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line="2180" w:lineRule="exact"/>
        <w:ind w:left="30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2396882" cy="138445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6882" cy="1384458"/>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spacing w:line="539" w:lineRule="exact" w:before="0"/>
        <w:ind w:left="1901" w:right="1764" w:firstLine="0"/>
        <w:jc w:val="center"/>
        <w:rPr>
          <w:rFonts w:ascii="宋体" w:hAnsi="宋体" w:cs="宋体" w:eastAsia="宋体" w:hint="default"/>
          <w:sz w:val="44"/>
          <w:szCs w:val="44"/>
        </w:rPr>
      </w:pPr>
      <w:r>
        <w:rPr>
          <w:rFonts w:ascii="宋体" w:hAnsi="宋体" w:cs="宋体" w:eastAsia="宋体" w:hint="default"/>
          <w:sz w:val="44"/>
          <w:szCs w:val="44"/>
        </w:rPr>
        <w:t>上海华峰超纤材料股份有限公司</w:t>
      </w:r>
    </w:p>
    <w:p>
      <w:pPr>
        <w:spacing w:before="202"/>
        <w:ind w:left="1774" w:right="1764" w:firstLine="0"/>
        <w:jc w:val="center"/>
        <w:rPr>
          <w:rFonts w:ascii="Times New Roman" w:hAnsi="Times New Roman" w:cs="Times New Roman" w:eastAsia="Times New Roman" w:hint="default"/>
          <w:sz w:val="30"/>
          <w:szCs w:val="30"/>
        </w:rPr>
      </w:pPr>
      <w:r>
        <w:rPr>
          <w:rFonts w:ascii="Times New Roman" w:hAnsi="Times New Roman" w:cs="Times New Roman" w:eastAsia="Times New Roman" w:hint="default"/>
          <w:sz w:val="30"/>
          <w:szCs w:val="30"/>
        </w:rPr>
        <w:t>Huafon Microfibre</w:t>
      </w:r>
      <w:r>
        <w:rPr>
          <w:rFonts w:ascii="宋体" w:hAnsi="宋体" w:cs="宋体" w:eastAsia="宋体" w:hint="default"/>
          <w:sz w:val="30"/>
          <w:szCs w:val="30"/>
        </w:rPr>
        <w:t>（</w:t>
      </w:r>
      <w:r>
        <w:rPr>
          <w:rFonts w:ascii="Times New Roman" w:hAnsi="Times New Roman" w:cs="Times New Roman" w:eastAsia="Times New Roman" w:hint="default"/>
          <w:sz w:val="30"/>
          <w:szCs w:val="30"/>
        </w:rPr>
        <w:t>Shanghai</w:t>
      </w:r>
      <w:r>
        <w:rPr>
          <w:rFonts w:ascii="宋体" w:hAnsi="宋体" w:cs="宋体" w:eastAsia="宋体" w:hint="default"/>
          <w:sz w:val="30"/>
          <w:szCs w:val="30"/>
        </w:rPr>
        <w:t>）</w:t>
      </w:r>
      <w:r>
        <w:rPr>
          <w:rFonts w:ascii="Times New Roman" w:hAnsi="Times New Roman" w:cs="Times New Roman" w:eastAsia="Times New Roman" w:hint="default"/>
          <w:sz w:val="30"/>
          <w:szCs w:val="30"/>
        </w:rPr>
        <w:t>CO.,</w:t>
      </w:r>
      <w:r>
        <w:rPr>
          <w:rFonts w:ascii="Times New Roman" w:hAnsi="Times New Roman" w:cs="Times New Roman" w:eastAsia="Times New Roman" w:hint="default"/>
          <w:spacing w:val="-14"/>
          <w:sz w:val="30"/>
          <w:szCs w:val="30"/>
        </w:rPr>
        <w:t> </w:t>
      </w:r>
      <w:r>
        <w:rPr>
          <w:rFonts w:ascii="Times New Roman" w:hAnsi="Times New Roman" w:cs="Times New Roman" w:eastAsia="Times New Roman" w:hint="default"/>
          <w:spacing w:val="-7"/>
          <w:sz w:val="30"/>
          <w:szCs w:val="30"/>
        </w:rPr>
        <w:t>LTD.</w:t>
      </w: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45"/>
          <w:szCs w:val="45"/>
        </w:rPr>
      </w:pPr>
    </w:p>
    <w:p>
      <w:pPr>
        <w:spacing w:before="0"/>
        <w:ind w:left="1766" w:right="1764" w:firstLine="0"/>
        <w:jc w:val="center"/>
        <w:rPr>
          <w:rFonts w:ascii="宋体" w:hAnsi="宋体" w:cs="宋体" w:eastAsia="宋体" w:hint="default"/>
          <w:sz w:val="52"/>
          <w:szCs w:val="52"/>
        </w:rPr>
      </w:pPr>
      <w:r>
        <w:rPr>
          <w:rFonts w:ascii="Times New Roman" w:hAnsi="Times New Roman" w:cs="Times New Roman" w:eastAsia="Times New Roman" w:hint="default"/>
          <w:spacing w:val="-3"/>
          <w:sz w:val="52"/>
          <w:szCs w:val="52"/>
        </w:rPr>
        <w:t>2011</w:t>
      </w:r>
      <w:r>
        <w:rPr>
          <w:rFonts w:ascii="宋体" w:hAnsi="宋体" w:cs="宋体" w:eastAsia="宋体" w:hint="default"/>
          <w:spacing w:val="-3"/>
          <w:sz w:val="52"/>
          <w:szCs w:val="52"/>
        </w:rPr>
        <w:t>年年度报告</w:t>
      </w: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240" w:lineRule="auto" w:before="4"/>
        <w:rPr>
          <w:rFonts w:ascii="宋体" w:hAnsi="宋体" w:cs="宋体" w:eastAsia="宋体" w:hint="default"/>
          <w:sz w:val="62"/>
          <w:szCs w:val="62"/>
        </w:rPr>
      </w:pPr>
    </w:p>
    <w:p>
      <w:pPr>
        <w:spacing w:line="372" w:lineRule="auto" w:before="0"/>
        <w:ind w:left="3264" w:right="3132" w:firstLine="0"/>
        <w:jc w:val="left"/>
        <w:rPr>
          <w:rFonts w:ascii="宋体" w:hAnsi="宋体" w:cs="宋体" w:eastAsia="宋体" w:hint="default"/>
          <w:sz w:val="30"/>
          <w:szCs w:val="30"/>
        </w:rPr>
      </w:pPr>
      <w:r>
        <w:rPr>
          <w:rFonts w:ascii="宋体" w:hAnsi="宋体" w:cs="宋体" w:eastAsia="宋体" w:hint="default"/>
          <w:sz w:val="30"/>
          <w:szCs w:val="30"/>
        </w:rPr>
        <w:t>证券简称：华峰超纤 证券代码：</w:t>
      </w:r>
      <w:r>
        <w:rPr>
          <w:rFonts w:ascii="Times New Roman" w:hAnsi="Times New Roman" w:cs="Times New Roman" w:eastAsia="Times New Roman" w:hint="default"/>
          <w:sz w:val="30"/>
          <w:szCs w:val="30"/>
        </w:rPr>
        <w:t>300180 </w:t>
      </w:r>
      <w:r>
        <w:rPr>
          <w:rFonts w:ascii="宋体" w:hAnsi="宋体" w:cs="宋体" w:eastAsia="宋体" w:hint="default"/>
          <w:sz w:val="30"/>
          <w:szCs w:val="30"/>
        </w:rPr>
        <w:t>披露时间：</w:t>
      </w:r>
      <w:r>
        <w:rPr>
          <w:rFonts w:ascii="Times New Roman" w:hAnsi="Times New Roman" w:cs="Times New Roman" w:eastAsia="Times New Roman" w:hint="default"/>
          <w:sz w:val="30"/>
          <w:szCs w:val="30"/>
        </w:rPr>
        <w:t>2012</w:t>
      </w:r>
      <w:r>
        <w:rPr>
          <w:rFonts w:ascii="宋体" w:hAnsi="宋体" w:cs="宋体" w:eastAsia="宋体" w:hint="default"/>
          <w:sz w:val="30"/>
          <w:szCs w:val="30"/>
        </w:rPr>
        <w:t>年</w:t>
      </w:r>
      <w:r>
        <w:rPr>
          <w:rFonts w:ascii="Times New Roman" w:hAnsi="Times New Roman" w:cs="Times New Roman" w:eastAsia="Times New Roman" w:hint="default"/>
          <w:sz w:val="30"/>
          <w:szCs w:val="30"/>
        </w:rPr>
        <w:t>4</w:t>
      </w:r>
      <w:r>
        <w:rPr>
          <w:rFonts w:ascii="宋体" w:hAnsi="宋体" w:cs="宋体" w:eastAsia="宋体" w:hint="default"/>
          <w:sz w:val="30"/>
          <w:szCs w:val="30"/>
        </w:rPr>
        <w:t>月</w:t>
      </w:r>
      <w:r>
        <w:rPr>
          <w:rFonts w:ascii="Times New Roman" w:hAnsi="Times New Roman" w:cs="Times New Roman" w:eastAsia="Times New Roman" w:hint="default"/>
          <w:sz w:val="30"/>
          <w:szCs w:val="30"/>
        </w:rPr>
        <w:t>21</w:t>
      </w:r>
      <w:r>
        <w:rPr>
          <w:rFonts w:ascii="宋体" w:hAnsi="宋体" w:cs="宋体" w:eastAsia="宋体" w:hint="default"/>
          <w:sz w:val="30"/>
          <w:szCs w:val="30"/>
        </w:rPr>
        <w:t>日</w:t>
      </w:r>
    </w:p>
    <w:p>
      <w:pPr>
        <w:spacing w:after="0" w:line="372" w:lineRule="auto"/>
        <w:jc w:val="left"/>
        <w:rPr>
          <w:rFonts w:ascii="宋体" w:hAnsi="宋体" w:cs="宋体" w:eastAsia="宋体" w:hint="default"/>
          <w:sz w:val="30"/>
          <w:szCs w:val="30"/>
        </w:rPr>
        <w:sectPr>
          <w:headerReference w:type="default" r:id="rId5"/>
          <w:type w:val="continuous"/>
          <w:pgSz w:w="11910" w:h="16840"/>
          <w:pgMar w:header="877" w:top="1100" w:bottom="280" w:left="1020" w:right="1020"/>
        </w:sectPr>
      </w:pPr>
    </w:p>
    <w:p>
      <w:pPr>
        <w:spacing w:line="240" w:lineRule="auto" w:before="0"/>
        <w:rPr>
          <w:rFonts w:ascii="宋体" w:hAnsi="宋体" w:cs="宋体" w:eastAsia="宋体" w:hint="default"/>
          <w:sz w:val="20"/>
          <w:szCs w:val="20"/>
        </w:rPr>
      </w:pPr>
    </w:p>
    <w:p>
      <w:pPr>
        <w:spacing w:before="105"/>
        <w:ind w:left="3875" w:right="4010" w:firstLine="0"/>
        <w:jc w:val="center"/>
        <w:rPr>
          <w:rFonts w:ascii="宋体" w:hAnsi="宋体" w:cs="宋体" w:eastAsia="宋体" w:hint="default"/>
          <w:sz w:val="52"/>
          <w:szCs w:val="52"/>
        </w:rPr>
      </w:pPr>
      <w:r>
        <w:rPr>
          <w:rFonts w:ascii="宋体" w:hAnsi="宋体" w:cs="宋体" w:eastAsia="宋体" w:hint="default"/>
          <w:sz w:val="52"/>
          <w:szCs w:val="52"/>
        </w:rPr>
        <w:t>重要提示</w:t>
      </w:r>
    </w:p>
    <w:p>
      <w:pPr>
        <w:spacing w:line="240" w:lineRule="auto" w:before="4"/>
        <w:rPr>
          <w:rFonts w:ascii="宋体" w:hAnsi="宋体" w:cs="宋体" w:eastAsia="宋体" w:hint="default"/>
          <w:sz w:val="70"/>
          <w:szCs w:val="70"/>
        </w:rPr>
      </w:pPr>
    </w:p>
    <w:p>
      <w:pPr>
        <w:pStyle w:val="Heading3"/>
        <w:spacing w:line="408" w:lineRule="auto"/>
        <w:ind w:left="112" w:right="0" w:firstLine="561"/>
        <w:jc w:val="left"/>
      </w:pPr>
      <w:r>
        <w:rPr/>
        <w:t>本公司董事会、监事会及董事、监事、高级管理人员保证本报告所载资料</w:t>
      </w:r>
      <w:r>
        <w:rPr>
          <w:w w:val="100"/>
        </w:rPr>
        <w:t> </w:t>
      </w:r>
      <w:r>
        <w:rPr/>
        <w:t>不存在任何虚假记载、误导性陈述或者重大遗漏，并对其内容的真实性、准确</w:t>
      </w:r>
      <w:r>
        <w:rPr>
          <w:spacing w:val="-113"/>
        </w:rPr>
        <w:t> </w:t>
      </w:r>
      <w:r>
        <w:rPr/>
        <w:t>性和完整性承担个别及连带责任。本年度报告摘要摘自年度报告全文，报告全</w:t>
      </w:r>
      <w:r>
        <w:rPr>
          <w:spacing w:val="-113"/>
        </w:rPr>
        <w:t> </w:t>
      </w:r>
      <w:r>
        <w:rPr/>
        <w:t>文同时刊载于证监会指定网站和公司网站。为全面了解本公司生产经营状况和</w:t>
      </w:r>
      <w:r>
        <w:rPr>
          <w:spacing w:val="-113"/>
        </w:rPr>
        <w:t> </w:t>
      </w:r>
      <w:r>
        <w:rPr>
          <w:spacing w:val="-2"/>
        </w:rPr>
        <w:t>财务成果及公司的未来发展规划，投资者应到指定网站仔细阅读年度报告全文。</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30"/>
          <w:szCs w:val="30"/>
        </w:rPr>
      </w:pPr>
    </w:p>
    <w:p>
      <w:pPr>
        <w:pStyle w:val="Heading3"/>
        <w:spacing w:line="408" w:lineRule="auto"/>
        <w:ind w:left="112" w:right="0" w:firstLine="561"/>
        <w:jc w:val="left"/>
      </w:pPr>
      <w:r>
        <w:rPr/>
        <w:t>本公司全体董事、监事、高级管理人员声明对年度报告内容的真实性、准</w:t>
      </w:r>
      <w:r>
        <w:rPr>
          <w:w w:val="100"/>
        </w:rPr>
        <w:t> </w:t>
      </w:r>
      <w:r>
        <w:rPr/>
        <w:t>确性和完整性未有无法保证或存在异议。</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30"/>
          <w:szCs w:val="30"/>
        </w:rPr>
      </w:pPr>
    </w:p>
    <w:p>
      <w:pPr>
        <w:pStyle w:val="Heading3"/>
        <w:spacing w:line="240" w:lineRule="auto"/>
        <w:ind w:left="674" w:right="0"/>
        <w:jc w:val="left"/>
      </w:pPr>
      <w:r>
        <w:rPr/>
        <w:t>本公司全体董事均已出席审议本次年度报告的董事会会议。</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408" w:lineRule="auto" w:before="230"/>
        <w:ind w:left="112" w:right="0" w:firstLine="561"/>
        <w:jc w:val="left"/>
      </w:pPr>
      <w:r>
        <w:rPr/>
        <w:t>公司年度财务报告已经立信会计师事务所审计并被出具了标准无保留意见</w:t>
      </w:r>
      <w:r>
        <w:rPr>
          <w:w w:val="100"/>
        </w:rPr>
        <w:t> </w:t>
      </w:r>
      <w:r>
        <w:rPr/>
        <w:t>的审计报告。</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left="112" w:right="0" w:firstLine="561"/>
        <w:jc w:val="left"/>
      </w:pPr>
      <w:r>
        <w:rPr/>
        <w:t>公司负责人尤小平、主管会计工作负责人叶芬弟及会计机构负责人李德光</w:t>
      </w:r>
      <w:r>
        <w:rPr>
          <w:w w:val="100"/>
        </w:rPr>
        <w:t> </w:t>
      </w:r>
      <w:r>
        <w:rPr/>
        <w:t>声明：保证年度报告中财务报告的真实、完整。</w:t>
      </w:r>
    </w:p>
    <w:p>
      <w:pPr>
        <w:spacing w:after="0" w:line="408" w:lineRule="auto"/>
        <w:jc w:val="left"/>
        <w:sectPr>
          <w:pgSz w:w="11910" w:h="16840"/>
          <w:pgMar w:header="877" w:footer="0" w:top="1100" w:bottom="280" w:left="1020" w:right="8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621" w:lineRule="exact" w:before="0"/>
        <w:ind w:left="1766" w:right="1764" w:firstLine="0"/>
        <w:jc w:val="center"/>
        <w:rPr>
          <w:rFonts w:ascii="宋体" w:hAnsi="宋体" w:cs="宋体" w:eastAsia="宋体" w:hint="default"/>
          <w:sz w:val="52"/>
          <w:szCs w:val="52"/>
        </w:rPr>
      </w:pPr>
      <w:r>
        <w:rPr>
          <w:rFonts w:ascii="宋体" w:hAnsi="宋体" w:cs="宋体" w:eastAsia="宋体" w:hint="default"/>
          <w:sz w:val="52"/>
          <w:szCs w:val="52"/>
        </w:rPr>
        <w:t>目 录</w:t>
      </w:r>
    </w:p>
    <w:p>
      <w:pPr>
        <w:spacing w:line="240" w:lineRule="auto" w:before="0"/>
        <w:rPr>
          <w:rFonts w:ascii="宋体" w:hAnsi="宋体" w:cs="宋体" w:eastAsia="宋体" w:hint="default"/>
          <w:sz w:val="52"/>
          <w:szCs w:val="52"/>
        </w:rPr>
      </w:pPr>
    </w:p>
    <w:sdt>
      <w:sdtPr>
        <w:docPartObj>
          <w:docPartGallery w:val="Table of Contents"/>
          <w:docPartUnique/>
        </w:docPartObj>
      </w:sdtPr>
      <w:sdtEndPr/>
      <w:sdtContent>
        <w:p>
          <w:pPr>
            <w:pStyle w:val="TOC1"/>
            <w:tabs>
              <w:tab w:pos="9343" w:val="left" w:leader="dot"/>
            </w:tabs>
            <w:spacing w:line="240" w:lineRule="auto" w:before="373"/>
            <w:ind w:right="0"/>
            <w:jc w:val="left"/>
            <w:rPr>
              <w:rFonts w:ascii="Times New Roman" w:hAnsi="Times New Roman" w:cs="Times New Roman" w:eastAsia="Times New Roman" w:hint="default"/>
            </w:rPr>
          </w:pPr>
          <w:hyperlink w:history="true" w:anchor="_TOC_250008">
            <w:r>
              <w:rPr/>
              <w:t>第一节</w:t>
            </w:r>
            <w:r>
              <w:rPr>
                <w:spacing w:val="-5"/>
              </w:rPr>
              <w:t> </w:t>
            </w:r>
            <w:r>
              <w:rPr/>
              <w:t>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1</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7">
            <w:r>
              <w:rPr/>
              <w:t>第二节</w:t>
            </w:r>
            <w:r>
              <w:rPr>
                <w:spacing w:val="-8"/>
              </w:rPr>
              <w:t> </w:t>
            </w:r>
            <w:r>
              <w:rPr/>
              <w:t>会计数据和业务数据摘要</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6">
            <w:r>
              <w:rPr/>
              <w:t>第三节</w:t>
            </w:r>
            <w:r>
              <w:rPr>
                <w:spacing w:val="-3"/>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5">
            <w:r>
              <w:rPr/>
              <w:t>第四节</w:t>
            </w:r>
            <w:r>
              <w:rPr>
                <w:spacing w:val="-2"/>
              </w:rPr>
              <w:t> </w:t>
            </w:r>
            <w:r>
              <w:rPr/>
              <w:t>重大事项</w:t>
            </w:r>
            <w:r>
              <w:rPr>
                <w:rFonts w:ascii="Times New Roman" w:hAnsi="Times New Roman" w:cs="Times New Roman" w:eastAsia="Times New Roman" w:hint="default"/>
              </w:rPr>
              <w:tab/>
            </w:r>
            <w:r>
              <w:rPr>
                <w:rFonts w:ascii="Times New Roman" w:hAnsi="Times New Roman" w:cs="Times New Roman" w:eastAsia="Times New Roman" w:hint="default"/>
              </w:rPr>
              <w:t>30</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4">
            <w:r>
              <w:rPr/>
              <w:t>第五节</w:t>
            </w:r>
            <w:r>
              <w:rPr>
                <w:spacing w:val="-6"/>
              </w:rPr>
              <w:t> </w:t>
            </w:r>
            <w:r>
              <w:rPr/>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35</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3">
            <w:r>
              <w:rPr/>
              <w:t>第六节</w:t>
            </w:r>
            <w:r>
              <w:rPr>
                <w:spacing w:val="-13"/>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40</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2">
            <w:r>
              <w:rPr/>
              <w:t>第七节</w:t>
            </w:r>
            <w:r>
              <w:rPr>
                <w:spacing w:val="-4"/>
              </w:rPr>
              <w:t> </w:t>
            </w:r>
            <w:r>
              <w:rPr/>
              <w:t>公司治理结构</w:t>
            </w:r>
            <w:r>
              <w:rPr>
                <w:rFonts w:ascii="Times New Roman" w:hAnsi="Times New Roman" w:cs="Times New Roman" w:eastAsia="Times New Roman" w:hint="default"/>
              </w:rPr>
              <w:tab/>
            </w:r>
            <w:r>
              <w:rPr>
                <w:rFonts w:ascii="Times New Roman" w:hAnsi="Times New Roman" w:cs="Times New Roman" w:eastAsia="Times New Roman" w:hint="default"/>
              </w:rPr>
              <w:t>46</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1">
            <w:r>
              <w:rPr/>
              <w:t>第八节</w:t>
            </w:r>
            <w:r>
              <w:rPr>
                <w:spacing w:val="-2"/>
              </w:rPr>
              <w:t> </w:t>
            </w:r>
            <w:r>
              <w:rPr/>
              <w:t>内部控制</w:t>
            </w:r>
            <w:r>
              <w:rPr>
                <w:rFonts w:ascii="Times New Roman" w:hAnsi="Times New Roman" w:cs="Times New Roman" w:eastAsia="Times New Roman" w:hint="default"/>
              </w:rPr>
              <w:tab/>
            </w:r>
            <w:r>
              <w:rPr>
                <w:rFonts w:ascii="Times New Roman" w:hAnsi="Times New Roman" w:cs="Times New Roman" w:eastAsia="Times New Roman" w:hint="default"/>
              </w:rPr>
              <w:t>52</w:t>
            </w:r>
          </w:hyperlink>
        </w:p>
        <w:p>
          <w:pPr>
            <w:pStyle w:val="TOC1"/>
            <w:tabs>
              <w:tab w:pos="9343" w:val="left" w:leader="dot"/>
            </w:tabs>
            <w:spacing w:line="240" w:lineRule="auto"/>
            <w:ind w:right="0"/>
            <w:jc w:val="left"/>
            <w:rPr>
              <w:rFonts w:ascii="Times New Roman" w:hAnsi="Times New Roman" w:cs="Times New Roman" w:eastAsia="Times New Roman" w:hint="default"/>
            </w:rPr>
          </w:pPr>
          <w:hyperlink w:history="true" w:anchor="_TOC_250000">
            <w:r>
              <w:rPr/>
              <w:t>第九节</w:t>
            </w:r>
            <w:r>
              <w:rPr>
                <w:spacing w:val="-3"/>
              </w:rPr>
              <w:t> </w:t>
            </w:r>
            <w:r>
              <w:rPr/>
              <w:t>监事会报告</w:t>
            </w:r>
            <w:r>
              <w:rPr>
                <w:rFonts w:ascii="Times New Roman" w:hAnsi="Times New Roman" w:cs="Times New Roman" w:eastAsia="Times New Roman" w:hint="default"/>
              </w:rPr>
              <w:tab/>
            </w:r>
            <w:r>
              <w:rPr>
                <w:rFonts w:ascii="Times New Roman" w:hAnsi="Times New Roman" w:cs="Times New Roman" w:eastAsia="Times New Roman" w:hint="default"/>
              </w:rPr>
              <w:t>56</w:t>
            </w:r>
          </w:hyperlink>
        </w:p>
        <w:p>
          <w:pPr>
            <w:pStyle w:val="TOC1"/>
            <w:tabs>
              <w:tab w:pos="9343" w:val="left" w:leader="dot"/>
            </w:tabs>
            <w:spacing w:line="240" w:lineRule="auto"/>
            <w:ind w:right="0"/>
            <w:jc w:val="left"/>
            <w:rPr>
              <w:rFonts w:ascii="Times New Roman" w:hAnsi="Times New Roman" w:cs="Times New Roman" w:eastAsia="Times New Roman" w:hint="default"/>
            </w:rPr>
          </w:pPr>
          <w:r>
            <w:rPr/>
            <w:t>第十节</w:t>
          </w:r>
          <w:r>
            <w:rPr>
              <w:spacing w:val="-2"/>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60</w:t>
          </w:r>
        </w:p>
        <w:p>
          <w:pPr>
            <w:pStyle w:val="TOC1"/>
            <w:tabs>
              <w:tab w:pos="9343" w:val="left" w:leader="dot"/>
            </w:tabs>
            <w:spacing w:line="240" w:lineRule="auto"/>
            <w:ind w:right="0"/>
            <w:jc w:val="left"/>
            <w:rPr>
              <w:rFonts w:ascii="Times New Roman" w:hAnsi="Times New Roman" w:cs="Times New Roman" w:eastAsia="Times New Roman" w:hint="default"/>
            </w:rPr>
          </w:pPr>
          <w:r>
            <w:rPr/>
            <w:t>第十一节</w:t>
          </w:r>
          <w:r>
            <w:rPr>
              <w:spacing w:val="-5"/>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123</w:t>
          </w:r>
        </w:p>
      </w:sdtContent>
    </w:sdt>
    <w:p>
      <w:pPr>
        <w:spacing w:after="0" w:line="240" w:lineRule="auto"/>
        <w:jc w:val="left"/>
        <w:rPr>
          <w:rFonts w:ascii="Times New Roman" w:hAnsi="Times New Roman" w:cs="Times New Roman" w:eastAsia="Times New Roman" w:hint="default"/>
        </w:rPr>
        <w:sectPr>
          <w:pgSz w:w="11910" w:h="16840"/>
          <w:pgMar w:header="877" w:footer="0" w:top="1100" w:bottom="280" w:left="1020" w:right="1020"/>
        </w:sectPr>
      </w:pPr>
    </w:p>
    <w:p>
      <w:pPr>
        <w:pStyle w:val="Heading1"/>
        <w:spacing w:line="240" w:lineRule="auto" w:before="277"/>
        <w:ind w:left="2363" w:right="1525"/>
        <w:jc w:val="left"/>
        <w:rPr>
          <w:b w:val="0"/>
          <w:bCs w:val="0"/>
        </w:rPr>
      </w:pPr>
      <w:bookmarkStart w:name="_TOC_250008" w:id="1"/>
      <w:r>
        <w:rPr/>
        <w:t>第一节 </w:t>
      </w:r>
      <w:r>
        <w:rPr>
          <w:spacing w:val="11"/>
        </w:rPr>
        <w:t> </w:t>
      </w:r>
      <w:r>
        <w:rPr/>
        <w:t>公司基本情况简介</w:t>
      </w:r>
      <w:bookmarkEnd w:id="1"/>
      <w:r>
        <w:rPr>
          <w:b w:val="0"/>
          <w:bCs w:val="0"/>
        </w:rPr>
      </w:r>
    </w:p>
    <w:p>
      <w:pPr>
        <w:spacing w:line="240" w:lineRule="auto" w:before="14"/>
        <w:rPr>
          <w:rFonts w:ascii="Microsoft JhengHei" w:hAnsi="Microsoft JhengHei" w:cs="Microsoft JhengHei" w:eastAsia="Microsoft JhengHei" w:hint="default"/>
          <w:b/>
          <w:bCs/>
          <w:sz w:val="32"/>
          <w:szCs w:val="32"/>
        </w:rPr>
      </w:pPr>
    </w:p>
    <w:p>
      <w:pPr>
        <w:pStyle w:val="BodyText"/>
        <w:spacing w:line="240" w:lineRule="auto"/>
        <w:ind w:right="1525"/>
        <w:jc w:val="left"/>
      </w:pPr>
      <w:r>
        <w:rPr/>
        <w:t>一、</w:t>
      </w:r>
      <w:r>
        <w:rPr>
          <w:spacing w:val="3"/>
        </w:rPr>
        <w:t> </w:t>
      </w:r>
      <w:r>
        <w:rPr/>
        <w:t>公司基本情况</w:t>
      </w:r>
    </w:p>
    <w:p>
      <w:pPr>
        <w:pStyle w:val="BodyText"/>
        <w:spacing w:line="333" w:lineRule="auto" w:before="128"/>
        <w:ind w:left="811" w:right="2981" w:hanging="692"/>
        <w:jc w:val="left"/>
      </w:pPr>
      <w:r>
        <w:rPr/>
        <w:t>（一）中文名称：上海华峰超纤材料股份有限公司</w:t>
      </w:r>
      <w:r>
        <w:rPr>
          <w:spacing w:val="-107"/>
        </w:rPr>
        <w:t> </w:t>
      </w:r>
      <w:r>
        <w:rPr/>
        <w:t>英文名称：</w:t>
      </w:r>
      <w:r>
        <w:rPr>
          <w:rFonts w:ascii="Times New Roman" w:hAnsi="Times New Roman" w:cs="Times New Roman" w:eastAsia="Times New Roman" w:hint="default"/>
        </w:rPr>
        <w:t>Huafon Microfibre</w:t>
      </w:r>
      <w:r>
        <w:rPr/>
        <w:t>（</w:t>
      </w:r>
      <w:r>
        <w:rPr>
          <w:rFonts w:ascii="Times New Roman" w:hAnsi="Times New Roman" w:cs="Times New Roman" w:eastAsia="Times New Roman" w:hint="default"/>
        </w:rPr>
        <w:t>Shanghai</w:t>
      </w:r>
      <w:r>
        <w:rPr/>
        <w:t>）</w:t>
      </w:r>
      <w:r>
        <w:rPr>
          <w:rFonts w:ascii="Times New Roman" w:hAnsi="Times New Roman" w:cs="Times New Roman" w:eastAsia="Times New Roman" w:hint="default"/>
        </w:rPr>
        <w:t>CO.,</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6"/>
        </w:rPr>
        <w:t>LTD.</w:t>
      </w:r>
      <w:r>
        <w:rPr>
          <w:rFonts w:ascii="Times New Roman" w:hAnsi="Times New Roman" w:cs="Times New Roman" w:eastAsia="Times New Roman" w:hint="default"/>
          <w:w w:val="100"/>
        </w:rPr>
        <w:t> </w:t>
      </w:r>
      <w:r>
        <w:rPr/>
        <w:t>公司简称：华峰超纤</w:t>
      </w:r>
    </w:p>
    <w:p>
      <w:pPr>
        <w:pStyle w:val="BodyText"/>
        <w:spacing w:line="240" w:lineRule="auto" w:before="39"/>
        <w:ind w:left="811" w:right="1525"/>
        <w:jc w:val="left"/>
        <w:rPr>
          <w:rFonts w:ascii="Times New Roman" w:hAnsi="Times New Roman" w:cs="Times New Roman" w:eastAsia="Times New Roman" w:hint="default"/>
        </w:rPr>
      </w:pPr>
      <w:r>
        <w:rPr/>
        <w:t>英文简称：</w:t>
      </w:r>
      <w:r>
        <w:rPr>
          <w:rFonts w:ascii="Times New Roman" w:hAnsi="Times New Roman" w:cs="Times New Roman" w:eastAsia="Times New Roman" w:hint="default"/>
        </w:rPr>
        <w:t>Huafon</w:t>
      </w:r>
      <w:r>
        <w:rPr>
          <w:rFonts w:ascii="Times New Roman" w:hAnsi="Times New Roman" w:cs="Times New Roman" w:eastAsia="Times New Roman" w:hint="default"/>
          <w:spacing w:val="-6"/>
        </w:rPr>
        <w:t> </w:t>
      </w:r>
      <w:r>
        <w:rPr>
          <w:rFonts w:ascii="Times New Roman" w:hAnsi="Times New Roman" w:cs="Times New Roman" w:eastAsia="Times New Roman" w:hint="default"/>
        </w:rPr>
        <w:t>Microfibre</w:t>
      </w:r>
    </w:p>
    <w:p>
      <w:pPr>
        <w:pStyle w:val="BodyText"/>
        <w:spacing w:line="240" w:lineRule="auto" w:before="111"/>
        <w:ind w:right="1525"/>
        <w:jc w:val="left"/>
      </w:pPr>
      <w:r>
        <w:rPr/>
        <w:t>（二）公司法定代表人</w:t>
      </w:r>
      <w:r>
        <w:rPr>
          <w:rFonts w:ascii="Times New Roman" w:hAnsi="Times New Roman" w:cs="Times New Roman" w:eastAsia="Times New Roman" w:hint="default"/>
        </w:rPr>
        <w:t>:</w:t>
      </w:r>
      <w:r>
        <w:rPr/>
        <w:t>尤小平</w:t>
      </w:r>
    </w:p>
    <w:p>
      <w:pPr>
        <w:pStyle w:val="BodyText"/>
        <w:spacing w:line="240" w:lineRule="auto" w:before="111"/>
        <w:ind w:right="1525"/>
        <w:jc w:val="left"/>
      </w:pPr>
      <w:r>
        <w:rPr/>
        <w:t>（三）公司联系人和联系方式</w:t>
      </w:r>
    </w:p>
    <w:p>
      <w:pPr>
        <w:spacing w:line="240" w:lineRule="auto" w:before="3"/>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340"/>
        <w:gridCol w:w="3060"/>
        <w:gridCol w:w="3240"/>
      </w:tblGrid>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1075"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021-57243140</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021-57245993 ,</w:t>
            </w:r>
            <w:r>
              <w:rPr>
                <w:rFonts w:ascii="Times New Roman"/>
                <w:spacing w:val="-13"/>
                <w:sz w:val="18"/>
              </w:rPr>
              <w:t> </w:t>
            </w:r>
            <w:r>
              <w:rPr>
                <w:rFonts w:ascii="Times New Roman"/>
                <w:sz w:val="18"/>
              </w:rPr>
              <w:t>021-57245968</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8"/>
                <w:szCs w:val="18"/>
              </w:rPr>
            </w:pPr>
            <w:hyperlink r:id="rId9">
              <w:r>
                <w:rPr>
                  <w:rFonts w:ascii="Times New Roman"/>
                  <w:sz w:val="18"/>
                </w:rPr>
                <w:t>chengming2003@126.com</w:t>
              </w:r>
            </w:hyperlink>
          </w:p>
        </w:tc>
        <w:tc>
          <w:tcPr>
            <w:tcW w:w="32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4" w:lineRule="auto" w:before="29"/>
        <w:ind w:left="811" w:right="1525" w:hanging="692"/>
        <w:jc w:val="left"/>
        <w:rPr>
          <w:rFonts w:ascii="Times New Roman" w:hAnsi="Times New Roman" w:cs="Times New Roman" w:eastAsia="Times New Roman" w:hint="default"/>
        </w:rPr>
      </w:pPr>
      <w:r>
        <w:rPr/>
        <w:t>（四）公司注册地址：上海市金山区亭卫南路</w:t>
      </w:r>
      <w:r>
        <w:rPr>
          <w:spacing w:val="-67"/>
        </w:rPr>
        <w:t> </w:t>
      </w:r>
      <w:r>
        <w:rPr>
          <w:rFonts w:ascii="Times New Roman" w:hAnsi="Times New Roman" w:cs="Times New Roman" w:eastAsia="Times New Roman" w:hint="default"/>
        </w:rPr>
        <w:t>888 </w:t>
      </w:r>
      <w:r>
        <w:rPr/>
        <w:t>号</w:t>
      </w:r>
      <w:r>
        <w:rPr>
          <w:spacing w:val="-108"/>
        </w:rPr>
        <w:t> </w:t>
      </w:r>
      <w:r>
        <w:rPr/>
        <w:t>注册地址邮政编码：</w:t>
      </w:r>
      <w:r>
        <w:rPr>
          <w:rFonts w:ascii="Times New Roman" w:hAnsi="Times New Roman" w:cs="Times New Roman" w:eastAsia="Times New Roman" w:hint="default"/>
        </w:rPr>
        <w:t>201508</w:t>
      </w:r>
      <w:r>
        <w:rPr>
          <w:rFonts w:ascii="Times New Roman" w:hAnsi="Times New Roman" w:cs="Times New Roman" w:eastAsia="Times New Roman" w:hint="default"/>
          <w:w w:val="100"/>
        </w:rPr>
        <w:t> </w:t>
      </w:r>
      <w:r>
        <w:rPr/>
        <w:t>公司办公地址：上海市金山区亭卫南路</w:t>
      </w:r>
      <w:r>
        <w:rPr>
          <w:spacing w:val="-67"/>
        </w:rPr>
        <w:t> </w:t>
      </w:r>
      <w:r>
        <w:rPr>
          <w:rFonts w:ascii="Times New Roman" w:hAnsi="Times New Roman" w:cs="Times New Roman" w:eastAsia="Times New Roman" w:hint="default"/>
        </w:rPr>
        <w:t>888 </w:t>
      </w:r>
      <w:r>
        <w:rPr/>
        <w:t>号</w:t>
      </w:r>
      <w:r>
        <w:rPr>
          <w:w w:val="100"/>
        </w:rPr>
        <w:t> </w:t>
      </w:r>
      <w:r>
        <w:rPr/>
        <w:t>办公地址邮政编码：</w:t>
      </w:r>
      <w:r>
        <w:rPr>
          <w:rFonts w:ascii="Times New Roman" w:hAnsi="Times New Roman" w:cs="Times New Roman" w:eastAsia="Times New Roman" w:hint="default"/>
        </w:rPr>
        <w:t>201508</w:t>
      </w:r>
      <w:r>
        <w:rPr>
          <w:rFonts w:ascii="Times New Roman" w:hAnsi="Times New Roman" w:cs="Times New Roman" w:eastAsia="Times New Roman" w:hint="default"/>
          <w:w w:val="100"/>
        </w:rPr>
        <w:t> </w:t>
      </w:r>
      <w:r>
        <w:rPr>
          <w:spacing w:val="-1"/>
        </w:rPr>
        <w:t>公司国际互联网地址：</w:t>
      </w:r>
      <w:hyperlink r:id="rId10">
        <w:r>
          <w:rPr>
            <w:rFonts w:ascii="Times New Roman" w:hAnsi="Times New Roman" w:cs="Times New Roman" w:eastAsia="Times New Roman" w:hint="default"/>
            <w:spacing w:val="-1"/>
          </w:rPr>
          <w:t>http://www.hfmicrofibre.com/</w:t>
        </w:r>
      </w:hyperlink>
      <w:r>
        <w:rPr>
          <w:rFonts w:ascii="Times New Roman" w:hAnsi="Times New Roman" w:cs="Times New Roman" w:eastAsia="Times New Roman" w:hint="default"/>
          <w:w w:val="100"/>
        </w:rPr>
        <w:t> </w:t>
      </w:r>
      <w:r>
        <w:rPr/>
        <w:t>电子信箱：</w:t>
      </w:r>
      <w:hyperlink r:id="rId9">
        <w:r>
          <w:rPr>
            <w:rFonts w:ascii="Times New Roman" w:hAnsi="Times New Roman" w:cs="Times New Roman" w:eastAsia="Times New Roman" w:hint="default"/>
          </w:rPr>
          <w:t>chengming2003@126.com</w:t>
        </w:r>
      </w:hyperlink>
    </w:p>
    <w:p>
      <w:pPr>
        <w:pStyle w:val="BodyText"/>
        <w:tabs>
          <w:tab w:pos="6559" w:val="left" w:leader="none"/>
        </w:tabs>
        <w:spacing w:line="333" w:lineRule="auto" w:before="22"/>
        <w:ind w:left="811" w:right="108" w:hanging="692"/>
        <w:jc w:val="left"/>
      </w:pPr>
      <w:r>
        <w:rPr>
          <w:spacing w:val="-23"/>
          <w:w w:val="100"/>
        </w:rPr>
        <w:t>（五）选定的信息披露报纸：《证券时报》、《中国证券报》、《上海证券报》、《证券日报》</w:t>
      </w:r>
      <w:r>
        <w:rPr>
          <w:spacing w:val="-78"/>
          <w:w w:val="100"/>
        </w:rPr>
        <w:t> </w:t>
      </w:r>
      <w:r>
        <w:rPr>
          <w:spacing w:val="-78"/>
          <w:w w:val="100"/>
        </w:rPr>
      </w:r>
      <w:r>
        <w:rPr/>
        <w:t>登载年度报告的中国证监会制定网站的网址：</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w w:val="100"/>
        </w:rPr>
        <w:t> </w:t>
      </w:r>
      <w:r>
        <w:rPr/>
        <w:t>公司年度报告置备地点：上海市金山区亭卫南路</w:t>
      </w:r>
      <w:r>
        <w:rPr>
          <w:spacing w:val="-63"/>
        </w:rPr>
        <w:t> </w:t>
      </w:r>
      <w:r>
        <w:rPr>
          <w:rFonts w:ascii="Times New Roman" w:hAnsi="Times New Roman" w:cs="Times New Roman" w:eastAsia="Times New Roman" w:hint="default"/>
        </w:rPr>
        <w:t>888</w:t>
      </w:r>
      <w:r>
        <w:rPr>
          <w:rFonts w:ascii="Times New Roman" w:hAnsi="Times New Roman" w:cs="Times New Roman" w:eastAsia="Times New Roman" w:hint="default"/>
          <w:spacing w:val="5"/>
        </w:rPr>
        <w:t> </w:t>
      </w:r>
      <w:r>
        <w:rPr/>
        <w:t>号</w:t>
        <w:tab/>
        <w:t>公司证券事务部</w:t>
      </w:r>
    </w:p>
    <w:p>
      <w:pPr>
        <w:pStyle w:val="BodyText"/>
        <w:spacing w:line="343" w:lineRule="auto" w:before="12"/>
        <w:ind w:left="811" w:right="4247" w:hanging="692"/>
        <w:jc w:val="left"/>
      </w:pPr>
      <w:r>
        <w:rPr/>
        <w:t>（六）公司股票上市交易所：深圳证券交易所</w:t>
      </w:r>
      <w:r>
        <w:rPr>
          <w:spacing w:val="-107"/>
        </w:rPr>
        <w:t> </w:t>
      </w:r>
      <w:r>
        <w:rPr/>
        <w:t>证券简称：华峰超纤</w:t>
      </w:r>
    </w:p>
    <w:p>
      <w:pPr>
        <w:pStyle w:val="BodyText"/>
        <w:spacing w:line="240" w:lineRule="auto" w:before="29"/>
        <w:ind w:left="811" w:right="1525"/>
        <w:jc w:val="left"/>
        <w:rPr>
          <w:rFonts w:ascii="Times New Roman" w:hAnsi="Times New Roman" w:cs="Times New Roman" w:eastAsia="Times New Roman" w:hint="default"/>
        </w:rPr>
      </w:pPr>
      <w:r>
        <w:rPr/>
        <w:t>证券代码：</w:t>
      </w:r>
      <w:r>
        <w:rPr>
          <w:rFonts w:ascii="Times New Roman" w:hAnsi="Times New Roman" w:cs="Times New Roman" w:eastAsia="Times New Roman" w:hint="default"/>
        </w:rPr>
        <w:t>300180</w:t>
      </w:r>
    </w:p>
    <w:p>
      <w:pPr>
        <w:spacing w:after="0" w:line="240" w:lineRule="auto"/>
        <w:jc w:val="left"/>
        <w:rPr>
          <w:rFonts w:ascii="Times New Roman" w:hAnsi="Times New Roman" w:cs="Times New Roman" w:eastAsia="Times New Roman" w:hint="default"/>
        </w:rPr>
        <w:sectPr>
          <w:headerReference w:type="default" r:id="rId7"/>
          <w:footerReference w:type="default" r:id="rId8"/>
          <w:pgSz w:w="11910" w:h="16840"/>
          <w:pgMar w:header="877" w:footer="976" w:top="1060" w:bottom="1160" w:left="1680" w:right="124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27"/>
        <w:ind w:left="1823" w:right="0"/>
        <w:jc w:val="left"/>
        <w:rPr>
          <w:b w:val="0"/>
          <w:bCs w:val="0"/>
        </w:rPr>
      </w:pPr>
      <w:bookmarkStart w:name="_TOC_250007" w:id="2"/>
      <w:r>
        <w:rPr/>
        <w:t>第二节 </w:t>
      </w:r>
      <w:r>
        <w:rPr>
          <w:spacing w:val="11"/>
        </w:rPr>
        <w:t> </w:t>
      </w:r>
      <w:r>
        <w:rPr/>
        <w:t>会计数据和业务数据摘要</w:t>
      </w:r>
      <w:bookmarkEnd w:id="2"/>
      <w:r>
        <w:rPr>
          <w:b w:val="0"/>
          <w:bCs w:val="0"/>
        </w:rPr>
      </w:r>
    </w:p>
    <w:p>
      <w:pPr>
        <w:spacing w:line="240" w:lineRule="auto" w:before="14"/>
        <w:rPr>
          <w:rFonts w:ascii="Microsoft JhengHei" w:hAnsi="Microsoft JhengHei" w:cs="Microsoft JhengHei" w:eastAsia="Microsoft JhengHei" w:hint="default"/>
          <w:b/>
          <w:bCs/>
          <w:sz w:val="20"/>
          <w:szCs w:val="20"/>
        </w:rPr>
      </w:pPr>
    </w:p>
    <w:p>
      <w:pPr>
        <w:pStyle w:val="BodyText"/>
        <w:spacing w:line="240" w:lineRule="auto"/>
        <w:ind w:right="0"/>
        <w:jc w:val="left"/>
      </w:pPr>
      <w:r>
        <w:rPr/>
        <w:t>一、主要会计数据</w:t>
      </w:r>
    </w:p>
    <w:p>
      <w:pPr>
        <w:spacing w:line="240" w:lineRule="auto" w:before="13"/>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1716"/>
        <w:gridCol w:w="1704"/>
        <w:gridCol w:w="1800"/>
        <w:gridCol w:w="1620"/>
        <w:gridCol w:w="1800"/>
      </w:tblGrid>
      <w:tr>
        <w:trPr>
          <w:trHeight w:val="71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470,612,266.30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433,182,433.79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361,570,903.33</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85,431,096.44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93,361,175.22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73,351,326.71</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92,298,246.91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94,263,903.32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76,925,974.25</w:t>
            </w:r>
          </w:p>
        </w:tc>
      </w:tr>
      <w:tr>
        <w:trPr>
          <w:trHeight w:val="71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23" w:right="41"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78,941,446.31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81,282,003.04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66,058,200.94</w:t>
            </w:r>
          </w:p>
        </w:tc>
      </w:tr>
      <w:tr>
        <w:trPr>
          <w:trHeight w:val="102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43" w:right="41"/>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73,107,368.41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80,514,684.16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60,395,375.54</w:t>
            </w:r>
          </w:p>
        </w:tc>
      </w:tr>
      <w:tr>
        <w:trPr>
          <w:trHeight w:val="71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23" w:right="41"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55,143,188.68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73,932,087.60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91,035,289.87</w:t>
            </w:r>
          </w:p>
        </w:tc>
      </w:tr>
      <w:tr>
        <w:trPr>
          <w:trHeight w:val="71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444" w:right="83" w:hanging="358"/>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1,254,560,869.99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474,362,339.30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374,819,610.73</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70,780,242.09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118,311,142.47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100,050,416.94</w:t>
            </w:r>
          </w:p>
        </w:tc>
      </w:tr>
      <w:tr>
        <w:trPr>
          <w:trHeight w:val="715"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43" w:right="41"/>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1,183,780,627.90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356,051,196.83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274,769,193.79</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118,000,000.00</w:t>
            </w:r>
          </w:p>
        </w:tc>
      </w:tr>
    </w:tbl>
    <w:p>
      <w:pPr>
        <w:spacing w:line="240" w:lineRule="auto" w:before="6"/>
        <w:rPr>
          <w:rFonts w:ascii="宋体" w:hAnsi="宋体" w:cs="宋体" w:eastAsia="宋体" w:hint="default"/>
          <w:sz w:val="18"/>
          <w:szCs w:val="18"/>
        </w:rPr>
      </w:pPr>
    </w:p>
    <w:p>
      <w:pPr>
        <w:pStyle w:val="BodyText"/>
        <w:spacing w:line="240" w:lineRule="auto" w:before="29"/>
        <w:ind w:right="0"/>
        <w:jc w:val="left"/>
      </w:pPr>
      <w:r>
        <w:rPr/>
        <w:t>二、主要财务指标</w:t>
      </w:r>
    </w:p>
    <w:p>
      <w:pPr>
        <w:spacing w:line="240" w:lineRule="auto" w:before="13"/>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287"/>
        <w:gridCol w:w="1313"/>
        <w:gridCol w:w="1260"/>
        <w:gridCol w:w="2160"/>
        <w:gridCol w:w="1620"/>
      </w:tblGrid>
      <w:tr>
        <w:trPr>
          <w:trHeight w:val="40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6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0.56</w:t>
            </w:r>
          </w:p>
        </w:tc>
      </w:tr>
      <w:tr>
        <w:trPr>
          <w:trHeight w:val="40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0.56</w:t>
            </w:r>
          </w:p>
        </w:tc>
      </w:tr>
      <w:tr>
        <w:trPr>
          <w:trHeight w:val="71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用最新股本计算的每股收益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1"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51"/>
              <w:ind w:left="-123"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7.73%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27.33%</w:t>
            </w:r>
          </w:p>
        </w:tc>
      </w:tr>
      <w:tr>
        <w:trPr>
          <w:trHeight w:val="71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24.98%</w:t>
            </w:r>
          </w:p>
        </w:tc>
      </w:tr>
      <w:tr>
        <w:trPr>
          <w:trHeight w:val="401"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6" w:top="1100" w:bottom="1160" w:left="1680" w:right="13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287"/>
        <w:gridCol w:w="1313"/>
        <w:gridCol w:w="1260"/>
        <w:gridCol w:w="2160"/>
        <w:gridCol w:w="1620"/>
      </w:tblGrid>
      <w:tr>
        <w:trPr>
          <w:trHeight w:val="362"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715"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w:t>
            </w:r>
          </w:p>
        </w:tc>
      </w:tr>
      <w:tr>
        <w:trPr>
          <w:trHeight w:val="401"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26.69%</w:t>
            </w:r>
          </w:p>
        </w:tc>
      </w:tr>
    </w:tbl>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6" w:top="1100" w:bottom="1160" w:left="1680" w:right="1300"/>
        </w:sectPr>
      </w:pPr>
    </w:p>
    <w:p>
      <w:pPr>
        <w:pStyle w:val="BodyText"/>
        <w:spacing w:line="280" w:lineRule="auto" w:before="29"/>
        <w:ind w:left="580" w:right="-8"/>
        <w:jc w:val="left"/>
      </w:pPr>
      <w:r>
        <w:rPr/>
        <w:t>本节相关财务数据的计算是按照按中国证监会规定的计算公式计算。</w:t>
      </w:r>
      <w:r>
        <w:rPr>
          <w:spacing w:val="-104"/>
        </w:rPr>
        <w:t> </w:t>
      </w:r>
      <w:r>
        <w:rPr/>
        <w:t>采用公允价值计量的项目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spacing w:before="0"/>
        <w:ind w:left="507"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280" w:left="1680" w:right="1300"/>
          <w:cols w:num="2" w:equalWidth="0">
            <w:col w:w="7493" w:space="40"/>
            <w:col w:w="1397"/>
          </w:cols>
        </w:sectPr>
      </w:pP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52"/>
        <w:gridCol w:w="1068"/>
        <w:gridCol w:w="1260"/>
        <w:gridCol w:w="1440"/>
        <w:gridCol w:w="1260"/>
        <w:gridCol w:w="1260"/>
      </w:tblGrid>
      <w:tr>
        <w:trPr>
          <w:trHeight w:val="713"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535" w:right="84"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3" w:hRule="exact"/>
        </w:trPr>
        <w:tc>
          <w:tcPr>
            <w:tcW w:w="8640" w:type="dxa"/>
            <w:gridSpan w:val="6"/>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5"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变动计入当期损益的金融资 产</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336"/>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38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2,387,312.05</w:t>
            </w:r>
          </w:p>
        </w:tc>
      </w:tr>
      <w:tr>
        <w:trPr>
          <w:trHeight w:val="403"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2,387,312.05</w:t>
            </w:r>
          </w:p>
        </w:tc>
      </w:tr>
    </w:tbl>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00" w:bottom="280" w:left="1680" w:right="1300"/>
        </w:sectPr>
      </w:pPr>
    </w:p>
    <w:p>
      <w:pPr>
        <w:pStyle w:val="BodyText"/>
        <w:spacing w:line="240" w:lineRule="auto" w:before="29"/>
        <w:ind w:right="-16"/>
        <w:jc w:val="left"/>
      </w:pPr>
      <w:r>
        <w:rPr/>
        <w:t>三、非经常性损益项目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280" w:left="1680" w:right="1300"/>
          <w:cols w:num="2" w:equalWidth="0">
            <w:col w:w="2425" w:space="5495"/>
            <w:col w:w="1010"/>
          </w:cols>
        </w:sectPr>
      </w:pP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420"/>
        <w:gridCol w:w="1260"/>
        <w:gridCol w:w="1440"/>
        <w:gridCol w:w="1260"/>
        <w:gridCol w:w="1260"/>
      </w:tblGrid>
      <w:tr>
        <w:trPr>
          <w:trHeight w:val="401" w:hRule="exact"/>
        </w:trPr>
        <w:tc>
          <w:tcPr>
            <w:tcW w:w="34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986"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年金额</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358" w:hRule="exact"/>
        </w:trPr>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w:t>
            </w:r>
          </w:p>
        </w:tc>
        <w:tc>
          <w:tcPr>
            <w:tcW w:w="1260" w:type="dxa"/>
            <w:tcBorders>
              <w:top w:val="single" w:sz="4" w:space="0" w:color="000000"/>
              <w:left w:val="single" w:sz="4" w:space="0" w:color="000000"/>
              <w:bottom w:val="nil" w:sz="6" w:space="0" w:color="auto"/>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34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left"/>
              <w:rPr>
                <w:rFonts w:ascii="宋体" w:hAnsi="宋体" w:cs="宋体" w:eastAsia="宋体" w:hint="default"/>
                <w:sz w:val="18"/>
                <w:szCs w:val="18"/>
              </w:rPr>
            </w:pPr>
            <w:r>
              <w:rPr>
                <w:rFonts w:ascii="宋体" w:hAnsi="宋体" w:cs="宋体" w:eastAsia="宋体" w:hint="default"/>
                <w:spacing w:val="-4"/>
                <w:sz w:val="18"/>
                <w:szCs w:val="18"/>
              </w:rPr>
              <w:t>营业务密切相关，符合国家政策规定、按照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一定标准定额或定量持续享受的政府补助</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6,400,000.00</w:t>
            </w:r>
          </w:p>
        </w:tc>
        <w:tc>
          <w:tcPr>
            <w:tcW w:w="144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6,863,290.00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3,748,873.90</w:t>
            </w:r>
          </w:p>
        </w:tc>
      </w:tr>
      <w:tr>
        <w:trPr>
          <w:trHeight w:val="357" w:hRule="exact"/>
        </w:trPr>
        <w:tc>
          <w:tcPr>
            <w:tcW w:w="3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260"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467,150.47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-212,005.94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-174,226.36</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-1,033,072.57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-135,409.22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-999,322.14</w:t>
            </w: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-5,748,555.96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3,087,500.00</w:t>
            </w: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5,834,077.90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767,318.88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5,662,825.40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280" w:left="1680" w:right="1300"/>
        </w:sectPr>
      </w:pPr>
    </w:p>
    <w:p>
      <w:pPr>
        <w:spacing w:line="240" w:lineRule="auto" w:before="11"/>
        <w:rPr>
          <w:rFonts w:ascii="宋体" w:hAnsi="宋体" w:cs="宋体" w:eastAsia="宋体" w:hint="default"/>
          <w:sz w:val="26"/>
          <w:szCs w:val="26"/>
        </w:rPr>
      </w:pPr>
    </w:p>
    <w:p>
      <w:pPr>
        <w:pStyle w:val="Heading1"/>
        <w:spacing w:line="501" w:lineRule="exact"/>
        <w:ind w:right="0"/>
        <w:jc w:val="left"/>
        <w:rPr>
          <w:b w:val="0"/>
          <w:bCs w:val="0"/>
        </w:rPr>
      </w:pPr>
      <w:bookmarkStart w:name="_TOC_250006" w:id="3"/>
      <w:r>
        <w:rPr/>
        <w:t>第三节 </w:t>
      </w:r>
      <w:r>
        <w:rPr>
          <w:spacing w:val="7"/>
        </w:rPr>
        <w:t> </w:t>
      </w:r>
      <w:r>
        <w:rPr/>
        <w:t>董事会报告</w:t>
      </w:r>
      <w:bookmarkEnd w:id="3"/>
      <w:r>
        <w:rPr>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ind w:right="0"/>
        <w:jc w:val="left"/>
      </w:pPr>
      <w:r>
        <w:rPr/>
        <w:t>一、公司经营情况</w:t>
      </w:r>
    </w:p>
    <w:p>
      <w:pPr>
        <w:pStyle w:val="BodyText"/>
        <w:spacing w:line="240" w:lineRule="auto" w:before="90"/>
        <w:ind w:left="465" w:right="0"/>
        <w:jc w:val="left"/>
      </w:pPr>
      <w:r>
        <w:rPr/>
        <w:t>（一）报告期内公司经营情况的回顾</w:t>
      </w:r>
    </w:p>
    <w:p>
      <w:pPr>
        <w:pStyle w:val="BodyText"/>
        <w:spacing w:line="240" w:lineRule="auto" w:before="88"/>
        <w:ind w:left="58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年公司总体经营情况</w:t>
      </w:r>
    </w:p>
    <w:p>
      <w:pPr>
        <w:pStyle w:val="BodyText"/>
        <w:spacing w:line="292" w:lineRule="auto" w:before="73"/>
        <w:ind w:right="199" w:firstLine="46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10</w:t>
      </w:r>
      <w:r>
        <w:rPr>
          <w:spacing w:val="-1"/>
        </w:rPr>
        <w:t>日，经中国证券监督管理委员会证监许可</w:t>
      </w:r>
      <w:r>
        <w:rPr>
          <w:rFonts w:ascii="Times New Roman" w:hAnsi="Times New Roman" w:cs="Times New Roman" w:eastAsia="Times New Roman" w:hint="default"/>
          <w:spacing w:val="-1"/>
        </w:rPr>
        <w:t>[2011]132</w:t>
      </w:r>
      <w:r>
        <w:rPr>
          <w:spacing w:val="-1"/>
        </w:rPr>
        <w:t>号文核准，公司首</w:t>
      </w:r>
      <w:r>
        <w:rPr>
          <w:w w:val="100"/>
        </w:rPr>
        <w:t> </w:t>
      </w:r>
      <w:r>
        <w:rPr>
          <w:spacing w:val="-2"/>
          <w:w w:val="99"/>
        </w:rPr>
        <w:t>次公开发行人民币普通股（</w:t>
      </w:r>
      <w:r>
        <w:rPr>
          <w:rFonts w:ascii="Times New Roman" w:hAnsi="Times New Roman" w:cs="Times New Roman" w:eastAsia="Times New Roman" w:hint="default"/>
          <w:spacing w:val="-2"/>
          <w:w w:val="99"/>
        </w:rPr>
        <w:t>A</w:t>
      </w:r>
      <w:r>
        <w:rPr>
          <w:spacing w:val="-2"/>
          <w:w w:val="99"/>
        </w:rPr>
        <w:t>股）</w:t>
      </w:r>
      <w:r>
        <w:rPr>
          <w:rFonts w:ascii="Times New Roman" w:hAnsi="Times New Roman" w:cs="Times New Roman" w:eastAsia="Times New Roman" w:hint="default"/>
          <w:spacing w:val="-2"/>
          <w:w w:val="99"/>
        </w:rPr>
        <w:t>4,000</w:t>
      </w:r>
      <w:r>
        <w:rPr>
          <w:spacing w:val="-2"/>
          <w:w w:val="99"/>
        </w:rPr>
        <w:t>万股。本次新股发行价格为每股人民币</w:t>
      </w:r>
      <w:r>
        <w:rPr>
          <w:rFonts w:ascii="Times New Roman" w:hAnsi="Times New Roman" w:cs="Times New Roman" w:eastAsia="Times New Roman" w:hint="default"/>
          <w:spacing w:val="-2"/>
          <w:w w:val="99"/>
        </w:rPr>
        <w:t>19.73</w:t>
      </w:r>
      <w:r>
        <w:rPr>
          <w:spacing w:val="-2"/>
          <w:w w:val="99"/>
        </w:rPr>
        <w:t>元，</w:t>
      </w:r>
      <w:r>
        <w:rPr>
          <w:spacing w:val="-90"/>
          <w:w w:val="99"/>
        </w:rPr>
        <w:t> </w:t>
      </w:r>
      <w:r>
        <w:rPr>
          <w:spacing w:val="-90"/>
          <w:w w:val="99"/>
        </w:rPr>
      </w:r>
      <w:r>
        <w:rPr>
          <w:spacing w:val="-2"/>
        </w:rPr>
        <w:t>募集资金总额为</w:t>
      </w:r>
      <w:r>
        <w:rPr>
          <w:rFonts w:ascii="Times New Roman" w:hAnsi="Times New Roman" w:cs="Times New Roman" w:eastAsia="Times New Roman" w:hint="default"/>
          <w:spacing w:val="-2"/>
        </w:rPr>
        <w:t>789,200,000.00</w:t>
      </w:r>
      <w:r>
        <w:rPr>
          <w:spacing w:val="-2"/>
        </w:rPr>
        <w:t>元。公司于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日正式登陆创业板。上市后，公</w:t>
      </w:r>
      <w:r>
        <w:rPr>
          <w:spacing w:val="-60"/>
        </w:rPr>
        <w:t> </w:t>
      </w:r>
      <w:r>
        <w:rPr>
          <w:spacing w:val="-60"/>
        </w:rPr>
      </w:r>
      <w:r>
        <w:rPr>
          <w:spacing w:val="-2"/>
        </w:rPr>
        <w:t>司利用募集资金进行了产能的大规模扩张，于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月和</w:t>
      </w:r>
      <w:r>
        <w:rPr>
          <w:rFonts w:ascii="Times New Roman" w:hAnsi="Times New Roman" w:cs="Times New Roman" w:eastAsia="Times New Roman" w:hint="default"/>
          <w:spacing w:val="-2"/>
        </w:rPr>
        <w:t>12</w:t>
      </w:r>
      <w:r>
        <w:rPr>
          <w:spacing w:val="-2"/>
        </w:rPr>
        <w:t>月分别建成了</w:t>
      </w:r>
      <w:r>
        <w:rPr>
          <w:rFonts w:ascii="Times New Roman" w:hAnsi="Times New Roman" w:cs="Times New Roman" w:eastAsia="Times New Roman" w:hint="default"/>
          <w:spacing w:val="-2"/>
        </w:rPr>
        <w:t>360</w:t>
      </w:r>
      <w:r>
        <w:rPr>
          <w:spacing w:val="-2"/>
        </w:rPr>
        <w:t>万平米</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0"/>
        </w:rPr>
        <w:t> </w:t>
      </w:r>
      <w:r>
        <w:rPr>
          <w:spacing w:val="-2"/>
        </w:rPr>
        <w:t>年超纤基材扩建项目和</w:t>
      </w:r>
      <w:r>
        <w:rPr>
          <w:rFonts w:ascii="Times New Roman" w:hAnsi="Times New Roman" w:cs="Times New Roman" w:eastAsia="Times New Roman" w:hint="default"/>
          <w:spacing w:val="-2"/>
        </w:rPr>
        <w:t>300</w:t>
      </w:r>
      <w:r>
        <w:rPr>
          <w:spacing w:val="-2"/>
        </w:rPr>
        <w:t>万平米</w:t>
      </w:r>
      <w:r>
        <w:rPr>
          <w:rFonts w:ascii="Times New Roman" w:hAnsi="Times New Roman" w:cs="Times New Roman" w:eastAsia="Times New Roman" w:hint="default"/>
          <w:spacing w:val="-2"/>
        </w:rPr>
        <w:t>/</w:t>
      </w:r>
      <w:r>
        <w:rPr>
          <w:spacing w:val="-2"/>
        </w:rPr>
        <w:t>年超细纤维聚氨酯合成革技改项目，使得公司的超纤</w:t>
      </w:r>
      <w:r>
        <w:rPr>
          <w:spacing w:val="-83"/>
        </w:rPr>
        <w:t> </w:t>
      </w:r>
      <w:r>
        <w:rPr>
          <w:spacing w:val="-83"/>
        </w:rPr>
      </w:r>
      <w:r>
        <w:rPr>
          <w:spacing w:val="-4"/>
        </w:rPr>
        <w:t>产能从</w:t>
      </w:r>
      <w:r>
        <w:rPr>
          <w:rFonts w:ascii="Times New Roman" w:hAnsi="Times New Roman" w:cs="Times New Roman" w:eastAsia="Times New Roman" w:hint="default"/>
          <w:spacing w:val="-4"/>
        </w:rPr>
        <w:t>900</w:t>
      </w:r>
      <w:r>
        <w:rPr>
          <w:spacing w:val="-4"/>
        </w:rPr>
        <w:t>万平米</w:t>
      </w:r>
      <w:r>
        <w:rPr>
          <w:rFonts w:ascii="Times New Roman" w:hAnsi="Times New Roman" w:cs="Times New Roman" w:eastAsia="Times New Roman" w:hint="default"/>
          <w:spacing w:val="-4"/>
        </w:rPr>
        <w:t>/</w:t>
      </w:r>
      <w:r>
        <w:rPr>
          <w:spacing w:val="-4"/>
        </w:rPr>
        <w:t>年增加到了</w:t>
      </w:r>
      <w:r>
        <w:rPr>
          <w:rFonts w:ascii="Times New Roman" w:hAnsi="Times New Roman" w:cs="Times New Roman" w:eastAsia="Times New Roman" w:hint="default"/>
          <w:spacing w:val="-4"/>
        </w:rPr>
        <w:t>1560</w:t>
      </w:r>
      <w:r>
        <w:rPr>
          <w:spacing w:val="-4"/>
        </w:rPr>
        <w:t>万平米</w:t>
      </w:r>
      <w:r>
        <w:rPr>
          <w:rFonts w:ascii="Times New Roman" w:hAnsi="Times New Roman" w:cs="Times New Roman" w:eastAsia="Times New Roman" w:hint="default"/>
          <w:spacing w:val="-4"/>
        </w:rPr>
        <w:t>/</w:t>
      </w:r>
      <w:r>
        <w:rPr>
          <w:spacing w:val="-4"/>
        </w:rPr>
        <w:t>年，在国内处于领先地位，除此之外，公司还</w:t>
      </w:r>
      <w:r>
        <w:rPr>
          <w:spacing w:val="-59"/>
        </w:rPr>
        <w:t> </w:t>
      </w:r>
      <w:r>
        <w:rPr>
          <w:spacing w:val="-59"/>
        </w:rPr>
      </w:r>
      <w:r>
        <w:rPr>
          <w:spacing w:val="2"/>
        </w:rPr>
        <w:t>计划利用募集资金和自有资金进行了</w:t>
      </w:r>
      <w:r>
        <w:rPr>
          <w:rFonts w:ascii="Times New Roman" w:hAnsi="Times New Roman" w:cs="Times New Roman" w:eastAsia="Times New Roman" w:hint="default"/>
          <w:spacing w:val="2"/>
        </w:rPr>
        <w:t>600</w:t>
      </w:r>
      <w:r>
        <w:rPr>
          <w:spacing w:val="2"/>
        </w:rPr>
        <w:t>万平米</w:t>
      </w:r>
      <w:r>
        <w:rPr>
          <w:rFonts w:ascii="Times New Roman" w:hAnsi="Times New Roman" w:cs="Times New Roman" w:eastAsia="Times New Roman" w:hint="default"/>
          <w:spacing w:val="2"/>
        </w:rPr>
        <w:t>/</w:t>
      </w:r>
      <w:r>
        <w:rPr>
          <w:spacing w:val="2"/>
        </w:rPr>
        <w:t>年定岛超细纤维聚氨酯合成革项目和</w:t>
      </w:r>
      <w:r>
        <w:rPr>
          <w:spacing w:val="-38"/>
        </w:rPr>
        <w:t> </w:t>
      </w:r>
      <w:r>
        <w:rPr>
          <w:spacing w:val="-38"/>
        </w:rPr>
      </w:r>
      <w:r>
        <w:rPr>
          <w:rFonts w:ascii="Times New Roman" w:hAnsi="Times New Roman" w:cs="Times New Roman" w:eastAsia="Times New Roman" w:hint="default"/>
        </w:rPr>
        <w:t>1440</w:t>
      </w:r>
      <w:r>
        <w:rPr/>
        <w:t>万平米</w:t>
      </w:r>
      <w:r>
        <w:rPr>
          <w:rFonts w:ascii="Times New Roman" w:hAnsi="Times New Roman" w:cs="Times New Roman" w:eastAsia="Times New Roman" w:hint="default"/>
        </w:rPr>
        <w:t>/</w:t>
      </w:r>
      <w:r>
        <w:rPr/>
        <w:t>年超纤基布项目建设，以进一步巩固公司在超纤行业里的地位。</w:t>
      </w:r>
    </w:p>
    <w:p>
      <w:pPr>
        <w:pStyle w:val="BodyText"/>
        <w:spacing w:line="300" w:lineRule="auto" w:before="16"/>
        <w:ind w:right="199" w:firstLine="460"/>
        <w:jc w:val="both"/>
      </w:pPr>
      <w:r>
        <w:rPr>
          <w:spacing w:val="-4"/>
        </w:rPr>
        <w:t>回顾过去的一年，国内超纤市场出现了先扬后抑的走势，上半年呈现出供需两旺的</w:t>
      </w:r>
      <w:r>
        <w:rPr>
          <w:w w:val="100"/>
        </w:rPr>
        <w:t> </w:t>
      </w:r>
      <w:r>
        <w:rPr>
          <w:spacing w:val="-4"/>
        </w:rPr>
        <w:t>局面，大量订单无法完成，公司从最大程度上克服产能限制以及设备搬迁的影响，上半</w:t>
      </w:r>
      <w:r>
        <w:rPr>
          <w:spacing w:val="-63"/>
        </w:rPr>
        <w:t> </w:t>
      </w:r>
      <w:r>
        <w:rPr>
          <w:spacing w:val="-63"/>
        </w:rPr>
      </w:r>
      <w:r>
        <w:rPr/>
        <w:t>年实现销售额</w:t>
      </w:r>
      <w:r>
        <w:rPr>
          <w:rFonts w:ascii="Times New Roman" w:hAnsi="Times New Roman" w:cs="Times New Roman" w:eastAsia="Times New Roman" w:hint="default"/>
        </w:rPr>
        <w:t>241,076,608.07</w:t>
      </w:r>
      <w:r>
        <w:rPr/>
        <w:t>元，同比增长</w:t>
      </w:r>
      <w:r>
        <w:rPr>
          <w:rFonts w:ascii="Times New Roman" w:hAnsi="Times New Roman" w:cs="Times New Roman" w:eastAsia="Times New Roman" w:hint="default"/>
        </w:rPr>
        <w:t>15.16%</w:t>
      </w:r>
      <w:r>
        <w:rPr/>
        <w:t>。进入下半年后，随着国家调结构、</w:t>
      </w:r>
      <w:r>
        <w:rPr>
          <w:spacing w:val="-85"/>
        </w:rPr>
        <w:t> </w:t>
      </w:r>
      <w:r>
        <w:rPr>
          <w:spacing w:val="-85"/>
        </w:rPr>
      </w:r>
      <w:r>
        <w:rPr>
          <w:spacing w:val="-4"/>
        </w:rPr>
        <w:t>抑通胀等宏观政策的出台，公司下游中小企业出现了不同程度的资金紧张局面，开工率</w:t>
      </w:r>
      <w:r>
        <w:rPr>
          <w:spacing w:val="-65"/>
        </w:rPr>
        <w:t> </w:t>
      </w:r>
      <w:r>
        <w:rPr>
          <w:spacing w:val="-65"/>
        </w:rPr>
      </w:r>
      <w:r>
        <w:rPr/>
        <w:t>下降，进而影响到了公司产品的销售。公司下半年实现销售额</w:t>
      </w:r>
      <w:r>
        <w:rPr>
          <w:rFonts w:ascii="Times New Roman" w:hAnsi="Times New Roman" w:cs="Times New Roman" w:eastAsia="Times New Roman" w:hint="default"/>
        </w:rPr>
        <w:t>229,525,658.23</w:t>
      </w:r>
      <w:r>
        <w:rPr/>
        <w:t>元，少于</w:t>
      </w:r>
      <w:r>
        <w:rPr>
          <w:spacing w:val="-53"/>
        </w:rPr>
        <w:t> </w:t>
      </w:r>
      <w:r>
        <w:rPr>
          <w:spacing w:val="-53"/>
        </w:rPr>
      </w:r>
      <w:r>
        <w:rPr>
          <w:spacing w:val="-1"/>
        </w:rPr>
        <w:t>上半年，出现了旺季不旺的状况，和</w:t>
      </w:r>
      <w:r>
        <w:rPr>
          <w:rFonts w:ascii="Times New Roman" w:hAnsi="Times New Roman" w:cs="Times New Roman" w:eastAsia="Times New Roman" w:hint="default"/>
          <w:spacing w:val="-1"/>
        </w:rPr>
        <w:t>2010</w:t>
      </w:r>
      <w:r>
        <w:rPr>
          <w:spacing w:val="-1"/>
        </w:rPr>
        <w:t>年下半年相比增长仅</w:t>
      </w:r>
      <w:r>
        <w:rPr>
          <w:rFonts w:ascii="Times New Roman" w:hAnsi="Times New Roman" w:cs="Times New Roman" w:eastAsia="Times New Roman" w:hint="default"/>
          <w:spacing w:val="-1"/>
        </w:rPr>
        <w:t>2.54%</w:t>
      </w:r>
      <w:r>
        <w:rPr>
          <w:spacing w:val="-1"/>
        </w:rPr>
        <w:t>。由于受到原材料</w:t>
      </w:r>
      <w:r>
        <w:rPr>
          <w:spacing w:val="-75"/>
        </w:rPr>
        <w:t> </w:t>
      </w:r>
      <w:r>
        <w:rPr>
          <w:spacing w:val="-75"/>
        </w:rPr>
      </w:r>
      <w:r>
        <w:rPr>
          <w:spacing w:val="2"/>
        </w:rPr>
        <w:t>成本和人工成本上涨的双重因素，公司全年实现营业利润</w:t>
      </w:r>
      <w:r>
        <w:rPr>
          <w:spacing w:val="-55"/>
        </w:rPr>
        <w:t> </w:t>
      </w:r>
      <w:r>
        <w:rPr>
          <w:rFonts w:ascii="Times New Roman" w:hAnsi="Times New Roman" w:cs="Times New Roman" w:eastAsia="Times New Roman" w:hint="default"/>
        </w:rPr>
        <w:t>85,431,096.44</w:t>
      </w:r>
      <w:r>
        <w:rPr/>
        <w:t>元，同比下降</w:t>
      </w:r>
      <w:r>
        <w:rPr>
          <w:spacing w:val="-65"/>
        </w:rPr>
        <w:t> </w:t>
      </w:r>
      <w:r>
        <w:rPr>
          <w:spacing w:val="-65"/>
        </w:rPr>
      </w:r>
      <w:r>
        <w:rPr>
          <w:rFonts w:ascii="Times New Roman" w:hAnsi="Times New Roman" w:cs="Times New Roman" w:eastAsia="Times New Roman" w:hint="default"/>
        </w:rPr>
        <w:t>8.49%</w:t>
      </w:r>
      <w:r>
        <w:rPr/>
        <w:t>，实现净利润</w:t>
      </w:r>
      <w:r>
        <w:rPr>
          <w:rFonts w:ascii="Times New Roman" w:hAnsi="Times New Roman" w:cs="Times New Roman" w:eastAsia="Times New Roman" w:hint="default"/>
        </w:rPr>
        <w:t>78,941,446.31</w:t>
      </w:r>
      <w:r>
        <w:rPr/>
        <w:t>元，同比下降</w:t>
      </w:r>
      <w:r>
        <w:rPr>
          <w:rFonts w:ascii="Times New Roman" w:hAnsi="Times New Roman" w:cs="Times New Roman" w:eastAsia="Times New Roman" w:hint="default"/>
        </w:rPr>
        <w:t>2.88%</w:t>
      </w:r>
      <w:r>
        <w:rPr/>
        <w:t>。</w:t>
      </w:r>
    </w:p>
    <w:p>
      <w:pPr>
        <w:pStyle w:val="BodyText"/>
        <w:spacing w:line="302" w:lineRule="auto" w:before="9"/>
        <w:ind w:right="196" w:firstLine="460"/>
        <w:jc w:val="both"/>
      </w:pPr>
      <w:r>
        <w:rPr>
          <w:rFonts w:ascii="Times New Roman" w:hAnsi="Times New Roman" w:cs="Times New Roman" w:eastAsia="Times New Roman" w:hint="default"/>
          <w:spacing w:val="-4"/>
          <w:w w:val="100"/>
        </w:rPr>
        <w:t>2011</w:t>
      </w:r>
      <w:r>
        <w:rPr>
          <w:spacing w:val="-4"/>
          <w:w w:val="100"/>
        </w:rPr>
        <w:t>年公司持续加强华峰超纤品牌建设，树立华峰超纤高端、优质的品牌形象，华</w:t>
      </w:r>
      <w:r>
        <w:rPr>
          <w:w w:val="100"/>
        </w:rPr>
        <w:t> </w:t>
      </w:r>
      <w:r>
        <w:rPr>
          <w:spacing w:val="-3"/>
        </w:rPr>
        <w:t>峰品牌在客户和市场的影响力不断提升。下半年，华峰超纤的品牌优势作用开始逐渐显</w:t>
      </w:r>
      <w:r>
        <w:rPr>
          <w:spacing w:val="-96"/>
        </w:rPr>
        <w:t> </w:t>
      </w:r>
      <w:r>
        <w:rPr>
          <w:spacing w:val="-96"/>
        </w:rPr>
      </w:r>
      <w:r>
        <w:rPr>
          <w:spacing w:val="-3"/>
        </w:rPr>
        <w:t>现。在福建、广东、山东、义乌、意大利等市场，之前由于交期等各方面原因没有配合</w:t>
      </w:r>
      <w:r>
        <w:rPr>
          <w:spacing w:val="-97"/>
        </w:rPr>
        <w:t> </w:t>
      </w:r>
      <w:r>
        <w:rPr>
          <w:spacing w:val="-97"/>
        </w:rPr>
      </w:r>
      <w:r>
        <w:rPr>
          <w:spacing w:val="-3"/>
        </w:rPr>
        <w:t>或者配合量很小的客户销量逐渐上升，为公司在</w:t>
      </w:r>
      <w:r>
        <w:rPr>
          <w:rFonts w:ascii="Times New Roman" w:hAnsi="Times New Roman" w:cs="Times New Roman" w:eastAsia="Times New Roman" w:hint="default"/>
          <w:spacing w:val="-3"/>
        </w:rPr>
        <w:t>2011</w:t>
      </w:r>
      <w:r>
        <w:rPr>
          <w:spacing w:val="-3"/>
        </w:rPr>
        <w:t>年下半年整体市场转淡、原有客户</w:t>
      </w:r>
      <w:r>
        <w:rPr>
          <w:spacing w:val="-96"/>
        </w:rPr>
        <w:t> </w:t>
      </w:r>
      <w:r>
        <w:rPr>
          <w:spacing w:val="-96"/>
        </w:rPr>
      </w:r>
      <w:r>
        <w:rPr/>
        <w:t>订单量萎缩的形势下，填补了部分订单缺口。</w:t>
      </w:r>
    </w:p>
    <w:p>
      <w:pPr>
        <w:pStyle w:val="BodyText"/>
        <w:spacing w:line="304" w:lineRule="auto" w:before="28"/>
        <w:ind w:right="196" w:firstLine="460"/>
        <w:jc w:val="both"/>
      </w:pPr>
      <w:r>
        <w:rPr>
          <w:rFonts w:ascii="Times New Roman" w:hAnsi="Times New Roman" w:cs="Times New Roman" w:eastAsia="Times New Roman" w:hint="default"/>
          <w:spacing w:val="-4"/>
        </w:rPr>
        <w:t>2011</w:t>
      </w:r>
      <w:r>
        <w:rPr>
          <w:spacing w:val="-4"/>
        </w:rPr>
        <w:t>年下半年，占据超纤行业需求半壁江山的运动鞋革市场出现大幅下降，各鞋厂</w:t>
      </w:r>
      <w:r>
        <w:rPr>
          <w:w w:val="100"/>
        </w:rPr>
        <w:t> </w:t>
      </w:r>
      <w:r>
        <w:rPr>
          <w:spacing w:val="-1"/>
          <w:w w:val="95"/>
        </w:rPr>
        <w:t>纷纷减少订单，压缩库存，并要求供应商缩短订单交期，转移风险。面对这样的形势，</w:t>
      </w:r>
      <w:r>
        <w:rPr>
          <w:spacing w:val="46"/>
          <w:w w:val="95"/>
        </w:rPr>
        <w:t> </w:t>
      </w:r>
      <w:r>
        <w:rPr>
          <w:spacing w:val="46"/>
          <w:w w:val="95"/>
        </w:rPr>
      </w:r>
      <w:r>
        <w:rPr>
          <w:spacing w:val="-1"/>
          <w:w w:val="95"/>
        </w:rPr>
        <w:t>公司销售部在立足原有市场的同时，积极拓展产品应用的新领域，在汽车内饰、服装、</w:t>
      </w:r>
      <w:r>
        <w:rPr>
          <w:spacing w:val="46"/>
          <w:w w:val="95"/>
        </w:rPr>
        <w:t> </w:t>
      </w:r>
      <w:r>
        <w:rPr>
          <w:spacing w:val="46"/>
          <w:w w:val="95"/>
        </w:rPr>
      </w:r>
      <w:r>
        <w:rPr>
          <w:spacing w:val="-3"/>
        </w:rPr>
        <w:t>箱包等方面寻找新的产品增长点。公司在</w:t>
      </w:r>
      <w:r>
        <w:rPr>
          <w:rFonts w:ascii="Times New Roman" w:hAnsi="Times New Roman" w:cs="Times New Roman" w:eastAsia="Times New Roman" w:hint="default"/>
          <w:spacing w:val="-3"/>
        </w:rPr>
        <w:t>2011</w:t>
      </w:r>
      <w:r>
        <w:rPr>
          <w:spacing w:val="-3"/>
        </w:rPr>
        <w:t>年已正式进入整车厂的供应商体系，为超</w:t>
      </w:r>
      <w:r>
        <w:rPr>
          <w:spacing w:val="-96"/>
        </w:rPr>
        <w:t> </w:t>
      </w:r>
      <w:r>
        <w:rPr>
          <w:spacing w:val="-96"/>
        </w:rPr>
      </w:r>
      <w:r>
        <w:rPr>
          <w:spacing w:val="-3"/>
        </w:rPr>
        <w:t>纤在汽车内饰领域的应用迈开的坚实的一步。另外，公司积极与国内知名的服装革生产</w:t>
      </w:r>
      <w:r>
        <w:rPr>
          <w:spacing w:val="-96"/>
        </w:rPr>
        <w:t> </w:t>
      </w:r>
      <w:r>
        <w:rPr>
          <w:spacing w:val="-96"/>
        </w:rPr>
      </w:r>
      <w:r>
        <w:rPr/>
        <w:t>企业配合开发，引导下游的产业升级。</w:t>
      </w:r>
    </w:p>
    <w:p>
      <w:pPr>
        <w:pStyle w:val="BodyText"/>
        <w:spacing w:line="302" w:lineRule="auto" w:before="25"/>
        <w:ind w:right="103" w:firstLine="460"/>
        <w:jc w:val="both"/>
      </w:pPr>
      <w:r>
        <w:rPr/>
        <w:t>为保证</w:t>
      </w:r>
      <w:r>
        <w:rPr>
          <w:rFonts w:ascii="Times New Roman" w:hAnsi="Times New Roman" w:cs="Times New Roman" w:eastAsia="Times New Roman" w:hint="default"/>
        </w:rPr>
        <w:t>360</w:t>
      </w:r>
      <w:r>
        <w:rPr/>
        <w:t>万平米</w:t>
      </w:r>
      <w:r>
        <w:rPr>
          <w:rFonts w:ascii="Times New Roman" w:hAnsi="Times New Roman" w:cs="Times New Roman" w:eastAsia="Times New Roman" w:hint="default"/>
        </w:rPr>
        <w:t>/</w:t>
      </w:r>
      <w:r>
        <w:rPr/>
        <w:t>年超纤基材扩建项目和</w:t>
      </w:r>
      <w:r>
        <w:rPr>
          <w:rFonts w:ascii="Times New Roman" w:hAnsi="Times New Roman" w:cs="Times New Roman" w:eastAsia="Times New Roman" w:hint="default"/>
        </w:rPr>
        <w:t>300</w:t>
      </w:r>
      <w:r>
        <w:rPr/>
        <w:t>万平米</w:t>
      </w:r>
      <w:r>
        <w:rPr>
          <w:rFonts w:ascii="Times New Roman" w:hAnsi="Times New Roman" w:cs="Times New Roman" w:eastAsia="Times New Roman" w:hint="default"/>
        </w:rPr>
        <w:t>/</w:t>
      </w:r>
      <w:r>
        <w:rPr/>
        <w:t>年超细纤维聚氨酯合成革技改</w:t>
      </w:r>
      <w:r>
        <w:rPr>
          <w:w w:val="100"/>
        </w:rPr>
        <w:t> </w:t>
      </w:r>
      <w:r>
        <w:rPr>
          <w:spacing w:val="-4"/>
        </w:rPr>
        <w:t>项目的顺利建设，为新上生产线留足空间，公司新建了浸渍、扩幅等车间，并在上半年</w:t>
      </w:r>
      <w:r>
        <w:rPr>
          <w:spacing w:val="-65"/>
        </w:rPr>
        <w:t> </w:t>
      </w:r>
      <w:r>
        <w:rPr>
          <w:spacing w:val="-65"/>
        </w:rPr>
      </w:r>
      <w:r>
        <w:rPr>
          <w:spacing w:val="-1"/>
        </w:rPr>
        <w:t>对老厂区内的部分原有设备进行了搬迁，以实现工序集中，便于生产管理和降低成本。</w:t>
      </w:r>
    </w:p>
    <w:p>
      <w:pPr>
        <w:spacing w:after="0" w:line="302" w:lineRule="auto"/>
        <w:jc w:val="both"/>
        <w:sectPr>
          <w:pgSz w:w="11910" w:h="16840"/>
          <w:pgMar w:header="877" w:footer="976" w:top="1100" w:bottom="1160" w:left="1680" w:right="1260"/>
        </w:sectPr>
      </w:pPr>
    </w:p>
    <w:p>
      <w:pPr>
        <w:spacing w:line="240" w:lineRule="auto" w:before="12"/>
        <w:rPr>
          <w:rFonts w:ascii="宋体" w:hAnsi="宋体" w:cs="宋体" w:eastAsia="宋体" w:hint="default"/>
          <w:sz w:val="22"/>
          <w:szCs w:val="22"/>
        </w:rPr>
      </w:pPr>
    </w:p>
    <w:p>
      <w:pPr>
        <w:pStyle w:val="BodyText"/>
        <w:spacing w:line="302" w:lineRule="auto" w:before="29"/>
        <w:ind w:right="481" w:firstLine="460"/>
        <w:jc w:val="both"/>
      </w:pPr>
      <w:r>
        <w:rPr>
          <w:spacing w:val="-4"/>
        </w:rPr>
        <w:t>公司</w:t>
      </w:r>
      <w:r>
        <w:rPr>
          <w:rFonts w:ascii="Times New Roman" w:hAnsi="Times New Roman" w:cs="Times New Roman" w:eastAsia="Times New Roman" w:hint="default"/>
          <w:spacing w:val="-4"/>
        </w:rPr>
        <w:t>2011</w:t>
      </w:r>
      <w:r>
        <w:rPr>
          <w:spacing w:val="-4"/>
        </w:rPr>
        <w:t>年进一步推进管理创新和制度创新工程，巩固企业管理各项成果，提高经</w:t>
      </w:r>
      <w:r>
        <w:rPr>
          <w:w w:val="100"/>
        </w:rPr>
        <w:t> </w:t>
      </w:r>
      <w:r>
        <w:rPr>
          <w:spacing w:val="-6"/>
          <w:w w:val="95"/>
        </w:rPr>
        <w:t>济运行质量，促进企业健康发展。继续加强绩效考核工作，通过了三标体系的监督审核，</w:t>
      </w:r>
      <w:r>
        <w:rPr>
          <w:spacing w:val="37"/>
          <w:w w:val="95"/>
        </w:rPr>
        <w:t> </w:t>
      </w:r>
      <w:r>
        <w:rPr>
          <w:spacing w:val="37"/>
          <w:w w:val="95"/>
        </w:rPr>
      </w:r>
      <w:r>
        <w:rPr>
          <w:spacing w:val="-1"/>
        </w:rPr>
        <w:t>引入了</w:t>
      </w:r>
      <w:r>
        <w:rPr>
          <w:rFonts w:ascii="Times New Roman" w:hAnsi="Times New Roman" w:cs="Times New Roman" w:eastAsia="Times New Roman" w:hint="default"/>
          <w:spacing w:val="-1"/>
        </w:rPr>
        <w:t>TS16949</w:t>
      </w:r>
      <w:r>
        <w:rPr>
          <w:spacing w:val="-1"/>
        </w:rPr>
        <w:t>标准，对管理体系的文件进行了整合，完善了相关程序、流程，补充和</w:t>
      </w:r>
      <w:r>
        <w:rPr>
          <w:spacing w:val="-100"/>
        </w:rPr>
        <w:t> </w:t>
      </w:r>
      <w:r>
        <w:rPr>
          <w:spacing w:val="-100"/>
        </w:rPr>
      </w:r>
      <w:r>
        <w:rPr>
          <w:spacing w:val="-4"/>
          <w:w w:val="100"/>
        </w:rPr>
        <w:t>修改了“岗位操作指导书”。在生产工作中，克服设备安装、搬迁等困难，科学调度，</w:t>
      </w:r>
      <w:r>
        <w:rPr>
          <w:spacing w:val="-80"/>
          <w:w w:val="100"/>
        </w:rPr>
        <w:t> </w:t>
      </w:r>
      <w:r>
        <w:rPr>
          <w:spacing w:val="-80"/>
          <w:w w:val="100"/>
        </w:rPr>
      </w:r>
      <w:r>
        <w:rPr>
          <w:spacing w:val="-6"/>
          <w:w w:val="95"/>
        </w:rPr>
        <w:t>精心组织、落实生产计划，减少工序切换和清机次数，提高设备利用率，合理调整库存，</w:t>
      </w:r>
      <w:r>
        <w:rPr>
          <w:spacing w:val="34"/>
          <w:w w:val="95"/>
        </w:rPr>
        <w:t> </w:t>
      </w:r>
      <w:r>
        <w:rPr>
          <w:spacing w:val="34"/>
          <w:w w:val="95"/>
        </w:rPr>
      </w:r>
      <w:r>
        <w:rPr>
          <w:spacing w:val="-4"/>
        </w:rPr>
        <w:t>缩短产品交付时间，增强员工质量意识，加强质量考核，提高操作水平，各车间的质量</w:t>
      </w:r>
      <w:r>
        <w:rPr>
          <w:spacing w:val="-65"/>
        </w:rPr>
        <w:t> </w:t>
      </w:r>
      <w:r>
        <w:rPr>
          <w:spacing w:val="-65"/>
        </w:rPr>
      </w:r>
      <w:r>
        <w:rPr>
          <w:spacing w:val="-6"/>
          <w:w w:val="98"/>
        </w:rPr>
        <w:t>合格率均保持在</w:t>
      </w:r>
      <w:r>
        <w:rPr>
          <w:rFonts w:ascii="Times New Roman" w:hAnsi="Times New Roman" w:cs="Times New Roman" w:eastAsia="Times New Roman" w:hint="default"/>
          <w:spacing w:val="-6"/>
          <w:w w:val="98"/>
        </w:rPr>
        <w:t>2010</w:t>
      </w:r>
      <w:r>
        <w:rPr>
          <w:spacing w:val="-6"/>
          <w:w w:val="98"/>
        </w:rPr>
        <w:t>年水平之上。加强现场管理和设备管理，对生产现场进行规划调整，</w:t>
      </w:r>
      <w:r>
        <w:rPr>
          <w:spacing w:val="-104"/>
          <w:w w:val="98"/>
        </w:rPr>
        <w:t> </w:t>
      </w:r>
      <w:r>
        <w:rPr>
          <w:spacing w:val="-104"/>
          <w:w w:val="98"/>
        </w:rPr>
      </w:r>
      <w:r>
        <w:rPr>
          <w:spacing w:val="-4"/>
          <w:w w:val="100"/>
        </w:rPr>
        <w:t>按</w:t>
      </w:r>
      <w:r>
        <w:rPr>
          <w:rFonts w:ascii="Times New Roman" w:hAnsi="Times New Roman" w:cs="Times New Roman" w:eastAsia="Times New Roman" w:hint="default"/>
          <w:spacing w:val="-4"/>
          <w:w w:val="100"/>
        </w:rPr>
        <w:t>5S</w:t>
      </w:r>
      <w:r>
        <w:rPr>
          <w:spacing w:val="-4"/>
          <w:w w:val="100"/>
        </w:rPr>
        <w:t>标准提高现场管理水平。</w:t>
      </w:r>
      <w:r>
        <w:rPr>
          <w:rFonts w:ascii="Times New Roman" w:hAnsi="Times New Roman" w:cs="Times New Roman" w:eastAsia="Times New Roman" w:hint="default"/>
          <w:spacing w:val="-4"/>
          <w:w w:val="100"/>
        </w:rPr>
        <w:t>2011</w:t>
      </w:r>
      <w:r>
        <w:rPr>
          <w:spacing w:val="-4"/>
          <w:w w:val="100"/>
        </w:rPr>
        <w:t>年的设备安装、改造任务大部分由公司自行完成，共</w:t>
      </w:r>
      <w:r>
        <w:rPr>
          <w:spacing w:val="-80"/>
          <w:w w:val="100"/>
        </w:rPr>
        <w:t> </w:t>
      </w:r>
      <w:r>
        <w:rPr>
          <w:spacing w:val="-80"/>
          <w:w w:val="100"/>
        </w:rPr>
      </w:r>
      <w:r>
        <w:rPr>
          <w:spacing w:val="-9"/>
          <w:w w:val="100"/>
        </w:rPr>
        <w:t>安装无纺布、烫平和浸渍等</w:t>
      </w:r>
      <w:r>
        <w:rPr>
          <w:rFonts w:ascii="Times New Roman" w:hAnsi="Times New Roman" w:cs="Times New Roman" w:eastAsia="Times New Roman" w:hint="default"/>
          <w:spacing w:val="-9"/>
          <w:w w:val="100"/>
        </w:rPr>
        <w:t>20</w:t>
      </w:r>
      <w:r>
        <w:rPr>
          <w:spacing w:val="-9"/>
          <w:w w:val="100"/>
        </w:rPr>
        <w:t>余件设备（含附属实施），异地搬迁安装</w:t>
      </w:r>
      <w:r>
        <w:rPr>
          <w:rFonts w:ascii="Times New Roman" w:hAnsi="Times New Roman" w:cs="Times New Roman" w:eastAsia="Times New Roman" w:hint="default"/>
          <w:spacing w:val="-9"/>
          <w:w w:val="100"/>
        </w:rPr>
        <w:t>13</w:t>
      </w:r>
      <w:r>
        <w:rPr>
          <w:spacing w:val="-9"/>
          <w:w w:val="100"/>
        </w:rPr>
        <w:t>件设备。以“四</w:t>
      </w:r>
      <w:r>
        <w:rPr>
          <w:spacing w:val="-100"/>
          <w:w w:val="100"/>
        </w:rPr>
        <w:t> </w:t>
      </w:r>
      <w:r>
        <w:rPr>
          <w:spacing w:val="-100"/>
          <w:w w:val="100"/>
        </w:rPr>
      </w:r>
      <w:r>
        <w:rPr>
          <w:spacing w:val="-4"/>
        </w:rPr>
        <w:t>个共同”为核心理念，以先进的企业文化塑造人，努力建设高素质的员工队伍，以创建</w:t>
      </w:r>
      <w:r>
        <w:rPr>
          <w:spacing w:val="-67"/>
        </w:rPr>
        <w:t> </w:t>
      </w:r>
      <w:r>
        <w:rPr>
          <w:spacing w:val="-67"/>
        </w:rPr>
      </w:r>
      <w:r>
        <w:rPr/>
        <w:t>职工满意企业为内容，不断推进文化创新工程。</w:t>
      </w:r>
    </w:p>
    <w:p>
      <w:pPr>
        <w:spacing w:line="240" w:lineRule="auto" w:before="3"/>
        <w:rPr>
          <w:rFonts w:ascii="宋体" w:hAnsi="宋体" w:cs="宋体" w:eastAsia="宋体" w:hint="default"/>
          <w:sz w:val="32"/>
          <w:szCs w:val="32"/>
        </w:rPr>
      </w:pPr>
    </w:p>
    <w:p>
      <w:pPr>
        <w:pStyle w:val="BodyText"/>
        <w:spacing w:line="240" w:lineRule="auto"/>
        <w:ind w:left="580" w:right="477"/>
        <w:jc w:val="left"/>
      </w:pPr>
      <w:r>
        <w:rPr>
          <w:rFonts w:ascii="Times New Roman" w:hAnsi="Times New Roman" w:cs="Times New Roman" w:eastAsia="Times New Roman" w:hint="default"/>
        </w:rPr>
        <w:t>2</w:t>
      </w:r>
      <w:r>
        <w:rPr/>
        <w:t>、公司主营业务及其经营状况</w:t>
      </w:r>
    </w:p>
    <w:p>
      <w:pPr>
        <w:pStyle w:val="BodyText"/>
        <w:spacing w:line="324" w:lineRule="auto" w:before="73"/>
        <w:ind w:left="580" w:right="477" w:hanging="101"/>
        <w:jc w:val="left"/>
      </w:pPr>
      <w:r>
        <w:rPr/>
        <w:t>（</w:t>
      </w:r>
      <w:r>
        <w:rPr>
          <w:rFonts w:ascii="Times New Roman" w:hAnsi="Times New Roman" w:cs="Times New Roman" w:eastAsia="Times New Roman" w:hint="default"/>
        </w:rPr>
        <w:t>1</w:t>
      </w:r>
      <w:r>
        <w:rPr/>
        <w:t>）主营业务产品情况表</w:t>
      </w:r>
      <w:r>
        <w:rPr>
          <w:spacing w:val="-111"/>
        </w:rPr>
        <w:t> </w:t>
      </w:r>
      <w:r>
        <w:rPr>
          <w:spacing w:val="-4"/>
        </w:rPr>
        <w:t>公司的经营范围为：超细纤维聚氨酯合成革（不含危险化学品）、聚氨酯革用树脂</w:t>
      </w:r>
    </w:p>
    <w:p>
      <w:pPr>
        <w:pStyle w:val="BodyText"/>
        <w:spacing w:line="295" w:lineRule="auto" w:before="7"/>
        <w:ind w:right="477"/>
        <w:jc w:val="left"/>
      </w:pPr>
      <w:r>
        <w:rPr/>
        <w:t>的研发、生产，化工产品（除危险品）、塑料制品、皮革制品的销售</w:t>
      </w:r>
      <w:r>
        <w:rPr>
          <w:spacing w:val="-54"/>
        </w:rPr>
        <w:t> </w:t>
      </w:r>
      <w:r>
        <w:rPr>
          <w:rFonts w:ascii="Times New Roman" w:hAnsi="Times New Roman" w:cs="Times New Roman" w:eastAsia="Times New Roman" w:hint="default"/>
        </w:rPr>
        <w:t>,</w:t>
      </w:r>
      <w:r>
        <w:rPr/>
        <w:t>从事货物与技术</w:t>
      </w:r>
      <w:r>
        <w:rPr>
          <w:spacing w:val="-113"/>
        </w:rPr>
        <w:t> </w:t>
      </w:r>
      <w:r>
        <w:rPr>
          <w:spacing w:val="-113"/>
        </w:rPr>
      </w:r>
      <w:r>
        <w:rPr/>
        <w:t>进出口业务（企业经营涉及行政许可的</w:t>
      </w:r>
      <w:r>
        <w:rPr>
          <w:rFonts w:ascii="Times New Roman" w:hAnsi="Times New Roman" w:cs="Times New Roman" w:eastAsia="Times New Roman" w:hint="default"/>
        </w:rPr>
        <w:t>,</w:t>
      </w:r>
      <w:r>
        <w:rPr/>
        <w:t>凭许可证件经营）。</w:t>
      </w:r>
    </w:p>
    <w:p>
      <w:pPr>
        <w:pStyle w:val="BodyText"/>
        <w:spacing w:line="295" w:lineRule="auto" w:before="52"/>
        <w:ind w:right="383" w:firstLine="46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年，公司通过对现有设备和新建生产线的重新规划，统一布局，集中了各工</w:t>
      </w:r>
      <w:r>
        <w:rPr>
          <w:w w:val="100"/>
        </w:rPr>
        <w:t> </w:t>
      </w:r>
      <w:r>
        <w:rPr>
          <w:spacing w:val="-1"/>
        </w:rPr>
        <w:t>序，提高了生产各环节的效率，同时积极进行产能扩张，公司产量和销量进一步增长。</w:t>
      </w:r>
    </w:p>
    <w:p>
      <w:pPr>
        <w:pStyle w:val="BodyText"/>
        <w:spacing w:line="292" w:lineRule="auto" w:before="75"/>
        <w:ind w:right="476" w:firstLine="460"/>
        <w:jc w:val="both"/>
      </w:pPr>
      <w:r>
        <w:rPr/>
        <w:t>公司原有</w:t>
      </w:r>
      <w:r>
        <w:rPr>
          <w:spacing w:val="-57"/>
        </w:rPr>
        <w:t> </w:t>
      </w:r>
      <w:r>
        <w:rPr>
          <w:rFonts w:ascii="Times New Roman" w:hAnsi="Times New Roman" w:cs="Times New Roman" w:eastAsia="Times New Roman" w:hint="default"/>
        </w:rPr>
        <w:t>900</w:t>
      </w:r>
      <w:r>
        <w:rPr>
          <w:rFonts w:ascii="Times New Roman" w:hAnsi="Times New Roman" w:cs="Times New Roman" w:eastAsia="Times New Roman" w:hint="default"/>
          <w:spacing w:val="3"/>
        </w:rPr>
        <w:t> </w:t>
      </w:r>
      <w:r>
        <w:rPr/>
        <w:t>万平方米</w:t>
      </w:r>
      <w:r>
        <w:rPr>
          <w:rFonts w:ascii="Times New Roman" w:hAnsi="Times New Roman" w:cs="Times New Roman" w:eastAsia="Times New Roman" w:hint="default"/>
        </w:rPr>
        <w:t>/</w:t>
      </w:r>
      <w:r>
        <w:rPr/>
        <w:t>年的超细纤维聚氨酯合成革生产能力，</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年公司通过超</w:t>
      </w:r>
      <w:r>
        <w:rPr>
          <w:w w:val="100"/>
        </w:rPr>
        <w:t> </w:t>
      </w:r>
      <w:r>
        <w:rPr/>
        <w:t>募资金建设的</w:t>
      </w:r>
      <w:r>
        <w:rPr>
          <w:spacing w:val="-57"/>
        </w:rPr>
        <w:t> </w:t>
      </w:r>
      <w:r>
        <w:rPr>
          <w:rFonts w:ascii="Times New Roman" w:hAnsi="Times New Roman" w:cs="Times New Roman" w:eastAsia="Times New Roman" w:hint="default"/>
        </w:rPr>
        <w:t>360</w:t>
      </w:r>
      <w:r>
        <w:rPr>
          <w:rFonts w:ascii="Times New Roman" w:hAnsi="Times New Roman" w:cs="Times New Roman" w:eastAsia="Times New Roman" w:hint="default"/>
          <w:spacing w:val="3"/>
        </w:rPr>
        <w:t> </w:t>
      </w:r>
      <w:r>
        <w:rPr/>
        <w:t>万平米</w:t>
      </w:r>
      <w:r>
        <w:rPr>
          <w:rFonts w:ascii="Times New Roman" w:hAnsi="Times New Roman" w:cs="Times New Roman" w:eastAsia="Times New Roman" w:hint="default"/>
        </w:rPr>
        <w:t>/</w:t>
      </w:r>
      <w:r>
        <w:rPr/>
        <w:t>年超纤基材扩建项目和</w:t>
      </w:r>
      <w:r>
        <w:rPr>
          <w:spacing w:val="-57"/>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万平米</w:t>
      </w:r>
      <w:r>
        <w:rPr>
          <w:rFonts w:ascii="Times New Roman" w:hAnsi="Times New Roman" w:cs="Times New Roman" w:eastAsia="Times New Roman" w:hint="default"/>
        </w:rPr>
        <w:t>/</w:t>
      </w:r>
      <w:r>
        <w:rPr/>
        <w:t>年超细纤维聚氨酯合成革</w:t>
      </w:r>
    </w:p>
    <w:p>
      <w:pPr>
        <w:pStyle w:val="BodyText"/>
        <w:spacing w:line="324" w:lineRule="auto" w:before="16"/>
        <w:ind w:left="580" w:right="477" w:hanging="461"/>
        <w:jc w:val="left"/>
      </w:pPr>
      <w:r>
        <w:rPr/>
        <w:t>技改项目的顺利建成，公司目前具备</w:t>
      </w:r>
      <w:r>
        <w:rPr>
          <w:spacing w:val="-60"/>
        </w:rPr>
        <w:t> </w:t>
      </w:r>
      <w:r>
        <w:rPr>
          <w:rFonts w:ascii="Times New Roman" w:hAnsi="Times New Roman" w:cs="Times New Roman" w:eastAsia="Times New Roman" w:hint="default"/>
        </w:rPr>
        <w:t>1560 </w:t>
      </w:r>
      <w:r>
        <w:rPr/>
        <w:t>万平方米</w:t>
      </w:r>
      <w:r>
        <w:rPr>
          <w:rFonts w:ascii="Times New Roman" w:hAnsi="Times New Roman" w:cs="Times New Roman" w:eastAsia="Times New Roman" w:hint="default"/>
        </w:rPr>
        <w:t>/</w:t>
      </w:r>
      <w:r>
        <w:rPr/>
        <w:t>年的超纤生产能力。</w:t>
      </w:r>
      <w:r>
        <w:rPr>
          <w:spacing w:val="-111"/>
        </w:rPr>
        <w:t> </w:t>
      </w:r>
      <w:r>
        <w:rPr>
          <w:spacing w:val="-2"/>
        </w:rPr>
        <w:t>公司</w:t>
      </w:r>
      <w:r>
        <w:rPr>
          <w:rFonts w:ascii="Times New Roman" w:hAnsi="Times New Roman" w:cs="Times New Roman" w:eastAsia="Times New Roman" w:hint="default"/>
          <w:spacing w:val="-2"/>
        </w:rPr>
        <w:t>2011</w:t>
      </w:r>
      <w:r>
        <w:rPr>
          <w:spacing w:val="-2"/>
        </w:rPr>
        <w:t>年全年共实现营业收入</w:t>
      </w:r>
      <w:r>
        <w:rPr>
          <w:rFonts w:ascii="Times New Roman" w:hAnsi="Times New Roman" w:cs="Times New Roman" w:eastAsia="Times New Roman" w:hint="default"/>
          <w:spacing w:val="-2"/>
        </w:rPr>
        <w:t>470,612,266.30</w:t>
      </w:r>
      <w:r>
        <w:rPr>
          <w:spacing w:val="-2"/>
        </w:rPr>
        <w:t>元，比上年增长</w:t>
      </w:r>
      <w:r>
        <w:rPr>
          <w:rFonts w:ascii="Times New Roman" w:hAnsi="Times New Roman" w:cs="Times New Roman" w:eastAsia="Times New Roman" w:hint="default"/>
          <w:spacing w:val="-2"/>
        </w:rPr>
        <w:t>8.64%</w:t>
      </w:r>
      <w:r>
        <w:rPr>
          <w:spacing w:val="-2"/>
        </w:rPr>
        <w:t>，其中毛利较</w:t>
      </w:r>
    </w:p>
    <w:p>
      <w:pPr>
        <w:pStyle w:val="BodyText"/>
        <w:spacing w:line="300" w:lineRule="exact"/>
        <w:ind w:right="0"/>
        <w:jc w:val="left"/>
      </w:pPr>
      <w:r>
        <w:rPr/>
        <w:t>高的绒面革产品增长较快，比上年增长</w:t>
      </w:r>
      <w:r>
        <w:rPr>
          <w:rFonts w:ascii="Times New Roman" w:hAnsi="Times New Roman" w:cs="Times New Roman" w:eastAsia="Times New Roman" w:hint="default"/>
        </w:rPr>
        <w:t>32.92%</w:t>
      </w:r>
      <w:r>
        <w:rPr/>
        <w:t>。而随着运动鞋市场下半年的大幅下滑，</w:t>
      </w:r>
    </w:p>
    <w:p>
      <w:pPr>
        <w:pStyle w:val="BodyText"/>
        <w:spacing w:line="240" w:lineRule="auto" w:before="73"/>
        <w:ind w:right="477"/>
        <w:jc w:val="left"/>
      </w:pPr>
      <w:r>
        <w:rPr/>
        <w:t>公司超细纤维聚氨酯合成革全年营业收入同比下降</w:t>
      </w:r>
      <w:r>
        <w:rPr>
          <w:rFonts w:ascii="Times New Roman" w:hAnsi="Times New Roman" w:cs="Times New Roman" w:eastAsia="Times New Roman" w:hint="default"/>
        </w:rPr>
        <w:t>2.62%</w:t>
      </w:r>
      <w:r>
        <w:rPr/>
        <w:t>。</w:t>
      </w:r>
    </w:p>
    <w:p>
      <w:pPr>
        <w:spacing w:before="112"/>
        <w:ind w:left="0" w:right="48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20"/>
        <w:gridCol w:w="1080"/>
        <w:gridCol w:w="1260"/>
        <w:gridCol w:w="1298"/>
        <w:gridCol w:w="1301"/>
        <w:gridCol w:w="1301"/>
        <w:gridCol w:w="1140"/>
      </w:tblGrid>
      <w:tr>
        <w:trPr>
          <w:trHeight w:val="715" w:hRule="exact"/>
        </w:trPr>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22" w:right="101"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20" w:right="103"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29" w:right="24" w:hanging="106"/>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19,865.47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15,833.87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-7.19%</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12,744.69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-9.54%</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7,515.94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33,435.80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6" w:top="1100" w:bottom="1160" w:left="1680" w:right="980"/>
        </w:sectPr>
      </w:pPr>
    </w:p>
    <w:p>
      <w:pPr>
        <w:spacing w:line="240" w:lineRule="auto" w:before="12"/>
        <w:rPr>
          <w:rFonts w:ascii="宋体" w:hAnsi="宋体" w:cs="宋体" w:eastAsia="宋体" w:hint="default"/>
          <w:sz w:val="22"/>
          <w:szCs w:val="22"/>
        </w:rPr>
      </w:pPr>
    </w:p>
    <w:p>
      <w:pPr>
        <w:pStyle w:val="BodyText"/>
        <w:spacing w:line="240" w:lineRule="auto" w:before="29"/>
        <w:ind w:left="680" w:right="0"/>
        <w:jc w:val="left"/>
      </w:pPr>
      <w:r>
        <w:rPr>
          <w:rFonts w:ascii="Times New Roman" w:hAnsi="Times New Roman" w:cs="Times New Roman" w:eastAsia="Times New Roman" w:hint="default"/>
        </w:rPr>
        <w:t>2011 </w:t>
      </w:r>
      <w:r>
        <w:rPr>
          <w:rFonts w:ascii="Times New Roman" w:hAnsi="Times New Roman" w:cs="Times New Roman" w:eastAsia="Times New Roman" w:hint="default"/>
          <w:spacing w:val="20"/>
        </w:rPr>
        <w:t> </w:t>
      </w:r>
      <w:r>
        <w:rPr/>
        <w:t>年公司产品的毛利率同比出现了下滑，主要原因是尼龙、聚氨酯等原材料价</w:t>
      </w:r>
    </w:p>
    <w:p>
      <w:pPr>
        <w:pStyle w:val="BodyText"/>
        <w:spacing w:line="240" w:lineRule="auto" w:before="73"/>
        <w:ind w:left="220" w:right="0"/>
        <w:jc w:val="left"/>
      </w:pPr>
      <w:r>
        <w:rPr/>
        <w:t>格的上涨，特别是</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年下半年尼龙创出了金融危机以来的最高价，给公司带来了较</w:t>
      </w:r>
    </w:p>
    <w:p>
      <w:pPr>
        <w:pStyle w:val="BodyText"/>
        <w:spacing w:line="295" w:lineRule="auto" w:before="70"/>
        <w:ind w:left="220" w:right="247"/>
        <w:jc w:val="left"/>
      </w:pPr>
      <w:r>
        <w:rPr/>
        <w:t>大的成本压力。此外，员工工资的上调以及上海市</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年下半年社保政策的调整，取</w:t>
      </w:r>
      <w:r>
        <w:rPr>
          <w:w w:val="100"/>
        </w:rPr>
        <w:t> </w:t>
      </w:r>
      <w:r>
        <w:rPr/>
        <w:t>消了外来人员综合保险，造成公司人力成本支出同比大幅增加。</w:t>
      </w:r>
    </w:p>
    <w:p>
      <w:pPr>
        <w:spacing w:line="240" w:lineRule="auto" w:before="9"/>
        <w:rPr>
          <w:rFonts w:ascii="宋体" w:hAnsi="宋体" w:cs="宋体" w:eastAsia="宋体" w:hint="default"/>
          <w:sz w:val="22"/>
          <w:szCs w:val="22"/>
        </w:rPr>
      </w:pPr>
    </w:p>
    <w:p>
      <w:pPr>
        <w:pStyle w:val="BodyText"/>
        <w:spacing w:line="240" w:lineRule="auto"/>
        <w:ind w:left="565" w:right="0"/>
        <w:jc w:val="left"/>
      </w:pPr>
      <w:r>
        <w:rPr/>
        <w:t>（</w:t>
      </w:r>
      <w:r>
        <w:rPr>
          <w:rFonts w:ascii="Times New Roman" w:hAnsi="Times New Roman" w:cs="Times New Roman" w:eastAsia="Times New Roman" w:hint="default"/>
        </w:rPr>
        <w:t>2</w:t>
      </w:r>
      <w:r>
        <w:rPr/>
        <w:t>）营业收入分地区情况</w:t>
      </w:r>
    </w:p>
    <w:p>
      <w:pPr>
        <w:spacing w:line="240" w:lineRule="auto" w:before="8"/>
        <w:rPr>
          <w:rFonts w:ascii="宋体" w:hAnsi="宋体" w:cs="宋体" w:eastAsia="宋体" w:hint="default"/>
          <w:sz w:val="25"/>
          <w:szCs w:val="25"/>
        </w:rPr>
      </w:pPr>
    </w:p>
    <w:p>
      <w:pPr>
        <w:spacing w:before="0"/>
        <w:ind w:left="0" w:right="98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846" w:type="dxa"/>
        <w:tblLayout w:type="fixed"/>
        <w:tblCellMar>
          <w:top w:w="0" w:type="dxa"/>
          <w:left w:w="0" w:type="dxa"/>
          <w:bottom w:w="0" w:type="dxa"/>
          <w:right w:w="0" w:type="dxa"/>
        </w:tblCellMar>
        <w:tblLook w:val="01E0"/>
      </w:tblPr>
      <w:tblGrid>
        <w:gridCol w:w="2309"/>
        <w:gridCol w:w="2304"/>
        <w:gridCol w:w="2808"/>
      </w:tblGrid>
      <w:tr>
        <w:trPr>
          <w:trHeight w:val="403" w:hRule="exact"/>
        </w:trPr>
        <w:tc>
          <w:tcPr>
            <w:tcW w:w="23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965"/>
              <w:jc w:val="right"/>
              <w:rPr>
                <w:rFonts w:ascii="宋体" w:hAnsi="宋体" w:cs="宋体" w:eastAsia="宋体" w:hint="default"/>
                <w:sz w:val="18"/>
                <w:szCs w:val="18"/>
              </w:rPr>
            </w:pPr>
            <w:r>
              <w:rPr>
                <w:rFonts w:ascii="宋体" w:hAnsi="宋体" w:cs="宋体" w:eastAsia="宋体" w:hint="default"/>
                <w:sz w:val="18"/>
                <w:szCs w:val="18"/>
              </w:rPr>
              <w:t>地区</w:t>
            </w:r>
          </w:p>
        </w:tc>
        <w:tc>
          <w:tcPr>
            <w:tcW w:w="23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5"/>
              <w:jc w:val="right"/>
              <w:rPr>
                <w:rFonts w:ascii="宋体" w:hAnsi="宋体" w:cs="宋体" w:eastAsia="宋体" w:hint="default"/>
                <w:sz w:val="18"/>
                <w:szCs w:val="18"/>
              </w:rPr>
            </w:pPr>
            <w:r>
              <w:rPr>
                <w:rFonts w:ascii="宋体" w:hAnsi="宋体" w:cs="宋体" w:eastAsia="宋体" w:hint="default"/>
                <w:sz w:val="18"/>
                <w:szCs w:val="18"/>
              </w:rPr>
              <w:t>福建</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18,519.06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w:t>
            </w:r>
          </w:p>
        </w:tc>
      </w:tr>
      <w:tr>
        <w:trPr>
          <w:trHeight w:val="40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5"/>
              <w:jc w:val="right"/>
              <w:rPr>
                <w:rFonts w:ascii="宋体" w:hAnsi="宋体" w:cs="宋体" w:eastAsia="宋体" w:hint="default"/>
                <w:sz w:val="18"/>
                <w:szCs w:val="18"/>
              </w:rPr>
            </w:pPr>
            <w:r>
              <w:rPr>
                <w:rFonts w:ascii="宋体" w:hAnsi="宋体" w:cs="宋体" w:eastAsia="宋体" w:hint="default"/>
                <w:sz w:val="18"/>
                <w:szCs w:val="18"/>
              </w:rPr>
              <w:t>广东</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6,388.49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14.47%</w:t>
            </w:r>
          </w:p>
        </w:tc>
      </w:tr>
      <w:tr>
        <w:trPr>
          <w:trHeight w:val="40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5"/>
              <w:jc w:val="right"/>
              <w:rPr>
                <w:rFonts w:ascii="宋体" w:hAnsi="宋体" w:cs="宋体" w:eastAsia="宋体" w:hint="default"/>
                <w:sz w:val="18"/>
                <w:szCs w:val="18"/>
              </w:rPr>
            </w:pPr>
            <w:r>
              <w:rPr>
                <w:rFonts w:ascii="宋体" w:hAnsi="宋体" w:cs="宋体" w:eastAsia="宋体" w:hint="default"/>
                <w:sz w:val="18"/>
                <w:szCs w:val="18"/>
              </w:rPr>
              <w:t>浙江</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4,098.04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w:t>
            </w:r>
          </w:p>
        </w:tc>
      </w:tr>
      <w:tr>
        <w:trPr>
          <w:trHeight w:val="40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5"/>
              <w:jc w:val="right"/>
              <w:rPr>
                <w:rFonts w:ascii="宋体" w:hAnsi="宋体" w:cs="宋体" w:eastAsia="宋体" w:hint="default"/>
                <w:sz w:val="18"/>
                <w:szCs w:val="18"/>
              </w:rPr>
            </w:pPr>
            <w:r>
              <w:rPr>
                <w:rFonts w:ascii="宋体" w:hAnsi="宋体" w:cs="宋体" w:eastAsia="宋体" w:hint="default"/>
                <w:sz w:val="18"/>
                <w:szCs w:val="18"/>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9,791.07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167.08%</w:t>
            </w:r>
          </w:p>
        </w:tc>
      </w:tr>
      <w:tr>
        <w:trPr>
          <w:trHeight w:val="40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5"/>
              <w:jc w:val="right"/>
              <w:rPr>
                <w:rFonts w:ascii="宋体" w:hAnsi="宋体" w:cs="宋体" w:eastAsia="宋体" w:hint="default"/>
                <w:sz w:val="18"/>
                <w:szCs w:val="18"/>
              </w:rPr>
            </w:pPr>
            <w:r>
              <w:rPr>
                <w:rFonts w:ascii="宋体" w:hAnsi="宋体" w:cs="宋体" w:eastAsia="宋体" w:hint="default"/>
                <w:sz w:val="18"/>
                <w:szCs w:val="18"/>
              </w:rPr>
              <w:t>国外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8,264.56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5"/>
              <w:jc w:val="right"/>
              <w:rPr>
                <w:rFonts w:ascii="宋体" w:hAnsi="宋体" w:cs="宋体" w:eastAsia="宋体" w:hint="default"/>
                <w:sz w:val="18"/>
                <w:szCs w:val="18"/>
              </w:rPr>
            </w:pPr>
            <w:r>
              <w:rPr>
                <w:rFonts w:ascii="宋体" w:hAnsi="宋体" w:cs="宋体" w:eastAsia="宋体" w:hint="default"/>
                <w:sz w:val="18"/>
                <w:szCs w:val="18"/>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47,061.22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8.85%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02" w:lineRule="auto" w:before="29"/>
        <w:ind w:left="220" w:right="261" w:firstLine="460"/>
        <w:jc w:val="both"/>
      </w:pPr>
      <w:r>
        <w:rPr>
          <w:spacing w:val="-4"/>
        </w:rPr>
        <w:t>报告期内，公司国内、国际市场的销售均呈现出增长态势，受到</w:t>
      </w:r>
      <w:r>
        <w:rPr>
          <w:rFonts w:ascii="Times New Roman" w:hAnsi="Times New Roman" w:cs="Times New Roman" w:eastAsia="Times New Roman" w:hint="default"/>
          <w:spacing w:val="-4"/>
        </w:rPr>
        <w:t>2011</w:t>
      </w:r>
      <w:r>
        <w:rPr>
          <w:spacing w:val="-4"/>
        </w:rPr>
        <w:t>年人民币升值</w:t>
      </w:r>
      <w:r>
        <w:rPr>
          <w:w w:val="100"/>
        </w:rPr>
        <w:t> </w:t>
      </w:r>
      <w:r>
        <w:rPr>
          <w:spacing w:val="-4"/>
        </w:rPr>
        <w:t>以及欧元快速贬值的影响，公司出口欧洲的产品受到了一定的影响，国际市场销售增速</w:t>
      </w:r>
      <w:r>
        <w:rPr>
          <w:spacing w:val="-63"/>
        </w:rPr>
        <w:t> </w:t>
      </w:r>
      <w:r>
        <w:rPr>
          <w:spacing w:val="-63"/>
        </w:rPr>
      </w:r>
      <w:r>
        <w:rPr>
          <w:spacing w:val="-6"/>
          <w:w w:val="95"/>
        </w:rPr>
        <w:t>慢于国内市场。从国内市场上看，公司</w:t>
      </w:r>
      <w:r>
        <w:rPr>
          <w:rFonts w:ascii="Times New Roman" w:hAnsi="Times New Roman" w:cs="Times New Roman" w:eastAsia="Times New Roman" w:hint="default"/>
          <w:spacing w:val="-6"/>
          <w:w w:val="95"/>
        </w:rPr>
        <w:t>2011</w:t>
      </w:r>
      <w:r>
        <w:rPr>
          <w:spacing w:val="-6"/>
          <w:w w:val="95"/>
        </w:rPr>
        <w:t>年加大市场力度，积极开拓新地域、新客户，</w:t>
      </w:r>
      <w:r>
        <w:rPr>
          <w:spacing w:val="46"/>
          <w:w w:val="95"/>
        </w:rPr>
        <w:t> </w:t>
      </w:r>
      <w:r>
        <w:rPr>
          <w:spacing w:val="46"/>
          <w:w w:val="95"/>
        </w:rPr>
      </w:r>
      <w:r>
        <w:rPr>
          <w:spacing w:val="-4"/>
        </w:rPr>
        <w:t>福建、广东、浙江以外的市场增长较快，由于运动鞋市场的低迷，福建市场全年营业收</w:t>
      </w:r>
      <w:r>
        <w:rPr>
          <w:spacing w:val="-63"/>
        </w:rPr>
        <w:t> </w:t>
      </w:r>
      <w:r>
        <w:rPr>
          <w:spacing w:val="-63"/>
        </w:rPr>
      </w:r>
      <w:r>
        <w:rPr/>
        <w:t>入仅同比增长</w:t>
      </w:r>
      <w:r>
        <w:rPr>
          <w:rFonts w:ascii="Times New Roman" w:hAnsi="Times New Roman" w:cs="Times New Roman" w:eastAsia="Times New Roman" w:hint="default"/>
        </w:rPr>
        <w:t>1.96%</w:t>
      </w:r>
      <w:r>
        <w:rPr/>
        <w:t>。</w:t>
      </w:r>
    </w:p>
    <w:p>
      <w:pPr>
        <w:spacing w:line="240" w:lineRule="auto" w:before="4"/>
        <w:rPr>
          <w:rFonts w:ascii="宋体" w:hAnsi="宋体" w:cs="宋体" w:eastAsia="宋体" w:hint="default"/>
          <w:sz w:val="20"/>
          <w:szCs w:val="20"/>
        </w:rPr>
      </w:pPr>
    </w:p>
    <w:p>
      <w:pPr>
        <w:pStyle w:val="BodyText"/>
        <w:spacing w:line="240" w:lineRule="auto"/>
        <w:ind w:left="565" w:right="0"/>
        <w:jc w:val="left"/>
      </w:pPr>
      <w:r>
        <w:rPr/>
        <w:t>（</w:t>
      </w:r>
      <w:r>
        <w:rPr>
          <w:rFonts w:ascii="Times New Roman" w:hAnsi="Times New Roman" w:cs="Times New Roman" w:eastAsia="Times New Roman" w:hint="default"/>
        </w:rPr>
        <w:t>3</w:t>
      </w:r>
      <w:r>
        <w:rPr/>
        <w:t>）公司主要客户及供应商情况</w:t>
      </w:r>
    </w:p>
    <w:p>
      <w:pPr>
        <w:spacing w:line="240" w:lineRule="auto" w:before="6"/>
        <w:rPr>
          <w:rFonts w:ascii="宋体" w:hAnsi="宋体" w:cs="宋体" w:eastAsia="宋体" w:hint="default"/>
          <w:sz w:val="22"/>
          <w:szCs w:val="22"/>
        </w:rPr>
      </w:pPr>
    </w:p>
    <w:p>
      <w:pPr>
        <w:pStyle w:val="BodyText"/>
        <w:spacing w:line="240" w:lineRule="auto"/>
        <w:ind w:left="680" w:right="0"/>
        <w:jc w:val="left"/>
      </w:pPr>
      <w:r>
        <w:rPr>
          <w:rFonts w:ascii="Times New Roman" w:hAnsi="Times New Roman" w:cs="Times New Roman" w:eastAsia="Times New Roman" w:hint="default"/>
        </w:rPr>
        <w:t>1)</w:t>
      </w:r>
      <w:r>
        <w:rPr/>
        <w:t>公司前五大客户</w:t>
      </w:r>
    </w:p>
    <w:p>
      <w:pPr>
        <w:spacing w:line="240" w:lineRule="auto" w:before="6"/>
        <w:rPr>
          <w:rFonts w:ascii="宋体" w:hAnsi="宋体" w:cs="宋体" w:eastAsia="宋体" w:hint="default"/>
          <w:sz w:val="25"/>
          <w:szCs w:val="25"/>
        </w:rPr>
      </w:pPr>
    </w:p>
    <w:p>
      <w:pPr>
        <w:spacing w:before="0"/>
        <w:ind w:left="0" w:right="26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782"/>
        <w:gridCol w:w="2328"/>
        <w:gridCol w:w="2789"/>
      </w:tblGrid>
      <w:tr>
        <w:trPr>
          <w:trHeight w:val="403" w:hRule="exact"/>
        </w:trPr>
        <w:tc>
          <w:tcPr>
            <w:tcW w:w="3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63"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 w:right="0"/>
              <w:jc w:val="left"/>
              <w:rPr>
                <w:rFonts w:ascii="宋体" w:hAnsi="宋体" w:cs="宋体" w:eastAsia="宋体" w:hint="default"/>
                <w:sz w:val="18"/>
                <w:szCs w:val="18"/>
              </w:rPr>
            </w:pPr>
            <w:r>
              <w:rPr>
                <w:rFonts w:ascii="宋体" w:hAnsi="宋体" w:cs="宋体" w:eastAsia="宋体" w:hint="default"/>
                <w:sz w:val="18"/>
                <w:szCs w:val="18"/>
              </w:rPr>
              <w:t>安安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96,068,340.00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20.41</w:t>
            </w:r>
          </w:p>
        </w:tc>
      </w:tr>
      <w:tr>
        <w:trPr>
          <w:trHeight w:val="463"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3"/>
              <w:jc w:val="right"/>
              <w:rPr>
                <w:rFonts w:ascii="Times New Roman" w:hAnsi="Times New Roman" w:cs="Times New Roman" w:eastAsia="Times New Roman" w:hint="default"/>
                <w:sz w:val="18"/>
                <w:szCs w:val="18"/>
              </w:rPr>
            </w:pPr>
            <w:r>
              <w:rPr>
                <w:rFonts w:ascii="Times New Roman"/>
                <w:spacing w:val="-2"/>
                <w:sz w:val="18"/>
              </w:rPr>
              <w:t>35,972,111.54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7.64</w:t>
            </w:r>
          </w:p>
        </w:tc>
      </w:tr>
      <w:tr>
        <w:trPr>
          <w:trHeight w:val="466"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宋体" w:hAnsi="宋体" w:cs="宋体" w:eastAsia="宋体" w:hint="default"/>
                <w:sz w:val="18"/>
                <w:szCs w:val="18"/>
              </w:rPr>
            </w:pPr>
            <w:r>
              <w:rPr>
                <w:rFonts w:ascii="宋体" w:hAnsi="宋体" w:cs="宋体" w:eastAsia="宋体" w:hint="default"/>
                <w:sz w:val="18"/>
                <w:szCs w:val="18"/>
              </w:rPr>
              <w:t>江苏常隆化工有限公司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4"/>
              <w:jc w:val="right"/>
              <w:rPr>
                <w:rFonts w:ascii="Times New Roman" w:hAnsi="Times New Roman" w:cs="Times New Roman" w:eastAsia="Times New Roman" w:hint="default"/>
                <w:sz w:val="18"/>
                <w:szCs w:val="18"/>
              </w:rPr>
            </w:pPr>
            <w:r>
              <w:rPr>
                <w:rFonts w:ascii="Times New Roman"/>
                <w:spacing w:val="-1"/>
                <w:sz w:val="18"/>
              </w:rPr>
              <w:t>14,956,973.50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4"/>
              <w:jc w:val="right"/>
              <w:rPr>
                <w:rFonts w:ascii="Times New Roman" w:hAnsi="Times New Roman" w:cs="Times New Roman" w:eastAsia="Times New Roman" w:hint="default"/>
                <w:sz w:val="18"/>
                <w:szCs w:val="18"/>
              </w:rPr>
            </w:pPr>
            <w:r>
              <w:rPr>
                <w:rFonts w:ascii="Times New Roman"/>
                <w:spacing w:val="-1"/>
                <w:sz w:val="18"/>
              </w:rPr>
              <w:t>3.18</w:t>
            </w:r>
          </w:p>
        </w:tc>
      </w:tr>
      <w:tr>
        <w:trPr>
          <w:trHeight w:val="463"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宋体" w:hAnsi="宋体" w:cs="宋体" w:eastAsia="宋体" w:hint="default"/>
                <w:sz w:val="18"/>
                <w:szCs w:val="18"/>
              </w:rPr>
            </w:pPr>
            <w:r>
              <w:rPr>
                <w:rFonts w:ascii="宋体" w:hAnsi="宋体" w:cs="宋体" w:eastAsia="宋体" w:hint="default"/>
                <w:sz w:val="18"/>
                <w:szCs w:val="18"/>
              </w:rPr>
              <w:t>罗伦佐</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3"/>
              <w:jc w:val="right"/>
              <w:rPr>
                <w:rFonts w:ascii="Times New Roman" w:hAnsi="Times New Roman" w:cs="Times New Roman" w:eastAsia="Times New Roman" w:hint="default"/>
                <w:sz w:val="18"/>
                <w:szCs w:val="18"/>
              </w:rPr>
            </w:pPr>
            <w:r>
              <w:rPr>
                <w:rFonts w:ascii="Times New Roman"/>
                <w:spacing w:val="-1"/>
                <w:sz w:val="18"/>
              </w:rPr>
              <w:t>15,880,279.11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3.37</w:t>
            </w:r>
          </w:p>
        </w:tc>
      </w:tr>
      <w:tr>
        <w:trPr>
          <w:trHeight w:val="466"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宋体" w:hAnsi="宋体" w:cs="宋体" w:eastAsia="宋体" w:hint="default"/>
                <w:sz w:val="18"/>
                <w:szCs w:val="18"/>
              </w:rPr>
            </w:pPr>
            <w:r>
              <w:rPr>
                <w:rFonts w:ascii="宋体" w:hAnsi="宋体" w:cs="宋体" w:eastAsia="宋体" w:hint="default"/>
                <w:sz w:val="18"/>
                <w:szCs w:val="18"/>
              </w:rPr>
              <w:t>福建省晋江市中南皮革贸易有限公司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4"/>
              <w:jc w:val="right"/>
              <w:rPr>
                <w:rFonts w:ascii="Times New Roman" w:hAnsi="Times New Roman" w:cs="Times New Roman" w:eastAsia="Times New Roman" w:hint="default"/>
                <w:sz w:val="18"/>
                <w:szCs w:val="18"/>
              </w:rPr>
            </w:pPr>
            <w:r>
              <w:rPr>
                <w:rFonts w:ascii="Times New Roman"/>
                <w:spacing w:val="-1"/>
                <w:sz w:val="18"/>
              </w:rPr>
              <w:t>11,958,282.05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4"/>
              <w:jc w:val="right"/>
              <w:rPr>
                <w:rFonts w:ascii="Times New Roman" w:hAnsi="Times New Roman" w:cs="Times New Roman" w:eastAsia="Times New Roman" w:hint="default"/>
                <w:sz w:val="18"/>
                <w:szCs w:val="18"/>
              </w:rPr>
            </w:pPr>
            <w:r>
              <w:rPr>
                <w:rFonts w:ascii="Times New Roman"/>
                <w:spacing w:val="-1"/>
                <w:sz w:val="18"/>
              </w:rPr>
              <w:t>2.54</w:t>
            </w:r>
          </w:p>
        </w:tc>
      </w:tr>
      <w:tr>
        <w:trPr>
          <w:trHeight w:val="463"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174,835,986.20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37.14</w:t>
            </w:r>
          </w:p>
        </w:tc>
      </w:tr>
    </w:tbl>
    <w:p>
      <w:pPr>
        <w:spacing w:line="240" w:lineRule="auto" w:before="8"/>
        <w:rPr>
          <w:rFonts w:ascii="宋体" w:hAnsi="宋体" w:cs="宋体" w:eastAsia="宋体" w:hint="default"/>
          <w:sz w:val="28"/>
          <w:szCs w:val="28"/>
        </w:rPr>
      </w:pPr>
    </w:p>
    <w:p>
      <w:pPr>
        <w:pStyle w:val="BodyText"/>
        <w:spacing w:line="240" w:lineRule="auto" w:before="29"/>
        <w:ind w:left="680" w:right="0"/>
        <w:jc w:val="left"/>
      </w:pPr>
      <w:r>
        <w:rPr>
          <w:spacing w:val="-3"/>
        </w:rPr>
        <w:t>报告期内未出现单一客户的销售额超过销售总额</w:t>
      </w:r>
      <w:r>
        <w:rPr>
          <w:rFonts w:ascii="Times New Roman" w:hAnsi="Times New Roman" w:cs="Times New Roman" w:eastAsia="Times New Roman" w:hint="default"/>
          <w:spacing w:val="-3"/>
        </w:rPr>
        <w:t>30%</w:t>
      </w:r>
      <w:r>
        <w:rPr>
          <w:spacing w:val="-3"/>
        </w:rPr>
        <w:t>的情况，公司前五大客户相比</w:t>
      </w:r>
    </w:p>
    <w:p>
      <w:pPr>
        <w:spacing w:after="0" w:line="240" w:lineRule="auto"/>
        <w:jc w:val="left"/>
        <w:sectPr>
          <w:pgSz w:w="11910" w:h="16840"/>
          <w:pgMar w:header="877" w:footer="976" w:top="1100" w:bottom="1160" w:left="1580" w:right="1200"/>
        </w:sectPr>
      </w:pPr>
    </w:p>
    <w:p>
      <w:pPr>
        <w:spacing w:line="240" w:lineRule="auto" w:before="12"/>
        <w:rPr>
          <w:rFonts w:ascii="宋体" w:hAnsi="宋体" w:cs="宋体" w:eastAsia="宋体" w:hint="default"/>
          <w:sz w:val="22"/>
          <w:szCs w:val="22"/>
        </w:rPr>
      </w:pPr>
    </w:p>
    <w:p>
      <w:pPr>
        <w:pStyle w:val="BodyText"/>
        <w:spacing w:line="240" w:lineRule="auto" w:before="29"/>
        <w:ind w:left="220" w:right="0"/>
        <w:jc w:val="left"/>
      </w:pPr>
      <w:r>
        <w:rPr>
          <w:rFonts w:ascii="Times New Roman" w:hAnsi="Times New Roman" w:cs="Times New Roman" w:eastAsia="Times New Roman" w:hint="default"/>
          <w:w w:val="100"/>
        </w:rPr>
        <w:t>2010</w:t>
      </w:r>
      <w:r>
        <w:rPr>
          <w:w w:val="100"/>
        </w:rPr>
        <w:t>年没有出现重大变</w:t>
      </w:r>
      <w:r>
        <w:rPr>
          <w:spacing w:val="-5"/>
          <w:w w:val="100"/>
        </w:rPr>
        <w:t>化</w:t>
      </w:r>
      <w:r>
        <w:rPr>
          <w:spacing w:val="-101"/>
          <w:w w:val="100"/>
        </w:rPr>
        <w:t>，</w:t>
      </w:r>
      <w:r>
        <w:rPr>
          <w:w w:val="100"/>
        </w:rPr>
        <w:t>公司对第一大客户销售额占营业收入总额的比例</w:t>
      </w:r>
      <w:r>
        <w:rPr>
          <w:spacing w:val="-8"/>
          <w:w w:val="100"/>
        </w:rPr>
        <w:t>从</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年的</w:t>
      </w:r>
    </w:p>
    <w:p>
      <w:pPr>
        <w:pStyle w:val="BodyText"/>
        <w:spacing w:line="240" w:lineRule="auto" w:before="73"/>
        <w:ind w:left="220" w:right="0"/>
        <w:jc w:val="left"/>
      </w:pPr>
      <w:r>
        <w:rPr>
          <w:rFonts w:ascii="Times New Roman" w:hAnsi="Times New Roman" w:cs="Times New Roman" w:eastAsia="Times New Roman" w:hint="default"/>
        </w:rPr>
        <w:t>22.00%</w:t>
      </w:r>
      <w:r>
        <w:rPr/>
        <w:t>下降至</w:t>
      </w:r>
      <w:r>
        <w:rPr>
          <w:rFonts w:ascii="Times New Roman" w:hAnsi="Times New Roman" w:cs="Times New Roman" w:eastAsia="Times New Roman" w:hint="default"/>
        </w:rPr>
        <w:t>2011</w:t>
      </w:r>
      <w:r>
        <w:rPr/>
        <w:t>年的</w:t>
      </w:r>
      <w:r>
        <w:rPr>
          <w:rFonts w:ascii="Times New Roman" w:hAnsi="Times New Roman" w:cs="Times New Roman" w:eastAsia="Times New Roman" w:hint="default"/>
        </w:rPr>
        <w:t>20.41%</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6" w:top="1100" w:bottom="1160" w:left="1580" w:right="1200"/>
        </w:sectPr>
      </w:pPr>
    </w:p>
    <w:p>
      <w:pPr>
        <w:pStyle w:val="BodyText"/>
        <w:spacing w:line="240" w:lineRule="auto" w:before="29"/>
        <w:ind w:left="680" w:right="-11"/>
        <w:jc w:val="left"/>
      </w:pPr>
      <w:r>
        <w:rPr>
          <w:rFonts w:ascii="Times New Roman" w:hAnsi="Times New Roman" w:cs="Times New Roman" w:eastAsia="Times New Roman" w:hint="default"/>
          <w:spacing w:val="-1"/>
        </w:rPr>
        <w:t>2</w:t>
      </w:r>
      <w:r>
        <w:rPr>
          <w:spacing w:val="-1"/>
        </w:rPr>
        <w:t>）公司前五大供应商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7"/>
          <w:szCs w:val="17"/>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280" w:left="1580" w:right="1200"/>
          <w:cols w:num="2" w:equalWidth="0">
            <w:col w:w="2865" w:space="4594"/>
            <w:col w:w="1671"/>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782"/>
        <w:gridCol w:w="2328"/>
        <w:gridCol w:w="2789"/>
      </w:tblGrid>
      <w:tr>
        <w:trPr>
          <w:trHeight w:val="480" w:hRule="exact"/>
        </w:trPr>
        <w:tc>
          <w:tcPr>
            <w:tcW w:w="3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采购金额</w:t>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占总采购额比例</w:t>
            </w:r>
            <w:r>
              <w:rPr>
                <w:rFonts w:ascii="Times New Roman" w:hAnsi="Times New Roman" w:cs="Times New Roman" w:eastAsia="Times New Roman" w:hint="default"/>
                <w:sz w:val="18"/>
                <w:szCs w:val="18"/>
              </w:rPr>
              <w:t>(%)</w:t>
            </w:r>
          </w:p>
        </w:tc>
      </w:tr>
      <w:tr>
        <w:trPr>
          <w:trHeight w:val="451"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上海信恒化纤销售有限公司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31,278,419.43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10.63</w:t>
            </w:r>
          </w:p>
        </w:tc>
      </w:tr>
      <w:tr>
        <w:trPr>
          <w:trHeight w:val="449"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新会美达</w:t>
            </w:r>
            <w:r>
              <w:rPr>
                <w:rFonts w:ascii="Times New Roman" w:hAnsi="Times New Roman" w:cs="Times New Roman" w:eastAsia="Times New Roman" w:hint="default"/>
                <w:sz w:val="18"/>
                <w:szCs w:val="18"/>
              </w:rPr>
              <w:t>-DSM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尼龙切片有限公司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30,657,333.36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10.41</w:t>
            </w:r>
          </w:p>
        </w:tc>
      </w:tr>
      <w:tr>
        <w:trPr>
          <w:trHeight w:val="451"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拜耳材料科技（中国）有限公司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24,625,726.52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8.37</w:t>
            </w:r>
          </w:p>
        </w:tc>
      </w:tr>
      <w:tr>
        <w:trPr>
          <w:trHeight w:val="449"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DAIREN CHEMICAL</w:t>
            </w:r>
            <w:r>
              <w:rPr>
                <w:rFonts w:ascii="Times New Roman"/>
                <w:spacing w:val="-10"/>
                <w:sz w:val="18"/>
              </w:rPr>
              <w:t> </w:t>
            </w:r>
            <w:r>
              <w:rPr>
                <w:rFonts w:ascii="Times New Roman"/>
                <w:spacing w:val="-3"/>
                <w:sz w:val="18"/>
              </w:rPr>
              <w:t>CORPORATION</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18,970,979.60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6.44</w:t>
            </w:r>
          </w:p>
        </w:tc>
      </w:tr>
      <w:tr>
        <w:trPr>
          <w:trHeight w:val="451"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中国石油化工股份有限公司北京燕山分公司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18,588,396.57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6.31</w:t>
            </w:r>
          </w:p>
        </w:tc>
      </w:tr>
      <w:tr>
        <w:trPr>
          <w:trHeight w:val="449"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124,120,855.48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42.16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92" w:lineRule="auto" w:before="29"/>
        <w:ind w:left="220" w:right="265" w:firstLine="460"/>
        <w:jc w:val="both"/>
      </w:pPr>
      <w:r>
        <w:rPr>
          <w:spacing w:val="-3"/>
        </w:rPr>
        <w:t>报告期内公司的前五名供应商中，不存在单个供应商采购比例超过采购总额</w:t>
      </w:r>
      <w:r>
        <w:rPr>
          <w:rFonts w:ascii="Times New Roman" w:hAnsi="Times New Roman" w:cs="Times New Roman" w:eastAsia="Times New Roman" w:hint="default"/>
          <w:spacing w:val="-3"/>
        </w:rPr>
        <w:t>30%</w:t>
      </w:r>
      <w:r>
        <w:rPr>
          <w:spacing w:val="-3"/>
        </w:rPr>
        <w:t>的</w:t>
      </w:r>
      <w:r>
        <w:rPr>
          <w:w w:val="100"/>
        </w:rPr>
        <w:t> </w:t>
      </w:r>
      <w:r>
        <w:rPr/>
        <w:t>情况。公司董事、监事、高级管理人员、核心技术人员及主要关联方或持有</w:t>
      </w:r>
      <w:r>
        <w:rPr>
          <w:spacing w:val="-67"/>
        </w:rPr>
        <w:t> </w:t>
      </w:r>
      <w:r>
        <w:rPr>
          <w:rFonts w:ascii="Times New Roman" w:hAnsi="Times New Roman" w:cs="Times New Roman" w:eastAsia="Times New Roman" w:hint="default"/>
        </w:rPr>
        <w:t>5%</w:t>
      </w:r>
      <w:r>
        <w:rPr/>
        <w:t>以上股</w:t>
      </w:r>
      <w:r>
        <w:rPr>
          <w:spacing w:val="-113"/>
        </w:rPr>
        <w:t> </w:t>
      </w:r>
      <w:r>
        <w:rPr/>
        <w:t>份的股东在公司前五名供应商中未占有任何权益。</w:t>
      </w:r>
    </w:p>
    <w:p>
      <w:pPr>
        <w:spacing w:line="240" w:lineRule="auto" w:before="12"/>
        <w:rPr>
          <w:rFonts w:ascii="宋体" w:hAnsi="宋体" w:cs="宋体" w:eastAsia="宋体" w:hint="default"/>
          <w:sz w:val="32"/>
          <w:szCs w:val="32"/>
        </w:rPr>
      </w:pPr>
    </w:p>
    <w:p>
      <w:pPr>
        <w:pStyle w:val="BodyText"/>
        <w:spacing w:line="240" w:lineRule="auto"/>
        <w:ind w:left="680" w:right="0"/>
        <w:jc w:val="left"/>
      </w:pPr>
      <w:r>
        <w:rPr/>
        <w:t>（</w:t>
      </w:r>
      <w:r>
        <w:rPr>
          <w:rFonts w:ascii="Times New Roman" w:hAnsi="Times New Roman" w:cs="Times New Roman" w:eastAsia="Times New Roman" w:hint="default"/>
        </w:rPr>
        <w:t>4</w:t>
      </w:r>
      <w:r>
        <w:rPr/>
        <w:t>）主要费用情况</w:t>
      </w:r>
    </w:p>
    <w:p>
      <w:pPr>
        <w:spacing w:line="240" w:lineRule="auto" w:before="10"/>
        <w:rPr>
          <w:rFonts w:ascii="宋体" w:hAnsi="宋体" w:cs="宋体" w:eastAsia="宋体" w:hint="default"/>
          <w:sz w:val="7"/>
          <w:szCs w:val="7"/>
        </w:rPr>
      </w:pPr>
    </w:p>
    <w:tbl>
      <w:tblPr>
        <w:tblW w:w="0" w:type="auto"/>
        <w:jc w:val="left"/>
        <w:tblInd w:w="409" w:type="dxa"/>
        <w:tblLayout w:type="fixed"/>
        <w:tblCellMar>
          <w:top w:w="0" w:type="dxa"/>
          <w:left w:w="0" w:type="dxa"/>
          <w:bottom w:w="0" w:type="dxa"/>
          <w:right w:w="0" w:type="dxa"/>
        </w:tblCellMar>
        <w:tblLook w:val="01E0"/>
      </w:tblPr>
      <w:tblGrid>
        <w:gridCol w:w="1716"/>
        <w:gridCol w:w="1452"/>
        <w:gridCol w:w="1454"/>
        <w:gridCol w:w="2234"/>
        <w:gridCol w:w="1440"/>
      </w:tblGrid>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4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4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2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销售费用（元）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8,087,054.56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6,535,589.97</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23.74%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5,278,327.33</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管理费用（元）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50,501,301.21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42,817,019.77</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17.95%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31,446,785.03</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财务费用（元）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-11,657,975.53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4,407,164.13</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-364.52%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2,830,727.30</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46,930,380.24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53,759,773.87</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-12.70%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39,555,839.66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9"/>
        <w:ind w:left="680" w:right="0"/>
        <w:jc w:val="left"/>
      </w:pPr>
      <w:r>
        <w:rPr/>
        <w:t>报告期内财务费用为负，主要为募集资金利息所致。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00" w:bottom="280" w:left="1580" w:right="1200"/>
        </w:sectPr>
      </w:pPr>
    </w:p>
    <w:p>
      <w:pPr>
        <w:pStyle w:val="BodyText"/>
        <w:spacing w:line="240" w:lineRule="auto" w:before="29"/>
        <w:ind w:left="680" w:right="0"/>
        <w:jc w:val="left"/>
      </w:pPr>
      <w:r>
        <w:rPr>
          <w:spacing w:val="-1"/>
        </w:rPr>
        <w:t>（</w:t>
      </w:r>
      <w:r>
        <w:rPr>
          <w:rFonts w:ascii="Times New Roman" w:hAnsi="Times New Roman" w:cs="Times New Roman" w:eastAsia="Times New Roman" w:hint="default"/>
          <w:spacing w:val="-1"/>
        </w:rPr>
        <w:t>5</w:t>
      </w:r>
      <w:r>
        <w:rPr>
          <w:spacing w:val="-1"/>
        </w:rPr>
        <w:t>）报告期内公司资产负债构成情况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7"/>
          <w:szCs w:val="17"/>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280" w:left="1580" w:right="1200"/>
          <w:cols w:num="2" w:equalWidth="0">
            <w:col w:w="4481" w:space="1899"/>
            <w:col w:w="2750"/>
          </w:cols>
        </w:sectPr>
      </w:pPr>
    </w:p>
    <w:p>
      <w:pPr>
        <w:spacing w:line="240" w:lineRule="auto" w:before="2"/>
        <w:rPr>
          <w:rFonts w:ascii="宋体" w:hAnsi="宋体" w:cs="宋体" w:eastAsia="宋体" w:hint="default"/>
          <w:sz w:val="8"/>
          <w:szCs w:val="8"/>
        </w:rPr>
      </w:pPr>
    </w:p>
    <w:tbl>
      <w:tblPr>
        <w:tblW w:w="0" w:type="auto"/>
        <w:jc w:val="left"/>
        <w:tblInd w:w="755" w:type="dxa"/>
        <w:tblLayout w:type="fixed"/>
        <w:tblCellMar>
          <w:top w:w="0" w:type="dxa"/>
          <w:left w:w="0" w:type="dxa"/>
          <w:bottom w:w="0" w:type="dxa"/>
          <w:right w:w="0" w:type="dxa"/>
        </w:tblCellMar>
        <w:tblLook w:val="01E0"/>
      </w:tblPr>
      <w:tblGrid>
        <w:gridCol w:w="1750"/>
        <w:gridCol w:w="1620"/>
        <w:gridCol w:w="1620"/>
        <w:gridCol w:w="1980"/>
      </w:tblGrid>
      <w:tr>
        <w:trPr>
          <w:trHeight w:val="480"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年末余额</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年初余额</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95"/>
              <w:jc w:val="right"/>
              <w:rPr>
                <w:rFonts w:ascii="宋体" w:hAnsi="宋体" w:cs="宋体" w:eastAsia="宋体" w:hint="default"/>
                <w:sz w:val="18"/>
                <w:szCs w:val="18"/>
              </w:rPr>
            </w:pPr>
            <w:r>
              <w:rPr>
                <w:rFonts w:ascii="宋体" w:hAnsi="宋体" w:cs="宋体" w:eastAsia="宋体" w:hint="default"/>
                <w:spacing w:val="-1"/>
                <w:sz w:val="18"/>
                <w:szCs w:val="18"/>
              </w:rPr>
              <w:t>本年比上年增减（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1"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543,442,794.87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16,278,833.91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3238.34%</w:t>
            </w:r>
          </w:p>
        </w:tc>
      </w:tr>
      <w:tr>
        <w:trPr>
          <w:trHeight w:val="403"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06"/>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47,609,686.00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36,286,724.00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31.20%</w:t>
            </w:r>
          </w:p>
        </w:tc>
      </w:tr>
      <w:tr>
        <w:trPr>
          <w:trHeight w:val="401"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06"/>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29,071,851.42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34,138,603.85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-14.84%</w:t>
            </w:r>
          </w:p>
        </w:tc>
      </w:tr>
      <w:tr>
        <w:trPr>
          <w:trHeight w:val="403"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06"/>
              <w:jc w:val="right"/>
              <w:rPr>
                <w:rFonts w:ascii="宋体" w:hAnsi="宋体" w:cs="宋体" w:eastAsia="宋体" w:hint="default"/>
                <w:sz w:val="18"/>
                <w:szCs w:val="18"/>
              </w:rPr>
            </w:pPr>
            <w:r>
              <w:rPr>
                <w:rFonts w:ascii="宋体" w:hAnsi="宋体" w:cs="宋体" w:eastAsia="宋体" w:hint="default"/>
                <w:sz w:val="18"/>
                <w:szCs w:val="18"/>
              </w:rPr>
              <w:t>预付款项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64,444,260.33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32,263,834.01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99.74%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280" w:left="1580" w:right="1200"/>
        </w:sectPr>
      </w:pPr>
    </w:p>
    <w:p>
      <w:pPr>
        <w:spacing w:line="240" w:lineRule="auto" w:before="8"/>
        <w:rPr>
          <w:rFonts w:ascii="宋体" w:hAnsi="宋体" w:cs="宋体" w:eastAsia="宋体" w:hint="default"/>
          <w:sz w:val="24"/>
          <w:szCs w:val="24"/>
        </w:rPr>
      </w:pPr>
    </w:p>
    <w:tbl>
      <w:tblPr>
        <w:tblW w:w="0" w:type="auto"/>
        <w:jc w:val="left"/>
        <w:tblInd w:w="655" w:type="dxa"/>
        <w:tblLayout w:type="fixed"/>
        <w:tblCellMar>
          <w:top w:w="0" w:type="dxa"/>
          <w:left w:w="0" w:type="dxa"/>
          <w:bottom w:w="0" w:type="dxa"/>
          <w:right w:w="0" w:type="dxa"/>
        </w:tblCellMar>
        <w:tblLook w:val="01E0"/>
      </w:tblPr>
      <w:tblGrid>
        <w:gridCol w:w="1750"/>
        <w:gridCol w:w="1620"/>
        <w:gridCol w:w="1620"/>
        <w:gridCol w:w="1980"/>
      </w:tblGrid>
      <w:tr>
        <w:trPr>
          <w:trHeight w:val="401"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3,626,970.35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2,837,539.28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27.82%</w:t>
            </w:r>
          </w:p>
        </w:tc>
      </w:tr>
      <w:tr>
        <w:trPr>
          <w:trHeight w:val="403"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120,330,026.33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82,812,266.21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45.30%</w:t>
            </w:r>
          </w:p>
        </w:tc>
      </w:tr>
      <w:tr>
        <w:trPr>
          <w:trHeight w:val="401"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817,487,369.14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204,617,801.26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299.52%</w:t>
            </w:r>
          </w:p>
        </w:tc>
      </w:tr>
      <w:tr>
        <w:trPr>
          <w:trHeight w:val="403"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315,454,347.59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195,650,450.14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61.23%</w:t>
            </w:r>
          </w:p>
        </w:tc>
      </w:tr>
      <w:tr>
        <w:trPr>
          <w:trHeight w:val="401"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62,771,837.76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15,388,681.07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307.91%</w:t>
            </w:r>
          </w:p>
        </w:tc>
      </w:tr>
      <w:tr>
        <w:trPr>
          <w:trHeight w:val="403"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工程物资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34,880.07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42,969.83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-18.83%</w:t>
            </w:r>
          </w:p>
        </w:tc>
      </w:tr>
      <w:tr>
        <w:trPr>
          <w:trHeight w:val="401"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55,701,004.57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56,839,869.75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3"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1,931,430.86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1,822,567.25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5.97%</w:t>
            </w:r>
          </w:p>
        </w:tc>
      </w:tr>
      <w:tr>
        <w:trPr>
          <w:trHeight w:val="401" w:hRule="exact"/>
        </w:trPr>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非流动资产合计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437,073,500.85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269,744,538.04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62.03%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33" w:lineRule="auto" w:before="29"/>
        <w:ind w:left="580" w:right="108"/>
        <w:jc w:val="left"/>
      </w:pPr>
      <w:r>
        <w:rPr/>
        <w:t>货币资金年末余额比年初余额大幅增加，主要是由于超募资金所致。</w:t>
      </w:r>
      <w:r>
        <w:rPr>
          <w:spacing w:val="-104"/>
        </w:rPr>
        <w:t> </w:t>
      </w:r>
      <w:r>
        <w:rPr>
          <w:spacing w:val="-1"/>
        </w:rPr>
        <w:t>应收票据年末余额比年初余额增长了</w:t>
      </w:r>
      <w:r>
        <w:rPr>
          <w:rFonts w:ascii="Times New Roman" w:hAnsi="Times New Roman" w:cs="Times New Roman" w:eastAsia="Times New Roman" w:hint="default"/>
          <w:spacing w:val="-1"/>
        </w:rPr>
        <w:t>31.20%</w:t>
      </w:r>
      <w:r>
        <w:rPr>
          <w:spacing w:val="-1"/>
        </w:rPr>
        <w:t>，是由于下游客户大量采用票据结算。</w:t>
      </w:r>
      <w:r>
        <w:rPr>
          <w:spacing w:val="-84"/>
        </w:rPr>
        <w:t> </w:t>
      </w:r>
      <w:r>
        <w:rPr>
          <w:spacing w:val="-84"/>
        </w:rPr>
      </w:r>
      <w:r>
        <w:rPr/>
        <w:t>预付款项年末余额比年初余额增加了</w:t>
      </w:r>
      <w:r>
        <w:rPr>
          <w:rFonts w:ascii="Times New Roman" w:hAnsi="Times New Roman" w:cs="Times New Roman" w:eastAsia="Times New Roman" w:hint="default"/>
        </w:rPr>
        <w:t>99.74%</w:t>
      </w:r>
      <w:r>
        <w:rPr/>
        <w:t>，是因为公司利用超募资金和自有资</w:t>
      </w:r>
    </w:p>
    <w:p>
      <w:pPr>
        <w:pStyle w:val="BodyText"/>
        <w:spacing w:line="274" w:lineRule="exact"/>
        <w:ind w:right="1525"/>
        <w:jc w:val="left"/>
      </w:pPr>
      <w:r>
        <w:rPr/>
        <w:t>金迅速扩大产能，支付了大量的设备预付款。</w:t>
      </w:r>
    </w:p>
    <w:p>
      <w:pPr>
        <w:pStyle w:val="BodyText"/>
        <w:spacing w:line="292" w:lineRule="auto" w:before="128"/>
        <w:ind w:right="203" w:firstLine="460"/>
        <w:jc w:val="left"/>
      </w:pPr>
      <w:r>
        <w:rPr/>
        <w:t>存货年末余额比年初余额增加</w:t>
      </w:r>
      <w:r>
        <w:rPr>
          <w:spacing w:val="-61"/>
        </w:rPr>
        <w:t> </w:t>
      </w:r>
      <w:r>
        <w:rPr>
          <w:rFonts w:ascii="Times New Roman" w:hAnsi="Times New Roman" w:cs="Times New Roman" w:eastAsia="Times New Roman" w:hint="default"/>
          <w:spacing w:val="-5"/>
        </w:rPr>
        <w:t>45.30%</w:t>
      </w:r>
      <w:r>
        <w:rPr>
          <w:spacing w:val="-5"/>
        </w:rPr>
        <w:t>，是由于公司于</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月和</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月分别建成两条新</w:t>
      </w:r>
      <w:r>
        <w:rPr>
          <w:w w:val="100"/>
        </w:rPr>
        <w:t> </w:t>
      </w:r>
      <w:r>
        <w:rPr/>
        <w:t>生产线，生产规模扩大，公司原材料和产品的账面余额增加。</w:t>
      </w:r>
    </w:p>
    <w:p>
      <w:pPr>
        <w:pStyle w:val="BodyText"/>
        <w:spacing w:line="292" w:lineRule="auto" w:before="80"/>
        <w:ind w:right="206" w:firstLine="460"/>
        <w:jc w:val="left"/>
      </w:pPr>
      <w:r>
        <w:rPr/>
        <w:t>固定资产年末余额比年初余额增长</w:t>
      </w:r>
      <w:r>
        <w:rPr>
          <w:spacing w:val="-64"/>
        </w:rPr>
        <w:t> </w:t>
      </w:r>
      <w:r>
        <w:rPr>
          <w:rFonts w:ascii="Times New Roman" w:hAnsi="Times New Roman" w:cs="Times New Roman" w:eastAsia="Times New Roman" w:hint="default"/>
        </w:rPr>
        <w:t>61.23%</w:t>
      </w:r>
      <w:r>
        <w:rPr/>
        <w:t>，主要是由于公司</w:t>
      </w:r>
      <w:r>
        <w:rPr>
          <w:spacing w:val="-61"/>
        </w:rPr>
        <w:t> </w:t>
      </w:r>
      <w:r>
        <w:rPr>
          <w:rFonts w:ascii="Times New Roman" w:hAnsi="Times New Roman" w:cs="Times New Roman" w:eastAsia="Times New Roman" w:hint="default"/>
        </w:rPr>
        <w:t>360</w:t>
      </w:r>
      <w:r>
        <w:rPr>
          <w:rFonts w:ascii="Times New Roman" w:hAnsi="Times New Roman" w:cs="Times New Roman" w:eastAsia="Times New Roman" w:hint="default"/>
          <w:spacing w:val="-1"/>
        </w:rPr>
        <w:t> </w:t>
      </w:r>
      <w:r>
        <w:rPr/>
        <w:t>万平方米</w:t>
      </w:r>
      <w:r>
        <w:rPr>
          <w:rFonts w:ascii="Times New Roman" w:hAnsi="Times New Roman" w:cs="Times New Roman" w:eastAsia="Times New Roman" w:hint="default"/>
        </w:rPr>
        <w:t>/</w:t>
      </w:r>
      <w:r>
        <w:rPr/>
        <w:t>年超纤</w:t>
      </w:r>
      <w:r>
        <w:rPr>
          <w:w w:val="100"/>
        </w:rPr>
        <w:t> </w:t>
      </w:r>
      <w:r>
        <w:rPr/>
        <w:t>基布项目和</w:t>
      </w:r>
      <w:r>
        <w:rPr>
          <w:spacing w:val="-56"/>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t>万平方米</w:t>
      </w:r>
      <w:r>
        <w:rPr>
          <w:rFonts w:ascii="Times New Roman" w:hAnsi="Times New Roman" w:cs="Times New Roman" w:eastAsia="Times New Roman" w:hint="default"/>
        </w:rPr>
        <w:t>/</w:t>
      </w:r>
      <w:r>
        <w:rPr/>
        <w:t>年超细纤维合成革项目建设完成，增加了厂房设备。</w:t>
      </w:r>
    </w:p>
    <w:p>
      <w:pPr>
        <w:spacing w:line="240" w:lineRule="auto" w:before="0"/>
        <w:rPr>
          <w:rFonts w:ascii="宋体" w:hAnsi="宋体" w:cs="宋体" w:eastAsia="宋体" w:hint="default"/>
          <w:sz w:val="24"/>
          <w:szCs w:val="24"/>
        </w:rPr>
      </w:pPr>
    </w:p>
    <w:p>
      <w:pPr>
        <w:spacing w:before="174"/>
        <w:ind w:left="0" w:right="13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655" w:type="dxa"/>
        <w:tblLayout w:type="fixed"/>
        <w:tblCellMar>
          <w:top w:w="0" w:type="dxa"/>
          <w:left w:w="0" w:type="dxa"/>
          <w:bottom w:w="0" w:type="dxa"/>
          <w:right w:w="0" w:type="dxa"/>
        </w:tblCellMar>
        <w:tblLook w:val="01E0"/>
      </w:tblPr>
      <w:tblGrid>
        <w:gridCol w:w="1800"/>
        <w:gridCol w:w="1512"/>
        <w:gridCol w:w="1651"/>
        <w:gridCol w:w="2040"/>
      </w:tblGrid>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年末余额</w:t>
            </w:r>
          </w:p>
        </w:tc>
        <w:tc>
          <w:tcPr>
            <w:tcW w:w="1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年初余额</w:t>
            </w:r>
          </w:p>
        </w:tc>
        <w:tc>
          <w:tcPr>
            <w:tcW w:w="2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sz w:val="18"/>
                <w:szCs w:val="18"/>
              </w:rPr>
              <w:t>本年比上年增减（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58,000,000.00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2,387,312.05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43,804,442.86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26,205,742.21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67.16%</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3,228,703.09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3,345,087.33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-3.48%</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6,521,886.74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6,815,360.28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-4.31%</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2"/>
                <w:sz w:val="18"/>
              </w:rPr>
              <w:t>-2,451,118.11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-2,035,752.73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20.40%</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34,251.08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131,230.31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-73.90%</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324,764.38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249,475.07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30.18%</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53,850,242.09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92,711,142.47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-41.92%</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16,400,000.00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-34.40%</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-11.67%</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16,930,000.00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25,600,000.00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-33.87%</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1,183,780,627.90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356,051,196.83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6" w:top="1100" w:bottom="1160" w:left="1680" w:right="1240"/>
        </w:sectPr>
      </w:pPr>
    </w:p>
    <w:p>
      <w:pPr>
        <w:spacing w:line="240" w:lineRule="auto" w:before="12"/>
        <w:rPr>
          <w:rFonts w:ascii="宋体" w:hAnsi="宋体" w:cs="宋体" w:eastAsia="宋体" w:hint="default"/>
          <w:sz w:val="22"/>
          <w:szCs w:val="22"/>
        </w:rPr>
      </w:pPr>
    </w:p>
    <w:p>
      <w:pPr>
        <w:pStyle w:val="BodyText"/>
        <w:spacing w:line="295" w:lineRule="auto" w:before="29"/>
        <w:ind w:right="0" w:firstLine="460"/>
        <w:jc w:val="left"/>
      </w:pPr>
      <w:r>
        <w:rPr/>
        <w:t>短期借款年末余额减少到 </w:t>
      </w:r>
      <w:r>
        <w:rPr>
          <w:rFonts w:ascii="Times New Roman" w:hAnsi="Times New Roman" w:cs="Times New Roman" w:eastAsia="Times New Roman" w:hint="default"/>
        </w:rPr>
        <w:t>0</w:t>
      </w:r>
      <w:r>
        <w:rPr/>
        <w:t>，长期借款年末余额下降</w:t>
      </w:r>
      <w:r>
        <w:rPr>
          <w:spacing w:val="-32"/>
        </w:rPr>
        <w:t> </w:t>
      </w:r>
      <w:r>
        <w:rPr>
          <w:rFonts w:ascii="Times New Roman" w:hAnsi="Times New Roman" w:cs="Times New Roman" w:eastAsia="Times New Roman" w:hint="default"/>
        </w:rPr>
        <w:t>34.40%</w:t>
      </w:r>
      <w:r>
        <w:rPr/>
        <w:t>，应付利息年末余额</w:t>
      </w:r>
      <w:r>
        <w:rPr>
          <w:w w:val="100"/>
        </w:rPr>
        <w:t> </w:t>
      </w:r>
      <w:r>
        <w:rPr/>
        <w:t>下降</w:t>
      </w:r>
      <w:r>
        <w:rPr>
          <w:spacing w:val="-50"/>
        </w:rPr>
        <w:t> </w:t>
      </w:r>
      <w:r>
        <w:rPr>
          <w:rFonts w:ascii="Times New Roman" w:hAnsi="Times New Roman" w:cs="Times New Roman" w:eastAsia="Times New Roman" w:hint="default"/>
        </w:rPr>
        <w:t>73.90%</w:t>
      </w:r>
      <w:r>
        <w:rPr/>
        <w:t>，主要原因系公司使用超募资金偿还了银行贷款。</w:t>
      </w:r>
    </w:p>
    <w:p>
      <w:pPr>
        <w:pStyle w:val="BodyText"/>
        <w:spacing w:line="240" w:lineRule="auto" w:before="52"/>
        <w:ind w:left="580" w:right="0"/>
        <w:jc w:val="left"/>
      </w:pPr>
      <w:r>
        <w:rPr/>
        <w:t>交易性金融负债年末余额为</w:t>
      </w:r>
      <w:r>
        <w:rPr>
          <w:spacing w:val="-52"/>
        </w:rPr>
        <w:t> </w:t>
      </w:r>
      <w:r>
        <w:rPr>
          <w:rFonts w:ascii="Times New Roman" w:hAnsi="Times New Roman" w:cs="Times New Roman" w:eastAsia="Times New Roman" w:hint="default"/>
        </w:rPr>
        <w:t>2,387,312.05</w:t>
      </w:r>
      <w:r>
        <w:rPr>
          <w:rFonts w:ascii="Times New Roman" w:hAnsi="Times New Roman" w:cs="Times New Roman" w:eastAsia="Times New Roman" w:hint="default"/>
          <w:spacing w:val="9"/>
        </w:rPr>
        <w:t> </w:t>
      </w:r>
      <w:r>
        <w:rPr>
          <w:spacing w:val="-3"/>
        </w:rPr>
        <w:t>元，系公司与中国银行已签订但尚未到期</w:t>
      </w:r>
    </w:p>
    <w:p>
      <w:pPr>
        <w:pStyle w:val="BodyText"/>
        <w:spacing w:line="292" w:lineRule="auto" w:before="73"/>
        <w:ind w:right="149"/>
        <w:jc w:val="both"/>
      </w:pPr>
      <w:r>
        <w:rPr>
          <w:spacing w:val="-3"/>
        </w:rPr>
        <w:t>的远期购汇合同中：以人民币兑换欧元的合同本金合计</w:t>
      </w:r>
      <w:r>
        <w:rPr>
          <w:spacing w:val="-50"/>
        </w:rPr>
        <w:t> </w:t>
      </w:r>
      <w:r>
        <w:rPr>
          <w:rFonts w:ascii="Times New Roman" w:hAnsi="Times New Roman" w:cs="Times New Roman" w:eastAsia="Times New Roman" w:hint="default"/>
        </w:rPr>
        <w:t>336</w:t>
      </w:r>
      <w:r>
        <w:rPr>
          <w:rFonts w:ascii="Times New Roman" w:hAnsi="Times New Roman" w:cs="Times New Roman" w:eastAsia="Times New Roman" w:hint="default"/>
          <w:spacing w:val="17"/>
        </w:rPr>
        <w:t> </w:t>
      </w:r>
      <w:r>
        <w:rPr>
          <w:spacing w:val="-5"/>
        </w:rPr>
        <w:t>万欧元，合同约定的到期汇</w:t>
      </w:r>
      <w:r>
        <w:rPr>
          <w:spacing w:val="-109"/>
        </w:rPr>
        <w:t> </w:t>
      </w:r>
      <w:r>
        <w:rPr>
          <w:spacing w:val="-109"/>
        </w:rPr>
      </w:r>
      <w:r>
        <w:rPr>
          <w:w w:val="100"/>
        </w:rPr>
        <w:t>率为</w:t>
      </w:r>
      <w:r>
        <w:rPr>
          <w:spacing w:val="-47"/>
          <w:w w:val="100"/>
        </w:rPr>
        <w:t> </w:t>
      </w:r>
      <w:r>
        <w:rPr>
          <w:rFonts w:ascii="Times New Roman" w:hAnsi="Times New Roman" w:cs="Times New Roman" w:eastAsia="Times New Roman" w:hint="default"/>
          <w:spacing w:val="-3"/>
          <w:w w:val="100"/>
        </w:rPr>
        <w:t>8.87</w:t>
      </w:r>
      <w:r>
        <w:rPr>
          <w:spacing w:val="-3"/>
          <w:w w:val="100"/>
        </w:rPr>
        <w:t>。上述远期结售汇合同的公允价值根据远期外汇合约约定汇率与期末中国银行</w:t>
      </w:r>
      <w:r>
        <w:rPr>
          <w:w w:val="100"/>
        </w:rPr>
        <w:t> </w:t>
      </w:r>
      <w:r>
        <w:rPr/>
        <w:t>公布的人民币远期外汇牌价的差额计入交易性金融负债。</w:t>
      </w:r>
    </w:p>
    <w:p>
      <w:pPr>
        <w:pStyle w:val="BodyText"/>
        <w:spacing w:line="324" w:lineRule="auto" w:before="78"/>
        <w:ind w:left="580" w:right="423"/>
        <w:jc w:val="left"/>
      </w:pPr>
      <w:r>
        <w:rPr/>
        <w:t>应付账款增加</w:t>
      </w:r>
      <w:r>
        <w:rPr>
          <w:spacing w:val="-52"/>
        </w:rPr>
        <w:t> </w:t>
      </w:r>
      <w:r>
        <w:rPr>
          <w:rFonts w:ascii="Times New Roman" w:hAnsi="Times New Roman" w:cs="Times New Roman" w:eastAsia="Times New Roman" w:hint="default"/>
        </w:rPr>
        <w:t>67.16%</w:t>
      </w:r>
      <w:r>
        <w:rPr/>
        <w:t>，主要原因系公司经营规模扩大，原材料采购增加所致。</w:t>
      </w:r>
      <w:r>
        <w:rPr>
          <w:w w:val="100"/>
        </w:rPr>
        <w:t> </w:t>
      </w:r>
      <w:r>
        <w:rPr/>
        <w:t>股东权益年末余额大幅增加，主要是公司溢价发行股票引起资本公积增加。</w:t>
      </w:r>
    </w:p>
    <w:p>
      <w:pPr>
        <w:spacing w:line="240" w:lineRule="auto" w:before="0"/>
        <w:rPr>
          <w:rFonts w:ascii="宋体" w:hAnsi="宋体" w:cs="宋体" w:eastAsia="宋体" w:hint="default"/>
          <w:sz w:val="22"/>
          <w:szCs w:val="22"/>
        </w:rPr>
      </w:pPr>
    </w:p>
    <w:p>
      <w:pPr>
        <w:pStyle w:val="BodyText"/>
        <w:spacing w:line="240" w:lineRule="auto" w:before="151"/>
        <w:ind w:left="580" w:right="0"/>
        <w:jc w:val="left"/>
      </w:pPr>
      <w:r>
        <w:rPr/>
        <w:t>（</w:t>
      </w:r>
      <w:r>
        <w:rPr>
          <w:rFonts w:ascii="Times New Roman" w:hAnsi="Times New Roman" w:cs="Times New Roman" w:eastAsia="Times New Roman" w:hint="default"/>
        </w:rPr>
        <w:t>6</w:t>
      </w:r>
      <w:r>
        <w:rPr/>
        <w:t>）报告期公司现金流量构成情况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631" w:type="dxa"/>
        <w:tblLayout w:type="fixed"/>
        <w:tblCellMar>
          <w:top w:w="0" w:type="dxa"/>
          <w:left w:w="0" w:type="dxa"/>
          <w:bottom w:w="0" w:type="dxa"/>
          <w:right w:w="0" w:type="dxa"/>
        </w:tblCellMar>
        <w:tblLook w:val="01E0"/>
      </w:tblPr>
      <w:tblGrid>
        <w:gridCol w:w="2647"/>
        <w:gridCol w:w="1730"/>
        <w:gridCol w:w="1646"/>
        <w:gridCol w:w="1627"/>
      </w:tblGrid>
      <w:tr>
        <w:trPr>
          <w:trHeight w:val="401" w:hRule="exact"/>
        </w:trPr>
        <w:tc>
          <w:tcPr>
            <w:tcW w:w="264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3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本期金额（元）</w:t>
            </w:r>
          </w:p>
        </w:tc>
        <w:tc>
          <w:tcPr>
            <w:tcW w:w="16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上期金额（元）</w:t>
            </w:r>
          </w:p>
        </w:tc>
        <w:tc>
          <w:tcPr>
            <w:tcW w:w="16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差异（元）</w:t>
            </w:r>
          </w:p>
        </w:tc>
      </w:tr>
      <w:tr>
        <w:trPr>
          <w:trHeight w:val="403" w:hRule="exact"/>
        </w:trPr>
        <w:tc>
          <w:tcPr>
            <w:tcW w:w="26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55,143,188.68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73,932,087.60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-18,788,898.92</w:t>
            </w:r>
          </w:p>
        </w:tc>
      </w:tr>
      <w:tr>
        <w:trPr>
          <w:trHeight w:val="401" w:hRule="exact"/>
        </w:trPr>
        <w:tc>
          <w:tcPr>
            <w:tcW w:w="26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-209,625,402.23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-112,684,332.56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-96,941,069.67</w:t>
            </w:r>
          </w:p>
        </w:tc>
      </w:tr>
      <w:tr>
        <w:trPr>
          <w:trHeight w:val="403" w:hRule="exact"/>
        </w:trPr>
        <w:tc>
          <w:tcPr>
            <w:tcW w:w="26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681,646,174.51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18,364,322.04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663,281,852.47</w:t>
            </w:r>
          </w:p>
        </w:tc>
      </w:tr>
      <w:tr>
        <w:trPr>
          <w:trHeight w:val="401" w:hRule="exact"/>
        </w:trPr>
        <w:tc>
          <w:tcPr>
            <w:tcW w:w="26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527,163,960.96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-20,387,922.92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547,551,883.88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95" w:lineRule="auto" w:before="29"/>
        <w:ind w:right="151" w:firstLine="460"/>
        <w:jc w:val="left"/>
      </w:pPr>
      <w:r>
        <w:rPr>
          <w:spacing w:val="-3"/>
          <w:w w:val="99"/>
        </w:rPr>
        <w:t>本期经营活动产生的现金流量净额为</w:t>
      </w:r>
      <w:r>
        <w:rPr>
          <w:rFonts w:ascii="Times New Roman" w:hAnsi="Times New Roman" w:cs="Times New Roman" w:eastAsia="Times New Roman" w:hint="default"/>
          <w:spacing w:val="-3"/>
          <w:w w:val="99"/>
        </w:rPr>
        <w:t>55,143,188.68</w:t>
      </w:r>
      <w:r>
        <w:rPr>
          <w:spacing w:val="-3"/>
          <w:w w:val="99"/>
        </w:rPr>
        <w:t>元，比上期减少</w:t>
      </w:r>
      <w:r>
        <w:rPr>
          <w:rFonts w:ascii="Times New Roman" w:hAnsi="Times New Roman" w:cs="Times New Roman" w:eastAsia="Times New Roman" w:hint="default"/>
          <w:spacing w:val="-3"/>
          <w:w w:val="99"/>
        </w:rPr>
        <w:t>18,788,898.92</w:t>
      </w:r>
      <w:r>
        <w:rPr>
          <w:spacing w:val="-3"/>
          <w:w w:val="99"/>
        </w:rPr>
        <w:t>元，</w:t>
      </w:r>
      <w:r>
        <w:rPr>
          <w:w w:val="50"/>
        </w:rPr>
        <w:t> </w:t>
      </w:r>
      <w:r>
        <w:rPr/>
        <w:t>主要为购买原材料、支付职工薪酬等经营活动产生的现金净流出增加。</w:t>
      </w:r>
    </w:p>
    <w:p>
      <w:pPr>
        <w:pStyle w:val="BodyText"/>
        <w:spacing w:line="292" w:lineRule="auto" w:before="75"/>
        <w:ind w:right="0" w:firstLine="460"/>
        <w:jc w:val="left"/>
      </w:pPr>
      <w:r>
        <w:rPr>
          <w:spacing w:val="-1"/>
        </w:rPr>
        <w:t>本期投资活动产生的现金流量净额为</w:t>
      </w:r>
      <w:r>
        <w:rPr>
          <w:rFonts w:ascii="Times New Roman" w:hAnsi="Times New Roman" w:cs="Times New Roman" w:eastAsia="Times New Roman" w:hint="default"/>
          <w:spacing w:val="-1"/>
        </w:rPr>
        <w:t>-209,625,402.23</w:t>
      </w:r>
      <w:r>
        <w:rPr>
          <w:spacing w:val="-1"/>
        </w:rPr>
        <w:t>元，主要为公司实施募投项目</w:t>
      </w:r>
      <w:r>
        <w:rPr>
          <w:w w:val="100"/>
        </w:rPr>
        <w:t> </w:t>
      </w:r>
      <w:r>
        <w:rPr/>
        <w:t>和超募资金项目需要建设厂房和购置设备。</w:t>
      </w:r>
    </w:p>
    <w:p>
      <w:pPr>
        <w:pStyle w:val="BodyText"/>
        <w:spacing w:line="295" w:lineRule="auto" w:before="78"/>
        <w:ind w:right="0" w:firstLine="460"/>
        <w:jc w:val="left"/>
      </w:pPr>
      <w:r>
        <w:rPr>
          <w:spacing w:val="-2"/>
          <w:w w:val="95"/>
        </w:rPr>
        <w:t>本期筹资活动产生的现金流量净额为</w:t>
      </w:r>
      <w:r>
        <w:rPr>
          <w:rFonts w:ascii="Times New Roman" w:hAnsi="Times New Roman" w:cs="Times New Roman" w:eastAsia="Times New Roman" w:hint="default"/>
          <w:spacing w:val="-2"/>
          <w:w w:val="95"/>
        </w:rPr>
        <w:t>681,646,174.51</w:t>
      </w:r>
      <w:r>
        <w:rPr>
          <w:spacing w:val="-2"/>
          <w:w w:val="95"/>
        </w:rPr>
        <w:t>元，主要为公司溢价发行股票，</w:t>
      </w:r>
      <w:r>
        <w:rPr>
          <w:w w:val="50"/>
        </w:rPr>
        <w:t> </w:t>
      </w:r>
      <w:r>
        <w:rPr/>
        <w:t>取得了企业发展需要的资金。</w:t>
      </w:r>
    </w:p>
    <w:p>
      <w:pPr>
        <w:spacing w:line="240" w:lineRule="auto" w:before="0"/>
        <w:rPr>
          <w:rFonts w:ascii="宋体" w:hAnsi="宋体" w:cs="宋体" w:eastAsia="宋体" w:hint="default"/>
          <w:sz w:val="22"/>
          <w:szCs w:val="22"/>
        </w:rPr>
      </w:pPr>
    </w:p>
    <w:p>
      <w:pPr>
        <w:pStyle w:val="BodyText"/>
        <w:spacing w:line="240" w:lineRule="auto" w:before="148"/>
        <w:ind w:left="580" w:right="0"/>
        <w:jc w:val="left"/>
      </w:pPr>
      <w:r>
        <w:rPr/>
        <w:t>（</w:t>
      </w:r>
      <w:r>
        <w:rPr>
          <w:rFonts w:ascii="Times New Roman" w:hAnsi="Times New Roman" w:cs="Times New Roman" w:eastAsia="Times New Roman" w:hint="default"/>
        </w:rPr>
        <w:t>7</w:t>
      </w:r>
      <w:r>
        <w:rPr/>
        <w:t>）主要财务指标分析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654"/>
        <w:gridCol w:w="2594"/>
        <w:gridCol w:w="1044"/>
        <w:gridCol w:w="1051"/>
        <w:gridCol w:w="1774"/>
      </w:tblGrid>
      <w:tr>
        <w:trPr>
          <w:trHeight w:val="401" w:hRule="exact"/>
        </w:trPr>
        <w:tc>
          <w:tcPr>
            <w:tcW w:w="424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0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03" w:hRule="exact"/>
        </w:trPr>
        <w:tc>
          <w:tcPr>
            <w:tcW w:w="165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63" w:right="0"/>
              <w:jc w:val="left"/>
              <w:rPr>
                <w:rFonts w:ascii="宋体" w:hAnsi="宋体" w:cs="宋体" w:eastAsia="宋体" w:hint="default"/>
                <w:sz w:val="18"/>
                <w:szCs w:val="18"/>
              </w:rPr>
            </w:pPr>
            <w:r>
              <w:rPr>
                <w:rFonts w:ascii="宋体" w:hAnsi="宋体" w:cs="宋体" w:eastAsia="宋体" w:hint="default"/>
                <w:sz w:val="18"/>
                <w:szCs w:val="18"/>
              </w:rPr>
              <w:t>盈利能力</w:t>
            </w: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32.44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w:t>
            </w:r>
          </w:p>
        </w:tc>
      </w:tr>
      <w:tr>
        <w:trPr>
          <w:trHeight w:val="401" w:hRule="exact"/>
        </w:trPr>
        <w:tc>
          <w:tcPr>
            <w:tcW w:w="1654" w:type="dxa"/>
            <w:vMerge/>
            <w:tcBorders>
              <w:left w:val="single" w:sz="4" w:space="0" w:color="000000"/>
              <w:right w:val="single" w:sz="4" w:space="0" w:color="000000"/>
            </w:tcBorders>
            <w:shd w:val="clear" w:color="auto" w:fill="DBDBDB"/>
          </w:tcPr>
          <w:p>
            <w:pP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25.77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-18.04</w:t>
            </w:r>
          </w:p>
        </w:tc>
      </w:tr>
      <w:tr>
        <w:trPr>
          <w:trHeight w:val="715" w:hRule="exact"/>
        </w:trPr>
        <w:tc>
          <w:tcPr>
            <w:tcW w:w="1654" w:type="dxa"/>
            <w:vMerge/>
            <w:tcBorders>
              <w:left w:val="single" w:sz="4" w:space="0" w:color="000000"/>
              <w:bottom w:val="single" w:sz="4" w:space="0" w:color="000000"/>
              <w:right w:val="single" w:sz="4" w:space="0" w:color="000000"/>
            </w:tcBorders>
            <w:shd w:val="clear" w:color="auto" w:fill="DBDBDB"/>
          </w:tcPr>
          <w:p>
            <w:pP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03" w:right="139"/>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-18.37</w:t>
            </w:r>
          </w:p>
        </w:tc>
      </w:tr>
      <w:tr>
        <w:trPr>
          <w:trHeight w:val="401" w:hRule="exact"/>
        </w:trPr>
        <w:tc>
          <w:tcPr>
            <w:tcW w:w="165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偿债能力</w:t>
            </w: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12.97</w:t>
            </w:r>
          </w:p>
        </w:tc>
      </w:tr>
      <w:tr>
        <w:trPr>
          <w:trHeight w:val="403" w:hRule="exact"/>
        </w:trPr>
        <w:tc>
          <w:tcPr>
            <w:tcW w:w="1654" w:type="dxa"/>
            <w:vMerge/>
            <w:tcBorders>
              <w:left w:val="single" w:sz="4" w:space="0" w:color="000000"/>
              <w:right w:val="single" w:sz="4" w:space="0" w:color="000000"/>
            </w:tcBorders>
            <w:shd w:val="clear" w:color="auto" w:fill="DBDBDB"/>
          </w:tcPr>
          <w:p>
            <w:pP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11.64</w:t>
            </w:r>
          </w:p>
        </w:tc>
      </w:tr>
      <w:tr>
        <w:trPr>
          <w:trHeight w:val="401" w:hRule="exact"/>
        </w:trPr>
        <w:tc>
          <w:tcPr>
            <w:tcW w:w="1654" w:type="dxa"/>
            <w:vMerge/>
            <w:tcBorders>
              <w:left w:val="single" w:sz="4" w:space="0" w:color="000000"/>
              <w:bottom w:val="single" w:sz="4" w:space="0" w:color="000000"/>
              <w:right w:val="single" w:sz="4" w:space="0" w:color="000000"/>
            </w:tcBorders>
            <w:shd w:val="clear" w:color="auto" w:fill="DBDBDB"/>
          </w:tcPr>
          <w:p>
            <w:pP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24.94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6" w:top="1100" w:bottom="1160" w:left="1680" w:right="1300"/>
        </w:sectPr>
      </w:pPr>
    </w:p>
    <w:p>
      <w:pPr>
        <w:spacing w:line="240" w:lineRule="auto" w:before="8"/>
        <w:rPr>
          <w:rFonts w:ascii="宋体" w:hAnsi="宋体" w:cs="宋体" w:eastAsia="宋体" w:hint="default"/>
          <w:sz w:val="24"/>
          <w:szCs w:val="24"/>
        </w:rPr>
      </w:pPr>
    </w:p>
    <w:tbl>
      <w:tblPr>
        <w:tblW w:w="0" w:type="auto"/>
        <w:jc w:val="left"/>
        <w:tblInd w:w="235" w:type="dxa"/>
        <w:tblLayout w:type="fixed"/>
        <w:tblCellMar>
          <w:top w:w="0" w:type="dxa"/>
          <w:left w:w="0" w:type="dxa"/>
          <w:bottom w:w="0" w:type="dxa"/>
          <w:right w:w="0" w:type="dxa"/>
        </w:tblCellMar>
        <w:tblLook w:val="01E0"/>
      </w:tblPr>
      <w:tblGrid>
        <w:gridCol w:w="1654"/>
        <w:gridCol w:w="2594"/>
        <w:gridCol w:w="1044"/>
        <w:gridCol w:w="1051"/>
        <w:gridCol w:w="1774"/>
      </w:tblGrid>
      <w:tr>
        <w:trPr>
          <w:trHeight w:val="401" w:hRule="exact"/>
        </w:trPr>
        <w:tc>
          <w:tcPr>
            <w:tcW w:w="165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营运能力</w:t>
            </w: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应收账款周转率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w:t>
            </w:r>
          </w:p>
        </w:tc>
      </w:tr>
      <w:tr>
        <w:trPr>
          <w:trHeight w:val="403" w:hRule="exact"/>
        </w:trPr>
        <w:tc>
          <w:tcPr>
            <w:tcW w:w="1654" w:type="dxa"/>
            <w:vMerge/>
            <w:tcBorders>
              <w:left w:val="single" w:sz="4" w:space="0" w:color="000000"/>
              <w:bottom w:val="single" w:sz="4" w:space="0" w:color="000000"/>
              <w:right w:val="single" w:sz="4" w:space="0" w:color="000000"/>
            </w:tcBorders>
            <w:shd w:val="clear" w:color="auto" w:fill="DBDBDB"/>
          </w:tcPr>
          <w:p>
            <w:pPr/>
          </w:p>
        </w:tc>
        <w:tc>
          <w:tcPr>
            <w:tcW w:w="2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存货周转率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6.21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-1.58</w:t>
            </w:r>
          </w:p>
        </w:tc>
      </w:tr>
    </w:tbl>
    <w:p>
      <w:pPr>
        <w:spacing w:line="240" w:lineRule="auto" w:before="5"/>
        <w:rPr>
          <w:rFonts w:ascii="宋体" w:hAnsi="宋体" w:cs="宋体" w:eastAsia="宋体" w:hint="default"/>
          <w:sz w:val="28"/>
          <w:szCs w:val="28"/>
        </w:rPr>
      </w:pPr>
    </w:p>
    <w:p>
      <w:pPr>
        <w:pStyle w:val="BodyText"/>
        <w:spacing w:line="300" w:lineRule="auto" w:before="29"/>
        <w:ind w:left="240" w:right="274" w:firstLine="460"/>
        <w:jc w:val="both"/>
      </w:pPr>
      <w:r>
        <w:rPr>
          <w:spacing w:val="-1"/>
        </w:rPr>
        <w:t>报告期公司销售毛利率较去年同期下降</w:t>
      </w:r>
      <w:r>
        <w:rPr>
          <w:rFonts w:ascii="Times New Roman" w:hAnsi="Times New Roman" w:cs="Times New Roman" w:eastAsia="Times New Roman" w:hint="default"/>
          <w:spacing w:val="-1"/>
        </w:rPr>
        <w:t>7.19%</w:t>
      </w:r>
      <w:r>
        <w:rPr>
          <w:spacing w:val="-1"/>
        </w:rPr>
        <w:t>，主要原因是原材料成本和人工成本</w:t>
      </w:r>
      <w:r>
        <w:rPr>
          <w:w w:val="100"/>
        </w:rPr>
        <w:t> </w:t>
      </w:r>
      <w:r>
        <w:rPr>
          <w:spacing w:val="-3"/>
          <w:w w:val="100"/>
        </w:rPr>
        <w:t>大幅上升所致；报告期公司加权平均净资产收益率和扣除非经常性损益后的加权平均净</w:t>
      </w:r>
      <w:r>
        <w:rPr>
          <w:spacing w:val="-109"/>
          <w:w w:val="100"/>
        </w:rPr>
        <w:t> </w:t>
      </w:r>
      <w:r>
        <w:rPr>
          <w:spacing w:val="-109"/>
          <w:w w:val="100"/>
        </w:rPr>
      </w:r>
      <w:r>
        <w:rPr/>
        <w:t>资产收益率较去年同期下降</w:t>
      </w:r>
      <w:r>
        <w:rPr>
          <w:rFonts w:ascii="Times New Roman" w:hAnsi="Times New Roman" w:cs="Times New Roman" w:eastAsia="Times New Roman" w:hint="default"/>
        </w:rPr>
        <w:t>18.04%</w:t>
      </w:r>
      <w:r>
        <w:rPr/>
        <w:t>和</w:t>
      </w:r>
      <w:r>
        <w:rPr>
          <w:rFonts w:ascii="Times New Roman" w:hAnsi="Times New Roman" w:cs="Times New Roman" w:eastAsia="Times New Roman" w:hint="default"/>
        </w:rPr>
        <w:t>18.37%</w:t>
      </w:r>
      <w:r>
        <w:rPr/>
        <w:t>，主要原因是公司首发股票后的超募资金</w:t>
      </w:r>
      <w:r>
        <w:rPr>
          <w:spacing w:val="-37"/>
        </w:rPr>
        <w:t> </w:t>
      </w:r>
      <w:r>
        <w:rPr>
          <w:spacing w:val="-37"/>
        </w:rPr>
      </w:r>
      <w:r>
        <w:rPr/>
        <w:t>大幅增加了公司的净资产，募集资金投入的项目尚未产生效益。</w:t>
      </w:r>
    </w:p>
    <w:p>
      <w:pPr>
        <w:pStyle w:val="BodyText"/>
        <w:spacing w:line="309" w:lineRule="auto" w:before="73"/>
        <w:ind w:left="240" w:right="281" w:firstLine="460"/>
        <w:jc w:val="both"/>
      </w:pPr>
      <w:r>
        <w:rPr>
          <w:spacing w:val="-4"/>
        </w:rPr>
        <w:t>由于公司首发股票后大批超募资金到账，报告期公司流动比率、速动比率处于较高</w:t>
      </w:r>
      <w:r>
        <w:rPr>
          <w:w w:val="100"/>
        </w:rPr>
        <w:t> </w:t>
      </w:r>
      <w:r>
        <w:rPr/>
        <w:t>水平，资产负债率较低，偿债能力较强。</w:t>
      </w:r>
    </w:p>
    <w:p>
      <w:pPr>
        <w:pStyle w:val="BodyText"/>
        <w:spacing w:line="312" w:lineRule="auto" w:before="62"/>
        <w:ind w:left="240" w:right="281" w:firstLine="460"/>
        <w:jc w:val="both"/>
      </w:pPr>
      <w:r>
        <w:rPr>
          <w:spacing w:val="-4"/>
        </w:rPr>
        <w:t>由于销售收入增加，而应收账款同比减少，报告期应收账款周转率同比上升；而公</w:t>
      </w:r>
      <w:r>
        <w:rPr>
          <w:w w:val="100"/>
        </w:rPr>
        <w:t> </w:t>
      </w:r>
      <w:r>
        <w:rPr/>
        <w:t>司扩大生产规模后，存货上升较快，导致存货周转率同比下降。</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24" w:lineRule="auto"/>
        <w:ind w:left="700" w:right="281"/>
        <w:jc w:val="left"/>
      </w:pPr>
      <w:r>
        <w:rPr/>
        <w:t>（</w:t>
      </w:r>
      <w:r>
        <w:rPr>
          <w:rFonts w:ascii="Times New Roman" w:hAnsi="Times New Roman" w:cs="Times New Roman" w:eastAsia="Times New Roman" w:hint="default"/>
        </w:rPr>
        <w:t>8</w:t>
      </w:r>
      <w:r>
        <w:rPr/>
        <w:t>）薪酬分析</w:t>
      </w:r>
      <w:r>
        <w:rPr>
          <w:w w:val="100"/>
        </w:rPr>
        <w:t> </w:t>
      </w:r>
      <w:r>
        <w:rPr>
          <w:spacing w:val="-1"/>
        </w:rPr>
        <w:t>请参见第六节“董事、监事、高级管理人员和员工情况”相关内容。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12"/>
          <w:pgSz w:w="11910" w:h="16840"/>
          <w:pgMar w:footer="976" w:header="877" w:top="1100" w:bottom="1160" w:left="1560" w:right="1180"/>
          <w:pgNumType w:start="10"/>
        </w:sectPr>
      </w:pPr>
    </w:p>
    <w:p>
      <w:pPr>
        <w:pStyle w:val="BodyText"/>
        <w:spacing w:line="240" w:lineRule="auto" w:before="29"/>
        <w:ind w:left="700" w:right="-7"/>
        <w:jc w:val="left"/>
      </w:pPr>
      <w:r>
        <w:rPr>
          <w:spacing w:val="-1"/>
        </w:rPr>
        <w:t>（</w:t>
      </w:r>
      <w:r>
        <w:rPr>
          <w:rFonts w:ascii="Times New Roman" w:hAnsi="Times New Roman" w:cs="Times New Roman" w:eastAsia="Times New Roman" w:hint="default"/>
          <w:spacing w:val="-1"/>
        </w:rPr>
        <w:t>9</w:t>
      </w:r>
      <w:r>
        <w:rPr>
          <w:spacing w:val="-1"/>
        </w:rPr>
        <w:t>）公司研发费用投入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7"/>
          <w:szCs w:val="17"/>
        </w:rPr>
      </w:pPr>
    </w:p>
    <w:p>
      <w:pPr>
        <w:spacing w:before="0"/>
        <w:ind w:left="70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280" w:left="1560" w:right="1180"/>
          <w:cols w:num="2" w:equalWidth="0">
            <w:col w:w="3118" w:space="4341"/>
            <w:col w:w="1711"/>
          </w:cols>
        </w:sectPr>
      </w:pPr>
    </w:p>
    <w:p>
      <w:pPr>
        <w:spacing w:line="240" w:lineRule="auto" w:before="2"/>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198"/>
        <w:gridCol w:w="2366"/>
        <w:gridCol w:w="1925"/>
        <w:gridCol w:w="2429"/>
      </w:tblGrid>
      <w:tr>
        <w:trPr>
          <w:trHeight w:val="401" w:hRule="exact"/>
        </w:trPr>
        <w:tc>
          <w:tcPr>
            <w:tcW w:w="21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年研发费用支出</w:t>
            </w:r>
          </w:p>
        </w:tc>
        <w:tc>
          <w:tcPr>
            <w:tcW w:w="23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年研发费用支出</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24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年研发费用支出</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19,658,338.23</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17,062,501.15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15.21%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10,902,047.06</w:t>
            </w:r>
          </w:p>
        </w:tc>
      </w:tr>
    </w:tbl>
    <w:p>
      <w:pPr>
        <w:spacing w:line="240" w:lineRule="auto" w:before="0"/>
        <w:rPr>
          <w:rFonts w:ascii="宋体" w:hAnsi="宋体" w:cs="宋体" w:eastAsia="宋体" w:hint="default"/>
          <w:sz w:val="20"/>
          <w:szCs w:val="20"/>
        </w:rPr>
      </w:pPr>
    </w:p>
    <w:p>
      <w:pPr>
        <w:pStyle w:val="BodyText"/>
        <w:spacing w:line="295" w:lineRule="auto" w:before="185"/>
        <w:ind w:left="240" w:right="281" w:firstLine="460"/>
        <w:jc w:val="left"/>
      </w:pPr>
      <w:r>
        <w:rPr>
          <w:spacing w:val="2"/>
        </w:rPr>
        <w:t>为满足市场需求，公司加快了产品升级和技术改造，增加了研发投入，公司</w:t>
      </w:r>
      <w:r>
        <w:rPr>
          <w:rFonts w:ascii="Times New Roman" w:hAnsi="Times New Roman" w:cs="Times New Roman" w:eastAsia="Times New Roman" w:hint="default"/>
          <w:spacing w:val="2"/>
        </w:rPr>
        <w:t>2011</w:t>
      </w:r>
      <w:r>
        <w:rPr>
          <w:rFonts w:ascii="Times New Roman" w:hAnsi="Times New Roman" w:cs="Times New Roman" w:eastAsia="Times New Roman" w:hint="default"/>
          <w:w w:val="100"/>
        </w:rPr>
        <w:t> </w:t>
      </w:r>
      <w:r>
        <w:rPr/>
        <w:t>年全年研发费用支出</w:t>
      </w:r>
      <w:r>
        <w:rPr>
          <w:rFonts w:ascii="Times New Roman" w:hAnsi="Times New Roman" w:cs="Times New Roman" w:eastAsia="Times New Roman" w:hint="default"/>
        </w:rPr>
        <w:t>19,658,338.23</w:t>
      </w:r>
      <w:r>
        <w:rPr/>
        <w:t>元，占销售收入的比例为</w:t>
      </w:r>
      <w:r>
        <w:rPr>
          <w:rFonts w:ascii="Times New Roman" w:hAnsi="Times New Roman" w:cs="Times New Roman" w:eastAsia="Times New Roman" w:hint="default"/>
        </w:rPr>
        <w:t>4.18%</w:t>
      </w:r>
      <w:r>
        <w:rPr/>
        <w:t>。</w:t>
      </w:r>
    </w:p>
    <w:p>
      <w:pPr>
        <w:spacing w:line="240" w:lineRule="auto" w:before="6"/>
        <w:rPr>
          <w:rFonts w:ascii="宋体" w:hAnsi="宋体" w:cs="宋体" w:eastAsia="宋体" w:hint="default"/>
          <w:sz w:val="34"/>
          <w:szCs w:val="34"/>
        </w:rPr>
      </w:pPr>
    </w:p>
    <w:p>
      <w:pPr>
        <w:pStyle w:val="BodyText"/>
        <w:spacing w:line="324" w:lineRule="auto"/>
        <w:ind w:left="700" w:right="281"/>
        <w:jc w:val="left"/>
      </w:pPr>
      <w:r>
        <w:rPr/>
        <w:t>（</w:t>
      </w:r>
      <w:r>
        <w:rPr>
          <w:rFonts w:ascii="Times New Roman" w:hAnsi="Times New Roman" w:cs="Times New Roman" w:eastAsia="Times New Roman" w:hint="default"/>
        </w:rPr>
        <w:t>10</w:t>
      </w:r>
      <w:r>
        <w:rPr/>
        <w:t>）公司</w:t>
      </w:r>
      <w:r>
        <w:rPr>
          <w:rFonts w:ascii="Times New Roman" w:hAnsi="Times New Roman" w:cs="Times New Roman" w:eastAsia="Times New Roman" w:hint="default"/>
        </w:rPr>
        <w:t>2011</w:t>
      </w:r>
      <w:r>
        <w:rPr/>
        <w:t>年技术开发情况</w:t>
      </w:r>
      <w:r>
        <w:rPr>
          <w:w w:val="100"/>
        </w:rPr>
        <w:t> </w:t>
      </w:r>
      <w:r>
        <w:rPr/>
        <w:t>公司</w:t>
      </w:r>
      <w:r>
        <w:rPr>
          <w:rFonts w:ascii="Times New Roman" w:hAnsi="Times New Roman" w:cs="Times New Roman" w:eastAsia="Times New Roman" w:hint="default"/>
        </w:rPr>
        <w:t>2011</w:t>
      </w:r>
      <w:r>
        <w:rPr/>
        <w:t>年技术开发工作量大，先后开展科技项目</w:t>
      </w:r>
      <w:r>
        <w:rPr>
          <w:rFonts w:ascii="Times New Roman" w:hAnsi="Times New Roman" w:cs="Times New Roman" w:eastAsia="Times New Roman" w:hint="default"/>
        </w:rPr>
        <w:t>15</w:t>
      </w:r>
      <w:r>
        <w:rPr/>
        <w:t>项，其中对外合作项目</w:t>
      </w:r>
      <w:r>
        <w:rPr>
          <w:rFonts w:ascii="Times New Roman" w:hAnsi="Times New Roman" w:cs="Times New Roman" w:eastAsia="Times New Roman" w:hint="default"/>
        </w:rPr>
        <w:t>2</w:t>
      </w:r>
      <w:r>
        <w:rPr/>
        <w:t>项，</w:t>
      </w:r>
    </w:p>
    <w:p>
      <w:pPr>
        <w:pStyle w:val="BodyText"/>
        <w:spacing w:line="302" w:lineRule="exact"/>
        <w:ind w:left="240" w:right="0"/>
        <w:jc w:val="both"/>
      </w:pPr>
      <w:r>
        <w:rPr/>
        <w:t>成功开发新技术、新工艺共</w:t>
      </w:r>
      <w:r>
        <w:rPr>
          <w:rFonts w:ascii="Times New Roman" w:hAnsi="Times New Roman" w:cs="Times New Roman" w:eastAsia="Times New Roman" w:hint="default"/>
        </w:rPr>
        <w:t>6</w:t>
      </w:r>
      <w:r>
        <w:rPr/>
        <w:t>种，分别为：低成本高物性聚氨酯树脂的开发、新型功能</w:t>
      </w:r>
    </w:p>
    <w:p>
      <w:pPr>
        <w:pStyle w:val="BodyText"/>
        <w:spacing w:line="300" w:lineRule="auto" w:before="70"/>
        <w:ind w:left="240" w:right="279"/>
        <w:jc w:val="both"/>
      </w:pPr>
      <w:r>
        <w:rPr>
          <w:spacing w:val="-4"/>
        </w:rPr>
        <w:t>性湿法树脂的开发应用、新型染色树脂的开发、汽车座椅革用无黄变树脂的开发、干法</w:t>
      </w:r>
      <w:r>
        <w:rPr>
          <w:spacing w:val="-63"/>
        </w:rPr>
        <w:t> </w:t>
      </w:r>
      <w:r>
        <w:rPr>
          <w:spacing w:val="-63"/>
        </w:rPr>
      </w:r>
      <w:r>
        <w:rPr/>
        <w:t>无溶剂聚氨酯树脂的开发、低成本柔软剂的筛选开发；开发新产品共</w:t>
      </w:r>
      <w:r>
        <w:rPr>
          <w:rFonts w:ascii="Times New Roman" w:hAnsi="Times New Roman" w:cs="Times New Roman" w:eastAsia="Times New Roman" w:hint="default"/>
        </w:rPr>
        <w:t>9</w:t>
      </w:r>
      <w:r>
        <w:rPr/>
        <w:t>种，分别为：汽</w:t>
      </w:r>
      <w:r>
        <w:rPr>
          <w:spacing w:val="-100"/>
        </w:rPr>
        <w:t> </w:t>
      </w:r>
      <w:r>
        <w:rPr>
          <w:spacing w:val="-3"/>
        </w:rPr>
        <w:t>车内饰用革的开发、抛光擦色擦焦鞋革的开发、工业皮带革的开发、三款新型箱包革的</w:t>
      </w:r>
      <w:r>
        <w:rPr>
          <w:spacing w:val="-99"/>
        </w:rPr>
        <w:t> </w:t>
      </w:r>
      <w:r>
        <w:rPr>
          <w:spacing w:val="-99"/>
        </w:rPr>
      </w:r>
      <w:r>
        <w:rPr/>
        <w:t>开发与生产、超细纤维服装革的开发。有</w:t>
      </w:r>
      <w:r>
        <w:rPr>
          <w:rFonts w:ascii="Times New Roman" w:hAnsi="Times New Roman" w:cs="Times New Roman" w:eastAsia="Times New Roman" w:hint="default"/>
        </w:rPr>
        <w:t>6</w:t>
      </w:r>
      <w:r>
        <w:rPr/>
        <w:t>个项目的新产品已完成工业试生产，并进入</w:t>
      </w:r>
      <w:r>
        <w:rPr>
          <w:spacing w:val="-100"/>
        </w:rPr>
        <w:t> </w:t>
      </w:r>
      <w:r>
        <w:rPr/>
        <w:t>市场推广阶段，有</w:t>
      </w:r>
      <w:r>
        <w:rPr>
          <w:rFonts w:ascii="Times New Roman" w:hAnsi="Times New Roman" w:cs="Times New Roman" w:eastAsia="Times New Roman" w:hint="default"/>
        </w:rPr>
        <w:t>4</w:t>
      </w:r>
      <w:r>
        <w:rPr/>
        <w:t>个项目已部分地进行了工业试生产试验，现在正继续进行后续的检</w:t>
      </w:r>
      <w:r>
        <w:rPr>
          <w:spacing w:val="-100"/>
        </w:rPr>
        <w:t> </w:t>
      </w:r>
      <w:r>
        <w:rPr/>
        <w:t>测工作及必要的试生产补充实验。</w:t>
      </w:r>
    </w:p>
    <w:p>
      <w:pPr>
        <w:pStyle w:val="BodyText"/>
        <w:spacing w:line="309" w:lineRule="auto" w:before="71"/>
        <w:ind w:left="240" w:right="0" w:firstLine="460"/>
        <w:jc w:val="left"/>
      </w:pPr>
      <w:r>
        <w:rPr>
          <w:spacing w:val="-4"/>
          <w:w w:val="100"/>
        </w:rPr>
        <w:t>新技术新产品的开发不仅改善了超纤各项性能，更可以根据成本和物性的要求选用</w:t>
      </w:r>
      <w:r>
        <w:rPr>
          <w:w w:val="100"/>
        </w:rPr>
        <w:t> </w:t>
      </w:r>
      <w:r>
        <w:rPr>
          <w:spacing w:val="-1"/>
          <w:w w:val="95"/>
        </w:rPr>
        <w:t>不同的原料，降低了原料价格波动的风险，增强了公司产品的竞争优势；多款箱包革、</w:t>
      </w:r>
      <w:r>
        <w:rPr>
          <w:spacing w:val="-1"/>
        </w:rPr>
      </w:r>
    </w:p>
    <w:p>
      <w:pPr>
        <w:spacing w:after="0" w:line="309" w:lineRule="auto"/>
        <w:jc w:val="left"/>
        <w:sectPr>
          <w:type w:val="continuous"/>
          <w:pgSz w:w="11910" w:h="16840"/>
          <w:pgMar w:top="1100" w:bottom="280" w:left="1560" w:right="1180"/>
        </w:sectPr>
      </w:pPr>
    </w:p>
    <w:p>
      <w:pPr>
        <w:spacing w:line="240" w:lineRule="auto" w:before="12"/>
        <w:rPr>
          <w:rFonts w:ascii="宋体" w:hAnsi="宋体" w:cs="宋体" w:eastAsia="宋体" w:hint="default"/>
          <w:sz w:val="22"/>
          <w:szCs w:val="22"/>
        </w:rPr>
      </w:pPr>
    </w:p>
    <w:p>
      <w:pPr>
        <w:pStyle w:val="BodyText"/>
        <w:spacing w:line="307" w:lineRule="auto" w:before="29"/>
        <w:ind w:right="161"/>
        <w:jc w:val="both"/>
      </w:pPr>
      <w:r>
        <w:rPr>
          <w:spacing w:val="-4"/>
        </w:rPr>
        <w:t>汽车内饰革、服装革、贴面压纹鞋革、擦色擦焦鞋革等新产品已成功进入市场，丰富了</w:t>
      </w:r>
      <w:r>
        <w:rPr>
          <w:spacing w:val="-67"/>
        </w:rPr>
        <w:t> </w:t>
      </w:r>
      <w:r>
        <w:rPr>
          <w:spacing w:val="-67"/>
        </w:rPr>
      </w:r>
      <w:r>
        <w:rPr>
          <w:spacing w:val="-4"/>
          <w:w w:val="100"/>
        </w:rPr>
        <w:t>公司产品品种，提升了公司产品的知名度和市场领导力。“彩色超细纤维尼龙聚氨酯绒</w:t>
      </w:r>
      <w:r>
        <w:rPr>
          <w:spacing w:val="-80"/>
          <w:w w:val="100"/>
        </w:rPr>
        <w:t> </w:t>
      </w:r>
      <w:r>
        <w:rPr>
          <w:spacing w:val="-80"/>
          <w:w w:val="100"/>
        </w:rPr>
      </w:r>
      <w:r>
        <w:rPr>
          <w:spacing w:val="-4"/>
          <w:w w:val="100"/>
        </w:rPr>
        <w:t>面革的制造方法”获得了“轻工业联合会科学技术发明三等奖”，公司获得“金山区专</w:t>
      </w:r>
      <w:r>
        <w:rPr>
          <w:spacing w:val="-80"/>
          <w:w w:val="100"/>
        </w:rPr>
        <w:t> </w:t>
      </w:r>
      <w:r>
        <w:rPr>
          <w:spacing w:val="-80"/>
          <w:w w:val="100"/>
        </w:rPr>
      </w:r>
      <w:r>
        <w:rPr>
          <w:spacing w:val="-5"/>
          <w:w w:val="100"/>
        </w:rPr>
        <w:t>利试点单位”，技术中心顺利通过“</w:t>
      </w:r>
      <w:r>
        <w:rPr>
          <w:rFonts w:ascii="Times New Roman" w:hAnsi="Times New Roman" w:cs="Times New Roman" w:eastAsia="Times New Roman" w:hint="default"/>
          <w:spacing w:val="-5"/>
          <w:w w:val="100"/>
        </w:rPr>
        <w:t>2009-2010</w:t>
      </w:r>
      <w:r>
        <w:rPr>
          <w:spacing w:val="-5"/>
          <w:w w:val="100"/>
        </w:rPr>
        <w:t>年度上海市企业技术中心”复审，向上海</w:t>
      </w:r>
      <w:r>
        <w:rPr>
          <w:spacing w:val="-95"/>
          <w:w w:val="100"/>
        </w:rPr>
        <w:t> </w:t>
      </w:r>
      <w:r>
        <w:rPr>
          <w:spacing w:val="-95"/>
          <w:w w:val="100"/>
        </w:rPr>
      </w:r>
      <w:r>
        <w:rPr/>
        <w:t>市科委登记超细纤维吸水透湿透气鞋里衬用合成革的制备方法和高固镜面革的开发等</w:t>
      </w:r>
      <w:r>
        <w:rPr>
          <w:spacing w:val="-29"/>
        </w:rPr>
        <w:t> </w:t>
      </w:r>
      <w:r>
        <w:rPr>
          <w:spacing w:val="-29"/>
        </w:rPr>
      </w:r>
      <w:r>
        <w:rPr/>
        <w:t>科研成果</w:t>
      </w:r>
      <w:r>
        <w:rPr>
          <w:rFonts w:ascii="Times New Roman" w:hAnsi="Times New Roman" w:cs="Times New Roman" w:eastAsia="Times New Roman" w:hint="default"/>
        </w:rPr>
        <w:t>2</w:t>
      </w:r>
      <w:r>
        <w:rPr/>
        <w:t>项。</w:t>
      </w:r>
    </w:p>
    <w:p>
      <w:pPr>
        <w:spacing w:line="240" w:lineRule="auto" w:before="6"/>
        <w:rPr>
          <w:rFonts w:ascii="宋体" w:hAnsi="宋体" w:cs="宋体" w:eastAsia="宋体" w:hint="default"/>
          <w:sz w:val="33"/>
          <w:szCs w:val="33"/>
        </w:rPr>
      </w:pPr>
    </w:p>
    <w:p>
      <w:pPr>
        <w:pStyle w:val="BodyText"/>
        <w:spacing w:line="324" w:lineRule="auto"/>
        <w:ind w:left="540" w:right="0" w:hanging="75"/>
        <w:jc w:val="left"/>
      </w:pPr>
      <w:r>
        <w:rPr/>
        <w:t>（</w:t>
      </w:r>
      <w:r>
        <w:rPr>
          <w:rFonts w:ascii="Times New Roman" w:hAnsi="Times New Roman" w:cs="Times New Roman" w:eastAsia="Times New Roman" w:hint="default"/>
        </w:rPr>
        <w:t>11</w:t>
      </w:r>
      <w:r>
        <w:rPr/>
        <w:t>）公司</w:t>
      </w:r>
      <w:r>
        <w:rPr>
          <w:rFonts w:ascii="Times New Roman" w:hAnsi="Times New Roman" w:cs="Times New Roman" w:eastAsia="Times New Roman" w:hint="default"/>
        </w:rPr>
        <w:t>2011</w:t>
      </w:r>
      <w:r>
        <w:rPr/>
        <w:t>年环保投入情况</w:t>
      </w:r>
      <w:r>
        <w:rPr>
          <w:w w:val="100"/>
        </w:rPr>
        <w:t> </w:t>
      </w:r>
      <w:r>
        <w:rPr>
          <w:spacing w:val="-3"/>
        </w:rPr>
        <w:t>公司在环保管理上建立健全了科学规范的管理机制，在技术、人力等方面形成了优</w:t>
      </w:r>
    </w:p>
    <w:p>
      <w:pPr>
        <w:pStyle w:val="BodyText"/>
        <w:spacing w:line="302" w:lineRule="auto" w:before="9"/>
        <w:ind w:right="159"/>
        <w:jc w:val="both"/>
      </w:pPr>
      <w:r>
        <w:rPr>
          <w:spacing w:val="-2"/>
          <w:w w:val="100"/>
        </w:rPr>
        <w:t>势。以</w:t>
      </w:r>
      <w:r>
        <w:rPr>
          <w:spacing w:val="-56"/>
          <w:w w:val="100"/>
        </w:rPr>
        <w:t> </w:t>
      </w:r>
      <w:r>
        <w:rPr>
          <w:rFonts w:ascii="Times New Roman" w:hAnsi="Times New Roman" w:cs="Times New Roman" w:eastAsia="Times New Roman" w:hint="default"/>
          <w:spacing w:val="-1"/>
          <w:w w:val="100"/>
        </w:rPr>
        <w:t>ISO14001</w:t>
      </w:r>
      <w:r>
        <w:rPr>
          <w:rFonts w:ascii="Times New Roman" w:hAnsi="Times New Roman" w:cs="Times New Roman" w:eastAsia="Times New Roman" w:hint="default"/>
          <w:spacing w:val="2"/>
          <w:w w:val="100"/>
        </w:rPr>
        <w:t> </w:t>
      </w:r>
      <w:r>
        <w:rPr>
          <w:spacing w:val="-8"/>
          <w:w w:val="100"/>
        </w:rPr>
        <w:t>环境管理体系认证为契机，建立了《水污染防治控制程序》、《废弃物</w:t>
      </w:r>
      <w:r>
        <w:rPr>
          <w:w w:val="100"/>
        </w:rPr>
        <w:t> </w:t>
      </w:r>
      <w:r>
        <w:rPr>
          <w:spacing w:val="-12"/>
          <w:w w:val="99"/>
        </w:rPr>
        <w:t>管理程序》、《噪声污染防治控制程序》、《环境保护管理制度》和《污水处理操作规程》</w:t>
      </w:r>
      <w:r>
        <w:rPr>
          <w:w w:val="56"/>
        </w:rPr>
        <w:t> </w:t>
      </w:r>
      <w:r>
        <w:rPr>
          <w:spacing w:val="-4"/>
        </w:rPr>
        <w:t>以及《节能降耗管理制度》等，在制度和程序上为做好环保工作给予了保障。公司自成</w:t>
      </w:r>
      <w:r>
        <w:rPr>
          <w:spacing w:val="-64"/>
        </w:rPr>
        <w:t> </w:t>
      </w:r>
      <w:r>
        <w:rPr>
          <w:spacing w:val="-64"/>
        </w:rPr>
      </w:r>
      <w:r>
        <w:rPr/>
        <w:t>立以来秉承“预防污染、绿色超纤”的基本方针，先后投入了</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多万元，致力于环</w:t>
      </w:r>
      <w:r>
        <w:rPr>
          <w:w w:val="100"/>
        </w:rPr>
        <w:t> </w:t>
      </w:r>
      <w:r>
        <w:rPr/>
        <w:t>境保护工作的实施和推广。</w:t>
      </w:r>
    </w:p>
    <w:p>
      <w:pPr>
        <w:pStyle w:val="BodyText"/>
        <w:spacing w:line="300" w:lineRule="auto" w:before="69"/>
        <w:ind w:right="161" w:firstLine="420"/>
        <w:jc w:val="both"/>
      </w:pPr>
      <w:r>
        <w:rPr>
          <w:spacing w:val="-1"/>
          <w:w w:val="95"/>
        </w:rPr>
        <w:t>为达到减少污染物排放的目的，公司不断摸索和采用先进的技术运用于环保工作，</w:t>
      </w:r>
      <w:r>
        <w:rPr>
          <w:w w:val="73"/>
        </w:rPr>
        <w:t> </w:t>
      </w:r>
      <w:r>
        <w:rPr/>
        <w:t>淘汰落后生产工艺和设备，加快技术改造建设，</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年，投入</w:t>
      </w:r>
      <w:r>
        <w:rPr>
          <w:spacing w:val="-48"/>
        </w:rPr>
        <w:t> </w:t>
      </w:r>
      <w:r>
        <w:rPr>
          <w:rFonts w:ascii="Times New Roman" w:hAnsi="Times New Roman" w:cs="Times New Roman" w:eastAsia="Times New Roman" w:hint="default"/>
        </w:rPr>
        <w:t>41</w:t>
      </w:r>
      <w:r>
        <w:rPr>
          <w:rFonts w:ascii="Times New Roman" w:hAnsi="Times New Roman" w:cs="Times New Roman" w:eastAsia="Times New Roman" w:hint="default"/>
          <w:spacing w:val="12"/>
        </w:rPr>
        <w:t> </w:t>
      </w:r>
      <w:r>
        <w:rPr/>
        <w:t>万元对新增的</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吨</w:t>
      </w:r>
      <w:r>
        <w:rPr>
          <w:spacing w:val="-112"/>
        </w:rPr>
        <w:t> </w:t>
      </w:r>
      <w:r>
        <w:rPr/>
        <w:t>蒸汽锅炉安装了烟气在线监测，实时监控烟气排放情况。在污水处理上，</w:t>
      </w:r>
      <w:r>
        <w:rPr>
          <w:rFonts w:ascii="Times New Roman" w:hAnsi="Times New Roman" w:cs="Times New Roman" w:eastAsia="Times New Roman" w:hint="default"/>
        </w:rPr>
        <w:t>2011</w:t>
      </w:r>
      <w:r>
        <w:rPr>
          <w:rFonts w:ascii="Times New Roman" w:hAnsi="Times New Roman" w:cs="Times New Roman" w:eastAsia="Times New Roman" w:hint="default"/>
          <w:spacing w:val="44"/>
        </w:rPr>
        <w:t> </w:t>
      </w:r>
      <w:r>
        <w:rPr/>
        <w:t>年投入</w:t>
      </w:r>
      <w:r>
        <w:rPr>
          <w:spacing w:val="-99"/>
        </w:rPr>
        <w:t> </w:t>
      </w:r>
      <w:r>
        <w:rPr>
          <w:spacing w:val="-99"/>
        </w:rPr>
      </w:r>
      <w:r>
        <w:rPr/>
        <w:t>了</w:t>
      </w:r>
      <w:r>
        <w:rPr>
          <w:spacing w:val="-52"/>
        </w:rPr>
        <w:t> </w:t>
      </w:r>
      <w:r>
        <w:rPr>
          <w:rFonts w:ascii="Times New Roman" w:hAnsi="Times New Roman" w:cs="Times New Roman" w:eastAsia="Times New Roman" w:hint="default"/>
        </w:rPr>
        <w:t>200</w:t>
      </w:r>
      <w:r>
        <w:rPr>
          <w:rFonts w:ascii="Times New Roman" w:hAnsi="Times New Roman" w:cs="Times New Roman" w:eastAsia="Times New Roman" w:hint="default"/>
          <w:spacing w:val="6"/>
        </w:rPr>
        <w:t> </w:t>
      </w:r>
      <w:r>
        <w:rPr/>
        <w:t>多万元对老污水处理系统进行了扩建，确保了纳管污水的稳定达标排放。</w:t>
      </w:r>
    </w:p>
    <w:p>
      <w:pPr>
        <w:pStyle w:val="BodyText"/>
        <w:spacing w:line="312" w:lineRule="auto" w:before="47"/>
        <w:ind w:right="159" w:firstLine="420"/>
        <w:jc w:val="both"/>
      </w:pPr>
      <w:r>
        <w:rPr>
          <w:spacing w:val="-2"/>
        </w:rPr>
        <w:t>在做好末端治理的同时，公司积极从技术和工艺上着手，减少生产过程中的污水排</w:t>
      </w:r>
      <w:r>
        <w:rPr>
          <w:w w:val="100"/>
        </w:rPr>
        <w:t> </w:t>
      </w:r>
      <w:r>
        <w:rPr>
          <w:spacing w:val="-3"/>
        </w:rPr>
        <w:t>放。在这些方案中，染色车间通过技术改进减少水洗次数、减量车间将蒸汽冷凝水收集</w:t>
      </w:r>
      <w:r>
        <w:rPr>
          <w:spacing w:val="-98"/>
        </w:rPr>
        <w:t> </w:t>
      </w:r>
      <w:r>
        <w:rPr>
          <w:spacing w:val="-98"/>
        </w:rPr>
      </w:r>
      <w:r>
        <w:rPr>
          <w:spacing w:val="-3"/>
        </w:rPr>
        <w:t>后作为锅炉用水、合成革车间将刷桶水收集后回收处理、减量水回用至浸渍工序等方案</w:t>
      </w:r>
      <w:r>
        <w:rPr>
          <w:spacing w:val="-99"/>
        </w:rPr>
        <w:t> </w:t>
      </w:r>
      <w:r>
        <w:rPr>
          <w:spacing w:val="-99"/>
        </w:rPr>
      </w:r>
      <w:r>
        <w:rPr/>
        <w:t>都取得了较大的减排效果，起到了良好的环境效益和经济效益。</w:t>
      </w:r>
    </w:p>
    <w:p>
      <w:pPr>
        <w:pStyle w:val="BodyText"/>
        <w:spacing w:line="295" w:lineRule="auto" w:before="59"/>
        <w:ind w:right="156" w:firstLine="420"/>
        <w:jc w:val="both"/>
      </w:pPr>
      <w:r>
        <w:rPr>
          <w:spacing w:val="-4"/>
        </w:rPr>
        <w:t>经过以上改造，</w:t>
      </w:r>
      <w:r>
        <w:rPr>
          <w:rFonts w:ascii="Times New Roman" w:hAnsi="Times New Roman" w:cs="Times New Roman" w:eastAsia="Times New Roman" w:hint="default"/>
          <w:spacing w:val="-4"/>
        </w:rPr>
        <w:t>2011 </w:t>
      </w:r>
      <w:r>
        <w:rPr/>
        <w:t>年万元产值用水量同比下降</w:t>
      </w:r>
      <w:r>
        <w:rPr>
          <w:spacing w:val="-35"/>
        </w:rPr>
        <w:t> </w:t>
      </w:r>
      <w:r>
        <w:rPr>
          <w:rFonts w:ascii="Times New Roman" w:hAnsi="Times New Roman" w:cs="Times New Roman" w:eastAsia="Times New Roman" w:hint="default"/>
          <w:spacing w:val="-3"/>
        </w:rPr>
        <w:t>4.57%</w:t>
      </w:r>
      <w:r>
        <w:rPr>
          <w:spacing w:val="-3"/>
        </w:rPr>
        <w:t>；万元产值污水排放量同比</w:t>
      </w:r>
      <w:r>
        <w:rPr>
          <w:w w:val="100"/>
        </w:rPr>
        <w:t> </w:t>
      </w:r>
      <w:r>
        <w:rPr/>
        <w:t>下降了</w:t>
      </w:r>
      <w:r>
        <w:rPr>
          <w:spacing w:val="-52"/>
        </w:rPr>
        <w:t> </w:t>
      </w:r>
      <w:r>
        <w:rPr>
          <w:rFonts w:ascii="Times New Roman" w:hAnsi="Times New Roman" w:cs="Times New Roman" w:eastAsia="Times New Roman" w:hint="default"/>
        </w:rPr>
        <w:t>18.82%</w:t>
      </w:r>
      <w:r>
        <w:rPr/>
        <w:t>，污染减排工作取得明显效果。</w:t>
      </w:r>
    </w:p>
    <w:p>
      <w:pPr>
        <w:pStyle w:val="BodyText"/>
        <w:spacing w:line="304" w:lineRule="auto" w:before="52"/>
        <w:ind w:right="161" w:firstLine="420"/>
        <w:jc w:val="both"/>
      </w:pPr>
      <w:r>
        <w:rPr>
          <w:spacing w:val="-3"/>
        </w:rPr>
        <w:t>通过环保工作的持续推进，公司积累了经验，增强了企业全员的环保意识，丰富了</w:t>
      </w:r>
      <w:r>
        <w:rPr>
          <w:w w:val="100"/>
        </w:rPr>
        <w:t> </w:t>
      </w:r>
      <w:r>
        <w:rPr>
          <w:spacing w:val="-4"/>
        </w:rPr>
        <w:t>企业文化的内涵，为我公司创建“环境友好型、资源节约型企业”的道路上迈出了扎实</w:t>
      </w:r>
      <w:r>
        <w:rPr>
          <w:spacing w:val="-65"/>
        </w:rPr>
        <w:t> </w:t>
      </w:r>
      <w:r>
        <w:rPr>
          <w:spacing w:val="-65"/>
        </w:rPr>
      </w:r>
      <w:r>
        <w:rPr/>
        <w:t>的一步。</w:t>
      </w:r>
      <w:r>
        <w:rPr>
          <w:rFonts w:ascii="Times New Roman" w:hAnsi="Times New Roman" w:cs="Times New Roman" w:eastAsia="Times New Roman" w:hint="default"/>
        </w:rPr>
        <w:t>2011 </w:t>
      </w:r>
      <w:r>
        <w:rPr/>
        <w:t>年我公司的“推进清洁生产，促进节能降耗减排，实现可持续发展”项</w:t>
      </w:r>
      <w:r>
        <w:rPr>
          <w:spacing w:val="-57"/>
        </w:rPr>
        <w:t> </w:t>
      </w:r>
      <w:r>
        <w:rPr>
          <w:spacing w:val="-57"/>
        </w:rPr>
      </w:r>
      <w:r>
        <w:rPr/>
        <w:t>目，获得了中国轻工业联合会管理现代化创新成果三等奖。</w:t>
      </w:r>
    </w:p>
    <w:p>
      <w:pPr>
        <w:spacing w:line="240" w:lineRule="auto" w:before="1"/>
        <w:rPr>
          <w:rFonts w:ascii="宋体" w:hAnsi="宋体" w:cs="宋体" w:eastAsia="宋体" w:hint="default"/>
          <w:sz w:val="32"/>
          <w:szCs w:val="32"/>
        </w:rPr>
      </w:pPr>
    </w:p>
    <w:p>
      <w:pPr>
        <w:pStyle w:val="BodyText"/>
        <w:spacing w:line="240" w:lineRule="auto"/>
        <w:ind w:left="580" w:right="0"/>
        <w:jc w:val="left"/>
      </w:pPr>
      <w:r>
        <w:rPr/>
        <w:t>（二） 无形资产情况</w:t>
      </w:r>
    </w:p>
    <w:p>
      <w:pPr>
        <w:pStyle w:val="BodyText"/>
        <w:spacing w:line="324" w:lineRule="auto" w:before="128"/>
        <w:ind w:left="580" w:right="3956" w:hanging="116"/>
        <w:jc w:val="left"/>
      </w:pPr>
      <w:r>
        <w:rPr>
          <w:rFonts w:ascii="Times New Roman" w:hAnsi="Times New Roman" w:cs="Times New Roman" w:eastAsia="Times New Roman" w:hint="default"/>
        </w:rPr>
        <w:t>1</w:t>
      </w:r>
      <w:r>
        <w:rPr/>
        <w:t>、商标</w:t>
      </w:r>
      <w:r>
        <w:rPr>
          <w:w w:val="100"/>
        </w:rPr>
        <w:t> </w:t>
      </w:r>
      <w:r>
        <w:rPr/>
        <w:t>截止本报告期末，公司持有商标情况如下。</w:t>
      </w:r>
    </w:p>
    <w:p>
      <w:pPr>
        <w:spacing w:line="240" w:lineRule="auto" w:before="1"/>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754"/>
        <w:gridCol w:w="1183"/>
        <w:gridCol w:w="1265"/>
        <w:gridCol w:w="2450"/>
        <w:gridCol w:w="835"/>
        <w:gridCol w:w="2035"/>
      </w:tblGrid>
      <w:tr>
        <w:trPr>
          <w:trHeight w:val="422"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商标名称</w:t>
            </w:r>
            <w:r>
              <w:rPr>
                <w:rFonts w:ascii="Microsoft JhengHei" w:hAnsi="Microsoft JhengHei" w:cs="Microsoft JhengHei" w:eastAsia="Microsoft JhengHei" w:hint="default"/>
                <w:sz w:val="18"/>
                <w:szCs w:val="18"/>
              </w:rPr>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注册证号</w:t>
            </w:r>
            <w:r>
              <w:rPr>
                <w:rFonts w:ascii="Microsoft JhengHei" w:hAnsi="Microsoft JhengHei" w:cs="Microsoft JhengHei" w:eastAsia="Microsoft JhengHei" w:hint="default"/>
                <w:sz w:val="18"/>
                <w:szCs w:val="18"/>
              </w:rPr>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注册有效期</w:t>
            </w:r>
            <w:r>
              <w:rPr>
                <w:rFonts w:ascii="Microsoft JhengHei" w:hAnsi="Microsoft JhengHei" w:cs="Microsoft JhengHei" w:eastAsia="Microsoft JhengHei" w:hint="default"/>
                <w:sz w:val="18"/>
                <w:szCs w:val="18"/>
              </w:rPr>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r>
      <w:tr>
        <w:trPr>
          <w:trHeight w:val="422"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华峰</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4425298</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r>
    </w:tbl>
    <w:p>
      <w:pPr>
        <w:spacing w:after="0" w:line="240" w:lineRule="auto"/>
        <w:jc w:val="center"/>
        <w:rPr>
          <w:rFonts w:ascii="宋体" w:hAnsi="宋体" w:cs="宋体" w:eastAsia="宋体" w:hint="default"/>
          <w:sz w:val="18"/>
          <w:szCs w:val="18"/>
        </w:rPr>
        <w:sectPr>
          <w:pgSz w:w="11910" w:h="16840"/>
          <w:pgMar w:header="877" w:footer="976" w:top="1100" w:bottom="1160" w:left="1680" w:right="1300"/>
        </w:sectPr>
      </w:pPr>
    </w:p>
    <w:p>
      <w:pPr>
        <w:spacing w:line="240" w:lineRule="auto" w:before="8"/>
        <w:rPr>
          <w:rFonts w:ascii="宋体" w:hAnsi="宋体" w:cs="宋体" w:eastAsia="宋体" w:hint="default"/>
          <w:sz w:val="24"/>
          <w:szCs w:val="24"/>
        </w:rPr>
      </w:pPr>
    </w:p>
    <w:tbl>
      <w:tblPr>
        <w:tblW w:w="0" w:type="auto"/>
        <w:jc w:val="left"/>
        <w:tblInd w:w="344" w:type="dxa"/>
        <w:tblLayout w:type="fixed"/>
        <w:tblCellMar>
          <w:top w:w="0" w:type="dxa"/>
          <w:left w:w="0" w:type="dxa"/>
          <w:bottom w:w="0" w:type="dxa"/>
          <w:right w:w="0" w:type="dxa"/>
        </w:tblCellMar>
        <w:tblLook w:val="01E0"/>
      </w:tblPr>
      <w:tblGrid>
        <w:gridCol w:w="754"/>
        <w:gridCol w:w="1183"/>
        <w:gridCol w:w="1265"/>
        <w:gridCol w:w="2450"/>
        <w:gridCol w:w="835"/>
        <w:gridCol w:w="2035"/>
      </w:tblGrid>
      <w:tr>
        <w:trPr>
          <w:trHeight w:val="382" w:hRule="exact"/>
        </w:trPr>
        <w:tc>
          <w:tcPr>
            <w:tcW w:w="754" w:type="dxa"/>
            <w:tcBorders>
              <w:top w:val="single" w:sz="12" w:space="0" w:color="000000"/>
              <w:left w:val="single" w:sz="12" w:space="0" w:color="000000"/>
              <w:bottom w:val="single" w:sz="12" w:space="0" w:color="000000"/>
              <w:right w:val="single" w:sz="12" w:space="0" w:color="000000"/>
            </w:tcBorders>
          </w:tcPr>
          <w:p>
            <w:pPr/>
          </w:p>
        </w:tc>
        <w:tc>
          <w:tcPr>
            <w:tcW w:w="1183" w:type="dxa"/>
            <w:tcBorders>
              <w:top w:val="single" w:sz="12" w:space="0" w:color="000000"/>
              <w:left w:val="single" w:sz="12" w:space="0" w:color="000000"/>
              <w:bottom w:val="single" w:sz="12" w:space="0" w:color="000000"/>
              <w:right w:val="single" w:sz="12" w:space="0" w:color="000000"/>
            </w:tcBorders>
          </w:tcPr>
          <w:p>
            <w:pPr/>
          </w:p>
        </w:tc>
        <w:tc>
          <w:tcPr>
            <w:tcW w:w="1265" w:type="dxa"/>
            <w:tcBorders>
              <w:top w:val="single" w:sz="12" w:space="0" w:color="000000"/>
              <w:left w:val="single" w:sz="12" w:space="0" w:color="000000"/>
              <w:bottom w:val="single" w:sz="12" w:space="0" w:color="000000"/>
              <w:right w:val="single" w:sz="12" w:space="0" w:color="000000"/>
            </w:tcBorders>
          </w:tcPr>
          <w:p>
            <w:pP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left="7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
        </w:tc>
        <w:tc>
          <w:tcPr>
            <w:tcW w:w="2035" w:type="dxa"/>
            <w:tcBorders>
              <w:top w:val="single" w:sz="12" w:space="0" w:color="000000"/>
              <w:left w:val="single" w:sz="12" w:space="0" w:color="000000"/>
              <w:bottom w:val="single" w:sz="12" w:space="0" w:color="000000"/>
              <w:right w:val="single" w:sz="12" w:space="0" w:color="000000"/>
            </w:tcBorders>
          </w:tcPr>
          <w:p>
            <w:pPr/>
          </w:p>
        </w:tc>
      </w:tr>
      <w:tr>
        <w:trPr>
          <w:trHeight w:val="734"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华峰</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4968361</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huafeng</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5248788</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2"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181" w:lineRule="exact"/>
              <w:ind w:left="100"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610069" cy="1152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610069" cy="115252"/>
                          </a:xfrm>
                          <a:prstGeom prst="rect">
                            <a:avLst/>
                          </a:prstGeom>
                        </pic:spPr>
                      </pic:pic>
                    </a:graphicData>
                  </a:graphic>
                </wp:inline>
              </w:drawing>
            </w:r>
            <w:r>
              <w:rPr>
                <w:rFonts w:ascii="宋体" w:hAnsi="宋体" w:cs="宋体" w:eastAsia="宋体" w:hint="default"/>
                <w:position w:val="-3"/>
                <w:sz w:val="18"/>
                <w:szCs w:val="18"/>
              </w:rPr>
            </w:r>
          </w:p>
          <w:p>
            <w:pPr>
              <w:pStyle w:val="TableParagraph"/>
              <w:spacing w:line="240" w:lineRule="auto" w:before="10"/>
              <w:ind w:right="0"/>
              <w:jc w:val="left"/>
              <w:rPr>
                <w:rFonts w:ascii="宋体" w:hAnsi="宋体" w:cs="宋体" w:eastAsia="宋体" w:hint="default"/>
                <w:sz w:val="19"/>
                <w:szCs w:val="19"/>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5796963</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190" w:lineRule="exact"/>
              <w:ind w:left="98"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605790" cy="12115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605790" cy="121157"/>
                          </a:xfrm>
                          <a:prstGeom prst="rect">
                            <a:avLst/>
                          </a:prstGeom>
                        </pic:spPr>
                      </pic:pic>
                    </a:graphicData>
                  </a:graphic>
                </wp:inline>
              </w:drawing>
            </w:r>
            <w:r>
              <w:rPr>
                <w:rFonts w:ascii="宋体" w:hAnsi="宋体" w:cs="宋体" w:eastAsia="宋体" w:hint="default"/>
                <w:position w:val="-3"/>
                <w:sz w:val="19"/>
                <w:szCs w:val="19"/>
              </w:rPr>
            </w:r>
          </w:p>
          <w:p>
            <w:pPr>
              <w:pStyle w:val="TableParagraph"/>
              <w:spacing w:line="240" w:lineRule="auto" w:before="8"/>
              <w:ind w:right="0"/>
              <w:jc w:val="left"/>
              <w:rPr>
                <w:rFonts w:ascii="宋体" w:hAnsi="宋体" w:cs="宋体" w:eastAsia="宋体" w:hint="default"/>
                <w:sz w:val="19"/>
                <w:szCs w:val="19"/>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5797024</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179" w:lineRule="exact"/>
              <w:ind w:left="124" w:right="0"/>
              <w:jc w:val="left"/>
              <w:rPr>
                <w:rFonts w:ascii="宋体" w:hAnsi="宋体" w:cs="宋体" w:eastAsia="宋体" w:hint="default"/>
                <w:sz w:val="17"/>
                <w:szCs w:val="17"/>
              </w:rPr>
            </w:pPr>
            <w:r>
              <w:rPr>
                <w:rFonts w:ascii="宋体" w:hAnsi="宋体" w:cs="宋体" w:eastAsia="宋体" w:hint="default"/>
                <w:position w:val="-3"/>
                <w:sz w:val="17"/>
                <w:szCs w:val="17"/>
              </w:rPr>
              <w:drawing>
                <wp:inline distT="0" distB="0" distL="0" distR="0">
                  <wp:extent cx="574151" cy="11391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574151" cy="113919"/>
                          </a:xfrm>
                          <a:prstGeom prst="rect">
                            <a:avLst/>
                          </a:prstGeom>
                        </pic:spPr>
                      </pic:pic>
                    </a:graphicData>
                  </a:graphic>
                </wp:inline>
              </w:drawing>
            </w:r>
            <w:r>
              <w:rPr>
                <w:rFonts w:ascii="宋体" w:hAnsi="宋体" w:cs="宋体" w:eastAsia="宋体" w:hint="default"/>
                <w:position w:val="-3"/>
                <w:sz w:val="17"/>
                <w:szCs w:val="17"/>
              </w:rPr>
            </w:r>
          </w:p>
          <w:p>
            <w:pPr>
              <w:pStyle w:val="TableParagraph"/>
              <w:spacing w:line="240" w:lineRule="auto" w:before="12"/>
              <w:ind w:right="0"/>
              <w:jc w:val="left"/>
              <w:rPr>
                <w:rFonts w:ascii="宋体" w:hAnsi="宋体" w:cs="宋体" w:eastAsia="宋体" w:hint="default"/>
                <w:sz w:val="19"/>
                <w:szCs w:val="19"/>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5797034</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56" w:lineRule="exact"/>
              <w:ind w:left="14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52565" cy="162877"/>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552565" cy="162877"/>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before="2"/>
              <w:ind w:right="0"/>
              <w:jc w:val="left"/>
              <w:rPr>
                <w:rFonts w:ascii="宋体" w:hAnsi="宋体" w:cs="宋体" w:eastAsia="宋体" w:hint="default"/>
                <w:sz w:val="17"/>
                <w:szCs w:val="17"/>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5946670</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华峰海岛</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7332095</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华峰超纤</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7332096</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2" w:hRule="exact"/>
        </w:trPr>
        <w:tc>
          <w:tcPr>
            <w:tcW w:w="7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Huafon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华峰</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1029980</w:t>
            </w:r>
          </w:p>
        </w:tc>
        <w:tc>
          <w:tcPr>
            <w:tcW w:w="24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墨西哥</w:t>
            </w:r>
          </w:p>
        </w:tc>
      </w:tr>
    </w:tbl>
    <w:p>
      <w:pPr>
        <w:spacing w:line="240" w:lineRule="auto" w:before="8"/>
        <w:rPr>
          <w:rFonts w:ascii="宋体" w:hAnsi="宋体" w:cs="宋体" w:eastAsia="宋体" w:hint="default"/>
          <w:sz w:val="21"/>
          <w:szCs w:val="21"/>
        </w:rPr>
      </w:pPr>
    </w:p>
    <w:p>
      <w:pPr>
        <w:pStyle w:val="BodyText"/>
        <w:spacing w:line="240" w:lineRule="auto" w:before="29"/>
        <w:ind w:left="740" w:right="331"/>
        <w:jc w:val="left"/>
      </w:pPr>
      <w:r>
        <w:rPr>
          <w:rFonts w:ascii="Times New Roman" w:hAnsi="Times New Roman" w:cs="Times New Roman" w:eastAsia="Times New Roman" w:hint="default"/>
        </w:rPr>
        <w:t>2</w:t>
      </w:r>
      <w:r>
        <w:rPr/>
        <w:t>、专利技术</w:t>
      </w:r>
    </w:p>
    <w:p>
      <w:pPr>
        <w:spacing w:line="240" w:lineRule="auto" w:before="4"/>
        <w:rPr>
          <w:rFonts w:ascii="宋体" w:hAnsi="宋体" w:cs="宋体" w:eastAsia="宋体" w:hint="default"/>
          <w:sz w:val="28"/>
          <w:szCs w:val="28"/>
        </w:rPr>
      </w:pPr>
    </w:p>
    <w:p>
      <w:pPr>
        <w:pStyle w:val="BodyText"/>
        <w:spacing w:line="312" w:lineRule="auto"/>
        <w:ind w:left="280" w:right="331" w:firstLine="460"/>
        <w:jc w:val="left"/>
      </w:pPr>
      <w:r>
        <w:rPr>
          <w:spacing w:val="-4"/>
        </w:rPr>
        <w:t>随着公司逐年加强对新产品、新技术开发的关注和投入，已结出了累累硕果，公司</w:t>
      </w:r>
      <w:r>
        <w:rPr>
          <w:w w:val="100"/>
        </w:rPr>
        <w:t> 被评为</w:t>
      </w:r>
      <w:r>
        <w:rPr>
          <w:spacing w:val="-60"/>
          <w:w w:val="100"/>
        </w:rPr>
        <w:t> </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spacing w:val="-5"/>
          <w:w w:val="100"/>
        </w:rPr>
        <w:t> </w:t>
      </w:r>
      <w:r>
        <w:rPr>
          <w:spacing w:val="-7"/>
          <w:w w:val="100"/>
        </w:rPr>
        <w:t>年度“金山区专利试点单位”，</w:t>
      </w:r>
      <w:r>
        <w:rPr>
          <w:rFonts w:ascii="Times New Roman" w:hAnsi="Times New Roman" w:cs="Times New Roman" w:eastAsia="Times New Roman" w:hint="default"/>
          <w:spacing w:val="-7"/>
          <w:w w:val="100"/>
        </w:rPr>
        <w:t>2011</w:t>
      </w:r>
      <w:r>
        <w:rPr>
          <w:rFonts w:ascii="Times New Roman" w:hAnsi="Times New Roman" w:cs="Times New Roman" w:eastAsia="Times New Roman" w:hint="default"/>
          <w:spacing w:val="-5"/>
          <w:w w:val="100"/>
        </w:rPr>
        <w:t> </w:t>
      </w:r>
      <w:r>
        <w:rPr>
          <w:w w:val="100"/>
        </w:rPr>
        <w:t>年，公司又获得了</w:t>
      </w:r>
      <w:r>
        <w:rPr>
          <w:spacing w:val="-60"/>
          <w:w w:val="100"/>
        </w:rPr>
        <w:t> </w:t>
      </w:r>
      <w:r>
        <w:rPr>
          <w:rFonts w:ascii="Times New Roman" w:hAnsi="Times New Roman" w:cs="Times New Roman" w:eastAsia="Times New Roman" w:hint="default"/>
          <w:w w:val="100"/>
        </w:rPr>
        <w:t>7 </w:t>
      </w:r>
      <w:r>
        <w:rPr>
          <w:w w:val="100"/>
        </w:rPr>
        <w:t>项专利授权，其</w:t>
      </w:r>
    </w:p>
    <w:p>
      <w:pPr>
        <w:pStyle w:val="BodyText"/>
        <w:spacing w:line="295" w:lineRule="auto"/>
        <w:ind w:left="280" w:right="331"/>
        <w:jc w:val="left"/>
      </w:pPr>
      <w:r>
        <w:rPr>
          <w:spacing w:val="-5"/>
        </w:rPr>
        <w:t>中：发明专利</w:t>
      </w:r>
      <w:r>
        <w:rPr>
          <w:spacing w:val="-76"/>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3"/>
        </w:rPr>
        <w:t>项、实用新型专利</w:t>
      </w:r>
      <w:r>
        <w:rPr>
          <w:spacing w:val="-78"/>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spacing w:val="-4"/>
        </w:rPr>
        <w:t>项，截止本报告期末，公司已拥有</w:t>
      </w:r>
      <w:r>
        <w:rPr>
          <w:spacing w:val="-76"/>
        </w:rPr>
        <w:t> </w:t>
      </w:r>
      <w:r>
        <w:rPr>
          <w:rFonts w:ascii="Times New Roman" w:hAnsi="Times New Roman" w:cs="Times New Roman" w:eastAsia="Times New Roman" w:hint="default"/>
        </w:rPr>
        <w:t>18</w:t>
      </w:r>
      <w:r>
        <w:rPr>
          <w:rFonts w:ascii="Times New Roman" w:hAnsi="Times New Roman" w:cs="Times New Roman" w:eastAsia="Times New Roman" w:hint="default"/>
          <w:spacing w:val="-17"/>
        </w:rPr>
        <w:t> </w:t>
      </w:r>
      <w:r>
        <w:rPr/>
        <w:t>项授权专利，</w:t>
      </w:r>
      <w:r>
        <w:rPr>
          <w:w w:val="50"/>
        </w:rPr>
        <w:t> </w:t>
      </w:r>
      <w:r>
        <w:rPr/>
        <w:t>具体情况如下：</w:t>
      </w:r>
    </w:p>
    <w:p>
      <w:pPr>
        <w:spacing w:line="240" w:lineRule="auto" w:before="11"/>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674"/>
        <w:gridCol w:w="2813"/>
        <w:gridCol w:w="1154"/>
        <w:gridCol w:w="2076"/>
        <w:gridCol w:w="2292"/>
      </w:tblGrid>
      <w:tr>
        <w:trPr>
          <w:trHeight w:val="439"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1031"/>
              <w:jc w:val="right"/>
              <w:rPr>
                <w:rFonts w:ascii="宋体" w:hAnsi="宋体" w:cs="宋体" w:eastAsia="宋体" w:hint="default"/>
                <w:sz w:val="18"/>
                <w:szCs w:val="18"/>
              </w:rPr>
            </w:pPr>
            <w:r>
              <w:rPr>
                <w:rFonts w:ascii="宋体" w:hAnsi="宋体" w:cs="宋体" w:eastAsia="宋体" w:hint="default"/>
                <w:sz w:val="18"/>
                <w:szCs w:val="18"/>
              </w:rPr>
              <w:t>专利名称</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203"/>
              <w:jc w:val="right"/>
              <w:rPr>
                <w:rFonts w:ascii="宋体" w:hAnsi="宋体" w:cs="宋体" w:eastAsia="宋体" w:hint="default"/>
                <w:sz w:val="18"/>
                <w:szCs w:val="18"/>
              </w:rPr>
            </w:pPr>
            <w:r>
              <w:rPr>
                <w:rFonts w:ascii="宋体" w:hAnsi="宋体" w:cs="宋体" w:eastAsia="宋体" w:hint="default"/>
                <w:sz w:val="18"/>
                <w:szCs w:val="18"/>
              </w:rPr>
              <w:t>专利类型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有效期</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6" w:right="103"/>
              <w:jc w:val="left"/>
              <w:rPr>
                <w:rFonts w:ascii="宋体" w:hAnsi="宋体" w:cs="宋体" w:eastAsia="宋体" w:hint="default"/>
                <w:sz w:val="18"/>
                <w:szCs w:val="18"/>
              </w:rPr>
            </w:pPr>
            <w:r>
              <w:rPr>
                <w:rFonts w:ascii="宋体" w:hAnsi="宋体" w:cs="宋体" w:eastAsia="宋体" w:hint="default"/>
                <w:spacing w:val="3"/>
                <w:sz w:val="18"/>
                <w:szCs w:val="18"/>
              </w:rPr>
              <w:t>彩色超细纤维尼龙聚氨酯绒面革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的制造方法</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b/>
                <w:sz w:val="18"/>
              </w:rPr>
              <w:t>ZL200510110717.2</w:t>
            </w:r>
            <w:r>
              <w:rPr>
                <w:rFonts w:ascii="Times New Roman"/>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—2025</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6" w:right="103"/>
              <w:jc w:val="left"/>
              <w:rPr>
                <w:rFonts w:ascii="宋体" w:hAnsi="宋体" w:cs="宋体" w:eastAsia="宋体" w:hint="default"/>
                <w:sz w:val="18"/>
                <w:szCs w:val="18"/>
              </w:rPr>
            </w:pPr>
            <w:r>
              <w:rPr>
                <w:rFonts w:ascii="宋体" w:hAnsi="宋体" w:cs="宋体" w:eastAsia="宋体" w:hint="default"/>
                <w:spacing w:val="3"/>
                <w:sz w:val="18"/>
                <w:szCs w:val="18"/>
              </w:rPr>
              <w:t>超细纤维合成革用高回弹湿法聚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氨酯树脂</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b/>
                <w:sz w:val="18"/>
              </w:rPr>
              <w:t>ZL200710043426.5</w:t>
            </w:r>
            <w:r>
              <w:rPr>
                <w:rFonts w:ascii="Times New Roman"/>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6" w:right="103"/>
              <w:jc w:val="left"/>
              <w:rPr>
                <w:rFonts w:ascii="宋体" w:hAnsi="宋体" w:cs="宋体" w:eastAsia="宋体" w:hint="default"/>
                <w:sz w:val="18"/>
                <w:szCs w:val="18"/>
              </w:rPr>
            </w:pPr>
            <w:r>
              <w:rPr>
                <w:rFonts w:ascii="宋体" w:hAnsi="宋体" w:cs="宋体" w:eastAsia="宋体" w:hint="default"/>
                <w:spacing w:val="3"/>
                <w:sz w:val="18"/>
                <w:szCs w:val="18"/>
              </w:rPr>
              <w:t>超细纤维吸水透湿透气鞋里衬用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合成革的制备方法</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b/>
                <w:sz w:val="18"/>
              </w:rPr>
              <w:t>ZL200710171000.8</w:t>
            </w:r>
            <w:r>
              <w:rPr>
                <w:rFonts w:ascii="Times New Roman"/>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7"/>
              <w:jc w:val="right"/>
              <w:rPr>
                <w:rFonts w:ascii="宋体" w:hAnsi="宋体" w:cs="宋体" w:eastAsia="宋体" w:hint="default"/>
                <w:sz w:val="18"/>
                <w:szCs w:val="18"/>
              </w:rPr>
            </w:pPr>
            <w:r>
              <w:rPr>
                <w:rFonts w:ascii="宋体" w:hAnsi="宋体" w:cs="宋体" w:eastAsia="宋体" w:hint="default"/>
                <w:sz w:val="18"/>
                <w:szCs w:val="18"/>
              </w:rPr>
              <w:t>揉布机中的揉布装置</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b/>
                <w:sz w:val="18"/>
              </w:rPr>
              <w:t>ZL200520043786.1</w:t>
            </w:r>
            <w:r>
              <w:rPr>
                <w:rFonts w:ascii="Times New Roman"/>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2"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7"/>
              <w:jc w:val="right"/>
              <w:rPr>
                <w:rFonts w:ascii="宋体" w:hAnsi="宋体" w:cs="宋体" w:eastAsia="宋体" w:hint="default"/>
                <w:sz w:val="18"/>
                <w:szCs w:val="18"/>
              </w:rPr>
            </w:pPr>
            <w:r>
              <w:rPr>
                <w:rFonts w:ascii="宋体" w:hAnsi="宋体" w:cs="宋体" w:eastAsia="宋体" w:hint="default"/>
                <w:sz w:val="18"/>
                <w:szCs w:val="18"/>
              </w:rPr>
              <w:t>揉布机中的送布装置</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b/>
                <w:sz w:val="18"/>
              </w:rPr>
              <w:t>ZL200520043787.6</w:t>
            </w:r>
            <w:r>
              <w:rPr>
                <w:rFonts w:ascii="Times New Roman"/>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76" w:top="1100" w:bottom="1160" w:left="1520" w:right="112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674"/>
        <w:gridCol w:w="2813"/>
        <w:gridCol w:w="1154"/>
        <w:gridCol w:w="2076"/>
        <w:gridCol w:w="2292"/>
      </w:tblGrid>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6</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6" w:right="103"/>
              <w:jc w:val="left"/>
              <w:rPr>
                <w:rFonts w:ascii="宋体" w:hAnsi="宋体" w:cs="宋体" w:eastAsia="宋体" w:hint="default"/>
                <w:sz w:val="18"/>
                <w:szCs w:val="18"/>
              </w:rPr>
            </w:pPr>
            <w:r>
              <w:rPr>
                <w:rFonts w:ascii="宋体" w:hAnsi="宋体" w:cs="宋体" w:eastAsia="宋体" w:hint="default"/>
                <w:spacing w:val="3"/>
                <w:sz w:val="18"/>
                <w:szCs w:val="18"/>
              </w:rPr>
              <w:t>纤维织物或合成革基布烘干及定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型设备中的烘箱结构</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ZL200920210069.1</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2"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7</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合成革（编织纹）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ZL201030178780.1</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275"/>
              <w:jc w:val="right"/>
              <w:rPr>
                <w:rFonts w:ascii="Times New Roman" w:hAnsi="Times New Roman" w:cs="Times New Roman" w:eastAsia="Times New Roman" w:hint="default"/>
                <w:sz w:val="18"/>
                <w:szCs w:val="18"/>
              </w:rPr>
            </w:pPr>
            <w:r>
              <w:rPr>
                <w:rFonts w:ascii="Times New Roman"/>
                <w:sz w:val="18"/>
              </w:rPr>
              <w:t>8</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合成革（飞鸟纹）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ZL201030178812.8</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275"/>
              <w:jc w:val="right"/>
              <w:rPr>
                <w:rFonts w:ascii="Times New Roman" w:hAnsi="Times New Roman" w:cs="Times New Roman" w:eastAsia="Times New Roman" w:hint="default"/>
                <w:sz w:val="18"/>
                <w:szCs w:val="18"/>
              </w:rPr>
            </w:pPr>
            <w:r>
              <w:rPr>
                <w:rFonts w:ascii="Times New Roman"/>
                <w:sz w:val="18"/>
              </w:rPr>
              <w:t>9</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合成革（龟裂纹）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ZL201030178794.3</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229"/>
              <w:jc w:val="right"/>
              <w:rPr>
                <w:rFonts w:ascii="Times New Roman" w:hAnsi="Times New Roman" w:cs="Times New Roman" w:eastAsia="Times New Roman" w:hint="default"/>
                <w:sz w:val="18"/>
                <w:szCs w:val="18"/>
              </w:rPr>
            </w:pPr>
            <w:r>
              <w:rPr>
                <w:rFonts w:ascii="Times New Roman"/>
                <w:sz w:val="18"/>
              </w:rPr>
              <w:t>10</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合成革（铠甲纹）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ZL201030178818.5</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229"/>
              <w:jc w:val="right"/>
              <w:rPr>
                <w:rFonts w:ascii="Times New Roman" w:hAnsi="Times New Roman" w:cs="Times New Roman" w:eastAsia="Times New Roman" w:hint="default"/>
                <w:sz w:val="18"/>
                <w:szCs w:val="18"/>
              </w:rPr>
            </w:pPr>
            <w:r>
              <w:rPr>
                <w:rFonts w:ascii="Times New Roman"/>
                <w:spacing w:val="-2"/>
                <w:w w:val="95"/>
                <w:sz w:val="18"/>
              </w:rPr>
              <w:t>11</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合成革（祥云纹）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ZL201030178835.9</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229"/>
              <w:jc w:val="right"/>
              <w:rPr>
                <w:rFonts w:ascii="Times New Roman" w:hAnsi="Times New Roman" w:cs="Times New Roman" w:eastAsia="Times New Roman" w:hint="default"/>
                <w:sz w:val="18"/>
                <w:szCs w:val="18"/>
              </w:rPr>
            </w:pPr>
            <w:r>
              <w:rPr>
                <w:rFonts w:ascii="Times New Roman"/>
                <w:sz w:val="18"/>
              </w:rPr>
              <w:t>12</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6" w:right="103"/>
              <w:jc w:val="left"/>
              <w:rPr>
                <w:rFonts w:ascii="宋体" w:hAnsi="宋体" w:cs="宋体" w:eastAsia="宋体" w:hint="default"/>
                <w:sz w:val="18"/>
                <w:szCs w:val="18"/>
              </w:rPr>
            </w:pPr>
            <w:r>
              <w:rPr>
                <w:rFonts w:ascii="宋体" w:hAnsi="宋体" w:cs="宋体" w:eastAsia="宋体" w:hint="default"/>
                <w:spacing w:val="3"/>
                <w:sz w:val="18"/>
                <w:szCs w:val="18"/>
              </w:rPr>
              <w:t>不定岛超细纤维绒面革的耐刮处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理方法</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ZL200810038395.9</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2"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229"/>
              <w:jc w:val="right"/>
              <w:rPr>
                <w:rFonts w:ascii="Times New Roman" w:hAnsi="Times New Roman" w:cs="Times New Roman" w:eastAsia="Times New Roman" w:hint="default"/>
                <w:sz w:val="18"/>
                <w:szCs w:val="18"/>
              </w:rPr>
            </w:pPr>
            <w:r>
              <w:rPr>
                <w:rFonts w:ascii="Times New Roman"/>
                <w:sz w:val="18"/>
              </w:rPr>
              <w:t>13</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6" w:right="103"/>
              <w:jc w:val="left"/>
              <w:rPr>
                <w:rFonts w:ascii="宋体" w:hAnsi="宋体" w:cs="宋体" w:eastAsia="宋体" w:hint="default"/>
                <w:sz w:val="18"/>
                <w:szCs w:val="18"/>
              </w:rPr>
            </w:pPr>
            <w:r>
              <w:rPr>
                <w:rFonts w:ascii="宋体" w:hAnsi="宋体" w:cs="宋体" w:eastAsia="宋体" w:hint="default"/>
                <w:spacing w:val="3"/>
                <w:sz w:val="18"/>
                <w:szCs w:val="18"/>
              </w:rPr>
              <w:t>一种抗浮色助剂及其制备方法和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应用</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ZL200810040729.6</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20"/>
              <w:jc w:val="right"/>
              <w:rPr>
                <w:rFonts w:ascii="Times New Roman" w:hAnsi="Times New Roman" w:cs="Times New Roman" w:eastAsia="Times New Roman" w:hint="default"/>
                <w:sz w:val="20"/>
                <w:szCs w:val="20"/>
              </w:rPr>
            </w:pPr>
            <w:r>
              <w:rPr>
                <w:rFonts w:ascii="Times New Roman"/>
                <w:sz w:val="20"/>
              </w:rPr>
              <w:t>14</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20"/>
                <w:szCs w:val="20"/>
              </w:rPr>
            </w:pPr>
            <w:r>
              <w:rPr>
                <w:rFonts w:ascii="宋体" w:hAnsi="宋体" w:cs="宋体" w:eastAsia="宋体" w:hint="default"/>
                <w:sz w:val="20"/>
                <w:szCs w:val="20"/>
              </w:rPr>
              <w:t>具有立体双色效果的合成革</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ZL201020200025.3</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right="220"/>
              <w:jc w:val="right"/>
              <w:rPr>
                <w:rFonts w:ascii="Times New Roman" w:hAnsi="Times New Roman" w:cs="Times New Roman" w:eastAsia="Times New Roman" w:hint="default"/>
                <w:sz w:val="20"/>
                <w:szCs w:val="20"/>
              </w:rPr>
            </w:pPr>
            <w:r>
              <w:rPr>
                <w:rFonts w:ascii="Times New Roman"/>
                <w:sz w:val="20"/>
              </w:rPr>
              <w:t>15</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6" w:right="108"/>
              <w:jc w:val="left"/>
              <w:rPr>
                <w:rFonts w:ascii="宋体" w:hAnsi="宋体" w:cs="宋体" w:eastAsia="宋体" w:hint="default"/>
                <w:sz w:val="20"/>
                <w:szCs w:val="20"/>
              </w:rPr>
            </w:pPr>
            <w:r>
              <w:rPr>
                <w:rFonts w:ascii="宋体" w:hAnsi="宋体" w:cs="宋体" w:eastAsia="宋体" w:hint="default"/>
                <w:spacing w:val="14"/>
                <w:sz w:val="20"/>
                <w:szCs w:val="20"/>
              </w:rPr>
              <w:t>具有立体光亮花纹的环保合</w:t>
            </w:r>
            <w:r>
              <w:rPr>
                <w:rFonts w:ascii="宋体" w:hAnsi="宋体" w:cs="宋体" w:eastAsia="宋体" w:hint="default"/>
                <w:w w:val="99"/>
                <w:sz w:val="20"/>
                <w:szCs w:val="20"/>
              </w:rPr>
              <w:t> </w:t>
            </w:r>
            <w:r>
              <w:rPr>
                <w:rFonts w:ascii="宋体" w:hAnsi="宋体" w:cs="宋体" w:eastAsia="宋体" w:hint="default"/>
                <w:sz w:val="20"/>
                <w:szCs w:val="20"/>
              </w:rPr>
              <w:t>成革</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b/>
                <w:spacing w:val="-2"/>
                <w:sz w:val="18"/>
              </w:rPr>
              <w:t>ZL201020211961.4</w:t>
            </w:r>
            <w:r>
              <w:rPr>
                <w:rFonts w:ascii="Times New Roman"/>
                <w:spacing w:val="-2"/>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229"/>
              <w:jc w:val="right"/>
              <w:rPr>
                <w:rFonts w:ascii="Times New Roman" w:hAnsi="Times New Roman" w:cs="Times New Roman" w:eastAsia="Times New Roman" w:hint="default"/>
                <w:sz w:val="18"/>
                <w:szCs w:val="18"/>
              </w:rPr>
            </w:pPr>
            <w:r>
              <w:rPr>
                <w:rFonts w:ascii="Times New Roman"/>
                <w:sz w:val="18"/>
              </w:rPr>
              <w:t>16</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6" w:right="108"/>
              <w:jc w:val="left"/>
              <w:rPr>
                <w:rFonts w:ascii="宋体" w:hAnsi="宋体" w:cs="宋体" w:eastAsia="宋体" w:hint="default"/>
                <w:sz w:val="20"/>
                <w:szCs w:val="20"/>
              </w:rPr>
            </w:pPr>
            <w:r>
              <w:rPr>
                <w:rFonts w:ascii="宋体" w:hAnsi="宋体" w:cs="宋体" w:eastAsia="宋体" w:hint="default"/>
                <w:spacing w:val="14"/>
                <w:sz w:val="20"/>
                <w:szCs w:val="20"/>
              </w:rPr>
              <w:t>超细纤维聚氨酯合成革基布</w:t>
            </w:r>
            <w:r>
              <w:rPr>
                <w:rFonts w:ascii="宋体" w:hAnsi="宋体" w:cs="宋体" w:eastAsia="宋体" w:hint="default"/>
                <w:w w:val="99"/>
                <w:sz w:val="20"/>
                <w:szCs w:val="20"/>
              </w:rPr>
              <w:t> </w:t>
            </w:r>
            <w:r>
              <w:rPr>
                <w:rFonts w:ascii="宋体" w:hAnsi="宋体" w:cs="宋体" w:eastAsia="宋体" w:hint="default"/>
                <w:sz w:val="20"/>
                <w:szCs w:val="20"/>
              </w:rPr>
              <w:t>及其制备方法</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b/>
                <w:spacing w:val="-1"/>
                <w:sz w:val="18"/>
              </w:rPr>
              <w:t>ZL201010189013.X</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229"/>
              <w:jc w:val="right"/>
              <w:rPr>
                <w:rFonts w:ascii="Times New Roman" w:hAnsi="Times New Roman" w:cs="Times New Roman" w:eastAsia="Times New Roman" w:hint="default"/>
                <w:sz w:val="18"/>
                <w:szCs w:val="18"/>
              </w:rPr>
            </w:pPr>
            <w:r>
              <w:rPr>
                <w:rFonts w:ascii="Times New Roman"/>
                <w:sz w:val="18"/>
              </w:rPr>
              <w:t>17</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6" w:right="108"/>
              <w:jc w:val="left"/>
              <w:rPr>
                <w:rFonts w:ascii="宋体" w:hAnsi="宋体" w:cs="宋体" w:eastAsia="宋体" w:hint="default"/>
                <w:sz w:val="20"/>
                <w:szCs w:val="20"/>
              </w:rPr>
            </w:pPr>
            <w:r>
              <w:rPr>
                <w:rFonts w:ascii="宋体" w:hAnsi="宋体" w:cs="宋体" w:eastAsia="宋体" w:hint="default"/>
                <w:spacing w:val="14"/>
                <w:sz w:val="20"/>
                <w:szCs w:val="20"/>
              </w:rPr>
              <w:t>一种绒感仿真皮超细纤维合</w:t>
            </w:r>
            <w:r>
              <w:rPr>
                <w:rFonts w:ascii="宋体" w:hAnsi="宋体" w:cs="宋体" w:eastAsia="宋体" w:hint="default"/>
                <w:w w:val="99"/>
                <w:sz w:val="20"/>
                <w:szCs w:val="20"/>
              </w:rPr>
              <w:t> </w:t>
            </w:r>
            <w:r>
              <w:rPr>
                <w:rFonts w:ascii="宋体" w:hAnsi="宋体" w:cs="宋体" w:eastAsia="宋体" w:hint="default"/>
                <w:sz w:val="20"/>
                <w:szCs w:val="20"/>
              </w:rPr>
              <w:t>成革</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b/>
                <w:spacing w:val="-1"/>
                <w:sz w:val="18"/>
              </w:rPr>
              <w:t>ZL201020290226.7</w:t>
            </w:r>
            <w:r>
              <w:rPr>
                <w:rFonts w:ascii="Times New Roman"/>
                <w:spacing w:val="-1"/>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2020</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34" w:hRule="exact"/>
        </w:trPr>
        <w:tc>
          <w:tcPr>
            <w:tcW w:w="6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229"/>
              <w:jc w:val="right"/>
              <w:rPr>
                <w:rFonts w:ascii="Times New Roman" w:hAnsi="Times New Roman" w:cs="Times New Roman" w:eastAsia="Times New Roman" w:hint="default"/>
                <w:sz w:val="18"/>
                <w:szCs w:val="18"/>
              </w:rPr>
            </w:pPr>
            <w:r>
              <w:rPr>
                <w:rFonts w:ascii="Times New Roman"/>
                <w:sz w:val="18"/>
              </w:rPr>
              <w:t>18</w:t>
            </w:r>
          </w:p>
        </w:tc>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6" w:right="108"/>
              <w:jc w:val="left"/>
              <w:rPr>
                <w:rFonts w:ascii="宋体" w:hAnsi="宋体" w:cs="宋体" w:eastAsia="宋体" w:hint="default"/>
                <w:sz w:val="20"/>
                <w:szCs w:val="20"/>
              </w:rPr>
            </w:pPr>
            <w:r>
              <w:rPr>
                <w:rFonts w:ascii="宋体" w:hAnsi="宋体" w:cs="宋体" w:eastAsia="宋体" w:hint="default"/>
                <w:spacing w:val="14"/>
                <w:sz w:val="20"/>
                <w:szCs w:val="20"/>
              </w:rPr>
              <w:t>设有缓冲机构的非织造布倒</w:t>
            </w:r>
            <w:r>
              <w:rPr>
                <w:rFonts w:ascii="宋体" w:hAnsi="宋体" w:cs="宋体" w:eastAsia="宋体" w:hint="default"/>
                <w:w w:val="99"/>
                <w:sz w:val="20"/>
                <w:szCs w:val="20"/>
              </w:rPr>
              <w:t> </w:t>
            </w:r>
            <w:r>
              <w:rPr>
                <w:rFonts w:ascii="宋体" w:hAnsi="宋体" w:cs="宋体" w:eastAsia="宋体" w:hint="default"/>
                <w:sz w:val="20"/>
                <w:szCs w:val="20"/>
              </w:rPr>
              <w:t>刺针刺机</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b/>
                <w:spacing w:val="-2"/>
                <w:sz w:val="18"/>
              </w:rPr>
              <w:t>ZL201120140586.3</w:t>
            </w:r>
            <w:r>
              <w:rPr>
                <w:rFonts w:ascii="Times New Roman"/>
                <w:spacing w:val="-2"/>
                <w:sz w:val="18"/>
              </w:rPr>
            </w:r>
          </w:p>
        </w:tc>
        <w:tc>
          <w:tcPr>
            <w:tcW w:w="22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sz w:val="10"/>
          <w:szCs w:val="10"/>
        </w:rPr>
      </w:pPr>
    </w:p>
    <w:p>
      <w:pPr>
        <w:pStyle w:val="BodyText"/>
        <w:spacing w:line="240" w:lineRule="auto" w:before="29"/>
        <w:ind w:left="740" w:right="331"/>
        <w:jc w:val="left"/>
      </w:pPr>
      <w:r>
        <w:rPr/>
        <w:t>上述专利均属公司自主研发、自行申请获得，拥有完全的知识产权。</w:t>
      </w:r>
    </w:p>
    <w:p>
      <w:pPr>
        <w:spacing w:line="240" w:lineRule="auto" w:before="8"/>
        <w:rPr>
          <w:rFonts w:ascii="宋体" w:hAnsi="宋体" w:cs="宋体" w:eastAsia="宋体" w:hint="default"/>
          <w:sz w:val="18"/>
          <w:szCs w:val="18"/>
        </w:rPr>
      </w:pPr>
    </w:p>
    <w:p>
      <w:pPr>
        <w:pStyle w:val="BodyText"/>
        <w:spacing w:line="295" w:lineRule="auto"/>
        <w:ind w:left="280" w:right="329" w:firstLine="460"/>
        <w:jc w:val="left"/>
      </w:pPr>
      <w:r>
        <w:rPr/>
        <w:t>截止本报告期末，公司另有</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项专利申请已获国家知识产权局受理，具体情况如</w:t>
      </w:r>
      <w:r>
        <w:rPr>
          <w:w w:val="100"/>
        </w:rPr>
        <w:t> </w:t>
      </w:r>
      <w:r>
        <w:rPr/>
        <w:t>下：</w:t>
      </w:r>
    </w:p>
    <w:p>
      <w:pPr>
        <w:spacing w:line="240" w:lineRule="auto" w:before="0"/>
        <w:rPr>
          <w:rFonts w:ascii="宋体" w:hAnsi="宋体" w:cs="宋体" w:eastAsia="宋体" w:hint="default"/>
          <w:sz w:val="14"/>
          <w:szCs w:val="14"/>
        </w:rPr>
      </w:pPr>
    </w:p>
    <w:tbl>
      <w:tblPr>
        <w:tblW w:w="0" w:type="auto"/>
        <w:jc w:val="left"/>
        <w:tblInd w:w="812" w:type="dxa"/>
        <w:tblLayout w:type="fixed"/>
        <w:tblCellMar>
          <w:top w:w="0" w:type="dxa"/>
          <w:left w:w="0" w:type="dxa"/>
          <w:bottom w:w="0" w:type="dxa"/>
          <w:right w:w="0" w:type="dxa"/>
        </w:tblCellMar>
        <w:tblLook w:val="01E0"/>
      </w:tblPr>
      <w:tblGrid>
        <w:gridCol w:w="660"/>
        <w:gridCol w:w="2830"/>
        <w:gridCol w:w="2110"/>
        <w:gridCol w:w="1990"/>
      </w:tblGrid>
      <w:tr>
        <w:trPr>
          <w:trHeight w:val="420"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专利名称</w:t>
            </w:r>
            <w:r>
              <w:rPr>
                <w:rFonts w:ascii="Microsoft JhengHei" w:hAnsi="Microsoft JhengHei" w:cs="Microsoft JhengHei" w:eastAsia="Microsoft JhengHei" w:hint="default"/>
                <w:sz w:val="18"/>
                <w:szCs w:val="18"/>
              </w:rPr>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申请号</w:t>
            </w:r>
            <w:r>
              <w:rPr>
                <w:rFonts w:ascii="Microsoft JhengHei" w:hAnsi="Microsoft JhengHei" w:cs="Microsoft JhengHei" w:eastAsia="Microsoft JhengHei" w:hint="default"/>
                <w:sz w:val="18"/>
                <w:szCs w:val="18"/>
              </w:rPr>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申请日</w:t>
            </w:r>
            <w:r>
              <w:rPr>
                <w:rFonts w:ascii="Microsoft JhengHei" w:hAnsi="Microsoft JhengHei" w:cs="Microsoft JhengHei" w:eastAsia="Microsoft JhengHei" w:hint="default"/>
                <w:sz w:val="18"/>
                <w:szCs w:val="18"/>
              </w:rPr>
            </w:r>
          </w:p>
        </w:tc>
      </w:tr>
      <w:tr>
        <w:trPr>
          <w:trHeight w:val="734"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3" w:right="86"/>
              <w:jc w:val="left"/>
              <w:rPr>
                <w:rFonts w:ascii="Times New Roman" w:hAnsi="Times New Roman" w:cs="Times New Roman" w:eastAsia="Times New Roman" w:hint="default"/>
                <w:sz w:val="20"/>
                <w:szCs w:val="20"/>
              </w:rPr>
            </w:pPr>
            <w:r>
              <w:rPr>
                <w:rFonts w:ascii="宋体" w:hAnsi="宋体" w:cs="宋体" w:eastAsia="宋体" w:hint="default"/>
                <w:sz w:val="20"/>
                <w:szCs w:val="20"/>
              </w:rPr>
              <w:t>一种超细纤维合成革的印花加</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工方法及所得产品</w:t>
            </w:r>
            <w:r>
              <w:rPr>
                <w:rFonts w:ascii="Times New Roman" w:hAnsi="Times New Roman" w:cs="Times New Roman" w:eastAsia="Times New Roman" w:hint="default"/>
                <w:sz w:val="20"/>
                <w:szCs w:val="20"/>
              </w:rPr>
              <w:t>*</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200910049484.8</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34"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3" w:right="86"/>
              <w:jc w:val="left"/>
              <w:rPr>
                <w:rFonts w:ascii="宋体" w:hAnsi="宋体" w:cs="宋体" w:eastAsia="宋体" w:hint="default"/>
                <w:sz w:val="20"/>
                <w:szCs w:val="20"/>
              </w:rPr>
            </w:pPr>
            <w:r>
              <w:rPr>
                <w:rFonts w:ascii="宋体" w:hAnsi="宋体" w:cs="宋体" w:eastAsia="宋体" w:hint="default"/>
                <w:sz w:val="20"/>
                <w:szCs w:val="20"/>
              </w:rPr>
              <w:t>一种超细纤维合成革、其制备</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方法及一种印刷料组合物</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200910195516.5</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bl>
    <w:p>
      <w:pPr>
        <w:spacing w:after="0" w:line="240" w:lineRule="auto"/>
        <w:jc w:val="center"/>
        <w:rPr>
          <w:rFonts w:ascii="宋体" w:hAnsi="宋体" w:cs="宋体" w:eastAsia="宋体" w:hint="default"/>
          <w:sz w:val="20"/>
          <w:szCs w:val="20"/>
        </w:rPr>
        <w:sectPr>
          <w:pgSz w:w="11910" w:h="16840"/>
          <w:pgMar w:header="877" w:footer="976" w:top="1100" w:bottom="1160" w:left="1520" w:right="1120"/>
        </w:sectPr>
      </w:pPr>
    </w:p>
    <w:p>
      <w:pPr>
        <w:spacing w:line="240" w:lineRule="auto" w:before="8"/>
        <w:rPr>
          <w:rFonts w:ascii="宋体" w:hAnsi="宋体" w:cs="宋体" w:eastAsia="宋体" w:hint="default"/>
          <w:sz w:val="24"/>
          <w:szCs w:val="24"/>
        </w:rPr>
      </w:pPr>
    </w:p>
    <w:tbl>
      <w:tblPr>
        <w:tblW w:w="0" w:type="auto"/>
        <w:jc w:val="left"/>
        <w:tblInd w:w="652" w:type="dxa"/>
        <w:tblLayout w:type="fixed"/>
        <w:tblCellMar>
          <w:top w:w="0" w:type="dxa"/>
          <w:left w:w="0" w:type="dxa"/>
          <w:bottom w:w="0" w:type="dxa"/>
          <w:right w:w="0" w:type="dxa"/>
        </w:tblCellMar>
        <w:tblLook w:val="01E0"/>
      </w:tblPr>
      <w:tblGrid>
        <w:gridCol w:w="660"/>
        <w:gridCol w:w="2830"/>
        <w:gridCol w:w="2110"/>
        <w:gridCol w:w="1990"/>
      </w:tblGrid>
      <w:tr>
        <w:trPr>
          <w:trHeight w:val="955"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1" w:right="0"/>
              <w:jc w:val="left"/>
              <w:rPr>
                <w:rFonts w:ascii="Times New Roman" w:hAnsi="Times New Roman" w:cs="Times New Roman" w:eastAsia="Times New Roman" w:hint="default"/>
                <w:sz w:val="18"/>
                <w:szCs w:val="18"/>
              </w:rPr>
            </w:pPr>
            <w:r>
              <w:rPr>
                <w:rFonts w:ascii="Times New Roman"/>
                <w:sz w:val="18"/>
              </w:rPr>
              <w:t>3</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一种超细纤维革及其制备方法</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200910201389.5</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75"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57"/>
              <w:ind w:left="93" w:right="86"/>
              <w:jc w:val="left"/>
              <w:rPr>
                <w:rFonts w:ascii="宋体" w:hAnsi="宋体" w:cs="宋体" w:eastAsia="宋体" w:hint="default"/>
                <w:sz w:val="20"/>
                <w:szCs w:val="20"/>
              </w:rPr>
            </w:pPr>
            <w:r>
              <w:rPr>
                <w:rFonts w:ascii="宋体" w:hAnsi="宋体" w:cs="宋体" w:eastAsia="宋体" w:hint="default"/>
                <w:sz w:val="20"/>
                <w:szCs w:val="20"/>
              </w:rPr>
              <w:t>高光龟裂超细纤维革及其制备</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方法</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200910201390.8</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34"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3" w:right="86"/>
              <w:jc w:val="left"/>
              <w:rPr>
                <w:rFonts w:ascii="宋体" w:hAnsi="宋体" w:cs="宋体" w:eastAsia="宋体" w:hint="default"/>
                <w:sz w:val="20"/>
                <w:szCs w:val="20"/>
              </w:rPr>
            </w:pPr>
            <w:r>
              <w:rPr>
                <w:rFonts w:ascii="宋体" w:hAnsi="宋体" w:cs="宋体" w:eastAsia="宋体" w:hint="default"/>
                <w:sz w:val="20"/>
                <w:szCs w:val="20"/>
              </w:rPr>
              <w:t>单组份无溶剂聚氨酯粘合剂及</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其制备方法和原料组合物</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201010023154.4</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34"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3" w:right="86"/>
              <w:jc w:val="left"/>
              <w:rPr>
                <w:rFonts w:ascii="Times New Roman" w:hAnsi="Times New Roman" w:cs="Times New Roman" w:eastAsia="Times New Roman" w:hint="default"/>
                <w:sz w:val="20"/>
                <w:szCs w:val="20"/>
              </w:rPr>
            </w:pPr>
            <w:r>
              <w:rPr>
                <w:rFonts w:ascii="宋体" w:hAnsi="宋体" w:cs="宋体" w:eastAsia="宋体" w:hint="default"/>
                <w:sz w:val="20"/>
                <w:szCs w:val="20"/>
              </w:rPr>
              <w:t>一种定岛超细纤维、聚氨酯合</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成革及其基布，及制备方法</w:t>
            </w:r>
            <w:r>
              <w:rPr>
                <w:rFonts w:ascii="Times New Roman" w:hAnsi="Times New Roman" w:cs="Times New Roman" w:eastAsia="Times New Roman" w:hint="default"/>
                <w:sz w:val="20"/>
                <w:szCs w:val="20"/>
              </w:rPr>
              <w:t>*</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201019063013.2</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955"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1" w:right="0"/>
              <w:jc w:val="left"/>
              <w:rPr>
                <w:rFonts w:ascii="Times New Roman" w:hAnsi="Times New Roman" w:cs="Times New Roman" w:eastAsia="Times New Roman" w:hint="default"/>
                <w:sz w:val="18"/>
                <w:szCs w:val="18"/>
              </w:rPr>
            </w:pPr>
            <w:r>
              <w:rPr>
                <w:rFonts w:ascii="Times New Roman"/>
                <w:sz w:val="18"/>
              </w:rPr>
              <w:t>7</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145"/>
              <w:ind w:left="93" w:right="86"/>
              <w:jc w:val="left"/>
              <w:rPr>
                <w:rFonts w:ascii="宋体" w:hAnsi="宋体" w:cs="宋体" w:eastAsia="宋体" w:hint="default"/>
                <w:sz w:val="20"/>
                <w:szCs w:val="20"/>
              </w:rPr>
            </w:pPr>
            <w:r>
              <w:rPr>
                <w:rFonts w:ascii="宋体" w:hAnsi="宋体" w:cs="宋体" w:eastAsia="宋体" w:hint="default"/>
                <w:sz w:val="20"/>
                <w:szCs w:val="20"/>
              </w:rPr>
              <w:t>一种超细纤维绒面革的制备方</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法及制得的超细纤维绒面革</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201010155964.5</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1" w:right="0"/>
              <w:jc w:val="left"/>
              <w:rPr>
                <w:rFonts w:ascii="Times New Roman" w:hAnsi="Times New Roman" w:cs="Times New Roman" w:eastAsia="Times New Roman" w:hint="default"/>
                <w:sz w:val="18"/>
                <w:szCs w:val="18"/>
              </w:rPr>
            </w:pPr>
            <w:r>
              <w:rPr>
                <w:rFonts w:ascii="Times New Roman"/>
                <w:sz w:val="18"/>
              </w:rPr>
              <w:t>8</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148"/>
              <w:ind w:left="93" w:right="86"/>
              <w:jc w:val="left"/>
              <w:rPr>
                <w:rFonts w:ascii="宋体" w:hAnsi="宋体" w:cs="宋体" w:eastAsia="宋体" w:hint="default"/>
                <w:sz w:val="20"/>
                <w:szCs w:val="20"/>
              </w:rPr>
            </w:pPr>
            <w:r>
              <w:rPr>
                <w:rFonts w:ascii="宋体" w:hAnsi="宋体" w:cs="宋体" w:eastAsia="宋体" w:hint="default"/>
                <w:sz w:val="20"/>
                <w:szCs w:val="20"/>
              </w:rPr>
              <w:t>一种合成革及其制备方法和在</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防护鞋上的应用</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201010234304.6</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1" w:right="0"/>
              <w:jc w:val="left"/>
              <w:rPr>
                <w:rFonts w:ascii="Times New Roman" w:hAnsi="Times New Roman" w:cs="Times New Roman" w:eastAsia="Times New Roman" w:hint="default"/>
                <w:sz w:val="18"/>
                <w:szCs w:val="18"/>
              </w:rPr>
            </w:pPr>
            <w:r>
              <w:rPr>
                <w:rFonts w:ascii="Times New Roman"/>
                <w:sz w:val="18"/>
              </w:rPr>
              <w:t>9</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145"/>
              <w:ind w:left="93" w:right="86"/>
              <w:jc w:val="left"/>
              <w:rPr>
                <w:rFonts w:ascii="宋体" w:hAnsi="宋体" w:cs="宋体" w:eastAsia="宋体" w:hint="default"/>
                <w:sz w:val="20"/>
                <w:szCs w:val="20"/>
              </w:rPr>
            </w:pPr>
            <w:r>
              <w:rPr>
                <w:rFonts w:ascii="宋体" w:hAnsi="宋体" w:cs="宋体" w:eastAsia="宋体" w:hint="default"/>
                <w:sz w:val="20"/>
                <w:szCs w:val="20"/>
              </w:rPr>
              <w:t>一种彩色定岛复合短纤维及其</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生产方法</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201110047108.2</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10</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145"/>
              <w:ind w:left="93" w:right="86"/>
              <w:jc w:val="left"/>
              <w:rPr>
                <w:rFonts w:ascii="宋体" w:hAnsi="宋体" w:cs="宋体" w:eastAsia="宋体" w:hint="default"/>
                <w:sz w:val="20"/>
                <w:szCs w:val="20"/>
              </w:rPr>
            </w:pPr>
            <w:r>
              <w:rPr>
                <w:rFonts w:ascii="宋体" w:hAnsi="宋体" w:cs="宋体" w:eastAsia="宋体" w:hint="default"/>
                <w:sz w:val="20"/>
                <w:szCs w:val="20"/>
              </w:rPr>
              <w:t>防止纤维束缠轴的胶带输送机</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构</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201120346966.2</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643"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11</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left="93" w:right="0"/>
              <w:jc w:val="left"/>
              <w:rPr>
                <w:rFonts w:ascii="宋体" w:hAnsi="宋体" w:cs="宋体" w:eastAsia="宋体" w:hint="default"/>
                <w:sz w:val="20"/>
                <w:szCs w:val="20"/>
              </w:rPr>
            </w:pPr>
            <w:r>
              <w:rPr>
                <w:rFonts w:ascii="宋体" w:hAnsi="宋体" w:cs="宋体" w:eastAsia="宋体" w:hint="default"/>
                <w:sz w:val="20"/>
                <w:szCs w:val="20"/>
              </w:rPr>
              <w:t>固体颗粒高效混合机</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201120346521.4</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4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732"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12</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35"/>
              <w:ind w:left="93" w:right="86"/>
              <w:jc w:val="left"/>
              <w:rPr>
                <w:rFonts w:ascii="宋体" w:hAnsi="宋体" w:cs="宋体" w:eastAsia="宋体" w:hint="default"/>
                <w:sz w:val="20"/>
                <w:szCs w:val="20"/>
              </w:rPr>
            </w:pPr>
            <w:r>
              <w:rPr>
                <w:rFonts w:ascii="宋体" w:hAnsi="宋体" w:cs="宋体" w:eastAsia="宋体" w:hint="default"/>
                <w:sz w:val="20"/>
                <w:szCs w:val="20"/>
              </w:rPr>
              <w:t>落棉箱中设有挡板的短纤维输</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送装置</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201120346516.3</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13</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合成革（兽头纹）</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201130340111.4</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14</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合成革（兽皮纹）</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201130340100.6</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15</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145"/>
              <w:ind w:left="93" w:right="86"/>
              <w:jc w:val="left"/>
              <w:rPr>
                <w:rFonts w:ascii="宋体" w:hAnsi="宋体" w:cs="宋体" w:eastAsia="宋体" w:hint="default"/>
                <w:sz w:val="20"/>
                <w:szCs w:val="20"/>
              </w:rPr>
            </w:pPr>
            <w:r>
              <w:rPr>
                <w:rFonts w:ascii="宋体" w:hAnsi="宋体" w:cs="宋体" w:eastAsia="宋体" w:hint="default"/>
                <w:sz w:val="20"/>
                <w:szCs w:val="20"/>
              </w:rPr>
              <w:t>压花染色超细纤维合成革的制</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造方法</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201110310441.8</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955"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16</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具有立体花纹的合成革</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201120432636.5</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17</w:t>
            </w:r>
          </w:p>
        </w:tc>
        <w:tc>
          <w:tcPr>
            <w:tcW w:w="2830" w:type="dxa"/>
            <w:tcBorders>
              <w:top w:val="single" w:sz="12" w:space="0" w:color="000000"/>
              <w:left w:val="single" w:sz="12" w:space="0" w:color="000000"/>
              <w:bottom w:val="single" w:sz="12" w:space="0" w:color="000000"/>
              <w:right w:val="single" w:sz="12" w:space="0" w:color="000000"/>
            </w:tcBorders>
          </w:tcPr>
          <w:p>
            <w:pPr>
              <w:pStyle w:val="TableParagraph"/>
              <w:spacing w:line="285" w:lineRule="auto" w:before="148"/>
              <w:ind w:left="93" w:right="86"/>
              <w:jc w:val="left"/>
              <w:rPr>
                <w:rFonts w:ascii="宋体" w:hAnsi="宋体" w:cs="宋体" w:eastAsia="宋体" w:hint="default"/>
                <w:sz w:val="20"/>
                <w:szCs w:val="20"/>
              </w:rPr>
            </w:pPr>
            <w:r>
              <w:rPr>
                <w:rFonts w:ascii="宋体" w:hAnsi="宋体" w:cs="宋体" w:eastAsia="宋体" w:hint="default"/>
                <w:sz w:val="20"/>
                <w:szCs w:val="20"/>
              </w:rPr>
              <w:t>超细纤维合成革磨皮粉末制备</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的聚氨酯弹性体及其制备方法</w:t>
            </w:r>
          </w:p>
        </w:tc>
        <w:tc>
          <w:tcPr>
            <w:tcW w:w="21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201110425933.1</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bl>
    <w:p>
      <w:pPr>
        <w:spacing w:line="240" w:lineRule="auto" w:before="7"/>
        <w:rPr>
          <w:rFonts w:ascii="宋体" w:hAnsi="宋体" w:cs="宋体" w:eastAsia="宋体" w:hint="default"/>
          <w:sz w:val="13"/>
          <w:szCs w:val="13"/>
        </w:rPr>
      </w:pPr>
    </w:p>
    <w:p>
      <w:pPr>
        <w:pStyle w:val="BodyText"/>
        <w:spacing w:line="240" w:lineRule="auto" w:before="29"/>
        <w:ind w:left="580" w:right="0"/>
        <w:jc w:val="left"/>
      </w:pPr>
      <w:r>
        <w:rPr/>
        <w:t>带</w:t>
      </w:r>
      <w:r>
        <w:rPr>
          <w:rFonts w:ascii="Times New Roman" w:hAnsi="Times New Roman" w:cs="Times New Roman" w:eastAsia="Times New Roman" w:hint="default"/>
        </w:rPr>
        <w:t>*</w:t>
      </w:r>
      <w:r>
        <w:rPr/>
        <w:t>号的专利申请已于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月收到专利授权通知书。</w:t>
      </w:r>
    </w:p>
    <w:p>
      <w:pPr>
        <w:spacing w:after="0" w:line="240" w:lineRule="auto"/>
        <w:jc w:val="left"/>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312" w:lineRule="auto" w:before="29"/>
        <w:ind w:right="159" w:firstLine="460"/>
        <w:jc w:val="both"/>
      </w:pPr>
      <w:r>
        <w:rPr>
          <w:spacing w:val="-4"/>
          <w:w w:val="100"/>
        </w:rPr>
        <w:t>上述专利申请均系公司自主研发。公司目前拥有海岛短纤维纺丝、非织造成网、树</w:t>
      </w:r>
      <w:r>
        <w:rPr>
          <w:w w:val="100"/>
        </w:rPr>
        <w:t> </w:t>
      </w:r>
      <w:r>
        <w:rPr>
          <w:spacing w:val="-1"/>
          <w:w w:val="95"/>
        </w:rPr>
        <w:t>脂浸渍、减量开纤及表面整饰等全流程不定岛和定岛超细纤维合成革生产技术和工艺，</w:t>
      </w:r>
      <w:r>
        <w:rPr>
          <w:spacing w:val="46"/>
          <w:w w:val="95"/>
        </w:rPr>
        <w:t> </w:t>
      </w:r>
      <w:r>
        <w:rPr>
          <w:spacing w:val="46"/>
          <w:w w:val="95"/>
        </w:rPr>
      </w:r>
      <w:r>
        <w:rPr>
          <w:spacing w:val="-3"/>
          <w:w w:val="100"/>
        </w:rPr>
        <w:t>并拥有超细纤维合成革用功能性聚氨酯树脂的研发和生产能力，技术在国内处于领先水</w:t>
      </w:r>
      <w:r>
        <w:rPr>
          <w:spacing w:val="-113"/>
          <w:w w:val="100"/>
        </w:rPr>
        <w:t> </w:t>
      </w:r>
      <w:r>
        <w:rPr>
          <w:spacing w:val="-113"/>
          <w:w w:val="100"/>
        </w:rPr>
      </w:r>
      <w:r>
        <w:rPr/>
        <w:t>平。</w:t>
      </w:r>
    </w:p>
    <w:p>
      <w:pPr>
        <w:spacing w:line="240" w:lineRule="auto" w:before="8"/>
        <w:rPr>
          <w:rFonts w:ascii="宋体" w:hAnsi="宋体" w:cs="宋体" w:eastAsia="宋体" w:hint="default"/>
          <w:sz w:val="28"/>
          <w:szCs w:val="28"/>
        </w:rPr>
      </w:pPr>
    </w:p>
    <w:p>
      <w:pPr>
        <w:pStyle w:val="BodyText"/>
        <w:spacing w:line="240" w:lineRule="auto"/>
        <w:ind w:left="580" w:right="0"/>
        <w:jc w:val="left"/>
      </w:pPr>
      <w:r>
        <w:rPr>
          <w:rFonts w:ascii="Times New Roman" w:hAnsi="Times New Roman" w:cs="Times New Roman" w:eastAsia="Times New Roman" w:hint="default"/>
        </w:rPr>
        <w:t>3</w:t>
      </w:r>
      <w:r>
        <w:rPr/>
        <w:t>、土地使用权</w:t>
      </w:r>
    </w:p>
    <w:p>
      <w:pPr>
        <w:spacing w:line="240" w:lineRule="auto" w:before="5"/>
        <w:rPr>
          <w:rFonts w:ascii="宋体" w:hAnsi="宋体" w:cs="宋体" w:eastAsia="宋体" w:hint="default"/>
          <w:sz w:val="9"/>
          <w:szCs w:val="9"/>
        </w:rPr>
      </w:pPr>
    </w:p>
    <w:tbl>
      <w:tblPr>
        <w:tblW w:w="0" w:type="auto"/>
        <w:jc w:val="left"/>
        <w:tblInd w:w="837" w:type="dxa"/>
        <w:tblLayout w:type="fixed"/>
        <w:tblCellMar>
          <w:top w:w="0" w:type="dxa"/>
          <w:left w:w="0" w:type="dxa"/>
          <w:bottom w:w="0" w:type="dxa"/>
          <w:right w:w="0" w:type="dxa"/>
        </w:tblCellMar>
        <w:tblLook w:val="01E0"/>
      </w:tblPr>
      <w:tblGrid>
        <w:gridCol w:w="2986"/>
        <w:gridCol w:w="2633"/>
        <w:gridCol w:w="1222"/>
      </w:tblGrid>
      <w:tr>
        <w:trPr>
          <w:trHeight w:val="420"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房地产编号</w:t>
            </w:r>
            <w:r>
              <w:rPr>
                <w:rFonts w:ascii="Microsoft JhengHei" w:hAnsi="Microsoft JhengHei" w:cs="Microsoft JhengHei" w:eastAsia="Microsoft JhengHei" w:hint="default"/>
                <w:sz w:val="18"/>
                <w:szCs w:val="18"/>
              </w:rPr>
            </w:r>
          </w:p>
        </w:tc>
        <w:tc>
          <w:tcPr>
            <w:tcW w:w="2633"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地址</w:t>
            </w:r>
            <w:r>
              <w:rPr>
                <w:rFonts w:ascii="Microsoft JhengHei" w:hAnsi="Microsoft JhengHei" w:cs="Microsoft JhengHei" w:eastAsia="Microsoft JhengHei" w:hint="default"/>
                <w:sz w:val="18"/>
                <w:szCs w:val="18"/>
              </w:rPr>
            </w:r>
          </w:p>
        </w:tc>
        <w:tc>
          <w:tcPr>
            <w:tcW w:w="1222"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面积（</w:t>
            </w:r>
            <w:r>
              <w:rPr>
                <w:rFonts w:ascii="Times New Roman" w:hAnsi="Times New Roman" w:cs="Times New Roman" w:eastAsia="Times New Roman" w:hint="default"/>
                <w:b/>
                <w:bCs/>
                <w:sz w:val="18"/>
                <w:szCs w:val="18"/>
              </w:rPr>
              <w:t>m</w:t>
            </w:r>
            <w:r>
              <w:rPr>
                <w:rFonts w:ascii="Times New Roman" w:hAnsi="Times New Roman" w:cs="Times New Roman" w:eastAsia="Times New Roman" w:hint="default"/>
                <w:b/>
                <w:bCs/>
                <w:position w:val="6"/>
                <w:sz w:val="11"/>
                <w:szCs w:val="11"/>
              </w:rPr>
              <w:t>2</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22"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沪房地金字（</w:t>
            </w:r>
            <w:r>
              <w:rPr>
                <w:rFonts w:ascii="Times New Roman" w:hAnsi="Times New Roman" w:cs="Times New Roman" w:eastAsia="Times New Roman" w:hint="default"/>
                <w:sz w:val="18"/>
                <w:szCs w:val="18"/>
              </w:rPr>
              <w:t>2008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016202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26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山阳镇亭卫南路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c>
          <w:tcPr>
            <w:tcW w:w="12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125,297</w:t>
            </w:r>
          </w:p>
        </w:tc>
      </w:tr>
      <w:tr>
        <w:trPr>
          <w:trHeight w:val="422"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沪房地金字（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000295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26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山阳镇海利路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558 </w:t>
            </w:r>
            <w:r>
              <w:rPr>
                <w:rFonts w:ascii="宋体" w:hAnsi="宋体" w:cs="宋体" w:eastAsia="宋体" w:hint="default"/>
                <w:sz w:val="18"/>
                <w:szCs w:val="18"/>
              </w:rPr>
              <w:t>号</w:t>
            </w:r>
          </w:p>
        </w:tc>
        <w:tc>
          <w:tcPr>
            <w:tcW w:w="12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16,860</w:t>
            </w:r>
          </w:p>
        </w:tc>
      </w:tr>
      <w:tr>
        <w:trPr>
          <w:trHeight w:val="422"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沪房地金字（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013102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26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山阳镇板桥东路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588 </w:t>
            </w:r>
            <w:r>
              <w:rPr>
                <w:rFonts w:ascii="宋体" w:hAnsi="宋体" w:cs="宋体" w:eastAsia="宋体" w:hint="default"/>
                <w:sz w:val="18"/>
                <w:szCs w:val="18"/>
              </w:rPr>
              <w:t>号</w:t>
            </w:r>
          </w:p>
        </w:tc>
        <w:tc>
          <w:tcPr>
            <w:tcW w:w="12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15,229</w:t>
            </w:r>
          </w:p>
        </w:tc>
      </w:tr>
      <w:tr>
        <w:trPr>
          <w:trHeight w:val="422" w:hRule="exact"/>
        </w:trPr>
        <w:tc>
          <w:tcPr>
            <w:tcW w:w="29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沪房地金字（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002445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26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山阳镇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街坊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丘</w:t>
            </w:r>
          </w:p>
        </w:tc>
        <w:tc>
          <w:tcPr>
            <w:tcW w:w="12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94,036</w:t>
            </w:r>
          </w:p>
        </w:tc>
      </w:tr>
    </w:tbl>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BodyText"/>
        <w:spacing w:line="343" w:lineRule="auto"/>
        <w:ind w:left="580" w:right="0" w:hanging="116"/>
        <w:jc w:val="left"/>
      </w:pPr>
      <w:r>
        <w:rPr/>
        <w:t>（三）公司的核心竞争力</w:t>
      </w:r>
      <w:r>
        <w:rPr>
          <w:spacing w:val="-111"/>
        </w:rPr>
        <w:t> </w:t>
      </w:r>
      <w:r>
        <w:rPr>
          <w:spacing w:val="-4"/>
          <w:w w:val="100"/>
        </w:rPr>
        <w:t>上市以来，公司始终坚持科技与管理并举的核心理念，在企业规模、技术创新、产</w:t>
      </w:r>
    </w:p>
    <w:p>
      <w:pPr>
        <w:pStyle w:val="BodyText"/>
        <w:spacing w:line="292" w:lineRule="exact"/>
        <w:ind w:right="0"/>
        <w:jc w:val="both"/>
      </w:pPr>
      <w:r>
        <w:rPr/>
        <w:t>品质量等方面均处于业内领先地位。</w:t>
      </w:r>
    </w:p>
    <w:p>
      <w:pPr>
        <w:pStyle w:val="BodyText"/>
        <w:spacing w:line="240" w:lineRule="auto" w:before="128"/>
        <w:ind w:left="580" w:right="0"/>
        <w:jc w:val="left"/>
      </w:pPr>
      <w:r>
        <w:rPr>
          <w:rFonts w:ascii="Times New Roman" w:hAnsi="Times New Roman" w:cs="Times New Roman" w:eastAsia="Times New Roman" w:hint="default"/>
        </w:rPr>
        <w:t>1</w:t>
      </w:r>
      <w:r>
        <w:rPr/>
        <w:t>、规模优势</w:t>
      </w:r>
    </w:p>
    <w:p>
      <w:pPr>
        <w:pStyle w:val="BodyText"/>
        <w:spacing w:line="240" w:lineRule="auto" w:before="111"/>
        <w:ind w:left="580" w:right="0"/>
        <w:jc w:val="left"/>
      </w:pPr>
      <w:r>
        <w:rPr/>
        <w:t>公司目前已具备</w:t>
      </w:r>
      <w:r>
        <w:rPr>
          <w:spacing w:val="-86"/>
        </w:rPr>
        <w:t> </w:t>
      </w:r>
      <w:r>
        <w:rPr>
          <w:rFonts w:ascii="Times New Roman" w:hAnsi="Times New Roman" w:cs="Times New Roman" w:eastAsia="Times New Roman" w:hint="default"/>
        </w:rPr>
        <w:t>1560</w:t>
      </w:r>
      <w:r>
        <w:rPr>
          <w:rFonts w:ascii="Times New Roman" w:hAnsi="Times New Roman" w:cs="Times New Roman" w:eastAsia="Times New Roman" w:hint="default"/>
          <w:spacing w:val="-27"/>
        </w:rPr>
        <w:t> </w:t>
      </w:r>
      <w:r>
        <w:rPr/>
        <w:t>万平方米</w:t>
      </w:r>
      <w:r>
        <w:rPr>
          <w:rFonts w:ascii="Times New Roman" w:hAnsi="Times New Roman" w:cs="Times New Roman" w:eastAsia="Times New Roman" w:hint="default"/>
        </w:rPr>
        <w:t>/</w:t>
      </w:r>
      <w:r>
        <w:rPr/>
        <w:t>年的超纤产品生产能力，在行业内居于领先地位。</w:t>
      </w:r>
    </w:p>
    <w:p>
      <w:pPr>
        <w:pStyle w:val="BodyText"/>
        <w:spacing w:line="302" w:lineRule="auto" w:before="73"/>
        <w:ind w:right="159"/>
        <w:jc w:val="both"/>
      </w:pPr>
      <w:r>
        <w:rPr/>
        <w:t>公司目前正在进行的扩产项目有</w:t>
      </w:r>
      <w:r>
        <w:rPr>
          <w:spacing w:val="-72"/>
        </w:rPr>
        <w:t> </w:t>
      </w:r>
      <w:r>
        <w:rPr>
          <w:rFonts w:ascii="Times New Roman" w:hAnsi="Times New Roman" w:cs="Times New Roman" w:eastAsia="Times New Roman" w:hint="default"/>
        </w:rPr>
        <w:t>600</w:t>
      </w:r>
      <w:r>
        <w:rPr>
          <w:rFonts w:ascii="Times New Roman" w:hAnsi="Times New Roman" w:cs="Times New Roman" w:eastAsia="Times New Roman" w:hint="default"/>
          <w:spacing w:val="-12"/>
        </w:rPr>
        <w:t> </w:t>
      </w:r>
      <w:r>
        <w:rPr/>
        <w:t>万平方米</w:t>
      </w:r>
      <w:r>
        <w:rPr>
          <w:rFonts w:ascii="Times New Roman" w:hAnsi="Times New Roman" w:cs="Times New Roman" w:eastAsia="Times New Roman" w:hint="default"/>
        </w:rPr>
        <w:t>/</w:t>
      </w:r>
      <w:r>
        <w:rPr/>
        <w:t>年定岛超细纤维聚氨酯项目和</w:t>
      </w:r>
      <w:r>
        <w:rPr>
          <w:spacing w:val="-72"/>
        </w:rPr>
        <w:t> </w:t>
      </w:r>
      <w:r>
        <w:rPr>
          <w:rFonts w:ascii="Times New Roman" w:hAnsi="Times New Roman" w:cs="Times New Roman" w:eastAsia="Times New Roman" w:hint="default"/>
        </w:rPr>
        <w:t>1440</w:t>
      </w:r>
      <w:r>
        <w:rPr>
          <w:rFonts w:ascii="Times New Roman" w:hAnsi="Times New Roman" w:cs="Times New Roman" w:eastAsia="Times New Roman" w:hint="default"/>
          <w:spacing w:val="-12"/>
        </w:rPr>
        <w:t> </w:t>
      </w:r>
      <w:r>
        <w:rPr/>
        <w:t>万平</w:t>
      </w:r>
      <w:r>
        <w:rPr>
          <w:w w:val="100"/>
        </w:rPr>
        <w:t> </w:t>
      </w:r>
      <w:r>
        <w:rPr/>
        <w:t>方米</w:t>
      </w:r>
      <w:r>
        <w:rPr>
          <w:rFonts w:ascii="Times New Roman" w:hAnsi="Times New Roman" w:cs="Times New Roman" w:eastAsia="Times New Roman" w:hint="default"/>
        </w:rPr>
        <w:t>/</w:t>
      </w:r>
      <w:r>
        <w:rPr/>
        <w:t>年超纤基布扩产项目，等全部建成后，公司的超纤产能将在国内处于绝对领先地</w:t>
      </w:r>
      <w:r>
        <w:rPr>
          <w:spacing w:val="-103"/>
        </w:rPr>
        <w:t> </w:t>
      </w:r>
      <w:r>
        <w:rPr/>
        <w:t>位，超细纤维</w:t>
      </w:r>
      <w:r>
        <w:rPr>
          <w:spacing w:val="-81"/>
        </w:rPr>
        <w:t> </w:t>
      </w:r>
      <w:r>
        <w:rPr>
          <w:rFonts w:ascii="Times New Roman" w:hAnsi="Times New Roman" w:cs="Times New Roman" w:eastAsia="Times New Roman" w:hint="default"/>
        </w:rPr>
        <w:t>PU</w:t>
      </w:r>
      <w:r>
        <w:rPr>
          <w:rFonts w:ascii="Times New Roman" w:hAnsi="Times New Roman" w:cs="Times New Roman" w:eastAsia="Times New Roman" w:hint="default"/>
          <w:spacing w:val="-23"/>
        </w:rPr>
        <w:t> </w:t>
      </w:r>
      <w:r>
        <w:rPr/>
        <w:t>合成革生产是集化纤、纺织、高分子材料、制革、后整理等多种技术</w:t>
      </w:r>
      <w:r>
        <w:rPr>
          <w:w w:val="100"/>
        </w:rPr>
        <w:t> </w:t>
      </w:r>
      <w:r>
        <w:rPr>
          <w:spacing w:val="-4"/>
          <w:w w:val="100"/>
        </w:rPr>
        <w:t>设备为一体的综合生产技术，对生产设备、土地、配套设施和技术的投入要求很高。我</w:t>
      </w:r>
      <w:r>
        <w:rPr>
          <w:spacing w:val="-80"/>
          <w:w w:val="100"/>
        </w:rPr>
        <w:t> </w:t>
      </w:r>
      <w:r>
        <w:rPr>
          <w:spacing w:val="-80"/>
          <w:w w:val="100"/>
        </w:rPr>
      </w:r>
      <w:r>
        <w:rPr>
          <w:spacing w:val="-6"/>
          <w:w w:val="98"/>
        </w:rPr>
        <w:t>国制鞋企业、家具制造企业和服装制造等下游企业众多，上述企业采购的特点是多品种、</w:t>
      </w:r>
      <w:r>
        <w:rPr>
          <w:spacing w:val="-112"/>
          <w:w w:val="98"/>
        </w:rPr>
        <w:t> </w:t>
      </w:r>
      <w:r>
        <w:rPr>
          <w:spacing w:val="-112"/>
          <w:w w:val="98"/>
        </w:rPr>
      </w:r>
      <w:r>
        <w:rPr>
          <w:spacing w:val="-3"/>
        </w:rPr>
        <w:t>多款式、小批量，公司具备规模优势后，给订单管理、库存控制以及产品的定价都带来</w:t>
      </w:r>
      <w:r>
        <w:rPr>
          <w:spacing w:val="-99"/>
        </w:rPr>
        <w:t> </w:t>
      </w:r>
      <w:r>
        <w:rPr>
          <w:spacing w:val="-99"/>
        </w:rPr>
      </w:r>
      <w:r>
        <w:rPr/>
        <w:t>有利的因素，有利于公司在技术、成本、市场、人才等方面的竞争中占据有利地位。</w:t>
      </w:r>
    </w:p>
    <w:p>
      <w:pPr>
        <w:pStyle w:val="BodyText"/>
        <w:spacing w:line="292" w:lineRule="auto" w:before="69"/>
        <w:ind w:right="166" w:firstLine="460"/>
        <w:jc w:val="both"/>
      </w:pPr>
      <w:r>
        <w:rPr/>
        <w:t>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月成功在创业板上市后，借助资本市场迅速扩张，公司的规模优势</w:t>
      </w:r>
      <w:r>
        <w:rPr>
          <w:w w:val="100"/>
        </w:rPr>
        <w:t> </w:t>
      </w:r>
      <w:r>
        <w:rPr/>
        <w:t>将进一步扩大，有助于公司迅速抢占市场，提高市场份额，巩固领先地位。</w:t>
      </w:r>
    </w:p>
    <w:p>
      <w:pPr>
        <w:pStyle w:val="BodyText"/>
        <w:spacing w:line="240" w:lineRule="auto" w:before="80"/>
        <w:ind w:left="580" w:right="0"/>
        <w:jc w:val="left"/>
      </w:pPr>
      <w:r>
        <w:rPr>
          <w:rFonts w:ascii="Times New Roman" w:hAnsi="Times New Roman" w:cs="Times New Roman" w:eastAsia="Times New Roman" w:hint="default"/>
        </w:rPr>
        <w:t>2</w:t>
      </w:r>
      <w:r>
        <w:rPr/>
        <w:t>、技术优势</w:t>
      </w:r>
    </w:p>
    <w:p>
      <w:pPr>
        <w:spacing w:line="240" w:lineRule="auto" w:before="4"/>
        <w:rPr>
          <w:rFonts w:ascii="宋体" w:hAnsi="宋体" w:cs="宋体" w:eastAsia="宋体" w:hint="default"/>
          <w:sz w:val="17"/>
          <w:szCs w:val="17"/>
        </w:rPr>
      </w:pPr>
    </w:p>
    <w:p>
      <w:pPr>
        <w:pStyle w:val="BodyText"/>
        <w:spacing w:line="304" w:lineRule="auto"/>
        <w:ind w:right="161" w:firstLine="460"/>
        <w:jc w:val="both"/>
      </w:pPr>
      <w:r>
        <w:rPr>
          <w:spacing w:val="-4"/>
        </w:rPr>
        <w:t>公司坚持科技创新的核心理念，实施科技兴企战略，促进科技成果的转化，在产品</w:t>
      </w:r>
      <w:r>
        <w:rPr>
          <w:w w:val="100"/>
        </w:rPr>
        <w:t> </w:t>
      </w:r>
      <w:r>
        <w:rPr>
          <w:spacing w:val="-4"/>
        </w:rPr>
        <w:t>性能、质量、品种、稳定性等方面领先于业内，各项指标达到国内先进水平。目前公司</w:t>
      </w:r>
      <w:r>
        <w:rPr>
          <w:spacing w:val="-64"/>
        </w:rPr>
        <w:t> </w:t>
      </w:r>
      <w:r>
        <w:rPr>
          <w:spacing w:val="-64"/>
        </w:rPr>
      </w:r>
      <w:r>
        <w:rPr/>
        <w:t>已获得国家发明专利</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项、实用新型专利</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项、外观设计专利</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项，另有</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项专利申</w:t>
      </w:r>
      <w:r>
        <w:rPr>
          <w:w w:val="100"/>
        </w:rPr>
        <w:t> </w:t>
      </w:r>
      <w:r>
        <w:rPr/>
        <w:t>请已获国家专利局受理。</w:t>
      </w:r>
    </w:p>
    <w:p>
      <w:pPr>
        <w:pStyle w:val="BodyText"/>
        <w:spacing w:line="324" w:lineRule="auto" w:before="66"/>
        <w:ind w:left="580" w:right="0"/>
        <w:jc w:val="left"/>
      </w:pPr>
      <w:r>
        <w:rPr>
          <w:rFonts w:ascii="Times New Roman" w:hAnsi="Times New Roman" w:cs="Times New Roman" w:eastAsia="Times New Roman" w:hint="default"/>
        </w:rPr>
        <w:t>3</w:t>
      </w:r>
      <w:r>
        <w:rPr/>
        <w:t>、产品稳定优势</w:t>
      </w:r>
      <w:r>
        <w:rPr>
          <w:spacing w:val="-112"/>
        </w:rPr>
        <w:t> </w:t>
      </w:r>
      <w:r>
        <w:rPr>
          <w:spacing w:val="-4"/>
        </w:rPr>
        <w:t>超细纤维聚氨酯合成革产品加工工序多、流程长，涉及的不确定因素多，产品质量</w:t>
      </w:r>
    </w:p>
    <w:p>
      <w:pPr>
        <w:spacing w:after="0" w:line="324" w:lineRule="auto"/>
        <w:jc w:val="left"/>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304" w:lineRule="auto" w:before="29"/>
        <w:ind w:right="165"/>
        <w:jc w:val="both"/>
      </w:pPr>
      <w:r>
        <w:rPr>
          <w:spacing w:val="-3"/>
        </w:rPr>
        <w:t>容易出现波动。公司拥有成熟的超细纤维聚氨酯合成革制造工艺技术，并引入</w:t>
      </w:r>
      <w:r>
        <w:rPr>
          <w:spacing w:val="-31"/>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54"/>
        </w:rPr>
        <w:t> </w:t>
      </w:r>
      <w:r>
        <w:rPr>
          <w:rFonts w:ascii="Times New Roman" w:hAnsi="Times New Roman" w:cs="Times New Roman" w:eastAsia="Times New Roman" w:hint="default"/>
          <w:spacing w:val="-54"/>
        </w:rPr>
      </w:r>
      <w:r>
        <w:rPr>
          <w:spacing w:val="-4"/>
        </w:rPr>
        <w:t>国际质量管理体系，实施精细化管理，保持了产品质量的稳定。公司产品耐水解、高剥</w:t>
      </w:r>
      <w:r>
        <w:rPr>
          <w:spacing w:val="-68"/>
        </w:rPr>
        <w:t> </w:t>
      </w:r>
      <w:r>
        <w:rPr>
          <w:spacing w:val="-68"/>
        </w:rPr>
      </w:r>
      <w:r>
        <w:rPr>
          <w:spacing w:val="-4"/>
          <w:w w:val="100"/>
        </w:rPr>
        <w:t>离、耐黄变、耐曲折等方面的性能十分优异，以品质的稳定性赢得了客户的信任可，位</w:t>
      </w:r>
      <w:r>
        <w:rPr>
          <w:spacing w:val="-80"/>
          <w:w w:val="100"/>
        </w:rPr>
        <w:t> </w:t>
      </w:r>
      <w:r>
        <w:rPr>
          <w:spacing w:val="-80"/>
          <w:w w:val="100"/>
        </w:rPr>
      </w:r>
      <w:r>
        <w:rPr/>
        <w:t>居行业的领先地位。</w:t>
      </w:r>
    </w:p>
    <w:p>
      <w:pPr>
        <w:pStyle w:val="BodyText"/>
        <w:spacing w:line="240" w:lineRule="auto" w:before="66"/>
        <w:ind w:left="580" w:right="0"/>
        <w:jc w:val="left"/>
      </w:pPr>
      <w:r>
        <w:rPr>
          <w:rFonts w:ascii="Times New Roman" w:hAnsi="Times New Roman" w:cs="Times New Roman" w:eastAsia="Times New Roman" w:hint="default"/>
        </w:rPr>
        <w:t>4</w:t>
      </w:r>
      <w:r>
        <w:rPr/>
        <w:t>、完整产业链优势</w:t>
      </w:r>
    </w:p>
    <w:p>
      <w:pPr>
        <w:pStyle w:val="BodyText"/>
        <w:spacing w:line="304" w:lineRule="auto" w:before="111"/>
        <w:ind w:right="156" w:firstLine="345"/>
        <w:jc w:val="both"/>
      </w:pPr>
      <w:r>
        <w:rPr>
          <w:spacing w:val="-3"/>
        </w:rPr>
        <w:t>公司具备独立的聚氨酯树脂制造、共混纺丝、无纺布加工、</w:t>
      </w:r>
      <w:r>
        <w:rPr>
          <w:rFonts w:ascii="Times New Roman" w:hAnsi="Times New Roman" w:cs="Times New Roman" w:eastAsia="Times New Roman" w:hint="default"/>
          <w:spacing w:val="-3"/>
        </w:rPr>
        <w:t>PU</w:t>
      </w:r>
      <w:r>
        <w:rPr>
          <w:rFonts w:ascii="Times New Roman" w:hAnsi="Times New Roman" w:cs="Times New Roman" w:eastAsia="Times New Roman" w:hint="default"/>
          <w:spacing w:val="18"/>
        </w:rPr>
        <w:t> </w:t>
      </w:r>
      <w:r>
        <w:rPr>
          <w:spacing w:val="-6"/>
        </w:rPr>
        <w:t>浸渍、开纤、干法贴</w:t>
      </w:r>
      <w:r>
        <w:rPr>
          <w:w w:val="100"/>
        </w:rPr>
        <w:t> </w:t>
      </w:r>
      <w:r>
        <w:rPr/>
        <w:t>面乃至后整理的超细纤维</w:t>
      </w:r>
      <w:r>
        <w:rPr>
          <w:spacing w:val="-48"/>
        </w:rPr>
        <w:t> </w:t>
      </w:r>
      <w:r>
        <w:rPr>
          <w:rFonts w:ascii="Times New Roman" w:hAnsi="Times New Roman" w:cs="Times New Roman" w:eastAsia="Times New Roman" w:hint="default"/>
        </w:rPr>
        <w:t>PU</w:t>
      </w:r>
      <w:r>
        <w:rPr>
          <w:rFonts w:ascii="Times New Roman" w:hAnsi="Times New Roman" w:cs="Times New Roman" w:eastAsia="Times New Roman" w:hint="default"/>
          <w:spacing w:val="18"/>
        </w:rPr>
        <w:t> </w:t>
      </w:r>
      <w:r>
        <w:rPr>
          <w:spacing w:val="-3"/>
        </w:rPr>
        <w:t>合成革的完整产业链，可以使公司在功能性聚氨酯树脂制</w:t>
      </w:r>
      <w:r>
        <w:rPr>
          <w:spacing w:val="-113"/>
        </w:rPr>
        <w:t> </w:t>
      </w:r>
      <w:r>
        <w:rPr>
          <w:spacing w:val="-113"/>
        </w:rPr>
      </w:r>
      <w:r>
        <w:rPr>
          <w:spacing w:val="-3"/>
          <w:w w:val="100"/>
        </w:rPr>
        <w:t>造和超细纤维基布的生产过程中控制产品质量，最终保证了超细纤维聚氨酯合成革产品</w:t>
      </w:r>
      <w:r>
        <w:rPr>
          <w:spacing w:val="-111"/>
          <w:w w:val="100"/>
        </w:rPr>
        <w:t> </w:t>
      </w:r>
      <w:r>
        <w:rPr>
          <w:spacing w:val="-111"/>
          <w:w w:val="100"/>
        </w:rPr>
      </w:r>
      <w:r>
        <w:rPr>
          <w:spacing w:val="-3"/>
        </w:rPr>
        <w:t>的质量稳定性。是否具有快速的产品开发服务能力，也是超纤合成革企业竞争致胜的关</w:t>
      </w:r>
      <w:r>
        <w:rPr>
          <w:spacing w:val="-96"/>
        </w:rPr>
        <w:t> </w:t>
      </w:r>
      <w:r>
        <w:rPr>
          <w:spacing w:val="-96"/>
        </w:rPr>
      </w:r>
      <w:r>
        <w:rPr>
          <w:spacing w:val="-3"/>
        </w:rPr>
        <w:t>键，公司产品研发延伸到聚氨酯树脂和超纤合成革生产的各道工序，缩短了新产品的开</w:t>
      </w:r>
      <w:r>
        <w:rPr>
          <w:spacing w:val="-100"/>
        </w:rPr>
        <w:t> </w:t>
      </w:r>
      <w:r>
        <w:rPr>
          <w:spacing w:val="-100"/>
        </w:rPr>
      </w:r>
      <w:r>
        <w:rPr/>
        <w:t>发周期，利于赢得客户的认同，降低了生产成本。</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3"/>
        <w:ind w:right="0"/>
        <w:jc w:val="both"/>
      </w:pPr>
      <w:r>
        <w:rPr/>
        <w:t>二、对公司未来发展的展望</w:t>
      </w:r>
    </w:p>
    <w:p>
      <w:pPr>
        <w:pStyle w:val="BodyText"/>
        <w:spacing w:line="343" w:lineRule="auto" w:before="128"/>
        <w:ind w:left="580" w:right="0" w:hanging="116"/>
        <w:jc w:val="left"/>
      </w:pPr>
      <w:r>
        <w:rPr/>
        <w:t>（一）公司所处行业的发展趋势</w:t>
      </w:r>
      <w:r>
        <w:rPr>
          <w:spacing w:val="-110"/>
        </w:rPr>
        <w:t> </w:t>
      </w:r>
      <w:r>
        <w:rPr/>
        <w:t>超细纤维聚氨酯合成革是在充分剖析天然皮革的微观结构和性能的基础上开发出</w:t>
      </w:r>
    </w:p>
    <w:p>
      <w:pPr>
        <w:pStyle w:val="BodyText"/>
        <w:spacing w:line="304" w:lineRule="auto"/>
        <w:ind w:right="156"/>
        <w:jc w:val="both"/>
      </w:pPr>
      <w:r>
        <w:rPr>
          <w:spacing w:val="-4"/>
          <w:w w:val="100"/>
        </w:rPr>
        <w:t>的完全可以替代天然皮革的高档人工制革，其核心技术是海岛型超细纤维加工技术。由</w:t>
      </w:r>
      <w:r>
        <w:rPr>
          <w:spacing w:val="-80"/>
          <w:w w:val="100"/>
        </w:rPr>
        <w:t> </w:t>
      </w:r>
      <w:r>
        <w:rPr>
          <w:spacing w:val="-80"/>
          <w:w w:val="100"/>
        </w:rPr>
      </w:r>
      <w:r>
        <w:rPr>
          <w:spacing w:val="-1"/>
          <w:w w:val="95"/>
        </w:rPr>
        <w:t>于海岛型超细纤维与天然皮革所具有的超细胶元纤维极其相似，使其在强度、舒适性、</w:t>
      </w:r>
      <w:r>
        <w:rPr>
          <w:spacing w:val="46"/>
          <w:w w:val="95"/>
        </w:rPr>
        <w:t> </w:t>
      </w:r>
      <w:r>
        <w:rPr>
          <w:spacing w:val="46"/>
          <w:w w:val="95"/>
        </w:rPr>
      </w:r>
      <w:r>
        <w:rPr>
          <w:spacing w:val="-4"/>
        </w:rPr>
        <w:t>透气透湿性和手感上与天然皮革相媲美，甚至在耐化学性、抗皱性、耐磨性、可加工适</w:t>
      </w:r>
      <w:r>
        <w:rPr>
          <w:spacing w:val="-63"/>
        </w:rPr>
        <w:t> </w:t>
      </w:r>
      <w:r>
        <w:rPr>
          <w:spacing w:val="-63"/>
        </w:rPr>
      </w:r>
      <w:r>
        <w:rPr>
          <w:spacing w:val="-3"/>
        </w:rPr>
        <w:t>应性以及质量均一性等方面更优于天然皮革，是人工制革的第三代产品，是</w:t>
      </w:r>
      <w:r>
        <w:rPr>
          <w:rFonts w:ascii="Times New Roman" w:hAnsi="Times New Roman" w:cs="Times New Roman" w:eastAsia="Times New Roman" w:hint="default"/>
          <w:spacing w:val="-3"/>
        </w:rPr>
        <w:t>PVC</w:t>
      </w:r>
      <w:r>
        <w:rPr>
          <w:spacing w:val="-3"/>
        </w:rPr>
        <w:t>人造革</w:t>
      </w:r>
      <w:r>
        <w:rPr>
          <w:spacing w:val="-87"/>
        </w:rPr>
        <w:t> </w:t>
      </w:r>
      <w:r>
        <w:rPr/>
        <w:t>和普通</w:t>
      </w:r>
      <w:r>
        <w:rPr>
          <w:rFonts w:ascii="Times New Roman" w:hAnsi="Times New Roman" w:cs="Times New Roman" w:eastAsia="Times New Roman" w:hint="default"/>
        </w:rPr>
        <w:t>PU</w:t>
      </w:r>
      <w:r>
        <w:rPr/>
        <w:t>合成革的升级产品。虽然受到宏观经济的影响，</w:t>
      </w:r>
      <w:r>
        <w:rPr>
          <w:rFonts w:ascii="Times New Roman" w:hAnsi="Times New Roman" w:cs="Times New Roman" w:eastAsia="Times New Roman" w:hint="default"/>
        </w:rPr>
        <w:t>2011</w:t>
      </w:r>
      <w:r>
        <w:rPr/>
        <w:t>年下半年超纤的市场需</w:t>
      </w:r>
      <w:r>
        <w:rPr>
          <w:spacing w:val="-57"/>
        </w:rPr>
        <w:t> </w:t>
      </w:r>
      <w:r>
        <w:rPr>
          <w:spacing w:val="-57"/>
        </w:rPr>
      </w:r>
      <w:r>
        <w:rPr>
          <w:spacing w:val="-4"/>
          <w:w w:val="100"/>
        </w:rPr>
        <w:t>求有所抑制，但随着人们生活水平的提高导致对人造革合成革产品消费需求的提升，我</w:t>
      </w:r>
      <w:r>
        <w:rPr>
          <w:spacing w:val="-80"/>
          <w:w w:val="100"/>
        </w:rPr>
        <w:t> </w:t>
      </w:r>
      <w:r>
        <w:rPr>
          <w:spacing w:val="-80"/>
          <w:w w:val="100"/>
        </w:rPr>
      </w:r>
      <w:r>
        <w:rPr/>
        <w:t>们认为超纤产品仍有极大的发展空间。</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spacing w:line="240" w:lineRule="auto"/>
        <w:ind w:left="465" w:right="0"/>
        <w:jc w:val="left"/>
      </w:pPr>
      <w:r>
        <w:rPr/>
        <w:t>（二）公司未来发展战略规划及</w:t>
      </w:r>
      <w:r>
        <w:rPr>
          <w:rFonts w:ascii="Times New Roman" w:hAnsi="Times New Roman" w:cs="Times New Roman" w:eastAsia="Times New Roman" w:hint="default"/>
        </w:rPr>
        <w:t>2012</w:t>
      </w:r>
      <w:r>
        <w:rPr/>
        <w:t>年经营计划</w:t>
      </w:r>
    </w:p>
    <w:p>
      <w:pPr>
        <w:pStyle w:val="BodyText"/>
        <w:spacing w:line="530" w:lineRule="atLeast" w:before="15"/>
        <w:ind w:left="580" w:right="139"/>
        <w:jc w:val="left"/>
      </w:pPr>
      <w:r>
        <w:rPr>
          <w:rFonts w:ascii="Times New Roman" w:hAnsi="Times New Roman" w:cs="Times New Roman" w:eastAsia="Times New Roman" w:hint="default"/>
        </w:rPr>
        <w:t>1</w:t>
      </w:r>
      <w:r>
        <w:rPr/>
        <w:t>、未来发展战略规划</w:t>
      </w:r>
      <w:r>
        <w:rPr>
          <w:spacing w:val="-112"/>
        </w:rPr>
        <w:t> </w:t>
      </w:r>
      <w:r>
        <w:rPr>
          <w:spacing w:val="-3"/>
          <w:w w:val="100"/>
        </w:rPr>
        <w:t>根据公司长期发展战略规划，公司未来将继续以做大做强超细纤维聚氨酯合成革产</w:t>
      </w:r>
    </w:p>
    <w:p>
      <w:pPr>
        <w:pStyle w:val="BodyText"/>
        <w:spacing w:line="312" w:lineRule="auto" w:before="88"/>
        <w:ind w:right="159"/>
        <w:jc w:val="both"/>
      </w:pPr>
      <w:r>
        <w:rPr>
          <w:spacing w:val="-4"/>
        </w:rPr>
        <w:t>业为首要目标，利用募集资金，快速扩大生产规模；坚持科技创新的核心理念，实施科</w:t>
      </w:r>
      <w:r>
        <w:rPr>
          <w:spacing w:val="-67"/>
        </w:rPr>
        <w:t> </w:t>
      </w:r>
      <w:r>
        <w:rPr>
          <w:spacing w:val="-67"/>
        </w:rPr>
      </w:r>
      <w:r>
        <w:rPr>
          <w:spacing w:val="-1"/>
          <w:w w:val="95"/>
        </w:rPr>
        <w:t>技兴企战略，促进科技成果的转化；对内加强企业技术中心的建设和研发队伍的壮大，</w:t>
      </w:r>
      <w:r>
        <w:rPr>
          <w:spacing w:val="46"/>
          <w:w w:val="95"/>
        </w:rPr>
        <w:t> </w:t>
      </w:r>
      <w:r>
        <w:rPr>
          <w:spacing w:val="46"/>
          <w:w w:val="95"/>
        </w:rPr>
      </w:r>
      <w:r>
        <w:rPr>
          <w:spacing w:val="-6"/>
          <w:w w:val="95"/>
        </w:rPr>
        <w:t>对外增加与科研院校的合作，在产品性能、质量、品种、稳定性等方面领先于国内同行，</w:t>
      </w:r>
      <w:r>
        <w:rPr>
          <w:spacing w:val="35"/>
          <w:w w:val="95"/>
        </w:rPr>
        <w:t> </w:t>
      </w:r>
      <w:r>
        <w:rPr>
          <w:spacing w:val="35"/>
          <w:w w:val="95"/>
        </w:rPr>
      </w:r>
      <w:r>
        <w:rPr>
          <w:spacing w:val="-3"/>
        </w:rPr>
        <w:t>不断提高超细纤维聚氨酯合成革的产品档次，追赶日本同行，提高国内超细纤维聚氨酯</w:t>
      </w:r>
      <w:r>
        <w:rPr>
          <w:spacing w:val="-99"/>
        </w:rPr>
        <w:t> </w:t>
      </w:r>
      <w:r>
        <w:rPr>
          <w:spacing w:val="-99"/>
        </w:rPr>
      </w:r>
      <w:r>
        <w:rPr/>
        <w:t>合成革行业的水平。</w:t>
      </w:r>
    </w:p>
    <w:p>
      <w:pPr>
        <w:pStyle w:val="BodyText"/>
        <w:spacing w:line="324" w:lineRule="auto" w:before="62"/>
        <w:ind w:left="58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年公司计划</w:t>
      </w:r>
      <w:r>
        <w:rPr>
          <w:w w:val="100"/>
        </w:rPr>
        <w:t> </w:t>
      </w:r>
      <w:r>
        <w:rPr>
          <w:spacing w:val="-6"/>
          <w:w w:val="95"/>
        </w:rPr>
        <w:t>展望</w:t>
      </w:r>
      <w:r>
        <w:rPr>
          <w:rFonts w:ascii="Times New Roman" w:hAnsi="Times New Roman" w:cs="Times New Roman" w:eastAsia="Times New Roman" w:hint="default"/>
          <w:spacing w:val="-6"/>
          <w:w w:val="95"/>
        </w:rPr>
        <w:t>2012</w:t>
      </w:r>
      <w:r>
        <w:rPr>
          <w:spacing w:val="-6"/>
          <w:w w:val="95"/>
        </w:rPr>
        <w:t>年，华峰超纤的前进道路光明而曲折。一方面，从</w:t>
      </w:r>
      <w:r>
        <w:rPr>
          <w:rFonts w:ascii="Times New Roman" w:hAnsi="Times New Roman" w:cs="Times New Roman" w:eastAsia="Times New Roman" w:hint="default"/>
          <w:spacing w:val="-6"/>
          <w:w w:val="95"/>
        </w:rPr>
        <w:t>2012</w:t>
      </w:r>
      <w:r>
        <w:rPr>
          <w:spacing w:val="-6"/>
          <w:w w:val="95"/>
        </w:rPr>
        <w:t>年的销售形势来看，</w:t>
      </w:r>
      <w:r>
        <w:rPr>
          <w:spacing w:val="-6"/>
        </w:rPr>
      </w:r>
    </w:p>
    <w:p>
      <w:pPr>
        <w:spacing w:after="0" w:line="324" w:lineRule="auto"/>
        <w:jc w:val="left"/>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309" w:lineRule="auto" w:before="29"/>
        <w:ind w:right="156"/>
        <w:jc w:val="both"/>
      </w:pPr>
      <w:r>
        <w:rPr>
          <w:spacing w:val="-6"/>
          <w:w w:val="98"/>
        </w:rPr>
        <w:t>超纤产品的市场认知程度越来越高，超纤应用范围的越来越广，市场需求总量不断扩大，</w:t>
      </w:r>
      <w:r>
        <w:rPr>
          <w:spacing w:val="-110"/>
          <w:w w:val="98"/>
        </w:rPr>
        <w:t> </w:t>
      </w:r>
      <w:r>
        <w:rPr>
          <w:spacing w:val="-110"/>
          <w:w w:val="98"/>
        </w:rPr>
      </w:r>
      <w:r>
        <w:rPr>
          <w:spacing w:val="-4"/>
          <w:w w:val="100"/>
        </w:rPr>
        <w:t>整个超纤市场发展前景良好，这些主客观因素给销售工作的拓展提供了良好的契机。另</w:t>
      </w:r>
      <w:r>
        <w:rPr>
          <w:spacing w:val="-80"/>
          <w:w w:val="100"/>
        </w:rPr>
        <w:t> </w:t>
      </w:r>
      <w:r>
        <w:rPr>
          <w:spacing w:val="-80"/>
          <w:w w:val="100"/>
        </w:rPr>
      </w:r>
      <w:r>
        <w:rPr>
          <w:spacing w:val="-4"/>
        </w:rPr>
        <w:t>一方面，受国内外大经济环境影响，鞋厂纷纷减少订单、压缩库存，原本占据大半比重</w:t>
      </w:r>
      <w:r>
        <w:rPr>
          <w:spacing w:val="-63"/>
        </w:rPr>
        <w:t> </w:t>
      </w:r>
      <w:r>
        <w:rPr>
          <w:spacing w:val="-63"/>
        </w:rPr>
      </w:r>
      <w:r>
        <w:rPr>
          <w:spacing w:val="-3"/>
          <w:w w:val="100"/>
        </w:rPr>
        <w:t>的运动鞋革市场需求量萎缩较大，再加上由于</w:t>
      </w:r>
      <w:r>
        <w:rPr>
          <w:rFonts w:ascii="Times New Roman" w:hAnsi="Times New Roman" w:cs="Times New Roman" w:eastAsia="Times New Roman" w:hint="default"/>
          <w:spacing w:val="-3"/>
          <w:w w:val="100"/>
        </w:rPr>
        <w:t>2010</w:t>
      </w:r>
      <w:r>
        <w:rPr>
          <w:spacing w:val="-3"/>
          <w:w w:val="100"/>
        </w:rPr>
        <w:t>年超纤市场的繁荣引发了各超纤厂家</w:t>
      </w:r>
      <w:r>
        <w:rPr>
          <w:spacing w:val="-105"/>
          <w:w w:val="100"/>
        </w:rPr>
        <w:t> </w:t>
      </w:r>
      <w:r>
        <w:rPr>
          <w:spacing w:val="-4"/>
        </w:rPr>
        <w:t>扩大产能的热潮，短期的市场需求与超纤厂家的产能扩张不能匹配，市场竞争会愈发激</w:t>
      </w:r>
      <w:r>
        <w:rPr>
          <w:spacing w:val="-63"/>
        </w:rPr>
        <w:t> </w:t>
      </w:r>
      <w:r>
        <w:rPr>
          <w:spacing w:val="-63"/>
        </w:rPr>
      </w:r>
      <w:r>
        <w:rPr>
          <w:spacing w:val="-4"/>
        </w:rPr>
        <w:t>烈，市场形势将会非常严峻。对此，我们要继续稳定产品品质，优化产品结构，积极拓</w:t>
      </w:r>
      <w:r>
        <w:rPr>
          <w:spacing w:val="-67"/>
        </w:rPr>
        <w:t> </w:t>
      </w:r>
      <w:r>
        <w:rPr>
          <w:spacing w:val="-67"/>
        </w:rPr>
      </w:r>
      <w:r>
        <w:rPr>
          <w:spacing w:val="-3"/>
        </w:rPr>
        <w:t>展产品应用的新领域，寻找新的产品增长点；同时，密切关注市场变化动态，加快市场</w:t>
      </w:r>
      <w:r>
        <w:rPr>
          <w:spacing w:val="-100"/>
        </w:rPr>
        <w:t> </w:t>
      </w:r>
      <w:r>
        <w:rPr>
          <w:spacing w:val="-100"/>
        </w:rPr>
      </w:r>
      <w:r>
        <w:rPr>
          <w:spacing w:val="-1"/>
          <w:w w:val="95"/>
        </w:rPr>
        <w:t>反应和决策速度，在控制资金风险的前提下，以提高市场控制力和市场占有率为核心，</w:t>
      </w:r>
      <w:r>
        <w:rPr>
          <w:spacing w:val="46"/>
          <w:w w:val="95"/>
        </w:rPr>
        <w:t> </w:t>
      </w:r>
      <w:r>
        <w:rPr>
          <w:spacing w:val="46"/>
          <w:w w:val="95"/>
        </w:rPr>
      </w:r>
      <w:r>
        <w:rPr/>
        <w:t>积极应对公司产能扩张和市场需求下滑带来的挑战，在</w:t>
      </w:r>
      <w:r>
        <w:rPr>
          <w:rFonts w:ascii="Times New Roman" w:hAnsi="Times New Roman" w:cs="Times New Roman" w:eastAsia="Times New Roman" w:hint="default"/>
        </w:rPr>
        <w:t>2012</w:t>
      </w:r>
      <w:r>
        <w:rPr/>
        <w:t>年实现销售的全面提高。</w:t>
      </w:r>
    </w:p>
    <w:p>
      <w:pPr>
        <w:pStyle w:val="BodyText"/>
        <w:spacing w:line="292" w:lineRule="auto" w:before="39"/>
        <w:ind w:right="161" w:firstLine="460"/>
        <w:jc w:val="both"/>
      </w:pPr>
      <w:r>
        <w:rPr>
          <w:spacing w:val="-2"/>
        </w:rPr>
        <w:t>根据超募资金使用计划，公司</w:t>
      </w:r>
      <w:r>
        <w:rPr>
          <w:rFonts w:ascii="Times New Roman" w:hAnsi="Times New Roman" w:cs="Times New Roman" w:eastAsia="Times New Roman" w:hint="default"/>
          <w:spacing w:val="-2"/>
        </w:rPr>
        <w:t>2011</w:t>
      </w:r>
      <w:r>
        <w:rPr>
          <w:spacing w:val="-2"/>
        </w:rPr>
        <w:t>年已完成现有厂区内的</w:t>
      </w:r>
      <w:r>
        <w:rPr>
          <w:rFonts w:ascii="Times New Roman" w:hAnsi="Times New Roman" w:cs="Times New Roman" w:eastAsia="Times New Roman" w:hint="default"/>
          <w:spacing w:val="-2"/>
        </w:rPr>
        <w:t>360</w:t>
      </w:r>
      <w:r>
        <w:rPr>
          <w:spacing w:val="-2"/>
        </w:rPr>
        <w:t>万平方米</w:t>
      </w:r>
      <w:r>
        <w:rPr>
          <w:rFonts w:ascii="Times New Roman" w:hAnsi="Times New Roman" w:cs="Times New Roman" w:eastAsia="Times New Roman" w:hint="default"/>
          <w:spacing w:val="-2"/>
        </w:rPr>
        <w:t>/</w:t>
      </w:r>
      <w:r>
        <w:rPr>
          <w:spacing w:val="-2"/>
        </w:rPr>
        <w:t>年超纤基布</w:t>
      </w:r>
      <w:r>
        <w:rPr>
          <w:w w:val="100"/>
        </w:rPr>
        <w:t> </w:t>
      </w:r>
      <w:r>
        <w:rPr>
          <w:spacing w:val="-2"/>
        </w:rPr>
        <w:t>扩产项目和</w:t>
      </w:r>
      <w:r>
        <w:rPr>
          <w:rFonts w:ascii="Times New Roman" w:hAnsi="Times New Roman" w:cs="Times New Roman" w:eastAsia="Times New Roman" w:hint="default"/>
          <w:spacing w:val="-2"/>
        </w:rPr>
        <w:t>300</w:t>
      </w:r>
      <w:r>
        <w:rPr>
          <w:spacing w:val="-2"/>
        </w:rPr>
        <w:t>万平方米</w:t>
      </w:r>
      <w:r>
        <w:rPr>
          <w:rFonts w:ascii="Times New Roman" w:hAnsi="Times New Roman" w:cs="Times New Roman" w:eastAsia="Times New Roman" w:hint="default"/>
          <w:spacing w:val="-2"/>
        </w:rPr>
        <w:t>/</w:t>
      </w:r>
      <w:r>
        <w:rPr>
          <w:spacing w:val="-2"/>
        </w:rPr>
        <w:t>年超细纤维聚氨酯合成革技改项目。</w:t>
      </w:r>
      <w:r>
        <w:rPr>
          <w:rFonts w:ascii="Times New Roman" w:hAnsi="Times New Roman" w:cs="Times New Roman" w:eastAsia="Times New Roman" w:hint="default"/>
          <w:spacing w:val="-2"/>
        </w:rPr>
        <w:t>2012</w:t>
      </w:r>
      <w:r>
        <w:rPr>
          <w:spacing w:val="-2"/>
        </w:rPr>
        <w:t>年公司将紧抓募投项</w:t>
      </w:r>
      <w:r>
        <w:rPr>
          <w:spacing w:val="-81"/>
        </w:rPr>
        <w:t> </w:t>
      </w:r>
      <w:r>
        <w:rPr/>
        <w:t>目和自有资金项目的进度，争取早开工早投产，早日产生经济效益。</w:t>
      </w:r>
    </w:p>
    <w:p>
      <w:pPr>
        <w:pStyle w:val="BodyText"/>
        <w:spacing w:line="309" w:lineRule="auto" w:before="78"/>
        <w:ind w:right="161" w:firstLine="460"/>
        <w:jc w:val="both"/>
      </w:pPr>
      <w:r>
        <w:rPr>
          <w:spacing w:val="-7"/>
          <w:w w:val="98"/>
        </w:rPr>
        <w:t>加强对节能降耗的管理，针对主要消耗的煤、水、电、气及导热油等加大考核力度，</w:t>
      </w:r>
      <w:r>
        <w:rPr>
          <w:w w:val="50"/>
        </w:rPr>
        <w:t> </w:t>
      </w:r>
      <w:r>
        <w:rPr>
          <w:spacing w:val="-6"/>
          <w:w w:val="95"/>
        </w:rPr>
        <w:t>采取各种有效措施，降低成本。不断深化企业管理，继续开展绩效管理和绩效考核工作，</w:t>
      </w:r>
      <w:r>
        <w:rPr>
          <w:spacing w:val="37"/>
          <w:w w:val="95"/>
        </w:rPr>
        <w:t> </w:t>
      </w:r>
      <w:r>
        <w:rPr>
          <w:spacing w:val="37"/>
          <w:w w:val="95"/>
        </w:rPr>
      </w:r>
      <w:r>
        <w:rPr>
          <w:spacing w:val="-1"/>
          <w:w w:val="95"/>
        </w:rPr>
        <w:t>提高质量管理、环境管理及职业健康安全管理三大体系的运行质量，再造、优化流程，</w:t>
      </w:r>
      <w:r>
        <w:rPr>
          <w:spacing w:val="46"/>
          <w:w w:val="95"/>
        </w:rPr>
        <w:t> </w:t>
      </w:r>
      <w:r>
        <w:rPr>
          <w:spacing w:val="46"/>
          <w:w w:val="95"/>
        </w:rPr>
      </w:r>
      <w:r>
        <w:rPr/>
        <w:t>提高操作性和实用性。</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333" w:lineRule="auto"/>
        <w:ind w:left="580" w:right="0" w:hanging="116"/>
        <w:jc w:val="left"/>
      </w:pPr>
      <w:r>
        <w:rPr/>
        <w:t>（三）对公司未来发展战略和经营目标的实现产生不利影响的风险因素分析</w:t>
      </w:r>
      <w:r>
        <w:rPr>
          <w:spacing w:val="-102"/>
        </w:rPr>
        <w:t> </w:t>
      </w:r>
      <w:r>
        <w:rPr>
          <w:rFonts w:ascii="Times New Roman" w:hAnsi="Times New Roman" w:cs="Times New Roman" w:eastAsia="Times New Roman" w:hint="default"/>
        </w:rPr>
        <w:t>1</w:t>
      </w:r>
      <w:r>
        <w:rPr/>
        <w:t>、主要原材料价格高位震荡的风险</w:t>
      </w:r>
      <w:r>
        <w:rPr>
          <w:w w:val="100"/>
        </w:rPr>
        <w:t> </w:t>
      </w:r>
      <w:r>
        <w:rPr>
          <w:spacing w:val="-3"/>
        </w:rPr>
        <w:t>公司生产所需的主要原材料为尼龙切片、聚乙烯、</w:t>
      </w:r>
      <w:r>
        <w:rPr>
          <w:rFonts w:ascii="Times New Roman" w:hAnsi="Times New Roman" w:cs="Times New Roman" w:eastAsia="Times New Roman" w:hint="default"/>
          <w:spacing w:val="-3"/>
        </w:rPr>
        <w:t>MDI</w:t>
      </w:r>
      <w:r>
        <w:rPr>
          <w:spacing w:val="-3"/>
        </w:rPr>
        <w:t>以及多元醇等化工产品，公</w:t>
      </w:r>
    </w:p>
    <w:p>
      <w:pPr>
        <w:pStyle w:val="BodyText"/>
        <w:spacing w:line="272" w:lineRule="exact"/>
        <w:ind w:right="0"/>
        <w:jc w:val="both"/>
      </w:pPr>
      <w:r>
        <w:rPr>
          <w:w w:val="100"/>
        </w:rPr>
        <w:t>司超纤产品耗用的主要原材料占其生产成本的比例较</w:t>
      </w:r>
      <w:r>
        <w:rPr>
          <w:spacing w:val="-10"/>
          <w:w w:val="100"/>
        </w:rPr>
        <w:t>高</w:t>
      </w:r>
      <w:r>
        <w:rPr>
          <w:spacing w:val="-101"/>
          <w:w w:val="100"/>
        </w:rPr>
        <w:t>，</w:t>
      </w:r>
      <w:r>
        <w:rPr>
          <w:w w:val="100"/>
        </w:rPr>
        <w:t>原材料价格波动较大将影响公</w:t>
      </w:r>
    </w:p>
    <w:p>
      <w:pPr>
        <w:pStyle w:val="BodyText"/>
        <w:spacing w:line="292" w:lineRule="auto" w:before="90"/>
        <w:ind w:right="159"/>
        <w:jc w:val="both"/>
      </w:pPr>
      <w:r>
        <w:rPr>
          <w:spacing w:val="-3"/>
        </w:rPr>
        <w:t>司的经营业绩，</w:t>
      </w:r>
      <w:r>
        <w:rPr>
          <w:rFonts w:ascii="Times New Roman" w:hAnsi="Times New Roman" w:cs="Times New Roman" w:eastAsia="Times New Roman" w:hint="default"/>
          <w:spacing w:val="-3"/>
        </w:rPr>
        <w:t>2011</w:t>
      </w:r>
      <w:r>
        <w:rPr>
          <w:spacing w:val="-3"/>
        </w:rPr>
        <w:t>年，公司的主要原材料采购价格随着石油价格上升，特别是尼龙采</w:t>
      </w:r>
      <w:r>
        <w:rPr>
          <w:spacing w:val="-97"/>
        </w:rPr>
        <w:t> </w:t>
      </w:r>
      <w:r>
        <w:rPr>
          <w:spacing w:val="-97"/>
        </w:rPr>
      </w:r>
      <w:r>
        <w:rPr>
          <w:spacing w:val="-3"/>
        </w:rPr>
        <w:t>购价格上升幅度较大，对公司的毛利率造成了不利影响。</w:t>
      </w:r>
      <w:r>
        <w:rPr>
          <w:rFonts w:ascii="Times New Roman" w:hAnsi="Times New Roman" w:cs="Times New Roman" w:eastAsia="Times New Roman" w:hint="default"/>
          <w:spacing w:val="-3"/>
        </w:rPr>
        <w:t>2012</w:t>
      </w:r>
      <w:r>
        <w:rPr>
          <w:spacing w:val="-3"/>
        </w:rPr>
        <w:t>年，公司主要原材料预计</w:t>
      </w:r>
      <w:r>
        <w:rPr>
          <w:spacing w:val="-92"/>
        </w:rPr>
        <w:t> </w:t>
      </w:r>
      <w:r>
        <w:rPr>
          <w:spacing w:val="-92"/>
        </w:rPr>
      </w:r>
      <w:r>
        <w:rPr/>
        <w:t>仍将在高位震荡，给公司经营带来了风险。</w:t>
      </w:r>
    </w:p>
    <w:p>
      <w:pPr>
        <w:pStyle w:val="BodyText"/>
        <w:spacing w:line="240" w:lineRule="auto" w:before="78"/>
        <w:ind w:left="580" w:right="0"/>
        <w:jc w:val="left"/>
      </w:pPr>
      <w:r>
        <w:rPr>
          <w:rFonts w:ascii="Times New Roman" w:hAnsi="Times New Roman" w:cs="Times New Roman" w:eastAsia="Times New Roman" w:hint="default"/>
        </w:rPr>
        <w:t>2</w:t>
      </w:r>
      <w:r>
        <w:rPr/>
        <w:t>、市场需求不足的风险</w:t>
      </w:r>
    </w:p>
    <w:p>
      <w:pPr>
        <w:spacing w:line="240" w:lineRule="auto" w:before="6"/>
        <w:rPr>
          <w:rFonts w:ascii="宋体" w:hAnsi="宋体" w:cs="宋体" w:eastAsia="宋体" w:hint="default"/>
          <w:sz w:val="17"/>
          <w:szCs w:val="17"/>
        </w:rPr>
      </w:pPr>
    </w:p>
    <w:p>
      <w:pPr>
        <w:pStyle w:val="BodyText"/>
        <w:spacing w:line="300" w:lineRule="auto"/>
        <w:ind w:right="161" w:firstLine="460"/>
        <w:jc w:val="both"/>
      </w:pPr>
      <w:r>
        <w:rPr>
          <w:spacing w:val="-4"/>
        </w:rPr>
        <w:t>公司产品的市场需求受国内宏观经济环境、人们消费观念的转变、环保意识的增强</w:t>
      </w:r>
      <w:r>
        <w:rPr>
          <w:w w:val="100"/>
        </w:rPr>
        <w:t> </w:t>
      </w:r>
      <w:r>
        <w:rPr/>
        <w:t>和技术进步的影响较大。由于受到国家调结构、控通胀的宏观政策影响，</w:t>
      </w:r>
      <w:r>
        <w:rPr>
          <w:rFonts w:ascii="Times New Roman" w:hAnsi="Times New Roman" w:cs="Times New Roman" w:eastAsia="Times New Roman" w:hint="default"/>
        </w:rPr>
        <w:t>2011</w:t>
      </w:r>
      <w:r>
        <w:rPr>
          <w:rFonts w:ascii="Times New Roman" w:hAnsi="Times New Roman" w:cs="Times New Roman" w:eastAsia="Times New Roman" w:hint="default"/>
          <w:spacing w:val="44"/>
        </w:rPr>
        <w:t> </w:t>
      </w:r>
      <w:r>
        <w:rPr/>
        <w:t>年下半</w:t>
      </w:r>
      <w:r>
        <w:rPr>
          <w:spacing w:val="-99"/>
        </w:rPr>
        <w:t> </w:t>
      </w:r>
      <w:r>
        <w:rPr>
          <w:spacing w:val="-99"/>
        </w:rPr>
      </w:r>
      <w:r>
        <w:rPr/>
        <w:t>年超纤产品的需求出现了下滑，如果</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年经济形势发生重大不利变化，人们消费观</w:t>
      </w:r>
      <w:r>
        <w:rPr>
          <w:w w:val="100"/>
        </w:rPr>
        <w:t> </w:t>
      </w:r>
      <w:r>
        <w:rPr/>
        <w:t>念的转变将会影响公司产品的市场需求，使公司产品面临市场需求不足的风险。</w:t>
      </w:r>
    </w:p>
    <w:p>
      <w:pPr>
        <w:pStyle w:val="BodyText"/>
        <w:spacing w:line="544" w:lineRule="exact" w:before="22"/>
        <w:ind w:left="580" w:right="0"/>
        <w:jc w:val="left"/>
      </w:pPr>
      <w:r>
        <w:rPr>
          <w:rFonts w:ascii="Times New Roman" w:hAnsi="Times New Roman" w:cs="Times New Roman" w:eastAsia="Times New Roman" w:hint="default"/>
        </w:rPr>
        <w:t>3</w:t>
      </w:r>
      <w:r>
        <w:rPr/>
        <w:t>、募投项目不能实现预期收益的风险</w:t>
      </w:r>
      <w:r>
        <w:rPr>
          <w:spacing w:val="-109"/>
        </w:rPr>
        <w:t> </w:t>
      </w:r>
      <w:r>
        <w:rPr>
          <w:spacing w:val="-4"/>
          <w:w w:val="100"/>
        </w:rPr>
        <w:t>公司募集资金投资项目和超募资金投资项目属于扩产项目，虽然公司在选择项目时</w:t>
      </w:r>
    </w:p>
    <w:p>
      <w:pPr>
        <w:pStyle w:val="BodyText"/>
        <w:spacing w:line="309" w:lineRule="auto" w:before="13"/>
        <w:ind w:right="156"/>
        <w:jc w:val="both"/>
      </w:pPr>
      <w:r>
        <w:rPr>
          <w:spacing w:val="-4"/>
        </w:rPr>
        <w:t>根据市场情况进行了认真仔细的可行性论证，但若在今年不利的宏观经济形势下，市场</w:t>
      </w:r>
      <w:r>
        <w:rPr>
          <w:spacing w:val="-66"/>
        </w:rPr>
        <w:t> </w:t>
      </w:r>
      <w:r>
        <w:rPr>
          <w:spacing w:val="-66"/>
        </w:rPr>
      </w:r>
      <w:r>
        <w:rPr>
          <w:spacing w:val="-3"/>
        </w:rPr>
        <w:t>环境、产业政策、工程进度等方面出现重大变化，快速增长的固定资产将带来折旧的增</w:t>
      </w:r>
    </w:p>
    <w:p>
      <w:pPr>
        <w:spacing w:after="0" w:line="309" w:lineRule="auto"/>
        <w:jc w:val="both"/>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240" w:lineRule="auto" w:before="29"/>
        <w:ind w:right="1525"/>
        <w:jc w:val="left"/>
      </w:pPr>
      <w:r>
        <w:rPr/>
        <w:t>加，从而影响公司募投项目效益。</w:t>
      </w:r>
    </w:p>
    <w:p>
      <w:pPr>
        <w:pStyle w:val="BodyText"/>
        <w:spacing w:line="324" w:lineRule="auto" w:before="131"/>
        <w:ind w:left="580" w:right="108"/>
        <w:jc w:val="left"/>
      </w:pPr>
      <w:r>
        <w:rPr>
          <w:rFonts w:ascii="Times New Roman" w:hAnsi="Times New Roman" w:cs="Times New Roman" w:eastAsia="Times New Roman" w:hint="default"/>
        </w:rPr>
        <w:t>4</w:t>
      </w:r>
      <w:r>
        <w:rPr/>
        <w:t>、环保政策变动的风险</w:t>
      </w:r>
      <w:r>
        <w:rPr>
          <w:spacing w:val="-111"/>
        </w:rPr>
        <w:t> </w:t>
      </w:r>
      <w:r>
        <w:rPr>
          <w:spacing w:val="-4"/>
          <w:w w:val="100"/>
        </w:rPr>
        <w:t>公司属于塑料制品行业的人造革合成革子行业，细分行业为超细纤维聚氨酯合成革</w:t>
      </w:r>
    </w:p>
    <w:p>
      <w:pPr>
        <w:pStyle w:val="BodyText"/>
        <w:spacing w:line="312" w:lineRule="auto" w:before="7"/>
        <w:ind w:right="213"/>
        <w:jc w:val="both"/>
      </w:pPr>
      <w:r>
        <w:rPr>
          <w:spacing w:val="-4"/>
        </w:rPr>
        <w:t>行业，生产过程中会产生少量废水、废气等污染物，如果处理不当会污染环境，给周围</w:t>
      </w:r>
      <w:r>
        <w:rPr>
          <w:spacing w:val="-66"/>
        </w:rPr>
        <w:t> </w:t>
      </w:r>
      <w:r>
        <w:rPr>
          <w:spacing w:val="-66"/>
        </w:rPr>
      </w:r>
      <w:r>
        <w:rPr>
          <w:spacing w:val="-3"/>
          <w:w w:val="100"/>
        </w:rPr>
        <w:t>环境造成不良影响。虽然本公司已严格按照有关环保法规及相应标准对上述污染性排放</w:t>
      </w:r>
      <w:r>
        <w:rPr>
          <w:spacing w:val="-106"/>
          <w:w w:val="100"/>
        </w:rPr>
        <w:t> </w:t>
      </w:r>
      <w:r>
        <w:rPr>
          <w:spacing w:val="-106"/>
          <w:w w:val="100"/>
        </w:rPr>
      </w:r>
      <w:r>
        <w:rPr>
          <w:spacing w:val="-3"/>
        </w:rPr>
        <w:t>物进行了有效治理，使“三废”的排放达到了环保规定的标准，但随着社会环境保护意</w:t>
      </w:r>
      <w:r>
        <w:rPr>
          <w:spacing w:val="-99"/>
        </w:rPr>
        <w:t> </w:t>
      </w:r>
      <w:r>
        <w:rPr>
          <w:spacing w:val="-99"/>
        </w:rPr>
      </w:r>
      <w:r>
        <w:rPr>
          <w:spacing w:val="-4"/>
        </w:rPr>
        <w:t>识的不断增强，国家及地方政府可能在将来颁布新的法律法规，提高环保标准，使本公</w:t>
      </w:r>
      <w:r>
        <w:rPr>
          <w:spacing w:val="-64"/>
        </w:rPr>
        <w:t> </w:t>
      </w:r>
      <w:r>
        <w:rPr>
          <w:spacing w:val="-64"/>
        </w:rPr>
      </w:r>
      <w:r>
        <w:rPr/>
        <w:t>司支付更高的环保费用，进而影响经营业绩。</w:t>
      </w:r>
    </w:p>
    <w:p>
      <w:pPr>
        <w:pStyle w:val="BodyText"/>
        <w:spacing w:line="326" w:lineRule="auto" w:before="59"/>
        <w:ind w:left="480" w:right="206" w:firstLine="100"/>
        <w:jc w:val="left"/>
      </w:pPr>
      <w:r>
        <w:rPr>
          <w:rFonts w:ascii="Times New Roman" w:hAnsi="Times New Roman" w:cs="Times New Roman" w:eastAsia="Times New Roman" w:hint="default"/>
        </w:rPr>
        <w:t>5</w:t>
      </w:r>
      <w:r>
        <w:rPr/>
        <w:t>、汇率风险</w:t>
      </w:r>
      <w:r>
        <w:rPr>
          <w:w w:val="100"/>
        </w:rPr>
        <w:t> </w:t>
      </w:r>
      <w:r>
        <w:rPr/>
        <w:t>公司的募集资金项目和超募资金项目中，部分关键设备需要进口，人民币汇率大幅</w:t>
      </w:r>
    </w:p>
    <w:p>
      <w:pPr>
        <w:pStyle w:val="BodyText"/>
        <w:spacing w:line="240" w:lineRule="auto" w:before="5"/>
        <w:ind w:right="108"/>
        <w:jc w:val="left"/>
      </w:pPr>
      <w:r>
        <w:rPr/>
        <w:t>波动将直接影响本公司进口机器设备的成本，可能对公司效益造成不利影响。</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240" w:lineRule="auto"/>
        <w:ind w:left="465" w:right="1525"/>
        <w:jc w:val="left"/>
      </w:pPr>
      <w:r>
        <w:rPr/>
        <w:t>（四）管理层所关注的公司发展机遇和挑战</w:t>
      </w:r>
    </w:p>
    <w:p>
      <w:pPr>
        <w:pStyle w:val="BodyText"/>
        <w:spacing w:line="240" w:lineRule="auto" w:before="131"/>
        <w:ind w:left="580" w:right="1525"/>
        <w:jc w:val="left"/>
      </w:pPr>
      <w:r>
        <w:rPr>
          <w:rFonts w:ascii="Times New Roman" w:hAnsi="Times New Roman" w:cs="Times New Roman" w:eastAsia="Times New Roman" w:hint="default"/>
        </w:rPr>
        <w:t>1</w:t>
      </w:r>
      <w:r>
        <w:rPr/>
        <w:t>、机遇</w:t>
      </w:r>
    </w:p>
    <w:p>
      <w:pPr>
        <w:spacing w:line="240" w:lineRule="auto" w:before="4"/>
        <w:rPr>
          <w:rFonts w:ascii="宋体" w:hAnsi="宋体" w:cs="宋体" w:eastAsia="宋体" w:hint="default"/>
          <w:sz w:val="17"/>
          <w:szCs w:val="17"/>
        </w:rPr>
      </w:pPr>
    </w:p>
    <w:p>
      <w:pPr>
        <w:pStyle w:val="BodyText"/>
        <w:spacing w:line="304" w:lineRule="auto"/>
        <w:ind w:right="219" w:firstLine="364"/>
        <w:jc w:val="both"/>
      </w:pPr>
      <w:r>
        <w:rPr/>
        <w:t>（</w:t>
      </w:r>
      <w:r>
        <w:rPr>
          <w:rFonts w:ascii="Times New Roman" w:hAnsi="Times New Roman" w:cs="Times New Roman" w:eastAsia="Times New Roman" w:hint="default"/>
        </w:rPr>
        <w:t>1</w:t>
      </w:r>
      <w:r>
        <w:rPr/>
        <w:t>）天然皮革行业由于环保政策的限制和资源紧张，其发展受到严格限制。人造</w:t>
      </w:r>
      <w:r>
        <w:rPr>
          <w:w w:val="100"/>
        </w:rPr>
        <w:t> </w:t>
      </w:r>
      <w:r>
        <w:rPr/>
        <w:t>革合成革行业中，超细纤维</w:t>
      </w:r>
      <w:r>
        <w:rPr>
          <w:spacing w:val="-81"/>
        </w:rPr>
        <w:t> </w:t>
      </w:r>
      <w:r>
        <w:rPr>
          <w:rFonts w:ascii="Times New Roman" w:hAnsi="Times New Roman" w:cs="Times New Roman" w:eastAsia="Times New Roman" w:hint="default"/>
        </w:rPr>
        <w:t>PU</w:t>
      </w:r>
      <w:r>
        <w:rPr>
          <w:rFonts w:ascii="Times New Roman" w:hAnsi="Times New Roman" w:cs="Times New Roman" w:eastAsia="Times New Roman" w:hint="default"/>
          <w:spacing w:val="-21"/>
        </w:rPr>
        <w:t> </w:t>
      </w:r>
      <w:r>
        <w:rPr/>
        <w:t>合成革是第三代人工制革，可以替代真皮，将广泛地应</w:t>
      </w:r>
      <w:r>
        <w:rPr>
          <w:w w:val="100"/>
        </w:rPr>
        <w:t> </w:t>
      </w:r>
      <w:r>
        <w:rPr>
          <w:spacing w:val="-3"/>
        </w:rPr>
        <w:t>用在真皮所应用的各个领域，代表人工制革的发展方向，具有很大的发展空间和广阔的</w:t>
      </w:r>
      <w:r>
        <w:rPr>
          <w:spacing w:val="-98"/>
        </w:rPr>
        <w:t> </w:t>
      </w:r>
      <w:r>
        <w:rPr>
          <w:spacing w:val="-98"/>
        </w:rPr>
      </w:r>
      <w:r>
        <w:rPr>
          <w:spacing w:val="-4"/>
        </w:rPr>
        <w:t>市场前景。随着国民经济的发展和人民物质文化生活水平的提高，人们消费观念和消费</w:t>
      </w:r>
      <w:r>
        <w:rPr>
          <w:spacing w:val="-63"/>
        </w:rPr>
        <w:t> </w:t>
      </w:r>
      <w:r>
        <w:rPr>
          <w:spacing w:val="-63"/>
        </w:rPr>
      </w:r>
      <w:r>
        <w:rPr>
          <w:spacing w:val="-4"/>
        </w:rPr>
        <w:t>能力不断上升，需求的档次逐渐增强，下游主要行业鞋类、家具、汽车、箱包、服装等</w:t>
      </w:r>
      <w:r>
        <w:rPr>
          <w:spacing w:val="-65"/>
        </w:rPr>
        <w:t> </w:t>
      </w:r>
      <w:r>
        <w:rPr>
          <w:spacing w:val="-65"/>
        </w:rPr>
      </w:r>
      <w:r>
        <w:rPr/>
        <w:t>将进入新一轮的发展阶段。这会有力拉动超细纤维聚氨酯合成革的增长。</w:t>
      </w:r>
    </w:p>
    <w:p>
      <w:pPr>
        <w:pStyle w:val="BodyText"/>
        <w:spacing w:line="295" w:lineRule="auto" w:before="181"/>
        <w:ind w:right="216" w:firstLine="364"/>
        <w:jc w:val="both"/>
      </w:pPr>
      <w:r>
        <w:rPr/>
        <w:t>（</w:t>
      </w:r>
      <w:r>
        <w:rPr>
          <w:rFonts w:ascii="Times New Roman" w:hAnsi="Times New Roman" w:cs="Times New Roman" w:eastAsia="Times New Roman" w:hint="default"/>
        </w:rPr>
        <w:t>2</w:t>
      </w:r>
      <w:r>
        <w:rPr/>
        <w:t>）目前中国已经成为国际人造革合成革的主要产地。随着中国作为世界工厂地</w:t>
      </w:r>
      <w:r>
        <w:rPr>
          <w:w w:val="100"/>
        </w:rPr>
        <w:t> </w:t>
      </w:r>
      <w:r>
        <w:rPr>
          <w:spacing w:val="-6"/>
        </w:rPr>
        <w:t>位的日益巩固，</w:t>
      </w:r>
      <w:r>
        <w:rPr>
          <w:rFonts w:ascii="Times New Roman" w:hAnsi="Times New Roman" w:cs="Times New Roman" w:eastAsia="Times New Roman" w:hint="default"/>
          <w:spacing w:val="-6"/>
        </w:rPr>
        <w:t>PVC </w:t>
      </w:r>
      <w:r>
        <w:rPr/>
        <w:t>人造革和普通 </w:t>
      </w:r>
      <w:r>
        <w:rPr>
          <w:rFonts w:ascii="Times New Roman" w:hAnsi="Times New Roman" w:cs="Times New Roman" w:eastAsia="Times New Roman" w:hint="default"/>
        </w:rPr>
        <w:t>PU</w:t>
      </w:r>
      <w:r>
        <w:rPr>
          <w:rFonts w:ascii="Times New Roman" w:hAnsi="Times New Roman" w:cs="Times New Roman" w:eastAsia="Times New Roman" w:hint="default"/>
          <w:spacing w:val="-20"/>
        </w:rPr>
        <w:t> </w:t>
      </w:r>
      <w:r>
        <w:rPr>
          <w:spacing w:val="-3"/>
        </w:rPr>
        <w:t>合成革已经完成了产业转移，随着我国制造企业</w:t>
      </w:r>
      <w:r>
        <w:rPr>
          <w:w w:val="100"/>
        </w:rPr>
        <w:t> </w:t>
      </w:r>
      <w:r>
        <w:rPr>
          <w:spacing w:val="-3"/>
        </w:rPr>
        <w:t>技术开发实力的提高，超细纤维</w:t>
      </w:r>
      <w:r>
        <w:rPr>
          <w:spacing w:val="-59"/>
        </w:rPr>
        <w:t> </w:t>
      </w:r>
      <w:r>
        <w:rPr>
          <w:rFonts w:ascii="Times New Roman" w:hAnsi="Times New Roman" w:cs="Times New Roman" w:eastAsia="Times New Roman" w:hint="default"/>
        </w:rPr>
        <w:t>PU</w:t>
      </w:r>
      <w:r>
        <w:rPr>
          <w:rFonts w:ascii="Times New Roman" w:hAnsi="Times New Roman" w:cs="Times New Roman" w:eastAsia="Times New Roman" w:hint="default"/>
          <w:spacing w:val="-2"/>
        </w:rPr>
        <w:t> </w:t>
      </w:r>
      <w:r>
        <w:rPr/>
        <w:t>合成革的制造也将逐步转移到中国，给中国超细纤</w:t>
      </w:r>
      <w:r>
        <w:rPr>
          <w:w w:val="100"/>
        </w:rPr>
        <w:t> </w:t>
      </w:r>
      <w:r>
        <w:rPr/>
        <w:t>维聚氨酯合成革行业的发展带来了很大的机遇。</w:t>
      </w:r>
    </w:p>
    <w:p>
      <w:pPr>
        <w:pStyle w:val="BodyText"/>
        <w:spacing w:line="240" w:lineRule="auto" w:before="191"/>
        <w:ind w:left="484" w:right="108"/>
        <w:jc w:val="left"/>
      </w:pPr>
      <w:r>
        <w:rPr/>
        <w:t>（</w:t>
      </w:r>
      <w:r>
        <w:rPr>
          <w:rFonts w:ascii="Times New Roman" w:hAnsi="Times New Roman" w:cs="Times New Roman" w:eastAsia="Times New Roman" w:hint="default"/>
        </w:rPr>
        <w:t>3</w:t>
      </w:r>
      <w:r>
        <w:rPr/>
        <w:t>）超细纤维聚氨酯合成革属于新型复合材料，在《国家产业结构调整指导目录</w:t>
      </w:r>
    </w:p>
    <w:p>
      <w:pPr>
        <w:pStyle w:val="BodyText"/>
        <w:spacing w:line="304" w:lineRule="auto" w:before="73"/>
        <w:ind w:right="96"/>
        <w:jc w:val="left"/>
      </w:pPr>
      <w:r>
        <w:rPr>
          <w:w w:val="100"/>
        </w:rPr>
        <w:t>（</w:t>
      </w:r>
      <w:r>
        <w:rPr>
          <w:rFonts w:ascii="Times New Roman" w:hAnsi="Times New Roman" w:cs="Times New Roman" w:eastAsia="Times New Roman" w:hint="default"/>
          <w:w w:val="100"/>
        </w:rPr>
        <w:t>2007</w:t>
      </w:r>
      <w:r>
        <w:rPr>
          <w:rFonts w:ascii="Times New Roman" w:hAnsi="Times New Roman" w:cs="Times New Roman" w:eastAsia="Times New Roman" w:hint="default"/>
          <w:spacing w:val="-2"/>
          <w:w w:val="100"/>
        </w:rPr>
        <w:t> </w:t>
      </w:r>
      <w:r>
        <w:rPr>
          <w:spacing w:val="-11"/>
          <w:w w:val="98"/>
        </w:rPr>
        <w:t>年本）》（征求意见稿）中的第一类里的鼓励类中，把“水性和生态型合成革研发、</w:t>
      </w:r>
      <w:r>
        <w:rPr>
          <w:w w:val="50"/>
        </w:rPr>
        <w:t> </w:t>
      </w:r>
      <w:r>
        <w:rPr>
          <w:spacing w:val="-4"/>
        </w:rPr>
        <w:t>生产及人造革、合成革后整饰材料技术”明确列入其中。而环境保护要求的提高，可以</w:t>
      </w:r>
      <w:r>
        <w:rPr>
          <w:spacing w:val="-67"/>
        </w:rPr>
        <w:t> </w:t>
      </w:r>
      <w:r>
        <w:rPr>
          <w:spacing w:val="-67"/>
        </w:rPr>
      </w:r>
      <w:r>
        <w:rPr/>
        <w:t>促进高污染的</w:t>
      </w:r>
      <w:r>
        <w:rPr>
          <w:spacing w:val="-56"/>
        </w:rPr>
        <w:t> </w:t>
      </w:r>
      <w:r>
        <w:rPr>
          <w:rFonts w:ascii="Times New Roman" w:hAnsi="Times New Roman" w:cs="Times New Roman" w:eastAsia="Times New Roman" w:hint="default"/>
          <w:spacing w:val="-7"/>
        </w:rPr>
        <w:t>PVC</w:t>
      </w:r>
      <w:r>
        <w:rPr>
          <w:spacing w:val="-7"/>
        </w:rPr>
        <w:t>、</w:t>
      </w:r>
      <w:r>
        <w:rPr>
          <w:rFonts w:ascii="Times New Roman" w:hAnsi="Times New Roman" w:cs="Times New Roman" w:eastAsia="Times New Roman" w:hint="default"/>
          <w:spacing w:val="-7"/>
        </w:rPr>
        <w:t>PU</w:t>
      </w:r>
      <w:r>
        <w:rPr>
          <w:rFonts w:ascii="Times New Roman" w:hAnsi="Times New Roman" w:cs="Times New Roman" w:eastAsia="Times New Roman" w:hint="default"/>
          <w:spacing w:val="5"/>
        </w:rPr>
        <w:t> </w:t>
      </w:r>
      <w:r>
        <w:rPr/>
        <w:t>人造革产品向低污染环保型的超细纤维聚氨酯合成革产品的升</w:t>
      </w:r>
      <w:r>
        <w:rPr>
          <w:spacing w:val="-107"/>
        </w:rPr>
        <w:t> </w:t>
      </w:r>
      <w:r>
        <w:rPr>
          <w:spacing w:val="-6"/>
          <w:w w:val="95"/>
        </w:rPr>
        <w:t>级转变，使超纤合成革的替代份额逐步扩大，促进产业升级，环保投入少、治理能力差、</w:t>
      </w:r>
      <w:r>
        <w:rPr>
          <w:spacing w:val="35"/>
          <w:w w:val="95"/>
        </w:rPr>
        <w:t> </w:t>
      </w:r>
      <w:r>
        <w:rPr>
          <w:spacing w:val="35"/>
          <w:w w:val="95"/>
        </w:rPr>
      </w:r>
      <w:r>
        <w:rPr>
          <w:spacing w:val="-6"/>
          <w:w w:val="98"/>
        </w:rPr>
        <w:t>环保水平低的中小型合成革企业会面临停产的风险，而对于环保投入大、环保设备先进、</w:t>
      </w:r>
      <w:r>
        <w:rPr>
          <w:spacing w:val="-109"/>
          <w:w w:val="98"/>
        </w:rPr>
        <w:t> </w:t>
      </w:r>
      <w:r>
        <w:rPr>
          <w:spacing w:val="-109"/>
          <w:w w:val="98"/>
        </w:rPr>
      </w:r>
      <w:r>
        <w:rPr/>
        <w:t>治理水平较高的超纤合成革企业来说，则是难得的发展机遇。</w:t>
      </w:r>
    </w:p>
    <w:p>
      <w:pPr>
        <w:pStyle w:val="BodyText"/>
        <w:spacing w:line="292" w:lineRule="auto" w:before="184"/>
        <w:ind w:right="216" w:firstLine="364"/>
        <w:jc w:val="both"/>
      </w:pPr>
      <w:r>
        <w:rPr/>
        <w:t>（</w:t>
      </w:r>
      <w:r>
        <w:rPr>
          <w:rFonts w:ascii="Times New Roman" w:hAnsi="Times New Roman" w:cs="Times New Roman" w:eastAsia="Times New Roman" w:hint="default"/>
        </w:rPr>
        <w:t>4</w:t>
      </w:r>
      <w:r>
        <w:rPr/>
        <w:t>）超纤行业对于资金的需求较大，成本较高，扩产周期较长，易造成市场较长</w:t>
      </w:r>
      <w:r>
        <w:rPr>
          <w:w w:val="100"/>
        </w:rPr>
        <w:t> </w:t>
      </w:r>
      <w:r>
        <w:rPr>
          <w:spacing w:val="-3"/>
        </w:rPr>
        <w:t>时间的供应不足。而去年下半年市场的不景气局面，也相对降低了同行的扩产意愿和扩</w:t>
      </w:r>
    </w:p>
    <w:p>
      <w:pPr>
        <w:spacing w:after="0" w:line="292" w:lineRule="auto"/>
        <w:jc w:val="both"/>
        <w:sectPr>
          <w:pgSz w:w="11910" w:h="16840"/>
          <w:pgMar w:header="877" w:footer="976" w:top="1100" w:bottom="1160" w:left="1680" w:right="1240"/>
        </w:sectPr>
      </w:pPr>
    </w:p>
    <w:p>
      <w:pPr>
        <w:spacing w:line="240" w:lineRule="auto" w:before="12"/>
        <w:rPr>
          <w:rFonts w:ascii="宋体" w:hAnsi="宋体" w:cs="宋体" w:eastAsia="宋体" w:hint="default"/>
          <w:sz w:val="22"/>
          <w:szCs w:val="22"/>
        </w:rPr>
      </w:pPr>
    </w:p>
    <w:p>
      <w:pPr>
        <w:pStyle w:val="BodyText"/>
        <w:spacing w:line="312" w:lineRule="auto" w:before="29"/>
        <w:ind w:right="205"/>
        <w:jc w:val="both"/>
      </w:pPr>
      <w:r>
        <w:rPr>
          <w:spacing w:val="-4"/>
        </w:rPr>
        <w:t>产速度，公司充分利用超募资金的优势，结合公司自身的行业地位、技术优势、发展方</w:t>
      </w:r>
      <w:r>
        <w:rPr>
          <w:spacing w:val="-66"/>
        </w:rPr>
        <w:t> </w:t>
      </w:r>
      <w:r>
        <w:rPr>
          <w:spacing w:val="-66"/>
        </w:rPr>
      </w:r>
      <w:r>
        <w:rPr/>
        <w:t>向，快速地进行产能扩张，抢占市场，公司面临着快速发展的重大历史机遇。</w:t>
      </w:r>
    </w:p>
    <w:p>
      <w:pPr>
        <w:pStyle w:val="BodyText"/>
        <w:spacing w:line="324" w:lineRule="auto" w:before="59"/>
        <w:ind w:left="580" w:right="0"/>
        <w:jc w:val="left"/>
      </w:pPr>
      <w:r>
        <w:rPr>
          <w:rFonts w:ascii="Times New Roman" w:hAnsi="Times New Roman" w:cs="Times New Roman" w:eastAsia="Times New Roman" w:hint="default"/>
        </w:rPr>
        <w:t>2</w:t>
      </w:r>
      <w:r>
        <w:rPr/>
        <w:t>、挑战</w:t>
      </w:r>
      <w:r>
        <w:rPr>
          <w:w w:val="100"/>
        </w:rPr>
        <w:t> </w:t>
      </w:r>
      <w:r>
        <w:rPr>
          <w:spacing w:val="-4"/>
          <w:w w:val="100"/>
        </w:rPr>
        <w:t>国内超细纤维聚氨酯合成革生产企业普遍研发能力不强，与国外超纤革企业相比技</w:t>
      </w:r>
    </w:p>
    <w:p>
      <w:pPr>
        <w:pStyle w:val="BodyText"/>
        <w:spacing w:line="309" w:lineRule="auto" w:before="9"/>
        <w:ind w:right="199"/>
        <w:jc w:val="both"/>
      </w:pPr>
      <w:r>
        <w:rPr>
          <w:spacing w:val="-3"/>
        </w:rPr>
        <w:t>术上仍有较大差距。国内超纤企业仿制性严重，造成了产品的趋同性。目前国内市场上</w:t>
      </w:r>
      <w:r>
        <w:rPr>
          <w:spacing w:val="-99"/>
        </w:rPr>
        <w:t> </w:t>
      </w:r>
      <w:r>
        <w:rPr>
          <w:spacing w:val="-99"/>
        </w:rPr>
      </w:r>
      <w:r>
        <w:rPr>
          <w:spacing w:val="-4"/>
        </w:rPr>
        <w:t>超纤合成革较大的应用领域仍然主要局限于鞋、箱包、沙发等，其他服装革、汽车革等</w:t>
      </w:r>
      <w:r>
        <w:rPr>
          <w:spacing w:val="-64"/>
        </w:rPr>
        <w:t> </w:t>
      </w:r>
      <w:r>
        <w:rPr>
          <w:spacing w:val="-64"/>
        </w:rPr>
      </w:r>
      <w:r>
        <w:rPr>
          <w:spacing w:val="-4"/>
        </w:rPr>
        <w:t>领域有待开拓。超纤革品种单一化严重，具有新物性、新功能的新产品较少，大部分超</w:t>
      </w:r>
      <w:r>
        <w:rPr>
          <w:spacing w:val="-64"/>
        </w:rPr>
        <w:t> </w:t>
      </w:r>
      <w:r>
        <w:rPr>
          <w:spacing w:val="-64"/>
        </w:rPr>
      </w:r>
      <w:r>
        <w:rPr/>
        <w:t>纤革生产企业局限于国内市场，国际市场的开拓力度不足。</w:t>
      </w:r>
    </w:p>
    <w:p>
      <w:pPr>
        <w:pStyle w:val="BodyText"/>
        <w:spacing w:line="309" w:lineRule="auto" w:before="179"/>
        <w:ind w:right="218" w:firstLine="480"/>
        <w:jc w:val="both"/>
      </w:pPr>
      <w:r>
        <w:rPr/>
        <w:t>面对激烈的市场竞争，公司将努力把产品的核心技术做好，严把产品质量关，快</w:t>
      </w:r>
      <w:r>
        <w:rPr>
          <w:w w:val="100"/>
        </w:rPr>
        <w:t> </w:t>
      </w:r>
      <w:r>
        <w:rPr/>
        <w:t>速地将公司在研发上的整体优势转化为市场优势，为客户提供更加完善的服务。</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240" w:lineRule="auto"/>
        <w:ind w:left="580" w:right="0"/>
        <w:jc w:val="left"/>
      </w:pPr>
      <w:r>
        <w:rPr/>
        <w:t>（五）资金需求及使用计划</w:t>
      </w:r>
    </w:p>
    <w:p>
      <w:pPr>
        <w:pStyle w:val="BodyText"/>
        <w:spacing w:line="292" w:lineRule="auto" w:before="128"/>
        <w:ind w:right="103" w:firstLine="460"/>
        <w:jc w:val="both"/>
      </w:pPr>
      <w:r>
        <w:rPr/>
        <w:t>公</w:t>
      </w:r>
      <w:r>
        <w:rPr>
          <w:spacing w:val="-75"/>
        </w:rPr>
        <w:t> </w:t>
      </w:r>
      <w:r>
        <w:rPr/>
        <w:t>司</w:t>
      </w:r>
      <w:r>
        <w:rPr>
          <w:spacing w:val="-77"/>
        </w:rPr>
        <w:t> </w:t>
      </w:r>
      <w:r>
        <w:rPr/>
        <w:t>于</w:t>
      </w:r>
      <w:r>
        <w:rPr>
          <w:spacing w:val="-7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w:t>
      </w:r>
      <w:r>
        <w:rPr>
          <w:spacing w:val="-77"/>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w:t>
      </w:r>
      <w:r>
        <w:rPr>
          <w:spacing w:val="-75"/>
        </w:rPr>
        <w:t> </w:t>
      </w:r>
      <w:r>
        <w:rPr>
          <w:rFonts w:ascii="Times New Roman" w:hAnsi="Times New Roman" w:cs="Times New Roman" w:eastAsia="Times New Roman" w:hint="default"/>
        </w:rPr>
        <w:t>22</w:t>
      </w:r>
      <w:r>
        <w:rPr>
          <w:rFonts w:ascii="Times New Roman" w:hAnsi="Times New Roman" w:cs="Times New Roman" w:eastAsia="Times New Roman" w:hint="default"/>
          <w:spacing w:val="-20"/>
        </w:rPr>
        <w:t> </w:t>
      </w:r>
      <w:r>
        <w:rPr/>
        <w:t>日</w:t>
      </w:r>
      <w:r>
        <w:rPr>
          <w:spacing w:val="-75"/>
        </w:rPr>
        <w:t> </w:t>
      </w:r>
      <w:r>
        <w:rPr/>
        <w:t>在</w:t>
      </w:r>
      <w:r>
        <w:rPr>
          <w:spacing w:val="-77"/>
        </w:rPr>
        <w:t> </w:t>
      </w:r>
      <w:r>
        <w:rPr/>
        <w:t>深</w:t>
      </w:r>
      <w:r>
        <w:rPr>
          <w:spacing w:val="-75"/>
        </w:rPr>
        <w:t> </w:t>
      </w:r>
      <w:r>
        <w:rPr/>
        <w:t>圳</w:t>
      </w:r>
      <w:r>
        <w:rPr>
          <w:spacing w:val="-77"/>
        </w:rPr>
        <w:t> </w:t>
      </w:r>
      <w:r>
        <w:rPr/>
        <w:t>证</w:t>
      </w:r>
      <w:r>
        <w:rPr>
          <w:spacing w:val="-75"/>
        </w:rPr>
        <w:t> </w:t>
      </w:r>
      <w:r>
        <w:rPr/>
        <w:t>券</w:t>
      </w:r>
      <w:r>
        <w:rPr>
          <w:spacing w:val="-77"/>
        </w:rPr>
        <w:t> </w:t>
      </w:r>
      <w:r>
        <w:rPr/>
        <w:t>交</w:t>
      </w:r>
      <w:r>
        <w:rPr>
          <w:spacing w:val="-75"/>
        </w:rPr>
        <w:t> </w:t>
      </w:r>
      <w:r>
        <w:rPr/>
        <w:t>易</w:t>
      </w:r>
      <w:r>
        <w:rPr>
          <w:spacing w:val="-77"/>
        </w:rPr>
        <w:t> </w:t>
      </w:r>
      <w:r>
        <w:rPr/>
        <w:t>所</w:t>
      </w:r>
      <w:r>
        <w:rPr>
          <w:spacing w:val="-75"/>
        </w:rPr>
        <w:t> </w:t>
      </w:r>
      <w:r>
        <w:rPr/>
        <w:t>创</w:t>
      </w:r>
      <w:r>
        <w:rPr>
          <w:spacing w:val="-77"/>
        </w:rPr>
        <w:t> </w:t>
      </w:r>
      <w:r>
        <w:rPr/>
        <w:t>业</w:t>
      </w:r>
      <w:r>
        <w:rPr>
          <w:spacing w:val="-75"/>
        </w:rPr>
        <w:t> </w:t>
      </w:r>
      <w:r>
        <w:rPr/>
        <w:t>板</w:t>
      </w:r>
      <w:r>
        <w:rPr>
          <w:spacing w:val="-77"/>
        </w:rPr>
        <w:t> </w:t>
      </w:r>
      <w:r>
        <w:rPr/>
        <w:t>上</w:t>
      </w:r>
      <w:r>
        <w:rPr>
          <w:spacing w:val="-75"/>
        </w:rPr>
        <w:t> </w:t>
      </w:r>
      <w:r>
        <w:rPr/>
        <w:t>市</w:t>
      </w:r>
      <w:r>
        <w:rPr>
          <w:spacing w:val="-77"/>
        </w:rPr>
        <w:t> </w:t>
      </w:r>
      <w:r>
        <w:rPr/>
        <w:t>，</w:t>
      </w:r>
      <w:r>
        <w:rPr>
          <w:spacing w:val="-75"/>
        </w:rPr>
        <w:t> </w:t>
      </w:r>
      <w:r>
        <w:rPr/>
        <w:t>募</w:t>
      </w:r>
      <w:r>
        <w:rPr>
          <w:spacing w:val="-77"/>
        </w:rPr>
        <w:t> </w:t>
      </w:r>
      <w:r>
        <w:rPr/>
        <w:t>集</w:t>
      </w:r>
      <w:r>
        <w:rPr>
          <w:spacing w:val="-75"/>
        </w:rPr>
        <w:t> </w:t>
      </w:r>
      <w:r>
        <w:rPr/>
        <w:t>资</w:t>
      </w:r>
      <w:r>
        <w:rPr>
          <w:spacing w:val="-77"/>
        </w:rPr>
        <w:t> </w:t>
      </w:r>
      <w:r>
        <w:rPr/>
        <w:t>金</w:t>
      </w:r>
      <w:r>
        <w:rPr>
          <w:spacing w:val="-75"/>
        </w:rPr>
        <w:t> </w:t>
      </w:r>
      <w:r>
        <w:rPr/>
        <w:t>总</w:t>
      </w:r>
      <w:r>
        <w:rPr>
          <w:spacing w:val="-77"/>
        </w:rPr>
        <w:t> </w:t>
      </w:r>
      <w:r>
        <w:rPr/>
        <w:t>额</w:t>
      </w:r>
      <w:r>
        <w:rPr>
          <w:spacing w:val="-75"/>
        </w:rPr>
        <w:t> </w:t>
      </w:r>
      <w:r>
        <w:rPr/>
        <w:t>为</w:t>
      </w:r>
      <w:r>
        <w:rPr>
          <w:w w:val="100"/>
        </w:rPr>
        <w:t> </w:t>
      </w:r>
      <w:r>
        <w:rPr>
          <w:rFonts w:ascii="Times New Roman" w:hAnsi="Times New Roman" w:cs="Times New Roman" w:eastAsia="Times New Roman" w:hint="default"/>
        </w:rPr>
        <w:t>789,200,000.00</w:t>
      </w:r>
      <w:r>
        <w:rPr/>
        <w:t>元，扣除发行费用后实际募集资金净额为</w:t>
      </w:r>
      <w:r>
        <w:rPr>
          <w:rFonts w:ascii="Times New Roman" w:hAnsi="Times New Roman" w:cs="Times New Roman" w:eastAsia="Times New Roman" w:hint="default"/>
        </w:rPr>
        <w:t>750,817,200.00</w:t>
      </w:r>
      <w:r>
        <w:rPr/>
        <w:t>元。根据公司发</w:t>
      </w:r>
      <w:r>
        <w:rPr>
          <w:spacing w:val="-102"/>
        </w:rPr>
        <w:t> </w:t>
      </w:r>
      <w:r>
        <w:rPr>
          <w:spacing w:val="-1"/>
        </w:rPr>
        <w:t>展战略规划，除募集资金项目外，公司已计划将大部分超募资金用于超纤业务的扩产。</w:t>
      </w:r>
    </w:p>
    <w:p>
      <w:pPr>
        <w:pStyle w:val="BodyText"/>
        <w:spacing w:line="307" w:lineRule="auto" w:before="78"/>
        <w:ind w:right="196" w:firstLine="46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年，公司将严格按照中国证监会和深圳证券交易所的各项规定，规范、有效</w:t>
      </w:r>
      <w:r>
        <w:rPr>
          <w:w w:val="100"/>
        </w:rPr>
        <w:t> </w:t>
      </w:r>
      <w:r>
        <w:rPr>
          <w:spacing w:val="-3"/>
        </w:rPr>
        <w:t>的使用募集资金和超募资金。同时结合战略目标，制定切实可行的资金发展规划和实施</w:t>
      </w:r>
      <w:r>
        <w:rPr>
          <w:spacing w:val="-96"/>
        </w:rPr>
        <w:t> </w:t>
      </w:r>
      <w:r>
        <w:rPr>
          <w:spacing w:val="-96"/>
        </w:rPr>
      </w:r>
      <w:r>
        <w:rPr>
          <w:spacing w:val="-3"/>
        </w:rPr>
        <w:t>计划，在有实际需求的前提下，通过银行信贷等多种方式筹集资金，保证公司发展的资</w:t>
      </w:r>
      <w:r>
        <w:rPr>
          <w:spacing w:val="-98"/>
        </w:rPr>
        <w:t> </w:t>
      </w:r>
      <w:r>
        <w:rPr>
          <w:spacing w:val="-98"/>
        </w:rPr>
      </w:r>
      <w:r>
        <w:rPr>
          <w:spacing w:val="-4"/>
          <w:w w:val="100"/>
        </w:rPr>
        <w:t>金需求，综合利用多种手段提高资金使用效率，加强货款回收力度，节约资金成本，实</w:t>
      </w:r>
      <w:r>
        <w:rPr>
          <w:spacing w:val="-80"/>
          <w:w w:val="100"/>
        </w:rPr>
        <w:t> </w:t>
      </w:r>
      <w:r>
        <w:rPr>
          <w:spacing w:val="-80"/>
          <w:w w:val="100"/>
        </w:rPr>
      </w:r>
      <w:r>
        <w:rPr/>
        <w:t>现股东利益最大化。</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240" w:lineRule="auto"/>
        <w:ind w:right="0"/>
        <w:jc w:val="both"/>
      </w:pPr>
      <w:r>
        <w:rPr/>
        <w:t>三、报告期内公司投资情况</w:t>
      </w:r>
    </w:p>
    <w:p>
      <w:pPr>
        <w:pStyle w:val="BodyText"/>
        <w:spacing w:line="240" w:lineRule="auto" w:before="128"/>
        <w:ind w:left="465" w:right="0"/>
        <w:jc w:val="left"/>
      </w:pPr>
      <w:r>
        <w:rPr/>
        <w:t>（一）报告期内募集资金使用情况</w:t>
      </w:r>
    </w:p>
    <w:p>
      <w:pPr>
        <w:pStyle w:val="BodyText"/>
        <w:spacing w:line="324" w:lineRule="auto" w:before="131"/>
        <w:ind w:left="580" w:right="0"/>
        <w:jc w:val="left"/>
      </w:pPr>
      <w:r>
        <w:rPr>
          <w:rFonts w:ascii="Times New Roman" w:hAnsi="Times New Roman" w:cs="Times New Roman" w:eastAsia="Times New Roman" w:hint="default"/>
        </w:rPr>
        <w:t>1</w:t>
      </w:r>
      <w:r>
        <w:rPr/>
        <w:t>、实际募集资金金额、资金到位情况</w:t>
      </w:r>
      <w:r>
        <w:rPr>
          <w:spacing w:val="-109"/>
        </w:rPr>
        <w:t> </w:t>
      </w:r>
      <w:r>
        <w:rPr/>
        <w:t>经中国证券监督管理委员会证监许可</w:t>
      </w:r>
      <w:r>
        <w:rPr>
          <w:rFonts w:ascii="Times New Roman" w:hAnsi="Times New Roman" w:cs="Times New Roman" w:eastAsia="Times New Roman" w:hint="default"/>
        </w:rPr>
        <w:t>[2011]132</w:t>
      </w:r>
      <w:r>
        <w:rPr/>
        <w:t>号文《关于核准上海华峰超纤材料</w:t>
      </w:r>
    </w:p>
    <w:p>
      <w:pPr>
        <w:pStyle w:val="BodyText"/>
        <w:spacing w:line="282" w:lineRule="exact"/>
        <w:ind w:right="0"/>
        <w:jc w:val="both"/>
      </w:pPr>
      <w:r>
        <w:rPr>
          <w:w w:val="100"/>
        </w:rPr>
        <w:t>股份有限公司首次公开发行股票并在创业板上市的批复</w:t>
      </w:r>
      <w:r>
        <w:rPr>
          <w:spacing w:val="-116"/>
          <w:w w:val="100"/>
        </w:rPr>
        <w:t>》</w:t>
      </w:r>
      <w:r>
        <w:rPr>
          <w:w w:val="100"/>
        </w:rPr>
        <w:t>，由主承销商中国中投证券有</w:t>
      </w:r>
    </w:p>
    <w:p>
      <w:pPr>
        <w:pStyle w:val="BodyText"/>
        <w:spacing w:line="302" w:lineRule="auto" w:before="90"/>
        <w:ind w:right="202"/>
        <w:jc w:val="both"/>
      </w:pPr>
      <w:r>
        <w:rPr>
          <w:spacing w:val="-4"/>
          <w:w w:val="100"/>
        </w:rPr>
        <w:t>限责任公司（原名“中国建银投资证券有限公司”）采用网下向股票发行对象询价发行</w:t>
      </w:r>
      <w:r>
        <w:rPr>
          <w:spacing w:val="-80"/>
          <w:w w:val="100"/>
        </w:rPr>
        <w:t> </w:t>
      </w:r>
      <w:r>
        <w:rPr>
          <w:spacing w:val="-80"/>
          <w:w w:val="100"/>
        </w:rPr>
      </w:r>
      <w:r>
        <w:rPr>
          <w:spacing w:val="-2"/>
        </w:rPr>
        <w:t>与网上向社会公众投资者定价发行相结合的方式发行，首次公开发行人民币普通股（</w:t>
      </w:r>
      <w:r>
        <w:rPr>
          <w:rFonts w:ascii="Times New Roman" w:hAnsi="Times New Roman" w:cs="Times New Roman" w:eastAsia="Times New Roman" w:hint="default"/>
          <w:spacing w:val="-2"/>
        </w:rPr>
        <w:t>A</w:t>
      </w:r>
      <w:r>
        <w:rPr>
          <w:rFonts w:ascii="Times New Roman" w:hAnsi="Times New Roman" w:cs="Times New Roman" w:eastAsia="Times New Roman" w:hint="default"/>
          <w:spacing w:val="-19"/>
        </w:rPr>
        <w:t> </w:t>
      </w:r>
      <w:r>
        <w:rPr/>
        <w:t>股）</w:t>
      </w:r>
      <w:r>
        <w:rPr>
          <w:rFonts w:ascii="Times New Roman" w:hAnsi="Times New Roman" w:cs="Times New Roman" w:eastAsia="Times New Roman" w:hint="default"/>
        </w:rPr>
        <w:t>4,000</w:t>
      </w:r>
      <w:r>
        <w:rPr/>
        <w:t>万股，发行价格</w:t>
      </w:r>
      <w:r>
        <w:rPr>
          <w:rFonts w:ascii="Times New Roman" w:hAnsi="Times New Roman" w:cs="Times New Roman" w:eastAsia="Times New Roman" w:hint="default"/>
        </w:rPr>
        <w:t>19.73</w:t>
      </w:r>
      <w:r>
        <w:rPr/>
        <w:t>元</w:t>
      </w:r>
      <w:r>
        <w:rPr>
          <w:rFonts w:ascii="Times New Roman" w:hAnsi="Times New Roman" w:cs="Times New Roman" w:eastAsia="Times New Roman" w:hint="default"/>
        </w:rPr>
        <w:t>/</w:t>
      </w:r>
      <w:r>
        <w:rPr/>
        <w:t>股。</w:t>
      </w:r>
    </w:p>
    <w:p>
      <w:pPr>
        <w:pStyle w:val="BodyText"/>
        <w:spacing w:line="292" w:lineRule="auto" w:before="45"/>
        <w:ind w:right="199" w:firstLine="460"/>
        <w:jc w:val="both"/>
      </w:pPr>
      <w:r>
        <w:rPr>
          <w:spacing w:val="-5"/>
          <w:w w:val="95"/>
        </w:rPr>
        <w:t>截止</w:t>
      </w:r>
      <w:r>
        <w:rPr>
          <w:rFonts w:ascii="Times New Roman" w:hAnsi="Times New Roman" w:cs="Times New Roman" w:eastAsia="Times New Roman" w:hint="default"/>
          <w:spacing w:val="-5"/>
          <w:w w:val="95"/>
        </w:rPr>
        <w:t>2011</w:t>
      </w:r>
      <w:r>
        <w:rPr>
          <w:spacing w:val="-5"/>
          <w:w w:val="95"/>
        </w:rPr>
        <w:t>年</w:t>
      </w:r>
      <w:r>
        <w:rPr>
          <w:rFonts w:ascii="Times New Roman" w:hAnsi="Times New Roman" w:cs="Times New Roman" w:eastAsia="Times New Roman" w:hint="default"/>
          <w:spacing w:val="-5"/>
          <w:w w:val="95"/>
        </w:rPr>
        <w:t>2</w:t>
      </w:r>
      <w:r>
        <w:rPr>
          <w:spacing w:val="-5"/>
          <w:w w:val="95"/>
        </w:rPr>
        <w:t>月</w:t>
      </w:r>
      <w:r>
        <w:rPr>
          <w:rFonts w:ascii="Times New Roman" w:hAnsi="Times New Roman" w:cs="Times New Roman" w:eastAsia="Times New Roman" w:hint="default"/>
          <w:spacing w:val="-5"/>
          <w:w w:val="95"/>
        </w:rPr>
        <w:t>15</w:t>
      </w:r>
      <w:r>
        <w:rPr>
          <w:spacing w:val="-5"/>
          <w:w w:val="95"/>
        </w:rPr>
        <w:t>日，公司实际已向社会公开发行人民币普通股（</w:t>
      </w:r>
      <w:r>
        <w:rPr>
          <w:rFonts w:ascii="Times New Roman" w:hAnsi="Times New Roman" w:cs="Times New Roman" w:eastAsia="Times New Roman" w:hint="default"/>
          <w:spacing w:val="-5"/>
          <w:w w:val="95"/>
        </w:rPr>
        <w:t>A</w:t>
      </w:r>
      <w:r>
        <w:rPr>
          <w:rFonts w:ascii="Times New Roman" w:hAnsi="Times New Roman" w:cs="Times New Roman" w:eastAsia="Times New Roman" w:hint="default"/>
          <w:spacing w:val="9"/>
          <w:w w:val="95"/>
        </w:rPr>
        <w:t> </w:t>
      </w:r>
      <w:r>
        <w:rPr>
          <w:spacing w:val="-7"/>
          <w:w w:val="95"/>
        </w:rPr>
        <w:t>股）</w:t>
      </w:r>
      <w:r>
        <w:rPr>
          <w:rFonts w:ascii="Times New Roman" w:hAnsi="Times New Roman" w:cs="Times New Roman" w:eastAsia="Times New Roman" w:hint="default"/>
          <w:spacing w:val="-7"/>
          <w:w w:val="95"/>
        </w:rPr>
        <w:t>4,000</w:t>
      </w:r>
      <w:r>
        <w:rPr>
          <w:spacing w:val="-7"/>
          <w:w w:val="95"/>
        </w:rPr>
        <w:t>万股，</w:t>
      </w:r>
      <w:r>
        <w:rPr>
          <w:w w:val="50"/>
        </w:rPr>
        <w:t> </w:t>
      </w:r>
      <w:r>
        <w:rPr>
          <w:spacing w:val="-3"/>
          <w:w w:val="100"/>
        </w:rPr>
        <w:t>募集资金总额为</w:t>
      </w:r>
      <w:r>
        <w:rPr>
          <w:rFonts w:ascii="Times New Roman" w:hAnsi="Times New Roman" w:cs="Times New Roman" w:eastAsia="Times New Roman" w:hint="default"/>
          <w:spacing w:val="-3"/>
          <w:w w:val="100"/>
        </w:rPr>
        <w:t>789,200,000.00</w:t>
      </w:r>
      <w:r>
        <w:rPr>
          <w:spacing w:val="-3"/>
          <w:w w:val="100"/>
        </w:rPr>
        <w:t>元，扣除承销费和保荐费</w:t>
      </w:r>
      <w:r>
        <w:rPr>
          <w:rFonts w:ascii="Times New Roman" w:hAnsi="Times New Roman" w:cs="Times New Roman" w:eastAsia="Times New Roman" w:hint="default"/>
          <w:spacing w:val="-3"/>
          <w:w w:val="100"/>
        </w:rPr>
        <w:t>33,613,800.00</w:t>
      </w:r>
      <w:r>
        <w:rPr>
          <w:spacing w:val="-3"/>
          <w:w w:val="100"/>
        </w:rPr>
        <w:t>元后的募集资金为</w:t>
      </w:r>
      <w:r>
        <w:rPr>
          <w:spacing w:val="-70"/>
          <w:w w:val="100"/>
        </w:rPr>
        <w:t> </w:t>
      </w:r>
      <w:r>
        <w:rPr>
          <w:spacing w:val="-2"/>
        </w:rPr>
        <w:t>人民币</w:t>
      </w:r>
      <w:r>
        <w:rPr>
          <w:rFonts w:ascii="Times New Roman" w:hAnsi="Times New Roman" w:cs="Times New Roman" w:eastAsia="Times New Roman" w:hint="default"/>
          <w:spacing w:val="-2"/>
        </w:rPr>
        <w:t>755,586,200.00</w:t>
      </w:r>
      <w:r>
        <w:rPr>
          <w:spacing w:val="-2"/>
        </w:rPr>
        <w:t>元，已由中国中投证券有限责任公司于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日汇入公司开</w:t>
      </w:r>
      <w:r>
        <w:rPr>
          <w:spacing w:val="-61"/>
        </w:rPr>
        <w:t> </w:t>
      </w:r>
      <w:r>
        <w:rPr>
          <w:spacing w:val="-3"/>
        </w:rPr>
        <w:t>立的中国银行上海市金山支行，账号为</w:t>
      </w:r>
      <w:r>
        <w:rPr>
          <w:rFonts w:ascii="Times New Roman" w:hAnsi="Times New Roman" w:cs="Times New Roman" w:eastAsia="Times New Roman" w:hint="default"/>
          <w:spacing w:val="-3"/>
        </w:rPr>
        <w:t>897012151819084001</w:t>
      </w:r>
      <w:r>
        <w:rPr>
          <w:spacing w:val="-3"/>
        </w:rPr>
        <w:t>的人民币结算账户，扣除其</w:t>
      </w:r>
      <w:r>
        <w:rPr>
          <w:spacing w:val="-77"/>
        </w:rPr>
        <w:t> </w:t>
      </w:r>
      <w:r>
        <w:rPr>
          <w:spacing w:val="-77"/>
        </w:rPr>
      </w:r>
      <w:r>
        <w:rPr/>
        <w:t>他上市费用</w:t>
      </w:r>
      <w:r>
        <w:rPr>
          <w:rFonts w:ascii="Times New Roman" w:hAnsi="Times New Roman" w:cs="Times New Roman" w:eastAsia="Times New Roman" w:hint="default"/>
        </w:rPr>
        <w:t>4,769,000.00</w:t>
      </w:r>
      <w:r>
        <w:rPr/>
        <w:t>元后的募集资金净额为人民币</w:t>
      </w:r>
      <w:r>
        <w:rPr>
          <w:rFonts w:ascii="Times New Roman" w:hAnsi="Times New Roman" w:cs="Times New Roman" w:eastAsia="Times New Roman" w:hint="default"/>
        </w:rPr>
        <w:t>750,817,200.00</w:t>
      </w:r>
      <w:r>
        <w:rPr/>
        <w:t>元。以上募集资金</w:t>
      </w:r>
    </w:p>
    <w:p>
      <w:pPr>
        <w:spacing w:after="0" w:line="292" w:lineRule="auto"/>
        <w:jc w:val="both"/>
        <w:sectPr>
          <w:pgSz w:w="11910" w:h="16840"/>
          <w:pgMar w:header="877" w:footer="976" w:top="1100" w:bottom="1160" w:left="1680" w:right="1260"/>
        </w:sectPr>
      </w:pPr>
    </w:p>
    <w:p>
      <w:pPr>
        <w:spacing w:line="240" w:lineRule="auto" w:before="12"/>
        <w:rPr>
          <w:rFonts w:ascii="宋体" w:hAnsi="宋体" w:cs="宋体" w:eastAsia="宋体" w:hint="default"/>
          <w:sz w:val="22"/>
          <w:szCs w:val="22"/>
        </w:rPr>
      </w:pPr>
    </w:p>
    <w:p>
      <w:pPr>
        <w:pStyle w:val="BodyText"/>
        <w:spacing w:line="295" w:lineRule="auto" w:before="29"/>
        <w:ind w:left="220" w:right="164"/>
        <w:jc w:val="both"/>
      </w:pPr>
      <w:r>
        <w:rPr/>
        <w:t>已由立信会计师事务所有限公司验证，并由其出具信会师报字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10421</w:t>
      </w:r>
      <w:r>
        <w:rPr/>
        <w:t>号《验资</w:t>
      </w:r>
      <w:r>
        <w:rPr>
          <w:spacing w:val="-38"/>
        </w:rPr>
        <w:t> </w:t>
      </w:r>
      <w:r>
        <w:rPr>
          <w:spacing w:val="-38"/>
        </w:rPr>
      </w:r>
      <w:r>
        <w:rPr>
          <w:spacing w:val="-6"/>
          <w:w w:val="100"/>
        </w:rPr>
        <w:t>报告》。公司对募集资金采取了专户存储制度。</w:t>
      </w:r>
    </w:p>
    <w:p>
      <w:pPr>
        <w:pStyle w:val="BodyText"/>
        <w:spacing w:line="324" w:lineRule="auto" w:before="75"/>
        <w:ind w:left="680" w:right="15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年度募集资金使用情况及结余情况</w:t>
      </w:r>
      <w:r>
        <w:rPr>
          <w:w w:val="100"/>
        </w:rPr>
        <w:t> </w:t>
      </w:r>
      <w:r>
        <w:rPr>
          <w:spacing w:val="-1"/>
        </w:rPr>
        <w:t>截止</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日，本公司募集资金实际使用情况为：</w:t>
      </w:r>
    </w:p>
    <w:p>
      <w:pPr>
        <w:pStyle w:val="BodyText"/>
        <w:spacing w:line="240" w:lineRule="auto" w:before="22"/>
        <w:ind w:left="565" w:right="154"/>
        <w:jc w:val="left"/>
      </w:pPr>
      <w:r>
        <w:rPr/>
        <w:t>（</w:t>
      </w:r>
      <w:r>
        <w:rPr>
          <w:rFonts w:ascii="Times New Roman" w:hAnsi="Times New Roman" w:cs="Times New Roman" w:eastAsia="Times New Roman" w:hint="default"/>
        </w:rPr>
        <w:t>1</w:t>
      </w:r>
      <w:r>
        <w:rPr/>
        <w:t>）公司已以募集资金置换先期已投入的自筹资金 </w:t>
      </w:r>
      <w:r>
        <w:rPr>
          <w:rFonts w:ascii="Times New Roman" w:hAnsi="Times New Roman" w:cs="Times New Roman" w:eastAsia="Times New Roman" w:hint="default"/>
        </w:rPr>
        <w:t>17,500,000.00</w:t>
      </w:r>
      <w:r>
        <w:rPr>
          <w:rFonts w:ascii="Times New Roman" w:hAnsi="Times New Roman" w:cs="Times New Roman" w:eastAsia="Times New Roman" w:hint="default"/>
          <w:spacing w:val="56"/>
        </w:rPr>
        <w:t> </w:t>
      </w:r>
      <w:r>
        <w:rPr/>
        <w:t>元；</w:t>
      </w:r>
    </w:p>
    <w:p>
      <w:pPr>
        <w:pStyle w:val="BodyText"/>
        <w:spacing w:line="240" w:lineRule="auto" w:before="113"/>
        <w:ind w:left="565" w:right="154"/>
        <w:jc w:val="left"/>
      </w:pPr>
      <w:r>
        <w:rPr/>
        <w:t>（</w:t>
      </w:r>
      <w:r>
        <w:rPr>
          <w:rFonts w:ascii="Times New Roman" w:hAnsi="Times New Roman" w:cs="Times New Roman" w:eastAsia="Times New Roman" w:hint="default"/>
        </w:rPr>
        <w:t>2</w:t>
      </w:r>
      <w:r>
        <w:rPr/>
        <w:t>）募集资金直接投入承诺投资项目</w:t>
      </w:r>
      <w:r>
        <w:rPr>
          <w:rFonts w:ascii="Times New Roman" w:hAnsi="Times New Roman" w:cs="Times New Roman" w:eastAsia="Times New Roman" w:hint="default"/>
        </w:rPr>
        <w:t>62,066,592.36</w:t>
      </w:r>
      <w:r>
        <w:rPr/>
        <w:t>元；</w:t>
      </w:r>
    </w:p>
    <w:p>
      <w:pPr>
        <w:pStyle w:val="BodyText"/>
        <w:spacing w:line="240" w:lineRule="auto" w:before="111"/>
        <w:ind w:left="565" w:right="15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78,000,000.00</w:t>
      </w:r>
      <w:r>
        <w:rPr/>
        <w:t>元超募资金用于偿还银行贷款。</w:t>
      </w:r>
    </w:p>
    <w:p>
      <w:pPr>
        <w:pStyle w:val="BodyText"/>
        <w:spacing w:line="240" w:lineRule="auto" w:before="111"/>
        <w:ind w:left="565" w:right="154"/>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20,000,000.00</w:t>
      </w:r>
      <w:r>
        <w:rPr/>
        <w:t>元超募资金永久性补充流动资金。</w:t>
      </w:r>
    </w:p>
    <w:p>
      <w:pPr>
        <w:pStyle w:val="BodyText"/>
        <w:spacing w:line="324" w:lineRule="auto" w:before="111"/>
        <w:ind w:left="680" w:right="154" w:hanging="116"/>
        <w:jc w:val="left"/>
      </w:pPr>
      <w:r>
        <w:rPr/>
        <w:t>（</w:t>
      </w:r>
      <w:r>
        <w:rPr>
          <w:rFonts w:ascii="Times New Roman" w:hAnsi="Times New Roman" w:cs="Times New Roman" w:eastAsia="Times New Roman" w:hint="default"/>
        </w:rPr>
        <w:t>5</w:t>
      </w:r>
      <w:r>
        <w:rPr/>
        <w:t>）超募资金投入项目情况如下：</w:t>
      </w:r>
      <w:r>
        <w:rPr>
          <w:spacing w:val="-109"/>
        </w:rPr>
        <w:t> </w:t>
      </w:r>
      <w:r>
        <w:rPr/>
        <w:t>已将超募资金</w:t>
      </w:r>
      <w:r>
        <w:rPr>
          <w:rFonts w:ascii="Times New Roman" w:hAnsi="Times New Roman" w:cs="Times New Roman" w:eastAsia="Times New Roman" w:hint="default"/>
        </w:rPr>
        <w:t>49,515,256.19</w:t>
      </w:r>
      <w:r>
        <w:rPr/>
        <w:t>元投入</w:t>
      </w:r>
      <w:r>
        <w:rPr>
          <w:rFonts w:ascii="Times New Roman" w:hAnsi="Times New Roman" w:cs="Times New Roman" w:eastAsia="Times New Roman" w:hint="default"/>
        </w:rPr>
        <w:t>360</w:t>
      </w:r>
      <w:r>
        <w:rPr/>
        <w:t>万平方米</w:t>
      </w:r>
      <w:r>
        <w:rPr>
          <w:rFonts w:ascii="Times New Roman" w:hAnsi="Times New Roman" w:cs="Times New Roman" w:eastAsia="Times New Roman" w:hint="default"/>
        </w:rPr>
        <w:t>/</w:t>
      </w:r>
      <w:r>
        <w:rPr/>
        <w:t>年超纤基材扩建项目；</w:t>
      </w:r>
      <w:r>
        <w:rPr>
          <w:w w:val="100"/>
        </w:rPr>
        <w:t> </w:t>
      </w:r>
      <w:r>
        <w:rPr/>
        <w:t>已将超募资金</w:t>
      </w:r>
      <w:r>
        <w:rPr>
          <w:rFonts w:ascii="Times New Roman" w:hAnsi="Times New Roman" w:cs="Times New Roman" w:eastAsia="Times New Roman" w:hint="default"/>
        </w:rPr>
        <w:t>41,947,518.92</w:t>
      </w:r>
      <w:r>
        <w:rPr/>
        <w:t>元投入</w:t>
      </w:r>
      <w:r>
        <w:rPr>
          <w:rFonts w:ascii="Times New Roman" w:hAnsi="Times New Roman" w:cs="Times New Roman" w:eastAsia="Times New Roman" w:hint="default"/>
        </w:rPr>
        <w:t>300</w:t>
      </w:r>
      <w:r>
        <w:rPr/>
        <w:t>万平方米</w:t>
      </w:r>
      <w:r>
        <w:rPr>
          <w:rFonts w:ascii="Times New Roman" w:hAnsi="Times New Roman" w:cs="Times New Roman" w:eastAsia="Times New Roman" w:hint="default"/>
        </w:rPr>
        <w:t>/</w:t>
      </w:r>
      <w:r>
        <w:rPr/>
        <w:t>年超细纤维聚氨酯合成革技术改造</w:t>
      </w:r>
    </w:p>
    <w:p>
      <w:pPr>
        <w:pStyle w:val="BodyText"/>
        <w:spacing w:line="285" w:lineRule="exact"/>
        <w:ind w:left="220" w:right="0"/>
        <w:jc w:val="both"/>
      </w:pPr>
      <w:r>
        <w:rPr/>
        <w:t>项目；</w:t>
      </w:r>
    </w:p>
    <w:p>
      <w:pPr>
        <w:pStyle w:val="BodyText"/>
        <w:spacing w:line="295" w:lineRule="auto" w:before="128"/>
        <w:ind w:left="220" w:right="161" w:firstLine="460"/>
        <w:jc w:val="both"/>
      </w:pPr>
      <w:r>
        <w:rPr/>
        <w:t>已将超募资金</w:t>
      </w:r>
      <w:r>
        <w:rPr>
          <w:rFonts w:ascii="Times New Roman" w:hAnsi="Times New Roman" w:cs="Times New Roman" w:eastAsia="Times New Roman" w:hint="default"/>
        </w:rPr>
        <w:t>11,026,490.80</w:t>
      </w:r>
      <w:r>
        <w:rPr/>
        <w:t>元投入年产</w:t>
      </w:r>
      <w:r>
        <w:rPr>
          <w:rFonts w:ascii="Times New Roman" w:hAnsi="Times New Roman" w:cs="Times New Roman" w:eastAsia="Times New Roman" w:hint="default"/>
        </w:rPr>
        <w:t>600</w:t>
      </w:r>
      <w:r>
        <w:rPr/>
        <w:t>万平方米定岛超细纤维聚氨酯合成革生</w:t>
      </w:r>
      <w:r>
        <w:rPr>
          <w:w w:val="100"/>
        </w:rPr>
        <w:t> </w:t>
      </w:r>
      <w:r>
        <w:rPr/>
        <w:t>产投资建设项目中的（二期）</w:t>
      </w:r>
      <w:r>
        <w:rPr>
          <w:rFonts w:ascii="Times New Roman" w:hAnsi="Times New Roman" w:cs="Times New Roman" w:eastAsia="Times New Roman" w:hint="default"/>
        </w:rPr>
        <w:t>300</w:t>
      </w:r>
      <w:r>
        <w:rPr/>
        <w:t>万平方米</w:t>
      </w:r>
      <w:r>
        <w:rPr>
          <w:rFonts w:ascii="Times New Roman" w:hAnsi="Times New Roman" w:cs="Times New Roman" w:eastAsia="Times New Roman" w:hint="default"/>
        </w:rPr>
        <w:t>/</w:t>
      </w:r>
      <w:r>
        <w:rPr/>
        <w:t>年定岛超细纤维聚氨酯合成革项目。</w:t>
      </w:r>
    </w:p>
    <w:p>
      <w:pPr>
        <w:pStyle w:val="BodyText"/>
        <w:spacing w:line="292" w:lineRule="auto" w:before="52"/>
        <w:ind w:left="220" w:right="161" w:firstLine="460"/>
        <w:jc w:val="both"/>
      </w:pPr>
      <w:r>
        <w:rPr/>
        <w:t>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日，本公司募集资金专用账户余额为</w:t>
      </w:r>
      <w:r>
        <w:rPr>
          <w:rFonts w:ascii="Times New Roman" w:hAnsi="Times New Roman" w:cs="Times New Roman" w:eastAsia="Times New Roman" w:hint="default"/>
        </w:rPr>
        <w:t>475,604,137.50</w:t>
      </w:r>
      <w:r>
        <w:rPr/>
        <w:t>元，募集资</w:t>
      </w:r>
      <w:r>
        <w:rPr>
          <w:w w:val="100"/>
        </w:rPr>
        <w:t> </w:t>
      </w:r>
      <w:r>
        <w:rPr/>
        <w:t>金余额应为</w:t>
      </w:r>
      <w:r>
        <w:rPr>
          <w:rFonts w:ascii="Times New Roman" w:hAnsi="Times New Roman" w:cs="Times New Roman" w:eastAsia="Times New Roman" w:hint="default"/>
        </w:rPr>
        <w:t>470,761,341.73</w:t>
      </w:r>
      <w:r>
        <w:rPr/>
        <w:t>元，差异</w:t>
      </w:r>
      <w:r>
        <w:rPr>
          <w:rFonts w:ascii="Times New Roman" w:hAnsi="Times New Roman" w:cs="Times New Roman" w:eastAsia="Times New Roman" w:hint="default"/>
        </w:rPr>
        <w:t>4,842,795.77</w:t>
      </w:r>
      <w:r>
        <w:rPr/>
        <w:t>元，系银行存款利息收入。</w:t>
      </w:r>
    </w:p>
    <w:p>
      <w:pPr>
        <w:spacing w:line="240" w:lineRule="auto" w:before="0"/>
        <w:rPr>
          <w:rFonts w:ascii="宋体" w:hAnsi="宋体" w:cs="宋体" w:eastAsia="宋体" w:hint="default"/>
          <w:sz w:val="24"/>
          <w:szCs w:val="24"/>
        </w:rPr>
      </w:pPr>
    </w:p>
    <w:p>
      <w:pPr>
        <w:pStyle w:val="BodyText"/>
        <w:spacing w:line="240" w:lineRule="auto" w:before="173"/>
        <w:ind w:left="680" w:right="154"/>
        <w:jc w:val="left"/>
      </w:pPr>
      <w:r>
        <w:rPr>
          <w:rFonts w:ascii="Times New Roman" w:hAnsi="Times New Roman" w:cs="Times New Roman" w:eastAsia="Times New Roman" w:hint="default"/>
        </w:rPr>
        <w:t>3</w:t>
      </w:r>
      <w:r>
        <w:rPr/>
        <w:t>、募集资金存放和管理情况</w:t>
      </w:r>
    </w:p>
    <w:p>
      <w:pPr>
        <w:pStyle w:val="BodyText"/>
        <w:spacing w:line="324" w:lineRule="auto" w:before="111"/>
        <w:ind w:left="680" w:right="154" w:hanging="116"/>
        <w:jc w:val="left"/>
      </w:pPr>
      <w:r>
        <w:rPr/>
        <w:t>（</w:t>
      </w:r>
      <w:r>
        <w:rPr>
          <w:rFonts w:ascii="Times New Roman" w:hAnsi="Times New Roman" w:cs="Times New Roman" w:eastAsia="Times New Roman" w:hint="default"/>
        </w:rPr>
        <w:t>1</w:t>
      </w:r>
      <w:r>
        <w:rPr/>
        <w:t>）募集资金的管理情况</w:t>
      </w:r>
      <w:r>
        <w:rPr>
          <w:spacing w:val="-111"/>
        </w:rPr>
        <w:t> </w:t>
      </w:r>
      <w:r>
        <w:rPr>
          <w:spacing w:val="-10"/>
          <w:w w:val="100"/>
        </w:rPr>
        <w:t>本公司已按照《中华人民共和国公司法》、《中华人民共和国证券法》、中国证监会</w:t>
      </w:r>
    </w:p>
    <w:p>
      <w:pPr>
        <w:pStyle w:val="BodyText"/>
        <w:spacing w:line="312" w:lineRule="auto" w:before="7"/>
        <w:ind w:left="220" w:right="156" w:hanging="116"/>
        <w:jc w:val="both"/>
      </w:pPr>
      <w:r>
        <w:rPr/>
        <w:t>《关于进一步加强股份有限公司公开募集资金管理的通知》精神和深圳证券交易所《证</w:t>
      </w:r>
      <w:r>
        <w:rPr>
          <w:spacing w:val="-100"/>
        </w:rPr>
        <w:t> </w:t>
      </w:r>
      <w:r>
        <w:rPr>
          <w:spacing w:val="-3"/>
        </w:rPr>
        <w:t>券创业板股票上市规则》等有关规定要求制定了《上海华峰超纤材料股份有限公司募集</w:t>
      </w:r>
      <w:r>
        <w:rPr>
          <w:w w:val="100"/>
        </w:rPr>
        <w:t> </w:t>
      </w:r>
      <w:r>
        <w:rPr>
          <w:spacing w:val="-5"/>
          <w:w w:val="100"/>
        </w:rPr>
        <w:t>资金使用管理制度》，对募集资金实行专户存储制度。</w:t>
      </w:r>
    </w:p>
    <w:p>
      <w:pPr>
        <w:pStyle w:val="BodyText"/>
        <w:spacing w:line="309" w:lineRule="auto" w:before="62"/>
        <w:ind w:left="220" w:right="156" w:firstLine="460"/>
        <w:jc w:val="both"/>
      </w:pPr>
      <w:r>
        <w:rPr>
          <w:spacing w:val="-4"/>
          <w:w w:val="100"/>
        </w:rPr>
        <w:t>本公司已与保荐人中国中投证券有限责任公司、中国银行股份有限公司上海市金山</w:t>
      </w:r>
      <w:r>
        <w:rPr>
          <w:w w:val="100"/>
        </w:rPr>
        <w:t> </w:t>
      </w:r>
      <w:r>
        <w:rPr>
          <w:spacing w:val="-6"/>
          <w:w w:val="98"/>
        </w:rPr>
        <w:t>支行以及中国工商银行股份有限公司上海市石化支行签订了《募集资金三方监管协议》。</w:t>
      </w:r>
      <w:r>
        <w:rPr>
          <w:spacing w:val="-112"/>
          <w:w w:val="98"/>
        </w:rPr>
        <w:t> </w:t>
      </w:r>
      <w:r>
        <w:rPr>
          <w:spacing w:val="-112"/>
          <w:w w:val="98"/>
        </w:rPr>
      </w:r>
      <w:r>
        <w:rPr>
          <w:spacing w:val="-3"/>
          <w:w w:val="100"/>
        </w:rPr>
        <w:t>三方监管协议与深圳证券交易所三方监管协议范本不存在重大差异，三方监管协议的履</w:t>
      </w:r>
      <w:r>
        <w:rPr>
          <w:w w:val="100"/>
        </w:rPr>
        <w:t> </w:t>
      </w:r>
      <w:r>
        <w:rPr/>
        <w:t>行不存在问题。</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26" w:lineRule="auto"/>
        <w:ind w:left="680" w:right="154" w:hanging="116"/>
        <w:jc w:val="left"/>
      </w:pPr>
      <w:r>
        <w:rPr/>
        <w:t>（</w:t>
      </w:r>
      <w:r>
        <w:rPr>
          <w:rFonts w:ascii="Times New Roman" w:hAnsi="Times New Roman" w:cs="Times New Roman" w:eastAsia="Times New Roman" w:hint="default"/>
        </w:rPr>
        <w:t>2</w:t>
      </w:r>
      <w:r>
        <w:rPr/>
        <w:t>）募集资金专户存储情况</w:t>
      </w:r>
      <w:r>
        <w:rPr>
          <w:spacing w:val="-110"/>
        </w:rPr>
        <w:t> </w:t>
      </w:r>
      <w:r>
        <w:rPr>
          <w:spacing w:val="-1"/>
          <w:w w:val="95"/>
        </w:rPr>
        <w:t>本公司董事会为本次募集资金批准开设了中国银行股份有限公司上海市金山支行、</w:t>
      </w:r>
      <w:r>
        <w:rPr>
          <w:spacing w:val="-1"/>
        </w:rPr>
      </w:r>
    </w:p>
    <w:p>
      <w:pPr>
        <w:pStyle w:val="BodyText"/>
        <w:spacing w:line="302" w:lineRule="auto" w:before="5"/>
        <w:ind w:left="220" w:right="153"/>
        <w:jc w:val="both"/>
      </w:pPr>
      <w:r>
        <w:rPr>
          <w:spacing w:val="-4"/>
        </w:rPr>
        <w:t>中国工商银行股份有限公司上海市石化支行四个专项账户，其中：中国银行股份有限公</w:t>
      </w:r>
      <w:r>
        <w:rPr>
          <w:spacing w:val="-63"/>
        </w:rPr>
        <w:t> </w:t>
      </w:r>
      <w:r>
        <w:rPr>
          <w:spacing w:val="-63"/>
        </w:rPr>
      </w:r>
      <w:r>
        <w:rPr>
          <w:spacing w:val="7"/>
        </w:rPr>
        <w:t>司上海市金山支行活期存款账户为：</w:t>
      </w:r>
      <w:r>
        <w:rPr>
          <w:rFonts w:ascii="Times New Roman" w:hAnsi="Times New Roman" w:cs="Times New Roman" w:eastAsia="Times New Roman" w:hint="default"/>
          <w:spacing w:val="7"/>
        </w:rPr>
        <w:t>12151818094001</w:t>
      </w:r>
      <w:r>
        <w:rPr>
          <w:spacing w:val="7"/>
        </w:rPr>
        <w:t>（因银行系统升级已变更为：</w:t>
      </w:r>
      <w:r>
        <w:rPr>
          <w:spacing w:val="-58"/>
        </w:rPr>
        <w:t> </w:t>
      </w:r>
      <w:r>
        <w:rPr>
          <w:spacing w:val="-58"/>
        </w:rPr>
      </w:r>
      <w:r>
        <w:rPr>
          <w:rFonts w:ascii="Times New Roman" w:hAnsi="Times New Roman" w:cs="Times New Roman" w:eastAsia="Times New Roman" w:hint="default"/>
        </w:rPr>
        <w:t>452059257344</w:t>
      </w:r>
      <w:r>
        <w:rPr>
          <w:rFonts w:ascii="Times New Roman" w:hAnsi="Times New Roman" w:cs="Times New Roman" w:eastAsia="Times New Roman" w:hint="default"/>
          <w:spacing w:val="-17"/>
        </w:rPr>
        <w:t> </w:t>
      </w:r>
      <w:r>
        <w:rPr>
          <w:spacing w:val="-36"/>
        </w:rPr>
        <w:t>）；</w:t>
      </w:r>
      <w:r>
        <w:rPr>
          <w:spacing w:val="-72"/>
        </w:rPr>
        <w:t> </w:t>
      </w:r>
      <w:r>
        <w:rPr/>
        <w:t>中</w:t>
      </w:r>
      <w:r>
        <w:rPr>
          <w:spacing w:val="-72"/>
        </w:rPr>
        <w:t> </w:t>
      </w:r>
      <w:r>
        <w:rPr/>
        <w:t>国</w:t>
      </w:r>
      <w:r>
        <w:rPr>
          <w:spacing w:val="-72"/>
        </w:rPr>
        <w:t> </w:t>
      </w:r>
      <w:r>
        <w:rPr/>
        <w:t>银</w:t>
      </w:r>
      <w:r>
        <w:rPr>
          <w:spacing w:val="-72"/>
        </w:rPr>
        <w:t> </w:t>
      </w:r>
      <w:r>
        <w:rPr/>
        <w:t>行</w:t>
      </w:r>
      <w:r>
        <w:rPr>
          <w:spacing w:val="-72"/>
        </w:rPr>
        <w:t> </w:t>
      </w:r>
      <w:r>
        <w:rPr/>
        <w:t>股</w:t>
      </w:r>
      <w:r>
        <w:rPr>
          <w:spacing w:val="-72"/>
        </w:rPr>
        <w:t> </w:t>
      </w:r>
      <w:r>
        <w:rPr/>
        <w:t>份</w:t>
      </w:r>
      <w:r>
        <w:rPr>
          <w:spacing w:val="-72"/>
        </w:rPr>
        <w:t> </w:t>
      </w:r>
      <w:r>
        <w:rPr/>
        <w:t>有</w:t>
      </w:r>
      <w:r>
        <w:rPr>
          <w:spacing w:val="-72"/>
        </w:rPr>
        <w:t> </w:t>
      </w:r>
      <w:r>
        <w:rPr/>
        <w:t>限</w:t>
      </w:r>
      <w:r>
        <w:rPr>
          <w:spacing w:val="-72"/>
        </w:rPr>
        <w:t> </w:t>
      </w:r>
      <w:r>
        <w:rPr/>
        <w:t>公</w:t>
      </w:r>
      <w:r>
        <w:rPr>
          <w:spacing w:val="-72"/>
        </w:rPr>
        <w:t> </w:t>
      </w:r>
      <w:r>
        <w:rPr/>
        <w:t>司</w:t>
      </w:r>
      <w:r>
        <w:rPr>
          <w:spacing w:val="-72"/>
        </w:rPr>
        <w:t> </w:t>
      </w:r>
      <w:r>
        <w:rPr/>
        <w:t>上</w:t>
      </w:r>
      <w:r>
        <w:rPr>
          <w:spacing w:val="-72"/>
        </w:rPr>
        <w:t> </w:t>
      </w:r>
      <w:r>
        <w:rPr/>
        <w:t>海</w:t>
      </w:r>
      <w:r>
        <w:rPr>
          <w:spacing w:val="-72"/>
        </w:rPr>
        <w:t> </w:t>
      </w:r>
      <w:r>
        <w:rPr/>
        <w:t>市</w:t>
      </w:r>
      <w:r>
        <w:rPr>
          <w:spacing w:val="-72"/>
        </w:rPr>
        <w:t> </w:t>
      </w:r>
      <w:r>
        <w:rPr/>
        <w:t>金</w:t>
      </w:r>
      <w:r>
        <w:rPr>
          <w:spacing w:val="-72"/>
        </w:rPr>
        <w:t> </w:t>
      </w:r>
      <w:r>
        <w:rPr/>
        <w:t>山</w:t>
      </w:r>
      <w:r>
        <w:rPr>
          <w:spacing w:val="-72"/>
        </w:rPr>
        <w:t> </w:t>
      </w:r>
      <w:r>
        <w:rPr/>
        <w:t>支</w:t>
      </w:r>
      <w:r>
        <w:rPr>
          <w:spacing w:val="-72"/>
        </w:rPr>
        <w:t> </w:t>
      </w:r>
      <w:r>
        <w:rPr/>
        <w:t>行</w:t>
      </w:r>
      <w:r>
        <w:rPr>
          <w:spacing w:val="-72"/>
        </w:rPr>
        <w:t> </w:t>
      </w:r>
      <w:r>
        <w:rPr/>
        <w:t>定</w:t>
      </w:r>
      <w:r>
        <w:rPr>
          <w:spacing w:val="-72"/>
        </w:rPr>
        <w:t> </w:t>
      </w:r>
      <w:r>
        <w:rPr/>
        <w:t>期</w:t>
      </w:r>
      <w:r>
        <w:rPr>
          <w:spacing w:val="-72"/>
        </w:rPr>
        <w:t> </w:t>
      </w:r>
      <w:r>
        <w:rPr/>
        <w:t>存</w:t>
      </w:r>
      <w:r>
        <w:rPr>
          <w:spacing w:val="-72"/>
        </w:rPr>
        <w:t> </w:t>
      </w:r>
      <w:r>
        <w:rPr/>
        <w:t>款</w:t>
      </w:r>
      <w:r>
        <w:rPr>
          <w:spacing w:val="-72"/>
        </w:rPr>
        <w:t> </w:t>
      </w:r>
      <w:r>
        <w:rPr/>
        <w:t>账</w:t>
      </w:r>
      <w:r>
        <w:rPr>
          <w:spacing w:val="-72"/>
        </w:rPr>
        <w:t> </w:t>
      </w:r>
      <w:r>
        <w:rPr/>
        <w:t>户</w:t>
      </w:r>
      <w:r>
        <w:rPr>
          <w:spacing w:val="-72"/>
        </w:rPr>
        <w:t> </w:t>
      </w:r>
      <w:r>
        <w:rPr/>
        <w:t>为</w:t>
      </w:r>
      <w:r>
        <w:rPr>
          <w:spacing w:val="-72"/>
        </w:rPr>
        <w:t> </w:t>
      </w:r>
      <w:r>
        <w:rPr/>
        <w:t>：</w:t>
      </w:r>
    </w:p>
    <w:p>
      <w:pPr>
        <w:spacing w:after="0" w:line="302" w:lineRule="auto"/>
        <w:jc w:val="both"/>
        <w:sectPr>
          <w:footerReference w:type="default" r:id="rId17"/>
          <w:pgSz w:w="11910" w:h="16840"/>
          <w:pgMar w:footer="976" w:header="877" w:top="1100" w:bottom="1160" w:left="1580" w:right="1300"/>
          <w:pgNumType w:start="20"/>
        </w:sectPr>
      </w:pPr>
    </w:p>
    <w:p>
      <w:pPr>
        <w:spacing w:line="240" w:lineRule="auto" w:before="12"/>
        <w:rPr>
          <w:rFonts w:ascii="宋体" w:hAnsi="宋体" w:cs="宋体" w:eastAsia="宋体" w:hint="default"/>
          <w:sz w:val="22"/>
          <w:szCs w:val="22"/>
        </w:rPr>
      </w:pPr>
    </w:p>
    <w:p>
      <w:pPr>
        <w:pStyle w:val="BodyText"/>
        <w:spacing w:line="292" w:lineRule="auto" w:before="29"/>
        <w:ind w:left="660" w:right="666"/>
        <w:jc w:val="both"/>
      </w:pPr>
      <w:r>
        <w:rPr>
          <w:rFonts w:ascii="Times New Roman" w:hAnsi="Times New Roman" w:cs="Times New Roman" w:eastAsia="Times New Roman" w:hint="default"/>
          <w:spacing w:val="-3"/>
          <w:w w:val="100"/>
        </w:rPr>
        <w:t>12151818211001</w:t>
      </w:r>
      <w:r>
        <w:rPr>
          <w:spacing w:val="-3"/>
          <w:w w:val="100"/>
        </w:rPr>
        <w:t>（因银行系统升级已变更为：</w:t>
      </w:r>
      <w:r>
        <w:rPr>
          <w:rFonts w:ascii="Times New Roman" w:hAnsi="Times New Roman" w:cs="Times New Roman" w:eastAsia="Times New Roman" w:hint="default"/>
          <w:spacing w:val="-3"/>
          <w:w w:val="100"/>
        </w:rPr>
        <w:t>435159269818</w:t>
      </w:r>
      <w:r>
        <w:rPr>
          <w:spacing w:val="-3"/>
          <w:w w:val="100"/>
        </w:rPr>
        <w:t>）；中国工商银行股份有限</w:t>
      </w:r>
      <w:r>
        <w:rPr>
          <w:spacing w:val="-86"/>
          <w:w w:val="100"/>
        </w:rPr>
        <w:t> </w:t>
      </w:r>
      <w:r>
        <w:rPr>
          <w:spacing w:val="-86"/>
          <w:w w:val="100"/>
        </w:rPr>
      </w:r>
      <w:r>
        <w:rPr/>
        <w:t>公司上海市石化支行活期存款账户为：</w:t>
      </w:r>
      <w:r>
        <w:rPr>
          <w:rFonts w:ascii="Times New Roman" w:hAnsi="Times New Roman" w:cs="Times New Roman" w:eastAsia="Times New Roman" w:hint="default"/>
        </w:rPr>
        <w:t>1001794329300318941</w:t>
      </w:r>
      <w:r>
        <w:rPr/>
        <w:t>；中国工商银行股份有限</w:t>
      </w:r>
      <w:r>
        <w:rPr>
          <w:spacing w:val="-104"/>
        </w:rPr>
        <w:t> </w:t>
      </w:r>
      <w:r>
        <w:rPr/>
        <w:t>公司上海市石化支行定期存款账户为：</w:t>
      </w:r>
      <w:r>
        <w:rPr>
          <w:rFonts w:ascii="Times New Roman" w:hAnsi="Times New Roman" w:cs="Times New Roman" w:eastAsia="Times New Roman" w:hint="default"/>
        </w:rPr>
        <w:t>1001794314200007983</w:t>
      </w:r>
      <w:r>
        <w:rPr/>
        <w:t>。</w:t>
      </w:r>
    </w:p>
    <w:p>
      <w:pPr>
        <w:pStyle w:val="BodyText"/>
        <w:spacing w:line="240" w:lineRule="auto" w:before="57"/>
        <w:ind w:left="1120" w:right="0"/>
        <w:jc w:val="left"/>
      </w:pPr>
      <w:r>
        <w:rPr/>
        <w:t>截止</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51"/>
        </w:rPr>
        <w:t> </w:t>
      </w:r>
      <w:r>
        <w:rPr/>
        <w:t>日，募集资金存放专项账户的余额如下：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15" w:type="dxa"/>
        <w:tblLayout w:type="fixed"/>
        <w:tblCellMar>
          <w:top w:w="0" w:type="dxa"/>
          <w:left w:w="0" w:type="dxa"/>
          <w:bottom w:w="0" w:type="dxa"/>
          <w:right w:w="0" w:type="dxa"/>
        </w:tblCellMar>
        <w:tblLook w:val="01E0"/>
      </w:tblPr>
      <w:tblGrid>
        <w:gridCol w:w="948"/>
        <w:gridCol w:w="2520"/>
        <w:gridCol w:w="2206"/>
        <w:gridCol w:w="1469"/>
        <w:gridCol w:w="1051"/>
      </w:tblGrid>
      <w:tr>
        <w:trPr>
          <w:trHeight w:val="475" w:hRule="exact"/>
        </w:trPr>
        <w:tc>
          <w:tcPr>
            <w:tcW w:w="9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0"/>
              <w:ind w:left="7"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left="357" w:right="0"/>
              <w:jc w:val="left"/>
              <w:rPr>
                <w:rFonts w:ascii="宋体" w:hAnsi="宋体" w:cs="宋体" w:eastAsia="宋体" w:hint="default"/>
                <w:sz w:val="18"/>
                <w:szCs w:val="18"/>
              </w:rPr>
            </w:pPr>
            <w:r>
              <w:rPr>
                <w:rFonts w:ascii="宋体" w:hAnsi="宋体" w:cs="宋体" w:eastAsia="宋体" w:hint="default"/>
                <w:sz w:val="18"/>
                <w:szCs w:val="18"/>
              </w:rPr>
              <w:t>募集资金存储银行名称</w:t>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账号</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right="95"/>
              <w:jc w:val="right"/>
              <w:rPr>
                <w:rFonts w:ascii="宋体" w:hAnsi="宋体" w:cs="宋体" w:eastAsia="宋体" w:hint="default"/>
                <w:sz w:val="18"/>
                <w:szCs w:val="18"/>
              </w:rPr>
            </w:pPr>
            <w:r>
              <w:rPr>
                <w:rFonts w:ascii="宋体" w:hAnsi="宋体" w:cs="宋体" w:eastAsia="宋体" w:hint="default"/>
                <w:sz w:val="18"/>
                <w:szCs w:val="18"/>
              </w:rPr>
              <w:t>期末余额（元）</w:t>
            </w:r>
          </w:p>
        </w:tc>
        <w:tc>
          <w:tcPr>
            <w:tcW w:w="10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811" w:hRule="exact"/>
        </w:trPr>
        <w:tc>
          <w:tcPr>
            <w:tcW w:w="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
              <w:ind w:left="626" w:right="170" w:hanging="449"/>
              <w:jc w:val="left"/>
              <w:rPr>
                <w:rFonts w:ascii="宋体" w:hAnsi="宋体" w:cs="宋体" w:eastAsia="宋体" w:hint="default"/>
                <w:sz w:val="18"/>
                <w:szCs w:val="18"/>
              </w:rPr>
            </w:pPr>
            <w:r>
              <w:rPr>
                <w:rFonts w:ascii="宋体" w:hAnsi="宋体" w:cs="宋体" w:eastAsia="宋体" w:hint="default"/>
                <w:sz w:val="18"/>
                <w:szCs w:val="18"/>
              </w:rPr>
              <w:t>中国工商银行股份有限公司 上海市石化支行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1001794329300318941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817" w:hRule="exact"/>
        </w:trPr>
        <w:tc>
          <w:tcPr>
            <w:tcW w:w="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626" w:right="170" w:hanging="449"/>
              <w:jc w:val="left"/>
              <w:rPr>
                <w:rFonts w:ascii="宋体" w:hAnsi="宋体" w:cs="宋体" w:eastAsia="宋体" w:hint="default"/>
                <w:sz w:val="18"/>
                <w:szCs w:val="18"/>
              </w:rPr>
            </w:pPr>
            <w:r>
              <w:rPr>
                <w:rFonts w:ascii="宋体" w:hAnsi="宋体" w:cs="宋体" w:eastAsia="宋体" w:hint="default"/>
                <w:sz w:val="18"/>
                <w:szCs w:val="18"/>
              </w:rPr>
              <w:t>中国工商银行股份有限公司 上海市石化支行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1001794314200007983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130,652,442.66</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809" w:hRule="exact"/>
        </w:trPr>
        <w:tc>
          <w:tcPr>
            <w:tcW w:w="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18"/>
                <w:szCs w:val="18"/>
              </w:rPr>
            </w:pPr>
            <w:r>
              <w:rPr>
                <w:rFonts w:ascii="宋体" w:hAnsi="宋体" w:cs="宋体" w:eastAsia="宋体" w:hint="default"/>
                <w:sz w:val="18"/>
                <w:szCs w:val="18"/>
              </w:rPr>
              <w:t>中国银行股份有限公司上海</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市金山支行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452059257344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46,414,494.84</w:t>
            </w: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817" w:hRule="exact"/>
        </w:trPr>
        <w:tc>
          <w:tcPr>
            <w:tcW w:w="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18"/>
                <w:szCs w:val="18"/>
              </w:rPr>
            </w:pPr>
            <w:r>
              <w:rPr>
                <w:rFonts w:ascii="宋体" w:hAnsi="宋体" w:cs="宋体" w:eastAsia="宋体" w:hint="default"/>
                <w:sz w:val="18"/>
                <w:szCs w:val="18"/>
              </w:rPr>
              <w:t>中国银行股份有限公司上海</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市金山支行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435159269818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298,537,200.00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499" w:hRule="exact"/>
        </w:trPr>
        <w:tc>
          <w:tcPr>
            <w:tcW w:w="3468" w:type="dxa"/>
            <w:gridSpan w:val="2"/>
            <w:tcBorders>
              <w:top w:val="nil" w:sz="6" w:space="0" w:color="auto"/>
              <w:left w:val="nil" w:sz="6" w:space="0" w:color="auto"/>
              <w:bottom w:val="single" w:sz="12" w:space="0" w:color="000000"/>
              <w:right w:val="single" w:sz="4" w:space="0" w:color="000000"/>
            </w:tcBorders>
          </w:tcPr>
          <w:p>
            <w:pPr>
              <w:pStyle w:val="TableParagraph"/>
              <w:spacing w:line="240" w:lineRule="auto" w:before="147"/>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6" w:type="dxa"/>
            <w:tcBorders>
              <w:top w:val="single" w:sz="4" w:space="0" w:color="000000"/>
              <w:left w:val="single" w:sz="4" w:space="0" w:color="000000"/>
              <w:bottom w:val="single" w:sz="12" w:space="0" w:color="000000"/>
              <w:right w:val="single" w:sz="4" w:space="0" w:color="000000"/>
            </w:tcBorders>
          </w:tcPr>
          <w:p>
            <w:pP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475,604,137.50</w:t>
            </w:r>
          </w:p>
        </w:tc>
        <w:tc>
          <w:tcPr>
            <w:tcW w:w="105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33"/>
          <w:szCs w:val="33"/>
        </w:rPr>
      </w:pPr>
    </w:p>
    <w:p>
      <w:pPr>
        <w:pStyle w:val="BodyText"/>
        <w:spacing w:line="324" w:lineRule="auto"/>
        <w:ind w:left="1120" w:right="5606"/>
        <w:jc w:val="left"/>
      </w:pPr>
      <w:r>
        <w:rPr>
          <w:rFonts w:ascii="Times New Roman" w:hAnsi="Times New Roman" w:cs="Times New Roman" w:eastAsia="Times New Roman" w:hint="default"/>
        </w:rPr>
        <w:t>4</w:t>
      </w:r>
      <w:r>
        <w:rPr/>
        <w:t>、募集资金使用情况对照表</w:t>
      </w:r>
      <w:r>
        <w:rPr>
          <w:spacing w:val="-110"/>
        </w:rPr>
        <w:t> </w:t>
      </w:r>
      <w:r>
        <w:rPr/>
        <w:t>募集资金使用情况对照表如下：</w:t>
      </w:r>
    </w:p>
    <w:p>
      <w:pPr>
        <w:spacing w:before="49"/>
        <w:ind w:left="0" w:right="66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19"/>
        <w:gridCol w:w="559"/>
        <w:gridCol w:w="862"/>
        <w:gridCol w:w="962"/>
        <w:gridCol w:w="881"/>
        <w:gridCol w:w="130"/>
        <w:gridCol w:w="770"/>
        <w:gridCol w:w="677"/>
        <w:gridCol w:w="1118"/>
        <w:gridCol w:w="206"/>
        <w:gridCol w:w="473"/>
        <w:gridCol w:w="650"/>
        <w:gridCol w:w="610"/>
      </w:tblGrid>
      <w:tr>
        <w:trPr>
          <w:trHeight w:val="401" w:hRule="exact"/>
        </w:trPr>
        <w:tc>
          <w:tcPr>
            <w:tcW w:w="324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1" w:right="0"/>
              <w:jc w:val="left"/>
              <w:rPr>
                <w:rFonts w:ascii="Times New Roman" w:hAnsi="Times New Roman" w:cs="Times New Roman" w:eastAsia="Times New Roman" w:hint="default"/>
                <w:sz w:val="18"/>
                <w:szCs w:val="18"/>
              </w:rPr>
            </w:pPr>
            <w:r>
              <w:rPr>
                <w:rFonts w:ascii="Times New Roman"/>
                <w:sz w:val="18"/>
              </w:rPr>
              <w:t>75,081.72</w:t>
            </w:r>
          </w:p>
        </w:tc>
        <w:tc>
          <w:tcPr>
            <w:tcW w:w="2772"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733" w:type="dxa"/>
            <w:gridSpan w:val="3"/>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981" w:right="0"/>
              <w:jc w:val="left"/>
              <w:rPr>
                <w:rFonts w:ascii="Times New Roman" w:hAnsi="Times New Roman" w:cs="Times New Roman" w:eastAsia="Times New Roman" w:hint="default"/>
                <w:sz w:val="18"/>
                <w:szCs w:val="18"/>
              </w:rPr>
            </w:pPr>
            <w:r>
              <w:rPr>
                <w:rFonts w:ascii="Times New Roman"/>
                <w:sz w:val="18"/>
              </w:rPr>
              <w:t>28,005.59</w:t>
            </w:r>
          </w:p>
        </w:tc>
      </w:tr>
      <w:tr>
        <w:trPr>
          <w:trHeight w:val="403" w:hRule="exact"/>
        </w:trPr>
        <w:tc>
          <w:tcPr>
            <w:tcW w:w="324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2772" w:type="dxa"/>
            <w:gridSpan w:val="4"/>
            <w:vMerge/>
            <w:tcBorders>
              <w:left w:val="single" w:sz="4" w:space="0" w:color="000000"/>
              <w:bottom w:val="single" w:sz="4" w:space="0" w:color="000000"/>
              <w:right w:val="single" w:sz="4" w:space="0" w:color="000000"/>
            </w:tcBorders>
            <w:shd w:val="clear" w:color="auto" w:fill="DBDBDB"/>
          </w:tcPr>
          <w:p>
            <w:pPr/>
          </w:p>
        </w:tc>
        <w:tc>
          <w:tcPr>
            <w:tcW w:w="1733" w:type="dxa"/>
            <w:gridSpan w:val="3"/>
            <w:vMerge/>
            <w:tcBorders>
              <w:left w:val="single" w:sz="4" w:space="0" w:color="000000"/>
              <w:bottom w:val="single" w:sz="4" w:space="0" w:color="000000"/>
              <w:right w:val="single" w:sz="4" w:space="0" w:color="000000"/>
            </w:tcBorders>
          </w:tcPr>
          <w:p>
            <w:pPr/>
          </w:p>
        </w:tc>
      </w:tr>
      <w:tr>
        <w:trPr>
          <w:trHeight w:val="401" w:hRule="exact"/>
        </w:trPr>
        <w:tc>
          <w:tcPr>
            <w:tcW w:w="324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2772"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733" w:type="dxa"/>
            <w:gridSpan w:val="3"/>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981" w:right="0"/>
              <w:jc w:val="left"/>
              <w:rPr>
                <w:rFonts w:ascii="Times New Roman" w:hAnsi="Times New Roman" w:cs="Times New Roman" w:eastAsia="Times New Roman" w:hint="default"/>
                <w:sz w:val="18"/>
                <w:szCs w:val="18"/>
              </w:rPr>
            </w:pPr>
            <w:r>
              <w:rPr>
                <w:rFonts w:ascii="Times New Roman"/>
                <w:sz w:val="18"/>
              </w:rPr>
              <w:t>28,005.59</w:t>
            </w:r>
          </w:p>
        </w:tc>
      </w:tr>
      <w:tr>
        <w:trPr>
          <w:trHeight w:val="403" w:hRule="exact"/>
        </w:trPr>
        <w:tc>
          <w:tcPr>
            <w:tcW w:w="324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72" w:type="dxa"/>
            <w:gridSpan w:val="4"/>
            <w:vMerge/>
            <w:tcBorders>
              <w:left w:val="single" w:sz="4" w:space="0" w:color="000000"/>
              <w:bottom w:val="single" w:sz="4" w:space="0" w:color="000000"/>
              <w:right w:val="single" w:sz="4" w:space="0" w:color="000000"/>
            </w:tcBorders>
            <w:shd w:val="clear" w:color="auto" w:fill="DBDBDB"/>
          </w:tcPr>
          <w:p>
            <w:pPr/>
          </w:p>
        </w:tc>
        <w:tc>
          <w:tcPr>
            <w:tcW w:w="1733" w:type="dxa"/>
            <w:gridSpan w:val="3"/>
            <w:vMerge/>
            <w:tcBorders>
              <w:left w:val="single" w:sz="4" w:space="0" w:color="000000"/>
              <w:bottom w:val="single" w:sz="4" w:space="0" w:color="000000"/>
              <w:right w:val="single" w:sz="4" w:space="0" w:color="000000"/>
            </w:tcBorders>
          </w:tcPr>
          <w:p>
            <w:pPr/>
          </w:p>
        </w:tc>
      </w:tr>
      <w:tr>
        <w:trPr>
          <w:trHeight w:val="1961"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44" w:right="91"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4" w:lineRule="auto" w:before="51"/>
              <w:ind w:left="67"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4" w:right="6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92"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8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65" w:right="72" w:hanging="89"/>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6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64" w:right="60"/>
              <w:jc w:val="both"/>
              <w:rPr>
                <w:rFonts w:ascii="宋体" w:hAnsi="宋体" w:cs="宋体" w:eastAsia="宋体" w:hint="default"/>
                <w:sz w:val="18"/>
                <w:szCs w:val="18"/>
              </w:rPr>
            </w:pPr>
            <w:r>
              <w:rPr>
                <w:rFonts w:ascii="宋体" w:hAnsi="宋体" w:cs="宋体" w:eastAsia="宋体" w:hint="default"/>
                <w:sz w:val="18"/>
                <w:szCs w:val="18"/>
              </w:rPr>
              <w:t>截至期 末投资 进度</w:t>
            </w:r>
          </w:p>
          <w:p>
            <w:pPr>
              <w:pStyle w:val="TableParagraph"/>
              <w:spacing w:line="240" w:lineRule="auto" w:before="58"/>
              <w:ind w:left="96" w:right="0"/>
              <w:jc w:val="both"/>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100" w:right="0"/>
              <w:jc w:val="both"/>
              <w:rPr>
                <w:rFonts w:ascii="Times New Roman" w:hAnsi="Times New Roman" w:cs="Times New Roman" w:eastAsia="Times New Roman" w:hint="default"/>
                <w:sz w:val="18"/>
                <w:szCs w:val="18"/>
              </w:rPr>
            </w:pPr>
            <w:r>
              <w:rPr>
                <w:rFonts w:ascii="Times New Roman"/>
                <w:sz w:val="18"/>
              </w:rPr>
              <w:t>(2)/(1)</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0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67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本年度 实现的 效益</w:t>
            </w:r>
          </w:p>
          <w:p>
            <w:pPr>
              <w:pStyle w:val="TableParagraph"/>
              <w:spacing w:line="316" w:lineRule="auto" w:before="19"/>
              <w:ind w:left="64" w:right="62"/>
              <w:jc w:val="both"/>
              <w:rPr>
                <w:rFonts w:ascii="宋体" w:hAnsi="宋体" w:cs="宋体" w:eastAsia="宋体" w:hint="default"/>
                <w:sz w:val="18"/>
                <w:szCs w:val="18"/>
              </w:rPr>
            </w:pPr>
            <w:r>
              <w:rPr>
                <w:rFonts w:ascii="宋体" w:hAnsi="宋体" w:cs="宋体" w:eastAsia="宋体" w:hint="default"/>
                <w:sz w:val="18"/>
                <w:szCs w:val="18"/>
              </w:rPr>
              <w:t>（利润 总额）</w:t>
            </w:r>
          </w:p>
        </w:tc>
        <w:tc>
          <w:tcPr>
            <w:tcW w:w="6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0" w:right="4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 w:right="2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898" w:type="dxa"/>
            <w:gridSpan w:val="12"/>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万平方米定岛 超细纤维聚氨酯合成 革生产投资建设项目 中的（一期）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 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 聚氨酯合成革项目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19,060.00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21,706.00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7,956.66</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7,956.66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36.66%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6" w:top="1100" w:bottom="1160" w:left="114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819"/>
        <w:gridCol w:w="559"/>
        <w:gridCol w:w="862"/>
        <w:gridCol w:w="960"/>
        <w:gridCol w:w="883"/>
        <w:gridCol w:w="900"/>
        <w:gridCol w:w="677"/>
        <w:gridCol w:w="1116"/>
        <w:gridCol w:w="682"/>
        <w:gridCol w:w="650"/>
        <w:gridCol w:w="610"/>
      </w:tblGrid>
      <w:tr>
        <w:trPr>
          <w:trHeight w:val="713"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企业技术中心技改项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1,484.00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22,060.00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23,190.00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7,956.66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7,956.66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7898" w:type="dxa"/>
            <w:gridSpan w:val="10"/>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万平方米定岛</w:t>
            </w:r>
          </w:p>
        </w:tc>
        <w:tc>
          <w:tcPr>
            <w:tcW w:w="559"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6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超细纤维聚氨酯合成</w:t>
            </w:r>
          </w:p>
        </w:tc>
        <w:tc>
          <w:tcPr>
            <w:tcW w:w="559"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1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9"/>
              <w:jc w:val="left"/>
              <w:rPr>
                <w:rFonts w:ascii="宋体" w:hAnsi="宋体" w:cs="宋体" w:eastAsia="宋体" w:hint="default"/>
                <w:sz w:val="18"/>
                <w:szCs w:val="18"/>
              </w:rPr>
            </w:pPr>
            <w:r>
              <w:rPr>
                <w:rFonts w:ascii="宋体" w:hAnsi="宋体" w:cs="宋体" w:eastAsia="宋体" w:hint="default"/>
                <w:sz w:val="18"/>
                <w:szCs w:val="18"/>
              </w:rPr>
              <w:t>革生产投资建设项目 中的（二期）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15,960.00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15,960.00</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1,102.65</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1,102.65</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w:t>
            </w:r>
          </w:p>
        </w:tc>
        <w:tc>
          <w:tcPr>
            <w:tcW w:w="559"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1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聚氨酯合成革项目</w:t>
            </w:r>
          </w:p>
        </w:tc>
        <w:tc>
          <w:tcPr>
            <w:tcW w:w="559"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610"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 基材扩建项目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6,639.52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6,639.52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4,951.53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4,951.53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58"/>
              <w:jc w:val="both"/>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 纤维聚氨酯合成革技 术改造项目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8,068.00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51.99%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15"/>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15"/>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30,667.52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30,667.52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20,048.93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20,048.93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52,727.52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53,857.52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28,005.59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28,005.59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789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万平方米定岛超细纤维聚氨酯合成革生产投资建设项目中的（一期）</w:t>
            </w:r>
            <w:r>
              <w:rPr>
                <w:rFonts w:ascii="Times New Roman" w:hAnsi="Times New Roman" w:cs="Times New Roman" w:eastAsia="Times New Roman" w:hint="default"/>
                <w:spacing w:val="-3"/>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w:t>
            </w:r>
          </w:p>
        </w:tc>
      </w:tr>
      <w:tr>
        <w:trPr>
          <w:trHeight w:val="31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细纤维聚氨酯合成革项目和企业技术中心技改项目均在新地块金山工业园区（山阳）</w:t>
            </w:r>
            <w:r>
              <w:rPr>
                <w:rFonts w:ascii="Times New Roman" w:hAnsi="Times New Roman" w:cs="Times New Roman" w:eastAsia="Times New Roman" w:hint="default"/>
                <w:sz w:val="18"/>
                <w:szCs w:val="18"/>
              </w:rPr>
              <w:t>CB_200803007</w:t>
            </w:r>
          </w:p>
        </w:tc>
      </w:tr>
      <w:tr>
        <w:trPr>
          <w:trHeight w:val="307"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号地块建设，由于办理国有土地使用权出让流程较长，同时工程建设前需要勘察、设计、报批等多个</w:t>
            </w:r>
          </w:p>
        </w:tc>
      </w:tr>
      <w:tr>
        <w:trPr>
          <w:trHeight w:val="317"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环节，从而影响了这二个项目的进度。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日，公司参与挂牌出让并竞得国有建设用地使</w:t>
            </w:r>
          </w:p>
        </w:tc>
      </w:tr>
      <w:tr>
        <w:trPr>
          <w:trHeight w:val="31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用权；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日，获得国有建设用地使用权证。复杂的手续办理和严格的审批流程在一定程</w:t>
            </w:r>
          </w:p>
        </w:tc>
      </w:tr>
      <w:tr>
        <w:trPr>
          <w:trHeight w:val="308"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2"/>
                <w:sz w:val="18"/>
                <w:szCs w:val="18"/>
              </w:rPr>
              <w:t>度上影响了前两个项目的进度。公司募集资金项目在新地块上建设，由于相关审批手续较长，一直未</w:t>
            </w:r>
          </w:p>
        </w:tc>
      </w:tr>
      <w:tr>
        <w:trPr>
          <w:trHeight w:val="31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能按原计划进度开工建设；后经公司第一届董事会第十四次会议审议通过，企业技术中心技改项目实</w:t>
            </w:r>
          </w:p>
        </w:tc>
      </w:tr>
      <w:tr>
        <w:trPr>
          <w:trHeight w:val="331"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施地点由募投项目地块上变更为公司老厂区山阳镇海利路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558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号上的现有车间及山阳镇亭卫南路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888</w:t>
            </w:r>
          </w:p>
        </w:tc>
      </w:tr>
      <w:tr>
        <w:trPr>
          <w:trHeight w:val="31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29"/>
              <w:ind w:left="96"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号上的现有办公楼，该项目仅需要购置部分检测设备。因为该技改中心主要为年产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万平方米定岛</w:t>
            </w:r>
          </w:p>
        </w:tc>
      </w:tr>
      <w:tr>
        <w:trPr>
          <w:trHeight w:val="31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29"/>
              <w:ind w:left="276"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超细纤维聚氨酯合成革项目的提供技术支持和技术检测</w:t>
            </w:r>
            <w:r>
              <w:rPr>
                <w:rFonts w:ascii="宋体" w:hAnsi="宋体" w:cs="宋体" w:eastAsia="宋体" w:hint="default"/>
                <w:spacing w:val="-80"/>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万平方米定岛超细纤维聚氨酯合成</w:t>
            </w:r>
          </w:p>
        </w:tc>
      </w:tr>
      <w:tr>
        <w:trPr>
          <w:trHeight w:val="31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革项目尚处于建设过程中，故延长了项目的建设时间。</w:t>
            </w:r>
          </w:p>
        </w:tc>
      </w:tr>
      <w:tr>
        <w:trPr>
          <w:trHeight w:val="336"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年超纤基材扩建项目在老厂区内实施</w:t>
            </w:r>
            <w:r>
              <w:rPr>
                <w:rFonts w:ascii="宋体" w:hAnsi="宋体" w:cs="宋体" w:eastAsia="宋体" w:hint="default"/>
                <w:spacing w:val="-82"/>
                <w:sz w:val="18"/>
                <w:szCs w:val="18"/>
              </w:rPr>
              <w:t>，</w:t>
            </w:r>
            <w:r>
              <w:rPr>
                <w:rFonts w:ascii="宋体" w:hAnsi="宋体" w:cs="宋体" w:eastAsia="宋体" w:hint="default"/>
                <w:sz w:val="18"/>
                <w:szCs w:val="18"/>
              </w:rPr>
              <w:t>新项目公用工程的安装调试需要部分原有生产线</w:t>
            </w:r>
          </w:p>
        </w:tc>
      </w:tr>
      <w:tr>
        <w:trPr>
          <w:trHeight w:val="307"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的停机配合、并结合调整部分老生产线的布局。为减少对目前生产线的影响，公司计划根据工艺要求</w:t>
            </w:r>
          </w:p>
        </w:tc>
      </w:tr>
      <w:tr>
        <w:trPr>
          <w:trHeight w:val="33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分段安装、分批调试，相应延长了项目的建设时间。</w:t>
            </w:r>
          </w:p>
        </w:tc>
      </w:tr>
      <w:tr>
        <w:trPr>
          <w:trHeight w:val="336"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w:t>
            </w:r>
            <w:r>
              <w:rPr>
                <w:rFonts w:ascii="Times New Roman" w:hAnsi="Times New Roman" w:cs="Times New Roman" w:eastAsia="Times New Roman" w:hint="default"/>
                <w:spacing w:val="-8"/>
                <w:sz w:val="18"/>
                <w:szCs w:val="18"/>
              </w:rPr>
              <w:t>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年超纤基材扩建项目和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年超细纤维聚氨酯合成</w:t>
            </w:r>
          </w:p>
        </w:tc>
      </w:tr>
      <w:tr>
        <w:trPr>
          <w:trHeight w:val="31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78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革技术改造项目已经基本达到预定可使用状态，由于项目新近建成，分别有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万和</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万配套流</w:t>
            </w:r>
          </w:p>
        </w:tc>
      </w:tr>
      <w:tr>
        <w:trPr>
          <w:trHeight w:val="354"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
        </w:tc>
        <w:tc>
          <w:tcPr>
            <w:tcW w:w="7898"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动资金尚未划转，故而投资进度较低。</w:t>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276" w:right="91"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p>
        </w:tc>
        <w:tc>
          <w:tcPr>
            <w:tcW w:w="78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25" w:lineRule="exact"/>
              <w:ind w:left="276"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8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公司实际超募资金金额为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53,021.72</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万元，全部募集资金存放于募集资金专户管理。</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6" w:top="1100" w:bottom="1160" w:left="114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819"/>
        <w:gridCol w:w="7898"/>
      </w:tblGrid>
      <w:tr>
        <w:trPr>
          <w:trHeight w:val="317" w:hRule="exact"/>
        </w:trPr>
        <w:tc>
          <w:tcPr>
            <w:tcW w:w="1819" w:type="dxa"/>
            <w:vMerge w:val="restart"/>
            <w:tcBorders>
              <w:top w:val="single" w:sz="4" w:space="0" w:color="000000"/>
              <w:left w:val="single" w:sz="4" w:space="0" w:color="000000"/>
              <w:right w:val="single" w:sz="4" w:space="0" w:color="000000"/>
            </w:tcBorders>
            <w:shd w:val="clear" w:color="auto" w:fill="DBDBDB"/>
          </w:tcPr>
          <w:p>
            <w:pPr/>
          </w:p>
        </w:tc>
        <w:tc>
          <w:tcPr>
            <w:tcW w:w="78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公司第一届董事会第十次会议审议通</w:t>
            </w:r>
            <w:r>
              <w:rPr>
                <w:rFonts w:ascii="宋体" w:hAnsi="宋体" w:cs="宋体" w:eastAsia="宋体" w:hint="default"/>
                <w:spacing w:val="-77"/>
                <w:sz w:val="18"/>
                <w:szCs w:val="18"/>
              </w:rPr>
              <w:t>过</w:t>
            </w:r>
            <w:r>
              <w:rPr>
                <w:rFonts w:ascii="宋体" w:hAnsi="宋体" w:cs="宋体" w:eastAsia="宋体" w:hint="default"/>
                <w:sz w:val="18"/>
                <w:szCs w:val="18"/>
              </w:rPr>
              <w:t>《关于以募集资金置换预先已投入募投项目自筹资金的议案</w:t>
            </w:r>
            <w:r>
              <w:rPr>
                <w:rFonts w:ascii="宋体" w:hAnsi="宋体" w:cs="宋体" w:eastAsia="宋体" w:hint="default"/>
                <w:spacing w:val="-92"/>
                <w:sz w:val="18"/>
                <w:szCs w:val="18"/>
              </w:rPr>
              <w:t>》</w:t>
            </w:r>
            <w:r>
              <w:rPr>
                <w:rFonts w:ascii="宋体" w:hAnsi="宋体" w:cs="宋体" w:eastAsia="宋体" w:hint="default"/>
                <w:w w:val="50"/>
                <w:sz w:val="18"/>
                <w:szCs w:val="18"/>
              </w:rPr>
              <w:t>、</w:t>
            </w:r>
            <w:r>
              <w:rPr>
                <w:rFonts w:ascii="宋体" w:hAnsi="宋体" w:cs="宋体" w:eastAsia="宋体" w:hint="default"/>
                <w:sz w:val="18"/>
                <w:szCs w:val="18"/>
              </w:rPr>
            </w:r>
          </w:p>
        </w:tc>
      </w:tr>
      <w:tr>
        <w:trPr>
          <w:trHeight w:val="331"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《关于使用部分超募资金偿还银行贷款及永久性补充流动资金的议案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37"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日第一届董事会第十一次会议审议通过，公司独立董事、监事会、保荐机构分</w:t>
            </w:r>
          </w:p>
        </w:tc>
      </w:tr>
      <w:tr>
        <w:trPr>
          <w:trHeight w:val="31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别出具了同意意见，并提交公司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年第一次临时股东大会表决通过。公司使用部分超募资金</w:t>
            </w:r>
          </w:p>
        </w:tc>
      </w:tr>
      <w:tr>
        <w:trPr>
          <w:trHeight w:val="31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6639.5181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8068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15960 </w:t>
            </w:r>
            <w:r>
              <w:rPr>
                <w:rFonts w:ascii="宋体" w:hAnsi="宋体" w:cs="宋体" w:eastAsia="宋体" w:hint="default"/>
                <w:sz w:val="18"/>
                <w:szCs w:val="18"/>
              </w:rPr>
              <w:t>万元分别投入与公司主营业务相关的《</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年超纤基材</w:t>
            </w:r>
          </w:p>
        </w:tc>
      </w:tr>
      <w:tr>
        <w:trPr>
          <w:trHeight w:val="31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扩建项目</w:t>
            </w:r>
            <w:r>
              <w:rPr>
                <w:rFonts w:ascii="宋体" w:hAnsi="宋体" w:cs="宋体" w:eastAsia="宋体" w:hint="default"/>
                <w:spacing w:val="-92"/>
                <w:sz w:val="18"/>
                <w:szCs w:val="18"/>
              </w:rPr>
              <w:t>》</w:t>
            </w:r>
            <w:r>
              <w:rPr>
                <w:rFonts w:ascii="宋体" w:hAnsi="宋体" w:cs="宋体" w:eastAsia="宋体" w:hint="default"/>
                <w:spacing w:val="-116"/>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pacing w:val="-3"/>
                <w:w w:val="100"/>
                <w:sz w:val="18"/>
                <w:szCs w:val="18"/>
              </w:rPr>
              <w:t>/</w:t>
            </w:r>
            <w:r>
              <w:rPr>
                <w:rFonts w:ascii="宋体" w:hAnsi="宋体" w:cs="宋体" w:eastAsia="宋体" w:hint="default"/>
                <w:sz w:val="18"/>
                <w:szCs w:val="18"/>
              </w:rPr>
              <w:t>年超细纤维聚氨酯合成革技术改造项目</w:t>
            </w:r>
            <w:r>
              <w:rPr>
                <w:rFonts w:ascii="宋体" w:hAnsi="宋体" w:cs="宋体" w:eastAsia="宋体" w:hint="default"/>
                <w:spacing w:val="-27"/>
                <w:sz w:val="18"/>
                <w:szCs w:val="18"/>
              </w:rPr>
              <w:t>》</w:t>
            </w:r>
            <w:r>
              <w:rPr>
                <w:rFonts w:ascii="宋体" w:hAnsi="宋体" w:cs="宋体" w:eastAsia="宋体" w:hint="default"/>
                <w:spacing w:val="-29"/>
                <w:sz w:val="18"/>
                <w:szCs w:val="18"/>
              </w:rPr>
              <w:t>和</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万平方米定岛超细</w:t>
            </w:r>
          </w:p>
        </w:tc>
      </w:tr>
      <w:tr>
        <w:trPr>
          <w:trHeight w:val="311"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纤维聚氨酯合成革生产投资建设项目中</w:t>
            </w:r>
            <w:r>
              <w:rPr>
                <w:rFonts w:ascii="宋体" w:hAnsi="宋体" w:cs="宋体" w:eastAsia="宋体" w:hint="default"/>
                <w:spacing w:val="-41"/>
                <w:sz w:val="18"/>
                <w:szCs w:val="18"/>
              </w:rPr>
              <w:t>的</w:t>
            </w:r>
            <w:r>
              <w:rPr>
                <w:rFonts w:ascii="宋体" w:hAnsi="宋体" w:cs="宋体" w:eastAsia="宋体" w:hint="default"/>
                <w:sz w:val="18"/>
                <w:szCs w:val="18"/>
              </w:rPr>
              <w:t>（二期</w:t>
            </w:r>
            <w:r>
              <w:rPr>
                <w:rFonts w:ascii="宋体" w:hAnsi="宋体" w:cs="宋体" w:eastAsia="宋体" w:hint="default"/>
                <w:spacing w:val="-44"/>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年定岛超细纤维聚氨酯合成革项</w:t>
            </w:r>
            <w:r>
              <w:rPr>
                <w:rFonts w:ascii="宋体" w:hAnsi="宋体" w:cs="宋体" w:eastAsia="宋体" w:hint="default"/>
                <w:spacing w:val="2"/>
                <w:sz w:val="18"/>
                <w:szCs w:val="18"/>
              </w:rPr>
              <w:t>目</w:t>
            </w:r>
            <w:r>
              <w:rPr>
                <w:rFonts w:ascii="宋体" w:hAnsi="宋体" w:cs="宋体" w:eastAsia="宋体" w:hint="default"/>
                <w:spacing w:val="-92"/>
                <w:sz w:val="18"/>
                <w:szCs w:val="18"/>
              </w:rPr>
              <w:t>》</w:t>
            </w:r>
            <w:r>
              <w:rPr>
                <w:rFonts w:ascii="宋体" w:hAnsi="宋体" w:cs="宋体" w:eastAsia="宋体" w:hint="default"/>
                <w:w w:val="50"/>
                <w:sz w:val="18"/>
                <w:szCs w:val="18"/>
              </w:rPr>
              <w:t>。</w:t>
            </w:r>
            <w:r>
              <w:rPr>
                <w:rFonts w:ascii="宋体" w:hAnsi="宋体" w:cs="宋体" w:eastAsia="宋体" w:hint="default"/>
                <w:sz w:val="18"/>
                <w:szCs w:val="18"/>
              </w:rPr>
            </w:r>
          </w:p>
        </w:tc>
      </w:tr>
      <w:tr>
        <w:trPr>
          <w:trHeight w:val="33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日止，公司超募资金实际使用情况如下：</w:t>
            </w:r>
          </w:p>
        </w:tc>
      </w:tr>
      <w:tr>
        <w:trPr>
          <w:trHeight w:val="353"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、已将超募资金中的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万元用于偿还银行贷款。</w:t>
            </w:r>
          </w:p>
        </w:tc>
      </w:tr>
      <w:tr>
        <w:trPr>
          <w:trHeight w:val="35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w:t>
            </w:r>
          </w:p>
        </w:tc>
      </w:tr>
      <w:tr>
        <w:trPr>
          <w:trHeight w:val="33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、已将超募资金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49,515,256.19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元投入公司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年超纤基材扩建项目；已将超募资金</w:t>
            </w:r>
          </w:p>
        </w:tc>
      </w:tr>
      <w:tr>
        <w:trPr>
          <w:trHeight w:val="31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41,947,518.92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元投入公司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年超细纤维聚氨酯合成革技术改造项；已将超募资金</w:t>
            </w:r>
          </w:p>
        </w:tc>
      </w:tr>
      <w:tr>
        <w:trPr>
          <w:trHeight w:val="312"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11,026,490.80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元投入公司年产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万平方米定岛超细纤维聚氨酯合成革生产投资建设项目中的（二</w:t>
            </w:r>
          </w:p>
        </w:tc>
      </w:tr>
      <w:tr>
        <w:trPr>
          <w:trHeight w:val="331" w:hRule="exact"/>
        </w:trPr>
        <w:tc>
          <w:tcPr>
            <w:tcW w:w="1819" w:type="dxa"/>
            <w:vMerge/>
            <w:tcBorders>
              <w:left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年定岛超细纤维聚氨酯合成革项目。</w:t>
            </w:r>
          </w:p>
        </w:tc>
      </w:tr>
      <w:tr>
        <w:trPr>
          <w:trHeight w:val="373" w:hRule="exact"/>
        </w:trPr>
        <w:tc>
          <w:tcPr>
            <w:tcW w:w="1819" w:type="dxa"/>
            <w:vMerge/>
            <w:tcBorders>
              <w:left w:val="single" w:sz="4" w:space="0" w:color="000000"/>
              <w:bottom w:val="single" w:sz="4" w:space="0" w:color="000000"/>
              <w:right w:val="single" w:sz="4" w:space="0" w:color="000000"/>
            </w:tcBorders>
            <w:shd w:val="clear" w:color="auto" w:fill="DBDBDB"/>
          </w:tcPr>
          <w:p>
            <w:pPr/>
          </w:p>
        </w:tc>
        <w:tc>
          <w:tcPr>
            <w:tcW w:w="78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年度合计使用超募资金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200,489,265.91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401"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3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898"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日第一届董事会第十四次会议审议通过，并经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 议通过，同意变更募集资金投资项目实施地点如下：</w:t>
            </w:r>
          </w:p>
          <w:p>
            <w:pPr>
              <w:pStyle w:val="TableParagraph"/>
              <w:spacing w:line="309" w:lineRule="auto" w:before="72"/>
              <w:ind w:left="24" w:right="23"/>
              <w:jc w:val="both"/>
              <w:rPr>
                <w:rFonts w:ascii="宋体" w:hAnsi="宋体" w:cs="宋体" w:eastAsia="宋体" w:hint="default"/>
                <w:sz w:val="18"/>
                <w:szCs w:val="18"/>
              </w:rPr>
            </w:pPr>
            <w:r>
              <w:rPr>
                <w:rFonts w:ascii="宋体" w:hAnsi="宋体" w:cs="宋体" w:eastAsia="宋体" w:hint="default"/>
                <w:spacing w:val="-8"/>
                <w:sz w:val="18"/>
                <w:szCs w:val="18"/>
              </w:rPr>
              <w:t>（一）年产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万平方米定岛超细纤维聚氨酯合成革生产投资建设项目中的一期、二期项目干法贴面 </w:t>
            </w:r>
            <w:r>
              <w:rPr>
                <w:rFonts w:ascii="宋体" w:hAnsi="宋体" w:cs="宋体" w:eastAsia="宋体" w:hint="default"/>
                <w:spacing w:val="-2"/>
                <w:sz w:val="18"/>
                <w:szCs w:val="18"/>
              </w:rPr>
              <w:t>工艺实施地点，拟将上述项目干法贴面工艺实施地点从公司募投项目地块变更至公司老厂区山阳镇亭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号建设。</w:t>
            </w:r>
          </w:p>
          <w:p>
            <w:pPr>
              <w:pStyle w:val="TableParagraph"/>
              <w:spacing w:line="240" w:lineRule="auto" w:before="43"/>
              <w:ind w:left="24" w:right="0"/>
              <w:jc w:val="both"/>
              <w:rPr>
                <w:rFonts w:ascii="宋体" w:hAnsi="宋体" w:cs="宋体" w:eastAsia="宋体" w:hint="default"/>
                <w:sz w:val="18"/>
                <w:szCs w:val="18"/>
              </w:rPr>
            </w:pPr>
            <w:r>
              <w:rPr>
                <w:rFonts w:ascii="宋体" w:hAnsi="宋体" w:cs="宋体" w:eastAsia="宋体" w:hint="default"/>
                <w:spacing w:val="-3"/>
                <w:sz w:val="18"/>
                <w:szCs w:val="18"/>
              </w:rPr>
              <w:t>（二）企业技术中心技改项目实施地点及实施方式变更，公司利用老厂区山阳镇海利路 </w:t>
            </w:r>
            <w:r>
              <w:rPr>
                <w:rFonts w:ascii="Times New Roman" w:hAnsi="Times New Roman" w:cs="Times New Roman" w:eastAsia="Times New Roman" w:hint="default"/>
                <w:sz w:val="18"/>
                <w:szCs w:val="18"/>
              </w:rPr>
              <w:t>558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号上的现</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有车间及山阳镇亭卫南路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号上的现有办公楼的部分区域来实施原计划在募投项目地块上建设的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企业技术中心技改项目，项目总投资调整至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533"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施地点变更情况</w:t>
            </w:r>
          </w:p>
        </w:tc>
        <w:tc>
          <w:tcPr>
            <w:tcW w:w="7898" w:type="dxa"/>
            <w:vMerge/>
            <w:tcBorders>
              <w:left w:val="single" w:sz="4" w:space="0" w:color="000000"/>
              <w:bottom w:val="single" w:sz="4" w:space="0" w:color="000000"/>
              <w:right w:val="single" w:sz="4" w:space="0" w:color="000000"/>
            </w:tcBorders>
          </w:tcPr>
          <w:p>
            <w:pPr/>
          </w:p>
        </w:tc>
      </w:tr>
      <w:tr>
        <w:trPr>
          <w:trHeight w:val="403"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07"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898"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经公司第一届董事会第十三次、十四次会议审议通过，并经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 同意变更募集资金投资项目实施方式如下：</w:t>
            </w:r>
          </w:p>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（一）调整各项目投资进度</w:t>
            </w:r>
          </w:p>
          <w:p>
            <w:pPr>
              <w:pStyle w:val="TableParagraph"/>
              <w:spacing w:line="240" w:lineRule="auto" w:before="117"/>
              <w:ind w:left="24" w:right="0"/>
              <w:jc w:val="left"/>
              <w:rPr>
                <w:rFonts w:ascii="宋体" w:hAnsi="宋体" w:cs="宋体" w:eastAsia="宋体" w:hint="default"/>
                <w:sz w:val="18"/>
                <w:szCs w:val="18"/>
              </w:rPr>
            </w:pPr>
            <w:r>
              <w:rPr>
                <w:rFonts w:ascii="宋体" w:hAnsi="宋体" w:cs="宋体" w:eastAsia="宋体" w:hint="default"/>
                <w:sz w:val="18"/>
                <w:szCs w:val="18"/>
              </w:rPr>
              <w:t>（二）年产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万平方米定岛超细纤维聚氨酯合成革生产投资建设项目中的一期追加投资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912"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施方式调整情况</w:t>
            </w:r>
          </w:p>
        </w:tc>
        <w:tc>
          <w:tcPr>
            <w:tcW w:w="7898" w:type="dxa"/>
            <w:vMerge/>
            <w:tcBorders>
              <w:left w:val="single" w:sz="4" w:space="0" w:color="000000"/>
              <w:bottom w:val="single" w:sz="4" w:space="0" w:color="000000"/>
              <w:right w:val="single" w:sz="4" w:space="0" w:color="000000"/>
            </w:tcBorders>
          </w:tcPr>
          <w:p>
            <w:pPr/>
          </w:p>
        </w:tc>
      </w:tr>
      <w:tr>
        <w:trPr>
          <w:trHeight w:val="401"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8"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898"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日，本公司第一届董事会第十次会议审议通过《关于以募集资金置换预先已投入募投</w:t>
            </w:r>
          </w:p>
          <w:p>
            <w:pPr>
              <w:pStyle w:val="TableParagraph"/>
              <w:spacing w:line="300" w:lineRule="auto" w:before="63"/>
              <w:ind w:left="24" w:right="23"/>
              <w:jc w:val="both"/>
              <w:rPr>
                <w:rFonts w:ascii="宋体" w:hAnsi="宋体" w:cs="宋体" w:eastAsia="宋体" w:hint="default"/>
                <w:sz w:val="18"/>
                <w:szCs w:val="18"/>
              </w:rPr>
            </w:pPr>
            <w:r>
              <w:rPr>
                <w:rFonts w:ascii="宋体" w:hAnsi="宋体" w:cs="宋体" w:eastAsia="宋体" w:hint="default"/>
                <w:spacing w:val="-6"/>
                <w:sz w:val="18"/>
                <w:szCs w:val="18"/>
              </w:rPr>
              <w:t>项目自筹资金的议案》，同意以募集资金置换截止</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日已投入年产</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万平方米定岛超 </w:t>
            </w:r>
            <w:r>
              <w:rPr>
                <w:rFonts w:ascii="宋体" w:hAnsi="宋体" w:cs="宋体" w:eastAsia="宋体" w:hint="default"/>
                <w:spacing w:val="-4"/>
                <w:sz w:val="18"/>
                <w:szCs w:val="18"/>
              </w:rPr>
              <w:t>细纤维聚氨酯合成革生产投资建设项目中的（一期）</w:t>
            </w:r>
            <w:r>
              <w:rPr>
                <w:rFonts w:ascii="Times New Roman" w:hAnsi="Times New Roman" w:cs="Times New Roman" w:eastAsia="Times New Roman" w:hint="default"/>
                <w:spacing w:val="-4"/>
                <w:sz w:val="18"/>
                <w:szCs w:val="18"/>
              </w:rPr>
              <w:t>300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年定岛超细纤维聚氨酯合成革项目</w:t>
            </w:r>
            <w:r>
              <w:rPr>
                <w:rFonts w:ascii="宋体" w:hAnsi="宋体" w:cs="宋体" w:eastAsia="宋体" w:hint="default"/>
                <w:spacing w:val="-86"/>
                <w:sz w:val="18"/>
                <w:szCs w:val="18"/>
              </w:rPr>
              <w:t> </w:t>
            </w:r>
            <w:r>
              <w:rPr>
                <w:rFonts w:ascii="宋体" w:hAnsi="宋体" w:cs="宋体" w:eastAsia="宋体" w:hint="default"/>
                <w:sz w:val="18"/>
                <w:szCs w:val="18"/>
              </w:rPr>
              <w:t>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871"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898" w:type="dxa"/>
            <w:vMerge/>
            <w:tcBorders>
              <w:left w:val="single" w:sz="4" w:space="0" w:color="000000"/>
              <w:bottom w:val="single" w:sz="4" w:space="0" w:color="000000"/>
              <w:right w:val="single" w:sz="4" w:space="0" w:color="000000"/>
            </w:tcBorders>
          </w:tcPr>
          <w:p>
            <w:pP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184" w:right="91"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1"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898"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公司计划使用超募资金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万元实施</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  </w:t>
            </w:r>
            <w:r>
              <w:rPr>
                <w:rFonts w:ascii="宋体" w:hAnsi="宋体" w:cs="宋体" w:eastAsia="宋体" w:hint="default"/>
                <w:sz w:val="18"/>
                <w:szCs w:val="18"/>
              </w:rPr>
              <w:t>万平方米</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年超纤基材扩建项目</w:t>
            </w:r>
            <w:r>
              <w:rPr>
                <w:rFonts w:ascii="宋体" w:hAnsi="宋体" w:cs="宋体" w:eastAsia="宋体" w:hint="default"/>
                <w:spacing w:val="-39"/>
                <w:sz w:val="18"/>
                <w:szCs w:val="18"/>
              </w:rPr>
              <w:t>，</w:t>
            </w:r>
            <w:r>
              <w:rPr>
                <w:rFonts w:ascii="宋体" w:hAnsi="宋体" w:cs="宋体" w:eastAsia="宋体" w:hint="default"/>
                <w:sz w:val="18"/>
                <w:szCs w:val="18"/>
              </w:rPr>
              <w:t>本着节省投资的原则</w:t>
            </w:r>
            <w:r>
              <w:rPr>
                <w:rFonts w:ascii="宋体" w:hAnsi="宋体" w:cs="宋体" w:eastAsia="宋体" w:hint="default"/>
                <w:w w:val="50"/>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截止报告期末项目已基本建成并开始少量生产，累计投入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4,951.53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万元，且仍有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万元配套流动</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资金还未划转，该项目预计将出现部分募集资金结余；公司计划使用超募资金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8,068.00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万元实施</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300</w:t>
            </w:r>
          </w:p>
        </w:tc>
      </w:tr>
      <w:tr>
        <w:trPr>
          <w:trHeight w:val="693"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89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6" w:top="1100" w:bottom="1160" w:left="114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819"/>
        <w:gridCol w:w="7898"/>
      </w:tblGrid>
      <w:tr>
        <w:trPr>
          <w:trHeight w:val="98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35"/>
              <w:jc w:val="both"/>
              <w:rPr>
                <w:rFonts w:ascii="宋体" w:hAnsi="宋体" w:cs="宋体" w:eastAsia="宋体" w:hint="default"/>
                <w:sz w:val="18"/>
                <w:szCs w:val="18"/>
              </w:rPr>
            </w:pP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年超细纤维聚氨酯合成革技术改造项目，本着节省投资的原则，截止报告期末项目已基本 建成并开始少量生产，累计投入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4,194.75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万元，且仍有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万元配套流动资金还未划转，该项目预 计将出现部分募集资金结余。</w:t>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49"/>
              <w:ind w:left="456" w:right="91"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尚未使用的募集资金存放于公司募集资金专户和以定期存单的形式进行存放和管理。</w:t>
            </w:r>
          </w:p>
        </w:tc>
      </w:tr>
      <w:tr>
        <w:trPr>
          <w:trHeight w:val="1027"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96" w:right="91"/>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9"/>
        <w:ind w:left="1120" w:right="0"/>
        <w:jc w:val="left"/>
      </w:pPr>
      <w:r>
        <w:rPr/>
        <w:t>（二）报告期内，公司其他重大非募集资金投资项目。</w:t>
      </w:r>
    </w:p>
    <w:p>
      <w:pPr>
        <w:spacing w:before="129"/>
        <w:ind w:left="0" w:right="66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655" w:type="dxa"/>
        <w:tblLayout w:type="fixed"/>
        <w:tblCellMar>
          <w:top w:w="0" w:type="dxa"/>
          <w:left w:w="0" w:type="dxa"/>
          <w:bottom w:w="0" w:type="dxa"/>
          <w:right w:w="0" w:type="dxa"/>
        </w:tblCellMar>
        <w:tblLook w:val="01E0"/>
      </w:tblPr>
      <w:tblGrid>
        <w:gridCol w:w="2858"/>
        <w:gridCol w:w="1560"/>
        <w:gridCol w:w="2028"/>
        <w:gridCol w:w="2717"/>
      </w:tblGrid>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410"/>
              <w:jc w:val="right"/>
              <w:rPr>
                <w:rFonts w:ascii="宋体" w:hAnsi="宋体" w:cs="宋体" w:eastAsia="宋体" w:hint="default"/>
                <w:sz w:val="18"/>
                <w:szCs w:val="18"/>
              </w:rPr>
            </w:pPr>
            <w:r>
              <w:rPr>
                <w:rFonts w:ascii="宋体" w:hAnsi="宋体" w:cs="宋体" w:eastAsia="宋体" w:hint="default"/>
                <w:sz w:val="18"/>
                <w:szCs w:val="18"/>
              </w:rPr>
              <w:t>项目金额</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27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新增</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1440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年超纤基布项目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09"/>
              <w:jc w:val="right"/>
              <w:rPr>
                <w:rFonts w:ascii="Times New Roman" w:hAnsi="Times New Roman" w:cs="Times New Roman" w:eastAsia="Times New Roman" w:hint="default"/>
                <w:sz w:val="18"/>
                <w:szCs w:val="18"/>
              </w:rPr>
            </w:pPr>
            <w:r>
              <w:rPr>
                <w:rFonts w:ascii="Times New Roman"/>
                <w:spacing w:val="-1"/>
                <w:sz w:val="18"/>
              </w:rPr>
              <w:t>28,000.00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分步建设中</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09"/>
              <w:jc w:val="right"/>
              <w:rPr>
                <w:rFonts w:ascii="Times New Roman" w:hAnsi="Times New Roman" w:cs="Times New Roman" w:eastAsia="Times New Roman" w:hint="default"/>
                <w:sz w:val="18"/>
                <w:szCs w:val="18"/>
              </w:rPr>
            </w:pPr>
            <w:r>
              <w:rPr>
                <w:rFonts w:ascii="Times New Roman"/>
                <w:spacing w:val="-1"/>
                <w:sz w:val="18"/>
              </w:rPr>
              <w:t>28,000.00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宋体" w:hAnsi="宋体" w:cs="宋体" w:eastAsia="宋体" w:hint="default"/>
          <w:sz w:val="28"/>
          <w:szCs w:val="28"/>
        </w:rPr>
      </w:pPr>
    </w:p>
    <w:p>
      <w:pPr>
        <w:pStyle w:val="BodyText"/>
        <w:spacing w:line="309" w:lineRule="auto" w:before="29"/>
        <w:ind w:left="660" w:right="0" w:firstLine="460"/>
        <w:jc w:val="left"/>
      </w:pPr>
      <w:r>
        <w:rPr>
          <w:spacing w:val="-4"/>
          <w:w w:val="100"/>
        </w:rPr>
        <w:t>（三）报告期内，公司没有持有其他上市公司股权、参股商业银行、证券公司、保</w:t>
      </w:r>
      <w:r>
        <w:rPr>
          <w:w w:val="100"/>
        </w:rPr>
        <w:t> </w:t>
      </w:r>
      <w:r>
        <w:rPr/>
        <w:t>险公司、信托公司和期货公司等金融企业股权。</w:t>
      </w:r>
    </w:p>
    <w:p>
      <w:pPr>
        <w:spacing w:line="240" w:lineRule="auto" w:before="7"/>
        <w:rPr>
          <w:rFonts w:ascii="宋体" w:hAnsi="宋体" w:cs="宋体" w:eastAsia="宋体" w:hint="default"/>
          <w:sz w:val="31"/>
          <w:szCs w:val="31"/>
        </w:rPr>
      </w:pPr>
    </w:p>
    <w:p>
      <w:pPr>
        <w:pStyle w:val="BodyText"/>
        <w:spacing w:line="312" w:lineRule="auto"/>
        <w:ind w:left="660" w:right="0" w:firstLine="460"/>
        <w:jc w:val="left"/>
      </w:pPr>
      <w:r>
        <w:rPr>
          <w:spacing w:val="-1"/>
          <w:w w:val="95"/>
        </w:rPr>
        <w:t>（四）报告期内，公司没有持有以公允价值计量的境内外基金、债券、信托产品、</w:t>
      </w:r>
      <w:r>
        <w:rPr>
          <w:w w:val="56"/>
        </w:rPr>
        <w:t> </w:t>
      </w:r>
      <w:r>
        <w:rPr/>
        <w:t>期货、金融衍生工具等金融资产。</w:t>
      </w:r>
    </w:p>
    <w:p>
      <w:pPr>
        <w:spacing w:line="240" w:lineRule="auto" w:before="4"/>
        <w:rPr>
          <w:rFonts w:ascii="宋体" w:hAnsi="宋体" w:cs="宋体" w:eastAsia="宋体" w:hint="default"/>
          <w:sz w:val="31"/>
          <w:szCs w:val="31"/>
        </w:rPr>
      </w:pPr>
    </w:p>
    <w:p>
      <w:pPr>
        <w:pStyle w:val="BodyText"/>
        <w:spacing w:line="297" w:lineRule="auto"/>
        <w:ind w:left="660" w:right="649" w:firstLine="460"/>
        <w:jc w:val="both"/>
      </w:pPr>
      <w:r>
        <w:rPr>
          <w:spacing w:val="-3"/>
          <w:w w:val="95"/>
        </w:rPr>
        <w:t>（五）报告期内，公司没有发行在外的可转换为股份的各种金融工具，</w:t>
      </w:r>
      <w:r>
        <w:rPr>
          <w:spacing w:val="3"/>
          <w:w w:val="95"/>
        </w:rPr>
        <w:t> </w:t>
      </w:r>
      <w:r>
        <w:rPr>
          <w:w w:val="95"/>
        </w:rPr>
        <w:t>报告期末，</w:t>
      </w:r>
      <w:r>
        <w:rPr>
          <w:w w:val="50"/>
        </w:rPr>
        <w:t> </w:t>
      </w:r>
      <w:r>
        <w:rPr/>
        <w:t>公司交易性金融负债年末余额为</w:t>
      </w:r>
      <w:r>
        <w:rPr>
          <w:rFonts w:ascii="Times New Roman" w:hAnsi="Times New Roman" w:cs="Times New Roman" w:eastAsia="Times New Roman" w:hint="default"/>
        </w:rPr>
        <w:t>2,387,312.05</w:t>
      </w:r>
      <w:r>
        <w:rPr/>
        <w:t>元，系公司与中国银行已签订但尚未到期</w:t>
      </w:r>
      <w:r>
        <w:rPr>
          <w:spacing w:val="-109"/>
        </w:rPr>
        <w:t> </w:t>
      </w:r>
      <w:r>
        <w:rPr/>
        <w:t>的远期购汇合同中：以人民币兑换欧元的合同本金合计</w:t>
      </w:r>
      <w:r>
        <w:rPr>
          <w:rFonts w:ascii="Times New Roman" w:hAnsi="Times New Roman" w:cs="Times New Roman" w:eastAsia="Times New Roman" w:hint="default"/>
        </w:rPr>
        <w:t>336</w:t>
      </w:r>
      <w:r>
        <w:rPr/>
        <w:t>万欧元，合同约定的到期汇</w:t>
      </w:r>
      <w:r>
        <w:rPr>
          <w:spacing w:val="-110"/>
        </w:rPr>
        <w:t> </w:t>
      </w:r>
      <w:r>
        <w:rPr>
          <w:spacing w:val="-2"/>
        </w:rPr>
        <w:t>率为</w:t>
      </w:r>
      <w:r>
        <w:rPr>
          <w:rFonts w:ascii="Times New Roman" w:hAnsi="Times New Roman" w:cs="Times New Roman" w:eastAsia="Times New Roman" w:hint="default"/>
          <w:spacing w:val="-2"/>
        </w:rPr>
        <w:t>8.87</w:t>
      </w:r>
      <w:r>
        <w:rPr>
          <w:spacing w:val="-2"/>
        </w:rPr>
        <w:t>。上述远期结售汇合同的公允价值根据远期外汇合约约定汇率与期末中国银行</w:t>
      </w:r>
      <w:r>
        <w:rPr>
          <w:spacing w:val="-64"/>
        </w:rPr>
        <w:t> </w:t>
      </w:r>
      <w:r>
        <w:rPr>
          <w:spacing w:val="-64"/>
        </w:rPr>
      </w:r>
      <w:r>
        <w:rPr/>
        <w:t>公布的人民币远期外汇牌价的差额计入交易性金融负债。</w:t>
      </w:r>
    </w:p>
    <w:p>
      <w:pPr>
        <w:pStyle w:val="BodyText"/>
        <w:spacing w:line="780" w:lineRule="exact" w:before="68"/>
        <w:ind w:left="660" w:right="1696" w:firstLine="460"/>
        <w:jc w:val="left"/>
      </w:pPr>
      <w:r>
        <w:rPr/>
        <w:t>（六）报告期内，公司没有开展委托理财、委托贷款等对外投资事项。</w:t>
      </w:r>
      <w:r>
        <w:rPr>
          <w:w w:val="100"/>
        </w:rPr>
        <w:t> </w:t>
      </w:r>
      <w:r>
        <w:rPr/>
        <w:t>四、公司会计政策、会计估计变更或重大会计差错更正的原因及影响。</w:t>
      </w:r>
    </w:p>
    <w:p>
      <w:pPr>
        <w:pStyle w:val="BodyText"/>
        <w:spacing w:line="265" w:lineRule="exact"/>
        <w:ind w:left="1120" w:right="0"/>
        <w:jc w:val="left"/>
      </w:pPr>
      <w:r>
        <w:rPr/>
        <w:t>报告期内，公司无会计政策、会计估计变更或重大会计差错。</w:t>
      </w:r>
    </w:p>
    <w:p>
      <w:pPr>
        <w:spacing w:line="240" w:lineRule="auto" w:before="0"/>
        <w:rPr>
          <w:rFonts w:ascii="宋体" w:hAnsi="宋体" w:cs="宋体" w:eastAsia="宋体" w:hint="default"/>
          <w:sz w:val="22"/>
          <w:szCs w:val="22"/>
        </w:rPr>
      </w:pPr>
    </w:p>
    <w:p>
      <w:pPr>
        <w:pStyle w:val="BodyText"/>
        <w:spacing w:line="240" w:lineRule="auto" w:before="191"/>
        <w:ind w:left="660" w:right="0"/>
        <w:jc w:val="left"/>
      </w:pPr>
      <w:r>
        <w:rPr/>
        <w:t>五、公司董事会日常工作情况</w:t>
      </w:r>
    </w:p>
    <w:p>
      <w:pPr>
        <w:spacing w:after="0" w:line="240" w:lineRule="auto"/>
        <w:jc w:val="left"/>
        <w:sectPr>
          <w:pgSz w:w="11910" w:h="16840"/>
          <w:pgMar w:header="877" w:footer="976" w:top="1100" w:bottom="1160" w:left="1140" w:right="800"/>
        </w:sectPr>
      </w:pPr>
    </w:p>
    <w:p>
      <w:pPr>
        <w:spacing w:line="240" w:lineRule="auto" w:before="12"/>
        <w:rPr>
          <w:rFonts w:ascii="宋体" w:hAnsi="宋体" w:cs="宋体" w:eastAsia="宋体" w:hint="default"/>
          <w:sz w:val="22"/>
          <w:szCs w:val="22"/>
        </w:rPr>
      </w:pPr>
    </w:p>
    <w:p>
      <w:pPr>
        <w:pStyle w:val="BodyText"/>
        <w:spacing w:line="312" w:lineRule="auto" w:before="29"/>
        <w:ind w:right="165" w:firstLine="460"/>
        <w:jc w:val="both"/>
      </w:pPr>
      <w:r>
        <w:rPr>
          <w:spacing w:val="-4"/>
        </w:rPr>
        <w:t>报告期内，公司董事会勤勉尽责，认真执行了公司股东大会决议的相关事项，严格</w:t>
      </w:r>
      <w:r>
        <w:rPr>
          <w:w w:val="100"/>
        </w:rPr>
        <w:t> </w:t>
      </w:r>
      <w:r>
        <w:rPr>
          <w:spacing w:val="-18"/>
          <w:w w:val="99"/>
        </w:rPr>
        <w:t>遵守《公司法》、《公司章程》、《股东大会议事规则》、《董事会议事规则》的相关规定，</w:t>
      </w:r>
      <w:r>
        <w:rPr>
          <w:spacing w:val="-88"/>
          <w:w w:val="99"/>
        </w:rPr>
        <w:t> </w:t>
      </w:r>
      <w:r>
        <w:rPr>
          <w:spacing w:val="-88"/>
          <w:w w:val="99"/>
        </w:rPr>
      </w:r>
      <w:r>
        <w:rPr/>
        <w:t>对公司的相关事项做出了决策，程序规范，共召开了</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次会议，具体情况如下：</w:t>
      </w:r>
    </w:p>
    <w:tbl>
      <w:tblPr>
        <w:tblW w:w="0" w:type="auto"/>
        <w:jc w:val="left"/>
        <w:tblInd w:w="275" w:type="dxa"/>
        <w:tblLayout w:type="fixed"/>
        <w:tblCellMar>
          <w:top w:w="0" w:type="dxa"/>
          <w:left w:w="0" w:type="dxa"/>
          <w:bottom w:w="0" w:type="dxa"/>
          <w:right w:w="0" w:type="dxa"/>
        </w:tblCellMar>
        <w:tblLook w:val="01E0"/>
      </w:tblPr>
      <w:tblGrid>
        <w:gridCol w:w="802"/>
        <w:gridCol w:w="4759"/>
        <w:gridCol w:w="2782"/>
      </w:tblGrid>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9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9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会议名称</w:t>
            </w:r>
            <w:r>
              <w:rPr>
                <w:rFonts w:ascii="Microsoft JhengHei" w:hAnsi="Microsoft JhengHei" w:cs="Microsoft JhengHei" w:eastAsia="Microsoft JhengHei" w:hint="default"/>
                <w:sz w:val="18"/>
                <w:szCs w:val="18"/>
              </w:rPr>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9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召开日期</w:t>
            </w:r>
            <w:r>
              <w:rPr>
                <w:rFonts w:ascii="Microsoft JhengHei" w:hAnsi="Microsoft JhengHei" w:cs="Microsoft JhengHei" w:eastAsia="Microsoft JhengHei" w:hint="default"/>
                <w:sz w:val="18"/>
                <w:szCs w:val="18"/>
              </w:rPr>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3" w:right="0"/>
              <w:jc w:val="center"/>
              <w:rPr>
                <w:rFonts w:ascii="Times New Roman" w:hAnsi="Times New Roman" w:cs="Times New Roman" w:eastAsia="Times New Roman" w:hint="default"/>
                <w:sz w:val="18"/>
                <w:szCs w:val="18"/>
              </w:rPr>
            </w:pPr>
            <w:r>
              <w:rPr>
                <w:rFonts w:ascii="Times New Roman"/>
                <w:sz w:val="18"/>
              </w:rPr>
              <w:t>1</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3" w:right="0"/>
              <w:jc w:val="center"/>
              <w:rPr>
                <w:rFonts w:ascii="Times New Roman" w:hAnsi="Times New Roman" w:cs="Times New Roman" w:eastAsia="Times New Roman" w:hint="default"/>
                <w:sz w:val="18"/>
                <w:szCs w:val="18"/>
              </w:rPr>
            </w:pPr>
            <w:r>
              <w:rPr>
                <w:rFonts w:ascii="Times New Roman"/>
                <w:sz w:val="18"/>
              </w:rPr>
              <w:t>2</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华峰超纤第一届董事会第十一次会议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7"/>
              <w:ind w:left="3" w:right="0"/>
              <w:jc w:val="center"/>
              <w:rPr>
                <w:rFonts w:ascii="Times New Roman" w:hAnsi="Times New Roman" w:cs="Times New Roman" w:eastAsia="Times New Roman" w:hint="default"/>
                <w:sz w:val="18"/>
                <w:szCs w:val="18"/>
              </w:rPr>
            </w:pPr>
            <w:r>
              <w:rPr>
                <w:rFonts w:ascii="Times New Roman"/>
                <w:sz w:val="18"/>
              </w:rPr>
              <w:t>3</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华峰超纤第一届董事会第十二次会议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420"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7"/>
              <w:ind w:left="3" w:right="0"/>
              <w:jc w:val="center"/>
              <w:rPr>
                <w:rFonts w:ascii="Times New Roman" w:hAnsi="Times New Roman" w:cs="Times New Roman" w:eastAsia="Times New Roman" w:hint="default"/>
                <w:sz w:val="18"/>
                <w:szCs w:val="18"/>
              </w:rPr>
            </w:pPr>
            <w:r>
              <w:rPr>
                <w:rFonts w:ascii="Times New Roman"/>
                <w:sz w:val="18"/>
              </w:rPr>
              <w:t>4</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华峰超纤第一届董事会第十三次会议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3" w:right="0"/>
              <w:jc w:val="center"/>
              <w:rPr>
                <w:rFonts w:ascii="Times New Roman" w:hAnsi="Times New Roman" w:cs="Times New Roman" w:eastAsia="Times New Roman" w:hint="default"/>
                <w:sz w:val="18"/>
                <w:szCs w:val="18"/>
              </w:rPr>
            </w:pPr>
            <w:r>
              <w:rPr>
                <w:rFonts w:ascii="Times New Roman"/>
                <w:sz w:val="18"/>
              </w:rPr>
              <w:t>5</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华峰超纤第一届董事会第十四次会议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3" w:right="0"/>
              <w:jc w:val="center"/>
              <w:rPr>
                <w:rFonts w:ascii="Times New Roman" w:hAnsi="Times New Roman" w:cs="Times New Roman" w:eastAsia="Times New Roman" w:hint="default"/>
                <w:sz w:val="18"/>
                <w:szCs w:val="18"/>
              </w:rPr>
            </w:pPr>
            <w:r>
              <w:rPr>
                <w:rFonts w:ascii="Times New Roman"/>
                <w:sz w:val="18"/>
              </w:rPr>
              <w:t>6</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华峰超纤第一届董事会第十五次会议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3" w:right="0"/>
              <w:jc w:val="center"/>
              <w:rPr>
                <w:rFonts w:ascii="Times New Roman" w:hAnsi="Times New Roman" w:cs="Times New Roman" w:eastAsia="Times New Roman" w:hint="default"/>
                <w:sz w:val="18"/>
                <w:szCs w:val="18"/>
              </w:rPr>
            </w:pPr>
            <w:r>
              <w:rPr>
                <w:rFonts w:ascii="Times New Roman"/>
                <w:sz w:val="18"/>
              </w:rPr>
              <w:t>7</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华峰超纤第一届董事会第十六次会议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0"/>
              <w:ind w:left="3" w:right="0"/>
              <w:jc w:val="center"/>
              <w:rPr>
                <w:rFonts w:ascii="Times New Roman" w:hAnsi="Times New Roman" w:cs="Times New Roman" w:eastAsia="Times New Roman" w:hint="default"/>
                <w:sz w:val="18"/>
                <w:szCs w:val="18"/>
              </w:rPr>
            </w:pPr>
            <w:r>
              <w:rPr>
                <w:rFonts w:ascii="Times New Roman"/>
                <w:sz w:val="18"/>
              </w:rPr>
              <w:t>8</w:t>
            </w:r>
          </w:p>
        </w:tc>
        <w:tc>
          <w:tcPr>
            <w:tcW w:w="47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华峰超纤第一届董事会第十七次会议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pStyle w:val="BodyText"/>
        <w:spacing w:line="240" w:lineRule="auto" w:before="205"/>
        <w:ind w:left="446" w:right="24"/>
        <w:jc w:val="center"/>
      </w:pPr>
      <w:r>
        <w:rPr>
          <w:w w:val="100"/>
        </w:rPr>
        <w:t>（一</w:t>
      </w:r>
      <w:r>
        <w:rPr>
          <w:spacing w:val="-118"/>
          <w:w w:val="100"/>
        </w:rPr>
        <w:t>）</w:t>
      </w:r>
      <w:r>
        <w:rPr>
          <w:w w:val="100"/>
        </w:rPr>
        <w:t>第一届董事会第十次会</w:t>
      </w:r>
      <w:r>
        <w:rPr>
          <w:spacing w:val="-5"/>
          <w:w w:val="100"/>
        </w:rPr>
        <w:t>议</w:t>
      </w:r>
      <w:r>
        <w:rPr>
          <w:w w:val="100"/>
        </w:rPr>
        <w:t>于</w:t>
      </w:r>
      <w:r>
        <w:rPr>
          <w:spacing w:val="-7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5"/>
        </w:rPr>
        <w:t> </w:t>
      </w:r>
      <w:r>
        <w:rPr>
          <w:w w:val="100"/>
        </w:rPr>
        <w:t>年</w:t>
      </w:r>
      <w:r>
        <w:rPr>
          <w:spacing w:val="-75"/>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5"/>
        </w:rPr>
        <w:t> </w:t>
      </w:r>
      <w:r>
        <w:rPr>
          <w:w w:val="100"/>
        </w:rPr>
        <w:t>月</w:t>
      </w:r>
      <w:r>
        <w:rPr>
          <w:spacing w:val="-75"/>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5"/>
        </w:rPr>
        <w:t> </w:t>
      </w:r>
      <w:r>
        <w:rPr>
          <w:w w:val="100"/>
        </w:rPr>
        <w:t>日在公司会议室以现场结合通讯方</w:t>
      </w:r>
    </w:p>
    <w:p>
      <w:pPr>
        <w:pStyle w:val="BodyText"/>
        <w:spacing w:line="302" w:lineRule="auto" w:before="70"/>
        <w:ind w:right="159"/>
        <w:jc w:val="both"/>
      </w:pPr>
      <w:r>
        <w:rPr/>
        <w:t>式召开，会议应参与表决董事</w:t>
      </w:r>
      <w:r>
        <w:rPr>
          <w:spacing w:val="-5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spacing w:val="-3"/>
        </w:rPr>
        <w:t>名，实际参与表决董事</w:t>
      </w:r>
      <w:r>
        <w:rPr>
          <w:spacing w:val="-5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spacing w:val="-4"/>
        </w:rPr>
        <w:t>名。会议审议通过了《关于</w:t>
      </w:r>
      <w:r>
        <w:rPr>
          <w:w w:val="100"/>
        </w:rPr>
        <w:t> </w:t>
      </w:r>
      <w:r>
        <w:rPr>
          <w:spacing w:val="-15"/>
          <w:w w:val="100"/>
        </w:rPr>
        <w:t>设立募集资金专用账户》、《关于以募集资金置换预先已投入募投项目自筹资金》、《关于</w:t>
      </w:r>
      <w:r>
        <w:rPr>
          <w:spacing w:val="-95"/>
          <w:w w:val="100"/>
        </w:rPr>
        <w:t> </w:t>
      </w:r>
      <w:r>
        <w:rPr>
          <w:spacing w:val="-95"/>
          <w:w w:val="100"/>
        </w:rPr>
      </w:r>
      <w:r>
        <w:rPr/>
        <w:t>使用部分超募资金偿还银行贷款及永久性补充流动资金》等议案。</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spacing w:line="240" w:lineRule="auto"/>
        <w:ind w:left="438" w:right="141"/>
        <w:jc w:val="center"/>
      </w:pPr>
      <w:r>
        <w:rPr/>
        <w:t>（二）第一届董事会第十一次会议于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日在公司会议室召开，会议应</w:t>
      </w:r>
    </w:p>
    <w:p>
      <w:pPr>
        <w:pStyle w:val="BodyText"/>
        <w:spacing w:line="240" w:lineRule="auto" w:before="70"/>
        <w:ind w:right="0"/>
        <w:jc w:val="both"/>
      </w:pPr>
      <w:r>
        <w:rPr/>
        <w:t>参与表决董事</w:t>
      </w:r>
      <w:r>
        <w:rPr>
          <w:spacing w:val="-5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3"/>
        </w:rPr>
        <w:t> </w:t>
      </w:r>
      <w:r>
        <w:rPr>
          <w:spacing w:val="-3"/>
        </w:rPr>
        <w:t>名，实际参与表决董事</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3"/>
        </w:rPr>
        <w:t> </w:t>
      </w:r>
      <w:r>
        <w:rPr>
          <w:spacing w:val="-4"/>
        </w:rPr>
        <w:t>名。会议审议通过了《公司以部分超募资金</w:t>
      </w:r>
    </w:p>
    <w:p>
      <w:pPr>
        <w:pStyle w:val="BodyText"/>
        <w:spacing w:line="240" w:lineRule="auto" w:before="73"/>
        <w:ind w:right="0"/>
        <w:jc w:val="both"/>
      </w:pPr>
      <w:r>
        <w:rPr>
          <w:w w:val="100"/>
        </w:rPr>
        <w:t>投向</w:t>
      </w:r>
      <w:r>
        <w:rPr>
          <w:spacing w:val="-60"/>
        </w:rPr>
        <w:t> </w:t>
      </w:r>
      <w:r>
        <w:rPr>
          <w:rFonts w:ascii="Times New Roman" w:hAnsi="Times New Roman" w:cs="Times New Roman" w:eastAsia="Times New Roman" w:hint="default"/>
          <w:w w:val="100"/>
        </w:rPr>
        <w:t>360</w:t>
      </w:r>
      <w:r>
        <w:rPr>
          <w:rFonts w:ascii="Times New Roman" w:hAnsi="Times New Roman" w:cs="Times New Roman" w:eastAsia="Times New Roman" w:hint="default"/>
        </w:rPr>
        <w:t> </w:t>
      </w:r>
      <w:r>
        <w:rPr>
          <w:w w:val="100"/>
        </w:rPr>
        <w:t>万平方米</w:t>
      </w:r>
      <w:r>
        <w:rPr>
          <w:rFonts w:ascii="Times New Roman" w:hAnsi="Times New Roman" w:cs="Times New Roman" w:eastAsia="Times New Roman" w:hint="default"/>
          <w:w w:val="100"/>
        </w:rPr>
        <w:t>/</w:t>
      </w:r>
      <w:r>
        <w:rPr>
          <w:w w:val="100"/>
        </w:rPr>
        <w:t>年超纤基材扩建项</w:t>
      </w:r>
      <w:r>
        <w:rPr>
          <w:spacing w:val="-3"/>
          <w:w w:val="100"/>
        </w:rPr>
        <w:t>目</w:t>
      </w:r>
      <w:r>
        <w:rPr>
          <w:spacing w:val="-116"/>
          <w:w w:val="100"/>
        </w:rPr>
        <w:t>》、</w:t>
      </w:r>
      <w:r>
        <w:rPr>
          <w:w w:val="100"/>
        </w:rPr>
        <w:t>《公司使用超募资金投资</w:t>
      </w:r>
      <w:r>
        <w:rPr>
          <w:spacing w:val="-60"/>
        </w:rPr>
        <w:t> </w:t>
      </w:r>
      <w:r>
        <w:rPr>
          <w:rFonts w:ascii="Times New Roman" w:hAnsi="Times New Roman" w:cs="Times New Roman" w:eastAsia="Times New Roman" w:hint="default"/>
          <w:w w:val="100"/>
        </w:rPr>
        <w:t>300</w:t>
      </w:r>
      <w:r>
        <w:rPr>
          <w:rFonts w:ascii="Times New Roman" w:hAnsi="Times New Roman" w:cs="Times New Roman" w:eastAsia="Times New Roman" w:hint="default"/>
          <w:spacing w:val="-3"/>
        </w:rPr>
        <w:t> </w:t>
      </w:r>
      <w:r>
        <w:rPr>
          <w:w w:val="100"/>
        </w:rPr>
        <w:t>万平方米</w:t>
      </w:r>
      <w:r>
        <w:rPr>
          <w:rFonts w:ascii="Times New Roman" w:hAnsi="Times New Roman" w:cs="Times New Roman" w:eastAsia="Times New Roman" w:hint="default"/>
          <w:w w:val="100"/>
        </w:rPr>
        <w:t>/</w:t>
      </w:r>
      <w:r>
        <w:rPr>
          <w:w w:val="100"/>
        </w:rPr>
        <w:t>年超</w:t>
      </w:r>
    </w:p>
    <w:p>
      <w:pPr>
        <w:pStyle w:val="BodyText"/>
        <w:spacing w:line="295" w:lineRule="auto" w:before="70"/>
        <w:ind w:right="159"/>
        <w:jc w:val="both"/>
      </w:pPr>
      <w:r>
        <w:rPr>
          <w:spacing w:val="-12"/>
          <w:w w:val="100"/>
        </w:rPr>
        <w:t>细纤维聚氨酯合成革技术改造项目》、《公司使用超募资金投资年产</w:t>
      </w:r>
      <w:r>
        <w:rPr>
          <w:spacing w:val="-53"/>
          <w:w w:val="100"/>
        </w:rPr>
        <w:t> </w:t>
      </w:r>
      <w:r>
        <w:rPr>
          <w:rFonts w:ascii="Times New Roman" w:hAnsi="Times New Roman" w:cs="Times New Roman" w:eastAsia="Times New Roman" w:hint="default"/>
          <w:w w:val="100"/>
        </w:rPr>
        <w:t>600</w:t>
      </w:r>
      <w:r>
        <w:rPr>
          <w:rFonts w:ascii="Times New Roman" w:hAnsi="Times New Roman" w:cs="Times New Roman" w:eastAsia="Times New Roman" w:hint="default"/>
          <w:spacing w:val="7"/>
          <w:w w:val="100"/>
        </w:rPr>
        <w:t> </w:t>
      </w:r>
      <w:r>
        <w:rPr>
          <w:w w:val="100"/>
        </w:rPr>
        <w:t>万平方米定岛超</w:t>
      </w:r>
      <w:r>
        <w:rPr>
          <w:spacing w:val="-114"/>
          <w:w w:val="100"/>
        </w:rPr>
        <w:t> </w:t>
      </w:r>
      <w:r>
        <w:rPr>
          <w:spacing w:val="-5"/>
        </w:rPr>
        <w:t>细纤维聚氨酯合成革生产投资建设项目中的（二期）</w:t>
      </w:r>
      <w:r>
        <w:rPr>
          <w:rFonts w:ascii="Times New Roman" w:hAnsi="Times New Roman" w:cs="Times New Roman" w:eastAsia="Times New Roman" w:hint="default"/>
          <w:spacing w:val="-5"/>
        </w:rPr>
        <w:t>300</w:t>
      </w:r>
      <w:r>
        <w:rPr>
          <w:rFonts w:ascii="Times New Roman" w:hAnsi="Times New Roman" w:cs="Times New Roman" w:eastAsia="Times New Roman" w:hint="default"/>
          <w:spacing w:val="24"/>
        </w:rPr>
        <w:t> </w:t>
      </w:r>
      <w:r>
        <w:rPr/>
        <w:t>万平方米</w:t>
      </w:r>
      <w:r>
        <w:rPr>
          <w:rFonts w:ascii="Times New Roman" w:hAnsi="Times New Roman" w:cs="Times New Roman" w:eastAsia="Times New Roman" w:hint="default"/>
        </w:rPr>
        <w:t>/</w:t>
      </w:r>
      <w:r>
        <w:rPr/>
        <w:t>年定岛超细纤维聚氨</w:t>
      </w:r>
      <w:r>
        <w:rPr>
          <w:spacing w:val="-112"/>
        </w:rPr>
        <w:t> </w:t>
      </w:r>
      <w:r>
        <w:rPr>
          <w:spacing w:val="-10"/>
          <w:w w:val="100"/>
        </w:rPr>
        <w:t>酯合成革项目》、《关于修订</w:t>
      </w:r>
      <w:r>
        <w:rPr>
          <w:rFonts w:ascii="Times New Roman" w:hAnsi="Times New Roman" w:cs="Times New Roman" w:eastAsia="Times New Roman" w:hint="default"/>
          <w:spacing w:val="-10"/>
          <w:w w:val="100"/>
        </w:rPr>
        <w:t>&lt;</w:t>
      </w:r>
      <w:r>
        <w:rPr>
          <w:spacing w:val="-10"/>
          <w:w w:val="100"/>
        </w:rPr>
        <w:t>公司章程</w:t>
      </w:r>
      <w:r>
        <w:rPr>
          <w:rFonts w:ascii="Times New Roman" w:hAnsi="Times New Roman" w:cs="Times New Roman" w:eastAsia="Times New Roman" w:hint="default"/>
          <w:spacing w:val="-10"/>
          <w:w w:val="100"/>
        </w:rPr>
        <w:t>&gt;</w:t>
      </w:r>
      <w:r>
        <w:rPr>
          <w:spacing w:val="-10"/>
          <w:w w:val="100"/>
        </w:rPr>
        <w:t>（草案）部分条款》、《聘任王克亮先生为公司</w:t>
      </w:r>
      <w:r>
        <w:rPr>
          <w:spacing w:val="-102"/>
          <w:w w:val="100"/>
        </w:rPr>
        <w:t> </w:t>
      </w:r>
      <w:r>
        <w:rPr>
          <w:spacing w:val="-102"/>
          <w:w w:val="100"/>
        </w:rPr>
      </w:r>
      <w:r>
        <w:rPr>
          <w:spacing w:val="-22"/>
          <w:w w:val="100"/>
        </w:rPr>
        <w:t>技术总监》、《关于召开</w:t>
      </w:r>
      <w:r>
        <w:rPr>
          <w:spacing w:val="-56"/>
          <w:w w:val="100"/>
        </w:rPr>
        <w:t> </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spacing w:val="-1"/>
          <w:w w:val="100"/>
        </w:rPr>
        <w:t> </w:t>
      </w:r>
      <w:r>
        <w:rPr>
          <w:w w:val="100"/>
        </w:rPr>
        <w:t>年第一次临时股东大会》等议案。</w:t>
      </w:r>
    </w:p>
    <w:p>
      <w:pPr>
        <w:spacing w:line="240" w:lineRule="auto" w:before="0"/>
        <w:rPr>
          <w:rFonts w:ascii="宋体" w:hAnsi="宋体" w:cs="宋体" w:eastAsia="宋体" w:hint="default"/>
          <w:sz w:val="24"/>
          <w:szCs w:val="24"/>
        </w:rPr>
      </w:pPr>
    </w:p>
    <w:p>
      <w:pPr>
        <w:pStyle w:val="BodyText"/>
        <w:spacing w:line="240" w:lineRule="auto" w:before="168"/>
        <w:ind w:left="446" w:right="27"/>
        <w:jc w:val="center"/>
      </w:pPr>
      <w:r>
        <w:rPr>
          <w:spacing w:val="-4"/>
        </w:rPr>
        <w:t>（三）第一届董事会第十二次会议于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4"/>
        </w:rPr>
        <w:t>日在公司会议室召开，会议应</w:t>
      </w:r>
    </w:p>
    <w:p>
      <w:pPr>
        <w:pStyle w:val="BodyText"/>
        <w:spacing w:line="292" w:lineRule="auto" w:before="70"/>
        <w:ind w:right="159"/>
        <w:jc w:val="both"/>
      </w:pPr>
      <w:r>
        <w:rPr/>
        <w:t>参与表决董事</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3"/>
        </w:rPr>
        <w:t> </w:t>
      </w:r>
      <w:r>
        <w:rPr/>
        <w:t>名，实际参与表决董事</w:t>
      </w:r>
      <w:r>
        <w:rPr>
          <w:spacing w:val="-4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0"/>
        </w:rPr>
        <w:t> </w:t>
      </w:r>
      <w:r>
        <w:rPr/>
        <w:t>名。会议审议通过了《</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年度总经理工</w:t>
      </w:r>
      <w:r>
        <w:rPr>
          <w:spacing w:val="-110"/>
        </w:rPr>
        <w:t> </w:t>
      </w:r>
      <w:r>
        <w:rPr>
          <w:spacing w:val="-110"/>
        </w:rPr>
      </w:r>
      <w:r>
        <w:rPr>
          <w:spacing w:val="-25"/>
          <w:w w:val="100"/>
        </w:rPr>
        <w:t>作报告》、《</w:t>
      </w:r>
      <w:r>
        <w:rPr>
          <w:rFonts w:ascii="Times New Roman" w:hAnsi="Times New Roman" w:cs="Times New Roman" w:eastAsia="Times New Roman" w:hint="default"/>
          <w:spacing w:val="-25"/>
          <w:w w:val="100"/>
        </w:rPr>
        <w:t>2010</w:t>
      </w:r>
      <w:r>
        <w:rPr>
          <w:rFonts w:ascii="Times New Roman" w:hAnsi="Times New Roman" w:cs="Times New Roman" w:eastAsia="Times New Roman" w:hint="default"/>
          <w:w w:val="100"/>
        </w:rPr>
        <w:t> </w:t>
      </w:r>
      <w:r>
        <w:rPr>
          <w:spacing w:val="-16"/>
          <w:w w:val="100"/>
        </w:rPr>
        <w:t>年度董事会工作报告》、《</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w w:val="100"/>
        </w:rPr>
        <w:t> </w:t>
      </w:r>
      <w:r>
        <w:rPr>
          <w:spacing w:val="-17"/>
          <w:w w:val="100"/>
        </w:rPr>
        <w:t>年度财务决算报告》、《</w:t>
      </w:r>
      <w:r>
        <w:rPr>
          <w:rFonts w:ascii="Times New Roman" w:hAnsi="Times New Roman" w:cs="Times New Roman" w:eastAsia="Times New Roman" w:hint="default"/>
          <w:spacing w:val="-17"/>
          <w:w w:val="100"/>
        </w:rPr>
        <w:t>2010</w:t>
      </w:r>
      <w:r>
        <w:rPr>
          <w:rFonts w:ascii="Times New Roman" w:hAnsi="Times New Roman" w:cs="Times New Roman" w:eastAsia="Times New Roman" w:hint="default"/>
          <w:spacing w:val="8"/>
          <w:w w:val="100"/>
        </w:rPr>
        <w:t> </w:t>
      </w:r>
      <w:r>
        <w:rPr>
          <w:w w:val="100"/>
        </w:rPr>
        <w:t>年度审计报 </w:t>
      </w:r>
      <w:r>
        <w:rPr>
          <w:spacing w:val="-28"/>
          <w:w w:val="100"/>
        </w:rPr>
        <w:t>告》、《关于续聘审计机构》、《</w:t>
      </w:r>
      <w:r>
        <w:rPr>
          <w:rFonts w:ascii="Times New Roman" w:hAnsi="Times New Roman" w:cs="Times New Roman" w:eastAsia="Times New Roman" w:hint="default"/>
          <w:spacing w:val="-28"/>
          <w:w w:val="100"/>
        </w:rPr>
        <w:t>2010</w:t>
      </w:r>
      <w:r>
        <w:rPr>
          <w:rFonts w:ascii="Times New Roman" w:hAnsi="Times New Roman" w:cs="Times New Roman" w:eastAsia="Times New Roman" w:hint="default"/>
          <w:spacing w:val="-1"/>
          <w:w w:val="100"/>
        </w:rPr>
        <w:t> </w:t>
      </w:r>
      <w:r>
        <w:rPr>
          <w:w w:val="100"/>
        </w:rPr>
        <w:t>年年度报告及</w:t>
      </w:r>
      <w:r>
        <w:rPr>
          <w:spacing w:val="-58"/>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2"/>
          <w:w w:val="100"/>
        </w:rPr>
        <w:t> </w:t>
      </w:r>
      <w:r>
        <w:rPr>
          <w:spacing w:val="-20"/>
          <w:w w:val="100"/>
        </w:rPr>
        <w:t>年年度报告摘要》、《</w:t>
      </w:r>
      <w:r>
        <w:rPr>
          <w:rFonts w:ascii="Times New Roman" w:hAnsi="Times New Roman" w:cs="Times New Roman" w:eastAsia="Times New Roman" w:hint="default"/>
          <w:spacing w:val="-20"/>
          <w:w w:val="100"/>
        </w:rPr>
        <w:t>2010</w:t>
      </w:r>
      <w:r>
        <w:rPr>
          <w:rFonts w:ascii="Times New Roman" w:hAnsi="Times New Roman" w:cs="Times New Roman" w:eastAsia="Times New Roman" w:hint="default"/>
          <w:spacing w:val="2"/>
          <w:w w:val="100"/>
        </w:rPr>
        <w:t> </w:t>
      </w:r>
      <w:r>
        <w:rPr>
          <w:w w:val="100"/>
        </w:rPr>
        <w:t>年度公 </w:t>
      </w:r>
      <w:r>
        <w:rPr>
          <w:spacing w:val="-14"/>
          <w:w w:val="100"/>
        </w:rPr>
        <w:t>司内部控制自我评价报告》、《</w:t>
      </w:r>
      <w:r>
        <w:rPr>
          <w:rFonts w:ascii="Times New Roman" w:hAnsi="Times New Roman" w:cs="Times New Roman" w:eastAsia="Times New Roman" w:hint="default"/>
          <w:spacing w:val="-14"/>
          <w:w w:val="100"/>
        </w:rPr>
        <w:t>2011</w:t>
      </w:r>
      <w:r>
        <w:rPr>
          <w:rFonts w:ascii="Times New Roman" w:hAnsi="Times New Roman" w:cs="Times New Roman" w:eastAsia="Times New Roman" w:hint="default"/>
          <w:spacing w:val="11"/>
          <w:w w:val="100"/>
        </w:rPr>
        <w:t> </w:t>
      </w:r>
      <w:r>
        <w:rPr>
          <w:spacing w:val="-17"/>
          <w:w w:val="100"/>
        </w:rPr>
        <w:t>年第一季度报告》、《</w:t>
      </w:r>
      <w:r>
        <w:rPr>
          <w:rFonts w:ascii="Times New Roman" w:hAnsi="Times New Roman" w:cs="Times New Roman" w:eastAsia="Times New Roman" w:hint="default"/>
          <w:spacing w:val="-17"/>
          <w:w w:val="100"/>
        </w:rPr>
        <w:t>2010</w:t>
      </w:r>
      <w:r>
        <w:rPr>
          <w:rFonts w:ascii="Times New Roman" w:hAnsi="Times New Roman" w:cs="Times New Roman" w:eastAsia="Times New Roman" w:hint="default"/>
          <w:spacing w:val="14"/>
          <w:w w:val="100"/>
        </w:rPr>
        <w:t> </w:t>
      </w:r>
      <w:r>
        <w:rPr>
          <w:spacing w:val="-20"/>
          <w:w w:val="100"/>
        </w:rPr>
        <w:t>年度利润分配预案》、《内</w:t>
      </w:r>
      <w:r>
        <w:rPr>
          <w:spacing w:val="-111"/>
          <w:w w:val="100"/>
        </w:rPr>
        <w:t> </w:t>
      </w:r>
      <w:r>
        <w:rPr>
          <w:spacing w:val="-111"/>
          <w:w w:val="100"/>
        </w:rPr>
      </w:r>
      <w:r>
        <w:rPr>
          <w:spacing w:val="-19"/>
          <w:w w:val="100"/>
        </w:rPr>
        <w:t>部控制制度》、《内幕信息知情人登记制度》、《重大事项内部报告制度》、《新建</w:t>
      </w:r>
      <w:r>
        <w:rPr>
          <w:spacing w:val="-54"/>
          <w:w w:val="100"/>
        </w:rPr>
        <w:t> </w:t>
      </w:r>
      <w:r>
        <w:rPr>
          <w:rFonts w:ascii="Times New Roman" w:hAnsi="Times New Roman" w:cs="Times New Roman" w:eastAsia="Times New Roman" w:hint="default"/>
          <w:w w:val="100"/>
        </w:rPr>
        <w:t>1440</w:t>
      </w:r>
      <w:r>
        <w:rPr>
          <w:rFonts w:ascii="Times New Roman" w:hAnsi="Times New Roman" w:cs="Times New Roman" w:eastAsia="Times New Roman" w:hint="default"/>
          <w:spacing w:val="1"/>
          <w:w w:val="100"/>
        </w:rPr>
        <w:t> </w:t>
      </w:r>
      <w:r>
        <w:rPr>
          <w:w w:val="100"/>
        </w:rPr>
        <w:t>万</w:t>
      </w:r>
    </w:p>
    <w:p>
      <w:pPr>
        <w:pStyle w:val="BodyText"/>
        <w:spacing w:line="240" w:lineRule="auto" w:before="16"/>
        <w:ind w:right="0"/>
        <w:jc w:val="both"/>
      </w:pPr>
      <w:r>
        <w:rPr>
          <w:w w:val="100"/>
        </w:rPr>
        <w:t>平方米</w:t>
      </w:r>
      <w:r>
        <w:rPr>
          <w:rFonts w:ascii="Times New Roman" w:hAnsi="Times New Roman" w:cs="Times New Roman" w:eastAsia="Times New Roman" w:hint="default"/>
          <w:spacing w:val="-2"/>
          <w:w w:val="100"/>
        </w:rPr>
        <w:t>/</w:t>
      </w:r>
      <w:r>
        <w:rPr>
          <w:w w:val="100"/>
        </w:rPr>
        <w:t>年超纤基布项</w:t>
      </w:r>
      <w:r>
        <w:rPr>
          <w:spacing w:val="-3"/>
          <w:w w:val="100"/>
        </w:rPr>
        <w:t>目</w:t>
      </w:r>
      <w:r>
        <w:rPr>
          <w:spacing w:val="-118"/>
          <w:w w:val="100"/>
        </w:rPr>
        <w:t>》</w:t>
      </w:r>
      <w:r>
        <w:rPr>
          <w:spacing w:val="-116"/>
          <w:w w:val="100"/>
        </w:rPr>
        <w:t>、</w:t>
      </w:r>
      <w:r>
        <w:rPr>
          <w:w w:val="100"/>
        </w:rPr>
        <w:t>《关于召开</w:t>
      </w:r>
      <w:r>
        <w:rPr>
          <w:spacing w:val="-58"/>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3"/>
        </w:rPr>
        <w:t> </w:t>
      </w:r>
      <w:r>
        <w:rPr>
          <w:w w:val="100"/>
        </w:rPr>
        <w:t>年年度股东大会》等议案。</w:t>
      </w:r>
    </w:p>
    <w:p>
      <w:pPr>
        <w:spacing w:after="0" w:line="240" w:lineRule="auto"/>
        <w:jc w:val="both"/>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240" w:lineRule="auto" w:before="29"/>
        <w:ind w:left="580" w:right="108"/>
        <w:jc w:val="left"/>
      </w:pPr>
      <w:r>
        <w:rPr>
          <w:spacing w:val="-6"/>
        </w:rPr>
        <w:t>（四）第一届董事会第十三次会议于</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日在公司会议室以现场结合通</w:t>
      </w:r>
    </w:p>
    <w:p>
      <w:pPr>
        <w:pStyle w:val="BodyText"/>
        <w:spacing w:line="240" w:lineRule="auto" w:before="73"/>
        <w:ind w:right="0"/>
        <w:jc w:val="both"/>
        <w:rPr>
          <w:rFonts w:ascii="Times New Roman" w:hAnsi="Times New Roman" w:cs="Times New Roman" w:eastAsia="Times New Roman" w:hint="default"/>
        </w:rPr>
      </w:pPr>
      <w:r>
        <w:rPr>
          <w:w w:val="100"/>
        </w:rPr>
        <w:t>讯方式召</w:t>
      </w:r>
      <w:r>
        <w:rPr>
          <w:spacing w:val="-3"/>
          <w:w w:val="100"/>
        </w:rPr>
        <w:t>开</w:t>
      </w:r>
      <w:r>
        <w:rPr>
          <w:spacing w:val="-116"/>
          <w:w w:val="100"/>
        </w:rPr>
        <w:t>，</w:t>
      </w:r>
      <w:r>
        <w:rPr>
          <w:w w:val="100"/>
        </w:rPr>
        <w:t>会议应参与表决</w:t>
      </w:r>
      <w:r>
        <w:rPr>
          <w:spacing w:val="-3"/>
          <w:w w:val="100"/>
        </w:rPr>
        <w:t>董</w:t>
      </w:r>
      <w:r>
        <w:rPr>
          <w:w w:val="100"/>
        </w:rPr>
        <w:t>事</w:t>
      </w:r>
      <w:r>
        <w:rPr>
          <w:spacing w:val="-77"/>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0"/>
        </w:rPr>
        <w:t> </w:t>
      </w:r>
      <w:r>
        <w:rPr>
          <w:w w:val="100"/>
        </w:rPr>
        <w:t>名</w:t>
      </w:r>
      <w:r>
        <w:rPr>
          <w:spacing w:val="-116"/>
          <w:w w:val="100"/>
        </w:rPr>
        <w:t>，</w:t>
      </w:r>
      <w:r>
        <w:rPr>
          <w:w w:val="100"/>
        </w:rPr>
        <w:t>实际参与表决</w:t>
      </w:r>
      <w:r>
        <w:rPr>
          <w:spacing w:val="-3"/>
          <w:w w:val="100"/>
        </w:rPr>
        <w:t>董</w:t>
      </w:r>
      <w:r>
        <w:rPr>
          <w:w w:val="100"/>
        </w:rPr>
        <w:t>事</w:t>
      </w:r>
      <w:r>
        <w:rPr>
          <w:spacing w:val="-77"/>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0"/>
        </w:rPr>
        <w:t> </w:t>
      </w:r>
      <w:r>
        <w:rPr>
          <w:w w:val="100"/>
        </w:rPr>
        <w:t>名</w:t>
      </w:r>
      <w:r>
        <w:rPr>
          <w:spacing w:val="-116"/>
          <w:w w:val="100"/>
        </w:rPr>
        <w:t>。</w:t>
      </w:r>
      <w:r>
        <w:rPr>
          <w:w w:val="100"/>
        </w:rPr>
        <w:t>会议审议通过</w:t>
      </w:r>
      <w:r>
        <w:rPr>
          <w:spacing w:val="-118"/>
          <w:w w:val="100"/>
        </w:rPr>
        <w:t>了</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p>
    <w:p>
      <w:pPr>
        <w:pStyle w:val="BodyText"/>
        <w:spacing w:line="302" w:lineRule="auto" w:before="70"/>
        <w:ind w:right="221"/>
        <w:jc w:val="both"/>
      </w:pPr>
      <w:r>
        <w:rPr>
          <w:w w:val="100"/>
        </w:rPr>
        <w:t>年半年度报告及</w:t>
      </w:r>
      <w:r>
        <w:rPr>
          <w:spacing w:val="-55"/>
          <w:w w:val="100"/>
        </w:rPr>
        <w:t> </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spacing w:val="-3"/>
          <w:w w:val="100"/>
        </w:rPr>
        <w:t> </w:t>
      </w:r>
      <w:r>
        <w:rPr>
          <w:spacing w:val="-8"/>
          <w:w w:val="100"/>
        </w:rPr>
        <w:t>年半年度报告摘要》、《董、监、高所持本公司股份及其变动管理</w:t>
      </w:r>
      <w:r>
        <w:rPr>
          <w:w w:val="100"/>
        </w:rPr>
        <w:t> </w:t>
      </w:r>
      <w:r>
        <w:rPr>
          <w:spacing w:val="-17"/>
          <w:w w:val="98"/>
        </w:rPr>
        <w:t>制度》、《年报信息重大差错责任追究制度》、《关于调整公司募集资金投资项目投资进度》</w:t>
      </w:r>
      <w:r>
        <w:rPr>
          <w:spacing w:val="-110"/>
          <w:w w:val="98"/>
        </w:rPr>
        <w:t> </w:t>
      </w:r>
      <w:r>
        <w:rPr>
          <w:spacing w:val="-110"/>
          <w:w w:val="98"/>
        </w:rPr>
      </w:r>
      <w:r>
        <w:rPr/>
        <w:t>等议案。</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spacing w:line="240" w:lineRule="auto"/>
        <w:ind w:left="580" w:right="0"/>
        <w:jc w:val="left"/>
      </w:pPr>
      <w:r>
        <w:rPr>
          <w:spacing w:val="-6"/>
        </w:rPr>
        <w:t>（五）第一届董事会第十四次会议于</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日在公司会议室以现场结合通</w:t>
      </w:r>
    </w:p>
    <w:p>
      <w:pPr>
        <w:pStyle w:val="BodyText"/>
        <w:spacing w:line="302" w:lineRule="auto" w:before="70"/>
        <w:ind w:right="219"/>
        <w:jc w:val="both"/>
      </w:pPr>
      <w:r>
        <w:rPr>
          <w:spacing w:val="-6"/>
        </w:rPr>
        <w:t>讯方式召开，会议应参与表决董事</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spacing w:val="-9"/>
        </w:rPr>
        <w:t>名，实际参与表决董事</w:t>
      </w:r>
      <w:r>
        <w:rPr>
          <w:spacing w:val="-5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spacing w:val="-14"/>
        </w:rPr>
        <w:t>名。会议审议通过了《关</w:t>
      </w:r>
      <w:r>
        <w:rPr>
          <w:w w:val="100"/>
        </w:rPr>
        <w:t> </w:t>
      </w:r>
      <w:r>
        <w:rPr>
          <w:spacing w:val="-15"/>
          <w:w w:val="100"/>
        </w:rPr>
        <w:t>于变更募集资金投资项目实施地点和实施方式》、《远期结售汇管理制度》、《关于开展远</w:t>
      </w:r>
      <w:r>
        <w:rPr>
          <w:spacing w:val="-93"/>
          <w:w w:val="100"/>
        </w:rPr>
        <w:t> </w:t>
      </w:r>
      <w:r>
        <w:rPr>
          <w:spacing w:val="-93"/>
          <w:w w:val="100"/>
        </w:rPr>
      </w:r>
      <w:r>
        <w:rPr>
          <w:spacing w:val="-19"/>
          <w:w w:val="100"/>
        </w:rPr>
        <w:t>期结售汇业务》、《</w:t>
      </w:r>
      <w:r>
        <w:rPr>
          <w:rFonts w:ascii="Times New Roman" w:hAnsi="Times New Roman" w:cs="Times New Roman" w:eastAsia="Times New Roman" w:hint="default"/>
          <w:spacing w:val="-19"/>
          <w:w w:val="100"/>
        </w:rPr>
        <w:t>2011</w:t>
      </w:r>
      <w:r>
        <w:rPr>
          <w:rFonts w:ascii="Times New Roman" w:hAnsi="Times New Roman" w:cs="Times New Roman" w:eastAsia="Times New Roman" w:hint="default"/>
          <w:spacing w:val="10"/>
          <w:w w:val="100"/>
        </w:rPr>
        <w:t> </w:t>
      </w:r>
      <w:r>
        <w:rPr>
          <w:spacing w:val="-13"/>
          <w:w w:val="100"/>
        </w:rPr>
        <w:t>年第三季度报告》、《公司章程》等议案。</w:t>
      </w:r>
    </w:p>
    <w:p>
      <w:pPr>
        <w:spacing w:line="240" w:lineRule="auto" w:before="0"/>
        <w:rPr>
          <w:rFonts w:ascii="宋体" w:hAnsi="宋体" w:cs="宋体" w:eastAsia="宋体" w:hint="default"/>
          <w:sz w:val="24"/>
          <w:szCs w:val="24"/>
        </w:rPr>
      </w:pPr>
    </w:p>
    <w:p>
      <w:pPr>
        <w:pStyle w:val="BodyText"/>
        <w:spacing w:line="240" w:lineRule="auto" w:before="163"/>
        <w:ind w:left="580" w:right="108"/>
        <w:jc w:val="left"/>
      </w:pPr>
      <w:r>
        <w:rPr/>
        <w:t>（六）第一届董事会第十五次会议于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10 </w:t>
      </w:r>
      <w:r>
        <w:rPr/>
        <w:t>月</w:t>
      </w:r>
      <w:r>
        <w:rPr>
          <w:spacing w:val="-58"/>
        </w:rPr>
        <w:t> </w:t>
      </w:r>
      <w:r>
        <w:rPr>
          <w:rFonts w:ascii="Times New Roman" w:hAnsi="Times New Roman" w:cs="Times New Roman" w:eastAsia="Times New Roman" w:hint="default"/>
        </w:rPr>
        <w:t>28 </w:t>
      </w:r>
      <w:r>
        <w:rPr/>
        <w:t>日在公司会议室召开，会议</w:t>
      </w:r>
    </w:p>
    <w:p>
      <w:pPr>
        <w:pStyle w:val="BodyText"/>
        <w:spacing w:line="302" w:lineRule="auto" w:before="70"/>
        <w:ind w:right="216"/>
        <w:jc w:val="both"/>
      </w:pPr>
      <w:r>
        <w:rPr/>
        <w:t>应参与表决董事</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spacing w:val="-3"/>
        </w:rPr>
        <w:t>名，实际参与表决董事</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spacing w:val="-4"/>
        </w:rPr>
        <w:t>名。会议审议通过了《上海华峰超纤材料</w:t>
      </w:r>
      <w:r>
        <w:rPr>
          <w:w w:val="100"/>
        </w:rPr>
        <w:t> </w:t>
      </w:r>
      <w:r>
        <w:rPr>
          <w:spacing w:val="-3"/>
        </w:rPr>
        <w:t>股份有限公司关于公司治理专项活动的自查报告》和《上海华峰超纤材料股份有限公司</w:t>
      </w:r>
      <w:r>
        <w:rPr>
          <w:spacing w:val="-99"/>
        </w:rPr>
        <w:t> </w:t>
      </w:r>
      <w:r>
        <w:rPr>
          <w:spacing w:val="-99"/>
        </w:rPr>
      </w:r>
      <w:r>
        <w:rPr/>
        <w:t>关于加强上市公司治理专项活动的自查报告和整改计划》等议案。</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BodyText"/>
        <w:spacing w:line="240" w:lineRule="auto"/>
        <w:ind w:left="580" w:right="108"/>
        <w:jc w:val="left"/>
      </w:pPr>
      <w:r>
        <w:rPr/>
        <w:t>（七）第一届董事会第十六次会议于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16 </w:t>
      </w:r>
      <w:r>
        <w:rPr/>
        <w:t>日在公司会议室召开，会议</w:t>
      </w:r>
    </w:p>
    <w:p>
      <w:pPr>
        <w:pStyle w:val="BodyText"/>
        <w:spacing w:line="240" w:lineRule="auto" w:before="73"/>
        <w:ind w:right="0"/>
        <w:jc w:val="both"/>
      </w:pPr>
      <w:r>
        <w:rPr/>
        <w:t>应参与表决董事</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spacing w:val="-3"/>
        </w:rPr>
        <w:t>名，实际参与表决董事</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spacing w:val="-4"/>
        </w:rPr>
        <w:t>名。会议审议通过了《关于选举公司第二</w:t>
      </w:r>
    </w:p>
    <w:p>
      <w:pPr>
        <w:pStyle w:val="BodyText"/>
        <w:spacing w:line="295" w:lineRule="auto" w:before="70"/>
        <w:ind w:right="225"/>
        <w:jc w:val="both"/>
      </w:pPr>
      <w:r>
        <w:rPr>
          <w:spacing w:val="-18"/>
          <w:w w:val="100"/>
        </w:rPr>
        <w:t>届董事会董事》、《关于召开</w:t>
      </w:r>
      <w:r>
        <w:rPr>
          <w:spacing w:val="-54"/>
          <w:w w:val="100"/>
        </w:rPr>
        <w:t> </w:t>
      </w:r>
      <w:r>
        <w:rPr>
          <w:rFonts w:ascii="Times New Roman" w:hAnsi="Times New Roman" w:cs="Times New Roman" w:eastAsia="Times New Roman" w:hint="default"/>
          <w:w w:val="100"/>
        </w:rPr>
        <w:t>2012</w:t>
      </w:r>
      <w:r>
        <w:rPr>
          <w:rFonts w:ascii="Times New Roman" w:hAnsi="Times New Roman" w:cs="Times New Roman" w:eastAsia="Times New Roman" w:hint="default"/>
          <w:spacing w:val="4"/>
          <w:w w:val="100"/>
        </w:rPr>
        <w:t> </w:t>
      </w:r>
      <w:r>
        <w:rPr>
          <w:spacing w:val="-10"/>
          <w:w w:val="100"/>
        </w:rPr>
        <w:t>年第一次临时股东大会》、《独立董事年报工作制度》</w:t>
      </w:r>
      <w:r>
        <w:rPr>
          <w:w w:val="100"/>
        </w:rPr>
        <w:t> </w:t>
      </w:r>
      <w:r>
        <w:rPr/>
        <w:t>等议案。</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BodyText"/>
        <w:spacing w:line="240" w:lineRule="auto"/>
        <w:ind w:left="580" w:right="108"/>
        <w:jc w:val="left"/>
      </w:pPr>
      <w:r>
        <w:rPr/>
        <w:t>（八）第一届董事会第十七次会议于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26 </w:t>
      </w:r>
      <w:r>
        <w:rPr/>
        <w:t>日在公司会议室召开，会议</w:t>
      </w:r>
    </w:p>
    <w:p>
      <w:pPr>
        <w:pStyle w:val="BodyText"/>
        <w:spacing w:line="292" w:lineRule="auto" w:before="73"/>
        <w:ind w:right="216"/>
        <w:jc w:val="both"/>
      </w:pPr>
      <w:r>
        <w:rPr/>
        <w:t>应参与表决董事</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spacing w:val="-3"/>
        </w:rPr>
        <w:t>名，实际参与表决董事</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spacing w:val="-4"/>
        </w:rPr>
        <w:t>名。会议审议通过了《关于加强上市公司</w:t>
      </w:r>
      <w:r>
        <w:rPr>
          <w:w w:val="100"/>
        </w:rPr>
        <w:t> </w:t>
      </w:r>
      <w:r>
        <w:rPr/>
        <w:t>治理专项活动的整改报告》等议案。</w:t>
      </w:r>
    </w:p>
    <w:p>
      <w:pPr>
        <w:pStyle w:val="BodyText"/>
        <w:spacing w:line="860" w:lineRule="exact" w:before="90"/>
        <w:ind w:right="1486" w:firstLine="460"/>
        <w:jc w:val="left"/>
      </w:pPr>
      <w:r>
        <w:rPr/>
        <w:t>上述会议内容及相关公告详见中国证监会创业板指定信息披露网站。</w:t>
      </w:r>
      <w:r>
        <w:rPr>
          <w:w w:val="100"/>
        </w:rPr>
        <w:t> </w:t>
      </w:r>
      <w:r>
        <w:rPr/>
        <w:t>六、利润分配预案情况</w:t>
      </w:r>
    </w:p>
    <w:p>
      <w:pPr>
        <w:pStyle w:val="BodyText"/>
        <w:spacing w:line="307" w:lineRule="exact"/>
        <w:ind w:left="580" w:right="1525"/>
        <w:jc w:val="left"/>
      </w:pPr>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年利润分配预案</w:t>
      </w:r>
    </w:p>
    <w:p>
      <w:pPr>
        <w:pStyle w:val="BodyText"/>
        <w:spacing w:line="292" w:lineRule="auto" w:before="111"/>
        <w:ind w:right="215" w:firstLine="460"/>
        <w:jc w:val="both"/>
      </w:pPr>
      <w:r>
        <w:rPr>
          <w:spacing w:val="-7"/>
        </w:rPr>
        <w:t>经立信会计师事务所审计，</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33"/>
        </w:rPr>
        <w:t> </w:t>
      </w:r>
      <w:r>
        <w:rPr/>
        <w:t>年归属于上市公司股东的净利润</w:t>
      </w:r>
      <w:r>
        <w:rPr>
          <w:spacing w:val="-91"/>
        </w:rPr>
        <w:t> </w:t>
      </w:r>
      <w:r>
        <w:rPr>
          <w:rFonts w:ascii="Times New Roman" w:hAnsi="Times New Roman" w:cs="Times New Roman" w:eastAsia="Times New Roman" w:hint="default"/>
        </w:rPr>
        <w:t>78,941,446.31</w:t>
      </w:r>
      <w:r>
        <w:rPr>
          <w:rFonts w:ascii="Times New Roman" w:hAnsi="Times New Roman" w:cs="Times New Roman" w:eastAsia="Times New Roman" w:hint="default"/>
          <w:spacing w:val="-31"/>
        </w:rPr>
        <w:t> </w:t>
      </w:r>
      <w:r>
        <w:rPr/>
        <w:t>元。</w:t>
      </w:r>
      <w:r>
        <w:rPr>
          <w:w w:val="50"/>
        </w:rPr>
        <w:t> </w:t>
      </w:r>
      <w:r>
        <w:rPr/>
        <w:t>根据《公司法》和《公司章程》的规定，按</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年公司净利润的</w:t>
      </w:r>
      <w:r>
        <w:rPr>
          <w:spacing w:val="-55"/>
        </w:rPr>
        <w:t> </w:t>
      </w:r>
      <w:r>
        <w:rPr>
          <w:rFonts w:ascii="Times New Roman" w:hAnsi="Times New Roman" w:cs="Times New Roman" w:eastAsia="Times New Roman" w:hint="default"/>
        </w:rPr>
        <w:t>10%</w:t>
      </w:r>
      <w:r>
        <w:rPr/>
        <w:t>提取法定盈余公</w:t>
      </w:r>
      <w:r>
        <w:rPr>
          <w:w w:val="100"/>
        </w:rPr>
        <w:t> </w:t>
      </w:r>
      <w:r>
        <w:rPr/>
        <w:t>积金</w:t>
      </w:r>
      <w:r>
        <w:rPr>
          <w:spacing w:val="-67"/>
        </w:rPr>
        <w:t> </w:t>
      </w:r>
      <w:r>
        <w:rPr>
          <w:rFonts w:ascii="Times New Roman" w:hAnsi="Times New Roman" w:cs="Times New Roman" w:eastAsia="Times New Roman" w:hint="default"/>
        </w:rPr>
        <w:t>7,894,144.63</w:t>
      </w:r>
      <w:r>
        <w:rPr>
          <w:rFonts w:ascii="Times New Roman" w:hAnsi="Times New Roman" w:cs="Times New Roman" w:eastAsia="Times New Roman" w:hint="default"/>
          <w:spacing w:val="-12"/>
        </w:rPr>
        <w:t> </w:t>
      </w:r>
      <w:r>
        <w:rPr/>
        <w:t>元，加年初未分配利润</w:t>
      </w:r>
      <w:r>
        <w:rPr>
          <w:spacing w:val="-67"/>
        </w:rPr>
        <w:t> </w:t>
      </w:r>
      <w:r>
        <w:rPr>
          <w:rFonts w:ascii="Times New Roman" w:hAnsi="Times New Roman" w:cs="Times New Roman" w:eastAsia="Times New Roman" w:hint="default"/>
        </w:rPr>
        <w:t>154,365,079.40</w:t>
      </w:r>
      <w:r>
        <w:rPr>
          <w:rFonts w:ascii="Times New Roman" w:hAnsi="Times New Roman" w:cs="Times New Roman" w:eastAsia="Times New Roman" w:hint="default"/>
          <w:spacing w:val="-9"/>
        </w:rPr>
        <w:t> </w:t>
      </w:r>
      <w:r>
        <w:rPr/>
        <w:t>元，截至</w:t>
      </w:r>
      <w:r>
        <w:rPr>
          <w:spacing w:val="-6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p>
    <w:p>
      <w:pPr>
        <w:pStyle w:val="BodyText"/>
        <w:spacing w:line="324" w:lineRule="auto" w:before="16"/>
        <w:ind w:left="580" w:right="108" w:hanging="461"/>
        <w:jc w:val="left"/>
      </w:pPr>
      <w:r>
        <w:rPr/>
        <w:t>公司可供分配利润为</w:t>
      </w:r>
      <w:r>
        <w:rPr>
          <w:spacing w:val="-63"/>
        </w:rPr>
        <w:t> </w:t>
      </w:r>
      <w:r>
        <w:rPr>
          <w:rFonts w:ascii="Times New Roman" w:hAnsi="Times New Roman" w:cs="Times New Roman" w:eastAsia="Times New Roman" w:hint="default"/>
        </w:rPr>
        <w:t>225,412,381.08</w:t>
      </w:r>
      <w:r>
        <w:rPr>
          <w:rFonts w:ascii="Times New Roman" w:hAnsi="Times New Roman" w:cs="Times New Roman" w:eastAsia="Times New Roman" w:hint="default"/>
          <w:spacing w:val="-3"/>
        </w:rPr>
        <w:t> </w:t>
      </w:r>
      <w:r>
        <w:rPr/>
        <w:t>元。</w:t>
      </w:r>
      <w:r>
        <w:rPr>
          <w:spacing w:val="-109"/>
        </w:rPr>
        <w:t> </w:t>
      </w:r>
      <w:r>
        <w:rPr>
          <w:spacing w:val="-4"/>
          <w:w w:val="100"/>
        </w:rPr>
        <w:t>考虑到公司目前业绩水平和总股本较为匹配等因素，根据中国证监会鼓励上市公司</w:t>
      </w:r>
    </w:p>
    <w:p>
      <w:pPr>
        <w:spacing w:after="0" w:line="324" w:lineRule="auto"/>
        <w:jc w:val="left"/>
        <w:sectPr>
          <w:pgSz w:w="11910" w:h="16840"/>
          <w:pgMar w:header="877" w:footer="976" w:top="1100" w:bottom="1160" w:left="1680" w:right="1240"/>
        </w:sectPr>
      </w:pPr>
    </w:p>
    <w:p>
      <w:pPr>
        <w:spacing w:line="240" w:lineRule="auto" w:before="12"/>
        <w:rPr>
          <w:rFonts w:ascii="宋体" w:hAnsi="宋体" w:cs="宋体" w:eastAsia="宋体" w:hint="default"/>
          <w:sz w:val="22"/>
          <w:szCs w:val="22"/>
        </w:rPr>
      </w:pPr>
    </w:p>
    <w:p>
      <w:pPr>
        <w:pStyle w:val="BodyText"/>
        <w:spacing w:line="240" w:lineRule="auto" w:before="29"/>
        <w:ind w:left="220" w:right="0"/>
        <w:jc w:val="left"/>
      </w:pPr>
      <w:r>
        <w:rPr>
          <w:spacing w:val="-4"/>
        </w:rPr>
        <w:t>现金分红，给予投资者稳定、合理回报的指导意见以及《创业板信息披露业务备忘录第</w:t>
      </w:r>
    </w:p>
    <w:p>
      <w:pPr>
        <w:pStyle w:val="BodyText"/>
        <w:spacing w:line="240" w:lineRule="auto" w:before="90"/>
        <w:ind w:left="220" w:right="0"/>
        <w:jc w:val="left"/>
      </w:pP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号</w:t>
      </w:r>
      <w:r>
        <w:rPr>
          <w:spacing w:val="-20"/>
          <w:w w:val="100"/>
        </w:rPr>
        <w:t>：</w:t>
      </w:r>
      <w:r>
        <w:rPr>
          <w:w w:val="100"/>
        </w:rPr>
        <w:t>利润分配与资本公积金转增股本相关事</w:t>
      </w:r>
      <w:r>
        <w:rPr>
          <w:spacing w:val="-8"/>
          <w:w w:val="100"/>
        </w:rPr>
        <w:t>项</w:t>
      </w:r>
      <w:r>
        <w:rPr>
          <w:spacing w:val="-116"/>
          <w:w w:val="100"/>
        </w:rPr>
        <w:t>》</w:t>
      </w:r>
      <w:r>
        <w:rPr>
          <w:spacing w:val="-22"/>
          <w:w w:val="100"/>
        </w:rPr>
        <w:t>，</w:t>
      </w:r>
      <w:r>
        <w:rPr>
          <w:w w:val="100"/>
        </w:rPr>
        <w:t>董事会拟定不进行公积金转增股</w:t>
      </w:r>
      <w:r>
        <w:rPr>
          <w:spacing w:val="-5"/>
          <w:w w:val="100"/>
        </w:rPr>
        <w:t>本</w:t>
      </w:r>
      <w:r>
        <w:rPr>
          <w:w w:val="50"/>
        </w:rPr>
        <w:t>。</w:t>
      </w:r>
      <w:r>
        <w:rPr/>
      </w:r>
    </w:p>
    <w:p>
      <w:pPr>
        <w:pStyle w:val="BodyText"/>
        <w:spacing w:line="240" w:lineRule="auto" w:before="70"/>
        <w:ind w:left="220" w:right="0"/>
        <w:jc w:val="left"/>
      </w:pPr>
      <w:r>
        <w:rPr/>
        <w:t>根据公司近三年年均可分配利润以及《公司章程》等实际情况，董事会提议</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w:t>
      </w:r>
    </w:p>
    <w:p>
      <w:pPr>
        <w:pStyle w:val="BodyText"/>
        <w:spacing w:line="240" w:lineRule="auto" w:before="73"/>
        <w:ind w:left="220" w:right="0"/>
        <w:jc w:val="left"/>
      </w:pPr>
      <w:r>
        <w:rPr>
          <w:spacing w:val="-10"/>
        </w:rPr>
        <w:t>利润分配预案为：拟以</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年末总股本</w:t>
      </w:r>
      <w:r>
        <w:rPr>
          <w:spacing w:val="-56"/>
        </w:rPr>
        <w:t> </w:t>
      </w:r>
      <w:r>
        <w:rPr>
          <w:rFonts w:ascii="Times New Roman" w:hAnsi="Times New Roman" w:cs="Times New Roman" w:eastAsia="Times New Roman" w:hint="default"/>
        </w:rPr>
        <w:t>158,000,000</w:t>
      </w:r>
      <w:r>
        <w:rPr>
          <w:rFonts w:ascii="Times New Roman" w:hAnsi="Times New Roman" w:cs="Times New Roman" w:eastAsia="Times New Roman" w:hint="default"/>
          <w:spacing w:val="2"/>
        </w:rPr>
        <w:t> </w:t>
      </w:r>
      <w:r>
        <w:rPr>
          <w:spacing w:val="-16"/>
        </w:rPr>
        <w:t>股为基数，每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股派送</w:t>
      </w:r>
      <w:r>
        <w:rPr>
          <w:spacing w:val="-56"/>
        </w:rPr>
        <w:t> </w:t>
      </w:r>
      <w:r>
        <w:rPr>
          <w:rFonts w:ascii="Times New Roman" w:hAnsi="Times New Roman" w:cs="Times New Roman" w:eastAsia="Times New Roman" w:hint="default"/>
        </w:rPr>
        <w:t>1.50</w:t>
      </w:r>
      <w:r>
        <w:rPr>
          <w:rFonts w:ascii="Times New Roman" w:hAnsi="Times New Roman" w:cs="Times New Roman" w:eastAsia="Times New Roman" w:hint="default"/>
          <w:spacing w:val="2"/>
        </w:rPr>
        <w:t> </w:t>
      </w:r>
      <w:r>
        <w:rPr>
          <w:spacing w:val="-29"/>
        </w:rPr>
        <w:t>元（含</w:t>
      </w:r>
    </w:p>
    <w:p>
      <w:pPr>
        <w:pStyle w:val="BodyText"/>
        <w:spacing w:line="240" w:lineRule="auto" w:before="70"/>
        <w:ind w:left="220" w:right="0"/>
        <w:jc w:val="left"/>
      </w:pPr>
      <w:r>
        <w:rPr/>
        <w:t>税）现金股利，合计</w:t>
      </w:r>
      <w:r>
        <w:rPr>
          <w:spacing w:val="-61"/>
        </w:rPr>
        <w:t> </w:t>
      </w:r>
      <w:r>
        <w:rPr>
          <w:rFonts w:ascii="Times New Roman" w:hAnsi="Times New Roman" w:cs="Times New Roman" w:eastAsia="Times New Roman" w:hint="default"/>
        </w:rPr>
        <w:t>23,700,000</w:t>
      </w:r>
      <w:r>
        <w:rPr>
          <w:rFonts w:ascii="Times New Roman" w:hAnsi="Times New Roman" w:cs="Times New Roman" w:eastAsia="Times New Roman" w:hint="default"/>
          <w:spacing w:val="3"/>
        </w:rPr>
        <w:t> </w:t>
      </w:r>
      <w:r>
        <w:rPr/>
        <w:t>元。</w:t>
      </w:r>
    </w:p>
    <w:p>
      <w:pPr>
        <w:pStyle w:val="BodyText"/>
        <w:spacing w:line="240" w:lineRule="auto" w:before="113"/>
        <w:ind w:left="680" w:right="0"/>
        <w:jc w:val="left"/>
      </w:pPr>
      <w:r>
        <w:rPr/>
        <w:t>本次利润分配预案须经</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年年度股东大会审议批准后实施。</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ind w:left="680" w:right="0"/>
        <w:jc w:val="left"/>
      </w:pPr>
      <w:r>
        <w:rPr/>
        <w:t>（二）公司最近三年现金分红情况</w:t>
      </w:r>
    </w:p>
    <w:p>
      <w:pPr>
        <w:pStyle w:val="BodyText"/>
        <w:spacing w:line="240" w:lineRule="auto" w:before="128"/>
        <w:ind w:left="680" w:right="0"/>
        <w:jc w:val="left"/>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年的现金分红情况：</w:t>
      </w:r>
    </w:p>
    <w:p>
      <w:pPr>
        <w:spacing w:line="240" w:lineRule="auto" w:before="12"/>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006"/>
        <w:gridCol w:w="1606"/>
        <w:gridCol w:w="3043"/>
        <w:gridCol w:w="1517"/>
        <w:gridCol w:w="1781"/>
      </w:tblGrid>
      <w:tr>
        <w:trPr>
          <w:trHeight w:val="84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73"/>
              <w:ind w:left="319" w:right="314"/>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3"/>
              <w:ind w:left="436" w:right="101" w:hanging="334"/>
              <w:jc w:val="left"/>
              <w:rPr>
                <w:rFonts w:ascii="宋体" w:hAnsi="宋体" w:cs="宋体" w:eastAsia="宋体" w:hint="default"/>
                <w:sz w:val="18"/>
                <w:szCs w:val="18"/>
              </w:rPr>
            </w:pPr>
            <w:r>
              <w:rPr>
                <w:rFonts w:ascii="宋体" w:hAnsi="宋体" w:cs="宋体" w:eastAsia="宋体" w:hint="default"/>
                <w:spacing w:val="-7"/>
                <w:sz w:val="18"/>
                <w:szCs w:val="18"/>
              </w:rPr>
              <w:t>现金分红金额（含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税、元）</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16" w:right="163" w:hanging="449"/>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分红年度合并报表中归属于上市公 司股东的净利润（元）</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3"/>
              <w:ind w:left="573" w:right="120" w:hanging="449"/>
              <w:jc w:val="left"/>
              <w:rPr>
                <w:rFonts w:ascii="宋体" w:hAnsi="宋体" w:cs="宋体" w:eastAsia="宋体" w:hint="default"/>
                <w:sz w:val="18"/>
                <w:szCs w:val="18"/>
              </w:rPr>
            </w:pPr>
            <w:r>
              <w:rPr>
                <w:rFonts w:ascii="宋体" w:hAnsi="宋体" w:cs="宋体" w:eastAsia="宋体" w:hint="default"/>
                <w:sz w:val="18"/>
                <w:szCs w:val="18"/>
              </w:rPr>
              <w:t>占当年净利润的 比率</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3"/>
              <w:ind w:left="434" w:right="163" w:hanging="269"/>
              <w:jc w:val="left"/>
              <w:rPr>
                <w:rFonts w:ascii="宋体" w:hAnsi="宋体" w:cs="宋体" w:eastAsia="宋体" w:hint="default"/>
                <w:sz w:val="18"/>
                <w:szCs w:val="18"/>
              </w:rPr>
            </w:pPr>
            <w:r>
              <w:rPr>
                <w:rFonts w:ascii="宋体" w:hAnsi="宋体" w:cs="宋体" w:eastAsia="宋体" w:hint="default"/>
                <w:sz w:val="18"/>
                <w:szCs w:val="18"/>
              </w:rPr>
              <w:t>年度实现的可分配 利润（元）</w:t>
            </w:r>
          </w:p>
        </w:tc>
      </w:tr>
      <w:tr>
        <w:trPr>
          <w:trHeight w:val="450"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0</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0" w:right="0"/>
              <w:jc w:val="left"/>
              <w:rPr>
                <w:rFonts w:ascii="Times New Roman" w:hAnsi="Times New Roman" w:cs="Times New Roman" w:eastAsia="Times New Roman" w:hint="default"/>
                <w:sz w:val="18"/>
                <w:szCs w:val="18"/>
              </w:rPr>
            </w:pPr>
            <w:r>
              <w:rPr>
                <w:rFonts w:ascii="Times New Roman"/>
                <w:sz w:val="18"/>
              </w:rPr>
              <w:t>81,282,003.04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67" w:right="0"/>
              <w:jc w:val="left"/>
              <w:rPr>
                <w:rFonts w:ascii="Times New Roman" w:hAnsi="Times New Roman" w:cs="Times New Roman" w:eastAsia="Times New Roman" w:hint="default"/>
                <w:sz w:val="18"/>
                <w:szCs w:val="18"/>
              </w:rPr>
            </w:pPr>
            <w:r>
              <w:rPr>
                <w:rFonts w:ascii="Times New Roman"/>
                <w:sz w:val="18"/>
              </w:rPr>
              <w:t>73,153,802.74</w:t>
            </w:r>
          </w:p>
        </w:tc>
      </w:tr>
      <w:tr>
        <w:trPr>
          <w:trHeight w:val="449"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0</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0" w:right="0"/>
              <w:jc w:val="left"/>
              <w:rPr>
                <w:rFonts w:ascii="Times New Roman" w:hAnsi="Times New Roman" w:cs="Times New Roman" w:eastAsia="Times New Roman" w:hint="default"/>
                <w:sz w:val="18"/>
                <w:szCs w:val="18"/>
              </w:rPr>
            </w:pPr>
            <w:r>
              <w:rPr>
                <w:rFonts w:ascii="Times New Roman"/>
                <w:sz w:val="18"/>
              </w:rPr>
              <w:t>66,058,200.94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67" w:right="0"/>
              <w:jc w:val="left"/>
              <w:rPr>
                <w:rFonts w:ascii="Times New Roman" w:hAnsi="Times New Roman" w:cs="Times New Roman" w:eastAsia="Times New Roman" w:hint="default"/>
                <w:sz w:val="18"/>
                <w:szCs w:val="18"/>
              </w:rPr>
            </w:pPr>
            <w:r>
              <w:rPr>
                <w:rFonts w:ascii="Times New Roman"/>
                <w:sz w:val="18"/>
              </w:rPr>
              <w:t>59,452,380.85</w:t>
            </w:r>
          </w:p>
        </w:tc>
      </w:tr>
      <w:tr>
        <w:trPr>
          <w:trHeight w:val="44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59,400,000.00</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0" w:right="0"/>
              <w:jc w:val="left"/>
              <w:rPr>
                <w:rFonts w:ascii="Times New Roman" w:hAnsi="Times New Roman" w:cs="Times New Roman" w:eastAsia="Times New Roman" w:hint="default"/>
                <w:sz w:val="18"/>
                <w:szCs w:val="18"/>
              </w:rPr>
            </w:pPr>
            <w:r>
              <w:rPr>
                <w:rFonts w:ascii="Times New Roman"/>
                <w:sz w:val="18"/>
              </w:rPr>
              <w:t>37,812,587.55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Times New Roman" w:hAnsi="Times New Roman" w:cs="Times New Roman" w:eastAsia="Times New Roman" w:hint="default"/>
                <w:sz w:val="18"/>
                <w:szCs w:val="18"/>
              </w:rPr>
            </w:pPr>
            <w:r>
              <w:rPr>
                <w:rFonts w:ascii="Times New Roman"/>
                <w:sz w:val="18"/>
              </w:rPr>
              <w:t>157.09%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67" w:right="0"/>
              <w:jc w:val="left"/>
              <w:rPr>
                <w:rFonts w:ascii="Times New Roman" w:hAnsi="Times New Roman" w:cs="Times New Roman" w:eastAsia="Times New Roman" w:hint="default"/>
                <w:sz w:val="18"/>
                <w:szCs w:val="18"/>
              </w:rPr>
            </w:pPr>
            <w:r>
              <w:rPr>
                <w:rFonts w:ascii="Times New Roman"/>
                <w:sz w:val="18"/>
              </w:rPr>
              <w:t>34,031,328.80</w:t>
            </w:r>
          </w:p>
        </w:tc>
      </w:tr>
      <w:tr>
        <w:trPr>
          <w:trHeight w:val="449" w:hRule="exact"/>
        </w:trPr>
        <w:tc>
          <w:tcPr>
            <w:tcW w:w="5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最近三年累计现金分红金额占最近三年实现的年均可分配利润的比例</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106.94%</w:t>
            </w:r>
          </w:p>
        </w:tc>
      </w:tr>
    </w:tbl>
    <w:p>
      <w:pPr>
        <w:spacing w:line="240" w:lineRule="auto" w:before="0"/>
        <w:rPr>
          <w:rFonts w:ascii="宋体" w:hAnsi="宋体" w:cs="宋体" w:eastAsia="宋体" w:hint="default"/>
          <w:sz w:val="20"/>
          <w:szCs w:val="20"/>
        </w:rPr>
      </w:pPr>
    </w:p>
    <w:p>
      <w:pPr>
        <w:pStyle w:val="BodyText"/>
        <w:spacing w:line="240" w:lineRule="auto" w:before="187"/>
        <w:ind w:left="680" w:right="0"/>
        <w:jc w:val="left"/>
      </w:pPr>
      <w:r>
        <w:rPr/>
        <w:t>（三）公司最近三年股本变动情况</w:t>
      </w:r>
    </w:p>
    <w:p>
      <w:pPr>
        <w:pStyle w:val="BodyText"/>
        <w:spacing w:line="240" w:lineRule="auto" w:before="128"/>
        <w:ind w:left="68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17 </w:t>
      </w:r>
      <w:r>
        <w:rPr/>
        <w:t>日公司整体变更为股份有限公司，总股本</w:t>
      </w:r>
      <w:r>
        <w:rPr>
          <w:spacing w:val="-65"/>
        </w:rPr>
        <w:t> </w:t>
      </w:r>
      <w:r>
        <w:rPr>
          <w:rFonts w:ascii="Times New Roman" w:hAnsi="Times New Roman" w:cs="Times New Roman" w:eastAsia="Times New Roman" w:hint="default"/>
        </w:rPr>
        <w:t>11,800</w:t>
      </w:r>
      <w:r>
        <w:rPr>
          <w:rFonts w:ascii="Times New Roman" w:hAnsi="Times New Roman" w:cs="Times New Roman" w:eastAsia="Times New Roman" w:hint="default"/>
          <w:spacing w:val="-3"/>
        </w:rPr>
        <w:t> </w:t>
      </w:r>
      <w:r>
        <w:rPr/>
        <w:t>万股。</w:t>
      </w:r>
    </w:p>
    <w:p>
      <w:pPr>
        <w:pStyle w:val="BodyText"/>
        <w:spacing w:line="240" w:lineRule="auto" w:before="111"/>
        <w:ind w:left="68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2 </w:t>
      </w:r>
      <w:r>
        <w:rPr/>
        <w:t>月，公司首次公开发行</w:t>
      </w:r>
      <w:r>
        <w:rPr>
          <w:spacing w:val="-63"/>
        </w:rPr>
        <w:t> </w:t>
      </w:r>
      <w:r>
        <w:rPr>
          <w:rFonts w:ascii="Times New Roman" w:hAnsi="Times New Roman" w:cs="Times New Roman" w:eastAsia="Times New Roman" w:hint="default"/>
        </w:rPr>
        <w:t>4,000 </w:t>
      </w:r>
      <w:r>
        <w:rPr/>
        <w:t>万股，总股本增至</w:t>
      </w:r>
      <w:r>
        <w:rPr>
          <w:spacing w:val="-63"/>
        </w:rPr>
        <w:t> </w:t>
      </w:r>
      <w:r>
        <w:rPr>
          <w:rFonts w:ascii="Times New Roman" w:hAnsi="Times New Roman" w:cs="Times New Roman" w:eastAsia="Times New Roman" w:hint="default"/>
        </w:rPr>
        <w:t>15,800 </w:t>
      </w:r>
      <w:r>
        <w:rPr/>
        <w:t>万股。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BodyText"/>
        <w:spacing w:line="343" w:lineRule="auto"/>
        <w:ind w:left="680" w:right="309"/>
        <w:jc w:val="left"/>
      </w:pPr>
      <w:r>
        <w:rPr/>
        <w:t>（四）公司的股利分配政策制定及执行情况</w:t>
      </w:r>
      <w:r>
        <w:rPr>
          <w:spacing w:val="-108"/>
        </w:rPr>
        <w:t> </w:t>
      </w:r>
      <w:r>
        <w:rPr>
          <w:spacing w:val="-6"/>
        </w:rPr>
        <w:t>为保障股东的合法权益，根据有关规定，公司</w:t>
      </w:r>
      <w:r>
        <w:rPr>
          <w:spacing w:val="-55"/>
        </w:rPr>
        <w:t> </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日召开的</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年第一</w:t>
      </w:r>
    </w:p>
    <w:p>
      <w:pPr>
        <w:pStyle w:val="BodyText"/>
        <w:spacing w:line="264" w:lineRule="exact"/>
        <w:ind w:left="220" w:right="0"/>
        <w:jc w:val="left"/>
      </w:pPr>
      <w:r>
        <w:rPr>
          <w:spacing w:val="-3"/>
        </w:rPr>
        <w:t>次临时股东大会通过之《公司章程》中对股利的分配原则、形式以及其他政策作出了相</w:t>
      </w:r>
    </w:p>
    <w:p>
      <w:pPr>
        <w:pStyle w:val="BodyText"/>
        <w:spacing w:line="343" w:lineRule="auto" w:before="88"/>
        <w:ind w:left="680" w:right="0" w:hanging="461"/>
        <w:jc w:val="left"/>
      </w:pPr>
      <w:r>
        <w:rPr/>
        <w:t>应规定，具体为：</w:t>
      </w:r>
      <w:r>
        <w:rPr>
          <w:spacing w:val="-112"/>
        </w:rPr>
        <w:t> </w:t>
      </w:r>
      <w:r>
        <w:rPr>
          <w:spacing w:val="-4"/>
        </w:rPr>
        <w:t>公司应重视对投资者的合理投资回报，并根据公司当年的实际经营情况，由股东大</w:t>
      </w:r>
    </w:p>
    <w:p>
      <w:pPr>
        <w:pStyle w:val="BodyText"/>
        <w:spacing w:line="309" w:lineRule="auto"/>
        <w:ind w:left="220" w:right="0"/>
        <w:jc w:val="left"/>
      </w:pPr>
      <w:r>
        <w:rPr>
          <w:spacing w:val="-4"/>
        </w:rPr>
        <w:t>会决定是否进行利润分配。公司利润分配采取现金或股票方式。公司将实行持续、稳定</w:t>
      </w:r>
      <w:r>
        <w:rPr>
          <w:spacing w:val="-63"/>
        </w:rPr>
        <w:t> </w:t>
      </w:r>
      <w:r>
        <w:rPr>
          <w:spacing w:val="-63"/>
        </w:rPr>
      </w:r>
      <w:r>
        <w:rPr/>
        <w:t>的利润分配办法，并遵守下列规定：</w:t>
      </w:r>
    </w:p>
    <w:p>
      <w:pPr>
        <w:pStyle w:val="BodyText"/>
        <w:spacing w:line="312" w:lineRule="auto" w:before="62"/>
        <w:ind w:left="220" w:right="0" w:firstLine="460"/>
        <w:jc w:val="left"/>
      </w:pPr>
      <w:r>
        <w:rPr>
          <w:spacing w:val="-4"/>
        </w:rPr>
        <w:t>公司的利润分配应重视对投资者的合理投资回报；在有条件的情况下，公司可以进</w:t>
      </w:r>
      <w:r>
        <w:rPr>
          <w:w w:val="100"/>
        </w:rPr>
        <w:t> </w:t>
      </w:r>
      <w:r>
        <w:rPr/>
        <w:t>行中期现金分红；</w:t>
      </w:r>
    </w:p>
    <w:p>
      <w:pPr>
        <w:pStyle w:val="BodyText"/>
        <w:spacing w:line="312" w:lineRule="auto" w:before="59"/>
        <w:ind w:left="220" w:right="0" w:firstLine="460"/>
        <w:jc w:val="left"/>
      </w:pPr>
      <w:r>
        <w:rPr>
          <w:spacing w:val="-4"/>
        </w:rPr>
        <w:t>公司董事会未做出现金利润分配预案的，应当在定期报告中披露原因，独立董事应</w:t>
      </w:r>
      <w:r>
        <w:rPr>
          <w:w w:val="100"/>
        </w:rPr>
        <w:t> </w:t>
      </w:r>
      <w:r>
        <w:rPr/>
        <w:t>当对此发表独立意见；</w:t>
      </w:r>
    </w:p>
    <w:p>
      <w:pPr>
        <w:pStyle w:val="BodyText"/>
        <w:spacing w:line="292" w:lineRule="auto" w:before="59"/>
        <w:ind w:left="220" w:right="302" w:firstLine="460"/>
        <w:jc w:val="left"/>
      </w:pPr>
      <w:r>
        <w:rPr/>
        <w:t>公司每年以现金方式分配的利润应当不少于当年可分配利润的</w:t>
      </w:r>
      <w:r>
        <w:rPr>
          <w:spacing w:val="13"/>
        </w:rPr>
        <w:t> </w:t>
      </w:r>
      <w:r>
        <w:rPr>
          <w:rFonts w:ascii="Times New Roman" w:hAnsi="Times New Roman" w:cs="Times New Roman" w:eastAsia="Times New Roman" w:hint="default"/>
        </w:rPr>
        <w:t>10%</w:t>
      </w:r>
      <w:r>
        <w:rPr/>
        <w:t>；出现下列情</w:t>
      </w:r>
      <w:r>
        <w:rPr>
          <w:w w:val="100"/>
        </w:rPr>
        <w:t> </w:t>
      </w:r>
      <w:r>
        <w:rPr>
          <w:spacing w:val="-6"/>
        </w:rPr>
        <w:t>况之一的，公司可不进行现金分红，但公司最近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年以现金方式累计分配的利润应不少</w:t>
      </w:r>
    </w:p>
    <w:p>
      <w:pPr>
        <w:spacing w:after="0" w:line="292" w:lineRule="auto"/>
        <w:jc w:val="left"/>
        <w:sectPr>
          <w:pgSz w:w="11910" w:h="16840"/>
          <w:pgMar w:header="877" w:footer="976" w:top="1100" w:bottom="1160" w:left="1580" w:right="1140"/>
        </w:sectPr>
      </w:pPr>
    </w:p>
    <w:p>
      <w:pPr>
        <w:spacing w:line="240" w:lineRule="auto" w:before="12"/>
        <w:rPr>
          <w:rFonts w:ascii="宋体" w:hAnsi="宋体" w:cs="宋体" w:eastAsia="宋体" w:hint="default"/>
          <w:sz w:val="22"/>
          <w:szCs w:val="22"/>
        </w:rPr>
      </w:pPr>
    </w:p>
    <w:p>
      <w:pPr>
        <w:pStyle w:val="BodyText"/>
        <w:spacing w:line="326" w:lineRule="auto" w:before="29"/>
        <w:ind w:left="580" w:right="4399" w:hanging="461"/>
        <w:jc w:val="left"/>
      </w:pPr>
      <w:r>
        <w:rPr/>
        <w:t>于最近</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年实现的年均可分配利润的</w:t>
      </w:r>
      <w:r>
        <w:rPr>
          <w:spacing w:val="-61"/>
        </w:rPr>
        <w:t> </w:t>
      </w:r>
      <w:r>
        <w:rPr>
          <w:rFonts w:ascii="Times New Roman" w:hAnsi="Times New Roman" w:cs="Times New Roman" w:eastAsia="Times New Roman" w:hint="default"/>
        </w:rPr>
        <w:t>30%</w:t>
      </w:r>
      <w:r>
        <w:rPr/>
        <w:t>：</w:t>
      </w:r>
      <w:r>
        <w:rPr>
          <w:w w:val="100"/>
        </w:rPr>
        <w:t> </w:t>
      </w:r>
      <w:r>
        <w:rPr>
          <w:rFonts w:ascii="Times New Roman" w:hAnsi="Times New Roman" w:cs="Times New Roman" w:eastAsia="Times New Roman" w:hint="default"/>
        </w:rPr>
        <w:t>1</w:t>
      </w:r>
      <w:r>
        <w:rPr/>
        <w:t>、拟进行重大资本性支出；</w:t>
      </w:r>
    </w:p>
    <w:p>
      <w:pPr>
        <w:pStyle w:val="BodyText"/>
        <w:spacing w:line="240" w:lineRule="auto" w:before="19"/>
        <w:ind w:left="580" w:right="0"/>
        <w:jc w:val="left"/>
      </w:pPr>
      <w:r>
        <w:rPr>
          <w:rFonts w:ascii="Times New Roman" w:hAnsi="Times New Roman" w:cs="Times New Roman" w:eastAsia="Times New Roman" w:hint="default"/>
        </w:rPr>
        <w:t>2</w:t>
      </w:r>
      <w:r>
        <w:rPr/>
        <w:t>、当年经营活动产生的现金流量净额为负；</w:t>
      </w:r>
    </w:p>
    <w:p>
      <w:pPr>
        <w:pStyle w:val="BodyText"/>
        <w:spacing w:line="240" w:lineRule="auto" w:before="111"/>
        <w:ind w:left="580" w:right="0"/>
        <w:jc w:val="left"/>
      </w:pPr>
      <w:r>
        <w:rPr>
          <w:rFonts w:ascii="Times New Roman" w:hAnsi="Times New Roman" w:cs="Times New Roman" w:eastAsia="Times New Roman" w:hint="default"/>
        </w:rPr>
        <w:t>3</w:t>
      </w:r>
      <w:r>
        <w:rPr/>
        <w:t>、当年年末公司资产负债率超过</w:t>
      </w:r>
      <w:r>
        <w:rPr>
          <w:spacing w:val="-59"/>
        </w:rPr>
        <w:t> </w:t>
      </w:r>
      <w:r>
        <w:rPr>
          <w:rFonts w:ascii="Times New Roman" w:hAnsi="Times New Roman" w:cs="Times New Roman" w:eastAsia="Times New Roman" w:hint="default"/>
        </w:rPr>
        <w:t>60%</w:t>
      </w:r>
      <w:r>
        <w:rPr/>
        <w:t>；</w:t>
      </w:r>
    </w:p>
    <w:p>
      <w:pPr>
        <w:pStyle w:val="BodyText"/>
        <w:spacing w:line="324" w:lineRule="auto" w:before="111"/>
        <w:ind w:left="580" w:right="0"/>
        <w:jc w:val="left"/>
      </w:pPr>
      <w:r>
        <w:rPr>
          <w:rFonts w:ascii="Times New Roman" w:hAnsi="Times New Roman" w:cs="Times New Roman" w:eastAsia="Times New Roman" w:hint="default"/>
        </w:rPr>
        <w:t>4</w:t>
      </w:r>
      <w:r>
        <w:rPr/>
        <w:t>、拟采取股票方式分配股利。</w:t>
      </w:r>
      <w:r>
        <w:rPr>
          <w:spacing w:val="-110"/>
        </w:rPr>
        <w:t> </w:t>
      </w:r>
      <w:r>
        <w:rPr>
          <w:spacing w:val="-4"/>
        </w:rPr>
        <w:t>存在股东违规占用公司资金情况的，公司应当扣减该股东所分配的现金红利，以偿</w:t>
      </w:r>
    </w:p>
    <w:p>
      <w:pPr>
        <w:pStyle w:val="BodyText"/>
        <w:spacing w:line="240" w:lineRule="auto" w:before="9"/>
        <w:ind w:right="0"/>
        <w:jc w:val="both"/>
      </w:pPr>
      <w:r>
        <w:rPr/>
        <w:t>还其占用的资金。</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312" w:lineRule="auto"/>
        <w:ind w:right="159" w:firstLine="460"/>
        <w:jc w:val="both"/>
      </w:pPr>
      <w:r>
        <w:rPr>
          <w:spacing w:val="-4"/>
        </w:rPr>
        <w:t>公司的上述利润分配政策中的分红标准和比例明确、清晰，相关的决策程序和机制</w:t>
      </w:r>
      <w:r>
        <w:rPr>
          <w:w w:val="100"/>
        </w:rPr>
        <w:t> </w:t>
      </w:r>
      <w:r>
        <w:rPr>
          <w:spacing w:val="-4"/>
        </w:rPr>
        <w:t>完备，在历年的分配预案拟定和决策时，独立董事尽职履责并发挥了应有的作用，公司</w:t>
      </w:r>
      <w:r>
        <w:rPr>
          <w:spacing w:val="-63"/>
        </w:rPr>
        <w:t> </w:t>
      </w:r>
      <w:r>
        <w:rPr>
          <w:spacing w:val="-63"/>
        </w:rPr>
      </w:r>
      <w:r>
        <w:rPr/>
        <w:t>也听取了中小股东的意见和诉求，中小股东的合法权益得到充分维护等。</w:t>
      </w:r>
    </w:p>
    <w:p>
      <w:pPr>
        <w:pStyle w:val="BodyText"/>
        <w:spacing w:line="240" w:lineRule="auto" w:before="59"/>
        <w:ind w:left="580" w:right="0"/>
        <w:jc w:val="left"/>
      </w:pPr>
      <w:r>
        <w:rPr/>
        <w:t>董事会提议</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年度利润分配预案拟以</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年末总股本</w:t>
      </w:r>
      <w:r>
        <w:rPr>
          <w:spacing w:val="-54"/>
        </w:rPr>
        <w:t> </w:t>
      </w:r>
      <w:r>
        <w:rPr>
          <w:rFonts w:ascii="Times New Roman" w:hAnsi="Times New Roman" w:cs="Times New Roman" w:eastAsia="Times New Roman" w:hint="default"/>
        </w:rPr>
        <w:t>158,000,000</w:t>
      </w:r>
      <w:r>
        <w:rPr>
          <w:rFonts w:ascii="Times New Roman" w:hAnsi="Times New Roman" w:cs="Times New Roman" w:eastAsia="Times New Roman" w:hint="default"/>
          <w:spacing w:val="-1"/>
        </w:rPr>
        <w:t> </w:t>
      </w:r>
      <w:r>
        <w:rPr/>
        <w:t>股为基数，</w:t>
      </w:r>
    </w:p>
    <w:p>
      <w:pPr>
        <w:pStyle w:val="BodyText"/>
        <w:spacing w:line="292" w:lineRule="auto" w:before="73"/>
        <w:ind w:right="156"/>
        <w:jc w:val="both"/>
      </w:pPr>
      <w:r>
        <w:rPr/>
        <w:t>每</w:t>
      </w:r>
      <w:r>
        <w:rPr>
          <w:spacing w:val="-58"/>
        </w:rPr>
        <w:t> </w:t>
      </w:r>
      <w:r>
        <w:rPr>
          <w:rFonts w:ascii="Times New Roman" w:hAnsi="Times New Roman" w:cs="Times New Roman" w:eastAsia="Times New Roman" w:hint="default"/>
        </w:rPr>
        <w:t>10 </w:t>
      </w:r>
      <w:r>
        <w:rPr/>
        <w:t>股派送</w:t>
      </w:r>
      <w:r>
        <w:rPr>
          <w:spacing w:val="-60"/>
        </w:rPr>
        <w:t> </w:t>
      </w:r>
      <w:r>
        <w:rPr>
          <w:rFonts w:ascii="Times New Roman" w:hAnsi="Times New Roman" w:cs="Times New Roman" w:eastAsia="Times New Roman" w:hint="default"/>
        </w:rPr>
        <w:t>1.50 </w:t>
      </w:r>
      <w:r>
        <w:rPr>
          <w:spacing w:val="-3"/>
        </w:rPr>
        <w:t>元（含税）现金股利，合计</w:t>
      </w:r>
      <w:r>
        <w:rPr>
          <w:spacing w:val="-58"/>
        </w:rPr>
        <w:t> </w:t>
      </w:r>
      <w:r>
        <w:rPr>
          <w:rFonts w:ascii="Times New Roman" w:hAnsi="Times New Roman" w:cs="Times New Roman" w:eastAsia="Times New Roman" w:hint="default"/>
        </w:rPr>
        <w:t>23,700,000 </w:t>
      </w:r>
      <w:r>
        <w:rPr/>
        <w:t>元，占公司最近三年累计现金</w:t>
      </w:r>
      <w:r>
        <w:rPr>
          <w:w w:val="100"/>
        </w:rPr>
        <w:t> </w:t>
      </w:r>
      <w:r>
        <w:rPr/>
        <w:t>分红金额占最近三年实现的年均可分配利润的比例</w:t>
      </w:r>
      <w:r>
        <w:rPr>
          <w:spacing w:val="-60"/>
        </w:rPr>
        <w:t> </w:t>
      </w:r>
      <w:r>
        <w:rPr>
          <w:rFonts w:ascii="Times New Roman" w:hAnsi="Times New Roman" w:cs="Times New Roman" w:eastAsia="Times New Roman" w:hint="default"/>
        </w:rPr>
        <w:t>34.91%</w:t>
      </w:r>
      <w:r>
        <w:rPr/>
        <w:t>。</w:t>
      </w:r>
    </w:p>
    <w:p>
      <w:pPr>
        <w:pStyle w:val="BodyText"/>
        <w:spacing w:line="312" w:lineRule="auto" w:before="55"/>
        <w:ind w:right="161" w:firstLine="460"/>
        <w:jc w:val="both"/>
      </w:pPr>
      <w:r>
        <w:rPr>
          <w:spacing w:val="-4"/>
          <w:w w:val="100"/>
        </w:rPr>
        <w:t>公司近三年来的利润分配方案均严格按照有关法律法规、《公司章程》以及股东大</w:t>
      </w:r>
      <w:r>
        <w:rPr>
          <w:w w:val="100"/>
        </w:rPr>
        <w:t> </w:t>
      </w:r>
      <w:r>
        <w:rPr>
          <w:spacing w:val="-4"/>
        </w:rPr>
        <w:t>会决议进行，决策程序和机制完备，公司本次公司将不断完善公司利润分配政策，保持</w:t>
      </w:r>
      <w:r>
        <w:rPr>
          <w:spacing w:val="-64"/>
        </w:rPr>
        <w:t> </w:t>
      </w:r>
      <w:r>
        <w:rPr>
          <w:spacing w:val="-64"/>
        </w:rPr>
      </w:r>
      <w:r>
        <w:rPr/>
        <w:t>利润分配政策的稳定性和持续性，切实提升对投资者的回报。</w:t>
      </w:r>
    </w:p>
    <w:p>
      <w:pPr>
        <w:pStyle w:val="BodyText"/>
        <w:spacing w:line="860" w:lineRule="exact" w:before="72"/>
        <w:ind w:right="2346"/>
        <w:jc w:val="left"/>
      </w:pPr>
      <w:r>
        <w:rPr/>
        <w:t>七、报告期内，公司不存在重大环保或其他重大社会安全问题。</w:t>
      </w:r>
      <w:r>
        <w:rPr>
          <w:spacing w:val="-104"/>
        </w:rPr>
        <w:t> </w:t>
      </w:r>
      <w:r>
        <w:rPr/>
        <w:t>八、报告期内，内幕信息知情人管理制度的建立和执行情况</w:t>
      </w:r>
    </w:p>
    <w:p>
      <w:pPr>
        <w:pStyle w:val="BodyText"/>
        <w:spacing w:line="252" w:lineRule="exact"/>
        <w:ind w:left="580" w:right="0"/>
        <w:jc w:val="left"/>
      </w:pPr>
      <w:r>
        <w:rPr/>
        <w:t>（一）内幕信息知情人管理制度的制定</w:t>
      </w:r>
    </w:p>
    <w:p>
      <w:pPr>
        <w:pStyle w:val="BodyText"/>
        <w:spacing w:line="309" w:lineRule="auto" w:before="128"/>
        <w:ind w:right="159" w:firstLine="460"/>
        <w:jc w:val="both"/>
      </w:pPr>
      <w:r>
        <w:rPr>
          <w:spacing w:val="-4"/>
        </w:rPr>
        <w:t>公司自上市以来，为了规范公司的内幕信息管理，加强内幕信息保密工作，维护信</w:t>
      </w:r>
      <w:r>
        <w:rPr>
          <w:w w:val="100"/>
        </w:rPr>
        <w:t> </w:t>
      </w:r>
      <w:r>
        <w:rPr>
          <w:spacing w:val="-4"/>
        </w:rPr>
        <w:t>息披露公平原则，根据相关法律、法规、规范性文件及《公司章程》的有关规定，结合</w:t>
      </w:r>
      <w:r>
        <w:rPr>
          <w:spacing w:val="-65"/>
        </w:rPr>
        <w:t> </w:t>
      </w:r>
      <w:r>
        <w:rPr>
          <w:spacing w:val="-65"/>
        </w:rPr>
      </w:r>
      <w:r>
        <w:rPr>
          <w:spacing w:val="-9"/>
          <w:w w:val="100"/>
        </w:rPr>
        <w:t>公司的实际情况，董事会相继制定了《内幕信息知情人登记制度》、《年报信息重大差错</w:t>
      </w:r>
      <w:r>
        <w:rPr>
          <w:spacing w:val="-108"/>
          <w:w w:val="100"/>
        </w:rPr>
        <w:t> </w:t>
      </w:r>
      <w:r>
        <w:rPr>
          <w:spacing w:val="-108"/>
          <w:w w:val="100"/>
        </w:rPr>
      </w:r>
      <w:r>
        <w:rPr>
          <w:spacing w:val="-10"/>
          <w:w w:val="100"/>
        </w:rPr>
        <w:t>责任追究制度》、《重大事项内部报告制度》等相关规定。</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240" w:lineRule="auto"/>
        <w:ind w:left="580" w:right="0"/>
        <w:jc w:val="left"/>
      </w:pPr>
      <w:r>
        <w:rPr/>
        <w:t>（二）内幕信息知情人管理制度的执行情况</w:t>
      </w:r>
    </w:p>
    <w:p>
      <w:pPr>
        <w:pStyle w:val="BodyText"/>
        <w:spacing w:line="324" w:lineRule="auto" w:before="128"/>
        <w:ind w:left="580" w:right="0"/>
        <w:jc w:val="left"/>
      </w:pPr>
      <w:r>
        <w:rPr>
          <w:rFonts w:ascii="Times New Roman" w:hAnsi="Times New Roman" w:cs="Times New Roman" w:eastAsia="Times New Roman" w:hint="default"/>
        </w:rPr>
        <w:t>1</w:t>
      </w:r>
      <w:r>
        <w:rPr/>
        <w:t>、定期报告披露期间的信息保密工作</w:t>
      </w:r>
      <w:r>
        <w:rPr>
          <w:spacing w:val="-109"/>
        </w:rPr>
        <w:t> </w:t>
      </w:r>
      <w:r>
        <w:rPr>
          <w:spacing w:val="-4"/>
        </w:rPr>
        <w:t>报告期内，公司严格执行内幕信息保密制度，规范信息传递，将定期报告信息知情</w:t>
      </w:r>
    </w:p>
    <w:p>
      <w:pPr>
        <w:pStyle w:val="BodyText"/>
        <w:spacing w:line="312" w:lineRule="auto" w:before="7"/>
        <w:ind w:right="154"/>
        <w:jc w:val="both"/>
      </w:pPr>
      <w:r>
        <w:rPr>
          <w:spacing w:val="-3"/>
        </w:rPr>
        <w:t>人局限在最小的范围内。在定期报告对外披露前，公司证券事务部都会组织相关内幕信</w:t>
      </w:r>
      <w:r>
        <w:rPr>
          <w:spacing w:val="-96"/>
        </w:rPr>
        <w:t> </w:t>
      </w:r>
      <w:r>
        <w:rPr>
          <w:spacing w:val="-96"/>
        </w:rPr>
      </w:r>
      <w:r>
        <w:rPr>
          <w:spacing w:val="-3"/>
        </w:rPr>
        <w:t>息知情人做好登记工作，如实、完整地记录所有内幕信息知情人名单，以及内幕信息知</w:t>
      </w:r>
      <w:r>
        <w:rPr>
          <w:spacing w:val="-99"/>
        </w:rPr>
        <w:t> </w:t>
      </w:r>
      <w:r>
        <w:rPr>
          <w:spacing w:val="-99"/>
        </w:rPr>
      </w:r>
      <w:r>
        <w:rPr>
          <w:spacing w:val="-3"/>
          <w:w w:val="100"/>
        </w:rPr>
        <w:t>情人知悉内幕信息的时间。并按照有关要求在向深交所和上海证监局报送定期报告相关</w:t>
      </w:r>
      <w:r>
        <w:rPr>
          <w:spacing w:val="-108"/>
          <w:w w:val="100"/>
        </w:rPr>
        <w:t> </w:t>
      </w:r>
      <w:r>
        <w:rPr>
          <w:spacing w:val="-108"/>
          <w:w w:val="100"/>
        </w:rPr>
      </w:r>
      <w:r>
        <w:rPr/>
        <w:t>资料的同时报备内幕信息知情人名单。</w:t>
      </w:r>
    </w:p>
    <w:p>
      <w:pPr>
        <w:spacing w:after="0" w:line="312" w:lineRule="auto"/>
        <w:jc w:val="both"/>
        <w:sectPr>
          <w:footerReference w:type="default" r:id="rId18"/>
          <w:pgSz w:w="11910" w:h="16840"/>
          <w:pgMar w:footer="976" w:header="877" w:top="1100" w:bottom="1160" w:left="1680" w:right="1300"/>
          <w:pgNumType w:start="28"/>
        </w:sectPr>
      </w:pPr>
    </w:p>
    <w:p>
      <w:pPr>
        <w:spacing w:line="240" w:lineRule="auto" w:before="12"/>
        <w:rPr>
          <w:rFonts w:ascii="宋体" w:hAnsi="宋体" w:cs="宋体" w:eastAsia="宋体" w:hint="default"/>
          <w:sz w:val="22"/>
          <w:szCs w:val="22"/>
        </w:rPr>
      </w:pPr>
    </w:p>
    <w:p>
      <w:pPr>
        <w:pStyle w:val="BodyText"/>
        <w:spacing w:line="240" w:lineRule="auto" w:before="29"/>
        <w:ind w:left="580" w:right="0"/>
        <w:jc w:val="left"/>
      </w:pPr>
      <w:r>
        <w:rPr>
          <w:rFonts w:ascii="Times New Roman" w:hAnsi="Times New Roman" w:cs="Times New Roman" w:eastAsia="Times New Roman" w:hint="default"/>
        </w:rPr>
        <w:t>2</w:t>
      </w:r>
      <w:r>
        <w:rPr/>
        <w:t>、投资者调研期间的信息保密工作</w:t>
      </w:r>
    </w:p>
    <w:p>
      <w:pPr>
        <w:pStyle w:val="BodyText"/>
        <w:spacing w:line="307" w:lineRule="auto" w:before="113"/>
        <w:ind w:right="159" w:firstLine="460"/>
        <w:jc w:val="both"/>
      </w:pPr>
      <w:r>
        <w:rPr/>
        <w:t>在定期报告披露前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个月以及重大事项披露期间，公司严格避免接待投资者的调</w:t>
      </w:r>
      <w:r>
        <w:rPr>
          <w:w w:val="100"/>
        </w:rPr>
        <w:t> </w:t>
      </w:r>
      <w:r>
        <w:rPr>
          <w:spacing w:val="-6"/>
          <w:w w:val="98"/>
        </w:rPr>
        <w:t>研，认真做好定期报告及重大事项披露期间的信息保密工作。在日常接待投资者调研时，</w:t>
      </w:r>
      <w:r>
        <w:rPr>
          <w:spacing w:val="-109"/>
          <w:w w:val="98"/>
        </w:rPr>
        <w:t> </w:t>
      </w:r>
      <w:r>
        <w:rPr>
          <w:spacing w:val="-109"/>
          <w:w w:val="98"/>
        </w:rPr>
      </w:r>
      <w:r>
        <w:rPr>
          <w:spacing w:val="-3"/>
        </w:rPr>
        <w:t>将对投资者的个人信息进行备案，同时要求投资者签署承诺书，承诺不打听未公开信息</w:t>
      </w:r>
      <w:r>
        <w:rPr>
          <w:spacing w:val="-98"/>
        </w:rPr>
        <w:t> </w:t>
      </w:r>
      <w:r>
        <w:rPr>
          <w:spacing w:val="-98"/>
        </w:rPr>
      </w:r>
      <w:r>
        <w:rPr>
          <w:spacing w:val="-4"/>
        </w:rPr>
        <w:t>以及在对外出具报告前需经本公司董事会秘书认可。在调研过程中，证券事务部人员认</w:t>
      </w:r>
      <w:r>
        <w:rPr>
          <w:spacing w:val="-63"/>
        </w:rPr>
        <w:t> </w:t>
      </w:r>
      <w:r>
        <w:rPr>
          <w:spacing w:val="-63"/>
        </w:rPr>
      </w:r>
      <w:r>
        <w:rPr/>
        <w:t>真做好相关会议记录，经双方签字确认后，按照相关规定向深交所报备。</w:t>
      </w:r>
    </w:p>
    <w:p>
      <w:pPr>
        <w:pStyle w:val="BodyText"/>
        <w:spacing w:line="324" w:lineRule="auto" w:before="64"/>
        <w:ind w:left="580" w:right="0"/>
        <w:jc w:val="left"/>
      </w:pPr>
      <w:r>
        <w:rPr>
          <w:rFonts w:ascii="Times New Roman" w:hAnsi="Times New Roman" w:cs="Times New Roman" w:eastAsia="Times New Roman" w:hint="default"/>
        </w:rPr>
        <w:t>3</w:t>
      </w:r>
      <w:r>
        <w:rPr/>
        <w:t>、其他重大事件的信息保密工作</w:t>
      </w:r>
      <w:r>
        <w:rPr>
          <w:spacing w:val="-110"/>
        </w:rPr>
        <w:t> </w:t>
      </w:r>
      <w:r>
        <w:rPr>
          <w:spacing w:val="-4"/>
        </w:rPr>
        <w:t>在其他重大事项未披露前，公司会要求相关信息知情人签订保密协议，以保证信息</w:t>
      </w:r>
    </w:p>
    <w:p>
      <w:pPr>
        <w:pStyle w:val="BodyText"/>
        <w:spacing w:line="312" w:lineRule="auto" w:before="7"/>
        <w:ind w:right="0"/>
        <w:jc w:val="left"/>
      </w:pPr>
      <w:r>
        <w:rPr>
          <w:spacing w:val="-1"/>
          <w:w w:val="95"/>
        </w:rPr>
        <w:t>处于可控范围。并根据重大事件的进展，如实、完整地登记所有内幕信息知情人名单，</w:t>
      </w:r>
      <w:r>
        <w:rPr>
          <w:spacing w:val="46"/>
          <w:w w:val="95"/>
        </w:rPr>
        <w:t> </w:t>
      </w:r>
      <w:r>
        <w:rPr>
          <w:spacing w:val="46"/>
          <w:w w:val="95"/>
        </w:rPr>
      </w:r>
      <w:r>
        <w:rPr/>
        <w:t>以及内幕信息知情人知悉内幕信息的时间。</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12" w:lineRule="auto"/>
        <w:ind w:right="197" w:firstLine="460"/>
        <w:jc w:val="both"/>
      </w:pPr>
      <w:r>
        <w:rPr/>
        <w:t>（三）报告期内自查内幕信息知情人涉嫌内幕交易以及监管部门的查处和整改情</w:t>
      </w:r>
      <w:r>
        <w:rPr>
          <w:w w:val="100"/>
        </w:rPr>
        <w:t> </w:t>
      </w:r>
      <w:r>
        <w:rPr/>
        <w:t>况。</w:t>
      </w:r>
    </w:p>
    <w:p>
      <w:pPr>
        <w:pStyle w:val="BodyText"/>
        <w:spacing w:line="312" w:lineRule="auto" w:before="59"/>
        <w:ind w:right="154" w:firstLine="460"/>
        <w:jc w:val="both"/>
      </w:pPr>
      <w:r>
        <w:rPr>
          <w:spacing w:val="-3"/>
        </w:rPr>
        <w:t>报告期内，公司董事、监事、高级管理人员以及其他内幕信息知情人严格遵守了相</w:t>
      </w:r>
      <w:r>
        <w:rPr>
          <w:w w:val="100"/>
        </w:rPr>
        <w:t> </w:t>
      </w:r>
      <w:r>
        <w:rPr>
          <w:spacing w:val="-4"/>
        </w:rPr>
        <w:t>关管理制度，未发生内幕信息知情人利用内幕信息买卖本公司股份的情况。报告期内公</w:t>
      </w:r>
      <w:r>
        <w:rPr>
          <w:spacing w:val="-63"/>
        </w:rPr>
        <w:t> </w:t>
      </w:r>
      <w:r>
        <w:rPr>
          <w:spacing w:val="-63"/>
        </w:rPr>
      </w:r>
      <w:r>
        <w:rPr/>
        <w:t>司也未发生受到监管部门查处和整改的情形。</w:t>
      </w:r>
    </w:p>
    <w:p>
      <w:pPr>
        <w:spacing w:after="0" w:line="312" w:lineRule="auto"/>
        <w:jc w:val="both"/>
        <w:sectPr>
          <w:pgSz w:w="11910" w:h="16840"/>
          <w:pgMar w:header="877" w:footer="976" w:top="1100" w:bottom="1160" w:left="1680" w:right="1300"/>
        </w:sectPr>
      </w:pPr>
    </w:p>
    <w:p>
      <w:pPr>
        <w:spacing w:line="240" w:lineRule="auto" w:before="11"/>
        <w:rPr>
          <w:rFonts w:ascii="宋体" w:hAnsi="宋体" w:cs="宋体" w:eastAsia="宋体" w:hint="default"/>
          <w:sz w:val="26"/>
          <w:szCs w:val="26"/>
        </w:rPr>
      </w:pPr>
    </w:p>
    <w:p>
      <w:pPr>
        <w:pStyle w:val="Heading1"/>
        <w:spacing w:line="501" w:lineRule="exact"/>
        <w:ind w:left="100" w:right="141"/>
        <w:jc w:val="center"/>
        <w:rPr>
          <w:b w:val="0"/>
          <w:bCs w:val="0"/>
        </w:rPr>
      </w:pPr>
      <w:bookmarkStart w:name="_TOC_250005" w:id="4"/>
      <w:r>
        <w:rPr/>
        <w:t>第四节 </w:t>
      </w:r>
      <w:r>
        <w:rPr>
          <w:spacing w:val="7"/>
        </w:rPr>
        <w:t> </w:t>
      </w:r>
      <w:r>
        <w:rPr/>
        <w:t>重大事项</w:t>
      </w:r>
      <w:bookmarkEnd w:id="4"/>
      <w:r>
        <w:rPr>
          <w:b w:val="0"/>
          <w:bCs w:val="0"/>
        </w:rPr>
      </w:r>
    </w:p>
    <w:p>
      <w:pPr>
        <w:spacing w:line="240" w:lineRule="auto" w:before="7"/>
        <w:rPr>
          <w:rFonts w:ascii="Microsoft JhengHei" w:hAnsi="Microsoft JhengHei" w:cs="Microsoft JhengHei" w:eastAsia="Microsoft JhengHei" w:hint="default"/>
          <w:b/>
          <w:bCs/>
          <w:sz w:val="28"/>
          <w:szCs w:val="28"/>
        </w:rPr>
      </w:pPr>
    </w:p>
    <w:p>
      <w:pPr>
        <w:spacing w:line="676" w:lineRule="auto" w:before="0"/>
        <w:ind w:left="120" w:right="2636" w:firstLine="0"/>
        <w:jc w:val="left"/>
        <w:rPr>
          <w:rFonts w:ascii="宋体" w:hAnsi="宋体" w:cs="宋体" w:eastAsia="宋体" w:hint="default"/>
          <w:sz w:val="23"/>
          <w:szCs w:val="23"/>
        </w:rPr>
      </w:pPr>
      <w:r>
        <w:rPr>
          <w:rFonts w:ascii="宋体" w:hAnsi="宋体" w:cs="宋体" w:eastAsia="宋体" w:hint="default"/>
          <w:sz w:val="23"/>
          <w:szCs w:val="23"/>
        </w:rPr>
        <w:t>一、报告期内，公司无重大诉讼、仲裁事项。</w:t>
      </w:r>
      <w:r>
        <w:rPr>
          <w:rFonts w:ascii="宋体" w:hAnsi="宋体" w:cs="宋体" w:eastAsia="宋体" w:hint="default"/>
          <w:spacing w:val="-107"/>
          <w:sz w:val="23"/>
          <w:szCs w:val="23"/>
        </w:rPr>
        <w:t> </w:t>
      </w:r>
      <w:r>
        <w:rPr>
          <w:rFonts w:ascii="宋体" w:hAnsi="宋体" w:cs="宋体" w:eastAsia="宋体" w:hint="default"/>
          <w:sz w:val="23"/>
          <w:szCs w:val="23"/>
        </w:rPr>
        <w:t>二、报告期内，公司无破产相关事项。</w:t>
      </w:r>
      <w:r>
        <w:rPr>
          <w:rFonts w:ascii="宋体" w:hAnsi="宋体" w:cs="宋体" w:eastAsia="宋体" w:hint="default"/>
          <w:spacing w:val="-109"/>
          <w:sz w:val="23"/>
          <w:szCs w:val="23"/>
        </w:rPr>
        <w:t> </w:t>
      </w:r>
      <w:r>
        <w:rPr>
          <w:rFonts w:ascii="宋体" w:hAnsi="宋体" w:cs="宋体" w:eastAsia="宋体" w:hint="default"/>
          <w:sz w:val="24"/>
          <w:szCs w:val="24"/>
        </w:rPr>
        <w:t>三、</w:t>
      </w:r>
      <w:r>
        <w:rPr>
          <w:rFonts w:ascii="宋体" w:hAnsi="宋体" w:cs="宋体" w:eastAsia="宋体" w:hint="default"/>
          <w:sz w:val="21"/>
          <w:szCs w:val="21"/>
        </w:rPr>
        <w:t>报告期内，公司未发生重大资产收购、出售及资产重组事项。</w:t>
      </w:r>
      <w:r>
        <w:rPr>
          <w:rFonts w:ascii="宋体" w:hAnsi="宋体" w:cs="宋体" w:eastAsia="宋体" w:hint="default"/>
          <w:w w:val="99"/>
          <w:sz w:val="21"/>
          <w:szCs w:val="21"/>
        </w:rPr>
        <w:t> </w:t>
      </w:r>
      <w:r>
        <w:rPr>
          <w:rFonts w:ascii="宋体" w:hAnsi="宋体" w:cs="宋体" w:eastAsia="宋体" w:hint="default"/>
          <w:sz w:val="23"/>
          <w:szCs w:val="23"/>
        </w:rPr>
        <w:t>四、报告期内，公司无股权激励计划事项。</w:t>
      </w:r>
    </w:p>
    <w:p>
      <w:pPr>
        <w:spacing w:line="355" w:lineRule="auto" w:before="139"/>
        <w:ind w:left="540" w:right="1646" w:hanging="420"/>
        <w:jc w:val="left"/>
        <w:rPr>
          <w:rFonts w:ascii="宋体" w:hAnsi="宋体" w:cs="宋体" w:eastAsia="宋体" w:hint="default"/>
          <w:sz w:val="21"/>
          <w:szCs w:val="21"/>
        </w:rPr>
      </w:pPr>
      <w:r>
        <w:rPr>
          <w:rFonts w:ascii="宋体" w:hAnsi="宋体" w:cs="宋体" w:eastAsia="宋体" w:hint="default"/>
          <w:sz w:val="23"/>
          <w:szCs w:val="23"/>
        </w:rPr>
        <w:t>五、</w:t>
      </w:r>
      <w:r>
        <w:rPr>
          <w:rFonts w:ascii="宋体" w:hAnsi="宋体" w:cs="宋体" w:eastAsia="宋体" w:hint="default"/>
          <w:sz w:val="21"/>
          <w:szCs w:val="21"/>
        </w:rPr>
        <w:t>报告期内，公司未发生重大关联交易事项。</w:t>
      </w:r>
      <w:r>
        <w:rPr>
          <w:rFonts w:ascii="宋体" w:hAnsi="宋体" w:cs="宋体" w:eastAsia="宋体" w:hint="default"/>
          <w:w w:val="99"/>
          <w:sz w:val="21"/>
          <w:szCs w:val="21"/>
        </w:rPr>
        <w:t> </w:t>
      </w:r>
      <w:r>
        <w:rPr>
          <w:rFonts w:ascii="宋体" w:hAnsi="宋体" w:cs="宋体" w:eastAsia="宋体" w:hint="default"/>
          <w:sz w:val="21"/>
          <w:szCs w:val="21"/>
        </w:rPr>
        <w:t>公司报告期内支付给董事、监事、高级管理人员的薪酬情况详见第六节。</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六、报告期内公司不存在控股股东及其它关联方非经营性占用公司资金的情况。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309" w:lineRule="auto"/>
        <w:ind w:right="0"/>
        <w:jc w:val="left"/>
      </w:pPr>
      <w:r>
        <w:rPr>
          <w:spacing w:val="-4"/>
        </w:rPr>
        <w:t>七、报告期内，公司未持有其他上市公司、参股商业银行、证券公司、保险公司、信托</w:t>
      </w:r>
      <w:r>
        <w:rPr>
          <w:spacing w:val="-65"/>
        </w:rPr>
        <w:t> </w:t>
      </w:r>
      <w:r>
        <w:rPr>
          <w:spacing w:val="-65"/>
        </w:rPr>
      </w:r>
      <w:r>
        <w:rPr/>
        <w:t>公司和期货公司等金融企业股权情况，未持有拟上市公司股权的情况。</w:t>
      </w:r>
    </w:p>
    <w:p>
      <w:pPr>
        <w:pStyle w:val="BodyText"/>
        <w:spacing w:line="860" w:lineRule="exact" w:before="74"/>
        <w:ind w:right="4876"/>
        <w:jc w:val="left"/>
      </w:pPr>
      <w:r>
        <w:rPr/>
        <w:t>八、报告期内，公司无证券投资情况。</w:t>
      </w:r>
      <w:r>
        <w:rPr>
          <w:spacing w:val="-109"/>
        </w:rPr>
        <w:t> </w:t>
      </w:r>
      <w:r>
        <w:rPr/>
        <w:t>九、重大合同及其履行情况</w:t>
      </w:r>
    </w:p>
    <w:p>
      <w:pPr>
        <w:pStyle w:val="BodyText"/>
        <w:spacing w:line="312" w:lineRule="auto"/>
        <w:ind w:right="0" w:firstLine="460"/>
        <w:jc w:val="left"/>
      </w:pPr>
      <w:r>
        <w:rPr>
          <w:spacing w:val="-4"/>
        </w:rPr>
        <w:t>（一）报告期内，公司未发生或以前期间发生但延续到报告期的托管、承包、租赁</w:t>
      </w:r>
      <w:r>
        <w:rPr>
          <w:w w:val="100"/>
        </w:rPr>
        <w:t> </w:t>
      </w:r>
      <w:r>
        <w:rPr/>
        <w:t>其他公司资产或其他公司托管、承包、租赁公司资产的重大事项。</w:t>
      </w:r>
    </w:p>
    <w:p>
      <w:pPr>
        <w:pStyle w:val="BodyText"/>
        <w:spacing w:line="240" w:lineRule="auto" w:before="59"/>
        <w:ind w:left="580" w:right="0"/>
        <w:jc w:val="left"/>
      </w:pPr>
      <w:r>
        <w:rPr/>
        <w:t>（二）报告期内，公司未发生对外担保事项。</w:t>
      </w:r>
    </w:p>
    <w:p>
      <w:pPr>
        <w:pStyle w:val="BodyText"/>
        <w:spacing w:line="240" w:lineRule="auto" w:before="128"/>
        <w:ind w:left="580" w:right="0"/>
        <w:jc w:val="left"/>
      </w:pPr>
      <w:r>
        <w:rPr/>
        <w:t>（三）报告期内，公司未发生委托他人进行现金资产管理事项。</w:t>
      </w:r>
    </w:p>
    <w:p>
      <w:pPr>
        <w:pStyle w:val="BodyText"/>
        <w:spacing w:line="240" w:lineRule="auto" w:before="128"/>
        <w:ind w:left="580" w:right="0"/>
        <w:jc w:val="left"/>
      </w:pPr>
      <w:r>
        <w:rPr/>
        <w:t>（四）报告期内，公司未发生达到披露标准的其他重大合同。</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十、承诺事项履行情况</w:t>
      </w:r>
    </w:p>
    <w:p>
      <w:pPr>
        <w:pStyle w:val="BodyText"/>
        <w:spacing w:line="343" w:lineRule="auto" w:before="128"/>
        <w:ind w:left="580" w:right="0" w:hanging="116"/>
        <w:jc w:val="left"/>
      </w:pPr>
      <w:r>
        <w:rPr/>
        <w:t>（一）避免同业竞争的承诺</w:t>
      </w:r>
      <w:r>
        <w:rPr>
          <w:spacing w:val="-111"/>
        </w:rPr>
        <w:t> </w:t>
      </w:r>
      <w:r>
        <w:rPr>
          <w:spacing w:val="-4"/>
        </w:rPr>
        <w:t>就与公司避免同业竞争，经华峰氨纶第四届董事会第八次会议审议通过，华峰氨纶</w:t>
      </w:r>
    </w:p>
    <w:p>
      <w:pPr>
        <w:pStyle w:val="BodyText"/>
        <w:spacing w:line="312" w:lineRule="auto"/>
        <w:ind w:right="0"/>
        <w:jc w:val="left"/>
      </w:pPr>
      <w:r>
        <w:rPr>
          <w:spacing w:val="-4"/>
          <w:w w:val="100"/>
        </w:rPr>
        <w:t>向公司出具了《承诺函》，华峰氨纶承诺：截至本承诺函签署之日，本公司未直接或间</w:t>
      </w:r>
      <w:r>
        <w:rPr>
          <w:spacing w:val="-80"/>
          <w:w w:val="100"/>
        </w:rPr>
        <w:t> </w:t>
      </w:r>
      <w:r>
        <w:rPr>
          <w:spacing w:val="-80"/>
          <w:w w:val="100"/>
        </w:rPr>
      </w:r>
      <w:r>
        <w:rPr>
          <w:spacing w:val="-4"/>
        </w:rPr>
        <w:t>接从事与华峰超纤构成竞争的任何业务；自本承诺函签署之日起，本公司及下属子公司</w:t>
      </w:r>
    </w:p>
    <w:p>
      <w:pPr>
        <w:spacing w:after="0" w:line="312" w:lineRule="auto"/>
        <w:jc w:val="left"/>
        <w:sectPr>
          <w:footerReference w:type="default" r:id="rId19"/>
          <w:pgSz w:w="11910" w:h="16840"/>
          <w:pgMar w:footer="976" w:header="877" w:top="1100" w:bottom="1160" w:left="1680" w:right="1300"/>
          <w:pgNumType w:start="30"/>
        </w:sectPr>
      </w:pPr>
    </w:p>
    <w:p>
      <w:pPr>
        <w:spacing w:line="240" w:lineRule="auto" w:before="12"/>
        <w:rPr>
          <w:rFonts w:ascii="宋体" w:hAnsi="宋体" w:cs="宋体" w:eastAsia="宋体" w:hint="default"/>
          <w:sz w:val="22"/>
          <w:szCs w:val="22"/>
        </w:rPr>
      </w:pPr>
    </w:p>
    <w:p>
      <w:pPr>
        <w:pStyle w:val="BodyText"/>
        <w:spacing w:line="345" w:lineRule="auto" w:before="29"/>
        <w:ind w:left="580" w:right="0" w:hanging="461"/>
        <w:jc w:val="left"/>
      </w:pPr>
      <w:r>
        <w:rPr/>
        <w:t>将不直接或间接从事人造革合成革（包括超细纤维聚氨酯合成革）的生产和销售。</w:t>
      </w:r>
      <w:r>
        <w:rPr>
          <w:spacing w:val="-101"/>
        </w:rPr>
        <w:t> </w:t>
      </w:r>
      <w:r>
        <w:rPr>
          <w:spacing w:val="-4"/>
        </w:rPr>
        <w:t>就与华峰氨纶避免同业竞争，经公司第一届董事会第九次会议审议通过，公司向华</w:t>
      </w:r>
    </w:p>
    <w:p>
      <w:pPr>
        <w:pStyle w:val="BodyText"/>
        <w:spacing w:line="312" w:lineRule="auto"/>
        <w:ind w:right="159"/>
        <w:jc w:val="both"/>
      </w:pPr>
      <w:r>
        <w:rPr>
          <w:spacing w:val="-4"/>
          <w:w w:val="100"/>
        </w:rPr>
        <w:t>峰氨纶出具了《承诺函》，公司承诺：截至本承诺函签署之日，本公司未直接或间接从</w:t>
      </w:r>
      <w:r>
        <w:rPr>
          <w:spacing w:val="-80"/>
          <w:w w:val="100"/>
        </w:rPr>
        <w:t> </w:t>
      </w:r>
      <w:r>
        <w:rPr>
          <w:spacing w:val="-80"/>
          <w:w w:val="100"/>
        </w:rPr>
      </w:r>
      <w:r>
        <w:rPr>
          <w:spacing w:val="-3"/>
        </w:rPr>
        <w:t>事与华峰氨纶构成竞争的任何业务；自本承诺函签署之日起，本公司及下属子公司将不</w:t>
      </w:r>
      <w:r>
        <w:rPr>
          <w:spacing w:val="-98"/>
        </w:rPr>
        <w:t> </w:t>
      </w:r>
      <w:r>
        <w:rPr>
          <w:spacing w:val="-98"/>
        </w:rPr>
      </w:r>
      <w:r>
        <w:rPr/>
        <w:t>直接或间接从事氨纶产品的生产和销售。</w:t>
      </w:r>
    </w:p>
    <w:p>
      <w:pPr>
        <w:pStyle w:val="BodyText"/>
        <w:spacing w:line="312" w:lineRule="auto" w:before="59"/>
        <w:ind w:right="156" w:firstLine="460"/>
        <w:jc w:val="both"/>
      </w:pPr>
      <w:r>
        <w:rPr>
          <w:spacing w:val="-4"/>
          <w:w w:val="100"/>
        </w:rPr>
        <w:t>为避免今后与公司之间可能出现的同业竞争，维护公司全体股东的利益和保证公司</w:t>
      </w:r>
      <w:r>
        <w:rPr>
          <w:w w:val="100"/>
        </w:rPr>
        <w:t> </w:t>
      </w:r>
      <w:r>
        <w:rPr>
          <w:spacing w:val="-6"/>
          <w:w w:val="98"/>
        </w:rPr>
        <w:t>的长期稳定发展，公司的第一大股东华峰集团以及本公司的实际控制人尤小平、尤金焕、</w:t>
      </w:r>
      <w:r>
        <w:rPr>
          <w:spacing w:val="-109"/>
          <w:w w:val="98"/>
        </w:rPr>
        <w:t> </w:t>
      </w:r>
      <w:r>
        <w:rPr>
          <w:spacing w:val="-109"/>
          <w:w w:val="98"/>
        </w:rPr>
      </w:r>
      <w:r>
        <w:rPr>
          <w:spacing w:val="-6"/>
          <w:w w:val="98"/>
        </w:rPr>
        <w:t>尤小华、尤小玲、尤小燕、陈林真分别向本公司出具了《关于避免同业竞争的承诺函》，</w:t>
      </w:r>
      <w:r>
        <w:rPr>
          <w:w w:val="50"/>
        </w:rPr>
        <w:t> </w:t>
      </w:r>
      <w:r>
        <w:rPr/>
        <w:t>承诺函的主要内容如下：</w:t>
      </w:r>
    </w:p>
    <w:p>
      <w:pPr>
        <w:pStyle w:val="BodyText"/>
        <w:spacing w:line="304" w:lineRule="auto" w:before="59"/>
        <w:ind w:right="156" w:firstLine="460"/>
        <w:jc w:val="both"/>
      </w:pPr>
      <w:r>
        <w:rPr>
          <w:rFonts w:ascii="Times New Roman" w:hAnsi="Times New Roman" w:cs="Times New Roman" w:eastAsia="Times New Roman" w:hint="default"/>
        </w:rPr>
        <w:t>1</w:t>
      </w:r>
      <w:r>
        <w:rPr/>
        <w:t>、于本承诺函签署之日，本公司、本公司（本人）直接或间接控制的除股份公司</w:t>
      </w:r>
      <w:r>
        <w:rPr>
          <w:w w:val="100"/>
        </w:rPr>
        <w:t> </w:t>
      </w:r>
      <w:r>
        <w:rPr>
          <w:spacing w:val="-3"/>
        </w:rPr>
        <w:t>外的其他企业及本公司（本人）参股企业均未直接或间接生产、开发任何与股份公司生</w:t>
      </w:r>
      <w:r>
        <w:rPr>
          <w:spacing w:val="-98"/>
        </w:rPr>
        <w:t> </w:t>
      </w:r>
      <w:r>
        <w:rPr>
          <w:spacing w:val="-98"/>
        </w:rPr>
      </w:r>
      <w:r>
        <w:rPr>
          <w:spacing w:val="-3"/>
          <w:w w:val="100"/>
        </w:rPr>
        <w:t>产的产品构成竞争或可能构成竞争的产品，未直接或间接从事任何与股份公司经营的业</w:t>
      </w:r>
      <w:r>
        <w:rPr>
          <w:spacing w:val="-111"/>
          <w:w w:val="100"/>
        </w:rPr>
        <w:t> </w:t>
      </w:r>
      <w:r>
        <w:rPr>
          <w:spacing w:val="-111"/>
          <w:w w:val="100"/>
        </w:rPr>
      </w:r>
      <w:r>
        <w:rPr/>
        <w:t>务构成竞争或可能构成竞争的业务或活动；</w:t>
      </w:r>
    </w:p>
    <w:p>
      <w:pPr>
        <w:pStyle w:val="BodyText"/>
        <w:spacing w:line="304" w:lineRule="auto" w:before="69"/>
        <w:ind w:right="156" w:firstLine="460"/>
        <w:jc w:val="both"/>
      </w:pPr>
      <w:r>
        <w:rPr>
          <w:rFonts w:ascii="Times New Roman" w:hAnsi="Times New Roman" w:cs="Times New Roman" w:eastAsia="Times New Roman" w:hint="default"/>
        </w:rPr>
        <w:t>2</w:t>
      </w:r>
      <w:r>
        <w:rPr/>
        <w:t>、自本承诺函签署之日起，本公司、本公司（本人）直接或间接控制的除股份公</w:t>
      </w:r>
      <w:r>
        <w:rPr>
          <w:w w:val="100"/>
        </w:rPr>
        <w:t> </w:t>
      </w:r>
      <w:r>
        <w:rPr>
          <w:spacing w:val="-3"/>
        </w:rPr>
        <w:t>司外的其他企业及本公司（本人）参股企业将不直接或间接生产、开发任何与股份公司</w:t>
      </w:r>
      <w:r>
        <w:rPr>
          <w:spacing w:val="-98"/>
        </w:rPr>
        <w:t> </w:t>
      </w:r>
      <w:r>
        <w:rPr>
          <w:spacing w:val="-98"/>
        </w:rPr>
      </w:r>
      <w:r>
        <w:rPr>
          <w:spacing w:val="-3"/>
          <w:w w:val="100"/>
        </w:rPr>
        <w:t>生产的产品构成竞争或可能构成竞争的产品，不直接或间接从事任何与股份公司经营的</w:t>
      </w:r>
      <w:r>
        <w:rPr>
          <w:spacing w:val="-111"/>
          <w:w w:val="100"/>
        </w:rPr>
        <w:t> </w:t>
      </w:r>
      <w:r>
        <w:rPr>
          <w:spacing w:val="-111"/>
          <w:w w:val="100"/>
        </w:rPr>
      </w:r>
      <w:r>
        <w:rPr/>
        <w:t>业务构成竞争或可能构成竞争的业务或活动；</w:t>
      </w:r>
    </w:p>
    <w:p>
      <w:pPr>
        <w:pStyle w:val="BodyText"/>
        <w:spacing w:line="307" w:lineRule="auto" w:before="66"/>
        <w:ind w:right="156" w:firstLine="460"/>
        <w:jc w:val="both"/>
      </w:pPr>
      <w:r>
        <w:rPr>
          <w:rFonts w:ascii="Times New Roman" w:hAnsi="Times New Roman" w:cs="Times New Roman" w:eastAsia="Times New Roman" w:hint="default"/>
        </w:rPr>
        <w:t>3</w:t>
      </w:r>
      <w:r>
        <w:rPr/>
        <w:t>、自本承诺函签署之日起，如股份公司进一步拓展其产品和业务范围，本公司、</w:t>
      </w:r>
      <w:r>
        <w:rPr>
          <w:w w:val="100"/>
        </w:rPr>
        <w:t> </w:t>
      </w:r>
      <w:r>
        <w:rPr>
          <w:spacing w:val="-4"/>
        </w:rPr>
        <w:t>本公司（本人）直接或间接控制的除股份公司外的其他企业及本公司（本人）参股企业</w:t>
      </w:r>
      <w:r>
        <w:rPr>
          <w:spacing w:val="-63"/>
        </w:rPr>
        <w:t> </w:t>
      </w:r>
      <w:r>
        <w:rPr>
          <w:spacing w:val="-63"/>
        </w:rPr>
      </w:r>
      <w:r>
        <w:rPr>
          <w:spacing w:val="-3"/>
          <w:w w:val="100"/>
        </w:rPr>
        <w:t>将不与股份公司拓展后的产品或业务相竞争；若与股份公司拓展后的产品或业务产生竞</w:t>
      </w:r>
      <w:r>
        <w:rPr>
          <w:spacing w:val="-111"/>
          <w:w w:val="100"/>
        </w:rPr>
        <w:t> </w:t>
      </w:r>
      <w:r>
        <w:rPr>
          <w:spacing w:val="-111"/>
          <w:w w:val="100"/>
        </w:rPr>
      </w:r>
      <w:r>
        <w:rPr>
          <w:spacing w:val="-4"/>
        </w:rPr>
        <w:t>争，本公司、本公司（本人）直接或间接控制的除股份公司外的其他企业及本公司（本</w:t>
      </w:r>
      <w:r>
        <w:rPr>
          <w:spacing w:val="-65"/>
        </w:rPr>
        <w:t> </w:t>
      </w:r>
      <w:r>
        <w:rPr>
          <w:spacing w:val="-65"/>
        </w:rPr>
      </w:r>
      <w:r>
        <w:rPr>
          <w:spacing w:val="-3"/>
        </w:rPr>
        <w:t>人）参股企业将停止生产或经营相竞争的产品或业务，或者将相竞争的产品或业务纳入</w:t>
      </w:r>
      <w:r>
        <w:rPr>
          <w:spacing w:val="-98"/>
        </w:rPr>
        <w:t> </w:t>
      </w:r>
      <w:r>
        <w:rPr>
          <w:spacing w:val="-98"/>
        </w:rPr>
      </w:r>
      <w:r>
        <w:rPr/>
        <w:t>到股份公司的生产或经营，或者将相竞争的产品或业务转让给无关联关系的第三方；</w:t>
      </w:r>
    </w:p>
    <w:p>
      <w:pPr>
        <w:pStyle w:val="BodyText"/>
        <w:spacing w:line="292" w:lineRule="auto" w:before="64"/>
        <w:ind w:right="166" w:firstLine="460"/>
        <w:jc w:val="both"/>
      </w:pPr>
      <w:r>
        <w:rPr>
          <w:rFonts w:ascii="Times New Roman" w:hAnsi="Times New Roman" w:cs="Times New Roman" w:eastAsia="Times New Roman" w:hint="default"/>
        </w:rPr>
        <w:t>4</w:t>
      </w:r>
      <w:r>
        <w:rPr/>
        <w:t>、如本承诺函被证明是不真实或未被遵守，本公司（本人）将向股份公司赔偿一</w:t>
      </w:r>
      <w:r>
        <w:rPr>
          <w:w w:val="100"/>
        </w:rPr>
        <w:t> </w:t>
      </w:r>
      <w:r>
        <w:rPr/>
        <w:t>切直接和间接损失。</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6"/>
          <w:szCs w:val="16"/>
        </w:rPr>
      </w:pPr>
    </w:p>
    <w:p>
      <w:pPr>
        <w:pStyle w:val="BodyText"/>
        <w:spacing w:line="343" w:lineRule="auto"/>
        <w:ind w:left="580" w:right="0" w:hanging="116"/>
        <w:jc w:val="left"/>
      </w:pPr>
      <w:r>
        <w:rPr/>
        <w:t>（二）股份锁定的承诺</w:t>
      </w:r>
      <w:r>
        <w:rPr>
          <w:spacing w:val="-111"/>
        </w:rPr>
        <w:t> </w:t>
      </w:r>
      <w:r>
        <w:rPr>
          <w:spacing w:val="-7"/>
          <w:w w:val="95"/>
        </w:rPr>
        <w:t>本次发行前，公司第一大股东华峰集团及公司实际控制人尤小平、尤金焕、尤小华、</w:t>
      </w:r>
      <w:r>
        <w:rPr>
          <w:spacing w:val="-7"/>
        </w:rPr>
      </w:r>
    </w:p>
    <w:p>
      <w:pPr>
        <w:pStyle w:val="BodyText"/>
        <w:spacing w:line="312" w:lineRule="auto"/>
        <w:ind w:right="161"/>
        <w:jc w:val="both"/>
      </w:pPr>
      <w:r>
        <w:rPr>
          <w:spacing w:val="-4"/>
        </w:rPr>
        <w:t>尤小燕、尤小玲、陈林真均承诺：自公司股票上市之日起三十六个月内，不转让或者委</w:t>
      </w:r>
      <w:r>
        <w:rPr>
          <w:spacing w:val="-64"/>
        </w:rPr>
        <w:t> </w:t>
      </w:r>
      <w:r>
        <w:rPr>
          <w:spacing w:val="-64"/>
        </w:rPr>
      </w:r>
      <w:r>
        <w:rPr/>
        <w:t>托他人管理其已直接和间接持有的本公司股份，也不由本公司回购该部分股份。</w:t>
      </w:r>
    </w:p>
    <w:p>
      <w:pPr>
        <w:pStyle w:val="BodyText"/>
        <w:spacing w:line="304" w:lineRule="auto" w:before="59"/>
        <w:ind w:right="149" w:firstLine="460"/>
        <w:jc w:val="both"/>
      </w:pPr>
      <w:r>
        <w:rPr/>
        <w:t>本次发行前，</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月受让公司股份的自然人股东林建一、陈学通、陈恩之、</w:t>
      </w:r>
      <w:r>
        <w:rPr>
          <w:w w:val="100"/>
        </w:rPr>
        <w:t> </w:t>
      </w:r>
      <w:r>
        <w:rPr>
          <w:spacing w:val="-3"/>
        </w:rPr>
        <w:t>袁水华、项金尧、林道友、唐志勇、林朝强及林孙林均承诺：自公司股票上市之日起三</w:t>
      </w:r>
      <w:r>
        <w:rPr>
          <w:spacing w:val="-100"/>
        </w:rPr>
        <w:t> </w:t>
      </w:r>
      <w:r>
        <w:rPr>
          <w:spacing w:val="-100"/>
        </w:rPr>
      </w:r>
      <w:r>
        <w:rPr>
          <w:spacing w:val="-4"/>
        </w:rPr>
        <w:t>十六个月内，不转让或者委托他人管理其已直接和间接持有的本公司股份，也不由本公</w:t>
      </w:r>
      <w:r>
        <w:rPr>
          <w:spacing w:val="-63"/>
        </w:rPr>
        <w:t> </w:t>
      </w:r>
      <w:r>
        <w:rPr>
          <w:spacing w:val="-63"/>
        </w:rPr>
      </w:r>
      <w:r>
        <w:rPr/>
        <w:t>司回购该部分股份。</w:t>
      </w:r>
    </w:p>
    <w:p>
      <w:pPr>
        <w:spacing w:after="0" w:line="304" w:lineRule="auto"/>
        <w:jc w:val="both"/>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302" w:lineRule="auto" w:before="29"/>
        <w:ind w:right="161" w:firstLine="460"/>
        <w:jc w:val="both"/>
      </w:pPr>
      <w:r>
        <w:rPr/>
        <w:t>本次发行前，叶芬弟等其他</w:t>
      </w:r>
      <w:r>
        <w:rPr>
          <w:spacing w:val="-52"/>
        </w:rPr>
        <w:t> </w:t>
      </w:r>
      <w:r>
        <w:rPr>
          <w:rFonts w:ascii="Times New Roman" w:hAnsi="Times New Roman" w:cs="Times New Roman" w:eastAsia="Times New Roman" w:hint="default"/>
        </w:rPr>
        <w:t>33</w:t>
      </w:r>
      <w:r>
        <w:rPr>
          <w:rFonts w:ascii="Times New Roman" w:hAnsi="Times New Roman" w:cs="Times New Roman" w:eastAsia="Times New Roman" w:hint="default"/>
          <w:spacing w:val="6"/>
        </w:rPr>
        <w:t> </w:t>
      </w:r>
      <w:r>
        <w:rPr/>
        <w:t>名自然人股东均承诺：自公司股票上市之日起十二</w:t>
      </w:r>
      <w:r>
        <w:rPr>
          <w:w w:val="100"/>
        </w:rPr>
        <w:t> </w:t>
      </w:r>
      <w:r>
        <w:rPr>
          <w:spacing w:val="-3"/>
        </w:rPr>
        <w:t>个月内，不转让或者委托他人管理其已直接和间接持有的本公司股份，也不由本公司回</w:t>
      </w:r>
      <w:r>
        <w:rPr>
          <w:spacing w:val="-100"/>
        </w:rPr>
        <w:t> </w:t>
      </w:r>
      <w:r>
        <w:rPr>
          <w:spacing w:val="-100"/>
        </w:rPr>
      </w:r>
      <w:r>
        <w:rPr/>
        <w:t>购该部分股份。</w:t>
      </w:r>
    </w:p>
    <w:p>
      <w:pPr>
        <w:pStyle w:val="BodyText"/>
        <w:spacing w:line="309" w:lineRule="auto" w:before="71"/>
        <w:ind w:right="149" w:firstLine="460"/>
        <w:jc w:val="both"/>
      </w:pPr>
      <w:r>
        <w:rPr>
          <w:spacing w:val="-4"/>
        </w:rPr>
        <w:t>持有本公司股份的本公司董事、监事、高级管理人员除了出具上述承诺以外，均特</w:t>
      </w:r>
      <w:r>
        <w:rPr>
          <w:w w:val="100"/>
        </w:rPr>
        <w:t> </w:t>
      </w:r>
      <w:r>
        <w:rPr>
          <w:spacing w:val="-3"/>
        </w:rPr>
        <w:t>别承诺：在前述限售期满后，在其任职期间，每年转让的股份不超过其直接和间接持有</w:t>
      </w:r>
      <w:r>
        <w:rPr>
          <w:spacing w:val="-96"/>
        </w:rPr>
        <w:t> </w:t>
      </w:r>
      <w:r>
        <w:rPr>
          <w:spacing w:val="-96"/>
        </w:rPr>
      </w:r>
      <w:r>
        <w:rPr>
          <w:spacing w:val="-4"/>
        </w:rPr>
        <w:t>发行人股份总数的百分之二十五，并且在卖出后六个月内不再买入发行人的股份，买入</w:t>
      </w:r>
      <w:r>
        <w:rPr>
          <w:spacing w:val="-65"/>
        </w:rPr>
        <w:t> </w:t>
      </w:r>
      <w:r>
        <w:rPr>
          <w:spacing w:val="-65"/>
        </w:rPr>
      </w:r>
      <w:r>
        <w:rPr>
          <w:spacing w:val="-3"/>
        </w:rPr>
        <w:t>后六个月内不再卖出发行人股份；离职后六个月内，不转让其直接或间接持有的发行人</w:t>
      </w:r>
      <w:r>
        <w:rPr>
          <w:spacing w:val="-96"/>
        </w:rPr>
        <w:t> </w:t>
      </w:r>
      <w:r>
        <w:rPr>
          <w:spacing w:val="-96"/>
        </w:rPr>
      </w:r>
      <w:r>
        <w:rPr>
          <w:spacing w:val="-3"/>
          <w:w w:val="100"/>
        </w:rPr>
        <w:t>股份；离职六个月后的十二个月内转让其直接或间接持有的发行人股份不超过其该部分</w:t>
      </w:r>
      <w:r>
        <w:rPr>
          <w:spacing w:val="-103"/>
          <w:w w:val="100"/>
        </w:rPr>
        <w:t> </w:t>
      </w:r>
      <w:r>
        <w:rPr>
          <w:spacing w:val="-103"/>
          <w:w w:val="100"/>
        </w:rPr>
      </w:r>
      <w:r>
        <w:rPr/>
        <w:t>股份总数的百分之五十。</w:t>
      </w:r>
    </w:p>
    <w:p>
      <w:pPr>
        <w:pStyle w:val="BodyText"/>
        <w:spacing w:line="312" w:lineRule="auto" w:before="62"/>
        <w:ind w:right="154" w:firstLine="460"/>
        <w:jc w:val="both"/>
      </w:pPr>
      <w:r>
        <w:rPr>
          <w:spacing w:val="-4"/>
        </w:rPr>
        <w:t>本公司董事长尤小平、监事尤小玲以及其直系亲属尤金焕、尤小华、尤小燕、陈林</w:t>
      </w:r>
      <w:r>
        <w:rPr>
          <w:w w:val="100"/>
        </w:rPr>
        <w:t> </w:t>
      </w:r>
      <w:r>
        <w:rPr>
          <w:spacing w:val="-4"/>
        </w:rPr>
        <w:t>真（以上六人为本公司实际控制人）除了出具上述承诺以外，均特别承诺：在前述限售</w:t>
      </w:r>
      <w:r>
        <w:rPr>
          <w:spacing w:val="-63"/>
        </w:rPr>
        <w:t> </w:t>
      </w:r>
      <w:r>
        <w:rPr>
          <w:spacing w:val="-63"/>
        </w:rPr>
      </w:r>
      <w:r>
        <w:rPr>
          <w:spacing w:val="-3"/>
        </w:rPr>
        <w:t>期满后，在尤小平、尤小玲任职期间，每年转让的股份不超过其直接和间接持有发行人</w:t>
      </w:r>
      <w:r>
        <w:rPr>
          <w:spacing w:val="-93"/>
        </w:rPr>
        <w:t> </w:t>
      </w:r>
      <w:r>
        <w:rPr>
          <w:spacing w:val="-93"/>
        </w:rPr>
      </w:r>
      <w:r>
        <w:rPr>
          <w:spacing w:val="-4"/>
        </w:rPr>
        <w:t>股份总数的百分之二十五，并且在卖出后六个月内不再买入发行人的股份，买入后六个</w:t>
      </w:r>
      <w:r>
        <w:rPr>
          <w:spacing w:val="-63"/>
        </w:rPr>
        <w:t> </w:t>
      </w:r>
      <w:r>
        <w:rPr>
          <w:spacing w:val="-63"/>
        </w:rPr>
      </w:r>
      <w:r>
        <w:rPr>
          <w:spacing w:val="-3"/>
        </w:rPr>
        <w:t>月内不再卖出发行人股份；尤小平、尤小玲离职后六个月内，不转让其直接或间接持有</w:t>
      </w:r>
      <w:r>
        <w:rPr>
          <w:spacing w:val="-98"/>
        </w:rPr>
        <w:t> </w:t>
      </w:r>
      <w:r>
        <w:rPr>
          <w:spacing w:val="-98"/>
        </w:rPr>
      </w:r>
      <w:r>
        <w:rPr>
          <w:spacing w:val="-3"/>
        </w:rPr>
        <w:t>的发行人股份；尤小平、尤小玲离职六个月后的十二个月内转让其直接或间接持有的发</w:t>
      </w:r>
      <w:r>
        <w:rPr>
          <w:spacing w:val="-94"/>
        </w:rPr>
        <w:t> </w:t>
      </w:r>
      <w:r>
        <w:rPr>
          <w:spacing w:val="-94"/>
        </w:rPr>
      </w:r>
      <w:r>
        <w:rPr/>
        <w:t>行人股份不超过其该部分股份总数的百分之五十。</w:t>
      </w:r>
    </w:p>
    <w:p>
      <w:pPr>
        <w:pStyle w:val="BodyText"/>
        <w:spacing w:line="312" w:lineRule="auto" w:before="59"/>
        <w:ind w:right="154" w:firstLine="460"/>
        <w:jc w:val="both"/>
      </w:pPr>
      <w:r>
        <w:rPr>
          <w:spacing w:val="-4"/>
        </w:rPr>
        <w:t>本公司监事杨耀的直系亲属杨建华除了出具上述承诺以外，特别承诺：在前述限售</w:t>
      </w:r>
      <w:r>
        <w:rPr>
          <w:w w:val="100"/>
        </w:rPr>
        <w:t> </w:t>
      </w:r>
      <w:r>
        <w:rPr>
          <w:spacing w:val="-3"/>
        </w:rPr>
        <w:t>期满后，在杨耀任职期间，每年转让的股份不超过其直接和间接持有发行人股份总数的</w:t>
      </w:r>
      <w:r>
        <w:rPr>
          <w:spacing w:val="-93"/>
        </w:rPr>
        <w:t> </w:t>
      </w:r>
      <w:r>
        <w:rPr>
          <w:spacing w:val="-93"/>
        </w:rPr>
      </w:r>
      <w:r>
        <w:rPr>
          <w:spacing w:val="-3"/>
        </w:rPr>
        <w:t>百分之二十五，并且在卖出后六个月内不再买入发行人的股份，买入后六个月内不再卖</w:t>
      </w:r>
      <w:r>
        <w:rPr>
          <w:spacing w:val="-99"/>
        </w:rPr>
        <w:t> </w:t>
      </w:r>
      <w:r>
        <w:rPr>
          <w:spacing w:val="-99"/>
        </w:rPr>
      </w:r>
      <w:r>
        <w:rPr>
          <w:spacing w:val="-4"/>
        </w:rPr>
        <w:t>出发行人股份；杨耀离职后六个月内，不转让其直接或间接持有的发行人股份；杨耀离</w:t>
      </w:r>
      <w:r>
        <w:rPr>
          <w:spacing w:val="-64"/>
        </w:rPr>
        <w:t> </w:t>
      </w:r>
      <w:r>
        <w:rPr>
          <w:spacing w:val="-64"/>
        </w:rPr>
      </w:r>
      <w:r>
        <w:rPr/>
        <w:t>职六个月后的十二个月内转让其直接或间接持有的发行人股份不超过其该部分股份总</w:t>
      </w:r>
      <w:r>
        <w:rPr>
          <w:spacing w:val="-29"/>
        </w:rPr>
        <w:t> </w:t>
      </w:r>
      <w:r>
        <w:rPr>
          <w:spacing w:val="-29"/>
        </w:rPr>
      </w:r>
      <w:r>
        <w:rPr/>
        <w:t>数的百分之五十。</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43" w:lineRule="auto"/>
        <w:ind w:left="580" w:right="0" w:hanging="116"/>
        <w:jc w:val="left"/>
      </w:pPr>
      <w:r>
        <w:rPr/>
        <w:t>（三）减少及规范关联交易承诺函</w:t>
      </w:r>
      <w:r>
        <w:rPr>
          <w:spacing w:val="-109"/>
        </w:rPr>
        <w:t> </w:t>
      </w:r>
      <w:r>
        <w:rPr>
          <w:spacing w:val="-4"/>
        </w:rPr>
        <w:t>就与公司减少关联交易，经华峰氨纶第四届董事会第八次会议审议通过，华峰氨纶</w:t>
      </w:r>
    </w:p>
    <w:p>
      <w:pPr>
        <w:pStyle w:val="BodyText"/>
        <w:spacing w:line="309" w:lineRule="auto"/>
        <w:ind w:right="161"/>
        <w:jc w:val="both"/>
      </w:pPr>
      <w:r>
        <w:rPr>
          <w:spacing w:val="-4"/>
          <w:w w:val="100"/>
        </w:rPr>
        <w:t>向公司出具了《承诺函》，华峰氨纶承诺：本公司及下属子公司将不与华峰超纤及其子</w:t>
      </w:r>
      <w:r>
        <w:rPr>
          <w:spacing w:val="-80"/>
          <w:w w:val="100"/>
        </w:rPr>
        <w:t> </w:t>
      </w:r>
      <w:r>
        <w:rPr>
          <w:spacing w:val="-80"/>
          <w:w w:val="100"/>
        </w:rPr>
      </w:r>
      <w:r>
        <w:rPr>
          <w:spacing w:val="-6"/>
          <w:w w:val="98"/>
        </w:rPr>
        <w:t>公司之间发生购销商品、提供劳务等经常性的关联交易，尽量避免发生偶发性关联交易；</w:t>
      </w:r>
      <w:r>
        <w:rPr>
          <w:spacing w:val="-109"/>
          <w:w w:val="98"/>
        </w:rPr>
        <w:t> </w:t>
      </w:r>
      <w:r>
        <w:rPr>
          <w:spacing w:val="-109"/>
          <w:w w:val="98"/>
        </w:rPr>
      </w:r>
      <w:r>
        <w:rPr>
          <w:spacing w:val="-4"/>
        </w:rPr>
        <w:t>确属必要的关联交易，须遵循公平、公正的原则，严格执行关联交易决策程序，保证交</w:t>
      </w:r>
      <w:r>
        <w:rPr>
          <w:spacing w:val="-66"/>
        </w:rPr>
        <w:t> </w:t>
      </w:r>
      <w:r>
        <w:rPr>
          <w:spacing w:val="-66"/>
        </w:rPr>
      </w:r>
      <w:r>
        <w:rPr/>
        <w:t>易公允，不损害双方利益。</w:t>
      </w:r>
    </w:p>
    <w:p>
      <w:pPr>
        <w:pStyle w:val="BodyText"/>
        <w:spacing w:line="312" w:lineRule="auto" w:before="64"/>
        <w:ind w:right="161" w:firstLine="460"/>
        <w:jc w:val="both"/>
      </w:pPr>
      <w:r>
        <w:rPr>
          <w:spacing w:val="-4"/>
        </w:rPr>
        <w:t>就与华峰氨纶减少关联交易，经公司第一届董事会第九次会议审议通过，公司向华</w:t>
      </w:r>
      <w:r>
        <w:rPr>
          <w:w w:val="100"/>
        </w:rPr>
        <w:t> </w:t>
      </w:r>
      <w:r>
        <w:rPr>
          <w:spacing w:val="-4"/>
          <w:w w:val="100"/>
        </w:rPr>
        <w:t>峰氨纶出具了《承诺函》，公司承诺：本公司及下属子公司将不与华峰氨纶及其子公司</w:t>
      </w:r>
      <w:r>
        <w:rPr>
          <w:spacing w:val="-80"/>
          <w:w w:val="100"/>
        </w:rPr>
        <w:t> </w:t>
      </w:r>
      <w:r>
        <w:rPr>
          <w:spacing w:val="-80"/>
          <w:w w:val="100"/>
        </w:rPr>
      </w:r>
      <w:r>
        <w:rPr>
          <w:spacing w:val="-4"/>
          <w:w w:val="100"/>
        </w:rPr>
        <w:t>之间发生购销商品、提供劳务等经常性的关联交易，尽量避免发生偶发性关联交易；确</w:t>
      </w:r>
      <w:r>
        <w:rPr>
          <w:spacing w:val="-80"/>
          <w:w w:val="100"/>
        </w:rPr>
        <w:t> </w:t>
      </w:r>
      <w:r>
        <w:rPr>
          <w:spacing w:val="-80"/>
          <w:w w:val="100"/>
        </w:rPr>
      </w:r>
      <w:r>
        <w:rPr>
          <w:spacing w:val="-4"/>
        </w:rPr>
        <w:t>属必要的关联交易，须遵循公平、公正的原则，严格执行关联交易决策程序，保证交易</w:t>
      </w:r>
      <w:r>
        <w:rPr>
          <w:spacing w:val="-64"/>
        </w:rPr>
        <w:t> </w:t>
      </w:r>
      <w:r>
        <w:rPr>
          <w:spacing w:val="-64"/>
        </w:rPr>
      </w:r>
      <w:r>
        <w:rPr/>
        <w:t>价格公允，不损害双方利益。</w:t>
      </w:r>
    </w:p>
    <w:p>
      <w:pPr>
        <w:pStyle w:val="BodyText"/>
        <w:spacing w:line="240" w:lineRule="auto" w:before="59"/>
        <w:ind w:left="580" w:right="0"/>
        <w:jc w:val="left"/>
      </w:pPr>
      <w:r>
        <w:rPr/>
        <w:t>第一大股东华峰集团以及实际控制人尤小平、尤金焕、尤小华、陈林真、尤小玲、</w:t>
      </w:r>
    </w:p>
    <w:p>
      <w:pPr>
        <w:spacing w:after="0" w:line="240" w:lineRule="auto"/>
        <w:jc w:val="left"/>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240" w:lineRule="auto" w:before="29"/>
        <w:ind w:right="108"/>
        <w:jc w:val="left"/>
      </w:pPr>
      <w:r>
        <w:rPr>
          <w:w w:val="100"/>
        </w:rPr>
        <w:t>尤小燕已经出具了《减少及规范关联交易承诺</w:t>
      </w:r>
      <w:r>
        <w:rPr>
          <w:spacing w:val="-8"/>
          <w:w w:val="100"/>
        </w:rPr>
        <w:t>函</w:t>
      </w:r>
      <w:r>
        <w:rPr>
          <w:spacing w:val="-118"/>
          <w:w w:val="100"/>
        </w:rPr>
        <w:t>》</w:t>
      </w:r>
      <w:r>
        <w:rPr>
          <w:w w:val="100"/>
        </w:rPr>
        <w:t>，做出如下承诺和保证：</w:t>
      </w:r>
    </w:p>
    <w:p>
      <w:pPr>
        <w:pStyle w:val="BodyText"/>
        <w:spacing w:line="292" w:lineRule="auto" w:before="131"/>
        <w:ind w:right="225" w:firstLine="460"/>
        <w:jc w:val="both"/>
      </w:pPr>
      <w:r>
        <w:rPr>
          <w:rFonts w:ascii="Times New Roman" w:hAnsi="Times New Roman" w:cs="Times New Roman" w:eastAsia="Times New Roman" w:hint="default"/>
        </w:rPr>
        <w:t>1</w:t>
      </w:r>
      <w:r>
        <w:rPr/>
        <w:t>、华峰集团、尤小平、尤金焕、尤小华、陈林真、尤小玲、尤小燕及其控制的其</w:t>
      </w:r>
      <w:r>
        <w:rPr>
          <w:w w:val="100"/>
        </w:rPr>
        <w:t> </w:t>
      </w:r>
      <w:r>
        <w:rPr/>
        <w:t>他企业将尽量避免与股份公司及其控股或控制的子公司之间发生关联交易。</w:t>
      </w:r>
    </w:p>
    <w:p>
      <w:pPr>
        <w:pStyle w:val="BodyText"/>
        <w:spacing w:line="304" w:lineRule="auto" w:before="78"/>
        <w:ind w:right="216" w:firstLine="460"/>
        <w:jc w:val="both"/>
      </w:pPr>
      <w:r>
        <w:rPr>
          <w:rFonts w:ascii="Times New Roman" w:hAnsi="Times New Roman" w:cs="Times New Roman" w:eastAsia="Times New Roman" w:hint="default"/>
        </w:rPr>
        <w:t>2</w:t>
      </w:r>
      <w:r>
        <w:rPr/>
        <w:t>、如果关联交易难以避免，交易双方将严格按照正常商业行为准则进行。关联交</w:t>
      </w:r>
      <w:r>
        <w:rPr>
          <w:w w:val="100"/>
        </w:rPr>
        <w:t> </w:t>
      </w:r>
      <w:r>
        <w:rPr>
          <w:spacing w:val="-3"/>
        </w:rPr>
        <w:t>易的定价政策遵循市场公平、公正、公开的原则，交易价格依据与市场独立第三方交易</w:t>
      </w:r>
      <w:r>
        <w:rPr>
          <w:spacing w:val="-96"/>
        </w:rPr>
        <w:t> </w:t>
      </w:r>
      <w:r>
        <w:rPr>
          <w:spacing w:val="-96"/>
        </w:rPr>
      </w:r>
      <w:r>
        <w:rPr>
          <w:spacing w:val="-3"/>
        </w:rPr>
        <w:t>价格确定。无市场价格可比较或定价受到限制的重大关联交易，按照交易的商品或劳务</w:t>
      </w:r>
      <w:r>
        <w:rPr>
          <w:spacing w:val="-99"/>
        </w:rPr>
        <w:t> </w:t>
      </w:r>
      <w:r>
        <w:rPr>
          <w:spacing w:val="-99"/>
        </w:rPr>
      </w:r>
      <w:r>
        <w:rPr/>
        <w:t>的成本基础上加合理利润的标准予以确定交易价格，以保证交易价格的公允性。</w:t>
      </w:r>
    </w:p>
    <w:p>
      <w:pPr>
        <w:pStyle w:val="BodyText"/>
        <w:spacing w:line="302" w:lineRule="auto" w:before="66"/>
        <w:ind w:right="216" w:firstLine="460"/>
        <w:jc w:val="both"/>
      </w:pPr>
      <w:r>
        <w:rPr>
          <w:rFonts w:ascii="Times New Roman" w:hAnsi="Times New Roman" w:cs="Times New Roman" w:eastAsia="Times New Roman" w:hint="default"/>
        </w:rPr>
        <w:t>3</w:t>
      </w:r>
      <w:r>
        <w:rPr/>
        <w:t>、华峰集团、尤小平、尤金焕、尤小华、陈林真、尤小玲、尤小燕承诺不通过与</w:t>
      </w:r>
      <w:r>
        <w:rPr>
          <w:w w:val="100"/>
        </w:rPr>
        <w:t> </w:t>
      </w:r>
      <w:r>
        <w:rPr>
          <w:spacing w:val="-3"/>
          <w:w w:val="100"/>
        </w:rPr>
        <w:t>股份公司之间的关联交易谋求特殊的利益，不进行有损股份公司及股份公司利益的关联</w:t>
      </w:r>
      <w:r>
        <w:rPr>
          <w:spacing w:val="-111"/>
          <w:w w:val="100"/>
        </w:rPr>
        <w:t> </w:t>
      </w:r>
      <w:r>
        <w:rPr>
          <w:spacing w:val="-111"/>
          <w:w w:val="100"/>
        </w:rPr>
      </w:r>
      <w:r>
        <w:rPr/>
        <w:t>交易。</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BodyText"/>
        <w:spacing w:line="240" w:lineRule="auto"/>
        <w:ind w:left="465" w:right="1525"/>
        <w:jc w:val="left"/>
      </w:pPr>
      <w:r>
        <w:rPr/>
        <w:t>（四）关于不进行高风险投资的承诺函</w:t>
      </w:r>
    </w:p>
    <w:p>
      <w:pPr>
        <w:pStyle w:val="BodyText"/>
        <w:spacing w:line="300" w:lineRule="auto" w:before="128"/>
        <w:ind w:right="216" w:firstLine="460"/>
        <w:jc w:val="both"/>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日，公司第一届董事会第十次会议审议通过了《关于使用部分超募资金</w:t>
      </w:r>
      <w:r>
        <w:rPr>
          <w:w w:val="100"/>
        </w:rPr>
        <w:t> </w:t>
      </w:r>
      <w:r>
        <w:rPr>
          <w:spacing w:val="-3"/>
        </w:rPr>
        <w:t>偿还银行贷款及永久性补充流动资金》的议案，全体董事一致同意使用部分超募资金人</w:t>
      </w:r>
      <w:r>
        <w:rPr>
          <w:spacing w:val="-96"/>
        </w:rPr>
        <w:t> </w:t>
      </w:r>
      <w:r>
        <w:rPr>
          <w:spacing w:val="-96"/>
        </w:rPr>
      </w:r>
      <w:r>
        <w:rPr>
          <w:spacing w:val="5"/>
        </w:rPr>
        <w:t>民币</w:t>
      </w:r>
      <w:r>
        <w:rPr>
          <w:rFonts w:ascii="Times New Roman" w:hAnsi="Times New Roman" w:cs="Times New Roman" w:eastAsia="Times New Roman" w:hint="default"/>
          <w:spacing w:val="5"/>
        </w:rPr>
        <w:t>7,800</w:t>
      </w:r>
      <w:r>
        <w:rPr>
          <w:spacing w:val="5"/>
        </w:rPr>
        <w:t>万元偿还银行贷款及使用部分超募资金人民币</w:t>
      </w:r>
      <w:r>
        <w:rPr>
          <w:rFonts w:ascii="Times New Roman" w:hAnsi="Times New Roman" w:cs="Times New Roman" w:eastAsia="Times New Roman" w:hint="default"/>
          <w:spacing w:val="5"/>
        </w:rPr>
        <w:t>2,000</w:t>
      </w:r>
      <w:r>
        <w:rPr>
          <w:spacing w:val="5"/>
        </w:rPr>
        <w:t>万元永久性补充流动资</w:t>
      </w:r>
      <w:r>
        <w:rPr>
          <w:spacing w:val="-86"/>
        </w:rPr>
        <w:t> </w:t>
      </w:r>
      <w:r>
        <w:rPr>
          <w:spacing w:val="-86"/>
        </w:rPr>
      </w:r>
      <w:r>
        <w:rPr/>
        <w:t>金。</w:t>
      </w:r>
    </w:p>
    <w:p>
      <w:pPr>
        <w:pStyle w:val="BodyText"/>
        <w:spacing w:line="295" w:lineRule="auto" w:before="71"/>
        <w:ind w:right="225" w:firstLine="460"/>
        <w:jc w:val="both"/>
      </w:pPr>
      <w:r>
        <w:rPr>
          <w:spacing w:val="-4"/>
          <w:w w:val="100"/>
        </w:rPr>
        <w:t>公司承诺在使用超募资金偿还银行贷款后</w:t>
      </w:r>
      <w:r>
        <w:rPr>
          <w:rFonts w:ascii="Times New Roman" w:hAnsi="Times New Roman" w:cs="Times New Roman" w:eastAsia="Times New Roman" w:hint="default"/>
          <w:spacing w:val="-4"/>
          <w:w w:val="100"/>
        </w:rPr>
        <w:t>12</w:t>
      </w:r>
      <w:r>
        <w:rPr>
          <w:spacing w:val="-4"/>
          <w:w w:val="100"/>
        </w:rPr>
        <w:t>个月内不进行证券投资、委托理财、衍</w:t>
      </w:r>
      <w:r>
        <w:rPr>
          <w:w w:val="100"/>
        </w:rPr>
        <w:t> </w:t>
      </w:r>
      <w:r>
        <w:rPr/>
        <w:t>生品投资、创业投资等高风险投资。</w:t>
      </w:r>
    </w:p>
    <w:p>
      <w:pPr>
        <w:pStyle w:val="BodyText"/>
        <w:spacing w:line="240" w:lineRule="auto" w:before="75"/>
        <w:ind w:left="580" w:right="1525"/>
        <w:jc w:val="left"/>
      </w:pPr>
      <w:r>
        <w:rPr/>
        <w:t>报告期内，上述承诺人未发生违反承诺的情况。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343" w:lineRule="auto"/>
        <w:ind w:left="580" w:right="205" w:hanging="461"/>
        <w:jc w:val="left"/>
      </w:pPr>
      <w:r>
        <w:rPr/>
        <w:t>十一、聘任、解聘会计师事务所情况</w:t>
      </w:r>
      <w:r>
        <w:rPr>
          <w:spacing w:val="-109"/>
        </w:rPr>
        <w:t> </w:t>
      </w:r>
      <w:r>
        <w:rPr>
          <w:spacing w:val="-3"/>
          <w:w w:val="100"/>
        </w:rPr>
        <w:t>立信会计师事务所为公司</w:t>
      </w:r>
      <w:r>
        <w:rPr>
          <w:rFonts w:ascii="Times New Roman" w:hAnsi="Times New Roman" w:cs="Times New Roman" w:eastAsia="Times New Roman" w:hint="default"/>
          <w:spacing w:val="-3"/>
          <w:w w:val="100"/>
        </w:rPr>
        <w:t>2011</w:t>
      </w:r>
      <w:r>
        <w:rPr>
          <w:spacing w:val="-3"/>
          <w:w w:val="100"/>
        </w:rPr>
        <w:t>年度的审计服务机构。立信会计师事务所已经为公司</w:t>
      </w:r>
    </w:p>
    <w:p>
      <w:pPr>
        <w:pStyle w:val="BodyText"/>
        <w:spacing w:line="282" w:lineRule="exact"/>
        <w:ind w:right="1525"/>
        <w:jc w:val="left"/>
      </w:pPr>
      <w:r>
        <w:rPr/>
        <w:t>提供审计服务</w:t>
      </w:r>
      <w:r>
        <w:rPr>
          <w:rFonts w:ascii="Times New Roman" w:hAnsi="Times New Roman" w:cs="Times New Roman" w:eastAsia="Times New Roman" w:hint="default"/>
        </w:rPr>
        <w:t>5</w:t>
      </w:r>
      <w:r>
        <w:rPr/>
        <w:t>年。</w:t>
      </w:r>
    </w:p>
    <w:p>
      <w:pPr>
        <w:pStyle w:val="BodyText"/>
        <w:spacing w:line="307" w:lineRule="auto" w:before="111"/>
        <w:ind w:right="216" w:firstLine="460"/>
        <w:jc w:val="both"/>
      </w:pPr>
      <w:r>
        <w:rPr>
          <w:spacing w:val="9"/>
          <w:w w:val="100"/>
        </w:rPr>
        <w:t>根据《关于证券期货审计业务签字注册会计师定期轮换的规定》（证监会计字</w:t>
      </w:r>
      <w:r>
        <w:rPr>
          <w:w w:val="100"/>
        </w:rPr>
        <w:t> </w:t>
      </w:r>
      <w:r>
        <w:rPr>
          <w:rFonts w:ascii="Times New Roman" w:hAnsi="Times New Roman" w:cs="Times New Roman" w:eastAsia="Times New Roman" w:hint="default"/>
          <w:spacing w:val="-2"/>
          <w:w w:val="100"/>
        </w:rPr>
        <w:t>[2003]13</w:t>
      </w:r>
      <w:r>
        <w:rPr>
          <w:spacing w:val="-2"/>
          <w:w w:val="100"/>
        </w:rPr>
        <w:t>号），为公司提供审计服务的签字注册会计师，在公司上市后连续提供审计服</w:t>
      </w:r>
      <w:r>
        <w:rPr>
          <w:spacing w:val="-81"/>
          <w:w w:val="100"/>
        </w:rPr>
        <w:t> </w:t>
      </w:r>
      <w:r>
        <w:rPr>
          <w:spacing w:val="-81"/>
          <w:w w:val="100"/>
        </w:rPr>
      </w:r>
      <w:r>
        <w:rPr>
          <w:spacing w:val="-3"/>
        </w:rPr>
        <w:t>务的期限，不得超过两个完整会计年度；签字注册会计师连续为公司提供审计服务的期</w:t>
      </w:r>
      <w:r>
        <w:rPr>
          <w:spacing w:val="-96"/>
        </w:rPr>
        <w:t> </w:t>
      </w:r>
      <w:r>
        <w:rPr>
          <w:spacing w:val="-96"/>
        </w:rPr>
      </w:r>
      <w:r>
        <w:rPr>
          <w:spacing w:val="-4"/>
          <w:w w:val="100"/>
        </w:rPr>
        <w:t>限（含上市前与上市后），不得超过五年；立信会计师事务所将根据证监会《关于证券</w:t>
      </w:r>
      <w:r>
        <w:rPr>
          <w:spacing w:val="-80"/>
          <w:w w:val="100"/>
        </w:rPr>
        <w:t> </w:t>
      </w:r>
      <w:r>
        <w:rPr>
          <w:spacing w:val="-80"/>
          <w:w w:val="100"/>
        </w:rPr>
      </w:r>
      <w:r>
        <w:rPr/>
        <w:t>期货审计业务签字注册会计师定期轮换的规定》轮换相关签字注册会计师。</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343" w:lineRule="auto"/>
        <w:ind w:left="580" w:right="108" w:hanging="461"/>
        <w:jc w:val="left"/>
      </w:pPr>
      <w:r>
        <w:rPr/>
        <w:t>十二、受监管部门处罚、通报批评、公开谴责等情况</w:t>
      </w:r>
      <w:r>
        <w:rPr>
          <w:spacing w:val="-106"/>
        </w:rPr>
        <w:t> </w:t>
      </w:r>
      <w:r>
        <w:rPr>
          <w:spacing w:val="-4"/>
        </w:rPr>
        <w:t>报告期内，公司及公司实际控制人、董事、监事、高级管理人员未受到中国证监会</w:t>
      </w:r>
    </w:p>
    <w:p>
      <w:pPr>
        <w:pStyle w:val="BodyText"/>
        <w:spacing w:line="309" w:lineRule="auto"/>
        <w:ind w:right="108"/>
        <w:jc w:val="left"/>
      </w:pPr>
      <w:r>
        <w:rPr>
          <w:spacing w:val="-3"/>
        </w:rPr>
        <w:t>的稽查、行政处罚、通报批评，也没有被其他行政管理部门处罚及证券交易所公开谴责</w:t>
      </w:r>
      <w:r>
        <w:rPr>
          <w:spacing w:val="-93"/>
        </w:rPr>
        <w:t> </w:t>
      </w:r>
      <w:r>
        <w:rPr>
          <w:spacing w:val="-93"/>
        </w:rPr>
      </w:r>
      <w:r>
        <w:rPr>
          <w:spacing w:val="-7"/>
        </w:rPr>
        <w:t>的情况，公司实际控制人、董事、监事、高级管理人员没有被采取司法强制措施的情况。</w:t>
      </w:r>
    </w:p>
    <w:p>
      <w:pPr>
        <w:pStyle w:val="BodyText"/>
        <w:spacing w:line="240" w:lineRule="auto" w:before="64"/>
        <w:ind w:left="580"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月，中国证监会上海监管局派出检查组对公司治理情况进行了现场检查，</w:t>
      </w:r>
    </w:p>
    <w:p>
      <w:pPr>
        <w:spacing w:after="0" w:line="240" w:lineRule="auto"/>
        <w:jc w:val="left"/>
        <w:sectPr>
          <w:footerReference w:type="default" r:id="rId20"/>
          <w:pgSz w:w="11910" w:h="16840"/>
          <w:pgMar w:footer="976" w:header="877" w:top="1100" w:bottom="1160" w:left="1680" w:right="1240"/>
          <w:pgNumType w:start="33"/>
        </w:sectPr>
      </w:pPr>
    </w:p>
    <w:p>
      <w:pPr>
        <w:spacing w:line="240" w:lineRule="auto" w:before="12"/>
        <w:rPr>
          <w:rFonts w:ascii="宋体" w:hAnsi="宋体" w:cs="宋体" w:eastAsia="宋体" w:hint="default"/>
          <w:sz w:val="22"/>
          <w:szCs w:val="22"/>
        </w:rPr>
      </w:pPr>
    </w:p>
    <w:p>
      <w:pPr>
        <w:pStyle w:val="BodyText"/>
        <w:spacing w:line="295" w:lineRule="auto" w:before="29"/>
        <w:ind w:right="0"/>
        <w:jc w:val="left"/>
      </w:pPr>
      <w:r>
        <w:rPr/>
        <w:t>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日下发了沪证监公司字</w:t>
      </w:r>
      <w:r>
        <w:rPr>
          <w:rFonts w:ascii="Times New Roman" w:hAnsi="Times New Roman" w:cs="Times New Roman" w:eastAsia="Times New Roman" w:hint="default"/>
        </w:rPr>
        <w:t>[2011]410</w:t>
      </w:r>
      <w:r>
        <w:rPr/>
        <w:t>号《关于上海华峰超纤材料股份有</w:t>
      </w:r>
      <w:r>
        <w:rPr>
          <w:spacing w:val="-46"/>
        </w:rPr>
        <w:t> </w:t>
      </w:r>
      <w:r>
        <w:rPr>
          <w:spacing w:val="-46"/>
        </w:rPr>
      </w:r>
      <w:r>
        <w:rPr>
          <w:spacing w:val="-11"/>
          <w:w w:val="100"/>
        </w:rPr>
        <w:t>限公司的监管关注函》。</w:t>
      </w:r>
    </w:p>
    <w:p>
      <w:pPr>
        <w:pStyle w:val="BodyText"/>
        <w:spacing w:line="240" w:lineRule="auto" w:before="75"/>
        <w:ind w:left="580" w:right="0"/>
        <w:jc w:val="left"/>
      </w:pPr>
      <w:r>
        <w:rPr/>
        <w:t>经检查，上海证监局关注到公司存在以下问题：</w:t>
      </w:r>
    </w:p>
    <w:p>
      <w:pPr>
        <w:pStyle w:val="BodyText"/>
        <w:spacing w:line="240" w:lineRule="auto" w:before="128"/>
        <w:ind w:left="580" w:right="0"/>
        <w:jc w:val="left"/>
      </w:pPr>
      <w:r>
        <w:rPr>
          <w:rFonts w:ascii="Times New Roman" w:hAnsi="Times New Roman" w:cs="Times New Roman" w:eastAsia="Times New Roman" w:hint="default"/>
        </w:rPr>
        <w:t>1</w:t>
      </w:r>
      <w:r>
        <w:rPr/>
        <w:t>、使用募集资金列支部分上市后的信息披露费用。</w:t>
      </w:r>
    </w:p>
    <w:p>
      <w:pPr>
        <w:pStyle w:val="BodyText"/>
        <w:spacing w:line="326" w:lineRule="auto" w:before="111"/>
        <w:ind w:left="580" w:right="0"/>
        <w:jc w:val="left"/>
      </w:pPr>
      <w:r>
        <w:rPr>
          <w:rFonts w:ascii="Times New Roman" w:hAnsi="Times New Roman" w:cs="Times New Roman" w:eastAsia="Times New Roman" w:hint="default"/>
        </w:rPr>
        <w:t>2</w:t>
      </w:r>
      <w:r>
        <w:rPr/>
        <w:t>、募集资金的管理有待加强</w:t>
      </w:r>
      <w:r>
        <w:rPr>
          <w:spacing w:val="-110"/>
        </w:rPr>
        <w:t> </w:t>
      </w:r>
      <w:r>
        <w:rPr>
          <w:spacing w:val="-4"/>
        </w:rPr>
        <w:t>公司针对上海证监局现场检查和下发的《监管关注函》中提出的问题，结合公司自</w:t>
      </w:r>
    </w:p>
    <w:p>
      <w:pPr>
        <w:pStyle w:val="BodyText"/>
        <w:spacing w:line="312" w:lineRule="auto" w:before="5"/>
        <w:ind w:right="0"/>
        <w:jc w:val="left"/>
      </w:pPr>
      <w:r>
        <w:rPr>
          <w:spacing w:val="-3"/>
        </w:rPr>
        <w:t>查过程中出现的问题，提出了专项整改措施并进行了持续整改，现已基本完成相关整改</w:t>
      </w:r>
      <w:r>
        <w:rPr>
          <w:spacing w:val="-98"/>
        </w:rPr>
        <w:t> </w:t>
      </w:r>
      <w:r>
        <w:rPr>
          <w:spacing w:val="-98"/>
        </w:rPr>
      </w:r>
      <w:r>
        <w:rPr/>
        <w:t>工作，后续将持续监督专项问题的改进情况，提高公司的整体运作水平。</w:t>
      </w:r>
    </w:p>
    <w:p>
      <w:pPr>
        <w:spacing w:after="0" w:line="312" w:lineRule="auto"/>
        <w:jc w:val="left"/>
        <w:sectPr>
          <w:pgSz w:w="11910" w:h="16840"/>
          <w:pgMar w:header="877" w:footer="976" w:top="1100" w:bottom="1160" w:left="1680" w:right="13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1"/>
        <w:tabs>
          <w:tab w:pos="3897" w:val="left" w:leader="none"/>
        </w:tabs>
        <w:spacing w:line="501" w:lineRule="exact"/>
        <w:ind w:left="2452" w:right="0"/>
        <w:jc w:val="left"/>
        <w:rPr>
          <w:b w:val="0"/>
          <w:bCs w:val="0"/>
        </w:rPr>
      </w:pPr>
      <w:bookmarkStart w:name="_TOC_250004" w:id="5"/>
      <w:r>
        <w:rPr/>
        <w:t>第五节</w:t>
        <w:tab/>
        <w:t>股本变动及股东情况</w:t>
      </w:r>
      <w:bookmarkEnd w:id="5"/>
      <w:r>
        <w:rPr>
          <w:b w:val="0"/>
          <w:bCs w:val="0"/>
        </w:rPr>
      </w:r>
    </w:p>
    <w:p>
      <w:pPr>
        <w:spacing w:line="240" w:lineRule="auto" w:before="6"/>
        <w:rPr>
          <w:rFonts w:ascii="Microsoft JhengHei" w:hAnsi="Microsoft JhengHei" w:cs="Microsoft JhengHei" w:eastAsia="Microsoft JhengHei" w:hint="default"/>
          <w:b/>
          <w:bCs/>
          <w:sz w:val="21"/>
          <w:szCs w:val="21"/>
        </w:rPr>
      </w:pPr>
    </w:p>
    <w:p>
      <w:pPr>
        <w:spacing w:after="0" w:line="240" w:lineRule="auto"/>
        <w:rPr>
          <w:rFonts w:ascii="Microsoft JhengHei" w:hAnsi="Microsoft JhengHei" w:cs="Microsoft JhengHei" w:eastAsia="Microsoft JhengHei" w:hint="default"/>
          <w:sz w:val="21"/>
          <w:szCs w:val="21"/>
        </w:rPr>
        <w:sectPr>
          <w:pgSz w:w="11910" w:h="16840"/>
          <w:pgMar w:header="877" w:footer="976" w:top="1100" w:bottom="1160" w:left="1320" w:right="820"/>
        </w:sectPr>
      </w:pPr>
    </w:p>
    <w:p>
      <w:pPr>
        <w:pStyle w:val="BodyText"/>
        <w:spacing w:line="240" w:lineRule="auto" w:before="29"/>
        <w:ind w:left="480" w:right="-19"/>
        <w:jc w:val="left"/>
      </w:pPr>
      <w:r>
        <w:rPr/>
        <w:t>一、股份变动情况</w:t>
      </w:r>
    </w:p>
    <w:p>
      <w:pPr>
        <w:pStyle w:val="BodyText"/>
        <w:spacing w:line="240" w:lineRule="auto" w:before="90"/>
        <w:ind w:left="825" w:right="-19"/>
        <w:jc w:val="left"/>
      </w:pPr>
      <w:r>
        <w:rPr/>
        <w:t>（一）</w:t>
      </w:r>
      <w:r>
        <w:rPr>
          <w:spacing w:val="1"/>
        </w:rPr>
        <w:t> </w:t>
      </w:r>
      <w:r>
        <w:rPr/>
        <w:t>股份变动情况表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00" w:bottom="280" w:left="1320" w:right="820"/>
          <w:cols w:num="2" w:equalWidth="0">
            <w:col w:w="3243" w:space="4677"/>
            <w:col w:w="1850"/>
          </w:cols>
        </w:sectPr>
      </w:pP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129"/>
        <w:gridCol w:w="1001"/>
        <w:gridCol w:w="821"/>
        <w:gridCol w:w="910"/>
        <w:gridCol w:w="564"/>
        <w:gridCol w:w="660"/>
        <w:gridCol w:w="617"/>
        <w:gridCol w:w="910"/>
        <w:gridCol w:w="1025"/>
        <w:gridCol w:w="900"/>
      </w:tblGrid>
      <w:tr>
        <w:trPr>
          <w:trHeight w:val="401" w:hRule="exact"/>
        </w:trPr>
        <w:tc>
          <w:tcPr>
            <w:tcW w:w="2129" w:type="dxa"/>
            <w:vMerge w:val="restart"/>
            <w:tcBorders>
              <w:top w:val="single" w:sz="4" w:space="0" w:color="000000"/>
              <w:left w:val="single" w:sz="4" w:space="0" w:color="000000"/>
              <w:right w:val="single" w:sz="4" w:space="0" w:color="000000"/>
            </w:tcBorders>
            <w:shd w:val="clear" w:color="auto" w:fill="DBDBDB"/>
          </w:tcPr>
          <w:p>
            <w:pP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6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93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25"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129" w:type="dxa"/>
            <w:vMerge/>
            <w:tcBorders>
              <w:left w:val="single" w:sz="4" w:space="0" w:color="000000"/>
              <w:bottom w:val="single" w:sz="4" w:space="0" w:color="000000"/>
              <w:right w:val="single" w:sz="4" w:space="0" w:color="000000"/>
            </w:tcBorders>
            <w:shd w:val="clear" w:color="auto" w:fill="DBDBDB"/>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5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46" w:right="50"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6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74.68%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74.68%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w:t>
            </w: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14.87%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w:t>
            </w: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59.81%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25.32%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25.32%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00" w:bottom="280" w:left="1320" w:right="820"/>
        </w:sectPr>
      </w:pPr>
    </w:p>
    <w:p>
      <w:pPr>
        <w:pStyle w:val="BodyText"/>
        <w:spacing w:line="240" w:lineRule="auto" w:before="29"/>
        <w:ind w:left="940" w:right="-16"/>
        <w:jc w:val="left"/>
      </w:pPr>
      <w:r>
        <w:rPr/>
        <w:t>（二）限售股份变动表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940"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00" w:bottom="280" w:left="1320" w:right="820"/>
          <w:cols w:num="2" w:equalWidth="0">
            <w:col w:w="3245" w:space="4214"/>
            <w:col w:w="2311"/>
          </w:cols>
        </w:sectPr>
      </w:pPr>
    </w:p>
    <w:p>
      <w:pPr>
        <w:spacing w:line="240" w:lineRule="auto" w:before="13"/>
        <w:rPr>
          <w:rFonts w:ascii="宋体" w:hAnsi="宋体" w:cs="宋体" w:eastAsia="宋体" w:hint="default"/>
          <w:sz w:val="7"/>
          <w:szCs w:val="7"/>
        </w:rPr>
      </w:pPr>
    </w:p>
    <w:tbl>
      <w:tblPr>
        <w:tblW w:w="0" w:type="auto"/>
        <w:jc w:val="left"/>
        <w:tblInd w:w="232" w:type="dxa"/>
        <w:tblLayout w:type="fixed"/>
        <w:tblCellMar>
          <w:top w:w="0" w:type="dxa"/>
          <w:left w:w="0" w:type="dxa"/>
          <w:bottom w:w="0" w:type="dxa"/>
          <w:right w:w="0" w:type="dxa"/>
        </w:tblCellMar>
        <w:tblLook w:val="01E0"/>
      </w:tblPr>
      <w:tblGrid>
        <w:gridCol w:w="2580"/>
        <w:gridCol w:w="1169"/>
        <w:gridCol w:w="1133"/>
        <w:gridCol w:w="1063"/>
        <w:gridCol w:w="1111"/>
        <w:gridCol w:w="1104"/>
        <w:gridCol w:w="1200"/>
      </w:tblGrid>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92" w:right="108"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0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56" w:right="74"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1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460" w:right="98"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15,650,000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2014.2.22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2014.2.22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2014.2.22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280" w:left="1320" w:right="820"/>
        </w:sectPr>
      </w:pPr>
    </w:p>
    <w:p>
      <w:pPr>
        <w:spacing w:line="240" w:lineRule="auto" w:before="11"/>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580"/>
        <w:gridCol w:w="1169"/>
        <w:gridCol w:w="1133"/>
        <w:gridCol w:w="1063"/>
        <w:gridCol w:w="1111"/>
        <w:gridCol w:w="1104"/>
        <w:gridCol w:w="1200"/>
      </w:tblGrid>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杨从登</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2011.5.24</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林建一</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2014.2.22</w:t>
            </w: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中国工商银行－南方绩优成长股 票型证券投资基金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2011.5.24</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席青</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陈恩之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2014.2.22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马育平</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张松干</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陈仕潘</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胡永快</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王道冲</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王克亮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温作荣</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钱炳贤</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翁奕峰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潘基础</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李德光</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周良金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中国工商银行－广发聚丰股票型 证券投资基金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2011.5.24</w:t>
            </w:r>
          </w:p>
        </w:tc>
      </w:tr>
      <w:tr>
        <w:trPr>
          <w:trHeight w:val="71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中国建设银行－工银瑞信增强收 益债券型证券投资基金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2011.5.24</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全国社保基金四零八组合</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2011.5.24</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全国社保基金四零九组合</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2011.5.24</w:t>
            </w: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中国农业银行－富国天成红利灵 活配置混合型证券投资基金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2011.5.24</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史忆群</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葛晟鹏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夏岩林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2012.2.22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6" w:top="1100" w:bottom="1160" w:left="144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580"/>
        <w:gridCol w:w="1169"/>
        <w:gridCol w:w="1133"/>
        <w:gridCol w:w="1063"/>
        <w:gridCol w:w="1111"/>
        <w:gridCol w:w="1104"/>
        <w:gridCol w:w="1200"/>
      </w:tblGrid>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杨建华</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尤金明</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张玉钦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卓锐棉</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张朝水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袁水华</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曲向军</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林朝强</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陈光莹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陈学通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吉立军</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林道友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2014.2.22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张存丰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项金尧</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2014.2.22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唐志勇</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43"/>
              <w:jc w:val="right"/>
              <w:rPr>
                <w:rFonts w:ascii="Times New Roman" w:hAnsi="Times New Roman" w:cs="Times New Roman" w:eastAsia="Times New Roman" w:hint="default"/>
                <w:sz w:val="18"/>
                <w:szCs w:val="18"/>
              </w:rPr>
            </w:pPr>
            <w:r>
              <w:rPr>
                <w:rFonts w:ascii="Times New Roman"/>
                <w:spacing w:val="-1"/>
                <w:sz w:val="18"/>
              </w:rPr>
              <w:t>2012.2.22</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林孙林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pacing w:val="-1"/>
                <w:sz w:val="18"/>
              </w:rPr>
              <w:t>2014.2.22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118,000,000</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503"/>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71"/>
        <w:ind w:left="820" w:right="0"/>
        <w:jc w:val="left"/>
      </w:pPr>
      <w:r>
        <w:rPr/>
        <w:t>（三）证券发行与上市情况</w:t>
      </w:r>
    </w:p>
    <w:p>
      <w:pPr>
        <w:pStyle w:val="BodyText"/>
        <w:spacing w:line="302" w:lineRule="auto" w:before="88"/>
        <w:ind w:left="360" w:right="593" w:firstLine="460"/>
        <w:jc w:val="both"/>
        <w:rPr>
          <w:rFonts w:ascii="Times New Roman" w:hAnsi="Times New Roman" w:cs="Times New Roman" w:eastAsia="Times New Roman" w:hint="default"/>
        </w:rPr>
      </w:pPr>
      <w:r>
        <w:rPr/>
        <w:t>经中国证券监督管理委员会证监许可</w:t>
      </w:r>
      <w:r>
        <w:rPr>
          <w:rFonts w:ascii="Times New Roman" w:hAnsi="Times New Roman" w:cs="Times New Roman" w:eastAsia="Times New Roman" w:hint="default"/>
        </w:rPr>
        <w:t>[2011]132 </w:t>
      </w:r>
      <w:r>
        <w:rPr/>
        <w:t>号文核准，本公司公开发行</w:t>
      </w:r>
      <w:r>
        <w:rPr>
          <w:spacing w:val="-3"/>
        </w:rPr>
        <w:t> </w:t>
      </w:r>
      <w:r>
        <w:rPr>
          <w:rFonts w:ascii="Times New Roman" w:hAnsi="Times New Roman" w:cs="Times New Roman" w:eastAsia="Times New Roman" w:hint="default"/>
        </w:rPr>
        <w:t>4,000</w:t>
      </w:r>
      <w:r>
        <w:rPr>
          <w:rFonts w:ascii="Times New Roman" w:hAnsi="Times New Roman" w:cs="Times New Roman" w:eastAsia="Times New Roman" w:hint="default"/>
          <w:w w:val="100"/>
        </w:rPr>
        <w:t> </w:t>
      </w:r>
      <w:r>
        <w:rPr>
          <w:spacing w:val="-3"/>
          <w:w w:val="100"/>
        </w:rPr>
        <w:t>万股人民币普通股。本次发行采用网下向询价对象询价配售与网上资金申购定价发行相</w:t>
      </w:r>
      <w:r>
        <w:rPr>
          <w:spacing w:val="-106"/>
          <w:w w:val="100"/>
        </w:rPr>
        <w:t> </w:t>
      </w:r>
      <w:r>
        <w:rPr>
          <w:spacing w:val="-106"/>
          <w:w w:val="100"/>
        </w:rPr>
      </w:r>
      <w:r>
        <w:rPr/>
        <w:t>结合的方式，其中网下配售</w:t>
      </w:r>
      <w:r>
        <w:rPr>
          <w:spacing w:val="-53"/>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t>万股，网上定价发行为</w:t>
      </w:r>
      <w:r>
        <w:rPr>
          <w:spacing w:val="-53"/>
        </w:rPr>
        <w:t> </w:t>
      </w:r>
      <w:r>
        <w:rPr>
          <w:rFonts w:ascii="Times New Roman" w:hAnsi="Times New Roman" w:cs="Times New Roman" w:eastAsia="Times New Roman" w:hint="default"/>
        </w:rPr>
        <w:t>3,200</w:t>
      </w:r>
      <w:r>
        <w:rPr>
          <w:rFonts w:ascii="Times New Roman" w:hAnsi="Times New Roman" w:cs="Times New Roman" w:eastAsia="Times New Roman" w:hint="default"/>
          <w:spacing w:val="-1"/>
        </w:rPr>
        <w:t> </w:t>
      </w:r>
      <w:r>
        <w:rPr/>
        <w:t>万股，发行价格为</w:t>
      </w:r>
      <w:r>
        <w:rPr>
          <w:spacing w:val="-53"/>
        </w:rPr>
        <w:t> </w:t>
      </w:r>
      <w:r>
        <w:rPr>
          <w:rFonts w:ascii="Times New Roman" w:hAnsi="Times New Roman" w:cs="Times New Roman" w:eastAsia="Times New Roman" w:hint="default"/>
        </w:rPr>
        <w:t>19.73</w:t>
      </w:r>
    </w:p>
    <w:p>
      <w:pPr>
        <w:pStyle w:val="BodyText"/>
        <w:spacing w:line="240" w:lineRule="auto" w:before="6"/>
        <w:ind w:left="360" w:right="0"/>
        <w:jc w:val="left"/>
      </w:pPr>
      <w:r>
        <w:rPr>
          <w:spacing w:val="-5"/>
        </w:rPr>
        <w:t>元</w:t>
      </w:r>
      <w:r>
        <w:rPr>
          <w:rFonts w:ascii="Times New Roman" w:hAnsi="Times New Roman" w:cs="Times New Roman" w:eastAsia="Times New Roman" w:hint="default"/>
          <w:spacing w:val="-5"/>
        </w:rPr>
        <w:t>/</w:t>
      </w:r>
      <w:r>
        <w:rPr>
          <w:spacing w:val="-5"/>
        </w:rPr>
        <w:t>股。本次募集资金总额为 </w:t>
      </w:r>
      <w:r>
        <w:rPr>
          <w:rFonts w:ascii="Times New Roman" w:hAnsi="Times New Roman" w:cs="Times New Roman" w:eastAsia="Times New Roman" w:hint="default"/>
        </w:rPr>
        <w:t>789,200,000.00</w:t>
      </w:r>
      <w:r>
        <w:rPr>
          <w:rFonts w:ascii="Times New Roman" w:hAnsi="Times New Roman" w:cs="Times New Roman" w:eastAsia="Times New Roman" w:hint="default"/>
          <w:spacing w:val="-29"/>
        </w:rPr>
        <w:t> </w:t>
      </w:r>
      <w:r>
        <w:rPr>
          <w:spacing w:val="-3"/>
        </w:rPr>
        <w:t>元，扣除发行费用后实际募集资金净额为人</w:t>
      </w:r>
    </w:p>
    <w:p>
      <w:pPr>
        <w:pStyle w:val="BodyText"/>
        <w:spacing w:line="240" w:lineRule="auto" w:before="70"/>
        <w:ind w:left="360" w:right="0"/>
        <w:jc w:val="left"/>
      </w:pPr>
      <w:r>
        <w:rPr/>
        <w:t>民币</w:t>
      </w:r>
      <w:r>
        <w:rPr>
          <w:spacing w:val="-58"/>
        </w:rPr>
        <w:t> </w:t>
      </w:r>
      <w:r>
        <w:rPr>
          <w:rFonts w:ascii="Times New Roman" w:hAnsi="Times New Roman" w:cs="Times New Roman" w:eastAsia="Times New Roman" w:hint="default"/>
        </w:rPr>
        <w:t>750,817,200.00</w:t>
      </w:r>
      <w:r>
        <w:rPr>
          <w:rFonts w:ascii="Times New Roman" w:hAnsi="Times New Roman" w:cs="Times New Roman" w:eastAsia="Times New Roman" w:hint="default"/>
          <w:spacing w:val="-1"/>
        </w:rPr>
        <w:t> </w:t>
      </w:r>
      <w:r>
        <w:rPr/>
        <w:t>元。</w:t>
      </w:r>
    </w:p>
    <w:p>
      <w:pPr>
        <w:pStyle w:val="BodyText"/>
        <w:spacing w:line="300" w:lineRule="auto" w:before="73"/>
        <w:ind w:left="360" w:right="589" w:firstLine="460"/>
        <w:jc w:val="both"/>
      </w:pPr>
      <w:r>
        <w:rPr>
          <w:spacing w:val="-3"/>
          <w:w w:val="100"/>
        </w:rPr>
        <w:t>经深圳证券交易所《关于上海华峰超纤材料股份有限公司人民币普通股股票在创业</w:t>
      </w:r>
      <w:r>
        <w:rPr>
          <w:w w:val="100"/>
        </w:rPr>
        <w:t> </w:t>
      </w:r>
      <w:r>
        <w:rPr/>
        <w:t>板上市的通知》（深证上【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56 </w:t>
      </w:r>
      <w:r>
        <w:rPr/>
        <w:t>号）同意，本公司发行的人民币普通股股票在深</w:t>
      </w:r>
      <w:r>
        <w:rPr>
          <w:spacing w:val="-100"/>
        </w:rPr>
        <w:t> </w:t>
      </w:r>
      <w:r>
        <w:rPr>
          <w:spacing w:val="-100"/>
        </w:rPr>
      </w:r>
      <w:r>
        <w:rPr>
          <w:spacing w:val="-3"/>
        </w:rPr>
        <w:t>圳证券交易所创业板上市，股票简称“华峰超纤”，股票代码“</w:t>
      </w:r>
      <w:r>
        <w:rPr>
          <w:rFonts w:ascii="Times New Roman" w:hAnsi="Times New Roman" w:cs="Times New Roman" w:eastAsia="Times New Roman" w:hint="default"/>
          <w:spacing w:val="-3"/>
        </w:rPr>
        <w:t>300180</w:t>
      </w:r>
      <w:r>
        <w:rPr>
          <w:spacing w:val="-3"/>
        </w:rPr>
        <w:t>”；其中本次公</w:t>
      </w:r>
      <w:r>
        <w:rPr>
          <w:spacing w:val="-93"/>
        </w:rPr>
        <w:t> </w:t>
      </w:r>
      <w:r>
        <w:rPr>
          <w:spacing w:val="-93"/>
        </w:rPr>
      </w:r>
      <w:r>
        <w:rPr/>
        <w:t>开发行中网上定价发行的</w:t>
      </w:r>
      <w:r>
        <w:rPr>
          <w:spacing w:val="-62"/>
        </w:rPr>
        <w:t> </w:t>
      </w:r>
      <w:r>
        <w:rPr>
          <w:rFonts w:ascii="Times New Roman" w:hAnsi="Times New Roman" w:cs="Times New Roman" w:eastAsia="Times New Roman" w:hint="default"/>
        </w:rPr>
        <w:t>3,200</w:t>
      </w:r>
      <w:r>
        <w:rPr>
          <w:rFonts w:ascii="Times New Roman" w:hAnsi="Times New Roman" w:cs="Times New Roman" w:eastAsia="Times New Roman" w:hint="default"/>
          <w:spacing w:val="1"/>
        </w:rPr>
        <w:t> </w:t>
      </w:r>
      <w:r>
        <w:rPr/>
        <w:t>万股股票于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日起上市交易。</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pStyle w:val="BodyText"/>
        <w:spacing w:line="240" w:lineRule="auto"/>
        <w:ind w:left="360" w:right="0"/>
        <w:jc w:val="left"/>
      </w:pPr>
      <w:r>
        <w:rPr/>
        <w:t>二、前</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名股东、前</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名无限售流通股股东持股情况表</w:t>
      </w:r>
    </w:p>
    <w:p>
      <w:pPr>
        <w:spacing w:after="0" w:line="240" w:lineRule="auto"/>
        <w:jc w:val="left"/>
        <w:sectPr>
          <w:pgSz w:w="11910" w:h="16840"/>
          <w:pgMar w:header="877" w:footer="976" w:top="1100" w:bottom="1160" w:left="1440" w:right="860"/>
        </w:sectPr>
      </w:pPr>
    </w:p>
    <w:p>
      <w:pPr>
        <w:spacing w:line="240" w:lineRule="auto" w:before="13"/>
        <w:rPr>
          <w:rFonts w:ascii="宋体" w:hAnsi="宋体" w:cs="宋体" w:eastAsia="宋体" w:hint="default"/>
          <w:sz w:val="21"/>
          <w:szCs w:val="21"/>
        </w:rPr>
      </w:pPr>
    </w:p>
    <w:p>
      <w:pPr>
        <w:spacing w:before="44"/>
        <w:ind w:left="0" w:right="365"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340"/>
        <w:gridCol w:w="1298"/>
        <w:gridCol w:w="619"/>
        <w:gridCol w:w="682"/>
        <w:gridCol w:w="1301"/>
        <w:gridCol w:w="1310"/>
        <w:gridCol w:w="106"/>
        <w:gridCol w:w="1238"/>
      </w:tblGrid>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年末股东总数</w:t>
            </w:r>
          </w:p>
        </w:tc>
        <w:tc>
          <w:tcPr>
            <w:tcW w:w="1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10,254</w:t>
            </w:r>
          </w:p>
        </w:tc>
        <w:tc>
          <w:tcPr>
            <w:tcW w:w="3293"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6" w:right="0"/>
              <w:jc w:val="left"/>
              <w:rPr>
                <w:rFonts w:ascii="Times New Roman" w:hAnsi="Times New Roman" w:cs="Times New Roman" w:eastAsia="Times New Roman" w:hint="default"/>
                <w:sz w:val="18"/>
                <w:szCs w:val="18"/>
              </w:rPr>
            </w:pPr>
            <w:r>
              <w:rPr>
                <w:rFonts w:ascii="Times New Roman"/>
                <w:sz w:val="18"/>
              </w:rPr>
              <w:t>10,357</w:t>
            </w:r>
          </w:p>
        </w:tc>
      </w:tr>
      <w:tr>
        <w:trPr>
          <w:trHeight w:val="401" w:hRule="exact"/>
        </w:trPr>
        <w:tc>
          <w:tcPr>
            <w:tcW w:w="8894"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持有有限售条件 股份数量</w:t>
            </w:r>
          </w:p>
        </w:tc>
        <w:tc>
          <w:tcPr>
            <w:tcW w:w="12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54" w:right="72" w:hanging="180"/>
              <w:jc w:val="left"/>
              <w:rPr>
                <w:rFonts w:ascii="宋体" w:hAnsi="宋体" w:cs="宋体" w:eastAsia="宋体" w:hint="default"/>
                <w:sz w:val="18"/>
                <w:szCs w:val="18"/>
              </w:rPr>
            </w:pPr>
            <w:r>
              <w:rPr>
                <w:rFonts w:ascii="宋体" w:hAnsi="宋体" w:cs="宋体" w:eastAsia="宋体" w:hint="default"/>
                <w:sz w:val="18"/>
                <w:szCs w:val="18"/>
              </w:rPr>
              <w:t>质押或冻结的 股份数量</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9"/>
                <w:sz w:val="18"/>
                <w:szCs w:val="18"/>
              </w:rPr>
              <w:t> </w:t>
            </w:r>
            <w:r>
              <w:rPr>
                <w:rFonts w:ascii="宋体" w:hAnsi="宋体" w:cs="宋体" w:eastAsia="宋体" w:hint="default"/>
                <w:sz w:val="18"/>
                <w:szCs w:val="18"/>
              </w:rPr>
              <w:t>非</w:t>
            </w:r>
            <w:r>
              <w:rPr>
                <w:rFonts w:ascii="宋体" w:hAnsi="宋体" w:cs="宋体" w:eastAsia="宋体" w:hint="default"/>
                <w:spacing w:val="-59"/>
                <w:sz w:val="18"/>
                <w:szCs w:val="18"/>
              </w:rPr>
              <w:t> </w:t>
            </w:r>
            <w:r>
              <w:rPr>
                <w:rFonts w:ascii="宋体" w:hAnsi="宋体" w:cs="宋体" w:eastAsia="宋体" w:hint="default"/>
                <w:sz w:val="18"/>
                <w:szCs w:val="18"/>
              </w:rPr>
              <w:t>国</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spacing w:val="-59"/>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sz w:val="18"/>
              </w:rPr>
              <w:t>14.87%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23,500,000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4" w:right="0"/>
              <w:jc w:val="left"/>
              <w:rPr>
                <w:rFonts w:ascii="Times New Roman" w:hAnsi="Times New Roman" w:cs="Times New Roman" w:eastAsia="Times New Roman" w:hint="default"/>
                <w:sz w:val="18"/>
                <w:szCs w:val="18"/>
              </w:rPr>
            </w:pPr>
            <w:r>
              <w:rPr>
                <w:rFonts w:ascii="Times New Roman"/>
                <w:sz w:val="18"/>
              </w:rPr>
              <w:t>9.91%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15,650,000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3" w:right="0"/>
              <w:jc w:val="left"/>
              <w:rPr>
                <w:rFonts w:ascii="Times New Roman" w:hAnsi="Times New Roman" w:cs="Times New Roman" w:eastAsia="Times New Roman" w:hint="default"/>
                <w:sz w:val="18"/>
                <w:szCs w:val="18"/>
              </w:rPr>
            </w:pPr>
            <w:r>
              <w:rPr>
                <w:rFonts w:ascii="Times New Roman"/>
                <w:sz w:val="18"/>
              </w:rPr>
              <w:t>15,650,000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4" w:right="0"/>
              <w:jc w:val="left"/>
              <w:rPr>
                <w:rFonts w:ascii="Times New Roman" w:hAnsi="Times New Roman" w:cs="Times New Roman" w:eastAsia="Times New Roman" w:hint="default"/>
                <w:sz w:val="18"/>
                <w:szCs w:val="18"/>
              </w:rPr>
            </w:pPr>
            <w:r>
              <w:rPr>
                <w:rFonts w:ascii="Times New Roman"/>
                <w:sz w:val="18"/>
              </w:rPr>
              <w:t>7.03%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11,100,000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1" w:right="0"/>
              <w:jc w:val="left"/>
              <w:rPr>
                <w:rFonts w:ascii="Times New Roman" w:hAnsi="Times New Roman" w:cs="Times New Roman" w:eastAsia="Times New Roman" w:hint="default"/>
                <w:sz w:val="18"/>
                <w:szCs w:val="18"/>
              </w:rPr>
            </w:pPr>
            <w:r>
              <w:rPr>
                <w:rFonts w:ascii="Times New Roman"/>
                <w:sz w:val="18"/>
              </w:rPr>
              <w:t>4.11%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4" w:right="0"/>
              <w:jc w:val="left"/>
              <w:rPr>
                <w:rFonts w:ascii="Times New Roman" w:hAnsi="Times New Roman" w:cs="Times New Roman" w:eastAsia="Times New Roman" w:hint="default"/>
                <w:sz w:val="18"/>
                <w:szCs w:val="18"/>
              </w:rPr>
            </w:pPr>
            <w:r>
              <w:rPr>
                <w:rFonts w:ascii="Times New Roman"/>
                <w:sz w:val="18"/>
              </w:rPr>
              <w:t>6,500,000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4" w:right="0"/>
              <w:jc w:val="left"/>
              <w:rPr>
                <w:rFonts w:ascii="Times New Roman" w:hAnsi="Times New Roman" w:cs="Times New Roman" w:eastAsia="Times New Roman" w:hint="default"/>
                <w:sz w:val="18"/>
                <w:szCs w:val="18"/>
              </w:rPr>
            </w:pPr>
            <w:r>
              <w:rPr>
                <w:rFonts w:ascii="Times New Roman"/>
                <w:sz w:val="18"/>
              </w:rPr>
              <w:t>3.67%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5,800,000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4" w:right="0"/>
              <w:jc w:val="left"/>
              <w:rPr>
                <w:rFonts w:ascii="Times New Roman" w:hAnsi="Times New Roman" w:cs="Times New Roman" w:eastAsia="Times New Roman" w:hint="default"/>
                <w:sz w:val="18"/>
                <w:szCs w:val="18"/>
              </w:rPr>
            </w:pPr>
            <w:r>
              <w:rPr>
                <w:rFonts w:ascii="Times New Roman"/>
                <w:sz w:val="18"/>
              </w:rPr>
              <w:t>3.67%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4" w:right="0"/>
              <w:jc w:val="left"/>
              <w:rPr>
                <w:rFonts w:ascii="Times New Roman" w:hAnsi="Times New Roman" w:cs="Times New Roman" w:eastAsia="Times New Roman" w:hint="default"/>
                <w:sz w:val="18"/>
                <w:szCs w:val="18"/>
              </w:rPr>
            </w:pPr>
            <w:r>
              <w:rPr>
                <w:rFonts w:ascii="Times New Roman"/>
                <w:sz w:val="18"/>
              </w:rPr>
              <w:t>5,800,000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4" w:right="0"/>
              <w:jc w:val="left"/>
              <w:rPr>
                <w:rFonts w:ascii="Times New Roman" w:hAnsi="Times New Roman" w:cs="Times New Roman" w:eastAsia="Times New Roman" w:hint="default"/>
                <w:sz w:val="18"/>
                <w:szCs w:val="18"/>
              </w:rPr>
            </w:pPr>
            <w:r>
              <w:rPr>
                <w:rFonts w:ascii="Times New Roman"/>
                <w:sz w:val="18"/>
              </w:rPr>
              <w:t>3.67%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5,800,000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4" w:right="0"/>
              <w:jc w:val="left"/>
              <w:rPr>
                <w:rFonts w:ascii="Times New Roman" w:hAnsi="Times New Roman" w:cs="Times New Roman" w:eastAsia="Times New Roman" w:hint="default"/>
                <w:sz w:val="18"/>
                <w:szCs w:val="18"/>
              </w:rPr>
            </w:pPr>
            <w:r>
              <w:rPr>
                <w:rFonts w:ascii="Times New Roman"/>
                <w:sz w:val="18"/>
              </w:rPr>
              <w:t>3.16%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4" w:right="0"/>
              <w:jc w:val="left"/>
              <w:rPr>
                <w:rFonts w:ascii="Times New Roman" w:hAnsi="Times New Roman" w:cs="Times New Roman" w:eastAsia="Times New Roman" w:hint="default"/>
                <w:sz w:val="18"/>
                <w:szCs w:val="18"/>
              </w:rPr>
            </w:pPr>
            <w:r>
              <w:rPr>
                <w:rFonts w:ascii="Times New Roman"/>
                <w:sz w:val="18"/>
              </w:rPr>
              <w:t>5,000,000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杨从登</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4" w:right="0"/>
              <w:jc w:val="left"/>
              <w:rPr>
                <w:rFonts w:ascii="Times New Roman" w:hAnsi="Times New Roman" w:cs="Times New Roman" w:eastAsia="Times New Roman" w:hint="default"/>
                <w:sz w:val="18"/>
                <w:szCs w:val="18"/>
              </w:rPr>
            </w:pPr>
            <w:r>
              <w:rPr>
                <w:rFonts w:ascii="Times New Roman"/>
                <w:sz w:val="18"/>
              </w:rPr>
              <w:t>3.16%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5,000,000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4" w:right="0"/>
              <w:jc w:val="left"/>
              <w:rPr>
                <w:rFonts w:ascii="Times New Roman" w:hAnsi="Times New Roman" w:cs="Times New Roman" w:eastAsia="Times New Roman" w:hint="default"/>
                <w:sz w:val="18"/>
                <w:szCs w:val="18"/>
              </w:rPr>
            </w:pPr>
            <w:r>
              <w:rPr>
                <w:rFonts w:ascii="Times New Roman"/>
                <w:sz w:val="18"/>
              </w:rPr>
              <w:t>3.16%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4" w:right="0"/>
              <w:jc w:val="left"/>
              <w:rPr>
                <w:rFonts w:ascii="Times New Roman" w:hAnsi="Times New Roman" w:cs="Times New Roman" w:eastAsia="Times New Roman" w:hint="default"/>
                <w:sz w:val="18"/>
                <w:szCs w:val="18"/>
              </w:rPr>
            </w:pPr>
            <w:r>
              <w:rPr>
                <w:rFonts w:ascii="Times New Roman"/>
                <w:sz w:val="18"/>
              </w:rPr>
              <w:t>5,000,000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894"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363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02"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65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713"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中国工商银行－鹏华优质治理股票型证券投 资基金</w:t>
            </w:r>
            <w:r>
              <w:rPr>
                <w:rFonts w:ascii="Times New Roman" w:hAnsi="Times New Roman" w:cs="Times New Roman" w:eastAsia="Times New Roman" w:hint="default"/>
                <w:sz w:val="18"/>
                <w:szCs w:val="18"/>
              </w:rPr>
              <w:t>(LOF)</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1,606,017</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刘磊</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673,491</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邓守宽</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663,558</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栾杨</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505,650</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交通银行－华安创新证券投资基金</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高华林</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481,300</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阮凯洁</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419,900</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王远青</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391,245</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邹新民</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289,900</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阮文雅</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277,067</w:t>
            </w:r>
          </w:p>
        </w:tc>
        <w:tc>
          <w:tcPr>
            <w:tcW w:w="26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806" w:right="84" w:hanging="72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554"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第一大股东华峰集团有限公司之控股股东尤小平及其直系亲属尤金焕、尤小华、尤 小燕、尤小玲、陈林真为本公司实际控制人，为一致行动人</w:t>
            </w:r>
          </w:p>
        </w:tc>
      </w:tr>
    </w:tbl>
    <w:p>
      <w:pPr>
        <w:spacing w:line="240" w:lineRule="auto" w:before="8"/>
        <w:rPr>
          <w:rFonts w:ascii="宋体" w:hAnsi="宋体" w:cs="宋体" w:eastAsia="宋体" w:hint="default"/>
          <w:sz w:val="28"/>
          <w:szCs w:val="28"/>
        </w:rPr>
      </w:pPr>
    </w:p>
    <w:p>
      <w:pPr>
        <w:pStyle w:val="BodyText"/>
        <w:spacing w:line="240" w:lineRule="auto" w:before="29"/>
        <w:ind w:right="0"/>
        <w:jc w:val="left"/>
      </w:pPr>
      <w:r>
        <w:rPr/>
        <w:t>三、控股股东及实际控制人情况</w:t>
      </w:r>
    </w:p>
    <w:p>
      <w:pPr>
        <w:spacing w:before="104"/>
        <w:ind w:left="580" w:right="0" w:firstLine="0"/>
        <w:jc w:val="left"/>
        <w:rPr>
          <w:rFonts w:ascii="宋体" w:hAnsi="宋体" w:cs="宋体" w:eastAsia="宋体" w:hint="default"/>
          <w:sz w:val="21"/>
          <w:szCs w:val="21"/>
        </w:rPr>
      </w:pPr>
      <w:r>
        <w:rPr>
          <w:rFonts w:ascii="宋体" w:hAnsi="宋体" w:cs="宋体" w:eastAsia="宋体" w:hint="default"/>
          <w:sz w:val="21"/>
          <w:szCs w:val="21"/>
        </w:rPr>
        <w:t>报告期内，公司控股股东和实际控制人未发生变化。</w:t>
      </w:r>
    </w:p>
    <w:p>
      <w:pPr>
        <w:pStyle w:val="BodyText"/>
        <w:spacing w:line="240" w:lineRule="auto" w:before="100"/>
        <w:ind w:left="580" w:right="0"/>
        <w:jc w:val="left"/>
      </w:pPr>
      <w:r>
        <w:rPr/>
        <w:t>（一）控股股东及实际控制人简介</w:t>
      </w:r>
    </w:p>
    <w:p>
      <w:pPr>
        <w:spacing w:after="0" w:line="240" w:lineRule="auto"/>
        <w:jc w:val="left"/>
        <w:sectPr>
          <w:pgSz w:w="11910" w:h="16840"/>
          <w:pgMar w:header="877" w:footer="976" w:top="1100" w:bottom="1160" w:left="1680" w:right="1100"/>
        </w:sectPr>
      </w:pPr>
    </w:p>
    <w:p>
      <w:pPr>
        <w:spacing w:line="240" w:lineRule="auto" w:before="12"/>
        <w:rPr>
          <w:rFonts w:ascii="宋体" w:hAnsi="宋体" w:cs="宋体" w:eastAsia="宋体" w:hint="default"/>
          <w:sz w:val="22"/>
          <w:szCs w:val="22"/>
        </w:rPr>
      </w:pPr>
    </w:p>
    <w:p>
      <w:pPr>
        <w:pStyle w:val="BodyText"/>
        <w:spacing w:line="312" w:lineRule="auto" w:before="29"/>
        <w:ind w:right="0" w:firstLine="460"/>
        <w:jc w:val="left"/>
      </w:pPr>
      <w:r>
        <w:rPr>
          <w:spacing w:val="-7"/>
          <w:w w:val="95"/>
        </w:rPr>
        <w:t>公司无控股股东。本公司实际控制人为尤小平、尤金焕、尤小华、尤小燕、尤小玲、</w:t>
      </w:r>
      <w:r>
        <w:rPr>
          <w:w w:val="50"/>
        </w:rPr>
        <w:t> </w:t>
      </w:r>
      <w:r>
        <w:rPr/>
        <w:t>陈林真六位自然人，其关联关系及截止至</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日各自持股比例如下：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tbl>
      <w:tblPr>
        <w:tblW w:w="0" w:type="auto"/>
        <w:jc w:val="left"/>
        <w:tblInd w:w="167" w:type="dxa"/>
        <w:tblLayout w:type="fixed"/>
        <w:tblCellMar>
          <w:top w:w="0" w:type="dxa"/>
          <w:left w:w="0" w:type="dxa"/>
          <w:bottom w:w="0" w:type="dxa"/>
          <w:right w:w="0" w:type="dxa"/>
        </w:tblCellMar>
        <w:tblLook w:val="01E0"/>
      </w:tblPr>
      <w:tblGrid>
        <w:gridCol w:w="578"/>
        <w:gridCol w:w="1051"/>
        <w:gridCol w:w="1409"/>
        <w:gridCol w:w="1351"/>
        <w:gridCol w:w="4169"/>
      </w:tblGrid>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1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持股数（万股）</w:t>
            </w:r>
            <w:r>
              <w:rPr>
                <w:rFonts w:ascii="Microsoft JhengHei" w:hAnsi="Microsoft JhengHei" w:cs="Microsoft JhengHei" w:eastAsia="Microsoft JhengHei" w:hint="default"/>
                <w:sz w:val="18"/>
                <w:szCs w:val="18"/>
              </w:rPr>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tc>
        <w:tc>
          <w:tcPr>
            <w:tcW w:w="4169"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关联关系</w:t>
            </w:r>
            <w:r>
              <w:rPr>
                <w:rFonts w:ascii="Microsoft JhengHei" w:hAnsi="Microsoft JhengHei" w:cs="Microsoft JhengHei" w:eastAsia="Microsoft JhengHei" w:hint="default"/>
                <w:sz w:val="18"/>
                <w:szCs w:val="18"/>
              </w:rPr>
            </w:r>
          </w:p>
        </w:tc>
      </w:tr>
      <w:tr>
        <w:trPr>
          <w:trHeight w:val="734"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151" w:right="149"/>
              <w:jc w:val="left"/>
              <w:rPr>
                <w:rFonts w:ascii="宋体" w:hAnsi="宋体" w:cs="宋体" w:eastAsia="宋体" w:hint="default"/>
                <w:sz w:val="18"/>
                <w:szCs w:val="18"/>
              </w:rPr>
            </w:pPr>
            <w:r>
              <w:rPr>
                <w:rFonts w:ascii="宋体" w:hAnsi="宋体" w:cs="宋体" w:eastAsia="宋体" w:hint="default"/>
                <w:sz w:val="18"/>
                <w:szCs w:val="18"/>
              </w:rPr>
              <w:t>华峰集团 有限公司</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2,350.00</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14.87%</w:t>
            </w:r>
          </w:p>
        </w:tc>
        <w:tc>
          <w:tcPr>
            <w:tcW w:w="4169"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51"/>
              <w:ind w:left="825" w:right="89" w:hanging="732"/>
              <w:jc w:val="left"/>
              <w:rPr>
                <w:rFonts w:ascii="宋体" w:hAnsi="宋体" w:cs="宋体" w:eastAsia="宋体" w:hint="default"/>
                <w:sz w:val="18"/>
                <w:szCs w:val="18"/>
              </w:rPr>
            </w:pPr>
            <w:r>
              <w:rPr>
                <w:rFonts w:ascii="宋体" w:hAnsi="宋体" w:cs="宋体" w:eastAsia="宋体" w:hint="default"/>
                <w:sz w:val="18"/>
                <w:szCs w:val="18"/>
              </w:rPr>
              <w:t>尤小平持有</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79.63%</w:t>
            </w:r>
            <w:r>
              <w:rPr>
                <w:rFonts w:ascii="宋体" w:hAnsi="宋体" w:cs="宋体" w:eastAsia="宋体" w:hint="default"/>
                <w:spacing w:val="-3"/>
                <w:sz w:val="18"/>
                <w:szCs w:val="18"/>
              </w:rPr>
              <w:t>的股权、尤金焕持有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8.19%</w:t>
            </w:r>
            <w:r>
              <w:rPr>
                <w:rFonts w:ascii="宋体" w:hAnsi="宋体" w:cs="宋体" w:eastAsia="宋体" w:hint="default"/>
                <w:sz w:val="18"/>
                <w:szCs w:val="18"/>
              </w:rPr>
              <w:t>的股 权、尤小华持有其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4.89%</w:t>
            </w:r>
            <w:r>
              <w:rPr>
                <w:rFonts w:ascii="宋体" w:hAnsi="宋体" w:cs="宋体" w:eastAsia="宋体" w:hint="default"/>
                <w:sz w:val="18"/>
                <w:szCs w:val="18"/>
              </w:rPr>
              <w:t>的股权</w:t>
            </w:r>
          </w:p>
        </w:tc>
      </w:tr>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尤金焕</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1,565.00</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9.91%</w:t>
            </w:r>
          </w:p>
        </w:tc>
        <w:tc>
          <w:tcPr>
            <w:tcW w:w="4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尤小平的哥哥，同时持有华峰集团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8.19%</w:t>
            </w:r>
            <w:r>
              <w:rPr>
                <w:rFonts w:ascii="宋体" w:hAnsi="宋体" w:cs="宋体" w:eastAsia="宋体" w:hint="default"/>
                <w:sz w:val="18"/>
                <w:szCs w:val="18"/>
              </w:rPr>
              <w:t>的股权</w:t>
            </w:r>
          </w:p>
        </w:tc>
      </w:tr>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尤小华</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1,110.00</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7.03%</w:t>
            </w:r>
          </w:p>
        </w:tc>
        <w:tc>
          <w:tcPr>
            <w:tcW w:w="4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尤小平的弟弟，同时持有华峰集团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4.89%</w:t>
            </w:r>
            <w:r>
              <w:rPr>
                <w:rFonts w:ascii="宋体" w:hAnsi="宋体" w:cs="宋体" w:eastAsia="宋体" w:hint="default"/>
                <w:sz w:val="18"/>
                <w:szCs w:val="18"/>
              </w:rPr>
              <w:t>的股权</w:t>
            </w:r>
          </w:p>
        </w:tc>
      </w:tr>
      <w:tr>
        <w:trPr>
          <w:trHeight w:val="420"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陈林真</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650.00</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2"/>
                <w:sz w:val="18"/>
              </w:rPr>
              <w:t>4.11%</w:t>
            </w:r>
          </w:p>
        </w:tc>
        <w:tc>
          <w:tcPr>
            <w:tcW w:w="4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尤小玲的丈夫</w:t>
            </w:r>
          </w:p>
        </w:tc>
      </w:tr>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尤小玲</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580.00</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3.67%</w:t>
            </w:r>
          </w:p>
        </w:tc>
        <w:tc>
          <w:tcPr>
            <w:tcW w:w="4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尤小平的妹妹</w:t>
            </w:r>
          </w:p>
        </w:tc>
      </w:tr>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尤小燕</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580.00</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3.67%</w:t>
            </w:r>
          </w:p>
        </w:tc>
        <w:tc>
          <w:tcPr>
            <w:tcW w:w="41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尤小平的妹妹</w:t>
            </w:r>
          </w:p>
        </w:tc>
      </w:tr>
      <w:tr>
        <w:trPr>
          <w:trHeight w:val="422" w:hRule="exact"/>
        </w:trPr>
        <w:tc>
          <w:tcPr>
            <w:tcW w:w="163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6,835.00</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43.26%</w:t>
            </w:r>
          </w:p>
        </w:tc>
        <w:tc>
          <w:tcPr>
            <w:tcW w:w="4169"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29"/>
        <w:ind w:left="580" w:right="0"/>
        <w:jc w:val="left"/>
      </w:pPr>
      <w:r>
        <w:rPr/>
        <w:t>（二）公司与实际控制人之间的产权及控制关系的方框图</w:t>
      </w:r>
    </w:p>
    <w:p>
      <w:pPr>
        <w:spacing w:line="240" w:lineRule="auto" w:before="10"/>
        <w:rPr>
          <w:rFonts w:ascii="宋体" w:hAnsi="宋体" w:cs="宋体" w:eastAsia="宋体" w:hint="default"/>
          <w:sz w:val="23"/>
          <w:szCs w:val="23"/>
        </w:rPr>
      </w:pPr>
    </w:p>
    <w:p>
      <w:pPr>
        <w:pStyle w:val="BodyText"/>
        <w:spacing w:line="240" w:lineRule="auto"/>
        <w:ind w:left="696" w:right="0"/>
        <w:jc w:val="left"/>
      </w:pPr>
      <w:r>
        <w:rPr/>
        <w:t>截止至</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日，公司实际控制人对本公司的控制关系如下：</w:t>
      </w:r>
    </w:p>
    <w:p>
      <w:pPr>
        <w:spacing w:line="240" w:lineRule="auto" w:before="10"/>
        <w:rPr>
          <w:rFonts w:ascii="宋体" w:hAnsi="宋体" w:cs="宋体" w:eastAsia="宋体" w:hint="default"/>
          <w:sz w:val="19"/>
          <w:szCs w:val="19"/>
        </w:rPr>
      </w:pPr>
    </w:p>
    <w:p>
      <w:pPr>
        <w:spacing w:line="3735" w:lineRule="exact"/>
        <w:ind w:left="294" w:right="0" w:firstLine="0"/>
        <w:rPr>
          <w:rFonts w:ascii="宋体" w:hAnsi="宋体" w:cs="宋体" w:eastAsia="宋体" w:hint="default"/>
          <w:sz w:val="20"/>
          <w:szCs w:val="20"/>
        </w:rPr>
      </w:pPr>
      <w:r>
        <w:rPr>
          <w:rFonts w:ascii="宋体" w:hAnsi="宋体" w:cs="宋体" w:eastAsia="宋体" w:hint="default"/>
          <w:position w:val="-74"/>
          <w:sz w:val="20"/>
          <w:szCs w:val="20"/>
        </w:rPr>
        <w:pict>
          <v:group style="width:469pt;height:186.8pt;mso-position-horizontal-relative:char;mso-position-vertical-relative:line" coordorigin="0,0" coordsize="9380,3736">
            <v:group style="position:absolute;left:32;top:1;width:9315;height:1157" coordorigin="32,1" coordsize="9315,1157">
              <v:shape style="position:absolute;left:32;top:1;width:9315;height:1157" coordorigin="32,1" coordsize="9315,1157" path="m47,260l32,260,32,200,47,200,47,260xe" filled="true" fillcolor="#000000" stroked="false">
                <v:path arrowok="t"/>
                <v:fill type="solid"/>
              </v:shape>
              <v:shape style="position:absolute;left:32;top:1;width:9315;height:1157" coordorigin="32,1" coordsize="9315,1157" path="m47,364l32,364,32,304,47,304,47,364xe" filled="true" fillcolor="#000000" stroked="false">
                <v:path arrowok="t"/>
                <v:fill type="solid"/>
              </v:shape>
              <v:shape style="position:absolute;left:32;top:1;width:9315;height:1157" coordorigin="32,1" coordsize="9315,1157" path="m47,469l32,469,32,409,47,409,47,469xe" filled="true" fillcolor="#000000" stroked="false">
                <v:path arrowok="t"/>
                <v:fill type="solid"/>
              </v:shape>
              <v:shape style="position:absolute;left:32;top:1;width:9315;height:1157" coordorigin="32,1" coordsize="9315,1157" path="m47,575l32,575,32,515,47,515,47,575xe" filled="true" fillcolor="#000000" stroked="false">
                <v:path arrowok="t"/>
                <v:fill type="solid"/>
              </v:shape>
              <v:shape style="position:absolute;left:32;top:1;width:9315;height:1157" coordorigin="32,1" coordsize="9315,1157" path="m47,680l32,680,32,620,47,620,47,680xe" filled="true" fillcolor="#000000" stroked="false">
                <v:path arrowok="t"/>
                <v:fill type="solid"/>
              </v:shape>
              <v:shape style="position:absolute;left:32;top:1;width:9315;height:1157" coordorigin="32,1" coordsize="9315,1157" path="m47,784l32,784,32,724,47,724,47,784xe" filled="true" fillcolor="#000000" stroked="false">
                <v:path arrowok="t"/>
                <v:fill type="solid"/>
              </v:shape>
              <v:shape style="position:absolute;left:32;top:1;width:9315;height:1157" coordorigin="32,1" coordsize="9315,1157" path="m47,889l32,889,32,829,47,829,47,889xe" filled="true" fillcolor="#000000" stroked="false">
                <v:path arrowok="t"/>
                <v:fill type="solid"/>
              </v:shape>
              <v:shape style="position:absolute;left:32;top:1;width:9315;height:1157" coordorigin="32,1" coordsize="9315,1157" path="m35,995l32,980,32,935,47,935,47,978,49,992,35,995xe" filled="true" fillcolor="#000000" stroked="false">
                <v:path arrowok="t"/>
                <v:fill type="solid"/>
              </v:shape>
              <v:shape style="position:absolute;left:32;top:1;width:9315;height:1157" coordorigin="32,1" coordsize="9315,1157" path="m83,1093l78,1086,66,1069,56,1055,49,1040,64,1033,68,1048,70,1048,78,1062,88,1076,95,1081,83,1093xe" filled="true" fillcolor="#000000" stroked="false">
                <v:path arrowok="t"/>
                <v:fill type="solid"/>
              </v:shape>
              <v:shape style="position:absolute;left:32;top:1;width:9315;height:1157" coordorigin="32,1" coordsize="9315,1157" path="m70,1048l68,1048,68,1045,70,1048xe" filled="true" fillcolor="#000000" stroked="false">
                <v:path arrowok="t"/>
                <v:fill type="solid"/>
              </v:shape>
              <v:shape style="position:absolute;left:32;top:1;width:9315;height:1157" coordorigin="32,1" coordsize="9315,1157" path="m174,1148l172,1148,152,1141,136,1134,119,1124,119,1122,126,1110,143,1120,160,1127,157,1127,176,1134,179,1134,174,1148xe" filled="true" fillcolor="#000000" stroked="false">
                <v:path arrowok="t"/>
                <v:fill type="solid"/>
              </v:shape>
              <v:shape style="position:absolute;left:32;top:1;width:9315;height:1157" coordorigin="32,1" coordsize="9315,1157" path="m229,1158l220,1156,222,1141,229,1141,229,1158xe" filled="true" fillcolor="#000000" stroked="false">
                <v:path arrowok="t"/>
                <v:fill type="solid"/>
              </v:shape>
              <v:shape style="position:absolute;left:32;top:1;width:9315;height:1157" coordorigin="32,1" coordsize="9315,1157" path="m282,1158l229,1158,229,1141,282,1141,282,1158xe" filled="true" fillcolor="#000000" stroked="false">
                <v:path arrowok="t"/>
                <v:fill type="solid"/>
              </v:shape>
              <v:shape style="position:absolute;left:32;top:1;width:9315;height:1157" coordorigin="32,1" coordsize="9315,1157" path="m385,1158l325,1158,325,1141,385,1141,385,1158xe" filled="true" fillcolor="#000000" stroked="false">
                <v:path arrowok="t"/>
                <v:fill type="solid"/>
              </v:shape>
              <v:shape style="position:absolute;left:32;top:1;width:9315;height:1157" coordorigin="32,1" coordsize="9315,1157" path="m491,1158l431,1158,431,1141,491,1141,491,1158xe" filled="true" fillcolor="#000000" stroked="false">
                <v:path arrowok="t"/>
                <v:fill type="solid"/>
              </v:shape>
              <v:shape style="position:absolute;left:32;top:1;width:9315;height:1157" coordorigin="32,1" coordsize="9315,1157" path="m596,1158l536,1158,536,1141,596,1141,596,1158xe" filled="true" fillcolor="#000000" stroked="false">
                <v:path arrowok="t"/>
                <v:fill type="solid"/>
              </v:shape>
              <v:shape style="position:absolute;left:32;top:1;width:9315;height:1157" coordorigin="32,1" coordsize="9315,1157" path="m702,1158l642,1158,642,1141,702,1141,702,1158xe" filled="true" fillcolor="#000000" stroked="false">
                <v:path arrowok="t"/>
                <v:fill type="solid"/>
              </v:shape>
              <v:shape style="position:absolute;left:32;top:1;width:9315;height:1157" coordorigin="32,1" coordsize="9315,1157" path="m805,1158l745,1158,745,1141,805,1141,805,1158xe" filled="true" fillcolor="#000000" stroked="false">
                <v:path arrowok="t"/>
                <v:fill type="solid"/>
              </v:shape>
              <v:shape style="position:absolute;left:32;top:1;width:9315;height:1157" coordorigin="32,1" coordsize="9315,1157" path="m911,1158l851,1158,851,1141,911,1141,911,1158xe" filled="true" fillcolor="#000000" stroked="false">
                <v:path arrowok="t"/>
                <v:fill type="solid"/>
              </v:shape>
              <v:shape style="position:absolute;left:32;top:1;width:9315;height:1157" coordorigin="32,1" coordsize="9315,1157" path="m1016,1158l956,1158,956,1141,1016,1141,1016,1158xe" filled="true" fillcolor="#000000" stroked="false">
                <v:path arrowok="t"/>
                <v:fill type="solid"/>
              </v:shape>
              <v:shape style="position:absolute;left:32;top:1;width:9315;height:1157" coordorigin="32,1" coordsize="9315,1157" path="m1122,1158l1062,1158,1062,1141,1122,1141,1122,1158xe" filled="true" fillcolor="#000000" stroked="false">
                <v:path arrowok="t"/>
                <v:fill type="solid"/>
              </v:shape>
              <v:shape style="position:absolute;left:32;top:1;width:9315;height:1157" coordorigin="32,1" coordsize="9315,1157" path="m1225,1158l1165,1158,1165,1141,1225,1141,1225,1158xe" filled="true" fillcolor="#000000" stroked="false">
                <v:path arrowok="t"/>
                <v:fill type="solid"/>
              </v:shape>
              <v:shape style="position:absolute;left:32;top:1;width:9315;height:1157" coordorigin="32,1" coordsize="9315,1157" path="m1331,1158l1271,1158,1271,1141,1331,1141,1331,1158xe" filled="true" fillcolor="#000000" stroked="false">
                <v:path arrowok="t"/>
                <v:fill type="solid"/>
              </v:shape>
              <v:shape style="position:absolute;left:32;top:1;width:9315;height:1157" coordorigin="32,1" coordsize="9315,1157" path="m1436,1158l1376,1158,1376,1141,1436,1141,1436,1158xe" filled="true" fillcolor="#000000" stroked="false">
                <v:path arrowok="t"/>
                <v:fill type="solid"/>
              </v:shape>
              <v:shape style="position:absolute;left:32;top:1;width:9315;height:1157" coordorigin="32,1" coordsize="9315,1157" path="m1542,1158l1482,1158,1482,1141,1542,1141,1542,1158xe" filled="true" fillcolor="#000000" stroked="false">
                <v:path arrowok="t"/>
                <v:fill type="solid"/>
              </v:shape>
              <v:shape style="position:absolute;left:32;top:1;width:9315;height:1157" coordorigin="32,1" coordsize="9315,1157" path="m1645,1158l1585,1158,1585,1141,1645,1141,1645,1158xe" filled="true" fillcolor="#000000" stroked="false">
                <v:path arrowok="t"/>
                <v:fill type="solid"/>
              </v:shape>
              <v:shape style="position:absolute;left:32;top:1;width:9315;height:1157" coordorigin="32,1" coordsize="9315,1157" path="m1751,1158l1691,1158,1691,1141,1751,1141,1751,1158xe" filled="true" fillcolor="#000000" stroked="false">
                <v:path arrowok="t"/>
                <v:fill type="solid"/>
              </v:shape>
              <v:shape style="position:absolute;left:32;top:1;width:9315;height:1157" coordorigin="32,1" coordsize="9315,1157" path="m1856,1158l1796,1158,1796,1141,1856,1141,1856,1158xe" filled="true" fillcolor="#000000" stroked="false">
                <v:path arrowok="t"/>
                <v:fill type="solid"/>
              </v:shape>
              <v:shape style="position:absolute;left:32;top:1;width:9315;height:1157" coordorigin="32,1" coordsize="9315,1157" path="m1962,1158l1902,1158,1902,1141,1962,1141,1962,1158xe" filled="true" fillcolor="#000000" stroked="false">
                <v:path arrowok="t"/>
                <v:fill type="solid"/>
              </v:shape>
              <v:shape style="position:absolute;left:32;top:1;width:9315;height:1157" coordorigin="32,1" coordsize="9315,1157" path="m2065,1158l2005,1158,2005,1141,2065,1141,2065,1158xe" filled="true" fillcolor="#000000" stroked="false">
                <v:path arrowok="t"/>
                <v:fill type="solid"/>
              </v:shape>
              <v:shape style="position:absolute;left:32;top:1;width:9315;height:1157" coordorigin="32,1" coordsize="9315,1157" path="m2171,1158l2111,1158,2111,1141,2171,1141,2171,1158xe" filled="true" fillcolor="#000000" stroked="false">
                <v:path arrowok="t"/>
                <v:fill type="solid"/>
              </v:shape>
              <v:shape style="position:absolute;left:32;top:1;width:9315;height:1157" coordorigin="32,1" coordsize="9315,1157" path="m2276,1158l2216,1158,2216,1141,2276,1141,2276,1158xe" filled="true" fillcolor="#000000" stroked="false">
                <v:path arrowok="t"/>
                <v:fill type="solid"/>
              </v:shape>
              <v:shape style="position:absolute;left:32;top:1;width:9315;height:1157" coordorigin="32,1" coordsize="9315,1157" path="m2382,1158l2322,1158,2322,1141,2382,1141,2382,1158xe" filled="true" fillcolor="#000000" stroked="false">
                <v:path arrowok="t"/>
                <v:fill type="solid"/>
              </v:shape>
              <v:shape style="position:absolute;left:32;top:1;width:9315;height:1157" coordorigin="32,1" coordsize="9315,1157" path="m2485,1158l2425,1158,2425,1141,2485,1141,2485,1158xe" filled="true" fillcolor="#000000" stroked="false">
                <v:path arrowok="t"/>
                <v:fill type="solid"/>
              </v:shape>
              <v:shape style="position:absolute;left:32;top:1;width:9315;height:1157" coordorigin="32,1" coordsize="9315,1157" path="m2591,1158l2531,1158,2531,1141,2591,1141,2591,1158xe" filled="true" fillcolor="#000000" stroked="false">
                <v:path arrowok="t"/>
                <v:fill type="solid"/>
              </v:shape>
              <v:shape style="position:absolute;left:32;top:1;width:9315;height:1157" coordorigin="32,1" coordsize="9315,1157" path="m2696,1158l2636,1158,2636,1141,2696,1141,2696,1158xe" filled="true" fillcolor="#000000" stroked="false">
                <v:path arrowok="t"/>
                <v:fill type="solid"/>
              </v:shape>
              <v:shape style="position:absolute;left:32;top:1;width:9315;height:1157" coordorigin="32,1" coordsize="9315,1157" path="m2802,1158l2742,1158,2742,1141,2802,1141,2802,1158xe" filled="true" fillcolor="#000000" stroked="false">
                <v:path arrowok="t"/>
                <v:fill type="solid"/>
              </v:shape>
              <v:shape style="position:absolute;left:32;top:1;width:9315;height:1157" coordorigin="32,1" coordsize="9315,1157" path="m2905,1158l2845,1158,2845,1141,2905,1141,2905,1158xe" filled="true" fillcolor="#000000" stroked="false">
                <v:path arrowok="t"/>
                <v:fill type="solid"/>
              </v:shape>
              <v:shape style="position:absolute;left:32;top:1;width:9315;height:1157" coordorigin="32,1" coordsize="9315,1157" path="m3011,1158l2951,1158,2951,1141,3011,1141,3011,1158xe" filled="true" fillcolor="#000000" stroked="false">
                <v:path arrowok="t"/>
                <v:fill type="solid"/>
              </v:shape>
              <v:shape style="position:absolute;left:32;top:1;width:9315;height:1157" coordorigin="32,1" coordsize="9315,1157" path="m3116,1158l3056,1158,3056,1141,3116,1141,3116,1158xe" filled="true" fillcolor="#000000" stroked="false">
                <v:path arrowok="t"/>
                <v:fill type="solid"/>
              </v:shape>
              <v:shape style="position:absolute;left:32;top:1;width:9315;height:1157" coordorigin="32,1" coordsize="9315,1157" path="m3222,1158l3162,1158,3162,1141,3222,1141,3222,1158xe" filled="true" fillcolor="#000000" stroked="false">
                <v:path arrowok="t"/>
                <v:fill type="solid"/>
              </v:shape>
              <v:shape style="position:absolute;left:32;top:1;width:9315;height:1157" coordorigin="32,1" coordsize="9315,1157" path="m3325,1158l3265,1158,3265,1141,3325,1141,3325,1158xe" filled="true" fillcolor="#000000" stroked="false">
                <v:path arrowok="t"/>
                <v:fill type="solid"/>
              </v:shape>
              <v:shape style="position:absolute;left:32;top:1;width:9315;height:1157" coordorigin="32,1" coordsize="9315,1157" path="m3431,1158l3371,1158,3371,1141,3431,1141,3431,1158xe" filled="true" fillcolor="#000000" stroked="false">
                <v:path arrowok="t"/>
                <v:fill type="solid"/>
              </v:shape>
              <v:shape style="position:absolute;left:32;top:1;width:9315;height:1157" coordorigin="32,1" coordsize="9315,1157" path="m3536,1158l3476,1158,3476,1141,3536,1141,3536,1158xe" filled="true" fillcolor="#000000" stroked="false">
                <v:path arrowok="t"/>
                <v:fill type="solid"/>
              </v:shape>
              <v:shape style="position:absolute;left:32;top:1;width:9315;height:1157" coordorigin="32,1" coordsize="9315,1157" path="m3642,1158l3582,1158,3582,1141,3642,1141,3642,1158xe" filled="true" fillcolor="#000000" stroked="false">
                <v:path arrowok="t"/>
                <v:fill type="solid"/>
              </v:shape>
              <v:shape style="position:absolute;left:32;top:1;width:9315;height:1157" coordorigin="32,1" coordsize="9315,1157" path="m3745,1158l3685,1158,3685,1141,3745,1141,3745,1158xe" filled="true" fillcolor="#000000" stroked="false">
                <v:path arrowok="t"/>
                <v:fill type="solid"/>
              </v:shape>
              <v:shape style="position:absolute;left:32;top:1;width:9315;height:1157" coordorigin="32,1" coordsize="9315,1157" path="m3851,1158l3791,1158,3791,1141,3851,1141,3851,1158xe" filled="true" fillcolor="#000000" stroked="false">
                <v:path arrowok="t"/>
                <v:fill type="solid"/>
              </v:shape>
              <v:shape style="position:absolute;left:32;top:1;width:9315;height:1157" coordorigin="32,1" coordsize="9315,1157" path="m3956,1158l3896,1158,3896,1141,3956,1141,3956,1158xe" filled="true" fillcolor="#000000" stroked="false">
                <v:path arrowok="t"/>
                <v:fill type="solid"/>
              </v:shape>
              <v:shape style="position:absolute;left:32;top:1;width:9315;height:1157" coordorigin="32,1" coordsize="9315,1157" path="m4062,1158l4002,1158,4002,1141,4062,1141,4062,1158xe" filled="true" fillcolor="#000000" stroked="false">
                <v:path arrowok="t"/>
                <v:fill type="solid"/>
              </v:shape>
              <v:shape style="position:absolute;left:32;top:1;width:9315;height:1157" coordorigin="32,1" coordsize="9315,1157" path="m4165,1158l4105,1158,4105,1141,4165,1141,4165,1158xe" filled="true" fillcolor="#000000" stroked="false">
                <v:path arrowok="t"/>
                <v:fill type="solid"/>
              </v:shape>
              <v:shape style="position:absolute;left:32;top:1;width:9315;height:1157" coordorigin="32,1" coordsize="9315,1157" path="m4271,1158l4211,1158,4211,1141,4271,1141,4271,1158xe" filled="true" fillcolor="#000000" stroked="false">
                <v:path arrowok="t"/>
                <v:fill type="solid"/>
              </v:shape>
              <v:shape style="position:absolute;left:32;top:1;width:9315;height:1157" coordorigin="32,1" coordsize="9315,1157" path="m4376,1158l4316,1158,4316,1141,4376,1141,4376,1158xe" filled="true" fillcolor="#000000" stroked="false">
                <v:path arrowok="t"/>
                <v:fill type="solid"/>
              </v:shape>
              <v:shape style="position:absolute;left:32;top:1;width:9315;height:1157" coordorigin="32,1" coordsize="9315,1157" path="m4482,1158l4422,1158,4422,1141,4482,1141,4482,1158xe" filled="true" fillcolor="#000000" stroked="false">
                <v:path arrowok="t"/>
                <v:fill type="solid"/>
              </v:shape>
              <v:shape style="position:absolute;left:32;top:1;width:9315;height:1157" coordorigin="32,1" coordsize="9315,1157" path="m4585,1158l4525,1158,4525,1141,4585,1141,4585,1158xe" filled="true" fillcolor="#000000" stroked="false">
                <v:path arrowok="t"/>
                <v:fill type="solid"/>
              </v:shape>
              <v:shape style="position:absolute;left:32;top:1;width:9315;height:1157" coordorigin="32,1" coordsize="9315,1157" path="m4691,1158l4631,1158,4631,1141,4691,1141,4691,1158xe" filled="true" fillcolor="#000000" stroked="false">
                <v:path arrowok="t"/>
                <v:fill type="solid"/>
              </v:shape>
              <v:shape style="position:absolute;left:32;top:1;width:9315;height:1157" coordorigin="32,1" coordsize="9315,1157" path="m4796,1158l4736,1158,4736,1141,4796,1141,4796,1158xe" filled="true" fillcolor="#000000" stroked="false">
                <v:path arrowok="t"/>
                <v:fill type="solid"/>
              </v:shape>
              <v:shape style="position:absolute;left:32;top:1;width:9315;height:1157" coordorigin="32,1" coordsize="9315,1157" path="m4902,1158l4842,1158,4842,1141,4902,1141,4902,1158xe" filled="true" fillcolor="#000000" stroked="false">
                <v:path arrowok="t"/>
                <v:fill type="solid"/>
              </v:shape>
              <v:shape style="position:absolute;left:32;top:1;width:9315;height:1157" coordorigin="32,1" coordsize="9315,1157" path="m5005,1158l4945,1158,4945,1141,5005,1141,5005,1158xe" filled="true" fillcolor="#000000" stroked="false">
                <v:path arrowok="t"/>
                <v:fill type="solid"/>
              </v:shape>
              <v:shape style="position:absolute;left:32;top:1;width:9315;height:1157" coordorigin="32,1" coordsize="9315,1157" path="m5111,1158l5051,1158,5051,1141,5111,1141,5111,1158xe" filled="true" fillcolor="#000000" stroked="false">
                <v:path arrowok="t"/>
                <v:fill type="solid"/>
              </v:shape>
              <v:shape style="position:absolute;left:32;top:1;width:9315;height:1157" coordorigin="32,1" coordsize="9315,1157" path="m5216,1158l5156,1158,5156,1141,5216,1141,5216,1158xe" filled="true" fillcolor="#000000" stroked="false">
                <v:path arrowok="t"/>
                <v:fill type="solid"/>
              </v:shape>
              <v:shape style="position:absolute;left:32;top:1;width:9315;height:1157" coordorigin="32,1" coordsize="9315,1157" path="m5322,1158l5262,1158,5262,1141,5322,1141,5322,1158xe" filled="true" fillcolor="#000000" stroked="false">
                <v:path arrowok="t"/>
                <v:fill type="solid"/>
              </v:shape>
              <v:shape style="position:absolute;left:32;top:1;width:9315;height:1157" coordorigin="32,1" coordsize="9315,1157" path="m5425,1158l5365,1158,5365,1141,5425,1141,5425,1158xe" filled="true" fillcolor="#000000" stroked="false">
                <v:path arrowok="t"/>
                <v:fill type="solid"/>
              </v:shape>
              <v:shape style="position:absolute;left:32;top:1;width:9315;height:1157" coordorigin="32,1" coordsize="9315,1157" path="m5531,1158l5471,1158,5471,1141,5531,1141,5531,1158xe" filled="true" fillcolor="#000000" stroked="false">
                <v:path arrowok="t"/>
                <v:fill type="solid"/>
              </v:shape>
              <v:shape style="position:absolute;left:32;top:1;width:9315;height:1157" coordorigin="32,1" coordsize="9315,1157" path="m5636,1158l5576,1158,5576,1141,5636,1141,5636,1158xe" filled="true" fillcolor="#000000" stroked="false">
                <v:path arrowok="t"/>
                <v:fill type="solid"/>
              </v:shape>
              <v:shape style="position:absolute;left:32;top:1;width:9315;height:1157" coordorigin="32,1" coordsize="9315,1157" path="m5742,1158l5682,1158,5682,1141,5742,1141,5742,1158xe" filled="true" fillcolor="#000000" stroked="false">
                <v:path arrowok="t"/>
                <v:fill type="solid"/>
              </v:shape>
              <v:shape style="position:absolute;left:32;top:1;width:9315;height:1157" coordorigin="32,1" coordsize="9315,1157" path="m5845,1158l5785,1158,5785,1141,5845,1141,5845,1158xe" filled="true" fillcolor="#000000" stroked="false">
                <v:path arrowok="t"/>
                <v:fill type="solid"/>
              </v:shape>
              <v:shape style="position:absolute;left:32;top:1;width:9315;height:1157" coordorigin="32,1" coordsize="9315,1157" path="m5951,1158l5891,1158,5891,1141,5951,1141,5951,1158xe" filled="true" fillcolor="#000000" stroked="false">
                <v:path arrowok="t"/>
                <v:fill type="solid"/>
              </v:shape>
              <v:shape style="position:absolute;left:32;top:1;width:9315;height:1157" coordorigin="32,1" coordsize="9315,1157" path="m6056,1158l5996,1158,5996,1141,6056,1141,6056,1158xe" filled="true" fillcolor="#000000" stroked="false">
                <v:path arrowok="t"/>
                <v:fill type="solid"/>
              </v:shape>
              <v:shape style="position:absolute;left:32;top:1;width:9315;height:1157" coordorigin="32,1" coordsize="9315,1157" path="m6162,1158l6102,1158,6102,1141,6162,1141,6162,1158xe" filled="true" fillcolor="#000000" stroked="false">
                <v:path arrowok="t"/>
                <v:fill type="solid"/>
              </v:shape>
              <v:shape style="position:absolute;left:32;top:1;width:9315;height:1157" coordorigin="32,1" coordsize="9315,1157" path="m6265,1158l6205,1158,6205,1141,6265,1141,6265,1158xe" filled="true" fillcolor="#000000" stroked="false">
                <v:path arrowok="t"/>
                <v:fill type="solid"/>
              </v:shape>
              <v:shape style="position:absolute;left:32;top:1;width:9315;height:1157" coordorigin="32,1" coordsize="9315,1157" path="m6371,1158l6311,1158,6311,1141,6371,1141,6371,1158xe" filled="true" fillcolor="#000000" stroked="false">
                <v:path arrowok="t"/>
                <v:fill type="solid"/>
              </v:shape>
              <v:shape style="position:absolute;left:32;top:1;width:9315;height:1157" coordorigin="32,1" coordsize="9315,1157" path="m6476,1158l6416,1158,6416,1141,6476,1141,6476,1158xe" filled="true" fillcolor="#000000" stroked="false">
                <v:path arrowok="t"/>
                <v:fill type="solid"/>
              </v:shape>
              <v:shape style="position:absolute;left:32;top:1;width:9315;height:1157" coordorigin="32,1" coordsize="9315,1157" path="m6582,1158l6522,1158,6522,1141,6582,1141,6582,1158xe" filled="true" fillcolor="#000000" stroked="false">
                <v:path arrowok="t"/>
                <v:fill type="solid"/>
              </v:shape>
              <v:shape style="position:absolute;left:32;top:1;width:9315;height:1157" coordorigin="32,1" coordsize="9315,1157" path="m6685,1158l6625,1158,6625,1141,6685,1141,6685,1158xe" filled="true" fillcolor="#000000" stroked="false">
                <v:path arrowok="t"/>
                <v:fill type="solid"/>
              </v:shape>
              <v:shape style="position:absolute;left:32;top:1;width:9315;height:1157" coordorigin="32,1" coordsize="9315,1157" path="m6791,1158l6731,1158,6731,1141,6791,1141,6791,1158xe" filled="true" fillcolor="#000000" stroked="false">
                <v:path arrowok="t"/>
                <v:fill type="solid"/>
              </v:shape>
              <v:shape style="position:absolute;left:32;top:1;width:9315;height:1157" coordorigin="32,1" coordsize="9315,1157" path="m6896,1158l6836,1158,6836,1141,6896,1141,6896,1158xe" filled="true" fillcolor="#000000" stroked="false">
                <v:path arrowok="t"/>
                <v:fill type="solid"/>
              </v:shape>
              <v:shape style="position:absolute;left:32;top:1;width:9315;height:1157" coordorigin="32,1" coordsize="9315,1157" path="m7002,1158l6942,1158,6942,1141,7002,1141,7002,1158xe" filled="true" fillcolor="#000000" stroked="false">
                <v:path arrowok="t"/>
                <v:fill type="solid"/>
              </v:shape>
              <v:shape style="position:absolute;left:32;top:1;width:9315;height:1157" coordorigin="32,1" coordsize="9315,1157" path="m7105,1158l7045,1158,7045,1141,7105,1141,7105,1158xe" filled="true" fillcolor="#000000" stroked="false">
                <v:path arrowok="t"/>
                <v:fill type="solid"/>
              </v:shape>
              <v:shape style="position:absolute;left:32;top:1;width:9315;height:1157" coordorigin="32,1" coordsize="9315,1157" path="m7211,1158l7151,1158,7151,1141,7211,1141,7211,1158xe" filled="true" fillcolor="#000000" stroked="false">
                <v:path arrowok="t"/>
                <v:fill type="solid"/>
              </v:shape>
              <v:shape style="position:absolute;left:32;top:1;width:9315;height:1157" coordorigin="32,1" coordsize="9315,1157" path="m7316,1158l7256,1158,7256,1141,7316,1141,7316,1158xe" filled="true" fillcolor="#000000" stroked="false">
                <v:path arrowok="t"/>
                <v:fill type="solid"/>
              </v:shape>
              <v:shape style="position:absolute;left:32;top:1;width:9315;height:1157" coordorigin="32,1" coordsize="9315,1157" path="m7422,1158l7362,1158,7362,1141,7422,1141,7422,1158xe" filled="true" fillcolor="#000000" stroked="false">
                <v:path arrowok="t"/>
                <v:fill type="solid"/>
              </v:shape>
              <v:shape style="position:absolute;left:32;top:1;width:9315;height:1157" coordorigin="32,1" coordsize="9315,1157" path="m7525,1158l7465,1158,7465,1141,7525,1141,7525,1158xe" filled="true" fillcolor="#000000" stroked="false">
                <v:path arrowok="t"/>
                <v:fill type="solid"/>
              </v:shape>
              <v:shape style="position:absolute;left:32;top:1;width:9315;height:1157" coordorigin="32,1" coordsize="9315,1157" path="m7631,1158l7571,1158,7571,1141,7631,1141,7631,1158xe" filled="true" fillcolor="#000000" stroked="false">
                <v:path arrowok="t"/>
                <v:fill type="solid"/>
              </v:shape>
              <v:shape style="position:absolute;left:32;top:1;width:9315;height:1157" coordorigin="32,1" coordsize="9315,1157" path="m7736,1158l7676,1158,7676,1141,7736,1141,7736,1158xe" filled="true" fillcolor="#000000" stroked="false">
                <v:path arrowok="t"/>
                <v:fill type="solid"/>
              </v:shape>
              <v:shape style="position:absolute;left:32;top:1;width:9315;height:1157" coordorigin="32,1" coordsize="9315,1157" path="m7842,1158l7782,1158,7782,1141,7842,1141,7842,1158xe" filled="true" fillcolor="#000000" stroked="false">
                <v:path arrowok="t"/>
                <v:fill type="solid"/>
              </v:shape>
              <v:shape style="position:absolute;left:32;top:1;width:9315;height:1157" coordorigin="32,1" coordsize="9315,1157" path="m7945,1158l7885,1158,7885,1141,7945,1141,7945,1158xe" filled="true" fillcolor="#000000" stroked="false">
                <v:path arrowok="t"/>
                <v:fill type="solid"/>
              </v:shape>
              <v:shape style="position:absolute;left:32;top:1;width:9315;height:1157" coordorigin="32,1" coordsize="9315,1157" path="m8051,1158l7991,1158,7991,1141,8051,1141,8051,1158xe" filled="true" fillcolor="#000000" stroked="false">
                <v:path arrowok="t"/>
                <v:fill type="solid"/>
              </v:shape>
              <v:shape style="position:absolute;left:32;top:1;width:9315;height:1157" coordorigin="32,1" coordsize="9315,1157" path="m8156,1158l8096,1158,8096,1141,8156,1141,8156,1158xe" filled="true" fillcolor="#000000" stroked="false">
                <v:path arrowok="t"/>
                <v:fill type="solid"/>
              </v:shape>
              <v:shape style="position:absolute;left:32;top:1;width:9315;height:1157" coordorigin="32,1" coordsize="9315,1157" path="m8262,1158l8202,1158,8202,1141,8262,1141,8262,1158xe" filled="true" fillcolor="#000000" stroked="false">
                <v:path arrowok="t"/>
                <v:fill type="solid"/>
              </v:shape>
              <v:shape style="position:absolute;left:32;top:1;width:9315;height:1157" coordorigin="32,1" coordsize="9315,1157" path="m8365,1158l8305,1158,8305,1141,8365,1141,8365,1158xe" filled="true" fillcolor="#000000" stroked="false">
                <v:path arrowok="t"/>
                <v:fill type="solid"/>
              </v:shape>
              <v:shape style="position:absolute;left:32;top:1;width:9315;height:1157" coordorigin="32,1" coordsize="9315,1157" path="m8471,1158l8411,1158,8411,1141,8471,1141,8471,1158xe" filled="true" fillcolor="#000000" stroked="false">
                <v:path arrowok="t"/>
                <v:fill type="solid"/>
              </v:shape>
              <v:shape style="position:absolute;left:32;top:1;width:9315;height:1157" coordorigin="32,1" coordsize="9315,1157" path="m8576,1158l8516,1158,8516,1141,8576,1141,8576,1158xe" filled="true" fillcolor="#000000" stroked="false">
                <v:path arrowok="t"/>
                <v:fill type="solid"/>
              </v:shape>
              <v:shape style="position:absolute;left:32;top:1;width:9315;height:1157" coordorigin="32,1" coordsize="9315,1157" path="m8682,1158l8622,1158,8622,1141,8682,1141,8682,1158xe" filled="true" fillcolor="#000000" stroked="false">
                <v:path arrowok="t"/>
                <v:fill type="solid"/>
              </v:shape>
              <v:shape style="position:absolute;left:32;top:1;width:9315;height:1157" coordorigin="32,1" coordsize="9315,1157" path="m8785,1158l8725,1158,8725,1141,8785,1141,8785,1158xe" filled="true" fillcolor="#000000" stroked="false">
                <v:path arrowok="t"/>
                <v:fill type="solid"/>
              </v:shape>
              <v:shape style="position:absolute;left:32;top:1;width:9315;height:1157" coordorigin="32,1" coordsize="9315,1157" path="m8891,1158l8831,1158,8831,1141,8891,1141,8891,1158xe" filled="true" fillcolor="#000000" stroked="false">
                <v:path arrowok="t"/>
                <v:fill type="solid"/>
              </v:shape>
              <v:shape style="position:absolute;left:32;top:1;width:9315;height:1157" coordorigin="32,1" coordsize="9315,1157" path="m8996,1158l8936,1158,8936,1141,8996,1141,8996,1158xe" filled="true" fillcolor="#000000" stroked="false">
                <v:path arrowok="t"/>
                <v:fill type="solid"/>
              </v:shape>
              <v:shape style="position:absolute;left:32;top:1;width:9315;height:1157" coordorigin="32,1" coordsize="9315,1157" path="m9102,1158l9042,1158,9042,1141,9102,1141,9102,1158xe" filled="true" fillcolor="#000000" stroked="false">
                <v:path arrowok="t"/>
                <v:fill type="solid"/>
              </v:shape>
              <v:shape style="position:absolute;left:32;top:1;width:9315;height:1157" coordorigin="32,1" coordsize="9315,1157" path="m9150,1158l9150,1141,9167,1141,9186,1139,9203,1134,9208,1148,9188,1153,9150,1158xe" filled="true" fillcolor="#000000" stroked="false">
                <v:path arrowok="t"/>
                <v:fill type="solid"/>
              </v:shape>
              <v:shape style="position:absolute;left:32;top:1;width:9315;height:1157" coordorigin="32,1" coordsize="9315,1157" path="m9150,1158l9145,1158,9145,1141,9150,1141,9150,1158xe" filled="true" fillcolor="#000000" stroked="false">
                <v:path arrowok="t"/>
                <v:fill type="solid"/>
              </v:shape>
              <v:shape style="position:absolute;left:32;top:1;width:9315;height:1157" coordorigin="32,1" coordsize="9315,1157" path="m9251,1129l9244,1117,9251,1110,9265,1100,9280,1088,9277,1088,9287,1079,9299,1091,9289,1100,9260,1124,9251,1129xe" filled="true" fillcolor="#000000" stroked="false">
                <v:path arrowok="t"/>
                <v:fill type="solid"/>
              </v:shape>
              <v:shape style="position:absolute;left:32;top:1;width:9315;height:1157" coordorigin="32,1" coordsize="9315,1157" path="m9325,1050l9311,1045,9318,1031,9328,997,9330,990,9344,992,9342,1000,9337,1019,9332,1036,9325,1050xe" filled="true" fillcolor="#000000" stroked="false">
                <v:path arrowok="t"/>
                <v:fill type="solid"/>
              </v:shape>
              <v:shape style="position:absolute;left:32;top:1;width:9315;height:1157" coordorigin="32,1" coordsize="9315,1157" path="m9347,947l9332,947,9332,887,9347,887,9347,947xe" filled="true" fillcolor="#000000" stroked="false">
                <v:path arrowok="t"/>
                <v:fill type="solid"/>
              </v:shape>
              <v:shape style="position:absolute;left:32;top:1;width:9315;height:1157" coordorigin="32,1" coordsize="9315,1157" path="m9347,841l9332,841,9332,781,9347,781,9347,841xe" filled="true" fillcolor="#000000" stroked="false">
                <v:path arrowok="t"/>
                <v:fill type="solid"/>
              </v:shape>
              <v:shape style="position:absolute;left:32;top:1;width:9315;height:1157" coordorigin="32,1" coordsize="9315,1157" path="m9347,736l9332,736,9332,676,9347,676,9347,736xe" filled="true" fillcolor="#000000" stroked="false">
                <v:path arrowok="t"/>
                <v:fill type="solid"/>
              </v:shape>
              <v:shape style="position:absolute;left:32;top:1;width:9315;height:1157" coordorigin="32,1" coordsize="9315,1157" path="m9347,632l9332,632,9332,572,9347,572,9347,632xe" filled="true" fillcolor="#000000" stroked="false">
                <v:path arrowok="t"/>
                <v:fill type="solid"/>
              </v:shape>
              <v:shape style="position:absolute;left:32;top:1;width:9315;height:1157" coordorigin="32,1" coordsize="9315,1157" path="m9347,527l9332,527,9332,467,9347,467,9347,527xe" filled="true" fillcolor="#000000" stroked="false">
                <v:path arrowok="t"/>
                <v:fill type="solid"/>
              </v:shape>
              <v:shape style="position:absolute;left:32;top:1;width:9315;height:1157" coordorigin="32,1" coordsize="9315,1157" path="m9347,421l9332,421,9332,361,9347,361,9347,421xe" filled="true" fillcolor="#000000" stroked="false">
                <v:path arrowok="t"/>
                <v:fill type="solid"/>
              </v:shape>
              <v:shape style="position:absolute;left:32;top:1;width:9315;height:1157" coordorigin="32,1" coordsize="9315,1157" path="m9347,316l9332,316,9332,256,9347,256,9347,316xe" filled="true" fillcolor="#000000" stroked="false">
                <v:path arrowok="t"/>
                <v:fill type="solid"/>
              </v:shape>
              <v:shape style="position:absolute;left:32;top:1;width:9315;height:1157" coordorigin="32,1" coordsize="9315,1157" path="m9328,164l9325,155,9340,150,9343,162,9328,162,9328,164xe" filled="true" fillcolor="#000000" stroked="false">
                <v:path arrowok="t"/>
                <v:fill type="solid"/>
              </v:shape>
              <v:shape style="position:absolute;left:32;top:1;width:9315;height:1157" coordorigin="32,1" coordsize="9315,1157" path="m9347,212l9332,212,9332,200,9328,162,9343,162,9347,179,9347,212xe" filled="true" fillcolor="#000000" stroked="false">
                <v:path arrowok="t"/>
                <v:fill type="solid"/>
              </v:shape>
              <v:shape style="position:absolute;left:32;top:1;width:9315;height:1157" coordorigin="32,1" coordsize="9315,1157" path="m9311,114l9301,97,9289,83,9292,83,9277,71,9280,71,9275,68,9287,56,9289,59,9301,73,9313,90,9323,104,9323,107,9315,112,9311,112,9311,114xe" filled="true" fillcolor="#000000" stroked="false">
                <v:path arrowok="t"/>
                <v:fill type="solid"/>
              </v:shape>
              <v:shape style="position:absolute;left:32;top:1;width:9315;height:1157" coordorigin="32,1" coordsize="9315,1157" path="m9311,114l9311,112,9315,112,9311,114xe" filled="true" fillcolor="#000000" stroked="false">
                <v:path arrowok="t"/>
                <v:fill type="solid"/>
              </v:shape>
              <v:shape style="position:absolute;left:32;top:1;width:9315;height:1157" coordorigin="32,1" coordsize="9315,1157" path="m9241,42l9236,40,9203,25,9205,25,9188,20,9191,6,9208,11,9227,18,9244,25,9248,30,9241,42xe" filled="true" fillcolor="#000000" stroked="false">
                <v:path arrowok="t"/>
                <v:fill type="solid"/>
              </v:shape>
              <v:shape style="position:absolute;left:32;top:1;width:9315;height:1157" coordorigin="32,1" coordsize="9315,1157" path="m9145,18l9085,18,9085,1,9145,1,9145,18xe" filled="true" fillcolor="#000000" stroked="false">
                <v:path arrowok="t"/>
                <v:fill type="solid"/>
              </v:shape>
              <v:shape style="position:absolute;left:32;top:1;width:9315;height:1157" coordorigin="32,1" coordsize="9315,1157" path="m9040,18l8980,18,8980,1,9040,1,9040,18xe" filled="true" fillcolor="#000000" stroked="false">
                <v:path arrowok="t"/>
                <v:fill type="solid"/>
              </v:shape>
              <v:shape style="position:absolute;left:32;top:1;width:9315;height:1157" coordorigin="32,1" coordsize="9315,1157" path="m8934,18l8874,18,8874,1,8934,1,8934,18xe" filled="true" fillcolor="#000000" stroked="false">
                <v:path arrowok="t"/>
                <v:fill type="solid"/>
              </v:shape>
              <v:shape style="position:absolute;left:32;top:1;width:9315;height:1157" coordorigin="32,1" coordsize="9315,1157" path="m8828,18l8768,18,8768,1,8828,1,8828,18xe" filled="true" fillcolor="#000000" stroked="false">
                <v:path arrowok="t"/>
                <v:fill type="solid"/>
              </v:shape>
              <v:shape style="position:absolute;left:32;top:1;width:9315;height:1157" coordorigin="32,1" coordsize="9315,1157" path="m8725,18l8665,18,8665,1,8725,1,8725,18xe" filled="true" fillcolor="#000000" stroked="false">
                <v:path arrowok="t"/>
                <v:fill type="solid"/>
              </v:shape>
              <v:shape style="position:absolute;left:32;top:1;width:9315;height:1157" coordorigin="32,1" coordsize="9315,1157" path="m8620,18l8560,18,8560,1,8620,1,8620,18xe" filled="true" fillcolor="#000000" stroked="false">
                <v:path arrowok="t"/>
                <v:fill type="solid"/>
              </v:shape>
              <v:shape style="position:absolute;left:32;top:1;width:9315;height:1157" coordorigin="32,1" coordsize="9315,1157" path="m8514,18l8454,18,8454,1,8514,1,8514,18xe" filled="true" fillcolor="#000000" stroked="false">
                <v:path arrowok="t"/>
                <v:fill type="solid"/>
              </v:shape>
              <v:shape style="position:absolute;left:32;top:1;width:9315;height:1157" coordorigin="32,1" coordsize="9315,1157" path="m8408,18l8348,18,8348,1,8408,1,8408,18xe" filled="true" fillcolor="#000000" stroked="false">
                <v:path arrowok="t"/>
                <v:fill type="solid"/>
              </v:shape>
              <v:shape style="position:absolute;left:32;top:1;width:9315;height:1157" coordorigin="32,1" coordsize="9315,1157" path="m8305,18l8245,18,8245,1,8305,1,8305,18xe" filled="true" fillcolor="#000000" stroked="false">
                <v:path arrowok="t"/>
                <v:fill type="solid"/>
              </v:shape>
              <v:shape style="position:absolute;left:32;top:1;width:9315;height:1157" coordorigin="32,1" coordsize="9315,1157" path="m8200,18l8140,18,8140,1,8200,1,8200,18xe" filled="true" fillcolor="#000000" stroked="false">
                <v:path arrowok="t"/>
                <v:fill type="solid"/>
              </v:shape>
              <v:shape style="position:absolute;left:32;top:1;width:9315;height:1157" coordorigin="32,1" coordsize="9315,1157" path="m8094,18l8034,18,8034,1,8094,1,8094,18xe" filled="true" fillcolor="#000000" stroked="false">
                <v:path arrowok="t"/>
                <v:fill type="solid"/>
              </v:shape>
              <v:shape style="position:absolute;left:32;top:1;width:9315;height:1157" coordorigin="32,1" coordsize="9315,1157" path="m7988,18l7928,18,7928,1,7988,1,7988,18xe" filled="true" fillcolor="#000000" stroked="false">
                <v:path arrowok="t"/>
                <v:fill type="solid"/>
              </v:shape>
              <v:shape style="position:absolute;left:32;top:1;width:9315;height:1157" coordorigin="32,1" coordsize="9315,1157" path="m7885,18l7825,18,7825,1,7885,1,7885,18xe" filled="true" fillcolor="#000000" stroked="false">
                <v:path arrowok="t"/>
                <v:fill type="solid"/>
              </v:shape>
              <v:shape style="position:absolute;left:32;top:1;width:9315;height:1157" coordorigin="32,1" coordsize="9315,1157" path="m7780,18l7720,18,7720,1,7780,1,7780,18xe" filled="true" fillcolor="#000000" stroked="false">
                <v:path arrowok="t"/>
                <v:fill type="solid"/>
              </v:shape>
              <v:shape style="position:absolute;left:32;top:1;width:9315;height:1157" coordorigin="32,1" coordsize="9315,1157" path="m7674,18l7614,18,7614,1,7674,1,7674,18xe" filled="true" fillcolor="#000000" stroked="false">
                <v:path arrowok="t"/>
                <v:fill type="solid"/>
              </v:shape>
              <v:shape style="position:absolute;left:32;top:1;width:9315;height:1157" coordorigin="32,1" coordsize="9315,1157" path="m7568,18l7508,18,7508,1,7568,1,7568,18xe" filled="true" fillcolor="#000000" stroked="false">
                <v:path arrowok="t"/>
                <v:fill type="solid"/>
              </v:shape>
              <v:shape style="position:absolute;left:32;top:1;width:9315;height:1157" coordorigin="32,1" coordsize="9315,1157" path="m7465,18l7405,18,7405,1,7465,1,7465,18xe" filled="true" fillcolor="#000000" stroked="false">
                <v:path arrowok="t"/>
                <v:fill type="solid"/>
              </v:shape>
              <v:shape style="position:absolute;left:32;top:1;width:9315;height:1157" coordorigin="32,1" coordsize="9315,1157" path="m7360,18l7300,18,7300,1,7360,1,7360,18xe" filled="true" fillcolor="#000000" stroked="false">
                <v:path arrowok="t"/>
                <v:fill type="solid"/>
              </v:shape>
              <v:shape style="position:absolute;left:32;top:1;width:9315;height:1157" coordorigin="32,1" coordsize="9315,1157" path="m7254,18l7194,18,7194,1,7254,1,7254,18xe" filled="true" fillcolor="#000000" stroked="false">
                <v:path arrowok="t"/>
                <v:fill type="solid"/>
              </v:shape>
              <v:shape style="position:absolute;left:32;top:1;width:9315;height:1157" coordorigin="32,1" coordsize="9315,1157" path="m7148,18l7088,18,7088,1,7148,1,7148,18xe" filled="true" fillcolor="#000000" stroked="false">
                <v:path arrowok="t"/>
                <v:fill type="solid"/>
              </v:shape>
              <v:shape style="position:absolute;left:32;top:1;width:9315;height:1157" coordorigin="32,1" coordsize="9315,1157" path="m7045,18l6985,18,6985,1,7045,1,7045,18xe" filled="true" fillcolor="#000000" stroked="false">
                <v:path arrowok="t"/>
                <v:fill type="solid"/>
              </v:shape>
              <v:shape style="position:absolute;left:32;top:1;width:9315;height:1157" coordorigin="32,1" coordsize="9315,1157" path="m6940,18l6880,18,6880,1,6940,1,6940,18xe" filled="true" fillcolor="#000000" stroked="false">
                <v:path arrowok="t"/>
                <v:fill type="solid"/>
              </v:shape>
              <v:shape style="position:absolute;left:32;top:1;width:9315;height:1157" coordorigin="32,1" coordsize="9315,1157" path="m6834,18l6774,18,6774,1,6834,1,6834,18xe" filled="true" fillcolor="#000000" stroked="false">
                <v:path arrowok="t"/>
                <v:fill type="solid"/>
              </v:shape>
              <v:shape style="position:absolute;left:32;top:1;width:9315;height:1157" coordorigin="32,1" coordsize="9315,1157" path="m6728,18l6668,18,6668,1,6728,1,6728,18xe" filled="true" fillcolor="#000000" stroked="false">
                <v:path arrowok="t"/>
                <v:fill type="solid"/>
              </v:shape>
              <v:shape style="position:absolute;left:32;top:1;width:9315;height:1157" coordorigin="32,1" coordsize="9315,1157" path="m6625,18l6565,18,6565,1,6625,1,6625,18xe" filled="true" fillcolor="#000000" stroked="false">
                <v:path arrowok="t"/>
                <v:fill type="solid"/>
              </v:shape>
              <v:shape style="position:absolute;left:32;top:1;width:9315;height:1157" coordorigin="32,1" coordsize="9315,1157" path="m6520,18l6460,18,6460,1,6520,1,6520,18xe" filled="true" fillcolor="#000000" stroked="false">
                <v:path arrowok="t"/>
                <v:fill type="solid"/>
              </v:shape>
              <v:shape style="position:absolute;left:32;top:1;width:9315;height:1157" coordorigin="32,1" coordsize="9315,1157" path="m6414,18l6354,18,6354,1,6414,1,6414,18xe" filled="true" fillcolor="#000000" stroked="false">
                <v:path arrowok="t"/>
                <v:fill type="solid"/>
              </v:shape>
              <v:shape style="position:absolute;left:32;top:1;width:9315;height:1157" coordorigin="32,1" coordsize="9315,1157" path="m6308,18l6248,18,6248,1,6308,1,6308,18xe" filled="true" fillcolor="#000000" stroked="false">
                <v:path arrowok="t"/>
                <v:fill type="solid"/>
              </v:shape>
              <v:shape style="position:absolute;left:32;top:1;width:9315;height:1157" coordorigin="32,1" coordsize="9315,1157" path="m6205,18l6145,18,6145,1,6205,1,6205,18xe" filled="true" fillcolor="#000000" stroked="false">
                <v:path arrowok="t"/>
                <v:fill type="solid"/>
              </v:shape>
              <v:shape style="position:absolute;left:32;top:1;width:9315;height:1157" coordorigin="32,1" coordsize="9315,1157" path="m6100,18l6040,18,6040,1,6100,1,6100,18xe" filled="true" fillcolor="#000000" stroked="false">
                <v:path arrowok="t"/>
                <v:fill type="solid"/>
              </v:shape>
              <v:shape style="position:absolute;left:32;top:1;width:9315;height:1157" coordorigin="32,1" coordsize="9315,1157" path="m5994,18l5934,18,5934,1,5994,1,5994,18xe" filled="true" fillcolor="#000000" stroked="false">
                <v:path arrowok="t"/>
                <v:fill type="solid"/>
              </v:shape>
              <v:shape style="position:absolute;left:32;top:1;width:9315;height:1157" coordorigin="32,1" coordsize="9315,1157" path="m5888,18l5828,18,5828,1,5888,1,5888,18xe" filled="true" fillcolor="#000000" stroked="false">
                <v:path arrowok="t"/>
                <v:fill type="solid"/>
              </v:shape>
              <v:shape style="position:absolute;left:32;top:1;width:9315;height:1157" coordorigin="32,1" coordsize="9315,1157" path="m5785,18l5725,18,5725,1,5785,1,5785,18xe" filled="true" fillcolor="#000000" stroked="false">
                <v:path arrowok="t"/>
                <v:fill type="solid"/>
              </v:shape>
              <v:shape style="position:absolute;left:32;top:1;width:9315;height:1157" coordorigin="32,1" coordsize="9315,1157" path="m5680,18l5620,18,5620,1,5680,1,5680,18xe" filled="true" fillcolor="#000000" stroked="false">
                <v:path arrowok="t"/>
                <v:fill type="solid"/>
              </v:shape>
              <v:shape style="position:absolute;left:32;top:1;width:9315;height:1157" coordorigin="32,1" coordsize="9315,1157" path="m5574,18l5514,18,5514,1,5574,1,5574,18xe" filled="true" fillcolor="#000000" stroked="false">
                <v:path arrowok="t"/>
                <v:fill type="solid"/>
              </v:shape>
              <v:shape style="position:absolute;left:32;top:1;width:9315;height:1157" coordorigin="32,1" coordsize="9315,1157" path="m5468,18l5408,18,5408,1,5468,1,5468,18xe" filled="true" fillcolor="#000000" stroked="false">
                <v:path arrowok="t"/>
                <v:fill type="solid"/>
              </v:shape>
              <v:shape style="position:absolute;left:32;top:1;width:9315;height:1157" coordorigin="32,1" coordsize="9315,1157" path="m5365,18l5305,18,5305,1,5365,1,5365,18xe" filled="true" fillcolor="#000000" stroked="false">
                <v:path arrowok="t"/>
                <v:fill type="solid"/>
              </v:shape>
              <v:shape style="position:absolute;left:32;top:1;width:9315;height:1157" coordorigin="32,1" coordsize="9315,1157" path="m5260,18l5200,18,5200,1,5260,1,5260,18xe" filled="true" fillcolor="#000000" stroked="false">
                <v:path arrowok="t"/>
                <v:fill type="solid"/>
              </v:shape>
              <v:shape style="position:absolute;left:32;top:1;width:9315;height:1157" coordorigin="32,1" coordsize="9315,1157" path="m5154,18l5094,18,5094,1,5154,1,5154,18xe" filled="true" fillcolor="#000000" stroked="false">
                <v:path arrowok="t"/>
                <v:fill type="solid"/>
              </v:shape>
              <v:shape style="position:absolute;left:32;top:1;width:9315;height:1157" coordorigin="32,1" coordsize="9315,1157" path="m5048,18l4988,18,4988,1,5048,1,5048,18xe" filled="true" fillcolor="#000000" stroked="false">
                <v:path arrowok="t"/>
                <v:fill type="solid"/>
              </v:shape>
              <v:shape style="position:absolute;left:32;top:1;width:9315;height:1157" coordorigin="32,1" coordsize="9315,1157" path="m4945,18l4885,18,4885,1,4945,1,4945,18xe" filled="true" fillcolor="#000000" stroked="false">
                <v:path arrowok="t"/>
                <v:fill type="solid"/>
              </v:shape>
              <v:shape style="position:absolute;left:32;top:1;width:9315;height:1157" coordorigin="32,1" coordsize="9315,1157" path="m4840,18l4780,18,4780,1,4840,1,4840,18xe" filled="true" fillcolor="#000000" stroked="false">
                <v:path arrowok="t"/>
                <v:fill type="solid"/>
              </v:shape>
              <v:shape style="position:absolute;left:32;top:1;width:9315;height:1157" coordorigin="32,1" coordsize="9315,1157" path="m4734,18l4674,18,4674,1,4734,1,4734,18xe" filled="true" fillcolor="#000000" stroked="false">
                <v:path arrowok="t"/>
                <v:fill type="solid"/>
              </v:shape>
              <v:shape style="position:absolute;left:32;top:1;width:9315;height:1157" coordorigin="32,1" coordsize="9315,1157" path="m4628,18l4568,18,4568,1,4628,1,4628,18xe" filled="true" fillcolor="#000000" stroked="false">
                <v:path arrowok="t"/>
                <v:fill type="solid"/>
              </v:shape>
              <v:shape style="position:absolute;left:32;top:1;width:9315;height:1157" coordorigin="32,1" coordsize="9315,1157" path="m4525,18l4465,18,4465,1,4525,1,4525,18xe" filled="true" fillcolor="#000000" stroked="false">
                <v:path arrowok="t"/>
                <v:fill type="solid"/>
              </v:shape>
              <v:shape style="position:absolute;left:32;top:1;width:9315;height:1157" coordorigin="32,1" coordsize="9315,1157" path="m4420,18l4360,18,4360,1,4420,1,4420,18xe" filled="true" fillcolor="#000000" stroked="false">
                <v:path arrowok="t"/>
                <v:fill type="solid"/>
              </v:shape>
              <v:shape style="position:absolute;left:32;top:1;width:9315;height:1157" coordorigin="32,1" coordsize="9315,1157" path="m4314,18l4254,18,4254,1,4314,1,4314,18xe" filled="true" fillcolor="#000000" stroked="false">
                <v:path arrowok="t"/>
                <v:fill type="solid"/>
              </v:shape>
              <v:shape style="position:absolute;left:32;top:1;width:9315;height:1157" coordorigin="32,1" coordsize="9315,1157" path="m4208,18l4148,18,4148,1,4208,1,4208,18xe" filled="true" fillcolor="#000000" stroked="false">
                <v:path arrowok="t"/>
                <v:fill type="solid"/>
              </v:shape>
              <v:shape style="position:absolute;left:32;top:1;width:9315;height:1157" coordorigin="32,1" coordsize="9315,1157" path="m4105,18l4045,18,4045,1,4105,1,4105,18xe" filled="true" fillcolor="#000000" stroked="false">
                <v:path arrowok="t"/>
                <v:fill type="solid"/>
              </v:shape>
              <v:shape style="position:absolute;left:32;top:1;width:9315;height:1157" coordorigin="32,1" coordsize="9315,1157" path="m4000,18l3940,18,3940,1,4000,1,4000,18xe" filled="true" fillcolor="#000000" stroked="false">
                <v:path arrowok="t"/>
                <v:fill type="solid"/>
              </v:shape>
              <v:shape style="position:absolute;left:32;top:1;width:9315;height:1157" coordorigin="32,1" coordsize="9315,1157" path="m3894,18l3834,18,3834,1,3894,1,3894,18xe" filled="true" fillcolor="#000000" stroked="false">
                <v:path arrowok="t"/>
                <v:fill type="solid"/>
              </v:shape>
              <v:shape style="position:absolute;left:32;top:1;width:9315;height:1157" coordorigin="32,1" coordsize="9315,1157" path="m3788,18l3728,18,3728,1,3788,1,3788,18xe" filled="true" fillcolor="#000000" stroked="false">
                <v:path arrowok="t"/>
                <v:fill type="solid"/>
              </v:shape>
              <v:shape style="position:absolute;left:32;top:1;width:9315;height:1157" coordorigin="32,1" coordsize="9315,1157" path="m3685,18l3625,18,3625,1,3685,1,3685,18xe" filled="true" fillcolor="#000000" stroked="false">
                <v:path arrowok="t"/>
                <v:fill type="solid"/>
              </v:shape>
              <v:shape style="position:absolute;left:32;top:1;width:9315;height:1157" coordorigin="32,1" coordsize="9315,1157" path="m3580,18l3520,18,3520,1,3580,1,3580,18xe" filled="true" fillcolor="#000000" stroked="false">
                <v:path arrowok="t"/>
                <v:fill type="solid"/>
              </v:shape>
              <v:shape style="position:absolute;left:32;top:1;width:9315;height:1157" coordorigin="32,1" coordsize="9315,1157" path="m3474,18l3414,18,3414,1,3474,1,3474,18xe" filled="true" fillcolor="#000000" stroked="false">
                <v:path arrowok="t"/>
                <v:fill type="solid"/>
              </v:shape>
              <v:shape style="position:absolute;left:32;top:1;width:9315;height:1157" coordorigin="32,1" coordsize="9315,1157" path="m3368,18l3308,18,3308,1,3368,1,3368,18xe" filled="true" fillcolor="#000000" stroked="false">
                <v:path arrowok="t"/>
                <v:fill type="solid"/>
              </v:shape>
              <v:shape style="position:absolute;left:32;top:1;width:9315;height:1157" coordorigin="32,1" coordsize="9315,1157" path="m3265,18l3205,18,3205,1,3265,1,3265,18xe" filled="true" fillcolor="#000000" stroked="false">
                <v:path arrowok="t"/>
                <v:fill type="solid"/>
              </v:shape>
              <v:shape style="position:absolute;left:32;top:1;width:9315;height:1157" coordorigin="32,1" coordsize="9315,1157" path="m3160,18l3100,18,3100,1,3160,1,3160,18xe" filled="true" fillcolor="#000000" stroked="false">
                <v:path arrowok="t"/>
                <v:fill type="solid"/>
              </v:shape>
              <v:shape style="position:absolute;left:32;top:1;width:9315;height:1157" coordorigin="32,1" coordsize="9315,1157" path="m3054,18l2994,18,2994,1,3054,1,3054,18xe" filled="true" fillcolor="#000000" stroked="false">
                <v:path arrowok="t"/>
                <v:fill type="solid"/>
              </v:shape>
              <v:shape style="position:absolute;left:32;top:1;width:9315;height:1157" coordorigin="32,1" coordsize="9315,1157" path="m2948,18l2888,18,2888,1,2948,1,2948,18xe" filled="true" fillcolor="#000000" stroked="false">
                <v:path arrowok="t"/>
                <v:fill type="solid"/>
              </v:shape>
              <v:shape style="position:absolute;left:32;top:1;width:9315;height:1157" coordorigin="32,1" coordsize="9315,1157" path="m2845,18l2785,18,2785,1,2845,1,2845,18xe" filled="true" fillcolor="#000000" stroked="false">
                <v:path arrowok="t"/>
                <v:fill type="solid"/>
              </v:shape>
              <v:shape style="position:absolute;left:32;top:1;width:9315;height:1157" coordorigin="32,1" coordsize="9315,1157" path="m2740,18l2680,18,2680,1,2740,1,2740,18xe" filled="true" fillcolor="#000000" stroked="false">
                <v:path arrowok="t"/>
                <v:fill type="solid"/>
              </v:shape>
              <v:shape style="position:absolute;left:32;top:1;width:9315;height:1157" coordorigin="32,1" coordsize="9315,1157" path="m2634,18l2574,18,2574,1,2634,1,2634,18xe" filled="true" fillcolor="#000000" stroked="false">
                <v:path arrowok="t"/>
                <v:fill type="solid"/>
              </v:shape>
              <v:shape style="position:absolute;left:32;top:1;width:9315;height:1157" coordorigin="32,1" coordsize="9315,1157" path="m2528,18l2468,18,2468,1,2528,1,2528,18xe" filled="true" fillcolor="#000000" stroked="false">
                <v:path arrowok="t"/>
                <v:fill type="solid"/>
              </v:shape>
              <v:shape style="position:absolute;left:32;top:1;width:9315;height:1157" coordorigin="32,1" coordsize="9315,1157" path="m2425,18l2365,18,2365,1,2425,1,2425,18xe" filled="true" fillcolor="#000000" stroked="false">
                <v:path arrowok="t"/>
                <v:fill type="solid"/>
              </v:shape>
              <v:shape style="position:absolute;left:32;top:1;width:9315;height:1157" coordorigin="32,1" coordsize="9315,1157" path="m2320,18l2260,18,2260,1,2320,1,2320,18xe" filled="true" fillcolor="#000000" stroked="false">
                <v:path arrowok="t"/>
                <v:fill type="solid"/>
              </v:shape>
              <v:shape style="position:absolute;left:32;top:1;width:9315;height:1157" coordorigin="32,1" coordsize="9315,1157" path="m2214,18l2154,18,2154,1,2214,1,2214,18xe" filled="true" fillcolor="#000000" stroked="false">
                <v:path arrowok="t"/>
                <v:fill type="solid"/>
              </v:shape>
              <v:shape style="position:absolute;left:32;top:1;width:9315;height:1157" coordorigin="32,1" coordsize="9315,1157" path="m2108,18l2048,18,2048,1,2108,1,2108,18xe" filled="true" fillcolor="#000000" stroked="false">
                <v:path arrowok="t"/>
                <v:fill type="solid"/>
              </v:shape>
              <v:shape style="position:absolute;left:32;top:1;width:9315;height:1157" coordorigin="32,1" coordsize="9315,1157" path="m2005,18l1945,18,1945,1,2005,1,2005,18xe" filled="true" fillcolor="#000000" stroked="false">
                <v:path arrowok="t"/>
                <v:fill type="solid"/>
              </v:shape>
              <v:shape style="position:absolute;left:32;top:1;width:9315;height:1157" coordorigin="32,1" coordsize="9315,1157" path="m1900,18l1840,18,1840,1,1900,1,1900,18xe" filled="true" fillcolor="#000000" stroked="false">
                <v:path arrowok="t"/>
                <v:fill type="solid"/>
              </v:shape>
              <v:shape style="position:absolute;left:32;top:1;width:9315;height:1157" coordorigin="32,1" coordsize="9315,1157" path="m1794,18l1734,18,1734,1,1794,1,1794,18xe" filled="true" fillcolor="#000000" stroked="false">
                <v:path arrowok="t"/>
                <v:fill type="solid"/>
              </v:shape>
              <v:shape style="position:absolute;left:32;top:1;width:9315;height:1157" coordorigin="32,1" coordsize="9315,1157" path="m1688,18l1628,18,1628,1,1688,1,1688,18xe" filled="true" fillcolor="#000000" stroked="false">
                <v:path arrowok="t"/>
                <v:fill type="solid"/>
              </v:shape>
              <v:shape style="position:absolute;left:32;top:1;width:9315;height:1157" coordorigin="32,1" coordsize="9315,1157" path="m1585,18l1525,18,1525,1,1585,1,1585,18xe" filled="true" fillcolor="#000000" stroked="false">
                <v:path arrowok="t"/>
                <v:fill type="solid"/>
              </v:shape>
              <v:shape style="position:absolute;left:32;top:1;width:9315;height:1157" coordorigin="32,1" coordsize="9315,1157" path="m1480,18l1420,18,1420,1,1480,1,1480,18xe" filled="true" fillcolor="#000000" stroked="false">
                <v:path arrowok="t"/>
                <v:fill type="solid"/>
              </v:shape>
              <v:shape style="position:absolute;left:32;top:1;width:9315;height:1157" coordorigin="32,1" coordsize="9315,1157" path="m1374,18l1314,18,1314,1,1374,1,1374,18xe" filled="true" fillcolor="#000000" stroked="false">
                <v:path arrowok="t"/>
                <v:fill type="solid"/>
              </v:shape>
              <v:shape style="position:absolute;left:32;top:1;width:9315;height:1157" coordorigin="32,1" coordsize="9315,1157" path="m1268,18l1208,18,1208,1,1268,1,1268,18xe" filled="true" fillcolor="#000000" stroked="false">
                <v:path arrowok="t"/>
                <v:fill type="solid"/>
              </v:shape>
              <v:shape style="position:absolute;left:32;top:1;width:9315;height:1157" coordorigin="32,1" coordsize="9315,1157" path="m1165,18l1105,18,1105,1,1165,1,1165,18xe" filled="true" fillcolor="#000000" stroked="false">
                <v:path arrowok="t"/>
                <v:fill type="solid"/>
              </v:shape>
              <v:shape style="position:absolute;left:32;top:1;width:9315;height:1157" coordorigin="32,1" coordsize="9315,1157" path="m1060,18l1000,18,1000,1,1060,1,1060,18xe" filled="true" fillcolor="#000000" stroked="false">
                <v:path arrowok="t"/>
                <v:fill type="solid"/>
              </v:shape>
              <v:shape style="position:absolute;left:32;top:1;width:9315;height:1157" coordorigin="32,1" coordsize="9315,1157" path="m954,18l894,18,894,1,954,1,954,18xe" filled="true" fillcolor="#000000" stroked="false">
                <v:path arrowok="t"/>
                <v:fill type="solid"/>
              </v:shape>
              <v:shape style="position:absolute;left:32;top:1;width:9315;height:1157" coordorigin="32,1" coordsize="9315,1157" path="m848,18l788,18,788,1,848,1,848,18xe" filled="true" fillcolor="#000000" stroked="false">
                <v:path arrowok="t"/>
                <v:fill type="solid"/>
              </v:shape>
              <v:shape style="position:absolute;left:32;top:1;width:9315;height:1157" coordorigin="32,1" coordsize="9315,1157" path="m745,18l685,18,685,1,745,1,745,18xe" filled="true" fillcolor="#000000" stroked="false">
                <v:path arrowok="t"/>
                <v:fill type="solid"/>
              </v:shape>
              <v:shape style="position:absolute;left:32;top:1;width:9315;height:1157" coordorigin="32,1" coordsize="9315,1157" path="m640,18l580,18,580,1,640,1,640,18xe" filled="true" fillcolor="#000000" stroked="false">
                <v:path arrowok="t"/>
                <v:fill type="solid"/>
              </v:shape>
              <v:shape style="position:absolute;left:32;top:1;width:9315;height:1157" coordorigin="32,1" coordsize="9315,1157" path="m534,18l474,18,474,1,534,1,534,18xe" filled="true" fillcolor="#000000" stroked="false">
                <v:path arrowok="t"/>
                <v:fill type="solid"/>
              </v:shape>
              <v:shape style="position:absolute;left:32;top:1;width:9315;height:1157" coordorigin="32,1" coordsize="9315,1157" path="m428,18l368,18,368,1,428,1,428,18xe" filled="true" fillcolor="#000000" stroked="false">
                <v:path arrowok="t"/>
                <v:fill type="solid"/>
              </v:shape>
              <v:shape style="position:absolute;left:32;top:1;width:9315;height:1157" coordorigin="32,1" coordsize="9315,1157" path="m325,18l265,18,265,1,325,1,325,18xe" filled="true" fillcolor="#000000" stroked="false">
                <v:path arrowok="t"/>
                <v:fill type="solid"/>
              </v:shape>
              <v:shape style="position:absolute;left:32;top:1;width:9315;height:1157" coordorigin="32,1" coordsize="9315,1157" path="m164,30l157,16,172,11,191,6,210,4,220,4,220,18,210,18,193,20,174,25,176,25,164,30xe" filled="true" fillcolor="#000000" stroked="false">
                <v:path arrowok="t"/>
                <v:fill type="solid"/>
              </v:shape>
              <v:shape style="position:absolute;left:32;top:1;width:9315;height:1157" coordorigin="32,1" coordsize="9315,1157" path="m85,90l73,80,78,73,90,59,104,47,116,37,126,49,114,59,100,71,88,83,85,90xe" filled="true" fillcolor="#000000" stroked="false">
                <v:path arrowok="t"/>
                <v:fill type="solid"/>
              </v:shape>
              <v:shape style="position:absolute;left:32;top:1;width:9315;height:1157" coordorigin="32,1" coordsize="9315,1157" path="m47,181l32,181,32,179,35,160,42,140,47,124,49,121,61,126,61,128,54,145,56,145,52,162,52,162,47,181xe" filled="true" fillcolor="#000000" stroked="false">
                <v:path arrowok="t"/>
                <v:fill type="solid"/>
              </v:shape>
              <v:shape style="position:absolute;left:32;top:1;width:9315;height:1157" coordorigin="32,1" coordsize="9315,1157" path="m52,164l52,162,52,162,52,164xe" filled="true" fillcolor="#000000" stroked="false">
                <v:path arrowok="t"/>
                <v:fill type="solid"/>
              </v:shape>
            </v:group>
            <v:group style="position:absolute;left:31;top:230;width:17;height:2" coordorigin="31,230" coordsize="17,2">
              <v:shape style="position:absolute;left:31;top:230;width:17;height:2" coordorigin="31,230" coordsize="17,0" path="m31,230l48,230e" filled="false" stroked="true" strokeweight="3.12pt" strokecolor="#000000">
                <v:path arrowok="t"/>
              </v:shape>
            </v:group>
            <v:group style="position:absolute;left:31;top:334;width:17;height:2" coordorigin="31,334" coordsize="17,2">
              <v:shape style="position:absolute;left:31;top:334;width:17;height:2" coordorigin="31,334" coordsize="17,0" path="m31,334l48,334e" filled="false" stroked="true" strokeweight="3.12pt" strokecolor="#000000">
                <v:path arrowok="t"/>
              </v:shape>
            </v:group>
            <v:group style="position:absolute;left:31;top:439;width:17;height:2" coordorigin="31,439" coordsize="17,2">
              <v:shape style="position:absolute;left:31;top:439;width:17;height:2" coordorigin="31,439" coordsize="17,0" path="m31,439l48,439e" filled="false" stroked="true" strokeweight="3.12pt" strokecolor="#000000">
                <v:path arrowok="t"/>
              </v:shape>
            </v:group>
            <v:group style="position:absolute;left:31;top:545;width:17;height:2" coordorigin="31,545" coordsize="17,2">
              <v:shape style="position:absolute;left:31;top:545;width:17;height:2" coordorigin="31,545" coordsize="17,0" path="m31,545l48,545e" filled="false" stroked="true" strokeweight="3.12pt" strokecolor="#000000">
                <v:path arrowok="t"/>
              </v:shape>
            </v:group>
            <v:group style="position:absolute;left:31;top:650;width:17;height:2" coordorigin="31,650" coordsize="17,2">
              <v:shape style="position:absolute;left:31;top:650;width:17;height:2" coordorigin="31,650" coordsize="17,0" path="m31,650l48,650e" filled="false" stroked="true" strokeweight="3.12pt" strokecolor="#000000">
                <v:path arrowok="t"/>
              </v:shape>
            </v:group>
            <v:group style="position:absolute;left:31;top:754;width:17;height:2" coordorigin="31,754" coordsize="17,2">
              <v:shape style="position:absolute;left:31;top:754;width:17;height:2" coordorigin="31,754" coordsize="17,0" path="m31,754l48,754e" filled="false" stroked="true" strokeweight="3.12pt" strokecolor="#000000">
                <v:path arrowok="t"/>
              </v:shape>
            </v:group>
            <v:group style="position:absolute;left:31;top:859;width:17;height:2" coordorigin="31,859" coordsize="17,2">
              <v:shape style="position:absolute;left:31;top:859;width:17;height:2" coordorigin="31,859" coordsize="17,0" path="m31,859l48,859e" filled="false" stroked="true" strokeweight="3.12pt" strokecolor="#000000">
                <v:path arrowok="t"/>
              </v:shape>
              <v:shape style="position:absolute;left:31;top:934;width:149;height:216" type="#_x0000_t75" stroked="false">
                <v:imagedata r:id="rId21" o:title=""/>
              </v:shape>
            </v:group>
            <v:group style="position:absolute;left:220;top:1141;width:10;height:17" coordorigin="220,1141" coordsize="10,17">
              <v:shape style="position:absolute;left:220;top:1141;width:10;height:17" coordorigin="220,1141" coordsize="10,17" path="m222,1141l229,1141,229,1158,220,1156,222,1141xe" filled="false" stroked="true" strokeweight=".12pt" strokecolor="#000000">
                <v:path arrowok="t"/>
              </v:shape>
            </v:group>
            <v:group style="position:absolute;left:228;top:1150;width:56;height:2" coordorigin="228,1150" coordsize="56,2">
              <v:shape style="position:absolute;left:228;top:1150;width:56;height:2" coordorigin="228,1150" coordsize="56,0" path="m228,1150l283,1150e" filled="false" stroked="true" strokeweight=".96pt" strokecolor="#000000">
                <v:path arrowok="t"/>
              </v:shape>
            </v:group>
            <v:group style="position:absolute;left:324;top:1150;width:63;height:2" coordorigin="324,1150" coordsize="63,2">
              <v:shape style="position:absolute;left:324;top:1150;width:63;height:2" coordorigin="324,1150" coordsize="63,0" path="m324,1150l386,1150e" filled="false" stroked="true" strokeweight=".96pt" strokecolor="#000000">
                <v:path arrowok="t"/>
              </v:shape>
            </v:group>
            <v:group style="position:absolute;left:430;top:1150;width:63;height:2" coordorigin="430,1150" coordsize="63,2">
              <v:shape style="position:absolute;left:430;top:1150;width:63;height:2" coordorigin="430,1150" coordsize="63,0" path="m430,1150l492,1150e" filled="false" stroked="true" strokeweight=".96pt" strokecolor="#000000">
                <v:path arrowok="t"/>
              </v:shape>
            </v:group>
            <v:group style="position:absolute;left:535;top:1150;width:63;height:2" coordorigin="535,1150" coordsize="63,2">
              <v:shape style="position:absolute;left:535;top:1150;width:63;height:2" coordorigin="535,1150" coordsize="63,0" path="m535,1150l598,1150e" filled="false" stroked="true" strokeweight=".96pt" strokecolor="#000000">
                <v:path arrowok="t"/>
              </v:shape>
            </v:group>
            <v:group style="position:absolute;left:641;top:1150;width:63;height:2" coordorigin="641,1150" coordsize="63,2">
              <v:shape style="position:absolute;left:641;top:1150;width:63;height:2" coordorigin="641,1150" coordsize="63,0" path="m641,1150l703,1150e" filled="false" stroked="true" strokeweight=".96pt" strokecolor="#000000">
                <v:path arrowok="t"/>
              </v:shape>
            </v:group>
            <v:group style="position:absolute;left:744;top:1150;width:63;height:2" coordorigin="744,1150" coordsize="63,2">
              <v:shape style="position:absolute;left:744;top:1150;width:63;height:2" coordorigin="744,1150" coordsize="63,0" path="m744,1150l806,1150e" filled="false" stroked="true" strokeweight=".96pt" strokecolor="#000000">
                <v:path arrowok="t"/>
              </v:shape>
            </v:group>
            <v:group style="position:absolute;left:850;top:1150;width:63;height:2" coordorigin="850,1150" coordsize="63,2">
              <v:shape style="position:absolute;left:850;top:1150;width:63;height:2" coordorigin="850,1150" coordsize="63,0" path="m850,1150l912,1150e" filled="false" stroked="true" strokeweight=".96pt" strokecolor="#000000">
                <v:path arrowok="t"/>
              </v:shape>
            </v:group>
            <v:group style="position:absolute;left:955;top:1150;width:63;height:2" coordorigin="955,1150" coordsize="63,2">
              <v:shape style="position:absolute;left:955;top:1150;width:63;height:2" coordorigin="955,1150" coordsize="63,0" path="m955,1150l1018,1150e" filled="false" stroked="true" strokeweight=".96pt" strokecolor="#000000">
                <v:path arrowok="t"/>
              </v:shape>
            </v:group>
            <v:group style="position:absolute;left:1061;top:1150;width:63;height:2" coordorigin="1061,1150" coordsize="63,2">
              <v:shape style="position:absolute;left:1061;top:1150;width:63;height:2" coordorigin="1061,1150" coordsize="63,0" path="m1061,1150l1123,1150e" filled="false" stroked="true" strokeweight=".96pt" strokecolor="#000000">
                <v:path arrowok="t"/>
              </v:shape>
            </v:group>
            <v:group style="position:absolute;left:1164;top:1150;width:63;height:2" coordorigin="1164,1150" coordsize="63,2">
              <v:shape style="position:absolute;left:1164;top:1150;width:63;height:2" coordorigin="1164,1150" coordsize="63,0" path="m1164,1150l1226,1150e" filled="false" stroked="true" strokeweight=".96pt" strokecolor="#000000">
                <v:path arrowok="t"/>
              </v:shape>
            </v:group>
            <v:group style="position:absolute;left:1270;top:1150;width:63;height:2" coordorigin="1270,1150" coordsize="63,2">
              <v:shape style="position:absolute;left:1270;top:1150;width:63;height:2" coordorigin="1270,1150" coordsize="63,0" path="m1270,1150l1332,1150e" filled="false" stroked="true" strokeweight=".96pt" strokecolor="#000000">
                <v:path arrowok="t"/>
              </v:shape>
            </v:group>
            <v:group style="position:absolute;left:1375;top:1150;width:63;height:2" coordorigin="1375,1150" coordsize="63,2">
              <v:shape style="position:absolute;left:1375;top:1150;width:63;height:2" coordorigin="1375,1150" coordsize="63,0" path="m1375,1150l1438,1150e" filled="false" stroked="true" strokeweight=".96pt" strokecolor="#000000">
                <v:path arrowok="t"/>
              </v:shape>
            </v:group>
            <v:group style="position:absolute;left:1481;top:1150;width:63;height:2" coordorigin="1481,1150" coordsize="63,2">
              <v:shape style="position:absolute;left:1481;top:1150;width:63;height:2" coordorigin="1481,1150" coordsize="63,0" path="m1481,1150l1543,1150e" filled="false" stroked="true" strokeweight=".96pt" strokecolor="#000000">
                <v:path arrowok="t"/>
              </v:shape>
            </v:group>
            <v:group style="position:absolute;left:1584;top:1150;width:63;height:2" coordorigin="1584,1150" coordsize="63,2">
              <v:shape style="position:absolute;left:1584;top:1150;width:63;height:2" coordorigin="1584,1150" coordsize="63,0" path="m1584,1150l1646,1150e" filled="false" stroked="true" strokeweight=".96pt" strokecolor="#000000">
                <v:path arrowok="t"/>
              </v:shape>
            </v:group>
            <v:group style="position:absolute;left:1690;top:1150;width:63;height:2" coordorigin="1690,1150" coordsize="63,2">
              <v:shape style="position:absolute;left:1690;top:1150;width:63;height:2" coordorigin="1690,1150" coordsize="63,0" path="m1690,1150l1752,1150e" filled="false" stroked="true" strokeweight=".96pt" strokecolor="#000000">
                <v:path arrowok="t"/>
              </v:shape>
            </v:group>
            <v:group style="position:absolute;left:1795;top:1150;width:63;height:2" coordorigin="1795,1150" coordsize="63,2">
              <v:shape style="position:absolute;left:1795;top:1150;width:63;height:2" coordorigin="1795,1150" coordsize="63,0" path="m1795,1150l1858,1150e" filled="false" stroked="true" strokeweight=".96pt" strokecolor="#000000">
                <v:path arrowok="t"/>
              </v:shape>
            </v:group>
            <v:group style="position:absolute;left:1901;top:1150;width:63;height:2" coordorigin="1901,1150" coordsize="63,2">
              <v:shape style="position:absolute;left:1901;top:1150;width:63;height:2" coordorigin="1901,1150" coordsize="63,0" path="m1901,1150l1963,1150e" filled="false" stroked="true" strokeweight=".96pt" strokecolor="#000000">
                <v:path arrowok="t"/>
              </v:shape>
            </v:group>
            <v:group style="position:absolute;left:2004;top:1150;width:63;height:2" coordorigin="2004,1150" coordsize="63,2">
              <v:shape style="position:absolute;left:2004;top:1150;width:63;height:2" coordorigin="2004,1150" coordsize="63,0" path="m2004,1150l2066,1150e" filled="false" stroked="true" strokeweight=".96pt" strokecolor="#000000">
                <v:path arrowok="t"/>
              </v:shape>
            </v:group>
            <v:group style="position:absolute;left:2110;top:1150;width:63;height:2" coordorigin="2110,1150" coordsize="63,2">
              <v:shape style="position:absolute;left:2110;top:1150;width:63;height:2" coordorigin="2110,1150" coordsize="63,0" path="m2110,1150l2172,1150e" filled="false" stroked="true" strokeweight=".96pt" strokecolor="#000000">
                <v:path arrowok="t"/>
              </v:shape>
            </v:group>
            <v:group style="position:absolute;left:2215;top:1150;width:63;height:2" coordorigin="2215,1150" coordsize="63,2">
              <v:shape style="position:absolute;left:2215;top:1150;width:63;height:2" coordorigin="2215,1150" coordsize="63,0" path="m2215,1150l2278,1150e" filled="false" stroked="true" strokeweight=".96pt" strokecolor="#000000">
                <v:path arrowok="t"/>
              </v:shape>
            </v:group>
            <v:group style="position:absolute;left:2321;top:1150;width:63;height:2" coordorigin="2321,1150" coordsize="63,2">
              <v:shape style="position:absolute;left:2321;top:1150;width:63;height:2" coordorigin="2321,1150" coordsize="63,0" path="m2321,1150l2383,1150e" filled="false" stroked="true" strokeweight=".96pt" strokecolor="#000000">
                <v:path arrowok="t"/>
              </v:shape>
            </v:group>
            <v:group style="position:absolute;left:2424;top:1150;width:63;height:2" coordorigin="2424,1150" coordsize="63,2">
              <v:shape style="position:absolute;left:2424;top:1150;width:63;height:2" coordorigin="2424,1150" coordsize="63,0" path="m2424,1150l2486,1150e" filled="false" stroked="true" strokeweight=".96pt" strokecolor="#000000">
                <v:path arrowok="t"/>
              </v:shape>
            </v:group>
            <v:group style="position:absolute;left:2530;top:1150;width:63;height:2" coordorigin="2530,1150" coordsize="63,2">
              <v:shape style="position:absolute;left:2530;top:1150;width:63;height:2" coordorigin="2530,1150" coordsize="63,0" path="m2530,1150l2592,1150e" filled="false" stroked="true" strokeweight=".96pt" strokecolor="#000000">
                <v:path arrowok="t"/>
              </v:shape>
            </v:group>
            <v:group style="position:absolute;left:2635;top:1150;width:63;height:2" coordorigin="2635,1150" coordsize="63,2">
              <v:shape style="position:absolute;left:2635;top:1150;width:63;height:2" coordorigin="2635,1150" coordsize="63,0" path="m2635,1150l2698,1150e" filled="false" stroked="true" strokeweight=".96pt" strokecolor="#000000">
                <v:path arrowok="t"/>
              </v:shape>
            </v:group>
            <v:group style="position:absolute;left:2741;top:1150;width:63;height:2" coordorigin="2741,1150" coordsize="63,2">
              <v:shape style="position:absolute;left:2741;top:1150;width:63;height:2" coordorigin="2741,1150" coordsize="63,0" path="m2741,1150l2803,1150e" filled="false" stroked="true" strokeweight=".96pt" strokecolor="#000000">
                <v:path arrowok="t"/>
              </v:shape>
            </v:group>
            <v:group style="position:absolute;left:2844;top:1150;width:63;height:2" coordorigin="2844,1150" coordsize="63,2">
              <v:shape style="position:absolute;left:2844;top:1150;width:63;height:2" coordorigin="2844,1150" coordsize="63,0" path="m2844,1150l2906,1150e" filled="false" stroked="true" strokeweight=".96pt" strokecolor="#000000">
                <v:path arrowok="t"/>
              </v:shape>
            </v:group>
            <v:group style="position:absolute;left:2950;top:1150;width:63;height:2" coordorigin="2950,1150" coordsize="63,2">
              <v:shape style="position:absolute;left:2950;top:1150;width:63;height:2" coordorigin="2950,1150" coordsize="63,0" path="m2950,1150l3012,1150e" filled="false" stroked="true" strokeweight=".96pt" strokecolor="#000000">
                <v:path arrowok="t"/>
              </v:shape>
            </v:group>
            <v:group style="position:absolute;left:3055;top:1150;width:63;height:2" coordorigin="3055,1150" coordsize="63,2">
              <v:shape style="position:absolute;left:3055;top:1150;width:63;height:2" coordorigin="3055,1150" coordsize="63,0" path="m3055,1150l3118,1150e" filled="false" stroked="true" strokeweight=".96pt" strokecolor="#000000">
                <v:path arrowok="t"/>
              </v:shape>
            </v:group>
            <v:group style="position:absolute;left:3161;top:1150;width:63;height:2" coordorigin="3161,1150" coordsize="63,2">
              <v:shape style="position:absolute;left:3161;top:1150;width:63;height:2" coordorigin="3161,1150" coordsize="63,0" path="m3161,1150l3223,1150e" filled="false" stroked="true" strokeweight=".96pt" strokecolor="#000000">
                <v:path arrowok="t"/>
              </v:shape>
            </v:group>
            <v:group style="position:absolute;left:3264;top:1150;width:63;height:2" coordorigin="3264,1150" coordsize="63,2">
              <v:shape style="position:absolute;left:3264;top:1150;width:63;height:2" coordorigin="3264,1150" coordsize="63,0" path="m3264,1150l3326,1150e" filled="false" stroked="true" strokeweight=".96pt" strokecolor="#000000">
                <v:path arrowok="t"/>
              </v:shape>
            </v:group>
            <v:group style="position:absolute;left:3370;top:1150;width:63;height:2" coordorigin="3370,1150" coordsize="63,2">
              <v:shape style="position:absolute;left:3370;top:1150;width:63;height:2" coordorigin="3370,1150" coordsize="63,0" path="m3370,1150l3432,1150e" filled="false" stroked="true" strokeweight=".96pt" strokecolor="#000000">
                <v:path arrowok="t"/>
              </v:shape>
            </v:group>
            <v:group style="position:absolute;left:3475;top:1150;width:63;height:2" coordorigin="3475,1150" coordsize="63,2">
              <v:shape style="position:absolute;left:3475;top:1150;width:63;height:2" coordorigin="3475,1150" coordsize="63,0" path="m3475,1150l3538,1150e" filled="false" stroked="true" strokeweight=".96pt" strokecolor="#000000">
                <v:path arrowok="t"/>
              </v:shape>
            </v:group>
            <v:group style="position:absolute;left:3581;top:1150;width:63;height:2" coordorigin="3581,1150" coordsize="63,2">
              <v:shape style="position:absolute;left:3581;top:1150;width:63;height:2" coordorigin="3581,1150" coordsize="63,0" path="m3581,1150l3643,1150e" filled="false" stroked="true" strokeweight=".96pt" strokecolor="#000000">
                <v:path arrowok="t"/>
              </v:shape>
            </v:group>
            <v:group style="position:absolute;left:3684;top:1150;width:63;height:2" coordorigin="3684,1150" coordsize="63,2">
              <v:shape style="position:absolute;left:3684;top:1150;width:63;height:2" coordorigin="3684,1150" coordsize="63,0" path="m3684,1150l3746,1150e" filled="false" stroked="true" strokeweight=".96pt" strokecolor="#000000">
                <v:path arrowok="t"/>
              </v:shape>
            </v:group>
            <v:group style="position:absolute;left:3790;top:1150;width:63;height:2" coordorigin="3790,1150" coordsize="63,2">
              <v:shape style="position:absolute;left:3790;top:1150;width:63;height:2" coordorigin="3790,1150" coordsize="63,0" path="m3790,1150l3852,1150e" filled="false" stroked="true" strokeweight=".96pt" strokecolor="#000000">
                <v:path arrowok="t"/>
              </v:shape>
            </v:group>
            <v:group style="position:absolute;left:3895;top:1150;width:63;height:2" coordorigin="3895,1150" coordsize="63,2">
              <v:shape style="position:absolute;left:3895;top:1150;width:63;height:2" coordorigin="3895,1150" coordsize="63,0" path="m3895,1150l3958,1150e" filled="false" stroked="true" strokeweight=".96pt" strokecolor="#000000">
                <v:path arrowok="t"/>
              </v:shape>
            </v:group>
            <v:group style="position:absolute;left:4001;top:1150;width:63;height:2" coordorigin="4001,1150" coordsize="63,2">
              <v:shape style="position:absolute;left:4001;top:1150;width:63;height:2" coordorigin="4001,1150" coordsize="63,0" path="m4001,1150l4063,1150e" filled="false" stroked="true" strokeweight=".96pt" strokecolor="#000000">
                <v:path arrowok="t"/>
              </v:shape>
            </v:group>
            <v:group style="position:absolute;left:4104;top:1150;width:63;height:2" coordorigin="4104,1150" coordsize="63,2">
              <v:shape style="position:absolute;left:4104;top:1150;width:63;height:2" coordorigin="4104,1150" coordsize="63,0" path="m4104,1150l4166,1150e" filled="false" stroked="true" strokeweight=".96pt" strokecolor="#000000">
                <v:path arrowok="t"/>
              </v:shape>
            </v:group>
            <v:group style="position:absolute;left:4210;top:1150;width:63;height:2" coordorigin="4210,1150" coordsize="63,2">
              <v:shape style="position:absolute;left:4210;top:1150;width:63;height:2" coordorigin="4210,1150" coordsize="63,0" path="m4210,1150l4272,1150e" filled="false" stroked="true" strokeweight=".96pt" strokecolor="#000000">
                <v:path arrowok="t"/>
              </v:shape>
            </v:group>
            <v:group style="position:absolute;left:4315;top:1150;width:63;height:2" coordorigin="4315,1150" coordsize="63,2">
              <v:shape style="position:absolute;left:4315;top:1150;width:63;height:2" coordorigin="4315,1150" coordsize="63,0" path="m4315,1150l4378,1150e" filled="false" stroked="true" strokeweight=".96pt" strokecolor="#000000">
                <v:path arrowok="t"/>
              </v:shape>
            </v:group>
            <v:group style="position:absolute;left:4421;top:1150;width:63;height:2" coordorigin="4421,1150" coordsize="63,2">
              <v:shape style="position:absolute;left:4421;top:1150;width:63;height:2" coordorigin="4421,1150" coordsize="63,0" path="m4421,1150l4483,1150e" filled="false" stroked="true" strokeweight=".96pt" strokecolor="#000000">
                <v:path arrowok="t"/>
              </v:shape>
            </v:group>
            <v:group style="position:absolute;left:4524;top:1150;width:63;height:2" coordorigin="4524,1150" coordsize="63,2">
              <v:shape style="position:absolute;left:4524;top:1150;width:63;height:2" coordorigin="4524,1150" coordsize="63,0" path="m4524,1150l4586,1150e" filled="false" stroked="true" strokeweight=".96pt" strokecolor="#000000">
                <v:path arrowok="t"/>
              </v:shape>
            </v:group>
            <v:group style="position:absolute;left:4630;top:1150;width:63;height:2" coordorigin="4630,1150" coordsize="63,2">
              <v:shape style="position:absolute;left:4630;top:1150;width:63;height:2" coordorigin="4630,1150" coordsize="63,0" path="m4630,1150l4692,1150e" filled="false" stroked="true" strokeweight=".96pt" strokecolor="#000000">
                <v:path arrowok="t"/>
              </v:shape>
            </v:group>
            <v:group style="position:absolute;left:4735;top:1150;width:63;height:2" coordorigin="4735,1150" coordsize="63,2">
              <v:shape style="position:absolute;left:4735;top:1150;width:63;height:2" coordorigin="4735,1150" coordsize="63,0" path="m4735,1150l4798,1150e" filled="false" stroked="true" strokeweight=".96pt" strokecolor="#000000">
                <v:path arrowok="t"/>
              </v:shape>
            </v:group>
            <v:group style="position:absolute;left:4841;top:1150;width:63;height:2" coordorigin="4841,1150" coordsize="63,2">
              <v:shape style="position:absolute;left:4841;top:1150;width:63;height:2" coordorigin="4841,1150" coordsize="63,0" path="m4841,1150l4903,1150e" filled="false" stroked="true" strokeweight=".96pt" strokecolor="#000000">
                <v:path arrowok="t"/>
              </v:shape>
            </v:group>
            <v:group style="position:absolute;left:4944;top:1150;width:63;height:2" coordorigin="4944,1150" coordsize="63,2">
              <v:shape style="position:absolute;left:4944;top:1150;width:63;height:2" coordorigin="4944,1150" coordsize="63,0" path="m4944,1150l5006,1150e" filled="false" stroked="true" strokeweight=".96pt" strokecolor="#000000">
                <v:path arrowok="t"/>
              </v:shape>
            </v:group>
            <v:group style="position:absolute;left:5050;top:1150;width:63;height:2" coordorigin="5050,1150" coordsize="63,2">
              <v:shape style="position:absolute;left:5050;top:1150;width:63;height:2" coordorigin="5050,1150" coordsize="63,0" path="m5050,1150l5112,1150e" filled="false" stroked="true" strokeweight=".96pt" strokecolor="#000000">
                <v:path arrowok="t"/>
              </v:shape>
            </v:group>
            <v:group style="position:absolute;left:5155;top:1150;width:63;height:2" coordorigin="5155,1150" coordsize="63,2">
              <v:shape style="position:absolute;left:5155;top:1150;width:63;height:2" coordorigin="5155,1150" coordsize="63,0" path="m5155,1150l5218,1150e" filled="false" stroked="true" strokeweight=".96pt" strokecolor="#000000">
                <v:path arrowok="t"/>
              </v:shape>
            </v:group>
            <v:group style="position:absolute;left:5261;top:1150;width:63;height:2" coordorigin="5261,1150" coordsize="63,2">
              <v:shape style="position:absolute;left:5261;top:1150;width:63;height:2" coordorigin="5261,1150" coordsize="63,0" path="m5261,1150l5323,1150e" filled="false" stroked="true" strokeweight=".96pt" strokecolor="#000000">
                <v:path arrowok="t"/>
              </v:shape>
            </v:group>
            <v:group style="position:absolute;left:5364;top:1150;width:63;height:2" coordorigin="5364,1150" coordsize="63,2">
              <v:shape style="position:absolute;left:5364;top:1150;width:63;height:2" coordorigin="5364,1150" coordsize="63,0" path="m5364,1150l5426,1150e" filled="false" stroked="true" strokeweight=".96pt" strokecolor="#000000">
                <v:path arrowok="t"/>
              </v:shape>
            </v:group>
            <v:group style="position:absolute;left:5470;top:1150;width:63;height:2" coordorigin="5470,1150" coordsize="63,2">
              <v:shape style="position:absolute;left:5470;top:1150;width:63;height:2" coordorigin="5470,1150" coordsize="63,0" path="m5470,1150l5532,1150e" filled="false" stroked="true" strokeweight=".96pt" strokecolor="#000000">
                <v:path arrowok="t"/>
              </v:shape>
            </v:group>
            <v:group style="position:absolute;left:5575;top:1150;width:63;height:2" coordorigin="5575,1150" coordsize="63,2">
              <v:shape style="position:absolute;left:5575;top:1150;width:63;height:2" coordorigin="5575,1150" coordsize="63,0" path="m5575,1150l5638,1150e" filled="false" stroked="true" strokeweight=".96pt" strokecolor="#000000">
                <v:path arrowok="t"/>
              </v:shape>
            </v:group>
            <v:group style="position:absolute;left:5681;top:1150;width:63;height:2" coordorigin="5681,1150" coordsize="63,2">
              <v:shape style="position:absolute;left:5681;top:1150;width:63;height:2" coordorigin="5681,1150" coordsize="63,0" path="m5681,1150l5743,1150e" filled="false" stroked="true" strokeweight=".96pt" strokecolor="#000000">
                <v:path arrowok="t"/>
              </v:shape>
            </v:group>
            <v:group style="position:absolute;left:5784;top:1150;width:63;height:2" coordorigin="5784,1150" coordsize="63,2">
              <v:shape style="position:absolute;left:5784;top:1150;width:63;height:2" coordorigin="5784,1150" coordsize="63,0" path="m5784,1150l5846,1150e" filled="false" stroked="true" strokeweight=".96pt" strokecolor="#000000">
                <v:path arrowok="t"/>
              </v:shape>
            </v:group>
            <v:group style="position:absolute;left:5890;top:1150;width:63;height:2" coordorigin="5890,1150" coordsize="63,2">
              <v:shape style="position:absolute;left:5890;top:1150;width:63;height:2" coordorigin="5890,1150" coordsize="63,0" path="m5890,1150l5952,1150e" filled="false" stroked="true" strokeweight=".96pt" strokecolor="#000000">
                <v:path arrowok="t"/>
              </v:shape>
            </v:group>
            <v:group style="position:absolute;left:5995;top:1150;width:63;height:2" coordorigin="5995,1150" coordsize="63,2">
              <v:shape style="position:absolute;left:5995;top:1150;width:63;height:2" coordorigin="5995,1150" coordsize="63,0" path="m5995,1150l6058,1150e" filled="false" stroked="true" strokeweight=".96pt" strokecolor="#000000">
                <v:path arrowok="t"/>
              </v:shape>
            </v:group>
            <v:group style="position:absolute;left:6101;top:1150;width:63;height:2" coordorigin="6101,1150" coordsize="63,2">
              <v:shape style="position:absolute;left:6101;top:1150;width:63;height:2" coordorigin="6101,1150" coordsize="63,0" path="m6101,1150l6163,1150e" filled="false" stroked="true" strokeweight=".96pt" strokecolor="#000000">
                <v:path arrowok="t"/>
              </v:shape>
            </v:group>
            <v:group style="position:absolute;left:6204;top:1150;width:63;height:2" coordorigin="6204,1150" coordsize="63,2">
              <v:shape style="position:absolute;left:6204;top:1150;width:63;height:2" coordorigin="6204,1150" coordsize="63,0" path="m6204,1150l6266,1150e" filled="false" stroked="true" strokeweight=".96pt" strokecolor="#000000">
                <v:path arrowok="t"/>
              </v:shape>
            </v:group>
            <v:group style="position:absolute;left:6310;top:1150;width:63;height:2" coordorigin="6310,1150" coordsize="63,2">
              <v:shape style="position:absolute;left:6310;top:1150;width:63;height:2" coordorigin="6310,1150" coordsize="63,0" path="m6310,1150l6372,1150e" filled="false" stroked="true" strokeweight=".96pt" strokecolor="#000000">
                <v:path arrowok="t"/>
              </v:shape>
            </v:group>
            <v:group style="position:absolute;left:6415;top:1150;width:63;height:2" coordorigin="6415,1150" coordsize="63,2">
              <v:shape style="position:absolute;left:6415;top:1150;width:63;height:2" coordorigin="6415,1150" coordsize="63,0" path="m6415,1150l6478,1150e" filled="false" stroked="true" strokeweight=".96pt" strokecolor="#000000">
                <v:path arrowok="t"/>
              </v:shape>
            </v:group>
            <v:group style="position:absolute;left:6521;top:1150;width:63;height:2" coordorigin="6521,1150" coordsize="63,2">
              <v:shape style="position:absolute;left:6521;top:1150;width:63;height:2" coordorigin="6521,1150" coordsize="63,0" path="m6521,1150l6583,1150e" filled="false" stroked="true" strokeweight=".96pt" strokecolor="#000000">
                <v:path arrowok="t"/>
              </v:shape>
            </v:group>
            <v:group style="position:absolute;left:6624;top:1150;width:63;height:2" coordorigin="6624,1150" coordsize="63,2">
              <v:shape style="position:absolute;left:6624;top:1150;width:63;height:2" coordorigin="6624,1150" coordsize="63,0" path="m6624,1150l6686,1150e" filled="false" stroked="true" strokeweight=".96pt" strokecolor="#000000">
                <v:path arrowok="t"/>
              </v:shape>
            </v:group>
            <v:group style="position:absolute;left:6730;top:1150;width:63;height:2" coordorigin="6730,1150" coordsize="63,2">
              <v:shape style="position:absolute;left:6730;top:1150;width:63;height:2" coordorigin="6730,1150" coordsize="63,0" path="m6730,1150l6792,1150e" filled="false" stroked="true" strokeweight=".96pt" strokecolor="#000000">
                <v:path arrowok="t"/>
              </v:shape>
            </v:group>
            <v:group style="position:absolute;left:6835;top:1150;width:63;height:2" coordorigin="6835,1150" coordsize="63,2">
              <v:shape style="position:absolute;left:6835;top:1150;width:63;height:2" coordorigin="6835,1150" coordsize="63,0" path="m6835,1150l6898,1150e" filled="false" stroked="true" strokeweight=".96pt" strokecolor="#000000">
                <v:path arrowok="t"/>
              </v:shape>
            </v:group>
            <v:group style="position:absolute;left:6941;top:1150;width:63;height:2" coordorigin="6941,1150" coordsize="63,2">
              <v:shape style="position:absolute;left:6941;top:1150;width:63;height:2" coordorigin="6941,1150" coordsize="63,0" path="m6941,1150l7003,1150e" filled="false" stroked="true" strokeweight=".96pt" strokecolor="#000000">
                <v:path arrowok="t"/>
              </v:shape>
            </v:group>
            <v:group style="position:absolute;left:7044;top:1150;width:63;height:2" coordorigin="7044,1150" coordsize="63,2">
              <v:shape style="position:absolute;left:7044;top:1150;width:63;height:2" coordorigin="7044,1150" coordsize="63,0" path="m7044,1150l7106,1150e" filled="false" stroked="true" strokeweight=".96pt" strokecolor="#000000">
                <v:path arrowok="t"/>
              </v:shape>
            </v:group>
            <v:group style="position:absolute;left:7150;top:1150;width:63;height:2" coordorigin="7150,1150" coordsize="63,2">
              <v:shape style="position:absolute;left:7150;top:1150;width:63;height:2" coordorigin="7150,1150" coordsize="63,0" path="m7150,1150l7212,1150e" filled="false" stroked="true" strokeweight=".96pt" strokecolor="#000000">
                <v:path arrowok="t"/>
              </v:shape>
            </v:group>
            <v:group style="position:absolute;left:7255;top:1150;width:63;height:2" coordorigin="7255,1150" coordsize="63,2">
              <v:shape style="position:absolute;left:7255;top:1150;width:63;height:2" coordorigin="7255,1150" coordsize="63,0" path="m7255,1150l7318,1150e" filled="false" stroked="true" strokeweight=".96pt" strokecolor="#000000">
                <v:path arrowok="t"/>
              </v:shape>
            </v:group>
            <v:group style="position:absolute;left:7361;top:1150;width:63;height:2" coordorigin="7361,1150" coordsize="63,2">
              <v:shape style="position:absolute;left:7361;top:1150;width:63;height:2" coordorigin="7361,1150" coordsize="63,0" path="m7361,1150l7423,1150e" filled="false" stroked="true" strokeweight=".96pt" strokecolor="#000000">
                <v:path arrowok="t"/>
              </v:shape>
            </v:group>
            <v:group style="position:absolute;left:7464;top:1150;width:63;height:2" coordorigin="7464,1150" coordsize="63,2">
              <v:shape style="position:absolute;left:7464;top:1150;width:63;height:2" coordorigin="7464,1150" coordsize="63,0" path="m7464,1150l7526,1150e" filled="false" stroked="true" strokeweight=".96pt" strokecolor="#000000">
                <v:path arrowok="t"/>
              </v:shape>
            </v:group>
            <v:group style="position:absolute;left:7570;top:1150;width:63;height:2" coordorigin="7570,1150" coordsize="63,2">
              <v:shape style="position:absolute;left:7570;top:1150;width:63;height:2" coordorigin="7570,1150" coordsize="63,0" path="m7570,1150l7632,1150e" filled="false" stroked="true" strokeweight=".96pt" strokecolor="#000000">
                <v:path arrowok="t"/>
              </v:shape>
            </v:group>
            <v:group style="position:absolute;left:7675;top:1150;width:63;height:2" coordorigin="7675,1150" coordsize="63,2">
              <v:shape style="position:absolute;left:7675;top:1150;width:63;height:2" coordorigin="7675,1150" coordsize="63,0" path="m7675,1150l7738,1150e" filled="false" stroked="true" strokeweight=".96pt" strokecolor="#000000">
                <v:path arrowok="t"/>
              </v:shape>
            </v:group>
            <v:group style="position:absolute;left:7781;top:1150;width:63;height:2" coordorigin="7781,1150" coordsize="63,2">
              <v:shape style="position:absolute;left:7781;top:1150;width:63;height:2" coordorigin="7781,1150" coordsize="63,0" path="m7781,1150l7843,1150e" filled="false" stroked="true" strokeweight=".96pt" strokecolor="#000000">
                <v:path arrowok="t"/>
              </v:shape>
            </v:group>
            <v:group style="position:absolute;left:7884;top:1150;width:63;height:2" coordorigin="7884,1150" coordsize="63,2">
              <v:shape style="position:absolute;left:7884;top:1150;width:63;height:2" coordorigin="7884,1150" coordsize="63,0" path="m7884,1150l7946,1150e" filled="false" stroked="true" strokeweight=".96pt" strokecolor="#000000">
                <v:path arrowok="t"/>
              </v:shape>
            </v:group>
            <v:group style="position:absolute;left:7990;top:1150;width:63;height:2" coordorigin="7990,1150" coordsize="63,2">
              <v:shape style="position:absolute;left:7990;top:1150;width:63;height:2" coordorigin="7990,1150" coordsize="63,0" path="m7990,1150l8052,1150e" filled="false" stroked="true" strokeweight=".96pt" strokecolor="#000000">
                <v:path arrowok="t"/>
              </v:shape>
            </v:group>
            <v:group style="position:absolute;left:8095;top:1150;width:63;height:2" coordorigin="8095,1150" coordsize="63,2">
              <v:shape style="position:absolute;left:8095;top:1150;width:63;height:2" coordorigin="8095,1150" coordsize="63,0" path="m8095,1150l8158,1150e" filled="false" stroked="true" strokeweight=".96pt" strokecolor="#000000">
                <v:path arrowok="t"/>
              </v:shape>
            </v:group>
            <v:group style="position:absolute;left:8201;top:1150;width:63;height:2" coordorigin="8201,1150" coordsize="63,2">
              <v:shape style="position:absolute;left:8201;top:1150;width:63;height:2" coordorigin="8201,1150" coordsize="63,0" path="m8201,1150l8263,1150e" filled="false" stroked="true" strokeweight=".96pt" strokecolor="#000000">
                <v:path arrowok="t"/>
              </v:shape>
            </v:group>
            <v:group style="position:absolute;left:8304;top:1150;width:63;height:2" coordorigin="8304,1150" coordsize="63,2">
              <v:shape style="position:absolute;left:8304;top:1150;width:63;height:2" coordorigin="8304,1150" coordsize="63,0" path="m8304,1150l8366,1150e" filled="false" stroked="true" strokeweight=".96pt" strokecolor="#000000">
                <v:path arrowok="t"/>
              </v:shape>
            </v:group>
            <v:group style="position:absolute;left:8410;top:1150;width:63;height:2" coordorigin="8410,1150" coordsize="63,2">
              <v:shape style="position:absolute;left:8410;top:1150;width:63;height:2" coordorigin="8410,1150" coordsize="63,0" path="m8410,1150l8472,1150e" filled="false" stroked="true" strokeweight=".96pt" strokecolor="#000000">
                <v:path arrowok="t"/>
              </v:shape>
            </v:group>
            <v:group style="position:absolute;left:8515;top:1150;width:63;height:2" coordorigin="8515,1150" coordsize="63,2">
              <v:shape style="position:absolute;left:8515;top:1150;width:63;height:2" coordorigin="8515,1150" coordsize="63,0" path="m8515,1150l8578,1150e" filled="false" stroked="true" strokeweight=".96pt" strokecolor="#000000">
                <v:path arrowok="t"/>
              </v:shape>
            </v:group>
            <v:group style="position:absolute;left:8621;top:1150;width:63;height:2" coordorigin="8621,1150" coordsize="63,2">
              <v:shape style="position:absolute;left:8621;top:1150;width:63;height:2" coordorigin="8621,1150" coordsize="63,0" path="m8621,1150l8683,1150e" filled="false" stroked="true" strokeweight=".96pt" strokecolor="#000000">
                <v:path arrowok="t"/>
              </v:shape>
            </v:group>
            <v:group style="position:absolute;left:8724;top:1150;width:63;height:2" coordorigin="8724,1150" coordsize="63,2">
              <v:shape style="position:absolute;left:8724;top:1150;width:63;height:2" coordorigin="8724,1150" coordsize="63,0" path="m8724,1150l8786,1150e" filled="false" stroked="true" strokeweight=".96pt" strokecolor="#000000">
                <v:path arrowok="t"/>
              </v:shape>
            </v:group>
            <v:group style="position:absolute;left:8830;top:1150;width:63;height:2" coordorigin="8830,1150" coordsize="63,2">
              <v:shape style="position:absolute;left:8830;top:1150;width:63;height:2" coordorigin="8830,1150" coordsize="63,0" path="m8830,1150l8892,1150e" filled="false" stroked="true" strokeweight=".96pt" strokecolor="#000000">
                <v:path arrowok="t"/>
              </v:shape>
            </v:group>
            <v:group style="position:absolute;left:8935;top:1150;width:63;height:2" coordorigin="8935,1150" coordsize="63,2">
              <v:shape style="position:absolute;left:8935;top:1150;width:63;height:2" coordorigin="8935,1150" coordsize="63,0" path="m8935,1150l8998,1150e" filled="false" stroked="true" strokeweight=".96pt" strokecolor="#000000">
                <v:path arrowok="t"/>
              </v:shape>
            </v:group>
            <v:group style="position:absolute;left:9041;top:1150;width:63;height:2" coordorigin="9041,1150" coordsize="63,2">
              <v:shape style="position:absolute;left:9041;top:1150;width:63;height:2" coordorigin="9041,1150" coordsize="63,0" path="m9041,1150l9103,1150e" filled="false" stroked="true" strokeweight=".96pt" strokecolor="#000000">
                <v:path arrowok="t"/>
              </v:shape>
            </v:group>
            <v:group style="position:absolute;left:9144;top:1150;width:8;height:2" coordorigin="9144,1150" coordsize="8,2">
              <v:shape style="position:absolute;left:9144;top:1150;width:8;height:2" coordorigin="9144,1150" coordsize="8,0" path="m9144,1150l9151,1150e" filled="false" stroked="true" strokeweight=".96pt" strokecolor="#000000">
                <v:path arrowok="t"/>
              </v:shape>
              <v:shape style="position:absolute;left:9149;top:989;width:197;height:170" type="#_x0000_t75" stroked="false">
                <v:imagedata r:id="rId22" o:title=""/>
              </v:shape>
            </v:group>
            <v:group style="position:absolute;left:9331;top:917;width:17;height:2" coordorigin="9331,917" coordsize="17,2">
              <v:shape style="position:absolute;left:9331;top:917;width:17;height:2" coordorigin="9331,917" coordsize="17,0" path="m9331,917l9348,917e" filled="false" stroked="true" strokeweight="3.12pt" strokecolor="#000000">
                <v:path arrowok="t"/>
              </v:shape>
            </v:group>
            <v:group style="position:absolute;left:9331;top:811;width:17;height:2" coordorigin="9331,811" coordsize="17,2">
              <v:shape style="position:absolute;left:9331;top:811;width:17;height:2" coordorigin="9331,811" coordsize="17,0" path="m9331,811l9348,811e" filled="false" stroked="true" strokeweight="3.12pt" strokecolor="#000000">
                <v:path arrowok="t"/>
              </v:shape>
            </v:group>
            <v:group style="position:absolute;left:9331;top:706;width:17;height:2" coordorigin="9331,706" coordsize="17,2">
              <v:shape style="position:absolute;left:9331;top:706;width:17;height:2" coordorigin="9331,706" coordsize="17,0" path="m9331,706l9348,706e" filled="false" stroked="true" strokeweight="3.12pt" strokecolor="#000000">
                <v:path arrowok="t"/>
              </v:shape>
            </v:group>
            <v:group style="position:absolute;left:9331;top:602;width:17;height:2" coordorigin="9331,602" coordsize="17,2">
              <v:shape style="position:absolute;left:9331;top:602;width:17;height:2" coordorigin="9331,602" coordsize="17,0" path="m9331,602l9348,602e" filled="false" stroked="true" strokeweight="3.12pt" strokecolor="#000000">
                <v:path arrowok="t"/>
              </v:shape>
            </v:group>
            <v:group style="position:absolute;left:9331;top:497;width:17;height:2" coordorigin="9331,497" coordsize="17,2">
              <v:shape style="position:absolute;left:9331;top:497;width:17;height:2" coordorigin="9331,497" coordsize="17,0" path="m9331,497l9348,497e" filled="false" stroked="true" strokeweight="3.12pt" strokecolor="#000000">
                <v:path arrowok="t"/>
              </v:shape>
            </v:group>
            <v:group style="position:absolute;left:9331;top:391;width:17;height:2" coordorigin="9331,391" coordsize="17,2">
              <v:shape style="position:absolute;left:9331;top:391;width:17;height:2" coordorigin="9331,391" coordsize="17,0" path="m9331,391l9348,391e" filled="false" stroked="true" strokeweight="3.12pt" strokecolor="#000000">
                <v:path arrowok="t"/>
              </v:shape>
            </v:group>
            <v:group style="position:absolute;left:9331;top:286;width:17;height:2" coordorigin="9331,286" coordsize="17,2">
              <v:shape style="position:absolute;left:9331;top:286;width:17;height:2" coordorigin="9331,286" coordsize="17,0" path="m9331,286l9348,286e" filled="false" stroked="true" strokeweight="3.12pt" strokecolor="#000000">
                <v:path arrowok="t"/>
              </v:shape>
            </v:group>
            <v:group style="position:absolute;left:9331;top:206;width:17;height:2" coordorigin="9331,206" coordsize="17,2">
              <v:shape style="position:absolute;left:9331;top:206;width:17;height:2" coordorigin="9331,206" coordsize="17,0" path="m9331,206l9348,206e" filled="false" stroked="true" strokeweight=".72pt" strokecolor="#000000">
                <v:path arrowok="t"/>
              </v:shape>
              <v:shape style="position:absolute;left:9187;top:5;width:161;height:197" type="#_x0000_t75" stroked="false">
                <v:imagedata r:id="rId23" o:title=""/>
              </v:shape>
            </v:group>
            <v:group style="position:absolute;left:9084;top:10;width:63;height:2" coordorigin="9084,10" coordsize="63,2">
              <v:shape style="position:absolute;left:9084;top:10;width:63;height:2" coordorigin="9084,10" coordsize="63,0" path="m9084,10l9146,10e" filled="false" stroked="true" strokeweight=".96pt" strokecolor="#000000">
                <v:path arrowok="t"/>
              </v:shape>
            </v:group>
            <v:group style="position:absolute;left:8978;top:10;width:63;height:2" coordorigin="8978,10" coordsize="63,2">
              <v:shape style="position:absolute;left:8978;top:10;width:63;height:2" coordorigin="8978,10" coordsize="63,0" path="m8978,10l9041,10e" filled="false" stroked="true" strokeweight=".96pt" strokecolor="#000000">
                <v:path arrowok="t"/>
              </v:shape>
            </v:group>
            <v:group style="position:absolute;left:8873;top:10;width:63;height:2" coordorigin="8873,10" coordsize="63,2">
              <v:shape style="position:absolute;left:8873;top:10;width:63;height:2" coordorigin="8873,10" coordsize="63,0" path="m8873,10l8935,10e" filled="false" stroked="true" strokeweight=".96pt" strokecolor="#000000">
                <v:path arrowok="t"/>
              </v:shape>
            </v:group>
            <v:group style="position:absolute;left:8767;top:10;width:63;height:2" coordorigin="8767,10" coordsize="63,2">
              <v:shape style="position:absolute;left:8767;top:10;width:63;height:2" coordorigin="8767,10" coordsize="63,0" path="m8767,10l8830,10e" filled="false" stroked="true" strokeweight=".96pt" strokecolor="#000000">
                <v:path arrowok="t"/>
              </v:shape>
            </v:group>
            <v:group style="position:absolute;left:8664;top:10;width:63;height:2" coordorigin="8664,10" coordsize="63,2">
              <v:shape style="position:absolute;left:8664;top:10;width:63;height:2" coordorigin="8664,10" coordsize="63,0" path="m8664,10l8726,10e" filled="false" stroked="true" strokeweight=".96pt" strokecolor="#000000">
                <v:path arrowok="t"/>
              </v:shape>
            </v:group>
            <v:group style="position:absolute;left:8558;top:10;width:63;height:2" coordorigin="8558,10" coordsize="63,2">
              <v:shape style="position:absolute;left:8558;top:10;width:63;height:2" coordorigin="8558,10" coordsize="63,0" path="m8558,10l8621,10e" filled="false" stroked="true" strokeweight=".96pt" strokecolor="#000000">
                <v:path arrowok="t"/>
              </v:shape>
            </v:group>
            <v:group style="position:absolute;left:8453;top:10;width:63;height:2" coordorigin="8453,10" coordsize="63,2">
              <v:shape style="position:absolute;left:8453;top:10;width:63;height:2" coordorigin="8453,10" coordsize="63,0" path="m8453,10l8515,10e" filled="false" stroked="true" strokeweight=".96pt" strokecolor="#000000">
                <v:path arrowok="t"/>
              </v:shape>
            </v:group>
            <v:group style="position:absolute;left:8347;top:10;width:63;height:2" coordorigin="8347,10" coordsize="63,2">
              <v:shape style="position:absolute;left:8347;top:10;width:63;height:2" coordorigin="8347,10" coordsize="63,0" path="m8347,10l8410,10e" filled="false" stroked="true" strokeweight=".96pt" strokecolor="#000000">
                <v:path arrowok="t"/>
              </v:shape>
            </v:group>
            <v:group style="position:absolute;left:8244;top:10;width:63;height:2" coordorigin="8244,10" coordsize="63,2">
              <v:shape style="position:absolute;left:8244;top:10;width:63;height:2" coordorigin="8244,10" coordsize="63,0" path="m8244,10l8306,10e" filled="false" stroked="true" strokeweight=".96pt" strokecolor="#000000">
                <v:path arrowok="t"/>
              </v:shape>
            </v:group>
            <v:group style="position:absolute;left:8138;top:10;width:63;height:2" coordorigin="8138,10" coordsize="63,2">
              <v:shape style="position:absolute;left:8138;top:10;width:63;height:2" coordorigin="8138,10" coordsize="63,0" path="m8138,10l8201,10e" filled="false" stroked="true" strokeweight=".96pt" strokecolor="#000000">
                <v:path arrowok="t"/>
              </v:shape>
            </v:group>
            <v:group style="position:absolute;left:8033;top:10;width:63;height:2" coordorigin="8033,10" coordsize="63,2">
              <v:shape style="position:absolute;left:8033;top:10;width:63;height:2" coordorigin="8033,10" coordsize="63,0" path="m8033,10l8095,10e" filled="false" stroked="true" strokeweight=".96pt" strokecolor="#000000">
                <v:path arrowok="t"/>
              </v:shape>
            </v:group>
            <v:group style="position:absolute;left:7927;top:10;width:63;height:2" coordorigin="7927,10" coordsize="63,2">
              <v:shape style="position:absolute;left:7927;top:10;width:63;height:2" coordorigin="7927,10" coordsize="63,0" path="m7927,10l7990,10e" filled="false" stroked="true" strokeweight=".96pt" strokecolor="#000000">
                <v:path arrowok="t"/>
              </v:shape>
            </v:group>
            <v:group style="position:absolute;left:7824;top:10;width:63;height:2" coordorigin="7824,10" coordsize="63,2">
              <v:shape style="position:absolute;left:7824;top:10;width:63;height:2" coordorigin="7824,10" coordsize="63,0" path="m7824,10l7886,10e" filled="false" stroked="true" strokeweight=".96pt" strokecolor="#000000">
                <v:path arrowok="t"/>
              </v:shape>
            </v:group>
            <v:group style="position:absolute;left:7718;top:10;width:63;height:2" coordorigin="7718,10" coordsize="63,2">
              <v:shape style="position:absolute;left:7718;top:10;width:63;height:2" coordorigin="7718,10" coordsize="63,0" path="m7718,10l7781,10e" filled="false" stroked="true" strokeweight=".96pt" strokecolor="#000000">
                <v:path arrowok="t"/>
              </v:shape>
            </v:group>
            <v:group style="position:absolute;left:7613;top:10;width:63;height:2" coordorigin="7613,10" coordsize="63,2">
              <v:shape style="position:absolute;left:7613;top:10;width:63;height:2" coordorigin="7613,10" coordsize="63,0" path="m7613,10l7675,10e" filled="false" stroked="true" strokeweight=".96pt" strokecolor="#000000">
                <v:path arrowok="t"/>
              </v:shape>
            </v:group>
            <v:group style="position:absolute;left:7507;top:10;width:63;height:2" coordorigin="7507,10" coordsize="63,2">
              <v:shape style="position:absolute;left:7507;top:10;width:63;height:2" coordorigin="7507,10" coordsize="63,0" path="m7507,10l7570,10e" filled="false" stroked="true" strokeweight=".96pt" strokecolor="#000000">
                <v:path arrowok="t"/>
              </v:shape>
            </v:group>
            <v:group style="position:absolute;left:7404;top:10;width:63;height:2" coordorigin="7404,10" coordsize="63,2">
              <v:shape style="position:absolute;left:7404;top:10;width:63;height:2" coordorigin="7404,10" coordsize="63,0" path="m7404,10l7466,10e" filled="false" stroked="true" strokeweight=".96pt" strokecolor="#000000">
                <v:path arrowok="t"/>
              </v:shape>
            </v:group>
            <v:group style="position:absolute;left:7298;top:10;width:63;height:2" coordorigin="7298,10" coordsize="63,2">
              <v:shape style="position:absolute;left:7298;top:10;width:63;height:2" coordorigin="7298,10" coordsize="63,0" path="m7298,10l7361,10e" filled="false" stroked="true" strokeweight=".96pt" strokecolor="#000000">
                <v:path arrowok="t"/>
              </v:shape>
            </v:group>
            <v:group style="position:absolute;left:7193;top:10;width:63;height:2" coordorigin="7193,10" coordsize="63,2">
              <v:shape style="position:absolute;left:7193;top:10;width:63;height:2" coordorigin="7193,10" coordsize="63,0" path="m7193,10l7255,10e" filled="false" stroked="true" strokeweight=".96pt" strokecolor="#000000">
                <v:path arrowok="t"/>
              </v:shape>
            </v:group>
            <v:group style="position:absolute;left:7087;top:10;width:63;height:2" coordorigin="7087,10" coordsize="63,2">
              <v:shape style="position:absolute;left:7087;top:10;width:63;height:2" coordorigin="7087,10" coordsize="63,0" path="m7087,10l7150,10e" filled="false" stroked="true" strokeweight=".96pt" strokecolor="#000000">
                <v:path arrowok="t"/>
              </v:shape>
            </v:group>
            <v:group style="position:absolute;left:6984;top:10;width:63;height:2" coordorigin="6984,10" coordsize="63,2">
              <v:shape style="position:absolute;left:6984;top:10;width:63;height:2" coordorigin="6984,10" coordsize="63,0" path="m6984,10l7046,10e" filled="false" stroked="true" strokeweight=".96pt" strokecolor="#000000">
                <v:path arrowok="t"/>
              </v:shape>
            </v:group>
            <v:group style="position:absolute;left:6878;top:10;width:63;height:2" coordorigin="6878,10" coordsize="63,2">
              <v:shape style="position:absolute;left:6878;top:10;width:63;height:2" coordorigin="6878,10" coordsize="63,0" path="m6878,10l6941,10e" filled="false" stroked="true" strokeweight=".96pt" strokecolor="#000000">
                <v:path arrowok="t"/>
              </v:shape>
            </v:group>
            <v:group style="position:absolute;left:6773;top:10;width:63;height:2" coordorigin="6773,10" coordsize="63,2">
              <v:shape style="position:absolute;left:6773;top:10;width:63;height:2" coordorigin="6773,10" coordsize="63,0" path="m6773,10l6835,10e" filled="false" stroked="true" strokeweight=".96pt" strokecolor="#000000">
                <v:path arrowok="t"/>
              </v:shape>
            </v:group>
            <v:group style="position:absolute;left:6667;top:10;width:63;height:2" coordorigin="6667,10" coordsize="63,2">
              <v:shape style="position:absolute;left:6667;top:10;width:63;height:2" coordorigin="6667,10" coordsize="63,0" path="m6667,10l6730,10e" filled="false" stroked="true" strokeweight=".96pt" strokecolor="#000000">
                <v:path arrowok="t"/>
              </v:shape>
            </v:group>
            <v:group style="position:absolute;left:6564;top:10;width:63;height:2" coordorigin="6564,10" coordsize="63,2">
              <v:shape style="position:absolute;left:6564;top:10;width:63;height:2" coordorigin="6564,10" coordsize="63,0" path="m6564,10l6626,10e" filled="false" stroked="true" strokeweight=".96pt" strokecolor="#000000">
                <v:path arrowok="t"/>
              </v:shape>
            </v:group>
            <v:group style="position:absolute;left:6458;top:10;width:63;height:2" coordorigin="6458,10" coordsize="63,2">
              <v:shape style="position:absolute;left:6458;top:10;width:63;height:2" coordorigin="6458,10" coordsize="63,0" path="m6458,10l6521,10e" filled="false" stroked="true" strokeweight=".96pt" strokecolor="#000000">
                <v:path arrowok="t"/>
              </v:shape>
            </v:group>
            <v:group style="position:absolute;left:6353;top:10;width:63;height:2" coordorigin="6353,10" coordsize="63,2">
              <v:shape style="position:absolute;left:6353;top:10;width:63;height:2" coordorigin="6353,10" coordsize="63,0" path="m6353,10l6415,10e" filled="false" stroked="true" strokeweight=".96pt" strokecolor="#000000">
                <v:path arrowok="t"/>
              </v:shape>
            </v:group>
            <v:group style="position:absolute;left:6247;top:10;width:63;height:2" coordorigin="6247,10" coordsize="63,2">
              <v:shape style="position:absolute;left:6247;top:10;width:63;height:2" coordorigin="6247,10" coordsize="63,0" path="m6247,10l6310,10e" filled="false" stroked="true" strokeweight=".96pt" strokecolor="#000000">
                <v:path arrowok="t"/>
              </v:shape>
            </v:group>
            <v:group style="position:absolute;left:6144;top:10;width:63;height:2" coordorigin="6144,10" coordsize="63,2">
              <v:shape style="position:absolute;left:6144;top:10;width:63;height:2" coordorigin="6144,10" coordsize="63,0" path="m6144,10l6206,10e" filled="false" stroked="true" strokeweight=".96pt" strokecolor="#000000">
                <v:path arrowok="t"/>
              </v:shape>
            </v:group>
            <v:group style="position:absolute;left:6038;top:10;width:63;height:2" coordorigin="6038,10" coordsize="63,2">
              <v:shape style="position:absolute;left:6038;top:10;width:63;height:2" coordorigin="6038,10" coordsize="63,0" path="m6038,10l6101,10e" filled="false" stroked="true" strokeweight=".96pt" strokecolor="#000000">
                <v:path arrowok="t"/>
              </v:shape>
            </v:group>
            <v:group style="position:absolute;left:5933;top:10;width:63;height:2" coordorigin="5933,10" coordsize="63,2">
              <v:shape style="position:absolute;left:5933;top:10;width:63;height:2" coordorigin="5933,10" coordsize="63,0" path="m5933,10l5995,10e" filled="false" stroked="true" strokeweight=".96pt" strokecolor="#000000">
                <v:path arrowok="t"/>
              </v:shape>
            </v:group>
            <v:group style="position:absolute;left:5827;top:10;width:63;height:2" coordorigin="5827,10" coordsize="63,2">
              <v:shape style="position:absolute;left:5827;top:10;width:63;height:2" coordorigin="5827,10" coordsize="63,0" path="m5827,10l5890,10e" filled="false" stroked="true" strokeweight=".96pt" strokecolor="#000000">
                <v:path arrowok="t"/>
              </v:shape>
            </v:group>
            <v:group style="position:absolute;left:5724;top:10;width:63;height:2" coordorigin="5724,10" coordsize="63,2">
              <v:shape style="position:absolute;left:5724;top:10;width:63;height:2" coordorigin="5724,10" coordsize="63,0" path="m5724,10l5786,10e" filled="false" stroked="true" strokeweight=".96pt" strokecolor="#000000">
                <v:path arrowok="t"/>
              </v:shape>
            </v:group>
            <v:group style="position:absolute;left:5618;top:10;width:63;height:2" coordorigin="5618,10" coordsize="63,2">
              <v:shape style="position:absolute;left:5618;top:10;width:63;height:2" coordorigin="5618,10" coordsize="63,0" path="m5618,10l5681,10e" filled="false" stroked="true" strokeweight=".96pt" strokecolor="#000000">
                <v:path arrowok="t"/>
              </v:shape>
            </v:group>
            <v:group style="position:absolute;left:5513;top:10;width:63;height:2" coordorigin="5513,10" coordsize="63,2">
              <v:shape style="position:absolute;left:5513;top:10;width:63;height:2" coordorigin="5513,10" coordsize="63,0" path="m5513,10l5575,10e" filled="false" stroked="true" strokeweight=".96pt" strokecolor="#000000">
                <v:path arrowok="t"/>
              </v:shape>
            </v:group>
            <v:group style="position:absolute;left:5407;top:10;width:63;height:2" coordorigin="5407,10" coordsize="63,2">
              <v:shape style="position:absolute;left:5407;top:10;width:63;height:2" coordorigin="5407,10" coordsize="63,0" path="m5407,10l5470,10e" filled="false" stroked="true" strokeweight=".96pt" strokecolor="#000000">
                <v:path arrowok="t"/>
              </v:shape>
            </v:group>
            <v:group style="position:absolute;left:5304;top:10;width:63;height:2" coordorigin="5304,10" coordsize="63,2">
              <v:shape style="position:absolute;left:5304;top:10;width:63;height:2" coordorigin="5304,10" coordsize="63,0" path="m5304,10l5366,10e" filled="false" stroked="true" strokeweight=".96pt" strokecolor="#000000">
                <v:path arrowok="t"/>
              </v:shape>
            </v:group>
            <v:group style="position:absolute;left:5198;top:10;width:63;height:2" coordorigin="5198,10" coordsize="63,2">
              <v:shape style="position:absolute;left:5198;top:10;width:63;height:2" coordorigin="5198,10" coordsize="63,0" path="m5198,10l5261,10e" filled="false" stroked="true" strokeweight=".96pt" strokecolor="#000000">
                <v:path arrowok="t"/>
              </v:shape>
            </v:group>
            <v:group style="position:absolute;left:5093;top:10;width:63;height:2" coordorigin="5093,10" coordsize="63,2">
              <v:shape style="position:absolute;left:5093;top:10;width:63;height:2" coordorigin="5093,10" coordsize="63,0" path="m5093,10l5155,10e" filled="false" stroked="true" strokeweight=".96pt" strokecolor="#000000">
                <v:path arrowok="t"/>
              </v:shape>
            </v:group>
            <v:group style="position:absolute;left:4987;top:10;width:63;height:2" coordorigin="4987,10" coordsize="63,2">
              <v:shape style="position:absolute;left:4987;top:10;width:63;height:2" coordorigin="4987,10" coordsize="63,0" path="m4987,10l5050,10e" filled="false" stroked="true" strokeweight=".96pt" strokecolor="#000000">
                <v:path arrowok="t"/>
              </v:shape>
            </v:group>
            <v:group style="position:absolute;left:4884;top:10;width:63;height:2" coordorigin="4884,10" coordsize="63,2">
              <v:shape style="position:absolute;left:4884;top:10;width:63;height:2" coordorigin="4884,10" coordsize="63,0" path="m4884,10l4946,10e" filled="false" stroked="true" strokeweight=".96pt" strokecolor="#000000">
                <v:path arrowok="t"/>
              </v:shape>
            </v:group>
            <v:group style="position:absolute;left:4778;top:10;width:63;height:2" coordorigin="4778,10" coordsize="63,2">
              <v:shape style="position:absolute;left:4778;top:10;width:63;height:2" coordorigin="4778,10" coordsize="63,0" path="m4778,10l4841,10e" filled="false" stroked="true" strokeweight=".96pt" strokecolor="#000000">
                <v:path arrowok="t"/>
              </v:shape>
            </v:group>
            <v:group style="position:absolute;left:4673;top:10;width:63;height:2" coordorigin="4673,10" coordsize="63,2">
              <v:shape style="position:absolute;left:4673;top:10;width:63;height:2" coordorigin="4673,10" coordsize="63,0" path="m4673,10l4735,10e" filled="false" stroked="true" strokeweight=".96pt" strokecolor="#000000">
                <v:path arrowok="t"/>
              </v:shape>
            </v:group>
            <v:group style="position:absolute;left:4567;top:10;width:63;height:2" coordorigin="4567,10" coordsize="63,2">
              <v:shape style="position:absolute;left:4567;top:10;width:63;height:2" coordorigin="4567,10" coordsize="63,0" path="m4567,10l4630,10e" filled="false" stroked="true" strokeweight=".96pt" strokecolor="#000000">
                <v:path arrowok="t"/>
              </v:shape>
            </v:group>
            <v:group style="position:absolute;left:4464;top:10;width:63;height:2" coordorigin="4464,10" coordsize="63,2">
              <v:shape style="position:absolute;left:4464;top:10;width:63;height:2" coordorigin="4464,10" coordsize="63,0" path="m4464,10l4526,10e" filled="false" stroked="true" strokeweight=".96pt" strokecolor="#000000">
                <v:path arrowok="t"/>
              </v:shape>
            </v:group>
            <v:group style="position:absolute;left:4358;top:10;width:63;height:2" coordorigin="4358,10" coordsize="63,2">
              <v:shape style="position:absolute;left:4358;top:10;width:63;height:2" coordorigin="4358,10" coordsize="63,0" path="m4358,10l4421,10e" filled="false" stroked="true" strokeweight=".96pt" strokecolor="#000000">
                <v:path arrowok="t"/>
              </v:shape>
            </v:group>
            <v:group style="position:absolute;left:4253;top:10;width:63;height:2" coordorigin="4253,10" coordsize="63,2">
              <v:shape style="position:absolute;left:4253;top:10;width:63;height:2" coordorigin="4253,10" coordsize="63,0" path="m4253,10l4315,10e" filled="false" stroked="true" strokeweight=".96pt" strokecolor="#000000">
                <v:path arrowok="t"/>
              </v:shape>
            </v:group>
            <v:group style="position:absolute;left:4147;top:10;width:63;height:2" coordorigin="4147,10" coordsize="63,2">
              <v:shape style="position:absolute;left:4147;top:10;width:63;height:2" coordorigin="4147,10" coordsize="63,0" path="m4147,10l4210,10e" filled="false" stroked="true" strokeweight=".96pt" strokecolor="#000000">
                <v:path arrowok="t"/>
              </v:shape>
            </v:group>
            <v:group style="position:absolute;left:4044;top:10;width:63;height:2" coordorigin="4044,10" coordsize="63,2">
              <v:shape style="position:absolute;left:4044;top:10;width:63;height:2" coordorigin="4044,10" coordsize="63,0" path="m4044,10l4106,10e" filled="false" stroked="true" strokeweight=".96pt" strokecolor="#000000">
                <v:path arrowok="t"/>
              </v:shape>
            </v:group>
            <v:group style="position:absolute;left:3938;top:10;width:63;height:2" coordorigin="3938,10" coordsize="63,2">
              <v:shape style="position:absolute;left:3938;top:10;width:63;height:2" coordorigin="3938,10" coordsize="63,0" path="m3938,10l4001,10e" filled="false" stroked="true" strokeweight=".96pt" strokecolor="#000000">
                <v:path arrowok="t"/>
              </v:shape>
            </v:group>
            <v:group style="position:absolute;left:3833;top:10;width:63;height:2" coordorigin="3833,10" coordsize="63,2">
              <v:shape style="position:absolute;left:3833;top:10;width:63;height:2" coordorigin="3833,10" coordsize="63,0" path="m3833,10l3895,10e" filled="false" stroked="true" strokeweight=".96pt" strokecolor="#000000">
                <v:path arrowok="t"/>
              </v:shape>
            </v:group>
            <v:group style="position:absolute;left:3727;top:10;width:63;height:2" coordorigin="3727,10" coordsize="63,2">
              <v:shape style="position:absolute;left:3727;top:10;width:63;height:2" coordorigin="3727,10" coordsize="63,0" path="m3727,10l3790,10e" filled="false" stroked="true" strokeweight=".96pt" strokecolor="#000000">
                <v:path arrowok="t"/>
              </v:shape>
            </v:group>
            <v:group style="position:absolute;left:3624;top:10;width:63;height:2" coordorigin="3624,10" coordsize="63,2">
              <v:shape style="position:absolute;left:3624;top:10;width:63;height:2" coordorigin="3624,10" coordsize="63,0" path="m3624,10l3686,10e" filled="false" stroked="true" strokeweight=".96pt" strokecolor="#000000">
                <v:path arrowok="t"/>
              </v:shape>
            </v:group>
            <v:group style="position:absolute;left:3518;top:10;width:63;height:2" coordorigin="3518,10" coordsize="63,2">
              <v:shape style="position:absolute;left:3518;top:10;width:63;height:2" coordorigin="3518,10" coordsize="63,0" path="m3518,10l3581,10e" filled="false" stroked="true" strokeweight=".96pt" strokecolor="#000000">
                <v:path arrowok="t"/>
              </v:shape>
            </v:group>
            <v:group style="position:absolute;left:3413;top:10;width:63;height:2" coordorigin="3413,10" coordsize="63,2">
              <v:shape style="position:absolute;left:3413;top:10;width:63;height:2" coordorigin="3413,10" coordsize="63,0" path="m3413,10l3475,10e" filled="false" stroked="true" strokeweight=".96pt" strokecolor="#000000">
                <v:path arrowok="t"/>
              </v:shape>
            </v:group>
            <v:group style="position:absolute;left:3307;top:10;width:63;height:2" coordorigin="3307,10" coordsize="63,2">
              <v:shape style="position:absolute;left:3307;top:10;width:63;height:2" coordorigin="3307,10" coordsize="63,0" path="m3307,10l3370,10e" filled="false" stroked="true" strokeweight=".96pt" strokecolor="#000000">
                <v:path arrowok="t"/>
              </v:shape>
            </v:group>
            <v:group style="position:absolute;left:3204;top:10;width:63;height:2" coordorigin="3204,10" coordsize="63,2">
              <v:shape style="position:absolute;left:3204;top:10;width:63;height:2" coordorigin="3204,10" coordsize="63,0" path="m3204,10l3266,10e" filled="false" stroked="true" strokeweight=".96pt" strokecolor="#000000">
                <v:path arrowok="t"/>
              </v:shape>
            </v:group>
            <v:group style="position:absolute;left:3098;top:10;width:63;height:2" coordorigin="3098,10" coordsize="63,2">
              <v:shape style="position:absolute;left:3098;top:10;width:63;height:2" coordorigin="3098,10" coordsize="63,0" path="m3098,10l3161,10e" filled="false" stroked="true" strokeweight=".96pt" strokecolor="#000000">
                <v:path arrowok="t"/>
              </v:shape>
            </v:group>
            <v:group style="position:absolute;left:2993;top:10;width:63;height:2" coordorigin="2993,10" coordsize="63,2">
              <v:shape style="position:absolute;left:2993;top:10;width:63;height:2" coordorigin="2993,10" coordsize="63,0" path="m2993,10l3055,10e" filled="false" stroked="true" strokeweight=".96pt" strokecolor="#000000">
                <v:path arrowok="t"/>
              </v:shape>
            </v:group>
            <v:group style="position:absolute;left:2887;top:10;width:63;height:2" coordorigin="2887,10" coordsize="63,2">
              <v:shape style="position:absolute;left:2887;top:10;width:63;height:2" coordorigin="2887,10" coordsize="63,0" path="m2887,10l2950,10e" filled="false" stroked="true" strokeweight=".96pt" strokecolor="#000000">
                <v:path arrowok="t"/>
              </v:shape>
            </v:group>
            <v:group style="position:absolute;left:2784;top:10;width:63;height:2" coordorigin="2784,10" coordsize="63,2">
              <v:shape style="position:absolute;left:2784;top:10;width:63;height:2" coordorigin="2784,10" coordsize="63,0" path="m2784,10l2846,10e" filled="false" stroked="true" strokeweight=".96pt" strokecolor="#000000">
                <v:path arrowok="t"/>
              </v:shape>
            </v:group>
            <v:group style="position:absolute;left:2678;top:10;width:63;height:2" coordorigin="2678,10" coordsize="63,2">
              <v:shape style="position:absolute;left:2678;top:10;width:63;height:2" coordorigin="2678,10" coordsize="63,0" path="m2678,10l2741,10e" filled="false" stroked="true" strokeweight=".96pt" strokecolor="#000000">
                <v:path arrowok="t"/>
              </v:shape>
            </v:group>
            <v:group style="position:absolute;left:2573;top:10;width:63;height:2" coordorigin="2573,10" coordsize="63,2">
              <v:shape style="position:absolute;left:2573;top:10;width:63;height:2" coordorigin="2573,10" coordsize="63,0" path="m2573,10l2635,10e" filled="false" stroked="true" strokeweight=".96pt" strokecolor="#000000">
                <v:path arrowok="t"/>
              </v:shape>
            </v:group>
            <v:group style="position:absolute;left:2467;top:10;width:63;height:2" coordorigin="2467,10" coordsize="63,2">
              <v:shape style="position:absolute;left:2467;top:10;width:63;height:2" coordorigin="2467,10" coordsize="63,0" path="m2467,10l2530,10e" filled="false" stroked="true" strokeweight=".96pt" strokecolor="#000000">
                <v:path arrowok="t"/>
              </v:shape>
            </v:group>
            <v:group style="position:absolute;left:2364;top:10;width:63;height:2" coordorigin="2364,10" coordsize="63,2">
              <v:shape style="position:absolute;left:2364;top:10;width:63;height:2" coordorigin="2364,10" coordsize="63,0" path="m2364,10l2426,10e" filled="false" stroked="true" strokeweight=".96pt" strokecolor="#000000">
                <v:path arrowok="t"/>
              </v:shape>
            </v:group>
            <v:group style="position:absolute;left:2258;top:10;width:63;height:2" coordorigin="2258,10" coordsize="63,2">
              <v:shape style="position:absolute;left:2258;top:10;width:63;height:2" coordorigin="2258,10" coordsize="63,0" path="m2258,10l2321,10e" filled="false" stroked="true" strokeweight=".96pt" strokecolor="#000000">
                <v:path arrowok="t"/>
              </v:shape>
            </v:group>
            <v:group style="position:absolute;left:2153;top:10;width:63;height:2" coordorigin="2153,10" coordsize="63,2">
              <v:shape style="position:absolute;left:2153;top:10;width:63;height:2" coordorigin="2153,10" coordsize="63,0" path="m2153,10l2215,10e" filled="false" stroked="true" strokeweight=".96pt" strokecolor="#000000">
                <v:path arrowok="t"/>
              </v:shape>
            </v:group>
            <v:group style="position:absolute;left:2047;top:10;width:63;height:2" coordorigin="2047,10" coordsize="63,2">
              <v:shape style="position:absolute;left:2047;top:10;width:63;height:2" coordorigin="2047,10" coordsize="63,0" path="m2047,10l2110,10e" filled="false" stroked="true" strokeweight=".96pt" strokecolor="#000000">
                <v:path arrowok="t"/>
              </v:shape>
            </v:group>
            <v:group style="position:absolute;left:1944;top:10;width:63;height:2" coordorigin="1944,10" coordsize="63,2">
              <v:shape style="position:absolute;left:1944;top:10;width:63;height:2" coordorigin="1944,10" coordsize="63,0" path="m1944,10l2006,10e" filled="false" stroked="true" strokeweight=".96pt" strokecolor="#000000">
                <v:path arrowok="t"/>
              </v:shape>
            </v:group>
            <v:group style="position:absolute;left:1838;top:10;width:63;height:2" coordorigin="1838,10" coordsize="63,2">
              <v:shape style="position:absolute;left:1838;top:10;width:63;height:2" coordorigin="1838,10" coordsize="63,0" path="m1838,10l1901,10e" filled="false" stroked="true" strokeweight=".96pt" strokecolor="#000000">
                <v:path arrowok="t"/>
              </v:shape>
            </v:group>
            <v:group style="position:absolute;left:1733;top:10;width:63;height:2" coordorigin="1733,10" coordsize="63,2">
              <v:shape style="position:absolute;left:1733;top:10;width:63;height:2" coordorigin="1733,10" coordsize="63,0" path="m1733,10l1795,10e" filled="false" stroked="true" strokeweight=".96pt" strokecolor="#000000">
                <v:path arrowok="t"/>
              </v:shape>
            </v:group>
            <v:group style="position:absolute;left:1627;top:10;width:63;height:2" coordorigin="1627,10" coordsize="63,2">
              <v:shape style="position:absolute;left:1627;top:10;width:63;height:2" coordorigin="1627,10" coordsize="63,0" path="m1627,10l1690,10e" filled="false" stroked="true" strokeweight=".96pt" strokecolor="#000000">
                <v:path arrowok="t"/>
              </v:shape>
            </v:group>
            <v:group style="position:absolute;left:1524;top:10;width:63;height:2" coordorigin="1524,10" coordsize="63,2">
              <v:shape style="position:absolute;left:1524;top:10;width:63;height:2" coordorigin="1524,10" coordsize="63,0" path="m1524,10l1586,10e" filled="false" stroked="true" strokeweight=".96pt" strokecolor="#000000">
                <v:path arrowok="t"/>
              </v:shape>
            </v:group>
            <v:group style="position:absolute;left:1418;top:10;width:63;height:2" coordorigin="1418,10" coordsize="63,2">
              <v:shape style="position:absolute;left:1418;top:10;width:63;height:2" coordorigin="1418,10" coordsize="63,0" path="m1418,10l1481,10e" filled="false" stroked="true" strokeweight=".96pt" strokecolor="#000000">
                <v:path arrowok="t"/>
              </v:shape>
            </v:group>
            <v:group style="position:absolute;left:1313;top:10;width:63;height:2" coordorigin="1313,10" coordsize="63,2">
              <v:shape style="position:absolute;left:1313;top:10;width:63;height:2" coordorigin="1313,10" coordsize="63,0" path="m1313,10l1375,10e" filled="false" stroked="true" strokeweight=".96pt" strokecolor="#000000">
                <v:path arrowok="t"/>
              </v:shape>
            </v:group>
            <v:group style="position:absolute;left:1207;top:10;width:63;height:2" coordorigin="1207,10" coordsize="63,2">
              <v:shape style="position:absolute;left:1207;top:10;width:63;height:2" coordorigin="1207,10" coordsize="63,0" path="m1207,10l1270,10e" filled="false" stroked="true" strokeweight=".96pt" strokecolor="#000000">
                <v:path arrowok="t"/>
              </v:shape>
            </v:group>
            <v:group style="position:absolute;left:1104;top:10;width:63;height:2" coordorigin="1104,10" coordsize="63,2">
              <v:shape style="position:absolute;left:1104;top:10;width:63;height:2" coordorigin="1104,10" coordsize="63,0" path="m1104,10l1166,10e" filled="false" stroked="true" strokeweight=".96pt" strokecolor="#000000">
                <v:path arrowok="t"/>
              </v:shape>
            </v:group>
            <v:group style="position:absolute;left:998;top:10;width:63;height:2" coordorigin="998,10" coordsize="63,2">
              <v:shape style="position:absolute;left:998;top:10;width:63;height:2" coordorigin="998,10" coordsize="63,0" path="m998,10l1061,10e" filled="false" stroked="true" strokeweight=".96pt" strokecolor="#000000">
                <v:path arrowok="t"/>
              </v:shape>
            </v:group>
            <v:group style="position:absolute;left:893;top:10;width:63;height:2" coordorigin="893,10" coordsize="63,2">
              <v:shape style="position:absolute;left:893;top:10;width:63;height:2" coordorigin="893,10" coordsize="63,0" path="m893,10l955,10e" filled="false" stroked="true" strokeweight=".96pt" strokecolor="#000000">
                <v:path arrowok="t"/>
              </v:shape>
            </v:group>
            <v:group style="position:absolute;left:787;top:10;width:63;height:2" coordorigin="787,10" coordsize="63,2">
              <v:shape style="position:absolute;left:787;top:10;width:63;height:2" coordorigin="787,10" coordsize="63,0" path="m787,10l850,10e" filled="false" stroked="true" strokeweight=".96pt" strokecolor="#000000">
                <v:path arrowok="t"/>
              </v:shape>
            </v:group>
            <v:group style="position:absolute;left:684;top:10;width:63;height:2" coordorigin="684,10" coordsize="63,2">
              <v:shape style="position:absolute;left:684;top:10;width:63;height:2" coordorigin="684,10" coordsize="63,0" path="m684,10l746,10e" filled="false" stroked="true" strokeweight=".96pt" strokecolor="#000000">
                <v:path arrowok="t"/>
              </v:shape>
            </v:group>
            <v:group style="position:absolute;left:578;top:10;width:63;height:2" coordorigin="578,10" coordsize="63,2">
              <v:shape style="position:absolute;left:578;top:10;width:63;height:2" coordorigin="578,10" coordsize="63,0" path="m578,10l641,10e" filled="false" stroked="true" strokeweight=".96pt" strokecolor="#000000">
                <v:path arrowok="t"/>
              </v:shape>
            </v:group>
            <v:group style="position:absolute;left:473;top:10;width:63;height:2" coordorigin="473,10" coordsize="63,2">
              <v:shape style="position:absolute;left:473;top:10;width:63;height:2" coordorigin="473,10" coordsize="63,0" path="m473,10l535,10e" filled="false" stroked="true" strokeweight=".96pt" strokecolor="#000000">
                <v:path arrowok="t"/>
              </v:shape>
            </v:group>
            <v:group style="position:absolute;left:367;top:10;width:63;height:2" coordorigin="367,10" coordsize="63,2">
              <v:shape style="position:absolute;left:367;top:10;width:63;height:2" coordorigin="367,10" coordsize="63,0" path="m367,10l430,10e" filled="false" stroked="true" strokeweight=".96pt" strokecolor="#000000">
                <v:path arrowok="t"/>
              </v:shape>
            </v:group>
            <v:group style="position:absolute;left:264;top:10;width:63;height:2" coordorigin="264,10" coordsize="63,2">
              <v:shape style="position:absolute;left:264;top:10;width:63;height:2" coordorigin="264,10" coordsize="63,0" path="m264,10l326,10e" filled="false" stroked="true" strokeweight=".96pt" strokecolor="#000000">
                <v:path arrowok="t"/>
              </v:shape>
            </v:group>
            <v:group style="position:absolute;left:157;top:4;width:63;height:27" coordorigin="157,4" coordsize="63,27">
              <v:shape style="position:absolute;left:157;top:4;width:63;height:27" coordorigin="157,4" coordsize="63,27" path="m220,18l210,18,193,20,174,25,176,25,164,30,157,16,172,11,191,6,210,4,220,4,220,18xe" filled="false" stroked="true" strokeweight=".12pt" strokecolor="#000000">
                <v:path arrowok="t"/>
              </v:shape>
            </v:group>
            <v:group style="position:absolute;left:73;top:37;width:53;height:53" coordorigin="73,37" coordsize="53,53">
              <v:shape style="position:absolute;left:73;top:37;width:53;height:53" coordorigin="73,37" coordsize="53,53" path="m126,49l126,49,85,90,73,80,78,73,90,59,104,47,116,37,126,49xe" filled="false" stroked="true" strokeweight=".12pt" strokecolor="#000000">
                <v:path arrowok="t"/>
              </v:shape>
            </v:group>
            <v:group style="position:absolute;left:32;top:121;width:29;height:60" coordorigin="32,121" coordsize="29,60">
              <v:shape style="position:absolute;left:32;top:121;width:29;height:60" coordorigin="32,121" coordsize="29,60" path="m61,126l61,128,54,145,56,145,52,164,52,162,47,181,32,181,32,179,35,160,42,140,47,124,49,121,61,126xe" filled="false" stroked="true" strokeweight=".12pt" strokecolor="#000000">
                <v:path arrowok="t"/>
              </v:shape>
              <v:shape style="position:absolute;left:347;top:467;width:8806;height:3269" type="#_x0000_t75" stroked="false">
                <v:imagedata r:id="rId24" o:title=""/>
              </v:shape>
              <v:shape style="position:absolute;left:4338;top:17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实际控制人</w:t>
                      </w:r>
                    </w:p>
                  </w:txbxContent>
                </v:textbox>
                <w10:wrap type="none"/>
              </v:shape>
              <v:shape style="position:absolute;left:692;top:67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尤金焕</w:t>
                      </w:r>
                    </w:p>
                  </w:txbxContent>
                </v:textbox>
                <w10:wrap type="none"/>
              </v:shape>
              <v:shape style="position:absolute;left:2252;top:66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尤小平</w:t>
                      </w:r>
                    </w:p>
                  </w:txbxContent>
                </v:textbox>
                <w10:wrap type="none"/>
              </v:shape>
              <v:shape style="position:absolute;left:3767;top:67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尤小华</w:t>
                      </w:r>
                    </w:p>
                  </w:txbxContent>
                </v:textbox>
                <w10:wrap type="none"/>
              </v:shape>
              <v:shape style="position:absolute;left:5298;top:67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陈林真</w:t>
                      </w:r>
                    </w:p>
                  </w:txbxContent>
                </v:textbox>
                <w10:wrap type="none"/>
              </v:shape>
              <v:shape style="position:absolute;left:6781;top:67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尤小玲</w:t>
                      </w:r>
                    </w:p>
                  </w:txbxContent>
                </v:textbox>
                <w10:wrap type="none"/>
              </v:shape>
              <v:shape style="position:absolute;left:8252;top:67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尤小燕</w:t>
                      </w:r>
                    </w:p>
                  </w:txbxContent>
                </v:textbox>
                <w10:wrap type="none"/>
              </v:shape>
              <v:shape style="position:absolute;left:1369;top:1541;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8.19%</w:t>
                      </w:r>
                    </w:p>
                  </w:txbxContent>
                </v:textbox>
                <w10:wrap type="none"/>
              </v:shape>
              <v:shape style="position:absolute;left:2531;top:155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79.63%</w:t>
                      </w:r>
                    </w:p>
                  </w:txbxContent>
                </v:textbox>
                <w10:wrap type="none"/>
              </v:shape>
              <v:shape style="position:absolute;left:3798;top:1512;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4.89%</w:t>
                      </w:r>
                    </w:p>
                  </w:txbxContent>
                </v:textbox>
                <w10:wrap type="none"/>
              </v:shape>
              <v:shape style="position:absolute;left:1748;top:2146;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华峰集团有限公司</w:t>
                      </w:r>
                    </w:p>
                  </w:txbxContent>
                </v:textbox>
                <w10:wrap type="none"/>
              </v:shape>
              <v:shape style="position:absolute;left:805;top:2864;width:46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9.91%</w:t>
                      </w:r>
                    </w:p>
                  </w:txbxContent>
                </v:textbox>
                <w10:wrap type="none"/>
              </v:shape>
              <v:shape style="position:absolute;left:2560;top:2888;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14.87%</w:t>
                      </w:r>
                    </w:p>
                  </w:txbxContent>
                </v:textbox>
                <w10:wrap type="none"/>
              </v:shape>
              <v:shape style="position:absolute;left:4494;top:2888;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7.03%</w:t>
                      </w:r>
                    </w:p>
                  </w:txbxContent>
                </v:textbox>
                <w10:wrap type="none"/>
              </v:shape>
              <v:shape style="position:absolute;left:5718;top:2861;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4.11%</w:t>
                      </w:r>
                    </w:p>
                  </w:txbxContent>
                </v:textbox>
                <w10:wrap type="none"/>
              </v:shape>
              <v:shape style="position:absolute;left:7232;top:2861;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3.67%</w:t>
                      </w:r>
                    </w:p>
                  </w:txbxContent>
                </v:textbox>
                <w10:wrap type="none"/>
              </v:shape>
              <v:shape style="position:absolute;left:8644;top:2861;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3.67%</w:t>
                      </w:r>
                    </w:p>
                  </w:txbxContent>
                </v:textbox>
                <w10:wrap type="none"/>
              </v:shape>
              <v:shape style="position:absolute;left:3452;top:3466;width:25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v:group>
          </v:group>
        </w:pict>
      </w:r>
      <w:r>
        <w:rPr>
          <w:rFonts w:ascii="宋体" w:hAnsi="宋体" w:cs="宋体" w:eastAsia="宋体" w:hint="default"/>
          <w:position w:val="-74"/>
          <w:sz w:val="20"/>
          <w:szCs w:val="20"/>
        </w:rPr>
      </w:r>
    </w:p>
    <w:p>
      <w:pPr>
        <w:spacing w:after="0" w:line="3735" w:lineRule="exact"/>
        <w:rPr>
          <w:rFonts w:ascii="宋体" w:hAnsi="宋体" w:cs="宋体" w:eastAsia="宋体" w:hint="default"/>
          <w:sz w:val="20"/>
          <w:szCs w:val="20"/>
        </w:rPr>
        <w:sectPr>
          <w:pgSz w:w="11910" w:h="16840"/>
          <w:pgMar w:header="877" w:footer="976" w:top="1100" w:bottom="1160" w:left="1680" w:right="4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1"/>
        <w:tabs>
          <w:tab w:pos="2472" w:val="left" w:leader="none"/>
        </w:tabs>
        <w:spacing w:line="501" w:lineRule="exact"/>
        <w:ind w:left="1030" w:right="0"/>
        <w:jc w:val="left"/>
        <w:rPr>
          <w:b w:val="0"/>
          <w:bCs w:val="0"/>
        </w:rPr>
      </w:pPr>
      <w:bookmarkStart w:name="_TOC_250003" w:id="6"/>
      <w:r>
        <w:rPr/>
        <w:t>第六节</w:t>
        <w:tab/>
        <w:t>董事、监事、高级管理人员和员工情况</w:t>
      </w:r>
      <w:bookmarkEnd w:id="6"/>
      <w:r>
        <w:rPr>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ind w:left="500" w:right="0"/>
        <w:jc w:val="left"/>
      </w:pPr>
      <w:r>
        <w:rPr/>
        <w:t>一、董事、监事、高级管理人员情况</w:t>
      </w:r>
    </w:p>
    <w:p>
      <w:pPr>
        <w:pStyle w:val="BodyText"/>
        <w:spacing w:line="240" w:lineRule="auto" w:before="128"/>
        <w:ind w:left="960"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董事、监事、高级管理人员基本情况及持股变动情况</w:t>
      </w:r>
    </w:p>
    <w:p>
      <w:pPr>
        <w:spacing w:line="240" w:lineRule="auto" w:before="1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780"/>
        <w:gridCol w:w="1423"/>
        <w:gridCol w:w="334"/>
        <w:gridCol w:w="509"/>
        <w:gridCol w:w="1020"/>
        <w:gridCol w:w="1080"/>
        <w:gridCol w:w="1106"/>
        <w:gridCol w:w="1080"/>
        <w:gridCol w:w="648"/>
        <w:gridCol w:w="886"/>
        <w:gridCol w:w="806"/>
      </w:tblGrid>
      <w:tr>
        <w:trPr>
          <w:trHeight w:val="1963"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2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5" w:right="36"/>
              <w:jc w:val="left"/>
              <w:rPr>
                <w:rFonts w:ascii="宋体" w:hAnsi="宋体" w:cs="宋体" w:eastAsia="宋体" w:hint="default"/>
                <w:sz w:val="18"/>
                <w:szCs w:val="18"/>
              </w:rPr>
            </w:pPr>
            <w:r>
              <w:rPr>
                <w:rFonts w:ascii="宋体" w:hAnsi="宋体" w:cs="宋体" w:eastAsia="宋体" w:hint="default"/>
                <w:sz w:val="18"/>
                <w:szCs w:val="18"/>
              </w:rPr>
              <w:t>性 别</w:t>
            </w:r>
          </w:p>
        </w:tc>
        <w:tc>
          <w:tcPr>
            <w:tcW w:w="5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60" w:right="156"/>
              <w:jc w:val="left"/>
              <w:rPr>
                <w:rFonts w:ascii="宋体" w:hAnsi="宋体" w:cs="宋体" w:eastAsia="宋体" w:hint="default"/>
                <w:sz w:val="18"/>
                <w:szCs w:val="18"/>
              </w:rPr>
            </w:pPr>
            <w:r>
              <w:rPr>
                <w:rFonts w:ascii="宋体" w:hAnsi="宋体" w:cs="宋体" w:eastAsia="宋体" w:hint="default"/>
                <w:sz w:val="18"/>
                <w:szCs w:val="18"/>
              </w:rPr>
              <w:t>年 龄</w:t>
            </w:r>
          </w:p>
        </w:tc>
        <w:tc>
          <w:tcPr>
            <w:tcW w:w="10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26" w:right="14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58" w:right="185"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46" w:right="173" w:hanging="272"/>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6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39" w:right="13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05" w:right="101" w:hanging="3"/>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14"/>
                <w:sz w:val="18"/>
                <w:szCs w:val="18"/>
              </w:rPr>
              <w:t>总额（万</w:t>
            </w:r>
            <w:r>
              <w:rPr>
                <w:rFonts w:ascii="宋体" w:hAnsi="宋体" w:cs="宋体" w:eastAsia="宋体" w:hint="default"/>
                <w:sz w:val="18"/>
                <w:szCs w:val="18"/>
              </w:rPr>
              <w:t> 元）</w:t>
            </w:r>
          </w:p>
        </w:tc>
        <w:tc>
          <w:tcPr>
            <w:tcW w:w="8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27" w:right="127"/>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1"/>
              <w:jc w:val="left"/>
              <w:rPr>
                <w:rFonts w:ascii="宋体" w:hAnsi="宋体" w:cs="宋体" w:eastAsia="宋体" w:hint="default"/>
                <w:sz w:val="18"/>
                <w:szCs w:val="18"/>
              </w:rPr>
            </w:pPr>
            <w:r>
              <w:rPr>
                <w:rFonts w:ascii="宋体" w:hAnsi="宋体" w:cs="宋体" w:eastAsia="宋体" w:hint="default"/>
                <w:w w:val="95"/>
                <w:sz w:val="18"/>
                <w:szCs w:val="18"/>
              </w:rPr>
              <w:t>董事、总经理、</w:t>
            </w:r>
            <w:r>
              <w:rPr>
                <w:rFonts w:ascii="宋体" w:hAnsi="宋体" w:cs="宋体" w:eastAsia="宋体" w:hint="default"/>
                <w:spacing w:val="-77"/>
                <w:w w:val="95"/>
                <w:sz w:val="18"/>
                <w:szCs w:val="18"/>
              </w:rPr>
              <w:t> </w:t>
            </w:r>
            <w:r>
              <w:rPr>
                <w:rFonts w:ascii="宋体" w:hAnsi="宋体" w:cs="宋体" w:eastAsia="宋体" w:hint="default"/>
                <w:spacing w:val="-77"/>
                <w:w w:val="95"/>
                <w:sz w:val="18"/>
                <w:szCs w:val="18"/>
              </w:rPr>
            </w:r>
            <w:r>
              <w:rPr>
                <w:rFonts w:ascii="宋体" w:hAnsi="宋体" w:cs="宋体" w:eastAsia="宋体" w:hint="default"/>
                <w:sz w:val="18"/>
                <w:szCs w:val="18"/>
              </w:rPr>
              <w:t>财务总监</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王克亮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8"/>
                <w:sz w:val="18"/>
                <w:szCs w:val="18"/>
              </w:rPr>
              <w:t>董事、副总经理</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王道冲</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8"/>
                <w:sz w:val="18"/>
                <w:szCs w:val="18"/>
              </w:rPr>
              <w:t>董事、副总经理</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8"/>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64"/>
                <w:sz w:val="18"/>
                <w:szCs w:val="18"/>
              </w:rPr>
              <w:t> </w:t>
            </w:r>
            <w:r>
              <w:rPr>
                <w:rFonts w:ascii="宋体" w:hAnsi="宋体" w:cs="宋体" w:eastAsia="宋体" w:hint="default"/>
                <w:sz w:val="18"/>
                <w:szCs w:val="18"/>
              </w:rPr>
              <w:t>事</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副</w:t>
            </w:r>
            <w:r>
              <w:rPr>
                <w:rFonts w:ascii="宋体" w:hAnsi="宋体" w:cs="宋体" w:eastAsia="宋体" w:hint="default"/>
                <w:spacing w:val="-66"/>
                <w:sz w:val="18"/>
                <w:szCs w:val="18"/>
              </w:rPr>
              <w:t> </w:t>
            </w:r>
            <w:r>
              <w:rPr>
                <w:rFonts w:ascii="宋体" w:hAnsi="宋体" w:cs="宋体" w:eastAsia="宋体" w:hint="default"/>
                <w:sz w:val="18"/>
                <w:szCs w:val="18"/>
              </w:rPr>
              <w:t>总</w:t>
            </w:r>
            <w:r>
              <w:rPr>
                <w:rFonts w:ascii="宋体" w:hAnsi="宋体" w:cs="宋体" w:eastAsia="宋体" w:hint="default"/>
                <w:spacing w:val="-66"/>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8"/>
                <w:sz w:val="18"/>
                <w:szCs w:val="18"/>
              </w:rPr>
              <w:t>理、董事会秘书</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吕政</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杨耀</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26.01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23.04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5"/>
          <w:pgSz w:w="11910" w:h="16840"/>
          <w:pgMar w:footer="976" w:header="877" w:top="1100" w:bottom="1160" w:left="1300" w:right="700"/>
          <w:pgNumType w:start="4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780"/>
        <w:gridCol w:w="1423"/>
        <w:gridCol w:w="331"/>
        <w:gridCol w:w="511"/>
        <w:gridCol w:w="1020"/>
        <w:gridCol w:w="1080"/>
        <w:gridCol w:w="1106"/>
        <w:gridCol w:w="1080"/>
        <w:gridCol w:w="648"/>
        <w:gridCol w:w="886"/>
        <w:gridCol w:w="806"/>
      </w:tblGrid>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20,600,000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20,600,000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377.66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92" w:lineRule="auto" w:before="29"/>
        <w:ind w:left="500" w:right="761" w:firstLine="460"/>
        <w:jc w:val="both"/>
      </w:pPr>
      <w:r>
        <w:rPr>
          <w:spacing w:val="-3"/>
        </w:rPr>
        <w:t>由于公司第一届董事会、监事会任期届满。</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5</w:t>
      </w:r>
      <w:r>
        <w:rPr>
          <w:spacing w:val="-3"/>
        </w:rPr>
        <w:t>日，公司</w:t>
      </w:r>
      <w:r>
        <w:rPr>
          <w:rFonts w:ascii="Times New Roman" w:hAnsi="Times New Roman" w:cs="Times New Roman" w:eastAsia="Times New Roman" w:hint="default"/>
          <w:spacing w:val="-3"/>
        </w:rPr>
        <w:t>2012</w:t>
      </w:r>
      <w:r>
        <w:rPr>
          <w:spacing w:val="-3"/>
        </w:rPr>
        <w:t>年第一次临时</w:t>
      </w:r>
      <w:r>
        <w:rPr>
          <w:w w:val="100"/>
        </w:rPr>
        <w:t> </w:t>
      </w:r>
      <w:r>
        <w:rPr/>
        <w:t>股东大会进行了董事会、监事会改选。</w:t>
      </w:r>
    </w:p>
    <w:p>
      <w:pPr>
        <w:pStyle w:val="BodyText"/>
        <w:spacing w:line="312" w:lineRule="auto" w:before="78"/>
        <w:ind w:left="500" w:right="759" w:firstLine="460"/>
        <w:jc w:val="both"/>
      </w:pPr>
      <w:r>
        <w:rPr>
          <w:spacing w:val="-4"/>
          <w:w w:val="100"/>
        </w:rPr>
        <w:t>会议选举尤小平、叶芬弟、王克亮、赵鸿凯、陈学通、孙向浩、程鸣、黄群慧、张</w:t>
      </w:r>
      <w:r>
        <w:rPr>
          <w:w w:val="100"/>
        </w:rPr>
        <w:t> </w:t>
      </w:r>
      <w:r>
        <w:rPr>
          <w:spacing w:val="-3"/>
        </w:rPr>
        <w:t>光杰、何元福、田景岩为公司第二届董事会成员，任期三年；选举刘勇胜和职工代表贺</w:t>
      </w:r>
      <w:r>
        <w:rPr>
          <w:spacing w:val="-99"/>
        </w:rPr>
        <w:t> </w:t>
      </w:r>
      <w:r>
        <w:rPr>
          <w:spacing w:val="-99"/>
        </w:rPr>
      </w:r>
      <w:r>
        <w:rPr/>
        <w:t>璇、杨耀组成公司第二届监事会，任期三年。</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spacing w:line="340" w:lineRule="auto" w:before="0"/>
        <w:ind w:left="500" w:right="765" w:firstLine="480"/>
        <w:jc w:val="both"/>
        <w:rPr>
          <w:rFonts w:ascii="宋体" w:hAnsi="宋体" w:cs="宋体" w:eastAsia="宋体" w:hint="default"/>
          <w:sz w:val="21"/>
          <w:szCs w:val="21"/>
        </w:rPr>
      </w:pPr>
      <w:r>
        <w:rPr>
          <w:rFonts w:ascii="宋体" w:hAnsi="宋体" w:cs="宋体" w:eastAsia="宋体" w:hint="default"/>
          <w:w w:val="95"/>
          <w:sz w:val="21"/>
          <w:szCs w:val="21"/>
        </w:rPr>
        <w:t>（二）报告期内，公司董事、监事、高级管理人员无持有股票期权和被授予限制流通股股</w:t>
      </w:r>
      <w:r>
        <w:rPr>
          <w:rFonts w:ascii="宋体" w:hAnsi="宋体" w:cs="宋体" w:eastAsia="宋体" w:hint="default"/>
          <w:w w:val="99"/>
          <w:sz w:val="21"/>
          <w:szCs w:val="21"/>
        </w:rPr>
        <w:t> </w:t>
      </w:r>
      <w:r>
        <w:rPr>
          <w:rFonts w:ascii="宋体" w:hAnsi="宋体" w:cs="宋体" w:eastAsia="宋体" w:hint="default"/>
          <w:sz w:val="21"/>
          <w:szCs w:val="21"/>
        </w:rPr>
        <w:t>票的情况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960" w:right="0"/>
        <w:jc w:val="left"/>
      </w:pPr>
      <w:r>
        <w:rPr/>
        <w:t>（三）现任董事、监事、高级管理人员主要工作经历</w:t>
      </w:r>
    </w:p>
    <w:p>
      <w:pPr>
        <w:spacing w:line="240" w:lineRule="auto" w:before="8"/>
        <w:rPr>
          <w:rFonts w:ascii="宋体" w:hAnsi="宋体" w:cs="宋体" w:eastAsia="宋体" w:hint="default"/>
          <w:sz w:val="18"/>
          <w:szCs w:val="18"/>
        </w:rPr>
      </w:pPr>
    </w:p>
    <w:p>
      <w:pPr>
        <w:pStyle w:val="BodyText"/>
        <w:spacing w:line="240" w:lineRule="auto"/>
        <w:ind w:left="960" w:right="0"/>
        <w:jc w:val="left"/>
      </w:pPr>
      <w:r>
        <w:rPr>
          <w:rFonts w:ascii="Times New Roman" w:hAnsi="Times New Roman" w:cs="Times New Roman" w:eastAsia="Times New Roman" w:hint="default"/>
        </w:rPr>
        <w:t>1</w:t>
      </w:r>
      <w:r>
        <w:rPr/>
        <w:t>、董事会成员</w:t>
      </w:r>
    </w:p>
    <w:p>
      <w:pPr>
        <w:spacing w:line="240" w:lineRule="auto" w:before="6"/>
        <w:rPr>
          <w:rFonts w:ascii="宋体" w:hAnsi="宋体" w:cs="宋体" w:eastAsia="宋体" w:hint="default"/>
          <w:sz w:val="17"/>
          <w:szCs w:val="17"/>
        </w:rPr>
      </w:pPr>
    </w:p>
    <w:p>
      <w:pPr>
        <w:pStyle w:val="BodyText"/>
        <w:spacing w:line="240" w:lineRule="auto"/>
        <w:ind w:left="787" w:right="7271"/>
        <w:jc w:val="center"/>
      </w:pPr>
      <w:r>
        <w:rPr/>
        <w:t>（</w:t>
      </w:r>
      <w:r>
        <w:rPr>
          <w:rFonts w:ascii="Times New Roman" w:hAnsi="Times New Roman" w:cs="Times New Roman" w:eastAsia="Times New Roman" w:hint="default"/>
        </w:rPr>
        <w:t>1</w:t>
      </w:r>
      <w:r>
        <w:rPr/>
        <w:t>）尤小平先生</w:t>
      </w:r>
    </w:p>
    <w:p>
      <w:pPr>
        <w:pStyle w:val="BodyText"/>
        <w:spacing w:line="307" w:lineRule="auto" w:before="111"/>
        <w:ind w:left="500" w:right="754" w:firstLine="460"/>
        <w:jc w:val="both"/>
      </w:pPr>
      <w:r>
        <w:rPr/>
        <w:t>中国国籍，无境外永久居留权。</w:t>
      </w:r>
      <w:r>
        <w:rPr>
          <w:rFonts w:ascii="Times New Roman" w:hAnsi="Times New Roman" w:cs="Times New Roman" w:eastAsia="Times New Roman" w:hint="default"/>
        </w:rPr>
        <w:t>1958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月出生，大专学历。第十一届全国人民</w:t>
      </w:r>
      <w:r>
        <w:rPr>
          <w:w w:val="100"/>
        </w:rPr>
        <w:t> </w:t>
      </w:r>
      <w:r>
        <w:rPr>
          <w:spacing w:val="-1"/>
          <w:w w:val="95"/>
        </w:rPr>
        <w:t>代表大会代表，中国石油和化学工业协会副会长，浙江省工商联第八、九届常务委员，</w:t>
      </w:r>
      <w:r>
        <w:rPr>
          <w:spacing w:val="46"/>
          <w:w w:val="95"/>
        </w:rPr>
        <w:t> </w:t>
      </w:r>
      <w:r>
        <w:rPr>
          <w:spacing w:val="46"/>
          <w:w w:val="95"/>
        </w:rPr>
      </w:r>
      <w:r>
        <w:rPr>
          <w:spacing w:val="-7"/>
          <w:w w:val="99"/>
        </w:rPr>
        <w:t>曾荣获“浙江省劳动模范”、“浙江省优秀中国特色社会主义事业建设者”等荣誉称号。</w:t>
      </w:r>
      <w:r>
        <w:rPr>
          <w:spacing w:val="-90"/>
          <w:w w:val="99"/>
        </w:rPr>
        <w:t> </w:t>
      </w:r>
      <w:r>
        <w:rPr>
          <w:spacing w:val="-90"/>
          <w:w w:val="99"/>
        </w:rPr>
      </w:r>
      <w:r>
        <w:rPr>
          <w:spacing w:val="-3"/>
        </w:rPr>
        <w:t>曾任瑞安市塑料七厂副厂长，瑞安市塑料十一厂厂长等职。现任华峰集团有限公司董事</w:t>
      </w:r>
      <w:r>
        <w:rPr>
          <w:spacing w:val="-98"/>
        </w:rPr>
        <w:t> </w:t>
      </w:r>
      <w:r>
        <w:rPr>
          <w:spacing w:val="-98"/>
        </w:rPr>
      </w:r>
      <w:r>
        <w:rPr>
          <w:spacing w:val="-3"/>
        </w:rPr>
        <w:t>长、浙江华峰房地产有限公司董事长、承德房地产开发有限公司董事长、浙江华峰实业</w:t>
      </w:r>
      <w:r>
        <w:rPr>
          <w:spacing w:val="-100"/>
        </w:rPr>
        <w:t> </w:t>
      </w:r>
      <w:r>
        <w:rPr>
          <w:spacing w:val="-100"/>
        </w:rPr>
      </w:r>
      <w:r>
        <w:rPr/>
        <w:t>发展有限公司董事长及本公司董事长。</w:t>
      </w:r>
    </w:p>
    <w:p>
      <w:pPr>
        <w:pStyle w:val="BodyText"/>
        <w:spacing w:line="240" w:lineRule="auto" w:before="182"/>
        <w:ind w:left="787" w:right="7271"/>
        <w:jc w:val="center"/>
      </w:pPr>
      <w:r>
        <w:rPr/>
        <w:t>（</w:t>
      </w:r>
      <w:r>
        <w:rPr>
          <w:rFonts w:ascii="Times New Roman" w:hAnsi="Times New Roman" w:cs="Times New Roman" w:eastAsia="Times New Roman" w:hint="default"/>
        </w:rPr>
        <w:t>2</w:t>
      </w:r>
      <w:r>
        <w:rPr/>
        <w:t>）叶芬弟先生</w:t>
      </w:r>
    </w:p>
    <w:p>
      <w:pPr>
        <w:pStyle w:val="BodyText"/>
        <w:spacing w:line="304" w:lineRule="auto" w:before="111"/>
        <w:ind w:left="500" w:right="756" w:firstLine="460"/>
        <w:jc w:val="both"/>
      </w:pPr>
      <w:r>
        <w:rPr/>
        <w:t>中国国籍，无境外永久居留权。</w:t>
      </w:r>
      <w:r>
        <w:rPr>
          <w:rFonts w:ascii="Times New Roman" w:hAnsi="Times New Roman" w:cs="Times New Roman" w:eastAsia="Times New Roman" w:hint="default"/>
        </w:rPr>
        <w:t>1953</w:t>
      </w:r>
      <w:r>
        <w:rPr>
          <w:rFonts w:ascii="Times New Roman" w:hAnsi="Times New Roman" w:cs="Times New Roman" w:eastAsia="Times New Roman" w:hint="default"/>
          <w:spacing w:val="-15"/>
        </w:rPr>
        <w:t> </w:t>
      </w:r>
      <w:r>
        <w:rPr/>
        <w:t>年</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月出生，高中毕业。曾任浙江瑞安市塑</w:t>
      </w:r>
      <w:r>
        <w:rPr>
          <w:w w:val="100"/>
        </w:rPr>
        <w:t> </w:t>
      </w:r>
      <w:r>
        <w:rPr>
          <w:spacing w:val="-4"/>
        </w:rPr>
        <w:t>料包装机械厂副厂长，浙江瑞安市华峰聚氨酯实业有限公司副总经理，瑞安市塑料十一</w:t>
      </w:r>
      <w:r>
        <w:rPr>
          <w:spacing w:val="-63"/>
        </w:rPr>
        <w:t> </w:t>
      </w:r>
      <w:r>
        <w:rPr>
          <w:spacing w:val="-63"/>
        </w:rPr>
      </w:r>
      <w:r>
        <w:rPr>
          <w:spacing w:val="-3"/>
        </w:rPr>
        <w:t>厂厂长，华峰集团有限公司副总经理等职。现任第五届中国塑料加工工业协会理事会副</w:t>
      </w:r>
      <w:r>
        <w:rPr>
          <w:spacing w:val="-96"/>
        </w:rPr>
        <w:t> </w:t>
      </w:r>
      <w:r>
        <w:rPr>
          <w:spacing w:val="-96"/>
        </w:rPr>
      </w:r>
      <w:r>
        <w:rPr/>
        <w:t>会长，中国塑料加工工业协会专家组成员，本公司董事、总经理、财务总监。</w:t>
      </w:r>
    </w:p>
    <w:p>
      <w:pPr>
        <w:pStyle w:val="BodyText"/>
        <w:spacing w:line="240" w:lineRule="auto" w:before="184"/>
        <w:ind w:left="787" w:right="7271"/>
        <w:jc w:val="center"/>
      </w:pPr>
      <w:r>
        <w:rPr/>
        <w:t>（</w:t>
      </w:r>
      <w:r>
        <w:rPr>
          <w:rFonts w:ascii="Times New Roman" w:hAnsi="Times New Roman" w:cs="Times New Roman" w:eastAsia="Times New Roman" w:hint="default"/>
        </w:rPr>
        <w:t>3</w:t>
      </w:r>
      <w:r>
        <w:rPr/>
        <w:t>）王克亮先生</w:t>
      </w:r>
    </w:p>
    <w:p>
      <w:pPr>
        <w:spacing w:line="240" w:lineRule="auto" w:before="4"/>
        <w:rPr>
          <w:rFonts w:ascii="宋体" w:hAnsi="宋体" w:cs="宋体" w:eastAsia="宋体" w:hint="default"/>
          <w:sz w:val="17"/>
          <w:szCs w:val="17"/>
        </w:rPr>
      </w:pPr>
    </w:p>
    <w:p>
      <w:pPr>
        <w:pStyle w:val="BodyText"/>
        <w:spacing w:line="304" w:lineRule="auto"/>
        <w:ind w:left="500" w:right="754" w:firstLine="460"/>
        <w:jc w:val="both"/>
      </w:pPr>
      <w:r>
        <w:rPr/>
        <w:t>中国国籍，无境外永久居留权。</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月出生，本科学历、工程师。为中国塑</w:t>
      </w:r>
      <w:r>
        <w:rPr>
          <w:w w:val="100"/>
        </w:rPr>
        <w:t> </w:t>
      </w:r>
      <w:r>
        <w:rPr>
          <w:spacing w:val="-3"/>
        </w:rPr>
        <w:t>料加工工业协会专家组成员，荣获上海市科技进步三等奖。曾任烟台万华合成革集团有</w:t>
      </w:r>
      <w:r>
        <w:rPr>
          <w:spacing w:val="-98"/>
        </w:rPr>
        <w:t> </w:t>
      </w:r>
      <w:r>
        <w:rPr>
          <w:spacing w:val="-98"/>
        </w:rPr>
      </w:r>
      <w:r>
        <w:rPr>
          <w:spacing w:val="-4"/>
        </w:rPr>
        <w:t>限公司车间主任、超纤厂副厂长、研究所所长。现任本公司董事、副总经理、技术中心</w:t>
      </w:r>
      <w:r>
        <w:rPr>
          <w:spacing w:val="-67"/>
        </w:rPr>
        <w:t> </w:t>
      </w:r>
      <w:r>
        <w:rPr>
          <w:spacing w:val="-67"/>
        </w:rPr>
      </w:r>
      <w:r>
        <w:rPr/>
        <w:t>主任。</w:t>
      </w:r>
    </w:p>
    <w:p>
      <w:pPr>
        <w:pStyle w:val="BodyText"/>
        <w:spacing w:line="240" w:lineRule="auto" w:before="181"/>
        <w:ind w:left="746" w:right="7312"/>
        <w:jc w:val="center"/>
      </w:pPr>
      <w:r>
        <w:rPr/>
        <w:t>（</w:t>
      </w:r>
      <w:r>
        <w:rPr>
          <w:rFonts w:ascii="Times New Roman" w:hAnsi="Times New Roman" w:cs="Times New Roman" w:eastAsia="Times New Roman" w:hint="default"/>
        </w:rPr>
        <w:t>4</w:t>
      </w:r>
      <w:r>
        <w:rPr/>
        <w:t>）赵鸿凯先生</w:t>
      </w:r>
    </w:p>
    <w:p>
      <w:pPr>
        <w:spacing w:after="0" w:line="240" w:lineRule="auto"/>
        <w:jc w:val="center"/>
        <w:sectPr>
          <w:pgSz w:w="11910" w:h="16840"/>
          <w:pgMar w:header="877" w:footer="976" w:top="1100" w:bottom="1160" w:left="1300" w:right="700"/>
        </w:sectPr>
      </w:pPr>
    </w:p>
    <w:p>
      <w:pPr>
        <w:spacing w:line="240" w:lineRule="auto" w:before="12"/>
        <w:rPr>
          <w:rFonts w:ascii="宋体" w:hAnsi="宋体" w:cs="宋体" w:eastAsia="宋体" w:hint="default"/>
          <w:sz w:val="22"/>
          <w:szCs w:val="22"/>
        </w:rPr>
      </w:pPr>
    </w:p>
    <w:p>
      <w:pPr>
        <w:pStyle w:val="BodyText"/>
        <w:spacing w:line="302" w:lineRule="auto" w:before="29"/>
        <w:ind w:right="159" w:firstLine="460"/>
        <w:jc w:val="both"/>
      </w:pPr>
      <w:r>
        <w:rPr/>
        <w:t>中国国籍，无境外永久居留权。</w:t>
      </w:r>
      <w:r>
        <w:rPr>
          <w:rFonts w:ascii="Times New Roman" w:hAnsi="Times New Roman" w:cs="Times New Roman" w:eastAsia="Times New Roman" w:hint="default"/>
        </w:rPr>
        <w:t>1969</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月出生，硕士、工程师。曾任秦皇岛福</w:t>
      </w:r>
      <w:r>
        <w:rPr>
          <w:w w:val="100"/>
        </w:rPr>
        <w:t> </w:t>
      </w:r>
      <w:r>
        <w:rPr>
          <w:spacing w:val="-1"/>
          <w:w w:val="95"/>
        </w:rPr>
        <w:t>胜化学制革有限公司技术员、车间主任、工程师，浙江省温州人造革有限公司工程师、</w:t>
      </w:r>
      <w:r>
        <w:rPr>
          <w:spacing w:val="46"/>
          <w:w w:val="95"/>
        </w:rPr>
        <w:t> </w:t>
      </w:r>
      <w:r>
        <w:rPr>
          <w:spacing w:val="46"/>
          <w:w w:val="95"/>
        </w:rPr>
      </w:r>
      <w:r>
        <w:rPr/>
        <w:t>生产部经理，本公司董事会秘书。现任本公司董事、副总经理。</w:t>
      </w:r>
    </w:p>
    <w:p>
      <w:pPr>
        <w:pStyle w:val="BodyText"/>
        <w:spacing w:line="240" w:lineRule="auto" w:before="186"/>
        <w:ind w:left="335" w:right="6599"/>
        <w:jc w:val="center"/>
      </w:pPr>
      <w:r>
        <w:rPr/>
        <w:t>（</w:t>
      </w:r>
      <w:r>
        <w:rPr>
          <w:rFonts w:ascii="Times New Roman" w:hAnsi="Times New Roman" w:cs="Times New Roman" w:eastAsia="Times New Roman" w:hint="default"/>
        </w:rPr>
        <w:t>5</w:t>
      </w:r>
      <w:r>
        <w:rPr/>
        <w:t>）陈学通先生</w:t>
      </w:r>
    </w:p>
    <w:p>
      <w:pPr>
        <w:spacing w:line="240" w:lineRule="auto" w:before="4"/>
        <w:rPr>
          <w:rFonts w:ascii="宋体" w:hAnsi="宋体" w:cs="宋体" w:eastAsia="宋体" w:hint="default"/>
          <w:sz w:val="17"/>
          <w:szCs w:val="17"/>
        </w:rPr>
      </w:pPr>
    </w:p>
    <w:p>
      <w:pPr>
        <w:pStyle w:val="BodyText"/>
        <w:spacing w:line="304" w:lineRule="auto"/>
        <w:ind w:right="154" w:firstLine="460"/>
        <w:jc w:val="both"/>
      </w:pPr>
      <w:r>
        <w:rPr/>
        <w:t>中国国籍，无境外永久居留权。</w:t>
      </w:r>
      <w:r>
        <w:rPr>
          <w:rFonts w:ascii="Times New Roman" w:hAnsi="Times New Roman" w:cs="Times New Roman" w:eastAsia="Times New Roman" w:hint="default"/>
        </w:rPr>
        <w:t>1967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月出生，本科学历，曾任瑞安新一税务</w:t>
      </w:r>
      <w:r>
        <w:rPr>
          <w:w w:val="100"/>
        </w:rPr>
        <w:t> </w:t>
      </w:r>
      <w:r>
        <w:rPr>
          <w:spacing w:val="-4"/>
        </w:rPr>
        <w:t>师事务所所长。现任华峰集团有限公司财务总监，华峰铝业股份有限公司董事，福建兰</w:t>
      </w:r>
      <w:r>
        <w:rPr>
          <w:spacing w:val="-63"/>
        </w:rPr>
        <w:t> </w:t>
      </w:r>
      <w:r>
        <w:rPr>
          <w:spacing w:val="-63"/>
        </w:rPr>
      </w:r>
      <w:r>
        <w:rPr>
          <w:spacing w:val="-3"/>
        </w:rPr>
        <w:t>峰房地产开发有限公司董事，浙江华峰实业发展有限公司董事，浙江华峰物流有限公司</w:t>
      </w:r>
      <w:r>
        <w:rPr>
          <w:spacing w:val="-98"/>
        </w:rPr>
        <w:t> </w:t>
      </w:r>
      <w:r>
        <w:rPr>
          <w:spacing w:val="-98"/>
        </w:rPr>
      </w:r>
      <w:r>
        <w:rPr/>
        <w:t>监事。现任本公司董事。</w:t>
      </w:r>
    </w:p>
    <w:p>
      <w:pPr>
        <w:pStyle w:val="BodyText"/>
        <w:spacing w:line="240" w:lineRule="auto" w:before="181"/>
        <w:ind w:left="335" w:right="6599"/>
        <w:jc w:val="center"/>
      </w:pPr>
      <w:r>
        <w:rPr/>
        <w:t>（</w:t>
      </w:r>
      <w:r>
        <w:rPr>
          <w:rFonts w:ascii="Times New Roman" w:hAnsi="Times New Roman" w:cs="Times New Roman" w:eastAsia="Times New Roman" w:hint="default"/>
        </w:rPr>
        <w:t>6</w:t>
      </w:r>
      <w:r>
        <w:rPr/>
        <w:t>）孙向浩先生</w:t>
      </w:r>
    </w:p>
    <w:p>
      <w:pPr>
        <w:spacing w:line="240" w:lineRule="auto" w:before="6"/>
        <w:rPr>
          <w:rFonts w:ascii="宋体" w:hAnsi="宋体" w:cs="宋体" w:eastAsia="宋体" w:hint="default"/>
          <w:sz w:val="17"/>
          <w:szCs w:val="17"/>
        </w:rPr>
      </w:pPr>
    </w:p>
    <w:p>
      <w:pPr>
        <w:pStyle w:val="BodyText"/>
        <w:spacing w:line="302" w:lineRule="auto"/>
        <w:ind w:right="159" w:firstLine="460"/>
        <w:jc w:val="both"/>
      </w:pPr>
      <w:r>
        <w:rPr/>
        <w:t>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月出生，本科学历、工程师。荣获上海</w:t>
      </w:r>
      <w:r>
        <w:rPr>
          <w:w w:val="100"/>
        </w:rPr>
        <w:t> </w:t>
      </w:r>
      <w:r>
        <w:rPr>
          <w:spacing w:val="-4"/>
        </w:rPr>
        <w:t>市科技进步三等奖。曾供职于烟台万华合成革集团有限公司从事研发工作。现任本公司</w:t>
      </w:r>
      <w:r>
        <w:rPr>
          <w:spacing w:val="-63"/>
        </w:rPr>
        <w:t> </w:t>
      </w:r>
      <w:r>
        <w:rPr>
          <w:spacing w:val="-63"/>
        </w:rPr>
      </w:r>
      <w:r>
        <w:rPr/>
        <w:t>董事、技术中心副主任。</w:t>
      </w:r>
    </w:p>
    <w:p>
      <w:pPr>
        <w:pStyle w:val="BodyText"/>
        <w:spacing w:line="240" w:lineRule="auto" w:before="184"/>
        <w:ind w:left="332" w:right="6599"/>
        <w:jc w:val="center"/>
      </w:pPr>
      <w:r>
        <w:rPr/>
        <w:t>（</w:t>
      </w:r>
      <w:r>
        <w:rPr>
          <w:rFonts w:ascii="Times New Roman" w:hAnsi="Times New Roman" w:cs="Times New Roman" w:eastAsia="Times New Roman" w:hint="default"/>
        </w:rPr>
        <w:t>7</w:t>
      </w:r>
      <w:r>
        <w:rPr/>
        <w:t>）程鸣先生</w:t>
      </w:r>
    </w:p>
    <w:p>
      <w:pPr>
        <w:spacing w:line="240" w:lineRule="auto" w:before="6"/>
        <w:rPr>
          <w:rFonts w:ascii="宋体" w:hAnsi="宋体" w:cs="宋体" w:eastAsia="宋体" w:hint="default"/>
          <w:sz w:val="17"/>
          <w:szCs w:val="17"/>
        </w:rPr>
      </w:pPr>
    </w:p>
    <w:p>
      <w:pPr>
        <w:pStyle w:val="BodyText"/>
        <w:spacing w:line="302" w:lineRule="auto"/>
        <w:ind w:right="154" w:firstLine="460"/>
        <w:jc w:val="both"/>
      </w:pPr>
      <w:r>
        <w:rPr/>
        <w:t>中国国籍，无境外永久居留权。</w:t>
      </w:r>
      <w:r>
        <w:rPr>
          <w:rFonts w:ascii="Times New Roman" w:hAnsi="Times New Roman" w:cs="Times New Roman" w:eastAsia="Times New Roman" w:hint="default"/>
        </w:rPr>
        <w:t>1981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月出生，硕士。曾供职于华峰集团有限</w:t>
      </w:r>
      <w:r>
        <w:rPr>
          <w:w w:val="100"/>
        </w:rPr>
        <w:t> </w:t>
      </w:r>
      <w:r>
        <w:rPr>
          <w:spacing w:val="-6"/>
          <w:w w:val="95"/>
        </w:rPr>
        <w:t>公司投资发展部、华峰铝业股份有限公司，曾任本公司证券事务代表。现任本公司董事、</w:t>
      </w:r>
      <w:r>
        <w:rPr>
          <w:spacing w:val="38"/>
          <w:w w:val="95"/>
        </w:rPr>
        <w:t> </w:t>
      </w:r>
      <w:r>
        <w:rPr>
          <w:spacing w:val="38"/>
          <w:w w:val="95"/>
        </w:rPr>
      </w:r>
      <w:r>
        <w:rPr/>
        <w:t>董事会秘书。</w:t>
      </w:r>
    </w:p>
    <w:p>
      <w:pPr>
        <w:pStyle w:val="BodyText"/>
        <w:spacing w:line="240" w:lineRule="auto" w:before="184"/>
        <w:ind w:left="335" w:right="6599"/>
        <w:jc w:val="center"/>
      </w:pPr>
      <w:r>
        <w:rPr/>
        <w:t>（</w:t>
      </w:r>
      <w:r>
        <w:rPr>
          <w:rFonts w:ascii="Times New Roman" w:hAnsi="Times New Roman" w:cs="Times New Roman" w:eastAsia="Times New Roman" w:hint="default"/>
        </w:rPr>
        <w:t>8</w:t>
      </w:r>
      <w:r>
        <w:rPr/>
        <w:t>）张光杰先生</w:t>
      </w:r>
    </w:p>
    <w:p>
      <w:pPr>
        <w:spacing w:line="240" w:lineRule="auto" w:before="6"/>
        <w:rPr>
          <w:rFonts w:ascii="宋体" w:hAnsi="宋体" w:cs="宋体" w:eastAsia="宋体" w:hint="default"/>
          <w:sz w:val="17"/>
          <w:szCs w:val="17"/>
        </w:rPr>
      </w:pPr>
    </w:p>
    <w:p>
      <w:pPr>
        <w:pStyle w:val="BodyText"/>
        <w:spacing w:line="304" w:lineRule="auto"/>
        <w:ind w:right="154" w:firstLine="460"/>
        <w:jc w:val="both"/>
      </w:pPr>
      <w:r>
        <w:rPr/>
        <w:t>中国国籍，无境外永久居留权。</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月出生，硕士，律师、法学教授。现任</w:t>
      </w:r>
      <w:r>
        <w:rPr>
          <w:w w:val="100"/>
        </w:rPr>
        <w:t> </w:t>
      </w:r>
      <w:r>
        <w:rPr>
          <w:spacing w:val="-1"/>
          <w:w w:val="95"/>
        </w:rPr>
        <w:t>复旦大学法学院副院长、金融法研究中心研究员，中国法学会法理学研究会常务理事，</w:t>
      </w:r>
      <w:r>
        <w:rPr>
          <w:spacing w:val="46"/>
          <w:w w:val="95"/>
        </w:rPr>
        <w:t> </w:t>
      </w:r>
      <w:r>
        <w:rPr>
          <w:spacing w:val="46"/>
          <w:w w:val="95"/>
        </w:rPr>
      </w:r>
      <w:r>
        <w:rPr>
          <w:spacing w:val="-3"/>
        </w:rPr>
        <w:t>上海复旦远达科技公司董事，浙江英特集团股份有限公司、杭州诺邦无纺股份有限公司</w:t>
      </w:r>
      <w:r>
        <w:rPr>
          <w:spacing w:val="-98"/>
        </w:rPr>
        <w:t> </w:t>
      </w:r>
      <w:r>
        <w:rPr>
          <w:spacing w:val="-98"/>
        </w:rPr>
      </w:r>
      <w:r>
        <w:rPr/>
        <w:t>独立董事，本公司独立董事。</w:t>
      </w:r>
    </w:p>
    <w:p>
      <w:pPr>
        <w:pStyle w:val="BodyText"/>
        <w:spacing w:line="240" w:lineRule="auto" w:before="184"/>
        <w:ind w:left="335" w:right="6599"/>
        <w:jc w:val="center"/>
      </w:pPr>
      <w:r>
        <w:rPr/>
        <w:t>（</w:t>
      </w:r>
      <w:r>
        <w:rPr>
          <w:rFonts w:ascii="Times New Roman" w:hAnsi="Times New Roman" w:cs="Times New Roman" w:eastAsia="Times New Roman" w:hint="default"/>
        </w:rPr>
        <w:t>9</w:t>
      </w:r>
      <w:r>
        <w:rPr/>
        <w:t>）黄群慧先生</w:t>
      </w:r>
    </w:p>
    <w:p>
      <w:pPr>
        <w:spacing w:line="240" w:lineRule="auto" w:before="4"/>
        <w:rPr>
          <w:rFonts w:ascii="宋体" w:hAnsi="宋体" w:cs="宋体" w:eastAsia="宋体" w:hint="default"/>
          <w:sz w:val="17"/>
          <w:szCs w:val="17"/>
        </w:rPr>
      </w:pPr>
    </w:p>
    <w:p>
      <w:pPr>
        <w:pStyle w:val="BodyText"/>
        <w:spacing w:line="304" w:lineRule="auto"/>
        <w:ind w:right="154" w:firstLine="460"/>
        <w:jc w:val="both"/>
      </w:pPr>
      <w:r>
        <w:rPr/>
        <w:t>中国国籍，无境外永久居留权。</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月出生，博士、研究员。曾任中国社科</w:t>
      </w:r>
      <w:r>
        <w:rPr>
          <w:w w:val="100"/>
        </w:rPr>
        <w:t> </w:t>
      </w:r>
      <w:r>
        <w:rPr>
          <w:spacing w:val="-1"/>
          <w:w w:val="95"/>
        </w:rPr>
        <w:t>院经济学部工作室主任，中国社科院科研局副局长，曾担任过创元科技股份有限公司、</w:t>
      </w:r>
      <w:r>
        <w:rPr>
          <w:spacing w:val="46"/>
          <w:w w:val="95"/>
        </w:rPr>
        <w:t> </w:t>
      </w:r>
      <w:r>
        <w:rPr>
          <w:spacing w:val="46"/>
          <w:w w:val="95"/>
        </w:rPr>
      </w:r>
      <w:r>
        <w:rPr>
          <w:spacing w:val="-4"/>
        </w:rPr>
        <w:t>重庆华邦制药股份有限公司独立董事。现任中国社科院工业经济研究所党委书记、副所</w:t>
      </w:r>
      <w:r>
        <w:rPr>
          <w:spacing w:val="-66"/>
        </w:rPr>
        <w:t> </w:t>
      </w:r>
      <w:r>
        <w:rPr>
          <w:spacing w:val="-66"/>
        </w:rPr>
      </w:r>
      <w:r>
        <w:rPr/>
        <w:t>长，本公司独立董事。</w:t>
      </w:r>
    </w:p>
    <w:p>
      <w:pPr>
        <w:pStyle w:val="BodyText"/>
        <w:spacing w:line="240" w:lineRule="auto" w:before="181"/>
        <w:ind w:left="446" w:right="6599"/>
        <w:jc w:val="center"/>
      </w:pPr>
      <w:r>
        <w:rPr/>
        <w:t>（</w:t>
      </w:r>
      <w:r>
        <w:rPr>
          <w:rFonts w:ascii="Times New Roman" w:hAnsi="Times New Roman" w:cs="Times New Roman" w:eastAsia="Times New Roman" w:hint="default"/>
        </w:rPr>
        <w:t>10</w:t>
      </w:r>
      <w:r>
        <w:rPr/>
        <w:t>）何元福先生</w:t>
      </w:r>
    </w:p>
    <w:p>
      <w:pPr>
        <w:spacing w:line="240" w:lineRule="auto" w:before="6"/>
        <w:rPr>
          <w:rFonts w:ascii="宋体" w:hAnsi="宋体" w:cs="宋体" w:eastAsia="宋体" w:hint="default"/>
          <w:sz w:val="17"/>
          <w:szCs w:val="17"/>
        </w:rPr>
      </w:pPr>
    </w:p>
    <w:p>
      <w:pPr>
        <w:pStyle w:val="BodyText"/>
        <w:spacing w:line="304" w:lineRule="auto"/>
        <w:ind w:right="159" w:firstLine="460"/>
        <w:jc w:val="both"/>
      </w:pPr>
      <w:r>
        <w:rPr>
          <w:w w:val="95"/>
        </w:rPr>
        <w:t>中国国籍，无境外永久居留权。</w:t>
      </w:r>
      <w:r>
        <w:rPr>
          <w:rFonts w:ascii="Times New Roman" w:hAnsi="Times New Roman" w:cs="Times New Roman" w:eastAsia="Times New Roman" w:hint="default"/>
          <w:w w:val="95"/>
        </w:rPr>
        <w:t>1955 </w:t>
      </w:r>
      <w:r>
        <w:rPr>
          <w:w w:val="95"/>
        </w:rPr>
        <w:t>年 </w:t>
      </w:r>
      <w:r>
        <w:rPr>
          <w:rFonts w:ascii="Times New Roman" w:hAnsi="Times New Roman" w:cs="Times New Roman" w:eastAsia="Times New Roman" w:hint="default"/>
          <w:w w:val="95"/>
        </w:rPr>
        <w:t>3</w:t>
      </w:r>
      <w:r>
        <w:rPr>
          <w:rFonts w:ascii="Times New Roman" w:hAnsi="Times New Roman" w:cs="Times New Roman" w:eastAsia="Times New Roman" w:hint="default"/>
          <w:spacing w:val="21"/>
          <w:w w:val="95"/>
        </w:rPr>
        <w:t> </w:t>
      </w:r>
      <w:r>
        <w:rPr>
          <w:w w:val="95"/>
        </w:rPr>
        <w:t>月出生，本科学历，教授级高级会计师、</w:t>
      </w:r>
      <w:r>
        <w:rPr>
          <w:w w:val="50"/>
        </w:rPr>
        <w:t> </w:t>
      </w:r>
      <w:r>
        <w:rPr>
          <w:spacing w:val="-3"/>
        </w:rPr>
        <w:t>中国注册会计师非执业会员。曾任浙江省财政厅会管处副主任科员、主任科员，浙江省</w:t>
      </w:r>
      <w:r>
        <w:rPr>
          <w:spacing w:val="-100"/>
        </w:rPr>
        <w:t> </w:t>
      </w:r>
      <w:r>
        <w:rPr>
          <w:spacing w:val="-100"/>
        </w:rPr>
      </w:r>
      <w:r>
        <w:rPr>
          <w:spacing w:val="-4"/>
        </w:rPr>
        <w:t>注册会计师协会秘书长，浙江菲达环保科技股份有限公司独立董事，浙江新安化工股份</w:t>
      </w:r>
      <w:r>
        <w:rPr>
          <w:spacing w:val="-63"/>
        </w:rPr>
        <w:t> </w:t>
      </w:r>
      <w:r>
        <w:rPr>
          <w:spacing w:val="-63"/>
        </w:rPr>
      </w:r>
      <w:r>
        <w:rPr>
          <w:spacing w:val="-3"/>
        </w:rPr>
        <w:t>有限公司独立董事，浙江网盛生意宝股份有限公司独立董事，浙江报喜鸟服饰股份有限</w:t>
      </w:r>
    </w:p>
    <w:p>
      <w:pPr>
        <w:spacing w:after="0" w:line="304" w:lineRule="auto"/>
        <w:jc w:val="both"/>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312" w:lineRule="auto" w:before="29"/>
        <w:ind w:right="159"/>
        <w:jc w:val="both"/>
      </w:pPr>
      <w:r>
        <w:rPr>
          <w:spacing w:val="-1"/>
          <w:w w:val="95"/>
        </w:rPr>
        <w:t>公司独立董事。现任浙江省财政干部教育中心主任，浙江省中华会计函授学校副校长，</w:t>
      </w:r>
      <w:r>
        <w:rPr>
          <w:spacing w:val="46"/>
          <w:w w:val="95"/>
        </w:rPr>
        <w:t> </w:t>
      </w:r>
      <w:r>
        <w:rPr>
          <w:spacing w:val="46"/>
          <w:w w:val="95"/>
        </w:rPr>
      </w:r>
      <w:r>
        <w:rPr>
          <w:spacing w:val="-3"/>
        </w:rPr>
        <w:t>浙江省总会计师协会理事、常务理事，浙江省审计学会理事，海南海德实业股份有限公</w:t>
      </w:r>
      <w:r>
        <w:rPr>
          <w:spacing w:val="-98"/>
        </w:rPr>
        <w:t> </w:t>
      </w:r>
      <w:r>
        <w:rPr>
          <w:spacing w:val="-98"/>
        </w:rPr>
      </w:r>
      <w:r>
        <w:rPr>
          <w:spacing w:val="-3"/>
        </w:rPr>
        <w:t>司独立董事，浙江向日葵光能科技股份有限公司独立董事，杭州中瑞思创科技股份有限</w:t>
      </w:r>
      <w:r>
        <w:rPr>
          <w:spacing w:val="-99"/>
        </w:rPr>
        <w:t> </w:t>
      </w:r>
      <w:r>
        <w:rPr>
          <w:spacing w:val="-99"/>
        </w:rPr>
      </w:r>
      <w:r>
        <w:rPr/>
        <w:t>公司独立董事，杭州初灵信息技术股份有限公司独立董事及本公司独立董事。</w:t>
      </w:r>
    </w:p>
    <w:p>
      <w:pPr>
        <w:pStyle w:val="BodyText"/>
        <w:spacing w:line="240" w:lineRule="auto" w:before="175"/>
        <w:ind w:left="465" w:right="0"/>
        <w:jc w:val="left"/>
      </w:pPr>
      <w:r>
        <w:rPr/>
        <w:t>（</w:t>
      </w:r>
      <w:r>
        <w:rPr>
          <w:rFonts w:ascii="Times New Roman" w:hAnsi="Times New Roman" w:cs="Times New Roman" w:eastAsia="Times New Roman" w:hint="default"/>
        </w:rPr>
        <w:t>11</w:t>
      </w:r>
      <w:r>
        <w:rPr/>
        <w:t>）田景岩先生</w:t>
      </w:r>
    </w:p>
    <w:p>
      <w:pPr>
        <w:spacing w:line="240" w:lineRule="auto" w:before="6"/>
        <w:rPr>
          <w:rFonts w:ascii="宋体" w:hAnsi="宋体" w:cs="宋体" w:eastAsia="宋体" w:hint="default"/>
          <w:sz w:val="17"/>
          <w:szCs w:val="17"/>
        </w:rPr>
      </w:pPr>
    </w:p>
    <w:p>
      <w:pPr>
        <w:pStyle w:val="BodyText"/>
        <w:spacing w:line="304" w:lineRule="auto"/>
        <w:ind w:right="154" w:firstLine="460"/>
        <w:jc w:val="both"/>
      </w:pPr>
      <w:r>
        <w:rPr/>
        <w:t>中国国籍，无境外永久居留权。</w:t>
      </w:r>
      <w:r>
        <w:rPr>
          <w:rFonts w:ascii="Times New Roman" w:hAnsi="Times New Roman" w:cs="Times New Roman" w:eastAsia="Times New Roman" w:hint="default"/>
        </w:rPr>
        <w:t>1960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月出生，中专学历、助理工程师。曾任</w:t>
      </w:r>
      <w:r>
        <w:rPr>
          <w:w w:val="100"/>
        </w:rPr>
        <w:t> </w:t>
      </w:r>
      <w:r>
        <w:rPr>
          <w:spacing w:val="-4"/>
        </w:rPr>
        <w:t>北京市塑料三厂技术员、技术开发科长，深圳彩贺科技有限公司副总工程师。现任中国</w:t>
      </w:r>
      <w:r>
        <w:rPr>
          <w:spacing w:val="-64"/>
        </w:rPr>
        <w:t> </w:t>
      </w:r>
      <w:r>
        <w:rPr>
          <w:spacing w:val="-64"/>
        </w:rPr>
      </w:r>
      <w:r>
        <w:rPr>
          <w:spacing w:val="-3"/>
          <w:w w:val="100"/>
        </w:rPr>
        <w:t>塑料加工工业协会人造革合成革专委会副秘书长、联合科技控股股份有限公司独立董事</w:t>
      </w:r>
      <w:r>
        <w:rPr>
          <w:spacing w:val="-111"/>
          <w:w w:val="100"/>
        </w:rPr>
        <w:t> </w:t>
      </w:r>
      <w:r>
        <w:rPr>
          <w:spacing w:val="-111"/>
          <w:w w:val="100"/>
        </w:rPr>
      </w:r>
      <w:r>
        <w:rPr/>
        <w:t>及本公司独立董事。</w:t>
      </w:r>
    </w:p>
    <w:p>
      <w:pPr>
        <w:pStyle w:val="BodyText"/>
        <w:spacing w:line="240" w:lineRule="auto" w:before="184"/>
        <w:ind w:left="580" w:right="0"/>
        <w:jc w:val="left"/>
      </w:pPr>
      <w:r>
        <w:rPr>
          <w:rFonts w:ascii="Times New Roman" w:hAnsi="Times New Roman" w:cs="Times New Roman" w:eastAsia="Times New Roman" w:hint="default"/>
        </w:rPr>
        <w:t>2</w:t>
      </w:r>
      <w:r>
        <w:rPr/>
        <w:t>、监事会成员</w:t>
      </w:r>
    </w:p>
    <w:p>
      <w:pPr>
        <w:spacing w:line="240" w:lineRule="auto" w:before="4"/>
        <w:rPr>
          <w:rFonts w:ascii="宋体" w:hAnsi="宋体" w:cs="宋体" w:eastAsia="宋体" w:hint="default"/>
          <w:sz w:val="17"/>
          <w:szCs w:val="17"/>
        </w:rPr>
      </w:pPr>
    </w:p>
    <w:p>
      <w:pPr>
        <w:pStyle w:val="BodyText"/>
        <w:spacing w:line="240" w:lineRule="auto"/>
        <w:ind w:left="465" w:right="0"/>
        <w:jc w:val="left"/>
      </w:pPr>
      <w:r>
        <w:rPr/>
        <w:t>（</w:t>
      </w:r>
      <w:r>
        <w:rPr>
          <w:rFonts w:ascii="Times New Roman" w:hAnsi="Times New Roman" w:cs="Times New Roman" w:eastAsia="Times New Roman" w:hint="default"/>
        </w:rPr>
        <w:t>1</w:t>
      </w:r>
      <w:r>
        <w:rPr/>
        <w:t>）贺璇先生</w:t>
      </w:r>
    </w:p>
    <w:p>
      <w:pPr>
        <w:spacing w:line="240" w:lineRule="auto" w:before="6"/>
        <w:rPr>
          <w:rFonts w:ascii="宋体" w:hAnsi="宋体" w:cs="宋体" w:eastAsia="宋体" w:hint="default"/>
          <w:sz w:val="17"/>
          <w:szCs w:val="17"/>
        </w:rPr>
      </w:pPr>
    </w:p>
    <w:p>
      <w:pPr>
        <w:pStyle w:val="BodyText"/>
        <w:spacing w:line="292" w:lineRule="auto"/>
        <w:ind w:right="161" w:firstLine="460"/>
        <w:jc w:val="both"/>
      </w:pPr>
      <w:r>
        <w:rPr/>
        <w:t>中国国籍，无境外永久居留权。</w:t>
      </w:r>
      <w:r>
        <w:rPr>
          <w:rFonts w:ascii="Times New Roman" w:hAnsi="Times New Roman" w:cs="Times New Roman" w:eastAsia="Times New Roman" w:hint="default"/>
        </w:rPr>
        <w:t>1974</w:t>
      </w:r>
      <w:r>
        <w:rPr>
          <w:rFonts w:ascii="Times New Roman" w:hAnsi="Times New Roman" w:cs="Times New Roman" w:eastAsia="Times New Roman" w:hint="default"/>
          <w:spacing w:val="-12"/>
        </w:rPr>
        <w:t> </w:t>
      </w:r>
      <w:r>
        <w:rPr/>
        <w:t>年</w:t>
      </w:r>
      <w:r>
        <w:rPr>
          <w:spacing w:val="-7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4"/>
        </w:rPr>
        <w:t> </w:t>
      </w:r>
      <w:r>
        <w:rPr/>
        <w:t>月出生，硕士学历，工程师。曾任杭州</w:t>
      </w:r>
      <w:r>
        <w:rPr>
          <w:w w:val="100"/>
        </w:rPr>
        <w:t> </w:t>
      </w:r>
      <w:r>
        <w:rPr/>
        <w:t>新光塑料有限公司一分厂厂长助理、副厂长，曾获</w:t>
      </w:r>
      <w:r>
        <w:rPr>
          <w:rFonts w:ascii="Times New Roman" w:hAnsi="Times New Roman" w:cs="Times New Roman" w:eastAsia="Times New Roman" w:hint="default"/>
        </w:rPr>
        <w:t>“</w:t>
      </w:r>
      <w:r>
        <w:rPr/>
        <w:t>上海市金山区技改创新标兵”荣誉</w:t>
      </w:r>
      <w:r>
        <w:rPr>
          <w:spacing w:val="-89"/>
        </w:rPr>
        <w:t> </w:t>
      </w:r>
      <w:r>
        <w:rPr>
          <w:spacing w:val="-89"/>
        </w:rPr>
      </w:r>
      <w:r>
        <w:rPr/>
        <w:t>称号，现任本公司生产部副经理、监事会主席。</w:t>
      </w:r>
    </w:p>
    <w:p>
      <w:pPr>
        <w:pStyle w:val="BodyText"/>
        <w:spacing w:line="240" w:lineRule="auto" w:before="193"/>
        <w:ind w:left="465" w:right="0"/>
        <w:jc w:val="left"/>
      </w:pPr>
      <w:r>
        <w:rPr/>
        <w:t>（</w:t>
      </w:r>
      <w:r>
        <w:rPr>
          <w:rFonts w:ascii="Times New Roman" w:hAnsi="Times New Roman" w:cs="Times New Roman" w:eastAsia="Times New Roman" w:hint="default"/>
        </w:rPr>
        <w:t>2</w:t>
      </w:r>
      <w:r>
        <w:rPr/>
        <w:t>）杨耀先生</w:t>
      </w:r>
    </w:p>
    <w:p>
      <w:pPr>
        <w:spacing w:line="240" w:lineRule="auto" w:before="6"/>
        <w:rPr>
          <w:rFonts w:ascii="宋体" w:hAnsi="宋体" w:cs="宋体" w:eastAsia="宋体" w:hint="default"/>
          <w:sz w:val="17"/>
          <w:szCs w:val="17"/>
        </w:rPr>
      </w:pPr>
    </w:p>
    <w:p>
      <w:pPr>
        <w:pStyle w:val="BodyText"/>
        <w:spacing w:line="292" w:lineRule="auto"/>
        <w:ind w:right="154" w:firstLine="460"/>
        <w:jc w:val="both"/>
      </w:pPr>
      <w:r>
        <w:rPr/>
        <w:t>中国国籍，无境外永久居留权。</w:t>
      </w:r>
      <w:r>
        <w:rPr>
          <w:rFonts w:ascii="Times New Roman" w:hAnsi="Times New Roman" w:cs="Times New Roman" w:eastAsia="Times New Roman" w:hint="default"/>
        </w:rPr>
        <w:t>1976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月出生，高中毕业。曾供职于华峰集团</w:t>
      </w:r>
      <w:r>
        <w:rPr>
          <w:w w:val="100"/>
        </w:rPr>
        <w:t> </w:t>
      </w:r>
      <w:r>
        <w:rPr/>
        <w:t>有限公司。现任本公司供应部经理、监事。</w:t>
      </w:r>
    </w:p>
    <w:p>
      <w:pPr>
        <w:pStyle w:val="BodyText"/>
        <w:spacing w:line="240" w:lineRule="auto" w:before="195"/>
        <w:ind w:left="465" w:right="0"/>
        <w:jc w:val="left"/>
      </w:pPr>
      <w:r>
        <w:rPr/>
        <w:t>（</w:t>
      </w:r>
      <w:r>
        <w:rPr>
          <w:rFonts w:ascii="Times New Roman" w:hAnsi="Times New Roman" w:cs="Times New Roman" w:eastAsia="Times New Roman" w:hint="default"/>
        </w:rPr>
        <w:t>3</w:t>
      </w:r>
      <w:r>
        <w:rPr/>
        <w:t>）刘勇胜先生</w:t>
      </w:r>
    </w:p>
    <w:p>
      <w:pPr>
        <w:spacing w:line="240" w:lineRule="auto" w:before="4"/>
        <w:rPr>
          <w:rFonts w:ascii="宋体" w:hAnsi="宋体" w:cs="宋体" w:eastAsia="宋体" w:hint="default"/>
          <w:sz w:val="17"/>
          <w:szCs w:val="17"/>
        </w:rPr>
      </w:pPr>
    </w:p>
    <w:p>
      <w:pPr>
        <w:pStyle w:val="BodyText"/>
        <w:spacing w:line="302" w:lineRule="auto"/>
        <w:ind w:right="154" w:firstLine="460"/>
        <w:jc w:val="both"/>
      </w:pPr>
      <w:r>
        <w:rPr/>
        <w:t>中国国籍，无境外永久居留权。</w:t>
      </w:r>
      <w:r>
        <w:rPr>
          <w:rFonts w:ascii="Times New Roman" w:hAnsi="Times New Roman" w:cs="Times New Roman" w:eastAsia="Times New Roman" w:hint="default"/>
        </w:rPr>
        <w:t>1971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月出生，大专学历。曾任南京佳山纺织</w:t>
      </w:r>
      <w:r>
        <w:rPr>
          <w:w w:val="100"/>
        </w:rPr>
        <w:t> </w:t>
      </w:r>
      <w:r>
        <w:rPr>
          <w:spacing w:val="-6"/>
          <w:w w:val="98"/>
        </w:rPr>
        <w:t>有限公司生产技术部经理，温州人造革有限公司开发部经理。现任本公司技术部副经理、</w:t>
      </w:r>
      <w:r>
        <w:rPr>
          <w:spacing w:val="-109"/>
          <w:w w:val="98"/>
        </w:rPr>
        <w:t> </w:t>
      </w:r>
      <w:r>
        <w:rPr>
          <w:spacing w:val="-109"/>
          <w:w w:val="98"/>
        </w:rPr>
      </w:r>
      <w:r>
        <w:rPr/>
        <w:t>监事。</w:t>
      </w:r>
    </w:p>
    <w:p>
      <w:pPr>
        <w:pStyle w:val="BodyText"/>
        <w:spacing w:line="240" w:lineRule="auto" w:before="186"/>
        <w:ind w:left="580" w:right="0"/>
        <w:jc w:val="left"/>
      </w:pPr>
      <w:r>
        <w:rPr>
          <w:rFonts w:ascii="Times New Roman" w:hAnsi="Times New Roman" w:cs="Times New Roman" w:eastAsia="Times New Roman" w:hint="default"/>
        </w:rPr>
        <w:t>3</w:t>
      </w:r>
      <w:r>
        <w:rPr/>
        <w:t>、高级管理人员</w:t>
      </w:r>
    </w:p>
    <w:p>
      <w:pPr>
        <w:spacing w:line="240" w:lineRule="auto" w:before="4"/>
        <w:rPr>
          <w:rFonts w:ascii="宋体" w:hAnsi="宋体" w:cs="宋体" w:eastAsia="宋体" w:hint="default"/>
          <w:sz w:val="17"/>
          <w:szCs w:val="17"/>
        </w:rPr>
      </w:pPr>
    </w:p>
    <w:p>
      <w:pPr>
        <w:pStyle w:val="BodyText"/>
        <w:spacing w:line="240" w:lineRule="auto"/>
        <w:ind w:left="465" w:right="0"/>
        <w:jc w:val="left"/>
      </w:pPr>
      <w:r>
        <w:rPr/>
        <w:t>（</w:t>
      </w:r>
      <w:r>
        <w:rPr>
          <w:rFonts w:ascii="Times New Roman" w:hAnsi="Times New Roman" w:cs="Times New Roman" w:eastAsia="Times New Roman" w:hint="default"/>
        </w:rPr>
        <w:t>1</w:t>
      </w:r>
      <w:r>
        <w:rPr/>
        <w:t>）叶芬弟先生，总经理、财务总监，见董事简介。</w:t>
      </w:r>
    </w:p>
    <w:p>
      <w:pPr>
        <w:spacing w:line="240" w:lineRule="auto" w:before="6"/>
        <w:rPr>
          <w:rFonts w:ascii="宋体" w:hAnsi="宋体" w:cs="宋体" w:eastAsia="宋体" w:hint="default"/>
          <w:sz w:val="17"/>
          <w:szCs w:val="17"/>
        </w:rPr>
      </w:pPr>
    </w:p>
    <w:p>
      <w:pPr>
        <w:pStyle w:val="BodyText"/>
        <w:spacing w:line="240" w:lineRule="auto"/>
        <w:ind w:left="465" w:right="0"/>
        <w:jc w:val="left"/>
      </w:pPr>
      <w:r>
        <w:rPr/>
        <w:t>（</w:t>
      </w:r>
      <w:r>
        <w:rPr>
          <w:rFonts w:ascii="Times New Roman" w:hAnsi="Times New Roman" w:cs="Times New Roman" w:eastAsia="Times New Roman" w:hint="default"/>
        </w:rPr>
        <w:t>2</w:t>
      </w:r>
      <w:r>
        <w:rPr/>
        <w:t>）王克亮先生，副总经理，见董事简介。</w:t>
      </w:r>
    </w:p>
    <w:p>
      <w:pPr>
        <w:spacing w:line="240" w:lineRule="auto" w:before="4"/>
        <w:rPr>
          <w:rFonts w:ascii="宋体" w:hAnsi="宋体" w:cs="宋体" w:eastAsia="宋体" w:hint="default"/>
          <w:sz w:val="17"/>
          <w:szCs w:val="17"/>
        </w:rPr>
      </w:pPr>
    </w:p>
    <w:p>
      <w:pPr>
        <w:pStyle w:val="BodyText"/>
        <w:spacing w:line="240" w:lineRule="auto"/>
        <w:ind w:left="465" w:right="0"/>
        <w:jc w:val="left"/>
      </w:pPr>
      <w:r>
        <w:rPr/>
        <w:t>（</w:t>
      </w:r>
      <w:r>
        <w:rPr>
          <w:rFonts w:ascii="Times New Roman" w:hAnsi="Times New Roman" w:cs="Times New Roman" w:eastAsia="Times New Roman" w:hint="default"/>
        </w:rPr>
        <w:t>3</w:t>
      </w:r>
      <w:r>
        <w:rPr/>
        <w:t>）王道冲先生，副总经理</w:t>
      </w:r>
    </w:p>
    <w:p>
      <w:pPr>
        <w:spacing w:line="240" w:lineRule="auto" w:before="6"/>
        <w:rPr>
          <w:rFonts w:ascii="宋体" w:hAnsi="宋体" w:cs="宋体" w:eastAsia="宋体" w:hint="default"/>
          <w:sz w:val="17"/>
          <w:szCs w:val="17"/>
        </w:rPr>
      </w:pPr>
    </w:p>
    <w:p>
      <w:pPr>
        <w:pStyle w:val="BodyText"/>
        <w:spacing w:line="292" w:lineRule="auto"/>
        <w:ind w:right="159" w:firstLine="460"/>
        <w:jc w:val="both"/>
      </w:pPr>
      <w:r>
        <w:rPr/>
        <w:t>中国国籍，无境外永久居留权。</w:t>
      </w:r>
      <w:r>
        <w:rPr>
          <w:rFonts w:ascii="Times New Roman" w:hAnsi="Times New Roman" w:cs="Times New Roman" w:eastAsia="Times New Roman" w:hint="default"/>
        </w:rPr>
        <w:t>1948</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月出生，大专学历、工程师。曾任温州</w:t>
      </w:r>
      <w:r>
        <w:rPr>
          <w:w w:val="100"/>
        </w:rPr>
        <w:t> </w:t>
      </w:r>
      <w:r>
        <w:rPr/>
        <w:t>梅屿发电厂温州电业局班长、科员、工程师、</w:t>
      </w:r>
      <w:r>
        <w:rPr>
          <w:rFonts w:ascii="Times New Roman" w:hAnsi="Times New Roman" w:cs="Times New Roman" w:eastAsia="Times New Roman" w:hint="default"/>
        </w:rPr>
        <w:t>110KV</w:t>
      </w:r>
      <w:r>
        <w:rPr>
          <w:rFonts w:ascii="Times New Roman" w:hAnsi="Times New Roman" w:cs="Times New Roman" w:eastAsia="Times New Roman" w:hint="default"/>
          <w:spacing w:val="12"/>
        </w:rPr>
        <w:t> </w:t>
      </w:r>
      <w:r>
        <w:rPr/>
        <w:t>变电工区副主任、主任，苍南供</w:t>
      </w:r>
      <w:r>
        <w:rPr>
          <w:spacing w:val="-112"/>
        </w:rPr>
        <w:t> </w:t>
      </w:r>
      <w:r>
        <w:rPr/>
        <w:t>电局局长，瑞安市供电局局长，本公司董事。现任本公司副总经理。</w:t>
      </w:r>
    </w:p>
    <w:p>
      <w:pPr>
        <w:pStyle w:val="BodyText"/>
        <w:spacing w:line="240" w:lineRule="auto" w:before="193"/>
        <w:ind w:left="465" w:right="0"/>
        <w:jc w:val="left"/>
      </w:pPr>
      <w:r>
        <w:rPr/>
        <w:t>（</w:t>
      </w:r>
      <w:r>
        <w:rPr>
          <w:rFonts w:ascii="Times New Roman" w:hAnsi="Times New Roman" w:cs="Times New Roman" w:eastAsia="Times New Roman" w:hint="default"/>
        </w:rPr>
        <w:t>4</w:t>
      </w:r>
      <w:r>
        <w:rPr/>
        <w:t>）赵鸿凯先生，副总经理，见董事简介。</w:t>
      </w:r>
    </w:p>
    <w:p>
      <w:pPr>
        <w:spacing w:after="0" w:line="240" w:lineRule="auto"/>
        <w:jc w:val="left"/>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240" w:lineRule="auto" w:before="29"/>
        <w:ind w:right="0" w:firstLine="345"/>
        <w:jc w:val="left"/>
      </w:pPr>
      <w:r>
        <w:rPr/>
        <w:t>（</w:t>
      </w:r>
      <w:r>
        <w:rPr>
          <w:rFonts w:ascii="Times New Roman" w:hAnsi="Times New Roman" w:cs="Times New Roman" w:eastAsia="Times New Roman" w:hint="default"/>
        </w:rPr>
        <w:t>5</w:t>
      </w:r>
      <w:r>
        <w:rPr/>
        <w:t>）程鸣先生，董事会秘书，见董事简介。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BodyText"/>
        <w:spacing w:line="343" w:lineRule="auto"/>
        <w:ind w:left="580" w:right="2346" w:hanging="461"/>
        <w:jc w:val="left"/>
      </w:pPr>
      <w:r>
        <w:rPr/>
        <w:t>二、报告期内董事、监事、高级管理人员变动情况</w:t>
      </w:r>
      <w:r>
        <w:rPr>
          <w:spacing w:val="-107"/>
        </w:rPr>
        <w:t> </w:t>
      </w:r>
      <w:r>
        <w:rPr/>
        <w:t>报告期内，公司董事、监事、高级管理人员没有发生变动。</w:t>
      </w:r>
    </w:p>
    <w:p>
      <w:pPr>
        <w:spacing w:line="240" w:lineRule="auto" w:before="0"/>
        <w:rPr>
          <w:rFonts w:ascii="宋体" w:hAnsi="宋体" w:cs="宋体" w:eastAsia="宋体" w:hint="default"/>
          <w:sz w:val="22"/>
          <w:szCs w:val="22"/>
        </w:rPr>
      </w:pPr>
    </w:p>
    <w:p>
      <w:pPr>
        <w:pStyle w:val="BodyText"/>
        <w:spacing w:line="312" w:lineRule="auto" w:before="171"/>
        <w:ind w:right="0"/>
        <w:jc w:val="left"/>
      </w:pPr>
      <w:r>
        <w:rPr>
          <w:spacing w:val="-4"/>
          <w:w w:val="100"/>
        </w:rPr>
        <w:t>三、报告期内，公司核心技术团队或关键技术人员（非董事、监事、高级管理人员）未</w:t>
      </w:r>
      <w:r>
        <w:rPr>
          <w:spacing w:val="-80"/>
          <w:w w:val="100"/>
        </w:rPr>
        <w:t> </w:t>
      </w:r>
      <w:r>
        <w:rPr>
          <w:spacing w:val="-80"/>
          <w:w w:val="100"/>
        </w:rPr>
      </w:r>
      <w:r>
        <w:rPr/>
        <w:t>发生变动</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四、公司员工情况</w:t>
      </w:r>
    </w:p>
    <w:p>
      <w:pPr>
        <w:pStyle w:val="BodyText"/>
        <w:spacing w:line="343" w:lineRule="auto" w:before="128"/>
        <w:ind w:left="600" w:right="0" w:hanging="135"/>
        <w:jc w:val="left"/>
      </w:pPr>
      <w:r>
        <w:rPr/>
        <w:t>（一）员工构成情况</w:t>
      </w:r>
      <w:r>
        <w:rPr>
          <w:spacing w:val="-112"/>
        </w:rPr>
        <w:t> </w:t>
      </w:r>
      <w:r>
        <w:rPr/>
        <w:t>为减少管理成本，使公司能够更专心于企业的生产经营，公司将部分临时性、辅</w:t>
      </w:r>
    </w:p>
    <w:p>
      <w:pPr>
        <w:pStyle w:val="BodyText"/>
        <w:spacing w:line="292" w:lineRule="auto"/>
        <w:ind w:right="0"/>
        <w:jc w:val="left"/>
      </w:pPr>
      <w:r>
        <w:rPr>
          <w:spacing w:val="-3"/>
        </w:rPr>
        <w:t>助性的工作岗位转移给专业的劳务派遣公司承担。截止</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日，公司共有在册</w:t>
      </w:r>
      <w:r>
        <w:rPr>
          <w:spacing w:val="-89"/>
        </w:rPr>
        <w:t> </w:t>
      </w:r>
      <w:r>
        <w:rPr>
          <w:spacing w:val="-89"/>
        </w:rPr>
      </w:r>
      <w:r>
        <w:rPr/>
        <w:t>员工</w:t>
      </w:r>
      <w:r>
        <w:rPr>
          <w:rFonts w:ascii="Times New Roman" w:hAnsi="Times New Roman" w:cs="Times New Roman" w:eastAsia="Times New Roman" w:hint="default"/>
        </w:rPr>
        <w:t>513</w:t>
      </w:r>
      <w:r>
        <w:rPr/>
        <w:t>人，其中各类人员情况如下：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307" w:type="dxa"/>
        <w:tblLayout w:type="fixed"/>
        <w:tblCellMar>
          <w:top w:w="0" w:type="dxa"/>
          <w:left w:w="0" w:type="dxa"/>
          <w:bottom w:w="0" w:type="dxa"/>
          <w:right w:w="0" w:type="dxa"/>
        </w:tblCellMar>
        <w:tblLook w:val="01E0"/>
      </w:tblPr>
      <w:tblGrid>
        <w:gridCol w:w="2760"/>
        <w:gridCol w:w="2760"/>
        <w:gridCol w:w="2760"/>
      </w:tblGrid>
      <w:tr>
        <w:trPr>
          <w:trHeight w:val="422" w:hRule="exact"/>
        </w:trPr>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岗位类别</w:t>
            </w:r>
            <w:r>
              <w:rPr>
                <w:rFonts w:ascii="Microsoft JhengHei" w:hAnsi="Microsoft JhengHei" w:cs="Microsoft JhengHei" w:eastAsia="Microsoft JhengHei"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left="7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员工人数（人）</w:t>
            </w:r>
            <w:r>
              <w:rPr>
                <w:rFonts w:ascii="Microsoft JhengHei" w:hAnsi="Microsoft JhengHei" w:cs="Microsoft JhengHei" w:eastAsia="Microsoft JhengHei"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left="10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Microsoft JhengHei" w:hAnsi="Microsoft JhengHei" w:cs="Microsoft JhengHei" w:eastAsia="Microsoft JhengHei" w:hint="default"/>
                <w:sz w:val="18"/>
                <w:szCs w:val="18"/>
              </w:rPr>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331</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64.52%</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26</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5.07%</w:t>
            </w:r>
          </w:p>
        </w:tc>
      </w:tr>
      <w:tr>
        <w:trPr>
          <w:trHeight w:val="420"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2"/>
                <w:sz w:val="18"/>
              </w:rPr>
              <w:t>115</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22.42%</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8</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1.56%</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其他管理人员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33</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6.43%</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513</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学历类别</w:t>
            </w:r>
            <w:r>
              <w:rPr>
                <w:rFonts w:ascii="Microsoft JhengHei" w:hAnsi="Microsoft JhengHei" w:cs="Microsoft JhengHei" w:eastAsia="Microsoft JhengHei"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人数（人）</w:t>
            </w:r>
            <w:r>
              <w:rPr>
                <w:rFonts w:ascii="Microsoft JhengHei" w:hAnsi="Microsoft JhengHei" w:cs="Microsoft JhengHei" w:eastAsia="Microsoft JhengHei"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left="10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Microsoft JhengHei" w:hAnsi="Microsoft JhengHei" w:cs="Microsoft JhengHei" w:eastAsia="Microsoft JhengHei" w:hint="default"/>
                <w:sz w:val="18"/>
                <w:szCs w:val="18"/>
              </w:rPr>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1</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0.19%</w:t>
            </w:r>
          </w:p>
        </w:tc>
      </w:tr>
      <w:tr>
        <w:trPr>
          <w:trHeight w:val="420"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13</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2.53%</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64</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12.48%</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95</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18.52%</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340</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66.28%</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513</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年龄区间</w:t>
            </w:r>
            <w:r>
              <w:rPr>
                <w:rFonts w:ascii="Microsoft JhengHei" w:hAnsi="Microsoft JhengHei" w:cs="Microsoft JhengHei" w:eastAsia="Microsoft JhengHei"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人数（人）</w:t>
            </w:r>
            <w:r>
              <w:rPr>
                <w:rFonts w:ascii="Microsoft JhengHei" w:hAnsi="Microsoft JhengHei" w:cs="Microsoft JhengHei" w:eastAsia="Microsoft JhengHei"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307" w:lineRule="exact"/>
              <w:ind w:left="10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Microsoft JhengHei" w:hAnsi="Microsoft JhengHei" w:cs="Microsoft JhengHei" w:eastAsia="Microsoft JhengHei" w:hint="default"/>
                <w:sz w:val="18"/>
                <w:szCs w:val="18"/>
              </w:rPr>
            </w:r>
          </w:p>
        </w:tc>
      </w:tr>
      <w:tr>
        <w:trPr>
          <w:trHeight w:val="420"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岁以下</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214</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41.72%</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岁</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215</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41.91%</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岁</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77</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15.01%</w:t>
            </w:r>
          </w:p>
        </w:tc>
      </w:tr>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岁以上</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z w:val="18"/>
              </w:rPr>
              <w:t>7</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1.36%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6" w:top="1100" w:bottom="1160" w:left="1680" w:right="1300"/>
        </w:sectPr>
      </w:pPr>
    </w:p>
    <w:p>
      <w:pPr>
        <w:spacing w:line="240" w:lineRule="auto" w:before="8"/>
        <w:rPr>
          <w:rFonts w:ascii="宋体" w:hAnsi="宋体" w:cs="宋体" w:eastAsia="宋体" w:hint="default"/>
          <w:sz w:val="24"/>
          <w:szCs w:val="24"/>
        </w:rPr>
      </w:pPr>
    </w:p>
    <w:tbl>
      <w:tblPr>
        <w:tblW w:w="0" w:type="auto"/>
        <w:jc w:val="left"/>
        <w:tblInd w:w="307" w:type="dxa"/>
        <w:tblLayout w:type="fixed"/>
        <w:tblCellMar>
          <w:top w:w="0" w:type="dxa"/>
          <w:left w:w="0" w:type="dxa"/>
          <w:bottom w:w="0" w:type="dxa"/>
          <w:right w:w="0" w:type="dxa"/>
        </w:tblCellMar>
        <w:tblLook w:val="01E0"/>
      </w:tblPr>
      <w:tblGrid>
        <w:gridCol w:w="2760"/>
        <w:gridCol w:w="2760"/>
        <w:gridCol w:w="2760"/>
      </w:tblGrid>
      <w:tr>
        <w:trPr>
          <w:trHeight w:val="422" w:hRule="exact"/>
        </w:trPr>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513</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9"/>
        <w:ind w:left="580" w:right="0"/>
        <w:jc w:val="left"/>
      </w:pPr>
      <w:r>
        <w:rPr/>
        <w:t>（二）截止报告期末，公司没有需承担费用的离退休人员。</w:t>
      </w:r>
    </w:p>
    <w:p>
      <w:pPr>
        <w:spacing w:after="0" w:line="240" w:lineRule="auto"/>
        <w:jc w:val="left"/>
        <w:sectPr>
          <w:pgSz w:w="11910" w:h="16840"/>
          <w:pgMar w:header="877" w:footer="976" w:top="1100" w:bottom="1160" w:left="1680" w:right="1300"/>
        </w:sectPr>
      </w:pPr>
    </w:p>
    <w:p>
      <w:pPr>
        <w:spacing w:line="240" w:lineRule="auto" w:before="11"/>
        <w:rPr>
          <w:rFonts w:ascii="宋体" w:hAnsi="宋体" w:cs="宋体" w:eastAsia="宋体" w:hint="default"/>
          <w:sz w:val="26"/>
          <w:szCs w:val="26"/>
        </w:rPr>
      </w:pPr>
    </w:p>
    <w:p>
      <w:pPr>
        <w:pStyle w:val="Heading1"/>
        <w:spacing w:line="501" w:lineRule="exact"/>
        <w:ind w:left="2707" w:right="2810"/>
        <w:jc w:val="center"/>
        <w:rPr>
          <w:b w:val="0"/>
          <w:bCs w:val="0"/>
        </w:rPr>
      </w:pPr>
      <w:bookmarkStart w:name="_TOC_250002" w:id="7"/>
      <w:r>
        <w:rPr/>
        <w:t>第七节 </w:t>
      </w:r>
      <w:r>
        <w:rPr>
          <w:spacing w:val="9"/>
        </w:rPr>
        <w:t> </w:t>
      </w:r>
      <w:r>
        <w:rPr/>
        <w:t>公司治理结构</w:t>
      </w:r>
      <w:bookmarkEnd w:id="7"/>
      <w:r>
        <w:rPr>
          <w:b w:val="0"/>
          <w:bCs w:val="0"/>
        </w:rPr>
      </w:r>
    </w:p>
    <w:p>
      <w:pPr>
        <w:spacing w:line="240" w:lineRule="auto" w:before="7"/>
        <w:rPr>
          <w:rFonts w:ascii="Microsoft JhengHei" w:hAnsi="Microsoft JhengHei" w:cs="Microsoft JhengHei" w:eastAsia="Microsoft JhengHei" w:hint="default"/>
          <w:b/>
          <w:bCs/>
          <w:sz w:val="28"/>
          <w:szCs w:val="28"/>
        </w:rPr>
      </w:pPr>
    </w:p>
    <w:p>
      <w:pPr>
        <w:pStyle w:val="BodyText"/>
        <w:spacing w:line="309" w:lineRule="auto"/>
        <w:ind w:left="568" w:right="108" w:hanging="449"/>
        <w:jc w:val="left"/>
      </w:pPr>
      <w:r>
        <w:rPr/>
        <w:t>一、公司治理情况</w:t>
      </w:r>
      <w:r>
        <w:rPr>
          <w:spacing w:val="-112"/>
        </w:rPr>
        <w:t> </w:t>
      </w:r>
      <w:r>
        <w:rPr>
          <w:spacing w:val="-21"/>
          <w:w w:val="100"/>
        </w:rPr>
        <w:t>报告期内，公司严格按照《公司法》、《证券法》、《上市公司治理准则》、《深圳证券</w:t>
      </w:r>
    </w:p>
    <w:p>
      <w:pPr>
        <w:pStyle w:val="BodyText"/>
        <w:spacing w:line="309" w:lineRule="auto" w:before="23"/>
        <w:ind w:right="221"/>
        <w:jc w:val="both"/>
      </w:pPr>
      <w:r>
        <w:rPr>
          <w:spacing w:val="-12"/>
          <w:w w:val="98"/>
        </w:rPr>
        <w:t>交易所创业板股票上市规则》、《深圳证券交易所创业板上市公司规范运作指引》等法律、</w:t>
      </w:r>
      <w:r>
        <w:rPr>
          <w:spacing w:val="-98"/>
          <w:w w:val="98"/>
        </w:rPr>
        <w:t> </w:t>
      </w:r>
      <w:r>
        <w:rPr>
          <w:spacing w:val="-98"/>
          <w:w w:val="98"/>
        </w:rPr>
      </w:r>
      <w:r>
        <w:rPr>
          <w:spacing w:val="-4"/>
        </w:rPr>
        <w:t>法规和中国证监会有关法律法规等的要求，不断完善公司的法人治理结构，建立健全公</w:t>
      </w:r>
      <w:r>
        <w:rPr>
          <w:spacing w:val="-63"/>
        </w:rPr>
        <w:t> </w:t>
      </w:r>
      <w:r>
        <w:rPr>
          <w:spacing w:val="-63"/>
        </w:rPr>
      </w:r>
      <w:r>
        <w:rPr>
          <w:spacing w:val="-4"/>
        </w:rPr>
        <w:t>司内部管理和控制制度，持续深入开展公司治理活动，促进了公司规范运作，提高了公</w:t>
      </w:r>
      <w:r>
        <w:rPr>
          <w:spacing w:val="-63"/>
        </w:rPr>
        <w:t> </w:t>
      </w:r>
      <w:r>
        <w:rPr>
          <w:spacing w:val="-63"/>
        </w:rPr>
      </w:r>
      <w:r>
        <w:rPr/>
        <w:t>司治理水平。</w:t>
      </w:r>
    </w:p>
    <w:p>
      <w:pPr>
        <w:pStyle w:val="BodyText"/>
        <w:spacing w:line="309" w:lineRule="auto" w:before="23"/>
        <w:ind w:right="108" w:firstLine="460"/>
        <w:jc w:val="left"/>
      </w:pPr>
      <w:r>
        <w:rPr>
          <w:spacing w:val="-4"/>
        </w:rPr>
        <w:t>截至报告期末，公司治理的实际状况符合《上市公司治理准则》和《深圳证券交易</w:t>
      </w:r>
      <w:r>
        <w:rPr>
          <w:w w:val="100"/>
        </w:rPr>
        <w:t> </w:t>
      </w:r>
      <w:r>
        <w:rPr/>
        <w:t>所创业板上市公司规范运作指引》的要求。</w:t>
      </w:r>
    </w:p>
    <w:p>
      <w:pPr>
        <w:spacing w:line="240" w:lineRule="auto" w:before="7"/>
        <w:rPr>
          <w:rFonts w:ascii="宋体" w:hAnsi="宋体" w:cs="宋体" w:eastAsia="宋体" w:hint="default"/>
          <w:sz w:val="31"/>
          <w:szCs w:val="31"/>
        </w:rPr>
      </w:pPr>
    </w:p>
    <w:p>
      <w:pPr>
        <w:pStyle w:val="BodyText"/>
        <w:spacing w:line="312" w:lineRule="auto"/>
        <w:ind w:left="580" w:right="108"/>
        <w:jc w:val="left"/>
      </w:pPr>
      <w:r>
        <w:rPr/>
        <w:t>（一）关于股东与股东大会</w:t>
      </w:r>
      <w:r>
        <w:rPr>
          <w:spacing w:val="-111"/>
        </w:rPr>
        <w:t> </w:t>
      </w:r>
      <w:r>
        <w:rPr>
          <w:spacing w:val="-1"/>
          <w:w w:val="95"/>
        </w:rPr>
        <w:t>公司严格按照《上市公司股东大会规则》、《公司章程》、《股东大会议事规则》</w:t>
      </w:r>
      <w:r>
        <w:rPr>
          <w:spacing w:val="-1"/>
        </w:rPr>
      </w:r>
    </w:p>
    <w:p>
      <w:pPr>
        <w:pStyle w:val="BodyText"/>
        <w:spacing w:line="312" w:lineRule="auto" w:before="19"/>
        <w:ind w:right="216"/>
        <w:jc w:val="both"/>
      </w:pPr>
      <w:r>
        <w:rPr>
          <w:spacing w:val="-3"/>
        </w:rPr>
        <w:t>等规定和要求，规范地召集、召开股东大会，确保全体股东特别是中小股东享有平等地</w:t>
      </w:r>
      <w:r>
        <w:rPr>
          <w:spacing w:val="-97"/>
        </w:rPr>
        <w:t> </w:t>
      </w:r>
      <w:r>
        <w:rPr>
          <w:spacing w:val="-97"/>
        </w:rPr>
      </w:r>
      <w:r>
        <w:rPr>
          <w:spacing w:val="-4"/>
        </w:rPr>
        <w:t>位，充分行使自己的权力。同时，公司聘请专业律师见证股东大会，确保会议召集召开</w:t>
      </w:r>
      <w:r>
        <w:rPr>
          <w:spacing w:val="-64"/>
        </w:rPr>
        <w:t> </w:t>
      </w:r>
      <w:r>
        <w:rPr>
          <w:spacing w:val="-64"/>
        </w:rPr>
      </w:r>
      <w:r>
        <w:rPr/>
        <w:t>以及表决程序符合相关法律规定，维护股东的合法权益。</w:t>
      </w:r>
    </w:p>
    <w:p>
      <w:pPr>
        <w:spacing w:line="240" w:lineRule="auto" w:before="4"/>
        <w:rPr>
          <w:rFonts w:ascii="宋体" w:hAnsi="宋体" w:cs="宋体" w:eastAsia="宋体" w:hint="default"/>
          <w:sz w:val="31"/>
          <w:szCs w:val="31"/>
        </w:rPr>
      </w:pPr>
    </w:p>
    <w:p>
      <w:pPr>
        <w:pStyle w:val="BodyText"/>
        <w:spacing w:line="312" w:lineRule="auto"/>
        <w:ind w:left="580" w:right="108"/>
        <w:jc w:val="left"/>
      </w:pPr>
      <w:r>
        <w:rPr/>
        <w:t>（二）关于公司与实际控制人</w:t>
      </w:r>
      <w:r>
        <w:rPr>
          <w:spacing w:val="-110"/>
        </w:rPr>
        <w:t> </w:t>
      </w:r>
      <w:r>
        <w:rPr>
          <w:spacing w:val="-4"/>
          <w:w w:val="100"/>
        </w:rPr>
        <w:t>公司实际控制人尤小平、尤小玲两人在公司任职。其中尤小平担任公司董事长；尤</w:t>
      </w:r>
    </w:p>
    <w:p>
      <w:pPr>
        <w:pStyle w:val="BodyText"/>
        <w:spacing w:line="307" w:lineRule="auto" w:before="19"/>
        <w:ind w:right="221"/>
        <w:jc w:val="both"/>
      </w:pPr>
      <w:r>
        <w:rPr/>
        <w:t>小玲担任公司监事（</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日，公司第二届监事会成立，尤小玲不再担任公司</w:t>
      </w:r>
      <w:r>
        <w:rPr>
          <w:w w:val="100"/>
        </w:rPr>
        <w:t> </w:t>
      </w:r>
      <w:r>
        <w:rPr>
          <w:spacing w:val="-4"/>
        </w:rPr>
        <w:t>监事）；在担任公司职务期间，实际控制人严格规范自己的行为，没有超越股东大会直</w:t>
      </w:r>
      <w:r>
        <w:rPr>
          <w:spacing w:val="-63"/>
        </w:rPr>
        <w:t> </w:t>
      </w:r>
      <w:r>
        <w:rPr>
          <w:spacing w:val="-63"/>
        </w:rPr>
      </w:r>
      <w:r>
        <w:rPr>
          <w:spacing w:val="-4"/>
        </w:rPr>
        <w:t>接或间接干预公司的决策和经营活动。公司拥有独立完整的业务和自主经营能力，在业</w:t>
      </w:r>
      <w:r>
        <w:rPr>
          <w:spacing w:val="-66"/>
        </w:rPr>
        <w:t> </w:t>
      </w:r>
      <w:r>
        <w:rPr>
          <w:spacing w:val="-66"/>
        </w:rPr>
      </w:r>
      <w:r>
        <w:rPr>
          <w:spacing w:val="-4"/>
        </w:rPr>
        <w:t>务、人员、资产、机构、财务上独立于实际控制人，公司董事会、监事会和内部机构独</w:t>
      </w:r>
      <w:r>
        <w:rPr>
          <w:spacing w:val="-64"/>
        </w:rPr>
        <w:t> </w:t>
      </w:r>
      <w:r>
        <w:rPr>
          <w:spacing w:val="-64"/>
        </w:rPr>
      </w:r>
      <w:r>
        <w:rPr/>
        <w:t>立运作。</w:t>
      </w:r>
    </w:p>
    <w:p>
      <w:pPr>
        <w:spacing w:line="240" w:lineRule="auto" w:before="9"/>
        <w:rPr>
          <w:rFonts w:ascii="宋体" w:hAnsi="宋体" w:cs="宋体" w:eastAsia="宋体" w:hint="default"/>
          <w:sz w:val="31"/>
          <w:szCs w:val="31"/>
        </w:rPr>
      </w:pPr>
    </w:p>
    <w:p>
      <w:pPr>
        <w:pStyle w:val="BodyText"/>
        <w:spacing w:line="312" w:lineRule="auto"/>
        <w:ind w:left="580" w:right="108"/>
        <w:jc w:val="left"/>
      </w:pPr>
      <w:r>
        <w:rPr/>
        <w:t>（三）关于董事和董事会</w:t>
      </w:r>
      <w:r>
        <w:rPr>
          <w:spacing w:val="-111"/>
        </w:rPr>
        <w:t> </w:t>
      </w:r>
      <w:r>
        <w:rPr>
          <w:spacing w:val="-1"/>
        </w:rPr>
        <w:t>公司董事会设董事</w:t>
      </w:r>
      <w:r>
        <w:rPr>
          <w:rFonts w:ascii="Times New Roman" w:hAnsi="Times New Roman" w:cs="Times New Roman" w:eastAsia="Times New Roman" w:hint="default"/>
          <w:spacing w:val="-1"/>
        </w:rPr>
        <w:t>11</w:t>
      </w:r>
      <w:r>
        <w:rPr>
          <w:spacing w:val="-1"/>
        </w:rPr>
        <w:t>名，其中独立董事</w:t>
      </w:r>
      <w:r>
        <w:rPr>
          <w:rFonts w:ascii="Times New Roman" w:hAnsi="Times New Roman" w:cs="Times New Roman" w:eastAsia="Times New Roman" w:hint="default"/>
          <w:spacing w:val="-1"/>
        </w:rPr>
        <w:t>4</w:t>
      </w:r>
      <w:r>
        <w:rPr>
          <w:spacing w:val="-1"/>
        </w:rPr>
        <w:t>名。董事会的人数及人员构成符合法律、</w:t>
      </w:r>
    </w:p>
    <w:p>
      <w:pPr>
        <w:pStyle w:val="BodyText"/>
        <w:spacing w:line="295" w:lineRule="exact"/>
        <w:ind w:right="0"/>
        <w:jc w:val="both"/>
      </w:pPr>
      <w:r>
        <w:rPr>
          <w:w w:val="100"/>
        </w:rPr>
        <w:t>法规</w:t>
      </w:r>
      <w:r>
        <w:rPr>
          <w:spacing w:val="-22"/>
          <w:w w:val="100"/>
        </w:rPr>
        <w:t>和</w:t>
      </w:r>
      <w:r>
        <w:rPr>
          <w:w w:val="100"/>
        </w:rPr>
        <w:t>《公司章</w:t>
      </w:r>
      <w:r>
        <w:rPr>
          <w:spacing w:val="-3"/>
          <w:w w:val="100"/>
        </w:rPr>
        <w:t>程</w:t>
      </w:r>
      <w:r>
        <w:rPr>
          <w:spacing w:val="-20"/>
          <w:w w:val="100"/>
        </w:rPr>
        <w:t>》</w:t>
      </w:r>
      <w:r>
        <w:rPr>
          <w:w w:val="100"/>
        </w:rPr>
        <w:t>的要</w:t>
      </w:r>
      <w:r>
        <w:rPr>
          <w:spacing w:val="-3"/>
          <w:w w:val="100"/>
        </w:rPr>
        <w:t>求</w:t>
      </w:r>
      <w:r>
        <w:rPr>
          <w:spacing w:val="-20"/>
          <w:w w:val="100"/>
        </w:rPr>
        <w:t>。</w:t>
      </w:r>
      <w:r>
        <w:rPr>
          <w:w w:val="100"/>
        </w:rPr>
        <w:t>各位董事能够依</w:t>
      </w:r>
      <w:r>
        <w:rPr>
          <w:spacing w:val="-24"/>
          <w:w w:val="100"/>
        </w:rPr>
        <w:t>据</w:t>
      </w:r>
      <w:r>
        <w:rPr>
          <w:w w:val="100"/>
        </w:rPr>
        <w:t>《董事会议事规</w:t>
      </w:r>
      <w:r>
        <w:rPr>
          <w:spacing w:val="-3"/>
          <w:w w:val="100"/>
        </w:rPr>
        <w:t>则</w:t>
      </w:r>
      <w:r>
        <w:rPr>
          <w:spacing w:val="-116"/>
          <w:w w:val="100"/>
        </w:rPr>
        <w:t>》</w:t>
      </w:r>
      <w:r>
        <w:rPr>
          <w:spacing w:val="-137"/>
          <w:w w:val="100"/>
        </w:rPr>
        <w:t>、</w:t>
      </w:r>
      <w:r>
        <w:rPr>
          <w:w w:val="100"/>
        </w:rPr>
        <w:t>《独立董事制</w:t>
      </w:r>
      <w:r>
        <w:rPr>
          <w:spacing w:val="-3"/>
          <w:w w:val="100"/>
        </w:rPr>
        <w:t>度</w:t>
      </w:r>
      <w:r>
        <w:rPr>
          <w:spacing w:val="-116"/>
          <w:w w:val="100"/>
        </w:rPr>
        <w:t>》</w:t>
      </w:r>
      <w:r>
        <w:rPr>
          <w:w w:val="50"/>
        </w:rPr>
        <w:t>、</w:t>
      </w:r>
      <w:r>
        <w:rPr/>
      </w:r>
    </w:p>
    <w:p>
      <w:pPr>
        <w:pStyle w:val="BodyText"/>
        <w:spacing w:line="309" w:lineRule="auto" w:before="90"/>
        <w:ind w:right="108"/>
        <w:jc w:val="left"/>
      </w:pPr>
      <w:r>
        <w:rPr>
          <w:spacing w:val="-4"/>
          <w:w w:val="95"/>
        </w:rPr>
        <w:t>《深圳证券交易所创业板上市公司规范运作指引》等开展工作，出席董事会和股东大会，</w:t>
      </w:r>
      <w:r>
        <w:rPr>
          <w:spacing w:val="67"/>
          <w:w w:val="95"/>
        </w:rPr>
        <w:t> </w:t>
      </w:r>
      <w:r>
        <w:rPr>
          <w:spacing w:val="67"/>
          <w:w w:val="95"/>
        </w:rPr>
      </w:r>
      <w:r>
        <w:rPr/>
        <w:t>勤勉尽责地履行职务和义务，同时积极参加相关培训，熟悉相关法律法规。</w:t>
      </w:r>
    </w:p>
    <w:p>
      <w:pPr>
        <w:spacing w:line="240" w:lineRule="auto" w:before="7"/>
        <w:rPr>
          <w:rFonts w:ascii="宋体" w:hAnsi="宋体" w:cs="宋体" w:eastAsia="宋体" w:hint="default"/>
          <w:sz w:val="31"/>
          <w:szCs w:val="31"/>
        </w:rPr>
      </w:pPr>
    </w:p>
    <w:p>
      <w:pPr>
        <w:pStyle w:val="BodyText"/>
        <w:spacing w:line="312" w:lineRule="auto"/>
        <w:ind w:left="580" w:right="108"/>
        <w:jc w:val="left"/>
      </w:pPr>
      <w:r>
        <w:rPr/>
        <w:t>（四）关于监事和监事会</w:t>
      </w:r>
      <w:r>
        <w:rPr>
          <w:spacing w:val="-111"/>
        </w:rPr>
        <w:t> </w:t>
      </w:r>
      <w:r>
        <w:rPr>
          <w:spacing w:val="-3"/>
        </w:rPr>
        <w:t>公司第一届监事会设监事</w:t>
      </w:r>
      <w:r>
        <w:rPr>
          <w:rFonts w:ascii="Times New Roman" w:hAnsi="Times New Roman" w:cs="Times New Roman" w:eastAsia="Times New Roman" w:hint="default"/>
          <w:spacing w:val="-3"/>
        </w:rPr>
        <w:t>3</w:t>
      </w:r>
      <w:r>
        <w:rPr>
          <w:spacing w:val="-3"/>
        </w:rPr>
        <w:t>名，其中职工监事</w:t>
      </w:r>
      <w:r>
        <w:rPr>
          <w:rFonts w:ascii="Times New Roman" w:hAnsi="Times New Roman" w:cs="Times New Roman" w:eastAsia="Times New Roman" w:hint="default"/>
          <w:spacing w:val="-3"/>
        </w:rPr>
        <w:t>1</w:t>
      </w:r>
      <w:r>
        <w:rPr>
          <w:spacing w:val="-3"/>
        </w:rPr>
        <w:t>名（</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5</w:t>
      </w:r>
      <w:r>
        <w:rPr>
          <w:spacing w:val="-3"/>
        </w:rPr>
        <w:t>日，公司第二届监事</w:t>
      </w:r>
    </w:p>
    <w:p>
      <w:pPr>
        <w:pStyle w:val="BodyText"/>
        <w:spacing w:line="312" w:lineRule="exact"/>
        <w:ind w:right="0"/>
        <w:jc w:val="both"/>
      </w:pPr>
      <w:r>
        <w:rPr>
          <w:w w:val="100"/>
        </w:rPr>
        <w:t>会成立</w:t>
      </w:r>
      <w:r>
        <w:rPr>
          <w:spacing w:val="-27"/>
          <w:w w:val="100"/>
        </w:rPr>
        <w:t>，</w:t>
      </w:r>
      <w:r>
        <w:rPr>
          <w:w w:val="100"/>
        </w:rPr>
        <w:t>其中职工监</w:t>
      </w:r>
      <w:r>
        <w:rPr>
          <w:spacing w:val="-3"/>
          <w:w w:val="100"/>
        </w:rPr>
        <w:t>事</w:t>
      </w:r>
      <w:r>
        <w:rPr>
          <w:rFonts w:ascii="Times New Roman" w:hAnsi="Times New Roman" w:cs="Times New Roman" w:eastAsia="Times New Roman" w:hint="default"/>
          <w:w w:val="100"/>
        </w:rPr>
        <w:t>2</w:t>
      </w:r>
      <w:r>
        <w:rPr>
          <w:w w:val="100"/>
        </w:rPr>
        <w:t>名</w:t>
      </w:r>
      <w:r>
        <w:rPr>
          <w:spacing w:val="-116"/>
          <w:w w:val="100"/>
        </w:rPr>
        <w:t>）</w:t>
      </w:r>
      <w:r>
        <w:rPr>
          <w:spacing w:val="-27"/>
          <w:w w:val="100"/>
        </w:rPr>
        <w:t>，</w:t>
      </w:r>
      <w:r>
        <w:rPr>
          <w:w w:val="100"/>
        </w:rPr>
        <w:t>监事会的人数及人员构成符合法</w:t>
      </w:r>
      <w:r>
        <w:rPr>
          <w:spacing w:val="-8"/>
          <w:w w:val="100"/>
        </w:rPr>
        <w:t>律</w:t>
      </w:r>
      <w:r>
        <w:rPr>
          <w:spacing w:val="-24"/>
          <w:w w:val="100"/>
        </w:rPr>
        <w:t>、</w:t>
      </w:r>
      <w:r>
        <w:rPr>
          <w:w w:val="100"/>
        </w:rPr>
        <w:t>法规的要</w:t>
      </w:r>
      <w:r>
        <w:rPr>
          <w:spacing w:val="-3"/>
          <w:w w:val="100"/>
        </w:rPr>
        <w:t>求</w:t>
      </w:r>
      <w:r>
        <w:rPr>
          <w:spacing w:val="-27"/>
          <w:w w:val="100"/>
        </w:rPr>
        <w:t>。</w:t>
      </w:r>
      <w:r>
        <w:rPr>
          <w:w w:val="100"/>
        </w:rPr>
        <w:t>各位监</w:t>
      </w:r>
    </w:p>
    <w:p>
      <w:pPr>
        <w:spacing w:after="0" w:line="312" w:lineRule="exact"/>
        <w:jc w:val="both"/>
        <w:sectPr>
          <w:pgSz w:w="11910" w:h="16840"/>
          <w:pgMar w:header="877" w:footer="976" w:top="1100" w:bottom="1160" w:left="1680" w:right="1240"/>
        </w:sectPr>
      </w:pPr>
    </w:p>
    <w:p>
      <w:pPr>
        <w:spacing w:line="240" w:lineRule="auto" w:before="12"/>
        <w:rPr>
          <w:rFonts w:ascii="宋体" w:hAnsi="宋体" w:cs="宋体" w:eastAsia="宋体" w:hint="default"/>
          <w:sz w:val="22"/>
          <w:szCs w:val="22"/>
        </w:rPr>
      </w:pPr>
    </w:p>
    <w:p>
      <w:pPr>
        <w:pStyle w:val="BodyText"/>
        <w:spacing w:line="312" w:lineRule="auto" w:before="29"/>
        <w:ind w:right="0"/>
        <w:jc w:val="left"/>
      </w:pPr>
      <w:r>
        <w:rPr>
          <w:spacing w:val="-4"/>
        </w:rPr>
        <w:t>事能够按照《监事会议事规则》的要求，认真履行自己的职责，对公司重大交易、关联</w:t>
      </w:r>
      <w:r>
        <w:rPr>
          <w:spacing w:val="-67"/>
        </w:rPr>
        <w:t> </w:t>
      </w:r>
      <w:r>
        <w:rPr>
          <w:spacing w:val="-67"/>
        </w:rPr>
      </w:r>
      <w:r>
        <w:rPr/>
        <w:t>交易、财务状况以及董事、高管人员履行职责的合法合规性进行监督。</w:t>
      </w:r>
    </w:p>
    <w:p>
      <w:pPr>
        <w:spacing w:line="240" w:lineRule="auto" w:before="4"/>
        <w:rPr>
          <w:rFonts w:ascii="宋体" w:hAnsi="宋体" w:cs="宋体" w:eastAsia="宋体" w:hint="default"/>
          <w:sz w:val="31"/>
          <w:szCs w:val="31"/>
        </w:rPr>
      </w:pPr>
    </w:p>
    <w:p>
      <w:pPr>
        <w:pStyle w:val="BodyText"/>
        <w:spacing w:line="309" w:lineRule="auto"/>
        <w:ind w:left="696" w:right="200" w:hanging="116"/>
        <w:jc w:val="left"/>
      </w:pPr>
      <w:r>
        <w:rPr/>
        <w:t>（五）关于绩效评价与激励约束机制</w:t>
      </w:r>
      <w:r>
        <w:rPr>
          <w:spacing w:val="-109"/>
        </w:rPr>
        <w:t> </w:t>
      </w:r>
      <w:r>
        <w:rPr/>
        <w:t>公司建立了公正、有效的高级管理人员的绩效评价标准和激励约束机制，公司高</w:t>
      </w:r>
    </w:p>
    <w:p>
      <w:pPr>
        <w:pStyle w:val="BodyText"/>
        <w:spacing w:line="312" w:lineRule="auto" w:before="23"/>
        <w:ind w:right="201"/>
        <w:jc w:val="both"/>
      </w:pPr>
      <w:r>
        <w:rPr>
          <w:spacing w:val="-4"/>
        </w:rPr>
        <w:t>级管理人员的聘任符合法律、法规的规定。公司董事会设立了薪酬与考核委员会，负责</w:t>
      </w:r>
      <w:r>
        <w:rPr>
          <w:spacing w:val="-66"/>
        </w:rPr>
        <w:t> </w:t>
      </w:r>
      <w:r>
        <w:rPr>
          <w:spacing w:val="-66"/>
        </w:rPr>
      </w:r>
      <w:r>
        <w:rPr>
          <w:spacing w:val="-4"/>
        </w:rPr>
        <w:t>薪酬政策及方案的制定与审定。公司高级管理人员均认真履行工作职责，较好地完成了</w:t>
      </w:r>
      <w:r>
        <w:rPr>
          <w:spacing w:val="-63"/>
        </w:rPr>
        <w:t> </w:t>
      </w:r>
      <w:r>
        <w:rPr>
          <w:spacing w:val="-63"/>
        </w:rPr>
      </w:r>
      <w:r>
        <w:rPr/>
        <w:t>董事会制定的经营管理任务。</w:t>
      </w:r>
    </w:p>
    <w:p>
      <w:pPr>
        <w:spacing w:line="240" w:lineRule="auto" w:before="4"/>
        <w:rPr>
          <w:rFonts w:ascii="宋体" w:hAnsi="宋体" w:cs="宋体" w:eastAsia="宋体" w:hint="default"/>
          <w:sz w:val="31"/>
          <w:szCs w:val="31"/>
        </w:rPr>
      </w:pPr>
    </w:p>
    <w:p>
      <w:pPr>
        <w:pStyle w:val="BodyText"/>
        <w:spacing w:line="309" w:lineRule="auto"/>
        <w:ind w:left="580" w:right="0"/>
        <w:jc w:val="left"/>
      </w:pPr>
      <w:r>
        <w:rPr/>
        <w:t>（六）关于信息披露与透明度</w:t>
      </w:r>
      <w:r>
        <w:rPr>
          <w:spacing w:val="-110"/>
        </w:rPr>
        <w:t> </w:t>
      </w:r>
      <w:r>
        <w:rPr>
          <w:spacing w:val="-10"/>
          <w:w w:val="100"/>
        </w:rPr>
        <w:t>公司严格按照有关法律法规以及《信息披露制度》、《投资者关系管理制度》等的要</w:t>
      </w:r>
    </w:p>
    <w:p>
      <w:pPr>
        <w:pStyle w:val="BodyText"/>
        <w:spacing w:line="307" w:lineRule="auto" w:before="23"/>
        <w:ind w:right="0"/>
        <w:jc w:val="left"/>
      </w:pPr>
      <w:r>
        <w:rPr>
          <w:spacing w:val="-3"/>
        </w:rPr>
        <w:t>求，真实、准确、及时、公平、完整地披露有关信息；并指定公司董事会秘书负责信息</w:t>
      </w:r>
      <w:r>
        <w:rPr>
          <w:spacing w:val="-99"/>
        </w:rPr>
        <w:t> </w:t>
      </w:r>
      <w:r>
        <w:rPr>
          <w:spacing w:val="-99"/>
        </w:rPr>
      </w:r>
      <w:r>
        <w:rPr>
          <w:spacing w:val="-4"/>
        </w:rPr>
        <w:t>披露工作，协调公司与投资者的关系，接待股东来访，回答投资者咨询，向投资者提供</w:t>
      </w:r>
      <w:r>
        <w:rPr>
          <w:spacing w:val="-64"/>
        </w:rPr>
        <w:t> </w:t>
      </w:r>
      <w:r>
        <w:rPr>
          <w:spacing w:val="-64"/>
        </w:rPr>
      </w:r>
      <w:r>
        <w:rPr/>
        <w:t>公司已披露的资料；并指定巨潮资讯网（</w:t>
      </w:r>
      <w:hyperlink r:id="rId11">
        <w:r>
          <w:rPr>
            <w:rFonts w:ascii="Times New Roman" w:hAnsi="Times New Roman" w:cs="Times New Roman" w:eastAsia="Times New Roman" w:hint="default"/>
          </w:rPr>
          <w:t>www.cninfo.com.cn</w:t>
        </w:r>
      </w:hyperlink>
      <w:r>
        <w:rPr/>
        <w:t>）为公司信息披露的指定</w:t>
      </w:r>
      <w:r>
        <w:rPr>
          <w:w w:val="100"/>
        </w:rPr>
        <w:t> </w:t>
      </w:r>
      <w:r>
        <w:rPr>
          <w:spacing w:val="-21"/>
          <w:w w:val="100"/>
        </w:rPr>
        <w:t>网站，《证券时报》、《中国证券报》、《上海证券报》、《证券日报》为公司定期报告摘要</w:t>
      </w:r>
      <w:r>
        <w:rPr>
          <w:spacing w:val="-81"/>
          <w:w w:val="100"/>
        </w:rPr>
        <w:t> </w:t>
      </w:r>
      <w:r>
        <w:rPr>
          <w:spacing w:val="-81"/>
          <w:w w:val="100"/>
        </w:rPr>
      </w:r>
      <w:r>
        <w:rPr/>
        <w:t>披露的指定报刊。确保公司所有股东能够以平等的机会获得信息。</w:t>
      </w:r>
    </w:p>
    <w:p>
      <w:pPr>
        <w:spacing w:line="240" w:lineRule="auto" w:before="9"/>
        <w:rPr>
          <w:rFonts w:ascii="宋体" w:hAnsi="宋体" w:cs="宋体" w:eastAsia="宋体" w:hint="default"/>
          <w:sz w:val="31"/>
          <w:szCs w:val="31"/>
        </w:rPr>
      </w:pPr>
    </w:p>
    <w:p>
      <w:pPr>
        <w:pStyle w:val="BodyText"/>
        <w:spacing w:line="309" w:lineRule="auto"/>
        <w:ind w:left="592" w:right="0" w:hanging="12"/>
        <w:jc w:val="left"/>
      </w:pPr>
      <w:r>
        <w:rPr/>
        <w:t>（七）关于相关利益者</w:t>
      </w:r>
      <w:r>
        <w:rPr>
          <w:spacing w:val="-111"/>
        </w:rPr>
        <w:t> </w:t>
      </w:r>
      <w:r>
        <w:rPr>
          <w:spacing w:val="-4"/>
        </w:rPr>
        <w:t>公司充分尊重和维护相关利益者的合法权益，积极与相关利益者合作，加强与各方</w:t>
      </w:r>
    </w:p>
    <w:p>
      <w:pPr>
        <w:pStyle w:val="BodyText"/>
        <w:spacing w:line="309" w:lineRule="auto" w:before="23"/>
        <w:ind w:right="0"/>
        <w:jc w:val="left"/>
      </w:pPr>
      <w:r>
        <w:rPr>
          <w:spacing w:val="-4"/>
          <w:w w:val="100"/>
        </w:rPr>
        <w:t>的沟通和交流，实现股东、员工、社会等各方利益的协调平衡，共同推动公司持续、健</w:t>
      </w:r>
      <w:r>
        <w:rPr>
          <w:spacing w:val="-80"/>
          <w:w w:val="100"/>
        </w:rPr>
        <w:t> </w:t>
      </w:r>
      <w:r>
        <w:rPr>
          <w:spacing w:val="-80"/>
          <w:w w:val="100"/>
        </w:rPr>
      </w:r>
      <w:r>
        <w:rPr/>
        <w:t>康的发展。</w:t>
      </w:r>
    </w:p>
    <w:p>
      <w:pPr>
        <w:spacing w:line="240" w:lineRule="auto" w:before="7"/>
        <w:rPr>
          <w:rFonts w:ascii="宋体" w:hAnsi="宋体" w:cs="宋体" w:eastAsia="宋体" w:hint="default"/>
          <w:sz w:val="31"/>
          <w:szCs w:val="31"/>
        </w:rPr>
      </w:pPr>
    </w:p>
    <w:p>
      <w:pPr>
        <w:pStyle w:val="BodyText"/>
        <w:spacing w:line="240" w:lineRule="auto"/>
        <w:ind w:right="0"/>
        <w:jc w:val="left"/>
      </w:pPr>
      <w:r>
        <w:rPr/>
        <w:t>二、公司董事履职情况</w:t>
      </w:r>
    </w:p>
    <w:p>
      <w:pPr>
        <w:pStyle w:val="BodyText"/>
        <w:spacing w:line="309" w:lineRule="auto" w:before="90"/>
        <w:ind w:right="196" w:firstLine="345"/>
        <w:jc w:val="both"/>
      </w:pPr>
      <w:r>
        <w:rPr>
          <w:spacing w:val="-13"/>
          <w:w w:val="100"/>
        </w:rPr>
        <w:t>（一）报告期内，公司全体董事严格按照《公司法》、《证券法》、《深圳证券交易所</w:t>
      </w:r>
      <w:r>
        <w:rPr>
          <w:w w:val="100"/>
        </w:rPr>
        <w:t> </w:t>
      </w:r>
      <w:r>
        <w:rPr>
          <w:spacing w:val="-9"/>
          <w:w w:val="100"/>
        </w:rPr>
        <w:t>创业板上市公司规范运作指引》、《上市公司治理准则》及《公司章程》等法律、法规及</w:t>
      </w:r>
      <w:r>
        <w:rPr>
          <w:w w:val="100"/>
        </w:rPr>
        <w:t> </w:t>
      </w:r>
      <w:r>
        <w:rPr>
          <w:spacing w:val="-4"/>
        </w:rPr>
        <w:t>规章制度的规定和要求，履行董事职责，遵守董事行为规范，积极参加相关培训，提高</w:t>
      </w:r>
      <w:r>
        <w:rPr>
          <w:spacing w:val="-67"/>
        </w:rPr>
        <w:t> </w:t>
      </w:r>
      <w:r>
        <w:rPr>
          <w:spacing w:val="-67"/>
        </w:rPr>
      </w:r>
      <w:r>
        <w:rPr>
          <w:spacing w:val="-3"/>
        </w:rPr>
        <w:t>规范运作水平，发挥各自的专业特长，积极的履行职责。董事在董事会会议投票表决重</w:t>
      </w:r>
      <w:r>
        <w:rPr>
          <w:spacing w:val="-99"/>
        </w:rPr>
        <w:t> </w:t>
      </w:r>
      <w:r>
        <w:rPr>
          <w:spacing w:val="-99"/>
        </w:rPr>
      </w:r>
      <w:r>
        <w:rPr>
          <w:spacing w:val="-3"/>
          <w:w w:val="100"/>
        </w:rPr>
        <w:t>大事项或其他对公司有重大影响的事项时，严格遵循公司董事会议事规则的有关审议事</w:t>
      </w:r>
      <w:r>
        <w:rPr>
          <w:spacing w:val="-111"/>
          <w:w w:val="100"/>
        </w:rPr>
        <w:t> </w:t>
      </w:r>
      <w:r>
        <w:rPr>
          <w:spacing w:val="-111"/>
          <w:w w:val="100"/>
        </w:rPr>
      </w:r>
      <w:r>
        <w:rPr/>
        <w:t>项，审慎决策，切实保护公司和股东特别是社会公众股股东的利益。</w:t>
      </w:r>
    </w:p>
    <w:p>
      <w:pPr>
        <w:spacing w:line="240" w:lineRule="auto" w:before="7"/>
        <w:rPr>
          <w:rFonts w:ascii="宋体" w:hAnsi="宋体" w:cs="宋体" w:eastAsia="宋体" w:hint="default"/>
          <w:sz w:val="31"/>
          <w:szCs w:val="31"/>
        </w:rPr>
      </w:pPr>
    </w:p>
    <w:p>
      <w:pPr>
        <w:pStyle w:val="BodyText"/>
        <w:spacing w:line="312" w:lineRule="auto"/>
        <w:ind w:right="103" w:firstLine="345"/>
        <w:jc w:val="both"/>
      </w:pPr>
      <w:r>
        <w:rPr>
          <w:spacing w:val="-13"/>
          <w:w w:val="100"/>
        </w:rPr>
        <w:t>（二）公司董事长尤小平在履行职责时，严格按照《公司法》、《证券法》、《深圳证</w:t>
      </w:r>
      <w:r>
        <w:rPr>
          <w:w w:val="100"/>
        </w:rPr>
        <w:t> </w:t>
      </w:r>
      <w:r>
        <w:rPr>
          <w:spacing w:val="-4"/>
        </w:rPr>
        <w:t>券交易所创业板上市公司规范运作指引》和《公司章程》规定，行使董事长职权，履行</w:t>
      </w:r>
      <w:r>
        <w:rPr>
          <w:spacing w:val="-69"/>
        </w:rPr>
        <w:t> </w:t>
      </w:r>
      <w:r>
        <w:rPr>
          <w:spacing w:val="-69"/>
        </w:rPr>
      </w:r>
      <w:r>
        <w:rPr>
          <w:spacing w:val="-4"/>
        </w:rPr>
        <w:t>职责。在召集、主持董事会会议时，严格执行董事会集体决策机制，积极推动公司治理</w:t>
      </w:r>
      <w:r>
        <w:rPr>
          <w:spacing w:val="-64"/>
        </w:rPr>
        <w:t> </w:t>
      </w:r>
      <w:r>
        <w:rPr>
          <w:spacing w:val="-64"/>
        </w:rPr>
      </w:r>
      <w:r>
        <w:rPr>
          <w:spacing w:val="-3"/>
        </w:rPr>
        <w:t>工作和内部控制建设、督促执行股东大会和董事会的各项决议，确保董事会依法正常运</w:t>
      </w:r>
      <w:r>
        <w:rPr>
          <w:spacing w:val="-98"/>
        </w:rPr>
        <w:t> </w:t>
      </w:r>
      <w:r>
        <w:rPr>
          <w:spacing w:val="-98"/>
        </w:rPr>
      </w:r>
      <w:r>
        <w:rPr>
          <w:spacing w:val="-1"/>
        </w:rPr>
        <w:t>作。保证独立董事和董事会秘书的知情权，及时将董事会工作运行情况通报其他董事。</w:t>
      </w:r>
    </w:p>
    <w:p>
      <w:pPr>
        <w:spacing w:after="0" w:line="312" w:lineRule="auto"/>
        <w:jc w:val="both"/>
        <w:sectPr>
          <w:pgSz w:w="11910" w:h="16840"/>
          <w:pgMar w:header="877" w:footer="976" w:top="1100" w:bottom="1160" w:left="16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2" w:lineRule="auto" w:before="196"/>
        <w:ind w:right="496" w:firstLine="345"/>
        <w:jc w:val="both"/>
      </w:pPr>
      <w:r>
        <w:rPr/>
        <w:t>（三）报告期内，公司独立董事严格按照《公司章程》和《独立董事工作制度》等</w:t>
      </w:r>
      <w:r>
        <w:rPr>
          <w:w w:val="100"/>
        </w:rPr>
        <w:t> </w:t>
      </w:r>
      <w:r>
        <w:rPr>
          <w:spacing w:val="-3"/>
        </w:rPr>
        <w:t>的规定，独立、客观、公正地履行职责，出席和列席了报告期内历次董事会会议和股东</w:t>
      </w:r>
      <w:r>
        <w:rPr>
          <w:spacing w:val="-97"/>
        </w:rPr>
        <w:t> </w:t>
      </w:r>
      <w:r>
        <w:rPr>
          <w:spacing w:val="-97"/>
        </w:rPr>
      </w:r>
      <w:r>
        <w:rPr>
          <w:spacing w:val="-3"/>
        </w:rPr>
        <w:t>大会会议，对董事会议案和股东大会议案进行认真审核，为公司经营和发展提出合理化</w:t>
      </w:r>
      <w:r>
        <w:rPr>
          <w:spacing w:val="-99"/>
        </w:rPr>
        <w:t> </w:t>
      </w:r>
      <w:r>
        <w:rPr>
          <w:spacing w:val="-99"/>
        </w:rPr>
      </w:r>
      <w:r>
        <w:rPr>
          <w:spacing w:val="-4"/>
        </w:rPr>
        <w:t>的意见和建议，根据相关规定对公司的重大事项发表独立意见。报告期内，公司独立董</w:t>
      </w:r>
      <w:r>
        <w:rPr>
          <w:spacing w:val="-63"/>
        </w:rPr>
        <w:t> </w:t>
      </w:r>
      <w:r>
        <w:rPr>
          <w:spacing w:val="-63"/>
        </w:rPr>
      </w:r>
      <w:r>
        <w:rPr/>
        <w:t>事未对公司董事会审议的各项议案及其他相关事项提出异议。</w:t>
      </w:r>
    </w:p>
    <w:p>
      <w:pPr>
        <w:spacing w:line="240" w:lineRule="auto" w:before="4"/>
        <w:rPr>
          <w:rFonts w:ascii="宋体" w:hAnsi="宋体" w:cs="宋体" w:eastAsia="宋体" w:hint="default"/>
          <w:sz w:val="31"/>
          <w:szCs w:val="31"/>
        </w:rPr>
      </w:pPr>
    </w:p>
    <w:p>
      <w:pPr>
        <w:pStyle w:val="BodyText"/>
        <w:spacing w:line="240" w:lineRule="auto"/>
        <w:ind w:left="465" w:right="331"/>
        <w:jc w:val="left"/>
      </w:pPr>
      <w:r>
        <w:rPr/>
        <w:t>（四）报告期内，公司董事出席董事会情况如下：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1039"/>
        <w:gridCol w:w="1094"/>
        <w:gridCol w:w="1140"/>
        <w:gridCol w:w="1260"/>
        <w:gridCol w:w="1334"/>
        <w:gridCol w:w="864"/>
        <w:gridCol w:w="698"/>
        <w:gridCol w:w="1591"/>
      </w:tblGrid>
      <w:tr>
        <w:trPr>
          <w:trHeight w:val="715" w:hRule="exact"/>
        </w:trPr>
        <w:tc>
          <w:tcPr>
            <w:tcW w:w="10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亲自出席数</w:t>
            </w:r>
          </w:p>
        </w:tc>
        <w:tc>
          <w:tcPr>
            <w:tcW w:w="13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13" w:right="120" w:hanging="92"/>
              <w:jc w:val="left"/>
              <w:rPr>
                <w:rFonts w:ascii="宋体" w:hAnsi="宋体" w:cs="宋体" w:eastAsia="宋体" w:hint="default"/>
                <w:sz w:val="18"/>
                <w:szCs w:val="18"/>
              </w:rPr>
            </w:pPr>
            <w:r>
              <w:rPr>
                <w:rFonts w:ascii="宋体" w:hAnsi="宋体" w:cs="宋体" w:eastAsia="宋体" w:hint="default"/>
                <w:sz w:val="18"/>
                <w:szCs w:val="18"/>
              </w:rPr>
              <w:t>以通讯表决方 式参加次数</w:t>
            </w:r>
          </w:p>
        </w:tc>
        <w:tc>
          <w:tcPr>
            <w:tcW w:w="8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58" w:right="155"/>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6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165" w:right="161"/>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5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51"/>
              <w:ind w:left="252" w:right="158" w:hanging="92"/>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401"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尤小平</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叶芬弟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王克亮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王道冲</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赵鸿凯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杨清文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孙向浩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张光杰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吕政</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何元福</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田景岩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92" w:lineRule="auto" w:before="29"/>
        <w:ind w:right="499" w:firstLine="460"/>
        <w:jc w:val="both"/>
      </w:pPr>
      <w:r>
        <w:rPr/>
        <w:t>董事长尤小平为第十一届全国人大代表，</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月在北京参加全国人民代表大</w:t>
      </w:r>
      <w:r>
        <w:rPr>
          <w:w w:val="100"/>
        </w:rPr>
        <w:t> </w:t>
      </w:r>
      <w:r>
        <w:rPr/>
        <w:t>会，故而委托叶芬弟出席董事会第十次、第十一次会议。</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6"/>
          <w:szCs w:val="16"/>
        </w:rPr>
      </w:pPr>
    </w:p>
    <w:p>
      <w:pPr>
        <w:pStyle w:val="BodyText"/>
        <w:spacing w:line="240" w:lineRule="auto"/>
        <w:ind w:right="331"/>
        <w:jc w:val="left"/>
      </w:pPr>
      <w:r>
        <w:rPr/>
        <w:t>三、股东大会运行情况</w:t>
      </w:r>
    </w:p>
    <w:p>
      <w:pPr>
        <w:pStyle w:val="BodyText"/>
        <w:spacing w:line="302" w:lineRule="auto" w:before="128"/>
        <w:ind w:right="501" w:firstLine="460"/>
        <w:jc w:val="both"/>
      </w:pPr>
      <w:r>
        <w:rPr>
          <w:spacing w:val="-3"/>
          <w:w w:val="100"/>
        </w:rPr>
        <w:t>报告期内，公司共召开了</w:t>
      </w:r>
      <w:r>
        <w:rPr>
          <w:spacing w:val="-56"/>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4"/>
          <w:w w:val="100"/>
        </w:rPr>
        <w:t> </w:t>
      </w:r>
      <w:r>
        <w:rPr>
          <w:spacing w:val="-13"/>
          <w:w w:val="100"/>
        </w:rPr>
        <w:t>次股东大会。公司股东大会严格按照《公司章程》、《股</w:t>
      </w:r>
      <w:r>
        <w:rPr>
          <w:w w:val="100"/>
        </w:rPr>
        <w:t> </w:t>
      </w:r>
      <w:r>
        <w:rPr>
          <w:spacing w:val="-6"/>
          <w:w w:val="95"/>
        </w:rPr>
        <w:t>东大会议事规则》等文件的要求，对公司的相关事项做出了决策，程序规范，决策科学，</w:t>
      </w:r>
      <w:r>
        <w:rPr>
          <w:spacing w:val="35"/>
          <w:w w:val="95"/>
        </w:rPr>
        <w:t> </w:t>
      </w:r>
      <w:r>
        <w:rPr>
          <w:spacing w:val="35"/>
          <w:w w:val="95"/>
        </w:rPr>
      </w:r>
      <w:r>
        <w:rPr/>
        <w:t>效果良好。具体情况如下：</w:t>
      </w:r>
    </w:p>
    <w:p>
      <w:pPr>
        <w:spacing w:line="240" w:lineRule="auto" w:before="7"/>
        <w:rPr>
          <w:rFonts w:ascii="宋体" w:hAnsi="宋体" w:cs="宋体" w:eastAsia="宋体" w:hint="default"/>
          <w:sz w:val="4"/>
          <w:szCs w:val="4"/>
        </w:rPr>
      </w:pPr>
    </w:p>
    <w:tbl>
      <w:tblPr>
        <w:tblW w:w="0" w:type="auto"/>
        <w:jc w:val="left"/>
        <w:tblInd w:w="314" w:type="dxa"/>
        <w:tblLayout w:type="fixed"/>
        <w:tblCellMar>
          <w:top w:w="0" w:type="dxa"/>
          <w:left w:w="0" w:type="dxa"/>
          <w:bottom w:w="0" w:type="dxa"/>
          <w:right w:w="0" w:type="dxa"/>
        </w:tblCellMar>
        <w:tblLook w:val="01E0"/>
      </w:tblPr>
      <w:tblGrid>
        <w:gridCol w:w="833"/>
        <w:gridCol w:w="4690"/>
        <w:gridCol w:w="2743"/>
      </w:tblGrid>
      <w:tr>
        <w:trPr>
          <w:trHeight w:val="422" w:hRule="exact"/>
        </w:trPr>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4690"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会议名称</w:t>
            </w:r>
            <w:r>
              <w:rPr>
                <w:rFonts w:ascii="Microsoft JhengHei" w:hAnsi="Microsoft JhengHei" w:cs="Microsoft JhengHei" w:eastAsia="Microsoft JhengHei" w:hint="default"/>
                <w:sz w:val="18"/>
                <w:szCs w:val="18"/>
              </w:rPr>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召开日期</w:t>
            </w:r>
            <w:r>
              <w:rPr>
                <w:rFonts w:ascii="Microsoft JhengHei" w:hAnsi="Microsoft JhengHei" w:cs="Microsoft JhengHei" w:eastAsia="Microsoft JhengHei" w:hint="default"/>
                <w:sz w:val="18"/>
                <w:szCs w:val="18"/>
              </w:rPr>
            </w:r>
          </w:p>
        </w:tc>
      </w:tr>
      <w:tr>
        <w:trPr>
          <w:trHeight w:val="422" w:hRule="exact"/>
        </w:trPr>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4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华峰超纤</w:t>
            </w:r>
            <w:r>
              <w:rPr>
                <w:rFonts w:ascii="Times New Roman" w:hAnsi="Times New Roman" w:cs="Times New Roman" w:eastAsia="Times New Roman" w:hint="default"/>
                <w:sz w:val="18"/>
                <w:szCs w:val="18"/>
              </w:rPr>
              <w:t>2011</w:t>
            </w:r>
            <w:r>
              <w:rPr>
                <w:rFonts w:ascii="宋体" w:hAnsi="宋体" w:cs="宋体" w:eastAsia="宋体" w:hint="default"/>
                <w:sz w:val="18"/>
                <w:szCs w:val="18"/>
              </w:rPr>
              <w:t>年第一次临时股东大会</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8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2" w:hRule="exact"/>
        </w:trPr>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46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华峰超纤</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年年度股东大会</w:t>
            </w:r>
          </w:p>
        </w:tc>
        <w:tc>
          <w:tcPr>
            <w:tcW w:w="27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7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6" w:top="1100" w:bottom="1160" w:left="1680" w:right="960"/>
        </w:sectPr>
      </w:pPr>
    </w:p>
    <w:p>
      <w:pPr>
        <w:spacing w:line="240" w:lineRule="auto" w:before="12"/>
        <w:rPr>
          <w:rFonts w:ascii="宋体" w:hAnsi="宋体" w:cs="宋体" w:eastAsia="宋体" w:hint="default"/>
          <w:sz w:val="22"/>
          <w:szCs w:val="22"/>
        </w:rPr>
      </w:pPr>
    </w:p>
    <w:p>
      <w:pPr>
        <w:pStyle w:val="BodyText"/>
        <w:spacing w:line="240" w:lineRule="auto" w:before="29"/>
        <w:ind w:left="465" w:right="0"/>
        <w:jc w:val="left"/>
      </w:pPr>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年第一次临时股东大会</w:t>
      </w:r>
    </w:p>
    <w:p>
      <w:pPr>
        <w:pStyle w:val="BodyText"/>
        <w:spacing w:line="292" w:lineRule="auto" w:before="113"/>
        <w:ind w:right="159" w:firstLine="46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日，公司于上海市金山区亭卫南路</w:t>
      </w:r>
      <w:r>
        <w:rPr>
          <w:spacing w:val="-63"/>
        </w:rPr>
        <w:t> </w:t>
      </w:r>
      <w:r>
        <w:rPr>
          <w:rFonts w:ascii="Times New Roman" w:hAnsi="Times New Roman" w:cs="Times New Roman" w:eastAsia="Times New Roman" w:hint="default"/>
        </w:rPr>
        <w:t>888</w:t>
      </w:r>
      <w:r>
        <w:rPr>
          <w:rFonts w:ascii="Times New Roman" w:hAnsi="Times New Roman" w:cs="Times New Roman" w:eastAsia="Times New Roman" w:hint="default"/>
          <w:spacing w:val="-3"/>
        </w:rPr>
        <w:t> </w:t>
      </w:r>
      <w:r>
        <w:rPr/>
        <w:t>号三楼会议室召开</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年第</w:t>
      </w:r>
      <w:r>
        <w:rPr>
          <w:w w:val="100"/>
        </w:rPr>
        <w:t> </w:t>
      </w:r>
      <w:r>
        <w:rPr/>
        <w:t>一次临时股东大会。出席本次股东大会的股东及股东代理人共计 </w:t>
      </w:r>
      <w:r>
        <w:rPr>
          <w:rFonts w:ascii="Times New Roman" w:hAnsi="Times New Roman" w:cs="Times New Roman" w:eastAsia="Times New Roman" w:hint="default"/>
        </w:rPr>
        <w:t>15 </w:t>
      </w:r>
      <w:r>
        <w:rPr/>
        <w:t>名</w:t>
      </w:r>
      <w:r>
        <w:rPr>
          <w:rFonts w:ascii="Times New Roman" w:hAnsi="Times New Roman" w:cs="Times New Roman" w:eastAsia="Times New Roman" w:hint="default"/>
        </w:rPr>
        <w:t>, </w:t>
      </w:r>
      <w:r>
        <w:rPr/>
        <w:t>代表有表决权</w:t>
      </w:r>
      <w:r>
        <w:rPr>
          <w:spacing w:val="-110"/>
        </w:rPr>
        <w:t> </w:t>
      </w:r>
      <w:r>
        <w:rPr>
          <w:spacing w:val="-110"/>
        </w:rPr>
      </w:r>
      <w:r>
        <w:rPr/>
        <w:t>股份数</w:t>
      </w:r>
      <w:r>
        <w:rPr>
          <w:spacing w:val="-49"/>
        </w:rPr>
        <w:t> </w:t>
      </w:r>
      <w:r>
        <w:rPr>
          <w:rFonts w:ascii="Times New Roman" w:hAnsi="Times New Roman" w:cs="Times New Roman" w:eastAsia="Times New Roman" w:hint="default"/>
        </w:rPr>
        <w:t>85,188,500</w:t>
      </w:r>
      <w:r>
        <w:rPr>
          <w:rFonts w:ascii="Times New Roman" w:hAnsi="Times New Roman" w:cs="Times New Roman" w:eastAsia="Times New Roman" w:hint="default"/>
          <w:spacing w:val="6"/>
        </w:rPr>
        <w:t> </w:t>
      </w:r>
      <w:r>
        <w:rPr/>
        <w:t>股，占公司有表决权股份总数的</w:t>
      </w:r>
      <w:r>
        <w:rPr>
          <w:spacing w:val="-34"/>
        </w:rPr>
        <w:t> </w:t>
      </w:r>
      <w:r>
        <w:rPr>
          <w:rFonts w:ascii="Times New Roman" w:hAnsi="Times New Roman" w:cs="Times New Roman" w:eastAsia="Times New Roman" w:hint="default"/>
        </w:rPr>
        <w:t>53.91%</w:t>
      </w:r>
      <w:r>
        <w:rPr/>
        <w:t>。大会以现场记名投票的方</w:t>
      </w:r>
      <w:r>
        <w:rPr>
          <w:spacing w:val="-113"/>
        </w:rPr>
        <w:t> </w:t>
      </w:r>
      <w:r>
        <w:rPr>
          <w:spacing w:val="-113"/>
        </w:rPr>
      </w:r>
      <w:r>
        <w:rPr>
          <w:w w:val="100"/>
        </w:rPr>
        <w:t>式审议通过了《公司以部分超募资金投向 </w:t>
      </w:r>
      <w:r>
        <w:rPr>
          <w:rFonts w:ascii="Times New Roman" w:hAnsi="Times New Roman" w:cs="Times New Roman" w:eastAsia="Times New Roman" w:hint="default"/>
          <w:w w:val="100"/>
        </w:rPr>
        <w:t>360</w:t>
      </w:r>
      <w:r>
        <w:rPr>
          <w:rFonts w:ascii="Times New Roman" w:hAnsi="Times New Roman" w:cs="Times New Roman" w:eastAsia="Times New Roman" w:hint="default"/>
          <w:spacing w:val="-31"/>
          <w:w w:val="100"/>
        </w:rPr>
        <w:t> </w:t>
      </w:r>
      <w:r>
        <w:rPr>
          <w:spacing w:val="-11"/>
          <w:w w:val="100"/>
        </w:rPr>
        <w:t>万平方米</w:t>
      </w:r>
      <w:r>
        <w:rPr>
          <w:rFonts w:ascii="Times New Roman" w:hAnsi="Times New Roman" w:cs="Times New Roman" w:eastAsia="Times New Roman" w:hint="default"/>
          <w:spacing w:val="-11"/>
          <w:w w:val="100"/>
        </w:rPr>
        <w:t>/</w:t>
      </w:r>
      <w:r>
        <w:rPr>
          <w:spacing w:val="-11"/>
          <w:w w:val="100"/>
        </w:rPr>
        <w:t>年超纤基材扩建项目》、《公司</w:t>
      </w:r>
    </w:p>
    <w:p>
      <w:pPr>
        <w:pStyle w:val="BodyText"/>
        <w:spacing w:line="240" w:lineRule="auto" w:before="16"/>
        <w:ind w:right="0"/>
        <w:jc w:val="both"/>
      </w:pPr>
      <w:r>
        <w:rPr>
          <w:spacing w:val="2"/>
          <w:w w:val="100"/>
        </w:rPr>
        <w:t>使</w:t>
      </w:r>
      <w:r>
        <w:rPr>
          <w:w w:val="100"/>
        </w:rPr>
        <w:t>用超募资金投资</w:t>
      </w:r>
      <w:r>
        <w:rPr>
          <w:spacing w:val="-48"/>
        </w:rPr>
        <w:t> </w:t>
      </w:r>
      <w:r>
        <w:rPr>
          <w:rFonts w:ascii="Times New Roman" w:hAnsi="Times New Roman" w:cs="Times New Roman" w:eastAsia="Times New Roman" w:hint="default"/>
          <w:w w:val="100"/>
        </w:rPr>
        <w:t>300</w:t>
      </w:r>
      <w:r>
        <w:rPr>
          <w:rFonts w:ascii="Times New Roman" w:hAnsi="Times New Roman" w:cs="Times New Roman" w:eastAsia="Times New Roman" w:hint="default"/>
        </w:rPr>
        <w:t> </w:t>
      </w:r>
      <w:r>
        <w:rPr>
          <w:spacing w:val="2"/>
          <w:w w:val="100"/>
        </w:rPr>
        <w:t>万</w:t>
      </w:r>
      <w:r>
        <w:rPr>
          <w:w w:val="100"/>
        </w:rPr>
        <w:t>平方</w:t>
      </w:r>
      <w:r>
        <w:rPr>
          <w:spacing w:val="2"/>
          <w:w w:val="100"/>
        </w:rPr>
        <w:t>米</w:t>
      </w:r>
      <w:r>
        <w:rPr>
          <w:rFonts w:ascii="Times New Roman" w:hAnsi="Times New Roman" w:cs="Times New Roman" w:eastAsia="Times New Roman" w:hint="default"/>
          <w:spacing w:val="3"/>
          <w:w w:val="100"/>
        </w:rPr>
        <w:t>/</w:t>
      </w:r>
      <w:r>
        <w:rPr>
          <w:spacing w:val="2"/>
          <w:w w:val="100"/>
        </w:rPr>
        <w:t>年</w:t>
      </w:r>
      <w:r>
        <w:rPr>
          <w:w w:val="100"/>
        </w:rPr>
        <w:t>超细纤维聚氨酯合成革技术改造项目</w:t>
      </w:r>
      <w:r>
        <w:rPr>
          <w:spacing w:val="-94"/>
        </w:rPr>
        <w:t> </w:t>
      </w:r>
      <w:r>
        <w:rPr>
          <w:spacing w:val="-113"/>
          <w:w w:val="100"/>
        </w:rPr>
        <w:t>》</w:t>
      </w:r>
      <w:r>
        <w:rPr>
          <w:spacing w:val="-116"/>
          <w:w w:val="100"/>
        </w:rPr>
        <w:t>、</w:t>
      </w:r>
      <w:r>
        <w:rPr>
          <w:spacing w:val="2"/>
          <w:w w:val="100"/>
        </w:rPr>
        <w:t>《</w:t>
      </w:r>
      <w:r>
        <w:rPr>
          <w:w w:val="100"/>
        </w:rPr>
        <w:t>公司使用</w:t>
      </w:r>
    </w:p>
    <w:p>
      <w:pPr>
        <w:pStyle w:val="BodyText"/>
        <w:spacing w:line="292" w:lineRule="auto" w:before="70"/>
        <w:ind w:right="161"/>
        <w:jc w:val="both"/>
      </w:pPr>
      <w:r>
        <w:rPr>
          <w:w w:val="100"/>
        </w:rPr>
        <w:t>超募资金投资年产</w:t>
      </w:r>
      <w:r>
        <w:rPr>
          <w:spacing w:val="-63"/>
          <w:w w:val="100"/>
        </w:rPr>
        <w:t> </w:t>
      </w:r>
      <w:r>
        <w:rPr>
          <w:rFonts w:ascii="Times New Roman" w:hAnsi="Times New Roman" w:cs="Times New Roman" w:eastAsia="Times New Roman" w:hint="default"/>
          <w:w w:val="100"/>
        </w:rPr>
        <w:t>600 </w:t>
      </w:r>
      <w:r>
        <w:rPr>
          <w:spacing w:val="-4"/>
          <w:w w:val="100"/>
        </w:rPr>
        <w:t>万平方米定岛超细纤维聚氨酯合成革生产投资建设项目中的（二</w:t>
      </w:r>
      <w:r>
        <w:rPr>
          <w:w w:val="100"/>
        </w:rPr>
        <w:t> </w:t>
      </w:r>
      <w:r>
        <w:rPr>
          <w:spacing w:val="-2"/>
          <w:w w:val="100"/>
        </w:rPr>
        <w:t>期）</w:t>
      </w:r>
      <w:r>
        <w:rPr>
          <w:rFonts w:ascii="Times New Roman" w:hAnsi="Times New Roman" w:cs="Times New Roman" w:eastAsia="Times New Roman" w:hint="default"/>
          <w:spacing w:val="-2"/>
          <w:w w:val="100"/>
        </w:rPr>
        <w:t>300</w:t>
      </w:r>
      <w:r>
        <w:rPr>
          <w:rFonts w:ascii="Times New Roman" w:hAnsi="Times New Roman" w:cs="Times New Roman" w:eastAsia="Times New Roman" w:hint="default"/>
          <w:spacing w:val="-7"/>
          <w:w w:val="100"/>
        </w:rPr>
        <w:t> </w:t>
      </w:r>
      <w:r>
        <w:rPr>
          <w:spacing w:val="-7"/>
          <w:w w:val="98"/>
        </w:rPr>
        <w:t>万平方米</w:t>
      </w:r>
      <w:r>
        <w:rPr>
          <w:rFonts w:ascii="Times New Roman" w:hAnsi="Times New Roman" w:cs="Times New Roman" w:eastAsia="Times New Roman" w:hint="default"/>
          <w:spacing w:val="-7"/>
          <w:w w:val="98"/>
        </w:rPr>
        <w:t>/</w:t>
      </w:r>
      <w:r>
        <w:rPr>
          <w:spacing w:val="-7"/>
          <w:w w:val="98"/>
        </w:rPr>
        <w:t>年定岛超细纤维聚氨酯合成革项目》、《关于修订</w:t>
      </w:r>
      <w:r>
        <w:rPr>
          <w:rFonts w:ascii="Times New Roman" w:hAnsi="Times New Roman" w:cs="Times New Roman" w:eastAsia="Times New Roman" w:hint="default"/>
          <w:spacing w:val="-7"/>
          <w:w w:val="98"/>
        </w:rPr>
        <w:t>&lt;</w:t>
      </w:r>
      <w:r>
        <w:rPr>
          <w:spacing w:val="-7"/>
          <w:w w:val="98"/>
        </w:rPr>
        <w:t>公司章程</w:t>
      </w:r>
      <w:r>
        <w:rPr>
          <w:rFonts w:ascii="Times New Roman" w:hAnsi="Times New Roman" w:cs="Times New Roman" w:eastAsia="Times New Roman" w:hint="default"/>
          <w:spacing w:val="-7"/>
          <w:w w:val="98"/>
        </w:rPr>
        <w:t>&gt;</w:t>
      </w:r>
      <w:r>
        <w:rPr>
          <w:spacing w:val="-7"/>
          <w:w w:val="98"/>
        </w:rPr>
        <w:t>（草案）</w:t>
      </w:r>
      <w:r>
        <w:rPr>
          <w:w w:val="50"/>
        </w:rPr>
        <w:t> </w:t>
      </w:r>
      <w:r>
        <w:rPr/>
        <w:t>部分条款》等议案。</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6"/>
          <w:szCs w:val="16"/>
        </w:rPr>
      </w:pPr>
    </w:p>
    <w:p>
      <w:pPr>
        <w:pStyle w:val="BodyText"/>
        <w:spacing w:line="240" w:lineRule="auto"/>
        <w:ind w:left="465" w:right="0"/>
        <w:jc w:val="left"/>
      </w:pPr>
      <w:r>
        <w:rPr/>
        <w:t>（二）</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年年度股东大会</w:t>
      </w:r>
    </w:p>
    <w:p>
      <w:pPr>
        <w:pStyle w:val="BodyText"/>
        <w:spacing w:line="292" w:lineRule="auto" w:before="113"/>
        <w:ind w:right="156" w:firstLine="46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日，公司于上海市金山区亭卫南路</w:t>
      </w:r>
      <w:r>
        <w:rPr>
          <w:spacing w:val="-50"/>
        </w:rPr>
        <w:t> </w:t>
      </w:r>
      <w:r>
        <w:rPr>
          <w:rFonts w:ascii="Times New Roman" w:hAnsi="Times New Roman" w:cs="Times New Roman" w:eastAsia="Times New Roman" w:hint="default"/>
        </w:rPr>
        <w:t>888</w:t>
      </w:r>
      <w:r>
        <w:rPr>
          <w:rFonts w:ascii="Times New Roman" w:hAnsi="Times New Roman" w:cs="Times New Roman" w:eastAsia="Times New Roman" w:hint="default"/>
          <w:spacing w:val="7"/>
        </w:rPr>
        <w:t> </w:t>
      </w:r>
      <w:r>
        <w:rPr/>
        <w:t>号三楼会议室召开</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w w:val="100"/>
        </w:rPr>
        <w:t> </w:t>
      </w:r>
      <w:r>
        <w:rPr/>
        <w:t>年度股东大会。 出席本次股东大会的股东及股东代理人共计 </w:t>
      </w:r>
      <w:r>
        <w:rPr>
          <w:rFonts w:ascii="Times New Roman" w:hAnsi="Times New Roman" w:cs="Times New Roman" w:eastAsia="Times New Roman" w:hint="default"/>
        </w:rPr>
        <w:t>9 </w:t>
      </w:r>
      <w:r>
        <w:rPr/>
        <w:t>名</w:t>
      </w:r>
      <w:r>
        <w:rPr>
          <w:rFonts w:ascii="Times New Roman" w:hAnsi="Times New Roman" w:cs="Times New Roman" w:eastAsia="Times New Roman" w:hint="default"/>
        </w:rPr>
        <w:t>, </w:t>
      </w:r>
      <w:r>
        <w:rPr/>
        <w:t>代表有表决权股份</w:t>
      </w:r>
      <w:r>
        <w:rPr>
          <w:spacing w:val="-108"/>
        </w:rPr>
        <w:t> </w:t>
      </w:r>
      <w:r>
        <w:rPr>
          <w:spacing w:val="-108"/>
        </w:rPr>
      </w:r>
      <w:r>
        <w:rPr/>
        <w:t>数</w:t>
      </w:r>
      <w:r>
        <w:rPr>
          <w:spacing w:val="-62"/>
        </w:rPr>
        <w:t> </w:t>
      </w:r>
      <w:r>
        <w:rPr>
          <w:rFonts w:ascii="Times New Roman" w:hAnsi="Times New Roman" w:cs="Times New Roman" w:eastAsia="Times New Roman" w:hint="default"/>
        </w:rPr>
        <w:t>105,905,600</w:t>
      </w:r>
      <w:r>
        <w:rPr>
          <w:rFonts w:ascii="Times New Roman" w:hAnsi="Times New Roman" w:cs="Times New Roman" w:eastAsia="Times New Roman" w:hint="default"/>
          <w:spacing w:val="-4"/>
        </w:rPr>
        <w:t> </w:t>
      </w:r>
      <w:r>
        <w:rPr>
          <w:spacing w:val="-3"/>
        </w:rPr>
        <w:t>股，占公司有表决权股份总数的</w:t>
      </w:r>
      <w:r>
        <w:rPr>
          <w:spacing w:val="-66"/>
        </w:rPr>
        <w:t> </w:t>
      </w:r>
      <w:r>
        <w:rPr>
          <w:rFonts w:ascii="Times New Roman" w:hAnsi="Times New Roman" w:cs="Times New Roman" w:eastAsia="Times New Roman" w:hint="default"/>
        </w:rPr>
        <w:t>67.03%</w:t>
      </w:r>
      <w:r>
        <w:rPr/>
        <w:t>。大会以现场记名投票的方式审</w:t>
      </w:r>
      <w:r>
        <w:rPr>
          <w:w w:val="100"/>
        </w:rPr>
        <w:t> </w:t>
      </w:r>
      <w:r>
        <w:rPr>
          <w:spacing w:val="-2"/>
          <w:w w:val="100"/>
        </w:rPr>
        <w:t>议通过了《</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w w:val="100"/>
        </w:rPr>
        <w:t> </w:t>
      </w:r>
      <w:r>
        <w:rPr>
          <w:spacing w:val="-16"/>
          <w:w w:val="100"/>
        </w:rPr>
        <w:t>年度董事会工作报告》、《</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w w:val="100"/>
        </w:rPr>
        <w:t> </w:t>
      </w:r>
      <w:r>
        <w:rPr>
          <w:spacing w:val="-16"/>
          <w:w w:val="100"/>
        </w:rPr>
        <w:t>年度监事会工作报告》、《</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spacing w:val="8"/>
          <w:w w:val="100"/>
        </w:rPr>
        <w:t> </w:t>
      </w:r>
      <w:r>
        <w:rPr>
          <w:w w:val="100"/>
        </w:rPr>
        <w:t>年度财务 </w:t>
      </w:r>
      <w:r>
        <w:rPr>
          <w:spacing w:val="-23"/>
          <w:w w:val="100"/>
        </w:rPr>
        <w:t>决算报告》、《关于续聘审计机构》、《</w:t>
      </w:r>
      <w:r>
        <w:rPr>
          <w:rFonts w:ascii="Times New Roman" w:hAnsi="Times New Roman" w:cs="Times New Roman" w:eastAsia="Times New Roman" w:hint="default"/>
          <w:spacing w:val="-23"/>
          <w:w w:val="100"/>
        </w:rPr>
        <w:t>2010</w:t>
      </w:r>
      <w:r>
        <w:rPr>
          <w:rFonts w:ascii="Times New Roman" w:hAnsi="Times New Roman" w:cs="Times New Roman" w:eastAsia="Times New Roman" w:hint="default"/>
          <w:spacing w:val="3"/>
          <w:w w:val="100"/>
        </w:rPr>
        <w:t> </w:t>
      </w:r>
      <w:r>
        <w:rPr>
          <w:w w:val="100"/>
        </w:rPr>
        <w:t>年年度报告及</w:t>
      </w:r>
      <w:r>
        <w:rPr>
          <w:spacing w:val="-57"/>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3"/>
          <w:w w:val="100"/>
        </w:rPr>
        <w:t> </w:t>
      </w:r>
      <w:r>
        <w:rPr>
          <w:spacing w:val="-18"/>
          <w:w w:val="100"/>
        </w:rPr>
        <w:t>年年度报告摘要》、《</w:t>
      </w:r>
      <w:r>
        <w:rPr>
          <w:rFonts w:ascii="Times New Roman" w:hAnsi="Times New Roman" w:cs="Times New Roman" w:eastAsia="Times New Roman" w:hint="default"/>
          <w:spacing w:val="-18"/>
          <w:w w:val="100"/>
        </w:rPr>
        <w:t>2010</w:t>
      </w:r>
      <w:r>
        <w:rPr>
          <w:rFonts w:ascii="Times New Roman" w:hAnsi="Times New Roman" w:cs="Times New Roman" w:eastAsia="Times New Roman" w:hint="default"/>
          <w:w w:val="100"/>
        </w:rPr>
        <w:t> </w:t>
      </w:r>
      <w:r>
        <w:rPr>
          <w:spacing w:val="-23"/>
          <w:w w:val="100"/>
        </w:rPr>
        <w:t>年度利润分配方案》、《新建</w:t>
      </w:r>
      <w:r>
        <w:rPr>
          <w:spacing w:val="-53"/>
          <w:w w:val="100"/>
        </w:rPr>
        <w:t> </w:t>
      </w:r>
      <w:r>
        <w:rPr>
          <w:rFonts w:ascii="Times New Roman" w:hAnsi="Times New Roman" w:cs="Times New Roman" w:eastAsia="Times New Roman" w:hint="default"/>
          <w:w w:val="100"/>
        </w:rPr>
        <w:t>1440</w:t>
      </w:r>
      <w:r>
        <w:rPr>
          <w:rFonts w:ascii="Times New Roman" w:hAnsi="Times New Roman" w:cs="Times New Roman" w:eastAsia="Times New Roman" w:hint="default"/>
          <w:spacing w:val="5"/>
          <w:w w:val="100"/>
        </w:rPr>
        <w:t> </w:t>
      </w:r>
      <w:r>
        <w:rPr>
          <w:spacing w:val="-13"/>
          <w:w w:val="100"/>
        </w:rPr>
        <w:t>万平方米</w:t>
      </w:r>
      <w:r>
        <w:rPr>
          <w:rFonts w:ascii="Times New Roman" w:hAnsi="Times New Roman" w:cs="Times New Roman" w:eastAsia="Times New Roman" w:hint="default"/>
          <w:spacing w:val="-13"/>
          <w:w w:val="100"/>
        </w:rPr>
        <w:t>/</w:t>
      </w:r>
      <w:r>
        <w:rPr>
          <w:spacing w:val="-13"/>
          <w:w w:val="100"/>
        </w:rPr>
        <w:t>年超纤基布项目》、《关于公司独立董事</w:t>
      </w:r>
      <w:r>
        <w:rPr>
          <w:spacing w:val="-55"/>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w w:val="100"/>
        </w:rPr>
        <w:t> </w:t>
      </w:r>
      <w:r>
        <w:rPr/>
        <w:t>年度述职报告》等议案。</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6"/>
          <w:szCs w:val="16"/>
        </w:rPr>
      </w:pPr>
    </w:p>
    <w:p>
      <w:pPr>
        <w:pStyle w:val="BodyText"/>
        <w:spacing w:line="343" w:lineRule="auto"/>
        <w:ind w:left="580" w:right="402" w:hanging="461"/>
        <w:jc w:val="left"/>
      </w:pPr>
      <w:r>
        <w:rPr/>
        <w:t>四、董事会运行情况</w:t>
      </w:r>
      <w:r>
        <w:rPr>
          <w:spacing w:val="-112"/>
        </w:rPr>
        <w:t> </w:t>
      </w:r>
      <w:r>
        <w:rPr>
          <w:spacing w:val="-4"/>
          <w:w w:val="100"/>
        </w:rPr>
        <w:t>董事会运行情况详见第三节董事会报告中的“五、公司董事会日常工作情况”。</w:t>
      </w:r>
    </w:p>
    <w:p>
      <w:pPr>
        <w:spacing w:line="240" w:lineRule="auto" w:before="0"/>
        <w:rPr>
          <w:rFonts w:ascii="宋体" w:hAnsi="宋体" w:cs="宋体" w:eastAsia="宋体" w:hint="default"/>
          <w:sz w:val="22"/>
          <w:szCs w:val="22"/>
        </w:rPr>
      </w:pPr>
    </w:p>
    <w:p>
      <w:pPr>
        <w:pStyle w:val="BodyText"/>
        <w:spacing w:line="240" w:lineRule="auto" w:before="171"/>
        <w:ind w:right="0"/>
        <w:jc w:val="both"/>
      </w:pPr>
      <w:r>
        <w:rPr/>
        <w:t>五、董事会专门委员会的履职情况</w:t>
      </w:r>
    </w:p>
    <w:p>
      <w:pPr>
        <w:pStyle w:val="BodyText"/>
        <w:spacing w:line="343" w:lineRule="auto" w:before="131"/>
        <w:ind w:left="580" w:right="0" w:hanging="116"/>
        <w:jc w:val="left"/>
      </w:pPr>
      <w:r>
        <w:rPr/>
        <w:t>（一）董事会审计委员会工作总结情况</w:t>
      </w:r>
      <w:r>
        <w:rPr>
          <w:spacing w:val="-109"/>
        </w:rPr>
        <w:t> </w:t>
      </w:r>
      <w:r>
        <w:rPr>
          <w:spacing w:val="-7"/>
          <w:w w:val="95"/>
        </w:rPr>
        <w:t>审计委员会由五名董事组成，成员包括何元福、张光杰、田景岩、叶芬弟、杨清文，</w:t>
      </w:r>
      <w:r>
        <w:rPr>
          <w:spacing w:val="-7"/>
        </w:rPr>
      </w:r>
    </w:p>
    <w:p>
      <w:pPr>
        <w:pStyle w:val="BodyText"/>
        <w:spacing w:line="302" w:lineRule="auto"/>
        <w:ind w:right="159"/>
        <w:jc w:val="both"/>
      </w:pPr>
      <w:r>
        <w:rPr>
          <w:spacing w:val="-3"/>
        </w:rPr>
        <w:t>独立董事何元福担任审计委员会主任，为会计专业人士。审计委员会审议了公司的财务</w:t>
      </w:r>
      <w:r>
        <w:rPr>
          <w:spacing w:val="-99"/>
        </w:rPr>
        <w:t> </w:t>
      </w:r>
      <w:r>
        <w:rPr>
          <w:spacing w:val="-99"/>
        </w:rPr>
      </w:r>
      <w:r>
        <w:rPr>
          <w:spacing w:val="-3"/>
          <w:w w:val="100"/>
        </w:rPr>
        <w:t>报告及内部审计部门提交的工作计划和内部审计报告，审查了公司内部控制制度及执行</w:t>
      </w:r>
      <w:r>
        <w:rPr>
          <w:spacing w:val="-113"/>
          <w:w w:val="100"/>
        </w:rPr>
        <w:t> </w:t>
      </w:r>
      <w:r>
        <w:rPr>
          <w:spacing w:val="-113"/>
          <w:w w:val="100"/>
        </w:rPr>
      </w:r>
      <w:r>
        <w:rPr>
          <w:spacing w:val="-3"/>
        </w:rPr>
        <w:t>情况；并与公司聘请的审计机构沟通，确定了公司</w:t>
      </w:r>
      <w:r>
        <w:rPr>
          <w:rFonts w:ascii="Times New Roman" w:hAnsi="Times New Roman" w:cs="Times New Roman" w:eastAsia="Times New Roman" w:hint="default"/>
          <w:spacing w:val="-3"/>
        </w:rPr>
        <w:t>2011</w:t>
      </w:r>
      <w:r>
        <w:rPr>
          <w:spacing w:val="-3"/>
        </w:rPr>
        <w:t>年度财务报告审计工作计划的安</w:t>
      </w:r>
      <w:r>
        <w:rPr>
          <w:spacing w:val="-92"/>
        </w:rPr>
        <w:t> </w:t>
      </w:r>
      <w:r>
        <w:rPr>
          <w:spacing w:val="-6"/>
          <w:w w:val="98"/>
        </w:rPr>
        <w:t>排。在外聘会计师事务所进场前，审计委员会认真审阅了公司编制的</w:t>
      </w:r>
      <w:r>
        <w:rPr>
          <w:rFonts w:ascii="Times New Roman" w:hAnsi="Times New Roman" w:cs="Times New Roman" w:eastAsia="Times New Roman" w:hint="default"/>
          <w:spacing w:val="-6"/>
          <w:w w:val="98"/>
        </w:rPr>
        <w:t>2011</w:t>
      </w:r>
      <w:r>
        <w:rPr>
          <w:spacing w:val="-6"/>
          <w:w w:val="98"/>
        </w:rPr>
        <w:t>年度财务报表，</w:t>
      </w:r>
      <w:r>
        <w:rPr>
          <w:spacing w:val="-105"/>
          <w:w w:val="98"/>
        </w:rPr>
        <w:t> </w:t>
      </w:r>
      <w:r>
        <w:rPr>
          <w:spacing w:val="-105"/>
          <w:w w:val="98"/>
        </w:rPr>
      </w:r>
      <w:r>
        <w:rPr/>
        <w:t>认为：</w:t>
      </w:r>
    </w:p>
    <w:p>
      <w:pPr>
        <w:pStyle w:val="BodyText"/>
        <w:spacing w:line="295" w:lineRule="auto" w:before="69"/>
        <w:ind w:right="166" w:firstLine="460"/>
        <w:jc w:val="both"/>
      </w:pPr>
      <w:r>
        <w:rPr>
          <w:rFonts w:ascii="Times New Roman" w:hAnsi="Times New Roman" w:cs="Times New Roman" w:eastAsia="Times New Roman" w:hint="default"/>
        </w:rPr>
        <w:t>1</w:t>
      </w:r>
      <w:r>
        <w:rPr/>
        <w:t>、公司财务报表依照公司会计政策编制、会计政策运用恰当，会计估计合理，符</w:t>
      </w:r>
      <w:r>
        <w:rPr>
          <w:w w:val="100"/>
        </w:rPr>
        <w:t> </w:t>
      </w:r>
      <w:r>
        <w:rPr/>
        <w:t>合新企业会计准则及财政部发布的有关规定要求；</w:t>
      </w:r>
    </w:p>
    <w:p>
      <w:pPr>
        <w:pStyle w:val="BodyText"/>
        <w:spacing w:line="295" w:lineRule="auto" w:before="75"/>
        <w:ind w:right="154" w:firstLine="460"/>
        <w:jc w:val="both"/>
      </w:pPr>
      <w:r>
        <w:rPr>
          <w:rFonts w:ascii="Times New Roman" w:hAnsi="Times New Roman" w:cs="Times New Roman" w:eastAsia="Times New Roman" w:hint="default"/>
        </w:rPr>
        <w:t>2</w:t>
      </w:r>
      <w:r>
        <w:rPr/>
        <w:t>、公司财务报表内容完整，公司财务报表客观、真实地反映了公司的财务状况，</w:t>
      </w:r>
      <w:r>
        <w:rPr>
          <w:w w:val="100"/>
        </w:rPr>
        <w:t> </w:t>
      </w:r>
      <w:r>
        <w:rPr>
          <w:spacing w:val="-3"/>
          <w:w w:val="100"/>
        </w:rPr>
        <w:t>未发现有重大偏差或重大遗漏的情况。审计委员会同意以此财务报表提交外聘会计师事</w:t>
      </w:r>
    </w:p>
    <w:p>
      <w:pPr>
        <w:spacing w:after="0" w:line="295" w:lineRule="auto"/>
        <w:jc w:val="both"/>
        <w:sectPr>
          <w:pgSz w:w="11910" w:h="16840"/>
          <w:pgMar w:header="877" w:footer="976" w:top="1100" w:bottom="1160" w:left="1680" w:right="1300"/>
        </w:sectPr>
      </w:pPr>
    </w:p>
    <w:p>
      <w:pPr>
        <w:spacing w:line="240" w:lineRule="auto" w:before="12"/>
        <w:rPr>
          <w:rFonts w:ascii="宋体" w:hAnsi="宋体" w:cs="宋体" w:eastAsia="宋体" w:hint="default"/>
          <w:sz w:val="22"/>
          <w:szCs w:val="22"/>
        </w:rPr>
      </w:pPr>
    </w:p>
    <w:p>
      <w:pPr>
        <w:pStyle w:val="BodyText"/>
        <w:spacing w:line="312" w:lineRule="auto" w:before="29"/>
        <w:ind w:right="161"/>
        <w:jc w:val="both"/>
      </w:pPr>
      <w:r>
        <w:rPr>
          <w:spacing w:val="-4"/>
        </w:rPr>
        <w:t>务所开展审计工作。在外聘会计师事务所工作前后组织公司内审部、财务部、监事会主</w:t>
      </w:r>
      <w:r>
        <w:rPr>
          <w:spacing w:val="-63"/>
        </w:rPr>
        <w:t> </w:t>
      </w:r>
      <w:r>
        <w:rPr>
          <w:spacing w:val="-63"/>
        </w:rPr>
      </w:r>
      <w:r>
        <w:rPr>
          <w:spacing w:val="-4"/>
        </w:rPr>
        <w:t>要成员保持与年审注册会计师的沟通，并督促其按计划进行安排审计工作。最后审计委</w:t>
      </w:r>
      <w:r>
        <w:rPr>
          <w:spacing w:val="-63"/>
        </w:rPr>
        <w:t> </w:t>
      </w:r>
      <w:r>
        <w:rPr>
          <w:spacing w:val="-63"/>
        </w:rPr>
      </w:r>
      <w:r>
        <w:rPr/>
        <w:t>员会审阅了立信会计师事务所出具的审计意见的公司</w:t>
      </w:r>
      <w:r>
        <w:rPr>
          <w:spacing w:val="-63"/>
        </w:rPr>
        <w:t> </w:t>
      </w:r>
      <w:r>
        <w:rPr>
          <w:rFonts w:ascii="Times New Roman" w:hAnsi="Times New Roman" w:cs="Times New Roman" w:eastAsia="Times New Roman" w:hint="default"/>
        </w:rPr>
        <w:t>2011 </w:t>
      </w:r>
      <w:r>
        <w:rPr/>
        <w:t>年度财务会计报告，认为：</w:t>
      </w:r>
    </w:p>
    <w:p>
      <w:pPr>
        <w:pStyle w:val="BodyText"/>
        <w:spacing w:line="240" w:lineRule="auto" w:before="37"/>
        <w:ind w:left="465" w:right="0"/>
        <w:jc w:val="left"/>
      </w:pPr>
      <w:r>
        <w:rPr/>
        <w:t>（</w:t>
      </w:r>
      <w:r>
        <w:rPr>
          <w:rFonts w:ascii="Times New Roman" w:hAnsi="Times New Roman" w:cs="Times New Roman" w:eastAsia="Times New Roman" w:hint="default"/>
        </w:rPr>
        <w:t>1</w:t>
      </w:r>
      <w:r>
        <w:rPr/>
        <w:t>）公司在审计前编制的财务报表与审计后的财务报告不存在重大差异；</w:t>
      </w:r>
    </w:p>
    <w:p>
      <w:pPr>
        <w:pStyle w:val="BodyText"/>
        <w:spacing w:line="300" w:lineRule="auto" w:before="111"/>
        <w:ind w:right="159" w:firstLine="345"/>
        <w:jc w:val="both"/>
      </w:pPr>
      <w:r>
        <w:rPr>
          <w:spacing w:val="-4"/>
        </w:rPr>
        <w:t>（</w:t>
      </w:r>
      <w:r>
        <w:rPr>
          <w:rFonts w:ascii="Times New Roman" w:hAnsi="Times New Roman" w:cs="Times New Roman" w:eastAsia="Times New Roman" w:hint="default"/>
          <w:spacing w:val="-4"/>
        </w:rPr>
        <w:t>2</w:t>
      </w:r>
      <w:r>
        <w:rPr>
          <w:spacing w:val="-4"/>
        </w:rPr>
        <w:t>）经审计的公司财务报表符合新企业会计准则的相关规定，能够如实地反映企业</w:t>
      </w:r>
      <w:r>
        <w:rPr>
          <w:w w:val="100"/>
        </w:rPr>
        <w:t> </w:t>
      </w:r>
      <w:r>
        <w:rPr>
          <w:spacing w:val="-5"/>
        </w:rPr>
        <w:t>的财务状况、经营成果及现金流量情况。审计委员会同意立信会计师事务所对公司</w:t>
      </w:r>
      <w:r>
        <w:rPr>
          <w:spacing w:val="-3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spacing w:val="-3"/>
        </w:rPr>
        <w:t>年度财务报表出具的审计意见，并提交董事会审议。同时，审计委员会还向公司董事会</w:t>
      </w:r>
      <w:r>
        <w:rPr>
          <w:spacing w:val="-99"/>
        </w:rPr>
        <w:t> </w:t>
      </w:r>
      <w:r>
        <w:rPr>
          <w:spacing w:val="-99"/>
        </w:rPr>
      </w:r>
      <w:r>
        <w:rPr/>
        <w:t>提交了</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年度公司内部控制自我评价报告及</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6"/>
        </w:rPr>
        <w:t>年度续聘会计师事务所的提议，提</w:t>
      </w:r>
    </w:p>
    <w:p>
      <w:pPr>
        <w:pStyle w:val="BodyText"/>
        <w:spacing w:line="240" w:lineRule="auto" w:before="9"/>
        <w:ind w:right="0"/>
        <w:jc w:val="both"/>
      </w:pPr>
      <w:r>
        <w:rPr/>
        <w:t>议在</w:t>
      </w:r>
      <w:r>
        <w:rPr>
          <w:spacing w:val="-57"/>
        </w:rPr>
        <w:t> </w:t>
      </w:r>
      <w:r>
        <w:rPr>
          <w:rFonts w:ascii="Times New Roman" w:hAnsi="Times New Roman" w:cs="Times New Roman" w:eastAsia="Times New Roman" w:hint="default"/>
        </w:rPr>
        <w:t>2011 </w:t>
      </w:r>
      <w:r>
        <w:rPr/>
        <w:t>年度续聘立信会计师事务所有限公司作为公司的审计机构。</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343" w:lineRule="auto"/>
        <w:ind w:left="580" w:right="0" w:hanging="116"/>
        <w:jc w:val="left"/>
      </w:pPr>
      <w:r>
        <w:rPr/>
        <w:t>（二）薪酬与考核委员会工作总结情况</w:t>
      </w:r>
      <w:r>
        <w:rPr>
          <w:spacing w:val="-109"/>
        </w:rPr>
        <w:t> </w:t>
      </w:r>
      <w:r>
        <w:rPr>
          <w:spacing w:val="-4"/>
        </w:rPr>
        <w:t>薪酬与考核委员会由五名董事组成，现有成员包括尤小平、田景岩、叶芬弟、何元</w:t>
      </w:r>
    </w:p>
    <w:p>
      <w:pPr>
        <w:pStyle w:val="BodyText"/>
        <w:spacing w:line="304" w:lineRule="auto"/>
        <w:ind w:right="154"/>
        <w:jc w:val="both"/>
      </w:pPr>
      <w:r>
        <w:rPr/>
        <w:t>福、吕政，独立董事田景岩担任薪酬与考核委员会主任。薪酬与考核委员会依据公司</w:t>
      </w:r>
      <w:r>
        <w:rPr>
          <w:spacing w:val="-29"/>
        </w:rPr>
        <w:t> </w:t>
      </w:r>
      <w:r>
        <w:rPr>
          <w:spacing w:val="-29"/>
        </w:rPr>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年度主要财务指标和经营目标的完成情况，对公司董事、高级管理人员进行了考</w:t>
      </w:r>
      <w:r>
        <w:rPr>
          <w:w w:val="100"/>
        </w:rPr>
        <w:t> </w:t>
      </w:r>
      <w:r>
        <w:rPr>
          <w:spacing w:val="-3"/>
        </w:rPr>
        <w:t>核。委员会认为公司董事、监事和高级管理人员的薪酬情况符合公司董事会和股东大会</w:t>
      </w:r>
      <w:r>
        <w:rPr>
          <w:spacing w:val="-93"/>
        </w:rPr>
        <w:t> </w:t>
      </w:r>
      <w:r>
        <w:rPr>
          <w:spacing w:val="-93"/>
        </w:rPr>
      </w:r>
      <w:r>
        <w:rPr/>
        <w:t>确定的相关报酬依据及公司的相关制度。</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BodyText"/>
        <w:spacing w:line="343" w:lineRule="auto"/>
        <w:ind w:left="580" w:right="0" w:hanging="116"/>
        <w:jc w:val="left"/>
      </w:pPr>
      <w:r>
        <w:rPr/>
        <w:t>（三）战略委员会工作总结情况</w:t>
      </w:r>
      <w:r>
        <w:rPr>
          <w:spacing w:val="-110"/>
        </w:rPr>
        <w:t> </w:t>
      </w:r>
      <w:r>
        <w:rPr>
          <w:spacing w:val="-1"/>
          <w:w w:val="95"/>
        </w:rPr>
        <w:t>战略委员会由七名董事组成，成员包括尤小平、吕政、田景岩、叶芬弟、杨清文、</w:t>
      </w:r>
      <w:r>
        <w:rPr>
          <w:spacing w:val="-1"/>
        </w:rPr>
      </w:r>
    </w:p>
    <w:p>
      <w:pPr>
        <w:pStyle w:val="BodyText"/>
        <w:spacing w:line="312" w:lineRule="auto"/>
        <w:ind w:right="159"/>
        <w:jc w:val="both"/>
      </w:pPr>
      <w:r>
        <w:rPr>
          <w:spacing w:val="-4"/>
        </w:rPr>
        <w:t>王克亮、赵鸿凯，董事长尤小平担任战略委员会主任。报告期内，董事会战略委员会积</w:t>
      </w:r>
      <w:r>
        <w:rPr>
          <w:spacing w:val="-64"/>
        </w:rPr>
        <w:t> </w:t>
      </w:r>
      <w:r>
        <w:rPr>
          <w:spacing w:val="-64"/>
        </w:rPr>
      </w:r>
      <w:r>
        <w:rPr>
          <w:spacing w:val="-3"/>
        </w:rPr>
        <w:t>极分析了市场竞争格局，讨论了公司未来的战略定位，对公司产能扩张的重大项目可行</w:t>
      </w:r>
      <w:r>
        <w:rPr>
          <w:spacing w:val="-98"/>
        </w:rPr>
        <w:t> </w:t>
      </w:r>
      <w:r>
        <w:rPr>
          <w:spacing w:val="-98"/>
        </w:rPr>
      </w:r>
      <w:r>
        <w:rPr/>
        <w:t>性进行研究并提出建议。</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43" w:lineRule="auto"/>
        <w:ind w:left="580" w:right="0" w:hanging="116"/>
        <w:jc w:val="left"/>
      </w:pPr>
      <w:r>
        <w:rPr/>
        <w:t>（四）提名委员会工作总结情况</w:t>
      </w:r>
      <w:r>
        <w:rPr>
          <w:spacing w:val="-110"/>
        </w:rPr>
        <w:t> </w:t>
      </w:r>
      <w:r>
        <w:rPr>
          <w:spacing w:val="-1"/>
          <w:w w:val="95"/>
        </w:rPr>
        <w:t>提名委员会由五名董事组成，成员包括尤小平、吕政、张光杰、王道冲、田景岩，</w:t>
      </w:r>
      <w:r>
        <w:rPr>
          <w:spacing w:val="-1"/>
        </w:rPr>
      </w:r>
    </w:p>
    <w:p>
      <w:pPr>
        <w:pStyle w:val="BodyText"/>
        <w:spacing w:line="312" w:lineRule="auto"/>
        <w:ind w:right="156"/>
        <w:jc w:val="both"/>
      </w:pPr>
      <w:r>
        <w:rPr>
          <w:spacing w:val="-1"/>
          <w:w w:val="95"/>
        </w:rPr>
        <w:t>独立董事吕政担任提名委员会主任。报告期内，公司董事会提名委员认真研究了董事、</w:t>
      </w:r>
      <w:r>
        <w:rPr>
          <w:spacing w:val="46"/>
          <w:w w:val="95"/>
        </w:rPr>
        <w:t> </w:t>
      </w:r>
      <w:r>
        <w:rPr>
          <w:spacing w:val="46"/>
          <w:w w:val="95"/>
        </w:rPr>
      </w:r>
      <w:r>
        <w:rPr>
          <w:spacing w:val="-6"/>
          <w:w w:val="95"/>
        </w:rPr>
        <w:t>总经理及其他高级管理人员的选任或聘任标准和程序，提名了尤小平、叶芬弟、王克亮、</w:t>
      </w:r>
      <w:r>
        <w:rPr>
          <w:spacing w:val="38"/>
          <w:w w:val="95"/>
        </w:rPr>
        <w:t> </w:t>
      </w:r>
      <w:r>
        <w:rPr>
          <w:spacing w:val="38"/>
          <w:w w:val="95"/>
        </w:rPr>
      </w:r>
      <w:r>
        <w:rPr>
          <w:spacing w:val="-3"/>
        </w:rPr>
        <w:t>赵鸿凯、陈学通、孙向浩、程鸣、黄群慧、张光杰、何元福、田景岩为公司第二届董事</w:t>
      </w:r>
      <w:r>
        <w:rPr>
          <w:spacing w:val="-100"/>
        </w:rPr>
        <w:t> </w:t>
      </w:r>
      <w:r>
        <w:rPr>
          <w:spacing w:val="-100"/>
        </w:rPr>
      </w:r>
      <w:r>
        <w:rPr/>
        <w:t>会候选人。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43" w:lineRule="auto"/>
        <w:ind w:left="580" w:right="161" w:hanging="461"/>
        <w:jc w:val="left"/>
      </w:pPr>
      <w:r>
        <w:rPr/>
        <w:t>六、公司“五分开”情况及独立性</w:t>
      </w:r>
      <w:r>
        <w:rPr>
          <w:w w:val="100"/>
        </w:rPr>
        <w:t> </w:t>
      </w:r>
      <w:r>
        <w:rPr>
          <w:spacing w:val="-7"/>
          <w:w w:val="98"/>
        </w:rPr>
        <w:t>报告期内，公司严格按照《公司法》、《证券法》等有关法律、法规和《公司章程》</w:t>
      </w:r>
      <w:r>
        <w:rPr>
          <w:spacing w:val="-7"/>
        </w:rPr>
      </w:r>
    </w:p>
    <w:p>
      <w:pPr>
        <w:pStyle w:val="BodyText"/>
        <w:spacing w:line="309" w:lineRule="auto"/>
        <w:ind w:right="164"/>
        <w:jc w:val="both"/>
      </w:pPr>
      <w:r>
        <w:rPr>
          <w:spacing w:val="-1"/>
          <w:w w:val="95"/>
        </w:rPr>
        <w:t>的要求规范运作，在业务、人员、资产、机构、财务等方面与公司控股股东完全分开，</w:t>
      </w:r>
      <w:r>
        <w:rPr>
          <w:spacing w:val="46"/>
          <w:w w:val="95"/>
        </w:rPr>
        <w:t> </w:t>
      </w:r>
      <w:r>
        <w:rPr>
          <w:spacing w:val="46"/>
          <w:w w:val="95"/>
        </w:rPr>
      </w:r>
      <w:r>
        <w:rPr/>
        <w:t>具有独立、完整的资产和业务及面向市场、自主经营的能力。</w:t>
      </w:r>
    </w:p>
    <w:p>
      <w:pPr>
        <w:spacing w:after="0" w:line="309" w:lineRule="auto"/>
        <w:jc w:val="both"/>
        <w:sectPr>
          <w:footerReference w:type="default" r:id="rId26"/>
          <w:pgSz w:w="11910" w:h="16840"/>
          <w:pgMar w:footer="976" w:header="877" w:top="1100" w:bottom="1160" w:left="1680" w:right="1300"/>
          <w:pgNumType w:start="50"/>
        </w:sectPr>
      </w:pPr>
    </w:p>
    <w:p>
      <w:pPr>
        <w:spacing w:line="240" w:lineRule="auto" w:before="12"/>
        <w:rPr>
          <w:rFonts w:ascii="宋体" w:hAnsi="宋体" w:cs="宋体" w:eastAsia="宋体" w:hint="default"/>
          <w:sz w:val="22"/>
          <w:szCs w:val="22"/>
        </w:rPr>
      </w:pPr>
    </w:p>
    <w:p>
      <w:pPr>
        <w:pStyle w:val="BodyText"/>
        <w:spacing w:line="345" w:lineRule="auto" w:before="29"/>
        <w:ind w:left="580" w:right="0"/>
        <w:jc w:val="left"/>
      </w:pPr>
      <w:r>
        <w:rPr/>
        <w:t>（一）业务独立情况</w:t>
      </w:r>
      <w:r>
        <w:rPr>
          <w:spacing w:val="-112"/>
        </w:rPr>
        <w:t> </w:t>
      </w:r>
      <w:r>
        <w:rPr>
          <w:spacing w:val="-4"/>
        </w:rPr>
        <w:t>公司业务独立于公司控股股东。拥有完整独立的研发、运营和销售系统，具有独立</w:t>
      </w:r>
    </w:p>
    <w:p>
      <w:pPr>
        <w:pStyle w:val="BodyText"/>
        <w:spacing w:line="312" w:lineRule="auto"/>
        <w:ind w:right="165"/>
        <w:jc w:val="both"/>
      </w:pPr>
      <w:r>
        <w:rPr>
          <w:spacing w:val="-4"/>
        </w:rPr>
        <w:t>并较完善的业务体系及面向市场独立经营的能力，具有独立的研发、采购、生产、销售</w:t>
      </w:r>
      <w:r>
        <w:rPr>
          <w:spacing w:val="-67"/>
        </w:rPr>
        <w:t> </w:t>
      </w:r>
      <w:r>
        <w:rPr>
          <w:spacing w:val="-67"/>
        </w:rPr>
      </w:r>
      <w:r>
        <w:rPr/>
        <w:t>系统不依赖于股东或其他任何关联方。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43" w:lineRule="auto"/>
        <w:ind w:left="580" w:right="0"/>
        <w:jc w:val="left"/>
      </w:pPr>
      <w:r>
        <w:rPr/>
        <w:t>（二）人员独立情况</w:t>
      </w:r>
      <w:r>
        <w:rPr>
          <w:w w:val="100"/>
        </w:rPr>
        <w:t> </w:t>
      </w:r>
      <w:r>
        <w:rPr>
          <w:spacing w:val="-10"/>
          <w:w w:val="100"/>
        </w:rPr>
        <w:t>公司董事、监事及其他高级管理人员均依《公司法》、《公司章程》等规定的合法程</w:t>
      </w:r>
    </w:p>
    <w:p>
      <w:pPr>
        <w:pStyle w:val="BodyText"/>
        <w:spacing w:line="309" w:lineRule="auto"/>
        <w:ind w:right="159"/>
        <w:jc w:val="both"/>
      </w:pPr>
      <w:r>
        <w:rPr>
          <w:spacing w:val="-6"/>
          <w:w w:val="98"/>
        </w:rPr>
        <w:t>序选举或聘任，不存在超越董事会和股东大会作出人事任免决定的情况。公司的总经理、</w:t>
      </w:r>
      <w:r>
        <w:rPr>
          <w:spacing w:val="-109"/>
          <w:w w:val="98"/>
        </w:rPr>
        <w:t> </w:t>
      </w:r>
      <w:r>
        <w:rPr>
          <w:spacing w:val="-109"/>
          <w:w w:val="98"/>
        </w:rPr>
      </w:r>
      <w:r>
        <w:rPr>
          <w:spacing w:val="-4"/>
        </w:rPr>
        <w:t>副总经理、财务负责人、董事会秘书均为专职，在公司领取薪酬，未在控股股东、实际</w:t>
      </w:r>
      <w:r>
        <w:rPr>
          <w:spacing w:val="-69"/>
        </w:rPr>
        <w:t> </w:t>
      </w:r>
      <w:r>
        <w:rPr>
          <w:spacing w:val="-69"/>
        </w:rPr>
      </w:r>
      <w:r>
        <w:rPr>
          <w:spacing w:val="-4"/>
        </w:rPr>
        <w:t>控制人及其控制的其他企业（本公司的分公司及全资、控股子公司除外）中担任其他职</w:t>
      </w:r>
      <w:r>
        <w:rPr>
          <w:spacing w:val="-63"/>
        </w:rPr>
        <w:t> </w:t>
      </w:r>
      <w:r>
        <w:rPr>
          <w:spacing w:val="-63"/>
        </w:rPr>
      </w:r>
      <w:r>
        <w:rPr>
          <w:spacing w:val="-4"/>
        </w:rPr>
        <w:t>务或领薪，财务人员没有在控股股东、实际控制人及其控制的其他企业（本公司的分公</w:t>
      </w:r>
      <w:r>
        <w:rPr>
          <w:spacing w:val="-64"/>
        </w:rPr>
        <w:t> </w:t>
      </w:r>
      <w:r>
        <w:rPr>
          <w:spacing w:val="-64"/>
        </w:rPr>
      </w:r>
      <w:r>
        <w:rPr>
          <w:spacing w:val="-3"/>
        </w:rPr>
        <w:t>司及全资、控股子公司）中兼职。公司拥有独立的人事档案、人事聘用和任免制度以及</w:t>
      </w:r>
      <w:r>
        <w:rPr>
          <w:spacing w:val="-99"/>
        </w:rPr>
        <w:t> </w:t>
      </w:r>
      <w:r>
        <w:rPr>
          <w:spacing w:val="-99"/>
        </w:rPr>
      </w:r>
      <w:r>
        <w:rPr/>
        <w:t>独立的工资管理制度，</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45" w:lineRule="auto"/>
        <w:ind w:left="592" w:right="0" w:hanging="128"/>
        <w:jc w:val="left"/>
      </w:pPr>
      <w:r>
        <w:rPr/>
        <w:t>（三）资产完整情况</w:t>
      </w:r>
      <w:r>
        <w:rPr>
          <w:spacing w:val="-112"/>
        </w:rPr>
        <w:t> </w:t>
      </w:r>
      <w:r>
        <w:rPr>
          <w:spacing w:val="-4"/>
        </w:rPr>
        <w:t>公司资产完整，拥有独立于股东单位及其他关联方的机器设备、房屋建筑物，也独</w:t>
      </w:r>
    </w:p>
    <w:p>
      <w:pPr>
        <w:pStyle w:val="BodyText"/>
        <w:spacing w:line="288" w:lineRule="exact"/>
        <w:ind w:right="0"/>
        <w:jc w:val="both"/>
      </w:pPr>
      <w:r>
        <w:rPr/>
        <w:t>立拥有注册商标、非专利技术等无形资产。</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345" w:lineRule="auto"/>
        <w:ind w:left="580" w:right="0" w:hanging="116"/>
        <w:jc w:val="left"/>
      </w:pPr>
      <w:r>
        <w:rPr/>
        <w:t>（四）机构独立情况</w:t>
      </w:r>
      <w:r>
        <w:rPr>
          <w:spacing w:val="-112"/>
        </w:rPr>
        <w:t> </w:t>
      </w:r>
      <w:r>
        <w:rPr>
          <w:spacing w:val="-4"/>
        </w:rPr>
        <w:t>公司的董事会、监事会和其他内部机构独立运行，独立行使经营管理职权，不存在</w:t>
      </w:r>
    </w:p>
    <w:p>
      <w:pPr>
        <w:pStyle w:val="BodyText"/>
        <w:spacing w:line="288" w:lineRule="exact"/>
        <w:ind w:right="0"/>
        <w:jc w:val="both"/>
      </w:pPr>
      <w:r>
        <w:rPr/>
        <w:t>与控股股东、实际控制人及其控制的其他企业存在机构混同的情形。</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345" w:lineRule="auto"/>
        <w:ind w:left="580" w:right="0"/>
        <w:jc w:val="left"/>
      </w:pPr>
      <w:r>
        <w:rPr/>
        <w:t>（五）财务独立情况</w:t>
      </w:r>
      <w:r>
        <w:rPr>
          <w:spacing w:val="-112"/>
        </w:rPr>
        <w:t> </w:t>
      </w:r>
      <w:r>
        <w:rPr>
          <w:spacing w:val="-4"/>
        </w:rPr>
        <w:t>公司设有独立的财务会计部门、财务负责人，建立了独立的财务规章制度，有完整</w:t>
      </w:r>
    </w:p>
    <w:p>
      <w:pPr>
        <w:pStyle w:val="BodyText"/>
        <w:spacing w:line="312" w:lineRule="auto"/>
        <w:ind w:right="159"/>
        <w:jc w:val="both"/>
      </w:pPr>
      <w:r>
        <w:rPr>
          <w:spacing w:val="-6"/>
          <w:w w:val="95"/>
        </w:rPr>
        <w:t>独立的财务核算体系，能够独立出财务决策，开设了独立的银行账户，并依法独立纳税，</w:t>
      </w:r>
      <w:r>
        <w:rPr>
          <w:spacing w:val="38"/>
          <w:w w:val="95"/>
        </w:rPr>
        <w:t> </w:t>
      </w:r>
      <w:r>
        <w:rPr>
          <w:spacing w:val="38"/>
          <w:w w:val="95"/>
        </w:rPr>
      </w:r>
      <w:r>
        <w:rPr>
          <w:spacing w:val="-4"/>
        </w:rPr>
        <w:t>公司不存在与股东单位及其关联方共用银行账户的情况，也不存在资金、资产被股东单</w:t>
      </w:r>
      <w:r>
        <w:rPr>
          <w:spacing w:val="-63"/>
        </w:rPr>
        <w:t> </w:t>
      </w:r>
      <w:r>
        <w:rPr>
          <w:spacing w:val="-63"/>
        </w:rPr>
      </w:r>
      <w:r>
        <w:rPr/>
        <w:t>位及其关联方非法占用的情况。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12" w:lineRule="auto"/>
        <w:ind w:right="159"/>
        <w:jc w:val="both"/>
      </w:pPr>
      <w:r>
        <w:rPr>
          <w:spacing w:val="-3"/>
        </w:rPr>
        <w:t>七、截止报告期末，公司不存在因部分改制、行业特性、国家政策或收购兼并等原因导</w:t>
      </w:r>
      <w:r>
        <w:rPr>
          <w:spacing w:val="-99"/>
        </w:rPr>
        <w:t> </w:t>
      </w:r>
      <w:r>
        <w:rPr>
          <w:spacing w:val="-99"/>
        </w:rPr>
      </w:r>
      <w:r>
        <w:rPr/>
        <w:t>致的同业竞争、关联交易问题。</w:t>
      </w:r>
    </w:p>
    <w:p>
      <w:pPr>
        <w:spacing w:after="0" w:line="312" w:lineRule="auto"/>
        <w:jc w:val="both"/>
        <w:sectPr>
          <w:pgSz w:w="11910" w:h="16840"/>
          <w:pgMar w:header="877" w:footer="976" w:top="1100" w:bottom="1160" w:left="1680" w:right="1300"/>
        </w:sectPr>
      </w:pPr>
    </w:p>
    <w:p>
      <w:pPr>
        <w:spacing w:line="240" w:lineRule="auto" w:before="11"/>
        <w:rPr>
          <w:rFonts w:ascii="宋体" w:hAnsi="宋体" w:cs="宋体" w:eastAsia="宋体" w:hint="default"/>
          <w:sz w:val="26"/>
          <w:szCs w:val="26"/>
        </w:rPr>
      </w:pPr>
    </w:p>
    <w:p>
      <w:pPr>
        <w:pStyle w:val="Heading1"/>
        <w:spacing w:line="501" w:lineRule="exact"/>
        <w:ind w:left="3167" w:right="3151"/>
        <w:jc w:val="center"/>
        <w:rPr>
          <w:b w:val="0"/>
          <w:bCs w:val="0"/>
        </w:rPr>
      </w:pPr>
      <w:bookmarkStart w:name="_TOC_250001" w:id="8"/>
      <w:r>
        <w:rPr/>
        <w:t>第八节 </w:t>
      </w:r>
      <w:r>
        <w:rPr>
          <w:spacing w:val="7"/>
        </w:rPr>
        <w:t> </w:t>
      </w:r>
      <w:r>
        <w:rPr/>
        <w:t>内部控制</w:t>
      </w:r>
      <w:bookmarkEnd w:id="8"/>
      <w:r>
        <w:rPr>
          <w:b w:val="0"/>
          <w:bCs w:val="0"/>
        </w:rPr>
      </w:r>
    </w:p>
    <w:p>
      <w:pPr>
        <w:spacing w:line="240" w:lineRule="auto" w:before="14"/>
        <w:rPr>
          <w:rFonts w:ascii="Microsoft JhengHei" w:hAnsi="Microsoft JhengHei" w:cs="Microsoft JhengHei" w:eastAsia="Microsoft JhengHei" w:hint="default"/>
          <w:b/>
          <w:bCs/>
          <w:sz w:val="32"/>
          <w:szCs w:val="32"/>
        </w:rPr>
      </w:pPr>
    </w:p>
    <w:p>
      <w:pPr>
        <w:pStyle w:val="BodyText"/>
        <w:spacing w:line="343" w:lineRule="auto"/>
        <w:ind w:left="796" w:right="0" w:hanging="576"/>
        <w:jc w:val="left"/>
      </w:pPr>
      <w:r>
        <w:rPr/>
        <w:t>一、公司内部控制制度的建立和健全情况</w:t>
      </w:r>
      <w:r>
        <w:rPr>
          <w:spacing w:val="-108"/>
        </w:rPr>
        <w:t> </w:t>
      </w:r>
      <w:r>
        <w:rPr>
          <w:spacing w:val="-10"/>
          <w:w w:val="98"/>
        </w:rPr>
        <w:t>为规范经营管理，控制风险，保证经营业务活动的正常开展，公司根据《公司法》、</w:t>
      </w:r>
      <w:r>
        <w:rPr>
          <w:spacing w:val="-10"/>
        </w:rPr>
      </w:r>
    </w:p>
    <w:p>
      <w:pPr>
        <w:pStyle w:val="BodyText"/>
        <w:spacing w:line="312" w:lineRule="auto"/>
        <w:ind w:left="220" w:right="199" w:hanging="116"/>
        <w:jc w:val="both"/>
      </w:pPr>
      <w:r>
        <w:rPr>
          <w:spacing w:val="-6"/>
          <w:w w:val="100"/>
        </w:rPr>
        <w:t>《证券法》、《企业内部控制基本规范》等有关法律、法规和规章制度，结合公司的实际</w:t>
      </w:r>
      <w:r>
        <w:rPr>
          <w:spacing w:val="-114"/>
          <w:w w:val="100"/>
        </w:rPr>
        <w:t> </w:t>
      </w:r>
      <w:r>
        <w:rPr>
          <w:spacing w:val="-114"/>
          <w:w w:val="100"/>
        </w:rPr>
      </w:r>
      <w:r>
        <w:rPr>
          <w:spacing w:val="-3"/>
        </w:rPr>
        <w:t>情况、自身特点和管理需要，制定了贯穿于公司生产经营各层面、各环节的内部控制体</w:t>
      </w:r>
      <w:r>
        <w:rPr>
          <w:w w:val="100"/>
        </w:rPr>
        <w:t> </w:t>
      </w:r>
      <w:r>
        <w:rPr/>
        <w:t>系，并不断完善。实践证明，公司内部控制具备了完整性、合理性和有效性。</w:t>
      </w:r>
    </w:p>
    <w:p>
      <w:pPr>
        <w:pStyle w:val="BodyText"/>
        <w:spacing w:line="302" w:lineRule="auto" w:before="59"/>
        <w:ind w:left="220" w:right="103" w:firstLine="460"/>
        <w:jc w:val="both"/>
      </w:pPr>
      <w:r>
        <w:rPr>
          <w:rFonts w:ascii="Times New Roman" w:hAnsi="Times New Roman" w:cs="Times New Roman" w:eastAsia="Times New Roman" w:hint="default"/>
        </w:rPr>
        <w:t>1</w:t>
      </w:r>
      <w:r>
        <w:rPr/>
        <w:t>、货币资金管理：公司为加强内部财务管理，明确了各项资金支付审批权限及审</w:t>
      </w:r>
      <w:r>
        <w:rPr>
          <w:w w:val="100"/>
        </w:rPr>
        <w:t> </w:t>
      </w:r>
      <w:r>
        <w:rPr>
          <w:spacing w:val="-3"/>
        </w:rPr>
        <w:t>批程序。同时公司对财务人员实行定期或不定期岗位知识培训，提高了财务人员专业知</w:t>
      </w:r>
      <w:r>
        <w:rPr>
          <w:spacing w:val="-98"/>
        </w:rPr>
        <w:t> </w:t>
      </w:r>
      <w:r>
        <w:rPr>
          <w:spacing w:val="-98"/>
        </w:rPr>
      </w:r>
      <w:r>
        <w:rPr>
          <w:spacing w:val="-1"/>
        </w:rPr>
        <w:t>识水平，增强了对财务工作的监督管理能力。公司的货币资金内部控制执行是有效的。</w:t>
      </w:r>
    </w:p>
    <w:p>
      <w:pPr>
        <w:pStyle w:val="BodyText"/>
        <w:spacing w:line="307" w:lineRule="auto" w:before="69"/>
        <w:ind w:left="220" w:right="201" w:firstLine="460"/>
        <w:jc w:val="both"/>
      </w:pPr>
      <w:r>
        <w:rPr>
          <w:rFonts w:ascii="Times New Roman" w:hAnsi="Times New Roman" w:cs="Times New Roman" w:eastAsia="Times New Roman" w:hint="default"/>
        </w:rPr>
        <w:t>2</w:t>
      </w:r>
      <w:r>
        <w:rPr/>
        <w:t>、关联交易管理：公司高度重视关联交易的内部控制管理，公司《关联交易决策</w:t>
      </w:r>
      <w:r>
        <w:rPr>
          <w:w w:val="100"/>
        </w:rPr>
        <w:t> </w:t>
      </w:r>
      <w:r>
        <w:rPr>
          <w:spacing w:val="-4"/>
        </w:rPr>
        <w:t>制度》对关联交易的确认、关联交易的基本原则、关联交易的审批权限、关联交易的审</w:t>
      </w:r>
      <w:r>
        <w:rPr>
          <w:spacing w:val="-65"/>
        </w:rPr>
        <w:t> </w:t>
      </w:r>
      <w:r>
        <w:rPr>
          <w:spacing w:val="-65"/>
        </w:rPr>
      </w:r>
      <w:r>
        <w:rPr>
          <w:spacing w:val="-4"/>
        </w:rPr>
        <w:t>议程序和表决回避制度及关联交易的信息披露等事项做了详尽的规定。报告期内，公司</w:t>
      </w:r>
      <w:r>
        <w:rPr>
          <w:spacing w:val="-65"/>
        </w:rPr>
        <w:t> </w:t>
      </w:r>
      <w:r>
        <w:rPr>
          <w:spacing w:val="-65"/>
        </w:rPr>
      </w:r>
      <w:r>
        <w:rPr>
          <w:spacing w:val="-3"/>
        </w:rPr>
        <w:t>未发生大额关联交易事项，发生的关联交易严格依据相关法律法规和公司《关联交易决</w:t>
      </w:r>
      <w:r>
        <w:rPr>
          <w:spacing w:val="-100"/>
        </w:rPr>
        <w:t> </w:t>
      </w:r>
      <w:r>
        <w:rPr>
          <w:spacing w:val="-100"/>
        </w:rPr>
      </w:r>
      <w:r>
        <w:rPr/>
        <w:t>策制度》执行。</w:t>
      </w:r>
    </w:p>
    <w:p>
      <w:pPr>
        <w:pStyle w:val="BodyText"/>
        <w:spacing w:line="240" w:lineRule="auto" w:before="64"/>
        <w:ind w:left="680" w:right="0"/>
        <w:jc w:val="left"/>
      </w:pPr>
      <w:r>
        <w:rPr>
          <w:rFonts w:ascii="Times New Roman" w:hAnsi="Times New Roman" w:cs="Times New Roman" w:eastAsia="Times New Roman" w:hint="default"/>
        </w:rPr>
        <w:t>3</w:t>
      </w:r>
      <w:r>
        <w:rPr/>
        <w:t>、对外担保管理：报告期内本公司没有对外担保。</w:t>
      </w:r>
    </w:p>
    <w:p>
      <w:pPr>
        <w:pStyle w:val="BodyText"/>
        <w:spacing w:line="302" w:lineRule="auto" w:before="113"/>
        <w:ind w:left="220" w:right="199" w:firstLine="460"/>
        <w:jc w:val="both"/>
      </w:pPr>
      <w:r>
        <w:rPr>
          <w:rFonts w:ascii="Times New Roman" w:hAnsi="Times New Roman" w:cs="Times New Roman" w:eastAsia="Times New Roman" w:hint="default"/>
        </w:rPr>
        <w:t>4</w:t>
      </w:r>
      <w:r>
        <w:rPr/>
        <w:t>、固定资产管理：本公司固定资产管理中不存在不相容岗位混岗的情况，固定资</w:t>
      </w:r>
      <w:r>
        <w:rPr>
          <w:w w:val="100"/>
        </w:rPr>
        <w:t> </w:t>
      </w:r>
      <w:r>
        <w:rPr>
          <w:spacing w:val="-3"/>
        </w:rPr>
        <w:t>产的购置、验收、盘点、保管、维修、处置等按程序执行。公司固定资产的内部控制执</w:t>
      </w:r>
      <w:r>
        <w:rPr>
          <w:spacing w:val="-100"/>
        </w:rPr>
        <w:t> </w:t>
      </w:r>
      <w:r>
        <w:rPr>
          <w:spacing w:val="-100"/>
        </w:rPr>
      </w:r>
      <w:r>
        <w:rPr/>
        <w:t>行是有效的。</w:t>
      </w:r>
    </w:p>
    <w:p>
      <w:pPr>
        <w:pStyle w:val="BodyText"/>
        <w:spacing w:line="304" w:lineRule="auto" w:before="69"/>
        <w:ind w:left="220" w:right="196" w:firstLine="460"/>
        <w:jc w:val="both"/>
      </w:pPr>
      <w:r>
        <w:rPr>
          <w:rFonts w:ascii="Times New Roman" w:hAnsi="Times New Roman" w:cs="Times New Roman" w:eastAsia="Times New Roman" w:hint="default"/>
        </w:rPr>
        <w:t>5</w:t>
      </w:r>
      <w:r>
        <w:rPr/>
        <w:t>、销售与回款管理：公司销售与收款环节各流程中相关岗位的员工职权分离，对</w:t>
      </w:r>
      <w:r>
        <w:rPr>
          <w:w w:val="100"/>
        </w:rPr>
        <w:t> </w:t>
      </w:r>
      <w:r>
        <w:rPr>
          <w:spacing w:val="-3"/>
        </w:rPr>
        <w:t>销售与收款业务，建立了严格的授权批准制度，并严格执行审批流程，同时定期编制与</w:t>
      </w:r>
      <w:r>
        <w:rPr>
          <w:spacing w:val="-99"/>
        </w:rPr>
        <w:t> </w:t>
      </w:r>
      <w:r>
        <w:rPr>
          <w:spacing w:val="-99"/>
        </w:rPr>
      </w:r>
      <w:r>
        <w:rPr>
          <w:spacing w:val="-3"/>
        </w:rPr>
        <w:t>分析应收账款账龄报告，对应收账款进行有效管理，对价格谈判和合同订立不相容岗位</w:t>
      </w:r>
      <w:r>
        <w:rPr>
          <w:spacing w:val="-96"/>
        </w:rPr>
        <w:t> </w:t>
      </w:r>
      <w:r>
        <w:rPr>
          <w:spacing w:val="-96"/>
        </w:rPr>
      </w:r>
      <w:r>
        <w:rPr/>
        <w:t>进行分离。公司销售与收款的内部控制执行是有效的。</w:t>
      </w:r>
    </w:p>
    <w:p>
      <w:pPr>
        <w:pStyle w:val="BodyText"/>
        <w:spacing w:line="307" w:lineRule="auto" w:before="66"/>
        <w:ind w:left="220" w:right="201" w:firstLine="460"/>
        <w:jc w:val="both"/>
      </w:pPr>
      <w:r>
        <w:rPr>
          <w:rFonts w:ascii="Times New Roman" w:hAnsi="Times New Roman" w:cs="Times New Roman" w:eastAsia="Times New Roman" w:hint="default"/>
          <w:spacing w:val="-7"/>
          <w:w w:val="100"/>
        </w:rPr>
        <w:t>6</w:t>
      </w:r>
      <w:r>
        <w:rPr>
          <w:spacing w:val="-7"/>
          <w:w w:val="100"/>
        </w:rPr>
        <w:t>、采购与付款管理：公司要求严格按《采购管理程序》、《供应商管理程序》进行</w:t>
      </w:r>
      <w:r>
        <w:rPr>
          <w:w w:val="100"/>
        </w:rPr>
        <w:t> </w:t>
      </w:r>
      <w:r>
        <w:rPr>
          <w:spacing w:val="-9"/>
          <w:w w:val="100"/>
        </w:rPr>
        <w:t>采购工作，采购课相关岗位的员工通过学习《采购管理程序》、《供应商管理程序》等程</w:t>
      </w:r>
      <w:r>
        <w:rPr>
          <w:w w:val="100"/>
        </w:rPr>
        <w:t> </w:t>
      </w:r>
      <w:r>
        <w:rPr>
          <w:spacing w:val="-3"/>
        </w:rPr>
        <w:t>序，清晰了解各自职责权限及业务审批程序。采购课按照公司采购计划落实，采购申请</w:t>
      </w:r>
      <w:r>
        <w:rPr>
          <w:spacing w:val="-100"/>
        </w:rPr>
        <w:t> </w:t>
      </w:r>
      <w:r>
        <w:rPr>
          <w:spacing w:val="-100"/>
        </w:rPr>
      </w:r>
      <w:r>
        <w:rPr>
          <w:spacing w:val="-4"/>
        </w:rPr>
        <w:t>明确了采购类别、质量等级、规格、数量、标准等关键要素，请购记录真实完整，采购</w:t>
      </w:r>
      <w:r>
        <w:rPr>
          <w:spacing w:val="-65"/>
        </w:rPr>
        <w:t> </w:t>
      </w:r>
      <w:r>
        <w:rPr>
          <w:spacing w:val="-65"/>
        </w:rPr>
      </w:r>
      <w:r>
        <w:rPr>
          <w:spacing w:val="-4"/>
        </w:rPr>
        <w:t>流程中各级审批流程执行到位。采购进度控制及时，验收入库手续完备，采购发票及时</w:t>
      </w:r>
      <w:r>
        <w:rPr>
          <w:spacing w:val="-63"/>
        </w:rPr>
        <w:t> </w:t>
      </w:r>
      <w:r>
        <w:rPr>
          <w:spacing w:val="-63"/>
        </w:rPr>
      </w:r>
      <w:r>
        <w:rPr/>
        <w:t>送交财务，付款程序合理。公司采购与付款的内部控制执行是有效的。</w:t>
      </w:r>
    </w:p>
    <w:p>
      <w:pPr>
        <w:pStyle w:val="BodyText"/>
        <w:spacing w:line="302" w:lineRule="auto" w:before="64"/>
        <w:ind w:left="220" w:right="199" w:firstLine="460"/>
        <w:jc w:val="both"/>
      </w:pPr>
      <w:r>
        <w:rPr>
          <w:rFonts w:ascii="Times New Roman" w:hAnsi="Times New Roman" w:cs="Times New Roman" w:eastAsia="Times New Roman" w:hint="default"/>
        </w:rPr>
        <w:t>7</w:t>
      </w:r>
      <w:r>
        <w:rPr/>
        <w:t>、成本费用管理：报告期内，公司的成本费用支出通过相应的申请手续后得到适</w:t>
      </w:r>
      <w:r>
        <w:rPr>
          <w:w w:val="100"/>
        </w:rPr>
        <w:t> </w:t>
      </w:r>
      <w:r>
        <w:rPr>
          <w:spacing w:val="-3"/>
        </w:rPr>
        <w:t>当的授权审批，成本费用支出与公司的正常生产经营密切相关。本公司成本费用的内部</w:t>
      </w:r>
      <w:r>
        <w:rPr>
          <w:spacing w:val="-99"/>
        </w:rPr>
        <w:t> </w:t>
      </w:r>
      <w:r>
        <w:rPr>
          <w:spacing w:val="-99"/>
        </w:rPr>
      </w:r>
      <w:r>
        <w:rPr/>
        <w:t>控制执行是有效的。</w:t>
      </w:r>
    </w:p>
    <w:p>
      <w:pPr>
        <w:pStyle w:val="BodyText"/>
        <w:spacing w:line="295" w:lineRule="auto" w:before="69"/>
        <w:ind w:left="220" w:right="199" w:firstLine="460"/>
        <w:jc w:val="both"/>
      </w:pPr>
      <w:r>
        <w:rPr>
          <w:rFonts w:ascii="Times New Roman" w:hAnsi="Times New Roman" w:cs="Times New Roman" w:eastAsia="Times New Roman" w:hint="default"/>
          <w:spacing w:val="-3"/>
        </w:rPr>
        <w:t>8</w:t>
      </w:r>
      <w:r>
        <w:rPr>
          <w:spacing w:val="-3"/>
        </w:rPr>
        <w:t>、生产和质量管理：公司在生产过程中依据</w:t>
      </w:r>
      <w:r>
        <w:rPr>
          <w:rFonts w:ascii="Times New Roman" w:hAnsi="Times New Roman" w:cs="Times New Roman" w:eastAsia="Times New Roman" w:hint="default"/>
          <w:spacing w:val="-3"/>
        </w:rPr>
        <w:t>“ISO9001”</w:t>
      </w:r>
      <w:r>
        <w:rPr>
          <w:spacing w:val="-3"/>
        </w:rPr>
        <w:t>标准的要求，对产品生产的</w:t>
      </w:r>
      <w:r>
        <w:rPr>
          <w:w w:val="100"/>
        </w:rPr>
        <w:t> </w:t>
      </w:r>
      <w:r>
        <w:rPr>
          <w:spacing w:val="-3"/>
        </w:rPr>
        <w:t>全过程进行严格的质量控制，从来料品质控制、生产过程品质控制、品质保证三个方面</w:t>
      </w:r>
    </w:p>
    <w:p>
      <w:pPr>
        <w:spacing w:after="0" w:line="295" w:lineRule="auto"/>
        <w:jc w:val="both"/>
        <w:sectPr>
          <w:pgSz w:w="11910" w:h="16840"/>
          <w:pgMar w:header="877" w:footer="976" w:top="1100" w:bottom="1160" w:left="1580" w:right="1260"/>
        </w:sectPr>
      </w:pPr>
    </w:p>
    <w:p>
      <w:pPr>
        <w:spacing w:line="240" w:lineRule="auto" w:before="12"/>
        <w:rPr>
          <w:rFonts w:ascii="宋体" w:hAnsi="宋体" w:cs="宋体" w:eastAsia="宋体" w:hint="default"/>
          <w:sz w:val="22"/>
          <w:szCs w:val="22"/>
        </w:rPr>
      </w:pPr>
    </w:p>
    <w:p>
      <w:pPr>
        <w:pStyle w:val="BodyText"/>
        <w:spacing w:line="312" w:lineRule="auto" w:before="29"/>
        <w:ind w:right="161"/>
        <w:jc w:val="both"/>
      </w:pPr>
      <w:r>
        <w:rPr>
          <w:spacing w:val="-4"/>
        </w:rPr>
        <w:t>进行产品质量控制；在采购新原材料时严格检查质量证书并进行试用；原材料入库时须</w:t>
      </w:r>
      <w:r>
        <w:rPr>
          <w:spacing w:val="-63"/>
        </w:rPr>
        <w:t> </w:t>
      </w:r>
      <w:r>
        <w:rPr>
          <w:spacing w:val="-63"/>
        </w:rPr>
      </w:r>
      <w:r>
        <w:rPr>
          <w:spacing w:val="-4"/>
          <w:w w:val="100"/>
        </w:rPr>
        <w:t>先经过质量部门检验，做到事前的控制和自检、复检，有效地控制材料的质量波动；实</w:t>
      </w:r>
      <w:r>
        <w:rPr>
          <w:spacing w:val="-80"/>
          <w:w w:val="100"/>
        </w:rPr>
        <w:t> </w:t>
      </w:r>
      <w:r>
        <w:rPr>
          <w:spacing w:val="-80"/>
          <w:w w:val="100"/>
        </w:rPr>
      </w:r>
      <w:r>
        <w:rPr>
          <w:spacing w:val="-4"/>
        </w:rPr>
        <w:t>施质量控制体系实现从原事后发现返工变为事前控制、事中控制、事后控制全方位全过</w:t>
      </w:r>
      <w:r>
        <w:rPr>
          <w:spacing w:val="-63"/>
        </w:rPr>
        <w:t> </w:t>
      </w:r>
      <w:r>
        <w:rPr>
          <w:spacing w:val="-63"/>
        </w:rPr>
      </w:r>
      <w:r>
        <w:rPr/>
        <w:t>程的控制，保证了产品质量的可靠。</w:t>
      </w:r>
    </w:p>
    <w:p>
      <w:pPr>
        <w:pStyle w:val="BodyText"/>
        <w:spacing w:line="304" w:lineRule="auto" w:before="59"/>
        <w:ind w:right="161" w:firstLine="460"/>
        <w:jc w:val="both"/>
      </w:pPr>
      <w:r>
        <w:rPr>
          <w:rFonts w:ascii="Times New Roman" w:hAnsi="Times New Roman" w:cs="Times New Roman" w:eastAsia="Times New Roman" w:hint="default"/>
        </w:rPr>
        <w:t>9</w:t>
      </w:r>
      <w:r>
        <w:rPr/>
        <w:t>、存货与仓储管理：报告期内公司按相关制度进行存货出入库管理，并按规定的</w:t>
      </w:r>
      <w:r>
        <w:rPr>
          <w:w w:val="100"/>
        </w:rPr>
        <w:t> </w:t>
      </w:r>
      <w:r>
        <w:rPr>
          <w:spacing w:val="-4"/>
        </w:rPr>
        <w:t>会计计价方法对存货进行核算。出入库手续单证齐全，并及时交财务部门核算。公司仓</w:t>
      </w:r>
      <w:r>
        <w:rPr>
          <w:spacing w:val="-63"/>
        </w:rPr>
        <w:t> </w:t>
      </w:r>
      <w:r>
        <w:rPr>
          <w:spacing w:val="-63"/>
        </w:rPr>
      </w:r>
      <w:r>
        <w:rPr>
          <w:spacing w:val="-4"/>
        </w:rPr>
        <w:t>库保管人员定期地对存货进行盘点，对出现的差异查明原因并及时处理。本公司对存货</w:t>
      </w:r>
      <w:r>
        <w:rPr>
          <w:spacing w:val="-63"/>
        </w:rPr>
        <w:t> </w:t>
      </w:r>
      <w:r>
        <w:rPr>
          <w:spacing w:val="-63"/>
        </w:rPr>
      </w:r>
      <w:r>
        <w:rPr/>
        <w:t>的内部控制执行是有效的。</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spacing w:line="240" w:lineRule="auto"/>
        <w:ind w:right="0"/>
        <w:jc w:val="both"/>
      </w:pPr>
      <w:r>
        <w:rPr/>
        <w:t>二、报告期内公司内部控制情况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5928"/>
        <w:gridCol w:w="1298"/>
        <w:gridCol w:w="1380"/>
      </w:tblGrid>
      <w:tr>
        <w:trPr>
          <w:trHeight w:val="403"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13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401"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380"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403"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49"/>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73"/>
              <w:ind w:left="24" w:right="4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）审计委员会成员是否全部由董事组成，独立董事占半数以上并由会</w:t>
            </w:r>
            <w:r>
              <w:rPr>
                <w:rFonts w:ascii="宋体" w:hAnsi="宋体" w:cs="宋体" w:eastAsia="宋体" w:hint="default"/>
                <w:spacing w:val="-81"/>
                <w:sz w:val="18"/>
                <w:szCs w:val="18"/>
              </w:rPr>
              <w:t> </w:t>
            </w:r>
            <w:r>
              <w:rPr>
                <w:rFonts w:ascii="宋体" w:hAnsi="宋体" w:cs="宋体" w:eastAsia="宋体" w:hint="default"/>
                <w:sz w:val="18"/>
                <w:szCs w:val="18"/>
              </w:rPr>
              <w:t>计专业独董担任召集人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380"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403"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51"/>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928"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．会计师事务所对公司内部控制有效性是否出具标准审计报告。如出具非</w:t>
            </w:r>
          </w:p>
        </w:tc>
        <w:tc>
          <w:tcPr>
            <w:tcW w:w="1298" w:type="dxa"/>
            <w:tcBorders>
              <w:top w:val="single" w:sz="4" w:space="0" w:color="000000"/>
              <w:left w:val="single" w:sz="4" w:space="0" w:color="000000"/>
              <w:bottom w:val="nil" w:sz="6" w:space="0" w:color="auto"/>
              <w:right w:val="single" w:sz="4" w:space="0" w:color="000000"/>
            </w:tcBorders>
          </w:tcPr>
          <w:p>
            <w:pPr/>
          </w:p>
        </w:tc>
        <w:tc>
          <w:tcPr>
            <w:tcW w:w="1380" w:type="dxa"/>
            <w:vMerge w:val="restart"/>
            <w:tcBorders>
              <w:top w:val="single" w:sz="4" w:space="0" w:color="000000"/>
              <w:left w:val="single" w:sz="4" w:space="0" w:color="000000"/>
              <w:right w:val="single" w:sz="4" w:space="0" w:color="000000"/>
            </w:tcBorders>
          </w:tcPr>
          <w:p>
            <w:pPr/>
          </w:p>
        </w:tc>
      </w:tr>
      <w:tr>
        <w:trPr>
          <w:trHeight w:val="320" w:hRule="exact"/>
        </w:trPr>
        <w:tc>
          <w:tcPr>
            <w:tcW w:w="5928"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标准审计报告或指出公司非财务报告内部控制存在重大缺陷的，公司董事</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vMerge/>
            <w:tcBorders>
              <w:left w:val="single" w:sz="4" w:space="0" w:color="000000"/>
              <w:right w:val="single" w:sz="4" w:space="0" w:color="000000"/>
            </w:tcBorders>
          </w:tcPr>
          <w:p>
            <w:pPr/>
          </w:p>
        </w:tc>
      </w:tr>
      <w:tr>
        <w:trPr>
          <w:trHeight w:val="302" w:hRule="exact"/>
        </w:trPr>
        <w:tc>
          <w:tcPr>
            <w:tcW w:w="5928"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会、监事会是否针对所涉及事项做出专项说明</w:t>
            </w:r>
          </w:p>
        </w:tc>
        <w:tc>
          <w:tcPr>
            <w:tcW w:w="1298" w:type="dxa"/>
            <w:tcBorders>
              <w:top w:val="nil" w:sz="6" w:space="0" w:color="auto"/>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r>
      <w:tr>
        <w:trPr>
          <w:trHeight w:val="403"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0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360" w:hRule="exact"/>
        </w:trPr>
        <w:tc>
          <w:tcPr>
            <w:tcW w:w="8606"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、审计委员会每季度召开会议，以举手表决的方式通过内审部提交的内部审计报告，并报告公司董事会。与</w:t>
            </w:r>
          </w:p>
        </w:tc>
      </w:tr>
      <w:tr>
        <w:trPr>
          <w:trHeight w:val="332" w:hRule="exact"/>
        </w:trPr>
        <w:tc>
          <w:tcPr>
            <w:tcW w:w="860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会计事务所协商确定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年年报的审计计划，并就审计情况进行了沟通，对外部审计机构的聘任发表建议。</w:t>
            </w:r>
          </w:p>
        </w:tc>
      </w:tr>
      <w:tr>
        <w:trPr>
          <w:trHeight w:val="332" w:hRule="exact"/>
        </w:trPr>
        <w:tc>
          <w:tcPr>
            <w:tcW w:w="860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、内审部每季度按内审工作计划对内部控制情况及财务报表进行审计，将内审报告提交给审计委员会；对</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2011</w:t>
            </w:r>
          </w:p>
        </w:tc>
      </w:tr>
      <w:tr>
        <w:trPr>
          <w:trHeight w:val="353" w:hRule="exact"/>
        </w:trPr>
        <w:tc>
          <w:tcPr>
            <w:tcW w:w="8606"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年每季度的募集资金使用情况进行专项审计，并出具报告提交审计委员会。</w:t>
            </w:r>
          </w:p>
        </w:tc>
      </w:tr>
      <w:tr>
        <w:trPr>
          <w:trHeight w:val="401" w:hRule="exact"/>
        </w:trPr>
        <w:tc>
          <w:tcPr>
            <w:tcW w:w="860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bl>
    <w:p>
      <w:pPr>
        <w:spacing w:after="0" w:line="240" w:lineRule="auto"/>
        <w:jc w:val="left"/>
        <w:rPr>
          <w:rFonts w:ascii="宋体" w:hAnsi="宋体" w:cs="宋体" w:eastAsia="宋体" w:hint="default"/>
          <w:sz w:val="18"/>
          <w:szCs w:val="18"/>
        </w:rPr>
        <w:sectPr>
          <w:pgSz w:w="11910" w:h="16840"/>
          <w:pgMar w:header="877" w:footer="976" w:top="1100" w:bottom="1160" w:left="1680" w:right="1300"/>
        </w:sectPr>
      </w:pPr>
    </w:p>
    <w:p>
      <w:pPr>
        <w:spacing w:line="240" w:lineRule="auto" w:before="12"/>
        <w:rPr>
          <w:rFonts w:ascii="宋体" w:hAnsi="宋体" w:cs="宋体" w:eastAsia="宋体" w:hint="default"/>
          <w:sz w:val="24"/>
          <w:szCs w:val="24"/>
        </w:rPr>
      </w:pPr>
    </w:p>
    <w:p>
      <w:pPr>
        <w:spacing w:line="400" w:lineRule="exact"/>
        <w:ind w:left="120"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30.35pt;height:20.05pt;mso-position-horizontal-relative:char;mso-position-vertical-relative:line" type="#_x0000_t202" filled="false" stroked="true" strokeweight=".48pt" strokecolor="#000000">
            <w10:anchorlock/>
            <v:textbox inset="0,0,0,0">
              <w:txbxContent>
                <w:p>
                  <w:pPr>
                    <w:spacing w:before="51"/>
                    <w:ind w:left="24"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8"/>
          <w:szCs w:val="28"/>
        </w:rPr>
      </w:pPr>
    </w:p>
    <w:p>
      <w:pPr>
        <w:pStyle w:val="BodyText"/>
        <w:spacing w:line="312" w:lineRule="auto" w:before="29"/>
        <w:ind w:left="580" w:right="108" w:hanging="461"/>
        <w:jc w:val="left"/>
      </w:pPr>
      <w:r>
        <w:rPr/>
        <w:t>三、公司财务报告内部控制制度的建立和运行情况</w:t>
      </w:r>
      <w:r>
        <w:rPr>
          <w:spacing w:val="-107"/>
        </w:rPr>
        <w:t> </w:t>
      </w:r>
      <w:r>
        <w:rPr>
          <w:spacing w:val="-10"/>
        </w:rPr>
        <w:t>为确保财务报告真实、公允地反映公司的财务状况、经营成果和现金流量，根据《证</w:t>
      </w:r>
    </w:p>
    <w:p>
      <w:pPr>
        <w:pStyle w:val="BodyText"/>
        <w:spacing w:line="240" w:lineRule="auto" w:before="19"/>
        <w:ind w:right="108"/>
        <w:jc w:val="left"/>
      </w:pPr>
      <w:r>
        <w:rPr>
          <w:w w:val="100"/>
        </w:rPr>
        <w:t>券法</w:t>
      </w:r>
      <w:r>
        <w:rPr>
          <w:spacing w:val="-116"/>
          <w:w w:val="100"/>
        </w:rPr>
        <w:t>》、</w:t>
      </w:r>
      <w:r>
        <w:rPr>
          <w:w w:val="100"/>
        </w:rPr>
        <w:t>《会计法》等相关法律法规，结合公司具体情况先后制订了《内部审计制</w:t>
      </w:r>
      <w:r>
        <w:rPr>
          <w:spacing w:val="-15"/>
          <w:w w:val="100"/>
        </w:rPr>
        <w:t>度</w:t>
      </w:r>
      <w:r>
        <w:rPr>
          <w:spacing w:val="-116"/>
          <w:w w:val="100"/>
        </w:rPr>
        <w:t>》</w:t>
      </w:r>
      <w:r>
        <w:rPr>
          <w:w w:val="50"/>
        </w:rPr>
        <w:t>、</w:t>
      </w:r>
      <w:r>
        <w:rPr/>
      </w:r>
    </w:p>
    <w:p>
      <w:pPr>
        <w:pStyle w:val="BodyText"/>
        <w:spacing w:line="309" w:lineRule="auto" w:before="90"/>
        <w:ind w:right="108"/>
        <w:jc w:val="left"/>
      </w:pPr>
      <w:r>
        <w:rPr>
          <w:spacing w:val="-12"/>
          <w:w w:val="100"/>
        </w:rPr>
        <w:t>《内部控制制度》、《年报信息披露重大差错责任追究制度》，公司董事长、总经理、财务</w:t>
      </w:r>
      <w:r>
        <w:rPr>
          <w:spacing w:val="-102"/>
          <w:w w:val="100"/>
        </w:rPr>
        <w:t> </w:t>
      </w:r>
      <w:r>
        <w:rPr>
          <w:spacing w:val="-102"/>
          <w:w w:val="100"/>
        </w:rPr>
      </w:r>
      <w:r>
        <w:rPr>
          <w:spacing w:val="-4"/>
        </w:rPr>
        <w:t>总监、会计机构负责人对公司财务报告的真实性、准确性、完整性、及时性、公平性承</w:t>
      </w:r>
      <w:r>
        <w:rPr>
          <w:spacing w:val="-67"/>
        </w:rPr>
        <w:t> </w:t>
      </w:r>
      <w:r>
        <w:rPr>
          <w:spacing w:val="-67"/>
        </w:rPr>
      </w:r>
      <w:r>
        <w:rPr>
          <w:spacing w:val="-4"/>
        </w:rPr>
        <w:t>担主要责任，同时通过公司财务部、内审部、审计委员会的具体工作，保证财务报告合</w:t>
      </w:r>
      <w:r>
        <w:rPr>
          <w:spacing w:val="-64"/>
        </w:rPr>
        <w:t> </w:t>
      </w:r>
      <w:r>
        <w:rPr>
          <w:spacing w:val="-64"/>
        </w:rPr>
      </w:r>
      <w:r>
        <w:rPr/>
        <w:t>法合规，无重大遗漏和重大差错，由独立董事和监事会进行监督。</w:t>
      </w:r>
    </w:p>
    <w:p>
      <w:pPr>
        <w:pStyle w:val="BodyText"/>
        <w:spacing w:line="240" w:lineRule="auto" w:before="23"/>
        <w:ind w:left="580" w:right="1525"/>
        <w:jc w:val="left"/>
      </w:pPr>
      <w:r>
        <w:rPr/>
        <w:t>报告期内，公司财务报告内部控制无重大缺陷情况。</w:t>
      </w:r>
    </w:p>
    <w:p>
      <w:pPr>
        <w:spacing w:line="240" w:lineRule="auto" w:before="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810"/>
        <w:gridCol w:w="3902"/>
      </w:tblGrid>
      <w:tr>
        <w:trPr>
          <w:trHeight w:val="401" w:hRule="exact"/>
        </w:trPr>
        <w:tc>
          <w:tcPr>
            <w:tcW w:w="48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、公司是否建立财务报告内部控制制度</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8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、本年内发现的财务报告内部控制重大缺陷的具体情况</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4810" w:type="dxa"/>
            <w:tcBorders>
              <w:top w:val="single" w:sz="4" w:space="0" w:color="000000"/>
              <w:left w:val="single" w:sz="4" w:space="0" w:color="000000"/>
              <w:bottom w:val="nil" w:sz="6" w:space="0" w:color="auto"/>
              <w:right w:val="single" w:sz="4" w:space="0" w:color="000000"/>
            </w:tcBorders>
            <w:shd w:val="clear" w:color="auto" w:fill="DBDBDB"/>
          </w:tcPr>
          <w:p>
            <w:pPr/>
          </w:p>
        </w:tc>
        <w:tc>
          <w:tcPr>
            <w:tcW w:w="39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公司认为根据财政部等五部委颁发的《企业内部</w:t>
            </w:r>
          </w:p>
        </w:tc>
      </w:tr>
      <w:tr>
        <w:trPr>
          <w:trHeight w:val="312"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控制基本规范》及相关具体规范，本公司内部控</w:t>
            </w:r>
          </w:p>
        </w:tc>
      </w:tr>
      <w:tr>
        <w:trPr>
          <w:trHeight w:val="315"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日在所有重大方面是有效的</w:t>
            </w:r>
          </w:p>
        </w:tc>
      </w:tr>
      <w:tr>
        <w:trPr>
          <w:trHeight w:val="619"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、董事会出具的内部控制自我评价报告结论</w:t>
            </w: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86"/>
              <w:jc w:val="left"/>
              <w:rPr>
                <w:rFonts w:ascii="宋体" w:hAnsi="宋体" w:cs="宋体" w:eastAsia="宋体" w:hint="default"/>
                <w:sz w:val="18"/>
                <w:szCs w:val="18"/>
              </w:rPr>
            </w:pPr>
            <w:r>
              <w:rPr>
                <w:rFonts w:ascii="宋体" w:hAnsi="宋体" w:cs="宋体" w:eastAsia="宋体" w:hint="default"/>
                <w:sz w:val="18"/>
                <w:szCs w:val="18"/>
              </w:rPr>
              <w:t>公司认为根据财政部等五部委颁发的《企业内部 控制基本规范》及相关公司认为根据财政部等五</w:t>
            </w:r>
          </w:p>
        </w:tc>
      </w:tr>
      <w:tr>
        <w:trPr>
          <w:trHeight w:val="312"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部委颁发的《企业内部控制基本规范》及相关具</w:t>
            </w:r>
          </w:p>
        </w:tc>
      </w:tr>
      <w:tr>
        <w:trPr>
          <w:trHeight w:val="317"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体规范，本公司内部控制于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w:t>
            </w:r>
          </w:p>
        </w:tc>
      </w:tr>
      <w:tr>
        <w:trPr>
          <w:trHeight w:val="353" w:hRule="exact"/>
        </w:trPr>
        <w:tc>
          <w:tcPr>
            <w:tcW w:w="4810" w:type="dxa"/>
            <w:tcBorders>
              <w:top w:val="nil" w:sz="6" w:space="0" w:color="auto"/>
              <w:left w:val="single" w:sz="4" w:space="0" w:color="000000"/>
              <w:bottom w:val="single" w:sz="4" w:space="0" w:color="000000"/>
              <w:right w:val="single" w:sz="4" w:space="0" w:color="000000"/>
            </w:tcBorders>
            <w:shd w:val="clear" w:color="auto" w:fill="DBDBDB"/>
          </w:tcPr>
          <w:p>
            <w:pPr/>
          </w:p>
        </w:tc>
        <w:tc>
          <w:tcPr>
            <w:tcW w:w="39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所有重大方面是有效的。</w:t>
            </w:r>
          </w:p>
        </w:tc>
      </w:tr>
      <w:tr>
        <w:trPr>
          <w:trHeight w:val="403" w:hRule="exact"/>
        </w:trPr>
        <w:tc>
          <w:tcPr>
            <w:tcW w:w="48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、注册会计师出具财务报告内部控制审计报告类型</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55" w:hRule="exact"/>
        </w:trPr>
        <w:tc>
          <w:tcPr>
            <w:tcW w:w="4810" w:type="dxa"/>
            <w:tcBorders>
              <w:top w:val="single" w:sz="4" w:space="0" w:color="000000"/>
              <w:left w:val="single" w:sz="4" w:space="0" w:color="000000"/>
              <w:bottom w:val="nil" w:sz="6" w:space="0" w:color="auto"/>
              <w:right w:val="single" w:sz="4" w:space="0" w:color="000000"/>
            </w:tcBorders>
            <w:shd w:val="clear" w:color="auto" w:fill="DBDBDB"/>
          </w:tcPr>
          <w:p>
            <w:pPr/>
          </w:p>
        </w:tc>
        <w:tc>
          <w:tcPr>
            <w:tcW w:w="39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我们认为，贵公司按照财政部等五部委颁发的《企</w:t>
            </w:r>
          </w:p>
        </w:tc>
      </w:tr>
      <w:tr>
        <w:trPr>
          <w:trHeight w:val="318"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业内部控制基本规范》及相关规定于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r>
        <w:trPr>
          <w:trHeight w:val="312"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日在所有重大方面保持了与财务报表相关我</w:t>
            </w:r>
          </w:p>
        </w:tc>
      </w:tr>
      <w:tr>
        <w:trPr>
          <w:trHeight w:val="308"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注册会计师出具财务报告内部控制审计报告意见</w:t>
            </w: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们认为，贵公司按照财政部等五部委颁发的《企</w:t>
            </w:r>
          </w:p>
        </w:tc>
      </w:tr>
      <w:tr>
        <w:trPr>
          <w:trHeight w:val="316"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业内部控制基本规范》及相关规定于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r>
        <w:trPr>
          <w:trHeight w:val="312" w:hRule="exact"/>
        </w:trPr>
        <w:tc>
          <w:tcPr>
            <w:tcW w:w="4810" w:type="dxa"/>
            <w:tcBorders>
              <w:top w:val="nil" w:sz="6" w:space="0" w:color="auto"/>
              <w:left w:val="single" w:sz="4" w:space="0" w:color="000000"/>
              <w:bottom w:val="nil" w:sz="6" w:space="0" w:color="auto"/>
              <w:right w:val="single" w:sz="4" w:space="0" w:color="000000"/>
            </w:tcBorders>
            <w:shd w:val="clear" w:color="auto" w:fill="DBDBDB"/>
          </w:tcPr>
          <w:p>
            <w:pPr/>
          </w:p>
        </w:tc>
        <w:tc>
          <w:tcPr>
            <w:tcW w:w="39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日在所有重大方面保持了与财务报表相关的</w:t>
            </w:r>
          </w:p>
        </w:tc>
      </w:tr>
      <w:tr>
        <w:trPr>
          <w:trHeight w:val="351" w:hRule="exact"/>
        </w:trPr>
        <w:tc>
          <w:tcPr>
            <w:tcW w:w="4810" w:type="dxa"/>
            <w:tcBorders>
              <w:top w:val="nil" w:sz="6" w:space="0" w:color="auto"/>
              <w:left w:val="single" w:sz="4" w:space="0" w:color="000000"/>
              <w:bottom w:val="single" w:sz="4" w:space="0" w:color="000000"/>
              <w:right w:val="single" w:sz="4" w:space="0" w:color="000000"/>
            </w:tcBorders>
            <w:shd w:val="clear" w:color="auto" w:fill="DBDBDB"/>
          </w:tcPr>
          <w:p>
            <w:pPr/>
          </w:p>
        </w:tc>
        <w:tc>
          <w:tcPr>
            <w:tcW w:w="39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有效的内部控制。</w:t>
            </w:r>
          </w:p>
        </w:tc>
      </w:tr>
      <w:tr>
        <w:trPr>
          <w:trHeight w:val="403" w:hRule="exact"/>
        </w:trPr>
        <w:tc>
          <w:tcPr>
            <w:tcW w:w="48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是否与公司自我评价意见一致</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8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如不一致，其原因</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29"/>
        <w:ind w:right="1525"/>
        <w:jc w:val="left"/>
      </w:pPr>
      <w:r>
        <w:rPr/>
        <w:t>四、对内部控制的声明及审核意见</w:t>
      </w:r>
    </w:p>
    <w:p>
      <w:pPr>
        <w:pStyle w:val="BodyText"/>
        <w:spacing w:line="343" w:lineRule="auto" w:before="90"/>
        <w:ind w:left="604" w:right="312" w:hanging="255"/>
        <w:jc w:val="left"/>
      </w:pPr>
      <w:r>
        <w:rPr/>
        <w:t>（一）董事会对内部控制责任的声明以及对内部控制的自我评价</w:t>
      </w:r>
      <w:r>
        <w:rPr>
          <w:spacing w:val="-104"/>
        </w:rPr>
        <w:t> </w:t>
      </w:r>
      <w:r>
        <w:rPr/>
        <w:t>公司董事会的责任是建立健全内部控制并保持其有效性，同时按照财政部等五部</w:t>
      </w:r>
    </w:p>
    <w:p>
      <w:pPr>
        <w:pStyle w:val="BodyText"/>
        <w:spacing w:line="307" w:lineRule="exact"/>
        <w:ind w:right="108"/>
        <w:jc w:val="left"/>
      </w:pPr>
      <w:r>
        <w:rPr/>
        <w:t>委颁布的《企业内部控制基本规范》（财会【</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号）及相关规定对</w:t>
      </w:r>
      <w:r>
        <w:rPr>
          <w:spacing w:val="-6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p>
    <w:p>
      <w:pPr>
        <w:pStyle w:val="BodyText"/>
        <w:spacing w:line="324" w:lineRule="auto" w:before="73"/>
        <w:ind w:left="580" w:right="108" w:hanging="461"/>
        <w:jc w:val="left"/>
        <w:rPr>
          <w:rFonts w:ascii="Times New Roman" w:hAnsi="Times New Roman" w:cs="Times New Roman" w:eastAsia="Times New Roman" w:hint="default"/>
        </w:rPr>
      </w:pPr>
      <w:r>
        <w:rPr>
          <w:rFonts w:ascii="Times New Roman" w:hAnsi="Times New Roman" w:cs="Times New Roman" w:eastAsia="Times New Roman" w:hint="default"/>
        </w:rPr>
        <w:t>31 </w:t>
      </w:r>
      <w:r>
        <w:rPr/>
        <w:t>日与财务报表相关的内部控制有效性作出认定，并对上述认定负责。</w:t>
      </w:r>
      <w:r>
        <w:rPr>
          <w:spacing w:val="-103"/>
        </w:rPr>
        <w:t> </w:t>
      </w:r>
      <w:r>
        <w:rPr>
          <w:spacing w:val="-4"/>
        </w:rPr>
        <w:t>公司董事会认为：根据《企业内部控制基本规范》以及其他控制标准截至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p>
    <w:p>
      <w:pPr>
        <w:spacing w:after="0" w:line="324" w:lineRule="auto"/>
        <w:jc w:val="left"/>
        <w:rPr>
          <w:rFonts w:ascii="Times New Roman" w:hAnsi="Times New Roman" w:cs="Times New Roman" w:eastAsia="Times New Roman" w:hint="default"/>
        </w:rPr>
        <w:sectPr>
          <w:pgSz w:w="11910" w:h="16840"/>
          <w:pgMar w:header="877" w:footer="976" w:top="1100" w:bottom="1160" w:left="1680" w:right="1240"/>
        </w:sectPr>
      </w:pPr>
    </w:p>
    <w:p>
      <w:pPr>
        <w:spacing w:line="240" w:lineRule="auto" w:before="1"/>
        <w:rPr>
          <w:rFonts w:ascii="Times New Roman" w:hAnsi="Times New Roman" w:cs="Times New Roman" w:eastAsia="Times New Roman" w:hint="default"/>
          <w:sz w:val="26"/>
          <w:szCs w:val="26"/>
        </w:rPr>
      </w:pPr>
    </w:p>
    <w:p>
      <w:pPr>
        <w:pStyle w:val="BodyText"/>
        <w:spacing w:line="307" w:lineRule="auto" w:before="29"/>
        <w:ind w:right="159"/>
        <w:jc w:val="both"/>
      </w:pPr>
      <w:r>
        <w:rPr>
          <w:spacing w:val="-3"/>
          <w:w w:val="100"/>
        </w:rPr>
        <w:t>月</w:t>
      </w:r>
      <w:r>
        <w:rPr>
          <w:rFonts w:ascii="Times New Roman" w:hAnsi="Times New Roman" w:cs="Times New Roman" w:eastAsia="Times New Roman" w:hint="default"/>
          <w:spacing w:val="-3"/>
          <w:w w:val="100"/>
        </w:rPr>
        <w:t>31</w:t>
      </w:r>
      <w:r>
        <w:rPr>
          <w:spacing w:val="-3"/>
          <w:w w:val="100"/>
        </w:rPr>
        <w:t>日止与财务报表相关的内部控制在所有重大方面是有效的；公司已根据实际情况建</w:t>
      </w:r>
      <w:r>
        <w:rPr>
          <w:spacing w:val="-110"/>
          <w:w w:val="100"/>
        </w:rPr>
        <w:t> </w:t>
      </w:r>
      <w:r>
        <w:rPr>
          <w:spacing w:val="-110"/>
          <w:w w:val="100"/>
        </w:rPr>
      </w:r>
      <w:r>
        <w:rPr>
          <w:spacing w:val="-4"/>
          <w:w w:val="100"/>
        </w:rPr>
        <w:t>立了满足运营需要的各项内部控制制度，并已基本覆盖了公司运营的各层面和环节，形</w:t>
      </w:r>
      <w:r>
        <w:rPr>
          <w:spacing w:val="-80"/>
          <w:w w:val="100"/>
        </w:rPr>
        <w:t> </w:t>
      </w:r>
      <w:r>
        <w:rPr>
          <w:spacing w:val="-80"/>
          <w:w w:val="100"/>
        </w:rPr>
      </w:r>
      <w:r>
        <w:rPr>
          <w:spacing w:val="-4"/>
          <w:w w:val="100"/>
        </w:rPr>
        <w:t>成了较规范的管理体系，能够预防、及时发现和纠正公司经营活动中可能出现问题，能</w:t>
      </w:r>
      <w:r>
        <w:rPr>
          <w:spacing w:val="-80"/>
          <w:w w:val="100"/>
        </w:rPr>
        <w:t> </w:t>
      </w:r>
      <w:r>
        <w:rPr>
          <w:spacing w:val="-80"/>
          <w:w w:val="100"/>
        </w:rPr>
      </w:r>
      <w:r>
        <w:rPr>
          <w:spacing w:val="-4"/>
        </w:rPr>
        <w:t>够适应公司管理的要求和公司业务的需要，公司内部控制制度制订以来，各项制度得到</w:t>
      </w:r>
      <w:r>
        <w:rPr>
          <w:spacing w:val="-63"/>
        </w:rPr>
        <w:t> </w:t>
      </w:r>
      <w:r>
        <w:rPr>
          <w:spacing w:val="-63"/>
        </w:rPr>
      </w:r>
      <w:r>
        <w:rPr>
          <w:spacing w:val="-4"/>
        </w:rPr>
        <w:t>了有效的实施。随着未来公司业务的进一步发展、经营规模的不断扩大，公司也将进一</w:t>
      </w:r>
      <w:r>
        <w:rPr>
          <w:spacing w:val="-64"/>
        </w:rPr>
        <w:t> </w:t>
      </w:r>
      <w:r>
        <w:rPr>
          <w:spacing w:val="-64"/>
        </w:rPr>
      </w:r>
      <w:r>
        <w:rPr/>
        <w:t>步改进和完善各项相关内部控制。</w:t>
      </w:r>
    </w:p>
    <w:p>
      <w:pPr>
        <w:pStyle w:val="BodyText"/>
        <w:spacing w:line="312" w:lineRule="auto" w:before="23"/>
        <w:ind w:left="580" w:right="0" w:hanging="116"/>
        <w:jc w:val="left"/>
      </w:pPr>
      <w:r>
        <w:rPr/>
        <w:t>（二）公司独立董事对内部控制的独立意见</w:t>
      </w:r>
      <w:r>
        <w:rPr>
          <w:spacing w:val="-108"/>
        </w:rPr>
        <w:t> </w:t>
      </w:r>
      <w:r>
        <w:rPr>
          <w:spacing w:val="-1"/>
        </w:rPr>
        <w:t>公司现行内部控制体系和控制制度己基本建立健全</w:t>
      </w:r>
      <w:r>
        <w:rPr>
          <w:rFonts w:ascii="Times New Roman" w:hAnsi="Times New Roman" w:cs="Times New Roman" w:eastAsia="Times New Roman" w:hint="default"/>
          <w:spacing w:val="-1"/>
        </w:rPr>
        <w:t>,</w:t>
      </w:r>
      <w:r>
        <w:rPr>
          <w:spacing w:val="-1"/>
        </w:rPr>
        <w:t>能够适应公司管理的要求和公</w:t>
      </w:r>
    </w:p>
    <w:p>
      <w:pPr>
        <w:pStyle w:val="BodyText"/>
        <w:spacing w:line="304" w:lineRule="auto"/>
        <w:ind w:right="159"/>
        <w:jc w:val="both"/>
      </w:pPr>
      <w:r>
        <w:rPr/>
        <w:t>司发展的需要</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保证了公司各项业务的健康运行及经营风险的控制。公司《</w:t>
      </w:r>
      <w:r>
        <w:rPr>
          <w:rFonts w:ascii="Times New Roman" w:hAnsi="Times New Roman" w:cs="Times New Roman" w:eastAsia="Times New Roman" w:hint="default"/>
        </w:rPr>
        <w:t>2011</w:t>
      </w:r>
      <w:r>
        <w:rPr/>
        <w:t>年度内</w:t>
      </w:r>
      <w:r>
        <w:rPr>
          <w:w w:val="100"/>
        </w:rPr>
        <w:t> </w:t>
      </w:r>
      <w:r>
        <w:rPr>
          <w:spacing w:val="-3"/>
        </w:rPr>
        <w:t>部控制自我评价报告》客观地反映了公司内部控制的真实情况，不存在明显薄弱环节和</w:t>
      </w:r>
      <w:r>
        <w:rPr>
          <w:spacing w:val="-98"/>
        </w:rPr>
        <w:t> </w:t>
      </w:r>
      <w:r>
        <w:rPr>
          <w:spacing w:val="-98"/>
        </w:rPr>
      </w:r>
      <w:r>
        <w:rPr>
          <w:spacing w:val="-4"/>
        </w:rPr>
        <w:t>重大缺陷。公司将根据所处的环境，不断更新和完善内部控制制度，以保证内部控制制</w:t>
      </w:r>
      <w:r>
        <w:rPr>
          <w:spacing w:val="-63"/>
        </w:rPr>
        <w:t> </w:t>
      </w:r>
      <w:r>
        <w:rPr>
          <w:spacing w:val="-63"/>
        </w:rPr>
      </w:r>
      <w:r>
        <w:rPr/>
        <w:t>度的执行力度和公司业务活动的有效进行。</w:t>
      </w:r>
    </w:p>
    <w:p>
      <w:pPr>
        <w:pStyle w:val="BodyText"/>
        <w:spacing w:line="312" w:lineRule="auto" w:before="25"/>
        <w:ind w:left="580" w:right="0" w:hanging="116"/>
        <w:jc w:val="left"/>
      </w:pPr>
      <w:r>
        <w:rPr/>
        <w:t>（三）公司监事会对内部控制的审核意见</w:t>
      </w:r>
      <w:r>
        <w:rPr>
          <w:spacing w:val="-108"/>
        </w:rPr>
        <w:t> </w:t>
      </w:r>
      <w:r>
        <w:rPr>
          <w:spacing w:val="-4"/>
          <w:w w:val="100"/>
        </w:rPr>
        <w:t>监事会认为公司现已建立了基本完善的内部控制体系，符合国家相关法律法规要求</w:t>
      </w:r>
    </w:p>
    <w:p>
      <w:pPr>
        <w:pStyle w:val="BodyText"/>
        <w:spacing w:line="302" w:lineRule="auto" w:before="19"/>
        <w:ind w:right="159"/>
        <w:jc w:val="both"/>
      </w:pPr>
      <w:r>
        <w:rPr>
          <w:spacing w:val="-3"/>
        </w:rPr>
        <w:t>以及公司生产经营管理实际需要，并能得到有效执行，内部控制体系的建立对公司生产</w:t>
      </w:r>
      <w:r>
        <w:rPr>
          <w:spacing w:val="-98"/>
        </w:rPr>
        <w:t> </w:t>
      </w:r>
      <w:r>
        <w:rPr>
          <w:spacing w:val="-98"/>
        </w:rPr>
      </w:r>
      <w:r>
        <w:rPr>
          <w:spacing w:val="-3"/>
        </w:rPr>
        <w:t>经营管理的各环节起到了较好的风险防范和控制作用，公司《</w:t>
      </w:r>
      <w:r>
        <w:rPr>
          <w:rFonts w:ascii="Times New Roman" w:hAnsi="Times New Roman" w:cs="Times New Roman" w:eastAsia="Times New Roman" w:hint="default"/>
          <w:spacing w:val="-3"/>
        </w:rPr>
        <w:t>2011</w:t>
      </w:r>
      <w:r>
        <w:rPr>
          <w:spacing w:val="-3"/>
        </w:rPr>
        <w:t>年度内部控制自我评</w:t>
      </w:r>
      <w:r>
        <w:rPr>
          <w:spacing w:val="-95"/>
        </w:rPr>
        <w:t> </w:t>
      </w:r>
      <w:r>
        <w:rPr/>
        <w:t>价报告》真实、客观地反映了公司内部控制制度的建设及运行情况。</w:t>
      </w:r>
    </w:p>
    <w:p>
      <w:pPr>
        <w:pStyle w:val="BodyText"/>
        <w:spacing w:line="309" w:lineRule="auto" w:before="30"/>
        <w:ind w:left="580" w:right="0" w:hanging="116"/>
        <w:jc w:val="left"/>
      </w:pPr>
      <w:r>
        <w:rPr/>
        <w:t>（四）保荐机构对内部控制的核查意见</w:t>
      </w:r>
      <w:r>
        <w:rPr>
          <w:spacing w:val="-109"/>
        </w:rPr>
        <w:t> </w:t>
      </w:r>
      <w:r>
        <w:rPr>
          <w:spacing w:val="-4"/>
        </w:rPr>
        <w:t>经核查，中投证券认为，华峰超纤按照财政部等五部委颁发的《企业内部控制基本</w:t>
      </w:r>
    </w:p>
    <w:p>
      <w:pPr>
        <w:pStyle w:val="BodyText"/>
        <w:spacing w:line="292" w:lineRule="auto" w:before="23"/>
        <w:ind w:right="156"/>
        <w:jc w:val="both"/>
      </w:pPr>
      <w:r>
        <w:rPr>
          <w:spacing w:val="-3"/>
          <w:w w:val="100"/>
        </w:rPr>
        <w:t>规范》及相关规定于</w:t>
      </w:r>
      <w:r>
        <w:rPr>
          <w:rFonts w:ascii="Times New Roman" w:hAnsi="Times New Roman" w:cs="Times New Roman" w:eastAsia="Times New Roman" w:hint="default"/>
          <w:spacing w:val="-3"/>
          <w:w w:val="100"/>
        </w:rPr>
        <w:t>2011</w:t>
      </w:r>
      <w:r>
        <w:rPr>
          <w:spacing w:val="-3"/>
          <w:w w:val="100"/>
        </w:rPr>
        <w:t>年</w:t>
      </w:r>
      <w:r>
        <w:rPr>
          <w:rFonts w:ascii="Times New Roman" w:hAnsi="Times New Roman" w:cs="Times New Roman" w:eastAsia="Times New Roman" w:hint="default"/>
          <w:spacing w:val="-3"/>
          <w:w w:val="100"/>
        </w:rPr>
        <w:t>12</w:t>
      </w:r>
      <w:r>
        <w:rPr>
          <w:spacing w:val="-3"/>
          <w:w w:val="100"/>
        </w:rPr>
        <w:t>月</w:t>
      </w:r>
      <w:r>
        <w:rPr>
          <w:rFonts w:ascii="Times New Roman" w:hAnsi="Times New Roman" w:cs="Times New Roman" w:eastAsia="Times New Roman" w:hint="default"/>
          <w:spacing w:val="-3"/>
          <w:w w:val="100"/>
        </w:rPr>
        <w:t>31</w:t>
      </w:r>
      <w:r>
        <w:rPr>
          <w:spacing w:val="-3"/>
          <w:w w:val="100"/>
        </w:rPr>
        <w:t>日在所有重大方面保持了与财务报表相关的有效的内</w:t>
      </w:r>
      <w:r>
        <w:rPr>
          <w:spacing w:val="-100"/>
          <w:w w:val="100"/>
        </w:rPr>
        <w:t> </w:t>
      </w:r>
      <w:r>
        <w:rPr/>
        <w:t>部控制。</w:t>
      </w:r>
    </w:p>
    <w:p>
      <w:pPr>
        <w:pStyle w:val="BodyText"/>
        <w:spacing w:line="309" w:lineRule="auto" w:before="39"/>
        <w:ind w:left="580" w:right="0" w:hanging="116"/>
        <w:jc w:val="left"/>
      </w:pPr>
      <w:r>
        <w:rPr/>
        <w:t>（五）会计师事务所出具的内部控制鉴证报告</w:t>
      </w:r>
      <w:r>
        <w:rPr>
          <w:spacing w:val="-107"/>
        </w:rPr>
        <w:t> </w:t>
      </w:r>
      <w:r>
        <w:rPr>
          <w:spacing w:val="-1"/>
        </w:rPr>
        <w:t>立信会计师事务所有限公司对</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日与财务报表相关的内部控制有效性</w:t>
      </w:r>
    </w:p>
    <w:p>
      <w:pPr>
        <w:pStyle w:val="BodyText"/>
        <w:spacing w:line="302" w:lineRule="auto"/>
        <w:ind w:right="159"/>
        <w:jc w:val="both"/>
      </w:pPr>
      <w:r>
        <w:rPr>
          <w:spacing w:val="-4"/>
        </w:rPr>
        <w:t>作出认定，并出具相关内部控制鉴证报告，认为公司按照财政部等五部委颁发的《企业</w:t>
      </w:r>
      <w:r>
        <w:rPr>
          <w:spacing w:val="-65"/>
        </w:rPr>
        <w:t> </w:t>
      </w:r>
      <w:r>
        <w:rPr>
          <w:spacing w:val="-65"/>
        </w:rPr>
      </w:r>
      <w:r>
        <w:rPr>
          <w:spacing w:val="-3"/>
          <w:w w:val="100"/>
        </w:rPr>
        <w:t>内部控制基本规范》及相关规定于</w:t>
      </w:r>
      <w:r>
        <w:rPr>
          <w:rFonts w:ascii="Times New Roman" w:hAnsi="Times New Roman" w:cs="Times New Roman" w:eastAsia="Times New Roman" w:hint="default"/>
          <w:spacing w:val="-3"/>
          <w:w w:val="100"/>
        </w:rPr>
        <w:t>2011</w:t>
      </w:r>
      <w:r>
        <w:rPr>
          <w:spacing w:val="-3"/>
          <w:w w:val="100"/>
        </w:rPr>
        <w:t>年</w:t>
      </w:r>
      <w:r>
        <w:rPr>
          <w:rFonts w:ascii="Times New Roman" w:hAnsi="Times New Roman" w:cs="Times New Roman" w:eastAsia="Times New Roman" w:hint="default"/>
          <w:spacing w:val="-3"/>
          <w:w w:val="100"/>
        </w:rPr>
        <w:t>12</w:t>
      </w:r>
      <w:r>
        <w:rPr>
          <w:spacing w:val="-3"/>
          <w:w w:val="100"/>
        </w:rPr>
        <w:t>月</w:t>
      </w:r>
      <w:r>
        <w:rPr>
          <w:rFonts w:ascii="Times New Roman" w:hAnsi="Times New Roman" w:cs="Times New Roman" w:eastAsia="Times New Roman" w:hint="default"/>
          <w:spacing w:val="-3"/>
          <w:w w:val="100"/>
        </w:rPr>
        <w:t>31</w:t>
      </w:r>
      <w:r>
        <w:rPr>
          <w:spacing w:val="-3"/>
          <w:w w:val="100"/>
        </w:rPr>
        <w:t>日在所有重大方面保持了与财务报表相</w:t>
      </w:r>
      <w:r>
        <w:rPr>
          <w:spacing w:val="-103"/>
          <w:w w:val="100"/>
        </w:rPr>
        <w:t> </w:t>
      </w:r>
      <w:r>
        <w:rPr/>
        <w:t>关的有效的内部控制。</w:t>
      </w:r>
    </w:p>
    <w:p>
      <w:pPr>
        <w:spacing w:after="0" w:line="302" w:lineRule="auto"/>
        <w:jc w:val="both"/>
        <w:sectPr>
          <w:pgSz w:w="11910" w:h="16840"/>
          <w:pgMar w:header="877" w:footer="976" w:top="1100" w:bottom="1160" w:left="1680" w:right="1300"/>
        </w:sectPr>
      </w:pPr>
    </w:p>
    <w:p>
      <w:pPr>
        <w:spacing w:line="240" w:lineRule="auto" w:before="11"/>
        <w:rPr>
          <w:rFonts w:ascii="宋体" w:hAnsi="宋体" w:cs="宋体" w:eastAsia="宋体" w:hint="default"/>
          <w:sz w:val="26"/>
          <w:szCs w:val="26"/>
        </w:rPr>
      </w:pPr>
    </w:p>
    <w:p>
      <w:pPr>
        <w:pStyle w:val="Heading1"/>
        <w:spacing w:line="501" w:lineRule="exact"/>
        <w:ind w:right="1525"/>
        <w:jc w:val="left"/>
        <w:rPr>
          <w:b w:val="0"/>
          <w:bCs w:val="0"/>
        </w:rPr>
      </w:pPr>
      <w:bookmarkStart w:name="_TOC_250000" w:id="9"/>
      <w:r>
        <w:rPr/>
        <w:t>第九节 </w:t>
      </w:r>
      <w:r>
        <w:rPr>
          <w:spacing w:val="7"/>
        </w:rPr>
        <w:t> </w:t>
      </w:r>
      <w:r>
        <w:rPr/>
        <w:t>监事会报告</w:t>
      </w:r>
      <w:bookmarkEnd w:id="9"/>
      <w:r>
        <w:rPr>
          <w:b w:val="0"/>
          <w:bCs w:val="0"/>
        </w:rPr>
      </w:r>
    </w:p>
    <w:p>
      <w:pPr>
        <w:pStyle w:val="BodyText"/>
        <w:spacing w:line="302" w:lineRule="auto" w:before="141"/>
        <w:ind w:right="108" w:firstLine="460"/>
        <w:jc w:val="left"/>
      </w:pPr>
      <w:r>
        <w:rPr>
          <w:rFonts w:ascii="Times New Roman" w:hAnsi="Times New Roman" w:cs="Times New Roman" w:eastAsia="Times New Roman" w:hint="default"/>
        </w:rPr>
        <w:t>2011 </w:t>
      </w:r>
      <w:r>
        <w:rPr/>
        <w:t>年，公司监事会的全体成员严格按照《公司法》、《证券法》、《深圳证券</w:t>
      </w:r>
      <w:r>
        <w:rPr>
          <w:w w:val="100"/>
        </w:rPr>
        <w:t> </w:t>
      </w:r>
      <w:r>
        <w:rPr>
          <w:spacing w:val="-7"/>
        </w:rPr>
        <w:t>交易所创业板股票上市规则》、《深圳证券交易所创业板上市公司规范运作指引》、《公</w:t>
      </w:r>
      <w:r>
        <w:rPr>
          <w:spacing w:val="-75"/>
        </w:rPr>
        <w:t> </w:t>
      </w:r>
      <w:r>
        <w:rPr>
          <w:spacing w:val="-75"/>
        </w:rPr>
      </w:r>
      <w:r>
        <w:rPr/>
        <w:t>司章程》和《公司监事会议事规则》等规定和要求</w:t>
      </w:r>
      <w:r>
        <w:rPr>
          <w:rFonts w:ascii="Times New Roman" w:hAnsi="Times New Roman" w:cs="Times New Roman" w:eastAsia="Times New Roman" w:hint="default"/>
        </w:rPr>
        <w:t>,</w:t>
      </w:r>
      <w:r>
        <w:rPr/>
        <w:t>本着对全体股东负责的精神，认真</w:t>
      </w:r>
      <w:r>
        <w:rPr>
          <w:spacing w:val="-111"/>
        </w:rPr>
        <w:t> </w:t>
      </w:r>
      <w:r>
        <w:rPr/>
        <w:t>地履行了自身的职责</w:t>
      </w:r>
      <w:r>
        <w:rPr>
          <w:rFonts w:ascii="Times New Roman" w:hAnsi="Times New Roman" w:cs="Times New Roman" w:eastAsia="Times New Roman" w:hint="default"/>
        </w:rPr>
        <w:t>,</w:t>
      </w:r>
      <w:r>
        <w:rPr/>
        <w:t>依法独立行使职权</w:t>
      </w:r>
      <w:r>
        <w:rPr>
          <w:rFonts w:ascii="Times New Roman" w:hAnsi="Times New Roman" w:cs="Times New Roman" w:eastAsia="Times New Roman" w:hint="default"/>
        </w:rPr>
        <w:t>,</w:t>
      </w:r>
      <w:r>
        <w:rPr/>
        <w:t>促进公司的规范运作</w:t>
      </w:r>
      <w:r>
        <w:rPr>
          <w:rFonts w:ascii="Times New Roman" w:hAnsi="Times New Roman" w:cs="Times New Roman" w:eastAsia="Times New Roman" w:hint="default"/>
        </w:rPr>
        <w:t>,</w:t>
      </w:r>
      <w:r>
        <w:rPr/>
        <w:t>维护公司、股东及员工的</w:t>
      </w:r>
      <w:r>
        <w:rPr>
          <w:w w:val="100"/>
        </w:rPr>
        <w:t> </w:t>
      </w:r>
      <w:r>
        <w:rPr>
          <w:spacing w:val="-3"/>
        </w:rPr>
        <w:t>合法权益。监事会对公司的财务、股东大会决议等执行情况、董事会的重大决策程序及</w:t>
      </w:r>
      <w:r>
        <w:rPr>
          <w:spacing w:val="-99"/>
        </w:rPr>
        <w:t> </w:t>
      </w:r>
      <w:r>
        <w:rPr>
          <w:spacing w:val="-99"/>
        </w:rPr>
      </w:r>
      <w:r>
        <w:rPr>
          <w:spacing w:val="-3"/>
          <w:w w:val="100"/>
        </w:rPr>
        <w:t>公司经营管理活动的合法合规性、董事及高级管理人员履行其职务情况等方面进行了监</w:t>
      </w:r>
      <w:r>
        <w:rPr>
          <w:spacing w:val="-108"/>
          <w:w w:val="100"/>
        </w:rPr>
        <w:t> </w:t>
      </w:r>
      <w:r>
        <w:rPr>
          <w:spacing w:val="-108"/>
          <w:w w:val="100"/>
        </w:rPr>
      </w:r>
      <w:r>
        <w:rPr/>
        <w:t>督和检查</w:t>
      </w:r>
      <w:r>
        <w:rPr>
          <w:rFonts w:ascii="Times New Roman" w:hAnsi="Times New Roman" w:cs="Times New Roman" w:eastAsia="Times New Roman" w:hint="default"/>
        </w:rPr>
        <w:t>,</w:t>
      </w:r>
      <w:r>
        <w:rPr/>
        <w:t>促进公司的健康、持续发展。</w:t>
      </w:r>
    </w:p>
    <w:p>
      <w:pPr>
        <w:pStyle w:val="BodyText"/>
        <w:spacing w:line="292" w:lineRule="auto" w:before="6"/>
        <w:ind w:left="580" w:right="1525" w:hanging="461"/>
        <w:jc w:val="left"/>
      </w:pPr>
      <w:r>
        <w:rPr/>
        <w:t>一、</w:t>
      </w:r>
      <w:r>
        <w:rPr>
          <w:rFonts w:ascii="Times New Roman" w:hAnsi="Times New Roman" w:cs="Times New Roman" w:eastAsia="Times New Roman" w:hint="default"/>
        </w:rPr>
        <w:t>2011</w:t>
      </w:r>
      <w:r>
        <w:rPr/>
        <w:t>年度监事会工作情况</w:t>
      </w:r>
      <w:r>
        <w:rPr>
          <w:w w:val="100"/>
        </w:rPr>
        <w:t> </w:t>
      </w:r>
      <w:r>
        <w:rPr>
          <w:spacing w:val="-1"/>
        </w:rPr>
        <w:t>报告期内</w:t>
      </w:r>
      <w:r>
        <w:rPr>
          <w:rFonts w:ascii="Times New Roman" w:hAnsi="Times New Roman" w:cs="Times New Roman" w:eastAsia="Times New Roman" w:hint="default"/>
          <w:spacing w:val="-1"/>
        </w:rPr>
        <w:t>,</w:t>
      </w:r>
      <w:r>
        <w:rPr>
          <w:spacing w:val="-1"/>
        </w:rPr>
        <w:t>公司监事会共召开了</w:t>
      </w:r>
      <w:r>
        <w:rPr>
          <w:rFonts w:ascii="Times New Roman" w:hAnsi="Times New Roman" w:cs="Times New Roman" w:eastAsia="Times New Roman" w:hint="default"/>
          <w:spacing w:val="-1"/>
        </w:rPr>
        <w:t>6</w:t>
      </w:r>
      <w:r>
        <w:rPr>
          <w:spacing w:val="-1"/>
        </w:rPr>
        <w:t>次会议</w:t>
      </w:r>
      <w:r>
        <w:rPr>
          <w:rFonts w:ascii="Times New Roman" w:hAnsi="Times New Roman" w:cs="Times New Roman" w:eastAsia="Times New Roman" w:hint="default"/>
          <w:spacing w:val="-1"/>
        </w:rPr>
        <w:t>,</w:t>
      </w:r>
      <w:r>
        <w:rPr>
          <w:spacing w:val="-1"/>
        </w:rPr>
        <w:t>具体情况如下：</w:t>
      </w:r>
    </w:p>
    <w:tbl>
      <w:tblPr>
        <w:tblW w:w="0" w:type="auto"/>
        <w:jc w:val="left"/>
        <w:tblInd w:w="268" w:type="dxa"/>
        <w:tblLayout w:type="fixed"/>
        <w:tblCellMar>
          <w:top w:w="0" w:type="dxa"/>
          <w:left w:w="0" w:type="dxa"/>
          <w:bottom w:w="0" w:type="dxa"/>
          <w:right w:w="0" w:type="dxa"/>
        </w:tblCellMar>
        <w:tblLook w:val="01E0"/>
      </w:tblPr>
      <w:tblGrid>
        <w:gridCol w:w="804"/>
        <w:gridCol w:w="4766"/>
        <w:gridCol w:w="2786"/>
      </w:tblGrid>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4766"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会议名称</w:t>
            </w:r>
            <w:r>
              <w:rPr>
                <w:rFonts w:ascii="Microsoft JhengHei" w:hAnsi="Microsoft JhengHei" w:cs="Microsoft JhengHei" w:eastAsia="Microsoft JhengHei" w:hint="default"/>
                <w:sz w:val="18"/>
                <w:szCs w:val="18"/>
              </w:rPr>
            </w:r>
          </w:p>
        </w:tc>
        <w:tc>
          <w:tcPr>
            <w:tcW w:w="2786" w:type="dxa"/>
            <w:tcBorders>
              <w:top w:val="single" w:sz="12" w:space="0" w:color="000000"/>
              <w:left w:val="single" w:sz="12" w:space="0" w:color="000000"/>
              <w:bottom w:val="single" w:sz="12" w:space="0" w:color="000000"/>
              <w:right w:val="single" w:sz="12"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召开日期</w:t>
            </w:r>
            <w:r>
              <w:rPr>
                <w:rFonts w:ascii="Microsoft JhengHei" w:hAnsi="Microsoft JhengHei" w:cs="Microsoft JhengHei" w:eastAsia="Microsoft JhengHei" w:hint="default"/>
                <w:sz w:val="18"/>
                <w:szCs w:val="18"/>
              </w:rPr>
            </w:r>
          </w:p>
        </w:tc>
      </w:tr>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47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华峰超纤第一届监事会第六次会议</w:t>
            </w:r>
          </w:p>
        </w:tc>
        <w:tc>
          <w:tcPr>
            <w:tcW w:w="2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0"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47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华峰超纤第一届监事会第七次会议</w:t>
            </w:r>
          </w:p>
        </w:tc>
        <w:tc>
          <w:tcPr>
            <w:tcW w:w="2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w:t>
            </w:r>
          </w:p>
        </w:tc>
        <w:tc>
          <w:tcPr>
            <w:tcW w:w="47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华峰超纤第一届监事会第八次会议</w:t>
            </w:r>
          </w:p>
        </w:tc>
        <w:tc>
          <w:tcPr>
            <w:tcW w:w="2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w:t>
            </w:r>
          </w:p>
        </w:tc>
        <w:tc>
          <w:tcPr>
            <w:tcW w:w="47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华峰超纤第一届监事会第九次会议</w:t>
            </w:r>
          </w:p>
        </w:tc>
        <w:tc>
          <w:tcPr>
            <w:tcW w:w="2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w:t>
            </w:r>
          </w:p>
        </w:tc>
        <w:tc>
          <w:tcPr>
            <w:tcW w:w="47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华峰超纤第一届监事会第十次会议</w:t>
            </w:r>
          </w:p>
        </w:tc>
        <w:tc>
          <w:tcPr>
            <w:tcW w:w="2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w:t>
            </w:r>
          </w:p>
        </w:tc>
        <w:tc>
          <w:tcPr>
            <w:tcW w:w="47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华峰超纤第一届监事会第十一次会议</w:t>
            </w:r>
          </w:p>
        </w:tc>
        <w:tc>
          <w:tcPr>
            <w:tcW w:w="27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24" w:lineRule="auto" w:before="29"/>
        <w:ind w:left="580" w:right="22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第一届监事会第六次会议</w:t>
      </w:r>
      <w:r>
        <w:rPr>
          <w:w w:val="100"/>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日，公司于上海市金山区亭卫南路</w:t>
      </w:r>
      <w:r>
        <w:rPr>
          <w:rFonts w:ascii="Times New Roman" w:hAnsi="Times New Roman" w:cs="Times New Roman" w:eastAsia="Times New Roman" w:hint="default"/>
        </w:rPr>
        <w:t>888</w:t>
      </w:r>
      <w:r>
        <w:rPr/>
        <w:t>号三楼会议室召开第一届监事会</w:t>
      </w:r>
    </w:p>
    <w:p>
      <w:pPr>
        <w:pStyle w:val="BodyText"/>
        <w:spacing w:line="300" w:lineRule="exact"/>
        <w:ind w:right="0"/>
        <w:jc w:val="both"/>
      </w:pPr>
      <w:r>
        <w:rPr>
          <w:w w:val="100"/>
        </w:rPr>
        <w:t>第六次会</w:t>
      </w:r>
      <w:r>
        <w:rPr>
          <w:spacing w:val="-3"/>
          <w:w w:val="100"/>
        </w:rPr>
        <w:t>议</w:t>
      </w:r>
      <w:r>
        <w:rPr>
          <w:spacing w:val="-32"/>
          <w:w w:val="100"/>
        </w:rPr>
        <w:t>，</w:t>
      </w:r>
      <w:r>
        <w:rPr>
          <w:w w:val="100"/>
        </w:rPr>
        <w:t>会议应到监</w:t>
      </w:r>
      <w:r>
        <w:rPr>
          <w:spacing w:val="-3"/>
          <w:w w:val="100"/>
        </w:rPr>
        <w:t>事</w:t>
      </w:r>
      <w:r>
        <w:rPr>
          <w:rFonts w:ascii="Times New Roman" w:hAnsi="Times New Roman" w:cs="Times New Roman" w:eastAsia="Times New Roman" w:hint="default"/>
          <w:w w:val="100"/>
        </w:rPr>
        <w:t>3</w:t>
      </w:r>
      <w:r>
        <w:rPr>
          <w:w w:val="100"/>
        </w:rPr>
        <w:t>人</w:t>
      </w:r>
      <w:r>
        <w:rPr>
          <w:spacing w:val="-32"/>
          <w:w w:val="100"/>
        </w:rPr>
        <w:t>，</w:t>
      </w:r>
      <w:r>
        <w:rPr>
          <w:w w:val="100"/>
        </w:rPr>
        <w:t>实到监事</w:t>
      </w:r>
      <w:r>
        <w:rPr>
          <w:rFonts w:ascii="Times New Roman" w:hAnsi="Times New Roman" w:cs="Times New Roman" w:eastAsia="Times New Roman" w:hint="default"/>
          <w:spacing w:val="-3"/>
          <w:w w:val="100"/>
        </w:rPr>
        <w:t>3</w:t>
      </w:r>
      <w:r>
        <w:rPr>
          <w:w w:val="100"/>
        </w:rPr>
        <w:t>人</w:t>
      </w:r>
      <w:r>
        <w:rPr>
          <w:spacing w:val="-32"/>
          <w:w w:val="100"/>
        </w:rPr>
        <w:t>，</w:t>
      </w:r>
      <w:r>
        <w:rPr>
          <w:w w:val="100"/>
        </w:rPr>
        <w:t>符</w:t>
      </w:r>
      <w:r>
        <w:rPr>
          <w:spacing w:val="-29"/>
          <w:w w:val="100"/>
        </w:rPr>
        <w:t>合</w:t>
      </w:r>
      <w:r>
        <w:rPr>
          <w:spacing w:val="-3"/>
          <w:w w:val="100"/>
        </w:rPr>
        <w:t>《</w:t>
      </w:r>
      <w:r>
        <w:rPr>
          <w:w w:val="100"/>
        </w:rPr>
        <w:t>公司法</w:t>
      </w:r>
      <w:r>
        <w:rPr>
          <w:spacing w:val="-32"/>
          <w:w w:val="100"/>
        </w:rPr>
        <w:t>》和</w:t>
      </w:r>
      <w:r>
        <w:rPr>
          <w:w w:val="100"/>
        </w:rPr>
        <w:t>《公司章</w:t>
      </w:r>
      <w:r>
        <w:rPr>
          <w:spacing w:val="-3"/>
          <w:w w:val="100"/>
        </w:rPr>
        <w:t>程</w:t>
      </w:r>
      <w:r>
        <w:rPr>
          <w:spacing w:val="-32"/>
          <w:w w:val="100"/>
        </w:rPr>
        <w:t>》</w:t>
      </w:r>
      <w:r>
        <w:rPr>
          <w:w w:val="100"/>
        </w:rPr>
        <w:t>的规定</w:t>
      </w:r>
      <w:r>
        <w:rPr>
          <w:w w:val="50"/>
        </w:rPr>
        <w:t>，</w:t>
      </w:r>
      <w:r>
        <w:rPr/>
      </w:r>
    </w:p>
    <w:p>
      <w:pPr>
        <w:pStyle w:val="BodyText"/>
        <w:spacing w:line="309" w:lineRule="auto" w:before="73"/>
        <w:ind w:right="94"/>
        <w:jc w:val="left"/>
      </w:pPr>
      <w:r>
        <w:rPr>
          <w:w w:val="100"/>
        </w:rPr>
        <w:t>会议审议通过</w:t>
      </w:r>
      <w:r>
        <w:rPr>
          <w:spacing w:val="-53"/>
          <w:w w:val="100"/>
        </w:rPr>
        <w:t>了</w:t>
      </w:r>
      <w:r>
        <w:rPr>
          <w:w w:val="100"/>
        </w:rPr>
        <w:t>《关于设立募集资金专用账</w:t>
      </w:r>
      <w:r>
        <w:rPr>
          <w:spacing w:val="-5"/>
          <w:w w:val="100"/>
        </w:rPr>
        <w:t>户</w:t>
      </w:r>
      <w:r>
        <w:rPr>
          <w:spacing w:val="-116"/>
          <w:w w:val="100"/>
        </w:rPr>
        <w:t>》</w:t>
      </w:r>
      <w:r>
        <w:rPr>
          <w:spacing w:val="-166"/>
          <w:w w:val="100"/>
        </w:rPr>
        <w:t>、</w:t>
      </w:r>
      <w:r>
        <w:rPr>
          <w:w w:val="100"/>
        </w:rPr>
        <w:t>《关于以募集资金置换预先已投入募投</w:t>
      </w:r>
      <w:r>
        <w:rPr>
          <w:w w:val="100"/>
        </w:rPr>
        <w:t> 项目自筹资</w:t>
      </w:r>
      <w:r>
        <w:rPr>
          <w:spacing w:val="-3"/>
          <w:w w:val="100"/>
        </w:rPr>
        <w:t>金</w:t>
      </w:r>
      <w:r>
        <w:rPr>
          <w:spacing w:val="-116"/>
          <w:w w:val="100"/>
        </w:rPr>
        <w:t>》</w:t>
      </w:r>
      <w:r>
        <w:rPr>
          <w:spacing w:val="-224"/>
          <w:w w:val="100"/>
        </w:rPr>
        <w:t>、</w:t>
      </w:r>
      <w:r>
        <w:rPr>
          <w:w w:val="100"/>
        </w:rPr>
        <w:t>《关于使用部分超募资金偿还银行贷款及永久性补充流动资</w:t>
      </w:r>
      <w:r>
        <w:rPr>
          <w:spacing w:val="-12"/>
          <w:w w:val="100"/>
        </w:rPr>
        <w:t>金</w:t>
      </w:r>
      <w:r>
        <w:rPr>
          <w:spacing w:val="-106"/>
          <w:w w:val="100"/>
        </w:rPr>
        <w:t>》</w:t>
      </w:r>
      <w:r>
        <w:rPr>
          <w:w w:val="100"/>
        </w:rPr>
        <w:t>等议</w:t>
      </w:r>
      <w:r>
        <w:rPr>
          <w:spacing w:val="-3"/>
          <w:w w:val="100"/>
        </w:rPr>
        <w:t>案</w:t>
      </w:r>
      <w:r>
        <w:rPr>
          <w:w w:val="100"/>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324" w:lineRule="auto"/>
        <w:ind w:left="580" w:right="10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第一届监事会第七次会议</w:t>
      </w:r>
      <w:r>
        <w:rPr>
          <w:w w:val="100"/>
        </w:rPr>
        <w:t> </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15</w:t>
      </w:r>
      <w:r>
        <w:rPr>
          <w:spacing w:val="-3"/>
        </w:rPr>
        <w:t>日，公司于上海市金山区亭卫南路</w:t>
      </w:r>
      <w:r>
        <w:rPr>
          <w:rFonts w:ascii="Times New Roman" w:hAnsi="Times New Roman" w:cs="Times New Roman" w:eastAsia="Times New Roman" w:hint="default"/>
          <w:spacing w:val="-3"/>
        </w:rPr>
        <w:t>888</w:t>
      </w:r>
      <w:r>
        <w:rPr>
          <w:spacing w:val="-3"/>
        </w:rPr>
        <w:t>号三楼会议室召开第一届监事会</w:t>
      </w:r>
    </w:p>
    <w:p>
      <w:pPr>
        <w:pStyle w:val="BodyText"/>
        <w:spacing w:line="300" w:lineRule="exact"/>
        <w:ind w:right="0"/>
        <w:jc w:val="both"/>
      </w:pPr>
      <w:r>
        <w:rPr>
          <w:spacing w:val="-6"/>
        </w:rPr>
        <w:t>第七次会议，会议应到监事</w:t>
      </w:r>
      <w:r>
        <w:rPr>
          <w:rFonts w:ascii="Times New Roman" w:hAnsi="Times New Roman" w:cs="Times New Roman" w:eastAsia="Times New Roman" w:hint="default"/>
          <w:spacing w:val="-6"/>
        </w:rPr>
        <w:t>3</w:t>
      </w:r>
      <w:r>
        <w:rPr>
          <w:spacing w:val="-6"/>
        </w:rPr>
        <w:t>人，实到监事</w:t>
      </w:r>
      <w:r>
        <w:rPr>
          <w:rFonts w:ascii="Times New Roman" w:hAnsi="Times New Roman" w:cs="Times New Roman" w:eastAsia="Times New Roman" w:hint="default"/>
          <w:spacing w:val="-6"/>
        </w:rPr>
        <w:t>3</w:t>
      </w:r>
      <w:r>
        <w:rPr>
          <w:spacing w:val="-6"/>
        </w:rPr>
        <w:t>人，符合《公司法》和《公司章程》的规定，</w:t>
      </w:r>
    </w:p>
    <w:p>
      <w:pPr>
        <w:pStyle w:val="BodyText"/>
        <w:spacing w:line="292" w:lineRule="auto" w:before="73"/>
        <w:ind w:right="219"/>
        <w:jc w:val="both"/>
      </w:pPr>
      <w:r>
        <w:rPr>
          <w:spacing w:val="-8"/>
          <w:w w:val="100"/>
        </w:rPr>
        <w:t>会议审议通过了《公司以部分超募资金投向</w:t>
      </w:r>
      <w:r>
        <w:rPr>
          <w:rFonts w:ascii="Times New Roman" w:hAnsi="Times New Roman" w:cs="Times New Roman" w:eastAsia="Times New Roman" w:hint="default"/>
          <w:spacing w:val="-8"/>
          <w:w w:val="100"/>
        </w:rPr>
        <w:t>360</w:t>
      </w:r>
      <w:r>
        <w:rPr>
          <w:spacing w:val="-8"/>
          <w:w w:val="100"/>
        </w:rPr>
        <w:t>万平方米</w:t>
      </w:r>
      <w:r>
        <w:rPr>
          <w:rFonts w:ascii="Times New Roman" w:hAnsi="Times New Roman" w:cs="Times New Roman" w:eastAsia="Times New Roman" w:hint="default"/>
          <w:spacing w:val="-8"/>
          <w:w w:val="100"/>
        </w:rPr>
        <w:t>/</w:t>
      </w:r>
      <w:r>
        <w:rPr>
          <w:spacing w:val="-8"/>
          <w:w w:val="100"/>
        </w:rPr>
        <w:t>年超纤基材扩建项目》、《公司</w:t>
      </w:r>
      <w:r>
        <w:rPr>
          <w:spacing w:val="-85"/>
          <w:w w:val="100"/>
        </w:rPr>
        <w:t> </w:t>
      </w:r>
      <w:r>
        <w:rPr>
          <w:spacing w:val="-85"/>
          <w:w w:val="100"/>
        </w:rPr>
      </w:r>
      <w:r>
        <w:rPr>
          <w:spacing w:val="-8"/>
          <w:w w:val="100"/>
        </w:rPr>
        <w:t>使用超募资金投资</w:t>
      </w:r>
      <w:r>
        <w:rPr>
          <w:rFonts w:ascii="Times New Roman" w:hAnsi="Times New Roman" w:cs="Times New Roman" w:eastAsia="Times New Roman" w:hint="default"/>
          <w:spacing w:val="-8"/>
          <w:w w:val="100"/>
        </w:rPr>
        <w:t>300</w:t>
      </w:r>
      <w:r>
        <w:rPr>
          <w:spacing w:val="-8"/>
          <w:w w:val="100"/>
        </w:rPr>
        <w:t>万平方米</w:t>
      </w:r>
      <w:r>
        <w:rPr>
          <w:rFonts w:ascii="Times New Roman" w:hAnsi="Times New Roman" w:cs="Times New Roman" w:eastAsia="Times New Roman" w:hint="default"/>
          <w:spacing w:val="-8"/>
          <w:w w:val="100"/>
        </w:rPr>
        <w:t>/</w:t>
      </w:r>
      <w:r>
        <w:rPr>
          <w:spacing w:val="-8"/>
          <w:w w:val="100"/>
        </w:rPr>
        <w:t>年超细纤维聚氨酯合成革技术改造项目》、《公司使用超</w:t>
      </w:r>
      <w:r>
        <w:rPr>
          <w:spacing w:val="-83"/>
          <w:w w:val="100"/>
        </w:rPr>
        <w:t> </w:t>
      </w:r>
      <w:r>
        <w:rPr>
          <w:spacing w:val="-83"/>
          <w:w w:val="100"/>
        </w:rPr>
      </w:r>
      <w:r>
        <w:rPr>
          <w:spacing w:val="-3"/>
          <w:w w:val="98"/>
        </w:rPr>
        <w:t>募资金投资年产</w:t>
      </w:r>
      <w:r>
        <w:rPr>
          <w:rFonts w:ascii="Times New Roman" w:hAnsi="Times New Roman" w:cs="Times New Roman" w:eastAsia="Times New Roman" w:hint="default"/>
          <w:spacing w:val="-3"/>
          <w:w w:val="98"/>
        </w:rPr>
        <w:t>600</w:t>
      </w:r>
      <w:r>
        <w:rPr>
          <w:spacing w:val="-3"/>
          <w:w w:val="98"/>
        </w:rPr>
        <w:t>万平方米定岛超细纤维聚氨酯合成革生产投资建设项目中的（二期）</w:t>
      </w:r>
      <w:r>
        <w:rPr>
          <w:w w:val="50"/>
        </w:rPr>
        <w:t> </w:t>
      </w:r>
      <w:r>
        <w:rPr>
          <w:rFonts w:ascii="Times New Roman" w:hAnsi="Times New Roman" w:cs="Times New Roman" w:eastAsia="Times New Roman" w:hint="default"/>
          <w:spacing w:val="-8"/>
          <w:w w:val="100"/>
        </w:rPr>
        <w:t>300</w:t>
      </w:r>
      <w:r>
        <w:rPr>
          <w:spacing w:val="-8"/>
          <w:w w:val="100"/>
        </w:rPr>
        <w:t>万平方米</w:t>
      </w:r>
      <w:r>
        <w:rPr>
          <w:rFonts w:ascii="Times New Roman" w:hAnsi="Times New Roman" w:cs="Times New Roman" w:eastAsia="Times New Roman" w:hint="default"/>
          <w:spacing w:val="-8"/>
          <w:w w:val="100"/>
        </w:rPr>
        <w:t>/</w:t>
      </w:r>
      <w:r>
        <w:rPr>
          <w:spacing w:val="-8"/>
          <w:w w:val="100"/>
        </w:rPr>
        <w:t>年定岛超细纤维聚氨酯合成革项目》、《关于修订</w:t>
      </w:r>
      <w:r>
        <w:rPr>
          <w:rFonts w:ascii="Times New Roman" w:hAnsi="Times New Roman" w:cs="Times New Roman" w:eastAsia="Times New Roman" w:hint="default"/>
          <w:spacing w:val="-8"/>
          <w:w w:val="100"/>
        </w:rPr>
        <w:t>&lt;</w:t>
      </w:r>
      <w:r>
        <w:rPr>
          <w:spacing w:val="-8"/>
          <w:w w:val="100"/>
        </w:rPr>
        <w:t>公司章程</w:t>
      </w:r>
      <w:r>
        <w:rPr>
          <w:rFonts w:ascii="Times New Roman" w:hAnsi="Times New Roman" w:cs="Times New Roman" w:eastAsia="Times New Roman" w:hint="default"/>
          <w:spacing w:val="-8"/>
          <w:w w:val="100"/>
        </w:rPr>
        <w:t>&gt;</w:t>
      </w:r>
      <w:r>
        <w:rPr>
          <w:spacing w:val="-8"/>
          <w:w w:val="100"/>
        </w:rPr>
        <w:t>（草案）部分</w:t>
      </w:r>
      <w:r>
        <w:rPr>
          <w:spacing w:val="-104"/>
          <w:w w:val="100"/>
        </w:rPr>
        <w:t> </w:t>
      </w:r>
      <w:r>
        <w:rPr>
          <w:spacing w:val="-104"/>
          <w:w w:val="100"/>
        </w:rPr>
      </w:r>
      <w:r>
        <w:rPr>
          <w:spacing w:val="-14"/>
          <w:w w:val="100"/>
        </w:rPr>
        <w:t>条款》、《聘任王克亮先生为公司技术总监》、《关于召开</w:t>
      </w:r>
      <w:r>
        <w:rPr>
          <w:rFonts w:ascii="Times New Roman" w:hAnsi="Times New Roman" w:cs="Times New Roman" w:eastAsia="Times New Roman" w:hint="default"/>
          <w:spacing w:val="-14"/>
          <w:w w:val="100"/>
        </w:rPr>
        <w:t>2011</w:t>
      </w:r>
      <w:r>
        <w:rPr>
          <w:spacing w:val="-14"/>
          <w:w w:val="100"/>
        </w:rPr>
        <w:t>年第一次临时股东大会》等</w:t>
      </w:r>
      <w:r>
        <w:rPr>
          <w:spacing w:val="-108"/>
          <w:w w:val="100"/>
        </w:rPr>
        <w:t> </w:t>
      </w:r>
      <w:r>
        <w:rPr>
          <w:spacing w:val="-108"/>
          <w:w w:val="100"/>
        </w:rPr>
      </w:r>
      <w:r>
        <w:rPr/>
        <w:t>议案。</w:t>
      </w:r>
    </w:p>
    <w:p>
      <w:pPr>
        <w:spacing w:after="0" w:line="292" w:lineRule="auto"/>
        <w:jc w:val="both"/>
        <w:sectPr>
          <w:pgSz w:w="11910" w:h="16840"/>
          <w:pgMar w:header="877" w:footer="976" w:top="1100" w:bottom="1160" w:left="168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24" w:lineRule="auto" w:before="29"/>
        <w:ind w:left="680" w:right="15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第一届监事会第八次会议</w:t>
      </w:r>
      <w:r>
        <w:rPr>
          <w:w w:val="100"/>
        </w:rPr>
        <w:t> </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21</w:t>
      </w:r>
      <w:r>
        <w:rPr>
          <w:spacing w:val="-3"/>
        </w:rPr>
        <w:t>日，公司于上海市金山区亭卫南路</w:t>
      </w:r>
      <w:r>
        <w:rPr>
          <w:rFonts w:ascii="Times New Roman" w:hAnsi="Times New Roman" w:cs="Times New Roman" w:eastAsia="Times New Roman" w:hint="default"/>
          <w:spacing w:val="-3"/>
        </w:rPr>
        <w:t>888</w:t>
      </w:r>
      <w:r>
        <w:rPr>
          <w:spacing w:val="-3"/>
        </w:rPr>
        <w:t>号三楼会议室召开第一届监事会</w:t>
      </w:r>
    </w:p>
    <w:p>
      <w:pPr>
        <w:pStyle w:val="BodyText"/>
        <w:spacing w:line="300" w:lineRule="exact"/>
        <w:ind w:left="220" w:right="0"/>
        <w:jc w:val="both"/>
      </w:pPr>
      <w:r>
        <w:rPr>
          <w:w w:val="100"/>
        </w:rPr>
        <w:t>第八次会</w:t>
      </w:r>
      <w:r>
        <w:rPr>
          <w:spacing w:val="-3"/>
          <w:w w:val="100"/>
        </w:rPr>
        <w:t>议</w:t>
      </w:r>
      <w:r>
        <w:rPr>
          <w:spacing w:val="-32"/>
          <w:w w:val="100"/>
        </w:rPr>
        <w:t>，</w:t>
      </w:r>
      <w:r>
        <w:rPr>
          <w:w w:val="100"/>
        </w:rPr>
        <w:t>会议应到监</w:t>
      </w:r>
      <w:r>
        <w:rPr>
          <w:spacing w:val="-3"/>
          <w:w w:val="100"/>
        </w:rPr>
        <w:t>事</w:t>
      </w:r>
      <w:r>
        <w:rPr>
          <w:rFonts w:ascii="Times New Roman" w:hAnsi="Times New Roman" w:cs="Times New Roman" w:eastAsia="Times New Roman" w:hint="default"/>
          <w:w w:val="100"/>
        </w:rPr>
        <w:t>3</w:t>
      </w:r>
      <w:r>
        <w:rPr>
          <w:w w:val="100"/>
        </w:rPr>
        <w:t>人</w:t>
      </w:r>
      <w:r>
        <w:rPr>
          <w:spacing w:val="-32"/>
          <w:w w:val="100"/>
        </w:rPr>
        <w:t>，</w:t>
      </w:r>
      <w:r>
        <w:rPr>
          <w:w w:val="100"/>
        </w:rPr>
        <w:t>实到监事</w:t>
      </w:r>
      <w:r>
        <w:rPr>
          <w:rFonts w:ascii="Times New Roman" w:hAnsi="Times New Roman" w:cs="Times New Roman" w:eastAsia="Times New Roman" w:hint="default"/>
          <w:spacing w:val="-3"/>
          <w:w w:val="100"/>
        </w:rPr>
        <w:t>3</w:t>
      </w:r>
      <w:r>
        <w:rPr>
          <w:w w:val="100"/>
        </w:rPr>
        <w:t>人</w:t>
      </w:r>
      <w:r>
        <w:rPr>
          <w:spacing w:val="-32"/>
          <w:w w:val="100"/>
        </w:rPr>
        <w:t>，</w:t>
      </w:r>
      <w:r>
        <w:rPr>
          <w:w w:val="100"/>
        </w:rPr>
        <w:t>符</w:t>
      </w:r>
      <w:r>
        <w:rPr>
          <w:spacing w:val="-29"/>
          <w:w w:val="100"/>
        </w:rPr>
        <w:t>合</w:t>
      </w:r>
      <w:r>
        <w:rPr>
          <w:spacing w:val="-3"/>
          <w:w w:val="100"/>
        </w:rPr>
        <w:t>《</w:t>
      </w:r>
      <w:r>
        <w:rPr>
          <w:w w:val="100"/>
        </w:rPr>
        <w:t>公司法</w:t>
      </w:r>
      <w:r>
        <w:rPr>
          <w:spacing w:val="-32"/>
          <w:w w:val="100"/>
        </w:rPr>
        <w:t>》和</w:t>
      </w:r>
      <w:r>
        <w:rPr>
          <w:w w:val="100"/>
        </w:rPr>
        <w:t>《公司章</w:t>
      </w:r>
      <w:r>
        <w:rPr>
          <w:spacing w:val="-3"/>
          <w:w w:val="100"/>
        </w:rPr>
        <w:t>程</w:t>
      </w:r>
      <w:r>
        <w:rPr>
          <w:spacing w:val="-32"/>
          <w:w w:val="100"/>
        </w:rPr>
        <w:t>》</w:t>
      </w:r>
      <w:r>
        <w:rPr>
          <w:w w:val="100"/>
        </w:rPr>
        <w:t>的规定</w:t>
      </w:r>
      <w:r>
        <w:rPr>
          <w:w w:val="50"/>
        </w:rPr>
        <w:t>，</w:t>
      </w:r>
      <w:r>
        <w:rPr/>
      </w:r>
    </w:p>
    <w:p>
      <w:pPr>
        <w:pStyle w:val="BodyText"/>
        <w:spacing w:line="240" w:lineRule="auto" w:before="73"/>
        <w:ind w:left="220" w:right="0"/>
        <w:jc w:val="both"/>
      </w:pPr>
      <w:r>
        <w:rPr>
          <w:spacing w:val="2"/>
          <w:w w:val="100"/>
        </w:rPr>
        <w:t>会议审议通过了</w:t>
      </w:r>
      <w:r>
        <w:rPr>
          <w:spacing w:val="7"/>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4"/>
          <w:w w:val="100"/>
        </w:rPr>
        <w:t>0</w:t>
      </w:r>
      <w:r>
        <w:rPr>
          <w:spacing w:val="2"/>
          <w:w w:val="100"/>
        </w:rPr>
        <w:t>年度总经理工作报</w:t>
      </w:r>
      <w:r>
        <w:rPr>
          <w:spacing w:val="9"/>
          <w:w w:val="100"/>
        </w:rPr>
        <w:t>告</w:t>
      </w:r>
      <w:r>
        <w:rPr>
          <w:spacing w:val="-113"/>
          <w:w w:val="100"/>
        </w:rPr>
        <w:t>》</w:t>
      </w:r>
      <w:r>
        <w:rPr>
          <w:spacing w:val="-111"/>
          <w:w w:val="100"/>
        </w:rPr>
        <w:t>、</w:t>
      </w:r>
      <w:r>
        <w:rPr>
          <w:spacing w:val="2"/>
          <w:w w:val="100"/>
        </w:rPr>
        <w:t>《关于公</w:t>
      </w:r>
      <w:r>
        <w:rPr>
          <w:spacing w:val="4"/>
          <w:w w:val="100"/>
        </w:rPr>
        <w:t>司</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2"/>
          <w:w w:val="100"/>
        </w:rPr>
        <w:t>0</w:t>
      </w:r>
      <w:r>
        <w:rPr>
          <w:spacing w:val="2"/>
          <w:w w:val="100"/>
        </w:rPr>
        <w:t>年度监事会工作报</w:t>
      </w:r>
      <w:r>
        <w:rPr>
          <w:spacing w:val="12"/>
          <w:w w:val="100"/>
        </w:rPr>
        <w:t>告</w:t>
      </w:r>
      <w:r>
        <w:rPr>
          <w:spacing w:val="-113"/>
          <w:w w:val="100"/>
        </w:rPr>
        <w:t>》</w:t>
      </w:r>
      <w:r>
        <w:rPr>
          <w:w w:val="50"/>
        </w:rPr>
        <w:t>、</w:t>
      </w:r>
      <w:r>
        <w:rPr/>
      </w:r>
    </w:p>
    <w:p>
      <w:pPr>
        <w:pStyle w:val="BodyText"/>
        <w:spacing w:line="292" w:lineRule="auto" w:before="70"/>
        <w:ind w:left="220" w:right="161" w:hanging="116"/>
        <w:jc w:val="both"/>
      </w:pPr>
      <w:r>
        <w:rPr>
          <w:w w:val="100"/>
        </w:rPr>
        <w:t>《</w:t>
      </w:r>
      <w:r>
        <w:rPr>
          <w:rFonts w:ascii="Times New Roman" w:hAnsi="Times New Roman" w:cs="Times New Roman" w:eastAsia="Times New Roman" w:hint="default"/>
          <w:w w:val="100"/>
        </w:rPr>
        <w:t>2010</w:t>
      </w:r>
      <w:r>
        <w:rPr>
          <w:w w:val="100"/>
        </w:rPr>
        <w:t>年度财务决算报告</w:t>
      </w:r>
      <w:r>
        <w:rPr>
          <w:spacing w:val="-116"/>
          <w:w w:val="100"/>
        </w:rPr>
        <w:t>》、</w:t>
      </w:r>
      <w:r>
        <w:rPr>
          <w:w w:val="100"/>
        </w:rPr>
        <w:t>《</w:t>
      </w:r>
      <w:r>
        <w:rPr>
          <w:rFonts w:ascii="Times New Roman" w:hAnsi="Times New Roman" w:cs="Times New Roman" w:eastAsia="Times New Roman" w:hint="default"/>
          <w:w w:val="100"/>
        </w:rPr>
        <w:t>2010</w:t>
      </w:r>
      <w:r>
        <w:rPr>
          <w:w w:val="100"/>
        </w:rPr>
        <w:t>年度审计报告</w:t>
      </w:r>
      <w:r>
        <w:rPr>
          <w:spacing w:val="-116"/>
          <w:w w:val="100"/>
        </w:rPr>
        <w:t>》、</w:t>
      </w:r>
      <w:r>
        <w:rPr>
          <w:w w:val="100"/>
        </w:rPr>
        <w:t>《</w:t>
      </w:r>
      <w:r>
        <w:rPr>
          <w:rFonts w:ascii="Times New Roman" w:hAnsi="Times New Roman" w:cs="Times New Roman" w:eastAsia="Times New Roman" w:hint="default"/>
          <w:w w:val="100"/>
        </w:rPr>
        <w:t>2010</w:t>
      </w:r>
      <w:r>
        <w:rPr>
          <w:w w:val="100"/>
        </w:rPr>
        <w:t>年年度报告及</w:t>
      </w:r>
      <w:r>
        <w:rPr>
          <w:rFonts w:ascii="Times New Roman" w:hAnsi="Times New Roman" w:cs="Times New Roman" w:eastAsia="Times New Roman" w:hint="default"/>
          <w:w w:val="100"/>
        </w:rPr>
        <w:t>2010</w:t>
      </w:r>
      <w:r>
        <w:rPr>
          <w:w w:val="100"/>
        </w:rPr>
        <w:t>年年度报告 摘要</w:t>
      </w:r>
      <w:r>
        <w:rPr>
          <w:spacing w:val="-116"/>
          <w:w w:val="100"/>
        </w:rPr>
        <w:t>》</w:t>
      </w:r>
      <w:r>
        <w:rPr>
          <w:spacing w:val="-147"/>
          <w:w w:val="100"/>
        </w:rPr>
        <w:t>、</w:t>
      </w:r>
      <w:r>
        <w:rPr>
          <w:spacing w:val="-3"/>
          <w:w w:val="100"/>
        </w:rPr>
        <w:t>《</w:t>
      </w:r>
      <w:r>
        <w:rPr>
          <w:rFonts w:ascii="Times New Roman" w:hAnsi="Times New Roman" w:cs="Times New Roman" w:eastAsia="Times New Roman" w:hint="default"/>
          <w:w w:val="100"/>
        </w:rPr>
        <w:t>2010</w:t>
      </w:r>
      <w:r>
        <w:rPr>
          <w:w w:val="100"/>
        </w:rPr>
        <w:t>年度公司内部控制自我评价报</w:t>
      </w:r>
      <w:r>
        <w:rPr>
          <w:spacing w:val="-5"/>
          <w:w w:val="100"/>
        </w:rPr>
        <w:t>告</w:t>
      </w:r>
      <w:r>
        <w:rPr>
          <w:spacing w:val="-116"/>
          <w:w w:val="100"/>
        </w:rPr>
        <w:t>》</w:t>
      </w:r>
      <w:r>
        <w:rPr>
          <w:spacing w:val="-144"/>
          <w:w w:val="100"/>
        </w:rPr>
        <w:t>、</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11</w:t>
      </w:r>
      <w:r>
        <w:rPr>
          <w:w w:val="100"/>
        </w:rPr>
        <w:t>年第一季度报</w:t>
      </w:r>
      <w:r>
        <w:rPr>
          <w:spacing w:val="-3"/>
          <w:w w:val="100"/>
        </w:rPr>
        <w:t>告</w:t>
      </w:r>
      <w:r>
        <w:rPr>
          <w:spacing w:val="-116"/>
          <w:w w:val="100"/>
        </w:rPr>
        <w:t>》</w:t>
      </w:r>
      <w:r>
        <w:rPr>
          <w:spacing w:val="-144"/>
          <w:w w:val="100"/>
        </w:rPr>
        <w:t>、</w:t>
      </w:r>
      <w:r>
        <w:rPr>
          <w:spacing w:val="-3"/>
          <w:w w:val="100"/>
        </w:rPr>
        <w:t>《</w:t>
      </w:r>
      <w:r>
        <w:rPr>
          <w:rFonts w:ascii="Times New Roman" w:hAnsi="Times New Roman" w:cs="Times New Roman" w:eastAsia="Times New Roman" w:hint="default"/>
          <w:w w:val="100"/>
        </w:rPr>
        <w:t>2010</w:t>
      </w:r>
      <w:r>
        <w:rPr>
          <w:w w:val="100"/>
        </w:rPr>
        <w:t>年度利 润分配预</w:t>
      </w:r>
      <w:r>
        <w:rPr>
          <w:spacing w:val="-3"/>
          <w:w w:val="100"/>
        </w:rPr>
        <w:t>案</w:t>
      </w:r>
      <w:r>
        <w:rPr>
          <w:spacing w:val="-116"/>
          <w:w w:val="100"/>
        </w:rPr>
        <w:t>》、</w:t>
      </w:r>
      <w:r>
        <w:rPr>
          <w:w w:val="100"/>
        </w:rPr>
        <w:t>《新</w:t>
      </w:r>
      <w:r>
        <w:rPr>
          <w:spacing w:val="-3"/>
          <w:w w:val="100"/>
        </w:rPr>
        <w:t>建</w:t>
      </w:r>
      <w:r>
        <w:rPr>
          <w:rFonts w:ascii="Times New Roman" w:hAnsi="Times New Roman" w:cs="Times New Roman" w:eastAsia="Times New Roman" w:hint="default"/>
          <w:w w:val="100"/>
        </w:rPr>
        <w:t>1440</w:t>
      </w:r>
      <w:r>
        <w:rPr>
          <w:w w:val="100"/>
        </w:rPr>
        <w:t>万平方米</w:t>
      </w:r>
      <w:r>
        <w:rPr>
          <w:rFonts w:ascii="Times New Roman" w:hAnsi="Times New Roman" w:cs="Times New Roman" w:eastAsia="Times New Roman" w:hint="default"/>
          <w:spacing w:val="-2"/>
          <w:w w:val="100"/>
        </w:rPr>
        <w:t>/</w:t>
      </w:r>
      <w:r>
        <w:rPr>
          <w:w w:val="100"/>
        </w:rPr>
        <w:t>年超纤基布项目》等议案。</w:t>
      </w:r>
    </w:p>
    <w:p>
      <w:pPr>
        <w:spacing w:line="240" w:lineRule="auto" w:before="0"/>
        <w:rPr>
          <w:rFonts w:ascii="宋体" w:hAnsi="宋体" w:cs="宋体" w:eastAsia="宋体" w:hint="default"/>
          <w:sz w:val="24"/>
          <w:szCs w:val="24"/>
        </w:rPr>
      </w:pPr>
    </w:p>
    <w:p>
      <w:pPr>
        <w:pStyle w:val="BodyText"/>
        <w:spacing w:line="324" w:lineRule="auto" w:before="173"/>
        <w:ind w:left="680" w:right="15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第一届监事会第九次会议</w:t>
      </w:r>
      <w:r>
        <w:rPr>
          <w:w w:val="100"/>
        </w:rPr>
        <w:t> </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21</w:t>
      </w:r>
      <w:r>
        <w:rPr>
          <w:spacing w:val="-3"/>
        </w:rPr>
        <w:t>日，公司于上海市金山区亭卫南路</w:t>
      </w:r>
      <w:r>
        <w:rPr>
          <w:rFonts w:ascii="Times New Roman" w:hAnsi="Times New Roman" w:cs="Times New Roman" w:eastAsia="Times New Roman" w:hint="default"/>
          <w:spacing w:val="-3"/>
        </w:rPr>
        <w:t>888</w:t>
      </w:r>
      <w:r>
        <w:rPr>
          <w:spacing w:val="-3"/>
        </w:rPr>
        <w:t>号三楼会议室召开第一届监事会</w:t>
      </w:r>
    </w:p>
    <w:p>
      <w:pPr>
        <w:pStyle w:val="BodyText"/>
        <w:spacing w:line="300" w:lineRule="exact"/>
        <w:ind w:left="220" w:right="0"/>
        <w:jc w:val="both"/>
      </w:pPr>
      <w:r>
        <w:rPr>
          <w:w w:val="100"/>
        </w:rPr>
        <w:t>第九次会</w:t>
      </w:r>
      <w:r>
        <w:rPr>
          <w:spacing w:val="-3"/>
          <w:w w:val="100"/>
        </w:rPr>
        <w:t>议</w:t>
      </w:r>
      <w:r>
        <w:rPr>
          <w:spacing w:val="-32"/>
          <w:w w:val="100"/>
        </w:rPr>
        <w:t>，</w:t>
      </w:r>
      <w:r>
        <w:rPr>
          <w:w w:val="100"/>
        </w:rPr>
        <w:t>会议应到监</w:t>
      </w:r>
      <w:r>
        <w:rPr>
          <w:spacing w:val="-3"/>
          <w:w w:val="100"/>
        </w:rPr>
        <w:t>事</w:t>
      </w:r>
      <w:r>
        <w:rPr>
          <w:rFonts w:ascii="Times New Roman" w:hAnsi="Times New Roman" w:cs="Times New Roman" w:eastAsia="Times New Roman" w:hint="default"/>
          <w:w w:val="100"/>
        </w:rPr>
        <w:t>3</w:t>
      </w:r>
      <w:r>
        <w:rPr>
          <w:w w:val="100"/>
        </w:rPr>
        <w:t>人</w:t>
      </w:r>
      <w:r>
        <w:rPr>
          <w:spacing w:val="-32"/>
          <w:w w:val="100"/>
        </w:rPr>
        <w:t>，</w:t>
      </w:r>
      <w:r>
        <w:rPr>
          <w:w w:val="100"/>
        </w:rPr>
        <w:t>实到监事</w:t>
      </w:r>
      <w:r>
        <w:rPr>
          <w:rFonts w:ascii="Times New Roman" w:hAnsi="Times New Roman" w:cs="Times New Roman" w:eastAsia="Times New Roman" w:hint="default"/>
          <w:spacing w:val="-3"/>
          <w:w w:val="100"/>
        </w:rPr>
        <w:t>3</w:t>
      </w:r>
      <w:r>
        <w:rPr>
          <w:w w:val="100"/>
        </w:rPr>
        <w:t>人</w:t>
      </w:r>
      <w:r>
        <w:rPr>
          <w:spacing w:val="-32"/>
          <w:w w:val="100"/>
        </w:rPr>
        <w:t>，</w:t>
      </w:r>
      <w:r>
        <w:rPr>
          <w:w w:val="100"/>
        </w:rPr>
        <w:t>符</w:t>
      </w:r>
      <w:r>
        <w:rPr>
          <w:spacing w:val="-29"/>
          <w:w w:val="100"/>
        </w:rPr>
        <w:t>合</w:t>
      </w:r>
      <w:r>
        <w:rPr>
          <w:spacing w:val="-3"/>
          <w:w w:val="100"/>
        </w:rPr>
        <w:t>《</w:t>
      </w:r>
      <w:r>
        <w:rPr>
          <w:w w:val="100"/>
        </w:rPr>
        <w:t>公司法</w:t>
      </w:r>
      <w:r>
        <w:rPr>
          <w:spacing w:val="-32"/>
          <w:w w:val="100"/>
        </w:rPr>
        <w:t>》和</w:t>
      </w:r>
      <w:r>
        <w:rPr>
          <w:w w:val="100"/>
        </w:rPr>
        <w:t>《公司章</w:t>
      </w:r>
      <w:r>
        <w:rPr>
          <w:spacing w:val="-3"/>
          <w:w w:val="100"/>
        </w:rPr>
        <w:t>程</w:t>
      </w:r>
      <w:r>
        <w:rPr>
          <w:spacing w:val="-32"/>
          <w:w w:val="100"/>
        </w:rPr>
        <w:t>》</w:t>
      </w:r>
      <w:r>
        <w:rPr>
          <w:w w:val="100"/>
        </w:rPr>
        <w:t>的规定</w:t>
      </w:r>
      <w:r>
        <w:rPr>
          <w:w w:val="50"/>
        </w:rPr>
        <w:t>，</w:t>
      </w:r>
      <w:r>
        <w:rPr/>
      </w:r>
    </w:p>
    <w:p>
      <w:pPr>
        <w:pStyle w:val="BodyText"/>
        <w:spacing w:line="292" w:lineRule="auto" w:before="73"/>
        <w:ind w:left="220" w:right="159"/>
        <w:jc w:val="both"/>
      </w:pPr>
      <w:r>
        <w:rPr>
          <w:spacing w:val="-8"/>
          <w:w w:val="100"/>
        </w:rPr>
        <w:t>会议审议通过了《</w:t>
      </w:r>
      <w:r>
        <w:rPr>
          <w:rFonts w:ascii="Times New Roman" w:hAnsi="Times New Roman" w:cs="Times New Roman" w:eastAsia="Times New Roman" w:hint="default"/>
          <w:spacing w:val="-8"/>
          <w:w w:val="100"/>
        </w:rPr>
        <w:t>2011</w:t>
      </w:r>
      <w:r>
        <w:rPr>
          <w:spacing w:val="-8"/>
          <w:w w:val="100"/>
        </w:rPr>
        <w:t>年半年度报告及</w:t>
      </w:r>
      <w:r>
        <w:rPr>
          <w:rFonts w:ascii="Times New Roman" w:hAnsi="Times New Roman" w:cs="Times New Roman" w:eastAsia="Times New Roman" w:hint="default"/>
          <w:spacing w:val="-8"/>
          <w:w w:val="100"/>
        </w:rPr>
        <w:t>2011</w:t>
      </w:r>
      <w:r>
        <w:rPr>
          <w:spacing w:val="-8"/>
          <w:w w:val="100"/>
        </w:rPr>
        <w:t>年半年度报告摘要》、《关于调整公司募集资</w:t>
      </w:r>
      <w:r>
        <w:rPr>
          <w:w w:val="100"/>
        </w:rPr>
        <w:t> </w:t>
      </w:r>
      <w:r>
        <w:rPr/>
        <w:t>金投资项目投资进度》等议案。</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6"/>
          <w:szCs w:val="16"/>
        </w:rPr>
      </w:pPr>
    </w:p>
    <w:p>
      <w:pPr>
        <w:pStyle w:val="BodyText"/>
        <w:spacing w:line="324" w:lineRule="auto"/>
        <w:ind w:left="680" w:right="15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第一届监事会第十次会议</w:t>
      </w:r>
      <w:r>
        <w:rPr>
          <w:w w:val="100"/>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日，公司于上海市金山区亭卫南路</w:t>
      </w:r>
      <w:r>
        <w:rPr>
          <w:rFonts w:ascii="Times New Roman" w:hAnsi="Times New Roman" w:cs="Times New Roman" w:eastAsia="Times New Roman" w:hint="default"/>
          <w:spacing w:val="-1"/>
        </w:rPr>
        <w:t>888</w:t>
      </w:r>
      <w:r>
        <w:rPr>
          <w:spacing w:val="-1"/>
        </w:rPr>
        <w:t>号三楼会议室召开第一届监事</w:t>
      </w:r>
    </w:p>
    <w:p>
      <w:pPr>
        <w:pStyle w:val="BodyText"/>
        <w:spacing w:line="300" w:lineRule="exact"/>
        <w:ind w:left="220" w:right="0"/>
        <w:jc w:val="both"/>
      </w:pPr>
      <w:r>
        <w:rPr>
          <w:spacing w:val="-3"/>
        </w:rPr>
        <w:t>会第十次会议，会议应到监事</w:t>
      </w:r>
      <w:r>
        <w:rPr>
          <w:rFonts w:ascii="Times New Roman" w:hAnsi="Times New Roman" w:cs="Times New Roman" w:eastAsia="Times New Roman" w:hint="default"/>
          <w:spacing w:val="-3"/>
        </w:rPr>
        <w:t>3</w:t>
      </w:r>
      <w:r>
        <w:rPr>
          <w:spacing w:val="-3"/>
        </w:rPr>
        <w:t>人，实到监事</w:t>
      </w:r>
      <w:r>
        <w:rPr>
          <w:rFonts w:ascii="Times New Roman" w:hAnsi="Times New Roman" w:cs="Times New Roman" w:eastAsia="Times New Roman" w:hint="default"/>
          <w:spacing w:val="-3"/>
        </w:rPr>
        <w:t>3</w:t>
      </w:r>
      <w:r>
        <w:rPr>
          <w:spacing w:val="-3"/>
        </w:rPr>
        <w:t>人，符合《公司法》和《公司章程》的规</w:t>
      </w:r>
    </w:p>
    <w:p>
      <w:pPr>
        <w:pStyle w:val="BodyText"/>
        <w:spacing w:line="309" w:lineRule="auto" w:before="73"/>
        <w:ind w:left="220" w:right="161"/>
        <w:jc w:val="both"/>
      </w:pPr>
      <w:r>
        <w:rPr>
          <w:w w:val="100"/>
        </w:rPr>
        <w:t>定</w:t>
      </w:r>
      <w:r>
        <w:rPr>
          <w:spacing w:val="-36"/>
          <w:w w:val="100"/>
        </w:rPr>
        <w:t>，</w:t>
      </w:r>
      <w:r>
        <w:rPr>
          <w:w w:val="100"/>
        </w:rPr>
        <w:t>会议审议通过</w:t>
      </w:r>
      <w:r>
        <w:rPr>
          <w:spacing w:val="-34"/>
          <w:w w:val="100"/>
        </w:rPr>
        <w:t>了</w:t>
      </w:r>
      <w:r>
        <w:rPr>
          <w:spacing w:val="-3"/>
          <w:w w:val="100"/>
        </w:rPr>
        <w:t>《</w:t>
      </w:r>
      <w:r>
        <w:rPr>
          <w:w w:val="100"/>
        </w:rPr>
        <w:t>关于变更募集资金投资项目实施地点和实施方</w:t>
      </w:r>
      <w:r>
        <w:rPr>
          <w:spacing w:val="-8"/>
          <w:w w:val="100"/>
        </w:rPr>
        <w:t>式</w:t>
      </w:r>
      <w:r>
        <w:rPr>
          <w:spacing w:val="-113"/>
          <w:w w:val="100"/>
        </w:rPr>
        <w:t>》</w:t>
      </w:r>
      <w:r>
        <w:rPr>
          <w:spacing w:val="-149"/>
          <w:w w:val="100"/>
        </w:rPr>
        <w:t>、</w:t>
      </w:r>
      <w:r>
        <w:rPr>
          <w:spacing w:val="-3"/>
          <w:w w:val="100"/>
        </w:rPr>
        <w:t>《</w:t>
      </w:r>
      <w:r>
        <w:rPr>
          <w:w w:val="100"/>
        </w:rPr>
        <w:t>关于开展远</w:t>
      </w:r>
      <w:r>
        <w:rPr>
          <w:w w:val="100"/>
        </w:rPr>
        <w:t> 期结售汇业</w:t>
      </w:r>
      <w:r>
        <w:rPr>
          <w:spacing w:val="-3"/>
          <w:w w:val="100"/>
        </w:rPr>
        <w:t>务</w:t>
      </w:r>
      <w:r>
        <w:rPr>
          <w:spacing w:val="-116"/>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3"/>
          <w:w w:val="100"/>
        </w:rPr>
        <w:t>1</w:t>
      </w:r>
      <w:r>
        <w:rPr>
          <w:w w:val="100"/>
        </w:rPr>
        <w:t>年第三季度报</w:t>
      </w:r>
      <w:r>
        <w:rPr>
          <w:spacing w:val="-5"/>
          <w:w w:val="100"/>
        </w:rPr>
        <w:t>告</w:t>
      </w:r>
      <w:r>
        <w:rPr>
          <w:spacing w:val="-116"/>
          <w:w w:val="100"/>
        </w:rPr>
        <w:t>》、</w:t>
      </w:r>
      <w:r>
        <w:rPr>
          <w:w w:val="100"/>
        </w:rPr>
        <w:t>《公司章程》等议案。</w:t>
      </w:r>
    </w:p>
    <w:p>
      <w:pPr>
        <w:spacing w:line="240" w:lineRule="auto" w:before="11"/>
        <w:rPr>
          <w:rFonts w:ascii="宋体" w:hAnsi="宋体" w:cs="宋体" w:eastAsia="宋体" w:hint="default"/>
          <w:sz w:val="35"/>
          <w:szCs w:val="35"/>
        </w:rPr>
      </w:pPr>
    </w:p>
    <w:p>
      <w:pPr>
        <w:pStyle w:val="BodyText"/>
        <w:spacing w:line="324" w:lineRule="auto"/>
        <w:ind w:left="680" w:right="15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第一届监事会第十一次会议</w:t>
      </w:r>
      <w:r>
        <w:rPr>
          <w:spacing w:val="-113"/>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日，公司于上海市金山区亭卫南路</w:t>
      </w:r>
      <w:r>
        <w:rPr>
          <w:rFonts w:ascii="Times New Roman" w:hAnsi="Times New Roman" w:cs="Times New Roman" w:eastAsia="Times New Roman" w:hint="default"/>
          <w:spacing w:val="-1"/>
        </w:rPr>
        <w:t>888</w:t>
      </w:r>
      <w:r>
        <w:rPr>
          <w:spacing w:val="-1"/>
        </w:rPr>
        <w:t>号三楼会议室召开第一届监事</w:t>
      </w:r>
    </w:p>
    <w:p>
      <w:pPr>
        <w:pStyle w:val="BodyText"/>
        <w:spacing w:line="300" w:lineRule="exact"/>
        <w:ind w:left="220" w:right="0"/>
        <w:jc w:val="both"/>
      </w:pPr>
      <w:r>
        <w:rPr>
          <w:w w:val="100"/>
        </w:rPr>
        <w:t>会第十一次会议，会议应到监</w:t>
      </w:r>
      <w:r>
        <w:rPr>
          <w:spacing w:val="-5"/>
          <w:w w:val="100"/>
        </w:rPr>
        <w:t>事</w:t>
      </w:r>
      <w:r>
        <w:rPr>
          <w:rFonts w:ascii="Times New Roman" w:hAnsi="Times New Roman" w:cs="Times New Roman" w:eastAsia="Times New Roman" w:hint="default"/>
          <w:w w:val="100"/>
        </w:rPr>
        <w:t>3</w:t>
      </w:r>
      <w:r>
        <w:rPr>
          <w:w w:val="100"/>
        </w:rPr>
        <w:t>人，实到监</w:t>
      </w:r>
      <w:r>
        <w:rPr>
          <w:spacing w:val="-3"/>
          <w:w w:val="100"/>
        </w:rPr>
        <w:t>事</w:t>
      </w:r>
      <w:r>
        <w:rPr>
          <w:rFonts w:ascii="Times New Roman" w:hAnsi="Times New Roman" w:cs="Times New Roman" w:eastAsia="Times New Roman" w:hint="default"/>
          <w:w w:val="100"/>
        </w:rPr>
        <w:t>3</w:t>
      </w:r>
      <w:r>
        <w:rPr>
          <w:w w:val="100"/>
        </w:rPr>
        <w:t>人，符合《公司法》和《公司章</w:t>
      </w:r>
      <w:r>
        <w:rPr>
          <w:spacing w:val="-8"/>
          <w:w w:val="100"/>
        </w:rPr>
        <w:t>程</w:t>
      </w:r>
      <w:r>
        <w:rPr>
          <w:spacing w:val="-101"/>
          <w:w w:val="100"/>
        </w:rPr>
        <w:t>》</w:t>
      </w:r>
      <w:r>
        <w:rPr>
          <w:w w:val="100"/>
        </w:rPr>
        <w:t>的</w:t>
      </w:r>
    </w:p>
    <w:p>
      <w:pPr>
        <w:pStyle w:val="BodyText"/>
        <w:spacing w:line="240" w:lineRule="auto" w:before="73"/>
        <w:ind w:left="220" w:right="0"/>
        <w:jc w:val="both"/>
      </w:pPr>
      <w:r>
        <w:rPr/>
        <w:t>规定，会议审议通过了《关于选举第二届非职工监事》等议案。</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240" w:lineRule="auto"/>
        <w:ind w:left="220" w:right="0"/>
        <w:jc w:val="both"/>
      </w:pPr>
      <w:r>
        <w:rPr/>
        <w:t>二、监事会对公司</w:t>
      </w:r>
      <w:r>
        <w:rPr>
          <w:rFonts w:ascii="Times New Roman" w:hAnsi="Times New Roman" w:cs="Times New Roman" w:eastAsia="Times New Roman" w:hint="default"/>
        </w:rPr>
        <w:t>2011</w:t>
      </w:r>
      <w:r>
        <w:rPr/>
        <w:t>年度有关事项的核查意见</w:t>
      </w:r>
    </w:p>
    <w:p>
      <w:pPr>
        <w:pStyle w:val="BodyText"/>
        <w:spacing w:line="343" w:lineRule="auto" w:before="111"/>
        <w:ind w:left="680" w:right="154" w:hanging="116"/>
        <w:jc w:val="left"/>
      </w:pPr>
      <w:r>
        <w:rPr/>
        <w:t>（一）公司依法运作情况</w:t>
      </w:r>
      <w:r>
        <w:rPr>
          <w:spacing w:val="-111"/>
        </w:rPr>
        <w:t> </w:t>
      </w:r>
      <w:r>
        <w:rPr/>
        <w:t>监事会成员通过列席本年度董事会会议和股东大会，对公司的决策程序和公司董</w:t>
      </w:r>
    </w:p>
    <w:p>
      <w:pPr>
        <w:pStyle w:val="BodyText"/>
        <w:spacing w:line="312" w:lineRule="auto"/>
        <w:ind w:left="220" w:right="159"/>
        <w:jc w:val="both"/>
      </w:pPr>
      <w:r>
        <w:rPr>
          <w:spacing w:val="-4"/>
        </w:rPr>
        <w:t>事、高级管理人员履行职务情况进行了严格的监督。监事会认为：公司股东大会、董事</w:t>
      </w:r>
      <w:r>
        <w:rPr>
          <w:spacing w:val="-67"/>
        </w:rPr>
        <w:t> </w:t>
      </w:r>
      <w:r>
        <w:rPr>
          <w:spacing w:val="-67"/>
        </w:rPr>
      </w:r>
      <w:r>
        <w:rPr>
          <w:spacing w:val="-7"/>
          <w:w w:val="99"/>
        </w:rPr>
        <w:t>会会议的召集、召开均按照《公司法》、《证券法》及《公司章程》等有关制度的规定，</w:t>
      </w:r>
      <w:r>
        <w:rPr>
          <w:spacing w:val="-89"/>
          <w:w w:val="99"/>
        </w:rPr>
        <w:t> </w:t>
      </w:r>
      <w:r>
        <w:rPr>
          <w:spacing w:val="-89"/>
          <w:w w:val="99"/>
        </w:rPr>
      </w:r>
      <w:r>
        <w:rPr>
          <w:spacing w:val="-4"/>
        </w:rPr>
        <w:t>决策程序符合有关法律、法规及《公司章程》的要求，有关决议的内容合法有效，公司</w:t>
      </w:r>
      <w:r>
        <w:rPr>
          <w:spacing w:val="-68"/>
        </w:rPr>
        <w:t> </w:t>
      </w:r>
      <w:r>
        <w:rPr>
          <w:spacing w:val="-68"/>
        </w:rPr>
      </w:r>
      <w:r>
        <w:rPr>
          <w:spacing w:val="-4"/>
          <w:w w:val="100"/>
        </w:rPr>
        <w:t>不存在违法违规的经营行为。公司董事会成员及高级管理人员能按照国家有关法律、法</w:t>
      </w:r>
      <w:r>
        <w:rPr>
          <w:spacing w:val="-80"/>
          <w:w w:val="100"/>
        </w:rPr>
        <w:t> </w:t>
      </w:r>
      <w:r>
        <w:rPr>
          <w:spacing w:val="-80"/>
          <w:w w:val="100"/>
        </w:rPr>
      </w:r>
      <w:r>
        <w:rPr>
          <w:spacing w:val="-3"/>
        </w:rPr>
        <w:t>规和《公司章程》的有关规定，忠实勤勉地履行职责。报告期内不存在公司董事及高级</w:t>
      </w:r>
    </w:p>
    <w:p>
      <w:pPr>
        <w:spacing w:after="0" w:line="312" w:lineRule="auto"/>
        <w:jc w:val="both"/>
        <w:sectPr>
          <w:pgSz w:w="11910" w:h="16840"/>
          <w:pgMar w:header="877" w:footer="976" w:top="1100" w:bottom="1160" w:left="1580" w:right="1300"/>
        </w:sectPr>
      </w:pPr>
    </w:p>
    <w:p>
      <w:pPr>
        <w:spacing w:line="240" w:lineRule="auto" w:before="12"/>
        <w:rPr>
          <w:rFonts w:ascii="宋体" w:hAnsi="宋体" w:cs="宋体" w:eastAsia="宋体" w:hint="default"/>
          <w:sz w:val="22"/>
          <w:szCs w:val="22"/>
        </w:rPr>
      </w:pPr>
    </w:p>
    <w:p>
      <w:pPr>
        <w:pStyle w:val="BodyText"/>
        <w:spacing w:line="312" w:lineRule="auto" w:before="29"/>
        <w:ind w:right="165"/>
        <w:jc w:val="both"/>
      </w:pPr>
      <w:r>
        <w:rPr>
          <w:spacing w:val="-4"/>
          <w:w w:val="100"/>
        </w:rPr>
        <w:t>管理人员在执行职务、行使职权时有违反法律、法规、《公司章程》及损害公司和股东</w:t>
      </w:r>
      <w:r>
        <w:rPr>
          <w:spacing w:val="-80"/>
          <w:w w:val="100"/>
        </w:rPr>
        <w:t> </w:t>
      </w:r>
      <w:r>
        <w:rPr>
          <w:spacing w:val="-80"/>
          <w:w w:val="100"/>
        </w:rPr>
      </w:r>
      <w:r>
        <w:rPr/>
        <w:t>利益的行为。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43" w:lineRule="auto"/>
        <w:ind w:left="580" w:right="0" w:hanging="116"/>
        <w:jc w:val="left"/>
      </w:pPr>
      <w:r>
        <w:rPr/>
        <w:t>（二）检查公司财务的情况</w:t>
      </w:r>
      <w:r>
        <w:rPr>
          <w:spacing w:val="-111"/>
        </w:rPr>
        <w:t> </w:t>
      </w:r>
      <w:r>
        <w:rPr/>
        <w:t>公司监事会对报告期内的财务监管体系和财务状况进行了检查，认为公司财务状</w:t>
      </w:r>
    </w:p>
    <w:p>
      <w:pPr>
        <w:pStyle w:val="BodyText"/>
        <w:spacing w:line="297" w:lineRule="auto"/>
        <w:ind w:right="161"/>
        <w:jc w:val="both"/>
      </w:pPr>
      <w:r>
        <w:rPr>
          <w:spacing w:val="-2"/>
        </w:rPr>
        <w:t>况、经营成果良好</w:t>
      </w:r>
      <w:r>
        <w:rPr>
          <w:rFonts w:ascii="Times New Roman" w:hAnsi="Times New Roman" w:cs="Times New Roman" w:eastAsia="Times New Roman" w:hint="default"/>
          <w:spacing w:val="-2"/>
        </w:rPr>
        <w:t>,</w:t>
      </w:r>
      <w:r>
        <w:rPr>
          <w:spacing w:val="-2"/>
        </w:rPr>
        <w:t>财务会计内控制度健全</w:t>
      </w:r>
      <w:r>
        <w:rPr>
          <w:rFonts w:ascii="Times New Roman" w:hAnsi="Times New Roman" w:cs="Times New Roman" w:eastAsia="Times New Roman" w:hint="default"/>
          <w:spacing w:val="-2"/>
        </w:rPr>
        <w:t>,</w:t>
      </w:r>
      <w:r>
        <w:rPr>
          <w:spacing w:val="-2"/>
        </w:rPr>
        <w:t>会计无重大遗漏和虚假记载</w:t>
      </w:r>
      <w:r>
        <w:rPr>
          <w:rFonts w:ascii="Times New Roman" w:hAnsi="Times New Roman" w:cs="Times New Roman" w:eastAsia="Times New Roman" w:hint="default"/>
          <w:spacing w:val="-2"/>
        </w:rPr>
        <w:t>,</w:t>
      </w:r>
      <w:r>
        <w:rPr>
          <w:spacing w:val="-2"/>
        </w:rPr>
        <w:t>严格执行《会计</w:t>
      </w:r>
      <w:r>
        <w:rPr>
          <w:spacing w:val="-77"/>
        </w:rPr>
        <w:t> </w:t>
      </w:r>
      <w:r>
        <w:rPr>
          <w:spacing w:val="-77"/>
        </w:rPr>
      </w:r>
      <w:r>
        <w:rPr/>
        <w:t>法》和《企业会计准则》等法律法规</w:t>
      </w:r>
      <w:r>
        <w:rPr>
          <w:rFonts w:ascii="Times New Roman" w:hAnsi="Times New Roman" w:cs="Times New Roman" w:eastAsia="Times New Roman" w:hint="default"/>
        </w:rPr>
        <w:t>,</w:t>
      </w:r>
      <w:r>
        <w:rPr/>
        <w:t>未发现有违规违纪问题。报告期内</w:t>
      </w:r>
      <w:r>
        <w:rPr>
          <w:rFonts w:ascii="Times New Roman" w:hAnsi="Times New Roman" w:cs="Times New Roman" w:eastAsia="Times New Roman" w:hint="default"/>
        </w:rPr>
        <w:t>,</w:t>
      </w:r>
      <w:r>
        <w:rPr/>
        <w:t>公司财务制度</w:t>
      </w:r>
      <w:r>
        <w:rPr>
          <w:spacing w:val="-100"/>
        </w:rPr>
        <w:t> </w:t>
      </w:r>
      <w:r>
        <w:rPr>
          <w:spacing w:val="-13"/>
          <w:w w:val="100"/>
        </w:rPr>
        <w:t>健全，财务状况运行良好，《</w:t>
      </w:r>
      <w:r>
        <w:rPr>
          <w:rFonts w:ascii="Times New Roman" w:hAnsi="Times New Roman" w:cs="Times New Roman" w:eastAsia="Times New Roman" w:hint="default"/>
          <w:spacing w:val="-13"/>
          <w:w w:val="100"/>
        </w:rPr>
        <w:t>2010</w:t>
      </w:r>
      <w:r>
        <w:rPr>
          <w:spacing w:val="-13"/>
          <w:w w:val="100"/>
        </w:rPr>
        <w:t>年年度报告》、《</w:t>
      </w:r>
      <w:r>
        <w:rPr>
          <w:rFonts w:ascii="Times New Roman" w:hAnsi="Times New Roman" w:cs="Times New Roman" w:eastAsia="Times New Roman" w:hint="default"/>
          <w:spacing w:val="-13"/>
          <w:w w:val="100"/>
        </w:rPr>
        <w:t>2011</w:t>
      </w:r>
      <w:r>
        <w:rPr>
          <w:spacing w:val="-13"/>
          <w:w w:val="100"/>
        </w:rPr>
        <w:t>年第一季度报告》、《</w:t>
      </w:r>
      <w:r>
        <w:rPr>
          <w:rFonts w:ascii="Times New Roman" w:hAnsi="Times New Roman" w:cs="Times New Roman" w:eastAsia="Times New Roman" w:hint="default"/>
          <w:spacing w:val="-13"/>
          <w:w w:val="100"/>
        </w:rPr>
        <w:t>2011</w:t>
      </w:r>
      <w:r>
        <w:rPr>
          <w:spacing w:val="-13"/>
          <w:w w:val="100"/>
        </w:rPr>
        <w:t>年半年</w:t>
      </w:r>
      <w:r>
        <w:rPr>
          <w:spacing w:val="-101"/>
          <w:w w:val="100"/>
        </w:rPr>
        <w:t> </w:t>
      </w:r>
      <w:r>
        <w:rPr>
          <w:spacing w:val="-9"/>
          <w:w w:val="100"/>
        </w:rPr>
        <w:t>度报告》、《</w:t>
      </w:r>
      <w:r>
        <w:rPr>
          <w:rFonts w:ascii="Times New Roman" w:hAnsi="Times New Roman" w:cs="Times New Roman" w:eastAsia="Times New Roman" w:hint="default"/>
          <w:spacing w:val="-9"/>
          <w:w w:val="100"/>
        </w:rPr>
        <w:t>2011</w:t>
      </w:r>
      <w:r>
        <w:rPr>
          <w:spacing w:val="-9"/>
          <w:w w:val="100"/>
        </w:rPr>
        <w:t>年第三季度报告》以及《</w:t>
      </w:r>
      <w:r>
        <w:rPr>
          <w:rFonts w:ascii="Times New Roman" w:hAnsi="Times New Roman" w:cs="Times New Roman" w:eastAsia="Times New Roman" w:hint="default"/>
          <w:spacing w:val="-9"/>
          <w:w w:val="100"/>
        </w:rPr>
        <w:t>2011</w:t>
      </w:r>
      <w:r>
        <w:rPr>
          <w:spacing w:val="-9"/>
          <w:w w:val="100"/>
        </w:rPr>
        <w:t>年年度报告》的审核程序符合法律、行政</w:t>
      </w:r>
      <w:r>
        <w:rPr>
          <w:spacing w:val="-77"/>
          <w:w w:val="100"/>
        </w:rPr>
        <w:t> </w:t>
      </w:r>
      <w:r>
        <w:rPr>
          <w:spacing w:val="-77"/>
          <w:w w:val="100"/>
        </w:rPr>
      </w:r>
      <w:r>
        <w:rPr>
          <w:spacing w:val="-4"/>
        </w:rPr>
        <w:t>法规和中国证监会的规定，报告内容真实、准确、完整地反映了公司的实际情况，不存</w:t>
      </w:r>
      <w:r>
        <w:rPr>
          <w:spacing w:val="-66"/>
        </w:rPr>
        <w:t> </w:t>
      </w:r>
      <w:r>
        <w:rPr>
          <w:spacing w:val="-66"/>
        </w:rPr>
      </w:r>
      <w:r>
        <w:rPr/>
        <w:t>在任何虚假记载、误导性陈述或者重大遗漏。</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BodyText"/>
        <w:spacing w:line="343" w:lineRule="auto"/>
        <w:ind w:left="580" w:right="0" w:hanging="116"/>
        <w:jc w:val="left"/>
      </w:pPr>
      <w:r>
        <w:rPr/>
        <w:t>（三）监事会关于募集资金存放与使用情况的意见</w:t>
      </w:r>
      <w:r>
        <w:rPr>
          <w:spacing w:val="-107"/>
        </w:rPr>
        <w:t> </w:t>
      </w:r>
      <w:r>
        <w:rPr>
          <w:spacing w:val="-4"/>
        </w:rPr>
        <w:t>公司监事会检查了报告期内公司募集资金的存放与使用情况，监事会认为：公司严</w:t>
      </w:r>
    </w:p>
    <w:p>
      <w:pPr>
        <w:pStyle w:val="BodyText"/>
        <w:spacing w:line="312" w:lineRule="auto"/>
        <w:ind w:right="161"/>
        <w:jc w:val="both"/>
      </w:pPr>
      <w:r>
        <w:rPr>
          <w:spacing w:val="-15"/>
          <w:w w:val="100"/>
        </w:rPr>
        <w:t>格按照《公司法》、《证券法》、《深圳证券交易所创业板股票上市规则》对募集资金进行</w:t>
      </w:r>
      <w:r>
        <w:rPr>
          <w:spacing w:val="-96"/>
          <w:w w:val="100"/>
        </w:rPr>
        <w:t> </w:t>
      </w:r>
      <w:r>
        <w:rPr>
          <w:spacing w:val="-96"/>
          <w:w w:val="100"/>
        </w:rPr>
      </w:r>
      <w:r>
        <w:rPr/>
        <w:t>使用和管理。公司募集资金实际投入项目与承诺投入项目一致募集资金的实际使用合</w:t>
      </w:r>
      <w:r>
        <w:rPr>
          <w:spacing w:val="-29"/>
        </w:rPr>
        <w:t> </w:t>
      </w:r>
      <w:r>
        <w:rPr>
          <w:spacing w:val="-29"/>
        </w:rPr>
      </w:r>
      <w:r>
        <w:rPr/>
        <w:t>法、合规，未发现违反法律、法规及损害股东利益的行为。</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43" w:lineRule="auto"/>
        <w:ind w:left="580" w:right="0" w:hanging="116"/>
        <w:jc w:val="left"/>
      </w:pPr>
      <w:r>
        <w:rPr/>
        <w:t>（四）公司收购、出售资产情况的意见</w:t>
      </w:r>
      <w:r>
        <w:rPr>
          <w:spacing w:val="-109"/>
        </w:rPr>
        <w:t> </w:t>
      </w:r>
      <w:r>
        <w:rPr>
          <w:spacing w:val="-4"/>
        </w:rPr>
        <w:t>通过核查，监事会认为：</w:t>
      </w:r>
      <w:r>
        <w:rPr>
          <w:rFonts w:ascii="Times New Roman" w:hAnsi="Times New Roman" w:cs="Times New Roman" w:eastAsia="Times New Roman" w:hint="default"/>
          <w:spacing w:val="-4"/>
        </w:rPr>
        <w:t>2011</w:t>
      </w:r>
      <w:r>
        <w:rPr>
          <w:spacing w:val="-4"/>
        </w:rPr>
        <w:t>年公司无收购、出售重大资产行为，未发生内幕交易</w:t>
      </w:r>
    </w:p>
    <w:p>
      <w:pPr>
        <w:pStyle w:val="BodyText"/>
        <w:spacing w:line="262" w:lineRule="exact"/>
        <w:ind w:right="0"/>
        <w:jc w:val="both"/>
      </w:pPr>
      <w:r>
        <w:rPr/>
        <w:t>以及其他损害公司股东利益或造成公司资产流失的情况。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343" w:lineRule="auto"/>
        <w:ind w:left="696" w:right="160" w:hanging="116"/>
        <w:jc w:val="left"/>
      </w:pPr>
      <w:r>
        <w:rPr/>
        <w:t>（五）公司关联交易情况</w:t>
      </w:r>
      <w:r>
        <w:rPr>
          <w:spacing w:val="-111"/>
        </w:rPr>
        <w:t> </w:t>
      </w:r>
      <w:r>
        <w:rPr/>
        <w:t>经过核查，监事会认为：报告期内公司不存在除支付董事、监事、高级管理人员</w:t>
      </w:r>
    </w:p>
    <w:p>
      <w:pPr>
        <w:pStyle w:val="BodyText"/>
        <w:spacing w:line="290" w:lineRule="exact"/>
        <w:ind w:right="0"/>
        <w:jc w:val="both"/>
      </w:pPr>
      <w:r>
        <w:rPr/>
        <w:t>薪酬以外的关联交易。</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343" w:lineRule="auto"/>
        <w:ind w:left="580" w:right="4416" w:hanging="116"/>
        <w:jc w:val="left"/>
      </w:pPr>
      <w:r>
        <w:rPr/>
        <w:t>（六）公司对外担保</w:t>
      </w:r>
      <w:r>
        <w:rPr>
          <w:spacing w:val="-112"/>
        </w:rPr>
        <w:t> </w:t>
      </w:r>
      <w:r>
        <w:rPr/>
        <w:t>报告期内，公司未发生对外担保事项。</w:t>
      </w:r>
    </w:p>
    <w:p>
      <w:pPr>
        <w:spacing w:line="240" w:lineRule="auto" w:before="0"/>
        <w:rPr>
          <w:rFonts w:ascii="宋体" w:hAnsi="宋体" w:cs="宋体" w:eastAsia="宋体" w:hint="default"/>
          <w:sz w:val="22"/>
          <w:szCs w:val="22"/>
        </w:rPr>
      </w:pPr>
    </w:p>
    <w:p>
      <w:pPr>
        <w:pStyle w:val="BodyText"/>
        <w:spacing w:line="343" w:lineRule="auto" w:before="171"/>
        <w:ind w:left="580" w:right="0" w:hanging="116"/>
        <w:jc w:val="left"/>
      </w:pPr>
      <w:r>
        <w:rPr/>
        <w:t>（七）对于内部控制自我评价报告的审核意见</w:t>
      </w:r>
      <w:r>
        <w:rPr>
          <w:spacing w:val="-107"/>
        </w:rPr>
        <w:t> </w:t>
      </w:r>
      <w:r>
        <w:rPr>
          <w:spacing w:val="-4"/>
          <w:w w:val="100"/>
        </w:rPr>
        <w:t>监事会认为公司现已建立了基本完善的内部控制体系，符合国家相关法律法规要求</w:t>
      </w:r>
    </w:p>
    <w:p>
      <w:pPr>
        <w:pStyle w:val="BodyText"/>
        <w:spacing w:line="302" w:lineRule="auto"/>
        <w:ind w:right="159"/>
        <w:jc w:val="both"/>
      </w:pPr>
      <w:r>
        <w:rPr>
          <w:spacing w:val="-3"/>
        </w:rPr>
        <w:t>以及公司生产经营管理实际需要，并能得到有效执行，内部控制体系的建立对公司生产</w:t>
      </w:r>
      <w:r>
        <w:rPr>
          <w:spacing w:val="-98"/>
        </w:rPr>
        <w:t> </w:t>
      </w:r>
      <w:r>
        <w:rPr>
          <w:spacing w:val="-98"/>
        </w:rPr>
      </w:r>
      <w:r>
        <w:rPr>
          <w:spacing w:val="-3"/>
        </w:rPr>
        <w:t>经营管理的各环节起到了较好的风险防范和控制作用，公司《</w:t>
      </w:r>
      <w:r>
        <w:rPr>
          <w:rFonts w:ascii="Times New Roman" w:hAnsi="Times New Roman" w:cs="Times New Roman" w:eastAsia="Times New Roman" w:hint="default"/>
          <w:spacing w:val="-3"/>
        </w:rPr>
        <w:t>2011</w:t>
      </w:r>
      <w:r>
        <w:rPr>
          <w:spacing w:val="-3"/>
        </w:rPr>
        <w:t>年度内部控制自我评</w:t>
      </w:r>
      <w:r>
        <w:rPr>
          <w:spacing w:val="-95"/>
        </w:rPr>
        <w:t> </w:t>
      </w:r>
      <w:r>
        <w:rPr/>
        <w:t>价报告》真实、客观地反映了公司内部控制制度的建设及运行情况。</w:t>
      </w:r>
    </w:p>
    <w:p>
      <w:pPr>
        <w:spacing w:after="0" w:line="302" w:lineRule="auto"/>
        <w:jc w:val="both"/>
        <w:sectPr>
          <w:footerReference w:type="default" r:id="rId27"/>
          <w:pgSz w:w="11910" w:h="16840"/>
          <w:pgMar w:footer="976" w:header="877" w:top="1100" w:bottom="1160" w:left="1680" w:right="1300"/>
          <w:pgNumType w:start="58"/>
        </w:sectPr>
      </w:pPr>
    </w:p>
    <w:p>
      <w:pPr>
        <w:spacing w:line="240" w:lineRule="auto" w:before="12"/>
        <w:rPr>
          <w:rFonts w:ascii="宋体" w:hAnsi="宋体" w:cs="宋体" w:eastAsia="宋体" w:hint="default"/>
          <w:sz w:val="22"/>
          <w:szCs w:val="22"/>
        </w:rPr>
      </w:pPr>
    </w:p>
    <w:p>
      <w:pPr>
        <w:pStyle w:val="BodyText"/>
        <w:spacing w:line="345" w:lineRule="auto" w:before="29"/>
        <w:ind w:left="580" w:right="0" w:firstLine="115"/>
        <w:jc w:val="left"/>
      </w:pPr>
      <w:r>
        <w:rPr/>
        <w:t>（八）对公司建立和实施内幕信息知情人管理制度的意见</w:t>
      </w:r>
      <w:r>
        <w:rPr>
          <w:w w:val="100"/>
        </w:rPr>
        <w:t> </w:t>
      </w:r>
      <w:r>
        <w:rPr/>
        <w:t>公司监事会对报告期内公司建立和实施内幕信息知情人管理制度的情况进行了核</w:t>
      </w:r>
    </w:p>
    <w:p>
      <w:pPr>
        <w:pStyle w:val="BodyText"/>
        <w:spacing w:line="312" w:lineRule="auto"/>
        <w:ind w:right="164"/>
        <w:jc w:val="both"/>
      </w:pPr>
      <w:r>
        <w:rPr>
          <w:spacing w:val="-1"/>
          <w:w w:val="95"/>
        </w:rPr>
        <w:t>查，监事会认为：根据相关法律法规的要求，公司已建立了内幕信息知情人管理制度，</w:t>
      </w:r>
      <w:r>
        <w:rPr>
          <w:spacing w:val="46"/>
          <w:w w:val="95"/>
        </w:rPr>
        <w:t> </w:t>
      </w:r>
      <w:r>
        <w:rPr>
          <w:spacing w:val="46"/>
          <w:w w:val="95"/>
        </w:rPr>
      </w:r>
      <w:r>
        <w:rPr>
          <w:spacing w:val="-1"/>
          <w:w w:val="95"/>
        </w:rPr>
        <w:t>并在报告期内严格执行，不存在内幕信息知情人利用内幕信息买卖本公司股份的情况，</w:t>
      </w:r>
      <w:r>
        <w:rPr>
          <w:spacing w:val="46"/>
          <w:w w:val="95"/>
        </w:rPr>
        <w:t> </w:t>
      </w:r>
      <w:r>
        <w:rPr>
          <w:spacing w:val="46"/>
          <w:w w:val="95"/>
        </w:rPr>
      </w:r>
      <w:r>
        <w:rPr/>
        <w:t>未发生受到监管部门查处的情形。</w:t>
      </w:r>
    </w:p>
    <w:p>
      <w:pPr>
        <w:spacing w:after="0" w:line="312" w:lineRule="auto"/>
        <w:jc w:val="both"/>
        <w:sectPr>
          <w:pgSz w:w="11910" w:h="16840"/>
          <w:pgMar w:header="877" w:footer="976" w:top="1100" w:bottom="1160" w:left="1680" w:right="1300"/>
        </w:sectPr>
      </w:pPr>
    </w:p>
    <w:p>
      <w:pPr>
        <w:spacing w:line="240" w:lineRule="auto" w:before="11"/>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16.4pt;height:.75pt;mso-position-horizontal-relative:char;mso-position-vertical-relative:line" coordorigin="0,0" coordsize="8328,15">
            <v:group style="position:absolute;left:7;top:7;width:8314;height:2" coordorigin="7,7" coordsize="8314,2">
              <v:shape style="position:absolute;left:7;top:7;width:8314;height:2" coordorigin="7,7" coordsize="8314,0" path="m7,7l83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369" w:lineRule="auto" w:before="11"/>
        <w:ind w:left="2946" w:right="3123"/>
        <w:jc w:val="center"/>
        <w:rPr>
          <w:b w:val="0"/>
          <w:bCs w:val="0"/>
        </w:rPr>
      </w:pPr>
      <w:r>
        <w:rPr/>
        <w:t>第十节</w:t>
      </w:r>
      <w:r>
        <w:rPr>
          <w:spacing w:val="7"/>
        </w:rPr>
        <w:t> </w:t>
      </w:r>
      <w:r>
        <w:rPr/>
        <w:t>财务报告</w:t>
      </w:r>
      <w:r>
        <w:rPr/>
        <w:t> 审  计  报 </w:t>
      </w:r>
      <w:r>
        <w:rPr>
          <w:spacing w:val="4"/>
        </w:rPr>
        <w:t> </w:t>
      </w:r>
      <w:r>
        <w:rPr/>
        <w:t>告</w:t>
      </w:r>
      <w:r>
        <w:rPr>
          <w:b w:val="0"/>
          <w:bCs w:val="0"/>
        </w:rPr>
      </w:r>
    </w:p>
    <w:p>
      <w:pPr>
        <w:spacing w:line="240" w:lineRule="auto" w:before="9"/>
        <w:rPr>
          <w:rFonts w:ascii="Microsoft JhengHei" w:hAnsi="Microsoft JhengHei" w:cs="Microsoft JhengHei" w:eastAsia="Microsoft JhengHei" w:hint="default"/>
          <w:b/>
          <w:bCs/>
          <w:sz w:val="16"/>
          <w:szCs w:val="16"/>
        </w:rPr>
      </w:pPr>
    </w:p>
    <w:p>
      <w:pPr>
        <w:tabs>
          <w:tab w:pos="2011" w:val="left" w:leader="none"/>
        </w:tabs>
        <w:spacing w:before="44"/>
        <w:ind w:left="0" w:right="292" w:firstLine="0"/>
        <w:jc w:val="right"/>
        <w:rPr>
          <w:rFonts w:ascii="宋体" w:hAnsi="宋体" w:cs="宋体" w:eastAsia="宋体" w:hint="default"/>
          <w:sz w:val="18"/>
          <w:szCs w:val="18"/>
        </w:rPr>
      </w:pPr>
      <w:r>
        <w:rPr>
          <w:rFonts w:ascii="宋体" w:hAnsi="宋体" w:cs="宋体" w:eastAsia="宋体" w:hint="default"/>
          <w:spacing w:val="-1"/>
          <w:sz w:val="18"/>
          <w:szCs w:val="18"/>
        </w:rPr>
        <w:t>信会师报字</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第</w:t>
        <w:tab/>
      </w:r>
      <w:r>
        <w:rPr>
          <w:rFonts w:ascii="宋体" w:hAnsi="宋体" w:cs="宋体" w:eastAsia="宋体" w:hint="default"/>
          <w:sz w:val="18"/>
          <w:szCs w:val="18"/>
        </w:rPr>
        <w:t>号</w:t>
      </w:r>
    </w:p>
    <w:p>
      <w:pPr>
        <w:spacing w:line="240" w:lineRule="auto" w:before="0"/>
        <w:rPr>
          <w:rFonts w:ascii="宋体" w:hAnsi="宋体" w:cs="宋体" w:eastAsia="宋体" w:hint="default"/>
          <w:sz w:val="20"/>
          <w:szCs w:val="20"/>
        </w:rPr>
      </w:pPr>
    </w:p>
    <w:p>
      <w:pPr>
        <w:pStyle w:val="Heading2"/>
        <w:spacing w:line="240" w:lineRule="auto" w:before="94"/>
        <w:ind w:left="117" w:right="0"/>
        <w:jc w:val="both"/>
        <w:rPr>
          <w:b w:val="0"/>
          <w:bCs w:val="0"/>
        </w:rPr>
      </w:pPr>
      <w:r>
        <w:rPr/>
        <w:t>上海华峰超纤材料股份有限公司全体股东：</w:t>
      </w:r>
      <w:r>
        <w:rPr>
          <w:b w:val="0"/>
          <w:bCs w:val="0"/>
        </w:rPr>
      </w:r>
    </w:p>
    <w:p>
      <w:pPr>
        <w:spacing w:line="240" w:lineRule="auto" w:before="7"/>
        <w:rPr>
          <w:rFonts w:ascii="Microsoft JhengHei" w:hAnsi="Microsoft JhengHei" w:cs="Microsoft JhengHei" w:eastAsia="Microsoft JhengHei" w:hint="default"/>
          <w:b/>
          <w:bCs/>
          <w:sz w:val="25"/>
          <w:szCs w:val="25"/>
        </w:rPr>
      </w:pPr>
    </w:p>
    <w:p>
      <w:pPr>
        <w:pStyle w:val="Heading3"/>
        <w:spacing w:line="240" w:lineRule="auto"/>
        <w:ind w:right="291" w:firstLine="559"/>
        <w:jc w:val="both"/>
      </w:pPr>
      <w:r>
        <w:rPr>
          <w:spacing w:val="4"/>
        </w:rPr>
        <w:t>我们审计了后附的上海华峰超纤材料股份有限公司（以下简称</w:t>
      </w:r>
      <w:r>
        <w:rPr>
          <w:w w:val="100"/>
        </w:rPr>
        <w:t> </w:t>
      </w:r>
      <w:r>
        <w:rPr>
          <w:spacing w:val="-16"/>
          <w:w w:val="100"/>
        </w:rPr>
        <w:t>“贵公司”）财务报表，包括</w:t>
      </w:r>
      <w:r>
        <w:rPr>
          <w:spacing w:val="-68"/>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
          <w:w w:val="100"/>
        </w:rPr>
        <w:t> </w:t>
      </w:r>
      <w:r>
        <w:rPr>
          <w:w w:val="100"/>
        </w:rPr>
        <w:t>年</w:t>
      </w:r>
      <w:r>
        <w:rPr>
          <w:spacing w:val="-68"/>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68"/>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
          <w:w w:val="100"/>
        </w:rPr>
        <w:t> </w:t>
      </w:r>
      <w:r>
        <w:rPr>
          <w:spacing w:val="-4"/>
          <w:w w:val="100"/>
        </w:rPr>
        <w:t>日的资产负债表、</w:t>
      </w:r>
      <w:r>
        <w:rPr>
          <w:rFonts w:ascii="Times New Roman" w:hAnsi="Times New Roman" w:cs="Times New Roman" w:eastAsia="Times New Roman" w:hint="default"/>
          <w:spacing w:val="-4"/>
          <w:w w:val="100"/>
        </w:rPr>
        <w:t>2011</w:t>
      </w:r>
      <w:r>
        <w:rPr>
          <w:rFonts w:ascii="Times New Roman" w:hAnsi="Times New Roman" w:cs="Times New Roman" w:eastAsia="Times New Roman" w:hint="default"/>
          <w:w w:val="100"/>
        </w:rPr>
        <w:t> </w:t>
      </w:r>
      <w:r>
        <w:rPr/>
        <w:t>年度的利润表、</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年度的现金流量表、</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年度的所有者权益变</w:t>
      </w:r>
      <w:r>
        <w:rPr>
          <w:spacing w:val="-135"/>
        </w:rPr>
        <w:t> </w:t>
      </w:r>
      <w:r>
        <w:rPr>
          <w:spacing w:val="-135"/>
        </w:rPr>
      </w:r>
      <w:r>
        <w:rPr/>
        <w:t>动表以及财务报表附注。</w:t>
      </w:r>
    </w:p>
    <w:p>
      <w:pPr>
        <w:spacing w:line="810" w:lineRule="atLeast" w:before="62"/>
        <w:ind w:left="676" w:right="0" w:firstLine="7"/>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一、管理层对财务报表的责任</w:t>
      </w:r>
      <w:r>
        <w:rPr>
          <w:rFonts w:ascii="Microsoft JhengHei" w:hAnsi="Microsoft JhengHei" w:cs="Microsoft JhengHei" w:eastAsia="Microsoft JhengHei" w:hint="default"/>
          <w:b/>
          <w:bCs/>
          <w:spacing w:val="-67"/>
          <w:sz w:val="28"/>
          <w:szCs w:val="28"/>
        </w:rPr>
        <w:t> </w:t>
      </w:r>
      <w:r>
        <w:rPr>
          <w:rFonts w:ascii="宋体" w:hAnsi="宋体" w:cs="宋体" w:eastAsia="宋体" w:hint="default"/>
          <w:spacing w:val="4"/>
          <w:sz w:val="28"/>
          <w:szCs w:val="28"/>
        </w:rPr>
        <w:t>编制和公允列报财务报表是贵公司管理层的责任。这种责任包</w:t>
      </w:r>
    </w:p>
    <w:p>
      <w:pPr>
        <w:pStyle w:val="Heading3"/>
        <w:spacing w:line="380" w:lineRule="exact" w:before="38"/>
        <w:ind w:right="289"/>
        <w:jc w:val="both"/>
      </w:pPr>
      <w:r>
        <w:rPr>
          <w:spacing w:val="-8"/>
          <w:w w:val="100"/>
        </w:rPr>
        <w:t>括：（</w:t>
      </w:r>
      <w:r>
        <w:rPr>
          <w:rFonts w:ascii="Times New Roman" w:hAnsi="Times New Roman" w:cs="Times New Roman" w:eastAsia="Times New Roman" w:hint="default"/>
          <w:spacing w:val="-8"/>
          <w:w w:val="100"/>
        </w:rPr>
        <w:t>1</w:t>
      </w:r>
      <w:r>
        <w:rPr>
          <w:spacing w:val="-8"/>
          <w:w w:val="100"/>
        </w:rPr>
        <w:t>）按照企业会计准则的规定编制财务报表，并使其实现公允反</w:t>
      </w:r>
      <w:r>
        <w:rPr>
          <w:w w:val="100"/>
        </w:rPr>
        <w:t> </w:t>
      </w:r>
      <w:r>
        <w:rPr>
          <w:spacing w:val="-8"/>
          <w:w w:val="100"/>
        </w:rPr>
        <w:t>映；（</w:t>
      </w:r>
      <w:r>
        <w:rPr>
          <w:rFonts w:ascii="Times New Roman" w:hAnsi="Times New Roman" w:cs="Times New Roman" w:eastAsia="Times New Roman" w:hint="default"/>
          <w:spacing w:val="-8"/>
          <w:w w:val="100"/>
        </w:rPr>
        <w:t>2</w:t>
      </w:r>
      <w:r>
        <w:rPr>
          <w:spacing w:val="-8"/>
          <w:w w:val="100"/>
        </w:rPr>
        <w:t>）设计、执行和维护必要的内部控制，以使财务报表不存在由</w:t>
      </w:r>
      <w:r>
        <w:rPr>
          <w:w w:val="100"/>
        </w:rPr>
        <w:t> </w:t>
      </w:r>
      <w:r>
        <w:rPr/>
        <w:t>于舞弊或错误导致的重大错报。</w:t>
      </w:r>
    </w:p>
    <w:p>
      <w:pPr>
        <w:spacing w:line="810" w:lineRule="atLeast" w:before="25"/>
        <w:ind w:left="676" w:right="0" w:firstLine="7"/>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二、注册会计师的责任</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4"/>
          <w:sz w:val="28"/>
          <w:szCs w:val="28"/>
        </w:rPr>
        <w:t>我们的责任是在执行审计工作的基础上对财务报表发表审计意</w:t>
      </w:r>
    </w:p>
    <w:p>
      <w:pPr>
        <w:pStyle w:val="Heading3"/>
        <w:spacing w:line="247" w:lineRule="auto" w:before="15"/>
        <w:ind w:left="0" w:right="206"/>
        <w:jc w:val="right"/>
      </w:pPr>
      <w:r>
        <w:rPr>
          <w:spacing w:val="-4"/>
        </w:rPr>
        <w:t>见。我们按照中国注册会计师审计准则的规定执行了审计工作。中国</w:t>
      </w:r>
      <w:r>
        <w:rPr>
          <w:w w:val="100"/>
        </w:rPr>
        <w:t> </w:t>
      </w:r>
      <w:r>
        <w:rPr>
          <w:spacing w:val="-4"/>
        </w:rPr>
        <w:t>注册会计师审计准则要求我们遵守中国注册会计师职业道德守则，计</w:t>
      </w:r>
      <w:r>
        <w:rPr>
          <w:w w:val="100"/>
        </w:rPr>
        <w:t> </w:t>
      </w:r>
      <w:r>
        <w:rPr>
          <w:spacing w:val="-1"/>
        </w:rPr>
        <w:t>划和执行审计工作以对财务报表是否不存在重大错报获取合理保证。</w:t>
      </w:r>
    </w:p>
    <w:p>
      <w:pPr>
        <w:spacing w:line="240" w:lineRule="auto" w:before="7"/>
        <w:rPr>
          <w:rFonts w:ascii="宋体" w:hAnsi="宋体" w:cs="宋体" w:eastAsia="宋体" w:hint="default"/>
          <w:sz w:val="35"/>
          <w:szCs w:val="35"/>
        </w:rPr>
      </w:pPr>
    </w:p>
    <w:p>
      <w:pPr>
        <w:pStyle w:val="Heading3"/>
        <w:spacing w:line="249" w:lineRule="auto"/>
        <w:ind w:right="283" w:firstLine="559"/>
        <w:jc w:val="both"/>
      </w:pPr>
      <w:r>
        <w:rPr>
          <w:spacing w:val="-4"/>
        </w:rPr>
        <w:t>审计工作涉及实施审计程序，以获取有关财务报表金额和披露的</w:t>
      </w:r>
      <w:r>
        <w:rPr>
          <w:w w:val="100"/>
        </w:rPr>
        <w:t> </w:t>
      </w:r>
      <w:r>
        <w:rPr>
          <w:spacing w:val="-4"/>
        </w:rPr>
        <w:t>审计证据。选择的审计程序取决于注册会计师的判断，包括对由于舞</w:t>
      </w:r>
      <w:r>
        <w:rPr>
          <w:spacing w:val="-107"/>
        </w:rPr>
        <w:t> </w:t>
      </w:r>
      <w:r>
        <w:rPr>
          <w:spacing w:val="-107"/>
        </w:rPr>
      </w:r>
      <w:r>
        <w:rPr>
          <w:spacing w:val="-1"/>
          <w:w w:val="95"/>
        </w:rPr>
        <w:t>弊或错误导致的财务报表重大错报风险的评估。在进行风险评估时，</w:t>
      </w:r>
      <w:r>
        <w:rPr>
          <w:spacing w:val="94"/>
          <w:w w:val="95"/>
        </w:rPr>
        <w:t> </w:t>
      </w:r>
      <w:r>
        <w:rPr>
          <w:spacing w:val="94"/>
          <w:w w:val="95"/>
        </w:rPr>
      </w:r>
      <w:r>
        <w:rPr>
          <w:spacing w:val="-4"/>
        </w:rPr>
        <w:t>注册会计师考虑与财务报表编制和公允列报相关的内部控制，以设计</w:t>
      </w:r>
      <w:r>
        <w:rPr>
          <w:spacing w:val="-108"/>
        </w:rPr>
        <w:t> </w:t>
      </w:r>
      <w:r>
        <w:rPr>
          <w:spacing w:val="-108"/>
        </w:rPr>
      </w:r>
      <w:r>
        <w:rPr>
          <w:spacing w:val="-4"/>
        </w:rPr>
        <w:t>恰当的审计程序，但目的并非对内部控制的有效性发表意见。审计工</w:t>
      </w:r>
      <w:r>
        <w:rPr>
          <w:spacing w:val="-109"/>
        </w:rPr>
        <w:t> </w:t>
      </w:r>
      <w:r>
        <w:rPr>
          <w:spacing w:val="-109"/>
        </w:rPr>
      </w:r>
      <w:r>
        <w:rPr>
          <w:spacing w:val="3"/>
        </w:rPr>
        <w:t>作还包括评价管理层选用会计政策的恰当性和作出会计估计的合理</w:t>
      </w:r>
      <w:r>
        <w:rPr>
          <w:spacing w:val="-90"/>
        </w:rPr>
        <w:t> </w:t>
      </w:r>
      <w:r>
        <w:rPr>
          <w:spacing w:val="-90"/>
        </w:rPr>
      </w:r>
      <w:r>
        <w:rPr/>
        <w:t>性，以及评价财务报表的总体列报。</w:t>
      </w:r>
    </w:p>
    <w:p>
      <w:pPr>
        <w:spacing w:after="0" w:line="249" w:lineRule="auto"/>
        <w:jc w:val="both"/>
        <w:sectPr>
          <w:footerReference w:type="default" r:id="rId28"/>
          <w:pgSz w:w="11910" w:h="16840"/>
          <w:pgMar w:footer="976" w:header="877" w:top="1060" w:bottom="1160" w:left="1680" w:right="1500"/>
          <w:pgNumType w:star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3"/>
        <w:spacing w:line="261" w:lineRule="auto" w:before="14"/>
        <w:ind w:right="0" w:firstLine="559"/>
        <w:jc w:val="left"/>
      </w:pPr>
      <w:r>
        <w:rPr>
          <w:spacing w:val="-4"/>
        </w:rPr>
        <w:t>我们相信，我们获取的审计证据是充分、适当的，为发表审计意</w:t>
      </w:r>
      <w:r>
        <w:rPr>
          <w:w w:val="100"/>
        </w:rPr>
        <w:t> </w:t>
      </w:r>
      <w:r>
        <w:rPr/>
        <w:t>见提供了基础。</w:t>
      </w:r>
    </w:p>
    <w:p>
      <w:pPr>
        <w:pStyle w:val="Heading3"/>
        <w:spacing w:line="850" w:lineRule="atLeast" w:before="35"/>
        <w:ind w:left="676" w:right="0" w:hanging="75"/>
        <w:jc w:val="left"/>
      </w:pP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66"/>
        </w:rPr>
        <w:t> </w:t>
      </w:r>
      <w:r>
        <w:rPr>
          <w:spacing w:val="-4"/>
        </w:rPr>
        <w:t>我们认为，贵公司财务报表在所有重大方面按照企业会计准则的</w:t>
      </w:r>
    </w:p>
    <w:p>
      <w:pPr>
        <w:pStyle w:val="Heading3"/>
        <w:spacing w:line="240" w:lineRule="auto" w:before="32"/>
        <w:ind w:right="0"/>
        <w:jc w:val="left"/>
        <w:rPr>
          <w:rFonts w:ascii="Times New Roman" w:hAnsi="Times New Roman" w:cs="Times New Roman" w:eastAsia="Times New Roman" w:hint="default"/>
        </w:rPr>
      </w:pPr>
      <w:r>
        <w:rPr>
          <w:w w:val="100"/>
        </w:rPr>
        <w:t>规定编</w:t>
      </w:r>
      <w:r>
        <w:rPr>
          <w:spacing w:val="-5"/>
          <w:w w:val="100"/>
        </w:rPr>
        <w:t>制</w:t>
      </w:r>
      <w:r>
        <w:rPr>
          <w:spacing w:val="-140"/>
          <w:w w:val="100"/>
        </w:rPr>
        <w:t>，</w:t>
      </w:r>
      <w:r>
        <w:rPr>
          <w:w w:val="100"/>
        </w:rPr>
        <w:t>公允反映了贵</w:t>
      </w:r>
      <w:r>
        <w:rPr>
          <w:spacing w:val="-5"/>
          <w:w w:val="100"/>
        </w:rPr>
        <w:t>公</w:t>
      </w:r>
      <w:r>
        <w:rPr>
          <w:w w:val="100"/>
        </w:rPr>
        <w:t>司</w:t>
      </w:r>
      <w:r>
        <w:rPr>
          <w:spacing w:val="-90"/>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11"/>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1"/>
        </w:rPr>
        <w:t> </w:t>
      </w:r>
      <w:r>
        <w:rPr>
          <w:w w:val="100"/>
        </w:rPr>
        <w:t>年</w:t>
      </w:r>
      <w:r>
        <w:rPr>
          <w:spacing w:val="-90"/>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1"/>
        </w:rPr>
        <w:t> </w:t>
      </w:r>
      <w:r>
        <w:rPr>
          <w:w w:val="100"/>
        </w:rPr>
        <w:t>月</w:t>
      </w:r>
      <w:r>
        <w:rPr>
          <w:spacing w:val="-90"/>
        </w:rPr>
        <w:t> </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19"/>
        </w:rPr>
        <w:t> </w:t>
      </w:r>
      <w:r>
        <w:rPr>
          <w:w w:val="100"/>
        </w:rPr>
        <w:t>日的财务状况</w:t>
      </w:r>
      <w:r>
        <w:rPr>
          <w:spacing w:val="-5"/>
          <w:w w:val="100"/>
        </w:rPr>
        <w:t>以</w:t>
      </w:r>
      <w:r>
        <w:rPr>
          <w:w w:val="100"/>
        </w:rPr>
        <w:t>及</w:t>
      </w:r>
      <w:r>
        <w:rPr>
          <w:spacing w:val="-90"/>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14"/>
          <w:w w:val="100"/>
        </w:rPr>
        <w:t>1</w:t>
      </w:r>
      <w:r>
        <w:rPr>
          <w:rFonts w:ascii="Times New Roman" w:hAnsi="Times New Roman" w:cs="Times New Roman" w:eastAsia="Times New Roman" w:hint="default"/>
          <w:w w:val="100"/>
        </w:rPr>
        <w:t>1</w:t>
      </w:r>
    </w:p>
    <w:p>
      <w:pPr>
        <w:pStyle w:val="Heading3"/>
        <w:spacing w:line="240" w:lineRule="auto" w:before="13"/>
        <w:ind w:right="0"/>
        <w:jc w:val="left"/>
      </w:pPr>
      <w:r>
        <w:rPr/>
        <w:t>年度的经营成果和现金流量。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26"/>
          <w:szCs w:val="26"/>
        </w:rPr>
      </w:pPr>
    </w:p>
    <w:p>
      <w:pPr>
        <w:pStyle w:val="Heading2"/>
        <w:tabs>
          <w:tab w:pos="4319" w:val="left" w:leader="none"/>
        </w:tabs>
        <w:spacing w:line="463" w:lineRule="exact"/>
        <w:ind w:right="0"/>
        <w:jc w:val="left"/>
        <w:rPr>
          <w:b w:val="0"/>
          <w:bCs w:val="0"/>
        </w:rPr>
      </w:pPr>
      <w:r>
        <w:rPr/>
        <w:t>立信会计师事务所</w:t>
        <w:tab/>
        <w:t>中国注册会计师：朱伟</w:t>
      </w:r>
      <w:r>
        <w:rPr>
          <w:b w:val="0"/>
          <w:bCs w:val="0"/>
        </w:rPr>
      </w:r>
    </w:p>
    <w:p>
      <w:pPr>
        <w:pStyle w:val="Heading2"/>
        <w:spacing w:line="463" w:lineRule="exact"/>
        <w:ind w:right="0"/>
        <w:jc w:val="left"/>
        <w:rPr>
          <w:b w:val="0"/>
          <w:bCs w:val="0"/>
        </w:rPr>
      </w:pPr>
      <w:r>
        <w:rPr/>
        <w:t>（特殊普通合伙）</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pStyle w:val="Heading2"/>
        <w:spacing w:line="240" w:lineRule="auto" w:before="251"/>
        <w:ind w:left="4317" w:right="0"/>
        <w:jc w:val="left"/>
        <w:rPr>
          <w:b w:val="0"/>
          <w:bCs w:val="0"/>
        </w:rPr>
      </w:pPr>
      <w:r>
        <w:rPr/>
        <w:t>中国注册会计师：陈科举</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pStyle w:val="Heading2"/>
        <w:tabs>
          <w:tab w:pos="4307" w:val="left" w:leader="none"/>
        </w:tabs>
        <w:spacing w:line="240" w:lineRule="auto" w:before="251"/>
        <w:ind w:left="803" w:right="0"/>
        <w:jc w:val="left"/>
        <w:rPr>
          <w:b w:val="0"/>
          <w:bCs w:val="0"/>
        </w:rPr>
      </w:pPr>
      <w:r>
        <w:rPr>
          <w:w w:val="100"/>
        </w:rPr>
        <w:t>中国</w:t>
      </w:r>
      <w:r>
        <w:rPr>
          <w:w w:val="393"/>
        </w:rPr>
        <w:t>·</w:t>
      </w:r>
      <w:r>
        <w:rPr>
          <w:w w:val="100"/>
        </w:rPr>
        <w:t>上海</w:t>
      </w:r>
      <w:r>
        <w:rPr/>
        <w:tab/>
      </w:r>
      <w:r>
        <w:rPr>
          <w:w w:val="100"/>
        </w:rPr>
        <w:t>二○一二年四月二十日</w:t>
      </w:r>
      <w:r>
        <w:rPr>
          <w:b w:val="0"/>
          <w:bCs w:val="0"/>
          <w:w w:val="100"/>
        </w:rPr>
      </w:r>
    </w:p>
    <w:p>
      <w:pPr>
        <w:spacing w:after="0" w:line="240" w:lineRule="auto"/>
        <w:jc w:val="left"/>
        <w:sectPr>
          <w:pgSz w:w="11910" w:h="16840"/>
          <w:pgMar w:header="877" w:footer="976" w:top="1060" w:bottom="1160" w:left="1680" w:right="1660"/>
        </w:sectPr>
      </w:pPr>
    </w:p>
    <w:p>
      <w:pPr>
        <w:spacing w:before="26"/>
        <w:ind w:left="2544" w:right="276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p>
      <w:pPr>
        <w:spacing w:before="6"/>
        <w:ind w:left="2544" w:right="275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7"/>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before="54"/>
        <w:ind w:left="278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3"/>
          <w:szCs w:val="13"/>
        </w:rPr>
      </w:pPr>
    </w:p>
    <w:tbl>
      <w:tblPr>
        <w:tblW w:w="0" w:type="auto"/>
        <w:jc w:val="left"/>
        <w:tblInd w:w="110" w:type="dxa"/>
        <w:tblLayout w:type="fixed"/>
        <w:tblCellMar>
          <w:top w:w="0" w:type="dxa"/>
          <w:left w:w="0" w:type="dxa"/>
          <w:bottom w:w="0" w:type="dxa"/>
          <w:right w:w="0" w:type="dxa"/>
        </w:tblCellMar>
        <w:tblLook w:val="01E0"/>
      </w:tblPr>
      <w:tblGrid>
        <w:gridCol w:w="3542"/>
        <w:gridCol w:w="1066"/>
        <w:gridCol w:w="1961"/>
        <w:gridCol w:w="1961"/>
      </w:tblGrid>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25" w:lineRule="exact"/>
              <w:ind w:left="4"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1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543,442,794.87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16,278,833.91</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47,609,686.00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36,286,724.00</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29,071,851.42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34,138,603.85</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64,444,260.33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32,263,834.01</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8,961,779.84</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3,626,970.35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2,837,539.28</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120,330,026.33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82,812,266.21</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817,487,369.14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204,617,801.26</w:t>
            </w:r>
          </w:p>
        </w:tc>
      </w:tr>
      <w:tr>
        <w:trPr>
          <w:trHeight w:val="295"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（八）</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315,454,347.59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195,650,450.14</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62,771,837.76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15,388,681.07</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34,880.07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42,969.83</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（十一）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55,701,004.57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56,839,869.75</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（十二）</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1,180,000.00</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（十三）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1,931,430.86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1,822,567.25</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437,073,500.85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269,744,538.04</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1,254,560,869.99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474,362,339.30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1"/>
          <w:szCs w:val="21"/>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tabs>
          <w:tab w:pos="2817" w:val="left" w:leader="none"/>
          <w:tab w:pos="5786"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企业法定代表人：尤小平</w:t>
        <w:tab/>
        <w:t>主管会计工作负责人：叶芬弟</w:t>
        <w:tab/>
        <w:t>会计机构负责人：李德光</w:t>
      </w:r>
    </w:p>
    <w:p>
      <w:pPr>
        <w:spacing w:after="0"/>
        <w:jc w:val="left"/>
        <w:rPr>
          <w:rFonts w:ascii="宋体" w:hAnsi="宋体" w:cs="宋体" w:eastAsia="宋体" w:hint="default"/>
          <w:sz w:val="18"/>
          <w:szCs w:val="18"/>
        </w:rPr>
        <w:sectPr>
          <w:headerReference w:type="default" r:id="rId29"/>
          <w:pgSz w:w="11910" w:h="16840"/>
          <w:pgMar w:header="877" w:footer="976" w:top="1320" w:bottom="1160" w:left="1680" w:right="1460"/>
        </w:sectPr>
      </w:pPr>
    </w:p>
    <w:p>
      <w:pPr>
        <w:spacing w:before="26"/>
        <w:ind w:left="2540" w:right="276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资产负债表（续）</w:t>
      </w:r>
      <w:r>
        <w:rPr>
          <w:rFonts w:ascii="Microsoft JhengHei" w:hAnsi="Microsoft JhengHei" w:cs="Microsoft JhengHei" w:eastAsia="Microsoft JhengHei" w:hint="default"/>
          <w:sz w:val="18"/>
          <w:szCs w:val="18"/>
        </w:rPr>
      </w:r>
    </w:p>
    <w:p>
      <w:pPr>
        <w:spacing w:before="6"/>
        <w:ind w:left="2544" w:right="275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7"/>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before="8"/>
        <w:ind w:left="2544" w:right="276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6"/>
          <w:szCs w:val="16"/>
        </w:rPr>
      </w:pPr>
    </w:p>
    <w:tbl>
      <w:tblPr>
        <w:tblW w:w="0" w:type="auto"/>
        <w:jc w:val="left"/>
        <w:tblInd w:w="110" w:type="dxa"/>
        <w:tblLayout w:type="fixed"/>
        <w:tblCellMar>
          <w:top w:w="0" w:type="dxa"/>
          <w:left w:w="0" w:type="dxa"/>
          <w:bottom w:w="0" w:type="dxa"/>
          <w:right w:w="0" w:type="dxa"/>
        </w:tblCellMar>
        <w:tblLook w:val="01E0"/>
      </w:tblPr>
      <w:tblGrid>
        <w:gridCol w:w="3542"/>
        <w:gridCol w:w="1066"/>
        <w:gridCol w:w="1961"/>
        <w:gridCol w:w="1961"/>
      </w:tblGrid>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7"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1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（十五）</w:t>
            </w: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58,000,000.00</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2,387,312.05</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43,804,442.86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26,205,742.21</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3,228,703.09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3,345,087.33</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（十九）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6,521,886.74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6,815,360.28</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（二十）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5"/>
              <w:jc w:val="right"/>
              <w:rPr>
                <w:rFonts w:ascii="Times New Roman" w:hAnsi="Times New Roman" w:cs="Times New Roman" w:eastAsia="Times New Roman" w:hint="default"/>
                <w:sz w:val="18"/>
                <w:szCs w:val="18"/>
              </w:rPr>
            </w:pPr>
            <w:r>
              <w:rPr>
                <w:rFonts w:ascii="Times New Roman"/>
                <w:spacing w:val="-2"/>
                <w:sz w:val="18"/>
              </w:rPr>
              <w:t>-2,451,118.11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-2,035,752.73</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34,251.08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131,230.31</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324,764.38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249,475.07</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53,850,242.09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92,711,142.47</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16,400,000.00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530,000.00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16,930,000.00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25,600,000.00</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70,780,242.09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2"/>
                <w:sz w:val="18"/>
              </w:rPr>
              <w:t>118,311,142.47</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5"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（二十五）</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158,000,000.00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775,322,426.70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66,534,441.94</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25,045,820.12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17,151,675.49</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 w:right="0"/>
              <w:jc w:val="center"/>
              <w:rPr>
                <w:rFonts w:ascii="宋体" w:hAnsi="宋体" w:cs="宋体" w:eastAsia="宋体" w:hint="default"/>
                <w:sz w:val="18"/>
                <w:szCs w:val="18"/>
              </w:rPr>
            </w:pPr>
            <w:r>
              <w:rPr>
                <w:rFonts w:ascii="宋体" w:hAnsi="宋体" w:cs="宋体" w:eastAsia="宋体" w:hint="default"/>
                <w:sz w:val="18"/>
                <w:szCs w:val="18"/>
              </w:rPr>
              <w:t>（二十八）</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225,412,381.08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154,365,079.40</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股东权益合计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1,183,780,627.90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356,051,196.83</w:t>
            </w:r>
          </w:p>
        </w:tc>
      </w:tr>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负债和股东权益总计</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1,254,560,869.99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474,362,339.30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1"/>
          <w:szCs w:val="21"/>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tabs>
          <w:tab w:pos="2817" w:val="left" w:leader="none"/>
          <w:tab w:pos="5786"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企业法定代表人：尤小平</w:t>
        <w:tab/>
        <w:t>主管会计工作负责人：叶芬弟</w:t>
        <w:tab/>
        <w:t>会计机构负责人：李德光</w:t>
      </w:r>
    </w:p>
    <w:p>
      <w:pPr>
        <w:spacing w:after="0"/>
        <w:jc w:val="left"/>
        <w:rPr>
          <w:rFonts w:ascii="宋体" w:hAnsi="宋体" w:cs="宋体" w:eastAsia="宋体" w:hint="default"/>
          <w:sz w:val="18"/>
          <w:szCs w:val="18"/>
        </w:rPr>
        <w:sectPr>
          <w:pgSz w:w="11910" w:h="16840"/>
          <w:pgMar w:header="877" w:footer="976" w:top="1320" w:bottom="1160" w:left="1680" w:right="1460"/>
        </w:sectPr>
      </w:pPr>
    </w:p>
    <w:p>
      <w:pPr>
        <w:spacing w:before="26"/>
        <w:ind w:left="2544" w:right="276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利润表</w:t>
      </w:r>
      <w:r>
        <w:rPr>
          <w:rFonts w:ascii="Microsoft JhengHei" w:hAnsi="Microsoft JhengHei" w:cs="Microsoft JhengHei" w:eastAsia="Microsoft JhengHei" w:hint="default"/>
          <w:sz w:val="18"/>
          <w:szCs w:val="18"/>
        </w:rPr>
      </w:r>
    </w:p>
    <w:p>
      <w:pPr>
        <w:spacing w:before="6"/>
        <w:ind w:left="2544" w:right="275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before="8"/>
        <w:ind w:left="2544" w:right="276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15"/>
        <w:rPr>
          <w:rFonts w:ascii="Microsoft JhengHei" w:hAnsi="Microsoft JhengHei" w:cs="Microsoft JhengHei" w:eastAsia="Microsoft JhengHei"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4188"/>
        <w:gridCol w:w="979"/>
        <w:gridCol w:w="1680"/>
        <w:gridCol w:w="1680"/>
      </w:tblGrid>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7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7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二十九</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470,612,266.30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433,182,433.79</w:t>
            </w:r>
          </w:p>
        </w:tc>
      </w:tr>
      <w:tr>
        <w:trPr>
          <w:trHeight w:val="46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二十九</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335,353,486.71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286,593,382.63</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（三十）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216,812.40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403,481.18</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三十一</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8,087,054.56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6,535,589.97</w:t>
            </w:r>
          </w:p>
        </w:tc>
      </w:tr>
      <w:tr>
        <w:trPr>
          <w:trHeight w:val="46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三十二</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50,501,301.21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42,815,804.21</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三十三</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-11,657,975.53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4,407,164.13</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三十四</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2,680,490.51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-934,163.55</w:t>
            </w:r>
          </w:p>
        </w:tc>
      </w:tr>
      <w:tr>
        <w:trPr>
          <w:trHeight w:val="46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pacing w:val="-4"/>
                <w:sz w:val="18"/>
                <w:szCs w:val="18"/>
              </w:rPr>
              <w:t>加：公允价值变动收益（损失以“－”号填列）</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85,431,096.44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93,361,175.22</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三十五</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6,947,150.47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6,917,591.75</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80,000.00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6,014,863.65</w:t>
            </w:r>
          </w:p>
        </w:tc>
      </w:tr>
      <w:tr>
        <w:trPr>
          <w:trHeight w:val="46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5,748,555.96</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92,298,246.91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94,263,903.32</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13,356,800.60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12,981,900.28</w:t>
            </w:r>
          </w:p>
        </w:tc>
      </w:tr>
      <w:tr>
        <w:trPr>
          <w:trHeight w:val="46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78,941,446.31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81,282,003.04</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三十八</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0.52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0.69</w:t>
            </w:r>
          </w:p>
        </w:tc>
      </w:tr>
      <w:tr>
        <w:trPr>
          <w:trHeight w:val="46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三十八</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0.52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0.69</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三十九</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-2,029,215.24</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9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76,912,231.07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81,282,003.04</w:t>
            </w:r>
          </w:p>
        </w:tc>
      </w:tr>
    </w:tbl>
    <w:p>
      <w:pPr>
        <w:spacing w:line="240" w:lineRule="auto" w:before="12"/>
        <w:rPr>
          <w:rFonts w:ascii="Microsoft JhengHei" w:hAnsi="Microsoft JhengHei" w:cs="Microsoft JhengHei" w:eastAsia="Microsoft JhengHei" w:hint="default"/>
          <w:b/>
          <w:bCs/>
          <w:sz w:val="20"/>
          <w:szCs w:val="20"/>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tabs>
          <w:tab w:pos="2817" w:val="left" w:leader="none"/>
          <w:tab w:pos="5786"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企业法定代表人：尤小平</w:t>
        <w:tab/>
        <w:t>主管会计工作负责人：叶芬弟</w:t>
        <w:tab/>
        <w:t>会计机构负责人：李德光</w:t>
      </w:r>
    </w:p>
    <w:p>
      <w:pPr>
        <w:spacing w:after="0"/>
        <w:jc w:val="left"/>
        <w:rPr>
          <w:rFonts w:ascii="宋体" w:hAnsi="宋体" w:cs="宋体" w:eastAsia="宋体" w:hint="default"/>
          <w:sz w:val="18"/>
          <w:szCs w:val="18"/>
        </w:rPr>
        <w:sectPr>
          <w:pgSz w:w="11910" w:h="16840"/>
          <w:pgMar w:header="877" w:footer="976" w:top="1320" w:bottom="1160" w:left="1680" w:right="1460"/>
        </w:sectPr>
      </w:pPr>
    </w:p>
    <w:p>
      <w:pPr>
        <w:spacing w:before="26"/>
        <w:ind w:left="2544" w:right="300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现金流量表</w:t>
      </w:r>
      <w:r>
        <w:rPr>
          <w:rFonts w:ascii="Microsoft JhengHei" w:hAnsi="Microsoft JhengHei" w:cs="Microsoft JhengHei" w:eastAsia="Microsoft JhengHei" w:hint="default"/>
          <w:sz w:val="18"/>
          <w:szCs w:val="18"/>
        </w:rPr>
      </w:r>
    </w:p>
    <w:p>
      <w:pPr>
        <w:spacing w:before="6"/>
        <w:ind w:left="2544" w:right="299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before="8"/>
        <w:ind w:left="2544" w:right="300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10" w:type="dxa"/>
        <w:tblLayout w:type="fixed"/>
        <w:tblCellMar>
          <w:top w:w="0" w:type="dxa"/>
          <w:left w:w="0" w:type="dxa"/>
          <w:bottom w:w="0" w:type="dxa"/>
          <w:right w:w="0" w:type="dxa"/>
        </w:tblCellMar>
        <w:tblLook w:val="01E0"/>
      </w:tblPr>
      <w:tblGrid>
        <w:gridCol w:w="4188"/>
        <w:gridCol w:w="1200"/>
        <w:gridCol w:w="1687"/>
        <w:gridCol w:w="1687"/>
      </w:tblGrid>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7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530,306,587.60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494,810,009.95</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5,641,738.55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554,227.75</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（四十）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14,137,789.01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7,900,581.33</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550,086,115.16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503,264,819.03</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404,942,076.65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351,025,062.82</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50,009,722.09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35,465,521.11</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18,072,353.83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27,611,708.97</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（四十）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21,918,773.91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15,230,438.53</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494,942,926.48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429,332,731.43</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55,143,188.68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73,932,087.60</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189" w:lineRule="auto" w:before="23"/>
              <w:ind w:left="645" w:right="110" w:hanging="18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 的现金净额</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9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63"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189" w:lineRule="auto" w:before="23"/>
              <w:ind w:left="645" w:right="110" w:hanging="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 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209,625,402.23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112,694,332.56</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9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209,625,402.23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112,694,332.56</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投资活动产生的现金流量净额</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-209,625,402.23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-112,684,332.56</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750,817,200.00</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148,000,000.00</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775,817,200.00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148,000,000.00</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91,600,000.00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2,571,025.49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3,673,537.60</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962,140.36</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94,171,025.49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129,635,677.96</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筹资活动产生的现金流量净额</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681,646,174.51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18,364,322.04</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四、汇率变动对现金及现金等价物的影响</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527,163,960.96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-20,387,922.92</w:t>
            </w:r>
          </w:p>
        </w:tc>
      </w:tr>
      <w:tr>
        <w:trPr>
          <w:trHeight w:val="277"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16,278,833.91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36,666,756.83</w:t>
            </w:r>
          </w:p>
        </w:tc>
      </w:tr>
      <w:tr>
        <w:trPr>
          <w:trHeight w:val="276" w:hRule="exact"/>
        </w:trPr>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六、期末现金及现金等价物余额</w:t>
            </w:r>
            <w:r>
              <w:rPr>
                <w:rFonts w:ascii="Microsoft JhengHei" w:hAnsi="Microsoft JhengHei" w:cs="Microsoft JhengHei" w:eastAsia="Microsoft JhengHei"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543,442,794.87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16,278,833.91</w:t>
            </w:r>
          </w:p>
        </w:tc>
      </w:tr>
    </w:tbl>
    <w:p>
      <w:pPr>
        <w:spacing w:line="240" w:lineRule="auto" w:before="3"/>
        <w:rPr>
          <w:rFonts w:ascii="Microsoft JhengHei" w:hAnsi="Microsoft JhengHei" w:cs="Microsoft JhengHei" w:eastAsia="Microsoft JhengHei" w:hint="default"/>
          <w:b/>
          <w:bCs/>
          <w:sz w:val="26"/>
          <w:szCs w:val="26"/>
        </w:rPr>
      </w:pPr>
    </w:p>
    <w:p>
      <w:pPr>
        <w:spacing w:before="44"/>
        <w:ind w:left="117" w:right="255"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footerReference w:type="default" r:id="rId30"/>
          <w:pgSz w:w="11910" w:h="16840"/>
          <w:pgMar w:footer="1425" w:header="877" w:top="1320" w:bottom="1620" w:left="1680" w:right="1220"/>
          <w:pgNumType w:start="65"/>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tabs>
          <w:tab w:pos="13595" w:val="left" w:leader="none"/>
        </w:tabs>
        <w:spacing w:line="300" w:lineRule="exact" w:before="0"/>
        <w:ind w:left="4811" w:right="0"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上海华峰超纤材料股份有限公司所有者权益变动表（</w:t>
      </w: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5"/>
          <w:sz w:val="18"/>
          <w:szCs w:val="18"/>
        </w:rPr>
        <w:t> </w:t>
      </w:r>
      <w:r>
        <w:rPr>
          <w:rFonts w:ascii="Microsoft JhengHei" w:hAnsi="Microsoft JhengHei" w:cs="Microsoft JhengHei" w:eastAsia="Microsoft JhengHei" w:hint="default"/>
          <w:b/>
          <w:bCs/>
          <w:sz w:val="18"/>
          <w:szCs w:val="18"/>
        </w:rPr>
        <w:t>年度）</w:t>
        <w:tab/>
      </w: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528"/>
        <w:gridCol w:w="1452"/>
        <w:gridCol w:w="1428"/>
        <w:gridCol w:w="900"/>
        <w:gridCol w:w="1260"/>
        <w:gridCol w:w="1260"/>
        <w:gridCol w:w="1260"/>
        <w:gridCol w:w="1440"/>
        <w:gridCol w:w="1620"/>
      </w:tblGrid>
      <w:tr>
        <w:trPr>
          <w:trHeight w:val="245" w:hRule="exact"/>
        </w:trPr>
        <w:tc>
          <w:tcPr>
            <w:tcW w:w="35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2"/>
                <w:sz w:val="15"/>
                <w:szCs w:val="15"/>
              </w:rPr>
              <w:t> </w:t>
            </w:r>
            <w:r>
              <w:rPr>
                <w:rFonts w:ascii="宋体" w:hAnsi="宋体" w:cs="宋体" w:eastAsia="宋体" w:hint="default"/>
                <w:sz w:val="15"/>
                <w:szCs w:val="15"/>
              </w:rPr>
              <w:t>目</w:t>
            </w:r>
          </w:p>
        </w:tc>
        <w:tc>
          <w:tcPr>
            <w:tcW w:w="106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45" w:hRule="exact"/>
        </w:trPr>
        <w:tc>
          <w:tcPr>
            <w:tcW w:w="352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pacing w:val="2"/>
                <w:w w:val="99"/>
                <w:sz w:val="15"/>
                <w:szCs w:val="15"/>
              </w:rPr>
              <w:t>减</w:t>
            </w:r>
            <w:r>
              <w:rPr>
                <w:rFonts w:ascii="宋体" w:hAnsi="宋体" w:cs="宋体" w:eastAsia="宋体" w:hint="default"/>
                <w:spacing w:val="-65"/>
                <w:w w:val="99"/>
                <w:sz w:val="15"/>
                <w:szCs w:val="15"/>
              </w:rPr>
              <w:t>：</w:t>
            </w:r>
            <w:r>
              <w:rPr>
                <w:rFonts w:ascii="宋体" w:hAnsi="宋体" w:cs="宋体" w:eastAsia="宋体" w:hint="default"/>
                <w:w w:val="99"/>
                <w:sz w:val="15"/>
                <w:szCs w:val="15"/>
              </w:rPr>
              <w:t>库</w:t>
            </w:r>
            <w:r>
              <w:rPr>
                <w:rFonts w:ascii="宋体" w:hAnsi="宋体" w:cs="宋体" w:eastAsia="宋体" w:hint="default"/>
                <w:spacing w:val="2"/>
                <w:w w:val="99"/>
                <w:sz w:val="15"/>
                <w:szCs w:val="15"/>
              </w:rPr>
              <w:t>存</w:t>
            </w:r>
            <w:r>
              <w:rPr>
                <w:rFonts w:ascii="宋体" w:hAnsi="宋体" w:cs="宋体" w:eastAsia="宋体" w:hint="default"/>
                <w:w w:val="99"/>
                <w:sz w:val="15"/>
                <w:szCs w:val="15"/>
              </w:rPr>
              <w:t>股</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Times New Roman" w:hAnsi="Times New Roman" w:cs="Times New Roman" w:eastAsia="Times New Roman" w:hint="default"/>
                <w:sz w:val="15"/>
                <w:szCs w:val="15"/>
              </w:rPr>
            </w:pPr>
            <w:r>
              <w:rPr>
                <w:rFonts w:ascii="Times New Roman"/>
                <w:spacing w:val="-1"/>
                <w:sz w:val="15"/>
              </w:rPr>
              <w:t>118,000,000.00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5"/>
                <w:szCs w:val="15"/>
              </w:rPr>
            </w:pPr>
            <w:r>
              <w:rPr>
                <w:rFonts w:ascii="Times New Roman"/>
                <w:w w:val="95"/>
                <w:sz w:val="15"/>
              </w:rPr>
              <w:t>66,534,441.94</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5"/>
                <w:szCs w:val="15"/>
              </w:rPr>
            </w:pPr>
            <w:r>
              <w:rPr>
                <w:rFonts w:ascii="Times New Roman"/>
                <w:w w:val="95"/>
                <w:sz w:val="15"/>
              </w:rPr>
              <w:t>17,151,675.49</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5"/>
                <w:szCs w:val="15"/>
              </w:rPr>
            </w:pPr>
            <w:r>
              <w:rPr>
                <w:rFonts w:ascii="Times New Roman"/>
                <w:w w:val="95"/>
                <w:sz w:val="15"/>
              </w:rPr>
              <w:t>154,365,079.40</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5"/>
                <w:szCs w:val="15"/>
              </w:rPr>
            </w:pPr>
            <w:r>
              <w:rPr>
                <w:rFonts w:ascii="Times New Roman"/>
                <w:w w:val="95"/>
                <w:sz w:val="15"/>
              </w:rPr>
              <w:t>356,051,196.83</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118,000,000.00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66,534,441.94</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17,151,675.49</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154,365,079.40</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356,051,196.83</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40,000,000.00</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708,787,984.76</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7,894,144.63</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71,047,301.68</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827,729,431.07</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78,941,446.31</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78,941,446.31</w:t>
            </w:r>
            <w:r>
              <w:rPr>
                <w:rFonts w:ascii="Times New Roman"/>
                <w:sz w:val="15"/>
              </w:rPr>
            </w: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w w:val="95"/>
                <w:sz w:val="15"/>
              </w:rPr>
              <w:t>-2,029,215.24</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w w:val="95"/>
                <w:sz w:val="15"/>
              </w:rPr>
              <w:t>-2,029,215.24</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w w:val="95"/>
                <w:sz w:val="15"/>
              </w:rPr>
              <w:t>-2,029,215.24</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78,941,446.31</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76,912,231.07</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40,000,000.00</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710,817,200.00</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750,817,200.00</w:t>
            </w:r>
            <w:r>
              <w:rPr>
                <w:rFonts w:ascii="Times New Roman"/>
                <w:sz w:val="15"/>
              </w:rPr>
            </w: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40,000,000.00</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710,817,200.00</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750,817,200.00</w:t>
            </w:r>
            <w:r>
              <w:rPr>
                <w:rFonts w:ascii="Times New Roman"/>
                <w:sz w:val="15"/>
              </w:rPr>
            </w: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7,894,144.63</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15"/>
                <w:szCs w:val="15"/>
              </w:rPr>
            </w:pPr>
            <w:r>
              <w:rPr>
                <w:rFonts w:ascii="Times New Roman"/>
                <w:w w:val="95"/>
                <w:sz w:val="15"/>
              </w:rPr>
              <w:t>-7,894,144.63</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7,894,144.63</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w w:val="95"/>
                <w:sz w:val="15"/>
              </w:rPr>
              <w:t>-7,894,144.63</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158,000,000.00</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775,322,426.70</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25,045,820.12</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225,412,381.08</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15"/>
                <w:szCs w:val="15"/>
              </w:rPr>
            </w:pPr>
            <w:r>
              <w:rPr>
                <w:rFonts w:ascii="Times New Roman"/>
                <w:w w:val="95"/>
                <w:sz w:val="15"/>
              </w:rPr>
              <w:t>1,183,780,627.90</w:t>
            </w:r>
            <w:r>
              <w:rPr>
                <w:rFonts w:ascii="Times New Roman"/>
                <w:sz w:val="15"/>
              </w:rPr>
            </w:r>
          </w:p>
        </w:tc>
      </w:tr>
    </w:tbl>
    <w:p>
      <w:pPr>
        <w:tabs>
          <w:tab w:pos="6899" w:val="left" w:leader="none"/>
          <w:tab w:pos="10859" w:val="left" w:leader="none"/>
        </w:tabs>
        <w:spacing w:before="68"/>
        <w:ind w:left="239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企业法定代表人：尤小平</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叶芬弟</w:t>
        <w:tab/>
        <w:t>会计机构负责人：李德光</w:t>
      </w:r>
    </w:p>
    <w:p>
      <w:pPr>
        <w:spacing w:after="0"/>
        <w:jc w:val="left"/>
        <w:rPr>
          <w:rFonts w:ascii="宋体" w:hAnsi="宋体" w:cs="宋体" w:eastAsia="宋体" w:hint="default"/>
          <w:sz w:val="18"/>
          <w:szCs w:val="18"/>
        </w:rPr>
        <w:sectPr>
          <w:headerReference w:type="default" r:id="rId31"/>
          <w:footerReference w:type="default" r:id="rId32"/>
          <w:pgSz w:w="16840" w:h="11910" w:orient="landscape"/>
          <w:pgMar w:header="877" w:footer="976" w:top="1100" w:bottom="1160" w:left="800" w:right="900"/>
          <w:pgNumType w:start="6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3323" w:val="left" w:leader="none"/>
        </w:tabs>
        <w:spacing w:before="123"/>
        <w:ind w:left="4631" w:right="0"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上海华峰超纤材料股份有限公司所有者权益变动表（续）</w:t>
      </w: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5"/>
          <w:sz w:val="18"/>
          <w:szCs w:val="18"/>
        </w:rPr>
        <w:t> </w:t>
      </w:r>
      <w:r>
        <w:rPr>
          <w:rFonts w:ascii="Microsoft JhengHei" w:hAnsi="Microsoft JhengHei" w:cs="Microsoft JhengHei" w:eastAsia="Microsoft JhengHei" w:hint="default"/>
          <w:b/>
          <w:bCs/>
          <w:sz w:val="18"/>
          <w:szCs w:val="18"/>
        </w:rPr>
        <w:t>年度</w:t>
        <w:tab/>
      </w:r>
      <w:r>
        <w:rPr>
          <w:rFonts w:ascii="宋体" w:hAnsi="宋体" w:cs="宋体" w:eastAsia="宋体" w:hint="default"/>
          <w:sz w:val="18"/>
          <w:szCs w:val="18"/>
        </w:rPr>
        <w:t>单位：元</w:t>
      </w:r>
    </w:p>
    <w:p>
      <w:pPr>
        <w:spacing w:line="240" w:lineRule="auto" w:before="9"/>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528"/>
        <w:gridCol w:w="1452"/>
        <w:gridCol w:w="1428"/>
        <w:gridCol w:w="900"/>
        <w:gridCol w:w="1260"/>
        <w:gridCol w:w="1260"/>
        <w:gridCol w:w="1260"/>
        <w:gridCol w:w="1440"/>
        <w:gridCol w:w="1620"/>
      </w:tblGrid>
      <w:tr>
        <w:trPr>
          <w:trHeight w:val="245" w:hRule="exact"/>
        </w:trPr>
        <w:tc>
          <w:tcPr>
            <w:tcW w:w="35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2"/>
                <w:sz w:val="15"/>
                <w:szCs w:val="15"/>
              </w:rPr>
              <w:t> </w:t>
            </w:r>
            <w:r>
              <w:rPr>
                <w:rFonts w:ascii="宋体" w:hAnsi="宋体" w:cs="宋体" w:eastAsia="宋体" w:hint="default"/>
                <w:sz w:val="15"/>
                <w:szCs w:val="15"/>
              </w:rPr>
              <w:t>目</w:t>
            </w:r>
          </w:p>
        </w:tc>
        <w:tc>
          <w:tcPr>
            <w:tcW w:w="106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46" w:hRule="exact"/>
        </w:trPr>
        <w:tc>
          <w:tcPr>
            <w:tcW w:w="352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pacing w:val="2"/>
                <w:w w:val="99"/>
                <w:sz w:val="15"/>
                <w:szCs w:val="15"/>
              </w:rPr>
              <w:t>减</w:t>
            </w:r>
            <w:r>
              <w:rPr>
                <w:rFonts w:ascii="宋体" w:hAnsi="宋体" w:cs="宋体" w:eastAsia="宋体" w:hint="default"/>
                <w:spacing w:val="-65"/>
                <w:w w:val="99"/>
                <w:sz w:val="15"/>
                <w:szCs w:val="15"/>
              </w:rPr>
              <w:t>：</w:t>
            </w:r>
            <w:r>
              <w:rPr>
                <w:rFonts w:ascii="宋体" w:hAnsi="宋体" w:cs="宋体" w:eastAsia="宋体" w:hint="default"/>
                <w:w w:val="99"/>
                <w:sz w:val="15"/>
                <w:szCs w:val="15"/>
              </w:rPr>
              <w:t>库</w:t>
            </w:r>
            <w:r>
              <w:rPr>
                <w:rFonts w:ascii="宋体" w:hAnsi="宋体" w:cs="宋体" w:eastAsia="宋体" w:hint="default"/>
                <w:spacing w:val="2"/>
                <w:w w:val="99"/>
                <w:sz w:val="15"/>
                <w:szCs w:val="15"/>
              </w:rPr>
              <w:t>存</w:t>
            </w:r>
            <w:r>
              <w:rPr>
                <w:rFonts w:ascii="宋体" w:hAnsi="宋体" w:cs="宋体" w:eastAsia="宋体" w:hint="default"/>
                <w:w w:val="99"/>
                <w:sz w:val="15"/>
                <w:szCs w:val="15"/>
              </w:rPr>
              <w:t>股</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15"/>
                <w:szCs w:val="15"/>
              </w:rPr>
            </w:pPr>
            <w:r>
              <w:rPr>
                <w:rFonts w:ascii="Times New Roman"/>
                <w:spacing w:val="-1"/>
                <w:sz w:val="15"/>
              </w:rPr>
              <w:t>118,000,000.00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6" w:right="0"/>
              <w:jc w:val="left"/>
              <w:rPr>
                <w:rFonts w:ascii="Times New Roman" w:hAnsi="Times New Roman" w:cs="Times New Roman" w:eastAsia="Times New Roman" w:hint="default"/>
                <w:sz w:val="15"/>
                <w:szCs w:val="15"/>
              </w:rPr>
            </w:pPr>
            <w:r>
              <w:rPr>
                <w:rFonts w:ascii="Times New Roman"/>
                <w:sz w:val="15"/>
              </w:rPr>
              <w:t>66,534,441.94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9,023,475.19</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15"/>
                <w:szCs w:val="15"/>
              </w:rPr>
            </w:pPr>
            <w:r>
              <w:rPr>
                <w:rFonts w:ascii="Times New Roman"/>
                <w:w w:val="95"/>
                <w:sz w:val="15"/>
              </w:rPr>
              <w:t>81,211,276.66</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274,769,193.79</w:t>
            </w:r>
            <w:r>
              <w:rPr>
                <w:rFonts w:ascii="Times New Roman"/>
                <w:sz w:val="15"/>
              </w:rPr>
            </w: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118,000,000.00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6" w:right="0"/>
              <w:jc w:val="left"/>
              <w:rPr>
                <w:rFonts w:ascii="Times New Roman" w:hAnsi="Times New Roman" w:cs="Times New Roman" w:eastAsia="Times New Roman" w:hint="default"/>
                <w:sz w:val="15"/>
                <w:szCs w:val="15"/>
              </w:rPr>
            </w:pPr>
            <w:r>
              <w:rPr>
                <w:rFonts w:ascii="Times New Roman"/>
                <w:sz w:val="15"/>
              </w:rPr>
              <w:t>66,534,441.94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9,023,475.19</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w w:val="95"/>
                <w:sz w:val="15"/>
              </w:rPr>
              <w:t>81,211,276.66</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274,769,193.79</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8,128,200.30</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73,153,802.74</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81,282,003.04</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81,282,003.04</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81,282,003.04</w:t>
            </w:r>
            <w:r>
              <w:rPr>
                <w:rFonts w:ascii="Times New Roman"/>
                <w:sz w:val="15"/>
              </w:rPr>
            </w: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81,282,003.04</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81,282,003.04</w:t>
            </w:r>
            <w:r>
              <w:rPr>
                <w:rFonts w:ascii="Times New Roman"/>
                <w:sz w:val="15"/>
              </w:rPr>
            </w: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w w:val="95"/>
                <w:sz w:val="15"/>
              </w:rPr>
              <w:t>8,128,200.30</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w w:val="95"/>
                <w:sz w:val="15"/>
              </w:rPr>
              <w:t>-8,128,200.30</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5"/>
                <w:szCs w:val="15"/>
              </w:rPr>
            </w:pPr>
            <w:r>
              <w:rPr>
                <w:rFonts w:ascii="Times New Roman"/>
                <w:w w:val="95"/>
                <w:sz w:val="15"/>
              </w:rPr>
              <w:t>8,128,200.30</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Times New Roman" w:hAnsi="Times New Roman" w:cs="Times New Roman" w:eastAsia="Times New Roman" w:hint="default"/>
                <w:sz w:val="15"/>
                <w:szCs w:val="15"/>
              </w:rPr>
            </w:pPr>
            <w:r>
              <w:rPr>
                <w:rFonts w:ascii="Times New Roman"/>
                <w:w w:val="95"/>
                <w:sz w:val="15"/>
              </w:rPr>
              <w:t>-8,128,200.30</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15"/>
                <w:szCs w:val="15"/>
              </w:rPr>
            </w:pPr>
            <w:r>
              <w:rPr>
                <w:rFonts w:ascii="Times New Roman"/>
                <w:spacing w:val="-1"/>
                <w:sz w:val="15"/>
              </w:rPr>
              <w:t>118,000,000.00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6" w:right="0"/>
              <w:jc w:val="left"/>
              <w:rPr>
                <w:rFonts w:ascii="Times New Roman" w:hAnsi="Times New Roman" w:cs="Times New Roman" w:eastAsia="Times New Roman" w:hint="default"/>
                <w:sz w:val="15"/>
                <w:szCs w:val="15"/>
              </w:rPr>
            </w:pPr>
            <w:r>
              <w:rPr>
                <w:rFonts w:ascii="Times New Roman"/>
                <w:sz w:val="15"/>
              </w:rPr>
              <w:t>66,534,441.94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17,151,675.49</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154,365,079.40</w:t>
            </w:r>
            <w:r>
              <w:rPr>
                <w:rFonts w:ascii="Times New Roman"/>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5"/>
                <w:szCs w:val="15"/>
              </w:rPr>
            </w:pPr>
            <w:r>
              <w:rPr>
                <w:rFonts w:ascii="Times New Roman"/>
                <w:w w:val="95"/>
                <w:sz w:val="15"/>
              </w:rPr>
              <w:t>356,051,196.83</w:t>
            </w:r>
            <w:r>
              <w:rPr>
                <w:rFonts w:ascii="Times New Roman"/>
                <w:sz w:val="15"/>
              </w:rPr>
            </w:r>
          </w:p>
        </w:tc>
      </w:tr>
    </w:tbl>
    <w:p>
      <w:pPr>
        <w:spacing w:line="240" w:lineRule="auto" w:before="1"/>
        <w:rPr>
          <w:rFonts w:ascii="宋体" w:hAnsi="宋体" w:cs="宋体" w:eastAsia="宋体" w:hint="default"/>
          <w:sz w:val="19"/>
          <w:szCs w:val="19"/>
        </w:rPr>
      </w:pPr>
    </w:p>
    <w:p>
      <w:pPr>
        <w:tabs>
          <w:tab w:pos="6719" w:val="left" w:leader="none"/>
          <w:tab w:pos="10679" w:val="left" w:leader="none"/>
        </w:tabs>
        <w:spacing w:before="44"/>
        <w:ind w:left="248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企业法定代表人：尤小平</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叶芬弟</w:t>
        <w:tab/>
        <w:t>会计机构负责人：</w:t>
      </w:r>
      <w:r>
        <w:rPr>
          <w:rFonts w:ascii="宋体" w:hAnsi="宋体" w:cs="宋体" w:eastAsia="宋体" w:hint="default"/>
          <w:spacing w:val="-2"/>
          <w:sz w:val="18"/>
          <w:szCs w:val="18"/>
        </w:rPr>
        <w:t> </w:t>
      </w:r>
      <w:r>
        <w:rPr>
          <w:rFonts w:ascii="宋体" w:hAnsi="宋体" w:cs="宋体" w:eastAsia="宋体" w:hint="default"/>
          <w:sz w:val="18"/>
          <w:szCs w:val="18"/>
        </w:rPr>
        <w:t>李德光</w:t>
      </w:r>
    </w:p>
    <w:p>
      <w:pPr>
        <w:spacing w:after="0"/>
        <w:jc w:val="left"/>
        <w:rPr>
          <w:rFonts w:ascii="宋体" w:hAnsi="宋体" w:cs="宋体" w:eastAsia="宋体" w:hint="default"/>
          <w:sz w:val="18"/>
          <w:szCs w:val="18"/>
        </w:rPr>
        <w:sectPr>
          <w:pgSz w:w="16840" w:h="11910" w:orient="landscape"/>
          <w:pgMar w:header="877" w:footer="976" w:top="1100" w:bottom="1160" w:left="800" w:right="900"/>
        </w:sectPr>
      </w:pPr>
    </w:p>
    <w:p>
      <w:pPr>
        <w:tabs>
          <w:tab w:pos="7139" w:val="left" w:leader="none"/>
        </w:tabs>
        <w:spacing w:before="23"/>
        <w:ind w:left="120" w:right="30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32.15pt;height:.75pt;mso-position-horizontal-relative:char;mso-position-vertical-relative:line" coordorigin="0,0" coordsize="8643,15">
            <v:group style="position:absolute;left:7;top:7;width:8628;height:2" coordorigin="7,7" coordsize="8628,2">
              <v:shape style="position:absolute;left:7;top:7;width:8628;height:2" coordorigin="7,7" coordsize="8628,0" path="m7,7l863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0"/>
          <w:szCs w:val="20"/>
        </w:rPr>
      </w:pPr>
    </w:p>
    <w:p>
      <w:pPr>
        <w:spacing w:line="456" w:lineRule="exact" w:before="9"/>
        <w:ind w:left="3470" w:right="300" w:hanging="1284"/>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上海华峰超纤材料股份有限公司</w:t>
      </w:r>
      <w:r>
        <w:rPr>
          <w:rFonts w:ascii="Microsoft JhengHei" w:hAnsi="Microsoft JhengHei" w:cs="Microsoft JhengHei" w:eastAsia="Microsoft JhengHei" w:hint="default"/>
          <w:b/>
          <w:bCs/>
          <w:spacing w:val="-66"/>
          <w:sz w:val="32"/>
          <w:szCs w:val="32"/>
        </w:rPr>
        <w:t> </w:t>
      </w:r>
      <w:r>
        <w:rPr>
          <w:rFonts w:ascii="Microsoft JhengHei" w:hAnsi="Microsoft JhengHei" w:cs="Microsoft JhengHei" w:eastAsia="Microsoft JhengHei" w:hint="default"/>
          <w:b/>
          <w:bCs/>
          <w:spacing w:val="-66"/>
          <w:sz w:val="32"/>
          <w:szCs w:val="32"/>
        </w:rPr>
      </w:r>
      <w:r>
        <w:rPr>
          <w:rFonts w:ascii="Microsoft JhengHei" w:hAnsi="Microsoft JhengHei" w:cs="Microsoft JhengHei" w:eastAsia="Microsoft JhengHei" w:hint="default"/>
          <w:b/>
          <w:bCs/>
          <w:sz w:val="32"/>
          <w:szCs w:val="32"/>
        </w:rPr>
        <w:t>财务报表附注</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0"/>
          <w:szCs w:val="10"/>
        </w:rPr>
      </w:pPr>
    </w:p>
    <w:p>
      <w:pPr>
        <w:tabs>
          <w:tab w:pos="839" w:val="left" w:leader="none"/>
        </w:tabs>
        <w:spacing w:line="333" w:lineRule="exact" w:before="0"/>
        <w:ind w:left="105" w:right="30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一、</w:t>
        <w:tab/>
      </w:r>
      <w:r>
        <w:rPr>
          <w:rFonts w:ascii="Microsoft JhengHei" w:hAnsi="Microsoft JhengHei" w:cs="Microsoft JhengHei" w:eastAsia="Microsoft JhengHei" w:hint="default"/>
          <w:b/>
          <w:bCs/>
          <w:sz w:val="21"/>
          <w:szCs w:val="21"/>
        </w:rPr>
        <w:t>公司基本情况</w:t>
      </w:r>
      <w:r>
        <w:rPr>
          <w:rFonts w:ascii="Microsoft JhengHei" w:hAnsi="Microsoft JhengHei" w:cs="Microsoft JhengHei" w:eastAsia="Microsoft JhengHei" w:hint="default"/>
          <w:sz w:val="21"/>
          <w:szCs w:val="21"/>
        </w:rPr>
      </w:r>
    </w:p>
    <w:p>
      <w:pPr>
        <w:spacing w:line="348" w:lineRule="auto" w:before="143"/>
        <w:ind w:left="736" w:right="113" w:firstLine="0"/>
        <w:jc w:val="both"/>
        <w:rPr>
          <w:rFonts w:ascii="宋体" w:hAnsi="宋体" w:cs="宋体" w:eastAsia="宋体" w:hint="default"/>
          <w:sz w:val="21"/>
          <w:szCs w:val="21"/>
        </w:rPr>
      </w:pPr>
      <w:r>
        <w:rPr>
          <w:rFonts w:ascii="宋体" w:hAnsi="宋体" w:cs="宋体" w:eastAsia="宋体" w:hint="default"/>
          <w:spacing w:val="-4"/>
          <w:w w:val="99"/>
          <w:sz w:val="21"/>
          <w:szCs w:val="21"/>
        </w:rPr>
        <w:t>上海华峰超纤材料股份有限公司（以下简称“公司”或“本公司”）是在原华峰集团上海</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w w:val="95"/>
          <w:sz w:val="21"/>
          <w:szCs w:val="21"/>
        </w:rPr>
        <w:t>有限公司基础上整体变更设立的股份有限公司，由华峰集团有限公司和尤金焕等  </w:t>
      </w:r>
      <w:r>
        <w:rPr>
          <w:rFonts w:ascii="Times New Roman" w:hAnsi="Times New Roman" w:cs="Times New Roman" w:eastAsia="Times New Roman" w:hint="default"/>
          <w:w w:val="95"/>
          <w:sz w:val="21"/>
          <w:szCs w:val="21"/>
        </w:rPr>
        <w:t>38   </w:t>
      </w:r>
      <w:r>
        <w:rPr>
          <w:rFonts w:ascii="Times New Roman" w:hAnsi="Times New Roman" w:cs="Times New Roman" w:eastAsia="Times New Roman" w:hint="default"/>
          <w:spacing w:val="22"/>
          <w:w w:val="95"/>
          <w:sz w:val="21"/>
          <w:szCs w:val="21"/>
        </w:rPr>
        <w:t> </w:t>
      </w:r>
      <w:r>
        <w:rPr>
          <w:rFonts w:ascii="宋体" w:hAnsi="宋体" w:cs="宋体" w:eastAsia="宋体" w:hint="default"/>
          <w:w w:val="95"/>
          <w:sz w:val="21"/>
          <w:szCs w:val="21"/>
        </w:rPr>
        <w:t>位自</w:t>
      </w:r>
      <w:r>
        <w:rPr>
          <w:rFonts w:ascii="宋体" w:hAnsi="宋体" w:cs="宋体" w:eastAsia="宋体" w:hint="default"/>
          <w:sz w:val="21"/>
          <w:szCs w:val="21"/>
        </w:rPr>
      </w:r>
    </w:p>
    <w:p>
      <w:pPr>
        <w:spacing w:before="5"/>
        <w:ind w:left="736" w:right="0" w:firstLine="0"/>
        <w:jc w:val="both"/>
        <w:rPr>
          <w:rFonts w:ascii="Times New Roman" w:hAnsi="Times New Roman" w:cs="Times New Roman" w:eastAsia="Times New Roman" w:hint="default"/>
          <w:sz w:val="21"/>
          <w:szCs w:val="21"/>
        </w:rPr>
      </w:pPr>
      <w:r>
        <w:rPr>
          <w:rFonts w:ascii="宋体" w:hAnsi="宋体" w:cs="宋体" w:eastAsia="宋体" w:hint="default"/>
          <w:spacing w:val="4"/>
          <w:w w:val="99"/>
          <w:sz w:val="21"/>
          <w:szCs w:val="21"/>
        </w:rPr>
        <w:t>然人作为发起人，注册资本</w:t>
      </w:r>
      <w:r>
        <w:rPr>
          <w:rFonts w:ascii="宋体" w:hAnsi="宋体" w:cs="宋体" w:eastAsia="宋体" w:hint="default"/>
          <w:w w:val="99"/>
          <w:sz w:val="21"/>
          <w:szCs w:val="21"/>
        </w:rPr>
        <w:t>为</w:t>
      </w:r>
      <w:r>
        <w:rPr>
          <w:rFonts w:ascii="宋体" w:hAnsi="宋体" w:cs="宋体" w:eastAsia="宋体" w:hint="default"/>
          <w:spacing w:val="-38"/>
          <w:sz w:val="21"/>
          <w:szCs w:val="21"/>
        </w:rPr>
        <w:t> </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8</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6"/>
          <w:sz w:val="21"/>
          <w:szCs w:val="21"/>
        </w:rPr>
        <w:t> </w:t>
      </w:r>
      <w:r>
        <w:rPr>
          <w:rFonts w:ascii="宋体" w:hAnsi="宋体" w:cs="宋体" w:eastAsia="宋体" w:hint="default"/>
          <w:spacing w:val="4"/>
          <w:w w:val="99"/>
          <w:sz w:val="21"/>
          <w:szCs w:val="21"/>
        </w:rPr>
        <w:t>万元（每股面值人民</w:t>
      </w:r>
      <w:r>
        <w:rPr>
          <w:rFonts w:ascii="宋体" w:hAnsi="宋体" w:cs="宋体" w:eastAsia="宋体" w:hint="default"/>
          <w:w w:val="99"/>
          <w:sz w:val="21"/>
          <w:szCs w:val="21"/>
        </w:rPr>
        <w:t>币</w:t>
      </w:r>
      <w:r>
        <w:rPr>
          <w:rFonts w:ascii="宋体" w:hAnsi="宋体" w:cs="宋体" w:eastAsia="宋体" w:hint="default"/>
          <w:spacing w:val="-41"/>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4"/>
          <w:w w:val="99"/>
          <w:sz w:val="21"/>
          <w:szCs w:val="21"/>
        </w:rPr>
        <w:t>元</w:t>
      </w:r>
      <w:r>
        <w:rPr>
          <w:rFonts w:ascii="宋体" w:hAnsi="宋体" w:cs="宋体" w:eastAsia="宋体" w:hint="default"/>
          <w:spacing w:val="-99"/>
          <w:w w:val="99"/>
          <w:sz w:val="21"/>
          <w:szCs w:val="21"/>
        </w:rPr>
        <w:t>）</w:t>
      </w:r>
      <w:r>
        <w:rPr>
          <w:rFonts w:ascii="宋体" w:hAnsi="宋体" w:cs="宋体" w:eastAsia="宋体" w:hint="default"/>
          <w:spacing w:val="4"/>
          <w:w w:val="99"/>
          <w:sz w:val="21"/>
          <w:szCs w:val="21"/>
        </w:rPr>
        <w:t>。公司</w:t>
      </w:r>
      <w:r>
        <w:rPr>
          <w:rFonts w:ascii="宋体" w:hAnsi="宋体" w:cs="宋体" w:eastAsia="宋体" w:hint="default"/>
          <w:w w:val="99"/>
          <w:sz w:val="21"/>
          <w:szCs w:val="21"/>
        </w:rPr>
        <w:t>于</w:t>
      </w:r>
      <w:r>
        <w:rPr>
          <w:rFonts w:ascii="宋体" w:hAnsi="宋体" w:cs="宋体" w:eastAsia="宋体" w:hint="default"/>
          <w:spacing w:val="-43"/>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w w:val="99"/>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z w:val="21"/>
          <w:szCs w:val="21"/>
        </w:rPr>
      </w:r>
    </w:p>
    <w:p>
      <w:pPr>
        <w:spacing w:line="328" w:lineRule="auto" w:before="110"/>
        <w:ind w:left="736" w:right="117"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日取得上海市工商行政管理局金山分局颁发的第</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310228000524099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号企业法人营业</w:t>
      </w:r>
      <w:r>
        <w:rPr>
          <w:rFonts w:ascii="宋体" w:hAnsi="宋体" w:cs="宋体" w:eastAsia="宋体" w:hint="default"/>
          <w:w w:val="99"/>
          <w:sz w:val="21"/>
          <w:szCs w:val="21"/>
        </w:rPr>
        <w:t> </w:t>
      </w:r>
      <w:r>
        <w:rPr>
          <w:rFonts w:ascii="宋体" w:hAnsi="宋体" w:cs="宋体" w:eastAsia="宋体" w:hint="default"/>
          <w:sz w:val="21"/>
          <w:szCs w:val="21"/>
        </w:rPr>
        <w:t>执照。</w:t>
      </w:r>
    </w:p>
    <w:p>
      <w:pPr>
        <w:spacing w:line="328" w:lineRule="auto" w:before="89"/>
        <w:ind w:left="736" w:right="117" w:firstLine="0"/>
        <w:jc w:val="both"/>
        <w:rPr>
          <w:rFonts w:ascii="宋体" w:hAnsi="宋体" w:cs="宋体" w:eastAsia="宋体" w:hint="default"/>
          <w:sz w:val="21"/>
          <w:szCs w:val="21"/>
        </w:rPr>
      </w:pPr>
      <w:r>
        <w:rPr>
          <w:rFonts w:ascii="宋体" w:hAnsi="宋体" w:cs="宋体" w:eastAsia="宋体" w:hint="default"/>
          <w:w w:val="95"/>
          <w:sz w:val="21"/>
          <w:szCs w:val="21"/>
        </w:rPr>
        <w:t>根据本公司 </w:t>
      </w:r>
      <w:r>
        <w:rPr>
          <w:rFonts w:ascii="Times New Roman" w:hAnsi="Times New Roman" w:cs="Times New Roman" w:eastAsia="Times New Roman" w:hint="default"/>
          <w:w w:val="95"/>
          <w:sz w:val="21"/>
          <w:szCs w:val="21"/>
        </w:rPr>
        <w:t>2010 </w:t>
      </w:r>
      <w:r>
        <w:rPr>
          <w:rFonts w:ascii="宋体" w:hAnsi="宋体" w:cs="宋体" w:eastAsia="宋体" w:hint="default"/>
          <w:w w:val="95"/>
          <w:sz w:val="21"/>
          <w:szCs w:val="21"/>
        </w:rPr>
        <w:t>年第二次临时股东大会、第一届董事会第八次会议决议，并经中国证券</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r>
        <w:rPr>
          <w:rFonts w:ascii="宋体" w:hAnsi="宋体" w:cs="宋体" w:eastAsia="宋体" w:hint="default"/>
          <w:sz w:val="21"/>
          <w:szCs w:val="21"/>
        </w:rPr>
        <w:t>监督管理委员会证监许可【</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132</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号文“关于核准上海华峰超纤材料股份有限公司</w:t>
      </w:r>
      <w:r>
        <w:rPr>
          <w:rFonts w:ascii="宋体" w:hAnsi="宋体" w:cs="宋体" w:eastAsia="宋体" w:hint="default"/>
          <w:w w:val="99"/>
          <w:sz w:val="21"/>
          <w:szCs w:val="21"/>
        </w:rPr>
        <w:t> </w:t>
      </w:r>
      <w:r>
        <w:rPr>
          <w:rFonts w:ascii="宋体" w:hAnsi="宋体" w:cs="宋体" w:eastAsia="宋体" w:hint="default"/>
          <w:sz w:val="21"/>
          <w:szCs w:val="21"/>
        </w:rPr>
        <w:t>首次公开发行股票并在创业板上市的批复”核准，本公司于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日公开发行</w:t>
      </w:r>
    </w:p>
    <w:p>
      <w:pPr>
        <w:spacing w:line="345" w:lineRule="auto" w:before="24"/>
        <w:ind w:left="736" w:right="1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万股，每股面值</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元，并于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日在深圳证券交易所上市。</w:t>
      </w:r>
      <w:r>
        <w:rPr>
          <w:rFonts w:ascii="宋体" w:hAnsi="宋体" w:cs="宋体" w:eastAsia="宋体" w:hint="default"/>
          <w:w w:val="99"/>
          <w:sz w:val="21"/>
          <w:szCs w:val="21"/>
        </w:rPr>
        <w:t> </w:t>
      </w:r>
      <w:r>
        <w:rPr>
          <w:rFonts w:ascii="宋体" w:hAnsi="宋体" w:cs="宋体" w:eastAsia="宋体" w:hint="default"/>
          <w:sz w:val="21"/>
          <w:szCs w:val="21"/>
        </w:rPr>
        <w:t>公司所属行业为塑料制品行业的子行业人造革合成革行业，细分行业为超细纤维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PU</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合</w:t>
      </w:r>
      <w:r>
        <w:rPr>
          <w:rFonts w:ascii="宋体" w:hAnsi="宋体" w:cs="宋体" w:eastAsia="宋体" w:hint="default"/>
          <w:spacing w:val="-103"/>
          <w:sz w:val="21"/>
          <w:szCs w:val="21"/>
        </w:rPr>
        <w:t> </w:t>
      </w:r>
      <w:r>
        <w:rPr>
          <w:rFonts w:ascii="宋体" w:hAnsi="宋体" w:cs="宋体" w:eastAsia="宋体" w:hint="default"/>
          <w:sz w:val="21"/>
          <w:szCs w:val="21"/>
        </w:rPr>
        <w:t>成革行业。</w:t>
      </w:r>
    </w:p>
    <w:p>
      <w:pPr>
        <w:spacing w:before="72"/>
        <w:ind w:left="736" w:right="0" w:firstLine="0"/>
        <w:jc w:val="both"/>
        <w:rPr>
          <w:rFonts w:ascii="宋体" w:hAnsi="宋体" w:cs="宋体" w:eastAsia="宋体" w:hint="default"/>
          <w:sz w:val="21"/>
          <w:szCs w:val="21"/>
        </w:rPr>
      </w:pPr>
      <w:r>
        <w:rPr>
          <w:rFonts w:ascii="宋体" w:hAnsi="宋体" w:cs="宋体" w:eastAsia="宋体" w:hint="default"/>
          <w:spacing w:val="9"/>
          <w:sz w:val="21"/>
          <w:szCs w:val="21"/>
        </w:rPr>
        <w:t>截止</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pacing w:val="16"/>
          <w:sz w:val="21"/>
          <w:szCs w:val="21"/>
        </w:rPr>
        <w:t>日，本公司累计发行股本总数</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15,800</w:t>
      </w:r>
      <w:r>
        <w:rPr>
          <w:rFonts w:ascii="Times New Roman" w:hAnsi="Times New Roman" w:cs="Times New Roman" w:eastAsia="Times New Roman" w:hint="default"/>
          <w:spacing w:val="10"/>
          <w:sz w:val="21"/>
          <w:szCs w:val="21"/>
        </w:rPr>
        <w:t> </w:t>
      </w:r>
      <w:r>
        <w:rPr>
          <w:rFonts w:ascii="宋体" w:hAnsi="宋体" w:cs="宋体" w:eastAsia="宋体" w:hint="default"/>
          <w:spacing w:val="11"/>
          <w:sz w:val="21"/>
          <w:szCs w:val="21"/>
        </w:rPr>
        <w:t>万股，</w:t>
      </w:r>
      <w:r>
        <w:rPr>
          <w:rFonts w:ascii="宋体" w:hAnsi="宋体" w:cs="宋体" w:eastAsia="宋体" w:hint="default"/>
          <w:spacing w:val="-88"/>
          <w:sz w:val="21"/>
          <w:szCs w:val="21"/>
        </w:rPr>
        <w:t> </w:t>
      </w:r>
      <w:r>
        <w:rPr>
          <w:rFonts w:ascii="宋体" w:hAnsi="宋体" w:cs="宋体" w:eastAsia="宋体" w:hint="default"/>
          <w:spacing w:val="15"/>
          <w:sz w:val="21"/>
          <w:szCs w:val="21"/>
        </w:rPr>
        <w:t>公司注册资本为</w:t>
      </w:r>
    </w:p>
    <w:p>
      <w:pPr>
        <w:spacing w:line="336" w:lineRule="auto" w:before="110"/>
        <w:ind w:left="736" w:right="113" w:firstLine="0"/>
        <w:jc w:val="both"/>
        <w:rPr>
          <w:rFonts w:ascii="宋体" w:hAnsi="宋体" w:cs="宋体" w:eastAsia="宋体" w:hint="default"/>
          <w:sz w:val="21"/>
          <w:szCs w:val="21"/>
        </w:rPr>
      </w:pPr>
      <w:r>
        <w:rPr>
          <w:rFonts w:ascii="Times New Roman" w:hAnsi="Times New Roman" w:cs="Times New Roman" w:eastAsia="Times New Roman" w:hint="default"/>
          <w:w w:val="99"/>
          <w:sz w:val="21"/>
          <w:szCs w:val="21"/>
        </w:rPr>
        <w:t>15,800.00 </w:t>
      </w:r>
      <w:r>
        <w:rPr>
          <w:rFonts w:ascii="宋体" w:hAnsi="宋体" w:cs="宋体" w:eastAsia="宋体" w:hint="default"/>
          <w:spacing w:val="2"/>
          <w:w w:val="99"/>
          <w:sz w:val="21"/>
          <w:szCs w:val="21"/>
        </w:rPr>
        <w:t>万元。公司经营范围：超细纤维聚氨酯合成革（不含危险化学品</w:t>
      </w:r>
      <w:r>
        <w:rPr>
          <w:rFonts w:ascii="宋体" w:hAnsi="宋体" w:cs="宋体" w:eastAsia="宋体" w:hint="default"/>
          <w:spacing w:val="-63"/>
          <w:w w:val="99"/>
          <w:sz w:val="21"/>
          <w:szCs w:val="21"/>
        </w:rPr>
        <w:t> </w:t>
      </w:r>
      <w:r>
        <w:rPr>
          <w:rFonts w:ascii="宋体" w:hAnsi="宋体" w:cs="宋体" w:eastAsia="宋体" w:hint="default"/>
          <w:spacing w:val="-16"/>
          <w:w w:val="99"/>
          <w:sz w:val="21"/>
          <w:szCs w:val="21"/>
        </w:rPr>
        <w:t>）、聚氨酯革</w:t>
      </w:r>
      <w:r>
        <w:rPr>
          <w:rFonts w:ascii="宋体" w:hAnsi="宋体" w:cs="宋体" w:eastAsia="宋体" w:hint="default"/>
          <w:w w:val="99"/>
          <w:sz w:val="21"/>
          <w:szCs w:val="21"/>
        </w:rPr>
        <w:t> </w:t>
      </w:r>
      <w:r>
        <w:rPr>
          <w:rFonts w:ascii="宋体" w:hAnsi="宋体" w:cs="宋体" w:eastAsia="宋体" w:hint="default"/>
          <w:spacing w:val="-4"/>
          <w:w w:val="99"/>
          <w:sz w:val="21"/>
          <w:szCs w:val="21"/>
        </w:rPr>
        <w:t>用树脂的研发、生产，化工产品（除危险品）、塑料制品、皮革制品的销售，从事货物与</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5"/>
          <w:w w:val="99"/>
          <w:sz w:val="21"/>
          <w:szCs w:val="21"/>
        </w:rPr>
        <w:t>技术进出口业务。（企业经营涉及行政许可的，凭许可证件经营）。公司注册地</w:t>
      </w:r>
      <w:r>
        <w:rPr>
          <w:rFonts w:ascii="Times New Roman" w:hAnsi="Times New Roman" w:cs="Times New Roman" w:eastAsia="Times New Roman" w:hint="default"/>
          <w:spacing w:val="-5"/>
          <w:w w:val="99"/>
          <w:sz w:val="21"/>
          <w:szCs w:val="21"/>
        </w:rPr>
        <w:t>:</w:t>
      </w:r>
      <w:r>
        <w:rPr>
          <w:rFonts w:ascii="宋体" w:hAnsi="宋体" w:cs="宋体" w:eastAsia="宋体" w:hint="default"/>
          <w:spacing w:val="-5"/>
          <w:w w:val="99"/>
          <w:sz w:val="21"/>
          <w:szCs w:val="21"/>
        </w:rPr>
        <w:t>上海市金</w:t>
      </w:r>
      <w:r>
        <w:rPr>
          <w:rFonts w:ascii="宋体" w:hAnsi="宋体" w:cs="宋体" w:eastAsia="宋体" w:hint="default"/>
          <w:w w:val="99"/>
          <w:sz w:val="21"/>
          <w:szCs w:val="21"/>
        </w:rPr>
        <w:t> </w:t>
      </w:r>
      <w:r>
        <w:rPr>
          <w:rFonts w:ascii="宋体" w:hAnsi="宋体" w:cs="宋体" w:eastAsia="宋体" w:hint="default"/>
          <w:sz w:val="21"/>
          <w:szCs w:val="21"/>
        </w:rPr>
        <w:t>山区。</w:t>
      </w:r>
    </w:p>
    <w:p>
      <w:pPr>
        <w:spacing w:before="80"/>
        <w:ind w:left="736" w:right="0" w:firstLine="0"/>
        <w:jc w:val="both"/>
        <w:rPr>
          <w:rFonts w:ascii="宋体" w:hAnsi="宋体" w:cs="宋体" w:eastAsia="宋体" w:hint="default"/>
          <w:sz w:val="21"/>
          <w:szCs w:val="21"/>
        </w:rPr>
      </w:pPr>
      <w:r>
        <w:rPr>
          <w:rFonts w:ascii="宋体" w:hAnsi="宋体" w:cs="宋体" w:eastAsia="宋体" w:hint="default"/>
          <w:sz w:val="21"/>
          <w:szCs w:val="21"/>
        </w:rPr>
        <w:t>公司的组织结构如下：</w:t>
      </w:r>
    </w:p>
    <w:p>
      <w:pPr>
        <w:spacing w:after="0"/>
        <w:jc w:val="both"/>
        <w:rPr>
          <w:rFonts w:ascii="宋体" w:hAnsi="宋体" w:cs="宋体" w:eastAsia="宋体" w:hint="default"/>
          <w:sz w:val="21"/>
          <w:szCs w:val="21"/>
        </w:rPr>
        <w:sectPr>
          <w:headerReference w:type="default" r:id="rId33"/>
          <w:footerReference w:type="default" r:id="rId34"/>
          <w:pgSz w:w="11910" w:h="16840"/>
          <w:pgMar w:header="0" w:footer="976" w:top="780" w:bottom="1160" w:left="1680" w:right="1360"/>
          <w:pgNumType w:start="68"/>
        </w:sectPr>
      </w:pPr>
    </w:p>
    <w:p>
      <w:pPr>
        <w:pStyle w:val="Heading3"/>
        <w:spacing w:line="309" w:lineRule="exact"/>
        <w:ind w:left="0" w:right="135"/>
        <w:jc w:val="center"/>
      </w:pPr>
      <w:r>
        <w:rPr>
          <w:spacing w:val="18"/>
        </w:rPr>
        <w:t>上海华峰超纤材料股份有限公司</w:t>
      </w:r>
    </w:p>
    <w:p>
      <w:pPr>
        <w:pStyle w:val="Heading3"/>
        <w:spacing w:line="240" w:lineRule="auto" w:before="15"/>
        <w:ind w:left="0" w:right="155"/>
        <w:jc w:val="center"/>
      </w:pPr>
      <w:r>
        <w:rPr>
          <w:w w:val="95"/>
        </w:rPr>
        <w:t>组</w:t>
      </w:r>
      <w:r>
        <w:rPr>
          <w:spacing w:val="-101"/>
          <w:w w:val="95"/>
        </w:rPr>
        <w:t> </w:t>
      </w:r>
      <w:r>
        <w:rPr>
          <w:w w:val="95"/>
        </w:rPr>
        <w:t>织</w:t>
      </w:r>
      <w:r>
        <w:rPr>
          <w:spacing w:val="-101"/>
          <w:w w:val="95"/>
        </w:rPr>
        <w:t> </w:t>
      </w:r>
      <w:r>
        <w:rPr>
          <w:w w:val="95"/>
        </w:rPr>
        <w:t>结</w:t>
      </w:r>
      <w:r>
        <w:rPr>
          <w:spacing w:val="-101"/>
          <w:w w:val="95"/>
        </w:rPr>
        <w:t> </w:t>
      </w:r>
      <w:r>
        <w:rPr>
          <w:w w:val="95"/>
        </w:rPr>
        <w:t>构</w:t>
      </w:r>
      <w:r>
        <w:rPr>
          <w:spacing w:val="-101"/>
          <w:w w:val="95"/>
        </w:rPr>
        <w:t> </w:t>
      </w:r>
      <w:r>
        <w:rPr>
          <w:w w:val="95"/>
        </w:rPr>
        <w:t>图</w:t>
      </w:r>
      <w:r>
        <w:rPr/>
      </w:r>
    </w:p>
    <w:p>
      <w:pPr>
        <w:tabs>
          <w:tab w:pos="7019" w:val="left" w:leader="none"/>
        </w:tabs>
        <w:spacing w:before="112"/>
        <w:ind w:left="0" w:right="305" w:firstLine="0"/>
        <w:jc w:val="center"/>
        <w:rPr>
          <w:rFonts w:ascii="宋体" w:hAnsi="宋体" w:cs="宋体" w:eastAsia="宋体" w:hint="default"/>
          <w:sz w:val="18"/>
          <w:szCs w:val="18"/>
        </w:rPr>
      </w:pPr>
      <w:r>
        <w:rPr>
          <w:rFonts w:ascii="宋体" w:hAnsi="宋体" w:cs="宋体" w:eastAsia="宋体" w:hint="default"/>
          <w:sz w:val="18"/>
          <w:szCs w:val="18"/>
        </w:rPr>
        <w:t>上海华峰超纤材料股份有限公司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32.15pt;height:.75pt;mso-position-horizontal-relative:char;mso-position-vertical-relative:line" coordorigin="0,0" coordsize="8643,15">
            <v:group style="position:absolute;left:7;top:7;width:8628;height:2" coordorigin="7,7" coordsize="8628,2">
              <v:shape style="position:absolute;left:7;top:7;width:8628;height:2" coordorigin="7,7" coordsize="8628,0" path="m7,7l863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7552" w:lineRule="exact"/>
        <w:ind w:left="334" w:right="0" w:firstLine="0"/>
        <w:rPr>
          <w:rFonts w:ascii="宋体" w:hAnsi="宋体" w:cs="宋体" w:eastAsia="宋体" w:hint="default"/>
          <w:sz w:val="20"/>
          <w:szCs w:val="20"/>
        </w:rPr>
      </w:pPr>
      <w:r>
        <w:rPr>
          <w:rFonts w:ascii="宋体" w:hAnsi="宋体" w:cs="宋体" w:eastAsia="宋体" w:hint="default"/>
          <w:position w:val="-150"/>
          <w:sz w:val="20"/>
          <w:szCs w:val="20"/>
        </w:rPr>
        <w:pict>
          <v:group style="width:410.65pt;height:377.65pt;mso-position-horizontal-relative:char;mso-position-vertical-relative:line" coordorigin="0,0" coordsize="8213,7553">
            <v:group style="position:absolute;left:5989;top:2113;width:2223;height:404" coordorigin="5989,2113" coordsize="2223,404">
              <v:shape style="position:absolute;left:5989;top:2113;width:2223;height:404" coordorigin="5989,2113" coordsize="2223,404" path="m5989,2113l5989,2516,8212,2516,8212,2113,5989,2113xe" filled="true" fillcolor="#e7edf6" stroked="false">
                <v:path arrowok="t"/>
                <v:fill type="solid"/>
              </v:shape>
            </v:group>
            <v:group style="position:absolute;left:5989;top:2113;width:2223;height:404" coordorigin="5989,2113" coordsize="2223,404">
              <v:shape style="position:absolute;left:5989;top:2113;width:2223;height:404" coordorigin="5989,2113" coordsize="2223,404" path="m5989,2516l8212,2516,8212,2113,5989,2113,5989,2516xe" filled="false" stroked="true" strokeweight=".12pt" strokecolor="#000000">
                <v:path arrowok="t"/>
              </v:shape>
            </v:group>
            <v:group style="position:absolute;left:5267;top:3416;width:483;height:1798" coordorigin="5267,3416" coordsize="483,1798">
              <v:shape style="position:absolute;left:5267;top:3416;width:483;height:1798" coordorigin="5267,3416" coordsize="483,1798" path="m5267,3416l5267,5214,5749,5214,5749,3416,5267,3416xe" filled="true" fillcolor="#e7edf6" stroked="false">
                <v:path arrowok="t"/>
                <v:fill type="solid"/>
              </v:shape>
            </v:group>
            <v:group style="position:absolute;left:5267;top:3416;width:483;height:1798" coordorigin="5267,3416" coordsize="483,1798">
              <v:shape style="position:absolute;left:5267;top:3416;width:483;height:1798" coordorigin="5267,3416" coordsize="483,1798" path="m5267,5214l5749,5214,5749,3416,5267,3416,5267,5214xe" filled="false" stroked="true" strokeweight=".12pt" strokecolor="#000000">
                <v:path arrowok="t"/>
              </v:shape>
            </v:group>
            <v:group style="position:absolute;left:5989;top:3416;width:485;height:1798" coordorigin="5989,3416" coordsize="485,1798">
              <v:shape style="position:absolute;left:5989;top:3416;width:485;height:1798" coordorigin="5989,3416" coordsize="485,1798" path="m5989,3416l5989,5214,6474,5214,6474,3416,5989,3416xe" filled="true" fillcolor="#e7edf6" stroked="false">
                <v:path arrowok="t"/>
                <v:fill type="solid"/>
              </v:shape>
            </v:group>
            <v:group style="position:absolute;left:5989;top:3416;width:485;height:1798" coordorigin="5989,3416" coordsize="485,1798">
              <v:shape style="position:absolute;left:5989;top:3416;width:485;height:1798" coordorigin="5989,3416" coordsize="485,1798" path="m5989,5214l6474,5214,6474,3416,5989,3416,5989,5214xe" filled="false" stroked="true" strokeweight=".12pt" strokecolor="#000000">
                <v:path arrowok="t"/>
              </v:shape>
            </v:group>
            <v:group style="position:absolute;left:6714;top:3416;width:483;height:1798" coordorigin="6714,3416" coordsize="483,1798">
              <v:shape style="position:absolute;left:6714;top:3416;width:483;height:1798" coordorigin="6714,3416" coordsize="483,1798" path="m6714,3416l6714,5214,7196,5214,7196,3416,6714,3416xe" filled="true" fillcolor="#e7edf6" stroked="false">
                <v:path arrowok="t"/>
                <v:fill type="solid"/>
              </v:shape>
            </v:group>
            <v:group style="position:absolute;left:6714;top:3416;width:483;height:1798" coordorigin="6714,3416" coordsize="483,1798">
              <v:shape style="position:absolute;left:6714;top:3416;width:483;height:1798" coordorigin="6714,3416" coordsize="483,1798" path="m6714,5214l7196,5214,7196,3416,6714,3416,6714,5214xe" filled="false" stroked="true" strokeweight=".12pt" strokecolor="#000000">
                <v:path arrowok="t"/>
              </v:shape>
            </v:group>
            <v:group style="position:absolute;left:3817;top:3416;width:483;height:1798" coordorigin="3817,3416" coordsize="483,1798">
              <v:shape style="position:absolute;left:3817;top:3416;width:483;height:1798" coordorigin="3817,3416" coordsize="483,1798" path="m3817,3416l3817,5214,4300,5214,4300,3416,3817,3416xe" filled="true" fillcolor="#e7edf6" stroked="false">
                <v:path arrowok="t"/>
                <v:fill type="solid"/>
              </v:shape>
            </v:group>
            <v:group style="position:absolute;left:3817;top:3416;width:483;height:1798" coordorigin="3817,3416" coordsize="483,1798">
              <v:shape style="position:absolute;left:3817;top:3416;width:483;height:1798" coordorigin="3817,3416" coordsize="483,1798" path="m3817,5214l4300,5214,4300,3416,3817,3416,3817,5214xe" filled="false" stroked="true" strokeweight=".12pt" strokecolor="#000000">
                <v:path arrowok="t"/>
              </v:shape>
            </v:group>
            <v:group style="position:absolute;left:3188;top:2428;width:869;height:360" coordorigin="3188,2428" coordsize="869,360">
              <v:shape style="position:absolute;left:3188;top:2428;width:869;height:360" coordorigin="3188,2428" coordsize="869,360" path="m4057,2428l4057,2788,3188,2788e" filled="false" stroked="true" strokeweight=".12pt" strokecolor="#4577be">
                <v:path arrowok="t"/>
              </v:shape>
            </v:group>
            <v:group style="position:absolute;left:4057;top:2428;width:2900;height:989" coordorigin="4057,2428" coordsize="2900,989">
              <v:shape style="position:absolute;left:4057;top:2428;width:2900;height:989" coordorigin="4057,2428" coordsize="2900,989" path="m4057,2428l4057,3148,6956,3148,6956,3416e" filled="false" stroked="true" strokeweight=".12pt" strokecolor="#4577be">
                <v:path arrowok="t"/>
              </v:shape>
            </v:group>
            <v:group style="position:absolute;left:4057;top:2428;width:2175;height:989" coordorigin="4057,2428" coordsize="2175,989">
              <v:shape style="position:absolute;left:4057;top:2428;width:2175;height:989" coordorigin="4057,2428" coordsize="2175,989" path="m4057,2428l4057,3148,6232,3148,6232,3416e" filled="false" stroked="true" strokeweight=".12pt" strokecolor="#4577be">
                <v:path arrowok="t"/>
              </v:shape>
            </v:group>
            <v:group style="position:absolute;left:4057;top:2428;width:1450;height:989" coordorigin="4057,2428" coordsize="1450,989">
              <v:shape style="position:absolute;left:4057;top:2428;width:1450;height:989" coordorigin="4057,2428" coordsize="1450,989" path="m4057,2428l4057,3148,5507,3148,5507,3416e" filled="false" stroked="true" strokeweight=".12pt" strokecolor="#4577be">
                <v:path arrowok="t"/>
              </v:shape>
            </v:group>
            <v:group style="position:absolute;left:3092;top:3416;width:485;height:1796" coordorigin="3092,3416" coordsize="485,1796">
              <v:shape style="position:absolute;left:3092;top:3416;width:485;height:1796" coordorigin="3092,3416" coordsize="485,1796" path="m3092,3416l3092,5212,3577,5212,3577,3416,3092,3416xe" filled="true" fillcolor="#e7edf6" stroked="false">
                <v:path arrowok="t"/>
                <v:fill type="solid"/>
              </v:shape>
            </v:group>
            <v:group style="position:absolute;left:3092;top:3416;width:485;height:1796" coordorigin="3092,3416" coordsize="485,1796">
              <v:shape style="position:absolute;left:3092;top:3416;width:485;height:1796" coordorigin="3092,3416" coordsize="485,1796" path="m3092,5212l3577,5212,3577,3416,3092,3416,3092,5212xe" filled="false" stroked="true" strokeweight=".12pt" strokecolor="#000000">
                <v:path arrowok="t"/>
              </v:shape>
            </v:group>
            <v:group style="position:absolute;left:1645;top:3416;width:483;height:1798" coordorigin="1645,3416" coordsize="483,1798">
              <v:shape style="position:absolute;left:1645;top:3416;width:483;height:1798" coordorigin="1645,3416" coordsize="483,1798" path="m1645,3416l1645,5214,2128,5214,2128,3416,1645,3416xe" filled="true" fillcolor="#e7edf6" stroked="false">
                <v:path arrowok="t"/>
                <v:fill type="solid"/>
              </v:shape>
            </v:group>
            <v:group style="position:absolute;left:1645;top:3416;width:483;height:1798" coordorigin="1645,3416" coordsize="483,1798">
              <v:shape style="position:absolute;left:1645;top:3416;width:483;height:1798" coordorigin="1645,3416" coordsize="483,1798" path="m1645,5214l2128,5214,2128,3416,1645,3416,1645,5214xe" filled="false" stroked="true" strokeweight=".12pt" strokecolor="#000000">
                <v:path arrowok="t"/>
              </v:shape>
            </v:group>
            <v:group style="position:absolute;left:2368;top:3416;width:483;height:1798" coordorigin="2368,3416" coordsize="483,1798">
              <v:shape style="position:absolute;left:2368;top:3416;width:483;height:1798" coordorigin="2368,3416" coordsize="483,1798" path="m2368,3416l2368,5214,2850,5214,2850,3416,2368,3416xe" filled="true" fillcolor="#e7edf6" stroked="false">
                <v:path arrowok="t"/>
                <v:fill type="solid"/>
              </v:shape>
            </v:group>
            <v:group style="position:absolute;left:2368;top:3416;width:483;height:1798" coordorigin="2368,3416" coordsize="483,1798">
              <v:shape style="position:absolute;left:2368;top:3416;width:483;height:1798" coordorigin="2368,3416" coordsize="483,1798" path="m2368,5214l2850,5214,2850,3416,2368,3416,2368,5214xe" filled="false" stroked="true" strokeweight=".12pt" strokecolor="#000000">
                <v:path arrowok="t"/>
              </v:shape>
            </v:group>
            <v:group style="position:absolute;left:1885;top:2428;width:2172;height:989" coordorigin="1885,2428" coordsize="2172,989">
              <v:shape style="position:absolute;left:1885;top:2428;width:2172;height:989" coordorigin="1885,2428" coordsize="2172,989" path="m4057,2428l4057,3148,1885,3148,1885,3416e" filled="false" stroked="true" strokeweight=".12pt" strokecolor="#4577be">
                <v:path arrowok="t"/>
              </v:shape>
            </v:group>
            <v:group style="position:absolute;left:2610;top:2428;width:1448;height:989" coordorigin="2610,2428" coordsize="1448,989">
              <v:shape style="position:absolute;left:2610;top:2428;width:1448;height:989" coordorigin="2610,2428" coordsize="1448,989" path="m4057,2428l4057,3148,2610,3148,2610,3416e" filled="false" stroked="true" strokeweight=".12pt" strokecolor="#4577be">
                <v:path arrowok="t"/>
              </v:shape>
            </v:group>
            <v:group style="position:absolute;left:4057;top:2428;width:2;height:989" coordorigin="4057,2428" coordsize="2,989">
              <v:shape style="position:absolute;left:4057;top:2428;width:2;height:989" coordorigin="4057,2428" coordsize="0,989" path="m4057,2428l4057,3416e" filled="false" stroked="true" strokeweight=".12pt" strokecolor="#4577be">
                <v:path arrowok="t"/>
              </v:shape>
            </v:group>
            <v:group style="position:absolute;left:7439;top:3416;width:483;height:1798" coordorigin="7439,3416" coordsize="483,1798">
              <v:shape style="position:absolute;left:7439;top:3416;width:483;height:1798" coordorigin="7439,3416" coordsize="483,1798" path="m7439,3416l7439,5214,7921,5214,7921,3416,7439,3416xe" filled="true" fillcolor="#e7edf6" stroked="false">
                <v:path arrowok="t"/>
                <v:fill type="solid"/>
              </v:shape>
            </v:group>
            <v:group style="position:absolute;left:7439;top:3416;width:483;height:1798" coordorigin="7439,3416" coordsize="483,1798">
              <v:shape style="position:absolute;left:7439;top:3416;width:483;height:1798" coordorigin="7439,3416" coordsize="483,1798" path="m7439,5214l7921,5214,7921,3416,7439,3416,7439,5214xe" filled="false" stroked="true" strokeweight=".12pt" strokecolor="#000000">
                <v:path arrowok="t"/>
              </v:shape>
            </v:group>
            <v:group style="position:absolute;left:7100;top:2516;width:581;height:900" coordorigin="7100,2516" coordsize="581,900">
              <v:shape style="position:absolute;left:7100;top:2516;width:581;height:900" coordorigin="7100,2516" coordsize="581,900" path="m7100,2516l7100,2833,7681,2833,7681,3416e" filled="false" stroked="true" strokeweight=".12pt" strokecolor="#4577be">
                <v:path arrowok="t"/>
              </v:shape>
            </v:group>
            <v:group style="position:absolute;left:1;top:1573;width:1932;height:360" coordorigin="1,1573" coordsize="1932,360">
              <v:shape style="position:absolute;left:1;top:1573;width:1932;height:360" coordorigin="1,1573" coordsize="1932,360" path="m1,1933l1933,1933,1933,1573,1,1573,1,1933xe" filled="false" stroked="true" strokeweight=".12pt" strokecolor="#000000">
                <v:path arrowok="t"/>
              </v:shape>
            </v:group>
            <v:group style="position:absolute;left:3335;top:1103;width:1448;height:404" coordorigin="3335,1103" coordsize="1448,404">
              <v:shape style="position:absolute;left:3335;top:1103;width:1448;height:404" coordorigin="3335,1103" coordsize="1448,404" path="m3335,1506l4782,1506,4782,1103,3335,1103,3335,1506xe" filled="false" stroked="true" strokeweight=".12pt" strokecolor="#000000">
                <v:path arrowok="t"/>
              </v:shape>
            </v:group>
            <v:group style="position:absolute;left:4057;top:404;width:2;height:699" coordorigin="4057,404" coordsize="2,699">
              <v:shape style="position:absolute;left:4057;top:404;width:2;height:699" coordorigin="4057,404" coordsize="0,699" path="m4057,404l4057,1103e" filled="false" stroked="true" strokeweight=".12pt" strokecolor="#4577be">
                <v:path arrowok="t"/>
              </v:shape>
            </v:group>
            <v:group style="position:absolute;left:4057;top:1506;width:2;height:519" coordorigin="4057,1506" coordsize="2,519">
              <v:shape style="position:absolute;left:4057;top:1506;width:2;height:519" coordorigin="4057,1506" coordsize="0,519" path="m4057,2024l4057,1506e" filled="false" stroked="true" strokeweight=".12pt" strokecolor="#4577be">
                <v:path arrowok="t"/>
              </v:shape>
            </v:group>
            <v:group style="position:absolute;left:1933;top:764;width:2124;height:2" coordorigin="1933,764" coordsize="2124,2">
              <v:shape style="position:absolute;left:1933;top:764;width:2124;height:2" coordorigin="1933,764" coordsize="2124,0" path="m1933,764l4057,764e" filled="false" stroked="true" strokeweight=".12pt" strokecolor="#4577be">
                <v:path arrowok="t"/>
              </v:shape>
            </v:group>
            <v:group style="position:absolute;left:1933;top:1753;width:2124;height:272" coordorigin="1933,1753" coordsize="2124,272">
              <v:shape style="position:absolute;left:1933;top:1753;width:2124;height:272" coordorigin="1933,1753" coordsize="2124,272" path="m1933,1753l4057,1753,4057,2024e" filled="false" stroked="true" strokeweight=".12pt" strokecolor="#4577be">
                <v:path arrowok="t"/>
              </v:shape>
            </v:group>
            <v:group style="position:absolute;left:3335;top:2024;width:1448;height:404" coordorigin="3335,2024" coordsize="1448,404">
              <v:shape style="position:absolute;left:3335;top:2024;width:1448;height:404" coordorigin="3335,2024" coordsize="1448,404" path="m3335,2024l3335,2428,4782,2428,4782,2024,3335,2024xe" filled="true" fillcolor="#e7edf6" stroked="false">
                <v:path arrowok="t"/>
                <v:fill type="solid"/>
              </v:shape>
            </v:group>
            <v:group style="position:absolute;left:3335;top:2024;width:1448;height:404" coordorigin="3335,2024" coordsize="1448,404">
              <v:shape style="position:absolute;left:3335;top:2024;width:1448;height:404" coordorigin="3335,2024" coordsize="1448,404" path="m3335,2428l4782,2428,4782,2024,3335,2024,3335,2428xe" filled="false" stroked="true" strokeweight=".12pt" strokecolor="#000000">
                <v:path arrowok="t"/>
              </v:shape>
            </v:group>
            <v:group style="position:absolute;left:3335;top:1;width:1448;height:404" coordorigin="3335,1" coordsize="1448,404">
              <v:shape style="position:absolute;left:3335;top:1;width:1448;height:404" coordorigin="3335,1" coordsize="1448,404" path="m3335,1l3335,404,4782,404,4782,1,3335,1xe" filled="true" fillcolor="#e7edf6" stroked="false">
                <v:path arrowok="t"/>
                <v:fill type="solid"/>
              </v:shape>
            </v:group>
            <v:group style="position:absolute;left:3335;top:1;width:1448;height:404" coordorigin="3335,1" coordsize="1448,404">
              <v:shape style="position:absolute;left:3335;top:1;width:1448;height:404" coordorigin="3335,1" coordsize="1448,404" path="m3335,404l4782,404,4782,1,3335,1,3335,404xe" filled="false" stroked="true" strokeweight=".12pt" strokecolor="#000000">
                <v:path arrowok="t"/>
              </v:shape>
            </v:group>
            <v:group style="position:absolute;left:1;top:496;width:1932;height:404" coordorigin="1,496" coordsize="1932,404">
              <v:shape style="position:absolute;left:1;top:496;width:1932;height:404" coordorigin="1,496" coordsize="1932,404" path="m1,899l1933,899,1933,496,1,496,1,899xe" filled="false" stroked="true" strokeweight=".12pt" strokecolor="#000000">
                <v:path arrowok="t"/>
              </v:shape>
            </v:group>
            <v:group style="position:absolute;left:5989;top:764;width:2223;height:406" coordorigin="5989,764" coordsize="2223,406">
              <v:shape style="position:absolute;left:5989;top:764;width:2223;height:406" coordorigin="5989,764" coordsize="2223,406" path="m5989,1170l8212,1170,8212,764,5989,764,5989,1170xe" filled="false" stroked="true" strokeweight=".12pt" strokecolor="#000000">
                <v:path arrowok="t"/>
              </v:shape>
            </v:group>
            <v:group style="position:absolute;left:5989;top:90;width:2223;height:408" coordorigin="5989,90" coordsize="2223,408">
              <v:shape style="position:absolute;left:5989;top:90;width:2223;height:408" coordorigin="5989,90" coordsize="2223,408" path="m5989,498l8212,498,8212,90,5989,90,5989,498xe" filled="false" stroked="true" strokeweight=".12pt" strokecolor="#000000">
                <v:path arrowok="t"/>
              </v:shape>
            </v:group>
            <v:group style="position:absolute;left:4782;top:294;width:1208;height:1011" coordorigin="4782,294" coordsize="1208,1011">
              <v:shape style="position:absolute;left:4782;top:294;width:1208;height:1011" coordorigin="4782,294" coordsize="1208,1011" path="m4782,1304l5411,1304,5411,294,5989,294e" filled="false" stroked="true" strokeweight=".12pt" strokecolor="#4577be">
                <v:path arrowok="t"/>
              </v:shape>
            </v:group>
            <v:group style="position:absolute;left:5989;top:1439;width:2223;height:406" coordorigin="5989,1439" coordsize="2223,406">
              <v:shape style="position:absolute;left:5989;top:1439;width:2223;height:406" coordorigin="5989,1439" coordsize="2223,406" path="m5989,1844l8212,1844,8212,1439,5989,1439,5989,1844xe" filled="false" stroked="true" strokeweight=".12pt" strokecolor="#000000">
                <v:path arrowok="t"/>
              </v:shape>
            </v:group>
            <v:group style="position:absolute;left:4782;top:1304;width:1208;height:1011" coordorigin="4782,1304" coordsize="1208,1011">
              <v:shape style="position:absolute;left:4782;top:1304;width:1208;height:1011" coordorigin="4782,1304" coordsize="1208,1011" path="m4782,1304l5411,1304,5411,2315,5989,2315e" filled="false" stroked="true" strokeweight=".12pt" strokecolor="#4577be">
                <v:path arrowok="t"/>
              </v:shape>
            </v:group>
            <v:group style="position:absolute;left:4782;top:968;width:1208;height:336" coordorigin="4782,968" coordsize="1208,336">
              <v:shape style="position:absolute;left:4782;top:968;width:1208;height:336" coordorigin="4782,968" coordsize="1208,336" path="m4782,1304l5411,1304,5411,968,5989,968e" filled="false" stroked="true" strokeweight=".12pt" strokecolor="#4577be">
                <v:path arrowok="t"/>
              </v:shape>
            </v:group>
            <v:group style="position:absolute;left:4782;top:1304;width:1208;height:336" coordorigin="4782,1304" coordsize="1208,336">
              <v:shape style="position:absolute;left:4782;top:1304;width:1208;height:336" coordorigin="4782,1304" coordsize="1208,336" path="m4782,1304l5411,1304,5411,1640,5989,1640e" filled="false" stroked="true" strokeweight=".12pt" strokecolor="#4577be">
                <v:path arrowok="t"/>
              </v:shape>
            </v:group>
            <v:group style="position:absolute;left:920;top:3416;width:483;height:1798" coordorigin="920,3416" coordsize="483,1798">
              <v:shape style="position:absolute;left:920;top:3416;width:483;height:1798" coordorigin="920,3416" coordsize="483,1798" path="m920,3416l920,5214,1403,5214,1403,3416,920,3416xe" filled="true" fillcolor="#e7edf6" stroked="false">
                <v:path arrowok="t"/>
                <v:fill type="solid"/>
              </v:shape>
            </v:group>
            <v:group style="position:absolute;left:920;top:3416;width:483;height:1798" coordorigin="920,3416" coordsize="483,1798">
              <v:shape style="position:absolute;left:920;top:3416;width:483;height:1798" coordorigin="920,3416" coordsize="483,1798" path="m920,5214l1403,5214,1403,3416,920,3416,920,5214xe" filled="false" stroked="true" strokeweight=".12pt" strokecolor="#000000">
                <v:path arrowok="t"/>
              </v:shape>
            </v:group>
            <v:group style="position:absolute;left:196;top:3416;width:483;height:1798" coordorigin="196,3416" coordsize="483,1798">
              <v:shape style="position:absolute;left:196;top:3416;width:483;height:1798" coordorigin="196,3416" coordsize="483,1798" path="m196,3416l196,5214,678,5214,678,3416,196,3416xe" filled="true" fillcolor="#e7edf6" stroked="false">
                <v:path arrowok="t"/>
                <v:fill type="solid"/>
              </v:shape>
            </v:group>
            <v:group style="position:absolute;left:196;top:3416;width:483;height:1798" coordorigin="196,3416" coordsize="483,1798">
              <v:shape style="position:absolute;left:196;top:3416;width:483;height:1798" coordorigin="196,3416" coordsize="483,1798" path="m196,5214l678,5214,678,3416,196,3416,196,5214xe" filled="false" stroked="true" strokeweight=".12pt" strokecolor="#000000">
                <v:path arrowok="t"/>
              </v:shape>
            </v:group>
            <v:group style="position:absolute;left:436;top:1933;width:533;height:1484" coordorigin="436,1933" coordsize="533,1484">
              <v:shape style="position:absolute;left:436;top:1933;width:533;height:1484" coordorigin="436,1933" coordsize="533,1484" path="m968,1933l968,2788,436,2788,436,3416e" filled="false" stroked="true" strokeweight=".12pt" strokecolor="#4577be">
                <v:path arrowok="t"/>
              </v:shape>
            </v:group>
            <v:group style="position:absolute;left:3817;top:5754;width:483;height:1796" coordorigin="3817,5754" coordsize="483,1796">
              <v:shape style="position:absolute;left:3817;top:5754;width:483;height:1796" coordorigin="3817,5754" coordsize="483,1796" path="m3817,5754l3817,7549,4300,7549,4300,5754,3817,5754xe" filled="true" fillcolor="#e7edf6" stroked="false">
                <v:path arrowok="t"/>
                <v:fill type="solid"/>
              </v:shape>
            </v:group>
            <v:group style="position:absolute;left:3817;top:5754;width:483;height:1796" coordorigin="3817,5754" coordsize="483,1796">
              <v:shape style="position:absolute;left:3817;top:5754;width:483;height:1796" coordorigin="3817,5754" coordsize="483,1796" path="m3817,7549l4300,7549,4300,5754,3817,5754,3817,7549xe" filled="false" stroked="true" strokeweight=".12pt" strokecolor="#000000">
                <v:path arrowok="t"/>
              </v:shape>
            </v:group>
            <v:group style="position:absolute;left:4057;top:5214;width:2;height:540" coordorigin="4057,5214" coordsize="2,540">
              <v:shape style="position:absolute;left:4057;top:5214;width:2;height:540" coordorigin="4057,5214" coordsize="0,540" path="m4057,5214l4057,5754e" filled="false" stroked="true" strokeweight=".12pt" strokecolor="#4577be">
                <v:path arrowok="t"/>
              </v:shape>
            </v:group>
            <v:group style="position:absolute;left:3092;top:5754;width:485;height:1796" coordorigin="3092,5754" coordsize="485,1796">
              <v:shape style="position:absolute;left:3092;top:5754;width:485;height:1796" coordorigin="3092,5754" coordsize="485,1796" path="m3092,5754l3092,7549,3577,7549,3577,5754,3092,5754xe" filled="true" fillcolor="#e7edf6" stroked="false">
                <v:path arrowok="t"/>
                <v:fill type="solid"/>
              </v:shape>
            </v:group>
            <v:group style="position:absolute;left:3092;top:5754;width:485;height:1796" coordorigin="3092,5754" coordsize="485,1796">
              <v:shape style="position:absolute;left:3092;top:5754;width:485;height:1796" coordorigin="3092,5754" coordsize="485,1796" path="m3092,7549l3577,7549,3577,5754,3092,5754,3092,7549xe" filled="false" stroked="true" strokeweight=".12pt" strokecolor="#000000">
                <v:path arrowok="t"/>
              </v:shape>
            </v:group>
            <v:group style="position:absolute;left:2368;top:5754;width:483;height:1796" coordorigin="2368,5754" coordsize="483,1796">
              <v:shape style="position:absolute;left:2368;top:5754;width:483;height:1796" coordorigin="2368,5754" coordsize="483,1796" path="m2368,5754l2368,7549,2850,7549,2850,5754,2368,5754xe" filled="true" fillcolor="#e7edf6" stroked="false">
                <v:path arrowok="t"/>
                <v:fill type="solid"/>
              </v:shape>
            </v:group>
            <v:group style="position:absolute;left:2368;top:5754;width:483;height:1796" coordorigin="2368,5754" coordsize="483,1796">
              <v:shape style="position:absolute;left:2368;top:5754;width:483;height:1796" coordorigin="2368,5754" coordsize="483,1796" path="m2368,7549l2850,7549,2850,5754,2368,5754,2368,7549xe" filled="false" stroked="true" strokeweight=".12pt" strokecolor="#000000">
                <v:path arrowok="t"/>
              </v:shape>
            </v:group>
            <v:group style="position:absolute;left:2610;top:5214;width:1448;height:540" coordorigin="2610,5214" coordsize="1448,540">
              <v:shape style="position:absolute;left:2610;top:5214;width:1448;height:540" coordorigin="2610,5214" coordsize="1448,540" path="m4057,5214l4057,5440,2610,5440,2610,5754e" filled="false" stroked="true" strokeweight=".12pt" strokecolor="#4577be">
                <v:path arrowok="t"/>
              </v:shape>
            </v:group>
            <v:group style="position:absolute;left:3335;top:5214;width:723;height:540" coordorigin="3335,5214" coordsize="723,540">
              <v:shape style="position:absolute;left:3335;top:5214;width:723;height:540" coordorigin="3335,5214" coordsize="723,540" path="m4057,5214l4057,5440,3335,5440,3335,5754e" filled="false" stroked="true" strokeweight=".12pt" strokecolor="#4577be">
                <v:path arrowok="t"/>
              </v:shape>
            </v:group>
            <v:group style="position:absolute;left:4542;top:5754;width:483;height:1798" coordorigin="4542,5754" coordsize="483,1798">
              <v:shape style="position:absolute;left:4542;top:5754;width:483;height:1798" coordorigin="4542,5754" coordsize="483,1798" path="m4542,5754l4542,7552,5024,7552,5024,5754,4542,5754xe" filled="true" fillcolor="#e7edf6" stroked="false">
                <v:path arrowok="t"/>
                <v:fill type="solid"/>
              </v:shape>
            </v:group>
            <v:group style="position:absolute;left:4542;top:5754;width:483;height:1798" coordorigin="4542,5754" coordsize="483,1798">
              <v:shape style="position:absolute;left:4542;top:5754;width:483;height:1798" coordorigin="4542,5754" coordsize="483,1798" path="m4542,7552l5024,7552,5024,5754,4542,5754,4542,7552xe" filled="false" stroked="true" strokeweight=".12pt" strokecolor="#000000">
                <v:path arrowok="t"/>
              </v:shape>
            </v:group>
            <v:group style="position:absolute;left:4057;top:5214;width:725;height:540" coordorigin="4057,5214" coordsize="725,540">
              <v:shape style="position:absolute;left:4057;top:5214;width:725;height:540" coordorigin="4057,5214" coordsize="725,540" path="m4057,5214l4057,5440,4782,5440,4782,5754e" filled="false" stroked="true" strokeweight=".12pt" strokecolor="#4577be">
                <v:path arrowok="t"/>
              </v:shape>
            </v:group>
            <v:group style="position:absolute;left:2029;top:2608;width:1160;height:360" coordorigin="2029,2608" coordsize="1160,360">
              <v:shape style="position:absolute;left:2029;top:2608;width:1160;height:360" coordorigin="2029,2608" coordsize="1160,360" path="m2029,2968l3188,2968,3188,2608,2029,2608,2029,2968xe" filled="false" stroked="true" strokeweight=".12pt" strokecolor="#000000">
                <v:path arrowok="t"/>
              </v:shape>
            </v:group>
            <v:group style="position:absolute;left:1160;top:2428;width:2897;height:989" coordorigin="1160,2428" coordsize="2897,989">
              <v:shape style="position:absolute;left:1160;top:2428;width:2897;height:989" coordorigin="1160,2428" coordsize="2897,989" path="m1160,3416l1160,3148,4057,3148,4057,2428e" filled="false" stroked="true" strokeweight=".12pt" strokecolor="#4577be">
                <v:path arrowok="t"/>
              </v:shape>
            </v:group>
            <v:group style="position:absolute;left:3335;top:2428;width:723;height:989" coordorigin="3335,2428" coordsize="723,989">
              <v:shape style="position:absolute;left:3335;top:2428;width:723;height:989" coordorigin="3335,2428" coordsize="723,989" path="m4057,2428l4057,3148,3335,3148,3335,3416e" filled="false" stroked="true" strokeweight=".12pt" strokecolor="#4577be">
                <v:path arrowok="t"/>
              </v:shape>
            </v:group>
            <v:group style="position:absolute;left:4542;top:3419;width:483;height:1796" coordorigin="4542,3419" coordsize="483,1796">
              <v:shape style="position:absolute;left:4542;top:3419;width:483;height:1796" coordorigin="4542,3419" coordsize="483,1796" path="m4542,3419l4542,5214,5024,5214,5024,3419,4542,3419xe" filled="true" fillcolor="#e7edf6" stroked="false">
                <v:path arrowok="t"/>
                <v:fill type="solid"/>
              </v:shape>
            </v:group>
            <v:group style="position:absolute;left:4542;top:3419;width:483;height:1796" coordorigin="4542,3419" coordsize="483,1796">
              <v:shape style="position:absolute;left:4542;top:3419;width:483;height:1796" coordorigin="4542,3419" coordsize="483,1796" path="m4542,5214l5024,5214,5024,3419,4542,3419,4542,5214xe" filled="false" stroked="true" strokeweight=".12pt" strokecolor="#000000">
                <v:path arrowok="t"/>
              </v:shape>
            </v:group>
            <v:group style="position:absolute;left:4057;top:2428;width:725;height:992" coordorigin="4057,2428" coordsize="725,992">
              <v:shape style="position:absolute;left:4057;top:2428;width:725;height:992" coordorigin="4057,2428" coordsize="725,992" path="m4057,2428l4057,3148,4782,3148,4782,3419e" filled="false" stroked="true" strokeweight=".12pt" strokecolor="#4577be">
                <v:path arrowok="t"/>
              </v:shape>
            </v:group>
            <v:group style="position:absolute;left:5267;top:5754;width:483;height:1798" coordorigin="5267,5754" coordsize="483,1798">
              <v:shape style="position:absolute;left:5267;top:5754;width:483;height:1798" coordorigin="5267,5754" coordsize="483,1798" path="m5267,5754l5267,7552,5749,7552,5749,5754,5267,5754xe" filled="true" fillcolor="#e7edf6" stroked="false">
                <v:path arrowok="t"/>
                <v:fill type="solid"/>
              </v:shape>
            </v:group>
            <v:group style="position:absolute;left:5267;top:5754;width:483;height:1798" coordorigin="5267,5754" coordsize="483,1798">
              <v:shape style="position:absolute;left:5267;top:5754;width:483;height:1798" coordorigin="5267,5754" coordsize="483,1798" path="m5267,7552l5749,7552,5749,5754,5267,5754,5267,7552xe" filled="false" stroked="true" strokeweight=".12pt" strokecolor="#000000">
                <v:path arrowok="t"/>
              </v:shape>
            </v:group>
            <v:group style="position:absolute;left:4057;top:5214;width:1450;height:540" coordorigin="4057,5214" coordsize="1450,540">
              <v:shape style="position:absolute;left:4057;top:5214;width:1450;height:540" coordorigin="4057,5214" coordsize="1450,540" path="m4057,5214l4057,5440,5507,5440,5507,5754e" filled="false" stroked="true" strokeweight=".12pt" strokecolor="#4577be">
                <v:path arrowok="t"/>
              </v:shape>
              <v:shape style="position:absolute;left:3335;top:24;width:1448;height:381" type="#_x0000_t202" filled="false" stroked="false">
                <v:textbox inset="0,0,0,0">
                  <w:txbxContent>
                    <w:p>
                      <w:pPr>
                        <w:spacing w:line="287" w:lineRule="exact" w:before="0"/>
                        <w:ind w:left="247" w:right="0" w:firstLine="0"/>
                        <w:jc w:val="left"/>
                        <w:rPr>
                          <w:rFonts w:ascii="宋体" w:hAnsi="宋体" w:cs="宋体" w:eastAsia="宋体" w:hint="default"/>
                          <w:sz w:val="22"/>
                          <w:szCs w:val="22"/>
                        </w:rPr>
                      </w:pPr>
                      <w:r>
                        <w:rPr>
                          <w:rFonts w:ascii="宋体" w:hAnsi="宋体" w:cs="宋体" w:eastAsia="宋体" w:hint="default"/>
                          <w:w w:val="95"/>
                          <w:sz w:val="22"/>
                          <w:szCs w:val="22"/>
                        </w:rPr>
                        <w:t>股</w:t>
                      </w:r>
                      <w:r>
                        <w:rPr>
                          <w:rFonts w:ascii="宋体" w:hAnsi="宋体" w:cs="宋体" w:eastAsia="宋体" w:hint="default"/>
                          <w:spacing w:val="-83"/>
                          <w:w w:val="95"/>
                          <w:sz w:val="22"/>
                          <w:szCs w:val="22"/>
                        </w:rPr>
                        <w:t> </w:t>
                      </w:r>
                      <w:r>
                        <w:rPr>
                          <w:rFonts w:ascii="宋体" w:hAnsi="宋体" w:cs="宋体" w:eastAsia="宋体" w:hint="default"/>
                          <w:w w:val="95"/>
                          <w:sz w:val="22"/>
                          <w:szCs w:val="22"/>
                        </w:rPr>
                        <w:t>东</w:t>
                      </w:r>
                      <w:r>
                        <w:rPr>
                          <w:rFonts w:ascii="宋体" w:hAnsi="宋体" w:cs="宋体" w:eastAsia="宋体" w:hint="default"/>
                          <w:spacing w:val="-83"/>
                          <w:w w:val="95"/>
                          <w:sz w:val="22"/>
                          <w:szCs w:val="22"/>
                        </w:rPr>
                        <w:t> </w:t>
                      </w:r>
                      <w:r>
                        <w:rPr>
                          <w:rFonts w:ascii="宋体" w:hAnsi="宋体" w:cs="宋体" w:eastAsia="宋体" w:hint="default"/>
                          <w:w w:val="95"/>
                          <w:sz w:val="22"/>
                          <w:szCs w:val="22"/>
                        </w:rPr>
                        <w:t>大</w:t>
                      </w:r>
                      <w:r>
                        <w:rPr>
                          <w:rFonts w:ascii="宋体" w:hAnsi="宋体" w:cs="宋体" w:eastAsia="宋体" w:hint="default"/>
                          <w:spacing w:val="-83"/>
                          <w:w w:val="95"/>
                          <w:sz w:val="22"/>
                          <w:szCs w:val="22"/>
                        </w:rPr>
                        <w:t> </w:t>
                      </w:r>
                      <w:r>
                        <w:rPr>
                          <w:rFonts w:ascii="宋体" w:hAnsi="宋体" w:cs="宋体" w:eastAsia="宋体" w:hint="default"/>
                          <w:w w:val="95"/>
                          <w:sz w:val="22"/>
                          <w:szCs w:val="22"/>
                        </w:rPr>
                        <w:t>会</w:t>
                      </w:r>
                      <w:r>
                        <w:rPr>
                          <w:rFonts w:ascii="宋体" w:hAnsi="宋体" w:cs="宋体" w:eastAsia="宋体" w:hint="default"/>
                          <w:sz w:val="22"/>
                          <w:szCs w:val="22"/>
                        </w:rPr>
                      </w:r>
                    </w:p>
                  </w:txbxContent>
                </v:textbox>
                <w10:wrap type="none"/>
              </v:shape>
              <v:shape style="position:absolute;left:3335;top:2069;width:1448;height:404" type="#_x0000_t202" filled="false" stroked="false">
                <v:textbox inset="0,0,0,0">
                  <w:txbxContent>
                    <w:p>
                      <w:pPr>
                        <w:spacing w:line="263" w:lineRule="exact" w:before="0"/>
                        <w:ind w:left="297" w:right="0" w:firstLine="0"/>
                        <w:jc w:val="left"/>
                        <w:rPr>
                          <w:rFonts w:ascii="宋体" w:hAnsi="宋体" w:cs="宋体" w:eastAsia="宋体" w:hint="default"/>
                          <w:sz w:val="22"/>
                          <w:szCs w:val="22"/>
                        </w:rPr>
                      </w:pPr>
                      <w:r>
                        <w:rPr>
                          <w:rFonts w:ascii="宋体" w:hAnsi="宋体" w:cs="宋体" w:eastAsia="宋体" w:hint="default"/>
                          <w:sz w:val="22"/>
                          <w:szCs w:val="22"/>
                        </w:rPr>
                        <w:t>总</w:t>
                      </w:r>
                      <w:r>
                        <w:rPr>
                          <w:rFonts w:ascii="宋体" w:hAnsi="宋体" w:cs="宋体" w:eastAsia="宋体" w:hint="default"/>
                          <w:spacing w:val="-67"/>
                          <w:sz w:val="22"/>
                          <w:szCs w:val="22"/>
                        </w:rPr>
                        <w:t> </w:t>
                      </w:r>
                      <w:r>
                        <w:rPr>
                          <w:rFonts w:ascii="宋体" w:hAnsi="宋体" w:cs="宋体" w:eastAsia="宋体" w:hint="default"/>
                          <w:sz w:val="22"/>
                          <w:szCs w:val="22"/>
                        </w:rPr>
                        <w:t>经</w:t>
                      </w:r>
                      <w:r>
                        <w:rPr>
                          <w:rFonts w:ascii="宋体" w:hAnsi="宋体" w:cs="宋体" w:eastAsia="宋体" w:hint="default"/>
                          <w:spacing w:val="-67"/>
                          <w:sz w:val="22"/>
                          <w:szCs w:val="22"/>
                        </w:rPr>
                        <w:t> </w:t>
                      </w:r>
                      <w:r>
                        <w:rPr>
                          <w:rFonts w:ascii="宋体" w:hAnsi="宋体" w:cs="宋体" w:eastAsia="宋体" w:hint="default"/>
                          <w:sz w:val="22"/>
                          <w:szCs w:val="22"/>
                        </w:rPr>
                        <w:t>理</w:t>
                      </w:r>
                    </w:p>
                  </w:txbxContent>
                </v:textbox>
                <w10:wrap type="none"/>
              </v:shape>
              <v:shape style="position:absolute;left:5989;top:2069;width:2223;height:404" type="#_x0000_t202" filled="false" stroked="false">
                <v:textbox inset="0,0,0,0">
                  <w:txbxContent>
                    <w:p>
                      <w:pPr>
                        <w:spacing w:before="58"/>
                        <w:ind w:left="518" w:right="0" w:firstLine="0"/>
                        <w:jc w:val="left"/>
                        <w:rPr>
                          <w:rFonts w:ascii="宋体" w:hAnsi="宋体" w:cs="宋体" w:eastAsia="宋体" w:hint="default"/>
                          <w:sz w:val="22"/>
                          <w:szCs w:val="22"/>
                        </w:rPr>
                      </w:pPr>
                      <w:r>
                        <w:rPr>
                          <w:rFonts w:ascii="宋体" w:hAnsi="宋体" w:cs="宋体" w:eastAsia="宋体" w:hint="default"/>
                          <w:sz w:val="22"/>
                          <w:szCs w:val="22"/>
                        </w:rPr>
                        <w:t>审</w:t>
                      </w:r>
                      <w:r>
                        <w:rPr>
                          <w:rFonts w:ascii="宋体" w:hAnsi="宋体" w:cs="宋体" w:eastAsia="宋体" w:hint="default"/>
                          <w:spacing w:val="-96"/>
                          <w:sz w:val="22"/>
                          <w:szCs w:val="22"/>
                        </w:rPr>
                        <w:t> </w:t>
                      </w:r>
                      <w:r>
                        <w:rPr>
                          <w:rFonts w:ascii="宋体" w:hAnsi="宋体" w:cs="宋体" w:eastAsia="宋体" w:hint="default"/>
                          <w:sz w:val="22"/>
                          <w:szCs w:val="22"/>
                        </w:rPr>
                        <w:t>计</w:t>
                      </w:r>
                      <w:r>
                        <w:rPr>
                          <w:rFonts w:ascii="宋体" w:hAnsi="宋体" w:cs="宋体" w:eastAsia="宋体" w:hint="default"/>
                          <w:spacing w:val="-96"/>
                          <w:sz w:val="22"/>
                          <w:szCs w:val="22"/>
                        </w:rPr>
                        <w:t> </w:t>
                      </w:r>
                      <w:r>
                        <w:rPr>
                          <w:rFonts w:ascii="宋体" w:hAnsi="宋体" w:cs="宋体" w:eastAsia="宋体" w:hint="default"/>
                          <w:sz w:val="22"/>
                          <w:szCs w:val="22"/>
                        </w:rPr>
                        <w:t>委</w:t>
                      </w:r>
                      <w:r>
                        <w:rPr>
                          <w:rFonts w:ascii="宋体" w:hAnsi="宋体" w:cs="宋体" w:eastAsia="宋体" w:hint="default"/>
                          <w:spacing w:val="-96"/>
                          <w:sz w:val="22"/>
                          <w:szCs w:val="22"/>
                        </w:rPr>
                        <w:t> </w:t>
                      </w:r>
                      <w:r>
                        <w:rPr>
                          <w:rFonts w:ascii="宋体" w:hAnsi="宋体" w:cs="宋体" w:eastAsia="宋体" w:hint="default"/>
                          <w:sz w:val="22"/>
                          <w:szCs w:val="22"/>
                        </w:rPr>
                        <w:t>员</w:t>
                      </w:r>
                      <w:r>
                        <w:rPr>
                          <w:rFonts w:ascii="宋体" w:hAnsi="宋体" w:cs="宋体" w:eastAsia="宋体" w:hint="default"/>
                          <w:spacing w:val="-96"/>
                          <w:sz w:val="22"/>
                          <w:szCs w:val="22"/>
                        </w:rPr>
                        <w:t> </w:t>
                      </w:r>
                      <w:r>
                        <w:rPr>
                          <w:rFonts w:ascii="宋体" w:hAnsi="宋体" w:cs="宋体" w:eastAsia="宋体" w:hint="default"/>
                          <w:sz w:val="22"/>
                          <w:szCs w:val="22"/>
                        </w:rPr>
                        <w:t>会</w:t>
                      </w:r>
                    </w:p>
                  </w:txbxContent>
                </v:textbox>
                <w10:wrap type="none"/>
              </v:shape>
              <v:shape style="position:absolute;left:196;top:3416;width:483;height:1798" type="#_x0000_t202" filled="false" stroked="false">
                <v:textbox inset="0,0,0,0">
                  <w:txbxContent>
                    <w:p>
                      <w:pPr>
                        <w:spacing w:line="225" w:lineRule="auto" w:before="176"/>
                        <w:ind w:left="127" w:right="127" w:firstLine="0"/>
                        <w:jc w:val="both"/>
                        <w:rPr>
                          <w:rFonts w:ascii="宋体" w:hAnsi="宋体" w:cs="宋体" w:eastAsia="宋体" w:hint="default"/>
                          <w:sz w:val="22"/>
                          <w:szCs w:val="22"/>
                        </w:rPr>
                      </w:pPr>
                      <w:r>
                        <w:rPr>
                          <w:rFonts w:ascii="宋体" w:hAnsi="宋体" w:cs="宋体" w:eastAsia="宋体" w:hint="default"/>
                          <w:sz w:val="22"/>
                          <w:szCs w:val="22"/>
                        </w:rPr>
                        <w:t>证</w:t>
                      </w:r>
                      <w:r>
                        <w:rPr>
                          <w:rFonts w:ascii="宋体" w:hAnsi="宋体" w:cs="宋体" w:eastAsia="宋体" w:hint="default"/>
                          <w:spacing w:val="-105"/>
                          <w:sz w:val="22"/>
                          <w:szCs w:val="22"/>
                        </w:rPr>
                        <w:t> </w:t>
                      </w:r>
                      <w:r>
                        <w:rPr>
                          <w:rFonts w:ascii="宋体" w:hAnsi="宋体" w:cs="宋体" w:eastAsia="宋体" w:hint="default"/>
                          <w:sz w:val="22"/>
                          <w:szCs w:val="22"/>
                        </w:rPr>
                        <w:t>券</w:t>
                      </w:r>
                      <w:r>
                        <w:rPr>
                          <w:rFonts w:ascii="宋体" w:hAnsi="宋体" w:cs="宋体" w:eastAsia="宋体" w:hint="default"/>
                          <w:spacing w:val="-105"/>
                          <w:sz w:val="22"/>
                          <w:szCs w:val="22"/>
                        </w:rPr>
                        <w:t> </w:t>
                      </w:r>
                      <w:r>
                        <w:rPr>
                          <w:rFonts w:ascii="宋体" w:hAnsi="宋体" w:cs="宋体" w:eastAsia="宋体" w:hint="default"/>
                          <w:sz w:val="22"/>
                          <w:szCs w:val="22"/>
                        </w:rPr>
                        <w:t>事</w:t>
                      </w:r>
                      <w:r>
                        <w:rPr>
                          <w:rFonts w:ascii="宋体" w:hAnsi="宋体" w:cs="宋体" w:eastAsia="宋体" w:hint="default"/>
                          <w:spacing w:val="-105"/>
                          <w:sz w:val="22"/>
                          <w:szCs w:val="22"/>
                        </w:rPr>
                        <w:t> </w:t>
                      </w:r>
                      <w:r>
                        <w:rPr>
                          <w:rFonts w:ascii="宋体" w:hAnsi="宋体" w:cs="宋体" w:eastAsia="宋体" w:hint="default"/>
                          <w:sz w:val="22"/>
                          <w:szCs w:val="22"/>
                        </w:rPr>
                        <w:t>务</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944;top:3416;width:459;height:1798" type="#_x0000_t202" filled="false" stroked="false">
                <v:textbox inset="0,0,0,0">
                  <w:txbxContent>
                    <w:p>
                      <w:pPr>
                        <w:spacing w:line="460" w:lineRule="auto" w:before="160"/>
                        <w:ind w:left="93" w:right="137" w:firstLine="0"/>
                        <w:jc w:val="both"/>
                        <w:rPr>
                          <w:rFonts w:ascii="宋体" w:hAnsi="宋体" w:cs="宋体" w:eastAsia="宋体" w:hint="default"/>
                          <w:sz w:val="22"/>
                          <w:szCs w:val="22"/>
                        </w:rPr>
                      </w:pPr>
                      <w:r>
                        <w:rPr>
                          <w:rFonts w:ascii="宋体" w:hAnsi="宋体" w:cs="宋体" w:eastAsia="宋体" w:hint="default"/>
                          <w:sz w:val="22"/>
                          <w:szCs w:val="22"/>
                        </w:rPr>
                        <w:t>生</w:t>
                      </w:r>
                      <w:r>
                        <w:rPr>
                          <w:rFonts w:ascii="宋体" w:hAnsi="宋体" w:cs="宋体" w:eastAsia="宋体" w:hint="default"/>
                          <w:spacing w:val="-105"/>
                          <w:sz w:val="22"/>
                          <w:szCs w:val="22"/>
                        </w:rPr>
                        <w:t> </w:t>
                      </w:r>
                      <w:r>
                        <w:rPr>
                          <w:rFonts w:ascii="宋体" w:hAnsi="宋体" w:cs="宋体" w:eastAsia="宋体" w:hint="default"/>
                          <w:sz w:val="22"/>
                          <w:szCs w:val="22"/>
                        </w:rPr>
                        <w:t>产</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1645;top:3416;width:483;height:1798" type="#_x0000_t202" filled="false" stroked="false">
                <v:textbox inset="0,0,0,0">
                  <w:txbxContent>
                    <w:p>
                      <w:pPr>
                        <w:spacing w:line="225" w:lineRule="auto" w:before="176"/>
                        <w:ind w:left="122" w:right="132" w:firstLine="0"/>
                        <w:jc w:val="both"/>
                        <w:rPr>
                          <w:rFonts w:ascii="宋体" w:hAnsi="宋体" w:cs="宋体" w:eastAsia="宋体" w:hint="default"/>
                          <w:sz w:val="22"/>
                          <w:szCs w:val="22"/>
                        </w:rPr>
                      </w:pPr>
                      <w:r>
                        <w:rPr>
                          <w:rFonts w:ascii="宋体" w:hAnsi="宋体" w:cs="宋体" w:eastAsia="宋体" w:hint="default"/>
                          <w:sz w:val="22"/>
                          <w:szCs w:val="22"/>
                        </w:rPr>
                        <w:t>设</w:t>
                      </w:r>
                      <w:r>
                        <w:rPr>
                          <w:rFonts w:ascii="宋体" w:hAnsi="宋体" w:cs="宋体" w:eastAsia="宋体" w:hint="default"/>
                          <w:spacing w:val="-105"/>
                          <w:sz w:val="22"/>
                          <w:szCs w:val="22"/>
                        </w:rPr>
                        <w:t> </w:t>
                      </w:r>
                      <w:r>
                        <w:rPr>
                          <w:rFonts w:ascii="宋体" w:hAnsi="宋体" w:cs="宋体" w:eastAsia="宋体" w:hint="default"/>
                          <w:sz w:val="22"/>
                          <w:szCs w:val="22"/>
                        </w:rPr>
                        <w:t>备</w:t>
                      </w:r>
                      <w:r>
                        <w:rPr>
                          <w:rFonts w:ascii="宋体" w:hAnsi="宋体" w:cs="宋体" w:eastAsia="宋体" w:hint="default"/>
                          <w:spacing w:val="-105"/>
                          <w:sz w:val="22"/>
                          <w:szCs w:val="22"/>
                        </w:rPr>
                        <w:t> </w:t>
                      </w:r>
                      <w:r>
                        <w:rPr>
                          <w:rFonts w:ascii="宋体" w:hAnsi="宋体" w:cs="宋体" w:eastAsia="宋体" w:hint="default"/>
                          <w:sz w:val="22"/>
                          <w:szCs w:val="22"/>
                        </w:rPr>
                        <w:t>动</w:t>
                      </w:r>
                      <w:r>
                        <w:rPr>
                          <w:rFonts w:ascii="宋体" w:hAnsi="宋体" w:cs="宋体" w:eastAsia="宋体" w:hint="default"/>
                          <w:spacing w:val="-105"/>
                          <w:sz w:val="22"/>
                          <w:szCs w:val="22"/>
                        </w:rPr>
                        <w:t> </w:t>
                      </w:r>
                      <w:r>
                        <w:rPr>
                          <w:rFonts w:ascii="宋体" w:hAnsi="宋体" w:cs="宋体" w:eastAsia="宋体" w:hint="default"/>
                          <w:sz w:val="22"/>
                          <w:szCs w:val="22"/>
                        </w:rPr>
                        <w:t>力</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2368;top:3416;width:483;height:1798" type="#_x0000_t202" filled="false" stroked="false">
                <v:textbox inset="0,0,0,0">
                  <w:txbxContent>
                    <w:p>
                      <w:pPr>
                        <w:spacing w:line="225" w:lineRule="auto" w:before="176"/>
                        <w:ind w:left="127" w:right="127" w:firstLine="0"/>
                        <w:jc w:val="both"/>
                        <w:rPr>
                          <w:rFonts w:ascii="宋体" w:hAnsi="宋体" w:cs="宋体" w:eastAsia="宋体" w:hint="default"/>
                          <w:sz w:val="22"/>
                          <w:szCs w:val="22"/>
                        </w:rPr>
                      </w:pPr>
                      <w:r>
                        <w:rPr>
                          <w:rFonts w:ascii="宋体" w:hAnsi="宋体" w:cs="宋体" w:eastAsia="宋体" w:hint="default"/>
                          <w:sz w:val="22"/>
                          <w:szCs w:val="22"/>
                        </w:rPr>
                        <w:t>安</w:t>
                      </w:r>
                      <w:r>
                        <w:rPr>
                          <w:rFonts w:ascii="宋体" w:hAnsi="宋体" w:cs="宋体" w:eastAsia="宋体" w:hint="default"/>
                          <w:spacing w:val="-105"/>
                          <w:sz w:val="22"/>
                          <w:szCs w:val="22"/>
                        </w:rPr>
                        <w:t> </w:t>
                      </w:r>
                      <w:r>
                        <w:rPr>
                          <w:rFonts w:ascii="宋体" w:hAnsi="宋体" w:cs="宋体" w:eastAsia="宋体" w:hint="default"/>
                          <w:sz w:val="22"/>
                          <w:szCs w:val="22"/>
                        </w:rPr>
                        <w:t>全</w:t>
                      </w:r>
                      <w:r>
                        <w:rPr>
                          <w:rFonts w:ascii="宋体" w:hAnsi="宋体" w:cs="宋体" w:eastAsia="宋体" w:hint="default"/>
                          <w:spacing w:val="-105"/>
                          <w:sz w:val="22"/>
                          <w:szCs w:val="22"/>
                        </w:rPr>
                        <w:t> </w:t>
                      </w:r>
                      <w:r>
                        <w:rPr>
                          <w:rFonts w:ascii="宋体" w:hAnsi="宋体" w:cs="宋体" w:eastAsia="宋体" w:hint="default"/>
                          <w:sz w:val="22"/>
                          <w:szCs w:val="22"/>
                        </w:rPr>
                        <w:t>环</w:t>
                      </w:r>
                      <w:r>
                        <w:rPr>
                          <w:rFonts w:ascii="宋体" w:hAnsi="宋体" w:cs="宋体" w:eastAsia="宋体" w:hint="default"/>
                          <w:spacing w:val="-105"/>
                          <w:sz w:val="22"/>
                          <w:szCs w:val="22"/>
                        </w:rPr>
                        <w:t> </w:t>
                      </w:r>
                      <w:r>
                        <w:rPr>
                          <w:rFonts w:ascii="宋体" w:hAnsi="宋体" w:cs="宋体" w:eastAsia="宋体" w:hint="default"/>
                          <w:sz w:val="22"/>
                          <w:szCs w:val="22"/>
                        </w:rPr>
                        <w:t>保</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3092;top:3416;width:485;height:1798" type="#_x0000_t202" filled="false" stroked="false">
                <v:textbox inset="0,0,0,0">
                  <w:txbxContent>
                    <w:p>
                      <w:pPr>
                        <w:spacing w:line="465" w:lineRule="auto" w:before="148"/>
                        <w:ind w:left="117" w:right="139" w:firstLine="0"/>
                        <w:jc w:val="both"/>
                        <w:rPr>
                          <w:rFonts w:ascii="宋体" w:hAnsi="宋体" w:cs="宋体" w:eastAsia="宋体" w:hint="default"/>
                          <w:sz w:val="22"/>
                          <w:szCs w:val="22"/>
                        </w:rPr>
                      </w:pPr>
                      <w:r>
                        <w:rPr>
                          <w:rFonts w:ascii="宋体" w:hAnsi="宋体" w:cs="宋体" w:eastAsia="宋体" w:hint="default"/>
                          <w:sz w:val="22"/>
                          <w:szCs w:val="22"/>
                        </w:rPr>
                        <w:t>质</w:t>
                      </w:r>
                      <w:r>
                        <w:rPr>
                          <w:rFonts w:ascii="宋体" w:hAnsi="宋体" w:cs="宋体" w:eastAsia="宋体" w:hint="default"/>
                          <w:spacing w:val="-105"/>
                          <w:sz w:val="22"/>
                          <w:szCs w:val="22"/>
                        </w:rPr>
                        <w:t> </w:t>
                      </w:r>
                      <w:r>
                        <w:rPr>
                          <w:rFonts w:ascii="宋体" w:hAnsi="宋体" w:cs="宋体" w:eastAsia="宋体" w:hint="default"/>
                          <w:sz w:val="22"/>
                          <w:szCs w:val="22"/>
                        </w:rPr>
                        <w:t>检</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3817;top:3416;width:483;height:1798" type="#_x0000_t202" filled="false" stroked="false">
                <v:textbox inset="0,0,0,0">
                  <w:txbxContent>
                    <w:p>
                      <w:pPr>
                        <w:spacing w:line="271" w:lineRule="exact" w:before="0"/>
                        <w:ind w:left="122" w:right="0" w:firstLine="0"/>
                        <w:jc w:val="both"/>
                        <w:rPr>
                          <w:rFonts w:ascii="宋体" w:hAnsi="宋体" w:cs="宋体" w:eastAsia="宋体" w:hint="default"/>
                          <w:sz w:val="22"/>
                          <w:szCs w:val="22"/>
                        </w:rPr>
                      </w:pPr>
                      <w:r>
                        <w:rPr>
                          <w:rFonts w:ascii="宋体" w:hAnsi="宋体" w:cs="宋体" w:eastAsia="宋体" w:hint="default"/>
                          <w:w w:val="102"/>
                          <w:sz w:val="22"/>
                          <w:szCs w:val="22"/>
                        </w:rPr>
                        <w:t>技</w:t>
                      </w:r>
                      <w:r>
                        <w:rPr>
                          <w:rFonts w:ascii="宋体" w:hAnsi="宋体" w:cs="宋体" w:eastAsia="宋体" w:hint="default"/>
                          <w:sz w:val="22"/>
                          <w:szCs w:val="22"/>
                        </w:rPr>
                      </w:r>
                    </w:p>
                    <w:p>
                      <w:pPr>
                        <w:spacing w:line="307" w:lineRule="auto" w:before="69"/>
                        <w:ind w:left="45" w:right="40" w:firstLine="76"/>
                        <w:jc w:val="both"/>
                        <w:rPr>
                          <w:rFonts w:ascii="宋体" w:hAnsi="宋体" w:cs="宋体" w:eastAsia="宋体" w:hint="default"/>
                          <w:sz w:val="22"/>
                          <w:szCs w:val="22"/>
                        </w:rPr>
                      </w:pPr>
                      <w:r>
                        <w:rPr>
                          <w:rFonts w:ascii="宋体" w:hAnsi="宋体" w:cs="宋体" w:eastAsia="宋体" w:hint="default"/>
                          <w:w w:val="105"/>
                          <w:sz w:val="22"/>
                          <w:szCs w:val="22"/>
                        </w:rPr>
                        <w:t>术</w:t>
                      </w:r>
                      <w:r>
                        <w:rPr>
                          <w:rFonts w:ascii="宋体" w:hAnsi="宋体" w:cs="宋体" w:eastAsia="宋体" w:hint="default"/>
                          <w:w w:val="102"/>
                          <w:sz w:val="22"/>
                          <w:szCs w:val="22"/>
                        </w:rPr>
                        <w:t> </w:t>
                      </w:r>
                      <w:r>
                        <w:rPr>
                          <w:rFonts w:ascii="宋体" w:hAnsi="宋体" w:cs="宋体" w:eastAsia="宋体" w:hint="default"/>
                          <w:w w:val="105"/>
                          <w:sz w:val="22"/>
                          <w:szCs w:val="22"/>
                        </w:rPr>
                        <w:t>中</w:t>
                      </w:r>
                      <w:r>
                        <w:rPr>
                          <w:rFonts w:ascii="宋体" w:hAnsi="宋体" w:cs="宋体" w:eastAsia="宋体" w:hint="default"/>
                          <w:w w:val="102"/>
                          <w:sz w:val="22"/>
                          <w:szCs w:val="22"/>
                        </w:rPr>
                        <w:t> </w:t>
                      </w:r>
                      <w:r>
                        <w:rPr>
                          <w:rFonts w:ascii="宋体" w:hAnsi="宋体" w:cs="宋体" w:eastAsia="宋体" w:hint="default"/>
                          <w:w w:val="105"/>
                          <w:sz w:val="22"/>
                          <w:szCs w:val="22"/>
                        </w:rPr>
                        <w:t>心</w:t>
                      </w:r>
                      <w:r>
                        <w:rPr>
                          <w:rFonts w:ascii="宋体" w:hAnsi="宋体" w:cs="宋体" w:eastAsia="宋体" w:hint="default"/>
                          <w:sz w:val="22"/>
                          <w:szCs w:val="22"/>
                        </w:rPr>
                      </w:r>
                    </w:p>
                    <w:p>
                      <w:pPr>
                        <w:spacing w:before="41"/>
                        <w:ind w:left="45"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pacing w:val="4"/>
                          <w:w w:val="105"/>
                          <w:sz w:val="22"/>
                          <w:szCs w:val="22"/>
                        </w:rPr>
                        <w:t>(</w:t>
                      </w:r>
                      <w:r>
                        <w:rPr>
                          <w:rFonts w:ascii="宋体" w:hAnsi="宋体" w:cs="宋体" w:eastAsia="宋体" w:hint="default"/>
                          <w:spacing w:val="4"/>
                          <w:w w:val="105"/>
                          <w:sz w:val="22"/>
                          <w:szCs w:val="22"/>
                        </w:rPr>
                        <w:t>部</w:t>
                      </w:r>
                      <w:r>
                        <w:rPr>
                          <w:rFonts w:ascii="Times New Roman" w:hAnsi="Times New Roman" w:cs="Times New Roman" w:eastAsia="Times New Roman" w:hint="default"/>
                          <w:spacing w:val="4"/>
                          <w:w w:val="105"/>
                          <w:sz w:val="22"/>
                          <w:szCs w:val="22"/>
                        </w:rPr>
                        <w:t>)</w:t>
                      </w:r>
                      <w:r>
                        <w:rPr>
                          <w:rFonts w:ascii="Times New Roman" w:hAnsi="Times New Roman" w:cs="Times New Roman" w:eastAsia="Times New Roman" w:hint="default"/>
                          <w:spacing w:val="4"/>
                          <w:sz w:val="22"/>
                          <w:szCs w:val="22"/>
                        </w:rPr>
                      </w:r>
                    </w:p>
                  </w:txbxContent>
                </v:textbox>
                <w10:wrap type="none"/>
              </v:shape>
              <v:shape style="position:absolute;left:4542;top:3416;width:483;height:1798" type="#_x0000_t202" filled="false" stroked="false">
                <v:textbox inset="0,0,0,0">
                  <w:txbxContent>
                    <w:p>
                      <w:pPr>
                        <w:spacing w:line="465" w:lineRule="auto" w:before="160"/>
                        <w:ind w:left="124" w:right="131" w:firstLine="0"/>
                        <w:jc w:val="left"/>
                        <w:rPr>
                          <w:rFonts w:ascii="宋体" w:hAnsi="宋体" w:cs="宋体" w:eastAsia="宋体" w:hint="default"/>
                          <w:sz w:val="22"/>
                          <w:szCs w:val="22"/>
                        </w:rPr>
                      </w:pPr>
                      <w:r>
                        <w:rPr>
                          <w:rFonts w:ascii="宋体" w:hAnsi="宋体" w:cs="宋体" w:eastAsia="宋体" w:hint="default"/>
                          <w:sz w:val="22"/>
                          <w:szCs w:val="22"/>
                        </w:rPr>
                        <w:t>销</w:t>
                      </w:r>
                      <w:r>
                        <w:rPr>
                          <w:rFonts w:ascii="宋体" w:hAnsi="宋体" w:cs="宋体" w:eastAsia="宋体" w:hint="default"/>
                          <w:spacing w:val="-105"/>
                          <w:sz w:val="22"/>
                          <w:szCs w:val="22"/>
                        </w:rPr>
                        <w:t> </w:t>
                      </w:r>
                      <w:r>
                        <w:rPr>
                          <w:rFonts w:ascii="宋体" w:hAnsi="宋体" w:cs="宋体" w:eastAsia="宋体" w:hint="default"/>
                          <w:sz w:val="22"/>
                          <w:szCs w:val="22"/>
                        </w:rPr>
                        <w:t>售</w:t>
                      </w:r>
                    </w:p>
                    <w:p>
                      <w:pPr>
                        <w:spacing w:before="64"/>
                        <w:ind w:left="124" w:right="0" w:firstLine="0"/>
                        <w:jc w:val="left"/>
                        <w:rPr>
                          <w:rFonts w:ascii="宋体" w:hAnsi="宋体" w:cs="宋体" w:eastAsia="宋体" w:hint="default"/>
                          <w:sz w:val="22"/>
                          <w:szCs w:val="22"/>
                        </w:rPr>
                      </w:pPr>
                      <w:r>
                        <w:rPr>
                          <w:rFonts w:ascii="宋体" w:hAnsi="宋体" w:cs="宋体" w:eastAsia="宋体" w:hint="default"/>
                          <w:w w:val="102"/>
                          <w:sz w:val="22"/>
                          <w:szCs w:val="22"/>
                        </w:rPr>
                        <w:t>部</w:t>
                      </w:r>
                      <w:r>
                        <w:rPr>
                          <w:rFonts w:ascii="宋体" w:hAnsi="宋体" w:cs="宋体" w:eastAsia="宋体" w:hint="default"/>
                          <w:sz w:val="22"/>
                          <w:szCs w:val="22"/>
                        </w:rPr>
                      </w:r>
                    </w:p>
                  </w:txbxContent>
                </v:textbox>
                <w10:wrap type="none"/>
              </v:shape>
              <v:shape style="position:absolute;left:5267;top:3416;width:483;height:1798" type="#_x0000_t202" filled="false" stroked="false">
                <v:textbox inset="0,0,0,0">
                  <w:txbxContent>
                    <w:p>
                      <w:pPr>
                        <w:spacing w:line="460" w:lineRule="auto" w:before="160"/>
                        <w:ind w:left="117" w:right="137" w:firstLine="0"/>
                        <w:jc w:val="both"/>
                        <w:rPr>
                          <w:rFonts w:ascii="宋体" w:hAnsi="宋体" w:cs="宋体" w:eastAsia="宋体" w:hint="default"/>
                          <w:sz w:val="22"/>
                          <w:szCs w:val="22"/>
                        </w:rPr>
                      </w:pPr>
                      <w:r>
                        <w:rPr>
                          <w:rFonts w:ascii="宋体" w:hAnsi="宋体" w:cs="宋体" w:eastAsia="宋体" w:hint="default"/>
                          <w:sz w:val="22"/>
                          <w:szCs w:val="22"/>
                        </w:rPr>
                        <w:t>供</w:t>
                      </w:r>
                      <w:r>
                        <w:rPr>
                          <w:rFonts w:ascii="宋体" w:hAnsi="宋体" w:cs="宋体" w:eastAsia="宋体" w:hint="default"/>
                          <w:spacing w:val="-105"/>
                          <w:sz w:val="22"/>
                          <w:szCs w:val="22"/>
                        </w:rPr>
                        <w:t> </w:t>
                      </w:r>
                      <w:r>
                        <w:rPr>
                          <w:rFonts w:ascii="宋体" w:hAnsi="宋体" w:cs="宋体" w:eastAsia="宋体" w:hint="default"/>
                          <w:sz w:val="22"/>
                          <w:szCs w:val="22"/>
                        </w:rPr>
                        <w:t>应</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5989;top:3416;width:485;height:1798" type="#_x0000_t202" filled="false" stroked="false">
                <v:textbox inset="0,0,0,0">
                  <w:txbxContent>
                    <w:p>
                      <w:pPr>
                        <w:spacing w:line="460" w:lineRule="auto" w:before="160"/>
                        <w:ind w:left="122" w:right="134" w:firstLine="0"/>
                        <w:jc w:val="both"/>
                        <w:rPr>
                          <w:rFonts w:ascii="宋体" w:hAnsi="宋体" w:cs="宋体" w:eastAsia="宋体" w:hint="default"/>
                          <w:sz w:val="22"/>
                          <w:szCs w:val="22"/>
                        </w:rPr>
                      </w:pPr>
                      <w:r>
                        <w:rPr>
                          <w:rFonts w:ascii="宋体" w:hAnsi="宋体" w:cs="宋体" w:eastAsia="宋体" w:hint="default"/>
                          <w:sz w:val="22"/>
                          <w:szCs w:val="22"/>
                        </w:rPr>
                        <w:t>财</w:t>
                      </w:r>
                      <w:r>
                        <w:rPr>
                          <w:rFonts w:ascii="宋体" w:hAnsi="宋体" w:cs="宋体" w:eastAsia="宋体" w:hint="default"/>
                          <w:spacing w:val="-105"/>
                          <w:sz w:val="22"/>
                          <w:szCs w:val="22"/>
                        </w:rPr>
                        <w:t> </w:t>
                      </w:r>
                      <w:r>
                        <w:rPr>
                          <w:rFonts w:ascii="宋体" w:hAnsi="宋体" w:cs="宋体" w:eastAsia="宋体" w:hint="default"/>
                          <w:sz w:val="22"/>
                          <w:szCs w:val="22"/>
                        </w:rPr>
                        <w:t>务</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6714;top:3416;width:483;height:1798" type="#_x0000_t202" filled="false" stroked="false">
                <v:textbox inset="0,0,0,0">
                  <w:txbxContent>
                    <w:p>
                      <w:pPr>
                        <w:spacing w:line="460" w:lineRule="auto" w:before="160"/>
                        <w:ind w:left="124" w:right="131" w:firstLine="0"/>
                        <w:jc w:val="both"/>
                        <w:rPr>
                          <w:rFonts w:ascii="宋体" w:hAnsi="宋体" w:cs="宋体" w:eastAsia="宋体" w:hint="default"/>
                          <w:sz w:val="22"/>
                          <w:szCs w:val="22"/>
                        </w:rPr>
                      </w:pPr>
                      <w:r>
                        <w:rPr>
                          <w:rFonts w:ascii="宋体" w:hAnsi="宋体" w:cs="宋体" w:eastAsia="宋体" w:hint="default"/>
                          <w:sz w:val="22"/>
                          <w:szCs w:val="22"/>
                        </w:rPr>
                        <w:t>办</w:t>
                      </w:r>
                      <w:r>
                        <w:rPr>
                          <w:rFonts w:ascii="宋体" w:hAnsi="宋体" w:cs="宋体" w:eastAsia="宋体" w:hint="default"/>
                          <w:spacing w:val="-105"/>
                          <w:sz w:val="22"/>
                          <w:szCs w:val="22"/>
                        </w:rPr>
                        <w:t> </w:t>
                      </w:r>
                      <w:r>
                        <w:rPr>
                          <w:rFonts w:ascii="宋体" w:hAnsi="宋体" w:cs="宋体" w:eastAsia="宋体" w:hint="default"/>
                          <w:sz w:val="22"/>
                          <w:szCs w:val="22"/>
                        </w:rPr>
                        <w:t>公</w:t>
                      </w:r>
                      <w:r>
                        <w:rPr>
                          <w:rFonts w:ascii="宋体" w:hAnsi="宋体" w:cs="宋体" w:eastAsia="宋体" w:hint="default"/>
                          <w:spacing w:val="-105"/>
                          <w:sz w:val="22"/>
                          <w:szCs w:val="22"/>
                        </w:rPr>
                        <w:t> </w:t>
                      </w:r>
                      <w:r>
                        <w:rPr>
                          <w:rFonts w:ascii="宋体" w:hAnsi="宋体" w:cs="宋体" w:eastAsia="宋体" w:hint="default"/>
                          <w:sz w:val="22"/>
                          <w:szCs w:val="22"/>
                        </w:rPr>
                        <w:t>室</w:t>
                      </w:r>
                    </w:p>
                  </w:txbxContent>
                </v:textbox>
                <w10:wrap type="none"/>
              </v:shape>
              <v:shape style="position:absolute;left:7439;top:3416;width:483;height:1798" type="#_x0000_t202" filled="false" stroked="false">
                <v:textbox inset="0,0,0,0">
                  <w:txbxContent>
                    <w:p>
                      <w:pPr>
                        <w:spacing w:line="460" w:lineRule="auto" w:before="160"/>
                        <w:ind w:left="117" w:right="137" w:firstLine="0"/>
                        <w:jc w:val="both"/>
                        <w:rPr>
                          <w:rFonts w:ascii="宋体" w:hAnsi="宋体" w:cs="宋体" w:eastAsia="宋体" w:hint="default"/>
                          <w:sz w:val="22"/>
                          <w:szCs w:val="22"/>
                        </w:rPr>
                      </w:pPr>
                      <w:r>
                        <w:rPr>
                          <w:rFonts w:ascii="宋体" w:hAnsi="宋体" w:cs="宋体" w:eastAsia="宋体" w:hint="default"/>
                          <w:sz w:val="22"/>
                          <w:szCs w:val="22"/>
                        </w:rPr>
                        <w:t>内</w:t>
                      </w:r>
                      <w:r>
                        <w:rPr>
                          <w:rFonts w:ascii="宋体" w:hAnsi="宋体" w:cs="宋体" w:eastAsia="宋体" w:hint="default"/>
                          <w:spacing w:val="-105"/>
                          <w:sz w:val="22"/>
                          <w:szCs w:val="22"/>
                        </w:rPr>
                        <w:t> </w:t>
                      </w:r>
                      <w:r>
                        <w:rPr>
                          <w:rFonts w:ascii="宋体" w:hAnsi="宋体" w:cs="宋体" w:eastAsia="宋体" w:hint="default"/>
                          <w:sz w:val="22"/>
                          <w:szCs w:val="22"/>
                        </w:rPr>
                        <w:t>审</w:t>
                      </w:r>
                      <w:r>
                        <w:rPr>
                          <w:rFonts w:ascii="宋体" w:hAnsi="宋体" w:cs="宋体" w:eastAsia="宋体" w:hint="default"/>
                          <w:spacing w:val="-105"/>
                          <w:sz w:val="22"/>
                          <w:szCs w:val="22"/>
                        </w:rPr>
                        <w:t> </w:t>
                      </w:r>
                      <w:r>
                        <w:rPr>
                          <w:rFonts w:ascii="宋体" w:hAnsi="宋体" w:cs="宋体" w:eastAsia="宋体" w:hint="default"/>
                          <w:sz w:val="22"/>
                          <w:szCs w:val="22"/>
                        </w:rPr>
                        <w:t>部</w:t>
                      </w:r>
                    </w:p>
                  </w:txbxContent>
                </v:textbox>
                <w10:wrap type="none"/>
              </v:shape>
              <v:shape style="position:absolute;left:2368;top:5754;width:483;height:1798" type="#_x0000_t202" filled="false" stroked="false">
                <v:textbox inset="0,0,0,0">
                  <w:txbxContent>
                    <w:p>
                      <w:pPr>
                        <w:spacing w:line="225" w:lineRule="auto" w:before="181"/>
                        <w:ind w:left="127" w:right="127" w:firstLine="0"/>
                        <w:jc w:val="both"/>
                        <w:rPr>
                          <w:rFonts w:ascii="宋体" w:hAnsi="宋体" w:cs="宋体" w:eastAsia="宋体" w:hint="default"/>
                          <w:sz w:val="22"/>
                          <w:szCs w:val="22"/>
                        </w:rPr>
                      </w:pPr>
                      <w:r>
                        <w:rPr>
                          <w:rFonts w:ascii="宋体" w:hAnsi="宋体" w:cs="宋体" w:eastAsia="宋体" w:hint="default"/>
                          <w:sz w:val="22"/>
                          <w:szCs w:val="22"/>
                        </w:rPr>
                        <w:t>技</w:t>
                      </w:r>
                      <w:r>
                        <w:rPr>
                          <w:rFonts w:ascii="宋体" w:hAnsi="宋体" w:cs="宋体" w:eastAsia="宋体" w:hint="default"/>
                          <w:spacing w:val="-105"/>
                          <w:sz w:val="22"/>
                          <w:szCs w:val="22"/>
                        </w:rPr>
                        <w:t> </w:t>
                      </w:r>
                      <w:r>
                        <w:rPr>
                          <w:rFonts w:ascii="宋体" w:hAnsi="宋体" w:cs="宋体" w:eastAsia="宋体" w:hint="default"/>
                          <w:sz w:val="22"/>
                          <w:szCs w:val="22"/>
                        </w:rPr>
                        <w:t>术</w:t>
                      </w:r>
                      <w:r>
                        <w:rPr>
                          <w:rFonts w:ascii="宋体" w:hAnsi="宋体" w:cs="宋体" w:eastAsia="宋体" w:hint="default"/>
                          <w:spacing w:val="-105"/>
                          <w:sz w:val="22"/>
                          <w:szCs w:val="22"/>
                        </w:rPr>
                        <w:t> </w:t>
                      </w:r>
                      <w:r>
                        <w:rPr>
                          <w:rFonts w:ascii="宋体" w:hAnsi="宋体" w:cs="宋体" w:eastAsia="宋体" w:hint="default"/>
                          <w:sz w:val="22"/>
                          <w:szCs w:val="22"/>
                        </w:rPr>
                        <w:t>工</w:t>
                      </w:r>
                      <w:r>
                        <w:rPr>
                          <w:rFonts w:ascii="宋体" w:hAnsi="宋体" w:cs="宋体" w:eastAsia="宋体" w:hint="default"/>
                          <w:spacing w:val="-105"/>
                          <w:sz w:val="22"/>
                          <w:szCs w:val="22"/>
                        </w:rPr>
                        <w:t> </w:t>
                      </w:r>
                      <w:r>
                        <w:rPr>
                          <w:rFonts w:ascii="宋体" w:hAnsi="宋体" w:cs="宋体" w:eastAsia="宋体" w:hint="default"/>
                          <w:sz w:val="22"/>
                          <w:szCs w:val="22"/>
                        </w:rPr>
                        <w:t>艺</w:t>
                      </w:r>
                      <w:r>
                        <w:rPr>
                          <w:rFonts w:ascii="宋体" w:hAnsi="宋体" w:cs="宋体" w:eastAsia="宋体" w:hint="default"/>
                          <w:spacing w:val="-105"/>
                          <w:sz w:val="22"/>
                          <w:szCs w:val="22"/>
                        </w:rPr>
                        <w:t> </w:t>
                      </w:r>
                      <w:r>
                        <w:rPr>
                          <w:rFonts w:ascii="宋体" w:hAnsi="宋体" w:cs="宋体" w:eastAsia="宋体" w:hint="default"/>
                          <w:sz w:val="22"/>
                          <w:szCs w:val="22"/>
                        </w:rPr>
                        <w:t>室</w:t>
                      </w:r>
                    </w:p>
                  </w:txbxContent>
                </v:textbox>
                <w10:wrap type="none"/>
              </v:shape>
              <v:shape style="position:absolute;left:3092;top:5754;width:485;height:1798" type="#_x0000_t202" filled="false" stroked="false">
                <v:textbox inset="0,0,0,0">
                  <w:txbxContent>
                    <w:p>
                      <w:pPr>
                        <w:spacing w:line="465" w:lineRule="auto" w:before="153"/>
                        <w:ind w:left="117" w:right="139" w:firstLine="0"/>
                        <w:jc w:val="left"/>
                        <w:rPr>
                          <w:rFonts w:ascii="宋体" w:hAnsi="宋体" w:cs="宋体" w:eastAsia="宋体" w:hint="default"/>
                          <w:sz w:val="22"/>
                          <w:szCs w:val="22"/>
                        </w:rPr>
                      </w:pPr>
                      <w:r>
                        <w:rPr>
                          <w:rFonts w:ascii="宋体" w:hAnsi="宋体" w:cs="宋体" w:eastAsia="宋体" w:hint="default"/>
                          <w:sz w:val="22"/>
                          <w:szCs w:val="22"/>
                        </w:rPr>
                        <w:t>中</w:t>
                      </w:r>
                      <w:r>
                        <w:rPr>
                          <w:rFonts w:ascii="宋体" w:hAnsi="宋体" w:cs="宋体" w:eastAsia="宋体" w:hint="default"/>
                          <w:spacing w:val="-105"/>
                          <w:sz w:val="22"/>
                          <w:szCs w:val="22"/>
                        </w:rPr>
                        <w:t> </w:t>
                      </w:r>
                      <w:r>
                        <w:rPr>
                          <w:rFonts w:ascii="宋体" w:hAnsi="宋体" w:cs="宋体" w:eastAsia="宋体" w:hint="default"/>
                          <w:sz w:val="22"/>
                          <w:szCs w:val="22"/>
                        </w:rPr>
                        <w:t>试</w:t>
                      </w:r>
                    </w:p>
                    <w:p>
                      <w:pPr>
                        <w:spacing w:before="64"/>
                        <w:ind w:left="117" w:right="0" w:firstLine="0"/>
                        <w:jc w:val="left"/>
                        <w:rPr>
                          <w:rFonts w:ascii="宋体" w:hAnsi="宋体" w:cs="宋体" w:eastAsia="宋体" w:hint="default"/>
                          <w:sz w:val="22"/>
                          <w:szCs w:val="22"/>
                        </w:rPr>
                      </w:pPr>
                      <w:r>
                        <w:rPr>
                          <w:rFonts w:ascii="宋体" w:hAnsi="宋体" w:cs="宋体" w:eastAsia="宋体" w:hint="default"/>
                          <w:w w:val="102"/>
                          <w:sz w:val="22"/>
                          <w:szCs w:val="22"/>
                        </w:rPr>
                        <w:t>室</w:t>
                      </w:r>
                      <w:r>
                        <w:rPr>
                          <w:rFonts w:ascii="宋体" w:hAnsi="宋体" w:cs="宋体" w:eastAsia="宋体" w:hint="default"/>
                          <w:sz w:val="22"/>
                          <w:szCs w:val="22"/>
                        </w:rPr>
                      </w:r>
                    </w:p>
                  </w:txbxContent>
                </v:textbox>
                <w10:wrap type="none"/>
              </v:shape>
              <v:shape style="position:absolute;left:3817;top:5754;width:483;height:1798" type="#_x0000_t202" filled="false" stroked="false">
                <v:textbox inset="0,0,0,0">
                  <w:txbxContent>
                    <w:p>
                      <w:pPr>
                        <w:spacing w:line="225" w:lineRule="auto" w:before="181"/>
                        <w:ind w:left="122" w:right="132" w:firstLine="0"/>
                        <w:jc w:val="both"/>
                        <w:rPr>
                          <w:rFonts w:ascii="宋体" w:hAnsi="宋体" w:cs="宋体" w:eastAsia="宋体" w:hint="default"/>
                          <w:sz w:val="22"/>
                          <w:szCs w:val="22"/>
                        </w:rPr>
                      </w:pPr>
                      <w:r>
                        <w:rPr>
                          <w:rFonts w:ascii="宋体" w:hAnsi="宋体" w:cs="宋体" w:eastAsia="宋体" w:hint="default"/>
                          <w:sz w:val="22"/>
                          <w:szCs w:val="22"/>
                        </w:rPr>
                        <w:t>产</w:t>
                      </w:r>
                      <w:r>
                        <w:rPr>
                          <w:rFonts w:ascii="宋体" w:hAnsi="宋体" w:cs="宋体" w:eastAsia="宋体" w:hint="default"/>
                          <w:spacing w:val="-105"/>
                          <w:sz w:val="22"/>
                          <w:szCs w:val="22"/>
                        </w:rPr>
                        <w:t> </w:t>
                      </w:r>
                      <w:r>
                        <w:rPr>
                          <w:rFonts w:ascii="宋体" w:hAnsi="宋体" w:cs="宋体" w:eastAsia="宋体" w:hint="default"/>
                          <w:sz w:val="22"/>
                          <w:szCs w:val="22"/>
                        </w:rPr>
                        <w:t>品</w:t>
                      </w:r>
                      <w:r>
                        <w:rPr>
                          <w:rFonts w:ascii="宋体" w:hAnsi="宋体" w:cs="宋体" w:eastAsia="宋体" w:hint="default"/>
                          <w:spacing w:val="-105"/>
                          <w:sz w:val="22"/>
                          <w:szCs w:val="22"/>
                        </w:rPr>
                        <w:t> </w:t>
                      </w:r>
                      <w:r>
                        <w:rPr>
                          <w:rFonts w:ascii="宋体" w:hAnsi="宋体" w:cs="宋体" w:eastAsia="宋体" w:hint="default"/>
                          <w:sz w:val="22"/>
                          <w:szCs w:val="22"/>
                        </w:rPr>
                        <w:t>研</w:t>
                      </w:r>
                      <w:r>
                        <w:rPr>
                          <w:rFonts w:ascii="宋体" w:hAnsi="宋体" w:cs="宋体" w:eastAsia="宋体" w:hint="default"/>
                          <w:spacing w:val="-105"/>
                          <w:sz w:val="22"/>
                          <w:szCs w:val="22"/>
                        </w:rPr>
                        <w:t> </w:t>
                      </w:r>
                      <w:r>
                        <w:rPr>
                          <w:rFonts w:ascii="宋体" w:hAnsi="宋体" w:cs="宋体" w:eastAsia="宋体" w:hint="default"/>
                          <w:sz w:val="22"/>
                          <w:szCs w:val="22"/>
                        </w:rPr>
                        <w:t>发</w:t>
                      </w:r>
                      <w:r>
                        <w:rPr>
                          <w:rFonts w:ascii="宋体" w:hAnsi="宋体" w:cs="宋体" w:eastAsia="宋体" w:hint="default"/>
                          <w:spacing w:val="-105"/>
                          <w:sz w:val="22"/>
                          <w:szCs w:val="22"/>
                        </w:rPr>
                        <w:t> </w:t>
                      </w:r>
                      <w:r>
                        <w:rPr>
                          <w:rFonts w:ascii="宋体" w:hAnsi="宋体" w:cs="宋体" w:eastAsia="宋体" w:hint="default"/>
                          <w:sz w:val="22"/>
                          <w:szCs w:val="22"/>
                        </w:rPr>
                        <w:t>室</w:t>
                      </w:r>
                    </w:p>
                  </w:txbxContent>
                </v:textbox>
                <w10:wrap type="none"/>
              </v:shape>
              <v:shape style="position:absolute;left:4542;top:5754;width:483;height:1798" type="#_x0000_t202" filled="false" stroked="false">
                <v:textbox inset="0,0,0,0">
                  <w:txbxContent>
                    <w:p>
                      <w:pPr>
                        <w:spacing w:line="304" w:lineRule="auto" w:before="177"/>
                        <w:ind w:left="124" w:right="131" w:firstLine="0"/>
                        <w:jc w:val="both"/>
                        <w:rPr>
                          <w:rFonts w:ascii="宋体" w:hAnsi="宋体" w:cs="宋体" w:eastAsia="宋体" w:hint="default"/>
                          <w:sz w:val="22"/>
                          <w:szCs w:val="22"/>
                        </w:rPr>
                      </w:pPr>
                      <w:r>
                        <w:rPr>
                          <w:rFonts w:ascii="宋体" w:hAnsi="宋体" w:cs="宋体" w:eastAsia="宋体" w:hint="default"/>
                          <w:sz w:val="22"/>
                          <w:szCs w:val="22"/>
                        </w:rPr>
                        <w:t>标</w:t>
                      </w:r>
                      <w:r>
                        <w:rPr>
                          <w:rFonts w:ascii="宋体" w:hAnsi="宋体" w:cs="宋体" w:eastAsia="宋体" w:hint="default"/>
                          <w:spacing w:val="-105"/>
                          <w:sz w:val="22"/>
                          <w:szCs w:val="22"/>
                        </w:rPr>
                        <w:t> </w:t>
                      </w:r>
                      <w:r>
                        <w:rPr>
                          <w:rFonts w:ascii="宋体" w:hAnsi="宋体" w:cs="宋体" w:eastAsia="宋体" w:hint="default"/>
                          <w:sz w:val="22"/>
                          <w:szCs w:val="22"/>
                        </w:rPr>
                        <w:t>准</w:t>
                      </w:r>
                      <w:r>
                        <w:rPr>
                          <w:rFonts w:ascii="宋体" w:hAnsi="宋体" w:cs="宋体" w:eastAsia="宋体" w:hint="default"/>
                          <w:spacing w:val="-105"/>
                          <w:sz w:val="22"/>
                          <w:szCs w:val="22"/>
                        </w:rPr>
                        <w:t> </w:t>
                      </w:r>
                      <w:r>
                        <w:rPr>
                          <w:rFonts w:ascii="宋体" w:hAnsi="宋体" w:cs="宋体" w:eastAsia="宋体" w:hint="default"/>
                          <w:sz w:val="22"/>
                          <w:szCs w:val="22"/>
                        </w:rPr>
                        <w:t>化</w:t>
                      </w:r>
                      <w:r>
                        <w:rPr>
                          <w:rFonts w:ascii="宋体" w:hAnsi="宋体" w:cs="宋体" w:eastAsia="宋体" w:hint="default"/>
                          <w:spacing w:val="-105"/>
                          <w:sz w:val="22"/>
                          <w:szCs w:val="22"/>
                        </w:rPr>
                        <w:t> </w:t>
                      </w:r>
                      <w:r>
                        <w:rPr>
                          <w:rFonts w:ascii="宋体" w:hAnsi="宋体" w:cs="宋体" w:eastAsia="宋体" w:hint="default"/>
                          <w:sz w:val="22"/>
                          <w:szCs w:val="22"/>
                        </w:rPr>
                        <w:t>室</w:t>
                      </w:r>
                    </w:p>
                  </w:txbxContent>
                </v:textbox>
                <w10:wrap type="none"/>
              </v:shape>
              <v:shape style="position:absolute;left:5267;top:5754;width:483;height:1798" type="#_x0000_t202" filled="false" stroked="false">
                <v:textbox inset="0,0,0,0">
                  <w:txbxContent>
                    <w:p>
                      <w:pPr>
                        <w:spacing w:line="465" w:lineRule="auto" w:before="153"/>
                        <w:ind w:left="117" w:right="137" w:firstLine="0"/>
                        <w:jc w:val="left"/>
                        <w:rPr>
                          <w:rFonts w:ascii="宋体" w:hAnsi="宋体" w:cs="宋体" w:eastAsia="宋体" w:hint="default"/>
                          <w:sz w:val="22"/>
                          <w:szCs w:val="22"/>
                        </w:rPr>
                      </w:pPr>
                      <w:r>
                        <w:rPr>
                          <w:rFonts w:ascii="宋体" w:hAnsi="宋体" w:cs="宋体" w:eastAsia="宋体" w:hint="default"/>
                          <w:sz w:val="22"/>
                          <w:szCs w:val="22"/>
                        </w:rPr>
                        <w:t>质</w:t>
                      </w:r>
                      <w:r>
                        <w:rPr>
                          <w:rFonts w:ascii="宋体" w:hAnsi="宋体" w:cs="宋体" w:eastAsia="宋体" w:hint="default"/>
                          <w:spacing w:val="-105"/>
                          <w:sz w:val="22"/>
                          <w:szCs w:val="22"/>
                        </w:rPr>
                        <w:t> </w:t>
                      </w:r>
                      <w:r>
                        <w:rPr>
                          <w:rFonts w:ascii="宋体" w:hAnsi="宋体" w:cs="宋体" w:eastAsia="宋体" w:hint="default"/>
                          <w:sz w:val="22"/>
                          <w:szCs w:val="22"/>
                        </w:rPr>
                        <w:t>检</w:t>
                      </w:r>
                    </w:p>
                    <w:p>
                      <w:pPr>
                        <w:spacing w:before="64"/>
                        <w:ind w:left="117" w:right="0" w:firstLine="0"/>
                        <w:jc w:val="left"/>
                        <w:rPr>
                          <w:rFonts w:ascii="宋体" w:hAnsi="宋体" w:cs="宋体" w:eastAsia="宋体" w:hint="default"/>
                          <w:sz w:val="22"/>
                          <w:szCs w:val="22"/>
                        </w:rPr>
                      </w:pPr>
                      <w:r>
                        <w:rPr>
                          <w:rFonts w:ascii="宋体" w:hAnsi="宋体" w:cs="宋体" w:eastAsia="宋体" w:hint="default"/>
                          <w:w w:val="102"/>
                          <w:sz w:val="22"/>
                          <w:szCs w:val="22"/>
                        </w:rPr>
                        <w:t>室</w:t>
                      </w:r>
                      <w:r>
                        <w:rPr>
                          <w:rFonts w:ascii="宋体" w:hAnsi="宋体" w:cs="宋体" w:eastAsia="宋体" w:hint="default"/>
                          <w:sz w:val="22"/>
                          <w:szCs w:val="22"/>
                        </w:rPr>
                      </w:r>
                    </w:p>
                  </w:txbxContent>
                </v:textbox>
                <w10:wrap type="none"/>
              </v:shape>
              <v:shape style="position:absolute;left:5989;top:90;width:2223;height:408" type="#_x0000_t202" filled="true" fillcolor="#e7edf6" stroked="false">
                <v:textbox inset="0,0,0,0">
                  <w:txbxContent>
                    <w:p>
                      <w:pPr>
                        <w:spacing w:before="16"/>
                        <w:ind w:left="518" w:right="0" w:firstLine="0"/>
                        <w:jc w:val="left"/>
                        <w:rPr>
                          <w:rFonts w:ascii="宋体" w:hAnsi="宋体" w:cs="宋体" w:eastAsia="宋体" w:hint="default"/>
                          <w:sz w:val="22"/>
                          <w:szCs w:val="22"/>
                        </w:rPr>
                      </w:pPr>
                      <w:r>
                        <w:rPr>
                          <w:rFonts w:ascii="宋体" w:hAnsi="宋体" w:cs="宋体" w:eastAsia="宋体" w:hint="default"/>
                          <w:sz w:val="22"/>
                          <w:szCs w:val="22"/>
                        </w:rPr>
                        <w:t>战</w:t>
                      </w:r>
                      <w:r>
                        <w:rPr>
                          <w:rFonts w:ascii="宋体" w:hAnsi="宋体" w:cs="宋体" w:eastAsia="宋体" w:hint="default"/>
                          <w:spacing w:val="-96"/>
                          <w:sz w:val="22"/>
                          <w:szCs w:val="22"/>
                        </w:rPr>
                        <w:t> </w:t>
                      </w:r>
                      <w:r>
                        <w:rPr>
                          <w:rFonts w:ascii="宋体" w:hAnsi="宋体" w:cs="宋体" w:eastAsia="宋体" w:hint="default"/>
                          <w:sz w:val="22"/>
                          <w:szCs w:val="22"/>
                        </w:rPr>
                        <w:t>略</w:t>
                      </w:r>
                      <w:r>
                        <w:rPr>
                          <w:rFonts w:ascii="宋体" w:hAnsi="宋体" w:cs="宋体" w:eastAsia="宋体" w:hint="default"/>
                          <w:spacing w:val="-96"/>
                          <w:sz w:val="22"/>
                          <w:szCs w:val="22"/>
                        </w:rPr>
                        <w:t> </w:t>
                      </w:r>
                      <w:r>
                        <w:rPr>
                          <w:rFonts w:ascii="宋体" w:hAnsi="宋体" w:cs="宋体" w:eastAsia="宋体" w:hint="default"/>
                          <w:sz w:val="22"/>
                          <w:szCs w:val="22"/>
                        </w:rPr>
                        <w:t>委</w:t>
                      </w:r>
                      <w:r>
                        <w:rPr>
                          <w:rFonts w:ascii="宋体" w:hAnsi="宋体" w:cs="宋体" w:eastAsia="宋体" w:hint="default"/>
                          <w:spacing w:val="-96"/>
                          <w:sz w:val="22"/>
                          <w:szCs w:val="22"/>
                        </w:rPr>
                        <w:t> </w:t>
                      </w:r>
                      <w:r>
                        <w:rPr>
                          <w:rFonts w:ascii="宋体" w:hAnsi="宋体" w:cs="宋体" w:eastAsia="宋体" w:hint="default"/>
                          <w:sz w:val="22"/>
                          <w:szCs w:val="22"/>
                        </w:rPr>
                        <w:t>员</w:t>
                      </w:r>
                      <w:r>
                        <w:rPr>
                          <w:rFonts w:ascii="宋体" w:hAnsi="宋体" w:cs="宋体" w:eastAsia="宋体" w:hint="default"/>
                          <w:spacing w:val="-96"/>
                          <w:sz w:val="22"/>
                          <w:szCs w:val="22"/>
                        </w:rPr>
                        <w:t> </w:t>
                      </w:r>
                      <w:r>
                        <w:rPr>
                          <w:rFonts w:ascii="宋体" w:hAnsi="宋体" w:cs="宋体" w:eastAsia="宋体" w:hint="default"/>
                          <w:sz w:val="22"/>
                          <w:szCs w:val="22"/>
                        </w:rPr>
                        <w:t>会</w:t>
                      </w:r>
                    </w:p>
                  </w:txbxContent>
                </v:textbox>
                <v:fill type="solid"/>
                <w10:wrap type="none"/>
              </v:shape>
              <v:shape style="position:absolute;left:1;top:496;width:1932;height:404" type="#_x0000_t202" filled="true" fillcolor="#e7edf6" stroked="false">
                <v:textbox inset="0,0,0,0">
                  <w:txbxContent>
                    <w:p>
                      <w:pPr>
                        <w:spacing w:before="14"/>
                        <w:ind w:left="540" w:right="0" w:firstLine="0"/>
                        <w:jc w:val="left"/>
                        <w:rPr>
                          <w:rFonts w:ascii="宋体" w:hAnsi="宋体" w:cs="宋体" w:eastAsia="宋体" w:hint="default"/>
                          <w:sz w:val="22"/>
                          <w:szCs w:val="22"/>
                        </w:rPr>
                      </w:pPr>
                      <w:r>
                        <w:rPr>
                          <w:rFonts w:ascii="宋体" w:hAnsi="宋体" w:cs="宋体" w:eastAsia="宋体" w:hint="default"/>
                          <w:sz w:val="22"/>
                          <w:szCs w:val="22"/>
                        </w:rPr>
                        <w:t>监</w:t>
                      </w:r>
                      <w:r>
                        <w:rPr>
                          <w:rFonts w:ascii="宋体" w:hAnsi="宋体" w:cs="宋体" w:eastAsia="宋体" w:hint="default"/>
                          <w:spacing w:val="-67"/>
                          <w:sz w:val="22"/>
                          <w:szCs w:val="22"/>
                        </w:rPr>
                        <w:t> </w:t>
                      </w:r>
                      <w:r>
                        <w:rPr>
                          <w:rFonts w:ascii="宋体" w:hAnsi="宋体" w:cs="宋体" w:eastAsia="宋体" w:hint="default"/>
                          <w:sz w:val="22"/>
                          <w:szCs w:val="22"/>
                        </w:rPr>
                        <w:t>事</w:t>
                      </w:r>
                      <w:r>
                        <w:rPr>
                          <w:rFonts w:ascii="宋体" w:hAnsi="宋体" w:cs="宋体" w:eastAsia="宋体" w:hint="default"/>
                          <w:spacing w:val="-67"/>
                          <w:sz w:val="22"/>
                          <w:szCs w:val="22"/>
                        </w:rPr>
                        <w:t> </w:t>
                      </w:r>
                      <w:r>
                        <w:rPr>
                          <w:rFonts w:ascii="宋体" w:hAnsi="宋体" w:cs="宋体" w:eastAsia="宋体" w:hint="default"/>
                          <w:sz w:val="22"/>
                          <w:szCs w:val="22"/>
                        </w:rPr>
                        <w:t>会</w:t>
                      </w:r>
                    </w:p>
                  </w:txbxContent>
                </v:textbox>
                <v:fill type="solid"/>
                <w10:wrap type="none"/>
              </v:shape>
              <v:shape style="position:absolute;left:5989;top:764;width:2223;height:406" type="#_x0000_t202" filled="true" fillcolor="#e7edf6" stroked="false">
                <v:textbox inset="0,0,0,0">
                  <w:txbxContent>
                    <w:p>
                      <w:pPr>
                        <w:spacing w:before="19"/>
                        <w:ind w:left="518" w:right="0" w:firstLine="0"/>
                        <w:jc w:val="left"/>
                        <w:rPr>
                          <w:rFonts w:ascii="宋体" w:hAnsi="宋体" w:cs="宋体" w:eastAsia="宋体" w:hint="default"/>
                          <w:sz w:val="22"/>
                          <w:szCs w:val="22"/>
                        </w:rPr>
                      </w:pPr>
                      <w:r>
                        <w:rPr>
                          <w:rFonts w:ascii="宋体" w:hAnsi="宋体" w:cs="宋体" w:eastAsia="宋体" w:hint="default"/>
                          <w:sz w:val="22"/>
                          <w:szCs w:val="22"/>
                        </w:rPr>
                        <w:t>提</w:t>
                      </w:r>
                      <w:r>
                        <w:rPr>
                          <w:rFonts w:ascii="宋体" w:hAnsi="宋体" w:cs="宋体" w:eastAsia="宋体" w:hint="default"/>
                          <w:spacing w:val="-96"/>
                          <w:sz w:val="22"/>
                          <w:szCs w:val="22"/>
                        </w:rPr>
                        <w:t> </w:t>
                      </w:r>
                      <w:r>
                        <w:rPr>
                          <w:rFonts w:ascii="宋体" w:hAnsi="宋体" w:cs="宋体" w:eastAsia="宋体" w:hint="default"/>
                          <w:sz w:val="22"/>
                          <w:szCs w:val="22"/>
                        </w:rPr>
                        <w:t>名</w:t>
                      </w:r>
                      <w:r>
                        <w:rPr>
                          <w:rFonts w:ascii="宋体" w:hAnsi="宋体" w:cs="宋体" w:eastAsia="宋体" w:hint="default"/>
                          <w:spacing w:val="-96"/>
                          <w:sz w:val="22"/>
                          <w:szCs w:val="22"/>
                        </w:rPr>
                        <w:t> </w:t>
                      </w:r>
                      <w:r>
                        <w:rPr>
                          <w:rFonts w:ascii="宋体" w:hAnsi="宋体" w:cs="宋体" w:eastAsia="宋体" w:hint="default"/>
                          <w:sz w:val="22"/>
                          <w:szCs w:val="22"/>
                        </w:rPr>
                        <w:t>委</w:t>
                      </w:r>
                      <w:r>
                        <w:rPr>
                          <w:rFonts w:ascii="宋体" w:hAnsi="宋体" w:cs="宋体" w:eastAsia="宋体" w:hint="default"/>
                          <w:spacing w:val="-96"/>
                          <w:sz w:val="22"/>
                          <w:szCs w:val="22"/>
                        </w:rPr>
                        <w:t> </w:t>
                      </w:r>
                      <w:r>
                        <w:rPr>
                          <w:rFonts w:ascii="宋体" w:hAnsi="宋体" w:cs="宋体" w:eastAsia="宋体" w:hint="default"/>
                          <w:sz w:val="22"/>
                          <w:szCs w:val="22"/>
                        </w:rPr>
                        <w:t>员</w:t>
                      </w:r>
                      <w:r>
                        <w:rPr>
                          <w:rFonts w:ascii="宋体" w:hAnsi="宋体" w:cs="宋体" w:eastAsia="宋体" w:hint="default"/>
                          <w:spacing w:val="-96"/>
                          <w:sz w:val="22"/>
                          <w:szCs w:val="22"/>
                        </w:rPr>
                        <w:t> </w:t>
                      </w:r>
                      <w:r>
                        <w:rPr>
                          <w:rFonts w:ascii="宋体" w:hAnsi="宋体" w:cs="宋体" w:eastAsia="宋体" w:hint="default"/>
                          <w:sz w:val="22"/>
                          <w:szCs w:val="22"/>
                        </w:rPr>
                        <w:t>会</w:t>
                      </w:r>
                    </w:p>
                  </w:txbxContent>
                </v:textbox>
                <v:fill type="solid"/>
                <w10:wrap type="none"/>
              </v:shape>
              <v:shape style="position:absolute;left:3335;top:1103;width:1448;height:404" type="#_x0000_t202" filled="true" fillcolor="#e7edf6" stroked="false">
                <v:textbox inset="0,0,0,0">
                  <w:txbxContent>
                    <w:p>
                      <w:pPr>
                        <w:spacing w:before="14"/>
                        <w:ind w:left="297" w:right="0" w:firstLine="0"/>
                        <w:jc w:val="left"/>
                        <w:rPr>
                          <w:rFonts w:ascii="宋体" w:hAnsi="宋体" w:cs="宋体" w:eastAsia="宋体" w:hint="default"/>
                          <w:sz w:val="22"/>
                          <w:szCs w:val="22"/>
                        </w:rPr>
                      </w:pPr>
                      <w:r>
                        <w:rPr>
                          <w:rFonts w:ascii="宋体" w:hAnsi="宋体" w:cs="宋体" w:eastAsia="宋体" w:hint="default"/>
                          <w:sz w:val="22"/>
                          <w:szCs w:val="22"/>
                        </w:rPr>
                        <w:t>董</w:t>
                      </w:r>
                      <w:r>
                        <w:rPr>
                          <w:rFonts w:ascii="宋体" w:hAnsi="宋体" w:cs="宋体" w:eastAsia="宋体" w:hint="default"/>
                          <w:spacing w:val="-67"/>
                          <w:sz w:val="22"/>
                          <w:szCs w:val="22"/>
                        </w:rPr>
                        <w:t> </w:t>
                      </w:r>
                      <w:r>
                        <w:rPr>
                          <w:rFonts w:ascii="宋体" w:hAnsi="宋体" w:cs="宋体" w:eastAsia="宋体" w:hint="default"/>
                          <w:sz w:val="22"/>
                          <w:szCs w:val="22"/>
                        </w:rPr>
                        <w:t>事</w:t>
                      </w:r>
                      <w:r>
                        <w:rPr>
                          <w:rFonts w:ascii="宋体" w:hAnsi="宋体" w:cs="宋体" w:eastAsia="宋体" w:hint="default"/>
                          <w:spacing w:val="-67"/>
                          <w:sz w:val="22"/>
                          <w:szCs w:val="22"/>
                        </w:rPr>
                        <w:t> </w:t>
                      </w:r>
                      <w:r>
                        <w:rPr>
                          <w:rFonts w:ascii="宋体" w:hAnsi="宋体" w:cs="宋体" w:eastAsia="宋体" w:hint="default"/>
                          <w:sz w:val="22"/>
                          <w:szCs w:val="22"/>
                        </w:rPr>
                        <w:t>会</w:t>
                      </w:r>
                    </w:p>
                  </w:txbxContent>
                </v:textbox>
                <v:fill type="solid"/>
                <w10:wrap type="none"/>
              </v:shape>
              <v:shape style="position:absolute;left:5989;top:1439;width:2223;height:406" type="#_x0000_t202" filled="true" fillcolor="#e7edf6" stroked="false">
                <v:textbox inset="0,0,0,0">
                  <w:txbxContent>
                    <w:p>
                      <w:pPr>
                        <w:spacing w:before="24"/>
                        <w:ind w:left="160" w:right="0" w:firstLine="0"/>
                        <w:jc w:val="left"/>
                        <w:rPr>
                          <w:rFonts w:ascii="宋体" w:hAnsi="宋体" w:cs="宋体" w:eastAsia="宋体" w:hint="default"/>
                          <w:sz w:val="22"/>
                          <w:szCs w:val="22"/>
                        </w:rPr>
                      </w:pPr>
                      <w:r>
                        <w:rPr>
                          <w:rFonts w:ascii="宋体" w:hAnsi="宋体" w:cs="宋体" w:eastAsia="宋体" w:hint="default"/>
                          <w:sz w:val="22"/>
                          <w:szCs w:val="22"/>
                        </w:rPr>
                        <w:t>薪</w:t>
                      </w:r>
                      <w:r>
                        <w:rPr>
                          <w:rFonts w:ascii="宋体" w:hAnsi="宋体" w:cs="宋体" w:eastAsia="宋体" w:hint="default"/>
                          <w:spacing w:val="-91"/>
                          <w:sz w:val="22"/>
                          <w:szCs w:val="22"/>
                        </w:rPr>
                        <w:t> </w:t>
                      </w:r>
                      <w:r>
                        <w:rPr>
                          <w:rFonts w:ascii="宋体" w:hAnsi="宋体" w:cs="宋体" w:eastAsia="宋体" w:hint="default"/>
                          <w:sz w:val="22"/>
                          <w:szCs w:val="22"/>
                        </w:rPr>
                        <w:t>酬</w:t>
                      </w:r>
                      <w:r>
                        <w:rPr>
                          <w:rFonts w:ascii="宋体" w:hAnsi="宋体" w:cs="宋体" w:eastAsia="宋体" w:hint="default"/>
                          <w:spacing w:val="-91"/>
                          <w:sz w:val="22"/>
                          <w:szCs w:val="22"/>
                        </w:rPr>
                        <w:t> </w:t>
                      </w:r>
                      <w:r>
                        <w:rPr>
                          <w:rFonts w:ascii="宋体" w:hAnsi="宋体" w:cs="宋体" w:eastAsia="宋体" w:hint="default"/>
                          <w:sz w:val="22"/>
                          <w:szCs w:val="22"/>
                        </w:rPr>
                        <w:t>与</w:t>
                      </w:r>
                      <w:r>
                        <w:rPr>
                          <w:rFonts w:ascii="宋体" w:hAnsi="宋体" w:cs="宋体" w:eastAsia="宋体" w:hint="default"/>
                          <w:spacing w:val="-91"/>
                          <w:sz w:val="22"/>
                          <w:szCs w:val="22"/>
                        </w:rPr>
                        <w:t> </w:t>
                      </w:r>
                      <w:r>
                        <w:rPr>
                          <w:rFonts w:ascii="宋体" w:hAnsi="宋体" w:cs="宋体" w:eastAsia="宋体" w:hint="default"/>
                          <w:sz w:val="22"/>
                          <w:szCs w:val="22"/>
                        </w:rPr>
                        <w:t>考</w:t>
                      </w:r>
                      <w:r>
                        <w:rPr>
                          <w:rFonts w:ascii="宋体" w:hAnsi="宋体" w:cs="宋体" w:eastAsia="宋体" w:hint="default"/>
                          <w:spacing w:val="-91"/>
                          <w:sz w:val="22"/>
                          <w:szCs w:val="22"/>
                        </w:rPr>
                        <w:t> </w:t>
                      </w:r>
                      <w:r>
                        <w:rPr>
                          <w:rFonts w:ascii="宋体" w:hAnsi="宋体" w:cs="宋体" w:eastAsia="宋体" w:hint="default"/>
                          <w:sz w:val="22"/>
                          <w:szCs w:val="22"/>
                        </w:rPr>
                        <w:t>核</w:t>
                      </w:r>
                      <w:r>
                        <w:rPr>
                          <w:rFonts w:ascii="宋体" w:hAnsi="宋体" w:cs="宋体" w:eastAsia="宋体" w:hint="default"/>
                          <w:spacing w:val="-91"/>
                          <w:sz w:val="22"/>
                          <w:szCs w:val="22"/>
                        </w:rPr>
                        <w:t> </w:t>
                      </w:r>
                      <w:r>
                        <w:rPr>
                          <w:rFonts w:ascii="宋体" w:hAnsi="宋体" w:cs="宋体" w:eastAsia="宋体" w:hint="default"/>
                          <w:sz w:val="22"/>
                          <w:szCs w:val="22"/>
                        </w:rPr>
                        <w:t>委</w:t>
                      </w:r>
                      <w:r>
                        <w:rPr>
                          <w:rFonts w:ascii="宋体" w:hAnsi="宋体" w:cs="宋体" w:eastAsia="宋体" w:hint="default"/>
                          <w:spacing w:val="-91"/>
                          <w:sz w:val="22"/>
                          <w:szCs w:val="22"/>
                        </w:rPr>
                        <w:t> </w:t>
                      </w:r>
                      <w:r>
                        <w:rPr>
                          <w:rFonts w:ascii="宋体" w:hAnsi="宋体" w:cs="宋体" w:eastAsia="宋体" w:hint="default"/>
                          <w:sz w:val="22"/>
                          <w:szCs w:val="22"/>
                        </w:rPr>
                        <w:t>员</w:t>
                      </w:r>
                      <w:r>
                        <w:rPr>
                          <w:rFonts w:ascii="宋体" w:hAnsi="宋体" w:cs="宋体" w:eastAsia="宋体" w:hint="default"/>
                          <w:spacing w:val="-91"/>
                          <w:sz w:val="22"/>
                          <w:szCs w:val="22"/>
                        </w:rPr>
                        <w:t> </w:t>
                      </w:r>
                      <w:r>
                        <w:rPr>
                          <w:rFonts w:ascii="宋体" w:hAnsi="宋体" w:cs="宋体" w:eastAsia="宋体" w:hint="default"/>
                          <w:sz w:val="22"/>
                          <w:szCs w:val="22"/>
                        </w:rPr>
                        <w:t>会</w:t>
                      </w:r>
                    </w:p>
                  </w:txbxContent>
                </v:textbox>
                <v:fill type="solid"/>
                <w10:wrap type="none"/>
              </v:shape>
              <v:shape style="position:absolute;left:1;top:1573;width:1932;height:360" type="#_x0000_t202" filled="true" fillcolor="#e7edf6" stroked="false">
                <v:textbox inset="0,0,0,0">
                  <w:txbxContent>
                    <w:p>
                      <w:pPr>
                        <w:spacing w:line="283" w:lineRule="exact" w:before="0"/>
                        <w:ind w:left="374" w:right="0" w:firstLine="0"/>
                        <w:jc w:val="left"/>
                        <w:rPr>
                          <w:rFonts w:ascii="宋体" w:hAnsi="宋体" w:cs="宋体" w:eastAsia="宋体" w:hint="default"/>
                          <w:sz w:val="22"/>
                          <w:szCs w:val="22"/>
                        </w:rPr>
                      </w:pPr>
                      <w:r>
                        <w:rPr>
                          <w:rFonts w:ascii="宋体" w:hAnsi="宋体" w:cs="宋体" w:eastAsia="宋体" w:hint="default"/>
                          <w:sz w:val="22"/>
                          <w:szCs w:val="22"/>
                        </w:rPr>
                        <w:t>董</w:t>
                      </w:r>
                      <w:r>
                        <w:rPr>
                          <w:rFonts w:ascii="宋体" w:hAnsi="宋体" w:cs="宋体" w:eastAsia="宋体" w:hint="default"/>
                          <w:spacing w:val="-96"/>
                          <w:sz w:val="22"/>
                          <w:szCs w:val="22"/>
                        </w:rPr>
                        <w:t> </w:t>
                      </w:r>
                      <w:r>
                        <w:rPr>
                          <w:rFonts w:ascii="宋体" w:hAnsi="宋体" w:cs="宋体" w:eastAsia="宋体" w:hint="default"/>
                          <w:sz w:val="22"/>
                          <w:szCs w:val="22"/>
                        </w:rPr>
                        <w:t>事</w:t>
                      </w:r>
                      <w:r>
                        <w:rPr>
                          <w:rFonts w:ascii="宋体" w:hAnsi="宋体" w:cs="宋体" w:eastAsia="宋体" w:hint="default"/>
                          <w:spacing w:val="-96"/>
                          <w:sz w:val="22"/>
                          <w:szCs w:val="22"/>
                        </w:rPr>
                        <w:t> </w:t>
                      </w:r>
                      <w:r>
                        <w:rPr>
                          <w:rFonts w:ascii="宋体" w:hAnsi="宋体" w:cs="宋体" w:eastAsia="宋体" w:hint="default"/>
                          <w:sz w:val="22"/>
                          <w:szCs w:val="22"/>
                        </w:rPr>
                        <w:t>会</w:t>
                      </w:r>
                      <w:r>
                        <w:rPr>
                          <w:rFonts w:ascii="宋体" w:hAnsi="宋体" w:cs="宋体" w:eastAsia="宋体" w:hint="default"/>
                          <w:spacing w:val="-96"/>
                          <w:sz w:val="22"/>
                          <w:szCs w:val="22"/>
                        </w:rPr>
                        <w:t> </w:t>
                      </w:r>
                      <w:r>
                        <w:rPr>
                          <w:rFonts w:ascii="宋体" w:hAnsi="宋体" w:cs="宋体" w:eastAsia="宋体" w:hint="default"/>
                          <w:sz w:val="22"/>
                          <w:szCs w:val="22"/>
                        </w:rPr>
                        <w:t>秘</w:t>
                      </w:r>
                      <w:r>
                        <w:rPr>
                          <w:rFonts w:ascii="宋体" w:hAnsi="宋体" w:cs="宋体" w:eastAsia="宋体" w:hint="default"/>
                          <w:spacing w:val="-96"/>
                          <w:sz w:val="22"/>
                          <w:szCs w:val="22"/>
                        </w:rPr>
                        <w:t> </w:t>
                      </w:r>
                      <w:r>
                        <w:rPr>
                          <w:rFonts w:ascii="宋体" w:hAnsi="宋体" w:cs="宋体" w:eastAsia="宋体" w:hint="default"/>
                          <w:sz w:val="22"/>
                          <w:szCs w:val="22"/>
                        </w:rPr>
                        <w:t>书</w:t>
                      </w:r>
                    </w:p>
                  </w:txbxContent>
                </v:textbox>
                <v:fill type="solid"/>
                <w10:wrap type="none"/>
              </v:shape>
              <v:shape style="position:absolute;left:2029;top:2608;width:1160;height:360" type="#_x0000_t202" filled="true" fillcolor="#e7edf6" stroked="false">
                <v:textbox inset="0,0,0,0">
                  <w:txbxContent>
                    <w:p>
                      <w:pPr>
                        <w:spacing w:line="283" w:lineRule="exact" w:before="0"/>
                        <w:ind w:left="223" w:right="0" w:firstLine="0"/>
                        <w:jc w:val="left"/>
                        <w:rPr>
                          <w:rFonts w:ascii="宋体" w:hAnsi="宋体" w:cs="宋体" w:eastAsia="宋体" w:hint="default"/>
                          <w:sz w:val="22"/>
                          <w:szCs w:val="22"/>
                        </w:rPr>
                      </w:pPr>
                      <w:r>
                        <w:rPr>
                          <w:rFonts w:ascii="宋体" w:hAnsi="宋体" w:cs="宋体" w:eastAsia="宋体" w:hint="default"/>
                          <w:w w:val="90"/>
                          <w:sz w:val="22"/>
                          <w:szCs w:val="22"/>
                        </w:rPr>
                        <w:t>安</w:t>
                      </w:r>
                      <w:r>
                        <w:rPr>
                          <w:rFonts w:ascii="宋体" w:hAnsi="宋体" w:cs="宋体" w:eastAsia="宋体" w:hint="default"/>
                          <w:spacing w:val="-75"/>
                          <w:w w:val="90"/>
                          <w:sz w:val="22"/>
                          <w:szCs w:val="22"/>
                        </w:rPr>
                        <w:t> </w:t>
                      </w:r>
                      <w:r>
                        <w:rPr>
                          <w:rFonts w:ascii="宋体" w:hAnsi="宋体" w:cs="宋体" w:eastAsia="宋体" w:hint="default"/>
                          <w:w w:val="90"/>
                          <w:sz w:val="22"/>
                          <w:szCs w:val="22"/>
                        </w:rPr>
                        <w:t>委</w:t>
                      </w:r>
                      <w:r>
                        <w:rPr>
                          <w:rFonts w:ascii="宋体" w:hAnsi="宋体" w:cs="宋体" w:eastAsia="宋体" w:hint="default"/>
                          <w:spacing w:val="-75"/>
                          <w:w w:val="90"/>
                          <w:sz w:val="22"/>
                          <w:szCs w:val="22"/>
                        </w:rPr>
                        <w:t> </w:t>
                      </w:r>
                      <w:r>
                        <w:rPr>
                          <w:rFonts w:ascii="宋体" w:hAnsi="宋体" w:cs="宋体" w:eastAsia="宋体" w:hint="default"/>
                          <w:w w:val="90"/>
                          <w:sz w:val="22"/>
                          <w:szCs w:val="22"/>
                        </w:rPr>
                        <w:t>会</w:t>
                      </w:r>
                      <w:r>
                        <w:rPr>
                          <w:rFonts w:ascii="宋体" w:hAnsi="宋体" w:cs="宋体" w:eastAsia="宋体" w:hint="default"/>
                          <w:sz w:val="22"/>
                          <w:szCs w:val="22"/>
                        </w:rPr>
                      </w:r>
                    </w:p>
                  </w:txbxContent>
                </v:textbox>
                <v:fill type="solid"/>
                <w10:wrap type="none"/>
              </v:shape>
            </v:group>
          </v:group>
        </w:pict>
      </w:r>
      <w:r>
        <w:rPr>
          <w:rFonts w:ascii="宋体" w:hAnsi="宋体" w:cs="宋体" w:eastAsia="宋体" w:hint="default"/>
          <w:position w:val="-150"/>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tabs>
          <w:tab w:pos="839" w:val="left" w:leader="none"/>
        </w:tabs>
        <w:spacing w:line="333" w:lineRule="exact" w:before="0"/>
        <w:ind w:left="105" w:right="30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w:t>
        <w:tab/>
      </w:r>
      <w:r>
        <w:rPr>
          <w:rFonts w:ascii="Microsoft JhengHei" w:hAnsi="Microsoft JhengHei" w:cs="Microsoft JhengHei" w:eastAsia="Microsoft JhengHei" w:hint="default"/>
          <w:b/>
          <w:bCs/>
          <w:sz w:val="21"/>
          <w:szCs w:val="21"/>
        </w:rPr>
        <w:t>主要会计政策、会计估计和前期差错</w:t>
      </w:r>
      <w:r>
        <w:rPr>
          <w:rFonts w:ascii="Microsoft JhengHei" w:hAnsi="Microsoft JhengHei" w:cs="Microsoft JhengHei" w:eastAsia="Microsoft JhengHei" w:hint="default"/>
          <w:sz w:val="21"/>
          <w:szCs w:val="21"/>
        </w:rPr>
      </w:r>
    </w:p>
    <w:p>
      <w:pPr>
        <w:tabs>
          <w:tab w:pos="875" w:val="left" w:leader="none"/>
        </w:tabs>
        <w:spacing w:line="326" w:lineRule="auto" w:before="64"/>
        <w:ind w:left="736" w:right="113" w:hanging="625"/>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一</w:t>
      </w:r>
      <w:r>
        <w:rPr>
          <w:rFonts w:ascii="Times New Roman" w:hAnsi="Times New Roman" w:cs="Times New Roman" w:eastAsia="Times New Roman" w:hint="default"/>
          <w:b/>
          <w:bCs/>
          <w:w w:val="95"/>
          <w:sz w:val="21"/>
          <w:szCs w:val="21"/>
        </w:rPr>
        <w:t>)</w:t>
        <w:tab/>
        <w:tab/>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公司以持续经营为基础，根据实际发生的交易和事项，按照财政部于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spacing w:line="321" w:lineRule="auto" w:before="16"/>
        <w:ind w:left="736" w:right="117" w:firstLine="0"/>
        <w:jc w:val="both"/>
        <w:rPr>
          <w:rFonts w:ascii="宋体" w:hAnsi="宋体" w:cs="宋体" w:eastAsia="宋体" w:hint="default"/>
          <w:sz w:val="21"/>
          <w:szCs w:val="21"/>
        </w:rPr>
      </w:pPr>
      <w:r>
        <w:rPr>
          <w:rFonts w:ascii="宋体" w:hAnsi="宋体" w:cs="宋体" w:eastAsia="宋体" w:hint="default"/>
          <w:w w:val="95"/>
          <w:sz w:val="21"/>
          <w:szCs w:val="21"/>
        </w:rPr>
        <w:t>颁布的《企业会计准则</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基本准则》和 </w:t>
      </w:r>
      <w:r>
        <w:rPr>
          <w:rFonts w:ascii="Times New Roman" w:hAnsi="Times New Roman" w:cs="Times New Roman" w:eastAsia="Times New Roman" w:hint="default"/>
          <w:w w:val="95"/>
          <w:sz w:val="21"/>
          <w:szCs w:val="21"/>
        </w:rPr>
        <w:t>38 </w:t>
      </w:r>
      <w:r>
        <w:rPr>
          <w:rFonts w:ascii="宋体" w:hAnsi="宋体" w:cs="宋体" w:eastAsia="宋体" w:hint="default"/>
          <w:w w:val="95"/>
          <w:sz w:val="21"/>
          <w:szCs w:val="21"/>
        </w:rPr>
        <w:t>项具体会计准则、其后颁布的企业会计准则</w:t>
      </w:r>
      <w:r>
        <w:rPr>
          <w:rFonts w:ascii="宋体" w:hAnsi="宋体" w:cs="宋体" w:eastAsia="宋体" w:hint="default"/>
          <w:spacing w:val="-77"/>
          <w:w w:val="95"/>
          <w:sz w:val="21"/>
          <w:szCs w:val="21"/>
        </w:rPr>
        <w:t> </w:t>
      </w:r>
      <w:r>
        <w:rPr>
          <w:rFonts w:ascii="宋体" w:hAnsi="宋体" w:cs="宋体" w:eastAsia="宋体" w:hint="default"/>
          <w:spacing w:val="-77"/>
          <w:w w:val="95"/>
          <w:sz w:val="21"/>
          <w:szCs w:val="21"/>
        </w:rPr>
      </w:r>
      <w:r>
        <w:rPr>
          <w:rFonts w:ascii="宋体" w:hAnsi="宋体" w:cs="宋体" w:eastAsia="宋体" w:hint="default"/>
          <w:sz w:val="21"/>
          <w:szCs w:val="21"/>
        </w:rPr>
        <w:t>应用指南、企业会计准则解释及其他相关规定</w:t>
      </w:r>
      <w:r>
        <w:rPr>
          <w:rFonts w:ascii="宋体" w:hAnsi="宋体" w:cs="宋体" w:eastAsia="宋体" w:hint="default"/>
          <w:spacing w:val="-68"/>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以下合称“企业会计准则”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、以及中国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证券监督管理委员会《公开发行证券的公司信息披露编报规则第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7"/>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财务报告的</w:t>
      </w:r>
      <w:r>
        <w:rPr>
          <w:rFonts w:ascii="宋体" w:hAnsi="宋体" w:cs="宋体" w:eastAsia="宋体" w:hint="default"/>
          <w:w w:val="99"/>
          <w:sz w:val="21"/>
          <w:szCs w:val="21"/>
        </w:rPr>
        <w:t> </w:t>
      </w:r>
      <w:r>
        <w:rPr>
          <w:rFonts w:ascii="宋体" w:hAnsi="宋体" w:cs="宋体" w:eastAsia="宋体" w:hint="default"/>
          <w:sz w:val="21"/>
          <w:szCs w:val="21"/>
        </w:rPr>
        <w:t>一般规定》</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年修订</w:t>
      </w:r>
      <w:r>
        <w:rPr>
          <w:rFonts w:ascii="Times New Roman" w:hAnsi="Times New Roman" w:cs="Times New Roman" w:eastAsia="Times New Roman" w:hint="default"/>
          <w:sz w:val="21"/>
          <w:szCs w:val="21"/>
        </w:rPr>
        <w:t>)</w:t>
      </w:r>
      <w:r>
        <w:rPr>
          <w:rFonts w:ascii="宋体" w:hAnsi="宋体" w:cs="宋体" w:eastAsia="宋体" w:hint="default"/>
          <w:sz w:val="21"/>
          <w:szCs w:val="21"/>
        </w:rPr>
        <w:t>的披露规定编制财务报表。</w:t>
      </w:r>
    </w:p>
    <w:p>
      <w:pPr>
        <w:spacing w:line="240" w:lineRule="auto" w:before="4"/>
        <w:rPr>
          <w:rFonts w:ascii="宋体" w:hAnsi="宋体" w:cs="宋体" w:eastAsia="宋体" w:hint="default"/>
          <w:sz w:val="32"/>
          <w:szCs w:val="32"/>
        </w:rPr>
      </w:pPr>
    </w:p>
    <w:p>
      <w:pPr>
        <w:tabs>
          <w:tab w:pos="875" w:val="left" w:leader="none"/>
        </w:tabs>
        <w:spacing w:line="333" w:lineRule="auto" w:before="0"/>
        <w:ind w:left="736" w:right="147" w:hanging="625"/>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二</w:t>
      </w:r>
      <w:r>
        <w:rPr>
          <w:rFonts w:ascii="Times New Roman" w:hAnsi="Times New Roman" w:cs="Times New Roman" w:eastAsia="Times New Roman" w:hint="default"/>
          <w:b/>
          <w:bCs/>
          <w:w w:val="95"/>
          <w:sz w:val="21"/>
          <w:szCs w:val="21"/>
        </w:rPr>
        <w:t>)</w:t>
        <w:tab/>
        <w:tab/>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公司所编制的财务报表符合企业会计准则的要求，真实、完整地反映了报告期公司的财</w:t>
      </w:r>
      <w:r>
        <w:rPr>
          <w:rFonts w:ascii="宋体" w:hAnsi="宋体" w:cs="宋体" w:eastAsia="宋体" w:hint="default"/>
          <w:w w:val="99"/>
          <w:sz w:val="21"/>
          <w:szCs w:val="21"/>
        </w:rPr>
        <w:t> </w:t>
      </w:r>
      <w:r>
        <w:rPr>
          <w:rFonts w:ascii="宋体" w:hAnsi="宋体" w:cs="宋体" w:eastAsia="宋体" w:hint="default"/>
          <w:sz w:val="21"/>
          <w:szCs w:val="21"/>
        </w:rPr>
        <w:t>务状况、经营成果、现金流量等有关信息。</w:t>
      </w:r>
    </w:p>
    <w:p>
      <w:pPr>
        <w:spacing w:line="240" w:lineRule="auto" w:before="0"/>
        <w:rPr>
          <w:rFonts w:ascii="宋体" w:hAnsi="宋体" w:cs="宋体" w:eastAsia="宋体" w:hint="default"/>
          <w:sz w:val="20"/>
          <w:szCs w:val="20"/>
        </w:rPr>
      </w:pPr>
    </w:p>
    <w:p>
      <w:pPr>
        <w:tabs>
          <w:tab w:pos="875" w:val="left" w:leader="none"/>
        </w:tabs>
        <w:spacing w:before="174"/>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三</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headerReference w:type="default" r:id="rId35"/>
          <w:footerReference w:type="default" r:id="rId36"/>
          <w:pgSz w:w="11910" w:h="16840"/>
          <w:pgMar w:header="0" w:footer="976" w:top="0" w:bottom="1160" w:left="1680" w:right="1360"/>
          <w:pgNumType w:start="69"/>
        </w:sectPr>
      </w:pPr>
    </w:p>
    <w:p>
      <w:pPr>
        <w:spacing w:line="240" w:lineRule="auto" w:before="5"/>
        <w:rPr>
          <w:rFonts w:ascii="Microsoft JhengHei" w:hAnsi="Microsoft JhengHei" w:cs="Microsoft JhengHei" w:eastAsia="Microsoft JhengHei" w:hint="default"/>
          <w:b/>
          <w:bCs/>
          <w:sz w:val="21"/>
          <w:szCs w:val="21"/>
        </w:rPr>
      </w:pPr>
    </w:p>
    <w:p>
      <w:pPr>
        <w:spacing w:before="34"/>
        <w:ind w:left="736" w:right="300"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tabs>
          <w:tab w:pos="875" w:val="left" w:leader="none"/>
        </w:tabs>
        <w:spacing w:line="326" w:lineRule="auto" w:before="0"/>
        <w:ind w:left="736" w:right="5607" w:hanging="625"/>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四</w:t>
      </w:r>
      <w:r>
        <w:rPr>
          <w:rFonts w:ascii="Times New Roman" w:hAnsi="Times New Roman" w:cs="Times New Roman" w:eastAsia="Times New Roman" w:hint="default"/>
          <w:b/>
          <w:bCs/>
          <w:w w:val="95"/>
          <w:sz w:val="21"/>
          <w:szCs w:val="21"/>
        </w:rPr>
        <w:t>)</w:t>
        <w:tab/>
        <w:tab/>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tabs>
          <w:tab w:pos="875" w:val="left" w:leader="none"/>
        </w:tabs>
        <w:spacing w:before="0"/>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五</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sz w:val="21"/>
          <w:szCs w:val="21"/>
        </w:rPr>
      </w:r>
    </w:p>
    <w:p>
      <w:pPr>
        <w:spacing w:line="367" w:lineRule="auto" w:before="143"/>
        <w:ind w:left="736" w:right="113" w:firstLine="0"/>
        <w:jc w:val="left"/>
        <w:rPr>
          <w:rFonts w:ascii="宋体" w:hAnsi="宋体" w:cs="宋体" w:eastAsia="宋体" w:hint="default"/>
          <w:sz w:val="21"/>
          <w:szCs w:val="21"/>
        </w:rPr>
      </w:pPr>
      <w:r>
        <w:rPr>
          <w:rFonts w:ascii="宋体" w:hAnsi="宋体" w:cs="宋体" w:eastAsia="宋体" w:hint="default"/>
          <w:sz w:val="21"/>
          <w:szCs w:val="21"/>
        </w:rPr>
        <w:t>在编制现金流量表时，将本公司库存现金以及可以随时用于支付的存款确认为现金。</w:t>
      </w:r>
      <w:r>
        <w:rPr>
          <w:rFonts w:ascii="宋体" w:hAnsi="宋体" w:cs="宋体" w:eastAsia="宋体" w:hint="default"/>
          <w:w w:val="99"/>
          <w:sz w:val="21"/>
          <w:szCs w:val="21"/>
        </w:rPr>
        <w:t> </w:t>
      </w:r>
      <w:r>
        <w:rPr>
          <w:rFonts w:ascii="宋体" w:hAnsi="宋体" w:cs="宋体" w:eastAsia="宋体" w:hint="default"/>
          <w:spacing w:val="-4"/>
          <w:w w:val="99"/>
          <w:sz w:val="21"/>
          <w:szCs w:val="21"/>
        </w:rPr>
        <w:t>将同时具备期限短（从购买日起三个月内到期）、流动性强、易于转换为已知现金、价值</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变动风险很小四个条件的投资，确定为现金等价物。</w:t>
      </w:r>
    </w:p>
    <w:p>
      <w:pPr>
        <w:spacing w:line="240" w:lineRule="auto" w:before="0"/>
        <w:rPr>
          <w:rFonts w:ascii="宋体" w:hAnsi="宋体" w:cs="宋体" w:eastAsia="宋体" w:hint="default"/>
          <w:sz w:val="20"/>
          <w:szCs w:val="20"/>
        </w:rPr>
      </w:pPr>
    </w:p>
    <w:p>
      <w:pPr>
        <w:tabs>
          <w:tab w:pos="875" w:val="left" w:leader="none"/>
          <w:tab w:pos="1271" w:val="left" w:leader="none"/>
        </w:tabs>
        <w:spacing w:line="264" w:lineRule="auto" w:before="144"/>
        <w:ind w:left="736" w:right="5679" w:hanging="625"/>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tab/>
        <w:t> </w:t>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外币业务</w:t>
      </w:r>
      <w:r>
        <w:rPr>
          <w:rFonts w:ascii="Microsoft JhengHei" w:hAnsi="Microsoft JhengHei" w:cs="Microsoft JhengHei" w:eastAsia="Microsoft JhengHei" w:hint="default"/>
          <w:sz w:val="21"/>
          <w:szCs w:val="21"/>
        </w:rPr>
      </w:r>
    </w:p>
    <w:p>
      <w:pPr>
        <w:spacing w:line="386" w:lineRule="auto" w:before="112"/>
        <w:ind w:left="1200" w:right="117" w:firstLine="0"/>
        <w:jc w:val="both"/>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99"/>
          <w:sz w:val="21"/>
          <w:szCs w:val="21"/>
        </w:rPr>
        <w:t> </w:t>
      </w:r>
      <w:r>
        <w:rPr>
          <w:rFonts w:ascii="宋体" w:hAnsi="宋体" w:cs="宋体" w:eastAsia="宋体" w:hint="default"/>
          <w:w w:val="95"/>
          <w:sz w:val="21"/>
          <w:szCs w:val="21"/>
        </w:rPr>
        <w:t>外币货币性项目余额按资产负债表日即期汇率折算，由此产生的汇兑差额，除属于</w:t>
      </w:r>
      <w:r>
        <w:rPr>
          <w:rFonts w:ascii="宋体" w:hAnsi="宋体" w:cs="宋体" w:eastAsia="宋体" w:hint="default"/>
          <w:sz w:val="21"/>
          <w:szCs w:val="21"/>
        </w:rPr>
      </w:r>
    </w:p>
    <w:p>
      <w:pPr>
        <w:spacing w:line="350" w:lineRule="auto" w:before="0"/>
        <w:ind w:left="1200" w:right="117" w:firstLine="0"/>
        <w:jc w:val="both"/>
        <w:rPr>
          <w:rFonts w:ascii="宋体" w:hAnsi="宋体" w:cs="宋体" w:eastAsia="宋体" w:hint="default"/>
          <w:sz w:val="21"/>
          <w:szCs w:val="21"/>
        </w:rPr>
      </w:pPr>
      <w:r>
        <w:rPr>
          <w:rFonts w:ascii="宋体" w:hAnsi="宋体" w:cs="宋体" w:eastAsia="宋体" w:hint="default"/>
          <w:spacing w:val="5"/>
          <w:sz w:val="21"/>
          <w:szCs w:val="21"/>
        </w:rPr>
        <w:t>与购建符合资本化条件的资产相关的外币专门借款产生的汇兑差额按照借款费用</w:t>
      </w:r>
      <w:r>
        <w:rPr>
          <w:rFonts w:ascii="宋体" w:hAnsi="宋体" w:cs="宋体" w:eastAsia="宋体" w:hint="default"/>
          <w:w w:val="99"/>
          <w:sz w:val="21"/>
          <w:szCs w:val="21"/>
        </w:rPr>
        <w:t> </w:t>
      </w:r>
      <w:r>
        <w:rPr>
          <w:rFonts w:ascii="宋体" w:hAnsi="宋体" w:cs="宋体" w:eastAsia="宋体" w:hint="default"/>
          <w:w w:val="95"/>
          <w:sz w:val="21"/>
          <w:szCs w:val="21"/>
        </w:rPr>
        <w:t>资本化的原则处理外，均计入当期损益。以历史成本计量的外币非货币性项目，仍</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采用交易发生日的即期汇率折算，不改变其记账本位币金额。以公允价值计量的外</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币非货币性项目，采用公允价值确定日的即期汇率折算，由此产生的汇兑差额计入</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当期损益或资本公积。</w:t>
      </w:r>
    </w:p>
    <w:p>
      <w:pPr>
        <w:spacing w:line="240" w:lineRule="auto" w:before="0"/>
        <w:rPr>
          <w:rFonts w:ascii="宋体" w:hAnsi="宋体" w:cs="宋体" w:eastAsia="宋体" w:hint="default"/>
          <w:sz w:val="20"/>
          <w:szCs w:val="20"/>
        </w:rPr>
      </w:pPr>
    </w:p>
    <w:p>
      <w:pPr>
        <w:tabs>
          <w:tab w:pos="1271" w:val="left" w:leader="none"/>
        </w:tabs>
        <w:spacing w:line="345" w:lineRule="auto" w:before="140"/>
        <w:ind w:left="1200" w:right="300" w:hanging="464"/>
        <w:jc w:val="left"/>
        <w:rPr>
          <w:rFonts w:ascii="宋体" w:hAnsi="宋体" w:cs="宋体" w:eastAsia="宋体" w:hint="default"/>
          <w:sz w:val="21"/>
          <w:szCs w:val="21"/>
        </w:rPr>
      </w:pPr>
      <w:r>
        <w:rPr>
          <w:rFonts w:ascii="Microsoft JhengHei" w:hAnsi="Microsoft JhengHei" w:cs="Microsoft JhengHei" w:eastAsia="Microsoft JhengHei" w:hint="default"/>
          <w:b/>
          <w:bCs/>
          <w:w w:val="90"/>
          <w:sz w:val="21"/>
          <w:szCs w:val="21"/>
        </w:rPr>
        <w:t>2、</w:t>
        <w:tab/>
        <w:tab/>
      </w:r>
      <w:r>
        <w:rPr>
          <w:rFonts w:ascii="Microsoft JhengHei" w:hAnsi="Microsoft JhengHei" w:cs="Microsoft JhengHei" w:eastAsia="Microsoft JhengHei" w:hint="default"/>
          <w:b/>
          <w:bCs/>
          <w:sz w:val="21"/>
          <w:szCs w:val="21"/>
        </w:rPr>
        <w:t>外币财务报表的折算</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资产负债表中的资产和负债项目，采用资产负债表日的即期汇率折算；所有者权益</w:t>
      </w:r>
      <w:r>
        <w:rPr>
          <w:rFonts w:ascii="宋体" w:hAnsi="宋体" w:cs="宋体" w:eastAsia="宋体" w:hint="default"/>
          <w:w w:val="99"/>
          <w:sz w:val="21"/>
          <w:szCs w:val="21"/>
        </w:rPr>
        <w:t> </w:t>
      </w:r>
      <w:r>
        <w:rPr>
          <w:rFonts w:ascii="宋体" w:hAnsi="宋体" w:cs="宋体" w:eastAsia="宋体" w:hint="default"/>
          <w:w w:val="95"/>
          <w:sz w:val="21"/>
          <w:szCs w:val="21"/>
        </w:rPr>
        <w:t>项目除“未分配利润”项目外，其他项目采用发生时的即期汇率折算。利润表中的</w:t>
      </w:r>
      <w:r>
        <w:rPr>
          <w:rFonts w:ascii="宋体" w:hAnsi="宋体" w:cs="宋体" w:eastAsia="宋体" w:hint="default"/>
          <w:w w:val="99"/>
          <w:sz w:val="21"/>
          <w:szCs w:val="21"/>
        </w:rPr>
        <w:t> </w:t>
      </w:r>
      <w:r>
        <w:rPr>
          <w:rFonts w:ascii="宋体" w:hAnsi="宋体" w:cs="宋体" w:eastAsia="宋体" w:hint="default"/>
          <w:w w:val="95"/>
          <w:sz w:val="21"/>
          <w:szCs w:val="21"/>
        </w:rPr>
        <w:t>收入和费用项目，采用交易发生日的即期汇率折算。按照上述折算产生的外币财务</w:t>
      </w:r>
      <w:r>
        <w:rPr>
          <w:rFonts w:ascii="宋体" w:hAnsi="宋体" w:cs="宋体" w:eastAsia="宋体" w:hint="default"/>
          <w:w w:val="99"/>
          <w:sz w:val="21"/>
          <w:szCs w:val="21"/>
        </w:rPr>
        <w:t> </w:t>
      </w:r>
      <w:r>
        <w:rPr>
          <w:rFonts w:ascii="宋体" w:hAnsi="宋体" w:cs="宋体" w:eastAsia="宋体" w:hint="default"/>
          <w:sz w:val="21"/>
          <w:szCs w:val="21"/>
        </w:rPr>
        <w:t>报表折算差额，在资产负债表所有者权益项目下单独列示。</w:t>
      </w:r>
    </w:p>
    <w:p>
      <w:pPr>
        <w:spacing w:line="348" w:lineRule="auto" w:before="74"/>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处置境外经营时，将资产负债表中所有者权益项目下列示的、与该境外经营相关的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外币财务报表折算差额，自所有者权益项目转入处置当期损益；部分处置境外经营</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的，按处置的比例计算处置部分的外币财务报表折算差额，转入处置当期损益。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875" w:val="left" w:leader="none"/>
          <w:tab w:pos="1271" w:val="left" w:leader="none"/>
        </w:tabs>
        <w:spacing w:line="312" w:lineRule="auto" w:before="0"/>
        <w:ind w:left="736" w:right="3718" w:hanging="625"/>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七</w:t>
      </w:r>
      <w:r>
        <w:rPr>
          <w:rFonts w:ascii="Times New Roman" w:hAnsi="Times New Roman" w:cs="Times New Roman" w:eastAsia="Times New Roman" w:hint="default"/>
          <w:b/>
          <w:bCs/>
          <w:w w:val="95"/>
          <w:sz w:val="21"/>
          <w:szCs w:val="21"/>
        </w:rPr>
        <w:t>)</w:t>
        <w:tab/>
        <w:tab/>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金融工具包括金融资产、金融负债和权益工具。</w:t>
      </w:r>
      <w:r>
        <w:rPr>
          <w:rFonts w:ascii="宋体" w:hAnsi="宋体" w:cs="宋体" w:eastAsia="宋体" w:hint="default"/>
          <w:w w:val="99"/>
          <w:sz w:val="21"/>
          <w:szCs w:val="21"/>
        </w:rPr>
        <w:t> </w:t>
      </w: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金融工具的分类</w:t>
      </w:r>
      <w:r>
        <w:rPr>
          <w:rFonts w:ascii="Microsoft JhengHei" w:hAnsi="Microsoft JhengHei" w:cs="Microsoft JhengHei" w:eastAsia="Microsoft JhengHei" w:hint="default"/>
          <w:sz w:val="21"/>
          <w:szCs w:val="21"/>
        </w:rPr>
      </w:r>
    </w:p>
    <w:p>
      <w:pPr>
        <w:spacing w:before="59"/>
        <w:ind w:left="1200" w:right="0" w:firstLine="0"/>
        <w:jc w:val="both"/>
        <w:rPr>
          <w:rFonts w:ascii="宋体" w:hAnsi="宋体" w:cs="宋体" w:eastAsia="宋体" w:hint="default"/>
          <w:sz w:val="21"/>
          <w:szCs w:val="21"/>
        </w:rPr>
      </w:pPr>
      <w:r>
        <w:rPr>
          <w:rFonts w:ascii="宋体" w:hAnsi="宋体" w:cs="宋体" w:eastAsia="宋体" w:hint="default"/>
          <w:sz w:val="21"/>
          <w:szCs w:val="21"/>
        </w:rPr>
        <w:t>管理层按照取得持有金融资产和承担金融负债的目的，将其划分为：以公允价值计</w:t>
      </w:r>
    </w:p>
    <w:p>
      <w:pPr>
        <w:spacing w:after="0"/>
        <w:jc w:val="both"/>
        <w:rPr>
          <w:rFonts w:ascii="宋体" w:hAnsi="宋体" w:cs="宋体" w:eastAsia="宋体" w:hint="default"/>
          <w:sz w:val="21"/>
          <w:szCs w:val="21"/>
        </w:rPr>
        <w:sectPr>
          <w:headerReference w:type="default" r:id="rId37"/>
          <w:footerReference w:type="default" r:id="rId38"/>
          <w:pgSz w:w="11910" w:h="16840"/>
          <w:pgMar w:header="877" w:footer="976" w:top="1100" w:bottom="1160" w:left="1680" w:right="1360"/>
          <w:pgNumType w:start="70"/>
        </w:sectPr>
      </w:pPr>
    </w:p>
    <w:p>
      <w:pPr>
        <w:spacing w:line="240" w:lineRule="auto" w:before="1"/>
        <w:rPr>
          <w:rFonts w:ascii="宋体" w:hAnsi="宋体" w:cs="宋体" w:eastAsia="宋体" w:hint="default"/>
          <w:sz w:val="29"/>
          <w:szCs w:val="29"/>
        </w:rPr>
      </w:pPr>
    </w:p>
    <w:p>
      <w:pPr>
        <w:spacing w:line="348" w:lineRule="auto" w:before="34"/>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量且其变动计入当期损益的金融资产或金融负债，包括交易性金融资产或金融负债</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和直接指定为以公允价值计量且其变动计入当期损益的金融资产或金融负债；持有</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至到期投资；应收款项；可供出售金融资产；其他金融负债等。</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1271" w:val="left" w:leader="none"/>
        </w:tabs>
        <w:spacing w:before="0"/>
        <w:ind w:left="736" w:right="30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金融工具的确认依据和计量方法</w:t>
      </w:r>
      <w:r>
        <w:rPr>
          <w:rFonts w:ascii="Microsoft JhengHei" w:hAnsi="Microsoft JhengHei" w:cs="Microsoft JhengHei" w:eastAsia="Microsoft JhengHei" w:hint="default"/>
          <w:sz w:val="21"/>
          <w:szCs w:val="21"/>
        </w:rPr>
      </w:r>
    </w:p>
    <w:p>
      <w:pPr>
        <w:spacing w:line="367" w:lineRule="auto" w:before="140"/>
        <w:ind w:left="1200" w:right="300" w:firstLine="0"/>
        <w:jc w:val="left"/>
        <w:rPr>
          <w:rFonts w:ascii="宋体" w:hAnsi="宋体" w:cs="宋体" w:eastAsia="宋体" w:hint="default"/>
          <w:sz w:val="21"/>
          <w:szCs w:val="21"/>
        </w:rPr>
      </w:pPr>
      <w:r>
        <w:rPr>
          <w:rFonts w:ascii="宋体" w:hAnsi="宋体" w:cs="宋体" w:eastAsia="宋体" w:hint="default"/>
          <w:sz w:val="21"/>
          <w:szCs w:val="21"/>
        </w:rPr>
        <w:t>（1）以公允价值计量且其变动计入当期损益的金融资产（金融负债）</w:t>
      </w:r>
      <w:r>
        <w:rPr>
          <w:rFonts w:ascii="宋体" w:hAnsi="宋体" w:cs="宋体" w:eastAsia="宋体" w:hint="default"/>
          <w:w w:val="99"/>
          <w:sz w:val="21"/>
          <w:szCs w:val="21"/>
        </w:rPr>
        <w:t> </w:t>
      </w:r>
      <w:r>
        <w:rPr>
          <w:rFonts w:ascii="宋体" w:hAnsi="宋体" w:cs="宋体" w:eastAsia="宋体" w:hint="default"/>
          <w:w w:val="95"/>
          <w:sz w:val="21"/>
          <w:szCs w:val="21"/>
        </w:rPr>
        <w:t>取得时以公允价值（扣除已宣告但尚未发放的现金股利或已到付息期但尚未领取的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债券利息）作为初始确认金额，相关的交易费用计入当期损益。</w:t>
      </w:r>
      <w:r>
        <w:rPr>
          <w:rFonts w:ascii="宋体" w:hAnsi="宋体" w:cs="宋体" w:eastAsia="宋体" w:hint="default"/>
          <w:w w:val="99"/>
          <w:sz w:val="21"/>
          <w:szCs w:val="21"/>
        </w:rPr>
        <w:t> </w:t>
      </w:r>
      <w:r>
        <w:rPr>
          <w:rFonts w:ascii="宋体" w:hAnsi="宋体" w:cs="宋体" w:eastAsia="宋体" w:hint="default"/>
          <w:w w:val="95"/>
          <w:sz w:val="21"/>
          <w:szCs w:val="21"/>
        </w:rPr>
        <w:t>持有期间将取得的利息或现金股利确认为投资收益，期末将公允价值变动计入当期</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损益。</w:t>
      </w:r>
      <w:r>
        <w:rPr>
          <w:rFonts w:ascii="宋体" w:hAnsi="宋体" w:cs="宋体" w:eastAsia="宋体" w:hint="default"/>
          <w:w w:val="99"/>
          <w:sz w:val="21"/>
          <w:szCs w:val="21"/>
        </w:rPr>
        <w:t> </w:t>
      </w:r>
      <w:r>
        <w:rPr>
          <w:rFonts w:ascii="宋体" w:hAnsi="宋体" w:cs="宋体" w:eastAsia="宋体" w:hint="default"/>
          <w:w w:val="95"/>
          <w:sz w:val="21"/>
          <w:szCs w:val="21"/>
        </w:rPr>
        <w:t>处置时，其公允价值与初始入账金额之间的差额确认为投资收益，同时调整公允价</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值变动损益。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369" w:lineRule="auto" w:before="0"/>
        <w:ind w:left="1200" w:right="300" w:firstLine="0"/>
        <w:jc w:val="left"/>
        <w:rPr>
          <w:rFonts w:ascii="宋体" w:hAnsi="宋体" w:cs="宋体" w:eastAsia="宋体" w:hint="default"/>
          <w:sz w:val="21"/>
          <w:szCs w:val="21"/>
        </w:rPr>
      </w:pPr>
      <w:r>
        <w:rPr>
          <w:rFonts w:ascii="宋体" w:hAnsi="宋体" w:cs="宋体" w:eastAsia="宋体" w:hint="default"/>
          <w:sz w:val="21"/>
          <w:szCs w:val="21"/>
        </w:rPr>
        <w:t>（2）持有至到期投资</w:t>
      </w:r>
      <w:r>
        <w:rPr>
          <w:rFonts w:ascii="宋体" w:hAnsi="宋体" w:cs="宋体" w:eastAsia="宋体" w:hint="default"/>
          <w:w w:val="99"/>
          <w:sz w:val="21"/>
          <w:szCs w:val="21"/>
        </w:rPr>
        <w:t> </w:t>
      </w:r>
      <w:r>
        <w:rPr>
          <w:rFonts w:ascii="宋体" w:hAnsi="宋体" w:cs="宋体" w:eastAsia="宋体" w:hint="default"/>
          <w:w w:val="95"/>
          <w:sz w:val="21"/>
          <w:szCs w:val="21"/>
        </w:rPr>
        <w:t>取得时按公允价值（扣除已到付息期但尚未领取的债券利息）和相关交易费用之和</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作为初始确认金额。</w:t>
      </w:r>
      <w:r>
        <w:rPr>
          <w:rFonts w:ascii="宋体" w:hAnsi="宋体" w:cs="宋体" w:eastAsia="宋体" w:hint="default"/>
          <w:w w:val="99"/>
          <w:sz w:val="21"/>
          <w:szCs w:val="21"/>
        </w:rPr>
        <w:t> </w:t>
      </w:r>
      <w:r>
        <w:rPr>
          <w:rFonts w:ascii="宋体" w:hAnsi="宋体" w:cs="宋体" w:eastAsia="宋体" w:hint="default"/>
          <w:w w:val="95"/>
          <w:sz w:val="21"/>
          <w:szCs w:val="21"/>
        </w:rPr>
        <w:t>持有期间按照摊余成本和实际利率计算确认利息收入，计入投资收益。实际利率在</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取得时确定，在该预期存续期间或适用的更短期间内保持不变。</w:t>
      </w:r>
      <w:r>
        <w:rPr>
          <w:rFonts w:ascii="宋体" w:hAnsi="宋体" w:cs="宋体" w:eastAsia="宋体" w:hint="default"/>
          <w:w w:val="99"/>
          <w:sz w:val="21"/>
          <w:szCs w:val="21"/>
        </w:rPr>
        <w:t> </w:t>
      </w:r>
      <w:r>
        <w:rPr>
          <w:rFonts w:ascii="宋体" w:hAnsi="宋体" w:cs="宋体" w:eastAsia="宋体" w:hint="default"/>
          <w:sz w:val="21"/>
          <w:szCs w:val="21"/>
        </w:rPr>
        <w:t>处置时，将所取得价款与该投资账面价值之间的差额计入投资收益。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367" w:lineRule="auto" w:before="0"/>
        <w:ind w:left="1200" w:right="300" w:firstLine="0"/>
        <w:jc w:val="left"/>
        <w:rPr>
          <w:rFonts w:ascii="宋体" w:hAnsi="宋体" w:cs="宋体" w:eastAsia="宋体" w:hint="default"/>
          <w:sz w:val="21"/>
          <w:szCs w:val="21"/>
        </w:rPr>
      </w:pPr>
      <w:r>
        <w:rPr>
          <w:rFonts w:ascii="宋体" w:hAnsi="宋体" w:cs="宋体" w:eastAsia="宋体" w:hint="default"/>
          <w:sz w:val="21"/>
          <w:szCs w:val="21"/>
        </w:rPr>
        <w:t>（3）应收款项</w:t>
      </w:r>
      <w:r>
        <w:rPr>
          <w:rFonts w:ascii="宋体" w:hAnsi="宋体" w:cs="宋体" w:eastAsia="宋体" w:hint="default"/>
          <w:w w:val="99"/>
          <w:sz w:val="21"/>
          <w:szCs w:val="21"/>
        </w:rPr>
        <w:t> </w:t>
      </w:r>
      <w:r>
        <w:rPr>
          <w:rFonts w:ascii="宋体" w:hAnsi="宋体" w:cs="宋体" w:eastAsia="宋体" w:hint="default"/>
          <w:w w:val="95"/>
          <w:sz w:val="21"/>
          <w:szCs w:val="21"/>
        </w:rPr>
        <w:t>公司对外销售商品或提供劳务形成的应收债权，以及公司持有的其他企业的不包括</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在活跃市场上有报价的债务工具的债权，包括应收账款、其他应收款等，以向购货</w:t>
      </w:r>
      <w:r>
        <w:rPr>
          <w:rFonts w:ascii="宋体" w:hAnsi="宋体" w:cs="宋体" w:eastAsia="宋体" w:hint="default"/>
          <w:sz w:val="21"/>
          <w:szCs w:val="21"/>
        </w:rPr>
      </w:r>
    </w:p>
    <w:p>
      <w:pPr>
        <w:spacing w:line="367" w:lineRule="auto" w:before="14"/>
        <w:ind w:left="1200" w:right="113" w:firstLine="0"/>
        <w:jc w:val="left"/>
        <w:rPr>
          <w:rFonts w:ascii="宋体" w:hAnsi="宋体" w:cs="宋体" w:eastAsia="宋体" w:hint="default"/>
          <w:sz w:val="21"/>
          <w:szCs w:val="21"/>
        </w:rPr>
      </w:pPr>
      <w:r>
        <w:rPr>
          <w:rFonts w:ascii="宋体" w:hAnsi="宋体" w:cs="宋体" w:eastAsia="宋体" w:hint="default"/>
          <w:w w:val="95"/>
          <w:sz w:val="21"/>
          <w:szCs w:val="21"/>
        </w:rPr>
        <w:t>方应收的合同或协议价款作为初始确认金额；具有融资性质的，按其现值进行初始</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确认。</w:t>
      </w:r>
      <w:r>
        <w:rPr>
          <w:rFonts w:ascii="宋体" w:hAnsi="宋体" w:cs="宋体" w:eastAsia="宋体" w:hint="default"/>
          <w:w w:val="99"/>
          <w:sz w:val="21"/>
          <w:szCs w:val="21"/>
        </w:rPr>
        <w:t> </w:t>
      </w:r>
      <w:r>
        <w:rPr>
          <w:rFonts w:ascii="宋体" w:hAnsi="宋体" w:cs="宋体" w:eastAsia="宋体" w:hint="default"/>
          <w:sz w:val="21"/>
          <w:szCs w:val="21"/>
        </w:rPr>
        <w:t>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367" w:lineRule="auto" w:before="0"/>
        <w:ind w:left="1200" w:right="300" w:firstLine="0"/>
        <w:jc w:val="left"/>
        <w:rPr>
          <w:rFonts w:ascii="宋体" w:hAnsi="宋体" w:cs="宋体" w:eastAsia="宋体" w:hint="default"/>
          <w:sz w:val="21"/>
          <w:szCs w:val="21"/>
        </w:rPr>
      </w:pPr>
      <w:r>
        <w:rPr>
          <w:rFonts w:ascii="宋体" w:hAnsi="宋体" w:cs="宋体" w:eastAsia="宋体" w:hint="default"/>
          <w:sz w:val="21"/>
          <w:szCs w:val="21"/>
        </w:rPr>
        <w:t>（4）可供出售金融资产</w:t>
      </w:r>
      <w:r>
        <w:rPr>
          <w:rFonts w:ascii="宋体" w:hAnsi="宋体" w:cs="宋体" w:eastAsia="宋体" w:hint="default"/>
          <w:w w:val="99"/>
          <w:sz w:val="21"/>
          <w:szCs w:val="21"/>
        </w:rPr>
        <w:t> </w:t>
      </w:r>
      <w:r>
        <w:rPr>
          <w:rFonts w:ascii="宋体" w:hAnsi="宋体" w:cs="宋体" w:eastAsia="宋体" w:hint="default"/>
          <w:w w:val="95"/>
          <w:sz w:val="21"/>
          <w:szCs w:val="21"/>
        </w:rPr>
        <w:t>取得时按公允价值（扣除已宣告但尚未发放的现金股利或已到付息期但尚未领取的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债券利息）和相关交易费用之和作为初始确认金额。</w:t>
      </w:r>
    </w:p>
    <w:p>
      <w:pPr>
        <w:spacing w:line="348" w:lineRule="auto" w:before="55"/>
        <w:ind w:left="1200" w:right="300" w:firstLine="0"/>
        <w:jc w:val="left"/>
        <w:rPr>
          <w:rFonts w:ascii="宋体" w:hAnsi="宋体" w:cs="宋体" w:eastAsia="宋体" w:hint="default"/>
          <w:sz w:val="21"/>
          <w:szCs w:val="21"/>
        </w:rPr>
      </w:pPr>
      <w:r>
        <w:rPr>
          <w:rFonts w:ascii="宋体" w:hAnsi="宋体" w:cs="宋体" w:eastAsia="宋体" w:hint="default"/>
          <w:w w:val="95"/>
          <w:sz w:val="21"/>
          <w:szCs w:val="21"/>
        </w:rPr>
        <w:t>持有期间将取得的利息或现金股利确认为投资收益。期末以公允价值计量且将公允</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5"/>
          <w:w w:val="99"/>
          <w:sz w:val="21"/>
          <w:szCs w:val="21"/>
        </w:rPr>
        <w:t>价值变动计入资本公积（其他资本公积）。</w:t>
      </w:r>
      <w:r>
        <w:rPr>
          <w:rFonts w:ascii="宋体" w:hAnsi="宋体" w:cs="宋体" w:eastAsia="宋体" w:hint="default"/>
          <w:spacing w:val="-5"/>
          <w:sz w:val="21"/>
          <w:szCs w:val="21"/>
        </w:rPr>
      </w:r>
    </w:p>
    <w:p>
      <w:pPr>
        <w:spacing w:after="0" w:line="348" w:lineRule="auto"/>
        <w:jc w:val="left"/>
        <w:rPr>
          <w:rFonts w:ascii="宋体" w:hAnsi="宋体" w:cs="宋体" w:eastAsia="宋体" w:hint="default"/>
          <w:sz w:val="21"/>
          <w:szCs w:val="21"/>
        </w:rPr>
        <w:sectPr>
          <w:pgSz w:w="11910" w:h="16840"/>
          <w:pgMar w:header="877" w:footer="976" w:top="1100" w:bottom="1160" w:left="1680" w:right="1360"/>
        </w:sectPr>
      </w:pPr>
    </w:p>
    <w:p>
      <w:pPr>
        <w:spacing w:line="240" w:lineRule="auto" w:before="1"/>
        <w:rPr>
          <w:rFonts w:ascii="宋体" w:hAnsi="宋体" w:cs="宋体" w:eastAsia="宋体" w:hint="default"/>
          <w:sz w:val="29"/>
          <w:szCs w:val="29"/>
        </w:rPr>
      </w:pPr>
    </w:p>
    <w:p>
      <w:pPr>
        <w:spacing w:line="348" w:lineRule="auto" w:before="34"/>
        <w:ind w:left="1200" w:right="105" w:firstLine="0"/>
        <w:jc w:val="both"/>
        <w:rPr>
          <w:rFonts w:ascii="宋体" w:hAnsi="宋体" w:cs="宋体" w:eastAsia="宋体" w:hint="default"/>
          <w:sz w:val="21"/>
          <w:szCs w:val="21"/>
        </w:rPr>
      </w:pPr>
      <w:r>
        <w:rPr>
          <w:rFonts w:ascii="宋体" w:hAnsi="宋体" w:cs="宋体" w:eastAsia="宋体" w:hint="default"/>
          <w:sz w:val="21"/>
          <w:szCs w:val="21"/>
        </w:rPr>
        <w:t>处置时，将取得的价款与该金融资产账面价值之间的差额，计入投资损益；同时，</w:t>
      </w:r>
      <w:r>
        <w:rPr>
          <w:rFonts w:ascii="宋体" w:hAnsi="宋体" w:cs="宋体" w:eastAsia="宋体" w:hint="default"/>
          <w:w w:val="99"/>
          <w:sz w:val="21"/>
          <w:szCs w:val="21"/>
        </w:rPr>
        <w:t> </w:t>
      </w:r>
      <w:r>
        <w:rPr>
          <w:rFonts w:ascii="宋体" w:hAnsi="宋体" w:cs="宋体" w:eastAsia="宋体" w:hint="default"/>
          <w:w w:val="95"/>
          <w:sz w:val="21"/>
          <w:szCs w:val="21"/>
        </w:rPr>
        <w:t>将原直接计入所有者权益的公允价值变动累计额对应处置部分的金额转出，计入投</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资损益。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line="331" w:lineRule="auto" w:before="0"/>
        <w:ind w:left="1200" w:right="300" w:firstLine="0"/>
        <w:jc w:val="left"/>
        <w:rPr>
          <w:rFonts w:ascii="宋体" w:hAnsi="宋体" w:cs="宋体" w:eastAsia="宋体" w:hint="default"/>
          <w:sz w:val="21"/>
          <w:szCs w:val="21"/>
        </w:rPr>
      </w:pPr>
      <w:r>
        <w:rPr>
          <w:rFonts w:ascii="宋体" w:hAnsi="宋体" w:cs="宋体" w:eastAsia="宋体" w:hint="default"/>
          <w:sz w:val="21"/>
          <w:szCs w:val="21"/>
        </w:rPr>
        <w:t>（5）其他金融负债</w:t>
      </w:r>
      <w:r>
        <w:rPr>
          <w:rFonts w:ascii="宋体" w:hAnsi="宋体" w:cs="宋体" w:eastAsia="宋体" w:hint="default"/>
          <w:w w:val="99"/>
          <w:sz w:val="21"/>
          <w:szCs w:val="21"/>
        </w:rPr>
        <w:t> </w:t>
      </w:r>
      <w:r>
        <w:rPr>
          <w:rFonts w:ascii="宋体" w:hAnsi="宋体" w:cs="宋体" w:eastAsia="宋体" w:hint="default"/>
          <w:spacing w:val="5"/>
          <w:w w:val="95"/>
          <w:sz w:val="21"/>
          <w:szCs w:val="21"/>
        </w:rPr>
        <w:t>按其公允价值和相关交易费用之和作为初始确认金额。采用摊余成本进行后续计  </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量。</w:t>
      </w:r>
    </w:p>
    <w:p>
      <w:pPr>
        <w:spacing w:line="240" w:lineRule="auto" w:before="11"/>
        <w:rPr>
          <w:rFonts w:ascii="宋体" w:hAnsi="宋体" w:cs="宋体" w:eastAsia="宋体" w:hint="default"/>
          <w:sz w:val="28"/>
          <w:szCs w:val="28"/>
        </w:rPr>
      </w:pPr>
    </w:p>
    <w:p>
      <w:pPr>
        <w:tabs>
          <w:tab w:pos="1271" w:val="left" w:leader="none"/>
        </w:tabs>
        <w:spacing w:line="340" w:lineRule="auto" w:before="0"/>
        <w:ind w:left="1200" w:right="300" w:hanging="464"/>
        <w:jc w:val="left"/>
        <w:rPr>
          <w:rFonts w:ascii="宋体" w:hAnsi="宋体" w:cs="宋体" w:eastAsia="宋体" w:hint="default"/>
          <w:sz w:val="21"/>
          <w:szCs w:val="21"/>
        </w:rPr>
      </w:pPr>
      <w:r>
        <w:rPr>
          <w:rFonts w:ascii="Microsoft JhengHei" w:hAnsi="Microsoft JhengHei" w:cs="Microsoft JhengHei" w:eastAsia="Microsoft JhengHei" w:hint="default"/>
          <w:b/>
          <w:bCs/>
          <w:w w:val="90"/>
          <w:sz w:val="21"/>
          <w:szCs w:val="21"/>
        </w:rPr>
        <w:t>3、</w:t>
        <w:tab/>
        <w:tab/>
      </w:r>
      <w:r>
        <w:rPr>
          <w:rFonts w:ascii="Microsoft JhengHei" w:hAnsi="Microsoft JhengHei" w:cs="Microsoft JhengHei" w:eastAsia="Microsoft JhengHei" w:hint="default"/>
          <w:b/>
          <w:bCs/>
          <w:sz w:val="21"/>
          <w:szCs w:val="21"/>
        </w:rPr>
        <w:t>金融资产转移的确认依据和计量方法</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公司发生金融资产转移时，如已将金融资产所有权上几乎所有的风险和报酬转移给</w:t>
      </w:r>
      <w:r>
        <w:rPr>
          <w:rFonts w:ascii="宋体" w:hAnsi="宋体" w:cs="宋体" w:eastAsia="宋体" w:hint="default"/>
          <w:w w:val="99"/>
          <w:sz w:val="21"/>
          <w:szCs w:val="21"/>
        </w:rPr>
        <w:t> </w:t>
      </w:r>
      <w:r>
        <w:rPr>
          <w:rFonts w:ascii="宋体" w:hAnsi="宋体" w:cs="宋体" w:eastAsia="宋体" w:hint="default"/>
          <w:w w:val="95"/>
          <w:sz w:val="21"/>
          <w:szCs w:val="21"/>
        </w:rPr>
        <w:t>转入方，则终止确认该金融资产；如保留了金融资产所有权上几乎所有的风险和报</w:t>
      </w:r>
      <w:r>
        <w:rPr>
          <w:rFonts w:ascii="宋体" w:hAnsi="宋体" w:cs="宋体" w:eastAsia="宋体" w:hint="default"/>
          <w:sz w:val="21"/>
          <w:szCs w:val="21"/>
        </w:rPr>
      </w:r>
    </w:p>
    <w:p>
      <w:pPr>
        <w:spacing w:line="360" w:lineRule="auto" w:before="37"/>
        <w:ind w:left="1200" w:right="300" w:firstLine="0"/>
        <w:jc w:val="left"/>
        <w:rPr>
          <w:rFonts w:ascii="宋体" w:hAnsi="宋体" w:cs="宋体" w:eastAsia="宋体" w:hint="default"/>
          <w:sz w:val="21"/>
          <w:szCs w:val="21"/>
        </w:rPr>
      </w:pPr>
      <w:r>
        <w:rPr>
          <w:rFonts w:ascii="宋体" w:hAnsi="宋体" w:cs="宋体" w:eastAsia="宋体" w:hint="default"/>
          <w:sz w:val="21"/>
          <w:szCs w:val="21"/>
        </w:rPr>
        <w:t>酬的，则不终止确认该金融资产。</w:t>
      </w:r>
      <w:r>
        <w:rPr>
          <w:rFonts w:ascii="宋体" w:hAnsi="宋体" w:cs="宋体" w:eastAsia="宋体" w:hint="default"/>
          <w:w w:val="99"/>
          <w:sz w:val="21"/>
          <w:szCs w:val="21"/>
        </w:rPr>
        <w:t> </w:t>
      </w:r>
      <w:r>
        <w:rPr>
          <w:rFonts w:ascii="宋体" w:hAnsi="宋体" w:cs="宋体" w:eastAsia="宋体" w:hint="default"/>
          <w:w w:val="95"/>
          <w:sz w:val="21"/>
          <w:szCs w:val="21"/>
        </w:rPr>
        <w:t>在判断金融资产转移是否满足上述金融资产终止确认条件时，采用实质重于形式的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原则。公司将金融资产转移区分为金融资产整体转移和部分转移。金融资产整体转</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移满足终止确认条件的，将下列两项金额的差额计入当期损益：</w:t>
      </w:r>
    </w:p>
    <w:p>
      <w:pPr>
        <w:spacing w:before="61"/>
        <w:ind w:left="1200" w:right="300" w:firstLine="0"/>
        <w:jc w:val="left"/>
        <w:rPr>
          <w:rFonts w:ascii="宋体" w:hAnsi="宋体" w:cs="宋体" w:eastAsia="宋体" w:hint="default"/>
          <w:sz w:val="21"/>
          <w:szCs w:val="21"/>
        </w:rPr>
      </w:pPr>
      <w:r>
        <w:rPr>
          <w:rFonts w:ascii="宋体" w:hAnsi="宋体" w:cs="宋体" w:eastAsia="宋体" w:hint="default"/>
          <w:sz w:val="21"/>
          <w:szCs w:val="21"/>
        </w:rPr>
        <w:t>（1）所转移金融资产的账面价值；</w:t>
      </w:r>
    </w:p>
    <w:p>
      <w:pPr>
        <w:spacing w:line="362" w:lineRule="auto" w:before="164"/>
        <w:ind w:left="1200" w:right="113" w:firstLine="0"/>
        <w:jc w:val="left"/>
        <w:rPr>
          <w:rFonts w:ascii="宋体" w:hAnsi="宋体" w:cs="宋体" w:eastAsia="宋体" w:hint="default"/>
          <w:sz w:val="21"/>
          <w:szCs w:val="21"/>
        </w:rPr>
      </w:pPr>
      <w:r>
        <w:rPr>
          <w:rFonts w:ascii="宋体" w:hAnsi="宋体" w:cs="宋体" w:eastAsia="宋体" w:hint="default"/>
          <w:spacing w:val="2"/>
          <w:sz w:val="21"/>
          <w:szCs w:val="21"/>
        </w:rPr>
        <w:t>（2）因转移而收到的对价，与原直接计入所有者权益的公允价值变动累计额（涉</w:t>
      </w:r>
      <w:r>
        <w:rPr>
          <w:rFonts w:ascii="宋体" w:hAnsi="宋体" w:cs="宋体" w:eastAsia="宋体" w:hint="default"/>
          <w:w w:val="99"/>
          <w:sz w:val="21"/>
          <w:szCs w:val="21"/>
        </w:rPr>
        <w:t> </w:t>
      </w:r>
      <w:r>
        <w:rPr>
          <w:rFonts w:ascii="宋体" w:hAnsi="宋体" w:cs="宋体" w:eastAsia="宋体" w:hint="default"/>
          <w:sz w:val="21"/>
          <w:szCs w:val="21"/>
        </w:rPr>
        <w:t>及转移的金融资产为可供出售金融资产的情形）之和。</w:t>
      </w:r>
      <w:r>
        <w:rPr>
          <w:rFonts w:ascii="宋体" w:hAnsi="宋体" w:cs="宋体" w:eastAsia="宋体" w:hint="default"/>
          <w:w w:val="99"/>
          <w:sz w:val="21"/>
          <w:szCs w:val="21"/>
        </w:rPr>
        <w:t> </w:t>
      </w:r>
      <w:r>
        <w:rPr>
          <w:rFonts w:ascii="宋体" w:hAnsi="宋体" w:cs="宋体" w:eastAsia="宋体" w:hint="default"/>
          <w:w w:val="95"/>
          <w:sz w:val="21"/>
          <w:szCs w:val="21"/>
        </w:rPr>
        <w:t>金融资产部分转移满足终止确认条件的，将所转移金融资产整体的账面价值，在终</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止确认部分和未终止确认部分之间，按照各自的相对公允价值进行分摊，并将下列</w:t>
      </w:r>
      <w:r>
        <w:rPr>
          <w:rFonts w:ascii="宋体" w:hAnsi="宋体" w:cs="宋体" w:eastAsia="宋体" w:hint="default"/>
          <w:sz w:val="21"/>
          <w:szCs w:val="21"/>
        </w:rPr>
      </w:r>
    </w:p>
    <w:p>
      <w:pPr>
        <w:spacing w:before="19"/>
        <w:ind w:left="1200" w:right="300" w:firstLine="0"/>
        <w:jc w:val="left"/>
        <w:rPr>
          <w:rFonts w:ascii="宋体" w:hAnsi="宋体" w:cs="宋体" w:eastAsia="宋体" w:hint="default"/>
          <w:sz w:val="21"/>
          <w:szCs w:val="21"/>
        </w:rPr>
      </w:pPr>
      <w:r>
        <w:rPr>
          <w:rFonts w:ascii="宋体" w:hAnsi="宋体" w:cs="宋体" w:eastAsia="宋体" w:hint="default"/>
          <w:sz w:val="21"/>
          <w:szCs w:val="21"/>
        </w:rPr>
        <w:t>两项金额的差额计入当期损益：</w:t>
      </w:r>
    </w:p>
    <w:p>
      <w:pPr>
        <w:spacing w:before="164"/>
        <w:ind w:left="1200" w:right="300" w:firstLine="0"/>
        <w:jc w:val="left"/>
        <w:rPr>
          <w:rFonts w:ascii="宋体" w:hAnsi="宋体" w:cs="宋体" w:eastAsia="宋体" w:hint="default"/>
          <w:sz w:val="21"/>
          <w:szCs w:val="21"/>
        </w:rPr>
      </w:pPr>
      <w:r>
        <w:rPr>
          <w:rFonts w:ascii="宋体" w:hAnsi="宋体" w:cs="宋体" w:eastAsia="宋体" w:hint="default"/>
          <w:sz w:val="21"/>
          <w:szCs w:val="21"/>
        </w:rPr>
        <w:t>（1）终止确认部分的账面价值；</w:t>
      </w:r>
    </w:p>
    <w:p>
      <w:pPr>
        <w:spacing w:line="362" w:lineRule="auto" w:before="164"/>
        <w:ind w:left="1200" w:right="105" w:firstLine="0"/>
        <w:jc w:val="both"/>
        <w:rPr>
          <w:rFonts w:ascii="宋体" w:hAnsi="宋体" w:cs="宋体" w:eastAsia="宋体" w:hint="default"/>
          <w:sz w:val="21"/>
          <w:szCs w:val="21"/>
        </w:rPr>
      </w:pPr>
      <w:r>
        <w:rPr>
          <w:rFonts w:ascii="宋体" w:hAnsi="宋体" w:cs="宋体" w:eastAsia="宋体" w:hint="default"/>
          <w:spacing w:val="2"/>
          <w:sz w:val="21"/>
          <w:szCs w:val="21"/>
        </w:rPr>
        <w:t>（2）终止确认部分的对价，与原直接计入所有者权益的公允价值变动累计额中对</w:t>
      </w:r>
      <w:r>
        <w:rPr>
          <w:rFonts w:ascii="宋体" w:hAnsi="宋体" w:cs="宋体" w:eastAsia="宋体" w:hint="default"/>
          <w:w w:val="99"/>
          <w:sz w:val="21"/>
          <w:szCs w:val="21"/>
        </w:rPr>
        <w:t> </w:t>
      </w:r>
      <w:r>
        <w:rPr>
          <w:rFonts w:ascii="宋体" w:hAnsi="宋体" w:cs="宋体" w:eastAsia="宋体" w:hint="default"/>
          <w:sz w:val="21"/>
          <w:szCs w:val="21"/>
        </w:rPr>
        <w:t>应终止确认部分的金额（涉及转移的金融资产为可供出售金融资产的情形）之和。</w:t>
      </w:r>
      <w:r>
        <w:rPr>
          <w:rFonts w:ascii="宋体" w:hAnsi="宋体" w:cs="宋体" w:eastAsia="宋体" w:hint="default"/>
          <w:w w:val="99"/>
          <w:sz w:val="21"/>
          <w:szCs w:val="21"/>
        </w:rPr>
        <w:t> </w:t>
      </w:r>
      <w:r>
        <w:rPr>
          <w:rFonts w:ascii="宋体" w:hAnsi="宋体" w:cs="宋体" w:eastAsia="宋体" w:hint="default"/>
          <w:w w:val="95"/>
          <w:sz w:val="21"/>
          <w:szCs w:val="21"/>
        </w:rPr>
        <w:t>金融资产转移不满足终止确认条件的，继续确认该金融资产，所收到的对价确认为</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一项金融负债。</w:t>
      </w:r>
    </w:p>
    <w:p>
      <w:pPr>
        <w:spacing w:line="240" w:lineRule="auto" w:before="0"/>
        <w:rPr>
          <w:rFonts w:ascii="宋体" w:hAnsi="宋体" w:cs="宋体" w:eastAsia="宋体" w:hint="default"/>
          <w:sz w:val="20"/>
          <w:szCs w:val="20"/>
        </w:rPr>
      </w:pPr>
    </w:p>
    <w:p>
      <w:pPr>
        <w:tabs>
          <w:tab w:pos="1271" w:val="left" w:leader="none"/>
        </w:tabs>
        <w:spacing w:line="345" w:lineRule="auto" w:before="170"/>
        <w:ind w:left="1200" w:right="105" w:hanging="464"/>
        <w:jc w:val="left"/>
        <w:rPr>
          <w:rFonts w:ascii="宋体" w:hAnsi="宋体" w:cs="宋体" w:eastAsia="宋体" w:hint="default"/>
          <w:sz w:val="21"/>
          <w:szCs w:val="21"/>
        </w:rPr>
      </w:pPr>
      <w:r>
        <w:rPr>
          <w:rFonts w:ascii="Microsoft JhengHei" w:hAnsi="Microsoft JhengHei" w:cs="Microsoft JhengHei" w:eastAsia="Microsoft JhengHei" w:hint="default"/>
          <w:b/>
          <w:bCs/>
          <w:w w:val="90"/>
          <w:sz w:val="21"/>
          <w:szCs w:val="21"/>
        </w:rPr>
        <w:t>4、</w:t>
        <w:tab/>
        <w:tab/>
      </w:r>
      <w:r>
        <w:rPr>
          <w:rFonts w:ascii="Microsoft JhengHei" w:hAnsi="Microsoft JhengHei" w:cs="Microsoft JhengHei" w:eastAsia="Microsoft JhengHei" w:hint="default"/>
          <w:b/>
          <w:bCs/>
          <w:sz w:val="21"/>
          <w:szCs w:val="21"/>
        </w:rPr>
        <w:t>金融负债终止确认条件</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金融负债的现时义务全部或部分已经解除的，则终止确认该金融负债或其一部分；</w:t>
      </w:r>
      <w:r>
        <w:rPr>
          <w:rFonts w:ascii="宋体" w:hAnsi="宋体" w:cs="宋体" w:eastAsia="宋体" w:hint="default"/>
          <w:w w:val="99"/>
          <w:sz w:val="21"/>
          <w:szCs w:val="21"/>
        </w:rPr>
        <w:t> </w:t>
      </w:r>
      <w:r>
        <w:rPr>
          <w:rFonts w:ascii="宋体" w:hAnsi="宋体" w:cs="宋体" w:eastAsia="宋体" w:hint="default"/>
          <w:w w:val="95"/>
          <w:sz w:val="21"/>
          <w:szCs w:val="21"/>
        </w:rPr>
        <w:t>本公司若与债权人签定协议，以承担新金融负债方式替换现存金融负债，且新金融</w:t>
      </w:r>
      <w:r>
        <w:rPr>
          <w:rFonts w:ascii="宋体" w:hAnsi="宋体" w:cs="宋体" w:eastAsia="宋体" w:hint="default"/>
          <w:w w:val="99"/>
          <w:sz w:val="21"/>
          <w:szCs w:val="21"/>
        </w:rPr>
        <w:t> </w:t>
      </w:r>
      <w:r>
        <w:rPr>
          <w:rFonts w:ascii="宋体" w:hAnsi="宋体" w:cs="宋体" w:eastAsia="宋体" w:hint="default"/>
          <w:w w:val="95"/>
          <w:sz w:val="21"/>
          <w:szCs w:val="21"/>
        </w:rPr>
        <w:t>负债与现存金融负债的合同条款实质上不同的，则终止确认现存金融负债，并同时</w:t>
      </w:r>
      <w:r>
        <w:rPr>
          <w:rFonts w:ascii="宋体" w:hAnsi="宋体" w:cs="宋体" w:eastAsia="宋体" w:hint="default"/>
          <w:w w:val="99"/>
          <w:sz w:val="21"/>
          <w:szCs w:val="21"/>
        </w:rPr>
        <w:t> </w:t>
      </w:r>
      <w:r>
        <w:rPr>
          <w:rFonts w:ascii="宋体" w:hAnsi="宋体" w:cs="宋体" w:eastAsia="宋体" w:hint="default"/>
          <w:sz w:val="21"/>
          <w:szCs w:val="21"/>
        </w:rPr>
        <w:t>确认新金融负债。</w:t>
      </w:r>
    </w:p>
    <w:p>
      <w:pPr>
        <w:spacing w:before="72"/>
        <w:ind w:left="1200" w:right="0" w:firstLine="0"/>
        <w:jc w:val="left"/>
        <w:rPr>
          <w:rFonts w:ascii="宋体" w:hAnsi="宋体" w:cs="宋体" w:eastAsia="宋体" w:hint="default"/>
          <w:sz w:val="21"/>
          <w:szCs w:val="21"/>
        </w:rPr>
      </w:pPr>
      <w:r>
        <w:rPr>
          <w:rFonts w:ascii="宋体" w:hAnsi="宋体" w:cs="宋体" w:eastAsia="宋体" w:hint="default"/>
          <w:sz w:val="21"/>
          <w:szCs w:val="21"/>
        </w:rPr>
        <w:t>对现存金融负债全部或部分合同条款作出实质性修改的，则终止确认现存金融负债</w:t>
      </w:r>
    </w:p>
    <w:p>
      <w:pPr>
        <w:spacing w:after="0"/>
        <w:jc w:val="left"/>
        <w:rPr>
          <w:rFonts w:ascii="宋体" w:hAnsi="宋体" w:cs="宋体" w:eastAsia="宋体" w:hint="default"/>
          <w:sz w:val="21"/>
          <w:szCs w:val="21"/>
        </w:rPr>
        <w:sectPr>
          <w:pgSz w:w="11910" w:h="16840"/>
          <w:pgMar w:header="877" w:footer="976" w:top="1100" w:bottom="1160" w:left="1680" w:right="1360"/>
        </w:sectPr>
      </w:pPr>
    </w:p>
    <w:p>
      <w:pPr>
        <w:spacing w:line="240" w:lineRule="auto" w:before="1"/>
        <w:rPr>
          <w:rFonts w:ascii="宋体" w:hAnsi="宋体" w:cs="宋体" w:eastAsia="宋体" w:hint="default"/>
          <w:sz w:val="29"/>
          <w:szCs w:val="29"/>
        </w:rPr>
      </w:pPr>
    </w:p>
    <w:p>
      <w:pPr>
        <w:spacing w:line="360" w:lineRule="auto" w:before="34"/>
        <w:ind w:left="1200" w:right="300" w:firstLine="0"/>
        <w:jc w:val="left"/>
        <w:rPr>
          <w:rFonts w:ascii="宋体" w:hAnsi="宋体" w:cs="宋体" w:eastAsia="宋体" w:hint="default"/>
          <w:sz w:val="21"/>
          <w:szCs w:val="21"/>
        </w:rPr>
      </w:pPr>
      <w:r>
        <w:rPr>
          <w:rFonts w:ascii="宋体" w:hAnsi="宋体" w:cs="宋体" w:eastAsia="宋体" w:hint="default"/>
          <w:sz w:val="21"/>
          <w:szCs w:val="21"/>
        </w:rPr>
        <w:t>或其一部分，同时将修改条款后的金融负债确认为一项新金融负债。</w:t>
      </w:r>
      <w:r>
        <w:rPr>
          <w:rFonts w:ascii="宋体" w:hAnsi="宋体" w:cs="宋体" w:eastAsia="宋体" w:hint="default"/>
          <w:w w:val="99"/>
          <w:sz w:val="21"/>
          <w:szCs w:val="21"/>
        </w:rPr>
        <w:t> </w:t>
      </w:r>
      <w:r>
        <w:rPr>
          <w:rFonts w:ascii="宋体" w:hAnsi="宋体" w:cs="宋体" w:eastAsia="宋体" w:hint="default"/>
          <w:w w:val="95"/>
          <w:sz w:val="21"/>
          <w:szCs w:val="21"/>
        </w:rPr>
        <w:t>金融负债全部或部分终止确认时，终止确认的金融负债账面价值与支付对价（包括</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转出的非现金资产或承担的新金融负债）之间的差额，计入当期损益。</w:t>
      </w:r>
      <w:r>
        <w:rPr>
          <w:rFonts w:ascii="宋体" w:hAnsi="宋体" w:cs="宋体" w:eastAsia="宋体" w:hint="default"/>
          <w:w w:val="99"/>
          <w:sz w:val="21"/>
          <w:szCs w:val="21"/>
        </w:rPr>
        <w:t> </w:t>
      </w:r>
      <w:r>
        <w:rPr>
          <w:rFonts w:ascii="宋体" w:hAnsi="宋体" w:cs="宋体" w:eastAsia="宋体" w:hint="default"/>
          <w:w w:val="95"/>
          <w:sz w:val="21"/>
          <w:szCs w:val="21"/>
        </w:rPr>
        <w:t>本公司若回购部分金融负债的，在回购日按照继续确认部分与终止确认部分的相对</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公允价值，将该金融负债整体的账面价值进行分配。分配给终止确认部分的账面价</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值与支付的对价（包括转出的非现金资产或承担的新金融负债）之间的差额，计入</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当期损益。</w:t>
      </w:r>
    </w:p>
    <w:p>
      <w:pPr>
        <w:spacing w:line="240" w:lineRule="auto" w:before="0"/>
        <w:rPr>
          <w:rFonts w:ascii="宋体" w:hAnsi="宋体" w:cs="宋体" w:eastAsia="宋体" w:hint="default"/>
          <w:sz w:val="20"/>
          <w:szCs w:val="20"/>
        </w:rPr>
      </w:pPr>
    </w:p>
    <w:p>
      <w:pPr>
        <w:tabs>
          <w:tab w:pos="1391" w:val="left" w:leader="none"/>
        </w:tabs>
        <w:spacing w:line="333" w:lineRule="auto" w:before="131"/>
        <w:ind w:left="1200" w:right="105" w:hanging="464"/>
        <w:jc w:val="left"/>
        <w:rPr>
          <w:rFonts w:ascii="宋体" w:hAnsi="宋体" w:cs="宋体" w:eastAsia="宋体" w:hint="default"/>
          <w:sz w:val="21"/>
          <w:szCs w:val="21"/>
        </w:rPr>
      </w:pPr>
      <w:r>
        <w:rPr>
          <w:rFonts w:ascii="Microsoft JhengHei" w:hAnsi="Microsoft JhengHei" w:cs="Microsoft JhengHei" w:eastAsia="Microsoft JhengHei" w:hint="default"/>
          <w:b/>
          <w:bCs/>
          <w:w w:val="90"/>
          <w:sz w:val="21"/>
          <w:szCs w:val="21"/>
        </w:rPr>
        <w:t>5、</w:t>
        <w:tab/>
        <w:tab/>
      </w:r>
      <w:r>
        <w:rPr>
          <w:rFonts w:ascii="Microsoft JhengHei" w:hAnsi="Microsoft JhengHei" w:cs="Microsoft JhengHei" w:eastAsia="Microsoft JhengHei" w:hint="default"/>
          <w:b/>
          <w:bCs/>
          <w:sz w:val="21"/>
          <w:szCs w:val="21"/>
        </w:rPr>
        <w:t>金融资产和金融负债公允价值的确定方法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本公司采用公允价值计量的金融资产和金融负债全部直接参考活跃市场中的报价。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271" w:val="left" w:leader="none"/>
        </w:tabs>
        <w:spacing w:line="343" w:lineRule="auto" w:before="0"/>
        <w:ind w:left="1200" w:right="300" w:hanging="464"/>
        <w:jc w:val="left"/>
        <w:rPr>
          <w:rFonts w:ascii="宋体" w:hAnsi="宋体" w:cs="宋体" w:eastAsia="宋体" w:hint="default"/>
          <w:sz w:val="21"/>
          <w:szCs w:val="21"/>
        </w:rPr>
      </w:pPr>
      <w:r>
        <w:rPr>
          <w:rFonts w:ascii="Microsoft JhengHei" w:hAnsi="Microsoft JhengHei" w:cs="Microsoft JhengHei" w:eastAsia="Microsoft JhengHei" w:hint="default"/>
          <w:b/>
          <w:bCs/>
          <w:w w:val="90"/>
          <w:sz w:val="21"/>
          <w:szCs w:val="21"/>
        </w:rPr>
        <w:t>6、</w:t>
        <w:tab/>
        <w:tab/>
      </w:r>
      <w:r>
        <w:rPr>
          <w:rFonts w:ascii="Microsoft JhengHei" w:hAnsi="Microsoft JhengHei" w:cs="Microsoft JhengHei" w:eastAsia="Microsoft JhengHei" w:hint="default"/>
          <w:b/>
          <w:bCs/>
          <w:sz w:val="21"/>
          <w:szCs w:val="21"/>
        </w:rPr>
        <w:t>金融资产（不含应收款项）减值准备计提</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除以公允价值计量且其变动计入当期损益的金融资产外，本公司于资产负债表日对</w:t>
      </w:r>
      <w:r>
        <w:rPr>
          <w:rFonts w:ascii="宋体" w:hAnsi="宋体" w:cs="宋体" w:eastAsia="宋体" w:hint="default"/>
          <w:w w:val="99"/>
          <w:sz w:val="21"/>
          <w:szCs w:val="21"/>
        </w:rPr>
        <w:t> </w:t>
      </w:r>
      <w:r>
        <w:rPr>
          <w:rFonts w:ascii="宋体" w:hAnsi="宋体" w:cs="宋体" w:eastAsia="宋体" w:hint="default"/>
          <w:w w:val="95"/>
          <w:sz w:val="21"/>
          <w:szCs w:val="21"/>
        </w:rPr>
        <w:t>金融资产的账面价值进行检查，如果有客观证据表明某项金融资产发生减值的，计</w:t>
      </w:r>
      <w:r>
        <w:rPr>
          <w:rFonts w:ascii="宋体" w:hAnsi="宋体" w:cs="宋体" w:eastAsia="宋体" w:hint="default"/>
          <w:w w:val="99"/>
          <w:sz w:val="21"/>
          <w:szCs w:val="21"/>
        </w:rPr>
        <w:t> </w:t>
      </w:r>
      <w:r>
        <w:rPr>
          <w:rFonts w:ascii="宋体" w:hAnsi="宋体" w:cs="宋体" w:eastAsia="宋体" w:hint="default"/>
          <w:sz w:val="21"/>
          <w:szCs w:val="21"/>
        </w:rPr>
        <w:t>提减值准备。</w:t>
      </w:r>
    </w:p>
    <w:p>
      <w:pPr>
        <w:spacing w:line="367" w:lineRule="auto" w:before="74"/>
        <w:ind w:left="1200" w:right="300" w:firstLine="0"/>
        <w:jc w:val="left"/>
        <w:rPr>
          <w:rFonts w:ascii="宋体" w:hAnsi="宋体" w:cs="宋体" w:eastAsia="宋体" w:hint="default"/>
          <w:sz w:val="21"/>
          <w:szCs w:val="21"/>
        </w:rPr>
      </w:pPr>
      <w:r>
        <w:rPr>
          <w:rFonts w:ascii="宋体" w:hAnsi="宋体" w:cs="宋体" w:eastAsia="宋体" w:hint="default"/>
          <w:sz w:val="21"/>
          <w:szCs w:val="21"/>
        </w:rPr>
        <w:t>（1）可供出售金融资产的减值准备：</w:t>
      </w:r>
      <w:r>
        <w:rPr>
          <w:rFonts w:ascii="宋体" w:hAnsi="宋体" w:cs="宋体" w:eastAsia="宋体" w:hint="default"/>
          <w:w w:val="99"/>
          <w:sz w:val="21"/>
          <w:szCs w:val="21"/>
        </w:rPr>
        <w:t> </w:t>
      </w:r>
      <w:r>
        <w:rPr>
          <w:rFonts w:ascii="宋体" w:hAnsi="宋体" w:cs="宋体" w:eastAsia="宋体" w:hint="default"/>
          <w:w w:val="95"/>
          <w:sz w:val="21"/>
          <w:szCs w:val="21"/>
        </w:rPr>
        <w:t>期末如果可供出售金融资产的公允价值发生较大幅度下降，或在综合考虑各种相关</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因素后，预期这种下降趋势属于非暂时性的，就认定其已发生减值，将原直接计入</w:t>
      </w:r>
      <w:r>
        <w:rPr>
          <w:rFonts w:ascii="宋体" w:hAnsi="宋体" w:cs="宋体" w:eastAsia="宋体" w:hint="default"/>
          <w:sz w:val="21"/>
          <w:szCs w:val="21"/>
        </w:rPr>
      </w:r>
    </w:p>
    <w:p>
      <w:pPr>
        <w:spacing w:line="326" w:lineRule="auto" w:before="14"/>
        <w:ind w:left="1200" w:right="300" w:firstLine="0"/>
        <w:jc w:val="left"/>
        <w:rPr>
          <w:rFonts w:ascii="宋体" w:hAnsi="宋体" w:cs="宋体" w:eastAsia="宋体" w:hint="default"/>
          <w:sz w:val="21"/>
          <w:szCs w:val="21"/>
        </w:rPr>
      </w:pPr>
      <w:r>
        <w:rPr>
          <w:rFonts w:ascii="宋体" w:hAnsi="宋体" w:cs="宋体" w:eastAsia="宋体" w:hint="default"/>
          <w:sz w:val="21"/>
          <w:szCs w:val="21"/>
        </w:rPr>
        <w:t>所有者权益的公允价值下降形成的累计损失一并转出，确认减值损失。</w:t>
      </w:r>
      <w:r>
        <w:rPr>
          <w:rFonts w:ascii="宋体" w:hAnsi="宋体" w:cs="宋体" w:eastAsia="宋体" w:hint="default"/>
          <w:w w:val="99"/>
          <w:sz w:val="21"/>
          <w:szCs w:val="21"/>
        </w:rPr>
        <w:t> </w:t>
      </w:r>
      <w:r>
        <w:rPr>
          <w:rFonts w:ascii="宋体" w:hAnsi="宋体" w:cs="宋体" w:eastAsia="宋体" w:hint="default"/>
          <w:w w:val="95"/>
          <w:sz w:val="21"/>
          <w:szCs w:val="21"/>
        </w:rPr>
        <w:t>对于已确认减值损失的可供出售债务工具，在随后的会计期间公允价值已上升且客</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观上与确认原减值损失确认后发生的事项有关的，原确认的减值损失予以转回，计</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入当期损益。</w:t>
      </w:r>
    </w:p>
    <w:p>
      <w:pPr>
        <w:spacing w:before="48"/>
        <w:ind w:left="1200" w:right="300" w:firstLine="0"/>
        <w:jc w:val="left"/>
        <w:rPr>
          <w:rFonts w:ascii="宋体" w:hAnsi="宋体" w:cs="宋体" w:eastAsia="宋体" w:hint="default"/>
          <w:sz w:val="21"/>
          <w:szCs w:val="21"/>
        </w:rPr>
      </w:pPr>
      <w:r>
        <w:rPr>
          <w:rFonts w:ascii="宋体" w:hAnsi="宋体" w:cs="宋体" w:eastAsia="宋体" w:hint="default"/>
          <w:sz w:val="21"/>
          <w:szCs w:val="21"/>
        </w:rPr>
        <w:t>可供出售权益工具投资发生的减值损失，不得通过损益转回。</w:t>
      </w:r>
    </w:p>
    <w:p>
      <w:pPr>
        <w:spacing w:line="384" w:lineRule="auto" w:before="166"/>
        <w:ind w:left="1200" w:right="1136" w:firstLine="0"/>
        <w:jc w:val="left"/>
        <w:rPr>
          <w:rFonts w:ascii="宋体" w:hAnsi="宋体" w:cs="宋体" w:eastAsia="宋体" w:hint="default"/>
          <w:sz w:val="21"/>
          <w:szCs w:val="21"/>
        </w:rPr>
      </w:pPr>
      <w:r>
        <w:rPr>
          <w:rFonts w:ascii="宋体" w:hAnsi="宋体" w:cs="宋体" w:eastAsia="宋体" w:hint="default"/>
          <w:sz w:val="21"/>
          <w:szCs w:val="21"/>
        </w:rPr>
        <w:t>（2）持有至到期投资的减值准备：</w:t>
      </w:r>
      <w:r>
        <w:rPr>
          <w:rFonts w:ascii="宋体" w:hAnsi="宋体" w:cs="宋体" w:eastAsia="宋体" w:hint="default"/>
          <w:w w:val="99"/>
          <w:sz w:val="21"/>
          <w:szCs w:val="21"/>
        </w:rPr>
        <w:t> </w:t>
      </w:r>
      <w:r>
        <w:rPr>
          <w:rFonts w:ascii="宋体" w:hAnsi="宋体" w:cs="宋体" w:eastAsia="宋体" w:hint="default"/>
          <w:sz w:val="21"/>
          <w:szCs w:val="21"/>
        </w:rPr>
        <w:t>持有至到期投资减值损失的计量比照应收款项减值损失计量方法处理。</w:t>
      </w:r>
    </w:p>
    <w:p>
      <w:pPr>
        <w:spacing w:line="240" w:lineRule="auto" w:before="6"/>
        <w:rPr>
          <w:rFonts w:ascii="宋体" w:hAnsi="宋体" w:cs="宋体" w:eastAsia="宋体" w:hint="default"/>
          <w:sz w:val="28"/>
          <w:szCs w:val="28"/>
        </w:rPr>
      </w:pPr>
    </w:p>
    <w:p>
      <w:pPr>
        <w:tabs>
          <w:tab w:pos="875" w:val="left" w:leader="none"/>
        </w:tabs>
        <w:spacing w:before="0"/>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八</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应收款项坏账准备</w:t>
      </w:r>
      <w:r>
        <w:rPr>
          <w:rFonts w:ascii="Microsoft JhengHei" w:hAnsi="Microsoft JhengHei" w:cs="Microsoft JhengHei" w:eastAsia="Microsoft JhengHei" w:hint="default"/>
          <w:sz w:val="21"/>
          <w:szCs w:val="21"/>
        </w:rPr>
      </w:r>
    </w:p>
    <w:p>
      <w:pPr>
        <w:tabs>
          <w:tab w:pos="1271" w:val="left" w:leader="none"/>
        </w:tabs>
        <w:spacing w:line="420" w:lineRule="exact" w:before="30"/>
        <w:ind w:left="1200" w:right="3183" w:hanging="464"/>
        <w:jc w:val="left"/>
        <w:rPr>
          <w:rFonts w:ascii="宋体" w:hAnsi="宋体" w:cs="宋体" w:eastAsia="宋体" w:hint="default"/>
          <w:sz w:val="21"/>
          <w:szCs w:val="21"/>
        </w:rPr>
      </w:pPr>
      <w:r>
        <w:rPr>
          <w:rFonts w:ascii="Microsoft JhengHei" w:hAnsi="Microsoft JhengHei" w:cs="Microsoft JhengHei" w:eastAsia="Microsoft JhengHei" w:hint="default"/>
          <w:b/>
          <w:bCs/>
          <w:w w:val="90"/>
          <w:sz w:val="21"/>
          <w:szCs w:val="21"/>
        </w:rPr>
        <w:t>1、</w:t>
        <w:tab/>
        <w:tab/>
      </w:r>
      <w:r>
        <w:rPr>
          <w:rFonts w:ascii="Microsoft JhengHei" w:hAnsi="Microsoft JhengHei" w:cs="Microsoft JhengHei" w:eastAsia="Microsoft JhengHei" w:hint="default"/>
          <w:b/>
          <w:bCs/>
          <w:sz w:val="21"/>
          <w:szCs w:val="21"/>
        </w:rPr>
        <w:t>单项金额重大并单项计提坏账准备的应收款项：</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单项金额重大的判断依据：</w:t>
      </w:r>
      <w:r>
        <w:rPr>
          <w:rFonts w:ascii="宋体" w:hAnsi="宋体" w:cs="宋体" w:eastAsia="宋体" w:hint="default"/>
          <w:w w:val="99"/>
          <w:sz w:val="21"/>
          <w:szCs w:val="21"/>
        </w:rPr>
        <w:t> </w:t>
      </w:r>
      <w:r>
        <w:rPr>
          <w:rFonts w:ascii="宋体" w:hAnsi="宋体" w:cs="宋体" w:eastAsia="宋体" w:hint="default"/>
          <w:sz w:val="21"/>
          <w:szCs w:val="21"/>
        </w:rPr>
        <w:t>应收款项余额前五名。</w:t>
      </w:r>
      <w:r>
        <w:rPr>
          <w:rFonts w:ascii="宋体" w:hAnsi="宋体" w:cs="宋体" w:eastAsia="宋体" w:hint="default"/>
          <w:w w:val="99"/>
          <w:sz w:val="21"/>
          <w:szCs w:val="21"/>
        </w:rPr>
        <w:t> </w:t>
      </w:r>
      <w:r>
        <w:rPr>
          <w:rFonts w:ascii="宋体" w:hAnsi="宋体" w:cs="宋体" w:eastAsia="宋体" w:hint="default"/>
          <w:sz w:val="21"/>
          <w:szCs w:val="21"/>
        </w:rPr>
        <w:t>单项金额重大并单项计提坏账准备的计提方法：</w:t>
      </w:r>
    </w:p>
    <w:p>
      <w:pPr>
        <w:spacing w:line="331" w:lineRule="auto" w:before="90"/>
        <w:ind w:left="1200" w:right="300" w:firstLine="0"/>
        <w:jc w:val="left"/>
        <w:rPr>
          <w:rFonts w:ascii="宋体" w:hAnsi="宋体" w:cs="宋体" w:eastAsia="宋体" w:hint="default"/>
          <w:sz w:val="21"/>
          <w:szCs w:val="21"/>
        </w:rPr>
      </w:pPr>
      <w:r>
        <w:rPr>
          <w:rFonts w:ascii="宋体" w:hAnsi="宋体" w:cs="宋体" w:eastAsia="宋体" w:hint="default"/>
          <w:spacing w:val="5"/>
          <w:w w:val="95"/>
          <w:sz w:val="21"/>
          <w:szCs w:val="21"/>
        </w:rPr>
        <w:t>单独进行减值测试，按预计未来现金流量现值低于其账面价值的差额计提坏账准</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备，计入当期损益。</w:t>
      </w:r>
    </w:p>
    <w:p>
      <w:pPr>
        <w:spacing w:after="0" w:line="331" w:lineRule="auto"/>
        <w:jc w:val="left"/>
        <w:rPr>
          <w:rFonts w:ascii="宋体" w:hAnsi="宋体" w:cs="宋体" w:eastAsia="宋体" w:hint="default"/>
          <w:sz w:val="21"/>
          <w:szCs w:val="21"/>
        </w:rPr>
        <w:sectPr>
          <w:pgSz w:w="11910" w:h="16840"/>
          <w:pgMar w:header="877" w:footer="976" w:top="1100" w:bottom="1160" w:left="16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tabs>
          <w:tab w:pos="1271"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按组合计提坏账准备应收款项：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
          <w:szCs w:val="2"/>
        </w:rPr>
      </w:pPr>
    </w:p>
    <w:p>
      <w:pPr>
        <w:spacing w:line="28" w:lineRule="exact"/>
        <w:ind w:left="125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75.4pt;height:1.45pt;mso-position-horizontal-relative:char;mso-position-vertical-relative:line" coordorigin="0,0" coordsize="7508,29">
            <v:group style="position:absolute;left:14;top:14;width:7479;height:2" coordorigin="14,14" coordsize="7479,2">
              <v:shape style="position:absolute;left:14;top:14;width:7479;height:2" coordorigin="14,14" coordsize="7479,0" path="m14,14l7493,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before="157"/>
        <w:ind w:left="1380" w:right="0" w:firstLine="0"/>
        <w:jc w:val="left"/>
        <w:rPr>
          <w:rFonts w:ascii="宋体" w:hAnsi="宋体" w:cs="宋体" w:eastAsia="宋体" w:hint="default"/>
          <w:sz w:val="18"/>
          <w:szCs w:val="18"/>
        </w:rPr>
      </w:pPr>
      <w:r>
        <w:rPr>
          <w:rFonts w:ascii="宋体" w:hAnsi="宋体" w:cs="宋体" w:eastAsia="宋体" w:hint="default"/>
          <w:sz w:val="18"/>
          <w:szCs w:val="18"/>
        </w:rPr>
        <w:t>确定组合的依据</w:t>
      </w:r>
    </w:p>
    <w:p>
      <w:pPr>
        <w:spacing w:line="240" w:lineRule="auto" w:before="3"/>
        <w:rPr>
          <w:rFonts w:ascii="宋体" w:hAnsi="宋体" w:cs="宋体" w:eastAsia="宋体" w:hint="default"/>
          <w:sz w:val="5"/>
          <w:szCs w:val="5"/>
        </w:rPr>
      </w:pPr>
    </w:p>
    <w:p>
      <w:pPr>
        <w:spacing w:line="28" w:lineRule="exact"/>
        <w:ind w:left="1257"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5.4pt;height:1.45pt;mso-position-horizontal-relative:char;mso-position-vertical-relative:line" coordorigin="0,0" coordsize="7508,29">
            <v:group style="position:absolute;left:14;top:14;width:7479;height:2" coordorigin="14,14" coordsize="7479,2">
              <v:shape style="position:absolute;left:14;top:14;width:7479;height:2" coordorigin="14,14" coordsize="7479,0" path="m14,14l7493,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1"/>
        <w:rPr>
          <w:rFonts w:ascii="宋体" w:hAnsi="宋体" w:cs="宋体" w:eastAsia="宋体" w:hint="default"/>
          <w:sz w:val="8"/>
          <w:szCs w:val="8"/>
        </w:rPr>
      </w:pPr>
    </w:p>
    <w:p>
      <w:pPr>
        <w:spacing w:before="44"/>
        <w:ind w:left="3859" w:right="0" w:firstLine="0"/>
        <w:jc w:val="left"/>
        <w:rPr>
          <w:rFonts w:ascii="宋体" w:hAnsi="宋体" w:cs="宋体" w:eastAsia="宋体" w:hint="default"/>
          <w:sz w:val="18"/>
          <w:szCs w:val="18"/>
        </w:rPr>
      </w:pPr>
      <w:r>
        <w:rPr>
          <w:rFonts w:ascii="宋体" w:hAnsi="宋体" w:cs="宋体" w:eastAsia="宋体" w:hint="default"/>
          <w:spacing w:val="-3"/>
          <w:sz w:val="18"/>
          <w:szCs w:val="18"/>
        </w:rPr>
        <w:t>除已单独计提减值准备的应收账款、其他应收款外，公司根据</w:t>
      </w:r>
    </w:p>
    <w:p>
      <w:pPr>
        <w:spacing w:after="0"/>
        <w:jc w:val="left"/>
        <w:rPr>
          <w:rFonts w:ascii="宋体" w:hAnsi="宋体" w:cs="宋体" w:eastAsia="宋体" w:hint="default"/>
          <w:sz w:val="18"/>
          <w:szCs w:val="18"/>
        </w:rPr>
        <w:sectPr>
          <w:pgSz w:w="11910" w:h="16840"/>
          <w:pgMar w:header="877" w:footer="976" w:top="1100" w:bottom="1160" w:left="1680" w:right="1260"/>
        </w:sectPr>
      </w:pPr>
    </w:p>
    <w:p>
      <w:pPr>
        <w:spacing w:line="240" w:lineRule="auto" w:before="6"/>
        <w:rPr>
          <w:rFonts w:ascii="宋体" w:hAnsi="宋体" w:cs="宋体" w:eastAsia="宋体" w:hint="default"/>
          <w:sz w:val="25"/>
          <w:szCs w:val="2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p>
    <w:p>
      <w:pPr>
        <w:spacing w:line="386" w:lineRule="auto" w:before="143"/>
        <w:ind w:left="1380" w:right="321" w:firstLine="0"/>
        <w:jc w:val="center"/>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以前年度与之相同或相类似的、按账龄段划分的具有类似信用</w:t>
      </w:r>
      <w:r>
        <w:rPr>
          <w:rFonts w:ascii="宋体" w:hAnsi="宋体" w:cs="宋体" w:eastAsia="宋体" w:hint="default"/>
          <w:sz w:val="18"/>
          <w:szCs w:val="18"/>
        </w:rPr>
        <w:t> </w:t>
      </w:r>
      <w:r>
        <w:rPr>
          <w:rFonts w:ascii="宋体" w:hAnsi="宋体" w:cs="宋体" w:eastAsia="宋体" w:hint="default"/>
          <w:spacing w:val="-3"/>
          <w:sz w:val="18"/>
          <w:szCs w:val="18"/>
        </w:rPr>
        <w:t>风险特征的应收款项组合的实际损失率为基础，结合现时情况</w:t>
      </w:r>
      <w:r>
        <w:rPr>
          <w:rFonts w:ascii="宋体" w:hAnsi="宋体" w:cs="宋体" w:eastAsia="宋体" w:hint="default"/>
          <w:sz w:val="18"/>
          <w:szCs w:val="18"/>
        </w:rPr>
        <w:t> 分析法确定坏账准备计提的比例。</w:t>
      </w:r>
    </w:p>
    <w:p>
      <w:pPr>
        <w:spacing w:after="0" w:line="386" w:lineRule="auto"/>
        <w:jc w:val="center"/>
        <w:rPr>
          <w:rFonts w:ascii="宋体" w:hAnsi="宋体" w:cs="宋体" w:eastAsia="宋体" w:hint="default"/>
          <w:sz w:val="18"/>
          <w:szCs w:val="18"/>
        </w:rPr>
        <w:sectPr>
          <w:type w:val="continuous"/>
          <w:pgSz w:w="11910" w:h="16840"/>
          <w:pgMar w:top="1100" w:bottom="280" w:left="1680" w:right="1260"/>
          <w:cols w:num="2" w:equalWidth="0">
            <w:col w:w="1876" w:space="603"/>
            <w:col w:w="6491"/>
          </w:cols>
        </w:sectPr>
      </w:pPr>
    </w:p>
    <w:p>
      <w:pPr>
        <w:spacing w:before="144"/>
        <w:ind w:left="1380" w:right="0" w:firstLine="0"/>
        <w:jc w:val="left"/>
        <w:rPr>
          <w:rFonts w:ascii="宋体" w:hAnsi="宋体" w:cs="宋体" w:eastAsia="宋体" w:hint="default"/>
          <w:sz w:val="18"/>
          <w:szCs w:val="18"/>
        </w:rPr>
      </w:pPr>
      <w:r>
        <w:rPr/>
        <w:pict>
          <v:group style="position:absolute;margin-left:147.599991pt;margin-top:-1.488267pt;width:373.95pt;height:.1pt;mso-position-horizontal-relative:page;mso-position-vertical-relative:paragraph;z-index:-1217032" coordorigin="2952,-30" coordsize="7479,2">
            <v:shape style="position:absolute;left:2952;top:-30;width:7479;height:2" coordorigin="2952,-30" coordsize="7479,0" path="m2952,-30l10430,-30e" filled="false" stroked="true" strokeweight="1.44pt" strokecolor="#000000">
              <v:path arrowok="t"/>
            </v:shape>
            <w10:wrap type="none"/>
          </v:group>
        </w:pict>
      </w:r>
      <w:r>
        <w:rPr>
          <w:rFonts w:ascii="宋体" w:hAnsi="宋体" w:cs="宋体" w:eastAsia="宋体" w:hint="default"/>
          <w:sz w:val="18"/>
          <w:szCs w:val="18"/>
        </w:rPr>
        <w:t>按组合计提坏账准备的计提方法</w:t>
      </w:r>
    </w:p>
    <w:p>
      <w:pPr>
        <w:spacing w:line="240" w:lineRule="auto" w:before="0"/>
        <w:rPr>
          <w:rFonts w:ascii="宋体" w:hAnsi="宋体" w:cs="宋体" w:eastAsia="宋体" w:hint="default"/>
          <w:sz w:val="5"/>
          <w:szCs w:val="5"/>
        </w:rPr>
      </w:pPr>
    </w:p>
    <w:p>
      <w:pPr>
        <w:spacing w:line="28" w:lineRule="exact"/>
        <w:ind w:left="1257"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5.4pt;height:1.45pt;mso-position-horizontal-relative:char;mso-position-vertical-relative:line" coordorigin="0,0" coordsize="7508,29">
            <v:group style="position:absolute;left:14;top:14;width:7479;height:2" coordorigin="14,14" coordsize="7479,2">
              <v:shape style="position:absolute;left:14;top:14;width:7479;height:2" coordorigin="14,14" coordsize="7479,0" path="m14,14l7493,14e" filled="false" stroked="true" strokeweight="1.44pt" strokecolor="#000000">
                <v:path arrowok="t"/>
              </v:shape>
            </v:group>
          </v:group>
        </w:pict>
      </w:r>
      <w:r>
        <w:rPr>
          <w:rFonts w:ascii="宋体" w:hAnsi="宋体" w:cs="宋体" w:eastAsia="宋体" w:hint="default"/>
          <w:position w:val="0"/>
          <w:sz w:val="2"/>
          <w:szCs w:val="2"/>
        </w:rPr>
      </w:r>
    </w:p>
    <w:p>
      <w:pPr>
        <w:tabs>
          <w:tab w:pos="5800" w:val="left" w:leader="none"/>
        </w:tabs>
        <w:spacing w:before="160"/>
        <w:ind w:left="1380"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tab/>
        <w:t>账龄分析法</w:t>
      </w:r>
    </w:p>
    <w:p>
      <w:pPr>
        <w:spacing w:line="240" w:lineRule="auto" w:before="0"/>
        <w:rPr>
          <w:rFonts w:ascii="宋体" w:hAnsi="宋体" w:cs="宋体" w:eastAsia="宋体" w:hint="default"/>
          <w:sz w:val="5"/>
          <w:szCs w:val="5"/>
        </w:rPr>
      </w:pPr>
    </w:p>
    <w:p>
      <w:pPr>
        <w:spacing w:line="28" w:lineRule="exact"/>
        <w:ind w:left="1257"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5.4pt;height:1.45pt;mso-position-horizontal-relative:char;mso-position-vertical-relative:line" coordorigin="0,0" coordsize="7508,29">
            <v:group style="position:absolute;left:14;top:14;width:7479;height:2" coordorigin="14,14" coordsize="7479,2">
              <v:shape style="position:absolute;left:14;top:14;width:7479;height:2" coordorigin="14,14" coordsize="7479,0" path="m14,14l7493,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2"/>
        <w:rPr>
          <w:rFonts w:ascii="宋体" w:hAnsi="宋体" w:cs="宋体" w:eastAsia="宋体" w:hint="default"/>
          <w:sz w:val="7"/>
          <w:szCs w:val="7"/>
        </w:rPr>
      </w:pPr>
    </w:p>
    <w:p>
      <w:pPr>
        <w:spacing w:before="34"/>
        <w:ind w:left="1200"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6"/>
        <w:rPr>
          <w:rFonts w:ascii="宋体" w:hAnsi="宋体" w:cs="宋体" w:eastAsia="宋体" w:hint="default"/>
          <w:sz w:val="5"/>
          <w:szCs w:val="5"/>
        </w:rPr>
      </w:pPr>
    </w:p>
    <w:p>
      <w:pPr>
        <w:spacing w:line="28" w:lineRule="exact"/>
        <w:ind w:left="13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69pt;height:1.45pt;mso-position-horizontal-relative:char;mso-position-vertical-relative:line" coordorigin="0,0" coordsize="7380,29">
            <v:group style="position:absolute;left:14;top:14;width:7352;height:2" coordorigin="14,14" coordsize="7352,2">
              <v:shape style="position:absolute;left:14;top:14;width:7352;height:2" coordorigin="14,14" coordsize="7352,0" path="m14,14l7366,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8"/>
        <w:rPr>
          <w:rFonts w:ascii="宋体" w:hAnsi="宋体" w:cs="宋体" w:eastAsia="宋体" w:hint="default"/>
          <w:sz w:val="9"/>
          <w:szCs w:val="9"/>
        </w:rPr>
      </w:pPr>
    </w:p>
    <w:tbl>
      <w:tblPr>
        <w:tblW w:w="0" w:type="auto"/>
        <w:jc w:val="left"/>
        <w:tblInd w:w="1339" w:type="dxa"/>
        <w:tblLayout w:type="fixed"/>
        <w:tblCellMar>
          <w:top w:w="0" w:type="dxa"/>
          <w:left w:w="0" w:type="dxa"/>
          <w:bottom w:w="0" w:type="dxa"/>
          <w:right w:w="0" w:type="dxa"/>
        </w:tblCellMar>
        <w:tblLook w:val="01E0"/>
      </w:tblPr>
      <w:tblGrid>
        <w:gridCol w:w="2362"/>
        <w:gridCol w:w="2690"/>
        <w:gridCol w:w="2299"/>
      </w:tblGrid>
      <w:tr>
        <w:trPr>
          <w:trHeight w:val="360" w:hRule="exact"/>
        </w:trPr>
        <w:tc>
          <w:tcPr>
            <w:tcW w:w="236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账  龄</w:t>
            </w:r>
          </w:p>
        </w:tc>
        <w:tc>
          <w:tcPr>
            <w:tcW w:w="269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30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应收账款计提比例</w:t>
            </w:r>
            <w:r>
              <w:rPr>
                <w:rFonts w:ascii="Times New Roman" w:hAnsi="Times New Roman" w:cs="Times New Roman" w:eastAsia="Times New Roman" w:hint="default"/>
                <w:spacing w:val="-1"/>
                <w:sz w:val="18"/>
                <w:szCs w:val="18"/>
              </w:rPr>
              <w:t>(%)</w:t>
            </w:r>
          </w:p>
        </w:tc>
        <w:tc>
          <w:tcPr>
            <w:tcW w:w="229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其他应收款计提比例</w:t>
            </w:r>
            <w:r>
              <w:rPr>
                <w:rFonts w:ascii="Times New Roman" w:hAnsi="Times New Roman" w:cs="Times New Roman" w:eastAsia="Times New Roman" w:hint="default"/>
                <w:spacing w:val="-1"/>
                <w:sz w:val="18"/>
                <w:szCs w:val="18"/>
              </w:rPr>
              <w:t>(%)</w:t>
            </w:r>
          </w:p>
        </w:tc>
      </w:tr>
      <w:tr>
        <w:trPr>
          <w:trHeight w:val="499" w:hRule="exact"/>
        </w:trPr>
        <w:tc>
          <w:tcPr>
            <w:tcW w:w="23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5</w:t>
            </w:r>
          </w:p>
        </w:tc>
        <w:tc>
          <w:tcPr>
            <w:tcW w:w="22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w:t>
            </w:r>
          </w:p>
        </w:tc>
      </w:tr>
      <w:tr>
        <w:trPr>
          <w:trHeight w:val="502" w:hRule="exact"/>
        </w:trPr>
        <w:tc>
          <w:tcPr>
            <w:tcW w:w="23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03"/>
              <w:jc w:val="right"/>
              <w:rPr>
                <w:rFonts w:ascii="Times New Roman" w:hAnsi="Times New Roman" w:cs="Times New Roman" w:eastAsia="Times New Roman" w:hint="default"/>
                <w:sz w:val="18"/>
                <w:szCs w:val="18"/>
              </w:rPr>
            </w:pPr>
            <w:r>
              <w:rPr>
                <w:rFonts w:ascii="Times New Roman"/>
                <w:sz w:val="18"/>
              </w:rPr>
              <w:t>20</w:t>
            </w:r>
          </w:p>
        </w:tc>
        <w:tc>
          <w:tcPr>
            <w:tcW w:w="22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w:t>
            </w:r>
          </w:p>
        </w:tc>
      </w:tr>
      <w:tr>
        <w:trPr>
          <w:trHeight w:val="499" w:hRule="exact"/>
        </w:trPr>
        <w:tc>
          <w:tcPr>
            <w:tcW w:w="23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03"/>
              <w:jc w:val="right"/>
              <w:rPr>
                <w:rFonts w:ascii="Times New Roman" w:hAnsi="Times New Roman" w:cs="Times New Roman" w:eastAsia="Times New Roman" w:hint="default"/>
                <w:sz w:val="18"/>
                <w:szCs w:val="18"/>
              </w:rPr>
            </w:pPr>
            <w:r>
              <w:rPr>
                <w:rFonts w:ascii="Times New Roman"/>
                <w:sz w:val="18"/>
              </w:rPr>
              <w:t>30</w:t>
            </w:r>
          </w:p>
        </w:tc>
        <w:tc>
          <w:tcPr>
            <w:tcW w:w="22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w:t>
            </w:r>
          </w:p>
        </w:tc>
      </w:tr>
      <w:tr>
        <w:trPr>
          <w:trHeight w:val="499" w:hRule="exact"/>
        </w:trPr>
        <w:tc>
          <w:tcPr>
            <w:tcW w:w="23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pacing w:val="-1"/>
                <w:sz w:val="18"/>
              </w:rPr>
              <w:t>100</w:t>
            </w:r>
          </w:p>
        </w:tc>
        <w:tc>
          <w:tcPr>
            <w:tcW w:w="22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1271"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单项金额不重大但单项计提坏账准备的应收账款：</w:t>
      </w:r>
      <w:r>
        <w:rPr>
          <w:rFonts w:ascii="Microsoft JhengHei" w:hAnsi="Microsoft JhengHei" w:cs="Microsoft JhengHei" w:eastAsia="Microsoft JhengHei" w:hint="default"/>
          <w:sz w:val="21"/>
          <w:szCs w:val="21"/>
        </w:rPr>
      </w:r>
    </w:p>
    <w:p>
      <w:pPr>
        <w:spacing w:line="374" w:lineRule="auto" w:before="131"/>
        <w:ind w:left="1200" w:right="3336" w:firstLine="0"/>
        <w:jc w:val="left"/>
        <w:rPr>
          <w:rFonts w:ascii="宋体" w:hAnsi="宋体" w:cs="宋体" w:eastAsia="宋体" w:hint="default"/>
          <w:sz w:val="21"/>
          <w:szCs w:val="21"/>
        </w:rPr>
      </w:pPr>
      <w:r>
        <w:rPr>
          <w:rFonts w:ascii="宋体" w:hAnsi="宋体" w:cs="宋体" w:eastAsia="宋体" w:hint="default"/>
          <w:sz w:val="21"/>
          <w:szCs w:val="21"/>
        </w:rPr>
        <w:t>单项计提坏账准备的理由:</w:t>
      </w:r>
      <w:r>
        <w:rPr>
          <w:rFonts w:ascii="宋体" w:hAnsi="宋体" w:cs="宋体" w:eastAsia="宋体" w:hint="default"/>
          <w:w w:val="99"/>
          <w:sz w:val="21"/>
          <w:szCs w:val="21"/>
        </w:rPr>
        <w:t> </w:t>
      </w:r>
      <w:r>
        <w:rPr>
          <w:rFonts w:ascii="宋体" w:hAnsi="宋体" w:cs="宋体" w:eastAsia="宋体" w:hint="default"/>
          <w:sz w:val="21"/>
          <w:szCs w:val="21"/>
        </w:rPr>
        <w:t>账龄时间较长且存在客观证据表明发生了减值。</w:t>
      </w:r>
      <w:r>
        <w:rPr>
          <w:rFonts w:ascii="宋体" w:hAnsi="宋体" w:cs="宋体" w:eastAsia="宋体" w:hint="default"/>
          <w:w w:val="99"/>
          <w:sz w:val="21"/>
          <w:szCs w:val="21"/>
        </w:rPr>
        <w:t> </w:t>
      </w:r>
      <w:r>
        <w:rPr>
          <w:rFonts w:ascii="宋体" w:hAnsi="宋体" w:cs="宋体" w:eastAsia="宋体" w:hint="default"/>
          <w:sz w:val="21"/>
          <w:szCs w:val="21"/>
        </w:rPr>
        <w:t>坏账准备的计提方法:</w:t>
      </w:r>
    </w:p>
    <w:p>
      <w:pPr>
        <w:spacing w:before="37"/>
        <w:ind w:left="1200" w:right="0" w:firstLine="0"/>
        <w:jc w:val="left"/>
        <w:rPr>
          <w:rFonts w:ascii="宋体" w:hAnsi="宋体" w:cs="宋体" w:eastAsia="宋体" w:hint="default"/>
          <w:sz w:val="21"/>
          <w:szCs w:val="21"/>
        </w:rPr>
      </w:pPr>
      <w:r>
        <w:rPr>
          <w:rFonts w:ascii="宋体" w:hAnsi="宋体" w:cs="宋体" w:eastAsia="宋体" w:hint="default"/>
          <w:spacing w:val="-3"/>
          <w:sz w:val="21"/>
          <w:szCs w:val="21"/>
        </w:rPr>
        <w:t>根据预计未来现金流量现值低于其账面价值的差额，确认减值损失，计提坏账准备。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tabs>
          <w:tab w:pos="875" w:val="left" w:leader="none"/>
        </w:tabs>
        <w:spacing w:before="0"/>
        <w:ind w:left="111"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九</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tabs>
          <w:tab w:pos="1271" w:val="left" w:leader="none"/>
        </w:tabs>
        <w:spacing w:line="326" w:lineRule="auto" w:before="64"/>
        <w:ind w:left="1200" w:right="1045"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存货分类为：原材料、周转材料、库存商品、在产品、委托加工物资等。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tabs>
          <w:tab w:pos="1271" w:val="left" w:leader="none"/>
        </w:tabs>
        <w:spacing w:line="326" w:lineRule="auto" w:before="0"/>
        <w:ind w:left="1200" w:right="4825"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存货发出时按加权平均法计价。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tabs>
          <w:tab w:pos="1271" w:val="left" w:leader="none"/>
        </w:tabs>
        <w:spacing w:line="331" w:lineRule="auto" w:before="0"/>
        <w:ind w:left="1200" w:right="225"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期末对存货进行全面清查后，按存货的成本与可变现净值孰低提取或调整存货跌价</w:t>
      </w:r>
      <w:r>
        <w:rPr>
          <w:rFonts w:ascii="宋体" w:hAnsi="宋体" w:cs="宋体" w:eastAsia="宋体" w:hint="default"/>
          <w:sz w:val="21"/>
          <w:szCs w:val="21"/>
        </w:rPr>
      </w:r>
    </w:p>
    <w:p>
      <w:pPr>
        <w:spacing w:after="0" w:line="331" w:lineRule="auto"/>
        <w:jc w:val="left"/>
        <w:rPr>
          <w:rFonts w:ascii="宋体" w:hAnsi="宋体" w:cs="宋体" w:eastAsia="宋体" w:hint="default"/>
          <w:sz w:val="21"/>
          <w:szCs w:val="21"/>
        </w:rPr>
        <w:sectPr>
          <w:type w:val="continuous"/>
          <w:pgSz w:w="11910" w:h="16840"/>
          <w:pgMar w:top="1100" w:bottom="280" w:left="1680" w:right="1260"/>
        </w:sectPr>
      </w:pPr>
    </w:p>
    <w:p>
      <w:pPr>
        <w:spacing w:line="240" w:lineRule="auto" w:before="1"/>
        <w:rPr>
          <w:rFonts w:ascii="宋体" w:hAnsi="宋体" w:cs="宋体" w:eastAsia="宋体" w:hint="default"/>
          <w:sz w:val="29"/>
          <w:szCs w:val="29"/>
        </w:rPr>
      </w:pPr>
    </w:p>
    <w:p>
      <w:pPr>
        <w:spacing w:line="367" w:lineRule="auto" w:before="34"/>
        <w:ind w:left="1200" w:right="300" w:firstLine="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w w:val="99"/>
          <w:sz w:val="21"/>
          <w:szCs w:val="21"/>
        </w:rPr>
        <w:t> </w:t>
      </w:r>
      <w:r>
        <w:rPr>
          <w:rFonts w:ascii="宋体" w:hAnsi="宋体" w:cs="宋体" w:eastAsia="宋体" w:hint="default"/>
          <w:w w:val="95"/>
          <w:sz w:val="21"/>
          <w:szCs w:val="21"/>
        </w:rPr>
        <w:t>产成品、库存商品和用于出售的材料等直接用于出售的商品存货，在正常生产经营</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过程中，以该存货的估计售价减去估计的销售费用和相关税费后的金额，确定其可</w:t>
      </w:r>
      <w:r>
        <w:rPr>
          <w:rFonts w:ascii="宋体" w:hAnsi="宋体" w:cs="宋体" w:eastAsia="宋体" w:hint="default"/>
          <w:sz w:val="21"/>
          <w:szCs w:val="21"/>
        </w:rPr>
      </w:r>
    </w:p>
    <w:p>
      <w:pPr>
        <w:spacing w:line="348" w:lineRule="auto" w:before="14"/>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变现净值；需要经过加工的材料存货，在正常生产经营过程中，以所生产的产成品</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的估计售价减去至完工时估计将要发生的成本、估计的销售费用和相关税费后的金</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额，确定其可变现净值；为执行销售合同或者劳务合同而持有的存货，其可变现净</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值以合同价格为基础计算，若持有存货的数量多于销售合同订购数量的，超出部分</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的存货的可变现净值以一般销售价格为基础计算。</w:t>
      </w:r>
    </w:p>
    <w:p>
      <w:pPr>
        <w:spacing w:line="350" w:lineRule="auto" w:before="72"/>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期末按照单个存货项目计提存货跌价准备；但对于数量繁多、单价较低的存货，按</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照存货类别计提存货跌价准备；与在同一地区生产和销售的产品系列相关、具有相</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同或类似最终用途或目的，且难以与其他项目分开计量的存货，则合并计提存货跌</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价准备。</w:t>
      </w:r>
    </w:p>
    <w:p>
      <w:pPr>
        <w:spacing w:line="350" w:lineRule="auto" w:before="67"/>
        <w:ind w:left="1200" w:right="300" w:firstLine="0"/>
        <w:jc w:val="left"/>
        <w:rPr>
          <w:rFonts w:ascii="宋体" w:hAnsi="宋体" w:cs="宋体" w:eastAsia="宋体" w:hint="default"/>
          <w:sz w:val="21"/>
          <w:szCs w:val="21"/>
        </w:rPr>
      </w:pPr>
      <w:r>
        <w:rPr>
          <w:rFonts w:ascii="宋体" w:hAnsi="宋体" w:cs="宋体" w:eastAsia="宋体" w:hint="default"/>
          <w:w w:val="95"/>
          <w:sz w:val="21"/>
          <w:szCs w:val="21"/>
        </w:rPr>
        <w:t>以前减记存货价值的影响因素已经消失的，减记的金额予以恢复，并在原已计提的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存货跌价准备金额内转回，转回的金额计入当期损益。</w:t>
      </w:r>
    </w:p>
    <w:p>
      <w:pPr>
        <w:spacing w:line="240" w:lineRule="auto" w:before="0"/>
        <w:rPr>
          <w:rFonts w:ascii="宋体" w:hAnsi="宋体" w:cs="宋体" w:eastAsia="宋体" w:hint="default"/>
          <w:sz w:val="20"/>
          <w:szCs w:val="20"/>
        </w:rPr>
      </w:pPr>
    </w:p>
    <w:p>
      <w:pPr>
        <w:tabs>
          <w:tab w:pos="1271" w:val="left" w:leader="none"/>
        </w:tabs>
        <w:spacing w:line="319" w:lineRule="auto" w:before="149"/>
        <w:ind w:left="1200" w:right="5985"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4</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采用永续盘存制。</w:t>
      </w:r>
    </w:p>
    <w:p>
      <w:pPr>
        <w:spacing w:line="240" w:lineRule="auto" w:before="0"/>
        <w:rPr>
          <w:rFonts w:ascii="宋体" w:hAnsi="宋体" w:cs="宋体" w:eastAsia="宋体" w:hint="default"/>
          <w:sz w:val="20"/>
          <w:szCs w:val="20"/>
        </w:rPr>
      </w:pPr>
    </w:p>
    <w:p>
      <w:pPr>
        <w:tabs>
          <w:tab w:pos="1271" w:val="left" w:leader="none"/>
        </w:tabs>
        <w:spacing w:before="167"/>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5</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低值易耗品和包装物的摊销方法</w:t>
      </w:r>
      <w:r>
        <w:rPr>
          <w:rFonts w:ascii="Microsoft JhengHei" w:hAnsi="Microsoft JhengHei" w:cs="Microsoft JhengHei" w:eastAsia="Microsoft JhengHei" w:hint="default"/>
          <w:sz w:val="21"/>
          <w:szCs w:val="21"/>
        </w:rPr>
      </w:r>
    </w:p>
    <w:p>
      <w:pPr>
        <w:spacing w:before="121"/>
        <w:ind w:left="120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）低值易耗品采用一次转销法；</w:t>
      </w:r>
    </w:p>
    <w:p>
      <w:pPr>
        <w:spacing w:before="129"/>
        <w:ind w:left="120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）包装物采用一次转销法。</w:t>
      </w:r>
    </w:p>
    <w:p>
      <w:pPr>
        <w:spacing w:line="240" w:lineRule="auto" w:before="0"/>
        <w:rPr>
          <w:rFonts w:ascii="宋体" w:hAnsi="宋体" w:cs="宋体" w:eastAsia="宋体" w:hint="default"/>
          <w:sz w:val="22"/>
          <w:szCs w:val="22"/>
        </w:rPr>
      </w:pPr>
    </w:p>
    <w:p>
      <w:pPr>
        <w:tabs>
          <w:tab w:pos="875" w:val="left" w:leader="none"/>
        </w:tabs>
        <w:spacing w:before="194"/>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十</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tabs>
          <w:tab w:pos="1271" w:val="left" w:leader="none"/>
        </w:tabs>
        <w:spacing w:line="326" w:lineRule="auto" w:before="54"/>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固定资产确认条件</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固定资产指为生产商品、提供劳务、出租或经营管理而持有，并且使用寿命超过一</w:t>
      </w:r>
      <w:r>
        <w:rPr>
          <w:rFonts w:ascii="宋体" w:hAnsi="宋体" w:cs="宋体" w:eastAsia="宋体" w:hint="default"/>
          <w:w w:val="99"/>
          <w:sz w:val="21"/>
          <w:szCs w:val="21"/>
        </w:rPr>
        <w:t> </w:t>
      </w:r>
      <w:r>
        <w:rPr>
          <w:rFonts w:ascii="宋体" w:hAnsi="宋体" w:cs="宋体" w:eastAsia="宋体" w:hint="default"/>
          <w:sz w:val="21"/>
          <w:szCs w:val="21"/>
        </w:rPr>
        <w:t>个会计年度的有形资产。固定资产在同时满足下列条件时予以确认：</w:t>
      </w:r>
    </w:p>
    <w:p>
      <w:pPr>
        <w:spacing w:before="69"/>
        <w:ind w:left="120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29"/>
        <w:ind w:left="120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0"/>
        <w:rPr>
          <w:rFonts w:ascii="宋体" w:hAnsi="宋体" w:cs="宋体" w:eastAsia="宋体" w:hint="default"/>
          <w:sz w:val="22"/>
          <w:szCs w:val="22"/>
        </w:rPr>
      </w:pPr>
    </w:p>
    <w:p>
      <w:pPr>
        <w:tabs>
          <w:tab w:pos="1271" w:val="left" w:leader="none"/>
        </w:tabs>
        <w:spacing w:line="343" w:lineRule="auto" w:before="194"/>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各类固定资产的折旧方法</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固定资产折旧采用年限平均法分类计提，根据固定资产类别、预计使用年限和预计</w:t>
      </w:r>
      <w:r>
        <w:rPr>
          <w:rFonts w:ascii="宋体" w:hAnsi="宋体" w:cs="宋体" w:eastAsia="宋体" w:hint="default"/>
          <w:w w:val="99"/>
          <w:sz w:val="21"/>
          <w:szCs w:val="21"/>
        </w:rPr>
        <w:t> </w:t>
      </w:r>
      <w:r>
        <w:rPr>
          <w:rFonts w:ascii="宋体" w:hAnsi="宋体" w:cs="宋体" w:eastAsia="宋体" w:hint="default"/>
          <w:w w:val="95"/>
          <w:sz w:val="21"/>
          <w:szCs w:val="21"/>
        </w:rPr>
        <w:t>净残值率确定折旧率。如固定资产各组成部分的使用寿命不同或者以不同方式为企</w:t>
      </w:r>
      <w:r>
        <w:rPr>
          <w:rFonts w:ascii="宋体" w:hAnsi="宋体" w:cs="宋体" w:eastAsia="宋体" w:hint="default"/>
          <w:w w:val="99"/>
          <w:sz w:val="21"/>
          <w:szCs w:val="21"/>
        </w:rPr>
        <w:t> </w:t>
      </w:r>
      <w:r>
        <w:rPr>
          <w:rFonts w:ascii="宋体" w:hAnsi="宋体" w:cs="宋体" w:eastAsia="宋体" w:hint="default"/>
          <w:sz w:val="21"/>
          <w:szCs w:val="21"/>
        </w:rPr>
        <w:t>业提供经济利益，则选择不同折旧率或折旧方法，分别计提折旧。</w:t>
      </w:r>
    </w:p>
    <w:p>
      <w:pPr>
        <w:spacing w:after="0" w:line="343" w:lineRule="auto"/>
        <w:jc w:val="left"/>
        <w:rPr>
          <w:rFonts w:ascii="宋体" w:hAnsi="宋体" w:cs="宋体" w:eastAsia="宋体" w:hint="default"/>
          <w:sz w:val="21"/>
          <w:szCs w:val="21"/>
        </w:rPr>
        <w:sectPr>
          <w:pgSz w:w="11910" w:h="16840"/>
          <w:pgMar w:header="877" w:footer="976" w:top="1100" w:bottom="1160" w:left="1680" w:right="1360"/>
        </w:sectPr>
      </w:pPr>
    </w:p>
    <w:p>
      <w:pPr>
        <w:spacing w:line="240" w:lineRule="auto" w:before="1"/>
        <w:rPr>
          <w:rFonts w:ascii="宋体" w:hAnsi="宋体" w:cs="宋体" w:eastAsia="宋体" w:hint="default"/>
          <w:sz w:val="29"/>
          <w:szCs w:val="29"/>
        </w:rPr>
      </w:pPr>
    </w:p>
    <w:p>
      <w:pPr>
        <w:spacing w:line="350" w:lineRule="auto" w:before="34"/>
        <w:ind w:left="1200" w:right="157" w:firstLine="0"/>
        <w:jc w:val="both"/>
        <w:rPr>
          <w:rFonts w:ascii="宋体" w:hAnsi="宋体" w:cs="宋体" w:eastAsia="宋体" w:hint="default"/>
          <w:sz w:val="21"/>
          <w:szCs w:val="21"/>
        </w:rPr>
      </w:pPr>
      <w:r>
        <w:rPr>
          <w:rFonts w:ascii="宋体" w:hAnsi="宋体" w:cs="宋体" w:eastAsia="宋体" w:hint="default"/>
          <w:w w:val="95"/>
          <w:sz w:val="21"/>
          <w:szCs w:val="21"/>
        </w:rPr>
        <w:t>融资租赁方式租入的固定资产，能合理确定租赁期届满时将会取得租赁资产所有权</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的，在租赁资产尚可使用年限内计提折旧；无法合理确定租赁期届满时能够取得租</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5"/>
          <w:sz w:val="21"/>
          <w:szCs w:val="21"/>
        </w:rPr>
        <w:t>赁资产所有权的，在租赁期与租赁资产尚可使用年限两者中较短的期间内计提折</w:t>
      </w:r>
      <w:r>
        <w:rPr>
          <w:rFonts w:ascii="宋体" w:hAnsi="宋体" w:cs="宋体" w:eastAsia="宋体" w:hint="default"/>
          <w:w w:val="99"/>
          <w:sz w:val="21"/>
          <w:szCs w:val="21"/>
        </w:rPr>
        <w:t> </w:t>
      </w:r>
      <w:r>
        <w:rPr>
          <w:rFonts w:ascii="宋体" w:hAnsi="宋体" w:cs="宋体" w:eastAsia="宋体" w:hint="default"/>
          <w:sz w:val="21"/>
          <w:szCs w:val="21"/>
        </w:rPr>
        <w:t>旧。</w:t>
      </w:r>
    </w:p>
    <w:p>
      <w:pPr>
        <w:spacing w:before="48"/>
        <w:ind w:left="1200" w:right="0" w:firstLine="0"/>
        <w:jc w:val="both"/>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6"/>
        <w:rPr>
          <w:rFonts w:ascii="宋体" w:hAnsi="宋体" w:cs="宋体" w:eastAsia="宋体" w:hint="default"/>
          <w:sz w:val="5"/>
          <w:szCs w:val="5"/>
        </w:rPr>
      </w:pPr>
    </w:p>
    <w:p>
      <w:pPr>
        <w:spacing w:line="28" w:lineRule="exact"/>
        <w:ind w:left="136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1.65pt;height:1.45pt;mso-position-horizontal-relative:char;mso-position-vertical-relative:line" coordorigin="0,0" coordsize="7433,29">
            <v:group style="position:absolute;left:14;top:14;width:7404;height:2" coordorigin="14,14" coordsize="7404,2">
              <v:shape style="position:absolute;left:14;top:14;width:7404;height:2" coordorigin="14,14" coordsize="7404,0" path="m14,14l741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1"/>
        <w:rPr>
          <w:rFonts w:ascii="宋体" w:hAnsi="宋体" w:cs="宋体" w:eastAsia="宋体" w:hint="default"/>
          <w:sz w:val="8"/>
          <w:szCs w:val="8"/>
        </w:rPr>
      </w:pPr>
    </w:p>
    <w:tbl>
      <w:tblPr>
        <w:tblW w:w="0" w:type="auto"/>
        <w:jc w:val="left"/>
        <w:tblInd w:w="1345" w:type="dxa"/>
        <w:tblLayout w:type="fixed"/>
        <w:tblCellMar>
          <w:top w:w="0" w:type="dxa"/>
          <w:left w:w="0" w:type="dxa"/>
          <w:bottom w:w="0" w:type="dxa"/>
          <w:right w:w="0" w:type="dxa"/>
        </w:tblCellMar>
        <w:tblLook w:val="01E0"/>
      </w:tblPr>
      <w:tblGrid>
        <w:gridCol w:w="1835"/>
        <w:gridCol w:w="2158"/>
        <w:gridCol w:w="1214"/>
        <w:gridCol w:w="344"/>
        <w:gridCol w:w="1888"/>
      </w:tblGrid>
      <w:tr>
        <w:trPr>
          <w:trHeight w:val="360" w:hRule="exact"/>
        </w:trPr>
        <w:tc>
          <w:tcPr>
            <w:tcW w:w="183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4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5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539"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21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3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4" w:type="dxa"/>
            <w:tcBorders>
              <w:top w:val="nil" w:sz="6" w:space="0" w:color="auto"/>
              <w:left w:val="nil" w:sz="6" w:space="0" w:color="auto"/>
              <w:bottom w:val="single" w:sz="12" w:space="0" w:color="000000"/>
              <w:right w:val="nil" w:sz="6" w:space="0" w:color="auto"/>
            </w:tcBorders>
          </w:tcPr>
          <w:p>
            <w:pPr/>
          </w:p>
        </w:tc>
        <w:tc>
          <w:tcPr>
            <w:tcW w:w="188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20</w:t>
            </w:r>
          </w:p>
        </w:tc>
        <w:tc>
          <w:tcPr>
            <w:tcW w:w="1214" w:type="dxa"/>
            <w:tcBorders>
              <w:top w:val="single" w:sz="12" w:space="0" w:color="000000"/>
              <w:left w:val="nil" w:sz="6" w:space="0" w:color="auto"/>
              <w:bottom w:val="single" w:sz="12" w:space="0" w:color="000000"/>
              <w:right w:val="nil" w:sz="6" w:space="0" w:color="auto"/>
            </w:tcBorders>
          </w:tcPr>
          <w:p>
            <w:pPr/>
          </w:p>
        </w:tc>
        <w:tc>
          <w:tcPr>
            <w:tcW w:w="3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4.75</w:t>
            </w:r>
          </w:p>
        </w:tc>
      </w:tr>
      <w:tr>
        <w:trPr>
          <w:trHeight w:val="492" w:hRule="exact"/>
        </w:trPr>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10</w:t>
            </w:r>
          </w:p>
        </w:tc>
        <w:tc>
          <w:tcPr>
            <w:tcW w:w="1214" w:type="dxa"/>
            <w:tcBorders>
              <w:top w:val="single" w:sz="12" w:space="0" w:color="000000"/>
              <w:left w:val="nil" w:sz="6" w:space="0" w:color="auto"/>
              <w:bottom w:val="single" w:sz="12" w:space="0" w:color="000000"/>
              <w:right w:val="nil" w:sz="6" w:space="0" w:color="auto"/>
            </w:tcBorders>
          </w:tcPr>
          <w:p>
            <w:pPr/>
          </w:p>
        </w:tc>
        <w:tc>
          <w:tcPr>
            <w:tcW w:w="3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9.5</w:t>
            </w:r>
          </w:p>
        </w:tc>
      </w:tr>
      <w:tr>
        <w:trPr>
          <w:trHeight w:val="490" w:hRule="exact"/>
        </w:trPr>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5</w:t>
            </w:r>
          </w:p>
        </w:tc>
        <w:tc>
          <w:tcPr>
            <w:tcW w:w="1214" w:type="dxa"/>
            <w:tcBorders>
              <w:top w:val="single" w:sz="12" w:space="0" w:color="000000"/>
              <w:left w:val="nil" w:sz="6" w:space="0" w:color="auto"/>
              <w:bottom w:val="single" w:sz="12" w:space="0" w:color="000000"/>
              <w:right w:val="nil" w:sz="6" w:space="0" w:color="auto"/>
            </w:tcBorders>
          </w:tcPr>
          <w:p>
            <w:pPr/>
          </w:p>
        </w:tc>
        <w:tc>
          <w:tcPr>
            <w:tcW w:w="3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19</w:t>
            </w:r>
          </w:p>
        </w:tc>
      </w:tr>
      <w:tr>
        <w:trPr>
          <w:trHeight w:val="490" w:hRule="exact"/>
        </w:trPr>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35"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1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pacing w:val="-1"/>
                <w:sz w:val="18"/>
              </w:rPr>
              <w:t>5-10</w:t>
            </w:r>
          </w:p>
        </w:tc>
        <w:tc>
          <w:tcPr>
            <w:tcW w:w="1214" w:type="dxa"/>
            <w:tcBorders>
              <w:top w:val="single" w:sz="12" w:space="0" w:color="000000"/>
              <w:left w:val="nil" w:sz="6" w:space="0" w:color="auto"/>
              <w:bottom w:val="single" w:sz="12" w:space="0" w:color="000000"/>
              <w:right w:val="nil" w:sz="6" w:space="0" w:color="auto"/>
            </w:tcBorders>
          </w:tcPr>
          <w:p>
            <w:pPr/>
          </w:p>
        </w:tc>
        <w:tc>
          <w:tcPr>
            <w:tcW w:w="3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19-9.5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1271" w:val="left" w:leader="none"/>
        </w:tabs>
        <w:spacing w:line="333" w:lineRule="exact" w:before="0"/>
        <w:ind w:left="743" w:right="1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固定资产的减值测试方法、减值准备计提方法</w:t>
      </w:r>
      <w:r>
        <w:rPr>
          <w:rFonts w:ascii="Microsoft JhengHei" w:hAnsi="Microsoft JhengHei" w:cs="Microsoft JhengHei" w:eastAsia="Microsoft JhengHei" w:hint="default"/>
          <w:sz w:val="21"/>
          <w:szCs w:val="21"/>
        </w:rPr>
      </w:r>
    </w:p>
    <w:p>
      <w:pPr>
        <w:spacing w:line="364" w:lineRule="auto" w:before="140"/>
        <w:ind w:left="1200" w:right="153" w:firstLine="0"/>
        <w:jc w:val="left"/>
        <w:rPr>
          <w:rFonts w:ascii="宋体" w:hAnsi="宋体" w:cs="宋体" w:eastAsia="宋体" w:hint="default"/>
          <w:sz w:val="21"/>
          <w:szCs w:val="21"/>
        </w:rPr>
      </w:pP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99"/>
          <w:sz w:val="21"/>
          <w:szCs w:val="21"/>
        </w:rPr>
        <w:t> </w:t>
      </w:r>
      <w:r>
        <w:rPr>
          <w:rFonts w:ascii="宋体" w:hAnsi="宋体" w:cs="宋体" w:eastAsia="宋体" w:hint="default"/>
          <w:w w:val="95"/>
          <w:sz w:val="21"/>
          <w:szCs w:val="21"/>
        </w:rPr>
        <w:t>固定资产存在减值迹象的，估计其可收回金额。可收回金额根据固定资产的公允价</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5"/>
          <w:sz w:val="21"/>
          <w:szCs w:val="21"/>
        </w:rPr>
        <w:t>值减去处置费用后的净额与固定资产预计未来现金流量的现值两者之间较高者确</w:t>
      </w:r>
      <w:r>
        <w:rPr>
          <w:rFonts w:ascii="宋体" w:hAnsi="宋体" w:cs="宋体" w:eastAsia="宋体" w:hint="default"/>
          <w:w w:val="99"/>
          <w:sz w:val="21"/>
          <w:szCs w:val="21"/>
        </w:rPr>
        <w:t> </w:t>
      </w:r>
      <w:r>
        <w:rPr>
          <w:rFonts w:ascii="宋体" w:hAnsi="宋体" w:cs="宋体" w:eastAsia="宋体" w:hint="default"/>
          <w:sz w:val="21"/>
          <w:szCs w:val="21"/>
        </w:rPr>
        <w:t>定。</w:t>
      </w:r>
      <w:r>
        <w:rPr>
          <w:rFonts w:ascii="宋体" w:hAnsi="宋体" w:cs="宋体" w:eastAsia="宋体" w:hint="default"/>
          <w:w w:val="99"/>
          <w:sz w:val="21"/>
          <w:szCs w:val="21"/>
        </w:rPr>
        <w:t> </w:t>
      </w:r>
      <w:r>
        <w:rPr>
          <w:rFonts w:ascii="宋体" w:hAnsi="宋体" w:cs="宋体" w:eastAsia="宋体" w:hint="default"/>
          <w:w w:val="95"/>
          <w:sz w:val="21"/>
          <w:szCs w:val="21"/>
        </w:rPr>
        <w:t>当固定资产的可收回金额低于其账面价值的，将固定资产的账面价值减记至可收回</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金额，减记的金额确认为固定资产减值损失，计入当期损益，同时计提相应的固定</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资产减值准备。</w:t>
      </w:r>
      <w:r>
        <w:rPr>
          <w:rFonts w:ascii="宋体" w:hAnsi="宋体" w:cs="宋体" w:eastAsia="宋体" w:hint="default"/>
          <w:w w:val="99"/>
          <w:sz w:val="21"/>
          <w:szCs w:val="21"/>
        </w:rPr>
        <w:t> </w:t>
      </w:r>
      <w:r>
        <w:rPr>
          <w:rFonts w:ascii="宋体" w:hAnsi="宋体" w:cs="宋体" w:eastAsia="宋体" w:hint="default"/>
          <w:w w:val="95"/>
          <w:sz w:val="21"/>
          <w:szCs w:val="21"/>
        </w:rPr>
        <w:t>固定资产减值损失确认后，减值固定资产的折旧在未来期间作相应调整，以使该固</w:t>
      </w:r>
      <w:r>
        <w:rPr>
          <w:rFonts w:ascii="宋体" w:hAnsi="宋体" w:cs="宋体" w:eastAsia="宋体" w:hint="default"/>
          <w:sz w:val="21"/>
          <w:szCs w:val="21"/>
        </w:rPr>
      </w:r>
    </w:p>
    <w:p>
      <w:pPr>
        <w:spacing w:line="348" w:lineRule="auto" w:before="16"/>
        <w:ind w:left="1200" w:right="153" w:firstLine="0"/>
        <w:jc w:val="left"/>
        <w:rPr>
          <w:rFonts w:ascii="宋体" w:hAnsi="宋体" w:cs="宋体" w:eastAsia="宋体" w:hint="default"/>
          <w:sz w:val="21"/>
          <w:szCs w:val="21"/>
        </w:rPr>
      </w:pPr>
      <w:r>
        <w:rPr>
          <w:rFonts w:ascii="宋体" w:hAnsi="宋体" w:cs="宋体" w:eastAsia="宋体" w:hint="default"/>
          <w:w w:val="95"/>
          <w:sz w:val="21"/>
          <w:szCs w:val="21"/>
        </w:rPr>
        <w:t>定资产在剩余使用寿命内，系统地分摊调整后的固定资产账面价值（扣除预计净残</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35"/>
          <w:w w:val="99"/>
          <w:sz w:val="21"/>
          <w:szCs w:val="21"/>
        </w:rPr>
        <w:t>值）。</w:t>
      </w:r>
      <w:r>
        <w:rPr>
          <w:rFonts w:ascii="宋体" w:hAnsi="宋体" w:cs="宋体" w:eastAsia="宋体" w:hint="default"/>
          <w:spacing w:val="-35"/>
          <w:sz w:val="21"/>
          <w:szCs w:val="21"/>
        </w:rPr>
      </w:r>
    </w:p>
    <w:p>
      <w:pPr>
        <w:spacing w:line="360" w:lineRule="auto" w:before="72"/>
        <w:ind w:left="1200" w:right="153"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99"/>
          <w:sz w:val="21"/>
          <w:szCs w:val="21"/>
        </w:rPr>
        <w:t> </w:t>
      </w:r>
      <w:r>
        <w:rPr>
          <w:rFonts w:ascii="宋体" w:hAnsi="宋体" w:cs="宋体" w:eastAsia="宋体" w:hint="default"/>
          <w:w w:val="95"/>
          <w:sz w:val="21"/>
          <w:szCs w:val="21"/>
        </w:rPr>
        <w:t>有迹象表明一项固定资产可能发生减值的，企业以单项固定资产为基础估计其可收</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回金额。企业难以对单项固定资产的可收回金额进行估计的，以该固定资产所属的</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资产组为基础确定资产组的可收回金额。</w:t>
      </w:r>
    </w:p>
    <w:p>
      <w:pPr>
        <w:spacing w:line="240" w:lineRule="auto" w:before="0"/>
        <w:rPr>
          <w:rFonts w:ascii="宋体" w:hAnsi="宋体" w:cs="宋体" w:eastAsia="宋体" w:hint="default"/>
          <w:sz w:val="20"/>
          <w:szCs w:val="20"/>
        </w:rPr>
      </w:pPr>
    </w:p>
    <w:p>
      <w:pPr>
        <w:tabs>
          <w:tab w:pos="875" w:val="left" w:leader="none"/>
        </w:tabs>
        <w:spacing w:before="153"/>
        <w:ind w:left="111" w:right="1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十一</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tabs>
          <w:tab w:pos="1271" w:val="left" w:leader="none"/>
        </w:tabs>
        <w:spacing w:line="326" w:lineRule="auto" w:before="64"/>
        <w:ind w:left="1200" w:right="4765"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在建工程的类别</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在建工程以立项项目分类核算。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tabs>
          <w:tab w:pos="1271" w:val="left" w:leader="none"/>
        </w:tabs>
        <w:spacing w:before="0"/>
        <w:ind w:left="743" w:right="1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在建工程结转为固定资产的标准和时点</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877" w:footer="976" w:top="1100" w:bottom="1160" w:left="1680" w:right="1320"/>
        </w:sectPr>
      </w:pPr>
    </w:p>
    <w:p>
      <w:pPr>
        <w:spacing w:line="240" w:lineRule="auto" w:before="15"/>
        <w:rPr>
          <w:rFonts w:ascii="Microsoft JhengHei" w:hAnsi="Microsoft JhengHei" w:cs="Microsoft JhengHei" w:eastAsia="Microsoft JhengHei" w:hint="default"/>
          <w:b/>
          <w:bCs/>
          <w:sz w:val="21"/>
          <w:szCs w:val="21"/>
        </w:rPr>
      </w:pPr>
    </w:p>
    <w:p>
      <w:pPr>
        <w:spacing w:line="348" w:lineRule="auto" w:before="34"/>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在建工程项目按建造该项资产达到预定可使用状态前所发生的全部支出，作为固定</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资产的入账价值。所建造的固定资产在建工程已达到预定可使用状态，但尚未办理</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竣工决算的，自达到预定可使用状态之日起，根据工程预算、造价或者工程实际成</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本等，按估计的价值转入固定资产，并按本公司固定资产折旧政策计提固定资产的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折旧，待办理竣工决算后，再按实际成本调整原来的暂估价值，但不调整原已计提</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的折旧额。</w:t>
      </w:r>
    </w:p>
    <w:p>
      <w:pPr>
        <w:spacing w:line="240" w:lineRule="auto" w:before="0"/>
        <w:rPr>
          <w:rFonts w:ascii="宋体" w:hAnsi="宋体" w:cs="宋体" w:eastAsia="宋体" w:hint="default"/>
          <w:sz w:val="20"/>
          <w:szCs w:val="20"/>
        </w:rPr>
      </w:pPr>
    </w:p>
    <w:p>
      <w:pPr>
        <w:tabs>
          <w:tab w:pos="1271" w:val="left" w:leader="none"/>
        </w:tabs>
        <w:spacing w:before="161"/>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在建工程的减值测试方法、减值准备计提方法</w:t>
      </w:r>
      <w:r>
        <w:rPr>
          <w:rFonts w:ascii="Microsoft JhengHei" w:hAnsi="Microsoft JhengHei" w:cs="Microsoft JhengHei" w:eastAsia="Microsoft JhengHei" w:hint="default"/>
          <w:sz w:val="21"/>
          <w:szCs w:val="21"/>
        </w:rPr>
      </w:r>
    </w:p>
    <w:p>
      <w:pPr>
        <w:spacing w:line="360" w:lineRule="auto" w:before="143"/>
        <w:ind w:left="1200" w:right="113" w:firstLine="0"/>
        <w:jc w:val="left"/>
        <w:rPr>
          <w:rFonts w:ascii="宋体" w:hAnsi="宋体" w:cs="宋体" w:eastAsia="宋体" w:hint="default"/>
          <w:sz w:val="21"/>
          <w:szCs w:val="21"/>
        </w:rPr>
      </w:pP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99"/>
          <w:sz w:val="21"/>
          <w:szCs w:val="21"/>
        </w:rPr>
        <w:t> </w:t>
      </w:r>
      <w:r>
        <w:rPr>
          <w:rFonts w:ascii="宋体" w:hAnsi="宋体" w:cs="宋体" w:eastAsia="宋体" w:hint="default"/>
          <w:w w:val="95"/>
          <w:sz w:val="21"/>
          <w:szCs w:val="21"/>
        </w:rPr>
        <w:t>在建工程存在减值迹象的，估计其可收回金额。可收回金额根据在建工程的公允价</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5"/>
          <w:sz w:val="21"/>
          <w:szCs w:val="21"/>
        </w:rPr>
        <w:t>值减去处置费用后的净额与在建工程预计未来现金流量的现值两者之间较高者确</w:t>
      </w:r>
      <w:r>
        <w:rPr>
          <w:rFonts w:ascii="宋体" w:hAnsi="宋体" w:cs="宋体" w:eastAsia="宋体" w:hint="default"/>
          <w:w w:val="99"/>
          <w:sz w:val="21"/>
          <w:szCs w:val="21"/>
        </w:rPr>
        <w:t> </w:t>
      </w:r>
      <w:r>
        <w:rPr>
          <w:rFonts w:ascii="宋体" w:hAnsi="宋体" w:cs="宋体" w:eastAsia="宋体" w:hint="default"/>
          <w:sz w:val="21"/>
          <w:szCs w:val="21"/>
        </w:rPr>
        <w:t>定。</w:t>
      </w:r>
      <w:r>
        <w:rPr>
          <w:rFonts w:ascii="宋体" w:hAnsi="宋体" w:cs="宋体" w:eastAsia="宋体" w:hint="default"/>
          <w:w w:val="99"/>
          <w:sz w:val="21"/>
          <w:szCs w:val="21"/>
        </w:rPr>
        <w:t> </w:t>
      </w:r>
      <w:r>
        <w:rPr>
          <w:rFonts w:ascii="宋体" w:hAnsi="宋体" w:cs="宋体" w:eastAsia="宋体" w:hint="default"/>
          <w:w w:val="95"/>
          <w:sz w:val="21"/>
          <w:szCs w:val="21"/>
        </w:rPr>
        <w:t>当在建工程的可收回金额低于其账面价值的，将在建工程的账面价值减记至可收回</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金额，减记的金额确认为在建工程减值损失，计入当期损益，同时计提相应的在建</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工程减值准备。</w:t>
      </w:r>
    </w:p>
    <w:p>
      <w:pPr>
        <w:spacing w:line="386" w:lineRule="auto" w:before="59"/>
        <w:ind w:left="1200" w:right="300"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99"/>
          <w:sz w:val="21"/>
          <w:szCs w:val="21"/>
        </w:rPr>
        <w:t> </w:t>
      </w:r>
      <w:r>
        <w:rPr>
          <w:rFonts w:ascii="宋体" w:hAnsi="宋体" w:cs="宋体" w:eastAsia="宋体" w:hint="default"/>
          <w:w w:val="95"/>
          <w:sz w:val="21"/>
          <w:szCs w:val="21"/>
        </w:rPr>
        <w:t>有迹象表明一项在建工程可能发生减值的，企业以单项在建工程为基础估计其可收</w:t>
      </w:r>
      <w:r>
        <w:rPr>
          <w:rFonts w:ascii="宋体" w:hAnsi="宋体" w:cs="宋体" w:eastAsia="宋体" w:hint="default"/>
          <w:sz w:val="21"/>
          <w:szCs w:val="21"/>
        </w:rPr>
      </w:r>
    </w:p>
    <w:p>
      <w:pPr>
        <w:spacing w:line="350" w:lineRule="auto" w:before="0"/>
        <w:ind w:left="1200" w:right="300" w:firstLine="0"/>
        <w:jc w:val="left"/>
        <w:rPr>
          <w:rFonts w:ascii="宋体" w:hAnsi="宋体" w:cs="宋体" w:eastAsia="宋体" w:hint="default"/>
          <w:sz w:val="21"/>
          <w:szCs w:val="21"/>
        </w:rPr>
      </w:pPr>
      <w:r>
        <w:rPr>
          <w:rFonts w:ascii="宋体" w:hAnsi="宋体" w:cs="宋体" w:eastAsia="宋体" w:hint="default"/>
          <w:w w:val="95"/>
          <w:sz w:val="21"/>
          <w:szCs w:val="21"/>
        </w:rPr>
        <w:t>回金额。企业难以对单项在建工程的可收回金额进行估计的，以该在建工程所属的</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资产组为基础确定资产组的可收回金额。</w:t>
      </w:r>
    </w:p>
    <w:p>
      <w:pPr>
        <w:spacing w:line="240" w:lineRule="auto" w:before="0"/>
        <w:rPr>
          <w:rFonts w:ascii="宋体" w:hAnsi="宋体" w:cs="宋体" w:eastAsia="宋体" w:hint="default"/>
          <w:sz w:val="20"/>
          <w:szCs w:val="20"/>
        </w:rPr>
      </w:pPr>
    </w:p>
    <w:p>
      <w:pPr>
        <w:tabs>
          <w:tab w:pos="875" w:val="left" w:leader="none"/>
        </w:tabs>
        <w:spacing w:before="171"/>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十二</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sz w:val="21"/>
          <w:szCs w:val="21"/>
        </w:rPr>
      </w:r>
    </w:p>
    <w:p>
      <w:pPr>
        <w:tabs>
          <w:tab w:pos="1271" w:val="left" w:leader="none"/>
        </w:tabs>
        <w:spacing w:line="331" w:lineRule="auto" w:before="64"/>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借款费用，包括借款利息、折价或者溢价的摊销、辅助费用以及因外币借款而发生</w:t>
      </w:r>
      <w:r>
        <w:rPr>
          <w:rFonts w:ascii="宋体" w:hAnsi="宋体" w:cs="宋体" w:eastAsia="宋体" w:hint="default"/>
          <w:sz w:val="21"/>
          <w:szCs w:val="21"/>
        </w:rPr>
      </w:r>
    </w:p>
    <w:p>
      <w:pPr>
        <w:spacing w:line="362" w:lineRule="auto" w:before="46"/>
        <w:ind w:left="1200" w:right="300" w:firstLine="0"/>
        <w:jc w:val="left"/>
        <w:rPr>
          <w:rFonts w:ascii="宋体" w:hAnsi="宋体" w:cs="宋体" w:eastAsia="宋体" w:hint="default"/>
          <w:sz w:val="21"/>
          <w:szCs w:val="21"/>
        </w:rPr>
      </w:pPr>
      <w:r>
        <w:rPr>
          <w:rFonts w:ascii="宋体" w:hAnsi="宋体" w:cs="宋体" w:eastAsia="宋体" w:hint="default"/>
          <w:sz w:val="21"/>
          <w:szCs w:val="21"/>
        </w:rPr>
        <w:t>的汇兑差额等。</w:t>
      </w:r>
      <w:r>
        <w:rPr>
          <w:rFonts w:ascii="宋体" w:hAnsi="宋体" w:cs="宋体" w:eastAsia="宋体" w:hint="default"/>
          <w:w w:val="99"/>
          <w:sz w:val="21"/>
          <w:szCs w:val="21"/>
        </w:rPr>
        <w:t> </w:t>
      </w:r>
      <w:r>
        <w:rPr>
          <w:rFonts w:ascii="宋体" w:hAnsi="宋体" w:cs="宋体" w:eastAsia="宋体" w:hint="default"/>
          <w:w w:val="95"/>
          <w:sz w:val="21"/>
          <w:szCs w:val="21"/>
        </w:rPr>
        <w:t>公司发生的借款费用，可直接归属于符合资本化条件的资产的购建或者生产的，予</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pacing w:val="-3"/>
          <w:w w:val="95"/>
          <w:sz w:val="21"/>
          <w:szCs w:val="21"/>
        </w:rPr>
        <w:t>以资本化，计入相关资产成本；其他借款费用，在发生时根据其发生额确认为费用，</w:t>
      </w:r>
      <w:r>
        <w:rPr>
          <w:rFonts w:ascii="宋体" w:hAnsi="宋体" w:cs="宋体" w:eastAsia="宋体" w:hint="default"/>
          <w:spacing w:val="74"/>
          <w:w w:val="95"/>
          <w:sz w:val="21"/>
          <w:szCs w:val="21"/>
        </w:rPr>
        <w:t> </w:t>
      </w:r>
      <w:r>
        <w:rPr>
          <w:rFonts w:ascii="宋体" w:hAnsi="宋体" w:cs="宋体" w:eastAsia="宋体" w:hint="default"/>
          <w:spacing w:val="74"/>
          <w:w w:val="95"/>
          <w:sz w:val="21"/>
          <w:szCs w:val="21"/>
        </w:rPr>
      </w:r>
      <w:r>
        <w:rPr>
          <w:rFonts w:ascii="宋体" w:hAnsi="宋体" w:cs="宋体" w:eastAsia="宋体" w:hint="default"/>
          <w:sz w:val="21"/>
          <w:szCs w:val="21"/>
        </w:rPr>
        <w:t>计入当期损益。</w:t>
      </w:r>
      <w:r>
        <w:rPr>
          <w:rFonts w:ascii="宋体" w:hAnsi="宋体" w:cs="宋体" w:eastAsia="宋体" w:hint="default"/>
          <w:w w:val="99"/>
          <w:sz w:val="21"/>
          <w:szCs w:val="21"/>
        </w:rPr>
        <w:t> </w:t>
      </w:r>
      <w:r>
        <w:rPr>
          <w:rFonts w:ascii="宋体" w:hAnsi="宋体" w:cs="宋体" w:eastAsia="宋体" w:hint="default"/>
          <w:w w:val="95"/>
          <w:sz w:val="21"/>
          <w:szCs w:val="21"/>
        </w:rPr>
        <w:t>符合资本化条件的资产，是指需要经过相当长时间的购建或者生产活动才能达到预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定可使用或者可销售状态的固定资产、投资性房地产和存货等资产。</w:t>
      </w:r>
      <w:r>
        <w:rPr>
          <w:rFonts w:ascii="宋体" w:hAnsi="宋体" w:cs="宋体" w:eastAsia="宋体" w:hint="default"/>
          <w:w w:val="99"/>
          <w:sz w:val="21"/>
          <w:szCs w:val="21"/>
        </w:rPr>
        <w:t> </w:t>
      </w:r>
      <w:r>
        <w:rPr>
          <w:rFonts w:ascii="宋体" w:hAnsi="宋体" w:cs="宋体" w:eastAsia="宋体" w:hint="default"/>
          <w:sz w:val="21"/>
          <w:szCs w:val="21"/>
        </w:rPr>
        <w:t>借款费用同时满足下列条件时开始资本化：</w:t>
      </w:r>
    </w:p>
    <w:p>
      <w:pPr>
        <w:spacing w:line="304" w:lineRule="auto" w:before="28"/>
        <w:ind w:left="1200" w:right="300" w:firstLine="0"/>
        <w:jc w:val="left"/>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）资产支出已经发生，资产支出包括为购建或者生产符合资本化条件的资产而</w:t>
      </w:r>
      <w:r>
        <w:rPr>
          <w:rFonts w:ascii="宋体" w:hAnsi="宋体" w:cs="宋体" w:eastAsia="宋体" w:hint="default"/>
          <w:spacing w:val="27"/>
          <w:w w:val="95"/>
          <w:sz w:val="21"/>
          <w:szCs w:val="21"/>
        </w:rPr>
        <w:t> </w:t>
      </w:r>
      <w:r>
        <w:rPr>
          <w:rFonts w:ascii="宋体" w:hAnsi="宋体" w:cs="宋体" w:eastAsia="宋体" w:hint="default"/>
          <w:spacing w:val="27"/>
          <w:w w:val="95"/>
          <w:sz w:val="21"/>
          <w:szCs w:val="21"/>
        </w:rPr>
      </w:r>
      <w:r>
        <w:rPr>
          <w:rFonts w:ascii="宋体" w:hAnsi="宋体" w:cs="宋体" w:eastAsia="宋体" w:hint="default"/>
          <w:sz w:val="21"/>
          <w:szCs w:val="21"/>
        </w:rPr>
        <w:t>以支付现金、转移非现金资产或者承担带息债务形式发生的支出；</w:t>
      </w:r>
    </w:p>
    <w:p>
      <w:pPr>
        <w:spacing w:before="79"/>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after="0"/>
        <w:jc w:val="left"/>
        <w:rPr>
          <w:rFonts w:ascii="宋体" w:hAnsi="宋体" w:cs="宋体" w:eastAsia="宋体" w:hint="default"/>
          <w:sz w:val="21"/>
          <w:szCs w:val="21"/>
        </w:rPr>
        <w:sectPr>
          <w:pgSz w:w="11910" w:h="16840"/>
          <w:pgMar w:header="877" w:footer="976" w:top="1100" w:bottom="1160" w:left="1680" w:right="1360"/>
        </w:sectPr>
      </w:pPr>
    </w:p>
    <w:p>
      <w:pPr>
        <w:spacing w:line="240" w:lineRule="auto" w:before="9"/>
        <w:rPr>
          <w:rFonts w:ascii="宋体" w:hAnsi="宋体" w:cs="宋体" w:eastAsia="宋体" w:hint="default"/>
          <w:sz w:val="26"/>
          <w:szCs w:val="26"/>
        </w:rPr>
      </w:pPr>
    </w:p>
    <w:p>
      <w:pPr>
        <w:spacing w:line="304" w:lineRule="auto" w:before="34"/>
        <w:ind w:left="1200" w:right="300" w:firstLine="0"/>
        <w:jc w:val="left"/>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）为使资产达到预定可使用或者可销售状态所必要的购建或者生产活动已经开  </w:t>
      </w:r>
      <w:r>
        <w:rPr>
          <w:rFonts w:ascii="宋体" w:hAnsi="宋体" w:cs="宋体" w:eastAsia="宋体" w:hint="default"/>
          <w:spacing w:val="27"/>
          <w:w w:val="95"/>
          <w:sz w:val="21"/>
          <w:szCs w:val="21"/>
        </w:rPr>
        <w:t> </w:t>
      </w:r>
      <w:r>
        <w:rPr>
          <w:rFonts w:ascii="宋体" w:hAnsi="宋体" w:cs="宋体" w:eastAsia="宋体" w:hint="default"/>
          <w:spacing w:val="27"/>
          <w:w w:val="95"/>
          <w:sz w:val="21"/>
          <w:szCs w:val="21"/>
        </w:rPr>
      </w:r>
      <w:r>
        <w:rPr>
          <w:rFonts w:ascii="宋体" w:hAnsi="宋体" w:cs="宋体" w:eastAsia="宋体" w:hint="default"/>
          <w:sz w:val="21"/>
          <w:szCs w:val="21"/>
        </w:rPr>
        <w:t>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1271" w:val="left" w:leader="none"/>
        </w:tabs>
        <w:spacing w:line="319" w:lineRule="auto" w:before="0"/>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借款费用资本化期间</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w:t>
      </w:r>
      <w:r>
        <w:rPr>
          <w:rFonts w:ascii="宋体" w:hAnsi="宋体" w:cs="宋体" w:eastAsia="宋体" w:hint="default"/>
          <w:w w:val="99"/>
          <w:sz w:val="21"/>
          <w:szCs w:val="21"/>
        </w:rPr>
        <w:t> </w:t>
      </w:r>
      <w:r>
        <w:rPr>
          <w:rFonts w:ascii="宋体" w:hAnsi="宋体" w:cs="宋体" w:eastAsia="宋体" w:hint="default"/>
          <w:sz w:val="21"/>
          <w:szCs w:val="21"/>
        </w:rPr>
        <w:t>停资本化的期间不包括在内。</w:t>
      </w:r>
    </w:p>
    <w:p>
      <w:pPr>
        <w:spacing w:line="336" w:lineRule="auto" w:before="66"/>
        <w:ind w:left="1200" w:right="300" w:firstLine="0"/>
        <w:jc w:val="left"/>
        <w:rPr>
          <w:rFonts w:ascii="宋体" w:hAnsi="宋体" w:cs="宋体" w:eastAsia="宋体" w:hint="default"/>
          <w:sz w:val="21"/>
          <w:szCs w:val="21"/>
        </w:rPr>
      </w:pPr>
      <w:r>
        <w:rPr>
          <w:rFonts w:ascii="宋体" w:hAnsi="宋体" w:cs="宋体" w:eastAsia="宋体" w:hint="default"/>
          <w:w w:val="95"/>
          <w:sz w:val="21"/>
          <w:szCs w:val="21"/>
        </w:rPr>
        <w:t>当购建或者生产符合资本化条件的资产达到预定可使用或者可销售状态时，借款费</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用停止资本化。</w:t>
      </w:r>
      <w:r>
        <w:rPr>
          <w:rFonts w:ascii="宋体" w:hAnsi="宋体" w:cs="宋体" w:eastAsia="宋体" w:hint="default"/>
          <w:w w:val="99"/>
          <w:sz w:val="21"/>
          <w:szCs w:val="21"/>
        </w:rPr>
        <w:t> </w:t>
      </w:r>
      <w:r>
        <w:rPr>
          <w:rFonts w:ascii="宋体" w:hAnsi="宋体" w:cs="宋体" w:eastAsia="宋体" w:hint="default"/>
          <w:w w:val="95"/>
          <w:sz w:val="21"/>
          <w:szCs w:val="21"/>
        </w:rPr>
        <w:t>当购建或者生产符合资本化条件的资产中部分项目分别完工且可单独使用时，该部</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分资产借款费用停止资本化。</w:t>
      </w:r>
      <w:r>
        <w:rPr>
          <w:rFonts w:ascii="宋体" w:hAnsi="宋体" w:cs="宋体" w:eastAsia="宋体" w:hint="default"/>
          <w:w w:val="99"/>
          <w:sz w:val="21"/>
          <w:szCs w:val="21"/>
        </w:rPr>
        <w:t> </w:t>
      </w:r>
      <w:r>
        <w:rPr>
          <w:rFonts w:ascii="宋体" w:hAnsi="宋体" w:cs="宋体" w:eastAsia="宋体" w:hint="default"/>
          <w:w w:val="95"/>
          <w:sz w:val="21"/>
          <w:szCs w:val="21"/>
        </w:rPr>
        <w:t>购建或者生产的资产的各部分分别完工，但必须等到整体完工后才可使用或可对外</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销售的，在该资产整体完工时停止借款费用资本化。</w:t>
      </w:r>
    </w:p>
    <w:p>
      <w:pPr>
        <w:spacing w:line="240" w:lineRule="auto" w:before="0"/>
        <w:rPr>
          <w:rFonts w:ascii="宋体" w:hAnsi="宋体" w:cs="宋体" w:eastAsia="宋体" w:hint="default"/>
          <w:sz w:val="20"/>
          <w:szCs w:val="20"/>
        </w:rPr>
      </w:pPr>
    </w:p>
    <w:p>
      <w:pPr>
        <w:tabs>
          <w:tab w:pos="1271" w:val="left" w:leader="none"/>
        </w:tabs>
        <w:spacing w:line="333" w:lineRule="auto" w:before="172"/>
        <w:ind w:left="1200" w:right="117"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暂停资本化期间</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符合资本化条件的资产在购建或生产过程中发生的非正常中断、且中断时间连续超</w:t>
      </w:r>
      <w:r>
        <w:rPr>
          <w:rFonts w:ascii="宋体" w:hAnsi="宋体" w:cs="宋体" w:eastAsia="宋体" w:hint="default"/>
          <w:w w:val="99"/>
          <w:sz w:val="21"/>
          <w:szCs w:val="21"/>
        </w:rPr>
        <w:t> </w:t>
      </w:r>
      <w:r>
        <w:rPr>
          <w:rFonts w:ascii="宋体" w:hAnsi="宋体" w:cs="宋体" w:eastAsia="宋体" w:hint="default"/>
          <w:sz w:val="21"/>
          <w:szCs w:val="21"/>
        </w:rPr>
        <w:t>过</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个月的，则借款费用暂停资本化；该项中断如是所购建或生产的符合资本化条</w:t>
      </w:r>
      <w:r>
        <w:rPr>
          <w:rFonts w:ascii="宋体" w:hAnsi="宋体" w:cs="宋体" w:eastAsia="宋体" w:hint="default"/>
          <w:w w:val="99"/>
          <w:sz w:val="21"/>
          <w:szCs w:val="21"/>
        </w:rPr>
        <w:t> </w:t>
      </w:r>
      <w:r>
        <w:rPr>
          <w:rFonts w:ascii="宋体" w:hAnsi="宋体" w:cs="宋体" w:eastAsia="宋体" w:hint="default"/>
          <w:spacing w:val="5"/>
          <w:sz w:val="21"/>
          <w:szCs w:val="21"/>
        </w:rPr>
        <w:t>件的资产达到预定可使用状态或者可销售状态必要的程序，则借款费用继续资本</w:t>
      </w:r>
      <w:r>
        <w:rPr>
          <w:rFonts w:ascii="宋体" w:hAnsi="宋体" w:cs="宋体" w:eastAsia="宋体" w:hint="default"/>
          <w:w w:val="99"/>
          <w:sz w:val="21"/>
          <w:szCs w:val="21"/>
        </w:rPr>
        <w:t> </w:t>
      </w:r>
      <w:r>
        <w:rPr>
          <w:rFonts w:ascii="宋体" w:hAnsi="宋体" w:cs="宋体" w:eastAsia="宋体" w:hint="default"/>
          <w:w w:val="95"/>
          <w:sz w:val="21"/>
          <w:szCs w:val="21"/>
        </w:rPr>
        <w:t>化。在中断期间发生的借款费用确认为当期损益，直至资产的购建或者生产活动重</w:t>
      </w:r>
      <w:r>
        <w:rPr>
          <w:rFonts w:ascii="宋体" w:hAnsi="宋体" w:cs="宋体" w:eastAsia="宋体" w:hint="default"/>
          <w:w w:val="99"/>
          <w:sz w:val="21"/>
          <w:szCs w:val="21"/>
        </w:rPr>
        <w:t> </w:t>
      </w:r>
      <w:r>
        <w:rPr>
          <w:rFonts w:ascii="宋体" w:hAnsi="宋体" w:cs="宋体" w:eastAsia="宋体" w:hint="default"/>
          <w:sz w:val="21"/>
          <w:szCs w:val="21"/>
        </w:rPr>
        <w:t>新开始后借款费用继续资本化。</w:t>
      </w:r>
    </w:p>
    <w:p>
      <w:pPr>
        <w:spacing w:line="240" w:lineRule="auto" w:before="0"/>
        <w:rPr>
          <w:rFonts w:ascii="宋体" w:hAnsi="宋体" w:cs="宋体" w:eastAsia="宋体" w:hint="default"/>
          <w:sz w:val="20"/>
          <w:szCs w:val="20"/>
        </w:rPr>
      </w:pPr>
    </w:p>
    <w:p>
      <w:pPr>
        <w:tabs>
          <w:tab w:pos="1271" w:val="left" w:leader="none"/>
        </w:tabs>
        <w:spacing w:line="343" w:lineRule="auto" w:before="176"/>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4</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借款费用资本化金额的计算方法</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对于为购建或者生产符合资本化条件的资产而借入的专门借款，以专门借款当期实</w:t>
      </w:r>
      <w:r>
        <w:rPr>
          <w:rFonts w:ascii="宋体" w:hAnsi="宋体" w:cs="宋体" w:eastAsia="宋体" w:hint="default"/>
          <w:w w:val="99"/>
          <w:sz w:val="21"/>
          <w:szCs w:val="21"/>
        </w:rPr>
        <w:t> </w:t>
      </w:r>
      <w:r>
        <w:rPr>
          <w:rFonts w:ascii="宋体" w:hAnsi="宋体" w:cs="宋体" w:eastAsia="宋体" w:hint="default"/>
          <w:w w:val="95"/>
          <w:sz w:val="21"/>
          <w:szCs w:val="21"/>
        </w:rPr>
        <w:t>际发生的借款费用，减去尚未动用的借款资金存入银行取得的利息收入或进行暂时</w:t>
      </w:r>
      <w:r>
        <w:rPr>
          <w:rFonts w:ascii="宋体" w:hAnsi="宋体" w:cs="宋体" w:eastAsia="宋体" w:hint="default"/>
          <w:w w:val="99"/>
          <w:sz w:val="21"/>
          <w:szCs w:val="21"/>
        </w:rPr>
        <w:t> </w:t>
      </w:r>
      <w:r>
        <w:rPr>
          <w:rFonts w:ascii="宋体" w:hAnsi="宋体" w:cs="宋体" w:eastAsia="宋体" w:hint="default"/>
          <w:sz w:val="21"/>
          <w:szCs w:val="21"/>
        </w:rPr>
        <w:t>性投资取得的投资收益后的金额，来确定借款费用的资本化金额。</w:t>
      </w:r>
    </w:p>
    <w:p>
      <w:pPr>
        <w:spacing w:line="350" w:lineRule="auto" w:before="76"/>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对于为购建或者生产符合资本化条件的资产而占用的一般借款，根据累计资产支出</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5"/>
          <w:sz w:val="21"/>
          <w:szCs w:val="21"/>
        </w:rPr>
        <w:t>超过专门借款部分的每月月末平均资产支出加权平均数乘以所占用一般借款的资</w:t>
      </w:r>
      <w:r>
        <w:rPr>
          <w:rFonts w:ascii="宋体" w:hAnsi="宋体" w:cs="宋体" w:eastAsia="宋体" w:hint="default"/>
          <w:w w:val="99"/>
          <w:sz w:val="21"/>
          <w:szCs w:val="21"/>
        </w:rPr>
        <w:t> </w:t>
      </w:r>
      <w:r>
        <w:rPr>
          <w:rFonts w:ascii="宋体" w:hAnsi="宋体" w:cs="宋体" w:eastAsia="宋体" w:hint="default"/>
          <w:w w:val="95"/>
          <w:sz w:val="21"/>
          <w:szCs w:val="21"/>
        </w:rPr>
        <w:t>本化率，计算确定一般借款应予资本化的利息金额。资本化率根据一般借款加权平</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均利率计算确定。</w:t>
      </w:r>
    </w:p>
    <w:p>
      <w:pPr>
        <w:spacing w:line="350" w:lineRule="auto" w:before="67"/>
        <w:ind w:left="1200" w:right="300" w:firstLine="0"/>
        <w:jc w:val="left"/>
        <w:rPr>
          <w:rFonts w:ascii="宋体" w:hAnsi="宋体" w:cs="宋体" w:eastAsia="宋体" w:hint="default"/>
          <w:sz w:val="21"/>
          <w:szCs w:val="21"/>
        </w:rPr>
      </w:pPr>
      <w:r>
        <w:rPr>
          <w:rFonts w:ascii="宋体" w:hAnsi="宋体" w:cs="宋体" w:eastAsia="宋体" w:hint="default"/>
          <w:w w:val="95"/>
          <w:sz w:val="21"/>
          <w:szCs w:val="21"/>
        </w:rPr>
        <w:t>借款存在折价或者溢价的，按照实际利率法确定每一会计期间应摊销的折价或者溢</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价金额，调整每期利息金额。</w:t>
      </w:r>
    </w:p>
    <w:p>
      <w:pPr>
        <w:spacing w:line="240" w:lineRule="auto" w:before="0"/>
        <w:rPr>
          <w:rFonts w:ascii="宋体" w:hAnsi="宋体" w:cs="宋体" w:eastAsia="宋体" w:hint="default"/>
          <w:sz w:val="20"/>
          <w:szCs w:val="20"/>
        </w:rPr>
      </w:pPr>
    </w:p>
    <w:p>
      <w:pPr>
        <w:tabs>
          <w:tab w:pos="875" w:val="left" w:leader="none"/>
        </w:tabs>
        <w:spacing w:before="178"/>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十三</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tabs>
          <w:tab w:pos="1271" w:val="left" w:leader="none"/>
        </w:tabs>
        <w:spacing w:before="76"/>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无形资产的计价方法</w:t>
      </w:r>
      <w:r>
        <w:rPr>
          <w:rFonts w:ascii="Microsoft JhengHei" w:hAnsi="Microsoft JhengHei" w:cs="Microsoft JhengHei" w:eastAsia="Microsoft JhengHei" w:hint="default"/>
          <w:sz w:val="21"/>
          <w:szCs w:val="21"/>
        </w:rPr>
      </w:r>
    </w:p>
    <w:p>
      <w:pPr>
        <w:spacing w:before="121"/>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p>
    <w:p>
      <w:pPr>
        <w:spacing w:after="0"/>
        <w:jc w:val="left"/>
        <w:rPr>
          <w:rFonts w:ascii="宋体" w:hAnsi="宋体" w:cs="宋体" w:eastAsia="宋体" w:hint="default"/>
          <w:sz w:val="21"/>
          <w:szCs w:val="21"/>
        </w:rPr>
        <w:sectPr>
          <w:pgSz w:w="11910" w:h="16840"/>
          <w:pgMar w:header="877" w:footer="976" w:top="1100" w:bottom="1160" w:left="1680" w:right="1360"/>
        </w:sectPr>
      </w:pPr>
    </w:p>
    <w:p>
      <w:pPr>
        <w:spacing w:line="240" w:lineRule="auto" w:before="8"/>
        <w:rPr>
          <w:rFonts w:ascii="宋体" w:hAnsi="宋体" w:cs="宋体" w:eastAsia="宋体" w:hint="default"/>
          <w:sz w:val="27"/>
          <w:szCs w:val="27"/>
        </w:rPr>
      </w:pPr>
    </w:p>
    <w:p>
      <w:pPr>
        <w:spacing w:line="343" w:lineRule="auto" w:before="34"/>
        <w:ind w:left="1200" w:right="0" w:firstLine="0"/>
        <w:jc w:val="left"/>
        <w:rPr>
          <w:rFonts w:ascii="宋体" w:hAnsi="宋体" w:cs="宋体" w:eastAsia="宋体" w:hint="default"/>
          <w:sz w:val="21"/>
          <w:szCs w:val="21"/>
        </w:rPr>
      </w:pPr>
      <w:r>
        <w:rPr>
          <w:rFonts w:ascii="宋体" w:hAnsi="宋体" w:cs="宋体" w:eastAsia="宋体" w:hint="default"/>
          <w:w w:val="95"/>
          <w:sz w:val="21"/>
          <w:szCs w:val="21"/>
        </w:rPr>
        <w:t>外购无形资产的成本，包括购买价款、相关税费以及直接归属于使该项资产达到预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定用途所发生的其他支出。购买无形资产的价款超过正常信用条件延期支付，实质</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上具有融资性质的，无形资产的成本以购买价款的现值为基础确定。</w:t>
      </w:r>
      <w:r>
        <w:rPr>
          <w:rFonts w:ascii="宋体" w:hAnsi="宋体" w:cs="宋体" w:eastAsia="宋体" w:hint="default"/>
          <w:w w:val="99"/>
          <w:sz w:val="21"/>
          <w:szCs w:val="21"/>
        </w:rPr>
        <w:t> </w:t>
      </w:r>
      <w:r>
        <w:rPr>
          <w:rFonts w:ascii="宋体" w:hAnsi="宋体" w:cs="宋体" w:eastAsia="宋体" w:hint="default"/>
          <w:w w:val="95"/>
          <w:sz w:val="21"/>
          <w:szCs w:val="21"/>
        </w:rPr>
        <w:t>债务重组取得债务人用以抵债的无形资产，以该无形资产的公允价值为基础确定其</w:t>
      </w:r>
      <w:r>
        <w:rPr>
          <w:rFonts w:ascii="宋体" w:hAnsi="宋体" w:cs="宋体" w:eastAsia="宋体" w:hint="default"/>
          <w:sz w:val="21"/>
          <w:szCs w:val="21"/>
        </w:rPr>
      </w:r>
    </w:p>
    <w:p>
      <w:pPr>
        <w:spacing w:line="343" w:lineRule="auto" w:before="16"/>
        <w:ind w:left="1200" w:right="0" w:firstLine="0"/>
        <w:jc w:val="left"/>
        <w:rPr>
          <w:rFonts w:ascii="宋体" w:hAnsi="宋体" w:cs="宋体" w:eastAsia="宋体" w:hint="default"/>
          <w:sz w:val="21"/>
          <w:szCs w:val="21"/>
        </w:rPr>
      </w:pPr>
      <w:r>
        <w:rPr>
          <w:rFonts w:ascii="宋体" w:hAnsi="宋体" w:cs="宋体" w:eastAsia="宋体" w:hint="default"/>
          <w:spacing w:val="5"/>
          <w:sz w:val="21"/>
          <w:szCs w:val="21"/>
        </w:rPr>
        <w:t>入账价值，并将重组债务的账面价值与该用以抵债的无形资产公允价值之间的差</w:t>
      </w:r>
      <w:r>
        <w:rPr>
          <w:rFonts w:ascii="宋体" w:hAnsi="宋体" w:cs="宋体" w:eastAsia="宋体" w:hint="default"/>
          <w:w w:val="99"/>
          <w:sz w:val="21"/>
          <w:szCs w:val="21"/>
        </w:rPr>
        <w:t> </w:t>
      </w:r>
      <w:r>
        <w:rPr>
          <w:rFonts w:ascii="宋体" w:hAnsi="宋体" w:cs="宋体" w:eastAsia="宋体" w:hint="default"/>
          <w:sz w:val="21"/>
          <w:szCs w:val="21"/>
        </w:rPr>
        <w:t>额，计入当期损益；</w:t>
      </w:r>
      <w:r>
        <w:rPr>
          <w:rFonts w:ascii="宋体" w:hAnsi="宋体" w:cs="宋体" w:eastAsia="宋体" w:hint="default"/>
          <w:w w:val="99"/>
          <w:sz w:val="21"/>
          <w:szCs w:val="21"/>
        </w:rPr>
        <w:t> </w:t>
      </w:r>
      <w:r>
        <w:rPr>
          <w:rFonts w:ascii="宋体" w:hAnsi="宋体" w:cs="宋体" w:eastAsia="宋体" w:hint="default"/>
          <w:spacing w:val="5"/>
          <w:sz w:val="21"/>
          <w:szCs w:val="21"/>
        </w:rPr>
        <w:t>在非货币性资产交换具备商业实质且换入资产或换出资产的公允价值能够可靠计</w:t>
      </w:r>
      <w:r>
        <w:rPr>
          <w:rFonts w:ascii="宋体" w:hAnsi="宋体" w:cs="宋体" w:eastAsia="宋体" w:hint="default"/>
          <w:w w:val="99"/>
          <w:sz w:val="21"/>
          <w:szCs w:val="21"/>
        </w:rPr>
        <w:t> </w:t>
      </w:r>
      <w:r>
        <w:rPr>
          <w:rFonts w:ascii="宋体" w:hAnsi="宋体" w:cs="宋体" w:eastAsia="宋体" w:hint="default"/>
          <w:w w:val="95"/>
          <w:sz w:val="21"/>
          <w:szCs w:val="21"/>
        </w:rPr>
        <w:t>量的前提下，非货币性资产交换换入的无形资产以换出资产的公允价值为基础确定</w:t>
      </w:r>
      <w:r>
        <w:rPr>
          <w:rFonts w:ascii="宋体" w:hAnsi="宋体" w:cs="宋体" w:eastAsia="宋体" w:hint="default"/>
          <w:sz w:val="21"/>
          <w:szCs w:val="21"/>
        </w:rPr>
      </w:r>
    </w:p>
    <w:p>
      <w:pPr>
        <w:spacing w:line="343" w:lineRule="auto" w:before="14"/>
        <w:ind w:left="1200" w:right="0" w:firstLine="0"/>
        <w:jc w:val="left"/>
        <w:rPr>
          <w:rFonts w:ascii="宋体" w:hAnsi="宋体" w:cs="宋体" w:eastAsia="宋体" w:hint="default"/>
          <w:sz w:val="21"/>
          <w:szCs w:val="21"/>
        </w:rPr>
      </w:pPr>
      <w:r>
        <w:rPr>
          <w:rFonts w:ascii="宋体" w:hAnsi="宋体" w:cs="宋体" w:eastAsia="宋体" w:hint="default"/>
          <w:w w:val="95"/>
          <w:sz w:val="21"/>
          <w:szCs w:val="21"/>
        </w:rPr>
        <w:t>其入账价值，除非有确凿证据表明换入资产的公允价值更加可靠；不满足上述前提</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的非货币性资产交换，以换出资产的账面价值和应支付的相关税费作为换入无形资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产的成本，不确认损益。</w:t>
      </w:r>
      <w:r>
        <w:rPr>
          <w:rFonts w:ascii="宋体" w:hAnsi="宋体" w:cs="宋体" w:eastAsia="宋体" w:hint="default"/>
          <w:w w:val="99"/>
          <w:sz w:val="21"/>
          <w:szCs w:val="21"/>
        </w:rPr>
        <w:t> </w:t>
      </w:r>
      <w:r>
        <w:rPr>
          <w:rFonts w:ascii="宋体" w:hAnsi="宋体" w:cs="宋体" w:eastAsia="宋体" w:hint="default"/>
          <w:spacing w:val="5"/>
          <w:sz w:val="21"/>
          <w:szCs w:val="21"/>
        </w:rPr>
        <w:t>以同一控制下的企业吸收合并方式取得的无形资产按被合并方的账面价值确定其</w:t>
      </w:r>
    </w:p>
    <w:p>
      <w:pPr>
        <w:spacing w:line="343" w:lineRule="auto" w:before="16"/>
        <w:ind w:left="1200" w:right="0" w:firstLine="0"/>
        <w:jc w:val="left"/>
        <w:rPr>
          <w:rFonts w:ascii="宋体" w:hAnsi="宋体" w:cs="宋体" w:eastAsia="宋体" w:hint="default"/>
          <w:sz w:val="21"/>
          <w:szCs w:val="21"/>
        </w:rPr>
      </w:pPr>
      <w:r>
        <w:rPr>
          <w:rFonts w:ascii="宋体" w:hAnsi="宋体" w:cs="宋体" w:eastAsia="宋体" w:hint="default"/>
          <w:w w:val="95"/>
          <w:sz w:val="21"/>
          <w:szCs w:val="21"/>
        </w:rPr>
        <w:t>入账价值；以非同一控制下的企业吸收合并方式取得的无形资产按公允价值确定其</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入账价值。</w:t>
      </w:r>
      <w:r>
        <w:rPr>
          <w:rFonts w:ascii="宋体" w:hAnsi="宋体" w:cs="宋体" w:eastAsia="宋体" w:hint="default"/>
          <w:w w:val="99"/>
          <w:sz w:val="21"/>
          <w:szCs w:val="21"/>
        </w:rPr>
        <w:t> </w:t>
      </w:r>
      <w:r>
        <w:rPr>
          <w:rFonts w:ascii="宋体" w:hAnsi="宋体" w:cs="宋体" w:eastAsia="宋体" w:hint="default"/>
          <w:spacing w:val="-3"/>
          <w:w w:val="95"/>
          <w:sz w:val="21"/>
          <w:szCs w:val="21"/>
        </w:rPr>
        <w:t>内部自行开发的无形资产，其成本包括：开发该无形资产时耗用的材料、劳务成本、</w:t>
      </w:r>
      <w:r>
        <w:rPr>
          <w:rFonts w:ascii="宋体" w:hAnsi="宋体" w:cs="宋体" w:eastAsia="宋体" w:hint="default"/>
          <w:spacing w:val="75"/>
          <w:w w:val="95"/>
          <w:sz w:val="21"/>
          <w:szCs w:val="21"/>
        </w:rPr>
        <w:t> </w:t>
      </w:r>
      <w:r>
        <w:rPr>
          <w:rFonts w:ascii="宋体" w:hAnsi="宋体" w:cs="宋体" w:eastAsia="宋体" w:hint="default"/>
          <w:spacing w:val="75"/>
          <w:w w:val="95"/>
          <w:sz w:val="21"/>
          <w:szCs w:val="21"/>
        </w:rPr>
      </w:r>
      <w:r>
        <w:rPr>
          <w:rFonts w:ascii="宋体" w:hAnsi="宋体" w:cs="宋体" w:eastAsia="宋体" w:hint="default"/>
          <w:w w:val="95"/>
          <w:sz w:val="21"/>
          <w:szCs w:val="21"/>
        </w:rPr>
        <w:t>注册费、在开发过程中使用的其他专利权和特许权的摊销以及满足资本化条件的利</w:t>
      </w:r>
      <w:r>
        <w:rPr>
          <w:rFonts w:ascii="宋体" w:hAnsi="宋体" w:cs="宋体" w:eastAsia="宋体" w:hint="default"/>
          <w:sz w:val="21"/>
          <w:szCs w:val="21"/>
        </w:rPr>
      </w:r>
    </w:p>
    <w:p>
      <w:pPr>
        <w:spacing w:before="14"/>
        <w:ind w:left="1200" w:right="0" w:firstLine="0"/>
        <w:jc w:val="left"/>
        <w:rPr>
          <w:rFonts w:ascii="宋体" w:hAnsi="宋体" w:cs="宋体" w:eastAsia="宋体" w:hint="default"/>
          <w:sz w:val="21"/>
          <w:szCs w:val="21"/>
        </w:rPr>
      </w:pPr>
      <w:r>
        <w:rPr>
          <w:rFonts w:ascii="宋体" w:hAnsi="宋体" w:cs="宋体" w:eastAsia="宋体" w:hint="default"/>
          <w:sz w:val="21"/>
          <w:szCs w:val="21"/>
        </w:rPr>
        <w:t>息费用，以及为使该无形资产达到预定用途前所发生的其他直接费用。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362" w:lineRule="auto" w:before="0"/>
        <w:ind w:left="1200" w:right="38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99"/>
          <w:sz w:val="21"/>
          <w:szCs w:val="21"/>
        </w:rPr>
        <w:t> </w:t>
      </w:r>
      <w:r>
        <w:rPr>
          <w:rFonts w:ascii="宋体" w:hAnsi="宋体" w:cs="宋体" w:eastAsia="宋体" w:hint="default"/>
          <w:sz w:val="21"/>
          <w:szCs w:val="21"/>
        </w:rPr>
        <w:t>在取得无形资产时分析判断其使用寿命。</w:t>
      </w:r>
    </w:p>
    <w:p>
      <w:pPr>
        <w:spacing w:line="348" w:lineRule="auto" w:before="59"/>
        <w:ind w:left="1200" w:right="137" w:firstLine="0"/>
        <w:jc w:val="both"/>
        <w:rPr>
          <w:rFonts w:ascii="宋体" w:hAnsi="宋体" w:cs="宋体" w:eastAsia="宋体" w:hint="default"/>
          <w:sz w:val="21"/>
          <w:szCs w:val="21"/>
        </w:rPr>
      </w:pPr>
      <w:r>
        <w:rPr>
          <w:rFonts w:ascii="宋体" w:hAnsi="宋体" w:cs="宋体" w:eastAsia="宋体" w:hint="default"/>
          <w:w w:val="95"/>
          <w:sz w:val="21"/>
          <w:szCs w:val="21"/>
        </w:rPr>
        <w:t>对于使用寿命有限的无形资产，在为企业带来经济利益的期限内按直线法摊销；无</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法预见无形资产为企业带来经济利益期限的，视为使用寿命不确定的无形资产，不</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予摊销。</w:t>
      </w:r>
    </w:p>
    <w:p>
      <w:pPr>
        <w:spacing w:line="240" w:lineRule="auto" w:before="0"/>
        <w:rPr>
          <w:rFonts w:ascii="宋体" w:hAnsi="宋体" w:cs="宋体" w:eastAsia="宋体" w:hint="default"/>
          <w:sz w:val="20"/>
          <w:szCs w:val="20"/>
        </w:rPr>
      </w:pPr>
    </w:p>
    <w:p>
      <w:pPr>
        <w:tabs>
          <w:tab w:pos="1271" w:val="left" w:leader="none"/>
        </w:tabs>
        <w:spacing w:before="163"/>
        <w:ind w:left="74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使用寿命有限的无形资产的使用寿命估计情况：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136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70.95pt;height:1.45pt;mso-position-horizontal-relative:char;mso-position-vertical-relative:line" coordorigin="0,0" coordsize="7419,29">
            <v:group style="position:absolute;left:14;top:14;width:7390;height:2" coordorigin="14,14" coordsize="7390,2">
              <v:shape style="position:absolute;left:14;top:14;width:7390;height:2" coordorigin="14,14" coordsize="7390,0" path="m14,14l740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3183" w:val="left" w:leader="none"/>
          <w:tab w:pos="6013" w:val="left" w:leader="none"/>
        </w:tabs>
        <w:spacing w:before="157"/>
        <w:ind w:left="1023" w:right="0" w:firstLine="0"/>
        <w:jc w:val="center"/>
        <w:rPr>
          <w:rFonts w:ascii="宋体" w:hAnsi="宋体" w:cs="宋体" w:eastAsia="宋体" w:hint="default"/>
          <w:sz w:val="18"/>
          <w:szCs w:val="18"/>
        </w:rPr>
      </w:pPr>
      <w:r>
        <w:rPr>
          <w:rFonts w:ascii="宋体" w:hAnsi="宋体" w:cs="宋体" w:eastAsia="宋体" w:hint="default"/>
          <w:sz w:val="18"/>
          <w:szCs w:val="18"/>
        </w:rPr>
        <w:t>项  目</w:t>
        <w:tab/>
        <w:t>预计使用寿命</w:t>
        <w:tab/>
        <w:t>依据</w:t>
      </w:r>
    </w:p>
    <w:p>
      <w:pPr>
        <w:spacing w:line="240" w:lineRule="auto" w:before="3"/>
        <w:rPr>
          <w:rFonts w:ascii="宋体" w:hAnsi="宋体" w:cs="宋体" w:eastAsia="宋体" w:hint="default"/>
          <w:sz w:val="5"/>
          <w:szCs w:val="5"/>
        </w:rPr>
      </w:pPr>
    </w:p>
    <w:p>
      <w:pPr>
        <w:spacing w:line="28" w:lineRule="exact"/>
        <w:ind w:left="136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0.95pt;height:1.45pt;mso-position-horizontal-relative:char;mso-position-vertical-relative:line" coordorigin="0,0" coordsize="7419,29">
            <v:group style="position:absolute;left:14;top:14;width:7390;height:2" coordorigin="14,14" coordsize="7390,2">
              <v:shape style="position:absolute;left:14;top:14;width:7390;height:2" coordorigin="14,14" coordsize="7390,0" path="m14,14l7404,14e" filled="false" stroked="true" strokeweight="1.44pt" strokecolor="#000000">
                <v:path arrowok="t"/>
              </v:shape>
            </v:group>
          </v:group>
        </w:pict>
      </w:r>
      <w:r>
        <w:rPr>
          <w:rFonts w:ascii="宋体" w:hAnsi="宋体" w:cs="宋体" w:eastAsia="宋体" w:hint="default"/>
          <w:position w:val="0"/>
          <w:sz w:val="2"/>
          <w:szCs w:val="2"/>
        </w:rPr>
      </w:r>
    </w:p>
    <w:p>
      <w:pPr>
        <w:tabs>
          <w:tab w:pos="5501" w:val="left" w:leader="none"/>
          <w:tab w:pos="6641" w:val="left" w:leader="none"/>
        </w:tabs>
        <w:spacing w:before="160"/>
        <w:ind w:left="1158" w:right="0" w:firstLine="0"/>
        <w:jc w:val="center"/>
        <w:rPr>
          <w:rFonts w:ascii="宋体" w:hAnsi="宋体" w:cs="宋体" w:eastAsia="宋体" w:hint="default"/>
          <w:sz w:val="18"/>
          <w:szCs w:val="18"/>
        </w:rPr>
      </w:pPr>
      <w:r>
        <w:rPr>
          <w:rFonts w:ascii="宋体" w:hAnsi="宋体" w:cs="宋体" w:eastAsia="宋体" w:hint="default"/>
          <w:sz w:val="18"/>
          <w:szCs w:val="18"/>
        </w:rPr>
        <w:t>土地使用权</w:t>
        <w:tab/>
      </w:r>
      <w:r>
        <w:rPr>
          <w:rFonts w:ascii="Times New Roman" w:hAnsi="Times New Roman" w:cs="Times New Roman" w:eastAsia="Times New Roman" w:hint="default"/>
          <w:sz w:val="18"/>
          <w:szCs w:val="18"/>
        </w:rPr>
        <w:t>50 </w:t>
      </w:r>
      <w:r>
        <w:rPr>
          <w:rFonts w:ascii="宋体" w:hAnsi="宋体" w:cs="宋体" w:eastAsia="宋体" w:hint="default"/>
          <w:sz w:val="18"/>
          <w:szCs w:val="18"/>
        </w:rPr>
        <w:t>年</w:t>
        <w:tab/>
        <w:t>土地使用权证规定年限</w:t>
      </w:r>
    </w:p>
    <w:p>
      <w:pPr>
        <w:spacing w:line="240" w:lineRule="auto" w:before="13"/>
        <w:rPr>
          <w:rFonts w:ascii="宋体" w:hAnsi="宋体" w:cs="宋体" w:eastAsia="宋体" w:hint="default"/>
          <w:sz w:val="3"/>
          <w:szCs w:val="3"/>
        </w:rPr>
      </w:pPr>
    </w:p>
    <w:p>
      <w:pPr>
        <w:spacing w:line="28" w:lineRule="exact"/>
        <w:ind w:left="136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0.95pt;height:1.45pt;mso-position-horizontal-relative:char;mso-position-vertical-relative:line" coordorigin="0,0" coordsize="7419,29">
            <v:group style="position:absolute;left:14;top:14;width:7390;height:2" coordorigin="14,14" coordsize="7390,2">
              <v:shape style="position:absolute;left:14;top:14;width:7390;height:2" coordorigin="14,14" coordsize="7390,0" path="m14,14l7404,14e" filled="false" stroked="true" strokeweight="1.44pt" strokecolor="#000000">
                <v:path arrowok="t"/>
              </v:shape>
            </v:group>
          </v:group>
        </w:pict>
      </w:r>
      <w:r>
        <w:rPr>
          <w:rFonts w:ascii="宋体" w:hAnsi="宋体" w:cs="宋体" w:eastAsia="宋体" w:hint="default"/>
          <w:position w:val="0"/>
          <w:sz w:val="2"/>
          <w:szCs w:val="2"/>
        </w:rPr>
      </w:r>
    </w:p>
    <w:p>
      <w:pPr>
        <w:tabs>
          <w:tab w:pos="5501" w:val="left" w:leader="none"/>
          <w:tab w:pos="7361" w:val="left" w:leader="none"/>
        </w:tabs>
        <w:spacing w:before="160"/>
        <w:ind w:left="1158" w:right="0" w:firstLine="0"/>
        <w:jc w:val="center"/>
        <w:rPr>
          <w:rFonts w:ascii="宋体" w:hAnsi="宋体" w:cs="宋体" w:eastAsia="宋体" w:hint="default"/>
          <w:sz w:val="18"/>
          <w:szCs w:val="18"/>
        </w:rPr>
      </w:pPr>
      <w:r>
        <w:rPr>
          <w:rFonts w:ascii="宋体" w:hAnsi="宋体" w:cs="宋体" w:eastAsia="宋体" w:hint="default"/>
          <w:sz w:val="18"/>
          <w:szCs w:val="18"/>
        </w:rPr>
        <w:t>专利权</w:t>
        <w:tab/>
      </w:r>
      <w:r>
        <w:rPr>
          <w:rFonts w:ascii="Times New Roman" w:hAnsi="Times New Roman" w:cs="Times New Roman" w:eastAsia="Times New Roman" w:hint="default"/>
          <w:sz w:val="18"/>
          <w:szCs w:val="18"/>
        </w:rPr>
        <w:t>10 </w:t>
      </w:r>
      <w:r>
        <w:rPr>
          <w:rFonts w:ascii="宋体" w:hAnsi="宋体" w:cs="宋体" w:eastAsia="宋体" w:hint="default"/>
          <w:sz w:val="18"/>
          <w:szCs w:val="18"/>
        </w:rPr>
        <w:t>年</w:t>
        <w:tab/>
        <w:t>预计受益期限</w:t>
      </w:r>
    </w:p>
    <w:p>
      <w:pPr>
        <w:spacing w:line="240" w:lineRule="auto" w:before="13"/>
        <w:rPr>
          <w:rFonts w:ascii="宋体" w:hAnsi="宋体" w:cs="宋体" w:eastAsia="宋体" w:hint="default"/>
          <w:sz w:val="3"/>
          <w:szCs w:val="3"/>
        </w:rPr>
      </w:pPr>
    </w:p>
    <w:p>
      <w:pPr>
        <w:spacing w:line="28" w:lineRule="exact"/>
        <w:ind w:left="136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0.95pt;height:1.45pt;mso-position-horizontal-relative:char;mso-position-vertical-relative:line" coordorigin="0,0" coordsize="7419,29">
            <v:group style="position:absolute;left:14;top:14;width:7390;height:2" coordorigin="14,14" coordsize="7390,2">
              <v:shape style="position:absolute;left:14;top:14;width:7390;height:2" coordorigin="14,14" coordsize="7390,0" path="m14,14l7404,14e" filled="false" stroked="true" strokeweight="1.44pt" strokecolor="#000000">
                <v:path arrowok="t"/>
              </v:shape>
            </v:group>
          </v:group>
        </w:pict>
      </w:r>
      <w:r>
        <w:rPr>
          <w:rFonts w:ascii="宋体" w:hAnsi="宋体" w:cs="宋体" w:eastAsia="宋体" w:hint="default"/>
          <w:position w:val="0"/>
          <w:sz w:val="2"/>
          <w:szCs w:val="2"/>
        </w:rPr>
      </w:r>
    </w:p>
    <w:p>
      <w:pPr>
        <w:tabs>
          <w:tab w:pos="5501" w:val="left" w:leader="none"/>
          <w:tab w:pos="7361" w:val="left" w:leader="none"/>
        </w:tabs>
        <w:spacing w:before="160"/>
        <w:ind w:left="1158" w:right="0" w:firstLine="0"/>
        <w:jc w:val="center"/>
        <w:rPr>
          <w:rFonts w:ascii="宋体" w:hAnsi="宋体" w:cs="宋体" w:eastAsia="宋体" w:hint="default"/>
          <w:sz w:val="18"/>
          <w:szCs w:val="18"/>
        </w:rPr>
      </w:pPr>
      <w:r>
        <w:rPr>
          <w:rFonts w:ascii="宋体" w:hAnsi="宋体" w:cs="宋体" w:eastAsia="宋体" w:hint="default"/>
          <w:sz w:val="18"/>
          <w:szCs w:val="18"/>
        </w:rPr>
        <w:t>商标权</w:t>
        <w:tab/>
      </w:r>
      <w:r>
        <w:rPr>
          <w:rFonts w:ascii="Times New Roman" w:hAnsi="Times New Roman" w:cs="Times New Roman" w:eastAsia="Times New Roman" w:hint="default"/>
          <w:sz w:val="18"/>
          <w:szCs w:val="18"/>
        </w:rPr>
        <w:t>10 </w:t>
      </w:r>
      <w:r>
        <w:rPr>
          <w:rFonts w:ascii="宋体" w:hAnsi="宋体" w:cs="宋体" w:eastAsia="宋体" w:hint="default"/>
          <w:sz w:val="18"/>
          <w:szCs w:val="18"/>
        </w:rPr>
        <w:t>年</w:t>
        <w:tab/>
        <w:t>预计受益期限</w:t>
      </w:r>
    </w:p>
    <w:p>
      <w:pPr>
        <w:spacing w:line="240" w:lineRule="auto" w:before="13"/>
        <w:rPr>
          <w:rFonts w:ascii="宋体" w:hAnsi="宋体" w:cs="宋体" w:eastAsia="宋体" w:hint="default"/>
          <w:sz w:val="3"/>
          <w:szCs w:val="3"/>
        </w:rPr>
      </w:pPr>
    </w:p>
    <w:p>
      <w:pPr>
        <w:spacing w:line="28" w:lineRule="exact"/>
        <w:ind w:left="136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0.95pt;height:1.45pt;mso-position-horizontal-relative:char;mso-position-vertical-relative:line" coordorigin="0,0" coordsize="7419,29">
            <v:group style="position:absolute;left:14;top:14;width:7390;height:2" coordorigin="14,14" coordsize="7390,2">
              <v:shape style="position:absolute;left:14;top:14;width:7390;height:2" coordorigin="14,14" coordsize="7390,0" path="m14,14l7404,14e" filled="false" stroked="true" strokeweight="1.44pt" strokecolor="#000000">
                <v:path arrowok="t"/>
              </v:shape>
            </v:group>
          </v:group>
        </w:pict>
      </w:r>
      <w:r>
        <w:rPr>
          <w:rFonts w:ascii="宋体" w:hAnsi="宋体" w:cs="宋体" w:eastAsia="宋体" w:hint="default"/>
          <w:position w:val="0"/>
          <w:sz w:val="2"/>
          <w:szCs w:val="2"/>
        </w:rPr>
      </w:r>
    </w:p>
    <w:p>
      <w:pPr>
        <w:tabs>
          <w:tab w:pos="5590" w:val="left" w:leader="none"/>
          <w:tab w:pos="7361" w:val="left" w:leader="none"/>
        </w:tabs>
        <w:spacing w:before="160"/>
        <w:ind w:left="1158" w:right="0" w:firstLine="0"/>
        <w:jc w:val="center"/>
        <w:rPr>
          <w:rFonts w:ascii="宋体" w:hAnsi="宋体" w:cs="宋体" w:eastAsia="宋体" w:hint="default"/>
          <w:sz w:val="18"/>
          <w:szCs w:val="18"/>
        </w:rPr>
      </w:pPr>
      <w:r>
        <w:rPr>
          <w:rFonts w:ascii="宋体" w:hAnsi="宋体" w:cs="宋体" w:eastAsia="宋体" w:hint="default"/>
          <w:sz w:val="18"/>
          <w:szCs w:val="18"/>
        </w:rPr>
        <w:t>财务软件</w:t>
        <w:tab/>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t>预计受益期限</w:t>
      </w:r>
    </w:p>
    <w:p>
      <w:pPr>
        <w:spacing w:line="240" w:lineRule="auto" w:before="2"/>
        <w:rPr>
          <w:rFonts w:ascii="宋体" w:hAnsi="宋体" w:cs="宋体" w:eastAsia="宋体" w:hint="default"/>
          <w:sz w:val="4"/>
          <w:szCs w:val="4"/>
        </w:rPr>
      </w:pPr>
    </w:p>
    <w:p>
      <w:pPr>
        <w:spacing w:line="28" w:lineRule="exact"/>
        <w:ind w:left="136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0.95pt;height:1.45pt;mso-position-horizontal-relative:char;mso-position-vertical-relative:line" coordorigin="0,0" coordsize="7419,29">
            <v:group style="position:absolute;left:14;top:14;width:7390;height:2" coordorigin="14,14" coordsize="7390,2">
              <v:shape style="position:absolute;left:14;top:14;width:7390;height:2" coordorigin="14,14" coordsize="7390,0" path="m14,14l7404,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6"/>
          <w:szCs w:val="6"/>
        </w:rPr>
      </w:pPr>
    </w:p>
    <w:p>
      <w:pPr>
        <w:spacing w:line="364" w:lineRule="auto" w:before="34"/>
        <w:ind w:left="1200" w:right="946"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99"/>
          <w:sz w:val="21"/>
          <w:szCs w:val="21"/>
        </w:rPr>
        <w:t> </w:t>
      </w:r>
      <w:r>
        <w:rPr>
          <w:rFonts w:ascii="宋体" w:hAnsi="宋体" w:cs="宋体" w:eastAsia="宋体" w:hint="default"/>
          <w:sz w:val="21"/>
          <w:szCs w:val="21"/>
        </w:rPr>
        <w:t>经复核，本年期末无形资产的使用寿命及摊销方法与以前估计未有不同。</w:t>
      </w:r>
    </w:p>
    <w:p>
      <w:pPr>
        <w:spacing w:after="0" w:line="364" w:lineRule="auto"/>
        <w:jc w:val="left"/>
        <w:rPr>
          <w:rFonts w:ascii="宋体" w:hAnsi="宋体" w:cs="宋体" w:eastAsia="宋体" w:hint="default"/>
          <w:sz w:val="21"/>
          <w:szCs w:val="21"/>
        </w:rPr>
        <w:sectPr>
          <w:pgSz w:w="11910" w:h="16840"/>
          <w:pgMar w:header="877" w:footer="976" w:top="1100" w:bottom="1160" w:left="1680" w:right="1340"/>
        </w:sectPr>
      </w:pPr>
    </w:p>
    <w:p>
      <w:pPr>
        <w:spacing w:line="240" w:lineRule="auto" w:before="8"/>
        <w:rPr>
          <w:rFonts w:ascii="宋体" w:hAnsi="宋体" w:cs="宋体" w:eastAsia="宋体" w:hint="default"/>
          <w:sz w:val="27"/>
          <w:szCs w:val="27"/>
        </w:rPr>
      </w:pPr>
    </w:p>
    <w:p>
      <w:pPr>
        <w:tabs>
          <w:tab w:pos="1271" w:val="left" w:leader="none"/>
        </w:tabs>
        <w:spacing w:line="333" w:lineRule="exact" w:before="0"/>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使用寿命不确定的无形资产的判断依据：</w:t>
      </w:r>
      <w:r>
        <w:rPr>
          <w:rFonts w:ascii="Microsoft JhengHei" w:hAnsi="Microsoft JhengHei" w:cs="Microsoft JhengHei" w:eastAsia="Microsoft JhengHei" w:hint="default"/>
          <w:sz w:val="21"/>
          <w:szCs w:val="21"/>
        </w:rPr>
      </w:r>
    </w:p>
    <w:p>
      <w:pPr>
        <w:spacing w:line="369" w:lineRule="auto" w:before="119"/>
        <w:ind w:left="1200" w:right="2186" w:firstLine="0"/>
        <w:jc w:val="left"/>
        <w:rPr>
          <w:rFonts w:ascii="宋体" w:hAnsi="宋体" w:cs="宋体" w:eastAsia="宋体" w:hint="default"/>
          <w:sz w:val="21"/>
          <w:szCs w:val="21"/>
        </w:rPr>
      </w:pPr>
      <w:r>
        <w:rPr>
          <w:rFonts w:ascii="宋体" w:hAnsi="宋体" w:cs="宋体" w:eastAsia="宋体" w:hint="default"/>
          <w:sz w:val="21"/>
          <w:szCs w:val="21"/>
        </w:rPr>
        <w:t>本公司对使用寿命不确定的无形资产的使用寿命进行复核。</w:t>
      </w:r>
      <w:r>
        <w:rPr>
          <w:rFonts w:ascii="宋体" w:hAnsi="宋体" w:cs="宋体" w:eastAsia="宋体" w:hint="default"/>
          <w:w w:val="99"/>
          <w:sz w:val="21"/>
          <w:szCs w:val="21"/>
        </w:rPr>
        <w:t> </w:t>
      </w:r>
      <w:r>
        <w:rPr>
          <w:rFonts w:ascii="宋体" w:hAnsi="宋体" w:cs="宋体" w:eastAsia="宋体" w:hint="default"/>
          <w:sz w:val="21"/>
          <w:szCs w:val="21"/>
        </w:rPr>
        <w:t>经复核，该类无形资产的使用寿命仍为不确定。</w:t>
      </w:r>
    </w:p>
    <w:p>
      <w:pPr>
        <w:spacing w:line="240" w:lineRule="auto" w:before="5"/>
        <w:rPr>
          <w:rFonts w:ascii="宋体" w:hAnsi="宋体" w:cs="宋体" w:eastAsia="宋体" w:hint="default"/>
          <w:sz w:val="26"/>
          <w:szCs w:val="26"/>
        </w:rPr>
      </w:pPr>
    </w:p>
    <w:p>
      <w:pPr>
        <w:tabs>
          <w:tab w:pos="1271" w:val="left" w:leader="none"/>
        </w:tabs>
        <w:spacing w:line="440" w:lineRule="exact" w:before="0"/>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4</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无形资产减值准备的计提</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99"/>
          <w:sz w:val="21"/>
          <w:szCs w:val="21"/>
        </w:rPr>
        <w:t> </w:t>
      </w:r>
      <w:r>
        <w:rPr>
          <w:rFonts w:ascii="宋体" w:hAnsi="宋体" w:cs="宋体" w:eastAsia="宋体" w:hint="default"/>
          <w:sz w:val="21"/>
          <w:szCs w:val="21"/>
        </w:rPr>
        <w:t>对于使用寿命不确定的无形资产，每期末进行减值测试。</w:t>
      </w:r>
    </w:p>
    <w:p>
      <w:pPr>
        <w:spacing w:line="350" w:lineRule="auto" w:before="106"/>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对无形资产进行减值测试，估计其可收回金额。有迹象表明一项无形资产可能发生</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减值的，公司以单项无形资产为基础估计其可收回金额。公司难以对单项资产的可</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收回金额进行估计的，以该无形资产所属的资产组为基础确定无形资产组的可收回</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金额。</w:t>
      </w:r>
    </w:p>
    <w:p>
      <w:pPr>
        <w:spacing w:line="360" w:lineRule="auto" w:before="67"/>
        <w:ind w:left="1200" w:right="113" w:firstLine="0"/>
        <w:jc w:val="left"/>
        <w:rPr>
          <w:rFonts w:ascii="宋体" w:hAnsi="宋体" w:cs="宋体" w:eastAsia="宋体" w:hint="default"/>
          <w:sz w:val="21"/>
          <w:szCs w:val="21"/>
        </w:rPr>
      </w:pPr>
      <w:r>
        <w:rPr>
          <w:rFonts w:ascii="宋体" w:hAnsi="宋体" w:cs="宋体" w:eastAsia="宋体" w:hint="default"/>
          <w:spacing w:val="5"/>
          <w:sz w:val="21"/>
          <w:szCs w:val="21"/>
        </w:rPr>
        <w:t>可收回金额根据无形资产的公允价值减去处置费用后的净额与无形资产预计未来</w:t>
      </w:r>
      <w:r>
        <w:rPr>
          <w:rFonts w:ascii="宋体" w:hAnsi="宋体" w:cs="宋体" w:eastAsia="宋体" w:hint="default"/>
          <w:w w:val="99"/>
          <w:sz w:val="21"/>
          <w:szCs w:val="21"/>
        </w:rPr>
        <w:t> </w:t>
      </w:r>
      <w:r>
        <w:rPr>
          <w:rFonts w:ascii="宋体" w:hAnsi="宋体" w:cs="宋体" w:eastAsia="宋体" w:hint="default"/>
          <w:sz w:val="21"/>
          <w:szCs w:val="21"/>
        </w:rPr>
        <w:t>现金流量的现值两者之间较高者确定。</w:t>
      </w:r>
      <w:r>
        <w:rPr>
          <w:rFonts w:ascii="宋体" w:hAnsi="宋体" w:cs="宋体" w:eastAsia="宋体" w:hint="default"/>
          <w:w w:val="99"/>
          <w:sz w:val="21"/>
          <w:szCs w:val="21"/>
        </w:rPr>
        <w:t> </w:t>
      </w:r>
      <w:r>
        <w:rPr>
          <w:rFonts w:ascii="宋体" w:hAnsi="宋体" w:cs="宋体" w:eastAsia="宋体" w:hint="default"/>
          <w:w w:val="95"/>
          <w:sz w:val="21"/>
          <w:szCs w:val="21"/>
        </w:rPr>
        <w:t>当无形资产的可收回金额低于其账面价值的，将无形资产的账面价值减记至可收回</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金额，减记的金额确认为无形资产减值损失，计入当期损益，同时计提相应的无形</w:t>
      </w:r>
      <w:r>
        <w:rPr>
          <w:rFonts w:ascii="宋体" w:hAnsi="宋体" w:cs="宋体" w:eastAsia="宋体" w:hint="default"/>
          <w:sz w:val="21"/>
          <w:szCs w:val="21"/>
        </w:rPr>
      </w:r>
    </w:p>
    <w:p>
      <w:pPr>
        <w:spacing w:line="362" w:lineRule="auto" w:before="21"/>
        <w:ind w:left="1200" w:right="98" w:firstLine="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w w:val="99"/>
          <w:sz w:val="21"/>
          <w:szCs w:val="21"/>
        </w:rPr>
        <w:t> </w:t>
      </w:r>
      <w:r>
        <w:rPr>
          <w:rFonts w:ascii="宋体" w:hAnsi="宋体" w:cs="宋体" w:eastAsia="宋体" w:hint="default"/>
          <w:w w:val="95"/>
          <w:sz w:val="21"/>
          <w:szCs w:val="21"/>
        </w:rPr>
        <w:t>无形资产减值损失确认后，减值无形资产的折耗或者摊销费用在未来期间作相应调</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6"/>
          <w:sz w:val="21"/>
          <w:szCs w:val="21"/>
        </w:rPr>
        <w:t>整，以使该无形资产在剩余使用寿命内，系统地分摊调整后的无形资产账面价值（扣</w:t>
      </w:r>
      <w:r>
        <w:rPr>
          <w:rFonts w:ascii="宋体" w:hAnsi="宋体" w:cs="宋体" w:eastAsia="宋体" w:hint="default"/>
          <w:w w:val="99"/>
          <w:sz w:val="21"/>
          <w:szCs w:val="21"/>
        </w:rPr>
        <w:t> </w:t>
      </w:r>
      <w:r>
        <w:rPr>
          <w:rFonts w:ascii="宋体" w:hAnsi="宋体" w:cs="宋体" w:eastAsia="宋体" w:hint="default"/>
          <w:spacing w:val="-13"/>
          <w:w w:val="99"/>
          <w:sz w:val="21"/>
          <w:szCs w:val="21"/>
        </w:rPr>
        <w:t>除预计净残值）。</w:t>
      </w:r>
      <w:r>
        <w:rPr>
          <w:rFonts w:ascii="宋体" w:hAnsi="宋体" w:cs="宋体" w:eastAsia="宋体" w:hint="default"/>
          <w:spacing w:val="-13"/>
          <w:sz w:val="21"/>
          <w:szCs w:val="21"/>
        </w:rPr>
      </w:r>
    </w:p>
    <w:p>
      <w:pPr>
        <w:spacing w:before="57"/>
        <w:ind w:left="743" w:right="300" w:firstLine="456"/>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1271" w:val="left" w:leader="none"/>
        </w:tabs>
        <w:spacing w:before="0"/>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5</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划分公司内部研究开发项目的研究阶段和开发阶段具体标准</w:t>
      </w:r>
      <w:r>
        <w:rPr>
          <w:rFonts w:ascii="Microsoft JhengHei" w:hAnsi="Microsoft JhengHei" w:cs="Microsoft JhengHei" w:eastAsia="Microsoft JhengHei" w:hint="default"/>
          <w:sz w:val="21"/>
          <w:szCs w:val="21"/>
        </w:rPr>
      </w:r>
    </w:p>
    <w:p>
      <w:pPr>
        <w:spacing w:line="367" w:lineRule="auto" w:before="143"/>
        <w:ind w:left="1200" w:right="300" w:firstLine="0"/>
        <w:jc w:val="left"/>
        <w:rPr>
          <w:rFonts w:ascii="宋体" w:hAnsi="宋体" w:cs="宋体" w:eastAsia="宋体" w:hint="default"/>
          <w:sz w:val="21"/>
          <w:szCs w:val="21"/>
        </w:rPr>
      </w:pP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99"/>
          <w:sz w:val="21"/>
          <w:szCs w:val="21"/>
        </w:rPr>
        <w:t> </w:t>
      </w:r>
      <w:r>
        <w:rPr>
          <w:rFonts w:ascii="宋体" w:hAnsi="宋体" w:cs="宋体" w:eastAsia="宋体" w:hint="default"/>
          <w:w w:val="95"/>
          <w:sz w:val="21"/>
          <w:szCs w:val="21"/>
        </w:rPr>
        <w:t>研究阶段：为获取并理解新的科学或技术知识等而进行的独创性的有计划调查、研</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究活动的阶段。</w:t>
      </w:r>
      <w:r>
        <w:rPr>
          <w:rFonts w:ascii="宋体" w:hAnsi="宋体" w:cs="宋体" w:eastAsia="宋体" w:hint="default"/>
          <w:w w:val="99"/>
          <w:sz w:val="21"/>
          <w:szCs w:val="21"/>
        </w:rPr>
        <w:t> </w:t>
      </w:r>
      <w:r>
        <w:rPr>
          <w:rFonts w:ascii="宋体" w:hAnsi="宋体" w:cs="宋体" w:eastAsia="宋体" w:hint="default"/>
          <w:w w:val="95"/>
          <w:sz w:val="21"/>
          <w:szCs w:val="21"/>
        </w:rPr>
        <w:t>开发阶段：在进行商业性生产或使用前，将研究成果或其他知识应用于某项计划或</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设计，以生产出新的或具有实质性改进的材料、装置、产品等活动的阶段。</w:t>
      </w:r>
    </w:p>
    <w:p>
      <w:pPr>
        <w:spacing w:line="240" w:lineRule="auto" w:before="0"/>
        <w:rPr>
          <w:rFonts w:ascii="宋体" w:hAnsi="宋体" w:cs="宋体" w:eastAsia="宋体" w:hint="default"/>
          <w:sz w:val="20"/>
          <w:szCs w:val="20"/>
        </w:rPr>
      </w:pPr>
    </w:p>
    <w:p>
      <w:pPr>
        <w:tabs>
          <w:tab w:pos="1271" w:val="left" w:leader="none"/>
        </w:tabs>
        <w:spacing w:line="331" w:lineRule="auto" w:before="144"/>
        <w:ind w:left="1200" w:right="735"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6</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开发阶段支出符合资本化的具体标准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spacing w:before="87"/>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148"/>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before="148"/>
        <w:ind w:left="120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）无形资产产生经济利益的方式，包括能够证明运用该无形资产生产的产品存</w:t>
      </w:r>
    </w:p>
    <w:p>
      <w:pPr>
        <w:spacing w:after="0"/>
        <w:jc w:val="left"/>
        <w:rPr>
          <w:rFonts w:ascii="宋体" w:hAnsi="宋体" w:cs="宋体" w:eastAsia="宋体" w:hint="default"/>
          <w:sz w:val="21"/>
          <w:szCs w:val="21"/>
        </w:rPr>
        <w:sectPr>
          <w:footerReference w:type="default" r:id="rId39"/>
          <w:pgSz w:w="11910" w:h="16840"/>
          <w:pgMar w:footer="976" w:header="877" w:top="1100" w:bottom="1160" w:left="1680" w:right="1360"/>
          <w:pgNumType w:start="80"/>
        </w:sectPr>
      </w:pPr>
    </w:p>
    <w:p>
      <w:pPr>
        <w:spacing w:line="240" w:lineRule="auto" w:before="1"/>
        <w:rPr>
          <w:rFonts w:ascii="宋体" w:hAnsi="宋体" w:cs="宋体" w:eastAsia="宋体" w:hint="default"/>
          <w:sz w:val="29"/>
          <w:szCs w:val="29"/>
        </w:rPr>
      </w:pPr>
    </w:p>
    <w:p>
      <w:pPr>
        <w:spacing w:before="34"/>
        <w:ind w:left="1200" w:right="0" w:firstLine="0"/>
        <w:jc w:val="left"/>
        <w:rPr>
          <w:rFonts w:ascii="宋体" w:hAnsi="宋体" w:cs="宋体" w:eastAsia="宋体" w:hint="default"/>
          <w:sz w:val="21"/>
          <w:szCs w:val="21"/>
        </w:rPr>
      </w:pPr>
      <w:r>
        <w:rPr>
          <w:rFonts w:ascii="宋体" w:hAnsi="宋体" w:cs="宋体" w:eastAsia="宋体" w:hint="default"/>
          <w:sz w:val="21"/>
          <w:szCs w:val="21"/>
        </w:rPr>
        <w:t>在市场或无形资产自身存在市场，无形资产将在内部使用的，能够证明其有用性；</w:t>
      </w:r>
    </w:p>
    <w:p>
      <w:pPr>
        <w:spacing w:line="331" w:lineRule="auto" w:before="164"/>
        <w:ind w:left="1200" w:right="300" w:firstLine="0"/>
        <w:jc w:val="left"/>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4</w:t>
      </w:r>
      <w:r>
        <w:rPr>
          <w:rFonts w:ascii="宋体" w:hAnsi="宋体" w:cs="宋体" w:eastAsia="宋体" w:hint="default"/>
          <w:spacing w:val="2"/>
          <w:w w:val="95"/>
          <w:sz w:val="21"/>
          <w:szCs w:val="21"/>
        </w:rPr>
        <w:t>）有足够的技术、财务资源和其他资源支持，以完成该无形资产的开发，并有</w:t>
      </w:r>
      <w:r>
        <w:rPr>
          <w:rFonts w:ascii="宋体" w:hAnsi="宋体" w:cs="宋体" w:eastAsia="宋体" w:hint="default"/>
          <w:spacing w:val="27"/>
          <w:w w:val="95"/>
          <w:sz w:val="21"/>
          <w:szCs w:val="21"/>
        </w:rPr>
        <w:t> </w:t>
      </w:r>
      <w:r>
        <w:rPr>
          <w:rFonts w:ascii="宋体" w:hAnsi="宋体" w:cs="宋体" w:eastAsia="宋体" w:hint="default"/>
          <w:spacing w:val="27"/>
          <w:w w:val="95"/>
          <w:sz w:val="21"/>
          <w:szCs w:val="21"/>
        </w:rPr>
      </w:r>
      <w:r>
        <w:rPr>
          <w:rFonts w:ascii="宋体" w:hAnsi="宋体" w:cs="宋体" w:eastAsia="宋体" w:hint="default"/>
          <w:sz w:val="21"/>
          <w:szCs w:val="21"/>
        </w:rPr>
        <w:t>能力使用或出售该无形资产；</w:t>
      </w:r>
    </w:p>
    <w:p>
      <w:pPr>
        <w:spacing w:line="355" w:lineRule="auto" w:before="84"/>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r>
        <w:rPr>
          <w:rFonts w:ascii="宋体" w:hAnsi="宋体" w:cs="宋体" w:eastAsia="宋体" w:hint="default"/>
          <w:w w:val="99"/>
          <w:sz w:val="21"/>
          <w:szCs w:val="21"/>
        </w:rPr>
        <w:t> </w:t>
      </w:r>
      <w:r>
        <w:rPr>
          <w:rFonts w:ascii="宋体" w:hAnsi="宋体" w:cs="宋体" w:eastAsia="宋体" w:hint="default"/>
          <w:spacing w:val="-3"/>
          <w:w w:val="95"/>
          <w:sz w:val="21"/>
          <w:szCs w:val="21"/>
        </w:rPr>
        <w:t>开发阶段的支出，若不满足上列条件的，于发生时计入当期损益。研究阶段的支出，</w:t>
      </w:r>
      <w:r>
        <w:rPr>
          <w:rFonts w:ascii="宋体" w:hAnsi="宋体" w:cs="宋体" w:eastAsia="宋体" w:hint="default"/>
          <w:spacing w:val="75"/>
          <w:w w:val="95"/>
          <w:sz w:val="21"/>
          <w:szCs w:val="21"/>
        </w:rPr>
        <w:t> </w:t>
      </w:r>
      <w:r>
        <w:rPr>
          <w:rFonts w:ascii="宋体" w:hAnsi="宋体" w:cs="宋体" w:eastAsia="宋体" w:hint="default"/>
          <w:spacing w:val="75"/>
          <w:w w:val="95"/>
          <w:sz w:val="21"/>
          <w:szCs w:val="21"/>
        </w:rPr>
      </w:r>
      <w:r>
        <w:rPr>
          <w:rFonts w:ascii="宋体" w:hAnsi="宋体" w:cs="宋体" w:eastAsia="宋体" w:hint="default"/>
          <w:sz w:val="21"/>
          <w:szCs w:val="21"/>
        </w:rPr>
        <w:t>在发生时计入当期损益。</w:t>
      </w:r>
    </w:p>
    <w:p>
      <w:pPr>
        <w:spacing w:line="240" w:lineRule="auto" w:before="0"/>
        <w:rPr>
          <w:rFonts w:ascii="宋体" w:hAnsi="宋体" w:cs="宋体" w:eastAsia="宋体" w:hint="default"/>
          <w:sz w:val="20"/>
          <w:szCs w:val="20"/>
        </w:rPr>
      </w:pPr>
    </w:p>
    <w:p>
      <w:pPr>
        <w:tabs>
          <w:tab w:pos="981" w:val="left" w:leader="none"/>
        </w:tabs>
        <w:spacing w:before="176"/>
        <w:ind w:left="105" w:right="30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10"/>
          <w:sz w:val="21"/>
          <w:szCs w:val="21"/>
        </w:rPr>
        <w:t>(十四)</w:t>
        <w:tab/>
        <w:t>长期待摊费用</w:t>
      </w:r>
      <w:r>
        <w:rPr>
          <w:rFonts w:ascii="Microsoft JhengHei" w:hAnsi="Microsoft JhengHei" w:cs="Microsoft JhengHei" w:eastAsia="Microsoft JhengHei" w:hint="default"/>
          <w:spacing w:val="1"/>
          <w:sz w:val="21"/>
          <w:szCs w:val="21"/>
        </w:rPr>
      </w:r>
    </w:p>
    <w:p>
      <w:pPr>
        <w:spacing w:line="350" w:lineRule="auto" w:before="140"/>
        <w:ind w:left="1200" w:right="105" w:firstLine="0"/>
        <w:jc w:val="left"/>
        <w:rPr>
          <w:rFonts w:ascii="宋体" w:hAnsi="宋体" w:cs="宋体" w:eastAsia="宋体" w:hint="default"/>
          <w:sz w:val="21"/>
          <w:szCs w:val="21"/>
        </w:rPr>
      </w:pPr>
      <w:r>
        <w:rPr>
          <w:rFonts w:ascii="宋体" w:hAnsi="宋体" w:cs="宋体" w:eastAsia="宋体" w:hint="default"/>
          <w:spacing w:val="5"/>
          <w:sz w:val="21"/>
          <w:szCs w:val="21"/>
        </w:rPr>
        <w:t>长期待摊费用为已经发生但应由本期和以后各期负担的分摊期限在一年以上</w:t>
      </w:r>
      <w:r>
        <w:rPr>
          <w:rFonts w:ascii="宋体" w:hAnsi="宋体" w:cs="宋体" w:eastAsia="宋体" w:hint="default"/>
          <w:spacing w:val="-85"/>
          <w:sz w:val="21"/>
          <w:szCs w:val="21"/>
        </w:rPr>
        <w:t> </w:t>
      </w:r>
      <w:r>
        <w:rPr>
          <w:rFonts w:ascii="宋体" w:hAnsi="宋体" w:cs="宋体" w:eastAsia="宋体" w:hint="default"/>
          <w:spacing w:val="3"/>
          <w:sz w:val="21"/>
          <w:szCs w:val="21"/>
        </w:rPr>
        <w:t>的各</w:t>
      </w:r>
      <w:r>
        <w:rPr>
          <w:rFonts w:ascii="宋体" w:hAnsi="宋体" w:cs="宋体" w:eastAsia="宋体" w:hint="default"/>
          <w:w w:val="99"/>
          <w:sz w:val="21"/>
          <w:szCs w:val="21"/>
        </w:rPr>
        <w:t> </w:t>
      </w:r>
      <w:r>
        <w:rPr>
          <w:rFonts w:ascii="宋体" w:hAnsi="宋体" w:cs="宋体" w:eastAsia="宋体" w:hint="default"/>
          <w:sz w:val="21"/>
          <w:szCs w:val="21"/>
        </w:rPr>
        <w:t>项费用。</w:t>
      </w:r>
    </w:p>
    <w:p>
      <w:pPr>
        <w:tabs>
          <w:tab w:pos="1799" w:val="left" w:leader="none"/>
        </w:tabs>
        <w:spacing w:line="333" w:lineRule="auto" w:before="1"/>
        <w:ind w:left="1200" w:right="4305" w:firstLine="6"/>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1</w:t>
      </w:r>
      <w:r>
        <w:rPr>
          <w:rFonts w:ascii="Microsoft JhengHei" w:hAnsi="Microsoft JhengHei" w:cs="Microsoft JhengHei" w:eastAsia="Microsoft JhengHei" w:hint="default"/>
          <w:b/>
          <w:bCs/>
          <w:spacing w:val="-4"/>
          <w:sz w:val="21"/>
          <w:szCs w:val="21"/>
        </w:rPr>
        <w:t>、</w:t>
        <w:tab/>
      </w:r>
      <w:r>
        <w:rPr>
          <w:rFonts w:ascii="Microsoft JhengHei" w:hAnsi="Microsoft JhengHei" w:cs="Microsoft JhengHei" w:eastAsia="Microsoft JhengHei" w:hint="default"/>
          <w:b/>
          <w:bCs/>
          <w:sz w:val="21"/>
          <w:szCs w:val="21"/>
        </w:rPr>
        <w:t>摊销方法</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长期待摊费用在受益期内平均摊销。</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799" w:val="left" w:leader="none"/>
        </w:tabs>
        <w:spacing w:before="0"/>
        <w:ind w:left="1206"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w:t>
      </w:r>
      <w:r>
        <w:rPr>
          <w:rFonts w:ascii="Microsoft JhengHei" w:hAnsi="Microsoft JhengHei" w:cs="Microsoft JhengHei" w:eastAsia="Microsoft JhengHei" w:hint="default"/>
          <w:b/>
          <w:bCs/>
          <w:spacing w:val="-4"/>
          <w:sz w:val="21"/>
          <w:szCs w:val="21"/>
        </w:rPr>
        <w:t>、</w:t>
        <w:tab/>
      </w:r>
      <w:r>
        <w:rPr>
          <w:rFonts w:ascii="Microsoft JhengHei" w:hAnsi="Microsoft JhengHei" w:cs="Microsoft JhengHei" w:eastAsia="Microsoft JhengHei" w:hint="default"/>
          <w:b/>
          <w:bCs/>
          <w:sz w:val="21"/>
          <w:szCs w:val="21"/>
        </w:rPr>
        <w:t>摊销年限</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199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01.1pt;height:1.45pt;mso-position-horizontal-relative:char;mso-position-vertical-relative:line" coordorigin="0,0" coordsize="6022,29">
            <v:group style="position:absolute;left:14;top:14;width:5993;height:2" coordorigin="14,14" coordsize="5993,2">
              <v:shape style="position:absolute;left:14;top:14;width:5993;height:2" coordorigin="14,14" coordsize="5993,0" path="m14,14l6007,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6280" w:val="left" w:leader="none"/>
        </w:tabs>
        <w:spacing w:before="145"/>
        <w:ind w:left="3374" w:right="300" w:firstLine="0"/>
        <w:jc w:val="left"/>
        <w:rPr>
          <w:rFonts w:ascii="宋体" w:hAnsi="宋体" w:cs="宋体" w:eastAsia="宋体" w:hint="default"/>
          <w:sz w:val="18"/>
          <w:szCs w:val="18"/>
        </w:rPr>
      </w:pPr>
      <w:r>
        <w:rPr>
          <w:rFonts w:ascii="宋体" w:hAnsi="宋体" w:cs="宋体" w:eastAsia="宋体" w:hint="default"/>
          <w:sz w:val="18"/>
          <w:szCs w:val="18"/>
        </w:rPr>
        <w:t>项  目</w:t>
        <w:tab/>
        <w:t>摊销年限</w:t>
      </w:r>
    </w:p>
    <w:p>
      <w:pPr>
        <w:spacing w:line="240" w:lineRule="auto" w:before="1"/>
        <w:rPr>
          <w:rFonts w:ascii="宋体" w:hAnsi="宋体" w:cs="宋体" w:eastAsia="宋体" w:hint="default"/>
          <w:sz w:val="7"/>
          <w:szCs w:val="7"/>
        </w:rPr>
      </w:pPr>
    </w:p>
    <w:p>
      <w:pPr>
        <w:spacing w:line="28" w:lineRule="exact"/>
        <w:ind w:left="199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01.1pt;height:1.45pt;mso-position-horizontal-relative:char;mso-position-vertical-relative:line" coordorigin="0,0" coordsize="6022,29">
            <v:group style="position:absolute;left:14;top:14;width:5993;height:2" coordorigin="14,14" coordsize="5993,2">
              <v:shape style="position:absolute;left:14;top:14;width:5993;height:2" coordorigin="14,14" coordsize="5993,0" path="m14,14l6007,14e" filled="false" stroked="true" strokeweight="1.44pt" strokecolor="#000000">
                <v:path arrowok="t"/>
              </v:shape>
            </v:group>
          </v:group>
        </w:pict>
      </w:r>
      <w:r>
        <w:rPr>
          <w:rFonts w:ascii="宋体" w:hAnsi="宋体" w:cs="宋体" w:eastAsia="宋体" w:hint="default"/>
          <w:position w:val="0"/>
          <w:sz w:val="2"/>
          <w:szCs w:val="2"/>
        </w:rPr>
      </w:r>
    </w:p>
    <w:p>
      <w:pPr>
        <w:tabs>
          <w:tab w:pos="6606" w:val="left" w:leader="none"/>
        </w:tabs>
        <w:spacing w:before="143"/>
        <w:ind w:left="1036" w:right="0" w:firstLine="0"/>
        <w:jc w:val="center"/>
        <w:rPr>
          <w:rFonts w:ascii="宋体" w:hAnsi="宋体" w:cs="宋体" w:eastAsia="宋体" w:hint="default"/>
          <w:sz w:val="18"/>
          <w:szCs w:val="18"/>
        </w:rPr>
      </w:pPr>
      <w:r>
        <w:rPr>
          <w:rFonts w:ascii="宋体" w:hAnsi="宋体" w:cs="宋体" w:eastAsia="宋体" w:hint="default"/>
          <w:sz w:val="18"/>
          <w:szCs w:val="18"/>
        </w:rPr>
        <w:t>信息披露费</w:t>
        <w:tab/>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6"/>
          <w:szCs w:val="6"/>
        </w:rPr>
      </w:pPr>
    </w:p>
    <w:p>
      <w:pPr>
        <w:spacing w:line="28" w:lineRule="exact"/>
        <w:ind w:left="199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01.1pt;height:1.45pt;mso-position-horizontal-relative:char;mso-position-vertical-relative:line" coordorigin="0,0" coordsize="6022,29">
            <v:group style="position:absolute;left:14;top:14;width:5993;height:2" coordorigin="14,14" coordsize="5993,2">
              <v:shape style="position:absolute;left:14;top:14;width:5993;height:2" coordorigin="14,14" coordsize="5993,0" path="m14,14l6007,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875" w:val="left" w:leader="none"/>
        </w:tabs>
        <w:spacing w:line="333" w:lineRule="exact" w:before="0"/>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十五</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tabs>
          <w:tab w:pos="1271" w:val="left" w:leader="none"/>
        </w:tabs>
        <w:spacing w:line="345" w:lineRule="auto" w:before="73"/>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销售商品收入确认时间的具体判断标准</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公司已将商品所有权上的主要风险和报酬转移给购买方；公司既没有保留与所有权</w:t>
      </w:r>
      <w:r>
        <w:rPr>
          <w:rFonts w:ascii="宋体" w:hAnsi="宋体" w:cs="宋体" w:eastAsia="宋体" w:hint="default"/>
          <w:w w:val="99"/>
          <w:sz w:val="21"/>
          <w:szCs w:val="21"/>
        </w:rPr>
        <w:t> </w:t>
      </w:r>
      <w:r>
        <w:rPr>
          <w:rFonts w:ascii="宋体" w:hAnsi="宋体" w:cs="宋体" w:eastAsia="宋体" w:hint="default"/>
          <w:w w:val="95"/>
          <w:sz w:val="21"/>
          <w:szCs w:val="21"/>
        </w:rPr>
        <w:t>相联系的继续管理权，也没有对已售出的商品实施有效控制；收入的金额能够可靠</w:t>
      </w:r>
      <w:r>
        <w:rPr>
          <w:rFonts w:ascii="宋体" w:hAnsi="宋体" w:cs="宋体" w:eastAsia="宋体" w:hint="default"/>
          <w:w w:val="99"/>
          <w:sz w:val="21"/>
          <w:szCs w:val="21"/>
        </w:rPr>
        <w:t> </w:t>
      </w:r>
      <w:r>
        <w:rPr>
          <w:rFonts w:ascii="宋体" w:hAnsi="宋体" w:cs="宋体" w:eastAsia="宋体" w:hint="default"/>
          <w:w w:val="95"/>
          <w:sz w:val="21"/>
          <w:szCs w:val="21"/>
        </w:rPr>
        <w:t>地计量；相关的经济利益很可能流入企业；相关的已发生或将发生的成本能够可靠</w:t>
      </w:r>
      <w:r>
        <w:rPr>
          <w:rFonts w:ascii="宋体" w:hAnsi="宋体" w:cs="宋体" w:eastAsia="宋体" w:hint="default"/>
          <w:w w:val="99"/>
          <w:sz w:val="21"/>
          <w:szCs w:val="21"/>
        </w:rPr>
        <w:t> </w:t>
      </w:r>
      <w:r>
        <w:rPr>
          <w:rFonts w:ascii="宋体" w:hAnsi="宋体" w:cs="宋体" w:eastAsia="宋体" w:hint="default"/>
          <w:sz w:val="21"/>
          <w:szCs w:val="21"/>
        </w:rPr>
        <w:t>地计量时，确认商品销售收入实现。</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1271" w:val="left" w:leader="none"/>
        </w:tabs>
        <w:spacing w:line="340" w:lineRule="auto" w:before="0"/>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确认让渡资产使用权收入的依据</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与交易相关的经济利益很可能流入企业，收入的金额能够可靠地计量时。分别下列</w:t>
      </w:r>
      <w:r>
        <w:rPr>
          <w:rFonts w:ascii="宋体" w:hAnsi="宋体" w:cs="宋体" w:eastAsia="宋体" w:hint="default"/>
          <w:w w:val="99"/>
          <w:sz w:val="21"/>
          <w:szCs w:val="21"/>
        </w:rPr>
        <w:t> </w:t>
      </w:r>
      <w:r>
        <w:rPr>
          <w:rFonts w:ascii="宋体" w:hAnsi="宋体" w:cs="宋体" w:eastAsia="宋体" w:hint="default"/>
          <w:sz w:val="21"/>
          <w:szCs w:val="21"/>
        </w:rPr>
        <w:t>情况确定让渡资产使用权收入金额：</w:t>
      </w:r>
    </w:p>
    <w:p>
      <w:pPr>
        <w:spacing w:before="78"/>
        <w:ind w:left="1200" w:right="1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48"/>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tabs>
          <w:tab w:pos="875" w:val="left" w:leader="none"/>
        </w:tabs>
        <w:spacing w:before="0"/>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十六</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877" w:footer="976" w:top="1100" w:bottom="1160" w:left="1680" w:right="1360"/>
        </w:sectPr>
      </w:pPr>
    </w:p>
    <w:p>
      <w:pPr>
        <w:spacing w:line="240" w:lineRule="auto" w:before="15"/>
        <w:rPr>
          <w:rFonts w:ascii="Microsoft JhengHei" w:hAnsi="Microsoft JhengHei" w:cs="Microsoft JhengHei" w:eastAsia="Microsoft JhengHei" w:hint="default"/>
          <w:b/>
          <w:bCs/>
          <w:sz w:val="21"/>
          <w:szCs w:val="21"/>
        </w:rPr>
      </w:pPr>
    </w:p>
    <w:p>
      <w:pPr>
        <w:tabs>
          <w:tab w:pos="1271" w:val="left" w:leader="none"/>
        </w:tabs>
        <w:spacing w:line="333" w:lineRule="exact" w:before="0"/>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p>
      <w:pPr>
        <w:spacing w:line="350" w:lineRule="auto" w:before="140"/>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政府补助，是本公司从政府无偿取得的货币性资产与非货币性资产。分为与资产相</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关的政府补助和与收益相关的政府补助。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1271" w:val="left" w:leader="none"/>
        </w:tabs>
        <w:spacing w:line="340" w:lineRule="auto" w:before="0"/>
        <w:ind w:left="1200" w:right="300"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会计处理方法</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与购建固定资产、无形资产等长期资产相关的政府补助，确认为递延收益，按照所</w:t>
      </w:r>
      <w:r>
        <w:rPr>
          <w:rFonts w:ascii="宋体" w:hAnsi="宋体" w:cs="宋体" w:eastAsia="宋体" w:hint="default"/>
          <w:w w:val="99"/>
          <w:sz w:val="21"/>
          <w:szCs w:val="21"/>
        </w:rPr>
        <w:t> </w:t>
      </w:r>
      <w:r>
        <w:rPr>
          <w:rFonts w:ascii="宋体" w:hAnsi="宋体" w:cs="宋体" w:eastAsia="宋体" w:hint="default"/>
          <w:sz w:val="21"/>
          <w:szCs w:val="21"/>
        </w:rPr>
        <w:t>建造或购买的资产使用年限分期计入营业外收入；</w:t>
      </w:r>
    </w:p>
    <w:p>
      <w:pPr>
        <w:spacing w:line="348" w:lineRule="auto" w:before="78"/>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与收益相关的政府补助，用于补偿企业以后期间的相关费用或损失的，取得时确认</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为递延收益，在确认相关费用的期间计入当期营业外收入；用于补偿企业已发生的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相关费用或损失的，取得时直接计入当期营业外收入。</w:t>
      </w:r>
    </w:p>
    <w:p>
      <w:pPr>
        <w:spacing w:line="240" w:lineRule="auto" w:before="0"/>
        <w:rPr>
          <w:rFonts w:ascii="宋体" w:hAnsi="宋体" w:cs="宋体" w:eastAsia="宋体" w:hint="default"/>
          <w:sz w:val="20"/>
          <w:szCs w:val="20"/>
        </w:rPr>
      </w:pPr>
    </w:p>
    <w:p>
      <w:pPr>
        <w:tabs>
          <w:tab w:pos="875" w:val="left" w:leader="none"/>
        </w:tabs>
        <w:spacing w:line="340" w:lineRule="auto" w:before="163"/>
        <w:ind w:left="736" w:right="147" w:hanging="625"/>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十七</w:t>
      </w:r>
      <w:r>
        <w:rPr>
          <w:rFonts w:ascii="Times New Roman" w:hAnsi="Times New Roman" w:cs="Times New Roman" w:eastAsia="Times New Roman" w:hint="default"/>
          <w:b/>
          <w:bCs/>
          <w:w w:val="95"/>
          <w:sz w:val="21"/>
          <w:szCs w:val="21"/>
        </w:rPr>
        <w:t>)</w:t>
        <w:tab/>
        <w:tab/>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对于可抵扣暂时性差异确认递延所得税资产，以未来期间很可能取得的用来抵扣可抵扣</w:t>
      </w:r>
      <w:r>
        <w:rPr>
          <w:rFonts w:ascii="宋体" w:hAnsi="宋体" w:cs="宋体" w:eastAsia="宋体" w:hint="default"/>
          <w:w w:val="99"/>
          <w:sz w:val="21"/>
          <w:szCs w:val="21"/>
        </w:rPr>
        <w:t> </w:t>
      </w:r>
      <w:r>
        <w:rPr>
          <w:rFonts w:ascii="宋体" w:hAnsi="宋体" w:cs="宋体" w:eastAsia="宋体" w:hint="default"/>
          <w:sz w:val="21"/>
          <w:szCs w:val="21"/>
        </w:rPr>
        <w:t>暂时性差异的应纳税所得额为限。</w:t>
      </w:r>
    </w:p>
    <w:p>
      <w:pPr>
        <w:spacing w:line="364" w:lineRule="auto" w:before="76"/>
        <w:ind w:left="736" w:right="130" w:firstLine="0"/>
        <w:jc w:val="left"/>
        <w:rPr>
          <w:rFonts w:ascii="宋体" w:hAnsi="宋体" w:cs="宋体" w:eastAsia="宋体" w:hint="default"/>
          <w:sz w:val="21"/>
          <w:szCs w:val="21"/>
        </w:rPr>
      </w:pPr>
      <w:r>
        <w:rPr>
          <w:rFonts w:ascii="宋体" w:hAnsi="宋体" w:cs="宋体" w:eastAsia="宋体" w:hint="default"/>
          <w:sz w:val="21"/>
          <w:szCs w:val="21"/>
        </w:rPr>
        <w:t>对于应纳税暂时性差异，除特殊情况外，确认递延所得税负债。</w:t>
      </w:r>
      <w:r>
        <w:rPr>
          <w:rFonts w:ascii="宋体" w:hAnsi="宋体" w:cs="宋体" w:eastAsia="宋体" w:hint="default"/>
          <w:w w:val="99"/>
          <w:sz w:val="21"/>
          <w:szCs w:val="21"/>
        </w:rPr>
        <w:t> </w:t>
      </w:r>
      <w:r>
        <w:rPr>
          <w:rFonts w:ascii="宋体" w:hAnsi="宋体" w:cs="宋体" w:eastAsia="宋体" w:hint="default"/>
          <w:sz w:val="21"/>
          <w:szCs w:val="21"/>
        </w:rPr>
        <w:t>不确认递延所得税资产或递延所得税负债的特殊情况包括：商誉的初始确认；除企业合</w:t>
      </w:r>
      <w:r>
        <w:rPr>
          <w:rFonts w:ascii="宋体" w:hAnsi="宋体" w:cs="宋体" w:eastAsia="宋体" w:hint="default"/>
          <w:w w:val="99"/>
          <w:sz w:val="21"/>
          <w:szCs w:val="21"/>
        </w:rPr>
        <w:t> </w:t>
      </w:r>
      <w:r>
        <w:rPr>
          <w:rFonts w:ascii="宋体" w:hAnsi="宋体" w:cs="宋体" w:eastAsia="宋体" w:hint="default"/>
          <w:sz w:val="21"/>
          <w:szCs w:val="21"/>
        </w:rPr>
        <w:t>并以外的发生时既不影响会计利润也不影响应纳税所得额（或可抵扣亏损）的其他交易</w:t>
      </w:r>
      <w:r>
        <w:rPr>
          <w:rFonts w:ascii="宋体" w:hAnsi="宋体" w:cs="宋体" w:eastAsia="宋体" w:hint="default"/>
          <w:w w:val="99"/>
          <w:sz w:val="21"/>
          <w:szCs w:val="21"/>
        </w:rPr>
        <w:t> </w:t>
      </w:r>
      <w:r>
        <w:rPr>
          <w:rFonts w:ascii="宋体" w:hAnsi="宋体" w:cs="宋体" w:eastAsia="宋体" w:hint="default"/>
          <w:sz w:val="21"/>
          <w:szCs w:val="21"/>
        </w:rPr>
        <w:t>或事项。</w:t>
      </w:r>
      <w:r>
        <w:rPr>
          <w:rFonts w:ascii="宋体" w:hAnsi="宋体" w:cs="宋体" w:eastAsia="宋体" w:hint="default"/>
          <w:w w:val="99"/>
          <w:sz w:val="21"/>
          <w:szCs w:val="21"/>
        </w:rPr>
        <w:t> </w:t>
      </w:r>
      <w:r>
        <w:rPr>
          <w:rFonts w:ascii="宋体" w:hAnsi="宋体" w:cs="宋体" w:eastAsia="宋体" w:hint="default"/>
          <w:sz w:val="21"/>
          <w:szCs w:val="21"/>
        </w:rPr>
        <w:t>当拥有以净额结算的法定权利，且意图以净额结算或取得资产、清偿负债同时进行时，</w:t>
      </w:r>
      <w:r>
        <w:rPr>
          <w:rFonts w:ascii="宋体" w:hAnsi="宋体" w:cs="宋体" w:eastAsia="宋体" w:hint="default"/>
          <w:w w:val="99"/>
          <w:sz w:val="21"/>
          <w:szCs w:val="21"/>
        </w:rPr>
        <w:t> </w:t>
      </w:r>
      <w:r>
        <w:rPr>
          <w:rFonts w:ascii="宋体" w:hAnsi="宋体" w:cs="宋体" w:eastAsia="宋体" w:hint="default"/>
          <w:sz w:val="21"/>
          <w:szCs w:val="21"/>
        </w:rPr>
        <w:t>当期所得税资产及当期所得税负债以抵销后的净额列报。</w:t>
      </w:r>
      <w:r>
        <w:rPr>
          <w:rFonts w:ascii="宋体" w:hAnsi="宋体" w:cs="宋体" w:eastAsia="宋体" w:hint="default"/>
          <w:w w:val="99"/>
          <w:sz w:val="21"/>
          <w:szCs w:val="21"/>
        </w:rPr>
        <w:t> </w:t>
      </w:r>
      <w:r>
        <w:rPr>
          <w:rFonts w:ascii="宋体" w:hAnsi="宋体" w:cs="宋体" w:eastAsia="宋体" w:hint="default"/>
          <w:sz w:val="21"/>
          <w:szCs w:val="21"/>
        </w:rPr>
        <w:t>当拥有以净额结算当期所得税资产及当期所得税负债的法定权利，且递延所得税资产及</w:t>
      </w:r>
      <w:r>
        <w:rPr>
          <w:rFonts w:ascii="宋体" w:hAnsi="宋体" w:cs="宋体" w:eastAsia="宋体" w:hint="default"/>
          <w:w w:val="99"/>
          <w:sz w:val="21"/>
          <w:szCs w:val="21"/>
        </w:rPr>
        <w:t> </w:t>
      </w:r>
      <w:r>
        <w:rPr>
          <w:rFonts w:ascii="宋体" w:hAnsi="宋体" w:cs="宋体" w:eastAsia="宋体" w:hint="default"/>
          <w:sz w:val="21"/>
          <w:szCs w:val="21"/>
        </w:rPr>
        <w:t>递延所得税负债是与同一税收征管部门对同一纳税主体征收的所得税相关或者是对不同</w:t>
      </w:r>
    </w:p>
    <w:p>
      <w:pPr>
        <w:spacing w:line="350" w:lineRule="auto" w:before="14"/>
        <w:ind w:left="736" w:right="147" w:firstLine="0"/>
        <w:jc w:val="both"/>
        <w:rPr>
          <w:rFonts w:ascii="宋体" w:hAnsi="宋体" w:cs="宋体" w:eastAsia="宋体" w:hint="default"/>
          <w:sz w:val="21"/>
          <w:szCs w:val="21"/>
        </w:rPr>
      </w:pPr>
      <w:r>
        <w:rPr>
          <w:rFonts w:ascii="宋体" w:hAnsi="宋体" w:cs="宋体" w:eastAsia="宋体" w:hint="default"/>
          <w:sz w:val="21"/>
          <w:szCs w:val="21"/>
        </w:rPr>
        <w:t>的纳税主体相关，但在未来每一具有重要性的递延所得税资产及负债转回的期间内，涉</w:t>
      </w:r>
      <w:r>
        <w:rPr>
          <w:rFonts w:ascii="宋体" w:hAnsi="宋体" w:cs="宋体" w:eastAsia="宋体" w:hint="default"/>
          <w:w w:val="99"/>
          <w:sz w:val="21"/>
          <w:szCs w:val="21"/>
        </w:rPr>
        <w:t> </w:t>
      </w:r>
      <w:r>
        <w:rPr>
          <w:rFonts w:ascii="宋体" w:hAnsi="宋体" w:cs="宋体" w:eastAsia="宋体" w:hint="default"/>
          <w:sz w:val="21"/>
          <w:szCs w:val="21"/>
        </w:rPr>
        <w:t>及的纳税主体意图以净额结算当期所得税资产和负债或是同时取得资产、清偿负债时，</w:t>
      </w:r>
      <w:r>
        <w:rPr>
          <w:rFonts w:ascii="宋体" w:hAnsi="宋体" w:cs="宋体" w:eastAsia="宋体" w:hint="default"/>
          <w:w w:val="99"/>
          <w:sz w:val="21"/>
          <w:szCs w:val="21"/>
        </w:rPr>
        <w:t> </w:t>
      </w:r>
      <w:r>
        <w:rPr>
          <w:rFonts w:ascii="宋体" w:hAnsi="宋体" w:cs="宋体" w:eastAsia="宋体" w:hint="default"/>
          <w:sz w:val="21"/>
          <w:szCs w:val="21"/>
        </w:rPr>
        <w:t>递延所得税资产及递延所得税负债以抵销后的净额列报。</w:t>
      </w:r>
    </w:p>
    <w:p>
      <w:pPr>
        <w:spacing w:line="240" w:lineRule="auto" w:before="0"/>
        <w:rPr>
          <w:rFonts w:ascii="宋体" w:hAnsi="宋体" w:cs="宋体" w:eastAsia="宋体" w:hint="default"/>
          <w:sz w:val="20"/>
          <w:szCs w:val="20"/>
        </w:rPr>
      </w:pPr>
    </w:p>
    <w:p>
      <w:pPr>
        <w:spacing w:before="178"/>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套期会计</w:t>
      </w:r>
      <w:r>
        <w:rPr>
          <w:rFonts w:ascii="Microsoft JhengHei" w:hAnsi="Microsoft JhengHei" w:cs="Microsoft JhengHei" w:eastAsia="Microsoft JhengHei" w:hint="default"/>
          <w:sz w:val="21"/>
          <w:szCs w:val="21"/>
        </w:rPr>
      </w:r>
    </w:p>
    <w:p>
      <w:pPr>
        <w:tabs>
          <w:tab w:pos="1271" w:val="left" w:leader="none"/>
        </w:tabs>
        <w:spacing w:before="76"/>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套期保值的分类：</w:t>
      </w:r>
      <w:r>
        <w:rPr>
          <w:rFonts w:ascii="Microsoft JhengHei" w:hAnsi="Microsoft JhengHei" w:cs="Microsoft JhengHei" w:eastAsia="Microsoft JhengHei" w:hint="default"/>
          <w:sz w:val="21"/>
          <w:szCs w:val="21"/>
        </w:rPr>
      </w:r>
    </w:p>
    <w:p>
      <w:pPr>
        <w:spacing w:line="331" w:lineRule="auto" w:before="140"/>
        <w:ind w:left="1200" w:right="118"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）公允价值套期，是指对已确认资产或负债，尚未确认的确定承诺</w:t>
      </w:r>
      <w:r>
        <w:rPr>
          <w:rFonts w:ascii="Times New Roman" w:hAnsi="Times New Roman" w:cs="Times New Roman" w:eastAsia="Times New Roman" w:hint="default"/>
          <w:sz w:val="21"/>
          <w:szCs w:val="21"/>
        </w:rPr>
        <w:t>(</w:t>
      </w:r>
      <w:r>
        <w:rPr>
          <w:rFonts w:ascii="宋体" w:hAnsi="宋体" w:cs="宋体" w:eastAsia="宋体" w:hint="default"/>
          <w:sz w:val="21"/>
          <w:szCs w:val="21"/>
        </w:rPr>
        <w:t>除外汇风险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外</w:t>
      </w:r>
      <w:r>
        <w:rPr>
          <w:rFonts w:ascii="Times New Roman" w:hAnsi="Times New Roman" w:cs="Times New Roman" w:eastAsia="Times New Roman" w:hint="default"/>
          <w:sz w:val="21"/>
          <w:szCs w:val="21"/>
        </w:rPr>
        <w:t>)</w:t>
      </w:r>
      <w:r>
        <w:rPr>
          <w:rFonts w:ascii="宋体" w:hAnsi="宋体" w:cs="宋体" w:eastAsia="宋体" w:hint="default"/>
          <w:sz w:val="21"/>
          <w:szCs w:val="21"/>
        </w:rPr>
        <w:t>的公允价值变动风险进行的套期。</w:t>
      </w:r>
    </w:p>
    <w:p>
      <w:pPr>
        <w:spacing w:line="338" w:lineRule="auto" w:before="60"/>
        <w:ind w:left="1200" w:right="117" w:firstLine="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）现金流量套期，是指对现金流量变动风险进行的套期，此现金流量变动源于</w:t>
      </w:r>
      <w:r>
        <w:rPr>
          <w:rFonts w:ascii="宋体" w:hAnsi="宋体" w:cs="宋体" w:eastAsia="宋体" w:hint="default"/>
          <w:w w:val="99"/>
          <w:sz w:val="21"/>
          <w:szCs w:val="21"/>
        </w:rPr>
        <w:t> </w:t>
      </w:r>
      <w:r>
        <w:rPr>
          <w:rFonts w:ascii="宋体" w:hAnsi="宋体" w:cs="宋体" w:eastAsia="宋体" w:hint="default"/>
          <w:w w:val="95"/>
          <w:sz w:val="21"/>
          <w:szCs w:val="21"/>
        </w:rPr>
        <w:t>与已确认资产或负债、很可能发生的预期交易有关的某类特定风险，或一项未确认</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的确定承诺包含的外汇风险。</w:t>
      </w:r>
    </w:p>
    <w:p>
      <w:pPr>
        <w:spacing w:after="0" w:line="338" w:lineRule="auto"/>
        <w:jc w:val="both"/>
        <w:rPr>
          <w:rFonts w:ascii="宋体" w:hAnsi="宋体" w:cs="宋体" w:eastAsia="宋体" w:hint="default"/>
          <w:sz w:val="21"/>
          <w:szCs w:val="21"/>
        </w:rPr>
        <w:sectPr>
          <w:pgSz w:w="11910" w:h="16840"/>
          <w:pgMar w:header="877" w:footer="976" w:top="1100" w:bottom="1160" w:left="1680" w:right="1360"/>
        </w:sectPr>
      </w:pPr>
    </w:p>
    <w:p>
      <w:pPr>
        <w:spacing w:line="240" w:lineRule="auto" w:before="8"/>
        <w:rPr>
          <w:rFonts w:ascii="宋体" w:hAnsi="宋体" w:cs="宋体" w:eastAsia="宋体" w:hint="default"/>
          <w:sz w:val="27"/>
          <w:szCs w:val="27"/>
        </w:rPr>
      </w:pPr>
    </w:p>
    <w:p>
      <w:pPr>
        <w:spacing w:line="312" w:lineRule="auto" w:before="34"/>
        <w:ind w:left="1200" w:right="300" w:firstLine="0"/>
        <w:jc w:val="left"/>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）境外经营净投资套期，是指对境外经营净投资外汇风险进行的套期。境外经</w:t>
      </w:r>
      <w:r>
        <w:rPr>
          <w:rFonts w:ascii="宋体" w:hAnsi="宋体" w:cs="宋体" w:eastAsia="宋体" w:hint="default"/>
          <w:spacing w:val="27"/>
          <w:w w:val="95"/>
          <w:sz w:val="21"/>
          <w:szCs w:val="21"/>
        </w:rPr>
        <w:t> </w:t>
      </w:r>
      <w:r>
        <w:rPr>
          <w:rFonts w:ascii="宋体" w:hAnsi="宋体" w:cs="宋体" w:eastAsia="宋体" w:hint="default"/>
          <w:spacing w:val="27"/>
          <w:w w:val="95"/>
          <w:sz w:val="21"/>
          <w:szCs w:val="21"/>
        </w:rPr>
      </w:r>
      <w:r>
        <w:rPr>
          <w:rFonts w:ascii="宋体" w:hAnsi="宋体" w:cs="宋体" w:eastAsia="宋体" w:hint="default"/>
          <w:sz w:val="21"/>
          <w:szCs w:val="21"/>
        </w:rPr>
        <w:t>营净投资，是指企业在境外经营净资产中的权益份额。</w:t>
      </w:r>
    </w:p>
    <w:p>
      <w:pPr>
        <w:spacing w:line="240" w:lineRule="auto" w:before="0"/>
        <w:rPr>
          <w:rFonts w:ascii="宋体" w:hAnsi="宋体" w:cs="宋体" w:eastAsia="宋体" w:hint="default"/>
          <w:sz w:val="20"/>
          <w:szCs w:val="20"/>
        </w:rPr>
      </w:pPr>
    </w:p>
    <w:p>
      <w:pPr>
        <w:tabs>
          <w:tab w:pos="1271" w:val="left" w:leader="none"/>
        </w:tabs>
        <w:spacing w:line="326" w:lineRule="auto" w:before="173"/>
        <w:ind w:left="1200" w:right="114" w:hanging="457"/>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tab/>
      </w:r>
      <w:r>
        <w:rPr>
          <w:rFonts w:ascii="Microsoft JhengHei" w:hAnsi="Microsoft JhengHei" w:cs="Microsoft JhengHei" w:eastAsia="Microsoft JhengHei" w:hint="default"/>
          <w:b/>
          <w:bCs/>
          <w:sz w:val="21"/>
          <w:szCs w:val="21"/>
        </w:rPr>
        <w:t>套期关系的指定及套期有效性的认定：</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在套期关系开始时，本公司对套期关系有正式指定，并准备了关于套期关系、风险</w:t>
      </w:r>
      <w:r>
        <w:rPr>
          <w:rFonts w:ascii="宋体" w:hAnsi="宋体" w:cs="宋体" w:eastAsia="宋体" w:hint="default"/>
          <w:w w:val="99"/>
          <w:sz w:val="21"/>
          <w:szCs w:val="21"/>
        </w:rPr>
        <w:t> </w:t>
      </w:r>
      <w:r>
        <w:rPr>
          <w:rFonts w:ascii="宋体" w:hAnsi="宋体" w:cs="宋体" w:eastAsia="宋体" w:hint="default"/>
          <w:spacing w:val="-3"/>
          <w:w w:val="98"/>
          <w:sz w:val="21"/>
          <w:szCs w:val="21"/>
        </w:rPr>
        <w:t>管理目标和套期策略的正式书面文件。该文件载明了套期工具、被套期项目或交易，</w:t>
      </w:r>
      <w:r>
        <w:rPr>
          <w:rFonts w:ascii="宋体" w:hAnsi="宋体" w:cs="宋体" w:eastAsia="宋体" w:hint="default"/>
          <w:w w:val="49"/>
          <w:sz w:val="21"/>
          <w:szCs w:val="21"/>
        </w:rPr>
        <w:t> </w:t>
      </w:r>
      <w:r>
        <w:rPr>
          <w:rFonts w:ascii="宋体" w:hAnsi="宋体" w:cs="宋体" w:eastAsia="宋体" w:hint="default"/>
          <w:sz w:val="21"/>
          <w:szCs w:val="21"/>
        </w:rPr>
        <w:t>被套期风险的性质，以及本公司对套期工具有效性评价方法。</w:t>
      </w:r>
    </w:p>
    <w:p>
      <w:pPr>
        <w:spacing w:line="333" w:lineRule="auto" w:before="69"/>
        <w:ind w:left="1200" w:right="117" w:firstLine="0"/>
        <w:jc w:val="both"/>
        <w:rPr>
          <w:rFonts w:ascii="宋体" w:hAnsi="宋体" w:cs="宋体" w:eastAsia="宋体" w:hint="default"/>
          <w:sz w:val="21"/>
          <w:szCs w:val="21"/>
        </w:rPr>
      </w:pPr>
      <w:r>
        <w:rPr>
          <w:rFonts w:ascii="宋体" w:hAnsi="宋体" w:cs="宋体" w:eastAsia="宋体" w:hint="default"/>
          <w:w w:val="95"/>
          <w:sz w:val="21"/>
          <w:szCs w:val="21"/>
        </w:rPr>
        <w:t>套期有效性，是指套期工具的公允价值或现金流量变动能够抵销被套期风险引起的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pacing w:val="5"/>
          <w:sz w:val="21"/>
          <w:szCs w:val="21"/>
        </w:rPr>
        <w:t>被套期项目公允价值或现金流量变动的程度。本公司持续地对套期有效性进行评</w:t>
      </w:r>
      <w:r>
        <w:rPr>
          <w:rFonts w:ascii="宋体" w:hAnsi="宋体" w:cs="宋体" w:eastAsia="宋体" w:hint="default"/>
          <w:w w:val="99"/>
          <w:sz w:val="21"/>
          <w:szCs w:val="21"/>
        </w:rPr>
        <w:t> </w:t>
      </w:r>
      <w:r>
        <w:rPr>
          <w:rFonts w:ascii="宋体" w:hAnsi="宋体" w:cs="宋体" w:eastAsia="宋体" w:hint="default"/>
          <w:w w:val="95"/>
          <w:sz w:val="21"/>
          <w:szCs w:val="21"/>
        </w:rPr>
        <w:t>价，判断该套期在套期关系被指定的会计期间内是否高度有效。套期同时满足下列</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条件时，本公司认定其为高度有效：</w:t>
      </w:r>
    </w:p>
    <w:p>
      <w:pPr>
        <w:spacing w:line="312" w:lineRule="auto" w:before="63"/>
        <w:ind w:left="1200" w:right="300" w:firstLine="0"/>
        <w:jc w:val="left"/>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）在套期开始及以后期间，该套期预期会高度有效地抵销套期指定期间被套期</w:t>
      </w:r>
      <w:r>
        <w:rPr>
          <w:rFonts w:ascii="宋体" w:hAnsi="宋体" w:cs="宋体" w:eastAsia="宋体" w:hint="default"/>
          <w:spacing w:val="27"/>
          <w:w w:val="95"/>
          <w:sz w:val="21"/>
          <w:szCs w:val="21"/>
        </w:rPr>
        <w:t> </w:t>
      </w:r>
      <w:r>
        <w:rPr>
          <w:rFonts w:ascii="宋体" w:hAnsi="宋体" w:cs="宋体" w:eastAsia="宋体" w:hint="default"/>
          <w:spacing w:val="27"/>
          <w:w w:val="95"/>
          <w:sz w:val="21"/>
          <w:szCs w:val="21"/>
        </w:rPr>
      </w:r>
      <w:r>
        <w:rPr>
          <w:rFonts w:ascii="宋体" w:hAnsi="宋体" w:cs="宋体" w:eastAsia="宋体" w:hint="default"/>
          <w:sz w:val="21"/>
          <w:szCs w:val="21"/>
        </w:rPr>
        <w:t>风险引起的公允价值或现金流量变动；</w:t>
      </w:r>
    </w:p>
    <w:p>
      <w:pPr>
        <w:spacing w:before="82"/>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）该套期的实际抵销结果在</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的范围内。</w:t>
      </w:r>
    </w:p>
    <w:p>
      <w:pPr>
        <w:spacing w:line="240" w:lineRule="auto" w:before="0"/>
        <w:rPr>
          <w:rFonts w:ascii="宋体" w:hAnsi="宋体" w:cs="宋体" w:eastAsia="宋体" w:hint="default"/>
          <w:sz w:val="22"/>
          <w:szCs w:val="22"/>
        </w:rPr>
      </w:pPr>
    </w:p>
    <w:p>
      <w:pPr>
        <w:tabs>
          <w:tab w:pos="1271" w:val="left" w:leader="none"/>
        </w:tabs>
        <w:spacing w:before="194"/>
        <w:ind w:left="743"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套期会计处理方法：</w:t>
      </w:r>
      <w:r>
        <w:rPr>
          <w:rFonts w:ascii="Microsoft JhengHei" w:hAnsi="Microsoft JhengHei" w:cs="Microsoft JhengHei" w:eastAsia="Microsoft JhengHei" w:hint="default"/>
          <w:sz w:val="21"/>
          <w:szCs w:val="21"/>
        </w:rPr>
      </w:r>
    </w:p>
    <w:p>
      <w:pPr>
        <w:spacing w:line="348" w:lineRule="auto" w:before="121"/>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）公允价值套期</w:t>
      </w:r>
      <w:r>
        <w:rPr>
          <w:rFonts w:ascii="宋体" w:hAnsi="宋体" w:cs="宋体" w:eastAsia="宋体" w:hint="default"/>
          <w:w w:val="99"/>
          <w:sz w:val="21"/>
          <w:szCs w:val="21"/>
        </w:rPr>
        <w:t> </w:t>
      </w:r>
      <w:r>
        <w:rPr>
          <w:rFonts w:ascii="宋体" w:hAnsi="宋体" w:cs="宋体" w:eastAsia="宋体" w:hint="default"/>
          <w:w w:val="95"/>
          <w:sz w:val="21"/>
          <w:szCs w:val="21"/>
        </w:rPr>
        <w:t>套期衍生工具的公允价值变动计入当期损益。被套期项目的公允价值因套期风险而</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形成的变动，计入当期损益，同时调整被套期项目的账面价值。</w:t>
      </w:r>
      <w:r>
        <w:rPr>
          <w:rFonts w:ascii="宋体" w:hAnsi="宋体" w:cs="宋体" w:eastAsia="宋体" w:hint="default"/>
          <w:w w:val="99"/>
          <w:sz w:val="21"/>
          <w:szCs w:val="21"/>
        </w:rPr>
        <w:t> </w:t>
      </w:r>
      <w:r>
        <w:rPr>
          <w:rFonts w:ascii="宋体" w:hAnsi="宋体" w:cs="宋体" w:eastAsia="宋体" w:hint="default"/>
          <w:w w:val="95"/>
          <w:sz w:val="21"/>
          <w:szCs w:val="21"/>
        </w:rPr>
        <w:t>就与按摊余成本计量的金融工具有关的公允价值套期而言，对被套期项目账面价值</w:t>
      </w:r>
      <w:r>
        <w:rPr>
          <w:rFonts w:ascii="宋体" w:hAnsi="宋体" w:cs="宋体" w:eastAsia="宋体" w:hint="default"/>
          <w:sz w:val="21"/>
          <w:szCs w:val="21"/>
        </w:rPr>
      </w:r>
    </w:p>
    <w:p>
      <w:pPr>
        <w:spacing w:line="343" w:lineRule="auto" w:before="10"/>
        <w:ind w:left="1200" w:right="300" w:firstLine="0"/>
        <w:jc w:val="left"/>
        <w:rPr>
          <w:rFonts w:ascii="宋体" w:hAnsi="宋体" w:cs="宋体" w:eastAsia="宋体" w:hint="default"/>
          <w:sz w:val="21"/>
          <w:szCs w:val="21"/>
        </w:rPr>
      </w:pPr>
      <w:r>
        <w:rPr>
          <w:rFonts w:ascii="宋体" w:hAnsi="宋体" w:cs="宋体" w:eastAsia="宋体" w:hint="default"/>
          <w:w w:val="95"/>
          <w:sz w:val="21"/>
          <w:szCs w:val="21"/>
        </w:rPr>
        <w:t>所作的调整，在调整日至到期日之间的剩余期间内进行摊销，计入当期损益。按照</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w w:val="95"/>
          <w:sz w:val="21"/>
          <w:szCs w:val="21"/>
        </w:rPr>
        <w:t>实际利率法的摊销可于账面价值调整后随即开始，并不得晚于被套期项目终止针对</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套期风险产生的公允价值变动而进行的调整。</w:t>
      </w:r>
      <w:r>
        <w:rPr>
          <w:rFonts w:ascii="宋体" w:hAnsi="宋体" w:cs="宋体" w:eastAsia="宋体" w:hint="default"/>
          <w:w w:val="99"/>
          <w:sz w:val="21"/>
          <w:szCs w:val="21"/>
        </w:rPr>
        <w:t> </w:t>
      </w:r>
      <w:r>
        <w:rPr>
          <w:rFonts w:ascii="宋体" w:hAnsi="宋体" w:cs="宋体" w:eastAsia="宋体" w:hint="default"/>
          <w:sz w:val="21"/>
          <w:szCs w:val="21"/>
        </w:rPr>
        <w:t>如果被套期项目终止确认，则将未摊销的公允价值确认为当期损益。</w:t>
      </w:r>
      <w:r>
        <w:rPr>
          <w:rFonts w:ascii="宋体" w:hAnsi="宋体" w:cs="宋体" w:eastAsia="宋体" w:hint="default"/>
          <w:w w:val="99"/>
          <w:sz w:val="21"/>
          <w:szCs w:val="21"/>
        </w:rPr>
        <w:t> </w:t>
      </w:r>
      <w:r>
        <w:rPr>
          <w:rFonts w:ascii="宋体" w:hAnsi="宋体" w:cs="宋体" w:eastAsia="宋体" w:hint="default"/>
          <w:w w:val="95"/>
          <w:sz w:val="21"/>
          <w:szCs w:val="21"/>
        </w:rPr>
        <w:t>被套期项目为尚未确认的确定承诺的，该确定承诺的公允价值因被套期风险引起的</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累计公允价值变动确认为一项资产或负债，相关的利得或损失计入当期损益。套期</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工具的公允价值变动亦计入当期损益。</w:t>
      </w:r>
    </w:p>
    <w:p>
      <w:pPr>
        <w:spacing w:line="348" w:lineRule="auto" w:before="55"/>
        <w:ind w:left="1200" w:right="1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）现金流量套期</w:t>
      </w:r>
      <w:r>
        <w:rPr>
          <w:rFonts w:ascii="宋体" w:hAnsi="宋体" w:cs="宋体" w:eastAsia="宋体" w:hint="default"/>
          <w:w w:val="99"/>
          <w:sz w:val="21"/>
          <w:szCs w:val="21"/>
        </w:rPr>
        <w:t> </w:t>
      </w:r>
      <w:r>
        <w:rPr>
          <w:rFonts w:ascii="宋体" w:hAnsi="宋体" w:cs="宋体" w:eastAsia="宋体" w:hint="default"/>
          <w:spacing w:val="5"/>
          <w:sz w:val="21"/>
          <w:szCs w:val="21"/>
        </w:rPr>
        <w:t>套期工具利得或损失中属于有效套期的部分，直接确认为资本公积（其他资本公</w:t>
      </w:r>
      <w:r>
        <w:rPr>
          <w:rFonts w:ascii="宋体" w:hAnsi="宋体" w:cs="宋体" w:eastAsia="宋体" w:hint="default"/>
          <w:w w:val="99"/>
          <w:sz w:val="21"/>
          <w:szCs w:val="21"/>
        </w:rPr>
        <w:t> </w:t>
      </w:r>
      <w:r>
        <w:rPr>
          <w:rFonts w:ascii="宋体" w:hAnsi="宋体" w:cs="宋体" w:eastAsia="宋体" w:hint="default"/>
          <w:spacing w:val="-5"/>
          <w:w w:val="99"/>
          <w:sz w:val="21"/>
          <w:szCs w:val="21"/>
        </w:rPr>
        <w:t>积），属于无效套期的部分，计入当期损益。</w:t>
      </w:r>
      <w:r>
        <w:rPr>
          <w:rFonts w:ascii="宋体" w:hAnsi="宋体" w:cs="宋体" w:eastAsia="宋体" w:hint="default"/>
          <w:spacing w:val="-91"/>
          <w:w w:val="99"/>
          <w:sz w:val="21"/>
          <w:szCs w:val="21"/>
        </w:rPr>
        <w:t> </w:t>
      </w:r>
      <w:r>
        <w:rPr>
          <w:rFonts w:ascii="宋体" w:hAnsi="宋体" w:cs="宋体" w:eastAsia="宋体" w:hint="default"/>
          <w:spacing w:val="-91"/>
          <w:w w:val="99"/>
          <w:sz w:val="21"/>
          <w:szCs w:val="21"/>
        </w:rPr>
      </w:r>
      <w:r>
        <w:rPr>
          <w:rFonts w:ascii="宋体" w:hAnsi="宋体" w:cs="宋体" w:eastAsia="宋体" w:hint="default"/>
          <w:w w:val="95"/>
          <w:sz w:val="21"/>
          <w:szCs w:val="21"/>
        </w:rPr>
        <w:t>如果被套期交易影响当期损益的，如当被套期财务收入或财务费用被确认或预期销</w:t>
      </w:r>
      <w:r>
        <w:rPr>
          <w:rFonts w:ascii="宋体" w:hAnsi="宋体" w:cs="宋体" w:eastAsia="宋体" w:hint="default"/>
          <w:sz w:val="21"/>
          <w:szCs w:val="21"/>
        </w:rPr>
      </w:r>
    </w:p>
    <w:p>
      <w:pPr>
        <w:spacing w:line="331" w:lineRule="auto" w:before="12"/>
        <w:ind w:left="1200" w:right="105" w:firstLine="0"/>
        <w:jc w:val="both"/>
        <w:rPr>
          <w:rFonts w:ascii="宋体" w:hAnsi="宋体" w:cs="宋体" w:eastAsia="宋体" w:hint="default"/>
          <w:sz w:val="21"/>
          <w:szCs w:val="21"/>
        </w:rPr>
      </w:pPr>
      <w:r>
        <w:rPr>
          <w:rFonts w:ascii="宋体" w:hAnsi="宋体" w:cs="宋体" w:eastAsia="宋体" w:hint="default"/>
          <w:w w:val="95"/>
          <w:sz w:val="21"/>
          <w:szCs w:val="21"/>
        </w:rPr>
        <w:t>售发生时，则将资本公积（其他资本公积）中确认的金额转入当期损益。如果被套</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sz w:val="21"/>
          <w:szCs w:val="21"/>
        </w:rPr>
        <w:t>期项目是一项非金融资产或非金融负债的成本，则原在资本公积（其他资本公积）</w:t>
      </w:r>
      <w:r>
        <w:rPr>
          <w:rFonts w:ascii="宋体" w:hAnsi="宋体" w:cs="宋体" w:eastAsia="宋体" w:hint="default"/>
          <w:w w:val="99"/>
          <w:sz w:val="21"/>
          <w:szCs w:val="21"/>
        </w:rPr>
        <w:t> </w:t>
      </w:r>
      <w:r>
        <w:rPr>
          <w:rFonts w:ascii="宋体" w:hAnsi="宋体" w:cs="宋体" w:eastAsia="宋体" w:hint="default"/>
          <w:w w:val="95"/>
          <w:sz w:val="21"/>
          <w:szCs w:val="21"/>
        </w:rPr>
        <w:t>中确认的金额转出，计入该非金融资产或非金融负债的初始确认金额（或则原在资</w:t>
      </w:r>
      <w:r>
        <w:rPr>
          <w:rFonts w:ascii="宋体" w:hAnsi="宋体" w:cs="宋体" w:eastAsia="宋体" w:hint="default"/>
          <w:sz w:val="21"/>
          <w:szCs w:val="21"/>
        </w:rPr>
      </w:r>
    </w:p>
    <w:p>
      <w:pPr>
        <w:spacing w:after="0" w:line="331" w:lineRule="auto"/>
        <w:jc w:val="both"/>
        <w:rPr>
          <w:rFonts w:ascii="宋体" w:hAnsi="宋体" w:cs="宋体" w:eastAsia="宋体" w:hint="default"/>
          <w:sz w:val="21"/>
          <w:szCs w:val="21"/>
        </w:rPr>
        <w:sectPr>
          <w:footerReference w:type="default" r:id="rId40"/>
          <w:pgSz w:w="11910" w:h="16840"/>
          <w:pgMar w:footer="1501" w:header="877" w:top="1100" w:bottom="1700" w:left="1680" w:right="1360"/>
          <w:pgNumType w:start="83"/>
        </w:sectPr>
      </w:pPr>
    </w:p>
    <w:p>
      <w:pPr>
        <w:spacing w:line="240" w:lineRule="auto" w:before="8"/>
        <w:rPr>
          <w:rFonts w:ascii="宋体" w:hAnsi="宋体" w:cs="宋体" w:eastAsia="宋体" w:hint="default"/>
          <w:sz w:val="27"/>
          <w:szCs w:val="27"/>
        </w:rPr>
      </w:pPr>
    </w:p>
    <w:p>
      <w:pPr>
        <w:spacing w:line="367" w:lineRule="auto" w:before="34"/>
        <w:ind w:left="1200" w:right="300" w:firstLine="0"/>
        <w:jc w:val="left"/>
        <w:rPr>
          <w:rFonts w:ascii="宋体" w:hAnsi="宋体" w:cs="宋体" w:eastAsia="宋体" w:hint="default"/>
          <w:sz w:val="21"/>
          <w:szCs w:val="21"/>
        </w:rPr>
      </w:pPr>
      <w:r>
        <w:rPr>
          <w:rFonts w:ascii="宋体" w:hAnsi="宋体" w:cs="宋体" w:eastAsia="宋体" w:hint="default"/>
          <w:spacing w:val="-8"/>
          <w:w w:val="99"/>
          <w:sz w:val="21"/>
          <w:szCs w:val="21"/>
        </w:rPr>
        <w:t>期间转出，计入当期损益）。</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如果预期交易或确定承诺预计不会发生，则以前计入股东权益中的套期工具累计利</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得或损失转出，计入当期损益。如果套期工具已到期、被出售、合同终止或已行使</w:t>
      </w:r>
      <w:r>
        <w:rPr>
          <w:rFonts w:ascii="宋体" w:hAnsi="宋体" w:cs="宋体" w:eastAsia="宋体" w:hint="default"/>
          <w:sz w:val="21"/>
          <w:szCs w:val="21"/>
        </w:rPr>
      </w:r>
    </w:p>
    <w:p>
      <w:pPr>
        <w:spacing w:line="331" w:lineRule="auto" w:before="12"/>
        <w:ind w:left="1200" w:right="1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但并未被替换或展期</w:t>
      </w:r>
      <w:r>
        <w:rPr>
          <w:rFonts w:ascii="Times New Roman" w:hAnsi="Times New Roman" w:cs="Times New Roman" w:eastAsia="Times New Roman" w:hint="default"/>
          <w:sz w:val="21"/>
          <w:szCs w:val="21"/>
        </w:rPr>
        <w:t>)</w:t>
      </w:r>
      <w:r>
        <w:rPr>
          <w:rFonts w:ascii="宋体" w:hAnsi="宋体" w:cs="宋体" w:eastAsia="宋体" w:hint="default"/>
          <w:sz w:val="21"/>
          <w:szCs w:val="21"/>
        </w:rPr>
        <w:t>，或者撤销了对套期关系的指定，则以前计入其他综合收益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的金额不转出，直至预期交易或确定承诺影响当期损益。</w:t>
      </w:r>
    </w:p>
    <w:p>
      <w:pPr>
        <w:spacing w:line="352" w:lineRule="auto" w:before="84"/>
        <w:ind w:left="1200" w:right="3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）境外经营净投资套期</w:t>
      </w:r>
      <w:r>
        <w:rPr>
          <w:rFonts w:ascii="宋体" w:hAnsi="宋体" w:cs="宋体" w:eastAsia="宋体" w:hint="default"/>
          <w:w w:val="99"/>
          <w:sz w:val="21"/>
          <w:szCs w:val="21"/>
        </w:rPr>
        <w:t> </w:t>
      </w:r>
      <w:r>
        <w:rPr>
          <w:rFonts w:ascii="宋体" w:hAnsi="宋体" w:cs="宋体" w:eastAsia="宋体" w:hint="default"/>
          <w:w w:val="95"/>
          <w:sz w:val="21"/>
          <w:szCs w:val="21"/>
        </w:rPr>
        <w:t>对境外经营净投资的套期，包括作为净投资的一部分的货币性项目的套期，其处理</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与现金流量套期类似。套期工具的利得或损失中被确定为有效套期的部分计入其他</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综合收益，而无效套期的部分确认为当期损益。处置境外经营时，任何计入股东权</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sz w:val="21"/>
          <w:szCs w:val="21"/>
        </w:rPr>
        <w:t>益的累计利得或损失转出，计入当期损益。</w:t>
      </w:r>
    </w:p>
    <w:p>
      <w:pPr>
        <w:spacing w:line="240" w:lineRule="auto" w:before="11"/>
        <w:rPr>
          <w:rFonts w:ascii="宋体" w:hAnsi="宋体" w:cs="宋体" w:eastAsia="宋体" w:hint="default"/>
          <w:sz w:val="26"/>
          <w:szCs w:val="26"/>
        </w:rPr>
      </w:pPr>
    </w:p>
    <w:p>
      <w:pPr>
        <w:spacing w:before="0"/>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p>
      <w:pPr>
        <w:spacing w:line="345" w:lineRule="auto" w:before="120"/>
        <w:ind w:left="736" w:right="118" w:firstLine="0"/>
        <w:jc w:val="both"/>
        <w:rPr>
          <w:rFonts w:ascii="宋体" w:hAnsi="宋体" w:cs="宋体" w:eastAsia="宋体" w:hint="default"/>
          <w:sz w:val="21"/>
          <w:szCs w:val="21"/>
        </w:rPr>
      </w:pPr>
      <w:r>
        <w:rPr>
          <w:rFonts w:ascii="宋体" w:hAnsi="宋体" w:cs="宋体" w:eastAsia="宋体" w:hint="default"/>
          <w:position w:val="2"/>
          <w:sz w:val="21"/>
          <w:szCs w:val="21"/>
        </w:rPr>
        <w:t>一方控制、共同控制另一方或对另一方施加重大影响，以及两方或两方以上同</w:t>
      </w:r>
      <w:r>
        <w:rPr>
          <w:rFonts w:ascii="宋体" w:hAnsi="宋体" w:cs="宋体" w:eastAsia="宋体" w:hint="default"/>
          <w:spacing w:val="-82"/>
          <w:position w:val="2"/>
          <w:sz w:val="21"/>
          <w:szCs w:val="21"/>
        </w:rPr>
        <w:t> </w:t>
      </w:r>
      <w:r>
        <w:rPr>
          <w:rFonts w:ascii="宋体" w:hAnsi="宋体" w:cs="宋体" w:eastAsia="宋体" w:hint="default"/>
          <w:sz w:val="21"/>
          <w:szCs w:val="21"/>
        </w:rPr>
        <w:t>受一方控</w:t>
      </w:r>
      <w:r>
        <w:rPr>
          <w:rFonts w:ascii="宋体" w:hAnsi="宋体" w:cs="宋体" w:eastAsia="宋体" w:hint="default"/>
          <w:w w:val="99"/>
          <w:sz w:val="21"/>
          <w:szCs w:val="21"/>
        </w:rPr>
        <w:t> </w:t>
      </w:r>
      <w:r>
        <w:rPr>
          <w:rFonts w:ascii="宋体" w:hAnsi="宋体" w:cs="宋体" w:eastAsia="宋体" w:hint="default"/>
          <w:sz w:val="21"/>
          <w:szCs w:val="21"/>
        </w:rPr>
        <w:t>制、共同控制的，构成关联方。关联方可为个人或企业。仅仅同受国家控制而不存在其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他关联方关系的企业，不构成本公司的关联方。</w:t>
      </w:r>
    </w:p>
    <w:p>
      <w:pPr>
        <w:spacing w:before="62"/>
        <w:ind w:left="736" w:right="0" w:firstLine="0"/>
        <w:jc w:val="both"/>
        <w:rPr>
          <w:rFonts w:ascii="宋体" w:hAnsi="宋体" w:cs="宋体" w:eastAsia="宋体" w:hint="default"/>
          <w:sz w:val="21"/>
          <w:szCs w:val="21"/>
        </w:rPr>
      </w:pPr>
      <w:r>
        <w:rPr>
          <w:rFonts w:ascii="宋体" w:hAnsi="宋体" w:cs="宋体" w:eastAsia="宋体" w:hint="default"/>
          <w:position w:val="1"/>
          <w:sz w:val="21"/>
          <w:szCs w:val="21"/>
        </w:rPr>
        <w:t>本</w:t>
      </w:r>
      <w:r>
        <w:rPr>
          <w:rFonts w:ascii="宋体" w:hAnsi="宋体" w:cs="宋体" w:eastAsia="宋体" w:hint="default"/>
          <w:sz w:val="21"/>
          <w:szCs w:val="21"/>
        </w:rPr>
        <w:t>公司的关联方包括但不限于：</w:t>
      </w:r>
    </w:p>
    <w:p>
      <w:pPr>
        <w:spacing w:before="166"/>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）本公司的母公司；</w:t>
      </w:r>
    </w:p>
    <w:p>
      <w:pPr>
        <w:spacing w:before="148"/>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）本公司的子公司；</w:t>
      </w:r>
    </w:p>
    <w:p>
      <w:pPr>
        <w:spacing w:before="148"/>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）与本公司受同一母公司控制的其他企业；</w:t>
      </w:r>
    </w:p>
    <w:p>
      <w:pPr>
        <w:spacing w:before="151"/>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）对本公司实施共同控制的投资方；</w:t>
      </w:r>
    </w:p>
    <w:p>
      <w:pPr>
        <w:spacing w:before="148"/>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）对本公司施加重大影响的投资方；</w:t>
      </w:r>
    </w:p>
    <w:p>
      <w:pPr>
        <w:spacing w:before="151"/>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）本公司的合营企业，包括合营企业的子公司；</w:t>
      </w:r>
    </w:p>
    <w:p>
      <w:pPr>
        <w:spacing w:before="148"/>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）本公司的联营企业，包括联营企业的子公司；</w:t>
      </w:r>
    </w:p>
    <w:p>
      <w:pPr>
        <w:spacing w:before="148"/>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）本公司的主要投资者个人及与其关系密切的家庭成员；</w:t>
      </w:r>
    </w:p>
    <w:p>
      <w:pPr>
        <w:spacing w:before="151"/>
        <w:ind w:left="736"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）本公司或其母公司的关键管理人员及与其关系密切的家庭成员；</w:t>
      </w:r>
    </w:p>
    <w:p>
      <w:pPr>
        <w:spacing w:line="331" w:lineRule="auto" w:before="148"/>
        <w:ind w:left="736" w:right="104" w:firstLine="0"/>
        <w:jc w:val="left"/>
        <w:rPr>
          <w:rFonts w:ascii="宋体" w:hAnsi="宋体" w:cs="宋体" w:eastAsia="宋体" w:hint="default"/>
          <w:sz w:val="21"/>
          <w:szCs w:val="21"/>
        </w:rPr>
      </w:pP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10</w:t>
      </w:r>
      <w:r>
        <w:rPr>
          <w:rFonts w:ascii="宋体" w:hAnsi="宋体" w:cs="宋体" w:eastAsia="宋体" w:hint="default"/>
          <w:spacing w:val="12"/>
          <w:sz w:val="21"/>
          <w:szCs w:val="21"/>
        </w:rPr>
        <w:t>）本公司的主要投资者个人、关键管理人员或与其关系密切的家庭成员控</w:t>
      </w:r>
      <w:r>
        <w:rPr>
          <w:rFonts w:ascii="宋体" w:hAnsi="宋体" w:cs="宋体" w:eastAsia="宋体" w:hint="default"/>
          <w:spacing w:val="-79"/>
          <w:sz w:val="21"/>
          <w:szCs w:val="21"/>
        </w:rPr>
        <w:t> </w:t>
      </w:r>
      <w:r>
        <w:rPr>
          <w:rFonts w:ascii="宋体" w:hAnsi="宋体" w:cs="宋体" w:eastAsia="宋体" w:hint="default"/>
          <w:sz w:val="21"/>
          <w:szCs w:val="21"/>
        </w:rPr>
        <w:t>制、</w:t>
      </w:r>
      <w:r>
        <w:rPr>
          <w:rFonts w:ascii="宋体" w:hAnsi="宋体" w:cs="宋体" w:eastAsia="宋体" w:hint="default"/>
          <w:w w:val="99"/>
          <w:sz w:val="21"/>
          <w:szCs w:val="21"/>
        </w:rPr>
        <w:t> </w:t>
      </w:r>
      <w:r>
        <w:rPr>
          <w:rFonts w:ascii="宋体" w:hAnsi="宋体" w:cs="宋体" w:eastAsia="宋体" w:hint="default"/>
          <w:sz w:val="21"/>
          <w:szCs w:val="21"/>
        </w:rPr>
        <w:t>共同控制的其他企业。</w:t>
      </w:r>
    </w:p>
    <w:p>
      <w:pPr>
        <w:spacing w:line="240" w:lineRule="auto" w:before="0"/>
        <w:rPr>
          <w:rFonts w:ascii="宋体" w:hAnsi="宋体" w:cs="宋体" w:eastAsia="宋体" w:hint="default"/>
          <w:sz w:val="20"/>
          <w:szCs w:val="20"/>
        </w:rPr>
      </w:pPr>
    </w:p>
    <w:p>
      <w:pPr>
        <w:tabs>
          <w:tab w:pos="875" w:val="left" w:leader="none"/>
        </w:tabs>
        <w:spacing w:before="176"/>
        <w:ind w:left="111" w:right="30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二十</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主要会计政策、会计估计的变更</w:t>
      </w:r>
      <w:r>
        <w:rPr>
          <w:rFonts w:ascii="Microsoft JhengHei" w:hAnsi="Microsoft JhengHei" w:cs="Microsoft JhengHei" w:eastAsia="Microsoft JhengHei" w:hint="default"/>
          <w:sz w:val="21"/>
          <w:szCs w:val="21"/>
        </w:rPr>
      </w:r>
    </w:p>
    <w:p>
      <w:pPr>
        <w:spacing w:before="54"/>
        <w:ind w:left="74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pacing w:val="24"/>
          <w:sz w:val="21"/>
          <w:szCs w:val="21"/>
        </w:rPr>
        <w:t> </w:t>
      </w:r>
      <w:r>
        <w:rPr>
          <w:rFonts w:ascii="Microsoft JhengHei" w:hAnsi="Microsoft JhengHei" w:cs="Microsoft JhengHei" w:eastAsia="Microsoft JhengHei" w:hint="default"/>
          <w:b/>
          <w:bCs/>
          <w:sz w:val="21"/>
          <w:szCs w:val="21"/>
        </w:rPr>
        <w:t>本报告期公司主要会计政策未发生变更。</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7"/>
          <w:szCs w:val="27"/>
        </w:rPr>
      </w:pPr>
    </w:p>
    <w:p>
      <w:pPr>
        <w:spacing w:before="0"/>
        <w:ind w:left="74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pacing w:val="24"/>
          <w:sz w:val="21"/>
          <w:szCs w:val="21"/>
        </w:rPr>
        <w:t> </w:t>
      </w:r>
      <w:r>
        <w:rPr>
          <w:rFonts w:ascii="Microsoft JhengHei" w:hAnsi="Microsoft JhengHei" w:cs="Microsoft JhengHei" w:eastAsia="Microsoft JhengHei" w:hint="default"/>
          <w:b/>
          <w:bCs/>
          <w:sz w:val="21"/>
          <w:szCs w:val="21"/>
        </w:rPr>
        <w:t>本报告期公司主要会计估计未发生变更。</w:t>
      </w:r>
      <w:r>
        <w:rPr>
          <w:rFonts w:ascii="Microsoft JhengHei" w:hAnsi="Microsoft JhengHei" w:cs="Microsoft JhengHei" w:eastAsia="Microsoft JhengHei" w:hint="default"/>
          <w:sz w:val="21"/>
          <w:szCs w:val="21"/>
        </w:rPr>
      </w:r>
    </w:p>
    <w:p>
      <w:pPr>
        <w:spacing w:after="0"/>
        <w:jc w:val="both"/>
        <w:rPr>
          <w:rFonts w:ascii="Microsoft JhengHei" w:hAnsi="Microsoft JhengHei" w:cs="Microsoft JhengHei" w:eastAsia="Microsoft JhengHei" w:hint="default"/>
          <w:sz w:val="21"/>
          <w:szCs w:val="21"/>
        </w:rPr>
        <w:sectPr>
          <w:footerReference w:type="default" r:id="rId41"/>
          <w:pgSz w:w="11910" w:h="16840"/>
          <w:pgMar w:footer="976" w:header="877" w:top="1100" w:bottom="1160" w:left="1680" w:right="1360"/>
          <w:pgNumType w:start="84"/>
        </w:sectPr>
      </w:pPr>
    </w:p>
    <w:p>
      <w:pPr>
        <w:spacing w:line="240" w:lineRule="auto" w:before="13"/>
        <w:rPr>
          <w:rFonts w:ascii="Microsoft JhengHei" w:hAnsi="Microsoft JhengHei" w:cs="Microsoft JhengHei" w:eastAsia="Microsoft JhengHei" w:hint="default"/>
          <w:b/>
          <w:bCs/>
          <w:sz w:val="20"/>
          <w:szCs w:val="20"/>
        </w:rPr>
      </w:pPr>
    </w:p>
    <w:p>
      <w:pPr>
        <w:spacing w:line="333" w:lineRule="exact" w:before="0"/>
        <w:ind w:left="111" w:right="1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2"/>
          <w:sz w:val="21"/>
          <w:szCs w:val="21"/>
        </w:rPr>
        <w:t> </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spacing w:before="119"/>
        <w:ind w:left="1200" w:right="153" w:firstLine="0"/>
        <w:jc w:val="left"/>
        <w:rPr>
          <w:rFonts w:ascii="宋体" w:hAnsi="宋体" w:cs="宋体" w:eastAsia="宋体" w:hint="default"/>
          <w:sz w:val="21"/>
          <w:szCs w:val="21"/>
        </w:rPr>
      </w:pPr>
      <w:r>
        <w:rPr>
          <w:rFonts w:ascii="宋体" w:hAnsi="宋体" w:cs="宋体" w:eastAsia="宋体" w:hint="default"/>
          <w:sz w:val="21"/>
          <w:szCs w:val="21"/>
        </w:rPr>
        <w:t>本报告期公司无前期会计差错更正事项。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tabs>
          <w:tab w:pos="835" w:val="left" w:leader="none"/>
        </w:tabs>
        <w:spacing w:before="0"/>
        <w:ind w:left="105" w:right="15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w:t>
        <w:tab/>
        <w:t>税项</w:t>
      </w:r>
      <w:r>
        <w:rPr>
          <w:rFonts w:ascii="Microsoft JhengHei" w:hAnsi="Microsoft JhengHei" w:cs="Microsoft JhengHei" w:eastAsia="Microsoft JhengHei" w:hint="default"/>
          <w:sz w:val="18"/>
          <w:szCs w:val="18"/>
        </w:rPr>
      </w:r>
    </w:p>
    <w:p>
      <w:pPr>
        <w:tabs>
          <w:tab w:pos="875" w:val="left" w:leader="none"/>
        </w:tabs>
        <w:spacing w:before="55"/>
        <w:ind w:left="105"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(一)</w:t>
        <w:tab/>
        <w:t>公司主要税种和税率</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2pt;height:1.45pt;mso-position-horizontal-relative:char;mso-position-vertical-relative:line" coordorigin="0,0" coordsize="8084,29">
            <v:group style="position:absolute;left:14;top:14;width:8055;height:2" coordorigin="14,14" coordsize="8055,2">
              <v:shape style="position:absolute;left:14;top:14;width:8055;height:2" coordorigin="14,14" coordsize="8055,0" path="m14,14l8069,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4555" w:val="left" w:leader="none"/>
          <w:tab w:pos="7252" w:val="left" w:leader="none"/>
        </w:tabs>
        <w:spacing w:before="157"/>
        <w:ind w:left="1922" w:right="153" w:firstLine="0"/>
        <w:jc w:val="left"/>
        <w:rPr>
          <w:rFonts w:ascii="宋体" w:hAnsi="宋体" w:cs="宋体" w:eastAsia="宋体" w:hint="default"/>
          <w:sz w:val="18"/>
          <w:szCs w:val="18"/>
        </w:rPr>
      </w:pPr>
      <w:r>
        <w:rPr>
          <w:rFonts w:ascii="宋体" w:hAnsi="宋体" w:cs="宋体" w:eastAsia="宋体" w:hint="default"/>
          <w:sz w:val="18"/>
          <w:szCs w:val="18"/>
        </w:rPr>
        <w:t>税  种</w:t>
        <w:tab/>
        <w:t>计税依据</w:t>
        <w:tab/>
        <w:t>税率</w:t>
      </w:r>
    </w:p>
    <w:p>
      <w:pPr>
        <w:spacing w:line="240" w:lineRule="auto" w:before="3"/>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2pt;height:1.45pt;mso-position-horizontal-relative:char;mso-position-vertical-relative:line" coordorigin="0,0" coordsize="8084,29">
            <v:group style="position:absolute;left:14;top:14;width:8055;height:2" coordorigin="14,14" coordsize="8055,2">
              <v:shape style="position:absolute;left:14;top:14;width:8055;height:2" coordorigin="14,14" coordsize="8055,0" path="m14,14l8069,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1"/>
        <w:rPr>
          <w:rFonts w:ascii="宋体" w:hAnsi="宋体" w:cs="宋体" w:eastAsia="宋体" w:hint="default"/>
          <w:sz w:val="8"/>
          <w:szCs w:val="8"/>
        </w:rPr>
      </w:pPr>
    </w:p>
    <w:tbl>
      <w:tblPr>
        <w:tblW w:w="0" w:type="auto"/>
        <w:jc w:val="left"/>
        <w:tblInd w:w="729" w:type="dxa"/>
        <w:tblLayout w:type="fixed"/>
        <w:tblCellMar>
          <w:top w:w="0" w:type="dxa"/>
          <w:left w:w="0" w:type="dxa"/>
          <w:bottom w:w="0" w:type="dxa"/>
          <w:right w:w="0" w:type="dxa"/>
        </w:tblCellMar>
        <w:tblLook w:val="01E0"/>
      </w:tblPr>
      <w:tblGrid>
        <w:gridCol w:w="2461"/>
        <w:gridCol w:w="3710"/>
        <w:gridCol w:w="1883"/>
      </w:tblGrid>
      <w:tr>
        <w:trPr>
          <w:trHeight w:val="360" w:hRule="exact"/>
        </w:trPr>
        <w:tc>
          <w:tcPr>
            <w:tcW w:w="246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71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62"/>
              <w:jc w:val="center"/>
              <w:rPr>
                <w:rFonts w:ascii="宋体" w:hAnsi="宋体" w:cs="宋体" w:eastAsia="宋体" w:hint="default"/>
                <w:sz w:val="18"/>
                <w:szCs w:val="18"/>
              </w:rPr>
            </w:pPr>
            <w:r>
              <w:rPr>
                <w:rFonts w:ascii="宋体" w:hAnsi="宋体" w:cs="宋体" w:eastAsia="宋体" w:hint="default"/>
                <w:sz w:val="18"/>
                <w:szCs w:val="18"/>
              </w:rPr>
              <w:t>销售额</w:t>
            </w:r>
          </w:p>
        </w:tc>
        <w:tc>
          <w:tcPr>
            <w:tcW w:w="1883"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17%</w:t>
            </w:r>
          </w:p>
        </w:tc>
      </w:tr>
      <w:tr>
        <w:trPr>
          <w:trHeight w:val="490" w:hRule="exact"/>
        </w:trPr>
        <w:tc>
          <w:tcPr>
            <w:tcW w:w="24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259"/>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18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w:t>
            </w:r>
          </w:p>
        </w:tc>
      </w:tr>
      <w:tr>
        <w:trPr>
          <w:trHeight w:val="490" w:hRule="exact"/>
        </w:trPr>
        <w:tc>
          <w:tcPr>
            <w:tcW w:w="24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259"/>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18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w:t>
            </w:r>
          </w:p>
        </w:tc>
      </w:tr>
      <w:tr>
        <w:trPr>
          <w:trHeight w:val="492" w:hRule="exact"/>
        </w:trPr>
        <w:tc>
          <w:tcPr>
            <w:tcW w:w="24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6"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259"/>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18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w:t>
            </w:r>
          </w:p>
        </w:tc>
      </w:tr>
      <w:tr>
        <w:trPr>
          <w:trHeight w:val="490" w:hRule="exact"/>
        </w:trPr>
        <w:tc>
          <w:tcPr>
            <w:tcW w:w="24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1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7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right="259"/>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18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75" w:val="left" w:leader="none"/>
        </w:tabs>
        <w:spacing w:line="333" w:lineRule="exact" w:before="0"/>
        <w:ind w:left="105"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(二)</w:t>
        <w:tab/>
        <w:t>税收优惠及批文</w:t>
      </w:r>
      <w:r>
        <w:rPr>
          <w:rFonts w:ascii="Microsoft JhengHei" w:hAnsi="Microsoft JhengHei" w:cs="Microsoft JhengHei" w:eastAsia="Microsoft JhengHei" w:hint="default"/>
          <w:sz w:val="21"/>
          <w:szCs w:val="21"/>
        </w:rPr>
      </w:r>
    </w:p>
    <w:p>
      <w:pPr>
        <w:spacing w:line="319" w:lineRule="auto" w:before="121"/>
        <w:ind w:left="736" w:right="157" w:firstLine="0"/>
        <w:jc w:val="both"/>
        <w:rPr>
          <w:rFonts w:ascii="宋体" w:hAnsi="宋体" w:cs="宋体" w:eastAsia="宋体" w:hint="default"/>
          <w:sz w:val="21"/>
          <w:szCs w:val="21"/>
        </w:rPr>
      </w:pPr>
      <w:r>
        <w:rPr>
          <w:rFonts w:ascii="宋体" w:hAnsi="宋体" w:cs="宋体" w:eastAsia="宋体" w:hint="default"/>
          <w:spacing w:val="-2"/>
          <w:w w:val="99"/>
          <w:sz w:val="21"/>
          <w:szCs w:val="21"/>
        </w:rPr>
        <w:t>根据《高新技术企业认定管理办法》（国科发火</w:t>
      </w:r>
      <w:r>
        <w:rPr>
          <w:rFonts w:ascii="Times New Roman" w:hAnsi="Times New Roman" w:cs="Times New Roman" w:eastAsia="Times New Roman" w:hint="default"/>
          <w:spacing w:val="-2"/>
          <w:w w:val="99"/>
          <w:sz w:val="21"/>
          <w:szCs w:val="21"/>
        </w:rPr>
        <w:t>[2008]172</w:t>
      </w:r>
      <w:r>
        <w:rPr>
          <w:rFonts w:ascii="Times New Roman" w:hAnsi="Times New Roman" w:cs="Times New Roman" w:eastAsia="Times New Roman" w:hint="default"/>
          <w:spacing w:val="12"/>
          <w:w w:val="99"/>
          <w:sz w:val="21"/>
          <w:szCs w:val="21"/>
        </w:rPr>
        <w:t> </w:t>
      </w:r>
      <w:r>
        <w:rPr>
          <w:rFonts w:ascii="宋体" w:hAnsi="宋体" w:cs="宋体" w:eastAsia="宋体" w:hint="default"/>
          <w:spacing w:val="1"/>
          <w:w w:val="99"/>
          <w:sz w:val="21"/>
          <w:szCs w:val="21"/>
        </w:rPr>
        <w:t>号）和《高新技术企业认定管</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pacing w:val="-4"/>
          <w:w w:val="99"/>
          <w:sz w:val="21"/>
          <w:szCs w:val="21"/>
        </w:rPr>
        <w:t>理工作指引》（国科发火</w:t>
      </w:r>
      <w:r>
        <w:rPr>
          <w:rFonts w:ascii="Times New Roman" w:hAnsi="Times New Roman" w:cs="Times New Roman" w:eastAsia="Times New Roman" w:hint="default"/>
          <w:spacing w:val="-4"/>
          <w:w w:val="99"/>
          <w:sz w:val="21"/>
          <w:szCs w:val="21"/>
        </w:rPr>
        <w:t>[2008]362</w:t>
      </w:r>
      <w:r>
        <w:rPr>
          <w:rFonts w:ascii="Times New Roman" w:hAnsi="Times New Roman" w:cs="Times New Roman" w:eastAsia="Times New Roman" w:hint="default"/>
          <w:spacing w:val="18"/>
          <w:w w:val="99"/>
          <w:sz w:val="21"/>
          <w:szCs w:val="21"/>
        </w:rPr>
        <w:t> </w:t>
      </w:r>
      <w:r>
        <w:rPr>
          <w:rFonts w:ascii="宋体" w:hAnsi="宋体" w:cs="宋体" w:eastAsia="宋体" w:hint="default"/>
          <w:spacing w:val="1"/>
          <w:w w:val="99"/>
          <w:sz w:val="21"/>
          <w:szCs w:val="21"/>
        </w:rPr>
        <w:t>号）有关规定，上海市科学技术委员会、上海市财政</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pacing w:val="-2"/>
          <w:w w:val="98"/>
          <w:sz w:val="21"/>
          <w:szCs w:val="21"/>
        </w:rPr>
        <w:t>局、上海市国家税务局、上海市地方税务局联合颁发《高新技术企业证书》（证书编号：</w:t>
      </w:r>
      <w:r>
        <w:rPr>
          <w:rFonts w:ascii="宋体" w:hAnsi="宋体" w:cs="宋体" w:eastAsia="宋体" w:hint="default"/>
          <w:spacing w:val="-94"/>
          <w:w w:val="98"/>
          <w:sz w:val="21"/>
          <w:szCs w:val="21"/>
        </w:rPr>
        <w:t> </w:t>
      </w:r>
      <w:r>
        <w:rPr>
          <w:rFonts w:ascii="宋体" w:hAnsi="宋体" w:cs="宋体" w:eastAsia="宋体" w:hint="default"/>
          <w:spacing w:val="-94"/>
          <w:w w:val="98"/>
          <w:sz w:val="21"/>
          <w:szCs w:val="21"/>
        </w:rPr>
      </w:r>
      <w:r>
        <w:rPr>
          <w:rFonts w:ascii="Times New Roman" w:hAnsi="Times New Roman" w:cs="Times New Roman" w:eastAsia="Times New Roman" w:hint="default"/>
          <w:spacing w:val="-2"/>
          <w:w w:val="99"/>
          <w:sz w:val="21"/>
          <w:szCs w:val="21"/>
        </w:rPr>
        <w:t>GF201131001280</w:t>
      </w:r>
      <w:r>
        <w:rPr>
          <w:rFonts w:ascii="宋体" w:hAnsi="宋体" w:cs="宋体" w:eastAsia="宋体" w:hint="default"/>
          <w:spacing w:val="-2"/>
          <w:w w:val="99"/>
          <w:sz w:val="21"/>
          <w:szCs w:val="21"/>
        </w:rPr>
        <w:t>），认定本公司为高新技术企业，认定有效期为</w:t>
      </w:r>
      <w:r>
        <w:rPr>
          <w:rFonts w:ascii="宋体" w:hAnsi="宋体" w:cs="宋体" w:eastAsia="宋体" w:hint="default"/>
          <w:w w:val="99"/>
          <w:sz w:val="21"/>
          <w:szCs w:val="21"/>
        </w:rPr>
        <w:t> </w:t>
      </w:r>
      <w:r>
        <w:rPr>
          <w:rFonts w:ascii="Times New Roman" w:hAnsi="Times New Roman" w:cs="Times New Roman" w:eastAsia="Times New Roman" w:hint="default"/>
          <w:spacing w:val="-1"/>
          <w:w w:val="99"/>
          <w:sz w:val="21"/>
          <w:szCs w:val="21"/>
        </w:rPr>
        <w:t>2011</w:t>
      </w:r>
      <w:r>
        <w:rPr>
          <w:rFonts w:ascii="Times New Roman" w:hAnsi="Times New Roman" w:cs="Times New Roman" w:eastAsia="Times New Roman" w:hint="default"/>
          <w:w w:val="99"/>
          <w:sz w:val="21"/>
          <w:szCs w:val="21"/>
        </w:rPr>
        <w:t> </w:t>
      </w:r>
      <w:r>
        <w:rPr>
          <w:rFonts w:ascii="宋体" w:hAnsi="宋体" w:cs="宋体" w:eastAsia="宋体" w:hint="default"/>
          <w:spacing w:val="1"/>
          <w:w w:val="99"/>
          <w:sz w:val="21"/>
          <w:szCs w:val="21"/>
        </w:rPr>
        <w:t>年</w:t>
      </w:r>
      <w:r>
        <w:rPr>
          <w:rFonts w:ascii="Times New Roman" w:hAnsi="Times New Roman" w:cs="Times New Roman" w:eastAsia="Times New Roman" w:hint="default"/>
          <w:spacing w:val="1"/>
          <w:w w:val="99"/>
          <w:sz w:val="21"/>
          <w:szCs w:val="21"/>
        </w:rPr>
        <w:t>-2013</w:t>
      </w:r>
      <w:r>
        <w:rPr>
          <w:rFonts w:ascii="Times New Roman" w:hAnsi="Times New Roman" w:cs="Times New Roman" w:eastAsia="Times New Roman" w:hint="default"/>
          <w:spacing w:val="-10"/>
          <w:w w:val="99"/>
          <w:sz w:val="21"/>
          <w:szCs w:val="21"/>
        </w:rPr>
        <w:t> </w:t>
      </w:r>
      <w:r>
        <w:rPr>
          <w:rFonts w:ascii="宋体" w:hAnsi="宋体" w:cs="宋体" w:eastAsia="宋体" w:hint="default"/>
          <w:spacing w:val="2"/>
          <w:w w:val="99"/>
          <w:sz w:val="21"/>
          <w:szCs w:val="21"/>
        </w:rPr>
        <w:t>年，企业</w:t>
      </w:r>
      <w:r>
        <w:rPr>
          <w:rFonts w:ascii="宋体" w:hAnsi="宋体" w:cs="宋体" w:eastAsia="宋体" w:hint="default"/>
          <w:w w:val="99"/>
          <w:sz w:val="21"/>
          <w:szCs w:val="21"/>
        </w:rPr>
        <w:t> </w:t>
      </w:r>
      <w:r>
        <w:rPr>
          <w:rFonts w:ascii="宋体" w:hAnsi="宋体" w:cs="宋体" w:eastAsia="宋体" w:hint="default"/>
          <w:sz w:val="21"/>
          <w:szCs w:val="21"/>
        </w:rPr>
        <w:t>所得税税率按照</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执行。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tabs>
          <w:tab w:pos="839" w:val="left" w:leader="none"/>
        </w:tabs>
        <w:spacing w:before="0"/>
        <w:ind w:left="105"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四、</w:t>
        <w:tab/>
      </w:r>
      <w:r>
        <w:rPr>
          <w:rFonts w:ascii="Microsoft JhengHei" w:hAnsi="Microsoft JhengHei" w:cs="Microsoft JhengHei" w:eastAsia="Microsoft JhengHei" w:hint="default"/>
          <w:b/>
          <w:bCs/>
          <w:sz w:val="21"/>
          <w:szCs w:val="21"/>
        </w:rPr>
        <w:t>财务报表主要项目注释</w:t>
      </w:r>
      <w:r>
        <w:rPr>
          <w:rFonts w:ascii="Microsoft JhengHei" w:hAnsi="Microsoft JhengHei" w:cs="Microsoft JhengHei" w:eastAsia="Microsoft JhengHei" w:hint="default"/>
          <w:sz w:val="21"/>
          <w:szCs w:val="21"/>
        </w:rPr>
      </w:r>
    </w:p>
    <w:p>
      <w:pPr>
        <w:tabs>
          <w:tab w:pos="959" w:val="left" w:leader="none"/>
        </w:tabs>
        <w:spacing w:line="309" w:lineRule="auto" w:before="121"/>
        <w:ind w:left="120" w:right="3758" w:firstLine="616"/>
        <w:jc w:val="left"/>
        <w:rPr>
          <w:rFonts w:ascii="Microsoft JhengHei" w:hAnsi="Microsoft JhengHei" w:cs="Microsoft JhengHei" w:eastAsia="Microsoft JhengHei" w:hint="default"/>
          <w:sz w:val="21"/>
          <w:szCs w:val="21"/>
        </w:rPr>
      </w:pPr>
      <w:r>
        <w:rPr/>
        <w:pict>
          <v:group style="position:absolute;margin-left:120.479996pt;margin-top:45.073658pt;width:401.3pt;height:.1pt;mso-position-horizontal-relative:page;mso-position-vertical-relative:paragraph;z-index:-1216648" coordorigin="2410,901" coordsize="8026,2">
            <v:shape style="position:absolute;left:2410;top:901;width:8026;height:2" coordorigin="2410,901" coordsize="8026,0" path="m2410,901l10435,901e" filled="false" stroked="true" strokeweight="1.44pt" strokecolor="#000000">
              <v:path arrowok="t"/>
            </v:shape>
            <w10:wrap type="none"/>
          </v:group>
        </w:pict>
      </w:r>
      <w:r>
        <w:rPr>
          <w:rFonts w:ascii="宋体" w:hAnsi="宋体" w:cs="宋体" w:eastAsia="宋体" w:hint="default"/>
          <w:sz w:val="21"/>
          <w:szCs w:val="21"/>
        </w:rPr>
        <w:t>（以下金额单位若未特别注明者均为人民币元）</w:t>
      </w:r>
      <w:r>
        <w:rPr>
          <w:rFonts w:ascii="宋体" w:hAnsi="宋体" w:cs="宋体" w:eastAsia="宋体" w:hint="default"/>
          <w:w w:val="99"/>
          <w:sz w:val="21"/>
          <w:szCs w:val="21"/>
        </w:rPr>
        <w:t> </w:t>
      </w:r>
      <w:r>
        <w:rPr>
          <w:rFonts w:ascii="Microsoft JhengHei" w:hAnsi="Microsoft JhengHei" w:cs="Microsoft JhengHei" w:eastAsia="Microsoft JhengHei" w:hint="default"/>
          <w:b/>
          <w:bCs/>
          <w:w w:val="105"/>
          <w:sz w:val="21"/>
          <w:szCs w:val="21"/>
        </w:rPr>
        <w:t>(一)</w:t>
        <w:tab/>
      </w:r>
      <w:r>
        <w:rPr>
          <w:rFonts w:ascii="Microsoft JhengHei" w:hAnsi="Microsoft JhengHei" w:cs="Microsoft JhengHei" w:eastAsia="Microsoft JhengHei" w:hint="default"/>
          <w:b/>
          <w:bCs/>
          <w:spacing w:val="1"/>
          <w:w w:val="105"/>
          <w:sz w:val="21"/>
          <w:szCs w:val="21"/>
        </w:rPr>
        <w:t>货币资金</w:t>
      </w:r>
      <w:r>
        <w:rPr>
          <w:rFonts w:ascii="Microsoft JhengHei" w:hAnsi="Microsoft JhengHei" w:cs="Microsoft JhengHei" w:eastAsia="Microsoft JhengHei" w:hint="default"/>
          <w:spacing w:val="1"/>
          <w:sz w:val="21"/>
          <w:szCs w:val="21"/>
        </w:rPr>
      </w:r>
    </w:p>
    <w:p>
      <w:pPr>
        <w:spacing w:line="240" w:lineRule="auto" w:before="6"/>
        <w:rPr>
          <w:rFonts w:ascii="Microsoft JhengHei" w:hAnsi="Microsoft JhengHei" w:cs="Microsoft JhengHei" w:eastAsia="Microsoft JhengHei" w:hint="default"/>
          <w:b/>
          <w:bCs/>
          <w:sz w:val="6"/>
          <w:szCs w:val="6"/>
        </w:rPr>
      </w:pPr>
    </w:p>
    <w:p>
      <w:pPr>
        <w:tabs>
          <w:tab w:pos="6700" w:val="left" w:leader="none"/>
        </w:tabs>
        <w:spacing w:before="44"/>
        <w:ind w:left="3290" w:right="153"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0"/>
        <w:rPr>
          <w:rFonts w:ascii="宋体" w:hAnsi="宋体" w:cs="宋体" w:eastAsia="宋体" w:hint="default"/>
          <w:sz w:val="5"/>
          <w:szCs w:val="5"/>
        </w:rPr>
      </w:pPr>
    </w:p>
    <w:p>
      <w:pPr>
        <w:spacing w:line="28" w:lineRule="exact"/>
        <w:ind w:left="19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42.25pt;height:1.45pt;mso-position-horizontal-relative:char;mso-position-vertical-relative:line" coordorigin="0,0" coordsize="6845,29">
            <v:group style="position:absolute;left:14;top:14;width:6816;height:2" coordorigin="14,14" coordsize="6816,2">
              <v:shape style="position:absolute;left:14;top:14;width:6816;height:2" coordorigin="14,14" coordsize="6816,0" path="m14,14l6830,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8"/>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877" w:footer="976" w:top="1100" w:bottom="1160" w:left="1680" w:right="1320"/>
        </w:sectPr>
      </w:pPr>
    </w:p>
    <w:p>
      <w:pPr>
        <w:tabs>
          <w:tab w:pos="5488" w:val="left" w:leader="none"/>
        </w:tabs>
        <w:spacing w:line="270" w:lineRule="exact"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项  目</w:t>
        <w:tab/>
      </w:r>
      <w:r>
        <w:rPr>
          <w:rFonts w:ascii="宋体" w:hAnsi="宋体" w:cs="宋体" w:eastAsia="宋体" w:hint="default"/>
          <w:position w:val="-5"/>
          <w:sz w:val="18"/>
          <w:szCs w:val="18"/>
        </w:rPr>
        <w:t>折算</w:t>
      </w:r>
      <w:r>
        <w:rPr>
          <w:rFonts w:ascii="宋体" w:hAnsi="宋体" w:cs="宋体" w:eastAsia="宋体" w:hint="default"/>
          <w:sz w:val="18"/>
          <w:szCs w:val="18"/>
        </w:rPr>
      </w:r>
    </w:p>
    <w:p>
      <w:pPr>
        <w:tabs>
          <w:tab w:pos="3340" w:val="left" w:leader="none"/>
          <w:tab w:pos="4257" w:val="left" w:leader="none"/>
          <w:tab w:pos="5570" w:val="left" w:leader="none"/>
        </w:tabs>
        <w:spacing w:line="187" w:lineRule="exact" w:before="0"/>
        <w:ind w:left="2193" w:right="0" w:firstLine="0"/>
        <w:jc w:val="left"/>
        <w:rPr>
          <w:rFonts w:ascii="宋体" w:hAnsi="宋体" w:cs="宋体" w:eastAsia="宋体" w:hint="default"/>
          <w:sz w:val="18"/>
          <w:szCs w:val="18"/>
        </w:rPr>
      </w:pPr>
      <w:r>
        <w:rPr>
          <w:rFonts w:ascii="宋体" w:hAnsi="宋体" w:cs="宋体" w:eastAsia="宋体" w:hint="default"/>
          <w:sz w:val="18"/>
          <w:szCs w:val="18"/>
        </w:rPr>
        <w:t>外币金额</w:t>
        <w:tab/>
        <w:t>折算率</w:t>
        <w:tab/>
        <w:t>人民币金额</w:t>
        <w:tab/>
        <w:t>外币金额</w:t>
      </w:r>
    </w:p>
    <w:p>
      <w:pPr>
        <w:spacing w:line="213" w:lineRule="exact" w:before="0"/>
        <w:ind w:left="0" w:right="86" w:firstLine="0"/>
        <w:jc w:val="right"/>
        <w:rPr>
          <w:rFonts w:ascii="宋体" w:hAnsi="宋体" w:cs="宋体" w:eastAsia="宋体" w:hint="default"/>
          <w:sz w:val="18"/>
          <w:szCs w:val="18"/>
        </w:rPr>
      </w:pPr>
      <w:r>
        <w:rPr>
          <w:rFonts w:ascii="宋体" w:hAnsi="宋体" w:cs="宋体" w:eastAsia="宋体" w:hint="default"/>
          <w:sz w:val="18"/>
          <w:szCs w:val="18"/>
        </w:rPr>
        <w:t>率</w:t>
      </w:r>
    </w:p>
    <w:p>
      <w:pPr>
        <w:spacing w:line="240" w:lineRule="auto" w:before="1"/>
        <w:rPr>
          <w:rFonts w:ascii="宋体" w:hAnsi="宋体" w:cs="宋体" w:eastAsia="宋体" w:hint="default"/>
          <w:sz w:val="22"/>
          <w:szCs w:val="22"/>
        </w:rPr>
      </w:pPr>
      <w:r>
        <w:rPr/>
        <w:br w:type="column"/>
      </w:r>
      <w:r>
        <w:rPr>
          <w:rFonts w:ascii="宋体"/>
          <w:sz w:val="22"/>
        </w:rPr>
      </w:r>
    </w:p>
    <w:p>
      <w:pPr>
        <w:spacing w:before="0"/>
        <w:ind w:left="461" w:right="0" w:firstLine="0"/>
        <w:jc w:val="left"/>
        <w:rPr>
          <w:rFonts w:ascii="宋体" w:hAnsi="宋体" w:cs="宋体" w:eastAsia="宋体" w:hint="default"/>
          <w:sz w:val="18"/>
          <w:szCs w:val="18"/>
        </w:rPr>
      </w:pPr>
      <w:r>
        <w:rPr>
          <w:rFonts w:ascii="宋体" w:hAnsi="宋体" w:cs="宋体" w:eastAsia="宋体" w:hint="default"/>
          <w:sz w:val="18"/>
          <w:szCs w:val="18"/>
        </w:rPr>
        <w:t>人民币金额</w:t>
      </w:r>
    </w:p>
    <w:p>
      <w:pPr>
        <w:spacing w:after="0"/>
        <w:jc w:val="left"/>
        <w:rPr>
          <w:rFonts w:ascii="宋体" w:hAnsi="宋体" w:cs="宋体" w:eastAsia="宋体" w:hint="default"/>
          <w:sz w:val="18"/>
          <w:szCs w:val="18"/>
        </w:rPr>
        <w:sectPr>
          <w:type w:val="continuous"/>
          <w:pgSz w:w="11910" w:h="16840"/>
          <w:pgMar w:top="1100" w:bottom="280" w:left="1680" w:right="1320"/>
          <w:cols w:num="2" w:equalWidth="0">
            <w:col w:w="6951" w:space="40"/>
            <w:col w:w="1919"/>
          </w:cols>
        </w:sectPr>
      </w:pPr>
    </w:p>
    <w:p>
      <w:pPr>
        <w:spacing w:line="240" w:lineRule="auto" w:before="3"/>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75pt;height:1.45pt;mso-position-horizontal-relative:char;mso-position-vertical-relative:line" coordorigin="0,0" coordsize="8055,29">
            <v:group style="position:absolute;left:14;top:14;width:8026;height:2" coordorigin="14,14" coordsize="8026,2">
              <v:shape style="position:absolute;left:14;top:14;width:8026;height:2" coordorigin="14,14" coordsize="8026,0" path="m14,14l8040,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1"/>
        <w:rPr>
          <w:rFonts w:ascii="宋体" w:hAnsi="宋体" w:cs="宋体" w:eastAsia="宋体" w:hint="default"/>
          <w:sz w:val="8"/>
          <w:szCs w:val="8"/>
        </w:rPr>
      </w:pPr>
    </w:p>
    <w:p>
      <w:pPr>
        <w:spacing w:before="44"/>
        <w:ind w:left="837" w:right="153" w:firstLine="0"/>
        <w:jc w:val="left"/>
        <w:rPr>
          <w:rFonts w:ascii="宋体" w:hAnsi="宋体" w:cs="宋体" w:eastAsia="宋体" w:hint="default"/>
          <w:sz w:val="18"/>
          <w:szCs w:val="18"/>
        </w:rPr>
      </w:pPr>
      <w:r>
        <w:rPr>
          <w:rFonts w:ascii="宋体" w:hAnsi="宋体" w:cs="宋体" w:eastAsia="宋体" w:hint="default"/>
          <w:sz w:val="18"/>
          <w:szCs w:val="18"/>
        </w:rPr>
        <w:t>现金</w:t>
      </w:r>
    </w:p>
    <w:p>
      <w:pPr>
        <w:spacing w:line="240" w:lineRule="auto" w:before="0"/>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75pt;height:1.45pt;mso-position-horizontal-relative:char;mso-position-vertical-relative:line" coordorigin="0,0" coordsize="8055,29">
            <v:group style="position:absolute;left:14;top:14;width:8026;height:2" coordorigin="14,14" coordsize="8026,2">
              <v:shape style="position:absolute;left:14;top:14;width:8026;height:2" coordorigin="14,14" coordsize="8026,0" path="m14,14l80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100" w:bottom="280" w:left="1680" w:right="1320"/>
        </w:sectPr>
      </w:pPr>
    </w:p>
    <w:p>
      <w:pPr>
        <w:spacing w:line="240" w:lineRule="auto" w:before="8"/>
        <w:rPr>
          <w:rFonts w:ascii="宋体" w:hAnsi="宋体" w:cs="宋体" w:eastAsia="宋体" w:hint="default"/>
          <w:sz w:val="24"/>
          <w:szCs w:val="2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75pt;height:1.45pt;mso-position-horizontal-relative:char;mso-position-vertical-relative:line" coordorigin="0,0" coordsize="8055,29">
            <v:group style="position:absolute;left:14;top:14;width:8026;height:2" coordorigin="14,14" coordsize="8026,2">
              <v:shape style="position:absolute;left:14;top:14;width:8026;height:2" coordorigin="14,14" coordsize="8026,0" path="m14,14l8040,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8"/>
          <w:szCs w:val="8"/>
        </w:rPr>
      </w:pPr>
    </w:p>
    <w:tbl>
      <w:tblPr>
        <w:tblW w:w="0" w:type="auto"/>
        <w:jc w:val="left"/>
        <w:tblInd w:w="729" w:type="dxa"/>
        <w:tblLayout w:type="fixed"/>
        <w:tblCellMar>
          <w:top w:w="0" w:type="dxa"/>
          <w:left w:w="0" w:type="dxa"/>
          <w:bottom w:w="0" w:type="dxa"/>
          <w:right w:w="0" w:type="dxa"/>
        </w:tblCellMar>
        <w:tblLook w:val="01E0"/>
      </w:tblPr>
      <w:tblGrid>
        <w:gridCol w:w="1240"/>
        <w:gridCol w:w="1370"/>
        <w:gridCol w:w="782"/>
        <w:gridCol w:w="1381"/>
        <w:gridCol w:w="1858"/>
        <w:gridCol w:w="1395"/>
      </w:tblGrid>
      <w:tr>
        <w:trPr>
          <w:trHeight w:val="363" w:hRule="exact"/>
        </w:trPr>
        <w:tc>
          <w:tcPr>
            <w:tcW w:w="124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0" w:type="dxa"/>
            <w:tcBorders>
              <w:top w:val="nil" w:sz="6" w:space="0" w:color="auto"/>
              <w:left w:val="nil" w:sz="6" w:space="0" w:color="auto"/>
              <w:bottom w:val="single" w:sz="12" w:space="0" w:color="000000"/>
              <w:right w:val="nil" w:sz="6" w:space="0" w:color="auto"/>
            </w:tcBorders>
          </w:tcPr>
          <w:p>
            <w:pPr/>
          </w:p>
        </w:tc>
        <w:tc>
          <w:tcPr>
            <w:tcW w:w="782" w:type="dxa"/>
            <w:tcBorders>
              <w:top w:val="nil" w:sz="6" w:space="0" w:color="auto"/>
              <w:left w:val="nil" w:sz="6" w:space="0" w:color="auto"/>
              <w:bottom w:val="single" w:sz="12" w:space="0" w:color="000000"/>
              <w:right w:val="nil" w:sz="6" w:space="0" w:color="auto"/>
            </w:tcBorders>
          </w:tcPr>
          <w:p>
            <w:pPr/>
          </w:p>
        </w:tc>
        <w:tc>
          <w:tcPr>
            <w:tcW w:w="1381"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149"/>
              <w:jc w:val="right"/>
              <w:rPr>
                <w:rFonts w:ascii="Times New Roman" w:hAnsi="Times New Roman" w:cs="Times New Roman" w:eastAsia="Times New Roman" w:hint="default"/>
                <w:sz w:val="18"/>
                <w:szCs w:val="18"/>
              </w:rPr>
            </w:pPr>
            <w:r>
              <w:rPr>
                <w:rFonts w:ascii="Times New Roman"/>
                <w:spacing w:val="-2"/>
                <w:sz w:val="18"/>
              </w:rPr>
              <w:t>22,114.51</w:t>
            </w:r>
          </w:p>
        </w:tc>
        <w:tc>
          <w:tcPr>
            <w:tcW w:w="1858" w:type="dxa"/>
            <w:tcBorders>
              <w:top w:val="nil" w:sz="6" w:space="0" w:color="auto"/>
              <w:left w:val="nil" w:sz="6" w:space="0" w:color="auto"/>
              <w:bottom w:val="single" w:sz="12" w:space="0" w:color="000000"/>
              <w:right w:val="nil" w:sz="6" w:space="0" w:color="auto"/>
            </w:tcBorders>
          </w:tcPr>
          <w:p>
            <w:pPr/>
          </w:p>
        </w:tc>
        <w:tc>
          <w:tcPr>
            <w:tcW w:w="1395"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pacing w:val="-1"/>
                <w:sz w:val="18"/>
              </w:rPr>
              <w:t>15,397.05</w:t>
            </w:r>
          </w:p>
        </w:tc>
      </w:tr>
      <w:tr>
        <w:trPr>
          <w:trHeight w:val="490" w:hRule="exact"/>
        </w:trPr>
        <w:tc>
          <w:tcPr>
            <w:tcW w:w="1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414"/>
              <w:jc w:val="right"/>
              <w:rPr>
                <w:rFonts w:ascii="宋体" w:hAnsi="宋体" w:cs="宋体" w:eastAsia="宋体" w:hint="default"/>
                <w:sz w:val="18"/>
                <w:szCs w:val="18"/>
              </w:rPr>
            </w:pPr>
            <w:r>
              <w:rPr>
                <w:rFonts w:ascii="宋体" w:hAnsi="宋体" w:cs="宋体" w:eastAsia="宋体" w:hint="default"/>
                <w:sz w:val="18"/>
                <w:szCs w:val="18"/>
              </w:rPr>
              <w:t>小计</w:t>
            </w:r>
          </w:p>
        </w:tc>
        <w:tc>
          <w:tcPr>
            <w:tcW w:w="1370" w:type="dxa"/>
            <w:tcBorders>
              <w:top w:val="single" w:sz="12" w:space="0" w:color="000000"/>
              <w:left w:val="nil" w:sz="6" w:space="0" w:color="auto"/>
              <w:bottom w:val="single" w:sz="12" w:space="0" w:color="000000"/>
              <w:right w:val="nil" w:sz="6" w:space="0" w:color="auto"/>
            </w:tcBorders>
          </w:tcPr>
          <w:p>
            <w:pPr/>
          </w:p>
        </w:tc>
        <w:tc>
          <w:tcPr>
            <w:tcW w:w="782" w:type="dxa"/>
            <w:tcBorders>
              <w:top w:val="single" w:sz="12" w:space="0" w:color="000000"/>
              <w:left w:val="nil" w:sz="6" w:space="0" w:color="auto"/>
              <w:bottom w:val="single" w:sz="12" w:space="0" w:color="000000"/>
              <w:right w:val="nil" w:sz="6" w:space="0" w:color="auto"/>
            </w:tcBorders>
          </w:tcPr>
          <w:p>
            <w:pPr/>
          </w:p>
        </w:tc>
        <w:tc>
          <w:tcPr>
            <w:tcW w:w="13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2"/>
                <w:sz w:val="18"/>
              </w:rPr>
              <w:t>22,114.51</w:t>
            </w:r>
          </w:p>
        </w:tc>
        <w:tc>
          <w:tcPr>
            <w:tcW w:w="1858" w:type="dxa"/>
            <w:tcBorders>
              <w:top w:val="single" w:sz="12" w:space="0" w:color="000000"/>
              <w:left w:val="nil" w:sz="6" w:space="0" w:color="auto"/>
              <w:bottom w:val="single" w:sz="12" w:space="0" w:color="000000"/>
              <w:right w:val="nil" w:sz="6" w:space="0" w:color="auto"/>
            </w:tcBorders>
          </w:tcPr>
          <w:p>
            <w:pPr/>
          </w:p>
        </w:tc>
        <w:tc>
          <w:tcPr>
            <w:tcW w:w="13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15,397.05</w:t>
            </w:r>
          </w:p>
        </w:tc>
      </w:tr>
      <w:tr>
        <w:trPr>
          <w:trHeight w:val="490" w:hRule="exact"/>
        </w:trPr>
        <w:tc>
          <w:tcPr>
            <w:tcW w:w="1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70" w:type="dxa"/>
            <w:tcBorders>
              <w:top w:val="single" w:sz="12" w:space="0" w:color="000000"/>
              <w:left w:val="nil" w:sz="6" w:space="0" w:color="auto"/>
              <w:bottom w:val="single" w:sz="12" w:space="0" w:color="000000"/>
              <w:right w:val="nil" w:sz="6" w:space="0" w:color="auto"/>
            </w:tcBorders>
          </w:tcPr>
          <w:p>
            <w:pPr/>
          </w:p>
        </w:tc>
        <w:tc>
          <w:tcPr>
            <w:tcW w:w="782" w:type="dxa"/>
            <w:tcBorders>
              <w:top w:val="single" w:sz="12" w:space="0" w:color="000000"/>
              <w:left w:val="nil" w:sz="6" w:space="0" w:color="auto"/>
              <w:bottom w:val="single" w:sz="12" w:space="0" w:color="000000"/>
              <w:right w:val="nil" w:sz="6" w:space="0" w:color="auto"/>
            </w:tcBorders>
          </w:tcPr>
          <w:p>
            <w:pPr/>
          </w:p>
        </w:tc>
        <w:tc>
          <w:tcPr>
            <w:tcW w:w="1381" w:type="dxa"/>
            <w:tcBorders>
              <w:top w:val="single" w:sz="12" w:space="0" w:color="000000"/>
              <w:left w:val="nil" w:sz="6" w:space="0" w:color="auto"/>
              <w:bottom w:val="single" w:sz="12" w:space="0" w:color="000000"/>
              <w:right w:val="nil" w:sz="6" w:space="0" w:color="auto"/>
            </w:tcBorders>
          </w:tcPr>
          <w:p>
            <w:pPr/>
          </w:p>
        </w:tc>
        <w:tc>
          <w:tcPr>
            <w:tcW w:w="1858" w:type="dxa"/>
            <w:tcBorders>
              <w:top w:val="single" w:sz="12" w:space="0" w:color="000000"/>
              <w:left w:val="nil" w:sz="6" w:space="0" w:color="auto"/>
              <w:bottom w:val="single" w:sz="12" w:space="0" w:color="000000"/>
              <w:right w:val="nil" w:sz="6" w:space="0" w:color="auto"/>
            </w:tcBorders>
          </w:tcPr>
          <w:p>
            <w:pPr/>
          </w:p>
        </w:tc>
        <w:tc>
          <w:tcPr>
            <w:tcW w:w="1395"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1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0" w:type="dxa"/>
            <w:tcBorders>
              <w:top w:val="single" w:sz="12" w:space="0" w:color="000000"/>
              <w:left w:val="nil" w:sz="6" w:space="0" w:color="auto"/>
              <w:bottom w:val="single" w:sz="12" w:space="0" w:color="000000"/>
              <w:right w:val="nil" w:sz="6" w:space="0" w:color="auto"/>
            </w:tcBorders>
          </w:tcPr>
          <w:p>
            <w:pPr/>
          </w:p>
        </w:tc>
        <w:tc>
          <w:tcPr>
            <w:tcW w:w="782" w:type="dxa"/>
            <w:tcBorders>
              <w:top w:val="single" w:sz="12" w:space="0" w:color="000000"/>
              <w:left w:val="nil" w:sz="6" w:space="0" w:color="auto"/>
              <w:bottom w:val="single" w:sz="12" w:space="0" w:color="000000"/>
              <w:right w:val="nil" w:sz="6" w:space="0" w:color="auto"/>
            </w:tcBorders>
          </w:tcPr>
          <w:p>
            <w:pPr/>
          </w:p>
        </w:tc>
        <w:tc>
          <w:tcPr>
            <w:tcW w:w="13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539,215,290.96</w:t>
            </w:r>
          </w:p>
        </w:tc>
        <w:tc>
          <w:tcPr>
            <w:tcW w:w="1858" w:type="dxa"/>
            <w:tcBorders>
              <w:top w:val="single" w:sz="12" w:space="0" w:color="000000"/>
              <w:left w:val="nil" w:sz="6" w:space="0" w:color="auto"/>
              <w:bottom w:val="single" w:sz="12" w:space="0" w:color="000000"/>
              <w:right w:val="nil" w:sz="6" w:space="0" w:color="auto"/>
            </w:tcBorders>
          </w:tcPr>
          <w:p>
            <w:pPr/>
          </w:p>
        </w:tc>
        <w:tc>
          <w:tcPr>
            <w:tcW w:w="13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12,345,718.01</w:t>
            </w:r>
          </w:p>
        </w:tc>
      </w:tr>
      <w:tr>
        <w:trPr>
          <w:trHeight w:val="492" w:hRule="exact"/>
        </w:trPr>
        <w:tc>
          <w:tcPr>
            <w:tcW w:w="1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667,426.78</w:t>
            </w:r>
          </w:p>
        </w:tc>
        <w:tc>
          <w:tcPr>
            <w:tcW w:w="7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6.3009</w:t>
            </w:r>
          </w:p>
        </w:tc>
        <w:tc>
          <w:tcPr>
            <w:tcW w:w="13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4,205,389.40</w:t>
            </w:r>
          </w:p>
        </w:tc>
        <w:tc>
          <w:tcPr>
            <w:tcW w:w="18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591,559.16</w:t>
            </w:r>
            <w:r>
              <w:rPr>
                <w:rFonts w:ascii="Times New Roman"/>
                <w:spacing w:val="22"/>
                <w:sz w:val="18"/>
              </w:rPr>
              <w:t> </w:t>
            </w:r>
            <w:r>
              <w:rPr>
                <w:rFonts w:ascii="Times New Roman"/>
                <w:sz w:val="18"/>
              </w:rPr>
              <w:t>6.6227</w:t>
            </w:r>
          </w:p>
        </w:tc>
        <w:tc>
          <w:tcPr>
            <w:tcW w:w="13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3,917,718.85</w:t>
            </w:r>
          </w:p>
        </w:tc>
      </w:tr>
      <w:tr>
        <w:trPr>
          <w:trHeight w:val="490" w:hRule="exact"/>
        </w:trPr>
        <w:tc>
          <w:tcPr>
            <w:tcW w:w="1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right="414"/>
              <w:jc w:val="right"/>
              <w:rPr>
                <w:rFonts w:ascii="宋体" w:hAnsi="宋体" w:cs="宋体" w:eastAsia="宋体" w:hint="default"/>
                <w:sz w:val="18"/>
                <w:szCs w:val="18"/>
              </w:rPr>
            </w:pPr>
            <w:r>
              <w:rPr>
                <w:rFonts w:ascii="宋体" w:hAnsi="宋体" w:cs="宋体" w:eastAsia="宋体" w:hint="default"/>
                <w:sz w:val="18"/>
                <w:szCs w:val="18"/>
              </w:rPr>
              <w:t>小计</w:t>
            </w:r>
          </w:p>
        </w:tc>
        <w:tc>
          <w:tcPr>
            <w:tcW w:w="1370" w:type="dxa"/>
            <w:tcBorders>
              <w:top w:val="single" w:sz="12" w:space="0" w:color="000000"/>
              <w:left w:val="nil" w:sz="6" w:space="0" w:color="auto"/>
              <w:bottom w:val="single" w:sz="12" w:space="0" w:color="000000"/>
              <w:right w:val="nil" w:sz="6" w:space="0" w:color="auto"/>
            </w:tcBorders>
          </w:tcPr>
          <w:p>
            <w:pPr/>
          </w:p>
        </w:tc>
        <w:tc>
          <w:tcPr>
            <w:tcW w:w="782" w:type="dxa"/>
            <w:tcBorders>
              <w:top w:val="single" w:sz="12" w:space="0" w:color="000000"/>
              <w:left w:val="nil" w:sz="6" w:space="0" w:color="auto"/>
              <w:bottom w:val="single" w:sz="12" w:space="0" w:color="000000"/>
              <w:right w:val="nil" w:sz="6" w:space="0" w:color="auto"/>
            </w:tcBorders>
          </w:tcPr>
          <w:p>
            <w:pPr/>
          </w:p>
        </w:tc>
        <w:tc>
          <w:tcPr>
            <w:tcW w:w="13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543,420,680.36</w:t>
            </w:r>
          </w:p>
        </w:tc>
        <w:tc>
          <w:tcPr>
            <w:tcW w:w="1858" w:type="dxa"/>
            <w:tcBorders>
              <w:top w:val="single" w:sz="12" w:space="0" w:color="000000"/>
              <w:left w:val="nil" w:sz="6" w:space="0" w:color="auto"/>
              <w:bottom w:val="single" w:sz="12" w:space="0" w:color="000000"/>
              <w:right w:val="nil" w:sz="6" w:space="0" w:color="auto"/>
            </w:tcBorders>
          </w:tcPr>
          <w:p>
            <w:pPr/>
          </w:p>
        </w:tc>
        <w:tc>
          <w:tcPr>
            <w:tcW w:w="13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16,263,436.86</w:t>
            </w:r>
          </w:p>
        </w:tc>
      </w:tr>
      <w:tr>
        <w:trPr>
          <w:trHeight w:val="490" w:hRule="exact"/>
        </w:trPr>
        <w:tc>
          <w:tcPr>
            <w:tcW w:w="12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right="373"/>
              <w:jc w:val="right"/>
              <w:rPr>
                <w:rFonts w:ascii="宋体" w:hAnsi="宋体" w:cs="宋体" w:eastAsia="宋体" w:hint="default"/>
                <w:sz w:val="18"/>
                <w:szCs w:val="18"/>
              </w:rPr>
            </w:pPr>
            <w:r>
              <w:rPr>
                <w:rFonts w:ascii="宋体" w:hAnsi="宋体" w:cs="宋体" w:eastAsia="宋体" w:hint="default"/>
                <w:sz w:val="18"/>
                <w:szCs w:val="18"/>
              </w:rPr>
              <w:t>合  计</w:t>
            </w:r>
          </w:p>
        </w:tc>
        <w:tc>
          <w:tcPr>
            <w:tcW w:w="1370" w:type="dxa"/>
            <w:tcBorders>
              <w:top w:val="single" w:sz="12" w:space="0" w:color="000000"/>
              <w:left w:val="nil" w:sz="6" w:space="0" w:color="auto"/>
              <w:bottom w:val="single" w:sz="12" w:space="0" w:color="000000"/>
              <w:right w:val="nil" w:sz="6" w:space="0" w:color="auto"/>
            </w:tcBorders>
          </w:tcPr>
          <w:p>
            <w:pPr/>
          </w:p>
        </w:tc>
        <w:tc>
          <w:tcPr>
            <w:tcW w:w="782" w:type="dxa"/>
            <w:tcBorders>
              <w:top w:val="single" w:sz="12" w:space="0" w:color="000000"/>
              <w:left w:val="nil" w:sz="6" w:space="0" w:color="auto"/>
              <w:bottom w:val="single" w:sz="12" w:space="0" w:color="000000"/>
              <w:right w:val="nil" w:sz="6" w:space="0" w:color="auto"/>
            </w:tcBorders>
          </w:tcPr>
          <w:p>
            <w:pPr/>
          </w:p>
        </w:tc>
        <w:tc>
          <w:tcPr>
            <w:tcW w:w="13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543,442,794.87</w:t>
            </w:r>
          </w:p>
        </w:tc>
        <w:tc>
          <w:tcPr>
            <w:tcW w:w="1858" w:type="dxa"/>
            <w:tcBorders>
              <w:top w:val="single" w:sz="12" w:space="0" w:color="000000"/>
              <w:left w:val="nil" w:sz="6" w:space="0" w:color="auto"/>
              <w:bottom w:val="single" w:sz="12" w:space="0" w:color="000000"/>
              <w:right w:val="nil" w:sz="6" w:space="0" w:color="auto"/>
            </w:tcBorders>
          </w:tcPr>
          <w:p>
            <w:pPr/>
          </w:p>
        </w:tc>
        <w:tc>
          <w:tcPr>
            <w:tcW w:w="13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16,278,833.91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1379"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期末无受限制的货币资金。</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7"/>
          <w:szCs w:val="27"/>
        </w:rPr>
      </w:pPr>
    </w:p>
    <w:p>
      <w:pPr>
        <w:tabs>
          <w:tab w:pos="875" w:val="left" w:leader="none"/>
        </w:tabs>
        <w:spacing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(二)</w:t>
        <w:tab/>
      </w:r>
      <w:r>
        <w:rPr>
          <w:rFonts w:ascii="Microsoft JhengHei" w:hAnsi="Microsoft JhengHei" w:cs="Microsoft JhengHei" w:eastAsia="Microsoft JhengHei" w:hint="default"/>
          <w:b/>
          <w:bCs/>
          <w:spacing w:val="1"/>
          <w:w w:val="115"/>
          <w:sz w:val="21"/>
          <w:szCs w:val="21"/>
        </w:rPr>
        <w:t>应收票据</w:t>
      </w:r>
      <w:r>
        <w:rPr>
          <w:rFonts w:ascii="Microsoft JhengHei" w:hAnsi="Microsoft JhengHei" w:cs="Microsoft JhengHei" w:eastAsia="Microsoft JhengHei" w:hint="default"/>
          <w:spacing w:val="1"/>
          <w:sz w:val="21"/>
          <w:szCs w:val="21"/>
        </w:rPr>
      </w:r>
    </w:p>
    <w:p>
      <w:pPr>
        <w:tabs>
          <w:tab w:pos="1271" w:val="left" w:leader="none"/>
        </w:tabs>
        <w:spacing w:before="54"/>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应收票据的分类</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2.75pt;height:1.45pt;mso-position-horizontal-relative:char;mso-position-vertical-relative:line" coordorigin="0,0" coordsize="8055,29">
            <v:group style="position:absolute;left:14;top:14;width:8026;height:2" coordorigin="14,14" coordsize="8026,2">
              <v:shape style="position:absolute;left:14;top:14;width:8026;height:2" coordorigin="14,14" coordsize="8026,0" path="m14,14l8040,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4634" w:val="left" w:leader="none"/>
          <w:tab w:pos="5215" w:val="left" w:leader="none"/>
          <w:tab w:pos="7197" w:val="left" w:leader="none"/>
          <w:tab w:pos="7612" w:val="left" w:leader="none"/>
        </w:tabs>
        <w:spacing w:line="501" w:lineRule="auto" w:before="160"/>
        <w:ind w:left="837" w:right="235" w:firstLine="1072"/>
        <w:jc w:val="left"/>
        <w:rPr>
          <w:rFonts w:ascii="Times New Roman" w:hAnsi="Times New Roman" w:cs="Times New Roman" w:eastAsia="Times New Roman" w:hint="default"/>
          <w:sz w:val="18"/>
          <w:szCs w:val="18"/>
        </w:rPr>
      </w:pPr>
      <w:r>
        <w:rPr/>
        <w:pict>
          <v:group style="position:absolute;margin-left:120.479996pt;margin-top:23.791698pt;width:401.3pt;height:.1pt;mso-position-horizontal-relative:page;mso-position-vertical-relative:paragraph;z-index:-1216528" coordorigin="2410,476" coordsize="8026,2">
            <v:shape style="position:absolute;left:2410;top:476;width:8026;height:2" coordorigin="2410,476" coordsize="8026,0" path="m2410,476l10435,476e" filled="false" stroked="true" strokeweight="1.44pt" strokecolor="#000000">
              <v:path arrowok="t"/>
            </v:shape>
            <w10:wrap type="none"/>
          </v:group>
        </w:pict>
      </w:r>
      <w:r>
        <w:rPr/>
        <w:pict>
          <v:group style="position:absolute;margin-left:120.479996pt;margin-top:48.271698pt;width:401.3pt;height:.1pt;mso-position-horizontal-relative:page;mso-position-vertical-relative:paragraph;z-index:-1216504" coordorigin="2410,965" coordsize="8026,2">
            <v:shape style="position:absolute;left:2410;top:965;width:8026;height:2" coordorigin="2410,965" coordsize="8026,0" path="m2410,965l10435,965e" filled="false" stroked="true" strokeweight="1.44pt" strokecolor="#000000">
              <v:path arrowok="t"/>
            </v:shape>
            <w10:wrap type="none"/>
          </v:group>
        </w:pict>
      </w: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tab/>
        <w:t>期末余额</w:t>
        <w:tab/>
        <w:t>年初余额 </w:t>
      </w:r>
      <w:r>
        <w:rPr>
          <w:rFonts w:ascii="宋体" w:hAnsi="宋体" w:cs="宋体" w:eastAsia="宋体" w:hint="default"/>
          <w:position w:val="1"/>
          <w:sz w:val="18"/>
          <w:szCs w:val="18"/>
        </w:rPr>
        <w:t>银行承兑汇票</w:t>
        <w:tab/>
        <w:tab/>
      </w:r>
      <w:r>
        <w:rPr>
          <w:rFonts w:ascii="Times New Roman" w:hAnsi="Times New Roman" w:cs="Times New Roman" w:eastAsia="Times New Roman" w:hint="default"/>
          <w:spacing w:val="-1"/>
          <w:sz w:val="18"/>
          <w:szCs w:val="18"/>
        </w:rPr>
        <w:t>47,609,686.00</w:t>
        <w:tab/>
        <w:tab/>
        <w:t>36,286,724.00</w:t>
      </w:r>
    </w:p>
    <w:p>
      <w:pPr>
        <w:tabs>
          <w:tab w:pos="5215" w:val="left" w:leader="none"/>
          <w:tab w:pos="7612" w:val="left" w:leader="none"/>
        </w:tabs>
        <w:spacing w:before="8"/>
        <w:ind w:left="191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  计</w:t>
        <w:tab/>
      </w:r>
      <w:r>
        <w:rPr>
          <w:rFonts w:ascii="Times New Roman" w:hAnsi="Times New Roman" w:cs="Times New Roman" w:eastAsia="Times New Roman" w:hint="default"/>
          <w:spacing w:val="-1"/>
          <w:sz w:val="18"/>
          <w:szCs w:val="18"/>
        </w:rPr>
        <w:t>47,609,686.00</w:t>
        <w:tab/>
        <w:t>36,286,724.00</w:t>
      </w:r>
    </w:p>
    <w:p>
      <w:pPr>
        <w:spacing w:line="240" w:lineRule="auto" w:before="8"/>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2.75pt;height:1.45pt;mso-position-horizontal-relative:char;mso-position-vertical-relative:line" coordorigin="0,0" coordsize="8055,29">
            <v:group style="position:absolute;left:14;top:14;width:8026;height:2" coordorigin="14,14" coordsize="8026,2">
              <v:shape style="position:absolute;left:14;top:14;width:8026;height:2" coordorigin="14,14" coordsize="8026,0" path="m14,14l8040,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tabs>
          <w:tab w:pos="1271"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期末无已质押的应收票据。</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7"/>
          <w:szCs w:val="27"/>
        </w:rPr>
      </w:pPr>
    </w:p>
    <w:p>
      <w:pPr>
        <w:tabs>
          <w:tab w:pos="1271" w:val="left" w:leader="none"/>
        </w:tabs>
        <w:spacing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本期无因出票人无力履约而将票据转为应收账款的票据。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7"/>
          <w:szCs w:val="27"/>
        </w:rPr>
      </w:pPr>
    </w:p>
    <w:p>
      <w:pPr>
        <w:tabs>
          <w:tab w:pos="1271" w:val="left" w:leader="none"/>
        </w:tabs>
        <w:spacing w:line="319" w:lineRule="auto" w:before="0"/>
        <w:ind w:left="736" w:right="2478" w:firstLine="0"/>
        <w:jc w:val="left"/>
        <w:rPr>
          <w:rFonts w:ascii="宋体" w:hAnsi="宋体" w:cs="宋体" w:eastAsia="宋体" w:hint="default"/>
          <w:sz w:val="21"/>
          <w:szCs w:val="21"/>
        </w:rPr>
      </w:pPr>
      <w:r>
        <w:rPr>
          <w:rFonts w:ascii="Microsoft JhengHei" w:hAnsi="Microsoft JhengHei" w:cs="Microsoft JhengHei" w:eastAsia="Microsoft JhengHei" w:hint="default"/>
          <w:b/>
          <w:bCs/>
          <w:w w:val="90"/>
          <w:sz w:val="21"/>
          <w:szCs w:val="21"/>
        </w:rPr>
        <w:t>4、</w:t>
        <w:tab/>
      </w:r>
      <w:r>
        <w:rPr>
          <w:rFonts w:ascii="Microsoft JhengHei" w:hAnsi="Microsoft JhengHei" w:cs="Microsoft JhengHei" w:eastAsia="Microsoft JhengHei" w:hint="default"/>
          <w:b/>
          <w:bCs/>
          <w:sz w:val="21"/>
          <w:szCs w:val="21"/>
        </w:rPr>
        <w:t>期末公司已经背书给他方但尚未到期的票据情况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公司已经背书给其他方但尚未到期的票据金额最大的前五项：</w:t>
      </w: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85pt;height:1.45pt;mso-position-horizontal-relative:char;mso-position-vertical-relative:line" coordorigin="0,0" coordsize="8057,29">
            <v:group style="position:absolute;left:14;top:14;width:8028;height:2" coordorigin="14,14" coordsize="8028,2">
              <v:shape style="position:absolute;left:14;top:14;width:8028;height:2" coordorigin="14,14" coordsize="8028,0" path="m14,14l8042,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8"/>
          <w:szCs w:val="8"/>
        </w:rPr>
      </w:pPr>
    </w:p>
    <w:tbl>
      <w:tblPr>
        <w:tblW w:w="0" w:type="auto"/>
        <w:jc w:val="left"/>
        <w:tblInd w:w="729" w:type="dxa"/>
        <w:tblLayout w:type="fixed"/>
        <w:tblCellMar>
          <w:top w:w="0" w:type="dxa"/>
          <w:left w:w="0" w:type="dxa"/>
          <w:bottom w:w="0" w:type="dxa"/>
          <w:right w:w="0" w:type="dxa"/>
        </w:tblCellMar>
        <w:tblLook w:val="01E0"/>
      </w:tblPr>
      <w:tblGrid>
        <w:gridCol w:w="2737"/>
        <w:gridCol w:w="1607"/>
        <w:gridCol w:w="1373"/>
        <w:gridCol w:w="1378"/>
        <w:gridCol w:w="933"/>
      </w:tblGrid>
      <w:tr>
        <w:trPr>
          <w:trHeight w:val="363" w:hRule="exact"/>
        </w:trPr>
        <w:tc>
          <w:tcPr>
            <w:tcW w:w="273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46"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60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374"/>
              <w:jc w:val="right"/>
              <w:rPr>
                <w:rFonts w:ascii="宋体" w:hAnsi="宋体" w:cs="宋体" w:eastAsia="宋体" w:hint="default"/>
                <w:sz w:val="18"/>
                <w:szCs w:val="18"/>
              </w:rPr>
            </w:pPr>
            <w:r>
              <w:rPr>
                <w:rFonts w:ascii="宋体" w:hAnsi="宋体" w:cs="宋体" w:eastAsia="宋体" w:hint="default"/>
                <w:sz w:val="18"/>
                <w:szCs w:val="18"/>
              </w:rPr>
              <w:t>出票日期</w:t>
            </w:r>
          </w:p>
        </w:tc>
        <w:tc>
          <w:tcPr>
            <w:tcW w:w="137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37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4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0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90" w:hRule="exact"/>
        </w:trPr>
        <w:tc>
          <w:tcPr>
            <w:tcW w:w="2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喜得龙（中国）有限公司</w:t>
            </w:r>
          </w:p>
        </w:tc>
        <w:tc>
          <w:tcPr>
            <w:tcW w:w="16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3"/>
              <w:jc w:val="right"/>
              <w:rPr>
                <w:rFonts w:ascii="Times New Roman" w:hAnsi="Times New Roman" w:cs="Times New Roman" w:eastAsia="Times New Roman" w:hint="default"/>
                <w:sz w:val="18"/>
                <w:szCs w:val="18"/>
              </w:rPr>
            </w:pPr>
            <w:r>
              <w:rPr>
                <w:rFonts w:ascii="Times New Roman"/>
                <w:spacing w:val="-2"/>
                <w:sz w:val="18"/>
              </w:rPr>
              <w:t>2011.11.30</w:t>
            </w:r>
          </w:p>
        </w:tc>
        <w:tc>
          <w:tcPr>
            <w:tcW w:w="13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2012.05.30</w:t>
            </w:r>
          </w:p>
        </w:tc>
        <w:tc>
          <w:tcPr>
            <w:tcW w:w="13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3,000,000.00</w:t>
            </w:r>
          </w:p>
        </w:tc>
        <w:tc>
          <w:tcPr>
            <w:tcW w:w="933"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2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三六一度（中国）有限公司</w:t>
            </w:r>
          </w:p>
        </w:tc>
        <w:tc>
          <w:tcPr>
            <w:tcW w:w="16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pacing w:val="-1"/>
                <w:sz w:val="18"/>
              </w:rPr>
              <w:t>2011.08.01</w:t>
            </w:r>
          </w:p>
        </w:tc>
        <w:tc>
          <w:tcPr>
            <w:tcW w:w="13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2012.02.01</w:t>
            </w:r>
          </w:p>
        </w:tc>
        <w:tc>
          <w:tcPr>
            <w:tcW w:w="13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1,000,000.00</w:t>
            </w:r>
          </w:p>
        </w:tc>
        <w:tc>
          <w:tcPr>
            <w:tcW w:w="933"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2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三六一度（中国）有限公司</w:t>
            </w:r>
          </w:p>
        </w:tc>
        <w:tc>
          <w:tcPr>
            <w:tcW w:w="16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pacing w:val="-1"/>
                <w:sz w:val="18"/>
              </w:rPr>
              <w:t>2011.08.01</w:t>
            </w:r>
          </w:p>
        </w:tc>
        <w:tc>
          <w:tcPr>
            <w:tcW w:w="13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2012.02.01</w:t>
            </w:r>
          </w:p>
        </w:tc>
        <w:tc>
          <w:tcPr>
            <w:tcW w:w="13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1,000,000.00</w:t>
            </w:r>
          </w:p>
        </w:tc>
        <w:tc>
          <w:tcPr>
            <w:tcW w:w="933" w:type="dxa"/>
            <w:tcBorders>
              <w:top w:val="single" w:sz="12" w:space="0" w:color="000000"/>
              <w:left w:val="nil" w:sz="6" w:space="0" w:color="auto"/>
              <w:bottom w:val="single" w:sz="12" w:space="0" w:color="000000"/>
              <w:right w:val="nil" w:sz="6" w:space="0" w:color="auto"/>
            </w:tcBorders>
          </w:tcPr>
          <w:p>
            <w:pPr/>
          </w:p>
        </w:tc>
      </w:tr>
      <w:tr>
        <w:trPr>
          <w:trHeight w:val="492" w:hRule="exact"/>
        </w:trPr>
        <w:tc>
          <w:tcPr>
            <w:tcW w:w="2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三六一度（中国）有限公司</w:t>
            </w:r>
          </w:p>
        </w:tc>
        <w:tc>
          <w:tcPr>
            <w:tcW w:w="16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pacing w:val="-1"/>
                <w:sz w:val="18"/>
              </w:rPr>
              <w:t>2011.08.01</w:t>
            </w:r>
          </w:p>
        </w:tc>
        <w:tc>
          <w:tcPr>
            <w:tcW w:w="13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2012.02.01</w:t>
            </w:r>
          </w:p>
        </w:tc>
        <w:tc>
          <w:tcPr>
            <w:tcW w:w="13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1,000,000.00</w:t>
            </w:r>
          </w:p>
        </w:tc>
        <w:tc>
          <w:tcPr>
            <w:tcW w:w="933"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27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三六一度（中国）有限公司</w:t>
            </w:r>
          </w:p>
        </w:tc>
        <w:tc>
          <w:tcPr>
            <w:tcW w:w="16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pacing w:val="-1"/>
                <w:sz w:val="18"/>
              </w:rPr>
              <w:t>2011.08.01</w:t>
            </w:r>
          </w:p>
        </w:tc>
        <w:tc>
          <w:tcPr>
            <w:tcW w:w="13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2012.02.01</w:t>
            </w:r>
          </w:p>
        </w:tc>
        <w:tc>
          <w:tcPr>
            <w:tcW w:w="13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1,000,000.00</w:t>
            </w:r>
          </w:p>
        </w:tc>
        <w:tc>
          <w:tcPr>
            <w:tcW w:w="933" w:type="dxa"/>
            <w:tcBorders>
              <w:top w:val="single" w:sz="12" w:space="0" w:color="000000"/>
              <w:left w:val="nil" w:sz="6" w:space="0" w:color="auto"/>
              <w:bottom w:val="single" w:sz="12" w:space="0" w:color="000000"/>
              <w:right w:val="nil" w:sz="6" w:space="0" w:color="auto"/>
            </w:tcBorders>
          </w:tcPr>
          <w:p>
            <w:pPr/>
          </w:p>
        </w:tc>
      </w:tr>
      <w:tr>
        <w:trPr>
          <w:trHeight w:val="445" w:hRule="exact"/>
        </w:trPr>
        <w:tc>
          <w:tcPr>
            <w:tcW w:w="2737" w:type="dxa"/>
            <w:tcBorders>
              <w:top w:val="single" w:sz="12" w:space="0" w:color="000000"/>
              <w:left w:val="nil" w:sz="6" w:space="0" w:color="auto"/>
              <w:bottom w:val="nil" w:sz="6" w:space="0" w:color="auto"/>
              <w:right w:val="nil" w:sz="6" w:space="0" w:color="auto"/>
            </w:tcBorders>
          </w:tcPr>
          <w:p>
            <w:pPr>
              <w:pStyle w:val="TableParagraph"/>
              <w:tabs>
                <w:tab w:pos="1670" w:val="left" w:leader="none"/>
              </w:tabs>
              <w:spacing w:line="240" w:lineRule="auto" w:before="157"/>
              <w:ind w:left="95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07" w:type="dxa"/>
            <w:tcBorders>
              <w:top w:val="single" w:sz="12" w:space="0" w:color="000000"/>
              <w:left w:val="nil" w:sz="6" w:space="0" w:color="auto"/>
              <w:bottom w:val="nil" w:sz="6" w:space="0" w:color="auto"/>
              <w:right w:val="nil" w:sz="6" w:space="0" w:color="auto"/>
            </w:tcBorders>
          </w:tcPr>
          <w:p>
            <w:pPr/>
          </w:p>
        </w:tc>
        <w:tc>
          <w:tcPr>
            <w:tcW w:w="1373" w:type="dxa"/>
            <w:tcBorders>
              <w:top w:val="single" w:sz="12" w:space="0" w:color="000000"/>
              <w:left w:val="nil" w:sz="6" w:space="0" w:color="auto"/>
              <w:bottom w:val="nil" w:sz="6" w:space="0" w:color="auto"/>
              <w:right w:val="nil" w:sz="6" w:space="0" w:color="auto"/>
            </w:tcBorders>
          </w:tcPr>
          <w:p>
            <w:pPr/>
          </w:p>
        </w:tc>
        <w:tc>
          <w:tcPr>
            <w:tcW w:w="1378"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7,000,000.00</w:t>
            </w:r>
          </w:p>
        </w:tc>
        <w:tc>
          <w:tcPr>
            <w:tcW w:w="933" w:type="dxa"/>
            <w:tcBorders>
              <w:top w:val="single" w:sz="12" w:space="0" w:color="000000"/>
              <w:left w:val="nil" w:sz="6" w:space="0" w:color="auto"/>
              <w:bottom w:val="nil" w:sz="6" w:space="0" w:color="auto"/>
              <w:right w:val="nil" w:sz="6" w:space="0" w:color="auto"/>
            </w:tcBorders>
          </w:tcPr>
          <w:p>
            <w:pPr/>
          </w:p>
        </w:tc>
      </w:tr>
    </w:tbl>
    <w:p>
      <w:pPr>
        <w:spacing w:after="0"/>
        <w:sectPr>
          <w:footerReference w:type="default" r:id="rId42"/>
          <w:pgSz w:w="11910" w:h="16840"/>
          <w:pgMar w:footer="1679" w:header="877" w:top="1100" w:bottom="1860" w:left="168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tabs>
          <w:tab w:pos="1271" w:val="left" w:leader="none"/>
        </w:tabs>
        <w:spacing w:line="33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5、</w:t>
        <w:tab/>
      </w:r>
      <w:r>
        <w:rPr>
          <w:rFonts w:ascii="Microsoft JhengHei" w:hAnsi="Microsoft JhengHei" w:cs="Microsoft JhengHei" w:eastAsia="Microsoft JhengHei" w:hint="default"/>
          <w:b/>
          <w:bCs/>
          <w:sz w:val="21"/>
          <w:szCs w:val="21"/>
        </w:rPr>
        <w:t>期末无已贴现未到期的商业承兑汇票。</w:t>
      </w:r>
      <w:r>
        <w:rPr>
          <w:rFonts w:ascii="Microsoft JhengHei" w:hAnsi="Microsoft JhengHei" w:cs="Microsoft JhengHei" w:eastAsia="Microsoft JhengHei" w:hint="default"/>
          <w:sz w:val="21"/>
          <w:szCs w:val="21"/>
        </w:rPr>
      </w:r>
    </w:p>
    <w:p>
      <w:pPr>
        <w:tabs>
          <w:tab w:pos="875" w:val="left" w:leader="none"/>
          <w:tab w:pos="1271" w:val="left" w:leader="none"/>
        </w:tabs>
        <w:spacing w:line="880" w:lineRule="atLeast" w:before="1"/>
        <w:ind w:left="105" w:right="153" w:firstLine="63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6、</w:t>
        <w:tab/>
      </w:r>
      <w:r>
        <w:rPr>
          <w:rFonts w:ascii="Microsoft JhengHei" w:hAnsi="Microsoft JhengHei" w:cs="Microsoft JhengHei" w:eastAsia="Microsoft JhengHei" w:hint="default"/>
          <w:b/>
          <w:bCs/>
          <w:sz w:val="21"/>
          <w:szCs w:val="21"/>
        </w:rPr>
        <w:t>期末应收票据中无应收持本公司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1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）表决权股份的股东单位票据。</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05"/>
          <w:sz w:val="21"/>
          <w:szCs w:val="21"/>
        </w:rPr>
        <w:t>(三)</w:t>
        <w:tab/>
      </w:r>
      <w:r>
        <w:rPr>
          <w:rFonts w:ascii="Microsoft JhengHei" w:hAnsi="Microsoft JhengHei" w:cs="Microsoft JhengHei" w:eastAsia="Microsoft JhengHei" w:hint="default"/>
          <w:b/>
          <w:bCs/>
          <w:spacing w:val="1"/>
          <w:w w:val="105"/>
          <w:sz w:val="21"/>
          <w:szCs w:val="21"/>
        </w:rPr>
        <w:t>应收账款</w:t>
      </w:r>
      <w:r>
        <w:rPr>
          <w:rFonts w:ascii="Microsoft JhengHei" w:hAnsi="Microsoft JhengHei" w:cs="Microsoft JhengHei" w:eastAsia="Microsoft JhengHei" w:hint="default"/>
          <w:spacing w:val="1"/>
          <w:sz w:val="21"/>
          <w:szCs w:val="21"/>
        </w:rPr>
      </w:r>
    </w:p>
    <w:p>
      <w:pPr>
        <w:tabs>
          <w:tab w:pos="1259" w:val="left" w:leader="none"/>
        </w:tabs>
        <w:spacing w:before="76"/>
        <w:ind w:left="743" w:right="1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应收账款账龄分析</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5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13.3pt;height:1.45pt;mso-position-horizontal-relative:char;mso-position-vertical-relative:line" coordorigin="0,0" coordsize="8266,29">
            <v:group style="position:absolute;left:14;top:14;width:8237;height:2" coordorigin="14,14" coordsize="8237,2">
              <v:shape style="position:absolute;left:14;top:14;width:8237;height:2" coordorigin="14,14" coordsize="8237,0" path="m14,14l8251,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4939" w:val="left" w:leader="none"/>
        </w:tabs>
        <w:spacing w:before="106"/>
        <w:ind w:left="1255" w:right="0" w:firstLine="0"/>
        <w:jc w:val="center"/>
        <w:rPr>
          <w:rFonts w:ascii="宋体" w:hAnsi="宋体" w:cs="宋体" w:eastAsia="宋体" w:hint="default"/>
          <w:sz w:val="15"/>
          <w:szCs w:val="15"/>
        </w:rPr>
      </w:pPr>
      <w:r>
        <w:rPr>
          <w:rFonts w:ascii="宋体" w:hAnsi="宋体" w:cs="宋体" w:eastAsia="宋体" w:hint="default"/>
          <w:w w:val="95"/>
          <w:sz w:val="15"/>
          <w:szCs w:val="15"/>
        </w:rPr>
        <w:t>期末余额</w:t>
        <w:tab/>
      </w:r>
      <w:r>
        <w:rPr>
          <w:rFonts w:ascii="宋体" w:hAnsi="宋体" w:cs="宋体" w:eastAsia="宋体" w:hint="default"/>
          <w:sz w:val="15"/>
          <w:szCs w:val="15"/>
        </w:rPr>
        <w:t>年初余额</w:t>
      </w:r>
    </w:p>
    <w:p>
      <w:pPr>
        <w:spacing w:line="240" w:lineRule="auto" w:before="10"/>
        <w:rPr>
          <w:rFonts w:ascii="宋体" w:hAnsi="宋体" w:cs="宋体" w:eastAsia="宋体" w:hint="default"/>
          <w:sz w:val="11"/>
          <w:szCs w:val="11"/>
        </w:rPr>
      </w:pPr>
    </w:p>
    <w:p>
      <w:pPr>
        <w:spacing w:line="28" w:lineRule="exact"/>
        <w:ind w:left="1380"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0.1pt;height:1.45pt;mso-position-horizontal-relative:char;mso-position-vertical-relative:line" coordorigin="0,0" coordsize="7402,29">
            <v:group style="position:absolute;left:14;top:14;width:7373;height:2" coordorigin="14,14" coordsize="7373,2">
              <v:shape style="position:absolute;left:14;top:14;width:7373;height:2" coordorigin="14,14" coordsize="7373,0" path="m14,14l7387,14e" filled="false" stroked="true" strokeweight="1.44pt" strokecolor="#000000">
                <v:path arrowok="t"/>
              </v:shape>
            </v:group>
          </v:group>
        </w:pict>
      </w:r>
      <w:r>
        <w:rPr>
          <w:rFonts w:ascii="宋体" w:hAnsi="宋体" w:cs="宋体" w:eastAsia="宋体" w:hint="default"/>
          <w:position w:val="0"/>
          <w:sz w:val="2"/>
          <w:szCs w:val="2"/>
        </w:rPr>
      </w:r>
    </w:p>
    <w:p>
      <w:pPr>
        <w:tabs>
          <w:tab w:pos="3096" w:val="left" w:leader="none"/>
          <w:tab w:pos="4939" w:val="left" w:leader="none"/>
          <w:tab w:pos="6782" w:val="left" w:leader="none"/>
        </w:tabs>
        <w:spacing w:line="192" w:lineRule="exact" w:before="106"/>
        <w:ind w:left="1253" w:right="0" w:firstLine="0"/>
        <w:jc w:val="center"/>
        <w:rPr>
          <w:rFonts w:ascii="宋体" w:hAnsi="宋体" w:cs="宋体" w:eastAsia="宋体" w:hint="default"/>
          <w:sz w:val="15"/>
          <w:szCs w:val="15"/>
        </w:rPr>
      </w:pPr>
      <w:r>
        <w:rPr>
          <w:rFonts w:ascii="宋体" w:hAnsi="宋体" w:cs="宋体" w:eastAsia="宋体" w:hint="default"/>
          <w:w w:val="95"/>
          <w:sz w:val="15"/>
          <w:szCs w:val="15"/>
        </w:rPr>
        <w:t>账面余额</w:t>
        <w:tab/>
        <w:t>坏账准备</w:t>
        <w:tab/>
        <w:t>账面余额</w:t>
        <w:tab/>
      </w:r>
      <w:r>
        <w:rPr>
          <w:rFonts w:ascii="宋体" w:hAnsi="宋体" w:cs="宋体" w:eastAsia="宋体" w:hint="default"/>
          <w:sz w:val="15"/>
          <w:szCs w:val="15"/>
        </w:rPr>
        <w:t>坏账准备</w:t>
      </w:r>
    </w:p>
    <w:p>
      <w:pPr>
        <w:tabs>
          <w:tab w:pos="1394" w:val="left" w:leader="none"/>
          <w:tab w:pos="8803" w:val="left" w:leader="none"/>
        </w:tabs>
        <w:spacing w:line="192" w:lineRule="exact" w:before="0"/>
        <w:ind w:left="813" w:right="153"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账龄</w:t>
        <w:tab/>
      </w:r>
      <w:r>
        <w:rPr>
          <w:rFonts w:ascii="Times New Roman" w:hAnsi="Times New Roman" w:cs="Times New Roman" w:eastAsia="Times New Roman" w:hint="default"/>
          <w:w w:val="99"/>
          <w:sz w:val="15"/>
          <w:szCs w:val="15"/>
        </w:rPr>
      </w:r>
      <w:r>
        <w:rPr>
          <w:rFonts w:ascii="Times New Roman" w:hAnsi="Times New Roman" w:cs="Times New Roman" w:eastAsia="Times New Roman" w:hint="default"/>
          <w:w w:val="99"/>
          <w:sz w:val="15"/>
          <w:szCs w:val="15"/>
          <w:u w:val="thick" w:color="000000"/>
        </w:rPr>
        <w:t> </w:t>
      </w:r>
      <w:r>
        <w:rPr>
          <w:rFonts w:ascii="Times New Roman" w:hAnsi="Times New Roman" w:cs="Times New Roman" w:eastAsia="Times New Roman" w:hint="default"/>
          <w:sz w:val="15"/>
          <w:szCs w:val="15"/>
          <w:u w:val="thick" w:color="000000"/>
        </w:rPr>
        <w:tab/>
      </w:r>
      <w:r>
        <w:rPr>
          <w:rFonts w:ascii="Times New Roman" w:hAnsi="Times New Roman" w:cs="Times New Roman" w:eastAsia="Times New Roman" w:hint="default"/>
          <w:sz w:val="15"/>
          <w:szCs w:val="15"/>
        </w:rPr>
      </w:r>
    </w:p>
    <w:p>
      <w:pPr>
        <w:spacing w:after="0" w:line="192" w:lineRule="exact"/>
        <w:jc w:val="left"/>
        <w:rPr>
          <w:rFonts w:ascii="Times New Roman" w:hAnsi="Times New Roman" w:cs="Times New Roman" w:eastAsia="Times New Roman" w:hint="default"/>
          <w:sz w:val="15"/>
          <w:szCs w:val="15"/>
        </w:rPr>
        <w:sectPr>
          <w:footerReference w:type="default" r:id="rId43"/>
          <w:pgSz w:w="11910" w:h="16840"/>
          <w:pgMar w:footer="976" w:header="877" w:top="1100" w:bottom="1160" w:left="1680" w:right="1320"/>
          <w:pgNumType w:start="87"/>
        </w:sectPr>
      </w:pPr>
    </w:p>
    <w:p>
      <w:pPr>
        <w:tabs>
          <w:tab w:pos="3655" w:val="left" w:leader="none"/>
        </w:tabs>
        <w:spacing w:line="191" w:lineRule="exact" w:before="101"/>
        <w:ind w:left="1812" w:right="0" w:firstLine="0"/>
        <w:jc w:val="center"/>
        <w:rPr>
          <w:rFonts w:ascii="宋体" w:hAnsi="宋体" w:cs="宋体" w:eastAsia="宋体" w:hint="default"/>
          <w:sz w:val="15"/>
          <w:szCs w:val="15"/>
        </w:rPr>
      </w:pPr>
      <w:r>
        <w:rPr>
          <w:rFonts w:ascii="宋体" w:hAnsi="宋体" w:cs="宋体" w:eastAsia="宋体" w:hint="default"/>
          <w:w w:val="95"/>
          <w:sz w:val="15"/>
          <w:szCs w:val="15"/>
        </w:rPr>
        <w:t>比例</w:t>
        <w:tab/>
      </w:r>
      <w:r>
        <w:rPr>
          <w:rFonts w:ascii="宋体" w:hAnsi="宋体" w:cs="宋体" w:eastAsia="宋体" w:hint="default"/>
          <w:sz w:val="15"/>
          <w:szCs w:val="15"/>
        </w:rPr>
        <w:t>比例</w:t>
      </w:r>
    </w:p>
    <w:p>
      <w:pPr>
        <w:tabs>
          <w:tab w:pos="3655" w:val="left" w:leader="none"/>
          <w:tab w:pos="5498" w:val="left" w:leader="none"/>
        </w:tabs>
        <w:spacing w:line="191" w:lineRule="exact" w:before="0"/>
        <w:ind w:left="1812" w:right="0" w:firstLine="0"/>
        <w:jc w:val="center"/>
        <w:rPr>
          <w:rFonts w:ascii="宋体" w:hAnsi="宋体" w:cs="宋体" w:eastAsia="宋体" w:hint="default"/>
          <w:sz w:val="15"/>
          <w:szCs w:val="15"/>
        </w:rPr>
      </w:pPr>
      <w:r>
        <w:rPr>
          <w:rFonts w:ascii="宋体" w:hAnsi="宋体" w:cs="宋体" w:eastAsia="宋体" w:hint="default"/>
          <w:w w:val="95"/>
          <w:sz w:val="15"/>
          <w:szCs w:val="15"/>
        </w:rPr>
        <w:t>金额</w:t>
        <w:tab/>
        <w:t>金额</w:t>
        <w:tab/>
        <w:t>金额</w:t>
      </w:r>
      <w:r>
        <w:rPr>
          <w:rFonts w:ascii="宋体" w:hAnsi="宋体" w:cs="宋体" w:eastAsia="宋体" w:hint="default"/>
          <w:sz w:val="15"/>
          <w:szCs w:val="15"/>
        </w:rPr>
      </w:r>
    </w:p>
    <w:p>
      <w:pPr>
        <w:tabs>
          <w:tab w:pos="2081" w:val="left" w:leader="none"/>
        </w:tabs>
        <w:spacing w:line="191" w:lineRule="exact" w:before="101"/>
        <w:ind w:left="238" w:right="0" w:firstLine="0"/>
        <w:jc w:val="center"/>
        <w:rPr>
          <w:rFonts w:ascii="宋体" w:hAnsi="宋体" w:cs="宋体" w:eastAsia="宋体" w:hint="default"/>
          <w:sz w:val="15"/>
          <w:szCs w:val="15"/>
        </w:rPr>
      </w:pPr>
      <w:r>
        <w:rPr>
          <w:w w:val="95"/>
        </w:rPr>
        <w:br w:type="column"/>
      </w:r>
      <w:r>
        <w:rPr>
          <w:rFonts w:ascii="宋体" w:hAnsi="宋体" w:cs="宋体" w:eastAsia="宋体" w:hint="default"/>
          <w:w w:val="95"/>
          <w:sz w:val="15"/>
          <w:szCs w:val="15"/>
        </w:rPr>
        <w:t>比例</w:t>
        <w:tab/>
      </w:r>
      <w:r>
        <w:rPr>
          <w:rFonts w:ascii="宋体" w:hAnsi="宋体" w:cs="宋体" w:eastAsia="宋体" w:hint="default"/>
          <w:sz w:val="15"/>
          <w:szCs w:val="15"/>
        </w:rPr>
        <w:t>比例</w:t>
      </w:r>
    </w:p>
    <w:p>
      <w:pPr>
        <w:spacing w:line="191" w:lineRule="exact" w:before="0"/>
        <w:ind w:left="238" w:right="0" w:firstLine="0"/>
        <w:jc w:val="center"/>
        <w:rPr>
          <w:rFonts w:ascii="宋体" w:hAnsi="宋体" w:cs="宋体" w:eastAsia="宋体" w:hint="default"/>
          <w:sz w:val="15"/>
          <w:szCs w:val="15"/>
        </w:rPr>
      </w:pPr>
      <w:r>
        <w:rPr>
          <w:rFonts w:ascii="宋体" w:hAnsi="宋体" w:cs="宋体" w:eastAsia="宋体" w:hint="default"/>
          <w:sz w:val="15"/>
          <w:szCs w:val="15"/>
        </w:rPr>
        <w:t>金额</w:t>
      </w:r>
    </w:p>
    <w:p>
      <w:pPr>
        <w:spacing w:after="0" w:line="191" w:lineRule="exact"/>
        <w:jc w:val="center"/>
        <w:rPr>
          <w:rFonts w:ascii="宋体" w:hAnsi="宋体" w:cs="宋体" w:eastAsia="宋体" w:hint="default"/>
          <w:sz w:val="15"/>
          <w:szCs w:val="15"/>
        </w:rPr>
        <w:sectPr>
          <w:type w:val="continuous"/>
          <w:pgSz w:w="11910" w:h="16840"/>
          <w:pgMar w:top="1100" w:bottom="280" w:left="1680" w:right="1320"/>
          <w:cols w:num="2" w:equalWidth="0">
            <w:col w:w="5797" w:space="40"/>
            <w:col w:w="3073"/>
          </w:cols>
        </w:sectPr>
      </w:pPr>
    </w:p>
    <w:p>
      <w:pPr>
        <w:spacing w:line="240" w:lineRule="auto" w:before="1"/>
        <w:rPr>
          <w:rFonts w:ascii="宋体" w:hAnsi="宋体" w:cs="宋体" w:eastAsia="宋体" w:hint="default"/>
          <w:sz w:val="3"/>
          <w:szCs w:val="3"/>
        </w:rPr>
      </w:pPr>
    </w:p>
    <w:tbl>
      <w:tblPr>
        <w:tblW w:w="0" w:type="auto"/>
        <w:jc w:val="left"/>
        <w:tblInd w:w="530" w:type="dxa"/>
        <w:tblLayout w:type="fixed"/>
        <w:tblCellMar>
          <w:top w:w="0" w:type="dxa"/>
          <w:left w:w="0" w:type="dxa"/>
          <w:bottom w:w="0" w:type="dxa"/>
          <w:right w:w="0" w:type="dxa"/>
        </w:tblCellMar>
        <w:tblLook w:val="01E0"/>
      </w:tblPr>
      <w:tblGrid>
        <w:gridCol w:w="2029"/>
        <w:gridCol w:w="745"/>
        <w:gridCol w:w="1098"/>
        <w:gridCol w:w="707"/>
        <w:gridCol w:w="1136"/>
        <w:gridCol w:w="744"/>
        <w:gridCol w:w="1097"/>
        <w:gridCol w:w="680"/>
      </w:tblGrid>
      <w:tr>
        <w:trPr>
          <w:trHeight w:val="316" w:hRule="exact"/>
        </w:trPr>
        <w:tc>
          <w:tcPr>
            <w:tcW w:w="2029" w:type="dxa"/>
            <w:tcBorders>
              <w:top w:val="nil" w:sz="6" w:space="0" w:color="auto"/>
              <w:left w:val="nil" w:sz="6" w:space="0" w:color="auto"/>
              <w:bottom w:val="single" w:sz="12" w:space="0" w:color="000000"/>
              <w:right w:val="nil" w:sz="6" w:space="0" w:color="auto"/>
            </w:tcBorders>
          </w:tcPr>
          <w:p>
            <w:pPr/>
          </w:p>
        </w:tc>
        <w:tc>
          <w:tcPr>
            <w:tcW w:w="745" w:type="dxa"/>
            <w:tcBorders>
              <w:top w:val="nil" w:sz="6" w:space="0" w:color="auto"/>
              <w:left w:val="nil" w:sz="6" w:space="0" w:color="auto"/>
              <w:bottom w:val="single" w:sz="12" w:space="0" w:color="000000"/>
              <w:right w:val="nil" w:sz="6" w:space="0" w:color="auto"/>
            </w:tcBorders>
          </w:tcPr>
          <w:p>
            <w:pPr>
              <w:pStyle w:val="TableParagraph"/>
              <w:spacing w:line="150" w:lineRule="exact"/>
              <w:ind w:left="137" w:right="0"/>
              <w:jc w:val="left"/>
              <w:rPr>
                <w:rFonts w:ascii="宋体" w:hAnsi="宋体" w:cs="宋体" w:eastAsia="宋体" w:hint="default"/>
                <w:sz w:val="15"/>
                <w:szCs w:val="15"/>
              </w:rPr>
            </w:pPr>
            <w:r>
              <w:rPr>
                <w:rFonts w:ascii="宋体" w:hAnsi="宋体" w:cs="宋体" w:eastAsia="宋体" w:hint="default"/>
                <w:sz w:val="15"/>
                <w:szCs w:val="15"/>
              </w:rPr>
              <w:t>（%）</w:t>
            </w:r>
          </w:p>
        </w:tc>
        <w:tc>
          <w:tcPr>
            <w:tcW w:w="1098" w:type="dxa"/>
            <w:tcBorders>
              <w:top w:val="nil" w:sz="6" w:space="0" w:color="auto"/>
              <w:left w:val="nil" w:sz="6" w:space="0" w:color="auto"/>
              <w:bottom w:val="single" w:sz="12" w:space="0" w:color="000000"/>
              <w:right w:val="nil" w:sz="6" w:space="0" w:color="auto"/>
            </w:tcBorders>
          </w:tcPr>
          <w:p>
            <w:pPr/>
          </w:p>
        </w:tc>
        <w:tc>
          <w:tcPr>
            <w:tcW w:w="707" w:type="dxa"/>
            <w:tcBorders>
              <w:top w:val="nil" w:sz="6" w:space="0" w:color="auto"/>
              <w:left w:val="nil" w:sz="6" w:space="0" w:color="auto"/>
              <w:bottom w:val="single" w:sz="12" w:space="0" w:color="000000"/>
              <w:right w:val="nil" w:sz="6" w:space="0" w:color="auto"/>
            </w:tcBorders>
          </w:tcPr>
          <w:p>
            <w:pPr>
              <w:pStyle w:val="TableParagraph"/>
              <w:spacing w:line="150" w:lineRule="exact"/>
              <w:ind w:left="137" w:right="0"/>
              <w:jc w:val="left"/>
              <w:rPr>
                <w:rFonts w:ascii="宋体" w:hAnsi="宋体" w:cs="宋体" w:eastAsia="宋体" w:hint="default"/>
                <w:sz w:val="15"/>
                <w:szCs w:val="15"/>
              </w:rPr>
            </w:pPr>
            <w:r>
              <w:rPr>
                <w:rFonts w:ascii="宋体" w:hAnsi="宋体" w:cs="宋体" w:eastAsia="宋体" w:hint="default"/>
                <w:sz w:val="15"/>
                <w:szCs w:val="15"/>
              </w:rPr>
              <w:t>（%）</w:t>
            </w:r>
          </w:p>
        </w:tc>
        <w:tc>
          <w:tcPr>
            <w:tcW w:w="1136" w:type="dxa"/>
            <w:tcBorders>
              <w:top w:val="nil" w:sz="6" w:space="0" w:color="auto"/>
              <w:left w:val="nil" w:sz="6" w:space="0" w:color="auto"/>
              <w:bottom w:val="single" w:sz="12" w:space="0" w:color="000000"/>
              <w:right w:val="nil" w:sz="6" w:space="0" w:color="auto"/>
            </w:tcBorders>
          </w:tcPr>
          <w:p>
            <w:pPr/>
          </w:p>
        </w:tc>
        <w:tc>
          <w:tcPr>
            <w:tcW w:w="744" w:type="dxa"/>
            <w:tcBorders>
              <w:top w:val="nil" w:sz="6" w:space="0" w:color="auto"/>
              <w:left w:val="nil" w:sz="6" w:space="0" w:color="auto"/>
              <w:bottom w:val="single" w:sz="12" w:space="0" w:color="000000"/>
              <w:right w:val="nil" w:sz="6" w:space="0" w:color="auto"/>
            </w:tcBorders>
          </w:tcPr>
          <w:p>
            <w:pPr>
              <w:pStyle w:val="TableParagraph"/>
              <w:spacing w:line="150" w:lineRule="exact"/>
              <w:ind w:left="135" w:right="0"/>
              <w:jc w:val="left"/>
              <w:rPr>
                <w:rFonts w:ascii="宋体" w:hAnsi="宋体" w:cs="宋体" w:eastAsia="宋体" w:hint="default"/>
                <w:sz w:val="15"/>
                <w:szCs w:val="15"/>
              </w:rPr>
            </w:pPr>
            <w:r>
              <w:rPr>
                <w:rFonts w:ascii="宋体" w:hAnsi="宋体" w:cs="宋体" w:eastAsia="宋体" w:hint="default"/>
                <w:sz w:val="15"/>
                <w:szCs w:val="15"/>
              </w:rPr>
              <w:t>（%）</w:t>
            </w:r>
          </w:p>
        </w:tc>
        <w:tc>
          <w:tcPr>
            <w:tcW w:w="1097" w:type="dxa"/>
            <w:tcBorders>
              <w:top w:val="nil" w:sz="6" w:space="0" w:color="auto"/>
              <w:left w:val="nil" w:sz="6" w:space="0" w:color="auto"/>
              <w:bottom w:val="single" w:sz="12" w:space="0" w:color="000000"/>
              <w:right w:val="nil" w:sz="6" w:space="0" w:color="auto"/>
            </w:tcBorders>
          </w:tcPr>
          <w:p>
            <w:pPr/>
          </w:p>
        </w:tc>
        <w:tc>
          <w:tcPr>
            <w:tcW w:w="680" w:type="dxa"/>
            <w:tcBorders>
              <w:top w:val="nil" w:sz="6" w:space="0" w:color="auto"/>
              <w:left w:val="nil" w:sz="6" w:space="0" w:color="auto"/>
              <w:bottom w:val="single" w:sz="12" w:space="0" w:color="000000"/>
              <w:right w:val="nil" w:sz="6" w:space="0" w:color="auto"/>
            </w:tcBorders>
          </w:tcPr>
          <w:p>
            <w:pPr>
              <w:pStyle w:val="TableParagraph"/>
              <w:spacing w:line="150" w:lineRule="exact"/>
              <w:ind w:left="137" w:right="0"/>
              <w:jc w:val="left"/>
              <w:rPr>
                <w:rFonts w:ascii="宋体" w:hAnsi="宋体" w:cs="宋体" w:eastAsia="宋体" w:hint="default"/>
                <w:sz w:val="15"/>
                <w:szCs w:val="15"/>
              </w:rPr>
            </w:pPr>
            <w:r>
              <w:rPr>
                <w:rFonts w:ascii="宋体" w:hAnsi="宋体" w:cs="宋体" w:eastAsia="宋体" w:hint="default"/>
                <w:sz w:val="15"/>
                <w:szCs w:val="15"/>
              </w:rPr>
              <w:t>（%）</w:t>
            </w:r>
          </w:p>
        </w:tc>
      </w:tr>
      <w:tr>
        <w:trPr>
          <w:trHeight w:val="859" w:hRule="exact"/>
        </w:trPr>
        <w:tc>
          <w:tcPr>
            <w:tcW w:w="20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8"/>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 以</w:t>
            </w:r>
            <w:r>
              <w:rPr>
                <w:rFonts w:ascii="宋体" w:hAnsi="宋体" w:cs="宋体" w:eastAsia="宋体" w:hint="default"/>
                <w:spacing w:val="-66"/>
                <w:sz w:val="15"/>
                <w:szCs w:val="15"/>
              </w:rPr>
              <w:t> </w:t>
            </w:r>
            <w:r>
              <w:rPr>
                <w:rFonts w:ascii="宋体" w:hAnsi="宋体" w:cs="宋体" w:eastAsia="宋体" w:hint="default"/>
                <w:sz w:val="15"/>
                <w:szCs w:val="15"/>
              </w:rPr>
              <w:t>内</w:t>
            </w:r>
          </w:p>
          <w:p>
            <w:pPr>
              <w:pStyle w:val="TableParagraph"/>
              <w:spacing w:line="163" w:lineRule="exact" w:before="12"/>
              <w:ind w:left="1029" w:right="0"/>
              <w:jc w:val="left"/>
              <w:rPr>
                <w:rFonts w:ascii="Times New Roman" w:hAnsi="Times New Roman" w:cs="Times New Roman" w:eastAsia="Times New Roman" w:hint="default"/>
                <w:sz w:val="15"/>
                <w:szCs w:val="15"/>
              </w:rPr>
            </w:pPr>
            <w:r>
              <w:rPr>
                <w:rFonts w:ascii="Times New Roman"/>
                <w:sz w:val="15"/>
              </w:rPr>
              <w:t>29,815,393.75</w:t>
            </w:r>
          </w:p>
          <w:p>
            <w:pPr>
              <w:pStyle w:val="TableParagraph"/>
              <w:spacing w:line="199" w:lineRule="exact"/>
              <w:ind w:left="108" w:right="0"/>
              <w:jc w:val="left"/>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年）</w:t>
            </w:r>
          </w:p>
        </w:tc>
        <w:tc>
          <w:tcPr>
            <w:tcW w:w="74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96.31</w:t>
            </w:r>
            <w:r>
              <w:rPr>
                <w:rFonts w:ascii="Times New Roman"/>
                <w:sz w:val="15"/>
              </w:rPr>
            </w:r>
          </w:p>
        </w:tc>
        <w:tc>
          <w:tcPr>
            <w:tcW w:w="109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1,490,769.69</w:t>
            </w:r>
            <w:r>
              <w:rPr>
                <w:rFonts w:ascii="Times New Roman"/>
                <w:sz w:val="15"/>
              </w:rPr>
            </w:r>
          </w:p>
        </w:tc>
        <w:tc>
          <w:tcPr>
            <w:tcW w:w="70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w w:val="95"/>
                <w:sz w:val="15"/>
              </w:rPr>
              <w:t>35,121,790.42</w:t>
            </w:r>
            <w:r>
              <w:rPr>
                <w:rFonts w:ascii="Times New Roman"/>
                <w:sz w:val="15"/>
              </w:rPr>
            </w:r>
          </w:p>
        </w:tc>
        <w:tc>
          <w:tcPr>
            <w:tcW w:w="74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97.19</w:t>
            </w:r>
            <w:r>
              <w:rPr>
                <w:rFonts w:ascii="Times New Roman"/>
                <w:sz w:val="15"/>
              </w:rPr>
            </w:r>
          </w:p>
        </w:tc>
        <w:tc>
          <w:tcPr>
            <w:tcW w:w="109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1,756,063.87</w:t>
            </w:r>
            <w:r>
              <w:rPr>
                <w:rFonts w:ascii="Times New Roman"/>
                <w:sz w:val="15"/>
              </w:rPr>
            </w:r>
          </w:p>
        </w:tc>
        <w:tc>
          <w:tcPr>
            <w:tcW w:w="68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r>
      <w:tr>
        <w:trPr>
          <w:trHeight w:val="859" w:hRule="exact"/>
        </w:trPr>
        <w:tc>
          <w:tcPr>
            <w:tcW w:w="20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8"/>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pacing w:val="-12"/>
                <w:sz w:val="15"/>
                <w:szCs w:val="15"/>
              </w:rPr>
              <w:t>年（含</w:t>
            </w:r>
          </w:p>
          <w:p>
            <w:pPr>
              <w:pStyle w:val="TableParagraph"/>
              <w:spacing w:line="162" w:lineRule="exact" w:before="12"/>
              <w:ind w:left="1216" w:right="0"/>
              <w:jc w:val="left"/>
              <w:rPr>
                <w:rFonts w:ascii="Times New Roman" w:hAnsi="Times New Roman" w:cs="Times New Roman" w:eastAsia="Times New Roman" w:hint="default"/>
                <w:sz w:val="15"/>
                <w:szCs w:val="15"/>
              </w:rPr>
            </w:pPr>
            <w:r>
              <w:rPr>
                <w:rFonts w:ascii="Times New Roman"/>
                <w:sz w:val="15"/>
              </w:rPr>
              <w:t>573,179.99</w:t>
            </w:r>
          </w:p>
          <w:p>
            <w:pPr>
              <w:pStyle w:val="TableParagraph"/>
              <w:spacing w:line="197" w:lineRule="exact"/>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p>
        </w:tc>
        <w:tc>
          <w:tcPr>
            <w:tcW w:w="74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1.85</w:t>
            </w:r>
            <w:r>
              <w:rPr>
                <w:rFonts w:ascii="Times New Roman"/>
                <w:sz w:val="15"/>
              </w:rPr>
            </w:r>
          </w:p>
        </w:tc>
        <w:tc>
          <w:tcPr>
            <w:tcW w:w="109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114,636.00</w:t>
            </w:r>
          </w:p>
        </w:tc>
        <w:tc>
          <w:tcPr>
            <w:tcW w:w="70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33" w:right="0"/>
              <w:jc w:val="left"/>
              <w:rPr>
                <w:rFonts w:ascii="Times New Roman" w:hAnsi="Times New Roman" w:cs="Times New Roman" w:eastAsia="Times New Roman" w:hint="default"/>
                <w:sz w:val="15"/>
                <w:szCs w:val="15"/>
              </w:rPr>
            </w:pPr>
            <w:r>
              <w:rPr>
                <w:rFonts w:ascii="Times New Roman"/>
                <w:sz w:val="15"/>
              </w:rPr>
              <w:t>20.00</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3"/>
              <w:jc w:val="right"/>
              <w:rPr>
                <w:rFonts w:ascii="Times New Roman" w:hAnsi="Times New Roman" w:cs="Times New Roman" w:eastAsia="Times New Roman" w:hint="default"/>
                <w:sz w:val="15"/>
                <w:szCs w:val="15"/>
              </w:rPr>
            </w:pPr>
            <w:r>
              <w:rPr>
                <w:rFonts w:ascii="Times New Roman"/>
                <w:spacing w:val="-1"/>
                <w:w w:val="95"/>
                <w:sz w:val="15"/>
              </w:rPr>
              <w:t>741,111.47</w:t>
            </w:r>
            <w:r>
              <w:rPr>
                <w:rFonts w:ascii="Times New Roman"/>
                <w:spacing w:val="-1"/>
                <w:sz w:val="15"/>
              </w:rPr>
            </w:r>
          </w:p>
        </w:tc>
        <w:tc>
          <w:tcPr>
            <w:tcW w:w="74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2.05</w:t>
            </w:r>
            <w:r>
              <w:rPr>
                <w:rFonts w:ascii="Times New Roman"/>
                <w:sz w:val="15"/>
              </w:rPr>
            </w:r>
          </w:p>
        </w:tc>
        <w:tc>
          <w:tcPr>
            <w:tcW w:w="109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148,222.29</w:t>
            </w:r>
            <w:r>
              <w:rPr>
                <w:rFonts w:ascii="Times New Roman"/>
                <w:sz w:val="15"/>
              </w:rPr>
            </w:r>
          </w:p>
        </w:tc>
        <w:tc>
          <w:tcPr>
            <w:tcW w:w="68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20.00</w:t>
            </w:r>
            <w:r>
              <w:rPr>
                <w:rFonts w:ascii="Times New Roman"/>
                <w:sz w:val="15"/>
              </w:rPr>
            </w:r>
          </w:p>
        </w:tc>
      </w:tr>
      <w:tr>
        <w:trPr>
          <w:trHeight w:val="859" w:hRule="exact"/>
        </w:trPr>
        <w:tc>
          <w:tcPr>
            <w:tcW w:w="20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8"/>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3"/>
                <w:sz w:val="15"/>
                <w:szCs w:val="15"/>
              </w:rPr>
              <w:t> </w:t>
            </w:r>
            <w:r>
              <w:rPr>
                <w:rFonts w:ascii="宋体" w:hAnsi="宋体" w:cs="宋体" w:eastAsia="宋体" w:hint="default"/>
                <w:spacing w:val="-12"/>
                <w:sz w:val="15"/>
                <w:szCs w:val="15"/>
              </w:rPr>
              <w:t>年（含</w:t>
            </w:r>
          </w:p>
          <w:p>
            <w:pPr>
              <w:pStyle w:val="TableParagraph"/>
              <w:spacing w:line="162" w:lineRule="exact" w:before="12"/>
              <w:ind w:left="1216" w:right="0"/>
              <w:jc w:val="left"/>
              <w:rPr>
                <w:rFonts w:ascii="Times New Roman" w:hAnsi="Times New Roman" w:cs="Times New Roman" w:eastAsia="Times New Roman" w:hint="default"/>
                <w:sz w:val="15"/>
                <w:szCs w:val="15"/>
              </w:rPr>
            </w:pPr>
            <w:r>
              <w:rPr>
                <w:rFonts w:ascii="Times New Roman"/>
                <w:sz w:val="15"/>
              </w:rPr>
              <w:t>412,404.82</w:t>
            </w:r>
          </w:p>
          <w:p>
            <w:pPr>
              <w:pStyle w:val="TableParagraph"/>
              <w:spacing w:line="197" w:lineRule="exact"/>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p>
        </w:tc>
        <w:tc>
          <w:tcPr>
            <w:tcW w:w="74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1.33</w:t>
            </w:r>
            <w:r>
              <w:rPr>
                <w:rFonts w:ascii="Times New Roman"/>
                <w:sz w:val="15"/>
              </w:rPr>
            </w:r>
          </w:p>
        </w:tc>
        <w:tc>
          <w:tcPr>
            <w:tcW w:w="109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w w:val="95"/>
                <w:sz w:val="15"/>
              </w:rPr>
              <w:t>123,721.45</w:t>
            </w:r>
            <w:r>
              <w:rPr>
                <w:rFonts w:ascii="Times New Roman"/>
                <w:sz w:val="15"/>
              </w:rPr>
            </w:r>
          </w:p>
        </w:tc>
        <w:tc>
          <w:tcPr>
            <w:tcW w:w="70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33" w:right="0"/>
              <w:jc w:val="left"/>
              <w:rPr>
                <w:rFonts w:ascii="Times New Roman" w:hAnsi="Times New Roman" w:cs="Times New Roman" w:eastAsia="Times New Roman" w:hint="default"/>
                <w:sz w:val="15"/>
                <w:szCs w:val="15"/>
              </w:rPr>
            </w:pPr>
            <w:r>
              <w:rPr>
                <w:rFonts w:ascii="Times New Roman"/>
                <w:sz w:val="15"/>
              </w:rPr>
              <w:t>30.00</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w w:val="95"/>
                <w:sz w:val="15"/>
              </w:rPr>
              <w:t>257,125.88</w:t>
            </w:r>
            <w:r>
              <w:rPr>
                <w:rFonts w:ascii="Times New Roman"/>
                <w:sz w:val="15"/>
              </w:rPr>
            </w:r>
          </w:p>
        </w:tc>
        <w:tc>
          <w:tcPr>
            <w:tcW w:w="74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0.71</w:t>
            </w:r>
            <w:r>
              <w:rPr>
                <w:rFonts w:ascii="Times New Roman"/>
                <w:sz w:val="15"/>
              </w:rPr>
            </w:r>
          </w:p>
        </w:tc>
        <w:tc>
          <w:tcPr>
            <w:tcW w:w="109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77,137.76</w:t>
            </w:r>
            <w:r>
              <w:rPr>
                <w:rFonts w:ascii="Times New Roman"/>
                <w:sz w:val="15"/>
              </w:rPr>
            </w:r>
          </w:p>
        </w:tc>
        <w:tc>
          <w:tcPr>
            <w:tcW w:w="68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30.00</w:t>
            </w:r>
            <w:r>
              <w:rPr>
                <w:rFonts w:ascii="Times New Roman"/>
                <w:sz w:val="15"/>
              </w:rPr>
            </w:r>
          </w:p>
        </w:tc>
      </w:tr>
      <w:tr>
        <w:trPr>
          <w:trHeight w:val="484" w:hRule="exact"/>
        </w:trPr>
        <w:tc>
          <w:tcPr>
            <w:tcW w:w="2029" w:type="dxa"/>
            <w:tcBorders>
              <w:top w:val="single" w:sz="12" w:space="0" w:color="000000"/>
              <w:left w:val="nil" w:sz="6" w:space="0" w:color="auto"/>
              <w:bottom w:val="single" w:sz="12" w:space="0" w:color="000000"/>
              <w:right w:val="nil" w:sz="6" w:space="0" w:color="auto"/>
            </w:tcBorders>
          </w:tcPr>
          <w:p>
            <w:pPr>
              <w:pStyle w:val="TableParagraph"/>
              <w:tabs>
                <w:tab w:pos="1108" w:val="left" w:leader="none"/>
              </w:tabs>
              <w:spacing w:line="240" w:lineRule="auto" w:before="105"/>
              <w:ind w:right="137"/>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年以上</w:t>
              <w:tab/>
            </w:r>
            <w:r>
              <w:rPr>
                <w:rFonts w:ascii="Times New Roman" w:hAnsi="Times New Roman" w:cs="Times New Roman" w:eastAsia="Times New Roman" w:hint="default"/>
                <w:w w:val="95"/>
                <w:sz w:val="15"/>
                <w:szCs w:val="15"/>
              </w:rPr>
              <w:t>157,696.19</w:t>
            </w:r>
            <w:r>
              <w:rPr>
                <w:rFonts w:ascii="Times New Roman" w:hAnsi="Times New Roman" w:cs="Times New Roman" w:eastAsia="Times New Roman" w:hint="default"/>
                <w:sz w:val="15"/>
                <w:szCs w:val="15"/>
              </w:rPr>
            </w:r>
          </w:p>
        </w:tc>
        <w:tc>
          <w:tcPr>
            <w:tcW w:w="7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0.51</w:t>
            </w:r>
            <w:r>
              <w:rPr>
                <w:rFonts w:ascii="Times New Roman"/>
                <w:sz w:val="15"/>
              </w:rPr>
            </w:r>
          </w:p>
        </w:tc>
        <w:tc>
          <w:tcPr>
            <w:tcW w:w="10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w w:val="95"/>
                <w:sz w:val="15"/>
              </w:rPr>
              <w:t>157,696.19</w:t>
            </w:r>
            <w:r>
              <w:rPr>
                <w:rFonts w:ascii="Times New Roman"/>
                <w:sz w:val="15"/>
              </w:rPr>
            </w:r>
          </w:p>
        </w:tc>
        <w:tc>
          <w:tcPr>
            <w:tcW w:w="7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9" w:right="0"/>
              <w:jc w:val="left"/>
              <w:rPr>
                <w:rFonts w:ascii="Times New Roman" w:hAnsi="Times New Roman" w:cs="Times New Roman" w:eastAsia="Times New Roman" w:hint="default"/>
                <w:sz w:val="15"/>
                <w:szCs w:val="15"/>
              </w:rPr>
            </w:pPr>
            <w:r>
              <w:rPr>
                <w:rFonts w:ascii="Times New Roman"/>
                <w:sz w:val="15"/>
              </w:rPr>
              <w:t>100.00</w:t>
            </w:r>
          </w:p>
        </w:tc>
        <w:tc>
          <w:tcPr>
            <w:tcW w:w="11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w w:val="95"/>
                <w:sz w:val="15"/>
              </w:rPr>
              <w:t>17,985.74</w:t>
            </w:r>
            <w:r>
              <w:rPr>
                <w:rFonts w:ascii="Times New Roman"/>
                <w:sz w:val="15"/>
              </w:rPr>
            </w:r>
          </w:p>
        </w:tc>
        <w:tc>
          <w:tcPr>
            <w:tcW w:w="7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w w:val="95"/>
                <w:sz w:val="15"/>
              </w:rPr>
              <w:t>0.05</w:t>
            </w:r>
            <w:r>
              <w:rPr>
                <w:rFonts w:ascii="Times New Roman"/>
                <w:sz w:val="15"/>
              </w:rPr>
            </w:r>
          </w:p>
        </w:tc>
        <w:tc>
          <w:tcPr>
            <w:tcW w:w="10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17,985.74</w:t>
            </w:r>
            <w:r>
              <w:rPr>
                <w:rFonts w:ascii="Times New Roman"/>
                <w:sz w:val="15"/>
              </w:rPr>
            </w:r>
          </w:p>
        </w:tc>
        <w:tc>
          <w:tcPr>
            <w:tcW w:w="6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9" w:right="0"/>
              <w:jc w:val="left"/>
              <w:rPr>
                <w:rFonts w:ascii="Times New Roman" w:hAnsi="Times New Roman" w:cs="Times New Roman" w:eastAsia="Times New Roman" w:hint="default"/>
                <w:sz w:val="15"/>
                <w:szCs w:val="15"/>
              </w:rPr>
            </w:pPr>
            <w:r>
              <w:rPr>
                <w:rFonts w:ascii="Times New Roman"/>
                <w:sz w:val="15"/>
              </w:rPr>
              <w:t>100.00</w:t>
            </w:r>
          </w:p>
        </w:tc>
      </w:tr>
      <w:tr>
        <w:trPr>
          <w:trHeight w:val="425" w:hRule="exact"/>
        </w:trPr>
        <w:tc>
          <w:tcPr>
            <w:tcW w:w="2029" w:type="dxa"/>
            <w:tcBorders>
              <w:top w:val="single" w:sz="12" w:space="0" w:color="000000"/>
              <w:left w:val="nil" w:sz="6" w:space="0" w:color="auto"/>
              <w:bottom w:val="nil" w:sz="6" w:space="0" w:color="auto"/>
              <w:right w:val="nil" w:sz="6" w:space="0" w:color="auto"/>
            </w:tcBorders>
          </w:tcPr>
          <w:p>
            <w:pPr>
              <w:pStyle w:val="TableParagraph"/>
              <w:tabs>
                <w:tab w:pos="746" w:val="left" w:leader="none"/>
              </w:tabs>
              <w:spacing w:line="240" w:lineRule="auto" w:before="107"/>
              <w:ind w:right="137"/>
              <w:jc w:val="right"/>
              <w:rPr>
                <w:rFonts w:ascii="Times New Roman" w:hAnsi="Times New Roman" w:cs="Times New Roman" w:eastAsia="Times New Roman" w:hint="default"/>
                <w:sz w:val="15"/>
                <w:szCs w:val="15"/>
              </w:rPr>
            </w:pPr>
            <w:r>
              <w:rPr>
                <w:rFonts w:ascii="宋体" w:hAnsi="宋体" w:cs="宋体" w:eastAsia="宋体" w:hint="default"/>
                <w:w w:val="95"/>
                <w:sz w:val="15"/>
                <w:szCs w:val="15"/>
              </w:rPr>
              <w:t>合计</w:t>
              <w:tab/>
            </w:r>
            <w:r>
              <w:rPr>
                <w:rFonts w:ascii="Times New Roman" w:hAnsi="Times New Roman" w:cs="Times New Roman" w:eastAsia="Times New Roman" w:hint="default"/>
                <w:w w:val="95"/>
                <w:sz w:val="15"/>
                <w:szCs w:val="15"/>
              </w:rPr>
              <w:t>30,958,674.75</w:t>
            </w:r>
            <w:r>
              <w:rPr>
                <w:rFonts w:ascii="Times New Roman" w:hAnsi="Times New Roman" w:cs="Times New Roman" w:eastAsia="Times New Roman" w:hint="default"/>
                <w:sz w:val="15"/>
                <w:szCs w:val="15"/>
              </w:rPr>
            </w:r>
          </w:p>
        </w:tc>
        <w:tc>
          <w:tcPr>
            <w:tcW w:w="745"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59" w:right="0"/>
              <w:jc w:val="left"/>
              <w:rPr>
                <w:rFonts w:ascii="Times New Roman" w:hAnsi="Times New Roman" w:cs="Times New Roman" w:eastAsia="Times New Roman" w:hint="default"/>
                <w:sz w:val="15"/>
                <w:szCs w:val="15"/>
              </w:rPr>
            </w:pPr>
            <w:r>
              <w:rPr>
                <w:rFonts w:ascii="Times New Roman"/>
                <w:sz w:val="15"/>
              </w:rPr>
              <w:t>100.00</w:t>
            </w:r>
          </w:p>
        </w:tc>
        <w:tc>
          <w:tcPr>
            <w:tcW w:w="1098"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1,886,823.33</w:t>
            </w:r>
            <w:r>
              <w:rPr>
                <w:rFonts w:ascii="Times New Roman"/>
                <w:sz w:val="15"/>
              </w:rPr>
            </w:r>
          </w:p>
        </w:tc>
        <w:tc>
          <w:tcPr>
            <w:tcW w:w="707"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w w:val="95"/>
                <w:sz w:val="15"/>
              </w:rPr>
              <w:t>6.09</w:t>
            </w:r>
            <w:r>
              <w:rPr>
                <w:rFonts w:ascii="Times New Roman"/>
                <w:sz w:val="15"/>
              </w:rPr>
            </w:r>
          </w:p>
        </w:tc>
        <w:tc>
          <w:tcPr>
            <w:tcW w:w="1136"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w w:val="95"/>
                <w:sz w:val="15"/>
              </w:rPr>
              <w:t>36,138,013.51</w:t>
            </w:r>
            <w:r>
              <w:rPr>
                <w:rFonts w:ascii="Times New Roman"/>
                <w:sz w:val="15"/>
              </w:rPr>
            </w:r>
          </w:p>
        </w:tc>
        <w:tc>
          <w:tcPr>
            <w:tcW w:w="744"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57" w:right="0"/>
              <w:jc w:val="left"/>
              <w:rPr>
                <w:rFonts w:ascii="Times New Roman" w:hAnsi="Times New Roman" w:cs="Times New Roman" w:eastAsia="Times New Roman" w:hint="default"/>
                <w:sz w:val="15"/>
                <w:szCs w:val="15"/>
              </w:rPr>
            </w:pPr>
            <w:r>
              <w:rPr>
                <w:rFonts w:ascii="Times New Roman"/>
                <w:sz w:val="15"/>
              </w:rPr>
              <w:t>100.00</w:t>
            </w:r>
          </w:p>
        </w:tc>
        <w:tc>
          <w:tcPr>
            <w:tcW w:w="1097"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1,999,409.66</w:t>
            </w:r>
            <w:r>
              <w:rPr>
                <w:rFonts w:ascii="Times New Roman"/>
                <w:sz w:val="15"/>
              </w:rPr>
            </w:r>
          </w:p>
        </w:tc>
        <w:tc>
          <w:tcPr>
            <w:tcW w:w="680"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5.53</w:t>
            </w:r>
            <w:r>
              <w:rPr>
                <w:rFonts w:ascii="Times New Roman"/>
                <w:sz w:val="15"/>
              </w:rPr>
            </w:r>
          </w:p>
        </w:tc>
      </w:tr>
    </w:tbl>
    <w:p>
      <w:pPr>
        <w:spacing w:line="240" w:lineRule="auto" w:before="4"/>
        <w:rPr>
          <w:rFonts w:ascii="宋体" w:hAnsi="宋体" w:cs="宋体" w:eastAsia="宋体" w:hint="default"/>
          <w:sz w:val="3"/>
          <w:szCs w:val="3"/>
        </w:rPr>
      </w:pPr>
    </w:p>
    <w:p>
      <w:pPr>
        <w:spacing w:line="28" w:lineRule="exact"/>
        <w:ind w:left="51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3.3pt;height:1.45pt;mso-position-horizontal-relative:char;mso-position-vertical-relative:line" coordorigin="0,0" coordsize="8266,29">
            <v:group style="position:absolute;left:14;top:14;width:8237;height:2" coordorigin="14,14" coordsize="8237,2">
              <v:shape style="position:absolute;left:14;top:14;width:8237;height:2" coordorigin="14,14" coordsize="8237,0" path="m14,14l8251,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1271" w:val="left" w:leader="none"/>
        </w:tabs>
        <w:spacing w:line="33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应收账款按种类披露</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88.1pt;height:1.45pt;mso-position-horizontal-relative:char;mso-position-vertical-relative:line" coordorigin="0,0" coordsize="7762,29">
            <v:group style="position:absolute;left:14;top:14;width:7733;height:2" coordorigin="14,14" coordsize="7733,2">
              <v:shape style="position:absolute;left:14;top:14;width:7733;height:2" coordorigin="14,14" coordsize="7733,0" path="m14,14l7747,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1"/>
        <w:rPr>
          <w:rFonts w:ascii="Microsoft JhengHei" w:hAnsi="Microsoft JhengHei" w:cs="Microsoft JhengHei" w:eastAsia="Microsoft JhengHei" w:hint="default"/>
          <w:b/>
          <w:bCs/>
          <w:sz w:val="11"/>
          <w:szCs w:val="11"/>
        </w:rPr>
      </w:pPr>
    </w:p>
    <w:p>
      <w:pPr>
        <w:tabs>
          <w:tab w:pos="6590" w:val="left" w:leader="none"/>
        </w:tabs>
        <w:spacing w:before="59"/>
        <w:ind w:left="3314" w:right="153" w:firstLine="0"/>
        <w:jc w:val="left"/>
        <w:rPr>
          <w:rFonts w:ascii="宋体" w:hAnsi="宋体" w:cs="宋体" w:eastAsia="宋体" w:hint="default"/>
          <w:sz w:val="13"/>
          <w:szCs w:val="13"/>
        </w:rPr>
      </w:pPr>
      <w:r>
        <w:rPr>
          <w:rFonts w:ascii="宋体" w:hAnsi="宋体" w:cs="宋体" w:eastAsia="宋体" w:hint="default"/>
          <w:w w:val="95"/>
          <w:sz w:val="13"/>
          <w:szCs w:val="13"/>
        </w:rPr>
        <w:t>期末余额</w:t>
        <w:tab/>
      </w:r>
      <w:r>
        <w:rPr>
          <w:rFonts w:ascii="宋体" w:hAnsi="宋体" w:cs="宋体" w:eastAsia="宋体" w:hint="default"/>
          <w:sz w:val="13"/>
          <w:szCs w:val="13"/>
        </w:rPr>
        <w:t>年初余额</w:t>
      </w:r>
    </w:p>
    <w:p>
      <w:pPr>
        <w:spacing w:line="240" w:lineRule="auto" w:before="9"/>
        <w:rPr>
          <w:rFonts w:ascii="宋体" w:hAnsi="宋体" w:cs="宋体" w:eastAsia="宋体" w:hint="default"/>
          <w:sz w:val="4"/>
          <w:szCs w:val="4"/>
        </w:rPr>
      </w:pPr>
    </w:p>
    <w:p>
      <w:pPr>
        <w:spacing w:line="28" w:lineRule="exact"/>
        <w:ind w:left="1896" w:right="0" w:firstLine="0"/>
        <w:rPr>
          <w:rFonts w:ascii="宋体" w:hAnsi="宋体" w:cs="宋体" w:eastAsia="宋体" w:hint="default"/>
          <w:sz w:val="2"/>
          <w:szCs w:val="2"/>
        </w:rPr>
      </w:pPr>
      <w:r>
        <w:rPr>
          <w:rFonts w:ascii="宋体" w:hAnsi="宋体" w:cs="宋体" w:eastAsia="宋体" w:hint="default"/>
          <w:position w:val="0"/>
          <w:sz w:val="2"/>
          <w:szCs w:val="2"/>
        </w:rPr>
        <w:pict>
          <v:group style="width:329.05pt;height:1.45pt;mso-position-horizontal-relative:char;mso-position-vertical-relative:line" coordorigin="0,0" coordsize="6581,29">
            <v:group style="position:absolute;left:14;top:14;width:6552;height:2" coordorigin="14,14" coordsize="6552,2">
              <v:shape style="position:absolute;left:14;top:14;width:6552;height:2" coordorigin="14,14" coordsize="6552,0" path="m14,14l6566,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14"/>
          <w:szCs w:val="14"/>
        </w:rPr>
      </w:pPr>
    </w:p>
    <w:p>
      <w:pPr>
        <w:tabs>
          <w:tab w:pos="4123" w:val="left" w:leader="none"/>
          <w:tab w:pos="5798" w:val="left" w:leader="none"/>
          <w:tab w:pos="7411" w:val="left" w:leader="none"/>
        </w:tabs>
        <w:spacing w:before="59"/>
        <w:ind w:left="2460" w:right="153" w:firstLine="0"/>
        <w:jc w:val="left"/>
        <w:rPr>
          <w:rFonts w:ascii="宋体" w:hAnsi="宋体" w:cs="宋体" w:eastAsia="宋体" w:hint="default"/>
          <w:sz w:val="13"/>
          <w:szCs w:val="13"/>
        </w:rPr>
      </w:pPr>
      <w:r>
        <w:rPr>
          <w:rFonts w:ascii="宋体" w:hAnsi="宋体" w:cs="宋体" w:eastAsia="宋体" w:hint="default"/>
          <w:w w:val="95"/>
          <w:sz w:val="13"/>
          <w:szCs w:val="13"/>
        </w:rPr>
        <w:t>账面余额</w:t>
        <w:tab/>
        <w:t>坏账准备</w:t>
        <w:tab/>
        <w:t>账面余额</w:t>
        <w:tab/>
      </w:r>
      <w:r>
        <w:rPr>
          <w:rFonts w:ascii="宋体" w:hAnsi="宋体" w:cs="宋体" w:eastAsia="宋体" w:hint="default"/>
          <w:sz w:val="13"/>
          <w:szCs w:val="13"/>
        </w:rPr>
        <w:t>坏账准备</w:t>
      </w:r>
    </w:p>
    <w:p>
      <w:pPr>
        <w:spacing w:before="29"/>
        <w:ind w:left="1188" w:right="153" w:firstLine="0"/>
        <w:jc w:val="left"/>
        <w:rPr>
          <w:rFonts w:ascii="宋体" w:hAnsi="宋体" w:cs="宋体" w:eastAsia="宋体" w:hint="default"/>
          <w:sz w:val="13"/>
          <w:szCs w:val="13"/>
        </w:rPr>
      </w:pPr>
      <w:r>
        <w:rPr/>
        <w:pict>
          <v:group style="position:absolute;margin-left:179.519989pt;margin-top:3.641789pt;width:327.6pt;height:.1pt;mso-position-horizontal-relative:page;mso-position-vertical-relative:paragraph;z-index:3040" coordorigin="3590,73" coordsize="6552,2">
            <v:shape style="position:absolute;left:3590;top:73;width:6552;height:2" coordorigin="3590,73" coordsize="6552,0" path="m3590,73l10142,73e" filled="false" stroked="true" strokeweight="1.44pt" strokecolor="#000000">
              <v:path arrowok="t"/>
            </v:shape>
            <w10:wrap type="none"/>
          </v:group>
        </w:pict>
      </w:r>
      <w:r>
        <w:rPr>
          <w:rFonts w:ascii="宋体" w:hAnsi="宋体" w:cs="宋体" w:eastAsia="宋体" w:hint="default"/>
          <w:sz w:val="13"/>
          <w:szCs w:val="13"/>
        </w:rPr>
        <w:t>种类</w:t>
      </w:r>
    </w:p>
    <w:p>
      <w:pPr>
        <w:spacing w:after="0"/>
        <w:jc w:val="left"/>
        <w:rPr>
          <w:rFonts w:ascii="宋体" w:hAnsi="宋体" w:cs="宋体" w:eastAsia="宋体" w:hint="default"/>
          <w:sz w:val="13"/>
          <w:szCs w:val="13"/>
        </w:rPr>
        <w:sectPr>
          <w:type w:val="continuous"/>
          <w:pgSz w:w="11910" w:h="16840"/>
          <w:pgMar w:top="1100" w:bottom="280" w:left="1680" w:right="1320"/>
        </w:sectPr>
      </w:pPr>
    </w:p>
    <w:p>
      <w:pPr>
        <w:spacing w:line="240" w:lineRule="auto" w:before="9"/>
        <w:rPr>
          <w:rFonts w:ascii="宋体" w:hAnsi="宋体" w:cs="宋体" w:eastAsia="宋体" w:hint="default"/>
          <w:sz w:val="10"/>
          <w:szCs w:val="10"/>
        </w:rPr>
      </w:pPr>
    </w:p>
    <w:p>
      <w:pPr>
        <w:spacing w:before="0"/>
        <w:ind w:left="0" w:right="785" w:firstLine="0"/>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sz w:val="13"/>
          <w:szCs w:val="13"/>
        </w:rPr>
      </w:r>
    </w:p>
    <w:p>
      <w:pPr>
        <w:tabs>
          <w:tab w:pos="3899" w:val="left" w:leader="none"/>
        </w:tabs>
        <w:spacing w:before="29"/>
        <w:ind w:left="2301" w:right="0" w:firstLine="0"/>
        <w:jc w:val="center"/>
        <w:rPr>
          <w:rFonts w:ascii="宋体" w:hAnsi="宋体" w:cs="宋体" w:eastAsia="宋体" w:hint="default"/>
          <w:sz w:val="13"/>
          <w:szCs w:val="13"/>
        </w:rPr>
      </w:pPr>
      <w:r>
        <w:rPr>
          <w:rFonts w:ascii="宋体" w:hAnsi="宋体" w:cs="宋体" w:eastAsia="宋体" w:hint="default"/>
          <w:w w:val="95"/>
          <w:sz w:val="13"/>
          <w:szCs w:val="13"/>
        </w:rPr>
        <w:t>金额</w:t>
        <w:tab/>
        <w:t>金额</w:t>
      </w:r>
      <w:r>
        <w:rPr>
          <w:rFonts w:ascii="宋体" w:hAnsi="宋体" w:cs="宋体" w:eastAsia="宋体" w:hint="default"/>
          <w:sz w:val="13"/>
          <w:szCs w:val="13"/>
        </w:rPr>
      </w:r>
    </w:p>
    <w:p>
      <w:pPr>
        <w:spacing w:before="31"/>
        <w:ind w:left="0" w:right="727" w:firstLine="0"/>
        <w:jc w:val="right"/>
        <w:rPr>
          <w:rFonts w:ascii="宋体" w:hAnsi="宋体" w:cs="宋体" w:eastAsia="宋体" w:hint="default"/>
          <w:sz w:val="13"/>
          <w:szCs w:val="13"/>
        </w:rPr>
      </w:pPr>
      <w:r>
        <w:rPr>
          <w:rFonts w:ascii="宋体" w:hAnsi="宋体" w:cs="宋体" w:eastAsia="宋体" w:hint="default"/>
          <w:w w:val="95"/>
          <w:sz w:val="13"/>
          <w:szCs w:val="13"/>
        </w:rPr>
        <w:t>（</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w:t>
      </w:r>
      <w:r>
        <w:rPr>
          <w:rFonts w:ascii="宋体" w:hAnsi="宋体" w:cs="宋体" w:eastAsia="宋体" w:hint="default"/>
          <w:sz w:val="13"/>
          <w:szCs w:val="13"/>
        </w:rPr>
      </w:r>
    </w:p>
    <w:p>
      <w:pPr>
        <w:spacing w:line="240" w:lineRule="auto" w:before="9"/>
        <w:rPr>
          <w:rFonts w:ascii="宋体" w:hAnsi="宋体" w:cs="宋体" w:eastAsia="宋体" w:hint="default"/>
          <w:sz w:val="10"/>
          <w:szCs w:val="10"/>
        </w:rPr>
      </w:pPr>
      <w:r>
        <w:rPr/>
        <w:br w:type="column"/>
      </w:r>
      <w:r>
        <w:rPr>
          <w:rFonts w:ascii="宋体"/>
          <w:sz w:val="10"/>
        </w:rPr>
      </w:r>
    </w:p>
    <w:p>
      <w:pPr>
        <w:spacing w:before="0"/>
        <w:ind w:left="555" w:right="-18" w:firstLine="0"/>
        <w:jc w:val="left"/>
        <w:rPr>
          <w:rFonts w:ascii="宋体" w:hAnsi="宋体" w:cs="宋体" w:eastAsia="宋体" w:hint="default"/>
          <w:sz w:val="13"/>
          <w:szCs w:val="13"/>
        </w:rPr>
      </w:pPr>
      <w:r>
        <w:rPr>
          <w:rFonts w:ascii="宋体" w:hAnsi="宋体" w:cs="宋体" w:eastAsia="宋体" w:hint="default"/>
          <w:sz w:val="13"/>
          <w:szCs w:val="13"/>
        </w:rPr>
        <w:t>比例</w:t>
      </w:r>
    </w:p>
    <w:p>
      <w:pPr>
        <w:spacing w:line="240" w:lineRule="auto" w:before="8"/>
        <w:rPr>
          <w:rFonts w:ascii="宋体" w:hAnsi="宋体" w:cs="宋体" w:eastAsia="宋体" w:hint="default"/>
          <w:sz w:val="17"/>
          <w:szCs w:val="17"/>
        </w:rPr>
      </w:pPr>
    </w:p>
    <w:p>
      <w:pPr>
        <w:spacing w:before="0"/>
        <w:ind w:left="499" w:right="-18" w:firstLine="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p>
      <w:pPr>
        <w:spacing w:line="240" w:lineRule="auto" w:before="9"/>
        <w:rPr>
          <w:rFonts w:ascii="宋体" w:hAnsi="宋体" w:cs="宋体" w:eastAsia="宋体" w:hint="default"/>
          <w:sz w:val="10"/>
          <w:szCs w:val="10"/>
        </w:rPr>
      </w:pPr>
      <w:r>
        <w:rPr/>
        <w:br w:type="column"/>
      </w:r>
      <w:r>
        <w:rPr>
          <w:rFonts w:ascii="宋体"/>
          <w:sz w:val="10"/>
        </w:rPr>
      </w:r>
    </w:p>
    <w:p>
      <w:pPr>
        <w:spacing w:before="0"/>
        <w:ind w:left="0" w:right="53" w:firstLine="0"/>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sz w:val="13"/>
          <w:szCs w:val="13"/>
        </w:rPr>
      </w:r>
    </w:p>
    <w:p>
      <w:pPr>
        <w:spacing w:before="29"/>
        <w:ind w:left="526" w:right="0" w:firstLine="0"/>
        <w:jc w:val="left"/>
        <w:rPr>
          <w:rFonts w:ascii="宋体" w:hAnsi="宋体" w:cs="宋体" w:eastAsia="宋体" w:hint="default"/>
          <w:sz w:val="13"/>
          <w:szCs w:val="13"/>
        </w:rPr>
      </w:pPr>
      <w:r>
        <w:rPr>
          <w:rFonts w:ascii="宋体" w:hAnsi="宋体" w:cs="宋体" w:eastAsia="宋体" w:hint="default"/>
          <w:sz w:val="13"/>
          <w:szCs w:val="13"/>
        </w:rPr>
        <w:t>金额</w:t>
      </w:r>
    </w:p>
    <w:p>
      <w:pPr>
        <w:spacing w:before="31"/>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w:t>
      </w:r>
      <w:r>
        <w:rPr>
          <w:rFonts w:ascii="宋体" w:hAnsi="宋体" w:cs="宋体" w:eastAsia="宋体" w:hint="default"/>
          <w:sz w:val="13"/>
          <w:szCs w:val="13"/>
        </w:rPr>
      </w:r>
    </w:p>
    <w:p>
      <w:pPr>
        <w:spacing w:line="240" w:lineRule="auto" w:before="9"/>
        <w:rPr>
          <w:rFonts w:ascii="宋体" w:hAnsi="宋体" w:cs="宋体" w:eastAsia="宋体" w:hint="default"/>
          <w:sz w:val="10"/>
          <w:szCs w:val="10"/>
        </w:rPr>
      </w:pPr>
      <w:r>
        <w:rPr/>
        <w:br w:type="column"/>
      </w:r>
      <w:r>
        <w:rPr>
          <w:rFonts w:ascii="宋体"/>
          <w:sz w:val="10"/>
        </w:rPr>
      </w:r>
    </w:p>
    <w:p>
      <w:pPr>
        <w:spacing w:before="0"/>
        <w:ind w:left="1229" w:right="0" w:firstLine="0"/>
        <w:jc w:val="left"/>
        <w:rPr>
          <w:rFonts w:ascii="宋体" w:hAnsi="宋体" w:cs="宋体" w:eastAsia="宋体" w:hint="default"/>
          <w:sz w:val="13"/>
          <w:szCs w:val="13"/>
        </w:rPr>
      </w:pPr>
      <w:r>
        <w:rPr>
          <w:rFonts w:ascii="宋体" w:hAnsi="宋体" w:cs="宋体" w:eastAsia="宋体" w:hint="default"/>
          <w:sz w:val="13"/>
          <w:szCs w:val="13"/>
        </w:rPr>
        <w:t>比例</w:t>
      </w:r>
    </w:p>
    <w:p>
      <w:pPr>
        <w:spacing w:before="29"/>
        <w:ind w:left="437" w:right="0" w:firstLine="0"/>
        <w:jc w:val="left"/>
        <w:rPr>
          <w:rFonts w:ascii="宋体" w:hAnsi="宋体" w:cs="宋体" w:eastAsia="宋体" w:hint="default"/>
          <w:sz w:val="13"/>
          <w:szCs w:val="13"/>
        </w:rPr>
      </w:pPr>
      <w:r>
        <w:rPr>
          <w:rFonts w:ascii="宋体" w:hAnsi="宋体" w:cs="宋体" w:eastAsia="宋体" w:hint="default"/>
          <w:sz w:val="13"/>
          <w:szCs w:val="13"/>
        </w:rPr>
        <w:t>金额</w:t>
      </w:r>
    </w:p>
    <w:p>
      <w:pPr>
        <w:spacing w:before="31"/>
        <w:ind w:left="1174" w:right="0" w:firstLine="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p>
      <w:pPr>
        <w:spacing w:after="0"/>
        <w:jc w:val="left"/>
        <w:rPr>
          <w:rFonts w:ascii="宋体" w:hAnsi="宋体" w:cs="宋体" w:eastAsia="宋体" w:hint="default"/>
          <w:sz w:val="13"/>
          <w:szCs w:val="13"/>
        </w:rPr>
        <w:sectPr>
          <w:type w:val="continuous"/>
          <w:pgSz w:w="11910" w:h="16840"/>
          <w:pgMar w:top="1100" w:bottom="280" w:left="1680" w:right="1320"/>
          <w:cols w:num="4" w:equalWidth="0">
            <w:col w:w="4160" w:space="40"/>
            <w:col w:w="870" w:space="40"/>
            <w:col w:w="1662" w:space="40"/>
            <w:col w:w="2098"/>
          </w:cols>
        </w:sectPr>
      </w:pPr>
    </w:p>
    <w:p>
      <w:pPr>
        <w:spacing w:line="240" w:lineRule="auto" w:before="9"/>
        <w:rPr>
          <w:rFonts w:ascii="宋体" w:hAnsi="宋体" w:cs="宋体" w:eastAsia="宋体" w:hint="default"/>
          <w:sz w:val="3"/>
          <w:szCs w:val="3"/>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88.1pt;height:1.45pt;mso-position-horizontal-relative:char;mso-position-vertical-relative:line" coordorigin="0,0" coordsize="7762,29">
            <v:group style="position:absolute;left:14;top:14;width:7733;height:2" coordorigin="14,14" coordsize="7733,2">
              <v:shape style="position:absolute;left:14;top:14;width:7733;height:2" coordorigin="14,14" coordsize="7733,0" path="m14,14l7747,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14"/>
          <w:szCs w:val="14"/>
        </w:rPr>
      </w:pPr>
    </w:p>
    <w:p>
      <w:pPr>
        <w:spacing w:line="566" w:lineRule="auto" w:before="59"/>
        <w:ind w:left="799" w:right="7067" w:firstLine="0"/>
        <w:jc w:val="both"/>
        <w:rPr>
          <w:rFonts w:ascii="宋体" w:hAnsi="宋体" w:cs="宋体" w:eastAsia="宋体" w:hint="default"/>
          <w:sz w:val="13"/>
          <w:szCs w:val="13"/>
        </w:rPr>
      </w:pPr>
      <w:r>
        <w:rPr/>
        <w:pict>
          <v:group style="position:absolute;margin-left:120.479996pt;margin-top:55.181782pt;width:386.65pt;height:.1pt;mso-position-horizontal-relative:page;mso-position-vertical-relative:paragraph;z-index:-1216312" coordorigin="2410,1104" coordsize="7733,2">
            <v:shape style="position:absolute;left:2410;top:1104;width:7733;height:2" coordorigin="2410,1104" coordsize="7733,0" path="m2410,1104l10142,1104e" filled="false" stroked="true" strokeweight="1.44pt" strokecolor="#000000">
              <v:path arrowok="t"/>
            </v:shape>
            <w10:wrap type="none"/>
          </v:group>
        </w:pict>
      </w:r>
      <w:r>
        <w:rPr>
          <w:rFonts w:ascii="宋体" w:hAnsi="宋体" w:cs="宋体" w:eastAsia="宋体" w:hint="default"/>
          <w:sz w:val="13"/>
          <w:szCs w:val="13"/>
        </w:rPr>
        <w:t>单</w:t>
      </w:r>
      <w:r>
        <w:rPr>
          <w:rFonts w:ascii="宋体" w:hAnsi="宋体" w:cs="宋体" w:eastAsia="宋体" w:hint="default"/>
          <w:spacing w:val="-45"/>
          <w:sz w:val="13"/>
          <w:szCs w:val="13"/>
        </w:rPr>
        <w:t> </w:t>
      </w:r>
      <w:r>
        <w:rPr>
          <w:rFonts w:ascii="宋体" w:hAnsi="宋体" w:cs="宋体" w:eastAsia="宋体" w:hint="default"/>
          <w:sz w:val="13"/>
          <w:szCs w:val="13"/>
        </w:rPr>
        <w:t>项</w:t>
      </w:r>
      <w:r>
        <w:rPr>
          <w:rFonts w:ascii="宋体" w:hAnsi="宋体" w:cs="宋体" w:eastAsia="宋体" w:hint="default"/>
          <w:spacing w:val="-45"/>
          <w:sz w:val="13"/>
          <w:szCs w:val="13"/>
        </w:rPr>
        <w:t> </w:t>
      </w:r>
      <w:r>
        <w:rPr>
          <w:rFonts w:ascii="宋体" w:hAnsi="宋体" w:cs="宋体" w:eastAsia="宋体" w:hint="default"/>
          <w:sz w:val="13"/>
          <w:szCs w:val="13"/>
        </w:rPr>
        <w:t>金</w:t>
      </w:r>
      <w:r>
        <w:rPr>
          <w:rFonts w:ascii="宋体" w:hAnsi="宋体" w:cs="宋体" w:eastAsia="宋体" w:hint="default"/>
          <w:spacing w:val="-45"/>
          <w:sz w:val="13"/>
          <w:szCs w:val="13"/>
        </w:rPr>
        <w:t> </w:t>
      </w:r>
      <w:r>
        <w:rPr>
          <w:rFonts w:ascii="宋体" w:hAnsi="宋体" w:cs="宋体" w:eastAsia="宋体" w:hint="default"/>
          <w:sz w:val="13"/>
          <w:szCs w:val="13"/>
        </w:rPr>
        <w:t>额</w:t>
      </w:r>
      <w:r>
        <w:rPr>
          <w:rFonts w:ascii="宋体" w:hAnsi="宋体" w:cs="宋体" w:eastAsia="宋体" w:hint="default"/>
          <w:spacing w:val="-45"/>
          <w:sz w:val="13"/>
          <w:szCs w:val="13"/>
        </w:rPr>
        <w:t> </w:t>
      </w:r>
      <w:r>
        <w:rPr>
          <w:rFonts w:ascii="宋体" w:hAnsi="宋体" w:cs="宋体" w:eastAsia="宋体" w:hint="default"/>
          <w:sz w:val="13"/>
          <w:szCs w:val="13"/>
        </w:rPr>
        <w:t>重</w:t>
      </w:r>
      <w:r>
        <w:rPr>
          <w:rFonts w:ascii="宋体" w:hAnsi="宋体" w:cs="宋体" w:eastAsia="宋体" w:hint="default"/>
          <w:spacing w:val="-45"/>
          <w:sz w:val="13"/>
          <w:szCs w:val="13"/>
        </w:rPr>
        <w:t> </w:t>
      </w:r>
      <w:r>
        <w:rPr>
          <w:rFonts w:ascii="宋体" w:hAnsi="宋体" w:cs="宋体" w:eastAsia="宋体" w:hint="default"/>
          <w:sz w:val="13"/>
          <w:szCs w:val="13"/>
        </w:rPr>
        <w:t>大</w:t>
      </w:r>
      <w:r>
        <w:rPr>
          <w:rFonts w:ascii="宋体" w:hAnsi="宋体" w:cs="宋体" w:eastAsia="宋体" w:hint="default"/>
          <w:spacing w:val="-45"/>
          <w:sz w:val="13"/>
          <w:szCs w:val="13"/>
        </w:rPr>
        <w:t> </w:t>
      </w:r>
      <w:r>
        <w:rPr>
          <w:rFonts w:ascii="宋体" w:hAnsi="宋体" w:cs="宋体" w:eastAsia="宋体" w:hint="default"/>
          <w:sz w:val="13"/>
          <w:szCs w:val="13"/>
        </w:rPr>
        <w:t>并</w:t>
      </w:r>
      <w:r>
        <w:rPr>
          <w:rFonts w:ascii="宋体" w:hAnsi="宋体" w:cs="宋体" w:eastAsia="宋体" w:hint="default"/>
          <w:w w:val="99"/>
          <w:sz w:val="13"/>
          <w:szCs w:val="13"/>
        </w:rPr>
        <w:t> </w:t>
      </w:r>
      <w:r>
        <w:rPr>
          <w:rFonts w:ascii="宋体" w:hAnsi="宋体" w:cs="宋体" w:eastAsia="宋体" w:hint="default"/>
          <w:sz w:val="13"/>
          <w:szCs w:val="13"/>
        </w:rPr>
        <w:t>单</w:t>
      </w:r>
      <w:r>
        <w:rPr>
          <w:rFonts w:ascii="宋体" w:hAnsi="宋体" w:cs="宋体" w:eastAsia="宋体" w:hint="default"/>
          <w:spacing w:val="-45"/>
          <w:sz w:val="13"/>
          <w:szCs w:val="13"/>
        </w:rPr>
        <w:t> </w:t>
      </w:r>
      <w:r>
        <w:rPr>
          <w:rFonts w:ascii="宋体" w:hAnsi="宋体" w:cs="宋体" w:eastAsia="宋体" w:hint="default"/>
          <w:sz w:val="13"/>
          <w:szCs w:val="13"/>
        </w:rPr>
        <w:t>项</w:t>
      </w:r>
      <w:r>
        <w:rPr>
          <w:rFonts w:ascii="宋体" w:hAnsi="宋体" w:cs="宋体" w:eastAsia="宋体" w:hint="default"/>
          <w:spacing w:val="-45"/>
          <w:sz w:val="13"/>
          <w:szCs w:val="13"/>
        </w:rPr>
        <w:t> </w:t>
      </w:r>
      <w:r>
        <w:rPr>
          <w:rFonts w:ascii="宋体" w:hAnsi="宋体" w:cs="宋体" w:eastAsia="宋体" w:hint="default"/>
          <w:sz w:val="13"/>
          <w:szCs w:val="13"/>
        </w:rPr>
        <w:t>计</w:t>
      </w:r>
      <w:r>
        <w:rPr>
          <w:rFonts w:ascii="宋体" w:hAnsi="宋体" w:cs="宋体" w:eastAsia="宋体" w:hint="default"/>
          <w:spacing w:val="-45"/>
          <w:sz w:val="13"/>
          <w:szCs w:val="13"/>
        </w:rPr>
        <w:t> </w:t>
      </w:r>
      <w:r>
        <w:rPr>
          <w:rFonts w:ascii="宋体" w:hAnsi="宋体" w:cs="宋体" w:eastAsia="宋体" w:hint="default"/>
          <w:sz w:val="13"/>
          <w:szCs w:val="13"/>
        </w:rPr>
        <w:t>提</w:t>
      </w:r>
      <w:r>
        <w:rPr>
          <w:rFonts w:ascii="宋体" w:hAnsi="宋体" w:cs="宋体" w:eastAsia="宋体" w:hint="default"/>
          <w:spacing w:val="-45"/>
          <w:sz w:val="13"/>
          <w:szCs w:val="13"/>
        </w:rPr>
        <w:t> </w:t>
      </w:r>
      <w:r>
        <w:rPr>
          <w:rFonts w:ascii="宋体" w:hAnsi="宋体" w:cs="宋体" w:eastAsia="宋体" w:hint="default"/>
          <w:sz w:val="13"/>
          <w:szCs w:val="13"/>
        </w:rPr>
        <w:t>坏</w:t>
      </w:r>
      <w:r>
        <w:rPr>
          <w:rFonts w:ascii="宋体" w:hAnsi="宋体" w:cs="宋体" w:eastAsia="宋体" w:hint="default"/>
          <w:spacing w:val="-45"/>
          <w:sz w:val="13"/>
          <w:szCs w:val="13"/>
        </w:rPr>
        <w:t> </w:t>
      </w:r>
      <w:r>
        <w:rPr>
          <w:rFonts w:ascii="宋体" w:hAnsi="宋体" w:cs="宋体" w:eastAsia="宋体" w:hint="default"/>
          <w:sz w:val="13"/>
          <w:szCs w:val="13"/>
        </w:rPr>
        <w:t>账</w:t>
      </w:r>
      <w:r>
        <w:rPr>
          <w:rFonts w:ascii="宋体" w:hAnsi="宋体" w:cs="宋体" w:eastAsia="宋体" w:hint="default"/>
          <w:spacing w:val="-45"/>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备的应收账款</w:t>
      </w:r>
    </w:p>
    <w:p>
      <w:pPr>
        <w:spacing w:line="240" w:lineRule="auto" w:before="5"/>
        <w:rPr>
          <w:rFonts w:ascii="宋体" w:hAnsi="宋体" w:cs="宋体" w:eastAsia="宋体" w:hint="default"/>
          <w:sz w:val="12"/>
          <w:szCs w:val="12"/>
        </w:rPr>
      </w:pPr>
    </w:p>
    <w:p>
      <w:pPr>
        <w:spacing w:line="566" w:lineRule="auto" w:before="0"/>
        <w:ind w:left="799" w:right="7067" w:firstLine="0"/>
        <w:jc w:val="both"/>
        <w:rPr>
          <w:rFonts w:ascii="宋体" w:hAnsi="宋体" w:cs="宋体" w:eastAsia="宋体" w:hint="default"/>
          <w:sz w:val="13"/>
          <w:szCs w:val="13"/>
        </w:rPr>
      </w:pPr>
      <w:r>
        <w:rPr/>
        <w:pict>
          <v:group style="position:absolute;margin-left:120.479996pt;margin-top:32.191784pt;width:386.65pt;height:.1pt;mso-position-horizontal-relative:page;mso-position-vertical-relative:paragraph;z-index:-1216288" coordorigin="2410,644" coordsize="7733,2">
            <v:shape style="position:absolute;left:2410;top:644;width:7733;height:2" coordorigin="2410,644" coordsize="7733,0" path="m2410,644l10142,644e" filled="false" stroked="true" strokeweight="1.44pt" strokecolor="#000000">
              <v:path arrowok="t"/>
            </v:shape>
            <w10:wrap type="none"/>
          </v:group>
        </w:pict>
      </w:r>
      <w:r>
        <w:rPr>
          <w:rFonts w:ascii="宋体" w:hAnsi="宋体" w:cs="宋体" w:eastAsia="宋体" w:hint="default"/>
          <w:sz w:val="13"/>
          <w:szCs w:val="13"/>
        </w:rPr>
        <w:t>按</w:t>
      </w:r>
      <w:r>
        <w:rPr>
          <w:rFonts w:ascii="宋体" w:hAnsi="宋体" w:cs="宋体" w:eastAsia="宋体" w:hint="default"/>
          <w:spacing w:val="-45"/>
          <w:sz w:val="13"/>
          <w:szCs w:val="13"/>
        </w:rPr>
        <w:t> </w:t>
      </w:r>
      <w:r>
        <w:rPr>
          <w:rFonts w:ascii="宋体" w:hAnsi="宋体" w:cs="宋体" w:eastAsia="宋体" w:hint="default"/>
          <w:sz w:val="13"/>
          <w:szCs w:val="13"/>
        </w:rPr>
        <w:t>组</w:t>
      </w:r>
      <w:r>
        <w:rPr>
          <w:rFonts w:ascii="宋体" w:hAnsi="宋体" w:cs="宋体" w:eastAsia="宋体" w:hint="default"/>
          <w:spacing w:val="-45"/>
          <w:sz w:val="13"/>
          <w:szCs w:val="13"/>
        </w:rPr>
        <w:t> </w:t>
      </w:r>
      <w:r>
        <w:rPr>
          <w:rFonts w:ascii="宋体" w:hAnsi="宋体" w:cs="宋体" w:eastAsia="宋体" w:hint="default"/>
          <w:sz w:val="13"/>
          <w:szCs w:val="13"/>
        </w:rPr>
        <w:t>合</w:t>
      </w:r>
      <w:r>
        <w:rPr>
          <w:rFonts w:ascii="宋体" w:hAnsi="宋体" w:cs="宋体" w:eastAsia="宋体" w:hint="default"/>
          <w:spacing w:val="-45"/>
          <w:sz w:val="13"/>
          <w:szCs w:val="13"/>
        </w:rPr>
        <w:t> </w:t>
      </w:r>
      <w:r>
        <w:rPr>
          <w:rFonts w:ascii="宋体" w:hAnsi="宋体" w:cs="宋体" w:eastAsia="宋体" w:hint="default"/>
          <w:sz w:val="13"/>
          <w:szCs w:val="13"/>
        </w:rPr>
        <w:t>计</w:t>
      </w:r>
      <w:r>
        <w:rPr>
          <w:rFonts w:ascii="宋体" w:hAnsi="宋体" w:cs="宋体" w:eastAsia="宋体" w:hint="default"/>
          <w:spacing w:val="-45"/>
          <w:sz w:val="13"/>
          <w:szCs w:val="13"/>
        </w:rPr>
        <w:t> </w:t>
      </w:r>
      <w:r>
        <w:rPr>
          <w:rFonts w:ascii="宋体" w:hAnsi="宋体" w:cs="宋体" w:eastAsia="宋体" w:hint="default"/>
          <w:sz w:val="13"/>
          <w:szCs w:val="13"/>
        </w:rPr>
        <w:t>提</w:t>
      </w:r>
      <w:r>
        <w:rPr>
          <w:rFonts w:ascii="宋体" w:hAnsi="宋体" w:cs="宋体" w:eastAsia="宋体" w:hint="default"/>
          <w:spacing w:val="-45"/>
          <w:sz w:val="13"/>
          <w:szCs w:val="13"/>
        </w:rPr>
        <w:t> </w:t>
      </w:r>
      <w:r>
        <w:rPr>
          <w:rFonts w:ascii="宋体" w:hAnsi="宋体" w:cs="宋体" w:eastAsia="宋体" w:hint="default"/>
          <w:sz w:val="13"/>
          <w:szCs w:val="13"/>
        </w:rPr>
        <w:t>坏</w:t>
      </w:r>
      <w:r>
        <w:rPr>
          <w:rFonts w:ascii="宋体" w:hAnsi="宋体" w:cs="宋体" w:eastAsia="宋体" w:hint="default"/>
          <w:spacing w:val="-45"/>
          <w:sz w:val="13"/>
          <w:szCs w:val="13"/>
        </w:rPr>
        <w:t> </w:t>
      </w:r>
      <w:r>
        <w:rPr>
          <w:rFonts w:ascii="宋体" w:hAnsi="宋体" w:cs="宋体" w:eastAsia="宋体" w:hint="default"/>
          <w:sz w:val="13"/>
          <w:szCs w:val="13"/>
        </w:rPr>
        <w:t>账</w:t>
      </w:r>
      <w:r>
        <w:rPr>
          <w:rFonts w:ascii="宋体" w:hAnsi="宋体" w:cs="宋体" w:eastAsia="宋体" w:hint="default"/>
          <w:w w:val="99"/>
          <w:sz w:val="13"/>
          <w:szCs w:val="13"/>
        </w:rPr>
        <w:t> </w:t>
      </w:r>
      <w:r>
        <w:rPr>
          <w:rFonts w:ascii="宋体" w:hAnsi="宋体" w:cs="宋体" w:eastAsia="宋体" w:hint="default"/>
          <w:sz w:val="13"/>
          <w:szCs w:val="13"/>
        </w:rPr>
        <w:t>准备的应收账款</w:t>
      </w:r>
    </w:p>
    <w:p>
      <w:pPr>
        <w:spacing w:after="0" w:line="566" w:lineRule="auto"/>
        <w:jc w:val="both"/>
        <w:rPr>
          <w:rFonts w:ascii="宋体" w:hAnsi="宋体" w:cs="宋体" w:eastAsia="宋体" w:hint="default"/>
          <w:sz w:val="13"/>
          <w:szCs w:val="13"/>
        </w:rPr>
        <w:sectPr>
          <w:type w:val="continuous"/>
          <w:pgSz w:w="11910" w:h="16840"/>
          <w:pgMar w:top="1100" w:bottom="280" w:left="1680" w:right="1320"/>
        </w:sectPr>
      </w:pPr>
    </w:p>
    <w:p>
      <w:pPr>
        <w:spacing w:line="240" w:lineRule="auto" w:before="8"/>
        <w:rPr>
          <w:rFonts w:ascii="宋体" w:hAnsi="宋体" w:cs="宋体" w:eastAsia="宋体" w:hint="default"/>
          <w:sz w:val="24"/>
          <w:szCs w:val="2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88.1pt;height:1.45pt;mso-position-horizontal-relative:char;mso-position-vertical-relative:line" coordorigin="0,0" coordsize="7762,29">
            <v:group style="position:absolute;left:14;top:14;width:7733;height:2" coordorigin="14,14" coordsize="7733,2">
              <v:shape style="position:absolute;left:14;top:14;width:7733;height:2" coordorigin="14,14" coordsize="7733,0" path="m14,14l7747,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6"/>
        <w:rPr>
          <w:rFonts w:ascii="宋体" w:hAnsi="宋体" w:cs="宋体" w:eastAsia="宋体" w:hint="default"/>
          <w:sz w:val="23"/>
          <w:szCs w:val="23"/>
        </w:rPr>
      </w:pPr>
    </w:p>
    <w:tbl>
      <w:tblPr>
        <w:tblW w:w="0" w:type="auto"/>
        <w:jc w:val="left"/>
        <w:tblInd w:w="729" w:type="dxa"/>
        <w:tblLayout w:type="fixed"/>
        <w:tblCellMar>
          <w:top w:w="0" w:type="dxa"/>
          <w:left w:w="0" w:type="dxa"/>
          <w:bottom w:w="0" w:type="dxa"/>
          <w:right w:w="0" w:type="dxa"/>
        </w:tblCellMar>
        <w:tblLook w:val="01E0"/>
      </w:tblPr>
      <w:tblGrid>
        <w:gridCol w:w="2227"/>
        <w:gridCol w:w="625"/>
        <w:gridCol w:w="1081"/>
        <w:gridCol w:w="622"/>
        <w:gridCol w:w="1016"/>
        <w:gridCol w:w="628"/>
        <w:gridCol w:w="1020"/>
        <w:gridCol w:w="514"/>
      </w:tblGrid>
      <w:tr>
        <w:trPr>
          <w:trHeight w:val="188" w:hRule="exact"/>
        </w:trPr>
        <w:tc>
          <w:tcPr>
            <w:tcW w:w="2227" w:type="dxa"/>
            <w:tcBorders>
              <w:top w:val="nil" w:sz="6" w:space="0" w:color="auto"/>
              <w:left w:val="nil" w:sz="6" w:space="0" w:color="auto"/>
              <w:bottom w:val="single" w:sz="12" w:space="0" w:color="000000"/>
              <w:right w:val="nil" w:sz="6" w:space="0" w:color="auto"/>
            </w:tcBorders>
          </w:tcPr>
          <w:p>
            <w:pPr>
              <w:pStyle w:val="TableParagraph"/>
              <w:tabs>
                <w:tab w:pos="1300" w:val="left" w:leader="none"/>
              </w:tabs>
              <w:spacing w:line="132" w:lineRule="exact"/>
              <w:ind w:right="107"/>
              <w:jc w:val="righ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组合</w:t>
              <w:tab/>
            </w:r>
            <w:r>
              <w:rPr>
                <w:rFonts w:ascii="Times New Roman" w:hAnsi="Times New Roman" w:cs="Times New Roman" w:eastAsia="Times New Roman" w:hint="default"/>
                <w:sz w:val="13"/>
                <w:szCs w:val="13"/>
              </w:rPr>
              <w:t>30,958,674.75</w:t>
            </w:r>
          </w:p>
        </w:tc>
        <w:tc>
          <w:tcPr>
            <w:tcW w:w="625" w:type="dxa"/>
            <w:tcBorders>
              <w:top w:val="nil" w:sz="6" w:space="0" w:color="auto"/>
              <w:left w:val="nil" w:sz="6" w:space="0" w:color="auto"/>
              <w:bottom w:val="single" w:sz="12" w:space="0" w:color="000000"/>
              <w:right w:val="nil" w:sz="6" w:space="0" w:color="auto"/>
            </w:tcBorders>
          </w:tcPr>
          <w:p>
            <w:pPr>
              <w:pStyle w:val="TableParagraph"/>
              <w:spacing w:line="132" w:lineRule="exact"/>
              <w:ind w:left="107" w:right="0"/>
              <w:jc w:val="left"/>
              <w:rPr>
                <w:rFonts w:ascii="Times New Roman" w:hAnsi="Times New Roman" w:cs="Times New Roman" w:eastAsia="Times New Roman" w:hint="default"/>
                <w:sz w:val="13"/>
                <w:szCs w:val="13"/>
              </w:rPr>
            </w:pPr>
            <w:r>
              <w:rPr>
                <w:rFonts w:ascii="Times New Roman"/>
                <w:sz w:val="13"/>
              </w:rPr>
              <w:t>100.00</w:t>
            </w:r>
          </w:p>
        </w:tc>
        <w:tc>
          <w:tcPr>
            <w:tcW w:w="1081" w:type="dxa"/>
            <w:tcBorders>
              <w:top w:val="nil" w:sz="6" w:space="0" w:color="auto"/>
              <w:left w:val="nil" w:sz="6" w:space="0" w:color="auto"/>
              <w:bottom w:val="single" w:sz="12" w:space="0" w:color="000000"/>
              <w:right w:val="nil" w:sz="6" w:space="0" w:color="auto"/>
            </w:tcBorders>
          </w:tcPr>
          <w:p>
            <w:pPr>
              <w:pStyle w:val="TableParagraph"/>
              <w:spacing w:line="132" w:lineRule="exact"/>
              <w:ind w:left="159" w:right="0"/>
              <w:jc w:val="left"/>
              <w:rPr>
                <w:rFonts w:ascii="Times New Roman" w:hAnsi="Times New Roman" w:cs="Times New Roman" w:eastAsia="Times New Roman" w:hint="default"/>
                <w:sz w:val="13"/>
                <w:szCs w:val="13"/>
              </w:rPr>
            </w:pPr>
            <w:r>
              <w:rPr>
                <w:rFonts w:ascii="Times New Roman"/>
                <w:sz w:val="13"/>
              </w:rPr>
              <w:t>1,886,823.33</w:t>
            </w:r>
          </w:p>
        </w:tc>
        <w:tc>
          <w:tcPr>
            <w:tcW w:w="622" w:type="dxa"/>
            <w:tcBorders>
              <w:top w:val="nil" w:sz="6" w:space="0" w:color="auto"/>
              <w:left w:val="nil" w:sz="6" w:space="0" w:color="auto"/>
              <w:bottom w:val="single" w:sz="12" w:space="0" w:color="000000"/>
              <w:right w:val="nil" w:sz="6" w:space="0" w:color="auto"/>
            </w:tcBorders>
          </w:tcPr>
          <w:p>
            <w:pPr>
              <w:pStyle w:val="TableParagraph"/>
              <w:spacing w:line="132" w:lineRule="exact"/>
              <w:ind w:right="151"/>
              <w:jc w:val="right"/>
              <w:rPr>
                <w:rFonts w:ascii="Times New Roman" w:hAnsi="Times New Roman" w:cs="Times New Roman" w:eastAsia="Times New Roman" w:hint="default"/>
                <w:sz w:val="13"/>
                <w:szCs w:val="13"/>
              </w:rPr>
            </w:pPr>
            <w:r>
              <w:rPr>
                <w:rFonts w:ascii="Times New Roman"/>
                <w:sz w:val="13"/>
              </w:rPr>
              <w:t>6.09</w:t>
            </w:r>
          </w:p>
        </w:tc>
        <w:tc>
          <w:tcPr>
            <w:tcW w:w="1016" w:type="dxa"/>
            <w:tcBorders>
              <w:top w:val="nil" w:sz="6" w:space="0" w:color="auto"/>
              <w:left w:val="nil" w:sz="6" w:space="0" w:color="auto"/>
              <w:bottom w:val="single" w:sz="12" w:space="0" w:color="000000"/>
              <w:right w:val="nil" w:sz="6" w:space="0" w:color="auto"/>
            </w:tcBorders>
          </w:tcPr>
          <w:p>
            <w:pPr>
              <w:pStyle w:val="TableParagraph"/>
              <w:spacing w:line="132" w:lineRule="exact"/>
              <w:ind w:left="39" w:right="0"/>
              <w:jc w:val="center"/>
              <w:rPr>
                <w:rFonts w:ascii="Times New Roman" w:hAnsi="Times New Roman" w:cs="Times New Roman" w:eastAsia="Times New Roman" w:hint="default"/>
                <w:sz w:val="13"/>
                <w:szCs w:val="13"/>
              </w:rPr>
            </w:pPr>
            <w:r>
              <w:rPr>
                <w:rFonts w:ascii="Times New Roman"/>
                <w:sz w:val="13"/>
              </w:rPr>
              <w:t>36,138,013.51</w:t>
            </w:r>
          </w:p>
        </w:tc>
        <w:tc>
          <w:tcPr>
            <w:tcW w:w="628" w:type="dxa"/>
            <w:tcBorders>
              <w:top w:val="nil" w:sz="6" w:space="0" w:color="auto"/>
              <w:left w:val="nil" w:sz="6" w:space="0" w:color="auto"/>
              <w:bottom w:val="single" w:sz="12" w:space="0" w:color="000000"/>
              <w:right w:val="nil" w:sz="6" w:space="0" w:color="auto"/>
            </w:tcBorders>
          </w:tcPr>
          <w:p>
            <w:pPr>
              <w:pStyle w:val="TableParagraph"/>
              <w:spacing w:line="132" w:lineRule="exact"/>
              <w:ind w:left="113" w:right="0"/>
              <w:jc w:val="left"/>
              <w:rPr>
                <w:rFonts w:ascii="Times New Roman" w:hAnsi="Times New Roman" w:cs="Times New Roman" w:eastAsia="Times New Roman" w:hint="default"/>
                <w:sz w:val="13"/>
                <w:szCs w:val="13"/>
              </w:rPr>
            </w:pPr>
            <w:r>
              <w:rPr>
                <w:rFonts w:ascii="Times New Roman"/>
                <w:sz w:val="13"/>
              </w:rPr>
              <w:t>100.00</w:t>
            </w:r>
          </w:p>
        </w:tc>
        <w:tc>
          <w:tcPr>
            <w:tcW w:w="1020" w:type="dxa"/>
            <w:tcBorders>
              <w:top w:val="nil" w:sz="6" w:space="0" w:color="auto"/>
              <w:left w:val="nil" w:sz="6" w:space="0" w:color="auto"/>
              <w:bottom w:val="single" w:sz="12" w:space="0" w:color="000000"/>
              <w:right w:val="nil" w:sz="6" w:space="0" w:color="auto"/>
            </w:tcBorders>
          </w:tcPr>
          <w:p>
            <w:pPr>
              <w:pStyle w:val="TableParagraph"/>
              <w:spacing w:line="132" w:lineRule="exact"/>
              <w:ind w:right="23"/>
              <w:jc w:val="center"/>
              <w:rPr>
                <w:rFonts w:ascii="Times New Roman" w:hAnsi="Times New Roman" w:cs="Times New Roman" w:eastAsia="Times New Roman" w:hint="default"/>
                <w:sz w:val="13"/>
                <w:szCs w:val="13"/>
              </w:rPr>
            </w:pPr>
            <w:r>
              <w:rPr>
                <w:rFonts w:ascii="Times New Roman"/>
                <w:sz w:val="13"/>
              </w:rPr>
              <w:t>1,999,409.66</w:t>
            </w:r>
          </w:p>
        </w:tc>
        <w:tc>
          <w:tcPr>
            <w:tcW w:w="514" w:type="dxa"/>
            <w:tcBorders>
              <w:top w:val="nil" w:sz="6" w:space="0" w:color="auto"/>
              <w:left w:val="nil" w:sz="6" w:space="0" w:color="auto"/>
              <w:bottom w:val="single" w:sz="12" w:space="0" w:color="000000"/>
              <w:right w:val="nil" w:sz="6" w:space="0" w:color="auto"/>
            </w:tcBorders>
          </w:tcPr>
          <w:p>
            <w:pPr>
              <w:pStyle w:val="TableParagraph"/>
              <w:spacing w:line="132" w:lineRule="exact"/>
              <w:ind w:right="103"/>
              <w:jc w:val="right"/>
              <w:rPr>
                <w:rFonts w:ascii="Times New Roman" w:hAnsi="Times New Roman" w:cs="Times New Roman" w:eastAsia="Times New Roman" w:hint="default"/>
                <w:sz w:val="13"/>
                <w:szCs w:val="13"/>
              </w:rPr>
            </w:pPr>
            <w:r>
              <w:rPr>
                <w:rFonts w:ascii="Times New Roman"/>
                <w:sz w:val="13"/>
              </w:rPr>
              <w:t>5.53</w:t>
            </w:r>
          </w:p>
        </w:tc>
      </w:tr>
      <w:tr>
        <w:trPr>
          <w:trHeight w:val="511" w:hRule="exact"/>
        </w:trPr>
        <w:tc>
          <w:tcPr>
            <w:tcW w:w="22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tabs>
                <w:tab w:pos="1300" w:val="left" w:leader="none"/>
              </w:tabs>
              <w:spacing w:line="240" w:lineRule="auto"/>
              <w:ind w:right="107"/>
              <w:jc w:val="righ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组合小计</w:t>
              <w:tab/>
            </w:r>
            <w:r>
              <w:rPr>
                <w:rFonts w:ascii="Times New Roman" w:hAnsi="Times New Roman" w:cs="Times New Roman" w:eastAsia="Times New Roman" w:hint="default"/>
                <w:sz w:val="13"/>
                <w:szCs w:val="13"/>
              </w:rPr>
              <w:t>30,958,674.75</w:t>
            </w:r>
          </w:p>
        </w:tc>
        <w:tc>
          <w:tcPr>
            <w:tcW w:w="62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7" w:right="0"/>
              <w:jc w:val="left"/>
              <w:rPr>
                <w:rFonts w:ascii="Times New Roman" w:hAnsi="Times New Roman" w:cs="Times New Roman" w:eastAsia="Times New Roman" w:hint="default"/>
                <w:sz w:val="13"/>
                <w:szCs w:val="13"/>
              </w:rPr>
            </w:pPr>
            <w:r>
              <w:rPr>
                <w:rFonts w:ascii="Times New Roman"/>
                <w:sz w:val="13"/>
              </w:rPr>
              <w:t>100.00</w:t>
            </w:r>
          </w:p>
        </w:tc>
        <w:tc>
          <w:tcPr>
            <w:tcW w:w="1081"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59" w:right="0"/>
              <w:jc w:val="left"/>
              <w:rPr>
                <w:rFonts w:ascii="Times New Roman" w:hAnsi="Times New Roman" w:cs="Times New Roman" w:eastAsia="Times New Roman" w:hint="default"/>
                <w:sz w:val="13"/>
                <w:szCs w:val="13"/>
              </w:rPr>
            </w:pPr>
            <w:r>
              <w:rPr>
                <w:rFonts w:ascii="Times New Roman"/>
                <w:sz w:val="13"/>
              </w:rPr>
              <w:t>1,886,823.33</w:t>
            </w:r>
          </w:p>
        </w:tc>
        <w:tc>
          <w:tcPr>
            <w:tcW w:w="622"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3"/>
                <w:szCs w:val="13"/>
              </w:rPr>
            </w:pPr>
            <w:r>
              <w:rPr>
                <w:rFonts w:ascii="Times New Roman"/>
                <w:sz w:val="13"/>
              </w:rPr>
              <w:t>6.09</w:t>
            </w:r>
          </w:p>
        </w:tc>
        <w:tc>
          <w:tcPr>
            <w:tcW w:w="101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9" w:right="0"/>
              <w:jc w:val="center"/>
              <w:rPr>
                <w:rFonts w:ascii="Times New Roman" w:hAnsi="Times New Roman" w:cs="Times New Roman" w:eastAsia="Times New Roman" w:hint="default"/>
                <w:sz w:val="13"/>
                <w:szCs w:val="13"/>
              </w:rPr>
            </w:pPr>
            <w:r>
              <w:rPr>
                <w:rFonts w:ascii="Times New Roman"/>
                <w:sz w:val="13"/>
              </w:rPr>
              <w:t>36,138,013.51</w:t>
            </w:r>
          </w:p>
        </w:tc>
        <w:tc>
          <w:tcPr>
            <w:tcW w:w="62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3" w:right="0"/>
              <w:jc w:val="left"/>
              <w:rPr>
                <w:rFonts w:ascii="Times New Roman" w:hAnsi="Times New Roman" w:cs="Times New Roman" w:eastAsia="Times New Roman" w:hint="default"/>
                <w:sz w:val="13"/>
                <w:szCs w:val="13"/>
              </w:rPr>
            </w:pPr>
            <w:r>
              <w:rPr>
                <w:rFonts w:ascii="Times New Roman"/>
                <w:sz w:val="13"/>
              </w:rPr>
              <w:t>100.00</w:t>
            </w:r>
          </w:p>
        </w:tc>
        <w:tc>
          <w:tcPr>
            <w:tcW w:w="102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3"/>
              <w:jc w:val="center"/>
              <w:rPr>
                <w:rFonts w:ascii="Times New Roman" w:hAnsi="Times New Roman" w:cs="Times New Roman" w:eastAsia="Times New Roman" w:hint="default"/>
                <w:sz w:val="13"/>
                <w:szCs w:val="13"/>
              </w:rPr>
            </w:pPr>
            <w:r>
              <w:rPr>
                <w:rFonts w:ascii="Times New Roman"/>
                <w:sz w:val="13"/>
              </w:rPr>
              <w:t>1,999,409.66</w:t>
            </w:r>
          </w:p>
        </w:tc>
        <w:tc>
          <w:tcPr>
            <w:tcW w:w="51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5.53</w:t>
            </w:r>
          </w:p>
        </w:tc>
      </w:tr>
      <w:tr>
        <w:trPr>
          <w:trHeight w:val="1709" w:hRule="exact"/>
        </w:trPr>
        <w:tc>
          <w:tcPr>
            <w:tcW w:w="222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564" w:lineRule="auto" w:before="94"/>
              <w:ind w:left="69" w:right="1118"/>
              <w:jc w:val="both"/>
              <w:rPr>
                <w:rFonts w:ascii="宋体" w:hAnsi="宋体" w:cs="宋体" w:eastAsia="宋体" w:hint="default"/>
                <w:sz w:val="13"/>
                <w:szCs w:val="13"/>
              </w:rPr>
            </w:pPr>
            <w:r>
              <w:rPr>
                <w:rFonts w:ascii="宋体" w:hAnsi="宋体" w:cs="宋体" w:eastAsia="宋体" w:hint="default"/>
                <w:sz w:val="13"/>
                <w:szCs w:val="13"/>
              </w:rPr>
              <w:t>单</w:t>
            </w:r>
            <w:r>
              <w:rPr>
                <w:rFonts w:ascii="宋体" w:hAnsi="宋体" w:cs="宋体" w:eastAsia="宋体" w:hint="default"/>
                <w:spacing w:val="-45"/>
                <w:sz w:val="13"/>
                <w:szCs w:val="13"/>
              </w:rPr>
              <w:t> </w:t>
            </w:r>
            <w:r>
              <w:rPr>
                <w:rFonts w:ascii="宋体" w:hAnsi="宋体" w:cs="宋体" w:eastAsia="宋体" w:hint="default"/>
                <w:sz w:val="13"/>
                <w:szCs w:val="13"/>
              </w:rPr>
              <w:t>项</w:t>
            </w:r>
            <w:r>
              <w:rPr>
                <w:rFonts w:ascii="宋体" w:hAnsi="宋体" w:cs="宋体" w:eastAsia="宋体" w:hint="default"/>
                <w:spacing w:val="-45"/>
                <w:sz w:val="13"/>
                <w:szCs w:val="13"/>
              </w:rPr>
              <w:t> </w:t>
            </w:r>
            <w:r>
              <w:rPr>
                <w:rFonts w:ascii="宋体" w:hAnsi="宋体" w:cs="宋体" w:eastAsia="宋体" w:hint="default"/>
                <w:sz w:val="13"/>
                <w:szCs w:val="13"/>
              </w:rPr>
              <w:t>金</w:t>
            </w:r>
            <w:r>
              <w:rPr>
                <w:rFonts w:ascii="宋体" w:hAnsi="宋体" w:cs="宋体" w:eastAsia="宋体" w:hint="default"/>
                <w:spacing w:val="-45"/>
                <w:sz w:val="13"/>
                <w:szCs w:val="13"/>
              </w:rPr>
              <w:t> </w:t>
            </w:r>
            <w:r>
              <w:rPr>
                <w:rFonts w:ascii="宋体" w:hAnsi="宋体" w:cs="宋体" w:eastAsia="宋体" w:hint="default"/>
                <w:sz w:val="13"/>
                <w:szCs w:val="13"/>
              </w:rPr>
              <w:t>额</w:t>
            </w:r>
            <w:r>
              <w:rPr>
                <w:rFonts w:ascii="宋体" w:hAnsi="宋体" w:cs="宋体" w:eastAsia="宋体" w:hint="default"/>
                <w:spacing w:val="-45"/>
                <w:sz w:val="13"/>
                <w:szCs w:val="13"/>
              </w:rPr>
              <w:t> </w:t>
            </w:r>
            <w:r>
              <w:rPr>
                <w:rFonts w:ascii="宋体" w:hAnsi="宋体" w:cs="宋体" w:eastAsia="宋体" w:hint="default"/>
                <w:sz w:val="13"/>
                <w:szCs w:val="13"/>
              </w:rPr>
              <w:t>虽</w:t>
            </w:r>
            <w:r>
              <w:rPr>
                <w:rFonts w:ascii="宋体" w:hAnsi="宋体" w:cs="宋体" w:eastAsia="宋体" w:hint="default"/>
                <w:spacing w:val="-45"/>
                <w:sz w:val="13"/>
                <w:szCs w:val="13"/>
              </w:rPr>
              <w:t> </w:t>
            </w:r>
            <w:r>
              <w:rPr>
                <w:rFonts w:ascii="宋体" w:hAnsi="宋体" w:cs="宋体" w:eastAsia="宋体" w:hint="default"/>
                <w:sz w:val="13"/>
                <w:szCs w:val="13"/>
              </w:rPr>
              <w:t>不</w:t>
            </w:r>
            <w:r>
              <w:rPr>
                <w:rFonts w:ascii="宋体" w:hAnsi="宋体" w:cs="宋体" w:eastAsia="宋体" w:hint="default"/>
                <w:spacing w:val="-45"/>
                <w:sz w:val="13"/>
                <w:szCs w:val="13"/>
              </w:rPr>
              <w:t> </w:t>
            </w:r>
            <w:r>
              <w:rPr>
                <w:rFonts w:ascii="宋体" w:hAnsi="宋体" w:cs="宋体" w:eastAsia="宋体" w:hint="default"/>
                <w:sz w:val="13"/>
                <w:szCs w:val="13"/>
              </w:rPr>
              <w:t>重</w:t>
            </w:r>
            <w:r>
              <w:rPr>
                <w:rFonts w:ascii="宋体" w:hAnsi="宋体" w:cs="宋体" w:eastAsia="宋体" w:hint="default"/>
                <w:w w:val="99"/>
                <w:sz w:val="13"/>
                <w:szCs w:val="13"/>
              </w:rPr>
              <w:t> </w:t>
            </w:r>
            <w:r>
              <w:rPr>
                <w:rFonts w:ascii="宋体" w:hAnsi="宋体" w:cs="宋体" w:eastAsia="宋体" w:hint="default"/>
                <w:sz w:val="13"/>
                <w:szCs w:val="13"/>
              </w:rPr>
              <w:t>大</w:t>
            </w:r>
            <w:r>
              <w:rPr>
                <w:rFonts w:ascii="宋体" w:hAnsi="宋体" w:cs="宋体" w:eastAsia="宋体" w:hint="default"/>
                <w:spacing w:val="-45"/>
                <w:sz w:val="13"/>
                <w:szCs w:val="13"/>
              </w:rPr>
              <w:t> </w:t>
            </w:r>
            <w:r>
              <w:rPr>
                <w:rFonts w:ascii="宋体" w:hAnsi="宋体" w:cs="宋体" w:eastAsia="宋体" w:hint="default"/>
                <w:sz w:val="13"/>
                <w:szCs w:val="13"/>
              </w:rPr>
              <w:t>但</w:t>
            </w:r>
            <w:r>
              <w:rPr>
                <w:rFonts w:ascii="宋体" w:hAnsi="宋体" w:cs="宋体" w:eastAsia="宋体" w:hint="default"/>
                <w:spacing w:val="-45"/>
                <w:sz w:val="13"/>
                <w:szCs w:val="13"/>
              </w:rPr>
              <w:t> </w:t>
            </w:r>
            <w:r>
              <w:rPr>
                <w:rFonts w:ascii="宋体" w:hAnsi="宋体" w:cs="宋体" w:eastAsia="宋体" w:hint="default"/>
                <w:sz w:val="13"/>
                <w:szCs w:val="13"/>
              </w:rPr>
              <w:t>单</w:t>
            </w:r>
            <w:r>
              <w:rPr>
                <w:rFonts w:ascii="宋体" w:hAnsi="宋体" w:cs="宋体" w:eastAsia="宋体" w:hint="default"/>
                <w:spacing w:val="-45"/>
                <w:sz w:val="13"/>
                <w:szCs w:val="13"/>
              </w:rPr>
              <w:t> </w:t>
            </w:r>
            <w:r>
              <w:rPr>
                <w:rFonts w:ascii="宋体" w:hAnsi="宋体" w:cs="宋体" w:eastAsia="宋体" w:hint="default"/>
                <w:sz w:val="13"/>
                <w:szCs w:val="13"/>
              </w:rPr>
              <w:t>项</w:t>
            </w:r>
            <w:r>
              <w:rPr>
                <w:rFonts w:ascii="宋体" w:hAnsi="宋体" w:cs="宋体" w:eastAsia="宋体" w:hint="default"/>
                <w:spacing w:val="-45"/>
                <w:sz w:val="13"/>
                <w:szCs w:val="13"/>
              </w:rPr>
              <w:t> </w:t>
            </w:r>
            <w:r>
              <w:rPr>
                <w:rFonts w:ascii="宋体" w:hAnsi="宋体" w:cs="宋体" w:eastAsia="宋体" w:hint="default"/>
                <w:sz w:val="13"/>
                <w:szCs w:val="13"/>
              </w:rPr>
              <w:t>计</w:t>
            </w:r>
            <w:r>
              <w:rPr>
                <w:rFonts w:ascii="宋体" w:hAnsi="宋体" w:cs="宋体" w:eastAsia="宋体" w:hint="default"/>
                <w:spacing w:val="-45"/>
                <w:sz w:val="13"/>
                <w:szCs w:val="13"/>
              </w:rPr>
              <w:t> </w:t>
            </w:r>
            <w:r>
              <w:rPr>
                <w:rFonts w:ascii="宋体" w:hAnsi="宋体" w:cs="宋体" w:eastAsia="宋体" w:hint="default"/>
                <w:sz w:val="13"/>
                <w:szCs w:val="13"/>
              </w:rPr>
              <w:t>提</w:t>
            </w:r>
            <w:r>
              <w:rPr>
                <w:rFonts w:ascii="宋体" w:hAnsi="宋体" w:cs="宋体" w:eastAsia="宋体" w:hint="default"/>
                <w:spacing w:val="-45"/>
                <w:sz w:val="13"/>
                <w:szCs w:val="13"/>
              </w:rPr>
              <w:t> </w:t>
            </w:r>
            <w:r>
              <w:rPr>
                <w:rFonts w:ascii="宋体" w:hAnsi="宋体" w:cs="宋体" w:eastAsia="宋体" w:hint="default"/>
                <w:sz w:val="13"/>
                <w:szCs w:val="13"/>
              </w:rPr>
              <w:t>坏</w:t>
            </w:r>
            <w:r>
              <w:rPr>
                <w:rFonts w:ascii="宋体" w:hAnsi="宋体" w:cs="宋体" w:eastAsia="宋体" w:hint="default"/>
                <w:w w:val="99"/>
                <w:sz w:val="13"/>
                <w:szCs w:val="13"/>
              </w:rPr>
              <w:t> </w:t>
            </w:r>
            <w:r>
              <w:rPr>
                <w:rFonts w:ascii="宋体" w:hAnsi="宋体" w:cs="宋体" w:eastAsia="宋体" w:hint="default"/>
                <w:sz w:val="13"/>
                <w:szCs w:val="13"/>
              </w:rPr>
              <w:t>账</w:t>
            </w:r>
            <w:r>
              <w:rPr>
                <w:rFonts w:ascii="宋体" w:hAnsi="宋体" w:cs="宋体" w:eastAsia="宋体" w:hint="default"/>
                <w:spacing w:val="-45"/>
                <w:sz w:val="13"/>
                <w:szCs w:val="13"/>
              </w:rPr>
              <w:t> </w:t>
            </w:r>
            <w:r>
              <w:rPr>
                <w:rFonts w:ascii="宋体" w:hAnsi="宋体" w:cs="宋体" w:eastAsia="宋体" w:hint="default"/>
                <w:sz w:val="13"/>
                <w:szCs w:val="13"/>
              </w:rPr>
              <w:t>准</w:t>
            </w:r>
            <w:r>
              <w:rPr>
                <w:rFonts w:ascii="宋体" w:hAnsi="宋体" w:cs="宋体" w:eastAsia="宋体" w:hint="default"/>
                <w:spacing w:val="-45"/>
                <w:sz w:val="13"/>
                <w:szCs w:val="13"/>
              </w:rPr>
              <w:t> </w:t>
            </w:r>
            <w:r>
              <w:rPr>
                <w:rFonts w:ascii="宋体" w:hAnsi="宋体" w:cs="宋体" w:eastAsia="宋体" w:hint="default"/>
                <w:sz w:val="13"/>
                <w:szCs w:val="13"/>
              </w:rPr>
              <w:t>备</w:t>
            </w:r>
            <w:r>
              <w:rPr>
                <w:rFonts w:ascii="宋体" w:hAnsi="宋体" w:cs="宋体" w:eastAsia="宋体" w:hint="default"/>
                <w:spacing w:val="-45"/>
                <w:sz w:val="13"/>
                <w:szCs w:val="13"/>
              </w:rPr>
              <w:t> </w:t>
            </w:r>
            <w:r>
              <w:rPr>
                <w:rFonts w:ascii="宋体" w:hAnsi="宋体" w:cs="宋体" w:eastAsia="宋体" w:hint="default"/>
                <w:sz w:val="13"/>
                <w:szCs w:val="13"/>
              </w:rPr>
              <w:t>的</w:t>
            </w:r>
            <w:r>
              <w:rPr>
                <w:rFonts w:ascii="宋体" w:hAnsi="宋体" w:cs="宋体" w:eastAsia="宋体" w:hint="default"/>
                <w:spacing w:val="-45"/>
                <w:sz w:val="13"/>
                <w:szCs w:val="13"/>
              </w:rPr>
              <w:t> </w:t>
            </w:r>
            <w:r>
              <w:rPr>
                <w:rFonts w:ascii="宋体" w:hAnsi="宋体" w:cs="宋体" w:eastAsia="宋体" w:hint="default"/>
                <w:sz w:val="13"/>
                <w:szCs w:val="13"/>
              </w:rPr>
              <w:t>应</w:t>
            </w:r>
            <w:r>
              <w:rPr>
                <w:rFonts w:ascii="宋体" w:hAnsi="宋体" w:cs="宋体" w:eastAsia="宋体" w:hint="default"/>
                <w:spacing w:val="-45"/>
                <w:sz w:val="13"/>
                <w:szCs w:val="13"/>
              </w:rPr>
              <w:t> </w:t>
            </w:r>
            <w:r>
              <w:rPr>
                <w:rFonts w:ascii="宋体" w:hAnsi="宋体" w:cs="宋体" w:eastAsia="宋体" w:hint="default"/>
                <w:sz w:val="13"/>
                <w:szCs w:val="13"/>
              </w:rPr>
              <w:t>收</w:t>
            </w:r>
            <w:r>
              <w:rPr>
                <w:rFonts w:ascii="宋体" w:hAnsi="宋体" w:cs="宋体" w:eastAsia="宋体" w:hint="default"/>
                <w:spacing w:val="-45"/>
                <w:sz w:val="13"/>
                <w:szCs w:val="13"/>
              </w:rPr>
              <w:t> </w:t>
            </w:r>
            <w:r>
              <w:rPr>
                <w:rFonts w:ascii="宋体" w:hAnsi="宋体" w:cs="宋体" w:eastAsia="宋体" w:hint="default"/>
                <w:sz w:val="13"/>
                <w:szCs w:val="13"/>
              </w:rPr>
              <w:t>账</w:t>
            </w:r>
          </w:p>
          <w:p>
            <w:pPr>
              <w:pStyle w:val="TableParagraph"/>
              <w:spacing w:line="240" w:lineRule="auto" w:before="55"/>
              <w:ind w:left="69" w:right="0"/>
              <w:jc w:val="both"/>
              <w:rPr>
                <w:rFonts w:ascii="宋体" w:hAnsi="宋体" w:cs="宋体" w:eastAsia="宋体" w:hint="default"/>
                <w:sz w:val="13"/>
                <w:szCs w:val="13"/>
              </w:rPr>
            </w:pPr>
            <w:r>
              <w:rPr>
                <w:rFonts w:ascii="宋体" w:hAnsi="宋体" w:cs="宋体" w:eastAsia="宋体" w:hint="default"/>
                <w:w w:val="99"/>
                <w:sz w:val="13"/>
                <w:szCs w:val="13"/>
              </w:rPr>
              <w:t>款</w:t>
            </w:r>
            <w:r>
              <w:rPr>
                <w:rFonts w:ascii="宋体" w:hAnsi="宋体" w:cs="宋体" w:eastAsia="宋体" w:hint="default"/>
                <w:sz w:val="13"/>
                <w:szCs w:val="13"/>
              </w:rPr>
            </w:r>
          </w:p>
        </w:tc>
        <w:tc>
          <w:tcPr>
            <w:tcW w:w="625" w:type="dxa"/>
            <w:tcBorders>
              <w:top w:val="single" w:sz="12" w:space="0" w:color="000000"/>
              <w:left w:val="nil" w:sz="6" w:space="0" w:color="auto"/>
              <w:bottom w:val="single" w:sz="12" w:space="0" w:color="000000"/>
              <w:right w:val="nil" w:sz="6" w:space="0" w:color="auto"/>
            </w:tcBorders>
          </w:tcPr>
          <w:p>
            <w:pPr/>
          </w:p>
        </w:tc>
        <w:tc>
          <w:tcPr>
            <w:tcW w:w="1081" w:type="dxa"/>
            <w:tcBorders>
              <w:top w:val="single" w:sz="12" w:space="0" w:color="000000"/>
              <w:left w:val="nil" w:sz="6" w:space="0" w:color="auto"/>
              <w:bottom w:val="single" w:sz="12" w:space="0" w:color="000000"/>
              <w:right w:val="nil" w:sz="6" w:space="0" w:color="auto"/>
            </w:tcBorders>
          </w:tcPr>
          <w:p>
            <w:pPr/>
          </w:p>
        </w:tc>
        <w:tc>
          <w:tcPr>
            <w:tcW w:w="622" w:type="dxa"/>
            <w:tcBorders>
              <w:top w:val="single" w:sz="12" w:space="0" w:color="000000"/>
              <w:left w:val="nil" w:sz="6" w:space="0" w:color="auto"/>
              <w:bottom w:val="single" w:sz="12" w:space="0" w:color="000000"/>
              <w:right w:val="nil" w:sz="6" w:space="0" w:color="auto"/>
            </w:tcBorders>
          </w:tcPr>
          <w:p>
            <w:pPr/>
          </w:p>
        </w:tc>
        <w:tc>
          <w:tcPr>
            <w:tcW w:w="1016" w:type="dxa"/>
            <w:tcBorders>
              <w:top w:val="single" w:sz="12" w:space="0" w:color="000000"/>
              <w:left w:val="nil" w:sz="6" w:space="0" w:color="auto"/>
              <w:bottom w:val="single" w:sz="12" w:space="0" w:color="000000"/>
              <w:right w:val="nil" w:sz="6" w:space="0" w:color="auto"/>
            </w:tcBorders>
          </w:tcPr>
          <w:p>
            <w:pPr/>
          </w:p>
        </w:tc>
        <w:tc>
          <w:tcPr>
            <w:tcW w:w="628" w:type="dxa"/>
            <w:tcBorders>
              <w:top w:val="single" w:sz="12" w:space="0" w:color="000000"/>
              <w:left w:val="nil" w:sz="6" w:space="0" w:color="auto"/>
              <w:bottom w:val="single" w:sz="12" w:space="0" w:color="000000"/>
              <w:right w:val="nil" w:sz="6" w:space="0" w:color="auto"/>
            </w:tcBorders>
          </w:tcPr>
          <w:p>
            <w:pPr/>
          </w:p>
        </w:tc>
        <w:tc>
          <w:tcPr>
            <w:tcW w:w="1020" w:type="dxa"/>
            <w:tcBorders>
              <w:top w:val="single" w:sz="12" w:space="0" w:color="000000"/>
              <w:left w:val="nil" w:sz="6" w:space="0" w:color="auto"/>
              <w:bottom w:val="single" w:sz="12" w:space="0" w:color="000000"/>
              <w:right w:val="nil" w:sz="6" w:space="0" w:color="auto"/>
            </w:tcBorders>
          </w:tcPr>
          <w:p>
            <w:pPr/>
          </w:p>
        </w:tc>
        <w:tc>
          <w:tcPr>
            <w:tcW w:w="514" w:type="dxa"/>
            <w:tcBorders>
              <w:top w:val="single" w:sz="12" w:space="0" w:color="000000"/>
              <w:left w:val="nil" w:sz="6" w:space="0" w:color="auto"/>
              <w:bottom w:val="single" w:sz="12" w:space="0" w:color="000000"/>
              <w:right w:val="nil" w:sz="6" w:space="0" w:color="auto"/>
            </w:tcBorders>
          </w:tcPr>
          <w:p>
            <w:pPr/>
          </w:p>
        </w:tc>
      </w:tr>
      <w:tr>
        <w:trPr>
          <w:trHeight w:val="511" w:hRule="exact"/>
        </w:trPr>
        <w:tc>
          <w:tcPr>
            <w:tcW w:w="22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tabs>
                <w:tab w:pos="911" w:val="left" w:leader="none"/>
              </w:tabs>
              <w:spacing w:line="240" w:lineRule="auto"/>
              <w:ind w:right="107"/>
              <w:jc w:val="righ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合计</w:t>
              <w:tab/>
            </w:r>
            <w:r>
              <w:rPr>
                <w:rFonts w:ascii="Times New Roman" w:hAnsi="Times New Roman" w:cs="Times New Roman" w:eastAsia="Times New Roman" w:hint="default"/>
                <w:sz w:val="13"/>
                <w:szCs w:val="13"/>
              </w:rPr>
              <w:t>30,958,674.75</w:t>
            </w:r>
          </w:p>
        </w:tc>
        <w:tc>
          <w:tcPr>
            <w:tcW w:w="62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7" w:right="0"/>
              <w:jc w:val="left"/>
              <w:rPr>
                <w:rFonts w:ascii="Times New Roman" w:hAnsi="Times New Roman" w:cs="Times New Roman" w:eastAsia="Times New Roman" w:hint="default"/>
                <w:sz w:val="13"/>
                <w:szCs w:val="13"/>
              </w:rPr>
            </w:pPr>
            <w:r>
              <w:rPr>
                <w:rFonts w:ascii="Times New Roman"/>
                <w:sz w:val="13"/>
              </w:rPr>
              <w:t>100.00</w:t>
            </w:r>
          </w:p>
        </w:tc>
        <w:tc>
          <w:tcPr>
            <w:tcW w:w="1081"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59" w:right="0"/>
              <w:jc w:val="left"/>
              <w:rPr>
                <w:rFonts w:ascii="Times New Roman" w:hAnsi="Times New Roman" w:cs="Times New Roman" w:eastAsia="Times New Roman" w:hint="default"/>
                <w:sz w:val="13"/>
                <w:szCs w:val="13"/>
              </w:rPr>
            </w:pPr>
            <w:r>
              <w:rPr>
                <w:rFonts w:ascii="Times New Roman"/>
                <w:sz w:val="13"/>
              </w:rPr>
              <w:t>1,886,823.33</w:t>
            </w:r>
          </w:p>
        </w:tc>
        <w:tc>
          <w:tcPr>
            <w:tcW w:w="622"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3"/>
                <w:szCs w:val="13"/>
              </w:rPr>
            </w:pPr>
            <w:r>
              <w:rPr>
                <w:rFonts w:ascii="Times New Roman"/>
                <w:sz w:val="13"/>
              </w:rPr>
              <w:t>6.09</w:t>
            </w:r>
          </w:p>
        </w:tc>
        <w:tc>
          <w:tcPr>
            <w:tcW w:w="101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9" w:right="0"/>
              <w:jc w:val="center"/>
              <w:rPr>
                <w:rFonts w:ascii="Times New Roman" w:hAnsi="Times New Roman" w:cs="Times New Roman" w:eastAsia="Times New Roman" w:hint="default"/>
                <w:sz w:val="13"/>
                <w:szCs w:val="13"/>
              </w:rPr>
            </w:pPr>
            <w:r>
              <w:rPr>
                <w:rFonts w:ascii="Times New Roman"/>
                <w:sz w:val="13"/>
              </w:rPr>
              <w:t>36,138,013.51</w:t>
            </w:r>
          </w:p>
        </w:tc>
        <w:tc>
          <w:tcPr>
            <w:tcW w:w="62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3" w:right="0"/>
              <w:jc w:val="left"/>
              <w:rPr>
                <w:rFonts w:ascii="Times New Roman" w:hAnsi="Times New Roman" w:cs="Times New Roman" w:eastAsia="Times New Roman" w:hint="default"/>
                <w:sz w:val="13"/>
                <w:szCs w:val="13"/>
              </w:rPr>
            </w:pPr>
            <w:r>
              <w:rPr>
                <w:rFonts w:ascii="Times New Roman"/>
                <w:sz w:val="13"/>
              </w:rPr>
              <w:t>100.00</w:t>
            </w:r>
          </w:p>
        </w:tc>
        <w:tc>
          <w:tcPr>
            <w:tcW w:w="102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3"/>
              <w:jc w:val="center"/>
              <w:rPr>
                <w:rFonts w:ascii="Times New Roman" w:hAnsi="Times New Roman" w:cs="Times New Roman" w:eastAsia="Times New Roman" w:hint="default"/>
                <w:sz w:val="13"/>
                <w:szCs w:val="13"/>
              </w:rPr>
            </w:pPr>
            <w:r>
              <w:rPr>
                <w:rFonts w:ascii="Times New Roman"/>
                <w:sz w:val="13"/>
              </w:rPr>
              <w:t>1,999,409.66</w:t>
            </w:r>
          </w:p>
        </w:tc>
        <w:tc>
          <w:tcPr>
            <w:tcW w:w="51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5.53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34"/>
        <w:ind w:left="840" w:right="153"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组合中，采用账龄分析法计提坏账准备的应收账款：</w:t>
      </w:r>
    </w:p>
    <w:p>
      <w:pPr>
        <w:spacing w:line="240" w:lineRule="auto" w:before="8"/>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2pt;height:1.45pt;mso-position-horizontal-relative:char;mso-position-vertical-relative:line" coordorigin="0,0" coordsize="8084,29">
            <v:group style="position:absolute;left:14;top:14;width:8055;height:2" coordorigin="14,14" coordsize="8055,2">
              <v:shape style="position:absolute;left:14;top:14;width:8055;height:2" coordorigin="14,14" coordsize="8055,0" path="m14,14l8069,14e" filled="false" stroked="true" strokeweight="1.44pt" strokecolor="#000000">
                <v:path arrowok="t"/>
              </v:shape>
            </v:group>
          </v:group>
        </w:pict>
      </w:r>
      <w:r>
        <w:rPr>
          <w:rFonts w:ascii="宋体" w:hAnsi="宋体" w:cs="宋体" w:eastAsia="宋体" w:hint="default"/>
          <w:position w:val="0"/>
          <w:sz w:val="2"/>
          <w:szCs w:val="2"/>
        </w:rPr>
      </w:r>
    </w:p>
    <w:p>
      <w:pPr>
        <w:tabs>
          <w:tab w:pos="6635" w:val="left" w:leader="none"/>
        </w:tabs>
        <w:spacing w:before="83"/>
        <w:ind w:left="3086" w:right="153"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5"/>
        <w:rPr>
          <w:rFonts w:ascii="宋体" w:hAnsi="宋体" w:cs="宋体" w:eastAsia="宋体" w:hint="default"/>
          <w:sz w:val="10"/>
          <w:szCs w:val="10"/>
        </w:rPr>
      </w:pPr>
    </w:p>
    <w:p>
      <w:pPr>
        <w:spacing w:line="28" w:lineRule="exact"/>
        <w:ind w:left="166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56.55pt;height:1.45pt;mso-position-horizontal-relative:char;mso-position-vertical-relative:line" coordorigin="0,0" coordsize="7131,29">
            <v:group style="position:absolute;left:14;top:14;width:7102;height:2" coordorigin="14,14" coordsize="7102,2">
              <v:shape style="position:absolute;left:14;top:14;width:7102;height:2" coordorigin="14,14" coordsize="7102,0" path="m14,14l7116,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877" w:footer="976" w:top="1100" w:bottom="1160" w:left="1680" w:right="1320"/>
        </w:sectPr>
      </w:pPr>
    </w:p>
    <w:p>
      <w:pPr>
        <w:tabs>
          <w:tab w:pos="2452" w:val="left" w:leader="none"/>
        </w:tabs>
        <w:spacing w:before="83"/>
        <w:ind w:left="1027" w:right="-20" w:firstLine="0"/>
        <w:jc w:val="left"/>
        <w:rPr>
          <w:rFonts w:ascii="宋体" w:hAnsi="宋体" w:cs="宋体" w:eastAsia="宋体" w:hint="default"/>
          <w:sz w:val="18"/>
          <w:szCs w:val="18"/>
        </w:rPr>
      </w:pPr>
      <w:r>
        <w:rPr>
          <w:rFonts w:ascii="宋体" w:hAnsi="宋体" w:cs="宋体" w:eastAsia="宋体" w:hint="default"/>
          <w:sz w:val="18"/>
          <w:szCs w:val="18"/>
        </w:rPr>
        <w:t>账龄</w:t>
        <w:tab/>
        <w:t>账面余额</w:t>
      </w:r>
    </w:p>
    <w:p>
      <w:pPr>
        <w:spacing w:line="240" w:lineRule="auto" w:before="12"/>
        <w:rPr>
          <w:rFonts w:ascii="宋体" w:hAnsi="宋体" w:cs="宋体" w:eastAsia="宋体" w:hint="default"/>
          <w:sz w:val="24"/>
          <w:szCs w:val="24"/>
        </w:rPr>
      </w:pPr>
      <w:r>
        <w:rPr/>
        <w:br w:type="column"/>
      </w:r>
      <w:r>
        <w:rPr>
          <w:rFonts w:ascii="宋体"/>
          <w:sz w:val="24"/>
        </w:rPr>
      </w:r>
    </w:p>
    <w:p>
      <w:pPr>
        <w:spacing w:before="0"/>
        <w:ind w:left="1003" w:right="-19" w:firstLine="0"/>
        <w:jc w:val="left"/>
        <w:rPr>
          <w:rFonts w:ascii="宋体" w:hAnsi="宋体" w:cs="宋体" w:eastAsia="宋体" w:hint="default"/>
          <w:sz w:val="18"/>
          <w:szCs w:val="18"/>
        </w:rPr>
      </w:pPr>
      <w:r>
        <w:rPr/>
        <w:pict>
          <v:group style="position:absolute;margin-left:168pt;margin-top:7.271709pt;width:113.05pt;height:.1pt;mso-position-horizontal-relative:page;mso-position-vertical-relative:paragraph;z-index:3304" coordorigin="3360,145" coordsize="2261,2">
            <v:shape style="position:absolute;left:3360;top:145;width:2261;height:2" coordorigin="3360,145" coordsize="2261,0" path="m3360,145l5621,145e" filled="false" stroked="true" strokeweight="1.44pt" strokecolor="#000000">
              <v:path arrowok="t"/>
            </v:shape>
            <w10:wrap type="none"/>
          </v:group>
        </w:pict>
      </w:r>
      <w:r>
        <w:rPr>
          <w:rFonts w:ascii="宋体" w:hAnsi="宋体" w:cs="宋体" w:eastAsia="宋体" w:hint="default"/>
          <w:sz w:val="18"/>
          <w:szCs w:val="18"/>
        </w:rPr>
        <w:t>坏账准备</w:t>
      </w:r>
    </w:p>
    <w:p>
      <w:pPr>
        <w:spacing w:before="83"/>
        <w:ind w:left="96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240" w:lineRule="auto" w:before="12"/>
        <w:rPr>
          <w:rFonts w:ascii="宋体" w:hAnsi="宋体" w:cs="宋体" w:eastAsia="宋体" w:hint="default"/>
          <w:sz w:val="24"/>
          <w:szCs w:val="24"/>
        </w:rPr>
      </w:pPr>
      <w:r>
        <w:rPr/>
        <w:br w:type="column"/>
      </w:r>
      <w:r>
        <w:rPr>
          <w:rFonts w:ascii="宋体"/>
          <w:sz w:val="24"/>
        </w:rPr>
      </w:r>
    </w:p>
    <w:p>
      <w:pPr>
        <w:spacing w:before="0"/>
        <w:ind w:left="1025" w:right="0" w:firstLine="0"/>
        <w:jc w:val="left"/>
        <w:rPr>
          <w:rFonts w:ascii="宋体" w:hAnsi="宋体" w:cs="宋体" w:eastAsia="宋体" w:hint="default"/>
          <w:sz w:val="18"/>
          <w:szCs w:val="18"/>
        </w:rPr>
      </w:pPr>
      <w:r>
        <w:rPr/>
        <w:pict>
          <v:group style="position:absolute;margin-left:344.519989pt;margin-top:7.271709pt;width:109.45pt;height:.1pt;mso-position-horizontal-relative:page;mso-position-vertical-relative:paragraph;z-index:3328" coordorigin="6890,145" coordsize="2189,2">
            <v:shape style="position:absolute;left:6890;top:145;width:2189;height:2" coordorigin="6890,145" coordsize="2189,0" path="m6890,145l9079,145e" filled="false" stroked="true" strokeweight="1.44pt" strokecolor="#000000">
              <v:path arrowok="t"/>
            </v:shape>
            <w10:wrap type="none"/>
          </v:group>
        </w:pict>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100" w:bottom="280" w:left="1680" w:right="1320"/>
          <w:cols w:num="4" w:equalWidth="0">
            <w:col w:w="3173" w:space="40"/>
            <w:col w:w="1724" w:space="40"/>
            <w:col w:w="1689" w:space="40"/>
            <w:col w:w="2204"/>
          </w:cols>
        </w:sectPr>
      </w:pPr>
    </w:p>
    <w:p>
      <w:pPr>
        <w:tabs>
          <w:tab w:pos="3069" w:val="left" w:leader="none"/>
          <w:tab w:pos="5671" w:val="left" w:leader="none"/>
          <w:tab w:pos="6597" w:val="left" w:leader="none"/>
        </w:tabs>
        <w:spacing w:before="7"/>
        <w:ind w:left="2140" w:right="153" w:firstLine="0"/>
        <w:jc w:val="left"/>
        <w:rPr>
          <w:rFonts w:ascii="宋体" w:hAnsi="宋体" w:cs="宋体" w:eastAsia="宋体" w:hint="default"/>
          <w:sz w:val="18"/>
          <w:szCs w:val="18"/>
        </w:rPr>
      </w:pPr>
      <w:r>
        <w:rPr>
          <w:rFonts w:ascii="宋体" w:hAnsi="宋体" w:cs="宋体" w:eastAsia="宋体" w:hint="default"/>
          <w:sz w:val="18"/>
          <w:szCs w:val="18"/>
        </w:rPr>
        <w:t>金额</w:t>
        <w:tab/>
        <w:t>比</w:t>
      </w:r>
      <w:r>
        <w:rPr>
          <w:rFonts w:ascii="宋体" w:hAnsi="宋体" w:cs="宋体" w:eastAsia="宋体" w:hint="default"/>
          <w:spacing w:val="-15"/>
          <w:sz w:val="18"/>
          <w:szCs w:val="18"/>
        </w:rPr>
        <w:t>例</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tab/>
        <w:t>金额</w:t>
        <w:tab/>
        <w:t>比</w:t>
      </w:r>
      <w:r>
        <w:rPr>
          <w:rFonts w:ascii="宋体" w:hAnsi="宋体" w:cs="宋体" w:eastAsia="宋体" w:hint="default"/>
          <w:spacing w:val="-87"/>
          <w:sz w:val="18"/>
          <w:szCs w:val="18"/>
        </w:rPr>
        <w:t>例</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9"/>
          <w:szCs w:val="9"/>
        </w:rPr>
      </w:pPr>
    </w:p>
    <w:p>
      <w:pPr>
        <w:spacing w:line="28" w:lineRule="exact"/>
        <w:ind w:left="7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75pt;height:1.45pt;mso-position-horizontal-relative:char;mso-position-vertical-relative:line" coordorigin="0,0" coordsize="8055,29">
            <v:group style="position:absolute;left:0;top:0;width:8055;height:29" coordorigin="0,0" coordsize="8055,29">
              <v:shape style="position:absolute;left:0;top:0;width:8055;height:29" coordorigin="0,0" coordsize="8055,29" path="m0,0l8054,0,8054,29,0,29,0,0xe" filled="true" fillcolor="#000000" stroked="false">
                <v:path arrowok="t"/>
                <v:fill type="solid"/>
              </v:shape>
            </v:group>
            <v:group style="position:absolute;left:0;top:0;width:8055;height:29" coordorigin="0,0" coordsize="8055,29">
              <v:shape style="position:absolute;left:0;top:0;width:8055;height:29" coordorigin="0,0" coordsize="8055,29" path="m0,0l8054,0,8054,29,0,29,0,0xe" filled="true" fillcolor="#000000" stroked="false">
                <v:path arrowok="t"/>
                <v:fill type="solid"/>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936"/>
        <w:gridCol w:w="1431"/>
        <w:gridCol w:w="900"/>
        <w:gridCol w:w="1229"/>
        <w:gridCol w:w="1397"/>
        <w:gridCol w:w="889"/>
        <w:gridCol w:w="1273"/>
      </w:tblGrid>
      <w:tr>
        <w:trPr>
          <w:trHeight w:val="432" w:hRule="exact"/>
        </w:trPr>
        <w:tc>
          <w:tcPr>
            <w:tcW w:w="93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1"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39"/>
              <w:jc w:val="right"/>
              <w:rPr>
                <w:rFonts w:ascii="Times New Roman" w:hAnsi="Times New Roman" w:cs="Times New Roman" w:eastAsia="Times New Roman" w:hint="default"/>
                <w:sz w:val="18"/>
                <w:szCs w:val="18"/>
              </w:rPr>
            </w:pPr>
            <w:r>
              <w:rPr>
                <w:rFonts w:ascii="Times New Roman"/>
                <w:spacing w:val="-1"/>
                <w:sz w:val="18"/>
              </w:rPr>
              <w:t>29,815,393.75</w:t>
            </w:r>
          </w:p>
        </w:tc>
        <w:tc>
          <w:tcPr>
            <w:tcW w:w="900"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60"/>
              <w:jc w:val="right"/>
              <w:rPr>
                <w:rFonts w:ascii="Times New Roman" w:hAnsi="Times New Roman" w:cs="Times New Roman" w:eastAsia="Times New Roman" w:hint="default"/>
                <w:sz w:val="18"/>
                <w:szCs w:val="18"/>
              </w:rPr>
            </w:pPr>
            <w:r>
              <w:rPr>
                <w:rFonts w:ascii="Times New Roman"/>
                <w:spacing w:val="-1"/>
                <w:sz w:val="18"/>
              </w:rPr>
              <w:t>96.31</w:t>
            </w:r>
          </w:p>
        </w:tc>
        <w:tc>
          <w:tcPr>
            <w:tcW w:w="1229"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19"/>
              <w:jc w:val="right"/>
              <w:rPr>
                <w:rFonts w:ascii="Times New Roman" w:hAnsi="Times New Roman" w:cs="Times New Roman" w:eastAsia="Times New Roman" w:hint="default"/>
                <w:sz w:val="18"/>
                <w:szCs w:val="18"/>
              </w:rPr>
            </w:pPr>
            <w:r>
              <w:rPr>
                <w:rFonts w:ascii="Times New Roman"/>
                <w:spacing w:val="-1"/>
                <w:sz w:val="18"/>
              </w:rPr>
              <w:t>1,490,769.69</w:t>
            </w:r>
          </w:p>
        </w:tc>
        <w:tc>
          <w:tcPr>
            <w:tcW w:w="1397"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Times New Roman"/>
                <w:sz w:val="18"/>
              </w:rPr>
              <w:t>35,121,790.42</w:t>
            </w:r>
          </w:p>
        </w:tc>
        <w:tc>
          <w:tcPr>
            <w:tcW w:w="889"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17"/>
              <w:jc w:val="right"/>
              <w:rPr>
                <w:rFonts w:ascii="Times New Roman" w:hAnsi="Times New Roman" w:cs="Times New Roman" w:eastAsia="Times New Roman" w:hint="default"/>
                <w:sz w:val="18"/>
                <w:szCs w:val="18"/>
              </w:rPr>
            </w:pPr>
            <w:r>
              <w:rPr>
                <w:rFonts w:ascii="Times New Roman"/>
                <w:sz w:val="18"/>
              </w:rPr>
              <w:t>97.19</w:t>
            </w:r>
          </w:p>
        </w:tc>
        <w:tc>
          <w:tcPr>
            <w:tcW w:w="1273"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left="218" w:right="0"/>
              <w:jc w:val="left"/>
              <w:rPr>
                <w:rFonts w:ascii="Times New Roman" w:hAnsi="Times New Roman" w:cs="Times New Roman" w:eastAsia="Times New Roman" w:hint="default"/>
                <w:sz w:val="18"/>
                <w:szCs w:val="18"/>
              </w:rPr>
            </w:pPr>
            <w:r>
              <w:rPr>
                <w:rFonts w:ascii="Times New Roman"/>
                <w:sz w:val="18"/>
              </w:rPr>
              <w:t>1,756,063.87</w:t>
            </w:r>
          </w:p>
        </w:tc>
      </w:tr>
      <w:tr>
        <w:trPr>
          <w:trHeight w:val="482" w:hRule="exact"/>
        </w:trPr>
        <w:tc>
          <w:tcPr>
            <w:tcW w:w="9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4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239"/>
              <w:jc w:val="right"/>
              <w:rPr>
                <w:rFonts w:ascii="Times New Roman" w:hAnsi="Times New Roman" w:cs="Times New Roman" w:eastAsia="Times New Roman" w:hint="default"/>
                <w:sz w:val="18"/>
                <w:szCs w:val="18"/>
              </w:rPr>
            </w:pPr>
            <w:r>
              <w:rPr>
                <w:rFonts w:ascii="Times New Roman"/>
                <w:spacing w:val="-1"/>
                <w:sz w:val="18"/>
              </w:rPr>
              <w:t>573,179.99</w:t>
            </w:r>
          </w:p>
        </w:tc>
        <w:tc>
          <w:tcPr>
            <w:tcW w:w="9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60"/>
              <w:jc w:val="right"/>
              <w:rPr>
                <w:rFonts w:ascii="Times New Roman" w:hAnsi="Times New Roman" w:cs="Times New Roman" w:eastAsia="Times New Roman" w:hint="default"/>
                <w:sz w:val="18"/>
                <w:szCs w:val="18"/>
              </w:rPr>
            </w:pPr>
            <w:r>
              <w:rPr>
                <w:rFonts w:ascii="Times New Roman"/>
                <w:spacing w:val="-1"/>
                <w:sz w:val="18"/>
              </w:rPr>
              <w:t>1.85</w:t>
            </w:r>
          </w:p>
        </w:tc>
        <w:tc>
          <w:tcPr>
            <w:tcW w:w="1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19"/>
              <w:jc w:val="right"/>
              <w:rPr>
                <w:rFonts w:ascii="Times New Roman" w:hAnsi="Times New Roman" w:cs="Times New Roman" w:eastAsia="Times New Roman" w:hint="default"/>
                <w:sz w:val="18"/>
                <w:szCs w:val="18"/>
              </w:rPr>
            </w:pPr>
            <w:r>
              <w:rPr>
                <w:rFonts w:ascii="Times New Roman"/>
                <w:spacing w:val="-2"/>
                <w:sz w:val="18"/>
              </w:rPr>
              <w:t>114,636.00</w:t>
            </w:r>
          </w:p>
        </w:tc>
        <w:tc>
          <w:tcPr>
            <w:tcW w:w="13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left="359" w:right="0"/>
              <w:jc w:val="left"/>
              <w:rPr>
                <w:rFonts w:ascii="Times New Roman" w:hAnsi="Times New Roman" w:cs="Times New Roman" w:eastAsia="Times New Roman" w:hint="default"/>
                <w:sz w:val="18"/>
                <w:szCs w:val="18"/>
              </w:rPr>
            </w:pPr>
            <w:r>
              <w:rPr>
                <w:rFonts w:ascii="Times New Roman"/>
                <w:sz w:val="18"/>
              </w:rPr>
              <w:t>741,111.47</w:t>
            </w:r>
          </w:p>
        </w:tc>
        <w:tc>
          <w:tcPr>
            <w:tcW w:w="8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218"/>
              <w:jc w:val="right"/>
              <w:rPr>
                <w:rFonts w:ascii="Times New Roman" w:hAnsi="Times New Roman" w:cs="Times New Roman" w:eastAsia="Times New Roman" w:hint="default"/>
                <w:sz w:val="18"/>
                <w:szCs w:val="18"/>
              </w:rPr>
            </w:pPr>
            <w:r>
              <w:rPr>
                <w:rFonts w:ascii="Times New Roman"/>
                <w:sz w:val="18"/>
              </w:rPr>
              <w:t>2.05</w:t>
            </w:r>
          </w:p>
        </w:tc>
        <w:tc>
          <w:tcPr>
            <w:tcW w:w="12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left="353" w:right="0"/>
              <w:jc w:val="left"/>
              <w:rPr>
                <w:rFonts w:ascii="Times New Roman" w:hAnsi="Times New Roman" w:cs="Times New Roman" w:eastAsia="Times New Roman" w:hint="default"/>
                <w:sz w:val="18"/>
                <w:szCs w:val="18"/>
              </w:rPr>
            </w:pPr>
            <w:r>
              <w:rPr>
                <w:rFonts w:ascii="Times New Roman"/>
                <w:sz w:val="18"/>
              </w:rPr>
              <w:t>148,222.29</w:t>
            </w:r>
          </w:p>
        </w:tc>
      </w:tr>
      <w:tr>
        <w:trPr>
          <w:trHeight w:val="485" w:hRule="exact"/>
        </w:trPr>
        <w:tc>
          <w:tcPr>
            <w:tcW w:w="9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4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39"/>
              <w:jc w:val="right"/>
              <w:rPr>
                <w:rFonts w:ascii="Times New Roman" w:hAnsi="Times New Roman" w:cs="Times New Roman" w:eastAsia="Times New Roman" w:hint="default"/>
                <w:sz w:val="18"/>
                <w:szCs w:val="18"/>
              </w:rPr>
            </w:pPr>
            <w:r>
              <w:rPr>
                <w:rFonts w:ascii="Times New Roman"/>
                <w:spacing w:val="-1"/>
                <w:sz w:val="18"/>
              </w:rPr>
              <w:t>412,404.82</w:t>
            </w:r>
          </w:p>
        </w:tc>
        <w:tc>
          <w:tcPr>
            <w:tcW w:w="9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60"/>
              <w:jc w:val="right"/>
              <w:rPr>
                <w:rFonts w:ascii="Times New Roman" w:hAnsi="Times New Roman" w:cs="Times New Roman" w:eastAsia="Times New Roman" w:hint="default"/>
                <w:sz w:val="18"/>
                <w:szCs w:val="18"/>
              </w:rPr>
            </w:pPr>
            <w:r>
              <w:rPr>
                <w:rFonts w:ascii="Times New Roman"/>
                <w:spacing w:val="-1"/>
                <w:sz w:val="18"/>
              </w:rPr>
              <w:t>1.33</w:t>
            </w:r>
          </w:p>
        </w:tc>
        <w:tc>
          <w:tcPr>
            <w:tcW w:w="1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pacing w:val="-1"/>
                <w:sz w:val="18"/>
              </w:rPr>
              <w:t>123,721.45</w:t>
            </w:r>
          </w:p>
        </w:tc>
        <w:tc>
          <w:tcPr>
            <w:tcW w:w="13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344" w:right="0"/>
              <w:jc w:val="left"/>
              <w:rPr>
                <w:rFonts w:ascii="Times New Roman" w:hAnsi="Times New Roman" w:cs="Times New Roman" w:eastAsia="Times New Roman" w:hint="default"/>
                <w:sz w:val="18"/>
                <w:szCs w:val="18"/>
              </w:rPr>
            </w:pPr>
            <w:r>
              <w:rPr>
                <w:rFonts w:ascii="Times New Roman"/>
                <w:sz w:val="18"/>
              </w:rPr>
              <w:t>257,125.88</w:t>
            </w:r>
          </w:p>
        </w:tc>
        <w:tc>
          <w:tcPr>
            <w:tcW w:w="8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18"/>
              <w:jc w:val="right"/>
              <w:rPr>
                <w:rFonts w:ascii="Times New Roman" w:hAnsi="Times New Roman" w:cs="Times New Roman" w:eastAsia="Times New Roman" w:hint="default"/>
                <w:sz w:val="18"/>
                <w:szCs w:val="18"/>
              </w:rPr>
            </w:pPr>
            <w:r>
              <w:rPr>
                <w:rFonts w:ascii="Times New Roman"/>
                <w:sz w:val="18"/>
              </w:rPr>
              <w:t>0.71</w:t>
            </w:r>
          </w:p>
        </w:tc>
        <w:tc>
          <w:tcPr>
            <w:tcW w:w="12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444" w:right="0"/>
              <w:jc w:val="left"/>
              <w:rPr>
                <w:rFonts w:ascii="Times New Roman" w:hAnsi="Times New Roman" w:cs="Times New Roman" w:eastAsia="Times New Roman" w:hint="default"/>
                <w:sz w:val="18"/>
                <w:szCs w:val="18"/>
              </w:rPr>
            </w:pPr>
            <w:r>
              <w:rPr>
                <w:rFonts w:ascii="Times New Roman"/>
                <w:sz w:val="18"/>
              </w:rPr>
              <w:t>77,137.76</w:t>
            </w:r>
          </w:p>
        </w:tc>
      </w:tr>
      <w:tr>
        <w:trPr>
          <w:trHeight w:val="485" w:hRule="exact"/>
        </w:trPr>
        <w:tc>
          <w:tcPr>
            <w:tcW w:w="9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39"/>
              <w:jc w:val="right"/>
              <w:rPr>
                <w:rFonts w:ascii="Times New Roman" w:hAnsi="Times New Roman" w:cs="Times New Roman" w:eastAsia="Times New Roman" w:hint="default"/>
                <w:sz w:val="18"/>
                <w:szCs w:val="18"/>
              </w:rPr>
            </w:pPr>
            <w:r>
              <w:rPr>
                <w:rFonts w:ascii="Times New Roman"/>
                <w:spacing w:val="-1"/>
                <w:sz w:val="18"/>
              </w:rPr>
              <w:t>157,696.19</w:t>
            </w:r>
          </w:p>
        </w:tc>
        <w:tc>
          <w:tcPr>
            <w:tcW w:w="9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60"/>
              <w:jc w:val="right"/>
              <w:rPr>
                <w:rFonts w:ascii="Times New Roman" w:hAnsi="Times New Roman" w:cs="Times New Roman" w:eastAsia="Times New Roman" w:hint="default"/>
                <w:sz w:val="18"/>
                <w:szCs w:val="18"/>
              </w:rPr>
            </w:pPr>
            <w:r>
              <w:rPr>
                <w:rFonts w:ascii="Times New Roman"/>
                <w:spacing w:val="-1"/>
                <w:sz w:val="18"/>
              </w:rPr>
              <w:t>0.51</w:t>
            </w:r>
          </w:p>
        </w:tc>
        <w:tc>
          <w:tcPr>
            <w:tcW w:w="1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pacing w:val="-1"/>
                <w:sz w:val="18"/>
              </w:rPr>
              <w:t>157,696.19</w:t>
            </w:r>
          </w:p>
        </w:tc>
        <w:tc>
          <w:tcPr>
            <w:tcW w:w="13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436" w:right="0"/>
              <w:jc w:val="left"/>
              <w:rPr>
                <w:rFonts w:ascii="Times New Roman" w:hAnsi="Times New Roman" w:cs="Times New Roman" w:eastAsia="Times New Roman" w:hint="default"/>
                <w:sz w:val="18"/>
                <w:szCs w:val="18"/>
              </w:rPr>
            </w:pPr>
            <w:r>
              <w:rPr>
                <w:rFonts w:ascii="Times New Roman"/>
                <w:sz w:val="18"/>
              </w:rPr>
              <w:t>17,985.74</w:t>
            </w:r>
          </w:p>
        </w:tc>
        <w:tc>
          <w:tcPr>
            <w:tcW w:w="8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18"/>
              <w:jc w:val="right"/>
              <w:rPr>
                <w:rFonts w:ascii="Times New Roman" w:hAnsi="Times New Roman" w:cs="Times New Roman" w:eastAsia="Times New Roman" w:hint="default"/>
                <w:sz w:val="18"/>
                <w:szCs w:val="18"/>
              </w:rPr>
            </w:pPr>
            <w:r>
              <w:rPr>
                <w:rFonts w:ascii="Times New Roman"/>
                <w:sz w:val="18"/>
              </w:rPr>
              <w:t>0.05</w:t>
            </w:r>
          </w:p>
        </w:tc>
        <w:tc>
          <w:tcPr>
            <w:tcW w:w="12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444" w:right="0"/>
              <w:jc w:val="left"/>
              <w:rPr>
                <w:rFonts w:ascii="Times New Roman" w:hAnsi="Times New Roman" w:cs="Times New Roman" w:eastAsia="Times New Roman" w:hint="default"/>
                <w:sz w:val="18"/>
                <w:szCs w:val="18"/>
              </w:rPr>
            </w:pPr>
            <w:r>
              <w:rPr>
                <w:rFonts w:ascii="Times New Roman"/>
                <w:sz w:val="18"/>
              </w:rPr>
              <w:t>17,985.74</w:t>
            </w:r>
          </w:p>
        </w:tc>
      </w:tr>
      <w:tr>
        <w:trPr>
          <w:trHeight w:val="442" w:hRule="exact"/>
        </w:trPr>
        <w:tc>
          <w:tcPr>
            <w:tcW w:w="936"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2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39"/>
              <w:jc w:val="right"/>
              <w:rPr>
                <w:rFonts w:ascii="Times New Roman" w:hAnsi="Times New Roman" w:cs="Times New Roman" w:eastAsia="Times New Roman" w:hint="default"/>
                <w:sz w:val="18"/>
                <w:szCs w:val="18"/>
              </w:rPr>
            </w:pPr>
            <w:r>
              <w:rPr>
                <w:rFonts w:ascii="Times New Roman"/>
                <w:spacing w:val="-1"/>
                <w:sz w:val="18"/>
              </w:rPr>
              <w:t>30,958,674.75</w:t>
            </w:r>
          </w:p>
        </w:tc>
        <w:tc>
          <w:tcPr>
            <w:tcW w:w="90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60"/>
              <w:jc w:val="right"/>
              <w:rPr>
                <w:rFonts w:ascii="Times New Roman" w:hAnsi="Times New Roman" w:cs="Times New Roman" w:eastAsia="Times New Roman" w:hint="default"/>
                <w:sz w:val="18"/>
                <w:szCs w:val="18"/>
              </w:rPr>
            </w:pPr>
            <w:r>
              <w:rPr>
                <w:rFonts w:ascii="Times New Roman"/>
                <w:spacing w:val="-1"/>
                <w:sz w:val="18"/>
              </w:rPr>
              <w:t>100.00</w:t>
            </w:r>
          </w:p>
        </w:tc>
        <w:tc>
          <w:tcPr>
            <w:tcW w:w="1229"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pacing w:val="-1"/>
                <w:sz w:val="18"/>
              </w:rPr>
              <w:t>1,886,823.33</w:t>
            </w:r>
          </w:p>
        </w:tc>
        <w:tc>
          <w:tcPr>
            <w:tcW w:w="1397"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left="186" w:right="0"/>
              <w:jc w:val="left"/>
              <w:rPr>
                <w:rFonts w:ascii="Times New Roman" w:hAnsi="Times New Roman" w:cs="Times New Roman" w:eastAsia="Times New Roman" w:hint="default"/>
                <w:sz w:val="18"/>
                <w:szCs w:val="18"/>
              </w:rPr>
            </w:pPr>
            <w:r>
              <w:rPr>
                <w:rFonts w:ascii="Times New Roman"/>
                <w:sz w:val="18"/>
              </w:rPr>
              <w:t>36,138,013.51</w:t>
            </w:r>
          </w:p>
        </w:tc>
        <w:tc>
          <w:tcPr>
            <w:tcW w:w="889"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18"/>
              <w:jc w:val="right"/>
              <w:rPr>
                <w:rFonts w:ascii="Times New Roman" w:hAnsi="Times New Roman" w:cs="Times New Roman" w:eastAsia="Times New Roman" w:hint="default"/>
                <w:sz w:val="18"/>
                <w:szCs w:val="18"/>
              </w:rPr>
            </w:pPr>
            <w:r>
              <w:rPr>
                <w:rFonts w:ascii="Times New Roman"/>
                <w:spacing w:val="-1"/>
                <w:sz w:val="18"/>
              </w:rPr>
              <w:t>100.00</w:t>
            </w:r>
          </w:p>
        </w:tc>
        <w:tc>
          <w:tcPr>
            <w:tcW w:w="1273"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left="283" w:right="0"/>
              <w:jc w:val="left"/>
              <w:rPr>
                <w:rFonts w:ascii="Times New Roman" w:hAnsi="Times New Roman" w:cs="Times New Roman" w:eastAsia="Times New Roman" w:hint="default"/>
                <w:sz w:val="18"/>
                <w:szCs w:val="18"/>
              </w:rPr>
            </w:pPr>
            <w:r>
              <w:rPr>
                <w:rFonts w:ascii="Times New Roman"/>
                <w:sz w:val="18"/>
              </w:rPr>
              <w:t>1,999,409.66</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2pt;height:1.45pt;mso-position-horizontal-relative:char;mso-position-vertical-relative:line" coordorigin="0,0" coordsize="8084,29">
            <v:group style="position:absolute;left:14;top:14;width:8055;height:2" coordorigin="14,14" coordsize="8055,2">
              <v:shape style="position:absolute;left:14;top:14;width:8055;height:2" coordorigin="14,14" coordsize="8055,0" path="m14,14l8069,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1271" w:val="left" w:leader="none"/>
        </w:tabs>
        <w:spacing w:line="33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本期无转回或收回应收账款情况。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29"/>
          <w:szCs w:val="29"/>
        </w:rPr>
      </w:pPr>
    </w:p>
    <w:p>
      <w:pPr>
        <w:tabs>
          <w:tab w:pos="1391" w:val="left" w:leader="none"/>
        </w:tabs>
        <w:spacing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4、</w:t>
        <w:tab/>
      </w:r>
      <w:r>
        <w:rPr>
          <w:rFonts w:ascii="Microsoft JhengHei" w:hAnsi="Microsoft JhengHei" w:cs="Microsoft JhengHei" w:eastAsia="Microsoft JhengHei" w:hint="default"/>
          <w:b/>
          <w:bCs/>
          <w:sz w:val="21"/>
          <w:szCs w:val="21"/>
        </w:rPr>
        <w:t>本报告期实际核销的应收账款为 </w:t>
      </w:r>
      <w:r>
        <w:rPr>
          <w:rFonts w:ascii="Times New Roman" w:hAnsi="Times New Roman" w:cs="Times New Roman" w:eastAsia="Times New Roman" w:hint="default"/>
          <w:b/>
          <w:bCs/>
          <w:sz w:val="21"/>
          <w:szCs w:val="21"/>
        </w:rPr>
        <w:t>37,257.21</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271" w:val="left" w:leader="none"/>
        </w:tabs>
        <w:spacing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5、</w:t>
        <w:tab/>
      </w:r>
      <w:r>
        <w:rPr>
          <w:rFonts w:ascii="Microsoft JhengHei" w:hAnsi="Microsoft JhengHei" w:cs="Microsoft JhengHei" w:eastAsia="Microsoft JhengHei" w:hint="default"/>
          <w:b/>
          <w:bCs/>
          <w:sz w:val="21"/>
          <w:szCs w:val="21"/>
        </w:rPr>
        <w:t>期末应收账款中无应收持本公司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1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)表决权股份的股东单位款项。</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271" w:val="left" w:leader="none"/>
        </w:tabs>
        <w:spacing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6、</w:t>
        <w:tab/>
      </w:r>
      <w:r>
        <w:rPr>
          <w:rFonts w:ascii="Microsoft JhengHei" w:hAnsi="Microsoft JhengHei" w:cs="Microsoft JhengHei" w:eastAsia="Microsoft JhengHei" w:hint="default"/>
          <w:b/>
          <w:bCs/>
          <w:sz w:val="21"/>
          <w:szCs w:val="21"/>
        </w:rPr>
        <w:t>应收账款中欠款金额前五名</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2.15pt;height:1.45pt;mso-position-horizontal-relative:char;mso-position-vertical-relative:line" coordorigin="0,0" coordsize="8043,29">
            <v:group style="position:absolute;left:14;top:14;width:8014;height:2" coordorigin="14,14" coordsize="8014,2">
              <v:shape style="position:absolute;left:14;top:14;width:8014;height:2" coordorigin="14,14" coordsize="8014,0" path="m14,14l802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type w:val="continuous"/>
          <w:pgSz w:w="11910" w:h="16840"/>
          <w:pgMar w:top="1100" w:bottom="280" w:left="1680" w:right="1320"/>
        </w:sectPr>
      </w:pPr>
    </w:p>
    <w:p>
      <w:pPr>
        <w:spacing w:line="240" w:lineRule="auto" w:before="9"/>
        <w:rPr>
          <w:rFonts w:ascii="Microsoft JhengHei" w:hAnsi="Microsoft JhengHei" w:cs="Microsoft JhengHei" w:eastAsia="Microsoft JhengHei"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单位名称</w:t>
      </w:r>
    </w:p>
    <w:p>
      <w:pPr>
        <w:spacing w:line="381" w:lineRule="auto" w:before="83"/>
        <w:ind w:left="1248"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与本公司关 系</w:t>
      </w:r>
    </w:p>
    <w:p>
      <w:pPr>
        <w:spacing w:line="240" w:lineRule="auto" w:before="9"/>
        <w:rPr>
          <w:rFonts w:ascii="宋体" w:hAnsi="宋体" w:cs="宋体" w:eastAsia="宋体" w:hint="default"/>
          <w:sz w:val="20"/>
          <w:szCs w:val="20"/>
        </w:rPr>
      </w:pPr>
      <w:r>
        <w:rPr/>
        <w:br w:type="column"/>
      </w:r>
      <w:r>
        <w:rPr>
          <w:rFonts w:ascii="宋体"/>
          <w:sz w:val="20"/>
        </w:rPr>
      </w:r>
    </w:p>
    <w:p>
      <w:pPr>
        <w:tabs>
          <w:tab w:pos="2011" w:val="left" w:leader="none"/>
        </w:tabs>
        <w:spacing w:before="0"/>
        <w:ind w:left="540" w:right="-19" w:firstLine="0"/>
        <w:jc w:val="left"/>
        <w:rPr>
          <w:rFonts w:ascii="宋体" w:hAnsi="宋体" w:cs="宋体" w:eastAsia="宋体" w:hint="default"/>
          <w:sz w:val="18"/>
          <w:szCs w:val="18"/>
        </w:rPr>
      </w:pPr>
      <w:r>
        <w:rPr>
          <w:rFonts w:ascii="宋体" w:hAnsi="宋体" w:cs="宋体" w:eastAsia="宋体" w:hint="default"/>
          <w:sz w:val="18"/>
          <w:szCs w:val="18"/>
        </w:rPr>
        <w:t>账面余额</w:t>
        <w:tab/>
        <w:t>账龄</w:t>
      </w:r>
    </w:p>
    <w:p>
      <w:pPr>
        <w:spacing w:before="83"/>
        <w:ind w:left="266" w:right="21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占应收账款总额的比例</w:t>
      </w:r>
    </w:p>
    <w:p>
      <w:pPr>
        <w:spacing w:line="240" w:lineRule="auto" w:before="9"/>
        <w:rPr>
          <w:rFonts w:ascii="宋体" w:hAnsi="宋体" w:cs="宋体" w:eastAsia="宋体" w:hint="default"/>
          <w:sz w:val="13"/>
          <w:szCs w:val="13"/>
        </w:rPr>
      </w:pPr>
    </w:p>
    <w:p>
      <w:pPr>
        <w:spacing w:before="0"/>
        <w:ind w:left="266" w:right="217" w:firstLine="0"/>
        <w:jc w:val="center"/>
        <w:rPr>
          <w:rFonts w:ascii="Times New Roman" w:hAnsi="Times New Roman" w:cs="Times New Roman" w:eastAsia="Times New Roman" w:hint="default"/>
          <w:sz w:val="18"/>
          <w:szCs w:val="18"/>
        </w:rPr>
      </w:pPr>
      <w:r>
        <w:rPr>
          <w:rFonts w:ascii="Times New Roman"/>
          <w:sz w:val="18"/>
        </w:rPr>
        <w:t>(%)</w:t>
      </w:r>
    </w:p>
    <w:p>
      <w:pPr>
        <w:spacing w:after="0"/>
        <w:jc w:val="center"/>
        <w:rPr>
          <w:rFonts w:ascii="Times New Roman" w:hAnsi="Times New Roman" w:cs="Times New Roman" w:eastAsia="Times New Roman" w:hint="default"/>
          <w:sz w:val="18"/>
          <w:szCs w:val="18"/>
        </w:rPr>
        <w:sectPr>
          <w:type w:val="continuous"/>
          <w:pgSz w:w="11910" w:h="16840"/>
          <w:pgMar w:top="1100" w:bottom="280" w:left="1680" w:right="1320"/>
          <w:cols w:num="4" w:equalWidth="0">
            <w:col w:w="2302" w:space="40"/>
            <w:col w:w="1789" w:space="40"/>
            <w:col w:w="2372" w:space="40"/>
            <w:col w:w="2327"/>
          </w:cols>
        </w:sectPr>
      </w:pPr>
    </w:p>
    <w:p>
      <w:pPr>
        <w:spacing w:line="379" w:lineRule="auto" w:before="143"/>
        <w:ind w:left="837" w:right="-3" w:firstLine="0"/>
        <w:jc w:val="left"/>
        <w:rPr>
          <w:rFonts w:ascii="宋体" w:hAnsi="宋体" w:cs="宋体" w:eastAsia="宋体" w:hint="default"/>
          <w:sz w:val="18"/>
          <w:szCs w:val="18"/>
        </w:rPr>
      </w:pPr>
      <w:r>
        <w:rPr/>
        <w:pict>
          <v:group style="position:absolute;margin-left:120.479996pt;margin-top:2.181703pt;width:400.7pt;height:.1pt;mso-position-horizontal-relative:page;mso-position-vertical-relative:paragraph;z-index:3352" coordorigin="2410,44" coordsize="8014,2">
            <v:shape style="position:absolute;left:2410;top:44;width:8014;height:2" coordorigin="2410,44" coordsize="8014,0" path="m2410,44l10423,44e" filled="false" stroked="true" strokeweight="1.44pt" strokecolor="#000000">
              <v:path arrowok="t"/>
            </v:shape>
            <w10:wrap type="none"/>
          </v:group>
        </w:pict>
      </w:r>
      <w:r>
        <w:rPr>
          <w:rFonts w:ascii="宋体" w:hAnsi="宋体" w:cs="宋体" w:eastAsia="宋体" w:hint="default"/>
          <w:spacing w:val="3"/>
          <w:sz w:val="18"/>
          <w:szCs w:val="18"/>
        </w:rPr>
        <w:t>佛山市顺德区雄仕汽车用品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p>
      <w:pPr>
        <w:spacing w:line="240" w:lineRule="auto" w:before="1"/>
        <w:rPr>
          <w:rFonts w:ascii="宋体" w:hAnsi="宋体" w:cs="宋体" w:eastAsia="宋体" w:hint="default"/>
          <w:sz w:val="25"/>
          <w:szCs w:val="25"/>
        </w:rPr>
      </w:pPr>
      <w:r>
        <w:rPr/>
        <w:br w:type="column"/>
      </w:r>
      <w:r>
        <w:rPr>
          <w:rFonts w:ascii="宋体"/>
          <w:sz w:val="25"/>
        </w:rPr>
      </w:r>
    </w:p>
    <w:p>
      <w:pPr>
        <w:tabs>
          <w:tab w:pos="1858" w:val="left" w:leader="none"/>
          <w:tab w:pos="4519" w:val="left" w:leader="none"/>
        </w:tabs>
        <w:spacing w:before="0"/>
        <w:ind w:left="22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非关联方</w:t>
        <w:tab/>
      </w:r>
      <w:r>
        <w:rPr>
          <w:rFonts w:ascii="Times New Roman" w:hAnsi="Times New Roman" w:cs="Times New Roman" w:eastAsia="Times New Roman" w:hint="default"/>
          <w:sz w:val="18"/>
          <w:szCs w:val="18"/>
        </w:rPr>
        <w:t>1,547,800.00    1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5.00</w:t>
      </w:r>
    </w:p>
    <w:p>
      <w:pPr>
        <w:spacing w:after="0"/>
        <w:jc w:val="left"/>
        <w:rPr>
          <w:rFonts w:ascii="Times New Roman" w:hAnsi="Times New Roman" w:cs="Times New Roman" w:eastAsia="Times New Roman" w:hint="default"/>
          <w:sz w:val="18"/>
          <w:szCs w:val="18"/>
        </w:rPr>
        <w:sectPr>
          <w:type w:val="continuous"/>
          <w:pgSz w:w="11910" w:h="16840"/>
          <w:pgMar w:top="1100" w:bottom="280" w:left="1680" w:right="1320"/>
          <w:cols w:num="2" w:equalWidth="0">
            <w:col w:w="3051" w:space="40"/>
            <w:col w:w="5819"/>
          </w:cols>
        </w:sectPr>
      </w:pPr>
    </w:p>
    <w:p>
      <w:pPr>
        <w:spacing w:line="240" w:lineRule="auto" w:before="10"/>
        <w:rPr>
          <w:rFonts w:ascii="Times New Roman" w:hAnsi="Times New Roman" w:cs="Times New Roman" w:eastAsia="Times New Roman" w:hint="default"/>
          <w:sz w:val="2"/>
          <w:szCs w:val="2"/>
        </w:rPr>
      </w:pPr>
    </w:p>
    <w:p>
      <w:pPr>
        <w:spacing w:line="28" w:lineRule="exact"/>
        <w:ind w:left="72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0.7pt;height:1.45pt;mso-position-horizontal-relative:char;mso-position-vertical-relative:line" coordorigin="0,0" coordsize="8014,29">
            <v:group style="position:absolute;left:0;top:0;width:8014;height:29" coordorigin="0,0" coordsize="8014,29">
              <v:shape style="position:absolute;left:0;top:0;width:8014;height:29" coordorigin="0,0" coordsize="8014,29" path="m0,0l8014,0,8014,29,0,29,0,0xe" filled="true" fillcolor="#000000" stroked="false">
                <v:path arrowok="t"/>
                <v:fill type="solid"/>
              </v:shape>
            </v:group>
            <v:group style="position:absolute;left:0;top:0;width:8014;height:29" coordorigin="0,0" coordsize="8014,29">
              <v:shape style="position:absolute;left:0;top:0;width:8014;height:29" coordorigin="0,0" coordsize="8014,29" path="m0,0l8014,0,8014,29,0,29,0,0xe" filled="true" fillcolor="#000000" stroked="false">
                <v:path arrowok="t"/>
                <v:fill type="solid"/>
              </v:shape>
            </v:group>
          </v:group>
        </w:pict>
      </w:r>
      <w:r>
        <w:rPr>
          <w:rFonts w:ascii="Times New Roman" w:hAnsi="Times New Roman" w:cs="Times New Roman" w:eastAsia="Times New Roman" w:hint="default"/>
          <w:position w:val="0"/>
          <w:sz w:val="2"/>
          <w:szCs w:val="2"/>
        </w:rPr>
      </w:r>
    </w:p>
    <w:p>
      <w:pPr>
        <w:tabs>
          <w:tab w:pos="3319" w:val="left" w:leader="none"/>
          <w:tab w:pos="4948" w:val="left" w:leader="none"/>
          <w:tab w:pos="7925" w:val="right" w:leader="none"/>
        </w:tabs>
        <w:spacing w:before="82"/>
        <w:ind w:left="837"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福建省晋江市中南皮革贸易</w:t>
        <w:tab/>
      </w:r>
      <w:r>
        <w:rPr>
          <w:rFonts w:ascii="宋体" w:hAnsi="宋体" w:cs="宋体" w:eastAsia="宋体" w:hint="default"/>
          <w:position w:val="2"/>
          <w:sz w:val="18"/>
          <w:szCs w:val="18"/>
        </w:rPr>
        <w:t>非关联方</w:t>
        <w:tab/>
      </w:r>
      <w:r>
        <w:rPr>
          <w:rFonts w:ascii="Times New Roman" w:hAnsi="Times New Roman" w:cs="Times New Roman" w:eastAsia="Times New Roman" w:hint="default"/>
          <w:position w:val="2"/>
          <w:sz w:val="18"/>
          <w:szCs w:val="18"/>
        </w:rPr>
        <w:t>1,406,082.00    1 </w:t>
      </w:r>
      <w:r>
        <w:rPr>
          <w:rFonts w:ascii="宋体" w:hAnsi="宋体" w:cs="宋体" w:eastAsia="宋体" w:hint="default"/>
          <w:position w:val="2"/>
          <w:sz w:val="18"/>
          <w:szCs w:val="18"/>
        </w:rPr>
        <w:t>年以内</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t>4.54</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2.15pt;height:1.45pt;mso-position-horizontal-relative:char;mso-position-vertical-relative:line" coordorigin="0,0" coordsize="8043,29">
            <v:group style="position:absolute;left:14;top:14;width:8014;height:2" coordorigin="14,14" coordsize="8014,2">
              <v:shape style="position:absolute;left:14;top:14;width:8014;height:2" coordorigin="14,14" coordsize="8014,0" path="m14,14l802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10" w:h="16840"/>
          <w:pgMar w:top="1100" w:bottom="280" w:left="1680" w:right="1320"/>
        </w:sectPr>
      </w:pPr>
    </w:p>
    <w:p>
      <w:pPr>
        <w:spacing w:line="240" w:lineRule="auto" w:before="11"/>
        <w:rPr>
          <w:rFonts w:ascii="Times New Roman" w:hAnsi="Times New Roman" w:cs="Times New Roman" w:eastAsia="Times New Roman" w:hint="default"/>
          <w:sz w:val="27"/>
          <w:szCs w:val="27"/>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2.15pt;height:1.45pt;mso-position-horizontal-relative:char;mso-position-vertical-relative:line" coordorigin="0,0" coordsize="8043,29">
            <v:group style="position:absolute;left:14;top:14;width:8014;height:2" coordorigin="14,14" coordsize="8014,2">
              <v:shape style="position:absolute;left:14;top:14;width:8014;height:2" coordorigin="14,14" coordsize="8014,0" path="m14,14l802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61"/>
        <w:ind w:left="837" w:right="153"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1"/>
        <w:rPr>
          <w:rFonts w:ascii="宋体" w:hAnsi="宋体" w:cs="宋体" w:eastAsia="宋体" w:hint="default"/>
          <w:sz w:val="9"/>
          <w:szCs w:val="9"/>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15pt;height:1.45pt;mso-position-horizontal-relative:char;mso-position-vertical-relative:line" coordorigin="0,0" coordsize="8043,29">
            <v:group style="position:absolute;left:14;top:14;width:8014;height:2" coordorigin="14,14" coordsize="8014,2">
              <v:shape style="position:absolute;left:14;top:14;width:8014;height:2" coordorigin="14,14" coordsize="8014,0" path="m14,14l802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3764"/>
        <w:gridCol w:w="1491"/>
        <w:gridCol w:w="1173"/>
        <w:gridCol w:w="1585"/>
      </w:tblGrid>
      <w:tr>
        <w:trPr>
          <w:trHeight w:val="430" w:hRule="exact"/>
        </w:trPr>
        <w:tc>
          <w:tcPr>
            <w:tcW w:w="3764" w:type="dxa"/>
            <w:tcBorders>
              <w:top w:val="nil" w:sz="6" w:space="0" w:color="auto"/>
              <w:left w:val="nil" w:sz="6" w:space="0" w:color="auto"/>
              <w:bottom w:val="single" w:sz="12" w:space="0" w:color="000000"/>
              <w:right w:val="nil" w:sz="6" w:space="0" w:color="auto"/>
            </w:tcBorders>
          </w:tcPr>
          <w:p>
            <w:pPr>
              <w:pStyle w:val="TableParagraph"/>
              <w:tabs>
                <w:tab w:pos="2589" w:val="left" w:leader="none"/>
              </w:tabs>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佛山市华艺皮具有限公司</w:t>
              <w:tab/>
              <w:t>非关联方</w:t>
            </w:r>
          </w:p>
        </w:tc>
        <w:tc>
          <w:tcPr>
            <w:tcW w:w="1491"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89"/>
              <w:jc w:val="right"/>
              <w:rPr>
                <w:rFonts w:ascii="Times New Roman" w:hAnsi="Times New Roman" w:cs="Times New Roman" w:eastAsia="Times New Roman" w:hint="default"/>
                <w:sz w:val="18"/>
                <w:szCs w:val="18"/>
              </w:rPr>
            </w:pPr>
            <w:r>
              <w:rPr>
                <w:rFonts w:ascii="Times New Roman"/>
                <w:spacing w:val="-1"/>
                <w:sz w:val="18"/>
              </w:rPr>
              <w:t>1,320,000.00</w:t>
            </w:r>
          </w:p>
        </w:tc>
        <w:tc>
          <w:tcPr>
            <w:tcW w:w="117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5"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left="452" w:right="0"/>
              <w:jc w:val="left"/>
              <w:rPr>
                <w:rFonts w:ascii="Times New Roman" w:hAnsi="Times New Roman" w:cs="Times New Roman" w:eastAsia="Times New Roman" w:hint="default"/>
                <w:sz w:val="18"/>
                <w:szCs w:val="18"/>
              </w:rPr>
            </w:pPr>
            <w:r>
              <w:rPr>
                <w:rFonts w:ascii="Times New Roman"/>
                <w:sz w:val="18"/>
              </w:rPr>
              <w:t>4.26</w:t>
            </w:r>
          </w:p>
        </w:tc>
      </w:tr>
      <w:tr>
        <w:trPr>
          <w:trHeight w:val="485" w:hRule="exact"/>
        </w:trPr>
        <w:tc>
          <w:tcPr>
            <w:tcW w:w="3764" w:type="dxa"/>
            <w:tcBorders>
              <w:top w:val="single" w:sz="12" w:space="0" w:color="000000"/>
              <w:left w:val="nil" w:sz="6" w:space="0" w:color="auto"/>
              <w:bottom w:val="single" w:sz="12" w:space="0" w:color="000000"/>
              <w:right w:val="nil" w:sz="6" w:space="0" w:color="auto"/>
            </w:tcBorders>
          </w:tcPr>
          <w:p>
            <w:pPr>
              <w:pStyle w:val="TableParagraph"/>
              <w:tabs>
                <w:tab w:pos="2589" w:val="left" w:leader="none"/>
              </w:tabs>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江苏常隆化工有限公司</w:t>
              <w:tab/>
              <w:t>非关联方</w:t>
            </w:r>
          </w:p>
        </w:tc>
        <w:tc>
          <w:tcPr>
            <w:tcW w:w="14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89"/>
              <w:jc w:val="right"/>
              <w:rPr>
                <w:rFonts w:ascii="Times New Roman" w:hAnsi="Times New Roman" w:cs="Times New Roman" w:eastAsia="Times New Roman" w:hint="default"/>
                <w:sz w:val="18"/>
                <w:szCs w:val="18"/>
              </w:rPr>
            </w:pPr>
            <w:r>
              <w:rPr>
                <w:rFonts w:ascii="Times New Roman"/>
                <w:spacing w:val="-1"/>
                <w:sz w:val="18"/>
              </w:rPr>
              <w:t>1,127,948.44</w:t>
            </w:r>
          </w:p>
        </w:tc>
        <w:tc>
          <w:tcPr>
            <w:tcW w:w="1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452" w:right="0"/>
              <w:jc w:val="left"/>
              <w:rPr>
                <w:rFonts w:ascii="Times New Roman" w:hAnsi="Times New Roman" w:cs="Times New Roman" w:eastAsia="Times New Roman" w:hint="default"/>
                <w:sz w:val="18"/>
                <w:szCs w:val="18"/>
              </w:rPr>
            </w:pPr>
            <w:r>
              <w:rPr>
                <w:rFonts w:ascii="Times New Roman"/>
                <w:sz w:val="18"/>
              </w:rPr>
              <w:t>3.64</w:t>
            </w:r>
          </w:p>
        </w:tc>
      </w:tr>
      <w:tr>
        <w:trPr>
          <w:trHeight w:val="859" w:hRule="exact"/>
        </w:trPr>
        <w:tc>
          <w:tcPr>
            <w:tcW w:w="3764" w:type="dxa"/>
            <w:tcBorders>
              <w:top w:val="single" w:sz="12" w:space="0" w:color="000000"/>
              <w:left w:val="nil" w:sz="6" w:space="0" w:color="auto"/>
              <w:bottom w:val="single" w:sz="12" w:space="0" w:color="000000"/>
              <w:right w:val="nil" w:sz="6" w:space="0" w:color="auto"/>
            </w:tcBorders>
          </w:tcPr>
          <w:p>
            <w:pPr>
              <w:pStyle w:val="TableParagraph"/>
              <w:spacing w:line="210" w:lineRule="exact" w:before="85"/>
              <w:ind w:left="108" w:right="0"/>
              <w:jc w:val="left"/>
              <w:rPr>
                <w:rFonts w:ascii="宋体" w:hAnsi="宋体" w:cs="宋体" w:eastAsia="宋体" w:hint="default"/>
                <w:sz w:val="18"/>
                <w:szCs w:val="18"/>
              </w:rPr>
            </w:pPr>
            <w:r>
              <w:rPr>
                <w:rFonts w:ascii="宋体" w:hAnsi="宋体" w:cs="宋体" w:eastAsia="宋体" w:hint="default"/>
                <w:spacing w:val="3"/>
                <w:sz w:val="18"/>
                <w:szCs w:val="18"/>
              </w:rPr>
              <w:t>晋江市鸿保鞋材贸易有限公</w:t>
            </w:r>
          </w:p>
          <w:p>
            <w:pPr>
              <w:pStyle w:val="TableParagraph"/>
              <w:spacing w:line="186" w:lineRule="exact"/>
              <w:ind w:right="452"/>
              <w:jc w:val="right"/>
              <w:rPr>
                <w:rFonts w:ascii="宋体" w:hAnsi="宋体" w:cs="宋体" w:eastAsia="宋体" w:hint="default"/>
                <w:sz w:val="18"/>
                <w:szCs w:val="18"/>
              </w:rPr>
            </w:pPr>
            <w:r>
              <w:rPr>
                <w:rFonts w:ascii="宋体" w:hAnsi="宋体" w:cs="宋体" w:eastAsia="宋体" w:hint="default"/>
                <w:sz w:val="18"/>
                <w:szCs w:val="18"/>
              </w:rPr>
              <w:t>非关联方</w:t>
            </w:r>
          </w:p>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1,095,707.10</w:t>
            </w:r>
          </w:p>
        </w:tc>
        <w:tc>
          <w:tcPr>
            <w:tcW w:w="1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3.54</w:t>
            </w:r>
          </w:p>
        </w:tc>
      </w:tr>
      <w:tr>
        <w:trPr>
          <w:trHeight w:val="442" w:hRule="exact"/>
        </w:trPr>
        <w:tc>
          <w:tcPr>
            <w:tcW w:w="3764" w:type="dxa"/>
            <w:tcBorders>
              <w:top w:val="single" w:sz="12" w:space="0" w:color="000000"/>
              <w:left w:val="nil" w:sz="6" w:space="0" w:color="auto"/>
              <w:bottom w:val="nil" w:sz="6" w:space="0" w:color="auto"/>
              <w:right w:val="nil" w:sz="6" w:space="0" w:color="auto"/>
            </w:tcBorders>
          </w:tcPr>
          <w:p>
            <w:pPr>
              <w:pStyle w:val="TableParagraph"/>
              <w:tabs>
                <w:tab w:pos="1391" w:val="left" w:leader="none"/>
              </w:tabs>
              <w:spacing w:line="240" w:lineRule="auto" w:before="82"/>
              <w:ind w:left="85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9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89"/>
              <w:jc w:val="right"/>
              <w:rPr>
                <w:rFonts w:ascii="Times New Roman" w:hAnsi="Times New Roman" w:cs="Times New Roman" w:eastAsia="Times New Roman" w:hint="default"/>
                <w:sz w:val="18"/>
                <w:szCs w:val="18"/>
              </w:rPr>
            </w:pPr>
            <w:r>
              <w:rPr>
                <w:rFonts w:ascii="Times New Roman"/>
                <w:spacing w:val="-1"/>
                <w:sz w:val="18"/>
              </w:rPr>
              <w:t>6,497,537.54</w:t>
            </w:r>
          </w:p>
        </w:tc>
        <w:tc>
          <w:tcPr>
            <w:tcW w:w="1173" w:type="dxa"/>
            <w:tcBorders>
              <w:top w:val="single" w:sz="12" w:space="0" w:color="000000"/>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left="406" w:right="0"/>
              <w:jc w:val="left"/>
              <w:rPr>
                <w:rFonts w:ascii="Times New Roman" w:hAnsi="Times New Roman" w:cs="Times New Roman" w:eastAsia="Times New Roman" w:hint="default"/>
                <w:sz w:val="18"/>
                <w:szCs w:val="18"/>
              </w:rPr>
            </w:pPr>
            <w:r>
              <w:rPr>
                <w:rFonts w:ascii="Times New Roman"/>
                <w:sz w:val="18"/>
              </w:rPr>
              <w:t>20.98</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15pt;height:1.45pt;mso-position-horizontal-relative:char;mso-position-vertical-relative:line" coordorigin="0,0" coordsize="8043,29">
            <v:group style="position:absolute;left:14;top:14;width:8014;height:2" coordorigin="14,14" coordsize="8014,2">
              <v:shape style="position:absolute;left:14;top:14;width:8014;height:2" coordorigin="14,14" coordsize="8014,0" path="m14,14l802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1271" w:val="left" w:leader="none"/>
        </w:tabs>
        <w:spacing w:line="33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7、</w:t>
        <w:tab/>
      </w:r>
      <w:r>
        <w:rPr>
          <w:rFonts w:ascii="Microsoft JhengHei" w:hAnsi="Microsoft JhengHei" w:cs="Microsoft JhengHei" w:eastAsia="Microsoft JhengHei" w:hint="default"/>
          <w:b/>
          <w:bCs/>
          <w:sz w:val="21"/>
          <w:szCs w:val="21"/>
        </w:rPr>
        <w:t>期末无应收关联方账款。</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29"/>
          <w:szCs w:val="29"/>
        </w:rPr>
      </w:pPr>
    </w:p>
    <w:p>
      <w:pPr>
        <w:tabs>
          <w:tab w:pos="1271" w:val="left" w:leader="none"/>
        </w:tabs>
        <w:spacing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8、</w:t>
        <w:tab/>
      </w:r>
      <w:r>
        <w:rPr>
          <w:rFonts w:ascii="Microsoft JhengHei" w:hAnsi="Microsoft JhengHei" w:cs="Microsoft JhengHei" w:eastAsia="Microsoft JhengHei" w:hint="default"/>
          <w:b/>
          <w:bCs/>
          <w:sz w:val="21"/>
          <w:szCs w:val="21"/>
        </w:rPr>
        <w:t>本期无因金融资产转移而终止确认的应收款项情况。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271" w:val="left" w:leader="none"/>
        </w:tabs>
        <w:spacing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9、</w:t>
        <w:tab/>
      </w:r>
      <w:r>
        <w:rPr>
          <w:rFonts w:ascii="Microsoft JhengHei" w:hAnsi="Microsoft JhengHei" w:cs="Microsoft JhengHei" w:eastAsia="Microsoft JhengHei" w:hint="default"/>
          <w:b/>
          <w:bCs/>
          <w:sz w:val="21"/>
          <w:szCs w:val="21"/>
        </w:rPr>
        <w:t>本期无未全部终止确认的被转移的应收账款情况。</w:t>
      </w:r>
      <w:r>
        <w:rPr>
          <w:rFonts w:ascii="Microsoft JhengHei" w:hAnsi="Microsoft JhengHei" w:cs="Microsoft JhengHei" w:eastAsia="Microsoft JhengHei" w:hint="default"/>
          <w:sz w:val="21"/>
          <w:szCs w:val="21"/>
        </w:rPr>
      </w:r>
    </w:p>
    <w:p>
      <w:pPr>
        <w:tabs>
          <w:tab w:pos="875" w:val="left" w:leader="none"/>
        </w:tabs>
        <w:spacing w:line="880" w:lineRule="atLeast" w:before="1"/>
        <w:ind w:left="105" w:right="3433" w:firstLine="63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10、</w:t>
      </w:r>
      <w:r>
        <w:rPr>
          <w:rFonts w:ascii="Microsoft JhengHei" w:hAnsi="Microsoft JhengHei" w:cs="Microsoft JhengHei" w:eastAsia="Microsoft JhengHei" w:hint="default"/>
          <w:b/>
          <w:bCs/>
          <w:spacing w:val="21"/>
          <w:sz w:val="21"/>
          <w:szCs w:val="21"/>
        </w:rPr>
        <w:t> </w:t>
      </w:r>
      <w:r>
        <w:rPr>
          <w:rFonts w:ascii="Microsoft JhengHei" w:hAnsi="Microsoft JhengHei" w:cs="Microsoft JhengHei" w:eastAsia="Microsoft JhengHei" w:hint="default"/>
          <w:b/>
          <w:bCs/>
          <w:sz w:val="21"/>
          <w:szCs w:val="21"/>
        </w:rPr>
        <w:t>本期无以应收账款为标的进行证券化的情况。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05"/>
          <w:sz w:val="21"/>
          <w:szCs w:val="21"/>
        </w:rPr>
        <w:t>(四)</w:t>
        <w:tab/>
      </w:r>
      <w:r>
        <w:rPr>
          <w:rFonts w:ascii="Microsoft JhengHei" w:hAnsi="Microsoft JhengHei" w:cs="Microsoft JhengHei" w:eastAsia="Microsoft JhengHei" w:hint="default"/>
          <w:b/>
          <w:bCs/>
          <w:spacing w:val="1"/>
          <w:w w:val="105"/>
          <w:sz w:val="21"/>
          <w:szCs w:val="21"/>
        </w:rPr>
        <w:t>预付款项</w:t>
      </w:r>
      <w:r>
        <w:rPr>
          <w:rFonts w:ascii="Microsoft JhengHei" w:hAnsi="Microsoft JhengHei" w:cs="Microsoft JhengHei" w:eastAsia="Microsoft JhengHei" w:hint="default"/>
          <w:spacing w:val="1"/>
          <w:sz w:val="21"/>
          <w:szCs w:val="21"/>
        </w:rPr>
      </w:r>
    </w:p>
    <w:p>
      <w:pPr>
        <w:tabs>
          <w:tab w:pos="1391" w:val="left" w:leader="none"/>
        </w:tabs>
        <w:spacing w:before="76"/>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17"/>
        <w:rPr>
          <w:rFonts w:ascii="Microsoft JhengHei" w:hAnsi="Microsoft JhengHei" w:cs="Microsoft JhengHei" w:eastAsia="Microsoft JhengHei" w:hint="default"/>
          <w:b/>
          <w:bCs/>
          <w:sz w:val="5"/>
          <w:szCs w:val="5"/>
        </w:rPr>
      </w:pPr>
    </w:p>
    <w:p>
      <w:pPr>
        <w:tabs>
          <w:tab w:pos="6657" w:val="left" w:leader="none"/>
        </w:tabs>
        <w:spacing w:before="44"/>
        <w:ind w:left="3751" w:right="153"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4"/>
        <w:rPr>
          <w:rFonts w:ascii="宋体" w:hAnsi="宋体" w:cs="宋体" w:eastAsia="宋体" w:hint="default"/>
          <w:sz w:val="6"/>
          <w:szCs w:val="6"/>
        </w:rPr>
      </w:pPr>
    </w:p>
    <w:tbl>
      <w:tblPr>
        <w:tblW w:w="0" w:type="auto"/>
        <w:jc w:val="left"/>
        <w:tblInd w:w="729" w:type="dxa"/>
        <w:tblLayout w:type="fixed"/>
        <w:tblCellMar>
          <w:top w:w="0" w:type="dxa"/>
          <w:left w:w="0" w:type="dxa"/>
          <w:bottom w:w="0" w:type="dxa"/>
          <w:right w:w="0" w:type="dxa"/>
        </w:tblCellMar>
        <w:tblLook w:val="01E0"/>
      </w:tblPr>
      <w:tblGrid>
        <w:gridCol w:w="971"/>
        <w:gridCol w:w="971"/>
        <w:gridCol w:w="1591"/>
        <w:gridCol w:w="1385"/>
        <w:gridCol w:w="1507"/>
        <w:gridCol w:w="1330"/>
      </w:tblGrid>
      <w:tr>
        <w:trPr>
          <w:trHeight w:val="480" w:hRule="exact"/>
        </w:trPr>
        <w:tc>
          <w:tcPr>
            <w:tcW w:w="971" w:type="dxa"/>
            <w:tcBorders>
              <w:top w:val="nil" w:sz="6" w:space="0" w:color="auto"/>
              <w:left w:val="nil" w:sz="6" w:space="0" w:color="auto"/>
              <w:bottom w:val="single" w:sz="12" w:space="0" w:color="000000"/>
              <w:right w:val="nil" w:sz="6" w:space="0" w:color="auto"/>
            </w:tcBorders>
          </w:tcPr>
          <w:p>
            <w:pPr>
              <w:pStyle w:val="TableParagraph"/>
              <w:spacing w:line="157" w:lineRule="exact"/>
              <w:ind w:right="89"/>
              <w:jc w:val="right"/>
              <w:rPr>
                <w:rFonts w:ascii="宋体" w:hAnsi="宋体" w:cs="宋体" w:eastAsia="宋体" w:hint="default"/>
                <w:sz w:val="18"/>
                <w:szCs w:val="18"/>
              </w:rPr>
            </w:pPr>
            <w:r>
              <w:rPr>
                <w:rFonts w:ascii="宋体" w:hAnsi="宋体" w:cs="宋体" w:eastAsia="宋体" w:hint="default"/>
                <w:sz w:val="18"/>
                <w:szCs w:val="18"/>
              </w:rPr>
              <w:t>账</w:t>
            </w:r>
          </w:p>
        </w:tc>
        <w:tc>
          <w:tcPr>
            <w:tcW w:w="971" w:type="dxa"/>
            <w:tcBorders>
              <w:top w:val="nil" w:sz="6" w:space="0" w:color="auto"/>
              <w:left w:val="nil" w:sz="6" w:space="0" w:color="auto"/>
              <w:bottom w:val="single" w:sz="12" w:space="0" w:color="000000"/>
              <w:right w:val="nil" w:sz="6" w:space="0" w:color="auto"/>
            </w:tcBorders>
          </w:tcPr>
          <w:p>
            <w:pPr>
              <w:pStyle w:val="TableParagraph"/>
              <w:spacing w:line="157" w:lineRule="exact"/>
              <w:ind w:left="89" w:right="0"/>
              <w:jc w:val="left"/>
              <w:rPr>
                <w:rFonts w:ascii="宋体" w:hAnsi="宋体" w:cs="宋体" w:eastAsia="宋体" w:hint="default"/>
                <w:sz w:val="18"/>
                <w:szCs w:val="18"/>
              </w:rPr>
            </w:pPr>
            <w:r>
              <w:rPr>
                <w:rFonts w:ascii="宋体" w:hAnsi="宋体" w:cs="宋体" w:eastAsia="宋体" w:hint="default"/>
                <w:sz w:val="18"/>
                <w:szCs w:val="18"/>
              </w:rPr>
              <w:t>龄</w:t>
            </w:r>
          </w:p>
        </w:tc>
        <w:tc>
          <w:tcPr>
            <w:tcW w:w="15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3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2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2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80" w:hRule="exact"/>
        </w:trPr>
        <w:tc>
          <w:tcPr>
            <w:tcW w:w="9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71" w:type="dxa"/>
            <w:tcBorders>
              <w:top w:val="single" w:sz="12" w:space="0" w:color="000000"/>
              <w:left w:val="nil" w:sz="6" w:space="0" w:color="auto"/>
              <w:bottom w:val="single" w:sz="12" w:space="0" w:color="000000"/>
              <w:right w:val="nil" w:sz="6" w:space="0" w:color="auto"/>
            </w:tcBorders>
          </w:tcPr>
          <w:p>
            <w:pPr/>
          </w:p>
        </w:tc>
        <w:tc>
          <w:tcPr>
            <w:tcW w:w="15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55"/>
              <w:jc w:val="right"/>
              <w:rPr>
                <w:rFonts w:ascii="Times New Roman" w:hAnsi="Times New Roman" w:cs="Times New Roman" w:eastAsia="Times New Roman" w:hint="default"/>
                <w:sz w:val="18"/>
                <w:szCs w:val="18"/>
              </w:rPr>
            </w:pPr>
            <w:r>
              <w:rPr>
                <w:rFonts w:ascii="Times New Roman"/>
                <w:spacing w:val="-1"/>
                <w:sz w:val="18"/>
              </w:rPr>
              <w:t>63,386,452.23</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98.36</w:t>
            </w:r>
          </w:p>
        </w:tc>
        <w:tc>
          <w:tcPr>
            <w:tcW w:w="15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32,263,834.01</w:t>
            </w:r>
          </w:p>
        </w:tc>
        <w:tc>
          <w:tcPr>
            <w:tcW w:w="13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0" w:hRule="exact"/>
        </w:trPr>
        <w:tc>
          <w:tcPr>
            <w:tcW w:w="9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971" w:type="dxa"/>
            <w:tcBorders>
              <w:top w:val="single" w:sz="12" w:space="0" w:color="000000"/>
              <w:left w:val="nil" w:sz="6" w:space="0" w:color="auto"/>
              <w:bottom w:val="single" w:sz="12" w:space="0" w:color="000000"/>
              <w:right w:val="nil" w:sz="6" w:space="0" w:color="auto"/>
            </w:tcBorders>
          </w:tcPr>
          <w:p>
            <w:pPr/>
          </w:p>
        </w:tc>
        <w:tc>
          <w:tcPr>
            <w:tcW w:w="15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55"/>
              <w:jc w:val="right"/>
              <w:rPr>
                <w:rFonts w:ascii="Times New Roman" w:hAnsi="Times New Roman" w:cs="Times New Roman" w:eastAsia="Times New Roman" w:hint="default"/>
                <w:sz w:val="18"/>
                <w:szCs w:val="18"/>
              </w:rPr>
            </w:pPr>
            <w:r>
              <w:rPr>
                <w:rFonts w:ascii="Times New Roman"/>
                <w:spacing w:val="-1"/>
                <w:sz w:val="18"/>
              </w:rPr>
              <w:t>1,057,808.10</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1.64</w:t>
            </w:r>
          </w:p>
        </w:tc>
        <w:tc>
          <w:tcPr>
            <w:tcW w:w="1507" w:type="dxa"/>
            <w:tcBorders>
              <w:top w:val="single" w:sz="12" w:space="0" w:color="000000"/>
              <w:left w:val="nil" w:sz="6" w:space="0" w:color="auto"/>
              <w:bottom w:val="single" w:sz="12" w:space="0" w:color="000000"/>
              <w:right w:val="nil" w:sz="6" w:space="0" w:color="auto"/>
            </w:tcBorders>
          </w:tcPr>
          <w:p>
            <w:pPr/>
          </w:p>
        </w:tc>
        <w:tc>
          <w:tcPr>
            <w:tcW w:w="1330" w:type="dxa"/>
            <w:tcBorders>
              <w:top w:val="single" w:sz="12" w:space="0" w:color="000000"/>
              <w:left w:val="nil" w:sz="6" w:space="0" w:color="auto"/>
              <w:bottom w:val="single" w:sz="12" w:space="0" w:color="000000"/>
              <w:right w:val="nil" w:sz="6" w:space="0" w:color="auto"/>
            </w:tcBorders>
          </w:tcPr>
          <w:p>
            <w:pPr/>
          </w:p>
        </w:tc>
      </w:tr>
      <w:tr>
        <w:trPr>
          <w:trHeight w:val="480" w:hRule="exact"/>
        </w:trPr>
        <w:tc>
          <w:tcPr>
            <w:tcW w:w="9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55"/>
              <w:jc w:val="right"/>
              <w:rPr>
                <w:rFonts w:ascii="Times New Roman" w:hAnsi="Times New Roman" w:cs="Times New Roman" w:eastAsia="Times New Roman" w:hint="default"/>
                <w:sz w:val="18"/>
                <w:szCs w:val="18"/>
              </w:rPr>
            </w:pPr>
            <w:r>
              <w:rPr>
                <w:rFonts w:ascii="Times New Roman"/>
                <w:spacing w:val="-1"/>
                <w:sz w:val="18"/>
              </w:rPr>
              <w:t>64,444,260.33</w:t>
            </w:r>
          </w:p>
        </w:tc>
        <w:tc>
          <w:tcPr>
            <w:tcW w:w="13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100.00</w:t>
            </w:r>
          </w:p>
        </w:tc>
        <w:tc>
          <w:tcPr>
            <w:tcW w:w="15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32,263,834.01</w:t>
            </w:r>
          </w:p>
        </w:tc>
        <w:tc>
          <w:tcPr>
            <w:tcW w:w="13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tabs>
          <w:tab w:pos="1271" w:val="left" w:leader="none"/>
        </w:tabs>
        <w:spacing w:line="33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预付款项金额前五名单位情况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55pt;height:1.45pt;mso-position-horizontal-relative:char;mso-position-vertical-relative:line" coordorigin="0,0" coordsize="8091,29">
            <v:group style="position:absolute;left:14;top:14;width:8062;height:2" coordorigin="14,14" coordsize="8062,2">
              <v:shape style="position:absolute;left:14;top:14;width:8062;height:2" coordorigin="14,14" coordsize="8062,0" path="m14,14l8076,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729" w:type="dxa"/>
        <w:tblLayout w:type="fixed"/>
        <w:tblCellMar>
          <w:top w:w="0" w:type="dxa"/>
          <w:left w:w="0" w:type="dxa"/>
          <w:bottom w:w="0" w:type="dxa"/>
          <w:right w:w="0" w:type="dxa"/>
        </w:tblCellMar>
        <w:tblLook w:val="01E0"/>
      </w:tblPr>
      <w:tblGrid>
        <w:gridCol w:w="3016"/>
        <w:gridCol w:w="1336"/>
        <w:gridCol w:w="1370"/>
        <w:gridCol w:w="987"/>
        <w:gridCol w:w="1354"/>
      </w:tblGrid>
      <w:tr>
        <w:trPr>
          <w:trHeight w:val="470"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3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 w:right="0"/>
              <w:jc w:val="center"/>
              <w:rPr>
                <w:rFonts w:ascii="宋体" w:hAnsi="宋体" w:cs="宋体" w:eastAsia="宋体" w:hint="default"/>
                <w:sz w:val="18"/>
                <w:szCs w:val="18"/>
              </w:rPr>
            </w:pPr>
            <w:r>
              <w:rPr>
                <w:rFonts w:ascii="宋体" w:hAnsi="宋体" w:cs="宋体" w:eastAsia="宋体" w:hint="default"/>
                <w:sz w:val="18"/>
                <w:szCs w:val="18"/>
              </w:rPr>
              <w:t>与本公司关</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36" w:hRule="exact"/>
        </w:trPr>
        <w:tc>
          <w:tcPr>
            <w:tcW w:w="3016" w:type="dxa"/>
            <w:tcBorders>
              <w:top w:val="nil" w:sz="6" w:space="0" w:color="auto"/>
              <w:left w:val="nil" w:sz="6" w:space="0" w:color="auto"/>
              <w:bottom w:val="single" w:sz="12" w:space="0" w:color="000000"/>
              <w:right w:val="nil" w:sz="6" w:space="0" w:color="auto"/>
            </w:tcBorders>
          </w:tcPr>
          <w:p>
            <w:pPr/>
          </w:p>
        </w:tc>
        <w:tc>
          <w:tcPr>
            <w:tcW w:w="1336" w:type="dxa"/>
            <w:tcBorders>
              <w:top w:val="nil" w:sz="6" w:space="0" w:color="auto"/>
              <w:left w:val="nil" w:sz="6" w:space="0" w:color="auto"/>
              <w:bottom w:val="single" w:sz="12" w:space="0" w:color="000000"/>
              <w:right w:val="nil" w:sz="6" w:space="0" w:color="auto"/>
            </w:tcBorders>
          </w:tcPr>
          <w:p>
            <w:pPr>
              <w:pStyle w:val="TableParagraph"/>
              <w:spacing w:line="185" w:lineRule="exact"/>
              <w:ind w:left="70"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370" w:type="dxa"/>
            <w:tcBorders>
              <w:top w:val="nil" w:sz="6" w:space="0" w:color="auto"/>
              <w:left w:val="nil" w:sz="6" w:space="0" w:color="auto"/>
              <w:bottom w:val="single" w:sz="12" w:space="0" w:color="000000"/>
              <w:right w:val="nil" w:sz="6" w:space="0" w:color="auto"/>
            </w:tcBorders>
          </w:tcPr>
          <w:p>
            <w:pPr/>
          </w:p>
        </w:tc>
        <w:tc>
          <w:tcPr>
            <w:tcW w:w="987" w:type="dxa"/>
            <w:tcBorders>
              <w:top w:val="nil" w:sz="6" w:space="0" w:color="auto"/>
              <w:left w:val="nil" w:sz="6" w:space="0" w:color="auto"/>
              <w:bottom w:val="single" w:sz="12" w:space="0" w:color="000000"/>
              <w:right w:val="nil" w:sz="6" w:space="0" w:color="auto"/>
            </w:tcBorders>
          </w:tcPr>
          <w:p>
            <w:pPr/>
          </w:p>
        </w:tc>
        <w:tc>
          <w:tcPr>
            <w:tcW w:w="1354" w:type="dxa"/>
            <w:tcBorders>
              <w:top w:val="nil" w:sz="6" w:space="0" w:color="auto"/>
              <w:left w:val="nil" w:sz="6" w:space="0" w:color="auto"/>
              <w:bottom w:val="single" w:sz="12" w:space="0" w:color="000000"/>
              <w:right w:val="nil" w:sz="6" w:space="0" w:color="auto"/>
            </w:tcBorders>
          </w:tcPr>
          <w:p>
            <w:pPr/>
          </w:p>
        </w:tc>
      </w:tr>
      <w:tr>
        <w:trPr>
          <w:trHeight w:val="484" w:hRule="exact"/>
        </w:trPr>
        <w:tc>
          <w:tcPr>
            <w:tcW w:w="30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德国迪罗机械系统有限公司</w:t>
            </w:r>
          </w:p>
        </w:tc>
        <w:tc>
          <w:tcPr>
            <w:tcW w:w="13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7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49"/>
              <w:jc w:val="right"/>
              <w:rPr>
                <w:rFonts w:ascii="Times New Roman" w:hAnsi="Times New Roman" w:cs="Times New Roman" w:eastAsia="Times New Roman" w:hint="default"/>
                <w:sz w:val="18"/>
                <w:szCs w:val="18"/>
              </w:rPr>
            </w:pPr>
            <w:r>
              <w:rPr>
                <w:rFonts w:ascii="Times New Roman"/>
                <w:spacing w:val="-1"/>
                <w:sz w:val="18"/>
              </w:rPr>
              <w:t>12,419,142.40</w:t>
            </w:r>
          </w:p>
        </w:tc>
        <w:tc>
          <w:tcPr>
            <w:tcW w:w="9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right="38"/>
              <w:jc w:val="right"/>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485" w:hRule="exact"/>
        </w:trPr>
        <w:tc>
          <w:tcPr>
            <w:tcW w:w="30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扬州祥贝机械有限公司</w:t>
            </w:r>
          </w:p>
        </w:tc>
        <w:tc>
          <w:tcPr>
            <w:tcW w:w="13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7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47"/>
              <w:jc w:val="right"/>
              <w:rPr>
                <w:rFonts w:ascii="Times New Roman" w:hAnsi="Times New Roman" w:cs="Times New Roman" w:eastAsia="Times New Roman" w:hint="default"/>
                <w:sz w:val="18"/>
                <w:szCs w:val="18"/>
              </w:rPr>
            </w:pPr>
            <w:r>
              <w:rPr>
                <w:rFonts w:ascii="Times New Roman"/>
                <w:spacing w:val="-1"/>
                <w:sz w:val="18"/>
              </w:rPr>
              <w:t>7,241,100.00</w:t>
            </w:r>
          </w:p>
        </w:tc>
        <w:tc>
          <w:tcPr>
            <w:tcW w:w="9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38"/>
              <w:jc w:val="right"/>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485" w:hRule="exact"/>
        </w:trPr>
        <w:tc>
          <w:tcPr>
            <w:tcW w:w="30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新会美达</w:t>
            </w:r>
            <w:r>
              <w:rPr>
                <w:rFonts w:ascii="Times New Roman" w:hAnsi="Times New Roman" w:cs="Times New Roman" w:eastAsia="Times New Roman" w:hint="default"/>
                <w:sz w:val="18"/>
                <w:szCs w:val="18"/>
              </w:rPr>
              <w:t>-DSM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尼龙切片有限公司</w:t>
            </w:r>
          </w:p>
        </w:tc>
        <w:tc>
          <w:tcPr>
            <w:tcW w:w="13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7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47"/>
              <w:jc w:val="right"/>
              <w:rPr>
                <w:rFonts w:ascii="Times New Roman" w:hAnsi="Times New Roman" w:cs="Times New Roman" w:eastAsia="Times New Roman" w:hint="default"/>
                <w:sz w:val="18"/>
                <w:szCs w:val="18"/>
              </w:rPr>
            </w:pPr>
            <w:r>
              <w:rPr>
                <w:rFonts w:ascii="Times New Roman"/>
                <w:spacing w:val="-1"/>
                <w:sz w:val="18"/>
              </w:rPr>
              <w:t>6,600,920.00</w:t>
            </w:r>
          </w:p>
        </w:tc>
        <w:tc>
          <w:tcPr>
            <w:tcW w:w="9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38"/>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42" w:hRule="exact"/>
        </w:trPr>
        <w:tc>
          <w:tcPr>
            <w:tcW w:w="3016"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汕头三辉无纺机械厂有限公司</w:t>
            </w:r>
          </w:p>
        </w:tc>
        <w:tc>
          <w:tcPr>
            <w:tcW w:w="1336"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7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7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47"/>
              <w:jc w:val="right"/>
              <w:rPr>
                <w:rFonts w:ascii="Times New Roman" w:hAnsi="Times New Roman" w:cs="Times New Roman" w:eastAsia="Times New Roman" w:hint="default"/>
                <w:sz w:val="18"/>
                <w:szCs w:val="18"/>
              </w:rPr>
            </w:pPr>
            <w:r>
              <w:rPr>
                <w:rFonts w:ascii="Times New Roman"/>
                <w:spacing w:val="-1"/>
                <w:sz w:val="18"/>
              </w:rPr>
              <w:t>5,563,602.00</w:t>
            </w:r>
          </w:p>
        </w:tc>
        <w:tc>
          <w:tcPr>
            <w:tcW w:w="987"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right="38"/>
              <w:jc w:val="right"/>
              <w:rPr>
                <w:rFonts w:ascii="宋体" w:hAnsi="宋体" w:cs="宋体" w:eastAsia="宋体" w:hint="default"/>
                <w:sz w:val="18"/>
                <w:szCs w:val="18"/>
              </w:rPr>
            </w:pPr>
            <w:r>
              <w:rPr>
                <w:rFonts w:ascii="宋体" w:hAnsi="宋体" w:cs="宋体" w:eastAsia="宋体" w:hint="default"/>
                <w:sz w:val="18"/>
                <w:szCs w:val="18"/>
              </w:rPr>
              <w:t>预付设备款</w:t>
            </w: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55pt;height:1.45pt;mso-position-horizontal-relative:char;mso-position-vertical-relative:line" coordorigin="0,0" coordsize="8091,29">
            <v:group style="position:absolute;left:14;top:14;width:8062;height:2" coordorigin="14,14" coordsize="8062,2">
              <v:shape style="position:absolute;left:14;top:14;width:8062;height:2" coordorigin="14,14" coordsize="8062,0" path="m14,14l8076,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footerReference w:type="default" r:id="rId44"/>
          <w:pgSz w:w="11910" w:h="16840"/>
          <w:pgMar w:footer="976" w:header="877" w:top="1100" w:bottom="1160" w:left="1680" w:right="1320"/>
          <w:pgNumType w:start="89"/>
        </w:sectPr>
      </w:pPr>
    </w:p>
    <w:p>
      <w:pPr>
        <w:spacing w:line="240" w:lineRule="auto" w:before="8"/>
        <w:rPr>
          <w:rFonts w:ascii="Microsoft JhengHei" w:hAnsi="Microsoft JhengHei" w:cs="Microsoft JhengHei" w:eastAsia="Microsoft JhengHei" w:hint="default"/>
          <w:b/>
          <w:bCs/>
          <w:sz w:val="18"/>
          <w:szCs w:val="18"/>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55pt;height:1.45pt;mso-position-horizontal-relative:char;mso-position-vertical-relative:line" coordorigin="0,0" coordsize="8091,29">
            <v:group style="position:absolute;left:14;top:14;width:8062;height:2" coordorigin="14,14" coordsize="8062,2">
              <v:shape style="position:absolute;left:14;top:14;width:8062;height:2" coordorigin="14,14" coordsize="8062,0" path="m14,14l8076,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4089" w:val="left" w:leader="none"/>
          <w:tab w:pos="5354" w:val="left" w:leader="none"/>
          <w:tab w:pos="6599" w:val="left" w:leader="none"/>
          <w:tab w:pos="7850" w:val="left" w:leader="none"/>
        </w:tabs>
        <w:spacing w:before="83"/>
        <w:ind w:left="837" w:right="0" w:firstLine="0"/>
        <w:jc w:val="left"/>
        <w:rPr>
          <w:rFonts w:ascii="宋体" w:hAnsi="宋体" w:cs="宋体" w:eastAsia="宋体" w:hint="default"/>
          <w:sz w:val="18"/>
          <w:szCs w:val="18"/>
        </w:rPr>
      </w:pPr>
      <w:r>
        <w:rPr>
          <w:rFonts w:ascii="宋体" w:hAnsi="宋体" w:cs="宋体" w:eastAsia="宋体" w:hint="default"/>
          <w:sz w:val="18"/>
          <w:szCs w:val="18"/>
        </w:rPr>
        <w:t>烟台东洁环保机械工程有限公司</w:t>
        <w:tab/>
        <w:t>非关联方</w:t>
        <w:tab/>
      </w:r>
      <w:r>
        <w:rPr>
          <w:rFonts w:ascii="Times New Roman" w:hAnsi="Times New Roman" w:cs="Times New Roman" w:eastAsia="Times New Roman" w:hint="default"/>
          <w:spacing w:val="-1"/>
          <w:sz w:val="18"/>
          <w:szCs w:val="18"/>
        </w:rPr>
        <w:t>4,400,700.00</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t>预付设备款</w:t>
      </w:r>
    </w:p>
    <w:p>
      <w:pPr>
        <w:spacing w:line="240" w:lineRule="auto" w:before="4"/>
        <w:rPr>
          <w:rFonts w:ascii="宋体" w:hAnsi="宋体" w:cs="宋体" w:eastAsia="宋体" w:hint="default"/>
          <w:sz w:val="9"/>
          <w:szCs w:val="9"/>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55pt;height:1.45pt;mso-position-horizontal-relative:char;mso-position-vertical-relative:line" coordorigin="0,0" coordsize="8091,29">
            <v:group style="position:absolute;left:14;top:14;width:8062;height:2" coordorigin="14,14" coordsize="8062,2">
              <v:shape style="position:absolute;left:14;top:14;width:8062;height:2" coordorigin="14,14" coordsize="8062,0" path="m14,14l8076,14e" filled="false" stroked="true" strokeweight="1.44pt" strokecolor="#000000">
                <v:path arrowok="t"/>
              </v:shape>
            </v:group>
          </v:group>
        </w:pict>
      </w:r>
      <w:r>
        <w:rPr>
          <w:rFonts w:ascii="宋体" w:hAnsi="宋体" w:cs="宋体" w:eastAsia="宋体" w:hint="default"/>
          <w:position w:val="0"/>
          <w:sz w:val="2"/>
          <w:szCs w:val="2"/>
        </w:rPr>
      </w:r>
    </w:p>
    <w:p>
      <w:pPr>
        <w:tabs>
          <w:tab w:pos="2527" w:val="left" w:leader="none"/>
          <w:tab w:pos="5263" w:val="left" w:leader="none"/>
        </w:tabs>
        <w:spacing w:before="83"/>
        <w:ind w:left="1898" w:right="15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t>36,225,464.40</w:t>
      </w: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55pt;height:1.45pt;mso-position-horizontal-relative:char;mso-position-vertical-relative:line" coordorigin="0,0" coordsize="8091,29">
            <v:group style="position:absolute;left:14;top:14;width:8062;height:2" coordorigin="14,14" coordsize="8062,2">
              <v:shape style="position:absolute;left:14;top:14;width:8062;height:2" coordorigin="14,14" coordsize="8062,0" path="m14,14l8076,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tabs>
          <w:tab w:pos="1271" w:val="left" w:leader="none"/>
        </w:tabs>
        <w:spacing w:line="33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期末预付款项中无预付持本公司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1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)表决权股份的股东单位款项。</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6"/>
          <w:szCs w:val="26"/>
        </w:rPr>
      </w:pPr>
    </w:p>
    <w:p>
      <w:pPr>
        <w:tabs>
          <w:tab w:pos="835" w:val="left" w:leader="none"/>
        </w:tabs>
        <w:spacing w:before="0"/>
        <w:ind w:left="111" w:right="1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w:t>
      </w:r>
      <w:r>
        <w:rPr>
          <w:rFonts w:ascii="Microsoft JhengHei" w:hAnsi="Microsoft JhengHei" w:cs="Microsoft JhengHei" w:eastAsia="Microsoft JhengHei" w:hint="default"/>
          <w:b/>
          <w:bCs/>
          <w:w w:val="95"/>
          <w:sz w:val="21"/>
          <w:szCs w:val="21"/>
        </w:rPr>
        <w:t>五</w:t>
      </w:r>
      <w:r>
        <w:rPr>
          <w:rFonts w:ascii="Times New Roman" w:hAnsi="Times New Roman" w:cs="Times New Roman" w:eastAsia="Times New Roman" w:hint="default"/>
          <w:b/>
          <w:bCs/>
          <w:w w:val="95"/>
          <w:sz w:val="21"/>
          <w:szCs w:val="21"/>
        </w:rPr>
        <w:t>)</w:t>
        <w:tab/>
      </w:r>
      <w:r>
        <w:rPr>
          <w:rFonts w:ascii="Microsoft JhengHei" w:hAnsi="Microsoft JhengHei" w:cs="Microsoft JhengHei" w:eastAsia="Microsoft JhengHei" w:hint="default"/>
          <w:b/>
          <w:bCs/>
          <w:sz w:val="21"/>
          <w:szCs w:val="21"/>
        </w:rPr>
        <w:t>应收利息</w:t>
      </w:r>
      <w:r>
        <w:rPr>
          <w:rFonts w:ascii="Microsoft JhengHei" w:hAnsi="Microsoft JhengHei" w:cs="Microsoft JhengHei" w:eastAsia="Microsoft JhengHei" w:hint="default"/>
          <w:sz w:val="21"/>
          <w:szCs w:val="21"/>
        </w:rPr>
      </w:r>
    </w:p>
    <w:p>
      <w:pPr>
        <w:tabs>
          <w:tab w:pos="1271" w:val="left" w:leader="none"/>
        </w:tabs>
        <w:spacing w:before="45"/>
        <w:ind w:left="743" w:right="1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应收利息</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2"/>
        <w:rPr>
          <w:rFonts w:ascii="Microsoft JhengHei" w:hAnsi="Microsoft JhengHei" w:cs="Microsoft JhengHei" w:eastAsia="Microsoft JhengHei" w:hint="default"/>
          <w:b/>
          <w:bCs/>
          <w:sz w:val="6"/>
          <w:szCs w:val="6"/>
        </w:rPr>
      </w:pPr>
    </w:p>
    <w:tbl>
      <w:tblPr>
        <w:tblW w:w="0" w:type="auto"/>
        <w:jc w:val="left"/>
        <w:tblInd w:w="729" w:type="dxa"/>
        <w:tblLayout w:type="fixed"/>
        <w:tblCellMar>
          <w:top w:w="0" w:type="dxa"/>
          <w:left w:w="0" w:type="dxa"/>
          <w:bottom w:w="0" w:type="dxa"/>
          <w:right w:w="0" w:type="dxa"/>
        </w:tblCellMar>
        <w:tblLook w:val="01E0"/>
      </w:tblPr>
      <w:tblGrid>
        <w:gridCol w:w="1771"/>
        <w:gridCol w:w="1610"/>
        <w:gridCol w:w="1567"/>
        <w:gridCol w:w="1327"/>
        <w:gridCol w:w="1480"/>
      </w:tblGrid>
      <w:tr>
        <w:trPr>
          <w:trHeight w:val="360" w:hRule="exact"/>
        </w:trPr>
        <w:tc>
          <w:tcPr>
            <w:tcW w:w="177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528"/>
              <w:jc w:val="right"/>
              <w:rPr>
                <w:rFonts w:ascii="宋体" w:hAnsi="宋体" w:cs="宋体" w:eastAsia="宋体" w:hint="default"/>
                <w:sz w:val="18"/>
                <w:szCs w:val="18"/>
              </w:rPr>
            </w:pPr>
            <w:r>
              <w:rPr>
                <w:rFonts w:ascii="宋体" w:hAnsi="宋体" w:cs="宋体" w:eastAsia="宋体" w:hint="default"/>
                <w:sz w:val="18"/>
                <w:szCs w:val="18"/>
              </w:rPr>
              <w:t>项  目</w:t>
            </w: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53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0" w:hRule="exact"/>
        </w:trPr>
        <w:tc>
          <w:tcPr>
            <w:tcW w:w="1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left="108"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1610" w:type="dxa"/>
            <w:tcBorders>
              <w:top w:val="single" w:sz="12" w:space="0" w:color="000000"/>
              <w:left w:val="nil" w:sz="6" w:space="0" w:color="auto"/>
              <w:bottom w:val="single" w:sz="12" w:space="0" w:color="000000"/>
              <w:right w:val="nil" w:sz="6" w:space="0" w:color="auto"/>
            </w:tcBorders>
          </w:tcPr>
          <w:p>
            <w:pPr/>
          </w:p>
        </w:tc>
        <w:tc>
          <w:tcPr>
            <w:tcW w:w="15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8,961,779.84</w:t>
            </w:r>
          </w:p>
        </w:tc>
        <w:tc>
          <w:tcPr>
            <w:tcW w:w="1327" w:type="dxa"/>
            <w:tcBorders>
              <w:top w:val="single" w:sz="12" w:space="0" w:color="000000"/>
              <w:left w:val="nil" w:sz="6" w:space="0" w:color="auto"/>
              <w:bottom w:val="single" w:sz="12" w:space="0" w:color="000000"/>
              <w:right w:val="nil" w:sz="6" w:space="0" w:color="auto"/>
            </w:tcBorders>
          </w:tcPr>
          <w:p>
            <w:pPr/>
          </w:p>
        </w:tc>
        <w:tc>
          <w:tcPr>
            <w:tcW w:w="14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8,961,779.84</w:t>
            </w:r>
          </w:p>
        </w:tc>
      </w:tr>
      <w:tr>
        <w:trPr>
          <w:trHeight w:val="480" w:hRule="exact"/>
        </w:trPr>
        <w:tc>
          <w:tcPr>
            <w:tcW w:w="1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right="528"/>
              <w:jc w:val="right"/>
              <w:rPr>
                <w:rFonts w:ascii="宋体" w:hAnsi="宋体" w:cs="宋体" w:eastAsia="宋体" w:hint="default"/>
                <w:sz w:val="18"/>
                <w:szCs w:val="18"/>
              </w:rPr>
            </w:pPr>
            <w:r>
              <w:rPr>
                <w:rFonts w:ascii="宋体" w:hAnsi="宋体" w:cs="宋体" w:eastAsia="宋体" w:hint="default"/>
                <w:sz w:val="18"/>
                <w:szCs w:val="18"/>
              </w:rPr>
              <w:t>合  计</w:t>
            </w:r>
          </w:p>
        </w:tc>
        <w:tc>
          <w:tcPr>
            <w:tcW w:w="1610" w:type="dxa"/>
            <w:tcBorders>
              <w:top w:val="single" w:sz="12" w:space="0" w:color="000000"/>
              <w:left w:val="nil" w:sz="6" w:space="0" w:color="auto"/>
              <w:bottom w:val="single" w:sz="12" w:space="0" w:color="000000"/>
              <w:right w:val="nil" w:sz="6" w:space="0" w:color="auto"/>
            </w:tcBorders>
          </w:tcPr>
          <w:p>
            <w:pPr/>
          </w:p>
        </w:tc>
        <w:tc>
          <w:tcPr>
            <w:tcW w:w="15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8,961,779.84</w:t>
            </w:r>
          </w:p>
        </w:tc>
        <w:tc>
          <w:tcPr>
            <w:tcW w:w="1327" w:type="dxa"/>
            <w:tcBorders>
              <w:top w:val="single" w:sz="12" w:space="0" w:color="000000"/>
              <w:left w:val="nil" w:sz="6" w:space="0" w:color="auto"/>
              <w:bottom w:val="single" w:sz="12" w:space="0" w:color="000000"/>
              <w:right w:val="nil" w:sz="6" w:space="0" w:color="auto"/>
            </w:tcBorders>
          </w:tcPr>
          <w:p>
            <w:pPr/>
          </w:p>
        </w:tc>
        <w:tc>
          <w:tcPr>
            <w:tcW w:w="14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8,961,779.84</w:t>
            </w:r>
          </w:p>
        </w:tc>
      </w:tr>
    </w:tbl>
    <w:p>
      <w:pPr>
        <w:spacing w:line="240" w:lineRule="auto" w:before="14"/>
        <w:rPr>
          <w:rFonts w:ascii="Microsoft JhengHei" w:hAnsi="Microsoft JhengHei" w:cs="Microsoft JhengHei" w:eastAsia="Microsoft JhengHei" w:hint="default"/>
          <w:b/>
          <w:bCs/>
          <w:sz w:val="26"/>
          <w:szCs w:val="26"/>
        </w:rPr>
      </w:pPr>
    </w:p>
    <w:p>
      <w:pPr>
        <w:tabs>
          <w:tab w:pos="548" w:val="left" w:leader="none"/>
        </w:tabs>
        <w:spacing w:line="333" w:lineRule="exact" w:before="0"/>
        <w:ind w:left="0" w:right="4988"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w:t>
      </w:r>
      <w:r>
        <w:rPr>
          <w:rFonts w:ascii="Microsoft JhengHei" w:hAnsi="Microsoft JhengHei" w:cs="Microsoft JhengHei" w:eastAsia="Microsoft JhengHei" w:hint="default"/>
          <w:b/>
          <w:bCs/>
          <w:spacing w:val="-4"/>
          <w:sz w:val="21"/>
          <w:szCs w:val="21"/>
        </w:rPr>
        <w:t>、</w:t>
        <w:tab/>
      </w:r>
      <w:r>
        <w:rPr>
          <w:rFonts w:ascii="Microsoft JhengHei" w:hAnsi="Microsoft JhengHei" w:cs="Microsoft JhengHei" w:eastAsia="Microsoft JhengHei" w:hint="default"/>
          <w:b/>
          <w:bCs/>
          <w:sz w:val="21"/>
          <w:szCs w:val="21"/>
        </w:rPr>
        <w:t>期末无逾期利息。</w:t>
      </w:r>
      <w:r>
        <w:rPr>
          <w:rFonts w:ascii="Microsoft JhengHei" w:hAnsi="Microsoft JhengHei" w:cs="Microsoft JhengHei" w:eastAsia="Microsoft JhengHei" w:hint="default"/>
          <w:sz w:val="21"/>
          <w:szCs w:val="21"/>
        </w:rPr>
      </w:r>
    </w:p>
    <w:p>
      <w:pPr>
        <w:tabs>
          <w:tab w:pos="875" w:val="left" w:leader="none"/>
          <w:tab w:pos="1271" w:val="left" w:leader="none"/>
        </w:tabs>
        <w:spacing w:line="850" w:lineRule="exact" w:before="87"/>
        <w:ind w:left="105" w:right="153" w:firstLine="637"/>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期末应收利息中无应收持本公司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1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）表决权股份的股东单位利息。</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05"/>
          <w:sz w:val="21"/>
          <w:szCs w:val="21"/>
        </w:rPr>
        <w:t>(六)</w:t>
        <w:tab/>
        <w:t>其他应收款</w:t>
      </w:r>
      <w:r>
        <w:rPr>
          <w:rFonts w:ascii="Microsoft JhengHei" w:hAnsi="Microsoft JhengHei" w:cs="Microsoft JhengHei" w:eastAsia="Microsoft JhengHei" w:hint="default"/>
          <w:sz w:val="21"/>
          <w:szCs w:val="21"/>
        </w:rPr>
      </w:r>
    </w:p>
    <w:p>
      <w:pPr>
        <w:tabs>
          <w:tab w:pos="1262" w:val="left" w:leader="none"/>
        </w:tabs>
        <w:spacing w:line="32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其他应收款账龄分析：</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51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9pt;height:1.45pt;mso-position-horizontal-relative:char;mso-position-vertical-relative:line" coordorigin="0,0" coordsize="8158,29">
            <v:group style="position:absolute;left:14;top:14;width:8129;height:2" coordorigin="14,14" coordsize="8129,2">
              <v:shape style="position:absolute;left:14;top:14;width:8129;height:2" coordorigin="14,14" coordsize="8129,0" path="m14,14l8143,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4805" w:val="left" w:leader="none"/>
        </w:tabs>
        <w:spacing w:before="109"/>
        <w:ind w:left="1245" w:right="0" w:firstLine="0"/>
        <w:jc w:val="center"/>
        <w:rPr>
          <w:rFonts w:ascii="宋体" w:hAnsi="宋体" w:cs="宋体" w:eastAsia="宋体" w:hint="default"/>
          <w:sz w:val="15"/>
          <w:szCs w:val="15"/>
        </w:rPr>
      </w:pPr>
      <w:r>
        <w:rPr>
          <w:rFonts w:ascii="宋体" w:hAnsi="宋体" w:cs="宋体" w:eastAsia="宋体" w:hint="default"/>
          <w:w w:val="95"/>
          <w:sz w:val="15"/>
          <w:szCs w:val="15"/>
        </w:rPr>
        <w:t>期末余额</w:t>
        <w:tab/>
      </w:r>
      <w:r>
        <w:rPr>
          <w:rFonts w:ascii="宋体" w:hAnsi="宋体" w:cs="宋体" w:eastAsia="宋体" w:hint="default"/>
          <w:sz w:val="15"/>
          <w:szCs w:val="15"/>
        </w:rPr>
        <w:t>年初余额</w:t>
      </w:r>
    </w:p>
    <w:p>
      <w:pPr>
        <w:spacing w:line="240" w:lineRule="auto" w:before="8"/>
        <w:rPr>
          <w:rFonts w:ascii="宋体" w:hAnsi="宋体" w:cs="宋体" w:eastAsia="宋体" w:hint="default"/>
          <w:sz w:val="11"/>
          <w:szCs w:val="11"/>
        </w:rPr>
      </w:pPr>
    </w:p>
    <w:p>
      <w:pPr>
        <w:spacing w:line="28" w:lineRule="exact"/>
        <w:ind w:left="1538" w:right="0" w:firstLine="0"/>
        <w:rPr>
          <w:rFonts w:ascii="宋体" w:hAnsi="宋体" w:cs="宋体" w:eastAsia="宋体" w:hint="default"/>
          <w:sz w:val="2"/>
          <w:szCs w:val="2"/>
        </w:rPr>
      </w:pPr>
      <w:r>
        <w:rPr>
          <w:rFonts w:ascii="宋体" w:hAnsi="宋体" w:cs="宋体" w:eastAsia="宋体" w:hint="default"/>
          <w:position w:val="0"/>
          <w:sz w:val="2"/>
          <w:szCs w:val="2"/>
        </w:rPr>
        <w:pict>
          <v:group style="width:355.95pt;height:1.45pt;mso-position-horizontal-relative:char;mso-position-vertical-relative:line" coordorigin="0,0" coordsize="7119,29">
            <v:group style="position:absolute;left:0;top:0;width:7119;height:29" coordorigin="0,0" coordsize="7119,29">
              <v:shape style="position:absolute;left:0;top:0;width:7119;height:29" coordorigin="0,0" coordsize="7119,29" path="m0,0l7118,0,7118,29,0,29,0,0xe" filled="true" fillcolor="#000000" stroked="false">
                <v:path arrowok="t"/>
                <v:fill type="solid"/>
              </v:shape>
            </v:group>
            <v:group style="position:absolute;left:0;top:0;width:7119;height:29" coordorigin="0,0" coordsize="7119,29">
              <v:shape style="position:absolute;left:0;top:0;width:7119;height:29" coordorigin="0,0" coordsize="7119,29" path="m0,0l7118,0,7118,29,0,29,0,0xe" filled="true" fillcolor="#000000" stroked="false">
                <v:path arrowok="t"/>
                <v:fill type="solid"/>
              </v:shape>
            </v:group>
          </v:group>
        </w:pict>
      </w:r>
      <w:r>
        <w:rPr>
          <w:rFonts w:ascii="宋体" w:hAnsi="宋体" w:cs="宋体" w:eastAsia="宋体" w:hint="default"/>
          <w:position w:val="0"/>
          <w:sz w:val="2"/>
          <w:szCs w:val="2"/>
        </w:rPr>
      </w:r>
    </w:p>
    <w:p>
      <w:pPr>
        <w:tabs>
          <w:tab w:pos="3101" w:val="left" w:leader="none"/>
          <w:tab w:pos="4872" w:val="left" w:leader="none"/>
          <w:tab w:pos="6672" w:val="left" w:leader="none"/>
        </w:tabs>
        <w:spacing w:before="109"/>
        <w:ind w:left="1341" w:right="0" w:firstLine="0"/>
        <w:jc w:val="center"/>
        <w:rPr>
          <w:rFonts w:ascii="宋体" w:hAnsi="宋体" w:cs="宋体" w:eastAsia="宋体" w:hint="default"/>
          <w:sz w:val="15"/>
          <w:szCs w:val="15"/>
        </w:rPr>
      </w:pPr>
      <w:r>
        <w:rPr>
          <w:rFonts w:ascii="宋体" w:hAnsi="宋体" w:cs="宋体" w:eastAsia="宋体" w:hint="default"/>
          <w:w w:val="95"/>
          <w:sz w:val="15"/>
          <w:szCs w:val="15"/>
        </w:rPr>
        <w:t>账面余额</w:t>
        <w:tab/>
        <w:t>坏账准备</w:t>
        <w:tab/>
        <w:t>账面余额</w:t>
        <w:tab/>
      </w:r>
      <w:r>
        <w:rPr>
          <w:rFonts w:ascii="宋体" w:hAnsi="宋体" w:cs="宋体" w:eastAsia="宋体" w:hint="default"/>
          <w:sz w:val="15"/>
          <w:szCs w:val="15"/>
        </w:rPr>
        <w:t>坏账准备</w:t>
      </w:r>
    </w:p>
    <w:p>
      <w:pPr>
        <w:tabs>
          <w:tab w:pos="1538" w:val="left" w:leader="none"/>
          <w:tab w:pos="8693" w:val="left" w:leader="none"/>
        </w:tabs>
        <w:spacing w:before="10"/>
        <w:ind w:left="808" w:right="153"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账</w:t>
      </w:r>
      <w:r>
        <w:rPr>
          <w:rFonts w:ascii="宋体" w:hAnsi="宋体" w:cs="宋体" w:eastAsia="宋体" w:hint="default"/>
          <w:spacing w:val="73"/>
          <w:sz w:val="15"/>
          <w:szCs w:val="15"/>
        </w:rPr>
        <w:t> </w:t>
      </w:r>
      <w:r>
        <w:rPr>
          <w:rFonts w:ascii="宋体" w:hAnsi="宋体" w:cs="宋体" w:eastAsia="宋体" w:hint="default"/>
          <w:sz w:val="15"/>
          <w:szCs w:val="15"/>
        </w:rPr>
        <w:t>龄</w:t>
        <w:tab/>
      </w:r>
      <w:r>
        <w:rPr>
          <w:rFonts w:ascii="Times New Roman" w:hAnsi="Times New Roman" w:cs="Times New Roman" w:eastAsia="Times New Roman" w:hint="default"/>
          <w:w w:val="99"/>
          <w:sz w:val="15"/>
          <w:szCs w:val="15"/>
        </w:rPr>
      </w:r>
      <w:r>
        <w:rPr>
          <w:rFonts w:ascii="Times New Roman" w:hAnsi="Times New Roman" w:cs="Times New Roman" w:eastAsia="Times New Roman" w:hint="default"/>
          <w:w w:val="99"/>
          <w:sz w:val="15"/>
          <w:szCs w:val="15"/>
          <w:u w:val="thick" w:color="000000"/>
        </w:rPr>
        <w:t> </w:t>
      </w:r>
      <w:r>
        <w:rPr>
          <w:rFonts w:ascii="Times New Roman" w:hAnsi="Times New Roman" w:cs="Times New Roman" w:eastAsia="Times New Roman" w:hint="default"/>
          <w:sz w:val="15"/>
          <w:szCs w:val="15"/>
          <w:u w:val="thick" w:color="000000"/>
        </w:rPr>
        <w:tab/>
      </w:r>
      <w:r>
        <w:rPr>
          <w:rFonts w:ascii="Times New Roman" w:hAnsi="Times New Roman" w:cs="Times New Roman" w:eastAsia="Times New Roman" w:hint="default"/>
          <w:sz w:val="15"/>
          <w:szCs w:val="15"/>
        </w:rPr>
      </w:r>
    </w:p>
    <w:p>
      <w:pPr>
        <w:spacing w:after="0"/>
        <w:jc w:val="left"/>
        <w:rPr>
          <w:rFonts w:ascii="Times New Roman" w:hAnsi="Times New Roman" w:cs="Times New Roman" w:eastAsia="Times New Roman" w:hint="default"/>
          <w:sz w:val="15"/>
          <w:szCs w:val="15"/>
        </w:rPr>
        <w:sectPr>
          <w:footerReference w:type="default" r:id="rId45"/>
          <w:pgSz w:w="11910" w:h="16840"/>
          <w:pgMar w:footer="976" w:header="877" w:top="1100" w:bottom="1160" w:left="1680" w:right="1320"/>
          <w:pgNumType w:start="90"/>
        </w:sectPr>
      </w:pPr>
    </w:p>
    <w:p>
      <w:pPr>
        <w:tabs>
          <w:tab w:pos="3643" w:val="left" w:leader="none"/>
        </w:tabs>
        <w:spacing w:line="191" w:lineRule="exact" w:before="101"/>
        <w:ind w:left="1953" w:right="0" w:firstLine="0"/>
        <w:jc w:val="center"/>
        <w:rPr>
          <w:rFonts w:ascii="宋体" w:hAnsi="宋体" w:cs="宋体" w:eastAsia="宋体" w:hint="default"/>
          <w:sz w:val="15"/>
          <w:szCs w:val="15"/>
        </w:rPr>
      </w:pPr>
      <w:r>
        <w:rPr>
          <w:rFonts w:ascii="宋体" w:hAnsi="宋体" w:cs="宋体" w:eastAsia="宋体" w:hint="default"/>
          <w:w w:val="95"/>
          <w:sz w:val="15"/>
          <w:szCs w:val="15"/>
        </w:rPr>
        <w:t>比例</w:t>
        <w:tab/>
      </w:r>
      <w:r>
        <w:rPr>
          <w:rFonts w:ascii="宋体" w:hAnsi="宋体" w:cs="宋体" w:eastAsia="宋体" w:hint="default"/>
          <w:sz w:val="15"/>
          <w:szCs w:val="15"/>
        </w:rPr>
        <w:t>比例</w:t>
      </w:r>
    </w:p>
    <w:p>
      <w:pPr>
        <w:tabs>
          <w:tab w:pos="3727" w:val="left" w:leader="none"/>
          <w:tab w:pos="5486" w:val="left" w:leader="none"/>
        </w:tabs>
        <w:spacing w:line="191" w:lineRule="exact" w:before="0"/>
        <w:ind w:left="1955" w:right="0" w:firstLine="0"/>
        <w:jc w:val="center"/>
        <w:rPr>
          <w:rFonts w:ascii="宋体" w:hAnsi="宋体" w:cs="宋体" w:eastAsia="宋体" w:hint="default"/>
          <w:sz w:val="15"/>
          <w:szCs w:val="15"/>
        </w:rPr>
      </w:pPr>
      <w:r>
        <w:rPr>
          <w:rFonts w:ascii="宋体" w:hAnsi="宋体" w:cs="宋体" w:eastAsia="宋体" w:hint="default"/>
          <w:w w:val="95"/>
          <w:sz w:val="15"/>
          <w:szCs w:val="15"/>
        </w:rPr>
        <w:t>金额</w:t>
        <w:tab/>
        <w:t>金额</w:t>
        <w:tab/>
        <w:t>金额</w:t>
      </w:r>
      <w:r>
        <w:rPr>
          <w:rFonts w:ascii="宋体" w:hAnsi="宋体" w:cs="宋体" w:eastAsia="宋体" w:hint="default"/>
          <w:sz w:val="15"/>
          <w:szCs w:val="15"/>
        </w:rPr>
      </w:r>
    </w:p>
    <w:p>
      <w:pPr>
        <w:tabs>
          <w:tab w:pos="1839" w:val="left" w:leader="none"/>
        </w:tabs>
        <w:spacing w:line="211" w:lineRule="exact" w:before="81"/>
        <w:ind w:left="123" w:right="0" w:firstLine="0"/>
        <w:jc w:val="center"/>
        <w:rPr>
          <w:rFonts w:ascii="宋体" w:hAnsi="宋体" w:cs="宋体" w:eastAsia="宋体" w:hint="default"/>
          <w:sz w:val="15"/>
          <w:szCs w:val="15"/>
        </w:rPr>
      </w:pPr>
      <w:r>
        <w:rPr>
          <w:w w:val="95"/>
        </w:rPr>
        <w:br w:type="column"/>
      </w:r>
      <w:r>
        <w:rPr>
          <w:rFonts w:ascii="宋体" w:hAnsi="宋体" w:cs="宋体" w:eastAsia="宋体" w:hint="default"/>
          <w:w w:val="95"/>
          <w:sz w:val="15"/>
          <w:szCs w:val="15"/>
        </w:rPr>
        <w:t>比例</w:t>
        <w:tab/>
      </w:r>
      <w:r>
        <w:rPr>
          <w:rFonts w:ascii="宋体" w:hAnsi="宋体" w:cs="宋体" w:eastAsia="宋体" w:hint="default"/>
          <w:position w:val="2"/>
          <w:sz w:val="15"/>
          <w:szCs w:val="15"/>
        </w:rPr>
        <w:t>比例</w:t>
      </w:r>
      <w:r>
        <w:rPr>
          <w:rFonts w:ascii="宋体" w:hAnsi="宋体" w:cs="宋体" w:eastAsia="宋体" w:hint="default"/>
          <w:sz w:val="15"/>
          <w:szCs w:val="15"/>
        </w:rPr>
      </w:r>
    </w:p>
    <w:p>
      <w:pPr>
        <w:spacing w:line="191" w:lineRule="exact" w:before="0"/>
        <w:ind w:left="106" w:right="0" w:firstLine="0"/>
        <w:jc w:val="center"/>
        <w:rPr>
          <w:rFonts w:ascii="宋体" w:hAnsi="宋体" w:cs="宋体" w:eastAsia="宋体" w:hint="default"/>
          <w:sz w:val="15"/>
          <w:szCs w:val="15"/>
        </w:rPr>
      </w:pPr>
      <w:r>
        <w:rPr>
          <w:rFonts w:ascii="宋体" w:hAnsi="宋体" w:cs="宋体" w:eastAsia="宋体" w:hint="default"/>
          <w:sz w:val="15"/>
          <w:szCs w:val="15"/>
        </w:rPr>
        <w:t>金额</w:t>
      </w:r>
    </w:p>
    <w:p>
      <w:pPr>
        <w:spacing w:after="0" w:line="191" w:lineRule="exact"/>
        <w:jc w:val="center"/>
        <w:rPr>
          <w:rFonts w:ascii="宋体" w:hAnsi="宋体" w:cs="宋体" w:eastAsia="宋体" w:hint="default"/>
          <w:sz w:val="15"/>
          <w:szCs w:val="15"/>
        </w:rPr>
        <w:sectPr>
          <w:type w:val="continuous"/>
          <w:pgSz w:w="11910" w:h="16840"/>
          <w:pgMar w:top="1100" w:bottom="280" w:left="1680" w:right="1320"/>
          <w:cols w:num="2" w:equalWidth="0">
            <w:col w:w="5785" w:space="40"/>
            <w:col w:w="3085"/>
          </w:cols>
        </w:sectPr>
      </w:pPr>
    </w:p>
    <w:p>
      <w:pPr>
        <w:spacing w:line="240" w:lineRule="auto" w:before="12"/>
        <w:rPr>
          <w:rFonts w:ascii="宋体" w:hAnsi="宋体" w:cs="宋体" w:eastAsia="宋体" w:hint="default"/>
          <w:sz w:val="2"/>
          <w:szCs w:val="2"/>
        </w:rPr>
      </w:pPr>
    </w:p>
    <w:tbl>
      <w:tblPr>
        <w:tblW w:w="0" w:type="auto"/>
        <w:jc w:val="left"/>
        <w:tblInd w:w="527" w:type="dxa"/>
        <w:tblLayout w:type="fixed"/>
        <w:tblCellMar>
          <w:top w:w="0" w:type="dxa"/>
          <w:left w:w="0" w:type="dxa"/>
          <w:bottom w:w="0" w:type="dxa"/>
          <w:right w:w="0" w:type="dxa"/>
        </w:tblCellMar>
        <w:tblLook w:val="01E0"/>
      </w:tblPr>
      <w:tblGrid>
        <w:gridCol w:w="2173"/>
        <w:gridCol w:w="731"/>
        <w:gridCol w:w="965"/>
        <w:gridCol w:w="739"/>
        <w:gridCol w:w="1109"/>
        <w:gridCol w:w="731"/>
        <w:gridCol w:w="979"/>
        <w:gridCol w:w="702"/>
      </w:tblGrid>
      <w:tr>
        <w:trPr>
          <w:trHeight w:val="338" w:hRule="exact"/>
        </w:trPr>
        <w:tc>
          <w:tcPr>
            <w:tcW w:w="2173" w:type="dxa"/>
            <w:tcBorders>
              <w:top w:val="nil" w:sz="6" w:space="0" w:color="auto"/>
              <w:left w:val="nil" w:sz="6" w:space="0" w:color="auto"/>
              <w:bottom w:val="single" w:sz="12" w:space="0" w:color="000000"/>
              <w:right w:val="nil" w:sz="6" w:space="0" w:color="auto"/>
            </w:tcBorders>
          </w:tcPr>
          <w:p>
            <w:pPr/>
          </w:p>
        </w:tc>
        <w:tc>
          <w:tcPr>
            <w:tcW w:w="731" w:type="dxa"/>
            <w:tcBorders>
              <w:top w:val="nil" w:sz="6" w:space="0" w:color="auto"/>
              <w:left w:val="nil" w:sz="6" w:space="0" w:color="auto"/>
              <w:bottom w:val="single" w:sz="12" w:space="0" w:color="000000"/>
              <w:right w:val="nil" w:sz="6" w:space="0" w:color="auto"/>
            </w:tcBorders>
          </w:tcPr>
          <w:p>
            <w:pPr>
              <w:pStyle w:val="TableParagraph"/>
              <w:spacing w:line="149" w:lineRule="exact"/>
              <w:ind w:right="216"/>
              <w:jc w:val="right"/>
              <w:rPr>
                <w:rFonts w:ascii="宋体" w:hAnsi="宋体" w:cs="宋体" w:eastAsia="宋体" w:hint="default"/>
                <w:sz w:val="15"/>
                <w:szCs w:val="15"/>
              </w:rPr>
            </w:pPr>
            <w:r>
              <w:rPr>
                <w:rFonts w:ascii="宋体" w:hAnsi="宋体" w:cs="宋体" w:eastAsia="宋体" w:hint="default"/>
                <w:w w:val="95"/>
                <w:sz w:val="15"/>
                <w:szCs w:val="15"/>
              </w:rPr>
              <w:t>（%）</w:t>
            </w:r>
            <w:r>
              <w:rPr>
                <w:rFonts w:ascii="宋体" w:hAnsi="宋体" w:cs="宋体" w:eastAsia="宋体" w:hint="default"/>
                <w:sz w:val="15"/>
                <w:szCs w:val="15"/>
              </w:rPr>
            </w:r>
          </w:p>
        </w:tc>
        <w:tc>
          <w:tcPr>
            <w:tcW w:w="965" w:type="dxa"/>
            <w:tcBorders>
              <w:top w:val="nil" w:sz="6" w:space="0" w:color="auto"/>
              <w:left w:val="nil" w:sz="6" w:space="0" w:color="auto"/>
              <w:bottom w:val="single" w:sz="12" w:space="0" w:color="000000"/>
              <w:right w:val="nil" w:sz="6" w:space="0" w:color="auto"/>
            </w:tcBorders>
          </w:tcPr>
          <w:p>
            <w:pPr/>
          </w:p>
        </w:tc>
        <w:tc>
          <w:tcPr>
            <w:tcW w:w="739" w:type="dxa"/>
            <w:tcBorders>
              <w:top w:val="nil" w:sz="6" w:space="0" w:color="auto"/>
              <w:left w:val="nil" w:sz="6" w:space="0" w:color="auto"/>
              <w:bottom w:val="single" w:sz="12" w:space="0" w:color="000000"/>
              <w:right w:val="nil" w:sz="6" w:space="0" w:color="auto"/>
            </w:tcBorders>
          </w:tcPr>
          <w:p>
            <w:pPr>
              <w:pStyle w:val="TableParagraph"/>
              <w:spacing w:line="149" w:lineRule="exact"/>
              <w:ind w:right="233"/>
              <w:jc w:val="right"/>
              <w:rPr>
                <w:rFonts w:ascii="宋体" w:hAnsi="宋体" w:cs="宋体" w:eastAsia="宋体" w:hint="default"/>
                <w:sz w:val="15"/>
                <w:szCs w:val="15"/>
              </w:rPr>
            </w:pPr>
            <w:r>
              <w:rPr>
                <w:rFonts w:ascii="宋体" w:hAnsi="宋体" w:cs="宋体" w:eastAsia="宋体" w:hint="default"/>
                <w:w w:val="95"/>
                <w:sz w:val="15"/>
                <w:szCs w:val="15"/>
              </w:rPr>
              <w:t>（%）</w:t>
            </w:r>
            <w:r>
              <w:rPr>
                <w:rFonts w:ascii="宋体" w:hAnsi="宋体" w:cs="宋体" w:eastAsia="宋体" w:hint="default"/>
                <w:sz w:val="15"/>
                <w:szCs w:val="15"/>
              </w:rPr>
            </w:r>
          </w:p>
        </w:tc>
        <w:tc>
          <w:tcPr>
            <w:tcW w:w="1109" w:type="dxa"/>
            <w:tcBorders>
              <w:top w:val="nil" w:sz="6" w:space="0" w:color="auto"/>
              <w:left w:val="nil" w:sz="6" w:space="0" w:color="auto"/>
              <w:bottom w:val="single" w:sz="12" w:space="0" w:color="000000"/>
              <w:right w:val="nil" w:sz="6" w:space="0" w:color="auto"/>
            </w:tcBorders>
          </w:tcPr>
          <w:p>
            <w:pPr/>
          </w:p>
        </w:tc>
        <w:tc>
          <w:tcPr>
            <w:tcW w:w="731" w:type="dxa"/>
            <w:tcBorders>
              <w:top w:val="nil" w:sz="6" w:space="0" w:color="auto"/>
              <w:left w:val="nil" w:sz="6" w:space="0" w:color="auto"/>
              <w:bottom w:val="single" w:sz="12" w:space="0" w:color="000000"/>
              <w:right w:val="nil" w:sz="6" w:space="0" w:color="auto"/>
            </w:tcBorders>
          </w:tcPr>
          <w:p>
            <w:pPr>
              <w:pStyle w:val="TableParagraph"/>
              <w:spacing w:line="149" w:lineRule="exact"/>
              <w:ind w:left="136" w:right="0"/>
              <w:jc w:val="left"/>
              <w:rPr>
                <w:rFonts w:ascii="宋体" w:hAnsi="宋体" w:cs="宋体" w:eastAsia="宋体" w:hint="default"/>
                <w:sz w:val="15"/>
                <w:szCs w:val="15"/>
              </w:rPr>
            </w:pPr>
            <w:r>
              <w:rPr>
                <w:rFonts w:ascii="宋体" w:hAnsi="宋体" w:cs="宋体" w:eastAsia="宋体" w:hint="default"/>
                <w:sz w:val="15"/>
                <w:szCs w:val="15"/>
              </w:rPr>
              <w:t>（%）</w:t>
            </w:r>
          </w:p>
        </w:tc>
        <w:tc>
          <w:tcPr>
            <w:tcW w:w="979" w:type="dxa"/>
            <w:tcBorders>
              <w:top w:val="nil" w:sz="6" w:space="0" w:color="auto"/>
              <w:left w:val="nil" w:sz="6" w:space="0" w:color="auto"/>
              <w:bottom w:val="single" w:sz="12" w:space="0" w:color="000000"/>
              <w:right w:val="nil" w:sz="6" w:space="0" w:color="auto"/>
            </w:tcBorders>
          </w:tcPr>
          <w:p>
            <w:pPr/>
          </w:p>
        </w:tc>
        <w:tc>
          <w:tcPr>
            <w:tcW w:w="702" w:type="dxa"/>
            <w:tcBorders>
              <w:top w:val="nil" w:sz="6" w:space="0" w:color="auto"/>
              <w:left w:val="nil" w:sz="6" w:space="0" w:color="auto"/>
              <w:bottom w:val="single" w:sz="12" w:space="0" w:color="000000"/>
              <w:right w:val="nil" w:sz="6" w:space="0" w:color="auto"/>
            </w:tcBorders>
          </w:tcPr>
          <w:p>
            <w:pPr>
              <w:pStyle w:val="TableParagraph"/>
              <w:spacing w:line="171" w:lineRule="exact"/>
              <w:ind w:left="145" w:right="0"/>
              <w:jc w:val="left"/>
              <w:rPr>
                <w:rFonts w:ascii="宋体" w:hAnsi="宋体" w:cs="宋体" w:eastAsia="宋体" w:hint="default"/>
                <w:sz w:val="15"/>
                <w:szCs w:val="15"/>
              </w:rPr>
            </w:pPr>
            <w:r>
              <w:rPr>
                <w:rFonts w:ascii="宋体" w:hAnsi="宋体" w:cs="宋体" w:eastAsia="宋体" w:hint="default"/>
                <w:sz w:val="15"/>
                <w:szCs w:val="15"/>
              </w:rPr>
              <w:t>（%）</w:t>
            </w:r>
          </w:p>
        </w:tc>
      </w:tr>
      <w:tr>
        <w:trPr>
          <w:trHeight w:val="859" w:hRule="exact"/>
        </w:trPr>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7"/>
              <w:ind w:left="108" w:right="0"/>
              <w:jc w:val="left"/>
              <w:rPr>
                <w:rFonts w:ascii="宋体" w:hAnsi="宋体" w:cs="宋体" w:eastAsia="宋体" w:hint="default"/>
                <w:sz w:val="15"/>
                <w:szCs w:val="15"/>
              </w:rPr>
            </w:pPr>
            <w:r>
              <w:rPr>
                <w:rFonts w:ascii="Times New Roman" w:hAnsi="Times New Roman" w:cs="Times New Roman" w:eastAsia="Times New Roman" w:hint="default"/>
                <w:w w:val="99"/>
                <w:sz w:val="15"/>
                <w:szCs w:val="15"/>
              </w:rPr>
              <w:t>1</w:t>
            </w:r>
            <w:r>
              <w:rPr>
                <w:rFonts w:ascii="Times New Roman" w:hAnsi="Times New Roman" w:cs="Times New Roman" w:eastAsia="Times New Roman" w:hint="default"/>
                <w:sz w:val="15"/>
                <w:szCs w:val="15"/>
              </w:rPr>
              <w:t> </w:t>
            </w:r>
            <w:r>
              <w:rPr>
                <w:rFonts w:ascii="宋体" w:hAnsi="宋体" w:cs="宋体" w:eastAsia="宋体" w:hint="default"/>
                <w:spacing w:val="2"/>
                <w:w w:val="99"/>
                <w:sz w:val="15"/>
                <w:szCs w:val="15"/>
              </w:rPr>
              <w:t>年</w:t>
            </w:r>
            <w:r>
              <w:rPr>
                <w:rFonts w:ascii="宋体" w:hAnsi="宋体" w:cs="宋体" w:eastAsia="宋体" w:hint="default"/>
                <w:w w:val="99"/>
                <w:sz w:val="15"/>
                <w:szCs w:val="15"/>
              </w:rPr>
              <w:t>以</w:t>
            </w:r>
            <w:r>
              <w:rPr>
                <w:rFonts w:ascii="宋体" w:hAnsi="宋体" w:cs="宋体" w:eastAsia="宋体" w:hint="default"/>
                <w:spacing w:val="-68"/>
                <w:w w:val="99"/>
                <w:sz w:val="15"/>
                <w:szCs w:val="15"/>
              </w:rPr>
              <w:t>内</w:t>
            </w:r>
            <w:r>
              <w:rPr>
                <w:rFonts w:ascii="宋体" w:hAnsi="宋体" w:cs="宋体" w:eastAsia="宋体" w:hint="default"/>
                <w:w w:val="99"/>
                <w:sz w:val="15"/>
                <w:szCs w:val="15"/>
              </w:rPr>
              <w:t>（含</w:t>
            </w:r>
            <w:r>
              <w:rPr>
                <w:rFonts w:ascii="宋体" w:hAnsi="宋体" w:cs="宋体" w:eastAsia="宋体" w:hint="default"/>
                <w:sz w:val="15"/>
                <w:szCs w:val="15"/>
              </w:rPr>
            </w:r>
          </w:p>
          <w:p>
            <w:pPr>
              <w:pStyle w:val="TableParagraph"/>
              <w:spacing w:line="163" w:lineRule="exact" w:before="12"/>
              <w:ind w:left="1250" w:right="0"/>
              <w:jc w:val="left"/>
              <w:rPr>
                <w:rFonts w:ascii="Times New Roman" w:hAnsi="Times New Roman" w:cs="Times New Roman" w:eastAsia="Times New Roman" w:hint="default"/>
                <w:sz w:val="15"/>
                <w:szCs w:val="15"/>
              </w:rPr>
            </w:pPr>
            <w:r>
              <w:rPr>
                <w:rFonts w:ascii="Times New Roman"/>
                <w:sz w:val="15"/>
              </w:rPr>
              <w:t>3,810,917.00</w:t>
            </w:r>
          </w:p>
          <w:p>
            <w:pPr>
              <w:pStyle w:val="TableParagraph"/>
              <w:spacing w:line="199" w:lineRule="exact"/>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p>
        </w:tc>
        <w:tc>
          <w:tcPr>
            <w:tcW w:w="731"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8"/>
              <w:jc w:val="right"/>
              <w:rPr>
                <w:rFonts w:ascii="Times New Roman" w:hAnsi="Times New Roman" w:cs="Times New Roman" w:eastAsia="Times New Roman" w:hint="default"/>
                <w:sz w:val="15"/>
                <w:szCs w:val="15"/>
              </w:rPr>
            </w:pPr>
            <w:r>
              <w:rPr>
                <w:rFonts w:ascii="Times New Roman"/>
                <w:w w:val="95"/>
                <w:sz w:val="15"/>
              </w:rPr>
              <w:t>98.79</w:t>
            </w:r>
            <w:r>
              <w:rPr>
                <w:rFonts w:ascii="Times New Roman"/>
                <w:sz w:val="15"/>
              </w:rPr>
            </w:r>
          </w:p>
        </w:tc>
        <w:tc>
          <w:tcPr>
            <w:tcW w:w="96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95"/>
                <w:sz w:val="15"/>
              </w:rPr>
              <w:t>190,545.85</w:t>
            </w:r>
            <w:r>
              <w:rPr>
                <w:rFonts w:ascii="Times New Roman"/>
                <w:sz w:val="15"/>
              </w:rPr>
            </w:r>
          </w:p>
        </w:tc>
        <w:tc>
          <w:tcPr>
            <w:tcW w:w="73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85"/>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c>
          <w:tcPr>
            <w:tcW w:w="110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w w:val="95"/>
                <w:sz w:val="15"/>
              </w:rPr>
              <w:t>2,741,733.75</w:t>
            </w:r>
            <w:r>
              <w:rPr>
                <w:rFonts w:ascii="Times New Roman"/>
                <w:sz w:val="15"/>
              </w:rPr>
            </w:r>
          </w:p>
        </w:tc>
        <w:tc>
          <w:tcPr>
            <w:tcW w:w="731"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5"/>
                <w:sz w:val="15"/>
              </w:rPr>
              <w:t>89.34</w:t>
            </w:r>
            <w:r>
              <w:rPr>
                <w:rFonts w:ascii="Times New Roman"/>
                <w:sz w:val="15"/>
              </w:rPr>
            </w:r>
          </w:p>
        </w:tc>
        <w:tc>
          <w:tcPr>
            <w:tcW w:w="97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w w:val="95"/>
                <w:sz w:val="15"/>
              </w:rPr>
              <w:t>137,086.69</w:t>
            </w:r>
            <w:r>
              <w:rPr>
                <w:rFonts w:ascii="Times New Roman"/>
                <w:sz w:val="15"/>
              </w:rPr>
            </w:r>
          </w:p>
        </w:tc>
        <w:tc>
          <w:tcPr>
            <w:tcW w:w="702"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5.00</w:t>
            </w:r>
            <w:r>
              <w:rPr>
                <w:rFonts w:ascii="Times New Roman"/>
                <w:sz w:val="15"/>
              </w:rPr>
            </w:r>
          </w:p>
        </w:tc>
      </w:tr>
      <w:tr>
        <w:trPr>
          <w:trHeight w:val="858" w:hRule="exact"/>
        </w:trPr>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7"/>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w:t>
            </w:r>
          </w:p>
          <w:p>
            <w:pPr>
              <w:pStyle w:val="TableParagraph"/>
              <w:spacing w:line="163" w:lineRule="exact" w:before="12"/>
              <w:ind w:right="137"/>
              <w:jc w:val="right"/>
              <w:rPr>
                <w:rFonts w:ascii="Times New Roman" w:hAnsi="Times New Roman" w:cs="Times New Roman" w:eastAsia="Times New Roman" w:hint="default"/>
                <w:sz w:val="15"/>
                <w:szCs w:val="15"/>
              </w:rPr>
            </w:pPr>
            <w:r>
              <w:rPr>
                <w:rFonts w:ascii="Times New Roman"/>
                <w:w w:val="95"/>
                <w:sz w:val="15"/>
              </w:rPr>
              <w:t>8,249.00</w:t>
            </w:r>
            <w:r>
              <w:rPr>
                <w:rFonts w:ascii="Times New Roman"/>
                <w:sz w:val="15"/>
              </w:rPr>
            </w:r>
          </w:p>
          <w:p>
            <w:pPr>
              <w:pStyle w:val="TableParagraph"/>
              <w:spacing w:line="187" w:lineRule="exact"/>
              <w:ind w:left="108" w:right="0"/>
              <w:jc w:val="left"/>
              <w:rPr>
                <w:rFonts w:ascii="宋体" w:hAnsi="宋体" w:cs="宋体" w:eastAsia="宋体" w:hint="default"/>
                <w:sz w:val="15"/>
                <w:szCs w:val="15"/>
              </w:rPr>
            </w:pPr>
            <w:r>
              <w:rPr>
                <w:rFonts w:ascii="宋体" w:hAnsi="宋体" w:cs="宋体" w:eastAsia="宋体" w:hint="default"/>
                <w:sz w:val="15"/>
                <w:szCs w:val="15"/>
              </w:rPr>
              <w:t>年）</w:t>
            </w:r>
          </w:p>
        </w:tc>
        <w:tc>
          <w:tcPr>
            <w:tcW w:w="731"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6"/>
              <w:jc w:val="right"/>
              <w:rPr>
                <w:rFonts w:ascii="Times New Roman" w:hAnsi="Times New Roman" w:cs="Times New Roman" w:eastAsia="Times New Roman" w:hint="default"/>
                <w:sz w:val="15"/>
                <w:szCs w:val="15"/>
              </w:rPr>
            </w:pPr>
            <w:r>
              <w:rPr>
                <w:rFonts w:ascii="Times New Roman"/>
                <w:w w:val="95"/>
                <w:sz w:val="15"/>
              </w:rPr>
              <w:t>0.21</w:t>
            </w:r>
            <w:r>
              <w:rPr>
                <w:rFonts w:ascii="Times New Roman"/>
                <w:sz w:val="15"/>
              </w:rPr>
            </w:r>
          </w:p>
        </w:tc>
        <w:tc>
          <w:tcPr>
            <w:tcW w:w="96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95"/>
                <w:sz w:val="15"/>
              </w:rPr>
              <w:t>1,649.80</w:t>
            </w:r>
            <w:r>
              <w:rPr>
                <w:rFonts w:ascii="Times New Roman"/>
                <w:sz w:val="15"/>
              </w:rPr>
            </w:r>
          </w:p>
        </w:tc>
        <w:tc>
          <w:tcPr>
            <w:tcW w:w="73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85"/>
              <w:jc w:val="right"/>
              <w:rPr>
                <w:rFonts w:ascii="Times New Roman" w:hAnsi="Times New Roman" w:cs="Times New Roman" w:eastAsia="Times New Roman" w:hint="default"/>
                <w:sz w:val="15"/>
                <w:szCs w:val="15"/>
              </w:rPr>
            </w:pPr>
            <w:r>
              <w:rPr>
                <w:rFonts w:ascii="Times New Roman"/>
                <w:w w:val="95"/>
                <w:sz w:val="15"/>
              </w:rPr>
              <w:t>20.00</w:t>
            </w:r>
            <w:r>
              <w:rPr>
                <w:rFonts w:ascii="Times New Roman"/>
                <w:sz w:val="15"/>
              </w:rPr>
            </w:r>
          </w:p>
        </w:tc>
        <w:tc>
          <w:tcPr>
            <w:tcW w:w="110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w w:val="95"/>
                <w:sz w:val="15"/>
              </w:rPr>
              <w:t>263,320.90</w:t>
            </w:r>
            <w:r>
              <w:rPr>
                <w:rFonts w:ascii="Times New Roman"/>
                <w:sz w:val="15"/>
              </w:rPr>
            </w:r>
          </w:p>
        </w:tc>
        <w:tc>
          <w:tcPr>
            <w:tcW w:w="731"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5"/>
                <w:sz w:val="15"/>
              </w:rPr>
              <w:t>8.58</w:t>
            </w:r>
            <w:r>
              <w:rPr>
                <w:rFonts w:ascii="Times New Roman"/>
                <w:sz w:val="15"/>
              </w:rPr>
            </w:r>
          </w:p>
        </w:tc>
        <w:tc>
          <w:tcPr>
            <w:tcW w:w="97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w w:val="95"/>
                <w:sz w:val="15"/>
              </w:rPr>
              <w:t>52,664.18</w:t>
            </w:r>
            <w:r>
              <w:rPr>
                <w:rFonts w:ascii="Times New Roman"/>
                <w:sz w:val="15"/>
              </w:rPr>
            </w:r>
          </w:p>
        </w:tc>
        <w:tc>
          <w:tcPr>
            <w:tcW w:w="702"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20.00</w:t>
            </w:r>
            <w:r>
              <w:rPr>
                <w:rFonts w:ascii="Times New Roman"/>
                <w:sz w:val="15"/>
              </w:rPr>
            </w:r>
          </w:p>
        </w:tc>
      </w:tr>
      <w:tr>
        <w:trPr>
          <w:trHeight w:val="859" w:hRule="exact"/>
        </w:trPr>
        <w:tc>
          <w:tcPr>
            <w:tcW w:w="2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8"/>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年（含</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年）</w:t>
            </w:r>
          </w:p>
        </w:tc>
        <w:tc>
          <w:tcPr>
            <w:tcW w:w="731" w:type="dxa"/>
            <w:tcBorders>
              <w:top w:val="single" w:sz="12" w:space="0" w:color="000000"/>
              <w:left w:val="nil" w:sz="6" w:space="0" w:color="auto"/>
              <w:bottom w:val="single" w:sz="12" w:space="0" w:color="000000"/>
              <w:right w:val="nil" w:sz="6" w:space="0" w:color="auto"/>
            </w:tcBorders>
          </w:tcPr>
          <w:p>
            <w:pPr/>
          </w:p>
        </w:tc>
        <w:tc>
          <w:tcPr>
            <w:tcW w:w="965" w:type="dxa"/>
            <w:tcBorders>
              <w:top w:val="single" w:sz="12" w:space="0" w:color="000000"/>
              <w:left w:val="nil" w:sz="6" w:space="0" w:color="auto"/>
              <w:bottom w:val="single" w:sz="12" w:space="0" w:color="000000"/>
              <w:right w:val="nil" w:sz="6" w:space="0" w:color="auto"/>
            </w:tcBorders>
          </w:tcPr>
          <w:p>
            <w:pPr/>
          </w:p>
        </w:tc>
        <w:tc>
          <w:tcPr>
            <w:tcW w:w="739" w:type="dxa"/>
            <w:tcBorders>
              <w:top w:val="single" w:sz="12" w:space="0" w:color="000000"/>
              <w:left w:val="nil" w:sz="6" w:space="0" w:color="auto"/>
              <w:bottom w:val="single" w:sz="12" w:space="0" w:color="000000"/>
              <w:right w:val="nil" w:sz="6" w:space="0" w:color="auto"/>
            </w:tcBorders>
          </w:tcPr>
          <w:p>
            <w:pPr/>
          </w:p>
        </w:tc>
        <w:tc>
          <w:tcPr>
            <w:tcW w:w="110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31,765.00</w:t>
            </w:r>
            <w:r>
              <w:rPr>
                <w:rFonts w:ascii="Times New Roman"/>
                <w:sz w:val="15"/>
              </w:rPr>
            </w:r>
          </w:p>
        </w:tc>
        <w:tc>
          <w:tcPr>
            <w:tcW w:w="731"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5"/>
                <w:sz w:val="15"/>
              </w:rPr>
              <w:t>1.03</w:t>
            </w:r>
            <w:r>
              <w:rPr>
                <w:rFonts w:ascii="Times New Roman"/>
                <w:sz w:val="15"/>
              </w:rPr>
            </w:r>
          </w:p>
        </w:tc>
        <w:tc>
          <w:tcPr>
            <w:tcW w:w="97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w w:val="95"/>
                <w:sz w:val="15"/>
              </w:rPr>
              <w:t>9,529.50</w:t>
            </w:r>
            <w:r>
              <w:rPr>
                <w:rFonts w:ascii="Times New Roman"/>
                <w:sz w:val="15"/>
              </w:rPr>
            </w:r>
          </w:p>
        </w:tc>
        <w:tc>
          <w:tcPr>
            <w:tcW w:w="702"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30.00</w:t>
            </w:r>
            <w:r>
              <w:rPr>
                <w:rFonts w:ascii="Times New Roman"/>
                <w:sz w:val="15"/>
              </w:rPr>
            </w:r>
          </w:p>
        </w:tc>
      </w:tr>
      <w:tr>
        <w:trPr>
          <w:trHeight w:val="485" w:hRule="exact"/>
        </w:trPr>
        <w:tc>
          <w:tcPr>
            <w:tcW w:w="2173" w:type="dxa"/>
            <w:tcBorders>
              <w:top w:val="single" w:sz="12" w:space="0" w:color="000000"/>
              <w:left w:val="nil" w:sz="6" w:space="0" w:color="auto"/>
              <w:bottom w:val="single" w:sz="12" w:space="0" w:color="000000"/>
              <w:right w:val="nil" w:sz="6" w:space="0" w:color="auto"/>
            </w:tcBorders>
          </w:tcPr>
          <w:p>
            <w:pPr>
              <w:pStyle w:val="TableParagraph"/>
              <w:tabs>
                <w:tab w:pos="1329" w:val="left" w:leader="none"/>
              </w:tabs>
              <w:spacing w:line="240" w:lineRule="auto" w:before="108"/>
              <w:ind w:right="137"/>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年以上</w:t>
              <w:tab/>
            </w:r>
            <w:r>
              <w:rPr>
                <w:rFonts w:ascii="Times New Roman" w:hAnsi="Times New Roman" w:cs="Times New Roman" w:eastAsia="Times New Roman" w:hint="default"/>
                <w:w w:val="95"/>
                <w:sz w:val="15"/>
                <w:szCs w:val="15"/>
              </w:rPr>
              <w:t>38,700.00</w:t>
            </w:r>
            <w:r>
              <w:rPr>
                <w:rFonts w:ascii="Times New Roman" w:hAnsi="Times New Roman" w:cs="Times New Roman" w:eastAsia="Times New Roman" w:hint="default"/>
                <w:sz w:val="15"/>
                <w:szCs w:val="15"/>
              </w:rPr>
            </w:r>
          </w:p>
        </w:tc>
        <w:tc>
          <w:tcPr>
            <w:tcW w:w="7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56"/>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9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95"/>
                <w:sz w:val="15"/>
              </w:rPr>
              <w:t>38,700.00</w:t>
            </w:r>
            <w:r>
              <w:rPr>
                <w:rFonts w:ascii="Times New Roman"/>
                <w:sz w:val="15"/>
              </w:rPr>
            </w:r>
          </w:p>
        </w:tc>
        <w:tc>
          <w:tcPr>
            <w:tcW w:w="7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85"/>
              <w:jc w:val="right"/>
              <w:rPr>
                <w:rFonts w:ascii="Times New Roman" w:hAnsi="Times New Roman" w:cs="Times New Roman" w:eastAsia="Times New Roman" w:hint="default"/>
                <w:sz w:val="15"/>
                <w:szCs w:val="15"/>
              </w:rPr>
            </w:pPr>
            <w:r>
              <w:rPr>
                <w:rFonts w:ascii="Times New Roman"/>
                <w:w w:val="95"/>
                <w:sz w:val="15"/>
              </w:rPr>
              <w:t>100.00</w:t>
            </w:r>
            <w:r>
              <w:rPr>
                <w:rFonts w:ascii="Times New Roman"/>
                <w:sz w:val="15"/>
              </w:rPr>
            </w:r>
          </w:p>
        </w:tc>
        <w:tc>
          <w:tcPr>
            <w:tcW w:w="11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w w:val="95"/>
                <w:sz w:val="15"/>
              </w:rPr>
              <w:t>32,200.00</w:t>
            </w:r>
            <w:r>
              <w:rPr>
                <w:rFonts w:ascii="Times New Roman"/>
                <w:sz w:val="15"/>
              </w:rPr>
            </w:r>
          </w:p>
        </w:tc>
        <w:tc>
          <w:tcPr>
            <w:tcW w:w="7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w w:val="95"/>
                <w:sz w:val="15"/>
              </w:rPr>
              <w:t>1.05</w:t>
            </w:r>
            <w:r>
              <w:rPr>
                <w:rFonts w:ascii="Times New Roman"/>
                <w:sz w:val="15"/>
              </w:rPr>
            </w:r>
          </w:p>
        </w:tc>
        <w:tc>
          <w:tcPr>
            <w:tcW w:w="9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w w:val="95"/>
                <w:sz w:val="15"/>
              </w:rPr>
              <w:t>32,200.00</w:t>
            </w:r>
            <w:r>
              <w:rPr>
                <w:rFonts w:ascii="Times New Roman"/>
                <w:sz w:val="15"/>
              </w:rPr>
            </w:r>
          </w:p>
        </w:tc>
        <w:tc>
          <w:tcPr>
            <w:tcW w:w="7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100.00</w:t>
            </w:r>
            <w:r>
              <w:rPr>
                <w:rFonts w:ascii="Times New Roman"/>
                <w:sz w:val="15"/>
              </w:rPr>
            </w:r>
          </w:p>
        </w:tc>
      </w:tr>
      <w:tr>
        <w:trPr>
          <w:trHeight w:val="424" w:hRule="exact"/>
        </w:trPr>
        <w:tc>
          <w:tcPr>
            <w:tcW w:w="2173" w:type="dxa"/>
            <w:tcBorders>
              <w:top w:val="single" w:sz="12" w:space="0" w:color="000000"/>
              <w:left w:val="nil" w:sz="6" w:space="0" w:color="auto"/>
              <w:bottom w:val="nil" w:sz="6" w:space="0" w:color="auto"/>
              <w:right w:val="nil" w:sz="6" w:space="0" w:color="auto"/>
            </w:tcBorders>
          </w:tcPr>
          <w:p>
            <w:pPr>
              <w:pStyle w:val="TableParagraph"/>
              <w:tabs>
                <w:tab w:pos="895" w:val="left" w:leader="none"/>
              </w:tabs>
              <w:spacing w:line="240" w:lineRule="auto" w:before="108"/>
              <w:ind w:right="137"/>
              <w:jc w:val="right"/>
              <w:rPr>
                <w:rFonts w:ascii="Times New Roman" w:hAnsi="Times New Roman" w:cs="Times New Roman" w:eastAsia="Times New Roman" w:hint="default"/>
                <w:sz w:val="15"/>
                <w:szCs w:val="15"/>
              </w:rPr>
            </w:pPr>
            <w:r>
              <w:rPr>
                <w:rFonts w:ascii="宋体" w:hAnsi="宋体" w:cs="宋体" w:eastAsia="宋体" w:hint="default"/>
                <w:w w:val="95"/>
                <w:sz w:val="15"/>
                <w:szCs w:val="15"/>
              </w:rPr>
              <w:t>合计</w:t>
              <w:tab/>
            </w:r>
            <w:r>
              <w:rPr>
                <w:rFonts w:ascii="Times New Roman" w:hAnsi="Times New Roman" w:cs="Times New Roman" w:eastAsia="Times New Roman" w:hint="default"/>
                <w:w w:val="95"/>
                <w:sz w:val="15"/>
                <w:szCs w:val="15"/>
              </w:rPr>
              <w:t>3,857,866.00</w:t>
            </w:r>
            <w:r>
              <w:rPr>
                <w:rFonts w:ascii="Times New Roman" w:hAnsi="Times New Roman" w:cs="Times New Roman" w:eastAsia="Times New Roman" w:hint="default"/>
                <w:sz w:val="15"/>
                <w:szCs w:val="15"/>
              </w:rPr>
            </w:r>
          </w:p>
        </w:tc>
        <w:tc>
          <w:tcPr>
            <w:tcW w:w="73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58"/>
              <w:jc w:val="right"/>
              <w:rPr>
                <w:rFonts w:ascii="Times New Roman" w:hAnsi="Times New Roman" w:cs="Times New Roman" w:eastAsia="Times New Roman" w:hint="default"/>
                <w:sz w:val="15"/>
                <w:szCs w:val="15"/>
              </w:rPr>
            </w:pPr>
            <w:r>
              <w:rPr>
                <w:rFonts w:ascii="Times New Roman"/>
                <w:w w:val="95"/>
                <w:sz w:val="15"/>
              </w:rPr>
              <w:t>100.00</w:t>
            </w:r>
            <w:r>
              <w:rPr>
                <w:rFonts w:ascii="Times New Roman"/>
                <w:sz w:val="15"/>
              </w:rPr>
            </w:r>
          </w:p>
        </w:tc>
        <w:tc>
          <w:tcPr>
            <w:tcW w:w="965"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95"/>
                <w:sz w:val="15"/>
              </w:rPr>
              <w:t>230,895.65</w:t>
            </w:r>
            <w:r>
              <w:rPr>
                <w:rFonts w:ascii="Times New Roman"/>
                <w:sz w:val="15"/>
              </w:rPr>
            </w:r>
          </w:p>
        </w:tc>
        <w:tc>
          <w:tcPr>
            <w:tcW w:w="739"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85"/>
              <w:jc w:val="right"/>
              <w:rPr>
                <w:rFonts w:ascii="Times New Roman" w:hAnsi="Times New Roman" w:cs="Times New Roman" w:eastAsia="Times New Roman" w:hint="default"/>
                <w:sz w:val="15"/>
                <w:szCs w:val="15"/>
              </w:rPr>
            </w:pPr>
            <w:r>
              <w:rPr>
                <w:rFonts w:ascii="Times New Roman"/>
                <w:w w:val="95"/>
                <w:sz w:val="15"/>
              </w:rPr>
              <w:t>5.99</w:t>
            </w:r>
            <w:r>
              <w:rPr>
                <w:rFonts w:ascii="Times New Roman"/>
                <w:sz w:val="15"/>
              </w:rPr>
            </w:r>
          </w:p>
        </w:tc>
        <w:tc>
          <w:tcPr>
            <w:tcW w:w="1109"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w w:val="95"/>
                <w:sz w:val="15"/>
              </w:rPr>
              <w:t>3,069,019.65</w:t>
            </w:r>
            <w:r>
              <w:rPr>
                <w:rFonts w:ascii="Times New Roman"/>
                <w:sz w:val="15"/>
              </w:rPr>
            </w:r>
          </w:p>
        </w:tc>
        <w:tc>
          <w:tcPr>
            <w:tcW w:w="73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8" w:right="0"/>
              <w:jc w:val="left"/>
              <w:rPr>
                <w:rFonts w:ascii="Times New Roman" w:hAnsi="Times New Roman" w:cs="Times New Roman" w:eastAsia="Times New Roman" w:hint="default"/>
                <w:sz w:val="15"/>
                <w:szCs w:val="15"/>
              </w:rPr>
            </w:pPr>
            <w:r>
              <w:rPr>
                <w:rFonts w:ascii="Times New Roman"/>
                <w:sz w:val="15"/>
              </w:rPr>
              <w:t>100.00</w:t>
            </w:r>
          </w:p>
        </w:tc>
        <w:tc>
          <w:tcPr>
            <w:tcW w:w="979"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w w:val="95"/>
                <w:sz w:val="15"/>
              </w:rPr>
              <w:t>231,480.37</w:t>
            </w:r>
            <w:r>
              <w:rPr>
                <w:rFonts w:ascii="Times New Roman"/>
                <w:sz w:val="15"/>
              </w:rPr>
            </w:r>
          </w:p>
        </w:tc>
        <w:tc>
          <w:tcPr>
            <w:tcW w:w="70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7.54</w:t>
            </w:r>
            <w:r>
              <w:rPr>
                <w:rFonts w:ascii="Times New Roman"/>
                <w:sz w:val="15"/>
              </w:rPr>
            </w:r>
          </w:p>
        </w:tc>
      </w:tr>
    </w:tbl>
    <w:p>
      <w:pPr>
        <w:spacing w:line="240" w:lineRule="auto" w:before="7"/>
        <w:rPr>
          <w:rFonts w:ascii="宋体" w:hAnsi="宋体" w:cs="宋体" w:eastAsia="宋体" w:hint="default"/>
          <w:sz w:val="3"/>
          <w:szCs w:val="3"/>
        </w:rPr>
      </w:pPr>
    </w:p>
    <w:p>
      <w:pPr>
        <w:spacing w:line="28" w:lineRule="exact"/>
        <w:ind w:left="513"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9pt;height:1.45pt;mso-position-horizontal-relative:char;mso-position-vertical-relative:line" coordorigin="0,0" coordsize="8158,29">
            <v:group style="position:absolute;left:14;top:14;width:8129;height:2" coordorigin="14,14" coordsize="8129,2">
              <v:shape style="position:absolute;left:14;top:14;width:8129;height:2" coordorigin="14,14" coordsize="8129,0" path="m14,14l8143,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tabs>
          <w:tab w:pos="1391" w:val="left" w:leader="none"/>
        </w:tabs>
        <w:spacing w:line="333" w:lineRule="exact" w:before="0"/>
        <w:ind w:left="736" w:right="1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其他应收款按种类披露：</w:t>
      </w:r>
      <w:r>
        <w:rPr>
          <w:rFonts w:ascii="Microsoft JhengHei" w:hAnsi="Microsoft JhengHei" w:cs="Microsoft JhengHei" w:eastAsia="Microsoft JhengHei" w:hint="default"/>
          <w:sz w:val="21"/>
          <w:szCs w:val="21"/>
        </w:rPr>
      </w:r>
    </w:p>
    <w:p>
      <w:pPr>
        <w:spacing w:after="0" w:line="333" w:lineRule="exact"/>
        <w:jc w:val="left"/>
        <w:rPr>
          <w:rFonts w:ascii="Microsoft JhengHei" w:hAnsi="Microsoft JhengHei" w:cs="Microsoft JhengHei" w:eastAsia="Microsoft JhengHei" w:hint="default"/>
          <w:sz w:val="21"/>
          <w:szCs w:val="21"/>
        </w:rPr>
        <w:sectPr>
          <w:type w:val="continuous"/>
          <w:pgSz w:w="11910" w:h="16840"/>
          <w:pgMar w:top="1100" w:bottom="280" w:left="1680" w:right="1320"/>
        </w:sectPr>
      </w:pPr>
    </w:p>
    <w:p>
      <w:pPr>
        <w:spacing w:line="240" w:lineRule="auto" w:before="8"/>
        <w:rPr>
          <w:rFonts w:ascii="Microsoft JhengHei" w:hAnsi="Microsoft JhengHei" w:cs="Microsoft JhengHei" w:eastAsia="Microsoft JhengHei" w:hint="default"/>
          <w:b/>
          <w:bCs/>
          <w:sz w:val="18"/>
          <w:szCs w:val="18"/>
        </w:rPr>
      </w:pPr>
    </w:p>
    <w:p>
      <w:pPr>
        <w:spacing w:line="28" w:lineRule="exact"/>
        <w:ind w:left="7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96.6pt;height:1.45pt;mso-position-horizontal-relative:char;mso-position-vertical-relative:line" coordorigin="0,0" coordsize="7932,29">
            <v:group style="position:absolute;left:14;top:14;width:7904;height:2" coordorigin="14,14" coordsize="7904,2">
              <v:shape style="position:absolute;left:14;top:14;width:7904;height:2" coordorigin="14,14" coordsize="7904,0" path="m14,14l791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1"/>
        <w:rPr>
          <w:rFonts w:ascii="Microsoft JhengHei" w:hAnsi="Microsoft JhengHei" w:cs="Microsoft JhengHei" w:eastAsia="Microsoft JhengHei" w:hint="default"/>
          <w:b/>
          <w:bCs/>
          <w:sz w:val="11"/>
          <w:szCs w:val="11"/>
        </w:rPr>
      </w:pPr>
    </w:p>
    <w:p>
      <w:pPr>
        <w:tabs>
          <w:tab w:pos="6844" w:val="left" w:leader="none"/>
        </w:tabs>
        <w:spacing w:before="59"/>
        <w:ind w:left="3780" w:right="0" w:firstLine="0"/>
        <w:jc w:val="left"/>
        <w:rPr>
          <w:rFonts w:ascii="宋体" w:hAnsi="宋体" w:cs="宋体" w:eastAsia="宋体" w:hint="default"/>
          <w:sz w:val="13"/>
          <w:szCs w:val="13"/>
        </w:rPr>
      </w:pPr>
      <w:r>
        <w:rPr>
          <w:rFonts w:ascii="宋体" w:hAnsi="宋体" w:cs="宋体" w:eastAsia="宋体" w:hint="default"/>
          <w:w w:val="95"/>
          <w:sz w:val="13"/>
          <w:szCs w:val="13"/>
        </w:rPr>
        <w:t>期末余额</w:t>
        <w:tab/>
      </w:r>
      <w:r>
        <w:rPr>
          <w:rFonts w:ascii="宋体" w:hAnsi="宋体" w:cs="宋体" w:eastAsia="宋体" w:hint="default"/>
          <w:sz w:val="13"/>
          <w:szCs w:val="13"/>
        </w:rPr>
        <w:t>年初余额</w:t>
      </w:r>
    </w:p>
    <w:p>
      <w:pPr>
        <w:spacing w:line="240" w:lineRule="auto" w:before="6"/>
        <w:rPr>
          <w:rFonts w:ascii="宋体" w:hAnsi="宋体" w:cs="宋体" w:eastAsia="宋体" w:hint="default"/>
          <w:sz w:val="4"/>
          <w:szCs w:val="4"/>
        </w:rPr>
      </w:pPr>
    </w:p>
    <w:p>
      <w:pPr>
        <w:spacing w:line="28" w:lineRule="exact"/>
        <w:ind w:left="248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07.7pt;height:1.45pt;mso-position-horizontal-relative:char;mso-position-vertical-relative:line" coordorigin="0,0" coordsize="6154,29">
            <v:group style="position:absolute;left:14;top:14;width:6125;height:2" coordorigin="14,14" coordsize="6125,2">
              <v:shape style="position:absolute;left:14;top:14;width:6125;height:2" coordorigin="14,14" coordsize="6125,0" path="m14,14l6139,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14"/>
          <w:szCs w:val="14"/>
        </w:rPr>
      </w:pPr>
    </w:p>
    <w:p>
      <w:pPr>
        <w:tabs>
          <w:tab w:pos="3026" w:val="left" w:leader="none"/>
          <w:tab w:pos="4567" w:val="left" w:leader="none"/>
          <w:tab w:pos="6119" w:val="left" w:leader="none"/>
          <w:tab w:pos="7641" w:val="left" w:leader="none"/>
        </w:tabs>
        <w:spacing w:before="59"/>
        <w:ind w:left="1415" w:right="0" w:firstLine="0"/>
        <w:jc w:val="left"/>
        <w:rPr>
          <w:rFonts w:ascii="宋体" w:hAnsi="宋体" w:cs="宋体" w:eastAsia="宋体" w:hint="default"/>
          <w:sz w:val="13"/>
          <w:szCs w:val="13"/>
        </w:rPr>
      </w:pPr>
      <w:r>
        <w:rPr>
          <w:rFonts w:ascii="宋体" w:hAnsi="宋体" w:cs="宋体" w:eastAsia="宋体" w:hint="default"/>
          <w:sz w:val="13"/>
          <w:szCs w:val="13"/>
        </w:rPr>
        <w:t>种</w:t>
      </w:r>
      <w:r>
        <w:rPr>
          <w:rFonts w:ascii="宋体" w:hAnsi="宋体" w:cs="宋体" w:eastAsia="宋体" w:hint="default"/>
          <w:spacing w:val="63"/>
          <w:sz w:val="13"/>
          <w:szCs w:val="13"/>
        </w:rPr>
        <w:t> </w:t>
      </w:r>
      <w:r>
        <w:rPr>
          <w:rFonts w:ascii="宋体" w:hAnsi="宋体" w:cs="宋体" w:eastAsia="宋体" w:hint="default"/>
          <w:sz w:val="13"/>
          <w:szCs w:val="13"/>
        </w:rPr>
        <w:t>类</w:t>
        <w:tab/>
      </w:r>
      <w:r>
        <w:rPr>
          <w:rFonts w:ascii="宋体" w:hAnsi="宋体" w:cs="宋体" w:eastAsia="宋体" w:hint="default"/>
          <w:w w:val="95"/>
          <w:sz w:val="13"/>
          <w:szCs w:val="13"/>
        </w:rPr>
        <w:t>账面余额</w:t>
        <w:tab/>
        <w:t>坏账准备</w:t>
        <w:tab/>
        <w:t>账面余额</w:t>
        <w:tab/>
      </w:r>
      <w:r>
        <w:rPr>
          <w:rFonts w:ascii="宋体" w:hAnsi="宋体" w:cs="宋体" w:eastAsia="宋体" w:hint="default"/>
          <w:sz w:val="13"/>
          <w:szCs w:val="13"/>
        </w:rPr>
        <w:t>坏账准备</w:t>
      </w:r>
    </w:p>
    <w:p>
      <w:pPr>
        <w:spacing w:line="240" w:lineRule="auto" w:before="9"/>
        <w:rPr>
          <w:rFonts w:ascii="宋体" w:hAnsi="宋体" w:cs="宋体" w:eastAsia="宋体" w:hint="default"/>
          <w:sz w:val="4"/>
          <w:szCs w:val="4"/>
        </w:rPr>
      </w:pPr>
    </w:p>
    <w:p>
      <w:pPr>
        <w:spacing w:line="28" w:lineRule="exact"/>
        <w:ind w:left="248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07.7pt;height:1.45pt;mso-position-horizontal-relative:char;mso-position-vertical-relative:line" coordorigin="0,0" coordsize="6154,29">
            <v:group style="position:absolute;left:14;top:14;width:6125;height:2" coordorigin="14,14" coordsize="6125,2">
              <v:shape style="position:absolute;left:14;top:14;width:6125;height:2" coordorigin="14,14" coordsize="6125,0" path="m14,14l6139,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12"/>
          <w:szCs w:val="12"/>
        </w:rPr>
      </w:pPr>
    </w:p>
    <w:p>
      <w:pPr>
        <w:tabs>
          <w:tab w:pos="3367" w:val="left" w:leader="none"/>
          <w:tab w:pos="4341" w:val="left" w:leader="none"/>
          <w:tab w:pos="4919" w:val="left" w:leader="none"/>
          <w:tab w:pos="5906" w:val="left" w:leader="none"/>
          <w:tab w:pos="6542" w:val="left" w:leader="none"/>
          <w:tab w:pos="7403" w:val="left" w:leader="none"/>
          <w:tab w:pos="7943" w:val="left" w:leader="none"/>
        </w:tabs>
        <w:spacing w:before="95"/>
        <w:ind w:left="2762" w:right="0" w:firstLine="0"/>
        <w:jc w:val="left"/>
        <w:rPr>
          <w:rFonts w:ascii="宋体" w:hAnsi="宋体" w:cs="宋体" w:eastAsia="宋体" w:hint="default"/>
          <w:sz w:val="13"/>
          <w:szCs w:val="13"/>
        </w:rPr>
      </w:pPr>
      <w:r>
        <w:rPr>
          <w:rFonts w:ascii="宋体" w:hAnsi="宋体" w:cs="宋体" w:eastAsia="宋体" w:hint="default"/>
          <w:w w:val="95"/>
          <w:sz w:val="13"/>
          <w:szCs w:val="13"/>
        </w:rPr>
        <w:t>金额</w:t>
        <w:tab/>
        <w:t>比例（</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w:t>
        <w:tab/>
        <w:t>金额</w:t>
        <w:tab/>
      </w:r>
      <w:r>
        <w:rPr>
          <w:rFonts w:ascii="宋体" w:hAnsi="宋体" w:cs="宋体" w:eastAsia="宋体" w:hint="default"/>
          <w:sz w:val="13"/>
          <w:szCs w:val="13"/>
        </w:rPr>
        <w:t>比例（</w:t>
      </w:r>
      <w:r>
        <w:rPr>
          <w:rFonts w:ascii="Times New Roman" w:hAnsi="Times New Roman" w:cs="Times New Roman" w:eastAsia="Times New Roman" w:hint="default"/>
          <w:sz w:val="13"/>
          <w:szCs w:val="13"/>
        </w:rPr>
        <w:t>%</w:t>
      </w:r>
      <w:r>
        <w:rPr>
          <w:rFonts w:ascii="宋体" w:hAnsi="宋体" w:cs="宋体" w:eastAsia="宋体" w:hint="default"/>
          <w:sz w:val="13"/>
          <w:szCs w:val="13"/>
        </w:rPr>
        <w:t>）</w:t>
        <w:tab/>
      </w:r>
      <w:r>
        <w:rPr>
          <w:rFonts w:ascii="宋体" w:hAnsi="宋体" w:cs="宋体" w:eastAsia="宋体" w:hint="default"/>
          <w:w w:val="95"/>
          <w:sz w:val="13"/>
          <w:szCs w:val="13"/>
        </w:rPr>
        <w:t>金额</w:t>
        <w:tab/>
      </w:r>
      <w:r>
        <w:rPr>
          <w:rFonts w:ascii="宋体" w:hAnsi="宋体" w:cs="宋体" w:eastAsia="宋体" w:hint="default"/>
          <w:sz w:val="13"/>
          <w:szCs w:val="13"/>
        </w:rPr>
        <w:t>比例（</w:t>
      </w:r>
      <w:r>
        <w:rPr>
          <w:rFonts w:ascii="Times New Roman" w:hAnsi="Times New Roman" w:cs="Times New Roman" w:eastAsia="Times New Roman" w:hint="default"/>
          <w:sz w:val="13"/>
          <w:szCs w:val="13"/>
        </w:rPr>
        <w:t>%</w:t>
      </w:r>
      <w:r>
        <w:rPr>
          <w:rFonts w:ascii="宋体" w:hAnsi="宋体" w:cs="宋体" w:eastAsia="宋体" w:hint="default"/>
          <w:sz w:val="13"/>
          <w:szCs w:val="13"/>
        </w:rPr>
        <w:t>）</w:t>
        <w:tab/>
      </w:r>
      <w:r>
        <w:rPr>
          <w:rFonts w:ascii="宋体" w:hAnsi="宋体" w:cs="宋体" w:eastAsia="宋体" w:hint="default"/>
          <w:w w:val="95"/>
          <w:sz w:val="13"/>
          <w:szCs w:val="13"/>
        </w:rPr>
        <w:t>金额</w:t>
        <w:tab/>
      </w:r>
      <w:r>
        <w:rPr>
          <w:rFonts w:ascii="宋体" w:hAnsi="宋体" w:cs="宋体" w:eastAsia="宋体" w:hint="default"/>
          <w:sz w:val="13"/>
          <w:szCs w:val="13"/>
        </w:rPr>
        <w:t>比例（</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p>
      <w:pPr>
        <w:spacing w:line="240" w:lineRule="auto" w:before="9"/>
        <w:rPr>
          <w:rFonts w:ascii="宋体" w:hAnsi="宋体" w:cs="宋体" w:eastAsia="宋体" w:hint="default"/>
          <w:sz w:val="3"/>
          <w:szCs w:val="3"/>
        </w:rPr>
      </w:pPr>
    </w:p>
    <w:p>
      <w:pPr>
        <w:spacing w:line="28" w:lineRule="exact"/>
        <w:ind w:left="70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6.6pt;height:1.45pt;mso-position-horizontal-relative:char;mso-position-vertical-relative:line" coordorigin="0,0" coordsize="7932,29">
            <v:group style="position:absolute;left:14;top:14;width:7904;height:2" coordorigin="14,14" coordsize="7904,2">
              <v:shape style="position:absolute;left:14;top:14;width:7904;height:2" coordorigin="14,14" coordsize="7904,0" path="m14,14l791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14"/>
          <w:szCs w:val="14"/>
        </w:rPr>
      </w:pPr>
    </w:p>
    <w:p>
      <w:pPr>
        <w:spacing w:line="566" w:lineRule="auto" w:before="59"/>
        <w:ind w:left="772" w:right="6498" w:firstLine="0"/>
        <w:jc w:val="left"/>
        <w:rPr>
          <w:rFonts w:ascii="宋体" w:hAnsi="宋体" w:cs="宋体" w:eastAsia="宋体" w:hint="default"/>
          <w:sz w:val="13"/>
          <w:szCs w:val="13"/>
        </w:rPr>
      </w:pPr>
      <w:r>
        <w:rPr/>
        <w:pict>
          <v:group style="position:absolute;margin-left:120pt;margin-top:35.141777pt;width:395.2pt;height:.1pt;mso-position-horizontal-relative:page;mso-position-vertical-relative:paragraph;z-index:-1215448" coordorigin="2400,703" coordsize="7904,2">
            <v:shape style="position:absolute;left:2400;top:703;width:7904;height:2" coordorigin="2400,703" coordsize="7904,0" path="m2400,703l10303,703e" filled="false" stroked="true" strokeweight="1.44pt" strokecolor="#000000">
              <v:path arrowok="t"/>
            </v:shape>
            <w10:wrap type="none"/>
          </v:group>
        </w:pict>
      </w:r>
      <w:r>
        <w:rPr>
          <w:rFonts w:ascii="宋体" w:hAnsi="宋体" w:cs="宋体" w:eastAsia="宋体" w:hint="default"/>
          <w:spacing w:val="8"/>
          <w:sz w:val="13"/>
          <w:szCs w:val="13"/>
        </w:rPr>
        <w:t>单项金额重大并单项计提坏</w:t>
      </w:r>
      <w:r>
        <w:rPr>
          <w:rFonts w:ascii="宋体" w:hAnsi="宋体" w:cs="宋体" w:eastAsia="宋体" w:hint="default"/>
          <w:w w:val="99"/>
          <w:sz w:val="13"/>
          <w:szCs w:val="13"/>
        </w:rPr>
        <w:t> </w:t>
      </w:r>
      <w:r>
        <w:rPr>
          <w:rFonts w:ascii="宋体" w:hAnsi="宋体" w:cs="宋体" w:eastAsia="宋体" w:hint="default"/>
          <w:sz w:val="13"/>
          <w:szCs w:val="13"/>
        </w:rPr>
        <w:t>账准备的其他应收款</w:t>
      </w:r>
    </w:p>
    <w:p>
      <w:pPr>
        <w:spacing w:line="240" w:lineRule="auto" w:before="5"/>
        <w:rPr>
          <w:rFonts w:ascii="宋体" w:hAnsi="宋体" w:cs="宋体" w:eastAsia="宋体" w:hint="default"/>
          <w:sz w:val="12"/>
          <w:szCs w:val="12"/>
        </w:rPr>
      </w:pPr>
    </w:p>
    <w:p>
      <w:pPr>
        <w:spacing w:line="566" w:lineRule="auto" w:before="0"/>
        <w:ind w:left="772" w:right="6498" w:firstLine="0"/>
        <w:jc w:val="left"/>
        <w:rPr>
          <w:rFonts w:ascii="宋体" w:hAnsi="宋体" w:cs="宋体" w:eastAsia="宋体" w:hint="default"/>
          <w:sz w:val="13"/>
          <w:szCs w:val="13"/>
        </w:rPr>
      </w:pPr>
      <w:r>
        <w:rPr/>
        <w:pict>
          <v:group style="position:absolute;margin-left:120pt;margin-top:32.311798pt;width:395.2pt;height:.1pt;mso-position-horizontal-relative:page;mso-position-vertical-relative:paragraph;z-index:-1215424" coordorigin="2400,646" coordsize="7904,2">
            <v:shape style="position:absolute;left:2400;top:646;width:7904;height:2" coordorigin="2400,646" coordsize="7904,0" path="m2400,646l10303,646e" filled="false" stroked="true" strokeweight="1.44pt" strokecolor="#000000">
              <v:path arrowok="t"/>
            </v:shape>
            <w10:wrap type="none"/>
          </v:group>
        </w:pict>
      </w:r>
      <w:r>
        <w:rPr>
          <w:rFonts w:ascii="宋体" w:hAnsi="宋体" w:cs="宋体" w:eastAsia="宋体" w:hint="default"/>
          <w:spacing w:val="8"/>
          <w:sz w:val="13"/>
          <w:szCs w:val="13"/>
        </w:rPr>
        <w:t>按组合计提坏账准备的其他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76" w:top="1100" w:bottom="1160" w:left="1680" w:right="1280"/>
        </w:sectPr>
      </w:pPr>
    </w:p>
    <w:p>
      <w:pPr>
        <w:spacing w:before="83"/>
        <w:ind w:left="0" w:right="0" w:firstLine="0"/>
        <w:jc w:val="right"/>
        <w:rPr>
          <w:rFonts w:ascii="Times New Roman" w:hAnsi="Times New Roman" w:cs="Times New Roman" w:eastAsia="Times New Roman" w:hint="default"/>
          <w:sz w:val="13"/>
          <w:szCs w:val="13"/>
        </w:rPr>
      </w:pPr>
      <w:r>
        <w:rPr>
          <w:rFonts w:ascii="Times New Roman"/>
          <w:sz w:val="13"/>
        </w:rPr>
        <w:t>3,857,866.0</w:t>
      </w:r>
    </w:p>
    <w:p>
      <w:pPr>
        <w:spacing w:before="12"/>
        <w:ind w:left="772" w:right="0" w:firstLine="0"/>
        <w:jc w:val="left"/>
        <w:rPr>
          <w:rFonts w:ascii="宋体" w:hAnsi="宋体" w:cs="宋体" w:eastAsia="宋体" w:hint="default"/>
          <w:sz w:val="13"/>
          <w:szCs w:val="13"/>
        </w:rPr>
      </w:pPr>
      <w:r>
        <w:rPr>
          <w:rFonts w:ascii="宋体" w:hAnsi="宋体" w:cs="宋体" w:eastAsia="宋体" w:hint="default"/>
          <w:sz w:val="13"/>
          <w:szCs w:val="13"/>
        </w:rPr>
        <w:t>组合</w:t>
      </w:r>
    </w:p>
    <w:p>
      <w:pPr>
        <w:spacing w:before="69"/>
        <w:ind w:left="0" w:right="0" w:firstLine="0"/>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p>
      <w:pPr>
        <w:spacing w:line="240" w:lineRule="auto" w:before="0"/>
        <w:rPr>
          <w:rFonts w:ascii="Times New Roman" w:hAnsi="Times New Roman" w:cs="Times New Roman" w:eastAsia="Times New Roman" w:hint="default"/>
          <w:sz w:val="12"/>
          <w:szCs w:val="12"/>
        </w:rPr>
      </w:pPr>
      <w:r>
        <w:rPr/>
        <w:br w:type="column"/>
      </w:r>
      <w:r>
        <w:rPr>
          <w:rFonts w:ascii="Times New Roman"/>
          <w:sz w:val="12"/>
        </w:rPr>
      </w:r>
    </w:p>
    <w:p>
      <w:pPr>
        <w:spacing w:line="240" w:lineRule="auto" w:before="9"/>
        <w:rPr>
          <w:rFonts w:ascii="Times New Roman" w:hAnsi="Times New Roman" w:cs="Times New Roman" w:eastAsia="Times New Roman" w:hint="default"/>
          <w:sz w:val="12"/>
          <w:szCs w:val="12"/>
        </w:rPr>
      </w:pPr>
    </w:p>
    <w:p>
      <w:pPr>
        <w:tabs>
          <w:tab w:pos="955" w:val="left" w:leader="none"/>
          <w:tab w:pos="2026" w:val="left" w:leader="none"/>
          <w:tab w:pos="2479" w:val="left" w:leader="none"/>
          <w:tab w:pos="3490" w:val="left" w:leader="none"/>
          <w:tab w:pos="5071" w:val="left" w:leader="none"/>
        </w:tabs>
        <w:spacing w:before="0"/>
        <w:ind w:left="389" w:right="0" w:firstLine="0"/>
        <w:jc w:val="left"/>
        <w:rPr>
          <w:rFonts w:ascii="Times New Roman" w:hAnsi="Times New Roman" w:cs="Times New Roman" w:eastAsia="Times New Roman" w:hint="default"/>
          <w:sz w:val="13"/>
          <w:szCs w:val="13"/>
        </w:rPr>
      </w:pPr>
      <w:r>
        <w:rPr>
          <w:rFonts w:ascii="Times New Roman"/>
          <w:w w:val="95"/>
          <w:sz w:val="13"/>
        </w:rPr>
        <w:t>100.00</w:t>
        <w:tab/>
      </w:r>
      <w:r>
        <w:rPr>
          <w:rFonts w:ascii="Times New Roman"/>
          <w:sz w:val="13"/>
        </w:rPr>
        <w:t>230,895.65</w:t>
        <w:tab/>
        <w:t>5.99</w:t>
        <w:tab/>
        <w:t>3,069,019.65</w:t>
        <w:tab/>
        <w:t>100.00  </w:t>
      </w:r>
      <w:r>
        <w:rPr>
          <w:rFonts w:ascii="Times New Roman"/>
          <w:spacing w:val="31"/>
          <w:sz w:val="13"/>
        </w:rPr>
        <w:t> </w:t>
      </w:r>
      <w:r>
        <w:rPr>
          <w:rFonts w:ascii="Times New Roman"/>
          <w:sz w:val="13"/>
        </w:rPr>
        <w:t>231,480.37</w:t>
        <w:tab/>
        <w:t>7.54</w:t>
      </w:r>
    </w:p>
    <w:p>
      <w:pPr>
        <w:spacing w:after="0"/>
        <w:jc w:val="left"/>
        <w:rPr>
          <w:rFonts w:ascii="Times New Roman" w:hAnsi="Times New Roman" w:cs="Times New Roman" w:eastAsia="Times New Roman" w:hint="default"/>
          <w:sz w:val="13"/>
          <w:szCs w:val="13"/>
        </w:rPr>
        <w:sectPr>
          <w:type w:val="continuous"/>
          <w:pgSz w:w="11910" w:h="16840"/>
          <w:pgMar w:top="1100" w:bottom="280" w:left="1680" w:right="1280"/>
          <w:cols w:num="2" w:equalWidth="0">
            <w:col w:w="3236" w:space="40"/>
            <w:col w:w="5674"/>
          </w:cols>
        </w:sectPr>
      </w:pPr>
    </w:p>
    <w:p>
      <w:pPr>
        <w:spacing w:line="240" w:lineRule="auto" w:before="7"/>
        <w:rPr>
          <w:rFonts w:ascii="Times New Roman" w:hAnsi="Times New Roman" w:cs="Times New Roman" w:eastAsia="Times New Roman" w:hint="default"/>
          <w:sz w:val="3"/>
          <w:szCs w:val="3"/>
        </w:rPr>
      </w:pPr>
    </w:p>
    <w:p>
      <w:pPr>
        <w:spacing w:line="28" w:lineRule="exact"/>
        <w:ind w:left="7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6.6pt;height:1.45pt;mso-position-horizontal-relative:char;mso-position-vertical-relative:line" coordorigin="0,0" coordsize="7932,29">
            <v:group style="position:absolute;left:14;top:14;width:7904;height:2" coordorigin="14,14" coordsize="7904,2">
              <v:shape style="position:absolute;left:14;top:14;width:7904;height:2" coordorigin="14,14" coordsize="7904,0" path="m14,14l791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1"/>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type w:val="continuous"/>
          <w:pgSz w:w="11910" w:h="16840"/>
          <w:pgMar w:top="1100" w:bottom="280" w:left="1680" w:right="1280"/>
        </w:sectPr>
      </w:pPr>
    </w:p>
    <w:p>
      <w:pPr>
        <w:spacing w:line="240" w:lineRule="auto" w:before="0"/>
        <w:rPr>
          <w:rFonts w:ascii="Times New Roman" w:hAnsi="Times New Roman" w:cs="Times New Roman" w:eastAsia="Times New Roman" w:hint="default"/>
          <w:sz w:val="12"/>
          <w:szCs w:val="12"/>
        </w:rPr>
      </w:pPr>
    </w:p>
    <w:p>
      <w:pPr>
        <w:spacing w:before="106"/>
        <w:ind w:left="772" w:right="0" w:firstLine="0"/>
        <w:jc w:val="left"/>
        <w:rPr>
          <w:rFonts w:ascii="宋体" w:hAnsi="宋体" w:cs="宋体" w:eastAsia="宋体" w:hint="default"/>
          <w:sz w:val="13"/>
          <w:szCs w:val="13"/>
        </w:rPr>
      </w:pPr>
      <w:r>
        <w:rPr>
          <w:rFonts w:ascii="宋体" w:hAnsi="宋体" w:cs="宋体" w:eastAsia="宋体" w:hint="default"/>
          <w:w w:val="95"/>
          <w:sz w:val="13"/>
          <w:szCs w:val="13"/>
        </w:rPr>
        <w:t>组合小计</w:t>
      </w:r>
      <w:r>
        <w:rPr>
          <w:rFonts w:ascii="宋体" w:hAnsi="宋体" w:cs="宋体" w:eastAsia="宋体" w:hint="default"/>
          <w:sz w:val="13"/>
          <w:szCs w:val="13"/>
        </w:rPr>
      </w:r>
    </w:p>
    <w:p>
      <w:pPr>
        <w:spacing w:before="83"/>
        <w:ind w:left="0" w:right="0" w:firstLine="0"/>
        <w:jc w:val="right"/>
        <w:rPr>
          <w:rFonts w:ascii="Times New Roman" w:hAnsi="Times New Roman" w:cs="Times New Roman" w:eastAsia="Times New Roman" w:hint="default"/>
          <w:sz w:val="13"/>
          <w:szCs w:val="13"/>
        </w:rPr>
      </w:pPr>
      <w:r>
        <w:rPr/>
        <w:br w:type="column"/>
      </w:r>
      <w:r>
        <w:rPr>
          <w:rFonts w:ascii="Times New Roman"/>
          <w:sz w:val="13"/>
        </w:rPr>
        <w:t>3,857,866.0</w:t>
      </w:r>
    </w:p>
    <w:p>
      <w:pPr>
        <w:spacing w:line="240" w:lineRule="auto" w:before="0"/>
        <w:rPr>
          <w:rFonts w:ascii="Times New Roman" w:hAnsi="Times New Roman" w:cs="Times New Roman" w:eastAsia="Times New Roman" w:hint="default"/>
          <w:sz w:val="12"/>
          <w:szCs w:val="12"/>
        </w:rPr>
      </w:pPr>
    </w:p>
    <w:p>
      <w:pPr>
        <w:spacing w:line="240" w:lineRule="auto" w:before="10"/>
        <w:rPr>
          <w:rFonts w:ascii="Times New Roman" w:hAnsi="Times New Roman" w:cs="Times New Roman" w:eastAsia="Times New Roman" w:hint="default"/>
          <w:sz w:val="9"/>
          <w:szCs w:val="9"/>
        </w:rPr>
      </w:pPr>
    </w:p>
    <w:p>
      <w:pPr>
        <w:spacing w:before="0"/>
        <w:ind w:left="0" w:right="0" w:firstLine="0"/>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p>
      <w:pPr>
        <w:spacing w:line="240" w:lineRule="auto" w:before="0"/>
        <w:rPr>
          <w:rFonts w:ascii="Times New Roman" w:hAnsi="Times New Roman" w:cs="Times New Roman" w:eastAsia="Times New Roman" w:hint="default"/>
          <w:sz w:val="12"/>
          <w:szCs w:val="12"/>
        </w:rPr>
      </w:pPr>
      <w:r>
        <w:rPr/>
        <w:br w:type="column"/>
      </w:r>
      <w:r>
        <w:rPr>
          <w:rFonts w:ascii="Times New Roman"/>
          <w:sz w:val="12"/>
        </w:rPr>
      </w:r>
    </w:p>
    <w:p>
      <w:pPr>
        <w:spacing w:line="240" w:lineRule="auto" w:before="9"/>
        <w:rPr>
          <w:rFonts w:ascii="Times New Roman" w:hAnsi="Times New Roman" w:cs="Times New Roman" w:eastAsia="Times New Roman" w:hint="default"/>
          <w:sz w:val="12"/>
          <w:szCs w:val="12"/>
        </w:rPr>
      </w:pPr>
    </w:p>
    <w:p>
      <w:pPr>
        <w:tabs>
          <w:tab w:pos="955" w:val="left" w:leader="none"/>
          <w:tab w:pos="2026" w:val="left" w:leader="none"/>
          <w:tab w:pos="2479" w:val="left" w:leader="none"/>
          <w:tab w:pos="3490" w:val="left" w:leader="none"/>
          <w:tab w:pos="5071" w:val="left" w:leader="none"/>
        </w:tabs>
        <w:spacing w:before="0"/>
        <w:ind w:left="389" w:right="0" w:firstLine="0"/>
        <w:jc w:val="left"/>
        <w:rPr>
          <w:rFonts w:ascii="Times New Roman" w:hAnsi="Times New Roman" w:cs="Times New Roman" w:eastAsia="Times New Roman" w:hint="default"/>
          <w:sz w:val="13"/>
          <w:szCs w:val="13"/>
        </w:rPr>
      </w:pPr>
      <w:r>
        <w:rPr>
          <w:rFonts w:ascii="Times New Roman"/>
          <w:w w:val="95"/>
          <w:sz w:val="13"/>
        </w:rPr>
        <w:t>100.00</w:t>
        <w:tab/>
      </w:r>
      <w:r>
        <w:rPr>
          <w:rFonts w:ascii="Times New Roman"/>
          <w:sz w:val="13"/>
        </w:rPr>
        <w:t>230,895.65</w:t>
        <w:tab/>
        <w:t>5.99</w:t>
        <w:tab/>
        <w:t>3,069,019.65</w:t>
        <w:tab/>
        <w:t>100.00  </w:t>
      </w:r>
      <w:r>
        <w:rPr>
          <w:rFonts w:ascii="Times New Roman"/>
          <w:spacing w:val="31"/>
          <w:sz w:val="13"/>
        </w:rPr>
        <w:t> </w:t>
      </w:r>
      <w:r>
        <w:rPr>
          <w:rFonts w:ascii="Times New Roman"/>
          <w:sz w:val="13"/>
        </w:rPr>
        <w:t>231,480.37</w:t>
        <w:tab/>
        <w:t>7.54</w:t>
      </w:r>
    </w:p>
    <w:p>
      <w:pPr>
        <w:spacing w:after="0"/>
        <w:jc w:val="left"/>
        <w:rPr>
          <w:rFonts w:ascii="Times New Roman" w:hAnsi="Times New Roman" w:cs="Times New Roman" w:eastAsia="Times New Roman" w:hint="default"/>
          <w:sz w:val="13"/>
          <w:szCs w:val="13"/>
        </w:rPr>
        <w:sectPr>
          <w:type w:val="continuous"/>
          <w:pgSz w:w="11910" w:h="16840"/>
          <w:pgMar w:top="1100" w:bottom="280" w:left="1680" w:right="1280"/>
          <w:cols w:num="3" w:equalWidth="0">
            <w:col w:w="1292" w:space="551"/>
            <w:col w:w="1393" w:space="40"/>
            <w:col w:w="5674"/>
          </w:cols>
        </w:sectPr>
      </w:pPr>
    </w:p>
    <w:p>
      <w:pPr>
        <w:spacing w:line="240" w:lineRule="auto" w:before="7"/>
        <w:rPr>
          <w:rFonts w:ascii="Times New Roman" w:hAnsi="Times New Roman" w:cs="Times New Roman" w:eastAsia="Times New Roman" w:hint="default"/>
          <w:sz w:val="3"/>
          <w:szCs w:val="3"/>
        </w:rPr>
      </w:pPr>
    </w:p>
    <w:p>
      <w:pPr>
        <w:spacing w:line="28" w:lineRule="exact"/>
        <w:ind w:left="7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6.6pt;height:1.45pt;mso-position-horizontal-relative:char;mso-position-vertical-relative:line" coordorigin="0,0" coordsize="7932,29">
            <v:group style="position:absolute;left:14;top:14;width:7904;height:2" coordorigin="14,14" coordsize="7904,2">
              <v:shape style="position:absolute;left:14;top:14;width:7904;height:2" coordorigin="14,14" coordsize="7904,0" path="m14,14l791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9"/>
        <w:rPr>
          <w:rFonts w:ascii="Times New Roman" w:hAnsi="Times New Roman" w:cs="Times New Roman" w:eastAsia="Times New Roman" w:hint="default"/>
          <w:sz w:val="16"/>
          <w:szCs w:val="16"/>
        </w:rPr>
      </w:pPr>
    </w:p>
    <w:p>
      <w:pPr>
        <w:spacing w:line="561" w:lineRule="auto" w:before="59"/>
        <w:ind w:left="772" w:right="6498" w:firstLine="0"/>
        <w:jc w:val="left"/>
        <w:rPr>
          <w:rFonts w:ascii="宋体" w:hAnsi="宋体" w:cs="宋体" w:eastAsia="宋体" w:hint="default"/>
          <w:sz w:val="13"/>
          <w:szCs w:val="13"/>
        </w:rPr>
      </w:pPr>
      <w:r>
        <w:rPr/>
        <w:pict>
          <v:group style="position:absolute;margin-left:120pt;margin-top:35.141796pt;width:395.2pt;height:.1pt;mso-position-horizontal-relative:page;mso-position-vertical-relative:paragraph;z-index:-1215400" coordorigin="2400,703" coordsize="7904,2">
            <v:shape style="position:absolute;left:2400;top:703;width:7904;height:2" coordorigin="2400,703" coordsize="7904,0" path="m2400,703l10303,703e" filled="false" stroked="true" strokeweight="1.44pt" strokecolor="#000000">
              <v:path arrowok="t"/>
            </v:shape>
            <w10:wrap type="none"/>
          </v:group>
        </w:pict>
      </w:r>
      <w:r>
        <w:rPr>
          <w:rFonts w:ascii="宋体" w:hAnsi="宋体" w:cs="宋体" w:eastAsia="宋体" w:hint="default"/>
          <w:spacing w:val="8"/>
          <w:sz w:val="13"/>
          <w:szCs w:val="13"/>
        </w:rPr>
        <w:t>单项金额虽不重大但单项计</w:t>
      </w:r>
      <w:r>
        <w:rPr>
          <w:rFonts w:ascii="宋体" w:hAnsi="宋体" w:cs="宋体" w:eastAsia="宋体" w:hint="default"/>
          <w:w w:val="99"/>
          <w:sz w:val="13"/>
          <w:szCs w:val="13"/>
        </w:rPr>
        <w:t> </w:t>
      </w:r>
      <w:r>
        <w:rPr>
          <w:rFonts w:ascii="宋体" w:hAnsi="宋体" w:cs="宋体" w:eastAsia="宋体" w:hint="default"/>
          <w:sz w:val="13"/>
          <w:szCs w:val="13"/>
        </w:rPr>
        <w:t>提坏账准备的其他应收款</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100" w:bottom="280" w:left="1680" w:right="1280"/>
        </w:sectPr>
      </w:pPr>
    </w:p>
    <w:p>
      <w:pPr>
        <w:spacing w:before="83"/>
        <w:ind w:left="0" w:right="0" w:firstLine="0"/>
        <w:jc w:val="right"/>
        <w:rPr>
          <w:rFonts w:ascii="Times New Roman" w:hAnsi="Times New Roman" w:cs="Times New Roman" w:eastAsia="Times New Roman" w:hint="default"/>
          <w:sz w:val="13"/>
          <w:szCs w:val="13"/>
        </w:rPr>
      </w:pPr>
      <w:r>
        <w:rPr>
          <w:rFonts w:ascii="Times New Roman"/>
          <w:sz w:val="13"/>
        </w:rPr>
        <w:t>3,857,866.0</w:t>
      </w:r>
    </w:p>
    <w:p>
      <w:pPr>
        <w:spacing w:before="9"/>
        <w:ind w:left="1461" w:right="1473" w:firstLine="0"/>
        <w:jc w:val="center"/>
        <w:rPr>
          <w:rFonts w:ascii="宋体" w:hAnsi="宋体" w:cs="宋体" w:eastAsia="宋体" w:hint="default"/>
          <w:sz w:val="13"/>
          <w:szCs w:val="13"/>
        </w:rPr>
      </w:pPr>
      <w:r>
        <w:rPr>
          <w:rFonts w:ascii="宋体" w:hAnsi="宋体" w:cs="宋体" w:eastAsia="宋体" w:hint="default"/>
          <w:sz w:val="13"/>
          <w:szCs w:val="13"/>
        </w:rPr>
        <w:t>合计</w:t>
      </w:r>
    </w:p>
    <w:p>
      <w:pPr>
        <w:spacing w:before="69"/>
        <w:ind w:left="0" w:right="0" w:firstLine="0"/>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p>
      <w:pPr>
        <w:spacing w:line="240" w:lineRule="auto" w:before="0"/>
        <w:rPr>
          <w:rFonts w:ascii="Times New Roman" w:hAnsi="Times New Roman" w:cs="Times New Roman" w:eastAsia="Times New Roman" w:hint="default"/>
          <w:sz w:val="12"/>
          <w:szCs w:val="12"/>
        </w:rPr>
      </w:pPr>
      <w:r>
        <w:rPr/>
        <w:br w:type="column"/>
      </w:r>
      <w:r>
        <w:rPr>
          <w:rFonts w:ascii="Times New Roman"/>
          <w:sz w:val="12"/>
        </w:rPr>
      </w:r>
    </w:p>
    <w:p>
      <w:pPr>
        <w:spacing w:line="240" w:lineRule="auto" w:before="6"/>
        <w:rPr>
          <w:rFonts w:ascii="Times New Roman" w:hAnsi="Times New Roman" w:cs="Times New Roman" w:eastAsia="Times New Roman" w:hint="default"/>
          <w:sz w:val="12"/>
          <w:szCs w:val="12"/>
        </w:rPr>
      </w:pPr>
    </w:p>
    <w:p>
      <w:pPr>
        <w:tabs>
          <w:tab w:pos="955" w:val="left" w:leader="none"/>
          <w:tab w:pos="2026" w:val="left" w:leader="none"/>
          <w:tab w:pos="2479" w:val="left" w:leader="none"/>
          <w:tab w:pos="3490" w:val="left" w:leader="none"/>
          <w:tab w:pos="5071" w:val="left" w:leader="none"/>
        </w:tabs>
        <w:spacing w:before="0"/>
        <w:ind w:left="389" w:right="0" w:firstLine="0"/>
        <w:jc w:val="left"/>
        <w:rPr>
          <w:rFonts w:ascii="Times New Roman" w:hAnsi="Times New Roman" w:cs="Times New Roman" w:eastAsia="Times New Roman" w:hint="default"/>
          <w:sz w:val="13"/>
          <w:szCs w:val="13"/>
        </w:rPr>
      </w:pPr>
      <w:r>
        <w:rPr>
          <w:rFonts w:ascii="Times New Roman"/>
          <w:w w:val="95"/>
          <w:sz w:val="13"/>
        </w:rPr>
        <w:t>100.00</w:t>
        <w:tab/>
      </w:r>
      <w:r>
        <w:rPr>
          <w:rFonts w:ascii="Times New Roman"/>
          <w:sz w:val="13"/>
        </w:rPr>
        <w:t>230,895.65</w:t>
        <w:tab/>
        <w:t>5.99</w:t>
        <w:tab/>
        <w:t>3,069,019.65</w:t>
        <w:tab/>
        <w:t>100.00  </w:t>
      </w:r>
      <w:r>
        <w:rPr>
          <w:rFonts w:ascii="Times New Roman"/>
          <w:spacing w:val="31"/>
          <w:sz w:val="13"/>
        </w:rPr>
        <w:t> </w:t>
      </w:r>
      <w:r>
        <w:rPr>
          <w:rFonts w:ascii="Times New Roman"/>
          <w:sz w:val="13"/>
        </w:rPr>
        <w:t>231,480.37</w:t>
        <w:tab/>
        <w:t>7.54</w:t>
      </w:r>
    </w:p>
    <w:p>
      <w:pPr>
        <w:spacing w:after="0"/>
        <w:jc w:val="left"/>
        <w:rPr>
          <w:rFonts w:ascii="Times New Roman" w:hAnsi="Times New Roman" w:cs="Times New Roman" w:eastAsia="Times New Roman" w:hint="default"/>
          <w:sz w:val="13"/>
          <w:szCs w:val="13"/>
        </w:rPr>
        <w:sectPr>
          <w:type w:val="continuous"/>
          <w:pgSz w:w="11910" w:h="16840"/>
          <w:pgMar w:top="1100" w:bottom="280" w:left="1680" w:right="1280"/>
          <w:cols w:num="2" w:equalWidth="0">
            <w:col w:w="3236" w:space="40"/>
            <w:col w:w="5674"/>
          </w:cols>
        </w:sectPr>
      </w:pPr>
    </w:p>
    <w:p>
      <w:pPr>
        <w:spacing w:line="240" w:lineRule="auto" w:before="7"/>
        <w:rPr>
          <w:rFonts w:ascii="Times New Roman" w:hAnsi="Times New Roman" w:cs="Times New Roman" w:eastAsia="Times New Roman" w:hint="default"/>
          <w:sz w:val="3"/>
          <w:szCs w:val="3"/>
        </w:rPr>
      </w:pPr>
    </w:p>
    <w:p>
      <w:pPr>
        <w:spacing w:line="28" w:lineRule="exact"/>
        <w:ind w:left="7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6.6pt;height:1.45pt;mso-position-horizontal-relative:char;mso-position-vertical-relative:line" coordorigin="0,0" coordsize="7932,29">
            <v:group style="position:absolute;left:14;top:14;width:7904;height:2" coordorigin="14,14" coordsize="7904,2">
              <v:shape style="position:absolute;left:14;top:14;width:7904;height:2" coordorigin="14,14" coordsize="7904,0" path="m14,14l791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spacing w:before="0"/>
        <w:ind w:left="1245"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组合中，采用账龄分析法计提坏账准备的其他应收款：</w:t>
      </w:r>
    </w:p>
    <w:p>
      <w:pPr>
        <w:spacing w:line="240" w:lineRule="auto" w:before="6"/>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6"/>
        <w:rPr>
          <w:rFonts w:ascii="宋体" w:hAnsi="宋体" w:cs="宋体" w:eastAsia="宋体" w:hint="default"/>
          <w:sz w:val="13"/>
          <w:szCs w:val="13"/>
        </w:rPr>
      </w:pPr>
    </w:p>
    <w:p>
      <w:pPr>
        <w:tabs>
          <w:tab w:pos="6717" w:val="left" w:leader="none"/>
        </w:tabs>
        <w:spacing w:before="44"/>
        <w:ind w:left="3208" w:right="0"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3"/>
        <w:rPr>
          <w:rFonts w:ascii="宋体" w:hAnsi="宋体" w:cs="宋体" w:eastAsia="宋体" w:hint="default"/>
          <w:sz w:val="5"/>
          <w:szCs w:val="5"/>
        </w:rPr>
      </w:pPr>
    </w:p>
    <w:p>
      <w:pPr>
        <w:spacing w:line="28" w:lineRule="exact"/>
        <w:ind w:left="1780" w:right="0" w:firstLine="0"/>
        <w:rPr>
          <w:rFonts w:ascii="宋体" w:hAnsi="宋体" w:cs="宋体" w:eastAsia="宋体" w:hint="default"/>
          <w:sz w:val="2"/>
          <w:szCs w:val="2"/>
        </w:rPr>
      </w:pPr>
      <w:r>
        <w:rPr>
          <w:rFonts w:ascii="宋体" w:hAnsi="宋体" w:cs="宋体" w:eastAsia="宋体" w:hint="default"/>
          <w:position w:val="0"/>
          <w:sz w:val="2"/>
          <w:szCs w:val="2"/>
        </w:rPr>
        <w:pict>
          <v:group style="width:352.35pt;height:1.45pt;mso-position-horizontal-relative:char;mso-position-vertical-relative:line" coordorigin="0,0" coordsize="7047,29">
            <v:group style="position:absolute;left:14;top:14;width:7018;height:2" coordorigin="14,14" coordsize="7018,2">
              <v:shape style="position:absolute;left:14;top:14;width:7018;height:2" coordorigin="14,14" coordsize="7018,0" path="m14,14l7032,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280" w:left="1680" w:right="1280"/>
        </w:sectPr>
      </w:pPr>
    </w:p>
    <w:p>
      <w:pPr>
        <w:tabs>
          <w:tab w:pos="2649" w:val="left" w:leader="none"/>
        </w:tabs>
        <w:spacing w:before="44"/>
        <w:ind w:left="1082" w:right="-20" w:firstLine="0"/>
        <w:jc w:val="left"/>
        <w:rPr>
          <w:rFonts w:ascii="宋体" w:hAnsi="宋体" w:cs="宋体" w:eastAsia="宋体" w:hint="default"/>
          <w:sz w:val="18"/>
          <w:szCs w:val="18"/>
        </w:rPr>
      </w:pPr>
      <w:r>
        <w:rPr>
          <w:rFonts w:ascii="宋体" w:hAnsi="宋体" w:cs="宋体" w:eastAsia="宋体" w:hint="default"/>
          <w:sz w:val="18"/>
          <w:szCs w:val="18"/>
        </w:rPr>
        <w:t>账龄</w:t>
        <w:tab/>
        <w:t>账面余额</w:t>
      </w:r>
    </w:p>
    <w:p>
      <w:pPr>
        <w:spacing w:line="240" w:lineRule="auto" w:before="6"/>
        <w:rPr>
          <w:rFonts w:ascii="宋体" w:hAnsi="宋体" w:cs="宋体" w:eastAsia="宋体" w:hint="default"/>
          <w:sz w:val="24"/>
          <w:szCs w:val="24"/>
        </w:rPr>
      </w:pPr>
      <w:r>
        <w:rPr/>
        <w:br w:type="column"/>
      </w:r>
      <w:r>
        <w:rPr>
          <w:rFonts w:ascii="宋体"/>
          <w:sz w:val="24"/>
        </w:rPr>
      </w:r>
    </w:p>
    <w:p>
      <w:pPr>
        <w:spacing w:before="0"/>
        <w:ind w:left="1013" w:right="-20" w:firstLine="0"/>
        <w:jc w:val="left"/>
        <w:rPr>
          <w:rFonts w:ascii="宋体" w:hAnsi="宋体" w:cs="宋体" w:eastAsia="宋体" w:hint="default"/>
          <w:sz w:val="18"/>
          <w:szCs w:val="18"/>
        </w:rPr>
      </w:pPr>
      <w:r>
        <w:rPr/>
        <w:pict>
          <v:group style="position:absolute;margin-left:173.759995pt;margin-top:2.111706pt;width:121.45pt;height:.1pt;mso-position-horizontal-relative:page;mso-position-vertical-relative:paragraph;z-index:4000" coordorigin="3475,42" coordsize="2429,2">
            <v:shape style="position:absolute;left:3475;top:42;width:2429;height:2" coordorigin="3475,42" coordsize="2429,0" path="m3475,42l5904,42e" filled="false" stroked="true" strokeweight="1.44pt" strokecolor="#000000">
              <v:path arrowok="t"/>
            </v:shape>
            <w10:wrap type="none"/>
          </v:group>
        </w:pict>
      </w:r>
      <w:r>
        <w:rPr>
          <w:rFonts w:ascii="宋体" w:hAnsi="宋体" w:cs="宋体" w:eastAsia="宋体" w:hint="default"/>
          <w:sz w:val="18"/>
          <w:szCs w:val="18"/>
        </w:rPr>
        <w:t>坏账准备</w:t>
      </w:r>
    </w:p>
    <w:p>
      <w:pPr>
        <w:spacing w:before="44"/>
        <w:ind w:left="101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240" w:lineRule="auto" w:before="6"/>
        <w:rPr>
          <w:rFonts w:ascii="宋体" w:hAnsi="宋体" w:cs="宋体" w:eastAsia="宋体" w:hint="default"/>
          <w:sz w:val="24"/>
          <w:szCs w:val="24"/>
        </w:rPr>
      </w:pPr>
      <w:r>
        <w:rPr/>
        <w:br w:type="column"/>
      </w:r>
      <w:r>
        <w:rPr>
          <w:rFonts w:ascii="宋体"/>
          <w:sz w:val="24"/>
        </w:rPr>
      </w:r>
    </w:p>
    <w:p>
      <w:pPr>
        <w:spacing w:before="0"/>
        <w:ind w:left="975" w:right="0" w:firstLine="0"/>
        <w:jc w:val="left"/>
        <w:rPr>
          <w:rFonts w:ascii="宋体" w:hAnsi="宋体" w:cs="宋体" w:eastAsia="宋体" w:hint="default"/>
          <w:sz w:val="18"/>
          <w:szCs w:val="18"/>
        </w:rPr>
      </w:pPr>
      <w:r>
        <w:rPr/>
        <w:pict>
          <v:group style="position:absolute;margin-left:351.119995pt;margin-top:2.111706pt;width:121.45pt;height:.1pt;mso-position-horizontal-relative:page;mso-position-vertical-relative:paragraph;z-index:4024" coordorigin="7022,42" coordsize="2429,2">
            <v:shape style="position:absolute;left:7022;top:42;width:2429;height:2" coordorigin="7022,42" coordsize="2429,0" path="m7022,42l9451,42e" filled="false" stroked="true" strokeweight="1.44pt" strokecolor="#000000">
              <v:path arrowok="t"/>
            </v:shape>
            <w10:wrap type="none"/>
          </v:group>
        </w:pict>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100" w:bottom="280" w:left="1680" w:right="1280"/>
          <w:cols w:num="4" w:equalWidth="0">
            <w:col w:w="3370" w:space="40"/>
            <w:col w:w="1734" w:space="40"/>
            <w:col w:w="1734" w:space="40"/>
            <w:col w:w="1992"/>
          </w:cols>
        </w:sectPr>
      </w:pPr>
    </w:p>
    <w:p>
      <w:pPr>
        <w:tabs>
          <w:tab w:pos="3184" w:val="left" w:leader="none"/>
          <w:tab w:pos="5810" w:val="left" w:leader="none"/>
          <w:tab w:pos="6770" w:val="left" w:leader="none"/>
        </w:tabs>
        <w:spacing w:before="38"/>
        <w:ind w:left="2224" w:right="0"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4"/>
          <w:szCs w:val="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
        <w:rPr>
          <w:rFonts w:ascii="宋体" w:hAnsi="宋体" w:cs="宋体" w:eastAsia="宋体" w:hint="default"/>
          <w:sz w:val="21"/>
          <w:szCs w:val="21"/>
        </w:rPr>
      </w:pPr>
    </w:p>
    <w:tbl>
      <w:tblPr>
        <w:tblW w:w="0" w:type="auto"/>
        <w:jc w:val="left"/>
        <w:tblInd w:w="729" w:type="dxa"/>
        <w:tblLayout w:type="fixed"/>
        <w:tblCellMar>
          <w:top w:w="0" w:type="dxa"/>
          <w:left w:w="0" w:type="dxa"/>
          <w:bottom w:w="0" w:type="dxa"/>
          <w:right w:w="0" w:type="dxa"/>
        </w:tblCellMar>
        <w:tblLook w:val="01E0"/>
      </w:tblPr>
      <w:tblGrid>
        <w:gridCol w:w="2830"/>
        <w:gridCol w:w="3291"/>
        <w:gridCol w:w="930"/>
        <w:gridCol w:w="1033"/>
      </w:tblGrid>
      <w:tr>
        <w:trPr>
          <w:trHeight w:val="260" w:hRule="exact"/>
        </w:trPr>
        <w:tc>
          <w:tcPr>
            <w:tcW w:w="2830" w:type="dxa"/>
            <w:tcBorders>
              <w:top w:val="nil" w:sz="6" w:space="0" w:color="auto"/>
              <w:left w:val="nil" w:sz="6" w:space="0" w:color="auto"/>
              <w:bottom w:val="single" w:sz="12" w:space="0" w:color="000000"/>
              <w:right w:val="nil" w:sz="6" w:space="0" w:color="auto"/>
            </w:tcBorders>
          </w:tcPr>
          <w:p>
            <w:pPr>
              <w:pStyle w:val="TableParagraph"/>
              <w:tabs>
                <w:tab w:pos="1235" w:val="left" w:leader="none"/>
              </w:tabs>
              <w:spacing w:line="192"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6"/>
                <w:sz w:val="18"/>
                <w:szCs w:val="18"/>
              </w:rPr>
              <w:t>1</w:t>
            </w:r>
            <w:r>
              <w:rPr>
                <w:rFonts w:ascii="Times New Roman" w:hAnsi="Times New Roman" w:cs="Times New Roman" w:eastAsia="Times New Roman" w:hint="default"/>
                <w:spacing w:val="-1"/>
                <w:position w:val="-6"/>
                <w:sz w:val="18"/>
                <w:szCs w:val="18"/>
              </w:rPr>
              <w:t> </w:t>
            </w:r>
            <w:r>
              <w:rPr>
                <w:rFonts w:ascii="宋体" w:hAnsi="宋体" w:cs="宋体" w:eastAsia="宋体" w:hint="default"/>
                <w:position w:val="-6"/>
                <w:sz w:val="18"/>
                <w:szCs w:val="18"/>
              </w:rPr>
              <w:t>年以内</w:t>
              <w:tab/>
            </w:r>
            <w:r>
              <w:rPr>
                <w:rFonts w:ascii="Times New Roman" w:hAnsi="Times New Roman" w:cs="Times New Roman" w:eastAsia="Times New Roman" w:hint="default"/>
                <w:sz w:val="18"/>
                <w:szCs w:val="18"/>
              </w:rPr>
              <w:t>3,810,917.00</w:t>
            </w:r>
          </w:p>
        </w:tc>
        <w:tc>
          <w:tcPr>
            <w:tcW w:w="3291" w:type="dxa"/>
            <w:tcBorders>
              <w:top w:val="nil" w:sz="6" w:space="0" w:color="auto"/>
              <w:left w:val="nil" w:sz="6" w:space="0" w:color="auto"/>
              <w:bottom w:val="single" w:sz="12" w:space="0" w:color="000000"/>
              <w:right w:val="nil" w:sz="6" w:space="0" w:color="auto"/>
            </w:tcBorders>
          </w:tcPr>
          <w:p>
            <w:pPr>
              <w:pStyle w:val="TableParagraph"/>
              <w:tabs>
                <w:tab w:pos="712" w:val="left" w:leader="none"/>
                <w:tab w:pos="1876" w:val="left" w:leader="none"/>
              </w:tabs>
              <w:spacing w:line="202" w:lineRule="exact"/>
              <w:ind w:right="316"/>
              <w:jc w:val="right"/>
              <w:rPr>
                <w:rFonts w:ascii="Times New Roman" w:hAnsi="Times New Roman" w:cs="Times New Roman" w:eastAsia="Times New Roman" w:hint="default"/>
                <w:sz w:val="18"/>
                <w:szCs w:val="18"/>
              </w:rPr>
            </w:pPr>
            <w:r>
              <w:rPr>
                <w:rFonts w:ascii="Times New Roman"/>
                <w:sz w:val="18"/>
              </w:rPr>
              <w:t>98.79</w:t>
              <w:tab/>
            </w:r>
            <w:r>
              <w:rPr>
                <w:rFonts w:ascii="Times New Roman"/>
                <w:spacing w:val="-1"/>
                <w:sz w:val="18"/>
              </w:rPr>
              <w:t>190,545.85</w:t>
              <w:tab/>
            </w:r>
            <w:r>
              <w:rPr>
                <w:rFonts w:ascii="Times New Roman"/>
                <w:spacing w:val="-1"/>
                <w:position w:val="-7"/>
                <w:sz w:val="18"/>
              </w:rPr>
              <w:t>2,741,733.75</w:t>
            </w:r>
            <w:r>
              <w:rPr>
                <w:rFonts w:ascii="Times New Roman"/>
                <w:spacing w:val="-1"/>
                <w:sz w:val="18"/>
              </w:rPr>
            </w:r>
          </w:p>
        </w:tc>
        <w:tc>
          <w:tcPr>
            <w:tcW w:w="930" w:type="dxa"/>
            <w:tcBorders>
              <w:top w:val="nil" w:sz="6" w:space="0" w:color="auto"/>
              <w:left w:val="nil" w:sz="6" w:space="0" w:color="auto"/>
              <w:bottom w:val="single" w:sz="12" w:space="0" w:color="000000"/>
              <w:right w:val="nil" w:sz="6" w:space="0" w:color="auto"/>
            </w:tcBorders>
          </w:tcPr>
          <w:p>
            <w:pPr>
              <w:pStyle w:val="TableParagraph"/>
              <w:spacing w:line="206" w:lineRule="exact"/>
              <w:ind w:right="113"/>
              <w:jc w:val="right"/>
              <w:rPr>
                <w:rFonts w:ascii="Times New Roman" w:hAnsi="Times New Roman" w:cs="Times New Roman" w:eastAsia="Times New Roman" w:hint="default"/>
                <w:sz w:val="18"/>
                <w:szCs w:val="18"/>
              </w:rPr>
            </w:pPr>
            <w:r>
              <w:rPr>
                <w:rFonts w:ascii="Times New Roman"/>
                <w:spacing w:val="-1"/>
                <w:sz w:val="18"/>
              </w:rPr>
              <w:t>89.33</w:t>
            </w:r>
          </w:p>
        </w:tc>
        <w:tc>
          <w:tcPr>
            <w:tcW w:w="1033" w:type="dxa"/>
            <w:tcBorders>
              <w:top w:val="nil" w:sz="6" w:space="0" w:color="auto"/>
              <w:left w:val="nil" w:sz="6" w:space="0" w:color="auto"/>
              <w:bottom w:val="single" w:sz="12" w:space="0" w:color="000000"/>
              <w:right w:val="nil" w:sz="6" w:space="0" w:color="auto"/>
            </w:tcBorders>
          </w:tcPr>
          <w:p>
            <w:pPr>
              <w:pStyle w:val="TableParagraph"/>
              <w:spacing w:line="206" w:lineRule="exact"/>
              <w:ind w:right="104"/>
              <w:jc w:val="right"/>
              <w:rPr>
                <w:rFonts w:ascii="Times New Roman" w:hAnsi="Times New Roman" w:cs="Times New Roman" w:eastAsia="Times New Roman" w:hint="default"/>
                <w:sz w:val="18"/>
                <w:szCs w:val="18"/>
              </w:rPr>
            </w:pPr>
            <w:r>
              <w:rPr>
                <w:rFonts w:ascii="Times New Roman"/>
                <w:spacing w:val="-1"/>
                <w:sz w:val="18"/>
              </w:rPr>
              <w:t>137,086.69</w:t>
            </w:r>
          </w:p>
        </w:tc>
      </w:tr>
      <w:tr>
        <w:trPr>
          <w:trHeight w:val="550" w:hRule="exact"/>
        </w:trPr>
        <w:tc>
          <w:tcPr>
            <w:tcW w:w="2830" w:type="dxa"/>
            <w:tcBorders>
              <w:top w:val="single" w:sz="12" w:space="0" w:color="000000"/>
              <w:left w:val="nil" w:sz="6" w:space="0" w:color="auto"/>
              <w:bottom w:val="single" w:sz="12" w:space="0" w:color="000000"/>
              <w:right w:val="nil" w:sz="6" w:space="0" w:color="auto"/>
            </w:tcBorders>
          </w:tcPr>
          <w:p>
            <w:pPr>
              <w:pStyle w:val="TableParagraph"/>
              <w:tabs>
                <w:tab w:pos="1550" w:val="left" w:leader="none"/>
              </w:tabs>
              <w:spacing w:line="240" w:lineRule="auto" w:before="189"/>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6"/>
                <w:sz w:val="18"/>
                <w:szCs w:val="18"/>
              </w:rPr>
              <w:t>1-2 </w:t>
            </w:r>
            <w:r>
              <w:rPr>
                <w:rFonts w:ascii="宋体" w:hAnsi="宋体" w:cs="宋体" w:eastAsia="宋体" w:hint="default"/>
                <w:position w:val="-6"/>
                <w:sz w:val="18"/>
                <w:szCs w:val="18"/>
              </w:rPr>
              <w:t>年</w:t>
              <w:tab/>
            </w:r>
            <w:r>
              <w:rPr>
                <w:rFonts w:ascii="Times New Roman" w:hAnsi="Times New Roman" w:cs="Times New Roman" w:eastAsia="Times New Roman" w:hint="default"/>
                <w:sz w:val="18"/>
                <w:szCs w:val="18"/>
              </w:rPr>
              <w:t>8,249.00</w:t>
            </w:r>
          </w:p>
        </w:tc>
        <w:tc>
          <w:tcPr>
            <w:tcW w:w="3291" w:type="dxa"/>
            <w:tcBorders>
              <w:top w:val="single" w:sz="12" w:space="0" w:color="000000"/>
              <w:left w:val="nil" w:sz="6" w:space="0" w:color="auto"/>
              <w:bottom w:val="single" w:sz="12" w:space="0" w:color="000000"/>
              <w:right w:val="nil" w:sz="6" w:space="0" w:color="auto"/>
            </w:tcBorders>
          </w:tcPr>
          <w:p>
            <w:pPr>
              <w:pStyle w:val="TableParagraph"/>
              <w:tabs>
                <w:tab w:pos="801" w:val="left" w:leader="none"/>
                <w:tab w:pos="1919" w:val="left" w:leader="none"/>
              </w:tabs>
              <w:spacing w:line="240" w:lineRule="auto" w:before="189"/>
              <w:ind w:right="316"/>
              <w:jc w:val="right"/>
              <w:rPr>
                <w:rFonts w:ascii="Times New Roman" w:hAnsi="Times New Roman" w:cs="Times New Roman" w:eastAsia="Times New Roman" w:hint="default"/>
                <w:sz w:val="18"/>
                <w:szCs w:val="18"/>
              </w:rPr>
            </w:pPr>
            <w:r>
              <w:rPr>
                <w:rFonts w:ascii="Times New Roman"/>
                <w:sz w:val="18"/>
              </w:rPr>
              <w:t>0.21</w:t>
              <w:tab/>
            </w:r>
            <w:r>
              <w:rPr>
                <w:rFonts w:ascii="Times New Roman"/>
                <w:spacing w:val="-1"/>
                <w:sz w:val="18"/>
              </w:rPr>
              <w:t>1,649.80</w:t>
              <w:tab/>
            </w:r>
            <w:r>
              <w:rPr>
                <w:rFonts w:ascii="Times New Roman"/>
                <w:spacing w:val="-1"/>
                <w:position w:val="-7"/>
                <w:sz w:val="18"/>
              </w:rPr>
              <w:t>263,320.90</w:t>
            </w:r>
            <w:r>
              <w:rPr>
                <w:rFonts w:ascii="Times New Roman"/>
                <w:spacing w:val="-1"/>
                <w:sz w:val="18"/>
              </w:rPr>
            </w:r>
          </w:p>
        </w:tc>
        <w:tc>
          <w:tcPr>
            <w:tcW w:w="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8.58</w:t>
            </w:r>
          </w:p>
        </w:tc>
        <w:tc>
          <w:tcPr>
            <w:tcW w:w="1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52,664.18</w:t>
            </w:r>
          </w:p>
        </w:tc>
      </w:tr>
      <w:tr>
        <w:trPr>
          <w:trHeight w:val="550" w:hRule="exact"/>
        </w:trPr>
        <w:tc>
          <w:tcPr>
            <w:tcW w:w="28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32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16"/>
              <w:jc w:val="right"/>
              <w:rPr>
                <w:rFonts w:ascii="Times New Roman" w:hAnsi="Times New Roman" w:cs="Times New Roman" w:eastAsia="Times New Roman" w:hint="default"/>
                <w:sz w:val="18"/>
                <w:szCs w:val="18"/>
              </w:rPr>
            </w:pPr>
            <w:r>
              <w:rPr>
                <w:rFonts w:ascii="Times New Roman"/>
                <w:spacing w:val="-1"/>
                <w:sz w:val="18"/>
              </w:rPr>
              <w:t>31,765.00</w:t>
            </w:r>
          </w:p>
        </w:tc>
        <w:tc>
          <w:tcPr>
            <w:tcW w:w="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1.04</w:t>
            </w:r>
          </w:p>
        </w:tc>
        <w:tc>
          <w:tcPr>
            <w:tcW w:w="1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9,529.50</w:t>
            </w:r>
          </w:p>
        </w:tc>
      </w:tr>
      <w:tr>
        <w:trPr>
          <w:trHeight w:val="552" w:hRule="exact"/>
        </w:trPr>
        <w:tc>
          <w:tcPr>
            <w:tcW w:w="2830" w:type="dxa"/>
            <w:tcBorders>
              <w:top w:val="single" w:sz="12" w:space="0" w:color="000000"/>
              <w:left w:val="nil" w:sz="6" w:space="0" w:color="auto"/>
              <w:bottom w:val="single" w:sz="12" w:space="0" w:color="000000"/>
              <w:right w:val="nil" w:sz="6" w:space="0" w:color="auto"/>
            </w:tcBorders>
          </w:tcPr>
          <w:p>
            <w:pPr>
              <w:pStyle w:val="TableParagraph"/>
              <w:tabs>
                <w:tab w:pos="1459" w:val="left" w:leader="none"/>
              </w:tabs>
              <w:spacing w:line="240" w:lineRule="auto" w:before="189"/>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6"/>
                <w:sz w:val="18"/>
                <w:szCs w:val="18"/>
              </w:rPr>
              <w:t>3</w:t>
            </w:r>
            <w:r>
              <w:rPr>
                <w:rFonts w:ascii="Times New Roman" w:hAnsi="Times New Roman" w:cs="Times New Roman" w:eastAsia="Times New Roman" w:hint="default"/>
                <w:spacing w:val="-1"/>
                <w:position w:val="-6"/>
                <w:sz w:val="18"/>
                <w:szCs w:val="18"/>
              </w:rPr>
              <w:t> </w:t>
            </w:r>
            <w:r>
              <w:rPr>
                <w:rFonts w:ascii="宋体" w:hAnsi="宋体" w:cs="宋体" w:eastAsia="宋体" w:hint="default"/>
                <w:position w:val="-6"/>
                <w:sz w:val="18"/>
                <w:szCs w:val="18"/>
              </w:rPr>
              <w:t>年以上</w:t>
              <w:tab/>
            </w:r>
            <w:r>
              <w:rPr>
                <w:rFonts w:ascii="Times New Roman" w:hAnsi="Times New Roman" w:cs="Times New Roman" w:eastAsia="Times New Roman" w:hint="default"/>
                <w:sz w:val="18"/>
                <w:szCs w:val="18"/>
              </w:rPr>
              <w:t>38,700.00</w:t>
            </w:r>
          </w:p>
        </w:tc>
        <w:tc>
          <w:tcPr>
            <w:tcW w:w="3291" w:type="dxa"/>
            <w:tcBorders>
              <w:top w:val="single" w:sz="12" w:space="0" w:color="000000"/>
              <w:left w:val="nil" w:sz="6" w:space="0" w:color="auto"/>
              <w:bottom w:val="single" w:sz="12" w:space="0" w:color="000000"/>
              <w:right w:val="nil" w:sz="6" w:space="0" w:color="auto"/>
            </w:tcBorders>
          </w:tcPr>
          <w:p>
            <w:pPr>
              <w:pStyle w:val="TableParagraph"/>
              <w:tabs>
                <w:tab w:pos="712" w:val="left" w:leader="none"/>
                <w:tab w:pos="2008" w:val="left" w:leader="none"/>
              </w:tabs>
              <w:spacing w:line="240" w:lineRule="auto" w:before="189"/>
              <w:ind w:right="316"/>
              <w:jc w:val="right"/>
              <w:rPr>
                <w:rFonts w:ascii="Times New Roman" w:hAnsi="Times New Roman" w:cs="Times New Roman" w:eastAsia="Times New Roman" w:hint="default"/>
                <w:sz w:val="18"/>
                <w:szCs w:val="18"/>
              </w:rPr>
            </w:pPr>
            <w:r>
              <w:rPr>
                <w:rFonts w:ascii="Times New Roman"/>
                <w:sz w:val="18"/>
              </w:rPr>
              <w:t>1.00</w:t>
              <w:tab/>
            </w:r>
            <w:r>
              <w:rPr>
                <w:rFonts w:ascii="Times New Roman"/>
                <w:spacing w:val="-1"/>
                <w:sz w:val="18"/>
              </w:rPr>
              <w:t>38,700.00</w:t>
              <w:tab/>
            </w:r>
            <w:r>
              <w:rPr>
                <w:rFonts w:ascii="Times New Roman"/>
                <w:spacing w:val="-1"/>
                <w:position w:val="-8"/>
                <w:sz w:val="18"/>
              </w:rPr>
              <w:t>32,200.00</w:t>
            </w:r>
            <w:r>
              <w:rPr>
                <w:rFonts w:ascii="Times New Roman"/>
                <w:spacing w:val="-1"/>
                <w:sz w:val="18"/>
              </w:rPr>
            </w:r>
          </w:p>
        </w:tc>
        <w:tc>
          <w:tcPr>
            <w:tcW w:w="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1.05</w:t>
            </w:r>
          </w:p>
        </w:tc>
        <w:tc>
          <w:tcPr>
            <w:tcW w:w="1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32,200.00</w:t>
            </w:r>
          </w:p>
        </w:tc>
      </w:tr>
      <w:tr>
        <w:trPr>
          <w:trHeight w:val="550" w:hRule="exact"/>
        </w:trPr>
        <w:tc>
          <w:tcPr>
            <w:tcW w:w="2830" w:type="dxa"/>
            <w:tcBorders>
              <w:top w:val="single" w:sz="12" w:space="0" w:color="000000"/>
              <w:left w:val="nil" w:sz="6" w:space="0" w:color="auto"/>
              <w:bottom w:val="single" w:sz="12" w:space="0" w:color="000000"/>
              <w:right w:val="nil" w:sz="6" w:space="0" w:color="auto"/>
            </w:tcBorders>
          </w:tcPr>
          <w:p>
            <w:pPr>
              <w:pStyle w:val="TableParagraph"/>
              <w:tabs>
                <w:tab w:pos="1235" w:val="left" w:leader="none"/>
              </w:tabs>
              <w:spacing w:line="240" w:lineRule="auto" w:before="187"/>
              <w:ind w:left="261"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合  计</w:t>
              <w:tab/>
            </w:r>
            <w:r>
              <w:rPr>
                <w:rFonts w:ascii="Times New Roman" w:hAnsi="Times New Roman" w:cs="Times New Roman" w:eastAsia="Times New Roman" w:hint="default"/>
                <w:sz w:val="18"/>
                <w:szCs w:val="18"/>
              </w:rPr>
              <w:t>3,857,866.00</w:t>
            </w:r>
          </w:p>
        </w:tc>
        <w:tc>
          <w:tcPr>
            <w:tcW w:w="3291" w:type="dxa"/>
            <w:tcBorders>
              <w:top w:val="single" w:sz="12" w:space="0" w:color="000000"/>
              <w:left w:val="nil" w:sz="6" w:space="0" w:color="auto"/>
              <w:bottom w:val="single" w:sz="12" w:space="0" w:color="000000"/>
              <w:right w:val="nil" w:sz="6" w:space="0" w:color="auto"/>
            </w:tcBorders>
          </w:tcPr>
          <w:p>
            <w:pPr>
              <w:pStyle w:val="TableParagraph"/>
              <w:tabs>
                <w:tab w:pos="801" w:val="left" w:leader="none"/>
                <w:tab w:pos="1965" w:val="left" w:leader="none"/>
              </w:tabs>
              <w:spacing w:line="240" w:lineRule="auto" w:before="187"/>
              <w:ind w:right="316"/>
              <w:jc w:val="right"/>
              <w:rPr>
                <w:rFonts w:ascii="Times New Roman" w:hAnsi="Times New Roman" w:cs="Times New Roman" w:eastAsia="Times New Roman" w:hint="default"/>
                <w:sz w:val="18"/>
                <w:szCs w:val="18"/>
              </w:rPr>
            </w:pPr>
            <w:r>
              <w:rPr>
                <w:rFonts w:ascii="Times New Roman"/>
                <w:spacing w:val="-1"/>
                <w:sz w:val="18"/>
              </w:rPr>
              <w:t>100.00</w:t>
              <w:tab/>
              <w:t>230,895.65</w:t>
              <w:tab/>
            </w:r>
            <w:r>
              <w:rPr>
                <w:rFonts w:ascii="Times New Roman"/>
                <w:spacing w:val="-1"/>
                <w:position w:val="-8"/>
                <w:sz w:val="18"/>
              </w:rPr>
              <w:t>3,069,019.65</w:t>
            </w:r>
            <w:r>
              <w:rPr>
                <w:rFonts w:ascii="Times New Roman"/>
                <w:spacing w:val="-1"/>
                <w:sz w:val="18"/>
              </w:rPr>
            </w:r>
          </w:p>
        </w:tc>
        <w:tc>
          <w:tcPr>
            <w:tcW w:w="9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100.00</w:t>
            </w:r>
          </w:p>
        </w:tc>
        <w:tc>
          <w:tcPr>
            <w:tcW w:w="1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231,480.37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1391" w:val="left" w:leader="none"/>
        </w:tabs>
        <w:spacing w:line="333" w:lineRule="exact" w:before="0"/>
        <w:ind w:left="1271" w:right="0" w:hanging="53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无本报告期前已全额计提坏账准备，或计提坏账准备的比例较大，但在本期又全</w:t>
      </w:r>
      <w:r>
        <w:rPr>
          <w:rFonts w:ascii="Microsoft JhengHei" w:hAnsi="Microsoft JhengHei" w:cs="Microsoft JhengHei" w:eastAsia="Microsoft JhengHei" w:hint="default"/>
          <w:sz w:val="21"/>
          <w:szCs w:val="21"/>
        </w:rPr>
      </w:r>
    </w:p>
    <w:p>
      <w:pPr>
        <w:spacing w:before="73"/>
        <w:ind w:left="127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额收回或转回，或在本期收回或转回比例较大的其他应收款以及本期通过重组等</w:t>
      </w:r>
      <w:r>
        <w:rPr>
          <w:rFonts w:ascii="Microsoft JhengHei" w:hAnsi="Microsoft JhengHei" w:cs="Microsoft JhengHei" w:eastAsia="Microsoft JhengHei" w:hint="default"/>
          <w:spacing w:val="3"/>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100" w:bottom="280" w:left="1680" w:right="1280"/>
        </w:sectPr>
      </w:pPr>
    </w:p>
    <w:p>
      <w:pPr>
        <w:spacing w:line="240" w:lineRule="auto" w:before="4"/>
        <w:rPr>
          <w:rFonts w:ascii="Microsoft JhengHei" w:hAnsi="Microsoft JhengHei" w:cs="Microsoft JhengHei" w:eastAsia="Microsoft JhengHei" w:hint="default"/>
          <w:b/>
          <w:bCs/>
          <w:sz w:val="24"/>
          <w:szCs w:val="24"/>
        </w:rPr>
      </w:pPr>
    </w:p>
    <w:p>
      <w:pPr>
        <w:spacing w:line="333" w:lineRule="exact" w:before="0"/>
        <w:ind w:left="1271"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其他方式收回的其他应收款金额情况。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4"/>
          <w:szCs w:val="14"/>
        </w:rPr>
      </w:pPr>
    </w:p>
    <w:p>
      <w:pPr>
        <w:tabs>
          <w:tab w:pos="1271" w:val="left" w:leader="none"/>
        </w:tabs>
        <w:spacing w:before="0"/>
        <w:ind w:left="736"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4、</w:t>
        <w:tab/>
      </w:r>
      <w:r>
        <w:rPr>
          <w:rFonts w:ascii="Microsoft JhengHei" w:hAnsi="Microsoft JhengHei" w:cs="Microsoft JhengHei" w:eastAsia="Microsoft JhengHei" w:hint="default"/>
          <w:b/>
          <w:bCs/>
          <w:sz w:val="21"/>
          <w:szCs w:val="21"/>
        </w:rPr>
        <w:t>本报告期无实际核销其他应收款。</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4"/>
          <w:szCs w:val="14"/>
        </w:rPr>
      </w:pPr>
    </w:p>
    <w:p>
      <w:pPr>
        <w:tabs>
          <w:tab w:pos="1391" w:val="left" w:leader="none"/>
        </w:tabs>
        <w:spacing w:line="290" w:lineRule="auto" w:before="0"/>
        <w:ind w:left="1271" w:right="259" w:hanging="53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5、</w:t>
        <w:tab/>
        <w:tab/>
      </w:r>
      <w:r>
        <w:rPr>
          <w:rFonts w:ascii="Microsoft JhengHei" w:hAnsi="Microsoft JhengHei" w:cs="Microsoft JhengHei" w:eastAsia="Microsoft JhengHei" w:hint="default"/>
          <w:b/>
          <w:bCs/>
          <w:spacing w:val="3"/>
          <w:sz w:val="21"/>
          <w:szCs w:val="21"/>
        </w:rPr>
        <w:t>期末其他应收款中无应收持本公司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12"/>
          <w:sz w:val="21"/>
          <w:szCs w:val="21"/>
        </w:rPr>
        <w:t> </w:t>
      </w:r>
      <w:r>
        <w:rPr>
          <w:rFonts w:ascii="Times New Roman" w:hAnsi="Times New Roman" w:cs="Times New Roman" w:eastAsia="Times New Roman" w:hint="default"/>
          <w:b/>
          <w:bCs/>
          <w:spacing w:val="3"/>
          <w:sz w:val="21"/>
          <w:szCs w:val="21"/>
        </w:rPr>
        <w:t>5%</w:t>
      </w:r>
      <w:r>
        <w:rPr>
          <w:rFonts w:ascii="Microsoft JhengHei" w:hAnsi="Microsoft JhengHei" w:cs="Microsoft JhengHei" w:eastAsia="Microsoft JhengHei" w:hint="default"/>
          <w:b/>
          <w:bCs/>
          <w:spacing w:val="3"/>
          <w:sz w:val="21"/>
          <w:szCs w:val="21"/>
        </w:rPr>
        <w:t>）表决权股份的股东单位款</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6"/>
          <w:szCs w:val="26"/>
        </w:rPr>
      </w:pPr>
    </w:p>
    <w:p>
      <w:pPr>
        <w:tabs>
          <w:tab w:pos="1391" w:val="left" w:leader="none"/>
        </w:tabs>
        <w:spacing w:before="0"/>
        <w:ind w:left="736"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6、</w:t>
        <w:tab/>
      </w:r>
      <w:r>
        <w:rPr>
          <w:rFonts w:ascii="Microsoft JhengHei" w:hAnsi="Microsoft JhengHei" w:cs="Microsoft JhengHei" w:eastAsia="Microsoft JhengHei" w:hint="default"/>
          <w:b/>
          <w:bCs/>
          <w:sz w:val="21"/>
          <w:szCs w:val="21"/>
        </w:rPr>
        <w:t>其他应收款金额前五名情况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3.6pt;height:1.45pt;mso-position-horizontal-relative:char;mso-position-vertical-relative:line" coordorigin="0,0" coordsize="8072,29">
            <v:group style="position:absolute;left:14;top:14;width:8043;height:2" coordorigin="14,14" coordsize="8043,2">
              <v:shape style="position:absolute;left:14;top:14;width:8043;height:2" coordorigin="14,14" coordsize="8043,0" path="m14,14l8057,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pgSz w:w="11910" w:h="16840"/>
          <w:pgMar w:header="877" w:footer="976" w:top="1100" w:bottom="1160" w:left="1680" w:right="1200"/>
        </w:sectPr>
      </w:pPr>
    </w:p>
    <w:p>
      <w:pPr>
        <w:spacing w:line="240" w:lineRule="auto" w:before="7"/>
        <w:rPr>
          <w:rFonts w:ascii="Microsoft JhengHei" w:hAnsi="Microsoft JhengHei" w:cs="Microsoft JhengHei" w:eastAsia="Microsoft JhengHei" w:hint="default"/>
          <w:b/>
          <w:bCs/>
          <w:sz w:val="15"/>
          <w:szCs w:val="15"/>
        </w:rPr>
      </w:pPr>
    </w:p>
    <w:p>
      <w:pPr>
        <w:tabs>
          <w:tab w:pos="2411" w:val="left" w:leader="none"/>
          <w:tab w:pos="3851" w:val="left" w:leader="none"/>
          <w:tab w:pos="5159" w:val="left" w:leader="none"/>
        </w:tabs>
        <w:spacing w:before="0"/>
        <w:ind w:left="1156" w:right="-19" w:firstLine="0"/>
        <w:jc w:val="left"/>
        <w:rPr>
          <w:rFonts w:ascii="宋体" w:hAnsi="宋体" w:cs="宋体" w:eastAsia="宋体" w:hint="default"/>
          <w:sz w:val="18"/>
          <w:szCs w:val="18"/>
        </w:rPr>
      </w:pPr>
      <w:r>
        <w:rPr>
          <w:rFonts w:ascii="宋体" w:hAnsi="宋体" w:cs="宋体" w:eastAsia="宋体" w:hint="default"/>
          <w:sz w:val="18"/>
          <w:szCs w:val="18"/>
        </w:rPr>
        <w:t>单位名称</w:t>
        <w:tab/>
        <w:t>与本公司关系</w:t>
        <w:tab/>
        <w:t>账面余额</w:t>
        <w:tab/>
        <w:t>账龄</w:t>
      </w:r>
    </w:p>
    <w:p>
      <w:pPr>
        <w:spacing w:line="381" w:lineRule="auto" w:before="83"/>
        <w:ind w:left="346" w:right="-13" w:firstLine="45"/>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占其他应收款 </w:t>
      </w:r>
      <w:r>
        <w:rPr>
          <w:rFonts w:ascii="宋体" w:hAnsi="宋体" w:cs="宋体" w:eastAsia="宋体" w:hint="default"/>
          <w:spacing w:val="-1"/>
          <w:sz w:val="18"/>
          <w:szCs w:val="18"/>
        </w:rPr>
        <w:t>总额的比例</w:t>
      </w:r>
      <w:r>
        <w:rPr>
          <w:rFonts w:ascii="Times New Roman" w:hAnsi="Times New Roman" w:cs="Times New Roman" w:eastAsia="Times New Roman" w:hint="default"/>
          <w:spacing w:val="-1"/>
          <w:sz w:val="18"/>
          <w:szCs w:val="18"/>
        </w:rPr>
        <w:t>(%)</w:t>
      </w:r>
    </w:p>
    <w:p>
      <w:pPr>
        <w:spacing w:line="240" w:lineRule="auto" w:before="4"/>
        <w:rPr>
          <w:rFonts w:ascii="Times New Roman" w:hAnsi="Times New Roman" w:cs="Times New Roman" w:eastAsia="Times New Roman" w:hint="default"/>
          <w:sz w:val="23"/>
          <w:szCs w:val="23"/>
        </w:rPr>
      </w:pPr>
      <w:r>
        <w:rPr/>
        <w:br w:type="column"/>
      </w:r>
      <w:r>
        <w:rPr>
          <w:rFonts w:ascii="Times New Roman"/>
          <w:sz w:val="23"/>
        </w:rPr>
      </w:r>
    </w:p>
    <w:p>
      <w:pPr>
        <w:spacing w:before="0"/>
        <w:ind w:left="380" w:right="0" w:firstLine="0"/>
        <w:jc w:val="left"/>
        <w:rPr>
          <w:rFonts w:ascii="宋体" w:hAnsi="宋体" w:cs="宋体" w:eastAsia="宋体" w:hint="default"/>
          <w:sz w:val="18"/>
          <w:szCs w:val="18"/>
        </w:rPr>
      </w:pPr>
      <w:r>
        <w:rPr>
          <w:rFonts w:ascii="宋体" w:hAnsi="宋体" w:cs="宋体" w:eastAsia="宋体" w:hint="default"/>
          <w:sz w:val="18"/>
          <w:szCs w:val="18"/>
        </w:rPr>
        <w:t>性质或内容</w:t>
      </w:r>
    </w:p>
    <w:p>
      <w:pPr>
        <w:spacing w:after="0"/>
        <w:jc w:val="left"/>
        <w:rPr>
          <w:rFonts w:ascii="宋体" w:hAnsi="宋体" w:cs="宋体" w:eastAsia="宋体" w:hint="default"/>
          <w:sz w:val="18"/>
          <w:szCs w:val="18"/>
        </w:rPr>
        <w:sectPr>
          <w:type w:val="continuous"/>
          <w:pgSz w:w="11910" w:h="16840"/>
          <w:pgMar w:top="1100" w:bottom="280" w:left="1680" w:right="1200"/>
          <w:cols w:num="3" w:equalWidth="0">
            <w:col w:w="5521" w:space="40"/>
            <w:col w:w="1516" w:space="40"/>
            <w:col w:w="1913"/>
          </w:cols>
        </w:sect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3.6pt;height:1.45pt;mso-position-horizontal-relative:char;mso-position-vertical-relative:line" coordorigin="0,0" coordsize="8072,29">
            <v:group style="position:absolute;left:14;top:14;width:8043;height:2" coordorigin="14,14" coordsize="8043,2">
              <v:shape style="position:absolute;left:14;top:14;width:8043;height:2" coordorigin="14,14" coordsize="8043,0" path="m14,14l8057,14e" filled="false" stroked="true" strokeweight="1.44pt" strokecolor="#000000">
                <v:path arrowok="t"/>
              </v:shape>
            </v:group>
          </v:group>
        </w:pict>
      </w:r>
      <w:r>
        <w:rPr>
          <w:rFonts w:ascii="宋体" w:hAnsi="宋体" w:cs="宋体" w:eastAsia="宋体" w:hint="default"/>
          <w:position w:val="0"/>
          <w:sz w:val="2"/>
          <w:szCs w:val="2"/>
        </w:rPr>
      </w:r>
    </w:p>
    <w:p>
      <w:pPr>
        <w:tabs>
          <w:tab w:pos="2591" w:val="left" w:leader="none"/>
          <w:tab w:pos="3835" w:val="left" w:leader="none"/>
          <w:tab w:pos="5147" w:val="left" w:leader="none"/>
          <w:tab w:pos="6674" w:val="left" w:leader="none"/>
          <w:tab w:pos="7831" w:val="left" w:leader="none"/>
        </w:tabs>
        <w:spacing w:before="87"/>
        <w:ind w:left="837" w:right="154" w:firstLine="0"/>
        <w:jc w:val="left"/>
        <w:rPr>
          <w:rFonts w:ascii="宋体" w:hAnsi="宋体" w:cs="宋体" w:eastAsia="宋体" w:hint="default"/>
          <w:sz w:val="18"/>
          <w:szCs w:val="18"/>
        </w:rPr>
      </w:pPr>
      <w:r>
        <w:rPr>
          <w:rFonts w:ascii="宋体" w:hAnsi="宋体" w:cs="宋体" w:eastAsia="宋体" w:hint="default"/>
          <w:sz w:val="18"/>
          <w:szCs w:val="18"/>
        </w:rPr>
        <w:t>应收出口退税款</w:t>
        <w:tab/>
        <w:t>非关联方</w:t>
        <w:tab/>
      </w:r>
      <w:r>
        <w:rPr>
          <w:rFonts w:ascii="Times New Roman" w:hAnsi="Times New Roman" w:cs="Times New Roman" w:eastAsia="Times New Roman" w:hint="default"/>
          <w:spacing w:val="-1"/>
          <w:sz w:val="18"/>
          <w:szCs w:val="18"/>
        </w:rPr>
        <w:t>2,841,822.29</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z w:val="18"/>
          <w:szCs w:val="18"/>
        </w:rPr>
        <w:t>73.66</w:t>
        <w:tab/>
      </w:r>
      <w:r>
        <w:rPr>
          <w:rFonts w:ascii="宋体" w:hAnsi="宋体" w:cs="宋体" w:eastAsia="宋体" w:hint="default"/>
          <w:sz w:val="18"/>
          <w:szCs w:val="18"/>
        </w:rPr>
        <w:t>出口退税款</w:t>
      </w:r>
    </w:p>
    <w:p>
      <w:pPr>
        <w:spacing w:line="240" w:lineRule="auto" w:before="6"/>
        <w:rPr>
          <w:rFonts w:ascii="宋体" w:hAnsi="宋体" w:cs="宋体" w:eastAsia="宋体" w:hint="default"/>
          <w:sz w:val="9"/>
          <w:szCs w:val="9"/>
        </w:rPr>
      </w:pPr>
    </w:p>
    <w:p>
      <w:pPr>
        <w:spacing w:line="28" w:lineRule="exact"/>
        <w:ind w:left="7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15pt;height:1.45pt;mso-position-horizontal-relative:char;mso-position-vertical-relative:line" coordorigin="0,0" coordsize="8043,29">
            <v:group style="position:absolute;left:0;top:0;width:8043;height:29" coordorigin="0,0" coordsize="8043,29">
              <v:shape style="position:absolute;left:0;top:0;width:8043;height:29" coordorigin="0,0" coordsize="8043,29" path="m0,0l8042,0,8042,29,0,29,0,0xe" filled="true" fillcolor="#000000" stroked="false">
                <v:path arrowok="t"/>
                <v:fill type="solid"/>
              </v:shape>
            </v:group>
            <v:group style="position:absolute;left:0;top:0;width:8043;height:29" coordorigin="0,0" coordsize="8043,29">
              <v:shape style="position:absolute;left:0;top:0;width:8043;height:29" coordorigin="0,0" coordsize="8043,29" path="m0,0l8042,0,8042,29,0,29,0,0xe" filled="true" fillcolor="#000000" stroked="false">
                <v:path arrowok="t"/>
                <v:fill type="solid"/>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808"/>
        <w:gridCol w:w="697"/>
        <w:gridCol w:w="1339"/>
        <w:gridCol w:w="1391"/>
        <w:gridCol w:w="1283"/>
        <w:gridCol w:w="1354"/>
        <w:gridCol w:w="1169"/>
      </w:tblGrid>
      <w:tr>
        <w:trPr>
          <w:trHeight w:val="432" w:hRule="exact"/>
        </w:trPr>
        <w:tc>
          <w:tcPr>
            <w:tcW w:w="80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57"/>
              <w:jc w:val="right"/>
              <w:rPr>
                <w:rFonts w:ascii="宋体" w:hAnsi="宋体" w:cs="宋体" w:eastAsia="宋体" w:hint="default"/>
                <w:sz w:val="18"/>
                <w:szCs w:val="18"/>
              </w:rPr>
            </w:pPr>
            <w:r>
              <w:rPr>
                <w:rFonts w:ascii="宋体" w:hAnsi="宋体" w:cs="宋体" w:eastAsia="宋体" w:hint="default"/>
                <w:sz w:val="18"/>
                <w:szCs w:val="18"/>
              </w:rPr>
              <w:t>杨希成</w:t>
            </w:r>
          </w:p>
        </w:tc>
        <w:tc>
          <w:tcPr>
            <w:tcW w:w="697" w:type="dxa"/>
            <w:tcBorders>
              <w:top w:val="nil" w:sz="6" w:space="0" w:color="auto"/>
              <w:left w:val="nil" w:sz="6" w:space="0" w:color="auto"/>
              <w:bottom w:val="single" w:sz="12" w:space="0" w:color="000000"/>
              <w:right w:val="nil" w:sz="6" w:space="0" w:color="auto"/>
            </w:tcBorders>
          </w:tcPr>
          <w:p>
            <w:pPr/>
          </w:p>
        </w:tc>
        <w:tc>
          <w:tcPr>
            <w:tcW w:w="133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公司职工</w:t>
            </w:r>
          </w:p>
        </w:tc>
        <w:tc>
          <w:tcPr>
            <w:tcW w:w="1391"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81"/>
              <w:jc w:val="right"/>
              <w:rPr>
                <w:rFonts w:ascii="Times New Roman" w:hAnsi="Times New Roman" w:cs="Times New Roman" w:eastAsia="Times New Roman" w:hint="default"/>
                <w:sz w:val="18"/>
                <w:szCs w:val="18"/>
              </w:rPr>
            </w:pPr>
            <w:r>
              <w:rPr>
                <w:rFonts w:ascii="Times New Roman"/>
                <w:spacing w:val="-1"/>
                <w:sz w:val="18"/>
              </w:rPr>
              <w:t>150,939.70</w:t>
            </w:r>
          </w:p>
        </w:tc>
        <w:tc>
          <w:tcPr>
            <w:tcW w:w="128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519"/>
              <w:jc w:val="right"/>
              <w:rPr>
                <w:rFonts w:ascii="Times New Roman" w:hAnsi="Times New Roman" w:cs="Times New Roman" w:eastAsia="Times New Roman" w:hint="default"/>
                <w:sz w:val="18"/>
                <w:szCs w:val="18"/>
              </w:rPr>
            </w:pPr>
            <w:r>
              <w:rPr>
                <w:rFonts w:ascii="Times New Roman"/>
                <w:sz w:val="18"/>
              </w:rPr>
              <w:t>3.91</w:t>
            </w: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备用金</w:t>
            </w:r>
          </w:p>
        </w:tc>
      </w:tr>
      <w:tr>
        <w:trPr>
          <w:trHeight w:val="485" w:hRule="exact"/>
        </w:trPr>
        <w:tc>
          <w:tcPr>
            <w:tcW w:w="8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157"/>
              <w:jc w:val="right"/>
              <w:rPr>
                <w:rFonts w:ascii="宋体" w:hAnsi="宋体" w:cs="宋体" w:eastAsia="宋体" w:hint="default"/>
                <w:sz w:val="18"/>
                <w:szCs w:val="18"/>
              </w:rPr>
            </w:pPr>
            <w:r>
              <w:rPr>
                <w:rFonts w:ascii="宋体" w:hAnsi="宋体" w:cs="宋体" w:eastAsia="宋体" w:hint="default"/>
                <w:sz w:val="18"/>
                <w:szCs w:val="18"/>
              </w:rPr>
              <w:t>蔡克震</w:t>
            </w:r>
          </w:p>
        </w:tc>
        <w:tc>
          <w:tcPr>
            <w:tcW w:w="697" w:type="dxa"/>
            <w:tcBorders>
              <w:top w:val="single" w:sz="12" w:space="0" w:color="000000"/>
              <w:left w:val="nil" w:sz="6" w:space="0" w:color="auto"/>
              <w:bottom w:val="single" w:sz="12" w:space="0" w:color="000000"/>
              <w:right w:val="nil" w:sz="6" w:space="0" w:color="auto"/>
            </w:tcBorders>
          </w:tcPr>
          <w:p>
            <w:pPr/>
          </w:p>
        </w:tc>
        <w:tc>
          <w:tcPr>
            <w:tcW w:w="1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sz w:val="18"/>
                <w:szCs w:val="18"/>
              </w:rPr>
              <w:t>公司职工</w:t>
            </w:r>
          </w:p>
        </w:tc>
        <w:tc>
          <w:tcPr>
            <w:tcW w:w="13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81"/>
              <w:jc w:val="right"/>
              <w:rPr>
                <w:rFonts w:ascii="Times New Roman" w:hAnsi="Times New Roman" w:cs="Times New Roman" w:eastAsia="Times New Roman" w:hint="default"/>
                <w:sz w:val="18"/>
                <w:szCs w:val="18"/>
              </w:rPr>
            </w:pPr>
            <w:r>
              <w:rPr>
                <w:rFonts w:ascii="Times New Roman"/>
                <w:spacing w:val="-1"/>
                <w:sz w:val="18"/>
              </w:rPr>
              <w:t>140,000.00</w:t>
            </w:r>
          </w:p>
        </w:tc>
        <w:tc>
          <w:tcPr>
            <w:tcW w:w="12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519"/>
              <w:jc w:val="right"/>
              <w:rPr>
                <w:rFonts w:ascii="Times New Roman" w:hAnsi="Times New Roman" w:cs="Times New Roman" w:eastAsia="Times New Roman" w:hint="default"/>
                <w:sz w:val="18"/>
                <w:szCs w:val="18"/>
              </w:rPr>
            </w:pPr>
            <w:r>
              <w:rPr>
                <w:rFonts w:ascii="Times New Roman"/>
                <w:sz w:val="18"/>
              </w:rPr>
              <w:t>3.63</w:t>
            </w:r>
          </w:p>
        </w:tc>
        <w:tc>
          <w:tcPr>
            <w:tcW w:w="11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hAnsi="宋体" w:cs="宋体" w:eastAsia="宋体" w:hint="default"/>
                <w:sz w:val="18"/>
                <w:szCs w:val="18"/>
              </w:rPr>
              <w:t>备用金</w:t>
            </w:r>
          </w:p>
        </w:tc>
      </w:tr>
      <w:tr>
        <w:trPr>
          <w:trHeight w:val="484" w:hRule="exact"/>
        </w:trPr>
        <w:tc>
          <w:tcPr>
            <w:tcW w:w="8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157"/>
              <w:jc w:val="right"/>
              <w:rPr>
                <w:rFonts w:ascii="宋体" w:hAnsi="宋体" w:cs="宋体" w:eastAsia="宋体" w:hint="default"/>
                <w:sz w:val="18"/>
                <w:szCs w:val="18"/>
              </w:rPr>
            </w:pPr>
            <w:r>
              <w:rPr>
                <w:rFonts w:ascii="宋体" w:hAnsi="宋体" w:cs="宋体" w:eastAsia="宋体" w:hint="default"/>
                <w:sz w:val="18"/>
                <w:szCs w:val="18"/>
              </w:rPr>
              <w:t>徐安奎</w:t>
            </w:r>
          </w:p>
        </w:tc>
        <w:tc>
          <w:tcPr>
            <w:tcW w:w="697" w:type="dxa"/>
            <w:tcBorders>
              <w:top w:val="single" w:sz="12" w:space="0" w:color="000000"/>
              <w:left w:val="nil" w:sz="6" w:space="0" w:color="auto"/>
              <w:bottom w:val="single" w:sz="12" w:space="0" w:color="000000"/>
              <w:right w:val="nil" w:sz="6" w:space="0" w:color="auto"/>
            </w:tcBorders>
          </w:tcPr>
          <w:p>
            <w:pPr/>
          </w:p>
        </w:tc>
        <w:tc>
          <w:tcPr>
            <w:tcW w:w="1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sz w:val="18"/>
                <w:szCs w:val="18"/>
              </w:rPr>
              <w:t>公司职工</w:t>
            </w:r>
          </w:p>
        </w:tc>
        <w:tc>
          <w:tcPr>
            <w:tcW w:w="13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81"/>
              <w:jc w:val="right"/>
              <w:rPr>
                <w:rFonts w:ascii="Times New Roman" w:hAnsi="Times New Roman" w:cs="Times New Roman" w:eastAsia="Times New Roman" w:hint="default"/>
                <w:sz w:val="18"/>
                <w:szCs w:val="18"/>
              </w:rPr>
            </w:pPr>
            <w:r>
              <w:rPr>
                <w:rFonts w:ascii="Times New Roman"/>
                <w:spacing w:val="-1"/>
                <w:sz w:val="18"/>
              </w:rPr>
              <w:t>100,000.00</w:t>
            </w:r>
          </w:p>
        </w:tc>
        <w:tc>
          <w:tcPr>
            <w:tcW w:w="12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519"/>
              <w:jc w:val="right"/>
              <w:rPr>
                <w:rFonts w:ascii="Times New Roman" w:hAnsi="Times New Roman" w:cs="Times New Roman" w:eastAsia="Times New Roman" w:hint="default"/>
                <w:sz w:val="18"/>
                <w:szCs w:val="18"/>
              </w:rPr>
            </w:pPr>
            <w:r>
              <w:rPr>
                <w:rFonts w:ascii="Times New Roman"/>
                <w:sz w:val="18"/>
              </w:rPr>
              <w:t>2.59</w:t>
            </w:r>
          </w:p>
        </w:tc>
        <w:tc>
          <w:tcPr>
            <w:tcW w:w="11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hAnsi="宋体" w:cs="宋体" w:eastAsia="宋体" w:hint="default"/>
                <w:sz w:val="18"/>
                <w:szCs w:val="18"/>
              </w:rPr>
              <w:t>备用金</w:t>
            </w:r>
          </w:p>
        </w:tc>
      </w:tr>
      <w:tr>
        <w:trPr>
          <w:trHeight w:val="484" w:hRule="exact"/>
        </w:trPr>
        <w:tc>
          <w:tcPr>
            <w:tcW w:w="8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right="157"/>
              <w:jc w:val="right"/>
              <w:rPr>
                <w:rFonts w:ascii="宋体" w:hAnsi="宋体" w:cs="宋体" w:eastAsia="宋体" w:hint="default"/>
                <w:sz w:val="18"/>
                <w:szCs w:val="18"/>
              </w:rPr>
            </w:pPr>
            <w:r>
              <w:rPr>
                <w:rFonts w:ascii="宋体" w:hAnsi="宋体" w:cs="宋体" w:eastAsia="宋体" w:hint="default"/>
                <w:sz w:val="18"/>
                <w:szCs w:val="18"/>
              </w:rPr>
              <w:t>屈凡起</w:t>
            </w:r>
          </w:p>
        </w:tc>
        <w:tc>
          <w:tcPr>
            <w:tcW w:w="697" w:type="dxa"/>
            <w:tcBorders>
              <w:top w:val="single" w:sz="12" w:space="0" w:color="000000"/>
              <w:left w:val="nil" w:sz="6" w:space="0" w:color="auto"/>
              <w:bottom w:val="single" w:sz="12" w:space="0" w:color="000000"/>
              <w:right w:val="nil" w:sz="6" w:space="0" w:color="auto"/>
            </w:tcBorders>
          </w:tcPr>
          <w:p>
            <w:pPr/>
          </w:p>
        </w:tc>
        <w:tc>
          <w:tcPr>
            <w:tcW w:w="1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96" w:right="0"/>
              <w:jc w:val="center"/>
              <w:rPr>
                <w:rFonts w:ascii="宋体" w:hAnsi="宋体" w:cs="宋体" w:eastAsia="宋体" w:hint="default"/>
                <w:sz w:val="18"/>
                <w:szCs w:val="18"/>
              </w:rPr>
            </w:pPr>
            <w:r>
              <w:rPr>
                <w:rFonts w:ascii="宋体" w:hAnsi="宋体" w:cs="宋体" w:eastAsia="宋体" w:hint="default"/>
                <w:sz w:val="18"/>
                <w:szCs w:val="18"/>
              </w:rPr>
              <w:t>公司职工</w:t>
            </w:r>
          </w:p>
        </w:tc>
        <w:tc>
          <w:tcPr>
            <w:tcW w:w="13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82"/>
              <w:jc w:val="right"/>
              <w:rPr>
                <w:rFonts w:ascii="Times New Roman" w:hAnsi="Times New Roman" w:cs="Times New Roman" w:eastAsia="Times New Roman" w:hint="default"/>
                <w:sz w:val="18"/>
                <w:szCs w:val="18"/>
              </w:rPr>
            </w:pPr>
            <w:r>
              <w:rPr>
                <w:rFonts w:ascii="Times New Roman"/>
                <w:spacing w:val="-1"/>
                <w:sz w:val="18"/>
              </w:rPr>
              <w:t>80,000.00</w:t>
            </w:r>
          </w:p>
        </w:tc>
        <w:tc>
          <w:tcPr>
            <w:tcW w:w="12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519"/>
              <w:jc w:val="right"/>
              <w:rPr>
                <w:rFonts w:ascii="Times New Roman" w:hAnsi="Times New Roman" w:cs="Times New Roman" w:eastAsia="Times New Roman" w:hint="default"/>
                <w:sz w:val="18"/>
                <w:szCs w:val="18"/>
              </w:rPr>
            </w:pPr>
            <w:r>
              <w:rPr>
                <w:rFonts w:ascii="Times New Roman"/>
                <w:sz w:val="18"/>
              </w:rPr>
              <w:t>2.07</w:t>
            </w:r>
          </w:p>
        </w:tc>
        <w:tc>
          <w:tcPr>
            <w:tcW w:w="11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hAnsi="宋体" w:cs="宋体" w:eastAsia="宋体" w:hint="default"/>
                <w:sz w:val="18"/>
                <w:szCs w:val="18"/>
              </w:rPr>
              <w:t>备用金</w:t>
            </w:r>
          </w:p>
        </w:tc>
      </w:tr>
      <w:tr>
        <w:trPr>
          <w:trHeight w:val="442" w:hRule="exact"/>
        </w:trPr>
        <w:tc>
          <w:tcPr>
            <w:tcW w:w="808"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right="198"/>
              <w:jc w:val="right"/>
              <w:rPr>
                <w:rFonts w:ascii="宋体" w:hAnsi="宋体" w:cs="宋体" w:eastAsia="宋体" w:hint="default"/>
                <w:sz w:val="18"/>
                <w:szCs w:val="18"/>
              </w:rPr>
            </w:pPr>
            <w:r>
              <w:rPr>
                <w:rFonts w:ascii="宋体" w:hAnsi="宋体" w:cs="宋体" w:eastAsia="宋体" w:hint="default"/>
                <w:sz w:val="18"/>
                <w:szCs w:val="18"/>
              </w:rPr>
              <w:t>合</w:t>
            </w:r>
          </w:p>
        </w:tc>
        <w:tc>
          <w:tcPr>
            <w:tcW w:w="697"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5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339" w:type="dxa"/>
            <w:tcBorders>
              <w:top w:val="single" w:sz="12" w:space="0" w:color="000000"/>
              <w:left w:val="nil" w:sz="6" w:space="0" w:color="auto"/>
              <w:bottom w:val="nil" w:sz="6" w:space="0" w:color="auto"/>
              <w:right w:val="nil" w:sz="6" w:space="0" w:color="auto"/>
            </w:tcBorders>
          </w:tcPr>
          <w:p>
            <w:pPr/>
          </w:p>
        </w:tc>
        <w:tc>
          <w:tcPr>
            <w:tcW w:w="139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81"/>
              <w:jc w:val="right"/>
              <w:rPr>
                <w:rFonts w:ascii="Times New Roman" w:hAnsi="Times New Roman" w:cs="Times New Roman" w:eastAsia="Times New Roman" w:hint="default"/>
                <w:sz w:val="18"/>
                <w:szCs w:val="18"/>
              </w:rPr>
            </w:pPr>
            <w:r>
              <w:rPr>
                <w:rFonts w:ascii="Times New Roman"/>
                <w:spacing w:val="-1"/>
                <w:sz w:val="18"/>
              </w:rPr>
              <w:t>3,312,761.99</w:t>
            </w:r>
          </w:p>
        </w:tc>
        <w:tc>
          <w:tcPr>
            <w:tcW w:w="1283" w:type="dxa"/>
            <w:tcBorders>
              <w:top w:val="single" w:sz="12" w:space="0" w:color="000000"/>
              <w:left w:val="nil" w:sz="6" w:space="0" w:color="auto"/>
              <w:bottom w:val="nil" w:sz="6" w:space="0" w:color="auto"/>
              <w:right w:val="nil" w:sz="6" w:space="0" w:color="auto"/>
            </w:tcBorders>
          </w:tcPr>
          <w:p>
            <w:pPr/>
          </w:p>
        </w:tc>
        <w:tc>
          <w:tcPr>
            <w:tcW w:w="1354"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519"/>
              <w:jc w:val="right"/>
              <w:rPr>
                <w:rFonts w:ascii="Times New Roman" w:hAnsi="Times New Roman" w:cs="Times New Roman" w:eastAsia="Times New Roman" w:hint="default"/>
                <w:sz w:val="18"/>
                <w:szCs w:val="18"/>
              </w:rPr>
            </w:pPr>
            <w:r>
              <w:rPr>
                <w:rFonts w:ascii="Times New Roman"/>
                <w:sz w:val="18"/>
              </w:rPr>
              <w:t>85.86</w:t>
            </w:r>
          </w:p>
        </w:tc>
        <w:tc>
          <w:tcPr>
            <w:tcW w:w="1169" w:type="dxa"/>
            <w:tcBorders>
              <w:top w:val="single" w:sz="12"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3.6pt;height:1.45pt;mso-position-horizontal-relative:char;mso-position-vertical-relative:line" coordorigin="0,0" coordsize="8072,29">
            <v:group style="position:absolute;left:14;top:14;width:8043;height:2" coordorigin="14,14" coordsize="8043,2">
              <v:shape style="position:absolute;left:14;top:14;width:8043;height:2" coordorigin="14,14" coordsize="8043,0" path="m14,14l8057,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1271" w:val="left" w:leader="none"/>
        </w:tabs>
        <w:spacing w:line="333" w:lineRule="exact" w:before="0"/>
        <w:ind w:left="743" w:right="1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7</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期末无应收关联方欠款。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271" w:val="left" w:leader="none"/>
        </w:tabs>
        <w:spacing w:before="0"/>
        <w:ind w:left="743" w:right="1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8</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本期无因金融资产转移而终止确认的其他应收款项。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29"/>
          <w:szCs w:val="29"/>
        </w:rPr>
      </w:pPr>
    </w:p>
    <w:p>
      <w:pPr>
        <w:tabs>
          <w:tab w:pos="1271" w:val="left" w:leader="none"/>
        </w:tabs>
        <w:spacing w:before="0"/>
        <w:ind w:left="743" w:right="1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9</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本期无未全部终止确认的被转移的其他应收款情况。</w:t>
      </w:r>
      <w:r>
        <w:rPr>
          <w:rFonts w:ascii="Microsoft JhengHei" w:hAnsi="Microsoft JhengHei" w:cs="Microsoft JhengHei" w:eastAsia="Microsoft JhengHei" w:hint="default"/>
          <w:sz w:val="21"/>
          <w:szCs w:val="21"/>
        </w:rPr>
      </w:r>
    </w:p>
    <w:p>
      <w:pPr>
        <w:tabs>
          <w:tab w:pos="875" w:val="left" w:leader="none"/>
        </w:tabs>
        <w:spacing w:line="880" w:lineRule="atLeast" w:before="0"/>
        <w:ind w:left="105" w:right="3343" w:firstLine="637"/>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3"/>
          <w:sz w:val="21"/>
          <w:szCs w:val="21"/>
        </w:rPr>
        <w:t>10</w:t>
      </w:r>
      <w:r>
        <w:rPr>
          <w:rFonts w:ascii="Microsoft JhengHei" w:hAnsi="Microsoft JhengHei" w:cs="Microsoft JhengHei" w:eastAsia="Microsoft JhengHei" w:hint="default"/>
          <w:b/>
          <w:bCs/>
          <w:spacing w:val="-3"/>
          <w:sz w:val="21"/>
          <w:szCs w:val="21"/>
        </w:rPr>
        <w:t>、</w:t>
      </w:r>
      <w:r>
        <w:rPr>
          <w:rFonts w:ascii="Microsoft JhengHei" w:hAnsi="Microsoft JhengHei" w:cs="Microsoft JhengHei" w:eastAsia="Microsoft JhengHei" w:hint="default"/>
          <w:b/>
          <w:bCs/>
          <w:spacing w:val="9"/>
          <w:sz w:val="21"/>
          <w:szCs w:val="21"/>
        </w:rPr>
        <w:t> </w:t>
      </w:r>
      <w:r>
        <w:rPr>
          <w:rFonts w:ascii="Microsoft JhengHei" w:hAnsi="Microsoft JhengHei" w:cs="Microsoft JhengHei" w:eastAsia="Microsoft JhengHei" w:hint="default"/>
          <w:b/>
          <w:bCs/>
          <w:sz w:val="21"/>
          <w:szCs w:val="21"/>
        </w:rPr>
        <w:t>本期无以其他应收款为标的进行证券化的情况。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05"/>
          <w:sz w:val="21"/>
          <w:szCs w:val="21"/>
        </w:rPr>
        <w:t>(七)</w:t>
        <w:tab/>
      </w:r>
      <w:r>
        <w:rPr>
          <w:rFonts w:ascii="Microsoft JhengHei" w:hAnsi="Microsoft JhengHei" w:cs="Microsoft JhengHei" w:eastAsia="Microsoft JhengHei" w:hint="default"/>
          <w:b/>
          <w:bCs/>
          <w:spacing w:val="1"/>
          <w:w w:val="105"/>
          <w:sz w:val="21"/>
          <w:szCs w:val="21"/>
        </w:rPr>
        <w:t>存货</w:t>
      </w:r>
      <w:r>
        <w:rPr>
          <w:rFonts w:ascii="Microsoft JhengHei" w:hAnsi="Microsoft JhengHei" w:cs="Microsoft JhengHei" w:eastAsia="Microsoft JhengHei" w:hint="default"/>
          <w:spacing w:val="1"/>
          <w:sz w:val="21"/>
          <w:szCs w:val="21"/>
        </w:rPr>
      </w:r>
    </w:p>
    <w:p>
      <w:pPr>
        <w:tabs>
          <w:tab w:pos="1391" w:val="left" w:leader="none"/>
        </w:tabs>
        <w:spacing w:before="73"/>
        <w:ind w:left="736"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存货分类</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9.6pt;height:1.45pt;mso-position-horizontal-relative:char;mso-position-vertical-relative:line" coordorigin="0,0" coordsize="8192,29">
            <v:group style="position:absolute;left:14;top:14;width:8163;height:2" coordorigin="14,14" coordsize="8163,2">
              <v:shape style="position:absolute;left:14;top:14;width:8163;height:2" coordorigin="14,14" coordsize="8163,0" path="m14,14l8177,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5349" w:val="left" w:leader="none"/>
        </w:tabs>
        <w:spacing w:before="83"/>
        <w:ind w:left="1867" w:right="0" w:firstLine="0"/>
        <w:jc w:val="center"/>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before="7"/>
        <w:ind w:left="1147" w:right="154" w:firstLine="0"/>
        <w:jc w:val="left"/>
        <w:rPr>
          <w:rFonts w:ascii="宋体" w:hAnsi="宋体" w:cs="宋体" w:eastAsia="宋体" w:hint="default"/>
          <w:sz w:val="18"/>
          <w:szCs w:val="18"/>
        </w:rPr>
      </w:pPr>
      <w:r>
        <w:rPr/>
        <w:pict>
          <v:group style="position:absolute;margin-left:180.23999pt;margin-top:7.621699pt;width:348.4pt;height:.1pt;mso-position-horizontal-relative:page;mso-position-vertical-relative:paragraph;z-index:4216" coordorigin="3605,152" coordsize="6968,2">
            <v:shape style="position:absolute;left:3605;top:152;width:6968;height:2" coordorigin="3605,152" coordsize="6968,0" path="m3605,152l10572,152e" filled="false" stroked="true" strokeweight="1.44pt" strokecolor="#000000">
              <v:path arrowok="t"/>
            </v:shape>
            <w10:wrap type="none"/>
          </v:group>
        </w:pict>
      </w:r>
      <w:r>
        <w:rPr>
          <w:rFonts w:ascii="宋体" w:hAnsi="宋体" w:cs="宋体" w:eastAsia="宋体" w:hint="default"/>
          <w:sz w:val="18"/>
          <w:szCs w:val="18"/>
        </w:rPr>
        <w:t>项目</w:t>
      </w:r>
    </w:p>
    <w:p>
      <w:pPr>
        <w:tabs>
          <w:tab w:pos="2961" w:val="left" w:leader="none"/>
          <w:tab w:pos="4137" w:val="left" w:leader="none"/>
          <w:tab w:pos="5309" w:val="left" w:leader="none"/>
          <w:tab w:pos="6396" w:val="left" w:leader="none"/>
          <w:tab w:pos="7524" w:val="left" w:leader="none"/>
        </w:tabs>
        <w:spacing w:before="7"/>
        <w:ind w:left="1781"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跌价准备</w:t>
        <w:tab/>
        <w:t>账面价值</w:t>
        <w:tab/>
        <w:t>账面余额</w:t>
        <w:tab/>
        <w:t>跌价准备</w:t>
        <w:tab/>
        <w:t>账面价值</w:t>
      </w:r>
    </w:p>
    <w:p>
      <w:pPr>
        <w:spacing w:line="240" w:lineRule="auto" w:before="7"/>
        <w:rPr>
          <w:rFonts w:ascii="宋体" w:hAnsi="宋体" w:cs="宋体" w:eastAsia="宋体" w:hint="default"/>
          <w:sz w:val="10"/>
          <w:szCs w:val="10"/>
        </w:rPr>
      </w:pPr>
    </w:p>
    <w:p>
      <w:pPr>
        <w:spacing w:line="28" w:lineRule="exact"/>
        <w:ind w:left="7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8.15pt;height:1.45pt;mso-position-horizontal-relative:char;mso-position-vertical-relative:line" coordorigin="0,0" coordsize="8163,29">
            <v:group style="position:absolute;left:0;top:0;width:8163;height:29" coordorigin="0,0" coordsize="8163,29">
              <v:shape style="position:absolute;left:0;top:0;width:8163;height:29" coordorigin="0,0" coordsize="8163,29" path="m0,0l8162,0,8162,29,0,29,0,0xe" filled="true" fillcolor="#000000" stroked="false">
                <v:path arrowok="t"/>
                <v:fill type="solid"/>
              </v:shape>
            </v:group>
            <v:group style="position:absolute;left:0;top:0;width:8163;height:29" coordorigin="0,0" coordsize="8163,29">
              <v:shape style="position:absolute;left:0;top:0;width:8163;height:29" coordorigin="0,0" coordsize="8163,29" path="m0,0l8162,0,8162,29,0,29,0,0xe" filled="true" fillcolor="#000000" stroked="false">
                <v:path arrowok="t"/>
                <v:fill type="solid"/>
              </v:shape>
            </v:group>
          </v:group>
        </w:pict>
      </w:r>
      <w:r>
        <w:rPr>
          <w:rFonts w:ascii="宋体" w:hAnsi="宋体" w:cs="宋体" w:eastAsia="宋体" w:hint="default"/>
          <w:position w:val="0"/>
          <w:sz w:val="2"/>
          <w:szCs w:val="2"/>
        </w:rPr>
      </w:r>
    </w:p>
    <w:p>
      <w:pPr>
        <w:tabs>
          <w:tab w:pos="2061" w:val="left" w:leader="none"/>
          <w:tab w:pos="4411" w:val="left" w:leader="none"/>
          <w:tab w:pos="7816" w:val="left" w:leader="none"/>
        </w:tabs>
        <w:spacing w:before="83"/>
        <w:ind w:left="77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tab/>
      </w:r>
      <w:r>
        <w:rPr>
          <w:rFonts w:ascii="Times New Roman" w:hAnsi="Times New Roman" w:cs="Times New Roman" w:eastAsia="Times New Roman" w:hint="default"/>
          <w:spacing w:val="-1"/>
          <w:sz w:val="18"/>
          <w:szCs w:val="18"/>
        </w:rPr>
        <w:t>33,853,632.35</w:t>
        <w:tab/>
        <w:t>33,853,632.35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1"/>
          <w:sz w:val="18"/>
          <w:szCs w:val="18"/>
        </w:rPr>
        <w:t>38,163,612.93</w:t>
        <w:tab/>
        <w:t>38,163,612.93</w:t>
      </w: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9.6pt;height:1.45pt;mso-position-horizontal-relative:char;mso-position-vertical-relative:line" coordorigin="0,0" coordsize="8192,29">
            <v:group style="position:absolute;left:14;top:14;width:8163;height:2" coordorigin="14,14" coordsize="8163,2">
              <v:shape style="position:absolute;left:14;top:14;width:8163;height:2" coordorigin="14,14" coordsize="8163,0" path="m14,14l8177,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10" w:h="16840"/>
          <w:pgMar w:top="1100" w:bottom="280" w:left="1680" w:right="1200"/>
        </w:sectPr>
      </w:pPr>
    </w:p>
    <w:p>
      <w:pPr>
        <w:spacing w:line="240" w:lineRule="auto" w:before="11"/>
        <w:rPr>
          <w:rFonts w:ascii="Times New Roman" w:hAnsi="Times New Roman" w:cs="Times New Roman" w:eastAsia="Times New Roman" w:hint="default"/>
          <w:sz w:val="27"/>
          <w:szCs w:val="27"/>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9.6pt;height:1.45pt;mso-position-horizontal-relative:char;mso-position-vertical-relative:line" coordorigin="0,0" coordsize="8192,29">
            <v:group style="position:absolute;left:14;top:14;width:8163;height:2" coordorigin="14,14" coordsize="8163,2">
              <v:shape style="position:absolute;left:14;top:14;width:8163;height:2" coordorigin="14,14" coordsize="8163,0" path="m14,14l8177,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2"/>
        <w:rPr>
          <w:rFonts w:ascii="Times New Roman" w:hAnsi="Times New Roman" w:cs="Times New Roman" w:eastAsia="Times New Roman" w:hint="default"/>
          <w:sz w:val="3"/>
          <w:szCs w:val="3"/>
        </w:rPr>
      </w:pPr>
    </w:p>
    <w:tbl>
      <w:tblPr>
        <w:tblW w:w="0" w:type="auto"/>
        <w:jc w:val="left"/>
        <w:tblInd w:w="729" w:type="dxa"/>
        <w:tblLayout w:type="fixed"/>
        <w:tblCellMar>
          <w:top w:w="0" w:type="dxa"/>
          <w:left w:w="0" w:type="dxa"/>
          <w:bottom w:w="0" w:type="dxa"/>
          <w:right w:w="0" w:type="dxa"/>
        </w:tblCellMar>
        <w:tblLook w:val="01E0"/>
      </w:tblPr>
      <w:tblGrid>
        <w:gridCol w:w="1226"/>
        <w:gridCol w:w="1245"/>
        <w:gridCol w:w="1130"/>
        <w:gridCol w:w="1174"/>
        <w:gridCol w:w="1199"/>
        <w:gridCol w:w="1015"/>
        <w:gridCol w:w="1173"/>
      </w:tblGrid>
      <w:tr>
        <w:trPr>
          <w:trHeight w:val="430" w:hRule="exact"/>
        </w:trPr>
        <w:tc>
          <w:tcPr>
            <w:tcW w:w="1226"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left="4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245"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1,532,510.39</w:t>
            </w:r>
          </w:p>
        </w:tc>
        <w:tc>
          <w:tcPr>
            <w:tcW w:w="1130" w:type="dxa"/>
            <w:tcBorders>
              <w:top w:val="nil" w:sz="6" w:space="0" w:color="auto"/>
              <w:left w:val="nil" w:sz="6" w:space="0" w:color="auto"/>
              <w:bottom w:val="single" w:sz="12" w:space="0" w:color="000000"/>
              <w:right w:val="nil" w:sz="6" w:space="0" w:color="auto"/>
            </w:tcBorders>
          </w:tcPr>
          <w:p>
            <w:pPr/>
          </w:p>
        </w:tc>
        <w:tc>
          <w:tcPr>
            <w:tcW w:w="1174"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53"/>
              <w:jc w:val="right"/>
              <w:rPr>
                <w:rFonts w:ascii="Times New Roman" w:hAnsi="Times New Roman" w:cs="Times New Roman" w:eastAsia="Times New Roman" w:hint="default"/>
                <w:sz w:val="18"/>
                <w:szCs w:val="18"/>
              </w:rPr>
            </w:pPr>
            <w:r>
              <w:rPr>
                <w:rFonts w:ascii="Times New Roman"/>
                <w:spacing w:val="-1"/>
                <w:sz w:val="18"/>
              </w:rPr>
              <w:t>1,532,510.39</w:t>
            </w:r>
          </w:p>
        </w:tc>
        <w:tc>
          <w:tcPr>
            <w:tcW w:w="1199"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1,341,471.59</w:t>
            </w:r>
          </w:p>
        </w:tc>
        <w:tc>
          <w:tcPr>
            <w:tcW w:w="1015" w:type="dxa"/>
            <w:tcBorders>
              <w:top w:val="nil" w:sz="6" w:space="0" w:color="auto"/>
              <w:left w:val="nil" w:sz="6" w:space="0" w:color="auto"/>
              <w:bottom w:val="single" w:sz="12" w:space="0" w:color="000000"/>
              <w:right w:val="nil" w:sz="6" w:space="0" w:color="auto"/>
            </w:tcBorders>
          </w:tcPr>
          <w:p>
            <w:pPr/>
          </w:p>
        </w:tc>
        <w:tc>
          <w:tcPr>
            <w:tcW w:w="1173"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37"/>
              <w:jc w:val="right"/>
              <w:rPr>
                <w:rFonts w:ascii="Times New Roman" w:hAnsi="Times New Roman" w:cs="Times New Roman" w:eastAsia="Times New Roman" w:hint="default"/>
                <w:sz w:val="18"/>
                <w:szCs w:val="18"/>
              </w:rPr>
            </w:pPr>
            <w:r>
              <w:rPr>
                <w:rFonts w:ascii="Times New Roman"/>
                <w:spacing w:val="-1"/>
                <w:sz w:val="18"/>
              </w:rPr>
              <w:t>1,341,471.59</w:t>
            </w:r>
          </w:p>
        </w:tc>
      </w:tr>
      <w:tr>
        <w:trPr>
          <w:trHeight w:val="485" w:hRule="exact"/>
        </w:trPr>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4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21,572,825.97</w:t>
            </w:r>
          </w:p>
        </w:tc>
        <w:tc>
          <w:tcPr>
            <w:tcW w:w="1130" w:type="dxa"/>
            <w:tcBorders>
              <w:top w:val="single" w:sz="12" w:space="0" w:color="000000"/>
              <w:left w:val="nil" w:sz="6" w:space="0" w:color="auto"/>
              <w:bottom w:val="single" w:sz="12" w:space="0" w:color="000000"/>
              <w:right w:val="nil" w:sz="6" w:space="0" w:color="auto"/>
            </w:tcBorders>
          </w:tcPr>
          <w:p>
            <w:pPr/>
          </w:p>
        </w:tc>
        <w:tc>
          <w:tcPr>
            <w:tcW w:w="1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56"/>
              <w:jc w:val="right"/>
              <w:rPr>
                <w:rFonts w:ascii="Times New Roman" w:hAnsi="Times New Roman" w:cs="Times New Roman" w:eastAsia="Times New Roman" w:hint="default"/>
                <w:sz w:val="18"/>
                <w:szCs w:val="18"/>
              </w:rPr>
            </w:pPr>
            <w:r>
              <w:rPr>
                <w:rFonts w:ascii="Times New Roman"/>
                <w:spacing w:val="-1"/>
                <w:sz w:val="18"/>
              </w:rPr>
              <w:t>21,572,825.97</w:t>
            </w:r>
          </w:p>
        </w:tc>
        <w:tc>
          <w:tcPr>
            <w:tcW w:w="11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17,927,012.37</w:t>
            </w:r>
          </w:p>
        </w:tc>
        <w:tc>
          <w:tcPr>
            <w:tcW w:w="1015" w:type="dxa"/>
            <w:tcBorders>
              <w:top w:val="single" w:sz="12" w:space="0" w:color="000000"/>
              <w:left w:val="nil" w:sz="6" w:space="0" w:color="auto"/>
              <w:bottom w:val="single" w:sz="12" w:space="0" w:color="000000"/>
              <w:right w:val="nil" w:sz="6" w:space="0" w:color="auto"/>
            </w:tcBorders>
          </w:tcPr>
          <w:p>
            <w:pPr/>
          </w:p>
        </w:tc>
        <w:tc>
          <w:tcPr>
            <w:tcW w:w="1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37"/>
              <w:jc w:val="right"/>
              <w:rPr>
                <w:rFonts w:ascii="Times New Roman" w:hAnsi="Times New Roman" w:cs="Times New Roman" w:eastAsia="Times New Roman" w:hint="default"/>
                <w:sz w:val="18"/>
                <w:szCs w:val="18"/>
              </w:rPr>
            </w:pPr>
            <w:r>
              <w:rPr>
                <w:rFonts w:ascii="Times New Roman"/>
                <w:spacing w:val="-1"/>
                <w:sz w:val="18"/>
              </w:rPr>
              <w:t>17,927,012.37</w:t>
            </w:r>
          </w:p>
        </w:tc>
      </w:tr>
      <w:tr>
        <w:trPr>
          <w:trHeight w:val="485" w:hRule="exact"/>
        </w:trPr>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4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64,599,556.62</w:t>
            </w:r>
          </w:p>
        </w:tc>
        <w:tc>
          <w:tcPr>
            <w:tcW w:w="11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1,661,425.23</w:t>
            </w:r>
          </w:p>
        </w:tc>
        <w:tc>
          <w:tcPr>
            <w:tcW w:w="1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56"/>
              <w:jc w:val="right"/>
              <w:rPr>
                <w:rFonts w:ascii="Times New Roman" w:hAnsi="Times New Roman" w:cs="Times New Roman" w:eastAsia="Times New Roman" w:hint="default"/>
                <w:sz w:val="18"/>
                <w:szCs w:val="18"/>
              </w:rPr>
            </w:pPr>
            <w:r>
              <w:rPr>
                <w:rFonts w:ascii="Times New Roman"/>
                <w:spacing w:val="-1"/>
                <w:sz w:val="18"/>
              </w:rPr>
              <w:t>62,938,131.39</w:t>
            </w:r>
          </w:p>
        </w:tc>
        <w:tc>
          <w:tcPr>
            <w:tcW w:w="11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25,828,788.33</w:t>
            </w:r>
          </w:p>
        </w:tc>
        <w:tc>
          <w:tcPr>
            <w:tcW w:w="1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left="107" w:right="0"/>
              <w:jc w:val="left"/>
              <w:rPr>
                <w:rFonts w:ascii="Times New Roman" w:hAnsi="Times New Roman" w:cs="Times New Roman" w:eastAsia="Times New Roman" w:hint="default"/>
                <w:sz w:val="18"/>
                <w:szCs w:val="18"/>
              </w:rPr>
            </w:pPr>
            <w:r>
              <w:rPr>
                <w:rFonts w:ascii="Times New Roman"/>
                <w:sz w:val="18"/>
              </w:rPr>
              <w:t>448,619.01</w:t>
            </w:r>
          </w:p>
        </w:tc>
        <w:tc>
          <w:tcPr>
            <w:tcW w:w="1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37"/>
              <w:jc w:val="right"/>
              <w:rPr>
                <w:rFonts w:ascii="Times New Roman" w:hAnsi="Times New Roman" w:cs="Times New Roman" w:eastAsia="Times New Roman" w:hint="default"/>
                <w:sz w:val="18"/>
                <w:szCs w:val="18"/>
              </w:rPr>
            </w:pPr>
            <w:r>
              <w:rPr>
                <w:rFonts w:ascii="Times New Roman"/>
                <w:spacing w:val="-1"/>
                <w:sz w:val="18"/>
              </w:rPr>
              <w:t>25,380,169.32</w:t>
            </w:r>
          </w:p>
        </w:tc>
      </w:tr>
      <w:tr>
        <w:trPr>
          <w:trHeight w:val="485" w:hRule="exact"/>
        </w:trPr>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40"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2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432,926.23</w:t>
            </w:r>
          </w:p>
        </w:tc>
        <w:tc>
          <w:tcPr>
            <w:tcW w:w="1130" w:type="dxa"/>
            <w:tcBorders>
              <w:top w:val="single" w:sz="12" w:space="0" w:color="000000"/>
              <w:left w:val="nil" w:sz="6" w:space="0" w:color="auto"/>
              <w:bottom w:val="single" w:sz="12" w:space="0" w:color="000000"/>
              <w:right w:val="nil" w:sz="6" w:space="0" w:color="auto"/>
            </w:tcBorders>
          </w:tcPr>
          <w:p>
            <w:pPr/>
          </w:p>
        </w:tc>
        <w:tc>
          <w:tcPr>
            <w:tcW w:w="11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56"/>
              <w:jc w:val="right"/>
              <w:rPr>
                <w:rFonts w:ascii="Times New Roman" w:hAnsi="Times New Roman" w:cs="Times New Roman" w:eastAsia="Times New Roman" w:hint="default"/>
                <w:sz w:val="18"/>
                <w:szCs w:val="18"/>
              </w:rPr>
            </w:pPr>
            <w:r>
              <w:rPr>
                <w:rFonts w:ascii="Times New Roman"/>
                <w:spacing w:val="-1"/>
                <w:sz w:val="18"/>
              </w:rPr>
              <w:t>432,926.23</w:t>
            </w:r>
          </w:p>
        </w:tc>
        <w:tc>
          <w:tcPr>
            <w:tcW w:w="1199" w:type="dxa"/>
            <w:tcBorders>
              <w:top w:val="single" w:sz="12" w:space="0" w:color="000000"/>
              <w:left w:val="nil" w:sz="6" w:space="0" w:color="auto"/>
              <w:bottom w:val="single" w:sz="12" w:space="0" w:color="000000"/>
              <w:right w:val="nil" w:sz="6" w:space="0" w:color="auto"/>
            </w:tcBorders>
          </w:tcPr>
          <w:p>
            <w:pPr/>
          </w:p>
        </w:tc>
        <w:tc>
          <w:tcPr>
            <w:tcW w:w="1015" w:type="dxa"/>
            <w:tcBorders>
              <w:top w:val="single" w:sz="12" w:space="0" w:color="000000"/>
              <w:left w:val="nil" w:sz="6" w:space="0" w:color="auto"/>
              <w:bottom w:val="single" w:sz="12" w:space="0" w:color="000000"/>
              <w:right w:val="nil" w:sz="6" w:space="0" w:color="auto"/>
            </w:tcBorders>
          </w:tcPr>
          <w:p>
            <w:pPr/>
          </w:p>
        </w:tc>
        <w:tc>
          <w:tcPr>
            <w:tcW w:w="1173" w:type="dxa"/>
            <w:tcBorders>
              <w:top w:val="single" w:sz="12" w:space="0" w:color="000000"/>
              <w:left w:val="nil" w:sz="6" w:space="0" w:color="auto"/>
              <w:bottom w:val="single" w:sz="12" w:space="0" w:color="000000"/>
              <w:right w:val="nil" w:sz="6" w:space="0" w:color="auto"/>
            </w:tcBorders>
          </w:tcPr>
          <w:p>
            <w:pPr/>
          </w:p>
        </w:tc>
      </w:tr>
      <w:tr>
        <w:trPr>
          <w:trHeight w:val="340" w:hRule="exact"/>
        </w:trPr>
        <w:tc>
          <w:tcPr>
            <w:tcW w:w="1226" w:type="dxa"/>
            <w:tcBorders>
              <w:top w:val="single" w:sz="12" w:space="0" w:color="000000"/>
              <w:left w:val="nil" w:sz="6" w:space="0" w:color="auto"/>
              <w:bottom w:val="nil" w:sz="6" w:space="0" w:color="auto"/>
              <w:right w:val="nil" w:sz="6" w:space="0" w:color="auto"/>
            </w:tcBorders>
          </w:tcPr>
          <w:p>
            <w:pPr/>
          </w:p>
        </w:tc>
        <w:tc>
          <w:tcPr>
            <w:tcW w:w="1245" w:type="dxa"/>
            <w:tcBorders>
              <w:top w:val="single" w:sz="12" w:space="0" w:color="000000"/>
              <w:left w:val="nil" w:sz="6" w:space="0" w:color="auto"/>
              <w:bottom w:val="nil" w:sz="6" w:space="0" w:color="auto"/>
              <w:right w:val="nil" w:sz="6" w:space="0" w:color="auto"/>
            </w:tcBorders>
          </w:tcPr>
          <w:p>
            <w:pPr/>
          </w:p>
        </w:tc>
        <w:tc>
          <w:tcPr>
            <w:tcW w:w="1130" w:type="dxa"/>
            <w:tcBorders>
              <w:top w:val="single" w:sz="12" w:space="0" w:color="000000"/>
              <w:left w:val="nil" w:sz="6" w:space="0" w:color="auto"/>
              <w:bottom w:val="nil" w:sz="6" w:space="0" w:color="auto"/>
              <w:right w:val="nil" w:sz="6" w:space="0" w:color="auto"/>
            </w:tcBorders>
          </w:tcPr>
          <w:p>
            <w:pPr/>
          </w:p>
        </w:tc>
        <w:tc>
          <w:tcPr>
            <w:tcW w:w="1174" w:type="dxa"/>
            <w:tcBorders>
              <w:top w:val="single" w:sz="12" w:space="0" w:color="000000"/>
              <w:left w:val="nil" w:sz="6" w:space="0" w:color="auto"/>
              <w:bottom w:val="nil" w:sz="6" w:space="0" w:color="auto"/>
              <w:right w:val="nil" w:sz="6" w:space="0" w:color="auto"/>
            </w:tcBorders>
          </w:tcPr>
          <w:p>
            <w:pPr>
              <w:pStyle w:val="TableParagraph"/>
              <w:spacing w:line="240" w:lineRule="auto" w:before="125"/>
              <w:ind w:right="56"/>
              <w:jc w:val="right"/>
              <w:rPr>
                <w:rFonts w:ascii="Times New Roman" w:hAnsi="Times New Roman" w:cs="Times New Roman" w:eastAsia="Times New Roman" w:hint="default"/>
                <w:sz w:val="18"/>
                <w:szCs w:val="18"/>
              </w:rPr>
            </w:pPr>
            <w:r>
              <w:rPr>
                <w:rFonts w:ascii="Times New Roman"/>
                <w:spacing w:val="-1"/>
                <w:sz w:val="18"/>
              </w:rPr>
              <w:t>120,330,026.3</w:t>
            </w:r>
          </w:p>
        </w:tc>
        <w:tc>
          <w:tcPr>
            <w:tcW w:w="1199" w:type="dxa"/>
            <w:tcBorders>
              <w:top w:val="single" w:sz="12" w:space="0" w:color="000000"/>
              <w:left w:val="nil" w:sz="6" w:space="0" w:color="auto"/>
              <w:bottom w:val="nil" w:sz="6" w:space="0" w:color="auto"/>
              <w:right w:val="nil" w:sz="6" w:space="0" w:color="auto"/>
            </w:tcBorders>
          </w:tcPr>
          <w:p>
            <w:pPr/>
          </w:p>
        </w:tc>
        <w:tc>
          <w:tcPr>
            <w:tcW w:w="1015" w:type="dxa"/>
            <w:tcBorders>
              <w:top w:val="single" w:sz="12" w:space="0" w:color="000000"/>
              <w:left w:val="nil" w:sz="6" w:space="0" w:color="auto"/>
              <w:bottom w:val="nil" w:sz="6" w:space="0" w:color="auto"/>
              <w:right w:val="nil" w:sz="6" w:space="0" w:color="auto"/>
            </w:tcBorders>
          </w:tcPr>
          <w:p>
            <w:pPr/>
          </w:p>
        </w:tc>
        <w:tc>
          <w:tcPr>
            <w:tcW w:w="1173"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877" w:footer="976" w:top="1100" w:bottom="1160" w:left="1680" w:right="1200"/>
        </w:sectPr>
      </w:pPr>
    </w:p>
    <w:p>
      <w:pPr>
        <w:tabs>
          <w:tab w:pos="1972" w:val="left" w:leader="none"/>
          <w:tab w:pos="3304" w:val="left" w:leader="none"/>
        </w:tabs>
        <w:spacing w:line="194" w:lineRule="exact" w:before="0"/>
        <w:ind w:left="1147" w:right="-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121,991,451.56</w:t>
        <w:tab/>
        <w:t>1,661,425.23</w:t>
      </w:r>
    </w:p>
    <w:p>
      <w:pPr>
        <w:tabs>
          <w:tab w:pos="2519" w:val="left" w:leader="none"/>
        </w:tabs>
        <w:spacing w:line="184" w:lineRule="exact" w:before="0"/>
        <w:ind w:left="1269"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83,260,885.22</w:t>
        <w:tab/>
        <w:t>448,619.01</w:t>
      </w:r>
      <w:r>
        <w:rPr>
          <w:rFonts w:ascii="Times New Roman"/>
          <w:sz w:val="18"/>
        </w:rPr>
        <w:t>   </w:t>
      </w:r>
      <w:r>
        <w:rPr>
          <w:rFonts w:ascii="Times New Roman"/>
          <w:spacing w:val="28"/>
          <w:sz w:val="18"/>
        </w:rPr>
        <w:t> </w:t>
      </w:r>
      <w:r>
        <w:rPr>
          <w:rFonts w:ascii="Times New Roman"/>
          <w:spacing w:val="-1"/>
          <w:sz w:val="18"/>
        </w:rPr>
        <w:t>82,812,266.21</w:t>
      </w:r>
    </w:p>
    <w:p>
      <w:pPr>
        <w:spacing w:line="197" w:lineRule="exact" w:before="0"/>
        <w:ind w:left="1065" w:right="0" w:firstLine="0"/>
        <w:jc w:val="left"/>
        <w:rPr>
          <w:rFonts w:ascii="Times New Roman" w:hAnsi="Times New Roman" w:cs="Times New Roman" w:eastAsia="Times New Roman" w:hint="default"/>
          <w:sz w:val="18"/>
          <w:szCs w:val="18"/>
        </w:rPr>
      </w:pPr>
      <w:r>
        <w:rPr>
          <w:rFonts w:ascii="Times New Roman"/>
          <w:sz w:val="18"/>
        </w:rPr>
        <w:t>3</w:t>
      </w:r>
    </w:p>
    <w:p>
      <w:pPr>
        <w:spacing w:after="0" w:line="197" w:lineRule="exact"/>
        <w:jc w:val="left"/>
        <w:rPr>
          <w:rFonts w:ascii="Times New Roman" w:hAnsi="Times New Roman" w:cs="Times New Roman" w:eastAsia="Times New Roman" w:hint="default"/>
          <w:sz w:val="18"/>
          <w:szCs w:val="18"/>
        </w:rPr>
        <w:sectPr>
          <w:type w:val="continuous"/>
          <w:pgSz w:w="11910" w:h="16840"/>
          <w:pgMar w:top="1100" w:bottom="280" w:left="1680" w:right="1200"/>
          <w:cols w:num="2" w:equalWidth="0">
            <w:col w:w="4252" w:space="40"/>
            <w:col w:w="4738"/>
          </w:cols>
        </w:sectPr>
      </w:pP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9.6pt;height:1.45pt;mso-position-horizontal-relative:char;mso-position-vertical-relative:line" coordorigin="0,0" coordsize="8192,29">
            <v:group style="position:absolute;left:14;top:14;width:8163;height:2" coordorigin="14,14" coordsize="8163,2">
              <v:shape style="position:absolute;left:14;top:14;width:8163;height:2" coordorigin="14,14" coordsize="8163,0" path="m14,14l8177,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tabs>
          <w:tab w:pos="1391" w:val="left" w:leader="none"/>
        </w:tabs>
        <w:spacing w:line="333" w:lineRule="exact" w:before="0"/>
        <w:ind w:left="736"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存货跌价准备</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2pt;height:1.45pt;mso-position-horizontal-relative:char;mso-position-vertical-relative:line" coordorigin="0,0" coordsize="8084,29">
            <v:group style="position:absolute;left:14;top:14;width:8055;height:2" coordorigin="14,14" coordsize="8055,2">
              <v:shape style="position:absolute;left:14;top:14;width:8055;height:2" coordorigin="14,14" coordsize="8055,0" path="m14,14l8069,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type w:val="continuous"/>
          <w:pgSz w:w="11910" w:h="16840"/>
          <w:pgMar w:top="1100" w:bottom="280" w:left="1680" w:right="1200"/>
        </w:sectPr>
      </w:pPr>
    </w:p>
    <w:p>
      <w:pPr>
        <w:spacing w:line="240" w:lineRule="auto" w:before="10"/>
        <w:rPr>
          <w:rFonts w:ascii="Microsoft JhengHei" w:hAnsi="Microsoft JhengHei" w:cs="Microsoft JhengHei" w:eastAsia="Microsoft JhengHei" w:hint="default"/>
          <w:b/>
          <w:bCs/>
          <w:sz w:val="18"/>
          <w:szCs w:val="18"/>
        </w:rPr>
      </w:pPr>
    </w:p>
    <w:p>
      <w:pPr>
        <w:tabs>
          <w:tab w:pos="2411" w:val="left" w:leader="none"/>
          <w:tab w:pos="3755" w:val="left" w:leader="none"/>
        </w:tabs>
        <w:spacing w:before="0"/>
        <w:ind w:left="1020" w:right="-19" w:firstLine="0"/>
        <w:jc w:val="left"/>
        <w:rPr>
          <w:rFonts w:ascii="宋体" w:hAnsi="宋体" w:cs="宋体" w:eastAsia="宋体" w:hint="default"/>
          <w:sz w:val="18"/>
          <w:szCs w:val="18"/>
        </w:rPr>
      </w:pPr>
      <w:r>
        <w:rPr>
          <w:rFonts w:ascii="宋体" w:hAnsi="宋体" w:cs="宋体" w:eastAsia="宋体" w:hint="default"/>
          <w:sz w:val="18"/>
          <w:szCs w:val="18"/>
        </w:rPr>
        <w:t>存货种类</w:t>
        <w:tab/>
        <w:t>年初余额</w:t>
        <w:tab/>
        <w:t>本期计提额</w:t>
      </w:r>
    </w:p>
    <w:p>
      <w:pPr>
        <w:spacing w:before="83"/>
        <w:ind w:left="67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本期减少额</w:t>
      </w:r>
    </w:p>
    <w:p>
      <w:pPr>
        <w:spacing w:line="240" w:lineRule="auto" w:before="11"/>
        <w:rPr>
          <w:rFonts w:ascii="宋体" w:hAnsi="宋体" w:cs="宋体" w:eastAsia="宋体" w:hint="default"/>
          <w:sz w:val="18"/>
          <w:szCs w:val="18"/>
        </w:rPr>
      </w:pPr>
    </w:p>
    <w:p>
      <w:pPr>
        <w:tabs>
          <w:tab w:pos="1906" w:val="left" w:leader="none"/>
        </w:tabs>
        <w:spacing w:before="0"/>
        <w:ind w:left="631" w:right="0" w:firstLine="0"/>
        <w:jc w:val="center"/>
        <w:rPr>
          <w:rFonts w:ascii="宋体" w:hAnsi="宋体" w:cs="宋体" w:eastAsia="宋体" w:hint="default"/>
          <w:sz w:val="18"/>
          <w:szCs w:val="18"/>
        </w:rPr>
      </w:pPr>
      <w:r>
        <w:rPr/>
        <w:pict>
          <v:group style="position:absolute;margin-left:328.679993pt;margin-top:-4.848283pt;width:127.35pt;height:.1pt;mso-position-horizontal-relative:page;mso-position-vertical-relative:paragraph;z-index:4432" coordorigin="6574,-97" coordsize="2547,2">
            <v:shape style="position:absolute;left:6574;top:-97;width:2547;height:2" coordorigin="6574,-97" coordsize="2547,0" path="m6574,-97l9120,-97e" filled="false" stroked="true" strokeweight="1.44pt" strokecolor="#000000">
              <v:path arrowok="t"/>
            </v:shape>
            <w10:wrap type="none"/>
          </v:group>
        </w:pict>
      </w:r>
      <w:r>
        <w:rPr>
          <w:rFonts w:ascii="宋体" w:hAnsi="宋体" w:cs="宋体" w:eastAsia="宋体" w:hint="default"/>
          <w:sz w:val="18"/>
          <w:szCs w:val="18"/>
        </w:rPr>
        <w:t>转回</w:t>
        <w:tab/>
        <w:t>转销</w:t>
      </w:r>
    </w:p>
    <w:p>
      <w:pPr>
        <w:spacing w:line="240" w:lineRule="auto" w:before="9"/>
        <w:rPr>
          <w:rFonts w:ascii="宋体" w:hAnsi="宋体" w:cs="宋体" w:eastAsia="宋体" w:hint="default"/>
          <w:sz w:val="24"/>
          <w:szCs w:val="24"/>
        </w:rPr>
      </w:pPr>
      <w:r>
        <w:rPr/>
        <w:br w:type="column"/>
      </w:r>
      <w:r>
        <w:rPr>
          <w:rFonts w:ascii="宋体"/>
          <w:sz w:val="24"/>
        </w:rPr>
      </w:r>
    </w:p>
    <w:p>
      <w:pPr>
        <w:spacing w:before="0"/>
        <w:ind w:left="749"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1910" w:h="16840"/>
          <w:pgMar w:top="1100" w:bottom="280" w:left="1680" w:right="1200"/>
          <w:cols w:num="3" w:equalWidth="0">
            <w:col w:w="4657" w:space="40"/>
            <w:col w:w="2267" w:space="40"/>
            <w:col w:w="2026"/>
          </w:cols>
        </w:sectPr>
      </w:pPr>
    </w:p>
    <w:p>
      <w:pPr>
        <w:spacing w:line="240" w:lineRule="auto" w:before="7"/>
        <w:rPr>
          <w:rFonts w:ascii="宋体" w:hAnsi="宋体" w:cs="宋体" w:eastAsia="宋体" w:hint="default"/>
          <w:sz w:val="10"/>
          <w:szCs w:val="10"/>
        </w:rPr>
      </w:pPr>
    </w:p>
    <w:p>
      <w:pPr>
        <w:spacing w:line="28" w:lineRule="exact"/>
        <w:ind w:left="7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75pt;height:1.45pt;mso-position-horizontal-relative:char;mso-position-vertical-relative:line" coordorigin="0,0" coordsize="8055,29">
            <v:group style="position:absolute;left:0;top:0;width:8055;height:29" coordorigin="0,0" coordsize="8055,29">
              <v:shape style="position:absolute;left:0;top:0;width:8055;height:29" coordorigin="0,0" coordsize="8055,29" path="m0,0l8054,0,8054,29,0,29,0,0xe" filled="true" fillcolor="#000000" stroked="false">
                <v:path arrowok="t"/>
                <v:fill type="solid"/>
              </v:shape>
            </v:group>
            <v:group style="position:absolute;left:0;top:0;width:8055;height:29" coordorigin="0,0" coordsize="8055,29">
              <v:shape style="position:absolute;left:0;top:0;width:8055;height:29" coordorigin="0,0" coordsize="8055,29" path="m0,0l8054,0,8054,29,0,29,0,0xe" filled="true" fillcolor="#000000" stroked="false">
                <v:path arrowok="t"/>
                <v:fill type="solid"/>
              </v:shape>
            </v:group>
          </v:group>
        </w:pict>
      </w:r>
      <w:r>
        <w:rPr>
          <w:rFonts w:ascii="宋体" w:hAnsi="宋体" w:cs="宋体" w:eastAsia="宋体" w:hint="default"/>
          <w:position w:val="0"/>
          <w:sz w:val="2"/>
          <w:szCs w:val="2"/>
        </w:rPr>
      </w:r>
    </w:p>
    <w:p>
      <w:pPr>
        <w:tabs>
          <w:tab w:pos="2666" w:val="left" w:leader="none"/>
          <w:tab w:pos="3909" w:val="left" w:leader="none"/>
          <w:tab w:pos="6455" w:val="left" w:leader="none"/>
          <w:tab w:pos="7799" w:val="left" w:leader="none"/>
        </w:tabs>
        <w:spacing w:before="83"/>
        <w:ind w:left="770" w:right="15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tab/>
      </w:r>
      <w:r>
        <w:rPr>
          <w:rFonts w:ascii="Times New Roman" w:hAnsi="Times New Roman" w:cs="Times New Roman" w:eastAsia="Times New Roman" w:hint="default"/>
          <w:spacing w:val="-1"/>
          <w:sz w:val="18"/>
          <w:szCs w:val="18"/>
        </w:rPr>
        <w:t>448,619.01</w:t>
        <w:tab/>
        <w:t>2,756,404.35</w:t>
        <w:tab/>
        <w:t>1,543,598.13</w:t>
        <w:tab/>
        <w:t>1,661,425.23</w:t>
      </w: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2pt;height:1.45pt;mso-position-horizontal-relative:char;mso-position-vertical-relative:line" coordorigin="0,0" coordsize="8084,29">
            <v:group style="position:absolute;left:14;top:14;width:8055;height:2" coordorigin="14,14" coordsize="8055,2">
              <v:shape style="position:absolute;left:14;top:14;width:8055;height:2" coordorigin="14,14" coordsize="8055,0" path="m14,14l8069,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2666" w:val="left" w:leader="none"/>
          <w:tab w:pos="3909" w:val="left" w:leader="none"/>
          <w:tab w:pos="6455" w:val="left" w:leader="none"/>
          <w:tab w:pos="7799" w:val="left" w:leader="none"/>
        </w:tabs>
        <w:spacing w:before="83"/>
        <w:ind w:left="1111" w:right="15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448,619.01</w:t>
        <w:tab/>
        <w:t>2,756,404.35</w:t>
        <w:tab/>
        <w:t>1,543,598.13</w:t>
        <w:tab/>
        <w:t>1,661,425.23</w:t>
      </w: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2pt;height:1.45pt;mso-position-horizontal-relative:char;mso-position-vertical-relative:line" coordorigin="0,0" coordsize="8084,29">
            <v:group style="position:absolute;left:14;top:14;width:8055;height:2" coordorigin="14,14" coordsize="8055,2">
              <v:shape style="position:absolute;left:14;top:14;width:8055;height:2" coordorigin="14,14" coordsize="8055,0" path="m14,14l8069,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9"/>
        <w:rPr>
          <w:rFonts w:ascii="Times New Roman" w:hAnsi="Times New Roman" w:cs="Times New Roman" w:eastAsia="Times New Roman" w:hint="default"/>
          <w:sz w:val="8"/>
          <w:szCs w:val="8"/>
        </w:rPr>
      </w:pPr>
    </w:p>
    <w:p>
      <w:pPr>
        <w:spacing w:line="350" w:lineRule="auto" w:before="34"/>
        <w:ind w:left="736" w:right="290" w:firstLine="0"/>
        <w:jc w:val="left"/>
        <w:rPr>
          <w:rFonts w:ascii="宋体" w:hAnsi="宋体" w:cs="宋体" w:eastAsia="宋体" w:hint="default"/>
          <w:sz w:val="21"/>
          <w:szCs w:val="21"/>
        </w:rPr>
      </w:pPr>
      <w:r>
        <w:rPr>
          <w:rFonts w:ascii="宋体" w:hAnsi="宋体" w:cs="宋体" w:eastAsia="宋体" w:hint="default"/>
          <w:sz w:val="21"/>
          <w:szCs w:val="21"/>
        </w:rPr>
        <w:t>期末存货按成本高于可变现净值的差额计提存货跌价准备，确定可变现净值的依据为详</w:t>
      </w:r>
      <w:r>
        <w:rPr>
          <w:rFonts w:ascii="宋体" w:hAnsi="宋体" w:cs="宋体" w:eastAsia="宋体" w:hint="default"/>
          <w:w w:val="99"/>
          <w:sz w:val="21"/>
          <w:szCs w:val="21"/>
        </w:rPr>
        <w:t> </w:t>
      </w:r>
      <w:r>
        <w:rPr>
          <w:rFonts w:ascii="宋体" w:hAnsi="宋体" w:cs="宋体" w:eastAsia="宋体" w:hint="default"/>
          <w:spacing w:val="-8"/>
          <w:w w:val="99"/>
          <w:sz w:val="21"/>
          <w:szCs w:val="21"/>
        </w:rPr>
        <w:t>见本附注二、（九）所述。</w:t>
      </w:r>
      <w:r>
        <w:rPr>
          <w:rFonts w:ascii="宋体" w:hAnsi="宋体" w:cs="宋体" w:eastAsia="宋体" w:hint="default"/>
          <w:spacing w:val="-8"/>
          <w:sz w:val="21"/>
          <w:szCs w:val="21"/>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391" w:val="left" w:leader="none"/>
        </w:tabs>
        <w:spacing w:before="0"/>
        <w:ind w:left="736"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存货跌价准备情况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2.15pt;height:1.45pt;mso-position-horizontal-relative:char;mso-position-vertical-relative:line" coordorigin="0,0" coordsize="8043,29">
            <v:group style="position:absolute;left:14;top:14;width:8014;height:2" coordorigin="14,14" coordsize="8014,2">
              <v:shape style="position:absolute;left:14;top:14;width:8014;height:2" coordorigin="14,14" coordsize="8014,0" path="m14,14l802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5"/>
        <w:rPr>
          <w:rFonts w:ascii="Microsoft JhengHei" w:hAnsi="Microsoft JhengHei" w:cs="Microsoft JhengHei" w:eastAsia="Microsoft JhengHei" w:hint="default"/>
          <w:b/>
          <w:bCs/>
          <w:sz w:val="8"/>
          <w:szCs w:val="8"/>
        </w:rPr>
      </w:pPr>
    </w:p>
    <w:p>
      <w:pPr>
        <w:spacing w:after="0" w:line="240" w:lineRule="auto"/>
        <w:rPr>
          <w:rFonts w:ascii="Microsoft JhengHei" w:hAnsi="Microsoft JhengHei" w:cs="Microsoft JhengHei" w:eastAsia="Microsoft JhengHei" w:hint="default"/>
          <w:sz w:val="8"/>
          <w:szCs w:val="8"/>
        </w:rPr>
        <w:sectPr>
          <w:type w:val="continuous"/>
          <w:pgSz w:w="11910" w:h="16840"/>
          <w:pgMar w:top="1100" w:bottom="280" w:left="1680" w:right="1200"/>
        </w:sectPr>
      </w:pPr>
    </w:p>
    <w:p>
      <w:pPr>
        <w:spacing w:line="220" w:lineRule="exact" w:before="44"/>
        <w:ind w:left="1792" w:right="0" w:firstLine="0"/>
        <w:jc w:val="center"/>
        <w:rPr>
          <w:rFonts w:ascii="宋体" w:hAnsi="宋体" w:cs="宋体" w:eastAsia="宋体" w:hint="default"/>
          <w:sz w:val="18"/>
          <w:szCs w:val="18"/>
        </w:rPr>
      </w:pPr>
      <w:r>
        <w:rPr>
          <w:rFonts w:ascii="宋体" w:hAnsi="宋体" w:cs="宋体" w:eastAsia="宋体" w:hint="default"/>
          <w:sz w:val="18"/>
          <w:szCs w:val="18"/>
        </w:rPr>
        <w:t>计提存货跌价准备</w:t>
      </w:r>
    </w:p>
    <w:p>
      <w:pPr>
        <w:spacing w:line="205" w:lineRule="exact" w:before="0"/>
        <w:ind w:left="1029"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21" w:lineRule="exact" w:before="0"/>
        <w:ind w:left="0" w:right="446" w:firstLine="0"/>
        <w:jc w:val="right"/>
        <w:rPr>
          <w:rFonts w:ascii="宋体" w:hAnsi="宋体" w:cs="宋体" w:eastAsia="宋体" w:hint="default"/>
          <w:sz w:val="18"/>
          <w:szCs w:val="18"/>
        </w:rPr>
      </w:pPr>
      <w:r>
        <w:rPr/>
        <w:pict>
          <v:group style="position:absolute;margin-left:120.480003pt;margin-top:14.343036pt;width:400.7pt;height:1.6pt;mso-position-horizontal-relative:page;mso-position-vertical-relative:paragraph;z-index:-1214920" coordorigin="2410,287" coordsize="8014,32">
            <v:group style="position:absolute;left:2410;top:287;width:8014;height:29" coordorigin="2410,287" coordsize="8014,29">
              <v:shape style="position:absolute;left:2410;top:287;width:8014;height:29" coordorigin="2410,287" coordsize="8014,29" path="m2410,287l10423,287,10423,316,2410,316,2410,287xe" filled="true" fillcolor="#000000" stroked="false">
                <v:path arrowok="t"/>
                <v:fill type="solid"/>
              </v:shape>
            </v:group>
            <v:group style="position:absolute;left:2410;top:289;width:8014;height:29" coordorigin="2410,289" coordsize="8014,29">
              <v:shape style="position:absolute;left:2410;top:289;width:8014;height:29" coordorigin="2410,289" coordsize="8014,29" path="m2410,289l10423,289,10423,318,2410,318,2410,289xe" filled="true" fillcolor="#000000" stroked="false">
                <v:path arrowok="t"/>
                <v:fill type="solid"/>
              </v:shape>
            </v:group>
            <w10:wrap type="none"/>
          </v:group>
        </w:pict>
      </w:r>
      <w:r>
        <w:rPr>
          <w:rFonts w:ascii="宋体" w:hAnsi="宋体" w:cs="宋体" w:eastAsia="宋体" w:hint="default"/>
          <w:sz w:val="18"/>
          <w:szCs w:val="18"/>
        </w:rPr>
        <w:t>的依据</w:t>
      </w:r>
    </w:p>
    <w:p>
      <w:pPr>
        <w:spacing w:line="240" w:lineRule="auto" w:before="13"/>
        <w:rPr>
          <w:rFonts w:ascii="宋体" w:hAnsi="宋体" w:cs="宋体" w:eastAsia="宋体" w:hint="default"/>
          <w:sz w:val="18"/>
          <w:szCs w:val="18"/>
        </w:rPr>
      </w:pPr>
      <w:r>
        <w:rPr/>
        <w:br w:type="column"/>
      </w:r>
      <w:r>
        <w:rPr>
          <w:rFonts w:ascii="宋体"/>
          <w:sz w:val="18"/>
        </w:rPr>
      </w:r>
    </w:p>
    <w:p>
      <w:pPr>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本期转回存货跌价准备的原因</w:t>
      </w:r>
    </w:p>
    <w:p>
      <w:pPr>
        <w:spacing w:line="417" w:lineRule="auto" w:before="44"/>
        <w:ind w:left="1320" w:right="287" w:hanging="1260"/>
        <w:jc w:val="left"/>
        <w:rPr>
          <w:rFonts w:ascii="宋体" w:hAnsi="宋体" w:cs="宋体" w:eastAsia="宋体" w:hint="default"/>
          <w:sz w:val="18"/>
          <w:szCs w:val="18"/>
        </w:rPr>
      </w:pPr>
      <w:r>
        <w:rPr/>
        <w:br w:type="column"/>
      </w:r>
      <w:r>
        <w:rPr>
          <w:rFonts w:ascii="宋体" w:hAnsi="宋体" w:cs="宋体" w:eastAsia="宋体" w:hint="default"/>
          <w:sz w:val="18"/>
          <w:szCs w:val="18"/>
        </w:rPr>
        <w:t>本期转回金额占该项存货期末余额的 比例</w:t>
      </w:r>
    </w:p>
    <w:p>
      <w:pPr>
        <w:spacing w:after="0" w:line="417" w:lineRule="auto"/>
        <w:jc w:val="left"/>
        <w:rPr>
          <w:rFonts w:ascii="宋体" w:hAnsi="宋体" w:cs="宋体" w:eastAsia="宋体" w:hint="default"/>
          <w:sz w:val="18"/>
          <w:szCs w:val="18"/>
        </w:rPr>
        <w:sectPr>
          <w:type w:val="continuous"/>
          <w:pgSz w:w="11910" w:h="16840"/>
          <w:pgMar w:top="1100" w:bottom="280" w:left="1680" w:right="1200"/>
          <w:cols w:num="3" w:equalWidth="0">
            <w:col w:w="3233" w:space="40"/>
            <w:col w:w="2466" w:space="40"/>
            <w:col w:w="3251"/>
          </w:cols>
        </w:sectPr>
      </w:pPr>
    </w:p>
    <w:p>
      <w:pPr>
        <w:spacing w:line="240" w:lineRule="auto" w:before="3"/>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100" w:bottom="280" w:left="1680" w:right="1200"/>
        </w:sectPr>
      </w:pPr>
    </w:p>
    <w:p>
      <w:pPr>
        <w:spacing w:line="240" w:lineRule="auto" w:before="13"/>
        <w:rPr>
          <w:rFonts w:ascii="宋体" w:hAnsi="宋体" w:cs="宋体" w:eastAsia="宋体" w:hint="default"/>
          <w:sz w:val="18"/>
          <w:szCs w:val="18"/>
        </w:rPr>
      </w:pPr>
    </w:p>
    <w:p>
      <w:pPr>
        <w:spacing w:before="0"/>
        <w:ind w:left="849" w:right="-20" w:firstLine="0"/>
        <w:jc w:val="left"/>
        <w:rPr>
          <w:rFonts w:ascii="宋体" w:hAnsi="宋体" w:cs="宋体" w:eastAsia="宋体" w:hint="default"/>
          <w:sz w:val="18"/>
          <w:szCs w:val="18"/>
        </w:rPr>
      </w:pPr>
      <w:r>
        <w:rPr>
          <w:rFonts w:ascii="宋体" w:hAnsi="宋体" w:cs="宋体" w:eastAsia="宋体" w:hint="default"/>
          <w:sz w:val="18"/>
          <w:szCs w:val="18"/>
        </w:rPr>
        <w:t>库存商品</w:t>
      </w:r>
    </w:p>
    <w:p>
      <w:pPr>
        <w:spacing w:line="417" w:lineRule="auto" w:before="44"/>
        <w:ind w:left="634" w:right="-19" w:hanging="452"/>
        <w:jc w:val="left"/>
        <w:rPr>
          <w:rFonts w:ascii="宋体" w:hAnsi="宋体" w:cs="宋体" w:eastAsia="宋体" w:hint="default"/>
          <w:sz w:val="18"/>
          <w:szCs w:val="18"/>
        </w:rPr>
      </w:pPr>
      <w:r>
        <w:rPr/>
        <w:br w:type="column"/>
      </w:r>
      <w:r>
        <w:rPr>
          <w:rFonts w:ascii="宋体" w:hAnsi="宋体" w:cs="宋体" w:eastAsia="宋体" w:hint="default"/>
          <w:sz w:val="18"/>
          <w:szCs w:val="18"/>
        </w:rPr>
        <w:t>可变现净值低于账 面成本</w:t>
      </w:r>
    </w:p>
    <w:p>
      <w:pPr>
        <w:spacing w:line="240" w:lineRule="auto" w:before="13"/>
        <w:rPr>
          <w:rFonts w:ascii="宋体" w:hAnsi="宋体" w:cs="宋体" w:eastAsia="宋体" w:hint="default"/>
          <w:sz w:val="18"/>
          <w:szCs w:val="18"/>
        </w:rPr>
      </w:pPr>
      <w:r>
        <w:rPr/>
        <w:br w:type="column"/>
      </w:r>
      <w:r>
        <w:rPr>
          <w:rFonts w:ascii="宋体"/>
          <w:sz w:val="18"/>
        </w:rPr>
      </w:r>
    </w:p>
    <w:p>
      <w:pPr>
        <w:tabs>
          <w:tab w:pos="3550" w:val="left" w:leader="none"/>
        </w:tabs>
        <w:spacing w:before="0"/>
        <w:ind w:left="845" w:right="0" w:firstLine="0"/>
        <w:jc w:val="left"/>
        <w:rPr>
          <w:rFonts w:ascii="宋体" w:hAnsi="宋体" w:cs="宋体" w:eastAsia="宋体" w:hint="default"/>
          <w:sz w:val="18"/>
          <w:szCs w:val="18"/>
        </w:rPr>
      </w:pPr>
      <w:r>
        <w:rPr>
          <w:rFonts w:ascii="宋体" w:hAnsi="宋体" w:cs="宋体" w:eastAsia="宋体" w:hint="default"/>
          <w:sz w:val="18"/>
          <w:szCs w:val="18"/>
        </w:rPr>
        <w:t>本期无转回</w:t>
        <w:tab/>
        <w:t>本期无转回</w:t>
      </w:r>
    </w:p>
    <w:p>
      <w:pPr>
        <w:spacing w:after="0"/>
        <w:jc w:val="left"/>
        <w:rPr>
          <w:rFonts w:ascii="宋体" w:hAnsi="宋体" w:cs="宋体" w:eastAsia="宋体" w:hint="default"/>
          <w:sz w:val="18"/>
          <w:szCs w:val="18"/>
        </w:rPr>
        <w:sectPr>
          <w:type w:val="continuous"/>
          <w:pgSz w:w="11910" w:h="16840"/>
          <w:pgMar w:top="1100" w:bottom="280" w:left="1680" w:right="1200"/>
          <w:cols w:num="3" w:equalWidth="0">
            <w:col w:w="1570" w:space="40"/>
            <w:col w:w="1624" w:space="40"/>
            <w:col w:w="5756"/>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1391" w:val="left" w:leader="none"/>
        </w:tabs>
        <w:spacing w:line="333" w:lineRule="exact" w:before="0"/>
        <w:ind w:left="736" w:right="154" w:firstLine="0"/>
        <w:jc w:val="left"/>
        <w:rPr>
          <w:rFonts w:ascii="Microsoft JhengHei" w:hAnsi="Microsoft JhengHei" w:cs="Microsoft JhengHei" w:eastAsia="Microsoft JhengHei" w:hint="default"/>
          <w:sz w:val="21"/>
          <w:szCs w:val="21"/>
        </w:rPr>
      </w:pPr>
      <w:r>
        <w:rPr/>
        <w:pict>
          <v:group style="position:absolute;margin-left:120.479996pt;margin-top:-28.748137pt;width:400.7pt;height:.1pt;mso-position-horizontal-relative:page;mso-position-vertical-relative:paragraph;z-index:-1214896" coordorigin="2410,-575" coordsize="8014,2">
            <v:shape style="position:absolute;left:2410;top:-575;width:8014;height:2" coordorigin="2410,-575" coordsize="8014,0" path="m2410,-575l10423,-575e" filled="false" stroked="true" strokeweight="1.44pt" strokecolor="#000000">
              <v:path arrowok="t"/>
            </v:shape>
            <w10:wrap type="none"/>
          </v:group>
        </w:pict>
      </w:r>
      <w:r>
        <w:rPr>
          <w:rFonts w:ascii="Microsoft JhengHei" w:hAnsi="Microsoft JhengHei" w:cs="Microsoft JhengHei" w:eastAsia="Microsoft JhengHei" w:hint="default"/>
          <w:b/>
          <w:bCs/>
          <w:w w:val="90"/>
          <w:sz w:val="21"/>
          <w:szCs w:val="21"/>
        </w:rPr>
        <w:t>4、</w:t>
        <w:tab/>
      </w:r>
      <w:r>
        <w:rPr>
          <w:rFonts w:ascii="Microsoft JhengHei" w:hAnsi="Microsoft JhengHei" w:cs="Microsoft JhengHei" w:eastAsia="Microsoft JhengHei" w:hint="default"/>
          <w:b/>
          <w:bCs/>
          <w:sz w:val="21"/>
          <w:szCs w:val="21"/>
        </w:rPr>
        <w:t>无计入期末存货余额的借款费用资本化金额。</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0"/>
          <w:szCs w:val="10"/>
        </w:rPr>
      </w:pPr>
    </w:p>
    <w:p>
      <w:pPr>
        <w:tabs>
          <w:tab w:pos="959" w:val="left" w:leader="none"/>
        </w:tabs>
        <w:spacing w:before="0"/>
        <w:ind w:left="105"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(八)</w:t>
        <w:tab/>
      </w:r>
      <w:r>
        <w:rPr>
          <w:rFonts w:ascii="Microsoft JhengHei" w:hAnsi="Microsoft JhengHei" w:cs="Microsoft JhengHei" w:eastAsia="Microsoft JhengHei" w:hint="default"/>
          <w:b/>
          <w:bCs/>
          <w:spacing w:val="1"/>
          <w:w w:val="115"/>
          <w:sz w:val="21"/>
          <w:szCs w:val="21"/>
        </w:rPr>
        <w:t>固定资产</w:t>
      </w:r>
      <w:r>
        <w:rPr>
          <w:rFonts w:ascii="Microsoft JhengHei" w:hAnsi="Microsoft JhengHei" w:cs="Microsoft JhengHei" w:eastAsia="Microsoft JhengHei" w:hint="default"/>
          <w:spacing w:val="1"/>
          <w:sz w:val="21"/>
          <w:szCs w:val="21"/>
        </w:rPr>
      </w:r>
    </w:p>
    <w:p>
      <w:pPr>
        <w:tabs>
          <w:tab w:pos="1271" w:val="left" w:leader="none"/>
        </w:tabs>
        <w:spacing w:before="85"/>
        <w:ind w:left="736" w:right="15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2.75pt;height:1.45pt;mso-position-horizontal-relative:char;mso-position-vertical-relative:line" coordorigin="0,0" coordsize="8055,29">
            <v:group style="position:absolute;left:14;top:14;width:8026;height:2" coordorigin="14,14" coordsize="8026,2">
              <v:shape style="position:absolute;left:14;top:14;width:8026;height:2" coordorigin="14,14" coordsize="8026,0" path="m14,14l8040,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5"/>
        <w:rPr>
          <w:rFonts w:ascii="Microsoft JhengHei" w:hAnsi="Microsoft JhengHei" w:cs="Microsoft JhengHei" w:eastAsia="Microsoft JhengHei" w:hint="default"/>
          <w:b/>
          <w:bCs/>
          <w:sz w:val="8"/>
          <w:szCs w:val="8"/>
        </w:rPr>
      </w:pPr>
    </w:p>
    <w:tbl>
      <w:tblPr>
        <w:tblW w:w="0" w:type="auto"/>
        <w:jc w:val="left"/>
        <w:tblInd w:w="729" w:type="dxa"/>
        <w:tblLayout w:type="fixed"/>
        <w:tblCellMar>
          <w:top w:w="0" w:type="dxa"/>
          <w:left w:w="0" w:type="dxa"/>
          <w:bottom w:w="0" w:type="dxa"/>
          <w:right w:w="0" w:type="dxa"/>
        </w:tblCellMar>
        <w:tblLook w:val="01E0"/>
      </w:tblPr>
      <w:tblGrid>
        <w:gridCol w:w="1961"/>
        <w:gridCol w:w="1790"/>
        <w:gridCol w:w="1841"/>
        <w:gridCol w:w="1183"/>
        <w:gridCol w:w="1251"/>
      </w:tblGrid>
      <w:tr>
        <w:trPr>
          <w:trHeight w:val="360" w:hRule="exact"/>
        </w:trPr>
        <w:tc>
          <w:tcPr>
            <w:tcW w:w="196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9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07"/>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84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7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1" w:hRule="exact"/>
        </w:trPr>
        <w:tc>
          <w:tcPr>
            <w:tcW w:w="19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327,718,616.05</w:t>
            </w: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146,397,387.50</w:t>
            </w:r>
          </w:p>
        </w:tc>
        <w:tc>
          <w:tcPr>
            <w:tcW w:w="11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5,654,407.84</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468,461,595.71</w:t>
            </w:r>
          </w:p>
        </w:tc>
      </w:tr>
      <w:tr>
        <w:trPr>
          <w:trHeight w:val="521" w:hRule="exact"/>
        </w:trPr>
        <w:tc>
          <w:tcPr>
            <w:tcW w:w="19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112,431,678.55</w:t>
            </w: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50,370,816.15</w:t>
            </w:r>
          </w:p>
        </w:tc>
        <w:tc>
          <w:tcPr>
            <w:tcW w:w="11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1,362,293.70</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161,440,201.00</w:t>
            </w:r>
          </w:p>
        </w:tc>
      </w:tr>
      <w:tr>
        <w:trPr>
          <w:trHeight w:val="518" w:hRule="exact"/>
        </w:trPr>
        <w:tc>
          <w:tcPr>
            <w:tcW w:w="19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203,389,769.58</w:t>
            </w: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94,543,027.59</w:t>
            </w:r>
          </w:p>
        </w:tc>
        <w:tc>
          <w:tcPr>
            <w:tcW w:w="11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4,292,114.14</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293,640,683.03</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280" w:left="1680" w:right="1200"/>
        </w:sectPr>
      </w:pPr>
    </w:p>
    <w:p>
      <w:pPr>
        <w:spacing w:line="240" w:lineRule="auto" w:before="8"/>
        <w:rPr>
          <w:rFonts w:ascii="Microsoft JhengHei" w:hAnsi="Microsoft JhengHei" w:cs="Microsoft JhengHei" w:eastAsia="Microsoft JhengHei" w:hint="default"/>
          <w:b/>
          <w:bCs/>
          <w:sz w:val="18"/>
          <w:szCs w:val="18"/>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2.75pt;height:1.45pt;mso-position-horizontal-relative:char;mso-position-vertical-relative:line" coordorigin="0,0" coordsize="8055,29">
            <v:group style="position:absolute;left:14;top:14;width:8026;height:2" coordorigin="14,14" coordsize="8026,2">
              <v:shape style="position:absolute;left:14;top:14;width:8026;height:2" coordorigin="14,14" coordsize="8026,0" path="m14,14l8040,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5"/>
        <w:rPr>
          <w:rFonts w:ascii="Microsoft JhengHei" w:hAnsi="Microsoft JhengHei" w:cs="Microsoft JhengHei" w:eastAsia="Microsoft JhengHei" w:hint="default"/>
          <w:b/>
          <w:bCs/>
          <w:sz w:val="8"/>
          <w:szCs w:val="8"/>
        </w:rPr>
      </w:pPr>
    </w:p>
    <w:tbl>
      <w:tblPr>
        <w:tblW w:w="0" w:type="auto"/>
        <w:jc w:val="left"/>
        <w:tblInd w:w="729" w:type="dxa"/>
        <w:tblLayout w:type="fixed"/>
        <w:tblCellMar>
          <w:top w:w="0" w:type="dxa"/>
          <w:left w:w="0" w:type="dxa"/>
          <w:bottom w:w="0" w:type="dxa"/>
          <w:right w:w="0" w:type="dxa"/>
        </w:tblCellMar>
        <w:tblLook w:val="01E0"/>
      </w:tblPr>
      <w:tblGrid>
        <w:gridCol w:w="2212"/>
        <w:gridCol w:w="1249"/>
        <w:gridCol w:w="2089"/>
        <w:gridCol w:w="1225"/>
        <w:gridCol w:w="1251"/>
      </w:tblGrid>
      <w:tr>
        <w:trPr>
          <w:trHeight w:val="360" w:hRule="exact"/>
        </w:trPr>
        <w:tc>
          <w:tcPr>
            <w:tcW w:w="221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49"/>
              <w:jc w:val="center"/>
              <w:rPr>
                <w:rFonts w:ascii="宋体" w:hAnsi="宋体" w:cs="宋体" w:eastAsia="宋体" w:hint="default"/>
                <w:sz w:val="18"/>
                <w:szCs w:val="18"/>
              </w:rPr>
            </w:pPr>
            <w:r>
              <w:rPr>
                <w:rFonts w:ascii="宋体" w:hAnsi="宋体" w:cs="宋体" w:eastAsia="宋体" w:hint="default"/>
                <w:sz w:val="18"/>
                <w:szCs w:val="18"/>
              </w:rPr>
              <w:t>项目</w:t>
            </w:r>
          </w:p>
        </w:tc>
        <w:tc>
          <w:tcPr>
            <w:tcW w:w="124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2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08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6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2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6,506,601.06</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296,581.20</w:t>
            </w:r>
          </w:p>
        </w:tc>
        <w:tc>
          <w:tcPr>
            <w:tcW w:w="1225" w:type="dxa"/>
            <w:tcBorders>
              <w:top w:val="single" w:sz="12" w:space="0" w:color="000000"/>
              <w:left w:val="nil" w:sz="6" w:space="0" w:color="auto"/>
              <w:bottom w:val="single" w:sz="12" w:space="0" w:color="000000"/>
              <w:right w:val="nil" w:sz="6" w:space="0" w:color="auto"/>
            </w:tcBorders>
          </w:tcPr>
          <w:p>
            <w:pP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6,803,182.26</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5,390,566.86</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1,186,962.56</w:t>
            </w:r>
          </w:p>
        </w:tc>
        <w:tc>
          <w:tcPr>
            <w:tcW w:w="1225" w:type="dxa"/>
            <w:tcBorders>
              <w:top w:val="single" w:sz="12" w:space="0" w:color="000000"/>
              <w:left w:val="nil" w:sz="6" w:space="0" w:color="auto"/>
              <w:bottom w:val="single" w:sz="12" w:space="0" w:color="000000"/>
              <w:right w:val="nil" w:sz="6" w:space="0" w:color="auto"/>
            </w:tcBorders>
          </w:tcPr>
          <w:p>
            <w:pP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6,577,529.42</w:t>
            </w:r>
          </w:p>
        </w:tc>
      </w:tr>
      <w:tr>
        <w:trPr>
          <w:trHeight w:val="518" w:hRule="exact"/>
        </w:trPr>
        <w:tc>
          <w:tcPr>
            <w:tcW w:w="2212" w:type="dxa"/>
            <w:tcBorders>
              <w:top w:val="single" w:sz="12" w:space="0" w:color="000000"/>
              <w:left w:val="nil" w:sz="6" w:space="0" w:color="auto"/>
              <w:bottom w:val="single" w:sz="12" w:space="0" w:color="000000"/>
              <w:right w:val="nil" w:sz="6" w:space="0" w:color="auto"/>
            </w:tcBorders>
          </w:tcPr>
          <w:p>
            <w:pPr/>
          </w:p>
        </w:tc>
        <w:tc>
          <w:tcPr>
            <w:tcW w:w="1249" w:type="dxa"/>
            <w:tcBorders>
              <w:top w:val="single" w:sz="12" w:space="0" w:color="000000"/>
              <w:left w:val="nil" w:sz="6" w:space="0" w:color="auto"/>
              <w:bottom w:val="single" w:sz="12" w:space="0" w:color="000000"/>
              <w:right w:val="nil" w:sz="6" w:space="0" w:color="auto"/>
            </w:tcBorders>
          </w:tcPr>
          <w:p>
            <w:pP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tabs>
                <w:tab w:pos="1075" w:val="left" w:leader="none"/>
              </w:tabs>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本期新增</w:t>
              <w:tab/>
              <w:t>本期计提</w:t>
            </w:r>
          </w:p>
        </w:tc>
        <w:tc>
          <w:tcPr>
            <w:tcW w:w="1225" w:type="dxa"/>
            <w:tcBorders>
              <w:top w:val="single" w:sz="12" w:space="0" w:color="000000"/>
              <w:left w:val="nil" w:sz="6" w:space="0" w:color="auto"/>
              <w:bottom w:val="single" w:sz="12" w:space="0" w:color="000000"/>
              <w:right w:val="nil" w:sz="6" w:space="0" w:color="auto"/>
            </w:tcBorders>
          </w:tcPr>
          <w:p>
            <w:pPr/>
          </w:p>
        </w:tc>
        <w:tc>
          <w:tcPr>
            <w:tcW w:w="1251" w:type="dxa"/>
            <w:tcBorders>
              <w:top w:val="single" w:sz="12" w:space="0" w:color="000000"/>
              <w:left w:val="nil" w:sz="6" w:space="0" w:color="auto"/>
              <w:bottom w:val="single" w:sz="12" w:space="0" w:color="000000"/>
              <w:right w:val="nil" w:sz="6" w:space="0" w:color="auto"/>
            </w:tcBorders>
          </w:tcPr>
          <w:p>
            <w:pP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129,530,173.42</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26,310,769.66</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2,833,694.96</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153,007,248.12</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30,918,670.12</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5,394,663.16</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392,340.47</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35,920,992.81</w:t>
            </w:r>
          </w:p>
        </w:tc>
      </w:tr>
      <w:tr>
        <w:trPr>
          <w:trHeight w:val="518"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92,197,535.75</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19,267,425.80</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2,441,354.49</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109,023,607.06</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3,690,323.84</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910,093.47</w:t>
            </w:r>
          </w:p>
        </w:tc>
        <w:tc>
          <w:tcPr>
            <w:tcW w:w="1225" w:type="dxa"/>
            <w:tcBorders>
              <w:top w:val="single" w:sz="12" w:space="0" w:color="000000"/>
              <w:left w:val="nil" w:sz="6" w:space="0" w:color="auto"/>
              <w:bottom w:val="single" w:sz="12" w:space="0" w:color="000000"/>
              <w:right w:val="nil" w:sz="6" w:space="0" w:color="auto"/>
            </w:tcBorders>
          </w:tcPr>
          <w:p>
            <w:pP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4,600,417.31</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2,723,643.71</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738,587.23</w:t>
            </w:r>
          </w:p>
        </w:tc>
        <w:tc>
          <w:tcPr>
            <w:tcW w:w="1225" w:type="dxa"/>
            <w:tcBorders>
              <w:top w:val="single" w:sz="12" w:space="0" w:color="000000"/>
              <w:left w:val="nil" w:sz="6" w:space="0" w:color="auto"/>
              <w:bottom w:val="single" w:sz="12" w:space="0" w:color="000000"/>
              <w:right w:val="nil" w:sz="6" w:space="0" w:color="auto"/>
            </w:tcBorders>
          </w:tcPr>
          <w:p>
            <w:pP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3,462,230.94</w:t>
            </w:r>
          </w:p>
        </w:tc>
      </w:tr>
      <w:tr>
        <w:trPr>
          <w:trHeight w:val="518"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4"/>
                <w:sz w:val="18"/>
                <w:szCs w:val="18"/>
              </w:rPr>
              <w:t>三、固定资产账面净值合计</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198,188,442.63</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146,397,387.50</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29,131,482.54</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315,454,347.59</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81,513,008.43</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50,370,816.15</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6,364,616.39</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125,519,208.19</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2"/>
                <w:sz w:val="18"/>
              </w:rPr>
              <w:t>111,192,233.83</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94,543,027.59</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21,118,185.45</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184,617,075.97</w:t>
            </w:r>
          </w:p>
        </w:tc>
      </w:tr>
      <w:tr>
        <w:trPr>
          <w:trHeight w:val="518"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2,816,277.22</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296,581.20</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910,093.47</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2,202,764.95</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2,666,923.15</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1,186,962.56</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738,587.23</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3,115,298.48</w:t>
            </w: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2,537,992.49</w:t>
            </w:r>
          </w:p>
        </w:tc>
        <w:tc>
          <w:tcPr>
            <w:tcW w:w="2089" w:type="dxa"/>
            <w:tcBorders>
              <w:top w:val="single" w:sz="12" w:space="0" w:color="000000"/>
              <w:left w:val="nil" w:sz="6" w:space="0" w:color="auto"/>
              <w:bottom w:val="single" w:sz="12" w:space="0" w:color="000000"/>
              <w:right w:val="nil" w:sz="6" w:space="0" w:color="auto"/>
            </w:tcBorders>
          </w:tcPr>
          <w:p>
            <w:pP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2,537,992.49</w:t>
            </w:r>
          </w:p>
        </w:tc>
        <w:tc>
          <w:tcPr>
            <w:tcW w:w="1251" w:type="dxa"/>
            <w:tcBorders>
              <w:top w:val="single" w:sz="12" w:space="0" w:color="000000"/>
              <w:left w:val="nil" w:sz="6" w:space="0" w:color="auto"/>
              <w:bottom w:val="single" w:sz="12" w:space="0" w:color="000000"/>
              <w:right w:val="nil" w:sz="6" w:space="0" w:color="auto"/>
            </w:tcBorders>
          </w:tcPr>
          <w:p>
            <w:pPr/>
          </w:p>
        </w:tc>
      </w:tr>
      <w:tr>
        <w:trPr>
          <w:trHeight w:val="518"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901,838.54</w:t>
            </w:r>
          </w:p>
        </w:tc>
        <w:tc>
          <w:tcPr>
            <w:tcW w:w="2089" w:type="dxa"/>
            <w:tcBorders>
              <w:top w:val="single" w:sz="12" w:space="0" w:color="000000"/>
              <w:left w:val="nil" w:sz="6" w:space="0" w:color="auto"/>
              <w:bottom w:val="single" w:sz="12" w:space="0" w:color="000000"/>
              <w:right w:val="nil" w:sz="6" w:space="0" w:color="auto"/>
            </w:tcBorders>
          </w:tcPr>
          <w:p>
            <w:pP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901,838.54</w:t>
            </w:r>
          </w:p>
        </w:tc>
        <w:tc>
          <w:tcPr>
            <w:tcW w:w="1251" w:type="dxa"/>
            <w:tcBorders>
              <w:top w:val="single" w:sz="12" w:space="0" w:color="000000"/>
              <w:left w:val="nil" w:sz="6" w:space="0" w:color="auto"/>
              <w:bottom w:val="single" w:sz="12" w:space="0" w:color="000000"/>
              <w:right w:val="nil" w:sz="6" w:space="0" w:color="auto"/>
            </w:tcBorders>
          </w:tcPr>
          <w:p>
            <w:pP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1,636,153.95</w:t>
            </w:r>
          </w:p>
        </w:tc>
        <w:tc>
          <w:tcPr>
            <w:tcW w:w="2089" w:type="dxa"/>
            <w:tcBorders>
              <w:top w:val="single" w:sz="12" w:space="0" w:color="000000"/>
              <w:left w:val="nil" w:sz="6" w:space="0" w:color="auto"/>
              <w:bottom w:val="single" w:sz="12" w:space="0" w:color="000000"/>
              <w:right w:val="nil" w:sz="6" w:space="0" w:color="auto"/>
            </w:tcBorders>
          </w:tcPr>
          <w:p>
            <w:pP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1,636,153.95</w:t>
            </w:r>
          </w:p>
        </w:tc>
        <w:tc>
          <w:tcPr>
            <w:tcW w:w="1251" w:type="dxa"/>
            <w:tcBorders>
              <w:top w:val="single" w:sz="12" w:space="0" w:color="000000"/>
              <w:left w:val="nil" w:sz="6" w:space="0" w:color="auto"/>
              <w:bottom w:val="single" w:sz="12" w:space="0" w:color="000000"/>
              <w:right w:val="nil" w:sz="6" w:space="0" w:color="auto"/>
            </w:tcBorders>
          </w:tcPr>
          <w:p>
            <w:pPr/>
          </w:p>
        </w:tc>
      </w:tr>
      <w:tr>
        <w:trPr>
          <w:trHeight w:val="52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49" w:type="dxa"/>
            <w:tcBorders>
              <w:top w:val="single" w:sz="12" w:space="0" w:color="000000"/>
              <w:left w:val="nil" w:sz="6" w:space="0" w:color="auto"/>
              <w:bottom w:val="single" w:sz="12" w:space="0" w:color="000000"/>
              <w:right w:val="nil" w:sz="6" w:space="0" w:color="auto"/>
            </w:tcBorders>
          </w:tcPr>
          <w:p>
            <w:pPr/>
          </w:p>
        </w:tc>
        <w:tc>
          <w:tcPr>
            <w:tcW w:w="2089" w:type="dxa"/>
            <w:tcBorders>
              <w:top w:val="single" w:sz="12" w:space="0" w:color="000000"/>
              <w:left w:val="nil" w:sz="6" w:space="0" w:color="auto"/>
              <w:bottom w:val="single" w:sz="12" w:space="0" w:color="000000"/>
              <w:right w:val="nil" w:sz="6" w:space="0" w:color="auto"/>
            </w:tcBorders>
          </w:tcPr>
          <w:p>
            <w:pPr/>
          </w:p>
        </w:tc>
        <w:tc>
          <w:tcPr>
            <w:tcW w:w="1225" w:type="dxa"/>
            <w:tcBorders>
              <w:top w:val="single" w:sz="12" w:space="0" w:color="000000"/>
              <w:left w:val="nil" w:sz="6" w:space="0" w:color="auto"/>
              <w:bottom w:val="single" w:sz="12" w:space="0" w:color="000000"/>
              <w:right w:val="nil" w:sz="6" w:space="0" w:color="auto"/>
            </w:tcBorders>
          </w:tcPr>
          <w:p>
            <w:pPr/>
          </w:p>
        </w:tc>
        <w:tc>
          <w:tcPr>
            <w:tcW w:w="1251" w:type="dxa"/>
            <w:tcBorders>
              <w:top w:val="single" w:sz="12" w:space="0" w:color="000000"/>
              <w:left w:val="nil" w:sz="6" w:space="0" w:color="auto"/>
              <w:bottom w:val="single" w:sz="12" w:space="0" w:color="000000"/>
              <w:right w:val="nil" w:sz="6" w:space="0" w:color="auto"/>
            </w:tcBorders>
          </w:tcPr>
          <w:p>
            <w:pPr/>
          </w:p>
        </w:tc>
      </w:tr>
      <w:tr>
        <w:trPr>
          <w:trHeight w:val="518"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249" w:type="dxa"/>
            <w:tcBorders>
              <w:top w:val="single" w:sz="12" w:space="0" w:color="000000"/>
              <w:left w:val="nil" w:sz="6" w:space="0" w:color="auto"/>
              <w:bottom w:val="single" w:sz="12" w:space="0" w:color="000000"/>
              <w:right w:val="nil" w:sz="6" w:space="0" w:color="auto"/>
            </w:tcBorders>
          </w:tcPr>
          <w:p>
            <w:pPr/>
          </w:p>
        </w:tc>
        <w:tc>
          <w:tcPr>
            <w:tcW w:w="2089" w:type="dxa"/>
            <w:tcBorders>
              <w:top w:val="single" w:sz="12" w:space="0" w:color="000000"/>
              <w:left w:val="nil" w:sz="6" w:space="0" w:color="auto"/>
              <w:bottom w:val="single" w:sz="12" w:space="0" w:color="000000"/>
              <w:right w:val="nil" w:sz="6" w:space="0" w:color="auto"/>
            </w:tcBorders>
          </w:tcPr>
          <w:p>
            <w:pPr/>
          </w:p>
        </w:tc>
        <w:tc>
          <w:tcPr>
            <w:tcW w:w="1225" w:type="dxa"/>
            <w:tcBorders>
              <w:top w:val="single" w:sz="12" w:space="0" w:color="000000"/>
              <w:left w:val="nil" w:sz="6" w:space="0" w:color="auto"/>
              <w:bottom w:val="single" w:sz="12" w:space="0" w:color="000000"/>
              <w:right w:val="nil" w:sz="6" w:space="0" w:color="auto"/>
            </w:tcBorders>
          </w:tcPr>
          <w:p>
            <w:pPr/>
          </w:p>
        </w:tc>
        <w:tc>
          <w:tcPr>
            <w:tcW w:w="1251" w:type="dxa"/>
            <w:tcBorders>
              <w:top w:val="single" w:sz="12" w:space="0" w:color="000000"/>
              <w:left w:val="nil" w:sz="6" w:space="0" w:color="auto"/>
              <w:bottom w:val="single" w:sz="12" w:space="0" w:color="000000"/>
              <w:right w:val="nil" w:sz="6" w:space="0" w:color="auto"/>
            </w:tcBorders>
          </w:tcPr>
          <w:p>
            <w:pPr/>
          </w:p>
        </w:tc>
      </w:tr>
      <w:tr>
        <w:trPr>
          <w:trHeight w:val="51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4"/>
                <w:sz w:val="18"/>
                <w:szCs w:val="18"/>
              </w:rPr>
              <w:t>五、固定资产账面价值合计</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195,650,450.14</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146,397,387.50</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26,593,490.05</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315,454,347.59</w:t>
            </w:r>
          </w:p>
        </w:tc>
      </w:tr>
      <w:tr>
        <w:trPr>
          <w:trHeight w:val="509"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80,611,169.89</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50,370,816.15</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5,462,777.85</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125,519,208.19</w:t>
            </w:r>
          </w:p>
        </w:tc>
      </w:tr>
      <w:tr>
        <w:trPr>
          <w:trHeight w:val="51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109,556,079.88</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94,543,027.59</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19,482,031.50</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184,617,075.97</w:t>
            </w:r>
          </w:p>
        </w:tc>
      </w:tr>
      <w:tr>
        <w:trPr>
          <w:trHeight w:val="509"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2,816,277.22</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296,581.20</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910,093.47</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2,202,764.95</w:t>
            </w:r>
          </w:p>
        </w:tc>
      </w:tr>
      <w:tr>
        <w:trPr>
          <w:trHeight w:val="511" w:hRule="exact"/>
        </w:trPr>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2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2,666,923.15</w:t>
            </w:r>
          </w:p>
        </w:tc>
        <w:tc>
          <w:tcPr>
            <w:tcW w:w="20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1,186,962.56</w:t>
            </w:r>
          </w:p>
        </w:tc>
        <w:tc>
          <w:tcPr>
            <w:tcW w:w="1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738,587.23</w:t>
            </w:r>
          </w:p>
        </w:tc>
        <w:tc>
          <w:tcPr>
            <w:tcW w:w="12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3,115,298.48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2"/>
          <w:szCs w:val="12"/>
        </w:rPr>
      </w:pPr>
    </w:p>
    <w:p>
      <w:pPr>
        <w:spacing w:before="0"/>
        <w:ind w:left="73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）本期折旧额 </w:t>
      </w:r>
      <w:r>
        <w:rPr>
          <w:rFonts w:ascii="Times New Roman" w:hAnsi="Times New Roman" w:cs="Times New Roman" w:eastAsia="Times New Roman" w:hint="default"/>
          <w:sz w:val="21"/>
          <w:szCs w:val="21"/>
        </w:rPr>
        <w:t>26,310,769.66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p>
      <w:pPr>
        <w:spacing w:before="148"/>
        <w:ind w:left="73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）本期由在建工程转入固定资产原值为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141,169,264.64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877" w:footer="976" w:top="1100" w:bottom="1160" w:left="1680" w:right="1340"/>
        </w:sectPr>
      </w:pPr>
    </w:p>
    <w:p>
      <w:pPr>
        <w:spacing w:line="240" w:lineRule="auto" w:before="1"/>
        <w:rPr>
          <w:rFonts w:ascii="宋体" w:hAnsi="宋体" w:cs="宋体" w:eastAsia="宋体" w:hint="default"/>
          <w:sz w:val="29"/>
          <w:szCs w:val="29"/>
        </w:rPr>
      </w:pPr>
    </w:p>
    <w:p>
      <w:pPr>
        <w:tabs>
          <w:tab w:pos="1391" w:val="left" w:leader="none"/>
        </w:tabs>
        <w:spacing w:line="672" w:lineRule="auto" w:before="34"/>
        <w:ind w:left="736" w:right="862"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）期末用于抵押或担保的固定资产账面价值为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54,249,273.99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元，详见附注七。</w:t>
      </w:r>
      <w:r>
        <w:rPr>
          <w:rFonts w:ascii="宋体" w:hAnsi="宋体" w:cs="宋体" w:eastAsia="宋体" w:hint="default"/>
          <w:w w:val="99"/>
          <w:sz w:val="21"/>
          <w:szCs w:val="21"/>
        </w:rPr>
        <w:t> </w:t>
      </w: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期末无暂时闲置的固定资产。</w:t>
      </w:r>
      <w:r>
        <w:rPr>
          <w:rFonts w:ascii="Microsoft JhengHei" w:hAnsi="Microsoft JhengHei" w:cs="Microsoft JhengHei" w:eastAsia="Microsoft JhengHei" w:hint="default"/>
          <w:sz w:val="21"/>
          <w:szCs w:val="21"/>
        </w:rPr>
      </w:r>
    </w:p>
    <w:p>
      <w:pPr>
        <w:tabs>
          <w:tab w:pos="1391" w:val="left" w:leader="none"/>
        </w:tabs>
        <w:spacing w:before="1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本期无通过融资租赁租入的固定资产。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391" w:val="left" w:leader="none"/>
        </w:tabs>
        <w:spacing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4、</w:t>
        <w:tab/>
      </w:r>
      <w:r>
        <w:rPr>
          <w:rFonts w:ascii="Microsoft JhengHei" w:hAnsi="Microsoft JhengHei" w:cs="Microsoft JhengHei" w:eastAsia="Microsoft JhengHei" w:hint="default"/>
          <w:b/>
          <w:bCs/>
          <w:sz w:val="21"/>
          <w:szCs w:val="21"/>
        </w:rPr>
        <w:t>本期无通过经营租赁租出的固定资产。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271" w:val="left" w:leader="none"/>
        </w:tabs>
        <w:spacing w:before="0"/>
        <w:ind w:left="736" w:right="0" w:firstLine="0"/>
        <w:jc w:val="left"/>
        <w:rPr>
          <w:rFonts w:ascii="Microsoft JhengHei" w:hAnsi="Microsoft JhengHei" w:cs="Microsoft JhengHei" w:eastAsia="Microsoft JhengHei" w:hint="default"/>
          <w:sz w:val="21"/>
          <w:szCs w:val="21"/>
        </w:rPr>
      </w:pPr>
      <w:r>
        <w:rPr/>
        <w:pict>
          <v:group style="position:absolute;margin-left:177.23999pt;margin-top:89.524437pt;width:355.8pt;height:.1pt;mso-position-horizontal-relative:page;mso-position-vertical-relative:paragraph;z-index:-1214776" coordorigin="3545,1790" coordsize="7116,2">
            <v:shape style="position:absolute;left:3545;top:1790;width:7116;height:2" coordorigin="3545,1790" coordsize="7116,0" path="m3545,1790l10661,1790e" filled="false" stroked="true" strokeweight="1.44pt" strokecolor="#000000">
              <v:path arrowok="t"/>
            </v:shape>
            <w10:wrap type="none"/>
          </v:group>
        </w:pict>
      </w:r>
      <w:r>
        <w:rPr>
          <w:rFonts w:ascii="Microsoft JhengHei" w:hAnsi="Microsoft JhengHei" w:cs="Microsoft JhengHei" w:eastAsia="Microsoft JhengHei" w:hint="default"/>
          <w:b/>
          <w:bCs/>
          <w:w w:val="90"/>
          <w:sz w:val="21"/>
          <w:szCs w:val="21"/>
        </w:rPr>
        <w:t>5、</w:t>
        <w:tab/>
      </w:r>
      <w:r>
        <w:rPr>
          <w:rFonts w:ascii="Microsoft JhengHei" w:hAnsi="Microsoft JhengHei" w:cs="Microsoft JhengHei" w:eastAsia="Microsoft JhengHei" w:hint="default"/>
          <w:b/>
          <w:bCs/>
          <w:sz w:val="21"/>
          <w:szCs w:val="21"/>
        </w:rPr>
        <w:t>期末无持有待售的固定资产。</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1"/>
          <w:szCs w:val="11"/>
        </w:rPr>
      </w:pPr>
    </w:p>
    <w:tbl>
      <w:tblPr>
        <w:tblW w:w="0" w:type="auto"/>
        <w:jc w:val="left"/>
        <w:tblInd w:w="729" w:type="dxa"/>
        <w:tblLayout w:type="fixed"/>
        <w:tblCellMar>
          <w:top w:w="0" w:type="dxa"/>
          <w:left w:w="0" w:type="dxa"/>
          <w:bottom w:w="0" w:type="dxa"/>
          <w:right w:w="0" w:type="dxa"/>
        </w:tblCellMar>
        <w:tblLook w:val="01E0"/>
      </w:tblPr>
      <w:tblGrid>
        <w:gridCol w:w="4876"/>
        <w:gridCol w:w="939"/>
        <w:gridCol w:w="2436"/>
      </w:tblGrid>
      <w:tr>
        <w:trPr>
          <w:trHeight w:val="395" w:hRule="exact"/>
        </w:trPr>
        <w:tc>
          <w:tcPr>
            <w:tcW w:w="4876" w:type="dxa"/>
            <w:tcBorders>
              <w:top w:val="nil" w:sz="6" w:space="0" w:color="auto"/>
              <w:left w:val="nil" w:sz="6" w:space="0" w:color="auto"/>
              <w:bottom w:val="single" w:sz="12" w:space="0" w:color="000000"/>
              <w:right w:val="nil" w:sz="6" w:space="0" w:color="auto"/>
            </w:tcBorders>
          </w:tcPr>
          <w:p>
            <w:pPr>
              <w:pStyle w:val="TableParagraph"/>
              <w:tabs>
                <w:tab w:pos="662" w:val="left" w:leader="none"/>
              </w:tabs>
              <w:spacing w:line="333" w:lineRule="exact"/>
              <w:ind w:left="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6、</w:t>
              <w:tab/>
            </w:r>
            <w:r>
              <w:rPr>
                <w:rFonts w:ascii="Microsoft JhengHei" w:hAnsi="Microsoft JhengHei" w:cs="Microsoft JhengHei" w:eastAsia="Microsoft JhengHei" w:hint="default"/>
                <w:b/>
                <w:bCs/>
                <w:sz w:val="21"/>
                <w:szCs w:val="21"/>
              </w:rPr>
              <w:t>期末未办妥产权证书的固定资产。</w:t>
            </w:r>
            <w:r>
              <w:rPr>
                <w:rFonts w:ascii="Microsoft JhengHei" w:hAnsi="Microsoft JhengHei" w:cs="Microsoft JhengHei" w:eastAsia="Microsoft JhengHei" w:hint="default"/>
                <w:sz w:val="21"/>
                <w:szCs w:val="21"/>
              </w:rPr>
            </w:r>
          </w:p>
        </w:tc>
        <w:tc>
          <w:tcPr>
            <w:tcW w:w="3375" w:type="dxa"/>
            <w:gridSpan w:val="2"/>
            <w:tcBorders>
              <w:top w:val="nil" w:sz="6" w:space="0" w:color="auto"/>
              <w:left w:val="nil" w:sz="6" w:space="0" w:color="auto"/>
              <w:bottom w:val="single" w:sz="12" w:space="0" w:color="000000"/>
              <w:right w:val="nil" w:sz="6" w:space="0" w:color="auto"/>
            </w:tcBorders>
          </w:tcPr>
          <w:p>
            <w:pPr/>
          </w:p>
        </w:tc>
      </w:tr>
      <w:tr>
        <w:trPr>
          <w:trHeight w:val="970" w:hRule="exact"/>
        </w:trPr>
        <w:tc>
          <w:tcPr>
            <w:tcW w:w="48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965" w:right="0"/>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
              <w:ind w:left="386" w:right="0"/>
              <w:jc w:val="left"/>
              <w:rPr>
                <w:rFonts w:ascii="宋体" w:hAnsi="宋体" w:cs="宋体" w:eastAsia="宋体" w:hint="default"/>
                <w:sz w:val="18"/>
                <w:szCs w:val="18"/>
              </w:rPr>
            </w:pPr>
            <w:r>
              <w:rPr>
                <w:rFonts w:ascii="宋体" w:hAnsi="宋体" w:cs="宋体" w:eastAsia="宋体" w:hint="default"/>
                <w:sz w:val="18"/>
                <w:szCs w:val="18"/>
              </w:rPr>
              <w:t>大类</w:t>
            </w:r>
          </w:p>
          <w:p>
            <w:pPr>
              <w:pStyle w:val="TableParagraph"/>
              <w:tabs>
                <w:tab w:pos="1908" w:val="left" w:leader="none"/>
                <w:tab w:pos="3250" w:val="left" w:leader="none"/>
              </w:tabs>
              <w:spacing w:line="240" w:lineRule="auto" w:before="7"/>
              <w:ind w:left="946" w:right="0"/>
              <w:jc w:val="center"/>
              <w:rPr>
                <w:rFonts w:ascii="宋体" w:hAnsi="宋体" w:cs="宋体" w:eastAsia="宋体" w:hint="default"/>
                <w:sz w:val="18"/>
                <w:szCs w:val="18"/>
              </w:rPr>
            </w:pPr>
            <w:r>
              <w:rPr>
                <w:rFonts w:ascii="宋体" w:hAnsi="宋体" w:cs="宋体" w:eastAsia="宋体" w:hint="default"/>
                <w:sz w:val="18"/>
                <w:szCs w:val="18"/>
              </w:rPr>
              <w:t>原值</w:t>
              <w:tab/>
              <w:t>累计折旧</w:t>
              <w:tab/>
              <w:t>净值</w:t>
            </w:r>
          </w:p>
        </w:tc>
        <w:tc>
          <w:tcPr>
            <w:tcW w:w="939"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4"/>
                <w:szCs w:val="14"/>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24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tabs>
                <w:tab w:pos="1629"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累计折旧</w:t>
              <w:tab/>
              <w:t>净值</w:t>
            </w:r>
          </w:p>
        </w:tc>
      </w:tr>
      <w:tr>
        <w:trPr>
          <w:trHeight w:val="484" w:hRule="exact"/>
        </w:trPr>
        <w:tc>
          <w:tcPr>
            <w:tcW w:w="4876" w:type="dxa"/>
            <w:tcBorders>
              <w:top w:val="single" w:sz="12" w:space="0" w:color="000000"/>
              <w:left w:val="nil" w:sz="6" w:space="0" w:color="auto"/>
              <w:bottom w:val="single" w:sz="12" w:space="0" w:color="000000"/>
              <w:right w:val="nil" w:sz="6" w:space="0" w:color="auto"/>
            </w:tcBorders>
          </w:tcPr>
          <w:p>
            <w:pPr>
              <w:pStyle w:val="TableParagraph"/>
              <w:tabs>
                <w:tab w:pos="1243" w:val="left" w:leader="none"/>
                <w:tab w:pos="3563" w:val="left" w:leader="none"/>
              </w:tabs>
              <w:spacing w:line="240" w:lineRule="auto" w:before="82"/>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tab/>
            </w:r>
            <w:r>
              <w:rPr>
                <w:rFonts w:ascii="Times New Roman" w:hAnsi="Times New Roman" w:cs="Times New Roman" w:eastAsia="Times New Roman" w:hint="default"/>
                <w:spacing w:val="-1"/>
                <w:sz w:val="18"/>
                <w:szCs w:val="18"/>
              </w:rPr>
              <w:t>40,582,970.02</w:t>
              <w:tab/>
              <w:t>40,582,970.02</w:t>
            </w:r>
          </w:p>
        </w:tc>
        <w:tc>
          <w:tcPr>
            <w:tcW w:w="939" w:type="dxa"/>
            <w:tcBorders>
              <w:top w:val="single" w:sz="12" w:space="0" w:color="000000"/>
              <w:left w:val="nil" w:sz="6" w:space="0" w:color="auto"/>
              <w:bottom w:val="single" w:sz="12" w:space="0" w:color="000000"/>
              <w:right w:val="nil" w:sz="6" w:space="0" w:color="auto"/>
            </w:tcBorders>
          </w:tcPr>
          <w:p>
            <w:pPr/>
          </w:p>
        </w:tc>
        <w:tc>
          <w:tcPr>
            <w:tcW w:w="2436" w:type="dxa"/>
            <w:tcBorders>
              <w:top w:val="single" w:sz="12" w:space="0" w:color="000000"/>
              <w:left w:val="nil" w:sz="6" w:space="0" w:color="auto"/>
              <w:bottom w:val="single" w:sz="12" w:space="0" w:color="000000"/>
              <w:right w:val="nil" w:sz="6" w:space="0" w:color="auto"/>
            </w:tcBorders>
          </w:tcPr>
          <w:p>
            <w:pPr/>
          </w:p>
        </w:tc>
      </w:tr>
      <w:tr>
        <w:trPr>
          <w:trHeight w:val="441" w:hRule="exact"/>
        </w:trPr>
        <w:tc>
          <w:tcPr>
            <w:tcW w:w="4876" w:type="dxa"/>
            <w:tcBorders>
              <w:top w:val="single" w:sz="12" w:space="0" w:color="000000"/>
              <w:left w:val="nil" w:sz="6" w:space="0" w:color="auto"/>
              <w:bottom w:val="nil" w:sz="6" w:space="0" w:color="auto"/>
              <w:right w:val="nil" w:sz="6" w:space="0" w:color="auto"/>
            </w:tcBorders>
          </w:tcPr>
          <w:p>
            <w:pPr>
              <w:pStyle w:val="TableParagraph"/>
              <w:tabs>
                <w:tab w:pos="1243" w:val="left" w:leader="none"/>
                <w:tab w:pos="3563" w:val="left" w:leader="none"/>
              </w:tabs>
              <w:spacing w:line="240" w:lineRule="auto" w:before="83"/>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40,582,970.02</w:t>
              <w:tab/>
              <w:t>40,582,970.02</w:t>
            </w:r>
          </w:p>
        </w:tc>
        <w:tc>
          <w:tcPr>
            <w:tcW w:w="939" w:type="dxa"/>
            <w:tcBorders>
              <w:top w:val="single" w:sz="12" w:space="0" w:color="000000"/>
              <w:left w:val="nil" w:sz="6" w:space="0" w:color="auto"/>
              <w:bottom w:val="nil" w:sz="6" w:space="0" w:color="auto"/>
              <w:right w:val="nil" w:sz="6" w:space="0" w:color="auto"/>
            </w:tcBorders>
          </w:tcPr>
          <w:p>
            <w:pPr/>
          </w:p>
        </w:tc>
        <w:tc>
          <w:tcPr>
            <w:tcW w:w="2436"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14pt;height:1.45pt;mso-position-horizontal-relative:char;mso-position-vertical-relative:line" coordorigin="0,0" coordsize="8280,29">
            <v:group style="position:absolute;left:14;top:14;width:8252;height:2" coordorigin="14,14" coordsize="8252,2">
              <v:shape style="position:absolute;left:14;top:14;width:8252;height:2" coordorigin="14,14" coordsize="8252,0" path="m14,14l8266,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0"/>
          <w:szCs w:val="10"/>
        </w:rPr>
      </w:pPr>
    </w:p>
    <w:p>
      <w:pPr>
        <w:tabs>
          <w:tab w:pos="1271"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7、</w:t>
        <w:tab/>
      </w:r>
      <w:r>
        <w:rPr>
          <w:rFonts w:ascii="Microsoft JhengHei" w:hAnsi="Microsoft JhengHei" w:cs="Microsoft JhengHei" w:eastAsia="Microsoft JhengHei" w:hint="default"/>
          <w:b/>
          <w:bCs/>
          <w:sz w:val="21"/>
          <w:szCs w:val="21"/>
        </w:rPr>
        <w:t>本期无以明显高于账面价值的价格出售固定资产的情况。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959" w:val="left" w:leader="none"/>
        </w:tabs>
        <w:spacing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(九)</w:t>
        <w:tab/>
      </w:r>
      <w:r>
        <w:rPr>
          <w:rFonts w:ascii="Microsoft JhengHei" w:hAnsi="Microsoft JhengHei" w:cs="Microsoft JhengHei" w:eastAsia="Microsoft JhengHei" w:hint="default"/>
          <w:b/>
          <w:bCs/>
          <w:spacing w:val="1"/>
          <w:w w:val="115"/>
          <w:sz w:val="21"/>
          <w:szCs w:val="21"/>
        </w:rPr>
        <w:t>在建工程</w:t>
      </w:r>
      <w:r>
        <w:rPr>
          <w:rFonts w:ascii="Microsoft JhengHei" w:hAnsi="Microsoft JhengHei" w:cs="Microsoft JhengHei" w:eastAsia="Microsoft JhengHei" w:hint="default"/>
          <w:spacing w:val="1"/>
          <w:sz w:val="21"/>
          <w:szCs w:val="21"/>
        </w:rPr>
      </w:r>
    </w:p>
    <w:p>
      <w:pPr>
        <w:tabs>
          <w:tab w:pos="1271" w:val="left" w:leader="none"/>
        </w:tabs>
        <w:spacing w:before="73"/>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在建工程情况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2.85pt;height:1.45pt;mso-position-horizontal-relative:char;mso-position-vertical-relative:line" coordorigin="0,0" coordsize="8057,29">
            <v:group style="position:absolute;left:14;top:14;width:8028;height:2" coordorigin="14,14" coordsize="8028,2">
              <v:shape style="position:absolute;left:14;top:14;width:8028;height:2" coordorigin="14,14" coordsize="8028,0" path="m14,14l8042,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6623" w:val="left" w:leader="none"/>
        </w:tabs>
        <w:spacing w:before="83"/>
        <w:ind w:left="3067" w:right="0" w:firstLine="0"/>
        <w:jc w:val="left"/>
        <w:rPr>
          <w:rFonts w:ascii="宋体" w:hAnsi="宋体" w:cs="宋体" w:eastAsia="宋体" w:hint="default"/>
          <w:sz w:val="18"/>
          <w:szCs w:val="18"/>
        </w:rPr>
      </w:pPr>
      <w:r>
        <w:rPr/>
        <w:pict>
          <v:group style="position:absolute;margin-left:166.080002pt;margin-top:22.821728pt;width:355.8pt;height:1.45pt;mso-position-horizontal-relative:page;mso-position-vertical-relative:paragraph;z-index:-1214752" coordorigin="3322,456" coordsize="7116,29">
            <v:group style="position:absolute;left:3322;top:456;width:7116;height:29" coordorigin="3322,456" coordsize="7116,29">
              <v:shape style="position:absolute;left:3322;top:456;width:7116;height:29" coordorigin="3322,456" coordsize="7116,29" path="m3322,456l10438,456,10438,485,3322,485,3322,456xe" filled="true" fillcolor="#000000" stroked="false">
                <v:path arrowok="t"/>
                <v:fill type="solid"/>
              </v:shape>
            </v:group>
            <v:group style="position:absolute;left:3322;top:456;width:7116;height:29" coordorigin="3322,456" coordsize="7116,29">
              <v:shape style="position:absolute;left:3322;top:456;width:7116;height:29" coordorigin="3322,456" coordsize="7116,29" path="m3322,456l10438,456,10438,485,3322,485,3322,456xe" filled="true" fillcolor="#000000" stroked="false">
                <v:path arrowok="t"/>
                <v:fill type="solid"/>
              </v:shape>
            </v:group>
            <w10:wrap type="none"/>
          </v:group>
        </w:pict>
      </w:r>
      <w:r>
        <w:rPr>
          <w:rFonts w:ascii="宋体" w:hAnsi="宋体" w:cs="宋体" w:eastAsia="宋体" w:hint="default"/>
          <w:sz w:val="18"/>
          <w:szCs w:val="18"/>
        </w:rPr>
        <w:t>期末余额</w:t>
        <w:tab/>
        <w:t>年初余额</w:t>
      </w:r>
    </w:p>
    <w:p>
      <w:pPr>
        <w:spacing w:line="240" w:lineRule="auto" w:before="1"/>
        <w:rPr>
          <w:rFonts w:ascii="宋体" w:hAnsi="宋体" w:cs="宋体" w:eastAsia="宋体" w:hint="default"/>
          <w:sz w:val="3"/>
          <w:szCs w:val="3"/>
        </w:rPr>
      </w:pPr>
    </w:p>
    <w:tbl>
      <w:tblPr>
        <w:tblW w:w="0" w:type="auto"/>
        <w:jc w:val="left"/>
        <w:tblInd w:w="729" w:type="dxa"/>
        <w:tblLayout w:type="fixed"/>
        <w:tblCellMar>
          <w:top w:w="0" w:type="dxa"/>
          <w:left w:w="0" w:type="dxa"/>
          <w:bottom w:w="0" w:type="dxa"/>
          <w:right w:w="0" w:type="dxa"/>
        </w:tblCellMar>
        <w:tblLook w:val="01E0"/>
      </w:tblPr>
      <w:tblGrid>
        <w:gridCol w:w="890"/>
        <w:gridCol w:w="1297"/>
        <w:gridCol w:w="1003"/>
        <w:gridCol w:w="1294"/>
        <w:gridCol w:w="1277"/>
        <w:gridCol w:w="989"/>
        <w:gridCol w:w="1278"/>
      </w:tblGrid>
      <w:tr>
        <w:trPr>
          <w:trHeight w:val="597" w:hRule="exact"/>
        </w:trPr>
        <w:tc>
          <w:tcPr>
            <w:tcW w:w="890" w:type="dxa"/>
            <w:tcBorders>
              <w:top w:val="nil" w:sz="6" w:space="0" w:color="auto"/>
              <w:left w:val="nil" w:sz="6" w:space="0" w:color="auto"/>
              <w:bottom w:val="single" w:sz="12" w:space="0" w:color="000000"/>
              <w:right w:val="nil" w:sz="6" w:space="0" w:color="auto"/>
            </w:tcBorders>
          </w:tcPr>
          <w:p>
            <w:pPr>
              <w:pStyle w:val="TableParagraph"/>
              <w:spacing w:line="202" w:lineRule="exact"/>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7"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3"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4"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9"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8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86"/>
              <w:jc w:val="center"/>
              <w:rPr>
                <w:rFonts w:ascii="宋体" w:hAnsi="宋体" w:cs="宋体" w:eastAsia="宋体" w:hint="default"/>
                <w:sz w:val="18"/>
                <w:szCs w:val="18"/>
              </w:rPr>
            </w:pPr>
            <w:r>
              <w:rPr>
                <w:rFonts w:ascii="宋体" w:hAnsi="宋体" w:cs="宋体" w:eastAsia="宋体" w:hint="default"/>
                <w:sz w:val="18"/>
                <w:szCs w:val="18"/>
              </w:rPr>
              <w:t>建筑工程</w:t>
            </w:r>
          </w:p>
        </w:tc>
        <w:tc>
          <w:tcPr>
            <w:tcW w:w="12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29"/>
              <w:jc w:val="right"/>
              <w:rPr>
                <w:rFonts w:ascii="Times New Roman" w:hAnsi="Times New Roman" w:cs="Times New Roman" w:eastAsia="Times New Roman" w:hint="default"/>
                <w:sz w:val="18"/>
                <w:szCs w:val="18"/>
              </w:rPr>
            </w:pPr>
            <w:r>
              <w:rPr>
                <w:rFonts w:ascii="Times New Roman"/>
                <w:spacing w:val="-1"/>
                <w:sz w:val="18"/>
              </w:rPr>
              <w:t>62,558,245.53</w:t>
            </w:r>
          </w:p>
        </w:tc>
        <w:tc>
          <w:tcPr>
            <w:tcW w:w="1003" w:type="dxa"/>
            <w:tcBorders>
              <w:top w:val="single" w:sz="12" w:space="0" w:color="000000"/>
              <w:left w:val="nil" w:sz="6" w:space="0" w:color="auto"/>
              <w:bottom w:val="single" w:sz="12" w:space="0" w:color="000000"/>
              <w:right w:val="nil" w:sz="6" w:space="0" w:color="auto"/>
            </w:tcBorders>
          </w:tcPr>
          <w:p>
            <w:pPr/>
          </w:p>
        </w:tc>
        <w:tc>
          <w:tcPr>
            <w:tcW w:w="12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62,558,245.53</w:t>
            </w:r>
          </w:p>
        </w:tc>
        <w:tc>
          <w:tcPr>
            <w:tcW w:w="12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31"/>
              <w:jc w:val="right"/>
              <w:rPr>
                <w:rFonts w:ascii="Times New Roman" w:hAnsi="Times New Roman" w:cs="Times New Roman" w:eastAsia="Times New Roman" w:hint="default"/>
                <w:sz w:val="18"/>
                <w:szCs w:val="18"/>
              </w:rPr>
            </w:pPr>
            <w:r>
              <w:rPr>
                <w:rFonts w:ascii="Times New Roman"/>
                <w:spacing w:val="-1"/>
                <w:sz w:val="18"/>
              </w:rPr>
              <w:t>12,569,970.09</w:t>
            </w:r>
          </w:p>
        </w:tc>
        <w:tc>
          <w:tcPr>
            <w:tcW w:w="989" w:type="dxa"/>
            <w:tcBorders>
              <w:top w:val="single" w:sz="12" w:space="0" w:color="000000"/>
              <w:left w:val="nil" w:sz="6" w:space="0" w:color="auto"/>
              <w:bottom w:val="single" w:sz="12" w:space="0" w:color="000000"/>
              <w:right w:val="nil" w:sz="6" w:space="0" w:color="auto"/>
            </w:tcBorders>
          </w:tcPr>
          <w:p>
            <w:pPr/>
          </w:p>
        </w:tc>
        <w:tc>
          <w:tcPr>
            <w:tcW w:w="12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12,569,970.09</w:t>
            </w:r>
          </w:p>
        </w:tc>
      </w:tr>
      <w:tr>
        <w:trPr>
          <w:trHeight w:val="484" w:hRule="exact"/>
        </w:trPr>
        <w:tc>
          <w:tcPr>
            <w:tcW w:w="8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86"/>
              <w:jc w:val="center"/>
              <w:rPr>
                <w:rFonts w:ascii="宋体" w:hAnsi="宋体" w:cs="宋体" w:eastAsia="宋体" w:hint="default"/>
                <w:sz w:val="18"/>
                <w:szCs w:val="18"/>
              </w:rPr>
            </w:pPr>
            <w:r>
              <w:rPr>
                <w:rFonts w:ascii="宋体" w:hAnsi="宋体" w:cs="宋体" w:eastAsia="宋体" w:hint="default"/>
                <w:sz w:val="18"/>
                <w:szCs w:val="18"/>
              </w:rPr>
              <w:t>安装工程</w:t>
            </w:r>
          </w:p>
        </w:tc>
        <w:tc>
          <w:tcPr>
            <w:tcW w:w="12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29"/>
              <w:jc w:val="right"/>
              <w:rPr>
                <w:rFonts w:ascii="Times New Roman" w:hAnsi="Times New Roman" w:cs="Times New Roman" w:eastAsia="Times New Roman" w:hint="default"/>
                <w:sz w:val="18"/>
                <w:szCs w:val="18"/>
              </w:rPr>
            </w:pPr>
            <w:r>
              <w:rPr>
                <w:rFonts w:ascii="Times New Roman"/>
                <w:spacing w:val="-1"/>
                <w:sz w:val="18"/>
              </w:rPr>
              <w:t>213,592.23</w:t>
            </w:r>
          </w:p>
        </w:tc>
        <w:tc>
          <w:tcPr>
            <w:tcW w:w="1003" w:type="dxa"/>
            <w:tcBorders>
              <w:top w:val="single" w:sz="12" w:space="0" w:color="000000"/>
              <w:left w:val="nil" w:sz="6" w:space="0" w:color="auto"/>
              <w:bottom w:val="single" w:sz="12" w:space="0" w:color="000000"/>
              <w:right w:val="nil" w:sz="6" w:space="0" w:color="auto"/>
            </w:tcBorders>
          </w:tcPr>
          <w:p>
            <w:pPr/>
          </w:p>
        </w:tc>
        <w:tc>
          <w:tcPr>
            <w:tcW w:w="12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213,592.23</w:t>
            </w:r>
          </w:p>
        </w:tc>
        <w:tc>
          <w:tcPr>
            <w:tcW w:w="12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31"/>
              <w:jc w:val="right"/>
              <w:rPr>
                <w:rFonts w:ascii="Times New Roman" w:hAnsi="Times New Roman" w:cs="Times New Roman" w:eastAsia="Times New Roman" w:hint="default"/>
                <w:sz w:val="18"/>
                <w:szCs w:val="18"/>
              </w:rPr>
            </w:pPr>
            <w:r>
              <w:rPr>
                <w:rFonts w:ascii="Times New Roman"/>
                <w:spacing w:val="-1"/>
                <w:sz w:val="18"/>
              </w:rPr>
              <w:t>2,818,710.98</w:t>
            </w:r>
          </w:p>
        </w:tc>
        <w:tc>
          <w:tcPr>
            <w:tcW w:w="989" w:type="dxa"/>
            <w:tcBorders>
              <w:top w:val="single" w:sz="12" w:space="0" w:color="000000"/>
              <w:left w:val="nil" w:sz="6" w:space="0" w:color="auto"/>
              <w:bottom w:val="single" w:sz="12" w:space="0" w:color="000000"/>
              <w:right w:val="nil" w:sz="6" w:space="0" w:color="auto"/>
            </w:tcBorders>
          </w:tcPr>
          <w:p>
            <w:pPr/>
          </w:p>
        </w:tc>
        <w:tc>
          <w:tcPr>
            <w:tcW w:w="12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2,818,710.98</w:t>
            </w:r>
          </w:p>
        </w:tc>
      </w:tr>
      <w:tr>
        <w:trPr>
          <w:trHeight w:val="441" w:hRule="exact"/>
        </w:trPr>
        <w:tc>
          <w:tcPr>
            <w:tcW w:w="890" w:type="dxa"/>
            <w:tcBorders>
              <w:top w:val="single" w:sz="12" w:space="0" w:color="000000"/>
              <w:left w:val="nil" w:sz="6" w:space="0" w:color="auto"/>
              <w:bottom w:val="nil" w:sz="6" w:space="0" w:color="auto"/>
              <w:right w:val="nil" w:sz="6" w:space="0" w:color="auto"/>
            </w:tcBorders>
          </w:tcPr>
          <w:p>
            <w:pPr>
              <w:pStyle w:val="TableParagraph"/>
              <w:spacing w:line="240" w:lineRule="auto" w:before="8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129"/>
              <w:jc w:val="right"/>
              <w:rPr>
                <w:rFonts w:ascii="Times New Roman" w:hAnsi="Times New Roman" w:cs="Times New Roman" w:eastAsia="Times New Roman" w:hint="default"/>
                <w:sz w:val="18"/>
                <w:szCs w:val="18"/>
              </w:rPr>
            </w:pPr>
            <w:r>
              <w:rPr>
                <w:rFonts w:ascii="Times New Roman"/>
                <w:spacing w:val="-1"/>
                <w:sz w:val="18"/>
              </w:rPr>
              <w:t>62,771,837.76</w:t>
            </w:r>
          </w:p>
        </w:tc>
        <w:tc>
          <w:tcPr>
            <w:tcW w:w="1003" w:type="dxa"/>
            <w:tcBorders>
              <w:top w:val="single" w:sz="12" w:space="0" w:color="000000"/>
              <w:left w:val="nil" w:sz="6" w:space="0" w:color="auto"/>
              <w:bottom w:val="nil" w:sz="6" w:space="0" w:color="auto"/>
              <w:right w:val="nil" w:sz="6" w:space="0" w:color="auto"/>
            </w:tcBorders>
          </w:tcPr>
          <w:p>
            <w:pPr/>
          </w:p>
        </w:tc>
        <w:tc>
          <w:tcPr>
            <w:tcW w:w="1294"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62,771,837.76</w:t>
            </w:r>
          </w:p>
        </w:tc>
        <w:tc>
          <w:tcPr>
            <w:tcW w:w="1277"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131"/>
              <w:jc w:val="right"/>
              <w:rPr>
                <w:rFonts w:ascii="Times New Roman" w:hAnsi="Times New Roman" w:cs="Times New Roman" w:eastAsia="Times New Roman" w:hint="default"/>
                <w:sz w:val="18"/>
                <w:szCs w:val="18"/>
              </w:rPr>
            </w:pPr>
            <w:r>
              <w:rPr>
                <w:rFonts w:ascii="Times New Roman"/>
                <w:spacing w:val="-1"/>
                <w:sz w:val="18"/>
              </w:rPr>
              <w:t>15,388,681.07</w:t>
            </w:r>
          </w:p>
        </w:tc>
        <w:tc>
          <w:tcPr>
            <w:tcW w:w="989" w:type="dxa"/>
            <w:tcBorders>
              <w:top w:val="single" w:sz="12" w:space="0" w:color="000000"/>
              <w:left w:val="nil" w:sz="6" w:space="0" w:color="auto"/>
              <w:bottom w:val="nil" w:sz="6" w:space="0" w:color="auto"/>
              <w:right w:val="nil" w:sz="6" w:space="0" w:color="auto"/>
            </w:tcBorders>
          </w:tcPr>
          <w:p>
            <w:pPr/>
          </w:p>
        </w:tc>
        <w:tc>
          <w:tcPr>
            <w:tcW w:w="1278"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18"/>
                <w:szCs w:val="18"/>
              </w:rPr>
            </w:pPr>
            <w:r>
              <w:rPr>
                <w:rFonts w:ascii="Times New Roman"/>
                <w:spacing w:val="-1"/>
                <w:sz w:val="18"/>
              </w:rPr>
              <w:t>15,388,681.07</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2.85pt;height:1.45pt;mso-position-horizontal-relative:char;mso-position-vertical-relative:line" coordorigin="0,0" coordsize="8057,29">
            <v:group style="position:absolute;left:14;top:14;width:8028;height:2" coordorigin="14,14" coordsize="8028,2">
              <v:shape style="position:absolute;left:14;top:14;width:8028;height:2" coordorigin="14,14" coordsize="8028,0" path="m14,14l804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877" w:footer="976" w:top="1100" w:bottom="1160" w:left="1680" w:right="1120"/>
        </w:sectPr>
      </w:pPr>
    </w:p>
    <w:p>
      <w:pPr>
        <w:tabs>
          <w:tab w:pos="7139" w:val="left" w:leader="none"/>
        </w:tabs>
        <w:spacing w:before="15"/>
        <w:ind w:left="1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9;height:2" coordorigin="7,7" coordsize="13959,2">
              <v:shape style="position:absolute;left:7;top:7;width:13959;height:2" coordorigin="7,7" coordsize="13959,0" path="m7,7l139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tabs>
          <w:tab w:pos="1271"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pict>
          <v:group style="position:absolute;margin-left:101.759995pt;margin-top:20.391872pt;width:682.35pt;height:314.6pt;mso-position-horizontal-relative:page;mso-position-vertical-relative:paragraph;z-index:-1214704" coordorigin="2035,408" coordsize="13647,6292">
            <v:group style="position:absolute;left:2048;top:1283;width:12;height:2" coordorigin="2048,1283" coordsize="12,2">
              <v:shape style="position:absolute;left:2048;top:1283;width:12;height:2" coordorigin="2048,1283" coordsize="12,0" path="m2048,1283l2060,1283e" filled="false" stroked="true" strokeweight=".6pt" strokecolor="#000000">
                <v:path arrowok="t"/>
              </v:shape>
            </v:group>
            <v:group style="position:absolute;left:2068;top:1283;width:12;height:2" coordorigin="2068,1283" coordsize="12,2">
              <v:shape style="position:absolute;left:2068;top:1283;width:12;height:2" coordorigin="2068,1283" coordsize="12,0" path="m2068,1283l2080,1283e" filled="false" stroked="true" strokeweight=".6pt" strokecolor="#000000">
                <v:path arrowok="t"/>
              </v:shape>
            </v:group>
            <v:group style="position:absolute;left:2087;top:1283;width:12;height:2" coordorigin="2087,1283" coordsize="12,2">
              <v:shape style="position:absolute;left:2087;top:1283;width:12;height:2" coordorigin="2087,1283" coordsize="12,0" path="m2087,1283l2099,1283e" filled="false" stroked="true" strokeweight=".6pt" strokecolor="#000000">
                <v:path arrowok="t"/>
              </v:shape>
            </v:group>
            <v:group style="position:absolute;left:2106;top:1283;width:12;height:2" coordorigin="2106,1283" coordsize="12,2">
              <v:shape style="position:absolute;left:2106;top:1283;width:12;height:2" coordorigin="2106,1283" coordsize="12,0" path="m2106,1283l2118,1283e" filled="false" stroked="true" strokeweight=".6pt" strokecolor="#000000">
                <v:path arrowok="t"/>
              </v:shape>
            </v:group>
            <v:group style="position:absolute;left:2125;top:1283;width:12;height:2" coordorigin="2125,1283" coordsize="12,2">
              <v:shape style="position:absolute;left:2125;top:1283;width:12;height:2" coordorigin="2125,1283" coordsize="12,0" path="m2125,1283l2137,1283e" filled="false" stroked="true" strokeweight=".6pt" strokecolor="#000000">
                <v:path arrowok="t"/>
              </v:shape>
            </v:group>
            <v:group style="position:absolute;left:2144;top:1283;width:12;height:2" coordorigin="2144,1283" coordsize="12,2">
              <v:shape style="position:absolute;left:2144;top:1283;width:12;height:2" coordorigin="2144,1283" coordsize="12,0" path="m2144,1283l2156,1283e" filled="false" stroked="true" strokeweight=".6pt" strokecolor="#000000">
                <v:path arrowok="t"/>
              </v:shape>
            </v:group>
            <v:group style="position:absolute;left:2164;top:1283;width:12;height:2" coordorigin="2164,1283" coordsize="12,2">
              <v:shape style="position:absolute;left:2164;top:1283;width:12;height:2" coordorigin="2164,1283" coordsize="12,0" path="m2164,1283l2176,1283e" filled="false" stroked="true" strokeweight=".6pt" strokecolor="#000000">
                <v:path arrowok="t"/>
              </v:shape>
            </v:group>
            <v:group style="position:absolute;left:2183;top:1283;width:12;height:2" coordorigin="2183,1283" coordsize="12,2">
              <v:shape style="position:absolute;left:2183;top:1283;width:12;height:2" coordorigin="2183,1283" coordsize="12,0" path="m2183,1283l2195,1283e" filled="false" stroked="true" strokeweight=".6pt" strokecolor="#000000">
                <v:path arrowok="t"/>
              </v:shape>
            </v:group>
            <v:group style="position:absolute;left:2202;top:1283;width:12;height:2" coordorigin="2202,1283" coordsize="12,2">
              <v:shape style="position:absolute;left:2202;top:1283;width:12;height:2" coordorigin="2202,1283" coordsize="12,0" path="m2202,1283l2214,1283e" filled="false" stroked="true" strokeweight=".6pt" strokecolor="#000000">
                <v:path arrowok="t"/>
              </v:shape>
            </v:group>
            <v:group style="position:absolute;left:2221;top:1283;width:12;height:2" coordorigin="2221,1283" coordsize="12,2">
              <v:shape style="position:absolute;left:2221;top:1283;width:12;height:2" coordorigin="2221,1283" coordsize="12,0" path="m2221,1283l2233,1283e" filled="false" stroked="true" strokeweight=".6pt" strokecolor="#000000">
                <v:path arrowok="t"/>
              </v:shape>
            </v:group>
            <v:group style="position:absolute;left:2240;top:1283;width:12;height:2" coordorigin="2240,1283" coordsize="12,2">
              <v:shape style="position:absolute;left:2240;top:1283;width:12;height:2" coordorigin="2240,1283" coordsize="12,0" path="m2240,1283l2252,1283e" filled="false" stroked="true" strokeweight=".6pt" strokecolor="#000000">
                <v:path arrowok="t"/>
              </v:shape>
            </v:group>
            <v:group style="position:absolute;left:2260;top:1283;width:12;height:2" coordorigin="2260,1283" coordsize="12,2">
              <v:shape style="position:absolute;left:2260;top:1283;width:12;height:2" coordorigin="2260,1283" coordsize="12,0" path="m2260,1283l2272,1283e" filled="false" stroked="true" strokeweight=".6pt" strokecolor="#000000">
                <v:path arrowok="t"/>
              </v:shape>
            </v:group>
            <v:group style="position:absolute;left:2279;top:1283;width:12;height:2" coordorigin="2279,1283" coordsize="12,2">
              <v:shape style="position:absolute;left:2279;top:1283;width:12;height:2" coordorigin="2279,1283" coordsize="12,0" path="m2279,1283l2291,1283e" filled="false" stroked="true" strokeweight=".6pt" strokecolor="#000000">
                <v:path arrowok="t"/>
              </v:shape>
            </v:group>
            <v:group style="position:absolute;left:2298;top:1283;width:12;height:2" coordorigin="2298,1283" coordsize="12,2">
              <v:shape style="position:absolute;left:2298;top:1283;width:12;height:2" coordorigin="2298,1283" coordsize="12,0" path="m2298,1283l2310,1283e" filled="false" stroked="true" strokeweight=".6pt" strokecolor="#000000">
                <v:path arrowok="t"/>
              </v:shape>
            </v:group>
            <v:group style="position:absolute;left:2317;top:1283;width:12;height:2" coordorigin="2317,1283" coordsize="12,2">
              <v:shape style="position:absolute;left:2317;top:1283;width:12;height:2" coordorigin="2317,1283" coordsize="12,0" path="m2317,1283l2329,1283e" filled="false" stroked="true" strokeweight=".6pt" strokecolor="#000000">
                <v:path arrowok="t"/>
              </v:shape>
            </v:group>
            <v:group style="position:absolute;left:2336;top:1283;width:12;height:2" coordorigin="2336,1283" coordsize="12,2">
              <v:shape style="position:absolute;left:2336;top:1283;width:12;height:2" coordorigin="2336,1283" coordsize="12,0" path="m2336,1283l2348,1283e" filled="false" stroked="true" strokeweight=".6pt" strokecolor="#000000">
                <v:path arrowok="t"/>
              </v:shape>
            </v:group>
            <v:group style="position:absolute;left:2356;top:1283;width:12;height:2" coordorigin="2356,1283" coordsize="12,2">
              <v:shape style="position:absolute;left:2356;top:1283;width:12;height:2" coordorigin="2356,1283" coordsize="12,0" path="m2356,1283l2368,1283e" filled="false" stroked="true" strokeweight=".6pt" strokecolor="#000000">
                <v:path arrowok="t"/>
              </v:shape>
            </v:group>
            <v:group style="position:absolute;left:2375;top:1283;width:12;height:2" coordorigin="2375,1283" coordsize="12,2">
              <v:shape style="position:absolute;left:2375;top:1283;width:12;height:2" coordorigin="2375,1283" coordsize="12,0" path="m2375,1283l2387,1283e" filled="false" stroked="true" strokeweight=".6pt" strokecolor="#000000">
                <v:path arrowok="t"/>
              </v:shape>
            </v:group>
            <v:group style="position:absolute;left:2394;top:1283;width:12;height:2" coordorigin="2394,1283" coordsize="12,2">
              <v:shape style="position:absolute;left:2394;top:1283;width:12;height:2" coordorigin="2394,1283" coordsize="12,0" path="m2394,1283l2406,1283e" filled="false" stroked="true" strokeweight=".6pt" strokecolor="#000000">
                <v:path arrowok="t"/>
              </v:shape>
            </v:group>
            <v:group style="position:absolute;left:2413;top:1283;width:12;height:2" coordorigin="2413,1283" coordsize="12,2">
              <v:shape style="position:absolute;left:2413;top:1283;width:12;height:2" coordorigin="2413,1283" coordsize="12,0" path="m2413,1283l2425,1283e" filled="false" stroked="true" strokeweight=".6pt" strokecolor="#000000">
                <v:path arrowok="t"/>
              </v:shape>
            </v:group>
            <v:group style="position:absolute;left:2432;top:1283;width:12;height:2" coordorigin="2432,1283" coordsize="12,2">
              <v:shape style="position:absolute;left:2432;top:1283;width:12;height:2" coordorigin="2432,1283" coordsize="12,0" path="m2432,1283l2444,1283e" filled="false" stroked="true" strokeweight=".6pt" strokecolor="#000000">
                <v:path arrowok="t"/>
              </v:shape>
            </v:group>
            <v:group style="position:absolute;left:2452;top:1283;width:12;height:2" coordorigin="2452,1283" coordsize="12,2">
              <v:shape style="position:absolute;left:2452;top:1283;width:12;height:2" coordorigin="2452,1283" coordsize="12,0" path="m2452,1283l2464,1283e" filled="false" stroked="true" strokeweight=".6pt" strokecolor="#000000">
                <v:path arrowok="t"/>
              </v:shape>
            </v:group>
            <v:group style="position:absolute;left:2471;top:1283;width:12;height:2" coordorigin="2471,1283" coordsize="12,2">
              <v:shape style="position:absolute;left:2471;top:1283;width:12;height:2" coordorigin="2471,1283" coordsize="12,0" path="m2471,1283l2483,1283e" filled="false" stroked="true" strokeweight=".6pt" strokecolor="#000000">
                <v:path arrowok="t"/>
              </v:shape>
            </v:group>
            <v:group style="position:absolute;left:2490;top:1283;width:12;height:2" coordorigin="2490,1283" coordsize="12,2">
              <v:shape style="position:absolute;left:2490;top:1283;width:12;height:2" coordorigin="2490,1283" coordsize="12,0" path="m2490,1283l2502,1283e" filled="false" stroked="true" strokeweight=".6pt" strokecolor="#000000">
                <v:path arrowok="t"/>
              </v:shape>
            </v:group>
            <v:group style="position:absolute;left:2509;top:1283;width:12;height:2" coordorigin="2509,1283" coordsize="12,2">
              <v:shape style="position:absolute;left:2509;top:1283;width:12;height:2" coordorigin="2509,1283" coordsize="12,0" path="m2509,1283l2521,1283e" filled="false" stroked="true" strokeweight=".6pt" strokecolor="#000000">
                <v:path arrowok="t"/>
              </v:shape>
            </v:group>
            <v:group style="position:absolute;left:2528;top:1283;width:12;height:2" coordorigin="2528,1283" coordsize="12,2">
              <v:shape style="position:absolute;left:2528;top:1283;width:12;height:2" coordorigin="2528,1283" coordsize="12,0" path="m2528,1283l2540,1283e" filled="false" stroked="true" strokeweight=".6pt" strokecolor="#000000">
                <v:path arrowok="t"/>
              </v:shape>
            </v:group>
            <v:group style="position:absolute;left:2548;top:1283;width:12;height:2" coordorigin="2548,1283" coordsize="12,2">
              <v:shape style="position:absolute;left:2548;top:1283;width:12;height:2" coordorigin="2548,1283" coordsize="12,0" path="m2548,1283l2560,1283e" filled="false" stroked="true" strokeweight=".6pt" strokecolor="#000000">
                <v:path arrowok="t"/>
              </v:shape>
            </v:group>
            <v:group style="position:absolute;left:2567;top:1283;width:12;height:2" coordorigin="2567,1283" coordsize="12,2">
              <v:shape style="position:absolute;left:2567;top:1283;width:12;height:2" coordorigin="2567,1283" coordsize="12,0" path="m2567,1283l2579,1283e" filled="false" stroked="true" strokeweight=".6pt" strokecolor="#000000">
                <v:path arrowok="t"/>
              </v:shape>
            </v:group>
            <v:group style="position:absolute;left:2586;top:1283;width:12;height:2" coordorigin="2586,1283" coordsize="12,2">
              <v:shape style="position:absolute;left:2586;top:1283;width:12;height:2" coordorigin="2586,1283" coordsize="12,0" path="m2586,1283l2598,1283e" filled="false" stroked="true" strokeweight=".6pt" strokecolor="#000000">
                <v:path arrowok="t"/>
              </v:shape>
            </v:group>
            <v:group style="position:absolute;left:2605;top:1283;width:12;height:2" coordorigin="2605,1283" coordsize="12,2">
              <v:shape style="position:absolute;left:2605;top:1283;width:12;height:2" coordorigin="2605,1283" coordsize="12,0" path="m2605,1283l2617,1283e" filled="false" stroked="true" strokeweight=".6pt" strokecolor="#000000">
                <v:path arrowok="t"/>
              </v:shape>
            </v:group>
            <v:group style="position:absolute;left:2624;top:1283;width:12;height:2" coordorigin="2624,1283" coordsize="12,2">
              <v:shape style="position:absolute;left:2624;top:1283;width:12;height:2" coordorigin="2624,1283" coordsize="12,0" path="m2624,1283l2636,1283e" filled="false" stroked="true" strokeweight=".6pt" strokecolor="#000000">
                <v:path arrowok="t"/>
              </v:shape>
            </v:group>
            <v:group style="position:absolute;left:2644;top:1283;width:12;height:2" coordorigin="2644,1283" coordsize="12,2">
              <v:shape style="position:absolute;left:2644;top:1283;width:12;height:2" coordorigin="2644,1283" coordsize="12,0" path="m2644,1283l2656,1283e" filled="false" stroked="true" strokeweight=".6pt" strokecolor="#000000">
                <v:path arrowok="t"/>
              </v:shape>
            </v:group>
            <v:group style="position:absolute;left:2663;top:1283;width:12;height:2" coordorigin="2663,1283" coordsize="12,2">
              <v:shape style="position:absolute;left:2663;top:1283;width:12;height:2" coordorigin="2663,1283" coordsize="12,0" path="m2663,1283l2675,1283e" filled="false" stroked="true" strokeweight=".6pt" strokecolor="#000000">
                <v:path arrowok="t"/>
              </v:shape>
            </v:group>
            <v:group style="position:absolute;left:2682;top:1283;width:12;height:2" coordorigin="2682,1283" coordsize="12,2">
              <v:shape style="position:absolute;left:2682;top:1283;width:12;height:2" coordorigin="2682,1283" coordsize="12,0" path="m2682,1283l2694,1283e" filled="false" stroked="true" strokeweight=".6pt" strokecolor="#000000">
                <v:path arrowok="t"/>
              </v:shape>
            </v:group>
            <v:group style="position:absolute;left:2701;top:1283;width:12;height:2" coordorigin="2701,1283" coordsize="12,2">
              <v:shape style="position:absolute;left:2701;top:1283;width:12;height:2" coordorigin="2701,1283" coordsize="12,0" path="m2701,1283l2713,1283e" filled="false" stroked="true" strokeweight=".6pt" strokecolor="#000000">
                <v:path arrowok="t"/>
              </v:shape>
            </v:group>
            <v:group style="position:absolute;left:2720;top:1283;width:12;height:2" coordorigin="2720,1283" coordsize="12,2">
              <v:shape style="position:absolute;left:2720;top:1283;width:12;height:2" coordorigin="2720,1283" coordsize="12,0" path="m2720,1283l2732,1283e" filled="false" stroked="true" strokeweight=".6pt" strokecolor="#000000">
                <v:path arrowok="t"/>
              </v:shape>
            </v:group>
            <v:group style="position:absolute;left:2740;top:1283;width:12;height:2" coordorigin="2740,1283" coordsize="12,2">
              <v:shape style="position:absolute;left:2740;top:1283;width:12;height:2" coordorigin="2740,1283" coordsize="12,0" path="m2740,1283l2752,1283e" filled="false" stroked="true" strokeweight=".6pt" strokecolor="#000000">
                <v:path arrowok="t"/>
              </v:shape>
            </v:group>
            <v:group style="position:absolute;left:2759;top:1283;width:12;height:2" coordorigin="2759,1283" coordsize="12,2">
              <v:shape style="position:absolute;left:2759;top:1283;width:12;height:2" coordorigin="2759,1283" coordsize="12,0" path="m2759,1283l2771,1283e" filled="false" stroked="true" strokeweight=".6pt" strokecolor="#000000">
                <v:path arrowok="t"/>
              </v:shape>
            </v:group>
            <v:group style="position:absolute;left:2778;top:1283;width:12;height:2" coordorigin="2778,1283" coordsize="12,2">
              <v:shape style="position:absolute;left:2778;top:1283;width:12;height:2" coordorigin="2778,1283" coordsize="12,0" path="m2778,1283l2790,1283e" filled="false" stroked="true" strokeweight=".6pt" strokecolor="#000000">
                <v:path arrowok="t"/>
              </v:shape>
            </v:group>
            <v:group style="position:absolute;left:2797;top:1283;width:12;height:2" coordorigin="2797,1283" coordsize="12,2">
              <v:shape style="position:absolute;left:2797;top:1283;width:12;height:2" coordorigin="2797,1283" coordsize="12,0" path="m2797,1283l2809,1283e" filled="false" stroked="true" strokeweight=".6pt" strokecolor="#000000">
                <v:path arrowok="t"/>
              </v:shape>
            </v:group>
            <v:group style="position:absolute;left:2816;top:1283;width:12;height:2" coordorigin="2816,1283" coordsize="12,2">
              <v:shape style="position:absolute;left:2816;top:1283;width:12;height:2" coordorigin="2816,1283" coordsize="12,0" path="m2816,1283l2828,1283e" filled="false" stroked="true" strokeweight=".6pt" strokecolor="#000000">
                <v:path arrowok="t"/>
              </v:shape>
            </v:group>
            <v:group style="position:absolute;left:2836;top:1283;width:12;height:2" coordorigin="2836,1283" coordsize="12,2">
              <v:shape style="position:absolute;left:2836;top:1283;width:12;height:2" coordorigin="2836,1283" coordsize="12,0" path="m2836,1283l2848,1283e" filled="false" stroked="true" strokeweight=".6pt" strokecolor="#000000">
                <v:path arrowok="t"/>
              </v:shape>
            </v:group>
            <v:group style="position:absolute;left:2855;top:1283;width:12;height:2" coordorigin="2855,1283" coordsize="12,2">
              <v:shape style="position:absolute;left:2855;top:1283;width:12;height:2" coordorigin="2855,1283" coordsize="12,0" path="m2855,1283l2867,1283e" filled="false" stroked="true" strokeweight=".6pt" strokecolor="#000000">
                <v:path arrowok="t"/>
              </v:shape>
            </v:group>
            <v:group style="position:absolute;left:2874;top:1283;width:12;height:2" coordorigin="2874,1283" coordsize="12,2">
              <v:shape style="position:absolute;left:2874;top:1283;width:12;height:2" coordorigin="2874,1283" coordsize="12,0" path="m2874,1283l2886,1283e" filled="false" stroked="true" strokeweight=".6pt" strokecolor="#000000">
                <v:path arrowok="t"/>
              </v:shape>
            </v:group>
            <v:group style="position:absolute;left:2893;top:1283;width:12;height:2" coordorigin="2893,1283" coordsize="12,2">
              <v:shape style="position:absolute;left:2893;top:1283;width:12;height:2" coordorigin="2893,1283" coordsize="12,0" path="m2893,1283l2905,1283e" filled="false" stroked="true" strokeweight=".6pt" strokecolor="#000000">
                <v:path arrowok="t"/>
              </v:shape>
            </v:group>
            <v:group style="position:absolute;left:2912;top:1283;width:12;height:2" coordorigin="2912,1283" coordsize="12,2">
              <v:shape style="position:absolute;left:2912;top:1283;width:12;height:2" coordorigin="2912,1283" coordsize="12,0" path="m2912,1283l2924,1283e" filled="false" stroked="true" strokeweight=".6pt" strokecolor="#000000">
                <v:path arrowok="t"/>
              </v:shape>
            </v:group>
            <v:group style="position:absolute;left:2932;top:1283;width:12;height:2" coordorigin="2932,1283" coordsize="12,2">
              <v:shape style="position:absolute;left:2932;top:1283;width:12;height:2" coordorigin="2932,1283" coordsize="12,0" path="m2932,1283l2944,1283e" filled="false" stroked="true" strokeweight=".6pt" strokecolor="#000000">
                <v:path arrowok="t"/>
              </v:shape>
            </v:group>
            <v:group style="position:absolute;left:2951;top:1283;width:12;height:2" coordorigin="2951,1283" coordsize="12,2">
              <v:shape style="position:absolute;left:2951;top:1283;width:12;height:2" coordorigin="2951,1283" coordsize="12,0" path="m2951,1283l2963,1283e" filled="false" stroked="true" strokeweight=".6pt" strokecolor="#000000">
                <v:path arrowok="t"/>
              </v:shape>
            </v:group>
            <v:group style="position:absolute;left:2970;top:1283;width:12;height:2" coordorigin="2970,1283" coordsize="12,2">
              <v:shape style="position:absolute;left:2970;top:1283;width:12;height:2" coordorigin="2970,1283" coordsize="12,0" path="m2970,1283l2982,1283e" filled="false" stroked="true" strokeweight=".6pt" strokecolor="#000000">
                <v:path arrowok="t"/>
              </v:shape>
            </v:group>
            <v:group style="position:absolute;left:2989;top:1283;width:12;height:2" coordorigin="2989,1283" coordsize="12,2">
              <v:shape style="position:absolute;left:2989;top:1283;width:12;height:2" coordorigin="2989,1283" coordsize="12,0" path="m2989,1283l3001,1283e" filled="false" stroked="true" strokeweight=".6pt" strokecolor="#000000">
                <v:path arrowok="t"/>
              </v:shape>
            </v:group>
            <v:group style="position:absolute;left:3008;top:1283;width:12;height:2" coordorigin="3008,1283" coordsize="12,2">
              <v:shape style="position:absolute;left:3008;top:1283;width:12;height:2" coordorigin="3008,1283" coordsize="12,0" path="m3008,1283l3020,1283e" filled="false" stroked="true" strokeweight=".6pt" strokecolor="#000000">
                <v:path arrowok="t"/>
              </v:shape>
            </v:group>
            <v:group style="position:absolute;left:3028;top:1283;width:12;height:2" coordorigin="3028,1283" coordsize="12,2">
              <v:shape style="position:absolute;left:3028;top:1283;width:12;height:2" coordorigin="3028,1283" coordsize="12,0" path="m3028,1283l3040,1283e" filled="false" stroked="true" strokeweight=".6pt" strokecolor="#000000">
                <v:path arrowok="t"/>
              </v:shape>
            </v:group>
            <v:group style="position:absolute;left:3047;top:1283;width:12;height:2" coordorigin="3047,1283" coordsize="12,2">
              <v:shape style="position:absolute;left:3047;top:1283;width:12;height:2" coordorigin="3047,1283" coordsize="12,0" path="m3047,1283l3059,1283e" filled="false" stroked="true" strokeweight=".6pt" strokecolor="#000000">
                <v:path arrowok="t"/>
              </v:shape>
            </v:group>
            <v:group style="position:absolute;left:3066;top:1283;width:12;height:2" coordorigin="3066,1283" coordsize="12,2">
              <v:shape style="position:absolute;left:3066;top:1283;width:12;height:2" coordorigin="3066,1283" coordsize="12,0" path="m3066,1283l3078,1283e" filled="false" stroked="true" strokeweight=".6pt" strokecolor="#000000">
                <v:path arrowok="t"/>
              </v:shape>
            </v:group>
            <v:group style="position:absolute;left:3085;top:1283;width:12;height:2" coordorigin="3085,1283" coordsize="12,2">
              <v:shape style="position:absolute;left:3085;top:1283;width:12;height:2" coordorigin="3085,1283" coordsize="12,0" path="m3085,1283l3097,1283e" filled="false" stroked="true" strokeweight=".6pt" strokecolor="#000000">
                <v:path arrowok="t"/>
              </v:shape>
            </v:group>
            <v:group style="position:absolute;left:3104;top:1283;width:12;height:2" coordorigin="3104,1283" coordsize="12,2">
              <v:shape style="position:absolute;left:3104;top:1283;width:12;height:2" coordorigin="3104,1283" coordsize="12,0" path="m3104,1283l3116,1283e" filled="false" stroked="true" strokeweight=".6pt" strokecolor="#000000">
                <v:path arrowok="t"/>
              </v:shape>
            </v:group>
            <v:group style="position:absolute;left:3124;top:1283;width:12;height:2" coordorigin="3124,1283" coordsize="12,2">
              <v:shape style="position:absolute;left:3124;top:1283;width:12;height:2" coordorigin="3124,1283" coordsize="12,0" path="m3124,1283l3136,1283e" filled="false" stroked="true" strokeweight=".6pt" strokecolor="#000000">
                <v:path arrowok="t"/>
              </v:shape>
            </v:group>
            <v:group style="position:absolute;left:3143;top:1283;width:12;height:2" coordorigin="3143,1283" coordsize="12,2">
              <v:shape style="position:absolute;left:3143;top:1283;width:12;height:2" coordorigin="3143,1283" coordsize="12,0" path="m3143,1283l3155,1283e" filled="false" stroked="true" strokeweight=".6pt" strokecolor="#000000">
                <v:path arrowok="t"/>
              </v:shape>
            </v:group>
            <v:group style="position:absolute;left:3162;top:1283;width:12;height:2" coordorigin="3162,1283" coordsize="12,2">
              <v:shape style="position:absolute;left:3162;top:1283;width:12;height:2" coordorigin="3162,1283" coordsize="12,0" path="m3162,1283l3174,1283e" filled="false" stroked="true" strokeweight=".6pt" strokecolor="#000000">
                <v:path arrowok="t"/>
              </v:shape>
            </v:group>
            <v:group style="position:absolute;left:3181;top:1283;width:12;height:2" coordorigin="3181,1283" coordsize="12,2">
              <v:shape style="position:absolute;left:3181;top:1283;width:12;height:2" coordorigin="3181,1283" coordsize="12,0" path="m3181,1283l3193,1283e" filled="false" stroked="true" strokeweight=".6pt" strokecolor="#000000">
                <v:path arrowok="t"/>
              </v:shape>
            </v:group>
            <v:group style="position:absolute;left:3200;top:1283;width:12;height:2" coordorigin="3200,1283" coordsize="12,2">
              <v:shape style="position:absolute;left:3200;top:1283;width:12;height:2" coordorigin="3200,1283" coordsize="12,0" path="m3200,1283l3212,1283e" filled="false" stroked="true" strokeweight=".6pt" strokecolor="#000000">
                <v:path arrowok="t"/>
              </v:shape>
            </v:group>
            <v:group style="position:absolute;left:3220;top:1283;width:12;height:2" coordorigin="3220,1283" coordsize="12,2">
              <v:shape style="position:absolute;left:3220;top:1283;width:12;height:2" coordorigin="3220,1283" coordsize="12,0" path="m3220,1283l3232,1283e" filled="false" stroked="true" strokeweight=".6pt" strokecolor="#000000">
                <v:path arrowok="t"/>
              </v:shape>
            </v:group>
            <v:group style="position:absolute;left:3239;top:1283;width:12;height:2" coordorigin="3239,1283" coordsize="12,2">
              <v:shape style="position:absolute;left:3239;top:1283;width:12;height:2" coordorigin="3239,1283" coordsize="12,0" path="m3239,1283l3251,1283e" filled="false" stroked="true" strokeweight=".6pt" strokecolor="#000000">
                <v:path arrowok="t"/>
              </v:shape>
            </v:group>
            <v:group style="position:absolute;left:3258;top:1283;width:12;height:2" coordorigin="3258,1283" coordsize="12,2">
              <v:shape style="position:absolute;left:3258;top:1283;width:12;height:2" coordorigin="3258,1283" coordsize="12,0" path="m3258,1283l3270,1283e" filled="false" stroked="true" strokeweight=".6pt" strokecolor="#000000">
                <v:path arrowok="t"/>
              </v:shape>
            </v:group>
            <v:group style="position:absolute;left:3277;top:1283;width:12;height:2" coordorigin="3277,1283" coordsize="12,2">
              <v:shape style="position:absolute;left:3277;top:1283;width:12;height:2" coordorigin="3277,1283" coordsize="12,0" path="m3277,1283l3289,1283e" filled="false" stroked="true" strokeweight=".6pt" strokecolor="#000000">
                <v:path arrowok="t"/>
              </v:shape>
            </v:group>
            <v:group style="position:absolute;left:3296;top:1283;width:12;height:2" coordorigin="3296,1283" coordsize="12,2">
              <v:shape style="position:absolute;left:3296;top:1283;width:12;height:2" coordorigin="3296,1283" coordsize="12,0" path="m3296,1283l3308,1283e" filled="false" stroked="true" strokeweight=".6pt" strokecolor="#000000">
                <v:path arrowok="t"/>
              </v:shape>
            </v:group>
            <v:group style="position:absolute;left:3316;top:1283;width:12;height:2" coordorigin="3316,1283" coordsize="12,2">
              <v:shape style="position:absolute;left:3316;top:1283;width:12;height:2" coordorigin="3316,1283" coordsize="12,0" path="m3316,1283l3328,1283e" filled="false" stroked="true" strokeweight=".6pt" strokecolor="#000000">
                <v:path arrowok="t"/>
              </v:shape>
            </v:group>
            <v:group style="position:absolute;left:3335;top:1283;width:12;height:2" coordorigin="3335,1283" coordsize="12,2">
              <v:shape style="position:absolute;left:3335;top:1283;width:12;height:2" coordorigin="3335,1283" coordsize="12,0" path="m3335,1283l3347,1283e" filled="false" stroked="true" strokeweight=".6pt" strokecolor="#000000">
                <v:path arrowok="t"/>
              </v:shape>
            </v:group>
            <v:group style="position:absolute;left:3354;top:1283;width:12;height:2" coordorigin="3354,1283" coordsize="12,2">
              <v:shape style="position:absolute;left:3354;top:1283;width:12;height:2" coordorigin="3354,1283" coordsize="12,0" path="m3354,1283l3366,1283e" filled="false" stroked="true" strokeweight=".6pt" strokecolor="#000000">
                <v:path arrowok="t"/>
              </v:shape>
            </v:group>
            <v:group style="position:absolute;left:3373;top:1283;width:12;height:2" coordorigin="3373,1283" coordsize="12,2">
              <v:shape style="position:absolute;left:3373;top:1283;width:12;height:2" coordorigin="3373,1283" coordsize="12,0" path="m3373,1283l3385,1283e" filled="false" stroked="true" strokeweight=".6pt" strokecolor="#000000">
                <v:path arrowok="t"/>
              </v:shape>
            </v:group>
            <v:group style="position:absolute;left:3392;top:1283;width:12;height:2" coordorigin="3392,1283" coordsize="12,2">
              <v:shape style="position:absolute;left:3392;top:1283;width:12;height:2" coordorigin="3392,1283" coordsize="12,0" path="m3392,1283l3404,1283e" filled="false" stroked="true" strokeweight=".6pt" strokecolor="#000000">
                <v:path arrowok="t"/>
              </v:shape>
            </v:group>
            <v:group style="position:absolute;left:3412;top:1283;width:12;height:2" coordorigin="3412,1283" coordsize="12,2">
              <v:shape style="position:absolute;left:3412;top:1283;width:12;height:2" coordorigin="3412,1283" coordsize="12,0" path="m3412,1283l3424,1283e" filled="false" stroked="true" strokeweight=".6pt" strokecolor="#000000">
                <v:path arrowok="t"/>
              </v:shape>
            </v:group>
            <v:group style="position:absolute;left:3431;top:1283;width:12;height:2" coordorigin="3431,1283" coordsize="12,2">
              <v:shape style="position:absolute;left:3431;top:1283;width:12;height:2" coordorigin="3431,1283" coordsize="12,0" path="m3431,1283l3443,1283e" filled="false" stroked="true" strokeweight=".6pt" strokecolor="#000000">
                <v:path arrowok="t"/>
              </v:shape>
            </v:group>
            <v:group style="position:absolute;left:3450;top:1283;width:12;height:2" coordorigin="3450,1283" coordsize="12,2">
              <v:shape style="position:absolute;left:3450;top:1283;width:12;height:2" coordorigin="3450,1283" coordsize="12,0" path="m3450,1283l3462,1283e" filled="false" stroked="true" strokeweight=".6pt" strokecolor="#000000">
                <v:path arrowok="t"/>
              </v:shape>
            </v:group>
            <v:group style="position:absolute;left:3469;top:1283;width:12;height:2" coordorigin="3469,1283" coordsize="12,2">
              <v:shape style="position:absolute;left:3469;top:1283;width:12;height:2" coordorigin="3469,1283" coordsize="12,0" path="m3469,1283l3481,1283e" filled="false" stroked="true" strokeweight=".6pt" strokecolor="#000000">
                <v:path arrowok="t"/>
              </v:shape>
            </v:group>
            <v:group style="position:absolute;left:3488;top:1283;width:12;height:2" coordorigin="3488,1283" coordsize="12,2">
              <v:shape style="position:absolute;left:3488;top:1283;width:12;height:2" coordorigin="3488,1283" coordsize="12,0" path="m3488,1283l3500,1283e" filled="false" stroked="true" strokeweight=".6pt" strokecolor="#000000">
                <v:path arrowok="t"/>
              </v:shape>
            </v:group>
            <v:group style="position:absolute;left:3508;top:1283;width:12;height:2" coordorigin="3508,1283" coordsize="12,2">
              <v:shape style="position:absolute;left:3508;top:1283;width:12;height:2" coordorigin="3508,1283" coordsize="12,0" path="m3508,1283l3520,1283e" filled="false" stroked="true" strokeweight=".6pt" strokecolor="#000000">
                <v:path arrowok="t"/>
              </v:shape>
            </v:group>
            <v:group style="position:absolute;left:3527;top:1283;width:12;height:2" coordorigin="3527,1283" coordsize="12,2">
              <v:shape style="position:absolute;left:3527;top:1283;width:12;height:2" coordorigin="3527,1283" coordsize="12,0" path="m3527,1283l3539,1283e" filled="false" stroked="true" strokeweight=".6pt" strokecolor="#000000">
                <v:path arrowok="t"/>
              </v:shape>
            </v:group>
            <v:group style="position:absolute;left:3546;top:1283;width:12;height:2" coordorigin="3546,1283" coordsize="12,2">
              <v:shape style="position:absolute;left:3546;top:1283;width:12;height:2" coordorigin="3546,1283" coordsize="12,0" path="m3546,1283l3558,1283e" filled="false" stroked="true" strokeweight=".6pt" strokecolor="#000000">
                <v:path arrowok="t"/>
              </v:shape>
            </v:group>
            <v:group style="position:absolute;left:3565;top:1283;width:12;height:2" coordorigin="3565,1283" coordsize="12,2">
              <v:shape style="position:absolute;left:3565;top:1283;width:12;height:2" coordorigin="3565,1283" coordsize="12,0" path="m3565,1283l3577,1283e" filled="false" stroked="true" strokeweight=".6pt" strokecolor="#000000">
                <v:path arrowok="t"/>
              </v:shape>
            </v:group>
            <v:group style="position:absolute;left:3584;top:1283;width:12;height:2" coordorigin="3584,1283" coordsize="12,2">
              <v:shape style="position:absolute;left:3584;top:1283;width:12;height:2" coordorigin="3584,1283" coordsize="12,0" path="m3584,1283l3596,1283e" filled="false" stroked="true" strokeweight=".6pt" strokecolor="#000000">
                <v:path arrowok="t"/>
              </v:shape>
            </v:group>
            <v:group style="position:absolute;left:3604;top:1283;width:12;height:2" coordorigin="3604,1283" coordsize="12,2">
              <v:shape style="position:absolute;left:3604;top:1283;width:12;height:2" coordorigin="3604,1283" coordsize="12,0" path="m3604,1283l3616,1283e" filled="false" stroked="true" strokeweight=".6pt" strokecolor="#000000">
                <v:path arrowok="t"/>
              </v:shape>
            </v:group>
            <v:group style="position:absolute;left:3623;top:1283;width:12;height:2" coordorigin="3623,1283" coordsize="12,2">
              <v:shape style="position:absolute;left:3623;top:1283;width:12;height:2" coordorigin="3623,1283" coordsize="12,0" path="m3623,1283l3635,1283e" filled="false" stroked="true" strokeweight=".6pt" strokecolor="#000000">
                <v:path arrowok="t"/>
              </v:shape>
            </v:group>
            <v:group style="position:absolute;left:3642;top:1283;width:12;height:2" coordorigin="3642,1283" coordsize="12,2">
              <v:shape style="position:absolute;left:3642;top:1283;width:12;height:2" coordorigin="3642,1283" coordsize="12,0" path="m3642,1283l3654,1283e" filled="false" stroked="true" strokeweight=".6pt" strokecolor="#000000">
                <v:path arrowok="t"/>
              </v:shape>
            </v:group>
            <v:group style="position:absolute;left:3661;top:1283;width:12;height:2" coordorigin="3661,1283" coordsize="12,2">
              <v:shape style="position:absolute;left:3661;top:1283;width:12;height:2" coordorigin="3661,1283" coordsize="12,0" path="m3661,1283l3673,1283e" filled="false" stroked="true" strokeweight=".6pt" strokecolor="#000000">
                <v:path arrowok="t"/>
              </v:shape>
            </v:group>
            <v:group style="position:absolute;left:3680;top:1283;width:12;height:2" coordorigin="3680,1283" coordsize="12,2">
              <v:shape style="position:absolute;left:3680;top:1283;width:12;height:2" coordorigin="3680,1283" coordsize="12,0" path="m3680,1283l3692,1283e" filled="false" stroked="true" strokeweight=".6pt" strokecolor="#000000">
                <v:path arrowok="t"/>
              </v:shape>
            </v:group>
            <v:group style="position:absolute;left:3700;top:1283;width:12;height:2" coordorigin="3700,1283" coordsize="12,2">
              <v:shape style="position:absolute;left:3700;top:1283;width:12;height:2" coordorigin="3700,1283" coordsize="12,0" path="m3700,1283l3712,1283e" filled="false" stroked="true" strokeweight=".6pt" strokecolor="#000000">
                <v:path arrowok="t"/>
              </v:shape>
            </v:group>
            <v:group style="position:absolute;left:3719;top:1283;width:12;height:2" coordorigin="3719,1283" coordsize="12,2">
              <v:shape style="position:absolute;left:3719;top:1283;width:12;height:2" coordorigin="3719,1283" coordsize="12,0" path="m3719,1283l3731,1283e" filled="false" stroked="true" strokeweight=".6pt" strokecolor="#000000">
                <v:path arrowok="t"/>
              </v:shape>
            </v:group>
            <v:group style="position:absolute;left:3738;top:1283;width:12;height:2" coordorigin="3738,1283" coordsize="12,2">
              <v:shape style="position:absolute;left:3738;top:1283;width:12;height:2" coordorigin="3738,1283" coordsize="12,0" path="m3738,1283l3750,1283e" filled="false" stroked="true" strokeweight=".6pt" strokecolor="#000000">
                <v:path arrowok="t"/>
              </v:shape>
            </v:group>
            <v:group style="position:absolute;left:3757;top:1283;width:12;height:2" coordorigin="3757,1283" coordsize="12,2">
              <v:shape style="position:absolute;left:3757;top:1283;width:12;height:2" coordorigin="3757,1283" coordsize="12,0" path="m3757,1283l3769,1283e" filled="false" stroked="true" strokeweight=".6pt" strokecolor="#000000">
                <v:path arrowok="t"/>
              </v:shape>
            </v:group>
            <v:group style="position:absolute;left:3776;top:1283;width:12;height:2" coordorigin="3776,1283" coordsize="12,2">
              <v:shape style="position:absolute;left:3776;top:1283;width:12;height:2" coordorigin="3776,1283" coordsize="12,0" path="m3776,1283l3788,1283e" filled="false" stroked="true" strokeweight=".6pt" strokecolor="#000000">
                <v:path arrowok="t"/>
              </v:shape>
            </v:group>
            <v:group style="position:absolute;left:3796;top:1283;width:12;height:2" coordorigin="3796,1283" coordsize="12,2">
              <v:shape style="position:absolute;left:3796;top:1283;width:12;height:2" coordorigin="3796,1283" coordsize="12,0" path="m3796,1283l3808,1283e" filled="false" stroked="true" strokeweight=".6pt" strokecolor="#000000">
                <v:path arrowok="t"/>
              </v:shape>
            </v:group>
            <v:group style="position:absolute;left:3815;top:1283;width:12;height:2" coordorigin="3815,1283" coordsize="12,2">
              <v:shape style="position:absolute;left:3815;top:1283;width:12;height:2" coordorigin="3815,1283" coordsize="12,0" path="m3815,1283l3827,1283e" filled="false" stroked="true" strokeweight=".6pt" strokecolor="#000000">
                <v:path arrowok="t"/>
              </v:shape>
            </v:group>
            <v:group style="position:absolute;left:3834;top:1283;width:12;height:2" coordorigin="3834,1283" coordsize="12,2">
              <v:shape style="position:absolute;left:3834;top:1283;width:12;height:2" coordorigin="3834,1283" coordsize="12,0" path="m3834,1283l3846,1283e" filled="false" stroked="true" strokeweight=".6pt" strokecolor="#000000">
                <v:path arrowok="t"/>
              </v:shape>
            </v:group>
            <v:group style="position:absolute;left:3853;top:1283;width:12;height:2" coordorigin="3853,1283" coordsize="12,2">
              <v:shape style="position:absolute;left:3853;top:1283;width:12;height:2" coordorigin="3853,1283" coordsize="12,0" path="m3853,1283l3865,1283e" filled="false" stroked="true" strokeweight=".6pt" strokecolor="#000000">
                <v:path arrowok="t"/>
              </v:shape>
            </v:group>
            <v:group style="position:absolute;left:3872;top:1283;width:12;height:2" coordorigin="3872,1283" coordsize="12,2">
              <v:shape style="position:absolute;left:3872;top:1283;width:12;height:2" coordorigin="3872,1283" coordsize="12,0" path="m3872,1283l3884,1283e" filled="false" stroked="true" strokeweight=".6pt" strokecolor="#000000">
                <v:path arrowok="t"/>
              </v:shape>
            </v:group>
            <v:group style="position:absolute;left:3892;top:1283;width:12;height:2" coordorigin="3892,1283" coordsize="12,2">
              <v:shape style="position:absolute;left:3892;top:1283;width:12;height:2" coordorigin="3892,1283" coordsize="12,0" path="m3892,1283l3904,1283e" filled="false" stroked="true" strokeweight=".6pt" strokecolor="#000000">
                <v:path arrowok="t"/>
              </v:shape>
            </v:group>
            <v:group style="position:absolute;left:3911;top:1283;width:12;height:2" coordorigin="3911,1283" coordsize="12,2">
              <v:shape style="position:absolute;left:3911;top:1283;width:12;height:2" coordorigin="3911,1283" coordsize="12,0" path="m3911,1283l3923,1283e" filled="false" stroked="true" strokeweight=".6pt" strokecolor="#000000">
                <v:path arrowok="t"/>
              </v:shape>
            </v:group>
            <v:group style="position:absolute;left:3930;top:1283;width:12;height:2" coordorigin="3930,1283" coordsize="12,2">
              <v:shape style="position:absolute;left:3930;top:1283;width:12;height:2" coordorigin="3930,1283" coordsize="12,0" path="m3930,1283l3942,1283e" filled="false" stroked="true" strokeweight=".6pt" strokecolor="#000000">
                <v:path arrowok="t"/>
              </v:shape>
            </v:group>
            <v:group style="position:absolute;left:3949;top:1283;width:12;height:2" coordorigin="3949,1283" coordsize="12,2">
              <v:shape style="position:absolute;left:3949;top:1283;width:12;height:2" coordorigin="3949,1283" coordsize="12,0" path="m3949,1283l3961,1283e" filled="false" stroked="true" strokeweight=".6pt" strokecolor="#000000">
                <v:path arrowok="t"/>
              </v:shape>
            </v:group>
            <v:group style="position:absolute;left:3968;top:1283;width:12;height:2" coordorigin="3968,1283" coordsize="12,2">
              <v:shape style="position:absolute;left:3968;top:1283;width:12;height:2" coordorigin="3968,1283" coordsize="12,0" path="m3968,1283l3980,1283e" filled="false" stroked="true" strokeweight=".6pt" strokecolor="#000000">
                <v:path arrowok="t"/>
              </v:shape>
            </v:group>
            <v:group style="position:absolute;left:3988;top:1283;width:12;height:2" coordorigin="3988,1283" coordsize="12,2">
              <v:shape style="position:absolute;left:3988;top:1283;width:12;height:2" coordorigin="3988,1283" coordsize="12,0" path="m3988,1283l4000,1283e" filled="false" stroked="true" strokeweight=".6pt" strokecolor="#000000">
                <v:path arrowok="t"/>
              </v:shape>
            </v:group>
            <v:group style="position:absolute;left:4007;top:1283;width:12;height:2" coordorigin="4007,1283" coordsize="12,2">
              <v:shape style="position:absolute;left:4007;top:1283;width:12;height:2" coordorigin="4007,1283" coordsize="12,0" path="m4007,1283l4019,1283e" filled="false" stroked="true" strokeweight=".6pt" strokecolor="#000000">
                <v:path arrowok="t"/>
              </v:shape>
            </v:group>
            <v:group style="position:absolute;left:4026;top:1283;width:12;height:2" coordorigin="4026,1283" coordsize="12,2">
              <v:shape style="position:absolute;left:4026;top:1283;width:12;height:2" coordorigin="4026,1283" coordsize="12,0" path="m4026,1283l4038,1283e" filled="false" stroked="true" strokeweight=".6pt" strokecolor="#000000">
                <v:path arrowok="t"/>
              </v:shape>
            </v:group>
            <v:group style="position:absolute;left:4045;top:1283;width:12;height:2" coordorigin="4045,1283" coordsize="12,2">
              <v:shape style="position:absolute;left:4045;top:1283;width:12;height:2" coordorigin="4045,1283" coordsize="12,0" path="m4045,1283l4057,1283e" filled="false" stroked="true" strokeweight=".6pt" strokecolor="#000000">
                <v:path arrowok="t"/>
              </v:shape>
            </v:group>
            <v:group style="position:absolute;left:4064;top:1283;width:12;height:2" coordorigin="4064,1283" coordsize="12,2">
              <v:shape style="position:absolute;left:4064;top:1283;width:12;height:2" coordorigin="4064,1283" coordsize="12,0" path="m4064,1283l4076,1283e" filled="false" stroked="true" strokeweight=".6pt" strokecolor="#000000">
                <v:path arrowok="t"/>
              </v:shape>
            </v:group>
            <v:group style="position:absolute;left:4084;top:1283;width:12;height:2" coordorigin="4084,1283" coordsize="12,2">
              <v:shape style="position:absolute;left:4084;top:1283;width:12;height:2" coordorigin="4084,1283" coordsize="12,0" path="m4084,1283l4096,1283e" filled="false" stroked="true" strokeweight=".6pt" strokecolor="#000000">
                <v:path arrowok="t"/>
              </v:shape>
            </v:group>
            <v:group style="position:absolute;left:4103;top:1283;width:12;height:2" coordorigin="4103,1283" coordsize="12,2">
              <v:shape style="position:absolute;left:4103;top:1283;width:12;height:2" coordorigin="4103,1283" coordsize="12,0" path="m4103,1283l4115,1283e" filled="false" stroked="true" strokeweight=".6pt" strokecolor="#000000">
                <v:path arrowok="t"/>
              </v:shape>
            </v:group>
            <v:group style="position:absolute;left:4122;top:1283;width:12;height:2" coordorigin="4122,1283" coordsize="12,2">
              <v:shape style="position:absolute;left:4122;top:1283;width:12;height:2" coordorigin="4122,1283" coordsize="12,0" path="m4122,1283l4134,1283e" filled="false" stroked="true" strokeweight=".6pt" strokecolor="#000000">
                <v:path arrowok="t"/>
              </v:shape>
            </v:group>
            <v:group style="position:absolute;left:4141;top:1283;width:12;height:2" coordorigin="4141,1283" coordsize="12,2">
              <v:shape style="position:absolute;left:4141;top:1283;width:12;height:2" coordorigin="4141,1283" coordsize="12,0" path="m4141,1283l4153,1283e" filled="false" stroked="true" strokeweight=".6pt" strokecolor="#000000">
                <v:path arrowok="t"/>
              </v:shape>
            </v:group>
            <v:group style="position:absolute;left:4160;top:1283;width:12;height:2" coordorigin="4160,1283" coordsize="12,2">
              <v:shape style="position:absolute;left:4160;top:1283;width:12;height:2" coordorigin="4160,1283" coordsize="12,0" path="m4160,1283l4172,1283e" filled="false" stroked="true" strokeweight=".6pt" strokecolor="#000000">
                <v:path arrowok="t"/>
              </v:shape>
            </v:group>
            <v:group style="position:absolute;left:4180;top:1283;width:12;height:2" coordorigin="4180,1283" coordsize="12,2">
              <v:shape style="position:absolute;left:4180;top:1283;width:12;height:2" coordorigin="4180,1283" coordsize="12,0" path="m4180,1283l4192,1283e" filled="false" stroked="true" strokeweight=".6pt" strokecolor="#000000">
                <v:path arrowok="t"/>
              </v:shape>
            </v:group>
            <v:group style="position:absolute;left:4199;top:1283;width:12;height:2" coordorigin="4199,1283" coordsize="12,2">
              <v:shape style="position:absolute;left:4199;top:1283;width:12;height:2" coordorigin="4199,1283" coordsize="12,0" path="m4199,1283l4211,1283e" filled="false" stroked="true" strokeweight=".6pt" strokecolor="#000000">
                <v:path arrowok="t"/>
              </v:shape>
            </v:group>
            <v:group style="position:absolute;left:4218;top:1283;width:12;height:2" coordorigin="4218,1283" coordsize="12,2">
              <v:shape style="position:absolute;left:4218;top:1283;width:12;height:2" coordorigin="4218,1283" coordsize="12,0" path="m4218,1283l4230,1283e" filled="false" stroked="true" strokeweight=".6pt" strokecolor="#000000">
                <v:path arrowok="t"/>
              </v:shape>
            </v:group>
            <v:group style="position:absolute;left:4237;top:1283;width:12;height:2" coordorigin="4237,1283" coordsize="12,2">
              <v:shape style="position:absolute;left:4237;top:1283;width:12;height:2" coordorigin="4237,1283" coordsize="12,0" path="m4237,1283l4249,1283e" filled="false" stroked="true" strokeweight=".6pt" strokecolor="#000000">
                <v:path arrowok="t"/>
              </v:shape>
            </v:group>
            <v:group style="position:absolute;left:4256;top:1283;width:12;height:2" coordorigin="4256,1283" coordsize="12,2">
              <v:shape style="position:absolute;left:4256;top:1283;width:12;height:2" coordorigin="4256,1283" coordsize="12,0" path="m4256,1283l4268,1283e" filled="false" stroked="true" strokeweight=".6pt" strokecolor="#000000">
                <v:path arrowok="t"/>
              </v:shape>
            </v:group>
            <v:group style="position:absolute;left:4276;top:1283;width:12;height:2" coordorigin="4276,1283" coordsize="12,2">
              <v:shape style="position:absolute;left:4276;top:1283;width:12;height:2" coordorigin="4276,1283" coordsize="12,0" path="m4276,1283l4288,1283e" filled="false" stroked="true" strokeweight=".6pt" strokecolor="#000000">
                <v:path arrowok="t"/>
              </v:shape>
            </v:group>
            <v:group style="position:absolute;left:4295;top:1283;width:12;height:2" coordorigin="4295,1283" coordsize="12,2">
              <v:shape style="position:absolute;left:4295;top:1283;width:12;height:2" coordorigin="4295,1283" coordsize="12,0" path="m4295,1283l4307,1283e" filled="false" stroked="true" strokeweight=".6pt" strokecolor="#000000">
                <v:path arrowok="t"/>
              </v:shape>
            </v:group>
            <v:group style="position:absolute;left:4314;top:1283;width:12;height:2" coordorigin="4314,1283" coordsize="12,2">
              <v:shape style="position:absolute;left:4314;top:1283;width:12;height:2" coordorigin="4314,1283" coordsize="12,0" path="m4314,1283l4326,1283e" filled="false" stroked="true" strokeweight=".6pt" strokecolor="#000000">
                <v:path arrowok="t"/>
              </v:shape>
            </v:group>
            <v:group style="position:absolute;left:4333;top:1283;width:12;height:2" coordorigin="4333,1283" coordsize="12,2">
              <v:shape style="position:absolute;left:4333;top:1283;width:12;height:2" coordorigin="4333,1283" coordsize="12,0" path="m4333,1283l4345,1283e" filled="false" stroked="true" strokeweight=".6pt" strokecolor="#000000">
                <v:path arrowok="t"/>
              </v:shape>
            </v:group>
            <v:group style="position:absolute;left:4352;top:1283;width:12;height:2" coordorigin="4352,1283" coordsize="12,2">
              <v:shape style="position:absolute;left:4352;top:1283;width:12;height:2" coordorigin="4352,1283" coordsize="12,0" path="m4352,1283l4364,1283e" filled="false" stroked="true" strokeweight=".6pt" strokecolor="#000000">
                <v:path arrowok="t"/>
              </v:shape>
            </v:group>
            <v:group style="position:absolute;left:4372;top:1283;width:12;height:2" coordorigin="4372,1283" coordsize="12,2">
              <v:shape style="position:absolute;left:4372;top:1283;width:12;height:2" coordorigin="4372,1283" coordsize="12,0" path="m4372,1283l4384,1283e" filled="false" stroked="true" strokeweight=".6pt" strokecolor="#000000">
                <v:path arrowok="t"/>
              </v:shape>
            </v:group>
            <v:group style="position:absolute;left:4391;top:1283;width:12;height:2" coordorigin="4391,1283" coordsize="12,2">
              <v:shape style="position:absolute;left:4391;top:1283;width:12;height:2" coordorigin="4391,1283" coordsize="12,0" path="m4391,1283l4403,1283e" filled="false" stroked="true" strokeweight=".6pt" strokecolor="#000000">
                <v:path arrowok="t"/>
              </v:shape>
            </v:group>
            <v:group style="position:absolute;left:4410;top:1283;width:12;height:2" coordorigin="4410,1283" coordsize="12,2">
              <v:shape style="position:absolute;left:4410;top:1283;width:12;height:2" coordorigin="4410,1283" coordsize="12,0" path="m4410,1283l4422,1283e" filled="false" stroked="true" strokeweight=".6pt" strokecolor="#000000">
                <v:path arrowok="t"/>
              </v:shape>
            </v:group>
            <v:group style="position:absolute;left:4429;top:1283;width:12;height:2" coordorigin="4429,1283" coordsize="12,2">
              <v:shape style="position:absolute;left:4429;top:1283;width:12;height:2" coordorigin="4429,1283" coordsize="12,0" path="m4429,1283l4441,1283e" filled="false" stroked="true" strokeweight=".6pt" strokecolor="#000000">
                <v:path arrowok="t"/>
              </v:shape>
            </v:group>
            <v:group style="position:absolute;left:4448;top:1283;width:12;height:2" coordorigin="4448,1283" coordsize="12,2">
              <v:shape style="position:absolute;left:4448;top:1283;width:12;height:2" coordorigin="4448,1283" coordsize="12,0" path="m4448,1283l4460,1283e" filled="false" stroked="true" strokeweight=".6pt" strokecolor="#000000">
                <v:path arrowok="t"/>
              </v:shape>
            </v:group>
            <v:group style="position:absolute;left:4468;top:1283;width:12;height:2" coordorigin="4468,1283" coordsize="12,2">
              <v:shape style="position:absolute;left:4468;top:1283;width:12;height:2" coordorigin="4468,1283" coordsize="12,0" path="m4468,1283l4480,1283e" filled="false" stroked="true" strokeweight=".6pt" strokecolor="#000000">
                <v:path arrowok="t"/>
              </v:shape>
            </v:group>
            <v:group style="position:absolute;left:4487;top:1283;width:12;height:2" coordorigin="4487,1283" coordsize="12,2">
              <v:shape style="position:absolute;left:4487;top:1283;width:12;height:2" coordorigin="4487,1283" coordsize="12,0" path="m4487,1283l4499,1283e" filled="false" stroked="true" strokeweight=".6pt" strokecolor="#000000">
                <v:path arrowok="t"/>
              </v:shape>
            </v:group>
            <v:group style="position:absolute;left:4506;top:1283;width:12;height:2" coordorigin="4506,1283" coordsize="12,2">
              <v:shape style="position:absolute;left:4506;top:1283;width:12;height:2" coordorigin="4506,1283" coordsize="12,0" path="m4506,1283l4518,1283e" filled="false" stroked="true" strokeweight=".6pt" strokecolor="#000000">
                <v:path arrowok="t"/>
              </v:shape>
            </v:group>
            <v:group style="position:absolute;left:4525;top:1283;width:12;height:2" coordorigin="4525,1283" coordsize="12,2">
              <v:shape style="position:absolute;left:4525;top:1283;width:12;height:2" coordorigin="4525,1283" coordsize="12,0" path="m4525,1283l4537,1283e" filled="false" stroked="true" strokeweight=".6pt" strokecolor="#000000">
                <v:path arrowok="t"/>
              </v:shape>
            </v:group>
            <v:group style="position:absolute;left:4544;top:1283;width:12;height:2" coordorigin="4544,1283" coordsize="12,2">
              <v:shape style="position:absolute;left:4544;top:1283;width:12;height:2" coordorigin="4544,1283" coordsize="12,0" path="m4544,1283l4556,1283e" filled="false" stroked="true" strokeweight=".6pt" strokecolor="#000000">
                <v:path arrowok="t"/>
              </v:shape>
            </v:group>
            <v:group style="position:absolute;left:4564;top:1283;width:12;height:2" coordorigin="4564,1283" coordsize="12,2">
              <v:shape style="position:absolute;left:4564;top:1283;width:12;height:2" coordorigin="4564,1283" coordsize="12,0" path="m4564,1283l4576,1283e" filled="false" stroked="true" strokeweight=".6pt" strokecolor="#000000">
                <v:path arrowok="t"/>
              </v:shape>
            </v:group>
            <v:group style="position:absolute;left:4583;top:1283;width:12;height:2" coordorigin="4583,1283" coordsize="12,2">
              <v:shape style="position:absolute;left:4583;top:1283;width:12;height:2" coordorigin="4583,1283" coordsize="12,0" path="m4583,1283l4595,1283e" filled="false" stroked="true" strokeweight=".6pt" strokecolor="#000000">
                <v:path arrowok="t"/>
              </v:shape>
            </v:group>
            <v:group style="position:absolute;left:4602;top:1283;width:12;height:2" coordorigin="4602,1283" coordsize="12,2">
              <v:shape style="position:absolute;left:4602;top:1283;width:12;height:2" coordorigin="4602,1283" coordsize="12,0" path="m4602,1283l4614,1283e" filled="false" stroked="true" strokeweight=".6pt" strokecolor="#000000">
                <v:path arrowok="t"/>
              </v:shape>
            </v:group>
            <v:group style="position:absolute;left:4621;top:1283;width:12;height:2" coordorigin="4621,1283" coordsize="12,2">
              <v:shape style="position:absolute;left:4621;top:1283;width:12;height:2" coordorigin="4621,1283" coordsize="12,0" path="m4621,1283l4633,1283e" filled="false" stroked="true" strokeweight=".6pt" strokecolor="#000000">
                <v:path arrowok="t"/>
              </v:shape>
            </v:group>
            <v:group style="position:absolute;left:4640;top:1283;width:12;height:2" coordorigin="4640,1283" coordsize="12,2">
              <v:shape style="position:absolute;left:4640;top:1283;width:12;height:2" coordorigin="4640,1283" coordsize="12,0" path="m4640,1283l4652,1283e" filled="false" stroked="true" strokeweight=".6pt" strokecolor="#000000">
                <v:path arrowok="t"/>
              </v:shape>
            </v:group>
            <v:group style="position:absolute;left:4660;top:1283;width:12;height:2" coordorigin="4660,1283" coordsize="12,2">
              <v:shape style="position:absolute;left:4660;top:1283;width:12;height:2" coordorigin="4660,1283" coordsize="12,0" path="m4660,1283l4672,1283e" filled="false" stroked="true" strokeweight=".6pt" strokecolor="#000000">
                <v:path arrowok="t"/>
              </v:shape>
            </v:group>
            <v:group style="position:absolute;left:4679;top:1283;width:12;height:2" coordorigin="4679,1283" coordsize="12,2">
              <v:shape style="position:absolute;left:4679;top:1283;width:12;height:2" coordorigin="4679,1283" coordsize="12,0" path="m4679,1283l4691,1283e" filled="false" stroked="true" strokeweight=".6pt" strokecolor="#000000">
                <v:path arrowok="t"/>
              </v:shape>
            </v:group>
            <v:group style="position:absolute;left:4698;top:1283;width:12;height:2" coordorigin="4698,1283" coordsize="12,2">
              <v:shape style="position:absolute;left:4698;top:1283;width:12;height:2" coordorigin="4698,1283" coordsize="12,0" path="m4698,1283l4710,1283e" filled="false" stroked="true" strokeweight=".6pt" strokecolor="#000000">
                <v:path arrowok="t"/>
              </v:shape>
            </v:group>
            <v:group style="position:absolute;left:4717;top:1283;width:12;height:2" coordorigin="4717,1283" coordsize="12,2">
              <v:shape style="position:absolute;left:4717;top:1283;width:12;height:2" coordorigin="4717,1283" coordsize="12,0" path="m4717,1283l4729,1283e" filled="false" stroked="true" strokeweight=".6pt" strokecolor="#000000">
                <v:path arrowok="t"/>
              </v:shape>
            </v:group>
            <v:group style="position:absolute;left:4736;top:1283;width:12;height:2" coordorigin="4736,1283" coordsize="12,2">
              <v:shape style="position:absolute;left:4736;top:1283;width:12;height:2" coordorigin="4736,1283" coordsize="12,0" path="m4736,1283l4748,1283e" filled="false" stroked="true" strokeweight=".6pt" strokecolor="#000000">
                <v:path arrowok="t"/>
              </v:shape>
            </v:group>
            <v:group style="position:absolute;left:4756;top:1283;width:12;height:2" coordorigin="4756,1283" coordsize="12,2">
              <v:shape style="position:absolute;left:4756;top:1283;width:12;height:2" coordorigin="4756,1283" coordsize="12,0" path="m4756,1283l4768,1283e" filled="false" stroked="true" strokeweight=".6pt" strokecolor="#000000">
                <v:path arrowok="t"/>
              </v:shape>
            </v:group>
            <v:group style="position:absolute;left:4775;top:1283;width:12;height:2" coordorigin="4775,1283" coordsize="12,2">
              <v:shape style="position:absolute;left:4775;top:1283;width:12;height:2" coordorigin="4775,1283" coordsize="12,0" path="m4775,1283l4787,1283e" filled="false" stroked="true" strokeweight=".6pt" strokecolor="#000000">
                <v:path arrowok="t"/>
              </v:shape>
            </v:group>
            <v:group style="position:absolute;left:4794;top:1283;width:12;height:2" coordorigin="4794,1283" coordsize="12,2">
              <v:shape style="position:absolute;left:4794;top:1283;width:12;height:2" coordorigin="4794,1283" coordsize="12,0" path="m4794,1283l4806,1283e" filled="false" stroked="true" strokeweight=".6pt" strokecolor="#000000">
                <v:path arrowok="t"/>
              </v:shape>
            </v:group>
            <v:group style="position:absolute;left:4813;top:1283;width:12;height:2" coordorigin="4813,1283" coordsize="12,2">
              <v:shape style="position:absolute;left:4813;top:1283;width:12;height:2" coordorigin="4813,1283" coordsize="12,0" path="m4813,1283l4825,1283e" filled="false" stroked="true" strokeweight=".6pt" strokecolor="#000000">
                <v:path arrowok="t"/>
              </v:shape>
            </v:group>
            <v:group style="position:absolute;left:4832;top:1283;width:12;height:2" coordorigin="4832,1283" coordsize="12,2">
              <v:shape style="position:absolute;left:4832;top:1283;width:12;height:2" coordorigin="4832,1283" coordsize="12,0" path="m4832,1283l4844,1283e" filled="false" stroked="true" strokeweight=".6pt" strokecolor="#000000">
                <v:path arrowok="t"/>
              </v:shape>
            </v:group>
            <v:group style="position:absolute;left:4852;top:1283;width:12;height:2" coordorigin="4852,1283" coordsize="12,2">
              <v:shape style="position:absolute;left:4852;top:1283;width:12;height:2" coordorigin="4852,1283" coordsize="12,0" path="m4852,1283l4864,1283e" filled="false" stroked="true" strokeweight=".6pt" strokecolor="#000000">
                <v:path arrowok="t"/>
              </v:shape>
            </v:group>
            <v:group style="position:absolute;left:4871;top:1283;width:12;height:2" coordorigin="4871,1283" coordsize="12,2">
              <v:shape style="position:absolute;left:4871;top:1283;width:12;height:2" coordorigin="4871,1283" coordsize="12,0" path="m4871,1283l4883,1283e" filled="false" stroked="true" strokeweight=".6pt" strokecolor="#000000">
                <v:path arrowok="t"/>
              </v:shape>
            </v:group>
            <v:group style="position:absolute;left:4890;top:1283;width:12;height:2" coordorigin="4890,1283" coordsize="12,2">
              <v:shape style="position:absolute;left:4890;top:1283;width:12;height:2" coordorigin="4890,1283" coordsize="12,0" path="m4890,1283l4902,1283e" filled="false" stroked="true" strokeweight=".6pt" strokecolor="#000000">
                <v:path arrowok="t"/>
              </v:shape>
            </v:group>
            <v:group style="position:absolute;left:4909;top:1283;width:12;height:2" coordorigin="4909,1283" coordsize="12,2">
              <v:shape style="position:absolute;left:4909;top:1283;width:12;height:2" coordorigin="4909,1283" coordsize="12,0" path="m4909,1283l4921,1283e" filled="false" stroked="true" strokeweight=".6pt" strokecolor="#000000">
                <v:path arrowok="t"/>
              </v:shape>
            </v:group>
            <v:group style="position:absolute;left:4928;top:1283;width:12;height:2" coordorigin="4928,1283" coordsize="12,2">
              <v:shape style="position:absolute;left:4928;top:1283;width:12;height:2" coordorigin="4928,1283" coordsize="12,0" path="m4928,1283l4940,1283e" filled="false" stroked="true" strokeweight=".6pt" strokecolor="#000000">
                <v:path arrowok="t"/>
              </v:shape>
            </v:group>
            <v:group style="position:absolute;left:4948;top:1283;width:12;height:2" coordorigin="4948,1283" coordsize="12,2">
              <v:shape style="position:absolute;left:4948;top:1283;width:12;height:2" coordorigin="4948,1283" coordsize="12,0" path="m4948,1283l4960,1283e" filled="false" stroked="true" strokeweight=".6pt" strokecolor="#000000">
                <v:path arrowok="t"/>
              </v:shape>
            </v:group>
            <v:group style="position:absolute;left:4967;top:1283;width:12;height:2" coordorigin="4967,1283" coordsize="12,2">
              <v:shape style="position:absolute;left:4967;top:1283;width:12;height:2" coordorigin="4967,1283" coordsize="12,0" path="m4967,1283l4979,1283e" filled="false" stroked="true" strokeweight=".6pt" strokecolor="#000000">
                <v:path arrowok="t"/>
              </v:shape>
            </v:group>
            <v:group style="position:absolute;left:4986;top:1283;width:12;height:2" coordorigin="4986,1283" coordsize="12,2">
              <v:shape style="position:absolute;left:4986;top:1283;width:12;height:2" coordorigin="4986,1283" coordsize="12,0" path="m4986,1283l4998,1283e" filled="false" stroked="true" strokeweight=".6pt" strokecolor="#000000">
                <v:path arrowok="t"/>
              </v:shape>
            </v:group>
            <v:group style="position:absolute;left:5005;top:1283;width:12;height:2" coordorigin="5005,1283" coordsize="12,2">
              <v:shape style="position:absolute;left:5005;top:1283;width:12;height:2" coordorigin="5005,1283" coordsize="12,0" path="m5005,1283l5017,1283e" filled="false" stroked="true" strokeweight=".6pt" strokecolor="#000000">
                <v:path arrowok="t"/>
              </v:shape>
            </v:group>
            <v:group style="position:absolute;left:5024;top:1283;width:12;height:2" coordorigin="5024,1283" coordsize="12,2">
              <v:shape style="position:absolute;left:5024;top:1283;width:12;height:2" coordorigin="5024,1283" coordsize="12,0" path="m5024,1283l5036,1283e" filled="false" stroked="true" strokeweight=".6pt" strokecolor="#000000">
                <v:path arrowok="t"/>
              </v:shape>
            </v:group>
            <v:group style="position:absolute;left:5044;top:1283;width:12;height:2" coordorigin="5044,1283" coordsize="12,2">
              <v:shape style="position:absolute;left:5044;top:1283;width:12;height:2" coordorigin="5044,1283" coordsize="12,0" path="m5044,1283l5056,1283e" filled="false" stroked="true" strokeweight=".6pt" strokecolor="#000000">
                <v:path arrowok="t"/>
              </v:shape>
            </v:group>
            <v:group style="position:absolute;left:5063;top:1283;width:12;height:2" coordorigin="5063,1283" coordsize="12,2">
              <v:shape style="position:absolute;left:5063;top:1283;width:12;height:2" coordorigin="5063,1283" coordsize="12,0" path="m5063,1283l5075,1283e" filled="false" stroked="true" strokeweight=".6pt" strokecolor="#000000">
                <v:path arrowok="t"/>
              </v:shape>
            </v:group>
            <v:group style="position:absolute;left:5082;top:1283;width:12;height:2" coordorigin="5082,1283" coordsize="12,2">
              <v:shape style="position:absolute;left:5082;top:1283;width:12;height:2" coordorigin="5082,1283" coordsize="12,0" path="m5082,1283l5094,1283e" filled="false" stroked="true" strokeweight=".6pt" strokecolor="#000000">
                <v:path arrowok="t"/>
              </v:shape>
            </v:group>
            <v:group style="position:absolute;left:5101;top:1283;width:12;height:2" coordorigin="5101,1283" coordsize="12,2">
              <v:shape style="position:absolute;left:5101;top:1283;width:12;height:2" coordorigin="5101,1283" coordsize="12,0" path="m5101,1283l5113,1283e" filled="false" stroked="true" strokeweight=".6pt" strokecolor="#000000">
                <v:path arrowok="t"/>
              </v:shape>
            </v:group>
            <v:group style="position:absolute;left:5120;top:1283;width:12;height:2" coordorigin="5120,1283" coordsize="12,2">
              <v:shape style="position:absolute;left:5120;top:1283;width:12;height:2" coordorigin="5120,1283" coordsize="12,0" path="m5120,1283l5132,1283e" filled="false" stroked="true" strokeweight=".6pt" strokecolor="#000000">
                <v:path arrowok="t"/>
              </v:shape>
            </v:group>
            <v:group style="position:absolute;left:5140;top:1283;width:12;height:2" coordorigin="5140,1283" coordsize="12,2">
              <v:shape style="position:absolute;left:5140;top:1283;width:12;height:2" coordorigin="5140,1283" coordsize="12,0" path="m5140,1283l5152,1283e" filled="false" stroked="true" strokeweight=".6pt" strokecolor="#000000">
                <v:path arrowok="t"/>
              </v:shape>
            </v:group>
            <v:group style="position:absolute;left:5159;top:1283;width:12;height:2" coordorigin="5159,1283" coordsize="12,2">
              <v:shape style="position:absolute;left:5159;top:1283;width:12;height:2" coordorigin="5159,1283" coordsize="12,0" path="m5159,1283l5171,1283e" filled="false" stroked="true" strokeweight=".6pt" strokecolor="#000000">
                <v:path arrowok="t"/>
              </v:shape>
            </v:group>
            <v:group style="position:absolute;left:5178;top:1283;width:12;height:2" coordorigin="5178,1283" coordsize="12,2">
              <v:shape style="position:absolute;left:5178;top:1283;width:12;height:2" coordorigin="5178,1283" coordsize="12,0" path="m5178,1283l5190,1283e" filled="false" stroked="true" strokeweight=".6pt" strokecolor="#000000">
                <v:path arrowok="t"/>
              </v:shape>
            </v:group>
            <v:group style="position:absolute;left:5197;top:1283;width:12;height:2" coordorigin="5197,1283" coordsize="12,2">
              <v:shape style="position:absolute;left:5197;top:1283;width:12;height:2" coordorigin="5197,1283" coordsize="12,0" path="m5197,1283l5209,1283e" filled="false" stroked="true" strokeweight=".6pt" strokecolor="#000000">
                <v:path arrowok="t"/>
              </v:shape>
            </v:group>
            <v:group style="position:absolute;left:5216;top:1283;width:12;height:2" coordorigin="5216,1283" coordsize="12,2">
              <v:shape style="position:absolute;left:5216;top:1283;width:12;height:2" coordorigin="5216,1283" coordsize="12,0" path="m5216,1283l5228,1283e" filled="false" stroked="true" strokeweight=".6pt" strokecolor="#000000">
                <v:path arrowok="t"/>
              </v:shape>
            </v:group>
            <v:group style="position:absolute;left:5236;top:1283;width:12;height:2" coordorigin="5236,1283" coordsize="12,2">
              <v:shape style="position:absolute;left:5236;top:1283;width:12;height:2" coordorigin="5236,1283" coordsize="12,0" path="m5236,1283l5248,1283e" filled="false" stroked="true" strokeweight=".6pt" strokecolor="#000000">
                <v:path arrowok="t"/>
              </v:shape>
            </v:group>
            <v:group style="position:absolute;left:5255;top:1283;width:12;height:2" coordorigin="5255,1283" coordsize="12,2">
              <v:shape style="position:absolute;left:5255;top:1283;width:12;height:2" coordorigin="5255,1283" coordsize="12,0" path="m5255,1283l5267,1283e" filled="false" stroked="true" strokeweight=".6pt" strokecolor="#000000">
                <v:path arrowok="t"/>
              </v:shape>
            </v:group>
            <v:group style="position:absolute;left:5274;top:1283;width:12;height:2" coordorigin="5274,1283" coordsize="12,2">
              <v:shape style="position:absolute;left:5274;top:1283;width:12;height:2" coordorigin="5274,1283" coordsize="12,0" path="m5274,1283l5286,1283e" filled="false" stroked="true" strokeweight=".6pt" strokecolor="#000000">
                <v:path arrowok="t"/>
              </v:shape>
            </v:group>
            <v:group style="position:absolute;left:5293;top:1283;width:12;height:2" coordorigin="5293,1283" coordsize="12,2">
              <v:shape style="position:absolute;left:5293;top:1283;width:12;height:2" coordorigin="5293,1283" coordsize="12,0" path="m5293,1283l5305,1283e" filled="false" stroked="true" strokeweight=".6pt" strokecolor="#000000">
                <v:path arrowok="t"/>
              </v:shape>
            </v:group>
            <v:group style="position:absolute;left:5312;top:1283;width:12;height:2" coordorigin="5312,1283" coordsize="12,2">
              <v:shape style="position:absolute;left:5312;top:1283;width:12;height:2" coordorigin="5312,1283" coordsize="12,0" path="m5312,1283l5324,1283e" filled="false" stroked="true" strokeweight=".6pt" strokecolor="#000000">
                <v:path arrowok="t"/>
              </v:shape>
            </v:group>
            <v:group style="position:absolute;left:5332;top:1283;width:12;height:2" coordorigin="5332,1283" coordsize="12,2">
              <v:shape style="position:absolute;left:5332;top:1283;width:12;height:2" coordorigin="5332,1283" coordsize="12,0" path="m5332,1283l5344,1283e" filled="false" stroked="true" strokeweight=".6pt" strokecolor="#000000">
                <v:path arrowok="t"/>
              </v:shape>
            </v:group>
            <v:group style="position:absolute;left:5351;top:1283;width:12;height:2" coordorigin="5351,1283" coordsize="12,2">
              <v:shape style="position:absolute;left:5351;top:1283;width:12;height:2" coordorigin="5351,1283" coordsize="12,0" path="m5351,1283l5363,1283e" filled="false" stroked="true" strokeweight=".6pt" strokecolor="#000000">
                <v:path arrowok="t"/>
              </v:shape>
            </v:group>
            <v:group style="position:absolute;left:5370;top:1283;width:12;height:2" coordorigin="5370,1283" coordsize="12,2">
              <v:shape style="position:absolute;left:5370;top:1283;width:12;height:2" coordorigin="5370,1283" coordsize="12,0" path="m5370,1283l5382,1283e" filled="false" stroked="true" strokeweight=".6pt" strokecolor="#000000">
                <v:path arrowok="t"/>
              </v:shape>
            </v:group>
            <v:group style="position:absolute;left:5389;top:1283;width:12;height:2" coordorigin="5389,1283" coordsize="12,2">
              <v:shape style="position:absolute;left:5389;top:1283;width:12;height:2" coordorigin="5389,1283" coordsize="12,0" path="m5389,1283l5401,1283e" filled="false" stroked="true" strokeweight=".6pt" strokecolor="#000000">
                <v:path arrowok="t"/>
              </v:shape>
            </v:group>
            <v:group style="position:absolute;left:5408;top:1283;width:12;height:2" coordorigin="5408,1283" coordsize="12,2">
              <v:shape style="position:absolute;left:5408;top:1283;width:12;height:2" coordorigin="5408,1283" coordsize="12,0" path="m5408,1283l5420,1283e" filled="false" stroked="true" strokeweight=".6pt" strokecolor="#000000">
                <v:path arrowok="t"/>
              </v:shape>
            </v:group>
            <v:group style="position:absolute;left:5428;top:1283;width:12;height:2" coordorigin="5428,1283" coordsize="12,2">
              <v:shape style="position:absolute;left:5428;top:1283;width:12;height:2" coordorigin="5428,1283" coordsize="12,0" path="m5428,1283l5440,1283e" filled="false" stroked="true" strokeweight=".6pt" strokecolor="#000000">
                <v:path arrowok="t"/>
              </v:shape>
            </v:group>
            <v:group style="position:absolute;left:5447;top:1283;width:12;height:2" coordorigin="5447,1283" coordsize="12,2">
              <v:shape style="position:absolute;left:5447;top:1283;width:12;height:2" coordorigin="5447,1283" coordsize="12,0" path="m5447,1283l5459,1283e" filled="false" stroked="true" strokeweight=".6pt" strokecolor="#000000">
                <v:path arrowok="t"/>
              </v:shape>
            </v:group>
            <v:group style="position:absolute;left:5466;top:1283;width:12;height:2" coordorigin="5466,1283" coordsize="12,2">
              <v:shape style="position:absolute;left:5466;top:1283;width:12;height:2" coordorigin="5466,1283" coordsize="12,0" path="m5466,1283l5478,1283e" filled="false" stroked="true" strokeweight=".6pt" strokecolor="#000000">
                <v:path arrowok="t"/>
              </v:shape>
            </v:group>
            <v:group style="position:absolute;left:5485;top:1283;width:12;height:2" coordorigin="5485,1283" coordsize="12,2">
              <v:shape style="position:absolute;left:5485;top:1283;width:12;height:2" coordorigin="5485,1283" coordsize="12,0" path="m5485,1283l5497,1283e" filled="false" stroked="true" strokeweight=".6pt" strokecolor="#000000">
                <v:path arrowok="t"/>
              </v:shape>
            </v:group>
            <v:group style="position:absolute;left:5504;top:1283;width:12;height:2" coordorigin="5504,1283" coordsize="12,2">
              <v:shape style="position:absolute;left:5504;top:1283;width:12;height:2" coordorigin="5504,1283" coordsize="12,0" path="m5504,1283l5516,1283e" filled="false" stroked="true" strokeweight=".6pt" strokecolor="#000000">
                <v:path arrowok="t"/>
              </v:shape>
            </v:group>
            <v:group style="position:absolute;left:5524;top:1283;width:12;height:2" coordorigin="5524,1283" coordsize="12,2">
              <v:shape style="position:absolute;left:5524;top:1283;width:12;height:2" coordorigin="5524,1283" coordsize="12,0" path="m5524,1283l5536,1283e" filled="false" stroked="true" strokeweight=".6pt" strokecolor="#000000">
                <v:path arrowok="t"/>
              </v:shape>
            </v:group>
            <v:group style="position:absolute;left:5543;top:1283;width:12;height:2" coordorigin="5543,1283" coordsize="12,2">
              <v:shape style="position:absolute;left:5543;top:1283;width:12;height:2" coordorigin="5543,1283" coordsize="12,0" path="m5543,1283l5555,1283e" filled="false" stroked="true" strokeweight=".6pt" strokecolor="#000000">
                <v:path arrowok="t"/>
              </v:shape>
            </v:group>
            <v:group style="position:absolute;left:5562;top:1283;width:12;height:2" coordorigin="5562,1283" coordsize="12,2">
              <v:shape style="position:absolute;left:5562;top:1283;width:12;height:2" coordorigin="5562,1283" coordsize="12,0" path="m5562,1283l5574,1283e" filled="false" stroked="true" strokeweight=".6pt" strokecolor="#000000">
                <v:path arrowok="t"/>
              </v:shape>
            </v:group>
            <v:group style="position:absolute;left:5581;top:1283;width:12;height:2" coordorigin="5581,1283" coordsize="12,2">
              <v:shape style="position:absolute;left:5581;top:1283;width:12;height:2" coordorigin="5581,1283" coordsize="12,0" path="m5581,1283l5593,1283e" filled="false" stroked="true" strokeweight=".6pt" strokecolor="#000000">
                <v:path arrowok="t"/>
              </v:shape>
            </v:group>
            <v:group style="position:absolute;left:5600;top:1283;width:12;height:2" coordorigin="5600,1283" coordsize="12,2">
              <v:shape style="position:absolute;left:5600;top:1283;width:12;height:2" coordorigin="5600,1283" coordsize="12,0" path="m5600,1283l5612,1283e" filled="false" stroked="true" strokeweight=".6pt" strokecolor="#000000">
                <v:path arrowok="t"/>
              </v:shape>
            </v:group>
            <v:group style="position:absolute;left:5620;top:1283;width:12;height:2" coordorigin="5620,1283" coordsize="12,2">
              <v:shape style="position:absolute;left:5620;top:1283;width:12;height:2" coordorigin="5620,1283" coordsize="12,0" path="m5620,1283l5632,1283e" filled="false" stroked="true" strokeweight=".6pt" strokecolor="#000000">
                <v:path arrowok="t"/>
              </v:shape>
            </v:group>
            <v:group style="position:absolute;left:5639;top:1283;width:12;height:2" coordorigin="5639,1283" coordsize="12,2">
              <v:shape style="position:absolute;left:5639;top:1283;width:12;height:2" coordorigin="5639,1283" coordsize="12,0" path="m5639,1283l5651,1283e" filled="false" stroked="true" strokeweight=".6pt" strokecolor="#000000">
                <v:path arrowok="t"/>
              </v:shape>
            </v:group>
            <v:group style="position:absolute;left:5658;top:1283;width:12;height:2" coordorigin="5658,1283" coordsize="12,2">
              <v:shape style="position:absolute;left:5658;top:1283;width:12;height:2" coordorigin="5658,1283" coordsize="12,0" path="m5658,1283l5670,1283e" filled="false" stroked="true" strokeweight=".6pt" strokecolor="#000000">
                <v:path arrowok="t"/>
              </v:shape>
            </v:group>
            <v:group style="position:absolute;left:5677;top:1283;width:12;height:2" coordorigin="5677,1283" coordsize="12,2">
              <v:shape style="position:absolute;left:5677;top:1283;width:12;height:2" coordorigin="5677,1283" coordsize="12,0" path="m5677,1283l5689,1283e" filled="false" stroked="true" strokeweight=".6pt" strokecolor="#000000">
                <v:path arrowok="t"/>
              </v:shape>
            </v:group>
            <v:group style="position:absolute;left:5696;top:1283;width:12;height:2" coordorigin="5696,1283" coordsize="12,2">
              <v:shape style="position:absolute;left:5696;top:1283;width:12;height:2" coordorigin="5696,1283" coordsize="12,0" path="m5696,1283l5708,1283e" filled="false" stroked="true" strokeweight=".6pt" strokecolor="#000000">
                <v:path arrowok="t"/>
              </v:shape>
            </v:group>
            <v:group style="position:absolute;left:5716;top:1283;width:12;height:2" coordorigin="5716,1283" coordsize="12,2">
              <v:shape style="position:absolute;left:5716;top:1283;width:12;height:2" coordorigin="5716,1283" coordsize="12,0" path="m5716,1283l5728,1283e" filled="false" stroked="true" strokeweight=".6pt" strokecolor="#000000">
                <v:path arrowok="t"/>
              </v:shape>
            </v:group>
            <v:group style="position:absolute;left:5735;top:1283;width:12;height:2" coordorigin="5735,1283" coordsize="12,2">
              <v:shape style="position:absolute;left:5735;top:1283;width:12;height:2" coordorigin="5735,1283" coordsize="12,0" path="m5735,1283l5747,1283e" filled="false" stroked="true" strokeweight=".6pt" strokecolor="#000000">
                <v:path arrowok="t"/>
              </v:shape>
            </v:group>
            <v:group style="position:absolute;left:5754;top:1283;width:12;height:2" coordorigin="5754,1283" coordsize="12,2">
              <v:shape style="position:absolute;left:5754;top:1283;width:12;height:2" coordorigin="5754,1283" coordsize="12,0" path="m5754,1283l5766,1283e" filled="false" stroked="true" strokeweight=".6pt" strokecolor="#000000">
                <v:path arrowok="t"/>
              </v:shape>
            </v:group>
            <v:group style="position:absolute;left:5773;top:1283;width:12;height:2" coordorigin="5773,1283" coordsize="12,2">
              <v:shape style="position:absolute;left:5773;top:1283;width:12;height:2" coordorigin="5773,1283" coordsize="12,0" path="m5773,1283l5785,1283e" filled="false" stroked="true" strokeweight=".6pt" strokecolor="#000000">
                <v:path arrowok="t"/>
              </v:shape>
            </v:group>
            <v:group style="position:absolute;left:5792;top:1283;width:12;height:2" coordorigin="5792,1283" coordsize="12,2">
              <v:shape style="position:absolute;left:5792;top:1283;width:12;height:2" coordorigin="5792,1283" coordsize="12,0" path="m5792,1283l5804,1283e" filled="false" stroked="true" strokeweight=".6pt" strokecolor="#000000">
                <v:path arrowok="t"/>
              </v:shape>
            </v:group>
            <v:group style="position:absolute;left:5812;top:1283;width:12;height:2" coordorigin="5812,1283" coordsize="12,2">
              <v:shape style="position:absolute;left:5812;top:1283;width:12;height:2" coordorigin="5812,1283" coordsize="12,0" path="m5812,1283l5824,1283e" filled="false" stroked="true" strokeweight=".6pt" strokecolor="#000000">
                <v:path arrowok="t"/>
              </v:shape>
            </v:group>
            <v:group style="position:absolute;left:5831;top:1283;width:12;height:2" coordorigin="5831,1283" coordsize="12,2">
              <v:shape style="position:absolute;left:5831;top:1283;width:12;height:2" coordorigin="5831,1283" coordsize="12,0" path="m5831,1283l5843,1283e" filled="false" stroked="true" strokeweight=".6pt" strokecolor="#000000">
                <v:path arrowok="t"/>
              </v:shape>
            </v:group>
            <v:group style="position:absolute;left:5850;top:1283;width:12;height:2" coordorigin="5850,1283" coordsize="12,2">
              <v:shape style="position:absolute;left:5850;top:1283;width:12;height:2" coordorigin="5850,1283" coordsize="12,0" path="m5850,1283l5862,1283e" filled="false" stroked="true" strokeweight=".6pt" strokecolor="#000000">
                <v:path arrowok="t"/>
              </v:shape>
            </v:group>
            <v:group style="position:absolute;left:5869;top:1283;width:12;height:2" coordorigin="5869,1283" coordsize="12,2">
              <v:shape style="position:absolute;left:5869;top:1283;width:12;height:2" coordorigin="5869,1283" coordsize="12,0" path="m5869,1283l5881,1283e" filled="false" stroked="true" strokeweight=".6pt" strokecolor="#000000">
                <v:path arrowok="t"/>
              </v:shape>
            </v:group>
            <v:group style="position:absolute;left:5888;top:1283;width:12;height:2" coordorigin="5888,1283" coordsize="12,2">
              <v:shape style="position:absolute;left:5888;top:1283;width:12;height:2" coordorigin="5888,1283" coordsize="12,0" path="m5888,1283l5900,1283e" filled="false" stroked="true" strokeweight=".6pt" strokecolor="#000000">
                <v:path arrowok="t"/>
              </v:shape>
            </v:group>
            <v:group style="position:absolute;left:5908;top:1283;width:12;height:2" coordorigin="5908,1283" coordsize="12,2">
              <v:shape style="position:absolute;left:5908;top:1283;width:12;height:2" coordorigin="5908,1283" coordsize="12,0" path="m5908,1283l5920,1283e" filled="false" stroked="true" strokeweight=".6pt" strokecolor="#000000">
                <v:path arrowok="t"/>
              </v:shape>
            </v:group>
            <v:group style="position:absolute;left:5927;top:1283;width:12;height:2" coordorigin="5927,1283" coordsize="12,2">
              <v:shape style="position:absolute;left:5927;top:1283;width:12;height:2" coordorigin="5927,1283" coordsize="12,0" path="m5927,1283l5939,1283e" filled="false" stroked="true" strokeweight=".6pt" strokecolor="#000000">
                <v:path arrowok="t"/>
              </v:shape>
            </v:group>
            <v:group style="position:absolute;left:5946;top:1283;width:12;height:2" coordorigin="5946,1283" coordsize="12,2">
              <v:shape style="position:absolute;left:5946;top:1283;width:12;height:2" coordorigin="5946,1283" coordsize="12,0" path="m5946,1283l5958,1283e" filled="false" stroked="true" strokeweight=".6pt" strokecolor="#000000">
                <v:path arrowok="t"/>
              </v:shape>
            </v:group>
            <v:group style="position:absolute;left:5965;top:1283;width:12;height:2" coordorigin="5965,1283" coordsize="12,2">
              <v:shape style="position:absolute;left:5965;top:1283;width:12;height:2" coordorigin="5965,1283" coordsize="12,0" path="m5965,1283l5977,1283e" filled="false" stroked="true" strokeweight=".6pt" strokecolor="#000000">
                <v:path arrowok="t"/>
              </v:shape>
            </v:group>
            <v:group style="position:absolute;left:5984;top:1283;width:12;height:2" coordorigin="5984,1283" coordsize="12,2">
              <v:shape style="position:absolute;left:5984;top:1283;width:12;height:2" coordorigin="5984,1283" coordsize="12,0" path="m5984,1283l5996,1283e" filled="false" stroked="true" strokeweight=".6pt" strokecolor="#000000">
                <v:path arrowok="t"/>
              </v:shape>
            </v:group>
            <v:group style="position:absolute;left:6004;top:1283;width:12;height:2" coordorigin="6004,1283" coordsize="12,2">
              <v:shape style="position:absolute;left:6004;top:1283;width:12;height:2" coordorigin="6004,1283" coordsize="12,0" path="m6004,1283l6016,1283e" filled="false" stroked="true" strokeweight=".6pt" strokecolor="#000000">
                <v:path arrowok="t"/>
              </v:shape>
            </v:group>
            <v:group style="position:absolute;left:6023;top:1283;width:12;height:2" coordorigin="6023,1283" coordsize="12,2">
              <v:shape style="position:absolute;left:6023;top:1283;width:12;height:2" coordorigin="6023,1283" coordsize="12,0" path="m6023,1283l6035,1283e" filled="false" stroked="true" strokeweight=".6pt" strokecolor="#000000">
                <v:path arrowok="t"/>
              </v:shape>
            </v:group>
            <v:group style="position:absolute;left:6042;top:1283;width:12;height:2" coordorigin="6042,1283" coordsize="12,2">
              <v:shape style="position:absolute;left:6042;top:1283;width:12;height:2" coordorigin="6042,1283" coordsize="12,0" path="m6042,1283l6054,1283e" filled="false" stroked="true" strokeweight=".6pt" strokecolor="#000000">
                <v:path arrowok="t"/>
              </v:shape>
            </v:group>
            <v:group style="position:absolute;left:6061;top:1283;width:12;height:2" coordorigin="6061,1283" coordsize="12,2">
              <v:shape style="position:absolute;left:6061;top:1283;width:12;height:2" coordorigin="6061,1283" coordsize="12,0" path="m6061,1283l6073,1283e" filled="false" stroked="true" strokeweight=".6pt" strokecolor="#000000">
                <v:path arrowok="t"/>
              </v:shape>
            </v:group>
            <v:group style="position:absolute;left:6080;top:1283;width:12;height:2" coordorigin="6080,1283" coordsize="12,2">
              <v:shape style="position:absolute;left:6080;top:1283;width:12;height:2" coordorigin="6080,1283" coordsize="12,0" path="m6080,1283l6092,1283e" filled="false" stroked="true" strokeweight=".6pt" strokecolor="#000000">
                <v:path arrowok="t"/>
              </v:shape>
            </v:group>
            <v:group style="position:absolute;left:6100;top:1283;width:12;height:2" coordorigin="6100,1283" coordsize="12,2">
              <v:shape style="position:absolute;left:6100;top:1283;width:12;height:2" coordorigin="6100,1283" coordsize="12,0" path="m6100,1283l6112,1283e" filled="false" stroked="true" strokeweight=".6pt" strokecolor="#000000">
                <v:path arrowok="t"/>
              </v:shape>
            </v:group>
            <v:group style="position:absolute;left:6119;top:1283;width:12;height:2" coordorigin="6119,1283" coordsize="12,2">
              <v:shape style="position:absolute;left:6119;top:1283;width:12;height:2" coordorigin="6119,1283" coordsize="12,0" path="m6119,1283l6131,1283e" filled="false" stroked="true" strokeweight=".6pt" strokecolor="#000000">
                <v:path arrowok="t"/>
              </v:shape>
            </v:group>
            <v:group style="position:absolute;left:6138;top:1283;width:12;height:2" coordorigin="6138,1283" coordsize="12,2">
              <v:shape style="position:absolute;left:6138;top:1283;width:12;height:2" coordorigin="6138,1283" coordsize="12,0" path="m6138,1283l6150,1283e" filled="false" stroked="true" strokeweight=".6pt" strokecolor="#000000">
                <v:path arrowok="t"/>
              </v:shape>
            </v:group>
            <v:group style="position:absolute;left:6157;top:1283;width:12;height:2" coordorigin="6157,1283" coordsize="12,2">
              <v:shape style="position:absolute;left:6157;top:1283;width:12;height:2" coordorigin="6157,1283" coordsize="12,0" path="m6157,1283l6169,1283e" filled="false" stroked="true" strokeweight=".6pt" strokecolor="#000000">
                <v:path arrowok="t"/>
              </v:shape>
            </v:group>
            <v:group style="position:absolute;left:6176;top:1283;width:12;height:2" coordorigin="6176,1283" coordsize="12,2">
              <v:shape style="position:absolute;left:6176;top:1283;width:12;height:2" coordorigin="6176,1283" coordsize="12,0" path="m6176,1283l6188,1283e" filled="false" stroked="true" strokeweight=".6pt" strokecolor="#000000">
                <v:path arrowok="t"/>
              </v:shape>
            </v:group>
            <v:group style="position:absolute;left:6196;top:1283;width:12;height:2" coordorigin="6196,1283" coordsize="12,2">
              <v:shape style="position:absolute;left:6196;top:1283;width:12;height:2" coordorigin="6196,1283" coordsize="12,0" path="m6196,1283l6208,1283e" filled="false" stroked="true" strokeweight=".6pt" strokecolor="#000000">
                <v:path arrowok="t"/>
              </v:shape>
            </v:group>
            <v:group style="position:absolute;left:6215;top:1283;width:12;height:2" coordorigin="6215,1283" coordsize="12,2">
              <v:shape style="position:absolute;left:6215;top:1283;width:12;height:2" coordorigin="6215,1283" coordsize="12,0" path="m6215,1283l6227,1283e" filled="false" stroked="true" strokeweight=".6pt" strokecolor="#000000">
                <v:path arrowok="t"/>
              </v:shape>
            </v:group>
            <v:group style="position:absolute;left:6234;top:1283;width:12;height:2" coordorigin="6234,1283" coordsize="12,2">
              <v:shape style="position:absolute;left:6234;top:1283;width:12;height:2" coordorigin="6234,1283" coordsize="12,0" path="m6234,1283l6246,1283e" filled="false" stroked="true" strokeweight=".6pt" strokecolor="#000000">
                <v:path arrowok="t"/>
              </v:shape>
            </v:group>
            <v:group style="position:absolute;left:6253;top:1283;width:12;height:2" coordorigin="6253,1283" coordsize="12,2">
              <v:shape style="position:absolute;left:6253;top:1283;width:12;height:2" coordorigin="6253,1283" coordsize="12,0" path="m6253,1283l6265,1283e" filled="false" stroked="true" strokeweight=".6pt" strokecolor="#000000">
                <v:path arrowok="t"/>
              </v:shape>
            </v:group>
            <v:group style="position:absolute;left:6272;top:1283;width:12;height:2" coordorigin="6272,1283" coordsize="12,2">
              <v:shape style="position:absolute;left:6272;top:1283;width:12;height:2" coordorigin="6272,1283" coordsize="12,0" path="m6272,1283l6284,1283e" filled="false" stroked="true" strokeweight=".6pt" strokecolor="#000000">
                <v:path arrowok="t"/>
              </v:shape>
            </v:group>
            <v:group style="position:absolute;left:6292;top:1283;width:12;height:2" coordorigin="6292,1283" coordsize="12,2">
              <v:shape style="position:absolute;left:6292;top:1283;width:12;height:2" coordorigin="6292,1283" coordsize="12,0" path="m6292,1283l6304,1283e" filled="false" stroked="true" strokeweight=".6pt" strokecolor="#000000">
                <v:path arrowok="t"/>
              </v:shape>
            </v:group>
            <v:group style="position:absolute;left:6311;top:1283;width:12;height:2" coordorigin="6311,1283" coordsize="12,2">
              <v:shape style="position:absolute;left:6311;top:1283;width:12;height:2" coordorigin="6311,1283" coordsize="12,0" path="m6311,1283l6323,1283e" filled="false" stroked="true" strokeweight=".6pt" strokecolor="#000000">
                <v:path arrowok="t"/>
              </v:shape>
            </v:group>
            <v:group style="position:absolute;left:6330;top:1283;width:12;height:2" coordorigin="6330,1283" coordsize="12,2">
              <v:shape style="position:absolute;left:6330;top:1283;width:12;height:2" coordorigin="6330,1283" coordsize="12,0" path="m6330,1283l6342,1283e" filled="false" stroked="true" strokeweight=".6pt" strokecolor="#000000">
                <v:path arrowok="t"/>
              </v:shape>
            </v:group>
            <v:group style="position:absolute;left:6349;top:1283;width:12;height:2" coordorigin="6349,1283" coordsize="12,2">
              <v:shape style="position:absolute;left:6349;top:1283;width:12;height:2" coordorigin="6349,1283" coordsize="12,0" path="m6349,1283l6361,1283e" filled="false" stroked="true" strokeweight=".6pt" strokecolor="#000000">
                <v:path arrowok="t"/>
              </v:shape>
            </v:group>
            <v:group style="position:absolute;left:6368;top:1283;width:12;height:2" coordorigin="6368,1283" coordsize="12,2">
              <v:shape style="position:absolute;left:6368;top:1283;width:12;height:2" coordorigin="6368,1283" coordsize="12,0" path="m6368,1283l6380,1283e" filled="false" stroked="true" strokeweight=".6pt" strokecolor="#000000">
                <v:path arrowok="t"/>
              </v:shape>
            </v:group>
            <v:group style="position:absolute;left:6388;top:1283;width:12;height:2" coordorigin="6388,1283" coordsize="12,2">
              <v:shape style="position:absolute;left:6388;top:1283;width:12;height:2" coordorigin="6388,1283" coordsize="12,0" path="m6388,1283l6400,1283e" filled="false" stroked="true" strokeweight=".6pt" strokecolor="#000000">
                <v:path arrowok="t"/>
              </v:shape>
            </v:group>
            <v:group style="position:absolute;left:6407;top:1283;width:12;height:2" coordorigin="6407,1283" coordsize="12,2">
              <v:shape style="position:absolute;left:6407;top:1283;width:12;height:2" coordorigin="6407,1283" coordsize="12,0" path="m6407,1283l6419,1283e" filled="false" stroked="true" strokeweight=".6pt" strokecolor="#000000">
                <v:path arrowok="t"/>
              </v:shape>
            </v:group>
            <v:group style="position:absolute;left:6426;top:1283;width:12;height:2" coordorigin="6426,1283" coordsize="12,2">
              <v:shape style="position:absolute;left:6426;top:1283;width:12;height:2" coordorigin="6426,1283" coordsize="12,0" path="m6426,1283l6438,1283e" filled="false" stroked="true" strokeweight=".6pt" strokecolor="#000000">
                <v:path arrowok="t"/>
              </v:shape>
            </v:group>
            <v:group style="position:absolute;left:6445;top:1283;width:12;height:2" coordorigin="6445,1283" coordsize="12,2">
              <v:shape style="position:absolute;left:6445;top:1283;width:12;height:2" coordorigin="6445,1283" coordsize="12,0" path="m6445,1283l6457,1283e" filled="false" stroked="true" strokeweight=".6pt" strokecolor="#000000">
                <v:path arrowok="t"/>
              </v:shape>
            </v:group>
            <v:group style="position:absolute;left:6464;top:1283;width:12;height:2" coordorigin="6464,1283" coordsize="12,2">
              <v:shape style="position:absolute;left:6464;top:1283;width:12;height:2" coordorigin="6464,1283" coordsize="12,0" path="m6464,1283l6476,1283e" filled="false" stroked="true" strokeweight=".6pt" strokecolor="#000000">
                <v:path arrowok="t"/>
              </v:shape>
            </v:group>
            <v:group style="position:absolute;left:6484;top:1283;width:12;height:2" coordorigin="6484,1283" coordsize="12,2">
              <v:shape style="position:absolute;left:6484;top:1283;width:12;height:2" coordorigin="6484,1283" coordsize="12,0" path="m6484,1283l6496,1283e" filled="false" stroked="true" strokeweight=".6pt" strokecolor="#000000">
                <v:path arrowok="t"/>
              </v:shape>
            </v:group>
            <v:group style="position:absolute;left:6503;top:1283;width:12;height:2" coordorigin="6503,1283" coordsize="12,2">
              <v:shape style="position:absolute;left:6503;top:1283;width:12;height:2" coordorigin="6503,1283" coordsize="12,0" path="m6503,1283l6515,1283e" filled="false" stroked="true" strokeweight=".6pt" strokecolor="#000000">
                <v:path arrowok="t"/>
              </v:shape>
            </v:group>
            <v:group style="position:absolute;left:6522;top:1283;width:12;height:2" coordorigin="6522,1283" coordsize="12,2">
              <v:shape style="position:absolute;left:6522;top:1283;width:12;height:2" coordorigin="6522,1283" coordsize="12,0" path="m6522,1283l6534,1283e" filled="false" stroked="true" strokeweight=".6pt" strokecolor="#000000">
                <v:path arrowok="t"/>
              </v:shape>
            </v:group>
            <v:group style="position:absolute;left:6541;top:1283;width:12;height:2" coordorigin="6541,1283" coordsize="12,2">
              <v:shape style="position:absolute;left:6541;top:1283;width:12;height:2" coordorigin="6541,1283" coordsize="12,0" path="m6541,1283l6553,1283e" filled="false" stroked="true" strokeweight=".6pt" strokecolor="#000000">
                <v:path arrowok="t"/>
              </v:shape>
            </v:group>
            <v:group style="position:absolute;left:6560;top:1283;width:12;height:2" coordorigin="6560,1283" coordsize="12,2">
              <v:shape style="position:absolute;left:6560;top:1283;width:12;height:2" coordorigin="6560,1283" coordsize="12,0" path="m6560,1283l6572,1283e" filled="false" stroked="true" strokeweight=".6pt" strokecolor="#000000">
                <v:path arrowok="t"/>
              </v:shape>
            </v:group>
            <v:group style="position:absolute;left:6580;top:1283;width:12;height:2" coordorigin="6580,1283" coordsize="12,2">
              <v:shape style="position:absolute;left:6580;top:1283;width:12;height:2" coordorigin="6580,1283" coordsize="12,0" path="m6580,1283l6592,1283e" filled="false" stroked="true" strokeweight=".6pt" strokecolor="#000000">
                <v:path arrowok="t"/>
              </v:shape>
            </v:group>
            <v:group style="position:absolute;left:6599;top:1283;width:12;height:2" coordorigin="6599,1283" coordsize="12,2">
              <v:shape style="position:absolute;left:6599;top:1283;width:12;height:2" coordorigin="6599,1283" coordsize="12,0" path="m6599,1283l6611,1283e" filled="false" stroked="true" strokeweight=".6pt" strokecolor="#000000">
                <v:path arrowok="t"/>
              </v:shape>
            </v:group>
            <v:group style="position:absolute;left:6618;top:1283;width:12;height:2" coordorigin="6618,1283" coordsize="12,2">
              <v:shape style="position:absolute;left:6618;top:1283;width:12;height:2" coordorigin="6618,1283" coordsize="12,0" path="m6618,1283l6630,1283e" filled="false" stroked="true" strokeweight=".6pt" strokecolor="#000000">
                <v:path arrowok="t"/>
              </v:shape>
            </v:group>
            <v:group style="position:absolute;left:6637;top:1283;width:12;height:2" coordorigin="6637,1283" coordsize="12,2">
              <v:shape style="position:absolute;left:6637;top:1283;width:12;height:2" coordorigin="6637,1283" coordsize="12,0" path="m6637,1283l6649,1283e" filled="false" stroked="true" strokeweight=".6pt" strokecolor="#000000">
                <v:path arrowok="t"/>
              </v:shape>
            </v:group>
            <v:group style="position:absolute;left:6656;top:1283;width:12;height:2" coordorigin="6656,1283" coordsize="12,2">
              <v:shape style="position:absolute;left:6656;top:1283;width:12;height:2" coordorigin="6656,1283" coordsize="12,0" path="m6656,1283l6668,1283e" filled="false" stroked="true" strokeweight=".6pt" strokecolor="#000000">
                <v:path arrowok="t"/>
              </v:shape>
            </v:group>
            <v:group style="position:absolute;left:6676;top:1283;width:12;height:2" coordorigin="6676,1283" coordsize="12,2">
              <v:shape style="position:absolute;left:6676;top:1283;width:12;height:2" coordorigin="6676,1283" coordsize="12,0" path="m6676,1283l6688,1283e" filled="false" stroked="true" strokeweight=".6pt" strokecolor="#000000">
                <v:path arrowok="t"/>
              </v:shape>
            </v:group>
            <v:group style="position:absolute;left:6695;top:1283;width:12;height:2" coordorigin="6695,1283" coordsize="12,2">
              <v:shape style="position:absolute;left:6695;top:1283;width:12;height:2" coordorigin="6695,1283" coordsize="12,0" path="m6695,1283l6707,1283e" filled="false" stroked="true" strokeweight=".6pt" strokecolor="#000000">
                <v:path arrowok="t"/>
              </v:shape>
            </v:group>
            <v:group style="position:absolute;left:6714;top:1283;width:12;height:2" coordorigin="6714,1283" coordsize="12,2">
              <v:shape style="position:absolute;left:6714;top:1283;width:12;height:2" coordorigin="6714,1283" coordsize="12,0" path="m6714,1283l6726,1283e" filled="false" stroked="true" strokeweight=".6pt" strokecolor="#000000">
                <v:path arrowok="t"/>
              </v:shape>
            </v:group>
            <v:group style="position:absolute;left:6733;top:1283;width:12;height:2" coordorigin="6733,1283" coordsize="12,2">
              <v:shape style="position:absolute;left:6733;top:1283;width:12;height:2" coordorigin="6733,1283" coordsize="12,0" path="m6733,1283l6745,1283e" filled="false" stroked="true" strokeweight=".6pt" strokecolor="#000000">
                <v:path arrowok="t"/>
              </v:shape>
            </v:group>
            <v:group style="position:absolute;left:6752;top:1283;width:12;height:2" coordorigin="6752,1283" coordsize="12,2">
              <v:shape style="position:absolute;left:6752;top:1283;width:12;height:2" coordorigin="6752,1283" coordsize="12,0" path="m6752,1283l6764,1283e" filled="false" stroked="true" strokeweight=".6pt" strokecolor="#000000">
                <v:path arrowok="t"/>
              </v:shape>
            </v:group>
            <v:group style="position:absolute;left:6772;top:1283;width:12;height:2" coordorigin="6772,1283" coordsize="12,2">
              <v:shape style="position:absolute;left:6772;top:1283;width:12;height:2" coordorigin="6772,1283" coordsize="12,0" path="m6772,1283l6784,1283e" filled="false" stroked="true" strokeweight=".6pt" strokecolor="#000000">
                <v:path arrowok="t"/>
              </v:shape>
            </v:group>
            <v:group style="position:absolute;left:6791;top:1283;width:12;height:2" coordorigin="6791,1283" coordsize="12,2">
              <v:shape style="position:absolute;left:6791;top:1283;width:12;height:2" coordorigin="6791,1283" coordsize="12,0" path="m6791,1283l6803,1283e" filled="false" stroked="true" strokeweight=".6pt" strokecolor="#000000">
                <v:path arrowok="t"/>
              </v:shape>
            </v:group>
            <v:group style="position:absolute;left:6810;top:1283;width:12;height:2" coordorigin="6810,1283" coordsize="12,2">
              <v:shape style="position:absolute;left:6810;top:1283;width:12;height:2" coordorigin="6810,1283" coordsize="12,0" path="m6810,1283l6822,1283e" filled="false" stroked="true" strokeweight=".6pt" strokecolor="#000000">
                <v:path arrowok="t"/>
              </v:shape>
            </v:group>
            <v:group style="position:absolute;left:6829;top:1283;width:12;height:2" coordorigin="6829,1283" coordsize="12,2">
              <v:shape style="position:absolute;left:6829;top:1283;width:12;height:2" coordorigin="6829,1283" coordsize="12,0" path="m6829,1283l6841,1283e" filled="false" stroked="true" strokeweight=".6pt" strokecolor="#000000">
                <v:path arrowok="t"/>
              </v:shape>
            </v:group>
            <v:group style="position:absolute;left:6848;top:1283;width:12;height:2" coordorigin="6848,1283" coordsize="12,2">
              <v:shape style="position:absolute;left:6848;top:1283;width:12;height:2" coordorigin="6848,1283" coordsize="12,0" path="m6848,1283l6860,1283e" filled="false" stroked="true" strokeweight=".6pt" strokecolor="#000000">
                <v:path arrowok="t"/>
              </v:shape>
            </v:group>
            <v:group style="position:absolute;left:6868;top:1283;width:12;height:2" coordorigin="6868,1283" coordsize="12,2">
              <v:shape style="position:absolute;left:6868;top:1283;width:12;height:2" coordorigin="6868,1283" coordsize="12,0" path="m6868,1283l6880,1283e" filled="false" stroked="true" strokeweight=".6pt" strokecolor="#000000">
                <v:path arrowok="t"/>
              </v:shape>
            </v:group>
            <v:group style="position:absolute;left:6887;top:1283;width:12;height:2" coordorigin="6887,1283" coordsize="12,2">
              <v:shape style="position:absolute;left:6887;top:1283;width:12;height:2" coordorigin="6887,1283" coordsize="12,0" path="m6887,1283l6899,1283e" filled="false" stroked="true" strokeweight=".6pt" strokecolor="#000000">
                <v:path arrowok="t"/>
              </v:shape>
            </v:group>
            <v:group style="position:absolute;left:6906;top:1283;width:12;height:2" coordorigin="6906,1283" coordsize="12,2">
              <v:shape style="position:absolute;left:6906;top:1283;width:12;height:2" coordorigin="6906,1283" coordsize="12,0" path="m6906,1283l6918,1283e" filled="false" stroked="true" strokeweight=".6pt" strokecolor="#000000">
                <v:path arrowok="t"/>
              </v:shape>
            </v:group>
            <v:group style="position:absolute;left:6925;top:1283;width:12;height:2" coordorigin="6925,1283" coordsize="12,2">
              <v:shape style="position:absolute;left:6925;top:1283;width:12;height:2" coordorigin="6925,1283" coordsize="12,0" path="m6925,1283l6937,1283e" filled="false" stroked="true" strokeweight=".6pt" strokecolor="#000000">
                <v:path arrowok="t"/>
              </v:shape>
            </v:group>
            <v:group style="position:absolute;left:6944;top:1283;width:12;height:2" coordorigin="6944,1283" coordsize="12,2">
              <v:shape style="position:absolute;left:6944;top:1283;width:12;height:2" coordorigin="6944,1283" coordsize="12,0" path="m6944,1283l6956,1283e" filled="false" stroked="true" strokeweight=".6pt" strokecolor="#000000">
                <v:path arrowok="t"/>
              </v:shape>
            </v:group>
            <v:group style="position:absolute;left:6964;top:1283;width:12;height:2" coordorigin="6964,1283" coordsize="12,2">
              <v:shape style="position:absolute;left:6964;top:1283;width:12;height:2" coordorigin="6964,1283" coordsize="12,0" path="m6964,1283l6976,1283e" filled="false" stroked="true" strokeweight=".6pt" strokecolor="#000000">
                <v:path arrowok="t"/>
              </v:shape>
            </v:group>
            <v:group style="position:absolute;left:6983;top:1283;width:12;height:2" coordorigin="6983,1283" coordsize="12,2">
              <v:shape style="position:absolute;left:6983;top:1283;width:12;height:2" coordorigin="6983,1283" coordsize="12,0" path="m6983,1283l6995,1283e" filled="false" stroked="true" strokeweight=".6pt" strokecolor="#000000">
                <v:path arrowok="t"/>
              </v:shape>
            </v:group>
            <v:group style="position:absolute;left:7002;top:1283;width:12;height:2" coordorigin="7002,1283" coordsize="12,2">
              <v:shape style="position:absolute;left:7002;top:1283;width:12;height:2" coordorigin="7002,1283" coordsize="12,0" path="m7002,1283l7014,1283e" filled="false" stroked="true" strokeweight=".6pt" strokecolor="#000000">
                <v:path arrowok="t"/>
              </v:shape>
            </v:group>
            <v:group style="position:absolute;left:7021;top:1283;width:12;height:2" coordorigin="7021,1283" coordsize="12,2">
              <v:shape style="position:absolute;left:7021;top:1283;width:12;height:2" coordorigin="7021,1283" coordsize="12,0" path="m7021,1283l7033,1283e" filled="false" stroked="true" strokeweight=".6pt" strokecolor="#000000">
                <v:path arrowok="t"/>
              </v:shape>
            </v:group>
            <v:group style="position:absolute;left:7040;top:1283;width:12;height:2" coordorigin="7040,1283" coordsize="12,2">
              <v:shape style="position:absolute;left:7040;top:1283;width:12;height:2" coordorigin="7040,1283" coordsize="12,0" path="m7040,1283l7052,1283e" filled="false" stroked="true" strokeweight=".6pt" strokecolor="#000000">
                <v:path arrowok="t"/>
              </v:shape>
            </v:group>
            <v:group style="position:absolute;left:7060;top:1283;width:12;height:2" coordorigin="7060,1283" coordsize="12,2">
              <v:shape style="position:absolute;left:7060;top:1283;width:12;height:2" coordorigin="7060,1283" coordsize="12,0" path="m7060,1283l7072,1283e" filled="false" stroked="true" strokeweight=".6pt" strokecolor="#000000">
                <v:path arrowok="t"/>
              </v:shape>
            </v:group>
            <v:group style="position:absolute;left:7079;top:1283;width:12;height:2" coordorigin="7079,1283" coordsize="12,2">
              <v:shape style="position:absolute;left:7079;top:1283;width:12;height:2" coordorigin="7079,1283" coordsize="12,0" path="m7079,1283l7091,1283e" filled="false" stroked="true" strokeweight=".6pt" strokecolor="#000000">
                <v:path arrowok="t"/>
              </v:shape>
            </v:group>
            <v:group style="position:absolute;left:7098;top:1283;width:12;height:2" coordorigin="7098,1283" coordsize="12,2">
              <v:shape style="position:absolute;left:7098;top:1283;width:12;height:2" coordorigin="7098,1283" coordsize="12,0" path="m7098,1283l7110,1283e" filled="false" stroked="true" strokeweight=".6pt" strokecolor="#000000">
                <v:path arrowok="t"/>
              </v:shape>
            </v:group>
            <v:group style="position:absolute;left:7117;top:1283;width:12;height:2" coordorigin="7117,1283" coordsize="12,2">
              <v:shape style="position:absolute;left:7117;top:1283;width:12;height:2" coordorigin="7117,1283" coordsize="12,0" path="m7117,1283l7129,1283e" filled="false" stroked="true" strokeweight=".6pt" strokecolor="#000000">
                <v:path arrowok="t"/>
              </v:shape>
            </v:group>
            <v:group style="position:absolute;left:7136;top:1283;width:12;height:2" coordorigin="7136,1283" coordsize="12,2">
              <v:shape style="position:absolute;left:7136;top:1283;width:12;height:2" coordorigin="7136,1283" coordsize="12,0" path="m7136,1283l7148,1283e" filled="false" stroked="true" strokeweight=".6pt" strokecolor="#000000">
                <v:path arrowok="t"/>
              </v:shape>
            </v:group>
            <v:group style="position:absolute;left:7156;top:1283;width:12;height:2" coordorigin="7156,1283" coordsize="12,2">
              <v:shape style="position:absolute;left:7156;top:1283;width:12;height:2" coordorigin="7156,1283" coordsize="12,0" path="m7156,1283l7168,1283e" filled="false" stroked="true" strokeweight=".6pt" strokecolor="#000000">
                <v:path arrowok="t"/>
              </v:shape>
            </v:group>
            <v:group style="position:absolute;left:7175;top:1283;width:12;height:2" coordorigin="7175,1283" coordsize="12,2">
              <v:shape style="position:absolute;left:7175;top:1283;width:12;height:2" coordorigin="7175,1283" coordsize="12,0" path="m7175,1283l7187,1283e" filled="false" stroked="true" strokeweight=".6pt" strokecolor="#000000">
                <v:path arrowok="t"/>
              </v:shape>
            </v:group>
            <v:group style="position:absolute;left:7194;top:1283;width:12;height:2" coordorigin="7194,1283" coordsize="12,2">
              <v:shape style="position:absolute;left:7194;top:1283;width:12;height:2" coordorigin="7194,1283" coordsize="12,0" path="m7194,1283l7206,1283e" filled="false" stroked="true" strokeweight=".6pt" strokecolor="#000000">
                <v:path arrowok="t"/>
              </v:shape>
            </v:group>
            <v:group style="position:absolute;left:7213;top:1283;width:12;height:2" coordorigin="7213,1283" coordsize="12,2">
              <v:shape style="position:absolute;left:7213;top:1283;width:12;height:2" coordorigin="7213,1283" coordsize="12,0" path="m7213,1283l7225,1283e" filled="false" stroked="true" strokeweight=".6pt" strokecolor="#000000">
                <v:path arrowok="t"/>
              </v:shape>
            </v:group>
            <v:group style="position:absolute;left:7232;top:1283;width:12;height:2" coordorigin="7232,1283" coordsize="12,2">
              <v:shape style="position:absolute;left:7232;top:1283;width:12;height:2" coordorigin="7232,1283" coordsize="12,0" path="m7232,1283l7244,1283e" filled="false" stroked="true" strokeweight=".6pt" strokecolor="#000000">
                <v:path arrowok="t"/>
              </v:shape>
            </v:group>
            <v:group style="position:absolute;left:7252;top:1283;width:12;height:2" coordorigin="7252,1283" coordsize="12,2">
              <v:shape style="position:absolute;left:7252;top:1283;width:12;height:2" coordorigin="7252,1283" coordsize="12,0" path="m7252,1283l7264,1283e" filled="false" stroked="true" strokeweight=".6pt" strokecolor="#000000">
                <v:path arrowok="t"/>
              </v:shape>
            </v:group>
            <v:group style="position:absolute;left:7271;top:1283;width:12;height:2" coordorigin="7271,1283" coordsize="12,2">
              <v:shape style="position:absolute;left:7271;top:1283;width:12;height:2" coordorigin="7271,1283" coordsize="12,0" path="m7271,1283l7283,1283e" filled="false" stroked="true" strokeweight=".6pt" strokecolor="#000000">
                <v:path arrowok="t"/>
              </v:shape>
            </v:group>
            <v:group style="position:absolute;left:7290;top:1283;width:12;height:2" coordorigin="7290,1283" coordsize="12,2">
              <v:shape style="position:absolute;left:7290;top:1283;width:12;height:2" coordorigin="7290,1283" coordsize="12,0" path="m7290,1283l7302,1283e" filled="false" stroked="true" strokeweight=".6pt" strokecolor="#000000">
                <v:path arrowok="t"/>
              </v:shape>
            </v:group>
            <v:group style="position:absolute;left:7309;top:1283;width:12;height:2" coordorigin="7309,1283" coordsize="12,2">
              <v:shape style="position:absolute;left:7309;top:1283;width:12;height:2" coordorigin="7309,1283" coordsize="12,0" path="m7309,1283l7321,1283e" filled="false" stroked="true" strokeweight=".6pt" strokecolor="#000000">
                <v:path arrowok="t"/>
              </v:shape>
            </v:group>
            <v:group style="position:absolute;left:7328;top:1283;width:12;height:2" coordorigin="7328,1283" coordsize="12,2">
              <v:shape style="position:absolute;left:7328;top:1283;width:12;height:2" coordorigin="7328,1283" coordsize="12,0" path="m7328,1283l7340,1283e" filled="false" stroked="true" strokeweight=".6pt" strokecolor="#000000">
                <v:path arrowok="t"/>
              </v:shape>
            </v:group>
            <v:group style="position:absolute;left:7348;top:1283;width:12;height:2" coordorigin="7348,1283" coordsize="12,2">
              <v:shape style="position:absolute;left:7348;top:1283;width:12;height:2" coordorigin="7348,1283" coordsize="12,0" path="m7348,1283l7360,1283e" filled="false" stroked="true" strokeweight=".6pt" strokecolor="#000000">
                <v:path arrowok="t"/>
              </v:shape>
            </v:group>
            <v:group style="position:absolute;left:7367;top:1283;width:12;height:2" coordorigin="7367,1283" coordsize="12,2">
              <v:shape style="position:absolute;left:7367;top:1283;width:12;height:2" coordorigin="7367,1283" coordsize="12,0" path="m7367,1283l7379,1283e" filled="false" stroked="true" strokeweight=".6pt" strokecolor="#000000">
                <v:path arrowok="t"/>
              </v:shape>
            </v:group>
            <v:group style="position:absolute;left:7386;top:1283;width:12;height:2" coordorigin="7386,1283" coordsize="12,2">
              <v:shape style="position:absolute;left:7386;top:1283;width:12;height:2" coordorigin="7386,1283" coordsize="12,0" path="m7386,1283l7398,1283e" filled="false" stroked="true" strokeweight=".6pt" strokecolor="#000000">
                <v:path arrowok="t"/>
              </v:shape>
            </v:group>
            <v:group style="position:absolute;left:7405;top:1283;width:12;height:2" coordorigin="7405,1283" coordsize="12,2">
              <v:shape style="position:absolute;left:7405;top:1283;width:12;height:2" coordorigin="7405,1283" coordsize="12,0" path="m7405,1283l7417,1283e" filled="false" stroked="true" strokeweight=".6pt" strokecolor="#000000">
                <v:path arrowok="t"/>
              </v:shape>
            </v:group>
            <v:group style="position:absolute;left:7424;top:1283;width:12;height:2" coordorigin="7424,1283" coordsize="12,2">
              <v:shape style="position:absolute;left:7424;top:1283;width:12;height:2" coordorigin="7424,1283" coordsize="12,0" path="m7424,1283l7436,1283e" filled="false" stroked="true" strokeweight=".6pt" strokecolor="#000000">
                <v:path arrowok="t"/>
              </v:shape>
            </v:group>
            <v:group style="position:absolute;left:7444;top:1283;width:12;height:2" coordorigin="7444,1283" coordsize="12,2">
              <v:shape style="position:absolute;left:7444;top:1283;width:12;height:2" coordorigin="7444,1283" coordsize="12,0" path="m7444,1283l7456,1283e" filled="false" stroked="true" strokeweight=".6pt" strokecolor="#000000">
                <v:path arrowok="t"/>
              </v:shape>
            </v:group>
            <v:group style="position:absolute;left:7463;top:1283;width:12;height:2" coordorigin="7463,1283" coordsize="12,2">
              <v:shape style="position:absolute;left:7463;top:1283;width:12;height:2" coordorigin="7463,1283" coordsize="12,0" path="m7463,1283l7475,1283e" filled="false" stroked="true" strokeweight=".6pt" strokecolor="#000000">
                <v:path arrowok="t"/>
              </v:shape>
            </v:group>
            <v:group style="position:absolute;left:7482;top:1283;width:12;height:2" coordorigin="7482,1283" coordsize="12,2">
              <v:shape style="position:absolute;left:7482;top:1283;width:12;height:2" coordorigin="7482,1283" coordsize="12,0" path="m7482,1283l7494,1283e" filled="false" stroked="true" strokeweight=".6pt" strokecolor="#000000">
                <v:path arrowok="t"/>
              </v:shape>
            </v:group>
            <v:group style="position:absolute;left:7501;top:1283;width:12;height:2" coordorigin="7501,1283" coordsize="12,2">
              <v:shape style="position:absolute;left:7501;top:1283;width:12;height:2" coordorigin="7501,1283" coordsize="12,0" path="m7501,1283l7513,1283e" filled="false" stroked="true" strokeweight=".6pt" strokecolor="#000000">
                <v:path arrowok="t"/>
              </v:shape>
            </v:group>
            <v:group style="position:absolute;left:7520;top:1283;width:12;height:2" coordorigin="7520,1283" coordsize="12,2">
              <v:shape style="position:absolute;left:7520;top:1283;width:12;height:2" coordorigin="7520,1283" coordsize="12,0" path="m7520,1283l7532,1283e" filled="false" stroked="true" strokeweight=".6pt" strokecolor="#000000">
                <v:path arrowok="t"/>
              </v:shape>
            </v:group>
            <v:group style="position:absolute;left:7540;top:1283;width:12;height:2" coordorigin="7540,1283" coordsize="12,2">
              <v:shape style="position:absolute;left:7540;top:1283;width:12;height:2" coordorigin="7540,1283" coordsize="12,0" path="m7540,1283l7552,1283e" filled="false" stroked="true" strokeweight=".6pt" strokecolor="#000000">
                <v:path arrowok="t"/>
              </v:shape>
            </v:group>
            <v:group style="position:absolute;left:7559;top:1283;width:12;height:2" coordorigin="7559,1283" coordsize="12,2">
              <v:shape style="position:absolute;left:7559;top:1283;width:12;height:2" coordorigin="7559,1283" coordsize="12,0" path="m7559,1283l7571,1283e" filled="false" stroked="true" strokeweight=".6pt" strokecolor="#000000">
                <v:path arrowok="t"/>
              </v:shape>
            </v:group>
            <v:group style="position:absolute;left:7578;top:1283;width:12;height:2" coordorigin="7578,1283" coordsize="12,2">
              <v:shape style="position:absolute;left:7578;top:1283;width:12;height:2" coordorigin="7578,1283" coordsize="12,0" path="m7578,1283l7590,1283e" filled="false" stroked="true" strokeweight=".6pt" strokecolor="#000000">
                <v:path arrowok="t"/>
              </v:shape>
            </v:group>
            <v:group style="position:absolute;left:7597;top:1283;width:12;height:2" coordorigin="7597,1283" coordsize="12,2">
              <v:shape style="position:absolute;left:7597;top:1283;width:12;height:2" coordorigin="7597,1283" coordsize="12,0" path="m7597,1283l7609,1283e" filled="false" stroked="true" strokeweight=".6pt" strokecolor="#000000">
                <v:path arrowok="t"/>
              </v:shape>
            </v:group>
            <v:group style="position:absolute;left:7616;top:1283;width:12;height:2" coordorigin="7616,1283" coordsize="12,2">
              <v:shape style="position:absolute;left:7616;top:1283;width:12;height:2" coordorigin="7616,1283" coordsize="12,0" path="m7616,1283l7628,1283e" filled="false" stroked="true" strokeweight=".6pt" strokecolor="#000000">
                <v:path arrowok="t"/>
              </v:shape>
            </v:group>
            <v:group style="position:absolute;left:7636;top:1283;width:12;height:2" coordorigin="7636,1283" coordsize="12,2">
              <v:shape style="position:absolute;left:7636;top:1283;width:12;height:2" coordorigin="7636,1283" coordsize="12,0" path="m7636,1283l7648,1283e" filled="false" stroked="true" strokeweight=".6pt" strokecolor="#000000">
                <v:path arrowok="t"/>
              </v:shape>
            </v:group>
            <v:group style="position:absolute;left:7655;top:1283;width:12;height:2" coordorigin="7655,1283" coordsize="12,2">
              <v:shape style="position:absolute;left:7655;top:1283;width:12;height:2" coordorigin="7655,1283" coordsize="12,0" path="m7655,1283l7667,1283e" filled="false" stroked="true" strokeweight=".6pt" strokecolor="#000000">
                <v:path arrowok="t"/>
              </v:shape>
            </v:group>
            <v:group style="position:absolute;left:7674;top:1283;width:12;height:2" coordorigin="7674,1283" coordsize="12,2">
              <v:shape style="position:absolute;left:7674;top:1283;width:12;height:2" coordorigin="7674,1283" coordsize="12,0" path="m7674,1283l7686,1283e" filled="false" stroked="true" strokeweight=".6pt" strokecolor="#000000">
                <v:path arrowok="t"/>
              </v:shape>
            </v:group>
            <v:group style="position:absolute;left:7693;top:1283;width:12;height:2" coordorigin="7693,1283" coordsize="12,2">
              <v:shape style="position:absolute;left:7693;top:1283;width:12;height:2" coordorigin="7693,1283" coordsize="12,0" path="m7693,1283l7705,1283e" filled="false" stroked="true" strokeweight=".6pt" strokecolor="#000000">
                <v:path arrowok="t"/>
              </v:shape>
            </v:group>
            <v:group style="position:absolute;left:7712;top:1283;width:12;height:2" coordorigin="7712,1283" coordsize="12,2">
              <v:shape style="position:absolute;left:7712;top:1283;width:12;height:2" coordorigin="7712,1283" coordsize="12,0" path="m7712,1283l7724,1283e" filled="false" stroked="true" strokeweight=".6pt" strokecolor="#000000">
                <v:path arrowok="t"/>
              </v:shape>
            </v:group>
            <v:group style="position:absolute;left:7732;top:1283;width:12;height:2" coordorigin="7732,1283" coordsize="12,2">
              <v:shape style="position:absolute;left:7732;top:1283;width:12;height:2" coordorigin="7732,1283" coordsize="12,0" path="m7732,1283l7744,1283e" filled="false" stroked="true" strokeweight=".6pt" strokecolor="#000000">
                <v:path arrowok="t"/>
              </v:shape>
            </v:group>
            <v:group style="position:absolute;left:7751;top:1283;width:12;height:2" coordorigin="7751,1283" coordsize="12,2">
              <v:shape style="position:absolute;left:7751;top:1283;width:12;height:2" coordorigin="7751,1283" coordsize="12,0" path="m7751,1283l7763,1283e" filled="false" stroked="true" strokeweight=".6pt" strokecolor="#000000">
                <v:path arrowok="t"/>
              </v:shape>
            </v:group>
            <v:group style="position:absolute;left:7770;top:1283;width:12;height:2" coordorigin="7770,1283" coordsize="12,2">
              <v:shape style="position:absolute;left:7770;top:1283;width:12;height:2" coordorigin="7770,1283" coordsize="12,0" path="m7770,1283l7782,1283e" filled="false" stroked="true" strokeweight=".6pt" strokecolor="#000000">
                <v:path arrowok="t"/>
              </v:shape>
            </v:group>
            <v:group style="position:absolute;left:7789;top:1283;width:12;height:2" coordorigin="7789,1283" coordsize="12,2">
              <v:shape style="position:absolute;left:7789;top:1283;width:12;height:2" coordorigin="7789,1283" coordsize="12,0" path="m7789,1283l7801,1283e" filled="false" stroked="true" strokeweight=".6pt" strokecolor="#000000">
                <v:path arrowok="t"/>
              </v:shape>
            </v:group>
            <v:group style="position:absolute;left:7808;top:1283;width:12;height:2" coordorigin="7808,1283" coordsize="12,2">
              <v:shape style="position:absolute;left:7808;top:1283;width:12;height:2" coordorigin="7808,1283" coordsize="12,0" path="m7808,1283l7820,1283e" filled="false" stroked="true" strokeweight=".6pt" strokecolor="#000000">
                <v:path arrowok="t"/>
              </v:shape>
            </v:group>
            <v:group style="position:absolute;left:7828;top:1283;width:12;height:2" coordorigin="7828,1283" coordsize="12,2">
              <v:shape style="position:absolute;left:7828;top:1283;width:12;height:2" coordorigin="7828,1283" coordsize="12,0" path="m7828,1283l7840,1283e" filled="false" stroked="true" strokeweight=".6pt" strokecolor="#000000">
                <v:path arrowok="t"/>
              </v:shape>
            </v:group>
            <v:group style="position:absolute;left:7847;top:1283;width:12;height:2" coordorigin="7847,1283" coordsize="12,2">
              <v:shape style="position:absolute;left:7847;top:1283;width:12;height:2" coordorigin="7847,1283" coordsize="12,0" path="m7847,1283l7859,1283e" filled="false" stroked="true" strokeweight=".6pt" strokecolor="#000000">
                <v:path arrowok="t"/>
              </v:shape>
            </v:group>
            <v:group style="position:absolute;left:7866;top:1283;width:12;height:2" coordorigin="7866,1283" coordsize="12,2">
              <v:shape style="position:absolute;left:7866;top:1283;width:12;height:2" coordorigin="7866,1283" coordsize="12,0" path="m7866,1283l7878,1283e" filled="false" stroked="true" strokeweight=".6pt" strokecolor="#000000">
                <v:path arrowok="t"/>
              </v:shape>
            </v:group>
            <v:group style="position:absolute;left:7885;top:1283;width:12;height:2" coordorigin="7885,1283" coordsize="12,2">
              <v:shape style="position:absolute;left:7885;top:1283;width:12;height:2" coordorigin="7885,1283" coordsize="12,0" path="m7885,1283l7897,1283e" filled="false" stroked="true" strokeweight=".6pt" strokecolor="#000000">
                <v:path arrowok="t"/>
              </v:shape>
            </v:group>
            <v:group style="position:absolute;left:7904;top:1283;width:12;height:2" coordorigin="7904,1283" coordsize="12,2">
              <v:shape style="position:absolute;left:7904;top:1283;width:12;height:2" coordorigin="7904,1283" coordsize="12,0" path="m7904,1283l7916,1283e" filled="false" stroked="true" strokeweight=".6pt" strokecolor="#000000">
                <v:path arrowok="t"/>
              </v:shape>
            </v:group>
            <v:group style="position:absolute;left:7924;top:1283;width:12;height:2" coordorigin="7924,1283" coordsize="12,2">
              <v:shape style="position:absolute;left:7924;top:1283;width:12;height:2" coordorigin="7924,1283" coordsize="12,0" path="m7924,1283l7936,1283e" filled="false" stroked="true" strokeweight=".6pt" strokecolor="#000000">
                <v:path arrowok="t"/>
              </v:shape>
            </v:group>
            <v:group style="position:absolute;left:7943;top:1283;width:12;height:2" coordorigin="7943,1283" coordsize="12,2">
              <v:shape style="position:absolute;left:7943;top:1283;width:12;height:2" coordorigin="7943,1283" coordsize="12,0" path="m7943,1283l7955,1283e" filled="false" stroked="true" strokeweight=".6pt" strokecolor="#000000">
                <v:path arrowok="t"/>
              </v:shape>
            </v:group>
            <v:group style="position:absolute;left:7962;top:1283;width:12;height:2" coordorigin="7962,1283" coordsize="12,2">
              <v:shape style="position:absolute;left:7962;top:1283;width:12;height:2" coordorigin="7962,1283" coordsize="12,0" path="m7962,1283l7974,1283e" filled="false" stroked="true" strokeweight=".6pt" strokecolor="#000000">
                <v:path arrowok="t"/>
              </v:shape>
            </v:group>
            <v:group style="position:absolute;left:7981;top:1283;width:12;height:2" coordorigin="7981,1283" coordsize="12,2">
              <v:shape style="position:absolute;left:7981;top:1283;width:12;height:2" coordorigin="7981,1283" coordsize="12,0" path="m7981,1283l7993,1283e" filled="false" stroked="true" strokeweight=".6pt" strokecolor="#000000">
                <v:path arrowok="t"/>
              </v:shape>
            </v:group>
            <v:group style="position:absolute;left:8000;top:1283;width:12;height:2" coordorigin="8000,1283" coordsize="12,2">
              <v:shape style="position:absolute;left:8000;top:1283;width:12;height:2" coordorigin="8000,1283" coordsize="12,0" path="m8000,1283l8012,1283e" filled="false" stroked="true" strokeweight=".6pt" strokecolor="#000000">
                <v:path arrowok="t"/>
              </v:shape>
            </v:group>
            <v:group style="position:absolute;left:8020;top:1283;width:12;height:2" coordorigin="8020,1283" coordsize="12,2">
              <v:shape style="position:absolute;left:8020;top:1283;width:12;height:2" coordorigin="8020,1283" coordsize="12,0" path="m8020,1283l8032,1283e" filled="false" stroked="true" strokeweight=".6pt" strokecolor="#000000">
                <v:path arrowok="t"/>
              </v:shape>
            </v:group>
            <v:group style="position:absolute;left:8039;top:1283;width:12;height:2" coordorigin="8039,1283" coordsize="12,2">
              <v:shape style="position:absolute;left:8039;top:1283;width:12;height:2" coordorigin="8039,1283" coordsize="12,0" path="m8039,1283l8051,1283e" filled="false" stroked="true" strokeweight=".6pt" strokecolor="#000000">
                <v:path arrowok="t"/>
              </v:shape>
            </v:group>
            <v:group style="position:absolute;left:8058;top:1283;width:12;height:2" coordorigin="8058,1283" coordsize="12,2">
              <v:shape style="position:absolute;left:8058;top:1283;width:12;height:2" coordorigin="8058,1283" coordsize="12,0" path="m8058,1283l8070,1283e" filled="false" stroked="true" strokeweight=".6pt" strokecolor="#000000">
                <v:path arrowok="t"/>
              </v:shape>
            </v:group>
            <v:group style="position:absolute;left:8077;top:1283;width:12;height:2" coordorigin="8077,1283" coordsize="12,2">
              <v:shape style="position:absolute;left:8077;top:1283;width:12;height:2" coordorigin="8077,1283" coordsize="12,0" path="m8077,1283l8089,1283e" filled="false" stroked="true" strokeweight=".6pt" strokecolor="#000000">
                <v:path arrowok="t"/>
              </v:shape>
            </v:group>
            <v:group style="position:absolute;left:8096;top:1283;width:12;height:2" coordorigin="8096,1283" coordsize="12,2">
              <v:shape style="position:absolute;left:8096;top:1283;width:12;height:2" coordorigin="8096,1283" coordsize="12,0" path="m8096,1283l8108,1283e" filled="false" stroked="true" strokeweight=".6pt" strokecolor="#000000">
                <v:path arrowok="t"/>
              </v:shape>
            </v:group>
            <v:group style="position:absolute;left:8116;top:1283;width:12;height:2" coordorigin="8116,1283" coordsize="12,2">
              <v:shape style="position:absolute;left:8116;top:1283;width:12;height:2" coordorigin="8116,1283" coordsize="12,0" path="m8116,1283l8128,1283e" filled="false" stroked="true" strokeweight=".6pt" strokecolor="#000000">
                <v:path arrowok="t"/>
              </v:shape>
            </v:group>
            <v:group style="position:absolute;left:8135;top:1283;width:12;height:2" coordorigin="8135,1283" coordsize="12,2">
              <v:shape style="position:absolute;left:8135;top:1283;width:12;height:2" coordorigin="8135,1283" coordsize="12,0" path="m8135,1283l8147,1283e" filled="false" stroked="true" strokeweight=".6pt" strokecolor="#000000">
                <v:path arrowok="t"/>
              </v:shape>
            </v:group>
            <v:group style="position:absolute;left:8154;top:1283;width:12;height:2" coordorigin="8154,1283" coordsize="12,2">
              <v:shape style="position:absolute;left:8154;top:1283;width:12;height:2" coordorigin="8154,1283" coordsize="12,0" path="m8154,1283l8166,1283e" filled="false" stroked="true" strokeweight=".6pt" strokecolor="#000000">
                <v:path arrowok="t"/>
              </v:shape>
            </v:group>
            <v:group style="position:absolute;left:8173;top:1283;width:12;height:2" coordorigin="8173,1283" coordsize="12,2">
              <v:shape style="position:absolute;left:8173;top:1283;width:12;height:2" coordorigin="8173,1283" coordsize="12,0" path="m8173,1283l8185,1283e" filled="false" stroked="true" strokeweight=".6pt" strokecolor="#000000">
                <v:path arrowok="t"/>
              </v:shape>
            </v:group>
            <v:group style="position:absolute;left:8192;top:1283;width:12;height:2" coordorigin="8192,1283" coordsize="12,2">
              <v:shape style="position:absolute;left:8192;top:1283;width:12;height:2" coordorigin="8192,1283" coordsize="12,0" path="m8192,1283l8204,1283e" filled="false" stroked="true" strokeweight=".6pt" strokecolor="#000000">
                <v:path arrowok="t"/>
              </v:shape>
            </v:group>
            <v:group style="position:absolute;left:8212;top:1283;width:12;height:2" coordorigin="8212,1283" coordsize="12,2">
              <v:shape style="position:absolute;left:8212;top:1283;width:12;height:2" coordorigin="8212,1283" coordsize="12,0" path="m8212,1283l8224,1283e" filled="false" stroked="true" strokeweight=".6pt" strokecolor="#000000">
                <v:path arrowok="t"/>
              </v:shape>
            </v:group>
            <v:group style="position:absolute;left:8231;top:1283;width:12;height:2" coordorigin="8231,1283" coordsize="12,2">
              <v:shape style="position:absolute;left:8231;top:1283;width:12;height:2" coordorigin="8231,1283" coordsize="12,0" path="m8231,1283l8243,1283e" filled="false" stroked="true" strokeweight=".6pt" strokecolor="#000000">
                <v:path arrowok="t"/>
              </v:shape>
            </v:group>
            <v:group style="position:absolute;left:8250;top:1283;width:12;height:2" coordorigin="8250,1283" coordsize="12,2">
              <v:shape style="position:absolute;left:8250;top:1283;width:12;height:2" coordorigin="8250,1283" coordsize="12,0" path="m8250,1283l8262,1283e" filled="false" stroked="true" strokeweight=".6pt" strokecolor="#000000">
                <v:path arrowok="t"/>
              </v:shape>
            </v:group>
            <v:group style="position:absolute;left:8269;top:1283;width:12;height:2" coordorigin="8269,1283" coordsize="12,2">
              <v:shape style="position:absolute;left:8269;top:1283;width:12;height:2" coordorigin="8269,1283" coordsize="12,0" path="m8269,1283l8281,1283e" filled="false" stroked="true" strokeweight=".6pt" strokecolor="#000000">
                <v:path arrowok="t"/>
              </v:shape>
            </v:group>
            <v:group style="position:absolute;left:8288;top:1283;width:12;height:2" coordorigin="8288,1283" coordsize="12,2">
              <v:shape style="position:absolute;left:8288;top:1283;width:12;height:2" coordorigin="8288,1283" coordsize="12,0" path="m8288,1283l8300,1283e" filled="false" stroked="true" strokeweight=".6pt" strokecolor="#000000">
                <v:path arrowok="t"/>
              </v:shape>
            </v:group>
            <v:group style="position:absolute;left:8308;top:1283;width:12;height:2" coordorigin="8308,1283" coordsize="12,2">
              <v:shape style="position:absolute;left:8308;top:1283;width:12;height:2" coordorigin="8308,1283" coordsize="12,0" path="m8308,1283l8320,1283e" filled="false" stroked="true" strokeweight=".6pt" strokecolor="#000000">
                <v:path arrowok="t"/>
              </v:shape>
            </v:group>
            <v:group style="position:absolute;left:8327;top:1283;width:12;height:2" coordorigin="8327,1283" coordsize="12,2">
              <v:shape style="position:absolute;left:8327;top:1283;width:12;height:2" coordorigin="8327,1283" coordsize="12,0" path="m8327,1283l8339,1283e" filled="false" stroked="true" strokeweight=".6pt" strokecolor="#000000">
                <v:path arrowok="t"/>
              </v:shape>
            </v:group>
            <v:group style="position:absolute;left:8346;top:1283;width:12;height:2" coordorigin="8346,1283" coordsize="12,2">
              <v:shape style="position:absolute;left:8346;top:1283;width:12;height:2" coordorigin="8346,1283" coordsize="12,0" path="m8346,1283l8358,1283e" filled="false" stroked="true" strokeweight=".6pt" strokecolor="#000000">
                <v:path arrowok="t"/>
              </v:shape>
            </v:group>
            <v:group style="position:absolute;left:8365;top:1283;width:12;height:2" coordorigin="8365,1283" coordsize="12,2">
              <v:shape style="position:absolute;left:8365;top:1283;width:12;height:2" coordorigin="8365,1283" coordsize="12,0" path="m8365,1283l8377,1283e" filled="false" stroked="true" strokeweight=".6pt" strokecolor="#000000">
                <v:path arrowok="t"/>
              </v:shape>
            </v:group>
            <v:group style="position:absolute;left:8384;top:1283;width:12;height:2" coordorigin="8384,1283" coordsize="12,2">
              <v:shape style="position:absolute;left:8384;top:1283;width:12;height:2" coordorigin="8384,1283" coordsize="12,0" path="m8384,1283l8396,1283e" filled="false" stroked="true" strokeweight=".6pt" strokecolor="#000000">
                <v:path arrowok="t"/>
              </v:shape>
            </v:group>
            <v:group style="position:absolute;left:8404;top:1283;width:12;height:2" coordorigin="8404,1283" coordsize="12,2">
              <v:shape style="position:absolute;left:8404;top:1283;width:12;height:2" coordorigin="8404,1283" coordsize="12,0" path="m8404,1283l8416,1283e" filled="false" stroked="true" strokeweight=".6pt" strokecolor="#000000">
                <v:path arrowok="t"/>
              </v:shape>
            </v:group>
            <v:group style="position:absolute;left:8423;top:1283;width:12;height:2" coordorigin="8423,1283" coordsize="12,2">
              <v:shape style="position:absolute;left:8423;top:1283;width:12;height:2" coordorigin="8423,1283" coordsize="12,0" path="m8423,1283l8435,1283e" filled="false" stroked="true" strokeweight=".6pt" strokecolor="#000000">
                <v:path arrowok="t"/>
              </v:shape>
            </v:group>
            <v:group style="position:absolute;left:8442;top:1283;width:12;height:2" coordorigin="8442,1283" coordsize="12,2">
              <v:shape style="position:absolute;left:8442;top:1283;width:12;height:2" coordorigin="8442,1283" coordsize="12,0" path="m8442,1283l8454,1283e" filled="false" stroked="true" strokeweight=".6pt" strokecolor="#000000">
                <v:path arrowok="t"/>
              </v:shape>
            </v:group>
            <v:group style="position:absolute;left:8461;top:1283;width:12;height:2" coordorigin="8461,1283" coordsize="12,2">
              <v:shape style="position:absolute;left:8461;top:1283;width:12;height:2" coordorigin="8461,1283" coordsize="12,0" path="m8461,1283l8473,1283e" filled="false" stroked="true" strokeweight=".6pt" strokecolor="#000000">
                <v:path arrowok="t"/>
              </v:shape>
            </v:group>
            <v:group style="position:absolute;left:8480;top:1283;width:12;height:2" coordorigin="8480,1283" coordsize="12,2">
              <v:shape style="position:absolute;left:8480;top:1283;width:12;height:2" coordorigin="8480,1283" coordsize="12,0" path="m8480,1283l8492,1283e" filled="false" stroked="true" strokeweight=".6pt" strokecolor="#000000">
                <v:path arrowok="t"/>
              </v:shape>
            </v:group>
            <v:group style="position:absolute;left:8500;top:1283;width:12;height:2" coordorigin="8500,1283" coordsize="12,2">
              <v:shape style="position:absolute;left:8500;top:1283;width:12;height:2" coordorigin="8500,1283" coordsize="12,0" path="m8500,1283l8512,1283e" filled="false" stroked="true" strokeweight=".6pt" strokecolor="#000000">
                <v:path arrowok="t"/>
              </v:shape>
            </v:group>
            <v:group style="position:absolute;left:8519;top:1283;width:12;height:2" coordorigin="8519,1283" coordsize="12,2">
              <v:shape style="position:absolute;left:8519;top:1283;width:12;height:2" coordorigin="8519,1283" coordsize="12,0" path="m8519,1283l8531,1283e" filled="false" stroked="true" strokeweight=".6pt" strokecolor="#000000">
                <v:path arrowok="t"/>
              </v:shape>
            </v:group>
            <v:group style="position:absolute;left:8538;top:1283;width:12;height:2" coordorigin="8538,1283" coordsize="12,2">
              <v:shape style="position:absolute;left:8538;top:1283;width:12;height:2" coordorigin="8538,1283" coordsize="12,0" path="m8538,1283l8550,1283e" filled="false" stroked="true" strokeweight=".6pt" strokecolor="#000000">
                <v:path arrowok="t"/>
              </v:shape>
            </v:group>
            <v:group style="position:absolute;left:8557;top:1283;width:12;height:2" coordorigin="8557,1283" coordsize="12,2">
              <v:shape style="position:absolute;left:8557;top:1283;width:12;height:2" coordorigin="8557,1283" coordsize="12,0" path="m8557,1283l8569,1283e" filled="false" stroked="true" strokeweight=".6pt" strokecolor="#000000">
                <v:path arrowok="t"/>
              </v:shape>
            </v:group>
            <v:group style="position:absolute;left:8576;top:1283;width:12;height:2" coordorigin="8576,1283" coordsize="12,2">
              <v:shape style="position:absolute;left:8576;top:1283;width:12;height:2" coordorigin="8576,1283" coordsize="12,0" path="m8576,1283l8588,1283e" filled="false" stroked="true" strokeweight=".6pt" strokecolor="#000000">
                <v:path arrowok="t"/>
              </v:shape>
            </v:group>
            <v:group style="position:absolute;left:8596;top:1283;width:12;height:2" coordorigin="8596,1283" coordsize="12,2">
              <v:shape style="position:absolute;left:8596;top:1283;width:12;height:2" coordorigin="8596,1283" coordsize="12,0" path="m8596,1283l8608,1283e" filled="false" stroked="true" strokeweight=".6pt" strokecolor="#000000">
                <v:path arrowok="t"/>
              </v:shape>
            </v:group>
            <v:group style="position:absolute;left:8615;top:1283;width:12;height:2" coordorigin="8615,1283" coordsize="12,2">
              <v:shape style="position:absolute;left:8615;top:1283;width:12;height:2" coordorigin="8615,1283" coordsize="12,0" path="m8615,1283l8627,1283e" filled="false" stroked="true" strokeweight=".6pt" strokecolor="#000000">
                <v:path arrowok="t"/>
              </v:shape>
            </v:group>
            <v:group style="position:absolute;left:8634;top:1283;width:12;height:2" coordorigin="8634,1283" coordsize="12,2">
              <v:shape style="position:absolute;left:8634;top:1283;width:12;height:2" coordorigin="8634,1283" coordsize="12,0" path="m8634,1283l8646,1283e" filled="false" stroked="true" strokeweight=".6pt" strokecolor="#000000">
                <v:path arrowok="t"/>
              </v:shape>
            </v:group>
            <v:group style="position:absolute;left:8653;top:1283;width:12;height:2" coordorigin="8653,1283" coordsize="12,2">
              <v:shape style="position:absolute;left:8653;top:1283;width:12;height:2" coordorigin="8653,1283" coordsize="12,0" path="m8653,1283l8665,1283e" filled="false" stroked="true" strokeweight=".6pt" strokecolor="#000000">
                <v:path arrowok="t"/>
              </v:shape>
            </v:group>
            <v:group style="position:absolute;left:8672;top:1283;width:12;height:2" coordorigin="8672,1283" coordsize="12,2">
              <v:shape style="position:absolute;left:8672;top:1283;width:12;height:2" coordorigin="8672,1283" coordsize="12,0" path="m8672,1283l8684,1283e" filled="false" stroked="true" strokeweight=".6pt" strokecolor="#000000">
                <v:path arrowok="t"/>
              </v:shape>
            </v:group>
            <v:group style="position:absolute;left:8692;top:1283;width:12;height:2" coordorigin="8692,1283" coordsize="12,2">
              <v:shape style="position:absolute;left:8692;top:1283;width:12;height:2" coordorigin="8692,1283" coordsize="12,0" path="m8692,1283l8704,1283e" filled="false" stroked="true" strokeweight=".6pt" strokecolor="#000000">
                <v:path arrowok="t"/>
              </v:shape>
            </v:group>
            <v:group style="position:absolute;left:8711;top:1283;width:12;height:2" coordorigin="8711,1283" coordsize="12,2">
              <v:shape style="position:absolute;left:8711;top:1283;width:12;height:2" coordorigin="8711,1283" coordsize="12,0" path="m8711,1283l8723,1283e" filled="false" stroked="true" strokeweight=".6pt" strokecolor="#000000">
                <v:path arrowok="t"/>
              </v:shape>
            </v:group>
            <v:group style="position:absolute;left:8730;top:1283;width:12;height:2" coordorigin="8730,1283" coordsize="12,2">
              <v:shape style="position:absolute;left:8730;top:1283;width:12;height:2" coordorigin="8730,1283" coordsize="12,0" path="m8730,1283l8742,1283e" filled="false" stroked="true" strokeweight=".6pt" strokecolor="#000000">
                <v:path arrowok="t"/>
              </v:shape>
            </v:group>
            <v:group style="position:absolute;left:8749;top:1283;width:12;height:2" coordorigin="8749,1283" coordsize="12,2">
              <v:shape style="position:absolute;left:8749;top:1283;width:12;height:2" coordorigin="8749,1283" coordsize="12,0" path="m8749,1283l8761,1283e" filled="false" stroked="true" strokeweight=".6pt" strokecolor="#000000">
                <v:path arrowok="t"/>
              </v:shape>
            </v:group>
            <v:group style="position:absolute;left:8768;top:1283;width:12;height:2" coordorigin="8768,1283" coordsize="12,2">
              <v:shape style="position:absolute;left:8768;top:1283;width:12;height:2" coordorigin="8768,1283" coordsize="12,0" path="m8768,1283l8780,1283e" filled="false" stroked="true" strokeweight=".6pt" strokecolor="#000000">
                <v:path arrowok="t"/>
              </v:shape>
            </v:group>
            <v:group style="position:absolute;left:8788;top:1283;width:12;height:2" coordorigin="8788,1283" coordsize="12,2">
              <v:shape style="position:absolute;left:8788;top:1283;width:12;height:2" coordorigin="8788,1283" coordsize="12,0" path="m8788,1283l8800,1283e" filled="false" stroked="true" strokeweight=".6pt" strokecolor="#000000">
                <v:path arrowok="t"/>
              </v:shape>
            </v:group>
            <v:group style="position:absolute;left:8807;top:1283;width:12;height:2" coordorigin="8807,1283" coordsize="12,2">
              <v:shape style="position:absolute;left:8807;top:1283;width:12;height:2" coordorigin="8807,1283" coordsize="12,0" path="m8807,1283l8819,1283e" filled="false" stroked="true" strokeweight=".6pt" strokecolor="#000000">
                <v:path arrowok="t"/>
              </v:shape>
            </v:group>
            <v:group style="position:absolute;left:8826;top:1283;width:12;height:2" coordorigin="8826,1283" coordsize="12,2">
              <v:shape style="position:absolute;left:8826;top:1283;width:12;height:2" coordorigin="8826,1283" coordsize="12,0" path="m8826,1283l8838,1283e" filled="false" stroked="true" strokeweight=".6pt" strokecolor="#000000">
                <v:path arrowok="t"/>
              </v:shape>
            </v:group>
            <v:group style="position:absolute;left:8845;top:1283;width:12;height:2" coordorigin="8845,1283" coordsize="12,2">
              <v:shape style="position:absolute;left:8845;top:1283;width:12;height:2" coordorigin="8845,1283" coordsize="12,0" path="m8845,1283l8857,1283e" filled="false" stroked="true" strokeweight=".6pt" strokecolor="#000000">
                <v:path arrowok="t"/>
              </v:shape>
            </v:group>
            <v:group style="position:absolute;left:8864;top:1283;width:12;height:2" coordorigin="8864,1283" coordsize="12,2">
              <v:shape style="position:absolute;left:8864;top:1283;width:12;height:2" coordorigin="8864,1283" coordsize="12,0" path="m8864,1283l8876,1283e" filled="false" stroked="true" strokeweight=".6pt" strokecolor="#000000">
                <v:path arrowok="t"/>
              </v:shape>
            </v:group>
            <v:group style="position:absolute;left:8884;top:1283;width:12;height:2" coordorigin="8884,1283" coordsize="12,2">
              <v:shape style="position:absolute;left:8884;top:1283;width:12;height:2" coordorigin="8884,1283" coordsize="12,0" path="m8884,1283l8896,1283e" filled="false" stroked="true" strokeweight=".6pt" strokecolor="#000000">
                <v:path arrowok="t"/>
              </v:shape>
            </v:group>
            <v:group style="position:absolute;left:8903;top:1283;width:12;height:2" coordorigin="8903,1283" coordsize="12,2">
              <v:shape style="position:absolute;left:8903;top:1283;width:12;height:2" coordorigin="8903,1283" coordsize="12,0" path="m8903,1283l8915,1283e" filled="false" stroked="true" strokeweight=".6pt" strokecolor="#000000">
                <v:path arrowok="t"/>
              </v:shape>
            </v:group>
            <v:group style="position:absolute;left:8922;top:1283;width:12;height:2" coordorigin="8922,1283" coordsize="12,2">
              <v:shape style="position:absolute;left:8922;top:1283;width:12;height:2" coordorigin="8922,1283" coordsize="12,0" path="m8922,1283l8934,1283e" filled="false" stroked="true" strokeweight=".6pt" strokecolor="#000000">
                <v:path arrowok="t"/>
              </v:shape>
            </v:group>
            <v:group style="position:absolute;left:8941;top:1283;width:12;height:2" coordorigin="8941,1283" coordsize="12,2">
              <v:shape style="position:absolute;left:8941;top:1283;width:12;height:2" coordorigin="8941,1283" coordsize="12,0" path="m8941,1283l8953,1283e" filled="false" stroked="true" strokeweight=".6pt" strokecolor="#000000">
                <v:path arrowok="t"/>
              </v:shape>
            </v:group>
            <v:group style="position:absolute;left:8960;top:1283;width:12;height:2" coordorigin="8960,1283" coordsize="12,2">
              <v:shape style="position:absolute;left:8960;top:1283;width:12;height:2" coordorigin="8960,1283" coordsize="12,0" path="m8960,1283l8972,1283e" filled="false" stroked="true" strokeweight=".6pt" strokecolor="#000000">
                <v:path arrowok="t"/>
              </v:shape>
            </v:group>
            <v:group style="position:absolute;left:8980;top:1283;width:12;height:2" coordorigin="8980,1283" coordsize="12,2">
              <v:shape style="position:absolute;left:8980;top:1283;width:12;height:2" coordorigin="8980,1283" coordsize="12,0" path="m8980,1283l8992,1283e" filled="false" stroked="true" strokeweight=".6pt" strokecolor="#000000">
                <v:path arrowok="t"/>
              </v:shape>
            </v:group>
            <v:group style="position:absolute;left:8999;top:1283;width:12;height:2" coordorigin="8999,1283" coordsize="12,2">
              <v:shape style="position:absolute;left:8999;top:1283;width:12;height:2" coordorigin="8999,1283" coordsize="12,0" path="m8999,1283l9011,1283e" filled="false" stroked="true" strokeweight=".6pt" strokecolor="#000000">
                <v:path arrowok="t"/>
              </v:shape>
            </v:group>
            <v:group style="position:absolute;left:9018;top:1283;width:12;height:2" coordorigin="9018,1283" coordsize="12,2">
              <v:shape style="position:absolute;left:9018;top:1283;width:12;height:2" coordorigin="9018,1283" coordsize="12,0" path="m9018,1283l9030,1283e" filled="false" stroked="true" strokeweight=".6pt" strokecolor="#000000">
                <v:path arrowok="t"/>
              </v:shape>
            </v:group>
            <v:group style="position:absolute;left:9037;top:1283;width:12;height:2" coordorigin="9037,1283" coordsize="12,2">
              <v:shape style="position:absolute;left:9037;top:1283;width:12;height:2" coordorigin="9037,1283" coordsize="12,0" path="m9037,1283l9049,1283e" filled="false" stroked="true" strokeweight=".6pt" strokecolor="#000000">
                <v:path arrowok="t"/>
              </v:shape>
            </v:group>
            <v:group style="position:absolute;left:9056;top:1283;width:12;height:2" coordorigin="9056,1283" coordsize="12,2">
              <v:shape style="position:absolute;left:9056;top:1283;width:12;height:2" coordorigin="9056,1283" coordsize="12,0" path="m9056,1283l9068,1283e" filled="false" stroked="true" strokeweight=".6pt" strokecolor="#000000">
                <v:path arrowok="t"/>
              </v:shape>
            </v:group>
            <v:group style="position:absolute;left:9076;top:1283;width:12;height:2" coordorigin="9076,1283" coordsize="12,2">
              <v:shape style="position:absolute;left:9076;top:1283;width:12;height:2" coordorigin="9076,1283" coordsize="12,0" path="m9076,1283l9088,1283e" filled="false" stroked="true" strokeweight=".6pt" strokecolor="#000000">
                <v:path arrowok="t"/>
              </v:shape>
            </v:group>
            <v:group style="position:absolute;left:9095;top:1283;width:12;height:2" coordorigin="9095,1283" coordsize="12,2">
              <v:shape style="position:absolute;left:9095;top:1283;width:12;height:2" coordorigin="9095,1283" coordsize="12,0" path="m9095,1283l9107,1283e" filled="false" stroked="true" strokeweight=".6pt" strokecolor="#000000">
                <v:path arrowok="t"/>
              </v:shape>
            </v:group>
            <v:group style="position:absolute;left:9114;top:1283;width:12;height:2" coordorigin="9114,1283" coordsize="12,2">
              <v:shape style="position:absolute;left:9114;top:1283;width:12;height:2" coordorigin="9114,1283" coordsize="12,0" path="m9114,1283l9126,1283e" filled="false" stroked="true" strokeweight=".6pt" strokecolor="#000000">
                <v:path arrowok="t"/>
              </v:shape>
            </v:group>
            <v:group style="position:absolute;left:9133;top:1283;width:12;height:2" coordorigin="9133,1283" coordsize="12,2">
              <v:shape style="position:absolute;left:9133;top:1283;width:12;height:2" coordorigin="9133,1283" coordsize="12,0" path="m9133,1283l9145,1283e" filled="false" stroked="true" strokeweight=".6pt" strokecolor="#000000">
                <v:path arrowok="t"/>
              </v:shape>
            </v:group>
            <v:group style="position:absolute;left:9152;top:1283;width:12;height:2" coordorigin="9152,1283" coordsize="12,2">
              <v:shape style="position:absolute;left:9152;top:1283;width:12;height:2" coordorigin="9152,1283" coordsize="12,0" path="m9152,1283l9164,1283e" filled="false" stroked="true" strokeweight=".6pt" strokecolor="#000000">
                <v:path arrowok="t"/>
              </v:shape>
            </v:group>
            <v:group style="position:absolute;left:9172;top:1283;width:12;height:2" coordorigin="9172,1283" coordsize="12,2">
              <v:shape style="position:absolute;left:9172;top:1283;width:12;height:2" coordorigin="9172,1283" coordsize="12,0" path="m9172,1283l9184,1283e" filled="false" stroked="true" strokeweight=".6pt" strokecolor="#000000">
                <v:path arrowok="t"/>
              </v:shape>
            </v:group>
            <v:group style="position:absolute;left:9191;top:1283;width:12;height:2" coordorigin="9191,1283" coordsize="12,2">
              <v:shape style="position:absolute;left:9191;top:1283;width:12;height:2" coordorigin="9191,1283" coordsize="12,0" path="m9191,1283l9203,1283e" filled="false" stroked="true" strokeweight=".6pt" strokecolor="#000000">
                <v:path arrowok="t"/>
              </v:shape>
            </v:group>
            <v:group style="position:absolute;left:9210;top:1283;width:12;height:2" coordorigin="9210,1283" coordsize="12,2">
              <v:shape style="position:absolute;left:9210;top:1283;width:12;height:2" coordorigin="9210,1283" coordsize="12,0" path="m9210,1283l9222,1283e" filled="false" stroked="true" strokeweight=".6pt" strokecolor="#000000">
                <v:path arrowok="t"/>
              </v:shape>
            </v:group>
            <v:group style="position:absolute;left:9229;top:1283;width:12;height:2" coordorigin="9229,1283" coordsize="12,2">
              <v:shape style="position:absolute;left:9229;top:1283;width:12;height:2" coordorigin="9229,1283" coordsize="12,0" path="m9229,1283l9241,1283e" filled="false" stroked="true" strokeweight=".6pt" strokecolor="#000000">
                <v:path arrowok="t"/>
              </v:shape>
            </v:group>
            <v:group style="position:absolute;left:9248;top:1283;width:12;height:2" coordorigin="9248,1283" coordsize="12,2">
              <v:shape style="position:absolute;left:9248;top:1283;width:12;height:2" coordorigin="9248,1283" coordsize="12,0" path="m9248,1283l9260,1283e" filled="false" stroked="true" strokeweight=".6pt" strokecolor="#000000">
                <v:path arrowok="t"/>
              </v:shape>
            </v:group>
            <v:group style="position:absolute;left:9268;top:1283;width:12;height:2" coordorigin="9268,1283" coordsize="12,2">
              <v:shape style="position:absolute;left:9268;top:1283;width:12;height:2" coordorigin="9268,1283" coordsize="12,0" path="m9268,1283l9280,1283e" filled="false" stroked="true" strokeweight=".6pt" strokecolor="#000000">
                <v:path arrowok="t"/>
              </v:shape>
            </v:group>
            <v:group style="position:absolute;left:9287;top:1283;width:12;height:2" coordorigin="9287,1283" coordsize="12,2">
              <v:shape style="position:absolute;left:9287;top:1283;width:12;height:2" coordorigin="9287,1283" coordsize="12,0" path="m9287,1283l9299,1283e" filled="false" stroked="true" strokeweight=".6pt" strokecolor="#000000">
                <v:path arrowok="t"/>
              </v:shape>
            </v:group>
            <v:group style="position:absolute;left:9306;top:1283;width:12;height:2" coordorigin="9306,1283" coordsize="12,2">
              <v:shape style="position:absolute;left:9306;top:1283;width:12;height:2" coordorigin="9306,1283" coordsize="12,0" path="m9306,1283l9318,1283e" filled="false" stroked="true" strokeweight=".6pt" strokecolor="#000000">
                <v:path arrowok="t"/>
              </v:shape>
            </v:group>
            <v:group style="position:absolute;left:9325;top:1283;width:12;height:2" coordorigin="9325,1283" coordsize="12,2">
              <v:shape style="position:absolute;left:9325;top:1283;width:12;height:2" coordorigin="9325,1283" coordsize="12,0" path="m9325,1283l9337,1283e" filled="false" stroked="true" strokeweight=".6pt" strokecolor="#000000">
                <v:path arrowok="t"/>
              </v:shape>
            </v:group>
            <v:group style="position:absolute;left:9344;top:1283;width:12;height:2" coordorigin="9344,1283" coordsize="12,2">
              <v:shape style="position:absolute;left:9344;top:1283;width:12;height:2" coordorigin="9344,1283" coordsize="12,0" path="m9344,1283l9356,1283e" filled="false" stroked="true" strokeweight=".6pt" strokecolor="#000000">
                <v:path arrowok="t"/>
              </v:shape>
            </v:group>
            <v:group style="position:absolute;left:9364;top:1283;width:12;height:2" coordorigin="9364,1283" coordsize="12,2">
              <v:shape style="position:absolute;left:9364;top:1283;width:12;height:2" coordorigin="9364,1283" coordsize="12,0" path="m9364,1283l9376,1283e" filled="false" stroked="true" strokeweight=".6pt" strokecolor="#000000">
                <v:path arrowok="t"/>
              </v:shape>
            </v:group>
            <v:group style="position:absolute;left:9383;top:1283;width:12;height:2" coordorigin="9383,1283" coordsize="12,2">
              <v:shape style="position:absolute;left:9383;top:1283;width:12;height:2" coordorigin="9383,1283" coordsize="12,0" path="m9383,1283l9395,1283e" filled="false" stroked="true" strokeweight=".6pt" strokecolor="#000000">
                <v:path arrowok="t"/>
              </v:shape>
            </v:group>
            <v:group style="position:absolute;left:9402;top:1283;width:12;height:2" coordorigin="9402,1283" coordsize="12,2">
              <v:shape style="position:absolute;left:9402;top:1283;width:12;height:2" coordorigin="9402,1283" coordsize="12,0" path="m9402,1283l9414,1283e" filled="false" stroked="true" strokeweight=".6pt" strokecolor="#000000">
                <v:path arrowok="t"/>
              </v:shape>
            </v:group>
            <v:group style="position:absolute;left:9421;top:1283;width:12;height:2" coordorigin="9421,1283" coordsize="12,2">
              <v:shape style="position:absolute;left:9421;top:1283;width:12;height:2" coordorigin="9421,1283" coordsize="12,0" path="m9421,1283l9433,1283e" filled="false" stroked="true" strokeweight=".6pt" strokecolor="#000000">
                <v:path arrowok="t"/>
              </v:shape>
            </v:group>
            <v:group style="position:absolute;left:9440;top:1283;width:12;height:2" coordorigin="9440,1283" coordsize="12,2">
              <v:shape style="position:absolute;left:9440;top:1283;width:12;height:2" coordorigin="9440,1283" coordsize="12,0" path="m9440,1283l9452,1283e" filled="false" stroked="true" strokeweight=".6pt" strokecolor="#000000">
                <v:path arrowok="t"/>
              </v:shape>
            </v:group>
            <v:group style="position:absolute;left:9460;top:1283;width:12;height:2" coordorigin="9460,1283" coordsize="12,2">
              <v:shape style="position:absolute;left:9460;top:1283;width:12;height:2" coordorigin="9460,1283" coordsize="12,0" path="m9460,1283l9472,1283e" filled="false" stroked="true" strokeweight=".6pt" strokecolor="#000000">
                <v:path arrowok="t"/>
              </v:shape>
            </v:group>
            <v:group style="position:absolute;left:9479;top:1283;width:12;height:2" coordorigin="9479,1283" coordsize="12,2">
              <v:shape style="position:absolute;left:9479;top:1283;width:12;height:2" coordorigin="9479,1283" coordsize="12,0" path="m9479,1283l9491,1283e" filled="false" stroked="true" strokeweight=".6pt" strokecolor="#000000">
                <v:path arrowok="t"/>
              </v:shape>
            </v:group>
            <v:group style="position:absolute;left:9498;top:1283;width:12;height:2" coordorigin="9498,1283" coordsize="12,2">
              <v:shape style="position:absolute;left:9498;top:1283;width:12;height:2" coordorigin="9498,1283" coordsize="12,0" path="m9498,1283l9510,1283e" filled="false" stroked="true" strokeweight=".6pt" strokecolor="#000000">
                <v:path arrowok="t"/>
              </v:shape>
            </v:group>
            <v:group style="position:absolute;left:9517;top:1283;width:12;height:2" coordorigin="9517,1283" coordsize="12,2">
              <v:shape style="position:absolute;left:9517;top:1283;width:12;height:2" coordorigin="9517,1283" coordsize="12,0" path="m9517,1283l9529,1283e" filled="false" stroked="true" strokeweight=".6pt" strokecolor="#000000">
                <v:path arrowok="t"/>
              </v:shape>
            </v:group>
            <v:group style="position:absolute;left:9536;top:1283;width:12;height:2" coordorigin="9536,1283" coordsize="12,2">
              <v:shape style="position:absolute;left:9536;top:1283;width:12;height:2" coordorigin="9536,1283" coordsize="12,0" path="m9536,1283l9548,1283e" filled="false" stroked="true" strokeweight=".6pt" strokecolor="#000000">
                <v:path arrowok="t"/>
              </v:shape>
            </v:group>
            <v:group style="position:absolute;left:9556;top:1283;width:12;height:2" coordorigin="9556,1283" coordsize="12,2">
              <v:shape style="position:absolute;left:9556;top:1283;width:12;height:2" coordorigin="9556,1283" coordsize="12,0" path="m9556,1283l9568,1283e" filled="false" stroked="true" strokeweight=".6pt" strokecolor="#000000">
                <v:path arrowok="t"/>
              </v:shape>
            </v:group>
            <v:group style="position:absolute;left:9575;top:1283;width:12;height:2" coordorigin="9575,1283" coordsize="12,2">
              <v:shape style="position:absolute;left:9575;top:1283;width:12;height:2" coordorigin="9575,1283" coordsize="12,0" path="m9575,1283l9587,1283e" filled="false" stroked="true" strokeweight=".6pt" strokecolor="#000000">
                <v:path arrowok="t"/>
              </v:shape>
            </v:group>
            <v:group style="position:absolute;left:9594;top:1283;width:12;height:2" coordorigin="9594,1283" coordsize="12,2">
              <v:shape style="position:absolute;left:9594;top:1283;width:12;height:2" coordorigin="9594,1283" coordsize="12,0" path="m9594,1283l9606,1283e" filled="false" stroked="true" strokeweight=".6pt" strokecolor="#000000">
                <v:path arrowok="t"/>
              </v:shape>
            </v:group>
            <v:group style="position:absolute;left:9613;top:1283;width:12;height:2" coordorigin="9613,1283" coordsize="12,2">
              <v:shape style="position:absolute;left:9613;top:1283;width:12;height:2" coordorigin="9613,1283" coordsize="12,0" path="m9613,1283l9625,1283e" filled="false" stroked="true" strokeweight=".6pt" strokecolor="#000000">
                <v:path arrowok="t"/>
              </v:shape>
            </v:group>
            <v:group style="position:absolute;left:9632;top:1283;width:12;height:2" coordorigin="9632,1283" coordsize="12,2">
              <v:shape style="position:absolute;left:9632;top:1283;width:12;height:2" coordorigin="9632,1283" coordsize="12,0" path="m9632,1283l9644,1283e" filled="false" stroked="true" strokeweight=".6pt" strokecolor="#000000">
                <v:path arrowok="t"/>
              </v:shape>
            </v:group>
            <v:group style="position:absolute;left:9652;top:1283;width:12;height:2" coordorigin="9652,1283" coordsize="12,2">
              <v:shape style="position:absolute;left:9652;top:1283;width:12;height:2" coordorigin="9652,1283" coordsize="12,0" path="m9652,1283l9664,1283e" filled="false" stroked="true" strokeweight=".6pt" strokecolor="#000000">
                <v:path arrowok="t"/>
              </v:shape>
            </v:group>
            <v:group style="position:absolute;left:9671;top:1283;width:12;height:2" coordorigin="9671,1283" coordsize="12,2">
              <v:shape style="position:absolute;left:9671;top:1283;width:12;height:2" coordorigin="9671,1283" coordsize="12,0" path="m9671,1283l9683,1283e" filled="false" stroked="true" strokeweight=".6pt" strokecolor="#000000">
                <v:path arrowok="t"/>
              </v:shape>
            </v:group>
            <v:group style="position:absolute;left:9690;top:1283;width:12;height:2" coordorigin="9690,1283" coordsize="12,2">
              <v:shape style="position:absolute;left:9690;top:1283;width:12;height:2" coordorigin="9690,1283" coordsize="12,0" path="m9690,1283l9702,1283e" filled="false" stroked="true" strokeweight=".6pt" strokecolor="#000000">
                <v:path arrowok="t"/>
              </v:shape>
            </v:group>
            <v:group style="position:absolute;left:9709;top:1283;width:12;height:2" coordorigin="9709,1283" coordsize="12,2">
              <v:shape style="position:absolute;left:9709;top:1283;width:12;height:2" coordorigin="9709,1283" coordsize="12,0" path="m9709,1283l9721,1283e" filled="false" stroked="true" strokeweight=".6pt" strokecolor="#000000">
                <v:path arrowok="t"/>
              </v:shape>
            </v:group>
            <v:group style="position:absolute;left:9728;top:1283;width:12;height:2" coordorigin="9728,1283" coordsize="12,2">
              <v:shape style="position:absolute;left:9728;top:1283;width:12;height:2" coordorigin="9728,1283" coordsize="12,0" path="m9728,1283l9740,1283e" filled="false" stroked="true" strokeweight=".6pt" strokecolor="#000000">
                <v:path arrowok="t"/>
              </v:shape>
            </v:group>
            <v:group style="position:absolute;left:9748;top:1283;width:12;height:2" coordorigin="9748,1283" coordsize="12,2">
              <v:shape style="position:absolute;left:9748;top:1283;width:12;height:2" coordorigin="9748,1283" coordsize="12,0" path="m9748,1283l9760,1283e" filled="false" stroked="true" strokeweight=".6pt" strokecolor="#000000">
                <v:path arrowok="t"/>
              </v:shape>
            </v:group>
            <v:group style="position:absolute;left:9767;top:1283;width:12;height:2" coordorigin="9767,1283" coordsize="12,2">
              <v:shape style="position:absolute;left:9767;top:1283;width:12;height:2" coordorigin="9767,1283" coordsize="12,0" path="m9767,1283l9779,1283e" filled="false" stroked="true" strokeweight=".6pt" strokecolor="#000000">
                <v:path arrowok="t"/>
              </v:shape>
            </v:group>
            <v:group style="position:absolute;left:9786;top:1283;width:12;height:2" coordorigin="9786,1283" coordsize="12,2">
              <v:shape style="position:absolute;left:9786;top:1283;width:12;height:2" coordorigin="9786,1283" coordsize="12,0" path="m9786,1283l9798,1283e" filled="false" stroked="true" strokeweight=".6pt" strokecolor="#000000">
                <v:path arrowok="t"/>
              </v:shape>
            </v:group>
            <v:group style="position:absolute;left:9805;top:1283;width:12;height:2" coordorigin="9805,1283" coordsize="12,2">
              <v:shape style="position:absolute;left:9805;top:1283;width:12;height:2" coordorigin="9805,1283" coordsize="12,0" path="m9805,1283l9817,1283e" filled="false" stroked="true" strokeweight=".6pt" strokecolor="#000000">
                <v:path arrowok="t"/>
              </v:shape>
            </v:group>
            <v:group style="position:absolute;left:9824;top:1283;width:12;height:2" coordorigin="9824,1283" coordsize="12,2">
              <v:shape style="position:absolute;left:9824;top:1283;width:12;height:2" coordorigin="9824,1283" coordsize="12,0" path="m9824,1283l9836,1283e" filled="false" stroked="true" strokeweight=".6pt" strokecolor="#000000">
                <v:path arrowok="t"/>
              </v:shape>
            </v:group>
            <v:group style="position:absolute;left:9844;top:1283;width:12;height:2" coordorigin="9844,1283" coordsize="12,2">
              <v:shape style="position:absolute;left:9844;top:1283;width:12;height:2" coordorigin="9844,1283" coordsize="12,0" path="m9844,1283l9856,1283e" filled="false" stroked="true" strokeweight=".6pt" strokecolor="#000000">
                <v:path arrowok="t"/>
              </v:shape>
            </v:group>
            <v:group style="position:absolute;left:9863;top:1283;width:12;height:2" coordorigin="9863,1283" coordsize="12,2">
              <v:shape style="position:absolute;left:9863;top:1283;width:12;height:2" coordorigin="9863,1283" coordsize="12,0" path="m9863,1283l9875,1283e" filled="false" stroked="true" strokeweight=".6pt" strokecolor="#000000">
                <v:path arrowok="t"/>
              </v:shape>
            </v:group>
            <v:group style="position:absolute;left:9882;top:1283;width:12;height:2" coordorigin="9882,1283" coordsize="12,2">
              <v:shape style="position:absolute;left:9882;top:1283;width:12;height:2" coordorigin="9882,1283" coordsize="12,0" path="m9882,1283l9894,1283e" filled="false" stroked="true" strokeweight=".6pt" strokecolor="#000000">
                <v:path arrowok="t"/>
              </v:shape>
            </v:group>
            <v:group style="position:absolute;left:9901;top:1283;width:12;height:2" coordorigin="9901,1283" coordsize="12,2">
              <v:shape style="position:absolute;left:9901;top:1283;width:12;height:2" coordorigin="9901,1283" coordsize="12,0" path="m9901,1283l9913,1283e" filled="false" stroked="true" strokeweight=".6pt" strokecolor="#000000">
                <v:path arrowok="t"/>
              </v:shape>
            </v:group>
            <v:group style="position:absolute;left:9920;top:1283;width:12;height:2" coordorigin="9920,1283" coordsize="12,2">
              <v:shape style="position:absolute;left:9920;top:1283;width:12;height:2" coordorigin="9920,1283" coordsize="12,0" path="m9920,1283l9932,1283e" filled="false" stroked="true" strokeweight=".6pt" strokecolor="#000000">
                <v:path arrowok="t"/>
              </v:shape>
            </v:group>
            <v:group style="position:absolute;left:9940;top:1283;width:12;height:2" coordorigin="9940,1283" coordsize="12,2">
              <v:shape style="position:absolute;left:9940;top:1283;width:12;height:2" coordorigin="9940,1283" coordsize="12,0" path="m9940,1283l9952,1283e" filled="false" stroked="true" strokeweight=".6pt" strokecolor="#000000">
                <v:path arrowok="t"/>
              </v:shape>
            </v:group>
            <v:group style="position:absolute;left:9959;top:1283;width:12;height:2" coordorigin="9959,1283" coordsize="12,2">
              <v:shape style="position:absolute;left:9959;top:1283;width:12;height:2" coordorigin="9959,1283" coordsize="12,0" path="m9959,1283l9971,1283e" filled="false" stroked="true" strokeweight=".6pt" strokecolor="#000000">
                <v:path arrowok="t"/>
              </v:shape>
            </v:group>
            <v:group style="position:absolute;left:9978;top:1283;width:12;height:2" coordorigin="9978,1283" coordsize="12,2">
              <v:shape style="position:absolute;left:9978;top:1283;width:12;height:2" coordorigin="9978,1283" coordsize="12,0" path="m9978,1283l9990,1283e" filled="false" stroked="true" strokeweight=".6pt" strokecolor="#000000">
                <v:path arrowok="t"/>
              </v:shape>
            </v:group>
            <v:group style="position:absolute;left:9997;top:1283;width:12;height:2" coordorigin="9997,1283" coordsize="12,2">
              <v:shape style="position:absolute;left:9997;top:1283;width:12;height:2" coordorigin="9997,1283" coordsize="12,0" path="m9997,1283l10009,1283e" filled="false" stroked="true" strokeweight=".6pt" strokecolor="#000000">
                <v:path arrowok="t"/>
              </v:shape>
            </v:group>
            <v:group style="position:absolute;left:10016;top:1283;width:12;height:2" coordorigin="10016,1283" coordsize="12,2">
              <v:shape style="position:absolute;left:10016;top:1283;width:12;height:2" coordorigin="10016,1283" coordsize="12,0" path="m10016,1283l10028,1283e" filled="false" stroked="true" strokeweight=".6pt" strokecolor="#000000">
                <v:path arrowok="t"/>
              </v:shape>
            </v:group>
            <v:group style="position:absolute;left:10036;top:1283;width:12;height:2" coordorigin="10036,1283" coordsize="12,2">
              <v:shape style="position:absolute;left:10036;top:1283;width:12;height:2" coordorigin="10036,1283" coordsize="12,0" path="m10036,1283l10048,1283e" filled="false" stroked="true" strokeweight=".6pt" strokecolor="#000000">
                <v:path arrowok="t"/>
              </v:shape>
            </v:group>
            <v:group style="position:absolute;left:10055;top:1283;width:12;height:2" coordorigin="10055,1283" coordsize="12,2">
              <v:shape style="position:absolute;left:10055;top:1283;width:12;height:2" coordorigin="10055,1283" coordsize="12,0" path="m10055,1283l10067,1283e" filled="false" stroked="true" strokeweight=".6pt" strokecolor="#000000">
                <v:path arrowok="t"/>
              </v:shape>
            </v:group>
            <v:group style="position:absolute;left:10074;top:1283;width:12;height:2" coordorigin="10074,1283" coordsize="12,2">
              <v:shape style="position:absolute;left:10074;top:1283;width:12;height:2" coordorigin="10074,1283" coordsize="12,0" path="m10074,1283l10086,1283e" filled="false" stroked="true" strokeweight=".6pt" strokecolor="#000000">
                <v:path arrowok="t"/>
              </v:shape>
            </v:group>
            <v:group style="position:absolute;left:10093;top:1283;width:12;height:2" coordorigin="10093,1283" coordsize="12,2">
              <v:shape style="position:absolute;left:10093;top:1283;width:12;height:2" coordorigin="10093,1283" coordsize="12,0" path="m10093,1283l10105,1283e" filled="false" stroked="true" strokeweight=".6pt" strokecolor="#000000">
                <v:path arrowok="t"/>
              </v:shape>
            </v:group>
            <v:group style="position:absolute;left:10112;top:1283;width:12;height:2" coordorigin="10112,1283" coordsize="12,2">
              <v:shape style="position:absolute;left:10112;top:1283;width:12;height:2" coordorigin="10112,1283" coordsize="12,0" path="m10112,1283l10124,1283e" filled="false" stroked="true" strokeweight=".6pt" strokecolor="#000000">
                <v:path arrowok="t"/>
              </v:shape>
            </v:group>
            <v:group style="position:absolute;left:10132;top:1283;width:12;height:2" coordorigin="10132,1283" coordsize="12,2">
              <v:shape style="position:absolute;left:10132;top:1283;width:12;height:2" coordorigin="10132,1283" coordsize="12,0" path="m10132,1283l10144,1283e" filled="false" stroked="true" strokeweight=".6pt" strokecolor="#000000">
                <v:path arrowok="t"/>
              </v:shape>
            </v:group>
            <v:group style="position:absolute;left:10151;top:1283;width:12;height:2" coordorigin="10151,1283" coordsize="12,2">
              <v:shape style="position:absolute;left:10151;top:1283;width:12;height:2" coordorigin="10151,1283" coordsize="12,0" path="m10151,1283l10163,1283e" filled="false" stroked="true" strokeweight=".6pt" strokecolor="#000000">
                <v:path arrowok="t"/>
              </v:shape>
            </v:group>
            <v:group style="position:absolute;left:10170;top:1283;width:12;height:2" coordorigin="10170,1283" coordsize="12,2">
              <v:shape style="position:absolute;left:10170;top:1283;width:12;height:2" coordorigin="10170,1283" coordsize="12,0" path="m10170,1283l10182,1283e" filled="false" stroked="true" strokeweight=".6pt" strokecolor="#000000">
                <v:path arrowok="t"/>
              </v:shape>
            </v:group>
            <v:group style="position:absolute;left:10189;top:1283;width:12;height:2" coordorigin="10189,1283" coordsize="12,2">
              <v:shape style="position:absolute;left:10189;top:1283;width:12;height:2" coordorigin="10189,1283" coordsize="12,0" path="m10189,1283l10201,1283e" filled="false" stroked="true" strokeweight=".6pt" strokecolor="#000000">
                <v:path arrowok="t"/>
              </v:shape>
            </v:group>
            <v:group style="position:absolute;left:10208;top:1283;width:12;height:2" coordorigin="10208,1283" coordsize="12,2">
              <v:shape style="position:absolute;left:10208;top:1283;width:12;height:2" coordorigin="10208,1283" coordsize="12,0" path="m10208,1283l10220,1283e" filled="false" stroked="true" strokeweight=".6pt" strokecolor="#000000">
                <v:path arrowok="t"/>
              </v:shape>
            </v:group>
            <v:group style="position:absolute;left:10228;top:1283;width:12;height:2" coordorigin="10228,1283" coordsize="12,2">
              <v:shape style="position:absolute;left:10228;top:1283;width:12;height:2" coordorigin="10228,1283" coordsize="12,0" path="m10228,1283l10240,1283e" filled="false" stroked="true" strokeweight=".6pt" strokecolor="#000000">
                <v:path arrowok="t"/>
              </v:shape>
            </v:group>
            <v:group style="position:absolute;left:10247;top:1283;width:12;height:2" coordorigin="10247,1283" coordsize="12,2">
              <v:shape style="position:absolute;left:10247;top:1283;width:12;height:2" coordorigin="10247,1283" coordsize="12,0" path="m10247,1283l10259,1283e" filled="false" stroked="true" strokeweight=".6pt" strokecolor="#000000">
                <v:path arrowok="t"/>
              </v:shape>
            </v:group>
            <v:group style="position:absolute;left:10266;top:1283;width:12;height:2" coordorigin="10266,1283" coordsize="12,2">
              <v:shape style="position:absolute;left:10266;top:1283;width:12;height:2" coordorigin="10266,1283" coordsize="12,0" path="m10266,1283l10278,1283e" filled="false" stroked="true" strokeweight=".6pt" strokecolor="#000000">
                <v:path arrowok="t"/>
              </v:shape>
            </v:group>
            <v:group style="position:absolute;left:10285;top:1283;width:12;height:2" coordorigin="10285,1283" coordsize="12,2">
              <v:shape style="position:absolute;left:10285;top:1283;width:12;height:2" coordorigin="10285,1283" coordsize="12,0" path="m10285,1283l10297,1283e" filled="false" stroked="true" strokeweight=".6pt" strokecolor="#000000">
                <v:path arrowok="t"/>
              </v:shape>
            </v:group>
            <v:group style="position:absolute;left:10304;top:1283;width:12;height:2" coordorigin="10304,1283" coordsize="12,2">
              <v:shape style="position:absolute;left:10304;top:1283;width:12;height:2" coordorigin="10304,1283" coordsize="12,0" path="m10304,1283l10316,1283e" filled="false" stroked="true" strokeweight=".6pt" strokecolor="#000000">
                <v:path arrowok="t"/>
              </v:shape>
            </v:group>
            <v:group style="position:absolute;left:10324;top:1283;width:12;height:2" coordorigin="10324,1283" coordsize="12,2">
              <v:shape style="position:absolute;left:10324;top:1283;width:12;height:2" coordorigin="10324,1283" coordsize="12,0" path="m10324,1283l10336,1283e" filled="false" stroked="true" strokeweight=".6pt" strokecolor="#000000">
                <v:path arrowok="t"/>
              </v:shape>
            </v:group>
            <v:group style="position:absolute;left:10343;top:1283;width:12;height:2" coordorigin="10343,1283" coordsize="12,2">
              <v:shape style="position:absolute;left:10343;top:1283;width:12;height:2" coordorigin="10343,1283" coordsize="12,0" path="m10343,1283l10355,1283e" filled="false" stroked="true" strokeweight=".6pt" strokecolor="#000000">
                <v:path arrowok="t"/>
              </v:shape>
            </v:group>
            <v:group style="position:absolute;left:10362;top:1283;width:12;height:2" coordorigin="10362,1283" coordsize="12,2">
              <v:shape style="position:absolute;left:10362;top:1283;width:12;height:2" coordorigin="10362,1283" coordsize="12,0" path="m10362,1283l10374,1283e" filled="false" stroked="true" strokeweight=".6pt" strokecolor="#000000">
                <v:path arrowok="t"/>
              </v:shape>
            </v:group>
            <v:group style="position:absolute;left:10381;top:1283;width:12;height:2" coordorigin="10381,1283" coordsize="12,2">
              <v:shape style="position:absolute;left:10381;top:1283;width:12;height:2" coordorigin="10381,1283" coordsize="12,0" path="m10381,1283l10393,1283e" filled="false" stroked="true" strokeweight=".6pt" strokecolor="#000000">
                <v:path arrowok="t"/>
              </v:shape>
            </v:group>
            <v:group style="position:absolute;left:10400;top:1283;width:12;height:2" coordorigin="10400,1283" coordsize="12,2">
              <v:shape style="position:absolute;left:10400;top:1283;width:12;height:2" coordorigin="10400,1283" coordsize="12,0" path="m10400,1283l10412,1283e" filled="false" stroked="true" strokeweight=".6pt" strokecolor="#000000">
                <v:path arrowok="t"/>
              </v:shape>
            </v:group>
            <v:group style="position:absolute;left:10420;top:1283;width:12;height:2" coordorigin="10420,1283" coordsize="12,2">
              <v:shape style="position:absolute;left:10420;top:1283;width:12;height:2" coordorigin="10420,1283" coordsize="12,0" path="m10420,1283l10432,1283e" filled="false" stroked="true" strokeweight=".6pt" strokecolor="#000000">
                <v:path arrowok="t"/>
              </v:shape>
            </v:group>
            <v:group style="position:absolute;left:10439;top:1283;width:12;height:2" coordorigin="10439,1283" coordsize="12,2">
              <v:shape style="position:absolute;left:10439;top:1283;width:12;height:2" coordorigin="10439,1283" coordsize="12,0" path="m10439,1283l10451,1283e" filled="false" stroked="true" strokeweight=".6pt" strokecolor="#000000">
                <v:path arrowok="t"/>
              </v:shape>
            </v:group>
            <v:group style="position:absolute;left:10458;top:1283;width:12;height:2" coordorigin="10458,1283" coordsize="12,2">
              <v:shape style="position:absolute;left:10458;top:1283;width:12;height:2" coordorigin="10458,1283" coordsize="12,0" path="m10458,1283l10470,1283e" filled="false" stroked="true" strokeweight=".6pt" strokecolor="#000000">
                <v:path arrowok="t"/>
              </v:shape>
            </v:group>
            <v:group style="position:absolute;left:10477;top:1283;width:12;height:2" coordorigin="10477,1283" coordsize="12,2">
              <v:shape style="position:absolute;left:10477;top:1283;width:12;height:2" coordorigin="10477,1283" coordsize="12,0" path="m10477,1283l10489,1283e" filled="false" stroked="true" strokeweight=".6pt" strokecolor="#000000">
                <v:path arrowok="t"/>
              </v:shape>
            </v:group>
            <v:group style="position:absolute;left:10496;top:1283;width:12;height:2" coordorigin="10496,1283" coordsize="12,2">
              <v:shape style="position:absolute;left:10496;top:1283;width:12;height:2" coordorigin="10496,1283" coordsize="12,0" path="m10496,1283l10508,1283e" filled="false" stroked="true" strokeweight=".6pt" strokecolor="#000000">
                <v:path arrowok="t"/>
              </v:shape>
            </v:group>
            <v:group style="position:absolute;left:10516;top:1283;width:12;height:2" coordorigin="10516,1283" coordsize="12,2">
              <v:shape style="position:absolute;left:10516;top:1283;width:12;height:2" coordorigin="10516,1283" coordsize="12,0" path="m10516,1283l10528,1283e" filled="false" stroked="true" strokeweight=".6pt" strokecolor="#000000">
                <v:path arrowok="t"/>
              </v:shape>
            </v:group>
            <v:group style="position:absolute;left:10535;top:1283;width:12;height:2" coordorigin="10535,1283" coordsize="12,2">
              <v:shape style="position:absolute;left:10535;top:1283;width:12;height:2" coordorigin="10535,1283" coordsize="12,0" path="m10535,1283l10547,1283e" filled="false" stroked="true" strokeweight=".6pt" strokecolor="#000000">
                <v:path arrowok="t"/>
              </v:shape>
            </v:group>
            <v:group style="position:absolute;left:10554;top:1283;width:12;height:2" coordorigin="10554,1283" coordsize="12,2">
              <v:shape style="position:absolute;left:10554;top:1283;width:12;height:2" coordorigin="10554,1283" coordsize="12,0" path="m10554,1283l10566,1283e" filled="false" stroked="true" strokeweight=".6pt" strokecolor="#000000">
                <v:path arrowok="t"/>
              </v:shape>
            </v:group>
            <v:group style="position:absolute;left:10573;top:1283;width:12;height:2" coordorigin="10573,1283" coordsize="12,2">
              <v:shape style="position:absolute;left:10573;top:1283;width:12;height:2" coordorigin="10573,1283" coordsize="12,0" path="m10573,1283l10585,1283e" filled="false" stroked="true" strokeweight=".6pt" strokecolor="#000000">
                <v:path arrowok="t"/>
              </v:shape>
            </v:group>
            <v:group style="position:absolute;left:10592;top:1283;width:12;height:2" coordorigin="10592,1283" coordsize="12,2">
              <v:shape style="position:absolute;left:10592;top:1283;width:12;height:2" coordorigin="10592,1283" coordsize="12,0" path="m10592,1283l10604,1283e" filled="false" stroked="true" strokeweight=".6pt" strokecolor="#000000">
                <v:path arrowok="t"/>
              </v:shape>
            </v:group>
            <v:group style="position:absolute;left:10612;top:1283;width:12;height:2" coordorigin="10612,1283" coordsize="12,2">
              <v:shape style="position:absolute;left:10612;top:1283;width:12;height:2" coordorigin="10612,1283" coordsize="12,0" path="m10612,1283l10624,1283e" filled="false" stroked="true" strokeweight=".6pt" strokecolor="#000000">
                <v:path arrowok="t"/>
              </v:shape>
            </v:group>
            <v:group style="position:absolute;left:10631;top:1283;width:12;height:2" coordorigin="10631,1283" coordsize="12,2">
              <v:shape style="position:absolute;left:10631;top:1283;width:12;height:2" coordorigin="10631,1283" coordsize="12,0" path="m10631,1283l10643,1283e" filled="false" stroked="true" strokeweight=".6pt" strokecolor="#000000">
                <v:path arrowok="t"/>
              </v:shape>
            </v:group>
            <v:group style="position:absolute;left:10650;top:1283;width:12;height:2" coordorigin="10650,1283" coordsize="12,2">
              <v:shape style="position:absolute;left:10650;top:1283;width:12;height:2" coordorigin="10650,1283" coordsize="12,0" path="m10650,1283l10662,1283e" filled="false" stroked="true" strokeweight=".6pt" strokecolor="#000000">
                <v:path arrowok="t"/>
              </v:shape>
            </v:group>
            <v:group style="position:absolute;left:10669;top:1283;width:12;height:2" coordorigin="10669,1283" coordsize="12,2">
              <v:shape style="position:absolute;left:10669;top:1283;width:12;height:2" coordorigin="10669,1283" coordsize="12,0" path="m10669,1283l10681,1283e" filled="false" stroked="true" strokeweight=".6pt" strokecolor="#000000">
                <v:path arrowok="t"/>
              </v:shape>
            </v:group>
            <v:group style="position:absolute;left:10688;top:1283;width:12;height:2" coordorigin="10688,1283" coordsize="12,2">
              <v:shape style="position:absolute;left:10688;top:1283;width:12;height:2" coordorigin="10688,1283" coordsize="12,0" path="m10688,1283l10700,1283e" filled="false" stroked="true" strokeweight=".6pt" strokecolor="#000000">
                <v:path arrowok="t"/>
              </v:shape>
            </v:group>
            <v:group style="position:absolute;left:10708;top:1283;width:12;height:2" coordorigin="10708,1283" coordsize="12,2">
              <v:shape style="position:absolute;left:10708;top:1283;width:12;height:2" coordorigin="10708,1283" coordsize="12,0" path="m10708,1283l10720,1283e" filled="false" stroked="true" strokeweight=".6pt" strokecolor="#000000">
                <v:path arrowok="t"/>
              </v:shape>
            </v:group>
            <v:group style="position:absolute;left:10727;top:1283;width:12;height:2" coordorigin="10727,1283" coordsize="12,2">
              <v:shape style="position:absolute;left:10727;top:1283;width:12;height:2" coordorigin="10727,1283" coordsize="12,0" path="m10727,1283l10739,1283e" filled="false" stroked="true" strokeweight=".6pt" strokecolor="#000000">
                <v:path arrowok="t"/>
              </v:shape>
            </v:group>
            <v:group style="position:absolute;left:10746;top:1283;width:12;height:2" coordorigin="10746,1283" coordsize="12,2">
              <v:shape style="position:absolute;left:10746;top:1283;width:12;height:2" coordorigin="10746,1283" coordsize="12,0" path="m10746,1283l10758,1283e" filled="false" stroked="true" strokeweight=".6pt" strokecolor="#000000">
                <v:path arrowok="t"/>
              </v:shape>
            </v:group>
            <v:group style="position:absolute;left:10765;top:1283;width:12;height:2" coordorigin="10765,1283" coordsize="12,2">
              <v:shape style="position:absolute;left:10765;top:1283;width:12;height:2" coordorigin="10765,1283" coordsize="12,0" path="m10765,1283l10777,1283e" filled="false" stroked="true" strokeweight=".6pt" strokecolor="#000000">
                <v:path arrowok="t"/>
              </v:shape>
            </v:group>
            <v:group style="position:absolute;left:10784;top:1283;width:12;height:2" coordorigin="10784,1283" coordsize="12,2">
              <v:shape style="position:absolute;left:10784;top:1283;width:12;height:2" coordorigin="10784,1283" coordsize="12,0" path="m10784,1283l10796,1283e" filled="false" stroked="true" strokeweight=".6pt" strokecolor="#000000">
                <v:path arrowok="t"/>
              </v:shape>
            </v:group>
            <v:group style="position:absolute;left:10804;top:1283;width:12;height:2" coordorigin="10804,1283" coordsize="12,2">
              <v:shape style="position:absolute;left:10804;top:1283;width:12;height:2" coordorigin="10804,1283" coordsize="12,0" path="m10804,1283l10816,1283e" filled="false" stroked="true" strokeweight=".6pt" strokecolor="#000000">
                <v:path arrowok="t"/>
              </v:shape>
            </v:group>
            <v:group style="position:absolute;left:10823;top:1283;width:12;height:2" coordorigin="10823,1283" coordsize="12,2">
              <v:shape style="position:absolute;left:10823;top:1283;width:12;height:2" coordorigin="10823,1283" coordsize="12,0" path="m10823,1283l10835,1283e" filled="false" stroked="true" strokeweight=".6pt" strokecolor="#000000">
                <v:path arrowok="t"/>
              </v:shape>
            </v:group>
            <v:group style="position:absolute;left:10842;top:1283;width:12;height:2" coordorigin="10842,1283" coordsize="12,2">
              <v:shape style="position:absolute;left:10842;top:1283;width:12;height:2" coordorigin="10842,1283" coordsize="12,0" path="m10842,1283l10854,1283e" filled="false" stroked="true" strokeweight=".6pt" strokecolor="#000000">
                <v:path arrowok="t"/>
              </v:shape>
            </v:group>
            <v:group style="position:absolute;left:10861;top:1283;width:12;height:2" coordorigin="10861,1283" coordsize="12,2">
              <v:shape style="position:absolute;left:10861;top:1283;width:12;height:2" coordorigin="10861,1283" coordsize="12,0" path="m10861,1283l10873,1283e" filled="false" stroked="true" strokeweight=".6pt" strokecolor="#000000">
                <v:path arrowok="t"/>
              </v:shape>
            </v:group>
            <v:group style="position:absolute;left:10880;top:1283;width:12;height:2" coordorigin="10880,1283" coordsize="12,2">
              <v:shape style="position:absolute;left:10880;top:1283;width:12;height:2" coordorigin="10880,1283" coordsize="12,0" path="m10880,1283l10892,1283e" filled="false" stroked="true" strokeweight=".6pt" strokecolor="#000000">
                <v:path arrowok="t"/>
              </v:shape>
            </v:group>
            <v:group style="position:absolute;left:10900;top:1283;width:12;height:2" coordorigin="10900,1283" coordsize="12,2">
              <v:shape style="position:absolute;left:10900;top:1283;width:12;height:2" coordorigin="10900,1283" coordsize="12,0" path="m10900,1283l10912,1283e" filled="false" stroked="true" strokeweight=".6pt" strokecolor="#000000">
                <v:path arrowok="t"/>
              </v:shape>
            </v:group>
            <v:group style="position:absolute;left:10919;top:1283;width:12;height:2" coordorigin="10919,1283" coordsize="12,2">
              <v:shape style="position:absolute;left:10919;top:1283;width:12;height:2" coordorigin="10919,1283" coordsize="12,0" path="m10919,1283l10931,1283e" filled="false" stroked="true" strokeweight=".6pt" strokecolor="#000000">
                <v:path arrowok="t"/>
              </v:shape>
            </v:group>
            <v:group style="position:absolute;left:10938;top:1283;width:12;height:2" coordorigin="10938,1283" coordsize="12,2">
              <v:shape style="position:absolute;left:10938;top:1283;width:12;height:2" coordorigin="10938,1283" coordsize="12,0" path="m10938,1283l10950,1283e" filled="false" stroked="true" strokeweight=".6pt" strokecolor="#000000">
                <v:path arrowok="t"/>
              </v:shape>
            </v:group>
            <v:group style="position:absolute;left:10957;top:1283;width:12;height:2" coordorigin="10957,1283" coordsize="12,2">
              <v:shape style="position:absolute;left:10957;top:1283;width:12;height:2" coordorigin="10957,1283" coordsize="12,0" path="m10957,1283l10969,1283e" filled="false" stroked="true" strokeweight=".6pt" strokecolor="#000000">
                <v:path arrowok="t"/>
              </v:shape>
            </v:group>
            <v:group style="position:absolute;left:10976;top:1283;width:12;height:2" coordorigin="10976,1283" coordsize="12,2">
              <v:shape style="position:absolute;left:10976;top:1283;width:12;height:2" coordorigin="10976,1283" coordsize="12,0" path="m10976,1283l10988,1283e" filled="false" stroked="true" strokeweight=".6pt" strokecolor="#000000">
                <v:path arrowok="t"/>
              </v:shape>
            </v:group>
            <v:group style="position:absolute;left:10996;top:1283;width:12;height:2" coordorigin="10996,1283" coordsize="12,2">
              <v:shape style="position:absolute;left:10996;top:1283;width:12;height:2" coordorigin="10996,1283" coordsize="12,0" path="m10996,1283l11008,1283e" filled="false" stroked="true" strokeweight=".6pt" strokecolor="#000000">
                <v:path arrowok="t"/>
              </v:shape>
            </v:group>
            <v:group style="position:absolute;left:11015;top:1283;width:12;height:2" coordorigin="11015,1283" coordsize="12,2">
              <v:shape style="position:absolute;left:11015;top:1283;width:12;height:2" coordorigin="11015,1283" coordsize="12,0" path="m11015,1283l11027,1283e" filled="false" stroked="true" strokeweight=".6pt" strokecolor="#000000">
                <v:path arrowok="t"/>
              </v:shape>
            </v:group>
            <v:group style="position:absolute;left:11034;top:1283;width:12;height:2" coordorigin="11034,1283" coordsize="12,2">
              <v:shape style="position:absolute;left:11034;top:1283;width:12;height:2" coordorigin="11034,1283" coordsize="12,0" path="m11034,1283l11046,1283e" filled="false" stroked="true" strokeweight=".6pt" strokecolor="#000000">
                <v:path arrowok="t"/>
              </v:shape>
            </v:group>
            <v:group style="position:absolute;left:11053;top:1283;width:12;height:2" coordorigin="11053,1283" coordsize="12,2">
              <v:shape style="position:absolute;left:11053;top:1283;width:12;height:2" coordorigin="11053,1283" coordsize="12,0" path="m11053,1283l11065,1283e" filled="false" stroked="true" strokeweight=".6pt" strokecolor="#000000">
                <v:path arrowok="t"/>
              </v:shape>
            </v:group>
            <v:group style="position:absolute;left:11072;top:1283;width:12;height:2" coordorigin="11072,1283" coordsize="12,2">
              <v:shape style="position:absolute;left:11072;top:1283;width:12;height:2" coordorigin="11072,1283" coordsize="12,0" path="m11072,1283l11084,1283e" filled="false" stroked="true" strokeweight=".6pt" strokecolor="#000000">
                <v:path arrowok="t"/>
              </v:shape>
            </v:group>
            <v:group style="position:absolute;left:11092;top:1283;width:12;height:2" coordorigin="11092,1283" coordsize="12,2">
              <v:shape style="position:absolute;left:11092;top:1283;width:12;height:2" coordorigin="11092,1283" coordsize="12,0" path="m11092,1283l11104,1283e" filled="false" stroked="true" strokeweight=".6pt" strokecolor="#000000">
                <v:path arrowok="t"/>
              </v:shape>
            </v:group>
            <v:group style="position:absolute;left:11111;top:1283;width:12;height:2" coordorigin="11111,1283" coordsize="12,2">
              <v:shape style="position:absolute;left:11111;top:1283;width:12;height:2" coordorigin="11111,1283" coordsize="12,0" path="m11111,1283l11123,1283e" filled="false" stroked="true" strokeweight=".6pt" strokecolor="#000000">
                <v:path arrowok="t"/>
              </v:shape>
            </v:group>
            <v:group style="position:absolute;left:11130;top:1283;width:12;height:2" coordorigin="11130,1283" coordsize="12,2">
              <v:shape style="position:absolute;left:11130;top:1283;width:12;height:2" coordorigin="11130,1283" coordsize="12,0" path="m11130,1283l11142,1283e" filled="false" stroked="true" strokeweight=".6pt" strokecolor="#000000">
                <v:path arrowok="t"/>
              </v:shape>
            </v:group>
            <v:group style="position:absolute;left:11149;top:1283;width:12;height:2" coordorigin="11149,1283" coordsize="12,2">
              <v:shape style="position:absolute;left:11149;top:1283;width:12;height:2" coordorigin="11149,1283" coordsize="12,0" path="m11149,1283l11161,1283e" filled="false" stroked="true" strokeweight=".6pt" strokecolor="#000000">
                <v:path arrowok="t"/>
              </v:shape>
            </v:group>
            <v:group style="position:absolute;left:11168;top:1283;width:12;height:2" coordorigin="11168,1283" coordsize="12,2">
              <v:shape style="position:absolute;left:11168;top:1283;width:12;height:2" coordorigin="11168,1283" coordsize="12,0" path="m11168,1283l11180,1283e" filled="false" stroked="true" strokeweight=".6pt" strokecolor="#000000">
                <v:path arrowok="t"/>
              </v:shape>
            </v:group>
            <v:group style="position:absolute;left:11188;top:1283;width:12;height:2" coordorigin="11188,1283" coordsize="12,2">
              <v:shape style="position:absolute;left:11188;top:1283;width:12;height:2" coordorigin="11188,1283" coordsize="12,0" path="m11188,1283l11200,1283e" filled="false" stroked="true" strokeweight=".6pt" strokecolor="#000000">
                <v:path arrowok="t"/>
              </v:shape>
            </v:group>
            <v:group style="position:absolute;left:11207;top:1283;width:12;height:2" coordorigin="11207,1283" coordsize="12,2">
              <v:shape style="position:absolute;left:11207;top:1283;width:12;height:2" coordorigin="11207,1283" coordsize="12,0" path="m11207,1283l11219,1283e" filled="false" stroked="true" strokeweight=".6pt" strokecolor="#000000">
                <v:path arrowok="t"/>
              </v:shape>
            </v:group>
            <v:group style="position:absolute;left:11226;top:1283;width:12;height:2" coordorigin="11226,1283" coordsize="12,2">
              <v:shape style="position:absolute;left:11226;top:1283;width:12;height:2" coordorigin="11226,1283" coordsize="12,0" path="m11226,1283l11238,1283e" filled="false" stroked="true" strokeweight=".6pt" strokecolor="#000000">
                <v:path arrowok="t"/>
              </v:shape>
            </v:group>
            <v:group style="position:absolute;left:11245;top:1283;width:12;height:2" coordorigin="11245,1283" coordsize="12,2">
              <v:shape style="position:absolute;left:11245;top:1283;width:12;height:2" coordorigin="11245,1283" coordsize="12,0" path="m11245,1283l11257,1283e" filled="false" stroked="true" strokeweight=".6pt" strokecolor="#000000">
                <v:path arrowok="t"/>
              </v:shape>
            </v:group>
            <v:group style="position:absolute;left:11264;top:1283;width:12;height:2" coordorigin="11264,1283" coordsize="12,2">
              <v:shape style="position:absolute;left:11264;top:1283;width:12;height:2" coordorigin="11264,1283" coordsize="12,0" path="m11264,1283l11276,1283e" filled="false" stroked="true" strokeweight=".6pt" strokecolor="#000000">
                <v:path arrowok="t"/>
              </v:shape>
            </v:group>
            <v:group style="position:absolute;left:11284;top:1283;width:12;height:2" coordorigin="11284,1283" coordsize="12,2">
              <v:shape style="position:absolute;left:11284;top:1283;width:12;height:2" coordorigin="11284,1283" coordsize="12,0" path="m11284,1283l11296,1283e" filled="false" stroked="true" strokeweight=".6pt" strokecolor="#000000">
                <v:path arrowok="t"/>
              </v:shape>
            </v:group>
            <v:group style="position:absolute;left:11303;top:1283;width:12;height:2" coordorigin="11303,1283" coordsize="12,2">
              <v:shape style="position:absolute;left:11303;top:1283;width:12;height:2" coordorigin="11303,1283" coordsize="12,0" path="m11303,1283l11315,1283e" filled="false" stroked="true" strokeweight=".6pt" strokecolor="#000000">
                <v:path arrowok="t"/>
              </v:shape>
            </v:group>
            <v:group style="position:absolute;left:11322;top:1283;width:12;height:2" coordorigin="11322,1283" coordsize="12,2">
              <v:shape style="position:absolute;left:11322;top:1283;width:12;height:2" coordorigin="11322,1283" coordsize="12,0" path="m11322,1283l11334,1283e" filled="false" stroked="true" strokeweight=".6pt" strokecolor="#000000">
                <v:path arrowok="t"/>
              </v:shape>
            </v:group>
            <v:group style="position:absolute;left:11341;top:1283;width:12;height:2" coordorigin="11341,1283" coordsize="12,2">
              <v:shape style="position:absolute;left:11341;top:1283;width:12;height:2" coordorigin="11341,1283" coordsize="12,0" path="m11341,1283l11353,1283e" filled="false" stroked="true" strokeweight=".6pt" strokecolor="#000000">
                <v:path arrowok="t"/>
              </v:shape>
            </v:group>
            <v:group style="position:absolute;left:11360;top:1283;width:12;height:2" coordorigin="11360,1283" coordsize="12,2">
              <v:shape style="position:absolute;left:11360;top:1283;width:12;height:2" coordorigin="11360,1283" coordsize="12,0" path="m11360,1283l11372,1283e" filled="false" stroked="true" strokeweight=".6pt" strokecolor="#000000">
                <v:path arrowok="t"/>
              </v:shape>
            </v:group>
            <v:group style="position:absolute;left:11380;top:1283;width:12;height:2" coordorigin="11380,1283" coordsize="12,2">
              <v:shape style="position:absolute;left:11380;top:1283;width:12;height:2" coordorigin="11380,1283" coordsize="12,0" path="m11380,1283l11392,1283e" filled="false" stroked="true" strokeweight=".6pt" strokecolor="#000000">
                <v:path arrowok="t"/>
              </v:shape>
            </v:group>
            <v:group style="position:absolute;left:11399;top:1283;width:12;height:2" coordorigin="11399,1283" coordsize="12,2">
              <v:shape style="position:absolute;left:11399;top:1283;width:12;height:2" coordorigin="11399,1283" coordsize="12,0" path="m11399,1283l11411,1283e" filled="false" stroked="true" strokeweight=".6pt" strokecolor="#000000">
                <v:path arrowok="t"/>
              </v:shape>
            </v:group>
            <v:group style="position:absolute;left:11418;top:1283;width:12;height:2" coordorigin="11418,1283" coordsize="12,2">
              <v:shape style="position:absolute;left:11418;top:1283;width:12;height:2" coordorigin="11418,1283" coordsize="12,0" path="m11418,1283l11430,1283e" filled="false" stroked="true" strokeweight=".6pt" strokecolor="#000000">
                <v:path arrowok="t"/>
              </v:shape>
            </v:group>
            <v:group style="position:absolute;left:11437;top:1283;width:12;height:2" coordorigin="11437,1283" coordsize="12,2">
              <v:shape style="position:absolute;left:11437;top:1283;width:12;height:2" coordorigin="11437,1283" coordsize="12,0" path="m11437,1283l11449,1283e" filled="false" stroked="true" strokeweight=".6pt" strokecolor="#000000">
                <v:path arrowok="t"/>
              </v:shape>
            </v:group>
            <v:group style="position:absolute;left:11456;top:1283;width:12;height:2" coordorigin="11456,1283" coordsize="12,2">
              <v:shape style="position:absolute;left:11456;top:1283;width:12;height:2" coordorigin="11456,1283" coordsize="12,0" path="m11456,1283l11468,1283e" filled="false" stroked="true" strokeweight=".6pt" strokecolor="#000000">
                <v:path arrowok="t"/>
              </v:shape>
            </v:group>
            <v:group style="position:absolute;left:11476;top:1283;width:12;height:2" coordorigin="11476,1283" coordsize="12,2">
              <v:shape style="position:absolute;left:11476;top:1283;width:12;height:2" coordorigin="11476,1283" coordsize="12,0" path="m11476,1283l11488,1283e" filled="false" stroked="true" strokeweight=".6pt" strokecolor="#000000">
                <v:path arrowok="t"/>
              </v:shape>
            </v:group>
            <v:group style="position:absolute;left:11495;top:1283;width:12;height:2" coordorigin="11495,1283" coordsize="12,2">
              <v:shape style="position:absolute;left:11495;top:1283;width:12;height:2" coordorigin="11495,1283" coordsize="12,0" path="m11495,1283l11507,1283e" filled="false" stroked="true" strokeweight=".6pt" strokecolor="#000000">
                <v:path arrowok="t"/>
              </v:shape>
            </v:group>
            <v:group style="position:absolute;left:11514;top:1283;width:12;height:2" coordorigin="11514,1283" coordsize="12,2">
              <v:shape style="position:absolute;left:11514;top:1283;width:12;height:2" coordorigin="11514,1283" coordsize="12,0" path="m11514,1283l11526,1283e" filled="false" stroked="true" strokeweight=".6pt" strokecolor="#000000">
                <v:path arrowok="t"/>
              </v:shape>
            </v:group>
            <v:group style="position:absolute;left:11533;top:1283;width:12;height:2" coordorigin="11533,1283" coordsize="12,2">
              <v:shape style="position:absolute;left:11533;top:1283;width:12;height:2" coordorigin="11533,1283" coordsize="12,0" path="m11533,1283l11545,1283e" filled="false" stroked="true" strokeweight=".6pt" strokecolor="#000000">
                <v:path arrowok="t"/>
              </v:shape>
            </v:group>
            <v:group style="position:absolute;left:11552;top:1283;width:12;height:2" coordorigin="11552,1283" coordsize="12,2">
              <v:shape style="position:absolute;left:11552;top:1283;width:12;height:2" coordorigin="11552,1283" coordsize="12,0" path="m11552,1283l11564,1283e" filled="false" stroked="true" strokeweight=".6pt" strokecolor="#000000">
                <v:path arrowok="t"/>
              </v:shape>
            </v:group>
            <v:group style="position:absolute;left:11572;top:1283;width:12;height:2" coordorigin="11572,1283" coordsize="12,2">
              <v:shape style="position:absolute;left:11572;top:1283;width:12;height:2" coordorigin="11572,1283" coordsize="12,0" path="m11572,1283l11584,1283e" filled="false" stroked="true" strokeweight=".6pt" strokecolor="#000000">
                <v:path arrowok="t"/>
              </v:shape>
            </v:group>
            <v:group style="position:absolute;left:11591;top:1283;width:12;height:2" coordorigin="11591,1283" coordsize="12,2">
              <v:shape style="position:absolute;left:11591;top:1283;width:12;height:2" coordorigin="11591,1283" coordsize="12,0" path="m11591,1283l11603,1283e" filled="false" stroked="true" strokeweight=".6pt" strokecolor="#000000">
                <v:path arrowok="t"/>
              </v:shape>
            </v:group>
            <v:group style="position:absolute;left:11610;top:1283;width:12;height:2" coordorigin="11610,1283" coordsize="12,2">
              <v:shape style="position:absolute;left:11610;top:1283;width:12;height:2" coordorigin="11610,1283" coordsize="12,0" path="m11610,1283l11622,1283e" filled="false" stroked="true" strokeweight=".6pt" strokecolor="#000000">
                <v:path arrowok="t"/>
              </v:shape>
            </v:group>
            <v:group style="position:absolute;left:11629;top:1283;width:12;height:2" coordorigin="11629,1283" coordsize="12,2">
              <v:shape style="position:absolute;left:11629;top:1283;width:12;height:2" coordorigin="11629,1283" coordsize="12,0" path="m11629,1283l11641,1283e" filled="false" stroked="true" strokeweight=".6pt" strokecolor="#000000">
                <v:path arrowok="t"/>
              </v:shape>
            </v:group>
            <v:group style="position:absolute;left:11648;top:1283;width:12;height:2" coordorigin="11648,1283" coordsize="12,2">
              <v:shape style="position:absolute;left:11648;top:1283;width:12;height:2" coordorigin="11648,1283" coordsize="12,0" path="m11648,1283l11660,1283e" filled="false" stroked="true" strokeweight=".6pt" strokecolor="#000000">
                <v:path arrowok="t"/>
              </v:shape>
            </v:group>
            <v:group style="position:absolute;left:11668;top:1283;width:12;height:2" coordorigin="11668,1283" coordsize="12,2">
              <v:shape style="position:absolute;left:11668;top:1283;width:12;height:2" coordorigin="11668,1283" coordsize="12,0" path="m11668,1283l11680,1283e" filled="false" stroked="true" strokeweight=".6pt" strokecolor="#000000">
                <v:path arrowok="t"/>
              </v:shape>
            </v:group>
            <v:group style="position:absolute;left:11687;top:1283;width:12;height:2" coordorigin="11687,1283" coordsize="12,2">
              <v:shape style="position:absolute;left:11687;top:1283;width:12;height:2" coordorigin="11687,1283" coordsize="12,0" path="m11687,1283l11699,1283e" filled="false" stroked="true" strokeweight=".6pt" strokecolor="#000000">
                <v:path arrowok="t"/>
              </v:shape>
            </v:group>
            <v:group style="position:absolute;left:11706;top:1283;width:12;height:2" coordorigin="11706,1283" coordsize="12,2">
              <v:shape style="position:absolute;left:11706;top:1283;width:12;height:2" coordorigin="11706,1283" coordsize="12,0" path="m11706,1283l11718,1283e" filled="false" stroked="true" strokeweight=".6pt" strokecolor="#000000">
                <v:path arrowok="t"/>
              </v:shape>
            </v:group>
            <v:group style="position:absolute;left:11725;top:1283;width:12;height:2" coordorigin="11725,1283" coordsize="12,2">
              <v:shape style="position:absolute;left:11725;top:1283;width:12;height:2" coordorigin="11725,1283" coordsize="12,0" path="m11725,1283l11737,1283e" filled="false" stroked="true" strokeweight=".6pt" strokecolor="#000000">
                <v:path arrowok="t"/>
              </v:shape>
            </v:group>
            <v:group style="position:absolute;left:11744;top:1283;width:12;height:2" coordorigin="11744,1283" coordsize="12,2">
              <v:shape style="position:absolute;left:11744;top:1283;width:12;height:2" coordorigin="11744,1283" coordsize="12,0" path="m11744,1283l11756,1283e" filled="false" stroked="true" strokeweight=".6pt" strokecolor="#000000">
                <v:path arrowok="t"/>
              </v:shape>
            </v:group>
            <v:group style="position:absolute;left:11764;top:1283;width:12;height:2" coordorigin="11764,1283" coordsize="12,2">
              <v:shape style="position:absolute;left:11764;top:1283;width:12;height:2" coordorigin="11764,1283" coordsize="12,0" path="m11764,1283l11776,1283e" filled="false" stroked="true" strokeweight=".6pt" strokecolor="#000000">
                <v:path arrowok="t"/>
              </v:shape>
            </v:group>
            <v:group style="position:absolute;left:11783;top:1283;width:12;height:2" coordorigin="11783,1283" coordsize="12,2">
              <v:shape style="position:absolute;left:11783;top:1283;width:12;height:2" coordorigin="11783,1283" coordsize="12,0" path="m11783,1283l11795,1283e" filled="false" stroked="true" strokeweight=".6pt" strokecolor="#000000">
                <v:path arrowok="t"/>
              </v:shape>
            </v:group>
            <v:group style="position:absolute;left:11802;top:1283;width:12;height:2" coordorigin="11802,1283" coordsize="12,2">
              <v:shape style="position:absolute;left:11802;top:1283;width:12;height:2" coordorigin="11802,1283" coordsize="12,0" path="m11802,1283l11814,1283e" filled="false" stroked="true" strokeweight=".6pt" strokecolor="#000000">
                <v:path arrowok="t"/>
              </v:shape>
            </v:group>
            <v:group style="position:absolute;left:11821;top:1283;width:12;height:2" coordorigin="11821,1283" coordsize="12,2">
              <v:shape style="position:absolute;left:11821;top:1283;width:12;height:2" coordorigin="11821,1283" coordsize="12,0" path="m11821,1283l11833,1283e" filled="false" stroked="true" strokeweight=".6pt" strokecolor="#000000">
                <v:path arrowok="t"/>
              </v:shape>
            </v:group>
            <v:group style="position:absolute;left:11840;top:1283;width:12;height:2" coordorigin="11840,1283" coordsize="12,2">
              <v:shape style="position:absolute;left:11840;top:1283;width:12;height:2" coordorigin="11840,1283" coordsize="12,0" path="m11840,1283l11852,1283e" filled="false" stroked="true" strokeweight=".6pt" strokecolor="#000000">
                <v:path arrowok="t"/>
              </v:shape>
            </v:group>
            <v:group style="position:absolute;left:11860;top:1283;width:12;height:2" coordorigin="11860,1283" coordsize="12,2">
              <v:shape style="position:absolute;left:11860;top:1283;width:12;height:2" coordorigin="11860,1283" coordsize="12,0" path="m11860,1283l11872,1283e" filled="false" stroked="true" strokeweight=".6pt" strokecolor="#000000">
                <v:path arrowok="t"/>
              </v:shape>
            </v:group>
            <v:group style="position:absolute;left:11879;top:1283;width:12;height:2" coordorigin="11879,1283" coordsize="12,2">
              <v:shape style="position:absolute;left:11879;top:1283;width:12;height:2" coordorigin="11879,1283" coordsize="12,0" path="m11879,1283l11891,1283e" filled="false" stroked="true" strokeweight=".6pt" strokecolor="#000000">
                <v:path arrowok="t"/>
              </v:shape>
            </v:group>
            <v:group style="position:absolute;left:11898;top:1283;width:12;height:2" coordorigin="11898,1283" coordsize="12,2">
              <v:shape style="position:absolute;left:11898;top:1283;width:12;height:2" coordorigin="11898,1283" coordsize="12,0" path="m11898,1283l11910,1283e" filled="false" stroked="true" strokeweight=".6pt" strokecolor="#000000">
                <v:path arrowok="t"/>
              </v:shape>
            </v:group>
            <v:group style="position:absolute;left:11917;top:1283;width:12;height:2" coordorigin="11917,1283" coordsize="12,2">
              <v:shape style="position:absolute;left:11917;top:1283;width:12;height:2" coordorigin="11917,1283" coordsize="12,0" path="m11917,1283l11929,1283e" filled="false" stroked="true" strokeweight=".6pt" strokecolor="#000000">
                <v:path arrowok="t"/>
              </v:shape>
            </v:group>
            <v:group style="position:absolute;left:11936;top:1283;width:12;height:2" coordorigin="11936,1283" coordsize="12,2">
              <v:shape style="position:absolute;left:11936;top:1283;width:12;height:2" coordorigin="11936,1283" coordsize="12,0" path="m11936,1283l11948,1283e" filled="false" stroked="true" strokeweight=".6pt" strokecolor="#000000">
                <v:path arrowok="t"/>
              </v:shape>
            </v:group>
            <v:group style="position:absolute;left:11956;top:1283;width:12;height:2" coordorigin="11956,1283" coordsize="12,2">
              <v:shape style="position:absolute;left:11956;top:1283;width:12;height:2" coordorigin="11956,1283" coordsize="12,0" path="m11956,1283l11968,1283e" filled="false" stroked="true" strokeweight=".6pt" strokecolor="#000000">
                <v:path arrowok="t"/>
              </v:shape>
            </v:group>
            <v:group style="position:absolute;left:11975;top:1283;width:12;height:2" coordorigin="11975,1283" coordsize="12,2">
              <v:shape style="position:absolute;left:11975;top:1283;width:12;height:2" coordorigin="11975,1283" coordsize="12,0" path="m11975,1283l11987,1283e" filled="false" stroked="true" strokeweight=".6pt" strokecolor="#000000">
                <v:path arrowok="t"/>
              </v:shape>
            </v:group>
            <v:group style="position:absolute;left:11994;top:1283;width:12;height:2" coordorigin="11994,1283" coordsize="12,2">
              <v:shape style="position:absolute;left:11994;top:1283;width:12;height:2" coordorigin="11994,1283" coordsize="12,0" path="m11994,1283l12006,1283e" filled="false" stroked="true" strokeweight=".6pt" strokecolor="#000000">
                <v:path arrowok="t"/>
              </v:shape>
            </v:group>
            <v:group style="position:absolute;left:12013;top:1283;width:12;height:2" coordorigin="12013,1283" coordsize="12,2">
              <v:shape style="position:absolute;left:12013;top:1283;width:12;height:2" coordorigin="12013,1283" coordsize="12,0" path="m12013,1283l12025,1283e" filled="false" stroked="true" strokeweight=".6pt" strokecolor="#000000">
                <v:path arrowok="t"/>
              </v:shape>
            </v:group>
            <v:group style="position:absolute;left:12032;top:1283;width:12;height:2" coordorigin="12032,1283" coordsize="12,2">
              <v:shape style="position:absolute;left:12032;top:1283;width:12;height:2" coordorigin="12032,1283" coordsize="12,0" path="m12032,1283l12044,1283e" filled="false" stroked="true" strokeweight=".6pt" strokecolor="#000000">
                <v:path arrowok="t"/>
              </v:shape>
            </v:group>
            <v:group style="position:absolute;left:12052;top:1283;width:12;height:2" coordorigin="12052,1283" coordsize="12,2">
              <v:shape style="position:absolute;left:12052;top:1283;width:12;height:2" coordorigin="12052,1283" coordsize="12,0" path="m12052,1283l12064,1283e" filled="false" stroked="true" strokeweight=".6pt" strokecolor="#000000">
                <v:path arrowok="t"/>
              </v:shape>
            </v:group>
            <v:group style="position:absolute;left:12071;top:1283;width:12;height:2" coordorigin="12071,1283" coordsize="12,2">
              <v:shape style="position:absolute;left:12071;top:1283;width:12;height:2" coordorigin="12071,1283" coordsize="12,0" path="m12071,1283l12083,1283e" filled="false" stroked="true" strokeweight=".6pt" strokecolor="#000000">
                <v:path arrowok="t"/>
              </v:shape>
            </v:group>
            <v:group style="position:absolute;left:12090;top:1283;width:12;height:2" coordorigin="12090,1283" coordsize="12,2">
              <v:shape style="position:absolute;left:12090;top:1283;width:12;height:2" coordorigin="12090,1283" coordsize="12,0" path="m12090,1283l12102,1283e" filled="false" stroked="true" strokeweight=".6pt" strokecolor="#000000">
                <v:path arrowok="t"/>
              </v:shape>
            </v:group>
            <v:group style="position:absolute;left:12109;top:1283;width:12;height:2" coordorigin="12109,1283" coordsize="12,2">
              <v:shape style="position:absolute;left:12109;top:1283;width:12;height:2" coordorigin="12109,1283" coordsize="12,0" path="m12109,1283l12121,1283e" filled="false" stroked="true" strokeweight=".6pt" strokecolor="#000000">
                <v:path arrowok="t"/>
              </v:shape>
            </v:group>
            <v:group style="position:absolute;left:12128;top:1283;width:12;height:2" coordorigin="12128,1283" coordsize="12,2">
              <v:shape style="position:absolute;left:12128;top:1283;width:12;height:2" coordorigin="12128,1283" coordsize="12,0" path="m12128,1283l12140,1283e" filled="false" stroked="true" strokeweight=".6pt" strokecolor="#000000">
                <v:path arrowok="t"/>
              </v:shape>
            </v:group>
            <v:group style="position:absolute;left:12148;top:1283;width:12;height:2" coordorigin="12148,1283" coordsize="12,2">
              <v:shape style="position:absolute;left:12148;top:1283;width:12;height:2" coordorigin="12148,1283" coordsize="12,0" path="m12148,1283l12160,1283e" filled="false" stroked="true" strokeweight=".6pt" strokecolor="#000000">
                <v:path arrowok="t"/>
              </v:shape>
            </v:group>
            <v:group style="position:absolute;left:12167;top:1283;width:12;height:2" coordorigin="12167,1283" coordsize="12,2">
              <v:shape style="position:absolute;left:12167;top:1283;width:12;height:2" coordorigin="12167,1283" coordsize="12,0" path="m12167,1283l12179,1283e" filled="false" stroked="true" strokeweight=".6pt" strokecolor="#000000">
                <v:path arrowok="t"/>
              </v:shape>
            </v:group>
            <v:group style="position:absolute;left:12186;top:1283;width:12;height:2" coordorigin="12186,1283" coordsize="12,2">
              <v:shape style="position:absolute;left:12186;top:1283;width:12;height:2" coordorigin="12186,1283" coordsize="12,0" path="m12186,1283l12198,1283e" filled="false" stroked="true" strokeweight=".6pt" strokecolor="#000000">
                <v:path arrowok="t"/>
              </v:shape>
            </v:group>
            <v:group style="position:absolute;left:12205;top:1283;width:12;height:2" coordorigin="12205,1283" coordsize="12,2">
              <v:shape style="position:absolute;left:12205;top:1283;width:12;height:2" coordorigin="12205,1283" coordsize="12,0" path="m12205,1283l12217,1283e" filled="false" stroked="true" strokeweight=".6pt" strokecolor="#000000">
                <v:path arrowok="t"/>
              </v:shape>
            </v:group>
            <v:group style="position:absolute;left:12224;top:1283;width:12;height:2" coordorigin="12224,1283" coordsize="12,2">
              <v:shape style="position:absolute;left:12224;top:1283;width:12;height:2" coordorigin="12224,1283" coordsize="12,0" path="m12224,1283l12236,1283e" filled="false" stroked="true" strokeweight=".6pt" strokecolor="#000000">
                <v:path arrowok="t"/>
              </v:shape>
            </v:group>
            <v:group style="position:absolute;left:12244;top:1283;width:12;height:2" coordorigin="12244,1283" coordsize="12,2">
              <v:shape style="position:absolute;left:12244;top:1283;width:12;height:2" coordorigin="12244,1283" coordsize="12,0" path="m12244,1283l12256,1283e" filled="false" stroked="true" strokeweight=".6pt" strokecolor="#000000">
                <v:path arrowok="t"/>
              </v:shape>
            </v:group>
            <v:group style="position:absolute;left:12263;top:1283;width:12;height:2" coordorigin="12263,1283" coordsize="12,2">
              <v:shape style="position:absolute;left:12263;top:1283;width:12;height:2" coordorigin="12263,1283" coordsize="12,0" path="m12263,1283l12275,1283e" filled="false" stroked="true" strokeweight=".6pt" strokecolor="#000000">
                <v:path arrowok="t"/>
              </v:shape>
            </v:group>
            <v:group style="position:absolute;left:12282;top:1283;width:12;height:2" coordorigin="12282,1283" coordsize="12,2">
              <v:shape style="position:absolute;left:12282;top:1283;width:12;height:2" coordorigin="12282,1283" coordsize="12,0" path="m12282,1283l12294,1283e" filled="false" stroked="true" strokeweight=".6pt" strokecolor="#000000">
                <v:path arrowok="t"/>
              </v:shape>
            </v:group>
            <v:group style="position:absolute;left:12301;top:1283;width:12;height:2" coordorigin="12301,1283" coordsize="12,2">
              <v:shape style="position:absolute;left:12301;top:1283;width:12;height:2" coordorigin="12301,1283" coordsize="12,0" path="m12301,1283l12313,1283e" filled="false" stroked="true" strokeweight=".6pt" strokecolor="#000000">
                <v:path arrowok="t"/>
              </v:shape>
            </v:group>
            <v:group style="position:absolute;left:12320;top:1283;width:12;height:2" coordorigin="12320,1283" coordsize="12,2">
              <v:shape style="position:absolute;left:12320;top:1283;width:12;height:2" coordorigin="12320,1283" coordsize="12,0" path="m12320,1283l12332,1283e" filled="false" stroked="true" strokeweight=".6pt" strokecolor="#000000">
                <v:path arrowok="t"/>
              </v:shape>
            </v:group>
            <v:group style="position:absolute;left:12340;top:1283;width:12;height:2" coordorigin="12340,1283" coordsize="12,2">
              <v:shape style="position:absolute;left:12340;top:1283;width:12;height:2" coordorigin="12340,1283" coordsize="12,0" path="m12340,1283l12352,1283e" filled="false" stroked="true" strokeweight=".6pt" strokecolor="#000000">
                <v:path arrowok="t"/>
              </v:shape>
            </v:group>
            <v:group style="position:absolute;left:12359;top:1283;width:12;height:2" coordorigin="12359,1283" coordsize="12,2">
              <v:shape style="position:absolute;left:12359;top:1283;width:12;height:2" coordorigin="12359,1283" coordsize="12,0" path="m12359,1283l12371,1283e" filled="false" stroked="true" strokeweight=".6pt" strokecolor="#000000">
                <v:path arrowok="t"/>
              </v:shape>
            </v:group>
            <v:group style="position:absolute;left:12378;top:1283;width:12;height:2" coordorigin="12378,1283" coordsize="12,2">
              <v:shape style="position:absolute;left:12378;top:1283;width:12;height:2" coordorigin="12378,1283" coordsize="12,0" path="m12378,1283l12390,1283e" filled="false" stroked="true" strokeweight=".6pt" strokecolor="#000000">
                <v:path arrowok="t"/>
              </v:shape>
            </v:group>
            <v:group style="position:absolute;left:12397;top:1283;width:12;height:2" coordorigin="12397,1283" coordsize="12,2">
              <v:shape style="position:absolute;left:12397;top:1283;width:12;height:2" coordorigin="12397,1283" coordsize="12,0" path="m12397,1283l12409,1283e" filled="false" stroked="true" strokeweight=".6pt" strokecolor="#000000">
                <v:path arrowok="t"/>
              </v:shape>
            </v:group>
            <v:group style="position:absolute;left:12416;top:1283;width:12;height:2" coordorigin="12416,1283" coordsize="12,2">
              <v:shape style="position:absolute;left:12416;top:1283;width:12;height:2" coordorigin="12416,1283" coordsize="12,0" path="m12416,1283l12428,1283e" filled="false" stroked="true" strokeweight=".6pt" strokecolor="#000000">
                <v:path arrowok="t"/>
              </v:shape>
            </v:group>
            <v:group style="position:absolute;left:12436;top:1283;width:12;height:2" coordorigin="12436,1283" coordsize="12,2">
              <v:shape style="position:absolute;left:12436;top:1283;width:12;height:2" coordorigin="12436,1283" coordsize="12,0" path="m12436,1283l12448,1283e" filled="false" stroked="true" strokeweight=".6pt" strokecolor="#000000">
                <v:path arrowok="t"/>
              </v:shape>
            </v:group>
            <v:group style="position:absolute;left:12455;top:1283;width:12;height:2" coordorigin="12455,1283" coordsize="12,2">
              <v:shape style="position:absolute;left:12455;top:1283;width:12;height:2" coordorigin="12455,1283" coordsize="12,0" path="m12455,1283l12467,1283e" filled="false" stroked="true" strokeweight=".6pt" strokecolor="#000000">
                <v:path arrowok="t"/>
              </v:shape>
            </v:group>
            <v:group style="position:absolute;left:12474;top:1283;width:12;height:2" coordorigin="12474,1283" coordsize="12,2">
              <v:shape style="position:absolute;left:12474;top:1283;width:12;height:2" coordorigin="12474,1283" coordsize="12,0" path="m12474,1283l12486,1283e" filled="false" stroked="true" strokeweight=".6pt" strokecolor="#000000">
                <v:path arrowok="t"/>
              </v:shape>
            </v:group>
            <v:group style="position:absolute;left:12493;top:1283;width:12;height:2" coordorigin="12493,1283" coordsize="12,2">
              <v:shape style="position:absolute;left:12493;top:1283;width:12;height:2" coordorigin="12493,1283" coordsize="12,0" path="m12493,1283l12505,1283e" filled="false" stroked="true" strokeweight=".6pt" strokecolor="#000000">
                <v:path arrowok="t"/>
              </v:shape>
            </v:group>
            <v:group style="position:absolute;left:12512;top:1283;width:12;height:2" coordorigin="12512,1283" coordsize="12,2">
              <v:shape style="position:absolute;left:12512;top:1283;width:12;height:2" coordorigin="12512,1283" coordsize="12,0" path="m12512,1283l12524,1283e" filled="false" stroked="true" strokeweight=".6pt" strokecolor="#000000">
                <v:path arrowok="t"/>
              </v:shape>
            </v:group>
            <v:group style="position:absolute;left:12532;top:1283;width:12;height:2" coordorigin="12532,1283" coordsize="12,2">
              <v:shape style="position:absolute;left:12532;top:1283;width:12;height:2" coordorigin="12532,1283" coordsize="12,0" path="m12532,1283l12544,1283e" filled="false" stroked="true" strokeweight=".6pt" strokecolor="#000000">
                <v:path arrowok="t"/>
              </v:shape>
            </v:group>
            <v:group style="position:absolute;left:12551;top:1283;width:12;height:2" coordorigin="12551,1283" coordsize="12,2">
              <v:shape style="position:absolute;left:12551;top:1283;width:12;height:2" coordorigin="12551,1283" coordsize="12,0" path="m12551,1283l12563,1283e" filled="false" stroked="true" strokeweight=".6pt" strokecolor="#000000">
                <v:path arrowok="t"/>
              </v:shape>
            </v:group>
            <v:group style="position:absolute;left:12570;top:1283;width:12;height:2" coordorigin="12570,1283" coordsize="12,2">
              <v:shape style="position:absolute;left:12570;top:1283;width:12;height:2" coordorigin="12570,1283" coordsize="12,0" path="m12570,1283l12582,1283e" filled="false" stroked="true" strokeweight=".6pt" strokecolor="#000000">
                <v:path arrowok="t"/>
              </v:shape>
            </v:group>
            <v:group style="position:absolute;left:12589;top:1283;width:12;height:2" coordorigin="12589,1283" coordsize="12,2">
              <v:shape style="position:absolute;left:12589;top:1283;width:12;height:2" coordorigin="12589,1283" coordsize="12,0" path="m12589,1283l12601,1283e" filled="false" stroked="true" strokeweight=".6pt" strokecolor="#000000">
                <v:path arrowok="t"/>
              </v:shape>
            </v:group>
            <v:group style="position:absolute;left:12608;top:1283;width:12;height:2" coordorigin="12608,1283" coordsize="12,2">
              <v:shape style="position:absolute;left:12608;top:1283;width:12;height:2" coordorigin="12608,1283" coordsize="12,0" path="m12608,1283l12620,1283e" filled="false" stroked="true" strokeweight=".6pt" strokecolor="#000000">
                <v:path arrowok="t"/>
              </v:shape>
            </v:group>
            <v:group style="position:absolute;left:12628;top:1283;width:12;height:2" coordorigin="12628,1283" coordsize="12,2">
              <v:shape style="position:absolute;left:12628;top:1283;width:12;height:2" coordorigin="12628,1283" coordsize="12,0" path="m12628,1283l12640,1283e" filled="false" stroked="true" strokeweight=".6pt" strokecolor="#000000">
                <v:path arrowok="t"/>
              </v:shape>
            </v:group>
            <v:group style="position:absolute;left:12647;top:1283;width:12;height:2" coordorigin="12647,1283" coordsize="12,2">
              <v:shape style="position:absolute;left:12647;top:1283;width:12;height:2" coordorigin="12647,1283" coordsize="12,0" path="m12647,1283l12659,1283e" filled="false" stroked="true" strokeweight=".6pt" strokecolor="#000000">
                <v:path arrowok="t"/>
              </v:shape>
            </v:group>
            <v:group style="position:absolute;left:12666;top:1283;width:12;height:2" coordorigin="12666,1283" coordsize="12,2">
              <v:shape style="position:absolute;left:12666;top:1283;width:12;height:2" coordorigin="12666,1283" coordsize="12,0" path="m12666,1283l12678,1283e" filled="false" stroked="true" strokeweight=".6pt" strokecolor="#000000">
                <v:path arrowok="t"/>
              </v:shape>
            </v:group>
            <v:group style="position:absolute;left:12685;top:1283;width:12;height:2" coordorigin="12685,1283" coordsize="12,2">
              <v:shape style="position:absolute;left:12685;top:1283;width:12;height:2" coordorigin="12685,1283" coordsize="12,0" path="m12685,1283l12697,1283e" filled="false" stroked="true" strokeweight=".6pt" strokecolor="#000000">
                <v:path arrowok="t"/>
              </v:shape>
            </v:group>
            <v:group style="position:absolute;left:12704;top:1283;width:12;height:2" coordorigin="12704,1283" coordsize="12,2">
              <v:shape style="position:absolute;left:12704;top:1283;width:12;height:2" coordorigin="12704,1283" coordsize="12,0" path="m12704,1283l12716,1283e" filled="false" stroked="true" strokeweight=".6pt" strokecolor="#000000">
                <v:path arrowok="t"/>
              </v:shape>
            </v:group>
            <v:group style="position:absolute;left:12724;top:1283;width:12;height:2" coordorigin="12724,1283" coordsize="12,2">
              <v:shape style="position:absolute;left:12724;top:1283;width:12;height:2" coordorigin="12724,1283" coordsize="12,0" path="m12724,1283l12736,1283e" filled="false" stroked="true" strokeweight=".6pt" strokecolor="#000000">
                <v:path arrowok="t"/>
              </v:shape>
            </v:group>
            <v:group style="position:absolute;left:12743;top:1283;width:12;height:2" coordorigin="12743,1283" coordsize="12,2">
              <v:shape style="position:absolute;left:12743;top:1283;width:12;height:2" coordorigin="12743,1283" coordsize="12,0" path="m12743,1283l12755,1283e" filled="false" stroked="true" strokeweight=".6pt" strokecolor="#000000">
                <v:path arrowok="t"/>
              </v:shape>
            </v:group>
            <v:group style="position:absolute;left:12762;top:1283;width:12;height:2" coordorigin="12762,1283" coordsize="12,2">
              <v:shape style="position:absolute;left:12762;top:1283;width:12;height:2" coordorigin="12762,1283" coordsize="12,0" path="m12762,1283l12774,1283e" filled="false" stroked="true" strokeweight=".6pt" strokecolor="#000000">
                <v:path arrowok="t"/>
              </v:shape>
            </v:group>
            <v:group style="position:absolute;left:12781;top:1283;width:12;height:2" coordorigin="12781,1283" coordsize="12,2">
              <v:shape style="position:absolute;left:12781;top:1283;width:12;height:2" coordorigin="12781,1283" coordsize="12,0" path="m12781,1283l12793,1283e" filled="false" stroked="true" strokeweight=".6pt" strokecolor="#000000">
                <v:path arrowok="t"/>
              </v:shape>
            </v:group>
            <v:group style="position:absolute;left:12800;top:1283;width:12;height:2" coordorigin="12800,1283" coordsize="12,2">
              <v:shape style="position:absolute;left:12800;top:1283;width:12;height:2" coordorigin="12800,1283" coordsize="12,0" path="m12800,1283l12812,1283e" filled="false" stroked="true" strokeweight=".6pt" strokecolor="#000000">
                <v:path arrowok="t"/>
              </v:shape>
            </v:group>
            <v:group style="position:absolute;left:12820;top:1283;width:12;height:2" coordorigin="12820,1283" coordsize="12,2">
              <v:shape style="position:absolute;left:12820;top:1283;width:12;height:2" coordorigin="12820,1283" coordsize="12,0" path="m12820,1283l12832,1283e" filled="false" stroked="true" strokeweight=".6pt" strokecolor="#000000">
                <v:path arrowok="t"/>
              </v:shape>
            </v:group>
            <v:group style="position:absolute;left:12839;top:1283;width:12;height:2" coordorigin="12839,1283" coordsize="12,2">
              <v:shape style="position:absolute;left:12839;top:1283;width:12;height:2" coordorigin="12839,1283" coordsize="12,0" path="m12839,1283l12851,1283e" filled="false" stroked="true" strokeweight=".6pt" strokecolor="#000000">
                <v:path arrowok="t"/>
              </v:shape>
            </v:group>
            <v:group style="position:absolute;left:12858;top:1283;width:12;height:2" coordorigin="12858,1283" coordsize="12,2">
              <v:shape style="position:absolute;left:12858;top:1283;width:12;height:2" coordorigin="12858,1283" coordsize="12,0" path="m12858,1283l12870,1283e" filled="false" stroked="true" strokeweight=".6pt" strokecolor="#000000">
                <v:path arrowok="t"/>
              </v:shape>
            </v:group>
            <v:group style="position:absolute;left:12877;top:1283;width:12;height:2" coordorigin="12877,1283" coordsize="12,2">
              <v:shape style="position:absolute;left:12877;top:1283;width:12;height:2" coordorigin="12877,1283" coordsize="12,0" path="m12877,1283l12889,1283e" filled="false" stroked="true" strokeweight=".6pt" strokecolor="#000000">
                <v:path arrowok="t"/>
              </v:shape>
            </v:group>
            <v:group style="position:absolute;left:12896;top:1283;width:12;height:2" coordorigin="12896,1283" coordsize="12,2">
              <v:shape style="position:absolute;left:12896;top:1283;width:12;height:2" coordorigin="12896,1283" coordsize="12,0" path="m12896,1283l12908,1283e" filled="false" stroked="true" strokeweight=".6pt" strokecolor="#000000">
                <v:path arrowok="t"/>
              </v:shape>
            </v:group>
            <v:group style="position:absolute;left:12916;top:1283;width:12;height:2" coordorigin="12916,1283" coordsize="12,2">
              <v:shape style="position:absolute;left:12916;top:1283;width:12;height:2" coordorigin="12916,1283" coordsize="12,0" path="m12916,1283l12928,1283e" filled="false" stroked="true" strokeweight=".6pt" strokecolor="#000000">
                <v:path arrowok="t"/>
              </v:shape>
            </v:group>
            <v:group style="position:absolute;left:12935;top:1283;width:12;height:2" coordorigin="12935,1283" coordsize="12,2">
              <v:shape style="position:absolute;left:12935;top:1283;width:12;height:2" coordorigin="12935,1283" coordsize="12,0" path="m12935,1283l12947,1283e" filled="false" stroked="true" strokeweight=".6pt" strokecolor="#000000">
                <v:path arrowok="t"/>
              </v:shape>
            </v:group>
            <v:group style="position:absolute;left:12954;top:1283;width:12;height:2" coordorigin="12954,1283" coordsize="12,2">
              <v:shape style="position:absolute;left:12954;top:1283;width:12;height:2" coordorigin="12954,1283" coordsize="12,0" path="m12954,1283l12966,1283e" filled="false" stroked="true" strokeweight=".6pt" strokecolor="#000000">
                <v:path arrowok="t"/>
              </v:shape>
            </v:group>
            <v:group style="position:absolute;left:12973;top:1283;width:12;height:2" coordorigin="12973,1283" coordsize="12,2">
              <v:shape style="position:absolute;left:12973;top:1283;width:12;height:2" coordorigin="12973,1283" coordsize="12,0" path="m12973,1283l12985,1283e" filled="false" stroked="true" strokeweight=".6pt" strokecolor="#000000">
                <v:path arrowok="t"/>
              </v:shape>
            </v:group>
            <v:group style="position:absolute;left:12992;top:1283;width:12;height:2" coordorigin="12992,1283" coordsize="12,2">
              <v:shape style="position:absolute;left:12992;top:1283;width:12;height:2" coordorigin="12992,1283" coordsize="12,0" path="m12992,1283l13004,1283e" filled="false" stroked="true" strokeweight=".6pt" strokecolor="#000000">
                <v:path arrowok="t"/>
              </v:shape>
            </v:group>
            <v:group style="position:absolute;left:13012;top:1283;width:12;height:2" coordorigin="13012,1283" coordsize="12,2">
              <v:shape style="position:absolute;left:13012;top:1283;width:12;height:2" coordorigin="13012,1283" coordsize="12,0" path="m13012,1283l13024,1283e" filled="false" stroked="true" strokeweight=".6pt" strokecolor="#000000">
                <v:path arrowok="t"/>
              </v:shape>
            </v:group>
            <v:group style="position:absolute;left:13031;top:1283;width:12;height:2" coordorigin="13031,1283" coordsize="12,2">
              <v:shape style="position:absolute;left:13031;top:1283;width:12;height:2" coordorigin="13031,1283" coordsize="12,0" path="m13031,1283l13043,1283e" filled="false" stroked="true" strokeweight=".6pt" strokecolor="#000000">
                <v:path arrowok="t"/>
              </v:shape>
            </v:group>
            <v:group style="position:absolute;left:13050;top:1283;width:12;height:2" coordorigin="13050,1283" coordsize="12,2">
              <v:shape style="position:absolute;left:13050;top:1283;width:12;height:2" coordorigin="13050,1283" coordsize="12,0" path="m13050,1283l13062,1283e" filled="false" stroked="true" strokeweight=".6pt" strokecolor="#000000">
                <v:path arrowok="t"/>
              </v:shape>
            </v:group>
            <v:group style="position:absolute;left:13069;top:1283;width:12;height:2" coordorigin="13069,1283" coordsize="12,2">
              <v:shape style="position:absolute;left:13069;top:1283;width:12;height:2" coordorigin="13069,1283" coordsize="12,0" path="m13069,1283l13081,1283e" filled="false" stroked="true" strokeweight=".6pt" strokecolor="#000000">
                <v:path arrowok="t"/>
              </v:shape>
            </v:group>
            <v:group style="position:absolute;left:13088;top:1283;width:12;height:2" coordorigin="13088,1283" coordsize="12,2">
              <v:shape style="position:absolute;left:13088;top:1283;width:12;height:2" coordorigin="13088,1283" coordsize="12,0" path="m13088,1283l13100,1283e" filled="false" stroked="true" strokeweight=".6pt" strokecolor="#000000">
                <v:path arrowok="t"/>
              </v:shape>
            </v:group>
            <v:group style="position:absolute;left:13108;top:1283;width:12;height:2" coordorigin="13108,1283" coordsize="12,2">
              <v:shape style="position:absolute;left:13108;top:1283;width:12;height:2" coordorigin="13108,1283" coordsize="12,0" path="m13108,1283l13120,1283e" filled="false" stroked="true" strokeweight=".6pt" strokecolor="#000000">
                <v:path arrowok="t"/>
              </v:shape>
            </v:group>
            <v:group style="position:absolute;left:13127;top:1283;width:12;height:2" coordorigin="13127,1283" coordsize="12,2">
              <v:shape style="position:absolute;left:13127;top:1283;width:12;height:2" coordorigin="13127,1283" coordsize="12,0" path="m13127,1283l13139,1283e" filled="false" stroked="true" strokeweight=".6pt" strokecolor="#000000">
                <v:path arrowok="t"/>
              </v:shape>
            </v:group>
            <v:group style="position:absolute;left:13146;top:1283;width:12;height:2" coordorigin="13146,1283" coordsize="12,2">
              <v:shape style="position:absolute;left:13146;top:1283;width:12;height:2" coordorigin="13146,1283" coordsize="12,0" path="m13146,1283l13158,1283e" filled="false" stroked="true" strokeweight=".6pt" strokecolor="#000000">
                <v:path arrowok="t"/>
              </v:shape>
            </v:group>
            <v:group style="position:absolute;left:13165;top:1283;width:12;height:2" coordorigin="13165,1283" coordsize="12,2">
              <v:shape style="position:absolute;left:13165;top:1283;width:12;height:2" coordorigin="13165,1283" coordsize="12,0" path="m13165,1283l13177,1283e" filled="false" stroked="true" strokeweight=".6pt" strokecolor="#000000">
                <v:path arrowok="t"/>
              </v:shape>
            </v:group>
            <v:group style="position:absolute;left:13184;top:1283;width:12;height:2" coordorigin="13184,1283" coordsize="12,2">
              <v:shape style="position:absolute;left:13184;top:1283;width:12;height:2" coordorigin="13184,1283" coordsize="12,0" path="m13184,1283l13196,1283e" filled="false" stroked="true" strokeweight=".6pt" strokecolor="#000000">
                <v:path arrowok="t"/>
              </v:shape>
            </v:group>
            <v:group style="position:absolute;left:13204;top:1283;width:12;height:2" coordorigin="13204,1283" coordsize="12,2">
              <v:shape style="position:absolute;left:13204;top:1283;width:12;height:2" coordorigin="13204,1283" coordsize="12,0" path="m13204,1283l13216,1283e" filled="false" stroked="true" strokeweight=".6pt" strokecolor="#000000">
                <v:path arrowok="t"/>
              </v:shape>
            </v:group>
            <v:group style="position:absolute;left:13223;top:1283;width:12;height:2" coordorigin="13223,1283" coordsize="12,2">
              <v:shape style="position:absolute;left:13223;top:1283;width:12;height:2" coordorigin="13223,1283" coordsize="12,0" path="m13223,1283l13235,1283e" filled="false" stroked="true" strokeweight=".6pt" strokecolor="#000000">
                <v:path arrowok="t"/>
              </v:shape>
            </v:group>
            <v:group style="position:absolute;left:13242;top:1283;width:12;height:2" coordorigin="13242,1283" coordsize="12,2">
              <v:shape style="position:absolute;left:13242;top:1283;width:12;height:2" coordorigin="13242,1283" coordsize="12,0" path="m13242,1283l13254,1283e" filled="false" stroked="true" strokeweight=".6pt" strokecolor="#000000">
                <v:path arrowok="t"/>
              </v:shape>
            </v:group>
            <v:group style="position:absolute;left:13261;top:1283;width:12;height:2" coordorigin="13261,1283" coordsize="12,2">
              <v:shape style="position:absolute;left:13261;top:1283;width:12;height:2" coordorigin="13261,1283" coordsize="12,0" path="m13261,1283l13273,1283e" filled="false" stroked="true" strokeweight=".6pt" strokecolor="#000000">
                <v:path arrowok="t"/>
              </v:shape>
            </v:group>
            <v:group style="position:absolute;left:13280;top:1283;width:12;height:2" coordorigin="13280,1283" coordsize="12,2">
              <v:shape style="position:absolute;left:13280;top:1283;width:12;height:2" coordorigin="13280,1283" coordsize="12,0" path="m13280,1283l13292,1283e" filled="false" stroked="true" strokeweight=".6pt" strokecolor="#000000">
                <v:path arrowok="t"/>
              </v:shape>
            </v:group>
            <v:group style="position:absolute;left:13300;top:1283;width:12;height:2" coordorigin="13300,1283" coordsize="12,2">
              <v:shape style="position:absolute;left:13300;top:1283;width:12;height:2" coordorigin="13300,1283" coordsize="12,0" path="m13300,1283l13312,1283e" filled="false" stroked="true" strokeweight=".6pt" strokecolor="#000000">
                <v:path arrowok="t"/>
              </v:shape>
            </v:group>
            <v:group style="position:absolute;left:13319;top:1283;width:12;height:2" coordorigin="13319,1283" coordsize="12,2">
              <v:shape style="position:absolute;left:13319;top:1283;width:12;height:2" coordorigin="13319,1283" coordsize="12,0" path="m13319,1283l13331,1283e" filled="false" stroked="true" strokeweight=".6pt" strokecolor="#000000">
                <v:path arrowok="t"/>
              </v:shape>
            </v:group>
            <v:group style="position:absolute;left:13338;top:1283;width:12;height:2" coordorigin="13338,1283" coordsize="12,2">
              <v:shape style="position:absolute;left:13338;top:1283;width:12;height:2" coordorigin="13338,1283" coordsize="12,0" path="m13338,1283l13350,1283e" filled="false" stroked="true" strokeweight=".6pt" strokecolor="#000000">
                <v:path arrowok="t"/>
              </v:shape>
            </v:group>
            <v:group style="position:absolute;left:13357;top:1283;width:12;height:2" coordorigin="13357,1283" coordsize="12,2">
              <v:shape style="position:absolute;left:13357;top:1283;width:12;height:2" coordorigin="13357,1283" coordsize="12,0" path="m13357,1283l13369,1283e" filled="false" stroked="true" strokeweight=".6pt" strokecolor="#000000">
                <v:path arrowok="t"/>
              </v:shape>
            </v:group>
            <v:group style="position:absolute;left:13376;top:1283;width:12;height:2" coordorigin="13376,1283" coordsize="12,2">
              <v:shape style="position:absolute;left:13376;top:1283;width:12;height:2" coordorigin="13376,1283" coordsize="12,0" path="m13376,1283l13388,1283e" filled="false" stroked="true" strokeweight=".6pt" strokecolor="#000000">
                <v:path arrowok="t"/>
              </v:shape>
            </v:group>
            <v:group style="position:absolute;left:13396;top:1283;width:12;height:2" coordorigin="13396,1283" coordsize="12,2">
              <v:shape style="position:absolute;left:13396;top:1283;width:12;height:2" coordorigin="13396,1283" coordsize="12,0" path="m13396,1283l13408,1283e" filled="false" stroked="true" strokeweight=".6pt" strokecolor="#000000">
                <v:path arrowok="t"/>
              </v:shape>
            </v:group>
            <v:group style="position:absolute;left:13415;top:1283;width:12;height:2" coordorigin="13415,1283" coordsize="12,2">
              <v:shape style="position:absolute;left:13415;top:1283;width:12;height:2" coordorigin="13415,1283" coordsize="12,0" path="m13415,1283l13427,1283e" filled="false" stroked="true" strokeweight=".6pt" strokecolor="#000000">
                <v:path arrowok="t"/>
              </v:shape>
            </v:group>
            <v:group style="position:absolute;left:13434;top:1283;width:12;height:2" coordorigin="13434,1283" coordsize="12,2">
              <v:shape style="position:absolute;left:13434;top:1283;width:12;height:2" coordorigin="13434,1283" coordsize="12,0" path="m13434,1283l13446,1283e" filled="false" stroked="true" strokeweight=".6pt" strokecolor="#000000">
                <v:path arrowok="t"/>
              </v:shape>
            </v:group>
            <v:group style="position:absolute;left:13453;top:1283;width:12;height:2" coordorigin="13453,1283" coordsize="12,2">
              <v:shape style="position:absolute;left:13453;top:1283;width:12;height:2" coordorigin="13453,1283" coordsize="12,0" path="m13453,1283l13465,1283e" filled="false" stroked="true" strokeweight=".6pt" strokecolor="#000000">
                <v:path arrowok="t"/>
              </v:shape>
            </v:group>
            <v:group style="position:absolute;left:13472;top:1283;width:12;height:2" coordorigin="13472,1283" coordsize="12,2">
              <v:shape style="position:absolute;left:13472;top:1283;width:12;height:2" coordorigin="13472,1283" coordsize="12,0" path="m13472,1283l13484,1283e" filled="false" stroked="true" strokeweight=".6pt" strokecolor="#000000">
                <v:path arrowok="t"/>
              </v:shape>
            </v:group>
            <v:group style="position:absolute;left:13492;top:1283;width:12;height:2" coordorigin="13492,1283" coordsize="12,2">
              <v:shape style="position:absolute;left:13492;top:1283;width:12;height:2" coordorigin="13492,1283" coordsize="12,0" path="m13492,1283l13504,1283e" filled="false" stroked="true" strokeweight=".6pt" strokecolor="#000000">
                <v:path arrowok="t"/>
              </v:shape>
            </v:group>
            <v:group style="position:absolute;left:13511;top:1283;width:12;height:2" coordorigin="13511,1283" coordsize="12,2">
              <v:shape style="position:absolute;left:13511;top:1283;width:12;height:2" coordorigin="13511,1283" coordsize="12,0" path="m13511,1283l13523,1283e" filled="false" stroked="true" strokeweight=".6pt" strokecolor="#000000">
                <v:path arrowok="t"/>
              </v:shape>
            </v:group>
            <v:group style="position:absolute;left:13530;top:1283;width:12;height:2" coordorigin="13530,1283" coordsize="12,2">
              <v:shape style="position:absolute;left:13530;top:1283;width:12;height:2" coordorigin="13530,1283" coordsize="12,0" path="m13530,1283l13542,1283e" filled="false" stroked="true" strokeweight=".6pt" strokecolor="#000000">
                <v:path arrowok="t"/>
              </v:shape>
            </v:group>
            <v:group style="position:absolute;left:13549;top:1283;width:12;height:2" coordorigin="13549,1283" coordsize="12,2">
              <v:shape style="position:absolute;left:13549;top:1283;width:12;height:2" coordorigin="13549,1283" coordsize="12,0" path="m13549,1283l13561,1283e" filled="false" stroked="true" strokeweight=".6pt" strokecolor="#000000">
                <v:path arrowok="t"/>
              </v:shape>
            </v:group>
            <v:group style="position:absolute;left:13568;top:1283;width:12;height:2" coordorigin="13568,1283" coordsize="12,2">
              <v:shape style="position:absolute;left:13568;top:1283;width:12;height:2" coordorigin="13568,1283" coordsize="12,0" path="m13568,1283l13580,1283e" filled="false" stroked="true" strokeweight=".6pt" strokecolor="#000000">
                <v:path arrowok="t"/>
              </v:shape>
            </v:group>
            <v:group style="position:absolute;left:13588;top:1283;width:12;height:2" coordorigin="13588,1283" coordsize="12,2">
              <v:shape style="position:absolute;left:13588;top:1283;width:12;height:2" coordorigin="13588,1283" coordsize="12,0" path="m13588,1283l13600,1283e" filled="false" stroked="true" strokeweight=".6pt" strokecolor="#000000">
                <v:path arrowok="t"/>
              </v:shape>
            </v:group>
            <v:group style="position:absolute;left:13607;top:1283;width:12;height:2" coordorigin="13607,1283" coordsize="12,2">
              <v:shape style="position:absolute;left:13607;top:1283;width:12;height:2" coordorigin="13607,1283" coordsize="12,0" path="m13607,1283l13619,1283e" filled="false" stroked="true" strokeweight=".6pt" strokecolor="#000000">
                <v:path arrowok="t"/>
              </v:shape>
            </v:group>
            <v:group style="position:absolute;left:13626;top:1283;width:12;height:2" coordorigin="13626,1283" coordsize="12,2">
              <v:shape style="position:absolute;left:13626;top:1283;width:12;height:2" coordorigin="13626,1283" coordsize="12,0" path="m13626,1283l13638,1283e" filled="false" stroked="true" strokeweight=".6pt" strokecolor="#000000">
                <v:path arrowok="t"/>
              </v:shape>
            </v:group>
            <v:group style="position:absolute;left:13645;top:1283;width:12;height:2" coordorigin="13645,1283" coordsize="12,2">
              <v:shape style="position:absolute;left:13645;top:1283;width:12;height:2" coordorigin="13645,1283" coordsize="12,0" path="m13645,1283l13657,1283e" filled="false" stroked="true" strokeweight=".6pt" strokecolor="#000000">
                <v:path arrowok="t"/>
              </v:shape>
            </v:group>
            <v:group style="position:absolute;left:13664;top:1283;width:12;height:2" coordorigin="13664,1283" coordsize="12,2">
              <v:shape style="position:absolute;left:13664;top:1283;width:12;height:2" coordorigin="13664,1283" coordsize="12,0" path="m13664,1283l13676,1283e" filled="false" stroked="true" strokeweight=".6pt" strokecolor="#000000">
                <v:path arrowok="t"/>
              </v:shape>
            </v:group>
            <v:group style="position:absolute;left:13684;top:1283;width:12;height:2" coordorigin="13684,1283" coordsize="12,2">
              <v:shape style="position:absolute;left:13684;top:1283;width:12;height:2" coordorigin="13684,1283" coordsize="12,0" path="m13684,1283l13696,1283e" filled="false" stroked="true" strokeweight=".6pt" strokecolor="#000000">
                <v:path arrowok="t"/>
              </v:shape>
            </v:group>
            <v:group style="position:absolute;left:13703;top:1283;width:12;height:2" coordorigin="13703,1283" coordsize="12,2">
              <v:shape style="position:absolute;left:13703;top:1283;width:12;height:2" coordorigin="13703,1283" coordsize="12,0" path="m13703,1283l13715,1283e" filled="false" stroked="true" strokeweight=".6pt" strokecolor="#000000">
                <v:path arrowok="t"/>
              </v:shape>
            </v:group>
            <v:group style="position:absolute;left:13722;top:1283;width:12;height:2" coordorigin="13722,1283" coordsize="12,2">
              <v:shape style="position:absolute;left:13722;top:1283;width:12;height:2" coordorigin="13722,1283" coordsize="12,0" path="m13722,1283l13734,1283e" filled="false" stroked="true" strokeweight=".6pt" strokecolor="#000000">
                <v:path arrowok="t"/>
              </v:shape>
            </v:group>
            <v:group style="position:absolute;left:13741;top:1283;width:12;height:2" coordorigin="13741,1283" coordsize="12,2">
              <v:shape style="position:absolute;left:13741;top:1283;width:12;height:2" coordorigin="13741,1283" coordsize="12,0" path="m13741,1283l13753,1283e" filled="false" stroked="true" strokeweight=".6pt" strokecolor="#000000">
                <v:path arrowok="t"/>
              </v:shape>
            </v:group>
            <v:group style="position:absolute;left:13760;top:1283;width:12;height:2" coordorigin="13760,1283" coordsize="12,2">
              <v:shape style="position:absolute;left:13760;top:1283;width:12;height:2" coordorigin="13760,1283" coordsize="12,0" path="m13760,1283l13772,1283e" filled="false" stroked="true" strokeweight=".6pt" strokecolor="#000000">
                <v:path arrowok="t"/>
              </v:shape>
            </v:group>
            <v:group style="position:absolute;left:13780;top:1283;width:12;height:2" coordorigin="13780,1283" coordsize="12,2">
              <v:shape style="position:absolute;left:13780;top:1283;width:12;height:2" coordorigin="13780,1283" coordsize="12,0" path="m13780,1283l13792,1283e" filled="false" stroked="true" strokeweight=".6pt" strokecolor="#000000">
                <v:path arrowok="t"/>
              </v:shape>
            </v:group>
            <v:group style="position:absolute;left:13799;top:1283;width:12;height:2" coordorigin="13799,1283" coordsize="12,2">
              <v:shape style="position:absolute;left:13799;top:1283;width:12;height:2" coordorigin="13799,1283" coordsize="12,0" path="m13799,1283l13811,1283e" filled="false" stroked="true" strokeweight=".6pt" strokecolor="#000000">
                <v:path arrowok="t"/>
              </v:shape>
            </v:group>
            <v:group style="position:absolute;left:13818;top:1283;width:12;height:2" coordorigin="13818,1283" coordsize="12,2">
              <v:shape style="position:absolute;left:13818;top:1283;width:12;height:2" coordorigin="13818,1283" coordsize="12,0" path="m13818,1283l13830,1283e" filled="false" stroked="true" strokeweight=".6pt" strokecolor="#000000">
                <v:path arrowok="t"/>
              </v:shape>
            </v:group>
            <v:group style="position:absolute;left:13837;top:1283;width:12;height:2" coordorigin="13837,1283" coordsize="12,2">
              <v:shape style="position:absolute;left:13837;top:1283;width:12;height:2" coordorigin="13837,1283" coordsize="12,0" path="m13837,1283l13849,1283e" filled="false" stroked="true" strokeweight=".6pt" strokecolor="#000000">
                <v:path arrowok="t"/>
              </v:shape>
            </v:group>
            <v:group style="position:absolute;left:13856;top:1283;width:12;height:2" coordorigin="13856,1283" coordsize="12,2">
              <v:shape style="position:absolute;left:13856;top:1283;width:12;height:2" coordorigin="13856,1283" coordsize="12,0" path="m13856,1283l13868,1283e" filled="false" stroked="true" strokeweight=".6pt" strokecolor="#000000">
                <v:path arrowok="t"/>
              </v:shape>
            </v:group>
            <v:group style="position:absolute;left:13876;top:1283;width:12;height:2" coordorigin="13876,1283" coordsize="12,2">
              <v:shape style="position:absolute;left:13876;top:1283;width:12;height:2" coordorigin="13876,1283" coordsize="12,0" path="m13876,1283l13888,1283e" filled="false" stroked="true" strokeweight=".6pt" strokecolor="#000000">
                <v:path arrowok="t"/>
              </v:shape>
            </v:group>
            <v:group style="position:absolute;left:13895;top:1283;width:12;height:2" coordorigin="13895,1283" coordsize="12,2">
              <v:shape style="position:absolute;left:13895;top:1283;width:12;height:2" coordorigin="13895,1283" coordsize="12,0" path="m13895,1283l13907,1283e" filled="false" stroked="true" strokeweight=".6pt" strokecolor="#000000">
                <v:path arrowok="t"/>
              </v:shape>
            </v:group>
            <v:group style="position:absolute;left:13914;top:1283;width:12;height:2" coordorigin="13914,1283" coordsize="12,2">
              <v:shape style="position:absolute;left:13914;top:1283;width:12;height:2" coordorigin="13914,1283" coordsize="12,0" path="m13914,1283l13926,1283e" filled="false" stroked="true" strokeweight=".6pt" strokecolor="#000000">
                <v:path arrowok="t"/>
              </v:shape>
            </v:group>
            <v:group style="position:absolute;left:13933;top:1283;width:12;height:2" coordorigin="13933,1283" coordsize="12,2">
              <v:shape style="position:absolute;left:13933;top:1283;width:12;height:2" coordorigin="13933,1283" coordsize="12,0" path="m13933,1283l13945,1283e" filled="false" stroked="true" strokeweight=".6pt" strokecolor="#000000">
                <v:path arrowok="t"/>
              </v:shape>
            </v:group>
            <v:group style="position:absolute;left:13952;top:1283;width:12;height:2" coordorigin="13952,1283" coordsize="12,2">
              <v:shape style="position:absolute;left:13952;top:1283;width:12;height:2" coordorigin="13952,1283" coordsize="12,0" path="m13952,1283l13964,1283e" filled="false" stroked="true" strokeweight=".6pt" strokecolor="#000000">
                <v:path arrowok="t"/>
              </v:shape>
            </v:group>
            <v:group style="position:absolute;left:13972;top:1283;width:12;height:2" coordorigin="13972,1283" coordsize="12,2">
              <v:shape style="position:absolute;left:13972;top:1283;width:12;height:2" coordorigin="13972,1283" coordsize="12,0" path="m13972,1283l13984,1283e" filled="false" stroked="true" strokeweight=".6pt" strokecolor="#000000">
                <v:path arrowok="t"/>
              </v:shape>
            </v:group>
            <v:group style="position:absolute;left:13991;top:1283;width:12;height:2" coordorigin="13991,1283" coordsize="12,2">
              <v:shape style="position:absolute;left:13991;top:1283;width:12;height:2" coordorigin="13991,1283" coordsize="12,0" path="m13991,1283l14003,1283e" filled="false" stroked="true" strokeweight=".6pt" strokecolor="#000000">
                <v:path arrowok="t"/>
              </v:shape>
            </v:group>
            <v:group style="position:absolute;left:14010;top:1283;width:12;height:2" coordorigin="14010,1283" coordsize="12,2">
              <v:shape style="position:absolute;left:14010;top:1283;width:12;height:2" coordorigin="14010,1283" coordsize="12,0" path="m14010,1283l14022,1283e" filled="false" stroked="true" strokeweight=".6pt" strokecolor="#000000">
                <v:path arrowok="t"/>
              </v:shape>
            </v:group>
            <v:group style="position:absolute;left:14029;top:1283;width:12;height:2" coordorigin="14029,1283" coordsize="12,2">
              <v:shape style="position:absolute;left:14029;top:1283;width:12;height:2" coordorigin="14029,1283" coordsize="12,0" path="m14029,1283l14041,1283e" filled="false" stroked="true" strokeweight=".6pt" strokecolor="#000000">
                <v:path arrowok="t"/>
              </v:shape>
            </v:group>
            <v:group style="position:absolute;left:14048;top:1283;width:12;height:2" coordorigin="14048,1283" coordsize="12,2">
              <v:shape style="position:absolute;left:14048;top:1283;width:12;height:2" coordorigin="14048,1283" coordsize="12,0" path="m14048,1283l14060,1283e" filled="false" stroked="true" strokeweight=".6pt" strokecolor="#000000">
                <v:path arrowok="t"/>
              </v:shape>
            </v:group>
            <v:group style="position:absolute;left:14068;top:1283;width:12;height:2" coordorigin="14068,1283" coordsize="12,2">
              <v:shape style="position:absolute;left:14068;top:1283;width:12;height:2" coordorigin="14068,1283" coordsize="12,0" path="m14068,1283l14080,1283e" filled="false" stroked="true" strokeweight=".6pt" strokecolor="#000000">
                <v:path arrowok="t"/>
              </v:shape>
            </v:group>
            <v:group style="position:absolute;left:14087;top:1283;width:12;height:2" coordorigin="14087,1283" coordsize="12,2">
              <v:shape style="position:absolute;left:14087;top:1283;width:12;height:2" coordorigin="14087,1283" coordsize="12,0" path="m14087,1283l14099,1283e" filled="false" stroked="true" strokeweight=".6pt" strokecolor="#000000">
                <v:path arrowok="t"/>
              </v:shape>
            </v:group>
            <v:group style="position:absolute;left:14106;top:1283;width:12;height:2" coordorigin="14106,1283" coordsize="12,2">
              <v:shape style="position:absolute;left:14106;top:1283;width:12;height:2" coordorigin="14106,1283" coordsize="12,0" path="m14106,1283l14118,1283e" filled="false" stroked="true" strokeweight=".6pt" strokecolor="#000000">
                <v:path arrowok="t"/>
              </v:shape>
            </v:group>
            <v:group style="position:absolute;left:14125;top:1283;width:12;height:2" coordorigin="14125,1283" coordsize="12,2">
              <v:shape style="position:absolute;left:14125;top:1283;width:12;height:2" coordorigin="14125,1283" coordsize="12,0" path="m14125,1283l14137,1283e" filled="false" stroked="true" strokeweight=".6pt" strokecolor="#000000">
                <v:path arrowok="t"/>
              </v:shape>
            </v:group>
            <v:group style="position:absolute;left:14144;top:1283;width:12;height:2" coordorigin="14144,1283" coordsize="12,2">
              <v:shape style="position:absolute;left:14144;top:1283;width:12;height:2" coordorigin="14144,1283" coordsize="12,0" path="m14144,1283l14156,1283e" filled="false" stroked="true" strokeweight=".6pt" strokecolor="#000000">
                <v:path arrowok="t"/>
              </v:shape>
            </v:group>
            <v:group style="position:absolute;left:14164;top:1283;width:12;height:2" coordorigin="14164,1283" coordsize="12,2">
              <v:shape style="position:absolute;left:14164;top:1283;width:12;height:2" coordorigin="14164,1283" coordsize="12,0" path="m14164,1283l14176,1283e" filled="false" stroked="true" strokeweight=".6pt" strokecolor="#000000">
                <v:path arrowok="t"/>
              </v:shape>
            </v:group>
            <v:group style="position:absolute;left:14183;top:1283;width:12;height:2" coordorigin="14183,1283" coordsize="12,2">
              <v:shape style="position:absolute;left:14183;top:1283;width:12;height:2" coordorigin="14183,1283" coordsize="12,0" path="m14183,1283l14195,1283e" filled="false" stroked="true" strokeweight=".6pt" strokecolor="#000000">
                <v:path arrowok="t"/>
              </v:shape>
            </v:group>
            <v:group style="position:absolute;left:14202;top:1283;width:12;height:2" coordorigin="14202,1283" coordsize="12,2">
              <v:shape style="position:absolute;left:14202;top:1283;width:12;height:2" coordorigin="14202,1283" coordsize="12,0" path="m14202,1283l14214,1283e" filled="false" stroked="true" strokeweight=".6pt" strokecolor="#000000">
                <v:path arrowok="t"/>
              </v:shape>
            </v:group>
            <v:group style="position:absolute;left:14221;top:1283;width:12;height:2" coordorigin="14221,1283" coordsize="12,2">
              <v:shape style="position:absolute;left:14221;top:1283;width:12;height:2" coordorigin="14221,1283" coordsize="12,0" path="m14221,1283l14233,1283e" filled="false" stroked="true" strokeweight=".6pt" strokecolor="#000000">
                <v:path arrowok="t"/>
              </v:shape>
            </v:group>
            <v:group style="position:absolute;left:14240;top:1283;width:12;height:2" coordorigin="14240,1283" coordsize="12,2">
              <v:shape style="position:absolute;left:14240;top:1283;width:12;height:2" coordorigin="14240,1283" coordsize="12,0" path="m14240,1283l14252,1283e" filled="false" stroked="true" strokeweight=".6pt" strokecolor="#000000">
                <v:path arrowok="t"/>
              </v:shape>
            </v:group>
            <v:group style="position:absolute;left:14260;top:1283;width:12;height:2" coordorigin="14260,1283" coordsize="12,2">
              <v:shape style="position:absolute;left:14260;top:1283;width:12;height:2" coordorigin="14260,1283" coordsize="12,0" path="m14260,1283l14272,1283e" filled="false" stroked="true" strokeweight=".6pt" strokecolor="#000000">
                <v:path arrowok="t"/>
              </v:shape>
            </v:group>
            <v:group style="position:absolute;left:14279;top:1283;width:12;height:2" coordorigin="14279,1283" coordsize="12,2">
              <v:shape style="position:absolute;left:14279;top:1283;width:12;height:2" coordorigin="14279,1283" coordsize="12,0" path="m14279,1283l14291,1283e" filled="false" stroked="true" strokeweight=".6pt" strokecolor="#000000">
                <v:path arrowok="t"/>
              </v:shape>
            </v:group>
            <v:group style="position:absolute;left:14298;top:1283;width:12;height:2" coordorigin="14298,1283" coordsize="12,2">
              <v:shape style="position:absolute;left:14298;top:1283;width:12;height:2" coordorigin="14298,1283" coordsize="12,0" path="m14298,1283l14310,1283e" filled="false" stroked="true" strokeweight=".6pt" strokecolor="#000000">
                <v:path arrowok="t"/>
              </v:shape>
            </v:group>
            <v:group style="position:absolute;left:14317;top:1283;width:12;height:2" coordorigin="14317,1283" coordsize="12,2">
              <v:shape style="position:absolute;left:14317;top:1283;width:12;height:2" coordorigin="14317,1283" coordsize="12,0" path="m14317,1283l14329,1283e" filled="false" stroked="true" strokeweight=".6pt" strokecolor="#000000">
                <v:path arrowok="t"/>
              </v:shape>
            </v:group>
            <v:group style="position:absolute;left:14336;top:1283;width:12;height:2" coordorigin="14336,1283" coordsize="12,2">
              <v:shape style="position:absolute;left:14336;top:1283;width:12;height:2" coordorigin="14336,1283" coordsize="12,0" path="m14336,1283l14348,1283e" filled="false" stroked="true" strokeweight=".6pt" strokecolor="#000000">
                <v:path arrowok="t"/>
              </v:shape>
            </v:group>
            <v:group style="position:absolute;left:14356;top:1283;width:12;height:2" coordorigin="14356,1283" coordsize="12,2">
              <v:shape style="position:absolute;left:14356;top:1283;width:12;height:2" coordorigin="14356,1283" coordsize="12,0" path="m14356,1283l14368,1283e" filled="false" stroked="true" strokeweight=".6pt" strokecolor="#000000">
                <v:path arrowok="t"/>
              </v:shape>
            </v:group>
            <v:group style="position:absolute;left:14375;top:1283;width:12;height:2" coordorigin="14375,1283" coordsize="12,2">
              <v:shape style="position:absolute;left:14375;top:1283;width:12;height:2" coordorigin="14375,1283" coordsize="12,0" path="m14375,1283l14387,1283e" filled="false" stroked="true" strokeweight=".6pt" strokecolor="#000000">
                <v:path arrowok="t"/>
              </v:shape>
            </v:group>
            <v:group style="position:absolute;left:14394;top:1283;width:12;height:2" coordorigin="14394,1283" coordsize="12,2">
              <v:shape style="position:absolute;left:14394;top:1283;width:12;height:2" coordorigin="14394,1283" coordsize="12,0" path="m14394,1283l14406,1283e" filled="false" stroked="true" strokeweight=".6pt" strokecolor="#000000">
                <v:path arrowok="t"/>
              </v:shape>
            </v:group>
            <v:group style="position:absolute;left:14413;top:1283;width:12;height:2" coordorigin="14413,1283" coordsize="12,2">
              <v:shape style="position:absolute;left:14413;top:1283;width:12;height:2" coordorigin="14413,1283" coordsize="12,0" path="m14413,1283l14425,1283e" filled="false" stroked="true" strokeweight=".6pt" strokecolor="#000000">
                <v:path arrowok="t"/>
              </v:shape>
            </v:group>
            <v:group style="position:absolute;left:14432;top:1283;width:12;height:2" coordorigin="14432,1283" coordsize="12,2">
              <v:shape style="position:absolute;left:14432;top:1283;width:12;height:2" coordorigin="14432,1283" coordsize="12,0" path="m14432,1283l14444,1283e" filled="false" stroked="true" strokeweight=".6pt" strokecolor="#000000">
                <v:path arrowok="t"/>
              </v:shape>
            </v:group>
            <v:group style="position:absolute;left:14452;top:1283;width:12;height:2" coordorigin="14452,1283" coordsize="12,2">
              <v:shape style="position:absolute;left:14452;top:1283;width:12;height:2" coordorigin="14452,1283" coordsize="12,0" path="m14452,1283l14464,1283e" filled="false" stroked="true" strokeweight=".6pt" strokecolor="#000000">
                <v:path arrowok="t"/>
              </v:shape>
            </v:group>
            <v:group style="position:absolute;left:14471;top:1283;width:12;height:2" coordorigin="14471,1283" coordsize="12,2">
              <v:shape style="position:absolute;left:14471;top:1283;width:12;height:2" coordorigin="14471,1283" coordsize="12,0" path="m14471,1283l14483,1283e" filled="false" stroked="true" strokeweight=".6pt" strokecolor="#000000">
                <v:path arrowok="t"/>
              </v:shape>
            </v:group>
            <v:group style="position:absolute;left:14490;top:1283;width:12;height:2" coordorigin="14490,1283" coordsize="12,2">
              <v:shape style="position:absolute;left:14490;top:1283;width:12;height:2" coordorigin="14490,1283" coordsize="12,0" path="m14490,1283l14502,1283e" filled="false" stroked="true" strokeweight=".6pt" strokecolor="#000000">
                <v:path arrowok="t"/>
              </v:shape>
            </v:group>
            <v:group style="position:absolute;left:14509;top:1283;width:12;height:2" coordorigin="14509,1283" coordsize="12,2">
              <v:shape style="position:absolute;left:14509;top:1283;width:12;height:2" coordorigin="14509,1283" coordsize="12,0" path="m14509,1283l14521,1283e" filled="false" stroked="true" strokeweight=".6pt" strokecolor="#000000">
                <v:path arrowok="t"/>
              </v:shape>
            </v:group>
            <v:group style="position:absolute;left:14528;top:1283;width:12;height:2" coordorigin="14528,1283" coordsize="12,2">
              <v:shape style="position:absolute;left:14528;top:1283;width:12;height:2" coordorigin="14528,1283" coordsize="12,0" path="m14528,1283l14540,1283e" filled="false" stroked="true" strokeweight=".6pt" strokecolor="#000000">
                <v:path arrowok="t"/>
              </v:shape>
            </v:group>
            <v:group style="position:absolute;left:14548;top:1283;width:12;height:2" coordorigin="14548,1283" coordsize="12,2">
              <v:shape style="position:absolute;left:14548;top:1283;width:12;height:2" coordorigin="14548,1283" coordsize="12,0" path="m14548,1283l14560,1283e" filled="false" stroked="true" strokeweight=".6pt" strokecolor="#000000">
                <v:path arrowok="t"/>
              </v:shape>
            </v:group>
            <v:group style="position:absolute;left:14567;top:1283;width:12;height:2" coordorigin="14567,1283" coordsize="12,2">
              <v:shape style="position:absolute;left:14567;top:1283;width:12;height:2" coordorigin="14567,1283" coordsize="12,0" path="m14567,1283l14579,1283e" filled="false" stroked="true" strokeweight=".6pt" strokecolor="#000000">
                <v:path arrowok="t"/>
              </v:shape>
            </v:group>
            <v:group style="position:absolute;left:14586;top:1283;width:12;height:2" coordorigin="14586,1283" coordsize="12,2">
              <v:shape style="position:absolute;left:14586;top:1283;width:12;height:2" coordorigin="14586,1283" coordsize="12,0" path="m14586,1283l14598,1283e" filled="false" stroked="true" strokeweight=".6pt" strokecolor="#000000">
                <v:path arrowok="t"/>
              </v:shape>
            </v:group>
            <v:group style="position:absolute;left:14605;top:1283;width:12;height:2" coordorigin="14605,1283" coordsize="12,2">
              <v:shape style="position:absolute;left:14605;top:1283;width:12;height:2" coordorigin="14605,1283" coordsize="12,0" path="m14605,1283l14617,1283e" filled="false" stroked="true" strokeweight=".6pt" strokecolor="#000000">
                <v:path arrowok="t"/>
              </v:shape>
            </v:group>
            <v:group style="position:absolute;left:14624;top:1283;width:12;height:2" coordorigin="14624,1283" coordsize="12,2">
              <v:shape style="position:absolute;left:14624;top:1283;width:12;height:2" coordorigin="14624,1283" coordsize="12,0" path="m14624,1283l14636,1283e" filled="false" stroked="true" strokeweight=".6pt" strokecolor="#000000">
                <v:path arrowok="t"/>
              </v:shape>
            </v:group>
            <v:group style="position:absolute;left:14644;top:1283;width:12;height:2" coordorigin="14644,1283" coordsize="12,2">
              <v:shape style="position:absolute;left:14644;top:1283;width:12;height:2" coordorigin="14644,1283" coordsize="12,0" path="m14644,1283l14656,1283e" filled="false" stroked="true" strokeweight=".6pt" strokecolor="#000000">
                <v:path arrowok="t"/>
              </v:shape>
            </v:group>
            <v:group style="position:absolute;left:14663;top:1283;width:12;height:2" coordorigin="14663,1283" coordsize="12,2">
              <v:shape style="position:absolute;left:14663;top:1283;width:12;height:2" coordorigin="14663,1283" coordsize="12,0" path="m14663,1283l14675,1283e" filled="false" stroked="true" strokeweight=".6pt" strokecolor="#000000">
                <v:path arrowok="t"/>
              </v:shape>
            </v:group>
            <v:group style="position:absolute;left:14682;top:1283;width:12;height:2" coordorigin="14682,1283" coordsize="12,2">
              <v:shape style="position:absolute;left:14682;top:1283;width:12;height:2" coordorigin="14682,1283" coordsize="12,0" path="m14682,1283l14694,1283e" filled="false" stroked="true" strokeweight=".6pt" strokecolor="#000000">
                <v:path arrowok="t"/>
              </v:shape>
            </v:group>
            <v:group style="position:absolute;left:14701;top:1283;width:12;height:2" coordorigin="14701,1283" coordsize="12,2">
              <v:shape style="position:absolute;left:14701;top:1283;width:12;height:2" coordorigin="14701,1283" coordsize="12,0" path="m14701,1283l14713,1283e" filled="false" stroked="true" strokeweight=".6pt" strokecolor="#000000">
                <v:path arrowok="t"/>
              </v:shape>
            </v:group>
            <v:group style="position:absolute;left:14720;top:1283;width:12;height:2" coordorigin="14720,1283" coordsize="12,2">
              <v:shape style="position:absolute;left:14720;top:1283;width:12;height:2" coordorigin="14720,1283" coordsize="12,0" path="m14720,1283l14732,1283e" filled="false" stroked="true" strokeweight=".6pt" strokecolor="#000000">
                <v:path arrowok="t"/>
              </v:shape>
            </v:group>
            <v:group style="position:absolute;left:14740;top:1283;width:12;height:2" coordorigin="14740,1283" coordsize="12,2">
              <v:shape style="position:absolute;left:14740;top:1283;width:12;height:2" coordorigin="14740,1283" coordsize="12,0" path="m14740,1283l14752,1283e" filled="false" stroked="true" strokeweight=".6pt" strokecolor="#000000">
                <v:path arrowok="t"/>
              </v:shape>
            </v:group>
            <v:group style="position:absolute;left:14759;top:1283;width:12;height:2" coordorigin="14759,1283" coordsize="12,2">
              <v:shape style="position:absolute;left:14759;top:1283;width:12;height:2" coordorigin="14759,1283" coordsize="12,0" path="m14759,1283l14771,1283e" filled="false" stroked="true" strokeweight=".6pt" strokecolor="#000000">
                <v:path arrowok="t"/>
              </v:shape>
            </v:group>
            <v:group style="position:absolute;left:14778;top:1283;width:12;height:2" coordorigin="14778,1283" coordsize="12,2">
              <v:shape style="position:absolute;left:14778;top:1283;width:12;height:2" coordorigin="14778,1283" coordsize="12,0" path="m14778,1283l14790,1283e" filled="false" stroked="true" strokeweight=".6pt" strokecolor="#000000">
                <v:path arrowok="t"/>
              </v:shape>
            </v:group>
            <v:group style="position:absolute;left:14797;top:1283;width:12;height:2" coordorigin="14797,1283" coordsize="12,2">
              <v:shape style="position:absolute;left:14797;top:1283;width:12;height:2" coordorigin="14797,1283" coordsize="12,0" path="m14797,1283l14809,1283e" filled="false" stroked="true" strokeweight=".6pt" strokecolor="#000000">
                <v:path arrowok="t"/>
              </v:shape>
            </v:group>
            <v:group style="position:absolute;left:14816;top:1283;width:12;height:2" coordorigin="14816,1283" coordsize="12,2">
              <v:shape style="position:absolute;left:14816;top:1283;width:12;height:2" coordorigin="14816,1283" coordsize="12,0" path="m14816,1283l14828,1283e" filled="false" stroked="true" strokeweight=".6pt" strokecolor="#000000">
                <v:path arrowok="t"/>
              </v:shape>
            </v:group>
            <v:group style="position:absolute;left:14836;top:1283;width:12;height:2" coordorigin="14836,1283" coordsize="12,2">
              <v:shape style="position:absolute;left:14836;top:1283;width:12;height:2" coordorigin="14836,1283" coordsize="12,0" path="m14836,1283l14848,1283e" filled="false" stroked="true" strokeweight=".6pt" strokecolor="#000000">
                <v:path arrowok="t"/>
              </v:shape>
            </v:group>
            <v:group style="position:absolute;left:14855;top:1283;width:12;height:2" coordorigin="14855,1283" coordsize="12,2">
              <v:shape style="position:absolute;left:14855;top:1283;width:12;height:2" coordorigin="14855,1283" coordsize="12,0" path="m14855,1283l14867,1283e" filled="false" stroked="true" strokeweight=".6pt" strokecolor="#000000">
                <v:path arrowok="t"/>
              </v:shape>
            </v:group>
            <v:group style="position:absolute;left:14874;top:1283;width:12;height:2" coordorigin="14874,1283" coordsize="12,2">
              <v:shape style="position:absolute;left:14874;top:1283;width:12;height:2" coordorigin="14874,1283" coordsize="12,0" path="m14874,1283l14886,1283e" filled="false" stroked="true" strokeweight=".6pt" strokecolor="#000000">
                <v:path arrowok="t"/>
              </v:shape>
            </v:group>
            <v:group style="position:absolute;left:14893;top:1283;width:12;height:2" coordorigin="14893,1283" coordsize="12,2">
              <v:shape style="position:absolute;left:14893;top:1283;width:12;height:2" coordorigin="14893,1283" coordsize="12,0" path="m14893,1283l14905,1283e" filled="false" stroked="true" strokeweight=".6pt" strokecolor="#000000">
                <v:path arrowok="t"/>
              </v:shape>
            </v:group>
            <v:group style="position:absolute;left:14912;top:1283;width:12;height:2" coordorigin="14912,1283" coordsize="12,2">
              <v:shape style="position:absolute;left:14912;top:1283;width:12;height:2" coordorigin="14912,1283" coordsize="12,0" path="m14912,1283l14924,1283e" filled="false" stroked="true" strokeweight=".6pt" strokecolor="#000000">
                <v:path arrowok="t"/>
              </v:shape>
            </v:group>
            <v:group style="position:absolute;left:14932;top:1283;width:12;height:2" coordorigin="14932,1283" coordsize="12,2">
              <v:shape style="position:absolute;left:14932;top:1283;width:12;height:2" coordorigin="14932,1283" coordsize="12,0" path="m14932,1283l14944,1283e" filled="false" stroked="true" strokeweight=".6pt" strokecolor="#000000">
                <v:path arrowok="t"/>
              </v:shape>
            </v:group>
            <v:group style="position:absolute;left:14951;top:1283;width:12;height:2" coordorigin="14951,1283" coordsize="12,2">
              <v:shape style="position:absolute;left:14951;top:1283;width:12;height:2" coordorigin="14951,1283" coordsize="12,0" path="m14951,1283l14963,1283e" filled="false" stroked="true" strokeweight=".6pt" strokecolor="#000000">
                <v:path arrowok="t"/>
              </v:shape>
            </v:group>
            <v:group style="position:absolute;left:14970;top:1283;width:12;height:2" coordorigin="14970,1283" coordsize="12,2">
              <v:shape style="position:absolute;left:14970;top:1283;width:12;height:2" coordorigin="14970,1283" coordsize="12,0" path="m14970,1283l14982,1283e" filled="false" stroked="true" strokeweight=".6pt" strokecolor="#000000">
                <v:path arrowok="t"/>
              </v:shape>
            </v:group>
            <v:group style="position:absolute;left:14989;top:1283;width:12;height:2" coordorigin="14989,1283" coordsize="12,2">
              <v:shape style="position:absolute;left:14989;top:1283;width:12;height:2" coordorigin="14989,1283" coordsize="12,0" path="m14989,1283l15001,1283e" filled="false" stroked="true" strokeweight=".6pt" strokecolor="#000000">
                <v:path arrowok="t"/>
              </v:shape>
            </v:group>
            <v:group style="position:absolute;left:15008;top:1283;width:12;height:2" coordorigin="15008,1283" coordsize="12,2">
              <v:shape style="position:absolute;left:15008;top:1283;width:12;height:2" coordorigin="15008,1283" coordsize="12,0" path="m15008,1283l15020,1283e" filled="false" stroked="true" strokeweight=".6pt" strokecolor="#000000">
                <v:path arrowok="t"/>
              </v:shape>
            </v:group>
            <v:group style="position:absolute;left:15028;top:1283;width:12;height:2" coordorigin="15028,1283" coordsize="12,2">
              <v:shape style="position:absolute;left:15028;top:1283;width:12;height:2" coordorigin="15028,1283" coordsize="12,0" path="m15028,1283l15040,1283e" filled="false" stroked="true" strokeweight=".6pt" strokecolor="#000000">
                <v:path arrowok="t"/>
              </v:shape>
            </v:group>
            <v:group style="position:absolute;left:15047;top:1283;width:12;height:2" coordorigin="15047,1283" coordsize="12,2">
              <v:shape style="position:absolute;left:15047;top:1283;width:12;height:2" coordorigin="15047,1283" coordsize="12,0" path="m15047,1283l15059,1283e" filled="false" stroked="true" strokeweight=".6pt" strokecolor="#000000">
                <v:path arrowok="t"/>
              </v:shape>
            </v:group>
            <v:group style="position:absolute;left:15066;top:1283;width:12;height:2" coordorigin="15066,1283" coordsize="12,2">
              <v:shape style="position:absolute;left:15066;top:1283;width:12;height:2" coordorigin="15066,1283" coordsize="12,0" path="m15066,1283l15078,1283e" filled="false" stroked="true" strokeweight=".6pt" strokecolor="#000000">
                <v:path arrowok="t"/>
              </v:shape>
            </v:group>
            <v:group style="position:absolute;left:15085;top:1283;width:12;height:2" coordorigin="15085,1283" coordsize="12,2">
              <v:shape style="position:absolute;left:15085;top:1283;width:12;height:2" coordorigin="15085,1283" coordsize="12,0" path="m15085,1283l15097,1283e" filled="false" stroked="true" strokeweight=".6pt" strokecolor="#000000">
                <v:path arrowok="t"/>
              </v:shape>
            </v:group>
            <v:group style="position:absolute;left:15104;top:1283;width:12;height:2" coordorigin="15104,1283" coordsize="12,2">
              <v:shape style="position:absolute;left:15104;top:1283;width:12;height:2" coordorigin="15104,1283" coordsize="12,0" path="m15104,1283l15116,1283e" filled="false" stroked="true" strokeweight=".6pt" strokecolor="#000000">
                <v:path arrowok="t"/>
              </v:shape>
            </v:group>
            <v:group style="position:absolute;left:15124;top:1283;width:12;height:2" coordorigin="15124,1283" coordsize="12,2">
              <v:shape style="position:absolute;left:15124;top:1283;width:12;height:2" coordorigin="15124,1283" coordsize="12,0" path="m15124,1283l15136,1283e" filled="false" stroked="true" strokeweight=".6pt" strokecolor="#000000">
                <v:path arrowok="t"/>
              </v:shape>
            </v:group>
            <v:group style="position:absolute;left:15143;top:1283;width:12;height:2" coordorigin="15143,1283" coordsize="12,2">
              <v:shape style="position:absolute;left:15143;top:1283;width:12;height:2" coordorigin="15143,1283" coordsize="12,0" path="m15143,1283l15155,1283e" filled="false" stroked="true" strokeweight=".6pt" strokecolor="#000000">
                <v:path arrowok="t"/>
              </v:shape>
            </v:group>
            <v:group style="position:absolute;left:15162;top:1283;width:12;height:2" coordorigin="15162,1283" coordsize="12,2">
              <v:shape style="position:absolute;left:15162;top:1283;width:12;height:2" coordorigin="15162,1283" coordsize="12,0" path="m15162,1283l15174,1283e" filled="false" stroked="true" strokeweight=".6pt" strokecolor="#000000">
                <v:path arrowok="t"/>
              </v:shape>
            </v:group>
            <v:group style="position:absolute;left:15181;top:1283;width:12;height:2" coordorigin="15181,1283" coordsize="12,2">
              <v:shape style="position:absolute;left:15181;top:1283;width:12;height:2" coordorigin="15181,1283" coordsize="12,0" path="m15181,1283l15193,1283e" filled="false" stroked="true" strokeweight=".6pt" strokecolor="#000000">
                <v:path arrowok="t"/>
              </v:shape>
            </v:group>
            <v:group style="position:absolute;left:15200;top:1283;width:12;height:2" coordorigin="15200,1283" coordsize="12,2">
              <v:shape style="position:absolute;left:15200;top:1283;width:12;height:2" coordorigin="15200,1283" coordsize="12,0" path="m15200,1283l15212,1283e" filled="false" stroked="true" strokeweight=".6pt" strokecolor="#000000">
                <v:path arrowok="t"/>
              </v:shape>
            </v:group>
            <v:group style="position:absolute;left:15220;top:1283;width:12;height:2" coordorigin="15220,1283" coordsize="12,2">
              <v:shape style="position:absolute;left:15220;top:1283;width:12;height:2" coordorigin="15220,1283" coordsize="12,0" path="m15220,1283l15232,1283e" filled="false" stroked="true" strokeweight=".6pt" strokecolor="#000000">
                <v:path arrowok="t"/>
              </v:shape>
            </v:group>
            <v:group style="position:absolute;left:15239;top:1283;width:12;height:2" coordorigin="15239,1283" coordsize="12,2">
              <v:shape style="position:absolute;left:15239;top:1283;width:12;height:2" coordorigin="15239,1283" coordsize="12,0" path="m15239,1283l15251,1283e" filled="false" stroked="true" strokeweight=".6pt" strokecolor="#000000">
                <v:path arrowok="t"/>
              </v:shape>
            </v:group>
            <v:group style="position:absolute;left:15258;top:1283;width:12;height:2" coordorigin="15258,1283" coordsize="12,2">
              <v:shape style="position:absolute;left:15258;top:1283;width:12;height:2" coordorigin="15258,1283" coordsize="12,0" path="m15258,1283l15270,1283e" filled="false" stroked="true" strokeweight=".6pt" strokecolor="#000000">
                <v:path arrowok="t"/>
              </v:shape>
            </v:group>
            <v:group style="position:absolute;left:15277;top:1283;width:12;height:2" coordorigin="15277,1283" coordsize="12,2">
              <v:shape style="position:absolute;left:15277;top:1283;width:12;height:2" coordorigin="15277,1283" coordsize="12,0" path="m15277,1283l15289,1283e" filled="false" stroked="true" strokeweight=".6pt" strokecolor="#000000">
                <v:path arrowok="t"/>
              </v:shape>
            </v:group>
            <v:group style="position:absolute;left:15296;top:1283;width:12;height:2" coordorigin="15296,1283" coordsize="12,2">
              <v:shape style="position:absolute;left:15296;top:1283;width:12;height:2" coordorigin="15296,1283" coordsize="12,0" path="m15296,1283l15308,1283e" filled="false" stroked="true" strokeweight=".6pt" strokecolor="#000000">
                <v:path arrowok="t"/>
              </v:shape>
            </v:group>
            <v:group style="position:absolute;left:15316;top:1283;width:12;height:2" coordorigin="15316,1283" coordsize="12,2">
              <v:shape style="position:absolute;left:15316;top:1283;width:12;height:2" coordorigin="15316,1283" coordsize="12,0" path="m15316,1283l15328,1283e" filled="false" stroked="true" strokeweight=".6pt" strokecolor="#000000">
                <v:path arrowok="t"/>
              </v:shape>
            </v:group>
            <v:group style="position:absolute;left:15335;top:1283;width:12;height:2" coordorigin="15335,1283" coordsize="12,2">
              <v:shape style="position:absolute;left:15335;top:1283;width:12;height:2" coordorigin="15335,1283" coordsize="12,0" path="m15335,1283l15347,1283e" filled="false" stroked="true" strokeweight=".6pt" strokecolor="#000000">
                <v:path arrowok="t"/>
              </v:shape>
            </v:group>
            <v:group style="position:absolute;left:15354;top:1283;width:12;height:2" coordorigin="15354,1283" coordsize="12,2">
              <v:shape style="position:absolute;left:15354;top:1283;width:12;height:2" coordorigin="15354,1283" coordsize="12,0" path="m15354,1283l15366,1283e" filled="false" stroked="true" strokeweight=".6pt" strokecolor="#000000">
                <v:path arrowok="t"/>
              </v:shape>
            </v:group>
            <v:group style="position:absolute;left:15373;top:1283;width:12;height:2" coordorigin="15373,1283" coordsize="12,2">
              <v:shape style="position:absolute;left:15373;top:1283;width:12;height:2" coordorigin="15373,1283" coordsize="12,0" path="m15373,1283l15385,1283e" filled="false" stroked="true" strokeweight=".6pt" strokecolor="#000000">
                <v:path arrowok="t"/>
              </v:shape>
            </v:group>
            <v:group style="position:absolute;left:15392;top:1283;width:12;height:2" coordorigin="15392,1283" coordsize="12,2">
              <v:shape style="position:absolute;left:15392;top:1283;width:12;height:2" coordorigin="15392,1283" coordsize="12,0" path="m15392,1283l15404,1283e" filled="false" stroked="true" strokeweight=".6pt" strokecolor="#000000">
                <v:path arrowok="t"/>
              </v:shape>
            </v:group>
            <v:group style="position:absolute;left:15412;top:1283;width:12;height:2" coordorigin="15412,1283" coordsize="12,2">
              <v:shape style="position:absolute;left:15412;top:1283;width:12;height:2" coordorigin="15412,1283" coordsize="12,0" path="m15412,1283l15424,1283e" filled="false" stroked="true" strokeweight=".6pt" strokecolor="#000000">
                <v:path arrowok="t"/>
              </v:shape>
            </v:group>
            <v:group style="position:absolute;left:15431;top:1283;width:12;height:2" coordorigin="15431,1283" coordsize="12,2">
              <v:shape style="position:absolute;left:15431;top:1283;width:12;height:2" coordorigin="15431,1283" coordsize="12,0" path="m15431,1283l15443,1283e" filled="false" stroked="true" strokeweight=".6pt" strokecolor="#000000">
                <v:path arrowok="t"/>
              </v:shape>
            </v:group>
            <v:group style="position:absolute;left:15450;top:1283;width:12;height:2" coordorigin="15450,1283" coordsize="12,2">
              <v:shape style="position:absolute;left:15450;top:1283;width:12;height:2" coordorigin="15450,1283" coordsize="12,0" path="m15450,1283l15462,1283e" filled="false" stroked="true" strokeweight=".6pt" strokecolor="#000000">
                <v:path arrowok="t"/>
              </v:shape>
            </v:group>
            <v:group style="position:absolute;left:15469;top:1283;width:12;height:2" coordorigin="15469,1283" coordsize="12,2">
              <v:shape style="position:absolute;left:15469;top:1283;width:12;height:2" coordorigin="15469,1283" coordsize="12,0" path="m15469,1283l15481,1283e" filled="false" stroked="true" strokeweight=".6pt" strokecolor="#000000">
                <v:path arrowok="t"/>
              </v:shape>
            </v:group>
            <v:group style="position:absolute;left:15488;top:1283;width:12;height:2" coordorigin="15488,1283" coordsize="12,2">
              <v:shape style="position:absolute;left:15488;top:1283;width:12;height:2" coordorigin="15488,1283" coordsize="12,0" path="m15488,1283l15500,1283e" filled="false" stroked="true" strokeweight=".6pt" strokecolor="#000000">
                <v:path arrowok="t"/>
              </v:shape>
            </v:group>
            <v:group style="position:absolute;left:15508;top:1283;width:12;height:2" coordorigin="15508,1283" coordsize="12,2">
              <v:shape style="position:absolute;left:15508;top:1283;width:12;height:2" coordorigin="15508,1283" coordsize="12,0" path="m15508,1283l15520,1283e" filled="false" stroked="true" strokeweight=".6pt" strokecolor="#000000">
                <v:path arrowok="t"/>
              </v:shape>
            </v:group>
            <v:group style="position:absolute;left:15527;top:1283;width:12;height:2" coordorigin="15527,1283" coordsize="12,2">
              <v:shape style="position:absolute;left:15527;top:1283;width:12;height:2" coordorigin="15527,1283" coordsize="12,0" path="m15527,1283l15539,1283e" filled="false" stroked="true" strokeweight=".6pt" strokecolor="#000000">
                <v:path arrowok="t"/>
              </v:shape>
            </v:group>
            <v:group style="position:absolute;left:15546;top:1283;width:12;height:2" coordorigin="15546,1283" coordsize="12,2">
              <v:shape style="position:absolute;left:15546;top:1283;width:12;height:2" coordorigin="15546,1283" coordsize="12,0" path="m15546,1283l15558,1283e" filled="false" stroked="true" strokeweight=".6pt" strokecolor="#000000">
                <v:path arrowok="t"/>
              </v:shape>
            </v:group>
            <v:group style="position:absolute;left:15565;top:1283;width:12;height:2" coordorigin="15565,1283" coordsize="12,2">
              <v:shape style="position:absolute;left:15565;top:1283;width:12;height:2" coordorigin="15565,1283" coordsize="12,0" path="m15565,1283l15577,1283e" filled="false" stroked="true" strokeweight=".6pt" strokecolor="#000000">
                <v:path arrowok="t"/>
              </v:shape>
            </v:group>
            <v:group style="position:absolute;left:15584;top:1283;width:12;height:2" coordorigin="15584,1283" coordsize="12,2">
              <v:shape style="position:absolute;left:15584;top:1283;width:12;height:2" coordorigin="15584,1283" coordsize="12,0" path="m15584,1283l15596,1283e" filled="false" stroked="true" strokeweight=".6pt" strokecolor="#000000">
                <v:path arrowok="t"/>
              </v:shape>
            </v:group>
            <v:group style="position:absolute;left:15604;top:1283;width:12;height:2" coordorigin="15604,1283" coordsize="12,2">
              <v:shape style="position:absolute;left:15604;top:1283;width:12;height:2" coordorigin="15604,1283" coordsize="12,0" path="m15604,1283l15616,1283e" filled="false" stroked="true" strokeweight=".6pt" strokecolor="#000000">
                <v:path arrowok="t"/>
              </v:shape>
            </v:group>
            <v:group style="position:absolute;left:15623;top:1283;width:12;height:2" coordorigin="15623,1283" coordsize="12,2">
              <v:shape style="position:absolute;left:15623;top:1283;width:12;height:2" coordorigin="15623,1283" coordsize="12,0" path="m15623,1283l15635,1283e" filled="false" stroked="true" strokeweight=".6pt" strokecolor="#000000">
                <v:path arrowok="t"/>
              </v:shape>
            </v:group>
            <v:group style="position:absolute;left:15642;top:1283;width:12;height:2" coordorigin="15642,1283" coordsize="12,2">
              <v:shape style="position:absolute;left:15642;top:1283;width:12;height:2" coordorigin="15642,1283" coordsize="12,0" path="m15642,1283l15654,1283e" filled="false" stroked="true" strokeweight=".6pt" strokecolor="#000000">
                <v:path arrowok="t"/>
              </v:shape>
            </v:group>
            <v:group style="position:absolute;left:15661;top:1283;width:8;height:2" coordorigin="15661,1283" coordsize="8,2">
              <v:shape style="position:absolute;left:15661;top:1283;width:8;height:2" coordorigin="15661,1283" coordsize="8,0" path="m15661,1283l15668,1283e" filled="false" stroked="true" strokeweight=".6pt" strokecolor="#000000">
                <v:path arrowok="t"/>
              </v:shape>
            </v:group>
            <v:group style="position:absolute;left:3715;top:433;width:10;height:2" coordorigin="3715,433" coordsize="10,2">
              <v:shape style="position:absolute;left:3715;top:433;width:10;height:2" coordorigin="3715,433" coordsize="10,0" path="m3715,433l3725,433e" filled="false" stroked="true" strokeweight=".48pt" strokecolor="#000000">
                <v:path arrowok="t"/>
              </v:shape>
            </v:group>
            <v:group style="position:absolute;left:3715;top:452;width:10;height:2" coordorigin="3715,452" coordsize="10,2">
              <v:shape style="position:absolute;left:3715;top:452;width:10;height:2" coordorigin="3715,452" coordsize="10,0" path="m3715,452l3725,452e" filled="false" stroked="true" strokeweight=".48pt" strokecolor="#000000">
                <v:path arrowok="t"/>
              </v:shape>
            </v:group>
            <v:group style="position:absolute;left:3715;top:471;width:10;height:2" coordorigin="3715,471" coordsize="10,2">
              <v:shape style="position:absolute;left:3715;top:471;width:10;height:2" coordorigin="3715,471" coordsize="10,0" path="m3715,471l3725,471e" filled="false" stroked="true" strokeweight=".48pt" strokecolor="#000000">
                <v:path arrowok="t"/>
              </v:shape>
            </v:group>
            <v:group style="position:absolute;left:3715;top:491;width:10;height:2" coordorigin="3715,491" coordsize="10,2">
              <v:shape style="position:absolute;left:3715;top:491;width:10;height:2" coordorigin="3715,491" coordsize="10,0" path="m3715,491l3725,491e" filled="false" stroked="true" strokeweight=".48pt" strokecolor="#000000">
                <v:path arrowok="t"/>
              </v:shape>
            </v:group>
            <v:group style="position:absolute;left:3715;top:510;width:10;height:2" coordorigin="3715,510" coordsize="10,2">
              <v:shape style="position:absolute;left:3715;top:510;width:10;height:2" coordorigin="3715,510" coordsize="10,0" path="m3715,510l3725,510e" filled="false" stroked="true" strokeweight=".48pt" strokecolor="#000000">
                <v:path arrowok="t"/>
              </v:shape>
            </v:group>
            <v:group style="position:absolute;left:3715;top:529;width:10;height:2" coordorigin="3715,529" coordsize="10,2">
              <v:shape style="position:absolute;left:3715;top:529;width:10;height:2" coordorigin="3715,529" coordsize="10,0" path="m3715,529l3725,529e" filled="false" stroked="true" strokeweight=".48pt" strokecolor="#000000">
                <v:path arrowok="t"/>
              </v:shape>
            </v:group>
            <v:group style="position:absolute;left:3715;top:548;width:10;height:2" coordorigin="3715,548" coordsize="10,2">
              <v:shape style="position:absolute;left:3715;top:548;width:10;height:2" coordorigin="3715,548" coordsize="10,0" path="m3715,548l3725,548e" filled="false" stroked="true" strokeweight=".48pt" strokecolor="#000000">
                <v:path arrowok="t"/>
              </v:shape>
            </v:group>
            <v:group style="position:absolute;left:3715;top:567;width:10;height:2" coordorigin="3715,567" coordsize="10,2">
              <v:shape style="position:absolute;left:3715;top:567;width:10;height:2" coordorigin="3715,567" coordsize="10,0" path="m3715,567l3725,567e" filled="false" stroked="true" strokeweight=".48pt" strokecolor="#000000">
                <v:path arrowok="t"/>
              </v:shape>
            </v:group>
            <v:group style="position:absolute;left:3715;top:587;width:10;height:2" coordorigin="3715,587" coordsize="10,2">
              <v:shape style="position:absolute;left:3715;top:587;width:10;height:2" coordorigin="3715,587" coordsize="10,0" path="m3715,587l3725,587e" filled="false" stroked="true" strokeweight=".48pt" strokecolor="#000000">
                <v:path arrowok="t"/>
              </v:shape>
            </v:group>
            <v:group style="position:absolute;left:3715;top:606;width:10;height:2" coordorigin="3715,606" coordsize="10,2">
              <v:shape style="position:absolute;left:3715;top:606;width:10;height:2" coordorigin="3715,606" coordsize="10,0" path="m3715,606l3725,606e" filled="false" stroked="true" strokeweight=".48pt" strokecolor="#000000">
                <v:path arrowok="t"/>
              </v:shape>
            </v:group>
            <v:group style="position:absolute;left:3715;top:625;width:10;height:2" coordorigin="3715,625" coordsize="10,2">
              <v:shape style="position:absolute;left:3715;top:625;width:10;height:2" coordorigin="3715,625" coordsize="10,0" path="m3715,625l3725,625e" filled="false" stroked="true" strokeweight=".48pt" strokecolor="#000000">
                <v:path arrowok="t"/>
              </v:shape>
            </v:group>
            <v:group style="position:absolute;left:3715;top:644;width:10;height:2" coordorigin="3715,644" coordsize="10,2">
              <v:shape style="position:absolute;left:3715;top:644;width:10;height:2" coordorigin="3715,644" coordsize="10,0" path="m3715,644l3725,644e" filled="false" stroked="true" strokeweight=".48pt" strokecolor="#000000">
                <v:path arrowok="t"/>
              </v:shape>
            </v:group>
            <v:group style="position:absolute;left:3715;top:663;width:10;height:2" coordorigin="3715,663" coordsize="10,2">
              <v:shape style="position:absolute;left:3715;top:663;width:10;height:2" coordorigin="3715,663" coordsize="10,0" path="m3715,663l3725,663e" filled="false" stroked="true" strokeweight=".48pt" strokecolor="#000000">
                <v:path arrowok="t"/>
              </v:shape>
            </v:group>
            <v:group style="position:absolute;left:3715;top:683;width:10;height:2" coordorigin="3715,683" coordsize="10,2">
              <v:shape style="position:absolute;left:3715;top:683;width:10;height:2" coordorigin="3715,683" coordsize="10,0" path="m3715,683l3725,683e" filled="false" stroked="true" strokeweight=".48pt" strokecolor="#000000">
                <v:path arrowok="t"/>
              </v:shape>
            </v:group>
            <v:group style="position:absolute;left:3715;top:702;width:10;height:2" coordorigin="3715,702" coordsize="10,2">
              <v:shape style="position:absolute;left:3715;top:702;width:10;height:2" coordorigin="3715,702" coordsize="10,0" path="m3715,702l3725,702e" filled="false" stroked="true" strokeweight=".48pt" strokecolor="#000000">
                <v:path arrowok="t"/>
              </v:shape>
            </v:group>
            <v:group style="position:absolute;left:3715;top:721;width:10;height:2" coordorigin="3715,721" coordsize="10,2">
              <v:shape style="position:absolute;left:3715;top:721;width:10;height:2" coordorigin="3715,721" coordsize="10,0" path="m3715,721l3725,721e" filled="false" stroked="true" strokeweight=".48pt" strokecolor="#000000">
                <v:path arrowok="t"/>
              </v:shape>
            </v:group>
            <v:group style="position:absolute;left:3715;top:740;width:10;height:2" coordorigin="3715,740" coordsize="10,2">
              <v:shape style="position:absolute;left:3715;top:740;width:10;height:2" coordorigin="3715,740" coordsize="10,0" path="m3715,740l3725,740e" filled="false" stroked="true" strokeweight=".48pt" strokecolor="#000000">
                <v:path arrowok="t"/>
              </v:shape>
            </v:group>
            <v:group style="position:absolute;left:3715;top:759;width:10;height:2" coordorigin="3715,759" coordsize="10,2">
              <v:shape style="position:absolute;left:3715;top:759;width:10;height:2" coordorigin="3715,759" coordsize="10,0" path="m3715,759l3725,759e" filled="false" stroked="true" strokeweight=".48pt" strokecolor="#000000">
                <v:path arrowok="t"/>
              </v:shape>
            </v:group>
            <v:group style="position:absolute;left:3715;top:779;width:10;height:2" coordorigin="3715,779" coordsize="10,2">
              <v:shape style="position:absolute;left:3715;top:779;width:10;height:2" coordorigin="3715,779" coordsize="10,0" path="m3715,779l3725,779e" filled="false" stroked="true" strokeweight=".48pt" strokecolor="#000000">
                <v:path arrowok="t"/>
              </v:shape>
            </v:group>
            <v:group style="position:absolute;left:3715;top:798;width:10;height:2" coordorigin="3715,798" coordsize="10,2">
              <v:shape style="position:absolute;left:3715;top:798;width:10;height:2" coordorigin="3715,798" coordsize="10,0" path="m3715,798l3725,798e" filled="false" stroked="true" strokeweight=".48pt" strokecolor="#000000">
                <v:path arrowok="t"/>
              </v:shape>
            </v:group>
            <v:group style="position:absolute;left:3715;top:817;width:10;height:2" coordorigin="3715,817" coordsize="10,2">
              <v:shape style="position:absolute;left:3715;top:817;width:10;height:2" coordorigin="3715,817" coordsize="10,0" path="m3715,817l3725,817e" filled="false" stroked="true" strokeweight=".48pt" strokecolor="#000000">
                <v:path arrowok="t"/>
              </v:shape>
            </v:group>
            <v:group style="position:absolute;left:3715;top:836;width:10;height:2" coordorigin="3715,836" coordsize="10,2">
              <v:shape style="position:absolute;left:3715;top:836;width:10;height:2" coordorigin="3715,836" coordsize="10,0" path="m3715,836l3725,836e" filled="false" stroked="true" strokeweight=".48pt" strokecolor="#000000">
                <v:path arrowok="t"/>
              </v:shape>
            </v:group>
            <v:group style="position:absolute;left:3715;top:855;width:10;height:2" coordorigin="3715,855" coordsize="10,2">
              <v:shape style="position:absolute;left:3715;top:855;width:10;height:2" coordorigin="3715,855" coordsize="10,0" path="m3715,855l3725,855e" filled="false" stroked="true" strokeweight=".48pt" strokecolor="#000000">
                <v:path arrowok="t"/>
              </v:shape>
            </v:group>
            <v:group style="position:absolute;left:3715;top:875;width:10;height:2" coordorigin="3715,875" coordsize="10,2">
              <v:shape style="position:absolute;left:3715;top:875;width:10;height:2" coordorigin="3715,875" coordsize="10,0" path="m3715,875l3725,875e" filled="false" stroked="true" strokeweight=".48pt" strokecolor="#000000">
                <v:path arrowok="t"/>
              </v:shape>
            </v:group>
            <v:group style="position:absolute;left:3715;top:894;width:10;height:2" coordorigin="3715,894" coordsize="10,2">
              <v:shape style="position:absolute;left:3715;top:894;width:10;height:2" coordorigin="3715,894" coordsize="10,0" path="m3715,894l3725,894e" filled="false" stroked="true" strokeweight=".48pt" strokecolor="#000000">
                <v:path arrowok="t"/>
              </v:shape>
            </v:group>
            <v:group style="position:absolute;left:3715;top:913;width:10;height:2" coordorigin="3715,913" coordsize="10,2">
              <v:shape style="position:absolute;left:3715;top:913;width:10;height:2" coordorigin="3715,913" coordsize="10,0" path="m3715,913l3725,913e" filled="false" stroked="true" strokeweight=".48pt" strokecolor="#000000">
                <v:path arrowok="t"/>
              </v:shape>
            </v:group>
            <v:group style="position:absolute;left:3715;top:932;width:10;height:2" coordorigin="3715,932" coordsize="10,2">
              <v:shape style="position:absolute;left:3715;top:932;width:10;height:2" coordorigin="3715,932" coordsize="10,0" path="m3715,932l3725,932e" filled="false" stroked="true" strokeweight=".48pt" strokecolor="#000000">
                <v:path arrowok="t"/>
              </v:shape>
            </v:group>
            <v:group style="position:absolute;left:3715;top:951;width:10;height:2" coordorigin="3715,951" coordsize="10,2">
              <v:shape style="position:absolute;left:3715;top:951;width:10;height:2" coordorigin="3715,951" coordsize="10,0" path="m3715,951l3725,951e" filled="false" stroked="true" strokeweight=".48pt" strokecolor="#000000">
                <v:path arrowok="t"/>
              </v:shape>
            </v:group>
            <v:group style="position:absolute;left:3715;top:971;width:10;height:2" coordorigin="3715,971" coordsize="10,2">
              <v:shape style="position:absolute;left:3715;top:971;width:10;height:2" coordorigin="3715,971" coordsize="10,0" path="m3715,971l3725,971e" filled="false" stroked="true" strokeweight=".48pt" strokecolor="#000000">
                <v:path arrowok="t"/>
              </v:shape>
            </v:group>
            <v:group style="position:absolute;left:3715;top:990;width:10;height:2" coordorigin="3715,990" coordsize="10,2">
              <v:shape style="position:absolute;left:3715;top:990;width:10;height:2" coordorigin="3715,990" coordsize="10,0" path="m3715,990l3725,990e" filled="false" stroked="true" strokeweight=".48pt" strokecolor="#000000">
                <v:path arrowok="t"/>
              </v:shape>
            </v:group>
            <v:group style="position:absolute;left:3715;top:1009;width:10;height:2" coordorigin="3715,1009" coordsize="10,2">
              <v:shape style="position:absolute;left:3715;top:1009;width:10;height:2" coordorigin="3715,1009" coordsize="10,0" path="m3715,1009l3725,1009e" filled="false" stroked="true" strokeweight=".48pt" strokecolor="#000000">
                <v:path arrowok="t"/>
              </v:shape>
            </v:group>
            <v:group style="position:absolute;left:3715;top:1028;width:10;height:2" coordorigin="3715,1028" coordsize="10,2">
              <v:shape style="position:absolute;left:3715;top:1028;width:10;height:2" coordorigin="3715,1028" coordsize="10,0" path="m3715,1028l3725,1028e" filled="false" stroked="true" strokeweight=".48pt" strokecolor="#000000">
                <v:path arrowok="t"/>
              </v:shape>
            </v:group>
            <v:group style="position:absolute;left:3715;top:1047;width:10;height:2" coordorigin="3715,1047" coordsize="10,2">
              <v:shape style="position:absolute;left:3715;top:1047;width:10;height:2" coordorigin="3715,1047" coordsize="10,0" path="m3715,1047l3725,1047e" filled="false" stroked="true" strokeweight=".48pt" strokecolor="#000000">
                <v:path arrowok="t"/>
              </v:shape>
            </v:group>
            <v:group style="position:absolute;left:3715;top:1067;width:10;height:2" coordorigin="3715,1067" coordsize="10,2">
              <v:shape style="position:absolute;left:3715;top:1067;width:10;height:2" coordorigin="3715,1067" coordsize="10,0" path="m3715,1067l3725,1067e" filled="false" stroked="true" strokeweight=".48pt" strokecolor="#000000">
                <v:path arrowok="t"/>
              </v:shape>
            </v:group>
            <v:group style="position:absolute;left:3715;top:1086;width:10;height:2" coordorigin="3715,1086" coordsize="10,2">
              <v:shape style="position:absolute;left:3715;top:1086;width:10;height:2" coordorigin="3715,1086" coordsize="10,0" path="m3715,1086l3725,1086e" filled="false" stroked="true" strokeweight=".48pt" strokecolor="#000000">
                <v:path arrowok="t"/>
              </v:shape>
            </v:group>
            <v:group style="position:absolute;left:3715;top:1105;width:10;height:2" coordorigin="3715,1105" coordsize="10,2">
              <v:shape style="position:absolute;left:3715;top:1105;width:10;height:2" coordorigin="3715,1105" coordsize="10,0" path="m3715,1105l3725,1105e" filled="false" stroked="true" strokeweight=".48pt" strokecolor="#000000">
                <v:path arrowok="t"/>
              </v:shape>
            </v:group>
            <v:group style="position:absolute;left:3715;top:1124;width:10;height:2" coordorigin="3715,1124" coordsize="10,2">
              <v:shape style="position:absolute;left:3715;top:1124;width:10;height:2" coordorigin="3715,1124" coordsize="10,0" path="m3715,1124l3725,1124e" filled="false" stroked="true" strokeweight=".48pt" strokecolor="#000000">
                <v:path arrowok="t"/>
              </v:shape>
            </v:group>
            <v:group style="position:absolute;left:3715;top:1143;width:10;height:2" coordorigin="3715,1143" coordsize="10,2">
              <v:shape style="position:absolute;left:3715;top:1143;width:10;height:2" coordorigin="3715,1143" coordsize="10,0" path="m3715,1143l3725,1143e" filled="false" stroked="true" strokeweight=".48pt" strokecolor="#000000">
                <v:path arrowok="t"/>
              </v:shape>
            </v:group>
            <v:group style="position:absolute;left:3715;top:1163;width:10;height:2" coordorigin="3715,1163" coordsize="10,2">
              <v:shape style="position:absolute;left:3715;top:1163;width:10;height:2" coordorigin="3715,1163" coordsize="10,0" path="m3715,1163l3725,1163e" filled="false" stroked="true" strokeweight=".48pt" strokecolor="#000000">
                <v:path arrowok="t"/>
              </v:shape>
            </v:group>
            <v:group style="position:absolute;left:3715;top:1182;width:10;height:2" coordorigin="3715,1182" coordsize="10,2">
              <v:shape style="position:absolute;left:3715;top:1182;width:10;height:2" coordorigin="3715,1182" coordsize="10,0" path="m3715,1182l3725,1182e" filled="false" stroked="true" strokeweight=".48pt" strokecolor="#000000">
                <v:path arrowok="t"/>
              </v:shape>
            </v:group>
            <v:group style="position:absolute;left:3715;top:1201;width:10;height:2" coordorigin="3715,1201" coordsize="10,2">
              <v:shape style="position:absolute;left:3715;top:1201;width:10;height:2" coordorigin="3715,1201" coordsize="10,0" path="m3715,1201l3725,1201e" filled="false" stroked="true" strokeweight=".48pt" strokecolor="#000000">
                <v:path arrowok="t"/>
              </v:shape>
            </v:group>
            <v:group style="position:absolute;left:3715;top:1220;width:10;height:2" coordorigin="3715,1220" coordsize="10,2">
              <v:shape style="position:absolute;left:3715;top:1220;width:10;height:2" coordorigin="3715,1220" coordsize="10,0" path="m3715,1220l3725,1220e" filled="false" stroked="true" strokeweight=".48pt" strokecolor="#000000">
                <v:path arrowok="t"/>
              </v:shape>
            </v:group>
            <v:group style="position:absolute;left:3715;top:1239;width:10;height:2" coordorigin="3715,1239" coordsize="10,2">
              <v:shape style="position:absolute;left:3715;top:1239;width:10;height:2" coordorigin="3715,1239" coordsize="10,0" path="m3715,1239l3725,1239e" filled="false" stroked="true" strokeweight=".48pt" strokecolor="#000000">
                <v:path arrowok="t"/>
              </v:shape>
            </v:group>
            <v:group style="position:absolute;left:3715;top:1316;width:10;height:2" coordorigin="3715,1316" coordsize="10,2">
              <v:shape style="position:absolute;left:3715;top:1316;width:10;height:2" coordorigin="3715,1316" coordsize="10,0" path="m3715,1316l3725,1316e" filled="false" stroked="true" strokeweight=".48pt" strokecolor="#000000">
                <v:path arrowok="t"/>
              </v:shape>
            </v:group>
            <v:group style="position:absolute;left:3715;top:1335;width:10;height:2" coordorigin="3715,1335" coordsize="10,2">
              <v:shape style="position:absolute;left:3715;top:1335;width:10;height:2" coordorigin="3715,1335" coordsize="10,0" path="m3715,1335l3725,1335e" filled="false" stroked="true" strokeweight=".48pt" strokecolor="#000000">
                <v:path arrowok="t"/>
              </v:shape>
            </v:group>
            <v:group style="position:absolute;left:3715;top:1355;width:10;height:2" coordorigin="3715,1355" coordsize="10,2">
              <v:shape style="position:absolute;left:3715;top:1355;width:10;height:2" coordorigin="3715,1355" coordsize="10,0" path="m3715,1355l3725,1355e" filled="false" stroked="true" strokeweight=".48pt" strokecolor="#000000">
                <v:path arrowok="t"/>
              </v:shape>
            </v:group>
            <v:group style="position:absolute;left:3715;top:1374;width:10;height:2" coordorigin="3715,1374" coordsize="10,2">
              <v:shape style="position:absolute;left:3715;top:1374;width:10;height:2" coordorigin="3715,1374" coordsize="10,0" path="m3715,1374l3725,1374e" filled="false" stroked="true" strokeweight=".48pt" strokecolor="#000000">
                <v:path arrowok="t"/>
              </v:shape>
            </v:group>
            <v:group style="position:absolute;left:3715;top:1393;width:10;height:2" coordorigin="3715,1393" coordsize="10,2">
              <v:shape style="position:absolute;left:3715;top:1393;width:10;height:2" coordorigin="3715,1393" coordsize="10,0" path="m3715,1393l3725,1393e" filled="false" stroked="true" strokeweight=".48pt" strokecolor="#000000">
                <v:path arrowok="t"/>
              </v:shape>
            </v:group>
            <v:group style="position:absolute;left:3715;top:1412;width:10;height:2" coordorigin="3715,1412" coordsize="10,2">
              <v:shape style="position:absolute;left:3715;top:1412;width:10;height:2" coordorigin="3715,1412" coordsize="10,0" path="m3715,1412l3725,1412e" filled="false" stroked="true" strokeweight=".48pt" strokecolor="#000000">
                <v:path arrowok="t"/>
              </v:shape>
            </v:group>
            <v:group style="position:absolute;left:3715;top:1431;width:10;height:2" coordorigin="3715,1431" coordsize="10,2">
              <v:shape style="position:absolute;left:3715;top:1431;width:10;height:2" coordorigin="3715,1431" coordsize="10,0" path="m3715,1431l3725,1431e" filled="false" stroked="true" strokeweight=".48pt" strokecolor="#000000">
                <v:path arrowok="t"/>
              </v:shape>
            </v:group>
            <v:group style="position:absolute;left:3715;top:1451;width:10;height:2" coordorigin="3715,1451" coordsize="10,2">
              <v:shape style="position:absolute;left:3715;top:1451;width:10;height:2" coordorigin="3715,1451" coordsize="10,0" path="m3715,1451l3725,1451e" filled="false" stroked="true" strokeweight=".48pt" strokecolor="#000000">
                <v:path arrowok="t"/>
              </v:shape>
            </v:group>
            <v:group style="position:absolute;left:3715;top:1470;width:10;height:2" coordorigin="3715,1470" coordsize="10,2">
              <v:shape style="position:absolute;left:3715;top:1470;width:10;height:2" coordorigin="3715,1470" coordsize="10,0" path="m3715,1470l3725,1470e" filled="false" stroked="true" strokeweight=".48pt" strokecolor="#000000">
                <v:path arrowok="t"/>
              </v:shape>
            </v:group>
            <v:group style="position:absolute;left:3715;top:1489;width:10;height:2" coordorigin="3715,1489" coordsize="10,2">
              <v:shape style="position:absolute;left:3715;top:1489;width:10;height:2" coordorigin="3715,1489" coordsize="10,0" path="m3715,1489l3725,1489e" filled="false" stroked="true" strokeweight=".48pt" strokecolor="#000000">
                <v:path arrowok="t"/>
              </v:shape>
            </v:group>
            <v:group style="position:absolute;left:3715;top:1508;width:10;height:2" coordorigin="3715,1508" coordsize="10,2">
              <v:shape style="position:absolute;left:3715;top:1508;width:10;height:2" coordorigin="3715,1508" coordsize="10,0" path="m3715,1508l3725,1508e" filled="false" stroked="true" strokeweight=".48pt" strokecolor="#000000">
                <v:path arrowok="t"/>
              </v:shape>
            </v:group>
            <v:group style="position:absolute;left:3715;top:1527;width:10;height:2" coordorigin="3715,1527" coordsize="10,2">
              <v:shape style="position:absolute;left:3715;top:1527;width:10;height:2" coordorigin="3715,1527" coordsize="10,0" path="m3715,1527l3725,1527e" filled="false" stroked="true" strokeweight=".48pt" strokecolor="#000000">
                <v:path arrowok="t"/>
              </v:shape>
            </v:group>
            <v:group style="position:absolute;left:3715;top:1547;width:10;height:2" coordorigin="3715,1547" coordsize="10,2">
              <v:shape style="position:absolute;left:3715;top:1547;width:10;height:2" coordorigin="3715,1547" coordsize="10,0" path="m3715,1547l3725,1547e" filled="false" stroked="true" strokeweight=".48pt" strokecolor="#000000">
                <v:path arrowok="t"/>
              </v:shape>
            </v:group>
            <v:group style="position:absolute;left:3715;top:1566;width:10;height:2" coordorigin="3715,1566" coordsize="10,2">
              <v:shape style="position:absolute;left:3715;top:1566;width:10;height:2" coordorigin="3715,1566" coordsize="10,0" path="m3715,1566l3725,1566e" filled="false" stroked="true" strokeweight=".48pt" strokecolor="#000000">
                <v:path arrowok="t"/>
              </v:shape>
            </v:group>
            <v:group style="position:absolute;left:3715;top:1585;width:10;height:2" coordorigin="3715,1585" coordsize="10,2">
              <v:shape style="position:absolute;left:3715;top:1585;width:10;height:2" coordorigin="3715,1585" coordsize="10,0" path="m3715,1585l3725,1585e" filled="false" stroked="true" strokeweight=".48pt" strokecolor="#000000">
                <v:path arrowok="t"/>
              </v:shape>
            </v:group>
            <v:group style="position:absolute;left:3715;top:1604;width:10;height:2" coordorigin="3715,1604" coordsize="10,2">
              <v:shape style="position:absolute;left:3715;top:1604;width:10;height:2" coordorigin="3715,1604" coordsize="10,0" path="m3715,1604l3725,1604e" filled="false" stroked="true" strokeweight=".48pt" strokecolor="#000000">
                <v:path arrowok="t"/>
              </v:shape>
            </v:group>
            <v:group style="position:absolute;left:3715;top:1623;width:10;height:2" coordorigin="3715,1623" coordsize="10,2">
              <v:shape style="position:absolute;left:3715;top:1623;width:10;height:2" coordorigin="3715,1623" coordsize="10,0" path="m3715,1623l3725,1623e" filled="false" stroked="true" strokeweight=".48pt" strokecolor="#000000">
                <v:path arrowok="t"/>
              </v:shape>
            </v:group>
            <v:group style="position:absolute;left:3715;top:1643;width:10;height:2" coordorigin="3715,1643" coordsize="10,2">
              <v:shape style="position:absolute;left:3715;top:1643;width:10;height:2" coordorigin="3715,1643" coordsize="10,0" path="m3715,1643l3725,1643e" filled="false" stroked="true" strokeweight=".48pt" strokecolor="#000000">
                <v:path arrowok="t"/>
              </v:shape>
            </v:group>
            <v:group style="position:absolute;left:3715;top:1662;width:10;height:2" coordorigin="3715,1662" coordsize="10,2">
              <v:shape style="position:absolute;left:3715;top:1662;width:10;height:2" coordorigin="3715,1662" coordsize="10,0" path="m3715,1662l3725,1662e" filled="false" stroked="true" strokeweight=".48pt" strokecolor="#000000">
                <v:path arrowok="t"/>
              </v:shape>
            </v:group>
            <v:group style="position:absolute;left:2048;top:1748;width:12;height:2" coordorigin="2048,1748" coordsize="12,2">
              <v:shape style="position:absolute;left:2048;top:1748;width:12;height:2" coordorigin="2048,1748" coordsize="12,0" path="m2048,1748l2060,1748e" filled="false" stroked="true" strokeweight=".6pt" strokecolor="#000000">
                <v:path arrowok="t"/>
              </v:shape>
            </v:group>
            <v:group style="position:absolute;left:2068;top:1748;width:12;height:2" coordorigin="2068,1748" coordsize="12,2">
              <v:shape style="position:absolute;left:2068;top:1748;width:12;height:2" coordorigin="2068,1748" coordsize="12,0" path="m2068,1748l2080,1748e" filled="false" stroked="true" strokeweight=".6pt" strokecolor="#000000">
                <v:path arrowok="t"/>
              </v:shape>
            </v:group>
            <v:group style="position:absolute;left:2087;top:1748;width:12;height:2" coordorigin="2087,1748" coordsize="12,2">
              <v:shape style="position:absolute;left:2087;top:1748;width:12;height:2" coordorigin="2087,1748" coordsize="12,0" path="m2087,1748l2099,1748e" filled="false" stroked="true" strokeweight=".6pt" strokecolor="#000000">
                <v:path arrowok="t"/>
              </v:shape>
            </v:group>
            <v:group style="position:absolute;left:2106;top:1748;width:12;height:2" coordorigin="2106,1748" coordsize="12,2">
              <v:shape style="position:absolute;left:2106;top:1748;width:12;height:2" coordorigin="2106,1748" coordsize="12,0" path="m2106,1748l2118,1748e" filled="false" stroked="true" strokeweight=".6pt" strokecolor="#000000">
                <v:path arrowok="t"/>
              </v:shape>
            </v:group>
            <v:group style="position:absolute;left:2125;top:1748;width:12;height:2" coordorigin="2125,1748" coordsize="12,2">
              <v:shape style="position:absolute;left:2125;top:1748;width:12;height:2" coordorigin="2125,1748" coordsize="12,0" path="m2125,1748l2137,1748e" filled="false" stroked="true" strokeweight=".6pt" strokecolor="#000000">
                <v:path arrowok="t"/>
              </v:shape>
            </v:group>
            <v:group style="position:absolute;left:2144;top:1748;width:12;height:2" coordorigin="2144,1748" coordsize="12,2">
              <v:shape style="position:absolute;left:2144;top:1748;width:12;height:2" coordorigin="2144,1748" coordsize="12,0" path="m2144,1748l2156,1748e" filled="false" stroked="true" strokeweight=".6pt" strokecolor="#000000">
                <v:path arrowok="t"/>
              </v:shape>
            </v:group>
            <v:group style="position:absolute;left:2164;top:1748;width:12;height:2" coordorigin="2164,1748" coordsize="12,2">
              <v:shape style="position:absolute;left:2164;top:1748;width:12;height:2" coordorigin="2164,1748" coordsize="12,0" path="m2164,1748l2176,1748e" filled="false" stroked="true" strokeweight=".6pt" strokecolor="#000000">
                <v:path arrowok="t"/>
              </v:shape>
            </v:group>
            <v:group style="position:absolute;left:2183;top:1748;width:12;height:2" coordorigin="2183,1748" coordsize="12,2">
              <v:shape style="position:absolute;left:2183;top:1748;width:12;height:2" coordorigin="2183,1748" coordsize="12,0" path="m2183,1748l2195,1748e" filled="false" stroked="true" strokeweight=".6pt" strokecolor="#000000">
                <v:path arrowok="t"/>
              </v:shape>
            </v:group>
            <v:group style="position:absolute;left:2202;top:1748;width:12;height:2" coordorigin="2202,1748" coordsize="12,2">
              <v:shape style="position:absolute;left:2202;top:1748;width:12;height:2" coordorigin="2202,1748" coordsize="12,0" path="m2202,1748l2214,1748e" filled="false" stroked="true" strokeweight=".6pt" strokecolor="#000000">
                <v:path arrowok="t"/>
              </v:shape>
            </v:group>
            <v:group style="position:absolute;left:2221;top:1748;width:12;height:2" coordorigin="2221,1748" coordsize="12,2">
              <v:shape style="position:absolute;left:2221;top:1748;width:12;height:2" coordorigin="2221,1748" coordsize="12,0" path="m2221,1748l2233,1748e" filled="false" stroked="true" strokeweight=".6pt" strokecolor="#000000">
                <v:path arrowok="t"/>
              </v:shape>
            </v:group>
            <v:group style="position:absolute;left:2240;top:1748;width:12;height:2" coordorigin="2240,1748" coordsize="12,2">
              <v:shape style="position:absolute;left:2240;top:1748;width:12;height:2" coordorigin="2240,1748" coordsize="12,0" path="m2240,1748l2252,1748e" filled="false" stroked="true" strokeweight=".6pt" strokecolor="#000000">
                <v:path arrowok="t"/>
              </v:shape>
            </v:group>
            <v:group style="position:absolute;left:2260;top:1748;width:12;height:2" coordorigin="2260,1748" coordsize="12,2">
              <v:shape style="position:absolute;left:2260;top:1748;width:12;height:2" coordorigin="2260,1748" coordsize="12,0" path="m2260,1748l2272,1748e" filled="false" stroked="true" strokeweight=".6pt" strokecolor="#000000">
                <v:path arrowok="t"/>
              </v:shape>
            </v:group>
            <v:group style="position:absolute;left:2279;top:1748;width:12;height:2" coordorigin="2279,1748" coordsize="12,2">
              <v:shape style="position:absolute;left:2279;top:1748;width:12;height:2" coordorigin="2279,1748" coordsize="12,0" path="m2279,1748l2291,1748e" filled="false" stroked="true" strokeweight=".6pt" strokecolor="#000000">
                <v:path arrowok="t"/>
              </v:shape>
            </v:group>
            <v:group style="position:absolute;left:2298;top:1748;width:12;height:2" coordorigin="2298,1748" coordsize="12,2">
              <v:shape style="position:absolute;left:2298;top:1748;width:12;height:2" coordorigin="2298,1748" coordsize="12,0" path="m2298,1748l2310,1748e" filled="false" stroked="true" strokeweight=".6pt" strokecolor="#000000">
                <v:path arrowok="t"/>
              </v:shape>
            </v:group>
            <v:group style="position:absolute;left:2317;top:1748;width:12;height:2" coordorigin="2317,1748" coordsize="12,2">
              <v:shape style="position:absolute;left:2317;top:1748;width:12;height:2" coordorigin="2317,1748" coordsize="12,0" path="m2317,1748l2329,1748e" filled="false" stroked="true" strokeweight=".6pt" strokecolor="#000000">
                <v:path arrowok="t"/>
              </v:shape>
            </v:group>
            <v:group style="position:absolute;left:2336;top:1748;width:12;height:2" coordorigin="2336,1748" coordsize="12,2">
              <v:shape style="position:absolute;left:2336;top:1748;width:12;height:2" coordorigin="2336,1748" coordsize="12,0" path="m2336,1748l2348,1748e" filled="false" stroked="true" strokeweight=".6pt" strokecolor="#000000">
                <v:path arrowok="t"/>
              </v:shape>
            </v:group>
            <v:group style="position:absolute;left:2356;top:1748;width:12;height:2" coordorigin="2356,1748" coordsize="12,2">
              <v:shape style="position:absolute;left:2356;top:1748;width:12;height:2" coordorigin="2356,1748" coordsize="12,0" path="m2356,1748l2368,1748e" filled="false" stroked="true" strokeweight=".6pt" strokecolor="#000000">
                <v:path arrowok="t"/>
              </v:shape>
            </v:group>
            <v:group style="position:absolute;left:2375;top:1748;width:12;height:2" coordorigin="2375,1748" coordsize="12,2">
              <v:shape style="position:absolute;left:2375;top:1748;width:12;height:2" coordorigin="2375,1748" coordsize="12,0" path="m2375,1748l2387,1748e" filled="false" stroked="true" strokeweight=".6pt" strokecolor="#000000">
                <v:path arrowok="t"/>
              </v:shape>
            </v:group>
            <v:group style="position:absolute;left:2394;top:1748;width:12;height:2" coordorigin="2394,1748" coordsize="12,2">
              <v:shape style="position:absolute;left:2394;top:1748;width:12;height:2" coordorigin="2394,1748" coordsize="12,0" path="m2394,1748l2406,1748e" filled="false" stroked="true" strokeweight=".6pt" strokecolor="#000000">
                <v:path arrowok="t"/>
              </v:shape>
            </v:group>
            <v:group style="position:absolute;left:2413;top:1748;width:12;height:2" coordorigin="2413,1748" coordsize="12,2">
              <v:shape style="position:absolute;left:2413;top:1748;width:12;height:2" coordorigin="2413,1748" coordsize="12,0" path="m2413,1748l2425,1748e" filled="false" stroked="true" strokeweight=".6pt" strokecolor="#000000">
                <v:path arrowok="t"/>
              </v:shape>
            </v:group>
            <v:group style="position:absolute;left:2432;top:1748;width:12;height:2" coordorigin="2432,1748" coordsize="12,2">
              <v:shape style="position:absolute;left:2432;top:1748;width:12;height:2" coordorigin="2432,1748" coordsize="12,0" path="m2432,1748l2444,1748e" filled="false" stroked="true" strokeweight=".6pt" strokecolor="#000000">
                <v:path arrowok="t"/>
              </v:shape>
            </v:group>
            <v:group style="position:absolute;left:2452;top:1748;width:12;height:2" coordorigin="2452,1748" coordsize="12,2">
              <v:shape style="position:absolute;left:2452;top:1748;width:12;height:2" coordorigin="2452,1748" coordsize="12,0" path="m2452,1748l2464,1748e" filled="false" stroked="true" strokeweight=".6pt" strokecolor="#000000">
                <v:path arrowok="t"/>
              </v:shape>
            </v:group>
            <v:group style="position:absolute;left:2471;top:1748;width:12;height:2" coordorigin="2471,1748" coordsize="12,2">
              <v:shape style="position:absolute;left:2471;top:1748;width:12;height:2" coordorigin="2471,1748" coordsize="12,0" path="m2471,1748l2483,1748e" filled="false" stroked="true" strokeweight=".6pt" strokecolor="#000000">
                <v:path arrowok="t"/>
              </v:shape>
            </v:group>
            <v:group style="position:absolute;left:2490;top:1748;width:12;height:2" coordorigin="2490,1748" coordsize="12,2">
              <v:shape style="position:absolute;left:2490;top:1748;width:12;height:2" coordorigin="2490,1748" coordsize="12,0" path="m2490,1748l2502,1748e" filled="false" stroked="true" strokeweight=".6pt" strokecolor="#000000">
                <v:path arrowok="t"/>
              </v:shape>
            </v:group>
            <v:group style="position:absolute;left:2509;top:1748;width:12;height:2" coordorigin="2509,1748" coordsize="12,2">
              <v:shape style="position:absolute;left:2509;top:1748;width:12;height:2" coordorigin="2509,1748" coordsize="12,0" path="m2509,1748l2521,1748e" filled="false" stroked="true" strokeweight=".6pt" strokecolor="#000000">
                <v:path arrowok="t"/>
              </v:shape>
            </v:group>
            <v:group style="position:absolute;left:2528;top:1748;width:12;height:2" coordorigin="2528,1748" coordsize="12,2">
              <v:shape style="position:absolute;left:2528;top:1748;width:12;height:2" coordorigin="2528,1748" coordsize="12,0" path="m2528,1748l2540,1748e" filled="false" stroked="true" strokeweight=".6pt" strokecolor="#000000">
                <v:path arrowok="t"/>
              </v:shape>
            </v:group>
            <v:group style="position:absolute;left:2548;top:1748;width:12;height:2" coordorigin="2548,1748" coordsize="12,2">
              <v:shape style="position:absolute;left:2548;top:1748;width:12;height:2" coordorigin="2548,1748" coordsize="12,0" path="m2548,1748l2560,1748e" filled="false" stroked="true" strokeweight=".6pt" strokecolor="#000000">
                <v:path arrowok="t"/>
              </v:shape>
            </v:group>
            <v:group style="position:absolute;left:2567;top:1748;width:12;height:2" coordorigin="2567,1748" coordsize="12,2">
              <v:shape style="position:absolute;left:2567;top:1748;width:12;height:2" coordorigin="2567,1748" coordsize="12,0" path="m2567,1748l2579,1748e" filled="false" stroked="true" strokeweight=".6pt" strokecolor="#000000">
                <v:path arrowok="t"/>
              </v:shape>
            </v:group>
            <v:group style="position:absolute;left:2586;top:1748;width:12;height:2" coordorigin="2586,1748" coordsize="12,2">
              <v:shape style="position:absolute;left:2586;top:1748;width:12;height:2" coordorigin="2586,1748" coordsize="12,0" path="m2586,1748l2598,1748e" filled="false" stroked="true" strokeweight=".6pt" strokecolor="#000000">
                <v:path arrowok="t"/>
              </v:shape>
            </v:group>
            <v:group style="position:absolute;left:2605;top:1748;width:12;height:2" coordorigin="2605,1748" coordsize="12,2">
              <v:shape style="position:absolute;left:2605;top:1748;width:12;height:2" coordorigin="2605,1748" coordsize="12,0" path="m2605,1748l2617,1748e" filled="false" stroked="true" strokeweight=".6pt" strokecolor="#000000">
                <v:path arrowok="t"/>
              </v:shape>
            </v:group>
            <v:group style="position:absolute;left:2624;top:1748;width:12;height:2" coordorigin="2624,1748" coordsize="12,2">
              <v:shape style="position:absolute;left:2624;top:1748;width:12;height:2" coordorigin="2624,1748" coordsize="12,0" path="m2624,1748l2636,1748e" filled="false" stroked="true" strokeweight=".6pt" strokecolor="#000000">
                <v:path arrowok="t"/>
              </v:shape>
            </v:group>
            <v:group style="position:absolute;left:2644;top:1748;width:12;height:2" coordorigin="2644,1748" coordsize="12,2">
              <v:shape style="position:absolute;left:2644;top:1748;width:12;height:2" coordorigin="2644,1748" coordsize="12,0" path="m2644,1748l2656,1748e" filled="false" stroked="true" strokeweight=".6pt" strokecolor="#000000">
                <v:path arrowok="t"/>
              </v:shape>
            </v:group>
            <v:group style="position:absolute;left:2663;top:1748;width:12;height:2" coordorigin="2663,1748" coordsize="12,2">
              <v:shape style="position:absolute;left:2663;top:1748;width:12;height:2" coordorigin="2663,1748" coordsize="12,0" path="m2663,1748l2675,1748e" filled="false" stroked="true" strokeweight=".6pt" strokecolor="#000000">
                <v:path arrowok="t"/>
              </v:shape>
            </v:group>
            <v:group style="position:absolute;left:2682;top:1748;width:12;height:2" coordorigin="2682,1748" coordsize="12,2">
              <v:shape style="position:absolute;left:2682;top:1748;width:12;height:2" coordorigin="2682,1748" coordsize="12,0" path="m2682,1748l2694,1748e" filled="false" stroked="true" strokeweight=".6pt" strokecolor="#000000">
                <v:path arrowok="t"/>
              </v:shape>
            </v:group>
            <v:group style="position:absolute;left:2701;top:1748;width:12;height:2" coordorigin="2701,1748" coordsize="12,2">
              <v:shape style="position:absolute;left:2701;top:1748;width:12;height:2" coordorigin="2701,1748" coordsize="12,0" path="m2701,1748l2713,1748e" filled="false" stroked="true" strokeweight=".6pt" strokecolor="#000000">
                <v:path arrowok="t"/>
              </v:shape>
            </v:group>
            <v:group style="position:absolute;left:2720;top:1748;width:12;height:2" coordorigin="2720,1748" coordsize="12,2">
              <v:shape style="position:absolute;left:2720;top:1748;width:12;height:2" coordorigin="2720,1748" coordsize="12,0" path="m2720,1748l2732,1748e" filled="false" stroked="true" strokeweight=".6pt" strokecolor="#000000">
                <v:path arrowok="t"/>
              </v:shape>
            </v:group>
            <v:group style="position:absolute;left:2740;top:1748;width:12;height:2" coordorigin="2740,1748" coordsize="12,2">
              <v:shape style="position:absolute;left:2740;top:1748;width:12;height:2" coordorigin="2740,1748" coordsize="12,0" path="m2740,1748l2752,1748e" filled="false" stroked="true" strokeweight=".6pt" strokecolor="#000000">
                <v:path arrowok="t"/>
              </v:shape>
            </v:group>
            <v:group style="position:absolute;left:2759;top:1748;width:12;height:2" coordorigin="2759,1748" coordsize="12,2">
              <v:shape style="position:absolute;left:2759;top:1748;width:12;height:2" coordorigin="2759,1748" coordsize="12,0" path="m2759,1748l2771,1748e" filled="false" stroked="true" strokeweight=".6pt" strokecolor="#000000">
                <v:path arrowok="t"/>
              </v:shape>
            </v:group>
            <v:group style="position:absolute;left:2778;top:1748;width:12;height:2" coordorigin="2778,1748" coordsize="12,2">
              <v:shape style="position:absolute;left:2778;top:1748;width:12;height:2" coordorigin="2778,1748" coordsize="12,0" path="m2778,1748l2790,1748e" filled="false" stroked="true" strokeweight=".6pt" strokecolor="#000000">
                <v:path arrowok="t"/>
              </v:shape>
            </v:group>
            <v:group style="position:absolute;left:2797;top:1748;width:12;height:2" coordorigin="2797,1748" coordsize="12,2">
              <v:shape style="position:absolute;left:2797;top:1748;width:12;height:2" coordorigin="2797,1748" coordsize="12,0" path="m2797,1748l2809,1748e" filled="false" stroked="true" strokeweight=".6pt" strokecolor="#000000">
                <v:path arrowok="t"/>
              </v:shape>
            </v:group>
            <v:group style="position:absolute;left:2816;top:1748;width:12;height:2" coordorigin="2816,1748" coordsize="12,2">
              <v:shape style="position:absolute;left:2816;top:1748;width:12;height:2" coordorigin="2816,1748" coordsize="12,0" path="m2816,1748l2828,1748e" filled="false" stroked="true" strokeweight=".6pt" strokecolor="#000000">
                <v:path arrowok="t"/>
              </v:shape>
            </v:group>
            <v:group style="position:absolute;left:2836;top:1748;width:12;height:2" coordorigin="2836,1748" coordsize="12,2">
              <v:shape style="position:absolute;left:2836;top:1748;width:12;height:2" coordorigin="2836,1748" coordsize="12,0" path="m2836,1748l2848,1748e" filled="false" stroked="true" strokeweight=".6pt" strokecolor="#000000">
                <v:path arrowok="t"/>
              </v:shape>
            </v:group>
            <v:group style="position:absolute;left:2855;top:1748;width:12;height:2" coordorigin="2855,1748" coordsize="12,2">
              <v:shape style="position:absolute;left:2855;top:1748;width:12;height:2" coordorigin="2855,1748" coordsize="12,0" path="m2855,1748l2867,1748e" filled="false" stroked="true" strokeweight=".6pt" strokecolor="#000000">
                <v:path arrowok="t"/>
              </v:shape>
            </v:group>
            <v:group style="position:absolute;left:2874;top:1748;width:12;height:2" coordorigin="2874,1748" coordsize="12,2">
              <v:shape style="position:absolute;left:2874;top:1748;width:12;height:2" coordorigin="2874,1748" coordsize="12,0" path="m2874,1748l2886,1748e" filled="false" stroked="true" strokeweight=".6pt" strokecolor="#000000">
                <v:path arrowok="t"/>
              </v:shape>
            </v:group>
            <v:group style="position:absolute;left:2893;top:1748;width:12;height:2" coordorigin="2893,1748" coordsize="12,2">
              <v:shape style="position:absolute;left:2893;top:1748;width:12;height:2" coordorigin="2893,1748" coordsize="12,0" path="m2893,1748l2905,1748e" filled="false" stroked="true" strokeweight=".6pt" strokecolor="#000000">
                <v:path arrowok="t"/>
              </v:shape>
            </v:group>
            <v:group style="position:absolute;left:2912;top:1748;width:12;height:2" coordorigin="2912,1748" coordsize="12,2">
              <v:shape style="position:absolute;left:2912;top:1748;width:12;height:2" coordorigin="2912,1748" coordsize="12,0" path="m2912,1748l2924,1748e" filled="false" stroked="true" strokeweight=".6pt" strokecolor="#000000">
                <v:path arrowok="t"/>
              </v:shape>
            </v:group>
            <v:group style="position:absolute;left:2932;top:1748;width:12;height:2" coordorigin="2932,1748" coordsize="12,2">
              <v:shape style="position:absolute;left:2932;top:1748;width:12;height:2" coordorigin="2932,1748" coordsize="12,0" path="m2932,1748l2944,1748e" filled="false" stroked="true" strokeweight=".6pt" strokecolor="#000000">
                <v:path arrowok="t"/>
              </v:shape>
            </v:group>
            <v:group style="position:absolute;left:2951;top:1748;width:12;height:2" coordorigin="2951,1748" coordsize="12,2">
              <v:shape style="position:absolute;left:2951;top:1748;width:12;height:2" coordorigin="2951,1748" coordsize="12,0" path="m2951,1748l2963,1748e" filled="false" stroked="true" strokeweight=".6pt" strokecolor="#000000">
                <v:path arrowok="t"/>
              </v:shape>
            </v:group>
            <v:group style="position:absolute;left:2970;top:1748;width:12;height:2" coordorigin="2970,1748" coordsize="12,2">
              <v:shape style="position:absolute;left:2970;top:1748;width:12;height:2" coordorigin="2970,1748" coordsize="12,0" path="m2970,1748l2982,1748e" filled="false" stroked="true" strokeweight=".6pt" strokecolor="#000000">
                <v:path arrowok="t"/>
              </v:shape>
            </v:group>
            <v:group style="position:absolute;left:2989;top:1748;width:12;height:2" coordorigin="2989,1748" coordsize="12,2">
              <v:shape style="position:absolute;left:2989;top:1748;width:12;height:2" coordorigin="2989,1748" coordsize="12,0" path="m2989,1748l3001,1748e" filled="false" stroked="true" strokeweight=".6pt" strokecolor="#000000">
                <v:path arrowok="t"/>
              </v:shape>
            </v:group>
            <v:group style="position:absolute;left:3008;top:1748;width:12;height:2" coordorigin="3008,1748" coordsize="12,2">
              <v:shape style="position:absolute;left:3008;top:1748;width:12;height:2" coordorigin="3008,1748" coordsize="12,0" path="m3008,1748l3020,1748e" filled="false" stroked="true" strokeweight=".6pt" strokecolor="#000000">
                <v:path arrowok="t"/>
              </v:shape>
            </v:group>
            <v:group style="position:absolute;left:3028;top:1748;width:12;height:2" coordorigin="3028,1748" coordsize="12,2">
              <v:shape style="position:absolute;left:3028;top:1748;width:12;height:2" coordorigin="3028,1748" coordsize="12,0" path="m3028,1748l3040,1748e" filled="false" stroked="true" strokeweight=".6pt" strokecolor="#000000">
                <v:path arrowok="t"/>
              </v:shape>
            </v:group>
            <v:group style="position:absolute;left:3047;top:1748;width:12;height:2" coordorigin="3047,1748" coordsize="12,2">
              <v:shape style="position:absolute;left:3047;top:1748;width:12;height:2" coordorigin="3047,1748" coordsize="12,0" path="m3047,1748l3059,1748e" filled="false" stroked="true" strokeweight=".6pt" strokecolor="#000000">
                <v:path arrowok="t"/>
              </v:shape>
            </v:group>
            <v:group style="position:absolute;left:3066;top:1748;width:12;height:2" coordorigin="3066,1748" coordsize="12,2">
              <v:shape style="position:absolute;left:3066;top:1748;width:12;height:2" coordorigin="3066,1748" coordsize="12,0" path="m3066,1748l3078,1748e" filled="false" stroked="true" strokeweight=".6pt" strokecolor="#000000">
                <v:path arrowok="t"/>
              </v:shape>
            </v:group>
            <v:group style="position:absolute;left:3085;top:1748;width:12;height:2" coordorigin="3085,1748" coordsize="12,2">
              <v:shape style="position:absolute;left:3085;top:1748;width:12;height:2" coordorigin="3085,1748" coordsize="12,0" path="m3085,1748l3097,1748e" filled="false" stroked="true" strokeweight=".6pt" strokecolor="#000000">
                <v:path arrowok="t"/>
              </v:shape>
            </v:group>
            <v:group style="position:absolute;left:3104;top:1748;width:12;height:2" coordorigin="3104,1748" coordsize="12,2">
              <v:shape style="position:absolute;left:3104;top:1748;width:12;height:2" coordorigin="3104,1748" coordsize="12,0" path="m3104,1748l3116,1748e" filled="false" stroked="true" strokeweight=".6pt" strokecolor="#000000">
                <v:path arrowok="t"/>
              </v:shape>
            </v:group>
            <v:group style="position:absolute;left:3124;top:1748;width:12;height:2" coordorigin="3124,1748" coordsize="12,2">
              <v:shape style="position:absolute;left:3124;top:1748;width:12;height:2" coordorigin="3124,1748" coordsize="12,0" path="m3124,1748l3136,1748e" filled="false" stroked="true" strokeweight=".6pt" strokecolor="#000000">
                <v:path arrowok="t"/>
              </v:shape>
            </v:group>
            <v:group style="position:absolute;left:3143;top:1748;width:12;height:2" coordorigin="3143,1748" coordsize="12,2">
              <v:shape style="position:absolute;left:3143;top:1748;width:12;height:2" coordorigin="3143,1748" coordsize="12,0" path="m3143,1748l3155,1748e" filled="false" stroked="true" strokeweight=".6pt" strokecolor="#000000">
                <v:path arrowok="t"/>
              </v:shape>
            </v:group>
            <v:group style="position:absolute;left:3162;top:1748;width:12;height:2" coordorigin="3162,1748" coordsize="12,2">
              <v:shape style="position:absolute;left:3162;top:1748;width:12;height:2" coordorigin="3162,1748" coordsize="12,0" path="m3162,1748l3174,1748e" filled="false" stroked="true" strokeweight=".6pt" strokecolor="#000000">
                <v:path arrowok="t"/>
              </v:shape>
            </v:group>
            <v:group style="position:absolute;left:3181;top:1748;width:12;height:2" coordorigin="3181,1748" coordsize="12,2">
              <v:shape style="position:absolute;left:3181;top:1748;width:12;height:2" coordorigin="3181,1748" coordsize="12,0" path="m3181,1748l3193,1748e" filled="false" stroked="true" strokeweight=".6pt" strokecolor="#000000">
                <v:path arrowok="t"/>
              </v:shape>
            </v:group>
            <v:group style="position:absolute;left:3200;top:1748;width:12;height:2" coordorigin="3200,1748" coordsize="12,2">
              <v:shape style="position:absolute;left:3200;top:1748;width:12;height:2" coordorigin="3200,1748" coordsize="12,0" path="m3200,1748l3212,1748e" filled="false" stroked="true" strokeweight=".6pt" strokecolor="#000000">
                <v:path arrowok="t"/>
              </v:shape>
            </v:group>
            <v:group style="position:absolute;left:3220;top:1748;width:12;height:2" coordorigin="3220,1748" coordsize="12,2">
              <v:shape style="position:absolute;left:3220;top:1748;width:12;height:2" coordorigin="3220,1748" coordsize="12,0" path="m3220,1748l3232,1748e" filled="false" stroked="true" strokeweight=".6pt" strokecolor="#000000">
                <v:path arrowok="t"/>
              </v:shape>
            </v:group>
            <v:group style="position:absolute;left:3239;top:1748;width:12;height:2" coordorigin="3239,1748" coordsize="12,2">
              <v:shape style="position:absolute;left:3239;top:1748;width:12;height:2" coordorigin="3239,1748" coordsize="12,0" path="m3239,1748l3251,1748e" filled="false" stroked="true" strokeweight=".6pt" strokecolor="#000000">
                <v:path arrowok="t"/>
              </v:shape>
            </v:group>
            <v:group style="position:absolute;left:3258;top:1748;width:12;height:2" coordorigin="3258,1748" coordsize="12,2">
              <v:shape style="position:absolute;left:3258;top:1748;width:12;height:2" coordorigin="3258,1748" coordsize="12,0" path="m3258,1748l3270,1748e" filled="false" stroked="true" strokeweight=".6pt" strokecolor="#000000">
                <v:path arrowok="t"/>
              </v:shape>
            </v:group>
            <v:group style="position:absolute;left:3277;top:1748;width:12;height:2" coordorigin="3277,1748" coordsize="12,2">
              <v:shape style="position:absolute;left:3277;top:1748;width:12;height:2" coordorigin="3277,1748" coordsize="12,0" path="m3277,1748l3289,1748e" filled="false" stroked="true" strokeweight=".6pt" strokecolor="#000000">
                <v:path arrowok="t"/>
              </v:shape>
            </v:group>
            <v:group style="position:absolute;left:3296;top:1748;width:12;height:2" coordorigin="3296,1748" coordsize="12,2">
              <v:shape style="position:absolute;left:3296;top:1748;width:12;height:2" coordorigin="3296,1748" coordsize="12,0" path="m3296,1748l3308,1748e" filled="false" stroked="true" strokeweight=".6pt" strokecolor="#000000">
                <v:path arrowok="t"/>
              </v:shape>
            </v:group>
            <v:group style="position:absolute;left:3316;top:1748;width:12;height:2" coordorigin="3316,1748" coordsize="12,2">
              <v:shape style="position:absolute;left:3316;top:1748;width:12;height:2" coordorigin="3316,1748" coordsize="12,0" path="m3316,1748l3328,1748e" filled="false" stroked="true" strokeweight=".6pt" strokecolor="#000000">
                <v:path arrowok="t"/>
              </v:shape>
            </v:group>
            <v:group style="position:absolute;left:3335;top:1748;width:12;height:2" coordorigin="3335,1748" coordsize="12,2">
              <v:shape style="position:absolute;left:3335;top:1748;width:12;height:2" coordorigin="3335,1748" coordsize="12,0" path="m3335,1748l3347,1748e" filled="false" stroked="true" strokeweight=".6pt" strokecolor="#000000">
                <v:path arrowok="t"/>
              </v:shape>
            </v:group>
            <v:group style="position:absolute;left:3354;top:1748;width:12;height:2" coordorigin="3354,1748" coordsize="12,2">
              <v:shape style="position:absolute;left:3354;top:1748;width:12;height:2" coordorigin="3354,1748" coordsize="12,0" path="m3354,1748l3366,1748e" filled="false" stroked="true" strokeweight=".6pt" strokecolor="#000000">
                <v:path arrowok="t"/>
              </v:shape>
            </v:group>
            <v:group style="position:absolute;left:3373;top:1748;width:12;height:2" coordorigin="3373,1748" coordsize="12,2">
              <v:shape style="position:absolute;left:3373;top:1748;width:12;height:2" coordorigin="3373,1748" coordsize="12,0" path="m3373,1748l3385,1748e" filled="false" stroked="true" strokeweight=".6pt" strokecolor="#000000">
                <v:path arrowok="t"/>
              </v:shape>
            </v:group>
            <v:group style="position:absolute;left:3392;top:1748;width:12;height:2" coordorigin="3392,1748" coordsize="12,2">
              <v:shape style="position:absolute;left:3392;top:1748;width:12;height:2" coordorigin="3392,1748" coordsize="12,0" path="m3392,1748l3404,1748e" filled="false" stroked="true" strokeweight=".6pt" strokecolor="#000000">
                <v:path arrowok="t"/>
              </v:shape>
            </v:group>
            <v:group style="position:absolute;left:3412;top:1748;width:12;height:2" coordorigin="3412,1748" coordsize="12,2">
              <v:shape style="position:absolute;left:3412;top:1748;width:12;height:2" coordorigin="3412,1748" coordsize="12,0" path="m3412,1748l3424,1748e" filled="false" stroked="true" strokeweight=".6pt" strokecolor="#000000">
                <v:path arrowok="t"/>
              </v:shape>
            </v:group>
            <v:group style="position:absolute;left:3431;top:1748;width:12;height:2" coordorigin="3431,1748" coordsize="12,2">
              <v:shape style="position:absolute;left:3431;top:1748;width:12;height:2" coordorigin="3431,1748" coordsize="12,0" path="m3431,1748l3443,1748e" filled="false" stroked="true" strokeweight=".6pt" strokecolor="#000000">
                <v:path arrowok="t"/>
              </v:shape>
            </v:group>
            <v:group style="position:absolute;left:3450;top:1748;width:12;height:2" coordorigin="3450,1748" coordsize="12,2">
              <v:shape style="position:absolute;left:3450;top:1748;width:12;height:2" coordorigin="3450,1748" coordsize="12,0" path="m3450,1748l3462,1748e" filled="false" stroked="true" strokeweight=".6pt" strokecolor="#000000">
                <v:path arrowok="t"/>
              </v:shape>
            </v:group>
            <v:group style="position:absolute;left:3469;top:1748;width:12;height:2" coordorigin="3469,1748" coordsize="12,2">
              <v:shape style="position:absolute;left:3469;top:1748;width:12;height:2" coordorigin="3469,1748" coordsize="12,0" path="m3469,1748l3481,1748e" filled="false" stroked="true" strokeweight=".6pt" strokecolor="#000000">
                <v:path arrowok="t"/>
              </v:shape>
            </v:group>
            <v:group style="position:absolute;left:3488;top:1748;width:12;height:2" coordorigin="3488,1748" coordsize="12,2">
              <v:shape style="position:absolute;left:3488;top:1748;width:12;height:2" coordorigin="3488,1748" coordsize="12,0" path="m3488,1748l3500,1748e" filled="false" stroked="true" strokeweight=".6pt" strokecolor="#000000">
                <v:path arrowok="t"/>
              </v:shape>
            </v:group>
            <v:group style="position:absolute;left:3508;top:1748;width:12;height:2" coordorigin="3508,1748" coordsize="12,2">
              <v:shape style="position:absolute;left:3508;top:1748;width:12;height:2" coordorigin="3508,1748" coordsize="12,0" path="m3508,1748l3520,1748e" filled="false" stroked="true" strokeweight=".6pt" strokecolor="#000000">
                <v:path arrowok="t"/>
              </v:shape>
            </v:group>
            <v:group style="position:absolute;left:3527;top:1748;width:12;height:2" coordorigin="3527,1748" coordsize="12,2">
              <v:shape style="position:absolute;left:3527;top:1748;width:12;height:2" coordorigin="3527,1748" coordsize="12,0" path="m3527,1748l3539,1748e" filled="false" stroked="true" strokeweight=".6pt" strokecolor="#000000">
                <v:path arrowok="t"/>
              </v:shape>
            </v:group>
            <v:group style="position:absolute;left:3546;top:1748;width:12;height:2" coordorigin="3546,1748" coordsize="12,2">
              <v:shape style="position:absolute;left:3546;top:1748;width:12;height:2" coordorigin="3546,1748" coordsize="12,0" path="m3546,1748l3558,1748e" filled="false" stroked="true" strokeweight=".6pt" strokecolor="#000000">
                <v:path arrowok="t"/>
              </v:shape>
            </v:group>
            <v:group style="position:absolute;left:3565;top:1748;width:12;height:2" coordorigin="3565,1748" coordsize="12,2">
              <v:shape style="position:absolute;left:3565;top:1748;width:12;height:2" coordorigin="3565,1748" coordsize="12,0" path="m3565,1748l3577,1748e" filled="false" stroked="true" strokeweight=".6pt" strokecolor="#000000">
                <v:path arrowok="t"/>
              </v:shape>
            </v:group>
            <v:group style="position:absolute;left:3584;top:1748;width:12;height:2" coordorigin="3584,1748" coordsize="12,2">
              <v:shape style="position:absolute;left:3584;top:1748;width:12;height:2" coordorigin="3584,1748" coordsize="12,0" path="m3584,1748l3596,1748e" filled="false" stroked="true" strokeweight=".6pt" strokecolor="#000000">
                <v:path arrowok="t"/>
              </v:shape>
            </v:group>
            <v:group style="position:absolute;left:3604;top:1748;width:12;height:2" coordorigin="3604,1748" coordsize="12,2">
              <v:shape style="position:absolute;left:3604;top:1748;width:12;height:2" coordorigin="3604,1748" coordsize="12,0" path="m3604,1748l3616,1748e" filled="false" stroked="true" strokeweight=".6pt" strokecolor="#000000">
                <v:path arrowok="t"/>
              </v:shape>
            </v:group>
            <v:group style="position:absolute;left:3623;top:1748;width:12;height:2" coordorigin="3623,1748" coordsize="12,2">
              <v:shape style="position:absolute;left:3623;top:1748;width:12;height:2" coordorigin="3623,1748" coordsize="12,0" path="m3623,1748l3635,1748e" filled="false" stroked="true" strokeweight=".6pt" strokecolor="#000000">
                <v:path arrowok="t"/>
              </v:shape>
            </v:group>
            <v:group style="position:absolute;left:3642;top:1748;width:12;height:2" coordorigin="3642,1748" coordsize="12,2">
              <v:shape style="position:absolute;left:3642;top:1748;width:12;height:2" coordorigin="3642,1748" coordsize="12,0" path="m3642,1748l3654,1748e" filled="false" stroked="true" strokeweight=".6pt" strokecolor="#000000">
                <v:path arrowok="t"/>
              </v:shape>
            </v:group>
            <v:group style="position:absolute;left:3661;top:1748;width:12;height:2" coordorigin="3661,1748" coordsize="12,2">
              <v:shape style="position:absolute;left:3661;top:1748;width:12;height:2" coordorigin="3661,1748" coordsize="12,0" path="m3661,1748l3673,1748e" filled="false" stroked="true" strokeweight=".6pt" strokecolor="#000000">
                <v:path arrowok="t"/>
              </v:shape>
            </v:group>
            <v:group style="position:absolute;left:3680;top:1748;width:12;height:2" coordorigin="3680,1748" coordsize="12,2">
              <v:shape style="position:absolute;left:3680;top:1748;width:12;height:2" coordorigin="3680,1748" coordsize="12,0" path="m3680,1748l3692,1748e" filled="false" stroked="true" strokeweight=".6pt" strokecolor="#000000">
                <v:path arrowok="t"/>
              </v:shape>
            </v:group>
            <v:group style="position:absolute;left:3700;top:1748;width:12;height:2" coordorigin="3700,1748" coordsize="12,2">
              <v:shape style="position:absolute;left:3700;top:1748;width:12;height:2" coordorigin="3700,1748" coordsize="12,0" path="m3700,1748l3712,1748e" filled="false" stroked="true" strokeweight=".6pt" strokecolor="#000000">
                <v:path arrowok="t"/>
              </v:shape>
            </v:group>
            <v:group style="position:absolute;left:3719;top:1748;width:12;height:2" coordorigin="3719,1748" coordsize="12,2">
              <v:shape style="position:absolute;left:3719;top:1748;width:12;height:2" coordorigin="3719,1748" coordsize="12,0" path="m3719,1748l3731,1748e" filled="false" stroked="true" strokeweight=".6pt" strokecolor="#000000">
                <v:path arrowok="t"/>
              </v:shape>
            </v:group>
            <v:group style="position:absolute;left:3738;top:1748;width:12;height:2" coordorigin="3738,1748" coordsize="12,2">
              <v:shape style="position:absolute;left:3738;top:1748;width:12;height:2" coordorigin="3738,1748" coordsize="12,0" path="m3738,1748l3750,1748e" filled="false" stroked="true" strokeweight=".6pt" strokecolor="#000000">
                <v:path arrowok="t"/>
              </v:shape>
            </v:group>
            <v:group style="position:absolute;left:3757;top:1748;width:12;height:2" coordorigin="3757,1748" coordsize="12,2">
              <v:shape style="position:absolute;left:3757;top:1748;width:12;height:2" coordorigin="3757,1748" coordsize="12,0" path="m3757,1748l3769,1748e" filled="false" stroked="true" strokeweight=".6pt" strokecolor="#000000">
                <v:path arrowok="t"/>
              </v:shape>
            </v:group>
            <v:group style="position:absolute;left:3776;top:1748;width:12;height:2" coordorigin="3776,1748" coordsize="12,2">
              <v:shape style="position:absolute;left:3776;top:1748;width:12;height:2" coordorigin="3776,1748" coordsize="12,0" path="m3776,1748l3788,1748e" filled="false" stroked="true" strokeweight=".6pt" strokecolor="#000000">
                <v:path arrowok="t"/>
              </v:shape>
            </v:group>
            <v:group style="position:absolute;left:3796;top:1748;width:12;height:2" coordorigin="3796,1748" coordsize="12,2">
              <v:shape style="position:absolute;left:3796;top:1748;width:12;height:2" coordorigin="3796,1748" coordsize="12,0" path="m3796,1748l3808,1748e" filled="false" stroked="true" strokeweight=".6pt" strokecolor="#000000">
                <v:path arrowok="t"/>
              </v:shape>
            </v:group>
            <v:group style="position:absolute;left:3815;top:1748;width:12;height:2" coordorigin="3815,1748" coordsize="12,2">
              <v:shape style="position:absolute;left:3815;top:1748;width:12;height:2" coordorigin="3815,1748" coordsize="12,0" path="m3815,1748l3827,1748e" filled="false" stroked="true" strokeweight=".6pt" strokecolor="#000000">
                <v:path arrowok="t"/>
              </v:shape>
            </v:group>
            <v:group style="position:absolute;left:3834;top:1748;width:12;height:2" coordorigin="3834,1748" coordsize="12,2">
              <v:shape style="position:absolute;left:3834;top:1748;width:12;height:2" coordorigin="3834,1748" coordsize="12,0" path="m3834,1748l3846,1748e" filled="false" stroked="true" strokeweight=".6pt" strokecolor="#000000">
                <v:path arrowok="t"/>
              </v:shape>
            </v:group>
            <v:group style="position:absolute;left:3853;top:1748;width:12;height:2" coordorigin="3853,1748" coordsize="12,2">
              <v:shape style="position:absolute;left:3853;top:1748;width:12;height:2" coordorigin="3853,1748" coordsize="12,0" path="m3853,1748l3865,1748e" filled="false" stroked="true" strokeweight=".6pt" strokecolor="#000000">
                <v:path arrowok="t"/>
              </v:shape>
            </v:group>
            <v:group style="position:absolute;left:3872;top:1748;width:12;height:2" coordorigin="3872,1748" coordsize="12,2">
              <v:shape style="position:absolute;left:3872;top:1748;width:12;height:2" coordorigin="3872,1748" coordsize="12,0" path="m3872,1748l3884,1748e" filled="false" stroked="true" strokeweight=".6pt" strokecolor="#000000">
                <v:path arrowok="t"/>
              </v:shape>
            </v:group>
            <v:group style="position:absolute;left:3892;top:1748;width:12;height:2" coordorigin="3892,1748" coordsize="12,2">
              <v:shape style="position:absolute;left:3892;top:1748;width:12;height:2" coordorigin="3892,1748" coordsize="12,0" path="m3892,1748l3904,1748e" filled="false" stroked="true" strokeweight=".6pt" strokecolor="#000000">
                <v:path arrowok="t"/>
              </v:shape>
            </v:group>
            <v:group style="position:absolute;left:3911;top:1748;width:12;height:2" coordorigin="3911,1748" coordsize="12,2">
              <v:shape style="position:absolute;left:3911;top:1748;width:12;height:2" coordorigin="3911,1748" coordsize="12,0" path="m3911,1748l3923,1748e" filled="false" stroked="true" strokeweight=".6pt" strokecolor="#000000">
                <v:path arrowok="t"/>
              </v:shape>
            </v:group>
            <v:group style="position:absolute;left:3930;top:1748;width:12;height:2" coordorigin="3930,1748" coordsize="12,2">
              <v:shape style="position:absolute;left:3930;top:1748;width:12;height:2" coordorigin="3930,1748" coordsize="12,0" path="m3930,1748l3942,1748e" filled="false" stroked="true" strokeweight=".6pt" strokecolor="#000000">
                <v:path arrowok="t"/>
              </v:shape>
            </v:group>
            <v:group style="position:absolute;left:3949;top:1748;width:12;height:2" coordorigin="3949,1748" coordsize="12,2">
              <v:shape style="position:absolute;left:3949;top:1748;width:12;height:2" coordorigin="3949,1748" coordsize="12,0" path="m3949,1748l3961,1748e" filled="false" stroked="true" strokeweight=".6pt" strokecolor="#000000">
                <v:path arrowok="t"/>
              </v:shape>
            </v:group>
            <v:group style="position:absolute;left:3968;top:1748;width:12;height:2" coordorigin="3968,1748" coordsize="12,2">
              <v:shape style="position:absolute;left:3968;top:1748;width:12;height:2" coordorigin="3968,1748" coordsize="12,0" path="m3968,1748l3980,1748e" filled="false" stroked="true" strokeweight=".6pt" strokecolor="#000000">
                <v:path arrowok="t"/>
              </v:shape>
            </v:group>
            <v:group style="position:absolute;left:3988;top:1748;width:12;height:2" coordorigin="3988,1748" coordsize="12,2">
              <v:shape style="position:absolute;left:3988;top:1748;width:12;height:2" coordorigin="3988,1748" coordsize="12,0" path="m3988,1748l4000,1748e" filled="false" stroked="true" strokeweight=".6pt" strokecolor="#000000">
                <v:path arrowok="t"/>
              </v:shape>
            </v:group>
            <v:group style="position:absolute;left:4007;top:1748;width:12;height:2" coordorigin="4007,1748" coordsize="12,2">
              <v:shape style="position:absolute;left:4007;top:1748;width:12;height:2" coordorigin="4007,1748" coordsize="12,0" path="m4007,1748l4019,1748e" filled="false" stroked="true" strokeweight=".6pt" strokecolor="#000000">
                <v:path arrowok="t"/>
              </v:shape>
            </v:group>
            <v:group style="position:absolute;left:4026;top:1748;width:12;height:2" coordorigin="4026,1748" coordsize="12,2">
              <v:shape style="position:absolute;left:4026;top:1748;width:12;height:2" coordorigin="4026,1748" coordsize="12,0" path="m4026,1748l4038,1748e" filled="false" stroked="true" strokeweight=".6pt" strokecolor="#000000">
                <v:path arrowok="t"/>
              </v:shape>
            </v:group>
            <v:group style="position:absolute;left:4045;top:1748;width:12;height:2" coordorigin="4045,1748" coordsize="12,2">
              <v:shape style="position:absolute;left:4045;top:1748;width:12;height:2" coordorigin="4045,1748" coordsize="12,0" path="m4045,1748l4057,1748e" filled="false" stroked="true" strokeweight=".6pt" strokecolor="#000000">
                <v:path arrowok="t"/>
              </v:shape>
            </v:group>
            <v:group style="position:absolute;left:4064;top:1748;width:12;height:2" coordorigin="4064,1748" coordsize="12,2">
              <v:shape style="position:absolute;left:4064;top:1748;width:12;height:2" coordorigin="4064,1748" coordsize="12,0" path="m4064,1748l4076,1748e" filled="false" stroked="true" strokeweight=".6pt" strokecolor="#000000">
                <v:path arrowok="t"/>
              </v:shape>
            </v:group>
            <v:group style="position:absolute;left:4084;top:1748;width:12;height:2" coordorigin="4084,1748" coordsize="12,2">
              <v:shape style="position:absolute;left:4084;top:1748;width:12;height:2" coordorigin="4084,1748" coordsize="12,0" path="m4084,1748l4096,1748e" filled="false" stroked="true" strokeweight=".6pt" strokecolor="#000000">
                <v:path arrowok="t"/>
              </v:shape>
            </v:group>
            <v:group style="position:absolute;left:4103;top:1748;width:12;height:2" coordorigin="4103,1748" coordsize="12,2">
              <v:shape style="position:absolute;left:4103;top:1748;width:12;height:2" coordorigin="4103,1748" coordsize="12,0" path="m4103,1748l4115,1748e" filled="false" stroked="true" strokeweight=".6pt" strokecolor="#000000">
                <v:path arrowok="t"/>
              </v:shape>
            </v:group>
            <v:group style="position:absolute;left:4122;top:1748;width:12;height:2" coordorigin="4122,1748" coordsize="12,2">
              <v:shape style="position:absolute;left:4122;top:1748;width:12;height:2" coordorigin="4122,1748" coordsize="12,0" path="m4122,1748l4134,1748e" filled="false" stroked="true" strokeweight=".6pt" strokecolor="#000000">
                <v:path arrowok="t"/>
              </v:shape>
            </v:group>
            <v:group style="position:absolute;left:4141;top:1748;width:12;height:2" coordorigin="4141,1748" coordsize="12,2">
              <v:shape style="position:absolute;left:4141;top:1748;width:12;height:2" coordorigin="4141,1748" coordsize="12,0" path="m4141,1748l4153,1748e" filled="false" stroked="true" strokeweight=".6pt" strokecolor="#000000">
                <v:path arrowok="t"/>
              </v:shape>
            </v:group>
            <v:group style="position:absolute;left:4160;top:1748;width:12;height:2" coordorigin="4160,1748" coordsize="12,2">
              <v:shape style="position:absolute;left:4160;top:1748;width:12;height:2" coordorigin="4160,1748" coordsize="12,0" path="m4160,1748l4172,1748e" filled="false" stroked="true" strokeweight=".6pt" strokecolor="#000000">
                <v:path arrowok="t"/>
              </v:shape>
            </v:group>
            <v:group style="position:absolute;left:4180;top:1748;width:12;height:2" coordorigin="4180,1748" coordsize="12,2">
              <v:shape style="position:absolute;left:4180;top:1748;width:12;height:2" coordorigin="4180,1748" coordsize="12,0" path="m4180,1748l4192,1748e" filled="false" stroked="true" strokeweight=".6pt" strokecolor="#000000">
                <v:path arrowok="t"/>
              </v:shape>
            </v:group>
            <v:group style="position:absolute;left:4199;top:1748;width:12;height:2" coordorigin="4199,1748" coordsize="12,2">
              <v:shape style="position:absolute;left:4199;top:1748;width:12;height:2" coordorigin="4199,1748" coordsize="12,0" path="m4199,1748l4211,1748e" filled="false" stroked="true" strokeweight=".6pt" strokecolor="#000000">
                <v:path arrowok="t"/>
              </v:shape>
            </v:group>
            <v:group style="position:absolute;left:4218;top:1748;width:12;height:2" coordorigin="4218,1748" coordsize="12,2">
              <v:shape style="position:absolute;left:4218;top:1748;width:12;height:2" coordorigin="4218,1748" coordsize="12,0" path="m4218,1748l4230,1748e" filled="false" stroked="true" strokeweight=".6pt" strokecolor="#000000">
                <v:path arrowok="t"/>
              </v:shape>
            </v:group>
            <v:group style="position:absolute;left:4237;top:1748;width:12;height:2" coordorigin="4237,1748" coordsize="12,2">
              <v:shape style="position:absolute;left:4237;top:1748;width:12;height:2" coordorigin="4237,1748" coordsize="12,0" path="m4237,1748l4249,1748e" filled="false" stroked="true" strokeweight=".6pt" strokecolor="#000000">
                <v:path arrowok="t"/>
              </v:shape>
            </v:group>
            <v:group style="position:absolute;left:4256;top:1748;width:12;height:2" coordorigin="4256,1748" coordsize="12,2">
              <v:shape style="position:absolute;left:4256;top:1748;width:12;height:2" coordorigin="4256,1748" coordsize="12,0" path="m4256,1748l4268,1748e" filled="false" stroked="true" strokeweight=".6pt" strokecolor="#000000">
                <v:path arrowok="t"/>
              </v:shape>
            </v:group>
            <v:group style="position:absolute;left:4276;top:1748;width:12;height:2" coordorigin="4276,1748" coordsize="12,2">
              <v:shape style="position:absolute;left:4276;top:1748;width:12;height:2" coordorigin="4276,1748" coordsize="12,0" path="m4276,1748l4288,1748e" filled="false" stroked="true" strokeweight=".6pt" strokecolor="#000000">
                <v:path arrowok="t"/>
              </v:shape>
            </v:group>
            <v:group style="position:absolute;left:4295;top:1748;width:12;height:2" coordorigin="4295,1748" coordsize="12,2">
              <v:shape style="position:absolute;left:4295;top:1748;width:12;height:2" coordorigin="4295,1748" coordsize="12,0" path="m4295,1748l4307,1748e" filled="false" stroked="true" strokeweight=".6pt" strokecolor="#000000">
                <v:path arrowok="t"/>
              </v:shape>
            </v:group>
            <v:group style="position:absolute;left:4314;top:1748;width:12;height:2" coordorigin="4314,1748" coordsize="12,2">
              <v:shape style="position:absolute;left:4314;top:1748;width:12;height:2" coordorigin="4314,1748" coordsize="12,0" path="m4314,1748l4326,1748e" filled="false" stroked="true" strokeweight=".6pt" strokecolor="#000000">
                <v:path arrowok="t"/>
              </v:shape>
            </v:group>
            <v:group style="position:absolute;left:4333;top:1748;width:12;height:2" coordorigin="4333,1748" coordsize="12,2">
              <v:shape style="position:absolute;left:4333;top:1748;width:12;height:2" coordorigin="4333,1748" coordsize="12,0" path="m4333,1748l4345,1748e" filled="false" stroked="true" strokeweight=".6pt" strokecolor="#000000">
                <v:path arrowok="t"/>
              </v:shape>
            </v:group>
            <v:group style="position:absolute;left:4352;top:1748;width:12;height:2" coordorigin="4352,1748" coordsize="12,2">
              <v:shape style="position:absolute;left:4352;top:1748;width:12;height:2" coordorigin="4352,1748" coordsize="12,0" path="m4352,1748l4364,1748e" filled="false" stroked="true" strokeweight=".6pt" strokecolor="#000000">
                <v:path arrowok="t"/>
              </v:shape>
            </v:group>
            <v:group style="position:absolute;left:4372;top:1748;width:12;height:2" coordorigin="4372,1748" coordsize="12,2">
              <v:shape style="position:absolute;left:4372;top:1748;width:12;height:2" coordorigin="4372,1748" coordsize="12,0" path="m4372,1748l4384,1748e" filled="false" stroked="true" strokeweight=".6pt" strokecolor="#000000">
                <v:path arrowok="t"/>
              </v:shape>
            </v:group>
            <v:group style="position:absolute;left:4391;top:1748;width:12;height:2" coordorigin="4391,1748" coordsize="12,2">
              <v:shape style="position:absolute;left:4391;top:1748;width:12;height:2" coordorigin="4391,1748" coordsize="12,0" path="m4391,1748l4403,1748e" filled="false" stroked="true" strokeweight=".6pt" strokecolor="#000000">
                <v:path arrowok="t"/>
              </v:shape>
            </v:group>
            <v:group style="position:absolute;left:4410;top:1748;width:12;height:2" coordorigin="4410,1748" coordsize="12,2">
              <v:shape style="position:absolute;left:4410;top:1748;width:12;height:2" coordorigin="4410,1748" coordsize="12,0" path="m4410,1748l4422,1748e" filled="false" stroked="true" strokeweight=".6pt" strokecolor="#000000">
                <v:path arrowok="t"/>
              </v:shape>
            </v:group>
            <v:group style="position:absolute;left:4429;top:1748;width:12;height:2" coordorigin="4429,1748" coordsize="12,2">
              <v:shape style="position:absolute;left:4429;top:1748;width:12;height:2" coordorigin="4429,1748" coordsize="12,0" path="m4429,1748l4441,1748e" filled="false" stroked="true" strokeweight=".6pt" strokecolor="#000000">
                <v:path arrowok="t"/>
              </v:shape>
            </v:group>
            <v:group style="position:absolute;left:4448;top:1748;width:12;height:2" coordorigin="4448,1748" coordsize="12,2">
              <v:shape style="position:absolute;left:4448;top:1748;width:12;height:2" coordorigin="4448,1748" coordsize="12,0" path="m4448,1748l4460,1748e" filled="false" stroked="true" strokeweight=".6pt" strokecolor="#000000">
                <v:path arrowok="t"/>
              </v:shape>
            </v:group>
            <v:group style="position:absolute;left:4468;top:1748;width:12;height:2" coordorigin="4468,1748" coordsize="12,2">
              <v:shape style="position:absolute;left:4468;top:1748;width:12;height:2" coordorigin="4468,1748" coordsize="12,0" path="m4468,1748l4480,1748e" filled="false" stroked="true" strokeweight=".6pt" strokecolor="#000000">
                <v:path arrowok="t"/>
              </v:shape>
            </v:group>
            <v:group style="position:absolute;left:4487;top:1748;width:12;height:2" coordorigin="4487,1748" coordsize="12,2">
              <v:shape style="position:absolute;left:4487;top:1748;width:12;height:2" coordorigin="4487,1748" coordsize="12,0" path="m4487,1748l4499,1748e" filled="false" stroked="true" strokeweight=".6pt" strokecolor="#000000">
                <v:path arrowok="t"/>
              </v:shape>
            </v:group>
            <v:group style="position:absolute;left:4506;top:1748;width:12;height:2" coordorigin="4506,1748" coordsize="12,2">
              <v:shape style="position:absolute;left:4506;top:1748;width:12;height:2" coordorigin="4506,1748" coordsize="12,0" path="m4506,1748l4518,1748e" filled="false" stroked="true" strokeweight=".6pt" strokecolor="#000000">
                <v:path arrowok="t"/>
              </v:shape>
            </v:group>
            <v:group style="position:absolute;left:4525;top:1748;width:12;height:2" coordorigin="4525,1748" coordsize="12,2">
              <v:shape style="position:absolute;left:4525;top:1748;width:12;height:2" coordorigin="4525,1748" coordsize="12,0" path="m4525,1748l4537,1748e" filled="false" stroked="true" strokeweight=".6pt" strokecolor="#000000">
                <v:path arrowok="t"/>
              </v:shape>
            </v:group>
            <v:group style="position:absolute;left:4544;top:1748;width:12;height:2" coordorigin="4544,1748" coordsize="12,2">
              <v:shape style="position:absolute;left:4544;top:1748;width:12;height:2" coordorigin="4544,1748" coordsize="12,0" path="m4544,1748l4556,1748e" filled="false" stroked="true" strokeweight=".6pt" strokecolor="#000000">
                <v:path arrowok="t"/>
              </v:shape>
            </v:group>
            <v:group style="position:absolute;left:4564;top:1748;width:12;height:2" coordorigin="4564,1748" coordsize="12,2">
              <v:shape style="position:absolute;left:4564;top:1748;width:12;height:2" coordorigin="4564,1748" coordsize="12,0" path="m4564,1748l4576,1748e" filled="false" stroked="true" strokeweight=".6pt" strokecolor="#000000">
                <v:path arrowok="t"/>
              </v:shape>
            </v:group>
            <v:group style="position:absolute;left:4583;top:1748;width:12;height:2" coordorigin="4583,1748" coordsize="12,2">
              <v:shape style="position:absolute;left:4583;top:1748;width:12;height:2" coordorigin="4583,1748" coordsize="12,0" path="m4583,1748l4595,1748e" filled="false" stroked="true" strokeweight=".6pt" strokecolor="#000000">
                <v:path arrowok="t"/>
              </v:shape>
            </v:group>
            <v:group style="position:absolute;left:4602;top:1748;width:12;height:2" coordorigin="4602,1748" coordsize="12,2">
              <v:shape style="position:absolute;left:4602;top:1748;width:12;height:2" coordorigin="4602,1748" coordsize="12,0" path="m4602,1748l4614,1748e" filled="false" stroked="true" strokeweight=".6pt" strokecolor="#000000">
                <v:path arrowok="t"/>
              </v:shape>
            </v:group>
            <v:group style="position:absolute;left:4621;top:1748;width:12;height:2" coordorigin="4621,1748" coordsize="12,2">
              <v:shape style="position:absolute;left:4621;top:1748;width:12;height:2" coordorigin="4621,1748" coordsize="12,0" path="m4621,1748l4633,1748e" filled="false" stroked="true" strokeweight=".6pt" strokecolor="#000000">
                <v:path arrowok="t"/>
              </v:shape>
            </v:group>
            <v:group style="position:absolute;left:4640;top:1748;width:12;height:2" coordorigin="4640,1748" coordsize="12,2">
              <v:shape style="position:absolute;left:4640;top:1748;width:12;height:2" coordorigin="4640,1748" coordsize="12,0" path="m4640,1748l4652,1748e" filled="false" stroked="true" strokeweight=".6pt" strokecolor="#000000">
                <v:path arrowok="t"/>
              </v:shape>
            </v:group>
            <v:group style="position:absolute;left:4660;top:1748;width:12;height:2" coordorigin="4660,1748" coordsize="12,2">
              <v:shape style="position:absolute;left:4660;top:1748;width:12;height:2" coordorigin="4660,1748" coordsize="12,0" path="m4660,1748l4672,1748e" filled="false" stroked="true" strokeweight=".6pt" strokecolor="#000000">
                <v:path arrowok="t"/>
              </v:shape>
            </v:group>
            <v:group style="position:absolute;left:4679;top:1748;width:12;height:2" coordorigin="4679,1748" coordsize="12,2">
              <v:shape style="position:absolute;left:4679;top:1748;width:12;height:2" coordorigin="4679,1748" coordsize="12,0" path="m4679,1748l4691,1748e" filled="false" stroked="true" strokeweight=".6pt" strokecolor="#000000">
                <v:path arrowok="t"/>
              </v:shape>
            </v:group>
            <v:group style="position:absolute;left:4698;top:1748;width:12;height:2" coordorigin="4698,1748" coordsize="12,2">
              <v:shape style="position:absolute;left:4698;top:1748;width:12;height:2" coordorigin="4698,1748" coordsize="12,0" path="m4698,1748l4710,1748e" filled="false" stroked="true" strokeweight=".6pt" strokecolor="#000000">
                <v:path arrowok="t"/>
              </v:shape>
            </v:group>
            <v:group style="position:absolute;left:4717;top:1748;width:12;height:2" coordorigin="4717,1748" coordsize="12,2">
              <v:shape style="position:absolute;left:4717;top:1748;width:12;height:2" coordorigin="4717,1748" coordsize="12,0" path="m4717,1748l4729,1748e" filled="false" stroked="true" strokeweight=".6pt" strokecolor="#000000">
                <v:path arrowok="t"/>
              </v:shape>
            </v:group>
            <v:group style="position:absolute;left:4736;top:1748;width:12;height:2" coordorigin="4736,1748" coordsize="12,2">
              <v:shape style="position:absolute;left:4736;top:1748;width:12;height:2" coordorigin="4736,1748" coordsize="12,0" path="m4736,1748l4748,1748e" filled="false" stroked="true" strokeweight=".6pt" strokecolor="#000000">
                <v:path arrowok="t"/>
              </v:shape>
            </v:group>
            <v:group style="position:absolute;left:4756;top:1748;width:12;height:2" coordorigin="4756,1748" coordsize="12,2">
              <v:shape style="position:absolute;left:4756;top:1748;width:12;height:2" coordorigin="4756,1748" coordsize="12,0" path="m4756,1748l4768,1748e" filled="false" stroked="true" strokeweight=".6pt" strokecolor="#000000">
                <v:path arrowok="t"/>
              </v:shape>
            </v:group>
            <v:group style="position:absolute;left:4775;top:1748;width:12;height:2" coordorigin="4775,1748" coordsize="12,2">
              <v:shape style="position:absolute;left:4775;top:1748;width:12;height:2" coordorigin="4775,1748" coordsize="12,0" path="m4775,1748l4787,1748e" filled="false" stroked="true" strokeweight=".6pt" strokecolor="#000000">
                <v:path arrowok="t"/>
              </v:shape>
            </v:group>
            <v:group style="position:absolute;left:4794;top:1748;width:12;height:2" coordorigin="4794,1748" coordsize="12,2">
              <v:shape style="position:absolute;left:4794;top:1748;width:12;height:2" coordorigin="4794,1748" coordsize="12,0" path="m4794,1748l4806,1748e" filled="false" stroked="true" strokeweight=".6pt" strokecolor="#000000">
                <v:path arrowok="t"/>
              </v:shape>
            </v:group>
            <v:group style="position:absolute;left:4813;top:1748;width:12;height:2" coordorigin="4813,1748" coordsize="12,2">
              <v:shape style="position:absolute;left:4813;top:1748;width:12;height:2" coordorigin="4813,1748" coordsize="12,0" path="m4813,1748l4825,1748e" filled="false" stroked="true" strokeweight=".6pt" strokecolor="#000000">
                <v:path arrowok="t"/>
              </v:shape>
            </v:group>
            <v:group style="position:absolute;left:4832;top:1748;width:12;height:2" coordorigin="4832,1748" coordsize="12,2">
              <v:shape style="position:absolute;left:4832;top:1748;width:12;height:2" coordorigin="4832,1748" coordsize="12,0" path="m4832,1748l4844,1748e" filled="false" stroked="true" strokeweight=".6pt" strokecolor="#000000">
                <v:path arrowok="t"/>
              </v:shape>
            </v:group>
            <v:group style="position:absolute;left:4852;top:1748;width:12;height:2" coordorigin="4852,1748" coordsize="12,2">
              <v:shape style="position:absolute;left:4852;top:1748;width:12;height:2" coordorigin="4852,1748" coordsize="12,0" path="m4852,1748l4864,1748e" filled="false" stroked="true" strokeweight=".6pt" strokecolor="#000000">
                <v:path arrowok="t"/>
              </v:shape>
            </v:group>
            <v:group style="position:absolute;left:4871;top:1748;width:12;height:2" coordorigin="4871,1748" coordsize="12,2">
              <v:shape style="position:absolute;left:4871;top:1748;width:12;height:2" coordorigin="4871,1748" coordsize="12,0" path="m4871,1748l4883,1748e" filled="false" stroked="true" strokeweight=".6pt" strokecolor="#000000">
                <v:path arrowok="t"/>
              </v:shape>
            </v:group>
            <v:group style="position:absolute;left:4890;top:1748;width:12;height:2" coordorigin="4890,1748" coordsize="12,2">
              <v:shape style="position:absolute;left:4890;top:1748;width:12;height:2" coordorigin="4890,1748" coordsize="12,0" path="m4890,1748l4902,1748e" filled="false" stroked="true" strokeweight=".6pt" strokecolor="#000000">
                <v:path arrowok="t"/>
              </v:shape>
            </v:group>
            <v:group style="position:absolute;left:4909;top:1748;width:12;height:2" coordorigin="4909,1748" coordsize="12,2">
              <v:shape style="position:absolute;left:4909;top:1748;width:12;height:2" coordorigin="4909,1748" coordsize="12,0" path="m4909,1748l4921,1748e" filled="false" stroked="true" strokeweight=".6pt" strokecolor="#000000">
                <v:path arrowok="t"/>
              </v:shape>
            </v:group>
            <v:group style="position:absolute;left:4928;top:1748;width:12;height:2" coordorigin="4928,1748" coordsize="12,2">
              <v:shape style="position:absolute;left:4928;top:1748;width:12;height:2" coordorigin="4928,1748" coordsize="12,0" path="m4928,1748l4940,1748e" filled="false" stroked="true" strokeweight=".6pt" strokecolor="#000000">
                <v:path arrowok="t"/>
              </v:shape>
            </v:group>
            <v:group style="position:absolute;left:4948;top:1748;width:12;height:2" coordorigin="4948,1748" coordsize="12,2">
              <v:shape style="position:absolute;left:4948;top:1748;width:12;height:2" coordorigin="4948,1748" coordsize="12,0" path="m4948,1748l4960,1748e" filled="false" stroked="true" strokeweight=".6pt" strokecolor="#000000">
                <v:path arrowok="t"/>
              </v:shape>
            </v:group>
            <v:group style="position:absolute;left:4967;top:1748;width:12;height:2" coordorigin="4967,1748" coordsize="12,2">
              <v:shape style="position:absolute;left:4967;top:1748;width:12;height:2" coordorigin="4967,1748" coordsize="12,0" path="m4967,1748l4979,1748e" filled="false" stroked="true" strokeweight=".6pt" strokecolor="#000000">
                <v:path arrowok="t"/>
              </v:shape>
            </v:group>
            <v:group style="position:absolute;left:4986;top:1748;width:12;height:2" coordorigin="4986,1748" coordsize="12,2">
              <v:shape style="position:absolute;left:4986;top:1748;width:12;height:2" coordorigin="4986,1748" coordsize="12,0" path="m4986,1748l4998,1748e" filled="false" stroked="true" strokeweight=".6pt" strokecolor="#000000">
                <v:path arrowok="t"/>
              </v:shape>
            </v:group>
            <v:group style="position:absolute;left:5005;top:1748;width:12;height:2" coordorigin="5005,1748" coordsize="12,2">
              <v:shape style="position:absolute;left:5005;top:1748;width:12;height:2" coordorigin="5005,1748" coordsize="12,0" path="m5005,1748l5017,1748e" filled="false" stroked="true" strokeweight=".6pt" strokecolor="#000000">
                <v:path arrowok="t"/>
              </v:shape>
            </v:group>
            <v:group style="position:absolute;left:5024;top:1748;width:12;height:2" coordorigin="5024,1748" coordsize="12,2">
              <v:shape style="position:absolute;left:5024;top:1748;width:12;height:2" coordorigin="5024,1748" coordsize="12,0" path="m5024,1748l5036,1748e" filled="false" stroked="true" strokeweight=".6pt" strokecolor="#000000">
                <v:path arrowok="t"/>
              </v:shape>
            </v:group>
            <v:group style="position:absolute;left:5044;top:1748;width:12;height:2" coordorigin="5044,1748" coordsize="12,2">
              <v:shape style="position:absolute;left:5044;top:1748;width:12;height:2" coordorigin="5044,1748" coordsize="12,0" path="m5044,1748l5056,1748e" filled="false" stroked="true" strokeweight=".6pt" strokecolor="#000000">
                <v:path arrowok="t"/>
              </v:shape>
            </v:group>
            <v:group style="position:absolute;left:5063;top:1748;width:12;height:2" coordorigin="5063,1748" coordsize="12,2">
              <v:shape style="position:absolute;left:5063;top:1748;width:12;height:2" coordorigin="5063,1748" coordsize="12,0" path="m5063,1748l5075,1748e" filled="false" stroked="true" strokeweight=".6pt" strokecolor="#000000">
                <v:path arrowok="t"/>
              </v:shape>
            </v:group>
            <v:group style="position:absolute;left:5082;top:1748;width:12;height:2" coordorigin="5082,1748" coordsize="12,2">
              <v:shape style="position:absolute;left:5082;top:1748;width:12;height:2" coordorigin="5082,1748" coordsize="12,0" path="m5082,1748l5094,1748e" filled="false" stroked="true" strokeweight=".6pt" strokecolor="#000000">
                <v:path arrowok="t"/>
              </v:shape>
            </v:group>
            <v:group style="position:absolute;left:5101;top:1748;width:12;height:2" coordorigin="5101,1748" coordsize="12,2">
              <v:shape style="position:absolute;left:5101;top:1748;width:12;height:2" coordorigin="5101,1748" coordsize="12,0" path="m5101,1748l5113,1748e" filled="false" stroked="true" strokeweight=".6pt" strokecolor="#000000">
                <v:path arrowok="t"/>
              </v:shape>
            </v:group>
            <v:group style="position:absolute;left:5120;top:1748;width:12;height:2" coordorigin="5120,1748" coordsize="12,2">
              <v:shape style="position:absolute;left:5120;top:1748;width:12;height:2" coordorigin="5120,1748" coordsize="12,0" path="m5120,1748l5132,1748e" filled="false" stroked="true" strokeweight=".6pt" strokecolor="#000000">
                <v:path arrowok="t"/>
              </v:shape>
            </v:group>
            <v:group style="position:absolute;left:5140;top:1748;width:12;height:2" coordorigin="5140,1748" coordsize="12,2">
              <v:shape style="position:absolute;left:5140;top:1748;width:12;height:2" coordorigin="5140,1748" coordsize="12,0" path="m5140,1748l5152,1748e" filled="false" stroked="true" strokeweight=".6pt" strokecolor="#000000">
                <v:path arrowok="t"/>
              </v:shape>
            </v:group>
            <v:group style="position:absolute;left:5159;top:1748;width:12;height:2" coordorigin="5159,1748" coordsize="12,2">
              <v:shape style="position:absolute;left:5159;top:1748;width:12;height:2" coordorigin="5159,1748" coordsize="12,0" path="m5159,1748l5171,1748e" filled="false" stroked="true" strokeweight=".6pt" strokecolor="#000000">
                <v:path arrowok="t"/>
              </v:shape>
            </v:group>
            <v:group style="position:absolute;left:5178;top:1748;width:12;height:2" coordorigin="5178,1748" coordsize="12,2">
              <v:shape style="position:absolute;left:5178;top:1748;width:12;height:2" coordorigin="5178,1748" coordsize="12,0" path="m5178,1748l5190,1748e" filled="false" stroked="true" strokeweight=".6pt" strokecolor="#000000">
                <v:path arrowok="t"/>
              </v:shape>
            </v:group>
            <v:group style="position:absolute;left:5197;top:1748;width:12;height:2" coordorigin="5197,1748" coordsize="12,2">
              <v:shape style="position:absolute;left:5197;top:1748;width:12;height:2" coordorigin="5197,1748" coordsize="12,0" path="m5197,1748l5209,1748e" filled="false" stroked="true" strokeweight=".6pt" strokecolor="#000000">
                <v:path arrowok="t"/>
              </v:shape>
            </v:group>
            <v:group style="position:absolute;left:5216;top:1748;width:12;height:2" coordorigin="5216,1748" coordsize="12,2">
              <v:shape style="position:absolute;left:5216;top:1748;width:12;height:2" coordorigin="5216,1748" coordsize="12,0" path="m5216,1748l5228,1748e" filled="false" stroked="true" strokeweight=".6pt" strokecolor="#000000">
                <v:path arrowok="t"/>
              </v:shape>
            </v:group>
            <v:group style="position:absolute;left:5236;top:1748;width:12;height:2" coordorigin="5236,1748" coordsize="12,2">
              <v:shape style="position:absolute;left:5236;top:1748;width:12;height:2" coordorigin="5236,1748" coordsize="12,0" path="m5236,1748l5248,1748e" filled="false" stroked="true" strokeweight=".6pt" strokecolor="#000000">
                <v:path arrowok="t"/>
              </v:shape>
            </v:group>
            <v:group style="position:absolute;left:5255;top:1748;width:12;height:2" coordorigin="5255,1748" coordsize="12,2">
              <v:shape style="position:absolute;left:5255;top:1748;width:12;height:2" coordorigin="5255,1748" coordsize="12,0" path="m5255,1748l5267,1748e" filled="false" stroked="true" strokeweight=".6pt" strokecolor="#000000">
                <v:path arrowok="t"/>
              </v:shape>
            </v:group>
            <v:group style="position:absolute;left:5274;top:1748;width:12;height:2" coordorigin="5274,1748" coordsize="12,2">
              <v:shape style="position:absolute;left:5274;top:1748;width:12;height:2" coordorigin="5274,1748" coordsize="12,0" path="m5274,1748l5286,1748e" filled="false" stroked="true" strokeweight=".6pt" strokecolor="#000000">
                <v:path arrowok="t"/>
              </v:shape>
            </v:group>
            <v:group style="position:absolute;left:5293;top:1748;width:12;height:2" coordorigin="5293,1748" coordsize="12,2">
              <v:shape style="position:absolute;left:5293;top:1748;width:12;height:2" coordorigin="5293,1748" coordsize="12,0" path="m5293,1748l5305,1748e" filled="false" stroked="true" strokeweight=".6pt" strokecolor="#000000">
                <v:path arrowok="t"/>
              </v:shape>
            </v:group>
            <v:group style="position:absolute;left:5312;top:1748;width:12;height:2" coordorigin="5312,1748" coordsize="12,2">
              <v:shape style="position:absolute;left:5312;top:1748;width:12;height:2" coordorigin="5312,1748" coordsize="12,0" path="m5312,1748l5324,1748e" filled="false" stroked="true" strokeweight=".6pt" strokecolor="#000000">
                <v:path arrowok="t"/>
              </v:shape>
            </v:group>
            <v:group style="position:absolute;left:5332;top:1748;width:12;height:2" coordorigin="5332,1748" coordsize="12,2">
              <v:shape style="position:absolute;left:5332;top:1748;width:12;height:2" coordorigin="5332,1748" coordsize="12,0" path="m5332,1748l5344,1748e" filled="false" stroked="true" strokeweight=".6pt" strokecolor="#000000">
                <v:path arrowok="t"/>
              </v:shape>
            </v:group>
            <v:group style="position:absolute;left:5351;top:1748;width:12;height:2" coordorigin="5351,1748" coordsize="12,2">
              <v:shape style="position:absolute;left:5351;top:1748;width:12;height:2" coordorigin="5351,1748" coordsize="12,0" path="m5351,1748l5363,1748e" filled="false" stroked="true" strokeweight=".6pt" strokecolor="#000000">
                <v:path arrowok="t"/>
              </v:shape>
            </v:group>
            <v:group style="position:absolute;left:5370;top:1748;width:12;height:2" coordorigin="5370,1748" coordsize="12,2">
              <v:shape style="position:absolute;left:5370;top:1748;width:12;height:2" coordorigin="5370,1748" coordsize="12,0" path="m5370,1748l5382,1748e" filled="false" stroked="true" strokeweight=".6pt" strokecolor="#000000">
                <v:path arrowok="t"/>
              </v:shape>
            </v:group>
            <v:group style="position:absolute;left:5389;top:1748;width:12;height:2" coordorigin="5389,1748" coordsize="12,2">
              <v:shape style="position:absolute;left:5389;top:1748;width:12;height:2" coordorigin="5389,1748" coordsize="12,0" path="m5389,1748l5401,1748e" filled="false" stroked="true" strokeweight=".6pt" strokecolor="#000000">
                <v:path arrowok="t"/>
              </v:shape>
            </v:group>
            <v:group style="position:absolute;left:5408;top:1748;width:12;height:2" coordorigin="5408,1748" coordsize="12,2">
              <v:shape style="position:absolute;left:5408;top:1748;width:12;height:2" coordorigin="5408,1748" coordsize="12,0" path="m5408,1748l5420,1748e" filled="false" stroked="true" strokeweight=".6pt" strokecolor="#000000">
                <v:path arrowok="t"/>
              </v:shape>
            </v:group>
            <v:group style="position:absolute;left:5428;top:1748;width:12;height:2" coordorigin="5428,1748" coordsize="12,2">
              <v:shape style="position:absolute;left:5428;top:1748;width:12;height:2" coordorigin="5428,1748" coordsize="12,0" path="m5428,1748l5440,1748e" filled="false" stroked="true" strokeweight=".6pt" strokecolor="#000000">
                <v:path arrowok="t"/>
              </v:shape>
            </v:group>
            <v:group style="position:absolute;left:5447;top:1748;width:12;height:2" coordorigin="5447,1748" coordsize="12,2">
              <v:shape style="position:absolute;left:5447;top:1748;width:12;height:2" coordorigin="5447,1748" coordsize="12,0" path="m5447,1748l5459,1748e" filled="false" stroked="true" strokeweight=".6pt" strokecolor="#000000">
                <v:path arrowok="t"/>
              </v:shape>
            </v:group>
            <v:group style="position:absolute;left:5466;top:1748;width:12;height:2" coordorigin="5466,1748" coordsize="12,2">
              <v:shape style="position:absolute;left:5466;top:1748;width:12;height:2" coordorigin="5466,1748" coordsize="12,0" path="m5466,1748l5478,1748e" filled="false" stroked="true" strokeweight=".6pt" strokecolor="#000000">
                <v:path arrowok="t"/>
              </v:shape>
            </v:group>
            <v:group style="position:absolute;left:5485;top:1748;width:12;height:2" coordorigin="5485,1748" coordsize="12,2">
              <v:shape style="position:absolute;left:5485;top:1748;width:12;height:2" coordorigin="5485,1748" coordsize="12,0" path="m5485,1748l5497,1748e" filled="false" stroked="true" strokeweight=".6pt" strokecolor="#000000">
                <v:path arrowok="t"/>
              </v:shape>
            </v:group>
            <v:group style="position:absolute;left:5504;top:1748;width:12;height:2" coordorigin="5504,1748" coordsize="12,2">
              <v:shape style="position:absolute;left:5504;top:1748;width:12;height:2" coordorigin="5504,1748" coordsize="12,0" path="m5504,1748l5516,1748e" filled="false" stroked="true" strokeweight=".6pt" strokecolor="#000000">
                <v:path arrowok="t"/>
              </v:shape>
            </v:group>
            <v:group style="position:absolute;left:5524;top:1748;width:12;height:2" coordorigin="5524,1748" coordsize="12,2">
              <v:shape style="position:absolute;left:5524;top:1748;width:12;height:2" coordorigin="5524,1748" coordsize="12,0" path="m5524,1748l5536,1748e" filled="false" stroked="true" strokeweight=".6pt" strokecolor="#000000">
                <v:path arrowok="t"/>
              </v:shape>
            </v:group>
            <v:group style="position:absolute;left:5543;top:1748;width:12;height:2" coordorigin="5543,1748" coordsize="12,2">
              <v:shape style="position:absolute;left:5543;top:1748;width:12;height:2" coordorigin="5543,1748" coordsize="12,0" path="m5543,1748l5555,1748e" filled="false" stroked="true" strokeweight=".6pt" strokecolor="#000000">
                <v:path arrowok="t"/>
              </v:shape>
            </v:group>
            <v:group style="position:absolute;left:5562;top:1748;width:12;height:2" coordorigin="5562,1748" coordsize="12,2">
              <v:shape style="position:absolute;left:5562;top:1748;width:12;height:2" coordorigin="5562,1748" coordsize="12,0" path="m5562,1748l5574,1748e" filled="false" stroked="true" strokeweight=".6pt" strokecolor="#000000">
                <v:path arrowok="t"/>
              </v:shape>
            </v:group>
            <v:group style="position:absolute;left:5581;top:1748;width:12;height:2" coordorigin="5581,1748" coordsize="12,2">
              <v:shape style="position:absolute;left:5581;top:1748;width:12;height:2" coordorigin="5581,1748" coordsize="12,0" path="m5581,1748l5593,1748e" filled="false" stroked="true" strokeweight=".6pt" strokecolor="#000000">
                <v:path arrowok="t"/>
              </v:shape>
            </v:group>
            <v:group style="position:absolute;left:5600;top:1748;width:12;height:2" coordorigin="5600,1748" coordsize="12,2">
              <v:shape style="position:absolute;left:5600;top:1748;width:12;height:2" coordorigin="5600,1748" coordsize="12,0" path="m5600,1748l5612,1748e" filled="false" stroked="true" strokeweight=".6pt" strokecolor="#000000">
                <v:path arrowok="t"/>
              </v:shape>
            </v:group>
            <v:group style="position:absolute;left:5620;top:1748;width:12;height:2" coordorigin="5620,1748" coordsize="12,2">
              <v:shape style="position:absolute;left:5620;top:1748;width:12;height:2" coordorigin="5620,1748" coordsize="12,0" path="m5620,1748l5632,1748e" filled="false" stroked="true" strokeweight=".6pt" strokecolor="#000000">
                <v:path arrowok="t"/>
              </v:shape>
            </v:group>
            <v:group style="position:absolute;left:5639;top:1748;width:12;height:2" coordorigin="5639,1748" coordsize="12,2">
              <v:shape style="position:absolute;left:5639;top:1748;width:12;height:2" coordorigin="5639,1748" coordsize="12,0" path="m5639,1748l5651,1748e" filled="false" stroked="true" strokeweight=".6pt" strokecolor="#000000">
                <v:path arrowok="t"/>
              </v:shape>
            </v:group>
            <v:group style="position:absolute;left:5658;top:1748;width:12;height:2" coordorigin="5658,1748" coordsize="12,2">
              <v:shape style="position:absolute;left:5658;top:1748;width:12;height:2" coordorigin="5658,1748" coordsize="12,0" path="m5658,1748l5670,1748e" filled="false" stroked="true" strokeweight=".6pt" strokecolor="#000000">
                <v:path arrowok="t"/>
              </v:shape>
            </v:group>
            <v:group style="position:absolute;left:5677;top:1748;width:12;height:2" coordorigin="5677,1748" coordsize="12,2">
              <v:shape style="position:absolute;left:5677;top:1748;width:12;height:2" coordorigin="5677,1748" coordsize="12,0" path="m5677,1748l5689,1748e" filled="false" stroked="true" strokeweight=".6pt" strokecolor="#000000">
                <v:path arrowok="t"/>
              </v:shape>
            </v:group>
            <v:group style="position:absolute;left:5696;top:1748;width:12;height:2" coordorigin="5696,1748" coordsize="12,2">
              <v:shape style="position:absolute;left:5696;top:1748;width:12;height:2" coordorigin="5696,1748" coordsize="12,0" path="m5696,1748l5708,1748e" filled="false" stroked="true" strokeweight=".6pt" strokecolor="#000000">
                <v:path arrowok="t"/>
              </v:shape>
            </v:group>
            <v:group style="position:absolute;left:5716;top:1748;width:12;height:2" coordorigin="5716,1748" coordsize="12,2">
              <v:shape style="position:absolute;left:5716;top:1748;width:12;height:2" coordorigin="5716,1748" coordsize="12,0" path="m5716,1748l5728,1748e" filled="false" stroked="true" strokeweight=".6pt" strokecolor="#000000">
                <v:path arrowok="t"/>
              </v:shape>
            </v:group>
            <v:group style="position:absolute;left:5735;top:1748;width:12;height:2" coordorigin="5735,1748" coordsize="12,2">
              <v:shape style="position:absolute;left:5735;top:1748;width:12;height:2" coordorigin="5735,1748" coordsize="12,0" path="m5735,1748l5747,1748e" filled="false" stroked="true" strokeweight=".6pt" strokecolor="#000000">
                <v:path arrowok="t"/>
              </v:shape>
            </v:group>
            <v:group style="position:absolute;left:5754;top:1748;width:12;height:2" coordorigin="5754,1748" coordsize="12,2">
              <v:shape style="position:absolute;left:5754;top:1748;width:12;height:2" coordorigin="5754,1748" coordsize="12,0" path="m5754,1748l5766,1748e" filled="false" stroked="true" strokeweight=".6pt" strokecolor="#000000">
                <v:path arrowok="t"/>
              </v:shape>
            </v:group>
            <v:group style="position:absolute;left:5773;top:1748;width:12;height:2" coordorigin="5773,1748" coordsize="12,2">
              <v:shape style="position:absolute;left:5773;top:1748;width:12;height:2" coordorigin="5773,1748" coordsize="12,0" path="m5773,1748l5785,1748e" filled="false" stroked="true" strokeweight=".6pt" strokecolor="#000000">
                <v:path arrowok="t"/>
              </v:shape>
            </v:group>
            <v:group style="position:absolute;left:5792;top:1748;width:12;height:2" coordorigin="5792,1748" coordsize="12,2">
              <v:shape style="position:absolute;left:5792;top:1748;width:12;height:2" coordorigin="5792,1748" coordsize="12,0" path="m5792,1748l5804,1748e" filled="false" stroked="true" strokeweight=".6pt" strokecolor="#000000">
                <v:path arrowok="t"/>
              </v:shape>
            </v:group>
            <v:group style="position:absolute;left:5812;top:1748;width:12;height:2" coordorigin="5812,1748" coordsize="12,2">
              <v:shape style="position:absolute;left:5812;top:1748;width:12;height:2" coordorigin="5812,1748" coordsize="12,0" path="m5812,1748l5824,1748e" filled="false" stroked="true" strokeweight=".6pt" strokecolor="#000000">
                <v:path arrowok="t"/>
              </v:shape>
            </v:group>
            <v:group style="position:absolute;left:5831;top:1748;width:12;height:2" coordorigin="5831,1748" coordsize="12,2">
              <v:shape style="position:absolute;left:5831;top:1748;width:12;height:2" coordorigin="5831,1748" coordsize="12,0" path="m5831,1748l5843,1748e" filled="false" stroked="true" strokeweight=".6pt" strokecolor="#000000">
                <v:path arrowok="t"/>
              </v:shape>
            </v:group>
            <v:group style="position:absolute;left:5850;top:1748;width:12;height:2" coordorigin="5850,1748" coordsize="12,2">
              <v:shape style="position:absolute;left:5850;top:1748;width:12;height:2" coordorigin="5850,1748" coordsize="12,0" path="m5850,1748l5862,1748e" filled="false" stroked="true" strokeweight=".6pt" strokecolor="#000000">
                <v:path arrowok="t"/>
              </v:shape>
            </v:group>
            <v:group style="position:absolute;left:5869;top:1748;width:12;height:2" coordorigin="5869,1748" coordsize="12,2">
              <v:shape style="position:absolute;left:5869;top:1748;width:12;height:2" coordorigin="5869,1748" coordsize="12,0" path="m5869,1748l5881,1748e" filled="false" stroked="true" strokeweight=".6pt" strokecolor="#000000">
                <v:path arrowok="t"/>
              </v:shape>
            </v:group>
            <v:group style="position:absolute;left:5888;top:1748;width:12;height:2" coordorigin="5888,1748" coordsize="12,2">
              <v:shape style="position:absolute;left:5888;top:1748;width:12;height:2" coordorigin="5888,1748" coordsize="12,0" path="m5888,1748l5900,1748e" filled="false" stroked="true" strokeweight=".6pt" strokecolor="#000000">
                <v:path arrowok="t"/>
              </v:shape>
            </v:group>
            <v:group style="position:absolute;left:5908;top:1748;width:12;height:2" coordorigin="5908,1748" coordsize="12,2">
              <v:shape style="position:absolute;left:5908;top:1748;width:12;height:2" coordorigin="5908,1748" coordsize="12,0" path="m5908,1748l5920,1748e" filled="false" stroked="true" strokeweight=".6pt" strokecolor="#000000">
                <v:path arrowok="t"/>
              </v:shape>
            </v:group>
            <v:group style="position:absolute;left:5927;top:1748;width:12;height:2" coordorigin="5927,1748" coordsize="12,2">
              <v:shape style="position:absolute;left:5927;top:1748;width:12;height:2" coordorigin="5927,1748" coordsize="12,0" path="m5927,1748l5939,1748e" filled="false" stroked="true" strokeweight=".6pt" strokecolor="#000000">
                <v:path arrowok="t"/>
              </v:shape>
            </v:group>
            <v:group style="position:absolute;left:5946;top:1748;width:12;height:2" coordorigin="5946,1748" coordsize="12,2">
              <v:shape style="position:absolute;left:5946;top:1748;width:12;height:2" coordorigin="5946,1748" coordsize="12,0" path="m5946,1748l5958,1748e" filled="false" stroked="true" strokeweight=".6pt" strokecolor="#000000">
                <v:path arrowok="t"/>
              </v:shape>
            </v:group>
            <v:group style="position:absolute;left:5965;top:1748;width:12;height:2" coordorigin="5965,1748" coordsize="12,2">
              <v:shape style="position:absolute;left:5965;top:1748;width:12;height:2" coordorigin="5965,1748" coordsize="12,0" path="m5965,1748l5977,1748e" filled="false" stroked="true" strokeweight=".6pt" strokecolor="#000000">
                <v:path arrowok="t"/>
              </v:shape>
            </v:group>
            <v:group style="position:absolute;left:5984;top:1748;width:12;height:2" coordorigin="5984,1748" coordsize="12,2">
              <v:shape style="position:absolute;left:5984;top:1748;width:12;height:2" coordorigin="5984,1748" coordsize="12,0" path="m5984,1748l5996,1748e" filled="false" stroked="true" strokeweight=".6pt" strokecolor="#000000">
                <v:path arrowok="t"/>
              </v:shape>
            </v:group>
            <v:group style="position:absolute;left:6004;top:1748;width:12;height:2" coordorigin="6004,1748" coordsize="12,2">
              <v:shape style="position:absolute;left:6004;top:1748;width:12;height:2" coordorigin="6004,1748" coordsize="12,0" path="m6004,1748l6016,1748e" filled="false" stroked="true" strokeweight=".6pt" strokecolor="#000000">
                <v:path arrowok="t"/>
              </v:shape>
            </v:group>
            <v:group style="position:absolute;left:6023;top:1748;width:12;height:2" coordorigin="6023,1748" coordsize="12,2">
              <v:shape style="position:absolute;left:6023;top:1748;width:12;height:2" coordorigin="6023,1748" coordsize="12,0" path="m6023,1748l6035,1748e" filled="false" stroked="true" strokeweight=".6pt" strokecolor="#000000">
                <v:path arrowok="t"/>
              </v:shape>
            </v:group>
            <v:group style="position:absolute;left:6042;top:1748;width:12;height:2" coordorigin="6042,1748" coordsize="12,2">
              <v:shape style="position:absolute;left:6042;top:1748;width:12;height:2" coordorigin="6042,1748" coordsize="12,0" path="m6042,1748l6054,1748e" filled="false" stroked="true" strokeweight=".6pt" strokecolor="#000000">
                <v:path arrowok="t"/>
              </v:shape>
            </v:group>
            <v:group style="position:absolute;left:6061;top:1748;width:12;height:2" coordorigin="6061,1748" coordsize="12,2">
              <v:shape style="position:absolute;left:6061;top:1748;width:12;height:2" coordorigin="6061,1748" coordsize="12,0" path="m6061,1748l6073,1748e" filled="false" stroked="true" strokeweight=".6pt" strokecolor="#000000">
                <v:path arrowok="t"/>
              </v:shape>
            </v:group>
            <v:group style="position:absolute;left:6080;top:1748;width:12;height:2" coordorigin="6080,1748" coordsize="12,2">
              <v:shape style="position:absolute;left:6080;top:1748;width:12;height:2" coordorigin="6080,1748" coordsize="12,0" path="m6080,1748l6092,1748e" filled="false" stroked="true" strokeweight=".6pt" strokecolor="#000000">
                <v:path arrowok="t"/>
              </v:shape>
            </v:group>
            <v:group style="position:absolute;left:6100;top:1748;width:12;height:2" coordorigin="6100,1748" coordsize="12,2">
              <v:shape style="position:absolute;left:6100;top:1748;width:12;height:2" coordorigin="6100,1748" coordsize="12,0" path="m6100,1748l6112,1748e" filled="false" stroked="true" strokeweight=".6pt" strokecolor="#000000">
                <v:path arrowok="t"/>
              </v:shape>
            </v:group>
            <v:group style="position:absolute;left:6119;top:1748;width:12;height:2" coordorigin="6119,1748" coordsize="12,2">
              <v:shape style="position:absolute;left:6119;top:1748;width:12;height:2" coordorigin="6119,1748" coordsize="12,0" path="m6119,1748l6131,1748e" filled="false" stroked="true" strokeweight=".6pt" strokecolor="#000000">
                <v:path arrowok="t"/>
              </v:shape>
            </v:group>
            <v:group style="position:absolute;left:6138;top:1748;width:12;height:2" coordorigin="6138,1748" coordsize="12,2">
              <v:shape style="position:absolute;left:6138;top:1748;width:12;height:2" coordorigin="6138,1748" coordsize="12,0" path="m6138,1748l6150,1748e" filled="false" stroked="true" strokeweight=".6pt" strokecolor="#000000">
                <v:path arrowok="t"/>
              </v:shape>
            </v:group>
            <v:group style="position:absolute;left:6157;top:1748;width:12;height:2" coordorigin="6157,1748" coordsize="12,2">
              <v:shape style="position:absolute;left:6157;top:1748;width:12;height:2" coordorigin="6157,1748" coordsize="12,0" path="m6157,1748l6169,1748e" filled="false" stroked="true" strokeweight=".6pt" strokecolor="#000000">
                <v:path arrowok="t"/>
              </v:shape>
            </v:group>
            <v:group style="position:absolute;left:6176;top:1748;width:12;height:2" coordorigin="6176,1748" coordsize="12,2">
              <v:shape style="position:absolute;left:6176;top:1748;width:12;height:2" coordorigin="6176,1748" coordsize="12,0" path="m6176,1748l6188,1748e" filled="false" stroked="true" strokeweight=".6pt" strokecolor="#000000">
                <v:path arrowok="t"/>
              </v:shape>
            </v:group>
            <v:group style="position:absolute;left:6196;top:1748;width:12;height:2" coordorigin="6196,1748" coordsize="12,2">
              <v:shape style="position:absolute;left:6196;top:1748;width:12;height:2" coordorigin="6196,1748" coordsize="12,0" path="m6196,1748l6208,1748e" filled="false" stroked="true" strokeweight=".6pt" strokecolor="#000000">
                <v:path arrowok="t"/>
              </v:shape>
            </v:group>
            <v:group style="position:absolute;left:6215;top:1748;width:12;height:2" coordorigin="6215,1748" coordsize="12,2">
              <v:shape style="position:absolute;left:6215;top:1748;width:12;height:2" coordorigin="6215,1748" coordsize="12,0" path="m6215,1748l6227,1748e" filled="false" stroked="true" strokeweight=".6pt" strokecolor="#000000">
                <v:path arrowok="t"/>
              </v:shape>
            </v:group>
            <v:group style="position:absolute;left:6234;top:1748;width:12;height:2" coordorigin="6234,1748" coordsize="12,2">
              <v:shape style="position:absolute;left:6234;top:1748;width:12;height:2" coordorigin="6234,1748" coordsize="12,0" path="m6234,1748l6246,1748e" filled="false" stroked="true" strokeweight=".6pt" strokecolor="#000000">
                <v:path arrowok="t"/>
              </v:shape>
            </v:group>
            <v:group style="position:absolute;left:6253;top:1748;width:12;height:2" coordorigin="6253,1748" coordsize="12,2">
              <v:shape style="position:absolute;left:6253;top:1748;width:12;height:2" coordorigin="6253,1748" coordsize="12,0" path="m6253,1748l6265,1748e" filled="false" stroked="true" strokeweight=".6pt" strokecolor="#000000">
                <v:path arrowok="t"/>
              </v:shape>
            </v:group>
            <v:group style="position:absolute;left:6272;top:1748;width:12;height:2" coordorigin="6272,1748" coordsize="12,2">
              <v:shape style="position:absolute;left:6272;top:1748;width:12;height:2" coordorigin="6272,1748" coordsize="12,0" path="m6272,1748l6284,1748e" filled="false" stroked="true" strokeweight=".6pt" strokecolor="#000000">
                <v:path arrowok="t"/>
              </v:shape>
            </v:group>
            <v:group style="position:absolute;left:6292;top:1748;width:12;height:2" coordorigin="6292,1748" coordsize="12,2">
              <v:shape style="position:absolute;left:6292;top:1748;width:12;height:2" coordorigin="6292,1748" coordsize="12,0" path="m6292,1748l6304,1748e" filled="false" stroked="true" strokeweight=".6pt" strokecolor="#000000">
                <v:path arrowok="t"/>
              </v:shape>
            </v:group>
            <v:group style="position:absolute;left:6311;top:1748;width:12;height:2" coordorigin="6311,1748" coordsize="12,2">
              <v:shape style="position:absolute;left:6311;top:1748;width:12;height:2" coordorigin="6311,1748" coordsize="12,0" path="m6311,1748l6323,1748e" filled="false" stroked="true" strokeweight=".6pt" strokecolor="#000000">
                <v:path arrowok="t"/>
              </v:shape>
            </v:group>
            <v:group style="position:absolute;left:6330;top:1748;width:12;height:2" coordorigin="6330,1748" coordsize="12,2">
              <v:shape style="position:absolute;left:6330;top:1748;width:12;height:2" coordorigin="6330,1748" coordsize="12,0" path="m6330,1748l6342,1748e" filled="false" stroked="true" strokeweight=".6pt" strokecolor="#000000">
                <v:path arrowok="t"/>
              </v:shape>
            </v:group>
            <v:group style="position:absolute;left:6349;top:1748;width:12;height:2" coordorigin="6349,1748" coordsize="12,2">
              <v:shape style="position:absolute;left:6349;top:1748;width:12;height:2" coordorigin="6349,1748" coordsize="12,0" path="m6349,1748l6361,1748e" filled="false" stroked="true" strokeweight=".6pt" strokecolor="#000000">
                <v:path arrowok="t"/>
              </v:shape>
            </v:group>
            <v:group style="position:absolute;left:6368;top:1748;width:12;height:2" coordorigin="6368,1748" coordsize="12,2">
              <v:shape style="position:absolute;left:6368;top:1748;width:12;height:2" coordorigin="6368,1748" coordsize="12,0" path="m6368,1748l6380,1748e" filled="false" stroked="true" strokeweight=".6pt" strokecolor="#000000">
                <v:path arrowok="t"/>
              </v:shape>
            </v:group>
            <v:group style="position:absolute;left:6388;top:1748;width:12;height:2" coordorigin="6388,1748" coordsize="12,2">
              <v:shape style="position:absolute;left:6388;top:1748;width:12;height:2" coordorigin="6388,1748" coordsize="12,0" path="m6388,1748l6400,1748e" filled="false" stroked="true" strokeweight=".6pt" strokecolor="#000000">
                <v:path arrowok="t"/>
              </v:shape>
            </v:group>
            <v:group style="position:absolute;left:6407;top:1748;width:12;height:2" coordorigin="6407,1748" coordsize="12,2">
              <v:shape style="position:absolute;left:6407;top:1748;width:12;height:2" coordorigin="6407,1748" coordsize="12,0" path="m6407,1748l6419,1748e" filled="false" stroked="true" strokeweight=".6pt" strokecolor="#000000">
                <v:path arrowok="t"/>
              </v:shape>
            </v:group>
            <v:group style="position:absolute;left:6426;top:1748;width:12;height:2" coordorigin="6426,1748" coordsize="12,2">
              <v:shape style="position:absolute;left:6426;top:1748;width:12;height:2" coordorigin="6426,1748" coordsize="12,0" path="m6426,1748l6438,1748e" filled="false" stroked="true" strokeweight=".6pt" strokecolor="#000000">
                <v:path arrowok="t"/>
              </v:shape>
            </v:group>
            <v:group style="position:absolute;left:6445;top:1748;width:12;height:2" coordorigin="6445,1748" coordsize="12,2">
              <v:shape style="position:absolute;left:6445;top:1748;width:12;height:2" coordorigin="6445,1748" coordsize="12,0" path="m6445,1748l6457,1748e" filled="false" stroked="true" strokeweight=".6pt" strokecolor="#000000">
                <v:path arrowok="t"/>
              </v:shape>
            </v:group>
            <v:group style="position:absolute;left:6464;top:1748;width:12;height:2" coordorigin="6464,1748" coordsize="12,2">
              <v:shape style="position:absolute;left:6464;top:1748;width:12;height:2" coordorigin="6464,1748" coordsize="12,0" path="m6464,1748l6476,1748e" filled="false" stroked="true" strokeweight=".6pt" strokecolor="#000000">
                <v:path arrowok="t"/>
              </v:shape>
            </v:group>
            <v:group style="position:absolute;left:6484;top:1748;width:12;height:2" coordorigin="6484,1748" coordsize="12,2">
              <v:shape style="position:absolute;left:6484;top:1748;width:12;height:2" coordorigin="6484,1748" coordsize="12,0" path="m6484,1748l6496,1748e" filled="false" stroked="true" strokeweight=".6pt" strokecolor="#000000">
                <v:path arrowok="t"/>
              </v:shape>
            </v:group>
            <v:group style="position:absolute;left:6503;top:1748;width:12;height:2" coordorigin="6503,1748" coordsize="12,2">
              <v:shape style="position:absolute;left:6503;top:1748;width:12;height:2" coordorigin="6503,1748" coordsize="12,0" path="m6503,1748l6515,1748e" filled="false" stroked="true" strokeweight=".6pt" strokecolor="#000000">
                <v:path arrowok="t"/>
              </v:shape>
            </v:group>
            <v:group style="position:absolute;left:6522;top:1748;width:12;height:2" coordorigin="6522,1748" coordsize="12,2">
              <v:shape style="position:absolute;left:6522;top:1748;width:12;height:2" coordorigin="6522,1748" coordsize="12,0" path="m6522,1748l6534,1748e" filled="false" stroked="true" strokeweight=".6pt" strokecolor="#000000">
                <v:path arrowok="t"/>
              </v:shape>
            </v:group>
            <v:group style="position:absolute;left:6541;top:1748;width:12;height:2" coordorigin="6541,1748" coordsize="12,2">
              <v:shape style="position:absolute;left:6541;top:1748;width:12;height:2" coordorigin="6541,1748" coordsize="12,0" path="m6541,1748l6553,1748e" filled="false" stroked="true" strokeweight=".6pt" strokecolor="#000000">
                <v:path arrowok="t"/>
              </v:shape>
            </v:group>
            <v:group style="position:absolute;left:6560;top:1748;width:12;height:2" coordorigin="6560,1748" coordsize="12,2">
              <v:shape style="position:absolute;left:6560;top:1748;width:12;height:2" coordorigin="6560,1748" coordsize="12,0" path="m6560,1748l6572,1748e" filled="false" stroked="true" strokeweight=".6pt" strokecolor="#000000">
                <v:path arrowok="t"/>
              </v:shape>
            </v:group>
            <v:group style="position:absolute;left:6580;top:1748;width:12;height:2" coordorigin="6580,1748" coordsize="12,2">
              <v:shape style="position:absolute;left:6580;top:1748;width:12;height:2" coordorigin="6580,1748" coordsize="12,0" path="m6580,1748l6592,1748e" filled="false" stroked="true" strokeweight=".6pt" strokecolor="#000000">
                <v:path arrowok="t"/>
              </v:shape>
            </v:group>
            <v:group style="position:absolute;left:6599;top:1748;width:12;height:2" coordorigin="6599,1748" coordsize="12,2">
              <v:shape style="position:absolute;left:6599;top:1748;width:12;height:2" coordorigin="6599,1748" coordsize="12,0" path="m6599,1748l6611,1748e" filled="false" stroked="true" strokeweight=".6pt" strokecolor="#000000">
                <v:path arrowok="t"/>
              </v:shape>
            </v:group>
            <v:group style="position:absolute;left:6618;top:1748;width:12;height:2" coordorigin="6618,1748" coordsize="12,2">
              <v:shape style="position:absolute;left:6618;top:1748;width:12;height:2" coordorigin="6618,1748" coordsize="12,0" path="m6618,1748l6630,1748e" filled="false" stroked="true" strokeweight=".6pt" strokecolor="#000000">
                <v:path arrowok="t"/>
              </v:shape>
            </v:group>
            <v:group style="position:absolute;left:6637;top:1748;width:12;height:2" coordorigin="6637,1748" coordsize="12,2">
              <v:shape style="position:absolute;left:6637;top:1748;width:12;height:2" coordorigin="6637,1748" coordsize="12,0" path="m6637,1748l6649,1748e" filled="false" stroked="true" strokeweight=".6pt" strokecolor="#000000">
                <v:path arrowok="t"/>
              </v:shape>
            </v:group>
            <v:group style="position:absolute;left:6656;top:1748;width:12;height:2" coordorigin="6656,1748" coordsize="12,2">
              <v:shape style="position:absolute;left:6656;top:1748;width:12;height:2" coordorigin="6656,1748" coordsize="12,0" path="m6656,1748l6668,1748e" filled="false" stroked="true" strokeweight=".6pt" strokecolor="#000000">
                <v:path arrowok="t"/>
              </v:shape>
            </v:group>
            <v:group style="position:absolute;left:6676;top:1748;width:12;height:2" coordorigin="6676,1748" coordsize="12,2">
              <v:shape style="position:absolute;left:6676;top:1748;width:12;height:2" coordorigin="6676,1748" coordsize="12,0" path="m6676,1748l6688,1748e" filled="false" stroked="true" strokeweight=".6pt" strokecolor="#000000">
                <v:path arrowok="t"/>
              </v:shape>
            </v:group>
            <v:group style="position:absolute;left:6695;top:1748;width:12;height:2" coordorigin="6695,1748" coordsize="12,2">
              <v:shape style="position:absolute;left:6695;top:1748;width:12;height:2" coordorigin="6695,1748" coordsize="12,0" path="m6695,1748l6707,1748e" filled="false" stroked="true" strokeweight=".6pt" strokecolor="#000000">
                <v:path arrowok="t"/>
              </v:shape>
            </v:group>
            <v:group style="position:absolute;left:6714;top:1748;width:12;height:2" coordorigin="6714,1748" coordsize="12,2">
              <v:shape style="position:absolute;left:6714;top:1748;width:12;height:2" coordorigin="6714,1748" coordsize="12,0" path="m6714,1748l6726,1748e" filled="false" stroked="true" strokeweight=".6pt" strokecolor="#000000">
                <v:path arrowok="t"/>
              </v:shape>
            </v:group>
            <v:group style="position:absolute;left:6733;top:1748;width:12;height:2" coordorigin="6733,1748" coordsize="12,2">
              <v:shape style="position:absolute;left:6733;top:1748;width:12;height:2" coordorigin="6733,1748" coordsize="12,0" path="m6733,1748l6745,1748e" filled="false" stroked="true" strokeweight=".6pt" strokecolor="#000000">
                <v:path arrowok="t"/>
              </v:shape>
            </v:group>
            <v:group style="position:absolute;left:6752;top:1748;width:12;height:2" coordorigin="6752,1748" coordsize="12,2">
              <v:shape style="position:absolute;left:6752;top:1748;width:12;height:2" coordorigin="6752,1748" coordsize="12,0" path="m6752,1748l6764,1748e" filled="false" stroked="true" strokeweight=".6pt" strokecolor="#000000">
                <v:path arrowok="t"/>
              </v:shape>
            </v:group>
            <v:group style="position:absolute;left:6772;top:1748;width:12;height:2" coordorigin="6772,1748" coordsize="12,2">
              <v:shape style="position:absolute;left:6772;top:1748;width:12;height:2" coordorigin="6772,1748" coordsize="12,0" path="m6772,1748l6784,1748e" filled="false" stroked="true" strokeweight=".6pt" strokecolor="#000000">
                <v:path arrowok="t"/>
              </v:shape>
            </v:group>
            <v:group style="position:absolute;left:6791;top:1748;width:12;height:2" coordorigin="6791,1748" coordsize="12,2">
              <v:shape style="position:absolute;left:6791;top:1748;width:12;height:2" coordorigin="6791,1748" coordsize="12,0" path="m6791,1748l6803,1748e" filled="false" stroked="true" strokeweight=".6pt" strokecolor="#000000">
                <v:path arrowok="t"/>
              </v:shape>
            </v:group>
            <v:group style="position:absolute;left:6810;top:1748;width:12;height:2" coordorigin="6810,1748" coordsize="12,2">
              <v:shape style="position:absolute;left:6810;top:1748;width:12;height:2" coordorigin="6810,1748" coordsize="12,0" path="m6810,1748l6822,1748e" filled="false" stroked="true" strokeweight=".6pt" strokecolor="#000000">
                <v:path arrowok="t"/>
              </v:shape>
            </v:group>
            <v:group style="position:absolute;left:6829;top:1748;width:12;height:2" coordorigin="6829,1748" coordsize="12,2">
              <v:shape style="position:absolute;left:6829;top:1748;width:12;height:2" coordorigin="6829,1748" coordsize="12,0" path="m6829,1748l6841,1748e" filled="false" stroked="true" strokeweight=".6pt" strokecolor="#000000">
                <v:path arrowok="t"/>
              </v:shape>
            </v:group>
            <v:group style="position:absolute;left:6848;top:1748;width:12;height:2" coordorigin="6848,1748" coordsize="12,2">
              <v:shape style="position:absolute;left:6848;top:1748;width:12;height:2" coordorigin="6848,1748" coordsize="12,0" path="m6848,1748l6860,1748e" filled="false" stroked="true" strokeweight=".6pt" strokecolor="#000000">
                <v:path arrowok="t"/>
              </v:shape>
            </v:group>
            <v:group style="position:absolute;left:6868;top:1748;width:12;height:2" coordorigin="6868,1748" coordsize="12,2">
              <v:shape style="position:absolute;left:6868;top:1748;width:12;height:2" coordorigin="6868,1748" coordsize="12,0" path="m6868,1748l6880,1748e" filled="false" stroked="true" strokeweight=".6pt" strokecolor="#000000">
                <v:path arrowok="t"/>
              </v:shape>
            </v:group>
            <v:group style="position:absolute;left:6887;top:1748;width:12;height:2" coordorigin="6887,1748" coordsize="12,2">
              <v:shape style="position:absolute;left:6887;top:1748;width:12;height:2" coordorigin="6887,1748" coordsize="12,0" path="m6887,1748l6899,1748e" filled="false" stroked="true" strokeweight=".6pt" strokecolor="#000000">
                <v:path arrowok="t"/>
              </v:shape>
            </v:group>
            <v:group style="position:absolute;left:6906;top:1748;width:12;height:2" coordorigin="6906,1748" coordsize="12,2">
              <v:shape style="position:absolute;left:6906;top:1748;width:12;height:2" coordorigin="6906,1748" coordsize="12,0" path="m6906,1748l6918,1748e" filled="false" stroked="true" strokeweight=".6pt" strokecolor="#000000">
                <v:path arrowok="t"/>
              </v:shape>
            </v:group>
            <v:group style="position:absolute;left:6925;top:1748;width:12;height:2" coordorigin="6925,1748" coordsize="12,2">
              <v:shape style="position:absolute;left:6925;top:1748;width:12;height:2" coordorigin="6925,1748" coordsize="12,0" path="m6925,1748l6937,1748e" filled="false" stroked="true" strokeweight=".6pt" strokecolor="#000000">
                <v:path arrowok="t"/>
              </v:shape>
            </v:group>
            <v:group style="position:absolute;left:6944;top:1748;width:12;height:2" coordorigin="6944,1748" coordsize="12,2">
              <v:shape style="position:absolute;left:6944;top:1748;width:12;height:2" coordorigin="6944,1748" coordsize="12,0" path="m6944,1748l6956,1748e" filled="false" stroked="true" strokeweight=".6pt" strokecolor="#000000">
                <v:path arrowok="t"/>
              </v:shape>
            </v:group>
            <v:group style="position:absolute;left:6964;top:1748;width:12;height:2" coordorigin="6964,1748" coordsize="12,2">
              <v:shape style="position:absolute;left:6964;top:1748;width:12;height:2" coordorigin="6964,1748" coordsize="12,0" path="m6964,1748l6976,1748e" filled="false" stroked="true" strokeweight=".6pt" strokecolor="#000000">
                <v:path arrowok="t"/>
              </v:shape>
            </v:group>
            <v:group style="position:absolute;left:6983;top:1748;width:12;height:2" coordorigin="6983,1748" coordsize="12,2">
              <v:shape style="position:absolute;left:6983;top:1748;width:12;height:2" coordorigin="6983,1748" coordsize="12,0" path="m6983,1748l6995,1748e" filled="false" stroked="true" strokeweight=".6pt" strokecolor="#000000">
                <v:path arrowok="t"/>
              </v:shape>
            </v:group>
            <v:group style="position:absolute;left:7002;top:1748;width:12;height:2" coordorigin="7002,1748" coordsize="12,2">
              <v:shape style="position:absolute;left:7002;top:1748;width:12;height:2" coordorigin="7002,1748" coordsize="12,0" path="m7002,1748l7014,1748e" filled="false" stroked="true" strokeweight=".6pt" strokecolor="#000000">
                <v:path arrowok="t"/>
              </v:shape>
            </v:group>
            <v:group style="position:absolute;left:7021;top:1748;width:12;height:2" coordorigin="7021,1748" coordsize="12,2">
              <v:shape style="position:absolute;left:7021;top:1748;width:12;height:2" coordorigin="7021,1748" coordsize="12,0" path="m7021,1748l7033,1748e" filled="false" stroked="true" strokeweight=".6pt" strokecolor="#000000">
                <v:path arrowok="t"/>
              </v:shape>
            </v:group>
            <v:group style="position:absolute;left:7040;top:1748;width:12;height:2" coordorigin="7040,1748" coordsize="12,2">
              <v:shape style="position:absolute;left:7040;top:1748;width:12;height:2" coordorigin="7040,1748" coordsize="12,0" path="m7040,1748l7052,1748e" filled="false" stroked="true" strokeweight=".6pt" strokecolor="#000000">
                <v:path arrowok="t"/>
              </v:shape>
            </v:group>
            <v:group style="position:absolute;left:7060;top:1748;width:12;height:2" coordorigin="7060,1748" coordsize="12,2">
              <v:shape style="position:absolute;left:7060;top:1748;width:12;height:2" coordorigin="7060,1748" coordsize="12,0" path="m7060,1748l7072,1748e" filled="false" stroked="true" strokeweight=".6pt" strokecolor="#000000">
                <v:path arrowok="t"/>
              </v:shape>
            </v:group>
            <v:group style="position:absolute;left:7079;top:1748;width:12;height:2" coordorigin="7079,1748" coordsize="12,2">
              <v:shape style="position:absolute;left:7079;top:1748;width:12;height:2" coordorigin="7079,1748" coordsize="12,0" path="m7079,1748l7091,1748e" filled="false" stroked="true" strokeweight=".6pt" strokecolor="#000000">
                <v:path arrowok="t"/>
              </v:shape>
            </v:group>
            <v:group style="position:absolute;left:7098;top:1748;width:12;height:2" coordorigin="7098,1748" coordsize="12,2">
              <v:shape style="position:absolute;left:7098;top:1748;width:12;height:2" coordorigin="7098,1748" coordsize="12,0" path="m7098,1748l7110,1748e" filled="false" stroked="true" strokeweight=".6pt" strokecolor="#000000">
                <v:path arrowok="t"/>
              </v:shape>
            </v:group>
            <v:group style="position:absolute;left:7117;top:1748;width:12;height:2" coordorigin="7117,1748" coordsize="12,2">
              <v:shape style="position:absolute;left:7117;top:1748;width:12;height:2" coordorigin="7117,1748" coordsize="12,0" path="m7117,1748l7129,1748e" filled="false" stroked="true" strokeweight=".6pt" strokecolor="#000000">
                <v:path arrowok="t"/>
              </v:shape>
            </v:group>
            <v:group style="position:absolute;left:7136;top:1748;width:12;height:2" coordorigin="7136,1748" coordsize="12,2">
              <v:shape style="position:absolute;left:7136;top:1748;width:12;height:2" coordorigin="7136,1748" coordsize="12,0" path="m7136,1748l7148,1748e" filled="false" stroked="true" strokeweight=".6pt" strokecolor="#000000">
                <v:path arrowok="t"/>
              </v:shape>
            </v:group>
            <v:group style="position:absolute;left:7156;top:1748;width:12;height:2" coordorigin="7156,1748" coordsize="12,2">
              <v:shape style="position:absolute;left:7156;top:1748;width:12;height:2" coordorigin="7156,1748" coordsize="12,0" path="m7156,1748l7168,1748e" filled="false" stroked="true" strokeweight=".6pt" strokecolor="#000000">
                <v:path arrowok="t"/>
              </v:shape>
            </v:group>
            <v:group style="position:absolute;left:7175;top:1748;width:12;height:2" coordorigin="7175,1748" coordsize="12,2">
              <v:shape style="position:absolute;left:7175;top:1748;width:12;height:2" coordorigin="7175,1748" coordsize="12,0" path="m7175,1748l7187,1748e" filled="false" stroked="true" strokeweight=".6pt" strokecolor="#000000">
                <v:path arrowok="t"/>
              </v:shape>
            </v:group>
            <v:group style="position:absolute;left:7194;top:1748;width:12;height:2" coordorigin="7194,1748" coordsize="12,2">
              <v:shape style="position:absolute;left:7194;top:1748;width:12;height:2" coordorigin="7194,1748" coordsize="12,0" path="m7194,1748l7206,1748e" filled="false" stroked="true" strokeweight=".6pt" strokecolor="#000000">
                <v:path arrowok="t"/>
              </v:shape>
            </v:group>
            <v:group style="position:absolute;left:7213;top:1748;width:12;height:2" coordorigin="7213,1748" coordsize="12,2">
              <v:shape style="position:absolute;left:7213;top:1748;width:12;height:2" coordorigin="7213,1748" coordsize="12,0" path="m7213,1748l7225,1748e" filled="false" stroked="true" strokeweight=".6pt" strokecolor="#000000">
                <v:path arrowok="t"/>
              </v:shape>
            </v:group>
            <v:group style="position:absolute;left:7232;top:1748;width:12;height:2" coordorigin="7232,1748" coordsize="12,2">
              <v:shape style="position:absolute;left:7232;top:1748;width:12;height:2" coordorigin="7232,1748" coordsize="12,0" path="m7232,1748l7244,1748e" filled="false" stroked="true" strokeweight=".6pt" strokecolor="#000000">
                <v:path arrowok="t"/>
              </v:shape>
            </v:group>
            <v:group style="position:absolute;left:7252;top:1748;width:12;height:2" coordorigin="7252,1748" coordsize="12,2">
              <v:shape style="position:absolute;left:7252;top:1748;width:12;height:2" coordorigin="7252,1748" coordsize="12,0" path="m7252,1748l7264,1748e" filled="false" stroked="true" strokeweight=".6pt" strokecolor="#000000">
                <v:path arrowok="t"/>
              </v:shape>
            </v:group>
            <v:group style="position:absolute;left:7271;top:1748;width:12;height:2" coordorigin="7271,1748" coordsize="12,2">
              <v:shape style="position:absolute;left:7271;top:1748;width:12;height:2" coordorigin="7271,1748" coordsize="12,0" path="m7271,1748l7283,1748e" filled="false" stroked="true" strokeweight=".6pt" strokecolor="#000000">
                <v:path arrowok="t"/>
              </v:shape>
            </v:group>
            <v:group style="position:absolute;left:7290;top:1748;width:12;height:2" coordorigin="7290,1748" coordsize="12,2">
              <v:shape style="position:absolute;left:7290;top:1748;width:12;height:2" coordorigin="7290,1748" coordsize="12,0" path="m7290,1748l7302,1748e" filled="false" stroked="true" strokeweight=".6pt" strokecolor="#000000">
                <v:path arrowok="t"/>
              </v:shape>
            </v:group>
            <v:group style="position:absolute;left:7309;top:1748;width:12;height:2" coordorigin="7309,1748" coordsize="12,2">
              <v:shape style="position:absolute;left:7309;top:1748;width:12;height:2" coordorigin="7309,1748" coordsize="12,0" path="m7309,1748l7321,1748e" filled="false" stroked="true" strokeweight=".6pt" strokecolor="#000000">
                <v:path arrowok="t"/>
              </v:shape>
            </v:group>
            <v:group style="position:absolute;left:7328;top:1748;width:12;height:2" coordorigin="7328,1748" coordsize="12,2">
              <v:shape style="position:absolute;left:7328;top:1748;width:12;height:2" coordorigin="7328,1748" coordsize="12,0" path="m7328,1748l7340,1748e" filled="false" stroked="true" strokeweight=".6pt" strokecolor="#000000">
                <v:path arrowok="t"/>
              </v:shape>
            </v:group>
            <v:group style="position:absolute;left:7348;top:1748;width:12;height:2" coordorigin="7348,1748" coordsize="12,2">
              <v:shape style="position:absolute;left:7348;top:1748;width:12;height:2" coordorigin="7348,1748" coordsize="12,0" path="m7348,1748l7360,1748e" filled="false" stroked="true" strokeweight=".6pt" strokecolor="#000000">
                <v:path arrowok="t"/>
              </v:shape>
            </v:group>
            <v:group style="position:absolute;left:7367;top:1748;width:12;height:2" coordorigin="7367,1748" coordsize="12,2">
              <v:shape style="position:absolute;left:7367;top:1748;width:12;height:2" coordorigin="7367,1748" coordsize="12,0" path="m7367,1748l7379,1748e" filled="false" stroked="true" strokeweight=".6pt" strokecolor="#000000">
                <v:path arrowok="t"/>
              </v:shape>
            </v:group>
            <v:group style="position:absolute;left:7386;top:1748;width:12;height:2" coordorigin="7386,1748" coordsize="12,2">
              <v:shape style="position:absolute;left:7386;top:1748;width:12;height:2" coordorigin="7386,1748" coordsize="12,0" path="m7386,1748l7398,1748e" filled="false" stroked="true" strokeweight=".6pt" strokecolor="#000000">
                <v:path arrowok="t"/>
              </v:shape>
            </v:group>
            <v:group style="position:absolute;left:7405;top:1748;width:12;height:2" coordorigin="7405,1748" coordsize="12,2">
              <v:shape style="position:absolute;left:7405;top:1748;width:12;height:2" coordorigin="7405,1748" coordsize="12,0" path="m7405,1748l7417,1748e" filled="false" stroked="true" strokeweight=".6pt" strokecolor="#000000">
                <v:path arrowok="t"/>
              </v:shape>
            </v:group>
            <v:group style="position:absolute;left:7424;top:1748;width:12;height:2" coordorigin="7424,1748" coordsize="12,2">
              <v:shape style="position:absolute;left:7424;top:1748;width:12;height:2" coordorigin="7424,1748" coordsize="12,0" path="m7424,1748l7436,1748e" filled="false" stroked="true" strokeweight=".6pt" strokecolor="#000000">
                <v:path arrowok="t"/>
              </v:shape>
            </v:group>
            <v:group style="position:absolute;left:7444;top:1748;width:12;height:2" coordorigin="7444,1748" coordsize="12,2">
              <v:shape style="position:absolute;left:7444;top:1748;width:12;height:2" coordorigin="7444,1748" coordsize="12,0" path="m7444,1748l7456,1748e" filled="false" stroked="true" strokeweight=".6pt" strokecolor="#000000">
                <v:path arrowok="t"/>
              </v:shape>
            </v:group>
            <v:group style="position:absolute;left:7463;top:1748;width:12;height:2" coordorigin="7463,1748" coordsize="12,2">
              <v:shape style="position:absolute;left:7463;top:1748;width:12;height:2" coordorigin="7463,1748" coordsize="12,0" path="m7463,1748l7475,1748e" filled="false" stroked="true" strokeweight=".6pt" strokecolor="#000000">
                <v:path arrowok="t"/>
              </v:shape>
            </v:group>
            <v:group style="position:absolute;left:7482;top:1748;width:12;height:2" coordorigin="7482,1748" coordsize="12,2">
              <v:shape style="position:absolute;left:7482;top:1748;width:12;height:2" coordorigin="7482,1748" coordsize="12,0" path="m7482,1748l7494,1748e" filled="false" stroked="true" strokeweight=".6pt" strokecolor="#000000">
                <v:path arrowok="t"/>
              </v:shape>
            </v:group>
            <v:group style="position:absolute;left:7501;top:1748;width:12;height:2" coordorigin="7501,1748" coordsize="12,2">
              <v:shape style="position:absolute;left:7501;top:1748;width:12;height:2" coordorigin="7501,1748" coordsize="12,0" path="m7501,1748l7513,1748e" filled="false" stroked="true" strokeweight=".6pt" strokecolor="#000000">
                <v:path arrowok="t"/>
              </v:shape>
            </v:group>
            <v:group style="position:absolute;left:7520;top:1748;width:12;height:2" coordorigin="7520,1748" coordsize="12,2">
              <v:shape style="position:absolute;left:7520;top:1748;width:12;height:2" coordorigin="7520,1748" coordsize="12,0" path="m7520,1748l7532,1748e" filled="false" stroked="true" strokeweight=".6pt" strokecolor="#000000">
                <v:path arrowok="t"/>
              </v:shape>
            </v:group>
            <v:group style="position:absolute;left:7540;top:1748;width:12;height:2" coordorigin="7540,1748" coordsize="12,2">
              <v:shape style="position:absolute;left:7540;top:1748;width:12;height:2" coordorigin="7540,1748" coordsize="12,0" path="m7540,1748l7552,1748e" filled="false" stroked="true" strokeweight=".6pt" strokecolor="#000000">
                <v:path arrowok="t"/>
              </v:shape>
            </v:group>
            <v:group style="position:absolute;left:7559;top:1748;width:12;height:2" coordorigin="7559,1748" coordsize="12,2">
              <v:shape style="position:absolute;left:7559;top:1748;width:12;height:2" coordorigin="7559,1748" coordsize="12,0" path="m7559,1748l7571,1748e" filled="false" stroked="true" strokeweight=".6pt" strokecolor="#000000">
                <v:path arrowok="t"/>
              </v:shape>
            </v:group>
            <v:group style="position:absolute;left:7578;top:1748;width:12;height:2" coordorigin="7578,1748" coordsize="12,2">
              <v:shape style="position:absolute;left:7578;top:1748;width:12;height:2" coordorigin="7578,1748" coordsize="12,0" path="m7578,1748l7590,1748e" filled="false" stroked="true" strokeweight=".6pt" strokecolor="#000000">
                <v:path arrowok="t"/>
              </v:shape>
            </v:group>
            <v:group style="position:absolute;left:7597;top:1748;width:12;height:2" coordorigin="7597,1748" coordsize="12,2">
              <v:shape style="position:absolute;left:7597;top:1748;width:12;height:2" coordorigin="7597,1748" coordsize="12,0" path="m7597,1748l7609,1748e" filled="false" stroked="true" strokeweight=".6pt" strokecolor="#000000">
                <v:path arrowok="t"/>
              </v:shape>
            </v:group>
            <v:group style="position:absolute;left:7616;top:1748;width:12;height:2" coordorigin="7616,1748" coordsize="12,2">
              <v:shape style="position:absolute;left:7616;top:1748;width:12;height:2" coordorigin="7616,1748" coordsize="12,0" path="m7616,1748l7628,1748e" filled="false" stroked="true" strokeweight=".6pt" strokecolor="#000000">
                <v:path arrowok="t"/>
              </v:shape>
            </v:group>
            <v:group style="position:absolute;left:7636;top:1748;width:12;height:2" coordorigin="7636,1748" coordsize="12,2">
              <v:shape style="position:absolute;left:7636;top:1748;width:12;height:2" coordorigin="7636,1748" coordsize="12,0" path="m7636,1748l7648,1748e" filled="false" stroked="true" strokeweight=".6pt" strokecolor="#000000">
                <v:path arrowok="t"/>
              </v:shape>
            </v:group>
            <v:group style="position:absolute;left:7655;top:1748;width:12;height:2" coordorigin="7655,1748" coordsize="12,2">
              <v:shape style="position:absolute;left:7655;top:1748;width:12;height:2" coordorigin="7655,1748" coordsize="12,0" path="m7655,1748l7667,1748e" filled="false" stroked="true" strokeweight=".6pt" strokecolor="#000000">
                <v:path arrowok="t"/>
              </v:shape>
            </v:group>
            <v:group style="position:absolute;left:7674;top:1748;width:12;height:2" coordorigin="7674,1748" coordsize="12,2">
              <v:shape style="position:absolute;left:7674;top:1748;width:12;height:2" coordorigin="7674,1748" coordsize="12,0" path="m7674,1748l7686,1748e" filled="false" stroked="true" strokeweight=".6pt" strokecolor="#000000">
                <v:path arrowok="t"/>
              </v:shape>
            </v:group>
            <v:group style="position:absolute;left:7693;top:1748;width:12;height:2" coordorigin="7693,1748" coordsize="12,2">
              <v:shape style="position:absolute;left:7693;top:1748;width:12;height:2" coordorigin="7693,1748" coordsize="12,0" path="m7693,1748l7705,1748e" filled="false" stroked="true" strokeweight=".6pt" strokecolor="#000000">
                <v:path arrowok="t"/>
              </v:shape>
            </v:group>
            <v:group style="position:absolute;left:7712;top:1748;width:12;height:2" coordorigin="7712,1748" coordsize="12,2">
              <v:shape style="position:absolute;left:7712;top:1748;width:12;height:2" coordorigin="7712,1748" coordsize="12,0" path="m7712,1748l7724,1748e" filled="false" stroked="true" strokeweight=".6pt" strokecolor="#000000">
                <v:path arrowok="t"/>
              </v:shape>
            </v:group>
            <v:group style="position:absolute;left:7732;top:1748;width:12;height:2" coordorigin="7732,1748" coordsize="12,2">
              <v:shape style="position:absolute;left:7732;top:1748;width:12;height:2" coordorigin="7732,1748" coordsize="12,0" path="m7732,1748l7744,1748e" filled="false" stroked="true" strokeweight=".6pt" strokecolor="#000000">
                <v:path arrowok="t"/>
              </v:shape>
            </v:group>
            <v:group style="position:absolute;left:7751;top:1748;width:12;height:2" coordorigin="7751,1748" coordsize="12,2">
              <v:shape style="position:absolute;left:7751;top:1748;width:12;height:2" coordorigin="7751,1748" coordsize="12,0" path="m7751,1748l7763,1748e" filled="false" stroked="true" strokeweight=".6pt" strokecolor="#000000">
                <v:path arrowok="t"/>
              </v:shape>
            </v:group>
            <v:group style="position:absolute;left:7770;top:1748;width:12;height:2" coordorigin="7770,1748" coordsize="12,2">
              <v:shape style="position:absolute;left:7770;top:1748;width:12;height:2" coordorigin="7770,1748" coordsize="12,0" path="m7770,1748l7782,1748e" filled="false" stroked="true" strokeweight=".6pt" strokecolor="#000000">
                <v:path arrowok="t"/>
              </v:shape>
            </v:group>
            <v:group style="position:absolute;left:7789;top:1748;width:12;height:2" coordorigin="7789,1748" coordsize="12,2">
              <v:shape style="position:absolute;left:7789;top:1748;width:12;height:2" coordorigin="7789,1748" coordsize="12,0" path="m7789,1748l7801,1748e" filled="false" stroked="true" strokeweight=".6pt" strokecolor="#000000">
                <v:path arrowok="t"/>
              </v:shape>
            </v:group>
            <v:group style="position:absolute;left:7808;top:1748;width:12;height:2" coordorigin="7808,1748" coordsize="12,2">
              <v:shape style="position:absolute;left:7808;top:1748;width:12;height:2" coordorigin="7808,1748" coordsize="12,0" path="m7808,1748l7820,1748e" filled="false" stroked="true" strokeweight=".6pt" strokecolor="#000000">
                <v:path arrowok="t"/>
              </v:shape>
            </v:group>
            <v:group style="position:absolute;left:7828;top:1748;width:12;height:2" coordorigin="7828,1748" coordsize="12,2">
              <v:shape style="position:absolute;left:7828;top:1748;width:12;height:2" coordorigin="7828,1748" coordsize="12,0" path="m7828,1748l7840,1748e" filled="false" stroked="true" strokeweight=".6pt" strokecolor="#000000">
                <v:path arrowok="t"/>
              </v:shape>
            </v:group>
            <v:group style="position:absolute;left:7847;top:1748;width:12;height:2" coordorigin="7847,1748" coordsize="12,2">
              <v:shape style="position:absolute;left:7847;top:1748;width:12;height:2" coordorigin="7847,1748" coordsize="12,0" path="m7847,1748l7859,1748e" filled="false" stroked="true" strokeweight=".6pt" strokecolor="#000000">
                <v:path arrowok="t"/>
              </v:shape>
            </v:group>
            <v:group style="position:absolute;left:7866;top:1748;width:12;height:2" coordorigin="7866,1748" coordsize="12,2">
              <v:shape style="position:absolute;left:7866;top:1748;width:12;height:2" coordorigin="7866,1748" coordsize="12,0" path="m7866,1748l7878,1748e" filled="false" stroked="true" strokeweight=".6pt" strokecolor="#000000">
                <v:path arrowok="t"/>
              </v:shape>
            </v:group>
            <v:group style="position:absolute;left:7885;top:1748;width:12;height:2" coordorigin="7885,1748" coordsize="12,2">
              <v:shape style="position:absolute;left:7885;top:1748;width:12;height:2" coordorigin="7885,1748" coordsize="12,0" path="m7885,1748l7897,1748e" filled="false" stroked="true" strokeweight=".6pt" strokecolor="#000000">
                <v:path arrowok="t"/>
              </v:shape>
            </v:group>
            <v:group style="position:absolute;left:7904;top:1748;width:12;height:2" coordorigin="7904,1748" coordsize="12,2">
              <v:shape style="position:absolute;left:7904;top:1748;width:12;height:2" coordorigin="7904,1748" coordsize="12,0" path="m7904,1748l7916,1748e" filled="false" stroked="true" strokeweight=".6pt" strokecolor="#000000">
                <v:path arrowok="t"/>
              </v:shape>
            </v:group>
            <v:group style="position:absolute;left:7924;top:1748;width:12;height:2" coordorigin="7924,1748" coordsize="12,2">
              <v:shape style="position:absolute;left:7924;top:1748;width:12;height:2" coordorigin="7924,1748" coordsize="12,0" path="m7924,1748l7936,1748e" filled="false" stroked="true" strokeweight=".6pt" strokecolor="#000000">
                <v:path arrowok="t"/>
              </v:shape>
            </v:group>
            <v:group style="position:absolute;left:7943;top:1748;width:12;height:2" coordorigin="7943,1748" coordsize="12,2">
              <v:shape style="position:absolute;left:7943;top:1748;width:12;height:2" coordorigin="7943,1748" coordsize="12,0" path="m7943,1748l7955,1748e" filled="false" stroked="true" strokeweight=".6pt" strokecolor="#000000">
                <v:path arrowok="t"/>
              </v:shape>
            </v:group>
            <v:group style="position:absolute;left:7962;top:1748;width:12;height:2" coordorigin="7962,1748" coordsize="12,2">
              <v:shape style="position:absolute;left:7962;top:1748;width:12;height:2" coordorigin="7962,1748" coordsize="12,0" path="m7962,1748l7974,1748e" filled="false" stroked="true" strokeweight=".6pt" strokecolor="#000000">
                <v:path arrowok="t"/>
              </v:shape>
            </v:group>
            <v:group style="position:absolute;left:7981;top:1748;width:12;height:2" coordorigin="7981,1748" coordsize="12,2">
              <v:shape style="position:absolute;left:7981;top:1748;width:12;height:2" coordorigin="7981,1748" coordsize="12,0" path="m7981,1748l7993,1748e" filled="false" stroked="true" strokeweight=".6pt" strokecolor="#000000">
                <v:path arrowok="t"/>
              </v:shape>
            </v:group>
            <v:group style="position:absolute;left:8000;top:1748;width:12;height:2" coordorigin="8000,1748" coordsize="12,2">
              <v:shape style="position:absolute;left:8000;top:1748;width:12;height:2" coordorigin="8000,1748" coordsize="12,0" path="m8000,1748l8012,1748e" filled="false" stroked="true" strokeweight=".6pt" strokecolor="#000000">
                <v:path arrowok="t"/>
              </v:shape>
            </v:group>
            <v:group style="position:absolute;left:8020;top:1748;width:12;height:2" coordorigin="8020,1748" coordsize="12,2">
              <v:shape style="position:absolute;left:8020;top:1748;width:12;height:2" coordorigin="8020,1748" coordsize="12,0" path="m8020,1748l8032,1748e" filled="false" stroked="true" strokeweight=".6pt" strokecolor="#000000">
                <v:path arrowok="t"/>
              </v:shape>
            </v:group>
            <v:group style="position:absolute;left:8039;top:1748;width:12;height:2" coordorigin="8039,1748" coordsize="12,2">
              <v:shape style="position:absolute;left:8039;top:1748;width:12;height:2" coordorigin="8039,1748" coordsize="12,0" path="m8039,1748l8051,1748e" filled="false" stroked="true" strokeweight=".6pt" strokecolor="#000000">
                <v:path arrowok="t"/>
              </v:shape>
            </v:group>
            <v:group style="position:absolute;left:8058;top:1748;width:12;height:2" coordorigin="8058,1748" coordsize="12,2">
              <v:shape style="position:absolute;left:8058;top:1748;width:12;height:2" coordorigin="8058,1748" coordsize="12,0" path="m8058,1748l8070,1748e" filled="false" stroked="true" strokeweight=".6pt" strokecolor="#000000">
                <v:path arrowok="t"/>
              </v:shape>
            </v:group>
            <v:group style="position:absolute;left:8077;top:1748;width:12;height:2" coordorigin="8077,1748" coordsize="12,2">
              <v:shape style="position:absolute;left:8077;top:1748;width:12;height:2" coordorigin="8077,1748" coordsize="12,0" path="m8077,1748l8089,1748e" filled="false" stroked="true" strokeweight=".6pt" strokecolor="#000000">
                <v:path arrowok="t"/>
              </v:shape>
            </v:group>
            <v:group style="position:absolute;left:8096;top:1748;width:12;height:2" coordorigin="8096,1748" coordsize="12,2">
              <v:shape style="position:absolute;left:8096;top:1748;width:12;height:2" coordorigin="8096,1748" coordsize="12,0" path="m8096,1748l8108,1748e" filled="false" stroked="true" strokeweight=".6pt" strokecolor="#000000">
                <v:path arrowok="t"/>
              </v:shape>
            </v:group>
            <v:group style="position:absolute;left:8116;top:1748;width:12;height:2" coordorigin="8116,1748" coordsize="12,2">
              <v:shape style="position:absolute;left:8116;top:1748;width:12;height:2" coordorigin="8116,1748" coordsize="12,0" path="m8116,1748l8128,1748e" filled="false" stroked="true" strokeweight=".6pt" strokecolor="#000000">
                <v:path arrowok="t"/>
              </v:shape>
            </v:group>
            <v:group style="position:absolute;left:8135;top:1748;width:12;height:2" coordorigin="8135,1748" coordsize="12,2">
              <v:shape style="position:absolute;left:8135;top:1748;width:12;height:2" coordorigin="8135,1748" coordsize="12,0" path="m8135,1748l8147,1748e" filled="false" stroked="true" strokeweight=".6pt" strokecolor="#000000">
                <v:path arrowok="t"/>
              </v:shape>
            </v:group>
            <v:group style="position:absolute;left:8154;top:1748;width:12;height:2" coordorigin="8154,1748" coordsize="12,2">
              <v:shape style="position:absolute;left:8154;top:1748;width:12;height:2" coordorigin="8154,1748" coordsize="12,0" path="m8154,1748l8166,1748e" filled="false" stroked="true" strokeweight=".6pt" strokecolor="#000000">
                <v:path arrowok="t"/>
              </v:shape>
            </v:group>
            <v:group style="position:absolute;left:8173;top:1748;width:12;height:2" coordorigin="8173,1748" coordsize="12,2">
              <v:shape style="position:absolute;left:8173;top:1748;width:12;height:2" coordorigin="8173,1748" coordsize="12,0" path="m8173,1748l8185,1748e" filled="false" stroked="true" strokeweight=".6pt" strokecolor="#000000">
                <v:path arrowok="t"/>
              </v:shape>
            </v:group>
            <v:group style="position:absolute;left:8192;top:1748;width:12;height:2" coordorigin="8192,1748" coordsize="12,2">
              <v:shape style="position:absolute;left:8192;top:1748;width:12;height:2" coordorigin="8192,1748" coordsize="12,0" path="m8192,1748l8204,1748e" filled="false" stroked="true" strokeweight=".6pt" strokecolor="#000000">
                <v:path arrowok="t"/>
              </v:shape>
            </v:group>
            <v:group style="position:absolute;left:8212;top:1748;width:12;height:2" coordorigin="8212,1748" coordsize="12,2">
              <v:shape style="position:absolute;left:8212;top:1748;width:12;height:2" coordorigin="8212,1748" coordsize="12,0" path="m8212,1748l8224,1748e" filled="false" stroked="true" strokeweight=".6pt" strokecolor="#000000">
                <v:path arrowok="t"/>
              </v:shape>
            </v:group>
            <v:group style="position:absolute;left:8231;top:1748;width:12;height:2" coordorigin="8231,1748" coordsize="12,2">
              <v:shape style="position:absolute;left:8231;top:1748;width:12;height:2" coordorigin="8231,1748" coordsize="12,0" path="m8231,1748l8243,1748e" filled="false" stroked="true" strokeweight=".6pt" strokecolor="#000000">
                <v:path arrowok="t"/>
              </v:shape>
            </v:group>
            <v:group style="position:absolute;left:8250;top:1748;width:12;height:2" coordorigin="8250,1748" coordsize="12,2">
              <v:shape style="position:absolute;left:8250;top:1748;width:12;height:2" coordorigin="8250,1748" coordsize="12,0" path="m8250,1748l8262,1748e" filled="false" stroked="true" strokeweight=".6pt" strokecolor="#000000">
                <v:path arrowok="t"/>
              </v:shape>
            </v:group>
            <v:group style="position:absolute;left:8269;top:1748;width:12;height:2" coordorigin="8269,1748" coordsize="12,2">
              <v:shape style="position:absolute;left:8269;top:1748;width:12;height:2" coordorigin="8269,1748" coordsize="12,0" path="m8269,1748l8281,1748e" filled="false" stroked="true" strokeweight=".6pt" strokecolor="#000000">
                <v:path arrowok="t"/>
              </v:shape>
            </v:group>
            <v:group style="position:absolute;left:8288;top:1748;width:12;height:2" coordorigin="8288,1748" coordsize="12,2">
              <v:shape style="position:absolute;left:8288;top:1748;width:12;height:2" coordorigin="8288,1748" coordsize="12,0" path="m8288,1748l8300,1748e" filled="false" stroked="true" strokeweight=".6pt" strokecolor="#000000">
                <v:path arrowok="t"/>
              </v:shape>
            </v:group>
            <v:group style="position:absolute;left:8308;top:1748;width:12;height:2" coordorigin="8308,1748" coordsize="12,2">
              <v:shape style="position:absolute;left:8308;top:1748;width:12;height:2" coordorigin="8308,1748" coordsize="12,0" path="m8308,1748l8320,1748e" filled="false" stroked="true" strokeweight=".6pt" strokecolor="#000000">
                <v:path arrowok="t"/>
              </v:shape>
            </v:group>
            <v:group style="position:absolute;left:8327;top:1748;width:12;height:2" coordorigin="8327,1748" coordsize="12,2">
              <v:shape style="position:absolute;left:8327;top:1748;width:12;height:2" coordorigin="8327,1748" coordsize="12,0" path="m8327,1748l8339,1748e" filled="false" stroked="true" strokeweight=".6pt" strokecolor="#000000">
                <v:path arrowok="t"/>
              </v:shape>
            </v:group>
            <v:group style="position:absolute;left:8346;top:1748;width:12;height:2" coordorigin="8346,1748" coordsize="12,2">
              <v:shape style="position:absolute;left:8346;top:1748;width:12;height:2" coordorigin="8346,1748" coordsize="12,0" path="m8346,1748l8358,1748e" filled="false" stroked="true" strokeweight=".6pt" strokecolor="#000000">
                <v:path arrowok="t"/>
              </v:shape>
            </v:group>
            <v:group style="position:absolute;left:8365;top:1748;width:12;height:2" coordorigin="8365,1748" coordsize="12,2">
              <v:shape style="position:absolute;left:8365;top:1748;width:12;height:2" coordorigin="8365,1748" coordsize="12,0" path="m8365,1748l8377,1748e" filled="false" stroked="true" strokeweight=".6pt" strokecolor="#000000">
                <v:path arrowok="t"/>
              </v:shape>
            </v:group>
            <v:group style="position:absolute;left:8384;top:1748;width:12;height:2" coordorigin="8384,1748" coordsize="12,2">
              <v:shape style="position:absolute;left:8384;top:1748;width:12;height:2" coordorigin="8384,1748" coordsize="12,0" path="m8384,1748l8396,1748e" filled="false" stroked="true" strokeweight=".6pt" strokecolor="#000000">
                <v:path arrowok="t"/>
              </v:shape>
            </v:group>
            <v:group style="position:absolute;left:8404;top:1748;width:12;height:2" coordorigin="8404,1748" coordsize="12,2">
              <v:shape style="position:absolute;left:8404;top:1748;width:12;height:2" coordorigin="8404,1748" coordsize="12,0" path="m8404,1748l8416,1748e" filled="false" stroked="true" strokeweight=".6pt" strokecolor="#000000">
                <v:path arrowok="t"/>
              </v:shape>
            </v:group>
            <v:group style="position:absolute;left:8423;top:1748;width:12;height:2" coordorigin="8423,1748" coordsize="12,2">
              <v:shape style="position:absolute;left:8423;top:1748;width:12;height:2" coordorigin="8423,1748" coordsize="12,0" path="m8423,1748l8435,1748e" filled="false" stroked="true" strokeweight=".6pt" strokecolor="#000000">
                <v:path arrowok="t"/>
              </v:shape>
            </v:group>
            <v:group style="position:absolute;left:8442;top:1748;width:12;height:2" coordorigin="8442,1748" coordsize="12,2">
              <v:shape style="position:absolute;left:8442;top:1748;width:12;height:2" coordorigin="8442,1748" coordsize="12,0" path="m8442,1748l8454,1748e" filled="false" stroked="true" strokeweight=".6pt" strokecolor="#000000">
                <v:path arrowok="t"/>
              </v:shape>
            </v:group>
            <v:group style="position:absolute;left:8461;top:1748;width:12;height:2" coordorigin="8461,1748" coordsize="12,2">
              <v:shape style="position:absolute;left:8461;top:1748;width:12;height:2" coordorigin="8461,1748" coordsize="12,0" path="m8461,1748l8473,1748e" filled="false" stroked="true" strokeweight=".6pt" strokecolor="#000000">
                <v:path arrowok="t"/>
              </v:shape>
            </v:group>
            <v:group style="position:absolute;left:8480;top:1748;width:12;height:2" coordorigin="8480,1748" coordsize="12,2">
              <v:shape style="position:absolute;left:8480;top:1748;width:12;height:2" coordorigin="8480,1748" coordsize="12,0" path="m8480,1748l8492,1748e" filled="false" stroked="true" strokeweight=".6pt" strokecolor="#000000">
                <v:path arrowok="t"/>
              </v:shape>
            </v:group>
            <v:group style="position:absolute;left:8500;top:1748;width:12;height:2" coordorigin="8500,1748" coordsize="12,2">
              <v:shape style="position:absolute;left:8500;top:1748;width:12;height:2" coordorigin="8500,1748" coordsize="12,0" path="m8500,1748l8512,1748e" filled="false" stroked="true" strokeweight=".6pt" strokecolor="#000000">
                <v:path arrowok="t"/>
              </v:shape>
            </v:group>
            <v:group style="position:absolute;left:8519;top:1748;width:12;height:2" coordorigin="8519,1748" coordsize="12,2">
              <v:shape style="position:absolute;left:8519;top:1748;width:12;height:2" coordorigin="8519,1748" coordsize="12,0" path="m8519,1748l8531,1748e" filled="false" stroked="true" strokeweight=".6pt" strokecolor="#000000">
                <v:path arrowok="t"/>
              </v:shape>
            </v:group>
            <v:group style="position:absolute;left:8538;top:1748;width:12;height:2" coordorigin="8538,1748" coordsize="12,2">
              <v:shape style="position:absolute;left:8538;top:1748;width:12;height:2" coordorigin="8538,1748" coordsize="12,0" path="m8538,1748l8550,1748e" filled="false" stroked="true" strokeweight=".6pt" strokecolor="#000000">
                <v:path arrowok="t"/>
              </v:shape>
            </v:group>
            <v:group style="position:absolute;left:8557;top:1748;width:12;height:2" coordorigin="8557,1748" coordsize="12,2">
              <v:shape style="position:absolute;left:8557;top:1748;width:12;height:2" coordorigin="8557,1748" coordsize="12,0" path="m8557,1748l8569,1748e" filled="false" stroked="true" strokeweight=".6pt" strokecolor="#000000">
                <v:path arrowok="t"/>
              </v:shape>
            </v:group>
            <v:group style="position:absolute;left:8576;top:1748;width:12;height:2" coordorigin="8576,1748" coordsize="12,2">
              <v:shape style="position:absolute;left:8576;top:1748;width:12;height:2" coordorigin="8576,1748" coordsize="12,0" path="m8576,1748l8588,1748e" filled="false" stroked="true" strokeweight=".6pt" strokecolor="#000000">
                <v:path arrowok="t"/>
              </v:shape>
            </v:group>
            <v:group style="position:absolute;left:8596;top:1748;width:12;height:2" coordorigin="8596,1748" coordsize="12,2">
              <v:shape style="position:absolute;left:8596;top:1748;width:12;height:2" coordorigin="8596,1748" coordsize="12,0" path="m8596,1748l8608,1748e" filled="false" stroked="true" strokeweight=".6pt" strokecolor="#000000">
                <v:path arrowok="t"/>
              </v:shape>
            </v:group>
            <v:group style="position:absolute;left:8615;top:1748;width:12;height:2" coordorigin="8615,1748" coordsize="12,2">
              <v:shape style="position:absolute;left:8615;top:1748;width:12;height:2" coordorigin="8615,1748" coordsize="12,0" path="m8615,1748l8627,1748e" filled="false" stroked="true" strokeweight=".6pt" strokecolor="#000000">
                <v:path arrowok="t"/>
              </v:shape>
            </v:group>
            <v:group style="position:absolute;left:8634;top:1748;width:12;height:2" coordorigin="8634,1748" coordsize="12,2">
              <v:shape style="position:absolute;left:8634;top:1748;width:12;height:2" coordorigin="8634,1748" coordsize="12,0" path="m8634,1748l8646,1748e" filled="false" stroked="true" strokeweight=".6pt" strokecolor="#000000">
                <v:path arrowok="t"/>
              </v:shape>
            </v:group>
            <v:group style="position:absolute;left:8653;top:1748;width:12;height:2" coordorigin="8653,1748" coordsize="12,2">
              <v:shape style="position:absolute;left:8653;top:1748;width:12;height:2" coordorigin="8653,1748" coordsize="12,0" path="m8653,1748l8665,1748e" filled="false" stroked="true" strokeweight=".6pt" strokecolor="#000000">
                <v:path arrowok="t"/>
              </v:shape>
            </v:group>
            <v:group style="position:absolute;left:8672;top:1748;width:12;height:2" coordorigin="8672,1748" coordsize="12,2">
              <v:shape style="position:absolute;left:8672;top:1748;width:12;height:2" coordorigin="8672,1748" coordsize="12,0" path="m8672,1748l8684,1748e" filled="false" stroked="true" strokeweight=".6pt" strokecolor="#000000">
                <v:path arrowok="t"/>
              </v:shape>
            </v:group>
            <v:group style="position:absolute;left:8692;top:1748;width:12;height:2" coordorigin="8692,1748" coordsize="12,2">
              <v:shape style="position:absolute;left:8692;top:1748;width:12;height:2" coordorigin="8692,1748" coordsize="12,0" path="m8692,1748l8704,1748e" filled="false" stroked="true" strokeweight=".6pt" strokecolor="#000000">
                <v:path arrowok="t"/>
              </v:shape>
            </v:group>
            <v:group style="position:absolute;left:8711;top:1748;width:12;height:2" coordorigin="8711,1748" coordsize="12,2">
              <v:shape style="position:absolute;left:8711;top:1748;width:12;height:2" coordorigin="8711,1748" coordsize="12,0" path="m8711,1748l8723,1748e" filled="false" stroked="true" strokeweight=".6pt" strokecolor="#000000">
                <v:path arrowok="t"/>
              </v:shape>
            </v:group>
            <v:group style="position:absolute;left:8730;top:1748;width:12;height:2" coordorigin="8730,1748" coordsize="12,2">
              <v:shape style="position:absolute;left:8730;top:1748;width:12;height:2" coordorigin="8730,1748" coordsize="12,0" path="m8730,1748l8742,1748e" filled="false" stroked="true" strokeweight=".6pt" strokecolor="#000000">
                <v:path arrowok="t"/>
              </v:shape>
            </v:group>
            <v:group style="position:absolute;left:8749;top:1748;width:12;height:2" coordorigin="8749,1748" coordsize="12,2">
              <v:shape style="position:absolute;left:8749;top:1748;width:12;height:2" coordorigin="8749,1748" coordsize="12,0" path="m8749,1748l8761,1748e" filled="false" stroked="true" strokeweight=".6pt" strokecolor="#000000">
                <v:path arrowok="t"/>
              </v:shape>
            </v:group>
            <v:group style="position:absolute;left:8768;top:1748;width:12;height:2" coordorigin="8768,1748" coordsize="12,2">
              <v:shape style="position:absolute;left:8768;top:1748;width:12;height:2" coordorigin="8768,1748" coordsize="12,0" path="m8768,1748l8780,1748e" filled="false" stroked="true" strokeweight=".6pt" strokecolor="#000000">
                <v:path arrowok="t"/>
              </v:shape>
            </v:group>
            <v:group style="position:absolute;left:8788;top:1748;width:12;height:2" coordorigin="8788,1748" coordsize="12,2">
              <v:shape style="position:absolute;left:8788;top:1748;width:12;height:2" coordorigin="8788,1748" coordsize="12,0" path="m8788,1748l8800,1748e" filled="false" stroked="true" strokeweight=".6pt" strokecolor="#000000">
                <v:path arrowok="t"/>
              </v:shape>
            </v:group>
            <v:group style="position:absolute;left:8807;top:1748;width:12;height:2" coordorigin="8807,1748" coordsize="12,2">
              <v:shape style="position:absolute;left:8807;top:1748;width:12;height:2" coordorigin="8807,1748" coordsize="12,0" path="m8807,1748l8819,1748e" filled="false" stroked="true" strokeweight=".6pt" strokecolor="#000000">
                <v:path arrowok="t"/>
              </v:shape>
            </v:group>
            <v:group style="position:absolute;left:8826;top:1748;width:12;height:2" coordorigin="8826,1748" coordsize="12,2">
              <v:shape style="position:absolute;left:8826;top:1748;width:12;height:2" coordorigin="8826,1748" coordsize="12,0" path="m8826,1748l8838,1748e" filled="false" stroked="true" strokeweight=".6pt" strokecolor="#000000">
                <v:path arrowok="t"/>
              </v:shape>
            </v:group>
            <v:group style="position:absolute;left:8845;top:1748;width:12;height:2" coordorigin="8845,1748" coordsize="12,2">
              <v:shape style="position:absolute;left:8845;top:1748;width:12;height:2" coordorigin="8845,1748" coordsize="12,0" path="m8845,1748l8857,1748e" filled="false" stroked="true" strokeweight=".6pt" strokecolor="#000000">
                <v:path arrowok="t"/>
              </v:shape>
            </v:group>
            <v:group style="position:absolute;left:8864;top:1748;width:12;height:2" coordorigin="8864,1748" coordsize="12,2">
              <v:shape style="position:absolute;left:8864;top:1748;width:12;height:2" coordorigin="8864,1748" coordsize="12,0" path="m8864,1748l8876,1748e" filled="false" stroked="true" strokeweight=".6pt" strokecolor="#000000">
                <v:path arrowok="t"/>
              </v:shape>
            </v:group>
            <v:group style="position:absolute;left:8884;top:1748;width:12;height:2" coordorigin="8884,1748" coordsize="12,2">
              <v:shape style="position:absolute;left:8884;top:1748;width:12;height:2" coordorigin="8884,1748" coordsize="12,0" path="m8884,1748l8896,1748e" filled="false" stroked="true" strokeweight=".6pt" strokecolor="#000000">
                <v:path arrowok="t"/>
              </v:shape>
            </v:group>
            <v:group style="position:absolute;left:8903;top:1748;width:12;height:2" coordorigin="8903,1748" coordsize="12,2">
              <v:shape style="position:absolute;left:8903;top:1748;width:12;height:2" coordorigin="8903,1748" coordsize="12,0" path="m8903,1748l8915,1748e" filled="false" stroked="true" strokeweight=".6pt" strokecolor="#000000">
                <v:path arrowok="t"/>
              </v:shape>
            </v:group>
            <v:group style="position:absolute;left:8922;top:1748;width:12;height:2" coordorigin="8922,1748" coordsize="12,2">
              <v:shape style="position:absolute;left:8922;top:1748;width:12;height:2" coordorigin="8922,1748" coordsize="12,0" path="m8922,1748l8934,1748e" filled="false" stroked="true" strokeweight=".6pt" strokecolor="#000000">
                <v:path arrowok="t"/>
              </v:shape>
            </v:group>
            <v:group style="position:absolute;left:8941;top:1748;width:12;height:2" coordorigin="8941,1748" coordsize="12,2">
              <v:shape style="position:absolute;left:8941;top:1748;width:12;height:2" coordorigin="8941,1748" coordsize="12,0" path="m8941,1748l8953,1748e" filled="false" stroked="true" strokeweight=".6pt" strokecolor="#000000">
                <v:path arrowok="t"/>
              </v:shape>
            </v:group>
            <v:group style="position:absolute;left:8960;top:1748;width:12;height:2" coordorigin="8960,1748" coordsize="12,2">
              <v:shape style="position:absolute;left:8960;top:1748;width:12;height:2" coordorigin="8960,1748" coordsize="12,0" path="m8960,1748l8972,1748e" filled="false" stroked="true" strokeweight=".6pt" strokecolor="#000000">
                <v:path arrowok="t"/>
              </v:shape>
            </v:group>
            <v:group style="position:absolute;left:8980;top:1748;width:12;height:2" coordorigin="8980,1748" coordsize="12,2">
              <v:shape style="position:absolute;left:8980;top:1748;width:12;height:2" coordorigin="8980,1748" coordsize="12,0" path="m8980,1748l8992,1748e" filled="false" stroked="true" strokeweight=".6pt" strokecolor="#000000">
                <v:path arrowok="t"/>
              </v:shape>
            </v:group>
            <v:group style="position:absolute;left:8999;top:1748;width:12;height:2" coordorigin="8999,1748" coordsize="12,2">
              <v:shape style="position:absolute;left:8999;top:1748;width:12;height:2" coordorigin="8999,1748" coordsize="12,0" path="m8999,1748l9011,1748e" filled="false" stroked="true" strokeweight=".6pt" strokecolor="#000000">
                <v:path arrowok="t"/>
              </v:shape>
            </v:group>
            <v:group style="position:absolute;left:9018;top:1748;width:12;height:2" coordorigin="9018,1748" coordsize="12,2">
              <v:shape style="position:absolute;left:9018;top:1748;width:12;height:2" coordorigin="9018,1748" coordsize="12,0" path="m9018,1748l9030,1748e" filled="false" stroked="true" strokeweight=".6pt" strokecolor="#000000">
                <v:path arrowok="t"/>
              </v:shape>
            </v:group>
            <v:group style="position:absolute;left:9037;top:1748;width:12;height:2" coordorigin="9037,1748" coordsize="12,2">
              <v:shape style="position:absolute;left:9037;top:1748;width:12;height:2" coordorigin="9037,1748" coordsize="12,0" path="m9037,1748l9049,1748e" filled="false" stroked="true" strokeweight=".6pt" strokecolor="#000000">
                <v:path arrowok="t"/>
              </v:shape>
            </v:group>
            <v:group style="position:absolute;left:9056;top:1748;width:12;height:2" coordorigin="9056,1748" coordsize="12,2">
              <v:shape style="position:absolute;left:9056;top:1748;width:12;height:2" coordorigin="9056,1748" coordsize="12,0" path="m9056,1748l9068,1748e" filled="false" stroked="true" strokeweight=".6pt" strokecolor="#000000">
                <v:path arrowok="t"/>
              </v:shape>
            </v:group>
            <v:group style="position:absolute;left:9076;top:1748;width:12;height:2" coordorigin="9076,1748" coordsize="12,2">
              <v:shape style="position:absolute;left:9076;top:1748;width:12;height:2" coordorigin="9076,1748" coordsize="12,0" path="m9076,1748l9088,1748e" filled="false" stroked="true" strokeweight=".6pt" strokecolor="#000000">
                <v:path arrowok="t"/>
              </v:shape>
            </v:group>
            <v:group style="position:absolute;left:9095;top:1748;width:12;height:2" coordorigin="9095,1748" coordsize="12,2">
              <v:shape style="position:absolute;left:9095;top:1748;width:12;height:2" coordorigin="9095,1748" coordsize="12,0" path="m9095,1748l9107,1748e" filled="false" stroked="true" strokeweight=".6pt" strokecolor="#000000">
                <v:path arrowok="t"/>
              </v:shape>
            </v:group>
            <v:group style="position:absolute;left:9114;top:1748;width:12;height:2" coordorigin="9114,1748" coordsize="12,2">
              <v:shape style="position:absolute;left:9114;top:1748;width:12;height:2" coordorigin="9114,1748" coordsize="12,0" path="m9114,1748l9126,1748e" filled="false" stroked="true" strokeweight=".6pt" strokecolor="#000000">
                <v:path arrowok="t"/>
              </v:shape>
            </v:group>
            <v:group style="position:absolute;left:9133;top:1748;width:12;height:2" coordorigin="9133,1748" coordsize="12,2">
              <v:shape style="position:absolute;left:9133;top:1748;width:12;height:2" coordorigin="9133,1748" coordsize="12,0" path="m9133,1748l9145,1748e" filled="false" stroked="true" strokeweight=".6pt" strokecolor="#000000">
                <v:path arrowok="t"/>
              </v:shape>
            </v:group>
            <v:group style="position:absolute;left:9152;top:1748;width:12;height:2" coordorigin="9152,1748" coordsize="12,2">
              <v:shape style="position:absolute;left:9152;top:1748;width:12;height:2" coordorigin="9152,1748" coordsize="12,0" path="m9152,1748l9164,1748e" filled="false" stroked="true" strokeweight=".6pt" strokecolor="#000000">
                <v:path arrowok="t"/>
              </v:shape>
            </v:group>
            <v:group style="position:absolute;left:9172;top:1748;width:12;height:2" coordorigin="9172,1748" coordsize="12,2">
              <v:shape style="position:absolute;left:9172;top:1748;width:12;height:2" coordorigin="9172,1748" coordsize="12,0" path="m9172,1748l9184,1748e" filled="false" stroked="true" strokeweight=".6pt" strokecolor="#000000">
                <v:path arrowok="t"/>
              </v:shape>
            </v:group>
            <v:group style="position:absolute;left:9191;top:1748;width:12;height:2" coordorigin="9191,1748" coordsize="12,2">
              <v:shape style="position:absolute;left:9191;top:1748;width:12;height:2" coordorigin="9191,1748" coordsize="12,0" path="m9191,1748l9203,1748e" filled="false" stroked="true" strokeweight=".6pt" strokecolor="#000000">
                <v:path arrowok="t"/>
              </v:shape>
            </v:group>
            <v:group style="position:absolute;left:9210;top:1748;width:12;height:2" coordorigin="9210,1748" coordsize="12,2">
              <v:shape style="position:absolute;left:9210;top:1748;width:12;height:2" coordorigin="9210,1748" coordsize="12,0" path="m9210,1748l9222,1748e" filled="false" stroked="true" strokeweight=".6pt" strokecolor="#000000">
                <v:path arrowok="t"/>
              </v:shape>
            </v:group>
            <v:group style="position:absolute;left:9229;top:1748;width:12;height:2" coordorigin="9229,1748" coordsize="12,2">
              <v:shape style="position:absolute;left:9229;top:1748;width:12;height:2" coordorigin="9229,1748" coordsize="12,0" path="m9229,1748l9241,1748e" filled="false" stroked="true" strokeweight=".6pt" strokecolor="#000000">
                <v:path arrowok="t"/>
              </v:shape>
            </v:group>
            <v:group style="position:absolute;left:9248;top:1748;width:12;height:2" coordorigin="9248,1748" coordsize="12,2">
              <v:shape style="position:absolute;left:9248;top:1748;width:12;height:2" coordorigin="9248,1748" coordsize="12,0" path="m9248,1748l9260,1748e" filled="false" stroked="true" strokeweight=".6pt" strokecolor="#000000">
                <v:path arrowok="t"/>
              </v:shape>
            </v:group>
            <v:group style="position:absolute;left:9268;top:1748;width:12;height:2" coordorigin="9268,1748" coordsize="12,2">
              <v:shape style="position:absolute;left:9268;top:1748;width:12;height:2" coordorigin="9268,1748" coordsize="12,0" path="m9268,1748l9280,1748e" filled="false" stroked="true" strokeweight=".6pt" strokecolor="#000000">
                <v:path arrowok="t"/>
              </v:shape>
            </v:group>
            <v:group style="position:absolute;left:9287;top:1748;width:12;height:2" coordorigin="9287,1748" coordsize="12,2">
              <v:shape style="position:absolute;left:9287;top:1748;width:12;height:2" coordorigin="9287,1748" coordsize="12,0" path="m9287,1748l9299,1748e" filled="false" stroked="true" strokeweight=".6pt" strokecolor="#000000">
                <v:path arrowok="t"/>
              </v:shape>
            </v:group>
            <v:group style="position:absolute;left:9306;top:1748;width:12;height:2" coordorigin="9306,1748" coordsize="12,2">
              <v:shape style="position:absolute;left:9306;top:1748;width:12;height:2" coordorigin="9306,1748" coordsize="12,0" path="m9306,1748l9318,1748e" filled="false" stroked="true" strokeweight=".6pt" strokecolor="#000000">
                <v:path arrowok="t"/>
              </v:shape>
            </v:group>
            <v:group style="position:absolute;left:9325;top:1748;width:12;height:2" coordorigin="9325,1748" coordsize="12,2">
              <v:shape style="position:absolute;left:9325;top:1748;width:12;height:2" coordorigin="9325,1748" coordsize="12,0" path="m9325,1748l9337,1748e" filled="false" stroked="true" strokeweight=".6pt" strokecolor="#000000">
                <v:path arrowok="t"/>
              </v:shape>
            </v:group>
            <v:group style="position:absolute;left:9344;top:1748;width:12;height:2" coordorigin="9344,1748" coordsize="12,2">
              <v:shape style="position:absolute;left:9344;top:1748;width:12;height:2" coordorigin="9344,1748" coordsize="12,0" path="m9344,1748l9356,1748e" filled="false" stroked="true" strokeweight=".6pt" strokecolor="#000000">
                <v:path arrowok="t"/>
              </v:shape>
            </v:group>
            <v:group style="position:absolute;left:9364;top:1748;width:12;height:2" coordorigin="9364,1748" coordsize="12,2">
              <v:shape style="position:absolute;left:9364;top:1748;width:12;height:2" coordorigin="9364,1748" coordsize="12,0" path="m9364,1748l9376,1748e" filled="false" stroked="true" strokeweight=".6pt" strokecolor="#000000">
                <v:path arrowok="t"/>
              </v:shape>
            </v:group>
            <v:group style="position:absolute;left:9383;top:1748;width:12;height:2" coordorigin="9383,1748" coordsize="12,2">
              <v:shape style="position:absolute;left:9383;top:1748;width:12;height:2" coordorigin="9383,1748" coordsize="12,0" path="m9383,1748l9395,1748e" filled="false" stroked="true" strokeweight=".6pt" strokecolor="#000000">
                <v:path arrowok="t"/>
              </v:shape>
            </v:group>
            <v:group style="position:absolute;left:9402;top:1748;width:12;height:2" coordorigin="9402,1748" coordsize="12,2">
              <v:shape style="position:absolute;left:9402;top:1748;width:12;height:2" coordorigin="9402,1748" coordsize="12,0" path="m9402,1748l9414,1748e" filled="false" stroked="true" strokeweight=".6pt" strokecolor="#000000">
                <v:path arrowok="t"/>
              </v:shape>
            </v:group>
            <v:group style="position:absolute;left:9421;top:1748;width:12;height:2" coordorigin="9421,1748" coordsize="12,2">
              <v:shape style="position:absolute;left:9421;top:1748;width:12;height:2" coordorigin="9421,1748" coordsize="12,0" path="m9421,1748l9433,1748e" filled="false" stroked="true" strokeweight=".6pt" strokecolor="#000000">
                <v:path arrowok="t"/>
              </v:shape>
            </v:group>
            <v:group style="position:absolute;left:9440;top:1748;width:12;height:2" coordorigin="9440,1748" coordsize="12,2">
              <v:shape style="position:absolute;left:9440;top:1748;width:12;height:2" coordorigin="9440,1748" coordsize="12,0" path="m9440,1748l9452,1748e" filled="false" stroked="true" strokeweight=".6pt" strokecolor="#000000">
                <v:path arrowok="t"/>
              </v:shape>
            </v:group>
            <v:group style="position:absolute;left:9460;top:1748;width:12;height:2" coordorigin="9460,1748" coordsize="12,2">
              <v:shape style="position:absolute;left:9460;top:1748;width:12;height:2" coordorigin="9460,1748" coordsize="12,0" path="m9460,1748l9472,1748e" filled="false" stroked="true" strokeweight=".6pt" strokecolor="#000000">
                <v:path arrowok="t"/>
              </v:shape>
            </v:group>
            <v:group style="position:absolute;left:9479;top:1748;width:12;height:2" coordorigin="9479,1748" coordsize="12,2">
              <v:shape style="position:absolute;left:9479;top:1748;width:12;height:2" coordorigin="9479,1748" coordsize="12,0" path="m9479,1748l9491,1748e" filled="false" stroked="true" strokeweight=".6pt" strokecolor="#000000">
                <v:path arrowok="t"/>
              </v:shape>
            </v:group>
            <v:group style="position:absolute;left:9498;top:1748;width:12;height:2" coordorigin="9498,1748" coordsize="12,2">
              <v:shape style="position:absolute;left:9498;top:1748;width:12;height:2" coordorigin="9498,1748" coordsize="12,0" path="m9498,1748l9510,1748e" filled="false" stroked="true" strokeweight=".6pt" strokecolor="#000000">
                <v:path arrowok="t"/>
              </v:shape>
            </v:group>
            <v:group style="position:absolute;left:9517;top:1748;width:12;height:2" coordorigin="9517,1748" coordsize="12,2">
              <v:shape style="position:absolute;left:9517;top:1748;width:12;height:2" coordorigin="9517,1748" coordsize="12,0" path="m9517,1748l9529,1748e" filled="false" stroked="true" strokeweight=".6pt" strokecolor="#000000">
                <v:path arrowok="t"/>
              </v:shape>
            </v:group>
            <v:group style="position:absolute;left:9536;top:1748;width:12;height:2" coordorigin="9536,1748" coordsize="12,2">
              <v:shape style="position:absolute;left:9536;top:1748;width:12;height:2" coordorigin="9536,1748" coordsize="12,0" path="m9536,1748l9548,1748e" filled="false" stroked="true" strokeweight=".6pt" strokecolor="#000000">
                <v:path arrowok="t"/>
              </v:shape>
            </v:group>
            <v:group style="position:absolute;left:9556;top:1748;width:12;height:2" coordorigin="9556,1748" coordsize="12,2">
              <v:shape style="position:absolute;left:9556;top:1748;width:12;height:2" coordorigin="9556,1748" coordsize="12,0" path="m9556,1748l9568,1748e" filled="false" stroked="true" strokeweight=".6pt" strokecolor="#000000">
                <v:path arrowok="t"/>
              </v:shape>
            </v:group>
            <v:group style="position:absolute;left:9575;top:1748;width:12;height:2" coordorigin="9575,1748" coordsize="12,2">
              <v:shape style="position:absolute;left:9575;top:1748;width:12;height:2" coordorigin="9575,1748" coordsize="12,0" path="m9575,1748l9587,1748e" filled="false" stroked="true" strokeweight=".6pt" strokecolor="#000000">
                <v:path arrowok="t"/>
              </v:shape>
            </v:group>
            <v:group style="position:absolute;left:9594;top:1748;width:12;height:2" coordorigin="9594,1748" coordsize="12,2">
              <v:shape style="position:absolute;left:9594;top:1748;width:12;height:2" coordorigin="9594,1748" coordsize="12,0" path="m9594,1748l9606,1748e" filled="false" stroked="true" strokeweight=".6pt" strokecolor="#000000">
                <v:path arrowok="t"/>
              </v:shape>
            </v:group>
            <v:group style="position:absolute;left:9613;top:1748;width:12;height:2" coordorigin="9613,1748" coordsize="12,2">
              <v:shape style="position:absolute;left:9613;top:1748;width:12;height:2" coordorigin="9613,1748" coordsize="12,0" path="m9613,1748l9625,1748e" filled="false" stroked="true" strokeweight=".6pt" strokecolor="#000000">
                <v:path arrowok="t"/>
              </v:shape>
            </v:group>
            <v:group style="position:absolute;left:9632;top:1748;width:12;height:2" coordorigin="9632,1748" coordsize="12,2">
              <v:shape style="position:absolute;left:9632;top:1748;width:12;height:2" coordorigin="9632,1748" coordsize="12,0" path="m9632,1748l9644,1748e" filled="false" stroked="true" strokeweight=".6pt" strokecolor="#000000">
                <v:path arrowok="t"/>
              </v:shape>
            </v:group>
            <v:group style="position:absolute;left:9652;top:1748;width:12;height:2" coordorigin="9652,1748" coordsize="12,2">
              <v:shape style="position:absolute;left:9652;top:1748;width:12;height:2" coordorigin="9652,1748" coordsize="12,0" path="m9652,1748l9664,1748e" filled="false" stroked="true" strokeweight=".6pt" strokecolor="#000000">
                <v:path arrowok="t"/>
              </v:shape>
            </v:group>
            <v:group style="position:absolute;left:9671;top:1748;width:12;height:2" coordorigin="9671,1748" coordsize="12,2">
              <v:shape style="position:absolute;left:9671;top:1748;width:12;height:2" coordorigin="9671,1748" coordsize="12,0" path="m9671,1748l9683,1748e" filled="false" stroked="true" strokeweight=".6pt" strokecolor="#000000">
                <v:path arrowok="t"/>
              </v:shape>
            </v:group>
            <v:group style="position:absolute;left:9690;top:1748;width:12;height:2" coordorigin="9690,1748" coordsize="12,2">
              <v:shape style="position:absolute;left:9690;top:1748;width:12;height:2" coordorigin="9690,1748" coordsize="12,0" path="m9690,1748l9702,1748e" filled="false" stroked="true" strokeweight=".6pt" strokecolor="#000000">
                <v:path arrowok="t"/>
              </v:shape>
            </v:group>
            <v:group style="position:absolute;left:9709;top:1748;width:12;height:2" coordorigin="9709,1748" coordsize="12,2">
              <v:shape style="position:absolute;left:9709;top:1748;width:12;height:2" coordorigin="9709,1748" coordsize="12,0" path="m9709,1748l9721,1748e" filled="false" stroked="true" strokeweight=".6pt" strokecolor="#000000">
                <v:path arrowok="t"/>
              </v:shape>
            </v:group>
            <v:group style="position:absolute;left:9728;top:1748;width:12;height:2" coordorigin="9728,1748" coordsize="12,2">
              <v:shape style="position:absolute;left:9728;top:1748;width:12;height:2" coordorigin="9728,1748" coordsize="12,0" path="m9728,1748l9740,1748e" filled="false" stroked="true" strokeweight=".6pt" strokecolor="#000000">
                <v:path arrowok="t"/>
              </v:shape>
            </v:group>
            <v:group style="position:absolute;left:9748;top:1748;width:12;height:2" coordorigin="9748,1748" coordsize="12,2">
              <v:shape style="position:absolute;left:9748;top:1748;width:12;height:2" coordorigin="9748,1748" coordsize="12,0" path="m9748,1748l9760,1748e" filled="false" stroked="true" strokeweight=".6pt" strokecolor="#000000">
                <v:path arrowok="t"/>
              </v:shape>
            </v:group>
            <v:group style="position:absolute;left:9767;top:1748;width:12;height:2" coordorigin="9767,1748" coordsize="12,2">
              <v:shape style="position:absolute;left:9767;top:1748;width:12;height:2" coordorigin="9767,1748" coordsize="12,0" path="m9767,1748l9779,1748e" filled="false" stroked="true" strokeweight=".6pt" strokecolor="#000000">
                <v:path arrowok="t"/>
              </v:shape>
            </v:group>
            <v:group style="position:absolute;left:9786;top:1748;width:12;height:2" coordorigin="9786,1748" coordsize="12,2">
              <v:shape style="position:absolute;left:9786;top:1748;width:12;height:2" coordorigin="9786,1748" coordsize="12,0" path="m9786,1748l9798,1748e" filled="false" stroked="true" strokeweight=".6pt" strokecolor="#000000">
                <v:path arrowok="t"/>
              </v:shape>
            </v:group>
            <v:group style="position:absolute;left:9805;top:1748;width:12;height:2" coordorigin="9805,1748" coordsize="12,2">
              <v:shape style="position:absolute;left:9805;top:1748;width:12;height:2" coordorigin="9805,1748" coordsize="12,0" path="m9805,1748l9817,1748e" filled="false" stroked="true" strokeweight=".6pt" strokecolor="#000000">
                <v:path arrowok="t"/>
              </v:shape>
            </v:group>
            <v:group style="position:absolute;left:9824;top:1748;width:12;height:2" coordorigin="9824,1748" coordsize="12,2">
              <v:shape style="position:absolute;left:9824;top:1748;width:12;height:2" coordorigin="9824,1748" coordsize="12,0" path="m9824,1748l9836,1748e" filled="false" stroked="true" strokeweight=".6pt" strokecolor="#000000">
                <v:path arrowok="t"/>
              </v:shape>
            </v:group>
            <v:group style="position:absolute;left:9844;top:1748;width:12;height:2" coordorigin="9844,1748" coordsize="12,2">
              <v:shape style="position:absolute;left:9844;top:1748;width:12;height:2" coordorigin="9844,1748" coordsize="12,0" path="m9844,1748l9856,1748e" filled="false" stroked="true" strokeweight=".6pt" strokecolor="#000000">
                <v:path arrowok="t"/>
              </v:shape>
            </v:group>
            <v:group style="position:absolute;left:9863;top:1748;width:12;height:2" coordorigin="9863,1748" coordsize="12,2">
              <v:shape style="position:absolute;left:9863;top:1748;width:12;height:2" coordorigin="9863,1748" coordsize="12,0" path="m9863,1748l9875,1748e" filled="false" stroked="true" strokeweight=".6pt" strokecolor="#000000">
                <v:path arrowok="t"/>
              </v:shape>
            </v:group>
            <v:group style="position:absolute;left:9882;top:1748;width:12;height:2" coordorigin="9882,1748" coordsize="12,2">
              <v:shape style="position:absolute;left:9882;top:1748;width:12;height:2" coordorigin="9882,1748" coordsize="12,0" path="m9882,1748l9894,1748e" filled="false" stroked="true" strokeweight=".6pt" strokecolor="#000000">
                <v:path arrowok="t"/>
              </v:shape>
            </v:group>
            <v:group style="position:absolute;left:9901;top:1748;width:12;height:2" coordorigin="9901,1748" coordsize="12,2">
              <v:shape style="position:absolute;left:9901;top:1748;width:12;height:2" coordorigin="9901,1748" coordsize="12,0" path="m9901,1748l9913,1748e" filled="false" stroked="true" strokeweight=".6pt" strokecolor="#000000">
                <v:path arrowok="t"/>
              </v:shape>
            </v:group>
            <v:group style="position:absolute;left:9920;top:1748;width:12;height:2" coordorigin="9920,1748" coordsize="12,2">
              <v:shape style="position:absolute;left:9920;top:1748;width:12;height:2" coordorigin="9920,1748" coordsize="12,0" path="m9920,1748l9932,1748e" filled="false" stroked="true" strokeweight=".6pt" strokecolor="#000000">
                <v:path arrowok="t"/>
              </v:shape>
            </v:group>
            <v:group style="position:absolute;left:9940;top:1748;width:12;height:2" coordorigin="9940,1748" coordsize="12,2">
              <v:shape style="position:absolute;left:9940;top:1748;width:12;height:2" coordorigin="9940,1748" coordsize="12,0" path="m9940,1748l9952,1748e" filled="false" stroked="true" strokeweight=".6pt" strokecolor="#000000">
                <v:path arrowok="t"/>
              </v:shape>
            </v:group>
            <v:group style="position:absolute;left:9959;top:1748;width:12;height:2" coordorigin="9959,1748" coordsize="12,2">
              <v:shape style="position:absolute;left:9959;top:1748;width:12;height:2" coordorigin="9959,1748" coordsize="12,0" path="m9959,1748l9971,1748e" filled="false" stroked="true" strokeweight=".6pt" strokecolor="#000000">
                <v:path arrowok="t"/>
              </v:shape>
            </v:group>
            <v:group style="position:absolute;left:9978;top:1748;width:12;height:2" coordorigin="9978,1748" coordsize="12,2">
              <v:shape style="position:absolute;left:9978;top:1748;width:12;height:2" coordorigin="9978,1748" coordsize="12,0" path="m9978,1748l9990,1748e" filled="false" stroked="true" strokeweight=".6pt" strokecolor="#000000">
                <v:path arrowok="t"/>
              </v:shape>
            </v:group>
            <v:group style="position:absolute;left:9997;top:1748;width:12;height:2" coordorigin="9997,1748" coordsize="12,2">
              <v:shape style="position:absolute;left:9997;top:1748;width:12;height:2" coordorigin="9997,1748" coordsize="12,0" path="m9997,1748l10009,1748e" filled="false" stroked="true" strokeweight=".6pt" strokecolor="#000000">
                <v:path arrowok="t"/>
              </v:shape>
            </v:group>
            <v:group style="position:absolute;left:10016;top:1748;width:12;height:2" coordorigin="10016,1748" coordsize="12,2">
              <v:shape style="position:absolute;left:10016;top:1748;width:12;height:2" coordorigin="10016,1748" coordsize="12,0" path="m10016,1748l10028,1748e" filled="false" stroked="true" strokeweight=".6pt" strokecolor="#000000">
                <v:path arrowok="t"/>
              </v:shape>
            </v:group>
            <v:group style="position:absolute;left:10036;top:1748;width:12;height:2" coordorigin="10036,1748" coordsize="12,2">
              <v:shape style="position:absolute;left:10036;top:1748;width:12;height:2" coordorigin="10036,1748" coordsize="12,0" path="m10036,1748l10048,1748e" filled="false" stroked="true" strokeweight=".6pt" strokecolor="#000000">
                <v:path arrowok="t"/>
              </v:shape>
            </v:group>
            <v:group style="position:absolute;left:10055;top:1748;width:12;height:2" coordorigin="10055,1748" coordsize="12,2">
              <v:shape style="position:absolute;left:10055;top:1748;width:12;height:2" coordorigin="10055,1748" coordsize="12,0" path="m10055,1748l10067,1748e" filled="false" stroked="true" strokeweight=".6pt" strokecolor="#000000">
                <v:path arrowok="t"/>
              </v:shape>
            </v:group>
            <v:group style="position:absolute;left:10074;top:1748;width:12;height:2" coordorigin="10074,1748" coordsize="12,2">
              <v:shape style="position:absolute;left:10074;top:1748;width:12;height:2" coordorigin="10074,1748" coordsize="12,0" path="m10074,1748l10086,1748e" filled="false" stroked="true" strokeweight=".6pt" strokecolor="#000000">
                <v:path arrowok="t"/>
              </v:shape>
            </v:group>
            <v:group style="position:absolute;left:10093;top:1748;width:12;height:2" coordorigin="10093,1748" coordsize="12,2">
              <v:shape style="position:absolute;left:10093;top:1748;width:12;height:2" coordorigin="10093,1748" coordsize="12,0" path="m10093,1748l10105,1748e" filled="false" stroked="true" strokeweight=".6pt" strokecolor="#000000">
                <v:path arrowok="t"/>
              </v:shape>
            </v:group>
            <v:group style="position:absolute;left:10112;top:1748;width:12;height:2" coordorigin="10112,1748" coordsize="12,2">
              <v:shape style="position:absolute;left:10112;top:1748;width:12;height:2" coordorigin="10112,1748" coordsize="12,0" path="m10112,1748l10124,1748e" filled="false" stroked="true" strokeweight=".6pt" strokecolor="#000000">
                <v:path arrowok="t"/>
              </v:shape>
            </v:group>
            <v:group style="position:absolute;left:10132;top:1748;width:12;height:2" coordorigin="10132,1748" coordsize="12,2">
              <v:shape style="position:absolute;left:10132;top:1748;width:12;height:2" coordorigin="10132,1748" coordsize="12,0" path="m10132,1748l10144,1748e" filled="false" stroked="true" strokeweight=".6pt" strokecolor="#000000">
                <v:path arrowok="t"/>
              </v:shape>
            </v:group>
            <v:group style="position:absolute;left:10151;top:1748;width:12;height:2" coordorigin="10151,1748" coordsize="12,2">
              <v:shape style="position:absolute;left:10151;top:1748;width:12;height:2" coordorigin="10151,1748" coordsize="12,0" path="m10151,1748l10163,1748e" filled="false" stroked="true" strokeweight=".6pt" strokecolor="#000000">
                <v:path arrowok="t"/>
              </v:shape>
            </v:group>
            <v:group style="position:absolute;left:10170;top:1748;width:12;height:2" coordorigin="10170,1748" coordsize="12,2">
              <v:shape style="position:absolute;left:10170;top:1748;width:12;height:2" coordorigin="10170,1748" coordsize="12,0" path="m10170,1748l10182,1748e" filled="false" stroked="true" strokeweight=".6pt" strokecolor="#000000">
                <v:path arrowok="t"/>
              </v:shape>
            </v:group>
            <v:group style="position:absolute;left:10189;top:1748;width:12;height:2" coordorigin="10189,1748" coordsize="12,2">
              <v:shape style="position:absolute;left:10189;top:1748;width:12;height:2" coordorigin="10189,1748" coordsize="12,0" path="m10189,1748l10201,1748e" filled="false" stroked="true" strokeweight=".6pt" strokecolor="#000000">
                <v:path arrowok="t"/>
              </v:shape>
            </v:group>
            <v:group style="position:absolute;left:10208;top:1748;width:12;height:2" coordorigin="10208,1748" coordsize="12,2">
              <v:shape style="position:absolute;left:10208;top:1748;width:12;height:2" coordorigin="10208,1748" coordsize="12,0" path="m10208,1748l10220,1748e" filled="false" stroked="true" strokeweight=".6pt" strokecolor="#000000">
                <v:path arrowok="t"/>
              </v:shape>
            </v:group>
            <v:group style="position:absolute;left:10228;top:1748;width:12;height:2" coordorigin="10228,1748" coordsize="12,2">
              <v:shape style="position:absolute;left:10228;top:1748;width:12;height:2" coordorigin="10228,1748" coordsize="12,0" path="m10228,1748l10240,1748e" filled="false" stroked="true" strokeweight=".6pt" strokecolor="#000000">
                <v:path arrowok="t"/>
              </v:shape>
            </v:group>
            <v:group style="position:absolute;left:10247;top:1748;width:12;height:2" coordorigin="10247,1748" coordsize="12,2">
              <v:shape style="position:absolute;left:10247;top:1748;width:12;height:2" coordorigin="10247,1748" coordsize="12,0" path="m10247,1748l10259,1748e" filled="false" stroked="true" strokeweight=".6pt" strokecolor="#000000">
                <v:path arrowok="t"/>
              </v:shape>
            </v:group>
            <v:group style="position:absolute;left:10266;top:1748;width:12;height:2" coordorigin="10266,1748" coordsize="12,2">
              <v:shape style="position:absolute;left:10266;top:1748;width:12;height:2" coordorigin="10266,1748" coordsize="12,0" path="m10266,1748l10278,1748e" filled="false" stroked="true" strokeweight=".6pt" strokecolor="#000000">
                <v:path arrowok="t"/>
              </v:shape>
            </v:group>
            <v:group style="position:absolute;left:10285;top:1748;width:12;height:2" coordorigin="10285,1748" coordsize="12,2">
              <v:shape style="position:absolute;left:10285;top:1748;width:12;height:2" coordorigin="10285,1748" coordsize="12,0" path="m10285,1748l10297,1748e" filled="false" stroked="true" strokeweight=".6pt" strokecolor="#000000">
                <v:path arrowok="t"/>
              </v:shape>
            </v:group>
            <v:group style="position:absolute;left:10304;top:1748;width:12;height:2" coordorigin="10304,1748" coordsize="12,2">
              <v:shape style="position:absolute;left:10304;top:1748;width:12;height:2" coordorigin="10304,1748" coordsize="12,0" path="m10304,1748l10316,1748e" filled="false" stroked="true" strokeweight=".6pt" strokecolor="#000000">
                <v:path arrowok="t"/>
              </v:shape>
            </v:group>
            <v:group style="position:absolute;left:10324;top:1748;width:12;height:2" coordorigin="10324,1748" coordsize="12,2">
              <v:shape style="position:absolute;left:10324;top:1748;width:12;height:2" coordorigin="10324,1748" coordsize="12,0" path="m10324,1748l10336,1748e" filled="false" stroked="true" strokeweight=".6pt" strokecolor="#000000">
                <v:path arrowok="t"/>
              </v:shape>
            </v:group>
            <v:group style="position:absolute;left:10343;top:1748;width:12;height:2" coordorigin="10343,1748" coordsize="12,2">
              <v:shape style="position:absolute;left:10343;top:1748;width:12;height:2" coordorigin="10343,1748" coordsize="12,0" path="m10343,1748l10355,1748e" filled="false" stroked="true" strokeweight=".6pt" strokecolor="#000000">
                <v:path arrowok="t"/>
              </v:shape>
            </v:group>
            <v:group style="position:absolute;left:10362;top:1748;width:12;height:2" coordorigin="10362,1748" coordsize="12,2">
              <v:shape style="position:absolute;left:10362;top:1748;width:12;height:2" coordorigin="10362,1748" coordsize="12,0" path="m10362,1748l10374,1748e" filled="false" stroked="true" strokeweight=".6pt" strokecolor="#000000">
                <v:path arrowok="t"/>
              </v:shape>
            </v:group>
            <v:group style="position:absolute;left:10381;top:1748;width:12;height:2" coordorigin="10381,1748" coordsize="12,2">
              <v:shape style="position:absolute;left:10381;top:1748;width:12;height:2" coordorigin="10381,1748" coordsize="12,0" path="m10381,1748l10393,1748e" filled="false" stroked="true" strokeweight=".6pt" strokecolor="#000000">
                <v:path arrowok="t"/>
              </v:shape>
            </v:group>
            <v:group style="position:absolute;left:10400;top:1748;width:12;height:2" coordorigin="10400,1748" coordsize="12,2">
              <v:shape style="position:absolute;left:10400;top:1748;width:12;height:2" coordorigin="10400,1748" coordsize="12,0" path="m10400,1748l10412,1748e" filled="false" stroked="true" strokeweight=".6pt" strokecolor="#000000">
                <v:path arrowok="t"/>
              </v:shape>
            </v:group>
            <v:group style="position:absolute;left:10420;top:1748;width:12;height:2" coordorigin="10420,1748" coordsize="12,2">
              <v:shape style="position:absolute;left:10420;top:1748;width:12;height:2" coordorigin="10420,1748" coordsize="12,0" path="m10420,1748l10432,1748e" filled="false" stroked="true" strokeweight=".6pt" strokecolor="#000000">
                <v:path arrowok="t"/>
              </v:shape>
            </v:group>
            <v:group style="position:absolute;left:10439;top:1748;width:12;height:2" coordorigin="10439,1748" coordsize="12,2">
              <v:shape style="position:absolute;left:10439;top:1748;width:12;height:2" coordorigin="10439,1748" coordsize="12,0" path="m10439,1748l10451,1748e" filled="false" stroked="true" strokeweight=".6pt" strokecolor="#000000">
                <v:path arrowok="t"/>
              </v:shape>
            </v:group>
            <v:group style="position:absolute;left:10458;top:1748;width:12;height:2" coordorigin="10458,1748" coordsize="12,2">
              <v:shape style="position:absolute;left:10458;top:1748;width:12;height:2" coordorigin="10458,1748" coordsize="12,0" path="m10458,1748l10470,1748e" filled="false" stroked="true" strokeweight=".6pt" strokecolor="#000000">
                <v:path arrowok="t"/>
              </v:shape>
            </v:group>
            <v:group style="position:absolute;left:10477;top:1748;width:12;height:2" coordorigin="10477,1748" coordsize="12,2">
              <v:shape style="position:absolute;left:10477;top:1748;width:12;height:2" coordorigin="10477,1748" coordsize="12,0" path="m10477,1748l10489,1748e" filled="false" stroked="true" strokeweight=".6pt" strokecolor="#000000">
                <v:path arrowok="t"/>
              </v:shape>
            </v:group>
            <v:group style="position:absolute;left:10496;top:1748;width:12;height:2" coordorigin="10496,1748" coordsize="12,2">
              <v:shape style="position:absolute;left:10496;top:1748;width:12;height:2" coordorigin="10496,1748" coordsize="12,0" path="m10496,1748l10508,1748e" filled="false" stroked="true" strokeweight=".6pt" strokecolor="#000000">
                <v:path arrowok="t"/>
              </v:shape>
            </v:group>
            <v:group style="position:absolute;left:10516;top:1748;width:12;height:2" coordorigin="10516,1748" coordsize="12,2">
              <v:shape style="position:absolute;left:10516;top:1748;width:12;height:2" coordorigin="10516,1748" coordsize="12,0" path="m10516,1748l10528,1748e" filled="false" stroked="true" strokeweight=".6pt" strokecolor="#000000">
                <v:path arrowok="t"/>
              </v:shape>
            </v:group>
            <v:group style="position:absolute;left:10535;top:1748;width:12;height:2" coordorigin="10535,1748" coordsize="12,2">
              <v:shape style="position:absolute;left:10535;top:1748;width:12;height:2" coordorigin="10535,1748" coordsize="12,0" path="m10535,1748l10547,1748e" filled="false" stroked="true" strokeweight=".6pt" strokecolor="#000000">
                <v:path arrowok="t"/>
              </v:shape>
            </v:group>
            <v:group style="position:absolute;left:10554;top:1748;width:12;height:2" coordorigin="10554,1748" coordsize="12,2">
              <v:shape style="position:absolute;left:10554;top:1748;width:12;height:2" coordorigin="10554,1748" coordsize="12,0" path="m10554,1748l10566,1748e" filled="false" stroked="true" strokeweight=".6pt" strokecolor="#000000">
                <v:path arrowok="t"/>
              </v:shape>
            </v:group>
            <v:group style="position:absolute;left:10573;top:1748;width:12;height:2" coordorigin="10573,1748" coordsize="12,2">
              <v:shape style="position:absolute;left:10573;top:1748;width:12;height:2" coordorigin="10573,1748" coordsize="12,0" path="m10573,1748l10585,1748e" filled="false" stroked="true" strokeweight=".6pt" strokecolor="#000000">
                <v:path arrowok="t"/>
              </v:shape>
            </v:group>
            <v:group style="position:absolute;left:10592;top:1748;width:12;height:2" coordorigin="10592,1748" coordsize="12,2">
              <v:shape style="position:absolute;left:10592;top:1748;width:12;height:2" coordorigin="10592,1748" coordsize="12,0" path="m10592,1748l10604,1748e" filled="false" stroked="true" strokeweight=".6pt" strokecolor="#000000">
                <v:path arrowok="t"/>
              </v:shape>
            </v:group>
            <v:group style="position:absolute;left:10612;top:1748;width:12;height:2" coordorigin="10612,1748" coordsize="12,2">
              <v:shape style="position:absolute;left:10612;top:1748;width:12;height:2" coordorigin="10612,1748" coordsize="12,0" path="m10612,1748l10624,1748e" filled="false" stroked="true" strokeweight=".6pt" strokecolor="#000000">
                <v:path arrowok="t"/>
              </v:shape>
            </v:group>
            <v:group style="position:absolute;left:10631;top:1748;width:12;height:2" coordorigin="10631,1748" coordsize="12,2">
              <v:shape style="position:absolute;left:10631;top:1748;width:12;height:2" coordorigin="10631,1748" coordsize="12,0" path="m10631,1748l10643,1748e" filled="false" stroked="true" strokeweight=".6pt" strokecolor="#000000">
                <v:path arrowok="t"/>
              </v:shape>
            </v:group>
            <v:group style="position:absolute;left:10650;top:1748;width:12;height:2" coordorigin="10650,1748" coordsize="12,2">
              <v:shape style="position:absolute;left:10650;top:1748;width:12;height:2" coordorigin="10650,1748" coordsize="12,0" path="m10650,1748l10662,1748e" filled="false" stroked="true" strokeweight=".6pt" strokecolor="#000000">
                <v:path arrowok="t"/>
              </v:shape>
            </v:group>
            <v:group style="position:absolute;left:10669;top:1748;width:12;height:2" coordorigin="10669,1748" coordsize="12,2">
              <v:shape style="position:absolute;left:10669;top:1748;width:12;height:2" coordorigin="10669,1748" coordsize="12,0" path="m10669,1748l10681,1748e" filled="false" stroked="true" strokeweight=".6pt" strokecolor="#000000">
                <v:path arrowok="t"/>
              </v:shape>
            </v:group>
            <v:group style="position:absolute;left:10688;top:1748;width:12;height:2" coordorigin="10688,1748" coordsize="12,2">
              <v:shape style="position:absolute;left:10688;top:1748;width:12;height:2" coordorigin="10688,1748" coordsize="12,0" path="m10688,1748l10700,1748e" filled="false" stroked="true" strokeweight=".6pt" strokecolor="#000000">
                <v:path arrowok="t"/>
              </v:shape>
            </v:group>
            <v:group style="position:absolute;left:10708;top:1748;width:12;height:2" coordorigin="10708,1748" coordsize="12,2">
              <v:shape style="position:absolute;left:10708;top:1748;width:12;height:2" coordorigin="10708,1748" coordsize="12,0" path="m10708,1748l10720,1748e" filled="false" stroked="true" strokeweight=".6pt" strokecolor="#000000">
                <v:path arrowok="t"/>
              </v:shape>
            </v:group>
            <v:group style="position:absolute;left:10727;top:1748;width:12;height:2" coordorigin="10727,1748" coordsize="12,2">
              <v:shape style="position:absolute;left:10727;top:1748;width:12;height:2" coordorigin="10727,1748" coordsize="12,0" path="m10727,1748l10739,1748e" filled="false" stroked="true" strokeweight=".6pt" strokecolor="#000000">
                <v:path arrowok="t"/>
              </v:shape>
            </v:group>
            <v:group style="position:absolute;left:10746;top:1748;width:12;height:2" coordorigin="10746,1748" coordsize="12,2">
              <v:shape style="position:absolute;left:10746;top:1748;width:12;height:2" coordorigin="10746,1748" coordsize="12,0" path="m10746,1748l10758,1748e" filled="false" stroked="true" strokeweight=".6pt" strokecolor="#000000">
                <v:path arrowok="t"/>
              </v:shape>
            </v:group>
            <v:group style="position:absolute;left:10765;top:1748;width:12;height:2" coordorigin="10765,1748" coordsize="12,2">
              <v:shape style="position:absolute;left:10765;top:1748;width:12;height:2" coordorigin="10765,1748" coordsize="12,0" path="m10765,1748l10777,1748e" filled="false" stroked="true" strokeweight=".6pt" strokecolor="#000000">
                <v:path arrowok="t"/>
              </v:shape>
            </v:group>
            <v:group style="position:absolute;left:10784;top:1748;width:12;height:2" coordorigin="10784,1748" coordsize="12,2">
              <v:shape style="position:absolute;left:10784;top:1748;width:12;height:2" coordorigin="10784,1748" coordsize="12,0" path="m10784,1748l10796,1748e" filled="false" stroked="true" strokeweight=".6pt" strokecolor="#000000">
                <v:path arrowok="t"/>
              </v:shape>
            </v:group>
            <v:group style="position:absolute;left:10804;top:1748;width:12;height:2" coordorigin="10804,1748" coordsize="12,2">
              <v:shape style="position:absolute;left:10804;top:1748;width:12;height:2" coordorigin="10804,1748" coordsize="12,0" path="m10804,1748l10816,1748e" filled="false" stroked="true" strokeweight=".6pt" strokecolor="#000000">
                <v:path arrowok="t"/>
              </v:shape>
            </v:group>
            <v:group style="position:absolute;left:10823;top:1748;width:12;height:2" coordorigin="10823,1748" coordsize="12,2">
              <v:shape style="position:absolute;left:10823;top:1748;width:12;height:2" coordorigin="10823,1748" coordsize="12,0" path="m10823,1748l10835,1748e" filled="false" stroked="true" strokeweight=".6pt" strokecolor="#000000">
                <v:path arrowok="t"/>
              </v:shape>
            </v:group>
            <v:group style="position:absolute;left:10842;top:1748;width:12;height:2" coordorigin="10842,1748" coordsize="12,2">
              <v:shape style="position:absolute;left:10842;top:1748;width:12;height:2" coordorigin="10842,1748" coordsize="12,0" path="m10842,1748l10854,1748e" filled="false" stroked="true" strokeweight=".6pt" strokecolor="#000000">
                <v:path arrowok="t"/>
              </v:shape>
            </v:group>
            <v:group style="position:absolute;left:10861;top:1748;width:12;height:2" coordorigin="10861,1748" coordsize="12,2">
              <v:shape style="position:absolute;left:10861;top:1748;width:12;height:2" coordorigin="10861,1748" coordsize="12,0" path="m10861,1748l10873,1748e" filled="false" stroked="true" strokeweight=".6pt" strokecolor="#000000">
                <v:path arrowok="t"/>
              </v:shape>
            </v:group>
            <v:group style="position:absolute;left:10880;top:1748;width:12;height:2" coordorigin="10880,1748" coordsize="12,2">
              <v:shape style="position:absolute;left:10880;top:1748;width:12;height:2" coordorigin="10880,1748" coordsize="12,0" path="m10880,1748l10892,1748e" filled="false" stroked="true" strokeweight=".6pt" strokecolor="#000000">
                <v:path arrowok="t"/>
              </v:shape>
            </v:group>
            <v:group style="position:absolute;left:10900;top:1748;width:12;height:2" coordorigin="10900,1748" coordsize="12,2">
              <v:shape style="position:absolute;left:10900;top:1748;width:12;height:2" coordorigin="10900,1748" coordsize="12,0" path="m10900,1748l10912,1748e" filled="false" stroked="true" strokeweight=".6pt" strokecolor="#000000">
                <v:path arrowok="t"/>
              </v:shape>
            </v:group>
            <v:group style="position:absolute;left:10919;top:1748;width:12;height:2" coordorigin="10919,1748" coordsize="12,2">
              <v:shape style="position:absolute;left:10919;top:1748;width:12;height:2" coordorigin="10919,1748" coordsize="12,0" path="m10919,1748l10931,1748e" filled="false" stroked="true" strokeweight=".6pt" strokecolor="#000000">
                <v:path arrowok="t"/>
              </v:shape>
            </v:group>
            <v:group style="position:absolute;left:10938;top:1748;width:12;height:2" coordorigin="10938,1748" coordsize="12,2">
              <v:shape style="position:absolute;left:10938;top:1748;width:12;height:2" coordorigin="10938,1748" coordsize="12,0" path="m10938,1748l10950,1748e" filled="false" stroked="true" strokeweight=".6pt" strokecolor="#000000">
                <v:path arrowok="t"/>
              </v:shape>
            </v:group>
            <v:group style="position:absolute;left:10957;top:1748;width:12;height:2" coordorigin="10957,1748" coordsize="12,2">
              <v:shape style="position:absolute;left:10957;top:1748;width:12;height:2" coordorigin="10957,1748" coordsize="12,0" path="m10957,1748l10969,1748e" filled="false" stroked="true" strokeweight=".6pt" strokecolor="#000000">
                <v:path arrowok="t"/>
              </v:shape>
            </v:group>
            <v:group style="position:absolute;left:10976;top:1748;width:12;height:2" coordorigin="10976,1748" coordsize="12,2">
              <v:shape style="position:absolute;left:10976;top:1748;width:12;height:2" coordorigin="10976,1748" coordsize="12,0" path="m10976,1748l10988,1748e" filled="false" stroked="true" strokeweight=".6pt" strokecolor="#000000">
                <v:path arrowok="t"/>
              </v:shape>
            </v:group>
            <v:group style="position:absolute;left:10996;top:1748;width:12;height:2" coordorigin="10996,1748" coordsize="12,2">
              <v:shape style="position:absolute;left:10996;top:1748;width:12;height:2" coordorigin="10996,1748" coordsize="12,0" path="m10996,1748l11008,1748e" filled="false" stroked="true" strokeweight=".6pt" strokecolor="#000000">
                <v:path arrowok="t"/>
              </v:shape>
            </v:group>
            <v:group style="position:absolute;left:11015;top:1748;width:12;height:2" coordorigin="11015,1748" coordsize="12,2">
              <v:shape style="position:absolute;left:11015;top:1748;width:12;height:2" coordorigin="11015,1748" coordsize="12,0" path="m11015,1748l11027,1748e" filled="false" stroked="true" strokeweight=".6pt" strokecolor="#000000">
                <v:path arrowok="t"/>
              </v:shape>
            </v:group>
            <v:group style="position:absolute;left:11034;top:1748;width:12;height:2" coordorigin="11034,1748" coordsize="12,2">
              <v:shape style="position:absolute;left:11034;top:1748;width:12;height:2" coordorigin="11034,1748" coordsize="12,0" path="m11034,1748l11046,1748e" filled="false" stroked="true" strokeweight=".6pt" strokecolor="#000000">
                <v:path arrowok="t"/>
              </v:shape>
            </v:group>
            <v:group style="position:absolute;left:11053;top:1748;width:12;height:2" coordorigin="11053,1748" coordsize="12,2">
              <v:shape style="position:absolute;left:11053;top:1748;width:12;height:2" coordorigin="11053,1748" coordsize="12,0" path="m11053,1748l11065,1748e" filled="false" stroked="true" strokeweight=".6pt" strokecolor="#000000">
                <v:path arrowok="t"/>
              </v:shape>
            </v:group>
            <v:group style="position:absolute;left:11072;top:1748;width:12;height:2" coordorigin="11072,1748" coordsize="12,2">
              <v:shape style="position:absolute;left:11072;top:1748;width:12;height:2" coordorigin="11072,1748" coordsize="12,0" path="m11072,1748l11084,1748e" filled="false" stroked="true" strokeweight=".6pt" strokecolor="#000000">
                <v:path arrowok="t"/>
              </v:shape>
            </v:group>
            <v:group style="position:absolute;left:11092;top:1748;width:12;height:2" coordorigin="11092,1748" coordsize="12,2">
              <v:shape style="position:absolute;left:11092;top:1748;width:12;height:2" coordorigin="11092,1748" coordsize="12,0" path="m11092,1748l11104,1748e" filled="false" stroked="true" strokeweight=".6pt" strokecolor="#000000">
                <v:path arrowok="t"/>
              </v:shape>
            </v:group>
            <v:group style="position:absolute;left:11111;top:1748;width:12;height:2" coordorigin="11111,1748" coordsize="12,2">
              <v:shape style="position:absolute;left:11111;top:1748;width:12;height:2" coordorigin="11111,1748" coordsize="12,0" path="m11111,1748l11123,1748e" filled="false" stroked="true" strokeweight=".6pt" strokecolor="#000000">
                <v:path arrowok="t"/>
              </v:shape>
            </v:group>
            <v:group style="position:absolute;left:11130;top:1748;width:12;height:2" coordorigin="11130,1748" coordsize="12,2">
              <v:shape style="position:absolute;left:11130;top:1748;width:12;height:2" coordorigin="11130,1748" coordsize="12,0" path="m11130,1748l11142,1748e" filled="false" stroked="true" strokeweight=".6pt" strokecolor="#000000">
                <v:path arrowok="t"/>
              </v:shape>
            </v:group>
            <v:group style="position:absolute;left:11149;top:1748;width:12;height:2" coordorigin="11149,1748" coordsize="12,2">
              <v:shape style="position:absolute;left:11149;top:1748;width:12;height:2" coordorigin="11149,1748" coordsize="12,0" path="m11149,1748l11161,1748e" filled="false" stroked="true" strokeweight=".6pt" strokecolor="#000000">
                <v:path arrowok="t"/>
              </v:shape>
            </v:group>
            <v:group style="position:absolute;left:11168;top:1748;width:12;height:2" coordorigin="11168,1748" coordsize="12,2">
              <v:shape style="position:absolute;left:11168;top:1748;width:12;height:2" coordorigin="11168,1748" coordsize="12,0" path="m11168,1748l11180,1748e" filled="false" stroked="true" strokeweight=".6pt" strokecolor="#000000">
                <v:path arrowok="t"/>
              </v:shape>
            </v:group>
            <v:group style="position:absolute;left:11188;top:1748;width:12;height:2" coordorigin="11188,1748" coordsize="12,2">
              <v:shape style="position:absolute;left:11188;top:1748;width:12;height:2" coordorigin="11188,1748" coordsize="12,0" path="m11188,1748l11200,1748e" filled="false" stroked="true" strokeweight=".6pt" strokecolor="#000000">
                <v:path arrowok="t"/>
              </v:shape>
            </v:group>
            <v:group style="position:absolute;left:11207;top:1748;width:12;height:2" coordorigin="11207,1748" coordsize="12,2">
              <v:shape style="position:absolute;left:11207;top:1748;width:12;height:2" coordorigin="11207,1748" coordsize="12,0" path="m11207,1748l11219,1748e" filled="false" stroked="true" strokeweight=".6pt" strokecolor="#000000">
                <v:path arrowok="t"/>
              </v:shape>
            </v:group>
            <v:group style="position:absolute;left:11226;top:1748;width:12;height:2" coordorigin="11226,1748" coordsize="12,2">
              <v:shape style="position:absolute;left:11226;top:1748;width:12;height:2" coordorigin="11226,1748" coordsize="12,0" path="m11226,1748l11238,1748e" filled="false" stroked="true" strokeweight=".6pt" strokecolor="#000000">
                <v:path arrowok="t"/>
              </v:shape>
            </v:group>
            <v:group style="position:absolute;left:11245;top:1748;width:12;height:2" coordorigin="11245,1748" coordsize="12,2">
              <v:shape style="position:absolute;left:11245;top:1748;width:12;height:2" coordorigin="11245,1748" coordsize="12,0" path="m11245,1748l11257,1748e" filled="false" stroked="true" strokeweight=".6pt" strokecolor="#000000">
                <v:path arrowok="t"/>
              </v:shape>
            </v:group>
            <v:group style="position:absolute;left:11264;top:1748;width:12;height:2" coordorigin="11264,1748" coordsize="12,2">
              <v:shape style="position:absolute;left:11264;top:1748;width:12;height:2" coordorigin="11264,1748" coordsize="12,0" path="m11264,1748l11276,1748e" filled="false" stroked="true" strokeweight=".6pt" strokecolor="#000000">
                <v:path arrowok="t"/>
              </v:shape>
            </v:group>
            <v:group style="position:absolute;left:11284;top:1748;width:12;height:2" coordorigin="11284,1748" coordsize="12,2">
              <v:shape style="position:absolute;left:11284;top:1748;width:12;height:2" coordorigin="11284,1748" coordsize="12,0" path="m11284,1748l11296,1748e" filled="false" stroked="true" strokeweight=".6pt" strokecolor="#000000">
                <v:path arrowok="t"/>
              </v:shape>
            </v:group>
            <v:group style="position:absolute;left:11303;top:1748;width:12;height:2" coordorigin="11303,1748" coordsize="12,2">
              <v:shape style="position:absolute;left:11303;top:1748;width:12;height:2" coordorigin="11303,1748" coordsize="12,0" path="m11303,1748l11315,1748e" filled="false" stroked="true" strokeweight=".6pt" strokecolor="#000000">
                <v:path arrowok="t"/>
              </v:shape>
            </v:group>
            <v:group style="position:absolute;left:11322;top:1748;width:12;height:2" coordorigin="11322,1748" coordsize="12,2">
              <v:shape style="position:absolute;left:11322;top:1748;width:12;height:2" coordorigin="11322,1748" coordsize="12,0" path="m11322,1748l11334,1748e" filled="false" stroked="true" strokeweight=".6pt" strokecolor="#000000">
                <v:path arrowok="t"/>
              </v:shape>
            </v:group>
            <v:group style="position:absolute;left:11341;top:1748;width:12;height:2" coordorigin="11341,1748" coordsize="12,2">
              <v:shape style="position:absolute;left:11341;top:1748;width:12;height:2" coordorigin="11341,1748" coordsize="12,0" path="m11341,1748l11353,1748e" filled="false" stroked="true" strokeweight=".6pt" strokecolor="#000000">
                <v:path arrowok="t"/>
              </v:shape>
            </v:group>
            <v:group style="position:absolute;left:11360;top:1748;width:12;height:2" coordorigin="11360,1748" coordsize="12,2">
              <v:shape style="position:absolute;left:11360;top:1748;width:12;height:2" coordorigin="11360,1748" coordsize="12,0" path="m11360,1748l11372,1748e" filled="false" stroked="true" strokeweight=".6pt" strokecolor="#000000">
                <v:path arrowok="t"/>
              </v:shape>
            </v:group>
            <v:group style="position:absolute;left:11380;top:1748;width:12;height:2" coordorigin="11380,1748" coordsize="12,2">
              <v:shape style="position:absolute;left:11380;top:1748;width:12;height:2" coordorigin="11380,1748" coordsize="12,0" path="m11380,1748l11392,1748e" filled="false" stroked="true" strokeweight=".6pt" strokecolor="#000000">
                <v:path arrowok="t"/>
              </v:shape>
            </v:group>
            <v:group style="position:absolute;left:11399;top:1748;width:12;height:2" coordorigin="11399,1748" coordsize="12,2">
              <v:shape style="position:absolute;left:11399;top:1748;width:12;height:2" coordorigin="11399,1748" coordsize="12,0" path="m11399,1748l11411,1748e" filled="false" stroked="true" strokeweight=".6pt" strokecolor="#000000">
                <v:path arrowok="t"/>
              </v:shape>
            </v:group>
            <v:group style="position:absolute;left:11418;top:1748;width:12;height:2" coordorigin="11418,1748" coordsize="12,2">
              <v:shape style="position:absolute;left:11418;top:1748;width:12;height:2" coordorigin="11418,1748" coordsize="12,0" path="m11418,1748l11430,1748e" filled="false" stroked="true" strokeweight=".6pt" strokecolor="#000000">
                <v:path arrowok="t"/>
              </v:shape>
            </v:group>
            <v:group style="position:absolute;left:11437;top:1748;width:12;height:2" coordorigin="11437,1748" coordsize="12,2">
              <v:shape style="position:absolute;left:11437;top:1748;width:12;height:2" coordorigin="11437,1748" coordsize="12,0" path="m11437,1748l11449,1748e" filled="false" stroked="true" strokeweight=".6pt" strokecolor="#000000">
                <v:path arrowok="t"/>
              </v:shape>
            </v:group>
            <v:group style="position:absolute;left:11456;top:1748;width:12;height:2" coordorigin="11456,1748" coordsize="12,2">
              <v:shape style="position:absolute;left:11456;top:1748;width:12;height:2" coordorigin="11456,1748" coordsize="12,0" path="m11456,1748l11468,1748e" filled="false" stroked="true" strokeweight=".6pt" strokecolor="#000000">
                <v:path arrowok="t"/>
              </v:shape>
            </v:group>
            <v:group style="position:absolute;left:11476;top:1748;width:12;height:2" coordorigin="11476,1748" coordsize="12,2">
              <v:shape style="position:absolute;left:11476;top:1748;width:12;height:2" coordorigin="11476,1748" coordsize="12,0" path="m11476,1748l11488,1748e" filled="false" stroked="true" strokeweight=".6pt" strokecolor="#000000">
                <v:path arrowok="t"/>
              </v:shape>
            </v:group>
            <v:group style="position:absolute;left:11495;top:1748;width:12;height:2" coordorigin="11495,1748" coordsize="12,2">
              <v:shape style="position:absolute;left:11495;top:1748;width:12;height:2" coordorigin="11495,1748" coordsize="12,0" path="m11495,1748l11507,1748e" filled="false" stroked="true" strokeweight=".6pt" strokecolor="#000000">
                <v:path arrowok="t"/>
              </v:shape>
            </v:group>
            <v:group style="position:absolute;left:11514;top:1748;width:12;height:2" coordorigin="11514,1748" coordsize="12,2">
              <v:shape style="position:absolute;left:11514;top:1748;width:12;height:2" coordorigin="11514,1748" coordsize="12,0" path="m11514,1748l11526,1748e" filled="false" stroked="true" strokeweight=".6pt" strokecolor="#000000">
                <v:path arrowok="t"/>
              </v:shape>
            </v:group>
            <v:group style="position:absolute;left:11533;top:1748;width:12;height:2" coordorigin="11533,1748" coordsize="12,2">
              <v:shape style="position:absolute;left:11533;top:1748;width:12;height:2" coordorigin="11533,1748" coordsize="12,0" path="m11533,1748l11545,1748e" filled="false" stroked="true" strokeweight=".6pt" strokecolor="#000000">
                <v:path arrowok="t"/>
              </v:shape>
            </v:group>
            <v:group style="position:absolute;left:11552;top:1748;width:12;height:2" coordorigin="11552,1748" coordsize="12,2">
              <v:shape style="position:absolute;left:11552;top:1748;width:12;height:2" coordorigin="11552,1748" coordsize="12,0" path="m11552,1748l11564,1748e" filled="false" stroked="true" strokeweight=".6pt" strokecolor="#000000">
                <v:path arrowok="t"/>
              </v:shape>
            </v:group>
            <v:group style="position:absolute;left:11572;top:1748;width:12;height:2" coordorigin="11572,1748" coordsize="12,2">
              <v:shape style="position:absolute;left:11572;top:1748;width:12;height:2" coordorigin="11572,1748" coordsize="12,0" path="m11572,1748l11584,1748e" filled="false" stroked="true" strokeweight=".6pt" strokecolor="#000000">
                <v:path arrowok="t"/>
              </v:shape>
            </v:group>
            <v:group style="position:absolute;left:11591;top:1748;width:12;height:2" coordorigin="11591,1748" coordsize="12,2">
              <v:shape style="position:absolute;left:11591;top:1748;width:12;height:2" coordorigin="11591,1748" coordsize="12,0" path="m11591,1748l11603,1748e" filled="false" stroked="true" strokeweight=".6pt" strokecolor="#000000">
                <v:path arrowok="t"/>
              </v:shape>
            </v:group>
            <v:group style="position:absolute;left:11610;top:1748;width:12;height:2" coordorigin="11610,1748" coordsize="12,2">
              <v:shape style="position:absolute;left:11610;top:1748;width:12;height:2" coordorigin="11610,1748" coordsize="12,0" path="m11610,1748l11622,1748e" filled="false" stroked="true" strokeweight=".6pt" strokecolor="#000000">
                <v:path arrowok="t"/>
              </v:shape>
            </v:group>
            <v:group style="position:absolute;left:11629;top:1748;width:12;height:2" coordorigin="11629,1748" coordsize="12,2">
              <v:shape style="position:absolute;left:11629;top:1748;width:12;height:2" coordorigin="11629,1748" coordsize="12,0" path="m11629,1748l11641,1748e" filled="false" stroked="true" strokeweight=".6pt" strokecolor="#000000">
                <v:path arrowok="t"/>
              </v:shape>
            </v:group>
            <v:group style="position:absolute;left:11648;top:1748;width:12;height:2" coordorigin="11648,1748" coordsize="12,2">
              <v:shape style="position:absolute;left:11648;top:1748;width:12;height:2" coordorigin="11648,1748" coordsize="12,0" path="m11648,1748l11660,1748e" filled="false" stroked="true" strokeweight=".6pt" strokecolor="#000000">
                <v:path arrowok="t"/>
              </v:shape>
            </v:group>
            <v:group style="position:absolute;left:11668;top:1748;width:12;height:2" coordorigin="11668,1748" coordsize="12,2">
              <v:shape style="position:absolute;left:11668;top:1748;width:12;height:2" coordorigin="11668,1748" coordsize="12,0" path="m11668,1748l11680,1748e" filled="false" stroked="true" strokeweight=".6pt" strokecolor="#000000">
                <v:path arrowok="t"/>
              </v:shape>
            </v:group>
            <v:group style="position:absolute;left:11687;top:1748;width:12;height:2" coordorigin="11687,1748" coordsize="12,2">
              <v:shape style="position:absolute;left:11687;top:1748;width:12;height:2" coordorigin="11687,1748" coordsize="12,0" path="m11687,1748l11699,1748e" filled="false" stroked="true" strokeweight=".6pt" strokecolor="#000000">
                <v:path arrowok="t"/>
              </v:shape>
            </v:group>
            <v:group style="position:absolute;left:11706;top:1748;width:12;height:2" coordorigin="11706,1748" coordsize="12,2">
              <v:shape style="position:absolute;left:11706;top:1748;width:12;height:2" coordorigin="11706,1748" coordsize="12,0" path="m11706,1748l11718,1748e" filled="false" stroked="true" strokeweight=".6pt" strokecolor="#000000">
                <v:path arrowok="t"/>
              </v:shape>
            </v:group>
            <v:group style="position:absolute;left:11725;top:1748;width:12;height:2" coordorigin="11725,1748" coordsize="12,2">
              <v:shape style="position:absolute;left:11725;top:1748;width:12;height:2" coordorigin="11725,1748" coordsize="12,0" path="m11725,1748l11737,1748e" filled="false" stroked="true" strokeweight=".6pt" strokecolor="#000000">
                <v:path arrowok="t"/>
              </v:shape>
            </v:group>
            <v:group style="position:absolute;left:11744;top:1748;width:12;height:2" coordorigin="11744,1748" coordsize="12,2">
              <v:shape style="position:absolute;left:11744;top:1748;width:12;height:2" coordorigin="11744,1748" coordsize="12,0" path="m11744,1748l11756,1748e" filled="false" stroked="true" strokeweight=".6pt" strokecolor="#000000">
                <v:path arrowok="t"/>
              </v:shape>
            </v:group>
            <v:group style="position:absolute;left:11764;top:1748;width:12;height:2" coordorigin="11764,1748" coordsize="12,2">
              <v:shape style="position:absolute;left:11764;top:1748;width:12;height:2" coordorigin="11764,1748" coordsize="12,0" path="m11764,1748l11776,1748e" filled="false" stroked="true" strokeweight=".6pt" strokecolor="#000000">
                <v:path arrowok="t"/>
              </v:shape>
            </v:group>
            <v:group style="position:absolute;left:11783;top:1748;width:12;height:2" coordorigin="11783,1748" coordsize="12,2">
              <v:shape style="position:absolute;left:11783;top:1748;width:12;height:2" coordorigin="11783,1748" coordsize="12,0" path="m11783,1748l11795,1748e" filled="false" stroked="true" strokeweight=".6pt" strokecolor="#000000">
                <v:path arrowok="t"/>
              </v:shape>
            </v:group>
            <v:group style="position:absolute;left:11802;top:1748;width:12;height:2" coordorigin="11802,1748" coordsize="12,2">
              <v:shape style="position:absolute;left:11802;top:1748;width:12;height:2" coordorigin="11802,1748" coordsize="12,0" path="m11802,1748l11814,1748e" filled="false" stroked="true" strokeweight=".6pt" strokecolor="#000000">
                <v:path arrowok="t"/>
              </v:shape>
            </v:group>
            <v:group style="position:absolute;left:11821;top:1748;width:12;height:2" coordorigin="11821,1748" coordsize="12,2">
              <v:shape style="position:absolute;left:11821;top:1748;width:12;height:2" coordorigin="11821,1748" coordsize="12,0" path="m11821,1748l11833,1748e" filled="false" stroked="true" strokeweight=".6pt" strokecolor="#000000">
                <v:path arrowok="t"/>
              </v:shape>
            </v:group>
            <v:group style="position:absolute;left:11840;top:1748;width:12;height:2" coordorigin="11840,1748" coordsize="12,2">
              <v:shape style="position:absolute;left:11840;top:1748;width:12;height:2" coordorigin="11840,1748" coordsize="12,0" path="m11840,1748l11852,1748e" filled="false" stroked="true" strokeweight=".6pt" strokecolor="#000000">
                <v:path arrowok="t"/>
              </v:shape>
            </v:group>
            <v:group style="position:absolute;left:11860;top:1748;width:12;height:2" coordorigin="11860,1748" coordsize="12,2">
              <v:shape style="position:absolute;left:11860;top:1748;width:12;height:2" coordorigin="11860,1748" coordsize="12,0" path="m11860,1748l11872,1748e" filled="false" stroked="true" strokeweight=".6pt" strokecolor="#000000">
                <v:path arrowok="t"/>
              </v:shape>
            </v:group>
            <v:group style="position:absolute;left:11879;top:1748;width:12;height:2" coordorigin="11879,1748" coordsize="12,2">
              <v:shape style="position:absolute;left:11879;top:1748;width:12;height:2" coordorigin="11879,1748" coordsize="12,0" path="m11879,1748l11891,1748e" filled="false" stroked="true" strokeweight=".6pt" strokecolor="#000000">
                <v:path arrowok="t"/>
              </v:shape>
            </v:group>
            <v:group style="position:absolute;left:11898;top:1748;width:12;height:2" coordorigin="11898,1748" coordsize="12,2">
              <v:shape style="position:absolute;left:11898;top:1748;width:12;height:2" coordorigin="11898,1748" coordsize="12,0" path="m11898,1748l11910,1748e" filled="false" stroked="true" strokeweight=".6pt" strokecolor="#000000">
                <v:path arrowok="t"/>
              </v:shape>
            </v:group>
            <v:group style="position:absolute;left:11917;top:1748;width:12;height:2" coordorigin="11917,1748" coordsize="12,2">
              <v:shape style="position:absolute;left:11917;top:1748;width:12;height:2" coordorigin="11917,1748" coordsize="12,0" path="m11917,1748l11929,1748e" filled="false" stroked="true" strokeweight=".6pt" strokecolor="#000000">
                <v:path arrowok="t"/>
              </v:shape>
            </v:group>
            <v:group style="position:absolute;left:11936;top:1748;width:12;height:2" coordorigin="11936,1748" coordsize="12,2">
              <v:shape style="position:absolute;left:11936;top:1748;width:12;height:2" coordorigin="11936,1748" coordsize="12,0" path="m11936,1748l11948,1748e" filled="false" stroked="true" strokeweight=".6pt" strokecolor="#000000">
                <v:path arrowok="t"/>
              </v:shape>
            </v:group>
            <v:group style="position:absolute;left:11956;top:1748;width:12;height:2" coordorigin="11956,1748" coordsize="12,2">
              <v:shape style="position:absolute;left:11956;top:1748;width:12;height:2" coordorigin="11956,1748" coordsize="12,0" path="m11956,1748l11968,1748e" filled="false" stroked="true" strokeweight=".6pt" strokecolor="#000000">
                <v:path arrowok="t"/>
              </v:shape>
            </v:group>
            <v:group style="position:absolute;left:11975;top:1748;width:12;height:2" coordorigin="11975,1748" coordsize="12,2">
              <v:shape style="position:absolute;left:11975;top:1748;width:12;height:2" coordorigin="11975,1748" coordsize="12,0" path="m11975,1748l11987,1748e" filled="false" stroked="true" strokeweight=".6pt" strokecolor="#000000">
                <v:path arrowok="t"/>
              </v:shape>
            </v:group>
            <v:group style="position:absolute;left:11994;top:1748;width:12;height:2" coordorigin="11994,1748" coordsize="12,2">
              <v:shape style="position:absolute;left:11994;top:1748;width:12;height:2" coordorigin="11994,1748" coordsize="12,0" path="m11994,1748l12006,1748e" filled="false" stroked="true" strokeweight=".6pt" strokecolor="#000000">
                <v:path arrowok="t"/>
              </v:shape>
            </v:group>
            <v:group style="position:absolute;left:12013;top:1748;width:12;height:2" coordorigin="12013,1748" coordsize="12,2">
              <v:shape style="position:absolute;left:12013;top:1748;width:12;height:2" coordorigin="12013,1748" coordsize="12,0" path="m12013,1748l12025,1748e" filled="false" stroked="true" strokeweight=".6pt" strokecolor="#000000">
                <v:path arrowok="t"/>
              </v:shape>
            </v:group>
            <v:group style="position:absolute;left:12032;top:1748;width:12;height:2" coordorigin="12032,1748" coordsize="12,2">
              <v:shape style="position:absolute;left:12032;top:1748;width:12;height:2" coordorigin="12032,1748" coordsize="12,0" path="m12032,1748l12044,1748e" filled="false" stroked="true" strokeweight=".6pt" strokecolor="#000000">
                <v:path arrowok="t"/>
              </v:shape>
            </v:group>
            <v:group style="position:absolute;left:12052;top:1748;width:12;height:2" coordorigin="12052,1748" coordsize="12,2">
              <v:shape style="position:absolute;left:12052;top:1748;width:12;height:2" coordorigin="12052,1748" coordsize="12,0" path="m12052,1748l12064,1748e" filled="false" stroked="true" strokeweight=".6pt" strokecolor="#000000">
                <v:path arrowok="t"/>
              </v:shape>
            </v:group>
            <v:group style="position:absolute;left:12071;top:1748;width:12;height:2" coordorigin="12071,1748" coordsize="12,2">
              <v:shape style="position:absolute;left:12071;top:1748;width:12;height:2" coordorigin="12071,1748" coordsize="12,0" path="m12071,1748l12083,1748e" filled="false" stroked="true" strokeweight=".6pt" strokecolor="#000000">
                <v:path arrowok="t"/>
              </v:shape>
            </v:group>
            <v:group style="position:absolute;left:12090;top:1748;width:12;height:2" coordorigin="12090,1748" coordsize="12,2">
              <v:shape style="position:absolute;left:12090;top:1748;width:12;height:2" coordorigin="12090,1748" coordsize="12,0" path="m12090,1748l12102,1748e" filled="false" stroked="true" strokeweight=".6pt" strokecolor="#000000">
                <v:path arrowok="t"/>
              </v:shape>
            </v:group>
            <v:group style="position:absolute;left:12109;top:1748;width:12;height:2" coordorigin="12109,1748" coordsize="12,2">
              <v:shape style="position:absolute;left:12109;top:1748;width:12;height:2" coordorigin="12109,1748" coordsize="12,0" path="m12109,1748l12121,1748e" filled="false" stroked="true" strokeweight=".6pt" strokecolor="#000000">
                <v:path arrowok="t"/>
              </v:shape>
            </v:group>
            <v:group style="position:absolute;left:12128;top:1748;width:12;height:2" coordorigin="12128,1748" coordsize="12,2">
              <v:shape style="position:absolute;left:12128;top:1748;width:12;height:2" coordorigin="12128,1748" coordsize="12,0" path="m12128,1748l12140,1748e" filled="false" stroked="true" strokeweight=".6pt" strokecolor="#000000">
                <v:path arrowok="t"/>
              </v:shape>
            </v:group>
            <v:group style="position:absolute;left:12148;top:1748;width:12;height:2" coordorigin="12148,1748" coordsize="12,2">
              <v:shape style="position:absolute;left:12148;top:1748;width:12;height:2" coordorigin="12148,1748" coordsize="12,0" path="m12148,1748l12160,1748e" filled="false" stroked="true" strokeweight=".6pt" strokecolor="#000000">
                <v:path arrowok="t"/>
              </v:shape>
            </v:group>
            <v:group style="position:absolute;left:12167;top:1748;width:12;height:2" coordorigin="12167,1748" coordsize="12,2">
              <v:shape style="position:absolute;left:12167;top:1748;width:12;height:2" coordorigin="12167,1748" coordsize="12,0" path="m12167,1748l12179,1748e" filled="false" stroked="true" strokeweight=".6pt" strokecolor="#000000">
                <v:path arrowok="t"/>
              </v:shape>
            </v:group>
            <v:group style="position:absolute;left:12186;top:1748;width:12;height:2" coordorigin="12186,1748" coordsize="12,2">
              <v:shape style="position:absolute;left:12186;top:1748;width:12;height:2" coordorigin="12186,1748" coordsize="12,0" path="m12186,1748l12198,1748e" filled="false" stroked="true" strokeweight=".6pt" strokecolor="#000000">
                <v:path arrowok="t"/>
              </v:shape>
            </v:group>
            <v:group style="position:absolute;left:12205;top:1748;width:12;height:2" coordorigin="12205,1748" coordsize="12,2">
              <v:shape style="position:absolute;left:12205;top:1748;width:12;height:2" coordorigin="12205,1748" coordsize="12,0" path="m12205,1748l12217,1748e" filled="false" stroked="true" strokeweight=".6pt" strokecolor="#000000">
                <v:path arrowok="t"/>
              </v:shape>
            </v:group>
            <v:group style="position:absolute;left:12224;top:1748;width:12;height:2" coordorigin="12224,1748" coordsize="12,2">
              <v:shape style="position:absolute;left:12224;top:1748;width:12;height:2" coordorigin="12224,1748" coordsize="12,0" path="m12224,1748l12236,1748e" filled="false" stroked="true" strokeweight=".6pt" strokecolor="#000000">
                <v:path arrowok="t"/>
              </v:shape>
            </v:group>
            <v:group style="position:absolute;left:12244;top:1748;width:12;height:2" coordorigin="12244,1748" coordsize="12,2">
              <v:shape style="position:absolute;left:12244;top:1748;width:12;height:2" coordorigin="12244,1748" coordsize="12,0" path="m12244,1748l12256,1748e" filled="false" stroked="true" strokeweight=".6pt" strokecolor="#000000">
                <v:path arrowok="t"/>
              </v:shape>
            </v:group>
            <v:group style="position:absolute;left:12263;top:1748;width:12;height:2" coordorigin="12263,1748" coordsize="12,2">
              <v:shape style="position:absolute;left:12263;top:1748;width:12;height:2" coordorigin="12263,1748" coordsize="12,0" path="m12263,1748l12275,1748e" filled="false" stroked="true" strokeweight=".6pt" strokecolor="#000000">
                <v:path arrowok="t"/>
              </v:shape>
            </v:group>
            <v:group style="position:absolute;left:12282;top:1748;width:12;height:2" coordorigin="12282,1748" coordsize="12,2">
              <v:shape style="position:absolute;left:12282;top:1748;width:12;height:2" coordorigin="12282,1748" coordsize="12,0" path="m12282,1748l12294,1748e" filled="false" stroked="true" strokeweight=".6pt" strokecolor="#000000">
                <v:path arrowok="t"/>
              </v:shape>
            </v:group>
            <v:group style="position:absolute;left:12301;top:1748;width:12;height:2" coordorigin="12301,1748" coordsize="12,2">
              <v:shape style="position:absolute;left:12301;top:1748;width:12;height:2" coordorigin="12301,1748" coordsize="12,0" path="m12301,1748l12313,1748e" filled="false" stroked="true" strokeweight=".6pt" strokecolor="#000000">
                <v:path arrowok="t"/>
              </v:shape>
            </v:group>
            <v:group style="position:absolute;left:12320;top:1748;width:12;height:2" coordorigin="12320,1748" coordsize="12,2">
              <v:shape style="position:absolute;left:12320;top:1748;width:12;height:2" coordorigin="12320,1748" coordsize="12,0" path="m12320,1748l12332,1748e" filled="false" stroked="true" strokeweight=".6pt" strokecolor="#000000">
                <v:path arrowok="t"/>
              </v:shape>
            </v:group>
            <v:group style="position:absolute;left:12340;top:1748;width:12;height:2" coordorigin="12340,1748" coordsize="12,2">
              <v:shape style="position:absolute;left:12340;top:1748;width:12;height:2" coordorigin="12340,1748" coordsize="12,0" path="m12340,1748l12352,1748e" filled="false" stroked="true" strokeweight=".6pt" strokecolor="#000000">
                <v:path arrowok="t"/>
              </v:shape>
            </v:group>
            <v:group style="position:absolute;left:12359;top:1748;width:12;height:2" coordorigin="12359,1748" coordsize="12,2">
              <v:shape style="position:absolute;left:12359;top:1748;width:12;height:2" coordorigin="12359,1748" coordsize="12,0" path="m12359,1748l12371,1748e" filled="false" stroked="true" strokeweight=".6pt" strokecolor="#000000">
                <v:path arrowok="t"/>
              </v:shape>
            </v:group>
            <v:group style="position:absolute;left:12378;top:1748;width:12;height:2" coordorigin="12378,1748" coordsize="12,2">
              <v:shape style="position:absolute;left:12378;top:1748;width:12;height:2" coordorigin="12378,1748" coordsize="12,0" path="m12378,1748l12390,1748e" filled="false" stroked="true" strokeweight=".6pt" strokecolor="#000000">
                <v:path arrowok="t"/>
              </v:shape>
            </v:group>
            <v:group style="position:absolute;left:12397;top:1748;width:12;height:2" coordorigin="12397,1748" coordsize="12,2">
              <v:shape style="position:absolute;left:12397;top:1748;width:12;height:2" coordorigin="12397,1748" coordsize="12,0" path="m12397,1748l12409,1748e" filled="false" stroked="true" strokeweight=".6pt" strokecolor="#000000">
                <v:path arrowok="t"/>
              </v:shape>
            </v:group>
            <v:group style="position:absolute;left:12416;top:1748;width:12;height:2" coordorigin="12416,1748" coordsize="12,2">
              <v:shape style="position:absolute;left:12416;top:1748;width:12;height:2" coordorigin="12416,1748" coordsize="12,0" path="m12416,1748l12428,1748e" filled="false" stroked="true" strokeweight=".6pt" strokecolor="#000000">
                <v:path arrowok="t"/>
              </v:shape>
            </v:group>
            <v:group style="position:absolute;left:12436;top:1748;width:12;height:2" coordorigin="12436,1748" coordsize="12,2">
              <v:shape style="position:absolute;left:12436;top:1748;width:12;height:2" coordorigin="12436,1748" coordsize="12,0" path="m12436,1748l12448,1748e" filled="false" stroked="true" strokeweight=".6pt" strokecolor="#000000">
                <v:path arrowok="t"/>
              </v:shape>
            </v:group>
            <v:group style="position:absolute;left:12455;top:1748;width:12;height:2" coordorigin="12455,1748" coordsize="12,2">
              <v:shape style="position:absolute;left:12455;top:1748;width:12;height:2" coordorigin="12455,1748" coordsize="12,0" path="m12455,1748l12467,1748e" filled="false" stroked="true" strokeweight=".6pt" strokecolor="#000000">
                <v:path arrowok="t"/>
              </v:shape>
            </v:group>
            <v:group style="position:absolute;left:12474;top:1748;width:12;height:2" coordorigin="12474,1748" coordsize="12,2">
              <v:shape style="position:absolute;left:12474;top:1748;width:12;height:2" coordorigin="12474,1748" coordsize="12,0" path="m12474,1748l12486,1748e" filled="false" stroked="true" strokeweight=".6pt" strokecolor="#000000">
                <v:path arrowok="t"/>
              </v:shape>
            </v:group>
            <v:group style="position:absolute;left:12493;top:1748;width:12;height:2" coordorigin="12493,1748" coordsize="12,2">
              <v:shape style="position:absolute;left:12493;top:1748;width:12;height:2" coordorigin="12493,1748" coordsize="12,0" path="m12493,1748l12505,1748e" filled="false" stroked="true" strokeweight=".6pt" strokecolor="#000000">
                <v:path arrowok="t"/>
              </v:shape>
            </v:group>
            <v:group style="position:absolute;left:12512;top:1748;width:12;height:2" coordorigin="12512,1748" coordsize="12,2">
              <v:shape style="position:absolute;left:12512;top:1748;width:12;height:2" coordorigin="12512,1748" coordsize="12,0" path="m12512,1748l12524,1748e" filled="false" stroked="true" strokeweight=".6pt" strokecolor="#000000">
                <v:path arrowok="t"/>
              </v:shape>
            </v:group>
            <v:group style="position:absolute;left:12532;top:1748;width:12;height:2" coordorigin="12532,1748" coordsize="12,2">
              <v:shape style="position:absolute;left:12532;top:1748;width:12;height:2" coordorigin="12532,1748" coordsize="12,0" path="m12532,1748l12544,1748e" filled="false" stroked="true" strokeweight=".6pt" strokecolor="#000000">
                <v:path arrowok="t"/>
              </v:shape>
            </v:group>
            <v:group style="position:absolute;left:12551;top:1748;width:12;height:2" coordorigin="12551,1748" coordsize="12,2">
              <v:shape style="position:absolute;left:12551;top:1748;width:12;height:2" coordorigin="12551,1748" coordsize="12,0" path="m12551,1748l12563,1748e" filled="false" stroked="true" strokeweight=".6pt" strokecolor="#000000">
                <v:path arrowok="t"/>
              </v:shape>
            </v:group>
            <v:group style="position:absolute;left:12570;top:1748;width:12;height:2" coordorigin="12570,1748" coordsize="12,2">
              <v:shape style="position:absolute;left:12570;top:1748;width:12;height:2" coordorigin="12570,1748" coordsize="12,0" path="m12570,1748l12582,1748e" filled="false" stroked="true" strokeweight=".6pt" strokecolor="#000000">
                <v:path arrowok="t"/>
              </v:shape>
            </v:group>
            <v:group style="position:absolute;left:12589;top:1748;width:12;height:2" coordorigin="12589,1748" coordsize="12,2">
              <v:shape style="position:absolute;left:12589;top:1748;width:12;height:2" coordorigin="12589,1748" coordsize="12,0" path="m12589,1748l12601,1748e" filled="false" stroked="true" strokeweight=".6pt" strokecolor="#000000">
                <v:path arrowok="t"/>
              </v:shape>
            </v:group>
            <v:group style="position:absolute;left:12608;top:1748;width:12;height:2" coordorigin="12608,1748" coordsize="12,2">
              <v:shape style="position:absolute;left:12608;top:1748;width:12;height:2" coordorigin="12608,1748" coordsize="12,0" path="m12608,1748l12620,1748e" filled="false" stroked="true" strokeweight=".6pt" strokecolor="#000000">
                <v:path arrowok="t"/>
              </v:shape>
            </v:group>
            <v:group style="position:absolute;left:12628;top:1748;width:12;height:2" coordorigin="12628,1748" coordsize="12,2">
              <v:shape style="position:absolute;left:12628;top:1748;width:12;height:2" coordorigin="12628,1748" coordsize="12,0" path="m12628,1748l12640,1748e" filled="false" stroked="true" strokeweight=".6pt" strokecolor="#000000">
                <v:path arrowok="t"/>
              </v:shape>
            </v:group>
            <v:group style="position:absolute;left:12647;top:1748;width:12;height:2" coordorigin="12647,1748" coordsize="12,2">
              <v:shape style="position:absolute;left:12647;top:1748;width:12;height:2" coordorigin="12647,1748" coordsize="12,0" path="m12647,1748l12659,1748e" filled="false" stroked="true" strokeweight=".6pt" strokecolor="#000000">
                <v:path arrowok="t"/>
              </v:shape>
            </v:group>
            <v:group style="position:absolute;left:12666;top:1748;width:12;height:2" coordorigin="12666,1748" coordsize="12,2">
              <v:shape style="position:absolute;left:12666;top:1748;width:12;height:2" coordorigin="12666,1748" coordsize="12,0" path="m12666,1748l12678,1748e" filled="false" stroked="true" strokeweight=".6pt" strokecolor="#000000">
                <v:path arrowok="t"/>
              </v:shape>
            </v:group>
            <v:group style="position:absolute;left:12685;top:1748;width:12;height:2" coordorigin="12685,1748" coordsize="12,2">
              <v:shape style="position:absolute;left:12685;top:1748;width:12;height:2" coordorigin="12685,1748" coordsize="12,0" path="m12685,1748l12697,1748e" filled="false" stroked="true" strokeweight=".6pt" strokecolor="#000000">
                <v:path arrowok="t"/>
              </v:shape>
            </v:group>
            <v:group style="position:absolute;left:12704;top:1748;width:12;height:2" coordorigin="12704,1748" coordsize="12,2">
              <v:shape style="position:absolute;left:12704;top:1748;width:12;height:2" coordorigin="12704,1748" coordsize="12,0" path="m12704,1748l12716,1748e" filled="false" stroked="true" strokeweight=".6pt" strokecolor="#000000">
                <v:path arrowok="t"/>
              </v:shape>
            </v:group>
            <v:group style="position:absolute;left:12724;top:1748;width:12;height:2" coordorigin="12724,1748" coordsize="12,2">
              <v:shape style="position:absolute;left:12724;top:1748;width:12;height:2" coordorigin="12724,1748" coordsize="12,0" path="m12724,1748l12736,1748e" filled="false" stroked="true" strokeweight=".6pt" strokecolor="#000000">
                <v:path arrowok="t"/>
              </v:shape>
            </v:group>
            <v:group style="position:absolute;left:12743;top:1748;width:12;height:2" coordorigin="12743,1748" coordsize="12,2">
              <v:shape style="position:absolute;left:12743;top:1748;width:12;height:2" coordorigin="12743,1748" coordsize="12,0" path="m12743,1748l12755,1748e" filled="false" stroked="true" strokeweight=".6pt" strokecolor="#000000">
                <v:path arrowok="t"/>
              </v:shape>
            </v:group>
            <v:group style="position:absolute;left:12762;top:1748;width:12;height:2" coordorigin="12762,1748" coordsize="12,2">
              <v:shape style="position:absolute;left:12762;top:1748;width:12;height:2" coordorigin="12762,1748" coordsize="12,0" path="m12762,1748l12774,1748e" filled="false" stroked="true" strokeweight=".6pt" strokecolor="#000000">
                <v:path arrowok="t"/>
              </v:shape>
            </v:group>
            <v:group style="position:absolute;left:12781;top:1748;width:12;height:2" coordorigin="12781,1748" coordsize="12,2">
              <v:shape style="position:absolute;left:12781;top:1748;width:12;height:2" coordorigin="12781,1748" coordsize="12,0" path="m12781,1748l12793,1748e" filled="false" stroked="true" strokeweight=".6pt" strokecolor="#000000">
                <v:path arrowok="t"/>
              </v:shape>
            </v:group>
            <v:group style="position:absolute;left:12800;top:1748;width:12;height:2" coordorigin="12800,1748" coordsize="12,2">
              <v:shape style="position:absolute;left:12800;top:1748;width:12;height:2" coordorigin="12800,1748" coordsize="12,0" path="m12800,1748l12812,1748e" filled="false" stroked="true" strokeweight=".6pt" strokecolor="#000000">
                <v:path arrowok="t"/>
              </v:shape>
            </v:group>
            <v:group style="position:absolute;left:12820;top:1748;width:12;height:2" coordorigin="12820,1748" coordsize="12,2">
              <v:shape style="position:absolute;left:12820;top:1748;width:12;height:2" coordorigin="12820,1748" coordsize="12,0" path="m12820,1748l12832,1748e" filled="false" stroked="true" strokeweight=".6pt" strokecolor="#000000">
                <v:path arrowok="t"/>
              </v:shape>
            </v:group>
            <v:group style="position:absolute;left:12839;top:1748;width:12;height:2" coordorigin="12839,1748" coordsize="12,2">
              <v:shape style="position:absolute;left:12839;top:1748;width:12;height:2" coordorigin="12839,1748" coordsize="12,0" path="m12839,1748l12851,1748e" filled="false" stroked="true" strokeweight=".6pt" strokecolor="#000000">
                <v:path arrowok="t"/>
              </v:shape>
            </v:group>
            <v:group style="position:absolute;left:12858;top:1748;width:12;height:2" coordorigin="12858,1748" coordsize="12,2">
              <v:shape style="position:absolute;left:12858;top:1748;width:12;height:2" coordorigin="12858,1748" coordsize="12,0" path="m12858,1748l12870,1748e" filled="false" stroked="true" strokeweight=".6pt" strokecolor="#000000">
                <v:path arrowok="t"/>
              </v:shape>
            </v:group>
            <v:group style="position:absolute;left:12877;top:1748;width:12;height:2" coordorigin="12877,1748" coordsize="12,2">
              <v:shape style="position:absolute;left:12877;top:1748;width:12;height:2" coordorigin="12877,1748" coordsize="12,0" path="m12877,1748l12889,1748e" filled="false" stroked="true" strokeweight=".6pt" strokecolor="#000000">
                <v:path arrowok="t"/>
              </v:shape>
            </v:group>
            <v:group style="position:absolute;left:12896;top:1748;width:12;height:2" coordorigin="12896,1748" coordsize="12,2">
              <v:shape style="position:absolute;left:12896;top:1748;width:12;height:2" coordorigin="12896,1748" coordsize="12,0" path="m12896,1748l12908,1748e" filled="false" stroked="true" strokeweight=".6pt" strokecolor="#000000">
                <v:path arrowok="t"/>
              </v:shape>
            </v:group>
            <v:group style="position:absolute;left:12916;top:1748;width:12;height:2" coordorigin="12916,1748" coordsize="12,2">
              <v:shape style="position:absolute;left:12916;top:1748;width:12;height:2" coordorigin="12916,1748" coordsize="12,0" path="m12916,1748l12928,1748e" filled="false" stroked="true" strokeweight=".6pt" strokecolor="#000000">
                <v:path arrowok="t"/>
              </v:shape>
            </v:group>
            <v:group style="position:absolute;left:12935;top:1748;width:12;height:2" coordorigin="12935,1748" coordsize="12,2">
              <v:shape style="position:absolute;left:12935;top:1748;width:12;height:2" coordorigin="12935,1748" coordsize="12,0" path="m12935,1748l12947,1748e" filled="false" stroked="true" strokeweight=".6pt" strokecolor="#000000">
                <v:path arrowok="t"/>
              </v:shape>
            </v:group>
            <v:group style="position:absolute;left:12954;top:1748;width:12;height:2" coordorigin="12954,1748" coordsize="12,2">
              <v:shape style="position:absolute;left:12954;top:1748;width:12;height:2" coordorigin="12954,1748" coordsize="12,0" path="m12954,1748l12966,1748e" filled="false" stroked="true" strokeweight=".6pt" strokecolor="#000000">
                <v:path arrowok="t"/>
              </v:shape>
            </v:group>
            <v:group style="position:absolute;left:12973;top:1748;width:12;height:2" coordorigin="12973,1748" coordsize="12,2">
              <v:shape style="position:absolute;left:12973;top:1748;width:12;height:2" coordorigin="12973,1748" coordsize="12,0" path="m12973,1748l12985,1748e" filled="false" stroked="true" strokeweight=".6pt" strokecolor="#000000">
                <v:path arrowok="t"/>
              </v:shape>
            </v:group>
            <v:group style="position:absolute;left:12992;top:1748;width:12;height:2" coordorigin="12992,1748" coordsize="12,2">
              <v:shape style="position:absolute;left:12992;top:1748;width:12;height:2" coordorigin="12992,1748" coordsize="12,0" path="m12992,1748l13004,1748e" filled="false" stroked="true" strokeweight=".6pt" strokecolor="#000000">
                <v:path arrowok="t"/>
              </v:shape>
            </v:group>
            <v:group style="position:absolute;left:13012;top:1748;width:12;height:2" coordorigin="13012,1748" coordsize="12,2">
              <v:shape style="position:absolute;left:13012;top:1748;width:12;height:2" coordorigin="13012,1748" coordsize="12,0" path="m13012,1748l13024,1748e" filled="false" stroked="true" strokeweight=".6pt" strokecolor="#000000">
                <v:path arrowok="t"/>
              </v:shape>
            </v:group>
            <v:group style="position:absolute;left:13031;top:1748;width:12;height:2" coordorigin="13031,1748" coordsize="12,2">
              <v:shape style="position:absolute;left:13031;top:1748;width:12;height:2" coordorigin="13031,1748" coordsize="12,0" path="m13031,1748l13043,1748e" filled="false" stroked="true" strokeweight=".6pt" strokecolor="#000000">
                <v:path arrowok="t"/>
              </v:shape>
            </v:group>
            <v:group style="position:absolute;left:13050;top:1748;width:12;height:2" coordorigin="13050,1748" coordsize="12,2">
              <v:shape style="position:absolute;left:13050;top:1748;width:12;height:2" coordorigin="13050,1748" coordsize="12,0" path="m13050,1748l13062,1748e" filled="false" stroked="true" strokeweight=".6pt" strokecolor="#000000">
                <v:path arrowok="t"/>
              </v:shape>
            </v:group>
            <v:group style="position:absolute;left:13069;top:1748;width:12;height:2" coordorigin="13069,1748" coordsize="12,2">
              <v:shape style="position:absolute;left:13069;top:1748;width:12;height:2" coordorigin="13069,1748" coordsize="12,0" path="m13069,1748l13081,1748e" filled="false" stroked="true" strokeweight=".6pt" strokecolor="#000000">
                <v:path arrowok="t"/>
              </v:shape>
            </v:group>
            <v:group style="position:absolute;left:13088;top:1748;width:12;height:2" coordorigin="13088,1748" coordsize="12,2">
              <v:shape style="position:absolute;left:13088;top:1748;width:12;height:2" coordorigin="13088,1748" coordsize="12,0" path="m13088,1748l13100,1748e" filled="false" stroked="true" strokeweight=".6pt" strokecolor="#000000">
                <v:path arrowok="t"/>
              </v:shape>
            </v:group>
            <v:group style="position:absolute;left:13108;top:1748;width:12;height:2" coordorigin="13108,1748" coordsize="12,2">
              <v:shape style="position:absolute;left:13108;top:1748;width:12;height:2" coordorigin="13108,1748" coordsize="12,0" path="m13108,1748l13120,1748e" filled="false" stroked="true" strokeweight=".6pt" strokecolor="#000000">
                <v:path arrowok="t"/>
              </v:shape>
            </v:group>
            <v:group style="position:absolute;left:13127;top:1748;width:12;height:2" coordorigin="13127,1748" coordsize="12,2">
              <v:shape style="position:absolute;left:13127;top:1748;width:12;height:2" coordorigin="13127,1748" coordsize="12,0" path="m13127,1748l13139,1748e" filled="false" stroked="true" strokeweight=".6pt" strokecolor="#000000">
                <v:path arrowok="t"/>
              </v:shape>
            </v:group>
            <v:group style="position:absolute;left:13146;top:1748;width:12;height:2" coordorigin="13146,1748" coordsize="12,2">
              <v:shape style="position:absolute;left:13146;top:1748;width:12;height:2" coordorigin="13146,1748" coordsize="12,0" path="m13146,1748l13158,1748e" filled="false" stroked="true" strokeweight=".6pt" strokecolor="#000000">
                <v:path arrowok="t"/>
              </v:shape>
            </v:group>
            <v:group style="position:absolute;left:13165;top:1748;width:12;height:2" coordorigin="13165,1748" coordsize="12,2">
              <v:shape style="position:absolute;left:13165;top:1748;width:12;height:2" coordorigin="13165,1748" coordsize="12,0" path="m13165,1748l13177,1748e" filled="false" stroked="true" strokeweight=".6pt" strokecolor="#000000">
                <v:path arrowok="t"/>
              </v:shape>
            </v:group>
            <v:group style="position:absolute;left:13184;top:1748;width:12;height:2" coordorigin="13184,1748" coordsize="12,2">
              <v:shape style="position:absolute;left:13184;top:1748;width:12;height:2" coordorigin="13184,1748" coordsize="12,0" path="m13184,1748l13196,1748e" filled="false" stroked="true" strokeweight=".6pt" strokecolor="#000000">
                <v:path arrowok="t"/>
              </v:shape>
            </v:group>
            <v:group style="position:absolute;left:13204;top:1748;width:12;height:2" coordorigin="13204,1748" coordsize="12,2">
              <v:shape style="position:absolute;left:13204;top:1748;width:12;height:2" coordorigin="13204,1748" coordsize="12,0" path="m13204,1748l13216,1748e" filled="false" stroked="true" strokeweight=".6pt" strokecolor="#000000">
                <v:path arrowok="t"/>
              </v:shape>
            </v:group>
            <v:group style="position:absolute;left:13223;top:1748;width:12;height:2" coordorigin="13223,1748" coordsize="12,2">
              <v:shape style="position:absolute;left:13223;top:1748;width:12;height:2" coordorigin="13223,1748" coordsize="12,0" path="m13223,1748l13235,1748e" filled="false" stroked="true" strokeweight=".6pt" strokecolor="#000000">
                <v:path arrowok="t"/>
              </v:shape>
            </v:group>
            <v:group style="position:absolute;left:13242;top:1748;width:12;height:2" coordorigin="13242,1748" coordsize="12,2">
              <v:shape style="position:absolute;left:13242;top:1748;width:12;height:2" coordorigin="13242,1748" coordsize="12,0" path="m13242,1748l13254,1748e" filled="false" stroked="true" strokeweight=".6pt" strokecolor="#000000">
                <v:path arrowok="t"/>
              </v:shape>
            </v:group>
            <v:group style="position:absolute;left:13261;top:1748;width:12;height:2" coordorigin="13261,1748" coordsize="12,2">
              <v:shape style="position:absolute;left:13261;top:1748;width:12;height:2" coordorigin="13261,1748" coordsize="12,0" path="m13261,1748l13273,1748e" filled="false" stroked="true" strokeweight=".6pt" strokecolor="#000000">
                <v:path arrowok="t"/>
              </v:shape>
            </v:group>
            <v:group style="position:absolute;left:13280;top:1748;width:12;height:2" coordorigin="13280,1748" coordsize="12,2">
              <v:shape style="position:absolute;left:13280;top:1748;width:12;height:2" coordorigin="13280,1748" coordsize="12,0" path="m13280,1748l13292,1748e" filled="false" stroked="true" strokeweight=".6pt" strokecolor="#000000">
                <v:path arrowok="t"/>
              </v:shape>
            </v:group>
            <v:group style="position:absolute;left:13300;top:1748;width:12;height:2" coordorigin="13300,1748" coordsize="12,2">
              <v:shape style="position:absolute;left:13300;top:1748;width:12;height:2" coordorigin="13300,1748" coordsize="12,0" path="m13300,1748l13312,1748e" filled="false" stroked="true" strokeweight=".6pt" strokecolor="#000000">
                <v:path arrowok="t"/>
              </v:shape>
            </v:group>
            <v:group style="position:absolute;left:13319;top:1748;width:12;height:2" coordorigin="13319,1748" coordsize="12,2">
              <v:shape style="position:absolute;left:13319;top:1748;width:12;height:2" coordorigin="13319,1748" coordsize="12,0" path="m13319,1748l13331,1748e" filled="false" stroked="true" strokeweight=".6pt" strokecolor="#000000">
                <v:path arrowok="t"/>
              </v:shape>
            </v:group>
            <v:group style="position:absolute;left:13338;top:1748;width:12;height:2" coordorigin="13338,1748" coordsize="12,2">
              <v:shape style="position:absolute;left:13338;top:1748;width:12;height:2" coordorigin="13338,1748" coordsize="12,0" path="m13338,1748l13350,1748e" filled="false" stroked="true" strokeweight=".6pt" strokecolor="#000000">
                <v:path arrowok="t"/>
              </v:shape>
            </v:group>
            <v:group style="position:absolute;left:13357;top:1748;width:12;height:2" coordorigin="13357,1748" coordsize="12,2">
              <v:shape style="position:absolute;left:13357;top:1748;width:12;height:2" coordorigin="13357,1748" coordsize="12,0" path="m13357,1748l13369,1748e" filled="false" stroked="true" strokeweight=".6pt" strokecolor="#000000">
                <v:path arrowok="t"/>
              </v:shape>
            </v:group>
            <v:group style="position:absolute;left:13376;top:1748;width:12;height:2" coordorigin="13376,1748" coordsize="12,2">
              <v:shape style="position:absolute;left:13376;top:1748;width:12;height:2" coordorigin="13376,1748" coordsize="12,0" path="m13376,1748l13388,1748e" filled="false" stroked="true" strokeweight=".6pt" strokecolor="#000000">
                <v:path arrowok="t"/>
              </v:shape>
            </v:group>
            <v:group style="position:absolute;left:13396;top:1748;width:12;height:2" coordorigin="13396,1748" coordsize="12,2">
              <v:shape style="position:absolute;left:13396;top:1748;width:12;height:2" coordorigin="13396,1748" coordsize="12,0" path="m13396,1748l13408,1748e" filled="false" stroked="true" strokeweight=".6pt" strokecolor="#000000">
                <v:path arrowok="t"/>
              </v:shape>
            </v:group>
            <v:group style="position:absolute;left:13415;top:1748;width:12;height:2" coordorigin="13415,1748" coordsize="12,2">
              <v:shape style="position:absolute;left:13415;top:1748;width:12;height:2" coordorigin="13415,1748" coordsize="12,0" path="m13415,1748l13427,1748e" filled="false" stroked="true" strokeweight=".6pt" strokecolor="#000000">
                <v:path arrowok="t"/>
              </v:shape>
            </v:group>
            <v:group style="position:absolute;left:13434;top:1748;width:12;height:2" coordorigin="13434,1748" coordsize="12,2">
              <v:shape style="position:absolute;left:13434;top:1748;width:12;height:2" coordorigin="13434,1748" coordsize="12,0" path="m13434,1748l13446,1748e" filled="false" stroked="true" strokeweight=".6pt" strokecolor="#000000">
                <v:path arrowok="t"/>
              </v:shape>
            </v:group>
            <v:group style="position:absolute;left:13453;top:1748;width:12;height:2" coordorigin="13453,1748" coordsize="12,2">
              <v:shape style="position:absolute;left:13453;top:1748;width:12;height:2" coordorigin="13453,1748" coordsize="12,0" path="m13453,1748l13465,1748e" filled="false" stroked="true" strokeweight=".6pt" strokecolor="#000000">
                <v:path arrowok="t"/>
              </v:shape>
            </v:group>
            <v:group style="position:absolute;left:13472;top:1748;width:12;height:2" coordorigin="13472,1748" coordsize="12,2">
              <v:shape style="position:absolute;left:13472;top:1748;width:12;height:2" coordorigin="13472,1748" coordsize="12,0" path="m13472,1748l13484,1748e" filled="false" stroked="true" strokeweight=".6pt" strokecolor="#000000">
                <v:path arrowok="t"/>
              </v:shape>
            </v:group>
            <v:group style="position:absolute;left:13492;top:1748;width:12;height:2" coordorigin="13492,1748" coordsize="12,2">
              <v:shape style="position:absolute;left:13492;top:1748;width:12;height:2" coordorigin="13492,1748" coordsize="12,0" path="m13492,1748l13504,1748e" filled="false" stroked="true" strokeweight=".6pt" strokecolor="#000000">
                <v:path arrowok="t"/>
              </v:shape>
            </v:group>
            <v:group style="position:absolute;left:13511;top:1748;width:12;height:2" coordorigin="13511,1748" coordsize="12,2">
              <v:shape style="position:absolute;left:13511;top:1748;width:12;height:2" coordorigin="13511,1748" coordsize="12,0" path="m13511,1748l13523,1748e" filled="false" stroked="true" strokeweight=".6pt" strokecolor="#000000">
                <v:path arrowok="t"/>
              </v:shape>
            </v:group>
            <v:group style="position:absolute;left:13530;top:1748;width:12;height:2" coordorigin="13530,1748" coordsize="12,2">
              <v:shape style="position:absolute;left:13530;top:1748;width:12;height:2" coordorigin="13530,1748" coordsize="12,0" path="m13530,1748l13542,1748e" filled="false" stroked="true" strokeweight=".6pt" strokecolor="#000000">
                <v:path arrowok="t"/>
              </v:shape>
            </v:group>
            <v:group style="position:absolute;left:13549;top:1748;width:12;height:2" coordorigin="13549,1748" coordsize="12,2">
              <v:shape style="position:absolute;left:13549;top:1748;width:12;height:2" coordorigin="13549,1748" coordsize="12,0" path="m13549,1748l13561,1748e" filled="false" stroked="true" strokeweight=".6pt" strokecolor="#000000">
                <v:path arrowok="t"/>
              </v:shape>
            </v:group>
            <v:group style="position:absolute;left:13568;top:1748;width:12;height:2" coordorigin="13568,1748" coordsize="12,2">
              <v:shape style="position:absolute;left:13568;top:1748;width:12;height:2" coordorigin="13568,1748" coordsize="12,0" path="m13568,1748l13580,1748e" filled="false" stroked="true" strokeweight=".6pt" strokecolor="#000000">
                <v:path arrowok="t"/>
              </v:shape>
            </v:group>
            <v:group style="position:absolute;left:13588;top:1748;width:12;height:2" coordorigin="13588,1748" coordsize="12,2">
              <v:shape style="position:absolute;left:13588;top:1748;width:12;height:2" coordorigin="13588,1748" coordsize="12,0" path="m13588,1748l13600,1748e" filled="false" stroked="true" strokeweight=".6pt" strokecolor="#000000">
                <v:path arrowok="t"/>
              </v:shape>
            </v:group>
            <v:group style="position:absolute;left:13607;top:1748;width:12;height:2" coordorigin="13607,1748" coordsize="12,2">
              <v:shape style="position:absolute;left:13607;top:1748;width:12;height:2" coordorigin="13607,1748" coordsize="12,0" path="m13607,1748l13619,1748e" filled="false" stroked="true" strokeweight=".6pt" strokecolor="#000000">
                <v:path arrowok="t"/>
              </v:shape>
            </v:group>
            <v:group style="position:absolute;left:13626;top:1748;width:12;height:2" coordorigin="13626,1748" coordsize="12,2">
              <v:shape style="position:absolute;left:13626;top:1748;width:12;height:2" coordorigin="13626,1748" coordsize="12,0" path="m13626,1748l13638,1748e" filled="false" stroked="true" strokeweight=".6pt" strokecolor="#000000">
                <v:path arrowok="t"/>
              </v:shape>
            </v:group>
            <v:group style="position:absolute;left:13645;top:1748;width:12;height:2" coordorigin="13645,1748" coordsize="12,2">
              <v:shape style="position:absolute;left:13645;top:1748;width:12;height:2" coordorigin="13645,1748" coordsize="12,0" path="m13645,1748l13657,1748e" filled="false" stroked="true" strokeweight=".6pt" strokecolor="#000000">
                <v:path arrowok="t"/>
              </v:shape>
            </v:group>
            <v:group style="position:absolute;left:13664;top:1748;width:12;height:2" coordorigin="13664,1748" coordsize="12,2">
              <v:shape style="position:absolute;left:13664;top:1748;width:12;height:2" coordorigin="13664,1748" coordsize="12,0" path="m13664,1748l13676,1748e" filled="false" stroked="true" strokeweight=".6pt" strokecolor="#000000">
                <v:path arrowok="t"/>
              </v:shape>
            </v:group>
            <v:group style="position:absolute;left:13684;top:1748;width:12;height:2" coordorigin="13684,1748" coordsize="12,2">
              <v:shape style="position:absolute;left:13684;top:1748;width:12;height:2" coordorigin="13684,1748" coordsize="12,0" path="m13684,1748l13696,1748e" filled="false" stroked="true" strokeweight=".6pt" strokecolor="#000000">
                <v:path arrowok="t"/>
              </v:shape>
            </v:group>
            <v:group style="position:absolute;left:13703;top:1748;width:12;height:2" coordorigin="13703,1748" coordsize="12,2">
              <v:shape style="position:absolute;left:13703;top:1748;width:12;height:2" coordorigin="13703,1748" coordsize="12,0" path="m13703,1748l13715,1748e" filled="false" stroked="true" strokeweight=".6pt" strokecolor="#000000">
                <v:path arrowok="t"/>
              </v:shape>
            </v:group>
            <v:group style="position:absolute;left:13722;top:1748;width:12;height:2" coordorigin="13722,1748" coordsize="12,2">
              <v:shape style="position:absolute;left:13722;top:1748;width:12;height:2" coordorigin="13722,1748" coordsize="12,0" path="m13722,1748l13734,1748e" filled="false" stroked="true" strokeweight=".6pt" strokecolor="#000000">
                <v:path arrowok="t"/>
              </v:shape>
            </v:group>
            <v:group style="position:absolute;left:13741;top:1748;width:12;height:2" coordorigin="13741,1748" coordsize="12,2">
              <v:shape style="position:absolute;left:13741;top:1748;width:12;height:2" coordorigin="13741,1748" coordsize="12,0" path="m13741,1748l13753,1748e" filled="false" stroked="true" strokeweight=".6pt" strokecolor="#000000">
                <v:path arrowok="t"/>
              </v:shape>
            </v:group>
            <v:group style="position:absolute;left:13760;top:1748;width:12;height:2" coordorigin="13760,1748" coordsize="12,2">
              <v:shape style="position:absolute;left:13760;top:1748;width:12;height:2" coordorigin="13760,1748" coordsize="12,0" path="m13760,1748l13772,1748e" filled="false" stroked="true" strokeweight=".6pt" strokecolor="#000000">
                <v:path arrowok="t"/>
              </v:shape>
            </v:group>
            <v:group style="position:absolute;left:13780;top:1748;width:12;height:2" coordorigin="13780,1748" coordsize="12,2">
              <v:shape style="position:absolute;left:13780;top:1748;width:12;height:2" coordorigin="13780,1748" coordsize="12,0" path="m13780,1748l13792,1748e" filled="false" stroked="true" strokeweight=".6pt" strokecolor="#000000">
                <v:path arrowok="t"/>
              </v:shape>
            </v:group>
            <v:group style="position:absolute;left:13799;top:1748;width:12;height:2" coordorigin="13799,1748" coordsize="12,2">
              <v:shape style="position:absolute;left:13799;top:1748;width:12;height:2" coordorigin="13799,1748" coordsize="12,0" path="m13799,1748l13811,1748e" filled="false" stroked="true" strokeweight=".6pt" strokecolor="#000000">
                <v:path arrowok="t"/>
              </v:shape>
            </v:group>
            <v:group style="position:absolute;left:13818;top:1748;width:12;height:2" coordorigin="13818,1748" coordsize="12,2">
              <v:shape style="position:absolute;left:13818;top:1748;width:12;height:2" coordorigin="13818,1748" coordsize="12,0" path="m13818,1748l13830,1748e" filled="false" stroked="true" strokeweight=".6pt" strokecolor="#000000">
                <v:path arrowok="t"/>
              </v:shape>
            </v:group>
            <v:group style="position:absolute;left:13837;top:1748;width:12;height:2" coordorigin="13837,1748" coordsize="12,2">
              <v:shape style="position:absolute;left:13837;top:1748;width:12;height:2" coordorigin="13837,1748" coordsize="12,0" path="m13837,1748l13849,1748e" filled="false" stroked="true" strokeweight=".6pt" strokecolor="#000000">
                <v:path arrowok="t"/>
              </v:shape>
            </v:group>
            <v:group style="position:absolute;left:13856;top:1748;width:12;height:2" coordorigin="13856,1748" coordsize="12,2">
              <v:shape style="position:absolute;left:13856;top:1748;width:12;height:2" coordorigin="13856,1748" coordsize="12,0" path="m13856,1748l13868,1748e" filled="false" stroked="true" strokeweight=".6pt" strokecolor="#000000">
                <v:path arrowok="t"/>
              </v:shape>
            </v:group>
            <v:group style="position:absolute;left:13876;top:1748;width:12;height:2" coordorigin="13876,1748" coordsize="12,2">
              <v:shape style="position:absolute;left:13876;top:1748;width:12;height:2" coordorigin="13876,1748" coordsize="12,0" path="m13876,1748l13888,1748e" filled="false" stroked="true" strokeweight=".6pt" strokecolor="#000000">
                <v:path arrowok="t"/>
              </v:shape>
            </v:group>
            <v:group style="position:absolute;left:13895;top:1748;width:12;height:2" coordorigin="13895,1748" coordsize="12,2">
              <v:shape style="position:absolute;left:13895;top:1748;width:12;height:2" coordorigin="13895,1748" coordsize="12,0" path="m13895,1748l13907,1748e" filled="false" stroked="true" strokeweight=".6pt" strokecolor="#000000">
                <v:path arrowok="t"/>
              </v:shape>
            </v:group>
            <v:group style="position:absolute;left:13914;top:1748;width:12;height:2" coordorigin="13914,1748" coordsize="12,2">
              <v:shape style="position:absolute;left:13914;top:1748;width:12;height:2" coordorigin="13914,1748" coordsize="12,0" path="m13914,1748l13926,1748e" filled="false" stroked="true" strokeweight=".6pt" strokecolor="#000000">
                <v:path arrowok="t"/>
              </v:shape>
            </v:group>
            <v:group style="position:absolute;left:13933;top:1748;width:12;height:2" coordorigin="13933,1748" coordsize="12,2">
              <v:shape style="position:absolute;left:13933;top:1748;width:12;height:2" coordorigin="13933,1748" coordsize="12,0" path="m13933,1748l13945,1748e" filled="false" stroked="true" strokeweight=".6pt" strokecolor="#000000">
                <v:path arrowok="t"/>
              </v:shape>
            </v:group>
            <v:group style="position:absolute;left:13952;top:1748;width:12;height:2" coordorigin="13952,1748" coordsize="12,2">
              <v:shape style="position:absolute;left:13952;top:1748;width:12;height:2" coordorigin="13952,1748" coordsize="12,0" path="m13952,1748l13964,1748e" filled="false" stroked="true" strokeweight=".6pt" strokecolor="#000000">
                <v:path arrowok="t"/>
              </v:shape>
            </v:group>
            <v:group style="position:absolute;left:13972;top:1748;width:12;height:2" coordorigin="13972,1748" coordsize="12,2">
              <v:shape style="position:absolute;left:13972;top:1748;width:12;height:2" coordorigin="13972,1748" coordsize="12,0" path="m13972,1748l13984,1748e" filled="false" stroked="true" strokeweight=".6pt" strokecolor="#000000">
                <v:path arrowok="t"/>
              </v:shape>
            </v:group>
            <v:group style="position:absolute;left:13991;top:1748;width:12;height:2" coordorigin="13991,1748" coordsize="12,2">
              <v:shape style="position:absolute;left:13991;top:1748;width:12;height:2" coordorigin="13991,1748" coordsize="12,0" path="m13991,1748l14003,1748e" filled="false" stroked="true" strokeweight=".6pt" strokecolor="#000000">
                <v:path arrowok="t"/>
              </v:shape>
            </v:group>
            <v:group style="position:absolute;left:14010;top:1748;width:12;height:2" coordorigin="14010,1748" coordsize="12,2">
              <v:shape style="position:absolute;left:14010;top:1748;width:12;height:2" coordorigin="14010,1748" coordsize="12,0" path="m14010,1748l14022,1748e" filled="false" stroked="true" strokeweight=".6pt" strokecolor="#000000">
                <v:path arrowok="t"/>
              </v:shape>
            </v:group>
            <v:group style="position:absolute;left:14029;top:1748;width:12;height:2" coordorigin="14029,1748" coordsize="12,2">
              <v:shape style="position:absolute;left:14029;top:1748;width:12;height:2" coordorigin="14029,1748" coordsize="12,0" path="m14029,1748l14041,1748e" filled="false" stroked="true" strokeweight=".6pt" strokecolor="#000000">
                <v:path arrowok="t"/>
              </v:shape>
            </v:group>
            <v:group style="position:absolute;left:14048;top:1748;width:12;height:2" coordorigin="14048,1748" coordsize="12,2">
              <v:shape style="position:absolute;left:14048;top:1748;width:12;height:2" coordorigin="14048,1748" coordsize="12,0" path="m14048,1748l14060,1748e" filled="false" stroked="true" strokeweight=".6pt" strokecolor="#000000">
                <v:path arrowok="t"/>
              </v:shape>
            </v:group>
            <v:group style="position:absolute;left:14068;top:1748;width:12;height:2" coordorigin="14068,1748" coordsize="12,2">
              <v:shape style="position:absolute;left:14068;top:1748;width:12;height:2" coordorigin="14068,1748" coordsize="12,0" path="m14068,1748l14080,1748e" filled="false" stroked="true" strokeweight=".6pt" strokecolor="#000000">
                <v:path arrowok="t"/>
              </v:shape>
            </v:group>
            <v:group style="position:absolute;left:14087;top:1748;width:12;height:2" coordorigin="14087,1748" coordsize="12,2">
              <v:shape style="position:absolute;left:14087;top:1748;width:12;height:2" coordorigin="14087,1748" coordsize="12,0" path="m14087,1748l14099,1748e" filled="false" stroked="true" strokeweight=".6pt" strokecolor="#000000">
                <v:path arrowok="t"/>
              </v:shape>
            </v:group>
            <v:group style="position:absolute;left:14106;top:1748;width:12;height:2" coordorigin="14106,1748" coordsize="12,2">
              <v:shape style="position:absolute;left:14106;top:1748;width:12;height:2" coordorigin="14106,1748" coordsize="12,0" path="m14106,1748l14118,1748e" filled="false" stroked="true" strokeweight=".6pt" strokecolor="#000000">
                <v:path arrowok="t"/>
              </v:shape>
            </v:group>
            <v:group style="position:absolute;left:14125;top:1748;width:12;height:2" coordorigin="14125,1748" coordsize="12,2">
              <v:shape style="position:absolute;left:14125;top:1748;width:12;height:2" coordorigin="14125,1748" coordsize="12,0" path="m14125,1748l14137,1748e" filled="false" stroked="true" strokeweight=".6pt" strokecolor="#000000">
                <v:path arrowok="t"/>
              </v:shape>
            </v:group>
            <v:group style="position:absolute;left:14144;top:1748;width:12;height:2" coordorigin="14144,1748" coordsize="12,2">
              <v:shape style="position:absolute;left:14144;top:1748;width:12;height:2" coordorigin="14144,1748" coordsize="12,0" path="m14144,1748l14156,1748e" filled="false" stroked="true" strokeweight=".6pt" strokecolor="#000000">
                <v:path arrowok="t"/>
              </v:shape>
            </v:group>
            <v:group style="position:absolute;left:14164;top:1748;width:12;height:2" coordorigin="14164,1748" coordsize="12,2">
              <v:shape style="position:absolute;left:14164;top:1748;width:12;height:2" coordorigin="14164,1748" coordsize="12,0" path="m14164,1748l14176,1748e" filled="false" stroked="true" strokeweight=".6pt" strokecolor="#000000">
                <v:path arrowok="t"/>
              </v:shape>
            </v:group>
            <v:group style="position:absolute;left:14183;top:1748;width:12;height:2" coordorigin="14183,1748" coordsize="12,2">
              <v:shape style="position:absolute;left:14183;top:1748;width:12;height:2" coordorigin="14183,1748" coordsize="12,0" path="m14183,1748l14195,1748e" filled="false" stroked="true" strokeweight=".6pt" strokecolor="#000000">
                <v:path arrowok="t"/>
              </v:shape>
            </v:group>
            <v:group style="position:absolute;left:14202;top:1748;width:12;height:2" coordorigin="14202,1748" coordsize="12,2">
              <v:shape style="position:absolute;left:14202;top:1748;width:12;height:2" coordorigin="14202,1748" coordsize="12,0" path="m14202,1748l14214,1748e" filled="false" stroked="true" strokeweight=".6pt" strokecolor="#000000">
                <v:path arrowok="t"/>
              </v:shape>
            </v:group>
            <v:group style="position:absolute;left:14221;top:1748;width:12;height:2" coordorigin="14221,1748" coordsize="12,2">
              <v:shape style="position:absolute;left:14221;top:1748;width:12;height:2" coordorigin="14221,1748" coordsize="12,0" path="m14221,1748l14233,1748e" filled="false" stroked="true" strokeweight=".6pt" strokecolor="#000000">
                <v:path arrowok="t"/>
              </v:shape>
            </v:group>
            <v:group style="position:absolute;left:14240;top:1748;width:12;height:2" coordorigin="14240,1748" coordsize="12,2">
              <v:shape style="position:absolute;left:14240;top:1748;width:12;height:2" coordorigin="14240,1748" coordsize="12,0" path="m14240,1748l14252,1748e" filled="false" stroked="true" strokeweight=".6pt" strokecolor="#000000">
                <v:path arrowok="t"/>
              </v:shape>
            </v:group>
            <v:group style="position:absolute;left:14260;top:1748;width:12;height:2" coordorigin="14260,1748" coordsize="12,2">
              <v:shape style="position:absolute;left:14260;top:1748;width:12;height:2" coordorigin="14260,1748" coordsize="12,0" path="m14260,1748l14272,1748e" filled="false" stroked="true" strokeweight=".6pt" strokecolor="#000000">
                <v:path arrowok="t"/>
              </v:shape>
            </v:group>
            <v:group style="position:absolute;left:14279;top:1748;width:12;height:2" coordorigin="14279,1748" coordsize="12,2">
              <v:shape style="position:absolute;left:14279;top:1748;width:12;height:2" coordorigin="14279,1748" coordsize="12,0" path="m14279,1748l14291,1748e" filled="false" stroked="true" strokeweight=".6pt" strokecolor="#000000">
                <v:path arrowok="t"/>
              </v:shape>
            </v:group>
            <v:group style="position:absolute;left:14298;top:1748;width:12;height:2" coordorigin="14298,1748" coordsize="12,2">
              <v:shape style="position:absolute;left:14298;top:1748;width:12;height:2" coordorigin="14298,1748" coordsize="12,0" path="m14298,1748l14310,1748e" filled="false" stroked="true" strokeweight=".6pt" strokecolor="#000000">
                <v:path arrowok="t"/>
              </v:shape>
            </v:group>
            <v:group style="position:absolute;left:14317;top:1748;width:12;height:2" coordorigin="14317,1748" coordsize="12,2">
              <v:shape style="position:absolute;left:14317;top:1748;width:12;height:2" coordorigin="14317,1748" coordsize="12,0" path="m14317,1748l14329,1748e" filled="false" stroked="true" strokeweight=".6pt" strokecolor="#000000">
                <v:path arrowok="t"/>
              </v:shape>
            </v:group>
            <v:group style="position:absolute;left:14336;top:1748;width:12;height:2" coordorigin="14336,1748" coordsize="12,2">
              <v:shape style="position:absolute;left:14336;top:1748;width:12;height:2" coordorigin="14336,1748" coordsize="12,0" path="m14336,1748l14348,1748e" filled="false" stroked="true" strokeweight=".6pt" strokecolor="#000000">
                <v:path arrowok="t"/>
              </v:shape>
            </v:group>
            <v:group style="position:absolute;left:14356;top:1748;width:12;height:2" coordorigin="14356,1748" coordsize="12,2">
              <v:shape style="position:absolute;left:14356;top:1748;width:12;height:2" coordorigin="14356,1748" coordsize="12,0" path="m14356,1748l14368,1748e" filled="false" stroked="true" strokeweight=".6pt" strokecolor="#000000">
                <v:path arrowok="t"/>
              </v:shape>
            </v:group>
            <v:group style="position:absolute;left:14375;top:1748;width:12;height:2" coordorigin="14375,1748" coordsize="12,2">
              <v:shape style="position:absolute;left:14375;top:1748;width:12;height:2" coordorigin="14375,1748" coordsize="12,0" path="m14375,1748l14387,1748e" filled="false" stroked="true" strokeweight=".6pt" strokecolor="#000000">
                <v:path arrowok="t"/>
              </v:shape>
            </v:group>
            <v:group style="position:absolute;left:14394;top:1748;width:12;height:2" coordorigin="14394,1748" coordsize="12,2">
              <v:shape style="position:absolute;left:14394;top:1748;width:12;height:2" coordorigin="14394,1748" coordsize="12,0" path="m14394,1748l14406,1748e" filled="false" stroked="true" strokeweight=".6pt" strokecolor="#000000">
                <v:path arrowok="t"/>
              </v:shape>
            </v:group>
            <v:group style="position:absolute;left:14413;top:1748;width:12;height:2" coordorigin="14413,1748" coordsize="12,2">
              <v:shape style="position:absolute;left:14413;top:1748;width:12;height:2" coordorigin="14413,1748" coordsize="12,0" path="m14413,1748l14425,1748e" filled="false" stroked="true" strokeweight=".6pt" strokecolor="#000000">
                <v:path arrowok="t"/>
              </v:shape>
            </v:group>
            <v:group style="position:absolute;left:14432;top:1748;width:12;height:2" coordorigin="14432,1748" coordsize="12,2">
              <v:shape style="position:absolute;left:14432;top:1748;width:12;height:2" coordorigin="14432,1748" coordsize="12,0" path="m14432,1748l14444,1748e" filled="false" stroked="true" strokeweight=".6pt" strokecolor="#000000">
                <v:path arrowok="t"/>
              </v:shape>
            </v:group>
            <v:group style="position:absolute;left:14452;top:1748;width:12;height:2" coordorigin="14452,1748" coordsize="12,2">
              <v:shape style="position:absolute;left:14452;top:1748;width:12;height:2" coordorigin="14452,1748" coordsize="12,0" path="m14452,1748l14464,1748e" filled="false" stroked="true" strokeweight=".6pt" strokecolor="#000000">
                <v:path arrowok="t"/>
              </v:shape>
            </v:group>
            <v:group style="position:absolute;left:14471;top:1748;width:12;height:2" coordorigin="14471,1748" coordsize="12,2">
              <v:shape style="position:absolute;left:14471;top:1748;width:12;height:2" coordorigin="14471,1748" coordsize="12,0" path="m14471,1748l14483,1748e" filled="false" stroked="true" strokeweight=".6pt" strokecolor="#000000">
                <v:path arrowok="t"/>
              </v:shape>
            </v:group>
            <v:group style="position:absolute;left:14490;top:1748;width:12;height:2" coordorigin="14490,1748" coordsize="12,2">
              <v:shape style="position:absolute;left:14490;top:1748;width:12;height:2" coordorigin="14490,1748" coordsize="12,0" path="m14490,1748l14502,1748e" filled="false" stroked="true" strokeweight=".6pt" strokecolor="#000000">
                <v:path arrowok="t"/>
              </v:shape>
            </v:group>
            <v:group style="position:absolute;left:14509;top:1748;width:12;height:2" coordorigin="14509,1748" coordsize="12,2">
              <v:shape style="position:absolute;left:14509;top:1748;width:12;height:2" coordorigin="14509,1748" coordsize="12,0" path="m14509,1748l14521,1748e" filled="false" stroked="true" strokeweight=".6pt" strokecolor="#000000">
                <v:path arrowok="t"/>
              </v:shape>
            </v:group>
            <v:group style="position:absolute;left:14528;top:1748;width:12;height:2" coordorigin="14528,1748" coordsize="12,2">
              <v:shape style="position:absolute;left:14528;top:1748;width:12;height:2" coordorigin="14528,1748" coordsize="12,0" path="m14528,1748l14540,1748e" filled="false" stroked="true" strokeweight=".6pt" strokecolor="#000000">
                <v:path arrowok="t"/>
              </v:shape>
            </v:group>
            <v:group style="position:absolute;left:14548;top:1748;width:12;height:2" coordorigin="14548,1748" coordsize="12,2">
              <v:shape style="position:absolute;left:14548;top:1748;width:12;height:2" coordorigin="14548,1748" coordsize="12,0" path="m14548,1748l14560,1748e" filled="false" stroked="true" strokeweight=".6pt" strokecolor="#000000">
                <v:path arrowok="t"/>
              </v:shape>
            </v:group>
            <v:group style="position:absolute;left:14567;top:1748;width:12;height:2" coordorigin="14567,1748" coordsize="12,2">
              <v:shape style="position:absolute;left:14567;top:1748;width:12;height:2" coordorigin="14567,1748" coordsize="12,0" path="m14567,1748l14579,1748e" filled="false" stroked="true" strokeweight=".6pt" strokecolor="#000000">
                <v:path arrowok="t"/>
              </v:shape>
            </v:group>
            <v:group style="position:absolute;left:14586;top:1748;width:12;height:2" coordorigin="14586,1748" coordsize="12,2">
              <v:shape style="position:absolute;left:14586;top:1748;width:12;height:2" coordorigin="14586,1748" coordsize="12,0" path="m14586,1748l14598,1748e" filled="false" stroked="true" strokeweight=".6pt" strokecolor="#000000">
                <v:path arrowok="t"/>
              </v:shape>
            </v:group>
            <v:group style="position:absolute;left:14605;top:1748;width:12;height:2" coordorigin="14605,1748" coordsize="12,2">
              <v:shape style="position:absolute;left:14605;top:1748;width:12;height:2" coordorigin="14605,1748" coordsize="12,0" path="m14605,1748l14617,1748e" filled="false" stroked="true" strokeweight=".6pt" strokecolor="#000000">
                <v:path arrowok="t"/>
              </v:shape>
            </v:group>
            <v:group style="position:absolute;left:14624;top:1748;width:12;height:2" coordorigin="14624,1748" coordsize="12,2">
              <v:shape style="position:absolute;left:14624;top:1748;width:12;height:2" coordorigin="14624,1748" coordsize="12,0" path="m14624,1748l14636,1748e" filled="false" stroked="true" strokeweight=".6pt" strokecolor="#000000">
                <v:path arrowok="t"/>
              </v:shape>
            </v:group>
            <v:group style="position:absolute;left:14644;top:1748;width:12;height:2" coordorigin="14644,1748" coordsize="12,2">
              <v:shape style="position:absolute;left:14644;top:1748;width:12;height:2" coordorigin="14644,1748" coordsize="12,0" path="m14644,1748l14656,1748e" filled="false" stroked="true" strokeweight=".6pt" strokecolor="#000000">
                <v:path arrowok="t"/>
              </v:shape>
            </v:group>
            <v:group style="position:absolute;left:14663;top:1748;width:12;height:2" coordorigin="14663,1748" coordsize="12,2">
              <v:shape style="position:absolute;left:14663;top:1748;width:12;height:2" coordorigin="14663,1748" coordsize="12,0" path="m14663,1748l14675,1748e" filled="false" stroked="true" strokeweight=".6pt" strokecolor="#000000">
                <v:path arrowok="t"/>
              </v:shape>
            </v:group>
            <v:group style="position:absolute;left:14682;top:1748;width:12;height:2" coordorigin="14682,1748" coordsize="12,2">
              <v:shape style="position:absolute;left:14682;top:1748;width:12;height:2" coordorigin="14682,1748" coordsize="12,0" path="m14682,1748l14694,1748e" filled="false" stroked="true" strokeweight=".6pt" strokecolor="#000000">
                <v:path arrowok="t"/>
              </v:shape>
            </v:group>
            <v:group style="position:absolute;left:14701;top:1748;width:12;height:2" coordorigin="14701,1748" coordsize="12,2">
              <v:shape style="position:absolute;left:14701;top:1748;width:12;height:2" coordorigin="14701,1748" coordsize="12,0" path="m14701,1748l14713,1748e" filled="false" stroked="true" strokeweight=".6pt" strokecolor="#000000">
                <v:path arrowok="t"/>
              </v:shape>
            </v:group>
            <v:group style="position:absolute;left:14720;top:1748;width:12;height:2" coordorigin="14720,1748" coordsize="12,2">
              <v:shape style="position:absolute;left:14720;top:1748;width:12;height:2" coordorigin="14720,1748" coordsize="12,0" path="m14720,1748l14732,1748e" filled="false" stroked="true" strokeweight=".6pt" strokecolor="#000000">
                <v:path arrowok="t"/>
              </v:shape>
            </v:group>
            <v:group style="position:absolute;left:14740;top:1748;width:12;height:2" coordorigin="14740,1748" coordsize="12,2">
              <v:shape style="position:absolute;left:14740;top:1748;width:12;height:2" coordorigin="14740,1748" coordsize="12,0" path="m14740,1748l14752,1748e" filled="false" stroked="true" strokeweight=".6pt" strokecolor="#000000">
                <v:path arrowok="t"/>
              </v:shape>
            </v:group>
            <v:group style="position:absolute;left:14759;top:1748;width:12;height:2" coordorigin="14759,1748" coordsize="12,2">
              <v:shape style="position:absolute;left:14759;top:1748;width:12;height:2" coordorigin="14759,1748" coordsize="12,0" path="m14759,1748l14771,1748e" filled="false" stroked="true" strokeweight=".6pt" strokecolor="#000000">
                <v:path arrowok="t"/>
              </v:shape>
            </v:group>
            <v:group style="position:absolute;left:14778;top:1748;width:12;height:2" coordorigin="14778,1748" coordsize="12,2">
              <v:shape style="position:absolute;left:14778;top:1748;width:12;height:2" coordorigin="14778,1748" coordsize="12,0" path="m14778,1748l14790,1748e" filled="false" stroked="true" strokeweight=".6pt" strokecolor="#000000">
                <v:path arrowok="t"/>
              </v:shape>
            </v:group>
            <v:group style="position:absolute;left:14797;top:1748;width:12;height:2" coordorigin="14797,1748" coordsize="12,2">
              <v:shape style="position:absolute;left:14797;top:1748;width:12;height:2" coordorigin="14797,1748" coordsize="12,0" path="m14797,1748l14809,1748e" filled="false" stroked="true" strokeweight=".6pt" strokecolor="#000000">
                <v:path arrowok="t"/>
              </v:shape>
            </v:group>
            <v:group style="position:absolute;left:14816;top:1748;width:12;height:2" coordorigin="14816,1748" coordsize="12,2">
              <v:shape style="position:absolute;left:14816;top:1748;width:12;height:2" coordorigin="14816,1748" coordsize="12,0" path="m14816,1748l14828,1748e" filled="false" stroked="true" strokeweight=".6pt" strokecolor="#000000">
                <v:path arrowok="t"/>
              </v:shape>
            </v:group>
            <v:group style="position:absolute;left:14836;top:1748;width:12;height:2" coordorigin="14836,1748" coordsize="12,2">
              <v:shape style="position:absolute;left:14836;top:1748;width:12;height:2" coordorigin="14836,1748" coordsize="12,0" path="m14836,1748l14848,1748e" filled="false" stroked="true" strokeweight=".6pt" strokecolor="#000000">
                <v:path arrowok="t"/>
              </v:shape>
            </v:group>
            <v:group style="position:absolute;left:14855;top:1748;width:12;height:2" coordorigin="14855,1748" coordsize="12,2">
              <v:shape style="position:absolute;left:14855;top:1748;width:12;height:2" coordorigin="14855,1748" coordsize="12,0" path="m14855,1748l14867,1748e" filled="false" stroked="true" strokeweight=".6pt" strokecolor="#000000">
                <v:path arrowok="t"/>
              </v:shape>
            </v:group>
            <v:group style="position:absolute;left:14874;top:1748;width:12;height:2" coordorigin="14874,1748" coordsize="12,2">
              <v:shape style="position:absolute;left:14874;top:1748;width:12;height:2" coordorigin="14874,1748" coordsize="12,0" path="m14874,1748l14886,1748e" filled="false" stroked="true" strokeweight=".6pt" strokecolor="#000000">
                <v:path arrowok="t"/>
              </v:shape>
            </v:group>
            <v:group style="position:absolute;left:14893;top:1748;width:12;height:2" coordorigin="14893,1748" coordsize="12,2">
              <v:shape style="position:absolute;left:14893;top:1748;width:12;height:2" coordorigin="14893,1748" coordsize="12,0" path="m14893,1748l14905,1748e" filled="false" stroked="true" strokeweight=".6pt" strokecolor="#000000">
                <v:path arrowok="t"/>
              </v:shape>
            </v:group>
            <v:group style="position:absolute;left:14912;top:1748;width:12;height:2" coordorigin="14912,1748" coordsize="12,2">
              <v:shape style="position:absolute;left:14912;top:1748;width:12;height:2" coordorigin="14912,1748" coordsize="12,0" path="m14912,1748l14924,1748e" filled="false" stroked="true" strokeweight=".6pt" strokecolor="#000000">
                <v:path arrowok="t"/>
              </v:shape>
            </v:group>
            <v:group style="position:absolute;left:14932;top:1748;width:12;height:2" coordorigin="14932,1748" coordsize="12,2">
              <v:shape style="position:absolute;left:14932;top:1748;width:12;height:2" coordorigin="14932,1748" coordsize="12,0" path="m14932,1748l14944,1748e" filled="false" stroked="true" strokeweight=".6pt" strokecolor="#000000">
                <v:path arrowok="t"/>
              </v:shape>
            </v:group>
            <v:group style="position:absolute;left:14951;top:1748;width:12;height:2" coordorigin="14951,1748" coordsize="12,2">
              <v:shape style="position:absolute;left:14951;top:1748;width:12;height:2" coordorigin="14951,1748" coordsize="12,0" path="m14951,1748l14963,1748e" filled="false" stroked="true" strokeweight=".6pt" strokecolor="#000000">
                <v:path arrowok="t"/>
              </v:shape>
            </v:group>
            <v:group style="position:absolute;left:14970;top:1748;width:12;height:2" coordorigin="14970,1748" coordsize="12,2">
              <v:shape style="position:absolute;left:14970;top:1748;width:12;height:2" coordorigin="14970,1748" coordsize="12,0" path="m14970,1748l14982,1748e" filled="false" stroked="true" strokeweight=".6pt" strokecolor="#000000">
                <v:path arrowok="t"/>
              </v:shape>
            </v:group>
            <v:group style="position:absolute;left:14989;top:1748;width:12;height:2" coordorigin="14989,1748" coordsize="12,2">
              <v:shape style="position:absolute;left:14989;top:1748;width:12;height:2" coordorigin="14989,1748" coordsize="12,0" path="m14989,1748l15001,1748e" filled="false" stroked="true" strokeweight=".6pt" strokecolor="#000000">
                <v:path arrowok="t"/>
              </v:shape>
            </v:group>
            <v:group style="position:absolute;left:15008;top:1748;width:12;height:2" coordorigin="15008,1748" coordsize="12,2">
              <v:shape style="position:absolute;left:15008;top:1748;width:12;height:2" coordorigin="15008,1748" coordsize="12,0" path="m15008,1748l15020,1748e" filled="false" stroked="true" strokeweight=".6pt" strokecolor="#000000">
                <v:path arrowok="t"/>
              </v:shape>
            </v:group>
            <v:group style="position:absolute;left:15028;top:1748;width:12;height:2" coordorigin="15028,1748" coordsize="12,2">
              <v:shape style="position:absolute;left:15028;top:1748;width:12;height:2" coordorigin="15028,1748" coordsize="12,0" path="m15028,1748l15040,1748e" filled="false" stroked="true" strokeweight=".6pt" strokecolor="#000000">
                <v:path arrowok="t"/>
              </v:shape>
            </v:group>
            <v:group style="position:absolute;left:15047;top:1748;width:12;height:2" coordorigin="15047,1748" coordsize="12,2">
              <v:shape style="position:absolute;left:15047;top:1748;width:12;height:2" coordorigin="15047,1748" coordsize="12,0" path="m15047,1748l15059,1748e" filled="false" stroked="true" strokeweight=".6pt" strokecolor="#000000">
                <v:path arrowok="t"/>
              </v:shape>
            </v:group>
            <v:group style="position:absolute;left:15066;top:1748;width:12;height:2" coordorigin="15066,1748" coordsize="12,2">
              <v:shape style="position:absolute;left:15066;top:1748;width:12;height:2" coordorigin="15066,1748" coordsize="12,0" path="m15066,1748l15078,1748e" filled="false" stroked="true" strokeweight=".6pt" strokecolor="#000000">
                <v:path arrowok="t"/>
              </v:shape>
            </v:group>
            <v:group style="position:absolute;left:15085;top:1748;width:12;height:2" coordorigin="15085,1748" coordsize="12,2">
              <v:shape style="position:absolute;left:15085;top:1748;width:12;height:2" coordorigin="15085,1748" coordsize="12,0" path="m15085,1748l15097,1748e" filled="false" stroked="true" strokeweight=".6pt" strokecolor="#000000">
                <v:path arrowok="t"/>
              </v:shape>
            </v:group>
            <v:group style="position:absolute;left:15104;top:1748;width:12;height:2" coordorigin="15104,1748" coordsize="12,2">
              <v:shape style="position:absolute;left:15104;top:1748;width:12;height:2" coordorigin="15104,1748" coordsize="12,0" path="m15104,1748l15116,1748e" filled="false" stroked="true" strokeweight=".6pt" strokecolor="#000000">
                <v:path arrowok="t"/>
              </v:shape>
            </v:group>
            <v:group style="position:absolute;left:15124;top:1748;width:12;height:2" coordorigin="15124,1748" coordsize="12,2">
              <v:shape style="position:absolute;left:15124;top:1748;width:12;height:2" coordorigin="15124,1748" coordsize="12,0" path="m15124,1748l15136,1748e" filled="false" stroked="true" strokeweight=".6pt" strokecolor="#000000">
                <v:path arrowok="t"/>
              </v:shape>
            </v:group>
            <v:group style="position:absolute;left:15143;top:1748;width:12;height:2" coordorigin="15143,1748" coordsize="12,2">
              <v:shape style="position:absolute;left:15143;top:1748;width:12;height:2" coordorigin="15143,1748" coordsize="12,0" path="m15143,1748l15155,1748e" filled="false" stroked="true" strokeweight=".6pt" strokecolor="#000000">
                <v:path arrowok="t"/>
              </v:shape>
            </v:group>
            <v:group style="position:absolute;left:15162;top:1748;width:12;height:2" coordorigin="15162,1748" coordsize="12,2">
              <v:shape style="position:absolute;left:15162;top:1748;width:12;height:2" coordorigin="15162,1748" coordsize="12,0" path="m15162,1748l15174,1748e" filled="false" stroked="true" strokeweight=".6pt" strokecolor="#000000">
                <v:path arrowok="t"/>
              </v:shape>
            </v:group>
            <v:group style="position:absolute;left:15181;top:1748;width:12;height:2" coordorigin="15181,1748" coordsize="12,2">
              <v:shape style="position:absolute;left:15181;top:1748;width:12;height:2" coordorigin="15181,1748" coordsize="12,0" path="m15181,1748l15193,1748e" filled="false" stroked="true" strokeweight=".6pt" strokecolor="#000000">
                <v:path arrowok="t"/>
              </v:shape>
            </v:group>
            <v:group style="position:absolute;left:15200;top:1748;width:12;height:2" coordorigin="15200,1748" coordsize="12,2">
              <v:shape style="position:absolute;left:15200;top:1748;width:12;height:2" coordorigin="15200,1748" coordsize="12,0" path="m15200,1748l15212,1748e" filled="false" stroked="true" strokeweight=".6pt" strokecolor="#000000">
                <v:path arrowok="t"/>
              </v:shape>
            </v:group>
            <v:group style="position:absolute;left:15220;top:1748;width:12;height:2" coordorigin="15220,1748" coordsize="12,2">
              <v:shape style="position:absolute;left:15220;top:1748;width:12;height:2" coordorigin="15220,1748" coordsize="12,0" path="m15220,1748l15232,1748e" filled="false" stroked="true" strokeweight=".6pt" strokecolor="#000000">
                <v:path arrowok="t"/>
              </v:shape>
            </v:group>
            <v:group style="position:absolute;left:15239;top:1748;width:12;height:2" coordorigin="15239,1748" coordsize="12,2">
              <v:shape style="position:absolute;left:15239;top:1748;width:12;height:2" coordorigin="15239,1748" coordsize="12,0" path="m15239,1748l15251,1748e" filled="false" stroked="true" strokeweight=".6pt" strokecolor="#000000">
                <v:path arrowok="t"/>
              </v:shape>
            </v:group>
            <v:group style="position:absolute;left:15258;top:1748;width:12;height:2" coordorigin="15258,1748" coordsize="12,2">
              <v:shape style="position:absolute;left:15258;top:1748;width:12;height:2" coordorigin="15258,1748" coordsize="12,0" path="m15258,1748l15270,1748e" filled="false" stroked="true" strokeweight=".6pt" strokecolor="#000000">
                <v:path arrowok="t"/>
              </v:shape>
            </v:group>
            <v:group style="position:absolute;left:15277;top:1748;width:12;height:2" coordorigin="15277,1748" coordsize="12,2">
              <v:shape style="position:absolute;left:15277;top:1748;width:12;height:2" coordorigin="15277,1748" coordsize="12,0" path="m15277,1748l15289,1748e" filled="false" stroked="true" strokeweight=".6pt" strokecolor="#000000">
                <v:path arrowok="t"/>
              </v:shape>
            </v:group>
            <v:group style="position:absolute;left:15296;top:1748;width:12;height:2" coordorigin="15296,1748" coordsize="12,2">
              <v:shape style="position:absolute;left:15296;top:1748;width:12;height:2" coordorigin="15296,1748" coordsize="12,0" path="m15296,1748l15308,1748e" filled="false" stroked="true" strokeweight=".6pt" strokecolor="#000000">
                <v:path arrowok="t"/>
              </v:shape>
            </v:group>
            <v:group style="position:absolute;left:15316;top:1748;width:12;height:2" coordorigin="15316,1748" coordsize="12,2">
              <v:shape style="position:absolute;left:15316;top:1748;width:12;height:2" coordorigin="15316,1748" coordsize="12,0" path="m15316,1748l15328,1748e" filled="false" stroked="true" strokeweight=".6pt" strokecolor="#000000">
                <v:path arrowok="t"/>
              </v:shape>
            </v:group>
            <v:group style="position:absolute;left:15335;top:1748;width:12;height:2" coordorigin="15335,1748" coordsize="12,2">
              <v:shape style="position:absolute;left:15335;top:1748;width:12;height:2" coordorigin="15335,1748" coordsize="12,0" path="m15335,1748l15347,1748e" filled="false" stroked="true" strokeweight=".6pt" strokecolor="#000000">
                <v:path arrowok="t"/>
              </v:shape>
            </v:group>
            <v:group style="position:absolute;left:15354;top:1748;width:12;height:2" coordorigin="15354,1748" coordsize="12,2">
              <v:shape style="position:absolute;left:15354;top:1748;width:12;height:2" coordorigin="15354,1748" coordsize="12,0" path="m15354,1748l15366,1748e" filled="false" stroked="true" strokeweight=".6pt" strokecolor="#000000">
                <v:path arrowok="t"/>
              </v:shape>
            </v:group>
            <v:group style="position:absolute;left:15373;top:1748;width:12;height:2" coordorigin="15373,1748" coordsize="12,2">
              <v:shape style="position:absolute;left:15373;top:1748;width:12;height:2" coordorigin="15373,1748" coordsize="12,0" path="m15373,1748l15385,1748e" filled="false" stroked="true" strokeweight=".6pt" strokecolor="#000000">
                <v:path arrowok="t"/>
              </v:shape>
            </v:group>
            <v:group style="position:absolute;left:15392;top:1748;width:12;height:2" coordorigin="15392,1748" coordsize="12,2">
              <v:shape style="position:absolute;left:15392;top:1748;width:12;height:2" coordorigin="15392,1748" coordsize="12,0" path="m15392,1748l15404,1748e" filled="false" stroked="true" strokeweight=".6pt" strokecolor="#000000">
                <v:path arrowok="t"/>
              </v:shape>
            </v:group>
            <v:group style="position:absolute;left:15412;top:1748;width:12;height:2" coordorigin="15412,1748" coordsize="12,2">
              <v:shape style="position:absolute;left:15412;top:1748;width:12;height:2" coordorigin="15412,1748" coordsize="12,0" path="m15412,1748l15424,1748e" filled="false" stroked="true" strokeweight=".6pt" strokecolor="#000000">
                <v:path arrowok="t"/>
              </v:shape>
            </v:group>
            <v:group style="position:absolute;left:15431;top:1748;width:12;height:2" coordorigin="15431,1748" coordsize="12,2">
              <v:shape style="position:absolute;left:15431;top:1748;width:12;height:2" coordorigin="15431,1748" coordsize="12,0" path="m15431,1748l15443,1748e" filled="false" stroked="true" strokeweight=".6pt" strokecolor="#000000">
                <v:path arrowok="t"/>
              </v:shape>
            </v:group>
            <v:group style="position:absolute;left:15450;top:1748;width:12;height:2" coordorigin="15450,1748" coordsize="12,2">
              <v:shape style="position:absolute;left:15450;top:1748;width:12;height:2" coordorigin="15450,1748" coordsize="12,0" path="m15450,1748l15462,1748e" filled="false" stroked="true" strokeweight=".6pt" strokecolor="#000000">
                <v:path arrowok="t"/>
              </v:shape>
            </v:group>
            <v:group style="position:absolute;left:15469;top:1748;width:12;height:2" coordorigin="15469,1748" coordsize="12,2">
              <v:shape style="position:absolute;left:15469;top:1748;width:12;height:2" coordorigin="15469,1748" coordsize="12,0" path="m15469,1748l15481,1748e" filled="false" stroked="true" strokeweight=".6pt" strokecolor="#000000">
                <v:path arrowok="t"/>
              </v:shape>
            </v:group>
            <v:group style="position:absolute;left:15488;top:1748;width:12;height:2" coordorigin="15488,1748" coordsize="12,2">
              <v:shape style="position:absolute;left:15488;top:1748;width:12;height:2" coordorigin="15488,1748" coordsize="12,0" path="m15488,1748l15500,1748e" filled="false" stroked="true" strokeweight=".6pt" strokecolor="#000000">
                <v:path arrowok="t"/>
              </v:shape>
            </v:group>
            <v:group style="position:absolute;left:15508;top:1748;width:12;height:2" coordorigin="15508,1748" coordsize="12,2">
              <v:shape style="position:absolute;left:15508;top:1748;width:12;height:2" coordorigin="15508,1748" coordsize="12,0" path="m15508,1748l15520,1748e" filled="false" stroked="true" strokeweight=".6pt" strokecolor="#000000">
                <v:path arrowok="t"/>
              </v:shape>
            </v:group>
            <v:group style="position:absolute;left:15527;top:1748;width:12;height:2" coordorigin="15527,1748" coordsize="12,2">
              <v:shape style="position:absolute;left:15527;top:1748;width:12;height:2" coordorigin="15527,1748" coordsize="12,0" path="m15527,1748l15539,1748e" filled="false" stroked="true" strokeweight=".6pt" strokecolor="#000000">
                <v:path arrowok="t"/>
              </v:shape>
            </v:group>
            <v:group style="position:absolute;left:15546;top:1748;width:12;height:2" coordorigin="15546,1748" coordsize="12,2">
              <v:shape style="position:absolute;left:15546;top:1748;width:12;height:2" coordorigin="15546,1748" coordsize="12,0" path="m15546,1748l15558,1748e" filled="false" stroked="true" strokeweight=".6pt" strokecolor="#000000">
                <v:path arrowok="t"/>
              </v:shape>
            </v:group>
            <v:group style="position:absolute;left:15565;top:1748;width:12;height:2" coordorigin="15565,1748" coordsize="12,2">
              <v:shape style="position:absolute;left:15565;top:1748;width:12;height:2" coordorigin="15565,1748" coordsize="12,0" path="m15565,1748l15577,1748e" filled="false" stroked="true" strokeweight=".6pt" strokecolor="#000000">
                <v:path arrowok="t"/>
              </v:shape>
            </v:group>
            <v:group style="position:absolute;left:15584;top:1748;width:12;height:2" coordorigin="15584,1748" coordsize="12,2">
              <v:shape style="position:absolute;left:15584;top:1748;width:12;height:2" coordorigin="15584,1748" coordsize="12,0" path="m15584,1748l15596,1748e" filled="false" stroked="true" strokeweight=".6pt" strokecolor="#000000">
                <v:path arrowok="t"/>
              </v:shape>
            </v:group>
            <v:group style="position:absolute;left:15604;top:1748;width:12;height:2" coordorigin="15604,1748" coordsize="12,2">
              <v:shape style="position:absolute;left:15604;top:1748;width:12;height:2" coordorigin="15604,1748" coordsize="12,0" path="m15604,1748l15616,1748e" filled="false" stroked="true" strokeweight=".6pt" strokecolor="#000000">
                <v:path arrowok="t"/>
              </v:shape>
            </v:group>
            <v:group style="position:absolute;left:15623;top:1748;width:12;height:2" coordorigin="15623,1748" coordsize="12,2">
              <v:shape style="position:absolute;left:15623;top:1748;width:12;height:2" coordorigin="15623,1748" coordsize="12,0" path="m15623,1748l15635,1748e" filled="false" stroked="true" strokeweight=".6pt" strokecolor="#000000">
                <v:path arrowok="t"/>
              </v:shape>
            </v:group>
            <v:group style="position:absolute;left:15642;top:1748;width:12;height:2" coordorigin="15642,1748" coordsize="12,2">
              <v:shape style="position:absolute;left:15642;top:1748;width:12;height:2" coordorigin="15642,1748" coordsize="12,0" path="m15642,1748l15654,1748e" filled="false" stroked="true" strokeweight=".6pt" strokecolor="#000000">
                <v:path arrowok="t"/>
              </v:shape>
            </v:group>
            <v:group style="position:absolute;left:15661;top:1748;width:8;height:2" coordorigin="15661,1748" coordsize="8,2">
              <v:shape style="position:absolute;left:15661;top:1748;width:8;height:2" coordorigin="15661,1748" coordsize="8,0" path="m15661,1748l15668,1748e" filled="false" stroked="true" strokeweight=".6pt" strokecolor="#000000">
                <v:path arrowok="t"/>
              </v:shape>
            </v:group>
            <v:group style="position:absolute;left:2048;top:1748;width:12;height:2" coordorigin="2048,1748" coordsize="12,2">
              <v:shape style="position:absolute;left:2048;top:1748;width:12;height:2" coordorigin="2048,1748" coordsize="12,0" path="m2048,1748l2060,1748e" filled="false" stroked="true" strokeweight=".6pt" strokecolor="#000000">
                <v:path arrowok="t"/>
              </v:shape>
            </v:group>
            <v:group style="position:absolute;left:2068;top:1748;width:12;height:2" coordorigin="2068,1748" coordsize="12,2">
              <v:shape style="position:absolute;left:2068;top:1748;width:12;height:2" coordorigin="2068,1748" coordsize="12,0" path="m2068,1748l2080,1748e" filled="false" stroked="true" strokeweight=".6pt" strokecolor="#000000">
                <v:path arrowok="t"/>
              </v:shape>
            </v:group>
            <v:group style="position:absolute;left:2087;top:1748;width:12;height:2" coordorigin="2087,1748" coordsize="12,2">
              <v:shape style="position:absolute;left:2087;top:1748;width:12;height:2" coordorigin="2087,1748" coordsize="12,0" path="m2087,1748l2099,1748e" filled="false" stroked="true" strokeweight=".6pt" strokecolor="#000000">
                <v:path arrowok="t"/>
              </v:shape>
            </v:group>
            <v:group style="position:absolute;left:2106;top:1748;width:12;height:2" coordorigin="2106,1748" coordsize="12,2">
              <v:shape style="position:absolute;left:2106;top:1748;width:12;height:2" coordorigin="2106,1748" coordsize="12,0" path="m2106,1748l2118,1748e" filled="false" stroked="true" strokeweight=".6pt" strokecolor="#000000">
                <v:path arrowok="t"/>
              </v:shape>
            </v:group>
            <v:group style="position:absolute;left:2125;top:1748;width:12;height:2" coordorigin="2125,1748" coordsize="12,2">
              <v:shape style="position:absolute;left:2125;top:1748;width:12;height:2" coordorigin="2125,1748" coordsize="12,0" path="m2125,1748l2137,1748e" filled="false" stroked="true" strokeweight=".6pt" strokecolor="#000000">
                <v:path arrowok="t"/>
              </v:shape>
            </v:group>
            <v:group style="position:absolute;left:2144;top:1748;width:12;height:2" coordorigin="2144,1748" coordsize="12,2">
              <v:shape style="position:absolute;left:2144;top:1748;width:12;height:2" coordorigin="2144,1748" coordsize="12,0" path="m2144,1748l2156,1748e" filled="false" stroked="true" strokeweight=".6pt" strokecolor="#000000">
                <v:path arrowok="t"/>
              </v:shape>
            </v:group>
            <v:group style="position:absolute;left:2164;top:1748;width:12;height:2" coordorigin="2164,1748" coordsize="12,2">
              <v:shape style="position:absolute;left:2164;top:1748;width:12;height:2" coordorigin="2164,1748" coordsize="12,0" path="m2164,1748l2176,1748e" filled="false" stroked="true" strokeweight=".6pt" strokecolor="#000000">
                <v:path arrowok="t"/>
              </v:shape>
            </v:group>
            <v:group style="position:absolute;left:2183;top:1748;width:12;height:2" coordorigin="2183,1748" coordsize="12,2">
              <v:shape style="position:absolute;left:2183;top:1748;width:12;height:2" coordorigin="2183,1748" coordsize="12,0" path="m2183,1748l2195,1748e" filled="false" stroked="true" strokeweight=".6pt" strokecolor="#000000">
                <v:path arrowok="t"/>
              </v:shape>
            </v:group>
            <v:group style="position:absolute;left:2202;top:1748;width:12;height:2" coordorigin="2202,1748" coordsize="12,2">
              <v:shape style="position:absolute;left:2202;top:1748;width:12;height:2" coordorigin="2202,1748" coordsize="12,0" path="m2202,1748l2214,1748e" filled="false" stroked="true" strokeweight=".6pt" strokecolor="#000000">
                <v:path arrowok="t"/>
              </v:shape>
            </v:group>
            <v:group style="position:absolute;left:2221;top:1748;width:12;height:2" coordorigin="2221,1748" coordsize="12,2">
              <v:shape style="position:absolute;left:2221;top:1748;width:12;height:2" coordorigin="2221,1748" coordsize="12,0" path="m2221,1748l2233,1748e" filled="false" stroked="true" strokeweight=".6pt" strokecolor="#000000">
                <v:path arrowok="t"/>
              </v:shape>
            </v:group>
            <v:group style="position:absolute;left:2240;top:1748;width:12;height:2" coordorigin="2240,1748" coordsize="12,2">
              <v:shape style="position:absolute;left:2240;top:1748;width:12;height:2" coordorigin="2240,1748" coordsize="12,0" path="m2240,1748l2252,1748e" filled="false" stroked="true" strokeweight=".6pt" strokecolor="#000000">
                <v:path arrowok="t"/>
              </v:shape>
            </v:group>
            <v:group style="position:absolute;left:2260;top:1748;width:12;height:2" coordorigin="2260,1748" coordsize="12,2">
              <v:shape style="position:absolute;left:2260;top:1748;width:12;height:2" coordorigin="2260,1748" coordsize="12,0" path="m2260,1748l2272,1748e" filled="false" stroked="true" strokeweight=".6pt" strokecolor="#000000">
                <v:path arrowok="t"/>
              </v:shape>
            </v:group>
            <v:group style="position:absolute;left:2279;top:1748;width:12;height:2" coordorigin="2279,1748" coordsize="12,2">
              <v:shape style="position:absolute;left:2279;top:1748;width:12;height:2" coordorigin="2279,1748" coordsize="12,0" path="m2279,1748l2291,1748e" filled="false" stroked="true" strokeweight=".6pt" strokecolor="#000000">
                <v:path arrowok="t"/>
              </v:shape>
            </v:group>
            <v:group style="position:absolute;left:2298;top:1748;width:12;height:2" coordorigin="2298,1748" coordsize="12,2">
              <v:shape style="position:absolute;left:2298;top:1748;width:12;height:2" coordorigin="2298,1748" coordsize="12,0" path="m2298,1748l2310,1748e" filled="false" stroked="true" strokeweight=".6pt" strokecolor="#000000">
                <v:path arrowok="t"/>
              </v:shape>
            </v:group>
            <v:group style="position:absolute;left:2317;top:1748;width:12;height:2" coordorigin="2317,1748" coordsize="12,2">
              <v:shape style="position:absolute;left:2317;top:1748;width:12;height:2" coordorigin="2317,1748" coordsize="12,0" path="m2317,1748l2329,1748e" filled="false" stroked="true" strokeweight=".6pt" strokecolor="#000000">
                <v:path arrowok="t"/>
              </v:shape>
            </v:group>
            <v:group style="position:absolute;left:2336;top:1748;width:12;height:2" coordorigin="2336,1748" coordsize="12,2">
              <v:shape style="position:absolute;left:2336;top:1748;width:12;height:2" coordorigin="2336,1748" coordsize="12,0" path="m2336,1748l2348,1748e" filled="false" stroked="true" strokeweight=".6pt" strokecolor="#000000">
                <v:path arrowok="t"/>
              </v:shape>
            </v:group>
            <v:group style="position:absolute;left:2356;top:1748;width:12;height:2" coordorigin="2356,1748" coordsize="12,2">
              <v:shape style="position:absolute;left:2356;top:1748;width:12;height:2" coordorigin="2356,1748" coordsize="12,0" path="m2356,1748l2368,1748e" filled="false" stroked="true" strokeweight=".6pt" strokecolor="#000000">
                <v:path arrowok="t"/>
              </v:shape>
            </v:group>
            <v:group style="position:absolute;left:2375;top:1748;width:12;height:2" coordorigin="2375,1748" coordsize="12,2">
              <v:shape style="position:absolute;left:2375;top:1748;width:12;height:2" coordorigin="2375,1748" coordsize="12,0" path="m2375,1748l2387,1748e" filled="false" stroked="true" strokeweight=".6pt" strokecolor="#000000">
                <v:path arrowok="t"/>
              </v:shape>
            </v:group>
            <v:group style="position:absolute;left:2394;top:1748;width:12;height:2" coordorigin="2394,1748" coordsize="12,2">
              <v:shape style="position:absolute;left:2394;top:1748;width:12;height:2" coordorigin="2394,1748" coordsize="12,0" path="m2394,1748l2406,1748e" filled="false" stroked="true" strokeweight=".6pt" strokecolor="#000000">
                <v:path arrowok="t"/>
              </v:shape>
            </v:group>
            <v:group style="position:absolute;left:2413;top:1748;width:12;height:2" coordorigin="2413,1748" coordsize="12,2">
              <v:shape style="position:absolute;left:2413;top:1748;width:12;height:2" coordorigin="2413,1748" coordsize="12,0" path="m2413,1748l2425,1748e" filled="false" stroked="true" strokeweight=".6pt" strokecolor="#000000">
                <v:path arrowok="t"/>
              </v:shape>
            </v:group>
            <v:group style="position:absolute;left:2432;top:1748;width:12;height:2" coordorigin="2432,1748" coordsize="12,2">
              <v:shape style="position:absolute;left:2432;top:1748;width:12;height:2" coordorigin="2432,1748" coordsize="12,0" path="m2432,1748l2444,1748e" filled="false" stroked="true" strokeweight=".6pt" strokecolor="#000000">
                <v:path arrowok="t"/>
              </v:shape>
            </v:group>
            <v:group style="position:absolute;left:2452;top:1748;width:12;height:2" coordorigin="2452,1748" coordsize="12,2">
              <v:shape style="position:absolute;left:2452;top:1748;width:12;height:2" coordorigin="2452,1748" coordsize="12,0" path="m2452,1748l2464,1748e" filled="false" stroked="true" strokeweight=".6pt" strokecolor="#000000">
                <v:path arrowok="t"/>
              </v:shape>
            </v:group>
            <v:group style="position:absolute;left:2471;top:1748;width:12;height:2" coordorigin="2471,1748" coordsize="12,2">
              <v:shape style="position:absolute;left:2471;top:1748;width:12;height:2" coordorigin="2471,1748" coordsize="12,0" path="m2471,1748l2483,1748e" filled="false" stroked="true" strokeweight=".6pt" strokecolor="#000000">
                <v:path arrowok="t"/>
              </v:shape>
            </v:group>
            <v:group style="position:absolute;left:2490;top:1748;width:12;height:2" coordorigin="2490,1748" coordsize="12,2">
              <v:shape style="position:absolute;left:2490;top:1748;width:12;height:2" coordorigin="2490,1748" coordsize="12,0" path="m2490,1748l2502,1748e" filled="false" stroked="true" strokeweight=".6pt" strokecolor="#000000">
                <v:path arrowok="t"/>
              </v:shape>
            </v:group>
            <v:group style="position:absolute;left:2509;top:1748;width:12;height:2" coordorigin="2509,1748" coordsize="12,2">
              <v:shape style="position:absolute;left:2509;top:1748;width:12;height:2" coordorigin="2509,1748" coordsize="12,0" path="m2509,1748l2521,1748e" filled="false" stroked="true" strokeweight=".6pt" strokecolor="#000000">
                <v:path arrowok="t"/>
              </v:shape>
            </v:group>
            <v:group style="position:absolute;left:2528;top:1748;width:12;height:2" coordorigin="2528,1748" coordsize="12,2">
              <v:shape style="position:absolute;left:2528;top:1748;width:12;height:2" coordorigin="2528,1748" coordsize="12,0" path="m2528,1748l2540,1748e" filled="false" stroked="true" strokeweight=".6pt" strokecolor="#000000">
                <v:path arrowok="t"/>
              </v:shape>
            </v:group>
            <v:group style="position:absolute;left:2548;top:1748;width:12;height:2" coordorigin="2548,1748" coordsize="12,2">
              <v:shape style="position:absolute;left:2548;top:1748;width:12;height:2" coordorigin="2548,1748" coordsize="12,0" path="m2548,1748l2560,1748e" filled="false" stroked="true" strokeweight=".6pt" strokecolor="#000000">
                <v:path arrowok="t"/>
              </v:shape>
            </v:group>
            <v:group style="position:absolute;left:2567;top:1748;width:12;height:2" coordorigin="2567,1748" coordsize="12,2">
              <v:shape style="position:absolute;left:2567;top:1748;width:12;height:2" coordorigin="2567,1748" coordsize="12,0" path="m2567,1748l2579,1748e" filled="false" stroked="true" strokeweight=".6pt" strokecolor="#000000">
                <v:path arrowok="t"/>
              </v:shape>
            </v:group>
            <v:group style="position:absolute;left:2586;top:1748;width:12;height:2" coordorigin="2586,1748" coordsize="12,2">
              <v:shape style="position:absolute;left:2586;top:1748;width:12;height:2" coordorigin="2586,1748" coordsize="12,0" path="m2586,1748l2598,1748e" filled="false" stroked="true" strokeweight=".6pt" strokecolor="#000000">
                <v:path arrowok="t"/>
              </v:shape>
            </v:group>
            <v:group style="position:absolute;left:2605;top:1748;width:12;height:2" coordorigin="2605,1748" coordsize="12,2">
              <v:shape style="position:absolute;left:2605;top:1748;width:12;height:2" coordorigin="2605,1748" coordsize="12,0" path="m2605,1748l2617,1748e" filled="false" stroked="true" strokeweight=".6pt" strokecolor="#000000">
                <v:path arrowok="t"/>
              </v:shape>
            </v:group>
            <v:group style="position:absolute;left:2624;top:1748;width:12;height:2" coordorigin="2624,1748" coordsize="12,2">
              <v:shape style="position:absolute;left:2624;top:1748;width:12;height:2" coordorigin="2624,1748" coordsize="12,0" path="m2624,1748l2636,1748e" filled="false" stroked="true" strokeweight=".6pt" strokecolor="#000000">
                <v:path arrowok="t"/>
              </v:shape>
            </v:group>
            <v:group style="position:absolute;left:2644;top:1748;width:12;height:2" coordorigin="2644,1748" coordsize="12,2">
              <v:shape style="position:absolute;left:2644;top:1748;width:12;height:2" coordorigin="2644,1748" coordsize="12,0" path="m2644,1748l2656,1748e" filled="false" stroked="true" strokeweight=".6pt" strokecolor="#000000">
                <v:path arrowok="t"/>
              </v:shape>
            </v:group>
            <v:group style="position:absolute;left:2663;top:1748;width:12;height:2" coordorigin="2663,1748" coordsize="12,2">
              <v:shape style="position:absolute;left:2663;top:1748;width:12;height:2" coordorigin="2663,1748" coordsize="12,0" path="m2663,1748l2675,1748e" filled="false" stroked="true" strokeweight=".6pt" strokecolor="#000000">
                <v:path arrowok="t"/>
              </v:shape>
            </v:group>
            <v:group style="position:absolute;left:2682;top:1748;width:12;height:2" coordorigin="2682,1748" coordsize="12,2">
              <v:shape style="position:absolute;left:2682;top:1748;width:12;height:2" coordorigin="2682,1748" coordsize="12,0" path="m2682,1748l2694,1748e" filled="false" stroked="true" strokeweight=".6pt" strokecolor="#000000">
                <v:path arrowok="t"/>
              </v:shape>
            </v:group>
            <v:group style="position:absolute;left:2701;top:1748;width:12;height:2" coordorigin="2701,1748" coordsize="12,2">
              <v:shape style="position:absolute;left:2701;top:1748;width:12;height:2" coordorigin="2701,1748" coordsize="12,0" path="m2701,1748l2713,1748e" filled="false" stroked="true" strokeweight=".6pt" strokecolor="#000000">
                <v:path arrowok="t"/>
              </v:shape>
            </v:group>
            <v:group style="position:absolute;left:2720;top:1748;width:12;height:2" coordorigin="2720,1748" coordsize="12,2">
              <v:shape style="position:absolute;left:2720;top:1748;width:12;height:2" coordorigin="2720,1748" coordsize="12,0" path="m2720,1748l2732,1748e" filled="false" stroked="true" strokeweight=".6pt" strokecolor="#000000">
                <v:path arrowok="t"/>
              </v:shape>
            </v:group>
            <v:group style="position:absolute;left:2740;top:1748;width:12;height:2" coordorigin="2740,1748" coordsize="12,2">
              <v:shape style="position:absolute;left:2740;top:1748;width:12;height:2" coordorigin="2740,1748" coordsize="12,0" path="m2740,1748l2752,1748e" filled="false" stroked="true" strokeweight=".6pt" strokecolor="#000000">
                <v:path arrowok="t"/>
              </v:shape>
            </v:group>
            <v:group style="position:absolute;left:2759;top:1748;width:12;height:2" coordorigin="2759,1748" coordsize="12,2">
              <v:shape style="position:absolute;left:2759;top:1748;width:12;height:2" coordorigin="2759,1748" coordsize="12,0" path="m2759,1748l2771,1748e" filled="false" stroked="true" strokeweight=".6pt" strokecolor="#000000">
                <v:path arrowok="t"/>
              </v:shape>
            </v:group>
            <v:group style="position:absolute;left:2778;top:1748;width:12;height:2" coordorigin="2778,1748" coordsize="12,2">
              <v:shape style="position:absolute;left:2778;top:1748;width:12;height:2" coordorigin="2778,1748" coordsize="12,0" path="m2778,1748l2790,1748e" filled="false" stroked="true" strokeweight=".6pt" strokecolor="#000000">
                <v:path arrowok="t"/>
              </v:shape>
            </v:group>
            <v:group style="position:absolute;left:2797;top:1748;width:12;height:2" coordorigin="2797,1748" coordsize="12,2">
              <v:shape style="position:absolute;left:2797;top:1748;width:12;height:2" coordorigin="2797,1748" coordsize="12,0" path="m2797,1748l2809,1748e" filled="false" stroked="true" strokeweight=".6pt" strokecolor="#000000">
                <v:path arrowok="t"/>
              </v:shape>
            </v:group>
            <v:group style="position:absolute;left:2816;top:1748;width:12;height:2" coordorigin="2816,1748" coordsize="12,2">
              <v:shape style="position:absolute;left:2816;top:1748;width:12;height:2" coordorigin="2816,1748" coordsize="12,0" path="m2816,1748l2828,1748e" filled="false" stroked="true" strokeweight=".6pt" strokecolor="#000000">
                <v:path arrowok="t"/>
              </v:shape>
            </v:group>
            <v:group style="position:absolute;left:2836;top:1748;width:12;height:2" coordorigin="2836,1748" coordsize="12,2">
              <v:shape style="position:absolute;left:2836;top:1748;width:12;height:2" coordorigin="2836,1748" coordsize="12,0" path="m2836,1748l2848,1748e" filled="false" stroked="true" strokeweight=".6pt" strokecolor="#000000">
                <v:path arrowok="t"/>
              </v:shape>
            </v:group>
            <v:group style="position:absolute;left:2855;top:1748;width:12;height:2" coordorigin="2855,1748" coordsize="12,2">
              <v:shape style="position:absolute;left:2855;top:1748;width:12;height:2" coordorigin="2855,1748" coordsize="12,0" path="m2855,1748l2867,1748e" filled="false" stroked="true" strokeweight=".6pt" strokecolor="#000000">
                <v:path arrowok="t"/>
              </v:shape>
            </v:group>
            <v:group style="position:absolute;left:2874;top:1748;width:12;height:2" coordorigin="2874,1748" coordsize="12,2">
              <v:shape style="position:absolute;left:2874;top:1748;width:12;height:2" coordorigin="2874,1748" coordsize="12,0" path="m2874,1748l2886,1748e" filled="false" stroked="true" strokeweight=".6pt" strokecolor="#000000">
                <v:path arrowok="t"/>
              </v:shape>
            </v:group>
            <v:group style="position:absolute;left:2893;top:1748;width:12;height:2" coordorigin="2893,1748" coordsize="12,2">
              <v:shape style="position:absolute;left:2893;top:1748;width:12;height:2" coordorigin="2893,1748" coordsize="12,0" path="m2893,1748l2905,1748e" filled="false" stroked="true" strokeweight=".6pt" strokecolor="#000000">
                <v:path arrowok="t"/>
              </v:shape>
            </v:group>
            <v:group style="position:absolute;left:2912;top:1748;width:12;height:2" coordorigin="2912,1748" coordsize="12,2">
              <v:shape style="position:absolute;left:2912;top:1748;width:12;height:2" coordorigin="2912,1748" coordsize="12,0" path="m2912,1748l2924,1748e" filled="false" stroked="true" strokeweight=".6pt" strokecolor="#000000">
                <v:path arrowok="t"/>
              </v:shape>
            </v:group>
            <v:group style="position:absolute;left:2932;top:1748;width:12;height:2" coordorigin="2932,1748" coordsize="12,2">
              <v:shape style="position:absolute;left:2932;top:1748;width:12;height:2" coordorigin="2932,1748" coordsize="12,0" path="m2932,1748l2944,1748e" filled="false" stroked="true" strokeweight=".6pt" strokecolor="#000000">
                <v:path arrowok="t"/>
              </v:shape>
            </v:group>
            <v:group style="position:absolute;left:2951;top:1748;width:12;height:2" coordorigin="2951,1748" coordsize="12,2">
              <v:shape style="position:absolute;left:2951;top:1748;width:12;height:2" coordorigin="2951,1748" coordsize="12,0" path="m2951,1748l2963,1748e" filled="false" stroked="true" strokeweight=".6pt" strokecolor="#000000">
                <v:path arrowok="t"/>
              </v:shape>
            </v:group>
            <v:group style="position:absolute;left:2970;top:1748;width:12;height:2" coordorigin="2970,1748" coordsize="12,2">
              <v:shape style="position:absolute;left:2970;top:1748;width:12;height:2" coordorigin="2970,1748" coordsize="12,0" path="m2970,1748l2982,1748e" filled="false" stroked="true" strokeweight=".6pt" strokecolor="#000000">
                <v:path arrowok="t"/>
              </v:shape>
            </v:group>
            <v:group style="position:absolute;left:2989;top:1748;width:12;height:2" coordorigin="2989,1748" coordsize="12,2">
              <v:shape style="position:absolute;left:2989;top:1748;width:12;height:2" coordorigin="2989,1748" coordsize="12,0" path="m2989,1748l3001,1748e" filled="false" stroked="true" strokeweight=".6pt" strokecolor="#000000">
                <v:path arrowok="t"/>
              </v:shape>
            </v:group>
            <v:group style="position:absolute;left:3008;top:1748;width:12;height:2" coordorigin="3008,1748" coordsize="12,2">
              <v:shape style="position:absolute;left:3008;top:1748;width:12;height:2" coordorigin="3008,1748" coordsize="12,0" path="m3008,1748l3020,1748e" filled="false" stroked="true" strokeweight=".6pt" strokecolor="#000000">
                <v:path arrowok="t"/>
              </v:shape>
            </v:group>
            <v:group style="position:absolute;left:3028;top:1748;width:12;height:2" coordorigin="3028,1748" coordsize="12,2">
              <v:shape style="position:absolute;left:3028;top:1748;width:12;height:2" coordorigin="3028,1748" coordsize="12,0" path="m3028,1748l3040,1748e" filled="false" stroked="true" strokeweight=".6pt" strokecolor="#000000">
                <v:path arrowok="t"/>
              </v:shape>
            </v:group>
            <v:group style="position:absolute;left:3047;top:1748;width:12;height:2" coordorigin="3047,1748" coordsize="12,2">
              <v:shape style="position:absolute;left:3047;top:1748;width:12;height:2" coordorigin="3047,1748" coordsize="12,0" path="m3047,1748l3059,1748e" filled="false" stroked="true" strokeweight=".6pt" strokecolor="#000000">
                <v:path arrowok="t"/>
              </v:shape>
            </v:group>
            <v:group style="position:absolute;left:3066;top:1748;width:12;height:2" coordorigin="3066,1748" coordsize="12,2">
              <v:shape style="position:absolute;left:3066;top:1748;width:12;height:2" coordorigin="3066,1748" coordsize="12,0" path="m3066,1748l3078,1748e" filled="false" stroked="true" strokeweight=".6pt" strokecolor="#000000">
                <v:path arrowok="t"/>
              </v:shape>
            </v:group>
            <v:group style="position:absolute;left:3085;top:1748;width:12;height:2" coordorigin="3085,1748" coordsize="12,2">
              <v:shape style="position:absolute;left:3085;top:1748;width:12;height:2" coordorigin="3085,1748" coordsize="12,0" path="m3085,1748l3097,1748e" filled="false" stroked="true" strokeweight=".6pt" strokecolor="#000000">
                <v:path arrowok="t"/>
              </v:shape>
            </v:group>
            <v:group style="position:absolute;left:3104;top:1748;width:12;height:2" coordorigin="3104,1748" coordsize="12,2">
              <v:shape style="position:absolute;left:3104;top:1748;width:12;height:2" coordorigin="3104,1748" coordsize="12,0" path="m3104,1748l3116,1748e" filled="false" stroked="true" strokeweight=".6pt" strokecolor="#000000">
                <v:path arrowok="t"/>
              </v:shape>
            </v:group>
            <v:group style="position:absolute;left:3124;top:1748;width:12;height:2" coordorigin="3124,1748" coordsize="12,2">
              <v:shape style="position:absolute;left:3124;top:1748;width:12;height:2" coordorigin="3124,1748" coordsize="12,0" path="m3124,1748l3136,1748e" filled="false" stroked="true" strokeweight=".6pt" strokecolor="#000000">
                <v:path arrowok="t"/>
              </v:shape>
            </v:group>
            <v:group style="position:absolute;left:3143;top:1748;width:12;height:2" coordorigin="3143,1748" coordsize="12,2">
              <v:shape style="position:absolute;left:3143;top:1748;width:12;height:2" coordorigin="3143,1748" coordsize="12,0" path="m3143,1748l3155,1748e" filled="false" stroked="true" strokeweight=".6pt" strokecolor="#000000">
                <v:path arrowok="t"/>
              </v:shape>
            </v:group>
            <v:group style="position:absolute;left:3162;top:1748;width:12;height:2" coordorigin="3162,1748" coordsize="12,2">
              <v:shape style="position:absolute;left:3162;top:1748;width:12;height:2" coordorigin="3162,1748" coordsize="12,0" path="m3162,1748l3174,1748e" filled="false" stroked="true" strokeweight=".6pt" strokecolor="#000000">
                <v:path arrowok="t"/>
              </v:shape>
            </v:group>
            <v:group style="position:absolute;left:3181;top:1748;width:12;height:2" coordorigin="3181,1748" coordsize="12,2">
              <v:shape style="position:absolute;left:3181;top:1748;width:12;height:2" coordorigin="3181,1748" coordsize="12,0" path="m3181,1748l3193,1748e" filled="false" stroked="true" strokeweight=".6pt" strokecolor="#000000">
                <v:path arrowok="t"/>
              </v:shape>
            </v:group>
            <v:group style="position:absolute;left:3200;top:1748;width:12;height:2" coordorigin="3200,1748" coordsize="12,2">
              <v:shape style="position:absolute;left:3200;top:1748;width:12;height:2" coordorigin="3200,1748" coordsize="12,0" path="m3200,1748l3212,1748e" filled="false" stroked="true" strokeweight=".6pt" strokecolor="#000000">
                <v:path arrowok="t"/>
              </v:shape>
            </v:group>
            <v:group style="position:absolute;left:3220;top:1748;width:12;height:2" coordorigin="3220,1748" coordsize="12,2">
              <v:shape style="position:absolute;left:3220;top:1748;width:12;height:2" coordorigin="3220,1748" coordsize="12,0" path="m3220,1748l3232,1748e" filled="false" stroked="true" strokeweight=".6pt" strokecolor="#000000">
                <v:path arrowok="t"/>
              </v:shape>
            </v:group>
            <v:group style="position:absolute;left:3239;top:1748;width:12;height:2" coordorigin="3239,1748" coordsize="12,2">
              <v:shape style="position:absolute;left:3239;top:1748;width:12;height:2" coordorigin="3239,1748" coordsize="12,0" path="m3239,1748l3251,1748e" filled="false" stroked="true" strokeweight=".6pt" strokecolor="#000000">
                <v:path arrowok="t"/>
              </v:shape>
            </v:group>
            <v:group style="position:absolute;left:3258;top:1748;width:12;height:2" coordorigin="3258,1748" coordsize="12,2">
              <v:shape style="position:absolute;left:3258;top:1748;width:12;height:2" coordorigin="3258,1748" coordsize="12,0" path="m3258,1748l3270,1748e" filled="false" stroked="true" strokeweight=".6pt" strokecolor="#000000">
                <v:path arrowok="t"/>
              </v:shape>
            </v:group>
            <v:group style="position:absolute;left:3277;top:1748;width:12;height:2" coordorigin="3277,1748" coordsize="12,2">
              <v:shape style="position:absolute;left:3277;top:1748;width:12;height:2" coordorigin="3277,1748" coordsize="12,0" path="m3277,1748l3289,1748e" filled="false" stroked="true" strokeweight=".6pt" strokecolor="#000000">
                <v:path arrowok="t"/>
              </v:shape>
            </v:group>
            <v:group style="position:absolute;left:3296;top:1748;width:12;height:2" coordorigin="3296,1748" coordsize="12,2">
              <v:shape style="position:absolute;left:3296;top:1748;width:12;height:2" coordorigin="3296,1748" coordsize="12,0" path="m3296,1748l3308,1748e" filled="false" stroked="true" strokeweight=".6pt" strokecolor="#000000">
                <v:path arrowok="t"/>
              </v:shape>
            </v:group>
            <v:group style="position:absolute;left:3316;top:1748;width:12;height:2" coordorigin="3316,1748" coordsize="12,2">
              <v:shape style="position:absolute;left:3316;top:1748;width:12;height:2" coordorigin="3316,1748" coordsize="12,0" path="m3316,1748l3328,1748e" filled="false" stroked="true" strokeweight=".6pt" strokecolor="#000000">
                <v:path arrowok="t"/>
              </v:shape>
            </v:group>
            <v:group style="position:absolute;left:3335;top:1748;width:12;height:2" coordorigin="3335,1748" coordsize="12,2">
              <v:shape style="position:absolute;left:3335;top:1748;width:12;height:2" coordorigin="3335,1748" coordsize="12,0" path="m3335,1748l3347,1748e" filled="false" stroked="true" strokeweight=".6pt" strokecolor="#000000">
                <v:path arrowok="t"/>
              </v:shape>
            </v:group>
            <v:group style="position:absolute;left:3354;top:1748;width:12;height:2" coordorigin="3354,1748" coordsize="12,2">
              <v:shape style="position:absolute;left:3354;top:1748;width:12;height:2" coordorigin="3354,1748" coordsize="12,0" path="m3354,1748l3366,1748e" filled="false" stroked="true" strokeweight=".6pt" strokecolor="#000000">
                <v:path arrowok="t"/>
              </v:shape>
            </v:group>
            <v:group style="position:absolute;left:3373;top:1748;width:12;height:2" coordorigin="3373,1748" coordsize="12,2">
              <v:shape style="position:absolute;left:3373;top:1748;width:12;height:2" coordorigin="3373,1748" coordsize="12,0" path="m3373,1748l3385,1748e" filled="false" stroked="true" strokeweight=".6pt" strokecolor="#000000">
                <v:path arrowok="t"/>
              </v:shape>
            </v:group>
            <v:group style="position:absolute;left:3392;top:1748;width:12;height:2" coordorigin="3392,1748" coordsize="12,2">
              <v:shape style="position:absolute;left:3392;top:1748;width:12;height:2" coordorigin="3392,1748" coordsize="12,0" path="m3392,1748l3404,1748e" filled="false" stroked="true" strokeweight=".6pt" strokecolor="#000000">
                <v:path arrowok="t"/>
              </v:shape>
            </v:group>
            <v:group style="position:absolute;left:3412;top:1748;width:12;height:2" coordorigin="3412,1748" coordsize="12,2">
              <v:shape style="position:absolute;left:3412;top:1748;width:12;height:2" coordorigin="3412,1748" coordsize="12,0" path="m3412,1748l3424,1748e" filled="false" stroked="true" strokeweight=".6pt" strokecolor="#000000">
                <v:path arrowok="t"/>
              </v:shape>
            </v:group>
            <v:group style="position:absolute;left:3431;top:1748;width:12;height:2" coordorigin="3431,1748" coordsize="12,2">
              <v:shape style="position:absolute;left:3431;top:1748;width:12;height:2" coordorigin="3431,1748" coordsize="12,0" path="m3431,1748l3443,1748e" filled="false" stroked="true" strokeweight=".6pt" strokecolor="#000000">
                <v:path arrowok="t"/>
              </v:shape>
            </v:group>
            <v:group style="position:absolute;left:3450;top:1748;width:12;height:2" coordorigin="3450,1748" coordsize="12,2">
              <v:shape style="position:absolute;left:3450;top:1748;width:12;height:2" coordorigin="3450,1748" coordsize="12,0" path="m3450,1748l3462,1748e" filled="false" stroked="true" strokeweight=".6pt" strokecolor="#000000">
                <v:path arrowok="t"/>
              </v:shape>
            </v:group>
            <v:group style="position:absolute;left:3469;top:1748;width:12;height:2" coordorigin="3469,1748" coordsize="12,2">
              <v:shape style="position:absolute;left:3469;top:1748;width:12;height:2" coordorigin="3469,1748" coordsize="12,0" path="m3469,1748l3481,1748e" filled="false" stroked="true" strokeweight=".6pt" strokecolor="#000000">
                <v:path arrowok="t"/>
              </v:shape>
            </v:group>
            <v:group style="position:absolute;left:3488;top:1748;width:12;height:2" coordorigin="3488,1748" coordsize="12,2">
              <v:shape style="position:absolute;left:3488;top:1748;width:12;height:2" coordorigin="3488,1748" coordsize="12,0" path="m3488,1748l3500,1748e" filled="false" stroked="true" strokeweight=".6pt" strokecolor="#000000">
                <v:path arrowok="t"/>
              </v:shape>
            </v:group>
            <v:group style="position:absolute;left:3508;top:1748;width:12;height:2" coordorigin="3508,1748" coordsize="12,2">
              <v:shape style="position:absolute;left:3508;top:1748;width:12;height:2" coordorigin="3508,1748" coordsize="12,0" path="m3508,1748l3520,1748e" filled="false" stroked="true" strokeweight=".6pt" strokecolor="#000000">
                <v:path arrowok="t"/>
              </v:shape>
            </v:group>
            <v:group style="position:absolute;left:3527;top:1748;width:12;height:2" coordorigin="3527,1748" coordsize="12,2">
              <v:shape style="position:absolute;left:3527;top:1748;width:12;height:2" coordorigin="3527,1748" coordsize="12,0" path="m3527,1748l3539,1748e" filled="false" stroked="true" strokeweight=".6pt" strokecolor="#000000">
                <v:path arrowok="t"/>
              </v:shape>
            </v:group>
            <v:group style="position:absolute;left:3546;top:1748;width:12;height:2" coordorigin="3546,1748" coordsize="12,2">
              <v:shape style="position:absolute;left:3546;top:1748;width:12;height:2" coordorigin="3546,1748" coordsize="12,0" path="m3546,1748l3558,1748e" filled="false" stroked="true" strokeweight=".6pt" strokecolor="#000000">
                <v:path arrowok="t"/>
              </v:shape>
            </v:group>
            <v:group style="position:absolute;left:3565;top:1748;width:12;height:2" coordorigin="3565,1748" coordsize="12,2">
              <v:shape style="position:absolute;left:3565;top:1748;width:12;height:2" coordorigin="3565,1748" coordsize="12,0" path="m3565,1748l3577,1748e" filled="false" stroked="true" strokeweight=".6pt" strokecolor="#000000">
                <v:path arrowok="t"/>
              </v:shape>
            </v:group>
            <v:group style="position:absolute;left:3584;top:1748;width:12;height:2" coordorigin="3584,1748" coordsize="12,2">
              <v:shape style="position:absolute;left:3584;top:1748;width:12;height:2" coordorigin="3584,1748" coordsize="12,0" path="m3584,1748l3596,1748e" filled="false" stroked="true" strokeweight=".6pt" strokecolor="#000000">
                <v:path arrowok="t"/>
              </v:shape>
            </v:group>
            <v:group style="position:absolute;left:3604;top:1748;width:12;height:2" coordorigin="3604,1748" coordsize="12,2">
              <v:shape style="position:absolute;left:3604;top:1748;width:12;height:2" coordorigin="3604,1748" coordsize="12,0" path="m3604,1748l3616,1748e" filled="false" stroked="true" strokeweight=".6pt" strokecolor="#000000">
                <v:path arrowok="t"/>
              </v:shape>
            </v:group>
            <v:group style="position:absolute;left:3623;top:1748;width:12;height:2" coordorigin="3623,1748" coordsize="12,2">
              <v:shape style="position:absolute;left:3623;top:1748;width:12;height:2" coordorigin="3623,1748" coordsize="12,0" path="m3623,1748l3635,1748e" filled="false" stroked="true" strokeweight=".6pt" strokecolor="#000000">
                <v:path arrowok="t"/>
              </v:shape>
            </v:group>
            <v:group style="position:absolute;left:3642;top:1748;width:12;height:2" coordorigin="3642,1748" coordsize="12,2">
              <v:shape style="position:absolute;left:3642;top:1748;width:12;height:2" coordorigin="3642,1748" coordsize="12,0" path="m3642,1748l3654,1748e" filled="false" stroked="true" strokeweight=".6pt" strokecolor="#000000">
                <v:path arrowok="t"/>
              </v:shape>
            </v:group>
            <v:group style="position:absolute;left:3661;top:1748;width:12;height:2" coordorigin="3661,1748" coordsize="12,2">
              <v:shape style="position:absolute;left:3661;top:1748;width:12;height:2" coordorigin="3661,1748" coordsize="12,0" path="m3661,1748l3673,1748e" filled="false" stroked="true" strokeweight=".6pt" strokecolor="#000000">
                <v:path arrowok="t"/>
              </v:shape>
            </v:group>
            <v:group style="position:absolute;left:3680;top:1748;width:12;height:2" coordorigin="3680,1748" coordsize="12,2">
              <v:shape style="position:absolute;left:3680;top:1748;width:12;height:2" coordorigin="3680,1748" coordsize="12,0" path="m3680,1748l3692,1748e" filled="false" stroked="true" strokeweight=".6pt" strokecolor="#000000">
                <v:path arrowok="t"/>
              </v:shape>
            </v:group>
            <v:group style="position:absolute;left:3700;top:1748;width:12;height:2" coordorigin="3700,1748" coordsize="12,2">
              <v:shape style="position:absolute;left:3700;top:1748;width:12;height:2" coordorigin="3700,1748" coordsize="12,0" path="m3700,1748l3712,1748e" filled="false" stroked="true" strokeweight=".6pt" strokecolor="#000000">
                <v:path arrowok="t"/>
              </v:shape>
            </v:group>
            <v:group style="position:absolute;left:3719;top:1748;width:12;height:2" coordorigin="3719,1748" coordsize="12,2">
              <v:shape style="position:absolute;left:3719;top:1748;width:12;height:2" coordorigin="3719,1748" coordsize="12,0" path="m3719,1748l3731,1748e" filled="false" stroked="true" strokeweight=".6pt" strokecolor="#000000">
                <v:path arrowok="t"/>
              </v:shape>
            </v:group>
            <v:group style="position:absolute;left:3738;top:1748;width:12;height:2" coordorigin="3738,1748" coordsize="12,2">
              <v:shape style="position:absolute;left:3738;top:1748;width:12;height:2" coordorigin="3738,1748" coordsize="12,0" path="m3738,1748l3750,1748e" filled="false" stroked="true" strokeweight=".6pt" strokecolor="#000000">
                <v:path arrowok="t"/>
              </v:shape>
            </v:group>
            <v:group style="position:absolute;left:3757;top:1748;width:12;height:2" coordorigin="3757,1748" coordsize="12,2">
              <v:shape style="position:absolute;left:3757;top:1748;width:12;height:2" coordorigin="3757,1748" coordsize="12,0" path="m3757,1748l3769,1748e" filled="false" stroked="true" strokeweight=".6pt" strokecolor="#000000">
                <v:path arrowok="t"/>
              </v:shape>
            </v:group>
            <v:group style="position:absolute;left:3776;top:1748;width:12;height:2" coordorigin="3776,1748" coordsize="12,2">
              <v:shape style="position:absolute;left:3776;top:1748;width:12;height:2" coordorigin="3776,1748" coordsize="12,0" path="m3776,1748l3788,1748e" filled="false" stroked="true" strokeweight=".6pt" strokecolor="#000000">
                <v:path arrowok="t"/>
              </v:shape>
            </v:group>
            <v:group style="position:absolute;left:3796;top:1748;width:12;height:2" coordorigin="3796,1748" coordsize="12,2">
              <v:shape style="position:absolute;left:3796;top:1748;width:12;height:2" coordorigin="3796,1748" coordsize="12,0" path="m3796,1748l3808,1748e" filled="false" stroked="true" strokeweight=".6pt" strokecolor="#000000">
                <v:path arrowok="t"/>
              </v:shape>
            </v:group>
            <v:group style="position:absolute;left:3815;top:1748;width:12;height:2" coordorigin="3815,1748" coordsize="12,2">
              <v:shape style="position:absolute;left:3815;top:1748;width:12;height:2" coordorigin="3815,1748" coordsize="12,0" path="m3815,1748l3827,1748e" filled="false" stroked="true" strokeweight=".6pt" strokecolor="#000000">
                <v:path arrowok="t"/>
              </v:shape>
            </v:group>
            <v:group style="position:absolute;left:3834;top:1748;width:12;height:2" coordorigin="3834,1748" coordsize="12,2">
              <v:shape style="position:absolute;left:3834;top:1748;width:12;height:2" coordorigin="3834,1748" coordsize="12,0" path="m3834,1748l3846,1748e" filled="false" stroked="true" strokeweight=".6pt" strokecolor="#000000">
                <v:path arrowok="t"/>
              </v:shape>
            </v:group>
            <v:group style="position:absolute;left:3853;top:1748;width:12;height:2" coordorigin="3853,1748" coordsize="12,2">
              <v:shape style="position:absolute;left:3853;top:1748;width:12;height:2" coordorigin="3853,1748" coordsize="12,0" path="m3853,1748l3865,1748e" filled="false" stroked="true" strokeweight=".6pt" strokecolor="#000000">
                <v:path arrowok="t"/>
              </v:shape>
            </v:group>
            <v:group style="position:absolute;left:3872;top:1748;width:12;height:2" coordorigin="3872,1748" coordsize="12,2">
              <v:shape style="position:absolute;left:3872;top:1748;width:12;height:2" coordorigin="3872,1748" coordsize="12,0" path="m3872,1748l3884,1748e" filled="false" stroked="true" strokeweight=".6pt" strokecolor="#000000">
                <v:path arrowok="t"/>
              </v:shape>
            </v:group>
            <v:group style="position:absolute;left:3892;top:1748;width:12;height:2" coordorigin="3892,1748" coordsize="12,2">
              <v:shape style="position:absolute;left:3892;top:1748;width:12;height:2" coordorigin="3892,1748" coordsize="12,0" path="m3892,1748l3904,1748e" filled="false" stroked="true" strokeweight=".6pt" strokecolor="#000000">
                <v:path arrowok="t"/>
              </v:shape>
            </v:group>
            <v:group style="position:absolute;left:3911;top:1748;width:12;height:2" coordorigin="3911,1748" coordsize="12,2">
              <v:shape style="position:absolute;left:3911;top:1748;width:12;height:2" coordorigin="3911,1748" coordsize="12,0" path="m3911,1748l3923,1748e" filled="false" stroked="true" strokeweight=".6pt" strokecolor="#000000">
                <v:path arrowok="t"/>
              </v:shape>
            </v:group>
            <v:group style="position:absolute;left:3930;top:1748;width:12;height:2" coordorigin="3930,1748" coordsize="12,2">
              <v:shape style="position:absolute;left:3930;top:1748;width:12;height:2" coordorigin="3930,1748" coordsize="12,0" path="m3930,1748l3942,1748e" filled="false" stroked="true" strokeweight=".6pt" strokecolor="#000000">
                <v:path arrowok="t"/>
              </v:shape>
            </v:group>
            <v:group style="position:absolute;left:3949;top:1748;width:12;height:2" coordorigin="3949,1748" coordsize="12,2">
              <v:shape style="position:absolute;left:3949;top:1748;width:12;height:2" coordorigin="3949,1748" coordsize="12,0" path="m3949,1748l3961,1748e" filled="false" stroked="true" strokeweight=".6pt" strokecolor="#000000">
                <v:path arrowok="t"/>
              </v:shape>
            </v:group>
            <v:group style="position:absolute;left:3968;top:1748;width:12;height:2" coordorigin="3968,1748" coordsize="12,2">
              <v:shape style="position:absolute;left:3968;top:1748;width:12;height:2" coordorigin="3968,1748" coordsize="12,0" path="m3968,1748l3980,1748e" filled="false" stroked="true" strokeweight=".6pt" strokecolor="#000000">
                <v:path arrowok="t"/>
              </v:shape>
            </v:group>
            <v:group style="position:absolute;left:3988;top:1748;width:12;height:2" coordorigin="3988,1748" coordsize="12,2">
              <v:shape style="position:absolute;left:3988;top:1748;width:12;height:2" coordorigin="3988,1748" coordsize="12,0" path="m3988,1748l4000,1748e" filled="false" stroked="true" strokeweight=".6pt" strokecolor="#000000">
                <v:path arrowok="t"/>
              </v:shape>
            </v:group>
            <v:group style="position:absolute;left:4007;top:1748;width:12;height:2" coordorigin="4007,1748" coordsize="12,2">
              <v:shape style="position:absolute;left:4007;top:1748;width:12;height:2" coordorigin="4007,1748" coordsize="12,0" path="m4007,1748l4019,1748e" filled="false" stroked="true" strokeweight=".6pt" strokecolor="#000000">
                <v:path arrowok="t"/>
              </v:shape>
            </v:group>
            <v:group style="position:absolute;left:4026;top:1748;width:12;height:2" coordorigin="4026,1748" coordsize="12,2">
              <v:shape style="position:absolute;left:4026;top:1748;width:12;height:2" coordorigin="4026,1748" coordsize="12,0" path="m4026,1748l4038,1748e" filled="false" stroked="true" strokeweight=".6pt" strokecolor="#000000">
                <v:path arrowok="t"/>
              </v:shape>
            </v:group>
            <v:group style="position:absolute;left:4045;top:1748;width:12;height:2" coordorigin="4045,1748" coordsize="12,2">
              <v:shape style="position:absolute;left:4045;top:1748;width:12;height:2" coordorigin="4045,1748" coordsize="12,0" path="m4045,1748l4057,1748e" filled="false" stroked="true" strokeweight=".6pt" strokecolor="#000000">
                <v:path arrowok="t"/>
              </v:shape>
            </v:group>
            <v:group style="position:absolute;left:4064;top:1748;width:12;height:2" coordorigin="4064,1748" coordsize="12,2">
              <v:shape style="position:absolute;left:4064;top:1748;width:12;height:2" coordorigin="4064,1748" coordsize="12,0" path="m4064,1748l4076,1748e" filled="false" stroked="true" strokeweight=".6pt" strokecolor="#000000">
                <v:path arrowok="t"/>
              </v:shape>
            </v:group>
            <v:group style="position:absolute;left:4084;top:1748;width:12;height:2" coordorigin="4084,1748" coordsize="12,2">
              <v:shape style="position:absolute;left:4084;top:1748;width:12;height:2" coordorigin="4084,1748" coordsize="12,0" path="m4084,1748l4096,1748e" filled="false" stroked="true" strokeweight=".6pt" strokecolor="#000000">
                <v:path arrowok="t"/>
              </v:shape>
            </v:group>
            <v:group style="position:absolute;left:4103;top:1748;width:12;height:2" coordorigin="4103,1748" coordsize="12,2">
              <v:shape style="position:absolute;left:4103;top:1748;width:12;height:2" coordorigin="4103,1748" coordsize="12,0" path="m4103,1748l4115,1748e" filled="false" stroked="true" strokeweight=".6pt" strokecolor="#000000">
                <v:path arrowok="t"/>
              </v:shape>
            </v:group>
            <v:group style="position:absolute;left:4122;top:1748;width:12;height:2" coordorigin="4122,1748" coordsize="12,2">
              <v:shape style="position:absolute;left:4122;top:1748;width:12;height:2" coordorigin="4122,1748" coordsize="12,0" path="m4122,1748l4134,1748e" filled="false" stroked="true" strokeweight=".6pt" strokecolor="#000000">
                <v:path arrowok="t"/>
              </v:shape>
            </v:group>
            <v:group style="position:absolute;left:4141;top:1748;width:12;height:2" coordorigin="4141,1748" coordsize="12,2">
              <v:shape style="position:absolute;left:4141;top:1748;width:12;height:2" coordorigin="4141,1748" coordsize="12,0" path="m4141,1748l4153,1748e" filled="false" stroked="true" strokeweight=".6pt" strokecolor="#000000">
                <v:path arrowok="t"/>
              </v:shape>
            </v:group>
            <v:group style="position:absolute;left:4160;top:1748;width:12;height:2" coordorigin="4160,1748" coordsize="12,2">
              <v:shape style="position:absolute;left:4160;top:1748;width:12;height:2" coordorigin="4160,1748" coordsize="12,0" path="m4160,1748l4172,1748e" filled="false" stroked="true" strokeweight=".6pt" strokecolor="#000000">
                <v:path arrowok="t"/>
              </v:shape>
            </v:group>
            <v:group style="position:absolute;left:4180;top:1748;width:12;height:2" coordorigin="4180,1748" coordsize="12,2">
              <v:shape style="position:absolute;left:4180;top:1748;width:12;height:2" coordorigin="4180,1748" coordsize="12,0" path="m4180,1748l4192,1748e" filled="false" stroked="true" strokeweight=".6pt" strokecolor="#000000">
                <v:path arrowok="t"/>
              </v:shape>
            </v:group>
            <v:group style="position:absolute;left:4199;top:1748;width:12;height:2" coordorigin="4199,1748" coordsize="12,2">
              <v:shape style="position:absolute;left:4199;top:1748;width:12;height:2" coordorigin="4199,1748" coordsize="12,0" path="m4199,1748l4211,1748e" filled="false" stroked="true" strokeweight=".6pt" strokecolor="#000000">
                <v:path arrowok="t"/>
              </v:shape>
            </v:group>
            <v:group style="position:absolute;left:4218;top:1748;width:12;height:2" coordorigin="4218,1748" coordsize="12,2">
              <v:shape style="position:absolute;left:4218;top:1748;width:12;height:2" coordorigin="4218,1748" coordsize="12,0" path="m4218,1748l4230,1748e" filled="false" stroked="true" strokeweight=".6pt" strokecolor="#000000">
                <v:path arrowok="t"/>
              </v:shape>
            </v:group>
            <v:group style="position:absolute;left:4237;top:1748;width:12;height:2" coordorigin="4237,1748" coordsize="12,2">
              <v:shape style="position:absolute;left:4237;top:1748;width:12;height:2" coordorigin="4237,1748" coordsize="12,0" path="m4237,1748l4249,1748e" filled="false" stroked="true" strokeweight=".6pt" strokecolor="#000000">
                <v:path arrowok="t"/>
              </v:shape>
            </v:group>
            <v:group style="position:absolute;left:4256;top:1748;width:12;height:2" coordorigin="4256,1748" coordsize="12,2">
              <v:shape style="position:absolute;left:4256;top:1748;width:12;height:2" coordorigin="4256,1748" coordsize="12,0" path="m4256,1748l4268,1748e" filled="false" stroked="true" strokeweight=".6pt" strokecolor="#000000">
                <v:path arrowok="t"/>
              </v:shape>
            </v:group>
            <v:group style="position:absolute;left:4276;top:1748;width:12;height:2" coordorigin="4276,1748" coordsize="12,2">
              <v:shape style="position:absolute;left:4276;top:1748;width:12;height:2" coordorigin="4276,1748" coordsize="12,0" path="m4276,1748l4288,1748e" filled="false" stroked="true" strokeweight=".6pt" strokecolor="#000000">
                <v:path arrowok="t"/>
              </v:shape>
            </v:group>
            <v:group style="position:absolute;left:4295;top:1748;width:12;height:2" coordorigin="4295,1748" coordsize="12,2">
              <v:shape style="position:absolute;left:4295;top:1748;width:12;height:2" coordorigin="4295,1748" coordsize="12,0" path="m4295,1748l4307,1748e" filled="false" stroked="true" strokeweight=".6pt" strokecolor="#000000">
                <v:path arrowok="t"/>
              </v:shape>
            </v:group>
            <v:group style="position:absolute;left:4314;top:1748;width:12;height:2" coordorigin="4314,1748" coordsize="12,2">
              <v:shape style="position:absolute;left:4314;top:1748;width:12;height:2" coordorigin="4314,1748" coordsize="12,0" path="m4314,1748l4326,1748e" filled="false" stroked="true" strokeweight=".6pt" strokecolor="#000000">
                <v:path arrowok="t"/>
              </v:shape>
            </v:group>
            <v:group style="position:absolute;left:4333;top:1748;width:12;height:2" coordorigin="4333,1748" coordsize="12,2">
              <v:shape style="position:absolute;left:4333;top:1748;width:12;height:2" coordorigin="4333,1748" coordsize="12,0" path="m4333,1748l4345,1748e" filled="false" stroked="true" strokeweight=".6pt" strokecolor="#000000">
                <v:path arrowok="t"/>
              </v:shape>
            </v:group>
            <v:group style="position:absolute;left:4352;top:1748;width:12;height:2" coordorigin="4352,1748" coordsize="12,2">
              <v:shape style="position:absolute;left:4352;top:1748;width:12;height:2" coordorigin="4352,1748" coordsize="12,0" path="m4352,1748l4364,1748e" filled="false" stroked="true" strokeweight=".6pt" strokecolor="#000000">
                <v:path arrowok="t"/>
              </v:shape>
            </v:group>
            <v:group style="position:absolute;left:4372;top:1748;width:12;height:2" coordorigin="4372,1748" coordsize="12,2">
              <v:shape style="position:absolute;left:4372;top:1748;width:12;height:2" coordorigin="4372,1748" coordsize="12,0" path="m4372,1748l4384,1748e" filled="false" stroked="true" strokeweight=".6pt" strokecolor="#000000">
                <v:path arrowok="t"/>
              </v:shape>
            </v:group>
            <v:group style="position:absolute;left:4391;top:1748;width:12;height:2" coordorigin="4391,1748" coordsize="12,2">
              <v:shape style="position:absolute;left:4391;top:1748;width:12;height:2" coordorigin="4391,1748" coordsize="12,0" path="m4391,1748l4403,1748e" filled="false" stroked="true" strokeweight=".6pt" strokecolor="#000000">
                <v:path arrowok="t"/>
              </v:shape>
            </v:group>
            <v:group style="position:absolute;left:4410;top:1748;width:12;height:2" coordorigin="4410,1748" coordsize="12,2">
              <v:shape style="position:absolute;left:4410;top:1748;width:12;height:2" coordorigin="4410,1748" coordsize="12,0" path="m4410,1748l4422,1748e" filled="false" stroked="true" strokeweight=".6pt" strokecolor="#000000">
                <v:path arrowok="t"/>
              </v:shape>
            </v:group>
            <v:group style="position:absolute;left:4429;top:1748;width:12;height:2" coordorigin="4429,1748" coordsize="12,2">
              <v:shape style="position:absolute;left:4429;top:1748;width:12;height:2" coordorigin="4429,1748" coordsize="12,0" path="m4429,1748l4441,1748e" filled="false" stroked="true" strokeweight=".6pt" strokecolor="#000000">
                <v:path arrowok="t"/>
              </v:shape>
            </v:group>
            <v:group style="position:absolute;left:4448;top:1748;width:12;height:2" coordorigin="4448,1748" coordsize="12,2">
              <v:shape style="position:absolute;left:4448;top:1748;width:12;height:2" coordorigin="4448,1748" coordsize="12,0" path="m4448,1748l4460,1748e" filled="false" stroked="true" strokeweight=".6pt" strokecolor="#000000">
                <v:path arrowok="t"/>
              </v:shape>
            </v:group>
            <v:group style="position:absolute;left:4468;top:1748;width:12;height:2" coordorigin="4468,1748" coordsize="12,2">
              <v:shape style="position:absolute;left:4468;top:1748;width:12;height:2" coordorigin="4468,1748" coordsize="12,0" path="m4468,1748l4480,1748e" filled="false" stroked="true" strokeweight=".6pt" strokecolor="#000000">
                <v:path arrowok="t"/>
              </v:shape>
            </v:group>
            <v:group style="position:absolute;left:4487;top:1748;width:12;height:2" coordorigin="4487,1748" coordsize="12,2">
              <v:shape style="position:absolute;left:4487;top:1748;width:12;height:2" coordorigin="4487,1748" coordsize="12,0" path="m4487,1748l4499,1748e" filled="false" stroked="true" strokeweight=".6pt" strokecolor="#000000">
                <v:path arrowok="t"/>
              </v:shape>
            </v:group>
            <v:group style="position:absolute;left:4506;top:1748;width:12;height:2" coordorigin="4506,1748" coordsize="12,2">
              <v:shape style="position:absolute;left:4506;top:1748;width:12;height:2" coordorigin="4506,1748" coordsize="12,0" path="m4506,1748l4518,1748e" filled="false" stroked="true" strokeweight=".6pt" strokecolor="#000000">
                <v:path arrowok="t"/>
              </v:shape>
            </v:group>
            <v:group style="position:absolute;left:4525;top:1748;width:12;height:2" coordorigin="4525,1748" coordsize="12,2">
              <v:shape style="position:absolute;left:4525;top:1748;width:12;height:2" coordorigin="4525,1748" coordsize="12,0" path="m4525,1748l4537,1748e" filled="false" stroked="true" strokeweight=".6pt" strokecolor="#000000">
                <v:path arrowok="t"/>
              </v:shape>
            </v:group>
            <v:group style="position:absolute;left:4544;top:1748;width:12;height:2" coordorigin="4544,1748" coordsize="12,2">
              <v:shape style="position:absolute;left:4544;top:1748;width:12;height:2" coordorigin="4544,1748" coordsize="12,0" path="m4544,1748l4556,1748e" filled="false" stroked="true" strokeweight=".6pt" strokecolor="#000000">
                <v:path arrowok="t"/>
              </v:shape>
            </v:group>
            <v:group style="position:absolute;left:4564;top:1748;width:12;height:2" coordorigin="4564,1748" coordsize="12,2">
              <v:shape style="position:absolute;left:4564;top:1748;width:12;height:2" coordorigin="4564,1748" coordsize="12,0" path="m4564,1748l4576,1748e" filled="false" stroked="true" strokeweight=".6pt" strokecolor="#000000">
                <v:path arrowok="t"/>
              </v:shape>
            </v:group>
            <v:group style="position:absolute;left:4583;top:1748;width:12;height:2" coordorigin="4583,1748" coordsize="12,2">
              <v:shape style="position:absolute;left:4583;top:1748;width:12;height:2" coordorigin="4583,1748" coordsize="12,0" path="m4583,1748l4595,1748e" filled="false" stroked="true" strokeweight=".6pt" strokecolor="#000000">
                <v:path arrowok="t"/>
              </v:shape>
            </v:group>
            <v:group style="position:absolute;left:4602;top:1748;width:12;height:2" coordorigin="4602,1748" coordsize="12,2">
              <v:shape style="position:absolute;left:4602;top:1748;width:12;height:2" coordorigin="4602,1748" coordsize="12,0" path="m4602,1748l4614,1748e" filled="false" stroked="true" strokeweight=".6pt" strokecolor="#000000">
                <v:path arrowok="t"/>
              </v:shape>
            </v:group>
            <v:group style="position:absolute;left:4621;top:1748;width:12;height:2" coordorigin="4621,1748" coordsize="12,2">
              <v:shape style="position:absolute;left:4621;top:1748;width:12;height:2" coordorigin="4621,1748" coordsize="12,0" path="m4621,1748l4633,1748e" filled="false" stroked="true" strokeweight=".6pt" strokecolor="#000000">
                <v:path arrowok="t"/>
              </v:shape>
            </v:group>
            <v:group style="position:absolute;left:4640;top:1748;width:12;height:2" coordorigin="4640,1748" coordsize="12,2">
              <v:shape style="position:absolute;left:4640;top:1748;width:12;height:2" coordorigin="4640,1748" coordsize="12,0" path="m4640,1748l4652,1748e" filled="false" stroked="true" strokeweight=".6pt" strokecolor="#000000">
                <v:path arrowok="t"/>
              </v:shape>
            </v:group>
            <v:group style="position:absolute;left:4660;top:1748;width:12;height:2" coordorigin="4660,1748" coordsize="12,2">
              <v:shape style="position:absolute;left:4660;top:1748;width:12;height:2" coordorigin="4660,1748" coordsize="12,0" path="m4660,1748l4672,1748e" filled="false" stroked="true" strokeweight=".6pt" strokecolor="#000000">
                <v:path arrowok="t"/>
              </v:shape>
            </v:group>
            <v:group style="position:absolute;left:4679;top:1748;width:12;height:2" coordorigin="4679,1748" coordsize="12,2">
              <v:shape style="position:absolute;left:4679;top:1748;width:12;height:2" coordorigin="4679,1748" coordsize="12,0" path="m4679,1748l4691,1748e" filled="false" stroked="true" strokeweight=".6pt" strokecolor="#000000">
                <v:path arrowok="t"/>
              </v:shape>
            </v:group>
            <v:group style="position:absolute;left:4698;top:1748;width:12;height:2" coordorigin="4698,1748" coordsize="12,2">
              <v:shape style="position:absolute;left:4698;top:1748;width:12;height:2" coordorigin="4698,1748" coordsize="12,0" path="m4698,1748l4710,1748e" filled="false" stroked="true" strokeweight=".6pt" strokecolor="#000000">
                <v:path arrowok="t"/>
              </v:shape>
            </v:group>
            <v:group style="position:absolute;left:4717;top:1748;width:12;height:2" coordorigin="4717,1748" coordsize="12,2">
              <v:shape style="position:absolute;left:4717;top:1748;width:12;height:2" coordorigin="4717,1748" coordsize="12,0" path="m4717,1748l4729,1748e" filled="false" stroked="true" strokeweight=".6pt" strokecolor="#000000">
                <v:path arrowok="t"/>
              </v:shape>
            </v:group>
            <v:group style="position:absolute;left:4736;top:1748;width:12;height:2" coordorigin="4736,1748" coordsize="12,2">
              <v:shape style="position:absolute;left:4736;top:1748;width:12;height:2" coordorigin="4736,1748" coordsize="12,0" path="m4736,1748l4748,1748e" filled="false" stroked="true" strokeweight=".6pt" strokecolor="#000000">
                <v:path arrowok="t"/>
              </v:shape>
            </v:group>
            <v:group style="position:absolute;left:4756;top:1748;width:12;height:2" coordorigin="4756,1748" coordsize="12,2">
              <v:shape style="position:absolute;left:4756;top:1748;width:12;height:2" coordorigin="4756,1748" coordsize="12,0" path="m4756,1748l4768,1748e" filled="false" stroked="true" strokeweight=".6pt" strokecolor="#000000">
                <v:path arrowok="t"/>
              </v:shape>
            </v:group>
            <v:group style="position:absolute;left:4775;top:1748;width:12;height:2" coordorigin="4775,1748" coordsize="12,2">
              <v:shape style="position:absolute;left:4775;top:1748;width:12;height:2" coordorigin="4775,1748" coordsize="12,0" path="m4775,1748l4787,1748e" filled="false" stroked="true" strokeweight=".6pt" strokecolor="#000000">
                <v:path arrowok="t"/>
              </v:shape>
            </v:group>
            <v:group style="position:absolute;left:4794;top:1748;width:12;height:2" coordorigin="4794,1748" coordsize="12,2">
              <v:shape style="position:absolute;left:4794;top:1748;width:12;height:2" coordorigin="4794,1748" coordsize="12,0" path="m4794,1748l4806,1748e" filled="false" stroked="true" strokeweight=".6pt" strokecolor="#000000">
                <v:path arrowok="t"/>
              </v:shape>
            </v:group>
            <v:group style="position:absolute;left:4813;top:1748;width:12;height:2" coordorigin="4813,1748" coordsize="12,2">
              <v:shape style="position:absolute;left:4813;top:1748;width:12;height:2" coordorigin="4813,1748" coordsize="12,0" path="m4813,1748l4825,1748e" filled="false" stroked="true" strokeweight=".6pt" strokecolor="#000000">
                <v:path arrowok="t"/>
              </v:shape>
            </v:group>
            <v:group style="position:absolute;left:4832;top:1748;width:12;height:2" coordorigin="4832,1748" coordsize="12,2">
              <v:shape style="position:absolute;left:4832;top:1748;width:12;height:2" coordorigin="4832,1748" coordsize="12,0" path="m4832,1748l4844,1748e" filled="false" stroked="true" strokeweight=".6pt" strokecolor="#000000">
                <v:path arrowok="t"/>
              </v:shape>
            </v:group>
            <v:group style="position:absolute;left:4852;top:1748;width:12;height:2" coordorigin="4852,1748" coordsize="12,2">
              <v:shape style="position:absolute;left:4852;top:1748;width:12;height:2" coordorigin="4852,1748" coordsize="12,0" path="m4852,1748l4864,1748e" filled="false" stroked="true" strokeweight=".6pt" strokecolor="#000000">
                <v:path arrowok="t"/>
              </v:shape>
            </v:group>
            <v:group style="position:absolute;left:4871;top:1748;width:12;height:2" coordorigin="4871,1748" coordsize="12,2">
              <v:shape style="position:absolute;left:4871;top:1748;width:12;height:2" coordorigin="4871,1748" coordsize="12,0" path="m4871,1748l4883,1748e" filled="false" stroked="true" strokeweight=".6pt" strokecolor="#000000">
                <v:path arrowok="t"/>
              </v:shape>
            </v:group>
            <v:group style="position:absolute;left:4890;top:1748;width:12;height:2" coordorigin="4890,1748" coordsize="12,2">
              <v:shape style="position:absolute;left:4890;top:1748;width:12;height:2" coordorigin="4890,1748" coordsize="12,0" path="m4890,1748l4902,1748e" filled="false" stroked="true" strokeweight=".6pt" strokecolor="#000000">
                <v:path arrowok="t"/>
              </v:shape>
            </v:group>
            <v:group style="position:absolute;left:4909;top:1748;width:12;height:2" coordorigin="4909,1748" coordsize="12,2">
              <v:shape style="position:absolute;left:4909;top:1748;width:12;height:2" coordorigin="4909,1748" coordsize="12,0" path="m4909,1748l4921,1748e" filled="false" stroked="true" strokeweight=".6pt" strokecolor="#000000">
                <v:path arrowok="t"/>
              </v:shape>
            </v:group>
            <v:group style="position:absolute;left:4928;top:1748;width:12;height:2" coordorigin="4928,1748" coordsize="12,2">
              <v:shape style="position:absolute;left:4928;top:1748;width:12;height:2" coordorigin="4928,1748" coordsize="12,0" path="m4928,1748l4940,1748e" filled="false" stroked="true" strokeweight=".6pt" strokecolor="#000000">
                <v:path arrowok="t"/>
              </v:shape>
            </v:group>
            <v:group style="position:absolute;left:4948;top:1748;width:12;height:2" coordorigin="4948,1748" coordsize="12,2">
              <v:shape style="position:absolute;left:4948;top:1748;width:12;height:2" coordorigin="4948,1748" coordsize="12,0" path="m4948,1748l4960,1748e" filled="false" stroked="true" strokeweight=".6pt" strokecolor="#000000">
                <v:path arrowok="t"/>
              </v:shape>
            </v:group>
            <v:group style="position:absolute;left:4967;top:1748;width:12;height:2" coordorigin="4967,1748" coordsize="12,2">
              <v:shape style="position:absolute;left:4967;top:1748;width:12;height:2" coordorigin="4967,1748" coordsize="12,0" path="m4967,1748l4979,1748e" filled="false" stroked="true" strokeweight=".6pt" strokecolor="#000000">
                <v:path arrowok="t"/>
              </v:shape>
            </v:group>
            <v:group style="position:absolute;left:4986;top:1748;width:12;height:2" coordorigin="4986,1748" coordsize="12,2">
              <v:shape style="position:absolute;left:4986;top:1748;width:12;height:2" coordorigin="4986,1748" coordsize="12,0" path="m4986,1748l4998,1748e" filled="false" stroked="true" strokeweight=".6pt" strokecolor="#000000">
                <v:path arrowok="t"/>
              </v:shape>
            </v:group>
            <v:group style="position:absolute;left:5005;top:1748;width:12;height:2" coordorigin="5005,1748" coordsize="12,2">
              <v:shape style="position:absolute;left:5005;top:1748;width:12;height:2" coordorigin="5005,1748" coordsize="12,0" path="m5005,1748l5017,1748e" filled="false" stroked="true" strokeweight=".6pt" strokecolor="#000000">
                <v:path arrowok="t"/>
              </v:shape>
            </v:group>
            <v:group style="position:absolute;left:5024;top:1748;width:12;height:2" coordorigin="5024,1748" coordsize="12,2">
              <v:shape style="position:absolute;left:5024;top:1748;width:12;height:2" coordorigin="5024,1748" coordsize="12,0" path="m5024,1748l5036,1748e" filled="false" stroked="true" strokeweight=".6pt" strokecolor="#000000">
                <v:path arrowok="t"/>
              </v:shape>
            </v:group>
            <v:group style="position:absolute;left:5044;top:1748;width:12;height:2" coordorigin="5044,1748" coordsize="12,2">
              <v:shape style="position:absolute;left:5044;top:1748;width:12;height:2" coordorigin="5044,1748" coordsize="12,0" path="m5044,1748l5056,1748e" filled="false" stroked="true" strokeweight=".6pt" strokecolor="#000000">
                <v:path arrowok="t"/>
              </v:shape>
            </v:group>
            <v:group style="position:absolute;left:5063;top:1748;width:12;height:2" coordorigin="5063,1748" coordsize="12,2">
              <v:shape style="position:absolute;left:5063;top:1748;width:12;height:2" coordorigin="5063,1748" coordsize="12,0" path="m5063,1748l5075,1748e" filled="false" stroked="true" strokeweight=".6pt" strokecolor="#000000">
                <v:path arrowok="t"/>
              </v:shape>
            </v:group>
            <v:group style="position:absolute;left:5082;top:1748;width:12;height:2" coordorigin="5082,1748" coordsize="12,2">
              <v:shape style="position:absolute;left:5082;top:1748;width:12;height:2" coordorigin="5082,1748" coordsize="12,0" path="m5082,1748l5094,1748e" filled="false" stroked="true" strokeweight=".6pt" strokecolor="#000000">
                <v:path arrowok="t"/>
              </v:shape>
            </v:group>
            <v:group style="position:absolute;left:5101;top:1748;width:12;height:2" coordorigin="5101,1748" coordsize="12,2">
              <v:shape style="position:absolute;left:5101;top:1748;width:12;height:2" coordorigin="5101,1748" coordsize="12,0" path="m5101,1748l5113,1748e" filled="false" stroked="true" strokeweight=".6pt" strokecolor="#000000">
                <v:path arrowok="t"/>
              </v:shape>
            </v:group>
            <v:group style="position:absolute;left:5120;top:1748;width:12;height:2" coordorigin="5120,1748" coordsize="12,2">
              <v:shape style="position:absolute;left:5120;top:1748;width:12;height:2" coordorigin="5120,1748" coordsize="12,0" path="m5120,1748l5132,1748e" filled="false" stroked="true" strokeweight=".6pt" strokecolor="#000000">
                <v:path arrowok="t"/>
              </v:shape>
            </v:group>
            <v:group style="position:absolute;left:5140;top:1748;width:12;height:2" coordorigin="5140,1748" coordsize="12,2">
              <v:shape style="position:absolute;left:5140;top:1748;width:12;height:2" coordorigin="5140,1748" coordsize="12,0" path="m5140,1748l5152,1748e" filled="false" stroked="true" strokeweight=".6pt" strokecolor="#000000">
                <v:path arrowok="t"/>
              </v:shape>
            </v:group>
            <v:group style="position:absolute;left:5159;top:1748;width:12;height:2" coordorigin="5159,1748" coordsize="12,2">
              <v:shape style="position:absolute;left:5159;top:1748;width:12;height:2" coordorigin="5159,1748" coordsize="12,0" path="m5159,1748l5171,1748e" filled="false" stroked="true" strokeweight=".6pt" strokecolor="#000000">
                <v:path arrowok="t"/>
              </v:shape>
            </v:group>
            <v:group style="position:absolute;left:5178;top:1748;width:12;height:2" coordorigin="5178,1748" coordsize="12,2">
              <v:shape style="position:absolute;left:5178;top:1748;width:12;height:2" coordorigin="5178,1748" coordsize="12,0" path="m5178,1748l5190,1748e" filled="false" stroked="true" strokeweight=".6pt" strokecolor="#000000">
                <v:path arrowok="t"/>
              </v:shape>
            </v:group>
            <v:group style="position:absolute;left:5197;top:1748;width:12;height:2" coordorigin="5197,1748" coordsize="12,2">
              <v:shape style="position:absolute;left:5197;top:1748;width:12;height:2" coordorigin="5197,1748" coordsize="12,0" path="m5197,1748l5209,1748e" filled="false" stroked="true" strokeweight=".6pt" strokecolor="#000000">
                <v:path arrowok="t"/>
              </v:shape>
            </v:group>
            <v:group style="position:absolute;left:5216;top:1748;width:12;height:2" coordorigin="5216,1748" coordsize="12,2">
              <v:shape style="position:absolute;left:5216;top:1748;width:12;height:2" coordorigin="5216,1748" coordsize="12,0" path="m5216,1748l5228,1748e" filled="false" stroked="true" strokeweight=".6pt" strokecolor="#000000">
                <v:path arrowok="t"/>
              </v:shape>
            </v:group>
            <v:group style="position:absolute;left:5236;top:1748;width:12;height:2" coordorigin="5236,1748" coordsize="12,2">
              <v:shape style="position:absolute;left:5236;top:1748;width:12;height:2" coordorigin="5236,1748" coordsize="12,0" path="m5236,1748l5248,1748e" filled="false" stroked="true" strokeweight=".6pt" strokecolor="#000000">
                <v:path arrowok="t"/>
              </v:shape>
            </v:group>
            <v:group style="position:absolute;left:5255;top:1748;width:12;height:2" coordorigin="5255,1748" coordsize="12,2">
              <v:shape style="position:absolute;left:5255;top:1748;width:12;height:2" coordorigin="5255,1748" coordsize="12,0" path="m5255,1748l5267,1748e" filled="false" stroked="true" strokeweight=".6pt" strokecolor="#000000">
                <v:path arrowok="t"/>
              </v:shape>
            </v:group>
            <v:group style="position:absolute;left:5274;top:1748;width:12;height:2" coordorigin="5274,1748" coordsize="12,2">
              <v:shape style="position:absolute;left:5274;top:1748;width:12;height:2" coordorigin="5274,1748" coordsize="12,0" path="m5274,1748l5286,1748e" filled="false" stroked="true" strokeweight=".6pt" strokecolor="#000000">
                <v:path arrowok="t"/>
              </v:shape>
            </v:group>
            <v:group style="position:absolute;left:5293;top:1748;width:12;height:2" coordorigin="5293,1748" coordsize="12,2">
              <v:shape style="position:absolute;left:5293;top:1748;width:12;height:2" coordorigin="5293,1748" coordsize="12,0" path="m5293,1748l5305,1748e" filled="false" stroked="true" strokeweight=".6pt" strokecolor="#000000">
                <v:path arrowok="t"/>
              </v:shape>
            </v:group>
            <v:group style="position:absolute;left:5312;top:1748;width:12;height:2" coordorigin="5312,1748" coordsize="12,2">
              <v:shape style="position:absolute;left:5312;top:1748;width:12;height:2" coordorigin="5312,1748" coordsize="12,0" path="m5312,1748l5324,1748e" filled="false" stroked="true" strokeweight=".6pt" strokecolor="#000000">
                <v:path arrowok="t"/>
              </v:shape>
            </v:group>
            <v:group style="position:absolute;left:5332;top:1748;width:12;height:2" coordorigin="5332,1748" coordsize="12,2">
              <v:shape style="position:absolute;left:5332;top:1748;width:12;height:2" coordorigin="5332,1748" coordsize="12,0" path="m5332,1748l5344,1748e" filled="false" stroked="true" strokeweight=".6pt" strokecolor="#000000">
                <v:path arrowok="t"/>
              </v:shape>
            </v:group>
            <v:group style="position:absolute;left:5351;top:1748;width:12;height:2" coordorigin="5351,1748" coordsize="12,2">
              <v:shape style="position:absolute;left:5351;top:1748;width:12;height:2" coordorigin="5351,1748" coordsize="12,0" path="m5351,1748l5363,1748e" filled="false" stroked="true" strokeweight=".6pt" strokecolor="#000000">
                <v:path arrowok="t"/>
              </v:shape>
            </v:group>
            <v:group style="position:absolute;left:5370;top:1748;width:12;height:2" coordorigin="5370,1748" coordsize="12,2">
              <v:shape style="position:absolute;left:5370;top:1748;width:12;height:2" coordorigin="5370,1748" coordsize="12,0" path="m5370,1748l5382,1748e" filled="false" stroked="true" strokeweight=".6pt" strokecolor="#000000">
                <v:path arrowok="t"/>
              </v:shape>
            </v:group>
            <v:group style="position:absolute;left:5389;top:1748;width:12;height:2" coordorigin="5389,1748" coordsize="12,2">
              <v:shape style="position:absolute;left:5389;top:1748;width:12;height:2" coordorigin="5389,1748" coordsize="12,0" path="m5389,1748l5401,1748e" filled="false" stroked="true" strokeweight=".6pt" strokecolor="#000000">
                <v:path arrowok="t"/>
              </v:shape>
            </v:group>
            <v:group style="position:absolute;left:5408;top:1748;width:12;height:2" coordorigin="5408,1748" coordsize="12,2">
              <v:shape style="position:absolute;left:5408;top:1748;width:12;height:2" coordorigin="5408,1748" coordsize="12,0" path="m5408,1748l5420,1748e" filled="false" stroked="true" strokeweight=".6pt" strokecolor="#000000">
                <v:path arrowok="t"/>
              </v:shape>
            </v:group>
            <v:group style="position:absolute;left:5428;top:1748;width:12;height:2" coordorigin="5428,1748" coordsize="12,2">
              <v:shape style="position:absolute;left:5428;top:1748;width:12;height:2" coordorigin="5428,1748" coordsize="12,0" path="m5428,1748l5440,1748e" filled="false" stroked="true" strokeweight=".6pt" strokecolor="#000000">
                <v:path arrowok="t"/>
              </v:shape>
            </v:group>
            <v:group style="position:absolute;left:5447;top:1748;width:12;height:2" coordorigin="5447,1748" coordsize="12,2">
              <v:shape style="position:absolute;left:5447;top:1748;width:12;height:2" coordorigin="5447,1748" coordsize="12,0" path="m5447,1748l5459,1748e" filled="false" stroked="true" strokeweight=".6pt" strokecolor="#000000">
                <v:path arrowok="t"/>
              </v:shape>
            </v:group>
            <v:group style="position:absolute;left:5466;top:1748;width:12;height:2" coordorigin="5466,1748" coordsize="12,2">
              <v:shape style="position:absolute;left:5466;top:1748;width:12;height:2" coordorigin="5466,1748" coordsize="12,0" path="m5466,1748l5478,1748e" filled="false" stroked="true" strokeweight=".6pt" strokecolor="#000000">
                <v:path arrowok="t"/>
              </v:shape>
            </v:group>
            <v:group style="position:absolute;left:5485;top:1748;width:12;height:2" coordorigin="5485,1748" coordsize="12,2">
              <v:shape style="position:absolute;left:5485;top:1748;width:12;height:2" coordorigin="5485,1748" coordsize="12,0" path="m5485,1748l5497,1748e" filled="false" stroked="true" strokeweight=".6pt" strokecolor="#000000">
                <v:path arrowok="t"/>
              </v:shape>
            </v:group>
            <v:group style="position:absolute;left:5504;top:1748;width:12;height:2" coordorigin="5504,1748" coordsize="12,2">
              <v:shape style="position:absolute;left:5504;top:1748;width:12;height:2" coordorigin="5504,1748" coordsize="12,0" path="m5504,1748l5516,1748e" filled="false" stroked="true" strokeweight=".6pt" strokecolor="#000000">
                <v:path arrowok="t"/>
              </v:shape>
            </v:group>
            <v:group style="position:absolute;left:5524;top:1748;width:12;height:2" coordorigin="5524,1748" coordsize="12,2">
              <v:shape style="position:absolute;left:5524;top:1748;width:12;height:2" coordorigin="5524,1748" coordsize="12,0" path="m5524,1748l5536,1748e" filled="false" stroked="true" strokeweight=".6pt" strokecolor="#000000">
                <v:path arrowok="t"/>
              </v:shape>
            </v:group>
            <v:group style="position:absolute;left:5543;top:1748;width:12;height:2" coordorigin="5543,1748" coordsize="12,2">
              <v:shape style="position:absolute;left:5543;top:1748;width:12;height:2" coordorigin="5543,1748" coordsize="12,0" path="m5543,1748l5555,1748e" filled="false" stroked="true" strokeweight=".6pt" strokecolor="#000000">
                <v:path arrowok="t"/>
              </v:shape>
            </v:group>
            <v:group style="position:absolute;left:5562;top:1748;width:12;height:2" coordorigin="5562,1748" coordsize="12,2">
              <v:shape style="position:absolute;left:5562;top:1748;width:12;height:2" coordorigin="5562,1748" coordsize="12,0" path="m5562,1748l5574,1748e" filled="false" stroked="true" strokeweight=".6pt" strokecolor="#000000">
                <v:path arrowok="t"/>
              </v:shape>
            </v:group>
            <v:group style="position:absolute;left:5581;top:1748;width:12;height:2" coordorigin="5581,1748" coordsize="12,2">
              <v:shape style="position:absolute;left:5581;top:1748;width:12;height:2" coordorigin="5581,1748" coordsize="12,0" path="m5581,1748l5593,1748e" filled="false" stroked="true" strokeweight=".6pt" strokecolor="#000000">
                <v:path arrowok="t"/>
              </v:shape>
            </v:group>
            <v:group style="position:absolute;left:5600;top:1748;width:12;height:2" coordorigin="5600,1748" coordsize="12,2">
              <v:shape style="position:absolute;left:5600;top:1748;width:12;height:2" coordorigin="5600,1748" coordsize="12,0" path="m5600,1748l5612,1748e" filled="false" stroked="true" strokeweight=".6pt" strokecolor="#000000">
                <v:path arrowok="t"/>
              </v:shape>
            </v:group>
            <v:group style="position:absolute;left:5620;top:1748;width:12;height:2" coordorigin="5620,1748" coordsize="12,2">
              <v:shape style="position:absolute;left:5620;top:1748;width:12;height:2" coordorigin="5620,1748" coordsize="12,0" path="m5620,1748l5632,1748e" filled="false" stroked="true" strokeweight=".6pt" strokecolor="#000000">
                <v:path arrowok="t"/>
              </v:shape>
            </v:group>
            <v:group style="position:absolute;left:5639;top:1748;width:12;height:2" coordorigin="5639,1748" coordsize="12,2">
              <v:shape style="position:absolute;left:5639;top:1748;width:12;height:2" coordorigin="5639,1748" coordsize="12,0" path="m5639,1748l5651,1748e" filled="false" stroked="true" strokeweight=".6pt" strokecolor="#000000">
                <v:path arrowok="t"/>
              </v:shape>
            </v:group>
            <v:group style="position:absolute;left:5658;top:1748;width:12;height:2" coordorigin="5658,1748" coordsize="12,2">
              <v:shape style="position:absolute;left:5658;top:1748;width:12;height:2" coordorigin="5658,1748" coordsize="12,0" path="m5658,1748l5670,1748e" filled="false" stroked="true" strokeweight=".6pt" strokecolor="#000000">
                <v:path arrowok="t"/>
              </v:shape>
            </v:group>
            <v:group style="position:absolute;left:5677;top:1748;width:12;height:2" coordorigin="5677,1748" coordsize="12,2">
              <v:shape style="position:absolute;left:5677;top:1748;width:12;height:2" coordorigin="5677,1748" coordsize="12,0" path="m5677,1748l5689,1748e" filled="false" stroked="true" strokeweight=".6pt" strokecolor="#000000">
                <v:path arrowok="t"/>
              </v:shape>
            </v:group>
            <v:group style="position:absolute;left:5696;top:1748;width:12;height:2" coordorigin="5696,1748" coordsize="12,2">
              <v:shape style="position:absolute;left:5696;top:1748;width:12;height:2" coordorigin="5696,1748" coordsize="12,0" path="m5696,1748l5708,1748e" filled="false" stroked="true" strokeweight=".6pt" strokecolor="#000000">
                <v:path arrowok="t"/>
              </v:shape>
            </v:group>
            <v:group style="position:absolute;left:5716;top:1748;width:12;height:2" coordorigin="5716,1748" coordsize="12,2">
              <v:shape style="position:absolute;left:5716;top:1748;width:12;height:2" coordorigin="5716,1748" coordsize="12,0" path="m5716,1748l5728,1748e" filled="false" stroked="true" strokeweight=".6pt" strokecolor="#000000">
                <v:path arrowok="t"/>
              </v:shape>
            </v:group>
            <v:group style="position:absolute;left:5735;top:1748;width:12;height:2" coordorigin="5735,1748" coordsize="12,2">
              <v:shape style="position:absolute;left:5735;top:1748;width:12;height:2" coordorigin="5735,1748" coordsize="12,0" path="m5735,1748l5747,1748e" filled="false" stroked="true" strokeweight=".6pt" strokecolor="#000000">
                <v:path arrowok="t"/>
              </v:shape>
            </v:group>
            <v:group style="position:absolute;left:5754;top:1748;width:12;height:2" coordorigin="5754,1748" coordsize="12,2">
              <v:shape style="position:absolute;left:5754;top:1748;width:12;height:2" coordorigin="5754,1748" coordsize="12,0" path="m5754,1748l5766,1748e" filled="false" stroked="true" strokeweight=".6pt" strokecolor="#000000">
                <v:path arrowok="t"/>
              </v:shape>
            </v:group>
            <v:group style="position:absolute;left:5773;top:1748;width:12;height:2" coordorigin="5773,1748" coordsize="12,2">
              <v:shape style="position:absolute;left:5773;top:1748;width:12;height:2" coordorigin="5773,1748" coordsize="12,0" path="m5773,1748l5785,1748e" filled="false" stroked="true" strokeweight=".6pt" strokecolor="#000000">
                <v:path arrowok="t"/>
              </v:shape>
            </v:group>
            <v:group style="position:absolute;left:5792;top:1748;width:12;height:2" coordorigin="5792,1748" coordsize="12,2">
              <v:shape style="position:absolute;left:5792;top:1748;width:12;height:2" coordorigin="5792,1748" coordsize="12,0" path="m5792,1748l5804,1748e" filled="false" stroked="true" strokeweight=".6pt" strokecolor="#000000">
                <v:path arrowok="t"/>
              </v:shape>
            </v:group>
            <v:group style="position:absolute;left:5812;top:1748;width:12;height:2" coordorigin="5812,1748" coordsize="12,2">
              <v:shape style="position:absolute;left:5812;top:1748;width:12;height:2" coordorigin="5812,1748" coordsize="12,0" path="m5812,1748l5824,1748e" filled="false" stroked="true" strokeweight=".6pt" strokecolor="#000000">
                <v:path arrowok="t"/>
              </v:shape>
            </v:group>
            <v:group style="position:absolute;left:5831;top:1748;width:12;height:2" coordorigin="5831,1748" coordsize="12,2">
              <v:shape style="position:absolute;left:5831;top:1748;width:12;height:2" coordorigin="5831,1748" coordsize="12,0" path="m5831,1748l5843,1748e" filled="false" stroked="true" strokeweight=".6pt" strokecolor="#000000">
                <v:path arrowok="t"/>
              </v:shape>
            </v:group>
            <v:group style="position:absolute;left:5850;top:1748;width:12;height:2" coordorigin="5850,1748" coordsize="12,2">
              <v:shape style="position:absolute;left:5850;top:1748;width:12;height:2" coordorigin="5850,1748" coordsize="12,0" path="m5850,1748l5862,1748e" filled="false" stroked="true" strokeweight=".6pt" strokecolor="#000000">
                <v:path arrowok="t"/>
              </v:shape>
            </v:group>
            <v:group style="position:absolute;left:5869;top:1748;width:12;height:2" coordorigin="5869,1748" coordsize="12,2">
              <v:shape style="position:absolute;left:5869;top:1748;width:12;height:2" coordorigin="5869,1748" coordsize="12,0" path="m5869,1748l5881,1748e" filled="false" stroked="true" strokeweight=".6pt" strokecolor="#000000">
                <v:path arrowok="t"/>
              </v:shape>
            </v:group>
            <v:group style="position:absolute;left:5888;top:1748;width:12;height:2" coordorigin="5888,1748" coordsize="12,2">
              <v:shape style="position:absolute;left:5888;top:1748;width:12;height:2" coordorigin="5888,1748" coordsize="12,0" path="m5888,1748l5900,1748e" filled="false" stroked="true" strokeweight=".6pt" strokecolor="#000000">
                <v:path arrowok="t"/>
              </v:shape>
            </v:group>
            <v:group style="position:absolute;left:5908;top:1748;width:12;height:2" coordorigin="5908,1748" coordsize="12,2">
              <v:shape style="position:absolute;left:5908;top:1748;width:12;height:2" coordorigin="5908,1748" coordsize="12,0" path="m5908,1748l5920,1748e" filled="false" stroked="true" strokeweight=".6pt" strokecolor="#000000">
                <v:path arrowok="t"/>
              </v:shape>
            </v:group>
            <v:group style="position:absolute;left:5927;top:1748;width:12;height:2" coordorigin="5927,1748" coordsize="12,2">
              <v:shape style="position:absolute;left:5927;top:1748;width:12;height:2" coordorigin="5927,1748" coordsize="12,0" path="m5927,1748l5939,1748e" filled="false" stroked="true" strokeweight=".6pt" strokecolor="#000000">
                <v:path arrowok="t"/>
              </v:shape>
            </v:group>
            <v:group style="position:absolute;left:5946;top:1748;width:12;height:2" coordorigin="5946,1748" coordsize="12,2">
              <v:shape style="position:absolute;left:5946;top:1748;width:12;height:2" coordorigin="5946,1748" coordsize="12,0" path="m5946,1748l5958,1748e" filled="false" stroked="true" strokeweight=".6pt" strokecolor="#000000">
                <v:path arrowok="t"/>
              </v:shape>
            </v:group>
            <v:group style="position:absolute;left:5965;top:1748;width:12;height:2" coordorigin="5965,1748" coordsize="12,2">
              <v:shape style="position:absolute;left:5965;top:1748;width:12;height:2" coordorigin="5965,1748" coordsize="12,0" path="m5965,1748l5977,1748e" filled="false" stroked="true" strokeweight=".6pt" strokecolor="#000000">
                <v:path arrowok="t"/>
              </v:shape>
            </v:group>
            <v:group style="position:absolute;left:5984;top:1748;width:12;height:2" coordorigin="5984,1748" coordsize="12,2">
              <v:shape style="position:absolute;left:5984;top:1748;width:12;height:2" coordorigin="5984,1748" coordsize="12,0" path="m5984,1748l5996,1748e" filled="false" stroked="true" strokeweight=".6pt" strokecolor="#000000">
                <v:path arrowok="t"/>
              </v:shape>
            </v:group>
            <v:group style="position:absolute;left:6004;top:1748;width:12;height:2" coordorigin="6004,1748" coordsize="12,2">
              <v:shape style="position:absolute;left:6004;top:1748;width:12;height:2" coordorigin="6004,1748" coordsize="12,0" path="m6004,1748l6016,1748e" filled="false" stroked="true" strokeweight=".6pt" strokecolor="#000000">
                <v:path arrowok="t"/>
              </v:shape>
            </v:group>
            <v:group style="position:absolute;left:6023;top:1748;width:12;height:2" coordorigin="6023,1748" coordsize="12,2">
              <v:shape style="position:absolute;left:6023;top:1748;width:12;height:2" coordorigin="6023,1748" coordsize="12,0" path="m6023,1748l6035,1748e" filled="false" stroked="true" strokeweight=".6pt" strokecolor="#000000">
                <v:path arrowok="t"/>
              </v:shape>
            </v:group>
            <v:group style="position:absolute;left:6042;top:1748;width:12;height:2" coordorigin="6042,1748" coordsize="12,2">
              <v:shape style="position:absolute;left:6042;top:1748;width:12;height:2" coordorigin="6042,1748" coordsize="12,0" path="m6042,1748l6054,1748e" filled="false" stroked="true" strokeweight=".6pt" strokecolor="#000000">
                <v:path arrowok="t"/>
              </v:shape>
            </v:group>
            <v:group style="position:absolute;left:6061;top:1748;width:12;height:2" coordorigin="6061,1748" coordsize="12,2">
              <v:shape style="position:absolute;left:6061;top:1748;width:12;height:2" coordorigin="6061,1748" coordsize="12,0" path="m6061,1748l6073,1748e" filled="false" stroked="true" strokeweight=".6pt" strokecolor="#000000">
                <v:path arrowok="t"/>
              </v:shape>
            </v:group>
            <v:group style="position:absolute;left:6080;top:1748;width:12;height:2" coordorigin="6080,1748" coordsize="12,2">
              <v:shape style="position:absolute;left:6080;top:1748;width:12;height:2" coordorigin="6080,1748" coordsize="12,0" path="m6080,1748l6092,1748e" filled="false" stroked="true" strokeweight=".6pt" strokecolor="#000000">
                <v:path arrowok="t"/>
              </v:shape>
            </v:group>
            <v:group style="position:absolute;left:6100;top:1748;width:12;height:2" coordorigin="6100,1748" coordsize="12,2">
              <v:shape style="position:absolute;left:6100;top:1748;width:12;height:2" coordorigin="6100,1748" coordsize="12,0" path="m6100,1748l6112,1748e" filled="false" stroked="true" strokeweight=".6pt" strokecolor="#000000">
                <v:path arrowok="t"/>
              </v:shape>
            </v:group>
            <v:group style="position:absolute;left:6119;top:1748;width:12;height:2" coordorigin="6119,1748" coordsize="12,2">
              <v:shape style="position:absolute;left:6119;top:1748;width:12;height:2" coordorigin="6119,1748" coordsize="12,0" path="m6119,1748l6131,1748e" filled="false" stroked="true" strokeweight=".6pt" strokecolor="#000000">
                <v:path arrowok="t"/>
              </v:shape>
            </v:group>
            <v:group style="position:absolute;left:6138;top:1748;width:12;height:2" coordorigin="6138,1748" coordsize="12,2">
              <v:shape style="position:absolute;left:6138;top:1748;width:12;height:2" coordorigin="6138,1748" coordsize="12,0" path="m6138,1748l6150,1748e" filled="false" stroked="true" strokeweight=".6pt" strokecolor="#000000">
                <v:path arrowok="t"/>
              </v:shape>
            </v:group>
            <v:group style="position:absolute;left:6157;top:1748;width:12;height:2" coordorigin="6157,1748" coordsize="12,2">
              <v:shape style="position:absolute;left:6157;top:1748;width:12;height:2" coordorigin="6157,1748" coordsize="12,0" path="m6157,1748l6169,1748e" filled="false" stroked="true" strokeweight=".6pt" strokecolor="#000000">
                <v:path arrowok="t"/>
              </v:shape>
            </v:group>
            <v:group style="position:absolute;left:6176;top:1748;width:12;height:2" coordorigin="6176,1748" coordsize="12,2">
              <v:shape style="position:absolute;left:6176;top:1748;width:12;height:2" coordorigin="6176,1748" coordsize="12,0" path="m6176,1748l6188,1748e" filled="false" stroked="true" strokeweight=".6pt" strokecolor="#000000">
                <v:path arrowok="t"/>
              </v:shape>
            </v:group>
            <v:group style="position:absolute;left:6196;top:1748;width:12;height:2" coordorigin="6196,1748" coordsize="12,2">
              <v:shape style="position:absolute;left:6196;top:1748;width:12;height:2" coordorigin="6196,1748" coordsize="12,0" path="m6196,1748l6208,1748e" filled="false" stroked="true" strokeweight=".6pt" strokecolor="#000000">
                <v:path arrowok="t"/>
              </v:shape>
            </v:group>
            <v:group style="position:absolute;left:6215;top:1748;width:12;height:2" coordorigin="6215,1748" coordsize="12,2">
              <v:shape style="position:absolute;left:6215;top:1748;width:12;height:2" coordorigin="6215,1748" coordsize="12,0" path="m6215,1748l6227,1748e" filled="false" stroked="true" strokeweight=".6pt" strokecolor="#000000">
                <v:path arrowok="t"/>
              </v:shape>
            </v:group>
            <v:group style="position:absolute;left:6234;top:1748;width:12;height:2" coordorigin="6234,1748" coordsize="12,2">
              <v:shape style="position:absolute;left:6234;top:1748;width:12;height:2" coordorigin="6234,1748" coordsize="12,0" path="m6234,1748l6246,1748e" filled="false" stroked="true" strokeweight=".6pt" strokecolor="#000000">
                <v:path arrowok="t"/>
              </v:shape>
            </v:group>
            <v:group style="position:absolute;left:6253;top:1748;width:12;height:2" coordorigin="6253,1748" coordsize="12,2">
              <v:shape style="position:absolute;left:6253;top:1748;width:12;height:2" coordorigin="6253,1748" coordsize="12,0" path="m6253,1748l6265,1748e" filled="false" stroked="true" strokeweight=".6pt" strokecolor="#000000">
                <v:path arrowok="t"/>
              </v:shape>
            </v:group>
            <v:group style="position:absolute;left:6272;top:1748;width:12;height:2" coordorigin="6272,1748" coordsize="12,2">
              <v:shape style="position:absolute;left:6272;top:1748;width:12;height:2" coordorigin="6272,1748" coordsize="12,0" path="m6272,1748l6284,1748e" filled="false" stroked="true" strokeweight=".6pt" strokecolor="#000000">
                <v:path arrowok="t"/>
              </v:shape>
            </v:group>
            <v:group style="position:absolute;left:6292;top:1748;width:12;height:2" coordorigin="6292,1748" coordsize="12,2">
              <v:shape style="position:absolute;left:6292;top:1748;width:12;height:2" coordorigin="6292,1748" coordsize="12,0" path="m6292,1748l6304,1748e" filled="false" stroked="true" strokeweight=".6pt" strokecolor="#000000">
                <v:path arrowok="t"/>
              </v:shape>
            </v:group>
            <v:group style="position:absolute;left:6311;top:1748;width:12;height:2" coordorigin="6311,1748" coordsize="12,2">
              <v:shape style="position:absolute;left:6311;top:1748;width:12;height:2" coordorigin="6311,1748" coordsize="12,0" path="m6311,1748l6323,1748e" filled="false" stroked="true" strokeweight=".6pt" strokecolor="#000000">
                <v:path arrowok="t"/>
              </v:shape>
            </v:group>
            <v:group style="position:absolute;left:6330;top:1748;width:12;height:2" coordorigin="6330,1748" coordsize="12,2">
              <v:shape style="position:absolute;left:6330;top:1748;width:12;height:2" coordorigin="6330,1748" coordsize="12,0" path="m6330,1748l6342,1748e" filled="false" stroked="true" strokeweight=".6pt" strokecolor="#000000">
                <v:path arrowok="t"/>
              </v:shape>
            </v:group>
            <v:group style="position:absolute;left:6349;top:1748;width:12;height:2" coordorigin="6349,1748" coordsize="12,2">
              <v:shape style="position:absolute;left:6349;top:1748;width:12;height:2" coordorigin="6349,1748" coordsize="12,0" path="m6349,1748l6361,1748e" filled="false" stroked="true" strokeweight=".6pt" strokecolor="#000000">
                <v:path arrowok="t"/>
              </v:shape>
            </v:group>
            <v:group style="position:absolute;left:6368;top:1748;width:12;height:2" coordorigin="6368,1748" coordsize="12,2">
              <v:shape style="position:absolute;left:6368;top:1748;width:12;height:2" coordorigin="6368,1748" coordsize="12,0" path="m6368,1748l6380,1748e" filled="false" stroked="true" strokeweight=".6pt" strokecolor="#000000">
                <v:path arrowok="t"/>
              </v:shape>
            </v:group>
            <v:group style="position:absolute;left:6388;top:1748;width:12;height:2" coordorigin="6388,1748" coordsize="12,2">
              <v:shape style="position:absolute;left:6388;top:1748;width:12;height:2" coordorigin="6388,1748" coordsize="12,0" path="m6388,1748l6400,1748e" filled="false" stroked="true" strokeweight=".6pt" strokecolor="#000000">
                <v:path arrowok="t"/>
              </v:shape>
            </v:group>
            <v:group style="position:absolute;left:6407;top:1748;width:12;height:2" coordorigin="6407,1748" coordsize="12,2">
              <v:shape style="position:absolute;left:6407;top:1748;width:12;height:2" coordorigin="6407,1748" coordsize="12,0" path="m6407,1748l6419,1748e" filled="false" stroked="true" strokeweight=".6pt" strokecolor="#000000">
                <v:path arrowok="t"/>
              </v:shape>
            </v:group>
            <v:group style="position:absolute;left:6426;top:1748;width:12;height:2" coordorigin="6426,1748" coordsize="12,2">
              <v:shape style="position:absolute;left:6426;top:1748;width:12;height:2" coordorigin="6426,1748" coordsize="12,0" path="m6426,1748l6438,1748e" filled="false" stroked="true" strokeweight=".6pt" strokecolor="#000000">
                <v:path arrowok="t"/>
              </v:shape>
            </v:group>
            <v:group style="position:absolute;left:6445;top:1748;width:12;height:2" coordorigin="6445,1748" coordsize="12,2">
              <v:shape style="position:absolute;left:6445;top:1748;width:12;height:2" coordorigin="6445,1748" coordsize="12,0" path="m6445,1748l6457,1748e" filled="false" stroked="true" strokeweight=".6pt" strokecolor="#000000">
                <v:path arrowok="t"/>
              </v:shape>
            </v:group>
            <v:group style="position:absolute;left:6464;top:1748;width:12;height:2" coordorigin="6464,1748" coordsize="12,2">
              <v:shape style="position:absolute;left:6464;top:1748;width:12;height:2" coordorigin="6464,1748" coordsize="12,0" path="m6464,1748l6476,1748e" filled="false" stroked="true" strokeweight=".6pt" strokecolor="#000000">
                <v:path arrowok="t"/>
              </v:shape>
            </v:group>
            <v:group style="position:absolute;left:6484;top:1748;width:12;height:2" coordorigin="6484,1748" coordsize="12,2">
              <v:shape style="position:absolute;left:6484;top:1748;width:12;height:2" coordorigin="6484,1748" coordsize="12,0" path="m6484,1748l6496,1748e" filled="false" stroked="true" strokeweight=".6pt" strokecolor="#000000">
                <v:path arrowok="t"/>
              </v:shape>
            </v:group>
            <v:group style="position:absolute;left:6503;top:1748;width:12;height:2" coordorigin="6503,1748" coordsize="12,2">
              <v:shape style="position:absolute;left:6503;top:1748;width:12;height:2" coordorigin="6503,1748" coordsize="12,0" path="m6503,1748l6515,1748e" filled="false" stroked="true" strokeweight=".6pt" strokecolor="#000000">
                <v:path arrowok="t"/>
              </v:shape>
            </v:group>
            <v:group style="position:absolute;left:6522;top:1748;width:12;height:2" coordorigin="6522,1748" coordsize="12,2">
              <v:shape style="position:absolute;left:6522;top:1748;width:12;height:2" coordorigin="6522,1748" coordsize="12,0" path="m6522,1748l6534,1748e" filled="false" stroked="true" strokeweight=".6pt" strokecolor="#000000">
                <v:path arrowok="t"/>
              </v:shape>
            </v:group>
            <v:group style="position:absolute;left:6541;top:1748;width:12;height:2" coordorigin="6541,1748" coordsize="12,2">
              <v:shape style="position:absolute;left:6541;top:1748;width:12;height:2" coordorigin="6541,1748" coordsize="12,0" path="m6541,1748l6553,1748e" filled="false" stroked="true" strokeweight=".6pt" strokecolor="#000000">
                <v:path arrowok="t"/>
              </v:shape>
            </v:group>
            <v:group style="position:absolute;left:6560;top:1748;width:12;height:2" coordorigin="6560,1748" coordsize="12,2">
              <v:shape style="position:absolute;left:6560;top:1748;width:12;height:2" coordorigin="6560,1748" coordsize="12,0" path="m6560,1748l6572,1748e" filled="false" stroked="true" strokeweight=".6pt" strokecolor="#000000">
                <v:path arrowok="t"/>
              </v:shape>
            </v:group>
            <v:group style="position:absolute;left:6580;top:1748;width:12;height:2" coordorigin="6580,1748" coordsize="12,2">
              <v:shape style="position:absolute;left:6580;top:1748;width:12;height:2" coordorigin="6580,1748" coordsize="12,0" path="m6580,1748l6592,1748e" filled="false" stroked="true" strokeweight=".6pt" strokecolor="#000000">
                <v:path arrowok="t"/>
              </v:shape>
            </v:group>
            <v:group style="position:absolute;left:6599;top:1748;width:12;height:2" coordorigin="6599,1748" coordsize="12,2">
              <v:shape style="position:absolute;left:6599;top:1748;width:12;height:2" coordorigin="6599,1748" coordsize="12,0" path="m6599,1748l6611,1748e" filled="false" stroked="true" strokeweight=".6pt" strokecolor="#000000">
                <v:path arrowok="t"/>
              </v:shape>
            </v:group>
            <v:group style="position:absolute;left:6618;top:1748;width:12;height:2" coordorigin="6618,1748" coordsize="12,2">
              <v:shape style="position:absolute;left:6618;top:1748;width:12;height:2" coordorigin="6618,1748" coordsize="12,0" path="m6618,1748l6630,1748e" filled="false" stroked="true" strokeweight=".6pt" strokecolor="#000000">
                <v:path arrowok="t"/>
              </v:shape>
            </v:group>
            <v:group style="position:absolute;left:6637;top:1748;width:12;height:2" coordorigin="6637,1748" coordsize="12,2">
              <v:shape style="position:absolute;left:6637;top:1748;width:12;height:2" coordorigin="6637,1748" coordsize="12,0" path="m6637,1748l6649,1748e" filled="false" stroked="true" strokeweight=".6pt" strokecolor="#000000">
                <v:path arrowok="t"/>
              </v:shape>
            </v:group>
            <v:group style="position:absolute;left:6656;top:1748;width:12;height:2" coordorigin="6656,1748" coordsize="12,2">
              <v:shape style="position:absolute;left:6656;top:1748;width:12;height:2" coordorigin="6656,1748" coordsize="12,0" path="m6656,1748l6668,1748e" filled="false" stroked="true" strokeweight=".6pt" strokecolor="#000000">
                <v:path arrowok="t"/>
              </v:shape>
            </v:group>
            <v:group style="position:absolute;left:6676;top:1748;width:12;height:2" coordorigin="6676,1748" coordsize="12,2">
              <v:shape style="position:absolute;left:6676;top:1748;width:12;height:2" coordorigin="6676,1748" coordsize="12,0" path="m6676,1748l6688,1748e" filled="false" stroked="true" strokeweight=".6pt" strokecolor="#000000">
                <v:path arrowok="t"/>
              </v:shape>
            </v:group>
            <v:group style="position:absolute;left:6695;top:1748;width:12;height:2" coordorigin="6695,1748" coordsize="12,2">
              <v:shape style="position:absolute;left:6695;top:1748;width:12;height:2" coordorigin="6695,1748" coordsize="12,0" path="m6695,1748l6707,1748e" filled="false" stroked="true" strokeweight=".6pt" strokecolor="#000000">
                <v:path arrowok="t"/>
              </v:shape>
            </v:group>
            <v:group style="position:absolute;left:6714;top:1748;width:12;height:2" coordorigin="6714,1748" coordsize="12,2">
              <v:shape style="position:absolute;left:6714;top:1748;width:12;height:2" coordorigin="6714,1748" coordsize="12,0" path="m6714,1748l6726,1748e" filled="false" stroked="true" strokeweight=".6pt" strokecolor="#000000">
                <v:path arrowok="t"/>
              </v:shape>
            </v:group>
            <v:group style="position:absolute;left:6733;top:1748;width:12;height:2" coordorigin="6733,1748" coordsize="12,2">
              <v:shape style="position:absolute;left:6733;top:1748;width:12;height:2" coordorigin="6733,1748" coordsize="12,0" path="m6733,1748l6745,1748e" filled="false" stroked="true" strokeweight=".6pt" strokecolor="#000000">
                <v:path arrowok="t"/>
              </v:shape>
            </v:group>
            <v:group style="position:absolute;left:6752;top:1748;width:12;height:2" coordorigin="6752,1748" coordsize="12,2">
              <v:shape style="position:absolute;left:6752;top:1748;width:12;height:2" coordorigin="6752,1748" coordsize="12,0" path="m6752,1748l6764,1748e" filled="false" stroked="true" strokeweight=".6pt" strokecolor="#000000">
                <v:path arrowok="t"/>
              </v:shape>
            </v:group>
            <v:group style="position:absolute;left:6772;top:1748;width:12;height:2" coordorigin="6772,1748" coordsize="12,2">
              <v:shape style="position:absolute;left:6772;top:1748;width:12;height:2" coordorigin="6772,1748" coordsize="12,0" path="m6772,1748l6784,1748e" filled="false" stroked="true" strokeweight=".6pt" strokecolor="#000000">
                <v:path arrowok="t"/>
              </v:shape>
            </v:group>
            <v:group style="position:absolute;left:6791;top:1748;width:12;height:2" coordorigin="6791,1748" coordsize="12,2">
              <v:shape style="position:absolute;left:6791;top:1748;width:12;height:2" coordorigin="6791,1748" coordsize="12,0" path="m6791,1748l6803,1748e" filled="false" stroked="true" strokeweight=".6pt" strokecolor="#000000">
                <v:path arrowok="t"/>
              </v:shape>
            </v:group>
            <v:group style="position:absolute;left:6810;top:1748;width:12;height:2" coordorigin="6810,1748" coordsize="12,2">
              <v:shape style="position:absolute;left:6810;top:1748;width:12;height:2" coordorigin="6810,1748" coordsize="12,0" path="m6810,1748l6822,1748e" filled="false" stroked="true" strokeweight=".6pt" strokecolor="#000000">
                <v:path arrowok="t"/>
              </v:shape>
            </v:group>
            <v:group style="position:absolute;left:6829;top:1748;width:12;height:2" coordorigin="6829,1748" coordsize="12,2">
              <v:shape style="position:absolute;left:6829;top:1748;width:12;height:2" coordorigin="6829,1748" coordsize="12,0" path="m6829,1748l6841,1748e" filled="false" stroked="true" strokeweight=".6pt" strokecolor="#000000">
                <v:path arrowok="t"/>
              </v:shape>
            </v:group>
            <v:group style="position:absolute;left:6848;top:1748;width:12;height:2" coordorigin="6848,1748" coordsize="12,2">
              <v:shape style="position:absolute;left:6848;top:1748;width:12;height:2" coordorigin="6848,1748" coordsize="12,0" path="m6848,1748l6860,1748e" filled="false" stroked="true" strokeweight=".6pt" strokecolor="#000000">
                <v:path arrowok="t"/>
              </v:shape>
            </v:group>
            <v:group style="position:absolute;left:6868;top:1748;width:12;height:2" coordorigin="6868,1748" coordsize="12,2">
              <v:shape style="position:absolute;left:6868;top:1748;width:12;height:2" coordorigin="6868,1748" coordsize="12,0" path="m6868,1748l6880,1748e" filled="false" stroked="true" strokeweight=".6pt" strokecolor="#000000">
                <v:path arrowok="t"/>
              </v:shape>
            </v:group>
            <v:group style="position:absolute;left:6887;top:1748;width:12;height:2" coordorigin="6887,1748" coordsize="12,2">
              <v:shape style="position:absolute;left:6887;top:1748;width:12;height:2" coordorigin="6887,1748" coordsize="12,0" path="m6887,1748l6899,1748e" filled="false" stroked="true" strokeweight=".6pt" strokecolor="#000000">
                <v:path arrowok="t"/>
              </v:shape>
            </v:group>
            <v:group style="position:absolute;left:6906;top:1748;width:12;height:2" coordorigin="6906,1748" coordsize="12,2">
              <v:shape style="position:absolute;left:6906;top:1748;width:12;height:2" coordorigin="6906,1748" coordsize="12,0" path="m6906,1748l6918,1748e" filled="false" stroked="true" strokeweight=".6pt" strokecolor="#000000">
                <v:path arrowok="t"/>
              </v:shape>
            </v:group>
            <v:group style="position:absolute;left:6925;top:1748;width:12;height:2" coordorigin="6925,1748" coordsize="12,2">
              <v:shape style="position:absolute;left:6925;top:1748;width:12;height:2" coordorigin="6925,1748" coordsize="12,0" path="m6925,1748l6937,1748e" filled="false" stroked="true" strokeweight=".6pt" strokecolor="#000000">
                <v:path arrowok="t"/>
              </v:shape>
            </v:group>
            <v:group style="position:absolute;left:6944;top:1748;width:12;height:2" coordorigin="6944,1748" coordsize="12,2">
              <v:shape style="position:absolute;left:6944;top:1748;width:12;height:2" coordorigin="6944,1748" coordsize="12,0" path="m6944,1748l6956,1748e" filled="false" stroked="true" strokeweight=".6pt" strokecolor="#000000">
                <v:path arrowok="t"/>
              </v:shape>
            </v:group>
            <v:group style="position:absolute;left:6964;top:1748;width:12;height:2" coordorigin="6964,1748" coordsize="12,2">
              <v:shape style="position:absolute;left:6964;top:1748;width:12;height:2" coordorigin="6964,1748" coordsize="12,0" path="m6964,1748l6976,1748e" filled="false" stroked="true" strokeweight=".6pt" strokecolor="#000000">
                <v:path arrowok="t"/>
              </v:shape>
            </v:group>
            <v:group style="position:absolute;left:6983;top:1748;width:12;height:2" coordorigin="6983,1748" coordsize="12,2">
              <v:shape style="position:absolute;left:6983;top:1748;width:12;height:2" coordorigin="6983,1748" coordsize="12,0" path="m6983,1748l6995,1748e" filled="false" stroked="true" strokeweight=".6pt" strokecolor="#000000">
                <v:path arrowok="t"/>
              </v:shape>
            </v:group>
            <v:group style="position:absolute;left:7002;top:1748;width:12;height:2" coordorigin="7002,1748" coordsize="12,2">
              <v:shape style="position:absolute;left:7002;top:1748;width:12;height:2" coordorigin="7002,1748" coordsize="12,0" path="m7002,1748l7014,1748e" filled="false" stroked="true" strokeweight=".6pt" strokecolor="#000000">
                <v:path arrowok="t"/>
              </v:shape>
            </v:group>
            <v:group style="position:absolute;left:7021;top:1748;width:12;height:2" coordorigin="7021,1748" coordsize="12,2">
              <v:shape style="position:absolute;left:7021;top:1748;width:12;height:2" coordorigin="7021,1748" coordsize="12,0" path="m7021,1748l7033,1748e" filled="false" stroked="true" strokeweight=".6pt" strokecolor="#000000">
                <v:path arrowok="t"/>
              </v:shape>
            </v:group>
            <v:group style="position:absolute;left:7040;top:1748;width:12;height:2" coordorigin="7040,1748" coordsize="12,2">
              <v:shape style="position:absolute;left:7040;top:1748;width:12;height:2" coordorigin="7040,1748" coordsize="12,0" path="m7040,1748l7052,1748e" filled="false" stroked="true" strokeweight=".6pt" strokecolor="#000000">
                <v:path arrowok="t"/>
              </v:shape>
            </v:group>
            <v:group style="position:absolute;left:7060;top:1748;width:12;height:2" coordorigin="7060,1748" coordsize="12,2">
              <v:shape style="position:absolute;left:7060;top:1748;width:12;height:2" coordorigin="7060,1748" coordsize="12,0" path="m7060,1748l7072,1748e" filled="false" stroked="true" strokeweight=".6pt" strokecolor="#000000">
                <v:path arrowok="t"/>
              </v:shape>
            </v:group>
            <v:group style="position:absolute;left:7079;top:1748;width:12;height:2" coordorigin="7079,1748" coordsize="12,2">
              <v:shape style="position:absolute;left:7079;top:1748;width:12;height:2" coordorigin="7079,1748" coordsize="12,0" path="m7079,1748l7091,1748e" filled="false" stroked="true" strokeweight=".6pt" strokecolor="#000000">
                <v:path arrowok="t"/>
              </v:shape>
            </v:group>
            <v:group style="position:absolute;left:7098;top:1748;width:12;height:2" coordorigin="7098,1748" coordsize="12,2">
              <v:shape style="position:absolute;left:7098;top:1748;width:12;height:2" coordorigin="7098,1748" coordsize="12,0" path="m7098,1748l7110,1748e" filled="false" stroked="true" strokeweight=".6pt" strokecolor="#000000">
                <v:path arrowok="t"/>
              </v:shape>
            </v:group>
            <v:group style="position:absolute;left:7117;top:1748;width:12;height:2" coordorigin="7117,1748" coordsize="12,2">
              <v:shape style="position:absolute;left:7117;top:1748;width:12;height:2" coordorigin="7117,1748" coordsize="12,0" path="m7117,1748l7129,1748e" filled="false" stroked="true" strokeweight=".6pt" strokecolor="#000000">
                <v:path arrowok="t"/>
              </v:shape>
            </v:group>
            <v:group style="position:absolute;left:7136;top:1748;width:12;height:2" coordorigin="7136,1748" coordsize="12,2">
              <v:shape style="position:absolute;left:7136;top:1748;width:12;height:2" coordorigin="7136,1748" coordsize="12,0" path="m7136,1748l7148,1748e" filled="false" stroked="true" strokeweight=".6pt" strokecolor="#000000">
                <v:path arrowok="t"/>
              </v:shape>
            </v:group>
            <v:group style="position:absolute;left:7156;top:1748;width:12;height:2" coordorigin="7156,1748" coordsize="12,2">
              <v:shape style="position:absolute;left:7156;top:1748;width:12;height:2" coordorigin="7156,1748" coordsize="12,0" path="m7156,1748l7168,1748e" filled="false" stroked="true" strokeweight=".6pt" strokecolor="#000000">
                <v:path arrowok="t"/>
              </v:shape>
            </v:group>
            <v:group style="position:absolute;left:7175;top:1748;width:12;height:2" coordorigin="7175,1748" coordsize="12,2">
              <v:shape style="position:absolute;left:7175;top:1748;width:12;height:2" coordorigin="7175,1748" coordsize="12,0" path="m7175,1748l7187,1748e" filled="false" stroked="true" strokeweight=".6pt" strokecolor="#000000">
                <v:path arrowok="t"/>
              </v:shape>
            </v:group>
            <v:group style="position:absolute;left:7194;top:1748;width:12;height:2" coordorigin="7194,1748" coordsize="12,2">
              <v:shape style="position:absolute;left:7194;top:1748;width:12;height:2" coordorigin="7194,1748" coordsize="12,0" path="m7194,1748l7206,1748e" filled="false" stroked="true" strokeweight=".6pt" strokecolor="#000000">
                <v:path arrowok="t"/>
              </v:shape>
            </v:group>
            <v:group style="position:absolute;left:7213;top:1748;width:12;height:2" coordorigin="7213,1748" coordsize="12,2">
              <v:shape style="position:absolute;left:7213;top:1748;width:12;height:2" coordorigin="7213,1748" coordsize="12,0" path="m7213,1748l7225,1748e" filled="false" stroked="true" strokeweight=".6pt" strokecolor="#000000">
                <v:path arrowok="t"/>
              </v:shape>
            </v:group>
            <v:group style="position:absolute;left:7232;top:1748;width:12;height:2" coordorigin="7232,1748" coordsize="12,2">
              <v:shape style="position:absolute;left:7232;top:1748;width:12;height:2" coordorigin="7232,1748" coordsize="12,0" path="m7232,1748l7244,1748e" filled="false" stroked="true" strokeweight=".6pt" strokecolor="#000000">
                <v:path arrowok="t"/>
              </v:shape>
            </v:group>
            <v:group style="position:absolute;left:7252;top:1748;width:12;height:2" coordorigin="7252,1748" coordsize="12,2">
              <v:shape style="position:absolute;left:7252;top:1748;width:12;height:2" coordorigin="7252,1748" coordsize="12,0" path="m7252,1748l7264,1748e" filled="false" stroked="true" strokeweight=".6pt" strokecolor="#000000">
                <v:path arrowok="t"/>
              </v:shape>
            </v:group>
            <v:group style="position:absolute;left:7271;top:1748;width:12;height:2" coordorigin="7271,1748" coordsize="12,2">
              <v:shape style="position:absolute;left:7271;top:1748;width:12;height:2" coordorigin="7271,1748" coordsize="12,0" path="m7271,1748l7283,1748e" filled="false" stroked="true" strokeweight=".6pt" strokecolor="#000000">
                <v:path arrowok="t"/>
              </v:shape>
            </v:group>
            <v:group style="position:absolute;left:7290;top:1748;width:12;height:2" coordorigin="7290,1748" coordsize="12,2">
              <v:shape style="position:absolute;left:7290;top:1748;width:12;height:2" coordorigin="7290,1748" coordsize="12,0" path="m7290,1748l7302,1748e" filled="false" stroked="true" strokeweight=".6pt" strokecolor="#000000">
                <v:path arrowok="t"/>
              </v:shape>
            </v:group>
            <v:group style="position:absolute;left:7309;top:1748;width:12;height:2" coordorigin="7309,1748" coordsize="12,2">
              <v:shape style="position:absolute;left:7309;top:1748;width:12;height:2" coordorigin="7309,1748" coordsize="12,0" path="m7309,1748l7321,1748e" filled="false" stroked="true" strokeweight=".6pt" strokecolor="#000000">
                <v:path arrowok="t"/>
              </v:shape>
            </v:group>
            <v:group style="position:absolute;left:7328;top:1748;width:12;height:2" coordorigin="7328,1748" coordsize="12,2">
              <v:shape style="position:absolute;left:7328;top:1748;width:12;height:2" coordorigin="7328,1748" coordsize="12,0" path="m7328,1748l7340,1748e" filled="false" stroked="true" strokeweight=".6pt" strokecolor="#000000">
                <v:path arrowok="t"/>
              </v:shape>
            </v:group>
            <v:group style="position:absolute;left:7348;top:1748;width:12;height:2" coordorigin="7348,1748" coordsize="12,2">
              <v:shape style="position:absolute;left:7348;top:1748;width:12;height:2" coordorigin="7348,1748" coordsize="12,0" path="m7348,1748l7360,1748e" filled="false" stroked="true" strokeweight=".6pt" strokecolor="#000000">
                <v:path arrowok="t"/>
              </v:shape>
            </v:group>
            <v:group style="position:absolute;left:7367;top:1748;width:12;height:2" coordorigin="7367,1748" coordsize="12,2">
              <v:shape style="position:absolute;left:7367;top:1748;width:12;height:2" coordorigin="7367,1748" coordsize="12,0" path="m7367,1748l7379,1748e" filled="false" stroked="true" strokeweight=".6pt" strokecolor="#000000">
                <v:path arrowok="t"/>
              </v:shape>
            </v:group>
            <v:group style="position:absolute;left:7386;top:1748;width:12;height:2" coordorigin="7386,1748" coordsize="12,2">
              <v:shape style="position:absolute;left:7386;top:1748;width:12;height:2" coordorigin="7386,1748" coordsize="12,0" path="m7386,1748l7398,1748e" filled="false" stroked="true" strokeweight=".6pt" strokecolor="#000000">
                <v:path arrowok="t"/>
              </v:shape>
            </v:group>
            <v:group style="position:absolute;left:7405;top:1748;width:12;height:2" coordorigin="7405,1748" coordsize="12,2">
              <v:shape style="position:absolute;left:7405;top:1748;width:12;height:2" coordorigin="7405,1748" coordsize="12,0" path="m7405,1748l7417,1748e" filled="false" stroked="true" strokeweight=".6pt" strokecolor="#000000">
                <v:path arrowok="t"/>
              </v:shape>
            </v:group>
            <v:group style="position:absolute;left:7424;top:1748;width:12;height:2" coordorigin="7424,1748" coordsize="12,2">
              <v:shape style="position:absolute;left:7424;top:1748;width:12;height:2" coordorigin="7424,1748" coordsize="12,0" path="m7424,1748l7436,1748e" filled="false" stroked="true" strokeweight=".6pt" strokecolor="#000000">
                <v:path arrowok="t"/>
              </v:shape>
            </v:group>
            <v:group style="position:absolute;left:7444;top:1748;width:12;height:2" coordorigin="7444,1748" coordsize="12,2">
              <v:shape style="position:absolute;left:7444;top:1748;width:12;height:2" coordorigin="7444,1748" coordsize="12,0" path="m7444,1748l7456,1748e" filled="false" stroked="true" strokeweight=".6pt" strokecolor="#000000">
                <v:path arrowok="t"/>
              </v:shape>
            </v:group>
            <v:group style="position:absolute;left:7463;top:1748;width:12;height:2" coordorigin="7463,1748" coordsize="12,2">
              <v:shape style="position:absolute;left:7463;top:1748;width:12;height:2" coordorigin="7463,1748" coordsize="12,0" path="m7463,1748l7475,1748e" filled="false" stroked="true" strokeweight=".6pt" strokecolor="#000000">
                <v:path arrowok="t"/>
              </v:shape>
            </v:group>
            <v:group style="position:absolute;left:7482;top:1748;width:12;height:2" coordorigin="7482,1748" coordsize="12,2">
              <v:shape style="position:absolute;left:7482;top:1748;width:12;height:2" coordorigin="7482,1748" coordsize="12,0" path="m7482,1748l7494,1748e" filled="false" stroked="true" strokeweight=".6pt" strokecolor="#000000">
                <v:path arrowok="t"/>
              </v:shape>
            </v:group>
            <v:group style="position:absolute;left:7501;top:1748;width:12;height:2" coordorigin="7501,1748" coordsize="12,2">
              <v:shape style="position:absolute;left:7501;top:1748;width:12;height:2" coordorigin="7501,1748" coordsize="12,0" path="m7501,1748l7513,1748e" filled="false" stroked="true" strokeweight=".6pt" strokecolor="#000000">
                <v:path arrowok="t"/>
              </v:shape>
            </v:group>
            <v:group style="position:absolute;left:7520;top:1748;width:12;height:2" coordorigin="7520,1748" coordsize="12,2">
              <v:shape style="position:absolute;left:7520;top:1748;width:12;height:2" coordorigin="7520,1748" coordsize="12,0" path="m7520,1748l7532,1748e" filled="false" stroked="true" strokeweight=".6pt" strokecolor="#000000">
                <v:path arrowok="t"/>
              </v:shape>
            </v:group>
            <v:group style="position:absolute;left:7540;top:1748;width:12;height:2" coordorigin="7540,1748" coordsize="12,2">
              <v:shape style="position:absolute;left:7540;top:1748;width:12;height:2" coordorigin="7540,1748" coordsize="12,0" path="m7540,1748l7552,1748e" filled="false" stroked="true" strokeweight=".6pt" strokecolor="#000000">
                <v:path arrowok="t"/>
              </v:shape>
            </v:group>
            <v:group style="position:absolute;left:7559;top:1748;width:12;height:2" coordorigin="7559,1748" coordsize="12,2">
              <v:shape style="position:absolute;left:7559;top:1748;width:12;height:2" coordorigin="7559,1748" coordsize="12,0" path="m7559,1748l7571,1748e" filled="false" stroked="true" strokeweight=".6pt" strokecolor="#000000">
                <v:path arrowok="t"/>
              </v:shape>
            </v:group>
            <v:group style="position:absolute;left:7578;top:1748;width:12;height:2" coordorigin="7578,1748" coordsize="12,2">
              <v:shape style="position:absolute;left:7578;top:1748;width:12;height:2" coordorigin="7578,1748" coordsize="12,0" path="m7578,1748l7590,1748e" filled="false" stroked="true" strokeweight=".6pt" strokecolor="#000000">
                <v:path arrowok="t"/>
              </v:shape>
            </v:group>
            <v:group style="position:absolute;left:7597;top:1748;width:12;height:2" coordorigin="7597,1748" coordsize="12,2">
              <v:shape style="position:absolute;left:7597;top:1748;width:12;height:2" coordorigin="7597,1748" coordsize="12,0" path="m7597,1748l7609,1748e" filled="false" stroked="true" strokeweight=".6pt" strokecolor="#000000">
                <v:path arrowok="t"/>
              </v:shape>
            </v:group>
            <v:group style="position:absolute;left:7616;top:1748;width:12;height:2" coordorigin="7616,1748" coordsize="12,2">
              <v:shape style="position:absolute;left:7616;top:1748;width:12;height:2" coordorigin="7616,1748" coordsize="12,0" path="m7616,1748l7628,1748e" filled="false" stroked="true" strokeweight=".6pt" strokecolor="#000000">
                <v:path arrowok="t"/>
              </v:shape>
            </v:group>
            <v:group style="position:absolute;left:7636;top:1748;width:12;height:2" coordorigin="7636,1748" coordsize="12,2">
              <v:shape style="position:absolute;left:7636;top:1748;width:12;height:2" coordorigin="7636,1748" coordsize="12,0" path="m7636,1748l7648,1748e" filled="false" stroked="true" strokeweight=".6pt" strokecolor="#000000">
                <v:path arrowok="t"/>
              </v:shape>
            </v:group>
            <v:group style="position:absolute;left:7655;top:1748;width:12;height:2" coordorigin="7655,1748" coordsize="12,2">
              <v:shape style="position:absolute;left:7655;top:1748;width:12;height:2" coordorigin="7655,1748" coordsize="12,0" path="m7655,1748l7667,1748e" filled="false" stroked="true" strokeweight=".6pt" strokecolor="#000000">
                <v:path arrowok="t"/>
              </v:shape>
            </v:group>
            <v:group style="position:absolute;left:7674;top:1748;width:12;height:2" coordorigin="7674,1748" coordsize="12,2">
              <v:shape style="position:absolute;left:7674;top:1748;width:12;height:2" coordorigin="7674,1748" coordsize="12,0" path="m7674,1748l7686,1748e" filled="false" stroked="true" strokeweight=".6pt" strokecolor="#000000">
                <v:path arrowok="t"/>
              </v:shape>
            </v:group>
            <v:group style="position:absolute;left:7693;top:1748;width:12;height:2" coordorigin="7693,1748" coordsize="12,2">
              <v:shape style="position:absolute;left:7693;top:1748;width:12;height:2" coordorigin="7693,1748" coordsize="12,0" path="m7693,1748l7705,1748e" filled="false" stroked="true" strokeweight=".6pt" strokecolor="#000000">
                <v:path arrowok="t"/>
              </v:shape>
            </v:group>
            <v:group style="position:absolute;left:7712;top:1748;width:12;height:2" coordorigin="7712,1748" coordsize="12,2">
              <v:shape style="position:absolute;left:7712;top:1748;width:12;height:2" coordorigin="7712,1748" coordsize="12,0" path="m7712,1748l7724,1748e" filled="false" stroked="true" strokeweight=".6pt" strokecolor="#000000">
                <v:path arrowok="t"/>
              </v:shape>
            </v:group>
            <v:group style="position:absolute;left:7732;top:1748;width:12;height:2" coordorigin="7732,1748" coordsize="12,2">
              <v:shape style="position:absolute;left:7732;top:1748;width:12;height:2" coordorigin="7732,1748" coordsize="12,0" path="m7732,1748l7744,1748e" filled="false" stroked="true" strokeweight=".6pt" strokecolor="#000000">
                <v:path arrowok="t"/>
              </v:shape>
            </v:group>
            <v:group style="position:absolute;left:7751;top:1748;width:12;height:2" coordorigin="7751,1748" coordsize="12,2">
              <v:shape style="position:absolute;left:7751;top:1748;width:12;height:2" coordorigin="7751,1748" coordsize="12,0" path="m7751,1748l7763,1748e" filled="false" stroked="true" strokeweight=".6pt" strokecolor="#000000">
                <v:path arrowok="t"/>
              </v:shape>
            </v:group>
            <v:group style="position:absolute;left:7770;top:1748;width:12;height:2" coordorigin="7770,1748" coordsize="12,2">
              <v:shape style="position:absolute;left:7770;top:1748;width:12;height:2" coordorigin="7770,1748" coordsize="12,0" path="m7770,1748l7782,1748e" filled="false" stroked="true" strokeweight=".6pt" strokecolor="#000000">
                <v:path arrowok="t"/>
              </v:shape>
            </v:group>
            <v:group style="position:absolute;left:7789;top:1748;width:12;height:2" coordorigin="7789,1748" coordsize="12,2">
              <v:shape style="position:absolute;left:7789;top:1748;width:12;height:2" coordorigin="7789,1748" coordsize="12,0" path="m7789,1748l7801,1748e" filled="false" stroked="true" strokeweight=".6pt" strokecolor="#000000">
                <v:path arrowok="t"/>
              </v:shape>
            </v:group>
            <v:group style="position:absolute;left:7808;top:1748;width:12;height:2" coordorigin="7808,1748" coordsize="12,2">
              <v:shape style="position:absolute;left:7808;top:1748;width:12;height:2" coordorigin="7808,1748" coordsize="12,0" path="m7808,1748l7820,1748e" filled="false" stroked="true" strokeweight=".6pt" strokecolor="#000000">
                <v:path arrowok="t"/>
              </v:shape>
            </v:group>
            <v:group style="position:absolute;left:7828;top:1748;width:12;height:2" coordorigin="7828,1748" coordsize="12,2">
              <v:shape style="position:absolute;left:7828;top:1748;width:12;height:2" coordorigin="7828,1748" coordsize="12,0" path="m7828,1748l7840,1748e" filled="false" stroked="true" strokeweight=".6pt" strokecolor="#000000">
                <v:path arrowok="t"/>
              </v:shape>
            </v:group>
            <v:group style="position:absolute;left:7847;top:1748;width:12;height:2" coordorigin="7847,1748" coordsize="12,2">
              <v:shape style="position:absolute;left:7847;top:1748;width:12;height:2" coordorigin="7847,1748" coordsize="12,0" path="m7847,1748l7859,1748e" filled="false" stroked="true" strokeweight=".6pt" strokecolor="#000000">
                <v:path arrowok="t"/>
              </v:shape>
            </v:group>
            <v:group style="position:absolute;left:7866;top:1748;width:12;height:2" coordorigin="7866,1748" coordsize="12,2">
              <v:shape style="position:absolute;left:7866;top:1748;width:12;height:2" coordorigin="7866,1748" coordsize="12,0" path="m7866,1748l7878,1748e" filled="false" stroked="true" strokeweight=".6pt" strokecolor="#000000">
                <v:path arrowok="t"/>
              </v:shape>
            </v:group>
            <v:group style="position:absolute;left:7885;top:1748;width:12;height:2" coordorigin="7885,1748" coordsize="12,2">
              <v:shape style="position:absolute;left:7885;top:1748;width:12;height:2" coordorigin="7885,1748" coordsize="12,0" path="m7885,1748l7897,1748e" filled="false" stroked="true" strokeweight=".6pt" strokecolor="#000000">
                <v:path arrowok="t"/>
              </v:shape>
            </v:group>
            <v:group style="position:absolute;left:7904;top:1748;width:12;height:2" coordorigin="7904,1748" coordsize="12,2">
              <v:shape style="position:absolute;left:7904;top:1748;width:12;height:2" coordorigin="7904,1748" coordsize="12,0" path="m7904,1748l7916,1748e" filled="false" stroked="true" strokeweight=".6pt" strokecolor="#000000">
                <v:path arrowok="t"/>
              </v:shape>
            </v:group>
            <v:group style="position:absolute;left:7924;top:1748;width:12;height:2" coordorigin="7924,1748" coordsize="12,2">
              <v:shape style="position:absolute;left:7924;top:1748;width:12;height:2" coordorigin="7924,1748" coordsize="12,0" path="m7924,1748l7936,1748e" filled="false" stroked="true" strokeweight=".6pt" strokecolor="#000000">
                <v:path arrowok="t"/>
              </v:shape>
            </v:group>
            <v:group style="position:absolute;left:7943;top:1748;width:12;height:2" coordorigin="7943,1748" coordsize="12,2">
              <v:shape style="position:absolute;left:7943;top:1748;width:12;height:2" coordorigin="7943,1748" coordsize="12,0" path="m7943,1748l7955,1748e" filled="false" stroked="true" strokeweight=".6pt" strokecolor="#000000">
                <v:path arrowok="t"/>
              </v:shape>
            </v:group>
            <v:group style="position:absolute;left:7962;top:1748;width:12;height:2" coordorigin="7962,1748" coordsize="12,2">
              <v:shape style="position:absolute;left:7962;top:1748;width:12;height:2" coordorigin="7962,1748" coordsize="12,0" path="m7962,1748l7974,1748e" filled="false" stroked="true" strokeweight=".6pt" strokecolor="#000000">
                <v:path arrowok="t"/>
              </v:shape>
            </v:group>
            <v:group style="position:absolute;left:7981;top:1748;width:12;height:2" coordorigin="7981,1748" coordsize="12,2">
              <v:shape style="position:absolute;left:7981;top:1748;width:12;height:2" coordorigin="7981,1748" coordsize="12,0" path="m7981,1748l7993,1748e" filled="false" stroked="true" strokeweight=".6pt" strokecolor="#000000">
                <v:path arrowok="t"/>
              </v:shape>
            </v:group>
            <v:group style="position:absolute;left:8000;top:1748;width:12;height:2" coordorigin="8000,1748" coordsize="12,2">
              <v:shape style="position:absolute;left:8000;top:1748;width:12;height:2" coordorigin="8000,1748" coordsize="12,0" path="m8000,1748l8012,1748e" filled="false" stroked="true" strokeweight=".6pt" strokecolor="#000000">
                <v:path arrowok="t"/>
              </v:shape>
            </v:group>
            <v:group style="position:absolute;left:8020;top:1748;width:12;height:2" coordorigin="8020,1748" coordsize="12,2">
              <v:shape style="position:absolute;left:8020;top:1748;width:12;height:2" coordorigin="8020,1748" coordsize="12,0" path="m8020,1748l8032,1748e" filled="false" stroked="true" strokeweight=".6pt" strokecolor="#000000">
                <v:path arrowok="t"/>
              </v:shape>
            </v:group>
            <v:group style="position:absolute;left:8039;top:1748;width:12;height:2" coordorigin="8039,1748" coordsize="12,2">
              <v:shape style="position:absolute;left:8039;top:1748;width:12;height:2" coordorigin="8039,1748" coordsize="12,0" path="m8039,1748l8051,1748e" filled="false" stroked="true" strokeweight=".6pt" strokecolor="#000000">
                <v:path arrowok="t"/>
              </v:shape>
            </v:group>
            <v:group style="position:absolute;left:8058;top:1748;width:12;height:2" coordorigin="8058,1748" coordsize="12,2">
              <v:shape style="position:absolute;left:8058;top:1748;width:12;height:2" coordorigin="8058,1748" coordsize="12,0" path="m8058,1748l8070,1748e" filled="false" stroked="true" strokeweight=".6pt" strokecolor="#000000">
                <v:path arrowok="t"/>
              </v:shape>
            </v:group>
            <v:group style="position:absolute;left:8077;top:1748;width:12;height:2" coordorigin="8077,1748" coordsize="12,2">
              <v:shape style="position:absolute;left:8077;top:1748;width:12;height:2" coordorigin="8077,1748" coordsize="12,0" path="m8077,1748l8089,1748e" filled="false" stroked="true" strokeweight=".6pt" strokecolor="#000000">
                <v:path arrowok="t"/>
              </v:shape>
            </v:group>
            <v:group style="position:absolute;left:8096;top:1748;width:12;height:2" coordorigin="8096,1748" coordsize="12,2">
              <v:shape style="position:absolute;left:8096;top:1748;width:12;height:2" coordorigin="8096,1748" coordsize="12,0" path="m8096,1748l8108,1748e" filled="false" stroked="true" strokeweight=".6pt" strokecolor="#000000">
                <v:path arrowok="t"/>
              </v:shape>
            </v:group>
            <v:group style="position:absolute;left:8116;top:1748;width:12;height:2" coordorigin="8116,1748" coordsize="12,2">
              <v:shape style="position:absolute;left:8116;top:1748;width:12;height:2" coordorigin="8116,1748" coordsize="12,0" path="m8116,1748l8128,1748e" filled="false" stroked="true" strokeweight=".6pt" strokecolor="#000000">
                <v:path arrowok="t"/>
              </v:shape>
            </v:group>
            <v:group style="position:absolute;left:8135;top:1748;width:12;height:2" coordorigin="8135,1748" coordsize="12,2">
              <v:shape style="position:absolute;left:8135;top:1748;width:12;height:2" coordorigin="8135,1748" coordsize="12,0" path="m8135,1748l8147,1748e" filled="false" stroked="true" strokeweight=".6pt" strokecolor="#000000">
                <v:path arrowok="t"/>
              </v:shape>
            </v:group>
            <v:group style="position:absolute;left:8154;top:1748;width:12;height:2" coordorigin="8154,1748" coordsize="12,2">
              <v:shape style="position:absolute;left:8154;top:1748;width:12;height:2" coordorigin="8154,1748" coordsize="12,0" path="m8154,1748l8166,1748e" filled="false" stroked="true" strokeweight=".6pt" strokecolor="#000000">
                <v:path arrowok="t"/>
              </v:shape>
            </v:group>
            <v:group style="position:absolute;left:8173;top:1748;width:12;height:2" coordorigin="8173,1748" coordsize="12,2">
              <v:shape style="position:absolute;left:8173;top:1748;width:12;height:2" coordorigin="8173,1748" coordsize="12,0" path="m8173,1748l8185,1748e" filled="false" stroked="true" strokeweight=".6pt" strokecolor="#000000">
                <v:path arrowok="t"/>
              </v:shape>
            </v:group>
            <v:group style="position:absolute;left:8192;top:1748;width:12;height:2" coordorigin="8192,1748" coordsize="12,2">
              <v:shape style="position:absolute;left:8192;top:1748;width:12;height:2" coordorigin="8192,1748" coordsize="12,0" path="m8192,1748l8204,1748e" filled="false" stroked="true" strokeweight=".6pt" strokecolor="#000000">
                <v:path arrowok="t"/>
              </v:shape>
            </v:group>
            <v:group style="position:absolute;left:8212;top:1748;width:12;height:2" coordorigin="8212,1748" coordsize="12,2">
              <v:shape style="position:absolute;left:8212;top:1748;width:12;height:2" coordorigin="8212,1748" coordsize="12,0" path="m8212,1748l8224,1748e" filled="false" stroked="true" strokeweight=".6pt" strokecolor="#000000">
                <v:path arrowok="t"/>
              </v:shape>
            </v:group>
            <v:group style="position:absolute;left:8231;top:1748;width:12;height:2" coordorigin="8231,1748" coordsize="12,2">
              <v:shape style="position:absolute;left:8231;top:1748;width:12;height:2" coordorigin="8231,1748" coordsize="12,0" path="m8231,1748l8243,1748e" filled="false" stroked="true" strokeweight=".6pt" strokecolor="#000000">
                <v:path arrowok="t"/>
              </v:shape>
            </v:group>
            <v:group style="position:absolute;left:8250;top:1748;width:12;height:2" coordorigin="8250,1748" coordsize="12,2">
              <v:shape style="position:absolute;left:8250;top:1748;width:12;height:2" coordorigin="8250,1748" coordsize="12,0" path="m8250,1748l8262,1748e" filled="false" stroked="true" strokeweight=".6pt" strokecolor="#000000">
                <v:path arrowok="t"/>
              </v:shape>
            </v:group>
            <v:group style="position:absolute;left:8269;top:1748;width:12;height:2" coordorigin="8269,1748" coordsize="12,2">
              <v:shape style="position:absolute;left:8269;top:1748;width:12;height:2" coordorigin="8269,1748" coordsize="12,0" path="m8269,1748l8281,1748e" filled="false" stroked="true" strokeweight=".6pt" strokecolor="#000000">
                <v:path arrowok="t"/>
              </v:shape>
            </v:group>
            <v:group style="position:absolute;left:8288;top:1748;width:12;height:2" coordorigin="8288,1748" coordsize="12,2">
              <v:shape style="position:absolute;left:8288;top:1748;width:12;height:2" coordorigin="8288,1748" coordsize="12,0" path="m8288,1748l8300,1748e" filled="false" stroked="true" strokeweight=".6pt" strokecolor="#000000">
                <v:path arrowok="t"/>
              </v:shape>
            </v:group>
            <v:group style="position:absolute;left:8308;top:1748;width:12;height:2" coordorigin="8308,1748" coordsize="12,2">
              <v:shape style="position:absolute;left:8308;top:1748;width:12;height:2" coordorigin="8308,1748" coordsize="12,0" path="m8308,1748l8320,1748e" filled="false" stroked="true" strokeweight=".6pt" strokecolor="#000000">
                <v:path arrowok="t"/>
              </v:shape>
            </v:group>
            <v:group style="position:absolute;left:8327;top:1748;width:12;height:2" coordorigin="8327,1748" coordsize="12,2">
              <v:shape style="position:absolute;left:8327;top:1748;width:12;height:2" coordorigin="8327,1748" coordsize="12,0" path="m8327,1748l8339,1748e" filled="false" stroked="true" strokeweight=".6pt" strokecolor="#000000">
                <v:path arrowok="t"/>
              </v:shape>
            </v:group>
            <v:group style="position:absolute;left:8346;top:1748;width:12;height:2" coordorigin="8346,1748" coordsize="12,2">
              <v:shape style="position:absolute;left:8346;top:1748;width:12;height:2" coordorigin="8346,1748" coordsize="12,0" path="m8346,1748l8358,1748e" filled="false" stroked="true" strokeweight=".6pt" strokecolor="#000000">
                <v:path arrowok="t"/>
              </v:shape>
            </v:group>
            <v:group style="position:absolute;left:8365;top:1748;width:12;height:2" coordorigin="8365,1748" coordsize="12,2">
              <v:shape style="position:absolute;left:8365;top:1748;width:12;height:2" coordorigin="8365,1748" coordsize="12,0" path="m8365,1748l8377,1748e" filled="false" stroked="true" strokeweight=".6pt" strokecolor="#000000">
                <v:path arrowok="t"/>
              </v:shape>
            </v:group>
            <v:group style="position:absolute;left:8384;top:1748;width:12;height:2" coordorigin="8384,1748" coordsize="12,2">
              <v:shape style="position:absolute;left:8384;top:1748;width:12;height:2" coordorigin="8384,1748" coordsize="12,0" path="m8384,1748l8396,1748e" filled="false" stroked="true" strokeweight=".6pt" strokecolor="#000000">
                <v:path arrowok="t"/>
              </v:shape>
            </v:group>
            <v:group style="position:absolute;left:8404;top:1748;width:12;height:2" coordorigin="8404,1748" coordsize="12,2">
              <v:shape style="position:absolute;left:8404;top:1748;width:12;height:2" coordorigin="8404,1748" coordsize="12,0" path="m8404,1748l8416,1748e" filled="false" stroked="true" strokeweight=".6pt" strokecolor="#000000">
                <v:path arrowok="t"/>
              </v:shape>
            </v:group>
            <v:group style="position:absolute;left:8423;top:1748;width:12;height:2" coordorigin="8423,1748" coordsize="12,2">
              <v:shape style="position:absolute;left:8423;top:1748;width:12;height:2" coordorigin="8423,1748" coordsize="12,0" path="m8423,1748l8435,1748e" filled="false" stroked="true" strokeweight=".6pt" strokecolor="#000000">
                <v:path arrowok="t"/>
              </v:shape>
            </v:group>
            <v:group style="position:absolute;left:8442;top:1748;width:12;height:2" coordorigin="8442,1748" coordsize="12,2">
              <v:shape style="position:absolute;left:8442;top:1748;width:12;height:2" coordorigin="8442,1748" coordsize="12,0" path="m8442,1748l8454,1748e" filled="false" stroked="true" strokeweight=".6pt" strokecolor="#000000">
                <v:path arrowok="t"/>
              </v:shape>
            </v:group>
            <v:group style="position:absolute;left:8461;top:1748;width:12;height:2" coordorigin="8461,1748" coordsize="12,2">
              <v:shape style="position:absolute;left:8461;top:1748;width:12;height:2" coordorigin="8461,1748" coordsize="12,0" path="m8461,1748l8473,1748e" filled="false" stroked="true" strokeweight=".6pt" strokecolor="#000000">
                <v:path arrowok="t"/>
              </v:shape>
            </v:group>
            <v:group style="position:absolute;left:8480;top:1748;width:12;height:2" coordorigin="8480,1748" coordsize="12,2">
              <v:shape style="position:absolute;left:8480;top:1748;width:12;height:2" coordorigin="8480,1748" coordsize="12,0" path="m8480,1748l8492,1748e" filled="false" stroked="true" strokeweight=".6pt" strokecolor="#000000">
                <v:path arrowok="t"/>
              </v:shape>
            </v:group>
            <v:group style="position:absolute;left:8500;top:1748;width:12;height:2" coordorigin="8500,1748" coordsize="12,2">
              <v:shape style="position:absolute;left:8500;top:1748;width:12;height:2" coordorigin="8500,1748" coordsize="12,0" path="m8500,1748l8512,1748e" filled="false" stroked="true" strokeweight=".6pt" strokecolor="#000000">
                <v:path arrowok="t"/>
              </v:shape>
            </v:group>
            <v:group style="position:absolute;left:8519;top:1748;width:12;height:2" coordorigin="8519,1748" coordsize="12,2">
              <v:shape style="position:absolute;left:8519;top:1748;width:12;height:2" coordorigin="8519,1748" coordsize="12,0" path="m8519,1748l8531,1748e" filled="false" stroked="true" strokeweight=".6pt" strokecolor="#000000">
                <v:path arrowok="t"/>
              </v:shape>
            </v:group>
            <v:group style="position:absolute;left:8538;top:1748;width:12;height:2" coordorigin="8538,1748" coordsize="12,2">
              <v:shape style="position:absolute;left:8538;top:1748;width:12;height:2" coordorigin="8538,1748" coordsize="12,0" path="m8538,1748l8550,1748e" filled="false" stroked="true" strokeweight=".6pt" strokecolor="#000000">
                <v:path arrowok="t"/>
              </v:shape>
            </v:group>
            <v:group style="position:absolute;left:8557;top:1748;width:12;height:2" coordorigin="8557,1748" coordsize="12,2">
              <v:shape style="position:absolute;left:8557;top:1748;width:12;height:2" coordorigin="8557,1748" coordsize="12,0" path="m8557,1748l8569,1748e" filled="false" stroked="true" strokeweight=".6pt" strokecolor="#000000">
                <v:path arrowok="t"/>
              </v:shape>
            </v:group>
            <v:group style="position:absolute;left:8576;top:1748;width:12;height:2" coordorigin="8576,1748" coordsize="12,2">
              <v:shape style="position:absolute;left:8576;top:1748;width:12;height:2" coordorigin="8576,1748" coordsize="12,0" path="m8576,1748l8588,1748e" filled="false" stroked="true" strokeweight=".6pt" strokecolor="#000000">
                <v:path arrowok="t"/>
              </v:shape>
            </v:group>
            <v:group style="position:absolute;left:8596;top:1748;width:12;height:2" coordorigin="8596,1748" coordsize="12,2">
              <v:shape style="position:absolute;left:8596;top:1748;width:12;height:2" coordorigin="8596,1748" coordsize="12,0" path="m8596,1748l8608,1748e" filled="false" stroked="true" strokeweight=".6pt" strokecolor="#000000">
                <v:path arrowok="t"/>
              </v:shape>
            </v:group>
            <v:group style="position:absolute;left:8615;top:1748;width:12;height:2" coordorigin="8615,1748" coordsize="12,2">
              <v:shape style="position:absolute;left:8615;top:1748;width:12;height:2" coordorigin="8615,1748" coordsize="12,0" path="m8615,1748l8627,1748e" filled="false" stroked="true" strokeweight=".6pt" strokecolor="#000000">
                <v:path arrowok="t"/>
              </v:shape>
            </v:group>
            <v:group style="position:absolute;left:8634;top:1748;width:12;height:2" coordorigin="8634,1748" coordsize="12,2">
              <v:shape style="position:absolute;left:8634;top:1748;width:12;height:2" coordorigin="8634,1748" coordsize="12,0" path="m8634,1748l8646,1748e" filled="false" stroked="true" strokeweight=".6pt" strokecolor="#000000">
                <v:path arrowok="t"/>
              </v:shape>
            </v:group>
            <v:group style="position:absolute;left:8653;top:1748;width:12;height:2" coordorigin="8653,1748" coordsize="12,2">
              <v:shape style="position:absolute;left:8653;top:1748;width:12;height:2" coordorigin="8653,1748" coordsize="12,0" path="m8653,1748l8665,1748e" filled="false" stroked="true" strokeweight=".6pt" strokecolor="#000000">
                <v:path arrowok="t"/>
              </v:shape>
            </v:group>
            <v:group style="position:absolute;left:8672;top:1748;width:12;height:2" coordorigin="8672,1748" coordsize="12,2">
              <v:shape style="position:absolute;left:8672;top:1748;width:12;height:2" coordorigin="8672,1748" coordsize="12,0" path="m8672,1748l8684,1748e" filled="false" stroked="true" strokeweight=".6pt" strokecolor="#000000">
                <v:path arrowok="t"/>
              </v:shape>
            </v:group>
            <v:group style="position:absolute;left:8692;top:1748;width:12;height:2" coordorigin="8692,1748" coordsize="12,2">
              <v:shape style="position:absolute;left:8692;top:1748;width:12;height:2" coordorigin="8692,1748" coordsize="12,0" path="m8692,1748l8704,1748e" filled="false" stroked="true" strokeweight=".6pt" strokecolor="#000000">
                <v:path arrowok="t"/>
              </v:shape>
            </v:group>
            <v:group style="position:absolute;left:8711;top:1748;width:12;height:2" coordorigin="8711,1748" coordsize="12,2">
              <v:shape style="position:absolute;left:8711;top:1748;width:12;height:2" coordorigin="8711,1748" coordsize="12,0" path="m8711,1748l8723,1748e" filled="false" stroked="true" strokeweight=".6pt" strokecolor="#000000">
                <v:path arrowok="t"/>
              </v:shape>
            </v:group>
            <v:group style="position:absolute;left:8730;top:1748;width:12;height:2" coordorigin="8730,1748" coordsize="12,2">
              <v:shape style="position:absolute;left:8730;top:1748;width:12;height:2" coordorigin="8730,1748" coordsize="12,0" path="m8730,1748l8742,1748e" filled="false" stroked="true" strokeweight=".6pt" strokecolor="#000000">
                <v:path arrowok="t"/>
              </v:shape>
            </v:group>
            <v:group style="position:absolute;left:8749;top:1748;width:12;height:2" coordorigin="8749,1748" coordsize="12,2">
              <v:shape style="position:absolute;left:8749;top:1748;width:12;height:2" coordorigin="8749,1748" coordsize="12,0" path="m8749,1748l8761,1748e" filled="false" stroked="true" strokeweight=".6pt" strokecolor="#000000">
                <v:path arrowok="t"/>
              </v:shape>
            </v:group>
            <v:group style="position:absolute;left:8768;top:1748;width:12;height:2" coordorigin="8768,1748" coordsize="12,2">
              <v:shape style="position:absolute;left:8768;top:1748;width:12;height:2" coordorigin="8768,1748" coordsize="12,0" path="m8768,1748l8780,1748e" filled="false" stroked="true" strokeweight=".6pt" strokecolor="#000000">
                <v:path arrowok="t"/>
              </v:shape>
            </v:group>
            <v:group style="position:absolute;left:8788;top:1748;width:12;height:2" coordorigin="8788,1748" coordsize="12,2">
              <v:shape style="position:absolute;left:8788;top:1748;width:12;height:2" coordorigin="8788,1748" coordsize="12,0" path="m8788,1748l8800,1748e" filled="false" stroked="true" strokeweight=".6pt" strokecolor="#000000">
                <v:path arrowok="t"/>
              </v:shape>
            </v:group>
            <v:group style="position:absolute;left:8807;top:1748;width:12;height:2" coordorigin="8807,1748" coordsize="12,2">
              <v:shape style="position:absolute;left:8807;top:1748;width:12;height:2" coordorigin="8807,1748" coordsize="12,0" path="m8807,1748l8819,1748e" filled="false" stroked="true" strokeweight=".6pt" strokecolor="#000000">
                <v:path arrowok="t"/>
              </v:shape>
            </v:group>
            <v:group style="position:absolute;left:8826;top:1748;width:12;height:2" coordorigin="8826,1748" coordsize="12,2">
              <v:shape style="position:absolute;left:8826;top:1748;width:12;height:2" coordorigin="8826,1748" coordsize="12,0" path="m8826,1748l8838,1748e" filled="false" stroked="true" strokeweight=".6pt" strokecolor="#000000">
                <v:path arrowok="t"/>
              </v:shape>
            </v:group>
            <v:group style="position:absolute;left:8845;top:1748;width:12;height:2" coordorigin="8845,1748" coordsize="12,2">
              <v:shape style="position:absolute;left:8845;top:1748;width:12;height:2" coordorigin="8845,1748" coordsize="12,0" path="m8845,1748l8857,1748e" filled="false" stroked="true" strokeweight=".6pt" strokecolor="#000000">
                <v:path arrowok="t"/>
              </v:shape>
            </v:group>
            <v:group style="position:absolute;left:8864;top:1748;width:12;height:2" coordorigin="8864,1748" coordsize="12,2">
              <v:shape style="position:absolute;left:8864;top:1748;width:12;height:2" coordorigin="8864,1748" coordsize="12,0" path="m8864,1748l8876,1748e" filled="false" stroked="true" strokeweight=".6pt" strokecolor="#000000">
                <v:path arrowok="t"/>
              </v:shape>
            </v:group>
            <v:group style="position:absolute;left:8884;top:1748;width:12;height:2" coordorigin="8884,1748" coordsize="12,2">
              <v:shape style="position:absolute;left:8884;top:1748;width:12;height:2" coordorigin="8884,1748" coordsize="12,0" path="m8884,1748l8896,1748e" filled="false" stroked="true" strokeweight=".6pt" strokecolor="#000000">
                <v:path arrowok="t"/>
              </v:shape>
            </v:group>
            <v:group style="position:absolute;left:8903;top:1748;width:12;height:2" coordorigin="8903,1748" coordsize="12,2">
              <v:shape style="position:absolute;left:8903;top:1748;width:12;height:2" coordorigin="8903,1748" coordsize="12,0" path="m8903,1748l8915,1748e" filled="false" stroked="true" strokeweight=".6pt" strokecolor="#000000">
                <v:path arrowok="t"/>
              </v:shape>
            </v:group>
            <v:group style="position:absolute;left:8922;top:1748;width:12;height:2" coordorigin="8922,1748" coordsize="12,2">
              <v:shape style="position:absolute;left:8922;top:1748;width:12;height:2" coordorigin="8922,1748" coordsize="12,0" path="m8922,1748l8934,1748e" filled="false" stroked="true" strokeweight=".6pt" strokecolor="#000000">
                <v:path arrowok="t"/>
              </v:shape>
            </v:group>
            <v:group style="position:absolute;left:8941;top:1748;width:12;height:2" coordorigin="8941,1748" coordsize="12,2">
              <v:shape style="position:absolute;left:8941;top:1748;width:12;height:2" coordorigin="8941,1748" coordsize="12,0" path="m8941,1748l8953,1748e" filled="false" stroked="true" strokeweight=".6pt" strokecolor="#000000">
                <v:path arrowok="t"/>
              </v:shape>
            </v:group>
            <v:group style="position:absolute;left:8960;top:1748;width:12;height:2" coordorigin="8960,1748" coordsize="12,2">
              <v:shape style="position:absolute;left:8960;top:1748;width:12;height:2" coordorigin="8960,1748" coordsize="12,0" path="m8960,1748l8972,1748e" filled="false" stroked="true" strokeweight=".6pt" strokecolor="#000000">
                <v:path arrowok="t"/>
              </v:shape>
            </v:group>
            <v:group style="position:absolute;left:8980;top:1748;width:12;height:2" coordorigin="8980,1748" coordsize="12,2">
              <v:shape style="position:absolute;left:8980;top:1748;width:12;height:2" coordorigin="8980,1748" coordsize="12,0" path="m8980,1748l8992,1748e" filled="false" stroked="true" strokeweight=".6pt" strokecolor="#000000">
                <v:path arrowok="t"/>
              </v:shape>
            </v:group>
            <v:group style="position:absolute;left:8999;top:1748;width:12;height:2" coordorigin="8999,1748" coordsize="12,2">
              <v:shape style="position:absolute;left:8999;top:1748;width:12;height:2" coordorigin="8999,1748" coordsize="12,0" path="m8999,1748l9011,1748e" filled="false" stroked="true" strokeweight=".6pt" strokecolor="#000000">
                <v:path arrowok="t"/>
              </v:shape>
            </v:group>
            <v:group style="position:absolute;left:9018;top:1748;width:12;height:2" coordorigin="9018,1748" coordsize="12,2">
              <v:shape style="position:absolute;left:9018;top:1748;width:12;height:2" coordorigin="9018,1748" coordsize="12,0" path="m9018,1748l9030,1748e" filled="false" stroked="true" strokeweight=".6pt" strokecolor="#000000">
                <v:path arrowok="t"/>
              </v:shape>
            </v:group>
            <v:group style="position:absolute;left:9037;top:1748;width:12;height:2" coordorigin="9037,1748" coordsize="12,2">
              <v:shape style="position:absolute;left:9037;top:1748;width:12;height:2" coordorigin="9037,1748" coordsize="12,0" path="m9037,1748l9049,1748e" filled="false" stroked="true" strokeweight=".6pt" strokecolor="#000000">
                <v:path arrowok="t"/>
              </v:shape>
            </v:group>
            <v:group style="position:absolute;left:9056;top:1748;width:12;height:2" coordorigin="9056,1748" coordsize="12,2">
              <v:shape style="position:absolute;left:9056;top:1748;width:12;height:2" coordorigin="9056,1748" coordsize="12,0" path="m9056,1748l9068,1748e" filled="false" stroked="true" strokeweight=".6pt" strokecolor="#000000">
                <v:path arrowok="t"/>
              </v:shape>
            </v:group>
            <v:group style="position:absolute;left:9076;top:1748;width:12;height:2" coordorigin="9076,1748" coordsize="12,2">
              <v:shape style="position:absolute;left:9076;top:1748;width:12;height:2" coordorigin="9076,1748" coordsize="12,0" path="m9076,1748l9088,1748e" filled="false" stroked="true" strokeweight=".6pt" strokecolor="#000000">
                <v:path arrowok="t"/>
              </v:shape>
            </v:group>
            <v:group style="position:absolute;left:9095;top:1748;width:12;height:2" coordorigin="9095,1748" coordsize="12,2">
              <v:shape style="position:absolute;left:9095;top:1748;width:12;height:2" coordorigin="9095,1748" coordsize="12,0" path="m9095,1748l9107,1748e" filled="false" stroked="true" strokeweight=".6pt" strokecolor="#000000">
                <v:path arrowok="t"/>
              </v:shape>
            </v:group>
            <v:group style="position:absolute;left:9114;top:1748;width:12;height:2" coordorigin="9114,1748" coordsize="12,2">
              <v:shape style="position:absolute;left:9114;top:1748;width:12;height:2" coordorigin="9114,1748" coordsize="12,0" path="m9114,1748l9126,1748e" filled="false" stroked="true" strokeweight=".6pt" strokecolor="#000000">
                <v:path arrowok="t"/>
              </v:shape>
            </v:group>
            <v:group style="position:absolute;left:9133;top:1748;width:12;height:2" coordorigin="9133,1748" coordsize="12,2">
              <v:shape style="position:absolute;left:9133;top:1748;width:12;height:2" coordorigin="9133,1748" coordsize="12,0" path="m9133,1748l9145,1748e" filled="false" stroked="true" strokeweight=".6pt" strokecolor="#000000">
                <v:path arrowok="t"/>
              </v:shape>
            </v:group>
            <v:group style="position:absolute;left:9152;top:1748;width:12;height:2" coordorigin="9152,1748" coordsize="12,2">
              <v:shape style="position:absolute;left:9152;top:1748;width:12;height:2" coordorigin="9152,1748" coordsize="12,0" path="m9152,1748l9164,1748e" filled="false" stroked="true" strokeweight=".6pt" strokecolor="#000000">
                <v:path arrowok="t"/>
              </v:shape>
            </v:group>
            <v:group style="position:absolute;left:9172;top:1748;width:12;height:2" coordorigin="9172,1748" coordsize="12,2">
              <v:shape style="position:absolute;left:9172;top:1748;width:12;height:2" coordorigin="9172,1748" coordsize="12,0" path="m9172,1748l9184,1748e" filled="false" stroked="true" strokeweight=".6pt" strokecolor="#000000">
                <v:path arrowok="t"/>
              </v:shape>
            </v:group>
            <v:group style="position:absolute;left:9191;top:1748;width:12;height:2" coordorigin="9191,1748" coordsize="12,2">
              <v:shape style="position:absolute;left:9191;top:1748;width:12;height:2" coordorigin="9191,1748" coordsize="12,0" path="m9191,1748l9203,1748e" filled="false" stroked="true" strokeweight=".6pt" strokecolor="#000000">
                <v:path arrowok="t"/>
              </v:shape>
            </v:group>
            <v:group style="position:absolute;left:9210;top:1748;width:12;height:2" coordorigin="9210,1748" coordsize="12,2">
              <v:shape style="position:absolute;left:9210;top:1748;width:12;height:2" coordorigin="9210,1748" coordsize="12,0" path="m9210,1748l9222,1748e" filled="false" stroked="true" strokeweight=".6pt" strokecolor="#000000">
                <v:path arrowok="t"/>
              </v:shape>
            </v:group>
            <v:group style="position:absolute;left:9229;top:1748;width:12;height:2" coordorigin="9229,1748" coordsize="12,2">
              <v:shape style="position:absolute;left:9229;top:1748;width:12;height:2" coordorigin="9229,1748" coordsize="12,0" path="m9229,1748l9241,1748e" filled="false" stroked="true" strokeweight=".6pt" strokecolor="#000000">
                <v:path arrowok="t"/>
              </v:shape>
            </v:group>
            <v:group style="position:absolute;left:9248;top:1748;width:12;height:2" coordorigin="9248,1748" coordsize="12,2">
              <v:shape style="position:absolute;left:9248;top:1748;width:12;height:2" coordorigin="9248,1748" coordsize="12,0" path="m9248,1748l9260,1748e" filled="false" stroked="true" strokeweight=".6pt" strokecolor="#000000">
                <v:path arrowok="t"/>
              </v:shape>
            </v:group>
            <v:group style="position:absolute;left:9268;top:1748;width:12;height:2" coordorigin="9268,1748" coordsize="12,2">
              <v:shape style="position:absolute;left:9268;top:1748;width:12;height:2" coordorigin="9268,1748" coordsize="12,0" path="m9268,1748l9280,1748e" filled="false" stroked="true" strokeweight=".6pt" strokecolor="#000000">
                <v:path arrowok="t"/>
              </v:shape>
            </v:group>
            <v:group style="position:absolute;left:9287;top:1748;width:12;height:2" coordorigin="9287,1748" coordsize="12,2">
              <v:shape style="position:absolute;left:9287;top:1748;width:12;height:2" coordorigin="9287,1748" coordsize="12,0" path="m9287,1748l9299,1748e" filled="false" stroked="true" strokeweight=".6pt" strokecolor="#000000">
                <v:path arrowok="t"/>
              </v:shape>
            </v:group>
            <v:group style="position:absolute;left:9306;top:1748;width:12;height:2" coordorigin="9306,1748" coordsize="12,2">
              <v:shape style="position:absolute;left:9306;top:1748;width:12;height:2" coordorigin="9306,1748" coordsize="12,0" path="m9306,1748l9318,1748e" filled="false" stroked="true" strokeweight=".6pt" strokecolor="#000000">
                <v:path arrowok="t"/>
              </v:shape>
            </v:group>
            <v:group style="position:absolute;left:9325;top:1748;width:12;height:2" coordorigin="9325,1748" coordsize="12,2">
              <v:shape style="position:absolute;left:9325;top:1748;width:12;height:2" coordorigin="9325,1748" coordsize="12,0" path="m9325,1748l9337,1748e" filled="false" stroked="true" strokeweight=".6pt" strokecolor="#000000">
                <v:path arrowok="t"/>
              </v:shape>
            </v:group>
            <v:group style="position:absolute;left:9344;top:1748;width:12;height:2" coordorigin="9344,1748" coordsize="12,2">
              <v:shape style="position:absolute;left:9344;top:1748;width:12;height:2" coordorigin="9344,1748" coordsize="12,0" path="m9344,1748l9356,1748e" filled="false" stroked="true" strokeweight=".6pt" strokecolor="#000000">
                <v:path arrowok="t"/>
              </v:shape>
            </v:group>
            <v:group style="position:absolute;left:9364;top:1748;width:12;height:2" coordorigin="9364,1748" coordsize="12,2">
              <v:shape style="position:absolute;left:9364;top:1748;width:12;height:2" coordorigin="9364,1748" coordsize="12,0" path="m9364,1748l9376,1748e" filled="false" stroked="true" strokeweight=".6pt" strokecolor="#000000">
                <v:path arrowok="t"/>
              </v:shape>
            </v:group>
            <v:group style="position:absolute;left:9383;top:1748;width:12;height:2" coordorigin="9383,1748" coordsize="12,2">
              <v:shape style="position:absolute;left:9383;top:1748;width:12;height:2" coordorigin="9383,1748" coordsize="12,0" path="m9383,1748l9395,1748e" filled="false" stroked="true" strokeweight=".6pt" strokecolor="#000000">
                <v:path arrowok="t"/>
              </v:shape>
            </v:group>
            <v:group style="position:absolute;left:9402;top:1748;width:12;height:2" coordorigin="9402,1748" coordsize="12,2">
              <v:shape style="position:absolute;left:9402;top:1748;width:12;height:2" coordorigin="9402,1748" coordsize="12,0" path="m9402,1748l9414,1748e" filled="false" stroked="true" strokeweight=".6pt" strokecolor="#000000">
                <v:path arrowok="t"/>
              </v:shape>
            </v:group>
            <v:group style="position:absolute;left:9421;top:1748;width:12;height:2" coordorigin="9421,1748" coordsize="12,2">
              <v:shape style="position:absolute;left:9421;top:1748;width:12;height:2" coordorigin="9421,1748" coordsize="12,0" path="m9421,1748l9433,1748e" filled="false" stroked="true" strokeweight=".6pt" strokecolor="#000000">
                <v:path arrowok="t"/>
              </v:shape>
            </v:group>
            <v:group style="position:absolute;left:9440;top:1748;width:12;height:2" coordorigin="9440,1748" coordsize="12,2">
              <v:shape style="position:absolute;left:9440;top:1748;width:12;height:2" coordorigin="9440,1748" coordsize="12,0" path="m9440,1748l9452,1748e" filled="false" stroked="true" strokeweight=".6pt" strokecolor="#000000">
                <v:path arrowok="t"/>
              </v:shape>
            </v:group>
            <v:group style="position:absolute;left:9460;top:1748;width:12;height:2" coordorigin="9460,1748" coordsize="12,2">
              <v:shape style="position:absolute;left:9460;top:1748;width:12;height:2" coordorigin="9460,1748" coordsize="12,0" path="m9460,1748l9472,1748e" filled="false" stroked="true" strokeweight=".6pt" strokecolor="#000000">
                <v:path arrowok="t"/>
              </v:shape>
            </v:group>
            <v:group style="position:absolute;left:9479;top:1748;width:12;height:2" coordorigin="9479,1748" coordsize="12,2">
              <v:shape style="position:absolute;left:9479;top:1748;width:12;height:2" coordorigin="9479,1748" coordsize="12,0" path="m9479,1748l9491,1748e" filled="false" stroked="true" strokeweight=".6pt" strokecolor="#000000">
                <v:path arrowok="t"/>
              </v:shape>
            </v:group>
            <v:group style="position:absolute;left:9498;top:1748;width:12;height:2" coordorigin="9498,1748" coordsize="12,2">
              <v:shape style="position:absolute;left:9498;top:1748;width:12;height:2" coordorigin="9498,1748" coordsize="12,0" path="m9498,1748l9510,1748e" filled="false" stroked="true" strokeweight=".6pt" strokecolor="#000000">
                <v:path arrowok="t"/>
              </v:shape>
            </v:group>
            <v:group style="position:absolute;left:9517;top:1748;width:12;height:2" coordorigin="9517,1748" coordsize="12,2">
              <v:shape style="position:absolute;left:9517;top:1748;width:12;height:2" coordorigin="9517,1748" coordsize="12,0" path="m9517,1748l9529,1748e" filled="false" stroked="true" strokeweight=".6pt" strokecolor="#000000">
                <v:path arrowok="t"/>
              </v:shape>
            </v:group>
            <v:group style="position:absolute;left:9536;top:1748;width:12;height:2" coordorigin="9536,1748" coordsize="12,2">
              <v:shape style="position:absolute;left:9536;top:1748;width:12;height:2" coordorigin="9536,1748" coordsize="12,0" path="m9536,1748l9548,1748e" filled="false" stroked="true" strokeweight=".6pt" strokecolor="#000000">
                <v:path arrowok="t"/>
              </v:shape>
            </v:group>
            <v:group style="position:absolute;left:9556;top:1748;width:12;height:2" coordorigin="9556,1748" coordsize="12,2">
              <v:shape style="position:absolute;left:9556;top:1748;width:12;height:2" coordorigin="9556,1748" coordsize="12,0" path="m9556,1748l9568,1748e" filled="false" stroked="true" strokeweight=".6pt" strokecolor="#000000">
                <v:path arrowok="t"/>
              </v:shape>
            </v:group>
            <v:group style="position:absolute;left:9575;top:1748;width:12;height:2" coordorigin="9575,1748" coordsize="12,2">
              <v:shape style="position:absolute;left:9575;top:1748;width:12;height:2" coordorigin="9575,1748" coordsize="12,0" path="m9575,1748l9587,1748e" filled="false" stroked="true" strokeweight=".6pt" strokecolor="#000000">
                <v:path arrowok="t"/>
              </v:shape>
            </v:group>
            <v:group style="position:absolute;left:9594;top:1748;width:12;height:2" coordorigin="9594,1748" coordsize="12,2">
              <v:shape style="position:absolute;left:9594;top:1748;width:12;height:2" coordorigin="9594,1748" coordsize="12,0" path="m9594,1748l9606,1748e" filled="false" stroked="true" strokeweight=".6pt" strokecolor="#000000">
                <v:path arrowok="t"/>
              </v:shape>
            </v:group>
            <v:group style="position:absolute;left:9613;top:1748;width:12;height:2" coordorigin="9613,1748" coordsize="12,2">
              <v:shape style="position:absolute;left:9613;top:1748;width:12;height:2" coordorigin="9613,1748" coordsize="12,0" path="m9613,1748l9625,1748e" filled="false" stroked="true" strokeweight=".6pt" strokecolor="#000000">
                <v:path arrowok="t"/>
              </v:shape>
            </v:group>
            <v:group style="position:absolute;left:9632;top:1748;width:12;height:2" coordorigin="9632,1748" coordsize="12,2">
              <v:shape style="position:absolute;left:9632;top:1748;width:12;height:2" coordorigin="9632,1748" coordsize="12,0" path="m9632,1748l9644,1748e" filled="false" stroked="true" strokeweight=".6pt" strokecolor="#000000">
                <v:path arrowok="t"/>
              </v:shape>
            </v:group>
            <v:group style="position:absolute;left:9652;top:1748;width:12;height:2" coordorigin="9652,1748" coordsize="12,2">
              <v:shape style="position:absolute;left:9652;top:1748;width:12;height:2" coordorigin="9652,1748" coordsize="12,0" path="m9652,1748l9664,1748e" filled="false" stroked="true" strokeweight=".6pt" strokecolor="#000000">
                <v:path arrowok="t"/>
              </v:shape>
            </v:group>
            <v:group style="position:absolute;left:9671;top:1748;width:12;height:2" coordorigin="9671,1748" coordsize="12,2">
              <v:shape style="position:absolute;left:9671;top:1748;width:12;height:2" coordorigin="9671,1748" coordsize="12,0" path="m9671,1748l9683,1748e" filled="false" stroked="true" strokeweight=".6pt" strokecolor="#000000">
                <v:path arrowok="t"/>
              </v:shape>
            </v:group>
            <v:group style="position:absolute;left:9690;top:1748;width:12;height:2" coordorigin="9690,1748" coordsize="12,2">
              <v:shape style="position:absolute;left:9690;top:1748;width:12;height:2" coordorigin="9690,1748" coordsize="12,0" path="m9690,1748l9702,1748e" filled="false" stroked="true" strokeweight=".6pt" strokecolor="#000000">
                <v:path arrowok="t"/>
              </v:shape>
            </v:group>
            <v:group style="position:absolute;left:9709;top:1748;width:12;height:2" coordorigin="9709,1748" coordsize="12,2">
              <v:shape style="position:absolute;left:9709;top:1748;width:12;height:2" coordorigin="9709,1748" coordsize="12,0" path="m9709,1748l9721,1748e" filled="false" stroked="true" strokeweight=".6pt" strokecolor="#000000">
                <v:path arrowok="t"/>
              </v:shape>
            </v:group>
            <v:group style="position:absolute;left:9728;top:1748;width:12;height:2" coordorigin="9728,1748" coordsize="12,2">
              <v:shape style="position:absolute;left:9728;top:1748;width:12;height:2" coordorigin="9728,1748" coordsize="12,0" path="m9728,1748l9740,1748e" filled="false" stroked="true" strokeweight=".6pt" strokecolor="#000000">
                <v:path arrowok="t"/>
              </v:shape>
            </v:group>
            <v:group style="position:absolute;left:9748;top:1748;width:12;height:2" coordorigin="9748,1748" coordsize="12,2">
              <v:shape style="position:absolute;left:9748;top:1748;width:12;height:2" coordorigin="9748,1748" coordsize="12,0" path="m9748,1748l9760,1748e" filled="false" stroked="true" strokeweight=".6pt" strokecolor="#000000">
                <v:path arrowok="t"/>
              </v:shape>
            </v:group>
            <v:group style="position:absolute;left:9767;top:1748;width:12;height:2" coordorigin="9767,1748" coordsize="12,2">
              <v:shape style="position:absolute;left:9767;top:1748;width:12;height:2" coordorigin="9767,1748" coordsize="12,0" path="m9767,1748l9779,1748e" filled="false" stroked="true" strokeweight=".6pt" strokecolor="#000000">
                <v:path arrowok="t"/>
              </v:shape>
            </v:group>
            <v:group style="position:absolute;left:9786;top:1748;width:12;height:2" coordorigin="9786,1748" coordsize="12,2">
              <v:shape style="position:absolute;left:9786;top:1748;width:12;height:2" coordorigin="9786,1748" coordsize="12,0" path="m9786,1748l9798,1748e" filled="false" stroked="true" strokeweight=".6pt" strokecolor="#000000">
                <v:path arrowok="t"/>
              </v:shape>
            </v:group>
            <v:group style="position:absolute;left:9805;top:1748;width:12;height:2" coordorigin="9805,1748" coordsize="12,2">
              <v:shape style="position:absolute;left:9805;top:1748;width:12;height:2" coordorigin="9805,1748" coordsize="12,0" path="m9805,1748l9817,1748e" filled="false" stroked="true" strokeweight=".6pt" strokecolor="#000000">
                <v:path arrowok="t"/>
              </v:shape>
            </v:group>
            <v:group style="position:absolute;left:9824;top:1748;width:12;height:2" coordorigin="9824,1748" coordsize="12,2">
              <v:shape style="position:absolute;left:9824;top:1748;width:12;height:2" coordorigin="9824,1748" coordsize="12,0" path="m9824,1748l9836,1748e" filled="false" stroked="true" strokeweight=".6pt" strokecolor="#000000">
                <v:path arrowok="t"/>
              </v:shape>
            </v:group>
            <v:group style="position:absolute;left:9844;top:1748;width:12;height:2" coordorigin="9844,1748" coordsize="12,2">
              <v:shape style="position:absolute;left:9844;top:1748;width:12;height:2" coordorigin="9844,1748" coordsize="12,0" path="m9844,1748l9856,1748e" filled="false" stroked="true" strokeweight=".6pt" strokecolor="#000000">
                <v:path arrowok="t"/>
              </v:shape>
            </v:group>
            <v:group style="position:absolute;left:9863;top:1748;width:12;height:2" coordorigin="9863,1748" coordsize="12,2">
              <v:shape style="position:absolute;left:9863;top:1748;width:12;height:2" coordorigin="9863,1748" coordsize="12,0" path="m9863,1748l9875,1748e" filled="false" stroked="true" strokeweight=".6pt" strokecolor="#000000">
                <v:path arrowok="t"/>
              </v:shape>
            </v:group>
            <v:group style="position:absolute;left:9882;top:1748;width:12;height:2" coordorigin="9882,1748" coordsize="12,2">
              <v:shape style="position:absolute;left:9882;top:1748;width:12;height:2" coordorigin="9882,1748" coordsize="12,0" path="m9882,1748l9894,1748e" filled="false" stroked="true" strokeweight=".6pt" strokecolor="#000000">
                <v:path arrowok="t"/>
              </v:shape>
            </v:group>
            <v:group style="position:absolute;left:9901;top:1748;width:12;height:2" coordorigin="9901,1748" coordsize="12,2">
              <v:shape style="position:absolute;left:9901;top:1748;width:12;height:2" coordorigin="9901,1748" coordsize="12,0" path="m9901,1748l9913,1748e" filled="false" stroked="true" strokeweight=".6pt" strokecolor="#000000">
                <v:path arrowok="t"/>
              </v:shape>
            </v:group>
            <v:group style="position:absolute;left:9920;top:1748;width:12;height:2" coordorigin="9920,1748" coordsize="12,2">
              <v:shape style="position:absolute;left:9920;top:1748;width:12;height:2" coordorigin="9920,1748" coordsize="12,0" path="m9920,1748l9932,1748e" filled="false" stroked="true" strokeweight=".6pt" strokecolor="#000000">
                <v:path arrowok="t"/>
              </v:shape>
            </v:group>
            <v:group style="position:absolute;left:9940;top:1748;width:12;height:2" coordorigin="9940,1748" coordsize="12,2">
              <v:shape style="position:absolute;left:9940;top:1748;width:12;height:2" coordorigin="9940,1748" coordsize="12,0" path="m9940,1748l9952,1748e" filled="false" stroked="true" strokeweight=".6pt" strokecolor="#000000">
                <v:path arrowok="t"/>
              </v:shape>
            </v:group>
            <v:group style="position:absolute;left:9959;top:1748;width:12;height:2" coordorigin="9959,1748" coordsize="12,2">
              <v:shape style="position:absolute;left:9959;top:1748;width:12;height:2" coordorigin="9959,1748" coordsize="12,0" path="m9959,1748l9971,1748e" filled="false" stroked="true" strokeweight=".6pt" strokecolor="#000000">
                <v:path arrowok="t"/>
              </v:shape>
            </v:group>
            <v:group style="position:absolute;left:9978;top:1748;width:12;height:2" coordorigin="9978,1748" coordsize="12,2">
              <v:shape style="position:absolute;left:9978;top:1748;width:12;height:2" coordorigin="9978,1748" coordsize="12,0" path="m9978,1748l9990,1748e" filled="false" stroked="true" strokeweight=".6pt" strokecolor="#000000">
                <v:path arrowok="t"/>
              </v:shape>
            </v:group>
            <v:group style="position:absolute;left:9997;top:1748;width:12;height:2" coordorigin="9997,1748" coordsize="12,2">
              <v:shape style="position:absolute;left:9997;top:1748;width:12;height:2" coordorigin="9997,1748" coordsize="12,0" path="m9997,1748l10009,1748e" filled="false" stroked="true" strokeweight=".6pt" strokecolor="#000000">
                <v:path arrowok="t"/>
              </v:shape>
            </v:group>
            <v:group style="position:absolute;left:10016;top:1748;width:12;height:2" coordorigin="10016,1748" coordsize="12,2">
              <v:shape style="position:absolute;left:10016;top:1748;width:12;height:2" coordorigin="10016,1748" coordsize="12,0" path="m10016,1748l10028,1748e" filled="false" stroked="true" strokeweight=".6pt" strokecolor="#000000">
                <v:path arrowok="t"/>
              </v:shape>
            </v:group>
            <v:group style="position:absolute;left:10036;top:1748;width:12;height:2" coordorigin="10036,1748" coordsize="12,2">
              <v:shape style="position:absolute;left:10036;top:1748;width:12;height:2" coordorigin="10036,1748" coordsize="12,0" path="m10036,1748l10048,1748e" filled="false" stroked="true" strokeweight=".6pt" strokecolor="#000000">
                <v:path arrowok="t"/>
              </v:shape>
            </v:group>
            <v:group style="position:absolute;left:10055;top:1748;width:12;height:2" coordorigin="10055,1748" coordsize="12,2">
              <v:shape style="position:absolute;left:10055;top:1748;width:12;height:2" coordorigin="10055,1748" coordsize="12,0" path="m10055,1748l10067,1748e" filled="false" stroked="true" strokeweight=".6pt" strokecolor="#000000">
                <v:path arrowok="t"/>
              </v:shape>
            </v:group>
            <v:group style="position:absolute;left:10074;top:1748;width:12;height:2" coordorigin="10074,1748" coordsize="12,2">
              <v:shape style="position:absolute;left:10074;top:1748;width:12;height:2" coordorigin="10074,1748" coordsize="12,0" path="m10074,1748l10086,1748e" filled="false" stroked="true" strokeweight=".6pt" strokecolor="#000000">
                <v:path arrowok="t"/>
              </v:shape>
            </v:group>
            <v:group style="position:absolute;left:10093;top:1748;width:12;height:2" coordorigin="10093,1748" coordsize="12,2">
              <v:shape style="position:absolute;left:10093;top:1748;width:12;height:2" coordorigin="10093,1748" coordsize="12,0" path="m10093,1748l10105,1748e" filled="false" stroked="true" strokeweight=".6pt" strokecolor="#000000">
                <v:path arrowok="t"/>
              </v:shape>
            </v:group>
            <v:group style="position:absolute;left:10112;top:1748;width:12;height:2" coordorigin="10112,1748" coordsize="12,2">
              <v:shape style="position:absolute;left:10112;top:1748;width:12;height:2" coordorigin="10112,1748" coordsize="12,0" path="m10112,1748l10124,1748e" filled="false" stroked="true" strokeweight=".6pt" strokecolor="#000000">
                <v:path arrowok="t"/>
              </v:shape>
            </v:group>
            <v:group style="position:absolute;left:10132;top:1748;width:12;height:2" coordorigin="10132,1748" coordsize="12,2">
              <v:shape style="position:absolute;left:10132;top:1748;width:12;height:2" coordorigin="10132,1748" coordsize="12,0" path="m10132,1748l10144,1748e" filled="false" stroked="true" strokeweight=".6pt" strokecolor="#000000">
                <v:path arrowok="t"/>
              </v:shape>
            </v:group>
            <v:group style="position:absolute;left:10151;top:1748;width:12;height:2" coordorigin="10151,1748" coordsize="12,2">
              <v:shape style="position:absolute;left:10151;top:1748;width:12;height:2" coordorigin="10151,1748" coordsize="12,0" path="m10151,1748l10163,1748e" filled="false" stroked="true" strokeweight=".6pt" strokecolor="#000000">
                <v:path arrowok="t"/>
              </v:shape>
            </v:group>
            <v:group style="position:absolute;left:10170;top:1748;width:12;height:2" coordorigin="10170,1748" coordsize="12,2">
              <v:shape style="position:absolute;left:10170;top:1748;width:12;height:2" coordorigin="10170,1748" coordsize="12,0" path="m10170,1748l10182,1748e" filled="false" stroked="true" strokeweight=".6pt" strokecolor="#000000">
                <v:path arrowok="t"/>
              </v:shape>
            </v:group>
            <v:group style="position:absolute;left:10189;top:1748;width:12;height:2" coordorigin="10189,1748" coordsize="12,2">
              <v:shape style="position:absolute;left:10189;top:1748;width:12;height:2" coordorigin="10189,1748" coordsize="12,0" path="m10189,1748l10201,1748e" filled="false" stroked="true" strokeweight=".6pt" strokecolor="#000000">
                <v:path arrowok="t"/>
              </v:shape>
            </v:group>
            <v:group style="position:absolute;left:10208;top:1748;width:12;height:2" coordorigin="10208,1748" coordsize="12,2">
              <v:shape style="position:absolute;left:10208;top:1748;width:12;height:2" coordorigin="10208,1748" coordsize="12,0" path="m10208,1748l10220,1748e" filled="false" stroked="true" strokeweight=".6pt" strokecolor="#000000">
                <v:path arrowok="t"/>
              </v:shape>
            </v:group>
            <v:group style="position:absolute;left:10228;top:1748;width:12;height:2" coordorigin="10228,1748" coordsize="12,2">
              <v:shape style="position:absolute;left:10228;top:1748;width:12;height:2" coordorigin="10228,1748" coordsize="12,0" path="m10228,1748l10240,1748e" filled="false" stroked="true" strokeweight=".6pt" strokecolor="#000000">
                <v:path arrowok="t"/>
              </v:shape>
            </v:group>
            <v:group style="position:absolute;left:10247;top:1748;width:12;height:2" coordorigin="10247,1748" coordsize="12,2">
              <v:shape style="position:absolute;left:10247;top:1748;width:12;height:2" coordorigin="10247,1748" coordsize="12,0" path="m10247,1748l10259,1748e" filled="false" stroked="true" strokeweight=".6pt" strokecolor="#000000">
                <v:path arrowok="t"/>
              </v:shape>
            </v:group>
            <v:group style="position:absolute;left:10266;top:1748;width:12;height:2" coordorigin="10266,1748" coordsize="12,2">
              <v:shape style="position:absolute;left:10266;top:1748;width:12;height:2" coordorigin="10266,1748" coordsize="12,0" path="m10266,1748l10278,1748e" filled="false" stroked="true" strokeweight=".6pt" strokecolor="#000000">
                <v:path arrowok="t"/>
              </v:shape>
            </v:group>
            <v:group style="position:absolute;left:10285;top:1748;width:12;height:2" coordorigin="10285,1748" coordsize="12,2">
              <v:shape style="position:absolute;left:10285;top:1748;width:12;height:2" coordorigin="10285,1748" coordsize="12,0" path="m10285,1748l10297,1748e" filled="false" stroked="true" strokeweight=".6pt" strokecolor="#000000">
                <v:path arrowok="t"/>
              </v:shape>
            </v:group>
            <v:group style="position:absolute;left:10304;top:1748;width:12;height:2" coordorigin="10304,1748" coordsize="12,2">
              <v:shape style="position:absolute;left:10304;top:1748;width:12;height:2" coordorigin="10304,1748" coordsize="12,0" path="m10304,1748l10316,1748e" filled="false" stroked="true" strokeweight=".6pt" strokecolor="#000000">
                <v:path arrowok="t"/>
              </v:shape>
            </v:group>
            <v:group style="position:absolute;left:10324;top:1748;width:12;height:2" coordorigin="10324,1748" coordsize="12,2">
              <v:shape style="position:absolute;left:10324;top:1748;width:12;height:2" coordorigin="10324,1748" coordsize="12,0" path="m10324,1748l10336,1748e" filled="false" stroked="true" strokeweight=".6pt" strokecolor="#000000">
                <v:path arrowok="t"/>
              </v:shape>
            </v:group>
            <v:group style="position:absolute;left:10343;top:1748;width:12;height:2" coordorigin="10343,1748" coordsize="12,2">
              <v:shape style="position:absolute;left:10343;top:1748;width:12;height:2" coordorigin="10343,1748" coordsize="12,0" path="m10343,1748l10355,1748e" filled="false" stroked="true" strokeweight=".6pt" strokecolor="#000000">
                <v:path arrowok="t"/>
              </v:shape>
            </v:group>
            <v:group style="position:absolute;left:10362;top:1748;width:12;height:2" coordorigin="10362,1748" coordsize="12,2">
              <v:shape style="position:absolute;left:10362;top:1748;width:12;height:2" coordorigin="10362,1748" coordsize="12,0" path="m10362,1748l10374,1748e" filled="false" stroked="true" strokeweight=".6pt" strokecolor="#000000">
                <v:path arrowok="t"/>
              </v:shape>
            </v:group>
            <v:group style="position:absolute;left:10381;top:1748;width:12;height:2" coordorigin="10381,1748" coordsize="12,2">
              <v:shape style="position:absolute;left:10381;top:1748;width:12;height:2" coordorigin="10381,1748" coordsize="12,0" path="m10381,1748l10393,1748e" filled="false" stroked="true" strokeweight=".6pt" strokecolor="#000000">
                <v:path arrowok="t"/>
              </v:shape>
            </v:group>
            <v:group style="position:absolute;left:10400;top:1748;width:12;height:2" coordorigin="10400,1748" coordsize="12,2">
              <v:shape style="position:absolute;left:10400;top:1748;width:12;height:2" coordorigin="10400,1748" coordsize="12,0" path="m10400,1748l10412,1748e" filled="false" stroked="true" strokeweight=".6pt" strokecolor="#000000">
                <v:path arrowok="t"/>
              </v:shape>
            </v:group>
            <v:group style="position:absolute;left:10420;top:1748;width:12;height:2" coordorigin="10420,1748" coordsize="12,2">
              <v:shape style="position:absolute;left:10420;top:1748;width:12;height:2" coordorigin="10420,1748" coordsize="12,0" path="m10420,1748l10432,1748e" filled="false" stroked="true" strokeweight=".6pt" strokecolor="#000000">
                <v:path arrowok="t"/>
              </v:shape>
            </v:group>
            <v:group style="position:absolute;left:10439;top:1748;width:12;height:2" coordorigin="10439,1748" coordsize="12,2">
              <v:shape style="position:absolute;left:10439;top:1748;width:12;height:2" coordorigin="10439,1748" coordsize="12,0" path="m10439,1748l10451,1748e" filled="false" stroked="true" strokeweight=".6pt" strokecolor="#000000">
                <v:path arrowok="t"/>
              </v:shape>
            </v:group>
            <v:group style="position:absolute;left:10458;top:1748;width:12;height:2" coordorigin="10458,1748" coordsize="12,2">
              <v:shape style="position:absolute;left:10458;top:1748;width:12;height:2" coordorigin="10458,1748" coordsize="12,0" path="m10458,1748l10470,1748e" filled="false" stroked="true" strokeweight=".6pt" strokecolor="#000000">
                <v:path arrowok="t"/>
              </v:shape>
            </v:group>
            <v:group style="position:absolute;left:10477;top:1748;width:12;height:2" coordorigin="10477,1748" coordsize="12,2">
              <v:shape style="position:absolute;left:10477;top:1748;width:12;height:2" coordorigin="10477,1748" coordsize="12,0" path="m10477,1748l10489,1748e" filled="false" stroked="true" strokeweight=".6pt" strokecolor="#000000">
                <v:path arrowok="t"/>
              </v:shape>
            </v:group>
            <v:group style="position:absolute;left:10496;top:1748;width:12;height:2" coordorigin="10496,1748" coordsize="12,2">
              <v:shape style="position:absolute;left:10496;top:1748;width:12;height:2" coordorigin="10496,1748" coordsize="12,0" path="m10496,1748l10508,1748e" filled="false" stroked="true" strokeweight=".6pt" strokecolor="#000000">
                <v:path arrowok="t"/>
              </v:shape>
            </v:group>
            <v:group style="position:absolute;left:10516;top:1748;width:12;height:2" coordorigin="10516,1748" coordsize="12,2">
              <v:shape style="position:absolute;left:10516;top:1748;width:12;height:2" coordorigin="10516,1748" coordsize="12,0" path="m10516,1748l10528,1748e" filled="false" stroked="true" strokeweight=".6pt" strokecolor="#000000">
                <v:path arrowok="t"/>
              </v:shape>
            </v:group>
            <v:group style="position:absolute;left:10535;top:1748;width:12;height:2" coordorigin="10535,1748" coordsize="12,2">
              <v:shape style="position:absolute;left:10535;top:1748;width:12;height:2" coordorigin="10535,1748" coordsize="12,0" path="m10535,1748l10547,1748e" filled="false" stroked="true" strokeweight=".6pt" strokecolor="#000000">
                <v:path arrowok="t"/>
              </v:shape>
            </v:group>
            <v:group style="position:absolute;left:10554;top:1748;width:12;height:2" coordorigin="10554,1748" coordsize="12,2">
              <v:shape style="position:absolute;left:10554;top:1748;width:12;height:2" coordorigin="10554,1748" coordsize="12,0" path="m10554,1748l10566,1748e" filled="false" stroked="true" strokeweight=".6pt" strokecolor="#000000">
                <v:path arrowok="t"/>
              </v:shape>
            </v:group>
            <v:group style="position:absolute;left:10573;top:1748;width:12;height:2" coordorigin="10573,1748" coordsize="12,2">
              <v:shape style="position:absolute;left:10573;top:1748;width:12;height:2" coordorigin="10573,1748" coordsize="12,0" path="m10573,1748l10585,1748e" filled="false" stroked="true" strokeweight=".6pt" strokecolor="#000000">
                <v:path arrowok="t"/>
              </v:shape>
            </v:group>
            <v:group style="position:absolute;left:10592;top:1748;width:12;height:2" coordorigin="10592,1748" coordsize="12,2">
              <v:shape style="position:absolute;left:10592;top:1748;width:12;height:2" coordorigin="10592,1748" coordsize="12,0" path="m10592,1748l10604,1748e" filled="false" stroked="true" strokeweight=".6pt" strokecolor="#000000">
                <v:path arrowok="t"/>
              </v:shape>
            </v:group>
            <v:group style="position:absolute;left:10612;top:1748;width:12;height:2" coordorigin="10612,1748" coordsize="12,2">
              <v:shape style="position:absolute;left:10612;top:1748;width:12;height:2" coordorigin="10612,1748" coordsize="12,0" path="m10612,1748l10624,1748e" filled="false" stroked="true" strokeweight=".6pt" strokecolor="#000000">
                <v:path arrowok="t"/>
              </v:shape>
            </v:group>
            <v:group style="position:absolute;left:10631;top:1748;width:12;height:2" coordorigin="10631,1748" coordsize="12,2">
              <v:shape style="position:absolute;left:10631;top:1748;width:12;height:2" coordorigin="10631,1748" coordsize="12,0" path="m10631,1748l10643,1748e" filled="false" stroked="true" strokeweight=".6pt" strokecolor="#000000">
                <v:path arrowok="t"/>
              </v:shape>
            </v:group>
            <v:group style="position:absolute;left:10650;top:1748;width:12;height:2" coordorigin="10650,1748" coordsize="12,2">
              <v:shape style="position:absolute;left:10650;top:1748;width:12;height:2" coordorigin="10650,1748" coordsize="12,0" path="m10650,1748l10662,1748e" filled="false" stroked="true" strokeweight=".6pt" strokecolor="#000000">
                <v:path arrowok="t"/>
              </v:shape>
            </v:group>
            <v:group style="position:absolute;left:10669;top:1748;width:12;height:2" coordorigin="10669,1748" coordsize="12,2">
              <v:shape style="position:absolute;left:10669;top:1748;width:12;height:2" coordorigin="10669,1748" coordsize="12,0" path="m10669,1748l10681,1748e" filled="false" stroked="true" strokeweight=".6pt" strokecolor="#000000">
                <v:path arrowok="t"/>
              </v:shape>
            </v:group>
            <v:group style="position:absolute;left:10688;top:1748;width:12;height:2" coordorigin="10688,1748" coordsize="12,2">
              <v:shape style="position:absolute;left:10688;top:1748;width:12;height:2" coordorigin="10688,1748" coordsize="12,0" path="m10688,1748l10700,1748e" filled="false" stroked="true" strokeweight=".6pt" strokecolor="#000000">
                <v:path arrowok="t"/>
              </v:shape>
            </v:group>
            <v:group style="position:absolute;left:10708;top:1748;width:12;height:2" coordorigin="10708,1748" coordsize="12,2">
              <v:shape style="position:absolute;left:10708;top:1748;width:12;height:2" coordorigin="10708,1748" coordsize="12,0" path="m10708,1748l10720,1748e" filled="false" stroked="true" strokeweight=".6pt" strokecolor="#000000">
                <v:path arrowok="t"/>
              </v:shape>
            </v:group>
            <v:group style="position:absolute;left:10727;top:1748;width:12;height:2" coordorigin="10727,1748" coordsize="12,2">
              <v:shape style="position:absolute;left:10727;top:1748;width:12;height:2" coordorigin="10727,1748" coordsize="12,0" path="m10727,1748l10739,1748e" filled="false" stroked="true" strokeweight=".6pt" strokecolor="#000000">
                <v:path arrowok="t"/>
              </v:shape>
            </v:group>
            <v:group style="position:absolute;left:10746;top:1748;width:12;height:2" coordorigin="10746,1748" coordsize="12,2">
              <v:shape style="position:absolute;left:10746;top:1748;width:12;height:2" coordorigin="10746,1748" coordsize="12,0" path="m10746,1748l10758,1748e" filled="false" stroked="true" strokeweight=".6pt" strokecolor="#000000">
                <v:path arrowok="t"/>
              </v:shape>
            </v:group>
            <v:group style="position:absolute;left:10765;top:1748;width:12;height:2" coordorigin="10765,1748" coordsize="12,2">
              <v:shape style="position:absolute;left:10765;top:1748;width:12;height:2" coordorigin="10765,1748" coordsize="12,0" path="m10765,1748l10777,1748e" filled="false" stroked="true" strokeweight=".6pt" strokecolor="#000000">
                <v:path arrowok="t"/>
              </v:shape>
            </v:group>
            <v:group style="position:absolute;left:10784;top:1748;width:12;height:2" coordorigin="10784,1748" coordsize="12,2">
              <v:shape style="position:absolute;left:10784;top:1748;width:12;height:2" coordorigin="10784,1748" coordsize="12,0" path="m10784,1748l10796,1748e" filled="false" stroked="true" strokeweight=".6pt" strokecolor="#000000">
                <v:path arrowok="t"/>
              </v:shape>
            </v:group>
            <v:group style="position:absolute;left:10804;top:1748;width:12;height:2" coordorigin="10804,1748" coordsize="12,2">
              <v:shape style="position:absolute;left:10804;top:1748;width:12;height:2" coordorigin="10804,1748" coordsize="12,0" path="m10804,1748l10816,1748e" filled="false" stroked="true" strokeweight=".6pt" strokecolor="#000000">
                <v:path arrowok="t"/>
              </v:shape>
            </v:group>
            <v:group style="position:absolute;left:10823;top:1748;width:12;height:2" coordorigin="10823,1748" coordsize="12,2">
              <v:shape style="position:absolute;left:10823;top:1748;width:12;height:2" coordorigin="10823,1748" coordsize="12,0" path="m10823,1748l10835,1748e" filled="false" stroked="true" strokeweight=".6pt" strokecolor="#000000">
                <v:path arrowok="t"/>
              </v:shape>
            </v:group>
            <v:group style="position:absolute;left:10842;top:1748;width:12;height:2" coordorigin="10842,1748" coordsize="12,2">
              <v:shape style="position:absolute;left:10842;top:1748;width:12;height:2" coordorigin="10842,1748" coordsize="12,0" path="m10842,1748l10854,1748e" filled="false" stroked="true" strokeweight=".6pt" strokecolor="#000000">
                <v:path arrowok="t"/>
              </v:shape>
            </v:group>
            <v:group style="position:absolute;left:10861;top:1748;width:12;height:2" coordorigin="10861,1748" coordsize="12,2">
              <v:shape style="position:absolute;left:10861;top:1748;width:12;height:2" coordorigin="10861,1748" coordsize="12,0" path="m10861,1748l10873,1748e" filled="false" stroked="true" strokeweight=".6pt" strokecolor="#000000">
                <v:path arrowok="t"/>
              </v:shape>
            </v:group>
            <v:group style="position:absolute;left:10880;top:1748;width:12;height:2" coordorigin="10880,1748" coordsize="12,2">
              <v:shape style="position:absolute;left:10880;top:1748;width:12;height:2" coordorigin="10880,1748" coordsize="12,0" path="m10880,1748l10892,1748e" filled="false" stroked="true" strokeweight=".6pt" strokecolor="#000000">
                <v:path arrowok="t"/>
              </v:shape>
            </v:group>
            <v:group style="position:absolute;left:10900;top:1748;width:12;height:2" coordorigin="10900,1748" coordsize="12,2">
              <v:shape style="position:absolute;left:10900;top:1748;width:12;height:2" coordorigin="10900,1748" coordsize="12,0" path="m10900,1748l10912,1748e" filled="false" stroked="true" strokeweight=".6pt" strokecolor="#000000">
                <v:path arrowok="t"/>
              </v:shape>
            </v:group>
            <v:group style="position:absolute;left:10919;top:1748;width:12;height:2" coordorigin="10919,1748" coordsize="12,2">
              <v:shape style="position:absolute;left:10919;top:1748;width:12;height:2" coordorigin="10919,1748" coordsize="12,0" path="m10919,1748l10931,1748e" filled="false" stroked="true" strokeweight=".6pt" strokecolor="#000000">
                <v:path arrowok="t"/>
              </v:shape>
            </v:group>
            <v:group style="position:absolute;left:10938;top:1748;width:12;height:2" coordorigin="10938,1748" coordsize="12,2">
              <v:shape style="position:absolute;left:10938;top:1748;width:12;height:2" coordorigin="10938,1748" coordsize="12,0" path="m10938,1748l10950,1748e" filled="false" stroked="true" strokeweight=".6pt" strokecolor="#000000">
                <v:path arrowok="t"/>
              </v:shape>
            </v:group>
            <v:group style="position:absolute;left:10957;top:1748;width:12;height:2" coordorigin="10957,1748" coordsize="12,2">
              <v:shape style="position:absolute;left:10957;top:1748;width:12;height:2" coordorigin="10957,1748" coordsize="12,0" path="m10957,1748l10969,1748e" filled="false" stroked="true" strokeweight=".6pt" strokecolor="#000000">
                <v:path arrowok="t"/>
              </v:shape>
            </v:group>
            <v:group style="position:absolute;left:10976;top:1748;width:12;height:2" coordorigin="10976,1748" coordsize="12,2">
              <v:shape style="position:absolute;left:10976;top:1748;width:12;height:2" coordorigin="10976,1748" coordsize="12,0" path="m10976,1748l10988,1748e" filled="false" stroked="true" strokeweight=".6pt" strokecolor="#000000">
                <v:path arrowok="t"/>
              </v:shape>
            </v:group>
            <v:group style="position:absolute;left:10996;top:1748;width:12;height:2" coordorigin="10996,1748" coordsize="12,2">
              <v:shape style="position:absolute;left:10996;top:1748;width:12;height:2" coordorigin="10996,1748" coordsize="12,0" path="m10996,1748l11008,1748e" filled="false" stroked="true" strokeweight=".6pt" strokecolor="#000000">
                <v:path arrowok="t"/>
              </v:shape>
            </v:group>
            <v:group style="position:absolute;left:11015;top:1748;width:12;height:2" coordorigin="11015,1748" coordsize="12,2">
              <v:shape style="position:absolute;left:11015;top:1748;width:12;height:2" coordorigin="11015,1748" coordsize="12,0" path="m11015,1748l11027,1748e" filled="false" stroked="true" strokeweight=".6pt" strokecolor="#000000">
                <v:path arrowok="t"/>
              </v:shape>
            </v:group>
            <v:group style="position:absolute;left:11034;top:1748;width:12;height:2" coordorigin="11034,1748" coordsize="12,2">
              <v:shape style="position:absolute;left:11034;top:1748;width:12;height:2" coordorigin="11034,1748" coordsize="12,0" path="m11034,1748l11046,1748e" filled="false" stroked="true" strokeweight=".6pt" strokecolor="#000000">
                <v:path arrowok="t"/>
              </v:shape>
            </v:group>
            <v:group style="position:absolute;left:11053;top:1748;width:12;height:2" coordorigin="11053,1748" coordsize="12,2">
              <v:shape style="position:absolute;left:11053;top:1748;width:12;height:2" coordorigin="11053,1748" coordsize="12,0" path="m11053,1748l11065,1748e" filled="false" stroked="true" strokeweight=".6pt" strokecolor="#000000">
                <v:path arrowok="t"/>
              </v:shape>
            </v:group>
            <v:group style="position:absolute;left:11072;top:1748;width:12;height:2" coordorigin="11072,1748" coordsize="12,2">
              <v:shape style="position:absolute;left:11072;top:1748;width:12;height:2" coordorigin="11072,1748" coordsize="12,0" path="m11072,1748l11084,1748e" filled="false" stroked="true" strokeweight=".6pt" strokecolor="#000000">
                <v:path arrowok="t"/>
              </v:shape>
            </v:group>
            <v:group style="position:absolute;left:11092;top:1748;width:12;height:2" coordorigin="11092,1748" coordsize="12,2">
              <v:shape style="position:absolute;left:11092;top:1748;width:12;height:2" coordorigin="11092,1748" coordsize="12,0" path="m11092,1748l11104,1748e" filled="false" stroked="true" strokeweight=".6pt" strokecolor="#000000">
                <v:path arrowok="t"/>
              </v:shape>
            </v:group>
            <v:group style="position:absolute;left:11111;top:1748;width:12;height:2" coordorigin="11111,1748" coordsize="12,2">
              <v:shape style="position:absolute;left:11111;top:1748;width:12;height:2" coordorigin="11111,1748" coordsize="12,0" path="m11111,1748l11123,1748e" filled="false" stroked="true" strokeweight=".6pt" strokecolor="#000000">
                <v:path arrowok="t"/>
              </v:shape>
            </v:group>
            <v:group style="position:absolute;left:11130;top:1748;width:12;height:2" coordorigin="11130,1748" coordsize="12,2">
              <v:shape style="position:absolute;left:11130;top:1748;width:12;height:2" coordorigin="11130,1748" coordsize="12,0" path="m11130,1748l11142,1748e" filled="false" stroked="true" strokeweight=".6pt" strokecolor="#000000">
                <v:path arrowok="t"/>
              </v:shape>
            </v:group>
            <v:group style="position:absolute;left:11149;top:1748;width:12;height:2" coordorigin="11149,1748" coordsize="12,2">
              <v:shape style="position:absolute;left:11149;top:1748;width:12;height:2" coordorigin="11149,1748" coordsize="12,0" path="m11149,1748l11161,1748e" filled="false" stroked="true" strokeweight=".6pt" strokecolor="#000000">
                <v:path arrowok="t"/>
              </v:shape>
            </v:group>
            <v:group style="position:absolute;left:11168;top:1748;width:12;height:2" coordorigin="11168,1748" coordsize="12,2">
              <v:shape style="position:absolute;left:11168;top:1748;width:12;height:2" coordorigin="11168,1748" coordsize="12,0" path="m11168,1748l11180,1748e" filled="false" stroked="true" strokeweight=".6pt" strokecolor="#000000">
                <v:path arrowok="t"/>
              </v:shape>
            </v:group>
            <v:group style="position:absolute;left:11188;top:1748;width:12;height:2" coordorigin="11188,1748" coordsize="12,2">
              <v:shape style="position:absolute;left:11188;top:1748;width:12;height:2" coordorigin="11188,1748" coordsize="12,0" path="m11188,1748l11200,1748e" filled="false" stroked="true" strokeweight=".6pt" strokecolor="#000000">
                <v:path arrowok="t"/>
              </v:shape>
            </v:group>
            <v:group style="position:absolute;left:11207;top:1748;width:12;height:2" coordorigin="11207,1748" coordsize="12,2">
              <v:shape style="position:absolute;left:11207;top:1748;width:12;height:2" coordorigin="11207,1748" coordsize="12,0" path="m11207,1748l11219,1748e" filled="false" stroked="true" strokeweight=".6pt" strokecolor="#000000">
                <v:path arrowok="t"/>
              </v:shape>
            </v:group>
            <v:group style="position:absolute;left:11226;top:1748;width:12;height:2" coordorigin="11226,1748" coordsize="12,2">
              <v:shape style="position:absolute;left:11226;top:1748;width:12;height:2" coordorigin="11226,1748" coordsize="12,0" path="m11226,1748l11238,1748e" filled="false" stroked="true" strokeweight=".6pt" strokecolor="#000000">
                <v:path arrowok="t"/>
              </v:shape>
            </v:group>
            <v:group style="position:absolute;left:11245;top:1748;width:12;height:2" coordorigin="11245,1748" coordsize="12,2">
              <v:shape style="position:absolute;left:11245;top:1748;width:12;height:2" coordorigin="11245,1748" coordsize="12,0" path="m11245,1748l11257,1748e" filled="false" stroked="true" strokeweight=".6pt" strokecolor="#000000">
                <v:path arrowok="t"/>
              </v:shape>
            </v:group>
            <v:group style="position:absolute;left:11264;top:1748;width:12;height:2" coordorigin="11264,1748" coordsize="12,2">
              <v:shape style="position:absolute;left:11264;top:1748;width:12;height:2" coordorigin="11264,1748" coordsize="12,0" path="m11264,1748l11276,1748e" filled="false" stroked="true" strokeweight=".6pt" strokecolor="#000000">
                <v:path arrowok="t"/>
              </v:shape>
            </v:group>
            <v:group style="position:absolute;left:11284;top:1748;width:12;height:2" coordorigin="11284,1748" coordsize="12,2">
              <v:shape style="position:absolute;left:11284;top:1748;width:12;height:2" coordorigin="11284,1748" coordsize="12,0" path="m11284,1748l11296,1748e" filled="false" stroked="true" strokeweight=".6pt" strokecolor="#000000">
                <v:path arrowok="t"/>
              </v:shape>
            </v:group>
            <v:group style="position:absolute;left:11303;top:1748;width:12;height:2" coordorigin="11303,1748" coordsize="12,2">
              <v:shape style="position:absolute;left:11303;top:1748;width:12;height:2" coordorigin="11303,1748" coordsize="12,0" path="m11303,1748l11315,1748e" filled="false" stroked="true" strokeweight=".6pt" strokecolor="#000000">
                <v:path arrowok="t"/>
              </v:shape>
            </v:group>
            <v:group style="position:absolute;left:11322;top:1748;width:12;height:2" coordorigin="11322,1748" coordsize="12,2">
              <v:shape style="position:absolute;left:11322;top:1748;width:12;height:2" coordorigin="11322,1748" coordsize="12,0" path="m11322,1748l11334,1748e" filled="false" stroked="true" strokeweight=".6pt" strokecolor="#000000">
                <v:path arrowok="t"/>
              </v:shape>
            </v:group>
            <v:group style="position:absolute;left:11341;top:1748;width:12;height:2" coordorigin="11341,1748" coordsize="12,2">
              <v:shape style="position:absolute;left:11341;top:1748;width:12;height:2" coordorigin="11341,1748" coordsize="12,0" path="m11341,1748l11353,1748e" filled="false" stroked="true" strokeweight=".6pt" strokecolor="#000000">
                <v:path arrowok="t"/>
              </v:shape>
            </v:group>
            <v:group style="position:absolute;left:11360;top:1748;width:12;height:2" coordorigin="11360,1748" coordsize="12,2">
              <v:shape style="position:absolute;left:11360;top:1748;width:12;height:2" coordorigin="11360,1748" coordsize="12,0" path="m11360,1748l11372,1748e" filled="false" stroked="true" strokeweight=".6pt" strokecolor="#000000">
                <v:path arrowok="t"/>
              </v:shape>
            </v:group>
            <v:group style="position:absolute;left:11380;top:1748;width:12;height:2" coordorigin="11380,1748" coordsize="12,2">
              <v:shape style="position:absolute;left:11380;top:1748;width:12;height:2" coordorigin="11380,1748" coordsize="12,0" path="m11380,1748l11392,1748e" filled="false" stroked="true" strokeweight=".6pt" strokecolor="#000000">
                <v:path arrowok="t"/>
              </v:shape>
            </v:group>
            <v:group style="position:absolute;left:11399;top:1748;width:12;height:2" coordorigin="11399,1748" coordsize="12,2">
              <v:shape style="position:absolute;left:11399;top:1748;width:12;height:2" coordorigin="11399,1748" coordsize="12,0" path="m11399,1748l11411,1748e" filled="false" stroked="true" strokeweight=".6pt" strokecolor="#000000">
                <v:path arrowok="t"/>
              </v:shape>
            </v:group>
            <v:group style="position:absolute;left:11418;top:1748;width:12;height:2" coordorigin="11418,1748" coordsize="12,2">
              <v:shape style="position:absolute;left:11418;top:1748;width:12;height:2" coordorigin="11418,1748" coordsize="12,0" path="m11418,1748l11430,1748e" filled="false" stroked="true" strokeweight=".6pt" strokecolor="#000000">
                <v:path arrowok="t"/>
              </v:shape>
            </v:group>
            <v:group style="position:absolute;left:11437;top:1748;width:12;height:2" coordorigin="11437,1748" coordsize="12,2">
              <v:shape style="position:absolute;left:11437;top:1748;width:12;height:2" coordorigin="11437,1748" coordsize="12,0" path="m11437,1748l11449,1748e" filled="false" stroked="true" strokeweight=".6pt" strokecolor="#000000">
                <v:path arrowok="t"/>
              </v:shape>
            </v:group>
            <v:group style="position:absolute;left:11456;top:1748;width:12;height:2" coordorigin="11456,1748" coordsize="12,2">
              <v:shape style="position:absolute;left:11456;top:1748;width:12;height:2" coordorigin="11456,1748" coordsize="12,0" path="m11456,1748l11468,1748e" filled="false" stroked="true" strokeweight=".6pt" strokecolor="#000000">
                <v:path arrowok="t"/>
              </v:shape>
            </v:group>
            <v:group style="position:absolute;left:11476;top:1748;width:12;height:2" coordorigin="11476,1748" coordsize="12,2">
              <v:shape style="position:absolute;left:11476;top:1748;width:12;height:2" coordorigin="11476,1748" coordsize="12,0" path="m11476,1748l11488,1748e" filled="false" stroked="true" strokeweight=".6pt" strokecolor="#000000">
                <v:path arrowok="t"/>
              </v:shape>
            </v:group>
            <v:group style="position:absolute;left:11495;top:1748;width:12;height:2" coordorigin="11495,1748" coordsize="12,2">
              <v:shape style="position:absolute;left:11495;top:1748;width:12;height:2" coordorigin="11495,1748" coordsize="12,0" path="m11495,1748l11507,1748e" filled="false" stroked="true" strokeweight=".6pt" strokecolor="#000000">
                <v:path arrowok="t"/>
              </v:shape>
            </v:group>
            <v:group style="position:absolute;left:11514;top:1748;width:12;height:2" coordorigin="11514,1748" coordsize="12,2">
              <v:shape style="position:absolute;left:11514;top:1748;width:12;height:2" coordorigin="11514,1748" coordsize="12,0" path="m11514,1748l11526,1748e" filled="false" stroked="true" strokeweight=".6pt" strokecolor="#000000">
                <v:path arrowok="t"/>
              </v:shape>
            </v:group>
            <v:group style="position:absolute;left:11533;top:1748;width:12;height:2" coordorigin="11533,1748" coordsize="12,2">
              <v:shape style="position:absolute;left:11533;top:1748;width:12;height:2" coordorigin="11533,1748" coordsize="12,0" path="m11533,1748l11545,1748e" filled="false" stroked="true" strokeweight=".6pt" strokecolor="#000000">
                <v:path arrowok="t"/>
              </v:shape>
            </v:group>
            <v:group style="position:absolute;left:11552;top:1748;width:12;height:2" coordorigin="11552,1748" coordsize="12,2">
              <v:shape style="position:absolute;left:11552;top:1748;width:12;height:2" coordorigin="11552,1748" coordsize="12,0" path="m11552,1748l11564,1748e" filled="false" stroked="true" strokeweight=".6pt" strokecolor="#000000">
                <v:path arrowok="t"/>
              </v:shape>
            </v:group>
            <v:group style="position:absolute;left:11572;top:1748;width:12;height:2" coordorigin="11572,1748" coordsize="12,2">
              <v:shape style="position:absolute;left:11572;top:1748;width:12;height:2" coordorigin="11572,1748" coordsize="12,0" path="m11572,1748l11584,1748e" filled="false" stroked="true" strokeweight=".6pt" strokecolor="#000000">
                <v:path arrowok="t"/>
              </v:shape>
            </v:group>
            <v:group style="position:absolute;left:11591;top:1748;width:12;height:2" coordorigin="11591,1748" coordsize="12,2">
              <v:shape style="position:absolute;left:11591;top:1748;width:12;height:2" coordorigin="11591,1748" coordsize="12,0" path="m11591,1748l11603,1748e" filled="false" stroked="true" strokeweight=".6pt" strokecolor="#000000">
                <v:path arrowok="t"/>
              </v:shape>
            </v:group>
            <v:group style="position:absolute;left:11610;top:1748;width:12;height:2" coordorigin="11610,1748" coordsize="12,2">
              <v:shape style="position:absolute;left:11610;top:1748;width:12;height:2" coordorigin="11610,1748" coordsize="12,0" path="m11610,1748l11622,1748e" filled="false" stroked="true" strokeweight=".6pt" strokecolor="#000000">
                <v:path arrowok="t"/>
              </v:shape>
            </v:group>
            <v:group style="position:absolute;left:11629;top:1748;width:12;height:2" coordorigin="11629,1748" coordsize="12,2">
              <v:shape style="position:absolute;left:11629;top:1748;width:12;height:2" coordorigin="11629,1748" coordsize="12,0" path="m11629,1748l11641,1748e" filled="false" stroked="true" strokeweight=".6pt" strokecolor="#000000">
                <v:path arrowok="t"/>
              </v:shape>
            </v:group>
            <v:group style="position:absolute;left:11648;top:1748;width:12;height:2" coordorigin="11648,1748" coordsize="12,2">
              <v:shape style="position:absolute;left:11648;top:1748;width:12;height:2" coordorigin="11648,1748" coordsize="12,0" path="m11648,1748l11660,1748e" filled="false" stroked="true" strokeweight=".6pt" strokecolor="#000000">
                <v:path arrowok="t"/>
              </v:shape>
            </v:group>
            <v:group style="position:absolute;left:11668;top:1748;width:12;height:2" coordorigin="11668,1748" coordsize="12,2">
              <v:shape style="position:absolute;left:11668;top:1748;width:12;height:2" coordorigin="11668,1748" coordsize="12,0" path="m11668,1748l11680,1748e" filled="false" stroked="true" strokeweight=".6pt" strokecolor="#000000">
                <v:path arrowok="t"/>
              </v:shape>
            </v:group>
            <v:group style="position:absolute;left:11687;top:1748;width:12;height:2" coordorigin="11687,1748" coordsize="12,2">
              <v:shape style="position:absolute;left:11687;top:1748;width:12;height:2" coordorigin="11687,1748" coordsize="12,0" path="m11687,1748l11699,1748e" filled="false" stroked="true" strokeweight=".6pt" strokecolor="#000000">
                <v:path arrowok="t"/>
              </v:shape>
            </v:group>
            <v:group style="position:absolute;left:11706;top:1748;width:12;height:2" coordorigin="11706,1748" coordsize="12,2">
              <v:shape style="position:absolute;left:11706;top:1748;width:12;height:2" coordorigin="11706,1748" coordsize="12,0" path="m11706,1748l11718,1748e" filled="false" stroked="true" strokeweight=".6pt" strokecolor="#000000">
                <v:path arrowok="t"/>
              </v:shape>
            </v:group>
            <v:group style="position:absolute;left:11725;top:1748;width:12;height:2" coordorigin="11725,1748" coordsize="12,2">
              <v:shape style="position:absolute;left:11725;top:1748;width:12;height:2" coordorigin="11725,1748" coordsize="12,0" path="m11725,1748l11737,1748e" filled="false" stroked="true" strokeweight=".6pt" strokecolor="#000000">
                <v:path arrowok="t"/>
              </v:shape>
            </v:group>
            <v:group style="position:absolute;left:11744;top:1748;width:12;height:2" coordorigin="11744,1748" coordsize="12,2">
              <v:shape style="position:absolute;left:11744;top:1748;width:12;height:2" coordorigin="11744,1748" coordsize="12,0" path="m11744,1748l11756,1748e" filled="false" stroked="true" strokeweight=".6pt" strokecolor="#000000">
                <v:path arrowok="t"/>
              </v:shape>
            </v:group>
            <v:group style="position:absolute;left:11764;top:1748;width:12;height:2" coordorigin="11764,1748" coordsize="12,2">
              <v:shape style="position:absolute;left:11764;top:1748;width:12;height:2" coordorigin="11764,1748" coordsize="12,0" path="m11764,1748l11776,1748e" filled="false" stroked="true" strokeweight=".6pt" strokecolor="#000000">
                <v:path arrowok="t"/>
              </v:shape>
            </v:group>
            <v:group style="position:absolute;left:11783;top:1748;width:12;height:2" coordorigin="11783,1748" coordsize="12,2">
              <v:shape style="position:absolute;left:11783;top:1748;width:12;height:2" coordorigin="11783,1748" coordsize="12,0" path="m11783,1748l11795,1748e" filled="false" stroked="true" strokeweight=".6pt" strokecolor="#000000">
                <v:path arrowok="t"/>
              </v:shape>
            </v:group>
            <v:group style="position:absolute;left:11802;top:1748;width:12;height:2" coordorigin="11802,1748" coordsize="12,2">
              <v:shape style="position:absolute;left:11802;top:1748;width:12;height:2" coordorigin="11802,1748" coordsize="12,0" path="m11802,1748l11814,1748e" filled="false" stroked="true" strokeweight=".6pt" strokecolor="#000000">
                <v:path arrowok="t"/>
              </v:shape>
            </v:group>
            <v:group style="position:absolute;left:11821;top:1748;width:12;height:2" coordorigin="11821,1748" coordsize="12,2">
              <v:shape style="position:absolute;left:11821;top:1748;width:12;height:2" coordorigin="11821,1748" coordsize="12,0" path="m11821,1748l11833,1748e" filled="false" stroked="true" strokeweight=".6pt" strokecolor="#000000">
                <v:path arrowok="t"/>
              </v:shape>
            </v:group>
            <v:group style="position:absolute;left:11840;top:1748;width:12;height:2" coordorigin="11840,1748" coordsize="12,2">
              <v:shape style="position:absolute;left:11840;top:1748;width:12;height:2" coordorigin="11840,1748" coordsize="12,0" path="m11840,1748l11852,1748e" filled="false" stroked="true" strokeweight=".6pt" strokecolor="#000000">
                <v:path arrowok="t"/>
              </v:shape>
            </v:group>
            <v:group style="position:absolute;left:11860;top:1748;width:12;height:2" coordorigin="11860,1748" coordsize="12,2">
              <v:shape style="position:absolute;left:11860;top:1748;width:12;height:2" coordorigin="11860,1748" coordsize="12,0" path="m11860,1748l11872,1748e" filled="false" stroked="true" strokeweight=".6pt" strokecolor="#000000">
                <v:path arrowok="t"/>
              </v:shape>
            </v:group>
            <v:group style="position:absolute;left:11879;top:1748;width:12;height:2" coordorigin="11879,1748" coordsize="12,2">
              <v:shape style="position:absolute;left:11879;top:1748;width:12;height:2" coordorigin="11879,1748" coordsize="12,0" path="m11879,1748l11891,1748e" filled="false" stroked="true" strokeweight=".6pt" strokecolor="#000000">
                <v:path arrowok="t"/>
              </v:shape>
            </v:group>
            <v:group style="position:absolute;left:11898;top:1748;width:12;height:2" coordorigin="11898,1748" coordsize="12,2">
              <v:shape style="position:absolute;left:11898;top:1748;width:12;height:2" coordorigin="11898,1748" coordsize="12,0" path="m11898,1748l11910,1748e" filled="false" stroked="true" strokeweight=".6pt" strokecolor="#000000">
                <v:path arrowok="t"/>
              </v:shape>
            </v:group>
            <v:group style="position:absolute;left:11917;top:1748;width:12;height:2" coordorigin="11917,1748" coordsize="12,2">
              <v:shape style="position:absolute;left:11917;top:1748;width:12;height:2" coordorigin="11917,1748" coordsize="12,0" path="m11917,1748l11929,1748e" filled="false" stroked="true" strokeweight=".6pt" strokecolor="#000000">
                <v:path arrowok="t"/>
              </v:shape>
            </v:group>
            <v:group style="position:absolute;left:11936;top:1748;width:12;height:2" coordorigin="11936,1748" coordsize="12,2">
              <v:shape style="position:absolute;left:11936;top:1748;width:12;height:2" coordorigin="11936,1748" coordsize="12,0" path="m11936,1748l11948,1748e" filled="false" stroked="true" strokeweight=".6pt" strokecolor="#000000">
                <v:path arrowok="t"/>
              </v:shape>
            </v:group>
            <v:group style="position:absolute;left:11956;top:1748;width:12;height:2" coordorigin="11956,1748" coordsize="12,2">
              <v:shape style="position:absolute;left:11956;top:1748;width:12;height:2" coordorigin="11956,1748" coordsize="12,0" path="m11956,1748l11968,1748e" filled="false" stroked="true" strokeweight=".6pt" strokecolor="#000000">
                <v:path arrowok="t"/>
              </v:shape>
            </v:group>
            <v:group style="position:absolute;left:11975;top:1748;width:12;height:2" coordorigin="11975,1748" coordsize="12,2">
              <v:shape style="position:absolute;left:11975;top:1748;width:12;height:2" coordorigin="11975,1748" coordsize="12,0" path="m11975,1748l11987,1748e" filled="false" stroked="true" strokeweight=".6pt" strokecolor="#000000">
                <v:path arrowok="t"/>
              </v:shape>
            </v:group>
            <v:group style="position:absolute;left:11994;top:1748;width:12;height:2" coordorigin="11994,1748" coordsize="12,2">
              <v:shape style="position:absolute;left:11994;top:1748;width:12;height:2" coordorigin="11994,1748" coordsize="12,0" path="m11994,1748l12006,1748e" filled="false" stroked="true" strokeweight=".6pt" strokecolor="#000000">
                <v:path arrowok="t"/>
              </v:shape>
            </v:group>
            <v:group style="position:absolute;left:12013;top:1748;width:12;height:2" coordorigin="12013,1748" coordsize="12,2">
              <v:shape style="position:absolute;left:12013;top:1748;width:12;height:2" coordorigin="12013,1748" coordsize="12,0" path="m12013,1748l12025,1748e" filled="false" stroked="true" strokeweight=".6pt" strokecolor="#000000">
                <v:path arrowok="t"/>
              </v:shape>
            </v:group>
            <v:group style="position:absolute;left:12032;top:1748;width:12;height:2" coordorigin="12032,1748" coordsize="12,2">
              <v:shape style="position:absolute;left:12032;top:1748;width:12;height:2" coordorigin="12032,1748" coordsize="12,0" path="m12032,1748l12044,1748e" filled="false" stroked="true" strokeweight=".6pt" strokecolor="#000000">
                <v:path arrowok="t"/>
              </v:shape>
            </v:group>
            <v:group style="position:absolute;left:12052;top:1748;width:12;height:2" coordorigin="12052,1748" coordsize="12,2">
              <v:shape style="position:absolute;left:12052;top:1748;width:12;height:2" coordorigin="12052,1748" coordsize="12,0" path="m12052,1748l12064,1748e" filled="false" stroked="true" strokeweight=".6pt" strokecolor="#000000">
                <v:path arrowok="t"/>
              </v:shape>
            </v:group>
            <v:group style="position:absolute;left:12071;top:1748;width:12;height:2" coordorigin="12071,1748" coordsize="12,2">
              <v:shape style="position:absolute;left:12071;top:1748;width:12;height:2" coordorigin="12071,1748" coordsize="12,0" path="m12071,1748l12083,1748e" filled="false" stroked="true" strokeweight=".6pt" strokecolor="#000000">
                <v:path arrowok="t"/>
              </v:shape>
            </v:group>
            <v:group style="position:absolute;left:12090;top:1748;width:12;height:2" coordorigin="12090,1748" coordsize="12,2">
              <v:shape style="position:absolute;left:12090;top:1748;width:12;height:2" coordorigin="12090,1748" coordsize="12,0" path="m12090,1748l12102,1748e" filled="false" stroked="true" strokeweight=".6pt" strokecolor="#000000">
                <v:path arrowok="t"/>
              </v:shape>
            </v:group>
            <v:group style="position:absolute;left:12109;top:1748;width:12;height:2" coordorigin="12109,1748" coordsize="12,2">
              <v:shape style="position:absolute;left:12109;top:1748;width:12;height:2" coordorigin="12109,1748" coordsize="12,0" path="m12109,1748l12121,1748e" filled="false" stroked="true" strokeweight=".6pt" strokecolor="#000000">
                <v:path arrowok="t"/>
              </v:shape>
            </v:group>
            <v:group style="position:absolute;left:12128;top:1748;width:12;height:2" coordorigin="12128,1748" coordsize="12,2">
              <v:shape style="position:absolute;left:12128;top:1748;width:12;height:2" coordorigin="12128,1748" coordsize="12,0" path="m12128,1748l12140,1748e" filled="false" stroked="true" strokeweight=".6pt" strokecolor="#000000">
                <v:path arrowok="t"/>
              </v:shape>
            </v:group>
            <v:group style="position:absolute;left:12148;top:1748;width:12;height:2" coordorigin="12148,1748" coordsize="12,2">
              <v:shape style="position:absolute;left:12148;top:1748;width:12;height:2" coordorigin="12148,1748" coordsize="12,0" path="m12148,1748l12160,1748e" filled="false" stroked="true" strokeweight=".6pt" strokecolor="#000000">
                <v:path arrowok="t"/>
              </v:shape>
            </v:group>
            <v:group style="position:absolute;left:12167;top:1748;width:12;height:2" coordorigin="12167,1748" coordsize="12,2">
              <v:shape style="position:absolute;left:12167;top:1748;width:12;height:2" coordorigin="12167,1748" coordsize="12,0" path="m12167,1748l12179,1748e" filled="false" stroked="true" strokeweight=".6pt" strokecolor="#000000">
                <v:path arrowok="t"/>
              </v:shape>
            </v:group>
            <v:group style="position:absolute;left:12186;top:1748;width:12;height:2" coordorigin="12186,1748" coordsize="12,2">
              <v:shape style="position:absolute;left:12186;top:1748;width:12;height:2" coordorigin="12186,1748" coordsize="12,0" path="m12186,1748l12198,1748e" filled="false" stroked="true" strokeweight=".6pt" strokecolor="#000000">
                <v:path arrowok="t"/>
              </v:shape>
            </v:group>
            <v:group style="position:absolute;left:12205;top:1748;width:12;height:2" coordorigin="12205,1748" coordsize="12,2">
              <v:shape style="position:absolute;left:12205;top:1748;width:12;height:2" coordorigin="12205,1748" coordsize="12,0" path="m12205,1748l12217,1748e" filled="false" stroked="true" strokeweight=".6pt" strokecolor="#000000">
                <v:path arrowok="t"/>
              </v:shape>
            </v:group>
            <v:group style="position:absolute;left:12224;top:1748;width:12;height:2" coordorigin="12224,1748" coordsize="12,2">
              <v:shape style="position:absolute;left:12224;top:1748;width:12;height:2" coordorigin="12224,1748" coordsize="12,0" path="m12224,1748l12236,1748e" filled="false" stroked="true" strokeweight=".6pt" strokecolor="#000000">
                <v:path arrowok="t"/>
              </v:shape>
            </v:group>
            <v:group style="position:absolute;left:12244;top:1748;width:12;height:2" coordorigin="12244,1748" coordsize="12,2">
              <v:shape style="position:absolute;left:12244;top:1748;width:12;height:2" coordorigin="12244,1748" coordsize="12,0" path="m12244,1748l12256,1748e" filled="false" stroked="true" strokeweight=".6pt" strokecolor="#000000">
                <v:path arrowok="t"/>
              </v:shape>
            </v:group>
            <v:group style="position:absolute;left:12263;top:1748;width:12;height:2" coordorigin="12263,1748" coordsize="12,2">
              <v:shape style="position:absolute;left:12263;top:1748;width:12;height:2" coordorigin="12263,1748" coordsize="12,0" path="m12263,1748l12275,1748e" filled="false" stroked="true" strokeweight=".6pt" strokecolor="#000000">
                <v:path arrowok="t"/>
              </v:shape>
            </v:group>
            <v:group style="position:absolute;left:12282;top:1748;width:12;height:2" coordorigin="12282,1748" coordsize="12,2">
              <v:shape style="position:absolute;left:12282;top:1748;width:12;height:2" coordorigin="12282,1748" coordsize="12,0" path="m12282,1748l12294,1748e" filled="false" stroked="true" strokeweight=".6pt" strokecolor="#000000">
                <v:path arrowok="t"/>
              </v:shape>
            </v:group>
            <v:group style="position:absolute;left:12301;top:1748;width:12;height:2" coordorigin="12301,1748" coordsize="12,2">
              <v:shape style="position:absolute;left:12301;top:1748;width:12;height:2" coordorigin="12301,1748" coordsize="12,0" path="m12301,1748l12313,1748e" filled="false" stroked="true" strokeweight=".6pt" strokecolor="#000000">
                <v:path arrowok="t"/>
              </v:shape>
            </v:group>
            <v:group style="position:absolute;left:12320;top:1748;width:12;height:2" coordorigin="12320,1748" coordsize="12,2">
              <v:shape style="position:absolute;left:12320;top:1748;width:12;height:2" coordorigin="12320,1748" coordsize="12,0" path="m12320,1748l12332,1748e" filled="false" stroked="true" strokeweight=".6pt" strokecolor="#000000">
                <v:path arrowok="t"/>
              </v:shape>
            </v:group>
            <v:group style="position:absolute;left:12340;top:1748;width:12;height:2" coordorigin="12340,1748" coordsize="12,2">
              <v:shape style="position:absolute;left:12340;top:1748;width:12;height:2" coordorigin="12340,1748" coordsize="12,0" path="m12340,1748l12352,1748e" filled="false" stroked="true" strokeweight=".6pt" strokecolor="#000000">
                <v:path arrowok="t"/>
              </v:shape>
            </v:group>
            <v:group style="position:absolute;left:12359;top:1748;width:12;height:2" coordorigin="12359,1748" coordsize="12,2">
              <v:shape style="position:absolute;left:12359;top:1748;width:12;height:2" coordorigin="12359,1748" coordsize="12,0" path="m12359,1748l12371,1748e" filled="false" stroked="true" strokeweight=".6pt" strokecolor="#000000">
                <v:path arrowok="t"/>
              </v:shape>
            </v:group>
            <v:group style="position:absolute;left:12378;top:1748;width:12;height:2" coordorigin="12378,1748" coordsize="12,2">
              <v:shape style="position:absolute;left:12378;top:1748;width:12;height:2" coordorigin="12378,1748" coordsize="12,0" path="m12378,1748l12390,1748e" filled="false" stroked="true" strokeweight=".6pt" strokecolor="#000000">
                <v:path arrowok="t"/>
              </v:shape>
            </v:group>
            <v:group style="position:absolute;left:12397;top:1748;width:12;height:2" coordorigin="12397,1748" coordsize="12,2">
              <v:shape style="position:absolute;left:12397;top:1748;width:12;height:2" coordorigin="12397,1748" coordsize="12,0" path="m12397,1748l12409,1748e" filled="false" stroked="true" strokeweight=".6pt" strokecolor="#000000">
                <v:path arrowok="t"/>
              </v:shape>
            </v:group>
            <v:group style="position:absolute;left:12416;top:1748;width:12;height:2" coordorigin="12416,1748" coordsize="12,2">
              <v:shape style="position:absolute;left:12416;top:1748;width:12;height:2" coordorigin="12416,1748" coordsize="12,0" path="m12416,1748l12428,1748e" filled="false" stroked="true" strokeweight=".6pt" strokecolor="#000000">
                <v:path arrowok="t"/>
              </v:shape>
            </v:group>
            <v:group style="position:absolute;left:12436;top:1748;width:12;height:2" coordorigin="12436,1748" coordsize="12,2">
              <v:shape style="position:absolute;left:12436;top:1748;width:12;height:2" coordorigin="12436,1748" coordsize="12,0" path="m12436,1748l12448,1748e" filled="false" stroked="true" strokeweight=".6pt" strokecolor="#000000">
                <v:path arrowok="t"/>
              </v:shape>
            </v:group>
            <v:group style="position:absolute;left:12455;top:1748;width:12;height:2" coordorigin="12455,1748" coordsize="12,2">
              <v:shape style="position:absolute;left:12455;top:1748;width:12;height:2" coordorigin="12455,1748" coordsize="12,0" path="m12455,1748l12467,1748e" filled="false" stroked="true" strokeweight=".6pt" strokecolor="#000000">
                <v:path arrowok="t"/>
              </v:shape>
            </v:group>
            <v:group style="position:absolute;left:12474;top:1748;width:12;height:2" coordorigin="12474,1748" coordsize="12,2">
              <v:shape style="position:absolute;left:12474;top:1748;width:12;height:2" coordorigin="12474,1748" coordsize="12,0" path="m12474,1748l12486,1748e" filled="false" stroked="true" strokeweight=".6pt" strokecolor="#000000">
                <v:path arrowok="t"/>
              </v:shape>
            </v:group>
            <v:group style="position:absolute;left:12493;top:1748;width:12;height:2" coordorigin="12493,1748" coordsize="12,2">
              <v:shape style="position:absolute;left:12493;top:1748;width:12;height:2" coordorigin="12493,1748" coordsize="12,0" path="m12493,1748l12505,1748e" filled="false" stroked="true" strokeweight=".6pt" strokecolor="#000000">
                <v:path arrowok="t"/>
              </v:shape>
            </v:group>
            <v:group style="position:absolute;left:12512;top:1748;width:12;height:2" coordorigin="12512,1748" coordsize="12,2">
              <v:shape style="position:absolute;left:12512;top:1748;width:12;height:2" coordorigin="12512,1748" coordsize="12,0" path="m12512,1748l12524,1748e" filled="false" stroked="true" strokeweight=".6pt" strokecolor="#000000">
                <v:path arrowok="t"/>
              </v:shape>
            </v:group>
            <v:group style="position:absolute;left:12532;top:1748;width:12;height:2" coordorigin="12532,1748" coordsize="12,2">
              <v:shape style="position:absolute;left:12532;top:1748;width:12;height:2" coordorigin="12532,1748" coordsize="12,0" path="m12532,1748l12544,1748e" filled="false" stroked="true" strokeweight=".6pt" strokecolor="#000000">
                <v:path arrowok="t"/>
              </v:shape>
            </v:group>
            <v:group style="position:absolute;left:12551;top:1748;width:12;height:2" coordorigin="12551,1748" coordsize="12,2">
              <v:shape style="position:absolute;left:12551;top:1748;width:12;height:2" coordorigin="12551,1748" coordsize="12,0" path="m12551,1748l12563,1748e" filled="false" stroked="true" strokeweight=".6pt" strokecolor="#000000">
                <v:path arrowok="t"/>
              </v:shape>
            </v:group>
            <v:group style="position:absolute;left:12570;top:1748;width:12;height:2" coordorigin="12570,1748" coordsize="12,2">
              <v:shape style="position:absolute;left:12570;top:1748;width:12;height:2" coordorigin="12570,1748" coordsize="12,0" path="m12570,1748l12582,1748e" filled="false" stroked="true" strokeweight=".6pt" strokecolor="#000000">
                <v:path arrowok="t"/>
              </v:shape>
            </v:group>
            <v:group style="position:absolute;left:12589;top:1748;width:12;height:2" coordorigin="12589,1748" coordsize="12,2">
              <v:shape style="position:absolute;left:12589;top:1748;width:12;height:2" coordorigin="12589,1748" coordsize="12,0" path="m12589,1748l12601,1748e" filled="false" stroked="true" strokeweight=".6pt" strokecolor="#000000">
                <v:path arrowok="t"/>
              </v:shape>
            </v:group>
            <v:group style="position:absolute;left:12608;top:1748;width:12;height:2" coordorigin="12608,1748" coordsize="12,2">
              <v:shape style="position:absolute;left:12608;top:1748;width:12;height:2" coordorigin="12608,1748" coordsize="12,0" path="m12608,1748l12620,1748e" filled="false" stroked="true" strokeweight=".6pt" strokecolor="#000000">
                <v:path arrowok="t"/>
              </v:shape>
            </v:group>
            <v:group style="position:absolute;left:12628;top:1748;width:12;height:2" coordorigin="12628,1748" coordsize="12,2">
              <v:shape style="position:absolute;left:12628;top:1748;width:12;height:2" coordorigin="12628,1748" coordsize="12,0" path="m12628,1748l12640,1748e" filled="false" stroked="true" strokeweight=".6pt" strokecolor="#000000">
                <v:path arrowok="t"/>
              </v:shape>
            </v:group>
            <v:group style="position:absolute;left:12647;top:1748;width:12;height:2" coordorigin="12647,1748" coordsize="12,2">
              <v:shape style="position:absolute;left:12647;top:1748;width:12;height:2" coordorigin="12647,1748" coordsize="12,0" path="m12647,1748l12659,1748e" filled="false" stroked="true" strokeweight=".6pt" strokecolor="#000000">
                <v:path arrowok="t"/>
              </v:shape>
            </v:group>
            <v:group style="position:absolute;left:12666;top:1748;width:12;height:2" coordorigin="12666,1748" coordsize="12,2">
              <v:shape style="position:absolute;left:12666;top:1748;width:12;height:2" coordorigin="12666,1748" coordsize="12,0" path="m12666,1748l12678,1748e" filled="false" stroked="true" strokeweight=".6pt" strokecolor="#000000">
                <v:path arrowok="t"/>
              </v:shape>
            </v:group>
            <v:group style="position:absolute;left:12685;top:1748;width:12;height:2" coordorigin="12685,1748" coordsize="12,2">
              <v:shape style="position:absolute;left:12685;top:1748;width:12;height:2" coordorigin="12685,1748" coordsize="12,0" path="m12685,1748l12697,1748e" filled="false" stroked="true" strokeweight=".6pt" strokecolor="#000000">
                <v:path arrowok="t"/>
              </v:shape>
            </v:group>
            <v:group style="position:absolute;left:12704;top:1748;width:12;height:2" coordorigin="12704,1748" coordsize="12,2">
              <v:shape style="position:absolute;left:12704;top:1748;width:12;height:2" coordorigin="12704,1748" coordsize="12,0" path="m12704,1748l12716,1748e" filled="false" stroked="true" strokeweight=".6pt" strokecolor="#000000">
                <v:path arrowok="t"/>
              </v:shape>
            </v:group>
            <v:group style="position:absolute;left:12724;top:1748;width:12;height:2" coordorigin="12724,1748" coordsize="12,2">
              <v:shape style="position:absolute;left:12724;top:1748;width:12;height:2" coordorigin="12724,1748" coordsize="12,0" path="m12724,1748l12736,1748e" filled="false" stroked="true" strokeweight=".6pt" strokecolor="#000000">
                <v:path arrowok="t"/>
              </v:shape>
            </v:group>
            <v:group style="position:absolute;left:12743;top:1748;width:12;height:2" coordorigin="12743,1748" coordsize="12,2">
              <v:shape style="position:absolute;left:12743;top:1748;width:12;height:2" coordorigin="12743,1748" coordsize="12,0" path="m12743,1748l12755,1748e" filled="false" stroked="true" strokeweight=".6pt" strokecolor="#000000">
                <v:path arrowok="t"/>
              </v:shape>
            </v:group>
            <v:group style="position:absolute;left:12762;top:1748;width:12;height:2" coordorigin="12762,1748" coordsize="12,2">
              <v:shape style="position:absolute;left:12762;top:1748;width:12;height:2" coordorigin="12762,1748" coordsize="12,0" path="m12762,1748l12774,1748e" filled="false" stroked="true" strokeweight=".6pt" strokecolor="#000000">
                <v:path arrowok="t"/>
              </v:shape>
            </v:group>
            <v:group style="position:absolute;left:12781;top:1748;width:12;height:2" coordorigin="12781,1748" coordsize="12,2">
              <v:shape style="position:absolute;left:12781;top:1748;width:12;height:2" coordorigin="12781,1748" coordsize="12,0" path="m12781,1748l12793,1748e" filled="false" stroked="true" strokeweight=".6pt" strokecolor="#000000">
                <v:path arrowok="t"/>
              </v:shape>
            </v:group>
            <v:group style="position:absolute;left:12800;top:1748;width:12;height:2" coordorigin="12800,1748" coordsize="12,2">
              <v:shape style="position:absolute;left:12800;top:1748;width:12;height:2" coordorigin="12800,1748" coordsize="12,0" path="m12800,1748l12812,1748e" filled="false" stroked="true" strokeweight=".6pt" strokecolor="#000000">
                <v:path arrowok="t"/>
              </v:shape>
            </v:group>
            <v:group style="position:absolute;left:12820;top:1748;width:12;height:2" coordorigin="12820,1748" coordsize="12,2">
              <v:shape style="position:absolute;left:12820;top:1748;width:12;height:2" coordorigin="12820,1748" coordsize="12,0" path="m12820,1748l12832,1748e" filled="false" stroked="true" strokeweight=".6pt" strokecolor="#000000">
                <v:path arrowok="t"/>
              </v:shape>
            </v:group>
            <v:group style="position:absolute;left:12839;top:1748;width:12;height:2" coordorigin="12839,1748" coordsize="12,2">
              <v:shape style="position:absolute;left:12839;top:1748;width:12;height:2" coordorigin="12839,1748" coordsize="12,0" path="m12839,1748l12851,1748e" filled="false" stroked="true" strokeweight=".6pt" strokecolor="#000000">
                <v:path arrowok="t"/>
              </v:shape>
            </v:group>
            <v:group style="position:absolute;left:12858;top:1748;width:12;height:2" coordorigin="12858,1748" coordsize="12,2">
              <v:shape style="position:absolute;left:12858;top:1748;width:12;height:2" coordorigin="12858,1748" coordsize="12,0" path="m12858,1748l12870,1748e" filled="false" stroked="true" strokeweight=".6pt" strokecolor="#000000">
                <v:path arrowok="t"/>
              </v:shape>
            </v:group>
            <v:group style="position:absolute;left:12877;top:1748;width:12;height:2" coordorigin="12877,1748" coordsize="12,2">
              <v:shape style="position:absolute;left:12877;top:1748;width:12;height:2" coordorigin="12877,1748" coordsize="12,0" path="m12877,1748l12889,1748e" filled="false" stroked="true" strokeweight=".6pt" strokecolor="#000000">
                <v:path arrowok="t"/>
              </v:shape>
            </v:group>
            <v:group style="position:absolute;left:12896;top:1748;width:12;height:2" coordorigin="12896,1748" coordsize="12,2">
              <v:shape style="position:absolute;left:12896;top:1748;width:12;height:2" coordorigin="12896,1748" coordsize="12,0" path="m12896,1748l12908,1748e" filled="false" stroked="true" strokeweight=".6pt" strokecolor="#000000">
                <v:path arrowok="t"/>
              </v:shape>
            </v:group>
            <v:group style="position:absolute;left:12916;top:1748;width:12;height:2" coordorigin="12916,1748" coordsize="12,2">
              <v:shape style="position:absolute;left:12916;top:1748;width:12;height:2" coordorigin="12916,1748" coordsize="12,0" path="m12916,1748l12928,1748e" filled="false" stroked="true" strokeweight=".6pt" strokecolor="#000000">
                <v:path arrowok="t"/>
              </v:shape>
            </v:group>
            <v:group style="position:absolute;left:12935;top:1748;width:12;height:2" coordorigin="12935,1748" coordsize="12,2">
              <v:shape style="position:absolute;left:12935;top:1748;width:12;height:2" coordorigin="12935,1748" coordsize="12,0" path="m12935,1748l12947,1748e" filled="false" stroked="true" strokeweight=".6pt" strokecolor="#000000">
                <v:path arrowok="t"/>
              </v:shape>
            </v:group>
            <v:group style="position:absolute;left:12954;top:1748;width:12;height:2" coordorigin="12954,1748" coordsize="12,2">
              <v:shape style="position:absolute;left:12954;top:1748;width:12;height:2" coordorigin="12954,1748" coordsize="12,0" path="m12954,1748l12966,1748e" filled="false" stroked="true" strokeweight=".6pt" strokecolor="#000000">
                <v:path arrowok="t"/>
              </v:shape>
            </v:group>
            <v:group style="position:absolute;left:12973;top:1748;width:12;height:2" coordorigin="12973,1748" coordsize="12,2">
              <v:shape style="position:absolute;left:12973;top:1748;width:12;height:2" coordorigin="12973,1748" coordsize="12,0" path="m12973,1748l12985,1748e" filled="false" stroked="true" strokeweight=".6pt" strokecolor="#000000">
                <v:path arrowok="t"/>
              </v:shape>
            </v:group>
            <v:group style="position:absolute;left:12992;top:1748;width:12;height:2" coordorigin="12992,1748" coordsize="12,2">
              <v:shape style="position:absolute;left:12992;top:1748;width:12;height:2" coordorigin="12992,1748" coordsize="12,0" path="m12992,1748l13004,1748e" filled="false" stroked="true" strokeweight=".6pt" strokecolor="#000000">
                <v:path arrowok="t"/>
              </v:shape>
            </v:group>
            <v:group style="position:absolute;left:13012;top:1748;width:12;height:2" coordorigin="13012,1748" coordsize="12,2">
              <v:shape style="position:absolute;left:13012;top:1748;width:12;height:2" coordorigin="13012,1748" coordsize="12,0" path="m13012,1748l13024,1748e" filled="false" stroked="true" strokeweight=".6pt" strokecolor="#000000">
                <v:path arrowok="t"/>
              </v:shape>
            </v:group>
            <v:group style="position:absolute;left:13031;top:1748;width:12;height:2" coordorigin="13031,1748" coordsize="12,2">
              <v:shape style="position:absolute;left:13031;top:1748;width:12;height:2" coordorigin="13031,1748" coordsize="12,0" path="m13031,1748l13043,1748e" filled="false" stroked="true" strokeweight=".6pt" strokecolor="#000000">
                <v:path arrowok="t"/>
              </v:shape>
            </v:group>
            <v:group style="position:absolute;left:13050;top:1748;width:12;height:2" coordorigin="13050,1748" coordsize="12,2">
              <v:shape style="position:absolute;left:13050;top:1748;width:12;height:2" coordorigin="13050,1748" coordsize="12,0" path="m13050,1748l13062,1748e" filled="false" stroked="true" strokeweight=".6pt" strokecolor="#000000">
                <v:path arrowok="t"/>
              </v:shape>
            </v:group>
            <v:group style="position:absolute;left:13069;top:1748;width:12;height:2" coordorigin="13069,1748" coordsize="12,2">
              <v:shape style="position:absolute;left:13069;top:1748;width:12;height:2" coordorigin="13069,1748" coordsize="12,0" path="m13069,1748l13081,1748e" filled="false" stroked="true" strokeweight=".6pt" strokecolor="#000000">
                <v:path arrowok="t"/>
              </v:shape>
            </v:group>
            <v:group style="position:absolute;left:13088;top:1748;width:12;height:2" coordorigin="13088,1748" coordsize="12,2">
              <v:shape style="position:absolute;left:13088;top:1748;width:12;height:2" coordorigin="13088,1748" coordsize="12,0" path="m13088,1748l13100,1748e" filled="false" stroked="true" strokeweight=".6pt" strokecolor="#000000">
                <v:path arrowok="t"/>
              </v:shape>
            </v:group>
            <v:group style="position:absolute;left:13108;top:1748;width:12;height:2" coordorigin="13108,1748" coordsize="12,2">
              <v:shape style="position:absolute;left:13108;top:1748;width:12;height:2" coordorigin="13108,1748" coordsize="12,0" path="m13108,1748l13120,1748e" filled="false" stroked="true" strokeweight=".6pt" strokecolor="#000000">
                <v:path arrowok="t"/>
              </v:shape>
            </v:group>
            <v:group style="position:absolute;left:13127;top:1748;width:12;height:2" coordorigin="13127,1748" coordsize="12,2">
              <v:shape style="position:absolute;left:13127;top:1748;width:12;height:2" coordorigin="13127,1748" coordsize="12,0" path="m13127,1748l13139,1748e" filled="false" stroked="true" strokeweight=".6pt" strokecolor="#000000">
                <v:path arrowok="t"/>
              </v:shape>
            </v:group>
            <v:group style="position:absolute;left:13146;top:1748;width:12;height:2" coordorigin="13146,1748" coordsize="12,2">
              <v:shape style="position:absolute;left:13146;top:1748;width:12;height:2" coordorigin="13146,1748" coordsize="12,0" path="m13146,1748l13158,1748e" filled="false" stroked="true" strokeweight=".6pt" strokecolor="#000000">
                <v:path arrowok="t"/>
              </v:shape>
            </v:group>
            <v:group style="position:absolute;left:13165;top:1748;width:12;height:2" coordorigin="13165,1748" coordsize="12,2">
              <v:shape style="position:absolute;left:13165;top:1748;width:12;height:2" coordorigin="13165,1748" coordsize="12,0" path="m13165,1748l13177,1748e" filled="false" stroked="true" strokeweight=".6pt" strokecolor="#000000">
                <v:path arrowok="t"/>
              </v:shape>
            </v:group>
            <v:group style="position:absolute;left:13184;top:1748;width:12;height:2" coordorigin="13184,1748" coordsize="12,2">
              <v:shape style="position:absolute;left:13184;top:1748;width:12;height:2" coordorigin="13184,1748" coordsize="12,0" path="m13184,1748l13196,1748e" filled="false" stroked="true" strokeweight=".6pt" strokecolor="#000000">
                <v:path arrowok="t"/>
              </v:shape>
            </v:group>
            <v:group style="position:absolute;left:13204;top:1748;width:12;height:2" coordorigin="13204,1748" coordsize="12,2">
              <v:shape style="position:absolute;left:13204;top:1748;width:12;height:2" coordorigin="13204,1748" coordsize="12,0" path="m13204,1748l13216,1748e" filled="false" stroked="true" strokeweight=".6pt" strokecolor="#000000">
                <v:path arrowok="t"/>
              </v:shape>
            </v:group>
            <v:group style="position:absolute;left:13223;top:1748;width:12;height:2" coordorigin="13223,1748" coordsize="12,2">
              <v:shape style="position:absolute;left:13223;top:1748;width:12;height:2" coordorigin="13223,1748" coordsize="12,0" path="m13223,1748l13235,1748e" filled="false" stroked="true" strokeweight=".6pt" strokecolor="#000000">
                <v:path arrowok="t"/>
              </v:shape>
            </v:group>
            <v:group style="position:absolute;left:13242;top:1748;width:12;height:2" coordorigin="13242,1748" coordsize="12,2">
              <v:shape style="position:absolute;left:13242;top:1748;width:12;height:2" coordorigin="13242,1748" coordsize="12,0" path="m13242,1748l13254,1748e" filled="false" stroked="true" strokeweight=".6pt" strokecolor="#000000">
                <v:path arrowok="t"/>
              </v:shape>
            </v:group>
            <v:group style="position:absolute;left:13261;top:1748;width:12;height:2" coordorigin="13261,1748" coordsize="12,2">
              <v:shape style="position:absolute;left:13261;top:1748;width:12;height:2" coordorigin="13261,1748" coordsize="12,0" path="m13261,1748l13273,1748e" filled="false" stroked="true" strokeweight=".6pt" strokecolor="#000000">
                <v:path arrowok="t"/>
              </v:shape>
            </v:group>
            <v:group style="position:absolute;left:13280;top:1748;width:12;height:2" coordorigin="13280,1748" coordsize="12,2">
              <v:shape style="position:absolute;left:13280;top:1748;width:12;height:2" coordorigin="13280,1748" coordsize="12,0" path="m13280,1748l13292,1748e" filled="false" stroked="true" strokeweight=".6pt" strokecolor="#000000">
                <v:path arrowok="t"/>
              </v:shape>
            </v:group>
            <v:group style="position:absolute;left:13300;top:1748;width:12;height:2" coordorigin="13300,1748" coordsize="12,2">
              <v:shape style="position:absolute;left:13300;top:1748;width:12;height:2" coordorigin="13300,1748" coordsize="12,0" path="m13300,1748l13312,1748e" filled="false" stroked="true" strokeweight=".6pt" strokecolor="#000000">
                <v:path arrowok="t"/>
              </v:shape>
            </v:group>
            <v:group style="position:absolute;left:13319;top:1748;width:12;height:2" coordorigin="13319,1748" coordsize="12,2">
              <v:shape style="position:absolute;left:13319;top:1748;width:12;height:2" coordorigin="13319,1748" coordsize="12,0" path="m13319,1748l13331,1748e" filled="false" stroked="true" strokeweight=".6pt" strokecolor="#000000">
                <v:path arrowok="t"/>
              </v:shape>
            </v:group>
            <v:group style="position:absolute;left:13338;top:1748;width:12;height:2" coordorigin="13338,1748" coordsize="12,2">
              <v:shape style="position:absolute;left:13338;top:1748;width:12;height:2" coordorigin="13338,1748" coordsize="12,0" path="m13338,1748l13350,1748e" filled="false" stroked="true" strokeweight=".6pt" strokecolor="#000000">
                <v:path arrowok="t"/>
              </v:shape>
            </v:group>
            <v:group style="position:absolute;left:13357;top:1748;width:12;height:2" coordorigin="13357,1748" coordsize="12,2">
              <v:shape style="position:absolute;left:13357;top:1748;width:12;height:2" coordorigin="13357,1748" coordsize="12,0" path="m13357,1748l13369,1748e" filled="false" stroked="true" strokeweight=".6pt" strokecolor="#000000">
                <v:path arrowok="t"/>
              </v:shape>
            </v:group>
            <v:group style="position:absolute;left:13376;top:1748;width:12;height:2" coordorigin="13376,1748" coordsize="12,2">
              <v:shape style="position:absolute;left:13376;top:1748;width:12;height:2" coordorigin="13376,1748" coordsize="12,0" path="m13376,1748l13388,1748e" filled="false" stroked="true" strokeweight=".6pt" strokecolor="#000000">
                <v:path arrowok="t"/>
              </v:shape>
            </v:group>
            <v:group style="position:absolute;left:13396;top:1748;width:12;height:2" coordorigin="13396,1748" coordsize="12,2">
              <v:shape style="position:absolute;left:13396;top:1748;width:12;height:2" coordorigin="13396,1748" coordsize="12,0" path="m13396,1748l13408,1748e" filled="false" stroked="true" strokeweight=".6pt" strokecolor="#000000">
                <v:path arrowok="t"/>
              </v:shape>
            </v:group>
            <v:group style="position:absolute;left:13415;top:1748;width:12;height:2" coordorigin="13415,1748" coordsize="12,2">
              <v:shape style="position:absolute;left:13415;top:1748;width:12;height:2" coordorigin="13415,1748" coordsize="12,0" path="m13415,1748l13427,1748e" filled="false" stroked="true" strokeweight=".6pt" strokecolor="#000000">
                <v:path arrowok="t"/>
              </v:shape>
            </v:group>
            <v:group style="position:absolute;left:13434;top:1748;width:12;height:2" coordorigin="13434,1748" coordsize="12,2">
              <v:shape style="position:absolute;left:13434;top:1748;width:12;height:2" coordorigin="13434,1748" coordsize="12,0" path="m13434,1748l13446,1748e" filled="false" stroked="true" strokeweight=".6pt" strokecolor="#000000">
                <v:path arrowok="t"/>
              </v:shape>
            </v:group>
            <v:group style="position:absolute;left:13453;top:1748;width:12;height:2" coordorigin="13453,1748" coordsize="12,2">
              <v:shape style="position:absolute;left:13453;top:1748;width:12;height:2" coordorigin="13453,1748" coordsize="12,0" path="m13453,1748l13465,1748e" filled="false" stroked="true" strokeweight=".6pt" strokecolor="#000000">
                <v:path arrowok="t"/>
              </v:shape>
            </v:group>
            <v:group style="position:absolute;left:13472;top:1748;width:12;height:2" coordorigin="13472,1748" coordsize="12,2">
              <v:shape style="position:absolute;left:13472;top:1748;width:12;height:2" coordorigin="13472,1748" coordsize="12,0" path="m13472,1748l13484,1748e" filled="false" stroked="true" strokeweight=".6pt" strokecolor="#000000">
                <v:path arrowok="t"/>
              </v:shape>
            </v:group>
            <v:group style="position:absolute;left:13492;top:1748;width:12;height:2" coordorigin="13492,1748" coordsize="12,2">
              <v:shape style="position:absolute;left:13492;top:1748;width:12;height:2" coordorigin="13492,1748" coordsize="12,0" path="m13492,1748l13504,1748e" filled="false" stroked="true" strokeweight=".6pt" strokecolor="#000000">
                <v:path arrowok="t"/>
              </v:shape>
            </v:group>
            <v:group style="position:absolute;left:13511;top:1748;width:12;height:2" coordorigin="13511,1748" coordsize="12,2">
              <v:shape style="position:absolute;left:13511;top:1748;width:12;height:2" coordorigin="13511,1748" coordsize="12,0" path="m13511,1748l13523,1748e" filled="false" stroked="true" strokeweight=".6pt" strokecolor="#000000">
                <v:path arrowok="t"/>
              </v:shape>
            </v:group>
            <v:group style="position:absolute;left:13530;top:1748;width:12;height:2" coordorigin="13530,1748" coordsize="12,2">
              <v:shape style="position:absolute;left:13530;top:1748;width:12;height:2" coordorigin="13530,1748" coordsize="12,0" path="m13530,1748l13542,1748e" filled="false" stroked="true" strokeweight=".6pt" strokecolor="#000000">
                <v:path arrowok="t"/>
              </v:shape>
            </v:group>
            <v:group style="position:absolute;left:13549;top:1748;width:12;height:2" coordorigin="13549,1748" coordsize="12,2">
              <v:shape style="position:absolute;left:13549;top:1748;width:12;height:2" coordorigin="13549,1748" coordsize="12,0" path="m13549,1748l13561,1748e" filled="false" stroked="true" strokeweight=".6pt" strokecolor="#000000">
                <v:path arrowok="t"/>
              </v:shape>
            </v:group>
            <v:group style="position:absolute;left:13568;top:1748;width:12;height:2" coordorigin="13568,1748" coordsize="12,2">
              <v:shape style="position:absolute;left:13568;top:1748;width:12;height:2" coordorigin="13568,1748" coordsize="12,0" path="m13568,1748l13580,1748e" filled="false" stroked="true" strokeweight=".6pt" strokecolor="#000000">
                <v:path arrowok="t"/>
              </v:shape>
            </v:group>
            <v:group style="position:absolute;left:13588;top:1748;width:12;height:2" coordorigin="13588,1748" coordsize="12,2">
              <v:shape style="position:absolute;left:13588;top:1748;width:12;height:2" coordorigin="13588,1748" coordsize="12,0" path="m13588,1748l13600,1748e" filled="false" stroked="true" strokeweight=".6pt" strokecolor="#000000">
                <v:path arrowok="t"/>
              </v:shape>
            </v:group>
            <v:group style="position:absolute;left:13607;top:1748;width:12;height:2" coordorigin="13607,1748" coordsize="12,2">
              <v:shape style="position:absolute;left:13607;top:1748;width:12;height:2" coordorigin="13607,1748" coordsize="12,0" path="m13607,1748l13619,1748e" filled="false" stroked="true" strokeweight=".6pt" strokecolor="#000000">
                <v:path arrowok="t"/>
              </v:shape>
            </v:group>
            <v:group style="position:absolute;left:13626;top:1748;width:12;height:2" coordorigin="13626,1748" coordsize="12,2">
              <v:shape style="position:absolute;left:13626;top:1748;width:12;height:2" coordorigin="13626,1748" coordsize="12,0" path="m13626,1748l13638,1748e" filled="false" stroked="true" strokeweight=".6pt" strokecolor="#000000">
                <v:path arrowok="t"/>
              </v:shape>
            </v:group>
            <v:group style="position:absolute;left:13645;top:1748;width:12;height:2" coordorigin="13645,1748" coordsize="12,2">
              <v:shape style="position:absolute;left:13645;top:1748;width:12;height:2" coordorigin="13645,1748" coordsize="12,0" path="m13645,1748l13657,1748e" filled="false" stroked="true" strokeweight=".6pt" strokecolor="#000000">
                <v:path arrowok="t"/>
              </v:shape>
            </v:group>
            <v:group style="position:absolute;left:13664;top:1748;width:12;height:2" coordorigin="13664,1748" coordsize="12,2">
              <v:shape style="position:absolute;left:13664;top:1748;width:12;height:2" coordorigin="13664,1748" coordsize="12,0" path="m13664,1748l13676,1748e" filled="false" stroked="true" strokeweight=".6pt" strokecolor="#000000">
                <v:path arrowok="t"/>
              </v:shape>
            </v:group>
            <v:group style="position:absolute;left:13684;top:1748;width:12;height:2" coordorigin="13684,1748" coordsize="12,2">
              <v:shape style="position:absolute;left:13684;top:1748;width:12;height:2" coordorigin="13684,1748" coordsize="12,0" path="m13684,1748l13696,1748e" filled="false" stroked="true" strokeweight=".6pt" strokecolor="#000000">
                <v:path arrowok="t"/>
              </v:shape>
            </v:group>
            <v:group style="position:absolute;left:13703;top:1748;width:12;height:2" coordorigin="13703,1748" coordsize="12,2">
              <v:shape style="position:absolute;left:13703;top:1748;width:12;height:2" coordorigin="13703,1748" coordsize="12,0" path="m13703,1748l13715,1748e" filled="false" stroked="true" strokeweight=".6pt" strokecolor="#000000">
                <v:path arrowok="t"/>
              </v:shape>
            </v:group>
            <v:group style="position:absolute;left:13722;top:1748;width:12;height:2" coordorigin="13722,1748" coordsize="12,2">
              <v:shape style="position:absolute;left:13722;top:1748;width:12;height:2" coordorigin="13722,1748" coordsize="12,0" path="m13722,1748l13734,1748e" filled="false" stroked="true" strokeweight=".6pt" strokecolor="#000000">
                <v:path arrowok="t"/>
              </v:shape>
            </v:group>
            <v:group style="position:absolute;left:13741;top:1748;width:12;height:2" coordorigin="13741,1748" coordsize="12,2">
              <v:shape style="position:absolute;left:13741;top:1748;width:12;height:2" coordorigin="13741,1748" coordsize="12,0" path="m13741,1748l13753,1748e" filled="false" stroked="true" strokeweight=".6pt" strokecolor="#000000">
                <v:path arrowok="t"/>
              </v:shape>
            </v:group>
            <v:group style="position:absolute;left:13760;top:1748;width:12;height:2" coordorigin="13760,1748" coordsize="12,2">
              <v:shape style="position:absolute;left:13760;top:1748;width:12;height:2" coordorigin="13760,1748" coordsize="12,0" path="m13760,1748l13772,1748e" filled="false" stroked="true" strokeweight=".6pt" strokecolor="#000000">
                <v:path arrowok="t"/>
              </v:shape>
            </v:group>
            <v:group style="position:absolute;left:13780;top:1748;width:12;height:2" coordorigin="13780,1748" coordsize="12,2">
              <v:shape style="position:absolute;left:13780;top:1748;width:12;height:2" coordorigin="13780,1748" coordsize="12,0" path="m13780,1748l13792,1748e" filled="false" stroked="true" strokeweight=".6pt" strokecolor="#000000">
                <v:path arrowok="t"/>
              </v:shape>
            </v:group>
            <v:group style="position:absolute;left:13799;top:1748;width:12;height:2" coordorigin="13799,1748" coordsize="12,2">
              <v:shape style="position:absolute;left:13799;top:1748;width:12;height:2" coordorigin="13799,1748" coordsize="12,0" path="m13799,1748l13811,1748e" filled="false" stroked="true" strokeweight=".6pt" strokecolor="#000000">
                <v:path arrowok="t"/>
              </v:shape>
            </v:group>
            <v:group style="position:absolute;left:13818;top:1748;width:12;height:2" coordorigin="13818,1748" coordsize="12,2">
              <v:shape style="position:absolute;left:13818;top:1748;width:12;height:2" coordorigin="13818,1748" coordsize="12,0" path="m13818,1748l13830,1748e" filled="false" stroked="true" strokeweight=".6pt" strokecolor="#000000">
                <v:path arrowok="t"/>
              </v:shape>
            </v:group>
            <v:group style="position:absolute;left:13837;top:1748;width:12;height:2" coordorigin="13837,1748" coordsize="12,2">
              <v:shape style="position:absolute;left:13837;top:1748;width:12;height:2" coordorigin="13837,1748" coordsize="12,0" path="m13837,1748l13849,1748e" filled="false" stroked="true" strokeweight=".6pt" strokecolor="#000000">
                <v:path arrowok="t"/>
              </v:shape>
            </v:group>
            <v:group style="position:absolute;left:13856;top:1748;width:12;height:2" coordorigin="13856,1748" coordsize="12,2">
              <v:shape style="position:absolute;left:13856;top:1748;width:12;height:2" coordorigin="13856,1748" coordsize="12,0" path="m13856,1748l13868,1748e" filled="false" stroked="true" strokeweight=".6pt" strokecolor="#000000">
                <v:path arrowok="t"/>
              </v:shape>
            </v:group>
            <v:group style="position:absolute;left:13876;top:1748;width:12;height:2" coordorigin="13876,1748" coordsize="12,2">
              <v:shape style="position:absolute;left:13876;top:1748;width:12;height:2" coordorigin="13876,1748" coordsize="12,0" path="m13876,1748l13888,1748e" filled="false" stroked="true" strokeweight=".6pt" strokecolor="#000000">
                <v:path arrowok="t"/>
              </v:shape>
            </v:group>
            <v:group style="position:absolute;left:13895;top:1748;width:12;height:2" coordorigin="13895,1748" coordsize="12,2">
              <v:shape style="position:absolute;left:13895;top:1748;width:12;height:2" coordorigin="13895,1748" coordsize="12,0" path="m13895,1748l13907,1748e" filled="false" stroked="true" strokeweight=".6pt" strokecolor="#000000">
                <v:path arrowok="t"/>
              </v:shape>
            </v:group>
            <v:group style="position:absolute;left:13914;top:1748;width:12;height:2" coordorigin="13914,1748" coordsize="12,2">
              <v:shape style="position:absolute;left:13914;top:1748;width:12;height:2" coordorigin="13914,1748" coordsize="12,0" path="m13914,1748l13926,1748e" filled="false" stroked="true" strokeweight=".6pt" strokecolor="#000000">
                <v:path arrowok="t"/>
              </v:shape>
            </v:group>
            <v:group style="position:absolute;left:13933;top:1748;width:12;height:2" coordorigin="13933,1748" coordsize="12,2">
              <v:shape style="position:absolute;left:13933;top:1748;width:12;height:2" coordorigin="13933,1748" coordsize="12,0" path="m13933,1748l13945,1748e" filled="false" stroked="true" strokeweight=".6pt" strokecolor="#000000">
                <v:path arrowok="t"/>
              </v:shape>
            </v:group>
            <v:group style="position:absolute;left:13952;top:1748;width:12;height:2" coordorigin="13952,1748" coordsize="12,2">
              <v:shape style="position:absolute;left:13952;top:1748;width:12;height:2" coordorigin="13952,1748" coordsize="12,0" path="m13952,1748l13964,1748e" filled="false" stroked="true" strokeweight=".6pt" strokecolor="#000000">
                <v:path arrowok="t"/>
              </v:shape>
            </v:group>
            <v:group style="position:absolute;left:13972;top:1748;width:12;height:2" coordorigin="13972,1748" coordsize="12,2">
              <v:shape style="position:absolute;left:13972;top:1748;width:12;height:2" coordorigin="13972,1748" coordsize="12,0" path="m13972,1748l13984,1748e" filled="false" stroked="true" strokeweight=".6pt" strokecolor="#000000">
                <v:path arrowok="t"/>
              </v:shape>
            </v:group>
            <v:group style="position:absolute;left:13991;top:1748;width:12;height:2" coordorigin="13991,1748" coordsize="12,2">
              <v:shape style="position:absolute;left:13991;top:1748;width:12;height:2" coordorigin="13991,1748" coordsize="12,0" path="m13991,1748l14003,1748e" filled="false" stroked="true" strokeweight=".6pt" strokecolor="#000000">
                <v:path arrowok="t"/>
              </v:shape>
            </v:group>
            <v:group style="position:absolute;left:14010;top:1748;width:12;height:2" coordorigin="14010,1748" coordsize="12,2">
              <v:shape style="position:absolute;left:14010;top:1748;width:12;height:2" coordorigin="14010,1748" coordsize="12,0" path="m14010,1748l14022,1748e" filled="false" stroked="true" strokeweight=".6pt" strokecolor="#000000">
                <v:path arrowok="t"/>
              </v:shape>
            </v:group>
            <v:group style="position:absolute;left:14029;top:1748;width:12;height:2" coordorigin="14029,1748" coordsize="12,2">
              <v:shape style="position:absolute;left:14029;top:1748;width:12;height:2" coordorigin="14029,1748" coordsize="12,0" path="m14029,1748l14041,1748e" filled="false" stroked="true" strokeweight=".6pt" strokecolor="#000000">
                <v:path arrowok="t"/>
              </v:shape>
            </v:group>
            <v:group style="position:absolute;left:14048;top:1748;width:12;height:2" coordorigin="14048,1748" coordsize="12,2">
              <v:shape style="position:absolute;left:14048;top:1748;width:12;height:2" coordorigin="14048,1748" coordsize="12,0" path="m14048,1748l14060,1748e" filled="false" stroked="true" strokeweight=".6pt" strokecolor="#000000">
                <v:path arrowok="t"/>
              </v:shape>
            </v:group>
            <v:group style="position:absolute;left:14068;top:1748;width:12;height:2" coordorigin="14068,1748" coordsize="12,2">
              <v:shape style="position:absolute;left:14068;top:1748;width:12;height:2" coordorigin="14068,1748" coordsize="12,0" path="m14068,1748l14080,1748e" filled="false" stroked="true" strokeweight=".6pt" strokecolor="#000000">
                <v:path arrowok="t"/>
              </v:shape>
            </v:group>
            <v:group style="position:absolute;left:14087;top:1748;width:12;height:2" coordorigin="14087,1748" coordsize="12,2">
              <v:shape style="position:absolute;left:14087;top:1748;width:12;height:2" coordorigin="14087,1748" coordsize="12,0" path="m14087,1748l14099,1748e" filled="false" stroked="true" strokeweight=".6pt" strokecolor="#000000">
                <v:path arrowok="t"/>
              </v:shape>
            </v:group>
            <v:group style="position:absolute;left:14106;top:1748;width:12;height:2" coordorigin="14106,1748" coordsize="12,2">
              <v:shape style="position:absolute;left:14106;top:1748;width:12;height:2" coordorigin="14106,1748" coordsize="12,0" path="m14106,1748l14118,1748e" filled="false" stroked="true" strokeweight=".6pt" strokecolor="#000000">
                <v:path arrowok="t"/>
              </v:shape>
            </v:group>
            <v:group style="position:absolute;left:14125;top:1748;width:12;height:2" coordorigin="14125,1748" coordsize="12,2">
              <v:shape style="position:absolute;left:14125;top:1748;width:12;height:2" coordorigin="14125,1748" coordsize="12,0" path="m14125,1748l14137,1748e" filled="false" stroked="true" strokeweight=".6pt" strokecolor="#000000">
                <v:path arrowok="t"/>
              </v:shape>
            </v:group>
            <v:group style="position:absolute;left:14144;top:1748;width:12;height:2" coordorigin="14144,1748" coordsize="12,2">
              <v:shape style="position:absolute;left:14144;top:1748;width:12;height:2" coordorigin="14144,1748" coordsize="12,0" path="m14144,1748l14156,1748e" filled="false" stroked="true" strokeweight=".6pt" strokecolor="#000000">
                <v:path arrowok="t"/>
              </v:shape>
            </v:group>
            <v:group style="position:absolute;left:14164;top:1748;width:12;height:2" coordorigin="14164,1748" coordsize="12,2">
              <v:shape style="position:absolute;left:14164;top:1748;width:12;height:2" coordorigin="14164,1748" coordsize="12,0" path="m14164,1748l14176,1748e" filled="false" stroked="true" strokeweight=".6pt" strokecolor="#000000">
                <v:path arrowok="t"/>
              </v:shape>
            </v:group>
            <v:group style="position:absolute;left:14183;top:1748;width:12;height:2" coordorigin="14183,1748" coordsize="12,2">
              <v:shape style="position:absolute;left:14183;top:1748;width:12;height:2" coordorigin="14183,1748" coordsize="12,0" path="m14183,1748l14195,1748e" filled="false" stroked="true" strokeweight=".6pt" strokecolor="#000000">
                <v:path arrowok="t"/>
              </v:shape>
            </v:group>
            <v:group style="position:absolute;left:14202;top:1748;width:12;height:2" coordorigin="14202,1748" coordsize="12,2">
              <v:shape style="position:absolute;left:14202;top:1748;width:12;height:2" coordorigin="14202,1748" coordsize="12,0" path="m14202,1748l14214,1748e" filled="false" stroked="true" strokeweight=".6pt" strokecolor="#000000">
                <v:path arrowok="t"/>
              </v:shape>
            </v:group>
            <v:group style="position:absolute;left:14221;top:1748;width:12;height:2" coordorigin="14221,1748" coordsize="12,2">
              <v:shape style="position:absolute;left:14221;top:1748;width:12;height:2" coordorigin="14221,1748" coordsize="12,0" path="m14221,1748l14233,1748e" filled="false" stroked="true" strokeweight=".6pt" strokecolor="#000000">
                <v:path arrowok="t"/>
              </v:shape>
            </v:group>
            <v:group style="position:absolute;left:14240;top:1748;width:12;height:2" coordorigin="14240,1748" coordsize="12,2">
              <v:shape style="position:absolute;left:14240;top:1748;width:12;height:2" coordorigin="14240,1748" coordsize="12,0" path="m14240,1748l14252,1748e" filled="false" stroked="true" strokeweight=".6pt" strokecolor="#000000">
                <v:path arrowok="t"/>
              </v:shape>
            </v:group>
            <v:group style="position:absolute;left:14260;top:1748;width:12;height:2" coordorigin="14260,1748" coordsize="12,2">
              <v:shape style="position:absolute;left:14260;top:1748;width:12;height:2" coordorigin="14260,1748" coordsize="12,0" path="m14260,1748l14272,1748e" filled="false" stroked="true" strokeweight=".6pt" strokecolor="#000000">
                <v:path arrowok="t"/>
              </v:shape>
            </v:group>
            <v:group style="position:absolute;left:14279;top:1748;width:12;height:2" coordorigin="14279,1748" coordsize="12,2">
              <v:shape style="position:absolute;left:14279;top:1748;width:12;height:2" coordorigin="14279,1748" coordsize="12,0" path="m14279,1748l14291,1748e" filled="false" stroked="true" strokeweight=".6pt" strokecolor="#000000">
                <v:path arrowok="t"/>
              </v:shape>
            </v:group>
            <v:group style="position:absolute;left:14298;top:1748;width:12;height:2" coordorigin="14298,1748" coordsize="12,2">
              <v:shape style="position:absolute;left:14298;top:1748;width:12;height:2" coordorigin="14298,1748" coordsize="12,0" path="m14298,1748l14310,1748e" filled="false" stroked="true" strokeweight=".6pt" strokecolor="#000000">
                <v:path arrowok="t"/>
              </v:shape>
            </v:group>
            <v:group style="position:absolute;left:14317;top:1748;width:12;height:2" coordorigin="14317,1748" coordsize="12,2">
              <v:shape style="position:absolute;left:14317;top:1748;width:12;height:2" coordorigin="14317,1748" coordsize="12,0" path="m14317,1748l14329,1748e" filled="false" stroked="true" strokeweight=".6pt" strokecolor="#000000">
                <v:path arrowok="t"/>
              </v:shape>
            </v:group>
            <v:group style="position:absolute;left:14336;top:1748;width:12;height:2" coordorigin="14336,1748" coordsize="12,2">
              <v:shape style="position:absolute;left:14336;top:1748;width:12;height:2" coordorigin="14336,1748" coordsize="12,0" path="m14336,1748l14348,1748e" filled="false" stroked="true" strokeweight=".6pt" strokecolor="#000000">
                <v:path arrowok="t"/>
              </v:shape>
            </v:group>
            <v:group style="position:absolute;left:14356;top:1748;width:12;height:2" coordorigin="14356,1748" coordsize="12,2">
              <v:shape style="position:absolute;left:14356;top:1748;width:12;height:2" coordorigin="14356,1748" coordsize="12,0" path="m14356,1748l14368,1748e" filled="false" stroked="true" strokeweight=".6pt" strokecolor="#000000">
                <v:path arrowok="t"/>
              </v:shape>
            </v:group>
            <v:group style="position:absolute;left:14375;top:1748;width:12;height:2" coordorigin="14375,1748" coordsize="12,2">
              <v:shape style="position:absolute;left:14375;top:1748;width:12;height:2" coordorigin="14375,1748" coordsize="12,0" path="m14375,1748l14387,1748e" filled="false" stroked="true" strokeweight=".6pt" strokecolor="#000000">
                <v:path arrowok="t"/>
              </v:shape>
            </v:group>
            <v:group style="position:absolute;left:14394;top:1748;width:12;height:2" coordorigin="14394,1748" coordsize="12,2">
              <v:shape style="position:absolute;left:14394;top:1748;width:12;height:2" coordorigin="14394,1748" coordsize="12,0" path="m14394,1748l14406,1748e" filled="false" stroked="true" strokeweight=".6pt" strokecolor="#000000">
                <v:path arrowok="t"/>
              </v:shape>
            </v:group>
            <v:group style="position:absolute;left:14413;top:1748;width:12;height:2" coordorigin="14413,1748" coordsize="12,2">
              <v:shape style="position:absolute;left:14413;top:1748;width:12;height:2" coordorigin="14413,1748" coordsize="12,0" path="m14413,1748l14425,1748e" filled="false" stroked="true" strokeweight=".6pt" strokecolor="#000000">
                <v:path arrowok="t"/>
              </v:shape>
            </v:group>
            <v:group style="position:absolute;left:14432;top:1748;width:12;height:2" coordorigin="14432,1748" coordsize="12,2">
              <v:shape style="position:absolute;left:14432;top:1748;width:12;height:2" coordorigin="14432,1748" coordsize="12,0" path="m14432,1748l14444,1748e" filled="false" stroked="true" strokeweight=".6pt" strokecolor="#000000">
                <v:path arrowok="t"/>
              </v:shape>
            </v:group>
            <v:group style="position:absolute;left:14452;top:1748;width:12;height:2" coordorigin="14452,1748" coordsize="12,2">
              <v:shape style="position:absolute;left:14452;top:1748;width:12;height:2" coordorigin="14452,1748" coordsize="12,0" path="m14452,1748l14464,1748e" filled="false" stroked="true" strokeweight=".6pt" strokecolor="#000000">
                <v:path arrowok="t"/>
              </v:shape>
            </v:group>
            <v:group style="position:absolute;left:14471;top:1748;width:12;height:2" coordorigin="14471,1748" coordsize="12,2">
              <v:shape style="position:absolute;left:14471;top:1748;width:12;height:2" coordorigin="14471,1748" coordsize="12,0" path="m14471,1748l14483,1748e" filled="false" stroked="true" strokeweight=".6pt" strokecolor="#000000">
                <v:path arrowok="t"/>
              </v:shape>
            </v:group>
            <v:group style="position:absolute;left:14490;top:1748;width:12;height:2" coordorigin="14490,1748" coordsize="12,2">
              <v:shape style="position:absolute;left:14490;top:1748;width:12;height:2" coordorigin="14490,1748" coordsize="12,0" path="m14490,1748l14502,1748e" filled="false" stroked="true" strokeweight=".6pt" strokecolor="#000000">
                <v:path arrowok="t"/>
              </v:shape>
            </v:group>
            <v:group style="position:absolute;left:14509;top:1748;width:12;height:2" coordorigin="14509,1748" coordsize="12,2">
              <v:shape style="position:absolute;left:14509;top:1748;width:12;height:2" coordorigin="14509,1748" coordsize="12,0" path="m14509,1748l14521,1748e" filled="false" stroked="true" strokeweight=".6pt" strokecolor="#000000">
                <v:path arrowok="t"/>
              </v:shape>
            </v:group>
            <v:group style="position:absolute;left:14528;top:1748;width:12;height:2" coordorigin="14528,1748" coordsize="12,2">
              <v:shape style="position:absolute;left:14528;top:1748;width:12;height:2" coordorigin="14528,1748" coordsize="12,0" path="m14528,1748l14540,1748e" filled="false" stroked="true" strokeweight=".6pt" strokecolor="#000000">
                <v:path arrowok="t"/>
              </v:shape>
            </v:group>
            <v:group style="position:absolute;left:14548;top:1748;width:12;height:2" coordorigin="14548,1748" coordsize="12,2">
              <v:shape style="position:absolute;left:14548;top:1748;width:12;height:2" coordorigin="14548,1748" coordsize="12,0" path="m14548,1748l14560,1748e" filled="false" stroked="true" strokeweight=".6pt" strokecolor="#000000">
                <v:path arrowok="t"/>
              </v:shape>
            </v:group>
            <v:group style="position:absolute;left:14567;top:1748;width:12;height:2" coordorigin="14567,1748" coordsize="12,2">
              <v:shape style="position:absolute;left:14567;top:1748;width:12;height:2" coordorigin="14567,1748" coordsize="12,0" path="m14567,1748l14579,1748e" filled="false" stroked="true" strokeweight=".6pt" strokecolor="#000000">
                <v:path arrowok="t"/>
              </v:shape>
            </v:group>
            <v:group style="position:absolute;left:14586;top:1748;width:12;height:2" coordorigin="14586,1748" coordsize="12,2">
              <v:shape style="position:absolute;left:14586;top:1748;width:12;height:2" coordorigin="14586,1748" coordsize="12,0" path="m14586,1748l14598,1748e" filled="false" stroked="true" strokeweight=".6pt" strokecolor="#000000">
                <v:path arrowok="t"/>
              </v:shape>
            </v:group>
            <v:group style="position:absolute;left:14605;top:1748;width:12;height:2" coordorigin="14605,1748" coordsize="12,2">
              <v:shape style="position:absolute;left:14605;top:1748;width:12;height:2" coordorigin="14605,1748" coordsize="12,0" path="m14605,1748l14617,1748e" filled="false" stroked="true" strokeweight=".6pt" strokecolor="#000000">
                <v:path arrowok="t"/>
              </v:shape>
            </v:group>
            <v:group style="position:absolute;left:14624;top:1748;width:12;height:2" coordorigin="14624,1748" coordsize="12,2">
              <v:shape style="position:absolute;left:14624;top:1748;width:12;height:2" coordorigin="14624,1748" coordsize="12,0" path="m14624,1748l14636,1748e" filled="false" stroked="true" strokeweight=".6pt" strokecolor="#000000">
                <v:path arrowok="t"/>
              </v:shape>
            </v:group>
            <v:group style="position:absolute;left:14644;top:1748;width:12;height:2" coordorigin="14644,1748" coordsize="12,2">
              <v:shape style="position:absolute;left:14644;top:1748;width:12;height:2" coordorigin="14644,1748" coordsize="12,0" path="m14644,1748l14656,1748e" filled="false" stroked="true" strokeweight=".6pt" strokecolor="#000000">
                <v:path arrowok="t"/>
              </v:shape>
            </v:group>
            <v:group style="position:absolute;left:14663;top:1748;width:12;height:2" coordorigin="14663,1748" coordsize="12,2">
              <v:shape style="position:absolute;left:14663;top:1748;width:12;height:2" coordorigin="14663,1748" coordsize="12,0" path="m14663,1748l14675,1748e" filled="false" stroked="true" strokeweight=".6pt" strokecolor="#000000">
                <v:path arrowok="t"/>
              </v:shape>
            </v:group>
            <v:group style="position:absolute;left:14682;top:1748;width:12;height:2" coordorigin="14682,1748" coordsize="12,2">
              <v:shape style="position:absolute;left:14682;top:1748;width:12;height:2" coordorigin="14682,1748" coordsize="12,0" path="m14682,1748l14694,1748e" filled="false" stroked="true" strokeweight=".6pt" strokecolor="#000000">
                <v:path arrowok="t"/>
              </v:shape>
            </v:group>
            <v:group style="position:absolute;left:14701;top:1748;width:12;height:2" coordorigin="14701,1748" coordsize="12,2">
              <v:shape style="position:absolute;left:14701;top:1748;width:12;height:2" coordorigin="14701,1748" coordsize="12,0" path="m14701,1748l14713,1748e" filled="false" stroked="true" strokeweight=".6pt" strokecolor="#000000">
                <v:path arrowok="t"/>
              </v:shape>
            </v:group>
            <v:group style="position:absolute;left:14720;top:1748;width:12;height:2" coordorigin="14720,1748" coordsize="12,2">
              <v:shape style="position:absolute;left:14720;top:1748;width:12;height:2" coordorigin="14720,1748" coordsize="12,0" path="m14720,1748l14732,1748e" filled="false" stroked="true" strokeweight=".6pt" strokecolor="#000000">
                <v:path arrowok="t"/>
              </v:shape>
            </v:group>
            <v:group style="position:absolute;left:14740;top:1748;width:12;height:2" coordorigin="14740,1748" coordsize="12,2">
              <v:shape style="position:absolute;left:14740;top:1748;width:12;height:2" coordorigin="14740,1748" coordsize="12,0" path="m14740,1748l14752,1748e" filled="false" stroked="true" strokeweight=".6pt" strokecolor="#000000">
                <v:path arrowok="t"/>
              </v:shape>
            </v:group>
            <v:group style="position:absolute;left:14759;top:1748;width:12;height:2" coordorigin="14759,1748" coordsize="12,2">
              <v:shape style="position:absolute;left:14759;top:1748;width:12;height:2" coordorigin="14759,1748" coordsize="12,0" path="m14759,1748l14771,1748e" filled="false" stroked="true" strokeweight=".6pt" strokecolor="#000000">
                <v:path arrowok="t"/>
              </v:shape>
            </v:group>
            <v:group style="position:absolute;left:14778;top:1748;width:12;height:2" coordorigin="14778,1748" coordsize="12,2">
              <v:shape style="position:absolute;left:14778;top:1748;width:12;height:2" coordorigin="14778,1748" coordsize="12,0" path="m14778,1748l14790,1748e" filled="false" stroked="true" strokeweight=".6pt" strokecolor="#000000">
                <v:path arrowok="t"/>
              </v:shape>
            </v:group>
            <v:group style="position:absolute;left:14797;top:1748;width:12;height:2" coordorigin="14797,1748" coordsize="12,2">
              <v:shape style="position:absolute;left:14797;top:1748;width:12;height:2" coordorigin="14797,1748" coordsize="12,0" path="m14797,1748l14809,1748e" filled="false" stroked="true" strokeweight=".6pt" strokecolor="#000000">
                <v:path arrowok="t"/>
              </v:shape>
            </v:group>
            <v:group style="position:absolute;left:14816;top:1748;width:12;height:2" coordorigin="14816,1748" coordsize="12,2">
              <v:shape style="position:absolute;left:14816;top:1748;width:12;height:2" coordorigin="14816,1748" coordsize="12,0" path="m14816,1748l14828,1748e" filled="false" stroked="true" strokeweight=".6pt" strokecolor="#000000">
                <v:path arrowok="t"/>
              </v:shape>
            </v:group>
            <v:group style="position:absolute;left:14836;top:1748;width:12;height:2" coordorigin="14836,1748" coordsize="12,2">
              <v:shape style="position:absolute;left:14836;top:1748;width:12;height:2" coordorigin="14836,1748" coordsize="12,0" path="m14836,1748l14848,1748e" filled="false" stroked="true" strokeweight=".6pt" strokecolor="#000000">
                <v:path arrowok="t"/>
              </v:shape>
            </v:group>
            <v:group style="position:absolute;left:14855;top:1748;width:12;height:2" coordorigin="14855,1748" coordsize="12,2">
              <v:shape style="position:absolute;left:14855;top:1748;width:12;height:2" coordorigin="14855,1748" coordsize="12,0" path="m14855,1748l14867,1748e" filled="false" stroked="true" strokeweight=".6pt" strokecolor="#000000">
                <v:path arrowok="t"/>
              </v:shape>
            </v:group>
            <v:group style="position:absolute;left:14874;top:1748;width:12;height:2" coordorigin="14874,1748" coordsize="12,2">
              <v:shape style="position:absolute;left:14874;top:1748;width:12;height:2" coordorigin="14874,1748" coordsize="12,0" path="m14874,1748l14886,1748e" filled="false" stroked="true" strokeweight=".6pt" strokecolor="#000000">
                <v:path arrowok="t"/>
              </v:shape>
            </v:group>
            <v:group style="position:absolute;left:14893;top:1748;width:12;height:2" coordorigin="14893,1748" coordsize="12,2">
              <v:shape style="position:absolute;left:14893;top:1748;width:12;height:2" coordorigin="14893,1748" coordsize="12,0" path="m14893,1748l14905,1748e" filled="false" stroked="true" strokeweight=".6pt" strokecolor="#000000">
                <v:path arrowok="t"/>
              </v:shape>
            </v:group>
            <v:group style="position:absolute;left:14912;top:1748;width:12;height:2" coordorigin="14912,1748" coordsize="12,2">
              <v:shape style="position:absolute;left:14912;top:1748;width:12;height:2" coordorigin="14912,1748" coordsize="12,0" path="m14912,1748l14924,1748e" filled="false" stroked="true" strokeweight=".6pt" strokecolor="#000000">
                <v:path arrowok="t"/>
              </v:shape>
            </v:group>
            <v:group style="position:absolute;left:14932;top:1748;width:12;height:2" coordorigin="14932,1748" coordsize="12,2">
              <v:shape style="position:absolute;left:14932;top:1748;width:12;height:2" coordorigin="14932,1748" coordsize="12,0" path="m14932,1748l14944,1748e" filled="false" stroked="true" strokeweight=".6pt" strokecolor="#000000">
                <v:path arrowok="t"/>
              </v:shape>
            </v:group>
            <v:group style="position:absolute;left:14951;top:1748;width:12;height:2" coordorigin="14951,1748" coordsize="12,2">
              <v:shape style="position:absolute;left:14951;top:1748;width:12;height:2" coordorigin="14951,1748" coordsize="12,0" path="m14951,1748l14963,1748e" filled="false" stroked="true" strokeweight=".6pt" strokecolor="#000000">
                <v:path arrowok="t"/>
              </v:shape>
            </v:group>
            <v:group style="position:absolute;left:14970;top:1748;width:12;height:2" coordorigin="14970,1748" coordsize="12,2">
              <v:shape style="position:absolute;left:14970;top:1748;width:12;height:2" coordorigin="14970,1748" coordsize="12,0" path="m14970,1748l14982,1748e" filled="false" stroked="true" strokeweight=".6pt" strokecolor="#000000">
                <v:path arrowok="t"/>
              </v:shape>
            </v:group>
            <v:group style="position:absolute;left:14989;top:1748;width:12;height:2" coordorigin="14989,1748" coordsize="12,2">
              <v:shape style="position:absolute;left:14989;top:1748;width:12;height:2" coordorigin="14989,1748" coordsize="12,0" path="m14989,1748l15001,1748e" filled="false" stroked="true" strokeweight=".6pt" strokecolor="#000000">
                <v:path arrowok="t"/>
              </v:shape>
            </v:group>
            <v:group style="position:absolute;left:15008;top:1748;width:12;height:2" coordorigin="15008,1748" coordsize="12,2">
              <v:shape style="position:absolute;left:15008;top:1748;width:12;height:2" coordorigin="15008,1748" coordsize="12,0" path="m15008,1748l15020,1748e" filled="false" stroked="true" strokeweight=".6pt" strokecolor="#000000">
                <v:path arrowok="t"/>
              </v:shape>
            </v:group>
            <v:group style="position:absolute;left:15028;top:1748;width:12;height:2" coordorigin="15028,1748" coordsize="12,2">
              <v:shape style="position:absolute;left:15028;top:1748;width:12;height:2" coordorigin="15028,1748" coordsize="12,0" path="m15028,1748l15040,1748e" filled="false" stroked="true" strokeweight=".6pt" strokecolor="#000000">
                <v:path arrowok="t"/>
              </v:shape>
            </v:group>
            <v:group style="position:absolute;left:15047;top:1748;width:12;height:2" coordorigin="15047,1748" coordsize="12,2">
              <v:shape style="position:absolute;left:15047;top:1748;width:12;height:2" coordorigin="15047,1748" coordsize="12,0" path="m15047,1748l15059,1748e" filled="false" stroked="true" strokeweight=".6pt" strokecolor="#000000">
                <v:path arrowok="t"/>
              </v:shape>
            </v:group>
            <v:group style="position:absolute;left:15066;top:1748;width:12;height:2" coordorigin="15066,1748" coordsize="12,2">
              <v:shape style="position:absolute;left:15066;top:1748;width:12;height:2" coordorigin="15066,1748" coordsize="12,0" path="m15066,1748l15078,1748e" filled="false" stroked="true" strokeweight=".6pt" strokecolor="#000000">
                <v:path arrowok="t"/>
              </v:shape>
            </v:group>
            <v:group style="position:absolute;left:15085;top:1748;width:12;height:2" coordorigin="15085,1748" coordsize="12,2">
              <v:shape style="position:absolute;left:15085;top:1748;width:12;height:2" coordorigin="15085,1748" coordsize="12,0" path="m15085,1748l15097,1748e" filled="false" stroked="true" strokeweight=".6pt" strokecolor="#000000">
                <v:path arrowok="t"/>
              </v:shape>
            </v:group>
            <v:group style="position:absolute;left:15104;top:1748;width:12;height:2" coordorigin="15104,1748" coordsize="12,2">
              <v:shape style="position:absolute;left:15104;top:1748;width:12;height:2" coordorigin="15104,1748" coordsize="12,0" path="m15104,1748l15116,1748e" filled="false" stroked="true" strokeweight=".6pt" strokecolor="#000000">
                <v:path arrowok="t"/>
              </v:shape>
            </v:group>
            <v:group style="position:absolute;left:15124;top:1748;width:12;height:2" coordorigin="15124,1748" coordsize="12,2">
              <v:shape style="position:absolute;left:15124;top:1748;width:12;height:2" coordorigin="15124,1748" coordsize="12,0" path="m15124,1748l15136,1748e" filled="false" stroked="true" strokeweight=".6pt" strokecolor="#000000">
                <v:path arrowok="t"/>
              </v:shape>
            </v:group>
            <v:group style="position:absolute;left:15143;top:1748;width:12;height:2" coordorigin="15143,1748" coordsize="12,2">
              <v:shape style="position:absolute;left:15143;top:1748;width:12;height:2" coordorigin="15143,1748" coordsize="12,0" path="m15143,1748l15155,1748e" filled="false" stroked="true" strokeweight=".6pt" strokecolor="#000000">
                <v:path arrowok="t"/>
              </v:shape>
            </v:group>
            <v:group style="position:absolute;left:15162;top:1748;width:12;height:2" coordorigin="15162,1748" coordsize="12,2">
              <v:shape style="position:absolute;left:15162;top:1748;width:12;height:2" coordorigin="15162,1748" coordsize="12,0" path="m15162,1748l15174,1748e" filled="false" stroked="true" strokeweight=".6pt" strokecolor="#000000">
                <v:path arrowok="t"/>
              </v:shape>
            </v:group>
            <v:group style="position:absolute;left:15181;top:1748;width:12;height:2" coordorigin="15181,1748" coordsize="12,2">
              <v:shape style="position:absolute;left:15181;top:1748;width:12;height:2" coordorigin="15181,1748" coordsize="12,0" path="m15181,1748l15193,1748e" filled="false" stroked="true" strokeweight=".6pt" strokecolor="#000000">
                <v:path arrowok="t"/>
              </v:shape>
            </v:group>
            <v:group style="position:absolute;left:15200;top:1748;width:12;height:2" coordorigin="15200,1748" coordsize="12,2">
              <v:shape style="position:absolute;left:15200;top:1748;width:12;height:2" coordorigin="15200,1748" coordsize="12,0" path="m15200,1748l15212,1748e" filled="false" stroked="true" strokeweight=".6pt" strokecolor="#000000">
                <v:path arrowok="t"/>
              </v:shape>
            </v:group>
            <v:group style="position:absolute;left:15220;top:1748;width:12;height:2" coordorigin="15220,1748" coordsize="12,2">
              <v:shape style="position:absolute;left:15220;top:1748;width:12;height:2" coordorigin="15220,1748" coordsize="12,0" path="m15220,1748l15232,1748e" filled="false" stroked="true" strokeweight=".6pt" strokecolor="#000000">
                <v:path arrowok="t"/>
              </v:shape>
            </v:group>
            <v:group style="position:absolute;left:15239;top:1748;width:12;height:2" coordorigin="15239,1748" coordsize="12,2">
              <v:shape style="position:absolute;left:15239;top:1748;width:12;height:2" coordorigin="15239,1748" coordsize="12,0" path="m15239,1748l15251,1748e" filled="false" stroked="true" strokeweight=".6pt" strokecolor="#000000">
                <v:path arrowok="t"/>
              </v:shape>
            </v:group>
            <v:group style="position:absolute;left:15258;top:1748;width:12;height:2" coordorigin="15258,1748" coordsize="12,2">
              <v:shape style="position:absolute;left:15258;top:1748;width:12;height:2" coordorigin="15258,1748" coordsize="12,0" path="m15258,1748l15270,1748e" filled="false" stroked="true" strokeweight=".6pt" strokecolor="#000000">
                <v:path arrowok="t"/>
              </v:shape>
            </v:group>
            <v:group style="position:absolute;left:15277;top:1748;width:12;height:2" coordorigin="15277,1748" coordsize="12,2">
              <v:shape style="position:absolute;left:15277;top:1748;width:12;height:2" coordorigin="15277,1748" coordsize="12,0" path="m15277,1748l15289,1748e" filled="false" stroked="true" strokeweight=".6pt" strokecolor="#000000">
                <v:path arrowok="t"/>
              </v:shape>
            </v:group>
            <v:group style="position:absolute;left:15296;top:1748;width:12;height:2" coordorigin="15296,1748" coordsize="12,2">
              <v:shape style="position:absolute;left:15296;top:1748;width:12;height:2" coordorigin="15296,1748" coordsize="12,0" path="m15296,1748l15308,1748e" filled="false" stroked="true" strokeweight=".6pt" strokecolor="#000000">
                <v:path arrowok="t"/>
              </v:shape>
            </v:group>
            <v:group style="position:absolute;left:15316;top:1748;width:12;height:2" coordorigin="15316,1748" coordsize="12,2">
              <v:shape style="position:absolute;left:15316;top:1748;width:12;height:2" coordorigin="15316,1748" coordsize="12,0" path="m15316,1748l15328,1748e" filled="false" stroked="true" strokeweight=".6pt" strokecolor="#000000">
                <v:path arrowok="t"/>
              </v:shape>
            </v:group>
            <v:group style="position:absolute;left:15335;top:1748;width:12;height:2" coordorigin="15335,1748" coordsize="12,2">
              <v:shape style="position:absolute;left:15335;top:1748;width:12;height:2" coordorigin="15335,1748" coordsize="12,0" path="m15335,1748l15347,1748e" filled="false" stroked="true" strokeweight=".6pt" strokecolor="#000000">
                <v:path arrowok="t"/>
              </v:shape>
            </v:group>
            <v:group style="position:absolute;left:15354;top:1748;width:12;height:2" coordorigin="15354,1748" coordsize="12,2">
              <v:shape style="position:absolute;left:15354;top:1748;width:12;height:2" coordorigin="15354,1748" coordsize="12,0" path="m15354,1748l15366,1748e" filled="false" stroked="true" strokeweight=".6pt" strokecolor="#000000">
                <v:path arrowok="t"/>
              </v:shape>
            </v:group>
            <v:group style="position:absolute;left:15373;top:1748;width:12;height:2" coordorigin="15373,1748" coordsize="12,2">
              <v:shape style="position:absolute;left:15373;top:1748;width:12;height:2" coordorigin="15373,1748" coordsize="12,0" path="m15373,1748l15385,1748e" filled="false" stroked="true" strokeweight=".6pt" strokecolor="#000000">
                <v:path arrowok="t"/>
              </v:shape>
            </v:group>
            <v:group style="position:absolute;left:15392;top:1748;width:12;height:2" coordorigin="15392,1748" coordsize="12,2">
              <v:shape style="position:absolute;left:15392;top:1748;width:12;height:2" coordorigin="15392,1748" coordsize="12,0" path="m15392,1748l15404,1748e" filled="false" stroked="true" strokeweight=".6pt" strokecolor="#000000">
                <v:path arrowok="t"/>
              </v:shape>
            </v:group>
            <v:group style="position:absolute;left:15412;top:1748;width:12;height:2" coordorigin="15412,1748" coordsize="12,2">
              <v:shape style="position:absolute;left:15412;top:1748;width:12;height:2" coordorigin="15412,1748" coordsize="12,0" path="m15412,1748l15424,1748e" filled="false" stroked="true" strokeweight=".6pt" strokecolor="#000000">
                <v:path arrowok="t"/>
              </v:shape>
            </v:group>
            <v:group style="position:absolute;left:15431;top:1748;width:12;height:2" coordorigin="15431,1748" coordsize="12,2">
              <v:shape style="position:absolute;left:15431;top:1748;width:12;height:2" coordorigin="15431,1748" coordsize="12,0" path="m15431,1748l15443,1748e" filled="false" stroked="true" strokeweight=".6pt" strokecolor="#000000">
                <v:path arrowok="t"/>
              </v:shape>
            </v:group>
            <v:group style="position:absolute;left:15450;top:1748;width:12;height:2" coordorigin="15450,1748" coordsize="12,2">
              <v:shape style="position:absolute;left:15450;top:1748;width:12;height:2" coordorigin="15450,1748" coordsize="12,0" path="m15450,1748l15462,1748e" filled="false" stroked="true" strokeweight=".6pt" strokecolor="#000000">
                <v:path arrowok="t"/>
              </v:shape>
            </v:group>
            <v:group style="position:absolute;left:15469;top:1748;width:12;height:2" coordorigin="15469,1748" coordsize="12,2">
              <v:shape style="position:absolute;left:15469;top:1748;width:12;height:2" coordorigin="15469,1748" coordsize="12,0" path="m15469,1748l15481,1748e" filled="false" stroked="true" strokeweight=".6pt" strokecolor="#000000">
                <v:path arrowok="t"/>
              </v:shape>
            </v:group>
            <v:group style="position:absolute;left:15488;top:1748;width:12;height:2" coordorigin="15488,1748" coordsize="12,2">
              <v:shape style="position:absolute;left:15488;top:1748;width:12;height:2" coordorigin="15488,1748" coordsize="12,0" path="m15488,1748l15500,1748e" filled="false" stroked="true" strokeweight=".6pt" strokecolor="#000000">
                <v:path arrowok="t"/>
              </v:shape>
            </v:group>
            <v:group style="position:absolute;left:15508;top:1748;width:12;height:2" coordorigin="15508,1748" coordsize="12,2">
              <v:shape style="position:absolute;left:15508;top:1748;width:12;height:2" coordorigin="15508,1748" coordsize="12,0" path="m15508,1748l15520,1748e" filled="false" stroked="true" strokeweight=".6pt" strokecolor="#000000">
                <v:path arrowok="t"/>
              </v:shape>
            </v:group>
            <v:group style="position:absolute;left:15527;top:1748;width:12;height:2" coordorigin="15527,1748" coordsize="12,2">
              <v:shape style="position:absolute;left:15527;top:1748;width:12;height:2" coordorigin="15527,1748" coordsize="12,0" path="m15527,1748l15539,1748e" filled="false" stroked="true" strokeweight=".6pt" strokecolor="#000000">
                <v:path arrowok="t"/>
              </v:shape>
            </v:group>
            <v:group style="position:absolute;left:15546;top:1748;width:12;height:2" coordorigin="15546,1748" coordsize="12,2">
              <v:shape style="position:absolute;left:15546;top:1748;width:12;height:2" coordorigin="15546,1748" coordsize="12,0" path="m15546,1748l15558,1748e" filled="false" stroked="true" strokeweight=".6pt" strokecolor="#000000">
                <v:path arrowok="t"/>
              </v:shape>
            </v:group>
            <v:group style="position:absolute;left:15565;top:1748;width:12;height:2" coordorigin="15565,1748" coordsize="12,2">
              <v:shape style="position:absolute;left:15565;top:1748;width:12;height:2" coordorigin="15565,1748" coordsize="12,0" path="m15565,1748l15577,1748e" filled="false" stroked="true" strokeweight=".6pt" strokecolor="#000000">
                <v:path arrowok="t"/>
              </v:shape>
            </v:group>
            <v:group style="position:absolute;left:15584;top:1748;width:12;height:2" coordorigin="15584,1748" coordsize="12,2">
              <v:shape style="position:absolute;left:15584;top:1748;width:12;height:2" coordorigin="15584,1748" coordsize="12,0" path="m15584,1748l15596,1748e" filled="false" stroked="true" strokeweight=".6pt" strokecolor="#000000">
                <v:path arrowok="t"/>
              </v:shape>
            </v:group>
            <v:group style="position:absolute;left:15604;top:1748;width:12;height:2" coordorigin="15604,1748" coordsize="12,2">
              <v:shape style="position:absolute;left:15604;top:1748;width:12;height:2" coordorigin="15604,1748" coordsize="12,0" path="m15604,1748l15616,1748e" filled="false" stroked="true" strokeweight=".6pt" strokecolor="#000000">
                <v:path arrowok="t"/>
              </v:shape>
            </v:group>
            <v:group style="position:absolute;left:15623;top:1748;width:12;height:2" coordorigin="15623,1748" coordsize="12,2">
              <v:shape style="position:absolute;left:15623;top:1748;width:12;height:2" coordorigin="15623,1748" coordsize="12,0" path="m15623,1748l15635,1748e" filled="false" stroked="true" strokeweight=".6pt" strokecolor="#000000">
                <v:path arrowok="t"/>
              </v:shape>
            </v:group>
            <v:group style="position:absolute;left:15642;top:1748;width:12;height:2" coordorigin="15642,1748" coordsize="12,2">
              <v:shape style="position:absolute;left:15642;top:1748;width:12;height:2" coordorigin="15642,1748" coordsize="12,0" path="m15642,1748l15654,1748e" filled="false" stroked="true" strokeweight=".6pt" strokecolor="#000000">
                <v:path arrowok="t"/>
              </v:shape>
            </v:group>
            <v:group style="position:absolute;left:15661;top:1748;width:8;height:2" coordorigin="15661,1748" coordsize="8,2">
              <v:shape style="position:absolute;left:15661;top:1748;width:8;height:2" coordorigin="15661,1748" coordsize="8,0" path="m15661,1748l15668,1748e" filled="false" stroked="true" strokeweight=".6pt" strokecolor="#000000">
                <v:path arrowok="t"/>
              </v:shape>
            </v:group>
            <v:group style="position:absolute;left:3715;top:1681;width:10;height:2" coordorigin="3715,1681" coordsize="10,2">
              <v:shape style="position:absolute;left:3715;top:1681;width:10;height:2" coordorigin="3715,1681" coordsize="10,0" path="m3715,1681l3725,1681e" filled="false" stroked="true" strokeweight=".48pt" strokecolor="#000000">
                <v:path arrowok="t"/>
              </v:shape>
            </v:group>
            <v:group style="position:absolute;left:3715;top:1700;width:10;height:2" coordorigin="3715,1700" coordsize="10,2">
              <v:shape style="position:absolute;left:3715;top:1700;width:10;height:2" coordorigin="3715,1700" coordsize="10,0" path="m3715,1700l3725,1700e" filled="false" stroked="true" strokeweight=".48pt" strokecolor="#000000">
                <v:path arrowok="t"/>
              </v:shape>
            </v:group>
            <v:group style="position:absolute;left:3714;top:414;width:12;height:2" coordorigin="3714,414" coordsize="12,2">
              <v:shape style="position:absolute;left:3714;top:414;width:12;height:2" coordorigin="3714,414" coordsize="12,0" path="m3714,414l3726,414e" filled="false" stroked="true" strokeweight=".6pt" strokecolor="#000000">
                <v:path arrowok="t"/>
              </v:shape>
            </v:group>
            <v:group style="position:absolute;left:3714;top:433;width:12;height:2" coordorigin="3714,433" coordsize="12,2">
              <v:shape style="position:absolute;left:3714;top:433;width:12;height:2" coordorigin="3714,433" coordsize="12,0" path="m3714,433l3726,433e" filled="false" stroked="true" strokeweight=".6pt" strokecolor="#000000">
                <v:path arrowok="t"/>
              </v:shape>
            </v:group>
            <v:group style="position:absolute;left:3714;top:452;width:12;height:2" coordorigin="3714,452" coordsize="12,2">
              <v:shape style="position:absolute;left:3714;top:452;width:12;height:2" coordorigin="3714,452" coordsize="12,0" path="m3714,452l3726,452e" filled="false" stroked="true" strokeweight=".6pt" strokecolor="#000000">
                <v:path arrowok="t"/>
              </v:shape>
            </v:group>
            <v:group style="position:absolute;left:3714;top:471;width:12;height:2" coordorigin="3714,471" coordsize="12,2">
              <v:shape style="position:absolute;left:3714;top:471;width:12;height:2" coordorigin="3714,471" coordsize="12,0" path="m3714,471l3726,471e" filled="false" stroked="true" strokeweight=".6pt" strokecolor="#000000">
                <v:path arrowok="t"/>
              </v:shape>
            </v:group>
            <v:group style="position:absolute;left:3714;top:491;width:12;height:2" coordorigin="3714,491" coordsize="12,2">
              <v:shape style="position:absolute;left:3714;top:491;width:12;height:2" coordorigin="3714,491" coordsize="12,0" path="m3714,491l3726,491e" filled="false" stroked="true" strokeweight=".6pt" strokecolor="#000000">
                <v:path arrowok="t"/>
              </v:shape>
            </v:group>
            <v:group style="position:absolute;left:3714;top:510;width:12;height:2" coordorigin="3714,510" coordsize="12,2">
              <v:shape style="position:absolute;left:3714;top:510;width:12;height:2" coordorigin="3714,510" coordsize="12,0" path="m3714,510l3726,510e" filled="false" stroked="true" strokeweight=".6pt" strokecolor="#000000">
                <v:path arrowok="t"/>
              </v:shape>
            </v:group>
            <v:group style="position:absolute;left:3714;top:529;width:12;height:2" coordorigin="3714,529" coordsize="12,2">
              <v:shape style="position:absolute;left:3714;top:529;width:12;height:2" coordorigin="3714,529" coordsize="12,0" path="m3714,529l3726,529e" filled="false" stroked="true" strokeweight=".6pt" strokecolor="#000000">
                <v:path arrowok="t"/>
              </v:shape>
            </v:group>
            <v:group style="position:absolute;left:3714;top:548;width:12;height:2" coordorigin="3714,548" coordsize="12,2">
              <v:shape style="position:absolute;left:3714;top:548;width:12;height:2" coordorigin="3714,548" coordsize="12,0" path="m3714,548l3726,548e" filled="false" stroked="true" strokeweight=".6pt" strokecolor="#000000">
                <v:path arrowok="t"/>
              </v:shape>
            </v:group>
            <v:group style="position:absolute;left:3714;top:567;width:12;height:2" coordorigin="3714,567" coordsize="12,2">
              <v:shape style="position:absolute;left:3714;top:567;width:12;height:2" coordorigin="3714,567" coordsize="12,0" path="m3714,567l3726,567e" filled="false" stroked="true" strokeweight=".6pt" strokecolor="#000000">
                <v:path arrowok="t"/>
              </v:shape>
            </v:group>
            <v:group style="position:absolute;left:3714;top:587;width:12;height:2" coordorigin="3714,587" coordsize="12,2">
              <v:shape style="position:absolute;left:3714;top:587;width:12;height:2" coordorigin="3714,587" coordsize="12,0" path="m3714,587l3726,587e" filled="false" stroked="true" strokeweight=".6pt" strokecolor="#000000">
                <v:path arrowok="t"/>
              </v:shape>
            </v:group>
            <v:group style="position:absolute;left:3714;top:606;width:12;height:2" coordorigin="3714,606" coordsize="12,2">
              <v:shape style="position:absolute;left:3714;top:606;width:12;height:2" coordorigin="3714,606" coordsize="12,0" path="m3714,606l3726,606e" filled="false" stroked="true" strokeweight=".6pt" strokecolor="#000000">
                <v:path arrowok="t"/>
              </v:shape>
            </v:group>
            <v:group style="position:absolute;left:3714;top:625;width:12;height:2" coordorigin="3714,625" coordsize="12,2">
              <v:shape style="position:absolute;left:3714;top:625;width:12;height:2" coordorigin="3714,625" coordsize="12,0" path="m3714,625l3726,625e" filled="false" stroked="true" strokeweight=".6pt" strokecolor="#000000">
                <v:path arrowok="t"/>
              </v:shape>
            </v:group>
            <v:group style="position:absolute;left:3714;top:644;width:12;height:2" coordorigin="3714,644" coordsize="12,2">
              <v:shape style="position:absolute;left:3714;top:644;width:12;height:2" coordorigin="3714,644" coordsize="12,0" path="m3714,644l3726,644e" filled="false" stroked="true" strokeweight=".6pt" strokecolor="#000000">
                <v:path arrowok="t"/>
              </v:shape>
            </v:group>
            <v:group style="position:absolute;left:3714;top:663;width:12;height:2" coordorigin="3714,663" coordsize="12,2">
              <v:shape style="position:absolute;left:3714;top:663;width:12;height:2" coordorigin="3714,663" coordsize="12,0" path="m3714,663l3726,663e" filled="false" stroked="true" strokeweight=".6pt" strokecolor="#000000">
                <v:path arrowok="t"/>
              </v:shape>
            </v:group>
            <v:group style="position:absolute;left:3714;top:683;width:12;height:2" coordorigin="3714,683" coordsize="12,2">
              <v:shape style="position:absolute;left:3714;top:683;width:12;height:2" coordorigin="3714,683" coordsize="12,0" path="m3714,683l3726,683e" filled="false" stroked="true" strokeweight=".6pt" strokecolor="#000000">
                <v:path arrowok="t"/>
              </v:shape>
            </v:group>
            <v:group style="position:absolute;left:3714;top:702;width:12;height:2" coordorigin="3714,702" coordsize="12,2">
              <v:shape style="position:absolute;left:3714;top:702;width:12;height:2" coordorigin="3714,702" coordsize="12,0" path="m3714,702l3726,702e" filled="false" stroked="true" strokeweight=".6pt" strokecolor="#000000">
                <v:path arrowok="t"/>
              </v:shape>
            </v:group>
            <v:group style="position:absolute;left:3714;top:721;width:12;height:2" coordorigin="3714,721" coordsize="12,2">
              <v:shape style="position:absolute;left:3714;top:721;width:12;height:2" coordorigin="3714,721" coordsize="12,0" path="m3714,721l3726,721e" filled="false" stroked="true" strokeweight=".6pt" strokecolor="#000000">
                <v:path arrowok="t"/>
              </v:shape>
            </v:group>
            <v:group style="position:absolute;left:3714;top:740;width:12;height:2" coordorigin="3714,740" coordsize="12,2">
              <v:shape style="position:absolute;left:3714;top:740;width:12;height:2" coordorigin="3714,740" coordsize="12,0" path="m3714,740l3726,740e" filled="false" stroked="true" strokeweight=".6pt" strokecolor="#000000">
                <v:path arrowok="t"/>
              </v:shape>
            </v:group>
            <v:group style="position:absolute;left:3714;top:759;width:12;height:2" coordorigin="3714,759" coordsize="12,2">
              <v:shape style="position:absolute;left:3714;top:759;width:12;height:2" coordorigin="3714,759" coordsize="12,0" path="m3714,759l3726,759e" filled="false" stroked="true" strokeweight=".6pt" strokecolor="#000000">
                <v:path arrowok="t"/>
              </v:shape>
            </v:group>
            <v:group style="position:absolute;left:3714;top:779;width:12;height:2" coordorigin="3714,779" coordsize="12,2">
              <v:shape style="position:absolute;left:3714;top:779;width:12;height:2" coordorigin="3714,779" coordsize="12,0" path="m3714,779l3726,779e" filled="false" stroked="true" strokeweight=".6pt" strokecolor="#000000">
                <v:path arrowok="t"/>
              </v:shape>
            </v:group>
            <v:group style="position:absolute;left:3714;top:798;width:12;height:2" coordorigin="3714,798" coordsize="12,2">
              <v:shape style="position:absolute;left:3714;top:798;width:12;height:2" coordorigin="3714,798" coordsize="12,0" path="m3714,798l3726,798e" filled="false" stroked="true" strokeweight=".6pt" strokecolor="#000000">
                <v:path arrowok="t"/>
              </v:shape>
            </v:group>
            <v:group style="position:absolute;left:3714;top:817;width:12;height:2" coordorigin="3714,817" coordsize="12,2">
              <v:shape style="position:absolute;left:3714;top:817;width:12;height:2" coordorigin="3714,817" coordsize="12,0" path="m3714,817l3726,817e" filled="false" stroked="true" strokeweight=".6pt" strokecolor="#000000">
                <v:path arrowok="t"/>
              </v:shape>
            </v:group>
            <v:group style="position:absolute;left:3714;top:836;width:12;height:2" coordorigin="3714,836" coordsize="12,2">
              <v:shape style="position:absolute;left:3714;top:836;width:12;height:2" coordorigin="3714,836" coordsize="12,0" path="m3714,836l3726,836e" filled="false" stroked="true" strokeweight=".6pt" strokecolor="#000000">
                <v:path arrowok="t"/>
              </v:shape>
            </v:group>
            <v:group style="position:absolute;left:3714;top:855;width:12;height:2" coordorigin="3714,855" coordsize="12,2">
              <v:shape style="position:absolute;left:3714;top:855;width:12;height:2" coordorigin="3714,855" coordsize="12,0" path="m3714,855l3726,855e" filled="false" stroked="true" strokeweight=".6pt" strokecolor="#000000">
                <v:path arrowok="t"/>
              </v:shape>
            </v:group>
            <v:group style="position:absolute;left:3714;top:875;width:12;height:2" coordorigin="3714,875" coordsize="12,2">
              <v:shape style="position:absolute;left:3714;top:875;width:12;height:2" coordorigin="3714,875" coordsize="12,0" path="m3714,875l3726,875e" filled="false" stroked="true" strokeweight=".6pt" strokecolor="#000000">
                <v:path arrowok="t"/>
              </v:shape>
            </v:group>
            <v:group style="position:absolute;left:3714;top:894;width:12;height:2" coordorigin="3714,894" coordsize="12,2">
              <v:shape style="position:absolute;left:3714;top:894;width:12;height:2" coordorigin="3714,894" coordsize="12,0" path="m3714,894l3726,894e" filled="false" stroked="true" strokeweight=".6pt" strokecolor="#000000">
                <v:path arrowok="t"/>
              </v:shape>
            </v:group>
            <v:group style="position:absolute;left:3714;top:913;width:12;height:2" coordorigin="3714,913" coordsize="12,2">
              <v:shape style="position:absolute;left:3714;top:913;width:12;height:2" coordorigin="3714,913" coordsize="12,0" path="m3714,913l3726,913e" filled="false" stroked="true" strokeweight=".6pt" strokecolor="#000000">
                <v:path arrowok="t"/>
              </v:shape>
            </v:group>
            <v:group style="position:absolute;left:3714;top:932;width:12;height:2" coordorigin="3714,932" coordsize="12,2">
              <v:shape style="position:absolute;left:3714;top:932;width:12;height:2" coordorigin="3714,932" coordsize="12,0" path="m3714,932l3726,932e" filled="false" stroked="true" strokeweight=".6pt" strokecolor="#000000">
                <v:path arrowok="t"/>
              </v:shape>
            </v:group>
            <v:group style="position:absolute;left:3714;top:951;width:12;height:2" coordorigin="3714,951" coordsize="12,2">
              <v:shape style="position:absolute;left:3714;top:951;width:12;height:2" coordorigin="3714,951" coordsize="12,0" path="m3714,951l3726,951e" filled="false" stroked="true" strokeweight=".6pt" strokecolor="#000000">
                <v:path arrowok="t"/>
              </v:shape>
            </v:group>
            <v:group style="position:absolute;left:3714;top:971;width:12;height:2" coordorigin="3714,971" coordsize="12,2">
              <v:shape style="position:absolute;left:3714;top:971;width:12;height:2" coordorigin="3714,971" coordsize="12,0" path="m3714,971l3726,971e" filled="false" stroked="true" strokeweight=".6pt" strokecolor="#000000">
                <v:path arrowok="t"/>
              </v:shape>
            </v:group>
            <v:group style="position:absolute;left:3714;top:990;width:12;height:2" coordorigin="3714,990" coordsize="12,2">
              <v:shape style="position:absolute;left:3714;top:990;width:12;height:2" coordorigin="3714,990" coordsize="12,0" path="m3714,990l3726,990e" filled="false" stroked="true" strokeweight=".6pt" strokecolor="#000000">
                <v:path arrowok="t"/>
              </v:shape>
            </v:group>
            <v:group style="position:absolute;left:3714;top:1009;width:12;height:2" coordorigin="3714,1009" coordsize="12,2">
              <v:shape style="position:absolute;left:3714;top:1009;width:12;height:2" coordorigin="3714,1009" coordsize="12,0" path="m3714,1009l3726,1009e" filled="false" stroked="true" strokeweight=".6pt" strokecolor="#000000">
                <v:path arrowok="t"/>
              </v:shape>
            </v:group>
            <v:group style="position:absolute;left:3714;top:1028;width:12;height:2" coordorigin="3714,1028" coordsize="12,2">
              <v:shape style="position:absolute;left:3714;top:1028;width:12;height:2" coordorigin="3714,1028" coordsize="12,0" path="m3714,1028l3726,1028e" filled="false" stroked="true" strokeweight=".6pt" strokecolor="#000000">
                <v:path arrowok="t"/>
              </v:shape>
            </v:group>
            <v:group style="position:absolute;left:3714;top:1047;width:12;height:2" coordorigin="3714,1047" coordsize="12,2">
              <v:shape style="position:absolute;left:3714;top:1047;width:12;height:2" coordorigin="3714,1047" coordsize="12,0" path="m3714,1047l3726,1047e" filled="false" stroked="true" strokeweight=".6pt" strokecolor="#000000">
                <v:path arrowok="t"/>
              </v:shape>
            </v:group>
            <v:group style="position:absolute;left:3714;top:1067;width:12;height:2" coordorigin="3714,1067" coordsize="12,2">
              <v:shape style="position:absolute;left:3714;top:1067;width:12;height:2" coordorigin="3714,1067" coordsize="12,0" path="m3714,1067l3726,1067e" filled="false" stroked="true" strokeweight=".6pt" strokecolor="#000000">
                <v:path arrowok="t"/>
              </v:shape>
            </v:group>
            <v:group style="position:absolute;left:3714;top:1086;width:12;height:2" coordorigin="3714,1086" coordsize="12,2">
              <v:shape style="position:absolute;left:3714;top:1086;width:12;height:2" coordorigin="3714,1086" coordsize="12,0" path="m3714,1086l3726,1086e" filled="false" stroked="true" strokeweight=".6pt" strokecolor="#000000">
                <v:path arrowok="t"/>
              </v:shape>
            </v:group>
            <v:group style="position:absolute;left:3714;top:1105;width:12;height:2" coordorigin="3714,1105" coordsize="12,2">
              <v:shape style="position:absolute;left:3714;top:1105;width:12;height:2" coordorigin="3714,1105" coordsize="12,0" path="m3714,1105l3726,1105e" filled="false" stroked="true" strokeweight=".6pt" strokecolor="#000000">
                <v:path arrowok="t"/>
              </v:shape>
            </v:group>
            <v:group style="position:absolute;left:3714;top:1124;width:12;height:2" coordorigin="3714,1124" coordsize="12,2">
              <v:shape style="position:absolute;left:3714;top:1124;width:12;height:2" coordorigin="3714,1124" coordsize="12,0" path="m3714,1124l3726,1124e" filled="false" stroked="true" strokeweight=".6pt" strokecolor="#000000">
                <v:path arrowok="t"/>
              </v:shape>
            </v:group>
            <v:group style="position:absolute;left:3714;top:1143;width:12;height:2" coordorigin="3714,1143" coordsize="12,2">
              <v:shape style="position:absolute;left:3714;top:1143;width:12;height:2" coordorigin="3714,1143" coordsize="12,0" path="m3714,1143l3726,1143e" filled="false" stroked="true" strokeweight=".6pt" strokecolor="#000000">
                <v:path arrowok="t"/>
              </v:shape>
            </v:group>
            <v:group style="position:absolute;left:3714;top:1163;width:12;height:2" coordorigin="3714,1163" coordsize="12,2">
              <v:shape style="position:absolute;left:3714;top:1163;width:12;height:2" coordorigin="3714,1163" coordsize="12,0" path="m3714,1163l3726,1163e" filled="false" stroked="true" strokeweight=".6pt" strokecolor="#000000">
                <v:path arrowok="t"/>
              </v:shape>
            </v:group>
            <v:group style="position:absolute;left:3714;top:1182;width:12;height:2" coordorigin="3714,1182" coordsize="12,2">
              <v:shape style="position:absolute;left:3714;top:1182;width:12;height:2" coordorigin="3714,1182" coordsize="12,0" path="m3714,1182l3726,1182e" filled="false" stroked="true" strokeweight=".6pt" strokecolor="#000000">
                <v:path arrowok="t"/>
              </v:shape>
            </v:group>
            <v:group style="position:absolute;left:3714;top:1201;width:12;height:2" coordorigin="3714,1201" coordsize="12,2">
              <v:shape style="position:absolute;left:3714;top:1201;width:12;height:2" coordorigin="3714,1201" coordsize="12,0" path="m3714,1201l3726,1201e" filled="false" stroked="true" strokeweight=".6pt" strokecolor="#000000">
                <v:path arrowok="t"/>
              </v:shape>
            </v:group>
            <v:group style="position:absolute;left:3714;top:1220;width:12;height:2" coordorigin="3714,1220" coordsize="12,2">
              <v:shape style="position:absolute;left:3714;top:1220;width:12;height:2" coordorigin="3714,1220" coordsize="12,0" path="m3714,1220l3726,1220e" filled="false" stroked="true" strokeweight=".6pt" strokecolor="#000000">
                <v:path arrowok="t"/>
              </v:shape>
            </v:group>
            <v:group style="position:absolute;left:3714;top:1239;width:12;height:2" coordorigin="3714,1239" coordsize="12,2">
              <v:shape style="position:absolute;left:3714;top:1239;width:12;height:2" coordorigin="3714,1239" coordsize="12,0" path="m3714,1239l3726,1239e" filled="false" stroked="true" strokeweight=".6pt" strokecolor="#000000">
                <v:path arrowok="t"/>
              </v:shape>
            </v:group>
            <v:group style="position:absolute;left:3714;top:1259;width:12;height:2" coordorigin="3714,1259" coordsize="12,2">
              <v:shape style="position:absolute;left:3714;top:1259;width:12;height:2" coordorigin="3714,1259" coordsize="12,0" path="m3714,1259l3726,1259e" filled="false" stroked="true" strokeweight=".6pt" strokecolor="#000000">
                <v:path arrowok="t"/>
              </v:shape>
            </v:group>
            <v:group style="position:absolute;left:3714;top:1278;width:12;height:2" coordorigin="3714,1278" coordsize="12,2">
              <v:shape style="position:absolute;left:3714;top:1278;width:12;height:2" coordorigin="3714,1278" coordsize="12,0" path="m3714,1278l3726,1278e" filled="false" stroked="true" strokeweight=".6pt" strokecolor="#000000">
                <v:path arrowok="t"/>
              </v:shape>
            </v:group>
            <v:group style="position:absolute;left:3714;top:1297;width:12;height:2" coordorigin="3714,1297" coordsize="12,2">
              <v:shape style="position:absolute;left:3714;top:1297;width:12;height:2" coordorigin="3714,1297" coordsize="12,0" path="m3714,1297l3726,1297e" filled="false" stroked="true" strokeweight=".6pt" strokecolor="#000000">
                <v:path arrowok="t"/>
              </v:shape>
            </v:group>
            <v:group style="position:absolute;left:3714;top:1316;width:12;height:2" coordorigin="3714,1316" coordsize="12,2">
              <v:shape style="position:absolute;left:3714;top:1316;width:12;height:2" coordorigin="3714,1316" coordsize="12,0" path="m3714,1316l3726,1316e" filled="false" stroked="true" strokeweight=".6pt" strokecolor="#000000">
                <v:path arrowok="t"/>
              </v:shape>
            </v:group>
            <v:group style="position:absolute;left:3714;top:1335;width:12;height:2" coordorigin="3714,1335" coordsize="12,2">
              <v:shape style="position:absolute;left:3714;top:1335;width:12;height:2" coordorigin="3714,1335" coordsize="12,0" path="m3714,1335l3726,1335e" filled="false" stroked="true" strokeweight=".6pt" strokecolor="#000000">
                <v:path arrowok="t"/>
              </v:shape>
            </v:group>
            <v:group style="position:absolute;left:3714;top:1355;width:12;height:2" coordorigin="3714,1355" coordsize="12,2">
              <v:shape style="position:absolute;left:3714;top:1355;width:12;height:2" coordorigin="3714,1355" coordsize="12,0" path="m3714,1355l3726,1355e" filled="false" stroked="true" strokeweight=".6pt" strokecolor="#000000">
                <v:path arrowok="t"/>
              </v:shape>
            </v:group>
            <v:group style="position:absolute;left:3714;top:1374;width:12;height:2" coordorigin="3714,1374" coordsize="12,2">
              <v:shape style="position:absolute;left:3714;top:1374;width:12;height:2" coordorigin="3714,1374" coordsize="12,0" path="m3714,1374l3726,1374e" filled="false" stroked="true" strokeweight=".6pt" strokecolor="#000000">
                <v:path arrowok="t"/>
              </v:shape>
            </v:group>
            <v:group style="position:absolute;left:3714;top:1393;width:12;height:2" coordorigin="3714,1393" coordsize="12,2">
              <v:shape style="position:absolute;left:3714;top:1393;width:12;height:2" coordorigin="3714,1393" coordsize="12,0" path="m3714,1393l3726,1393e" filled="false" stroked="true" strokeweight=".6pt" strokecolor="#000000">
                <v:path arrowok="t"/>
              </v:shape>
            </v:group>
            <v:group style="position:absolute;left:3714;top:1412;width:12;height:2" coordorigin="3714,1412" coordsize="12,2">
              <v:shape style="position:absolute;left:3714;top:1412;width:12;height:2" coordorigin="3714,1412" coordsize="12,0" path="m3714,1412l3726,1412e" filled="false" stroked="true" strokeweight=".6pt" strokecolor="#000000">
                <v:path arrowok="t"/>
              </v:shape>
            </v:group>
            <v:group style="position:absolute;left:3714;top:1431;width:12;height:2" coordorigin="3714,1431" coordsize="12,2">
              <v:shape style="position:absolute;left:3714;top:1431;width:12;height:2" coordorigin="3714,1431" coordsize="12,0" path="m3714,1431l3726,1431e" filled="false" stroked="true" strokeweight=".6pt" strokecolor="#000000">
                <v:path arrowok="t"/>
              </v:shape>
            </v:group>
            <v:group style="position:absolute;left:3714;top:1451;width:12;height:2" coordorigin="3714,1451" coordsize="12,2">
              <v:shape style="position:absolute;left:3714;top:1451;width:12;height:2" coordorigin="3714,1451" coordsize="12,0" path="m3714,1451l3726,1451e" filled="false" stroked="true" strokeweight=".6pt" strokecolor="#000000">
                <v:path arrowok="t"/>
              </v:shape>
            </v:group>
            <v:group style="position:absolute;left:3714;top:1470;width:12;height:2" coordorigin="3714,1470" coordsize="12,2">
              <v:shape style="position:absolute;left:3714;top:1470;width:12;height:2" coordorigin="3714,1470" coordsize="12,0" path="m3714,1470l3726,1470e" filled="false" stroked="true" strokeweight=".6pt" strokecolor="#000000">
                <v:path arrowok="t"/>
              </v:shape>
            </v:group>
            <v:group style="position:absolute;left:3714;top:1489;width:12;height:2" coordorigin="3714,1489" coordsize="12,2">
              <v:shape style="position:absolute;left:3714;top:1489;width:12;height:2" coordorigin="3714,1489" coordsize="12,0" path="m3714,1489l3726,1489e" filled="false" stroked="true" strokeweight=".6pt" strokecolor="#000000">
                <v:path arrowok="t"/>
              </v:shape>
            </v:group>
            <v:group style="position:absolute;left:3714;top:1508;width:12;height:2" coordorigin="3714,1508" coordsize="12,2">
              <v:shape style="position:absolute;left:3714;top:1508;width:12;height:2" coordorigin="3714,1508" coordsize="12,0" path="m3714,1508l3726,1508e" filled="false" stroked="true" strokeweight=".6pt" strokecolor="#000000">
                <v:path arrowok="t"/>
              </v:shape>
            </v:group>
            <v:group style="position:absolute;left:3714;top:1527;width:12;height:2" coordorigin="3714,1527" coordsize="12,2">
              <v:shape style="position:absolute;left:3714;top:1527;width:12;height:2" coordorigin="3714,1527" coordsize="12,0" path="m3714,1527l3726,1527e" filled="false" stroked="true" strokeweight=".6pt" strokecolor="#000000">
                <v:path arrowok="t"/>
              </v:shape>
            </v:group>
            <v:group style="position:absolute;left:3714;top:1547;width:12;height:2" coordorigin="3714,1547" coordsize="12,2">
              <v:shape style="position:absolute;left:3714;top:1547;width:12;height:2" coordorigin="3714,1547" coordsize="12,0" path="m3714,1547l3726,1547e" filled="false" stroked="true" strokeweight=".6pt" strokecolor="#000000">
                <v:path arrowok="t"/>
              </v:shape>
            </v:group>
            <v:group style="position:absolute;left:3714;top:1566;width:12;height:2" coordorigin="3714,1566" coordsize="12,2">
              <v:shape style="position:absolute;left:3714;top:1566;width:12;height:2" coordorigin="3714,1566" coordsize="12,0" path="m3714,1566l3726,1566e" filled="false" stroked="true" strokeweight=".6pt" strokecolor="#000000">
                <v:path arrowok="t"/>
              </v:shape>
            </v:group>
            <v:group style="position:absolute;left:3714;top:1585;width:12;height:2" coordorigin="3714,1585" coordsize="12,2">
              <v:shape style="position:absolute;left:3714;top:1585;width:12;height:2" coordorigin="3714,1585" coordsize="12,0" path="m3714,1585l3726,1585e" filled="false" stroked="true" strokeweight=".6pt" strokecolor="#000000">
                <v:path arrowok="t"/>
              </v:shape>
            </v:group>
            <v:group style="position:absolute;left:3714;top:1604;width:12;height:2" coordorigin="3714,1604" coordsize="12,2">
              <v:shape style="position:absolute;left:3714;top:1604;width:12;height:2" coordorigin="3714,1604" coordsize="12,0" path="m3714,1604l3726,1604e" filled="false" stroked="true" strokeweight=".6pt" strokecolor="#000000">
                <v:path arrowok="t"/>
              </v:shape>
            </v:group>
            <v:group style="position:absolute;left:3714;top:1623;width:12;height:2" coordorigin="3714,1623" coordsize="12,2">
              <v:shape style="position:absolute;left:3714;top:1623;width:12;height:2" coordorigin="3714,1623" coordsize="12,0" path="m3714,1623l3726,1623e" filled="false" stroked="true" strokeweight=".6pt" strokecolor="#000000">
                <v:path arrowok="t"/>
              </v:shape>
            </v:group>
            <v:group style="position:absolute;left:3714;top:1643;width:12;height:2" coordorigin="3714,1643" coordsize="12,2">
              <v:shape style="position:absolute;left:3714;top:1643;width:12;height:2" coordorigin="3714,1643" coordsize="12,0" path="m3714,1643l3726,1643e" filled="false" stroked="true" strokeweight=".6pt" strokecolor="#000000">
                <v:path arrowok="t"/>
              </v:shape>
            </v:group>
            <v:group style="position:absolute;left:3714;top:1662;width:12;height:2" coordorigin="3714,1662" coordsize="12,2">
              <v:shape style="position:absolute;left:3714;top:1662;width:12;height:2" coordorigin="3714,1662" coordsize="12,0" path="m3714,1662l3726,1662e" filled="false" stroked="true" strokeweight=".6pt" strokecolor="#000000">
                <v:path arrowok="t"/>
              </v:shape>
            </v:group>
            <v:group style="position:absolute;left:3714;top:1681;width:12;height:2" coordorigin="3714,1681" coordsize="12,2">
              <v:shape style="position:absolute;left:3714;top:1681;width:12;height:2" coordorigin="3714,1681" coordsize="12,0" path="m3714,1681l3726,1681e" filled="false" stroked="true" strokeweight=".6pt" strokecolor="#000000">
                <v:path arrowok="t"/>
              </v:shape>
            </v:group>
            <v:group style="position:absolute;left:3714;top:1700;width:12;height:2" coordorigin="3714,1700" coordsize="12,2">
              <v:shape style="position:absolute;left:3714;top:1700;width:12;height:2" coordorigin="3714,1700" coordsize="12,0" path="m3714,1700l3726,1700e" filled="false" stroked="true" strokeweight=".6pt" strokecolor="#000000">
                <v:path arrowok="t"/>
              </v:shape>
            </v:group>
            <v:group style="position:absolute;left:3714;top:1719;width:12;height:2" coordorigin="3714,1719" coordsize="12,2">
              <v:shape style="position:absolute;left:3714;top:1719;width:12;height:2" coordorigin="3714,1719" coordsize="12,0" path="m3714,1719l3726,1719e" filled="false" stroked="true" strokeweight=".6pt" strokecolor="#000000">
                <v:path arrowok="t"/>
              </v:shape>
            </v:group>
            <v:group style="position:absolute;left:3715;top:1787;width:10;height:2" coordorigin="3715,1787" coordsize="10,2">
              <v:shape style="position:absolute;left:3715;top:1787;width:10;height:2" coordorigin="3715,1787" coordsize="10,0" path="m3715,1787l3725,1787e" filled="false" stroked="true" strokeweight=".48pt" strokecolor="#000000">
                <v:path arrowok="t"/>
              </v:shape>
            </v:group>
            <v:group style="position:absolute;left:3715;top:1806;width:10;height:2" coordorigin="3715,1806" coordsize="10,2">
              <v:shape style="position:absolute;left:3715;top:1806;width:10;height:2" coordorigin="3715,1806" coordsize="10,0" path="m3715,1806l3725,1806e" filled="false" stroked="true" strokeweight=".48pt" strokecolor="#000000">
                <v:path arrowok="t"/>
              </v:shape>
            </v:group>
            <v:group style="position:absolute;left:3715;top:1825;width:10;height:2" coordorigin="3715,1825" coordsize="10,2">
              <v:shape style="position:absolute;left:3715;top:1825;width:10;height:2" coordorigin="3715,1825" coordsize="10,0" path="m3715,1825l3725,1825e" filled="false" stroked="true" strokeweight=".48pt" strokecolor="#000000">
                <v:path arrowok="t"/>
              </v:shape>
            </v:group>
            <v:group style="position:absolute;left:3715;top:1844;width:10;height:2" coordorigin="3715,1844" coordsize="10,2">
              <v:shape style="position:absolute;left:3715;top:1844;width:10;height:2" coordorigin="3715,1844" coordsize="10,0" path="m3715,1844l3725,1844e" filled="false" stroked="true" strokeweight=".48pt" strokecolor="#000000">
                <v:path arrowok="t"/>
              </v:shape>
            </v:group>
            <v:group style="position:absolute;left:3715;top:1863;width:10;height:2" coordorigin="3715,1863" coordsize="10,2">
              <v:shape style="position:absolute;left:3715;top:1863;width:10;height:2" coordorigin="3715,1863" coordsize="10,0" path="m3715,1863l3725,1863e" filled="false" stroked="true" strokeweight=".48pt" strokecolor="#000000">
                <v:path arrowok="t"/>
              </v:shape>
            </v:group>
            <v:group style="position:absolute;left:3715;top:1883;width:10;height:2" coordorigin="3715,1883" coordsize="10,2">
              <v:shape style="position:absolute;left:3715;top:1883;width:10;height:2" coordorigin="3715,1883" coordsize="10,0" path="m3715,1883l3725,1883e" filled="false" stroked="true" strokeweight=".48pt" strokecolor="#000000">
                <v:path arrowok="t"/>
              </v:shape>
            </v:group>
            <v:group style="position:absolute;left:3715;top:1902;width:10;height:2" coordorigin="3715,1902" coordsize="10,2">
              <v:shape style="position:absolute;left:3715;top:1902;width:10;height:2" coordorigin="3715,1902" coordsize="10,0" path="m3715,1902l3725,1902e" filled="false" stroked="true" strokeweight=".48pt" strokecolor="#000000">
                <v:path arrowok="t"/>
              </v:shape>
            </v:group>
            <v:group style="position:absolute;left:3715;top:1921;width:10;height:2" coordorigin="3715,1921" coordsize="10,2">
              <v:shape style="position:absolute;left:3715;top:1921;width:10;height:2" coordorigin="3715,1921" coordsize="10,0" path="m3715,1921l3725,1921e" filled="false" stroked="true" strokeweight=".48pt" strokecolor="#000000">
                <v:path arrowok="t"/>
              </v:shape>
            </v:group>
            <v:group style="position:absolute;left:3715;top:1940;width:10;height:2" coordorigin="3715,1940" coordsize="10,2">
              <v:shape style="position:absolute;left:3715;top:1940;width:10;height:2" coordorigin="3715,1940" coordsize="10,0" path="m3715,1940l3725,1940e" filled="false" stroked="true" strokeweight=".48pt" strokecolor="#000000">
                <v:path arrowok="t"/>
              </v:shape>
            </v:group>
            <v:group style="position:absolute;left:3715;top:1959;width:10;height:2" coordorigin="3715,1959" coordsize="10,2">
              <v:shape style="position:absolute;left:3715;top:1959;width:10;height:2" coordorigin="3715,1959" coordsize="10,0" path="m3715,1959l3725,1959e" filled="false" stroked="true" strokeweight=".48pt" strokecolor="#000000">
                <v:path arrowok="t"/>
              </v:shape>
            </v:group>
            <v:group style="position:absolute;left:3715;top:1979;width:10;height:2" coordorigin="3715,1979" coordsize="10,2">
              <v:shape style="position:absolute;left:3715;top:1979;width:10;height:2" coordorigin="3715,1979" coordsize="10,0" path="m3715,1979l3725,1979e" filled="false" stroked="true" strokeweight=".48pt" strokecolor="#000000">
                <v:path arrowok="t"/>
              </v:shape>
            </v:group>
            <v:group style="position:absolute;left:3715;top:1998;width:10;height:2" coordorigin="3715,1998" coordsize="10,2">
              <v:shape style="position:absolute;left:3715;top:1998;width:10;height:2" coordorigin="3715,1998" coordsize="10,0" path="m3715,1998l3725,1998e" filled="false" stroked="true" strokeweight=".48pt" strokecolor="#000000">
                <v:path arrowok="t"/>
              </v:shape>
            </v:group>
            <v:group style="position:absolute;left:3715;top:2017;width:10;height:2" coordorigin="3715,2017" coordsize="10,2">
              <v:shape style="position:absolute;left:3715;top:2017;width:10;height:2" coordorigin="3715,2017" coordsize="10,0" path="m3715,2017l3725,2017e" filled="false" stroked="true" strokeweight=".48pt" strokecolor="#000000">
                <v:path arrowok="t"/>
              </v:shape>
            </v:group>
            <v:group style="position:absolute;left:3715;top:2036;width:10;height:2" coordorigin="3715,2036" coordsize="10,2">
              <v:shape style="position:absolute;left:3715;top:2036;width:10;height:2" coordorigin="3715,2036" coordsize="10,0" path="m3715,2036l3725,2036e" filled="false" stroked="true" strokeweight=".48pt" strokecolor="#000000">
                <v:path arrowok="t"/>
              </v:shape>
            </v:group>
            <v:group style="position:absolute;left:3715;top:2055;width:10;height:2" coordorigin="3715,2055" coordsize="10,2">
              <v:shape style="position:absolute;left:3715;top:2055;width:10;height:2" coordorigin="3715,2055" coordsize="10,0" path="m3715,2055l3725,2055e" filled="false" stroked="true" strokeweight=".48pt" strokecolor="#000000">
                <v:path arrowok="t"/>
              </v:shape>
            </v:group>
            <v:group style="position:absolute;left:3715;top:2075;width:10;height:2" coordorigin="3715,2075" coordsize="10,2">
              <v:shape style="position:absolute;left:3715;top:2075;width:10;height:2" coordorigin="3715,2075" coordsize="10,0" path="m3715,2075l3725,2075e" filled="false" stroked="true" strokeweight=".48pt" strokecolor="#000000">
                <v:path arrowok="t"/>
              </v:shape>
            </v:group>
            <v:group style="position:absolute;left:3715;top:2094;width:10;height:2" coordorigin="3715,2094" coordsize="10,2">
              <v:shape style="position:absolute;left:3715;top:2094;width:10;height:2" coordorigin="3715,2094" coordsize="10,0" path="m3715,2094l3725,2094e" filled="false" stroked="true" strokeweight=".48pt" strokecolor="#000000">
                <v:path arrowok="t"/>
              </v:shape>
            </v:group>
            <v:group style="position:absolute;left:3715;top:2113;width:10;height:2" coordorigin="3715,2113" coordsize="10,2">
              <v:shape style="position:absolute;left:3715;top:2113;width:10;height:2" coordorigin="3715,2113" coordsize="10,0" path="m3715,2113l3725,2113e" filled="false" stroked="true" strokeweight=".48pt" strokecolor="#000000">
                <v:path arrowok="t"/>
              </v:shape>
            </v:group>
            <v:group style="position:absolute;left:3715;top:2132;width:10;height:2" coordorigin="3715,2132" coordsize="10,2">
              <v:shape style="position:absolute;left:3715;top:2132;width:10;height:2" coordorigin="3715,2132" coordsize="10,0" path="m3715,2132l3725,2132e" filled="false" stroked="true" strokeweight=".48pt" strokecolor="#000000">
                <v:path arrowok="t"/>
              </v:shape>
            </v:group>
            <v:group style="position:absolute;left:2048;top:2211;width:12;height:2" coordorigin="2048,2211" coordsize="12,2">
              <v:shape style="position:absolute;left:2048;top:2211;width:12;height:2" coordorigin="2048,2211" coordsize="12,0" path="m2048,2211l2060,2211e" filled="false" stroked="true" strokeweight=".6pt" strokecolor="#000000">
                <v:path arrowok="t"/>
              </v:shape>
            </v:group>
            <v:group style="position:absolute;left:2068;top:2211;width:12;height:2" coordorigin="2068,2211" coordsize="12,2">
              <v:shape style="position:absolute;left:2068;top:2211;width:12;height:2" coordorigin="2068,2211" coordsize="12,0" path="m2068,2211l2080,2211e" filled="false" stroked="true" strokeweight=".6pt" strokecolor="#000000">
                <v:path arrowok="t"/>
              </v:shape>
            </v:group>
            <v:group style="position:absolute;left:2087;top:2211;width:12;height:2" coordorigin="2087,2211" coordsize="12,2">
              <v:shape style="position:absolute;left:2087;top:2211;width:12;height:2" coordorigin="2087,2211" coordsize="12,0" path="m2087,2211l2099,2211e" filled="false" stroked="true" strokeweight=".6pt" strokecolor="#000000">
                <v:path arrowok="t"/>
              </v:shape>
            </v:group>
            <v:group style="position:absolute;left:2106;top:2211;width:12;height:2" coordorigin="2106,2211" coordsize="12,2">
              <v:shape style="position:absolute;left:2106;top:2211;width:12;height:2" coordorigin="2106,2211" coordsize="12,0" path="m2106,2211l2118,2211e" filled="false" stroked="true" strokeweight=".6pt" strokecolor="#000000">
                <v:path arrowok="t"/>
              </v:shape>
            </v:group>
            <v:group style="position:absolute;left:2125;top:2211;width:12;height:2" coordorigin="2125,2211" coordsize="12,2">
              <v:shape style="position:absolute;left:2125;top:2211;width:12;height:2" coordorigin="2125,2211" coordsize="12,0" path="m2125,2211l2137,2211e" filled="false" stroked="true" strokeweight=".6pt" strokecolor="#000000">
                <v:path arrowok="t"/>
              </v:shape>
            </v:group>
            <v:group style="position:absolute;left:2144;top:2211;width:12;height:2" coordorigin="2144,2211" coordsize="12,2">
              <v:shape style="position:absolute;left:2144;top:2211;width:12;height:2" coordorigin="2144,2211" coordsize="12,0" path="m2144,2211l2156,2211e" filled="false" stroked="true" strokeweight=".6pt" strokecolor="#000000">
                <v:path arrowok="t"/>
              </v:shape>
            </v:group>
            <v:group style="position:absolute;left:2164;top:2211;width:12;height:2" coordorigin="2164,2211" coordsize="12,2">
              <v:shape style="position:absolute;left:2164;top:2211;width:12;height:2" coordorigin="2164,2211" coordsize="12,0" path="m2164,2211l2176,2211e" filled="false" stroked="true" strokeweight=".6pt" strokecolor="#000000">
                <v:path arrowok="t"/>
              </v:shape>
            </v:group>
            <v:group style="position:absolute;left:2183;top:2211;width:12;height:2" coordorigin="2183,2211" coordsize="12,2">
              <v:shape style="position:absolute;left:2183;top:2211;width:12;height:2" coordorigin="2183,2211" coordsize="12,0" path="m2183,2211l2195,2211e" filled="false" stroked="true" strokeweight=".6pt" strokecolor="#000000">
                <v:path arrowok="t"/>
              </v:shape>
            </v:group>
            <v:group style="position:absolute;left:2202;top:2211;width:12;height:2" coordorigin="2202,2211" coordsize="12,2">
              <v:shape style="position:absolute;left:2202;top:2211;width:12;height:2" coordorigin="2202,2211" coordsize="12,0" path="m2202,2211l2214,2211e" filled="false" stroked="true" strokeweight=".6pt" strokecolor="#000000">
                <v:path arrowok="t"/>
              </v:shape>
            </v:group>
            <v:group style="position:absolute;left:2221;top:2211;width:12;height:2" coordorigin="2221,2211" coordsize="12,2">
              <v:shape style="position:absolute;left:2221;top:2211;width:12;height:2" coordorigin="2221,2211" coordsize="12,0" path="m2221,2211l2233,2211e" filled="false" stroked="true" strokeweight=".6pt" strokecolor="#000000">
                <v:path arrowok="t"/>
              </v:shape>
            </v:group>
            <v:group style="position:absolute;left:2240;top:2211;width:12;height:2" coordorigin="2240,2211" coordsize="12,2">
              <v:shape style="position:absolute;left:2240;top:2211;width:12;height:2" coordorigin="2240,2211" coordsize="12,0" path="m2240,2211l2252,2211e" filled="false" stroked="true" strokeweight=".6pt" strokecolor="#000000">
                <v:path arrowok="t"/>
              </v:shape>
            </v:group>
            <v:group style="position:absolute;left:2260;top:2211;width:12;height:2" coordorigin="2260,2211" coordsize="12,2">
              <v:shape style="position:absolute;left:2260;top:2211;width:12;height:2" coordorigin="2260,2211" coordsize="12,0" path="m2260,2211l2272,2211e" filled="false" stroked="true" strokeweight=".6pt" strokecolor="#000000">
                <v:path arrowok="t"/>
              </v:shape>
            </v:group>
            <v:group style="position:absolute;left:2279;top:2211;width:12;height:2" coordorigin="2279,2211" coordsize="12,2">
              <v:shape style="position:absolute;left:2279;top:2211;width:12;height:2" coordorigin="2279,2211" coordsize="12,0" path="m2279,2211l2291,2211e" filled="false" stroked="true" strokeweight=".6pt" strokecolor="#000000">
                <v:path arrowok="t"/>
              </v:shape>
            </v:group>
            <v:group style="position:absolute;left:2298;top:2211;width:12;height:2" coordorigin="2298,2211" coordsize="12,2">
              <v:shape style="position:absolute;left:2298;top:2211;width:12;height:2" coordorigin="2298,2211" coordsize="12,0" path="m2298,2211l2310,2211e" filled="false" stroked="true" strokeweight=".6pt" strokecolor="#000000">
                <v:path arrowok="t"/>
              </v:shape>
            </v:group>
            <v:group style="position:absolute;left:2317;top:2211;width:12;height:2" coordorigin="2317,2211" coordsize="12,2">
              <v:shape style="position:absolute;left:2317;top:2211;width:12;height:2" coordorigin="2317,2211" coordsize="12,0" path="m2317,2211l2329,2211e" filled="false" stroked="true" strokeweight=".6pt" strokecolor="#000000">
                <v:path arrowok="t"/>
              </v:shape>
            </v:group>
            <v:group style="position:absolute;left:2336;top:2211;width:12;height:2" coordorigin="2336,2211" coordsize="12,2">
              <v:shape style="position:absolute;left:2336;top:2211;width:12;height:2" coordorigin="2336,2211" coordsize="12,0" path="m2336,2211l2348,2211e" filled="false" stroked="true" strokeweight=".6pt" strokecolor="#000000">
                <v:path arrowok="t"/>
              </v:shape>
            </v:group>
            <v:group style="position:absolute;left:2356;top:2211;width:12;height:2" coordorigin="2356,2211" coordsize="12,2">
              <v:shape style="position:absolute;left:2356;top:2211;width:12;height:2" coordorigin="2356,2211" coordsize="12,0" path="m2356,2211l2368,2211e" filled="false" stroked="true" strokeweight=".6pt" strokecolor="#000000">
                <v:path arrowok="t"/>
              </v:shape>
            </v:group>
            <v:group style="position:absolute;left:2375;top:2211;width:12;height:2" coordorigin="2375,2211" coordsize="12,2">
              <v:shape style="position:absolute;left:2375;top:2211;width:12;height:2" coordorigin="2375,2211" coordsize="12,0" path="m2375,2211l2387,2211e" filled="false" stroked="true" strokeweight=".6pt" strokecolor="#000000">
                <v:path arrowok="t"/>
              </v:shape>
            </v:group>
            <v:group style="position:absolute;left:2394;top:2211;width:12;height:2" coordorigin="2394,2211" coordsize="12,2">
              <v:shape style="position:absolute;left:2394;top:2211;width:12;height:2" coordorigin="2394,2211" coordsize="12,0" path="m2394,2211l2406,2211e" filled="false" stroked="true" strokeweight=".6pt" strokecolor="#000000">
                <v:path arrowok="t"/>
              </v:shape>
            </v:group>
            <v:group style="position:absolute;left:2413;top:2211;width:12;height:2" coordorigin="2413,2211" coordsize="12,2">
              <v:shape style="position:absolute;left:2413;top:2211;width:12;height:2" coordorigin="2413,2211" coordsize="12,0" path="m2413,2211l2425,2211e" filled="false" stroked="true" strokeweight=".6pt" strokecolor="#000000">
                <v:path arrowok="t"/>
              </v:shape>
            </v:group>
            <v:group style="position:absolute;left:2432;top:2211;width:12;height:2" coordorigin="2432,2211" coordsize="12,2">
              <v:shape style="position:absolute;left:2432;top:2211;width:12;height:2" coordorigin="2432,2211" coordsize="12,0" path="m2432,2211l2444,2211e" filled="false" stroked="true" strokeweight=".6pt" strokecolor="#000000">
                <v:path arrowok="t"/>
              </v:shape>
            </v:group>
            <v:group style="position:absolute;left:2452;top:2211;width:12;height:2" coordorigin="2452,2211" coordsize="12,2">
              <v:shape style="position:absolute;left:2452;top:2211;width:12;height:2" coordorigin="2452,2211" coordsize="12,0" path="m2452,2211l2464,2211e" filled="false" stroked="true" strokeweight=".6pt" strokecolor="#000000">
                <v:path arrowok="t"/>
              </v:shape>
            </v:group>
            <v:group style="position:absolute;left:2471;top:2211;width:12;height:2" coordorigin="2471,2211" coordsize="12,2">
              <v:shape style="position:absolute;left:2471;top:2211;width:12;height:2" coordorigin="2471,2211" coordsize="12,0" path="m2471,2211l2483,2211e" filled="false" stroked="true" strokeweight=".6pt" strokecolor="#000000">
                <v:path arrowok="t"/>
              </v:shape>
            </v:group>
            <v:group style="position:absolute;left:2490;top:2211;width:12;height:2" coordorigin="2490,2211" coordsize="12,2">
              <v:shape style="position:absolute;left:2490;top:2211;width:12;height:2" coordorigin="2490,2211" coordsize="12,0" path="m2490,2211l2502,2211e" filled="false" stroked="true" strokeweight=".6pt" strokecolor="#000000">
                <v:path arrowok="t"/>
              </v:shape>
            </v:group>
            <v:group style="position:absolute;left:2509;top:2211;width:12;height:2" coordorigin="2509,2211" coordsize="12,2">
              <v:shape style="position:absolute;left:2509;top:2211;width:12;height:2" coordorigin="2509,2211" coordsize="12,0" path="m2509,2211l2521,2211e" filled="false" stroked="true" strokeweight=".6pt" strokecolor="#000000">
                <v:path arrowok="t"/>
              </v:shape>
            </v:group>
            <v:group style="position:absolute;left:2528;top:2211;width:12;height:2" coordorigin="2528,2211" coordsize="12,2">
              <v:shape style="position:absolute;left:2528;top:2211;width:12;height:2" coordorigin="2528,2211" coordsize="12,0" path="m2528,2211l2540,2211e" filled="false" stroked="true" strokeweight=".6pt" strokecolor="#000000">
                <v:path arrowok="t"/>
              </v:shape>
            </v:group>
            <v:group style="position:absolute;left:2548;top:2211;width:12;height:2" coordorigin="2548,2211" coordsize="12,2">
              <v:shape style="position:absolute;left:2548;top:2211;width:12;height:2" coordorigin="2548,2211" coordsize="12,0" path="m2548,2211l2560,2211e" filled="false" stroked="true" strokeweight=".6pt" strokecolor="#000000">
                <v:path arrowok="t"/>
              </v:shape>
            </v:group>
            <v:group style="position:absolute;left:2567;top:2211;width:12;height:2" coordorigin="2567,2211" coordsize="12,2">
              <v:shape style="position:absolute;left:2567;top:2211;width:12;height:2" coordorigin="2567,2211" coordsize="12,0" path="m2567,2211l2579,2211e" filled="false" stroked="true" strokeweight=".6pt" strokecolor="#000000">
                <v:path arrowok="t"/>
              </v:shape>
            </v:group>
            <v:group style="position:absolute;left:2586;top:2211;width:12;height:2" coordorigin="2586,2211" coordsize="12,2">
              <v:shape style="position:absolute;left:2586;top:2211;width:12;height:2" coordorigin="2586,2211" coordsize="12,0" path="m2586,2211l2598,2211e" filled="false" stroked="true" strokeweight=".6pt" strokecolor="#000000">
                <v:path arrowok="t"/>
              </v:shape>
            </v:group>
            <v:group style="position:absolute;left:2605;top:2211;width:12;height:2" coordorigin="2605,2211" coordsize="12,2">
              <v:shape style="position:absolute;left:2605;top:2211;width:12;height:2" coordorigin="2605,2211" coordsize="12,0" path="m2605,2211l2617,2211e" filled="false" stroked="true" strokeweight=".6pt" strokecolor="#000000">
                <v:path arrowok="t"/>
              </v:shape>
            </v:group>
            <v:group style="position:absolute;left:2624;top:2211;width:12;height:2" coordorigin="2624,2211" coordsize="12,2">
              <v:shape style="position:absolute;left:2624;top:2211;width:12;height:2" coordorigin="2624,2211" coordsize="12,0" path="m2624,2211l2636,2211e" filled="false" stroked="true" strokeweight=".6pt" strokecolor="#000000">
                <v:path arrowok="t"/>
              </v:shape>
            </v:group>
            <v:group style="position:absolute;left:2644;top:2211;width:12;height:2" coordorigin="2644,2211" coordsize="12,2">
              <v:shape style="position:absolute;left:2644;top:2211;width:12;height:2" coordorigin="2644,2211" coordsize="12,0" path="m2644,2211l2656,2211e" filled="false" stroked="true" strokeweight=".6pt" strokecolor="#000000">
                <v:path arrowok="t"/>
              </v:shape>
            </v:group>
            <v:group style="position:absolute;left:2663;top:2211;width:12;height:2" coordorigin="2663,2211" coordsize="12,2">
              <v:shape style="position:absolute;left:2663;top:2211;width:12;height:2" coordorigin="2663,2211" coordsize="12,0" path="m2663,2211l2675,2211e" filled="false" stroked="true" strokeweight=".6pt" strokecolor="#000000">
                <v:path arrowok="t"/>
              </v:shape>
            </v:group>
            <v:group style="position:absolute;left:2682;top:2211;width:12;height:2" coordorigin="2682,2211" coordsize="12,2">
              <v:shape style="position:absolute;left:2682;top:2211;width:12;height:2" coordorigin="2682,2211" coordsize="12,0" path="m2682,2211l2694,2211e" filled="false" stroked="true" strokeweight=".6pt" strokecolor="#000000">
                <v:path arrowok="t"/>
              </v:shape>
            </v:group>
            <v:group style="position:absolute;left:2701;top:2211;width:12;height:2" coordorigin="2701,2211" coordsize="12,2">
              <v:shape style="position:absolute;left:2701;top:2211;width:12;height:2" coordorigin="2701,2211" coordsize="12,0" path="m2701,2211l2713,2211e" filled="false" stroked="true" strokeweight=".6pt" strokecolor="#000000">
                <v:path arrowok="t"/>
              </v:shape>
            </v:group>
            <v:group style="position:absolute;left:2720;top:2211;width:12;height:2" coordorigin="2720,2211" coordsize="12,2">
              <v:shape style="position:absolute;left:2720;top:2211;width:12;height:2" coordorigin="2720,2211" coordsize="12,0" path="m2720,2211l2732,2211e" filled="false" stroked="true" strokeweight=".6pt" strokecolor="#000000">
                <v:path arrowok="t"/>
              </v:shape>
            </v:group>
            <v:group style="position:absolute;left:2740;top:2211;width:12;height:2" coordorigin="2740,2211" coordsize="12,2">
              <v:shape style="position:absolute;left:2740;top:2211;width:12;height:2" coordorigin="2740,2211" coordsize="12,0" path="m2740,2211l2752,2211e" filled="false" stroked="true" strokeweight=".6pt" strokecolor="#000000">
                <v:path arrowok="t"/>
              </v:shape>
            </v:group>
            <v:group style="position:absolute;left:2759;top:2211;width:12;height:2" coordorigin="2759,2211" coordsize="12,2">
              <v:shape style="position:absolute;left:2759;top:2211;width:12;height:2" coordorigin="2759,2211" coordsize="12,0" path="m2759,2211l2771,2211e" filled="false" stroked="true" strokeweight=".6pt" strokecolor="#000000">
                <v:path arrowok="t"/>
              </v:shape>
            </v:group>
            <v:group style="position:absolute;left:2778;top:2211;width:12;height:2" coordorigin="2778,2211" coordsize="12,2">
              <v:shape style="position:absolute;left:2778;top:2211;width:12;height:2" coordorigin="2778,2211" coordsize="12,0" path="m2778,2211l2790,2211e" filled="false" stroked="true" strokeweight=".6pt" strokecolor="#000000">
                <v:path arrowok="t"/>
              </v:shape>
            </v:group>
            <v:group style="position:absolute;left:2797;top:2211;width:12;height:2" coordorigin="2797,2211" coordsize="12,2">
              <v:shape style="position:absolute;left:2797;top:2211;width:12;height:2" coordorigin="2797,2211" coordsize="12,0" path="m2797,2211l2809,2211e" filled="false" stroked="true" strokeweight=".6pt" strokecolor="#000000">
                <v:path arrowok="t"/>
              </v:shape>
            </v:group>
            <v:group style="position:absolute;left:2816;top:2211;width:12;height:2" coordorigin="2816,2211" coordsize="12,2">
              <v:shape style="position:absolute;left:2816;top:2211;width:12;height:2" coordorigin="2816,2211" coordsize="12,0" path="m2816,2211l2828,2211e" filled="false" stroked="true" strokeweight=".6pt" strokecolor="#000000">
                <v:path arrowok="t"/>
              </v:shape>
            </v:group>
            <v:group style="position:absolute;left:2836;top:2211;width:12;height:2" coordorigin="2836,2211" coordsize="12,2">
              <v:shape style="position:absolute;left:2836;top:2211;width:12;height:2" coordorigin="2836,2211" coordsize="12,0" path="m2836,2211l2848,2211e" filled="false" stroked="true" strokeweight=".6pt" strokecolor="#000000">
                <v:path arrowok="t"/>
              </v:shape>
            </v:group>
            <v:group style="position:absolute;left:2855;top:2211;width:12;height:2" coordorigin="2855,2211" coordsize="12,2">
              <v:shape style="position:absolute;left:2855;top:2211;width:12;height:2" coordorigin="2855,2211" coordsize="12,0" path="m2855,2211l2867,2211e" filled="false" stroked="true" strokeweight=".6pt" strokecolor="#000000">
                <v:path arrowok="t"/>
              </v:shape>
            </v:group>
            <v:group style="position:absolute;left:2874;top:2211;width:12;height:2" coordorigin="2874,2211" coordsize="12,2">
              <v:shape style="position:absolute;left:2874;top:2211;width:12;height:2" coordorigin="2874,2211" coordsize="12,0" path="m2874,2211l2886,2211e" filled="false" stroked="true" strokeweight=".6pt" strokecolor="#000000">
                <v:path arrowok="t"/>
              </v:shape>
            </v:group>
            <v:group style="position:absolute;left:2893;top:2211;width:12;height:2" coordorigin="2893,2211" coordsize="12,2">
              <v:shape style="position:absolute;left:2893;top:2211;width:12;height:2" coordorigin="2893,2211" coordsize="12,0" path="m2893,2211l2905,2211e" filled="false" stroked="true" strokeweight=".6pt" strokecolor="#000000">
                <v:path arrowok="t"/>
              </v:shape>
            </v:group>
            <v:group style="position:absolute;left:2912;top:2211;width:12;height:2" coordorigin="2912,2211" coordsize="12,2">
              <v:shape style="position:absolute;left:2912;top:2211;width:12;height:2" coordorigin="2912,2211" coordsize="12,0" path="m2912,2211l2924,2211e" filled="false" stroked="true" strokeweight=".6pt" strokecolor="#000000">
                <v:path arrowok="t"/>
              </v:shape>
            </v:group>
            <v:group style="position:absolute;left:2932;top:2211;width:12;height:2" coordorigin="2932,2211" coordsize="12,2">
              <v:shape style="position:absolute;left:2932;top:2211;width:12;height:2" coordorigin="2932,2211" coordsize="12,0" path="m2932,2211l2944,2211e" filled="false" stroked="true" strokeweight=".6pt" strokecolor="#000000">
                <v:path arrowok="t"/>
              </v:shape>
            </v:group>
            <v:group style="position:absolute;left:2951;top:2211;width:12;height:2" coordorigin="2951,2211" coordsize="12,2">
              <v:shape style="position:absolute;left:2951;top:2211;width:12;height:2" coordorigin="2951,2211" coordsize="12,0" path="m2951,2211l2963,2211e" filled="false" stroked="true" strokeweight=".6pt" strokecolor="#000000">
                <v:path arrowok="t"/>
              </v:shape>
            </v:group>
            <v:group style="position:absolute;left:2970;top:2211;width:12;height:2" coordorigin="2970,2211" coordsize="12,2">
              <v:shape style="position:absolute;left:2970;top:2211;width:12;height:2" coordorigin="2970,2211" coordsize="12,0" path="m2970,2211l2982,2211e" filled="false" stroked="true" strokeweight=".6pt" strokecolor="#000000">
                <v:path arrowok="t"/>
              </v:shape>
            </v:group>
            <v:group style="position:absolute;left:2989;top:2211;width:12;height:2" coordorigin="2989,2211" coordsize="12,2">
              <v:shape style="position:absolute;left:2989;top:2211;width:12;height:2" coordorigin="2989,2211" coordsize="12,0" path="m2989,2211l3001,2211e" filled="false" stroked="true" strokeweight=".6pt" strokecolor="#000000">
                <v:path arrowok="t"/>
              </v:shape>
            </v:group>
            <v:group style="position:absolute;left:3008;top:2211;width:12;height:2" coordorigin="3008,2211" coordsize="12,2">
              <v:shape style="position:absolute;left:3008;top:2211;width:12;height:2" coordorigin="3008,2211" coordsize="12,0" path="m3008,2211l3020,2211e" filled="false" stroked="true" strokeweight=".6pt" strokecolor="#000000">
                <v:path arrowok="t"/>
              </v:shape>
            </v:group>
            <v:group style="position:absolute;left:3028;top:2211;width:12;height:2" coordorigin="3028,2211" coordsize="12,2">
              <v:shape style="position:absolute;left:3028;top:2211;width:12;height:2" coordorigin="3028,2211" coordsize="12,0" path="m3028,2211l3040,2211e" filled="false" stroked="true" strokeweight=".6pt" strokecolor="#000000">
                <v:path arrowok="t"/>
              </v:shape>
            </v:group>
            <v:group style="position:absolute;left:3047;top:2211;width:12;height:2" coordorigin="3047,2211" coordsize="12,2">
              <v:shape style="position:absolute;left:3047;top:2211;width:12;height:2" coordorigin="3047,2211" coordsize="12,0" path="m3047,2211l3059,2211e" filled="false" stroked="true" strokeweight=".6pt" strokecolor="#000000">
                <v:path arrowok="t"/>
              </v:shape>
            </v:group>
            <v:group style="position:absolute;left:3066;top:2211;width:12;height:2" coordorigin="3066,2211" coordsize="12,2">
              <v:shape style="position:absolute;left:3066;top:2211;width:12;height:2" coordorigin="3066,2211" coordsize="12,0" path="m3066,2211l3078,2211e" filled="false" stroked="true" strokeweight=".6pt" strokecolor="#000000">
                <v:path arrowok="t"/>
              </v:shape>
            </v:group>
            <v:group style="position:absolute;left:3085;top:2211;width:12;height:2" coordorigin="3085,2211" coordsize="12,2">
              <v:shape style="position:absolute;left:3085;top:2211;width:12;height:2" coordorigin="3085,2211" coordsize="12,0" path="m3085,2211l3097,2211e" filled="false" stroked="true" strokeweight=".6pt" strokecolor="#000000">
                <v:path arrowok="t"/>
              </v:shape>
            </v:group>
            <v:group style="position:absolute;left:3104;top:2211;width:12;height:2" coordorigin="3104,2211" coordsize="12,2">
              <v:shape style="position:absolute;left:3104;top:2211;width:12;height:2" coordorigin="3104,2211" coordsize="12,0" path="m3104,2211l3116,2211e" filled="false" stroked="true" strokeweight=".6pt" strokecolor="#000000">
                <v:path arrowok="t"/>
              </v:shape>
            </v:group>
            <v:group style="position:absolute;left:3124;top:2211;width:12;height:2" coordorigin="3124,2211" coordsize="12,2">
              <v:shape style="position:absolute;left:3124;top:2211;width:12;height:2" coordorigin="3124,2211" coordsize="12,0" path="m3124,2211l3136,2211e" filled="false" stroked="true" strokeweight=".6pt" strokecolor="#000000">
                <v:path arrowok="t"/>
              </v:shape>
            </v:group>
            <v:group style="position:absolute;left:3143;top:2211;width:12;height:2" coordorigin="3143,2211" coordsize="12,2">
              <v:shape style="position:absolute;left:3143;top:2211;width:12;height:2" coordorigin="3143,2211" coordsize="12,0" path="m3143,2211l3155,2211e" filled="false" stroked="true" strokeweight=".6pt" strokecolor="#000000">
                <v:path arrowok="t"/>
              </v:shape>
            </v:group>
            <v:group style="position:absolute;left:3162;top:2211;width:12;height:2" coordorigin="3162,2211" coordsize="12,2">
              <v:shape style="position:absolute;left:3162;top:2211;width:12;height:2" coordorigin="3162,2211" coordsize="12,0" path="m3162,2211l3174,2211e" filled="false" stroked="true" strokeweight=".6pt" strokecolor="#000000">
                <v:path arrowok="t"/>
              </v:shape>
            </v:group>
            <v:group style="position:absolute;left:3181;top:2211;width:12;height:2" coordorigin="3181,2211" coordsize="12,2">
              <v:shape style="position:absolute;left:3181;top:2211;width:12;height:2" coordorigin="3181,2211" coordsize="12,0" path="m3181,2211l3193,2211e" filled="false" stroked="true" strokeweight=".6pt" strokecolor="#000000">
                <v:path arrowok="t"/>
              </v:shape>
            </v:group>
            <v:group style="position:absolute;left:3200;top:2211;width:12;height:2" coordorigin="3200,2211" coordsize="12,2">
              <v:shape style="position:absolute;left:3200;top:2211;width:12;height:2" coordorigin="3200,2211" coordsize="12,0" path="m3200,2211l3212,2211e" filled="false" stroked="true" strokeweight=".6pt" strokecolor="#000000">
                <v:path arrowok="t"/>
              </v:shape>
            </v:group>
            <v:group style="position:absolute;left:3220;top:2211;width:12;height:2" coordorigin="3220,2211" coordsize="12,2">
              <v:shape style="position:absolute;left:3220;top:2211;width:12;height:2" coordorigin="3220,2211" coordsize="12,0" path="m3220,2211l3232,2211e" filled="false" stroked="true" strokeweight=".6pt" strokecolor="#000000">
                <v:path arrowok="t"/>
              </v:shape>
            </v:group>
            <v:group style="position:absolute;left:3239;top:2211;width:12;height:2" coordorigin="3239,2211" coordsize="12,2">
              <v:shape style="position:absolute;left:3239;top:2211;width:12;height:2" coordorigin="3239,2211" coordsize="12,0" path="m3239,2211l3251,2211e" filled="false" stroked="true" strokeweight=".6pt" strokecolor="#000000">
                <v:path arrowok="t"/>
              </v:shape>
            </v:group>
            <v:group style="position:absolute;left:3258;top:2211;width:12;height:2" coordorigin="3258,2211" coordsize="12,2">
              <v:shape style="position:absolute;left:3258;top:2211;width:12;height:2" coordorigin="3258,2211" coordsize="12,0" path="m3258,2211l3270,2211e" filled="false" stroked="true" strokeweight=".6pt" strokecolor="#000000">
                <v:path arrowok="t"/>
              </v:shape>
            </v:group>
            <v:group style="position:absolute;left:3277;top:2211;width:12;height:2" coordorigin="3277,2211" coordsize="12,2">
              <v:shape style="position:absolute;left:3277;top:2211;width:12;height:2" coordorigin="3277,2211" coordsize="12,0" path="m3277,2211l3289,2211e" filled="false" stroked="true" strokeweight=".6pt" strokecolor="#000000">
                <v:path arrowok="t"/>
              </v:shape>
            </v:group>
            <v:group style="position:absolute;left:3296;top:2211;width:12;height:2" coordorigin="3296,2211" coordsize="12,2">
              <v:shape style="position:absolute;left:3296;top:2211;width:12;height:2" coordorigin="3296,2211" coordsize="12,0" path="m3296,2211l3308,2211e" filled="false" stroked="true" strokeweight=".6pt" strokecolor="#000000">
                <v:path arrowok="t"/>
              </v:shape>
            </v:group>
            <v:group style="position:absolute;left:3316;top:2211;width:12;height:2" coordorigin="3316,2211" coordsize="12,2">
              <v:shape style="position:absolute;left:3316;top:2211;width:12;height:2" coordorigin="3316,2211" coordsize="12,0" path="m3316,2211l3328,2211e" filled="false" stroked="true" strokeweight=".6pt" strokecolor="#000000">
                <v:path arrowok="t"/>
              </v:shape>
            </v:group>
            <v:group style="position:absolute;left:3335;top:2211;width:12;height:2" coordorigin="3335,2211" coordsize="12,2">
              <v:shape style="position:absolute;left:3335;top:2211;width:12;height:2" coordorigin="3335,2211" coordsize="12,0" path="m3335,2211l3347,2211e" filled="false" stroked="true" strokeweight=".6pt" strokecolor="#000000">
                <v:path arrowok="t"/>
              </v:shape>
            </v:group>
            <v:group style="position:absolute;left:3354;top:2211;width:12;height:2" coordorigin="3354,2211" coordsize="12,2">
              <v:shape style="position:absolute;left:3354;top:2211;width:12;height:2" coordorigin="3354,2211" coordsize="12,0" path="m3354,2211l3366,2211e" filled="false" stroked="true" strokeweight=".6pt" strokecolor="#000000">
                <v:path arrowok="t"/>
              </v:shape>
            </v:group>
            <v:group style="position:absolute;left:3373;top:2211;width:12;height:2" coordorigin="3373,2211" coordsize="12,2">
              <v:shape style="position:absolute;left:3373;top:2211;width:12;height:2" coordorigin="3373,2211" coordsize="12,0" path="m3373,2211l3385,2211e" filled="false" stroked="true" strokeweight=".6pt" strokecolor="#000000">
                <v:path arrowok="t"/>
              </v:shape>
            </v:group>
            <v:group style="position:absolute;left:3392;top:2211;width:12;height:2" coordorigin="3392,2211" coordsize="12,2">
              <v:shape style="position:absolute;left:3392;top:2211;width:12;height:2" coordorigin="3392,2211" coordsize="12,0" path="m3392,2211l3404,2211e" filled="false" stroked="true" strokeweight=".6pt" strokecolor="#000000">
                <v:path arrowok="t"/>
              </v:shape>
            </v:group>
            <v:group style="position:absolute;left:3412;top:2211;width:12;height:2" coordorigin="3412,2211" coordsize="12,2">
              <v:shape style="position:absolute;left:3412;top:2211;width:12;height:2" coordorigin="3412,2211" coordsize="12,0" path="m3412,2211l3424,2211e" filled="false" stroked="true" strokeweight=".6pt" strokecolor="#000000">
                <v:path arrowok="t"/>
              </v:shape>
            </v:group>
            <v:group style="position:absolute;left:3431;top:2211;width:12;height:2" coordorigin="3431,2211" coordsize="12,2">
              <v:shape style="position:absolute;left:3431;top:2211;width:12;height:2" coordorigin="3431,2211" coordsize="12,0" path="m3431,2211l3443,2211e" filled="false" stroked="true" strokeweight=".6pt" strokecolor="#000000">
                <v:path arrowok="t"/>
              </v:shape>
            </v:group>
            <v:group style="position:absolute;left:3450;top:2211;width:12;height:2" coordorigin="3450,2211" coordsize="12,2">
              <v:shape style="position:absolute;left:3450;top:2211;width:12;height:2" coordorigin="3450,2211" coordsize="12,0" path="m3450,2211l3462,2211e" filled="false" stroked="true" strokeweight=".6pt" strokecolor="#000000">
                <v:path arrowok="t"/>
              </v:shape>
            </v:group>
            <v:group style="position:absolute;left:3469;top:2211;width:12;height:2" coordorigin="3469,2211" coordsize="12,2">
              <v:shape style="position:absolute;left:3469;top:2211;width:12;height:2" coordorigin="3469,2211" coordsize="12,0" path="m3469,2211l3481,2211e" filled="false" stroked="true" strokeweight=".6pt" strokecolor="#000000">
                <v:path arrowok="t"/>
              </v:shape>
            </v:group>
            <v:group style="position:absolute;left:3488;top:2211;width:12;height:2" coordorigin="3488,2211" coordsize="12,2">
              <v:shape style="position:absolute;left:3488;top:2211;width:12;height:2" coordorigin="3488,2211" coordsize="12,0" path="m3488,2211l3500,2211e" filled="false" stroked="true" strokeweight=".6pt" strokecolor="#000000">
                <v:path arrowok="t"/>
              </v:shape>
            </v:group>
            <v:group style="position:absolute;left:3508;top:2211;width:12;height:2" coordorigin="3508,2211" coordsize="12,2">
              <v:shape style="position:absolute;left:3508;top:2211;width:12;height:2" coordorigin="3508,2211" coordsize="12,0" path="m3508,2211l3520,2211e" filled="false" stroked="true" strokeweight=".6pt" strokecolor="#000000">
                <v:path arrowok="t"/>
              </v:shape>
            </v:group>
            <v:group style="position:absolute;left:3527;top:2211;width:12;height:2" coordorigin="3527,2211" coordsize="12,2">
              <v:shape style="position:absolute;left:3527;top:2211;width:12;height:2" coordorigin="3527,2211" coordsize="12,0" path="m3527,2211l3539,2211e" filled="false" stroked="true" strokeweight=".6pt" strokecolor="#000000">
                <v:path arrowok="t"/>
              </v:shape>
            </v:group>
            <v:group style="position:absolute;left:3546;top:2211;width:12;height:2" coordorigin="3546,2211" coordsize="12,2">
              <v:shape style="position:absolute;left:3546;top:2211;width:12;height:2" coordorigin="3546,2211" coordsize="12,0" path="m3546,2211l3558,2211e" filled="false" stroked="true" strokeweight=".6pt" strokecolor="#000000">
                <v:path arrowok="t"/>
              </v:shape>
            </v:group>
            <v:group style="position:absolute;left:3565;top:2211;width:12;height:2" coordorigin="3565,2211" coordsize="12,2">
              <v:shape style="position:absolute;left:3565;top:2211;width:12;height:2" coordorigin="3565,2211" coordsize="12,0" path="m3565,2211l3577,2211e" filled="false" stroked="true" strokeweight=".6pt" strokecolor="#000000">
                <v:path arrowok="t"/>
              </v:shape>
            </v:group>
            <v:group style="position:absolute;left:3584;top:2211;width:12;height:2" coordorigin="3584,2211" coordsize="12,2">
              <v:shape style="position:absolute;left:3584;top:2211;width:12;height:2" coordorigin="3584,2211" coordsize="12,0" path="m3584,2211l3596,2211e" filled="false" stroked="true" strokeweight=".6pt" strokecolor="#000000">
                <v:path arrowok="t"/>
              </v:shape>
            </v:group>
            <v:group style="position:absolute;left:3604;top:2211;width:12;height:2" coordorigin="3604,2211" coordsize="12,2">
              <v:shape style="position:absolute;left:3604;top:2211;width:12;height:2" coordorigin="3604,2211" coordsize="12,0" path="m3604,2211l3616,2211e" filled="false" stroked="true" strokeweight=".6pt" strokecolor="#000000">
                <v:path arrowok="t"/>
              </v:shape>
            </v:group>
            <v:group style="position:absolute;left:3623;top:2211;width:12;height:2" coordorigin="3623,2211" coordsize="12,2">
              <v:shape style="position:absolute;left:3623;top:2211;width:12;height:2" coordorigin="3623,2211" coordsize="12,0" path="m3623,2211l3635,2211e" filled="false" stroked="true" strokeweight=".6pt" strokecolor="#000000">
                <v:path arrowok="t"/>
              </v:shape>
            </v:group>
            <v:group style="position:absolute;left:3642;top:2211;width:12;height:2" coordorigin="3642,2211" coordsize="12,2">
              <v:shape style="position:absolute;left:3642;top:2211;width:12;height:2" coordorigin="3642,2211" coordsize="12,0" path="m3642,2211l3654,2211e" filled="false" stroked="true" strokeweight=".6pt" strokecolor="#000000">
                <v:path arrowok="t"/>
              </v:shape>
            </v:group>
            <v:group style="position:absolute;left:3661;top:2211;width:12;height:2" coordorigin="3661,2211" coordsize="12,2">
              <v:shape style="position:absolute;left:3661;top:2211;width:12;height:2" coordorigin="3661,2211" coordsize="12,0" path="m3661,2211l3673,2211e" filled="false" stroked="true" strokeweight=".6pt" strokecolor="#000000">
                <v:path arrowok="t"/>
              </v:shape>
            </v:group>
            <v:group style="position:absolute;left:3680;top:2211;width:12;height:2" coordorigin="3680,2211" coordsize="12,2">
              <v:shape style="position:absolute;left:3680;top:2211;width:12;height:2" coordorigin="3680,2211" coordsize="12,0" path="m3680,2211l3692,2211e" filled="false" stroked="true" strokeweight=".6pt" strokecolor="#000000">
                <v:path arrowok="t"/>
              </v:shape>
            </v:group>
            <v:group style="position:absolute;left:3700;top:2211;width:12;height:2" coordorigin="3700,2211" coordsize="12,2">
              <v:shape style="position:absolute;left:3700;top:2211;width:12;height:2" coordorigin="3700,2211" coordsize="12,0" path="m3700,2211l3712,2211e" filled="false" stroked="true" strokeweight=".6pt" strokecolor="#000000">
                <v:path arrowok="t"/>
              </v:shape>
            </v:group>
            <v:group style="position:absolute;left:3719;top:2211;width:12;height:2" coordorigin="3719,2211" coordsize="12,2">
              <v:shape style="position:absolute;left:3719;top:2211;width:12;height:2" coordorigin="3719,2211" coordsize="12,0" path="m3719,2211l3731,2211e" filled="false" stroked="true" strokeweight=".6pt" strokecolor="#000000">
                <v:path arrowok="t"/>
              </v:shape>
            </v:group>
            <v:group style="position:absolute;left:3738;top:2211;width:12;height:2" coordorigin="3738,2211" coordsize="12,2">
              <v:shape style="position:absolute;left:3738;top:2211;width:12;height:2" coordorigin="3738,2211" coordsize="12,0" path="m3738,2211l3750,2211e" filled="false" stroked="true" strokeweight=".6pt" strokecolor="#000000">
                <v:path arrowok="t"/>
              </v:shape>
            </v:group>
            <v:group style="position:absolute;left:3757;top:2211;width:12;height:2" coordorigin="3757,2211" coordsize="12,2">
              <v:shape style="position:absolute;left:3757;top:2211;width:12;height:2" coordorigin="3757,2211" coordsize="12,0" path="m3757,2211l3769,2211e" filled="false" stroked="true" strokeweight=".6pt" strokecolor="#000000">
                <v:path arrowok="t"/>
              </v:shape>
            </v:group>
            <v:group style="position:absolute;left:3776;top:2211;width:12;height:2" coordorigin="3776,2211" coordsize="12,2">
              <v:shape style="position:absolute;left:3776;top:2211;width:12;height:2" coordorigin="3776,2211" coordsize="12,0" path="m3776,2211l3788,2211e" filled="false" stroked="true" strokeweight=".6pt" strokecolor="#000000">
                <v:path arrowok="t"/>
              </v:shape>
            </v:group>
            <v:group style="position:absolute;left:3796;top:2211;width:12;height:2" coordorigin="3796,2211" coordsize="12,2">
              <v:shape style="position:absolute;left:3796;top:2211;width:12;height:2" coordorigin="3796,2211" coordsize="12,0" path="m3796,2211l3808,2211e" filled="false" stroked="true" strokeweight=".6pt" strokecolor="#000000">
                <v:path arrowok="t"/>
              </v:shape>
            </v:group>
            <v:group style="position:absolute;left:3815;top:2211;width:12;height:2" coordorigin="3815,2211" coordsize="12,2">
              <v:shape style="position:absolute;left:3815;top:2211;width:12;height:2" coordorigin="3815,2211" coordsize="12,0" path="m3815,2211l3827,2211e" filled="false" stroked="true" strokeweight=".6pt" strokecolor="#000000">
                <v:path arrowok="t"/>
              </v:shape>
            </v:group>
            <v:group style="position:absolute;left:3834;top:2211;width:12;height:2" coordorigin="3834,2211" coordsize="12,2">
              <v:shape style="position:absolute;left:3834;top:2211;width:12;height:2" coordorigin="3834,2211" coordsize="12,0" path="m3834,2211l3846,2211e" filled="false" stroked="true" strokeweight=".6pt" strokecolor="#000000">
                <v:path arrowok="t"/>
              </v:shape>
            </v:group>
            <v:group style="position:absolute;left:3853;top:2211;width:12;height:2" coordorigin="3853,2211" coordsize="12,2">
              <v:shape style="position:absolute;left:3853;top:2211;width:12;height:2" coordorigin="3853,2211" coordsize="12,0" path="m3853,2211l3865,2211e" filled="false" stroked="true" strokeweight=".6pt" strokecolor="#000000">
                <v:path arrowok="t"/>
              </v:shape>
            </v:group>
            <v:group style="position:absolute;left:3872;top:2211;width:12;height:2" coordorigin="3872,2211" coordsize="12,2">
              <v:shape style="position:absolute;left:3872;top:2211;width:12;height:2" coordorigin="3872,2211" coordsize="12,0" path="m3872,2211l3884,2211e" filled="false" stroked="true" strokeweight=".6pt" strokecolor="#000000">
                <v:path arrowok="t"/>
              </v:shape>
            </v:group>
            <v:group style="position:absolute;left:3892;top:2211;width:12;height:2" coordorigin="3892,2211" coordsize="12,2">
              <v:shape style="position:absolute;left:3892;top:2211;width:12;height:2" coordorigin="3892,2211" coordsize="12,0" path="m3892,2211l3904,2211e" filled="false" stroked="true" strokeweight=".6pt" strokecolor="#000000">
                <v:path arrowok="t"/>
              </v:shape>
            </v:group>
            <v:group style="position:absolute;left:3911;top:2211;width:12;height:2" coordorigin="3911,2211" coordsize="12,2">
              <v:shape style="position:absolute;left:3911;top:2211;width:12;height:2" coordorigin="3911,2211" coordsize="12,0" path="m3911,2211l3923,2211e" filled="false" stroked="true" strokeweight=".6pt" strokecolor="#000000">
                <v:path arrowok="t"/>
              </v:shape>
            </v:group>
            <v:group style="position:absolute;left:3930;top:2211;width:12;height:2" coordorigin="3930,2211" coordsize="12,2">
              <v:shape style="position:absolute;left:3930;top:2211;width:12;height:2" coordorigin="3930,2211" coordsize="12,0" path="m3930,2211l3942,2211e" filled="false" stroked="true" strokeweight=".6pt" strokecolor="#000000">
                <v:path arrowok="t"/>
              </v:shape>
            </v:group>
            <v:group style="position:absolute;left:3949;top:2211;width:12;height:2" coordorigin="3949,2211" coordsize="12,2">
              <v:shape style="position:absolute;left:3949;top:2211;width:12;height:2" coordorigin="3949,2211" coordsize="12,0" path="m3949,2211l3961,2211e" filled="false" stroked="true" strokeweight=".6pt" strokecolor="#000000">
                <v:path arrowok="t"/>
              </v:shape>
            </v:group>
            <v:group style="position:absolute;left:3968;top:2211;width:12;height:2" coordorigin="3968,2211" coordsize="12,2">
              <v:shape style="position:absolute;left:3968;top:2211;width:12;height:2" coordorigin="3968,2211" coordsize="12,0" path="m3968,2211l3980,2211e" filled="false" stroked="true" strokeweight=".6pt" strokecolor="#000000">
                <v:path arrowok="t"/>
              </v:shape>
            </v:group>
            <v:group style="position:absolute;left:3988;top:2211;width:12;height:2" coordorigin="3988,2211" coordsize="12,2">
              <v:shape style="position:absolute;left:3988;top:2211;width:12;height:2" coordorigin="3988,2211" coordsize="12,0" path="m3988,2211l4000,2211e" filled="false" stroked="true" strokeweight=".6pt" strokecolor="#000000">
                <v:path arrowok="t"/>
              </v:shape>
            </v:group>
            <v:group style="position:absolute;left:4007;top:2211;width:12;height:2" coordorigin="4007,2211" coordsize="12,2">
              <v:shape style="position:absolute;left:4007;top:2211;width:12;height:2" coordorigin="4007,2211" coordsize="12,0" path="m4007,2211l4019,2211e" filled="false" stroked="true" strokeweight=".6pt" strokecolor="#000000">
                <v:path arrowok="t"/>
              </v:shape>
            </v:group>
            <v:group style="position:absolute;left:4026;top:2211;width:12;height:2" coordorigin="4026,2211" coordsize="12,2">
              <v:shape style="position:absolute;left:4026;top:2211;width:12;height:2" coordorigin="4026,2211" coordsize="12,0" path="m4026,2211l4038,2211e" filled="false" stroked="true" strokeweight=".6pt" strokecolor="#000000">
                <v:path arrowok="t"/>
              </v:shape>
            </v:group>
            <v:group style="position:absolute;left:4045;top:2211;width:12;height:2" coordorigin="4045,2211" coordsize="12,2">
              <v:shape style="position:absolute;left:4045;top:2211;width:12;height:2" coordorigin="4045,2211" coordsize="12,0" path="m4045,2211l4057,2211e" filled="false" stroked="true" strokeweight=".6pt" strokecolor="#000000">
                <v:path arrowok="t"/>
              </v:shape>
            </v:group>
            <v:group style="position:absolute;left:4064;top:2211;width:12;height:2" coordorigin="4064,2211" coordsize="12,2">
              <v:shape style="position:absolute;left:4064;top:2211;width:12;height:2" coordorigin="4064,2211" coordsize="12,0" path="m4064,2211l4076,2211e" filled="false" stroked="true" strokeweight=".6pt" strokecolor="#000000">
                <v:path arrowok="t"/>
              </v:shape>
            </v:group>
            <v:group style="position:absolute;left:4084;top:2211;width:12;height:2" coordorigin="4084,2211" coordsize="12,2">
              <v:shape style="position:absolute;left:4084;top:2211;width:12;height:2" coordorigin="4084,2211" coordsize="12,0" path="m4084,2211l4096,2211e" filled="false" stroked="true" strokeweight=".6pt" strokecolor="#000000">
                <v:path arrowok="t"/>
              </v:shape>
            </v:group>
            <v:group style="position:absolute;left:4103;top:2211;width:12;height:2" coordorigin="4103,2211" coordsize="12,2">
              <v:shape style="position:absolute;left:4103;top:2211;width:12;height:2" coordorigin="4103,2211" coordsize="12,0" path="m4103,2211l4115,2211e" filled="false" stroked="true" strokeweight=".6pt" strokecolor="#000000">
                <v:path arrowok="t"/>
              </v:shape>
            </v:group>
            <v:group style="position:absolute;left:4122;top:2211;width:12;height:2" coordorigin="4122,2211" coordsize="12,2">
              <v:shape style="position:absolute;left:4122;top:2211;width:12;height:2" coordorigin="4122,2211" coordsize="12,0" path="m4122,2211l4134,2211e" filled="false" stroked="true" strokeweight=".6pt" strokecolor="#000000">
                <v:path arrowok="t"/>
              </v:shape>
            </v:group>
            <v:group style="position:absolute;left:4141;top:2211;width:12;height:2" coordorigin="4141,2211" coordsize="12,2">
              <v:shape style="position:absolute;left:4141;top:2211;width:12;height:2" coordorigin="4141,2211" coordsize="12,0" path="m4141,2211l4153,2211e" filled="false" stroked="true" strokeweight=".6pt" strokecolor="#000000">
                <v:path arrowok="t"/>
              </v:shape>
            </v:group>
            <v:group style="position:absolute;left:4160;top:2211;width:12;height:2" coordorigin="4160,2211" coordsize="12,2">
              <v:shape style="position:absolute;left:4160;top:2211;width:12;height:2" coordorigin="4160,2211" coordsize="12,0" path="m4160,2211l4172,2211e" filled="false" stroked="true" strokeweight=".6pt" strokecolor="#000000">
                <v:path arrowok="t"/>
              </v:shape>
            </v:group>
            <v:group style="position:absolute;left:4180;top:2211;width:12;height:2" coordorigin="4180,2211" coordsize="12,2">
              <v:shape style="position:absolute;left:4180;top:2211;width:12;height:2" coordorigin="4180,2211" coordsize="12,0" path="m4180,2211l4192,2211e" filled="false" stroked="true" strokeweight=".6pt" strokecolor="#000000">
                <v:path arrowok="t"/>
              </v:shape>
            </v:group>
            <v:group style="position:absolute;left:4199;top:2211;width:12;height:2" coordorigin="4199,2211" coordsize="12,2">
              <v:shape style="position:absolute;left:4199;top:2211;width:12;height:2" coordorigin="4199,2211" coordsize="12,0" path="m4199,2211l4211,2211e" filled="false" stroked="true" strokeweight=".6pt" strokecolor="#000000">
                <v:path arrowok="t"/>
              </v:shape>
            </v:group>
            <v:group style="position:absolute;left:4218;top:2211;width:12;height:2" coordorigin="4218,2211" coordsize="12,2">
              <v:shape style="position:absolute;left:4218;top:2211;width:12;height:2" coordorigin="4218,2211" coordsize="12,0" path="m4218,2211l4230,2211e" filled="false" stroked="true" strokeweight=".6pt" strokecolor="#000000">
                <v:path arrowok="t"/>
              </v:shape>
            </v:group>
            <v:group style="position:absolute;left:4237;top:2211;width:12;height:2" coordorigin="4237,2211" coordsize="12,2">
              <v:shape style="position:absolute;left:4237;top:2211;width:12;height:2" coordorigin="4237,2211" coordsize="12,0" path="m4237,2211l4249,2211e" filled="false" stroked="true" strokeweight=".6pt" strokecolor="#000000">
                <v:path arrowok="t"/>
              </v:shape>
            </v:group>
            <v:group style="position:absolute;left:4256;top:2211;width:12;height:2" coordorigin="4256,2211" coordsize="12,2">
              <v:shape style="position:absolute;left:4256;top:2211;width:12;height:2" coordorigin="4256,2211" coordsize="12,0" path="m4256,2211l4268,2211e" filled="false" stroked="true" strokeweight=".6pt" strokecolor="#000000">
                <v:path arrowok="t"/>
              </v:shape>
            </v:group>
            <v:group style="position:absolute;left:4276;top:2211;width:12;height:2" coordorigin="4276,2211" coordsize="12,2">
              <v:shape style="position:absolute;left:4276;top:2211;width:12;height:2" coordorigin="4276,2211" coordsize="12,0" path="m4276,2211l4288,2211e" filled="false" stroked="true" strokeweight=".6pt" strokecolor="#000000">
                <v:path arrowok="t"/>
              </v:shape>
            </v:group>
            <v:group style="position:absolute;left:4295;top:2211;width:12;height:2" coordorigin="4295,2211" coordsize="12,2">
              <v:shape style="position:absolute;left:4295;top:2211;width:12;height:2" coordorigin="4295,2211" coordsize="12,0" path="m4295,2211l4307,2211e" filled="false" stroked="true" strokeweight=".6pt" strokecolor="#000000">
                <v:path arrowok="t"/>
              </v:shape>
            </v:group>
            <v:group style="position:absolute;left:4314;top:2211;width:12;height:2" coordorigin="4314,2211" coordsize="12,2">
              <v:shape style="position:absolute;left:4314;top:2211;width:12;height:2" coordorigin="4314,2211" coordsize="12,0" path="m4314,2211l4326,2211e" filled="false" stroked="true" strokeweight=".6pt" strokecolor="#000000">
                <v:path arrowok="t"/>
              </v:shape>
            </v:group>
            <v:group style="position:absolute;left:4333;top:2211;width:12;height:2" coordorigin="4333,2211" coordsize="12,2">
              <v:shape style="position:absolute;left:4333;top:2211;width:12;height:2" coordorigin="4333,2211" coordsize="12,0" path="m4333,2211l4345,2211e" filled="false" stroked="true" strokeweight=".6pt" strokecolor="#000000">
                <v:path arrowok="t"/>
              </v:shape>
            </v:group>
            <v:group style="position:absolute;left:4352;top:2211;width:12;height:2" coordorigin="4352,2211" coordsize="12,2">
              <v:shape style="position:absolute;left:4352;top:2211;width:12;height:2" coordorigin="4352,2211" coordsize="12,0" path="m4352,2211l4364,2211e" filled="false" stroked="true" strokeweight=".6pt" strokecolor="#000000">
                <v:path arrowok="t"/>
              </v:shape>
            </v:group>
            <v:group style="position:absolute;left:4372;top:2211;width:12;height:2" coordorigin="4372,2211" coordsize="12,2">
              <v:shape style="position:absolute;left:4372;top:2211;width:12;height:2" coordorigin="4372,2211" coordsize="12,0" path="m4372,2211l4384,2211e" filled="false" stroked="true" strokeweight=".6pt" strokecolor="#000000">
                <v:path arrowok="t"/>
              </v:shape>
            </v:group>
            <v:group style="position:absolute;left:4391;top:2211;width:12;height:2" coordorigin="4391,2211" coordsize="12,2">
              <v:shape style="position:absolute;left:4391;top:2211;width:12;height:2" coordorigin="4391,2211" coordsize="12,0" path="m4391,2211l4403,2211e" filled="false" stroked="true" strokeweight=".6pt" strokecolor="#000000">
                <v:path arrowok="t"/>
              </v:shape>
            </v:group>
            <v:group style="position:absolute;left:4410;top:2211;width:12;height:2" coordorigin="4410,2211" coordsize="12,2">
              <v:shape style="position:absolute;left:4410;top:2211;width:12;height:2" coordorigin="4410,2211" coordsize="12,0" path="m4410,2211l4422,2211e" filled="false" stroked="true" strokeweight=".6pt" strokecolor="#000000">
                <v:path arrowok="t"/>
              </v:shape>
            </v:group>
            <v:group style="position:absolute;left:4429;top:2211;width:12;height:2" coordorigin="4429,2211" coordsize="12,2">
              <v:shape style="position:absolute;left:4429;top:2211;width:12;height:2" coordorigin="4429,2211" coordsize="12,0" path="m4429,2211l4441,2211e" filled="false" stroked="true" strokeweight=".6pt" strokecolor="#000000">
                <v:path arrowok="t"/>
              </v:shape>
            </v:group>
            <v:group style="position:absolute;left:4448;top:2211;width:12;height:2" coordorigin="4448,2211" coordsize="12,2">
              <v:shape style="position:absolute;left:4448;top:2211;width:12;height:2" coordorigin="4448,2211" coordsize="12,0" path="m4448,2211l4460,2211e" filled="false" stroked="true" strokeweight=".6pt" strokecolor="#000000">
                <v:path arrowok="t"/>
              </v:shape>
            </v:group>
            <v:group style="position:absolute;left:4468;top:2211;width:12;height:2" coordorigin="4468,2211" coordsize="12,2">
              <v:shape style="position:absolute;left:4468;top:2211;width:12;height:2" coordorigin="4468,2211" coordsize="12,0" path="m4468,2211l4480,2211e" filled="false" stroked="true" strokeweight=".6pt" strokecolor="#000000">
                <v:path arrowok="t"/>
              </v:shape>
            </v:group>
            <v:group style="position:absolute;left:4487;top:2211;width:12;height:2" coordorigin="4487,2211" coordsize="12,2">
              <v:shape style="position:absolute;left:4487;top:2211;width:12;height:2" coordorigin="4487,2211" coordsize="12,0" path="m4487,2211l4499,2211e" filled="false" stroked="true" strokeweight=".6pt" strokecolor="#000000">
                <v:path arrowok="t"/>
              </v:shape>
            </v:group>
            <v:group style="position:absolute;left:4506;top:2211;width:12;height:2" coordorigin="4506,2211" coordsize="12,2">
              <v:shape style="position:absolute;left:4506;top:2211;width:12;height:2" coordorigin="4506,2211" coordsize="12,0" path="m4506,2211l4518,2211e" filled="false" stroked="true" strokeweight=".6pt" strokecolor="#000000">
                <v:path arrowok="t"/>
              </v:shape>
            </v:group>
            <v:group style="position:absolute;left:4525;top:2211;width:12;height:2" coordorigin="4525,2211" coordsize="12,2">
              <v:shape style="position:absolute;left:4525;top:2211;width:12;height:2" coordorigin="4525,2211" coordsize="12,0" path="m4525,2211l4537,2211e" filled="false" stroked="true" strokeweight=".6pt" strokecolor="#000000">
                <v:path arrowok="t"/>
              </v:shape>
            </v:group>
            <v:group style="position:absolute;left:4544;top:2211;width:12;height:2" coordorigin="4544,2211" coordsize="12,2">
              <v:shape style="position:absolute;left:4544;top:2211;width:12;height:2" coordorigin="4544,2211" coordsize="12,0" path="m4544,2211l4556,2211e" filled="false" stroked="true" strokeweight=".6pt" strokecolor="#000000">
                <v:path arrowok="t"/>
              </v:shape>
            </v:group>
            <v:group style="position:absolute;left:4564;top:2211;width:12;height:2" coordorigin="4564,2211" coordsize="12,2">
              <v:shape style="position:absolute;left:4564;top:2211;width:12;height:2" coordorigin="4564,2211" coordsize="12,0" path="m4564,2211l4576,2211e" filled="false" stroked="true" strokeweight=".6pt" strokecolor="#000000">
                <v:path arrowok="t"/>
              </v:shape>
            </v:group>
            <v:group style="position:absolute;left:4583;top:2211;width:12;height:2" coordorigin="4583,2211" coordsize="12,2">
              <v:shape style="position:absolute;left:4583;top:2211;width:12;height:2" coordorigin="4583,2211" coordsize="12,0" path="m4583,2211l4595,2211e" filled="false" stroked="true" strokeweight=".6pt" strokecolor="#000000">
                <v:path arrowok="t"/>
              </v:shape>
            </v:group>
            <v:group style="position:absolute;left:4602;top:2211;width:12;height:2" coordorigin="4602,2211" coordsize="12,2">
              <v:shape style="position:absolute;left:4602;top:2211;width:12;height:2" coordorigin="4602,2211" coordsize="12,0" path="m4602,2211l4614,2211e" filled="false" stroked="true" strokeweight=".6pt" strokecolor="#000000">
                <v:path arrowok="t"/>
              </v:shape>
            </v:group>
            <v:group style="position:absolute;left:4621;top:2211;width:12;height:2" coordorigin="4621,2211" coordsize="12,2">
              <v:shape style="position:absolute;left:4621;top:2211;width:12;height:2" coordorigin="4621,2211" coordsize="12,0" path="m4621,2211l4633,2211e" filled="false" stroked="true" strokeweight=".6pt" strokecolor="#000000">
                <v:path arrowok="t"/>
              </v:shape>
            </v:group>
            <v:group style="position:absolute;left:4640;top:2211;width:12;height:2" coordorigin="4640,2211" coordsize="12,2">
              <v:shape style="position:absolute;left:4640;top:2211;width:12;height:2" coordorigin="4640,2211" coordsize="12,0" path="m4640,2211l4652,2211e" filled="false" stroked="true" strokeweight=".6pt" strokecolor="#000000">
                <v:path arrowok="t"/>
              </v:shape>
            </v:group>
            <v:group style="position:absolute;left:4660;top:2211;width:12;height:2" coordorigin="4660,2211" coordsize="12,2">
              <v:shape style="position:absolute;left:4660;top:2211;width:12;height:2" coordorigin="4660,2211" coordsize="12,0" path="m4660,2211l4672,2211e" filled="false" stroked="true" strokeweight=".6pt" strokecolor="#000000">
                <v:path arrowok="t"/>
              </v:shape>
            </v:group>
            <v:group style="position:absolute;left:4679;top:2211;width:12;height:2" coordorigin="4679,2211" coordsize="12,2">
              <v:shape style="position:absolute;left:4679;top:2211;width:12;height:2" coordorigin="4679,2211" coordsize="12,0" path="m4679,2211l4691,2211e" filled="false" stroked="true" strokeweight=".6pt" strokecolor="#000000">
                <v:path arrowok="t"/>
              </v:shape>
            </v:group>
            <v:group style="position:absolute;left:4698;top:2211;width:12;height:2" coordorigin="4698,2211" coordsize="12,2">
              <v:shape style="position:absolute;left:4698;top:2211;width:12;height:2" coordorigin="4698,2211" coordsize="12,0" path="m4698,2211l4710,2211e" filled="false" stroked="true" strokeweight=".6pt" strokecolor="#000000">
                <v:path arrowok="t"/>
              </v:shape>
            </v:group>
            <v:group style="position:absolute;left:4717;top:2211;width:12;height:2" coordorigin="4717,2211" coordsize="12,2">
              <v:shape style="position:absolute;left:4717;top:2211;width:12;height:2" coordorigin="4717,2211" coordsize="12,0" path="m4717,2211l4729,2211e" filled="false" stroked="true" strokeweight=".6pt" strokecolor="#000000">
                <v:path arrowok="t"/>
              </v:shape>
            </v:group>
            <v:group style="position:absolute;left:4736;top:2211;width:12;height:2" coordorigin="4736,2211" coordsize="12,2">
              <v:shape style="position:absolute;left:4736;top:2211;width:12;height:2" coordorigin="4736,2211" coordsize="12,0" path="m4736,2211l4748,2211e" filled="false" stroked="true" strokeweight=".6pt" strokecolor="#000000">
                <v:path arrowok="t"/>
              </v:shape>
            </v:group>
            <v:group style="position:absolute;left:4756;top:2211;width:12;height:2" coordorigin="4756,2211" coordsize="12,2">
              <v:shape style="position:absolute;left:4756;top:2211;width:12;height:2" coordorigin="4756,2211" coordsize="12,0" path="m4756,2211l4768,2211e" filled="false" stroked="true" strokeweight=".6pt" strokecolor="#000000">
                <v:path arrowok="t"/>
              </v:shape>
            </v:group>
            <v:group style="position:absolute;left:4775;top:2211;width:12;height:2" coordorigin="4775,2211" coordsize="12,2">
              <v:shape style="position:absolute;left:4775;top:2211;width:12;height:2" coordorigin="4775,2211" coordsize="12,0" path="m4775,2211l4787,2211e" filled="false" stroked="true" strokeweight=".6pt" strokecolor="#000000">
                <v:path arrowok="t"/>
              </v:shape>
            </v:group>
            <v:group style="position:absolute;left:4794;top:2211;width:12;height:2" coordorigin="4794,2211" coordsize="12,2">
              <v:shape style="position:absolute;left:4794;top:2211;width:12;height:2" coordorigin="4794,2211" coordsize="12,0" path="m4794,2211l4806,2211e" filled="false" stroked="true" strokeweight=".6pt" strokecolor="#000000">
                <v:path arrowok="t"/>
              </v:shape>
            </v:group>
            <v:group style="position:absolute;left:4813;top:2211;width:12;height:2" coordorigin="4813,2211" coordsize="12,2">
              <v:shape style="position:absolute;left:4813;top:2211;width:12;height:2" coordorigin="4813,2211" coordsize="12,0" path="m4813,2211l4825,2211e" filled="false" stroked="true" strokeweight=".6pt" strokecolor="#000000">
                <v:path arrowok="t"/>
              </v:shape>
            </v:group>
            <v:group style="position:absolute;left:4832;top:2211;width:12;height:2" coordorigin="4832,2211" coordsize="12,2">
              <v:shape style="position:absolute;left:4832;top:2211;width:12;height:2" coordorigin="4832,2211" coordsize="12,0" path="m4832,2211l4844,2211e" filled="false" stroked="true" strokeweight=".6pt" strokecolor="#000000">
                <v:path arrowok="t"/>
              </v:shape>
            </v:group>
            <v:group style="position:absolute;left:4852;top:2211;width:12;height:2" coordorigin="4852,2211" coordsize="12,2">
              <v:shape style="position:absolute;left:4852;top:2211;width:12;height:2" coordorigin="4852,2211" coordsize="12,0" path="m4852,2211l4864,2211e" filled="false" stroked="true" strokeweight=".6pt" strokecolor="#000000">
                <v:path arrowok="t"/>
              </v:shape>
            </v:group>
            <v:group style="position:absolute;left:4871;top:2211;width:12;height:2" coordorigin="4871,2211" coordsize="12,2">
              <v:shape style="position:absolute;left:4871;top:2211;width:12;height:2" coordorigin="4871,2211" coordsize="12,0" path="m4871,2211l4883,2211e" filled="false" stroked="true" strokeweight=".6pt" strokecolor="#000000">
                <v:path arrowok="t"/>
              </v:shape>
            </v:group>
            <v:group style="position:absolute;left:4890;top:2211;width:12;height:2" coordorigin="4890,2211" coordsize="12,2">
              <v:shape style="position:absolute;left:4890;top:2211;width:12;height:2" coordorigin="4890,2211" coordsize="12,0" path="m4890,2211l4902,2211e" filled="false" stroked="true" strokeweight=".6pt" strokecolor="#000000">
                <v:path arrowok="t"/>
              </v:shape>
            </v:group>
            <v:group style="position:absolute;left:4909;top:2211;width:12;height:2" coordorigin="4909,2211" coordsize="12,2">
              <v:shape style="position:absolute;left:4909;top:2211;width:12;height:2" coordorigin="4909,2211" coordsize="12,0" path="m4909,2211l4921,2211e" filled="false" stroked="true" strokeweight=".6pt" strokecolor="#000000">
                <v:path arrowok="t"/>
              </v:shape>
            </v:group>
            <v:group style="position:absolute;left:4928;top:2211;width:12;height:2" coordorigin="4928,2211" coordsize="12,2">
              <v:shape style="position:absolute;left:4928;top:2211;width:12;height:2" coordorigin="4928,2211" coordsize="12,0" path="m4928,2211l4940,2211e" filled="false" stroked="true" strokeweight=".6pt" strokecolor="#000000">
                <v:path arrowok="t"/>
              </v:shape>
            </v:group>
            <v:group style="position:absolute;left:4948;top:2211;width:12;height:2" coordorigin="4948,2211" coordsize="12,2">
              <v:shape style="position:absolute;left:4948;top:2211;width:12;height:2" coordorigin="4948,2211" coordsize="12,0" path="m4948,2211l4960,2211e" filled="false" stroked="true" strokeweight=".6pt" strokecolor="#000000">
                <v:path arrowok="t"/>
              </v:shape>
            </v:group>
            <v:group style="position:absolute;left:4967;top:2211;width:12;height:2" coordorigin="4967,2211" coordsize="12,2">
              <v:shape style="position:absolute;left:4967;top:2211;width:12;height:2" coordorigin="4967,2211" coordsize="12,0" path="m4967,2211l4979,2211e" filled="false" stroked="true" strokeweight=".6pt" strokecolor="#000000">
                <v:path arrowok="t"/>
              </v:shape>
            </v:group>
            <v:group style="position:absolute;left:4986;top:2211;width:12;height:2" coordorigin="4986,2211" coordsize="12,2">
              <v:shape style="position:absolute;left:4986;top:2211;width:12;height:2" coordorigin="4986,2211" coordsize="12,0" path="m4986,2211l4998,2211e" filled="false" stroked="true" strokeweight=".6pt" strokecolor="#000000">
                <v:path arrowok="t"/>
              </v:shape>
            </v:group>
            <v:group style="position:absolute;left:5005;top:2211;width:12;height:2" coordorigin="5005,2211" coordsize="12,2">
              <v:shape style="position:absolute;left:5005;top:2211;width:12;height:2" coordorigin="5005,2211" coordsize="12,0" path="m5005,2211l5017,2211e" filled="false" stroked="true" strokeweight=".6pt" strokecolor="#000000">
                <v:path arrowok="t"/>
              </v:shape>
            </v:group>
            <v:group style="position:absolute;left:5024;top:2211;width:12;height:2" coordorigin="5024,2211" coordsize="12,2">
              <v:shape style="position:absolute;left:5024;top:2211;width:12;height:2" coordorigin="5024,2211" coordsize="12,0" path="m5024,2211l5036,2211e" filled="false" stroked="true" strokeweight=".6pt" strokecolor="#000000">
                <v:path arrowok="t"/>
              </v:shape>
            </v:group>
            <v:group style="position:absolute;left:5044;top:2211;width:12;height:2" coordorigin="5044,2211" coordsize="12,2">
              <v:shape style="position:absolute;left:5044;top:2211;width:12;height:2" coordorigin="5044,2211" coordsize="12,0" path="m5044,2211l5056,2211e" filled="false" stroked="true" strokeweight=".6pt" strokecolor="#000000">
                <v:path arrowok="t"/>
              </v:shape>
            </v:group>
            <v:group style="position:absolute;left:5063;top:2211;width:12;height:2" coordorigin="5063,2211" coordsize="12,2">
              <v:shape style="position:absolute;left:5063;top:2211;width:12;height:2" coordorigin="5063,2211" coordsize="12,0" path="m5063,2211l5075,2211e" filled="false" stroked="true" strokeweight=".6pt" strokecolor="#000000">
                <v:path arrowok="t"/>
              </v:shape>
            </v:group>
            <v:group style="position:absolute;left:5082;top:2211;width:12;height:2" coordorigin="5082,2211" coordsize="12,2">
              <v:shape style="position:absolute;left:5082;top:2211;width:12;height:2" coordorigin="5082,2211" coordsize="12,0" path="m5082,2211l5094,2211e" filled="false" stroked="true" strokeweight=".6pt" strokecolor="#000000">
                <v:path arrowok="t"/>
              </v:shape>
            </v:group>
            <v:group style="position:absolute;left:5101;top:2211;width:12;height:2" coordorigin="5101,2211" coordsize="12,2">
              <v:shape style="position:absolute;left:5101;top:2211;width:12;height:2" coordorigin="5101,2211" coordsize="12,0" path="m5101,2211l5113,2211e" filled="false" stroked="true" strokeweight=".6pt" strokecolor="#000000">
                <v:path arrowok="t"/>
              </v:shape>
            </v:group>
            <v:group style="position:absolute;left:5120;top:2211;width:12;height:2" coordorigin="5120,2211" coordsize="12,2">
              <v:shape style="position:absolute;left:5120;top:2211;width:12;height:2" coordorigin="5120,2211" coordsize="12,0" path="m5120,2211l5132,2211e" filled="false" stroked="true" strokeweight=".6pt" strokecolor="#000000">
                <v:path arrowok="t"/>
              </v:shape>
            </v:group>
            <v:group style="position:absolute;left:5140;top:2211;width:12;height:2" coordorigin="5140,2211" coordsize="12,2">
              <v:shape style="position:absolute;left:5140;top:2211;width:12;height:2" coordorigin="5140,2211" coordsize="12,0" path="m5140,2211l5152,2211e" filled="false" stroked="true" strokeweight=".6pt" strokecolor="#000000">
                <v:path arrowok="t"/>
              </v:shape>
            </v:group>
            <v:group style="position:absolute;left:5159;top:2211;width:12;height:2" coordorigin="5159,2211" coordsize="12,2">
              <v:shape style="position:absolute;left:5159;top:2211;width:12;height:2" coordorigin="5159,2211" coordsize="12,0" path="m5159,2211l5171,2211e" filled="false" stroked="true" strokeweight=".6pt" strokecolor="#000000">
                <v:path arrowok="t"/>
              </v:shape>
            </v:group>
            <v:group style="position:absolute;left:5178;top:2211;width:12;height:2" coordorigin="5178,2211" coordsize="12,2">
              <v:shape style="position:absolute;left:5178;top:2211;width:12;height:2" coordorigin="5178,2211" coordsize="12,0" path="m5178,2211l5190,2211e" filled="false" stroked="true" strokeweight=".6pt" strokecolor="#000000">
                <v:path arrowok="t"/>
              </v:shape>
            </v:group>
            <v:group style="position:absolute;left:5197;top:2211;width:12;height:2" coordorigin="5197,2211" coordsize="12,2">
              <v:shape style="position:absolute;left:5197;top:2211;width:12;height:2" coordorigin="5197,2211" coordsize="12,0" path="m5197,2211l5209,2211e" filled="false" stroked="true" strokeweight=".6pt" strokecolor="#000000">
                <v:path arrowok="t"/>
              </v:shape>
            </v:group>
            <v:group style="position:absolute;left:5216;top:2211;width:12;height:2" coordorigin="5216,2211" coordsize="12,2">
              <v:shape style="position:absolute;left:5216;top:2211;width:12;height:2" coordorigin="5216,2211" coordsize="12,0" path="m5216,2211l5228,2211e" filled="false" stroked="true" strokeweight=".6pt" strokecolor="#000000">
                <v:path arrowok="t"/>
              </v:shape>
            </v:group>
            <v:group style="position:absolute;left:5236;top:2211;width:12;height:2" coordorigin="5236,2211" coordsize="12,2">
              <v:shape style="position:absolute;left:5236;top:2211;width:12;height:2" coordorigin="5236,2211" coordsize="12,0" path="m5236,2211l5248,2211e" filled="false" stroked="true" strokeweight=".6pt" strokecolor="#000000">
                <v:path arrowok="t"/>
              </v:shape>
            </v:group>
            <v:group style="position:absolute;left:5255;top:2211;width:12;height:2" coordorigin="5255,2211" coordsize="12,2">
              <v:shape style="position:absolute;left:5255;top:2211;width:12;height:2" coordorigin="5255,2211" coordsize="12,0" path="m5255,2211l5267,2211e" filled="false" stroked="true" strokeweight=".6pt" strokecolor="#000000">
                <v:path arrowok="t"/>
              </v:shape>
            </v:group>
            <v:group style="position:absolute;left:5274;top:2211;width:12;height:2" coordorigin="5274,2211" coordsize="12,2">
              <v:shape style="position:absolute;left:5274;top:2211;width:12;height:2" coordorigin="5274,2211" coordsize="12,0" path="m5274,2211l5286,2211e" filled="false" stroked="true" strokeweight=".6pt" strokecolor="#000000">
                <v:path arrowok="t"/>
              </v:shape>
            </v:group>
            <v:group style="position:absolute;left:5293;top:2211;width:12;height:2" coordorigin="5293,2211" coordsize="12,2">
              <v:shape style="position:absolute;left:5293;top:2211;width:12;height:2" coordorigin="5293,2211" coordsize="12,0" path="m5293,2211l5305,2211e" filled="false" stroked="true" strokeweight=".6pt" strokecolor="#000000">
                <v:path arrowok="t"/>
              </v:shape>
            </v:group>
            <v:group style="position:absolute;left:5312;top:2211;width:12;height:2" coordorigin="5312,2211" coordsize="12,2">
              <v:shape style="position:absolute;left:5312;top:2211;width:12;height:2" coordorigin="5312,2211" coordsize="12,0" path="m5312,2211l5324,2211e" filled="false" stroked="true" strokeweight=".6pt" strokecolor="#000000">
                <v:path arrowok="t"/>
              </v:shape>
            </v:group>
            <v:group style="position:absolute;left:5332;top:2211;width:12;height:2" coordorigin="5332,2211" coordsize="12,2">
              <v:shape style="position:absolute;left:5332;top:2211;width:12;height:2" coordorigin="5332,2211" coordsize="12,0" path="m5332,2211l5344,2211e" filled="false" stroked="true" strokeweight=".6pt" strokecolor="#000000">
                <v:path arrowok="t"/>
              </v:shape>
            </v:group>
            <v:group style="position:absolute;left:5351;top:2211;width:12;height:2" coordorigin="5351,2211" coordsize="12,2">
              <v:shape style="position:absolute;left:5351;top:2211;width:12;height:2" coordorigin="5351,2211" coordsize="12,0" path="m5351,2211l5363,2211e" filled="false" stroked="true" strokeweight=".6pt" strokecolor="#000000">
                <v:path arrowok="t"/>
              </v:shape>
            </v:group>
            <v:group style="position:absolute;left:5370;top:2211;width:12;height:2" coordorigin="5370,2211" coordsize="12,2">
              <v:shape style="position:absolute;left:5370;top:2211;width:12;height:2" coordorigin="5370,2211" coordsize="12,0" path="m5370,2211l5382,2211e" filled="false" stroked="true" strokeweight=".6pt" strokecolor="#000000">
                <v:path arrowok="t"/>
              </v:shape>
            </v:group>
            <v:group style="position:absolute;left:5389;top:2211;width:12;height:2" coordorigin="5389,2211" coordsize="12,2">
              <v:shape style="position:absolute;left:5389;top:2211;width:12;height:2" coordorigin="5389,2211" coordsize="12,0" path="m5389,2211l5401,2211e" filled="false" stroked="true" strokeweight=".6pt" strokecolor="#000000">
                <v:path arrowok="t"/>
              </v:shape>
            </v:group>
            <v:group style="position:absolute;left:5408;top:2211;width:12;height:2" coordorigin="5408,2211" coordsize="12,2">
              <v:shape style="position:absolute;left:5408;top:2211;width:12;height:2" coordorigin="5408,2211" coordsize="12,0" path="m5408,2211l5420,2211e" filled="false" stroked="true" strokeweight=".6pt" strokecolor="#000000">
                <v:path arrowok="t"/>
              </v:shape>
            </v:group>
            <v:group style="position:absolute;left:5428;top:2211;width:12;height:2" coordorigin="5428,2211" coordsize="12,2">
              <v:shape style="position:absolute;left:5428;top:2211;width:12;height:2" coordorigin="5428,2211" coordsize="12,0" path="m5428,2211l5440,2211e" filled="false" stroked="true" strokeweight=".6pt" strokecolor="#000000">
                <v:path arrowok="t"/>
              </v:shape>
            </v:group>
            <v:group style="position:absolute;left:5447;top:2211;width:12;height:2" coordorigin="5447,2211" coordsize="12,2">
              <v:shape style="position:absolute;left:5447;top:2211;width:12;height:2" coordorigin="5447,2211" coordsize="12,0" path="m5447,2211l5459,2211e" filled="false" stroked="true" strokeweight=".6pt" strokecolor="#000000">
                <v:path arrowok="t"/>
              </v:shape>
            </v:group>
            <v:group style="position:absolute;left:5466;top:2211;width:12;height:2" coordorigin="5466,2211" coordsize="12,2">
              <v:shape style="position:absolute;left:5466;top:2211;width:12;height:2" coordorigin="5466,2211" coordsize="12,0" path="m5466,2211l5478,2211e" filled="false" stroked="true" strokeweight=".6pt" strokecolor="#000000">
                <v:path arrowok="t"/>
              </v:shape>
            </v:group>
            <v:group style="position:absolute;left:5485;top:2211;width:12;height:2" coordorigin="5485,2211" coordsize="12,2">
              <v:shape style="position:absolute;left:5485;top:2211;width:12;height:2" coordorigin="5485,2211" coordsize="12,0" path="m5485,2211l5497,2211e" filled="false" stroked="true" strokeweight=".6pt" strokecolor="#000000">
                <v:path arrowok="t"/>
              </v:shape>
            </v:group>
            <v:group style="position:absolute;left:5504;top:2211;width:12;height:2" coordorigin="5504,2211" coordsize="12,2">
              <v:shape style="position:absolute;left:5504;top:2211;width:12;height:2" coordorigin="5504,2211" coordsize="12,0" path="m5504,2211l5516,2211e" filled="false" stroked="true" strokeweight=".6pt" strokecolor="#000000">
                <v:path arrowok="t"/>
              </v:shape>
            </v:group>
            <v:group style="position:absolute;left:5524;top:2211;width:12;height:2" coordorigin="5524,2211" coordsize="12,2">
              <v:shape style="position:absolute;left:5524;top:2211;width:12;height:2" coordorigin="5524,2211" coordsize="12,0" path="m5524,2211l5536,2211e" filled="false" stroked="true" strokeweight=".6pt" strokecolor="#000000">
                <v:path arrowok="t"/>
              </v:shape>
            </v:group>
            <v:group style="position:absolute;left:5543;top:2211;width:12;height:2" coordorigin="5543,2211" coordsize="12,2">
              <v:shape style="position:absolute;left:5543;top:2211;width:12;height:2" coordorigin="5543,2211" coordsize="12,0" path="m5543,2211l5555,2211e" filled="false" stroked="true" strokeweight=".6pt" strokecolor="#000000">
                <v:path arrowok="t"/>
              </v:shape>
            </v:group>
            <v:group style="position:absolute;left:5562;top:2211;width:12;height:2" coordorigin="5562,2211" coordsize="12,2">
              <v:shape style="position:absolute;left:5562;top:2211;width:12;height:2" coordorigin="5562,2211" coordsize="12,0" path="m5562,2211l5574,2211e" filled="false" stroked="true" strokeweight=".6pt" strokecolor="#000000">
                <v:path arrowok="t"/>
              </v:shape>
            </v:group>
            <v:group style="position:absolute;left:5581;top:2211;width:12;height:2" coordorigin="5581,2211" coordsize="12,2">
              <v:shape style="position:absolute;left:5581;top:2211;width:12;height:2" coordorigin="5581,2211" coordsize="12,0" path="m5581,2211l5593,2211e" filled="false" stroked="true" strokeweight=".6pt" strokecolor="#000000">
                <v:path arrowok="t"/>
              </v:shape>
            </v:group>
            <v:group style="position:absolute;left:5600;top:2211;width:12;height:2" coordorigin="5600,2211" coordsize="12,2">
              <v:shape style="position:absolute;left:5600;top:2211;width:12;height:2" coordorigin="5600,2211" coordsize="12,0" path="m5600,2211l5612,2211e" filled="false" stroked="true" strokeweight=".6pt" strokecolor="#000000">
                <v:path arrowok="t"/>
              </v:shape>
            </v:group>
            <v:group style="position:absolute;left:5620;top:2211;width:12;height:2" coordorigin="5620,2211" coordsize="12,2">
              <v:shape style="position:absolute;left:5620;top:2211;width:12;height:2" coordorigin="5620,2211" coordsize="12,0" path="m5620,2211l5632,2211e" filled="false" stroked="true" strokeweight=".6pt" strokecolor="#000000">
                <v:path arrowok="t"/>
              </v:shape>
            </v:group>
            <v:group style="position:absolute;left:5639;top:2211;width:12;height:2" coordorigin="5639,2211" coordsize="12,2">
              <v:shape style="position:absolute;left:5639;top:2211;width:12;height:2" coordorigin="5639,2211" coordsize="12,0" path="m5639,2211l5651,2211e" filled="false" stroked="true" strokeweight=".6pt" strokecolor="#000000">
                <v:path arrowok="t"/>
              </v:shape>
            </v:group>
            <v:group style="position:absolute;left:5658;top:2211;width:12;height:2" coordorigin="5658,2211" coordsize="12,2">
              <v:shape style="position:absolute;left:5658;top:2211;width:12;height:2" coordorigin="5658,2211" coordsize="12,0" path="m5658,2211l5670,2211e" filled="false" stroked="true" strokeweight=".6pt" strokecolor="#000000">
                <v:path arrowok="t"/>
              </v:shape>
            </v:group>
            <v:group style="position:absolute;left:5677;top:2211;width:12;height:2" coordorigin="5677,2211" coordsize="12,2">
              <v:shape style="position:absolute;left:5677;top:2211;width:12;height:2" coordorigin="5677,2211" coordsize="12,0" path="m5677,2211l5689,2211e" filled="false" stroked="true" strokeweight=".6pt" strokecolor="#000000">
                <v:path arrowok="t"/>
              </v:shape>
            </v:group>
            <v:group style="position:absolute;left:5696;top:2211;width:12;height:2" coordorigin="5696,2211" coordsize="12,2">
              <v:shape style="position:absolute;left:5696;top:2211;width:12;height:2" coordorigin="5696,2211" coordsize="12,0" path="m5696,2211l5708,2211e" filled="false" stroked="true" strokeweight=".6pt" strokecolor="#000000">
                <v:path arrowok="t"/>
              </v:shape>
            </v:group>
            <v:group style="position:absolute;left:5716;top:2211;width:12;height:2" coordorigin="5716,2211" coordsize="12,2">
              <v:shape style="position:absolute;left:5716;top:2211;width:12;height:2" coordorigin="5716,2211" coordsize="12,0" path="m5716,2211l5728,2211e" filled="false" stroked="true" strokeweight=".6pt" strokecolor="#000000">
                <v:path arrowok="t"/>
              </v:shape>
            </v:group>
            <v:group style="position:absolute;left:5735;top:2211;width:12;height:2" coordorigin="5735,2211" coordsize="12,2">
              <v:shape style="position:absolute;left:5735;top:2211;width:12;height:2" coordorigin="5735,2211" coordsize="12,0" path="m5735,2211l5747,2211e" filled="false" stroked="true" strokeweight=".6pt" strokecolor="#000000">
                <v:path arrowok="t"/>
              </v:shape>
            </v:group>
            <v:group style="position:absolute;left:5754;top:2211;width:12;height:2" coordorigin="5754,2211" coordsize="12,2">
              <v:shape style="position:absolute;left:5754;top:2211;width:12;height:2" coordorigin="5754,2211" coordsize="12,0" path="m5754,2211l5766,2211e" filled="false" stroked="true" strokeweight=".6pt" strokecolor="#000000">
                <v:path arrowok="t"/>
              </v:shape>
            </v:group>
            <v:group style="position:absolute;left:5773;top:2211;width:12;height:2" coordorigin="5773,2211" coordsize="12,2">
              <v:shape style="position:absolute;left:5773;top:2211;width:12;height:2" coordorigin="5773,2211" coordsize="12,0" path="m5773,2211l5785,2211e" filled="false" stroked="true" strokeweight=".6pt" strokecolor="#000000">
                <v:path arrowok="t"/>
              </v:shape>
            </v:group>
            <v:group style="position:absolute;left:5792;top:2211;width:12;height:2" coordorigin="5792,2211" coordsize="12,2">
              <v:shape style="position:absolute;left:5792;top:2211;width:12;height:2" coordorigin="5792,2211" coordsize="12,0" path="m5792,2211l5804,2211e" filled="false" stroked="true" strokeweight=".6pt" strokecolor="#000000">
                <v:path arrowok="t"/>
              </v:shape>
            </v:group>
            <v:group style="position:absolute;left:5812;top:2211;width:12;height:2" coordorigin="5812,2211" coordsize="12,2">
              <v:shape style="position:absolute;left:5812;top:2211;width:12;height:2" coordorigin="5812,2211" coordsize="12,0" path="m5812,2211l5824,2211e" filled="false" stroked="true" strokeweight=".6pt" strokecolor="#000000">
                <v:path arrowok="t"/>
              </v:shape>
            </v:group>
            <v:group style="position:absolute;left:5831;top:2211;width:12;height:2" coordorigin="5831,2211" coordsize="12,2">
              <v:shape style="position:absolute;left:5831;top:2211;width:12;height:2" coordorigin="5831,2211" coordsize="12,0" path="m5831,2211l5843,2211e" filled="false" stroked="true" strokeweight=".6pt" strokecolor="#000000">
                <v:path arrowok="t"/>
              </v:shape>
            </v:group>
            <v:group style="position:absolute;left:5850;top:2211;width:12;height:2" coordorigin="5850,2211" coordsize="12,2">
              <v:shape style="position:absolute;left:5850;top:2211;width:12;height:2" coordorigin="5850,2211" coordsize="12,0" path="m5850,2211l5862,2211e" filled="false" stroked="true" strokeweight=".6pt" strokecolor="#000000">
                <v:path arrowok="t"/>
              </v:shape>
            </v:group>
            <v:group style="position:absolute;left:5869;top:2211;width:12;height:2" coordorigin="5869,2211" coordsize="12,2">
              <v:shape style="position:absolute;left:5869;top:2211;width:12;height:2" coordorigin="5869,2211" coordsize="12,0" path="m5869,2211l5881,2211e" filled="false" stroked="true" strokeweight=".6pt" strokecolor="#000000">
                <v:path arrowok="t"/>
              </v:shape>
            </v:group>
            <v:group style="position:absolute;left:5888;top:2211;width:12;height:2" coordorigin="5888,2211" coordsize="12,2">
              <v:shape style="position:absolute;left:5888;top:2211;width:12;height:2" coordorigin="5888,2211" coordsize="12,0" path="m5888,2211l5900,2211e" filled="false" stroked="true" strokeweight=".6pt" strokecolor="#000000">
                <v:path arrowok="t"/>
              </v:shape>
            </v:group>
            <v:group style="position:absolute;left:5908;top:2211;width:12;height:2" coordorigin="5908,2211" coordsize="12,2">
              <v:shape style="position:absolute;left:5908;top:2211;width:12;height:2" coordorigin="5908,2211" coordsize="12,0" path="m5908,2211l5920,2211e" filled="false" stroked="true" strokeweight=".6pt" strokecolor="#000000">
                <v:path arrowok="t"/>
              </v:shape>
            </v:group>
            <v:group style="position:absolute;left:5927;top:2211;width:12;height:2" coordorigin="5927,2211" coordsize="12,2">
              <v:shape style="position:absolute;left:5927;top:2211;width:12;height:2" coordorigin="5927,2211" coordsize="12,0" path="m5927,2211l5939,2211e" filled="false" stroked="true" strokeweight=".6pt" strokecolor="#000000">
                <v:path arrowok="t"/>
              </v:shape>
            </v:group>
            <v:group style="position:absolute;left:5946;top:2211;width:12;height:2" coordorigin="5946,2211" coordsize="12,2">
              <v:shape style="position:absolute;left:5946;top:2211;width:12;height:2" coordorigin="5946,2211" coordsize="12,0" path="m5946,2211l5958,2211e" filled="false" stroked="true" strokeweight=".6pt" strokecolor="#000000">
                <v:path arrowok="t"/>
              </v:shape>
            </v:group>
            <v:group style="position:absolute;left:5965;top:2211;width:12;height:2" coordorigin="5965,2211" coordsize="12,2">
              <v:shape style="position:absolute;left:5965;top:2211;width:12;height:2" coordorigin="5965,2211" coordsize="12,0" path="m5965,2211l5977,2211e" filled="false" stroked="true" strokeweight=".6pt" strokecolor="#000000">
                <v:path arrowok="t"/>
              </v:shape>
            </v:group>
            <v:group style="position:absolute;left:5984;top:2211;width:12;height:2" coordorigin="5984,2211" coordsize="12,2">
              <v:shape style="position:absolute;left:5984;top:2211;width:12;height:2" coordorigin="5984,2211" coordsize="12,0" path="m5984,2211l5996,2211e" filled="false" stroked="true" strokeweight=".6pt" strokecolor="#000000">
                <v:path arrowok="t"/>
              </v:shape>
            </v:group>
            <v:group style="position:absolute;left:6004;top:2211;width:12;height:2" coordorigin="6004,2211" coordsize="12,2">
              <v:shape style="position:absolute;left:6004;top:2211;width:12;height:2" coordorigin="6004,2211" coordsize="12,0" path="m6004,2211l6016,2211e" filled="false" stroked="true" strokeweight=".6pt" strokecolor="#000000">
                <v:path arrowok="t"/>
              </v:shape>
            </v:group>
            <v:group style="position:absolute;left:6023;top:2211;width:12;height:2" coordorigin="6023,2211" coordsize="12,2">
              <v:shape style="position:absolute;left:6023;top:2211;width:12;height:2" coordorigin="6023,2211" coordsize="12,0" path="m6023,2211l6035,2211e" filled="false" stroked="true" strokeweight=".6pt" strokecolor="#000000">
                <v:path arrowok="t"/>
              </v:shape>
            </v:group>
            <v:group style="position:absolute;left:6042;top:2211;width:12;height:2" coordorigin="6042,2211" coordsize="12,2">
              <v:shape style="position:absolute;left:6042;top:2211;width:12;height:2" coordorigin="6042,2211" coordsize="12,0" path="m6042,2211l6054,2211e" filled="false" stroked="true" strokeweight=".6pt" strokecolor="#000000">
                <v:path arrowok="t"/>
              </v:shape>
            </v:group>
            <v:group style="position:absolute;left:6061;top:2211;width:12;height:2" coordorigin="6061,2211" coordsize="12,2">
              <v:shape style="position:absolute;left:6061;top:2211;width:12;height:2" coordorigin="6061,2211" coordsize="12,0" path="m6061,2211l6073,2211e" filled="false" stroked="true" strokeweight=".6pt" strokecolor="#000000">
                <v:path arrowok="t"/>
              </v:shape>
            </v:group>
            <v:group style="position:absolute;left:6080;top:2211;width:12;height:2" coordorigin="6080,2211" coordsize="12,2">
              <v:shape style="position:absolute;left:6080;top:2211;width:12;height:2" coordorigin="6080,2211" coordsize="12,0" path="m6080,2211l6092,2211e" filled="false" stroked="true" strokeweight=".6pt" strokecolor="#000000">
                <v:path arrowok="t"/>
              </v:shape>
            </v:group>
            <v:group style="position:absolute;left:6100;top:2211;width:12;height:2" coordorigin="6100,2211" coordsize="12,2">
              <v:shape style="position:absolute;left:6100;top:2211;width:12;height:2" coordorigin="6100,2211" coordsize="12,0" path="m6100,2211l6112,2211e" filled="false" stroked="true" strokeweight=".6pt" strokecolor="#000000">
                <v:path arrowok="t"/>
              </v:shape>
            </v:group>
            <v:group style="position:absolute;left:6119;top:2211;width:12;height:2" coordorigin="6119,2211" coordsize="12,2">
              <v:shape style="position:absolute;left:6119;top:2211;width:12;height:2" coordorigin="6119,2211" coordsize="12,0" path="m6119,2211l6131,2211e" filled="false" stroked="true" strokeweight=".6pt" strokecolor="#000000">
                <v:path arrowok="t"/>
              </v:shape>
            </v:group>
            <v:group style="position:absolute;left:6138;top:2211;width:12;height:2" coordorigin="6138,2211" coordsize="12,2">
              <v:shape style="position:absolute;left:6138;top:2211;width:12;height:2" coordorigin="6138,2211" coordsize="12,0" path="m6138,2211l6150,2211e" filled="false" stroked="true" strokeweight=".6pt" strokecolor="#000000">
                <v:path arrowok="t"/>
              </v:shape>
            </v:group>
            <v:group style="position:absolute;left:6157;top:2211;width:12;height:2" coordorigin="6157,2211" coordsize="12,2">
              <v:shape style="position:absolute;left:6157;top:2211;width:12;height:2" coordorigin="6157,2211" coordsize="12,0" path="m6157,2211l6169,2211e" filled="false" stroked="true" strokeweight=".6pt" strokecolor="#000000">
                <v:path arrowok="t"/>
              </v:shape>
            </v:group>
            <v:group style="position:absolute;left:6176;top:2211;width:12;height:2" coordorigin="6176,2211" coordsize="12,2">
              <v:shape style="position:absolute;left:6176;top:2211;width:12;height:2" coordorigin="6176,2211" coordsize="12,0" path="m6176,2211l6188,2211e" filled="false" stroked="true" strokeweight=".6pt" strokecolor="#000000">
                <v:path arrowok="t"/>
              </v:shape>
            </v:group>
            <v:group style="position:absolute;left:6196;top:2211;width:12;height:2" coordorigin="6196,2211" coordsize="12,2">
              <v:shape style="position:absolute;left:6196;top:2211;width:12;height:2" coordorigin="6196,2211" coordsize="12,0" path="m6196,2211l6208,2211e" filled="false" stroked="true" strokeweight=".6pt" strokecolor="#000000">
                <v:path arrowok="t"/>
              </v:shape>
            </v:group>
            <v:group style="position:absolute;left:6215;top:2211;width:12;height:2" coordorigin="6215,2211" coordsize="12,2">
              <v:shape style="position:absolute;left:6215;top:2211;width:12;height:2" coordorigin="6215,2211" coordsize="12,0" path="m6215,2211l6227,2211e" filled="false" stroked="true" strokeweight=".6pt" strokecolor="#000000">
                <v:path arrowok="t"/>
              </v:shape>
            </v:group>
            <v:group style="position:absolute;left:6234;top:2211;width:12;height:2" coordorigin="6234,2211" coordsize="12,2">
              <v:shape style="position:absolute;left:6234;top:2211;width:12;height:2" coordorigin="6234,2211" coordsize="12,0" path="m6234,2211l6246,2211e" filled="false" stroked="true" strokeweight=".6pt" strokecolor="#000000">
                <v:path arrowok="t"/>
              </v:shape>
            </v:group>
            <v:group style="position:absolute;left:6253;top:2211;width:12;height:2" coordorigin="6253,2211" coordsize="12,2">
              <v:shape style="position:absolute;left:6253;top:2211;width:12;height:2" coordorigin="6253,2211" coordsize="12,0" path="m6253,2211l6265,2211e" filled="false" stroked="true" strokeweight=".6pt" strokecolor="#000000">
                <v:path arrowok="t"/>
              </v:shape>
            </v:group>
            <v:group style="position:absolute;left:6272;top:2211;width:12;height:2" coordorigin="6272,2211" coordsize="12,2">
              <v:shape style="position:absolute;left:6272;top:2211;width:12;height:2" coordorigin="6272,2211" coordsize="12,0" path="m6272,2211l6284,2211e" filled="false" stroked="true" strokeweight=".6pt" strokecolor="#000000">
                <v:path arrowok="t"/>
              </v:shape>
            </v:group>
            <v:group style="position:absolute;left:6292;top:2211;width:12;height:2" coordorigin="6292,2211" coordsize="12,2">
              <v:shape style="position:absolute;left:6292;top:2211;width:12;height:2" coordorigin="6292,2211" coordsize="12,0" path="m6292,2211l6304,2211e" filled="false" stroked="true" strokeweight=".6pt" strokecolor="#000000">
                <v:path arrowok="t"/>
              </v:shape>
            </v:group>
            <v:group style="position:absolute;left:6311;top:2211;width:12;height:2" coordorigin="6311,2211" coordsize="12,2">
              <v:shape style="position:absolute;left:6311;top:2211;width:12;height:2" coordorigin="6311,2211" coordsize="12,0" path="m6311,2211l6323,2211e" filled="false" stroked="true" strokeweight=".6pt" strokecolor="#000000">
                <v:path arrowok="t"/>
              </v:shape>
            </v:group>
            <v:group style="position:absolute;left:6330;top:2211;width:12;height:2" coordorigin="6330,2211" coordsize="12,2">
              <v:shape style="position:absolute;left:6330;top:2211;width:12;height:2" coordorigin="6330,2211" coordsize="12,0" path="m6330,2211l6342,2211e" filled="false" stroked="true" strokeweight=".6pt" strokecolor="#000000">
                <v:path arrowok="t"/>
              </v:shape>
            </v:group>
            <v:group style="position:absolute;left:6349;top:2211;width:12;height:2" coordorigin="6349,2211" coordsize="12,2">
              <v:shape style="position:absolute;left:6349;top:2211;width:12;height:2" coordorigin="6349,2211" coordsize="12,0" path="m6349,2211l6361,2211e" filled="false" stroked="true" strokeweight=".6pt" strokecolor="#000000">
                <v:path arrowok="t"/>
              </v:shape>
            </v:group>
            <v:group style="position:absolute;left:6368;top:2211;width:12;height:2" coordorigin="6368,2211" coordsize="12,2">
              <v:shape style="position:absolute;left:6368;top:2211;width:12;height:2" coordorigin="6368,2211" coordsize="12,0" path="m6368,2211l6380,2211e" filled="false" stroked="true" strokeweight=".6pt" strokecolor="#000000">
                <v:path arrowok="t"/>
              </v:shape>
            </v:group>
            <v:group style="position:absolute;left:6388;top:2211;width:12;height:2" coordorigin="6388,2211" coordsize="12,2">
              <v:shape style="position:absolute;left:6388;top:2211;width:12;height:2" coordorigin="6388,2211" coordsize="12,0" path="m6388,2211l6400,2211e" filled="false" stroked="true" strokeweight=".6pt" strokecolor="#000000">
                <v:path arrowok="t"/>
              </v:shape>
            </v:group>
            <v:group style="position:absolute;left:6407;top:2211;width:12;height:2" coordorigin="6407,2211" coordsize="12,2">
              <v:shape style="position:absolute;left:6407;top:2211;width:12;height:2" coordorigin="6407,2211" coordsize="12,0" path="m6407,2211l6419,2211e" filled="false" stroked="true" strokeweight=".6pt" strokecolor="#000000">
                <v:path arrowok="t"/>
              </v:shape>
            </v:group>
            <v:group style="position:absolute;left:6426;top:2211;width:12;height:2" coordorigin="6426,2211" coordsize="12,2">
              <v:shape style="position:absolute;left:6426;top:2211;width:12;height:2" coordorigin="6426,2211" coordsize="12,0" path="m6426,2211l6438,2211e" filled="false" stroked="true" strokeweight=".6pt" strokecolor="#000000">
                <v:path arrowok="t"/>
              </v:shape>
            </v:group>
            <v:group style="position:absolute;left:6445;top:2211;width:12;height:2" coordorigin="6445,2211" coordsize="12,2">
              <v:shape style="position:absolute;left:6445;top:2211;width:12;height:2" coordorigin="6445,2211" coordsize="12,0" path="m6445,2211l6457,2211e" filled="false" stroked="true" strokeweight=".6pt" strokecolor="#000000">
                <v:path arrowok="t"/>
              </v:shape>
            </v:group>
            <v:group style="position:absolute;left:6464;top:2211;width:12;height:2" coordorigin="6464,2211" coordsize="12,2">
              <v:shape style="position:absolute;left:6464;top:2211;width:12;height:2" coordorigin="6464,2211" coordsize="12,0" path="m6464,2211l6476,2211e" filled="false" stroked="true" strokeweight=".6pt" strokecolor="#000000">
                <v:path arrowok="t"/>
              </v:shape>
            </v:group>
            <v:group style="position:absolute;left:6484;top:2211;width:12;height:2" coordorigin="6484,2211" coordsize="12,2">
              <v:shape style="position:absolute;left:6484;top:2211;width:12;height:2" coordorigin="6484,2211" coordsize="12,0" path="m6484,2211l6496,2211e" filled="false" stroked="true" strokeweight=".6pt" strokecolor="#000000">
                <v:path arrowok="t"/>
              </v:shape>
            </v:group>
            <v:group style="position:absolute;left:6503;top:2211;width:12;height:2" coordorigin="6503,2211" coordsize="12,2">
              <v:shape style="position:absolute;left:6503;top:2211;width:12;height:2" coordorigin="6503,2211" coordsize="12,0" path="m6503,2211l6515,2211e" filled="false" stroked="true" strokeweight=".6pt" strokecolor="#000000">
                <v:path arrowok="t"/>
              </v:shape>
            </v:group>
            <v:group style="position:absolute;left:6522;top:2211;width:12;height:2" coordorigin="6522,2211" coordsize="12,2">
              <v:shape style="position:absolute;left:6522;top:2211;width:12;height:2" coordorigin="6522,2211" coordsize="12,0" path="m6522,2211l6534,2211e" filled="false" stroked="true" strokeweight=".6pt" strokecolor="#000000">
                <v:path arrowok="t"/>
              </v:shape>
            </v:group>
            <v:group style="position:absolute;left:6541;top:2211;width:12;height:2" coordorigin="6541,2211" coordsize="12,2">
              <v:shape style="position:absolute;left:6541;top:2211;width:12;height:2" coordorigin="6541,2211" coordsize="12,0" path="m6541,2211l6553,2211e" filled="false" stroked="true" strokeweight=".6pt" strokecolor="#000000">
                <v:path arrowok="t"/>
              </v:shape>
            </v:group>
            <v:group style="position:absolute;left:6560;top:2211;width:12;height:2" coordorigin="6560,2211" coordsize="12,2">
              <v:shape style="position:absolute;left:6560;top:2211;width:12;height:2" coordorigin="6560,2211" coordsize="12,0" path="m6560,2211l6572,2211e" filled="false" stroked="true" strokeweight=".6pt" strokecolor="#000000">
                <v:path arrowok="t"/>
              </v:shape>
            </v:group>
            <v:group style="position:absolute;left:6580;top:2211;width:12;height:2" coordorigin="6580,2211" coordsize="12,2">
              <v:shape style="position:absolute;left:6580;top:2211;width:12;height:2" coordorigin="6580,2211" coordsize="12,0" path="m6580,2211l6592,2211e" filled="false" stroked="true" strokeweight=".6pt" strokecolor="#000000">
                <v:path arrowok="t"/>
              </v:shape>
            </v:group>
            <v:group style="position:absolute;left:6599;top:2211;width:12;height:2" coordorigin="6599,2211" coordsize="12,2">
              <v:shape style="position:absolute;left:6599;top:2211;width:12;height:2" coordorigin="6599,2211" coordsize="12,0" path="m6599,2211l6611,2211e" filled="false" stroked="true" strokeweight=".6pt" strokecolor="#000000">
                <v:path arrowok="t"/>
              </v:shape>
            </v:group>
            <v:group style="position:absolute;left:6618;top:2211;width:12;height:2" coordorigin="6618,2211" coordsize="12,2">
              <v:shape style="position:absolute;left:6618;top:2211;width:12;height:2" coordorigin="6618,2211" coordsize="12,0" path="m6618,2211l6630,2211e" filled="false" stroked="true" strokeweight=".6pt" strokecolor="#000000">
                <v:path arrowok="t"/>
              </v:shape>
            </v:group>
            <v:group style="position:absolute;left:6637;top:2211;width:12;height:2" coordorigin="6637,2211" coordsize="12,2">
              <v:shape style="position:absolute;left:6637;top:2211;width:12;height:2" coordorigin="6637,2211" coordsize="12,0" path="m6637,2211l6649,2211e" filled="false" stroked="true" strokeweight=".6pt" strokecolor="#000000">
                <v:path arrowok="t"/>
              </v:shape>
            </v:group>
            <v:group style="position:absolute;left:6656;top:2211;width:12;height:2" coordorigin="6656,2211" coordsize="12,2">
              <v:shape style="position:absolute;left:6656;top:2211;width:12;height:2" coordorigin="6656,2211" coordsize="12,0" path="m6656,2211l6668,2211e" filled="false" stroked="true" strokeweight=".6pt" strokecolor="#000000">
                <v:path arrowok="t"/>
              </v:shape>
            </v:group>
            <v:group style="position:absolute;left:6676;top:2211;width:12;height:2" coordorigin="6676,2211" coordsize="12,2">
              <v:shape style="position:absolute;left:6676;top:2211;width:12;height:2" coordorigin="6676,2211" coordsize="12,0" path="m6676,2211l6688,2211e" filled="false" stroked="true" strokeweight=".6pt" strokecolor="#000000">
                <v:path arrowok="t"/>
              </v:shape>
            </v:group>
            <v:group style="position:absolute;left:6695;top:2211;width:12;height:2" coordorigin="6695,2211" coordsize="12,2">
              <v:shape style="position:absolute;left:6695;top:2211;width:12;height:2" coordorigin="6695,2211" coordsize="12,0" path="m6695,2211l6707,2211e" filled="false" stroked="true" strokeweight=".6pt" strokecolor="#000000">
                <v:path arrowok="t"/>
              </v:shape>
            </v:group>
            <v:group style="position:absolute;left:6714;top:2211;width:12;height:2" coordorigin="6714,2211" coordsize="12,2">
              <v:shape style="position:absolute;left:6714;top:2211;width:12;height:2" coordorigin="6714,2211" coordsize="12,0" path="m6714,2211l6726,2211e" filled="false" stroked="true" strokeweight=".6pt" strokecolor="#000000">
                <v:path arrowok="t"/>
              </v:shape>
            </v:group>
            <v:group style="position:absolute;left:6733;top:2211;width:12;height:2" coordorigin="6733,2211" coordsize="12,2">
              <v:shape style="position:absolute;left:6733;top:2211;width:12;height:2" coordorigin="6733,2211" coordsize="12,0" path="m6733,2211l6745,2211e" filled="false" stroked="true" strokeweight=".6pt" strokecolor="#000000">
                <v:path arrowok="t"/>
              </v:shape>
            </v:group>
            <v:group style="position:absolute;left:6752;top:2211;width:12;height:2" coordorigin="6752,2211" coordsize="12,2">
              <v:shape style="position:absolute;left:6752;top:2211;width:12;height:2" coordorigin="6752,2211" coordsize="12,0" path="m6752,2211l6764,2211e" filled="false" stroked="true" strokeweight=".6pt" strokecolor="#000000">
                <v:path arrowok="t"/>
              </v:shape>
            </v:group>
            <v:group style="position:absolute;left:6772;top:2211;width:12;height:2" coordorigin="6772,2211" coordsize="12,2">
              <v:shape style="position:absolute;left:6772;top:2211;width:12;height:2" coordorigin="6772,2211" coordsize="12,0" path="m6772,2211l6784,2211e" filled="false" stroked="true" strokeweight=".6pt" strokecolor="#000000">
                <v:path arrowok="t"/>
              </v:shape>
            </v:group>
            <v:group style="position:absolute;left:6791;top:2211;width:12;height:2" coordorigin="6791,2211" coordsize="12,2">
              <v:shape style="position:absolute;left:6791;top:2211;width:12;height:2" coordorigin="6791,2211" coordsize="12,0" path="m6791,2211l6803,2211e" filled="false" stroked="true" strokeweight=".6pt" strokecolor="#000000">
                <v:path arrowok="t"/>
              </v:shape>
            </v:group>
            <v:group style="position:absolute;left:6810;top:2211;width:12;height:2" coordorigin="6810,2211" coordsize="12,2">
              <v:shape style="position:absolute;left:6810;top:2211;width:12;height:2" coordorigin="6810,2211" coordsize="12,0" path="m6810,2211l6822,2211e" filled="false" stroked="true" strokeweight=".6pt" strokecolor="#000000">
                <v:path arrowok="t"/>
              </v:shape>
            </v:group>
            <v:group style="position:absolute;left:6829;top:2211;width:12;height:2" coordorigin="6829,2211" coordsize="12,2">
              <v:shape style="position:absolute;left:6829;top:2211;width:12;height:2" coordorigin="6829,2211" coordsize="12,0" path="m6829,2211l6841,2211e" filled="false" stroked="true" strokeweight=".6pt" strokecolor="#000000">
                <v:path arrowok="t"/>
              </v:shape>
            </v:group>
            <v:group style="position:absolute;left:6848;top:2211;width:12;height:2" coordorigin="6848,2211" coordsize="12,2">
              <v:shape style="position:absolute;left:6848;top:2211;width:12;height:2" coordorigin="6848,2211" coordsize="12,0" path="m6848,2211l6860,2211e" filled="false" stroked="true" strokeweight=".6pt" strokecolor="#000000">
                <v:path arrowok="t"/>
              </v:shape>
            </v:group>
            <v:group style="position:absolute;left:6868;top:2211;width:12;height:2" coordorigin="6868,2211" coordsize="12,2">
              <v:shape style="position:absolute;left:6868;top:2211;width:12;height:2" coordorigin="6868,2211" coordsize="12,0" path="m6868,2211l6880,2211e" filled="false" stroked="true" strokeweight=".6pt" strokecolor="#000000">
                <v:path arrowok="t"/>
              </v:shape>
            </v:group>
            <v:group style="position:absolute;left:6887;top:2211;width:12;height:2" coordorigin="6887,2211" coordsize="12,2">
              <v:shape style="position:absolute;left:6887;top:2211;width:12;height:2" coordorigin="6887,2211" coordsize="12,0" path="m6887,2211l6899,2211e" filled="false" stroked="true" strokeweight=".6pt" strokecolor="#000000">
                <v:path arrowok="t"/>
              </v:shape>
            </v:group>
            <v:group style="position:absolute;left:6906;top:2211;width:12;height:2" coordorigin="6906,2211" coordsize="12,2">
              <v:shape style="position:absolute;left:6906;top:2211;width:12;height:2" coordorigin="6906,2211" coordsize="12,0" path="m6906,2211l6918,2211e" filled="false" stroked="true" strokeweight=".6pt" strokecolor="#000000">
                <v:path arrowok="t"/>
              </v:shape>
            </v:group>
            <v:group style="position:absolute;left:6925;top:2211;width:12;height:2" coordorigin="6925,2211" coordsize="12,2">
              <v:shape style="position:absolute;left:6925;top:2211;width:12;height:2" coordorigin="6925,2211" coordsize="12,0" path="m6925,2211l6937,2211e" filled="false" stroked="true" strokeweight=".6pt" strokecolor="#000000">
                <v:path arrowok="t"/>
              </v:shape>
            </v:group>
            <v:group style="position:absolute;left:6944;top:2211;width:12;height:2" coordorigin="6944,2211" coordsize="12,2">
              <v:shape style="position:absolute;left:6944;top:2211;width:12;height:2" coordorigin="6944,2211" coordsize="12,0" path="m6944,2211l6956,2211e" filled="false" stroked="true" strokeweight=".6pt" strokecolor="#000000">
                <v:path arrowok="t"/>
              </v:shape>
            </v:group>
            <v:group style="position:absolute;left:6964;top:2211;width:12;height:2" coordorigin="6964,2211" coordsize="12,2">
              <v:shape style="position:absolute;left:6964;top:2211;width:12;height:2" coordorigin="6964,2211" coordsize="12,0" path="m6964,2211l6976,2211e" filled="false" stroked="true" strokeweight=".6pt" strokecolor="#000000">
                <v:path arrowok="t"/>
              </v:shape>
            </v:group>
            <v:group style="position:absolute;left:6983;top:2211;width:12;height:2" coordorigin="6983,2211" coordsize="12,2">
              <v:shape style="position:absolute;left:6983;top:2211;width:12;height:2" coordorigin="6983,2211" coordsize="12,0" path="m6983,2211l6995,2211e" filled="false" stroked="true" strokeweight=".6pt" strokecolor="#000000">
                <v:path arrowok="t"/>
              </v:shape>
            </v:group>
            <v:group style="position:absolute;left:7002;top:2211;width:12;height:2" coordorigin="7002,2211" coordsize="12,2">
              <v:shape style="position:absolute;left:7002;top:2211;width:12;height:2" coordorigin="7002,2211" coordsize="12,0" path="m7002,2211l7014,2211e" filled="false" stroked="true" strokeweight=".6pt" strokecolor="#000000">
                <v:path arrowok="t"/>
              </v:shape>
            </v:group>
            <v:group style="position:absolute;left:7021;top:2211;width:12;height:2" coordorigin="7021,2211" coordsize="12,2">
              <v:shape style="position:absolute;left:7021;top:2211;width:12;height:2" coordorigin="7021,2211" coordsize="12,0" path="m7021,2211l7033,2211e" filled="false" stroked="true" strokeweight=".6pt" strokecolor="#000000">
                <v:path arrowok="t"/>
              </v:shape>
            </v:group>
            <v:group style="position:absolute;left:7040;top:2211;width:12;height:2" coordorigin="7040,2211" coordsize="12,2">
              <v:shape style="position:absolute;left:7040;top:2211;width:12;height:2" coordorigin="7040,2211" coordsize="12,0" path="m7040,2211l7052,2211e" filled="false" stroked="true" strokeweight=".6pt" strokecolor="#000000">
                <v:path arrowok="t"/>
              </v:shape>
            </v:group>
            <v:group style="position:absolute;left:7060;top:2211;width:12;height:2" coordorigin="7060,2211" coordsize="12,2">
              <v:shape style="position:absolute;left:7060;top:2211;width:12;height:2" coordorigin="7060,2211" coordsize="12,0" path="m7060,2211l7072,2211e" filled="false" stroked="true" strokeweight=".6pt" strokecolor="#000000">
                <v:path arrowok="t"/>
              </v:shape>
            </v:group>
            <v:group style="position:absolute;left:7079;top:2211;width:12;height:2" coordorigin="7079,2211" coordsize="12,2">
              <v:shape style="position:absolute;left:7079;top:2211;width:12;height:2" coordorigin="7079,2211" coordsize="12,0" path="m7079,2211l7091,2211e" filled="false" stroked="true" strokeweight=".6pt" strokecolor="#000000">
                <v:path arrowok="t"/>
              </v:shape>
            </v:group>
            <v:group style="position:absolute;left:7098;top:2211;width:12;height:2" coordorigin="7098,2211" coordsize="12,2">
              <v:shape style="position:absolute;left:7098;top:2211;width:12;height:2" coordorigin="7098,2211" coordsize="12,0" path="m7098,2211l7110,2211e" filled="false" stroked="true" strokeweight=".6pt" strokecolor="#000000">
                <v:path arrowok="t"/>
              </v:shape>
            </v:group>
            <v:group style="position:absolute;left:7117;top:2211;width:12;height:2" coordorigin="7117,2211" coordsize="12,2">
              <v:shape style="position:absolute;left:7117;top:2211;width:12;height:2" coordorigin="7117,2211" coordsize="12,0" path="m7117,2211l7129,2211e" filled="false" stroked="true" strokeweight=".6pt" strokecolor="#000000">
                <v:path arrowok="t"/>
              </v:shape>
            </v:group>
            <v:group style="position:absolute;left:7136;top:2211;width:12;height:2" coordorigin="7136,2211" coordsize="12,2">
              <v:shape style="position:absolute;left:7136;top:2211;width:12;height:2" coordorigin="7136,2211" coordsize="12,0" path="m7136,2211l7148,2211e" filled="false" stroked="true" strokeweight=".6pt" strokecolor="#000000">
                <v:path arrowok="t"/>
              </v:shape>
            </v:group>
            <v:group style="position:absolute;left:7156;top:2211;width:12;height:2" coordorigin="7156,2211" coordsize="12,2">
              <v:shape style="position:absolute;left:7156;top:2211;width:12;height:2" coordorigin="7156,2211" coordsize="12,0" path="m7156,2211l7168,2211e" filled="false" stroked="true" strokeweight=".6pt" strokecolor="#000000">
                <v:path arrowok="t"/>
              </v:shape>
            </v:group>
            <v:group style="position:absolute;left:7175;top:2211;width:12;height:2" coordorigin="7175,2211" coordsize="12,2">
              <v:shape style="position:absolute;left:7175;top:2211;width:12;height:2" coordorigin="7175,2211" coordsize="12,0" path="m7175,2211l7187,2211e" filled="false" stroked="true" strokeweight=".6pt" strokecolor="#000000">
                <v:path arrowok="t"/>
              </v:shape>
            </v:group>
            <v:group style="position:absolute;left:7194;top:2211;width:12;height:2" coordorigin="7194,2211" coordsize="12,2">
              <v:shape style="position:absolute;left:7194;top:2211;width:12;height:2" coordorigin="7194,2211" coordsize="12,0" path="m7194,2211l7206,2211e" filled="false" stroked="true" strokeweight=".6pt" strokecolor="#000000">
                <v:path arrowok="t"/>
              </v:shape>
            </v:group>
            <v:group style="position:absolute;left:7213;top:2211;width:12;height:2" coordorigin="7213,2211" coordsize="12,2">
              <v:shape style="position:absolute;left:7213;top:2211;width:12;height:2" coordorigin="7213,2211" coordsize="12,0" path="m7213,2211l7225,2211e" filled="false" stroked="true" strokeweight=".6pt" strokecolor="#000000">
                <v:path arrowok="t"/>
              </v:shape>
            </v:group>
            <v:group style="position:absolute;left:7232;top:2211;width:12;height:2" coordorigin="7232,2211" coordsize="12,2">
              <v:shape style="position:absolute;left:7232;top:2211;width:12;height:2" coordorigin="7232,2211" coordsize="12,0" path="m7232,2211l7244,2211e" filled="false" stroked="true" strokeweight=".6pt" strokecolor="#000000">
                <v:path arrowok="t"/>
              </v:shape>
            </v:group>
            <v:group style="position:absolute;left:7252;top:2211;width:12;height:2" coordorigin="7252,2211" coordsize="12,2">
              <v:shape style="position:absolute;left:7252;top:2211;width:12;height:2" coordorigin="7252,2211" coordsize="12,0" path="m7252,2211l7264,2211e" filled="false" stroked="true" strokeweight=".6pt" strokecolor="#000000">
                <v:path arrowok="t"/>
              </v:shape>
            </v:group>
            <v:group style="position:absolute;left:7271;top:2211;width:12;height:2" coordorigin="7271,2211" coordsize="12,2">
              <v:shape style="position:absolute;left:7271;top:2211;width:12;height:2" coordorigin="7271,2211" coordsize="12,0" path="m7271,2211l7283,2211e" filled="false" stroked="true" strokeweight=".6pt" strokecolor="#000000">
                <v:path arrowok="t"/>
              </v:shape>
            </v:group>
            <v:group style="position:absolute;left:7290;top:2211;width:12;height:2" coordorigin="7290,2211" coordsize="12,2">
              <v:shape style="position:absolute;left:7290;top:2211;width:12;height:2" coordorigin="7290,2211" coordsize="12,0" path="m7290,2211l7302,2211e" filled="false" stroked="true" strokeweight=".6pt" strokecolor="#000000">
                <v:path arrowok="t"/>
              </v:shape>
            </v:group>
            <v:group style="position:absolute;left:7309;top:2211;width:12;height:2" coordorigin="7309,2211" coordsize="12,2">
              <v:shape style="position:absolute;left:7309;top:2211;width:12;height:2" coordorigin="7309,2211" coordsize="12,0" path="m7309,2211l7321,2211e" filled="false" stroked="true" strokeweight=".6pt" strokecolor="#000000">
                <v:path arrowok="t"/>
              </v:shape>
            </v:group>
            <v:group style="position:absolute;left:7328;top:2211;width:12;height:2" coordorigin="7328,2211" coordsize="12,2">
              <v:shape style="position:absolute;left:7328;top:2211;width:12;height:2" coordorigin="7328,2211" coordsize="12,0" path="m7328,2211l7340,2211e" filled="false" stroked="true" strokeweight=".6pt" strokecolor="#000000">
                <v:path arrowok="t"/>
              </v:shape>
            </v:group>
            <v:group style="position:absolute;left:7348;top:2211;width:12;height:2" coordorigin="7348,2211" coordsize="12,2">
              <v:shape style="position:absolute;left:7348;top:2211;width:12;height:2" coordorigin="7348,2211" coordsize="12,0" path="m7348,2211l7360,2211e" filled="false" stroked="true" strokeweight=".6pt" strokecolor="#000000">
                <v:path arrowok="t"/>
              </v:shape>
            </v:group>
            <v:group style="position:absolute;left:7367;top:2211;width:12;height:2" coordorigin="7367,2211" coordsize="12,2">
              <v:shape style="position:absolute;left:7367;top:2211;width:12;height:2" coordorigin="7367,2211" coordsize="12,0" path="m7367,2211l7379,2211e" filled="false" stroked="true" strokeweight=".6pt" strokecolor="#000000">
                <v:path arrowok="t"/>
              </v:shape>
            </v:group>
            <v:group style="position:absolute;left:7386;top:2211;width:12;height:2" coordorigin="7386,2211" coordsize="12,2">
              <v:shape style="position:absolute;left:7386;top:2211;width:12;height:2" coordorigin="7386,2211" coordsize="12,0" path="m7386,2211l7398,2211e" filled="false" stroked="true" strokeweight=".6pt" strokecolor="#000000">
                <v:path arrowok="t"/>
              </v:shape>
            </v:group>
            <v:group style="position:absolute;left:7405;top:2211;width:12;height:2" coordorigin="7405,2211" coordsize="12,2">
              <v:shape style="position:absolute;left:7405;top:2211;width:12;height:2" coordorigin="7405,2211" coordsize="12,0" path="m7405,2211l7417,2211e" filled="false" stroked="true" strokeweight=".6pt" strokecolor="#000000">
                <v:path arrowok="t"/>
              </v:shape>
            </v:group>
            <v:group style="position:absolute;left:7424;top:2211;width:12;height:2" coordorigin="7424,2211" coordsize="12,2">
              <v:shape style="position:absolute;left:7424;top:2211;width:12;height:2" coordorigin="7424,2211" coordsize="12,0" path="m7424,2211l7436,2211e" filled="false" stroked="true" strokeweight=".6pt" strokecolor="#000000">
                <v:path arrowok="t"/>
              </v:shape>
            </v:group>
            <v:group style="position:absolute;left:7444;top:2211;width:12;height:2" coordorigin="7444,2211" coordsize="12,2">
              <v:shape style="position:absolute;left:7444;top:2211;width:12;height:2" coordorigin="7444,2211" coordsize="12,0" path="m7444,2211l7456,2211e" filled="false" stroked="true" strokeweight=".6pt" strokecolor="#000000">
                <v:path arrowok="t"/>
              </v:shape>
            </v:group>
            <v:group style="position:absolute;left:7463;top:2211;width:12;height:2" coordorigin="7463,2211" coordsize="12,2">
              <v:shape style="position:absolute;left:7463;top:2211;width:12;height:2" coordorigin="7463,2211" coordsize="12,0" path="m7463,2211l7475,2211e" filled="false" stroked="true" strokeweight=".6pt" strokecolor="#000000">
                <v:path arrowok="t"/>
              </v:shape>
            </v:group>
            <v:group style="position:absolute;left:7482;top:2211;width:12;height:2" coordorigin="7482,2211" coordsize="12,2">
              <v:shape style="position:absolute;left:7482;top:2211;width:12;height:2" coordorigin="7482,2211" coordsize="12,0" path="m7482,2211l7494,2211e" filled="false" stroked="true" strokeweight=".6pt" strokecolor="#000000">
                <v:path arrowok="t"/>
              </v:shape>
            </v:group>
            <v:group style="position:absolute;left:7501;top:2211;width:12;height:2" coordorigin="7501,2211" coordsize="12,2">
              <v:shape style="position:absolute;left:7501;top:2211;width:12;height:2" coordorigin="7501,2211" coordsize="12,0" path="m7501,2211l7513,2211e" filled="false" stroked="true" strokeweight=".6pt" strokecolor="#000000">
                <v:path arrowok="t"/>
              </v:shape>
            </v:group>
            <v:group style="position:absolute;left:7520;top:2211;width:12;height:2" coordorigin="7520,2211" coordsize="12,2">
              <v:shape style="position:absolute;left:7520;top:2211;width:12;height:2" coordorigin="7520,2211" coordsize="12,0" path="m7520,2211l7532,2211e" filled="false" stroked="true" strokeweight=".6pt" strokecolor="#000000">
                <v:path arrowok="t"/>
              </v:shape>
            </v:group>
            <v:group style="position:absolute;left:7540;top:2211;width:12;height:2" coordorigin="7540,2211" coordsize="12,2">
              <v:shape style="position:absolute;left:7540;top:2211;width:12;height:2" coordorigin="7540,2211" coordsize="12,0" path="m7540,2211l7552,2211e" filled="false" stroked="true" strokeweight=".6pt" strokecolor="#000000">
                <v:path arrowok="t"/>
              </v:shape>
            </v:group>
            <v:group style="position:absolute;left:7559;top:2211;width:12;height:2" coordorigin="7559,2211" coordsize="12,2">
              <v:shape style="position:absolute;left:7559;top:2211;width:12;height:2" coordorigin="7559,2211" coordsize="12,0" path="m7559,2211l7571,2211e" filled="false" stroked="true" strokeweight=".6pt" strokecolor="#000000">
                <v:path arrowok="t"/>
              </v:shape>
            </v:group>
            <v:group style="position:absolute;left:7578;top:2211;width:12;height:2" coordorigin="7578,2211" coordsize="12,2">
              <v:shape style="position:absolute;left:7578;top:2211;width:12;height:2" coordorigin="7578,2211" coordsize="12,0" path="m7578,2211l7590,2211e" filled="false" stroked="true" strokeweight=".6pt" strokecolor="#000000">
                <v:path arrowok="t"/>
              </v:shape>
            </v:group>
            <v:group style="position:absolute;left:7597;top:2211;width:12;height:2" coordorigin="7597,2211" coordsize="12,2">
              <v:shape style="position:absolute;left:7597;top:2211;width:12;height:2" coordorigin="7597,2211" coordsize="12,0" path="m7597,2211l7609,2211e" filled="false" stroked="true" strokeweight=".6pt" strokecolor="#000000">
                <v:path arrowok="t"/>
              </v:shape>
            </v:group>
            <v:group style="position:absolute;left:7616;top:2211;width:12;height:2" coordorigin="7616,2211" coordsize="12,2">
              <v:shape style="position:absolute;left:7616;top:2211;width:12;height:2" coordorigin="7616,2211" coordsize="12,0" path="m7616,2211l7628,2211e" filled="false" stroked="true" strokeweight=".6pt" strokecolor="#000000">
                <v:path arrowok="t"/>
              </v:shape>
            </v:group>
            <v:group style="position:absolute;left:7636;top:2211;width:12;height:2" coordorigin="7636,2211" coordsize="12,2">
              <v:shape style="position:absolute;left:7636;top:2211;width:12;height:2" coordorigin="7636,2211" coordsize="12,0" path="m7636,2211l7648,2211e" filled="false" stroked="true" strokeweight=".6pt" strokecolor="#000000">
                <v:path arrowok="t"/>
              </v:shape>
            </v:group>
            <v:group style="position:absolute;left:7655;top:2211;width:12;height:2" coordorigin="7655,2211" coordsize="12,2">
              <v:shape style="position:absolute;left:7655;top:2211;width:12;height:2" coordorigin="7655,2211" coordsize="12,0" path="m7655,2211l7667,2211e" filled="false" stroked="true" strokeweight=".6pt" strokecolor="#000000">
                <v:path arrowok="t"/>
              </v:shape>
            </v:group>
            <v:group style="position:absolute;left:7674;top:2211;width:12;height:2" coordorigin="7674,2211" coordsize="12,2">
              <v:shape style="position:absolute;left:7674;top:2211;width:12;height:2" coordorigin="7674,2211" coordsize="12,0" path="m7674,2211l7686,2211e" filled="false" stroked="true" strokeweight=".6pt" strokecolor="#000000">
                <v:path arrowok="t"/>
              </v:shape>
            </v:group>
            <v:group style="position:absolute;left:7693;top:2211;width:12;height:2" coordorigin="7693,2211" coordsize="12,2">
              <v:shape style="position:absolute;left:7693;top:2211;width:12;height:2" coordorigin="7693,2211" coordsize="12,0" path="m7693,2211l7705,2211e" filled="false" stroked="true" strokeweight=".6pt" strokecolor="#000000">
                <v:path arrowok="t"/>
              </v:shape>
            </v:group>
            <v:group style="position:absolute;left:7712;top:2211;width:12;height:2" coordorigin="7712,2211" coordsize="12,2">
              <v:shape style="position:absolute;left:7712;top:2211;width:12;height:2" coordorigin="7712,2211" coordsize="12,0" path="m7712,2211l7724,2211e" filled="false" stroked="true" strokeweight=".6pt" strokecolor="#000000">
                <v:path arrowok="t"/>
              </v:shape>
            </v:group>
            <v:group style="position:absolute;left:7732;top:2211;width:12;height:2" coordorigin="7732,2211" coordsize="12,2">
              <v:shape style="position:absolute;left:7732;top:2211;width:12;height:2" coordorigin="7732,2211" coordsize="12,0" path="m7732,2211l7744,2211e" filled="false" stroked="true" strokeweight=".6pt" strokecolor="#000000">
                <v:path arrowok="t"/>
              </v:shape>
            </v:group>
            <v:group style="position:absolute;left:7751;top:2211;width:12;height:2" coordorigin="7751,2211" coordsize="12,2">
              <v:shape style="position:absolute;left:7751;top:2211;width:12;height:2" coordorigin="7751,2211" coordsize="12,0" path="m7751,2211l7763,2211e" filled="false" stroked="true" strokeweight=".6pt" strokecolor="#000000">
                <v:path arrowok="t"/>
              </v:shape>
            </v:group>
            <v:group style="position:absolute;left:7770;top:2211;width:12;height:2" coordorigin="7770,2211" coordsize="12,2">
              <v:shape style="position:absolute;left:7770;top:2211;width:12;height:2" coordorigin="7770,2211" coordsize="12,0" path="m7770,2211l7782,2211e" filled="false" stroked="true" strokeweight=".6pt" strokecolor="#000000">
                <v:path arrowok="t"/>
              </v:shape>
            </v:group>
            <v:group style="position:absolute;left:7789;top:2211;width:12;height:2" coordorigin="7789,2211" coordsize="12,2">
              <v:shape style="position:absolute;left:7789;top:2211;width:12;height:2" coordorigin="7789,2211" coordsize="12,0" path="m7789,2211l7801,2211e" filled="false" stroked="true" strokeweight=".6pt" strokecolor="#000000">
                <v:path arrowok="t"/>
              </v:shape>
            </v:group>
            <v:group style="position:absolute;left:7808;top:2211;width:12;height:2" coordorigin="7808,2211" coordsize="12,2">
              <v:shape style="position:absolute;left:7808;top:2211;width:12;height:2" coordorigin="7808,2211" coordsize="12,0" path="m7808,2211l7820,2211e" filled="false" stroked="true" strokeweight=".6pt" strokecolor="#000000">
                <v:path arrowok="t"/>
              </v:shape>
            </v:group>
            <v:group style="position:absolute;left:7828;top:2211;width:12;height:2" coordorigin="7828,2211" coordsize="12,2">
              <v:shape style="position:absolute;left:7828;top:2211;width:12;height:2" coordorigin="7828,2211" coordsize="12,0" path="m7828,2211l7840,2211e" filled="false" stroked="true" strokeweight=".6pt" strokecolor="#000000">
                <v:path arrowok="t"/>
              </v:shape>
            </v:group>
            <v:group style="position:absolute;left:7847;top:2211;width:12;height:2" coordorigin="7847,2211" coordsize="12,2">
              <v:shape style="position:absolute;left:7847;top:2211;width:12;height:2" coordorigin="7847,2211" coordsize="12,0" path="m7847,2211l7859,2211e" filled="false" stroked="true" strokeweight=".6pt" strokecolor="#000000">
                <v:path arrowok="t"/>
              </v:shape>
            </v:group>
            <v:group style="position:absolute;left:7866;top:2211;width:12;height:2" coordorigin="7866,2211" coordsize="12,2">
              <v:shape style="position:absolute;left:7866;top:2211;width:12;height:2" coordorigin="7866,2211" coordsize="12,0" path="m7866,2211l7878,2211e" filled="false" stroked="true" strokeweight=".6pt" strokecolor="#000000">
                <v:path arrowok="t"/>
              </v:shape>
            </v:group>
            <v:group style="position:absolute;left:7885;top:2211;width:12;height:2" coordorigin="7885,2211" coordsize="12,2">
              <v:shape style="position:absolute;left:7885;top:2211;width:12;height:2" coordorigin="7885,2211" coordsize="12,0" path="m7885,2211l7897,2211e" filled="false" stroked="true" strokeweight=".6pt" strokecolor="#000000">
                <v:path arrowok="t"/>
              </v:shape>
            </v:group>
            <v:group style="position:absolute;left:7904;top:2211;width:12;height:2" coordorigin="7904,2211" coordsize="12,2">
              <v:shape style="position:absolute;left:7904;top:2211;width:12;height:2" coordorigin="7904,2211" coordsize="12,0" path="m7904,2211l7916,2211e" filled="false" stroked="true" strokeweight=".6pt" strokecolor="#000000">
                <v:path arrowok="t"/>
              </v:shape>
            </v:group>
            <v:group style="position:absolute;left:7924;top:2211;width:12;height:2" coordorigin="7924,2211" coordsize="12,2">
              <v:shape style="position:absolute;left:7924;top:2211;width:12;height:2" coordorigin="7924,2211" coordsize="12,0" path="m7924,2211l7936,2211e" filled="false" stroked="true" strokeweight=".6pt" strokecolor="#000000">
                <v:path arrowok="t"/>
              </v:shape>
            </v:group>
            <v:group style="position:absolute;left:7943;top:2211;width:12;height:2" coordorigin="7943,2211" coordsize="12,2">
              <v:shape style="position:absolute;left:7943;top:2211;width:12;height:2" coordorigin="7943,2211" coordsize="12,0" path="m7943,2211l7955,2211e" filled="false" stroked="true" strokeweight=".6pt" strokecolor="#000000">
                <v:path arrowok="t"/>
              </v:shape>
            </v:group>
            <v:group style="position:absolute;left:7962;top:2211;width:12;height:2" coordorigin="7962,2211" coordsize="12,2">
              <v:shape style="position:absolute;left:7962;top:2211;width:12;height:2" coordorigin="7962,2211" coordsize="12,0" path="m7962,2211l7974,2211e" filled="false" stroked="true" strokeweight=".6pt" strokecolor="#000000">
                <v:path arrowok="t"/>
              </v:shape>
            </v:group>
            <v:group style="position:absolute;left:7981;top:2211;width:12;height:2" coordorigin="7981,2211" coordsize="12,2">
              <v:shape style="position:absolute;left:7981;top:2211;width:12;height:2" coordorigin="7981,2211" coordsize="12,0" path="m7981,2211l7993,2211e" filled="false" stroked="true" strokeweight=".6pt" strokecolor="#000000">
                <v:path arrowok="t"/>
              </v:shape>
            </v:group>
            <v:group style="position:absolute;left:8000;top:2211;width:12;height:2" coordorigin="8000,2211" coordsize="12,2">
              <v:shape style="position:absolute;left:8000;top:2211;width:12;height:2" coordorigin="8000,2211" coordsize="12,0" path="m8000,2211l8012,2211e" filled="false" stroked="true" strokeweight=".6pt" strokecolor="#000000">
                <v:path arrowok="t"/>
              </v:shape>
            </v:group>
            <v:group style="position:absolute;left:8020;top:2211;width:12;height:2" coordorigin="8020,2211" coordsize="12,2">
              <v:shape style="position:absolute;left:8020;top:2211;width:12;height:2" coordorigin="8020,2211" coordsize="12,0" path="m8020,2211l8032,2211e" filled="false" stroked="true" strokeweight=".6pt" strokecolor="#000000">
                <v:path arrowok="t"/>
              </v:shape>
            </v:group>
            <v:group style="position:absolute;left:8039;top:2211;width:12;height:2" coordorigin="8039,2211" coordsize="12,2">
              <v:shape style="position:absolute;left:8039;top:2211;width:12;height:2" coordorigin="8039,2211" coordsize="12,0" path="m8039,2211l8051,2211e" filled="false" stroked="true" strokeweight=".6pt" strokecolor="#000000">
                <v:path arrowok="t"/>
              </v:shape>
            </v:group>
            <v:group style="position:absolute;left:8058;top:2211;width:12;height:2" coordorigin="8058,2211" coordsize="12,2">
              <v:shape style="position:absolute;left:8058;top:2211;width:12;height:2" coordorigin="8058,2211" coordsize="12,0" path="m8058,2211l8070,2211e" filled="false" stroked="true" strokeweight=".6pt" strokecolor="#000000">
                <v:path arrowok="t"/>
              </v:shape>
            </v:group>
            <v:group style="position:absolute;left:8077;top:2211;width:12;height:2" coordorigin="8077,2211" coordsize="12,2">
              <v:shape style="position:absolute;left:8077;top:2211;width:12;height:2" coordorigin="8077,2211" coordsize="12,0" path="m8077,2211l8089,2211e" filled="false" stroked="true" strokeweight=".6pt" strokecolor="#000000">
                <v:path arrowok="t"/>
              </v:shape>
            </v:group>
            <v:group style="position:absolute;left:8096;top:2211;width:12;height:2" coordorigin="8096,2211" coordsize="12,2">
              <v:shape style="position:absolute;left:8096;top:2211;width:12;height:2" coordorigin="8096,2211" coordsize="12,0" path="m8096,2211l8108,2211e" filled="false" stroked="true" strokeweight=".6pt" strokecolor="#000000">
                <v:path arrowok="t"/>
              </v:shape>
            </v:group>
            <v:group style="position:absolute;left:8116;top:2211;width:12;height:2" coordorigin="8116,2211" coordsize="12,2">
              <v:shape style="position:absolute;left:8116;top:2211;width:12;height:2" coordorigin="8116,2211" coordsize="12,0" path="m8116,2211l8128,2211e" filled="false" stroked="true" strokeweight=".6pt" strokecolor="#000000">
                <v:path arrowok="t"/>
              </v:shape>
            </v:group>
            <v:group style="position:absolute;left:8135;top:2211;width:12;height:2" coordorigin="8135,2211" coordsize="12,2">
              <v:shape style="position:absolute;left:8135;top:2211;width:12;height:2" coordorigin="8135,2211" coordsize="12,0" path="m8135,2211l8147,2211e" filled="false" stroked="true" strokeweight=".6pt" strokecolor="#000000">
                <v:path arrowok="t"/>
              </v:shape>
            </v:group>
            <v:group style="position:absolute;left:8154;top:2211;width:12;height:2" coordorigin="8154,2211" coordsize="12,2">
              <v:shape style="position:absolute;left:8154;top:2211;width:12;height:2" coordorigin="8154,2211" coordsize="12,0" path="m8154,2211l8166,2211e" filled="false" stroked="true" strokeweight=".6pt" strokecolor="#000000">
                <v:path arrowok="t"/>
              </v:shape>
            </v:group>
            <v:group style="position:absolute;left:8173;top:2211;width:12;height:2" coordorigin="8173,2211" coordsize="12,2">
              <v:shape style="position:absolute;left:8173;top:2211;width:12;height:2" coordorigin="8173,2211" coordsize="12,0" path="m8173,2211l8185,2211e" filled="false" stroked="true" strokeweight=".6pt" strokecolor="#000000">
                <v:path arrowok="t"/>
              </v:shape>
            </v:group>
            <v:group style="position:absolute;left:8192;top:2211;width:12;height:2" coordorigin="8192,2211" coordsize="12,2">
              <v:shape style="position:absolute;left:8192;top:2211;width:12;height:2" coordorigin="8192,2211" coordsize="12,0" path="m8192,2211l8204,2211e" filled="false" stroked="true" strokeweight=".6pt" strokecolor="#000000">
                <v:path arrowok="t"/>
              </v:shape>
            </v:group>
            <v:group style="position:absolute;left:8212;top:2211;width:12;height:2" coordorigin="8212,2211" coordsize="12,2">
              <v:shape style="position:absolute;left:8212;top:2211;width:12;height:2" coordorigin="8212,2211" coordsize="12,0" path="m8212,2211l8224,2211e" filled="false" stroked="true" strokeweight=".6pt" strokecolor="#000000">
                <v:path arrowok="t"/>
              </v:shape>
            </v:group>
            <v:group style="position:absolute;left:8231;top:2211;width:12;height:2" coordorigin="8231,2211" coordsize="12,2">
              <v:shape style="position:absolute;left:8231;top:2211;width:12;height:2" coordorigin="8231,2211" coordsize="12,0" path="m8231,2211l8243,2211e" filled="false" stroked="true" strokeweight=".6pt" strokecolor="#000000">
                <v:path arrowok="t"/>
              </v:shape>
            </v:group>
            <v:group style="position:absolute;left:8250;top:2211;width:12;height:2" coordorigin="8250,2211" coordsize="12,2">
              <v:shape style="position:absolute;left:8250;top:2211;width:12;height:2" coordorigin="8250,2211" coordsize="12,0" path="m8250,2211l8262,2211e" filled="false" stroked="true" strokeweight=".6pt" strokecolor="#000000">
                <v:path arrowok="t"/>
              </v:shape>
            </v:group>
            <v:group style="position:absolute;left:8269;top:2211;width:12;height:2" coordorigin="8269,2211" coordsize="12,2">
              <v:shape style="position:absolute;left:8269;top:2211;width:12;height:2" coordorigin="8269,2211" coordsize="12,0" path="m8269,2211l8281,2211e" filled="false" stroked="true" strokeweight=".6pt" strokecolor="#000000">
                <v:path arrowok="t"/>
              </v:shape>
            </v:group>
            <v:group style="position:absolute;left:8288;top:2211;width:12;height:2" coordorigin="8288,2211" coordsize="12,2">
              <v:shape style="position:absolute;left:8288;top:2211;width:12;height:2" coordorigin="8288,2211" coordsize="12,0" path="m8288,2211l8300,2211e" filled="false" stroked="true" strokeweight=".6pt" strokecolor="#000000">
                <v:path arrowok="t"/>
              </v:shape>
            </v:group>
            <v:group style="position:absolute;left:8308;top:2211;width:12;height:2" coordorigin="8308,2211" coordsize="12,2">
              <v:shape style="position:absolute;left:8308;top:2211;width:12;height:2" coordorigin="8308,2211" coordsize="12,0" path="m8308,2211l8320,2211e" filled="false" stroked="true" strokeweight=".6pt" strokecolor="#000000">
                <v:path arrowok="t"/>
              </v:shape>
            </v:group>
            <v:group style="position:absolute;left:8327;top:2211;width:12;height:2" coordorigin="8327,2211" coordsize="12,2">
              <v:shape style="position:absolute;left:8327;top:2211;width:12;height:2" coordorigin="8327,2211" coordsize="12,0" path="m8327,2211l8339,2211e" filled="false" stroked="true" strokeweight=".6pt" strokecolor="#000000">
                <v:path arrowok="t"/>
              </v:shape>
            </v:group>
            <v:group style="position:absolute;left:8346;top:2211;width:12;height:2" coordorigin="8346,2211" coordsize="12,2">
              <v:shape style="position:absolute;left:8346;top:2211;width:12;height:2" coordorigin="8346,2211" coordsize="12,0" path="m8346,2211l8358,2211e" filled="false" stroked="true" strokeweight=".6pt" strokecolor="#000000">
                <v:path arrowok="t"/>
              </v:shape>
            </v:group>
            <v:group style="position:absolute;left:8365;top:2211;width:12;height:2" coordorigin="8365,2211" coordsize="12,2">
              <v:shape style="position:absolute;left:8365;top:2211;width:12;height:2" coordorigin="8365,2211" coordsize="12,0" path="m8365,2211l8377,2211e" filled="false" stroked="true" strokeweight=".6pt" strokecolor="#000000">
                <v:path arrowok="t"/>
              </v:shape>
            </v:group>
            <v:group style="position:absolute;left:8384;top:2211;width:12;height:2" coordorigin="8384,2211" coordsize="12,2">
              <v:shape style="position:absolute;left:8384;top:2211;width:12;height:2" coordorigin="8384,2211" coordsize="12,0" path="m8384,2211l8396,2211e" filled="false" stroked="true" strokeweight=".6pt" strokecolor="#000000">
                <v:path arrowok="t"/>
              </v:shape>
            </v:group>
            <v:group style="position:absolute;left:8404;top:2211;width:12;height:2" coordorigin="8404,2211" coordsize="12,2">
              <v:shape style="position:absolute;left:8404;top:2211;width:12;height:2" coordorigin="8404,2211" coordsize="12,0" path="m8404,2211l8416,2211e" filled="false" stroked="true" strokeweight=".6pt" strokecolor="#000000">
                <v:path arrowok="t"/>
              </v:shape>
            </v:group>
            <v:group style="position:absolute;left:8423;top:2211;width:12;height:2" coordorigin="8423,2211" coordsize="12,2">
              <v:shape style="position:absolute;left:8423;top:2211;width:12;height:2" coordorigin="8423,2211" coordsize="12,0" path="m8423,2211l8435,2211e" filled="false" stroked="true" strokeweight=".6pt" strokecolor="#000000">
                <v:path arrowok="t"/>
              </v:shape>
            </v:group>
            <v:group style="position:absolute;left:8442;top:2211;width:12;height:2" coordorigin="8442,2211" coordsize="12,2">
              <v:shape style="position:absolute;left:8442;top:2211;width:12;height:2" coordorigin="8442,2211" coordsize="12,0" path="m8442,2211l8454,2211e" filled="false" stroked="true" strokeweight=".6pt" strokecolor="#000000">
                <v:path arrowok="t"/>
              </v:shape>
            </v:group>
            <v:group style="position:absolute;left:8461;top:2211;width:12;height:2" coordorigin="8461,2211" coordsize="12,2">
              <v:shape style="position:absolute;left:8461;top:2211;width:12;height:2" coordorigin="8461,2211" coordsize="12,0" path="m8461,2211l8473,2211e" filled="false" stroked="true" strokeweight=".6pt" strokecolor="#000000">
                <v:path arrowok="t"/>
              </v:shape>
            </v:group>
            <v:group style="position:absolute;left:8480;top:2211;width:12;height:2" coordorigin="8480,2211" coordsize="12,2">
              <v:shape style="position:absolute;left:8480;top:2211;width:12;height:2" coordorigin="8480,2211" coordsize="12,0" path="m8480,2211l8492,2211e" filled="false" stroked="true" strokeweight=".6pt" strokecolor="#000000">
                <v:path arrowok="t"/>
              </v:shape>
            </v:group>
            <v:group style="position:absolute;left:8500;top:2211;width:12;height:2" coordorigin="8500,2211" coordsize="12,2">
              <v:shape style="position:absolute;left:8500;top:2211;width:12;height:2" coordorigin="8500,2211" coordsize="12,0" path="m8500,2211l8512,2211e" filled="false" stroked="true" strokeweight=".6pt" strokecolor="#000000">
                <v:path arrowok="t"/>
              </v:shape>
            </v:group>
            <v:group style="position:absolute;left:8519;top:2211;width:12;height:2" coordorigin="8519,2211" coordsize="12,2">
              <v:shape style="position:absolute;left:8519;top:2211;width:12;height:2" coordorigin="8519,2211" coordsize="12,0" path="m8519,2211l8531,2211e" filled="false" stroked="true" strokeweight=".6pt" strokecolor="#000000">
                <v:path arrowok="t"/>
              </v:shape>
            </v:group>
            <v:group style="position:absolute;left:8538;top:2211;width:12;height:2" coordorigin="8538,2211" coordsize="12,2">
              <v:shape style="position:absolute;left:8538;top:2211;width:12;height:2" coordorigin="8538,2211" coordsize="12,0" path="m8538,2211l8550,2211e" filled="false" stroked="true" strokeweight=".6pt" strokecolor="#000000">
                <v:path arrowok="t"/>
              </v:shape>
            </v:group>
            <v:group style="position:absolute;left:8557;top:2211;width:12;height:2" coordorigin="8557,2211" coordsize="12,2">
              <v:shape style="position:absolute;left:8557;top:2211;width:12;height:2" coordorigin="8557,2211" coordsize="12,0" path="m8557,2211l8569,2211e" filled="false" stroked="true" strokeweight=".6pt" strokecolor="#000000">
                <v:path arrowok="t"/>
              </v:shape>
            </v:group>
            <v:group style="position:absolute;left:8576;top:2211;width:12;height:2" coordorigin="8576,2211" coordsize="12,2">
              <v:shape style="position:absolute;left:8576;top:2211;width:12;height:2" coordorigin="8576,2211" coordsize="12,0" path="m8576,2211l8588,2211e" filled="false" stroked="true" strokeweight=".6pt" strokecolor="#000000">
                <v:path arrowok="t"/>
              </v:shape>
            </v:group>
            <v:group style="position:absolute;left:8596;top:2211;width:12;height:2" coordorigin="8596,2211" coordsize="12,2">
              <v:shape style="position:absolute;left:8596;top:2211;width:12;height:2" coordorigin="8596,2211" coordsize="12,0" path="m8596,2211l8608,2211e" filled="false" stroked="true" strokeweight=".6pt" strokecolor="#000000">
                <v:path arrowok="t"/>
              </v:shape>
            </v:group>
            <v:group style="position:absolute;left:8615;top:2211;width:12;height:2" coordorigin="8615,2211" coordsize="12,2">
              <v:shape style="position:absolute;left:8615;top:2211;width:12;height:2" coordorigin="8615,2211" coordsize="12,0" path="m8615,2211l8627,2211e" filled="false" stroked="true" strokeweight=".6pt" strokecolor="#000000">
                <v:path arrowok="t"/>
              </v:shape>
            </v:group>
            <v:group style="position:absolute;left:8634;top:2211;width:12;height:2" coordorigin="8634,2211" coordsize="12,2">
              <v:shape style="position:absolute;left:8634;top:2211;width:12;height:2" coordorigin="8634,2211" coordsize="12,0" path="m8634,2211l8646,2211e" filled="false" stroked="true" strokeweight=".6pt" strokecolor="#000000">
                <v:path arrowok="t"/>
              </v:shape>
            </v:group>
            <v:group style="position:absolute;left:8653;top:2211;width:12;height:2" coordorigin="8653,2211" coordsize="12,2">
              <v:shape style="position:absolute;left:8653;top:2211;width:12;height:2" coordorigin="8653,2211" coordsize="12,0" path="m8653,2211l8665,2211e" filled="false" stroked="true" strokeweight=".6pt" strokecolor="#000000">
                <v:path arrowok="t"/>
              </v:shape>
            </v:group>
            <v:group style="position:absolute;left:8672;top:2211;width:12;height:2" coordorigin="8672,2211" coordsize="12,2">
              <v:shape style="position:absolute;left:8672;top:2211;width:12;height:2" coordorigin="8672,2211" coordsize="12,0" path="m8672,2211l8684,2211e" filled="false" stroked="true" strokeweight=".6pt" strokecolor="#000000">
                <v:path arrowok="t"/>
              </v:shape>
            </v:group>
            <v:group style="position:absolute;left:8692;top:2211;width:12;height:2" coordorigin="8692,2211" coordsize="12,2">
              <v:shape style="position:absolute;left:8692;top:2211;width:12;height:2" coordorigin="8692,2211" coordsize="12,0" path="m8692,2211l8704,2211e" filled="false" stroked="true" strokeweight=".6pt" strokecolor="#000000">
                <v:path arrowok="t"/>
              </v:shape>
            </v:group>
            <v:group style="position:absolute;left:8711;top:2211;width:12;height:2" coordorigin="8711,2211" coordsize="12,2">
              <v:shape style="position:absolute;left:8711;top:2211;width:12;height:2" coordorigin="8711,2211" coordsize="12,0" path="m8711,2211l8723,2211e" filled="false" stroked="true" strokeweight=".6pt" strokecolor="#000000">
                <v:path arrowok="t"/>
              </v:shape>
            </v:group>
            <v:group style="position:absolute;left:8730;top:2211;width:12;height:2" coordorigin="8730,2211" coordsize="12,2">
              <v:shape style="position:absolute;left:8730;top:2211;width:12;height:2" coordorigin="8730,2211" coordsize="12,0" path="m8730,2211l8742,2211e" filled="false" stroked="true" strokeweight=".6pt" strokecolor="#000000">
                <v:path arrowok="t"/>
              </v:shape>
            </v:group>
            <v:group style="position:absolute;left:8749;top:2211;width:12;height:2" coordorigin="8749,2211" coordsize="12,2">
              <v:shape style="position:absolute;left:8749;top:2211;width:12;height:2" coordorigin="8749,2211" coordsize="12,0" path="m8749,2211l8761,2211e" filled="false" stroked="true" strokeweight=".6pt" strokecolor="#000000">
                <v:path arrowok="t"/>
              </v:shape>
            </v:group>
            <v:group style="position:absolute;left:8768;top:2211;width:12;height:2" coordorigin="8768,2211" coordsize="12,2">
              <v:shape style="position:absolute;left:8768;top:2211;width:12;height:2" coordorigin="8768,2211" coordsize="12,0" path="m8768,2211l8780,2211e" filled="false" stroked="true" strokeweight=".6pt" strokecolor="#000000">
                <v:path arrowok="t"/>
              </v:shape>
            </v:group>
            <v:group style="position:absolute;left:8788;top:2211;width:12;height:2" coordorigin="8788,2211" coordsize="12,2">
              <v:shape style="position:absolute;left:8788;top:2211;width:12;height:2" coordorigin="8788,2211" coordsize="12,0" path="m8788,2211l8800,2211e" filled="false" stroked="true" strokeweight=".6pt" strokecolor="#000000">
                <v:path arrowok="t"/>
              </v:shape>
            </v:group>
            <v:group style="position:absolute;left:8807;top:2211;width:12;height:2" coordorigin="8807,2211" coordsize="12,2">
              <v:shape style="position:absolute;left:8807;top:2211;width:12;height:2" coordorigin="8807,2211" coordsize="12,0" path="m8807,2211l8819,2211e" filled="false" stroked="true" strokeweight=".6pt" strokecolor="#000000">
                <v:path arrowok="t"/>
              </v:shape>
            </v:group>
            <v:group style="position:absolute;left:8826;top:2211;width:12;height:2" coordorigin="8826,2211" coordsize="12,2">
              <v:shape style="position:absolute;left:8826;top:2211;width:12;height:2" coordorigin="8826,2211" coordsize="12,0" path="m8826,2211l8838,2211e" filled="false" stroked="true" strokeweight=".6pt" strokecolor="#000000">
                <v:path arrowok="t"/>
              </v:shape>
            </v:group>
            <v:group style="position:absolute;left:8845;top:2211;width:12;height:2" coordorigin="8845,2211" coordsize="12,2">
              <v:shape style="position:absolute;left:8845;top:2211;width:12;height:2" coordorigin="8845,2211" coordsize="12,0" path="m8845,2211l8857,2211e" filled="false" stroked="true" strokeweight=".6pt" strokecolor="#000000">
                <v:path arrowok="t"/>
              </v:shape>
            </v:group>
            <v:group style="position:absolute;left:8864;top:2211;width:12;height:2" coordorigin="8864,2211" coordsize="12,2">
              <v:shape style="position:absolute;left:8864;top:2211;width:12;height:2" coordorigin="8864,2211" coordsize="12,0" path="m8864,2211l8876,2211e" filled="false" stroked="true" strokeweight=".6pt" strokecolor="#000000">
                <v:path arrowok="t"/>
              </v:shape>
            </v:group>
            <v:group style="position:absolute;left:8884;top:2211;width:12;height:2" coordorigin="8884,2211" coordsize="12,2">
              <v:shape style="position:absolute;left:8884;top:2211;width:12;height:2" coordorigin="8884,2211" coordsize="12,0" path="m8884,2211l8896,2211e" filled="false" stroked="true" strokeweight=".6pt" strokecolor="#000000">
                <v:path arrowok="t"/>
              </v:shape>
            </v:group>
            <v:group style="position:absolute;left:8903;top:2211;width:12;height:2" coordorigin="8903,2211" coordsize="12,2">
              <v:shape style="position:absolute;left:8903;top:2211;width:12;height:2" coordorigin="8903,2211" coordsize="12,0" path="m8903,2211l8915,2211e" filled="false" stroked="true" strokeweight=".6pt" strokecolor="#000000">
                <v:path arrowok="t"/>
              </v:shape>
            </v:group>
            <v:group style="position:absolute;left:8922;top:2211;width:12;height:2" coordorigin="8922,2211" coordsize="12,2">
              <v:shape style="position:absolute;left:8922;top:2211;width:12;height:2" coordorigin="8922,2211" coordsize="12,0" path="m8922,2211l8934,2211e" filled="false" stroked="true" strokeweight=".6pt" strokecolor="#000000">
                <v:path arrowok="t"/>
              </v:shape>
            </v:group>
            <v:group style="position:absolute;left:8941;top:2211;width:12;height:2" coordorigin="8941,2211" coordsize="12,2">
              <v:shape style="position:absolute;left:8941;top:2211;width:12;height:2" coordorigin="8941,2211" coordsize="12,0" path="m8941,2211l8953,2211e" filled="false" stroked="true" strokeweight=".6pt" strokecolor="#000000">
                <v:path arrowok="t"/>
              </v:shape>
            </v:group>
            <v:group style="position:absolute;left:8960;top:2211;width:12;height:2" coordorigin="8960,2211" coordsize="12,2">
              <v:shape style="position:absolute;left:8960;top:2211;width:12;height:2" coordorigin="8960,2211" coordsize="12,0" path="m8960,2211l8972,2211e" filled="false" stroked="true" strokeweight=".6pt" strokecolor="#000000">
                <v:path arrowok="t"/>
              </v:shape>
            </v:group>
            <v:group style="position:absolute;left:8980;top:2211;width:12;height:2" coordorigin="8980,2211" coordsize="12,2">
              <v:shape style="position:absolute;left:8980;top:2211;width:12;height:2" coordorigin="8980,2211" coordsize="12,0" path="m8980,2211l8992,2211e" filled="false" stroked="true" strokeweight=".6pt" strokecolor="#000000">
                <v:path arrowok="t"/>
              </v:shape>
            </v:group>
            <v:group style="position:absolute;left:8999;top:2211;width:12;height:2" coordorigin="8999,2211" coordsize="12,2">
              <v:shape style="position:absolute;left:8999;top:2211;width:12;height:2" coordorigin="8999,2211" coordsize="12,0" path="m8999,2211l9011,2211e" filled="false" stroked="true" strokeweight=".6pt" strokecolor="#000000">
                <v:path arrowok="t"/>
              </v:shape>
            </v:group>
            <v:group style="position:absolute;left:9018;top:2211;width:12;height:2" coordorigin="9018,2211" coordsize="12,2">
              <v:shape style="position:absolute;left:9018;top:2211;width:12;height:2" coordorigin="9018,2211" coordsize="12,0" path="m9018,2211l9030,2211e" filled="false" stroked="true" strokeweight=".6pt" strokecolor="#000000">
                <v:path arrowok="t"/>
              </v:shape>
            </v:group>
            <v:group style="position:absolute;left:9037;top:2211;width:12;height:2" coordorigin="9037,2211" coordsize="12,2">
              <v:shape style="position:absolute;left:9037;top:2211;width:12;height:2" coordorigin="9037,2211" coordsize="12,0" path="m9037,2211l9049,2211e" filled="false" stroked="true" strokeweight=".6pt" strokecolor="#000000">
                <v:path arrowok="t"/>
              </v:shape>
            </v:group>
            <v:group style="position:absolute;left:9056;top:2211;width:12;height:2" coordorigin="9056,2211" coordsize="12,2">
              <v:shape style="position:absolute;left:9056;top:2211;width:12;height:2" coordorigin="9056,2211" coordsize="12,0" path="m9056,2211l9068,2211e" filled="false" stroked="true" strokeweight=".6pt" strokecolor="#000000">
                <v:path arrowok="t"/>
              </v:shape>
            </v:group>
            <v:group style="position:absolute;left:9076;top:2211;width:12;height:2" coordorigin="9076,2211" coordsize="12,2">
              <v:shape style="position:absolute;left:9076;top:2211;width:12;height:2" coordorigin="9076,2211" coordsize="12,0" path="m9076,2211l9088,2211e" filled="false" stroked="true" strokeweight=".6pt" strokecolor="#000000">
                <v:path arrowok="t"/>
              </v:shape>
            </v:group>
            <v:group style="position:absolute;left:9095;top:2211;width:12;height:2" coordorigin="9095,2211" coordsize="12,2">
              <v:shape style="position:absolute;left:9095;top:2211;width:12;height:2" coordorigin="9095,2211" coordsize="12,0" path="m9095,2211l9107,2211e" filled="false" stroked="true" strokeweight=".6pt" strokecolor="#000000">
                <v:path arrowok="t"/>
              </v:shape>
            </v:group>
            <v:group style="position:absolute;left:9114;top:2211;width:12;height:2" coordorigin="9114,2211" coordsize="12,2">
              <v:shape style="position:absolute;left:9114;top:2211;width:12;height:2" coordorigin="9114,2211" coordsize="12,0" path="m9114,2211l9126,2211e" filled="false" stroked="true" strokeweight=".6pt" strokecolor="#000000">
                <v:path arrowok="t"/>
              </v:shape>
            </v:group>
            <v:group style="position:absolute;left:9133;top:2211;width:12;height:2" coordorigin="9133,2211" coordsize="12,2">
              <v:shape style="position:absolute;left:9133;top:2211;width:12;height:2" coordorigin="9133,2211" coordsize="12,0" path="m9133,2211l9145,2211e" filled="false" stroked="true" strokeweight=".6pt" strokecolor="#000000">
                <v:path arrowok="t"/>
              </v:shape>
            </v:group>
            <v:group style="position:absolute;left:9152;top:2211;width:12;height:2" coordorigin="9152,2211" coordsize="12,2">
              <v:shape style="position:absolute;left:9152;top:2211;width:12;height:2" coordorigin="9152,2211" coordsize="12,0" path="m9152,2211l9164,2211e" filled="false" stroked="true" strokeweight=".6pt" strokecolor="#000000">
                <v:path arrowok="t"/>
              </v:shape>
            </v:group>
            <v:group style="position:absolute;left:9172;top:2211;width:12;height:2" coordorigin="9172,2211" coordsize="12,2">
              <v:shape style="position:absolute;left:9172;top:2211;width:12;height:2" coordorigin="9172,2211" coordsize="12,0" path="m9172,2211l9184,2211e" filled="false" stroked="true" strokeweight=".6pt" strokecolor="#000000">
                <v:path arrowok="t"/>
              </v:shape>
            </v:group>
            <v:group style="position:absolute;left:9191;top:2211;width:12;height:2" coordorigin="9191,2211" coordsize="12,2">
              <v:shape style="position:absolute;left:9191;top:2211;width:12;height:2" coordorigin="9191,2211" coordsize="12,0" path="m9191,2211l9203,2211e" filled="false" stroked="true" strokeweight=".6pt" strokecolor="#000000">
                <v:path arrowok="t"/>
              </v:shape>
            </v:group>
            <v:group style="position:absolute;left:9210;top:2211;width:12;height:2" coordorigin="9210,2211" coordsize="12,2">
              <v:shape style="position:absolute;left:9210;top:2211;width:12;height:2" coordorigin="9210,2211" coordsize="12,0" path="m9210,2211l9222,2211e" filled="false" stroked="true" strokeweight=".6pt" strokecolor="#000000">
                <v:path arrowok="t"/>
              </v:shape>
            </v:group>
            <v:group style="position:absolute;left:9229;top:2211;width:12;height:2" coordorigin="9229,2211" coordsize="12,2">
              <v:shape style="position:absolute;left:9229;top:2211;width:12;height:2" coordorigin="9229,2211" coordsize="12,0" path="m9229,2211l9241,2211e" filled="false" stroked="true" strokeweight=".6pt" strokecolor="#000000">
                <v:path arrowok="t"/>
              </v:shape>
            </v:group>
            <v:group style="position:absolute;left:9248;top:2211;width:12;height:2" coordorigin="9248,2211" coordsize="12,2">
              <v:shape style="position:absolute;left:9248;top:2211;width:12;height:2" coordorigin="9248,2211" coordsize="12,0" path="m9248,2211l9260,2211e" filled="false" stroked="true" strokeweight=".6pt" strokecolor="#000000">
                <v:path arrowok="t"/>
              </v:shape>
            </v:group>
            <v:group style="position:absolute;left:9268;top:2211;width:12;height:2" coordorigin="9268,2211" coordsize="12,2">
              <v:shape style="position:absolute;left:9268;top:2211;width:12;height:2" coordorigin="9268,2211" coordsize="12,0" path="m9268,2211l9280,2211e" filled="false" stroked="true" strokeweight=".6pt" strokecolor="#000000">
                <v:path arrowok="t"/>
              </v:shape>
            </v:group>
            <v:group style="position:absolute;left:9287;top:2211;width:12;height:2" coordorigin="9287,2211" coordsize="12,2">
              <v:shape style="position:absolute;left:9287;top:2211;width:12;height:2" coordorigin="9287,2211" coordsize="12,0" path="m9287,2211l9299,2211e" filled="false" stroked="true" strokeweight=".6pt" strokecolor="#000000">
                <v:path arrowok="t"/>
              </v:shape>
            </v:group>
            <v:group style="position:absolute;left:9306;top:2211;width:12;height:2" coordorigin="9306,2211" coordsize="12,2">
              <v:shape style="position:absolute;left:9306;top:2211;width:12;height:2" coordorigin="9306,2211" coordsize="12,0" path="m9306,2211l9318,2211e" filled="false" stroked="true" strokeweight=".6pt" strokecolor="#000000">
                <v:path arrowok="t"/>
              </v:shape>
            </v:group>
            <v:group style="position:absolute;left:9325;top:2211;width:12;height:2" coordorigin="9325,2211" coordsize="12,2">
              <v:shape style="position:absolute;left:9325;top:2211;width:12;height:2" coordorigin="9325,2211" coordsize="12,0" path="m9325,2211l9337,2211e" filled="false" stroked="true" strokeweight=".6pt" strokecolor="#000000">
                <v:path arrowok="t"/>
              </v:shape>
            </v:group>
            <v:group style="position:absolute;left:9344;top:2211;width:12;height:2" coordorigin="9344,2211" coordsize="12,2">
              <v:shape style="position:absolute;left:9344;top:2211;width:12;height:2" coordorigin="9344,2211" coordsize="12,0" path="m9344,2211l9356,2211e" filled="false" stroked="true" strokeweight=".6pt" strokecolor="#000000">
                <v:path arrowok="t"/>
              </v:shape>
            </v:group>
            <v:group style="position:absolute;left:9364;top:2211;width:12;height:2" coordorigin="9364,2211" coordsize="12,2">
              <v:shape style="position:absolute;left:9364;top:2211;width:12;height:2" coordorigin="9364,2211" coordsize="12,0" path="m9364,2211l9376,2211e" filled="false" stroked="true" strokeweight=".6pt" strokecolor="#000000">
                <v:path arrowok="t"/>
              </v:shape>
            </v:group>
            <v:group style="position:absolute;left:9383;top:2211;width:12;height:2" coordorigin="9383,2211" coordsize="12,2">
              <v:shape style="position:absolute;left:9383;top:2211;width:12;height:2" coordorigin="9383,2211" coordsize="12,0" path="m9383,2211l9395,2211e" filled="false" stroked="true" strokeweight=".6pt" strokecolor="#000000">
                <v:path arrowok="t"/>
              </v:shape>
            </v:group>
            <v:group style="position:absolute;left:9402;top:2211;width:12;height:2" coordorigin="9402,2211" coordsize="12,2">
              <v:shape style="position:absolute;left:9402;top:2211;width:12;height:2" coordorigin="9402,2211" coordsize="12,0" path="m9402,2211l9414,2211e" filled="false" stroked="true" strokeweight=".6pt" strokecolor="#000000">
                <v:path arrowok="t"/>
              </v:shape>
            </v:group>
            <v:group style="position:absolute;left:9421;top:2211;width:12;height:2" coordorigin="9421,2211" coordsize="12,2">
              <v:shape style="position:absolute;left:9421;top:2211;width:12;height:2" coordorigin="9421,2211" coordsize="12,0" path="m9421,2211l9433,2211e" filled="false" stroked="true" strokeweight=".6pt" strokecolor="#000000">
                <v:path arrowok="t"/>
              </v:shape>
            </v:group>
            <v:group style="position:absolute;left:9440;top:2211;width:12;height:2" coordorigin="9440,2211" coordsize="12,2">
              <v:shape style="position:absolute;left:9440;top:2211;width:12;height:2" coordorigin="9440,2211" coordsize="12,0" path="m9440,2211l9452,2211e" filled="false" stroked="true" strokeweight=".6pt" strokecolor="#000000">
                <v:path arrowok="t"/>
              </v:shape>
            </v:group>
            <v:group style="position:absolute;left:9460;top:2211;width:12;height:2" coordorigin="9460,2211" coordsize="12,2">
              <v:shape style="position:absolute;left:9460;top:2211;width:12;height:2" coordorigin="9460,2211" coordsize="12,0" path="m9460,2211l9472,2211e" filled="false" stroked="true" strokeweight=".6pt" strokecolor="#000000">
                <v:path arrowok="t"/>
              </v:shape>
            </v:group>
            <v:group style="position:absolute;left:9479;top:2211;width:12;height:2" coordorigin="9479,2211" coordsize="12,2">
              <v:shape style="position:absolute;left:9479;top:2211;width:12;height:2" coordorigin="9479,2211" coordsize="12,0" path="m9479,2211l9491,2211e" filled="false" stroked="true" strokeweight=".6pt" strokecolor="#000000">
                <v:path arrowok="t"/>
              </v:shape>
            </v:group>
            <v:group style="position:absolute;left:9498;top:2211;width:12;height:2" coordorigin="9498,2211" coordsize="12,2">
              <v:shape style="position:absolute;left:9498;top:2211;width:12;height:2" coordorigin="9498,2211" coordsize="12,0" path="m9498,2211l9510,2211e" filled="false" stroked="true" strokeweight=".6pt" strokecolor="#000000">
                <v:path arrowok="t"/>
              </v:shape>
            </v:group>
            <v:group style="position:absolute;left:9517;top:2211;width:12;height:2" coordorigin="9517,2211" coordsize="12,2">
              <v:shape style="position:absolute;left:9517;top:2211;width:12;height:2" coordorigin="9517,2211" coordsize="12,0" path="m9517,2211l9529,2211e" filled="false" stroked="true" strokeweight=".6pt" strokecolor="#000000">
                <v:path arrowok="t"/>
              </v:shape>
            </v:group>
            <v:group style="position:absolute;left:9536;top:2211;width:12;height:2" coordorigin="9536,2211" coordsize="12,2">
              <v:shape style="position:absolute;left:9536;top:2211;width:12;height:2" coordorigin="9536,2211" coordsize="12,0" path="m9536,2211l9548,2211e" filled="false" stroked="true" strokeweight=".6pt" strokecolor="#000000">
                <v:path arrowok="t"/>
              </v:shape>
            </v:group>
            <v:group style="position:absolute;left:9556;top:2211;width:12;height:2" coordorigin="9556,2211" coordsize="12,2">
              <v:shape style="position:absolute;left:9556;top:2211;width:12;height:2" coordorigin="9556,2211" coordsize="12,0" path="m9556,2211l9568,2211e" filled="false" stroked="true" strokeweight=".6pt" strokecolor="#000000">
                <v:path arrowok="t"/>
              </v:shape>
            </v:group>
            <v:group style="position:absolute;left:9575;top:2211;width:12;height:2" coordorigin="9575,2211" coordsize="12,2">
              <v:shape style="position:absolute;left:9575;top:2211;width:12;height:2" coordorigin="9575,2211" coordsize="12,0" path="m9575,2211l9587,2211e" filled="false" stroked="true" strokeweight=".6pt" strokecolor="#000000">
                <v:path arrowok="t"/>
              </v:shape>
            </v:group>
            <v:group style="position:absolute;left:9594;top:2211;width:12;height:2" coordorigin="9594,2211" coordsize="12,2">
              <v:shape style="position:absolute;left:9594;top:2211;width:12;height:2" coordorigin="9594,2211" coordsize="12,0" path="m9594,2211l9606,2211e" filled="false" stroked="true" strokeweight=".6pt" strokecolor="#000000">
                <v:path arrowok="t"/>
              </v:shape>
            </v:group>
            <v:group style="position:absolute;left:9613;top:2211;width:12;height:2" coordorigin="9613,2211" coordsize="12,2">
              <v:shape style="position:absolute;left:9613;top:2211;width:12;height:2" coordorigin="9613,2211" coordsize="12,0" path="m9613,2211l9625,2211e" filled="false" stroked="true" strokeweight=".6pt" strokecolor="#000000">
                <v:path arrowok="t"/>
              </v:shape>
            </v:group>
            <v:group style="position:absolute;left:9632;top:2211;width:12;height:2" coordorigin="9632,2211" coordsize="12,2">
              <v:shape style="position:absolute;left:9632;top:2211;width:12;height:2" coordorigin="9632,2211" coordsize="12,0" path="m9632,2211l9644,2211e" filled="false" stroked="true" strokeweight=".6pt" strokecolor="#000000">
                <v:path arrowok="t"/>
              </v:shape>
            </v:group>
            <v:group style="position:absolute;left:9652;top:2211;width:12;height:2" coordorigin="9652,2211" coordsize="12,2">
              <v:shape style="position:absolute;left:9652;top:2211;width:12;height:2" coordorigin="9652,2211" coordsize="12,0" path="m9652,2211l9664,2211e" filled="false" stroked="true" strokeweight=".6pt" strokecolor="#000000">
                <v:path arrowok="t"/>
              </v:shape>
            </v:group>
            <v:group style="position:absolute;left:9671;top:2211;width:12;height:2" coordorigin="9671,2211" coordsize="12,2">
              <v:shape style="position:absolute;left:9671;top:2211;width:12;height:2" coordorigin="9671,2211" coordsize="12,0" path="m9671,2211l9683,2211e" filled="false" stroked="true" strokeweight=".6pt" strokecolor="#000000">
                <v:path arrowok="t"/>
              </v:shape>
            </v:group>
            <v:group style="position:absolute;left:9690;top:2211;width:12;height:2" coordorigin="9690,2211" coordsize="12,2">
              <v:shape style="position:absolute;left:9690;top:2211;width:12;height:2" coordorigin="9690,2211" coordsize="12,0" path="m9690,2211l9702,2211e" filled="false" stroked="true" strokeweight=".6pt" strokecolor="#000000">
                <v:path arrowok="t"/>
              </v:shape>
            </v:group>
            <v:group style="position:absolute;left:9709;top:2211;width:12;height:2" coordorigin="9709,2211" coordsize="12,2">
              <v:shape style="position:absolute;left:9709;top:2211;width:12;height:2" coordorigin="9709,2211" coordsize="12,0" path="m9709,2211l9721,2211e" filled="false" stroked="true" strokeweight=".6pt" strokecolor="#000000">
                <v:path arrowok="t"/>
              </v:shape>
            </v:group>
            <v:group style="position:absolute;left:9728;top:2211;width:12;height:2" coordorigin="9728,2211" coordsize="12,2">
              <v:shape style="position:absolute;left:9728;top:2211;width:12;height:2" coordorigin="9728,2211" coordsize="12,0" path="m9728,2211l9740,2211e" filled="false" stroked="true" strokeweight=".6pt" strokecolor="#000000">
                <v:path arrowok="t"/>
              </v:shape>
            </v:group>
            <v:group style="position:absolute;left:9748;top:2211;width:12;height:2" coordorigin="9748,2211" coordsize="12,2">
              <v:shape style="position:absolute;left:9748;top:2211;width:12;height:2" coordorigin="9748,2211" coordsize="12,0" path="m9748,2211l9760,2211e" filled="false" stroked="true" strokeweight=".6pt" strokecolor="#000000">
                <v:path arrowok="t"/>
              </v:shape>
            </v:group>
            <v:group style="position:absolute;left:9767;top:2211;width:12;height:2" coordorigin="9767,2211" coordsize="12,2">
              <v:shape style="position:absolute;left:9767;top:2211;width:12;height:2" coordorigin="9767,2211" coordsize="12,0" path="m9767,2211l9779,2211e" filled="false" stroked="true" strokeweight=".6pt" strokecolor="#000000">
                <v:path arrowok="t"/>
              </v:shape>
            </v:group>
            <v:group style="position:absolute;left:9786;top:2211;width:12;height:2" coordorigin="9786,2211" coordsize="12,2">
              <v:shape style="position:absolute;left:9786;top:2211;width:12;height:2" coordorigin="9786,2211" coordsize="12,0" path="m9786,2211l9798,2211e" filled="false" stroked="true" strokeweight=".6pt" strokecolor="#000000">
                <v:path arrowok="t"/>
              </v:shape>
            </v:group>
            <v:group style="position:absolute;left:9805;top:2211;width:12;height:2" coordorigin="9805,2211" coordsize="12,2">
              <v:shape style="position:absolute;left:9805;top:2211;width:12;height:2" coordorigin="9805,2211" coordsize="12,0" path="m9805,2211l9817,2211e" filled="false" stroked="true" strokeweight=".6pt" strokecolor="#000000">
                <v:path arrowok="t"/>
              </v:shape>
            </v:group>
            <v:group style="position:absolute;left:9824;top:2211;width:12;height:2" coordorigin="9824,2211" coordsize="12,2">
              <v:shape style="position:absolute;left:9824;top:2211;width:12;height:2" coordorigin="9824,2211" coordsize="12,0" path="m9824,2211l9836,2211e" filled="false" stroked="true" strokeweight=".6pt" strokecolor="#000000">
                <v:path arrowok="t"/>
              </v:shape>
            </v:group>
            <v:group style="position:absolute;left:9844;top:2211;width:12;height:2" coordorigin="9844,2211" coordsize="12,2">
              <v:shape style="position:absolute;left:9844;top:2211;width:12;height:2" coordorigin="9844,2211" coordsize="12,0" path="m9844,2211l9856,2211e" filled="false" stroked="true" strokeweight=".6pt" strokecolor="#000000">
                <v:path arrowok="t"/>
              </v:shape>
            </v:group>
            <v:group style="position:absolute;left:9863;top:2211;width:12;height:2" coordorigin="9863,2211" coordsize="12,2">
              <v:shape style="position:absolute;left:9863;top:2211;width:12;height:2" coordorigin="9863,2211" coordsize="12,0" path="m9863,2211l9875,2211e" filled="false" stroked="true" strokeweight=".6pt" strokecolor="#000000">
                <v:path arrowok="t"/>
              </v:shape>
            </v:group>
            <v:group style="position:absolute;left:9882;top:2211;width:12;height:2" coordorigin="9882,2211" coordsize="12,2">
              <v:shape style="position:absolute;left:9882;top:2211;width:12;height:2" coordorigin="9882,2211" coordsize="12,0" path="m9882,2211l9894,2211e" filled="false" stroked="true" strokeweight=".6pt" strokecolor="#000000">
                <v:path arrowok="t"/>
              </v:shape>
            </v:group>
            <v:group style="position:absolute;left:9901;top:2211;width:12;height:2" coordorigin="9901,2211" coordsize="12,2">
              <v:shape style="position:absolute;left:9901;top:2211;width:12;height:2" coordorigin="9901,2211" coordsize="12,0" path="m9901,2211l9913,2211e" filled="false" stroked="true" strokeweight=".6pt" strokecolor="#000000">
                <v:path arrowok="t"/>
              </v:shape>
            </v:group>
            <v:group style="position:absolute;left:9920;top:2211;width:12;height:2" coordorigin="9920,2211" coordsize="12,2">
              <v:shape style="position:absolute;left:9920;top:2211;width:12;height:2" coordorigin="9920,2211" coordsize="12,0" path="m9920,2211l9932,2211e" filled="false" stroked="true" strokeweight=".6pt" strokecolor="#000000">
                <v:path arrowok="t"/>
              </v:shape>
            </v:group>
            <v:group style="position:absolute;left:9940;top:2211;width:12;height:2" coordorigin="9940,2211" coordsize="12,2">
              <v:shape style="position:absolute;left:9940;top:2211;width:12;height:2" coordorigin="9940,2211" coordsize="12,0" path="m9940,2211l9952,2211e" filled="false" stroked="true" strokeweight=".6pt" strokecolor="#000000">
                <v:path arrowok="t"/>
              </v:shape>
            </v:group>
            <v:group style="position:absolute;left:9959;top:2211;width:12;height:2" coordorigin="9959,2211" coordsize="12,2">
              <v:shape style="position:absolute;left:9959;top:2211;width:12;height:2" coordorigin="9959,2211" coordsize="12,0" path="m9959,2211l9971,2211e" filled="false" stroked="true" strokeweight=".6pt" strokecolor="#000000">
                <v:path arrowok="t"/>
              </v:shape>
            </v:group>
            <v:group style="position:absolute;left:9978;top:2211;width:12;height:2" coordorigin="9978,2211" coordsize="12,2">
              <v:shape style="position:absolute;left:9978;top:2211;width:12;height:2" coordorigin="9978,2211" coordsize="12,0" path="m9978,2211l9990,2211e" filled="false" stroked="true" strokeweight=".6pt" strokecolor="#000000">
                <v:path arrowok="t"/>
              </v:shape>
            </v:group>
            <v:group style="position:absolute;left:9997;top:2211;width:12;height:2" coordorigin="9997,2211" coordsize="12,2">
              <v:shape style="position:absolute;left:9997;top:2211;width:12;height:2" coordorigin="9997,2211" coordsize="12,0" path="m9997,2211l10009,2211e" filled="false" stroked="true" strokeweight=".6pt" strokecolor="#000000">
                <v:path arrowok="t"/>
              </v:shape>
            </v:group>
            <v:group style="position:absolute;left:10016;top:2211;width:12;height:2" coordorigin="10016,2211" coordsize="12,2">
              <v:shape style="position:absolute;left:10016;top:2211;width:12;height:2" coordorigin="10016,2211" coordsize="12,0" path="m10016,2211l10028,2211e" filled="false" stroked="true" strokeweight=".6pt" strokecolor="#000000">
                <v:path arrowok="t"/>
              </v:shape>
            </v:group>
            <v:group style="position:absolute;left:10036;top:2211;width:12;height:2" coordorigin="10036,2211" coordsize="12,2">
              <v:shape style="position:absolute;left:10036;top:2211;width:12;height:2" coordorigin="10036,2211" coordsize="12,0" path="m10036,2211l10048,2211e" filled="false" stroked="true" strokeweight=".6pt" strokecolor="#000000">
                <v:path arrowok="t"/>
              </v:shape>
            </v:group>
            <v:group style="position:absolute;left:10055;top:2211;width:12;height:2" coordorigin="10055,2211" coordsize="12,2">
              <v:shape style="position:absolute;left:10055;top:2211;width:12;height:2" coordorigin="10055,2211" coordsize="12,0" path="m10055,2211l10067,2211e" filled="false" stroked="true" strokeweight=".6pt" strokecolor="#000000">
                <v:path arrowok="t"/>
              </v:shape>
            </v:group>
            <v:group style="position:absolute;left:10074;top:2211;width:12;height:2" coordorigin="10074,2211" coordsize="12,2">
              <v:shape style="position:absolute;left:10074;top:2211;width:12;height:2" coordorigin="10074,2211" coordsize="12,0" path="m10074,2211l10086,2211e" filled="false" stroked="true" strokeweight=".6pt" strokecolor="#000000">
                <v:path arrowok="t"/>
              </v:shape>
            </v:group>
            <v:group style="position:absolute;left:10093;top:2211;width:12;height:2" coordorigin="10093,2211" coordsize="12,2">
              <v:shape style="position:absolute;left:10093;top:2211;width:12;height:2" coordorigin="10093,2211" coordsize="12,0" path="m10093,2211l10105,2211e" filled="false" stroked="true" strokeweight=".6pt" strokecolor="#000000">
                <v:path arrowok="t"/>
              </v:shape>
            </v:group>
            <v:group style="position:absolute;left:10112;top:2211;width:12;height:2" coordorigin="10112,2211" coordsize="12,2">
              <v:shape style="position:absolute;left:10112;top:2211;width:12;height:2" coordorigin="10112,2211" coordsize="12,0" path="m10112,2211l10124,2211e" filled="false" stroked="true" strokeweight=".6pt" strokecolor="#000000">
                <v:path arrowok="t"/>
              </v:shape>
            </v:group>
            <v:group style="position:absolute;left:10132;top:2211;width:12;height:2" coordorigin="10132,2211" coordsize="12,2">
              <v:shape style="position:absolute;left:10132;top:2211;width:12;height:2" coordorigin="10132,2211" coordsize="12,0" path="m10132,2211l10144,2211e" filled="false" stroked="true" strokeweight=".6pt" strokecolor="#000000">
                <v:path arrowok="t"/>
              </v:shape>
            </v:group>
            <v:group style="position:absolute;left:10151;top:2211;width:12;height:2" coordorigin="10151,2211" coordsize="12,2">
              <v:shape style="position:absolute;left:10151;top:2211;width:12;height:2" coordorigin="10151,2211" coordsize="12,0" path="m10151,2211l10163,2211e" filled="false" stroked="true" strokeweight=".6pt" strokecolor="#000000">
                <v:path arrowok="t"/>
              </v:shape>
            </v:group>
            <v:group style="position:absolute;left:10170;top:2211;width:12;height:2" coordorigin="10170,2211" coordsize="12,2">
              <v:shape style="position:absolute;left:10170;top:2211;width:12;height:2" coordorigin="10170,2211" coordsize="12,0" path="m10170,2211l10182,2211e" filled="false" stroked="true" strokeweight=".6pt" strokecolor="#000000">
                <v:path arrowok="t"/>
              </v:shape>
            </v:group>
            <v:group style="position:absolute;left:10189;top:2211;width:12;height:2" coordorigin="10189,2211" coordsize="12,2">
              <v:shape style="position:absolute;left:10189;top:2211;width:12;height:2" coordorigin="10189,2211" coordsize="12,0" path="m10189,2211l10201,2211e" filled="false" stroked="true" strokeweight=".6pt" strokecolor="#000000">
                <v:path arrowok="t"/>
              </v:shape>
            </v:group>
            <v:group style="position:absolute;left:10208;top:2211;width:12;height:2" coordorigin="10208,2211" coordsize="12,2">
              <v:shape style="position:absolute;left:10208;top:2211;width:12;height:2" coordorigin="10208,2211" coordsize="12,0" path="m10208,2211l10220,2211e" filled="false" stroked="true" strokeweight=".6pt" strokecolor="#000000">
                <v:path arrowok="t"/>
              </v:shape>
            </v:group>
            <v:group style="position:absolute;left:10228;top:2211;width:12;height:2" coordorigin="10228,2211" coordsize="12,2">
              <v:shape style="position:absolute;left:10228;top:2211;width:12;height:2" coordorigin="10228,2211" coordsize="12,0" path="m10228,2211l10240,2211e" filled="false" stroked="true" strokeweight=".6pt" strokecolor="#000000">
                <v:path arrowok="t"/>
              </v:shape>
            </v:group>
            <v:group style="position:absolute;left:10247;top:2211;width:12;height:2" coordorigin="10247,2211" coordsize="12,2">
              <v:shape style="position:absolute;left:10247;top:2211;width:12;height:2" coordorigin="10247,2211" coordsize="12,0" path="m10247,2211l10259,2211e" filled="false" stroked="true" strokeweight=".6pt" strokecolor="#000000">
                <v:path arrowok="t"/>
              </v:shape>
            </v:group>
            <v:group style="position:absolute;left:10266;top:2211;width:12;height:2" coordorigin="10266,2211" coordsize="12,2">
              <v:shape style="position:absolute;left:10266;top:2211;width:12;height:2" coordorigin="10266,2211" coordsize="12,0" path="m10266,2211l10278,2211e" filled="false" stroked="true" strokeweight=".6pt" strokecolor="#000000">
                <v:path arrowok="t"/>
              </v:shape>
            </v:group>
            <v:group style="position:absolute;left:10285;top:2211;width:12;height:2" coordorigin="10285,2211" coordsize="12,2">
              <v:shape style="position:absolute;left:10285;top:2211;width:12;height:2" coordorigin="10285,2211" coordsize="12,0" path="m10285,2211l10297,2211e" filled="false" stroked="true" strokeweight=".6pt" strokecolor="#000000">
                <v:path arrowok="t"/>
              </v:shape>
            </v:group>
            <v:group style="position:absolute;left:10304;top:2211;width:12;height:2" coordorigin="10304,2211" coordsize="12,2">
              <v:shape style="position:absolute;left:10304;top:2211;width:12;height:2" coordorigin="10304,2211" coordsize="12,0" path="m10304,2211l10316,2211e" filled="false" stroked="true" strokeweight=".6pt" strokecolor="#000000">
                <v:path arrowok="t"/>
              </v:shape>
            </v:group>
            <v:group style="position:absolute;left:10324;top:2211;width:12;height:2" coordorigin="10324,2211" coordsize="12,2">
              <v:shape style="position:absolute;left:10324;top:2211;width:12;height:2" coordorigin="10324,2211" coordsize="12,0" path="m10324,2211l10336,2211e" filled="false" stroked="true" strokeweight=".6pt" strokecolor="#000000">
                <v:path arrowok="t"/>
              </v:shape>
            </v:group>
            <v:group style="position:absolute;left:10343;top:2211;width:12;height:2" coordorigin="10343,2211" coordsize="12,2">
              <v:shape style="position:absolute;left:10343;top:2211;width:12;height:2" coordorigin="10343,2211" coordsize="12,0" path="m10343,2211l10355,2211e" filled="false" stroked="true" strokeweight=".6pt" strokecolor="#000000">
                <v:path arrowok="t"/>
              </v:shape>
            </v:group>
            <v:group style="position:absolute;left:10362;top:2211;width:12;height:2" coordorigin="10362,2211" coordsize="12,2">
              <v:shape style="position:absolute;left:10362;top:2211;width:12;height:2" coordorigin="10362,2211" coordsize="12,0" path="m10362,2211l10374,2211e" filled="false" stroked="true" strokeweight=".6pt" strokecolor="#000000">
                <v:path arrowok="t"/>
              </v:shape>
            </v:group>
            <v:group style="position:absolute;left:10381;top:2211;width:12;height:2" coordorigin="10381,2211" coordsize="12,2">
              <v:shape style="position:absolute;left:10381;top:2211;width:12;height:2" coordorigin="10381,2211" coordsize="12,0" path="m10381,2211l10393,2211e" filled="false" stroked="true" strokeweight=".6pt" strokecolor="#000000">
                <v:path arrowok="t"/>
              </v:shape>
            </v:group>
            <v:group style="position:absolute;left:10400;top:2211;width:12;height:2" coordorigin="10400,2211" coordsize="12,2">
              <v:shape style="position:absolute;left:10400;top:2211;width:12;height:2" coordorigin="10400,2211" coordsize="12,0" path="m10400,2211l10412,2211e" filled="false" stroked="true" strokeweight=".6pt" strokecolor="#000000">
                <v:path arrowok="t"/>
              </v:shape>
            </v:group>
            <v:group style="position:absolute;left:10420;top:2211;width:12;height:2" coordorigin="10420,2211" coordsize="12,2">
              <v:shape style="position:absolute;left:10420;top:2211;width:12;height:2" coordorigin="10420,2211" coordsize="12,0" path="m10420,2211l10432,2211e" filled="false" stroked="true" strokeweight=".6pt" strokecolor="#000000">
                <v:path arrowok="t"/>
              </v:shape>
            </v:group>
            <v:group style="position:absolute;left:10439;top:2211;width:12;height:2" coordorigin="10439,2211" coordsize="12,2">
              <v:shape style="position:absolute;left:10439;top:2211;width:12;height:2" coordorigin="10439,2211" coordsize="12,0" path="m10439,2211l10451,2211e" filled="false" stroked="true" strokeweight=".6pt" strokecolor="#000000">
                <v:path arrowok="t"/>
              </v:shape>
            </v:group>
            <v:group style="position:absolute;left:10458;top:2211;width:12;height:2" coordorigin="10458,2211" coordsize="12,2">
              <v:shape style="position:absolute;left:10458;top:2211;width:12;height:2" coordorigin="10458,2211" coordsize="12,0" path="m10458,2211l10470,2211e" filled="false" stroked="true" strokeweight=".6pt" strokecolor="#000000">
                <v:path arrowok="t"/>
              </v:shape>
            </v:group>
            <v:group style="position:absolute;left:10477;top:2211;width:12;height:2" coordorigin="10477,2211" coordsize="12,2">
              <v:shape style="position:absolute;left:10477;top:2211;width:12;height:2" coordorigin="10477,2211" coordsize="12,0" path="m10477,2211l10489,2211e" filled="false" stroked="true" strokeweight=".6pt" strokecolor="#000000">
                <v:path arrowok="t"/>
              </v:shape>
            </v:group>
            <v:group style="position:absolute;left:10496;top:2211;width:12;height:2" coordorigin="10496,2211" coordsize="12,2">
              <v:shape style="position:absolute;left:10496;top:2211;width:12;height:2" coordorigin="10496,2211" coordsize="12,0" path="m10496,2211l10508,2211e" filled="false" stroked="true" strokeweight=".6pt" strokecolor="#000000">
                <v:path arrowok="t"/>
              </v:shape>
            </v:group>
            <v:group style="position:absolute;left:10516;top:2211;width:12;height:2" coordorigin="10516,2211" coordsize="12,2">
              <v:shape style="position:absolute;left:10516;top:2211;width:12;height:2" coordorigin="10516,2211" coordsize="12,0" path="m10516,2211l10528,2211e" filled="false" stroked="true" strokeweight=".6pt" strokecolor="#000000">
                <v:path arrowok="t"/>
              </v:shape>
            </v:group>
            <v:group style="position:absolute;left:10535;top:2211;width:12;height:2" coordorigin="10535,2211" coordsize="12,2">
              <v:shape style="position:absolute;left:10535;top:2211;width:12;height:2" coordorigin="10535,2211" coordsize="12,0" path="m10535,2211l10547,2211e" filled="false" stroked="true" strokeweight=".6pt" strokecolor="#000000">
                <v:path arrowok="t"/>
              </v:shape>
            </v:group>
            <v:group style="position:absolute;left:10554;top:2211;width:12;height:2" coordorigin="10554,2211" coordsize="12,2">
              <v:shape style="position:absolute;left:10554;top:2211;width:12;height:2" coordorigin="10554,2211" coordsize="12,0" path="m10554,2211l10566,2211e" filled="false" stroked="true" strokeweight=".6pt" strokecolor="#000000">
                <v:path arrowok="t"/>
              </v:shape>
            </v:group>
            <v:group style="position:absolute;left:10573;top:2211;width:12;height:2" coordorigin="10573,2211" coordsize="12,2">
              <v:shape style="position:absolute;left:10573;top:2211;width:12;height:2" coordorigin="10573,2211" coordsize="12,0" path="m10573,2211l10585,2211e" filled="false" stroked="true" strokeweight=".6pt" strokecolor="#000000">
                <v:path arrowok="t"/>
              </v:shape>
            </v:group>
            <v:group style="position:absolute;left:10592;top:2211;width:12;height:2" coordorigin="10592,2211" coordsize="12,2">
              <v:shape style="position:absolute;left:10592;top:2211;width:12;height:2" coordorigin="10592,2211" coordsize="12,0" path="m10592,2211l10604,2211e" filled="false" stroked="true" strokeweight=".6pt" strokecolor="#000000">
                <v:path arrowok="t"/>
              </v:shape>
            </v:group>
            <v:group style="position:absolute;left:10612;top:2211;width:12;height:2" coordorigin="10612,2211" coordsize="12,2">
              <v:shape style="position:absolute;left:10612;top:2211;width:12;height:2" coordorigin="10612,2211" coordsize="12,0" path="m10612,2211l10624,2211e" filled="false" stroked="true" strokeweight=".6pt" strokecolor="#000000">
                <v:path arrowok="t"/>
              </v:shape>
            </v:group>
            <v:group style="position:absolute;left:10631;top:2211;width:12;height:2" coordorigin="10631,2211" coordsize="12,2">
              <v:shape style="position:absolute;left:10631;top:2211;width:12;height:2" coordorigin="10631,2211" coordsize="12,0" path="m10631,2211l10643,2211e" filled="false" stroked="true" strokeweight=".6pt" strokecolor="#000000">
                <v:path arrowok="t"/>
              </v:shape>
            </v:group>
            <v:group style="position:absolute;left:10650;top:2211;width:12;height:2" coordorigin="10650,2211" coordsize="12,2">
              <v:shape style="position:absolute;left:10650;top:2211;width:12;height:2" coordorigin="10650,2211" coordsize="12,0" path="m10650,2211l10662,2211e" filled="false" stroked="true" strokeweight=".6pt" strokecolor="#000000">
                <v:path arrowok="t"/>
              </v:shape>
            </v:group>
            <v:group style="position:absolute;left:10669;top:2211;width:12;height:2" coordorigin="10669,2211" coordsize="12,2">
              <v:shape style="position:absolute;left:10669;top:2211;width:12;height:2" coordorigin="10669,2211" coordsize="12,0" path="m10669,2211l10681,2211e" filled="false" stroked="true" strokeweight=".6pt" strokecolor="#000000">
                <v:path arrowok="t"/>
              </v:shape>
            </v:group>
            <v:group style="position:absolute;left:10688;top:2211;width:12;height:2" coordorigin="10688,2211" coordsize="12,2">
              <v:shape style="position:absolute;left:10688;top:2211;width:12;height:2" coordorigin="10688,2211" coordsize="12,0" path="m10688,2211l10700,2211e" filled="false" stroked="true" strokeweight=".6pt" strokecolor="#000000">
                <v:path arrowok="t"/>
              </v:shape>
            </v:group>
            <v:group style="position:absolute;left:10708;top:2211;width:12;height:2" coordorigin="10708,2211" coordsize="12,2">
              <v:shape style="position:absolute;left:10708;top:2211;width:12;height:2" coordorigin="10708,2211" coordsize="12,0" path="m10708,2211l10720,2211e" filled="false" stroked="true" strokeweight=".6pt" strokecolor="#000000">
                <v:path arrowok="t"/>
              </v:shape>
            </v:group>
            <v:group style="position:absolute;left:10727;top:2211;width:12;height:2" coordorigin="10727,2211" coordsize="12,2">
              <v:shape style="position:absolute;left:10727;top:2211;width:12;height:2" coordorigin="10727,2211" coordsize="12,0" path="m10727,2211l10739,2211e" filled="false" stroked="true" strokeweight=".6pt" strokecolor="#000000">
                <v:path arrowok="t"/>
              </v:shape>
            </v:group>
            <v:group style="position:absolute;left:10746;top:2211;width:12;height:2" coordorigin="10746,2211" coordsize="12,2">
              <v:shape style="position:absolute;left:10746;top:2211;width:12;height:2" coordorigin="10746,2211" coordsize="12,0" path="m10746,2211l10758,2211e" filled="false" stroked="true" strokeweight=".6pt" strokecolor="#000000">
                <v:path arrowok="t"/>
              </v:shape>
            </v:group>
            <v:group style="position:absolute;left:10765;top:2211;width:12;height:2" coordorigin="10765,2211" coordsize="12,2">
              <v:shape style="position:absolute;left:10765;top:2211;width:12;height:2" coordorigin="10765,2211" coordsize="12,0" path="m10765,2211l10777,2211e" filled="false" stroked="true" strokeweight=".6pt" strokecolor="#000000">
                <v:path arrowok="t"/>
              </v:shape>
            </v:group>
            <v:group style="position:absolute;left:10784;top:2211;width:12;height:2" coordorigin="10784,2211" coordsize="12,2">
              <v:shape style="position:absolute;left:10784;top:2211;width:12;height:2" coordorigin="10784,2211" coordsize="12,0" path="m10784,2211l10796,2211e" filled="false" stroked="true" strokeweight=".6pt" strokecolor="#000000">
                <v:path arrowok="t"/>
              </v:shape>
            </v:group>
            <v:group style="position:absolute;left:10804;top:2211;width:12;height:2" coordorigin="10804,2211" coordsize="12,2">
              <v:shape style="position:absolute;left:10804;top:2211;width:12;height:2" coordorigin="10804,2211" coordsize="12,0" path="m10804,2211l10816,2211e" filled="false" stroked="true" strokeweight=".6pt" strokecolor="#000000">
                <v:path arrowok="t"/>
              </v:shape>
            </v:group>
            <v:group style="position:absolute;left:10823;top:2211;width:12;height:2" coordorigin="10823,2211" coordsize="12,2">
              <v:shape style="position:absolute;left:10823;top:2211;width:12;height:2" coordorigin="10823,2211" coordsize="12,0" path="m10823,2211l10835,2211e" filled="false" stroked="true" strokeweight=".6pt" strokecolor="#000000">
                <v:path arrowok="t"/>
              </v:shape>
            </v:group>
            <v:group style="position:absolute;left:10842;top:2211;width:12;height:2" coordorigin="10842,2211" coordsize="12,2">
              <v:shape style="position:absolute;left:10842;top:2211;width:12;height:2" coordorigin="10842,2211" coordsize="12,0" path="m10842,2211l10854,2211e" filled="false" stroked="true" strokeweight=".6pt" strokecolor="#000000">
                <v:path arrowok="t"/>
              </v:shape>
            </v:group>
            <v:group style="position:absolute;left:10861;top:2211;width:12;height:2" coordorigin="10861,2211" coordsize="12,2">
              <v:shape style="position:absolute;left:10861;top:2211;width:12;height:2" coordorigin="10861,2211" coordsize="12,0" path="m10861,2211l10873,2211e" filled="false" stroked="true" strokeweight=".6pt" strokecolor="#000000">
                <v:path arrowok="t"/>
              </v:shape>
            </v:group>
            <v:group style="position:absolute;left:10880;top:2211;width:12;height:2" coordorigin="10880,2211" coordsize="12,2">
              <v:shape style="position:absolute;left:10880;top:2211;width:12;height:2" coordorigin="10880,2211" coordsize="12,0" path="m10880,2211l10892,2211e" filled="false" stroked="true" strokeweight=".6pt" strokecolor="#000000">
                <v:path arrowok="t"/>
              </v:shape>
            </v:group>
            <v:group style="position:absolute;left:10900;top:2211;width:12;height:2" coordorigin="10900,2211" coordsize="12,2">
              <v:shape style="position:absolute;left:10900;top:2211;width:12;height:2" coordorigin="10900,2211" coordsize="12,0" path="m10900,2211l10912,2211e" filled="false" stroked="true" strokeweight=".6pt" strokecolor="#000000">
                <v:path arrowok="t"/>
              </v:shape>
            </v:group>
            <v:group style="position:absolute;left:10919;top:2211;width:12;height:2" coordorigin="10919,2211" coordsize="12,2">
              <v:shape style="position:absolute;left:10919;top:2211;width:12;height:2" coordorigin="10919,2211" coordsize="12,0" path="m10919,2211l10931,2211e" filled="false" stroked="true" strokeweight=".6pt" strokecolor="#000000">
                <v:path arrowok="t"/>
              </v:shape>
            </v:group>
            <v:group style="position:absolute;left:10938;top:2211;width:12;height:2" coordorigin="10938,2211" coordsize="12,2">
              <v:shape style="position:absolute;left:10938;top:2211;width:12;height:2" coordorigin="10938,2211" coordsize="12,0" path="m10938,2211l10950,2211e" filled="false" stroked="true" strokeweight=".6pt" strokecolor="#000000">
                <v:path arrowok="t"/>
              </v:shape>
            </v:group>
            <v:group style="position:absolute;left:10957;top:2211;width:12;height:2" coordorigin="10957,2211" coordsize="12,2">
              <v:shape style="position:absolute;left:10957;top:2211;width:12;height:2" coordorigin="10957,2211" coordsize="12,0" path="m10957,2211l10969,2211e" filled="false" stroked="true" strokeweight=".6pt" strokecolor="#000000">
                <v:path arrowok="t"/>
              </v:shape>
            </v:group>
            <v:group style="position:absolute;left:10976;top:2211;width:12;height:2" coordorigin="10976,2211" coordsize="12,2">
              <v:shape style="position:absolute;left:10976;top:2211;width:12;height:2" coordorigin="10976,2211" coordsize="12,0" path="m10976,2211l10988,2211e" filled="false" stroked="true" strokeweight=".6pt" strokecolor="#000000">
                <v:path arrowok="t"/>
              </v:shape>
            </v:group>
            <v:group style="position:absolute;left:10996;top:2211;width:12;height:2" coordorigin="10996,2211" coordsize="12,2">
              <v:shape style="position:absolute;left:10996;top:2211;width:12;height:2" coordorigin="10996,2211" coordsize="12,0" path="m10996,2211l11008,2211e" filled="false" stroked="true" strokeweight=".6pt" strokecolor="#000000">
                <v:path arrowok="t"/>
              </v:shape>
            </v:group>
            <v:group style="position:absolute;left:11015;top:2211;width:12;height:2" coordorigin="11015,2211" coordsize="12,2">
              <v:shape style="position:absolute;left:11015;top:2211;width:12;height:2" coordorigin="11015,2211" coordsize="12,0" path="m11015,2211l11027,2211e" filled="false" stroked="true" strokeweight=".6pt" strokecolor="#000000">
                <v:path arrowok="t"/>
              </v:shape>
            </v:group>
            <v:group style="position:absolute;left:11034;top:2211;width:12;height:2" coordorigin="11034,2211" coordsize="12,2">
              <v:shape style="position:absolute;left:11034;top:2211;width:12;height:2" coordorigin="11034,2211" coordsize="12,0" path="m11034,2211l11046,2211e" filled="false" stroked="true" strokeweight=".6pt" strokecolor="#000000">
                <v:path arrowok="t"/>
              </v:shape>
            </v:group>
            <v:group style="position:absolute;left:11053;top:2211;width:12;height:2" coordorigin="11053,2211" coordsize="12,2">
              <v:shape style="position:absolute;left:11053;top:2211;width:12;height:2" coordorigin="11053,2211" coordsize="12,0" path="m11053,2211l11065,2211e" filled="false" stroked="true" strokeweight=".6pt" strokecolor="#000000">
                <v:path arrowok="t"/>
              </v:shape>
            </v:group>
            <v:group style="position:absolute;left:11072;top:2211;width:12;height:2" coordorigin="11072,2211" coordsize="12,2">
              <v:shape style="position:absolute;left:11072;top:2211;width:12;height:2" coordorigin="11072,2211" coordsize="12,0" path="m11072,2211l11084,2211e" filled="false" stroked="true" strokeweight=".6pt" strokecolor="#000000">
                <v:path arrowok="t"/>
              </v:shape>
            </v:group>
            <v:group style="position:absolute;left:11092;top:2211;width:12;height:2" coordorigin="11092,2211" coordsize="12,2">
              <v:shape style="position:absolute;left:11092;top:2211;width:12;height:2" coordorigin="11092,2211" coordsize="12,0" path="m11092,2211l11104,2211e" filled="false" stroked="true" strokeweight=".6pt" strokecolor="#000000">
                <v:path arrowok="t"/>
              </v:shape>
            </v:group>
            <v:group style="position:absolute;left:11111;top:2211;width:12;height:2" coordorigin="11111,2211" coordsize="12,2">
              <v:shape style="position:absolute;left:11111;top:2211;width:12;height:2" coordorigin="11111,2211" coordsize="12,0" path="m11111,2211l11123,2211e" filled="false" stroked="true" strokeweight=".6pt" strokecolor="#000000">
                <v:path arrowok="t"/>
              </v:shape>
            </v:group>
            <v:group style="position:absolute;left:11130;top:2211;width:12;height:2" coordorigin="11130,2211" coordsize="12,2">
              <v:shape style="position:absolute;left:11130;top:2211;width:12;height:2" coordorigin="11130,2211" coordsize="12,0" path="m11130,2211l11142,2211e" filled="false" stroked="true" strokeweight=".6pt" strokecolor="#000000">
                <v:path arrowok="t"/>
              </v:shape>
            </v:group>
            <v:group style="position:absolute;left:11149;top:2211;width:12;height:2" coordorigin="11149,2211" coordsize="12,2">
              <v:shape style="position:absolute;left:11149;top:2211;width:12;height:2" coordorigin="11149,2211" coordsize="12,0" path="m11149,2211l11161,2211e" filled="false" stroked="true" strokeweight=".6pt" strokecolor="#000000">
                <v:path arrowok="t"/>
              </v:shape>
            </v:group>
            <v:group style="position:absolute;left:11168;top:2211;width:12;height:2" coordorigin="11168,2211" coordsize="12,2">
              <v:shape style="position:absolute;left:11168;top:2211;width:12;height:2" coordorigin="11168,2211" coordsize="12,0" path="m11168,2211l11180,2211e" filled="false" stroked="true" strokeweight=".6pt" strokecolor="#000000">
                <v:path arrowok="t"/>
              </v:shape>
            </v:group>
            <v:group style="position:absolute;left:11188;top:2211;width:12;height:2" coordorigin="11188,2211" coordsize="12,2">
              <v:shape style="position:absolute;left:11188;top:2211;width:12;height:2" coordorigin="11188,2211" coordsize="12,0" path="m11188,2211l11200,2211e" filled="false" stroked="true" strokeweight=".6pt" strokecolor="#000000">
                <v:path arrowok="t"/>
              </v:shape>
            </v:group>
            <v:group style="position:absolute;left:11207;top:2211;width:12;height:2" coordorigin="11207,2211" coordsize="12,2">
              <v:shape style="position:absolute;left:11207;top:2211;width:12;height:2" coordorigin="11207,2211" coordsize="12,0" path="m11207,2211l11219,2211e" filled="false" stroked="true" strokeweight=".6pt" strokecolor="#000000">
                <v:path arrowok="t"/>
              </v:shape>
            </v:group>
            <v:group style="position:absolute;left:11226;top:2211;width:12;height:2" coordorigin="11226,2211" coordsize="12,2">
              <v:shape style="position:absolute;left:11226;top:2211;width:12;height:2" coordorigin="11226,2211" coordsize="12,0" path="m11226,2211l11238,2211e" filled="false" stroked="true" strokeweight=".6pt" strokecolor="#000000">
                <v:path arrowok="t"/>
              </v:shape>
            </v:group>
            <v:group style="position:absolute;left:11245;top:2211;width:12;height:2" coordorigin="11245,2211" coordsize="12,2">
              <v:shape style="position:absolute;left:11245;top:2211;width:12;height:2" coordorigin="11245,2211" coordsize="12,0" path="m11245,2211l11257,2211e" filled="false" stroked="true" strokeweight=".6pt" strokecolor="#000000">
                <v:path arrowok="t"/>
              </v:shape>
            </v:group>
            <v:group style="position:absolute;left:11264;top:2211;width:12;height:2" coordorigin="11264,2211" coordsize="12,2">
              <v:shape style="position:absolute;left:11264;top:2211;width:12;height:2" coordorigin="11264,2211" coordsize="12,0" path="m11264,2211l11276,2211e" filled="false" stroked="true" strokeweight=".6pt" strokecolor="#000000">
                <v:path arrowok="t"/>
              </v:shape>
            </v:group>
            <v:group style="position:absolute;left:11284;top:2211;width:12;height:2" coordorigin="11284,2211" coordsize="12,2">
              <v:shape style="position:absolute;left:11284;top:2211;width:12;height:2" coordorigin="11284,2211" coordsize="12,0" path="m11284,2211l11296,2211e" filled="false" stroked="true" strokeweight=".6pt" strokecolor="#000000">
                <v:path arrowok="t"/>
              </v:shape>
            </v:group>
            <v:group style="position:absolute;left:11303;top:2211;width:12;height:2" coordorigin="11303,2211" coordsize="12,2">
              <v:shape style="position:absolute;left:11303;top:2211;width:12;height:2" coordorigin="11303,2211" coordsize="12,0" path="m11303,2211l11315,2211e" filled="false" stroked="true" strokeweight=".6pt" strokecolor="#000000">
                <v:path arrowok="t"/>
              </v:shape>
            </v:group>
            <v:group style="position:absolute;left:11322;top:2211;width:12;height:2" coordorigin="11322,2211" coordsize="12,2">
              <v:shape style="position:absolute;left:11322;top:2211;width:12;height:2" coordorigin="11322,2211" coordsize="12,0" path="m11322,2211l11334,2211e" filled="false" stroked="true" strokeweight=".6pt" strokecolor="#000000">
                <v:path arrowok="t"/>
              </v:shape>
            </v:group>
            <v:group style="position:absolute;left:11341;top:2211;width:12;height:2" coordorigin="11341,2211" coordsize="12,2">
              <v:shape style="position:absolute;left:11341;top:2211;width:12;height:2" coordorigin="11341,2211" coordsize="12,0" path="m11341,2211l11353,2211e" filled="false" stroked="true" strokeweight=".6pt" strokecolor="#000000">
                <v:path arrowok="t"/>
              </v:shape>
            </v:group>
            <v:group style="position:absolute;left:11360;top:2211;width:12;height:2" coordorigin="11360,2211" coordsize="12,2">
              <v:shape style="position:absolute;left:11360;top:2211;width:12;height:2" coordorigin="11360,2211" coordsize="12,0" path="m11360,2211l11372,2211e" filled="false" stroked="true" strokeweight=".6pt" strokecolor="#000000">
                <v:path arrowok="t"/>
              </v:shape>
            </v:group>
            <v:group style="position:absolute;left:11380;top:2211;width:12;height:2" coordorigin="11380,2211" coordsize="12,2">
              <v:shape style="position:absolute;left:11380;top:2211;width:12;height:2" coordorigin="11380,2211" coordsize="12,0" path="m11380,2211l11392,2211e" filled="false" stroked="true" strokeweight=".6pt" strokecolor="#000000">
                <v:path arrowok="t"/>
              </v:shape>
            </v:group>
            <v:group style="position:absolute;left:11399;top:2211;width:12;height:2" coordorigin="11399,2211" coordsize="12,2">
              <v:shape style="position:absolute;left:11399;top:2211;width:12;height:2" coordorigin="11399,2211" coordsize="12,0" path="m11399,2211l11411,2211e" filled="false" stroked="true" strokeweight=".6pt" strokecolor="#000000">
                <v:path arrowok="t"/>
              </v:shape>
            </v:group>
            <v:group style="position:absolute;left:11418;top:2211;width:12;height:2" coordorigin="11418,2211" coordsize="12,2">
              <v:shape style="position:absolute;left:11418;top:2211;width:12;height:2" coordorigin="11418,2211" coordsize="12,0" path="m11418,2211l11430,2211e" filled="false" stroked="true" strokeweight=".6pt" strokecolor="#000000">
                <v:path arrowok="t"/>
              </v:shape>
            </v:group>
            <v:group style="position:absolute;left:11437;top:2211;width:12;height:2" coordorigin="11437,2211" coordsize="12,2">
              <v:shape style="position:absolute;left:11437;top:2211;width:12;height:2" coordorigin="11437,2211" coordsize="12,0" path="m11437,2211l11449,2211e" filled="false" stroked="true" strokeweight=".6pt" strokecolor="#000000">
                <v:path arrowok="t"/>
              </v:shape>
            </v:group>
            <v:group style="position:absolute;left:11456;top:2211;width:12;height:2" coordorigin="11456,2211" coordsize="12,2">
              <v:shape style="position:absolute;left:11456;top:2211;width:12;height:2" coordorigin="11456,2211" coordsize="12,0" path="m11456,2211l11468,2211e" filled="false" stroked="true" strokeweight=".6pt" strokecolor="#000000">
                <v:path arrowok="t"/>
              </v:shape>
            </v:group>
            <v:group style="position:absolute;left:11476;top:2211;width:12;height:2" coordorigin="11476,2211" coordsize="12,2">
              <v:shape style="position:absolute;left:11476;top:2211;width:12;height:2" coordorigin="11476,2211" coordsize="12,0" path="m11476,2211l11488,2211e" filled="false" stroked="true" strokeweight=".6pt" strokecolor="#000000">
                <v:path arrowok="t"/>
              </v:shape>
            </v:group>
            <v:group style="position:absolute;left:11495;top:2211;width:12;height:2" coordorigin="11495,2211" coordsize="12,2">
              <v:shape style="position:absolute;left:11495;top:2211;width:12;height:2" coordorigin="11495,2211" coordsize="12,0" path="m11495,2211l11507,2211e" filled="false" stroked="true" strokeweight=".6pt" strokecolor="#000000">
                <v:path arrowok="t"/>
              </v:shape>
            </v:group>
            <v:group style="position:absolute;left:11514;top:2211;width:12;height:2" coordorigin="11514,2211" coordsize="12,2">
              <v:shape style="position:absolute;left:11514;top:2211;width:12;height:2" coordorigin="11514,2211" coordsize="12,0" path="m11514,2211l11526,2211e" filled="false" stroked="true" strokeweight=".6pt" strokecolor="#000000">
                <v:path arrowok="t"/>
              </v:shape>
            </v:group>
            <v:group style="position:absolute;left:11533;top:2211;width:12;height:2" coordorigin="11533,2211" coordsize="12,2">
              <v:shape style="position:absolute;left:11533;top:2211;width:12;height:2" coordorigin="11533,2211" coordsize="12,0" path="m11533,2211l11545,2211e" filled="false" stroked="true" strokeweight=".6pt" strokecolor="#000000">
                <v:path arrowok="t"/>
              </v:shape>
            </v:group>
            <v:group style="position:absolute;left:11552;top:2211;width:12;height:2" coordorigin="11552,2211" coordsize="12,2">
              <v:shape style="position:absolute;left:11552;top:2211;width:12;height:2" coordorigin="11552,2211" coordsize="12,0" path="m11552,2211l11564,2211e" filled="false" stroked="true" strokeweight=".6pt" strokecolor="#000000">
                <v:path arrowok="t"/>
              </v:shape>
            </v:group>
            <v:group style="position:absolute;left:11572;top:2211;width:12;height:2" coordorigin="11572,2211" coordsize="12,2">
              <v:shape style="position:absolute;left:11572;top:2211;width:12;height:2" coordorigin="11572,2211" coordsize="12,0" path="m11572,2211l11584,2211e" filled="false" stroked="true" strokeweight=".6pt" strokecolor="#000000">
                <v:path arrowok="t"/>
              </v:shape>
            </v:group>
            <v:group style="position:absolute;left:11591;top:2211;width:12;height:2" coordorigin="11591,2211" coordsize="12,2">
              <v:shape style="position:absolute;left:11591;top:2211;width:12;height:2" coordorigin="11591,2211" coordsize="12,0" path="m11591,2211l11603,2211e" filled="false" stroked="true" strokeweight=".6pt" strokecolor="#000000">
                <v:path arrowok="t"/>
              </v:shape>
            </v:group>
            <v:group style="position:absolute;left:11610;top:2211;width:12;height:2" coordorigin="11610,2211" coordsize="12,2">
              <v:shape style="position:absolute;left:11610;top:2211;width:12;height:2" coordorigin="11610,2211" coordsize="12,0" path="m11610,2211l11622,2211e" filled="false" stroked="true" strokeweight=".6pt" strokecolor="#000000">
                <v:path arrowok="t"/>
              </v:shape>
            </v:group>
            <v:group style="position:absolute;left:11629;top:2211;width:12;height:2" coordorigin="11629,2211" coordsize="12,2">
              <v:shape style="position:absolute;left:11629;top:2211;width:12;height:2" coordorigin="11629,2211" coordsize="12,0" path="m11629,2211l11641,2211e" filled="false" stroked="true" strokeweight=".6pt" strokecolor="#000000">
                <v:path arrowok="t"/>
              </v:shape>
            </v:group>
            <v:group style="position:absolute;left:11648;top:2211;width:12;height:2" coordorigin="11648,2211" coordsize="12,2">
              <v:shape style="position:absolute;left:11648;top:2211;width:12;height:2" coordorigin="11648,2211" coordsize="12,0" path="m11648,2211l11660,2211e" filled="false" stroked="true" strokeweight=".6pt" strokecolor="#000000">
                <v:path arrowok="t"/>
              </v:shape>
            </v:group>
            <v:group style="position:absolute;left:11668;top:2211;width:12;height:2" coordorigin="11668,2211" coordsize="12,2">
              <v:shape style="position:absolute;left:11668;top:2211;width:12;height:2" coordorigin="11668,2211" coordsize="12,0" path="m11668,2211l11680,2211e" filled="false" stroked="true" strokeweight=".6pt" strokecolor="#000000">
                <v:path arrowok="t"/>
              </v:shape>
            </v:group>
            <v:group style="position:absolute;left:11687;top:2211;width:12;height:2" coordorigin="11687,2211" coordsize="12,2">
              <v:shape style="position:absolute;left:11687;top:2211;width:12;height:2" coordorigin="11687,2211" coordsize="12,0" path="m11687,2211l11699,2211e" filled="false" stroked="true" strokeweight=".6pt" strokecolor="#000000">
                <v:path arrowok="t"/>
              </v:shape>
            </v:group>
            <v:group style="position:absolute;left:11706;top:2211;width:12;height:2" coordorigin="11706,2211" coordsize="12,2">
              <v:shape style="position:absolute;left:11706;top:2211;width:12;height:2" coordorigin="11706,2211" coordsize="12,0" path="m11706,2211l11718,2211e" filled="false" stroked="true" strokeweight=".6pt" strokecolor="#000000">
                <v:path arrowok="t"/>
              </v:shape>
            </v:group>
            <v:group style="position:absolute;left:11725;top:2211;width:12;height:2" coordorigin="11725,2211" coordsize="12,2">
              <v:shape style="position:absolute;left:11725;top:2211;width:12;height:2" coordorigin="11725,2211" coordsize="12,0" path="m11725,2211l11737,2211e" filled="false" stroked="true" strokeweight=".6pt" strokecolor="#000000">
                <v:path arrowok="t"/>
              </v:shape>
            </v:group>
            <v:group style="position:absolute;left:11744;top:2211;width:12;height:2" coordorigin="11744,2211" coordsize="12,2">
              <v:shape style="position:absolute;left:11744;top:2211;width:12;height:2" coordorigin="11744,2211" coordsize="12,0" path="m11744,2211l11756,2211e" filled="false" stroked="true" strokeweight=".6pt" strokecolor="#000000">
                <v:path arrowok="t"/>
              </v:shape>
            </v:group>
            <v:group style="position:absolute;left:11764;top:2211;width:12;height:2" coordorigin="11764,2211" coordsize="12,2">
              <v:shape style="position:absolute;left:11764;top:2211;width:12;height:2" coordorigin="11764,2211" coordsize="12,0" path="m11764,2211l11776,2211e" filled="false" stroked="true" strokeweight=".6pt" strokecolor="#000000">
                <v:path arrowok="t"/>
              </v:shape>
            </v:group>
            <v:group style="position:absolute;left:11783;top:2211;width:12;height:2" coordorigin="11783,2211" coordsize="12,2">
              <v:shape style="position:absolute;left:11783;top:2211;width:12;height:2" coordorigin="11783,2211" coordsize="12,0" path="m11783,2211l11795,2211e" filled="false" stroked="true" strokeweight=".6pt" strokecolor="#000000">
                <v:path arrowok="t"/>
              </v:shape>
            </v:group>
            <v:group style="position:absolute;left:11802;top:2211;width:12;height:2" coordorigin="11802,2211" coordsize="12,2">
              <v:shape style="position:absolute;left:11802;top:2211;width:12;height:2" coordorigin="11802,2211" coordsize="12,0" path="m11802,2211l11814,2211e" filled="false" stroked="true" strokeweight=".6pt" strokecolor="#000000">
                <v:path arrowok="t"/>
              </v:shape>
            </v:group>
            <v:group style="position:absolute;left:11821;top:2211;width:12;height:2" coordorigin="11821,2211" coordsize="12,2">
              <v:shape style="position:absolute;left:11821;top:2211;width:12;height:2" coordorigin="11821,2211" coordsize="12,0" path="m11821,2211l11833,2211e" filled="false" stroked="true" strokeweight=".6pt" strokecolor="#000000">
                <v:path arrowok="t"/>
              </v:shape>
            </v:group>
            <v:group style="position:absolute;left:11840;top:2211;width:12;height:2" coordorigin="11840,2211" coordsize="12,2">
              <v:shape style="position:absolute;left:11840;top:2211;width:12;height:2" coordorigin="11840,2211" coordsize="12,0" path="m11840,2211l11852,2211e" filled="false" stroked="true" strokeweight=".6pt" strokecolor="#000000">
                <v:path arrowok="t"/>
              </v:shape>
            </v:group>
            <v:group style="position:absolute;left:11860;top:2211;width:12;height:2" coordorigin="11860,2211" coordsize="12,2">
              <v:shape style="position:absolute;left:11860;top:2211;width:12;height:2" coordorigin="11860,2211" coordsize="12,0" path="m11860,2211l11872,2211e" filled="false" stroked="true" strokeweight=".6pt" strokecolor="#000000">
                <v:path arrowok="t"/>
              </v:shape>
            </v:group>
            <v:group style="position:absolute;left:11879;top:2211;width:12;height:2" coordorigin="11879,2211" coordsize="12,2">
              <v:shape style="position:absolute;left:11879;top:2211;width:12;height:2" coordorigin="11879,2211" coordsize="12,0" path="m11879,2211l11891,2211e" filled="false" stroked="true" strokeweight=".6pt" strokecolor="#000000">
                <v:path arrowok="t"/>
              </v:shape>
            </v:group>
            <v:group style="position:absolute;left:11898;top:2211;width:12;height:2" coordorigin="11898,2211" coordsize="12,2">
              <v:shape style="position:absolute;left:11898;top:2211;width:12;height:2" coordorigin="11898,2211" coordsize="12,0" path="m11898,2211l11910,2211e" filled="false" stroked="true" strokeweight=".6pt" strokecolor="#000000">
                <v:path arrowok="t"/>
              </v:shape>
            </v:group>
            <v:group style="position:absolute;left:11917;top:2211;width:12;height:2" coordorigin="11917,2211" coordsize="12,2">
              <v:shape style="position:absolute;left:11917;top:2211;width:12;height:2" coordorigin="11917,2211" coordsize="12,0" path="m11917,2211l11929,2211e" filled="false" stroked="true" strokeweight=".6pt" strokecolor="#000000">
                <v:path arrowok="t"/>
              </v:shape>
            </v:group>
            <v:group style="position:absolute;left:11936;top:2211;width:12;height:2" coordorigin="11936,2211" coordsize="12,2">
              <v:shape style="position:absolute;left:11936;top:2211;width:12;height:2" coordorigin="11936,2211" coordsize="12,0" path="m11936,2211l11948,2211e" filled="false" stroked="true" strokeweight=".6pt" strokecolor="#000000">
                <v:path arrowok="t"/>
              </v:shape>
            </v:group>
            <v:group style="position:absolute;left:11956;top:2211;width:12;height:2" coordorigin="11956,2211" coordsize="12,2">
              <v:shape style="position:absolute;left:11956;top:2211;width:12;height:2" coordorigin="11956,2211" coordsize="12,0" path="m11956,2211l11968,2211e" filled="false" stroked="true" strokeweight=".6pt" strokecolor="#000000">
                <v:path arrowok="t"/>
              </v:shape>
            </v:group>
            <v:group style="position:absolute;left:11975;top:2211;width:12;height:2" coordorigin="11975,2211" coordsize="12,2">
              <v:shape style="position:absolute;left:11975;top:2211;width:12;height:2" coordorigin="11975,2211" coordsize="12,0" path="m11975,2211l11987,2211e" filled="false" stroked="true" strokeweight=".6pt" strokecolor="#000000">
                <v:path arrowok="t"/>
              </v:shape>
            </v:group>
            <v:group style="position:absolute;left:11994;top:2211;width:12;height:2" coordorigin="11994,2211" coordsize="12,2">
              <v:shape style="position:absolute;left:11994;top:2211;width:12;height:2" coordorigin="11994,2211" coordsize="12,0" path="m11994,2211l12006,2211e" filled="false" stroked="true" strokeweight=".6pt" strokecolor="#000000">
                <v:path arrowok="t"/>
              </v:shape>
            </v:group>
            <v:group style="position:absolute;left:12013;top:2211;width:12;height:2" coordorigin="12013,2211" coordsize="12,2">
              <v:shape style="position:absolute;left:12013;top:2211;width:12;height:2" coordorigin="12013,2211" coordsize="12,0" path="m12013,2211l12025,2211e" filled="false" stroked="true" strokeweight=".6pt" strokecolor="#000000">
                <v:path arrowok="t"/>
              </v:shape>
            </v:group>
            <v:group style="position:absolute;left:12032;top:2211;width:12;height:2" coordorigin="12032,2211" coordsize="12,2">
              <v:shape style="position:absolute;left:12032;top:2211;width:12;height:2" coordorigin="12032,2211" coordsize="12,0" path="m12032,2211l12044,2211e" filled="false" stroked="true" strokeweight=".6pt" strokecolor="#000000">
                <v:path arrowok="t"/>
              </v:shape>
            </v:group>
            <v:group style="position:absolute;left:12052;top:2211;width:12;height:2" coordorigin="12052,2211" coordsize="12,2">
              <v:shape style="position:absolute;left:12052;top:2211;width:12;height:2" coordorigin="12052,2211" coordsize="12,0" path="m12052,2211l12064,2211e" filled="false" stroked="true" strokeweight=".6pt" strokecolor="#000000">
                <v:path arrowok="t"/>
              </v:shape>
            </v:group>
            <v:group style="position:absolute;left:12071;top:2211;width:12;height:2" coordorigin="12071,2211" coordsize="12,2">
              <v:shape style="position:absolute;left:12071;top:2211;width:12;height:2" coordorigin="12071,2211" coordsize="12,0" path="m12071,2211l12083,2211e" filled="false" stroked="true" strokeweight=".6pt" strokecolor="#000000">
                <v:path arrowok="t"/>
              </v:shape>
            </v:group>
            <v:group style="position:absolute;left:12090;top:2211;width:12;height:2" coordorigin="12090,2211" coordsize="12,2">
              <v:shape style="position:absolute;left:12090;top:2211;width:12;height:2" coordorigin="12090,2211" coordsize="12,0" path="m12090,2211l12102,2211e" filled="false" stroked="true" strokeweight=".6pt" strokecolor="#000000">
                <v:path arrowok="t"/>
              </v:shape>
            </v:group>
            <v:group style="position:absolute;left:12109;top:2211;width:12;height:2" coordorigin="12109,2211" coordsize="12,2">
              <v:shape style="position:absolute;left:12109;top:2211;width:12;height:2" coordorigin="12109,2211" coordsize="12,0" path="m12109,2211l12121,2211e" filled="false" stroked="true" strokeweight=".6pt" strokecolor="#000000">
                <v:path arrowok="t"/>
              </v:shape>
            </v:group>
            <v:group style="position:absolute;left:12128;top:2211;width:12;height:2" coordorigin="12128,2211" coordsize="12,2">
              <v:shape style="position:absolute;left:12128;top:2211;width:12;height:2" coordorigin="12128,2211" coordsize="12,0" path="m12128,2211l12140,2211e" filled="false" stroked="true" strokeweight=".6pt" strokecolor="#000000">
                <v:path arrowok="t"/>
              </v:shape>
            </v:group>
            <v:group style="position:absolute;left:12148;top:2211;width:12;height:2" coordorigin="12148,2211" coordsize="12,2">
              <v:shape style="position:absolute;left:12148;top:2211;width:12;height:2" coordorigin="12148,2211" coordsize="12,0" path="m12148,2211l12160,2211e" filled="false" stroked="true" strokeweight=".6pt" strokecolor="#000000">
                <v:path arrowok="t"/>
              </v:shape>
            </v:group>
            <v:group style="position:absolute;left:12167;top:2211;width:12;height:2" coordorigin="12167,2211" coordsize="12,2">
              <v:shape style="position:absolute;left:12167;top:2211;width:12;height:2" coordorigin="12167,2211" coordsize="12,0" path="m12167,2211l12179,2211e" filled="false" stroked="true" strokeweight=".6pt" strokecolor="#000000">
                <v:path arrowok="t"/>
              </v:shape>
            </v:group>
            <v:group style="position:absolute;left:12186;top:2211;width:12;height:2" coordorigin="12186,2211" coordsize="12,2">
              <v:shape style="position:absolute;left:12186;top:2211;width:12;height:2" coordorigin="12186,2211" coordsize="12,0" path="m12186,2211l12198,2211e" filled="false" stroked="true" strokeweight=".6pt" strokecolor="#000000">
                <v:path arrowok="t"/>
              </v:shape>
            </v:group>
            <v:group style="position:absolute;left:12205;top:2211;width:12;height:2" coordorigin="12205,2211" coordsize="12,2">
              <v:shape style="position:absolute;left:12205;top:2211;width:12;height:2" coordorigin="12205,2211" coordsize="12,0" path="m12205,2211l12217,2211e" filled="false" stroked="true" strokeweight=".6pt" strokecolor="#000000">
                <v:path arrowok="t"/>
              </v:shape>
            </v:group>
            <v:group style="position:absolute;left:12224;top:2211;width:12;height:2" coordorigin="12224,2211" coordsize="12,2">
              <v:shape style="position:absolute;left:12224;top:2211;width:12;height:2" coordorigin="12224,2211" coordsize="12,0" path="m12224,2211l12236,2211e" filled="false" stroked="true" strokeweight=".6pt" strokecolor="#000000">
                <v:path arrowok="t"/>
              </v:shape>
            </v:group>
            <v:group style="position:absolute;left:12244;top:2211;width:12;height:2" coordorigin="12244,2211" coordsize="12,2">
              <v:shape style="position:absolute;left:12244;top:2211;width:12;height:2" coordorigin="12244,2211" coordsize="12,0" path="m12244,2211l12256,2211e" filled="false" stroked="true" strokeweight=".6pt" strokecolor="#000000">
                <v:path arrowok="t"/>
              </v:shape>
            </v:group>
            <v:group style="position:absolute;left:12263;top:2211;width:12;height:2" coordorigin="12263,2211" coordsize="12,2">
              <v:shape style="position:absolute;left:12263;top:2211;width:12;height:2" coordorigin="12263,2211" coordsize="12,0" path="m12263,2211l12275,2211e" filled="false" stroked="true" strokeweight=".6pt" strokecolor="#000000">
                <v:path arrowok="t"/>
              </v:shape>
            </v:group>
            <v:group style="position:absolute;left:12282;top:2211;width:12;height:2" coordorigin="12282,2211" coordsize="12,2">
              <v:shape style="position:absolute;left:12282;top:2211;width:12;height:2" coordorigin="12282,2211" coordsize="12,0" path="m12282,2211l12294,2211e" filled="false" stroked="true" strokeweight=".6pt" strokecolor="#000000">
                <v:path arrowok="t"/>
              </v:shape>
            </v:group>
            <v:group style="position:absolute;left:12301;top:2211;width:12;height:2" coordorigin="12301,2211" coordsize="12,2">
              <v:shape style="position:absolute;left:12301;top:2211;width:12;height:2" coordorigin="12301,2211" coordsize="12,0" path="m12301,2211l12313,2211e" filled="false" stroked="true" strokeweight=".6pt" strokecolor="#000000">
                <v:path arrowok="t"/>
              </v:shape>
            </v:group>
            <v:group style="position:absolute;left:12320;top:2211;width:12;height:2" coordorigin="12320,2211" coordsize="12,2">
              <v:shape style="position:absolute;left:12320;top:2211;width:12;height:2" coordorigin="12320,2211" coordsize="12,0" path="m12320,2211l12332,2211e" filled="false" stroked="true" strokeweight=".6pt" strokecolor="#000000">
                <v:path arrowok="t"/>
              </v:shape>
            </v:group>
            <v:group style="position:absolute;left:12340;top:2211;width:12;height:2" coordorigin="12340,2211" coordsize="12,2">
              <v:shape style="position:absolute;left:12340;top:2211;width:12;height:2" coordorigin="12340,2211" coordsize="12,0" path="m12340,2211l12352,2211e" filled="false" stroked="true" strokeweight=".6pt" strokecolor="#000000">
                <v:path arrowok="t"/>
              </v:shape>
            </v:group>
            <v:group style="position:absolute;left:12359;top:2211;width:12;height:2" coordorigin="12359,2211" coordsize="12,2">
              <v:shape style="position:absolute;left:12359;top:2211;width:12;height:2" coordorigin="12359,2211" coordsize="12,0" path="m12359,2211l12371,2211e" filled="false" stroked="true" strokeweight=".6pt" strokecolor="#000000">
                <v:path arrowok="t"/>
              </v:shape>
            </v:group>
            <v:group style="position:absolute;left:12378;top:2211;width:12;height:2" coordorigin="12378,2211" coordsize="12,2">
              <v:shape style="position:absolute;left:12378;top:2211;width:12;height:2" coordorigin="12378,2211" coordsize="12,0" path="m12378,2211l12390,2211e" filled="false" stroked="true" strokeweight=".6pt" strokecolor="#000000">
                <v:path arrowok="t"/>
              </v:shape>
            </v:group>
            <v:group style="position:absolute;left:12397;top:2211;width:12;height:2" coordorigin="12397,2211" coordsize="12,2">
              <v:shape style="position:absolute;left:12397;top:2211;width:12;height:2" coordorigin="12397,2211" coordsize="12,0" path="m12397,2211l12409,2211e" filled="false" stroked="true" strokeweight=".6pt" strokecolor="#000000">
                <v:path arrowok="t"/>
              </v:shape>
            </v:group>
            <v:group style="position:absolute;left:12416;top:2211;width:12;height:2" coordorigin="12416,2211" coordsize="12,2">
              <v:shape style="position:absolute;left:12416;top:2211;width:12;height:2" coordorigin="12416,2211" coordsize="12,0" path="m12416,2211l12428,2211e" filled="false" stroked="true" strokeweight=".6pt" strokecolor="#000000">
                <v:path arrowok="t"/>
              </v:shape>
            </v:group>
            <v:group style="position:absolute;left:12436;top:2211;width:12;height:2" coordorigin="12436,2211" coordsize="12,2">
              <v:shape style="position:absolute;left:12436;top:2211;width:12;height:2" coordorigin="12436,2211" coordsize="12,0" path="m12436,2211l12448,2211e" filled="false" stroked="true" strokeweight=".6pt" strokecolor="#000000">
                <v:path arrowok="t"/>
              </v:shape>
            </v:group>
            <v:group style="position:absolute;left:12455;top:2211;width:12;height:2" coordorigin="12455,2211" coordsize="12,2">
              <v:shape style="position:absolute;left:12455;top:2211;width:12;height:2" coordorigin="12455,2211" coordsize="12,0" path="m12455,2211l12467,2211e" filled="false" stroked="true" strokeweight=".6pt" strokecolor="#000000">
                <v:path arrowok="t"/>
              </v:shape>
            </v:group>
            <v:group style="position:absolute;left:12474;top:2211;width:12;height:2" coordorigin="12474,2211" coordsize="12,2">
              <v:shape style="position:absolute;left:12474;top:2211;width:12;height:2" coordorigin="12474,2211" coordsize="12,0" path="m12474,2211l12486,2211e" filled="false" stroked="true" strokeweight=".6pt" strokecolor="#000000">
                <v:path arrowok="t"/>
              </v:shape>
            </v:group>
            <v:group style="position:absolute;left:12493;top:2211;width:12;height:2" coordorigin="12493,2211" coordsize="12,2">
              <v:shape style="position:absolute;left:12493;top:2211;width:12;height:2" coordorigin="12493,2211" coordsize="12,0" path="m12493,2211l12505,2211e" filled="false" stroked="true" strokeweight=".6pt" strokecolor="#000000">
                <v:path arrowok="t"/>
              </v:shape>
            </v:group>
            <v:group style="position:absolute;left:12512;top:2211;width:12;height:2" coordorigin="12512,2211" coordsize="12,2">
              <v:shape style="position:absolute;left:12512;top:2211;width:12;height:2" coordorigin="12512,2211" coordsize="12,0" path="m12512,2211l12524,2211e" filled="false" stroked="true" strokeweight=".6pt" strokecolor="#000000">
                <v:path arrowok="t"/>
              </v:shape>
            </v:group>
            <v:group style="position:absolute;left:12532;top:2211;width:12;height:2" coordorigin="12532,2211" coordsize="12,2">
              <v:shape style="position:absolute;left:12532;top:2211;width:12;height:2" coordorigin="12532,2211" coordsize="12,0" path="m12532,2211l12544,2211e" filled="false" stroked="true" strokeweight=".6pt" strokecolor="#000000">
                <v:path arrowok="t"/>
              </v:shape>
            </v:group>
            <v:group style="position:absolute;left:12551;top:2211;width:12;height:2" coordorigin="12551,2211" coordsize="12,2">
              <v:shape style="position:absolute;left:12551;top:2211;width:12;height:2" coordorigin="12551,2211" coordsize="12,0" path="m12551,2211l12563,2211e" filled="false" stroked="true" strokeweight=".6pt" strokecolor="#000000">
                <v:path arrowok="t"/>
              </v:shape>
            </v:group>
            <v:group style="position:absolute;left:12570;top:2211;width:12;height:2" coordorigin="12570,2211" coordsize="12,2">
              <v:shape style="position:absolute;left:12570;top:2211;width:12;height:2" coordorigin="12570,2211" coordsize="12,0" path="m12570,2211l12582,2211e" filled="false" stroked="true" strokeweight=".6pt" strokecolor="#000000">
                <v:path arrowok="t"/>
              </v:shape>
            </v:group>
            <v:group style="position:absolute;left:12589;top:2211;width:12;height:2" coordorigin="12589,2211" coordsize="12,2">
              <v:shape style="position:absolute;left:12589;top:2211;width:12;height:2" coordorigin="12589,2211" coordsize="12,0" path="m12589,2211l12601,2211e" filled="false" stroked="true" strokeweight=".6pt" strokecolor="#000000">
                <v:path arrowok="t"/>
              </v:shape>
            </v:group>
            <v:group style="position:absolute;left:12608;top:2211;width:12;height:2" coordorigin="12608,2211" coordsize="12,2">
              <v:shape style="position:absolute;left:12608;top:2211;width:12;height:2" coordorigin="12608,2211" coordsize="12,0" path="m12608,2211l12620,2211e" filled="false" stroked="true" strokeweight=".6pt" strokecolor="#000000">
                <v:path arrowok="t"/>
              </v:shape>
            </v:group>
            <v:group style="position:absolute;left:12628;top:2211;width:12;height:2" coordorigin="12628,2211" coordsize="12,2">
              <v:shape style="position:absolute;left:12628;top:2211;width:12;height:2" coordorigin="12628,2211" coordsize="12,0" path="m12628,2211l12640,2211e" filled="false" stroked="true" strokeweight=".6pt" strokecolor="#000000">
                <v:path arrowok="t"/>
              </v:shape>
            </v:group>
            <v:group style="position:absolute;left:12647;top:2211;width:12;height:2" coordorigin="12647,2211" coordsize="12,2">
              <v:shape style="position:absolute;left:12647;top:2211;width:12;height:2" coordorigin="12647,2211" coordsize="12,0" path="m12647,2211l12659,2211e" filled="false" stroked="true" strokeweight=".6pt" strokecolor="#000000">
                <v:path arrowok="t"/>
              </v:shape>
            </v:group>
            <v:group style="position:absolute;left:12666;top:2211;width:12;height:2" coordorigin="12666,2211" coordsize="12,2">
              <v:shape style="position:absolute;left:12666;top:2211;width:12;height:2" coordorigin="12666,2211" coordsize="12,0" path="m12666,2211l12678,2211e" filled="false" stroked="true" strokeweight=".6pt" strokecolor="#000000">
                <v:path arrowok="t"/>
              </v:shape>
            </v:group>
            <v:group style="position:absolute;left:12685;top:2211;width:12;height:2" coordorigin="12685,2211" coordsize="12,2">
              <v:shape style="position:absolute;left:12685;top:2211;width:12;height:2" coordorigin="12685,2211" coordsize="12,0" path="m12685,2211l12697,2211e" filled="false" stroked="true" strokeweight=".6pt" strokecolor="#000000">
                <v:path arrowok="t"/>
              </v:shape>
            </v:group>
            <v:group style="position:absolute;left:12704;top:2211;width:12;height:2" coordorigin="12704,2211" coordsize="12,2">
              <v:shape style="position:absolute;left:12704;top:2211;width:12;height:2" coordorigin="12704,2211" coordsize="12,0" path="m12704,2211l12716,2211e" filled="false" stroked="true" strokeweight=".6pt" strokecolor="#000000">
                <v:path arrowok="t"/>
              </v:shape>
            </v:group>
            <v:group style="position:absolute;left:12724;top:2211;width:12;height:2" coordorigin="12724,2211" coordsize="12,2">
              <v:shape style="position:absolute;left:12724;top:2211;width:12;height:2" coordorigin="12724,2211" coordsize="12,0" path="m12724,2211l12736,2211e" filled="false" stroked="true" strokeweight=".6pt" strokecolor="#000000">
                <v:path arrowok="t"/>
              </v:shape>
            </v:group>
            <v:group style="position:absolute;left:12743;top:2211;width:12;height:2" coordorigin="12743,2211" coordsize="12,2">
              <v:shape style="position:absolute;left:12743;top:2211;width:12;height:2" coordorigin="12743,2211" coordsize="12,0" path="m12743,2211l12755,2211e" filled="false" stroked="true" strokeweight=".6pt" strokecolor="#000000">
                <v:path arrowok="t"/>
              </v:shape>
            </v:group>
            <v:group style="position:absolute;left:12762;top:2211;width:12;height:2" coordorigin="12762,2211" coordsize="12,2">
              <v:shape style="position:absolute;left:12762;top:2211;width:12;height:2" coordorigin="12762,2211" coordsize="12,0" path="m12762,2211l12774,2211e" filled="false" stroked="true" strokeweight=".6pt" strokecolor="#000000">
                <v:path arrowok="t"/>
              </v:shape>
            </v:group>
            <v:group style="position:absolute;left:12781;top:2211;width:12;height:2" coordorigin="12781,2211" coordsize="12,2">
              <v:shape style="position:absolute;left:12781;top:2211;width:12;height:2" coordorigin="12781,2211" coordsize="12,0" path="m12781,2211l12793,2211e" filled="false" stroked="true" strokeweight=".6pt" strokecolor="#000000">
                <v:path arrowok="t"/>
              </v:shape>
            </v:group>
            <v:group style="position:absolute;left:12800;top:2211;width:12;height:2" coordorigin="12800,2211" coordsize="12,2">
              <v:shape style="position:absolute;left:12800;top:2211;width:12;height:2" coordorigin="12800,2211" coordsize="12,0" path="m12800,2211l12812,2211e" filled="false" stroked="true" strokeweight=".6pt" strokecolor="#000000">
                <v:path arrowok="t"/>
              </v:shape>
            </v:group>
            <v:group style="position:absolute;left:12820;top:2211;width:12;height:2" coordorigin="12820,2211" coordsize="12,2">
              <v:shape style="position:absolute;left:12820;top:2211;width:12;height:2" coordorigin="12820,2211" coordsize="12,0" path="m12820,2211l12832,2211e" filled="false" stroked="true" strokeweight=".6pt" strokecolor="#000000">
                <v:path arrowok="t"/>
              </v:shape>
            </v:group>
            <v:group style="position:absolute;left:12839;top:2211;width:12;height:2" coordorigin="12839,2211" coordsize="12,2">
              <v:shape style="position:absolute;left:12839;top:2211;width:12;height:2" coordorigin="12839,2211" coordsize="12,0" path="m12839,2211l12851,2211e" filled="false" stroked="true" strokeweight=".6pt" strokecolor="#000000">
                <v:path arrowok="t"/>
              </v:shape>
            </v:group>
            <v:group style="position:absolute;left:12858;top:2211;width:12;height:2" coordorigin="12858,2211" coordsize="12,2">
              <v:shape style="position:absolute;left:12858;top:2211;width:12;height:2" coordorigin="12858,2211" coordsize="12,0" path="m12858,2211l12870,2211e" filled="false" stroked="true" strokeweight=".6pt" strokecolor="#000000">
                <v:path arrowok="t"/>
              </v:shape>
            </v:group>
            <v:group style="position:absolute;left:12877;top:2211;width:12;height:2" coordorigin="12877,2211" coordsize="12,2">
              <v:shape style="position:absolute;left:12877;top:2211;width:12;height:2" coordorigin="12877,2211" coordsize="12,0" path="m12877,2211l12889,2211e" filled="false" stroked="true" strokeweight=".6pt" strokecolor="#000000">
                <v:path arrowok="t"/>
              </v:shape>
            </v:group>
            <v:group style="position:absolute;left:12896;top:2211;width:12;height:2" coordorigin="12896,2211" coordsize="12,2">
              <v:shape style="position:absolute;left:12896;top:2211;width:12;height:2" coordorigin="12896,2211" coordsize="12,0" path="m12896,2211l12908,2211e" filled="false" stroked="true" strokeweight=".6pt" strokecolor="#000000">
                <v:path arrowok="t"/>
              </v:shape>
            </v:group>
            <v:group style="position:absolute;left:12916;top:2211;width:12;height:2" coordorigin="12916,2211" coordsize="12,2">
              <v:shape style="position:absolute;left:12916;top:2211;width:12;height:2" coordorigin="12916,2211" coordsize="12,0" path="m12916,2211l12928,2211e" filled="false" stroked="true" strokeweight=".6pt" strokecolor="#000000">
                <v:path arrowok="t"/>
              </v:shape>
            </v:group>
            <v:group style="position:absolute;left:12935;top:2211;width:12;height:2" coordorigin="12935,2211" coordsize="12,2">
              <v:shape style="position:absolute;left:12935;top:2211;width:12;height:2" coordorigin="12935,2211" coordsize="12,0" path="m12935,2211l12947,2211e" filled="false" stroked="true" strokeweight=".6pt" strokecolor="#000000">
                <v:path arrowok="t"/>
              </v:shape>
            </v:group>
            <v:group style="position:absolute;left:12954;top:2211;width:12;height:2" coordorigin="12954,2211" coordsize="12,2">
              <v:shape style="position:absolute;left:12954;top:2211;width:12;height:2" coordorigin="12954,2211" coordsize="12,0" path="m12954,2211l12966,2211e" filled="false" stroked="true" strokeweight=".6pt" strokecolor="#000000">
                <v:path arrowok="t"/>
              </v:shape>
            </v:group>
            <v:group style="position:absolute;left:12973;top:2211;width:12;height:2" coordorigin="12973,2211" coordsize="12,2">
              <v:shape style="position:absolute;left:12973;top:2211;width:12;height:2" coordorigin="12973,2211" coordsize="12,0" path="m12973,2211l12985,2211e" filled="false" stroked="true" strokeweight=".6pt" strokecolor="#000000">
                <v:path arrowok="t"/>
              </v:shape>
            </v:group>
            <v:group style="position:absolute;left:12992;top:2211;width:12;height:2" coordorigin="12992,2211" coordsize="12,2">
              <v:shape style="position:absolute;left:12992;top:2211;width:12;height:2" coordorigin="12992,2211" coordsize="12,0" path="m12992,2211l13004,2211e" filled="false" stroked="true" strokeweight=".6pt" strokecolor="#000000">
                <v:path arrowok="t"/>
              </v:shape>
            </v:group>
            <v:group style="position:absolute;left:13012;top:2211;width:12;height:2" coordorigin="13012,2211" coordsize="12,2">
              <v:shape style="position:absolute;left:13012;top:2211;width:12;height:2" coordorigin="13012,2211" coordsize="12,0" path="m13012,2211l13024,2211e" filled="false" stroked="true" strokeweight=".6pt" strokecolor="#000000">
                <v:path arrowok="t"/>
              </v:shape>
            </v:group>
            <v:group style="position:absolute;left:13031;top:2211;width:12;height:2" coordorigin="13031,2211" coordsize="12,2">
              <v:shape style="position:absolute;left:13031;top:2211;width:12;height:2" coordorigin="13031,2211" coordsize="12,0" path="m13031,2211l13043,2211e" filled="false" stroked="true" strokeweight=".6pt" strokecolor="#000000">
                <v:path arrowok="t"/>
              </v:shape>
            </v:group>
            <v:group style="position:absolute;left:13050;top:2211;width:12;height:2" coordorigin="13050,2211" coordsize="12,2">
              <v:shape style="position:absolute;left:13050;top:2211;width:12;height:2" coordorigin="13050,2211" coordsize="12,0" path="m13050,2211l13062,2211e" filled="false" stroked="true" strokeweight=".6pt" strokecolor="#000000">
                <v:path arrowok="t"/>
              </v:shape>
            </v:group>
            <v:group style="position:absolute;left:13069;top:2211;width:12;height:2" coordorigin="13069,2211" coordsize="12,2">
              <v:shape style="position:absolute;left:13069;top:2211;width:12;height:2" coordorigin="13069,2211" coordsize="12,0" path="m13069,2211l13081,2211e" filled="false" stroked="true" strokeweight=".6pt" strokecolor="#000000">
                <v:path arrowok="t"/>
              </v:shape>
            </v:group>
            <v:group style="position:absolute;left:13088;top:2211;width:12;height:2" coordorigin="13088,2211" coordsize="12,2">
              <v:shape style="position:absolute;left:13088;top:2211;width:12;height:2" coordorigin="13088,2211" coordsize="12,0" path="m13088,2211l13100,2211e" filled="false" stroked="true" strokeweight=".6pt" strokecolor="#000000">
                <v:path arrowok="t"/>
              </v:shape>
            </v:group>
            <v:group style="position:absolute;left:13108;top:2211;width:12;height:2" coordorigin="13108,2211" coordsize="12,2">
              <v:shape style="position:absolute;left:13108;top:2211;width:12;height:2" coordorigin="13108,2211" coordsize="12,0" path="m13108,2211l13120,2211e" filled="false" stroked="true" strokeweight=".6pt" strokecolor="#000000">
                <v:path arrowok="t"/>
              </v:shape>
            </v:group>
            <v:group style="position:absolute;left:13127;top:2211;width:12;height:2" coordorigin="13127,2211" coordsize="12,2">
              <v:shape style="position:absolute;left:13127;top:2211;width:12;height:2" coordorigin="13127,2211" coordsize="12,0" path="m13127,2211l13139,2211e" filled="false" stroked="true" strokeweight=".6pt" strokecolor="#000000">
                <v:path arrowok="t"/>
              </v:shape>
            </v:group>
            <v:group style="position:absolute;left:13146;top:2211;width:12;height:2" coordorigin="13146,2211" coordsize="12,2">
              <v:shape style="position:absolute;left:13146;top:2211;width:12;height:2" coordorigin="13146,2211" coordsize="12,0" path="m13146,2211l13158,2211e" filled="false" stroked="true" strokeweight=".6pt" strokecolor="#000000">
                <v:path arrowok="t"/>
              </v:shape>
            </v:group>
            <v:group style="position:absolute;left:13165;top:2211;width:12;height:2" coordorigin="13165,2211" coordsize="12,2">
              <v:shape style="position:absolute;left:13165;top:2211;width:12;height:2" coordorigin="13165,2211" coordsize="12,0" path="m13165,2211l13177,2211e" filled="false" stroked="true" strokeweight=".6pt" strokecolor="#000000">
                <v:path arrowok="t"/>
              </v:shape>
            </v:group>
            <v:group style="position:absolute;left:13184;top:2211;width:12;height:2" coordorigin="13184,2211" coordsize="12,2">
              <v:shape style="position:absolute;left:13184;top:2211;width:12;height:2" coordorigin="13184,2211" coordsize="12,0" path="m13184,2211l13196,2211e" filled="false" stroked="true" strokeweight=".6pt" strokecolor="#000000">
                <v:path arrowok="t"/>
              </v:shape>
            </v:group>
            <v:group style="position:absolute;left:13204;top:2211;width:12;height:2" coordorigin="13204,2211" coordsize="12,2">
              <v:shape style="position:absolute;left:13204;top:2211;width:12;height:2" coordorigin="13204,2211" coordsize="12,0" path="m13204,2211l13216,2211e" filled="false" stroked="true" strokeweight=".6pt" strokecolor="#000000">
                <v:path arrowok="t"/>
              </v:shape>
            </v:group>
            <v:group style="position:absolute;left:13223;top:2211;width:12;height:2" coordorigin="13223,2211" coordsize="12,2">
              <v:shape style="position:absolute;left:13223;top:2211;width:12;height:2" coordorigin="13223,2211" coordsize="12,0" path="m13223,2211l13235,2211e" filled="false" stroked="true" strokeweight=".6pt" strokecolor="#000000">
                <v:path arrowok="t"/>
              </v:shape>
            </v:group>
            <v:group style="position:absolute;left:13242;top:2211;width:12;height:2" coordorigin="13242,2211" coordsize="12,2">
              <v:shape style="position:absolute;left:13242;top:2211;width:12;height:2" coordorigin="13242,2211" coordsize="12,0" path="m13242,2211l13254,2211e" filled="false" stroked="true" strokeweight=".6pt" strokecolor="#000000">
                <v:path arrowok="t"/>
              </v:shape>
            </v:group>
            <v:group style="position:absolute;left:13261;top:2211;width:12;height:2" coordorigin="13261,2211" coordsize="12,2">
              <v:shape style="position:absolute;left:13261;top:2211;width:12;height:2" coordorigin="13261,2211" coordsize="12,0" path="m13261,2211l13273,2211e" filled="false" stroked="true" strokeweight=".6pt" strokecolor="#000000">
                <v:path arrowok="t"/>
              </v:shape>
            </v:group>
            <v:group style="position:absolute;left:13280;top:2211;width:12;height:2" coordorigin="13280,2211" coordsize="12,2">
              <v:shape style="position:absolute;left:13280;top:2211;width:12;height:2" coordorigin="13280,2211" coordsize="12,0" path="m13280,2211l13292,2211e" filled="false" stroked="true" strokeweight=".6pt" strokecolor="#000000">
                <v:path arrowok="t"/>
              </v:shape>
            </v:group>
            <v:group style="position:absolute;left:13300;top:2211;width:12;height:2" coordorigin="13300,2211" coordsize="12,2">
              <v:shape style="position:absolute;left:13300;top:2211;width:12;height:2" coordorigin="13300,2211" coordsize="12,0" path="m13300,2211l13312,2211e" filled="false" stroked="true" strokeweight=".6pt" strokecolor="#000000">
                <v:path arrowok="t"/>
              </v:shape>
            </v:group>
            <v:group style="position:absolute;left:13319;top:2211;width:12;height:2" coordorigin="13319,2211" coordsize="12,2">
              <v:shape style="position:absolute;left:13319;top:2211;width:12;height:2" coordorigin="13319,2211" coordsize="12,0" path="m13319,2211l13331,2211e" filled="false" stroked="true" strokeweight=".6pt" strokecolor="#000000">
                <v:path arrowok="t"/>
              </v:shape>
            </v:group>
            <v:group style="position:absolute;left:13338;top:2211;width:12;height:2" coordorigin="13338,2211" coordsize="12,2">
              <v:shape style="position:absolute;left:13338;top:2211;width:12;height:2" coordorigin="13338,2211" coordsize="12,0" path="m13338,2211l13350,2211e" filled="false" stroked="true" strokeweight=".6pt" strokecolor="#000000">
                <v:path arrowok="t"/>
              </v:shape>
            </v:group>
            <v:group style="position:absolute;left:13357;top:2211;width:12;height:2" coordorigin="13357,2211" coordsize="12,2">
              <v:shape style="position:absolute;left:13357;top:2211;width:12;height:2" coordorigin="13357,2211" coordsize="12,0" path="m13357,2211l13369,2211e" filled="false" stroked="true" strokeweight=".6pt" strokecolor="#000000">
                <v:path arrowok="t"/>
              </v:shape>
            </v:group>
            <v:group style="position:absolute;left:13376;top:2211;width:12;height:2" coordorigin="13376,2211" coordsize="12,2">
              <v:shape style="position:absolute;left:13376;top:2211;width:12;height:2" coordorigin="13376,2211" coordsize="12,0" path="m13376,2211l13388,2211e" filled="false" stroked="true" strokeweight=".6pt" strokecolor="#000000">
                <v:path arrowok="t"/>
              </v:shape>
            </v:group>
            <v:group style="position:absolute;left:13396;top:2211;width:12;height:2" coordorigin="13396,2211" coordsize="12,2">
              <v:shape style="position:absolute;left:13396;top:2211;width:12;height:2" coordorigin="13396,2211" coordsize="12,0" path="m13396,2211l13408,2211e" filled="false" stroked="true" strokeweight=".6pt" strokecolor="#000000">
                <v:path arrowok="t"/>
              </v:shape>
            </v:group>
            <v:group style="position:absolute;left:13415;top:2211;width:12;height:2" coordorigin="13415,2211" coordsize="12,2">
              <v:shape style="position:absolute;left:13415;top:2211;width:12;height:2" coordorigin="13415,2211" coordsize="12,0" path="m13415,2211l13427,2211e" filled="false" stroked="true" strokeweight=".6pt" strokecolor="#000000">
                <v:path arrowok="t"/>
              </v:shape>
            </v:group>
            <v:group style="position:absolute;left:13434;top:2211;width:12;height:2" coordorigin="13434,2211" coordsize="12,2">
              <v:shape style="position:absolute;left:13434;top:2211;width:12;height:2" coordorigin="13434,2211" coordsize="12,0" path="m13434,2211l13446,2211e" filled="false" stroked="true" strokeweight=".6pt" strokecolor="#000000">
                <v:path arrowok="t"/>
              </v:shape>
            </v:group>
            <v:group style="position:absolute;left:13453;top:2211;width:12;height:2" coordorigin="13453,2211" coordsize="12,2">
              <v:shape style="position:absolute;left:13453;top:2211;width:12;height:2" coordorigin="13453,2211" coordsize="12,0" path="m13453,2211l13465,2211e" filled="false" stroked="true" strokeweight=".6pt" strokecolor="#000000">
                <v:path arrowok="t"/>
              </v:shape>
            </v:group>
            <v:group style="position:absolute;left:13472;top:2211;width:12;height:2" coordorigin="13472,2211" coordsize="12,2">
              <v:shape style="position:absolute;left:13472;top:2211;width:12;height:2" coordorigin="13472,2211" coordsize="12,0" path="m13472,2211l13484,2211e" filled="false" stroked="true" strokeweight=".6pt" strokecolor="#000000">
                <v:path arrowok="t"/>
              </v:shape>
            </v:group>
            <v:group style="position:absolute;left:13492;top:2211;width:12;height:2" coordorigin="13492,2211" coordsize="12,2">
              <v:shape style="position:absolute;left:13492;top:2211;width:12;height:2" coordorigin="13492,2211" coordsize="12,0" path="m13492,2211l13504,2211e" filled="false" stroked="true" strokeweight=".6pt" strokecolor="#000000">
                <v:path arrowok="t"/>
              </v:shape>
            </v:group>
            <v:group style="position:absolute;left:13511;top:2211;width:12;height:2" coordorigin="13511,2211" coordsize="12,2">
              <v:shape style="position:absolute;left:13511;top:2211;width:12;height:2" coordorigin="13511,2211" coordsize="12,0" path="m13511,2211l13523,2211e" filled="false" stroked="true" strokeweight=".6pt" strokecolor="#000000">
                <v:path arrowok="t"/>
              </v:shape>
            </v:group>
            <v:group style="position:absolute;left:13530;top:2211;width:12;height:2" coordorigin="13530,2211" coordsize="12,2">
              <v:shape style="position:absolute;left:13530;top:2211;width:12;height:2" coordorigin="13530,2211" coordsize="12,0" path="m13530,2211l13542,2211e" filled="false" stroked="true" strokeweight=".6pt" strokecolor="#000000">
                <v:path arrowok="t"/>
              </v:shape>
            </v:group>
            <v:group style="position:absolute;left:13549;top:2211;width:12;height:2" coordorigin="13549,2211" coordsize="12,2">
              <v:shape style="position:absolute;left:13549;top:2211;width:12;height:2" coordorigin="13549,2211" coordsize="12,0" path="m13549,2211l13561,2211e" filled="false" stroked="true" strokeweight=".6pt" strokecolor="#000000">
                <v:path arrowok="t"/>
              </v:shape>
            </v:group>
            <v:group style="position:absolute;left:13568;top:2211;width:12;height:2" coordorigin="13568,2211" coordsize="12,2">
              <v:shape style="position:absolute;left:13568;top:2211;width:12;height:2" coordorigin="13568,2211" coordsize="12,0" path="m13568,2211l13580,2211e" filled="false" stroked="true" strokeweight=".6pt" strokecolor="#000000">
                <v:path arrowok="t"/>
              </v:shape>
            </v:group>
            <v:group style="position:absolute;left:13588;top:2211;width:12;height:2" coordorigin="13588,2211" coordsize="12,2">
              <v:shape style="position:absolute;left:13588;top:2211;width:12;height:2" coordorigin="13588,2211" coordsize="12,0" path="m13588,2211l13600,2211e" filled="false" stroked="true" strokeweight=".6pt" strokecolor="#000000">
                <v:path arrowok="t"/>
              </v:shape>
            </v:group>
            <v:group style="position:absolute;left:13607;top:2211;width:12;height:2" coordorigin="13607,2211" coordsize="12,2">
              <v:shape style="position:absolute;left:13607;top:2211;width:12;height:2" coordorigin="13607,2211" coordsize="12,0" path="m13607,2211l13619,2211e" filled="false" stroked="true" strokeweight=".6pt" strokecolor="#000000">
                <v:path arrowok="t"/>
              </v:shape>
            </v:group>
            <v:group style="position:absolute;left:13626;top:2211;width:12;height:2" coordorigin="13626,2211" coordsize="12,2">
              <v:shape style="position:absolute;left:13626;top:2211;width:12;height:2" coordorigin="13626,2211" coordsize="12,0" path="m13626,2211l13638,2211e" filled="false" stroked="true" strokeweight=".6pt" strokecolor="#000000">
                <v:path arrowok="t"/>
              </v:shape>
            </v:group>
            <v:group style="position:absolute;left:13645;top:2211;width:12;height:2" coordorigin="13645,2211" coordsize="12,2">
              <v:shape style="position:absolute;left:13645;top:2211;width:12;height:2" coordorigin="13645,2211" coordsize="12,0" path="m13645,2211l13657,2211e" filled="false" stroked="true" strokeweight=".6pt" strokecolor="#000000">
                <v:path arrowok="t"/>
              </v:shape>
            </v:group>
            <v:group style="position:absolute;left:13664;top:2211;width:12;height:2" coordorigin="13664,2211" coordsize="12,2">
              <v:shape style="position:absolute;left:13664;top:2211;width:12;height:2" coordorigin="13664,2211" coordsize="12,0" path="m13664,2211l13676,2211e" filled="false" stroked="true" strokeweight=".6pt" strokecolor="#000000">
                <v:path arrowok="t"/>
              </v:shape>
            </v:group>
            <v:group style="position:absolute;left:13684;top:2211;width:12;height:2" coordorigin="13684,2211" coordsize="12,2">
              <v:shape style="position:absolute;left:13684;top:2211;width:12;height:2" coordorigin="13684,2211" coordsize="12,0" path="m13684,2211l13696,2211e" filled="false" stroked="true" strokeweight=".6pt" strokecolor="#000000">
                <v:path arrowok="t"/>
              </v:shape>
            </v:group>
            <v:group style="position:absolute;left:13703;top:2211;width:12;height:2" coordorigin="13703,2211" coordsize="12,2">
              <v:shape style="position:absolute;left:13703;top:2211;width:12;height:2" coordorigin="13703,2211" coordsize="12,0" path="m13703,2211l13715,2211e" filled="false" stroked="true" strokeweight=".6pt" strokecolor="#000000">
                <v:path arrowok="t"/>
              </v:shape>
            </v:group>
            <v:group style="position:absolute;left:13722;top:2211;width:12;height:2" coordorigin="13722,2211" coordsize="12,2">
              <v:shape style="position:absolute;left:13722;top:2211;width:12;height:2" coordorigin="13722,2211" coordsize="12,0" path="m13722,2211l13734,2211e" filled="false" stroked="true" strokeweight=".6pt" strokecolor="#000000">
                <v:path arrowok="t"/>
              </v:shape>
            </v:group>
            <v:group style="position:absolute;left:13741;top:2211;width:12;height:2" coordorigin="13741,2211" coordsize="12,2">
              <v:shape style="position:absolute;left:13741;top:2211;width:12;height:2" coordorigin="13741,2211" coordsize="12,0" path="m13741,2211l13753,2211e" filled="false" stroked="true" strokeweight=".6pt" strokecolor="#000000">
                <v:path arrowok="t"/>
              </v:shape>
            </v:group>
            <v:group style="position:absolute;left:13760;top:2211;width:12;height:2" coordorigin="13760,2211" coordsize="12,2">
              <v:shape style="position:absolute;left:13760;top:2211;width:12;height:2" coordorigin="13760,2211" coordsize="12,0" path="m13760,2211l13772,2211e" filled="false" stroked="true" strokeweight=".6pt" strokecolor="#000000">
                <v:path arrowok="t"/>
              </v:shape>
            </v:group>
            <v:group style="position:absolute;left:13780;top:2211;width:12;height:2" coordorigin="13780,2211" coordsize="12,2">
              <v:shape style="position:absolute;left:13780;top:2211;width:12;height:2" coordorigin="13780,2211" coordsize="12,0" path="m13780,2211l13792,2211e" filled="false" stroked="true" strokeweight=".6pt" strokecolor="#000000">
                <v:path arrowok="t"/>
              </v:shape>
            </v:group>
            <v:group style="position:absolute;left:13799;top:2211;width:12;height:2" coordorigin="13799,2211" coordsize="12,2">
              <v:shape style="position:absolute;left:13799;top:2211;width:12;height:2" coordorigin="13799,2211" coordsize="12,0" path="m13799,2211l13811,2211e" filled="false" stroked="true" strokeweight=".6pt" strokecolor="#000000">
                <v:path arrowok="t"/>
              </v:shape>
            </v:group>
            <v:group style="position:absolute;left:13818;top:2211;width:12;height:2" coordorigin="13818,2211" coordsize="12,2">
              <v:shape style="position:absolute;left:13818;top:2211;width:12;height:2" coordorigin="13818,2211" coordsize="12,0" path="m13818,2211l13830,2211e" filled="false" stroked="true" strokeweight=".6pt" strokecolor="#000000">
                <v:path arrowok="t"/>
              </v:shape>
            </v:group>
            <v:group style="position:absolute;left:13837;top:2211;width:12;height:2" coordorigin="13837,2211" coordsize="12,2">
              <v:shape style="position:absolute;left:13837;top:2211;width:12;height:2" coordorigin="13837,2211" coordsize="12,0" path="m13837,2211l13849,2211e" filled="false" stroked="true" strokeweight=".6pt" strokecolor="#000000">
                <v:path arrowok="t"/>
              </v:shape>
            </v:group>
            <v:group style="position:absolute;left:13856;top:2211;width:12;height:2" coordorigin="13856,2211" coordsize="12,2">
              <v:shape style="position:absolute;left:13856;top:2211;width:12;height:2" coordorigin="13856,2211" coordsize="12,0" path="m13856,2211l13868,2211e" filled="false" stroked="true" strokeweight=".6pt" strokecolor="#000000">
                <v:path arrowok="t"/>
              </v:shape>
            </v:group>
            <v:group style="position:absolute;left:13876;top:2211;width:12;height:2" coordorigin="13876,2211" coordsize="12,2">
              <v:shape style="position:absolute;left:13876;top:2211;width:12;height:2" coordorigin="13876,2211" coordsize="12,0" path="m13876,2211l13888,2211e" filled="false" stroked="true" strokeweight=".6pt" strokecolor="#000000">
                <v:path arrowok="t"/>
              </v:shape>
            </v:group>
            <v:group style="position:absolute;left:13895;top:2211;width:12;height:2" coordorigin="13895,2211" coordsize="12,2">
              <v:shape style="position:absolute;left:13895;top:2211;width:12;height:2" coordorigin="13895,2211" coordsize="12,0" path="m13895,2211l13907,2211e" filled="false" stroked="true" strokeweight=".6pt" strokecolor="#000000">
                <v:path arrowok="t"/>
              </v:shape>
            </v:group>
            <v:group style="position:absolute;left:13914;top:2211;width:12;height:2" coordorigin="13914,2211" coordsize="12,2">
              <v:shape style="position:absolute;left:13914;top:2211;width:12;height:2" coordorigin="13914,2211" coordsize="12,0" path="m13914,2211l13926,2211e" filled="false" stroked="true" strokeweight=".6pt" strokecolor="#000000">
                <v:path arrowok="t"/>
              </v:shape>
            </v:group>
            <v:group style="position:absolute;left:13933;top:2211;width:12;height:2" coordorigin="13933,2211" coordsize="12,2">
              <v:shape style="position:absolute;left:13933;top:2211;width:12;height:2" coordorigin="13933,2211" coordsize="12,0" path="m13933,2211l13945,2211e" filled="false" stroked="true" strokeweight=".6pt" strokecolor="#000000">
                <v:path arrowok="t"/>
              </v:shape>
            </v:group>
            <v:group style="position:absolute;left:13952;top:2211;width:12;height:2" coordorigin="13952,2211" coordsize="12,2">
              <v:shape style="position:absolute;left:13952;top:2211;width:12;height:2" coordorigin="13952,2211" coordsize="12,0" path="m13952,2211l13964,2211e" filled="false" stroked="true" strokeweight=".6pt" strokecolor="#000000">
                <v:path arrowok="t"/>
              </v:shape>
            </v:group>
            <v:group style="position:absolute;left:13972;top:2211;width:12;height:2" coordorigin="13972,2211" coordsize="12,2">
              <v:shape style="position:absolute;left:13972;top:2211;width:12;height:2" coordorigin="13972,2211" coordsize="12,0" path="m13972,2211l13984,2211e" filled="false" stroked="true" strokeweight=".6pt" strokecolor="#000000">
                <v:path arrowok="t"/>
              </v:shape>
            </v:group>
            <v:group style="position:absolute;left:13991;top:2211;width:12;height:2" coordorigin="13991,2211" coordsize="12,2">
              <v:shape style="position:absolute;left:13991;top:2211;width:12;height:2" coordorigin="13991,2211" coordsize="12,0" path="m13991,2211l14003,2211e" filled="false" stroked="true" strokeweight=".6pt" strokecolor="#000000">
                <v:path arrowok="t"/>
              </v:shape>
            </v:group>
            <v:group style="position:absolute;left:14010;top:2211;width:12;height:2" coordorigin="14010,2211" coordsize="12,2">
              <v:shape style="position:absolute;left:14010;top:2211;width:12;height:2" coordorigin="14010,2211" coordsize="12,0" path="m14010,2211l14022,2211e" filled="false" stroked="true" strokeweight=".6pt" strokecolor="#000000">
                <v:path arrowok="t"/>
              </v:shape>
            </v:group>
            <v:group style="position:absolute;left:14029;top:2211;width:12;height:2" coordorigin="14029,2211" coordsize="12,2">
              <v:shape style="position:absolute;left:14029;top:2211;width:12;height:2" coordorigin="14029,2211" coordsize="12,0" path="m14029,2211l14041,2211e" filled="false" stroked="true" strokeweight=".6pt" strokecolor="#000000">
                <v:path arrowok="t"/>
              </v:shape>
            </v:group>
            <v:group style="position:absolute;left:14048;top:2211;width:12;height:2" coordorigin="14048,2211" coordsize="12,2">
              <v:shape style="position:absolute;left:14048;top:2211;width:12;height:2" coordorigin="14048,2211" coordsize="12,0" path="m14048,2211l14060,2211e" filled="false" stroked="true" strokeweight=".6pt" strokecolor="#000000">
                <v:path arrowok="t"/>
              </v:shape>
            </v:group>
            <v:group style="position:absolute;left:14068;top:2211;width:12;height:2" coordorigin="14068,2211" coordsize="12,2">
              <v:shape style="position:absolute;left:14068;top:2211;width:12;height:2" coordorigin="14068,2211" coordsize="12,0" path="m14068,2211l14080,2211e" filled="false" stroked="true" strokeweight=".6pt" strokecolor="#000000">
                <v:path arrowok="t"/>
              </v:shape>
            </v:group>
            <v:group style="position:absolute;left:14087;top:2211;width:12;height:2" coordorigin="14087,2211" coordsize="12,2">
              <v:shape style="position:absolute;left:14087;top:2211;width:12;height:2" coordorigin="14087,2211" coordsize="12,0" path="m14087,2211l14099,2211e" filled="false" stroked="true" strokeweight=".6pt" strokecolor="#000000">
                <v:path arrowok="t"/>
              </v:shape>
            </v:group>
            <v:group style="position:absolute;left:14106;top:2211;width:12;height:2" coordorigin="14106,2211" coordsize="12,2">
              <v:shape style="position:absolute;left:14106;top:2211;width:12;height:2" coordorigin="14106,2211" coordsize="12,0" path="m14106,2211l14118,2211e" filled="false" stroked="true" strokeweight=".6pt" strokecolor="#000000">
                <v:path arrowok="t"/>
              </v:shape>
            </v:group>
            <v:group style="position:absolute;left:14125;top:2211;width:12;height:2" coordorigin="14125,2211" coordsize="12,2">
              <v:shape style="position:absolute;left:14125;top:2211;width:12;height:2" coordorigin="14125,2211" coordsize="12,0" path="m14125,2211l14137,2211e" filled="false" stroked="true" strokeweight=".6pt" strokecolor="#000000">
                <v:path arrowok="t"/>
              </v:shape>
            </v:group>
            <v:group style="position:absolute;left:14144;top:2211;width:12;height:2" coordorigin="14144,2211" coordsize="12,2">
              <v:shape style="position:absolute;left:14144;top:2211;width:12;height:2" coordorigin="14144,2211" coordsize="12,0" path="m14144,2211l14156,2211e" filled="false" stroked="true" strokeweight=".6pt" strokecolor="#000000">
                <v:path arrowok="t"/>
              </v:shape>
            </v:group>
            <v:group style="position:absolute;left:14164;top:2211;width:12;height:2" coordorigin="14164,2211" coordsize="12,2">
              <v:shape style="position:absolute;left:14164;top:2211;width:12;height:2" coordorigin="14164,2211" coordsize="12,0" path="m14164,2211l14176,2211e" filled="false" stroked="true" strokeweight=".6pt" strokecolor="#000000">
                <v:path arrowok="t"/>
              </v:shape>
            </v:group>
            <v:group style="position:absolute;left:14183;top:2211;width:12;height:2" coordorigin="14183,2211" coordsize="12,2">
              <v:shape style="position:absolute;left:14183;top:2211;width:12;height:2" coordorigin="14183,2211" coordsize="12,0" path="m14183,2211l14195,2211e" filled="false" stroked="true" strokeweight=".6pt" strokecolor="#000000">
                <v:path arrowok="t"/>
              </v:shape>
            </v:group>
            <v:group style="position:absolute;left:14202;top:2211;width:12;height:2" coordorigin="14202,2211" coordsize="12,2">
              <v:shape style="position:absolute;left:14202;top:2211;width:12;height:2" coordorigin="14202,2211" coordsize="12,0" path="m14202,2211l14214,2211e" filled="false" stroked="true" strokeweight=".6pt" strokecolor="#000000">
                <v:path arrowok="t"/>
              </v:shape>
            </v:group>
            <v:group style="position:absolute;left:14221;top:2211;width:12;height:2" coordorigin="14221,2211" coordsize="12,2">
              <v:shape style="position:absolute;left:14221;top:2211;width:12;height:2" coordorigin="14221,2211" coordsize="12,0" path="m14221,2211l14233,2211e" filled="false" stroked="true" strokeweight=".6pt" strokecolor="#000000">
                <v:path arrowok="t"/>
              </v:shape>
            </v:group>
            <v:group style="position:absolute;left:14240;top:2211;width:12;height:2" coordorigin="14240,2211" coordsize="12,2">
              <v:shape style="position:absolute;left:14240;top:2211;width:12;height:2" coordorigin="14240,2211" coordsize="12,0" path="m14240,2211l14252,2211e" filled="false" stroked="true" strokeweight=".6pt" strokecolor="#000000">
                <v:path arrowok="t"/>
              </v:shape>
            </v:group>
            <v:group style="position:absolute;left:14260;top:2211;width:12;height:2" coordorigin="14260,2211" coordsize="12,2">
              <v:shape style="position:absolute;left:14260;top:2211;width:12;height:2" coordorigin="14260,2211" coordsize="12,0" path="m14260,2211l14272,2211e" filled="false" stroked="true" strokeweight=".6pt" strokecolor="#000000">
                <v:path arrowok="t"/>
              </v:shape>
            </v:group>
            <v:group style="position:absolute;left:14279;top:2211;width:12;height:2" coordorigin="14279,2211" coordsize="12,2">
              <v:shape style="position:absolute;left:14279;top:2211;width:12;height:2" coordorigin="14279,2211" coordsize="12,0" path="m14279,2211l14291,2211e" filled="false" stroked="true" strokeweight=".6pt" strokecolor="#000000">
                <v:path arrowok="t"/>
              </v:shape>
            </v:group>
            <v:group style="position:absolute;left:14298;top:2211;width:12;height:2" coordorigin="14298,2211" coordsize="12,2">
              <v:shape style="position:absolute;left:14298;top:2211;width:12;height:2" coordorigin="14298,2211" coordsize="12,0" path="m14298,2211l14310,2211e" filled="false" stroked="true" strokeweight=".6pt" strokecolor="#000000">
                <v:path arrowok="t"/>
              </v:shape>
            </v:group>
            <v:group style="position:absolute;left:14317;top:2211;width:12;height:2" coordorigin="14317,2211" coordsize="12,2">
              <v:shape style="position:absolute;left:14317;top:2211;width:12;height:2" coordorigin="14317,2211" coordsize="12,0" path="m14317,2211l14329,2211e" filled="false" stroked="true" strokeweight=".6pt" strokecolor="#000000">
                <v:path arrowok="t"/>
              </v:shape>
            </v:group>
            <v:group style="position:absolute;left:14336;top:2211;width:12;height:2" coordorigin="14336,2211" coordsize="12,2">
              <v:shape style="position:absolute;left:14336;top:2211;width:12;height:2" coordorigin="14336,2211" coordsize="12,0" path="m14336,2211l14348,2211e" filled="false" stroked="true" strokeweight=".6pt" strokecolor="#000000">
                <v:path arrowok="t"/>
              </v:shape>
            </v:group>
            <v:group style="position:absolute;left:14356;top:2211;width:12;height:2" coordorigin="14356,2211" coordsize="12,2">
              <v:shape style="position:absolute;left:14356;top:2211;width:12;height:2" coordorigin="14356,2211" coordsize="12,0" path="m14356,2211l14368,2211e" filled="false" stroked="true" strokeweight=".6pt" strokecolor="#000000">
                <v:path arrowok="t"/>
              </v:shape>
            </v:group>
            <v:group style="position:absolute;left:14375;top:2211;width:12;height:2" coordorigin="14375,2211" coordsize="12,2">
              <v:shape style="position:absolute;left:14375;top:2211;width:12;height:2" coordorigin="14375,2211" coordsize="12,0" path="m14375,2211l14387,2211e" filled="false" stroked="true" strokeweight=".6pt" strokecolor="#000000">
                <v:path arrowok="t"/>
              </v:shape>
            </v:group>
            <v:group style="position:absolute;left:14394;top:2211;width:12;height:2" coordorigin="14394,2211" coordsize="12,2">
              <v:shape style="position:absolute;left:14394;top:2211;width:12;height:2" coordorigin="14394,2211" coordsize="12,0" path="m14394,2211l14406,2211e" filled="false" stroked="true" strokeweight=".6pt" strokecolor="#000000">
                <v:path arrowok="t"/>
              </v:shape>
            </v:group>
            <v:group style="position:absolute;left:14413;top:2211;width:12;height:2" coordorigin="14413,2211" coordsize="12,2">
              <v:shape style="position:absolute;left:14413;top:2211;width:12;height:2" coordorigin="14413,2211" coordsize="12,0" path="m14413,2211l14425,2211e" filled="false" stroked="true" strokeweight=".6pt" strokecolor="#000000">
                <v:path arrowok="t"/>
              </v:shape>
            </v:group>
            <v:group style="position:absolute;left:14432;top:2211;width:12;height:2" coordorigin="14432,2211" coordsize="12,2">
              <v:shape style="position:absolute;left:14432;top:2211;width:12;height:2" coordorigin="14432,2211" coordsize="12,0" path="m14432,2211l14444,2211e" filled="false" stroked="true" strokeweight=".6pt" strokecolor="#000000">
                <v:path arrowok="t"/>
              </v:shape>
            </v:group>
            <v:group style="position:absolute;left:14452;top:2211;width:12;height:2" coordorigin="14452,2211" coordsize="12,2">
              <v:shape style="position:absolute;left:14452;top:2211;width:12;height:2" coordorigin="14452,2211" coordsize="12,0" path="m14452,2211l14464,2211e" filled="false" stroked="true" strokeweight=".6pt" strokecolor="#000000">
                <v:path arrowok="t"/>
              </v:shape>
            </v:group>
            <v:group style="position:absolute;left:14471;top:2211;width:12;height:2" coordorigin="14471,2211" coordsize="12,2">
              <v:shape style="position:absolute;left:14471;top:2211;width:12;height:2" coordorigin="14471,2211" coordsize="12,0" path="m14471,2211l14483,2211e" filled="false" stroked="true" strokeweight=".6pt" strokecolor="#000000">
                <v:path arrowok="t"/>
              </v:shape>
            </v:group>
            <v:group style="position:absolute;left:14490;top:2211;width:12;height:2" coordorigin="14490,2211" coordsize="12,2">
              <v:shape style="position:absolute;left:14490;top:2211;width:12;height:2" coordorigin="14490,2211" coordsize="12,0" path="m14490,2211l14502,2211e" filled="false" stroked="true" strokeweight=".6pt" strokecolor="#000000">
                <v:path arrowok="t"/>
              </v:shape>
            </v:group>
            <v:group style="position:absolute;left:14509;top:2211;width:12;height:2" coordorigin="14509,2211" coordsize="12,2">
              <v:shape style="position:absolute;left:14509;top:2211;width:12;height:2" coordorigin="14509,2211" coordsize="12,0" path="m14509,2211l14521,2211e" filled="false" stroked="true" strokeweight=".6pt" strokecolor="#000000">
                <v:path arrowok="t"/>
              </v:shape>
            </v:group>
            <v:group style="position:absolute;left:14528;top:2211;width:12;height:2" coordorigin="14528,2211" coordsize="12,2">
              <v:shape style="position:absolute;left:14528;top:2211;width:12;height:2" coordorigin="14528,2211" coordsize="12,0" path="m14528,2211l14540,2211e" filled="false" stroked="true" strokeweight=".6pt" strokecolor="#000000">
                <v:path arrowok="t"/>
              </v:shape>
            </v:group>
            <v:group style="position:absolute;left:14548;top:2211;width:12;height:2" coordorigin="14548,2211" coordsize="12,2">
              <v:shape style="position:absolute;left:14548;top:2211;width:12;height:2" coordorigin="14548,2211" coordsize="12,0" path="m14548,2211l14560,2211e" filled="false" stroked="true" strokeweight=".6pt" strokecolor="#000000">
                <v:path arrowok="t"/>
              </v:shape>
            </v:group>
            <v:group style="position:absolute;left:14567;top:2211;width:12;height:2" coordorigin="14567,2211" coordsize="12,2">
              <v:shape style="position:absolute;left:14567;top:2211;width:12;height:2" coordorigin="14567,2211" coordsize="12,0" path="m14567,2211l14579,2211e" filled="false" stroked="true" strokeweight=".6pt" strokecolor="#000000">
                <v:path arrowok="t"/>
              </v:shape>
            </v:group>
            <v:group style="position:absolute;left:14586;top:2211;width:12;height:2" coordorigin="14586,2211" coordsize="12,2">
              <v:shape style="position:absolute;left:14586;top:2211;width:12;height:2" coordorigin="14586,2211" coordsize="12,0" path="m14586,2211l14598,2211e" filled="false" stroked="true" strokeweight=".6pt" strokecolor="#000000">
                <v:path arrowok="t"/>
              </v:shape>
            </v:group>
            <v:group style="position:absolute;left:14605;top:2211;width:12;height:2" coordorigin="14605,2211" coordsize="12,2">
              <v:shape style="position:absolute;left:14605;top:2211;width:12;height:2" coordorigin="14605,2211" coordsize="12,0" path="m14605,2211l14617,2211e" filled="false" stroked="true" strokeweight=".6pt" strokecolor="#000000">
                <v:path arrowok="t"/>
              </v:shape>
            </v:group>
            <v:group style="position:absolute;left:14624;top:2211;width:12;height:2" coordorigin="14624,2211" coordsize="12,2">
              <v:shape style="position:absolute;left:14624;top:2211;width:12;height:2" coordorigin="14624,2211" coordsize="12,0" path="m14624,2211l14636,2211e" filled="false" stroked="true" strokeweight=".6pt" strokecolor="#000000">
                <v:path arrowok="t"/>
              </v:shape>
            </v:group>
            <v:group style="position:absolute;left:14644;top:2211;width:12;height:2" coordorigin="14644,2211" coordsize="12,2">
              <v:shape style="position:absolute;left:14644;top:2211;width:12;height:2" coordorigin="14644,2211" coordsize="12,0" path="m14644,2211l14656,2211e" filled="false" stroked="true" strokeweight=".6pt" strokecolor="#000000">
                <v:path arrowok="t"/>
              </v:shape>
            </v:group>
            <v:group style="position:absolute;left:14663;top:2211;width:12;height:2" coordorigin="14663,2211" coordsize="12,2">
              <v:shape style="position:absolute;left:14663;top:2211;width:12;height:2" coordorigin="14663,2211" coordsize="12,0" path="m14663,2211l14675,2211e" filled="false" stroked="true" strokeweight=".6pt" strokecolor="#000000">
                <v:path arrowok="t"/>
              </v:shape>
            </v:group>
            <v:group style="position:absolute;left:14682;top:2211;width:12;height:2" coordorigin="14682,2211" coordsize="12,2">
              <v:shape style="position:absolute;left:14682;top:2211;width:12;height:2" coordorigin="14682,2211" coordsize="12,0" path="m14682,2211l14694,2211e" filled="false" stroked="true" strokeweight=".6pt" strokecolor="#000000">
                <v:path arrowok="t"/>
              </v:shape>
            </v:group>
            <v:group style="position:absolute;left:14701;top:2211;width:12;height:2" coordorigin="14701,2211" coordsize="12,2">
              <v:shape style="position:absolute;left:14701;top:2211;width:12;height:2" coordorigin="14701,2211" coordsize="12,0" path="m14701,2211l14713,2211e" filled="false" stroked="true" strokeweight=".6pt" strokecolor="#000000">
                <v:path arrowok="t"/>
              </v:shape>
            </v:group>
            <v:group style="position:absolute;left:14720;top:2211;width:12;height:2" coordorigin="14720,2211" coordsize="12,2">
              <v:shape style="position:absolute;left:14720;top:2211;width:12;height:2" coordorigin="14720,2211" coordsize="12,0" path="m14720,2211l14732,2211e" filled="false" stroked="true" strokeweight=".6pt" strokecolor="#000000">
                <v:path arrowok="t"/>
              </v:shape>
            </v:group>
            <v:group style="position:absolute;left:14740;top:2211;width:12;height:2" coordorigin="14740,2211" coordsize="12,2">
              <v:shape style="position:absolute;left:14740;top:2211;width:12;height:2" coordorigin="14740,2211" coordsize="12,0" path="m14740,2211l14752,2211e" filled="false" stroked="true" strokeweight=".6pt" strokecolor="#000000">
                <v:path arrowok="t"/>
              </v:shape>
            </v:group>
            <v:group style="position:absolute;left:14759;top:2211;width:12;height:2" coordorigin="14759,2211" coordsize="12,2">
              <v:shape style="position:absolute;left:14759;top:2211;width:12;height:2" coordorigin="14759,2211" coordsize="12,0" path="m14759,2211l14771,2211e" filled="false" stroked="true" strokeweight=".6pt" strokecolor="#000000">
                <v:path arrowok="t"/>
              </v:shape>
            </v:group>
            <v:group style="position:absolute;left:14778;top:2211;width:12;height:2" coordorigin="14778,2211" coordsize="12,2">
              <v:shape style="position:absolute;left:14778;top:2211;width:12;height:2" coordorigin="14778,2211" coordsize="12,0" path="m14778,2211l14790,2211e" filled="false" stroked="true" strokeweight=".6pt" strokecolor="#000000">
                <v:path arrowok="t"/>
              </v:shape>
            </v:group>
            <v:group style="position:absolute;left:14797;top:2211;width:12;height:2" coordorigin="14797,2211" coordsize="12,2">
              <v:shape style="position:absolute;left:14797;top:2211;width:12;height:2" coordorigin="14797,2211" coordsize="12,0" path="m14797,2211l14809,2211e" filled="false" stroked="true" strokeweight=".6pt" strokecolor="#000000">
                <v:path arrowok="t"/>
              </v:shape>
            </v:group>
            <v:group style="position:absolute;left:14816;top:2211;width:12;height:2" coordorigin="14816,2211" coordsize="12,2">
              <v:shape style="position:absolute;left:14816;top:2211;width:12;height:2" coordorigin="14816,2211" coordsize="12,0" path="m14816,2211l14828,2211e" filled="false" stroked="true" strokeweight=".6pt" strokecolor="#000000">
                <v:path arrowok="t"/>
              </v:shape>
            </v:group>
            <v:group style="position:absolute;left:14836;top:2211;width:12;height:2" coordorigin="14836,2211" coordsize="12,2">
              <v:shape style="position:absolute;left:14836;top:2211;width:12;height:2" coordorigin="14836,2211" coordsize="12,0" path="m14836,2211l14848,2211e" filled="false" stroked="true" strokeweight=".6pt" strokecolor="#000000">
                <v:path arrowok="t"/>
              </v:shape>
            </v:group>
            <v:group style="position:absolute;left:14855;top:2211;width:12;height:2" coordorigin="14855,2211" coordsize="12,2">
              <v:shape style="position:absolute;left:14855;top:2211;width:12;height:2" coordorigin="14855,2211" coordsize="12,0" path="m14855,2211l14867,2211e" filled="false" stroked="true" strokeweight=".6pt" strokecolor="#000000">
                <v:path arrowok="t"/>
              </v:shape>
            </v:group>
            <v:group style="position:absolute;left:14874;top:2211;width:12;height:2" coordorigin="14874,2211" coordsize="12,2">
              <v:shape style="position:absolute;left:14874;top:2211;width:12;height:2" coordorigin="14874,2211" coordsize="12,0" path="m14874,2211l14886,2211e" filled="false" stroked="true" strokeweight=".6pt" strokecolor="#000000">
                <v:path arrowok="t"/>
              </v:shape>
            </v:group>
            <v:group style="position:absolute;left:14893;top:2211;width:12;height:2" coordorigin="14893,2211" coordsize="12,2">
              <v:shape style="position:absolute;left:14893;top:2211;width:12;height:2" coordorigin="14893,2211" coordsize="12,0" path="m14893,2211l14905,2211e" filled="false" stroked="true" strokeweight=".6pt" strokecolor="#000000">
                <v:path arrowok="t"/>
              </v:shape>
            </v:group>
            <v:group style="position:absolute;left:14912;top:2211;width:12;height:2" coordorigin="14912,2211" coordsize="12,2">
              <v:shape style="position:absolute;left:14912;top:2211;width:12;height:2" coordorigin="14912,2211" coordsize="12,0" path="m14912,2211l14924,2211e" filled="false" stroked="true" strokeweight=".6pt" strokecolor="#000000">
                <v:path arrowok="t"/>
              </v:shape>
            </v:group>
            <v:group style="position:absolute;left:14932;top:2211;width:12;height:2" coordorigin="14932,2211" coordsize="12,2">
              <v:shape style="position:absolute;left:14932;top:2211;width:12;height:2" coordorigin="14932,2211" coordsize="12,0" path="m14932,2211l14944,2211e" filled="false" stroked="true" strokeweight=".6pt" strokecolor="#000000">
                <v:path arrowok="t"/>
              </v:shape>
            </v:group>
            <v:group style="position:absolute;left:14951;top:2211;width:12;height:2" coordorigin="14951,2211" coordsize="12,2">
              <v:shape style="position:absolute;left:14951;top:2211;width:12;height:2" coordorigin="14951,2211" coordsize="12,0" path="m14951,2211l14963,2211e" filled="false" stroked="true" strokeweight=".6pt" strokecolor="#000000">
                <v:path arrowok="t"/>
              </v:shape>
            </v:group>
            <v:group style="position:absolute;left:14970;top:2211;width:12;height:2" coordorigin="14970,2211" coordsize="12,2">
              <v:shape style="position:absolute;left:14970;top:2211;width:12;height:2" coordorigin="14970,2211" coordsize="12,0" path="m14970,2211l14982,2211e" filled="false" stroked="true" strokeweight=".6pt" strokecolor="#000000">
                <v:path arrowok="t"/>
              </v:shape>
            </v:group>
            <v:group style="position:absolute;left:14989;top:2211;width:12;height:2" coordorigin="14989,2211" coordsize="12,2">
              <v:shape style="position:absolute;left:14989;top:2211;width:12;height:2" coordorigin="14989,2211" coordsize="12,0" path="m14989,2211l15001,2211e" filled="false" stroked="true" strokeweight=".6pt" strokecolor="#000000">
                <v:path arrowok="t"/>
              </v:shape>
            </v:group>
            <v:group style="position:absolute;left:15008;top:2211;width:12;height:2" coordorigin="15008,2211" coordsize="12,2">
              <v:shape style="position:absolute;left:15008;top:2211;width:12;height:2" coordorigin="15008,2211" coordsize="12,0" path="m15008,2211l15020,2211e" filled="false" stroked="true" strokeweight=".6pt" strokecolor="#000000">
                <v:path arrowok="t"/>
              </v:shape>
            </v:group>
            <v:group style="position:absolute;left:15028;top:2211;width:12;height:2" coordorigin="15028,2211" coordsize="12,2">
              <v:shape style="position:absolute;left:15028;top:2211;width:12;height:2" coordorigin="15028,2211" coordsize="12,0" path="m15028,2211l15040,2211e" filled="false" stroked="true" strokeweight=".6pt" strokecolor="#000000">
                <v:path arrowok="t"/>
              </v:shape>
            </v:group>
            <v:group style="position:absolute;left:15047;top:2211;width:12;height:2" coordorigin="15047,2211" coordsize="12,2">
              <v:shape style="position:absolute;left:15047;top:2211;width:12;height:2" coordorigin="15047,2211" coordsize="12,0" path="m15047,2211l15059,2211e" filled="false" stroked="true" strokeweight=".6pt" strokecolor="#000000">
                <v:path arrowok="t"/>
              </v:shape>
            </v:group>
            <v:group style="position:absolute;left:15066;top:2211;width:12;height:2" coordorigin="15066,2211" coordsize="12,2">
              <v:shape style="position:absolute;left:15066;top:2211;width:12;height:2" coordorigin="15066,2211" coordsize="12,0" path="m15066,2211l15078,2211e" filled="false" stroked="true" strokeweight=".6pt" strokecolor="#000000">
                <v:path arrowok="t"/>
              </v:shape>
            </v:group>
            <v:group style="position:absolute;left:15085;top:2211;width:12;height:2" coordorigin="15085,2211" coordsize="12,2">
              <v:shape style="position:absolute;left:15085;top:2211;width:12;height:2" coordorigin="15085,2211" coordsize="12,0" path="m15085,2211l15097,2211e" filled="false" stroked="true" strokeweight=".6pt" strokecolor="#000000">
                <v:path arrowok="t"/>
              </v:shape>
            </v:group>
            <v:group style="position:absolute;left:15104;top:2211;width:12;height:2" coordorigin="15104,2211" coordsize="12,2">
              <v:shape style="position:absolute;left:15104;top:2211;width:12;height:2" coordorigin="15104,2211" coordsize="12,0" path="m15104,2211l15116,2211e" filled="false" stroked="true" strokeweight=".6pt" strokecolor="#000000">
                <v:path arrowok="t"/>
              </v:shape>
            </v:group>
            <v:group style="position:absolute;left:15124;top:2211;width:12;height:2" coordorigin="15124,2211" coordsize="12,2">
              <v:shape style="position:absolute;left:15124;top:2211;width:12;height:2" coordorigin="15124,2211" coordsize="12,0" path="m15124,2211l15136,2211e" filled="false" stroked="true" strokeweight=".6pt" strokecolor="#000000">
                <v:path arrowok="t"/>
              </v:shape>
            </v:group>
            <v:group style="position:absolute;left:15143;top:2211;width:12;height:2" coordorigin="15143,2211" coordsize="12,2">
              <v:shape style="position:absolute;left:15143;top:2211;width:12;height:2" coordorigin="15143,2211" coordsize="12,0" path="m15143,2211l15155,2211e" filled="false" stroked="true" strokeweight=".6pt" strokecolor="#000000">
                <v:path arrowok="t"/>
              </v:shape>
            </v:group>
            <v:group style="position:absolute;left:15162;top:2211;width:12;height:2" coordorigin="15162,2211" coordsize="12,2">
              <v:shape style="position:absolute;left:15162;top:2211;width:12;height:2" coordorigin="15162,2211" coordsize="12,0" path="m15162,2211l15174,2211e" filled="false" stroked="true" strokeweight=".6pt" strokecolor="#000000">
                <v:path arrowok="t"/>
              </v:shape>
            </v:group>
            <v:group style="position:absolute;left:15181;top:2211;width:12;height:2" coordorigin="15181,2211" coordsize="12,2">
              <v:shape style="position:absolute;left:15181;top:2211;width:12;height:2" coordorigin="15181,2211" coordsize="12,0" path="m15181,2211l15193,2211e" filled="false" stroked="true" strokeweight=".6pt" strokecolor="#000000">
                <v:path arrowok="t"/>
              </v:shape>
            </v:group>
            <v:group style="position:absolute;left:15200;top:2211;width:12;height:2" coordorigin="15200,2211" coordsize="12,2">
              <v:shape style="position:absolute;left:15200;top:2211;width:12;height:2" coordorigin="15200,2211" coordsize="12,0" path="m15200,2211l15212,2211e" filled="false" stroked="true" strokeweight=".6pt" strokecolor="#000000">
                <v:path arrowok="t"/>
              </v:shape>
            </v:group>
            <v:group style="position:absolute;left:15220;top:2211;width:12;height:2" coordorigin="15220,2211" coordsize="12,2">
              <v:shape style="position:absolute;left:15220;top:2211;width:12;height:2" coordorigin="15220,2211" coordsize="12,0" path="m15220,2211l15232,2211e" filled="false" stroked="true" strokeweight=".6pt" strokecolor="#000000">
                <v:path arrowok="t"/>
              </v:shape>
            </v:group>
            <v:group style="position:absolute;left:15239;top:2211;width:12;height:2" coordorigin="15239,2211" coordsize="12,2">
              <v:shape style="position:absolute;left:15239;top:2211;width:12;height:2" coordorigin="15239,2211" coordsize="12,0" path="m15239,2211l15251,2211e" filled="false" stroked="true" strokeweight=".6pt" strokecolor="#000000">
                <v:path arrowok="t"/>
              </v:shape>
            </v:group>
            <v:group style="position:absolute;left:15258;top:2211;width:12;height:2" coordorigin="15258,2211" coordsize="12,2">
              <v:shape style="position:absolute;left:15258;top:2211;width:12;height:2" coordorigin="15258,2211" coordsize="12,0" path="m15258,2211l15270,2211e" filled="false" stroked="true" strokeweight=".6pt" strokecolor="#000000">
                <v:path arrowok="t"/>
              </v:shape>
            </v:group>
            <v:group style="position:absolute;left:15277;top:2211;width:12;height:2" coordorigin="15277,2211" coordsize="12,2">
              <v:shape style="position:absolute;left:15277;top:2211;width:12;height:2" coordorigin="15277,2211" coordsize="12,0" path="m15277,2211l15289,2211e" filled="false" stroked="true" strokeweight=".6pt" strokecolor="#000000">
                <v:path arrowok="t"/>
              </v:shape>
            </v:group>
            <v:group style="position:absolute;left:15296;top:2211;width:12;height:2" coordorigin="15296,2211" coordsize="12,2">
              <v:shape style="position:absolute;left:15296;top:2211;width:12;height:2" coordorigin="15296,2211" coordsize="12,0" path="m15296,2211l15308,2211e" filled="false" stroked="true" strokeweight=".6pt" strokecolor="#000000">
                <v:path arrowok="t"/>
              </v:shape>
            </v:group>
            <v:group style="position:absolute;left:15316;top:2211;width:12;height:2" coordorigin="15316,2211" coordsize="12,2">
              <v:shape style="position:absolute;left:15316;top:2211;width:12;height:2" coordorigin="15316,2211" coordsize="12,0" path="m15316,2211l15328,2211e" filled="false" stroked="true" strokeweight=".6pt" strokecolor="#000000">
                <v:path arrowok="t"/>
              </v:shape>
            </v:group>
            <v:group style="position:absolute;left:15335;top:2211;width:12;height:2" coordorigin="15335,2211" coordsize="12,2">
              <v:shape style="position:absolute;left:15335;top:2211;width:12;height:2" coordorigin="15335,2211" coordsize="12,0" path="m15335,2211l15347,2211e" filled="false" stroked="true" strokeweight=".6pt" strokecolor="#000000">
                <v:path arrowok="t"/>
              </v:shape>
            </v:group>
            <v:group style="position:absolute;left:15354;top:2211;width:12;height:2" coordorigin="15354,2211" coordsize="12,2">
              <v:shape style="position:absolute;left:15354;top:2211;width:12;height:2" coordorigin="15354,2211" coordsize="12,0" path="m15354,2211l15366,2211e" filled="false" stroked="true" strokeweight=".6pt" strokecolor="#000000">
                <v:path arrowok="t"/>
              </v:shape>
            </v:group>
            <v:group style="position:absolute;left:15373;top:2211;width:12;height:2" coordorigin="15373,2211" coordsize="12,2">
              <v:shape style="position:absolute;left:15373;top:2211;width:12;height:2" coordorigin="15373,2211" coordsize="12,0" path="m15373,2211l15385,2211e" filled="false" stroked="true" strokeweight=".6pt" strokecolor="#000000">
                <v:path arrowok="t"/>
              </v:shape>
            </v:group>
            <v:group style="position:absolute;left:15392;top:2211;width:12;height:2" coordorigin="15392,2211" coordsize="12,2">
              <v:shape style="position:absolute;left:15392;top:2211;width:12;height:2" coordorigin="15392,2211" coordsize="12,0" path="m15392,2211l15404,2211e" filled="false" stroked="true" strokeweight=".6pt" strokecolor="#000000">
                <v:path arrowok="t"/>
              </v:shape>
            </v:group>
            <v:group style="position:absolute;left:15412;top:2211;width:12;height:2" coordorigin="15412,2211" coordsize="12,2">
              <v:shape style="position:absolute;left:15412;top:2211;width:12;height:2" coordorigin="15412,2211" coordsize="12,0" path="m15412,2211l15424,2211e" filled="false" stroked="true" strokeweight=".6pt" strokecolor="#000000">
                <v:path arrowok="t"/>
              </v:shape>
            </v:group>
            <v:group style="position:absolute;left:15431;top:2211;width:12;height:2" coordorigin="15431,2211" coordsize="12,2">
              <v:shape style="position:absolute;left:15431;top:2211;width:12;height:2" coordorigin="15431,2211" coordsize="12,0" path="m15431,2211l15443,2211e" filled="false" stroked="true" strokeweight=".6pt" strokecolor="#000000">
                <v:path arrowok="t"/>
              </v:shape>
            </v:group>
            <v:group style="position:absolute;left:15450;top:2211;width:12;height:2" coordorigin="15450,2211" coordsize="12,2">
              <v:shape style="position:absolute;left:15450;top:2211;width:12;height:2" coordorigin="15450,2211" coordsize="12,0" path="m15450,2211l15462,2211e" filled="false" stroked="true" strokeweight=".6pt" strokecolor="#000000">
                <v:path arrowok="t"/>
              </v:shape>
            </v:group>
            <v:group style="position:absolute;left:15469;top:2211;width:12;height:2" coordorigin="15469,2211" coordsize="12,2">
              <v:shape style="position:absolute;left:15469;top:2211;width:12;height:2" coordorigin="15469,2211" coordsize="12,0" path="m15469,2211l15481,2211e" filled="false" stroked="true" strokeweight=".6pt" strokecolor="#000000">
                <v:path arrowok="t"/>
              </v:shape>
            </v:group>
            <v:group style="position:absolute;left:15488;top:2211;width:12;height:2" coordorigin="15488,2211" coordsize="12,2">
              <v:shape style="position:absolute;left:15488;top:2211;width:12;height:2" coordorigin="15488,2211" coordsize="12,0" path="m15488,2211l15500,2211e" filled="false" stroked="true" strokeweight=".6pt" strokecolor="#000000">
                <v:path arrowok="t"/>
              </v:shape>
            </v:group>
            <v:group style="position:absolute;left:15508;top:2211;width:12;height:2" coordorigin="15508,2211" coordsize="12,2">
              <v:shape style="position:absolute;left:15508;top:2211;width:12;height:2" coordorigin="15508,2211" coordsize="12,0" path="m15508,2211l15520,2211e" filled="false" stroked="true" strokeweight=".6pt" strokecolor="#000000">
                <v:path arrowok="t"/>
              </v:shape>
            </v:group>
            <v:group style="position:absolute;left:15527;top:2211;width:12;height:2" coordorigin="15527,2211" coordsize="12,2">
              <v:shape style="position:absolute;left:15527;top:2211;width:12;height:2" coordorigin="15527,2211" coordsize="12,0" path="m15527,2211l15539,2211e" filled="false" stroked="true" strokeweight=".6pt" strokecolor="#000000">
                <v:path arrowok="t"/>
              </v:shape>
            </v:group>
            <v:group style="position:absolute;left:15546;top:2211;width:12;height:2" coordorigin="15546,2211" coordsize="12,2">
              <v:shape style="position:absolute;left:15546;top:2211;width:12;height:2" coordorigin="15546,2211" coordsize="12,0" path="m15546,2211l15558,2211e" filled="false" stroked="true" strokeweight=".6pt" strokecolor="#000000">
                <v:path arrowok="t"/>
              </v:shape>
            </v:group>
            <v:group style="position:absolute;left:15565;top:2211;width:12;height:2" coordorigin="15565,2211" coordsize="12,2">
              <v:shape style="position:absolute;left:15565;top:2211;width:12;height:2" coordorigin="15565,2211" coordsize="12,0" path="m15565,2211l15577,2211e" filled="false" stroked="true" strokeweight=".6pt" strokecolor="#000000">
                <v:path arrowok="t"/>
              </v:shape>
            </v:group>
            <v:group style="position:absolute;left:15584;top:2211;width:12;height:2" coordorigin="15584,2211" coordsize="12,2">
              <v:shape style="position:absolute;left:15584;top:2211;width:12;height:2" coordorigin="15584,2211" coordsize="12,0" path="m15584,2211l15596,2211e" filled="false" stroked="true" strokeweight=".6pt" strokecolor="#000000">
                <v:path arrowok="t"/>
              </v:shape>
            </v:group>
            <v:group style="position:absolute;left:15604;top:2211;width:12;height:2" coordorigin="15604,2211" coordsize="12,2">
              <v:shape style="position:absolute;left:15604;top:2211;width:12;height:2" coordorigin="15604,2211" coordsize="12,0" path="m15604,2211l15616,2211e" filled="false" stroked="true" strokeweight=".6pt" strokecolor="#000000">
                <v:path arrowok="t"/>
              </v:shape>
            </v:group>
            <v:group style="position:absolute;left:15623;top:2211;width:12;height:2" coordorigin="15623,2211" coordsize="12,2">
              <v:shape style="position:absolute;left:15623;top:2211;width:12;height:2" coordorigin="15623,2211" coordsize="12,0" path="m15623,2211l15635,2211e" filled="false" stroked="true" strokeweight=".6pt" strokecolor="#000000">
                <v:path arrowok="t"/>
              </v:shape>
            </v:group>
            <v:group style="position:absolute;left:15642;top:2211;width:12;height:2" coordorigin="15642,2211" coordsize="12,2">
              <v:shape style="position:absolute;left:15642;top:2211;width:12;height:2" coordorigin="15642,2211" coordsize="12,0" path="m15642,2211l15654,2211e" filled="false" stroked="true" strokeweight=".6pt" strokecolor="#000000">
                <v:path arrowok="t"/>
              </v:shape>
            </v:group>
            <v:group style="position:absolute;left:15661;top:2211;width:8;height:2" coordorigin="15661,2211" coordsize="8,2">
              <v:shape style="position:absolute;left:15661;top:2211;width:8;height:2" coordorigin="15661,2211" coordsize="8,0" path="m15661,2211l15668,2211e" filled="false" stroked="true" strokeweight=".6pt" strokecolor="#000000">
                <v:path arrowok="t"/>
              </v:shape>
            </v:group>
            <v:group style="position:absolute;left:3715;top:2151;width:10;height:2" coordorigin="3715,2151" coordsize="10,2">
              <v:shape style="position:absolute;left:3715;top:2151;width:10;height:2" coordorigin="3715,2151" coordsize="10,0" path="m3715,2151l3725,2151e" filled="false" stroked="true" strokeweight=".48pt" strokecolor="#000000">
                <v:path arrowok="t"/>
              </v:shape>
            </v:group>
            <v:group style="position:absolute;left:3715;top:2171;width:10;height:2" coordorigin="3715,2171" coordsize="10,2">
              <v:shape style="position:absolute;left:3715;top:2171;width:10;height:2" coordorigin="3715,2171" coordsize="10,0" path="m3715,2171l3725,2171e" filled="false" stroked="true" strokeweight=".48pt" strokecolor="#000000">
                <v:path arrowok="t"/>
              </v:shape>
            </v:group>
            <v:group style="position:absolute;left:3715;top:2247;width:10;height:2" coordorigin="3715,2247" coordsize="10,2">
              <v:shape style="position:absolute;left:3715;top:2247;width:10;height:2" coordorigin="3715,2247" coordsize="10,0" path="m3715,2247l3725,2247e" filled="false" stroked="true" strokeweight=".48pt" strokecolor="#000000">
                <v:path arrowok="t"/>
              </v:shape>
            </v:group>
            <v:group style="position:absolute;left:3715;top:2267;width:10;height:2" coordorigin="3715,2267" coordsize="10,2">
              <v:shape style="position:absolute;left:3715;top:2267;width:10;height:2" coordorigin="3715,2267" coordsize="10,0" path="m3715,2267l3725,2267e" filled="false" stroked="true" strokeweight=".48pt" strokecolor="#000000">
                <v:path arrowok="t"/>
              </v:shape>
            </v:group>
            <v:group style="position:absolute;left:3715;top:2286;width:10;height:2" coordorigin="3715,2286" coordsize="10,2">
              <v:shape style="position:absolute;left:3715;top:2286;width:10;height:2" coordorigin="3715,2286" coordsize="10,0" path="m3715,2286l3725,2286e" filled="false" stroked="true" strokeweight=".48pt" strokecolor="#000000">
                <v:path arrowok="t"/>
              </v:shape>
            </v:group>
            <v:group style="position:absolute;left:3715;top:2305;width:10;height:2" coordorigin="3715,2305" coordsize="10,2">
              <v:shape style="position:absolute;left:3715;top:2305;width:10;height:2" coordorigin="3715,2305" coordsize="10,0" path="m3715,2305l3725,2305e" filled="false" stroked="true" strokeweight=".48pt" strokecolor="#000000">
                <v:path arrowok="t"/>
              </v:shape>
            </v:group>
            <v:group style="position:absolute;left:3715;top:2324;width:10;height:2" coordorigin="3715,2324" coordsize="10,2">
              <v:shape style="position:absolute;left:3715;top:2324;width:10;height:2" coordorigin="3715,2324" coordsize="10,0" path="m3715,2324l3725,2324e" filled="false" stroked="true" strokeweight=".48pt" strokecolor="#000000">
                <v:path arrowok="t"/>
              </v:shape>
            </v:group>
            <v:group style="position:absolute;left:3715;top:2343;width:10;height:2" coordorigin="3715,2343" coordsize="10,2">
              <v:shape style="position:absolute;left:3715;top:2343;width:10;height:2" coordorigin="3715,2343" coordsize="10,0" path="m3715,2343l3725,2343e" filled="false" stroked="true" strokeweight=".48pt" strokecolor="#000000">
                <v:path arrowok="t"/>
              </v:shape>
            </v:group>
            <v:group style="position:absolute;left:3715;top:2363;width:10;height:2" coordorigin="3715,2363" coordsize="10,2">
              <v:shape style="position:absolute;left:3715;top:2363;width:10;height:2" coordorigin="3715,2363" coordsize="10,0" path="m3715,2363l3725,2363e" filled="false" stroked="true" strokeweight=".48pt" strokecolor="#000000">
                <v:path arrowok="t"/>
              </v:shape>
            </v:group>
            <v:group style="position:absolute;left:3715;top:2382;width:10;height:2" coordorigin="3715,2382" coordsize="10,2">
              <v:shape style="position:absolute;left:3715;top:2382;width:10;height:2" coordorigin="3715,2382" coordsize="10,0" path="m3715,2382l3725,2382e" filled="false" stroked="true" strokeweight=".48pt" strokecolor="#000000">
                <v:path arrowok="t"/>
              </v:shape>
            </v:group>
            <v:group style="position:absolute;left:3715;top:2401;width:10;height:2" coordorigin="3715,2401" coordsize="10,2">
              <v:shape style="position:absolute;left:3715;top:2401;width:10;height:2" coordorigin="3715,2401" coordsize="10,0" path="m3715,2401l3725,2401e" filled="false" stroked="true" strokeweight=".48pt" strokecolor="#000000">
                <v:path arrowok="t"/>
              </v:shape>
            </v:group>
            <v:group style="position:absolute;left:3715;top:2420;width:10;height:2" coordorigin="3715,2420" coordsize="10,2">
              <v:shape style="position:absolute;left:3715;top:2420;width:10;height:2" coordorigin="3715,2420" coordsize="10,0" path="m3715,2420l3725,2420e" filled="false" stroked="true" strokeweight=".48pt" strokecolor="#000000">
                <v:path arrowok="t"/>
              </v:shape>
            </v:group>
            <v:group style="position:absolute;left:3715;top:2439;width:10;height:2" coordorigin="3715,2439" coordsize="10,2">
              <v:shape style="position:absolute;left:3715;top:2439;width:10;height:2" coordorigin="3715,2439" coordsize="10,0" path="m3715,2439l3725,2439e" filled="false" stroked="true" strokeweight=".48pt" strokecolor="#000000">
                <v:path arrowok="t"/>
              </v:shape>
            </v:group>
            <v:group style="position:absolute;left:3715;top:2459;width:10;height:2" coordorigin="3715,2459" coordsize="10,2">
              <v:shape style="position:absolute;left:3715;top:2459;width:10;height:2" coordorigin="3715,2459" coordsize="10,0" path="m3715,2459l3725,2459e" filled="false" stroked="true" strokeweight=".48pt" strokecolor="#000000">
                <v:path arrowok="t"/>
              </v:shape>
            </v:group>
            <v:group style="position:absolute;left:3715;top:2478;width:10;height:2" coordorigin="3715,2478" coordsize="10,2">
              <v:shape style="position:absolute;left:3715;top:2478;width:10;height:2" coordorigin="3715,2478" coordsize="10,0" path="m3715,2478l3725,2478e" filled="false" stroked="true" strokeweight=".48pt" strokecolor="#000000">
                <v:path arrowok="t"/>
              </v:shape>
            </v:group>
            <v:group style="position:absolute;left:3715;top:2497;width:10;height:2" coordorigin="3715,2497" coordsize="10,2">
              <v:shape style="position:absolute;left:3715;top:2497;width:10;height:2" coordorigin="3715,2497" coordsize="10,0" path="m3715,2497l3725,2497e" filled="false" stroked="true" strokeweight=".48pt" strokecolor="#000000">
                <v:path arrowok="t"/>
              </v:shape>
            </v:group>
            <v:group style="position:absolute;left:3715;top:2516;width:10;height:2" coordorigin="3715,2516" coordsize="10,2">
              <v:shape style="position:absolute;left:3715;top:2516;width:10;height:2" coordorigin="3715,2516" coordsize="10,0" path="m3715,2516l3725,2516e" filled="false" stroked="true" strokeweight=".48pt" strokecolor="#000000">
                <v:path arrowok="t"/>
              </v:shape>
            </v:group>
            <v:group style="position:absolute;left:3715;top:2535;width:10;height:2" coordorigin="3715,2535" coordsize="10,2">
              <v:shape style="position:absolute;left:3715;top:2535;width:10;height:2" coordorigin="3715,2535" coordsize="10,0" path="m3715,2535l3725,2535e" filled="false" stroked="true" strokeweight=".48pt" strokecolor="#000000">
                <v:path arrowok="t"/>
              </v:shape>
            </v:group>
            <v:group style="position:absolute;left:3715;top:2555;width:10;height:2" coordorigin="3715,2555" coordsize="10,2">
              <v:shape style="position:absolute;left:3715;top:2555;width:10;height:2" coordorigin="3715,2555" coordsize="10,0" path="m3715,2555l3725,2555e" filled="false" stroked="true" strokeweight=".48pt" strokecolor="#000000">
                <v:path arrowok="t"/>
              </v:shape>
            </v:group>
            <v:group style="position:absolute;left:3715;top:2574;width:10;height:2" coordorigin="3715,2574" coordsize="10,2">
              <v:shape style="position:absolute;left:3715;top:2574;width:10;height:2" coordorigin="3715,2574" coordsize="10,0" path="m3715,2574l3725,2574e" filled="false" stroked="true" strokeweight=".48pt" strokecolor="#000000">
                <v:path arrowok="t"/>
              </v:shape>
            </v:group>
            <v:group style="position:absolute;left:3715;top:2593;width:10;height:2" coordorigin="3715,2593" coordsize="10,2">
              <v:shape style="position:absolute;left:3715;top:2593;width:10;height:2" coordorigin="3715,2593" coordsize="10,0" path="m3715,2593l3725,2593e" filled="false" stroked="true" strokeweight=".48pt" strokecolor="#000000">
                <v:path arrowok="t"/>
              </v:shape>
            </v:group>
            <v:group style="position:absolute;left:2048;top:2677;width:12;height:2" coordorigin="2048,2677" coordsize="12,2">
              <v:shape style="position:absolute;left:2048;top:2677;width:12;height:2" coordorigin="2048,2677" coordsize="12,0" path="m2048,2677l2060,2677e" filled="false" stroked="true" strokeweight=".6pt" strokecolor="#000000">
                <v:path arrowok="t"/>
              </v:shape>
            </v:group>
            <v:group style="position:absolute;left:2068;top:2677;width:12;height:2" coordorigin="2068,2677" coordsize="12,2">
              <v:shape style="position:absolute;left:2068;top:2677;width:12;height:2" coordorigin="2068,2677" coordsize="12,0" path="m2068,2677l2080,2677e" filled="false" stroked="true" strokeweight=".6pt" strokecolor="#000000">
                <v:path arrowok="t"/>
              </v:shape>
            </v:group>
            <v:group style="position:absolute;left:2087;top:2677;width:12;height:2" coordorigin="2087,2677" coordsize="12,2">
              <v:shape style="position:absolute;left:2087;top:2677;width:12;height:2" coordorigin="2087,2677" coordsize="12,0" path="m2087,2677l2099,2677e" filled="false" stroked="true" strokeweight=".6pt" strokecolor="#000000">
                <v:path arrowok="t"/>
              </v:shape>
            </v:group>
            <v:group style="position:absolute;left:2106;top:2677;width:12;height:2" coordorigin="2106,2677" coordsize="12,2">
              <v:shape style="position:absolute;left:2106;top:2677;width:12;height:2" coordorigin="2106,2677" coordsize="12,0" path="m2106,2677l2118,2677e" filled="false" stroked="true" strokeweight=".6pt" strokecolor="#000000">
                <v:path arrowok="t"/>
              </v:shape>
            </v:group>
            <v:group style="position:absolute;left:2125;top:2677;width:12;height:2" coordorigin="2125,2677" coordsize="12,2">
              <v:shape style="position:absolute;left:2125;top:2677;width:12;height:2" coordorigin="2125,2677" coordsize="12,0" path="m2125,2677l2137,2677e" filled="false" stroked="true" strokeweight=".6pt" strokecolor="#000000">
                <v:path arrowok="t"/>
              </v:shape>
            </v:group>
            <v:group style="position:absolute;left:2144;top:2677;width:12;height:2" coordorigin="2144,2677" coordsize="12,2">
              <v:shape style="position:absolute;left:2144;top:2677;width:12;height:2" coordorigin="2144,2677" coordsize="12,0" path="m2144,2677l2156,2677e" filled="false" stroked="true" strokeweight=".6pt" strokecolor="#000000">
                <v:path arrowok="t"/>
              </v:shape>
            </v:group>
            <v:group style="position:absolute;left:2164;top:2677;width:12;height:2" coordorigin="2164,2677" coordsize="12,2">
              <v:shape style="position:absolute;left:2164;top:2677;width:12;height:2" coordorigin="2164,2677" coordsize="12,0" path="m2164,2677l2176,2677e" filled="false" stroked="true" strokeweight=".6pt" strokecolor="#000000">
                <v:path arrowok="t"/>
              </v:shape>
            </v:group>
            <v:group style="position:absolute;left:2183;top:2677;width:12;height:2" coordorigin="2183,2677" coordsize="12,2">
              <v:shape style="position:absolute;left:2183;top:2677;width:12;height:2" coordorigin="2183,2677" coordsize="12,0" path="m2183,2677l2195,2677e" filled="false" stroked="true" strokeweight=".6pt" strokecolor="#000000">
                <v:path arrowok="t"/>
              </v:shape>
            </v:group>
            <v:group style="position:absolute;left:2202;top:2677;width:12;height:2" coordorigin="2202,2677" coordsize="12,2">
              <v:shape style="position:absolute;left:2202;top:2677;width:12;height:2" coordorigin="2202,2677" coordsize="12,0" path="m2202,2677l2214,2677e" filled="false" stroked="true" strokeweight=".6pt" strokecolor="#000000">
                <v:path arrowok="t"/>
              </v:shape>
            </v:group>
            <v:group style="position:absolute;left:2221;top:2677;width:12;height:2" coordorigin="2221,2677" coordsize="12,2">
              <v:shape style="position:absolute;left:2221;top:2677;width:12;height:2" coordorigin="2221,2677" coordsize="12,0" path="m2221,2677l2233,2677e" filled="false" stroked="true" strokeweight=".6pt" strokecolor="#000000">
                <v:path arrowok="t"/>
              </v:shape>
            </v:group>
            <v:group style="position:absolute;left:2240;top:2677;width:12;height:2" coordorigin="2240,2677" coordsize="12,2">
              <v:shape style="position:absolute;left:2240;top:2677;width:12;height:2" coordorigin="2240,2677" coordsize="12,0" path="m2240,2677l2252,2677e" filled="false" stroked="true" strokeweight=".6pt" strokecolor="#000000">
                <v:path arrowok="t"/>
              </v:shape>
            </v:group>
            <v:group style="position:absolute;left:2260;top:2677;width:12;height:2" coordorigin="2260,2677" coordsize="12,2">
              <v:shape style="position:absolute;left:2260;top:2677;width:12;height:2" coordorigin="2260,2677" coordsize="12,0" path="m2260,2677l2272,2677e" filled="false" stroked="true" strokeweight=".6pt" strokecolor="#000000">
                <v:path arrowok="t"/>
              </v:shape>
            </v:group>
            <v:group style="position:absolute;left:2279;top:2677;width:12;height:2" coordorigin="2279,2677" coordsize="12,2">
              <v:shape style="position:absolute;left:2279;top:2677;width:12;height:2" coordorigin="2279,2677" coordsize="12,0" path="m2279,2677l2291,2677e" filled="false" stroked="true" strokeweight=".6pt" strokecolor="#000000">
                <v:path arrowok="t"/>
              </v:shape>
            </v:group>
            <v:group style="position:absolute;left:2298;top:2677;width:12;height:2" coordorigin="2298,2677" coordsize="12,2">
              <v:shape style="position:absolute;left:2298;top:2677;width:12;height:2" coordorigin="2298,2677" coordsize="12,0" path="m2298,2677l2310,2677e" filled="false" stroked="true" strokeweight=".6pt" strokecolor="#000000">
                <v:path arrowok="t"/>
              </v:shape>
            </v:group>
            <v:group style="position:absolute;left:2317;top:2677;width:12;height:2" coordorigin="2317,2677" coordsize="12,2">
              <v:shape style="position:absolute;left:2317;top:2677;width:12;height:2" coordorigin="2317,2677" coordsize="12,0" path="m2317,2677l2329,2677e" filled="false" stroked="true" strokeweight=".6pt" strokecolor="#000000">
                <v:path arrowok="t"/>
              </v:shape>
            </v:group>
            <v:group style="position:absolute;left:2336;top:2677;width:12;height:2" coordorigin="2336,2677" coordsize="12,2">
              <v:shape style="position:absolute;left:2336;top:2677;width:12;height:2" coordorigin="2336,2677" coordsize="12,0" path="m2336,2677l2348,2677e" filled="false" stroked="true" strokeweight=".6pt" strokecolor="#000000">
                <v:path arrowok="t"/>
              </v:shape>
            </v:group>
            <v:group style="position:absolute;left:2356;top:2677;width:12;height:2" coordorigin="2356,2677" coordsize="12,2">
              <v:shape style="position:absolute;left:2356;top:2677;width:12;height:2" coordorigin="2356,2677" coordsize="12,0" path="m2356,2677l2368,2677e" filled="false" stroked="true" strokeweight=".6pt" strokecolor="#000000">
                <v:path arrowok="t"/>
              </v:shape>
            </v:group>
            <v:group style="position:absolute;left:2375;top:2677;width:12;height:2" coordorigin="2375,2677" coordsize="12,2">
              <v:shape style="position:absolute;left:2375;top:2677;width:12;height:2" coordorigin="2375,2677" coordsize="12,0" path="m2375,2677l2387,2677e" filled="false" stroked="true" strokeweight=".6pt" strokecolor="#000000">
                <v:path arrowok="t"/>
              </v:shape>
            </v:group>
            <v:group style="position:absolute;left:2394;top:2677;width:12;height:2" coordorigin="2394,2677" coordsize="12,2">
              <v:shape style="position:absolute;left:2394;top:2677;width:12;height:2" coordorigin="2394,2677" coordsize="12,0" path="m2394,2677l2406,2677e" filled="false" stroked="true" strokeweight=".6pt" strokecolor="#000000">
                <v:path arrowok="t"/>
              </v:shape>
            </v:group>
            <v:group style="position:absolute;left:2413;top:2677;width:12;height:2" coordorigin="2413,2677" coordsize="12,2">
              <v:shape style="position:absolute;left:2413;top:2677;width:12;height:2" coordorigin="2413,2677" coordsize="12,0" path="m2413,2677l2425,2677e" filled="false" stroked="true" strokeweight=".6pt" strokecolor="#000000">
                <v:path arrowok="t"/>
              </v:shape>
            </v:group>
            <v:group style="position:absolute;left:2432;top:2677;width:12;height:2" coordorigin="2432,2677" coordsize="12,2">
              <v:shape style="position:absolute;left:2432;top:2677;width:12;height:2" coordorigin="2432,2677" coordsize="12,0" path="m2432,2677l2444,2677e" filled="false" stroked="true" strokeweight=".6pt" strokecolor="#000000">
                <v:path arrowok="t"/>
              </v:shape>
            </v:group>
            <v:group style="position:absolute;left:2452;top:2677;width:12;height:2" coordorigin="2452,2677" coordsize="12,2">
              <v:shape style="position:absolute;left:2452;top:2677;width:12;height:2" coordorigin="2452,2677" coordsize="12,0" path="m2452,2677l2464,2677e" filled="false" stroked="true" strokeweight=".6pt" strokecolor="#000000">
                <v:path arrowok="t"/>
              </v:shape>
            </v:group>
            <v:group style="position:absolute;left:2471;top:2677;width:12;height:2" coordorigin="2471,2677" coordsize="12,2">
              <v:shape style="position:absolute;left:2471;top:2677;width:12;height:2" coordorigin="2471,2677" coordsize="12,0" path="m2471,2677l2483,2677e" filled="false" stroked="true" strokeweight=".6pt" strokecolor="#000000">
                <v:path arrowok="t"/>
              </v:shape>
            </v:group>
            <v:group style="position:absolute;left:2490;top:2677;width:12;height:2" coordorigin="2490,2677" coordsize="12,2">
              <v:shape style="position:absolute;left:2490;top:2677;width:12;height:2" coordorigin="2490,2677" coordsize="12,0" path="m2490,2677l2502,2677e" filled="false" stroked="true" strokeweight=".6pt" strokecolor="#000000">
                <v:path arrowok="t"/>
              </v:shape>
            </v:group>
            <v:group style="position:absolute;left:2509;top:2677;width:12;height:2" coordorigin="2509,2677" coordsize="12,2">
              <v:shape style="position:absolute;left:2509;top:2677;width:12;height:2" coordorigin="2509,2677" coordsize="12,0" path="m2509,2677l2521,2677e" filled="false" stroked="true" strokeweight=".6pt" strokecolor="#000000">
                <v:path arrowok="t"/>
              </v:shape>
            </v:group>
            <v:group style="position:absolute;left:2528;top:2677;width:12;height:2" coordorigin="2528,2677" coordsize="12,2">
              <v:shape style="position:absolute;left:2528;top:2677;width:12;height:2" coordorigin="2528,2677" coordsize="12,0" path="m2528,2677l2540,2677e" filled="false" stroked="true" strokeweight=".6pt" strokecolor="#000000">
                <v:path arrowok="t"/>
              </v:shape>
            </v:group>
            <v:group style="position:absolute;left:2548;top:2677;width:12;height:2" coordorigin="2548,2677" coordsize="12,2">
              <v:shape style="position:absolute;left:2548;top:2677;width:12;height:2" coordorigin="2548,2677" coordsize="12,0" path="m2548,2677l2560,2677e" filled="false" stroked="true" strokeweight=".6pt" strokecolor="#000000">
                <v:path arrowok="t"/>
              </v:shape>
            </v:group>
            <v:group style="position:absolute;left:2567;top:2677;width:12;height:2" coordorigin="2567,2677" coordsize="12,2">
              <v:shape style="position:absolute;left:2567;top:2677;width:12;height:2" coordorigin="2567,2677" coordsize="12,0" path="m2567,2677l2579,2677e" filled="false" stroked="true" strokeweight=".6pt" strokecolor="#000000">
                <v:path arrowok="t"/>
              </v:shape>
            </v:group>
            <v:group style="position:absolute;left:2586;top:2677;width:12;height:2" coordorigin="2586,2677" coordsize="12,2">
              <v:shape style="position:absolute;left:2586;top:2677;width:12;height:2" coordorigin="2586,2677" coordsize="12,0" path="m2586,2677l2598,2677e" filled="false" stroked="true" strokeweight=".6pt" strokecolor="#000000">
                <v:path arrowok="t"/>
              </v:shape>
            </v:group>
            <v:group style="position:absolute;left:2605;top:2677;width:12;height:2" coordorigin="2605,2677" coordsize="12,2">
              <v:shape style="position:absolute;left:2605;top:2677;width:12;height:2" coordorigin="2605,2677" coordsize="12,0" path="m2605,2677l2617,2677e" filled="false" stroked="true" strokeweight=".6pt" strokecolor="#000000">
                <v:path arrowok="t"/>
              </v:shape>
            </v:group>
            <v:group style="position:absolute;left:2624;top:2677;width:12;height:2" coordorigin="2624,2677" coordsize="12,2">
              <v:shape style="position:absolute;left:2624;top:2677;width:12;height:2" coordorigin="2624,2677" coordsize="12,0" path="m2624,2677l2636,2677e" filled="false" stroked="true" strokeweight=".6pt" strokecolor="#000000">
                <v:path arrowok="t"/>
              </v:shape>
            </v:group>
            <v:group style="position:absolute;left:2644;top:2677;width:12;height:2" coordorigin="2644,2677" coordsize="12,2">
              <v:shape style="position:absolute;left:2644;top:2677;width:12;height:2" coordorigin="2644,2677" coordsize="12,0" path="m2644,2677l2656,2677e" filled="false" stroked="true" strokeweight=".6pt" strokecolor="#000000">
                <v:path arrowok="t"/>
              </v:shape>
            </v:group>
            <v:group style="position:absolute;left:2663;top:2677;width:12;height:2" coordorigin="2663,2677" coordsize="12,2">
              <v:shape style="position:absolute;left:2663;top:2677;width:12;height:2" coordorigin="2663,2677" coordsize="12,0" path="m2663,2677l2675,2677e" filled="false" stroked="true" strokeweight=".6pt" strokecolor="#000000">
                <v:path arrowok="t"/>
              </v:shape>
            </v:group>
            <v:group style="position:absolute;left:2682;top:2677;width:12;height:2" coordorigin="2682,2677" coordsize="12,2">
              <v:shape style="position:absolute;left:2682;top:2677;width:12;height:2" coordorigin="2682,2677" coordsize="12,0" path="m2682,2677l2694,2677e" filled="false" stroked="true" strokeweight=".6pt" strokecolor="#000000">
                <v:path arrowok="t"/>
              </v:shape>
            </v:group>
            <v:group style="position:absolute;left:2701;top:2677;width:12;height:2" coordorigin="2701,2677" coordsize="12,2">
              <v:shape style="position:absolute;left:2701;top:2677;width:12;height:2" coordorigin="2701,2677" coordsize="12,0" path="m2701,2677l2713,2677e" filled="false" stroked="true" strokeweight=".6pt" strokecolor="#000000">
                <v:path arrowok="t"/>
              </v:shape>
            </v:group>
            <v:group style="position:absolute;left:2720;top:2677;width:12;height:2" coordorigin="2720,2677" coordsize="12,2">
              <v:shape style="position:absolute;left:2720;top:2677;width:12;height:2" coordorigin="2720,2677" coordsize="12,0" path="m2720,2677l2732,2677e" filled="false" stroked="true" strokeweight=".6pt" strokecolor="#000000">
                <v:path arrowok="t"/>
              </v:shape>
            </v:group>
            <v:group style="position:absolute;left:2740;top:2677;width:12;height:2" coordorigin="2740,2677" coordsize="12,2">
              <v:shape style="position:absolute;left:2740;top:2677;width:12;height:2" coordorigin="2740,2677" coordsize="12,0" path="m2740,2677l2752,2677e" filled="false" stroked="true" strokeweight=".6pt" strokecolor="#000000">
                <v:path arrowok="t"/>
              </v:shape>
            </v:group>
            <v:group style="position:absolute;left:2759;top:2677;width:12;height:2" coordorigin="2759,2677" coordsize="12,2">
              <v:shape style="position:absolute;left:2759;top:2677;width:12;height:2" coordorigin="2759,2677" coordsize="12,0" path="m2759,2677l2771,2677e" filled="false" stroked="true" strokeweight=".6pt" strokecolor="#000000">
                <v:path arrowok="t"/>
              </v:shape>
            </v:group>
            <v:group style="position:absolute;left:2778;top:2677;width:12;height:2" coordorigin="2778,2677" coordsize="12,2">
              <v:shape style="position:absolute;left:2778;top:2677;width:12;height:2" coordorigin="2778,2677" coordsize="12,0" path="m2778,2677l2790,2677e" filled="false" stroked="true" strokeweight=".6pt" strokecolor="#000000">
                <v:path arrowok="t"/>
              </v:shape>
            </v:group>
            <v:group style="position:absolute;left:2797;top:2677;width:12;height:2" coordorigin="2797,2677" coordsize="12,2">
              <v:shape style="position:absolute;left:2797;top:2677;width:12;height:2" coordorigin="2797,2677" coordsize="12,0" path="m2797,2677l2809,2677e" filled="false" stroked="true" strokeweight=".6pt" strokecolor="#000000">
                <v:path arrowok="t"/>
              </v:shape>
            </v:group>
            <v:group style="position:absolute;left:2816;top:2677;width:12;height:2" coordorigin="2816,2677" coordsize="12,2">
              <v:shape style="position:absolute;left:2816;top:2677;width:12;height:2" coordorigin="2816,2677" coordsize="12,0" path="m2816,2677l2828,2677e" filled="false" stroked="true" strokeweight=".6pt" strokecolor="#000000">
                <v:path arrowok="t"/>
              </v:shape>
            </v:group>
            <v:group style="position:absolute;left:2836;top:2677;width:12;height:2" coordorigin="2836,2677" coordsize="12,2">
              <v:shape style="position:absolute;left:2836;top:2677;width:12;height:2" coordorigin="2836,2677" coordsize="12,0" path="m2836,2677l2848,2677e" filled="false" stroked="true" strokeweight=".6pt" strokecolor="#000000">
                <v:path arrowok="t"/>
              </v:shape>
            </v:group>
            <v:group style="position:absolute;left:2855;top:2677;width:12;height:2" coordorigin="2855,2677" coordsize="12,2">
              <v:shape style="position:absolute;left:2855;top:2677;width:12;height:2" coordorigin="2855,2677" coordsize="12,0" path="m2855,2677l2867,2677e" filled="false" stroked="true" strokeweight=".6pt" strokecolor="#000000">
                <v:path arrowok="t"/>
              </v:shape>
            </v:group>
            <v:group style="position:absolute;left:2874;top:2677;width:12;height:2" coordorigin="2874,2677" coordsize="12,2">
              <v:shape style="position:absolute;left:2874;top:2677;width:12;height:2" coordorigin="2874,2677" coordsize="12,0" path="m2874,2677l2886,2677e" filled="false" stroked="true" strokeweight=".6pt" strokecolor="#000000">
                <v:path arrowok="t"/>
              </v:shape>
            </v:group>
            <v:group style="position:absolute;left:2893;top:2677;width:12;height:2" coordorigin="2893,2677" coordsize="12,2">
              <v:shape style="position:absolute;left:2893;top:2677;width:12;height:2" coordorigin="2893,2677" coordsize="12,0" path="m2893,2677l2905,2677e" filled="false" stroked="true" strokeweight=".6pt" strokecolor="#000000">
                <v:path arrowok="t"/>
              </v:shape>
            </v:group>
            <v:group style="position:absolute;left:2912;top:2677;width:12;height:2" coordorigin="2912,2677" coordsize="12,2">
              <v:shape style="position:absolute;left:2912;top:2677;width:12;height:2" coordorigin="2912,2677" coordsize="12,0" path="m2912,2677l2924,2677e" filled="false" stroked="true" strokeweight=".6pt" strokecolor="#000000">
                <v:path arrowok="t"/>
              </v:shape>
            </v:group>
            <v:group style="position:absolute;left:2932;top:2677;width:12;height:2" coordorigin="2932,2677" coordsize="12,2">
              <v:shape style="position:absolute;left:2932;top:2677;width:12;height:2" coordorigin="2932,2677" coordsize="12,0" path="m2932,2677l2944,2677e" filled="false" stroked="true" strokeweight=".6pt" strokecolor="#000000">
                <v:path arrowok="t"/>
              </v:shape>
            </v:group>
            <v:group style="position:absolute;left:2951;top:2677;width:12;height:2" coordorigin="2951,2677" coordsize="12,2">
              <v:shape style="position:absolute;left:2951;top:2677;width:12;height:2" coordorigin="2951,2677" coordsize="12,0" path="m2951,2677l2963,2677e" filled="false" stroked="true" strokeweight=".6pt" strokecolor="#000000">
                <v:path arrowok="t"/>
              </v:shape>
            </v:group>
            <v:group style="position:absolute;left:2970;top:2677;width:12;height:2" coordorigin="2970,2677" coordsize="12,2">
              <v:shape style="position:absolute;left:2970;top:2677;width:12;height:2" coordorigin="2970,2677" coordsize="12,0" path="m2970,2677l2982,2677e" filled="false" stroked="true" strokeweight=".6pt" strokecolor="#000000">
                <v:path arrowok="t"/>
              </v:shape>
            </v:group>
            <v:group style="position:absolute;left:2989;top:2677;width:12;height:2" coordorigin="2989,2677" coordsize="12,2">
              <v:shape style="position:absolute;left:2989;top:2677;width:12;height:2" coordorigin="2989,2677" coordsize="12,0" path="m2989,2677l3001,2677e" filled="false" stroked="true" strokeweight=".6pt" strokecolor="#000000">
                <v:path arrowok="t"/>
              </v:shape>
            </v:group>
            <v:group style="position:absolute;left:3008;top:2677;width:12;height:2" coordorigin="3008,2677" coordsize="12,2">
              <v:shape style="position:absolute;left:3008;top:2677;width:12;height:2" coordorigin="3008,2677" coordsize="12,0" path="m3008,2677l3020,2677e" filled="false" stroked="true" strokeweight=".6pt" strokecolor="#000000">
                <v:path arrowok="t"/>
              </v:shape>
            </v:group>
            <v:group style="position:absolute;left:3028;top:2677;width:12;height:2" coordorigin="3028,2677" coordsize="12,2">
              <v:shape style="position:absolute;left:3028;top:2677;width:12;height:2" coordorigin="3028,2677" coordsize="12,0" path="m3028,2677l3040,2677e" filled="false" stroked="true" strokeweight=".6pt" strokecolor="#000000">
                <v:path arrowok="t"/>
              </v:shape>
            </v:group>
            <v:group style="position:absolute;left:3047;top:2677;width:12;height:2" coordorigin="3047,2677" coordsize="12,2">
              <v:shape style="position:absolute;left:3047;top:2677;width:12;height:2" coordorigin="3047,2677" coordsize="12,0" path="m3047,2677l3059,2677e" filled="false" stroked="true" strokeweight=".6pt" strokecolor="#000000">
                <v:path arrowok="t"/>
              </v:shape>
            </v:group>
            <v:group style="position:absolute;left:3066;top:2677;width:12;height:2" coordorigin="3066,2677" coordsize="12,2">
              <v:shape style="position:absolute;left:3066;top:2677;width:12;height:2" coordorigin="3066,2677" coordsize="12,0" path="m3066,2677l3078,2677e" filled="false" stroked="true" strokeweight=".6pt" strokecolor="#000000">
                <v:path arrowok="t"/>
              </v:shape>
            </v:group>
            <v:group style="position:absolute;left:3085;top:2677;width:12;height:2" coordorigin="3085,2677" coordsize="12,2">
              <v:shape style="position:absolute;left:3085;top:2677;width:12;height:2" coordorigin="3085,2677" coordsize="12,0" path="m3085,2677l3097,2677e" filled="false" stroked="true" strokeweight=".6pt" strokecolor="#000000">
                <v:path arrowok="t"/>
              </v:shape>
            </v:group>
            <v:group style="position:absolute;left:3104;top:2677;width:12;height:2" coordorigin="3104,2677" coordsize="12,2">
              <v:shape style="position:absolute;left:3104;top:2677;width:12;height:2" coordorigin="3104,2677" coordsize="12,0" path="m3104,2677l3116,2677e" filled="false" stroked="true" strokeweight=".6pt" strokecolor="#000000">
                <v:path arrowok="t"/>
              </v:shape>
            </v:group>
            <v:group style="position:absolute;left:3124;top:2677;width:12;height:2" coordorigin="3124,2677" coordsize="12,2">
              <v:shape style="position:absolute;left:3124;top:2677;width:12;height:2" coordorigin="3124,2677" coordsize="12,0" path="m3124,2677l3136,2677e" filled="false" stroked="true" strokeweight=".6pt" strokecolor="#000000">
                <v:path arrowok="t"/>
              </v:shape>
            </v:group>
            <v:group style="position:absolute;left:3143;top:2677;width:12;height:2" coordorigin="3143,2677" coordsize="12,2">
              <v:shape style="position:absolute;left:3143;top:2677;width:12;height:2" coordorigin="3143,2677" coordsize="12,0" path="m3143,2677l3155,2677e" filled="false" stroked="true" strokeweight=".6pt" strokecolor="#000000">
                <v:path arrowok="t"/>
              </v:shape>
            </v:group>
            <v:group style="position:absolute;left:3162;top:2677;width:12;height:2" coordorigin="3162,2677" coordsize="12,2">
              <v:shape style="position:absolute;left:3162;top:2677;width:12;height:2" coordorigin="3162,2677" coordsize="12,0" path="m3162,2677l3174,2677e" filled="false" stroked="true" strokeweight=".6pt" strokecolor="#000000">
                <v:path arrowok="t"/>
              </v:shape>
            </v:group>
            <v:group style="position:absolute;left:3181;top:2677;width:12;height:2" coordorigin="3181,2677" coordsize="12,2">
              <v:shape style="position:absolute;left:3181;top:2677;width:12;height:2" coordorigin="3181,2677" coordsize="12,0" path="m3181,2677l3193,2677e" filled="false" stroked="true" strokeweight=".6pt" strokecolor="#000000">
                <v:path arrowok="t"/>
              </v:shape>
            </v:group>
            <v:group style="position:absolute;left:3200;top:2677;width:12;height:2" coordorigin="3200,2677" coordsize="12,2">
              <v:shape style="position:absolute;left:3200;top:2677;width:12;height:2" coordorigin="3200,2677" coordsize="12,0" path="m3200,2677l3212,2677e" filled="false" stroked="true" strokeweight=".6pt" strokecolor="#000000">
                <v:path arrowok="t"/>
              </v:shape>
            </v:group>
            <v:group style="position:absolute;left:3220;top:2677;width:12;height:2" coordorigin="3220,2677" coordsize="12,2">
              <v:shape style="position:absolute;left:3220;top:2677;width:12;height:2" coordorigin="3220,2677" coordsize="12,0" path="m3220,2677l3232,2677e" filled="false" stroked="true" strokeweight=".6pt" strokecolor="#000000">
                <v:path arrowok="t"/>
              </v:shape>
            </v:group>
            <v:group style="position:absolute;left:3239;top:2677;width:12;height:2" coordorigin="3239,2677" coordsize="12,2">
              <v:shape style="position:absolute;left:3239;top:2677;width:12;height:2" coordorigin="3239,2677" coordsize="12,0" path="m3239,2677l3251,2677e" filled="false" stroked="true" strokeweight=".6pt" strokecolor="#000000">
                <v:path arrowok="t"/>
              </v:shape>
            </v:group>
            <v:group style="position:absolute;left:3258;top:2677;width:12;height:2" coordorigin="3258,2677" coordsize="12,2">
              <v:shape style="position:absolute;left:3258;top:2677;width:12;height:2" coordorigin="3258,2677" coordsize="12,0" path="m3258,2677l3270,2677e" filled="false" stroked="true" strokeweight=".6pt" strokecolor="#000000">
                <v:path arrowok="t"/>
              </v:shape>
            </v:group>
            <v:group style="position:absolute;left:3277;top:2677;width:12;height:2" coordorigin="3277,2677" coordsize="12,2">
              <v:shape style="position:absolute;left:3277;top:2677;width:12;height:2" coordorigin="3277,2677" coordsize="12,0" path="m3277,2677l3289,2677e" filled="false" stroked="true" strokeweight=".6pt" strokecolor="#000000">
                <v:path arrowok="t"/>
              </v:shape>
            </v:group>
            <v:group style="position:absolute;left:3296;top:2677;width:12;height:2" coordorigin="3296,2677" coordsize="12,2">
              <v:shape style="position:absolute;left:3296;top:2677;width:12;height:2" coordorigin="3296,2677" coordsize="12,0" path="m3296,2677l3308,2677e" filled="false" stroked="true" strokeweight=".6pt" strokecolor="#000000">
                <v:path arrowok="t"/>
              </v:shape>
            </v:group>
            <v:group style="position:absolute;left:3316;top:2677;width:12;height:2" coordorigin="3316,2677" coordsize="12,2">
              <v:shape style="position:absolute;left:3316;top:2677;width:12;height:2" coordorigin="3316,2677" coordsize="12,0" path="m3316,2677l3328,2677e" filled="false" stroked="true" strokeweight=".6pt" strokecolor="#000000">
                <v:path arrowok="t"/>
              </v:shape>
            </v:group>
            <v:group style="position:absolute;left:3335;top:2677;width:12;height:2" coordorigin="3335,2677" coordsize="12,2">
              <v:shape style="position:absolute;left:3335;top:2677;width:12;height:2" coordorigin="3335,2677" coordsize="12,0" path="m3335,2677l3347,2677e" filled="false" stroked="true" strokeweight=".6pt" strokecolor="#000000">
                <v:path arrowok="t"/>
              </v:shape>
            </v:group>
            <v:group style="position:absolute;left:3354;top:2677;width:12;height:2" coordorigin="3354,2677" coordsize="12,2">
              <v:shape style="position:absolute;left:3354;top:2677;width:12;height:2" coordorigin="3354,2677" coordsize="12,0" path="m3354,2677l3366,2677e" filled="false" stroked="true" strokeweight=".6pt" strokecolor="#000000">
                <v:path arrowok="t"/>
              </v:shape>
            </v:group>
            <v:group style="position:absolute;left:3373;top:2677;width:12;height:2" coordorigin="3373,2677" coordsize="12,2">
              <v:shape style="position:absolute;left:3373;top:2677;width:12;height:2" coordorigin="3373,2677" coordsize="12,0" path="m3373,2677l3385,2677e" filled="false" stroked="true" strokeweight=".6pt" strokecolor="#000000">
                <v:path arrowok="t"/>
              </v:shape>
            </v:group>
            <v:group style="position:absolute;left:3392;top:2677;width:12;height:2" coordorigin="3392,2677" coordsize="12,2">
              <v:shape style="position:absolute;left:3392;top:2677;width:12;height:2" coordorigin="3392,2677" coordsize="12,0" path="m3392,2677l3404,2677e" filled="false" stroked="true" strokeweight=".6pt" strokecolor="#000000">
                <v:path arrowok="t"/>
              </v:shape>
            </v:group>
            <v:group style="position:absolute;left:3412;top:2677;width:12;height:2" coordorigin="3412,2677" coordsize="12,2">
              <v:shape style="position:absolute;left:3412;top:2677;width:12;height:2" coordorigin="3412,2677" coordsize="12,0" path="m3412,2677l3424,2677e" filled="false" stroked="true" strokeweight=".6pt" strokecolor="#000000">
                <v:path arrowok="t"/>
              </v:shape>
            </v:group>
            <v:group style="position:absolute;left:3431;top:2677;width:12;height:2" coordorigin="3431,2677" coordsize="12,2">
              <v:shape style="position:absolute;left:3431;top:2677;width:12;height:2" coordorigin="3431,2677" coordsize="12,0" path="m3431,2677l3443,2677e" filled="false" stroked="true" strokeweight=".6pt" strokecolor="#000000">
                <v:path arrowok="t"/>
              </v:shape>
            </v:group>
            <v:group style="position:absolute;left:3450;top:2677;width:12;height:2" coordorigin="3450,2677" coordsize="12,2">
              <v:shape style="position:absolute;left:3450;top:2677;width:12;height:2" coordorigin="3450,2677" coordsize="12,0" path="m3450,2677l3462,2677e" filled="false" stroked="true" strokeweight=".6pt" strokecolor="#000000">
                <v:path arrowok="t"/>
              </v:shape>
            </v:group>
            <v:group style="position:absolute;left:3469;top:2677;width:12;height:2" coordorigin="3469,2677" coordsize="12,2">
              <v:shape style="position:absolute;left:3469;top:2677;width:12;height:2" coordorigin="3469,2677" coordsize="12,0" path="m3469,2677l3481,2677e" filled="false" stroked="true" strokeweight=".6pt" strokecolor="#000000">
                <v:path arrowok="t"/>
              </v:shape>
            </v:group>
            <v:group style="position:absolute;left:3488;top:2677;width:12;height:2" coordorigin="3488,2677" coordsize="12,2">
              <v:shape style="position:absolute;left:3488;top:2677;width:12;height:2" coordorigin="3488,2677" coordsize="12,0" path="m3488,2677l3500,2677e" filled="false" stroked="true" strokeweight=".6pt" strokecolor="#000000">
                <v:path arrowok="t"/>
              </v:shape>
            </v:group>
            <v:group style="position:absolute;left:3508;top:2677;width:12;height:2" coordorigin="3508,2677" coordsize="12,2">
              <v:shape style="position:absolute;left:3508;top:2677;width:12;height:2" coordorigin="3508,2677" coordsize="12,0" path="m3508,2677l3520,2677e" filled="false" stroked="true" strokeweight=".6pt" strokecolor="#000000">
                <v:path arrowok="t"/>
              </v:shape>
            </v:group>
            <v:group style="position:absolute;left:3527;top:2677;width:12;height:2" coordorigin="3527,2677" coordsize="12,2">
              <v:shape style="position:absolute;left:3527;top:2677;width:12;height:2" coordorigin="3527,2677" coordsize="12,0" path="m3527,2677l3539,2677e" filled="false" stroked="true" strokeweight=".6pt" strokecolor="#000000">
                <v:path arrowok="t"/>
              </v:shape>
            </v:group>
            <v:group style="position:absolute;left:3546;top:2677;width:12;height:2" coordorigin="3546,2677" coordsize="12,2">
              <v:shape style="position:absolute;left:3546;top:2677;width:12;height:2" coordorigin="3546,2677" coordsize="12,0" path="m3546,2677l3558,2677e" filled="false" stroked="true" strokeweight=".6pt" strokecolor="#000000">
                <v:path arrowok="t"/>
              </v:shape>
            </v:group>
            <v:group style="position:absolute;left:3565;top:2677;width:12;height:2" coordorigin="3565,2677" coordsize="12,2">
              <v:shape style="position:absolute;left:3565;top:2677;width:12;height:2" coordorigin="3565,2677" coordsize="12,0" path="m3565,2677l3577,2677e" filled="false" stroked="true" strokeweight=".6pt" strokecolor="#000000">
                <v:path arrowok="t"/>
              </v:shape>
            </v:group>
            <v:group style="position:absolute;left:3584;top:2677;width:12;height:2" coordorigin="3584,2677" coordsize="12,2">
              <v:shape style="position:absolute;left:3584;top:2677;width:12;height:2" coordorigin="3584,2677" coordsize="12,0" path="m3584,2677l3596,2677e" filled="false" stroked="true" strokeweight=".6pt" strokecolor="#000000">
                <v:path arrowok="t"/>
              </v:shape>
            </v:group>
            <v:group style="position:absolute;left:3604;top:2677;width:12;height:2" coordorigin="3604,2677" coordsize="12,2">
              <v:shape style="position:absolute;left:3604;top:2677;width:12;height:2" coordorigin="3604,2677" coordsize="12,0" path="m3604,2677l3616,2677e" filled="false" stroked="true" strokeweight=".6pt" strokecolor="#000000">
                <v:path arrowok="t"/>
              </v:shape>
            </v:group>
            <v:group style="position:absolute;left:3623;top:2677;width:12;height:2" coordorigin="3623,2677" coordsize="12,2">
              <v:shape style="position:absolute;left:3623;top:2677;width:12;height:2" coordorigin="3623,2677" coordsize="12,0" path="m3623,2677l3635,2677e" filled="false" stroked="true" strokeweight=".6pt" strokecolor="#000000">
                <v:path arrowok="t"/>
              </v:shape>
            </v:group>
            <v:group style="position:absolute;left:3642;top:2677;width:12;height:2" coordorigin="3642,2677" coordsize="12,2">
              <v:shape style="position:absolute;left:3642;top:2677;width:12;height:2" coordorigin="3642,2677" coordsize="12,0" path="m3642,2677l3654,2677e" filled="false" stroked="true" strokeweight=".6pt" strokecolor="#000000">
                <v:path arrowok="t"/>
              </v:shape>
            </v:group>
            <v:group style="position:absolute;left:3661;top:2677;width:12;height:2" coordorigin="3661,2677" coordsize="12,2">
              <v:shape style="position:absolute;left:3661;top:2677;width:12;height:2" coordorigin="3661,2677" coordsize="12,0" path="m3661,2677l3673,2677e" filled="false" stroked="true" strokeweight=".6pt" strokecolor="#000000">
                <v:path arrowok="t"/>
              </v:shape>
            </v:group>
            <v:group style="position:absolute;left:3680;top:2677;width:12;height:2" coordorigin="3680,2677" coordsize="12,2">
              <v:shape style="position:absolute;left:3680;top:2677;width:12;height:2" coordorigin="3680,2677" coordsize="12,0" path="m3680,2677l3692,2677e" filled="false" stroked="true" strokeweight=".6pt" strokecolor="#000000">
                <v:path arrowok="t"/>
              </v:shape>
            </v:group>
            <v:group style="position:absolute;left:3700;top:2677;width:12;height:2" coordorigin="3700,2677" coordsize="12,2">
              <v:shape style="position:absolute;left:3700;top:2677;width:12;height:2" coordorigin="3700,2677" coordsize="12,0" path="m3700,2677l3712,2677e" filled="false" stroked="true" strokeweight=".6pt" strokecolor="#000000">
                <v:path arrowok="t"/>
              </v:shape>
            </v:group>
            <v:group style="position:absolute;left:3719;top:2677;width:12;height:2" coordorigin="3719,2677" coordsize="12,2">
              <v:shape style="position:absolute;left:3719;top:2677;width:12;height:2" coordorigin="3719,2677" coordsize="12,0" path="m3719,2677l3731,2677e" filled="false" stroked="true" strokeweight=".6pt" strokecolor="#000000">
                <v:path arrowok="t"/>
              </v:shape>
            </v:group>
            <v:group style="position:absolute;left:3738;top:2677;width:12;height:2" coordorigin="3738,2677" coordsize="12,2">
              <v:shape style="position:absolute;left:3738;top:2677;width:12;height:2" coordorigin="3738,2677" coordsize="12,0" path="m3738,2677l3750,2677e" filled="false" stroked="true" strokeweight=".6pt" strokecolor="#000000">
                <v:path arrowok="t"/>
              </v:shape>
            </v:group>
            <v:group style="position:absolute;left:3757;top:2677;width:12;height:2" coordorigin="3757,2677" coordsize="12,2">
              <v:shape style="position:absolute;left:3757;top:2677;width:12;height:2" coordorigin="3757,2677" coordsize="12,0" path="m3757,2677l3769,2677e" filled="false" stroked="true" strokeweight=".6pt" strokecolor="#000000">
                <v:path arrowok="t"/>
              </v:shape>
            </v:group>
            <v:group style="position:absolute;left:3776;top:2677;width:12;height:2" coordorigin="3776,2677" coordsize="12,2">
              <v:shape style="position:absolute;left:3776;top:2677;width:12;height:2" coordorigin="3776,2677" coordsize="12,0" path="m3776,2677l3788,2677e" filled="false" stroked="true" strokeweight=".6pt" strokecolor="#000000">
                <v:path arrowok="t"/>
              </v:shape>
            </v:group>
            <v:group style="position:absolute;left:3796;top:2677;width:12;height:2" coordorigin="3796,2677" coordsize="12,2">
              <v:shape style="position:absolute;left:3796;top:2677;width:12;height:2" coordorigin="3796,2677" coordsize="12,0" path="m3796,2677l3808,2677e" filled="false" stroked="true" strokeweight=".6pt" strokecolor="#000000">
                <v:path arrowok="t"/>
              </v:shape>
            </v:group>
            <v:group style="position:absolute;left:3815;top:2677;width:12;height:2" coordorigin="3815,2677" coordsize="12,2">
              <v:shape style="position:absolute;left:3815;top:2677;width:12;height:2" coordorigin="3815,2677" coordsize="12,0" path="m3815,2677l3827,2677e" filled="false" stroked="true" strokeweight=".6pt" strokecolor="#000000">
                <v:path arrowok="t"/>
              </v:shape>
            </v:group>
            <v:group style="position:absolute;left:3834;top:2677;width:12;height:2" coordorigin="3834,2677" coordsize="12,2">
              <v:shape style="position:absolute;left:3834;top:2677;width:12;height:2" coordorigin="3834,2677" coordsize="12,0" path="m3834,2677l3846,2677e" filled="false" stroked="true" strokeweight=".6pt" strokecolor="#000000">
                <v:path arrowok="t"/>
              </v:shape>
            </v:group>
            <v:group style="position:absolute;left:3853;top:2677;width:12;height:2" coordorigin="3853,2677" coordsize="12,2">
              <v:shape style="position:absolute;left:3853;top:2677;width:12;height:2" coordorigin="3853,2677" coordsize="12,0" path="m3853,2677l3865,2677e" filled="false" stroked="true" strokeweight=".6pt" strokecolor="#000000">
                <v:path arrowok="t"/>
              </v:shape>
            </v:group>
            <v:group style="position:absolute;left:3872;top:2677;width:12;height:2" coordorigin="3872,2677" coordsize="12,2">
              <v:shape style="position:absolute;left:3872;top:2677;width:12;height:2" coordorigin="3872,2677" coordsize="12,0" path="m3872,2677l3884,2677e" filled="false" stroked="true" strokeweight=".6pt" strokecolor="#000000">
                <v:path arrowok="t"/>
              </v:shape>
            </v:group>
            <v:group style="position:absolute;left:3892;top:2677;width:12;height:2" coordorigin="3892,2677" coordsize="12,2">
              <v:shape style="position:absolute;left:3892;top:2677;width:12;height:2" coordorigin="3892,2677" coordsize="12,0" path="m3892,2677l3904,2677e" filled="false" stroked="true" strokeweight=".6pt" strokecolor="#000000">
                <v:path arrowok="t"/>
              </v:shape>
            </v:group>
            <v:group style="position:absolute;left:3911;top:2677;width:12;height:2" coordorigin="3911,2677" coordsize="12,2">
              <v:shape style="position:absolute;left:3911;top:2677;width:12;height:2" coordorigin="3911,2677" coordsize="12,0" path="m3911,2677l3923,2677e" filled="false" stroked="true" strokeweight=".6pt" strokecolor="#000000">
                <v:path arrowok="t"/>
              </v:shape>
            </v:group>
            <v:group style="position:absolute;left:3930;top:2677;width:12;height:2" coordorigin="3930,2677" coordsize="12,2">
              <v:shape style="position:absolute;left:3930;top:2677;width:12;height:2" coordorigin="3930,2677" coordsize="12,0" path="m3930,2677l3942,2677e" filled="false" stroked="true" strokeweight=".6pt" strokecolor="#000000">
                <v:path arrowok="t"/>
              </v:shape>
            </v:group>
            <v:group style="position:absolute;left:3949;top:2677;width:12;height:2" coordorigin="3949,2677" coordsize="12,2">
              <v:shape style="position:absolute;left:3949;top:2677;width:12;height:2" coordorigin="3949,2677" coordsize="12,0" path="m3949,2677l3961,2677e" filled="false" stroked="true" strokeweight=".6pt" strokecolor="#000000">
                <v:path arrowok="t"/>
              </v:shape>
            </v:group>
            <v:group style="position:absolute;left:3968;top:2677;width:12;height:2" coordorigin="3968,2677" coordsize="12,2">
              <v:shape style="position:absolute;left:3968;top:2677;width:12;height:2" coordorigin="3968,2677" coordsize="12,0" path="m3968,2677l3980,2677e" filled="false" stroked="true" strokeweight=".6pt" strokecolor="#000000">
                <v:path arrowok="t"/>
              </v:shape>
            </v:group>
            <v:group style="position:absolute;left:3988;top:2677;width:12;height:2" coordorigin="3988,2677" coordsize="12,2">
              <v:shape style="position:absolute;left:3988;top:2677;width:12;height:2" coordorigin="3988,2677" coordsize="12,0" path="m3988,2677l4000,2677e" filled="false" stroked="true" strokeweight=".6pt" strokecolor="#000000">
                <v:path arrowok="t"/>
              </v:shape>
            </v:group>
            <v:group style="position:absolute;left:4007;top:2677;width:12;height:2" coordorigin="4007,2677" coordsize="12,2">
              <v:shape style="position:absolute;left:4007;top:2677;width:12;height:2" coordorigin="4007,2677" coordsize="12,0" path="m4007,2677l4019,2677e" filled="false" stroked="true" strokeweight=".6pt" strokecolor="#000000">
                <v:path arrowok="t"/>
              </v:shape>
            </v:group>
            <v:group style="position:absolute;left:4026;top:2677;width:12;height:2" coordorigin="4026,2677" coordsize="12,2">
              <v:shape style="position:absolute;left:4026;top:2677;width:12;height:2" coordorigin="4026,2677" coordsize="12,0" path="m4026,2677l4038,2677e" filled="false" stroked="true" strokeweight=".6pt" strokecolor="#000000">
                <v:path arrowok="t"/>
              </v:shape>
            </v:group>
            <v:group style="position:absolute;left:4045;top:2677;width:12;height:2" coordorigin="4045,2677" coordsize="12,2">
              <v:shape style="position:absolute;left:4045;top:2677;width:12;height:2" coordorigin="4045,2677" coordsize="12,0" path="m4045,2677l4057,2677e" filled="false" stroked="true" strokeweight=".6pt" strokecolor="#000000">
                <v:path arrowok="t"/>
              </v:shape>
            </v:group>
            <v:group style="position:absolute;left:4064;top:2677;width:12;height:2" coordorigin="4064,2677" coordsize="12,2">
              <v:shape style="position:absolute;left:4064;top:2677;width:12;height:2" coordorigin="4064,2677" coordsize="12,0" path="m4064,2677l4076,2677e" filled="false" stroked="true" strokeweight=".6pt" strokecolor="#000000">
                <v:path arrowok="t"/>
              </v:shape>
            </v:group>
            <v:group style="position:absolute;left:4084;top:2677;width:12;height:2" coordorigin="4084,2677" coordsize="12,2">
              <v:shape style="position:absolute;left:4084;top:2677;width:12;height:2" coordorigin="4084,2677" coordsize="12,0" path="m4084,2677l4096,2677e" filled="false" stroked="true" strokeweight=".6pt" strokecolor="#000000">
                <v:path arrowok="t"/>
              </v:shape>
            </v:group>
            <v:group style="position:absolute;left:4103;top:2677;width:12;height:2" coordorigin="4103,2677" coordsize="12,2">
              <v:shape style="position:absolute;left:4103;top:2677;width:12;height:2" coordorigin="4103,2677" coordsize="12,0" path="m4103,2677l4115,2677e" filled="false" stroked="true" strokeweight=".6pt" strokecolor="#000000">
                <v:path arrowok="t"/>
              </v:shape>
            </v:group>
            <v:group style="position:absolute;left:4122;top:2677;width:12;height:2" coordorigin="4122,2677" coordsize="12,2">
              <v:shape style="position:absolute;left:4122;top:2677;width:12;height:2" coordorigin="4122,2677" coordsize="12,0" path="m4122,2677l4134,2677e" filled="false" stroked="true" strokeweight=".6pt" strokecolor="#000000">
                <v:path arrowok="t"/>
              </v:shape>
            </v:group>
            <v:group style="position:absolute;left:4141;top:2677;width:12;height:2" coordorigin="4141,2677" coordsize="12,2">
              <v:shape style="position:absolute;left:4141;top:2677;width:12;height:2" coordorigin="4141,2677" coordsize="12,0" path="m4141,2677l4153,2677e" filled="false" stroked="true" strokeweight=".6pt" strokecolor="#000000">
                <v:path arrowok="t"/>
              </v:shape>
            </v:group>
            <v:group style="position:absolute;left:4160;top:2677;width:12;height:2" coordorigin="4160,2677" coordsize="12,2">
              <v:shape style="position:absolute;left:4160;top:2677;width:12;height:2" coordorigin="4160,2677" coordsize="12,0" path="m4160,2677l4172,2677e" filled="false" stroked="true" strokeweight=".6pt" strokecolor="#000000">
                <v:path arrowok="t"/>
              </v:shape>
            </v:group>
            <v:group style="position:absolute;left:4180;top:2677;width:12;height:2" coordorigin="4180,2677" coordsize="12,2">
              <v:shape style="position:absolute;left:4180;top:2677;width:12;height:2" coordorigin="4180,2677" coordsize="12,0" path="m4180,2677l4192,2677e" filled="false" stroked="true" strokeweight=".6pt" strokecolor="#000000">
                <v:path arrowok="t"/>
              </v:shape>
            </v:group>
            <v:group style="position:absolute;left:4199;top:2677;width:12;height:2" coordorigin="4199,2677" coordsize="12,2">
              <v:shape style="position:absolute;left:4199;top:2677;width:12;height:2" coordorigin="4199,2677" coordsize="12,0" path="m4199,2677l4211,2677e" filled="false" stroked="true" strokeweight=".6pt" strokecolor="#000000">
                <v:path arrowok="t"/>
              </v:shape>
            </v:group>
            <v:group style="position:absolute;left:4218;top:2677;width:12;height:2" coordorigin="4218,2677" coordsize="12,2">
              <v:shape style="position:absolute;left:4218;top:2677;width:12;height:2" coordorigin="4218,2677" coordsize="12,0" path="m4218,2677l4230,2677e" filled="false" stroked="true" strokeweight=".6pt" strokecolor="#000000">
                <v:path arrowok="t"/>
              </v:shape>
            </v:group>
            <v:group style="position:absolute;left:4237;top:2677;width:12;height:2" coordorigin="4237,2677" coordsize="12,2">
              <v:shape style="position:absolute;left:4237;top:2677;width:12;height:2" coordorigin="4237,2677" coordsize="12,0" path="m4237,2677l4249,2677e" filled="false" stroked="true" strokeweight=".6pt" strokecolor="#000000">
                <v:path arrowok="t"/>
              </v:shape>
            </v:group>
            <v:group style="position:absolute;left:4256;top:2677;width:12;height:2" coordorigin="4256,2677" coordsize="12,2">
              <v:shape style="position:absolute;left:4256;top:2677;width:12;height:2" coordorigin="4256,2677" coordsize="12,0" path="m4256,2677l4268,2677e" filled="false" stroked="true" strokeweight=".6pt" strokecolor="#000000">
                <v:path arrowok="t"/>
              </v:shape>
            </v:group>
            <v:group style="position:absolute;left:4276;top:2677;width:12;height:2" coordorigin="4276,2677" coordsize="12,2">
              <v:shape style="position:absolute;left:4276;top:2677;width:12;height:2" coordorigin="4276,2677" coordsize="12,0" path="m4276,2677l4288,2677e" filled="false" stroked="true" strokeweight=".6pt" strokecolor="#000000">
                <v:path arrowok="t"/>
              </v:shape>
            </v:group>
            <v:group style="position:absolute;left:4295;top:2677;width:12;height:2" coordorigin="4295,2677" coordsize="12,2">
              <v:shape style="position:absolute;left:4295;top:2677;width:12;height:2" coordorigin="4295,2677" coordsize="12,0" path="m4295,2677l4307,2677e" filled="false" stroked="true" strokeweight=".6pt" strokecolor="#000000">
                <v:path arrowok="t"/>
              </v:shape>
            </v:group>
            <v:group style="position:absolute;left:4314;top:2677;width:12;height:2" coordorigin="4314,2677" coordsize="12,2">
              <v:shape style="position:absolute;left:4314;top:2677;width:12;height:2" coordorigin="4314,2677" coordsize="12,0" path="m4314,2677l4326,2677e" filled="false" stroked="true" strokeweight=".6pt" strokecolor="#000000">
                <v:path arrowok="t"/>
              </v:shape>
            </v:group>
            <v:group style="position:absolute;left:4333;top:2677;width:12;height:2" coordorigin="4333,2677" coordsize="12,2">
              <v:shape style="position:absolute;left:4333;top:2677;width:12;height:2" coordorigin="4333,2677" coordsize="12,0" path="m4333,2677l4345,2677e" filled="false" stroked="true" strokeweight=".6pt" strokecolor="#000000">
                <v:path arrowok="t"/>
              </v:shape>
            </v:group>
            <v:group style="position:absolute;left:4352;top:2677;width:12;height:2" coordorigin="4352,2677" coordsize="12,2">
              <v:shape style="position:absolute;left:4352;top:2677;width:12;height:2" coordorigin="4352,2677" coordsize="12,0" path="m4352,2677l4364,2677e" filled="false" stroked="true" strokeweight=".6pt" strokecolor="#000000">
                <v:path arrowok="t"/>
              </v:shape>
            </v:group>
            <v:group style="position:absolute;left:4372;top:2677;width:12;height:2" coordorigin="4372,2677" coordsize="12,2">
              <v:shape style="position:absolute;left:4372;top:2677;width:12;height:2" coordorigin="4372,2677" coordsize="12,0" path="m4372,2677l4384,2677e" filled="false" stroked="true" strokeweight=".6pt" strokecolor="#000000">
                <v:path arrowok="t"/>
              </v:shape>
            </v:group>
            <v:group style="position:absolute;left:4391;top:2677;width:12;height:2" coordorigin="4391,2677" coordsize="12,2">
              <v:shape style="position:absolute;left:4391;top:2677;width:12;height:2" coordorigin="4391,2677" coordsize="12,0" path="m4391,2677l4403,2677e" filled="false" stroked="true" strokeweight=".6pt" strokecolor="#000000">
                <v:path arrowok="t"/>
              </v:shape>
            </v:group>
            <v:group style="position:absolute;left:4410;top:2677;width:12;height:2" coordorigin="4410,2677" coordsize="12,2">
              <v:shape style="position:absolute;left:4410;top:2677;width:12;height:2" coordorigin="4410,2677" coordsize="12,0" path="m4410,2677l4422,2677e" filled="false" stroked="true" strokeweight=".6pt" strokecolor="#000000">
                <v:path arrowok="t"/>
              </v:shape>
            </v:group>
            <v:group style="position:absolute;left:4429;top:2677;width:12;height:2" coordorigin="4429,2677" coordsize="12,2">
              <v:shape style="position:absolute;left:4429;top:2677;width:12;height:2" coordorigin="4429,2677" coordsize="12,0" path="m4429,2677l4441,2677e" filled="false" stroked="true" strokeweight=".6pt" strokecolor="#000000">
                <v:path arrowok="t"/>
              </v:shape>
            </v:group>
            <v:group style="position:absolute;left:4448;top:2677;width:12;height:2" coordorigin="4448,2677" coordsize="12,2">
              <v:shape style="position:absolute;left:4448;top:2677;width:12;height:2" coordorigin="4448,2677" coordsize="12,0" path="m4448,2677l4460,2677e" filled="false" stroked="true" strokeweight=".6pt" strokecolor="#000000">
                <v:path arrowok="t"/>
              </v:shape>
            </v:group>
            <v:group style="position:absolute;left:4468;top:2677;width:12;height:2" coordorigin="4468,2677" coordsize="12,2">
              <v:shape style="position:absolute;left:4468;top:2677;width:12;height:2" coordorigin="4468,2677" coordsize="12,0" path="m4468,2677l4480,2677e" filled="false" stroked="true" strokeweight=".6pt" strokecolor="#000000">
                <v:path arrowok="t"/>
              </v:shape>
            </v:group>
            <v:group style="position:absolute;left:4487;top:2677;width:12;height:2" coordorigin="4487,2677" coordsize="12,2">
              <v:shape style="position:absolute;left:4487;top:2677;width:12;height:2" coordorigin="4487,2677" coordsize="12,0" path="m4487,2677l4499,2677e" filled="false" stroked="true" strokeweight=".6pt" strokecolor="#000000">
                <v:path arrowok="t"/>
              </v:shape>
            </v:group>
            <v:group style="position:absolute;left:4506;top:2677;width:12;height:2" coordorigin="4506,2677" coordsize="12,2">
              <v:shape style="position:absolute;left:4506;top:2677;width:12;height:2" coordorigin="4506,2677" coordsize="12,0" path="m4506,2677l4518,2677e" filled="false" stroked="true" strokeweight=".6pt" strokecolor="#000000">
                <v:path arrowok="t"/>
              </v:shape>
            </v:group>
            <v:group style="position:absolute;left:4525;top:2677;width:12;height:2" coordorigin="4525,2677" coordsize="12,2">
              <v:shape style="position:absolute;left:4525;top:2677;width:12;height:2" coordorigin="4525,2677" coordsize="12,0" path="m4525,2677l4537,2677e" filled="false" stroked="true" strokeweight=".6pt" strokecolor="#000000">
                <v:path arrowok="t"/>
              </v:shape>
            </v:group>
            <v:group style="position:absolute;left:4544;top:2677;width:12;height:2" coordorigin="4544,2677" coordsize="12,2">
              <v:shape style="position:absolute;left:4544;top:2677;width:12;height:2" coordorigin="4544,2677" coordsize="12,0" path="m4544,2677l4556,2677e" filled="false" stroked="true" strokeweight=".6pt" strokecolor="#000000">
                <v:path arrowok="t"/>
              </v:shape>
            </v:group>
            <v:group style="position:absolute;left:4564;top:2677;width:12;height:2" coordorigin="4564,2677" coordsize="12,2">
              <v:shape style="position:absolute;left:4564;top:2677;width:12;height:2" coordorigin="4564,2677" coordsize="12,0" path="m4564,2677l4576,2677e" filled="false" stroked="true" strokeweight=".6pt" strokecolor="#000000">
                <v:path arrowok="t"/>
              </v:shape>
            </v:group>
            <v:group style="position:absolute;left:4583;top:2677;width:12;height:2" coordorigin="4583,2677" coordsize="12,2">
              <v:shape style="position:absolute;left:4583;top:2677;width:12;height:2" coordorigin="4583,2677" coordsize="12,0" path="m4583,2677l4595,2677e" filled="false" stroked="true" strokeweight=".6pt" strokecolor="#000000">
                <v:path arrowok="t"/>
              </v:shape>
            </v:group>
            <v:group style="position:absolute;left:4602;top:2677;width:12;height:2" coordorigin="4602,2677" coordsize="12,2">
              <v:shape style="position:absolute;left:4602;top:2677;width:12;height:2" coordorigin="4602,2677" coordsize="12,0" path="m4602,2677l4614,2677e" filled="false" stroked="true" strokeweight=".6pt" strokecolor="#000000">
                <v:path arrowok="t"/>
              </v:shape>
            </v:group>
            <v:group style="position:absolute;left:4621;top:2677;width:12;height:2" coordorigin="4621,2677" coordsize="12,2">
              <v:shape style="position:absolute;left:4621;top:2677;width:12;height:2" coordorigin="4621,2677" coordsize="12,0" path="m4621,2677l4633,2677e" filled="false" stroked="true" strokeweight=".6pt" strokecolor="#000000">
                <v:path arrowok="t"/>
              </v:shape>
            </v:group>
            <v:group style="position:absolute;left:4640;top:2677;width:12;height:2" coordorigin="4640,2677" coordsize="12,2">
              <v:shape style="position:absolute;left:4640;top:2677;width:12;height:2" coordorigin="4640,2677" coordsize="12,0" path="m4640,2677l4652,2677e" filled="false" stroked="true" strokeweight=".6pt" strokecolor="#000000">
                <v:path arrowok="t"/>
              </v:shape>
            </v:group>
            <v:group style="position:absolute;left:4660;top:2677;width:12;height:2" coordorigin="4660,2677" coordsize="12,2">
              <v:shape style="position:absolute;left:4660;top:2677;width:12;height:2" coordorigin="4660,2677" coordsize="12,0" path="m4660,2677l4672,2677e" filled="false" stroked="true" strokeweight=".6pt" strokecolor="#000000">
                <v:path arrowok="t"/>
              </v:shape>
            </v:group>
            <v:group style="position:absolute;left:4679;top:2677;width:12;height:2" coordorigin="4679,2677" coordsize="12,2">
              <v:shape style="position:absolute;left:4679;top:2677;width:12;height:2" coordorigin="4679,2677" coordsize="12,0" path="m4679,2677l4691,2677e" filled="false" stroked="true" strokeweight=".6pt" strokecolor="#000000">
                <v:path arrowok="t"/>
              </v:shape>
            </v:group>
            <v:group style="position:absolute;left:4698;top:2677;width:12;height:2" coordorigin="4698,2677" coordsize="12,2">
              <v:shape style="position:absolute;left:4698;top:2677;width:12;height:2" coordorigin="4698,2677" coordsize="12,0" path="m4698,2677l4710,2677e" filled="false" stroked="true" strokeweight=".6pt" strokecolor="#000000">
                <v:path arrowok="t"/>
              </v:shape>
            </v:group>
            <v:group style="position:absolute;left:4717;top:2677;width:12;height:2" coordorigin="4717,2677" coordsize="12,2">
              <v:shape style="position:absolute;left:4717;top:2677;width:12;height:2" coordorigin="4717,2677" coordsize="12,0" path="m4717,2677l4729,2677e" filled="false" stroked="true" strokeweight=".6pt" strokecolor="#000000">
                <v:path arrowok="t"/>
              </v:shape>
            </v:group>
            <v:group style="position:absolute;left:4736;top:2677;width:12;height:2" coordorigin="4736,2677" coordsize="12,2">
              <v:shape style="position:absolute;left:4736;top:2677;width:12;height:2" coordorigin="4736,2677" coordsize="12,0" path="m4736,2677l4748,2677e" filled="false" stroked="true" strokeweight=".6pt" strokecolor="#000000">
                <v:path arrowok="t"/>
              </v:shape>
            </v:group>
            <v:group style="position:absolute;left:4756;top:2677;width:12;height:2" coordorigin="4756,2677" coordsize="12,2">
              <v:shape style="position:absolute;left:4756;top:2677;width:12;height:2" coordorigin="4756,2677" coordsize="12,0" path="m4756,2677l4768,2677e" filled="false" stroked="true" strokeweight=".6pt" strokecolor="#000000">
                <v:path arrowok="t"/>
              </v:shape>
            </v:group>
            <v:group style="position:absolute;left:4775;top:2677;width:12;height:2" coordorigin="4775,2677" coordsize="12,2">
              <v:shape style="position:absolute;left:4775;top:2677;width:12;height:2" coordorigin="4775,2677" coordsize="12,0" path="m4775,2677l4787,2677e" filled="false" stroked="true" strokeweight=".6pt" strokecolor="#000000">
                <v:path arrowok="t"/>
              </v:shape>
            </v:group>
            <v:group style="position:absolute;left:4794;top:2677;width:12;height:2" coordorigin="4794,2677" coordsize="12,2">
              <v:shape style="position:absolute;left:4794;top:2677;width:12;height:2" coordorigin="4794,2677" coordsize="12,0" path="m4794,2677l4806,2677e" filled="false" stroked="true" strokeweight=".6pt" strokecolor="#000000">
                <v:path arrowok="t"/>
              </v:shape>
            </v:group>
            <v:group style="position:absolute;left:4813;top:2677;width:12;height:2" coordorigin="4813,2677" coordsize="12,2">
              <v:shape style="position:absolute;left:4813;top:2677;width:12;height:2" coordorigin="4813,2677" coordsize="12,0" path="m4813,2677l4825,2677e" filled="false" stroked="true" strokeweight=".6pt" strokecolor="#000000">
                <v:path arrowok="t"/>
              </v:shape>
            </v:group>
            <v:group style="position:absolute;left:4832;top:2677;width:12;height:2" coordorigin="4832,2677" coordsize="12,2">
              <v:shape style="position:absolute;left:4832;top:2677;width:12;height:2" coordorigin="4832,2677" coordsize="12,0" path="m4832,2677l4844,2677e" filled="false" stroked="true" strokeweight=".6pt" strokecolor="#000000">
                <v:path arrowok="t"/>
              </v:shape>
            </v:group>
            <v:group style="position:absolute;left:4852;top:2677;width:12;height:2" coordorigin="4852,2677" coordsize="12,2">
              <v:shape style="position:absolute;left:4852;top:2677;width:12;height:2" coordorigin="4852,2677" coordsize="12,0" path="m4852,2677l4864,2677e" filled="false" stroked="true" strokeweight=".6pt" strokecolor="#000000">
                <v:path arrowok="t"/>
              </v:shape>
            </v:group>
            <v:group style="position:absolute;left:4871;top:2677;width:12;height:2" coordorigin="4871,2677" coordsize="12,2">
              <v:shape style="position:absolute;left:4871;top:2677;width:12;height:2" coordorigin="4871,2677" coordsize="12,0" path="m4871,2677l4883,2677e" filled="false" stroked="true" strokeweight=".6pt" strokecolor="#000000">
                <v:path arrowok="t"/>
              </v:shape>
            </v:group>
            <v:group style="position:absolute;left:4890;top:2677;width:12;height:2" coordorigin="4890,2677" coordsize="12,2">
              <v:shape style="position:absolute;left:4890;top:2677;width:12;height:2" coordorigin="4890,2677" coordsize="12,0" path="m4890,2677l4902,2677e" filled="false" stroked="true" strokeweight=".6pt" strokecolor="#000000">
                <v:path arrowok="t"/>
              </v:shape>
            </v:group>
            <v:group style="position:absolute;left:4909;top:2677;width:12;height:2" coordorigin="4909,2677" coordsize="12,2">
              <v:shape style="position:absolute;left:4909;top:2677;width:12;height:2" coordorigin="4909,2677" coordsize="12,0" path="m4909,2677l4921,2677e" filled="false" stroked="true" strokeweight=".6pt" strokecolor="#000000">
                <v:path arrowok="t"/>
              </v:shape>
            </v:group>
            <v:group style="position:absolute;left:4928;top:2677;width:12;height:2" coordorigin="4928,2677" coordsize="12,2">
              <v:shape style="position:absolute;left:4928;top:2677;width:12;height:2" coordorigin="4928,2677" coordsize="12,0" path="m4928,2677l4940,2677e" filled="false" stroked="true" strokeweight=".6pt" strokecolor="#000000">
                <v:path arrowok="t"/>
              </v:shape>
            </v:group>
            <v:group style="position:absolute;left:4948;top:2677;width:12;height:2" coordorigin="4948,2677" coordsize="12,2">
              <v:shape style="position:absolute;left:4948;top:2677;width:12;height:2" coordorigin="4948,2677" coordsize="12,0" path="m4948,2677l4960,2677e" filled="false" stroked="true" strokeweight=".6pt" strokecolor="#000000">
                <v:path arrowok="t"/>
              </v:shape>
            </v:group>
            <v:group style="position:absolute;left:4967;top:2677;width:12;height:2" coordorigin="4967,2677" coordsize="12,2">
              <v:shape style="position:absolute;left:4967;top:2677;width:12;height:2" coordorigin="4967,2677" coordsize="12,0" path="m4967,2677l4979,2677e" filled="false" stroked="true" strokeweight=".6pt" strokecolor="#000000">
                <v:path arrowok="t"/>
              </v:shape>
            </v:group>
            <v:group style="position:absolute;left:4986;top:2677;width:12;height:2" coordorigin="4986,2677" coordsize="12,2">
              <v:shape style="position:absolute;left:4986;top:2677;width:12;height:2" coordorigin="4986,2677" coordsize="12,0" path="m4986,2677l4998,2677e" filled="false" stroked="true" strokeweight=".6pt" strokecolor="#000000">
                <v:path arrowok="t"/>
              </v:shape>
            </v:group>
            <v:group style="position:absolute;left:5005;top:2677;width:12;height:2" coordorigin="5005,2677" coordsize="12,2">
              <v:shape style="position:absolute;left:5005;top:2677;width:12;height:2" coordorigin="5005,2677" coordsize="12,0" path="m5005,2677l5017,2677e" filled="false" stroked="true" strokeweight=".6pt" strokecolor="#000000">
                <v:path arrowok="t"/>
              </v:shape>
            </v:group>
            <v:group style="position:absolute;left:5024;top:2677;width:12;height:2" coordorigin="5024,2677" coordsize="12,2">
              <v:shape style="position:absolute;left:5024;top:2677;width:12;height:2" coordorigin="5024,2677" coordsize="12,0" path="m5024,2677l5036,2677e" filled="false" stroked="true" strokeweight=".6pt" strokecolor="#000000">
                <v:path arrowok="t"/>
              </v:shape>
            </v:group>
            <v:group style="position:absolute;left:5044;top:2677;width:12;height:2" coordorigin="5044,2677" coordsize="12,2">
              <v:shape style="position:absolute;left:5044;top:2677;width:12;height:2" coordorigin="5044,2677" coordsize="12,0" path="m5044,2677l5056,2677e" filled="false" stroked="true" strokeweight=".6pt" strokecolor="#000000">
                <v:path arrowok="t"/>
              </v:shape>
            </v:group>
            <v:group style="position:absolute;left:5063;top:2677;width:12;height:2" coordorigin="5063,2677" coordsize="12,2">
              <v:shape style="position:absolute;left:5063;top:2677;width:12;height:2" coordorigin="5063,2677" coordsize="12,0" path="m5063,2677l5075,2677e" filled="false" stroked="true" strokeweight=".6pt" strokecolor="#000000">
                <v:path arrowok="t"/>
              </v:shape>
            </v:group>
            <v:group style="position:absolute;left:5082;top:2677;width:12;height:2" coordorigin="5082,2677" coordsize="12,2">
              <v:shape style="position:absolute;left:5082;top:2677;width:12;height:2" coordorigin="5082,2677" coordsize="12,0" path="m5082,2677l5094,2677e" filled="false" stroked="true" strokeweight=".6pt" strokecolor="#000000">
                <v:path arrowok="t"/>
              </v:shape>
            </v:group>
            <v:group style="position:absolute;left:5101;top:2677;width:12;height:2" coordorigin="5101,2677" coordsize="12,2">
              <v:shape style="position:absolute;left:5101;top:2677;width:12;height:2" coordorigin="5101,2677" coordsize="12,0" path="m5101,2677l5113,2677e" filled="false" stroked="true" strokeweight=".6pt" strokecolor="#000000">
                <v:path arrowok="t"/>
              </v:shape>
            </v:group>
            <v:group style="position:absolute;left:5120;top:2677;width:12;height:2" coordorigin="5120,2677" coordsize="12,2">
              <v:shape style="position:absolute;left:5120;top:2677;width:12;height:2" coordorigin="5120,2677" coordsize="12,0" path="m5120,2677l5132,2677e" filled="false" stroked="true" strokeweight=".6pt" strokecolor="#000000">
                <v:path arrowok="t"/>
              </v:shape>
            </v:group>
            <v:group style="position:absolute;left:5140;top:2677;width:12;height:2" coordorigin="5140,2677" coordsize="12,2">
              <v:shape style="position:absolute;left:5140;top:2677;width:12;height:2" coordorigin="5140,2677" coordsize="12,0" path="m5140,2677l5152,2677e" filled="false" stroked="true" strokeweight=".6pt" strokecolor="#000000">
                <v:path arrowok="t"/>
              </v:shape>
            </v:group>
            <v:group style="position:absolute;left:5159;top:2677;width:12;height:2" coordorigin="5159,2677" coordsize="12,2">
              <v:shape style="position:absolute;left:5159;top:2677;width:12;height:2" coordorigin="5159,2677" coordsize="12,0" path="m5159,2677l5171,2677e" filled="false" stroked="true" strokeweight=".6pt" strokecolor="#000000">
                <v:path arrowok="t"/>
              </v:shape>
            </v:group>
            <v:group style="position:absolute;left:5178;top:2677;width:12;height:2" coordorigin="5178,2677" coordsize="12,2">
              <v:shape style="position:absolute;left:5178;top:2677;width:12;height:2" coordorigin="5178,2677" coordsize="12,0" path="m5178,2677l5190,2677e" filled="false" stroked="true" strokeweight=".6pt" strokecolor="#000000">
                <v:path arrowok="t"/>
              </v:shape>
            </v:group>
            <v:group style="position:absolute;left:5197;top:2677;width:12;height:2" coordorigin="5197,2677" coordsize="12,2">
              <v:shape style="position:absolute;left:5197;top:2677;width:12;height:2" coordorigin="5197,2677" coordsize="12,0" path="m5197,2677l5209,2677e" filled="false" stroked="true" strokeweight=".6pt" strokecolor="#000000">
                <v:path arrowok="t"/>
              </v:shape>
            </v:group>
            <v:group style="position:absolute;left:5216;top:2677;width:12;height:2" coordorigin="5216,2677" coordsize="12,2">
              <v:shape style="position:absolute;left:5216;top:2677;width:12;height:2" coordorigin="5216,2677" coordsize="12,0" path="m5216,2677l5228,2677e" filled="false" stroked="true" strokeweight=".6pt" strokecolor="#000000">
                <v:path arrowok="t"/>
              </v:shape>
            </v:group>
            <v:group style="position:absolute;left:5236;top:2677;width:12;height:2" coordorigin="5236,2677" coordsize="12,2">
              <v:shape style="position:absolute;left:5236;top:2677;width:12;height:2" coordorigin="5236,2677" coordsize="12,0" path="m5236,2677l5248,2677e" filled="false" stroked="true" strokeweight=".6pt" strokecolor="#000000">
                <v:path arrowok="t"/>
              </v:shape>
            </v:group>
            <v:group style="position:absolute;left:5255;top:2677;width:12;height:2" coordorigin="5255,2677" coordsize="12,2">
              <v:shape style="position:absolute;left:5255;top:2677;width:12;height:2" coordorigin="5255,2677" coordsize="12,0" path="m5255,2677l5267,2677e" filled="false" stroked="true" strokeweight=".6pt" strokecolor="#000000">
                <v:path arrowok="t"/>
              </v:shape>
            </v:group>
            <v:group style="position:absolute;left:5274;top:2677;width:12;height:2" coordorigin="5274,2677" coordsize="12,2">
              <v:shape style="position:absolute;left:5274;top:2677;width:12;height:2" coordorigin="5274,2677" coordsize="12,0" path="m5274,2677l5286,2677e" filled="false" stroked="true" strokeweight=".6pt" strokecolor="#000000">
                <v:path arrowok="t"/>
              </v:shape>
            </v:group>
            <v:group style="position:absolute;left:5293;top:2677;width:12;height:2" coordorigin="5293,2677" coordsize="12,2">
              <v:shape style="position:absolute;left:5293;top:2677;width:12;height:2" coordorigin="5293,2677" coordsize="12,0" path="m5293,2677l5305,2677e" filled="false" stroked="true" strokeweight=".6pt" strokecolor="#000000">
                <v:path arrowok="t"/>
              </v:shape>
            </v:group>
            <v:group style="position:absolute;left:5312;top:2677;width:12;height:2" coordorigin="5312,2677" coordsize="12,2">
              <v:shape style="position:absolute;left:5312;top:2677;width:12;height:2" coordorigin="5312,2677" coordsize="12,0" path="m5312,2677l5324,2677e" filled="false" stroked="true" strokeweight=".6pt" strokecolor="#000000">
                <v:path arrowok="t"/>
              </v:shape>
            </v:group>
            <v:group style="position:absolute;left:5332;top:2677;width:12;height:2" coordorigin="5332,2677" coordsize="12,2">
              <v:shape style="position:absolute;left:5332;top:2677;width:12;height:2" coordorigin="5332,2677" coordsize="12,0" path="m5332,2677l5344,2677e" filled="false" stroked="true" strokeweight=".6pt" strokecolor="#000000">
                <v:path arrowok="t"/>
              </v:shape>
            </v:group>
            <v:group style="position:absolute;left:5351;top:2677;width:12;height:2" coordorigin="5351,2677" coordsize="12,2">
              <v:shape style="position:absolute;left:5351;top:2677;width:12;height:2" coordorigin="5351,2677" coordsize="12,0" path="m5351,2677l5363,2677e" filled="false" stroked="true" strokeweight=".6pt" strokecolor="#000000">
                <v:path arrowok="t"/>
              </v:shape>
            </v:group>
            <v:group style="position:absolute;left:5370;top:2677;width:12;height:2" coordorigin="5370,2677" coordsize="12,2">
              <v:shape style="position:absolute;left:5370;top:2677;width:12;height:2" coordorigin="5370,2677" coordsize="12,0" path="m5370,2677l5382,2677e" filled="false" stroked="true" strokeweight=".6pt" strokecolor="#000000">
                <v:path arrowok="t"/>
              </v:shape>
            </v:group>
            <v:group style="position:absolute;left:5389;top:2677;width:12;height:2" coordorigin="5389,2677" coordsize="12,2">
              <v:shape style="position:absolute;left:5389;top:2677;width:12;height:2" coordorigin="5389,2677" coordsize="12,0" path="m5389,2677l5401,2677e" filled="false" stroked="true" strokeweight=".6pt" strokecolor="#000000">
                <v:path arrowok="t"/>
              </v:shape>
            </v:group>
            <v:group style="position:absolute;left:5408;top:2677;width:12;height:2" coordorigin="5408,2677" coordsize="12,2">
              <v:shape style="position:absolute;left:5408;top:2677;width:12;height:2" coordorigin="5408,2677" coordsize="12,0" path="m5408,2677l5420,2677e" filled="false" stroked="true" strokeweight=".6pt" strokecolor="#000000">
                <v:path arrowok="t"/>
              </v:shape>
            </v:group>
            <v:group style="position:absolute;left:5428;top:2677;width:12;height:2" coordorigin="5428,2677" coordsize="12,2">
              <v:shape style="position:absolute;left:5428;top:2677;width:12;height:2" coordorigin="5428,2677" coordsize="12,0" path="m5428,2677l5440,2677e" filled="false" stroked="true" strokeweight=".6pt" strokecolor="#000000">
                <v:path arrowok="t"/>
              </v:shape>
            </v:group>
            <v:group style="position:absolute;left:5447;top:2677;width:12;height:2" coordorigin="5447,2677" coordsize="12,2">
              <v:shape style="position:absolute;left:5447;top:2677;width:12;height:2" coordorigin="5447,2677" coordsize="12,0" path="m5447,2677l5459,2677e" filled="false" stroked="true" strokeweight=".6pt" strokecolor="#000000">
                <v:path arrowok="t"/>
              </v:shape>
            </v:group>
            <v:group style="position:absolute;left:5466;top:2677;width:12;height:2" coordorigin="5466,2677" coordsize="12,2">
              <v:shape style="position:absolute;left:5466;top:2677;width:12;height:2" coordorigin="5466,2677" coordsize="12,0" path="m5466,2677l5478,2677e" filled="false" stroked="true" strokeweight=".6pt" strokecolor="#000000">
                <v:path arrowok="t"/>
              </v:shape>
            </v:group>
            <v:group style="position:absolute;left:5485;top:2677;width:12;height:2" coordorigin="5485,2677" coordsize="12,2">
              <v:shape style="position:absolute;left:5485;top:2677;width:12;height:2" coordorigin="5485,2677" coordsize="12,0" path="m5485,2677l5497,2677e" filled="false" stroked="true" strokeweight=".6pt" strokecolor="#000000">
                <v:path arrowok="t"/>
              </v:shape>
            </v:group>
            <v:group style="position:absolute;left:5504;top:2677;width:12;height:2" coordorigin="5504,2677" coordsize="12,2">
              <v:shape style="position:absolute;left:5504;top:2677;width:12;height:2" coordorigin="5504,2677" coordsize="12,0" path="m5504,2677l5516,2677e" filled="false" stroked="true" strokeweight=".6pt" strokecolor="#000000">
                <v:path arrowok="t"/>
              </v:shape>
            </v:group>
            <v:group style="position:absolute;left:5524;top:2677;width:12;height:2" coordorigin="5524,2677" coordsize="12,2">
              <v:shape style="position:absolute;left:5524;top:2677;width:12;height:2" coordorigin="5524,2677" coordsize="12,0" path="m5524,2677l5536,2677e" filled="false" stroked="true" strokeweight=".6pt" strokecolor="#000000">
                <v:path arrowok="t"/>
              </v:shape>
            </v:group>
            <v:group style="position:absolute;left:5543;top:2677;width:12;height:2" coordorigin="5543,2677" coordsize="12,2">
              <v:shape style="position:absolute;left:5543;top:2677;width:12;height:2" coordorigin="5543,2677" coordsize="12,0" path="m5543,2677l5555,2677e" filled="false" stroked="true" strokeweight=".6pt" strokecolor="#000000">
                <v:path arrowok="t"/>
              </v:shape>
            </v:group>
            <v:group style="position:absolute;left:5562;top:2677;width:12;height:2" coordorigin="5562,2677" coordsize="12,2">
              <v:shape style="position:absolute;left:5562;top:2677;width:12;height:2" coordorigin="5562,2677" coordsize="12,0" path="m5562,2677l5574,2677e" filled="false" stroked="true" strokeweight=".6pt" strokecolor="#000000">
                <v:path arrowok="t"/>
              </v:shape>
            </v:group>
            <v:group style="position:absolute;left:5581;top:2677;width:12;height:2" coordorigin="5581,2677" coordsize="12,2">
              <v:shape style="position:absolute;left:5581;top:2677;width:12;height:2" coordorigin="5581,2677" coordsize="12,0" path="m5581,2677l5593,2677e" filled="false" stroked="true" strokeweight=".6pt" strokecolor="#000000">
                <v:path arrowok="t"/>
              </v:shape>
            </v:group>
            <v:group style="position:absolute;left:5600;top:2677;width:12;height:2" coordorigin="5600,2677" coordsize="12,2">
              <v:shape style="position:absolute;left:5600;top:2677;width:12;height:2" coordorigin="5600,2677" coordsize="12,0" path="m5600,2677l5612,2677e" filled="false" stroked="true" strokeweight=".6pt" strokecolor="#000000">
                <v:path arrowok="t"/>
              </v:shape>
            </v:group>
            <v:group style="position:absolute;left:5620;top:2677;width:12;height:2" coordorigin="5620,2677" coordsize="12,2">
              <v:shape style="position:absolute;left:5620;top:2677;width:12;height:2" coordorigin="5620,2677" coordsize="12,0" path="m5620,2677l5632,2677e" filled="false" stroked="true" strokeweight=".6pt" strokecolor="#000000">
                <v:path arrowok="t"/>
              </v:shape>
            </v:group>
            <v:group style="position:absolute;left:5639;top:2677;width:12;height:2" coordorigin="5639,2677" coordsize="12,2">
              <v:shape style="position:absolute;left:5639;top:2677;width:12;height:2" coordorigin="5639,2677" coordsize="12,0" path="m5639,2677l5651,2677e" filled="false" stroked="true" strokeweight=".6pt" strokecolor="#000000">
                <v:path arrowok="t"/>
              </v:shape>
            </v:group>
            <v:group style="position:absolute;left:5658;top:2677;width:12;height:2" coordorigin="5658,2677" coordsize="12,2">
              <v:shape style="position:absolute;left:5658;top:2677;width:12;height:2" coordorigin="5658,2677" coordsize="12,0" path="m5658,2677l5670,2677e" filled="false" stroked="true" strokeweight=".6pt" strokecolor="#000000">
                <v:path arrowok="t"/>
              </v:shape>
            </v:group>
            <v:group style="position:absolute;left:5677;top:2677;width:12;height:2" coordorigin="5677,2677" coordsize="12,2">
              <v:shape style="position:absolute;left:5677;top:2677;width:12;height:2" coordorigin="5677,2677" coordsize="12,0" path="m5677,2677l5689,2677e" filled="false" stroked="true" strokeweight=".6pt" strokecolor="#000000">
                <v:path arrowok="t"/>
              </v:shape>
            </v:group>
            <v:group style="position:absolute;left:5696;top:2677;width:12;height:2" coordorigin="5696,2677" coordsize="12,2">
              <v:shape style="position:absolute;left:5696;top:2677;width:12;height:2" coordorigin="5696,2677" coordsize="12,0" path="m5696,2677l5708,2677e" filled="false" stroked="true" strokeweight=".6pt" strokecolor="#000000">
                <v:path arrowok="t"/>
              </v:shape>
            </v:group>
            <v:group style="position:absolute;left:5716;top:2677;width:12;height:2" coordorigin="5716,2677" coordsize="12,2">
              <v:shape style="position:absolute;left:5716;top:2677;width:12;height:2" coordorigin="5716,2677" coordsize="12,0" path="m5716,2677l5728,2677e" filled="false" stroked="true" strokeweight=".6pt" strokecolor="#000000">
                <v:path arrowok="t"/>
              </v:shape>
            </v:group>
            <v:group style="position:absolute;left:5735;top:2677;width:12;height:2" coordorigin="5735,2677" coordsize="12,2">
              <v:shape style="position:absolute;left:5735;top:2677;width:12;height:2" coordorigin="5735,2677" coordsize="12,0" path="m5735,2677l5747,2677e" filled="false" stroked="true" strokeweight=".6pt" strokecolor="#000000">
                <v:path arrowok="t"/>
              </v:shape>
            </v:group>
            <v:group style="position:absolute;left:5754;top:2677;width:12;height:2" coordorigin="5754,2677" coordsize="12,2">
              <v:shape style="position:absolute;left:5754;top:2677;width:12;height:2" coordorigin="5754,2677" coordsize="12,0" path="m5754,2677l5766,2677e" filled="false" stroked="true" strokeweight=".6pt" strokecolor="#000000">
                <v:path arrowok="t"/>
              </v:shape>
            </v:group>
            <v:group style="position:absolute;left:5773;top:2677;width:12;height:2" coordorigin="5773,2677" coordsize="12,2">
              <v:shape style="position:absolute;left:5773;top:2677;width:12;height:2" coordorigin="5773,2677" coordsize="12,0" path="m5773,2677l5785,2677e" filled="false" stroked="true" strokeweight=".6pt" strokecolor="#000000">
                <v:path arrowok="t"/>
              </v:shape>
            </v:group>
            <v:group style="position:absolute;left:5792;top:2677;width:12;height:2" coordorigin="5792,2677" coordsize="12,2">
              <v:shape style="position:absolute;left:5792;top:2677;width:12;height:2" coordorigin="5792,2677" coordsize="12,0" path="m5792,2677l5804,2677e" filled="false" stroked="true" strokeweight=".6pt" strokecolor="#000000">
                <v:path arrowok="t"/>
              </v:shape>
            </v:group>
            <v:group style="position:absolute;left:5812;top:2677;width:12;height:2" coordorigin="5812,2677" coordsize="12,2">
              <v:shape style="position:absolute;left:5812;top:2677;width:12;height:2" coordorigin="5812,2677" coordsize="12,0" path="m5812,2677l5824,2677e" filled="false" stroked="true" strokeweight=".6pt" strokecolor="#000000">
                <v:path arrowok="t"/>
              </v:shape>
            </v:group>
            <v:group style="position:absolute;left:5831;top:2677;width:12;height:2" coordorigin="5831,2677" coordsize="12,2">
              <v:shape style="position:absolute;left:5831;top:2677;width:12;height:2" coordorigin="5831,2677" coordsize="12,0" path="m5831,2677l5843,2677e" filled="false" stroked="true" strokeweight=".6pt" strokecolor="#000000">
                <v:path arrowok="t"/>
              </v:shape>
            </v:group>
            <v:group style="position:absolute;left:5850;top:2677;width:12;height:2" coordorigin="5850,2677" coordsize="12,2">
              <v:shape style="position:absolute;left:5850;top:2677;width:12;height:2" coordorigin="5850,2677" coordsize="12,0" path="m5850,2677l5862,2677e" filled="false" stroked="true" strokeweight=".6pt" strokecolor="#000000">
                <v:path arrowok="t"/>
              </v:shape>
            </v:group>
            <v:group style="position:absolute;left:5869;top:2677;width:12;height:2" coordorigin="5869,2677" coordsize="12,2">
              <v:shape style="position:absolute;left:5869;top:2677;width:12;height:2" coordorigin="5869,2677" coordsize="12,0" path="m5869,2677l5881,2677e" filled="false" stroked="true" strokeweight=".6pt" strokecolor="#000000">
                <v:path arrowok="t"/>
              </v:shape>
            </v:group>
            <v:group style="position:absolute;left:5888;top:2677;width:12;height:2" coordorigin="5888,2677" coordsize="12,2">
              <v:shape style="position:absolute;left:5888;top:2677;width:12;height:2" coordorigin="5888,2677" coordsize="12,0" path="m5888,2677l5900,2677e" filled="false" stroked="true" strokeweight=".6pt" strokecolor="#000000">
                <v:path arrowok="t"/>
              </v:shape>
            </v:group>
            <v:group style="position:absolute;left:5908;top:2677;width:12;height:2" coordorigin="5908,2677" coordsize="12,2">
              <v:shape style="position:absolute;left:5908;top:2677;width:12;height:2" coordorigin="5908,2677" coordsize="12,0" path="m5908,2677l5920,2677e" filled="false" stroked="true" strokeweight=".6pt" strokecolor="#000000">
                <v:path arrowok="t"/>
              </v:shape>
            </v:group>
            <v:group style="position:absolute;left:5927;top:2677;width:12;height:2" coordorigin="5927,2677" coordsize="12,2">
              <v:shape style="position:absolute;left:5927;top:2677;width:12;height:2" coordorigin="5927,2677" coordsize="12,0" path="m5927,2677l5939,2677e" filled="false" stroked="true" strokeweight=".6pt" strokecolor="#000000">
                <v:path arrowok="t"/>
              </v:shape>
            </v:group>
            <v:group style="position:absolute;left:5946;top:2677;width:12;height:2" coordorigin="5946,2677" coordsize="12,2">
              <v:shape style="position:absolute;left:5946;top:2677;width:12;height:2" coordorigin="5946,2677" coordsize="12,0" path="m5946,2677l5958,2677e" filled="false" stroked="true" strokeweight=".6pt" strokecolor="#000000">
                <v:path arrowok="t"/>
              </v:shape>
            </v:group>
            <v:group style="position:absolute;left:5965;top:2677;width:12;height:2" coordorigin="5965,2677" coordsize="12,2">
              <v:shape style="position:absolute;left:5965;top:2677;width:12;height:2" coordorigin="5965,2677" coordsize="12,0" path="m5965,2677l5977,2677e" filled="false" stroked="true" strokeweight=".6pt" strokecolor="#000000">
                <v:path arrowok="t"/>
              </v:shape>
            </v:group>
            <v:group style="position:absolute;left:5984;top:2677;width:12;height:2" coordorigin="5984,2677" coordsize="12,2">
              <v:shape style="position:absolute;left:5984;top:2677;width:12;height:2" coordorigin="5984,2677" coordsize="12,0" path="m5984,2677l5996,2677e" filled="false" stroked="true" strokeweight=".6pt" strokecolor="#000000">
                <v:path arrowok="t"/>
              </v:shape>
            </v:group>
            <v:group style="position:absolute;left:6004;top:2677;width:12;height:2" coordorigin="6004,2677" coordsize="12,2">
              <v:shape style="position:absolute;left:6004;top:2677;width:12;height:2" coordorigin="6004,2677" coordsize="12,0" path="m6004,2677l6016,2677e" filled="false" stroked="true" strokeweight=".6pt" strokecolor="#000000">
                <v:path arrowok="t"/>
              </v:shape>
            </v:group>
            <v:group style="position:absolute;left:6023;top:2677;width:12;height:2" coordorigin="6023,2677" coordsize="12,2">
              <v:shape style="position:absolute;left:6023;top:2677;width:12;height:2" coordorigin="6023,2677" coordsize="12,0" path="m6023,2677l6035,2677e" filled="false" stroked="true" strokeweight=".6pt" strokecolor="#000000">
                <v:path arrowok="t"/>
              </v:shape>
            </v:group>
            <v:group style="position:absolute;left:6042;top:2677;width:12;height:2" coordorigin="6042,2677" coordsize="12,2">
              <v:shape style="position:absolute;left:6042;top:2677;width:12;height:2" coordorigin="6042,2677" coordsize="12,0" path="m6042,2677l6054,2677e" filled="false" stroked="true" strokeweight=".6pt" strokecolor="#000000">
                <v:path arrowok="t"/>
              </v:shape>
            </v:group>
            <v:group style="position:absolute;left:6061;top:2677;width:12;height:2" coordorigin="6061,2677" coordsize="12,2">
              <v:shape style="position:absolute;left:6061;top:2677;width:12;height:2" coordorigin="6061,2677" coordsize="12,0" path="m6061,2677l6073,2677e" filled="false" stroked="true" strokeweight=".6pt" strokecolor="#000000">
                <v:path arrowok="t"/>
              </v:shape>
            </v:group>
            <v:group style="position:absolute;left:6080;top:2677;width:12;height:2" coordorigin="6080,2677" coordsize="12,2">
              <v:shape style="position:absolute;left:6080;top:2677;width:12;height:2" coordorigin="6080,2677" coordsize="12,0" path="m6080,2677l6092,2677e" filled="false" stroked="true" strokeweight=".6pt" strokecolor="#000000">
                <v:path arrowok="t"/>
              </v:shape>
            </v:group>
            <v:group style="position:absolute;left:6100;top:2677;width:12;height:2" coordorigin="6100,2677" coordsize="12,2">
              <v:shape style="position:absolute;left:6100;top:2677;width:12;height:2" coordorigin="6100,2677" coordsize="12,0" path="m6100,2677l6112,2677e" filled="false" stroked="true" strokeweight=".6pt" strokecolor="#000000">
                <v:path arrowok="t"/>
              </v:shape>
            </v:group>
            <v:group style="position:absolute;left:6119;top:2677;width:12;height:2" coordorigin="6119,2677" coordsize="12,2">
              <v:shape style="position:absolute;left:6119;top:2677;width:12;height:2" coordorigin="6119,2677" coordsize="12,0" path="m6119,2677l6131,2677e" filled="false" stroked="true" strokeweight=".6pt" strokecolor="#000000">
                <v:path arrowok="t"/>
              </v:shape>
            </v:group>
            <v:group style="position:absolute;left:6138;top:2677;width:12;height:2" coordorigin="6138,2677" coordsize="12,2">
              <v:shape style="position:absolute;left:6138;top:2677;width:12;height:2" coordorigin="6138,2677" coordsize="12,0" path="m6138,2677l6150,2677e" filled="false" stroked="true" strokeweight=".6pt" strokecolor="#000000">
                <v:path arrowok="t"/>
              </v:shape>
            </v:group>
            <v:group style="position:absolute;left:6157;top:2677;width:12;height:2" coordorigin="6157,2677" coordsize="12,2">
              <v:shape style="position:absolute;left:6157;top:2677;width:12;height:2" coordorigin="6157,2677" coordsize="12,0" path="m6157,2677l6169,2677e" filled="false" stroked="true" strokeweight=".6pt" strokecolor="#000000">
                <v:path arrowok="t"/>
              </v:shape>
            </v:group>
            <v:group style="position:absolute;left:6176;top:2677;width:12;height:2" coordorigin="6176,2677" coordsize="12,2">
              <v:shape style="position:absolute;left:6176;top:2677;width:12;height:2" coordorigin="6176,2677" coordsize="12,0" path="m6176,2677l6188,2677e" filled="false" stroked="true" strokeweight=".6pt" strokecolor="#000000">
                <v:path arrowok="t"/>
              </v:shape>
            </v:group>
            <v:group style="position:absolute;left:6196;top:2677;width:12;height:2" coordorigin="6196,2677" coordsize="12,2">
              <v:shape style="position:absolute;left:6196;top:2677;width:12;height:2" coordorigin="6196,2677" coordsize="12,0" path="m6196,2677l6208,2677e" filled="false" stroked="true" strokeweight=".6pt" strokecolor="#000000">
                <v:path arrowok="t"/>
              </v:shape>
            </v:group>
            <v:group style="position:absolute;left:6215;top:2677;width:12;height:2" coordorigin="6215,2677" coordsize="12,2">
              <v:shape style="position:absolute;left:6215;top:2677;width:12;height:2" coordorigin="6215,2677" coordsize="12,0" path="m6215,2677l6227,2677e" filled="false" stroked="true" strokeweight=".6pt" strokecolor="#000000">
                <v:path arrowok="t"/>
              </v:shape>
            </v:group>
            <v:group style="position:absolute;left:6234;top:2677;width:12;height:2" coordorigin="6234,2677" coordsize="12,2">
              <v:shape style="position:absolute;left:6234;top:2677;width:12;height:2" coordorigin="6234,2677" coordsize="12,0" path="m6234,2677l6246,2677e" filled="false" stroked="true" strokeweight=".6pt" strokecolor="#000000">
                <v:path arrowok="t"/>
              </v:shape>
            </v:group>
            <v:group style="position:absolute;left:6253;top:2677;width:12;height:2" coordorigin="6253,2677" coordsize="12,2">
              <v:shape style="position:absolute;left:6253;top:2677;width:12;height:2" coordorigin="6253,2677" coordsize="12,0" path="m6253,2677l6265,2677e" filled="false" stroked="true" strokeweight=".6pt" strokecolor="#000000">
                <v:path arrowok="t"/>
              </v:shape>
            </v:group>
            <v:group style="position:absolute;left:6272;top:2677;width:12;height:2" coordorigin="6272,2677" coordsize="12,2">
              <v:shape style="position:absolute;left:6272;top:2677;width:12;height:2" coordorigin="6272,2677" coordsize="12,0" path="m6272,2677l6284,2677e" filled="false" stroked="true" strokeweight=".6pt" strokecolor="#000000">
                <v:path arrowok="t"/>
              </v:shape>
            </v:group>
            <v:group style="position:absolute;left:6292;top:2677;width:12;height:2" coordorigin="6292,2677" coordsize="12,2">
              <v:shape style="position:absolute;left:6292;top:2677;width:12;height:2" coordorigin="6292,2677" coordsize="12,0" path="m6292,2677l6304,2677e" filled="false" stroked="true" strokeweight=".6pt" strokecolor="#000000">
                <v:path arrowok="t"/>
              </v:shape>
            </v:group>
            <v:group style="position:absolute;left:6311;top:2677;width:12;height:2" coordorigin="6311,2677" coordsize="12,2">
              <v:shape style="position:absolute;left:6311;top:2677;width:12;height:2" coordorigin="6311,2677" coordsize="12,0" path="m6311,2677l6323,2677e" filled="false" stroked="true" strokeweight=".6pt" strokecolor="#000000">
                <v:path arrowok="t"/>
              </v:shape>
            </v:group>
            <v:group style="position:absolute;left:6330;top:2677;width:12;height:2" coordorigin="6330,2677" coordsize="12,2">
              <v:shape style="position:absolute;left:6330;top:2677;width:12;height:2" coordorigin="6330,2677" coordsize="12,0" path="m6330,2677l6342,2677e" filled="false" stroked="true" strokeweight=".6pt" strokecolor="#000000">
                <v:path arrowok="t"/>
              </v:shape>
            </v:group>
            <v:group style="position:absolute;left:6349;top:2677;width:12;height:2" coordorigin="6349,2677" coordsize="12,2">
              <v:shape style="position:absolute;left:6349;top:2677;width:12;height:2" coordorigin="6349,2677" coordsize="12,0" path="m6349,2677l6361,2677e" filled="false" stroked="true" strokeweight=".6pt" strokecolor="#000000">
                <v:path arrowok="t"/>
              </v:shape>
            </v:group>
            <v:group style="position:absolute;left:6368;top:2677;width:12;height:2" coordorigin="6368,2677" coordsize="12,2">
              <v:shape style="position:absolute;left:6368;top:2677;width:12;height:2" coordorigin="6368,2677" coordsize="12,0" path="m6368,2677l6380,2677e" filled="false" stroked="true" strokeweight=".6pt" strokecolor="#000000">
                <v:path arrowok="t"/>
              </v:shape>
            </v:group>
            <v:group style="position:absolute;left:6388;top:2677;width:12;height:2" coordorigin="6388,2677" coordsize="12,2">
              <v:shape style="position:absolute;left:6388;top:2677;width:12;height:2" coordorigin="6388,2677" coordsize="12,0" path="m6388,2677l6400,2677e" filled="false" stroked="true" strokeweight=".6pt" strokecolor="#000000">
                <v:path arrowok="t"/>
              </v:shape>
            </v:group>
            <v:group style="position:absolute;left:6407;top:2677;width:12;height:2" coordorigin="6407,2677" coordsize="12,2">
              <v:shape style="position:absolute;left:6407;top:2677;width:12;height:2" coordorigin="6407,2677" coordsize="12,0" path="m6407,2677l6419,2677e" filled="false" stroked="true" strokeweight=".6pt" strokecolor="#000000">
                <v:path arrowok="t"/>
              </v:shape>
            </v:group>
            <v:group style="position:absolute;left:6426;top:2677;width:12;height:2" coordorigin="6426,2677" coordsize="12,2">
              <v:shape style="position:absolute;left:6426;top:2677;width:12;height:2" coordorigin="6426,2677" coordsize="12,0" path="m6426,2677l6438,2677e" filled="false" stroked="true" strokeweight=".6pt" strokecolor="#000000">
                <v:path arrowok="t"/>
              </v:shape>
            </v:group>
            <v:group style="position:absolute;left:6445;top:2677;width:12;height:2" coordorigin="6445,2677" coordsize="12,2">
              <v:shape style="position:absolute;left:6445;top:2677;width:12;height:2" coordorigin="6445,2677" coordsize="12,0" path="m6445,2677l6457,2677e" filled="false" stroked="true" strokeweight=".6pt" strokecolor="#000000">
                <v:path arrowok="t"/>
              </v:shape>
            </v:group>
            <v:group style="position:absolute;left:6464;top:2677;width:12;height:2" coordorigin="6464,2677" coordsize="12,2">
              <v:shape style="position:absolute;left:6464;top:2677;width:12;height:2" coordorigin="6464,2677" coordsize="12,0" path="m6464,2677l6476,2677e" filled="false" stroked="true" strokeweight=".6pt" strokecolor="#000000">
                <v:path arrowok="t"/>
              </v:shape>
            </v:group>
            <v:group style="position:absolute;left:6484;top:2677;width:12;height:2" coordorigin="6484,2677" coordsize="12,2">
              <v:shape style="position:absolute;left:6484;top:2677;width:12;height:2" coordorigin="6484,2677" coordsize="12,0" path="m6484,2677l6496,2677e" filled="false" stroked="true" strokeweight=".6pt" strokecolor="#000000">
                <v:path arrowok="t"/>
              </v:shape>
            </v:group>
            <v:group style="position:absolute;left:6503;top:2677;width:12;height:2" coordorigin="6503,2677" coordsize="12,2">
              <v:shape style="position:absolute;left:6503;top:2677;width:12;height:2" coordorigin="6503,2677" coordsize="12,0" path="m6503,2677l6515,2677e" filled="false" stroked="true" strokeweight=".6pt" strokecolor="#000000">
                <v:path arrowok="t"/>
              </v:shape>
            </v:group>
            <v:group style="position:absolute;left:6522;top:2677;width:12;height:2" coordorigin="6522,2677" coordsize="12,2">
              <v:shape style="position:absolute;left:6522;top:2677;width:12;height:2" coordorigin="6522,2677" coordsize="12,0" path="m6522,2677l6534,2677e" filled="false" stroked="true" strokeweight=".6pt" strokecolor="#000000">
                <v:path arrowok="t"/>
              </v:shape>
            </v:group>
            <v:group style="position:absolute;left:6541;top:2677;width:12;height:2" coordorigin="6541,2677" coordsize="12,2">
              <v:shape style="position:absolute;left:6541;top:2677;width:12;height:2" coordorigin="6541,2677" coordsize="12,0" path="m6541,2677l6553,2677e" filled="false" stroked="true" strokeweight=".6pt" strokecolor="#000000">
                <v:path arrowok="t"/>
              </v:shape>
            </v:group>
            <v:group style="position:absolute;left:6560;top:2677;width:12;height:2" coordorigin="6560,2677" coordsize="12,2">
              <v:shape style="position:absolute;left:6560;top:2677;width:12;height:2" coordorigin="6560,2677" coordsize="12,0" path="m6560,2677l6572,2677e" filled="false" stroked="true" strokeweight=".6pt" strokecolor="#000000">
                <v:path arrowok="t"/>
              </v:shape>
            </v:group>
            <v:group style="position:absolute;left:6580;top:2677;width:12;height:2" coordorigin="6580,2677" coordsize="12,2">
              <v:shape style="position:absolute;left:6580;top:2677;width:12;height:2" coordorigin="6580,2677" coordsize="12,0" path="m6580,2677l6592,2677e" filled="false" stroked="true" strokeweight=".6pt" strokecolor="#000000">
                <v:path arrowok="t"/>
              </v:shape>
            </v:group>
            <v:group style="position:absolute;left:6599;top:2677;width:12;height:2" coordorigin="6599,2677" coordsize="12,2">
              <v:shape style="position:absolute;left:6599;top:2677;width:12;height:2" coordorigin="6599,2677" coordsize="12,0" path="m6599,2677l6611,2677e" filled="false" stroked="true" strokeweight=".6pt" strokecolor="#000000">
                <v:path arrowok="t"/>
              </v:shape>
            </v:group>
            <v:group style="position:absolute;left:6618;top:2677;width:12;height:2" coordorigin="6618,2677" coordsize="12,2">
              <v:shape style="position:absolute;left:6618;top:2677;width:12;height:2" coordorigin="6618,2677" coordsize="12,0" path="m6618,2677l6630,2677e" filled="false" stroked="true" strokeweight=".6pt" strokecolor="#000000">
                <v:path arrowok="t"/>
              </v:shape>
            </v:group>
            <v:group style="position:absolute;left:6637;top:2677;width:12;height:2" coordorigin="6637,2677" coordsize="12,2">
              <v:shape style="position:absolute;left:6637;top:2677;width:12;height:2" coordorigin="6637,2677" coordsize="12,0" path="m6637,2677l6649,2677e" filled="false" stroked="true" strokeweight=".6pt" strokecolor="#000000">
                <v:path arrowok="t"/>
              </v:shape>
            </v:group>
            <v:group style="position:absolute;left:6656;top:2677;width:12;height:2" coordorigin="6656,2677" coordsize="12,2">
              <v:shape style="position:absolute;left:6656;top:2677;width:12;height:2" coordorigin="6656,2677" coordsize="12,0" path="m6656,2677l6668,2677e" filled="false" stroked="true" strokeweight=".6pt" strokecolor="#000000">
                <v:path arrowok="t"/>
              </v:shape>
            </v:group>
            <v:group style="position:absolute;left:6676;top:2677;width:12;height:2" coordorigin="6676,2677" coordsize="12,2">
              <v:shape style="position:absolute;left:6676;top:2677;width:12;height:2" coordorigin="6676,2677" coordsize="12,0" path="m6676,2677l6688,2677e" filled="false" stroked="true" strokeweight=".6pt" strokecolor="#000000">
                <v:path arrowok="t"/>
              </v:shape>
            </v:group>
            <v:group style="position:absolute;left:6695;top:2677;width:12;height:2" coordorigin="6695,2677" coordsize="12,2">
              <v:shape style="position:absolute;left:6695;top:2677;width:12;height:2" coordorigin="6695,2677" coordsize="12,0" path="m6695,2677l6707,2677e" filled="false" stroked="true" strokeweight=".6pt" strokecolor="#000000">
                <v:path arrowok="t"/>
              </v:shape>
            </v:group>
            <v:group style="position:absolute;left:6714;top:2677;width:12;height:2" coordorigin="6714,2677" coordsize="12,2">
              <v:shape style="position:absolute;left:6714;top:2677;width:12;height:2" coordorigin="6714,2677" coordsize="12,0" path="m6714,2677l6726,2677e" filled="false" stroked="true" strokeweight=".6pt" strokecolor="#000000">
                <v:path arrowok="t"/>
              </v:shape>
            </v:group>
            <v:group style="position:absolute;left:6733;top:2677;width:12;height:2" coordorigin="6733,2677" coordsize="12,2">
              <v:shape style="position:absolute;left:6733;top:2677;width:12;height:2" coordorigin="6733,2677" coordsize="12,0" path="m6733,2677l6745,2677e" filled="false" stroked="true" strokeweight=".6pt" strokecolor="#000000">
                <v:path arrowok="t"/>
              </v:shape>
            </v:group>
            <v:group style="position:absolute;left:6752;top:2677;width:12;height:2" coordorigin="6752,2677" coordsize="12,2">
              <v:shape style="position:absolute;left:6752;top:2677;width:12;height:2" coordorigin="6752,2677" coordsize="12,0" path="m6752,2677l6764,2677e" filled="false" stroked="true" strokeweight=".6pt" strokecolor="#000000">
                <v:path arrowok="t"/>
              </v:shape>
            </v:group>
            <v:group style="position:absolute;left:6772;top:2677;width:12;height:2" coordorigin="6772,2677" coordsize="12,2">
              <v:shape style="position:absolute;left:6772;top:2677;width:12;height:2" coordorigin="6772,2677" coordsize="12,0" path="m6772,2677l6784,2677e" filled="false" stroked="true" strokeweight=".6pt" strokecolor="#000000">
                <v:path arrowok="t"/>
              </v:shape>
            </v:group>
            <v:group style="position:absolute;left:6791;top:2677;width:12;height:2" coordorigin="6791,2677" coordsize="12,2">
              <v:shape style="position:absolute;left:6791;top:2677;width:12;height:2" coordorigin="6791,2677" coordsize="12,0" path="m6791,2677l6803,2677e" filled="false" stroked="true" strokeweight=".6pt" strokecolor="#000000">
                <v:path arrowok="t"/>
              </v:shape>
            </v:group>
            <v:group style="position:absolute;left:6810;top:2677;width:12;height:2" coordorigin="6810,2677" coordsize="12,2">
              <v:shape style="position:absolute;left:6810;top:2677;width:12;height:2" coordorigin="6810,2677" coordsize="12,0" path="m6810,2677l6822,2677e" filled="false" stroked="true" strokeweight=".6pt" strokecolor="#000000">
                <v:path arrowok="t"/>
              </v:shape>
            </v:group>
            <v:group style="position:absolute;left:6829;top:2677;width:12;height:2" coordorigin="6829,2677" coordsize="12,2">
              <v:shape style="position:absolute;left:6829;top:2677;width:12;height:2" coordorigin="6829,2677" coordsize="12,0" path="m6829,2677l6841,2677e" filled="false" stroked="true" strokeweight=".6pt" strokecolor="#000000">
                <v:path arrowok="t"/>
              </v:shape>
            </v:group>
            <v:group style="position:absolute;left:6848;top:2677;width:12;height:2" coordorigin="6848,2677" coordsize="12,2">
              <v:shape style="position:absolute;left:6848;top:2677;width:12;height:2" coordorigin="6848,2677" coordsize="12,0" path="m6848,2677l6860,2677e" filled="false" stroked="true" strokeweight=".6pt" strokecolor="#000000">
                <v:path arrowok="t"/>
              </v:shape>
            </v:group>
            <v:group style="position:absolute;left:6868;top:2677;width:12;height:2" coordorigin="6868,2677" coordsize="12,2">
              <v:shape style="position:absolute;left:6868;top:2677;width:12;height:2" coordorigin="6868,2677" coordsize="12,0" path="m6868,2677l6880,2677e" filled="false" stroked="true" strokeweight=".6pt" strokecolor="#000000">
                <v:path arrowok="t"/>
              </v:shape>
            </v:group>
            <v:group style="position:absolute;left:6887;top:2677;width:12;height:2" coordorigin="6887,2677" coordsize="12,2">
              <v:shape style="position:absolute;left:6887;top:2677;width:12;height:2" coordorigin="6887,2677" coordsize="12,0" path="m6887,2677l6899,2677e" filled="false" stroked="true" strokeweight=".6pt" strokecolor="#000000">
                <v:path arrowok="t"/>
              </v:shape>
            </v:group>
            <v:group style="position:absolute;left:6906;top:2677;width:12;height:2" coordorigin="6906,2677" coordsize="12,2">
              <v:shape style="position:absolute;left:6906;top:2677;width:12;height:2" coordorigin="6906,2677" coordsize="12,0" path="m6906,2677l6918,2677e" filled="false" stroked="true" strokeweight=".6pt" strokecolor="#000000">
                <v:path arrowok="t"/>
              </v:shape>
            </v:group>
            <v:group style="position:absolute;left:6925;top:2677;width:12;height:2" coordorigin="6925,2677" coordsize="12,2">
              <v:shape style="position:absolute;left:6925;top:2677;width:12;height:2" coordorigin="6925,2677" coordsize="12,0" path="m6925,2677l6937,2677e" filled="false" stroked="true" strokeweight=".6pt" strokecolor="#000000">
                <v:path arrowok="t"/>
              </v:shape>
            </v:group>
            <v:group style="position:absolute;left:6944;top:2677;width:12;height:2" coordorigin="6944,2677" coordsize="12,2">
              <v:shape style="position:absolute;left:6944;top:2677;width:12;height:2" coordorigin="6944,2677" coordsize="12,0" path="m6944,2677l6956,2677e" filled="false" stroked="true" strokeweight=".6pt" strokecolor="#000000">
                <v:path arrowok="t"/>
              </v:shape>
            </v:group>
            <v:group style="position:absolute;left:6964;top:2677;width:12;height:2" coordorigin="6964,2677" coordsize="12,2">
              <v:shape style="position:absolute;left:6964;top:2677;width:12;height:2" coordorigin="6964,2677" coordsize="12,0" path="m6964,2677l6976,2677e" filled="false" stroked="true" strokeweight=".6pt" strokecolor="#000000">
                <v:path arrowok="t"/>
              </v:shape>
            </v:group>
            <v:group style="position:absolute;left:6983;top:2677;width:12;height:2" coordorigin="6983,2677" coordsize="12,2">
              <v:shape style="position:absolute;left:6983;top:2677;width:12;height:2" coordorigin="6983,2677" coordsize="12,0" path="m6983,2677l6995,2677e" filled="false" stroked="true" strokeweight=".6pt" strokecolor="#000000">
                <v:path arrowok="t"/>
              </v:shape>
            </v:group>
            <v:group style="position:absolute;left:7002;top:2677;width:12;height:2" coordorigin="7002,2677" coordsize="12,2">
              <v:shape style="position:absolute;left:7002;top:2677;width:12;height:2" coordorigin="7002,2677" coordsize="12,0" path="m7002,2677l7014,2677e" filled="false" stroked="true" strokeweight=".6pt" strokecolor="#000000">
                <v:path arrowok="t"/>
              </v:shape>
            </v:group>
            <v:group style="position:absolute;left:7021;top:2677;width:12;height:2" coordorigin="7021,2677" coordsize="12,2">
              <v:shape style="position:absolute;left:7021;top:2677;width:12;height:2" coordorigin="7021,2677" coordsize="12,0" path="m7021,2677l7033,2677e" filled="false" stroked="true" strokeweight=".6pt" strokecolor="#000000">
                <v:path arrowok="t"/>
              </v:shape>
            </v:group>
            <v:group style="position:absolute;left:7040;top:2677;width:12;height:2" coordorigin="7040,2677" coordsize="12,2">
              <v:shape style="position:absolute;left:7040;top:2677;width:12;height:2" coordorigin="7040,2677" coordsize="12,0" path="m7040,2677l7052,2677e" filled="false" stroked="true" strokeweight=".6pt" strokecolor="#000000">
                <v:path arrowok="t"/>
              </v:shape>
            </v:group>
            <v:group style="position:absolute;left:7060;top:2677;width:12;height:2" coordorigin="7060,2677" coordsize="12,2">
              <v:shape style="position:absolute;left:7060;top:2677;width:12;height:2" coordorigin="7060,2677" coordsize="12,0" path="m7060,2677l7072,2677e" filled="false" stroked="true" strokeweight=".6pt" strokecolor="#000000">
                <v:path arrowok="t"/>
              </v:shape>
            </v:group>
            <v:group style="position:absolute;left:7079;top:2677;width:12;height:2" coordorigin="7079,2677" coordsize="12,2">
              <v:shape style="position:absolute;left:7079;top:2677;width:12;height:2" coordorigin="7079,2677" coordsize="12,0" path="m7079,2677l7091,2677e" filled="false" stroked="true" strokeweight=".6pt" strokecolor="#000000">
                <v:path arrowok="t"/>
              </v:shape>
            </v:group>
            <v:group style="position:absolute;left:7098;top:2677;width:12;height:2" coordorigin="7098,2677" coordsize="12,2">
              <v:shape style="position:absolute;left:7098;top:2677;width:12;height:2" coordorigin="7098,2677" coordsize="12,0" path="m7098,2677l7110,2677e" filled="false" stroked="true" strokeweight=".6pt" strokecolor="#000000">
                <v:path arrowok="t"/>
              </v:shape>
            </v:group>
            <v:group style="position:absolute;left:7117;top:2677;width:12;height:2" coordorigin="7117,2677" coordsize="12,2">
              <v:shape style="position:absolute;left:7117;top:2677;width:12;height:2" coordorigin="7117,2677" coordsize="12,0" path="m7117,2677l7129,2677e" filled="false" stroked="true" strokeweight=".6pt" strokecolor="#000000">
                <v:path arrowok="t"/>
              </v:shape>
            </v:group>
            <v:group style="position:absolute;left:7136;top:2677;width:12;height:2" coordorigin="7136,2677" coordsize="12,2">
              <v:shape style="position:absolute;left:7136;top:2677;width:12;height:2" coordorigin="7136,2677" coordsize="12,0" path="m7136,2677l7148,2677e" filled="false" stroked="true" strokeweight=".6pt" strokecolor="#000000">
                <v:path arrowok="t"/>
              </v:shape>
            </v:group>
            <v:group style="position:absolute;left:7156;top:2677;width:12;height:2" coordorigin="7156,2677" coordsize="12,2">
              <v:shape style="position:absolute;left:7156;top:2677;width:12;height:2" coordorigin="7156,2677" coordsize="12,0" path="m7156,2677l7168,2677e" filled="false" stroked="true" strokeweight=".6pt" strokecolor="#000000">
                <v:path arrowok="t"/>
              </v:shape>
            </v:group>
            <v:group style="position:absolute;left:7175;top:2677;width:12;height:2" coordorigin="7175,2677" coordsize="12,2">
              <v:shape style="position:absolute;left:7175;top:2677;width:12;height:2" coordorigin="7175,2677" coordsize="12,0" path="m7175,2677l7187,2677e" filled="false" stroked="true" strokeweight=".6pt" strokecolor="#000000">
                <v:path arrowok="t"/>
              </v:shape>
            </v:group>
            <v:group style="position:absolute;left:7194;top:2677;width:12;height:2" coordorigin="7194,2677" coordsize="12,2">
              <v:shape style="position:absolute;left:7194;top:2677;width:12;height:2" coordorigin="7194,2677" coordsize="12,0" path="m7194,2677l7206,2677e" filled="false" stroked="true" strokeweight=".6pt" strokecolor="#000000">
                <v:path arrowok="t"/>
              </v:shape>
            </v:group>
            <v:group style="position:absolute;left:7213;top:2677;width:12;height:2" coordorigin="7213,2677" coordsize="12,2">
              <v:shape style="position:absolute;left:7213;top:2677;width:12;height:2" coordorigin="7213,2677" coordsize="12,0" path="m7213,2677l7225,2677e" filled="false" stroked="true" strokeweight=".6pt" strokecolor="#000000">
                <v:path arrowok="t"/>
              </v:shape>
            </v:group>
            <v:group style="position:absolute;left:7232;top:2677;width:12;height:2" coordorigin="7232,2677" coordsize="12,2">
              <v:shape style="position:absolute;left:7232;top:2677;width:12;height:2" coordorigin="7232,2677" coordsize="12,0" path="m7232,2677l7244,2677e" filled="false" stroked="true" strokeweight=".6pt" strokecolor="#000000">
                <v:path arrowok="t"/>
              </v:shape>
            </v:group>
            <v:group style="position:absolute;left:7252;top:2677;width:12;height:2" coordorigin="7252,2677" coordsize="12,2">
              <v:shape style="position:absolute;left:7252;top:2677;width:12;height:2" coordorigin="7252,2677" coordsize="12,0" path="m7252,2677l7264,2677e" filled="false" stroked="true" strokeweight=".6pt" strokecolor="#000000">
                <v:path arrowok="t"/>
              </v:shape>
            </v:group>
            <v:group style="position:absolute;left:7271;top:2677;width:12;height:2" coordorigin="7271,2677" coordsize="12,2">
              <v:shape style="position:absolute;left:7271;top:2677;width:12;height:2" coordorigin="7271,2677" coordsize="12,0" path="m7271,2677l7283,2677e" filled="false" stroked="true" strokeweight=".6pt" strokecolor="#000000">
                <v:path arrowok="t"/>
              </v:shape>
            </v:group>
            <v:group style="position:absolute;left:7290;top:2677;width:12;height:2" coordorigin="7290,2677" coordsize="12,2">
              <v:shape style="position:absolute;left:7290;top:2677;width:12;height:2" coordorigin="7290,2677" coordsize="12,0" path="m7290,2677l7302,2677e" filled="false" stroked="true" strokeweight=".6pt" strokecolor="#000000">
                <v:path arrowok="t"/>
              </v:shape>
            </v:group>
            <v:group style="position:absolute;left:7309;top:2677;width:12;height:2" coordorigin="7309,2677" coordsize="12,2">
              <v:shape style="position:absolute;left:7309;top:2677;width:12;height:2" coordorigin="7309,2677" coordsize="12,0" path="m7309,2677l7321,2677e" filled="false" stroked="true" strokeweight=".6pt" strokecolor="#000000">
                <v:path arrowok="t"/>
              </v:shape>
            </v:group>
            <v:group style="position:absolute;left:7328;top:2677;width:12;height:2" coordorigin="7328,2677" coordsize="12,2">
              <v:shape style="position:absolute;left:7328;top:2677;width:12;height:2" coordorigin="7328,2677" coordsize="12,0" path="m7328,2677l7340,2677e" filled="false" stroked="true" strokeweight=".6pt" strokecolor="#000000">
                <v:path arrowok="t"/>
              </v:shape>
            </v:group>
            <v:group style="position:absolute;left:7348;top:2677;width:12;height:2" coordorigin="7348,2677" coordsize="12,2">
              <v:shape style="position:absolute;left:7348;top:2677;width:12;height:2" coordorigin="7348,2677" coordsize="12,0" path="m7348,2677l7360,2677e" filled="false" stroked="true" strokeweight=".6pt" strokecolor="#000000">
                <v:path arrowok="t"/>
              </v:shape>
            </v:group>
            <v:group style="position:absolute;left:7367;top:2677;width:12;height:2" coordorigin="7367,2677" coordsize="12,2">
              <v:shape style="position:absolute;left:7367;top:2677;width:12;height:2" coordorigin="7367,2677" coordsize="12,0" path="m7367,2677l7379,2677e" filled="false" stroked="true" strokeweight=".6pt" strokecolor="#000000">
                <v:path arrowok="t"/>
              </v:shape>
            </v:group>
            <v:group style="position:absolute;left:7386;top:2677;width:12;height:2" coordorigin="7386,2677" coordsize="12,2">
              <v:shape style="position:absolute;left:7386;top:2677;width:12;height:2" coordorigin="7386,2677" coordsize="12,0" path="m7386,2677l7398,2677e" filled="false" stroked="true" strokeweight=".6pt" strokecolor="#000000">
                <v:path arrowok="t"/>
              </v:shape>
            </v:group>
            <v:group style="position:absolute;left:7405;top:2677;width:12;height:2" coordorigin="7405,2677" coordsize="12,2">
              <v:shape style="position:absolute;left:7405;top:2677;width:12;height:2" coordorigin="7405,2677" coordsize="12,0" path="m7405,2677l7417,2677e" filled="false" stroked="true" strokeweight=".6pt" strokecolor="#000000">
                <v:path arrowok="t"/>
              </v:shape>
            </v:group>
            <v:group style="position:absolute;left:7424;top:2677;width:12;height:2" coordorigin="7424,2677" coordsize="12,2">
              <v:shape style="position:absolute;left:7424;top:2677;width:12;height:2" coordorigin="7424,2677" coordsize="12,0" path="m7424,2677l7436,2677e" filled="false" stroked="true" strokeweight=".6pt" strokecolor="#000000">
                <v:path arrowok="t"/>
              </v:shape>
            </v:group>
            <v:group style="position:absolute;left:7444;top:2677;width:12;height:2" coordorigin="7444,2677" coordsize="12,2">
              <v:shape style="position:absolute;left:7444;top:2677;width:12;height:2" coordorigin="7444,2677" coordsize="12,0" path="m7444,2677l7456,2677e" filled="false" stroked="true" strokeweight=".6pt" strokecolor="#000000">
                <v:path arrowok="t"/>
              </v:shape>
            </v:group>
            <v:group style="position:absolute;left:7463;top:2677;width:12;height:2" coordorigin="7463,2677" coordsize="12,2">
              <v:shape style="position:absolute;left:7463;top:2677;width:12;height:2" coordorigin="7463,2677" coordsize="12,0" path="m7463,2677l7475,2677e" filled="false" stroked="true" strokeweight=".6pt" strokecolor="#000000">
                <v:path arrowok="t"/>
              </v:shape>
            </v:group>
            <v:group style="position:absolute;left:7482;top:2677;width:12;height:2" coordorigin="7482,2677" coordsize="12,2">
              <v:shape style="position:absolute;left:7482;top:2677;width:12;height:2" coordorigin="7482,2677" coordsize="12,0" path="m7482,2677l7494,2677e" filled="false" stroked="true" strokeweight=".6pt" strokecolor="#000000">
                <v:path arrowok="t"/>
              </v:shape>
            </v:group>
            <v:group style="position:absolute;left:7501;top:2677;width:12;height:2" coordorigin="7501,2677" coordsize="12,2">
              <v:shape style="position:absolute;left:7501;top:2677;width:12;height:2" coordorigin="7501,2677" coordsize="12,0" path="m7501,2677l7513,2677e" filled="false" stroked="true" strokeweight=".6pt" strokecolor="#000000">
                <v:path arrowok="t"/>
              </v:shape>
            </v:group>
            <v:group style="position:absolute;left:7520;top:2677;width:12;height:2" coordorigin="7520,2677" coordsize="12,2">
              <v:shape style="position:absolute;left:7520;top:2677;width:12;height:2" coordorigin="7520,2677" coordsize="12,0" path="m7520,2677l7532,2677e" filled="false" stroked="true" strokeweight=".6pt" strokecolor="#000000">
                <v:path arrowok="t"/>
              </v:shape>
            </v:group>
            <v:group style="position:absolute;left:7540;top:2677;width:12;height:2" coordorigin="7540,2677" coordsize="12,2">
              <v:shape style="position:absolute;left:7540;top:2677;width:12;height:2" coordorigin="7540,2677" coordsize="12,0" path="m7540,2677l7552,2677e" filled="false" stroked="true" strokeweight=".6pt" strokecolor="#000000">
                <v:path arrowok="t"/>
              </v:shape>
            </v:group>
            <v:group style="position:absolute;left:7559;top:2677;width:12;height:2" coordorigin="7559,2677" coordsize="12,2">
              <v:shape style="position:absolute;left:7559;top:2677;width:12;height:2" coordorigin="7559,2677" coordsize="12,0" path="m7559,2677l7571,2677e" filled="false" stroked="true" strokeweight=".6pt" strokecolor="#000000">
                <v:path arrowok="t"/>
              </v:shape>
            </v:group>
            <v:group style="position:absolute;left:7578;top:2677;width:12;height:2" coordorigin="7578,2677" coordsize="12,2">
              <v:shape style="position:absolute;left:7578;top:2677;width:12;height:2" coordorigin="7578,2677" coordsize="12,0" path="m7578,2677l7590,2677e" filled="false" stroked="true" strokeweight=".6pt" strokecolor="#000000">
                <v:path arrowok="t"/>
              </v:shape>
            </v:group>
            <v:group style="position:absolute;left:7597;top:2677;width:12;height:2" coordorigin="7597,2677" coordsize="12,2">
              <v:shape style="position:absolute;left:7597;top:2677;width:12;height:2" coordorigin="7597,2677" coordsize="12,0" path="m7597,2677l7609,2677e" filled="false" stroked="true" strokeweight=".6pt" strokecolor="#000000">
                <v:path arrowok="t"/>
              </v:shape>
            </v:group>
            <v:group style="position:absolute;left:7616;top:2677;width:12;height:2" coordorigin="7616,2677" coordsize="12,2">
              <v:shape style="position:absolute;left:7616;top:2677;width:12;height:2" coordorigin="7616,2677" coordsize="12,0" path="m7616,2677l7628,2677e" filled="false" stroked="true" strokeweight=".6pt" strokecolor="#000000">
                <v:path arrowok="t"/>
              </v:shape>
            </v:group>
            <v:group style="position:absolute;left:7636;top:2677;width:12;height:2" coordorigin="7636,2677" coordsize="12,2">
              <v:shape style="position:absolute;left:7636;top:2677;width:12;height:2" coordorigin="7636,2677" coordsize="12,0" path="m7636,2677l7648,2677e" filled="false" stroked="true" strokeweight=".6pt" strokecolor="#000000">
                <v:path arrowok="t"/>
              </v:shape>
            </v:group>
            <v:group style="position:absolute;left:7655;top:2677;width:12;height:2" coordorigin="7655,2677" coordsize="12,2">
              <v:shape style="position:absolute;left:7655;top:2677;width:12;height:2" coordorigin="7655,2677" coordsize="12,0" path="m7655,2677l7667,2677e" filled="false" stroked="true" strokeweight=".6pt" strokecolor="#000000">
                <v:path arrowok="t"/>
              </v:shape>
            </v:group>
            <v:group style="position:absolute;left:7674;top:2677;width:12;height:2" coordorigin="7674,2677" coordsize="12,2">
              <v:shape style="position:absolute;left:7674;top:2677;width:12;height:2" coordorigin="7674,2677" coordsize="12,0" path="m7674,2677l7686,2677e" filled="false" stroked="true" strokeweight=".6pt" strokecolor="#000000">
                <v:path arrowok="t"/>
              </v:shape>
            </v:group>
            <v:group style="position:absolute;left:7693;top:2677;width:12;height:2" coordorigin="7693,2677" coordsize="12,2">
              <v:shape style="position:absolute;left:7693;top:2677;width:12;height:2" coordorigin="7693,2677" coordsize="12,0" path="m7693,2677l7705,2677e" filled="false" stroked="true" strokeweight=".6pt" strokecolor="#000000">
                <v:path arrowok="t"/>
              </v:shape>
            </v:group>
            <v:group style="position:absolute;left:7712;top:2677;width:12;height:2" coordorigin="7712,2677" coordsize="12,2">
              <v:shape style="position:absolute;left:7712;top:2677;width:12;height:2" coordorigin="7712,2677" coordsize="12,0" path="m7712,2677l7724,2677e" filled="false" stroked="true" strokeweight=".6pt" strokecolor="#000000">
                <v:path arrowok="t"/>
              </v:shape>
            </v:group>
            <v:group style="position:absolute;left:7732;top:2677;width:12;height:2" coordorigin="7732,2677" coordsize="12,2">
              <v:shape style="position:absolute;left:7732;top:2677;width:12;height:2" coordorigin="7732,2677" coordsize="12,0" path="m7732,2677l7744,2677e" filled="false" stroked="true" strokeweight=".6pt" strokecolor="#000000">
                <v:path arrowok="t"/>
              </v:shape>
            </v:group>
            <v:group style="position:absolute;left:7751;top:2677;width:12;height:2" coordorigin="7751,2677" coordsize="12,2">
              <v:shape style="position:absolute;left:7751;top:2677;width:12;height:2" coordorigin="7751,2677" coordsize="12,0" path="m7751,2677l7763,2677e" filled="false" stroked="true" strokeweight=".6pt" strokecolor="#000000">
                <v:path arrowok="t"/>
              </v:shape>
            </v:group>
            <v:group style="position:absolute;left:7770;top:2677;width:12;height:2" coordorigin="7770,2677" coordsize="12,2">
              <v:shape style="position:absolute;left:7770;top:2677;width:12;height:2" coordorigin="7770,2677" coordsize="12,0" path="m7770,2677l7782,2677e" filled="false" stroked="true" strokeweight=".6pt" strokecolor="#000000">
                <v:path arrowok="t"/>
              </v:shape>
            </v:group>
            <v:group style="position:absolute;left:7789;top:2677;width:12;height:2" coordorigin="7789,2677" coordsize="12,2">
              <v:shape style="position:absolute;left:7789;top:2677;width:12;height:2" coordorigin="7789,2677" coordsize="12,0" path="m7789,2677l7801,2677e" filled="false" stroked="true" strokeweight=".6pt" strokecolor="#000000">
                <v:path arrowok="t"/>
              </v:shape>
            </v:group>
            <v:group style="position:absolute;left:7808;top:2677;width:12;height:2" coordorigin="7808,2677" coordsize="12,2">
              <v:shape style="position:absolute;left:7808;top:2677;width:12;height:2" coordorigin="7808,2677" coordsize="12,0" path="m7808,2677l7820,2677e" filled="false" stroked="true" strokeweight=".6pt" strokecolor="#000000">
                <v:path arrowok="t"/>
              </v:shape>
            </v:group>
            <v:group style="position:absolute;left:7828;top:2677;width:12;height:2" coordorigin="7828,2677" coordsize="12,2">
              <v:shape style="position:absolute;left:7828;top:2677;width:12;height:2" coordorigin="7828,2677" coordsize="12,0" path="m7828,2677l7840,2677e" filled="false" stroked="true" strokeweight=".6pt" strokecolor="#000000">
                <v:path arrowok="t"/>
              </v:shape>
            </v:group>
            <v:group style="position:absolute;left:7847;top:2677;width:12;height:2" coordorigin="7847,2677" coordsize="12,2">
              <v:shape style="position:absolute;left:7847;top:2677;width:12;height:2" coordorigin="7847,2677" coordsize="12,0" path="m7847,2677l7859,2677e" filled="false" stroked="true" strokeweight=".6pt" strokecolor="#000000">
                <v:path arrowok="t"/>
              </v:shape>
            </v:group>
            <v:group style="position:absolute;left:7866;top:2677;width:12;height:2" coordorigin="7866,2677" coordsize="12,2">
              <v:shape style="position:absolute;left:7866;top:2677;width:12;height:2" coordorigin="7866,2677" coordsize="12,0" path="m7866,2677l7878,2677e" filled="false" stroked="true" strokeweight=".6pt" strokecolor="#000000">
                <v:path arrowok="t"/>
              </v:shape>
            </v:group>
            <v:group style="position:absolute;left:7885;top:2677;width:12;height:2" coordorigin="7885,2677" coordsize="12,2">
              <v:shape style="position:absolute;left:7885;top:2677;width:12;height:2" coordorigin="7885,2677" coordsize="12,0" path="m7885,2677l7897,2677e" filled="false" stroked="true" strokeweight=".6pt" strokecolor="#000000">
                <v:path arrowok="t"/>
              </v:shape>
            </v:group>
            <v:group style="position:absolute;left:7904;top:2677;width:12;height:2" coordorigin="7904,2677" coordsize="12,2">
              <v:shape style="position:absolute;left:7904;top:2677;width:12;height:2" coordorigin="7904,2677" coordsize="12,0" path="m7904,2677l7916,2677e" filled="false" stroked="true" strokeweight=".6pt" strokecolor="#000000">
                <v:path arrowok="t"/>
              </v:shape>
            </v:group>
            <v:group style="position:absolute;left:7924;top:2677;width:12;height:2" coordorigin="7924,2677" coordsize="12,2">
              <v:shape style="position:absolute;left:7924;top:2677;width:12;height:2" coordorigin="7924,2677" coordsize="12,0" path="m7924,2677l7936,2677e" filled="false" stroked="true" strokeweight=".6pt" strokecolor="#000000">
                <v:path arrowok="t"/>
              </v:shape>
            </v:group>
            <v:group style="position:absolute;left:7943;top:2677;width:12;height:2" coordorigin="7943,2677" coordsize="12,2">
              <v:shape style="position:absolute;left:7943;top:2677;width:12;height:2" coordorigin="7943,2677" coordsize="12,0" path="m7943,2677l7955,2677e" filled="false" stroked="true" strokeweight=".6pt" strokecolor="#000000">
                <v:path arrowok="t"/>
              </v:shape>
            </v:group>
            <v:group style="position:absolute;left:7962;top:2677;width:12;height:2" coordorigin="7962,2677" coordsize="12,2">
              <v:shape style="position:absolute;left:7962;top:2677;width:12;height:2" coordorigin="7962,2677" coordsize="12,0" path="m7962,2677l7974,2677e" filled="false" stroked="true" strokeweight=".6pt" strokecolor="#000000">
                <v:path arrowok="t"/>
              </v:shape>
            </v:group>
            <v:group style="position:absolute;left:7981;top:2677;width:12;height:2" coordorigin="7981,2677" coordsize="12,2">
              <v:shape style="position:absolute;left:7981;top:2677;width:12;height:2" coordorigin="7981,2677" coordsize="12,0" path="m7981,2677l7993,2677e" filled="false" stroked="true" strokeweight=".6pt" strokecolor="#000000">
                <v:path arrowok="t"/>
              </v:shape>
            </v:group>
            <v:group style="position:absolute;left:8000;top:2677;width:12;height:2" coordorigin="8000,2677" coordsize="12,2">
              <v:shape style="position:absolute;left:8000;top:2677;width:12;height:2" coordorigin="8000,2677" coordsize="12,0" path="m8000,2677l8012,2677e" filled="false" stroked="true" strokeweight=".6pt" strokecolor="#000000">
                <v:path arrowok="t"/>
              </v:shape>
            </v:group>
            <v:group style="position:absolute;left:8020;top:2677;width:12;height:2" coordorigin="8020,2677" coordsize="12,2">
              <v:shape style="position:absolute;left:8020;top:2677;width:12;height:2" coordorigin="8020,2677" coordsize="12,0" path="m8020,2677l8032,2677e" filled="false" stroked="true" strokeweight=".6pt" strokecolor="#000000">
                <v:path arrowok="t"/>
              </v:shape>
            </v:group>
            <v:group style="position:absolute;left:8039;top:2677;width:12;height:2" coordorigin="8039,2677" coordsize="12,2">
              <v:shape style="position:absolute;left:8039;top:2677;width:12;height:2" coordorigin="8039,2677" coordsize="12,0" path="m8039,2677l8051,2677e" filled="false" stroked="true" strokeweight=".6pt" strokecolor="#000000">
                <v:path arrowok="t"/>
              </v:shape>
            </v:group>
            <v:group style="position:absolute;left:8058;top:2677;width:12;height:2" coordorigin="8058,2677" coordsize="12,2">
              <v:shape style="position:absolute;left:8058;top:2677;width:12;height:2" coordorigin="8058,2677" coordsize="12,0" path="m8058,2677l8070,2677e" filled="false" stroked="true" strokeweight=".6pt" strokecolor="#000000">
                <v:path arrowok="t"/>
              </v:shape>
            </v:group>
            <v:group style="position:absolute;left:8077;top:2677;width:12;height:2" coordorigin="8077,2677" coordsize="12,2">
              <v:shape style="position:absolute;left:8077;top:2677;width:12;height:2" coordorigin="8077,2677" coordsize="12,0" path="m8077,2677l8089,2677e" filled="false" stroked="true" strokeweight=".6pt" strokecolor="#000000">
                <v:path arrowok="t"/>
              </v:shape>
            </v:group>
            <v:group style="position:absolute;left:8096;top:2677;width:12;height:2" coordorigin="8096,2677" coordsize="12,2">
              <v:shape style="position:absolute;left:8096;top:2677;width:12;height:2" coordorigin="8096,2677" coordsize="12,0" path="m8096,2677l8108,2677e" filled="false" stroked="true" strokeweight=".6pt" strokecolor="#000000">
                <v:path arrowok="t"/>
              </v:shape>
            </v:group>
            <v:group style="position:absolute;left:8116;top:2677;width:12;height:2" coordorigin="8116,2677" coordsize="12,2">
              <v:shape style="position:absolute;left:8116;top:2677;width:12;height:2" coordorigin="8116,2677" coordsize="12,0" path="m8116,2677l8128,2677e" filled="false" stroked="true" strokeweight=".6pt" strokecolor="#000000">
                <v:path arrowok="t"/>
              </v:shape>
            </v:group>
            <v:group style="position:absolute;left:8135;top:2677;width:12;height:2" coordorigin="8135,2677" coordsize="12,2">
              <v:shape style="position:absolute;left:8135;top:2677;width:12;height:2" coordorigin="8135,2677" coordsize="12,0" path="m8135,2677l8147,2677e" filled="false" stroked="true" strokeweight=".6pt" strokecolor="#000000">
                <v:path arrowok="t"/>
              </v:shape>
            </v:group>
            <v:group style="position:absolute;left:8154;top:2677;width:12;height:2" coordorigin="8154,2677" coordsize="12,2">
              <v:shape style="position:absolute;left:8154;top:2677;width:12;height:2" coordorigin="8154,2677" coordsize="12,0" path="m8154,2677l8166,2677e" filled="false" stroked="true" strokeweight=".6pt" strokecolor="#000000">
                <v:path arrowok="t"/>
              </v:shape>
            </v:group>
            <v:group style="position:absolute;left:8173;top:2677;width:12;height:2" coordorigin="8173,2677" coordsize="12,2">
              <v:shape style="position:absolute;left:8173;top:2677;width:12;height:2" coordorigin="8173,2677" coordsize="12,0" path="m8173,2677l8185,2677e" filled="false" stroked="true" strokeweight=".6pt" strokecolor="#000000">
                <v:path arrowok="t"/>
              </v:shape>
            </v:group>
            <v:group style="position:absolute;left:8192;top:2677;width:12;height:2" coordorigin="8192,2677" coordsize="12,2">
              <v:shape style="position:absolute;left:8192;top:2677;width:12;height:2" coordorigin="8192,2677" coordsize="12,0" path="m8192,2677l8204,2677e" filled="false" stroked="true" strokeweight=".6pt" strokecolor="#000000">
                <v:path arrowok="t"/>
              </v:shape>
            </v:group>
            <v:group style="position:absolute;left:8212;top:2677;width:12;height:2" coordorigin="8212,2677" coordsize="12,2">
              <v:shape style="position:absolute;left:8212;top:2677;width:12;height:2" coordorigin="8212,2677" coordsize="12,0" path="m8212,2677l8224,2677e" filled="false" stroked="true" strokeweight=".6pt" strokecolor="#000000">
                <v:path arrowok="t"/>
              </v:shape>
            </v:group>
            <v:group style="position:absolute;left:8231;top:2677;width:12;height:2" coordorigin="8231,2677" coordsize="12,2">
              <v:shape style="position:absolute;left:8231;top:2677;width:12;height:2" coordorigin="8231,2677" coordsize="12,0" path="m8231,2677l8243,2677e" filled="false" stroked="true" strokeweight=".6pt" strokecolor="#000000">
                <v:path arrowok="t"/>
              </v:shape>
            </v:group>
            <v:group style="position:absolute;left:8250;top:2677;width:12;height:2" coordorigin="8250,2677" coordsize="12,2">
              <v:shape style="position:absolute;left:8250;top:2677;width:12;height:2" coordorigin="8250,2677" coordsize="12,0" path="m8250,2677l8262,2677e" filled="false" stroked="true" strokeweight=".6pt" strokecolor="#000000">
                <v:path arrowok="t"/>
              </v:shape>
            </v:group>
            <v:group style="position:absolute;left:8269;top:2677;width:12;height:2" coordorigin="8269,2677" coordsize="12,2">
              <v:shape style="position:absolute;left:8269;top:2677;width:12;height:2" coordorigin="8269,2677" coordsize="12,0" path="m8269,2677l8281,2677e" filled="false" stroked="true" strokeweight=".6pt" strokecolor="#000000">
                <v:path arrowok="t"/>
              </v:shape>
            </v:group>
            <v:group style="position:absolute;left:8288;top:2677;width:12;height:2" coordorigin="8288,2677" coordsize="12,2">
              <v:shape style="position:absolute;left:8288;top:2677;width:12;height:2" coordorigin="8288,2677" coordsize="12,0" path="m8288,2677l8300,2677e" filled="false" stroked="true" strokeweight=".6pt" strokecolor="#000000">
                <v:path arrowok="t"/>
              </v:shape>
            </v:group>
            <v:group style="position:absolute;left:8308;top:2677;width:12;height:2" coordorigin="8308,2677" coordsize="12,2">
              <v:shape style="position:absolute;left:8308;top:2677;width:12;height:2" coordorigin="8308,2677" coordsize="12,0" path="m8308,2677l8320,2677e" filled="false" stroked="true" strokeweight=".6pt" strokecolor="#000000">
                <v:path arrowok="t"/>
              </v:shape>
            </v:group>
            <v:group style="position:absolute;left:8327;top:2677;width:12;height:2" coordorigin="8327,2677" coordsize="12,2">
              <v:shape style="position:absolute;left:8327;top:2677;width:12;height:2" coordorigin="8327,2677" coordsize="12,0" path="m8327,2677l8339,2677e" filled="false" stroked="true" strokeweight=".6pt" strokecolor="#000000">
                <v:path arrowok="t"/>
              </v:shape>
            </v:group>
            <v:group style="position:absolute;left:8346;top:2677;width:12;height:2" coordorigin="8346,2677" coordsize="12,2">
              <v:shape style="position:absolute;left:8346;top:2677;width:12;height:2" coordorigin="8346,2677" coordsize="12,0" path="m8346,2677l8358,2677e" filled="false" stroked="true" strokeweight=".6pt" strokecolor="#000000">
                <v:path arrowok="t"/>
              </v:shape>
            </v:group>
            <v:group style="position:absolute;left:8365;top:2677;width:12;height:2" coordorigin="8365,2677" coordsize="12,2">
              <v:shape style="position:absolute;left:8365;top:2677;width:12;height:2" coordorigin="8365,2677" coordsize="12,0" path="m8365,2677l8377,2677e" filled="false" stroked="true" strokeweight=".6pt" strokecolor="#000000">
                <v:path arrowok="t"/>
              </v:shape>
            </v:group>
            <v:group style="position:absolute;left:8384;top:2677;width:12;height:2" coordorigin="8384,2677" coordsize="12,2">
              <v:shape style="position:absolute;left:8384;top:2677;width:12;height:2" coordorigin="8384,2677" coordsize="12,0" path="m8384,2677l8396,2677e" filled="false" stroked="true" strokeweight=".6pt" strokecolor="#000000">
                <v:path arrowok="t"/>
              </v:shape>
            </v:group>
            <v:group style="position:absolute;left:8404;top:2677;width:12;height:2" coordorigin="8404,2677" coordsize="12,2">
              <v:shape style="position:absolute;left:8404;top:2677;width:12;height:2" coordorigin="8404,2677" coordsize="12,0" path="m8404,2677l8416,2677e" filled="false" stroked="true" strokeweight=".6pt" strokecolor="#000000">
                <v:path arrowok="t"/>
              </v:shape>
            </v:group>
            <v:group style="position:absolute;left:8423;top:2677;width:12;height:2" coordorigin="8423,2677" coordsize="12,2">
              <v:shape style="position:absolute;left:8423;top:2677;width:12;height:2" coordorigin="8423,2677" coordsize="12,0" path="m8423,2677l8435,2677e" filled="false" stroked="true" strokeweight=".6pt" strokecolor="#000000">
                <v:path arrowok="t"/>
              </v:shape>
            </v:group>
            <v:group style="position:absolute;left:8442;top:2677;width:12;height:2" coordorigin="8442,2677" coordsize="12,2">
              <v:shape style="position:absolute;left:8442;top:2677;width:12;height:2" coordorigin="8442,2677" coordsize="12,0" path="m8442,2677l8454,2677e" filled="false" stroked="true" strokeweight=".6pt" strokecolor="#000000">
                <v:path arrowok="t"/>
              </v:shape>
            </v:group>
            <v:group style="position:absolute;left:8461;top:2677;width:12;height:2" coordorigin="8461,2677" coordsize="12,2">
              <v:shape style="position:absolute;left:8461;top:2677;width:12;height:2" coordorigin="8461,2677" coordsize="12,0" path="m8461,2677l8473,2677e" filled="false" stroked="true" strokeweight=".6pt" strokecolor="#000000">
                <v:path arrowok="t"/>
              </v:shape>
            </v:group>
            <v:group style="position:absolute;left:8480;top:2677;width:12;height:2" coordorigin="8480,2677" coordsize="12,2">
              <v:shape style="position:absolute;left:8480;top:2677;width:12;height:2" coordorigin="8480,2677" coordsize="12,0" path="m8480,2677l8492,2677e" filled="false" stroked="true" strokeweight=".6pt" strokecolor="#000000">
                <v:path arrowok="t"/>
              </v:shape>
            </v:group>
            <v:group style="position:absolute;left:8500;top:2677;width:12;height:2" coordorigin="8500,2677" coordsize="12,2">
              <v:shape style="position:absolute;left:8500;top:2677;width:12;height:2" coordorigin="8500,2677" coordsize="12,0" path="m8500,2677l8512,2677e" filled="false" stroked="true" strokeweight=".6pt" strokecolor="#000000">
                <v:path arrowok="t"/>
              </v:shape>
            </v:group>
            <v:group style="position:absolute;left:8519;top:2677;width:12;height:2" coordorigin="8519,2677" coordsize="12,2">
              <v:shape style="position:absolute;left:8519;top:2677;width:12;height:2" coordorigin="8519,2677" coordsize="12,0" path="m8519,2677l8531,2677e" filled="false" stroked="true" strokeweight=".6pt" strokecolor="#000000">
                <v:path arrowok="t"/>
              </v:shape>
            </v:group>
            <v:group style="position:absolute;left:8538;top:2677;width:12;height:2" coordorigin="8538,2677" coordsize="12,2">
              <v:shape style="position:absolute;left:8538;top:2677;width:12;height:2" coordorigin="8538,2677" coordsize="12,0" path="m8538,2677l8550,2677e" filled="false" stroked="true" strokeweight=".6pt" strokecolor="#000000">
                <v:path arrowok="t"/>
              </v:shape>
            </v:group>
            <v:group style="position:absolute;left:8557;top:2677;width:12;height:2" coordorigin="8557,2677" coordsize="12,2">
              <v:shape style="position:absolute;left:8557;top:2677;width:12;height:2" coordorigin="8557,2677" coordsize="12,0" path="m8557,2677l8569,2677e" filled="false" stroked="true" strokeweight=".6pt" strokecolor="#000000">
                <v:path arrowok="t"/>
              </v:shape>
            </v:group>
            <v:group style="position:absolute;left:8576;top:2677;width:12;height:2" coordorigin="8576,2677" coordsize="12,2">
              <v:shape style="position:absolute;left:8576;top:2677;width:12;height:2" coordorigin="8576,2677" coordsize="12,0" path="m8576,2677l8588,2677e" filled="false" stroked="true" strokeweight=".6pt" strokecolor="#000000">
                <v:path arrowok="t"/>
              </v:shape>
            </v:group>
            <v:group style="position:absolute;left:8596;top:2677;width:12;height:2" coordorigin="8596,2677" coordsize="12,2">
              <v:shape style="position:absolute;left:8596;top:2677;width:12;height:2" coordorigin="8596,2677" coordsize="12,0" path="m8596,2677l8608,2677e" filled="false" stroked="true" strokeweight=".6pt" strokecolor="#000000">
                <v:path arrowok="t"/>
              </v:shape>
            </v:group>
            <v:group style="position:absolute;left:8615;top:2677;width:12;height:2" coordorigin="8615,2677" coordsize="12,2">
              <v:shape style="position:absolute;left:8615;top:2677;width:12;height:2" coordorigin="8615,2677" coordsize="12,0" path="m8615,2677l8627,2677e" filled="false" stroked="true" strokeweight=".6pt" strokecolor="#000000">
                <v:path arrowok="t"/>
              </v:shape>
            </v:group>
            <v:group style="position:absolute;left:8634;top:2677;width:12;height:2" coordorigin="8634,2677" coordsize="12,2">
              <v:shape style="position:absolute;left:8634;top:2677;width:12;height:2" coordorigin="8634,2677" coordsize="12,0" path="m8634,2677l8646,2677e" filled="false" stroked="true" strokeweight=".6pt" strokecolor="#000000">
                <v:path arrowok="t"/>
              </v:shape>
            </v:group>
            <v:group style="position:absolute;left:8653;top:2677;width:12;height:2" coordorigin="8653,2677" coordsize="12,2">
              <v:shape style="position:absolute;left:8653;top:2677;width:12;height:2" coordorigin="8653,2677" coordsize="12,0" path="m8653,2677l8665,2677e" filled="false" stroked="true" strokeweight=".6pt" strokecolor="#000000">
                <v:path arrowok="t"/>
              </v:shape>
            </v:group>
            <v:group style="position:absolute;left:8672;top:2677;width:12;height:2" coordorigin="8672,2677" coordsize="12,2">
              <v:shape style="position:absolute;left:8672;top:2677;width:12;height:2" coordorigin="8672,2677" coordsize="12,0" path="m8672,2677l8684,2677e" filled="false" stroked="true" strokeweight=".6pt" strokecolor="#000000">
                <v:path arrowok="t"/>
              </v:shape>
            </v:group>
            <v:group style="position:absolute;left:8692;top:2677;width:12;height:2" coordorigin="8692,2677" coordsize="12,2">
              <v:shape style="position:absolute;left:8692;top:2677;width:12;height:2" coordorigin="8692,2677" coordsize="12,0" path="m8692,2677l8704,2677e" filled="false" stroked="true" strokeweight=".6pt" strokecolor="#000000">
                <v:path arrowok="t"/>
              </v:shape>
            </v:group>
            <v:group style="position:absolute;left:8711;top:2677;width:12;height:2" coordorigin="8711,2677" coordsize="12,2">
              <v:shape style="position:absolute;left:8711;top:2677;width:12;height:2" coordorigin="8711,2677" coordsize="12,0" path="m8711,2677l8723,2677e" filled="false" stroked="true" strokeweight=".6pt" strokecolor="#000000">
                <v:path arrowok="t"/>
              </v:shape>
            </v:group>
            <v:group style="position:absolute;left:8730;top:2677;width:12;height:2" coordorigin="8730,2677" coordsize="12,2">
              <v:shape style="position:absolute;left:8730;top:2677;width:12;height:2" coordorigin="8730,2677" coordsize="12,0" path="m8730,2677l8742,2677e" filled="false" stroked="true" strokeweight=".6pt" strokecolor="#000000">
                <v:path arrowok="t"/>
              </v:shape>
            </v:group>
            <v:group style="position:absolute;left:8749;top:2677;width:12;height:2" coordorigin="8749,2677" coordsize="12,2">
              <v:shape style="position:absolute;left:8749;top:2677;width:12;height:2" coordorigin="8749,2677" coordsize="12,0" path="m8749,2677l8761,2677e" filled="false" stroked="true" strokeweight=".6pt" strokecolor="#000000">
                <v:path arrowok="t"/>
              </v:shape>
            </v:group>
            <v:group style="position:absolute;left:8768;top:2677;width:12;height:2" coordorigin="8768,2677" coordsize="12,2">
              <v:shape style="position:absolute;left:8768;top:2677;width:12;height:2" coordorigin="8768,2677" coordsize="12,0" path="m8768,2677l8780,2677e" filled="false" stroked="true" strokeweight=".6pt" strokecolor="#000000">
                <v:path arrowok="t"/>
              </v:shape>
            </v:group>
            <v:group style="position:absolute;left:8788;top:2677;width:12;height:2" coordorigin="8788,2677" coordsize="12,2">
              <v:shape style="position:absolute;left:8788;top:2677;width:12;height:2" coordorigin="8788,2677" coordsize="12,0" path="m8788,2677l8800,2677e" filled="false" stroked="true" strokeweight=".6pt" strokecolor="#000000">
                <v:path arrowok="t"/>
              </v:shape>
            </v:group>
            <v:group style="position:absolute;left:8807;top:2677;width:12;height:2" coordorigin="8807,2677" coordsize="12,2">
              <v:shape style="position:absolute;left:8807;top:2677;width:12;height:2" coordorigin="8807,2677" coordsize="12,0" path="m8807,2677l8819,2677e" filled="false" stroked="true" strokeweight=".6pt" strokecolor="#000000">
                <v:path arrowok="t"/>
              </v:shape>
            </v:group>
            <v:group style="position:absolute;left:8826;top:2677;width:12;height:2" coordorigin="8826,2677" coordsize="12,2">
              <v:shape style="position:absolute;left:8826;top:2677;width:12;height:2" coordorigin="8826,2677" coordsize="12,0" path="m8826,2677l8838,2677e" filled="false" stroked="true" strokeweight=".6pt" strokecolor="#000000">
                <v:path arrowok="t"/>
              </v:shape>
            </v:group>
            <v:group style="position:absolute;left:8845;top:2677;width:12;height:2" coordorigin="8845,2677" coordsize="12,2">
              <v:shape style="position:absolute;left:8845;top:2677;width:12;height:2" coordorigin="8845,2677" coordsize="12,0" path="m8845,2677l8857,2677e" filled="false" stroked="true" strokeweight=".6pt" strokecolor="#000000">
                <v:path arrowok="t"/>
              </v:shape>
            </v:group>
            <v:group style="position:absolute;left:8864;top:2677;width:12;height:2" coordorigin="8864,2677" coordsize="12,2">
              <v:shape style="position:absolute;left:8864;top:2677;width:12;height:2" coordorigin="8864,2677" coordsize="12,0" path="m8864,2677l8876,2677e" filled="false" stroked="true" strokeweight=".6pt" strokecolor="#000000">
                <v:path arrowok="t"/>
              </v:shape>
            </v:group>
            <v:group style="position:absolute;left:8884;top:2677;width:12;height:2" coordorigin="8884,2677" coordsize="12,2">
              <v:shape style="position:absolute;left:8884;top:2677;width:12;height:2" coordorigin="8884,2677" coordsize="12,0" path="m8884,2677l8896,2677e" filled="false" stroked="true" strokeweight=".6pt" strokecolor="#000000">
                <v:path arrowok="t"/>
              </v:shape>
            </v:group>
            <v:group style="position:absolute;left:8903;top:2677;width:12;height:2" coordorigin="8903,2677" coordsize="12,2">
              <v:shape style="position:absolute;left:8903;top:2677;width:12;height:2" coordorigin="8903,2677" coordsize="12,0" path="m8903,2677l8915,2677e" filled="false" stroked="true" strokeweight=".6pt" strokecolor="#000000">
                <v:path arrowok="t"/>
              </v:shape>
            </v:group>
            <v:group style="position:absolute;left:8922;top:2677;width:12;height:2" coordorigin="8922,2677" coordsize="12,2">
              <v:shape style="position:absolute;left:8922;top:2677;width:12;height:2" coordorigin="8922,2677" coordsize="12,0" path="m8922,2677l8934,2677e" filled="false" stroked="true" strokeweight=".6pt" strokecolor="#000000">
                <v:path arrowok="t"/>
              </v:shape>
            </v:group>
            <v:group style="position:absolute;left:8941;top:2677;width:12;height:2" coordorigin="8941,2677" coordsize="12,2">
              <v:shape style="position:absolute;left:8941;top:2677;width:12;height:2" coordorigin="8941,2677" coordsize="12,0" path="m8941,2677l8953,2677e" filled="false" stroked="true" strokeweight=".6pt" strokecolor="#000000">
                <v:path arrowok="t"/>
              </v:shape>
            </v:group>
            <v:group style="position:absolute;left:8960;top:2677;width:12;height:2" coordorigin="8960,2677" coordsize="12,2">
              <v:shape style="position:absolute;left:8960;top:2677;width:12;height:2" coordorigin="8960,2677" coordsize="12,0" path="m8960,2677l8972,2677e" filled="false" stroked="true" strokeweight=".6pt" strokecolor="#000000">
                <v:path arrowok="t"/>
              </v:shape>
            </v:group>
            <v:group style="position:absolute;left:8980;top:2677;width:12;height:2" coordorigin="8980,2677" coordsize="12,2">
              <v:shape style="position:absolute;left:8980;top:2677;width:12;height:2" coordorigin="8980,2677" coordsize="12,0" path="m8980,2677l8992,2677e" filled="false" stroked="true" strokeweight=".6pt" strokecolor="#000000">
                <v:path arrowok="t"/>
              </v:shape>
            </v:group>
            <v:group style="position:absolute;left:8999;top:2677;width:12;height:2" coordorigin="8999,2677" coordsize="12,2">
              <v:shape style="position:absolute;left:8999;top:2677;width:12;height:2" coordorigin="8999,2677" coordsize="12,0" path="m8999,2677l9011,2677e" filled="false" stroked="true" strokeweight=".6pt" strokecolor="#000000">
                <v:path arrowok="t"/>
              </v:shape>
            </v:group>
            <v:group style="position:absolute;left:9018;top:2677;width:12;height:2" coordorigin="9018,2677" coordsize="12,2">
              <v:shape style="position:absolute;left:9018;top:2677;width:12;height:2" coordorigin="9018,2677" coordsize="12,0" path="m9018,2677l9030,2677e" filled="false" stroked="true" strokeweight=".6pt" strokecolor="#000000">
                <v:path arrowok="t"/>
              </v:shape>
            </v:group>
            <v:group style="position:absolute;left:9037;top:2677;width:12;height:2" coordorigin="9037,2677" coordsize="12,2">
              <v:shape style="position:absolute;left:9037;top:2677;width:12;height:2" coordorigin="9037,2677" coordsize="12,0" path="m9037,2677l9049,2677e" filled="false" stroked="true" strokeweight=".6pt" strokecolor="#000000">
                <v:path arrowok="t"/>
              </v:shape>
            </v:group>
            <v:group style="position:absolute;left:9056;top:2677;width:12;height:2" coordorigin="9056,2677" coordsize="12,2">
              <v:shape style="position:absolute;left:9056;top:2677;width:12;height:2" coordorigin="9056,2677" coordsize="12,0" path="m9056,2677l9068,2677e" filled="false" stroked="true" strokeweight=".6pt" strokecolor="#000000">
                <v:path arrowok="t"/>
              </v:shape>
            </v:group>
            <v:group style="position:absolute;left:9076;top:2677;width:12;height:2" coordorigin="9076,2677" coordsize="12,2">
              <v:shape style="position:absolute;left:9076;top:2677;width:12;height:2" coordorigin="9076,2677" coordsize="12,0" path="m9076,2677l9088,2677e" filled="false" stroked="true" strokeweight=".6pt" strokecolor="#000000">
                <v:path arrowok="t"/>
              </v:shape>
            </v:group>
            <v:group style="position:absolute;left:9095;top:2677;width:12;height:2" coordorigin="9095,2677" coordsize="12,2">
              <v:shape style="position:absolute;left:9095;top:2677;width:12;height:2" coordorigin="9095,2677" coordsize="12,0" path="m9095,2677l9107,2677e" filled="false" stroked="true" strokeweight=".6pt" strokecolor="#000000">
                <v:path arrowok="t"/>
              </v:shape>
            </v:group>
            <v:group style="position:absolute;left:9114;top:2677;width:12;height:2" coordorigin="9114,2677" coordsize="12,2">
              <v:shape style="position:absolute;left:9114;top:2677;width:12;height:2" coordorigin="9114,2677" coordsize="12,0" path="m9114,2677l9126,2677e" filled="false" stroked="true" strokeweight=".6pt" strokecolor="#000000">
                <v:path arrowok="t"/>
              </v:shape>
            </v:group>
            <v:group style="position:absolute;left:9133;top:2677;width:12;height:2" coordorigin="9133,2677" coordsize="12,2">
              <v:shape style="position:absolute;left:9133;top:2677;width:12;height:2" coordorigin="9133,2677" coordsize="12,0" path="m9133,2677l9145,2677e" filled="false" stroked="true" strokeweight=".6pt" strokecolor="#000000">
                <v:path arrowok="t"/>
              </v:shape>
            </v:group>
            <v:group style="position:absolute;left:9152;top:2677;width:12;height:2" coordorigin="9152,2677" coordsize="12,2">
              <v:shape style="position:absolute;left:9152;top:2677;width:12;height:2" coordorigin="9152,2677" coordsize="12,0" path="m9152,2677l9164,2677e" filled="false" stroked="true" strokeweight=".6pt" strokecolor="#000000">
                <v:path arrowok="t"/>
              </v:shape>
            </v:group>
            <v:group style="position:absolute;left:9172;top:2677;width:12;height:2" coordorigin="9172,2677" coordsize="12,2">
              <v:shape style="position:absolute;left:9172;top:2677;width:12;height:2" coordorigin="9172,2677" coordsize="12,0" path="m9172,2677l9184,2677e" filled="false" stroked="true" strokeweight=".6pt" strokecolor="#000000">
                <v:path arrowok="t"/>
              </v:shape>
            </v:group>
            <v:group style="position:absolute;left:9191;top:2677;width:12;height:2" coordorigin="9191,2677" coordsize="12,2">
              <v:shape style="position:absolute;left:9191;top:2677;width:12;height:2" coordorigin="9191,2677" coordsize="12,0" path="m9191,2677l9203,2677e" filled="false" stroked="true" strokeweight=".6pt" strokecolor="#000000">
                <v:path arrowok="t"/>
              </v:shape>
            </v:group>
            <v:group style="position:absolute;left:9210;top:2677;width:12;height:2" coordorigin="9210,2677" coordsize="12,2">
              <v:shape style="position:absolute;left:9210;top:2677;width:12;height:2" coordorigin="9210,2677" coordsize="12,0" path="m9210,2677l9222,2677e" filled="false" stroked="true" strokeweight=".6pt" strokecolor="#000000">
                <v:path arrowok="t"/>
              </v:shape>
            </v:group>
            <v:group style="position:absolute;left:9229;top:2677;width:12;height:2" coordorigin="9229,2677" coordsize="12,2">
              <v:shape style="position:absolute;left:9229;top:2677;width:12;height:2" coordorigin="9229,2677" coordsize="12,0" path="m9229,2677l9241,2677e" filled="false" stroked="true" strokeweight=".6pt" strokecolor="#000000">
                <v:path arrowok="t"/>
              </v:shape>
            </v:group>
            <v:group style="position:absolute;left:9248;top:2677;width:12;height:2" coordorigin="9248,2677" coordsize="12,2">
              <v:shape style="position:absolute;left:9248;top:2677;width:12;height:2" coordorigin="9248,2677" coordsize="12,0" path="m9248,2677l9260,2677e" filled="false" stroked="true" strokeweight=".6pt" strokecolor="#000000">
                <v:path arrowok="t"/>
              </v:shape>
            </v:group>
            <v:group style="position:absolute;left:9268;top:2677;width:12;height:2" coordorigin="9268,2677" coordsize="12,2">
              <v:shape style="position:absolute;left:9268;top:2677;width:12;height:2" coordorigin="9268,2677" coordsize="12,0" path="m9268,2677l9280,2677e" filled="false" stroked="true" strokeweight=".6pt" strokecolor="#000000">
                <v:path arrowok="t"/>
              </v:shape>
            </v:group>
            <v:group style="position:absolute;left:9287;top:2677;width:12;height:2" coordorigin="9287,2677" coordsize="12,2">
              <v:shape style="position:absolute;left:9287;top:2677;width:12;height:2" coordorigin="9287,2677" coordsize="12,0" path="m9287,2677l9299,2677e" filled="false" stroked="true" strokeweight=".6pt" strokecolor="#000000">
                <v:path arrowok="t"/>
              </v:shape>
            </v:group>
            <v:group style="position:absolute;left:9306;top:2677;width:12;height:2" coordorigin="9306,2677" coordsize="12,2">
              <v:shape style="position:absolute;left:9306;top:2677;width:12;height:2" coordorigin="9306,2677" coordsize="12,0" path="m9306,2677l9318,2677e" filled="false" stroked="true" strokeweight=".6pt" strokecolor="#000000">
                <v:path arrowok="t"/>
              </v:shape>
            </v:group>
            <v:group style="position:absolute;left:9325;top:2677;width:12;height:2" coordorigin="9325,2677" coordsize="12,2">
              <v:shape style="position:absolute;left:9325;top:2677;width:12;height:2" coordorigin="9325,2677" coordsize="12,0" path="m9325,2677l9337,2677e" filled="false" stroked="true" strokeweight=".6pt" strokecolor="#000000">
                <v:path arrowok="t"/>
              </v:shape>
            </v:group>
            <v:group style="position:absolute;left:9344;top:2677;width:12;height:2" coordorigin="9344,2677" coordsize="12,2">
              <v:shape style="position:absolute;left:9344;top:2677;width:12;height:2" coordorigin="9344,2677" coordsize="12,0" path="m9344,2677l9356,2677e" filled="false" stroked="true" strokeweight=".6pt" strokecolor="#000000">
                <v:path arrowok="t"/>
              </v:shape>
            </v:group>
            <v:group style="position:absolute;left:9364;top:2677;width:12;height:2" coordorigin="9364,2677" coordsize="12,2">
              <v:shape style="position:absolute;left:9364;top:2677;width:12;height:2" coordorigin="9364,2677" coordsize="12,0" path="m9364,2677l9376,2677e" filled="false" stroked="true" strokeweight=".6pt" strokecolor="#000000">
                <v:path arrowok="t"/>
              </v:shape>
            </v:group>
            <v:group style="position:absolute;left:9383;top:2677;width:12;height:2" coordorigin="9383,2677" coordsize="12,2">
              <v:shape style="position:absolute;left:9383;top:2677;width:12;height:2" coordorigin="9383,2677" coordsize="12,0" path="m9383,2677l9395,2677e" filled="false" stroked="true" strokeweight=".6pt" strokecolor="#000000">
                <v:path arrowok="t"/>
              </v:shape>
            </v:group>
            <v:group style="position:absolute;left:9402;top:2677;width:12;height:2" coordorigin="9402,2677" coordsize="12,2">
              <v:shape style="position:absolute;left:9402;top:2677;width:12;height:2" coordorigin="9402,2677" coordsize="12,0" path="m9402,2677l9414,2677e" filled="false" stroked="true" strokeweight=".6pt" strokecolor="#000000">
                <v:path arrowok="t"/>
              </v:shape>
            </v:group>
            <v:group style="position:absolute;left:9421;top:2677;width:12;height:2" coordorigin="9421,2677" coordsize="12,2">
              <v:shape style="position:absolute;left:9421;top:2677;width:12;height:2" coordorigin="9421,2677" coordsize="12,0" path="m9421,2677l9433,2677e" filled="false" stroked="true" strokeweight=".6pt" strokecolor="#000000">
                <v:path arrowok="t"/>
              </v:shape>
            </v:group>
            <v:group style="position:absolute;left:9440;top:2677;width:12;height:2" coordorigin="9440,2677" coordsize="12,2">
              <v:shape style="position:absolute;left:9440;top:2677;width:12;height:2" coordorigin="9440,2677" coordsize="12,0" path="m9440,2677l9452,2677e" filled="false" stroked="true" strokeweight=".6pt" strokecolor="#000000">
                <v:path arrowok="t"/>
              </v:shape>
            </v:group>
            <v:group style="position:absolute;left:9460;top:2677;width:12;height:2" coordorigin="9460,2677" coordsize="12,2">
              <v:shape style="position:absolute;left:9460;top:2677;width:12;height:2" coordorigin="9460,2677" coordsize="12,0" path="m9460,2677l9472,2677e" filled="false" stroked="true" strokeweight=".6pt" strokecolor="#000000">
                <v:path arrowok="t"/>
              </v:shape>
            </v:group>
            <v:group style="position:absolute;left:9479;top:2677;width:12;height:2" coordorigin="9479,2677" coordsize="12,2">
              <v:shape style="position:absolute;left:9479;top:2677;width:12;height:2" coordorigin="9479,2677" coordsize="12,0" path="m9479,2677l9491,2677e" filled="false" stroked="true" strokeweight=".6pt" strokecolor="#000000">
                <v:path arrowok="t"/>
              </v:shape>
            </v:group>
            <v:group style="position:absolute;left:9498;top:2677;width:12;height:2" coordorigin="9498,2677" coordsize="12,2">
              <v:shape style="position:absolute;left:9498;top:2677;width:12;height:2" coordorigin="9498,2677" coordsize="12,0" path="m9498,2677l9510,2677e" filled="false" stroked="true" strokeweight=".6pt" strokecolor="#000000">
                <v:path arrowok="t"/>
              </v:shape>
            </v:group>
            <v:group style="position:absolute;left:9517;top:2677;width:12;height:2" coordorigin="9517,2677" coordsize="12,2">
              <v:shape style="position:absolute;left:9517;top:2677;width:12;height:2" coordorigin="9517,2677" coordsize="12,0" path="m9517,2677l9529,2677e" filled="false" stroked="true" strokeweight=".6pt" strokecolor="#000000">
                <v:path arrowok="t"/>
              </v:shape>
            </v:group>
            <v:group style="position:absolute;left:9536;top:2677;width:12;height:2" coordorigin="9536,2677" coordsize="12,2">
              <v:shape style="position:absolute;left:9536;top:2677;width:12;height:2" coordorigin="9536,2677" coordsize="12,0" path="m9536,2677l9548,2677e" filled="false" stroked="true" strokeweight=".6pt" strokecolor="#000000">
                <v:path arrowok="t"/>
              </v:shape>
            </v:group>
            <v:group style="position:absolute;left:9556;top:2677;width:12;height:2" coordorigin="9556,2677" coordsize="12,2">
              <v:shape style="position:absolute;left:9556;top:2677;width:12;height:2" coordorigin="9556,2677" coordsize="12,0" path="m9556,2677l9568,2677e" filled="false" stroked="true" strokeweight=".6pt" strokecolor="#000000">
                <v:path arrowok="t"/>
              </v:shape>
            </v:group>
            <v:group style="position:absolute;left:9575;top:2677;width:12;height:2" coordorigin="9575,2677" coordsize="12,2">
              <v:shape style="position:absolute;left:9575;top:2677;width:12;height:2" coordorigin="9575,2677" coordsize="12,0" path="m9575,2677l9587,2677e" filled="false" stroked="true" strokeweight=".6pt" strokecolor="#000000">
                <v:path arrowok="t"/>
              </v:shape>
            </v:group>
            <v:group style="position:absolute;left:9594;top:2677;width:12;height:2" coordorigin="9594,2677" coordsize="12,2">
              <v:shape style="position:absolute;left:9594;top:2677;width:12;height:2" coordorigin="9594,2677" coordsize="12,0" path="m9594,2677l9606,2677e" filled="false" stroked="true" strokeweight=".6pt" strokecolor="#000000">
                <v:path arrowok="t"/>
              </v:shape>
            </v:group>
            <v:group style="position:absolute;left:9613;top:2677;width:12;height:2" coordorigin="9613,2677" coordsize="12,2">
              <v:shape style="position:absolute;left:9613;top:2677;width:12;height:2" coordorigin="9613,2677" coordsize="12,0" path="m9613,2677l9625,2677e" filled="false" stroked="true" strokeweight=".6pt" strokecolor="#000000">
                <v:path arrowok="t"/>
              </v:shape>
            </v:group>
            <v:group style="position:absolute;left:9632;top:2677;width:12;height:2" coordorigin="9632,2677" coordsize="12,2">
              <v:shape style="position:absolute;left:9632;top:2677;width:12;height:2" coordorigin="9632,2677" coordsize="12,0" path="m9632,2677l9644,2677e" filled="false" stroked="true" strokeweight=".6pt" strokecolor="#000000">
                <v:path arrowok="t"/>
              </v:shape>
            </v:group>
            <v:group style="position:absolute;left:9652;top:2677;width:12;height:2" coordorigin="9652,2677" coordsize="12,2">
              <v:shape style="position:absolute;left:9652;top:2677;width:12;height:2" coordorigin="9652,2677" coordsize="12,0" path="m9652,2677l9664,2677e" filled="false" stroked="true" strokeweight=".6pt" strokecolor="#000000">
                <v:path arrowok="t"/>
              </v:shape>
            </v:group>
            <v:group style="position:absolute;left:9671;top:2677;width:12;height:2" coordorigin="9671,2677" coordsize="12,2">
              <v:shape style="position:absolute;left:9671;top:2677;width:12;height:2" coordorigin="9671,2677" coordsize="12,0" path="m9671,2677l9683,2677e" filled="false" stroked="true" strokeweight=".6pt" strokecolor="#000000">
                <v:path arrowok="t"/>
              </v:shape>
            </v:group>
            <v:group style="position:absolute;left:9690;top:2677;width:12;height:2" coordorigin="9690,2677" coordsize="12,2">
              <v:shape style="position:absolute;left:9690;top:2677;width:12;height:2" coordorigin="9690,2677" coordsize="12,0" path="m9690,2677l9702,2677e" filled="false" stroked="true" strokeweight=".6pt" strokecolor="#000000">
                <v:path arrowok="t"/>
              </v:shape>
            </v:group>
            <v:group style="position:absolute;left:9709;top:2677;width:12;height:2" coordorigin="9709,2677" coordsize="12,2">
              <v:shape style="position:absolute;left:9709;top:2677;width:12;height:2" coordorigin="9709,2677" coordsize="12,0" path="m9709,2677l9721,2677e" filled="false" stroked="true" strokeweight=".6pt" strokecolor="#000000">
                <v:path arrowok="t"/>
              </v:shape>
            </v:group>
            <v:group style="position:absolute;left:9728;top:2677;width:12;height:2" coordorigin="9728,2677" coordsize="12,2">
              <v:shape style="position:absolute;left:9728;top:2677;width:12;height:2" coordorigin="9728,2677" coordsize="12,0" path="m9728,2677l9740,2677e" filled="false" stroked="true" strokeweight=".6pt" strokecolor="#000000">
                <v:path arrowok="t"/>
              </v:shape>
            </v:group>
            <v:group style="position:absolute;left:9748;top:2677;width:12;height:2" coordorigin="9748,2677" coordsize="12,2">
              <v:shape style="position:absolute;left:9748;top:2677;width:12;height:2" coordorigin="9748,2677" coordsize="12,0" path="m9748,2677l9760,2677e" filled="false" stroked="true" strokeweight=".6pt" strokecolor="#000000">
                <v:path arrowok="t"/>
              </v:shape>
            </v:group>
            <v:group style="position:absolute;left:9767;top:2677;width:12;height:2" coordorigin="9767,2677" coordsize="12,2">
              <v:shape style="position:absolute;left:9767;top:2677;width:12;height:2" coordorigin="9767,2677" coordsize="12,0" path="m9767,2677l9779,2677e" filled="false" stroked="true" strokeweight=".6pt" strokecolor="#000000">
                <v:path arrowok="t"/>
              </v:shape>
            </v:group>
            <v:group style="position:absolute;left:9786;top:2677;width:12;height:2" coordorigin="9786,2677" coordsize="12,2">
              <v:shape style="position:absolute;left:9786;top:2677;width:12;height:2" coordorigin="9786,2677" coordsize="12,0" path="m9786,2677l9798,2677e" filled="false" stroked="true" strokeweight=".6pt" strokecolor="#000000">
                <v:path arrowok="t"/>
              </v:shape>
            </v:group>
            <v:group style="position:absolute;left:9805;top:2677;width:12;height:2" coordorigin="9805,2677" coordsize="12,2">
              <v:shape style="position:absolute;left:9805;top:2677;width:12;height:2" coordorigin="9805,2677" coordsize="12,0" path="m9805,2677l9817,2677e" filled="false" stroked="true" strokeweight=".6pt" strokecolor="#000000">
                <v:path arrowok="t"/>
              </v:shape>
            </v:group>
            <v:group style="position:absolute;left:9824;top:2677;width:12;height:2" coordorigin="9824,2677" coordsize="12,2">
              <v:shape style="position:absolute;left:9824;top:2677;width:12;height:2" coordorigin="9824,2677" coordsize="12,0" path="m9824,2677l9836,2677e" filled="false" stroked="true" strokeweight=".6pt" strokecolor="#000000">
                <v:path arrowok="t"/>
              </v:shape>
            </v:group>
            <v:group style="position:absolute;left:9844;top:2677;width:12;height:2" coordorigin="9844,2677" coordsize="12,2">
              <v:shape style="position:absolute;left:9844;top:2677;width:12;height:2" coordorigin="9844,2677" coordsize="12,0" path="m9844,2677l9856,2677e" filled="false" stroked="true" strokeweight=".6pt" strokecolor="#000000">
                <v:path arrowok="t"/>
              </v:shape>
            </v:group>
            <v:group style="position:absolute;left:9863;top:2677;width:12;height:2" coordorigin="9863,2677" coordsize="12,2">
              <v:shape style="position:absolute;left:9863;top:2677;width:12;height:2" coordorigin="9863,2677" coordsize="12,0" path="m9863,2677l9875,2677e" filled="false" stroked="true" strokeweight=".6pt" strokecolor="#000000">
                <v:path arrowok="t"/>
              </v:shape>
            </v:group>
            <v:group style="position:absolute;left:9882;top:2677;width:12;height:2" coordorigin="9882,2677" coordsize="12,2">
              <v:shape style="position:absolute;left:9882;top:2677;width:12;height:2" coordorigin="9882,2677" coordsize="12,0" path="m9882,2677l9894,2677e" filled="false" stroked="true" strokeweight=".6pt" strokecolor="#000000">
                <v:path arrowok="t"/>
              </v:shape>
            </v:group>
            <v:group style="position:absolute;left:9901;top:2677;width:12;height:2" coordorigin="9901,2677" coordsize="12,2">
              <v:shape style="position:absolute;left:9901;top:2677;width:12;height:2" coordorigin="9901,2677" coordsize="12,0" path="m9901,2677l9913,2677e" filled="false" stroked="true" strokeweight=".6pt" strokecolor="#000000">
                <v:path arrowok="t"/>
              </v:shape>
            </v:group>
            <v:group style="position:absolute;left:9920;top:2677;width:12;height:2" coordorigin="9920,2677" coordsize="12,2">
              <v:shape style="position:absolute;left:9920;top:2677;width:12;height:2" coordorigin="9920,2677" coordsize="12,0" path="m9920,2677l9932,2677e" filled="false" stroked="true" strokeweight=".6pt" strokecolor="#000000">
                <v:path arrowok="t"/>
              </v:shape>
            </v:group>
            <v:group style="position:absolute;left:9940;top:2677;width:12;height:2" coordorigin="9940,2677" coordsize="12,2">
              <v:shape style="position:absolute;left:9940;top:2677;width:12;height:2" coordorigin="9940,2677" coordsize="12,0" path="m9940,2677l9952,2677e" filled="false" stroked="true" strokeweight=".6pt" strokecolor="#000000">
                <v:path arrowok="t"/>
              </v:shape>
            </v:group>
            <v:group style="position:absolute;left:9959;top:2677;width:12;height:2" coordorigin="9959,2677" coordsize="12,2">
              <v:shape style="position:absolute;left:9959;top:2677;width:12;height:2" coordorigin="9959,2677" coordsize="12,0" path="m9959,2677l9971,2677e" filled="false" stroked="true" strokeweight=".6pt" strokecolor="#000000">
                <v:path arrowok="t"/>
              </v:shape>
            </v:group>
            <v:group style="position:absolute;left:9978;top:2677;width:12;height:2" coordorigin="9978,2677" coordsize="12,2">
              <v:shape style="position:absolute;left:9978;top:2677;width:12;height:2" coordorigin="9978,2677" coordsize="12,0" path="m9978,2677l9990,2677e" filled="false" stroked="true" strokeweight=".6pt" strokecolor="#000000">
                <v:path arrowok="t"/>
              </v:shape>
            </v:group>
            <v:group style="position:absolute;left:9997;top:2677;width:12;height:2" coordorigin="9997,2677" coordsize="12,2">
              <v:shape style="position:absolute;left:9997;top:2677;width:12;height:2" coordorigin="9997,2677" coordsize="12,0" path="m9997,2677l10009,2677e" filled="false" stroked="true" strokeweight=".6pt" strokecolor="#000000">
                <v:path arrowok="t"/>
              </v:shape>
            </v:group>
            <v:group style="position:absolute;left:10016;top:2677;width:12;height:2" coordorigin="10016,2677" coordsize="12,2">
              <v:shape style="position:absolute;left:10016;top:2677;width:12;height:2" coordorigin="10016,2677" coordsize="12,0" path="m10016,2677l10028,2677e" filled="false" stroked="true" strokeweight=".6pt" strokecolor="#000000">
                <v:path arrowok="t"/>
              </v:shape>
            </v:group>
            <v:group style="position:absolute;left:10036;top:2677;width:12;height:2" coordorigin="10036,2677" coordsize="12,2">
              <v:shape style="position:absolute;left:10036;top:2677;width:12;height:2" coordorigin="10036,2677" coordsize="12,0" path="m10036,2677l10048,2677e" filled="false" stroked="true" strokeweight=".6pt" strokecolor="#000000">
                <v:path arrowok="t"/>
              </v:shape>
            </v:group>
            <v:group style="position:absolute;left:10055;top:2677;width:12;height:2" coordorigin="10055,2677" coordsize="12,2">
              <v:shape style="position:absolute;left:10055;top:2677;width:12;height:2" coordorigin="10055,2677" coordsize="12,0" path="m10055,2677l10067,2677e" filled="false" stroked="true" strokeweight=".6pt" strokecolor="#000000">
                <v:path arrowok="t"/>
              </v:shape>
            </v:group>
            <v:group style="position:absolute;left:10074;top:2677;width:12;height:2" coordorigin="10074,2677" coordsize="12,2">
              <v:shape style="position:absolute;left:10074;top:2677;width:12;height:2" coordorigin="10074,2677" coordsize="12,0" path="m10074,2677l10086,2677e" filled="false" stroked="true" strokeweight=".6pt" strokecolor="#000000">
                <v:path arrowok="t"/>
              </v:shape>
            </v:group>
            <v:group style="position:absolute;left:10093;top:2677;width:12;height:2" coordorigin="10093,2677" coordsize="12,2">
              <v:shape style="position:absolute;left:10093;top:2677;width:12;height:2" coordorigin="10093,2677" coordsize="12,0" path="m10093,2677l10105,2677e" filled="false" stroked="true" strokeweight=".6pt" strokecolor="#000000">
                <v:path arrowok="t"/>
              </v:shape>
            </v:group>
            <v:group style="position:absolute;left:10112;top:2677;width:12;height:2" coordorigin="10112,2677" coordsize="12,2">
              <v:shape style="position:absolute;left:10112;top:2677;width:12;height:2" coordorigin="10112,2677" coordsize="12,0" path="m10112,2677l10124,2677e" filled="false" stroked="true" strokeweight=".6pt" strokecolor="#000000">
                <v:path arrowok="t"/>
              </v:shape>
            </v:group>
            <v:group style="position:absolute;left:10132;top:2677;width:12;height:2" coordorigin="10132,2677" coordsize="12,2">
              <v:shape style="position:absolute;left:10132;top:2677;width:12;height:2" coordorigin="10132,2677" coordsize="12,0" path="m10132,2677l10144,2677e" filled="false" stroked="true" strokeweight=".6pt" strokecolor="#000000">
                <v:path arrowok="t"/>
              </v:shape>
            </v:group>
            <v:group style="position:absolute;left:10151;top:2677;width:12;height:2" coordorigin="10151,2677" coordsize="12,2">
              <v:shape style="position:absolute;left:10151;top:2677;width:12;height:2" coordorigin="10151,2677" coordsize="12,0" path="m10151,2677l10163,2677e" filled="false" stroked="true" strokeweight=".6pt" strokecolor="#000000">
                <v:path arrowok="t"/>
              </v:shape>
            </v:group>
            <v:group style="position:absolute;left:10170;top:2677;width:12;height:2" coordorigin="10170,2677" coordsize="12,2">
              <v:shape style="position:absolute;left:10170;top:2677;width:12;height:2" coordorigin="10170,2677" coordsize="12,0" path="m10170,2677l10182,2677e" filled="false" stroked="true" strokeweight=".6pt" strokecolor="#000000">
                <v:path arrowok="t"/>
              </v:shape>
            </v:group>
            <v:group style="position:absolute;left:10189;top:2677;width:12;height:2" coordorigin="10189,2677" coordsize="12,2">
              <v:shape style="position:absolute;left:10189;top:2677;width:12;height:2" coordorigin="10189,2677" coordsize="12,0" path="m10189,2677l10201,2677e" filled="false" stroked="true" strokeweight=".6pt" strokecolor="#000000">
                <v:path arrowok="t"/>
              </v:shape>
            </v:group>
            <v:group style="position:absolute;left:10208;top:2677;width:12;height:2" coordorigin="10208,2677" coordsize="12,2">
              <v:shape style="position:absolute;left:10208;top:2677;width:12;height:2" coordorigin="10208,2677" coordsize="12,0" path="m10208,2677l10220,2677e" filled="false" stroked="true" strokeweight=".6pt" strokecolor="#000000">
                <v:path arrowok="t"/>
              </v:shape>
            </v:group>
            <v:group style="position:absolute;left:10228;top:2677;width:12;height:2" coordorigin="10228,2677" coordsize="12,2">
              <v:shape style="position:absolute;left:10228;top:2677;width:12;height:2" coordorigin="10228,2677" coordsize="12,0" path="m10228,2677l10240,2677e" filled="false" stroked="true" strokeweight=".6pt" strokecolor="#000000">
                <v:path arrowok="t"/>
              </v:shape>
            </v:group>
            <v:group style="position:absolute;left:10247;top:2677;width:12;height:2" coordorigin="10247,2677" coordsize="12,2">
              <v:shape style="position:absolute;left:10247;top:2677;width:12;height:2" coordorigin="10247,2677" coordsize="12,0" path="m10247,2677l10259,2677e" filled="false" stroked="true" strokeweight=".6pt" strokecolor="#000000">
                <v:path arrowok="t"/>
              </v:shape>
            </v:group>
            <v:group style="position:absolute;left:10266;top:2677;width:12;height:2" coordorigin="10266,2677" coordsize="12,2">
              <v:shape style="position:absolute;left:10266;top:2677;width:12;height:2" coordorigin="10266,2677" coordsize="12,0" path="m10266,2677l10278,2677e" filled="false" stroked="true" strokeweight=".6pt" strokecolor="#000000">
                <v:path arrowok="t"/>
              </v:shape>
            </v:group>
            <v:group style="position:absolute;left:10285;top:2677;width:12;height:2" coordorigin="10285,2677" coordsize="12,2">
              <v:shape style="position:absolute;left:10285;top:2677;width:12;height:2" coordorigin="10285,2677" coordsize="12,0" path="m10285,2677l10297,2677e" filled="false" stroked="true" strokeweight=".6pt" strokecolor="#000000">
                <v:path arrowok="t"/>
              </v:shape>
            </v:group>
            <v:group style="position:absolute;left:10304;top:2677;width:12;height:2" coordorigin="10304,2677" coordsize="12,2">
              <v:shape style="position:absolute;left:10304;top:2677;width:12;height:2" coordorigin="10304,2677" coordsize="12,0" path="m10304,2677l10316,2677e" filled="false" stroked="true" strokeweight=".6pt" strokecolor="#000000">
                <v:path arrowok="t"/>
              </v:shape>
            </v:group>
            <v:group style="position:absolute;left:10324;top:2677;width:12;height:2" coordorigin="10324,2677" coordsize="12,2">
              <v:shape style="position:absolute;left:10324;top:2677;width:12;height:2" coordorigin="10324,2677" coordsize="12,0" path="m10324,2677l10336,2677e" filled="false" stroked="true" strokeweight=".6pt" strokecolor="#000000">
                <v:path arrowok="t"/>
              </v:shape>
            </v:group>
            <v:group style="position:absolute;left:10343;top:2677;width:12;height:2" coordorigin="10343,2677" coordsize="12,2">
              <v:shape style="position:absolute;left:10343;top:2677;width:12;height:2" coordorigin="10343,2677" coordsize="12,0" path="m10343,2677l10355,2677e" filled="false" stroked="true" strokeweight=".6pt" strokecolor="#000000">
                <v:path arrowok="t"/>
              </v:shape>
            </v:group>
            <v:group style="position:absolute;left:10362;top:2677;width:12;height:2" coordorigin="10362,2677" coordsize="12,2">
              <v:shape style="position:absolute;left:10362;top:2677;width:12;height:2" coordorigin="10362,2677" coordsize="12,0" path="m10362,2677l10374,2677e" filled="false" stroked="true" strokeweight=".6pt" strokecolor="#000000">
                <v:path arrowok="t"/>
              </v:shape>
            </v:group>
            <v:group style="position:absolute;left:10381;top:2677;width:12;height:2" coordorigin="10381,2677" coordsize="12,2">
              <v:shape style="position:absolute;left:10381;top:2677;width:12;height:2" coordorigin="10381,2677" coordsize="12,0" path="m10381,2677l10393,2677e" filled="false" stroked="true" strokeweight=".6pt" strokecolor="#000000">
                <v:path arrowok="t"/>
              </v:shape>
            </v:group>
            <v:group style="position:absolute;left:10400;top:2677;width:12;height:2" coordorigin="10400,2677" coordsize="12,2">
              <v:shape style="position:absolute;left:10400;top:2677;width:12;height:2" coordorigin="10400,2677" coordsize="12,0" path="m10400,2677l10412,2677e" filled="false" stroked="true" strokeweight=".6pt" strokecolor="#000000">
                <v:path arrowok="t"/>
              </v:shape>
            </v:group>
            <v:group style="position:absolute;left:10420;top:2677;width:12;height:2" coordorigin="10420,2677" coordsize="12,2">
              <v:shape style="position:absolute;left:10420;top:2677;width:12;height:2" coordorigin="10420,2677" coordsize="12,0" path="m10420,2677l10432,2677e" filled="false" stroked="true" strokeweight=".6pt" strokecolor="#000000">
                <v:path arrowok="t"/>
              </v:shape>
            </v:group>
            <v:group style="position:absolute;left:10439;top:2677;width:12;height:2" coordorigin="10439,2677" coordsize="12,2">
              <v:shape style="position:absolute;left:10439;top:2677;width:12;height:2" coordorigin="10439,2677" coordsize="12,0" path="m10439,2677l10451,2677e" filled="false" stroked="true" strokeweight=".6pt" strokecolor="#000000">
                <v:path arrowok="t"/>
              </v:shape>
            </v:group>
            <v:group style="position:absolute;left:10458;top:2677;width:12;height:2" coordorigin="10458,2677" coordsize="12,2">
              <v:shape style="position:absolute;left:10458;top:2677;width:12;height:2" coordorigin="10458,2677" coordsize="12,0" path="m10458,2677l10470,2677e" filled="false" stroked="true" strokeweight=".6pt" strokecolor="#000000">
                <v:path arrowok="t"/>
              </v:shape>
            </v:group>
            <v:group style="position:absolute;left:10477;top:2677;width:12;height:2" coordorigin="10477,2677" coordsize="12,2">
              <v:shape style="position:absolute;left:10477;top:2677;width:12;height:2" coordorigin="10477,2677" coordsize="12,0" path="m10477,2677l10489,2677e" filled="false" stroked="true" strokeweight=".6pt" strokecolor="#000000">
                <v:path arrowok="t"/>
              </v:shape>
            </v:group>
            <v:group style="position:absolute;left:10496;top:2677;width:12;height:2" coordorigin="10496,2677" coordsize="12,2">
              <v:shape style="position:absolute;left:10496;top:2677;width:12;height:2" coordorigin="10496,2677" coordsize="12,0" path="m10496,2677l10508,2677e" filled="false" stroked="true" strokeweight=".6pt" strokecolor="#000000">
                <v:path arrowok="t"/>
              </v:shape>
            </v:group>
            <v:group style="position:absolute;left:10516;top:2677;width:12;height:2" coordorigin="10516,2677" coordsize="12,2">
              <v:shape style="position:absolute;left:10516;top:2677;width:12;height:2" coordorigin="10516,2677" coordsize="12,0" path="m10516,2677l10528,2677e" filled="false" stroked="true" strokeweight=".6pt" strokecolor="#000000">
                <v:path arrowok="t"/>
              </v:shape>
            </v:group>
            <v:group style="position:absolute;left:10535;top:2677;width:12;height:2" coordorigin="10535,2677" coordsize="12,2">
              <v:shape style="position:absolute;left:10535;top:2677;width:12;height:2" coordorigin="10535,2677" coordsize="12,0" path="m10535,2677l10547,2677e" filled="false" stroked="true" strokeweight=".6pt" strokecolor="#000000">
                <v:path arrowok="t"/>
              </v:shape>
            </v:group>
            <v:group style="position:absolute;left:10554;top:2677;width:12;height:2" coordorigin="10554,2677" coordsize="12,2">
              <v:shape style="position:absolute;left:10554;top:2677;width:12;height:2" coordorigin="10554,2677" coordsize="12,0" path="m10554,2677l10566,2677e" filled="false" stroked="true" strokeweight=".6pt" strokecolor="#000000">
                <v:path arrowok="t"/>
              </v:shape>
            </v:group>
            <v:group style="position:absolute;left:10573;top:2677;width:12;height:2" coordorigin="10573,2677" coordsize="12,2">
              <v:shape style="position:absolute;left:10573;top:2677;width:12;height:2" coordorigin="10573,2677" coordsize="12,0" path="m10573,2677l10585,2677e" filled="false" stroked="true" strokeweight=".6pt" strokecolor="#000000">
                <v:path arrowok="t"/>
              </v:shape>
            </v:group>
            <v:group style="position:absolute;left:10592;top:2677;width:12;height:2" coordorigin="10592,2677" coordsize="12,2">
              <v:shape style="position:absolute;left:10592;top:2677;width:12;height:2" coordorigin="10592,2677" coordsize="12,0" path="m10592,2677l10604,2677e" filled="false" stroked="true" strokeweight=".6pt" strokecolor="#000000">
                <v:path arrowok="t"/>
              </v:shape>
            </v:group>
            <v:group style="position:absolute;left:10612;top:2677;width:12;height:2" coordorigin="10612,2677" coordsize="12,2">
              <v:shape style="position:absolute;left:10612;top:2677;width:12;height:2" coordorigin="10612,2677" coordsize="12,0" path="m10612,2677l10624,2677e" filled="false" stroked="true" strokeweight=".6pt" strokecolor="#000000">
                <v:path arrowok="t"/>
              </v:shape>
            </v:group>
            <v:group style="position:absolute;left:10631;top:2677;width:12;height:2" coordorigin="10631,2677" coordsize="12,2">
              <v:shape style="position:absolute;left:10631;top:2677;width:12;height:2" coordorigin="10631,2677" coordsize="12,0" path="m10631,2677l10643,2677e" filled="false" stroked="true" strokeweight=".6pt" strokecolor="#000000">
                <v:path arrowok="t"/>
              </v:shape>
            </v:group>
            <v:group style="position:absolute;left:10650;top:2677;width:12;height:2" coordorigin="10650,2677" coordsize="12,2">
              <v:shape style="position:absolute;left:10650;top:2677;width:12;height:2" coordorigin="10650,2677" coordsize="12,0" path="m10650,2677l10662,2677e" filled="false" stroked="true" strokeweight=".6pt" strokecolor="#000000">
                <v:path arrowok="t"/>
              </v:shape>
            </v:group>
            <v:group style="position:absolute;left:10669;top:2677;width:12;height:2" coordorigin="10669,2677" coordsize="12,2">
              <v:shape style="position:absolute;left:10669;top:2677;width:12;height:2" coordorigin="10669,2677" coordsize="12,0" path="m10669,2677l10681,2677e" filled="false" stroked="true" strokeweight=".6pt" strokecolor="#000000">
                <v:path arrowok="t"/>
              </v:shape>
            </v:group>
            <v:group style="position:absolute;left:10688;top:2677;width:12;height:2" coordorigin="10688,2677" coordsize="12,2">
              <v:shape style="position:absolute;left:10688;top:2677;width:12;height:2" coordorigin="10688,2677" coordsize="12,0" path="m10688,2677l10700,2677e" filled="false" stroked="true" strokeweight=".6pt" strokecolor="#000000">
                <v:path arrowok="t"/>
              </v:shape>
            </v:group>
            <v:group style="position:absolute;left:10708;top:2677;width:12;height:2" coordorigin="10708,2677" coordsize="12,2">
              <v:shape style="position:absolute;left:10708;top:2677;width:12;height:2" coordorigin="10708,2677" coordsize="12,0" path="m10708,2677l10720,2677e" filled="false" stroked="true" strokeweight=".6pt" strokecolor="#000000">
                <v:path arrowok="t"/>
              </v:shape>
            </v:group>
            <v:group style="position:absolute;left:10727;top:2677;width:12;height:2" coordorigin="10727,2677" coordsize="12,2">
              <v:shape style="position:absolute;left:10727;top:2677;width:12;height:2" coordorigin="10727,2677" coordsize="12,0" path="m10727,2677l10739,2677e" filled="false" stroked="true" strokeweight=".6pt" strokecolor="#000000">
                <v:path arrowok="t"/>
              </v:shape>
            </v:group>
            <v:group style="position:absolute;left:10746;top:2677;width:12;height:2" coordorigin="10746,2677" coordsize="12,2">
              <v:shape style="position:absolute;left:10746;top:2677;width:12;height:2" coordorigin="10746,2677" coordsize="12,0" path="m10746,2677l10758,2677e" filled="false" stroked="true" strokeweight=".6pt" strokecolor="#000000">
                <v:path arrowok="t"/>
              </v:shape>
            </v:group>
            <v:group style="position:absolute;left:10765;top:2677;width:12;height:2" coordorigin="10765,2677" coordsize="12,2">
              <v:shape style="position:absolute;left:10765;top:2677;width:12;height:2" coordorigin="10765,2677" coordsize="12,0" path="m10765,2677l10777,2677e" filled="false" stroked="true" strokeweight=".6pt" strokecolor="#000000">
                <v:path arrowok="t"/>
              </v:shape>
            </v:group>
            <v:group style="position:absolute;left:10784;top:2677;width:12;height:2" coordorigin="10784,2677" coordsize="12,2">
              <v:shape style="position:absolute;left:10784;top:2677;width:12;height:2" coordorigin="10784,2677" coordsize="12,0" path="m10784,2677l10796,2677e" filled="false" stroked="true" strokeweight=".6pt" strokecolor="#000000">
                <v:path arrowok="t"/>
              </v:shape>
            </v:group>
            <v:group style="position:absolute;left:10804;top:2677;width:12;height:2" coordorigin="10804,2677" coordsize="12,2">
              <v:shape style="position:absolute;left:10804;top:2677;width:12;height:2" coordorigin="10804,2677" coordsize="12,0" path="m10804,2677l10816,2677e" filled="false" stroked="true" strokeweight=".6pt" strokecolor="#000000">
                <v:path arrowok="t"/>
              </v:shape>
            </v:group>
            <v:group style="position:absolute;left:10823;top:2677;width:12;height:2" coordorigin="10823,2677" coordsize="12,2">
              <v:shape style="position:absolute;left:10823;top:2677;width:12;height:2" coordorigin="10823,2677" coordsize="12,0" path="m10823,2677l10835,2677e" filled="false" stroked="true" strokeweight=".6pt" strokecolor="#000000">
                <v:path arrowok="t"/>
              </v:shape>
            </v:group>
            <v:group style="position:absolute;left:10842;top:2677;width:12;height:2" coordorigin="10842,2677" coordsize="12,2">
              <v:shape style="position:absolute;left:10842;top:2677;width:12;height:2" coordorigin="10842,2677" coordsize="12,0" path="m10842,2677l10854,2677e" filled="false" stroked="true" strokeweight=".6pt" strokecolor="#000000">
                <v:path arrowok="t"/>
              </v:shape>
            </v:group>
            <v:group style="position:absolute;left:10861;top:2677;width:12;height:2" coordorigin="10861,2677" coordsize="12,2">
              <v:shape style="position:absolute;left:10861;top:2677;width:12;height:2" coordorigin="10861,2677" coordsize="12,0" path="m10861,2677l10873,2677e" filled="false" stroked="true" strokeweight=".6pt" strokecolor="#000000">
                <v:path arrowok="t"/>
              </v:shape>
            </v:group>
            <v:group style="position:absolute;left:10880;top:2677;width:12;height:2" coordorigin="10880,2677" coordsize="12,2">
              <v:shape style="position:absolute;left:10880;top:2677;width:12;height:2" coordorigin="10880,2677" coordsize="12,0" path="m10880,2677l10892,2677e" filled="false" stroked="true" strokeweight=".6pt" strokecolor="#000000">
                <v:path arrowok="t"/>
              </v:shape>
            </v:group>
            <v:group style="position:absolute;left:10900;top:2677;width:12;height:2" coordorigin="10900,2677" coordsize="12,2">
              <v:shape style="position:absolute;left:10900;top:2677;width:12;height:2" coordorigin="10900,2677" coordsize="12,0" path="m10900,2677l10912,2677e" filled="false" stroked="true" strokeweight=".6pt" strokecolor="#000000">
                <v:path arrowok="t"/>
              </v:shape>
            </v:group>
            <v:group style="position:absolute;left:10919;top:2677;width:12;height:2" coordorigin="10919,2677" coordsize="12,2">
              <v:shape style="position:absolute;left:10919;top:2677;width:12;height:2" coordorigin="10919,2677" coordsize="12,0" path="m10919,2677l10931,2677e" filled="false" stroked="true" strokeweight=".6pt" strokecolor="#000000">
                <v:path arrowok="t"/>
              </v:shape>
            </v:group>
            <v:group style="position:absolute;left:10938;top:2677;width:12;height:2" coordorigin="10938,2677" coordsize="12,2">
              <v:shape style="position:absolute;left:10938;top:2677;width:12;height:2" coordorigin="10938,2677" coordsize="12,0" path="m10938,2677l10950,2677e" filled="false" stroked="true" strokeweight=".6pt" strokecolor="#000000">
                <v:path arrowok="t"/>
              </v:shape>
            </v:group>
            <v:group style="position:absolute;left:10957;top:2677;width:12;height:2" coordorigin="10957,2677" coordsize="12,2">
              <v:shape style="position:absolute;left:10957;top:2677;width:12;height:2" coordorigin="10957,2677" coordsize="12,0" path="m10957,2677l10969,2677e" filled="false" stroked="true" strokeweight=".6pt" strokecolor="#000000">
                <v:path arrowok="t"/>
              </v:shape>
            </v:group>
            <v:group style="position:absolute;left:10976;top:2677;width:12;height:2" coordorigin="10976,2677" coordsize="12,2">
              <v:shape style="position:absolute;left:10976;top:2677;width:12;height:2" coordorigin="10976,2677" coordsize="12,0" path="m10976,2677l10988,2677e" filled="false" stroked="true" strokeweight=".6pt" strokecolor="#000000">
                <v:path arrowok="t"/>
              </v:shape>
            </v:group>
            <v:group style="position:absolute;left:10996;top:2677;width:12;height:2" coordorigin="10996,2677" coordsize="12,2">
              <v:shape style="position:absolute;left:10996;top:2677;width:12;height:2" coordorigin="10996,2677" coordsize="12,0" path="m10996,2677l11008,2677e" filled="false" stroked="true" strokeweight=".6pt" strokecolor="#000000">
                <v:path arrowok="t"/>
              </v:shape>
            </v:group>
            <v:group style="position:absolute;left:11015;top:2677;width:12;height:2" coordorigin="11015,2677" coordsize="12,2">
              <v:shape style="position:absolute;left:11015;top:2677;width:12;height:2" coordorigin="11015,2677" coordsize="12,0" path="m11015,2677l11027,2677e" filled="false" stroked="true" strokeweight=".6pt" strokecolor="#000000">
                <v:path arrowok="t"/>
              </v:shape>
            </v:group>
            <v:group style="position:absolute;left:11034;top:2677;width:12;height:2" coordorigin="11034,2677" coordsize="12,2">
              <v:shape style="position:absolute;left:11034;top:2677;width:12;height:2" coordorigin="11034,2677" coordsize="12,0" path="m11034,2677l11046,2677e" filled="false" stroked="true" strokeweight=".6pt" strokecolor="#000000">
                <v:path arrowok="t"/>
              </v:shape>
            </v:group>
            <v:group style="position:absolute;left:11053;top:2677;width:12;height:2" coordorigin="11053,2677" coordsize="12,2">
              <v:shape style="position:absolute;left:11053;top:2677;width:12;height:2" coordorigin="11053,2677" coordsize="12,0" path="m11053,2677l11065,2677e" filled="false" stroked="true" strokeweight=".6pt" strokecolor="#000000">
                <v:path arrowok="t"/>
              </v:shape>
            </v:group>
            <v:group style="position:absolute;left:11072;top:2677;width:12;height:2" coordorigin="11072,2677" coordsize="12,2">
              <v:shape style="position:absolute;left:11072;top:2677;width:12;height:2" coordorigin="11072,2677" coordsize="12,0" path="m11072,2677l11084,2677e" filled="false" stroked="true" strokeweight=".6pt" strokecolor="#000000">
                <v:path arrowok="t"/>
              </v:shape>
            </v:group>
            <v:group style="position:absolute;left:11092;top:2677;width:12;height:2" coordorigin="11092,2677" coordsize="12,2">
              <v:shape style="position:absolute;left:11092;top:2677;width:12;height:2" coordorigin="11092,2677" coordsize="12,0" path="m11092,2677l11104,2677e" filled="false" stroked="true" strokeweight=".6pt" strokecolor="#000000">
                <v:path arrowok="t"/>
              </v:shape>
            </v:group>
            <v:group style="position:absolute;left:11111;top:2677;width:12;height:2" coordorigin="11111,2677" coordsize="12,2">
              <v:shape style="position:absolute;left:11111;top:2677;width:12;height:2" coordorigin="11111,2677" coordsize="12,0" path="m11111,2677l11123,2677e" filled="false" stroked="true" strokeweight=".6pt" strokecolor="#000000">
                <v:path arrowok="t"/>
              </v:shape>
            </v:group>
            <v:group style="position:absolute;left:11130;top:2677;width:12;height:2" coordorigin="11130,2677" coordsize="12,2">
              <v:shape style="position:absolute;left:11130;top:2677;width:12;height:2" coordorigin="11130,2677" coordsize="12,0" path="m11130,2677l11142,2677e" filled="false" stroked="true" strokeweight=".6pt" strokecolor="#000000">
                <v:path arrowok="t"/>
              </v:shape>
            </v:group>
            <v:group style="position:absolute;left:11149;top:2677;width:12;height:2" coordorigin="11149,2677" coordsize="12,2">
              <v:shape style="position:absolute;left:11149;top:2677;width:12;height:2" coordorigin="11149,2677" coordsize="12,0" path="m11149,2677l11161,2677e" filled="false" stroked="true" strokeweight=".6pt" strokecolor="#000000">
                <v:path arrowok="t"/>
              </v:shape>
            </v:group>
            <v:group style="position:absolute;left:11168;top:2677;width:12;height:2" coordorigin="11168,2677" coordsize="12,2">
              <v:shape style="position:absolute;left:11168;top:2677;width:12;height:2" coordorigin="11168,2677" coordsize="12,0" path="m11168,2677l11180,2677e" filled="false" stroked="true" strokeweight=".6pt" strokecolor="#000000">
                <v:path arrowok="t"/>
              </v:shape>
            </v:group>
            <v:group style="position:absolute;left:11188;top:2677;width:12;height:2" coordorigin="11188,2677" coordsize="12,2">
              <v:shape style="position:absolute;left:11188;top:2677;width:12;height:2" coordorigin="11188,2677" coordsize="12,0" path="m11188,2677l11200,2677e" filled="false" stroked="true" strokeweight=".6pt" strokecolor="#000000">
                <v:path arrowok="t"/>
              </v:shape>
            </v:group>
            <v:group style="position:absolute;left:11207;top:2677;width:12;height:2" coordorigin="11207,2677" coordsize="12,2">
              <v:shape style="position:absolute;left:11207;top:2677;width:12;height:2" coordorigin="11207,2677" coordsize="12,0" path="m11207,2677l11219,2677e" filled="false" stroked="true" strokeweight=".6pt" strokecolor="#000000">
                <v:path arrowok="t"/>
              </v:shape>
            </v:group>
            <v:group style="position:absolute;left:11226;top:2677;width:12;height:2" coordorigin="11226,2677" coordsize="12,2">
              <v:shape style="position:absolute;left:11226;top:2677;width:12;height:2" coordorigin="11226,2677" coordsize="12,0" path="m11226,2677l11238,2677e" filled="false" stroked="true" strokeweight=".6pt" strokecolor="#000000">
                <v:path arrowok="t"/>
              </v:shape>
            </v:group>
            <v:group style="position:absolute;left:11245;top:2677;width:12;height:2" coordorigin="11245,2677" coordsize="12,2">
              <v:shape style="position:absolute;left:11245;top:2677;width:12;height:2" coordorigin="11245,2677" coordsize="12,0" path="m11245,2677l11257,2677e" filled="false" stroked="true" strokeweight=".6pt" strokecolor="#000000">
                <v:path arrowok="t"/>
              </v:shape>
            </v:group>
            <v:group style="position:absolute;left:11264;top:2677;width:12;height:2" coordorigin="11264,2677" coordsize="12,2">
              <v:shape style="position:absolute;left:11264;top:2677;width:12;height:2" coordorigin="11264,2677" coordsize="12,0" path="m11264,2677l11276,2677e" filled="false" stroked="true" strokeweight=".6pt" strokecolor="#000000">
                <v:path arrowok="t"/>
              </v:shape>
            </v:group>
            <v:group style="position:absolute;left:11284;top:2677;width:12;height:2" coordorigin="11284,2677" coordsize="12,2">
              <v:shape style="position:absolute;left:11284;top:2677;width:12;height:2" coordorigin="11284,2677" coordsize="12,0" path="m11284,2677l11296,2677e" filled="false" stroked="true" strokeweight=".6pt" strokecolor="#000000">
                <v:path arrowok="t"/>
              </v:shape>
            </v:group>
            <v:group style="position:absolute;left:11303;top:2677;width:12;height:2" coordorigin="11303,2677" coordsize="12,2">
              <v:shape style="position:absolute;left:11303;top:2677;width:12;height:2" coordorigin="11303,2677" coordsize="12,0" path="m11303,2677l11315,2677e" filled="false" stroked="true" strokeweight=".6pt" strokecolor="#000000">
                <v:path arrowok="t"/>
              </v:shape>
            </v:group>
            <v:group style="position:absolute;left:11322;top:2677;width:12;height:2" coordorigin="11322,2677" coordsize="12,2">
              <v:shape style="position:absolute;left:11322;top:2677;width:12;height:2" coordorigin="11322,2677" coordsize="12,0" path="m11322,2677l11334,2677e" filled="false" stroked="true" strokeweight=".6pt" strokecolor="#000000">
                <v:path arrowok="t"/>
              </v:shape>
            </v:group>
            <v:group style="position:absolute;left:11341;top:2677;width:12;height:2" coordorigin="11341,2677" coordsize="12,2">
              <v:shape style="position:absolute;left:11341;top:2677;width:12;height:2" coordorigin="11341,2677" coordsize="12,0" path="m11341,2677l11353,2677e" filled="false" stroked="true" strokeweight=".6pt" strokecolor="#000000">
                <v:path arrowok="t"/>
              </v:shape>
            </v:group>
            <v:group style="position:absolute;left:11360;top:2677;width:12;height:2" coordorigin="11360,2677" coordsize="12,2">
              <v:shape style="position:absolute;left:11360;top:2677;width:12;height:2" coordorigin="11360,2677" coordsize="12,0" path="m11360,2677l11372,2677e" filled="false" stroked="true" strokeweight=".6pt" strokecolor="#000000">
                <v:path arrowok="t"/>
              </v:shape>
            </v:group>
            <v:group style="position:absolute;left:11380;top:2677;width:12;height:2" coordorigin="11380,2677" coordsize="12,2">
              <v:shape style="position:absolute;left:11380;top:2677;width:12;height:2" coordorigin="11380,2677" coordsize="12,0" path="m11380,2677l11392,2677e" filled="false" stroked="true" strokeweight=".6pt" strokecolor="#000000">
                <v:path arrowok="t"/>
              </v:shape>
            </v:group>
            <v:group style="position:absolute;left:11399;top:2677;width:12;height:2" coordorigin="11399,2677" coordsize="12,2">
              <v:shape style="position:absolute;left:11399;top:2677;width:12;height:2" coordorigin="11399,2677" coordsize="12,0" path="m11399,2677l11411,2677e" filled="false" stroked="true" strokeweight=".6pt" strokecolor="#000000">
                <v:path arrowok="t"/>
              </v:shape>
            </v:group>
            <v:group style="position:absolute;left:11418;top:2677;width:12;height:2" coordorigin="11418,2677" coordsize="12,2">
              <v:shape style="position:absolute;left:11418;top:2677;width:12;height:2" coordorigin="11418,2677" coordsize="12,0" path="m11418,2677l11430,2677e" filled="false" stroked="true" strokeweight=".6pt" strokecolor="#000000">
                <v:path arrowok="t"/>
              </v:shape>
            </v:group>
            <v:group style="position:absolute;left:11437;top:2677;width:12;height:2" coordorigin="11437,2677" coordsize="12,2">
              <v:shape style="position:absolute;left:11437;top:2677;width:12;height:2" coordorigin="11437,2677" coordsize="12,0" path="m11437,2677l11449,2677e" filled="false" stroked="true" strokeweight=".6pt" strokecolor="#000000">
                <v:path arrowok="t"/>
              </v:shape>
            </v:group>
            <v:group style="position:absolute;left:11456;top:2677;width:12;height:2" coordorigin="11456,2677" coordsize="12,2">
              <v:shape style="position:absolute;left:11456;top:2677;width:12;height:2" coordorigin="11456,2677" coordsize="12,0" path="m11456,2677l11468,2677e" filled="false" stroked="true" strokeweight=".6pt" strokecolor="#000000">
                <v:path arrowok="t"/>
              </v:shape>
            </v:group>
            <v:group style="position:absolute;left:11476;top:2677;width:12;height:2" coordorigin="11476,2677" coordsize="12,2">
              <v:shape style="position:absolute;left:11476;top:2677;width:12;height:2" coordorigin="11476,2677" coordsize="12,0" path="m11476,2677l11488,2677e" filled="false" stroked="true" strokeweight=".6pt" strokecolor="#000000">
                <v:path arrowok="t"/>
              </v:shape>
            </v:group>
            <v:group style="position:absolute;left:11495;top:2677;width:12;height:2" coordorigin="11495,2677" coordsize="12,2">
              <v:shape style="position:absolute;left:11495;top:2677;width:12;height:2" coordorigin="11495,2677" coordsize="12,0" path="m11495,2677l11507,2677e" filled="false" stroked="true" strokeweight=".6pt" strokecolor="#000000">
                <v:path arrowok="t"/>
              </v:shape>
            </v:group>
            <v:group style="position:absolute;left:11514;top:2677;width:12;height:2" coordorigin="11514,2677" coordsize="12,2">
              <v:shape style="position:absolute;left:11514;top:2677;width:12;height:2" coordorigin="11514,2677" coordsize="12,0" path="m11514,2677l11526,2677e" filled="false" stroked="true" strokeweight=".6pt" strokecolor="#000000">
                <v:path arrowok="t"/>
              </v:shape>
            </v:group>
            <v:group style="position:absolute;left:11533;top:2677;width:12;height:2" coordorigin="11533,2677" coordsize="12,2">
              <v:shape style="position:absolute;left:11533;top:2677;width:12;height:2" coordorigin="11533,2677" coordsize="12,0" path="m11533,2677l11545,2677e" filled="false" stroked="true" strokeweight=".6pt" strokecolor="#000000">
                <v:path arrowok="t"/>
              </v:shape>
            </v:group>
            <v:group style="position:absolute;left:11552;top:2677;width:12;height:2" coordorigin="11552,2677" coordsize="12,2">
              <v:shape style="position:absolute;left:11552;top:2677;width:12;height:2" coordorigin="11552,2677" coordsize="12,0" path="m11552,2677l11564,2677e" filled="false" stroked="true" strokeweight=".6pt" strokecolor="#000000">
                <v:path arrowok="t"/>
              </v:shape>
            </v:group>
            <v:group style="position:absolute;left:11572;top:2677;width:12;height:2" coordorigin="11572,2677" coordsize="12,2">
              <v:shape style="position:absolute;left:11572;top:2677;width:12;height:2" coordorigin="11572,2677" coordsize="12,0" path="m11572,2677l11584,2677e" filled="false" stroked="true" strokeweight=".6pt" strokecolor="#000000">
                <v:path arrowok="t"/>
              </v:shape>
            </v:group>
            <v:group style="position:absolute;left:11591;top:2677;width:12;height:2" coordorigin="11591,2677" coordsize="12,2">
              <v:shape style="position:absolute;left:11591;top:2677;width:12;height:2" coordorigin="11591,2677" coordsize="12,0" path="m11591,2677l11603,2677e" filled="false" stroked="true" strokeweight=".6pt" strokecolor="#000000">
                <v:path arrowok="t"/>
              </v:shape>
            </v:group>
            <v:group style="position:absolute;left:11610;top:2677;width:12;height:2" coordorigin="11610,2677" coordsize="12,2">
              <v:shape style="position:absolute;left:11610;top:2677;width:12;height:2" coordorigin="11610,2677" coordsize="12,0" path="m11610,2677l11622,2677e" filled="false" stroked="true" strokeweight=".6pt" strokecolor="#000000">
                <v:path arrowok="t"/>
              </v:shape>
            </v:group>
            <v:group style="position:absolute;left:11629;top:2677;width:12;height:2" coordorigin="11629,2677" coordsize="12,2">
              <v:shape style="position:absolute;left:11629;top:2677;width:12;height:2" coordorigin="11629,2677" coordsize="12,0" path="m11629,2677l11641,2677e" filled="false" stroked="true" strokeweight=".6pt" strokecolor="#000000">
                <v:path arrowok="t"/>
              </v:shape>
            </v:group>
            <v:group style="position:absolute;left:11648;top:2677;width:12;height:2" coordorigin="11648,2677" coordsize="12,2">
              <v:shape style="position:absolute;left:11648;top:2677;width:12;height:2" coordorigin="11648,2677" coordsize="12,0" path="m11648,2677l11660,2677e" filled="false" stroked="true" strokeweight=".6pt" strokecolor="#000000">
                <v:path arrowok="t"/>
              </v:shape>
            </v:group>
            <v:group style="position:absolute;left:11668;top:2677;width:12;height:2" coordorigin="11668,2677" coordsize="12,2">
              <v:shape style="position:absolute;left:11668;top:2677;width:12;height:2" coordorigin="11668,2677" coordsize="12,0" path="m11668,2677l11680,2677e" filled="false" stroked="true" strokeweight=".6pt" strokecolor="#000000">
                <v:path arrowok="t"/>
              </v:shape>
            </v:group>
            <v:group style="position:absolute;left:11687;top:2677;width:12;height:2" coordorigin="11687,2677" coordsize="12,2">
              <v:shape style="position:absolute;left:11687;top:2677;width:12;height:2" coordorigin="11687,2677" coordsize="12,0" path="m11687,2677l11699,2677e" filled="false" stroked="true" strokeweight=".6pt" strokecolor="#000000">
                <v:path arrowok="t"/>
              </v:shape>
            </v:group>
            <v:group style="position:absolute;left:11706;top:2677;width:12;height:2" coordorigin="11706,2677" coordsize="12,2">
              <v:shape style="position:absolute;left:11706;top:2677;width:12;height:2" coordorigin="11706,2677" coordsize="12,0" path="m11706,2677l11718,2677e" filled="false" stroked="true" strokeweight=".6pt" strokecolor="#000000">
                <v:path arrowok="t"/>
              </v:shape>
            </v:group>
            <v:group style="position:absolute;left:11725;top:2677;width:12;height:2" coordorigin="11725,2677" coordsize="12,2">
              <v:shape style="position:absolute;left:11725;top:2677;width:12;height:2" coordorigin="11725,2677" coordsize="12,0" path="m11725,2677l11737,2677e" filled="false" stroked="true" strokeweight=".6pt" strokecolor="#000000">
                <v:path arrowok="t"/>
              </v:shape>
            </v:group>
            <v:group style="position:absolute;left:11744;top:2677;width:12;height:2" coordorigin="11744,2677" coordsize="12,2">
              <v:shape style="position:absolute;left:11744;top:2677;width:12;height:2" coordorigin="11744,2677" coordsize="12,0" path="m11744,2677l11756,2677e" filled="false" stroked="true" strokeweight=".6pt" strokecolor="#000000">
                <v:path arrowok="t"/>
              </v:shape>
            </v:group>
            <v:group style="position:absolute;left:11764;top:2677;width:12;height:2" coordorigin="11764,2677" coordsize="12,2">
              <v:shape style="position:absolute;left:11764;top:2677;width:12;height:2" coordorigin="11764,2677" coordsize="12,0" path="m11764,2677l11776,2677e" filled="false" stroked="true" strokeweight=".6pt" strokecolor="#000000">
                <v:path arrowok="t"/>
              </v:shape>
            </v:group>
            <v:group style="position:absolute;left:11783;top:2677;width:12;height:2" coordorigin="11783,2677" coordsize="12,2">
              <v:shape style="position:absolute;left:11783;top:2677;width:12;height:2" coordorigin="11783,2677" coordsize="12,0" path="m11783,2677l11795,2677e" filled="false" stroked="true" strokeweight=".6pt" strokecolor="#000000">
                <v:path arrowok="t"/>
              </v:shape>
            </v:group>
            <v:group style="position:absolute;left:11802;top:2677;width:12;height:2" coordorigin="11802,2677" coordsize="12,2">
              <v:shape style="position:absolute;left:11802;top:2677;width:12;height:2" coordorigin="11802,2677" coordsize="12,0" path="m11802,2677l11814,2677e" filled="false" stroked="true" strokeweight=".6pt" strokecolor="#000000">
                <v:path arrowok="t"/>
              </v:shape>
            </v:group>
            <v:group style="position:absolute;left:11821;top:2677;width:12;height:2" coordorigin="11821,2677" coordsize="12,2">
              <v:shape style="position:absolute;left:11821;top:2677;width:12;height:2" coordorigin="11821,2677" coordsize="12,0" path="m11821,2677l11833,2677e" filled="false" stroked="true" strokeweight=".6pt" strokecolor="#000000">
                <v:path arrowok="t"/>
              </v:shape>
            </v:group>
            <v:group style="position:absolute;left:11840;top:2677;width:12;height:2" coordorigin="11840,2677" coordsize="12,2">
              <v:shape style="position:absolute;left:11840;top:2677;width:12;height:2" coordorigin="11840,2677" coordsize="12,0" path="m11840,2677l11852,2677e" filled="false" stroked="true" strokeweight=".6pt" strokecolor="#000000">
                <v:path arrowok="t"/>
              </v:shape>
            </v:group>
            <v:group style="position:absolute;left:11860;top:2677;width:12;height:2" coordorigin="11860,2677" coordsize="12,2">
              <v:shape style="position:absolute;left:11860;top:2677;width:12;height:2" coordorigin="11860,2677" coordsize="12,0" path="m11860,2677l11872,2677e" filled="false" stroked="true" strokeweight=".6pt" strokecolor="#000000">
                <v:path arrowok="t"/>
              </v:shape>
            </v:group>
            <v:group style="position:absolute;left:11879;top:2677;width:12;height:2" coordorigin="11879,2677" coordsize="12,2">
              <v:shape style="position:absolute;left:11879;top:2677;width:12;height:2" coordorigin="11879,2677" coordsize="12,0" path="m11879,2677l11891,2677e" filled="false" stroked="true" strokeweight=".6pt" strokecolor="#000000">
                <v:path arrowok="t"/>
              </v:shape>
            </v:group>
            <v:group style="position:absolute;left:11898;top:2677;width:12;height:2" coordorigin="11898,2677" coordsize="12,2">
              <v:shape style="position:absolute;left:11898;top:2677;width:12;height:2" coordorigin="11898,2677" coordsize="12,0" path="m11898,2677l11910,2677e" filled="false" stroked="true" strokeweight=".6pt" strokecolor="#000000">
                <v:path arrowok="t"/>
              </v:shape>
            </v:group>
            <v:group style="position:absolute;left:11917;top:2677;width:12;height:2" coordorigin="11917,2677" coordsize="12,2">
              <v:shape style="position:absolute;left:11917;top:2677;width:12;height:2" coordorigin="11917,2677" coordsize="12,0" path="m11917,2677l11929,2677e" filled="false" stroked="true" strokeweight=".6pt" strokecolor="#000000">
                <v:path arrowok="t"/>
              </v:shape>
            </v:group>
            <v:group style="position:absolute;left:11936;top:2677;width:12;height:2" coordorigin="11936,2677" coordsize="12,2">
              <v:shape style="position:absolute;left:11936;top:2677;width:12;height:2" coordorigin="11936,2677" coordsize="12,0" path="m11936,2677l11948,2677e" filled="false" stroked="true" strokeweight=".6pt" strokecolor="#000000">
                <v:path arrowok="t"/>
              </v:shape>
            </v:group>
            <v:group style="position:absolute;left:11956;top:2677;width:12;height:2" coordorigin="11956,2677" coordsize="12,2">
              <v:shape style="position:absolute;left:11956;top:2677;width:12;height:2" coordorigin="11956,2677" coordsize="12,0" path="m11956,2677l11968,2677e" filled="false" stroked="true" strokeweight=".6pt" strokecolor="#000000">
                <v:path arrowok="t"/>
              </v:shape>
            </v:group>
            <v:group style="position:absolute;left:11975;top:2677;width:12;height:2" coordorigin="11975,2677" coordsize="12,2">
              <v:shape style="position:absolute;left:11975;top:2677;width:12;height:2" coordorigin="11975,2677" coordsize="12,0" path="m11975,2677l11987,2677e" filled="false" stroked="true" strokeweight=".6pt" strokecolor="#000000">
                <v:path arrowok="t"/>
              </v:shape>
            </v:group>
            <v:group style="position:absolute;left:11994;top:2677;width:12;height:2" coordorigin="11994,2677" coordsize="12,2">
              <v:shape style="position:absolute;left:11994;top:2677;width:12;height:2" coordorigin="11994,2677" coordsize="12,0" path="m11994,2677l12006,2677e" filled="false" stroked="true" strokeweight=".6pt" strokecolor="#000000">
                <v:path arrowok="t"/>
              </v:shape>
            </v:group>
            <v:group style="position:absolute;left:12013;top:2677;width:12;height:2" coordorigin="12013,2677" coordsize="12,2">
              <v:shape style="position:absolute;left:12013;top:2677;width:12;height:2" coordorigin="12013,2677" coordsize="12,0" path="m12013,2677l12025,2677e" filled="false" stroked="true" strokeweight=".6pt" strokecolor="#000000">
                <v:path arrowok="t"/>
              </v:shape>
            </v:group>
            <v:group style="position:absolute;left:12032;top:2677;width:12;height:2" coordorigin="12032,2677" coordsize="12,2">
              <v:shape style="position:absolute;left:12032;top:2677;width:12;height:2" coordorigin="12032,2677" coordsize="12,0" path="m12032,2677l12044,2677e" filled="false" stroked="true" strokeweight=".6pt" strokecolor="#000000">
                <v:path arrowok="t"/>
              </v:shape>
            </v:group>
            <v:group style="position:absolute;left:12052;top:2677;width:12;height:2" coordorigin="12052,2677" coordsize="12,2">
              <v:shape style="position:absolute;left:12052;top:2677;width:12;height:2" coordorigin="12052,2677" coordsize="12,0" path="m12052,2677l12064,2677e" filled="false" stroked="true" strokeweight=".6pt" strokecolor="#000000">
                <v:path arrowok="t"/>
              </v:shape>
            </v:group>
            <v:group style="position:absolute;left:12071;top:2677;width:12;height:2" coordorigin="12071,2677" coordsize="12,2">
              <v:shape style="position:absolute;left:12071;top:2677;width:12;height:2" coordorigin="12071,2677" coordsize="12,0" path="m12071,2677l12083,2677e" filled="false" stroked="true" strokeweight=".6pt" strokecolor="#000000">
                <v:path arrowok="t"/>
              </v:shape>
            </v:group>
            <v:group style="position:absolute;left:12090;top:2677;width:12;height:2" coordorigin="12090,2677" coordsize="12,2">
              <v:shape style="position:absolute;left:12090;top:2677;width:12;height:2" coordorigin="12090,2677" coordsize="12,0" path="m12090,2677l12102,2677e" filled="false" stroked="true" strokeweight=".6pt" strokecolor="#000000">
                <v:path arrowok="t"/>
              </v:shape>
            </v:group>
            <v:group style="position:absolute;left:12109;top:2677;width:12;height:2" coordorigin="12109,2677" coordsize="12,2">
              <v:shape style="position:absolute;left:12109;top:2677;width:12;height:2" coordorigin="12109,2677" coordsize="12,0" path="m12109,2677l12121,2677e" filled="false" stroked="true" strokeweight=".6pt" strokecolor="#000000">
                <v:path arrowok="t"/>
              </v:shape>
            </v:group>
            <v:group style="position:absolute;left:12128;top:2677;width:12;height:2" coordorigin="12128,2677" coordsize="12,2">
              <v:shape style="position:absolute;left:12128;top:2677;width:12;height:2" coordorigin="12128,2677" coordsize="12,0" path="m12128,2677l12140,2677e" filled="false" stroked="true" strokeweight=".6pt" strokecolor="#000000">
                <v:path arrowok="t"/>
              </v:shape>
            </v:group>
            <v:group style="position:absolute;left:12148;top:2677;width:12;height:2" coordorigin="12148,2677" coordsize="12,2">
              <v:shape style="position:absolute;left:12148;top:2677;width:12;height:2" coordorigin="12148,2677" coordsize="12,0" path="m12148,2677l12160,2677e" filled="false" stroked="true" strokeweight=".6pt" strokecolor="#000000">
                <v:path arrowok="t"/>
              </v:shape>
            </v:group>
            <v:group style="position:absolute;left:12167;top:2677;width:12;height:2" coordorigin="12167,2677" coordsize="12,2">
              <v:shape style="position:absolute;left:12167;top:2677;width:12;height:2" coordorigin="12167,2677" coordsize="12,0" path="m12167,2677l12179,2677e" filled="false" stroked="true" strokeweight=".6pt" strokecolor="#000000">
                <v:path arrowok="t"/>
              </v:shape>
            </v:group>
            <v:group style="position:absolute;left:12186;top:2677;width:12;height:2" coordorigin="12186,2677" coordsize="12,2">
              <v:shape style="position:absolute;left:12186;top:2677;width:12;height:2" coordorigin="12186,2677" coordsize="12,0" path="m12186,2677l12198,2677e" filled="false" stroked="true" strokeweight=".6pt" strokecolor="#000000">
                <v:path arrowok="t"/>
              </v:shape>
            </v:group>
            <v:group style="position:absolute;left:12205;top:2677;width:12;height:2" coordorigin="12205,2677" coordsize="12,2">
              <v:shape style="position:absolute;left:12205;top:2677;width:12;height:2" coordorigin="12205,2677" coordsize="12,0" path="m12205,2677l12217,2677e" filled="false" stroked="true" strokeweight=".6pt" strokecolor="#000000">
                <v:path arrowok="t"/>
              </v:shape>
            </v:group>
            <v:group style="position:absolute;left:12224;top:2677;width:12;height:2" coordorigin="12224,2677" coordsize="12,2">
              <v:shape style="position:absolute;left:12224;top:2677;width:12;height:2" coordorigin="12224,2677" coordsize="12,0" path="m12224,2677l12236,2677e" filled="false" stroked="true" strokeweight=".6pt" strokecolor="#000000">
                <v:path arrowok="t"/>
              </v:shape>
            </v:group>
            <v:group style="position:absolute;left:12244;top:2677;width:12;height:2" coordorigin="12244,2677" coordsize="12,2">
              <v:shape style="position:absolute;left:12244;top:2677;width:12;height:2" coordorigin="12244,2677" coordsize="12,0" path="m12244,2677l12256,2677e" filled="false" stroked="true" strokeweight=".6pt" strokecolor="#000000">
                <v:path arrowok="t"/>
              </v:shape>
            </v:group>
            <v:group style="position:absolute;left:12263;top:2677;width:12;height:2" coordorigin="12263,2677" coordsize="12,2">
              <v:shape style="position:absolute;left:12263;top:2677;width:12;height:2" coordorigin="12263,2677" coordsize="12,0" path="m12263,2677l12275,2677e" filled="false" stroked="true" strokeweight=".6pt" strokecolor="#000000">
                <v:path arrowok="t"/>
              </v:shape>
            </v:group>
            <v:group style="position:absolute;left:12282;top:2677;width:12;height:2" coordorigin="12282,2677" coordsize="12,2">
              <v:shape style="position:absolute;left:12282;top:2677;width:12;height:2" coordorigin="12282,2677" coordsize="12,0" path="m12282,2677l12294,2677e" filled="false" stroked="true" strokeweight=".6pt" strokecolor="#000000">
                <v:path arrowok="t"/>
              </v:shape>
            </v:group>
            <v:group style="position:absolute;left:12301;top:2677;width:12;height:2" coordorigin="12301,2677" coordsize="12,2">
              <v:shape style="position:absolute;left:12301;top:2677;width:12;height:2" coordorigin="12301,2677" coordsize="12,0" path="m12301,2677l12313,2677e" filled="false" stroked="true" strokeweight=".6pt" strokecolor="#000000">
                <v:path arrowok="t"/>
              </v:shape>
            </v:group>
            <v:group style="position:absolute;left:12320;top:2677;width:12;height:2" coordorigin="12320,2677" coordsize="12,2">
              <v:shape style="position:absolute;left:12320;top:2677;width:12;height:2" coordorigin="12320,2677" coordsize="12,0" path="m12320,2677l12332,2677e" filled="false" stroked="true" strokeweight=".6pt" strokecolor="#000000">
                <v:path arrowok="t"/>
              </v:shape>
            </v:group>
            <v:group style="position:absolute;left:12340;top:2677;width:12;height:2" coordorigin="12340,2677" coordsize="12,2">
              <v:shape style="position:absolute;left:12340;top:2677;width:12;height:2" coordorigin="12340,2677" coordsize="12,0" path="m12340,2677l12352,2677e" filled="false" stroked="true" strokeweight=".6pt" strokecolor="#000000">
                <v:path arrowok="t"/>
              </v:shape>
            </v:group>
            <v:group style="position:absolute;left:12359;top:2677;width:12;height:2" coordorigin="12359,2677" coordsize="12,2">
              <v:shape style="position:absolute;left:12359;top:2677;width:12;height:2" coordorigin="12359,2677" coordsize="12,0" path="m12359,2677l12371,2677e" filled="false" stroked="true" strokeweight=".6pt" strokecolor="#000000">
                <v:path arrowok="t"/>
              </v:shape>
            </v:group>
            <v:group style="position:absolute;left:12378;top:2677;width:12;height:2" coordorigin="12378,2677" coordsize="12,2">
              <v:shape style="position:absolute;left:12378;top:2677;width:12;height:2" coordorigin="12378,2677" coordsize="12,0" path="m12378,2677l12390,2677e" filled="false" stroked="true" strokeweight=".6pt" strokecolor="#000000">
                <v:path arrowok="t"/>
              </v:shape>
            </v:group>
            <v:group style="position:absolute;left:12397;top:2677;width:12;height:2" coordorigin="12397,2677" coordsize="12,2">
              <v:shape style="position:absolute;left:12397;top:2677;width:12;height:2" coordorigin="12397,2677" coordsize="12,0" path="m12397,2677l12409,2677e" filled="false" stroked="true" strokeweight=".6pt" strokecolor="#000000">
                <v:path arrowok="t"/>
              </v:shape>
            </v:group>
            <v:group style="position:absolute;left:12416;top:2677;width:12;height:2" coordorigin="12416,2677" coordsize="12,2">
              <v:shape style="position:absolute;left:12416;top:2677;width:12;height:2" coordorigin="12416,2677" coordsize="12,0" path="m12416,2677l12428,2677e" filled="false" stroked="true" strokeweight=".6pt" strokecolor="#000000">
                <v:path arrowok="t"/>
              </v:shape>
            </v:group>
            <v:group style="position:absolute;left:12436;top:2677;width:12;height:2" coordorigin="12436,2677" coordsize="12,2">
              <v:shape style="position:absolute;left:12436;top:2677;width:12;height:2" coordorigin="12436,2677" coordsize="12,0" path="m12436,2677l12448,2677e" filled="false" stroked="true" strokeweight=".6pt" strokecolor="#000000">
                <v:path arrowok="t"/>
              </v:shape>
            </v:group>
            <v:group style="position:absolute;left:12455;top:2677;width:12;height:2" coordorigin="12455,2677" coordsize="12,2">
              <v:shape style="position:absolute;left:12455;top:2677;width:12;height:2" coordorigin="12455,2677" coordsize="12,0" path="m12455,2677l12467,2677e" filled="false" stroked="true" strokeweight=".6pt" strokecolor="#000000">
                <v:path arrowok="t"/>
              </v:shape>
            </v:group>
            <v:group style="position:absolute;left:12474;top:2677;width:12;height:2" coordorigin="12474,2677" coordsize="12,2">
              <v:shape style="position:absolute;left:12474;top:2677;width:12;height:2" coordorigin="12474,2677" coordsize="12,0" path="m12474,2677l12486,2677e" filled="false" stroked="true" strokeweight=".6pt" strokecolor="#000000">
                <v:path arrowok="t"/>
              </v:shape>
            </v:group>
            <v:group style="position:absolute;left:12493;top:2677;width:12;height:2" coordorigin="12493,2677" coordsize="12,2">
              <v:shape style="position:absolute;left:12493;top:2677;width:12;height:2" coordorigin="12493,2677" coordsize="12,0" path="m12493,2677l12505,2677e" filled="false" stroked="true" strokeweight=".6pt" strokecolor="#000000">
                <v:path arrowok="t"/>
              </v:shape>
            </v:group>
            <v:group style="position:absolute;left:12512;top:2677;width:12;height:2" coordorigin="12512,2677" coordsize="12,2">
              <v:shape style="position:absolute;left:12512;top:2677;width:12;height:2" coordorigin="12512,2677" coordsize="12,0" path="m12512,2677l12524,2677e" filled="false" stroked="true" strokeweight=".6pt" strokecolor="#000000">
                <v:path arrowok="t"/>
              </v:shape>
            </v:group>
            <v:group style="position:absolute;left:12532;top:2677;width:12;height:2" coordorigin="12532,2677" coordsize="12,2">
              <v:shape style="position:absolute;left:12532;top:2677;width:12;height:2" coordorigin="12532,2677" coordsize="12,0" path="m12532,2677l12544,2677e" filled="false" stroked="true" strokeweight=".6pt" strokecolor="#000000">
                <v:path arrowok="t"/>
              </v:shape>
            </v:group>
            <v:group style="position:absolute;left:12551;top:2677;width:12;height:2" coordorigin="12551,2677" coordsize="12,2">
              <v:shape style="position:absolute;left:12551;top:2677;width:12;height:2" coordorigin="12551,2677" coordsize="12,0" path="m12551,2677l12563,2677e" filled="false" stroked="true" strokeweight=".6pt" strokecolor="#000000">
                <v:path arrowok="t"/>
              </v:shape>
            </v:group>
            <v:group style="position:absolute;left:12570;top:2677;width:12;height:2" coordorigin="12570,2677" coordsize="12,2">
              <v:shape style="position:absolute;left:12570;top:2677;width:12;height:2" coordorigin="12570,2677" coordsize="12,0" path="m12570,2677l12582,2677e" filled="false" stroked="true" strokeweight=".6pt" strokecolor="#000000">
                <v:path arrowok="t"/>
              </v:shape>
            </v:group>
            <v:group style="position:absolute;left:12589;top:2677;width:12;height:2" coordorigin="12589,2677" coordsize="12,2">
              <v:shape style="position:absolute;left:12589;top:2677;width:12;height:2" coordorigin="12589,2677" coordsize="12,0" path="m12589,2677l12601,2677e" filled="false" stroked="true" strokeweight=".6pt" strokecolor="#000000">
                <v:path arrowok="t"/>
              </v:shape>
            </v:group>
            <v:group style="position:absolute;left:12608;top:2677;width:12;height:2" coordorigin="12608,2677" coordsize="12,2">
              <v:shape style="position:absolute;left:12608;top:2677;width:12;height:2" coordorigin="12608,2677" coordsize="12,0" path="m12608,2677l12620,2677e" filled="false" stroked="true" strokeweight=".6pt" strokecolor="#000000">
                <v:path arrowok="t"/>
              </v:shape>
            </v:group>
            <v:group style="position:absolute;left:12628;top:2677;width:12;height:2" coordorigin="12628,2677" coordsize="12,2">
              <v:shape style="position:absolute;left:12628;top:2677;width:12;height:2" coordorigin="12628,2677" coordsize="12,0" path="m12628,2677l12640,2677e" filled="false" stroked="true" strokeweight=".6pt" strokecolor="#000000">
                <v:path arrowok="t"/>
              </v:shape>
            </v:group>
            <v:group style="position:absolute;left:12647;top:2677;width:12;height:2" coordorigin="12647,2677" coordsize="12,2">
              <v:shape style="position:absolute;left:12647;top:2677;width:12;height:2" coordorigin="12647,2677" coordsize="12,0" path="m12647,2677l12659,2677e" filled="false" stroked="true" strokeweight=".6pt" strokecolor="#000000">
                <v:path arrowok="t"/>
              </v:shape>
            </v:group>
            <v:group style="position:absolute;left:12666;top:2677;width:12;height:2" coordorigin="12666,2677" coordsize="12,2">
              <v:shape style="position:absolute;left:12666;top:2677;width:12;height:2" coordorigin="12666,2677" coordsize="12,0" path="m12666,2677l12678,2677e" filled="false" stroked="true" strokeweight=".6pt" strokecolor="#000000">
                <v:path arrowok="t"/>
              </v:shape>
            </v:group>
            <v:group style="position:absolute;left:12685;top:2677;width:12;height:2" coordorigin="12685,2677" coordsize="12,2">
              <v:shape style="position:absolute;left:12685;top:2677;width:12;height:2" coordorigin="12685,2677" coordsize="12,0" path="m12685,2677l12697,2677e" filled="false" stroked="true" strokeweight=".6pt" strokecolor="#000000">
                <v:path arrowok="t"/>
              </v:shape>
            </v:group>
            <v:group style="position:absolute;left:12704;top:2677;width:12;height:2" coordorigin="12704,2677" coordsize="12,2">
              <v:shape style="position:absolute;left:12704;top:2677;width:12;height:2" coordorigin="12704,2677" coordsize="12,0" path="m12704,2677l12716,2677e" filled="false" stroked="true" strokeweight=".6pt" strokecolor="#000000">
                <v:path arrowok="t"/>
              </v:shape>
            </v:group>
            <v:group style="position:absolute;left:12724;top:2677;width:12;height:2" coordorigin="12724,2677" coordsize="12,2">
              <v:shape style="position:absolute;left:12724;top:2677;width:12;height:2" coordorigin="12724,2677" coordsize="12,0" path="m12724,2677l12736,2677e" filled="false" stroked="true" strokeweight=".6pt" strokecolor="#000000">
                <v:path arrowok="t"/>
              </v:shape>
            </v:group>
            <v:group style="position:absolute;left:12743;top:2677;width:12;height:2" coordorigin="12743,2677" coordsize="12,2">
              <v:shape style="position:absolute;left:12743;top:2677;width:12;height:2" coordorigin="12743,2677" coordsize="12,0" path="m12743,2677l12755,2677e" filled="false" stroked="true" strokeweight=".6pt" strokecolor="#000000">
                <v:path arrowok="t"/>
              </v:shape>
            </v:group>
            <v:group style="position:absolute;left:12762;top:2677;width:12;height:2" coordorigin="12762,2677" coordsize="12,2">
              <v:shape style="position:absolute;left:12762;top:2677;width:12;height:2" coordorigin="12762,2677" coordsize="12,0" path="m12762,2677l12774,2677e" filled="false" stroked="true" strokeweight=".6pt" strokecolor="#000000">
                <v:path arrowok="t"/>
              </v:shape>
            </v:group>
            <v:group style="position:absolute;left:12781;top:2677;width:12;height:2" coordorigin="12781,2677" coordsize="12,2">
              <v:shape style="position:absolute;left:12781;top:2677;width:12;height:2" coordorigin="12781,2677" coordsize="12,0" path="m12781,2677l12793,2677e" filled="false" stroked="true" strokeweight=".6pt" strokecolor="#000000">
                <v:path arrowok="t"/>
              </v:shape>
            </v:group>
            <v:group style="position:absolute;left:12800;top:2677;width:12;height:2" coordorigin="12800,2677" coordsize="12,2">
              <v:shape style="position:absolute;left:12800;top:2677;width:12;height:2" coordorigin="12800,2677" coordsize="12,0" path="m12800,2677l12812,2677e" filled="false" stroked="true" strokeweight=".6pt" strokecolor="#000000">
                <v:path arrowok="t"/>
              </v:shape>
            </v:group>
            <v:group style="position:absolute;left:12820;top:2677;width:12;height:2" coordorigin="12820,2677" coordsize="12,2">
              <v:shape style="position:absolute;left:12820;top:2677;width:12;height:2" coordorigin="12820,2677" coordsize="12,0" path="m12820,2677l12832,2677e" filled="false" stroked="true" strokeweight=".6pt" strokecolor="#000000">
                <v:path arrowok="t"/>
              </v:shape>
            </v:group>
            <v:group style="position:absolute;left:12839;top:2677;width:12;height:2" coordorigin="12839,2677" coordsize="12,2">
              <v:shape style="position:absolute;left:12839;top:2677;width:12;height:2" coordorigin="12839,2677" coordsize="12,0" path="m12839,2677l12851,2677e" filled="false" stroked="true" strokeweight=".6pt" strokecolor="#000000">
                <v:path arrowok="t"/>
              </v:shape>
            </v:group>
            <v:group style="position:absolute;left:12858;top:2677;width:12;height:2" coordorigin="12858,2677" coordsize="12,2">
              <v:shape style="position:absolute;left:12858;top:2677;width:12;height:2" coordorigin="12858,2677" coordsize="12,0" path="m12858,2677l12870,2677e" filled="false" stroked="true" strokeweight=".6pt" strokecolor="#000000">
                <v:path arrowok="t"/>
              </v:shape>
            </v:group>
            <v:group style="position:absolute;left:12877;top:2677;width:12;height:2" coordorigin="12877,2677" coordsize="12,2">
              <v:shape style="position:absolute;left:12877;top:2677;width:12;height:2" coordorigin="12877,2677" coordsize="12,0" path="m12877,2677l12889,2677e" filled="false" stroked="true" strokeweight=".6pt" strokecolor="#000000">
                <v:path arrowok="t"/>
              </v:shape>
            </v:group>
            <v:group style="position:absolute;left:12896;top:2677;width:12;height:2" coordorigin="12896,2677" coordsize="12,2">
              <v:shape style="position:absolute;left:12896;top:2677;width:12;height:2" coordorigin="12896,2677" coordsize="12,0" path="m12896,2677l12908,2677e" filled="false" stroked="true" strokeweight=".6pt" strokecolor="#000000">
                <v:path arrowok="t"/>
              </v:shape>
            </v:group>
            <v:group style="position:absolute;left:12916;top:2677;width:12;height:2" coordorigin="12916,2677" coordsize="12,2">
              <v:shape style="position:absolute;left:12916;top:2677;width:12;height:2" coordorigin="12916,2677" coordsize="12,0" path="m12916,2677l12928,2677e" filled="false" stroked="true" strokeweight=".6pt" strokecolor="#000000">
                <v:path arrowok="t"/>
              </v:shape>
            </v:group>
            <v:group style="position:absolute;left:12935;top:2677;width:12;height:2" coordorigin="12935,2677" coordsize="12,2">
              <v:shape style="position:absolute;left:12935;top:2677;width:12;height:2" coordorigin="12935,2677" coordsize="12,0" path="m12935,2677l12947,2677e" filled="false" stroked="true" strokeweight=".6pt" strokecolor="#000000">
                <v:path arrowok="t"/>
              </v:shape>
            </v:group>
            <v:group style="position:absolute;left:12954;top:2677;width:12;height:2" coordorigin="12954,2677" coordsize="12,2">
              <v:shape style="position:absolute;left:12954;top:2677;width:12;height:2" coordorigin="12954,2677" coordsize="12,0" path="m12954,2677l12966,2677e" filled="false" stroked="true" strokeweight=".6pt" strokecolor="#000000">
                <v:path arrowok="t"/>
              </v:shape>
            </v:group>
            <v:group style="position:absolute;left:12973;top:2677;width:12;height:2" coordorigin="12973,2677" coordsize="12,2">
              <v:shape style="position:absolute;left:12973;top:2677;width:12;height:2" coordorigin="12973,2677" coordsize="12,0" path="m12973,2677l12985,2677e" filled="false" stroked="true" strokeweight=".6pt" strokecolor="#000000">
                <v:path arrowok="t"/>
              </v:shape>
            </v:group>
            <v:group style="position:absolute;left:12992;top:2677;width:12;height:2" coordorigin="12992,2677" coordsize="12,2">
              <v:shape style="position:absolute;left:12992;top:2677;width:12;height:2" coordorigin="12992,2677" coordsize="12,0" path="m12992,2677l13004,2677e" filled="false" stroked="true" strokeweight=".6pt" strokecolor="#000000">
                <v:path arrowok="t"/>
              </v:shape>
            </v:group>
            <v:group style="position:absolute;left:13012;top:2677;width:12;height:2" coordorigin="13012,2677" coordsize="12,2">
              <v:shape style="position:absolute;left:13012;top:2677;width:12;height:2" coordorigin="13012,2677" coordsize="12,0" path="m13012,2677l13024,2677e" filled="false" stroked="true" strokeweight=".6pt" strokecolor="#000000">
                <v:path arrowok="t"/>
              </v:shape>
            </v:group>
            <v:group style="position:absolute;left:13031;top:2677;width:12;height:2" coordorigin="13031,2677" coordsize="12,2">
              <v:shape style="position:absolute;left:13031;top:2677;width:12;height:2" coordorigin="13031,2677" coordsize="12,0" path="m13031,2677l13043,2677e" filled="false" stroked="true" strokeweight=".6pt" strokecolor="#000000">
                <v:path arrowok="t"/>
              </v:shape>
            </v:group>
            <v:group style="position:absolute;left:13050;top:2677;width:12;height:2" coordorigin="13050,2677" coordsize="12,2">
              <v:shape style="position:absolute;left:13050;top:2677;width:12;height:2" coordorigin="13050,2677" coordsize="12,0" path="m13050,2677l13062,2677e" filled="false" stroked="true" strokeweight=".6pt" strokecolor="#000000">
                <v:path arrowok="t"/>
              </v:shape>
            </v:group>
            <v:group style="position:absolute;left:13069;top:2677;width:12;height:2" coordorigin="13069,2677" coordsize="12,2">
              <v:shape style="position:absolute;left:13069;top:2677;width:12;height:2" coordorigin="13069,2677" coordsize="12,0" path="m13069,2677l13081,2677e" filled="false" stroked="true" strokeweight=".6pt" strokecolor="#000000">
                <v:path arrowok="t"/>
              </v:shape>
            </v:group>
            <v:group style="position:absolute;left:13088;top:2677;width:12;height:2" coordorigin="13088,2677" coordsize="12,2">
              <v:shape style="position:absolute;left:13088;top:2677;width:12;height:2" coordorigin="13088,2677" coordsize="12,0" path="m13088,2677l13100,2677e" filled="false" stroked="true" strokeweight=".6pt" strokecolor="#000000">
                <v:path arrowok="t"/>
              </v:shape>
            </v:group>
            <v:group style="position:absolute;left:13108;top:2677;width:12;height:2" coordorigin="13108,2677" coordsize="12,2">
              <v:shape style="position:absolute;left:13108;top:2677;width:12;height:2" coordorigin="13108,2677" coordsize="12,0" path="m13108,2677l13120,2677e" filled="false" stroked="true" strokeweight=".6pt" strokecolor="#000000">
                <v:path arrowok="t"/>
              </v:shape>
            </v:group>
            <v:group style="position:absolute;left:13127;top:2677;width:12;height:2" coordorigin="13127,2677" coordsize="12,2">
              <v:shape style="position:absolute;left:13127;top:2677;width:12;height:2" coordorigin="13127,2677" coordsize="12,0" path="m13127,2677l13139,2677e" filled="false" stroked="true" strokeweight=".6pt" strokecolor="#000000">
                <v:path arrowok="t"/>
              </v:shape>
            </v:group>
            <v:group style="position:absolute;left:13146;top:2677;width:12;height:2" coordorigin="13146,2677" coordsize="12,2">
              <v:shape style="position:absolute;left:13146;top:2677;width:12;height:2" coordorigin="13146,2677" coordsize="12,0" path="m13146,2677l13158,2677e" filled="false" stroked="true" strokeweight=".6pt" strokecolor="#000000">
                <v:path arrowok="t"/>
              </v:shape>
            </v:group>
            <v:group style="position:absolute;left:13165;top:2677;width:12;height:2" coordorigin="13165,2677" coordsize="12,2">
              <v:shape style="position:absolute;left:13165;top:2677;width:12;height:2" coordorigin="13165,2677" coordsize="12,0" path="m13165,2677l13177,2677e" filled="false" stroked="true" strokeweight=".6pt" strokecolor="#000000">
                <v:path arrowok="t"/>
              </v:shape>
            </v:group>
            <v:group style="position:absolute;left:13184;top:2677;width:12;height:2" coordorigin="13184,2677" coordsize="12,2">
              <v:shape style="position:absolute;left:13184;top:2677;width:12;height:2" coordorigin="13184,2677" coordsize="12,0" path="m13184,2677l13196,2677e" filled="false" stroked="true" strokeweight=".6pt" strokecolor="#000000">
                <v:path arrowok="t"/>
              </v:shape>
            </v:group>
            <v:group style="position:absolute;left:13204;top:2677;width:12;height:2" coordorigin="13204,2677" coordsize="12,2">
              <v:shape style="position:absolute;left:13204;top:2677;width:12;height:2" coordorigin="13204,2677" coordsize="12,0" path="m13204,2677l13216,2677e" filled="false" stroked="true" strokeweight=".6pt" strokecolor="#000000">
                <v:path arrowok="t"/>
              </v:shape>
            </v:group>
            <v:group style="position:absolute;left:13223;top:2677;width:12;height:2" coordorigin="13223,2677" coordsize="12,2">
              <v:shape style="position:absolute;left:13223;top:2677;width:12;height:2" coordorigin="13223,2677" coordsize="12,0" path="m13223,2677l13235,2677e" filled="false" stroked="true" strokeweight=".6pt" strokecolor="#000000">
                <v:path arrowok="t"/>
              </v:shape>
            </v:group>
            <v:group style="position:absolute;left:13242;top:2677;width:12;height:2" coordorigin="13242,2677" coordsize="12,2">
              <v:shape style="position:absolute;left:13242;top:2677;width:12;height:2" coordorigin="13242,2677" coordsize="12,0" path="m13242,2677l13254,2677e" filled="false" stroked="true" strokeweight=".6pt" strokecolor="#000000">
                <v:path arrowok="t"/>
              </v:shape>
            </v:group>
            <v:group style="position:absolute;left:13261;top:2677;width:12;height:2" coordorigin="13261,2677" coordsize="12,2">
              <v:shape style="position:absolute;left:13261;top:2677;width:12;height:2" coordorigin="13261,2677" coordsize="12,0" path="m13261,2677l13273,2677e" filled="false" stroked="true" strokeweight=".6pt" strokecolor="#000000">
                <v:path arrowok="t"/>
              </v:shape>
            </v:group>
            <v:group style="position:absolute;left:13280;top:2677;width:12;height:2" coordorigin="13280,2677" coordsize="12,2">
              <v:shape style="position:absolute;left:13280;top:2677;width:12;height:2" coordorigin="13280,2677" coordsize="12,0" path="m13280,2677l13292,2677e" filled="false" stroked="true" strokeweight=".6pt" strokecolor="#000000">
                <v:path arrowok="t"/>
              </v:shape>
            </v:group>
            <v:group style="position:absolute;left:13300;top:2677;width:12;height:2" coordorigin="13300,2677" coordsize="12,2">
              <v:shape style="position:absolute;left:13300;top:2677;width:12;height:2" coordorigin="13300,2677" coordsize="12,0" path="m13300,2677l13312,2677e" filled="false" stroked="true" strokeweight=".6pt" strokecolor="#000000">
                <v:path arrowok="t"/>
              </v:shape>
            </v:group>
            <v:group style="position:absolute;left:13319;top:2677;width:12;height:2" coordorigin="13319,2677" coordsize="12,2">
              <v:shape style="position:absolute;left:13319;top:2677;width:12;height:2" coordorigin="13319,2677" coordsize="12,0" path="m13319,2677l13331,2677e" filled="false" stroked="true" strokeweight=".6pt" strokecolor="#000000">
                <v:path arrowok="t"/>
              </v:shape>
            </v:group>
            <v:group style="position:absolute;left:13338;top:2677;width:12;height:2" coordorigin="13338,2677" coordsize="12,2">
              <v:shape style="position:absolute;left:13338;top:2677;width:12;height:2" coordorigin="13338,2677" coordsize="12,0" path="m13338,2677l13350,2677e" filled="false" stroked="true" strokeweight=".6pt" strokecolor="#000000">
                <v:path arrowok="t"/>
              </v:shape>
            </v:group>
            <v:group style="position:absolute;left:13357;top:2677;width:12;height:2" coordorigin="13357,2677" coordsize="12,2">
              <v:shape style="position:absolute;left:13357;top:2677;width:12;height:2" coordorigin="13357,2677" coordsize="12,0" path="m13357,2677l13369,2677e" filled="false" stroked="true" strokeweight=".6pt" strokecolor="#000000">
                <v:path arrowok="t"/>
              </v:shape>
            </v:group>
            <v:group style="position:absolute;left:13376;top:2677;width:12;height:2" coordorigin="13376,2677" coordsize="12,2">
              <v:shape style="position:absolute;left:13376;top:2677;width:12;height:2" coordorigin="13376,2677" coordsize="12,0" path="m13376,2677l13388,2677e" filled="false" stroked="true" strokeweight=".6pt" strokecolor="#000000">
                <v:path arrowok="t"/>
              </v:shape>
            </v:group>
            <v:group style="position:absolute;left:13396;top:2677;width:12;height:2" coordorigin="13396,2677" coordsize="12,2">
              <v:shape style="position:absolute;left:13396;top:2677;width:12;height:2" coordorigin="13396,2677" coordsize="12,0" path="m13396,2677l13408,2677e" filled="false" stroked="true" strokeweight=".6pt" strokecolor="#000000">
                <v:path arrowok="t"/>
              </v:shape>
            </v:group>
            <v:group style="position:absolute;left:13415;top:2677;width:12;height:2" coordorigin="13415,2677" coordsize="12,2">
              <v:shape style="position:absolute;left:13415;top:2677;width:12;height:2" coordorigin="13415,2677" coordsize="12,0" path="m13415,2677l13427,2677e" filled="false" stroked="true" strokeweight=".6pt" strokecolor="#000000">
                <v:path arrowok="t"/>
              </v:shape>
            </v:group>
            <v:group style="position:absolute;left:13434;top:2677;width:12;height:2" coordorigin="13434,2677" coordsize="12,2">
              <v:shape style="position:absolute;left:13434;top:2677;width:12;height:2" coordorigin="13434,2677" coordsize="12,0" path="m13434,2677l13446,2677e" filled="false" stroked="true" strokeweight=".6pt" strokecolor="#000000">
                <v:path arrowok="t"/>
              </v:shape>
            </v:group>
            <v:group style="position:absolute;left:13453;top:2677;width:12;height:2" coordorigin="13453,2677" coordsize="12,2">
              <v:shape style="position:absolute;left:13453;top:2677;width:12;height:2" coordorigin="13453,2677" coordsize="12,0" path="m13453,2677l13465,2677e" filled="false" stroked="true" strokeweight=".6pt" strokecolor="#000000">
                <v:path arrowok="t"/>
              </v:shape>
            </v:group>
            <v:group style="position:absolute;left:13472;top:2677;width:12;height:2" coordorigin="13472,2677" coordsize="12,2">
              <v:shape style="position:absolute;left:13472;top:2677;width:12;height:2" coordorigin="13472,2677" coordsize="12,0" path="m13472,2677l13484,2677e" filled="false" stroked="true" strokeweight=".6pt" strokecolor="#000000">
                <v:path arrowok="t"/>
              </v:shape>
            </v:group>
            <v:group style="position:absolute;left:13492;top:2677;width:12;height:2" coordorigin="13492,2677" coordsize="12,2">
              <v:shape style="position:absolute;left:13492;top:2677;width:12;height:2" coordorigin="13492,2677" coordsize="12,0" path="m13492,2677l13504,2677e" filled="false" stroked="true" strokeweight=".6pt" strokecolor="#000000">
                <v:path arrowok="t"/>
              </v:shape>
            </v:group>
            <v:group style="position:absolute;left:13511;top:2677;width:12;height:2" coordorigin="13511,2677" coordsize="12,2">
              <v:shape style="position:absolute;left:13511;top:2677;width:12;height:2" coordorigin="13511,2677" coordsize="12,0" path="m13511,2677l13523,2677e" filled="false" stroked="true" strokeweight=".6pt" strokecolor="#000000">
                <v:path arrowok="t"/>
              </v:shape>
            </v:group>
            <v:group style="position:absolute;left:13530;top:2677;width:12;height:2" coordorigin="13530,2677" coordsize="12,2">
              <v:shape style="position:absolute;left:13530;top:2677;width:12;height:2" coordorigin="13530,2677" coordsize="12,0" path="m13530,2677l13542,2677e" filled="false" stroked="true" strokeweight=".6pt" strokecolor="#000000">
                <v:path arrowok="t"/>
              </v:shape>
            </v:group>
            <v:group style="position:absolute;left:13549;top:2677;width:12;height:2" coordorigin="13549,2677" coordsize="12,2">
              <v:shape style="position:absolute;left:13549;top:2677;width:12;height:2" coordorigin="13549,2677" coordsize="12,0" path="m13549,2677l13561,2677e" filled="false" stroked="true" strokeweight=".6pt" strokecolor="#000000">
                <v:path arrowok="t"/>
              </v:shape>
            </v:group>
            <v:group style="position:absolute;left:13568;top:2677;width:12;height:2" coordorigin="13568,2677" coordsize="12,2">
              <v:shape style="position:absolute;left:13568;top:2677;width:12;height:2" coordorigin="13568,2677" coordsize="12,0" path="m13568,2677l13580,2677e" filled="false" stroked="true" strokeweight=".6pt" strokecolor="#000000">
                <v:path arrowok="t"/>
              </v:shape>
            </v:group>
            <v:group style="position:absolute;left:13588;top:2677;width:12;height:2" coordorigin="13588,2677" coordsize="12,2">
              <v:shape style="position:absolute;left:13588;top:2677;width:12;height:2" coordorigin="13588,2677" coordsize="12,0" path="m13588,2677l13600,2677e" filled="false" stroked="true" strokeweight=".6pt" strokecolor="#000000">
                <v:path arrowok="t"/>
              </v:shape>
            </v:group>
            <v:group style="position:absolute;left:13607;top:2677;width:12;height:2" coordorigin="13607,2677" coordsize="12,2">
              <v:shape style="position:absolute;left:13607;top:2677;width:12;height:2" coordorigin="13607,2677" coordsize="12,0" path="m13607,2677l13619,2677e" filled="false" stroked="true" strokeweight=".6pt" strokecolor="#000000">
                <v:path arrowok="t"/>
              </v:shape>
            </v:group>
            <v:group style="position:absolute;left:13626;top:2677;width:12;height:2" coordorigin="13626,2677" coordsize="12,2">
              <v:shape style="position:absolute;left:13626;top:2677;width:12;height:2" coordorigin="13626,2677" coordsize="12,0" path="m13626,2677l13638,2677e" filled="false" stroked="true" strokeweight=".6pt" strokecolor="#000000">
                <v:path arrowok="t"/>
              </v:shape>
            </v:group>
            <v:group style="position:absolute;left:13645;top:2677;width:12;height:2" coordorigin="13645,2677" coordsize="12,2">
              <v:shape style="position:absolute;left:13645;top:2677;width:12;height:2" coordorigin="13645,2677" coordsize="12,0" path="m13645,2677l13657,2677e" filled="false" stroked="true" strokeweight=".6pt" strokecolor="#000000">
                <v:path arrowok="t"/>
              </v:shape>
            </v:group>
            <v:group style="position:absolute;left:13664;top:2677;width:12;height:2" coordorigin="13664,2677" coordsize="12,2">
              <v:shape style="position:absolute;left:13664;top:2677;width:12;height:2" coordorigin="13664,2677" coordsize="12,0" path="m13664,2677l13676,2677e" filled="false" stroked="true" strokeweight=".6pt" strokecolor="#000000">
                <v:path arrowok="t"/>
              </v:shape>
            </v:group>
            <v:group style="position:absolute;left:13684;top:2677;width:12;height:2" coordorigin="13684,2677" coordsize="12,2">
              <v:shape style="position:absolute;left:13684;top:2677;width:12;height:2" coordorigin="13684,2677" coordsize="12,0" path="m13684,2677l13696,2677e" filled="false" stroked="true" strokeweight=".6pt" strokecolor="#000000">
                <v:path arrowok="t"/>
              </v:shape>
            </v:group>
            <v:group style="position:absolute;left:13703;top:2677;width:12;height:2" coordorigin="13703,2677" coordsize="12,2">
              <v:shape style="position:absolute;left:13703;top:2677;width:12;height:2" coordorigin="13703,2677" coordsize="12,0" path="m13703,2677l13715,2677e" filled="false" stroked="true" strokeweight=".6pt" strokecolor="#000000">
                <v:path arrowok="t"/>
              </v:shape>
            </v:group>
            <v:group style="position:absolute;left:13722;top:2677;width:12;height:2" coordorigin="13722,2677" coordsize="12,2">
              <v:shape style="position:absolute;left:13722;top:2677;width:12;height:2" coordorigin="13722,2677" coordsize="12,0" path="m13722,2677l13734,2677e" filled="false" stroked="true" strokeweight=".6pt" strokecolor="#000000">
                <v:path arrowok="t"/>
              </v:shape>
            </v:group>
            <v:group style="position:absolute;left:13741;top:2677;width:12;height:2" coordorigin="13741,2677" coordsize="12,2">
              <v:shape style="position:absolute;left:13741;top:2677;width:12;height:2" coordorigin="13741,2677" coordsize="12,0" path="m13741,2677l13753,2677e" filled="false" stroked="true" strokeweight=".6pt" strokecolor="#000000">
                <v:path arrowok="t"/>
              </v:shape>
            </v:group>
            <v:group style="position:absolute;left:13760;top:2677;width:12;height:2" coordorigin="13760,2677" coordsize="12,2">
              <v:shape style="position:absolute;left:13760;top:2677;width:12;height:2" coordorigin="13760,2677" coordsize="12,0" path="m13760,2677l13772,2677e" filled="false" stroked="true" strokeweight=".6pt" strokecolor="#000000">
                <v:path arrowok="t"/>
              </v:shape>
            </v:group>
            <v:group style="position:absolute;left:13780;top:2677;width:12;height:2" coordorigin="13780,2677" coordsize="12,2">
              <v:shape style="position:absolute;left:13780;top:2677;width:12;height:2" coordorigin="13780,2677" coordsize="12,0" path="m13780,2677l13792,2677e" filled="false" stroked="true" strokeweight=".6pt" strokecolor="#000000">
                <v:path arrowok="t"/>
              </v:shape>
            </v:group>
            <v:group style="position:absolute;left:13799;top:2677;width:12;height:2" coordorigin="13799,2677" coordsize="12,2">
              <v:shape style="position:absolute;left:13799;top:2677;width:12;height:2" coordorigin="13799,2677" coordsize="12,0" path="m13799,2677l13811,2677e" filled="false" stroked="true" strokeweight=".6pt" strokecolor="#000000">
                <v:path arrowok="t"/>
              </v:shape>
            </v:group>
            <v:group style="position:absolute;left:13818;top:2677;width:12;height:2" coordorigin="13818,2677" coordsize="12,2">
              <v:shape style="position:absolute;left:13818;top:2677;width:12;height:2" coordorigin="13818,2677" coordsize="12,0" path="m13818,2677l13830,2677e" filled="false" stroked="true" strokeweight=".6pt" strokecolor="#000000">
                <v:path arrowok="t"/>
              </v:shape>
            </v:group>
            <v:group style="position:absolute;left:13837;top:2677;width:12;height:2" coordorigin="13837,2677" coordsize="12,2">
              <v:shape style="position:absolute;left:13837;top:2677;width:12;height:2" coordorigin="13837,2677" coordsize="12,0" path="m13837,2677l13849,2677e" filled="false" stroked="true" strokeweight=".6pt" strokecolor="#000000">
                <v:path arrowok="t"/>
              </v:shape>
            </v:group>
            <v:group style="position:absolute;left:13856;top:2677;width:12;height:2" coordorigin="13856,2677" coordsize="12,2">
              <v:shape style="position:absolute;left:13856;top:2677;width:12;height:2" coordorigin="13856,2677" coordsize="12,0" path="m13856,2677l13868,2677e" filled="false" stroked="true" strokeweight=".6pt" strokecolor="#000000">
                <v:path arrowok="t"/>
              </v:shape>
            </v:group>
            <v:group style="position:absolute;left:13876;top:2677;width:12;height:2" coordorigin="13876,2677" coordsize="12,2">
              <v:shape style="position:absolute;left:13876;top:2677;width:12;height:2" coordorigin="13876,2677" coordsize="12,0" path="m13876,2677l13888,2677e" filled="false" stroked="true" strokeweight=".6pt" strokecolor="#000000">
                <v:path arrowok="t"/>
              </v:shape>
            </v:group>
            <v:group style="position:absolute;left:13895;top:2677;width:12;height:2" coordorigin="13895,2677" coordsize="12,2">
              <v:shape style="position:absolute;left:13895;top:2677;width:12;height:2" coordorigin="13895,2677" coordsize="12,0" path="m13895,2677l13907,2677e" filled="false" stroked="true" strokeweight=".6pt" strokecolor="#000000">
                <v:path arrowok="t"/>
              </v:shape>
            </v:group>
            <v:group style="position:absolute;left:13914;top:2677;width:12;height:2" coordorigin="13914,2677" coordsize="12,2">
              <v:shape style="position:absolute;left:13914;top:2677;width:12;height:2" coordorigin="13914,2677" coordsize="12,0" path="m13914,2677l13926,2677e" filled="false" stroked="true" strokeweight=".6pt" strokecolor="#000000">
                <v:path arrowok="t"/>
              </v:shape>
            </v:group>
            <v:group style="position:absolute;left:13933;top:2677;width:12;height:2" coordorigin="13933,2677" coordsize="12,2">
              <v:shape style="position:absolute;left:13933;top:2677;width:12;height:2" coordorigin="13933,2677" coordsize="12,0" path="m13933,2677l13945,2677e" filled="false" stroked="true" strokeweight=".6pt" strokecolor="#000000">
                <v:path arrowok="t"/>
              </v:shape>
            </v:group>
            <v:group style="position:absolute;left:13952;top:2677;width:12;height:2" coordorigin="13952,2677" coordsize="12,2">
              <v:shape style="position:absolute;left:13952;top:2677;width:12;height:2" coordorigin="13952,2677" coordsize="12,0" path="m13952,2677l13964,2677e" filled="false" stroked="true" strokeweight=".6pt" strokecolor="#000000">
                <v:path arrowok="t"/>
              </v:shape>
            </v:group>
            <v:group style="position:absolute;left:13972;top:2677;width:12;height:2" coordorigin="13972,2677" coordsize="12,2">
              <v:shape style="position:absolute;left:13972;top:2677;width:12;height:2" coordorigin="13972,2677" coordsize="12,0" path="m13972,2677l13984,2677e" filled="false" stroked="true" strokeweight=".6pt" strokecolor="#000000">
                <v:path arrowok="t"/>
              </v:shape>
            </v:group>
            <v:group style="position:absolute;left:13991;top:2677;width:12;height:2" coordorigin="13991,2677" coordsize="12,2">
              <v:shape style="position:absolute;left:13991;top:2677;width:12;height:2" coordorigin="13991,2677" coordsize="12,0" path="m13991,2677l14003,2677e" filled="false" stroked="true" strokeweight=".6pt" strokecolor="#000000">
                <v:path arrowok="t"/>
              </v:shape>
            </v:group>
            <v:group style="position:absolute;left:14010;top:2677;width:12;height:2" coordorigin="14010,2677" coordsize="12,2">
              <v:shape style="position:absolute;left:14010;top:2677;width:12;height:2" coordorigin="14010,2677" coordsize="12,0" path="m14010,2677l14022,2677e" filled="false" stroked="true" strokeweight=".6pt" strokecolor="#000000">
                <v:path arrowok="t"/>
              </v:shape>
            </v:group>
            <v:group style="position:absolute;left:14029;top:2677;width:12;height:2" coordorigin="14029,2677" coordsize="12,2">
              <v:shape style="position:absolute;left:14029;top:2677;width:12;height:2" coordorigin="14029,2677" coordsize="12,0" path="m14029,2677l14041,2677e" filled="false" stroked="true" strokeweight=".6pt" strokecolor="#000000">
                <v:path arrowok="t"/>
              </v:shape>
            </v:group>
            <v:group style="position:absolute;left:14048;top:2677;width:12;height:2" coordorigin="14048,2677" coordsize="12,2">
              <v:shape style="position:absolute;left:14048;top:2677;width:12;height:2" coordorigin="14048,2677" coordsize="12,0" path="m14048,2677l14060,2677e" filled="false" stroked="true" strokeweight=".6pt" strokecolor="#000000">
                <v:path arrowok="t"/>
              </v:shape>
            </v:group>
            <v:group style="position:absolute;left:14068;top:2677;width:12;height:2" coordorigin="14068,2677" coordsize="12,2">
              <v:shape style="position:absolute;left:14068;top:2677;width:12;height:2" coordorigin="14068,2677" coordsize="12,0" path="m14068,2677l14080,2677e" filled="false" stroked="true" strokeweight=".6pt" strokecolor="#000000">
                <v:path arrowok="t"/>
              </v:shape>
            </v:group>
            <v:group style="position:absolute;left:14087;top:2677;width:12;height:2" coordorigin="14087,2677" coordsize="12,2">
              <v:shape style="position:absolute;left:14087;top:2677;width:12;height:2" coordorigin="14087,2677" coordsize="12,0" path="m14087,2677l14099,2677e" filled="false" stroked="true" strokeweight=".6pt" strokecolor="#000000">
                <v:path arrowok="t"/>
              </v:shape>
            </v:group>
            <v:group style="position:absolute;left:14106;top:2677;width:12;height:2" coordorigin="14106,2677" coordsize="12,2">
              <v:shape style="position:absolute;left:14106;top:2677;width:12;height:2" coordorigin="14106,2677" coordsize="12,0" path="m14106,2677l14118,2677e" filled="false" stroked="true" strokeweight=".6pt" strokecolor="#000000">
                <v:path arrowok="t"/>
              </v:shape>
            </v:group>
            <v:group style="position:absolute;left:14125;top:2677;width:12;height:2" coordorigin="14125,2677" coordsize="12,2">
              <v:shape style="position:absolute;left:14125;top:2677;width:12;height:2" coordorigin="14125,2677" coordsize="12,0" path="m14125,2677l14137,2677e" filled="false" stroked="true" strokeweight=".6pt" strokecolor="#000000">
                <v:path arrowok="t"/>
              </v:shape>
            </v:group>
            <v:group style="position:absolute;left:14144;top:2677;width:12;height:2" coordorigin="14144,2677" coordsize="12,2">
              <v:shape style="position:absolute;left:14144;top:2677;width:12;height:2" coordorigin="14144,2677" coordsize="12,0" path="m14144,2677l14156,2677e" filled="false" stroked="true" strokeweight=".6pt" strokecolor="#000000">
                <v:path arrowok="t"/>
              </v:shape>
            </v:group>
            <v:group style="position:absolute;left:14164;top:2677;width:12;height:2" coordorigin="14164,2677" coordsize="12,2">
              <v:shape style="position:absolute;left:14164;top:2677;width:12;height:2" coordorigin="14164,2677" coordsize="12,0" path="m14164,2677l14176,2677e" filled="false" stroked="true" strokeweight=".6pt" strokecolor="#000000">
                <v:path arrowok="t"/>
              </v:shape>
            </v:group>
            <v:group style="position:absolute;left:14183;top:2677;width:12;height:2" coordorigin="14183,2677" coordsize="12,2">
              <v:shape style="position:absolute;left:14183;top:2677;width:12;height:2" coordorigin="14183,2677" coordsize="12,0" path="m14183,2677l14195,2677e" filled="false" stroked="true" strokeweight=".6pt" strokecolor="#000000">
                <v:path arrowok="t"/>
              </v:shape>
            </v:group>
            <v:group style="position:absolute;left:14202;top:2677;width:12;height:2" coordorigin="14202,2677" coordsize="12,2">
              <v:shape style="position:absolute;left:14202;top:2677;width:12;height:2" coordorigin="14202,2677" coordsize="12,0" path="m14202,2677l14214,2677e" filled="false" stroked="true" strokeweight=".6pt" strokecolor="#000000">
                <v:path arrowok="t"/>
              </v:shape>
            </v:group>
            <v:group style="position:absolute;left:14221;top:2677;width:12;height:2" coordorigin="14221,2677" coordsize="12,2">
              <v:shape style="position:absolute;left:14221;top:2677;width:12;height:2" coordorigin="14221,2677" coordsize="12,0" path="m14221,2677l14233,2677e" filled="false" stroked="true" strokeweight=".6pt" strokecolor="#000000">
                <v:path arrowok="t"/>
              </v:shape>
            </v:group>
            <v:group style="position:absolute;left:14240;top:2677;width:12;height:2" coordorigin="14240,2677" coordsize="12,2">
              <v:shape style="position:absolute;left:14240;top:2677;width:12;height:2" coordorigin="14240,2677" coordsize="12,0" path="m14240,2677l14252,2677e" filled="false" stroked="true" strokeweight=".6pt" strokecolor="#000000">
                <v:path arrowok="t"/>
              </v:shape>
            </v:group>
            <v:group style="position:absolute;left:14260;top:2677;width:12;height:2" coordorigin="14260,2677" coordsize="12,2">
              <v:shape style="position:absolute;left:14260;top:2677;width:12;height:2" coordorigin="14260,2677" coordsize="12,0" path="m14260,2677l14272,2677e" filled="false" stroked="true" strokeweight=".6pt" strokecolor="#000000">
                <v:path arrowok="t"/>
              </v:shape>
            </v:group>
            <v:group style="position:absolute;left:14279;top:2677;width:12;height:2" coordorigin="14279,2677" coordsize="12,2">
              <v:shape style="position:absolute;left:14279;top:2677;width:12;height:2" coordorigin="14279,2677" coordsize="12,0" path="m14279,2677l14291,2677e" filled="false" stroked="true" strokeweight=".6pt" strokecolor="#000000">
                <v:path arrowok="t"/>
              </v:shape>
            </v:group>
            <v:group style="position:absolute;left:14298;top:2677;width:12;height:2" coordorigin="14298,2677" coordsize="12,2">
              <v:shape style="position:absolute;left:14298;top:2677;width:12;height:2" coordorigin="14298,2677" coordsize="12,0" path="m14298,2677l14310,2677e" filled="false" stroked="true" strokeweight=".6pt" strokecolor="#000000">
                <v:path arrowok="t"/>
              </v:shape>
            </v:group>
            <v:group style="position:absolute;left:14317;top:2677;width:12;height:2" coordorigin="14317,2677" coordsize="12,2">
              <v:shape style="position:absolute;left:14317;top:2677;width:12;height:2" coordorigin="14317,2677" coordsize="12,0" path="m14317,2677l14329,2677e" filled="false" stroked="true" strokeweight=".6pt" strokecolor="#000000">
                <v:path arrowok="t"/>
              </v:shape>
            </v:group>
            <v:group style="position:absolute;left:14336;top:2677;width:12;height:2" coordorigin="14336,2677" coordsize="12,2">
              <v:shape style="position:absolute;left:14336;top:2677;width:12;height:2" coordorigin="14336,2677" coordsize="12,0" path="m14336,2677l14348,2677e" filled="false" stroked="true" strokeweight=".6pt" strokecolor="#000000">
                <v:path arrowok="t"/>
              </v:shape>
            </v:group>
            <v:group style="position:absolute;left:14356;top:2677;width:12;height:2" coordorigin="14356,2677" coordsize="12,2">
              <v:shape style="position:absolute;left:14356;top:2677;width:12;height:2" coordorigin="14356,2677" coordsize="12,0" path="m14356,2677l14368,2677e" filled="false" stroked="true" strokeweight=".6pt" strokecolor="#000000">
                <v:path arrowok="t"/>
              </v:shape>
            </v:group>
            <v:group style="position:absolute;left:14375;top:2677;width:12;height:2" coordorigin="14375,2677" coordsize="12,2">
              <v:shape style="position:absolute;left:14375;top:2677;width:12;height:2" coordorigin="14375,2677" coordsize="12,0" path="m14375,2677l14387,2677e" filled="false" stroked="true" strokeweight=".6pt" strokecolor="#000000">
                <v:path arrowok="t"/>
              </v:shape>
            </v:group>
            <v:group style="position:absolute;left:14394;top:2677;width:12;height:2" coordorigin="14394,2677" coordsize="12,2">
              <v:shape style="position:absolute;left:14394;top:2677;width:12;height:2" coordorigin="14394,2677" coordsize="12,0" path="m14394,2677l14406,2677e" filled="false" stroked="true" strokeweight=".6pt" strokecolor="#000000">
                <v:path arrowok="t"/>
              </v:shape>
            </v:group>
            <v:group style="position:absolute;left:14413;top:2677;width:12;height:2" coordorigin="14413,2677" coordsize="12,2">
              <v:shape style="position:absolute;left:14413;top:2677;width:12;height:2" coordorigin="14413,2677" coordsize="12,0" path="m14413,2677l14425,2677e" filled="false" stroked="true" strokeweight=".6pt" strokecolor="#000000">
                <v:path arrowok="t"/>
              </v:shape>
            </v:group>
            <v:group style="position:absolute;left:14432;top:2677;width:12;height:2" coordorigin="14432,2677" coordsize="12,2">
              <v:shape style="position:absolute;left:14432;top:2677;width:12;height:2" coordorigin="14432,2677" coordsize="12,0" path="m14432,2677l14444,2677e" filled="false" stroked="true" strokeweight=".6pt" strokecolor="#000000">
                <v:path arrowok="t"/>
              </v:shape>
            </v:group>
            <v:group style="position:absolute;left:14452;top:2677;width:12;height:2" coordorigin="14452,2677" coordsize="12,2">
              <v:shape style="position:absolute;left:14452;top:2677;width:12;height:2" coordorigin="14452,2677" coordsize="12,0" path="m14452,2677l14464,2677e" filled="false" stroked="true" strokeweight=".6pt" strokecolor="#000000">
                <v:path arrowok="t"/>
              </v:shape>
            </v:group>
            <v:group style="position:absolute;left:14471;top:2677;width:12;height:2" coordorigin="14471,2677" coordsize="12,2">
              <v:shape style="position:absolute;left:14471;top:2677;width:12;height:2" coordorigin="14471,2677" coordsize="12,0" path="m14471,2677l14483,2677e" filled="false" stroked="true" strokeweight=".6pt" strokecolor="#000000">
                <v:path arrowok="t"/>
              </v:shape>
            </v:group>
            <v:group style="position:absolute;left:14490;top:2677;width:12;height:2" coordorigin="14490,2677" coordsize="12,2">
              <v:shape style="position:absolute;left:14490;top:2677;width:12;height:2" coordorigin="14490,2677" coordsize="12,0" path="m14490,2677l14502,2677e" filled="false" stroked="true" strokeweight=".6pt" strokecolor="#000000">
                <v:path arrowok="t"/>
              </v:shape>
            </v:group>
            <v:group style="position:absolute;left:14509;top:2677;width:12;height:2" coordorigin="14509,2677" coordsize="12,2">
              <v:shape style="position:absolute;left:14509;top:2677;width:12;height:2" coordorigin="14509,2677" coordsize="12,0" path="m14509,2677l14521,2677e" filled="false" stroked="true" strokeweight=".6pt" strokecolor="#000000">
                <v:path arrowok="t"/>
              </v:shape>
            </v:group>
            <v:group style="position:absolute;left:14528;top:2677;width:12;height:2" coordorigin="14528,2677" coordsize="12,2">
              <v:shape style="position:absolute;left:14528;top:2677;width:12;height:2" coordorigin="14528,2677" coordsize="12,0" path="m14528,2677l14540,2677e" filled="false" stroked="true" strokeweight=".6pt" strokecolor="#000000">
                <v:path arrowok="t"/>
              </v:shape>
            </v:group>
            <v:group style="position:absolute;left:14548;top:2677;width:12;height:2" coordorigin="14548,2677" coordsize="12,2">
              <v:shape style="position:absolute;left:14548;top:2677;width:12;height:2" coordorigin="14548,2677" coordsize="12,0" path="m14548,2677l14560,2677e" filled="false" stroked="true" strokeweight=".6pt" strokecolor="#000000">
                <v:path arrowok="t"/>
              </v:shape>
            </v:group>
            <v:group style="position:absolute;left:14567;top:2677;width:12;height:2" coordorigin="14567,2677" coordsize="12,2">
              <v:shape style="position:absolute;left:14567;top:2677;width:12;height:2" coordorigin="14567,2677" coordsize="12,0" path="m14567,2677l14579,2677e" filled="false" stroked="true" strokeweight=".6pt" strokecolor="#000000">
                <v:path arrowok="t"/>
              </v:shape>
            </v:group>
            <v:group style="position:absolute;left:14586;top:2677;width:12;height:2" coordorigin="14586,2677" coordsize="12,2">
              <v:shape style="position:absolute;left:14586;top:2677;width:12;height:2" coordorigin="14586,2677" coordsize="12,0" path="m14586,2677l14598,2677e" filled="false" stroked="true" strokeweight=".6pt" strokecolor="#000000">
                <v:path arrowok="t"/>
              </v:shape>
            </v:group>
            <v:group style="position:absolute;left:14605;top:2677;width:12;height:2" coordorigin="14605,2677" coordsize="12,2">
              <v:shape style="position:absolute;left:14605;top:2677;width:12;height:2" coordorigin="14605,2677" coordsize="12,0" path="m14605,2677l14617,2677e" filled="false" stroked="true" strokeweight=".6pt" strokecolor="#000000">
                <v:path arrowok="t"/>
              </v:shape>
            </v:group>
            <v:group style="position:absolute;left:14624;top:2677;width:12;height:2" coordorigin="14624,2677" coordsize="12,2">
              <v:shape style="position:absolute;left:14624;top:2677;width:12;height:2" coordorigin="14624,2677" coordsize="12,0" path="m14624,2677l14636,2677e" filled="false" stroked="true" strokeweight=".6pt" strokecolor="#000000">
                <v:path arrowok="t"/>
              </v:shape>
            </v:group>
            <v:group style="position:absolute;left:14644;top:2677;width:12;height:2" coordorigin="14644,2677" coordsize="12,2">
              <v:shape style="position:absolute;left:14644;top:2677;width:12;height:2" coordorigin="14644,2677" coordsize="12,0" path="m14644,2677l14656,2677e" filled="false" stroked="true" strokeweight=".6pt" strokecolor="#000000">
                <v:path arrowok="t"/>
              </v:shape>
            </v:group>
            <v:group style="position:absolute;left:14663;top:2677;width:12;height:2" coordorigin="14663,2677" coordsize="12,2">
              <v:shape style="position:absolute;left:14663;top:2677;width:12;height:2" coordorigin="14663,2677" coordsize="12,0" path="m14663,2677l14675,2677e" filled="false" stroked="true" strokeweight=".6pt" strokecolor="#000000">
                <v:path arrowok="t"/>
              </v:shape>
            </v:group>
            <v:group style="position:absolute;left:14682;top:2677;width:12;height:2" coordorigin="14682,2677" coordsize="12,2">
              <v:shape style="position:absolute;left:14682;top:2677;width:12;height:2" coordorigin="14682,2677" coordsize="12,0" path="m14682,2677l14694,2677e" filled="false" stroked="true" strokeweight=".6pt" strokecolor="#000000">
                <v:path arrowok="t"/>
              </v:shape>
            </v:group>
            <v:group style="position:absolute;left:14701;top:2677;width:12;height:2" coordorigin="14701,2677" coordsize="12,2">
              <v:shape style="position:absolute;left:14701;top:2677;width:12;height:2" coordorigin="14701,2677" coordsize="12,0" path="m14701,2677l14713,2677e" filled="false" stroked="true" strokeweight=".6pt" strokecolor="#000000">
                <v:path arrowok="t"/>
              </v:shape>
            </v:group>
            <v:group style="position:absolute;left:14720;top:2677;width:12;height:2" coordorigin="14720,2677" coordsize="12,2">
              <v:shape style="position:absolute;left:14720;top:2677;width:12;height:2" coordorigin="14720,2677" coordsize="12,0" path="m14720,2677l14732,2677e" filled="false" stroked="true" strokeweight=".6pt" strokecolor="#000000">
                <v:path arrowok="t"/>
              </v:shape>
            </v:group>
            <v:group style="position:absolute;left:14740;top:2677;width:12;height:2" coordorigin="14740,2677" coordsize="12,2">
              <v:shape style="position:absolute;left:14740;top:2677;width:12;height:2" coordorigin="14740,2677" coordsize="12,0" path="m14740,2677l14752,2677e" filled="false" stroked="true" strokeweight=".6pt" strokecolor="#000000">
                <v:path arrowok="t"/>
              </v:shape>
            </v:group>
            <v:group style="position:absolute;left:14759;top:2677;width:12;height:2" coordorigin="14759,2677" coordsize="12,2">
              <v:shape style="position:absolute;left:14759;top:2677;width:12;height:2" coordorigin="14759,2677" coordsize="12,0" path="m14759,2677l14771,2677e" filled="false" stroked="true" strokeweight=".6pt" strokecolor="#000000">
                <v:path arrowok="t"/>
              </v:shape>
            </v:group>
            <v:group style="position:absolute;left:14778;top:2677;width:12;height:2" coordorigin="14778,2677" coordsize="12,2">
              <v:shape style="position:absolute;left:14778;top:2677;width:12;height:2" coordorigin="14778,2677" coordsize="12,0" path="m14778,2677l14790,2677e" filled="false" stroked="true" strokeweight=".6pt" strokecolor="#000000">
                <v:path arrowok="t"/>
              </v:shape>
            </v:group>
            <v:group style="position:absolute;left:14797;top:2677;width:12;height:2" coordorigin="14797,2677" coordsize="12,2">
              <v:shape style="position:absolute;left:14797;top:2677;width:12;height:2" coordorigin="14797,2677" coordsize="12,0" path="m14797,2677l14809,2677e" filled="false" stroked="true" strokeweight=".6pt" strokecolor="#000000">
                <v:path arrowok="t"/>
              </v:shape>
            </v:group>
            <v:group style="position:absolute;left:14816;top:2677;width:12;height:2" coordorigin="14816,2677" coordsize="12,2">
              <v:shape style="position:absolute;left:14816;top:2677;width:12;height:2" coordorigin="14816,2677" coordsize="12,0" path="m14816,2677l14828,2677e" filled="false" stroked="true" strokeweight=".6pt" strokecolor="#000000">
                <v:path arrowok="t"/>
              </v:shape>
            </v:group>
            <v:group style="position:absolute;left:14836;top:2677;width:12;height:2" coordorigin="14836,2677" coordsize="12,2">
              <v:shape style="position:absolute;left:14836;top:2677;width:12;height:2" coordorigin="14836,2677" coordsize="12,0" path="m14836,2677l14848,2677e" filled="false" stroked="true" strokeweight=".6pt" strokecolor="#000000">
                <v:path arrowok="t"/>
              </v:shape>
            </v:group>
            <v:group style="position:absolute;left:14855;top:2677;width:12;height:2" coordorigin="14855,2677" coordsize="12,2">
              <v:shape style="position:absolute;left:14855;top:2677;width:12;height:2" coordorigin="14855,2677" coordsize="12,0" path="m14855,2677l14867,2677e" filled="false" stroked="true" strokeweight=".6pt" strokecolor="#000000">
                <v:path arrowok="t"/>
              </v:shape>
            </v:group>
            <v:group style="position:absolute;left:14874;top:2677;width:12;height:2" coordorigin="14874,2677" coordsize="12,2">
              <v:shape style="position:absolute;left:14874;top:2677;width:12;height:2" coordorigin="14874,2677" coordsize="12,0" path="m14874,2677l14886,2677e" filled="false" stroked="true" strokeweight=".6pt" strokecolor="#000000">
                <v:path arrowok="t"/>
              </v:shape>
            </v:group>
            <v:group style="position:absolute;left:14893;top:2677;width:12;height:2" coordorigin="14893,2677" coordsize="12,2">
              <v:shape style="position:absolute;left:14893;top:2677;width:12;height:2" coordorigin="14893,2677" coordsize="12,0" path="m14893,2677l14905,2677e" filled="false" stroked="true" strokeweight=".6pt" strokecolor="#000000">
                <v:path arrowok="t"/>
              </v:shape>
            </v:group>
            <v:group style="position:absolute;left:14912;top:2677;width:12;height:2" coordorigin="14912,2677" coordsize="12,2">
              <v:shape style="position:absolute;left:14912;top:2677;width:12;height:2" coordorigin="14912,2677" coordsize="12,0" path="m14912,2677l14924,2677e" filled="false" stroked="true" strokeweight=".6pt" strokecolor="#000000">
                <v:path arrowok="t"/>
              </v:shape>
            </v:group>
            <v:group style="position:absolute;left:14932;top:2677;width:12;height:2" coordorigin="14932,2677" coordsize="12,2">
              <v:shape style="position:absolute;left:14932;top:2677;width:12;height:2" coordorigin="14932,2677" coordsize="12,0" path="m14932,2677l14944,2677e" filled="false" stroked="true" strokeweight=".6pt" strokecolor="#000000">
                <v:path arrowok="t"/>
              </v:shape>
            </v:group>
            <v:group style="position:absolute;left:14951;top:2677;width:12;height:2" coordorigin="14951,2677" coordsize="12,2">
              <v:shape style="position:absolute;left:14951;top:2677;width:12;height:2" coordorigin="14951,2677" coordsize="12,0" path="m14951,2677l14963,2677e" filled="false" stroked="true" strokeweight=".6pt" strokecolor="#000000">
                <v:path arrowok="t"/>
              </v:shape>
            </v:group>
            <v:group style="position:absolute;left:14970;top:2677;width:12;height:2" coordorigin="14970,2677" coordsize="12,2">
              <v:shape style="position:absolute;left:14970;top:2677;width:12;height:2" coordorigin="14970,2677" coordsize="12,0" path="m14970,2677l14982,2677e" filled="false" stroked="true" strokeweight=".6pt" strokecolor="#000000">
                <v:path arrowok="t"/>
              </v:shape>
            </v:group>
            <v:group style="position:absolute;left:14989;top:2677;width:12;height:2" coordorigin="14989,2677" coordsize="12,2">
              <v:shape style="position:absolute;left:14989;top:2677;width:12;height:2" coordorigin="14989,2677" coordsize="12,0" path="m14989,2677l15001,2677e" filled="false" stroked="true" strokeweight=".6pt" strokecolor="#000000">
                <v:path arrowok="t"/>
              </v:shape>
            </v:group>
            <v:group style="position:absolute;left:15008;top:2677;width:12;height:2" coordorigin="15008,2677" coordsize="12,2">
              <v:shape style="position:absolute;left:15008;top:2677;width:12;height:2" coordorigin="15008,2677" coordsize="12,0" path="m15008,2677l15020,2677e" filled="false" stroked="true" strokeweight=".6pt" strokecolor="#000000">
                <v:path arrowok="t"/>
              </v:shape>
            </v:group>
            <v:group style="position:absolute;left:15028;top:2677;width:12;height:2" coordorigin="15028,2677" coordsize="12,2">
              <v:shape style="position:absolute;left:15028;top:2677;width:12;height:2" coordorigin="15028,2677" coordsize="12,0" path="m15028,2677l15040,2677e" filled="false" stroked="true" strokeweight=".6pt" strokecolor="#000000">
                <v:path arrowok="t"/>
              </v:shape>
            </v:group>
            <v:group style="position:absolute;left:15047;top:2677;width:12;height:2" coordorigin="15047,2677" coordsize="12,2">
              <v:shape style="position:absolute;left:15047;top:2677;width:12;height:2" coordorigin="15047,2677" coordsize="12,0" path="m15047,2677l15059,2677e" filled="false" stroked="true" strokeweight=".6pt" strokecolor="#000000">
                <v:path arrowok="t"/>
              </v:shape>
            </v:group>
            <v:group style="position:absolute;left:15066;top:2677;width:12;height:2" coordorigin="15066,2677" coordsize="12,2">
              <v:shape style="position:absolute;left:15066;top:2677;width:12;height:2" coordorigin="15066,2677" coordsize="12,0" path="m15066,2677l15078,2677e" filled="false" stroked="true" strokeweight=".6pt" strokecolor="#000000">
                <v:path arrowok="t"/>
              </v:shape>
            </v:group>
            <v:group style="position:absolute;left:15085;top:2677;width:12;height:2" coordorigin="15085,2677" coordsize="12,2">
              <v:shape style="position:absolute;left:15085;top:2677;width:12;height:2" coordorigin="15085,2677" coordsize="12,0" path="m15085,2677l15097,2677e" filled="false" stroked="true" strokeweight=".6pt" strokecolor="#000000">
                <v:path arrowok="t"/>
              </v:shape>
            </v:group>
            <v:group style="position:absolute;left:15104;top:2677;width:12;height:2" coordorigin="15104,2677" coordsize="12,2">
              <v:shape style="position:absolute;left:15104;top:2677;width:12;height:2" coordorigin="15104,2677" coordsize="12,0" path="m15104,2677l15116,2677e" filled="false" stroked="true" strokeweight=".6pt" strokecolor="#000000">
                <v:path arrowok="t"/>
              </v:shape>
            </v:group>
            <v:group style="position:absolute;left:15124;top:2677;width:12;height:2" coordorigin="15124,2677" coordsize="12,2">
              <v:shape style="position:absolute;left:15124;top:2677;width:12;height:2" coordorigin="15124,2677" coordsize="12,0" path="m15124,2677l15136,2677e" filled="false" stroked="true" strokeweight=".6pt" strokecolor="#000000">
                <v:path arrowok="t"/>
              </v:shape>
            </v:group>
            <v:group style="position:absolute;left:15143;top:2677;width:12;height:2" coordorigin="15143,2677" coordsize="12,2">
              <v:shape style="position:absolute;left:15143;top:2677;width:12;height:2" coordorigin="15143,2677" coordsize="12,0" path="m15143,2677l15155,2677e" filled="false" stroked="true" strokeweight=".6pt" strokecolor="#000000">
                <v:path arrowok="t"/>
              </v:shape>
            </v:group>
            <v:group style="position:absolute;left:15162;top:2677;width:12;height:2" coordorigin="15162,2677" coordsize="12,2">
              <v:shape style="position:absolute;left:15162;top:2677;width:12;height:2" coordorigin="15162,2677" coordsize="12,0" path="m15162,2677l15174,2677e" filled="false" stroked="true" strokeweight=".6pt" strokecolor="#000000">
                <v:path arrowok="t"/>
              </v:shape>
            </v:group>
            <v:group style="position:absolute;left:15181;top:2677;width:12;height:2" coordorigin="15181,2677" coordsize="12,2">
              <v:shape style="position:absolute;left:15181;top:2677;width:12;height:2" coordorigin="15181,2677" coordsize="12,0" path="m15181,2677l15193,2677e" filled="false" stroked="true" strokeweight=".6pt" strokecolor="#000000">
                <v:path arrowok="t"/>
              </v:shape>
            </v:group>
            <v:group style="position:absolute;left:15200;top:2677;width:12;height:2" coordorigin="15200,2677" coordsize="12,2">
              <v:shape style="position:absolute;left:15200;top:2677;width:12;height:2" coordorigin="15200,2677" coordsize="12,0" path="m15200,2677l15212,2677e" filled="false" stroked="true" strokeweight=".6pt" strokecolor="#000000">
                <v:path arrowok="t"/>
              </v:shape>
            </v:group>
            <v:group style="position:absolute;left:15220;top:2677;width:12;height:2" coordorigin="15220,2677" coordsize="12,2">
              <v:shape style="position:absolute;left:15220;top:2677;width:12;height:2" coordorigin="15220,2677" coordsize="12,0" path="m15220,2677l15232,2677e" filled="false" stroked="true" strokeweight=".6pt" strokecolor="#000000">
                <v:path arrowok="t"/>
              </v:shape>
            </v:group>
            <v:group style="position:absolute;left:15239;top:2677;width:12;height:2" coordorigin="15239,2677" coordsize="12,2">
              <v:shape style="position:absolute;left:15239;top:2677;width:12;height:2" coordorigin="15239,2677" coordsize="12,0" path="m15239,2677l15251,2677e" filled="false" stroked="true" strokeweight=".6pt" strokecolor="#000000">
                <v:path arrowok="t"/>
              </v:shape>
            </v:group>
            <v:group style="position:absolute;left:15258;top:2677;width:12;height:2" coordorigin="15258,2677" coordsize="12,2">
              <v:shape style="position:absolute;left:15258;top:2677;width:12;height:2" coordorigin="15258,2677" coordsize="12,0" path="m15258,2677l15270,2677e" filled="false" stroked="true" strokeweight=".6pt" strokecolor="#000000">
                <v:path arrowok="t"/>
              </v:shape>
            </v:group>
            <v:group style="position:absolute;left:15277;top:2677;width:12;height:2" coordorigin="15277,2677" coordsize="12,2">
              <v:shape style="position:absolute;left:15277;top:2677;width:12;height:2" coordorigin="15277,2677" coordsize="12,0" path="m15277,2677l15289,2677e" filled="false" stroked="true" strokeweight=".6pt" strokecolor="#000000">
                <v:path arrowok="t"/>
              </v:shape>
            </v:group>
            <v:group style="position:absolute;left:15296;top:2677;width:12;height:2" coordorigin="15296,2677" coordsize="12,2">
              <v:shape style="position:absolute;left:15296;top:2677;width:12;height:2" coordorigin="15296,2677" coordsize="12,0" path="m15296,2677l15308,2677e" filled="false" stroked="true" strokeweight=".6pt" strokecolor="#000000">
                <v:path arrowok="t"/>
              </v:shape>
            </v:group>
            <v:group style="position:absolute;left:15316;top:2677;width:12;height:2" coordorigin="15316,2677" coordsize="12,2">
              <v:shape style="position:absolute;left:15316;top:2677;width:12;height:2" coordorigin="15316,2677" coordsize="12,0" path="m15316,2677l15328,2677e" filled="false" stroked="true" strokeweight=".6pt" strokecolor="#000000">
                <v:path arrowok="t"/>
              </v:shape>
            </v:group>
            <v:group style="position:absolute;left:15335;top:2677;width:12;height:2" coordorigin="15335,2677" coordsize="12,2">
              <v:shape style="position:absolute;left:15335;top:2677;width:12;height:2" coordorigin="15335,2677" coordsize="12,0" path="m15335,2677l15347,2677e" filled="false" stroked="true" strokeweight=".6pt" strokecolor="#000000">
                <v:path arrowok="t"/>
              </v:shape>
            </v:group>
            <v:group style="position:absolute;left:15354;top:2677;width:12;height:2" coordorigin="15354,2677" coordsize="12,2">
              <v:shape style="position:absolute;left:15354;top:2677;width:12;height:2" coordorigin="15354,2677" coordsize="12,0" path="m15354,2677l15366,2677e" filled="false" stroked="true" strokeweight=".6pt" strokecolor="#000000">
                <v:path arrowok="t"/>
              </v:shape>
            </v:group>
            <v:group style="position:absolute;left:15373;top:2677;width:12;height:2" coordorigin="15373,2677" coordsize="12,2">
              <v:shape style="position:absolute;left:15373;top:2677;width:12;height:2" coordorigin="15373,2677" coordsize="12,0" path="m15373,2677l15385,2677e" filled="false" stroked="true" strokeweight=".6pt" strokecolor="#000000">
                <v:path arrowok="t"/>
              </v:shape>
            </v:group>
            <v:group style="position:absolute;left:15392;top:2677;width:12;height:2" coordorigin="15392,2677" coordsize="12,2">
              <v:shape style="position:absolute;left:15392;top:2677;width:12;height:2" coordorigin="15392,2677" coordsize="12,0" path="m15392,2677l15404,2677e" filled="false" stroked="true" strokeweight=".6pt" strokecolor="#000000">
                <v:path arrowok="t"/>
              </v:shape>
            </v:group>
            <v:group style="position:absolute;left:15412;top:2677;width:12;height:2" coordorigin="15412,2677" coordsize="12,2">
              <v:shape style="position:absolute;left:15412;top:2677;width:12;height:2" coordorigin="15412,2677" coordsize="12,0" path="m15412,2677l15424,2677e" filled="false" stroked="true" strokeweight=".6pt" strokecolor="#000000">
                <v:path arrowok="t"/>
              </v:shape>
            </v:group>
            <v:group style="position:absolute;left:15431;top:2677;width:12;height:2" coordorigin="15431,2677" coordsize="12,2">
              <v:shape style="position:absolute;left:15431;top:2677;width:12;height:2" coordorigin="15431,2677" coordsize="12,0" path="m15431,2677l15443,2677e" filled="false" stroked="true" strokeweight=".6pt" strokecolor="#000000">
                <v:path arrowok="t"/>
              </v:shape>
            </v:group>
            <v:group style="position:absolute;left:15450;top:2677;width:12;height:2" coordorigin="15450,2677" coordsize="12,2">
              <v:shape style="position:absolute;left:15450;top:2677;width:12;height:2" coordorigin="15450,2677" coordsize="12,0" path="m15450,2677l15462,2677e" filled="false" stroked="true" strokeweight=".6pt" strokecolor="#000000">
                <v:path arrowok="t"/>
              </v:shape>
            </v:group>
            <v:group style="position:absolute;left:15469;top:2677;width:12;height:2" coordorigin="15469,2677" coordsize="12,2">
              <v:shape style="position:absolute;left:15469;top:2677;width:12;height:2" coordorigin="15469,2677" coordsize="12,0" path="m15469,2677l15481,2677e" filled="false" stroked="true" strokeweight=".6pt" strokecolor="#000000">
                <v:path arrowok="t"/>
              </v:shape>
            </v:group>
            <v:group style="position:absolute;left:15488;top:2677;width:12;height:2" coordorigin="15488,2677" coordsize="12,2">
              <v:shape style="position:absolute;left:15488;top:2677;width:12;height:2" coordorigin="15488,2677" coordsize="12,0" path="m15488,2677l15500,2677e" filled="false" stroked="true" strokeweight=".6pt" strokecolor="#000000">
                <v:path arrowok="t"/>
              </v:shape>
            </v:group>
            <v:group style="position:absolute;left:15508;top:2677;width:12;height:2" coordorigin="15508,2677" coordsize="12,2">
              <v:shape style="position:absolute;left:15508;top:2677;width:12;height:2" coordorigin="15508,2677" coordsize="12,0" path="m15508,2677l15520,2677e" filled="false" stroked="true" strokeweight=".6pt" strokecolor="#000000">
                <v:path arrowok="t"/>
              </v:shape>
            </v:group>
            <v:group style="position:absolute;left:15527;top:2677;width:12;height:2" coordorigin="15527,2677" coordsize="12,2">
              <v:shape style="position:absolute;left:15527;top:2677;width:12;height:2" coordorigin="15527,2677" coordsize="12,0" path="m15527,2677l15539,2677e" filled="false" stroked="true" strokeweight=".6pt" strokecolor="#000000">
                <v:path arrowok="t"/>
              </v:shape>
            </v:group>
            <v:group style="position:absolute;left:15546;top:2677;width:12;height:2" coordorigin="15546,2677" coordsize="12,2">
              <v:shape style="position:absolute;left:15546;top:2677;width:12;height:2" coordorigin="15546,2677" coordsize="12,0" path="m15546,2677l15558,2677e" filled="false" stroked="true" strokeweight=".6pt" strokecolor="#000000">
                <v:path arrowok="t"/>
              </v:shape>
            </v:group>
            <v:group style="position:absolute;left:15565;top:2677;width:12;height:2" coordorigin="15565,2677" coordsize="12,2">
              <v:shape style="position:absolute;left:15565;top:2677;width:12;height:2" coordorigin="15565,2677" coordsize="12,0" path="m15565,2677l15577,2677e" filled="false" stroked="true" strokeweight=".6pt" strokecolor="#000000">
                <v:path arrowok="t"/>
              </v:shape>
            </v:group>
            <v:group style="position:absolute;left:15584;top:2677;width:12;height:2" coordorigin="15584,2677" coordsize="12,2">
              <v:shape style="position:absolute;left:15584;top:2677;width:12;height:2" coordorigin="15584,2677" coordsize="12,0" path="m15584,2677l15596,2677e" filled="false" stroked="true" strokeweight=".6pt" strokecolor="#000000">
                <v:path arrowok="t"/>
              </v:shape>
            </v:group>
            <v:group style="position:absolute;left:15604;top:2677;width:12;height:2" coordorigin="15604,2677" coordsize="12,2">
              <v:shape style="position:absolute;left:15604;top:2677;width:12;height:2" coordorigin="15604,2677" coordsize="12,0" path="m15604,2677l15616,2677e" filled="false" stroked="true" strokeweight=".6pt" strokecolor="#000000">
                <v:path arrowok="t"/>
              </v:shape>
            </v:group>
            <v:group style="position:absolute;left:15623;top:2677;width:12;height:2" coordorigin="15623,2677" coordsize="12,2">
              <v:shape style="position:absolute;left:15623;top:2677;width:12;height:2" coordorigin="15623,2677" coordsize="12,0" path="m15623,2677l15635,2677e" filled="false" stroked="true" strokeweight=".6pt" strokecolor="#000000">
                <v:path arrowok="t"/>
              </v:shape>
            </v:group>
            <v:group style="position:absolute;left:15642;top:2677;width:12;height:2" coordorigin="15642,2677" coordsize="12,2">
              <v:shape style="position:absolute;left:15642;top:2677;width:12;height:2" coordorigin="15642,2677" coordsize="12,0" path="m15642,2677l15654,2677e" filled="false" stroked="true" strokeweight=".6pt" strokecolor="#000000">
                <v:path arrowok="t"/>
              </v:shape>
            </v:group>
            <v:group style="position:absolute;left:15661;top:2677;width:8;height:2" coordorigin="15661,2677" coordsize="8,2">
              <v:shape style="position:absolute;left:15661;top:2677;width:8;height:2" coordorigin="15661,2677" coordsize="8,0" path="m15661,2677l15668,2677e" filled="false" stroked="true" strokeweight=".6pt" strokecolor="#000000">
                <v:path arrowok="t"/>
              </v:shape>
            </v:group>
            <v:group style="position:absolute;left:3715;top:2612;width:10;height:2" coordorigin="3715,2612" coordsize="10,2">
              <v:shape style="position:absolute;left:3715;top:2612;width:10;height:2" coordorigin="3715,2612" coordsize="10,0" path="m3715,2612l3725,2612e" filled="false" stroked="true" strokeweight=".48pt" strokecolor="#000000">
                <v:path arrowok="t"/>
              </v:shape>
            </v:group>
            <v:group style="position:absolute;left:3715;top:2631;width:10;height:2" coordorigin="3715,2631" coordsize="10,2">
              <v:shape style="position:absolute;left:3715;top:2631;width:10;height:2" coordorigin="3715,2631" coordsize="10,0" path="m3715,2631l3725,2631e" filled="false" stroked="true" strokeweight=".48pt" strokecolor="#000000">
                <v:path arrowok="t"/>
              </v:shape>
            </v:group>
            <v:group style="position:absolute;left:3715;top:2727;width:10;height:2" coordorigin="3715,2727" coordsize="10,2">
              <v:shape style="position:absolute;left:3715;top:2727;width:10;height:2" coordorigin="3715,2727" coordsize="10,0" path="m3715,2727l3725,2727e" filled="false" stroked="true" strokeweight=".48pt" strokecolor="#000000">
                <v:path arrowok="t"/>
              </v:shape>
            </v:group>
            <v:group style="position:absolute;left:3715;top:2747;width:10;height:2" coordorigin="3715,2747" coordsize="10,2">
              <v:shape style="position:absolute;left:3715;top:2747;width:10;height:2" coordorigin="3715,2747" coordsize="10,0" path="m3715,2747l3725,2747e" filled="false" stroked="true" strokeweight=".48pt" strokecolor="#000000">
                <v:path arrowok="t"/>
              </v:shape>
            </v:group>
            <v:group style="position:absolute;left:3715;top:2766;width:10;height:2" coordorigin="3715,2766" coordsize="10,2">
              <v:shape style="position:absolute;left:3715;top:2766;width:10;height:2" coordorigin="3715,2766" coordsize="10,0" path="m3715,2766l3725,2766e" filled="false" stroked="true" strokeweight=".48pt" strokecolor="#000000">
                <v:path arrowok="t"/>
              </v:shape>
            </v:group>
            <v:group style="position:absolute;left:3715;top:2785;width:10;height:2" coordorigin="3715,2785" coordsize="10,2">
              <v:shape style="position:absolute;left:3715;top:2785;width:10;height:2" coordorigin="3715,2785" coordsize="10,0" path="m3715,2785l3725,2785e" filled="false" stroked="true" strokeweight=".48pt" strokecolor="#000000">
                <v:path arrowok="t"/>
              </v:shape>
            </v:group>
            <v:group style="position:absolute;left:3715;top:2804;width:10;height:2" coordorigin="3715,2804" coordsize="10,2">
              <v:shape style="position:absolute;left:3715;top:2804;width:10;height:2" coordorigin="3715,2804" coordsize="10,0" path="m3715,2804l3725,2804e" filled="false" stroked="true" strokeweight=".48pt" strokecolor="#000000">
                <v:path arrowok="t"/>
              </v:shape>
            </v:group>
            <v:group style="position:absolute;left:3715;top:2823;width:10;height:2" coordorigin="3715,2823" coordsize="10,2">
              <v:shape style="position:absolute;left:3715;top:2823;width:10;height:2" coordorigin="3715,2823" coordsize="10,0" path="m3715,2823l3725,2823e" filled="false" stroked="true" strokeweight=".48pt" strokecolor="#000000">
                <v:path arrowok="t"/>
              </v:shape>
            </v:group>
            <v:group style="position:absolute;left:3715;top:2843;width:10;height:2" coordorigin="3715,2843" coordsize="10,2">
              <v:shape style="position:absolute;left:3715;top:2843;width:10;height:2" coordorigin="3715,2843" coordsize="10,0" path="m3715,2843l3725,2843e" filled="false" stroked="true" strokeweight=".48pt" strokecolor="#000000">
                <v:path arrowok="t"/>
              </v:shape>
            </v:group>
            <v:group style="position:absolute;left:3715;top:2862;width:10;height:2" coordorigin="3715,2862" coordsize="10,2">
              <v:shape style="position:absolute;left:3715;top:2862;width:10;height:2" coordorigin="3715,2862" coordsize="10,0" path="m3715,2862l3725,2862e" filled="false" stroked="true" strokeweight=".48pt" strokecolor="#000000">
                <v:path arrowok="t"/>
              </v:shape>
            </v:group>
            <v:group style="position:absolute;left:3715;top:2881;width:10;height:2" coordorigin="3715,2881" coordsize="10,2">
              <v:shape style="position:absolute;left:3715;top:2881;width:10;height:2" coordorigin="3715,2881" coordsize="10,0" path="m3715,2881l3725,2881e" filled="false" stroked="true" strokeweight=".48pt" strokecolor="#000000">
                <v:path arrowok="t"/>
              </v:shape>
            </v:group>
            <v:group style="position:absolute;left:3715;top:2900;width:10;height:2" coordorigin="3715,2900" coordsize="10,2">
              <v:shape style="position:absolute;left:3715;top:2900;width:10;height:2" coordorigin="3715,2900" coordsize="10,0" path="m3715,2900l3725,2900e" filled="false" stroked="true" strokeweight=".48pt" strokecolor="#000000">
                <v:path arrowok="t"/>
              </v:shape>
            </v:group>
            <v:group style="position:absolute;left:3715;top:2919;width:10;height:2" coordorigin="3715,2919" coordsize="10,2">
              <v:shape style="position:absolute;left:3715;top:2919;width:10;height:2" coordorigin="3715,2919" coordsize="10,0" path="m3715,2919l3725,2919e" filled="false" stroked="true" strokeweight=".48pt" strokecolor="#000000">
                <v:path arrowok="t"/>
              </v:shape>
            </v:group>
            <v:group style="position:absolute;left:3715;top:2939;width:10;height:2" coordorigin="3715,2939" coordsize="10,2">
              <v:shape style="position:absolute;left:3715;top:2939;width:10;height:2" coordorigin="3715,2939" coordsize="10,0" path="m3715,2939l3725,2939e" filled="false" stroked="true" strokeweight=".48pt" strokecolor="#000000">
                <v:path arrowok="t"/>
              </v:shape>
            </v:group>
            <v:group style="position:absolute;left:3715;top:2958;width:10;height:2" coordorigin="3715,2958" coordsize="10,2">
              <v:shape style="position:absolute;left:3715;top:2958;width:10;height:2" coordorigin="3715,2958" coordsize="10,0" path="m3715,2958l3725,2958e" filled="false" stroked="true" strokeweight=".48pt" strokecolor="#000000">
                <v:path arrowok="t"/>
              </v:shape>
            </v:group>
            <v:group style="position:absolute;left:3715;top:2977;width:10;height:2" coordorigin="3715,2977" coordsize="10,2">
              <v:shape style="position:absolute;left:3715;top:2977;width:10;height:2" coordorigin="3715,2977" coordsize="10,0" path="m3715,2977l3725,2977e" filled="false" stroked="true" strokeweight=".48pt" strokecolor="#000000">
                <v:path arrowok="t"/>
              </v:shape>
            </v:group>
            <v:group style="position:absolute;left:3715;top:2996;width:10;height:2" coordorigin="3715,2996" coordsize="10,2">
              <v:shape style="position:absolute;left:3715;top:2996;width:10;height:2" coordorigin="3715,2996" coordsize="10,0" path="m3715,2996l3725,2996e" filled="false" stroked="true" strokeweight=".48pt" strokecolor="#000000">
                <v:path arrowok="t"/>
              </v:shape>
            </v:group>
            <v:group style="position:absolute;left:3715;top:3015;width:10;height:2" coordorigin="3715,3015" coordsize="10,2">
              <v:shape style="position:absolute;left:3715;top:3015;width:10;height:2" coordorigin="3715,3015" coordsize="10,0" path="m3715,3015l3725,3015e" filled="false" stroked="true" strokeweight=".48pt" strokecolor="#000000">
                <v:path arrowok="t"/>
              </v:shape>
            </v:group>
            <v:group style="position:absolute;left:3715;top:3035;width:10;height:2" coordorigin="3715,3035" coordsize="10,2">
              <v:shape style="position:absolute;left:3715;top:3035;width:10;height:2" coordorigin="3715,3035" coordsize="10,0" path="m3715,3035l3725,3035e" filled="false" stroked="true" strokeweight=".48pt" strokecolor="#000000">
                <v:path arrowok="t"/>
              </v:shape>
            </v:group>
            <v:group style="position:absolute;left:3715;top:3054;width:10;height:2" coordorigin="3715,3054" coordsize="10,2">
              <v:shape style="position:absolute;left:3715;top:3054;width:10;height:2" coordorigin="3715,3054" coordsize="10,0" path="m3715,3054l3725,3054e" filled="false" stroked="true" strokeweight=".48pt" strokecolor="#000000">
                <v:path arrowok="t"/>
              </v:shape>
            </v:group>
            <v:group style="position:absolute;left:3715;top:3073;width:10;height:2" coordorigin="3715,3073" coordsize="10,2">
              <v:shape style="position:absolute;left:3715;top:3073;width:10;height:2" coordorigin="3715,3073" coordsize="10,0" path="m3715,3073l3725,3073e" filled="false" stroked="true" strokeweight=".48pt" strokecolor="#000000">
                <v:path arrowok="t"/>
              </v:shape>
            </v:group>
            <v:group style="position:absolute;left:3715;top:3092;width:10;height:2" coordorigin="3715,3092" coordsize="10,2">
              <v:shape style="position:absolute;left:3715;top:3092;width:10;height:2" coordorigin="3715,3092" coordsize="10,0" path="m3715,3092l3725,3092e" filled="false" stroked="true" strokeweight=".48pt" strokecolor="#000000">
                <v:path arrowok="t"/>
              </v:shape>
            </v:group>
            <v:group style="position:absolute;left:3715;top:3111;width:10;height:2" coordorigin="3715,3111" coordsize="10,2">
              <v:shape style="position:absolute;left:3715;top:3111;width:10;height:2" coordorigin="3715,3111" coordsize="10,0" path="m3715,3111l3725,3111e" filled="false" stroked="true" strokeweight=".48pt" strokecolor="#000000">
                <v:path arrowok="t"/>
              </v:shape>
            </v:group>
            <v:group style="position:absolute;left:3715;top:3131;width:10;height:2" coordorigin="3715,3131" coordsize="10,2">
              <v:shape style="position:absolute;left:3715;top:3131;width:10;height:2" coordorigin="3715,3131" coordsize="10,0" path="m3715,3131l3725,3131e" filled="false" stroked="true" strokeweight=".48pt" strokecolor="#000000">
                <v:path arrowok="t"/>
              </v:shape>
            </v:group>
            <v:group style="position:absolute;left:3715;top:3150;width:10;height:2" coordorigin="3715,3150" coordsize="10,2">
              <v:shape style="position:absolute;left:3715;top:3150;width:10;height:2" coordorigin="3715,3150" coordsize="10,0" path="m3715,3150l3725,3150e" filled="false" stroked="true" strokeweight=".48pt" strokecolor="#000000">
                <v:path arrowok="t"/>
              </v:shape>
            </v:group>
            <v:group style="position:absolute;left:3715;top:3169;width:10;height:2" coordorigin="3715,3169" coordsize="10,2">
              <v:shape style="position:absolute;left:3715;top:3169;width:10;height:2" coordorigin="3715,3169" coordsize="10,0" path="m3715,3169l3725,3169e" filled="false" stroked="true" strokeweight=".48pt" strokecolor="#000000">
                <v:path arrowok="t"/>
              </v:shape>
            </v:group>
            <v:group style="position:absolute;left:3715;top:3188;width:10;height:2" coordorigin="3715,3188" coordsize="10,2">
              <v:shape style="position:absolute;left:3715;top:3188;width:10;height:2" coordorigin="3715,3188" coordsize="10,0" path="m3715,3188l3725,3188e" filled="false" stroked="true" strokeweight=".48pt" strokecolor="#000000">
                <v:path arrowok="t"/>
              </v:shape>
            </v:group>
            <v:group style="position:absolute;left:3715;top:3207;width:10;height:2" coordorigin="3715,3207" coordsize="10,2">
              <v:shape style="position:absolute;left:3715;top:3207;width:10;height:2" coordorigin="3715,3207" coordsize="10,0" path="m3715,3207l3725,3207e" filled="false" stroked="true" strokeweight=".48pt" strokecolor="#000000">
                <v:path arrowok="t"/>
              </v:shape>
            </v:group>
            <v:group style="position:absolute;left:3715;top:3227;width:10;height:2" coordorigin="3715,3227" coordsize="10,2">
              <v:shape style="position:absolute;left:3715;top:3227;width:10;height:2" coordorigin="3715,3227" coordsize="10,0" path="m3715,3227l3725,3227e" filled="false" stroked="true" strokeweight=".48pt" strokecolor="#000000">
                <v:path arrowok="t"/>
              </v:shape>
            </v:group>
            <v:group style="position:absolute;left:3715;top:3246;width:10;height:2" coordorigin="3715,3246" coordsize="10,2">
              <v:shape style="position:absolute;left:3715;top:3246;width:10;height:2" coordorigin="3715,3246" coordsize="10,0" path="m3715,3246l3725,3246e" filled="false" stroked="true" strokeweight=".48pt" strokecolor="#000000">
                <v:path arrowok="t"/>
              </v:shape>
            </v:group>
            <v:group style="position:absolute;left:3715;top:3265;width:10;height:2" coordorigin="3715,3265" coordsize="10,2">
              <v:shape style="position:absolute;left:3715;top:3265;width:10;height:2" coordorigin="3715,3265" coordsize="10,0" path="m3715,3265l3725,3265e" filled="false" stroked="true" strokeweight=".48pt" strokecolor="#000000">
                <v:path arrowok="t"/>
              </v:shape>
            </v:group>
            <v:group style="position:absolute;left:3715;top:3284;width:10;height:2" coordorigin="3715,3284" coordsize="10,2">
              <v:shape style="position:absolute;left:3715;top:3284;width:10;height:2" coordorigin="3715,3284" coordsize="10,0" path="m3715,3284l3725,3284e" filled="false" stroked="true" strokeweight=".48pt" strokecolor="#000000">
                <v:path arrowok="t"/>
              </v:shape>
            </v:group>
            <v:group style="position:absolute;left:3715;top:3303;width:10;height:2" coordorigin="3715,3303" coordsize="10,2">
              <v:shape style="position:absolute;left:3715;top:3303;width:10;height:2" coordorigin="3715,3303" coordsize="10,0" path="m3715,3303l3725,3303e" filled="false" stroked="true" strokeweight=".48pt" strokecolor="#000000">
                <v:path arrowok="t"/>
              </v:shape>
            </v:group>
            <v:group style="position:absolute;left:3715;top:3323;width:10;height:2" coordorigin="3715,3323" coordsize="10,2">
              <v:shape style="position:absolute;left:3715;top:3323;width:10;height:2" coordorigin="3715,3323" coordsize="10,0" path="m3715,3323l3725,3323e" filled="false" stroked="true" strokeweight=".48pt" strokecolor="#000000">
                <v:path arrowok="t"/>
              </v:shape>
            </v:group>
            <v:group style="position:absolute;left:3715;top:3342;width:10;height:2" coordorigin="3715,3342" coordsize="10,2">
              <v:shape style="position:absolute;left:3715;top:3342;width:10;height:2" coordorigin="3715,3342" coordsize="10,0" path="m3715,3342l3725,3342e" filled="false" stroked="true" strokeweight=".48pt" strokecolor="#000000">
                <v:path arrowok="t"/>
              </v:shape>
            </v:group>
            <v:group style="position:absolute;left:3715;top:3361;width:10;height:2" coordorigin="3715,3361" coordsize="10,2">
              <v:shape style="position:absolute;left:3715;top:3361;width:10;height:2" coordorigin="3715,3361" coordsize="10,0" path="m3715,3361l3725,3361e" filled="false" stroked="true" strokeweight=".48pt" strokecolor="#000000">
                <v:path arrowok="t"/>
              </v:shape>
            </v:group>
            <v:group style="position:absolute;left:3715;top:3380;width:10;height:2" coordorigin="3715,3380" coordsize="10,2">
              <v:shape style="position:absolute;left:3715;top:3380;width:10;height:2" coordorigin="3715,3380" coordsize="10,0" path="m3715,3380l3725,3380e" filled="false" stroked="true" strokeweight=".48pt" strokecolor="#000000">
                <v:path arrowok="t"/>
              </v:shape>
            </v:group>
            <v:group style="position:absolute;left:3715;top:3399;width:10;height:2" coordorigin="3715,3399" coordsize="10,2">
              <v:shape style="position:absolute;left:3715;top:3399;width:10;height:2" coordorigin="3715,3399" coordsize="10,0" path="m3715,3399l3725,3399e" filled="false" stroked="true" strokeweight=".48pt" strokecolor="#000000">
                <v:path arrowok="t"/>
              </v:shape>
            </v:group>
            <v:group style="position:absolute;left:3715;top:3419;width:10;height:2" coordorigin="3715,3419" coordsize="10,2">
              <v:shape style="position:absolute;left:3715;top:3419;width:10;height:2" coordorigin="3715,3419" coordsize="10,0" path="m3715,3419l3725,3419e" filled="false" stroked="true" strokeweight=".48pt" strokecolor="#000000">
                <v:path arrowok="t"/>
              </v:shape>
            </v:group>
            <v:group style="position:absolute;left:3715;top:3438;width:10;height:2" coordorigin="3715,3438" coordsize="10,2">
              <v:shape style="position:absolute;left:3715;top:3438;width:10;height:2" coordorigin="3715,3438" coordsize="10,0" path="m3715,3438l3725,3438e" filled="false" stroked="true" strokeweight=".48pt" strokecolor="#000000">
                <v:path arrowok="t"/>
              </v:shape>
            </v:group>
            <v:group style="position:absolute;left:2048;top:3515;width:12;height:2" coordorigin="2048,3515" coordsize="12,2">
              <v:shape style="position:absolute;left:2048;top:3515;width:12;height:2" coordorigin="2048,3515" coordsize="12,0" path="m2048,3515l2060,3515e" filled="false" stroked="true" strokeweight=".6pt" strokecolor="#000000">
                <v:path arrowok="t"/>
              </v:shape>
            </v:group>
            <v:group style="position:absolute;left:2068;top:3515;width:12;height:2" coordorigin="2068,3515" coordsize="12,2">
              <v:shape style="position:absolute;left:2068;top:3515;width:12;height:2" coordorigin="2068,3515" coordsize="12,0" path="m2068,3515l2080,3515e" filled="false" stroked="true" strokeweight=".6pt" strokecolor="#000000">
                <v:path arrowok="t"/>
              </v:shape>
            </v:group>
            <v:group style="position:absolute;left:2087;top:3515;width:12;height:2" coordorigin="2087,3515" coordsize="12,2">
              <v:shape style="position:absolute;left:2087;top:3515;width:12;height:2" coordorigin="2087,3515" coordsize="12,0" path="m2087,3515l2099,3515e" filled="false" stroked="true" strokeweight=".6pt" strokecolor="#000000">
                <v:path arrowok="t"/>
              </v:shape>
            </v:group>
            <v:group style="position:absolute;left:2106;top:3515;width:12;height:2" coordorigin="2106,3515" coordsize="12,2">
              <v:shape style="position:absolute;left:2106;top:3515;width:12;height:2" coordorigin="2106,3515" coordsize="12,0" path="m2106,3515l2118,3515e" filled="false" stroked="true" strokeweight=".6pt" strokecolor="#000000">
                <v:path arrowok="t"/>
              </v:shape>
            </v:group>
            <v:group style="position:absolute;left:2125;top:3515;width:12;height:2" coordorigin="2125,3515" coordsize="12,2">
              <v:shape style="position:absolute;left:2125;top:3515;width:12;height:2" coordorigin="2125,3515" coordsize="12,0" path="m2125,3515l2137,3515e" filled="false" stroked="true" strokeweight=".6pt" strokecolor="#000000">
                <v:path arrowok="t"/>
              </v:shape>
            </v:group>
            <v:group style="position:absolute;left:2144;top:3515;width:12;height:2" coordorigin="2144,3515" coordsize="12,2">
              <v:shape style="position:absolute;left:2144;top:3515;width:12;height:2" coordorigin="2144,3515" coordsize="12,0" path="m2144,3515l2156,3515e" filled="false" stroked="true" strokeweight=".6pt" strokecolor="#000000">
                <v:path arrowok="t"/>
              </v:shape>
            </v:group>
            <v:group style="position:absolute;left:2164;top:3515;width:12;height:2" coordorigin="2164,3515" coordsize="12,2">
              <v:shape style="position:absolute;left:2164;top:3515;width:12;height:2" coordorigin="2164,3515" coordsize="12,0" path="m2164,3515l2176,3515e" filled="false" stroked="true" strokeweight=".6pt" strokecolor="#000000">
                <v:path arrowok="t"/>
              </v:shape>
            </v:group>
            <v:group style="position:absolute;left:2183;top:3515;width:12;height:2" coordorigin="2183,3515" coordsize="12,2">
              <v:shape style="position:absolute;left:2183;top:3515;width:12;height:2" coordorigin="2183,3515" coordsize="12,0" path="m2183,3515l2195,3515e" filled="false" stroked="true" strokeweight=".6pt" strokecolor="#000000">
                <v:path arrowok="t"/>
              </v:shape>
            </v:group>
            <v:group style="position:absolute;left:2202;top:3515;width:12;height:2" coordorigin="2202,3515" coordsize="12,2">
              <v:shape style="position:absolute;left:2202;top:3515;width:12;height:2" coordorigin="2202,3515" coordsize="12,0" path="m2202,3515l2214,3515e" filled="false" stroked="true" strokeweight=".6pt" strokecolor="#000000">
                <v:path arrowok="t"/>
              </v:shape>
            </v:group>
            <v:group style="position:absolute;left:2221;top:3515;width:12;height:2" coordorigin="2221,3515" coordsize="12,2">
              <v:shape style="position:absolute;left:2221;top:3515;width:12;height:2" coordorigin="2221,3515" coordsize="12,0" path="m2221,3515l2233,3515e" filled="false" stroked="true" strokeweight=".6pt" strokecolor="#000000">
                <v:path arrowok="t"/>
              </v:shape>
            </v:group>
            <v:group style="position:absolute;left:2240;top:3515;width:12;height:2" coordorigin="2240,3515" coordsize="12,2">
              <v:shape style="position:absolute;left:2240;top:3515;width:12;height:2" coordorigin="2240,3515" coordsize="12,0" path="m2240,3515l2252,3515e" filled="false" stroked="true" strokeweight=".6pt" strokecolor="#000000">
                <v:path arrowok="t"/>
              </v:shape>
            </v:group>
            <v:group style="position:absolute;left:2260;top:3515;width:12;height:2" coordorigin="2260,3515" coordsize="12,2">
              <v:shape style="position:absolute;left:2260;top:3515;width:12;height:2" coordorigin="2260,3515" coordsize="12,0" path="m2260,3515l2272,3515e" filled="false" stroked="true" strokeweight=".6pt" strokecolor="#000000">
                <v:path arrowok="t"/>
              </v:shape>
            </v:group>
            <v:group style="position:absolute;left:2279;top:3515;width:12;height:2" coordorigin="2279,3515" coordsize="12,2">
              <v:shape style="position:absolute;left:2279;top:3515;width:12;height:2" coordorigin="2279,3515" coordsize="12,0" path="m2279,3515l2291,3515e" filled="false" stroked="true" strokeweight=".6pt" strokecolor="#000000">
                <v:path arrowok="t"/>
              </v:shape>
            </v:group>
            <v:group style="position:absolute;left:2298;top:3515;width:12;height:2" coordorigin="2298,3515" coordsize="12,2">
              <v:shape style="position:absolute;left:2298;top:3515;width:12;height:2" coordorigin="2298,3515" coordsize="12,0" path="m2298,3515l2310,3515e" filled="false" stroked="true" strokeweight=".6pt" strokecolor="#000000">
                <v:path arrowok="t"/>
              </v:shape>
            </v:group>
            <v:group style="position:absolute;left:2317;top:3515;width:12;height:2" coordorigin="2317,3515" coordsize="12,2">
              <v:shape style="position:absolute;left:2317;top:3515;width:12;height:2" coordorigin="2317,3515" coordsize="12,0" path="m2317,3515l2329,3515e" filled="false" stroked="true" strokeweight=".6pt" strokecolor="#000000">
                <v:path arrowok="t"/>
              </v:shape>
            </v:group>
            <v:group style="position:absolute;left:2336;top:3515;width:12;height:2" coordorigin="2336,3515" coordsize="12,2">
              <v:shape style="position:absolute;left:2336;top:3515;width:12;height:2" coordorigin="2336,3515" coordsize="12,0" path="m2336,3515l2348,3515e" filled="false" stroked="true" strokeweight=".6pt" strokecolor="#000000">
                <v:path arrowok="t"/>
              </v:shape>
            </v:group>
            <v:group style="position:absolute;left:2356;top:3515;width:12;height:2" coordorigin="2356,3515" coordsize="12,2">
              <v:shape style="position:absolute;left:2356;top:3515;width:12;height:2" coordorigin="2356,3515" coordsize="12,0" path="m2356,3515l2368,3515e" filled="false" stroked="true" strokeweight=".6pt" strokecolor="#000000">
                <v:path arrowok="t"/>
              </v:shape>
            </v:group>
            <v:group style="position:absolute;left:2375;top:3515;width:12;height:2" coordorigin="2375,3515" coordsize="12,2">
              <v:shape style="position:absolute;left:2375;top:3515;width:12;height:2" coordorigin="2375,3515" coordsize="12,0" path="m2375,3515l2387,3515e" filled="false" stroked="true" strokeweight=".6pt" strokecolor="#000000">
                <v:path arrowok="t"/>
              </v:shape>
            </v:group>
            <v:group style="position:absolute;left:2394;top:3515;width:12;height:2" coordorigin="2394,3515" coordsize="12,2">
              <v:shape style="position:absolute;left:2394;top:3515;width:12;height:2" coordorigin="2394,3515" coordsize="12,0" path="m2394,3515l2406,3515e" filled="false" stroked="true" strokeweight=".6pt" strokecolor="#000000">
                <v:path arrowok="t"/>
              </v:shape>
            </v:group>
            <v:group style="position:absolute;left:2413;top:3515;width:12;height:2" coordorigin="2413,3515" coordsize="12,2">
              <v:shape style="position:absolute;left:2413;top:3515;width:12;height:2" coordorigin="2413,3515" coordsize="12,0" path="m2413,3515l2425,3515e" filled="false" stroked="true" strokeweight=".6pt" strokecolor="#000000">
                <v:path arrowok="t"/>
              </v:shape>
            </v:group>
            <v:group style="position:absolute;left:2432;top:3515;width:12;height:2" coordorigin="2432,3515" coordsize="12,2">
              <v:shape style="position:absolute;left:2432;top:3515;width:12;height:2" coordorigin="2432,3515" coordsize="12,0" path="m2432,3515l2444,3515e" filled="false" stroked="true" strokeweight=".6pt" strokecolor="#000000">
                <v:path arrowok="t"/>
              </v:shape>
            </v:group>
            <v:group style="position:absolute;left:2452;top:3515;width:12;height:2" coordorigin="2452,3515" coordsize="12,2">
              <v:shape style="position:absolute;left:2452;top:3515;width:12;height:2" coordorigin="2452,3515" coordsize="12,0" path="m2452,3515l2464,3515e" filled="false" stroked="true" strokeweight=".6pt" strokecolor="#000000">
                <v:path arrowok="t"/>
              </v:shape>
            </v:group>
            <v:group style="position:absolute;left:2471;top:3515;width:12;height:2" coordorigin="2471,3515" coordsize="12,2">
              <v:shape style="position:absolute;left:2471;top:3515;width:12;height:2" coordorigin="2471,3515" coordsize="12,0" path="m2471,3515l2483,3515e" filled="false" stroked="true" strokeweight=".6pt" strokecolor="#000000">
                <v:path arrowok="t"/>
              </v:shape>
            </v:group>
            <v:group style="position:absolute;left:2490;top:3515;width:12;height:2" coordorigin="2490,3515" coordsize="12,2">
              <v:shape style="position:absolute;left:2490;top:3515;width:12;height:2" coordorigin="2490,3515" coordsize="12,0" path="m2490,3515l2502,3515e" filled="false" stroked="true" strokeweight=".6pt" strokecolor="#000000">
                <v:path arrowok="t"/>
              </v:shape>
            </v:group>
            <v:group style="position:absolute;left:2509;top:3515;width:12;height:2" coordorigin="2509,3515" coordsize="12,2">
              <v:shape style="position:absolute;left:2509;top:3515;width:12;height:2" coordorigin="2509,3515" coordsize="12,0" path="m2509,3515l2521,3515e" filled="false" stroked="true" strokeweight=".6pt" strokecolor="#000000">
                <v:path arrowok="t"/>
              </v:shape>
            </v:group>
            <v:group style="position:absolute;left:2528;top:3515;width:12;height:2" coordorigin="2528,3515" coordsize="12,2">
              <v:shape style="position:absolute;left:2528;top:3515;width:12;height:2" coordorigin="2528,3515" coordsize="12,0" path="m2528,3515l2540,3515e" filled="false" stroked="true" strokeweight=".6pt" strokecolor="#000000">
                <v:path arrowok="t"/>
              </v:shape>
            </v:group>
            <v:group style="position:absolute;left:2548;top:3515;width:12;height:2" coordorigin="2548,3515" coordsize="12,2">
              <v:shape style="position:absolute;left:2548;top:3515;width:12;height:2" coordorigin="2548,3515" coordsize="12,0" path="m2548,3515l2560,3515e" filled="false" stroked="true" strokeweight=".6pt" strokecolor="#000000">
                <v:path arrowok="t"/>
              </v:shape>
            </v:group>
            <v:group style="position:absolute;left:2567;top:3515;width:12;height:2" coordorigin="2567,3515" coordsize="12,2">
              <v:shape style="position:absolute;left:2567;top:3515;width:12;height:2" coordorigin="2567,3515" coordsize="12,0" path="m2567,3515l2579,3515e" filled="false" stroked="true" strokeweight=".6pt" strokecolor="#000000">
                <v:path arrowok="t"/>
              </v:shape>
            </v:group>
            <v:group style="position:absolute;left:2586;top:3515;width:12;height:2" coordorigin="2586,3515" coordsize="12,2">
              <v:shape style="position:absolute;left:2586;top:3515;width:12;height:2" coordorigin="2586,3515" coordsize="12,0" path="m2586,3515l2598,3515e" filled="false" stroked="true" strokeweight=".6pt" strokecolor="#000000">
                <v:path arrowok="t"/>
              </v:shape>
            </v:group>
            <v:group style="position:absolute;left:2605;top:3515;width:12;height:2" coordorigin="2605,3515" coordsize="12,2">
              <v:shape style="position:absolute;left:2605;top:3515;width:12;height:2" coordorigin="2605,3515" coordsize="12,0" path="m2605,3515l2617,3515e" filled="false" stroked="true" strokeweight=".6pt" strokecolor="#000000">
                <v:path arrowok="t"/>
              </v:shape>
            </v:group>
            <v:group style="position:absolute;left:2624;top:3515;width:12;height:2" coordorigin="2624,3515" coordsize="12,2">
              <v:shape style="position:absolute;left:2624;top:3515;width:12;height:2" coordorigin="2624,3515" coordsize="12,0" path="m2624,3515l2636,3515e" filled="false" stroked="true" strokeweight=".6pt" strokecolor="#000000">
                <v:path arrowok="t"/>
              </v:shape>
            </v:group>
            <v:group style="position:absolute;left:2644;top:3515;width:12;height:2" coordorigin="2644,3515" coordsize="12,2">
              <v:shape style="position:absolute;left:2644;top:3515;width:12;height:2" coordorigin="2644,3515" coordsize="12,0" path="m2644,3515l2656,3515e" filled="false" stroked="true" strokeweight=".6pt" strokecolor="#000000">
                <v:path arrowok="t"/>
              </v:shape>
            </v:group>
            <v:group style="position:absolute;left:2663;top:3515;width:12;height:2" coordorigin="2663,3515" coordsize="12,2">
              <v:shape style="position:absolute;left:2663;top:3515;width:12;height:2" coordorigin="2663,3515" coordsize="12,0" path="m2663,3515l2675,3515e" filled="false" stroked="true" strokeweight=".6pt" strokecolor="#000000">
                <v:path arrowok="t"/>
              </v:shape>
            </v:group>
            <v:group style="position:absolute;left:2682;top:3515;width:12;height:2" coordorigin="2682,3515" coordsize="12,2">
              <v:shape style="position:absolute;left:2682;top:3515;width:12;height:2" coordorigin="2682,3515" coordsize="12,0" path="m2682,3515l2694,3515e" filled="false" stroked="true" strokeweight=".6pt" strokecolor="#000000">
                <v:path arrowok="t"/>
              </v:shape>
            </v:group>
            <v:group style="position:absolute;left:2701;top:3515;width:12;height:2" coordorigin="2701,3515" coordsize="12,2">
              <v:shape style="position:absolute;left:2701;top:3515;width:12;height:2" coordorigin="2701,3515" coordsize="12,0" path="m2701,3515l2713,3515e" filled="false" stroked="true" strokeweight=".6pt" strokecolor="#000000">
                <v:path arrowok="t"/>
              </v:shape>
            </v:group>
            <v:group style="position:absolute;left:2720;top:3515;width:12;height:2" coordorigin="2720,3515" coordsize="12,2">
              <v:shape style="position:absolute;left:2720;top:3515;width:12;height:2" coordorigin="2720,3515" coordsize="12,0" path="m2720,3515l2732,3515e" filled="false" stroked="true" strokeweight=".6pt" strokecolor="#000000">
                <v:path arrowok="t"/>
              </v:shape>
            </v:group>
            <v:group style="position:absolute;left:2740;top:3515;width:12;height:2" coordorigin="2740,3515" coordsize="12,2">
              <v:shape style="position:absolute;left:2740;top:3515;width:12;height:2" coordorigin="2740,3515" coordsize="12,0" path="m2740,3515l2752,3515e" filled="false" stroked="true" strokeweight=".6pt" strokecolor="#000000">
                <v:path arrowok="t"/>
              </v:shape>
            </v:group>
            <v:group style="position:absolute;left:2759;top:3515;width:12;height:2" coordorigin="2759,3515" coordsize="12,2">
              <v:shape style="position:absolute;left:2759;top:3515;width:12;height:2" coordorigin="2759,3515" coordsize="12,0" path="m2759,3515l2771,3515e" filled="false" stroked="true" strokeweight=".6pt" strokecolor="#000000">
                <v:path arrowok="t"/>
              </v:shape>
            </v:group>
            <v:group style="position:absolute;left:2778;top:3515;width:12;height:2" coordorigin="2778,3515" coordsize="12,2">
              <v:shape style="position:absolute;left:2778;top:3515;width:12;height:2" coordorigin="2778,3515" coordsize="12,0" path="m2778,3515l2790,3515e" filled="false" stroked="true" strokeweight=".6pt" strokecolor="#000000">
                <v:path arrowok="t"/>
              </v:shape>
            </v:group>
            <v:group style="position:absolute;left:2797;top:3515;width:12;height:2" coordorigin="2797,3515" coordsize="12,2">
              <v:shape style="position:absolute;left:2797;top:3515;width:12;height:2" coordorigin="2797,3515" coordsize="12,0" path="m2797,3515l2809,3515e" filled="false" stroked="true" strokeweight=".6pt" strokecolor="#000000">
                <v:path arrowok="t"/>
              </v:shape>
            </v:group>
            <v:group style="position:absolute;left:2816;top:3515;width:12;height:2" coordorigin="2816,3515" coordsize="12,2">
              <v:shape style="position:absolute;left:2816;top:3515;width:12;height:2" coordorigin="2816,3515" coordsize="12,0" path="m2816,3515l2828,3515e" filled="false" stroked="true" strokeweight=".6pt" strokecolor="#000000">
                <v:path arrowok="t"/>
              </v:shape>
            </v:group>
            <v:group style="position:absolute;left:2836;top:3515;width:12;height:2" coordorigin="2836,3515" coordsize="12,2">
              <v:shape style="position:absolute;left:2836;top:3515;width:12;height:2" coordorigin="2836,3515" coordsize="12,0" path="m2836,3515l2848,3515e" filled="false" stroked="true" strokeweight=".6pt" strokecolor="#000000">
                <v:path arrowok="t"/>
              </v:shape>
            </v:group>
            <v:group style="position:absolute;left:2855;top:3515;width:12;height:2" coordorigin="2855,3515" coordsize="12,2">
              <v:shape style="position:absolute;left:2855;top:3515;width:12;height:2" coordorigin="2855,3515" coordsize="12,0" path="m2855,3515l2867,3515e" filled="false" stroked="true" strokeweight=".6pt" strokecolor="#000000">
                <v:path arrowok="t"/>
              </v:shape>
            </v:group>
            <v:group style="position:absolute;left:2874;top:3515;width:12;height:2" coordorigin="2874,3515" coordsize="12,2">
              <v:shape style="position:absolute;left:2874;top:3515;width:12;height:2" coordorigin="2874,3515" coordsize="12,0" path="m2874,3515l2886,3515e" filled="false" stroked="true" strokeweight=".6pt" strokecolor="#000000">
                <v:path arrowok="t"/>
              </v:shape>
            </v:group>
            <v:group style="position:absolute;left:2893;top:3515;width:12;height:2" coordorigin="2893,3515" coordsize="12,2">
              <v:shape style="position:absolute;left:2893;top:3515;width:12;height:2" coordorigin="2893,3515" coordsize="12,0" path="m2893,3515l2905,3515e" filled="false" stroked="true" strokeweight=".6pt" strokecolor="#000000">
                <v:path arrowok="t"/>
              </v:shape>
            </v:group>
            <v:group style="position:absolute;left:2912;top:3515;width:12;height:2" coordorigin="2912,3515" coordsize="12,2">
              <v:shape style="position:absolute;left:2912;top:3515;width:12;height:2" coordorigin="2912,3515" coordsize="12,0" path="m2912,3515l2924,3515e" filled="false" stroked="true" strokeweight=".6pt" strokecolor="#000000">
                <v:path arrowok="t"/>
              </v:shape>
            </v:group>
            <v:group style="position:absolute;left:2932;top:3515;width:12;height:2" coordorigin="2932,3515" coordsize="12,2">
              <v:shape style="position:absolute;left:2932;top:3515;width:12;height:2" coordorigin="2932,3515" coordsize="12,0" path="m2932,3515l2944,3515e" filled="false" stroked="true" strokeweight=".6pt" strokecolor="#000000">
                <v:path arrowok="t"/>
              </v:shape>
            </v:group>
            <v:group style="position:absolute;left:2951;top:3515;width:12;height:2" coordorigin="2951,3515" coordsize="12,2">
              <v:shape style="position:absolute;left:2951;top:3515;width:12;height:2" coordorigin="2951,3515" coordsize="12,0" path="m2951,3515l2963,3515e" filled="false" stroked="true" strokeweight=".6pt" strokecolor="#000000">
                <v:path arrowok="t"/>
              </v:shape>
            </v:group>
            <v:group style="position:absolute;left:2970;top:3515;width:12;height:2" coordorigin="2970,3515" coordsize="12,2">
              <v:shape style="position:absolute;left:2970;top:3515;width:12;height:2" coordorigin="2970,3515" coordsize="12,0" path="m2970,3515l2982,3515e" filled="false" stroked="true" strokeweight=".6pt" strokecolor="#000000">
                <v:path arrowok="t"/>
              </v:shape>
            </v:group>
            <v:group style="position:absolute;left:2989;top:3515;width:12;height:2" coordorigin="2989,3515" coordsize="12,2">
              <v:shape style="position:absolute;left:2989;top:3515;width:12;height:2" coordorigin="2989,3515" coordsize="12,0" path="m2989,3515l3001,3515e" filled="false" stroked="true" strokeweight=".6pt" strokecolor="#000000">
                <v:path arrowok="t"/>
              </v:shape>
            </v:group>
            <v:group style="position:absolute;left:3008;top:3515;width:12;height:2" coordorigin="3008,3515" coordsize="12,2">
              <v:shape style="position:absolute;left:3008;top:3515;width:12;height:2" coordorigin="3008,3515" coordsize="12,0" path="m3008,3515l3020,3515e" filled="false" stroked="true" strokeweight=".6pt" strokecolor="#000000">
                <v:path arrowok="t"/>
              </v:shape>
            </v:group>
            <v:group style="position:absolute;left:3028;top:3515;width:12;height:2" coordorigin="3028,3515" coordsize="12,2">
              <v:shape style="position:absolute;left:3028;top:3515;width:12;height:2" coordorigin="3028,3515" coordsize="12,0" path="m3028,3515l3040,3515e" filled="false" stroked="true" strokeweight=".6pt" strokecolor="#000000">
                <v:path arrowok="t"/>
              </v:shape>
            </v:group>
            <v:group style="position:absolute;left:3047;top:3515;width:12;height:2" coordorigin="3047,3515" coordsize="12,2">
              <v:shape style="position:absolute;left:3047;top:3515;width:12;height:2" coordorigin="3047,3515" coordsize="12,0" path="m3047,3515l3059,3515e" filled="false" stroked="true" strokeweight=".6pt" strokecolor="#000000">
                <v:path arrowok="t"/>
              </v:shape>
            </v:group>
            <v:group style="position:absolute;left:3066;top:3515;width:12;height:2" coordorigin="3066,3515" coordsize="12,2">
              <v:shape style="position:absolute;left:3066;top:3515;width:12;height:2" coordorigin="3066,3515" coordsize="12,0" path="m3066,3515l3078,3515e" filled="false" stroked="true" strokeweight=".6pt" strokecolor="#000000">
                <v:path arrowok="t"/>
              </v:shape>
            </v:group>
            <v:group style="position:absolute;left:3085;top:3515;width:12;height:2" coordorigin="3085,3515" coordsize="12,2">
              <v:shape style="position:absolute;left:3085;top:3515;width:12;height:2" coordorigin="3085,3515" coordsize="12,0" path="m3085,3515l3097,3515e" filled="false" stroked="true" strokeweight=".6pt" strokecolor="#000000">
                <v:path arrowok="t"/>
              </v:shape>
            </v:group>
            <v:group style="position:absolute;left:3104;top:3515;width:12;height:2" coordorigin="3104,3515" coordsize="12,2">
              <v:shape style="position:absolute;left:3104;top:3515;width:12;height:2" coordorigin="3104,3515" coordsize="12,0" path="m3104,3515l3116,3515e" filled="false" stroked="true" strokeweight=".6pt" strokecolor="#000000">
                <v:path arrowok="t"/>
              </v:shape>
            </v:group>
            <v:group style="position:absolute;left:3124;top:3515;width:12;height:2" coordorigin="3124,3515" coordsize="12,2">
              <v:shape style="position:absolute;left:3124;top:3515;width:12;height:2" coordorigin="3124,3515" coordsize="12,0" path="m3124,3515l3136,3515e" filled="false" stroked="true" strokeweight=".6pt" strokecolor="#000000">
                <v:path arrowok="t"/>
              </v:shape>
            </v:group>
            <v:group style="position:absolute;left:3143;top:3515;width:12;height:2" coordorigin="3143,3515" coordsize="12,2">
              <v:shape style="position:absolute;left:3143;top:3515;width:12;height:2" coordorigin="3143,3515" coordsize="12,0" path="m3143,3515l3155,3515e" filled="false" stroked="true" strokeweight=".6pt" strokecolor="#000000">
                <v:path arrowok="t"/>
              </v:shape>
            </v:group>
            <v:group style="position:absolute;left:3162;top:3515;width:12;height:2" coordorigin="3162,3515" coordsize="12,2">
              <v:shape style="position:absolute;left:3162;top:3515;width:12;height:2" coordorigin="3162,3515" coordsize="12,0" path="m3162,3515l3174,3515e" filled="false" stroked="true" strokeweight=".6pt" strokecolor="#000000">
                <v:path arrowok="t"/>
              </v:shape>
            </v:group>
            <v:group style="position:absolute;left:3181;top:3515;width:12;height:2" coordorigin="3181,3515" coordsize="12,2">
              <v:shape style="position:absolute;left:3181;top:3515;width:12;height:2" coordorigin="3181,3515" coordsize="12,0" path="m3181,3515l3193,3515e" filled="false" stroked="true" strokeweight=".6pt" strokecolor="#000000">
                <v:path arrowok="t"/>
              </v:shape>
            </v:group>
            <v:group style="position:absolute;left:3200;top:3515;width:12;height:2" coordorigin="3200,3515" coordsize="12,2">
              <v:shape style="position:absolute;left:3200;top:3515;width:12;height:2" coordorigin="3200,3515" coordsize="12,0" path="m3200,3515l3212,3515e" filled="false" stroked="true" strokeweight=".6pt" strokecolor="#000000">
                <v:path arrowok="t"/>
              </v:shape>
            </v:group>
            <v:group style="position:absolute;left:3220;top:3515;width:12;height:2" coordorigin="3220,3515" coordsize="12,2">
              <v:shape style="position:absolute;left:3220;top:3515;width:12;height:2" coordorigin="3220,3515" coordsize="12,0" path="m3220,3515l3232,3515e" filled="false" stroked="true" strokeweight=".6pt" strokecolor="#000000">
                <v:path arrowok="t"/>
              </v:shape>
            </v:group>
            <v:group style="position:absolute;left:3239;top:3515;width:12;height:2" coordorigin="3239,3515" coordsize="12,2">
              <v:shape style="position:absolute;left:3239;top:3515;width:12;height:2" coordorigin="3239,3515" coordsize="12,0" path="m3239,3515l3251,3515e" filled="false" stroked="true" strokeweight=".6pt" strokecolor="#000000">
                <v:path arrowok="t"/>
              </v:shape>
            </v:group>
            <v:group style="position:absolute;left:3258;top:3515;width:12;height:2" coordorigin="3258,3515" coordsize="12,2">
              <v:shape style="position:absolute;left:3258;top:3515;width:12;height:2" coordorigin="3258,3515" coordsize="12,0" path="m3258,3515l3270,3515e" filled="false" stroked="true" strokeweight=".6pt" strokecolor="#000000">
                <v:path arrowok="t"/>
              </v:shape>
            </v:group>
            <v:group style="position:absolute;left:3277;top:3515;width:12;height:2" coordorigin="3277,3515" coordsize="12,2">
              <v:shape style="position:absolute;left:3277;top:3515;width:12;height:2" coordorigin="3277,3515" coordsize="12,0" path="m3277,3515l3289,3515e" filled="false" stroked="true" strokeweight=".6pt" strokecolor="#000000">
                <v:path arrowok="t"/>
              </v:shape>
            </v:group>
            <v:group style="position:absolute;left:3296;top:3515;width:12;height:2" coordorigin="3296,3515" coordsize="12,2">
              <v:shape style="position:absolute;left:3296;top:3515;width:12;height:2" coordorigin="3296,3515" coordsize="12,0" path="m3296,3515l3308,3515e" filled="false" stroked="true" strokeweight=".6pt" strokecolor="#000000">
                <v:path arrowok="t"/>
              </v:shape>
            </v:group>
            <v:group style="position:absolute;left:3316;top:3515;width:12;height:2" coordorigin="3316,3515" coordsize="12,2">
              <v:shape style="position:absolute;left:3316;top:3515;width:12;height:2" coordorigin="3316,3515" coordsize="12,0" path="m3316,3515l3328,3515e" filled="false" stroked="true" strokeweight=".6pt" strokecolor="#000000">
                <v:path arrowok="t"/>
              </v:shape>
            </v:group>
            <v:group style="position:absolute;left:3335;top:3515;width:12;height:2" coordorigin="3335,3515" coordsize="12,2">
              <v:shape style="position:absolute;left:3335;top:3515;width:12;height:2" coordorigin="3335,3515" coordsize="12,0" path="m3335,3515l3347,3515e" filled="false" stroked="true" strokeweight=".6pt" strokecolor="#000000">
                <v:path arrowok="t"/>
              </v:shape>
            </v:group>
            <v:group style="position:absolute;left:3354;top:3515;width:12;height:2" coordorigin="3354,3515" coordsize="12,2">
              <v:shape style="position:absolute;left:3354;top:3515;width:12;height:2" coordorigin="3354,3515" coordsize="12,0" path="m3354,3515l3366,3515e" filled="false" stroked="true" strokeweight=".6pt" strokecolor="#000000">
                <v:path arrowok="t"/>
              </v:shape>
            </v:group>
            <v:group style="position:absolute;left:3373;top:3515;width:12;height:2" coordorigin="3373,3515" coordsize="12,2">
              <v:shape style="position:absolute;left:3373;top:3515;width:12;height:2" coordorigin="3373,3515" coordsize="12,0" path="m3373,3515l3385,3515e" filled="false" stroked="true" strokeweight=".6pt" strokecolor="#000000">
                <v:path arrowok="t"/>
              </v:shape>
            </v:group>
            <v:group style="position:absolute;left:3392;top:3515;width:12;height:2" coordorigin="3392,3515" coordsize="12,2">
              <v:shape style="position:absolute;left:3392;top:3515;width:12;height:2" coordorigin="3392,3515" coordsize="12,0" path="m3392,3515l3404,3515e" filled="false" stroked="true" strokeweight=".6pt" strokecolor="#000000">
                <v:path arrowok="t"/>
              </v:shape>
            </v:group>
            <v:group style="position:absolute;left:3412;top:3515;width:12;height:2" coordorigin="3412,3515" coordsize="12,2">
              <v:shape style="position:absolute;left:3412;top:3515;width:12;height:2" coordorigin="3412,3515" coordsize="12,0" path="m3412,3515l3424,3515e" filled="false" stroked="true" strokeweight=".6pt" strokecolor="#000000">
                <v:path arrowok="t"/>
              </v:shape>
            </v:group>
            <v:group style="position:absolute;left:3431;top:3515;width:12;height:2" coordorigin="3431,3515" coordsize="12,2">
              <v:shape style="position:absolute;left:3431;top:3515;width:12;height:2" coordorigin="3431,3515" coordsize="12,0" path="m3431,3515l3443,3515e" filled="false" stroked="true" strokeweight=".6pt" strokecolor="#000000">
                <v:path arrowok="t"/>
              </v:shape>
            </v:group>
            <v:group style="position:absolute;left:3450;top:3515;width:12;height:2" coordorigin="3450,3515" coordsize="12,2">
              <v:shape style="position:absolute;left:3450;top:3515;width:12;height:2" coordorigin="3450,3515" coordsize="12,0" path="m3450,3515l3462,3515e" filled="false" stroked="true" strokeweight=".6pt" strokecolor="#000000">
                <v:path arrowok="t"/>
              </v:shape>
            </v:group>
            <v:group style="position:absolute;left:3469;top:3515;width:12;height:2" coordorigin="3469,3515" coordsize="12,2">
              <v:shape style="position:absolute;left:3469;top:3515;width:12;height:2" coordorigin="3469,3515" coordsize="12,0" path="m3469,3515l3481,3515e" filled="false" stroked="true" strokeweight=".6pt" strokecolor="#000000">
                <v:path arrowok="t"/>
              </v:shape>
            </v:group>
            <v:group style="position:absolute;left:3488;top:3515;width:12;height:2" coordorigin="3488,3515" coordsize="12,2">
              <v:shape style="position:absolute;left:3488;top:3515;width:12;height:2" coordorigin="3488,3515" coordsize="12,0" path="m3488,3515l3500,3515e" filled="false" stroked="true" strokeweight=".6pt" strokecolor="#000000">
                <v:path arrowok="t"/>
              </v:shape>
            </v:group>
            <v:group style="position:absolute;left:3508;top:3515;width:12;height:2" coordorigin="3508,3515" coordsize="12,2">
              <v:shape style="position:absolute;left:3508;top:3515;width:12;height:2" coordorigin="3508,3515" coordsize="12,0" path="m3508,3515l3520,3515e" filled="false" stroked="true" strokeweight=".6pt" strokecolor="#000000">
                <v:path arrowok="t"/>
              </v:shape>
            </v:group>
            <v:group style="position:absolute;left:3527;top:3515;width:12;height:2" coordorigin="3527,3515" coordsize="12,2">
              <v:shape style="position:absolute;left:3527;top:3515;width:12;height:2" coordorigin="3527,3515" coordsize="12,0" path="m3527,3515l3539,3515e" filled="false" stroked="true" strokeweight=".6pt" strokecolor="#000000">
                <v:path arrowok="t"/>
              </v:shape>
            </v:group>
            <v:group style="position:absolute;left:3546;top:3515;width:12;height:2" coordorigin="3546,3515" coordsize="12,2">
              <v:shape style="position:absolute;left:3546;top:3515;width:12;height:2" coordorigin="3546,3515" coordsize="12,0" path="m3546,3515l3558,3515e" filled="false" stroked="true" strokeweight=".6pt" strokecolor="#000000">
                <v:path arrowok="t"/>
              </v:shape>
            </v:group>
            <v:group style="position:absolute;left:3565;top:3515;width:12;height:2" coordorigin="3565,3515" coordsize="12,2">
              <v:shape style="position:absolute;left:3565;top:3515;width:12;height:2" coordorigin="3565,3515" coordsize="12,0" path="m3565,3515l3577,3515e" filled="false" stroked="true" strokeweight=".6pt" strokecolor="#000000">
                <v:path arrowok="t"/>
              </v:shape>
            </v:group>
            <v:group style="position:absolute;left:3584;top:3515;width:12;height:2" coordorigin="3584,3515" coordsize="12,2">
              <v:shape style="position:absolute;left:3584;top:3515;width:12;height:2" coordorigin="3584,3515" coordsize="12,0" path="m3584,3515l3596,3515e" filled="false" stroked="true" strokeweight=".6pt" strokecolor="#000000">
                <v:path arrowok="t"/>
              </v:shape>
            </v:group>
            <v:group style="position:absolute;left:3604;top:3515;width:12;height:2" coordorigin="3604,3515" coordsize="12,2">
              <v:shape style="position:absolute;left:3604;top:3515;width:12;height:2" coordorigin="3604,3515" coordsize="12,0" path="m3604,3515l3616,3515e" filled="false" stroked="true" strokeweight=".6pt" strokecolor="#000000">
                <v:path arrowok="t"/>
              </v:shape>
            </v:group>
            <v:group style="position:absolute;left:3623;top:3515;width:12;height:2" coordorigin="3623,3515" coordsize="12,2">
              <v:shape style="position:absolute;left:3623;top:3515;width:12;height:2" coordorigin="3623,3515" coordsize="12,0" path="m3623,3515l3635,3515e" filled="false" stroked="true" strokeweight=".6pt" strokecolor="#000000">
                <v:path arrowok="t"/>
              </v:shape>
            </v:group>
            <v:group style="position:absolute;left:3642;top:3515;width:12;height:2" coordorigin="3642,3515" coordsize="12,2">
              <v:shape style="position:absolute;left:3642;top:3515;width:12;height:2" coordorigin="3642,3515" coordsize="12,0" path="m3642,3515l3654,3515e" filled="false" stroked="true" strokeweight=".6pt" strokecolor="#000000">
                <v:path arrowok="t"/>
              </v:shape>
            </v:group>
            <v:group style="position:absolute;left:3661;top:3515;width:12;height:2" coordorigin="3661,3515" coordsize="12,2">
              <v:shape style="position:absolute;left:3661;top:3515;width:12;height:2" coordorigin="3661,3515" coordsize="12,0" path="m3661,3515l3673,3515e" filled="false" stroked="true" strokeweight=".6pt" strokecolor="#000000">
                <v:path arrowok="t"/>
              </v:shape>
            </v:group>
            <v:group style="position:absolute;left:3680;top:3515;width:12;height:2" coordorigin="3680,3515" coordsize="12,2">
              <v:shape style="position:absolute;left:3680;top:3515;width:12;height:2" coordorigin="3680,3515" coordsize="12,0" path="m3680,3515l3692,3515e" filled="false" stroked="true" strokeweight=".6pt" strokecolor="#000000">
                <v:path arrowok="t"/>
              </v:shape>
            </v:group>
            <v:group style="position:absolute;left:3700;top:3515;width:12;height:2" coordorigin="3700,3515" coordsize="12,2">
              <v:shape style="position:absolute;left:3700;top:3515;width:12;height:2" coordorigin="3700,3515" coordsize="12,0" path="m3700,3515l3712,3515e" filled="false" stroked="true" strokeweight=".6pt" strokecolor="#000000">
                <v:path arrowok="t"/>
              </v:shape>
            </v:group>
            <v:group style="position:absolute;left:3719;top:3515;width:12;height:2" coordorigin="3719,3515" coordsize="12,2">
              <v:shape style="position:absolute;left:3719;top:3515;width:12;height:2" coordorigin="3719,3515" coordsize="12,0" path="m3719,3515l3731,3515e" filled="false" stroked="true" strokeweight=".6pt" strokecolor="#000000">
                <v:path arrowok="t"/>
              </v:shape>
            </v:group>
            <v:group style="position:absolute;left:3738;top:3515;width:12;height:2" coordorigin="3738,3515" coordsize="12,2">
              <v:shape style="position:absolute;left:3738;top:3515;width:12;height:2" coordorigin="3738,3515" coordsize="12,0" path="m3738,3515l3750,3515e" filled="false" stroked="true" strokeweight=".6pt" strokecolor="#000000">
                <v:path arrowok="t"/>
              </v:shape>
            </v:group>
            <v:group style="position:absolute;left:3757;top:3515;width:12;height:2" coordorigin="3757,3515" coordsize="12,2">
              <v:shape style="position:absolute;left:3757;top:3515;width:12;height:2" coordorigin="3757,3515" coordsize="12,0" path="m3757,3515l3769,3515e" filled="false" stroked="true" strokeweight=".6pt" strokecolor="#000000">
                <v:path arrowok="t"/>
              </v:shape>
            </v:group>
            <v:group style="position:absolute;left:3776;top:3515;width:12;height:2" coordorigin="3776,3515" coordsize="12,2">
              <v:shape style="position:absolute;left:3776;top:3515;width:12;height:2" coordorigin="3776,3515" coordsize="12,0" path="m3776,3515l3788,3515e" filled="false" stroked="true" strokeweight=".6pt" strokecolor="#000000">
                <v:path arrowok="t"/>
              </v:shape>
            </v:group>
            <v:group style="position:absolute;left:3796;top:3515;width:12;height:2" coordorigin="3796,3515" coordsize="12,2">
              <v:shape style="position:absolute;left:3796;top:3515;width:12;height:2" coordorigin="3796,3515" coordsize="12,0" path="m3796,3515l3808,3515e" filled="false" stroked="true" strokeweight=".6pt" strokecolor="#000000">
                <v:path arrowok="t"/>
              </v:shape>
            </v:group>
            <v:group style="position:absolute;left:3815;top:3515;width:12;height:2" coordorigin="3815,3515" coordsize="12,2">
              <v:shape style="position:absolute;left:3815;top:3515;width:12;height:2" coordorigin="3815,3515" coordsize="12,0" path="m3815,3515l3827,3515e" filled="false" stroked="true" strokeweight=".6pt" strokecolor="#000000">
                <v:path arrowok="t"/>
              </v:shape>
            </v:group>
            <v:group style="position:absolute;left:3834;top:3515;width:12;height:2" coordorigin="3834,3515" coordsize="12,2">
              <v:shape style="position:absolute;left:3834;top:3515;width:12;height:2" coordorigin="3834,3515" coordsize="12,0" path="m3834,3515l3846,3515e" filled="false" stroked="true" strokeweight=".6pt" strokecolor="#000000">
                <v:path arrowok="t"/>
              </v:shape>
            </v:group>
            <v:group style="position:absolute;left:3853;top:3515;width:12;height:2" coordorigin="3853,3515" coordsize="12,2">
              <v:shape style="position:absolute;left:3853;top:3515;width:12;height:2" coordorigin="3853,3515" coordsize="12,0" path="m3853,3515l3865,3515e" filled="false" stroked="true" strokeweight=".6pt" strokecolor="#000000">
                <v:path arrowok="t"/>
              </v:shape>
            </v:group>
            <v:group style="position:absolute;left:3872;top:3515;width:12;height:2" coordorigin="3872,3515" coordsize="12,2">
              <v:shape style="position:absolute;left:3872;top:3515;width:12;height:2" coordorigin="3872,3515" coordsize="12,0" path="m3872,3515l3884,3515e" filled="false" stroked="true" strokeweight=".6pt" strokecolor="#000000">
                <v:path arrowok="t"/>
              </v:shape>
            </v:group>
            <v:group style="position:absolute;left:3892;top:3515;width:12;height:2" coordorigin="3892,3515" coordsize="12,2">
              <v:shape style="position:absolute;left:3892;top:3515;width:12;height:2" coordorigin="3892,3515" coordsize="12,0" path="m3892,3515l3904,3515e" filled="false" stroked="true" strokeweight=".6pt" strokecolor="#000000">
                <v:path arrowok="t"/>
              </v:shape>
            </v:group>
            <v:group style="position:absolute;left:3911;top:3515;width:12;height:2" coordorigin="3911,3515" coordsize="12,2">
              <v:shape style="position:absolute;left:3911;top:3515;width:12;height:2" coordorigin="3911,3515" coordsize="12,0" path="m3911,3515l3923,3515e" filled="false" stroked="true" strokeweight=".6pt" strokecolor="#000000">
                <v:path arrowok="t"/>
              </v:shape>
            </v:group>
            <v:group style="position:absolute;left:3930;top:3515;width:12;height:2" coordorigin="3930,3515" coordsize="12,2">
              <v:shape style="position:absolute;left:3930;top:3515;width:12;height:2" coordorigin="3930,3515" coordsize="12,0" path="m3930,3515l3942,3515e" filled="false" stroked="true" strokeweight=".6pt" strokecolor="#000000">
                <v:path arrowok="t"/>
              </v:shape>
            </v:group>
            <v:group style="position:absolute;left:3949;top:3515;width:12;height:2" coordorigin="3949,3515" coordsize="12,2">
              <v:shape style="position:absolute;left:3949;top:3515;width:12;height:2" coordorigin="3949,3515" coordsize="12,0" path="m3949,3515l3961,3515e" filled="false" stroked="true" strokeweight=".6pt" strokecolor="#000000">
                <v:path arrowok="t"/>
              </v:shape>
            </v:group>
            <v:group style="position:absolute;left:3968;top:3515;width:12;height:2" coordorigin="3968,3515" coordsize="12,2">
              <v:shape style="position:absolute;left:3968;top:3515;width:12;height:2" coordorigin="3968,3515" coordsize="12,0" path="m3968,3515l3980,3515e" filled="false" stroked="true" strokeweight=".6pt" strokecolor="#000000">
                <v:path arrowok="t"/>
              </v:shape>
            </v:group>
            <v:group style="position:absolute;left:3988;top:3515;width:12;height:2" coordorigin="3988,3515" coordsize="12,2">
              <v:shape style="position:absolute;left:3988;top:3515;width:12;height:2" coordorigin="3988,3515" coordsize="12,0" path="m3988,3515l4000,3515e" filled="false" stroked="true" strokeweight=".6pt" strokecolor="#000000">
                <v:path arrowok="t"/>
              </v:shape>
            </v:group>
            <v:group style="position:absolute;left:4007;top:3515;width:12;height:2" coordorigin="4007,3515" coordsize="12,2">
              <v:shape style="position:absolute;left:4007;top:3515;width:12;height:2" coordorigin="4007,3515" coordsize="12,0" path="m4007,3515l4019,3515e" filled="false" stroked="true" strokeweight=".6pt" strokecolor="#000000">
                <v:path arrowok="t"/>
              </v:shape>
            </v:group>
            <v:group style="position:absolute;left:4026;top:3515;width:12;height:2" coordorigin="4026,3515" coordsize="12,2">
              <v:shape style="position:absolute;left:4026;top:3515;width:12;height:2" coordorigin="4026,3515" coordsize="12,0" path="m4026,3515l4038,3515e" filled="false" stroked="true" strokeweight=".6pt" strokecolor="#000000">
                <v:path arrowok="t"/>
              </v:shape>
            </v:group>
            <v:group style="position:absolute;left:4045;top:3515;width:12;height:2" coordorigin="4045,3515" coordsize="12,2">
              <v:shape style="position:absolute;left:4045;top:3515;width:12;height:2" coordorigin="4045,3515" coordsize="12,0" path="m4045,3515l4057,3515e" filled="false" stroked="true" strokeweight=".6pt" strokecolor="#000000">
                <v:path arrowok="t"/>
              </v:shape>
            </v:group>
            <v:group style="position:absolute;left:4064;top:3515;width:12;height:2" coordorigin="4064,3515" coordsize="12,2">
              <v:shape style="position:absolute;left:4064;top:3515;width:12;height:2" coordorigin="4064,3515" coordsize="12,0" path="m4064,3515l4076,3515e" filled="false" stroked="true" strokeweight=".6pt" strokecolor="#000000">
                <v:path arrowok="t"/>
              </v:shape>
            </v:group>
            <v:group style="position:absolute;left:4084;top:3515;width:12;height:2" coordorigin="4084,3515" coordsize="12,2">
              <v:shape style="position:absolute;left:4084;top:3515;width:12;height:2" coordorigin="4084,3515" coordsize="12,0" path="m4084,3515l4096,3515e" filled="false" stroked="true" strokeweight=".6pt" strokecolor="#000000">
                <v:path arrowok="t"/>
              </v:shape>
            </v:group>
            <v:group style="position:absolute;left:4103;top:3515;width:12;height:2" coordorigin="4103,3515" coordsize="12,2">
              <v:shape style="position:absolute;left:4103;top:3515;width:12;height:2" coordorigin="4103,3515" coordsize="12,0" path="m4103,3515l4115,3515e" filled="false" stroked="true" strokeweight=".6pt" strokecolor="#000000">
                <v:path arrowok="t"/>
              </v:shape>
            </v:group>
            <v:group style="position:absolute;left:4122;top:3515;width:12;height:2" coordorigin="4122,3515" coordsize="12,2">
              <v:shape style="position:absolute;left:4122;top:3515;width:12;height:2" coordorigin="4122,3515" coordsize="12,0" path="m4122,3515l4134,3515e" filled="false" stroked="true" strokeweight=".6pt" strokecolor="#000000">
                <v:path arrowok="t"/>
              </v:shape>
            </v:group>
            <v:group style="position:absolute;left:4141;top:3515;width:12;height:2" coordorigin="4141,3515" coordsize="12,2">
              <v:shape style="position:absolute;left:4141;top:3515;width:12;height:2" coordorigin="4141,3515" coordsize="12,0" path="m4141,3515l4153,3515e" filled="false" stroked="true" strokeweight=".6pt" strokecolor="#000000">
                <v:path arrowok="t"/>
              </v:shape>
            </v:group>
            <v:group style="position:absolute;left:4160;top:3515;width:12;height:2" coordorigin="4160,3515" coordsize="12,2">
              <v:shape style="position:absolute;left:4160;top:3515;width:12;height:2" coordorigin="4160,3515" coordsize="12,0" path="m4160,3515l4172,3515e" filled="false" stroked="true" strokeweight=".6pt" strokecolor="#000000">
                <v:path arrowok="t"/>
              </v:shape>
            </v:group>
            <v:group style="position:absolute;left:4180;top:3515;width:12;height:2" coordorigin="4180,3515" coordsize="12,2">
              <v:shape style="position:absolute;left:4180;top:3515;width:12;height:2" coordorigin="4180,3515" coordsize="12,0" path="m4180,3515l4192,3515e" filled="false" stroked="true" strokeweight=".6pt" strokecolor="#000000">
                <v:path arrowok="t"/>
              </v:shape>
            </v:group>
            <v:group style="position:absolute;left:4199;top:3515;width:12;height:2" coordorigin="4199,3515" coordsize="12,2">
              <v:shape style="position:absolute;left:4199;top:3515;width:12;height:2" coordorigin="4199,3515" coordsize="12,0" path="m4199,3515l4211,3515e" filled="false" stroked="true" strokeweight=".6pt" strokecolor="#000000">
                <v:path arrowok="t"/>
              </v:shape>
            </v:group>
            <v:group style="position:absolute;left:4218;top:3515;width:12;height:2" coordorigin="4218,3515" coordsize="12,2">
              <v:shape style="position:absolute;left:4218;top:3515;width:12;height:2" coordorigin="4218,3515" coordsize="12,0" path="m4218,3515l4230,3515e" filled="false" stroked="true" strokeweight=".6pt" strokecolor="#000000">
                <v:path arrowok="t"/>
              </v:shape>
            </v:group>
            <v:group style="position:absolute;left:4237;top:3515;width:12;height:2" coordorigin="4237,3515" coordsize="12,2">
              <v:shape style="position:absolute;left:4237;top:3515;width:12;height:2" coordorigin="4237,3515" coordsize="12,0" path="m4237,3515l4249,3515e" filled="false" stroked="true" strokeweight=".6pt" strokecolor="#000000">
                <v:path arrowok="t"/>
              </v:shape>
            </v:group>
            <v:group style="position:absolute;left:4256;top:3515;width:12;height:2" coordorigin="4256,3515" coordsize="12,2">
              <v:shape style="position:absolute;left:4256;top:3515;width:12;height:2" coordorigin="4256,3515" coordsize="12,0" path="m4256,3515l4268,3515e" filled="false" stroked="true" strokeweight=".6pt" strokecolor="#000000">
                <v:path arrowok="t"/>
              </v:shape>
            </v:group>
            <v:group style="position:absolute;left:4276;top:3515;width:12;height:2" coordorigin="4276,3515" coordsize="12,2">
              <v:shape style="position:absolute;left:4276;top:3515;width:12;height:2" coordorigin="4276,3515" coordsize="12,0" path="m4276,3515l4288,3515e" filled="false" stroked="true" strokeweight=".6pt" strokecolor="#000000">
                <v:path arrowok="t"/>
              </v:shape>
            </v:group>
            <v:group style="position:absolute;left:4295;top:3515;width:12;height:2" coordorigin="4295,3515" coordsize="12,2">
              <v:shape style="position:absolute;left:4295;top:3515;width:12;height:2" coordorigin="4295,3515" coordsize="12,0" path="m4295,3515l4307,3515e" filled="false" stroked="true" strokeweight=".6pt" strokecolor="#000000">
                <v:path arrowok="t"/>
              </v:shape>
            </v:group>
            <v:group style="position:absolute;left:4314;top:3515;width:12;height:2" coordorigin="4314,3515" coordsize="12,2">
              <v:shape style="position:absolute;left:4314;top:3515;width:12;height:2" coordorigin="4314,3515" coordsize="12,0" path="m4314,3515l4326,3515e" filled="false" stroked="true" strokeweight=".6pt" strokecolor="#000000">
                <v:path arrowok="t"/>
              </v:shape>
            </v:group>
            <v:group style="position:absolute;left:4333;top:3515;width:12;height:2" coordorigin="4333,3515" coordsize="12,2">
              <v:shape style="position:absolute;left:4333;top:3515;width:12;height:2" coordorigin="4333,3515" coordsize="12,0" path="m4333,3515l4345,3515e" filled="false" stroked="true" strokeweight=".6pt" strokecolor="#000000">
                <v:path arrowok="t"/>
              </v:shape>
            </v:group>
            <v:group style="position:absolute;left:4352;top:3515;width:12;height:2" coordorigin="4352,3515" coordsize="12,2">
              <v:shape style="position:absolute;left:4352;top:3515;width:12;height:2" coordorigin="4352,3515" coordsize="12,0" path="m4352,3515l4364,3515e" filled="false" stroked="true" strokeweight=".6pt" strokecolor="#000000">
                <v:path arrowok="t"/>
              </v:shape>
            </v:group>
            <v:group style="position:absolute;left:4372;top:3515;width:12;height:2" coordorigin="4372,3515" coordsize="12,2">
              <v:shape style="position:absolute;left:4372;top:3515;width:12;height:2" coordorigin="4372,3515" coordsize="12,0" path="m4372,3515l4384,3515e" filled="false" stroked="true" strokeweight=".6pt" strokecolor="#000000">
                <v:path arrowok="t"/>
              </v:shape>
            </v:group>
            <v:group style="position:absolute;left:4391;top:3515;width:12;height:2" coordorigin="4391,3515" coordsize="12,2">
              <v:shape style="position:absolute;left:4391;top:3515;width:12;height:2" coordorigin="4391,3515" coordsize="12,0" path="m4391,3515l4403,3515e" filled="false" stroked="true" strokeweight=".6pt" strokecolor="#000000">
                <v:path arrowok="t"/>
              </v:shape>
            </v:group>
            <v:group style="position:absolute;left:4410;top:3515;width:12;height:2" coordorigin="4410,3515" coordsize="12,2">
              <v:shape style="position:absolute;left:4410;top:3515;width:12;height:2" coordorigin="4410,3515" coordsize="12,0" path="m4410,3515l4422,3515e" filled="false" stroked="true" strokeweight=".6pt" strokecolor="#000000">
                <v:path arrowok="t"/>
              </v:shape>
            </v:group>
            <v:group style="position:absolute;left:4429;top:3515;width:12;height:2" coordorigin="4429,3515" coordsize="12,2">
              <v:shape style="position:absolute;left:4429;top:3515;width:12;height:2" coordorigin="4429,3515" coordsize="12,0" path="m4429,3515l4441,3515e" filled="false" stroked="true" strokeweight=".6pt" strokecolor="#000000">
                <v:path arrowok="t"/>
              </v:shape>
            </v:group>
            <v:group style="position:absolute;left:4448;top:3515;width:12;height:2" coordorigin="4448,3515" coordsize="12,2">
              <v:shape style="position:absolute;left:4448;top:3515;width:12;height:2" coordorigin="4448,3515" coordsize="12,0" path="m4448,3515l4460,3515e" filled="false" stroked="true" strokeweight=".6pt" strokecolor="#000000">
                <v:path arrowok="t"/>
              </v:shape>
            </v:group>
            <v:group style="position:absolute;left:4468;top:3515;width:12;height:2" coordorigin="4468,3515" coordsize="12,2">
              <v:shape style="position:absolute;left:4468;top:3515;width:12;height:2" coordorigin="4468,3515" coordsize="12,0" path="m4468,3515l4480,3515e" filled="false" stroked="true" strokeweight=".6pt" strokecolor="#000000">
                <v:path arrowok="t"/>
              </v:shape>
            </v:group>
            <v:group style="position:absolute;left:4487;top:3515;width:12;height:2" coordorigin="4487,3515" coordsize="12,2">
              <v:shape style="position:absolute;left:4487;top:3515;width:12;height:2" coordorigin="4487,3515" coordsize="12,0" path="m4487,3515l4499,3515e" filled="false" stroked="true" strokeweight=".6pt" strokecolor="#000000">
                <v:path arrowok="t"/>
              </v:shape>
            </v:group>
            <v:group style="position:absolute;left:4506;top:3515;width:12;height:2" coordorigin="4506,3515" coordsize="12,2">
              <v:shape style="position:absolute;left:4506;top:3515;width:12;height:2" coordorigin="4506,3515" coordsize="12,0" path="m4506,3515l4518,3515e" filled="false" stroked="true" strokeweight=".6pt" strokecolor="#000000">
                <v:path arrowok="t"/>
              </v:shape>
            </v:group>
            <v:group style="position:absolute;left:4525;top:3515;width:12;height:2" coordorigin="4525,3515" coordsize="12,2">
              <v:shape style="position:absolute;left:4525;top:3515;width:12;height:2" coordorigin="4525,3515" coordsize="12,0" path="m4525,3515l4537,3515e" filled="false" stroked="true" strokeweight=".6pt" strokecolor="#000000">
                <v:path arrowok="t"/>
              </v:shape>
            </v:group>
            <v:group style="position:absolute;left:4544;top:3515;width:12;height:2" coordorigin="4544,3515" coordsize="12,2">
              <v:shape style="position:absolute;left:4544;top:3515;width:12;height:2" coordorigin="4544,3515" coordsize="12,0" path="m4544,3515l4556,3515e" filled="false" stroked="true" strokeweight=".6pt" strokecolor="#000000">
                <v:path arrowok="t"/>
              </v:shape>
            </v:group>
            <v:group style="position:absolute;left:4564;top:3515;width:12;height:2" coordorigin="4564,3515" coordsize="12,2">
              <v:shape style="position:absolute;left:4564;top:3515;width:12;height:2" coordorigin="4564,3515" coordsize="12,0" path="m4564,3515l4576,3515e" filled="false" stroked="true" strokeweight=".6pt" strokecolor="#000000">
                <v:path arrowok="t"/>
              </v:shape>
            </v:group>
            <v:group style="position:absolute;left:4583;top:3515;width:12;height:2" coordorigin="4583,3515" coordsize="12,2">
              <v:shape style="position:absolute;left:4583;top:3515;width:12;height:2" coordorigin="4583,3515" coordsize="12,0" path="m4583,3515l4595,3515e" filled="false" stroked="true" strokeweight=".6pt" strokecolor="#000000">
                <v:path arrowok="t"/>
              </v:shape>
            </v:group>
            <v:group style="position:absolute;left:4602;top:3515;width:12;height:2" coordorigin="4602,3515" coordsize="12,2">
              <v:shape style="position:absolute;left:4602;top:3515;width:12;height:2" coordorigin="4602,3515" coordsize="12,0" path="m4602,3515l4614,3515e" filled="false" stroked="true" strokeweight=".6pt" strokecolor="#000000">
                <v:path arrowok="t"/>
              </v:shape>
            </v:group>
            <v:group style="position:absolute;left:4621;top:3515;width:12;height:2" coordorigin="4621,3515" coordsize="12,2">
              <v:shape style="position:absolute;left:4621;top:3515;width:12;height:2" coordorigin="4621,3515" coordsize="12,0" path="m4621,3515l4633,3515e" filled="false" stroked="true" strokeweight=".6pt" strokecolor="#000000">
                <v:path arrowok="t"/>
              </v:shape>
            </v:group>
            <v:group style="position:absolute;left:4640;top:3515;width:12;height:2" coordorigin="4640,3515" coordsize="12,2">
              <v:shape style="position:absolute;left:4640;top:3515;width:12;height:2" coordorigin="4640,3515" coordsize="12,0" path="m4640,3515l4652,3515e" filled="false" stroked="true" strokeweight=".6pt" strokecolor="#000000">
                <v:path arrowok="t"/>
              </v:shape>
            </v:group>
            <v:group style="position:absolute;left:4660;top:3515;width:12;height:2" coordorigin="4660,3515" coordsize="12,2">
              <v:shape style="position:absolute;left:4660;top:3515;width:12;height:2" coordorigin="4660,3515" coordsize="12,0" path="m4660,3515l4672,3515e" filled="false" stroked="true" strokeweight=".6pt" strokecolor="#000000">
                <v:path arrowok="t"/>
              </v:shape>
            </v:group>
            <v:group style="position:absolute;left:4679;top:3515;width:12;height:2" coordorigin="4679,3515" coordsize="12,2">
              <v:shape style="position:absolute;left:4679;top:3515;width:12;height:2" coordorigin="4679,3515" coordsize="12,0" path="m4679,3515l4691,3515e" filled="false" stroked="true" strokeweight=".6pt" strokecolor="#000000">
                <v:path arrowok="t"/>
              </v:shape>
            </v:group>
            <v:group style="position:absolute;left:4698;top:3515;width:12;height:2" coordorigin="4698,3515" coordsize="12,2">
              <v:shape style="position:absolute;left:4698;top:3515;width:12;height:2" coordorigin="4698,3515" coordsize="12,0" path="m4698,3515l4710,3515e" filled="false" stroked="true" strokeweight=".6pt" strokecolor="#000000">
                <v:path arrowok="t"/>
              </v:shape>
            </v:group>
            <v:group style="position:absolute;left:4717;top:3515;width:12;height:2" coordorigin="4717,3515" coordsize="12,2">
              <v:shape style="position:absolute;left:4717;top:3515;width:12;height:2" coordorigin="4717,3515" coordsize="12,0" path="m4717,3515l4729,3515e" filled="false" stroked="true" strokeweight=".6pt" strokecolor="#000000">
                <v:path arrowok="t"/>
              </v:shape>
            </v:group>
            <v:group style="position:absolute;left:4736;top:3515;width:12;height:2" coordorigin="4736,3515" coordsize="12,2">
              <v:shape style="position:absolute;left:4736;top:3515;width:12;height:2" coordorigin="4736,3515" coordsize="12,0" path="m4736,3515l4748,3515e" filled="false" stroked="true" strokeweight=".6pt" strokecolor="#000000">
                <v:path arrowok="t"/>
              </v:shape>
            </v:group>
            <v:group style="position:absolute;left:4756;top:3515;width:12;height:2" coordorigin="4756,3515" coordsize="12,2">
              <v:shape style="position:absolute;left:4756;top:3515;width:12;height:2" coordorigin="4756,3515" coordsize="12,0" path="m4756,3515l4768,3515e" filled="false" stroked="true" strokeweight=".6pt" strokecolor="#000000">
                <v:path arrowok="t"/>
              </v:shape>
            </v:group>
            <v:group style="position:absolute;left:4775;top:3515;width:12;height:2" coordorigin="4775,3515" coordsize="12,2">
              <v:shape style="position:absolute;left:4775;top:3515;width:12;height:2" coordorigin="4775,3515" coordsize="12,0" path="m4775,3515l4787,3515e" filled="false" stroked="true" strokeweight=".6pt" strokecolor="#000000">
                <v:path arrowok="t"/>
              </v:shape>
            </v:group>
            <v:group style="position:absolute;left:4794;top:3515;width:12;height:2" coordorigin="4794,3515" coordsize="12,2">
              <v:shape style="position:absolute;left:4794;top:3515;width:12;height:2" coordorigin="4794,3515" coordsize="12,0" path="m4794,3515l4806,3515e" filled="false" stroked="true" strokeweight=".6pt" strokecolor="#000000">
                <v:path arrowok="t"/>
              </v:shape>
            </v:group>
            <v:group style="position:absolute;left:4813;top:3515;width:12;height:2" coordorigin="4813,3515" coordsize="12,2">
              <v:shape style="position:absolute;left:4813;top:3515;width:12;height:2" coordorigin="4813,3515" coordsize="12,0" path="m4813,3515l4825,3515e" filled="false" stroked="true" strokeweight=".6pt" strokecolor="#000000">
                <v:path arrowok="t"/>
              </v:shape>
            </v:group>
            <v:group style="position:absolute;left:4832;top:3515;width:12;height:2" coordorigin="4832,3515" coordsize="12,2">
              <v:shape style="position:absolute;left:4832;top:3515;width:12;height:2" coordorigin="4832,3515" coordsize="12,0" path="m4832,3515l4844,3515e" filled="false" stroked="true" strokeweight=".6pt" strokecolor="#000000">
                <v:path arrowok="t"/>
              </v:shape>
            </v:group>
            <v:group style="position:absolute;left:4852;top:3515;width:12;height:2" coordorigin="4852,3515" coordsize="12,2">
              <v:shape style="position:absolute;left:4852;top:3515;width:12;height:2" coordorigin="4852,3515" coordsize="12,0" path="m4852,3515l4864,3515e" filled="false" stroked="true" strokeweight=".6pt" strokecolor="#000000">
                <v:path arrowok="t"/>
              </v:shape>
            </v:group>
            <v:group style="position:absolute;left:4871;top:3515;width:12;height:2" coordorigin="4871,3515" coordsize="12,2">
              <v:shape style="position:absolute;left:4871;top:3515;width:12;height:2" coordorigin="4871,3515" coordsize="12,0" path="m4871,3515l4883,3515e" filled="false" stroked="true" strokeweight=".6pt" strokecolor="#000000">
                <v:path arrowok="t"/>
              </v:shape>
            </v:group>
            <v:group style="position:absolute;left:4890;top:3515;width:12;height:2" coordorigin="4890,3515" coordsize="12,2">
              <v:shape style="position:absolute;left:4890;top:3515;width:12;height:2" coordorigin="4890,3515" coordsize="12,0" path="m4890,3515l4902,3515e" filled="false" stroked="true" strokeweight=".6pt" strokecolor="#000000">
                <v:path arrowok="t"/>
              </v:shape>
            </v:group>
            <v:group style="position:absolute;left:4909;top:3515;width:12;height:2" coordorigin="4909,3515" coordsize="12,2">
              <v:shape style="position:absolute;left:4909;top:3515;width:12;height:2" coordorigin="4909,3515" coordsize="12,0" path="m4909,3515l4921,3515e" filled="false" stroked="true" strokeweight=".6pt" strokecolor="#000000">
                <v:path arrowok="t"/>
              </v:shape>
            </v:group>
            <v:group style="position:absolute;left:4928;top:3515;width:12;height:2" coordorigin="4928,3515" coordsize="12,2">
              <v:shape style="position:absolute;left:4928;top:3515;width:12;height:2" coordorigin="4928,3515" coordsize="12,0" path="m4928,3515l4940,3515e" filled="false" stroked="true" strokeweight=".6pt" strokecolor="#000000">
                <v:path arrowok="t"/>
              </v:shape>
            </v:group>
            <v:group style="position:absolute;left:4948;top:3515;width:12;height:2" coordorigin="4948,3515" coordsize="12,2">
              <v:shape style="position:absolute;left:4948;top:3515;width:12;height:2" coordorigin="4948,3515" coordsize="12,0" path="m4948,3515l4960,3515e" filled="false" stroked="true" strokeweight=".6pt" strokecolor="#000000">
                <v:path arrowok="t"/>
              </v:shape>
            </v:group>
            <v:group style="position:absolute;left:4967;top:3515;width:12;height:2" coordorigin="4967,3515" coordsize="12,2">
              <v:shape style="position:absolute;left:4967;top:3515;width:12;height:2" coordorigin="4967,3515" coordsize="12,0" path="m4967,3515l4979,3515e" filled="false" stroked="true" strokeweight=".6pt" strokecolor="#000000">
                <v:path arrowok="t"/>
              </v:shape>
            </v:group>
            <v:group style="position:absolute;left:4986;top:3515;width:12;height:2" coordorigin="4986,3515" coordsize="12,2">
              <v:shape style="position:absolute;left:4986;top:3515;width:12;height:2" coordorigin="4986,3515" coordsize="12,0" path="m4986,3515l4998,3515e" filled="false" stroked="true" strokeweight=".6pt" strokecolor="#000000">
                <v:path arrowok="t"/>
              </v:shape>
            </v:group>
            <v:group style="position:absolute;left:5005;top:3515;width:12;height:2" coordorigin="5005,3515" coordsize="12,2">
              <v:shape style="position:absolute;left:5005;top:3515;width:12;height:2" coordorigin="5005,3515" coordsize="12,0" path="m5005,3515l5017,3515e" filled="false" stroked="true" strokeweight=".6pt" strokecolor="#000000">
                <v:path arrowok="t"/>
              </v:shape>
            </v:group>
            <v:group style="position:absolute;left:5024;top:3515;width:12;height:2" coordorigin="5024,3515" coordsize="12,2">
              <v:shape style="position:absolute;left:5024;top:3515;width:12;height:2" coordorigin="5024,3515" coordsize="12,0" path="m5024,3515l5036,3515e" filled="false" stroked="true" strokeweight=".6pt" strokecolor="#000000">
                <v:path arrowok="t"/>
              </v:shape>
            </v:group>
            <v:group style="position:absolute;left:5044;top:3515;width:12;height:2" coordorigin="5044,3515" coordsize="12,2">
              <v:shape style="position:absolute;left:5044;top:3515;width:12;height:2" coordorigin="5044,3515" coordsize="12,0" path="m5044,3515l5056,3515e" filled="false" stroked="true" strokeweight=".6pt" strokecolor="#000000">
                <v:path arrowok="t"/>
              </v:shape>
            </v:group>
            <v:group style="position:absolute;left:5063;top:3515;width:12;height:2" coordorigin="5063,3515" coordsize="12,2">
              <v:shape style="position:absolute;left:5063;top:3515;width:12;height:2" coordorigin="5063,3515" coordsize="12,0" path="m5063,3515l5075,3515e" filled="false" stroked="true" strokeweight=".6pt" strokecolor="#000000">
                <v:path arrowok="t"/>
              </v:shape>
            </v:group>
            <v:group style="position:absolute;left:5082;top:3515;width:12;height:2" coordorigin="5082,3515" coordsize="12,2">
              <v:shape style="position:absolute;left:5082;top:3515;width:12;height:2" coordorigin="5082,3515" coordsize="12,0" path="m5082,3515l5094,3515e" filled="false" stroked="true" strokeweight=".6pt" strokecolor="#000000">
                <v:path arrowok="t"/>
              </v:shape>
            </v:group>
            <v:group style="position:absolute;left:5101;top:3515;width:12;height:2" coordorigin="5101,3515" coordsize="12,2">
              <v:shape style="position:absolute;left:5101;top:3515;width:12;height:2" coordorigin="5101,3515" coordsize="12,0" path="m5101,3515l5113,3515e" filled="false" stroked="true" strokeweight=".6pt" strokecolor="#000000">
                <v:path arrowok="t"/>
              </v:shape>
            </v:group>
            <v:group style="position:absolute;left:5120;top:3515;width:12;height:2" coordorigin="5120,3515" coordsize="12,2">
              <v:shape style="position:absolute;left:5120;top:3515;width:12;height:2" coordorigin="5120,3515" coordsize="12,0" path="m5120,3515l5132,3515e" filled="false" stroked="true" strokeweight=".6pt" strokecolor="#000000">
                <v:path arrowok="t"/>
              </v:shape>
            </v:group>
            <v:group style="position:absolute;left:5140;top:3515;width:12;height:2" coordorigin="5140,3515" coordsize="12,2">
              <v:shape style="position:absolute;left:5140;top:3515;width:12;height:2" coordorigin="5140,3515" coordsize="12,0" path="m5140,3515l5152,3515e" filled="false" stroked="true" strokeweight=".6pt" strokecolor="#000000">
                <v:path arrowok="t"/>
              </v:shape>
            </v:group>
            <v:group style="position:absolute;left:5159;top:3515;width:12;height:2" coordorigin="5159,3515" coordsize="12,2">
              <v:shape style="position:absolute;left:5159;top:3515;width:12;height:2" coordorigin="5159,3515" coordsize="12,0" path="m5159,3515l5171,3515e" filled="false" stroked="true" strokeweight=".6pt" strokecolor="#000000">
                <v:path arrowok="t"/>
              </v:shape>
            </v:group>
            <v:group style="position:absolute;left:5178;top:3515;width:12;height:2" coordorigin="5178,3515" coordsize="12,2">
              <v:shape style="position:absolute;left:5178;top:3515;width:12;height:2" coordorigin="5178,3515" coordsize="12,0" path="m5178,3515l5190,3515e" filled="false" stroked="true" strokeweight=".6pt" strokecolor="#000000">
                <v:path arrowok="t"/>
              </v:shape>
            </v:group>
            <v:group style="position:absolute;left:5197;top:3515;width:12;height:2" coordorigin="5197,3515" coordsize="12,2">
              <v:shape style="position:absolute;left:5197;top:3515;width:12;height:2" coordorigin="5197,3515" coordsize="12,0" path="m5197,3515l5209,3515e" filled="false" stroked="true" strokeweight=".6pt" strokecolor="#000000">
                <v:path arrowok="t"/>
              </v:shape>
            </v:group>
            <v:group style="position:absolute;left:5216;top:3515;width:12;height:2" coordorigin="5216,3515" coordsize="12,2">
              <v:shape style="position:absolute;left:5216;top:3515;width:12;height:2" coordorigin="5216,3515" coordsize="12,0" path="m5216,3515l5228,3515e" filled="false" stroked="true" strokeweight=".6pt" strokecolor="#000000">
                <v:path arrowok="t"/>
              </v:shape>
            </v:group>
            <v:group style="position:absolute;left:5236;top:3515;width:12;height:2" coordorigin="5236,3515" coordsize="12,2">
              <v:shape style="position:absolute;left:5236;top:3515;width:12;height:2" coordorigin="5236,3515" coordsize="12,0" path="m5236,3515l5248,3515e" filled="false" stroked="true" strokeweight=".6pt" strokecolor="#000000">
                <v:path arrowok="t"/>
              </v:shape>
            </v:group>
            <v:group style="position:absolute;left:5255;top:3515;width:12;height:2" coordorigin="5255,3515" coordsize="12,2">
              <v:shape style="position:absolute;left:5255;top:3515;width:12;height:2" coordorigin="5255,3515" coordsize="12,0" path="m5255,3515l5267,3515e" filled="false" stroked="true" strokeweight=".6pt" strokecolor="#000000">
                <v:path arrowok="t"/>
              </v:shape>
            </v:group>
            <v:group style="position:absolute;left:5274;top:3515;width:12;height:2" coordorigin="5274,3515" coordsize="12,2">
              <v:shape style="position:absolute;left:5274;top:3515;width:12;height:2" coordorigin="5274,3515" coordsize="12,0" path="m5274,3515l5286,3515e" filled="false" stroked="true" strokeweight=".6pt" strokecolor="#000000">
                <v:path arrowok="t"/>
              </v:shape>
            </v:group>
            <v:group style="position:absolute;left:5293;top:3515;width:12;height:2" coordorigin="5293,3515" coordsize="12,2">
              <v:shape style="position:absolute;left:5293;top:3515;width:12;height:2" coordorigin="5293,3515" coordsize="12,0" path="m5293,3515l5305,3515e" filled="false" stroked="true" strokeweight=".6pt" strokecolor="#000000">
                <v:path arrowok="t"/>
              </v:shape>
            </v:group>
            <v:group style="position:absolute;left:5312;top:3515;width:12;height:2" coordorigin="5312,3515" coordsize="12,2">
              <v:shape style="position:absolute;left:5312;top:3515;width:12;height:2" coordorigin="5312,3515" coordsize="12,0" path="m5312,3515l5324,3515e" filled="false" stroked="true" strokeweight=".6pt" strokecolor="#000000">
                <v:path arrowok="t"/>
              </v:shape>
            </v:group>
            <v:group style="position:absolute;left:5332;top:3515;width:12;height:2" coordorigin="5332,3515" coordsize="12,2">
              <v:shape style="position:absolute;left:5332;top:3515;width:12;height:2" coordorigin="5332,3515" coordsize="12,0" path="m5332,3515l5344,3515e" filled="false" stroked="true" strokeweight=".6pt" strokecolor="#000000">
                <v:path arrowok="t"/>
              </v:shape>
            </v:group>
            <v:group style="position:absolute;left:5351;top:3515;width:12;height:2" coordorigin="5351,3515" coordsize="12,2">
              <v:shape style="position:absolute;left:5351;top:3515;width:12;height:2" coordorigin="5351,3515" coordsize="12,0" path="m5351,3515l5363,3515e" filled="false" stroked="true" strokeweight=".6pt" strokecolor="#000000">
                <v:path arrowok="t"/>
              </v:shape>
            </v:group>
            <v:group style="position:absolute;left:5370;top:3515;width:12;height:2" coordorigin="5370,3515" coordsize="12,2">
              <v:shape style="position:absolute;left:5370;top:3515;width:12;height:2" coordorigin="5370,3515" coordsize="12,0" path="m5370,3515l5382,3515e" filled="false" stroked="true" strokeweight=".6pt" strokecolor="#000000">
                <v:path arrowok="t"/>
              </v:shape>
            </v:group>
            <v:group style="position:absolute;left:5389;top:3515;width:12;height:2" coordorigin="5389,3515" coordsize="12,2">
              <v:shape style="position:absolute;left:5389;top:3515;width:12;height:2" coordorigin="5389,3515" coordsize="12,0" path="m5389,3515l5401,3515e" filled="false" stroked="true" strokeweight=".6pt" strokecolor="#000000">
                <v:path arrowok="t"/>
              </v:shape>
            </v:group>
            <v:group style="position:absolute;left:5408;top:3515;width:12;height:2" coordorigin="5408,3515" coordsize="12,2">
              <v:shape style="position:absolute;left:5408;top:3515;width:12;height:2" coordorigin="5408,3515" coordsize="12,0" path="m5408,3515l5420,3515e" filled="false" stroked="true" strokeweight=".6pt" strokecolor="#000000">
                <v:path arrowok="t"/>
              </v:shape>
            </v:group>
            <v:group style="position:absolute;left:5428;top:3515;width:12;height:2" coordorigin="5428,3515" coordsize="12,2">
              <v:shape style="position:absolute;left:5428;top:3515;width:12;height:2" coordorigin="5428,3515" coordsize="12,0" path="m5428,3515l5440,3515e" filled="false" stroked="true" strokeweight=".6pt" strokecolor="#000000">
                <v:path arrowok="t"/>
              </v:shape>
            </v:group>
            <v:group style="position:absolute;left:5447;top:3515;width:12;height:2" coordorigin="5447,3515" coordsize="12,2">
              <v:shape style="position:absolute;left:5447;top:3515;width:12;height:2" coordorigin="5447,3515" coordsize="12,0" path="m5447,3515l5459,3515e" filled="false" stroked="true" strokeweight=".6pt" strokecolor="#000000">
                <v:path arrowok="t"/>
              </v:shape>
            </v:group>
            <v:group style="position:absolute;left:5466;top:3515;width:12;height:2" coordorigin="5466,3515" coordsize="12,2">
              <v:shape style="position:absolute;left:5466;top:3515;width:12;height:2" coordorigin="5466,3515" coordsize="12,0" path="m5466,3515l5478,3515e" filled="false" stroked="true" strokeweight=".6pt" strokecolor="#000000">
                <v:path arrowok="t"/>
              </v:shape>
            </v:group>
            <v:group style="position:absolute;left:5485;top:3515;width:12;height:2" coordorigin="5485,3515" coordsize="12,2">
              <v:shape style="position:absolute;left:5485;top:3515;width:12;height:2" coordorigin="5485,3515" coordsize="12,0" path="m5485,3515l5497,3515e" filled="false" stroked="true" strokeweight=".6pt" strokecolor="#000000">
                <v:path arrowok="t"/>
              </v:shape>
            </v:group>
            <v:group style="position:absolute;left:5504;top:3515;width:12;height:2" coordorigin="5504,3515" coordsize="12,2">
              <v:shape style="position:absolute;left:5504;top:3515;width:12;height:2" coordorigin="5504,3515" coordsize="12,0" path="m5504,3515l5516,3515e" filled="false" stroked="true" strokeweight=".6pt" strokecolor="#000000">
                <v:path arrowok="t"/>
              </v:shape>
            </v:group>
            <v:group style="position:absolute;left:5524;top:3515;width:12;height:2" coordorigin="5524,3515" coordsize="12,2">
              <v:shape style="position:absolute;left:5524;top:3515;width:12;height:2" coordorigin="5524,3515" coordsize="12,0" path="m5524,3515l5536,3515e" filled="false" stroked="true" strokeweight=".6pt" strokecolor="#000000">
                <v:path arrowok="t"/>
              </v:shape>
            </v:group>
            <v:group style="position:absolute;left:5543;top:3515;width:12;height:2" coordorigin="5543,3515" coordsize="12,2">
              <v:shape style="position:absolute;left:5543;top:3515;width:12;height:2" coordorigin="5543,3515" coordsize="12,0" path="m5543,3515l5555,3515e" filled="false" stroked="true" strokeweight=".6pt" strokecolor="#000000">
                <v:path arrowok="t"/>
              </v:shape>
            </v:group>
            <v:group style="position:absolute;left:5562;top:3515;width:12;height:2" coordorigin="5562,3515" coordsize="12,2">
              <v:shape style="position:absolute;left:5562;top:3515;width:12;height:2" coordorigin="5562,3515" coordsize="12,0" path="m5562,3515l5574,3515e" filled="false" stroked="true" strokeweight=".6pt" strokecolor="#000000">
                <v:path arrowok="t"/>
              </v:shape>
            </v:group>
            <v:group style="position:absolute;left:5581;top:3515;width:12;height:2" coordorigin="5581,3515" coordsize="12,2">
              <v:shape style="position:absolute;left:5581;top:3515;width:12;height:2" coordorigin="5581,3515" coordsize="12,0" path="m5581,3515l5593,3515e" filled="false" stroked="true" strokeweight=".6pt" strokecolor="#000000">
                <v:path arrowok="t"/>
              </v:shape>
            </v:group>
            <v:group style="position:absolute;left:5600;top:3515;width:12;height:2" coordorigin="5600,3515" coordsize="12,2">
              <v:shape style="position:absolute;left:5600;top:3515;width:12;height:2" coordorigin="5600,3515" coordsize="12,0" path="m5600,3515l5612,3515e" filled="false" stroked="true" strokeweight=".6pt" strokecolor="#000000">
                <v:path arrowok="t"/>
              </v:shape>
            </v:group>
            <v:group style="position:absolute;left:5620;top:3515;width:12;height:2" coordorigin="5620,3515" coordsize="12,2">
              <v:shape style="position:absolute;left:5620;top:3515;width:12;height:2" coordorigin="5620,3515" coordsize="12,0" path="m5620,3515l5632,3515e" filled="false" stroked="true" strokeweight=".6pt" strokecolor="#000000">
                <v:path arrowok="t"/>
              </v:shape>
            </v:group>
            <v:group style="position:absolute;left:5639;top:3515;width:12;height:2" coordorigin="5639,3515" coordsize="12,2">
              <v:shape style="position:absolute;left:5639;top:3515;width:12;height:2" coordorigin="5639,3515" coordsize="12,0" path="m5639,3515l5651,3515e" filled="false" stroked="true" strokeweight=".6pt" strokecolor="#000000">
                <v:path arrowok="t"/>
              </v:shape>
            </v:group>
            <v:group style="position:absolute;left:5658;top:3515;width:12;height:2" coordorigin="5658,3515" coordsize="12,2">
              <v:shape style="position:absolute;left:5658;top:3515;width:12;height:2" coordorigin="5658,3515" coordsize="12,0" path="m5658,3515l5670,3515e" filled="false" stroked="true" strokeweight=".6pt" strokecolor="#000000">
                <v:path arrowok="t"/>
              </v:shape>
            </v:group>
            <v:group style="position:absolute;left:5677;top:3515;width:12;height:2" coordorigin="5677,3515" coordsize="12,2">
              <v:shape style="position:absolute;left:5677;top:3515;width:12;height:2" coordorigin="5677,3515" coordsize="12,0" path="m5677,3515l5689,3515e" filled="false" stroked="true" strokeweight=".6pt" strokecolor="#000000">
                <v:path arrowok="t"/>
              </v:shape>
            </v:group>
            <v:group style="position:absolute;left:5696;top:3515;width:12;height:2" coordorigin="5696,3515" coordsize="12,2">
              <v:shape style="position:absolute;left:5696;top:3515;width:12;height:2" coordorigin="5696,3515" coordsize="12,0" path="m5696,3515l5708,3515e" filled="false" stroked="true" strokeweight=".6pt" strokecolor="#000000">
                <v:path arrowok="t"/>
              </v:shape>
            </v:group>
            <v:group style="position:absolute;left:5716;top:3515;width:12;height:2" coordorigin="5716,3515" coordsize="12,2">
              <v:shape style="position:absolute;left:5716;top:3515;width:12;height:2" coordorigin="5716,3515" coordsize="12,0" path="m5716,3515l5728,3515e" filled="false" stroked="true" strokeweight=".6pt" strokecolor="#000000">
                <v:path arrowok="t"/>
              </v:shape>
            </v:group>
            <v:group style="position:absolute;left:5735;top:3515;width:12;height:2" coordorigin="5735,3515" coordsize="12,2">
              <v:shape style="position:absolute;left:5735;top:3515;width:12;height:2" coordorigin="5735,3515" coordsize="12,0" path="m5735,3515l5747,3515e" filled="false" stroked="true" strokeweight=".6pt" strokecolor="#000000">
                <v:path arrowok="t"/>
              </v:shape>
            </v:group>
            <v:group style="position:absolute;left:5754;top:3515;width:12;height:2" coordorigin="5754,3515" coordsize="12,2">
              <v:shape style="position:absolute;left:5754;top:3515;width:12;height:2" coordorigin="5754,3515" coordsize="12,0" path="m5754,3515l5766,3515e" filled="false" stroked="true" strokeweight=".6pt" strokecolor="#000000">
                <v:path arrowok="t"/>
              </v:shape>
            </v:group>
            <v:group style="position:absolute;left:5773;top:3515;width:12;height:2" coordorigin="5773,3515" coordsize="12,2">
              <v:shape style="position:absolute;left:5773;top:3515;width:12;height:2" coordorigin="5773,3515" coordsize="12,0" path="m5773,3515l5785,3515e" filled="false" stroked="true" strokeweight=".6pt" strokecolor="#000000">
                <v:path arrowok="t"/>
              </v:shape>
            </v:group>
            <v:group style="position:absolute;left:5792;top:3515;width:12;height:2" coordorigin="5792,3515" coordsize="12,2">
              <v:shape style="position:absolute;left:5792;top:3515;width:12;height:2" coordorigin="5792,3515" coordsize="12,0" path="m5792,3515l5804,3515e" filled="false" stroked="true" strokeweight=".6pt" strokecolor="#000000">
                <v:path arrowok="t"/>
              </v:shape>
            </v:group>
            <v:group style="position:absolute;left:5812;top:3515;width:12;height:2" coordorigin="5812,3515" coordsize="12,2">
              <v:shape style="position:absolute;left:5812;top:3515;width:12;height:2" coordorigin="5812,3515" coordsize="12,0" path="m5812,3515l5824,3515e" filled="false" stroked="true" strokeweight=".6pt" strokecolor="#000000">
                <v:path arrowok="t"/>
              </v:shape>
            </v:group>
            <v:group style="position:absolute;left:5831;top:3515;width:12;height:2" coordorigin="5831,3515" coordsize="12,2">
              <v:shape style="position:absolute;left:5831;top:3515;width:12;height:2" coordorigin="5831,3515" coordsize="12,0" path="m5831,3515l5843,3515e" filled="false" stroked="true" strokeweight=".6pt" strokecolor="#000000">
                <v:path arrowok="t"/>
              </v:shape>
            </v:group>
            <v:group style="position:absolute;left:5850;top:3515;width:12;height:2" coordorigin="5850,3515" coordsize="12,2">
              <v:shape style="position:absolute;left:5850;top:3515;width:12;height:2" coordorigin="5850,3515" coordsize="12,0" path="m5850,3515l5862,3515e" filled="false" stroked="true" strokeweight=".6pt" strokecolor="#000000">
                <v:path arrowok="t"/>
              </v:shape>
            </v:group>
            <v:group style="position:absolute;left:5869;top:3515;width:12;height:2" coordorigin="5869,3515" coordsize="12,2">
              <v:shape style="position:absolute;left:5869;top:3515;width:12;height:2" coordorigin="5869,3515" coordsize="12,0" path="m5869,3515l5881,3515e" filled="false" stroked="true" strokeweight=".6pt" strokecolor="#000000">
                <v:path arrowok="t"/>
              </v:shape>
            </v:group>
            <v:group style="position:absolute;left:5888;top:3515;width:12;height:2" coordorigin="5888,3515" coordsize="12,2">
              <v:shape style="position:absolute;left:5888;top:3515;width:12;height:2" coordorigin="5888,3515" coordsize="12,0" path="m5888,3515l5900,3515e" filled="false" stroked="true" strokeweight=".6pt" strokecolor="#000000">
                <v:path arrowok="t"/>
              </v:shape>
            </v:group>
            <v:group style="position:absolute;left:5908;top:3515;width:12;height:2" coordorigin="5908,3515" coordsize="12,2">
              <v:shape style="position:absolute;left:5908;top:3515;width:12;height:2" coordorigin="5908,3515" coordsize="12,0" path="m5908,3515l5920,3515e" filled="false" stroked="true" strokeweight=".6pt" strokecolor="#000000">
                <v:path arrowok="t"/>
              </v:shape>
            </v:group>
            <v:group style="position:absolute;left:5927;top:3515;width:12;height:2" coordorigin="5927,3515" coordsize="12,2">
              <v:shape style="position:absolute;left:5927;top:3515;width:12;height:2" coordorigin="5927,3515" coordsize="12,0" path="m5927,3515l5939,3515e" filled="false" stroked="true" strokeweight=".6pt" strokecolor="#000000">
                <v:path arrowok="t"/>
              </v:shape>
            </v:group>
            <v:group style="position:absolute;left:5946;top:3515;width:12;height:2" coordorigin="5946,3515" coordsize="12,2">
              <v:shape style="position:absolute;left:5946;top:3515;width:12;height:2" coordorigin="5946,3515" coordsize="12,0" path="m5946,3515l5958,3515e" filled="false" stroked="true" strokeweight=".6pt" strokecolor="#000000">
                <v:path arrowok="t"/>
              </v:shape>
            </v:group>
            <v:group style="position:absolute;left:5965;top:3515;width:12;height:2" coordorigin="5965,3515" coordsize="12,2">
              <v:shape style="position:absolute;left:5965;top:3515;width:12;height:2" coordorigin="5965,3515" coordsize="12,0" path="m5965,3515l5977,3515e" filled="false" stroked="true" strokeweight=".6pt" strokecolor="#000000">
                <v:path arrowok="t"/>
              </v:shape>
            </v:group>
            <v:group style="position:absolute;left:5984;top:3515;width:12;height:2" coordorigin="5984,3515" coordsize="12,2">
              <v:shape style="position:absolute;left:5984;top:3515;width:12;height:2" coordorigin="5984,3515" coordsize="12,0" path="m5984,3515l5996,3515e" filled="false" stroked="true" strokeweight=".6pt" strokecolor="#000000">
                <v:path arrowok="t"/>
              </v:shape>
            </v:group>
            <v:group style="position:absolute;left:6004;top:3515;width:12;height:2" coordorigin="6004,3515" coordsize="12,2">
              <v:shape style="position:absolute;left:6004;top:3515;width:12;height:2" coordorigin="6004,3515" coordsize="12,0" path="m6004,3515l6016,3515e" filled="false" stroked="true" strokeweight=".6pt" strokecolor="#000000">
                <v:path arrowok="t"/>
              </v:shape>
            </v:group>
            <v:group style="position:absolute;left:6023;top:3515;width:12;height:2" coordorigin="6023,3515" coordsize="12,2">
              <v:shape style="position:absolute;left:6023;top:3515;width:12;height:2" coordorigin="6023,3515" coordsize="12,0" path="m6023,3515l6035,3515e" filled="false" stroked="true" strokeweight=".6pt" strokecolor="#000000">
                <v:path arrowok="t"/>
              </v:shape>
            </v:group>
            <v:group style="position:absolute;left:6042;top:3515;width:12;height:2" coordorigin="6042,3515" coordsize="12,2">
              <v:shape style="position:absolute;left:6042;top:3515;width:12;height:2" coordorigin="6042,3515" coordsize="12,0" path="m6042,3515l6054,3515e" filled="false" stroked="true" strokeweight=".6pt" strokecolor="#000000">
                <v:path arrowok="t"/>
              </v:shape>
            </v:group>
            <v:group style="position:absolute;left:6061;top:3515;width:12;height:2" coordorigin="6061,3515" coordsize="12,2">
              <v:shape style="position:absolute;left:6061;top:3515;width:12;height:2" coordorigin="6061,3515" coordsize="12,0" path="m6061,3515l6073,3515e" filled="false" stroked="true" strokeweight=".6pt" strokecolor="#000000">
                <v:path arrowok="t"/>
              </v:shape>
            </v:group>
            <v:group style="position:absolute;left:6080;top:3515;width:12;height:2" coordorigin="6080,3515" coordsize="12,2">
              <v:shape style="position:absolute;left:6080;top:3515;width:12;height:2" coordorigin="6080,3515" coordsize="12,0" path="m6080,3515l6092,3515e" filled="false" stroked="true" strokeweight=".6pt" strokecolor="#000000">
                <v:path arrowok="t"/>
              </v:shape>
            </v:group>
            <v:group style="position:absolute;left:6100;top:3515;width:12;height:2" coordorigin="6100,3515" coordsize="12,2">
              <v:shape style="position:absolute;left:6100;top:3515;width:12;height:2" coordorigin="6100,3515" coordsize="12,0" path="m6100,3515l6112,3515e" filled="false" stroked="true" strokeweight=".6pt" strokecolor="#000000">
                <v:path arrowok="t"/>
              </v:shape>
            </v:group>
            <v:group style="position:absolute;left:6119;top:3515;width:12;height:2" coordorigin="6119,3515" coordsize="12,2">
              <v:shape style="position:absolute;left:6119;top:3515;width:12;height:2" coordorigin="6119,3515" coordsize="12,0" path="m6119,3515l6131,3515e" filled="false" stroked="true" strokeweight=".6pt" strokecolor="#000000">
                <v:path arrowok="t"/>
              </v:shape>
            </v:group>
            <v:group style="position:absolute;left:6138;top:3515;width:12;height:2" coordorigin="6138,3515" coordsize="12,2">
              <v:shape style="position:absolute;left:6138;top:3515;width:12;height:2" coordorigin="6138,3515" coordsize="12,0" path="m6138,3515l6150,3515e" filled="false" stroked="true" strokeweight=".6pt" strokecolor="#000000">
                <v:path arrowok="t"/>
              </v:shape>
            </v:group>
            <v:group style="position:absolute;left:6157;top:3515;width:12;height:2" coordorigin="6157,3515" coordsize="12,2">
              <v:shape style="position:absolute;left:6157;top:3515;width:12;height:2" coordorigin="6157,3515" coordsize="12,0" path="m6157,3515l6169,3515e" filled="false" stroked="true" strokeweight=".6pt" strokecolor="#000000">
                <v:path arrowok="t"/>
              </v:shape>
            </v:group>
            <v:group style="position:absolute;left:6176;top:3515;width:12;height:2" coordorigin="6176,3515" coordsize="12,2">
              <v:shape style="position:absolute;left:6176;top:3515;width:12;height:2" coordorigin="6176,3515" coordsize="12,0" path="m6176,3515l6188,3515e" filled="false" stroked="true" strokeweight=".6pt" strokecolor="#000000">
                <v:path arrowok="t"/>
              </v:shape>
            </v:group>
            <v:group style="position:absolute;left:6196;top:3515;width:12;height:2" coordorigin="6196,3515" coordsize="12,2">
              <v:shape style="position:absolute;left:6196;top:3515;width:12;height:2" coordorigin="6196,3515" coordsize="12,0" path="m6196,3515l6208,3515e" filled="false" stroked="true" strokeweight=".6pt" strokecolor="#000000">
                <v:path arrowok="t"/>
              </v:shape>
            </v:group>
            <v:group style="position:absolute;left:6215;top:3515;width:12;height:2" coordorigin="6215,3515" coordsize="12,2">
              <v:shape style="position:absolute;left:6215;top:3515;width:12;height:2" coordorigin="6215,3515" coordsize="12,0" path="m6215,3515l6227,3515e" filled="false" stroked="true" strokeweight=".6pt" strokecolor="#000000">
                <v:path arrowok="t"/>
              </v:shape>
            </v:group>
            <v:group style="position:absolute;left:6234;top:3515;width:12;height:2" coordorigin="6234,3515" coordsize="12,2">
              <v:shape style="position:absolute;left:6234;top:3515;width:12;height:2" coordorigin="6234,3515" coordsize="12,0" path="m6234,3515l6246,3515e" filled="false" stroked="true" strokeweight=".6pt" strokecolor="#000000">
                <v:path arrowok="t"/>
              </v:shape>
            </v:group>
            <v:group style="position:absolute;left:6253;top:3515;width:12;height:2" coordorigin="6253,3515" coordsize="12,2">
              <v:shape style="position:absolute;left:6253;top:3515;width:12;height:2" coordorigin="6253,3515" coordsize="12,0" path="m6253,3515l6265,3515e" filled="false" stroked="true" strokeweight=".6pt" strokecolor="#000000">
                <v:path arrowok="t"/>
              </v:shape>
            </v:group>
            <v:group style="position:absolute;left:6272;top:3515;width:12;height:2" coordorigin="6272,3515" coordsize="12,2">
              <v:shape style="position:absolute;left:6272;top:3515;width:12;height:2" coordorigin="6272,3515" coordsize="12,0" path="m6272,3515l6284,3515e" filled="false" stroked="true" strokeweight=".6pt" strokecolor="#000000">
                <v:path arrowok="t"/>
              </v:shape>
            </v:group>
            <v:group style="position:absolute;left:6292;top:3515;width:12;height:2" coordorigin="6292,3515" coordsize="12,2">
              <v:shape style="position:absolute;left:6292;top:3515;width:12;height:2" coordorigin="6292,3515" coordsize="12,0" path="m6292,3515l6304,3515e" filled="false" stroked="true" strokeweight=".6pt" strokecolor="#000000">
                <v:path arrowok="t"/>
              </v:shape>
            </v:group>
            <v:group style="position:absolute;left:6311;top:3515;width:12;height:2" coordorigin="6311,3515" coordsize="12,2">
              <v:shape style="position:absolute;left:6311;top:3515;width:12;height:2" coordorigin="6311,3515" coordsize="12,0" path="m6311,3515l6323,3515e" filled="false" stroked="true" strokeweight=".6pt" strokecolor="#000000">
                <v:path arrowok="t"/>
              </v:shape>
            </v:group>
            <v:group style="position:absolute;left:6330;top:3515;width:12;height:2" coordorigin="6330,3515" coordsize="12,2">
              <v:shape style="position:absolute;left:6330;top:3515;width:12;height:2" coordorigin="6330,3515" coordsize="12,0" path="m6330,3515l6342,3515e" filled="false" stroked="true" strokeweight=".6pt" strokecolor="#000000">
                <v:path arrowok="t"/>
              </v:shape>
            </v:group>
            <v:group style="position:absolute;left:6349;top:3515;width:12;height:2" coordorigin="6349,3515" coordsize="12,2">
              <v:shape style="position:absolute;left:6349;top:3515;width:12;height:2" coordorigin="6349,3515" coordsize="12,0" path="m6349,3515l6361,3515e" filled="false" stroked="true" strokeweight=".6pt" strokecolor="#000000">
                <v:path arrowok="t"/>
              </v:shape>
            </v:group>
            <v:group style="position:absolute;left:6368;top:3515;width:12;height:2" coordorigin="6368,3515" coordsize="12,2">
              <v:shape style="position:absolute;left:6368;top:3515;width:12;height:2" coordorigin="6368,3515" coordsize="12,0" path="m6368,3515l6380,3515e" filled="false" stroked="true" strokeweight=".6pt" strokecolor="#000000">
                <v:path arrowok="t"/>
              </v:shape>
            </v:group>
            <v:group style="position:absolute;left:6388;top:3515;width:12;height:2" coordorigin="6388,3515" coordsize="12,2">
              <v:shape style="position:absolute;left:6388;top:3515;width:12;height:2" coordorigin="6388,3515" coordsize="12,0" path="m6388,3515l6400,3515e" filled="false" stroked="true" strokeweight=".6pt" strokecolor="#000000">
                <v:path arrowok="t"/>
              </v:shape>
            </v:group>
            <v:group style="position:absolute;left:6407;top:3515;width:12;height:2" coordorigin="6407,3515" coordsize="12,2">
              <v:shape style="position:absolute;left:6407;top:3515;width:12;height:2" coordorigin="6407,3515" coordsize="12,0" path="m6407,3515l6419,3515e" filled="false" stroked="true" strokeweight=".6pt" strokecolor="#000000">
                <v:path arrowok="t"/>
              </v:shape>
            </v:group>
            <v:group style="position:absolute;left:6426;top:3515;width:12;height:2" coordorigin="6426,3515" coordsize="12,2">
              <v:shape style="position:absolute;left:6426;top:3515;width:12;height:2" coordorigin="6426,3515" coordsize="12,0" path="m6426,3515l6438,3515e" filled="false" stroked="true" strokeweight=".6pt" strokecolor="#000000">
                <v:path arrowok="t"/>
              </v:shape>
            </v:group>
            <v:group style="position:absolute;left:6445;top:3515;width:12;height:2" coordorigin="6445,3515" coordsize="12,2">
              <v:shape style="position:absolute;left:6445;top:3515;width:12;height:2" coordorigin="6445,3515" coordsize="12,0" path="m6445,3515l6457,3515e" filled="false" stroked="true" strokeweight=".6pt" strokecolor="#000000">
                <v:path arrowok="t"/>
              </v:shape>
            </v:group>
            <v:group style="position:absolute;left:6464;top:3515;width:12;height:2" coordorigin="6464,3515" coordsize="12,2">
              <v:shape style="position:absolute;left:6464;top:3515;width:12;height:2" coordorigin="6464,3515" coordsize="12,0" path="m6464,3515l6476,3515e" filled="false" stroked="true" strokeweight=".6pt" strokecolor="#000000">
                <v:path arrowok="t"/>
              </v:shape>
            </v:group>
            <v:group style="position:absolute;left:6484;top:3515;width:12;height:2" coordorigin="6484,3515" coordsize="12,2">
              <v:shape style="position:absolute;left:6484;top:3515;width:12;height:2" coordorigin="6484,3515" coordsize="12,0" path="m6484,3515l6496,3515e" filled="false" stroked="true" strokeweight=".6pt" strokecolor="#000000">
                <v:path arrowok="t"/>
              </v:shape>
            </v:group>
            <v:group style="position:absolute;left:6503;top:3515;width:12;height:2" coordorigin="6503,3515" coordsize="12,2">
              <v:shape style="position:absolute;left:6503;top:3515;width:12;height:2" coordorigin="6503,3515" coordsize="12,0" path="m6503,3515l6515,3515e" filled="false" stroked="true" strokeweight=".6pt" strokecolor="#000000">
                <v:path arrowok="t"/>
              </v:shape>
            </v:group>
            <v:group style="position:absolute;left:6522;top:3515;width:12;height:2" coordorigin="6522,3515" coordsize="12,2">
              <v:shape style="position:absolute;left:6522;top:3515;width:12;height:2" coordorigin="6522,3515" coordsize="12,0" path="m6522,3515l6534,3515e" filled="false" stroked="true" strokeweight=".6pt" strokecolor="#000000">
                <v:path arrowok="t"/>
              </v:shape>
            </v:group>
            <v:group style="position:absolute;left:6541;top:3515;width:12;height:2" coordorigin="6541,3515" coordsize="12,2">
              <v:shape style="position:absolute;left:6541;top:3515;width:12;height:2" coordorigin="6541,3515" coordsize="12,0" path="m6541,3515l6553,3515e" filled="false" stroked="true" strokeweight=".6pt" strokecolor="#000000">
                <v:path arrowok="t"/>
              </v:shape>
            </v:group>
            <v:group style="position:absolute;left:6560;top:3515;width:12;height:2" coordorigin="6560,3515" coordsize="12,2">
              <v:shape style="position:absolute;left:6560;top:3515;width:12;height:2" coordorigin="6560,3515" coordsize="12,0" path="m6560,3515l6572,3515e" filled="false" stroked="true" strokeweight=".6pt" strokecolor="#000000">
                <v:path arrowok="t"/>
              </v:shape>
            </v:group>
            <v:group style="position:absolute;left:6580;top:3515;width:12;height:2" coordorigin="6580,3515" coordsize="12,2">
              <v:shape style="position:absolute;left:6580;top:3515;width:12;height:2" coordorigin="6580,3515" coordsize="12,0" path="m6580,3515l6592,3515e" filled="false" stroked="true" strokeweight=".6pt" strokecolor="#000000">
                <v:path arrowok="t"/>
              </v:shape>
            </v:group>
            <v:group style="position:absolute;left:6599;top:3515;width:12;height:2" coordorigin="6599,3515" coordsize="12,2">
              <v:shape style="position:absolute;left:6599;top:3515;width:12;height:2" coordorigin="6599,3515" coordsize="12,0" path="m6599,3515l6611,3515e" filled="false" stroked="true" strokeweight=".6pt" strokecolor="#000000">
                <v:path arrowok="t"/>
              </v:shape>
            </v:group>
            <v:group style="position:absolute;left:6618;top:3515;width:12;height:2" coordorigin="6618,3515" coordsize="12,2">
              <v:shape style="position:absolute;left:6618;top:3515;width:12;height:2" coordorigin="6618,3515" coordsize="12,0" path="m6618,3515l6630,3515e" filled="false" stroked="true" strokeweight=".6pt" strokecolor="#000000">
                <v:path arrowok="t"/>
              </v:shape>
            </v:group>
            <v:group style="position:absolute;left:6637;top:3515;width:12;height:2" coordorigin="6637,3515" coordsize="12,2">
              <v:shape style="position:absolute;left:6637;top:3515;width:12;height:2" coordorigin="6637,3515" coordsize="12,0" path="m6637,3515l6649,3515e" filled="false" stroked="true" strokeweight=".6pt" strokecolor="#000000">
                <v:path arrowok="t"/>
              </v:shape>
            </v:group>
            <v:group style="position:absolute;left:6656;top:3515;width:12;height:2" coordorigin="6656,3515" coordsize="12,2">
              <v:shape style="position:absolute;left:6656;top:3515;width:12;height:2" coordorigin="6656,3515" coordsize="12,0" path="m6656,3515l6668,3515e" filled="false" stroked="true" strokeweight=".6pt" strokecolor="#000000">
                <v:path arrowok="t"/>
              </v:shape>
            </v:group>
            <v:group style="position:absolute;left:6676;top:3515;width:12;height:2" coordorigin="6676,3515" coordsize="12,2">
              <v:shape style="position:absolute;left:6676;top:3515;width:12;height:2" coordorigin="6676,3515" coordsize="12,0" path="m6676,3515l6688,3515e" filled="false" stroked="true" strokeweight=".6pt" strokecolor="#000000">
                <v:path arrowok="t"/>
              </v:shape>
            </v:group>
            <v:group style="position:absolute;left:6695;top:3515;width:12;height:2" coordorigin="6695,3515" coordsize="12,2">
              <v:shape style="position:absolute;left:6695;top:3515;width:12;height:2" coordorigin="6695,3515" coordsize="12,0" path="m6695,3515l6707,3515e" filled="false" stroked="true" strokeweight=".6pt" strokecolor="#000000">
                <v:path arrowok="t"/>
              </v:shape>
            </v:group>
            <v:group style="position:absolute;left:6714;top:3515;width:12;height:2" coordorigin="6714,3515" coordsize="12,2">
              <v:shape style="position:absolute;left:6714;top:3515;width:12;height:2" coordorigin="6714,3515" coordsize="12,0" path="m6714,3515l6726,3515e" filled="false" stroked="true" strokeweight=".6pt" strokecolor="#000000">
                <v:path arrowok="t"/>
              </v:shape>
            </v:group>
            <v:group style="position:absolute;left:6733;top:3515;width:12;height:2" coordorigin="6733,3515" coordsize="12,2">
              <v:shape style="position:absolute;left:6733;top:3515;width:12;height:2" coordorigin="6733,3515" coordsize="12,0" path="m6733,3515l6745,3515e" filled="false" stroked="true" strokeweight=".6pt" strokecolor="#000000">
                <v:path arrowok="t"/>
              </v:shape>
            </v:group>
            <v:group style="position:absolute;left:6752;top:3515;width:12;height:2" coordorigin="6752,3515" coordsize="12,2">
              <v:shape style="position:absolute;left:6752;top:3515;width:12;height:2" coordorigin="6752,3515" coordsize="12,0" path="m6752,3515l6764,3515e" filled="false" stroked="true" strokeweight=".6pt" strokecolor="#000000">
                <v:path arrowok="t"/>
              </v:shape>
            </v:group>
            <v:group style="position:absolute;left:6772;top:3515;width:12;height:2" coordorigin="6772,3515" coordsize="12,2">
              <v:shape style="position:absolute;left:6772;top:3515;width:12;height:2" coordorigin="6772,3515" coordsize="12,0" path="m6772,3515l6784,3515e" filled="false" stroked="true" strokeweight=".6pt" strokecolor="#000000">
                <v:path arrowok="t"/>
              </v:shape>
            </v:group>
            <v:group style="position:absolute;left:6791;top:3515;width:12;height:2" coordorigin="6791,3515" coordsize="12,2">
              <v:shape style="position:absolute;left:6791;top:3515;width:12;height:2" coordorigin="6791,3515" coordsize="12,0" path="m6791,3515l6803,3515e" filled="false" stroked="true" strokeweight=".6pt" strokecolor="#000000">
                <v:path arrowok="t"/>
              </v:shape>
            </v:group>
            <v:group style="position:absolute;left:6810;top:3515;width:12;height:2" coordorigin="6810,3515" coordsize="12,2">
              <v:shape style="position:absolute;left:6810;top:3515;width:12;height:2" coordorigin="6810,3515" coordsize="12,0" path="m6810,3515l6822,3515e" filled="false" stroked="true" strokeweight=".6pt" strokecolor="#000000">
                <v:path arrowok="t"/>
              </v:shape>
            </v:group>
            <v:group style="position:absolute;left:6829;top:3515;width:12;height:2" coordorigin="6829,3515" coordsize="12,2">
              <v:shape style="position:absolute;left:6829;top:3515;width:12;height:2" coordorigin="6829,3515" coordsize="12,0" path="m6829,3515l6841,3515e" filled="false" stroked="true" strokeweight=".6pt" strokecolor="#000000">
                <v:path arrowok="t"/>
              </v:shape>
            </v:group>
            <v:group style="position:absolute;left:6848;top:3515;width:12;height:2" coordorigin="6848,3515" coordsize="12,2">
              <v:shape style="position:absolute;left:6848;top:3515;width:12;height:2" coordorigin="6848,3515" coordsize="12,0" path="m6848,3515l6860,3515e" filled="false" stroked="true" strokeweight=".6pt" strokecolor="#000000">
                <v:path arrowok="t"/>
              </v:shape>
            </v:group>
            <v:group style="position:absolute;left:6868;top:3515;width:12;height:2" coordorigin="6868,3515" coordsize="12,2">
              <v:shape style="position:absolute;left:6868;top:3515;width:12;height:2" coordorigin="6868,3515" coordsize="12,0" path="m6868,3515l6880,3515e" filled="false" stroked="true" strokeweight=".6pt" strokecolor="#000000">
                <v:path arrowok="t"/>
              </v:shape>
            </v:group>
            <v:group style="position:absolute;left:6887;top:3515;width:12;height:2" coordorigin="6887,3515" coordsize="12,2">
              <v:shape style="position:absolute;left:6887;top:3515;width:12;height:2" coordorigin="6887,3515" coordsize="12,0" path="m6887,3515l6899,3515e" filled="false" stroked="true" strokeweight=".6pt" strokecolor="#000000">
                <v:path arrowok="t"/>
              </v:shape>
            </v:group>
            <v:group style="position:absolute;left:6906;top:3515;width:12;height:2" coordorigin="6906,3515" coordsize="12,2">
              <v:shape style="position:absolute;left:6906;top:3515;width:12;height:2" coordorigin="6906,3515" coordsize="12,0" path="m6906,3515l6918,3515e" filled="false" stroked="true" strokeweight=".6pt" strokecolor="#000000">
                <v:path arrowok="t"/>
              </v:shape>
            </v:group>
            <v:group style="position:absolute;left:6925;top:3515;width:12;height:2" coordorigin="6925,3515" coordsize="12,2">
              <v:shape style="position:absolute;left:6925;top:3515;width:12;height:2" coordorigin="6925,3515" coordsize="12,0" path="m6925,3515l6937,3515e" filled="false" stroked="true" strokeweight=".6pt" strokecolor="#000000">
                <v:path arrowok="t"/>
              </v:shape>
            </v:group>
            <v:group style="position:absolute;left:6944;top:3515;width:12;height:2" coordorigin="6944,3515" coordsize="12,2">
              <v:shape style="position:absolute;left:6944;top:3515;width:12;height:2" coordorigin="6944,3515" coordsize="12,0" path="m6944,3515l6956,3515e" filled="false" stroked="true" strokeweight=".6pt" strokecolor="#000000">
                <v:path arrowok="t"/>
              </v:shape>
            </v:group>
            <v:group style="position:absolute;left:6964;top:3515;width:12;height:2" coordorigin="6964,3515" coordsize="12,2">
              <v:shape style="position:absolute;left:6964;top:3515;width:12;height:2" coordorigin="6964,3515" coordsize="12,0" path="m6964,3515l6976,3515e" filled="false" stroked="true" strokeweight=".6pt" strokecolor="#000000">
                <v:path arrowok="t"/>
              </v:shape>
            </v:group>
            <v:group style="position:absolute;left:6983;top:3515;width:12;height:2" coordorigin="6983,3515" coordsize="12,2">
              <v:shape style="position:absolute;left:6983;top:3515;width:12;height:2" coordorigin="6983,3515" coordsize="12,0" path="m6983,3515l6995,3515e" filled="false" stroked="true" strokeweight=".6pt" strokecolor="#000000">
                <v:path arrowok="t"/>
              </v:shape>
            </v:group>
            <v:group style="position:absolute;left:7002;top:3515;width:12;height:2" coordorigin="7002,3515" coordsize="12,2">
              <v:shape style="position:absolute;left:7002;top:3515;width:12;height:2" coordorigin="7002,3515" coordsize="12,0" path="m7002,3515l7014,3515e" filled="false" stroked="true" strokeweight=".6pt" strokecolor="#000000">
                <v:path arrowok="t"/>
              </v:shape>
            </v:group>
            <v:group style="position:absolute;left:7021;top:3515;width:12;height:2" coordorigin="7021,3515" coordsize="12,2">
              <v:shape style="position:absolute;left:7021;top:3515;width:12;height:2" coordorigin="7021,3515" coordsize="12,0" path="m7021,3515l7033,3515e" filled="false" stroked="true" strokeweight=".6pt" strokecolor="#000000">
                <v:path arrowok="t"/>
              </v:shape>
            </v:group>
            <v:group style="position:absolute;left:7040;top:3515;width:12;height:2" coordorigin="7040,3515" coordsize="12,2">
              <v:shape style="position:absolute;left:7040;top:3515;width:12;height:2" coordorigin="7040,3515" coordsize="12,0" path="m7040,3515l7052,3515e" filled="false" stroked="true" strokeweight=".6pt" strokecolor="#000000">
                <v:path arrowok="t"/>
              </v:shape>
            </v:group>
            <v:group style="position:absolute;left:7060;top:3515;width:12;height:2" coordorigin="7060,3515" coordsize="12,2">
              <v:shape style="position:absolute;left:7060;top:3515;width:12;height:2" coordorigin="7060,3515" coordsize="12,0" path="m7060,3515l7072,3515e" filled="false" stroked="true" strokeweight=".6pt" strokecolor="#000000">
                <v:path arrowok="t"/>
              </v:shape>
            </v:group>
            <v:group style="position:absolute;left:7079;top:3515;width:12;height:2" coordorigin="7079,3515" coordsize="12,2">
              <v:shape style="position:absolute;left:7079;top:3515;width:12;height:2" coordorigin="7079,3515" coordsize="12,0" path="m7079,3515l7091,3515e" filled="false" stroked="true" strokeweight=".6pt" strokecolor="#000000">
                <v:path arrowok="t"/>
              </v:shape>
            </v:group>
            <v:group style="position:absolute;left:7098;top:3515;width:12;height:2" coordorigin="7098,3515" coordsize="12,2">
              <v:shape style="position:absolute;left:7098;top:3515;width:12;height:2" coordorigin="7098,3515" coordsize="12,0" path="m7098,3515l7110,3515e" filled="false" stroked="true" strokeweight=".6pt" strokecolor="#000000">
                <v:path arrowok="t"/>
              </v:shape>
            </v:group>
            <v:group style="position:absolute;left:7117;top:3515;width:12;height:2" coordorigin="7117,3515" coordsize="12,2">
              <v:shape style="position:absolute;left:7117;top:3515;width:12;height:2" coordorigin="7117,3515" coordsize="12,0" path="m7117,3515l7129,3515e" filled="false" stroked="true" strokeweight=".6pt" strokecolor="#000000">
                <v:path arrowok="t"/>
              </v:shape>
            </v:group>
            <v:group style="position:absolute;left:7136;top:3515;width:12;height:2" coordorigin="7136,3515" coordsize="12,2">
              <v:shape style="position:absolute;left:7136;top:3515;width:12;height:2" coordorigin="7136,3515" coordsize="12,0" path="m7136,3515l7148,3515e" filled="false" stroked="true" strokeweight=".6pt" strokecolor="#000000">
                <v:path arrowok="t"/>
              </v:shape>
            </v:group>
            <v:group style="position:absolute;left:7156;top:3515;width:12;height:2" coordorigin="7156,3515" coordsize="12,2">
              <v:shape style="position:absolute;left:7156;top:3515;width:12;height:2" coordorigin="7156,3515" coordsize="12,0" path="m7156,3515l7168,3515e" filled="false" stroked="true" strokeweight=".6pt" strokecolor="#000000">
                <v:path arrowok="t"/>
              </v:shape>
            </v:group>
            <v:group style="position:absolute;left:7175;top:3515;width:12;height:2" coordorigin="7175,3515" coordsize="12,2">
              <v:shape style="position:absolute;left:7175;top:3515;width:12;height:2" coordorigin="7175,3515" coordsize="12,0" path="m7175,3515l7187,3515e" filled="false" stroked="true" strokeweight=".6pt" strokecolor="#000000">
                <v:path arrowok="t"/>
              </v:shape>
            </v:group>
            <v:group style="position:absolute;left:7194;top:3515;width:12;height:2" coordorigin="7194,3515" coordsize="12,2">
              <v:shape style="position:absolute;left:7194;top:3515;width:12;height:2" coordorigin="7194,3515" coordsize="12,0" path="m7194,3515l7206,3515e" filled="false" stroked="true" strokeweight=".6pt" strokecolor="#000000">
                <v:path arrowok="t"/>
              </v:shape>
            </v:group>
            <v:group style="position:absolute;left:7213;top:3515;width:12;height:2" coordorigin="7213,3515" coordsize="12,2">
              <v:shape style="position:absolute;left:7213;top:3515;width:12;height:2" coordorigin="7213,3515" coordsize="12,0" path="m7213,3515l7225,3515e" filled="false" stroked="true" strokeweight=".6pt" strokecolor="#000000">
                <v:path arrowok="t"/>
              </v:shape>
            </v:group>
            <v:group style="position:absolute;left:7232;top:3515;width:12;height:2" coordorigin="7232,3515" coordsize="12,2">
              <v:shape style="position:absolute;left:7232;top:3515;width:12;height:2" coordorigin="7232,3515" coordsize="12,0" path="m7232,3515l7244,3515e" filled="false" stroked="true" strokeweight=".6pt" strokecolor="#000000">
                <v:path arrowok="t"/>
              </v:shape>
            </v:group>
            <v:group style="position:absolute;left:7252;top:3515;width:12;height:2" coordorigin="7252,3515" coordsize="12,2">
              <v:shape style="position:absolute;left:7252;top:3515;width:12;height:2" coordorigin="7252,3515" coordsize="12,0" path="m7252,3515l7264,3515e" filled="false" stroked="true" strokeweight=".6pt" strokecolor="#000000">
                <v:path arrowok="t"/>
              </v:shape>
            </v:group>
            <v:group style="position:absolute;left:7271;top:3515;width:12;height:2" coordorigin="7271,3515" coordsize="12,2">
              <v:shape style="position:absolute;left:7271;top:3515;width:12;height:2" coordorigin="7271,3515" coordsize="12,0" path="m7271,3515l7283,3515e" filled="false" stroked="true" strokeweight=".6pt" strokecolor="#000000">
                <v:path arrowok="t"/>
              </v:shape>
            </v:group>
            <v:group style="position:absolute;left:7290;top:3515;width:12;height:2" coordorigin="7290,3515" coordsize="12,2">
              <v:shape style="position:absolute;left:7290;top:3515;width:12;height:2" coordorigin="7290,3515" coordsize="12,0" path="m7290,3515l7302,3515e" filled="false" stroked="true" strokeweight=".6pt" strokecolor="#000000">
                <v:path arrowok="t"/>
              </v:shape>
            </v:group>
            <v:group style="position:absolute;left:7309;top:3515;width:12;height:2" coordorigin="7309,3515" coordsize="12,2">
              <v:shape style="position:absolute;left:7309;top:3515;width:12;height:2" coordorigin="7309,3515" coordsize="12,0" path="m7309,3515l7321,3515e" filled="false" stroked="true" strokeweight=".6pt" strokecolor="#000000">
                <v:path arrowok="t"/>
              </v:shape>
            </v:group>
            <v:group style="position:absolute;left:7328;top:3515;width:12;height:2" coordorigin="7328,3515" coordsize="12,2">
              <v:shape style="position:absolute;left:7328;top:3515;width:12;height:2" coordorigin="7328,3515" coordsize="12,0" path="m7328,3515l7340,3515e" filled="false" stroked="true" strokeweight=".6pt" strokecolor="#000000">
                <v:path arrowok="t"/>
              </v:shape>
            </v:group>
            <v:group style="position:absolute;left:7348;top:3515;width:12;height:2" coordorigin="7348,3515" coordsize="12,2">
              <v:shape style="position:absolute;left:7348;top:3515;width:12;height:2" coordorigin="7348,3515" coordsize="12,0" path="m7348,3515l7360,3515e" filled="false" stroked="true" strokeweight=".6pt" strokecolor="#000000">
                <v:path arrowok="t"/>
              </v:shape>
            </v:group>
            <v:group style="position:absolute;left:7367;top:3515;width:12;height:2" coordorigin="7367,3515" coordsize="12,2">
              <v:shape style="position:absolute;left:7367;top:3515;width:12;height:2" coordorigin="7367,3515" coordsize="12,0" path="m7367,3515l7379,3515e" filled="false" stroked="true" strokeweight=".6pt" strokecolor="#000000">
                <v:path arrowok="t"/>
              </v:shape>
            </v:group>
            <v:group style="position:absolute;left:7386;top:3515;width:12;height:2" coordorigin="7386,3515" coordsize="12,2">
              <v:shape style="position:absolute;left:7386;top:3515;width:12;height:2" coordorigin="7386,3515" coordsize="12,0" path="m7386,3515l7398,3515e" filled="false" stroked="true" strokeweight=".6pt" strokecolor="#000000">
                <v:path arrowok="t"/>
              </v:shape>
            </v:group>
            <v:group style="position:absolute;left:7405;top:3515;width:12;height:2" coordorigin="7405,3515" coordsize="12,2">
              <v:shape style="position:absolute;left:7405;top:3515;width:12;height:2" coordorigin="7405,3515" coordsize="12,0" path="m7405,3515l7417,3515e" filled="false" stroked="true" strokeweight=".6pt" strokecolor="#000000">
                <v:path arrowok="t"/>
              </v:shape>
            </v:group>
            <v:group style="position:absolute;left:7424;top:3515;width:12;height:2" coordorigin="7424,3515" coordsize="12,2">
              <v:shape style="position:absolute;left:7424;top:3515;width:12;height:2" coordorigin="7424,3515" coordsize="12,0" path="m7424,3515l7436,3515e" filled="false" stroked="true" strokeweight=".6pt" strokecolor="#000000">
                <v:path arrowok="t"/>
              </v:shape>
            </v:group>
            <v:group style="position:absolute;left:7444;top:3515;width:12;height:2" coordorigin="7444,3515" coordsize="12,2">
              <v:shape style="position:absolute;left:7444;top:3515;width:12;height:2" coordorigin="7444,3515" coordsize="12,0" path="m7444,3515l7456,3515e" filled="false" stroked="true" strokeweight=".6pt" strokecolor="#000000">
                <v:path arrowok="t"/>
              </v:shape>
            </v:group>
            <v:group style="position:absolute;left:7463;top:3515;width:12;height:2" coordorigin="7463,3515" coordsize="12,2">
              <v:shape style="position:absolute;left:7463;top:3515;width:12;height:2" coordorigin="7463,3515" coordsize="12,0" path="m7463,3515l7475,3515e" filled="false" stroked="true" strokeweight=".6pt" strokecolor="#000000">
                <v:path arrowok="t"/>
              </v:shape>
            </v:group>
            <v:group style="position:absolute;left:7482;top:3515;width:12;height:2" coordorigin="7482,3515" coordsize="12,2">
              <v:shape style="position:absolute;left:7482;top:3515;width:12;height:2" coordorigin="7482,3515" coordsize="12,0" path="m7482,3515l7494,3515e" filled="false" stroked="true" strokeweight=".6pt" strokecolor="#000000">
                <v:path arrowok="t"/>
              </v:shape>
            </v:group>
            <v:group style="position:absolute;left:7501;top:3515;width:12;height:2" coordorigin="7501,3515" coordsize="12,2">
              <v:shape style="position:absolute;left:7501;top:3515;width:12;height:2" coordorigin="7501,3515" coordsize="12,0" path="m7501,3515l7513,3515e" filled="false" stroked="true" strokeweight=".6pt" strokecolor="#000000">
                <v:path arrowok="t"/>
              </v:shape>
            </v:group>
            <v:group style="position:absolute;left:7520;top:3515;width:12;height:2" coordorigin="7520,3515" coordsize="12,2">
              <v:shape style="position:absolute;left:7520;top:3515;width:12;height:2" coordorigin="7520,3515" coordsize="12,0" path="m7520,3515l7532,3515e" filled="false" stroked="true" strokeweight=".6pt" strokecolor="#000000">
                <v:path arrowok="t"/>
              </v:shape>
            </v:group>
            <v:group style="position:absolute;left:7540;top:3515;width:12;height:2" coordorigin="7540,3515" coordsize="12,2">
              <v:shape style="position:absolute;left:7540;top:3515;width:12;height:2" coordorigin="7540,3515" coordsize="12,0" path="m7540,3515l7552,3515e" filled="false" stroked="true" strokeweight=".6pt" strokecolor="#000000">
                <v:path arrowok="t"/>
              </v:shape>
            </v:group>
            <v:group style="position:absolute;left:7559;top:3515;width:12;height:2" coordorigin="7559,3515" coordsize="12,2">
              <v:shape style="position:absolute;left:7559;top:3515;width:12;height:2" coordorigin="7559,3515" coordsize="12,0" path="m7559,3515l7571,3515e" filled="false" stroked="true" strokeweight=".6pt" strokecolor="#000000">
                <v:path arrowok="t"/>
              </v:shape>
            </v:group>
            <v:group style="position:absolute;left:7578;top:3515;width:12;height:2" coordorigin="7578,3515" coordsize="12,2">
              <v:shape style="position:absolute;left:7578;top:3515;width:12;height:2" coordorigin="7578,3515" coordsize="12,0" path="m7578,3515l7590,3515e" filled="false" stroked="true" strokeweight=".6pt" strokecolor="#000000">
                <v:path arrowok="t"/>
              </v:shape>
            </v:group>
            <v:group style="position:absolute;left:7597;top:3515;width:12;height:2" coordorigin="7597,3515" coordsize="12,2">
              <v:shape style="position:absolute;left:7597;top:3515;width:12;height:2" coordorigin="7597,3515" coordsize="12,0" path="m7597,3515l7609,3515e" filled="false" stroked="true" strokeweight=".6pt" strokecolor="#000000">
                <v:path arrowok="t"/>
              </v:shape>
            </v:group>
            <v:group style="position:absolute;left:7616;top:3515;width:12;height:2" coordorigin="7616,3515" coordsize="12,2">
              <v:shape style="position:absolute;left:7616;top:3515;width:12;height:2" coordorigin="7616,3515" coordsize="12,0" path="m7616,3515l7628,3515e" filled="false" stroked="true" strokeweight=".6pt" strokecolor="#000000">
                <v:path arrowok="t"/>
              </v:shape>
            </v:group>
            <v:group style="position:absolute;left:7636;top:3515;width:12;height:2" coordorigin="7636,3515" coordsize="12,2">
              <v:shape style="position:absolute;left:7636;top:3515;width:12;height:2" coordorigin="7636,3515" coordsize="12,0" path="m7636,3515l7648,3515e" filled="false" stroked="true" strokeweight=".6pt" strokecolor="#000000">
                <v:path arrowok="t"/>
              </v:shape>
            </v:group>
            <v:group style="position:absolute;left:7655;top:3515;width:12;height:2" coordorigin="7655,3515" coordsize="12,2">
              <v:shape style="position:absolute;left:7655;top:3515;width:12;height:2" coordorigin="7655,3515" coordsize="12,0" path="m7655,3515l7667,3515e" filled="false" stroked="true" strokeweight=".6pt" strokecolor="#000000">
                <v:path arrowok="t"/>
              </v:shape>
            </v:group>
            <v:group style="position:absolute;left:7674;top:3515;width:12;height:2" coordorigin="7674,3515" coordsize="12,2">
              <v:shape style="position:absolute;left:7674;top:3515;width:12;height:2" coordorigin="7674,3515" coordsize="12,0" path="m7674,3515l7686,3515e" filled="false" stroked="true" strokeweight=".6pt" strokecolor="#000000">
                <v:path arrowok="t"/>
              </v:shape>
            </v:group>
            <v:group style="position:absolute;left:7693;top:3515;width:12;height:2" coordorigin="7693,3515" coordsize="12,2">
              <v:shape style="position:absolute;left:7693;top:3515;width:12;height:2" coordorigin="7693,3515" coordsize="12,0" path="m7693,3515l7705,3515e" filled="false" stroked="true" strokeweight=".6pt" strokecolor="#000000">
                <v:path arrowok="t"/>
              </v:shape>
            </v:group>
            <v:group style="position:absolute;left:7712;top:3515;width:12;height:2" coordorigin="7712,3515" coordsize="12,2">
              <v:shape style="position:absolute;left:7712;top:3515;width:12;height:2" coordorigin="7712,3515" coordsize="12,0" path="m7712,3515l7724,3515e" filled="false" stroked="true" strokeweight=".6pt" strokecolor="#000000">
                <v:path arrowok="t"/>
              </v:shape>
            </v:group>
            <v:group style="position:absolute;left:7732;top:3515;width:12;height:2" coordorigin="7732,3515" coordsize="12,2">
              <v:shape style="position:absolute;left:7732;top:3515;width:12;height:2" coordorigin="7732,3515" coordsize="12,0" path="m7732,3515l7744,3515e" filled="false" stroked="true" strokeweight=".6pt" strokecolor="#000000">
                <v:path arrowok="t"/>
              </v:shape>
            </v:group>
            <v:group style="position:absolute;left:7751;top:3515;width:12;height:2" coordorigin="7751,3515" coordsize="12,2">
              <v:shape style="position:absolute;left:7751;top:3515;width:12;height:2" coordorigin="7751,3515" coordsize="12,0" path="m7751,3515l7763,3515e" filled="false" stroked="true" strokeweight=".6pt" strokecolor="#000000">
                <v:path arrowok="t"/>
              </v:shape>
            </v:group>
            <v:group style="position:absolute;left:7770;top:3515;width:12;height:2" coordorigin="7770,3515" coordsize="12,2">
              <v:shape style="position:absolute;left:7770;top:3515;width:12;height:2" coordorigin="7770,3515" coordsize="12,0" path="m7770,3515l7782,3515e" filled="false" stroked="true" strokeweight=".6pt" strokecolor="#000000">
                <v:path arrowok="t"/>
              </v:shape>
            </v:group>
            <v:group style="position:absolute;left:7789;top:3515;width:12;height:2" coordorigin="7789,3515" coordsize="12,2">
              <v:shape style="position:absolute;left:7789;top:3515;width:12;height:2" coordorigin="7789,3515" coordsize="12,0" path="m7789,3515l7801,3515e" filled="false" stroked="true" strokeweight=".6pt" strokecolor="#000000">
                <v:path arrowok="t"/>
              </v:shape>
            </v:group>
            <v:group style="position:absolute;left:7808;top:3515;width:12;height:2" coordorigin="7808,3515" coordsize="12,2">
              <v:shape style="position:absolute;left:7808;top:3515;width:12;height:2" coordorigin="7808,3515" coordsize="12,0" path="m7808,3515l7820,3515e" filled="false" stroked="true" strokeweight=".6pt" strokecolor="#000000">
                <v:path arrowok="t"/>
              </v:shape>
            </v:group>
            <v:group style="position:absolute;left:7828;top:3515;width:12;height:2" coordorigin="7828,3515" coordsize="12,2">
              <v:shape style="position:absolute;left:7828;top:3515;width:12;height:2" coordorigin="7828,3515" coordsize="12,0" path="m7828,3515l7840,3515e" filled="false" stroked="true" strokeweight=".6pt" strokecolor="#000000">
                <v:path arrowok="t"/>
              </v:shape>
            </v:group>
            <v:group style="position:absolute;left:7847;top:3515;width:12;height:2" coordorigin="7847,3515" coordsize="12,2">
              <v:shape style="position:absolute;left:7847;top:3515;width:12;height:2" coordorigin="7847,3515" coordsize="12,0" path="m7847,3515l7859,3515e" filled="false" stroked="true" strokeweight=".6pt" strokecolor="#000000">
                <v:path arrowok="t"/>
              </v:shape>
            </v:group>
            <v:group style="position:absolute;left:7866;top:3515;width:12;height:2" coordorigin="7866,3515" coordsize="12,2">
              <v:shape style="position:absolute;left:7866;top:3515;width:12;height:2" coordorigin="7866,3515" coordsize="12,0" path="m7866,3515l7878,3515e" filled="false" stroked="true" strokeweight=".6pt" strokecolor="#000000">
                <v:path arrowok="t"/>
              </v:shape>
            </v:group>
            <v:group style="position:absolute;left:7885;top:3515;width:12;height:2" coordorigin="7885,3515" coordsize="12,2">
              <v:shape style="position:absolute;left:7885;top:3515;width:12;height:2" coordorigin="7885,3515" coordsize="12,0" path="m7885,3515l7897,3515e" filled="false" stroked="true" strokeweight=".6pt" strokecolor="#000000">
                <v:path arrowok="t"/>
              </v:shape>
            </v:group>
            <v:group style="position:absolute;left:7904;top:3515;width:12;height:2" coordorigin="7904,3515" coordsize="12,2">
              <v:shape style="position:absolute;left:7904;top:3515;width:12;height:2" coordorigin="7904,3515" coordsize="12,0" path="m7904,3515l7916,3515e" filled="false" stroked="true" strokeweight=".6pt" strokecolor="#000000">
                <v:path arrowok="t"/>
              </v:shape>
            </v:group>
            <v:group style="position:absolute;left:7924;top:3515;width:12;height:2" coordorigin="7924,3515" coordsize="12,2">
              <v:shape style="position:absolute;left:7924;top:3515;width:12;height:2" coordorigin="7924,3515" coordsize="12,0" path="m7924,3515l7936,3515e" filled="false" stroked="true" strokeweight=".6pt" strokecolor="#000000">
                <v:path arrowok="t"/>
              </v:shape>
            </v:group>
            <v:group style="position:absolute;left:7943;top:3515;width:12;height:2" coordorigin="7943,3515" coordsize="12,2">
              <v:shape style="position:absolute;left:7943;top:3515;width:12;height:2" coordorigin="7943,3515" coordsize="12,0" path="m7943,3515l7955,3515e" filled="false" stroked="true" strokeweight=".6pt" strokecolor="#000000">
                <v:path arrowok="t"/>
              </v:shape>
            </v:group>
            <v:group style="position:absolute;left:7962;top:3515;width:12;height:2" coordorigin="7962,3515" coordsize="12,2">
              <v:shape style="position:absolute;left:7962;top:3515;width:12;height:2" coordorigin="7962,3515" coordsize="12,0" path="m7962,3515l7974,3515e" filled="false" stroked="true" strokeweight=".6pt" strokecolor="#000000">
                <v:path arrowok="t"/>
              </v:shape>
            </v:group>
            <v:group style="position:absolute;left:7981;top:3515;width:12;height:2" coordorigin="7981,3515" coordsize="12,2">
              <v:shape style="position:absolute;left:7981;top:3515;width:12;height:2" coordorigin="7981,3515" coordsize="12,0" path="m7981,3515l7993,3515e" filled="false" stroked="true" strokeweight=".6pt" strokecolor="#000000">
                <v:path arrowok="t"/>
              </v:shape>
            </v:group>
            <v:group style="position:absolute;left:8000;top:3515;width:12;height:2" coordorigin="8000,3515" coordsize="12,2">
              <v:shape style="position:absolute;left:8000;top:3515;width:12;height:2" coordorigin="8000,3515" coordsize="12,0" path="m8000,3515l8012,3515e" filled="false" stroked="true" strokeweight=".6pt" strokecolor="#000000">
                <v:path arrowok="t"/>
              </v:shape>
            </v:group>
            <v:group style="position:absolute;left:8020;top:3515;width:12;height:2" coordorigin="8020,3515" coordsize="12,2">
              <v:shape style="position:absolute;left:8020;top:3515;width:12;height:2" coordorigin="8020,3515" coordsize="12,0" path="m8020,3515l8032,3515e" filled="false" stroked="true" strokeweight=".6pt" strokecolor="#000000">
                <v:path arrowok="t"/>
              </v:shape>
            </v:group>
            <v:group style="position:absolute;left:8039;top:3515;width:12;height:2" coordorigin="8039,3515" coordsize="12,2">
              <v:shape style="position:absolute;left:8039;top:3515;width:12;height:2" coordorigin="8039,3515" coordsize="12,0" path="m8039,3515l8051,3515e" filled="false" stroked="true" strokeweight=".6pt" strokecolor="#000000">
                <v:path arrowok="t"/>
              </v:shape>
            </v:group>
            <v:group style="position:absolute;left:8058;top:3515;width:12;height:2" coordorigin="8058,3515" coordsize="12,2">
              <v:shape style="position:absolute;left:8058;top:3515;width:12;height:2" coordorigin="8058,3515" coordsize="12,0" path="m8058,3515l8070,3515e" filled="false" stroked="true" strokeweight=".6pt" strokecolor="#000000">
                <v:path arrowok="t"/>
              </v:shape>
            </v:group>
            <v:group style="position:absolute;left:8077;top:3515;width:12;height:2" coordorigin="8077,3515" coordsize="12,2">
              <v:shape style="position:absolute;left:8077;top:3515;width:12;height:2" coordorigin="8077,3515" coordsize="12,0" path="m8077,3515l8089,3515e" filled="false" stroked="true" strokeweight=".6pt" strokecolor="#000000">
                <v:path arrowok="t"/>
              </v:shape>
            </v:group>
            <v:group style="position:absolute;left:8096;top:3515;width:12;height:2" coordorigin="8096,3515" coordsize="12,2">
              <v:shape style="position:absolute;left:8096;top:3515;width:12;height:2" coordorigin="8096,3515" coordsize="12,0" path="m8096,3515l8108,3515e" filled="false" stroked="true" strokeweight=".6pt" strokecolor="#000000">
                <v:path arrowok="t"/>
              </v:shape>
            </v:group>
            <v:group style="position:absolute;left:8116;top:3515;width:12;height:2" coordorigin="8116,3515" coordsize="12,2">
              <v:shape style="position:absolute;left:8116;top:3515;width:12;height:2" coordorigin="8116,3515" coordsize="12,0" path="m8116,3515l8128,3515e" filled="false" stroked="true" strokeweight=".6pt" strokecolor="#000000">
                <v:path arrowok="t"/>
              </v:shape>
            </v:group>
            <v:group style="position:absolute;left:8135;top:3515;width:12;height:2" coordorigin="8135,3515" coordsize="12,2">
              <v:shape style="position:absolute;left:8135;top:3515;width:12;height:2" coordorigin="8135,3515" coordsize="12,0" path="m8135,3515l8147,3515e" filled="false" stroked="true" strokeweight=".6pt" strokecolor="#000000">
                <v:path arrowok="t"/>
              </v:shape>
            </v:group>
            <v:group style="position:absolute;left:8154;top:3515;width:12;height:2" coordorigin="8154,3515" coordsize="12,2">
              <v:shape style="position:absolute;left:8154;top:3515;width:12;height:2" coordorigin="8154,3515" coordsize="12,0" path="m8154,3515l8166,3515e" filled="false" stroked="true" strokeweight=".6pt" strokecolor="#000000">
                <v:path arrowok="t"/>
              </v:shape>
            </v:group>
            <v:group style="position:absolute;left:8173;top:3515;width:12;height:2" coordorigin="8173,3515" coordsize="12,2">
              <v:shape style="position:absolute;left:8173;top:3515;width:12;height:2" coordorigin="8173,3515" coordsize="12,0" path="m8173,3515l8185,3515e" filled="false" stroked="true" strokeweight=".6pt" strokecolor="#000000">
                <v:path arrowok="t"/>
              </v:shape>
            </v:group>
            <v:group style="position:absolute;left:8192;top:3515;width:12;height:2" coordorigin="8192,3515" coordsize="12,2">
              <v:shape style="position:absolute;left:8192;top:3515;width:12;height:2" coordorigin="8192,3515" coordsize="12,0" path="m8192,3515l8204,3515e" filled="false" stroked="true" strokeweight=".6pt" strokecolor="#000000">
                <v:path arrowok="t"/>
              </v:shape>
            </v:group>
            <v:group style="position:absolute;left:8212;top:3515;width:12;height:2" coordorigin="8212,3515" coordsize="12,2">
              <v:shape style="position:absolute;left:8212;top:3515;width:12;height:2" coordorigin="8212,3515" coordsize="12,0" path="m8212,3515l8224,3515e" filled="false" stroked="true" strokeweight=".6pt" strokecolor="#000000">
                <v:path arrowok="t"/>
              </v:shape>
            </v:group>
            <v:group style="position:absolute;left:8231;top:3515;width:12;height:2" coordorigin="8231,3515" coordsize="12,2">
              <v:shape style="position:absolute;left:8231;top:3515;width:12;height:2" coordorigin="8231,3515" coordsize="12,0" path="m8231,3515l8243,3515e" filled="false" stroked="true" strokeweight=".6pt" strokecolor="#000000">
                <v:path arrowok="t"/>
              </v:shape>
            </v:group>
            <v:group style="position:absolute;left:8250;top:3515;width:12;height:2" coordorigin="8250,3515" coordsize="12,2">
              <v:shape style="position:absolute;left:8250;top:3515;width:12;height:2" coordorigin="8250,3515" coordsize="12,0" path="m8250,3515l8262,3515e" filled="false" stroked="true" strokeweight=".6pt" strokecolor="#000000">
                <v:path arrowok="t"/>
              </v:shape>
            </v:group>
            <v:group style="position:absolute;left:8269;top:3515;width:12;height:2" coordorigin="8269,3515" coordsize="12,2">
              <v:shape style="position:absolute;left:8269;top:3515;width:12;height:2" coordorigin="8269,3515" coordsize="12,0" path="m8269,3515l8281,3515e" filled="false" stroked="true" strokeweight=".6pt" strokecolor="#000000">
                <v:path arrowok="t"/>
              </v:shape>
            </v:group>
            <v:group style="position:absolute;left:8288;top:3515;width:12;height:2" coordorigin="8288,3515" coordsize="12,2">
              <v:shape style="position:absolute;left:8288;top:3515;width:12;height:2" coordorigin="8288,3515" coordsize="12,0" path="m8288,3515l8300,3515e" filled="false" stroked="true" strokeweight=".6pt" strokecolor="#000000">
                <v:path arrowok="t"/>
              </v:shape>
            </v:group>
            <v:group style="position:absolute;left:8308;top:3515;width:12;height:2" coordorigin="8308,3515" coordsize="12,2">
              <v:shape style="position:absolute;left:8308;top:3515;width:12;height:2" coordorigin="8308,3515" coordsize="12,0" path="m8308,3515l8320,3515e" filled="false" stroked="true" strokeweight=".6pt" strokecolor="#000000">
                <v:path arrowok="t"/>
              </v:shape>
            </v:group>
            <v:group style="position:absolute;left:8327;top:3515;width:12;height:2" coordorigin="8327,3515" coordsize="12,2">
              <v:shape style="position:absolute;left:8327;top:3515;width:12;height:2" coordorigin="8327,3515" coordsize="12,0" path="m8327,3515l8339,3515e" filled="false" stroked="true" strokeweight=".6pt" strokecolor="#000000">
                <v:path arrowok="t"/>
              </v:shape>
            </v:group>
            <v:group style="position:absolute;left:8346;top:3515;width:12;height:2" coordorigin="8346,3515" coordsize="12,2">
              <v:shape style="position:absolute;left:8346;top:3515;width:12;height:2" coordorigin="8346,3515" coordsize="12,0" path="m8346,3515l8358,3515e" filled="false" stroked="true" strokeweight=".6pt" strokecolor="#000000">
                <v:path arrowok="t"/>
              </v:shape>
            </v:group>
            <v:group style="position:absolute;left:8365;top:3515;width:12;height:2" coordorigin="8365,3515" coordsize="12,2">
              <v:shape style="position:absolute;left:8365;top:3515;width:12;height:2" coordorigin="8365,3515" coordsize="12,0" path="m8365,3515l8377,3515e" filled="false" stroked="true" strokeweight=".6pt" strokecolor="#000000">
                <v:path arrowok="t"/>
              </v:shape>
            </v:group>
            <v:group style="position:absolute;left:8384;top:3515;width:12;height:2" coordorigin="8384,3515" coordsize="12,2">
              <v:shape style="position:absolute;left:8384;top:3515;width:12;height:2" coordorigin="8384,3515" coordsize="12,0" path="m8384,3515l8396,3515e" filled="false" stroked="true" strokeweight=".6pt" strokecolor="#000000">
                <v:path arrowok="t"/>
              </v:shape>
            </v:group>
            <v:group style="position:absolute;left:8404;top:3515;width:12;height:2" coordorigin="8404,3515" coordsize="12,2">
              <v:shape style="position:absolute;left:8404;top:3515;width:12;height:2" coordorigin="8404,3515" coordsize="12,0" path="m8404,3515l8416,3515e" filled="false" stroked="true" strokeweight=".6pt" strokecolor="#000000">
                <v:path arrowok="t"/>
              </v:shape>
            </v:group>
            <v:group style="position:absolute;left:8423;top:3515;width:12;height:2" coordorigin="8423,3515" coordsize="12,2">
              <v:shape style="position:absolute;left:8423;top:3515;width:12;height:2" coordorigin="8423,3515" coordsize="12,0" path="m8423,3515l8435,3515e" filled="false" stroked="true" strokeweight=".6pt" strokecolor="#000000">
                <v:path arrowok="t"/>
              </v:shape>
            </v:group>
            <v:group style="position:absolute;left:8442;top:3515;width:12;height:2" coordorigin="8442,3515" coordsize="12,2">
              <v:shape style="position:absolute;left:8442;top:3515;width:12;height:2" coordorigin="8442,3515" coordsize="12,0" path="m8442,3515l8454,3515e" filled="false" stroked="true" strokeweight=".6pt" strokecolor="#000000">
                <v:path arrowok="t"/>
              </v:shape>
            </v:group>
            <v:group style="position:absolute;left:8461;top:3515;width:12;height:2" coordorigin="8461,3515" coordsize="12,2">
              <v:shape style="position:absolute;left:8461;top:3515;width:12;height:2" coordorigin="8461,3515" coordsize="12,0" path="m8461,3515l8473,3515e" filled="false" stroked="true" strokeweight=".6pt" strokecolor="#000000">
                <v:path arrowok="t"/>
              </v:shape>
            </v:group>
            <v:group style="position:absolute;left:8480;top:3515;width:12;height:2" coordorigin="8480,3515" coordsize="12,2">
              <v:shape style="position:absolute;left:8480;top:3515;width:12;height:2" coordorigin="8480,3515" coordsize="12,0" path="m8480,3515l8492,3515e" filled="false" stroked="true" strokeweight=".6pt" strokecolor="#000000">
                <v:path arrowok="t"/>
              </v:shape>
            </v:group>
            <v:group style="position:absolute;left:8500;top:3515;width:12;height:2" coordorigin="8500,3515" coordsize="12,2">
              <v:shape style="position:absolute;left:8500;top:3515;width:12;height:2" coordorigin="8500,3515" coordsize="12,0" path="m8500,3515l8512,3515e" filled="false" stroked="true" strokeweight=".6pt" strokecolor="#000000">
                <v:path arrowok="t"/>
              </v:shape>
            </v:group>
            <v:group style="position:absolute;left:8519;top:3515;width:12;height:2" coordorigin="8519,3515" coordsize="12,2">
              <v:shape style="position:absolute;left:8519;top:3515;width:12;height:2" coordorigin="8519,3515" coordsize="12,0" path="m8519,3515l8531,3515e" filled="false" stroked="true" strokeweight=".6pt" strokecolor="#000000">
                <v:path arrowok="t"/>
              </v:shape>
            </v:group>
            <v:group style="position:absolute;left:8538;top:3515;width:12;height:2" coordorigin="8538,3515" coordsize="12,2">
              <v:shape style="position:absolute;left:8538;top:3515;width:12;height:2" coordorigin="8538,3515" coordsize="12,0" path="m8538,3515l8550,3515e" filled="false" stroked="true" strokeweight=".6pt" strokecolor="#000000">
                <v:path arrowok="t"/>
              </v:shape>
            </v:group>
            <v:group style="position:absolute;left:8557;top:3515;width:12;height:2" coordorigin="8557,3515" coordsize="12,2">
              <v:shape style="position:absolute;left:8557;top:3515;width:12;height:2" coordorigin="8557,3515" coordsize="12,0" path="m8557,3515l8569,3515e" filled="false" stroked="true" strokeweight=".6pt" strokecolor="#000000">
                <v:path arrowok="t"/>
              </v:shape>
            </v:group>
            <v:group style="position:absolute;left:8576;top:3515;width:12;height:2" coordorigin="8576,3515" coordsize="12,2">
              <v:shape style="position:absolute;left:8576;top:3515;width:12;height:2" coordorigin="8576,3515" coordsize="12,0" path="m8576,3515l8588,3515e" filled="false" stroked="true" strokeweight=".6pt" strokecolor="#000000">
                <v:path arrowok="t"/>
              </v:shape>
            </v:group>
            <v:group style="position:absolute;left:8596;top:3515;width:12;height:2" coordorigin="8596,3515" coordsize="12,2">
              <v:shape style="position:absolute;left:8596;top:3515;width:12;height:2" coordorigin="8596,3515" coordsize="12,0" path="m8596,3515l8608,3515e" filled="false" stroked="true" strokeweight=".6pt" strokecolor="#000000">
                <v:path arrowok="t"/>
              </v:shape>
            </v:group>
            <v:group style="position:absolute;left:8615;top:3515;width:12;height:2" coordorigin="8615,3515" coordsize="12,2">
              <v:shape style="position:absolute;left:8615;top:3515;width:12;height:2" coordorigin="8615,3515" coordsize="12,0" path="m8615,3515l8627,3515e" filled="false" stroked="true" strokeweight=".6pt" strokecolor="#000000">
                <v:path arrowok="t"/>
              </v:shape>
            </v:group>
            <v:group style="position:absolute;left:8634;top:3515;width:12;height:2" coordorigin="8634,3515" coordsize="12,2">
              <v:shape style="position:absolute;left:8634;top:3515;width:12;height:2" coordorigin="8634,3515" coordsize="12,0" path="m8634,3515l8646,3515e" filled="false" stroked="true" strokeweight=".6pt" strokecolor="#000000">
                <v:path arrowok="t"/>
              </v:shape>
            </v:group>
            <v:group style="position:absolute;left:8653;top:3515;width:12;height:2" coordorigin="8653,3515" coordsize="12,2">
              <v:shape style="position:absolute;left:8653;top:3515;width:12;height:2" coordorigin="8653,3515" coordsize="12,0" path="m8653,3515l8665,3515e" filled="false" stroked="true" strokeweight=".6pt" strokecolor="#000000">
                <v:path arrowok="t"/>
              </v:shape>
            </v:group>
            <v:group style="position:absolute;left:8672;top:3515;width:12;height:2" coordorigin="8672,3515" coordsize="12,2">
              <v:shape style="position:absolute;left:8672;top:3515;width:12;height:2" coordorigin="8672,3515" coordsize="12,0" path="m8672,3515l8684,3515e" filled="false" stroked="true" strokeweight=".6pt" strokecolor="#000000">
                <v:path arrowok="t"/>
              </v:shape>
            </v:group>
            <v:group style="position:absolute;left:8692;top:3515;width:12;height:2" coordorigin="8692,3515" coordsize="12,2">
              <v:shape style="position:absolute;left:8692;top:3515;width:12;height:2" coordorigin="8692,3515" coordsize="12,0" path="m8692,3515l8704,3515e" filled="false" stroked="true" strokeweight=".6pt" strokecolor="#000000">
                <v:path arrowok="t"/>
              </v:shape>
            </v:group>
            <v:group style="position:absolute;left:8711;top:3515;width:12;height:2" coordorigin="8711,3515" coordsize="12,2">
              <v:shape style="position:absolute;left:8711;top:3515;width:12;height:2" coordorigin="8711,3515" coordsize="12,0" path="m8711,3515l8723,3515e" filled="false" stroked="true" strokeweight=".6pt" strokecolor="#000000">
                <v:path arrowok="t"/>
              </v:shape>
            </v:group>
            <v:group style="position:absolute;left:8730;top:3515;width:12;height:2" coordorigin="8730,3515" coordsize="12,2">
              <v:shape style="position:absolute;left:8730;top:3515;width:12;height:2" coordorigin="8730,3515" coordsize="12,0" path="m8730,3515l8742,3515e" filled="false" stroked="true" strokeweight=".6pt" strokecolor="#000000">
                <v:path arrowok="t"/>
              </v:shape>
            </v:group>
            <v:group style="position:absolute;left:8749;top:3515;width:12;height:2" coordorigin="8749,3515" coordsize="12,2">
              <v:shape style="position:absolute;left:8749;top:3515;width:12;height:2" coordorigin="8749,3515" coordsize="12,0" path="m8749,3515l8761,3515e" filled="false" stroked="true" strokeweight=".6pt" strokecolor="#000000">
                <v:path arrowok="t"/>
              </v:shape>
            </v:group>
            <v:group style="position:absolute;left:8768;top:3515;width:12;height:2" coordorigin="8768,3515" coordsize="12,2">
              <v:shape style="position:absolute;left:8768;top:3515;width:12;height:2" coordorigin="8768,3515" coordsize="12,0" path="m8768,3515l8780,3515e" filled="false" stroked="true" strokeweight=".6pt" strokecolor="#000000">
                <v:path arrowok="t"/>
              </v:shape>
            </v:group>
            <v:group style="position:absolute;left:8788;top:3515;width:12;height:2" coordorigin="8788,3515" coordsize="12,2">
              <v:shape style="position:absolute;left:8788;top:3515;width:12;height:2" coordorigin="8788,3515" coordsize="12,0" path="m8788,3515l8800,3515e" filled="false" stroked="true" strokeweight=".6pt" strokecolor="#000000">
                <v:path arrowok="t"/>
              </v:shape>
            </v:group>
            <v:group style="position:absolute;left:8807;top:3515;width:12;height:2" coordorigin="8807,3515" coordsize="12,2">
              <v:shape style="position:absolute;left:8807;top:3515;width:12;height:2" coordorigin="8807,3515" coordsize="12,0" path="m8807,3515l8819,3515e" filled="false" stroked="true" strokeweight=".6pt" strokecolor="#000000">
                <v:path arrowok="t"/>
              </v:shape>
            </v:group>
            <v:group style="position:absolute;left:8826;top:3515;width:12;height:2" coordorigin="8826,3515" coordsize="12,2">
              <v:shape style="position:absolute;left:8826;top:3515;width:12;height:2" coordorigin="8826,3515" coordsize="12,0" path="m8826,3515l8838,3515e" filled="false" stroked="true" strokeweight=".6pt" strokecolor="#000000">
                <v:path arrowok="t"/>
              </v:shape>
            </v:group>
            <v:group style="position:absolute;left:8845;top:3515;width:12;height:2" coordorigin="8845,3515" coordsize="12,2">
              <v:shape style="position:absolute;left:8845;top:3515;width:12;height:2" coordorigin="8845,3515" coordsize="12,0" path="m8845,3515l8857,3515e" filled="false" stroked="true" strokeweight=".6pt" strokecolor="#000000">
                <v:path arrowok="t"/>
              </v:shape>
            </v:group>
            <v:group style="position:absolute;left:8864;top:3515;width:12;height:2" coordorigin="8864,3515" coordsize="12,2">
              <v:shape style="position:absolute;left:8864;top:3515;width:12;height:2" coordorigin="8864,3515" coordsize="12,0" path="m8864,3515l8876,3515e" filled="false" stroked="true" strokeweight=".6pt" strokecolor="#000000">
                <v:path arrowok="t"/>
              </v:shape>
            </v:group>
            <v:group style="position:absolute;left:8884;top:3515;width:12;height:2" coordorigin="8884,3515" coordsize="12,2">
              <v:shape style="position:absolute;left:8884;top:3515;width:12;height:2" coordorigin="8884,3515" coordsize="12,0" path="m8884,3515l8896,3515e" filled="false" stroked="true" strokeweight=".6pt" strokecolor="#000000">
                <v:path arrowok="t"/>
              </v:shape>
            </v:group>
            <v:group style="position:absolute;left:8903;top:3515;width:12;height:2" coordorigin="8903,3515" coordsize="12,2">
              <v:shape style="position:absolute;left:8903;top:3515;width:12;height:2" coordorigin="8903,3515" coordsize="12,0" path="m8903,3515l8915,3515e" filled="false" stroked="true" strokeweight=".6pt" strokecolor="#000000">
                <v:path arrowok="t"/>
              </v:shape>
            </v:group>
            <v:group style="position:absolute;left:8922;top:3515;width:12;height:2" coordorigin="8922,3515" coordsize="12,2">
              <v:shape style="position:absolute;left:8922;top:3515;width:12;height:2" coordorigin="8922,3515" coordsize="12,0" path="m8922,3515l8934,3515e" filled="false" stroked="true" strokeweight=".6pt" strokecolor="#000000">
                <v:path arrowok="t"/>
              </v:shape>
            </v:group>
            <v:group style="position:absolute;left:8941;top:3515;width:12;height:2" coordorigin="8941,3515" coordsize="12,2">
              <v:shape style="position:absolute;left:8941;top:3515;width:12;height:2" coordorigin="8941,3515" coordsize="12,0" path="m8941,3515l8953,3515e" filled="false" stroked="true" strokeweight=".6pt" strokecolor="#000000">
                <v:path arrowok="t"/>
              </v:shape>
            </v:group>
            <v:group style="position:absolute;left:8960;top:3515;width:12;height:2" coordorigin="8960,3515" coordsize="12,2">
              <v:shape style="position:absolute;left:8960;top:3515;width:12;height:2" coordorigin="8960,3515" coordsize="12,0" path="m8960,3515l8972,3515e" filled="false" stroked="true" strokeweight=".6pt" strokecolor="#000000">
                <v:path arrowok="t"/>
              </v:shape>
            </v:group>
            <v:group style="position:absolute;left:8980;top:3515;width:12;height:2" coordorigin="8980,3515" coordsize="12,2">
              <v:shape style="position:absolute;left:8980;top:3515;width:12;height:2" coordorigin="8980,3515" coordsize="12,0" path="m8980,3515l8992,3515e" filled="false" stroked="true" strokeweight=".6pt" strokecolor="#000000">
                <v:path arrowok="t"/>
              </v:shape>
            </v:group>
            <v:group style="position:absolute;left:8999;top:3515;width:12;height:2" coordorigin="8999,3515" coordsize="12,2">
              <v:shape style="position:absolute;left:8999;top:3515;width:12;height:2" coordorigin="8999,3515" coordsize="12,0" path="m8999,3515l9011,3515e" filled="false" stroked="true" strokeweight=".6pt" strokecolor="#000000">
                <v:path arrowok="t"/>
              </v:shape>
            </v:group>
            <v:group style="position:absolute;left:9018;top:3515;width:12;height:2" coordorigin="9018,3515" coordsize="12,2">
              <v:shape style="position:absolute;left:9018;top:3515;width:12;height:2" coordorigin="9018,3515" coordsize="12,0" path="m9018,3515l9030,3515e" filled="false" stroked="true" strokeweight=".6pt" strokecolor="#000000">
                <v:path arrowok="t"/>
              </v:shape>
            </v:group>
            <v:group style="position:absolute;left:9037;top:3515;width:12;height:2" coordorigin="9037,3515" coordsize="12,2">
              <v:shape style="position:absolute;left:9037;top:3515;width:12;height:2" coordorigin="9037,3515" coordsize="12,0" path="m9037,3515l9049,3515e" filled="false" stroked="true" strokeweight=".6pt" strokecolor="#000000">
                <v:path arrowok="t"/>
              </v:shape>
            </v:group>
            <v:group style="position:absolute;left:9056;top:3515;width:12;height:2" coordorigin="9056,3515" coordsize="12,2">
              <v:shape style="position:absolute;left:9056;top:3515;width:12;height:2" coordorigin="9056,3515" coordsize="12,0" path="m9056,3515l9068,3515e" filled="false" stroked="true" strokeweight=".6pt" strokecolor="#000000">
                <v:path arrowok="t"/>
              </v:shape>
            </v:group>
            <v:group style="position:absolute;left:9076;top:3515;width:12;height:2" coordorigin="9076,3515" coordsize="12,2">
              <v:shape style="position:absolute;left:9076;top:3515;width:12;height:2" coordorigin="9076,3515" coordsize="12,0" path="m9076,3515l9088,3515e" filled="false" stroked="true" strokeweight=".6pt" strokecolor="#000000">
                <v:path arrowok="t"/>
              </v:shape>
            </v:group>
            <v:group style="position:absolute;left:9095;top:3515;width:12;height:2" coordorigin="9095,3515" coordsize="12,2">
              <v:shape style="position:absolute;left:9095;top:3515;width:12;height:2" coordorigin="9095,3515" coordsize="12,0" path="m9095,3515l9107,3515e" filled="false" stroked="true" strokeweight=".6pt" strokecolor="#000000">
                <v:path arrowok="t"/>
              </v:shape>
            </v:group>
            <v:group style="position:absolute;left:9114;top:3515;width:12;height:2" coordorigin="9114,3515" coordsize="12,2">
              <v:shape style="position:absolute;left:9114;top:3515;width:12;height:2" coordorigin="9114,3515" coordsize="12,0" path="m9114,3515l9126,3515e" filled="false" stroked="true" strokeweight=".6pt" strokecolor="#000000">
                <v:path arrowok="t"/>
              </v:shape>
            </v:group>
            <v:group style="position:absolute;left:9133;top:3515;width:12;height:2" coordorigin="9133,3515" coordsize="12,2">
              <v:shape style="position:absolute;left:9133;top:3515;width:12;height:2" coordorigin="9133,3515" coordsize="12,0" path="m9133,3515l9145,3515e" filled="false" stroked="true" strokeweight=".6pt" strokecolor="#000000">
                <v:path arrowok="t"/>
              </v:shape>
            </v:group>
            <v:group style="position:absolute;left:9152;top:3515;width:12;height:2" coordorigin="9152,3515" coordsize="12,2">
              <v:shape style="position:absolute;left:9152;top:3515;width:12;height:2" coordorigin="9152,3515" coordsize="12,0" path="m9152,3515l9164,3515e" filled="false" stroked="true" strokeweight=".6pt" strokecolor="#000000">
                <v:path arrowok="t"/>
              </v:shape>
            </v:group>
            <v:group style="position:absolute;left:9172;top:3515;width:12;height:2" coordorigin="9172,3515" coordsize="12,2">
              <v:shape style="position:absolute;left:9172;top:3515;width:12;height:2" coordorigin="9172,3515" coordsize="12,0" path="m9172,3515l9184,3515e" filled="false" stroked="true" strokeweight=".6pt" strokecolor="#000000">
                <v:path arrowok="t"/>
              </v:shape>
            </v:group>
            <v:group style="position:absolute;left:9191;top:3515;width:12;height:2" coordorigin="9191,3515" coordsize="12,2">
              <v:shape style="position:absolute;left:9191;top:3515;width:12;height:2" coordorigin="9191,3515" coordsize="12,0" path="m9191,3515l9203,3515e" filled="false" stroked="true" strokeweight=".6pt" strokecolor="#000000">
                <v:path arrowok="t"/>
              </v:shape>
            </v:group>
            <v:group style="position:absolute;left:9210;top:3515;width:12;height:2" coordorigin="9210,3515" coordsize="12,2">
              <v:shape style="position:absolute;left:9210;top:3515;width:12;height:2" coordorigin="9210,3515" coordsize="12,0" path="m9210,3515l9222,3515e" filled="false" stroked="true" strokeweight=".6pt" strokecolor="#000000">
                <v:path arrowok="t"/>
              </v:shape>
            </v:group>
            <v:group style="position:absolute;left:9229;top:3515;width:12;height:2" coordorigin="9229,3515" coordsize="12,2">
              <v:shape style="position:absolute;left:9229;top:3515;width:12;height:2" coordorigin="9229,3515" coordsize="12,0" path="m9229,3515l9241,3515e" filled="false" stroked="true" strokeweight=".6pt" strokecolor="#000000">
                <v:path arrowok="t"/>
              </v:shape>
            </v:group>
            <v:group style="position:absolute;left:9248;top:3515;width:12;height:2" coordorigin="9248,3515" coordsize="12,2">
              <v:shape style="position:absolute;left:9248;top:3515;width:12;height:2" coordorigin="9248,3515" coordsize="12,0" path="m9248,3515l9260,3515e" filled="false" stroked="true" strokeweight=".6pt" strokecolor="#000000">
                <v:path arrowok="t"/>
              </v:shape>
            </v:group>
            <v:group style="position:absolute;left:9268;top:3515;width:12;height:2" coordorigin="9268,3515" coordsize="12,2">
              <v:shape style="position:absolute;left:9268;top:3515;width:12;height:2" coordorigin="9268,3515" coordsize="12,0" path="m9268,3515l9280,3515e" filled="false" stroked="true" strokeweight=".6pt" strokecolor="#000000">
                <v:path arrowok="t"/>
              </v:shape>
            </v:group>
            <v:group style="position:absolute;left:9287;top:3515;width:12;height:2" coordorigin="9287,3515" coordsize="12,2">
              <v:shape style="position:absolute;left:9287;top:3515;width:12;height:2" coordorigin="9287,3515" coordsize="12,0" path="m9287,3515l9299,3515e" filled="false" stroked="true" strokeweight=".6pt" strokecolor="#000000">
                <v:path arrowok="t"/>
              </v:shape>
            </v:group>
            <v:group style="position:absolute;left:9306;top:3515;width:12;height:2" coordorigin="9306,3515" coordsize="12,2">
              <v:shape style="position:absolute;left:9306;top:3515;width:12;height:2" coordorigin="9306,3515" coordsize="12,0" path="m9306,3515l9318,3515e" filled="false" stroked="true" strokeweight=".6pt" strokecolor="#000000">
                <v:path arrowok="t"/>
              </v:shape>
            </v:group>
            <v:group style="position:absolute;left:9325;top:3515;width:12;height:2" coordorigin="9325,3515" coordsize="12,2">
              <v:shape style="position:absolute;left:9325;top:3515;width:12;height:2" coordorigin="9325,3515" coordsize="12,0" path="m9325,3515l9337,3515e" filled="false" stroked="true" strokeweight=".6pt" strokecolor="#000000">
                <v:path arrowok="t"/>
              </v:shape>
            </v:group>
            <v:group style="position:absolute;left:9344;top:3515;width:12;height:2" coordorigin="9344,3515" coordsize="12,2">
              <v:shape style="position:absolute;left:9344;top:3515;width:12;height:2" coordorigin="9344,3515" coordsize="12,0" path="m9344,3515l9356,3515e" filled="false" stroked="true" strokeweight=".6pt" strokecolor="#000000">
                <v:path arrowok="t"/>
              </v:shape>
            </v:group>
            <v:group style="position:absolute;left:9364;top:3515;width:12;height:2" coordorigin="9364,3515" coordsize="12,2">
              <v:shape style="position:absolute;left:9364;top:3515;width:12;height:2" coordorigin="9364,3515" coordsize="12,0" path="m9364,3515l9376,3515e" filled="false" stroked="true" strokeweight=".6pt" strokecolor="#000000">
                <v:path arrowok="t"/>
              </v:shape>
            </v:group>
            <v:group style="position:absolute;left:9383;top:3515;width:12;height:2" coordorigin="9383,3515" coordsize="12,2">
              <v:shape style="position:absolute;left:9383;top:3515;width:12;height:2" coordorigin="9383,3515" coordsize="12,0" path="m9383,3515l9395,3515e" filled="false" stroked="true" strokeweight=".6pt" strokecolor="#000000">
                <v:path arrowok="t"/>
              </v:shape>
            </v:group>
            <v:group style="position:absolute;left:9402;top:3515;width:12;height:2" coordorigin="9402,3515" coordsize="12,2">
              <v:shape style="position:absolute;left:9402;top:3515;width:12;height:2" coordorigin="9402,3515" coordsize="12,0" path="m9402,3515l9414,3515e" filled="false" stroked="true" strokeweight=".6pt" strokecolor="#000000">
                <v:path arrowok="t"/>
              </v:shape>
            </v:group>
            <v:group style="position:absolute;left:9421;top:3515;width:12;height:2" coordorigin="9421,3515" coordsize="12,2">
              <v:shape style="position:absolute;left:9421;top:3515;width:12;height:2" coordorigin="9421,3515" coordsize="12,0" path="m9421,3515l9433,3515e" filled="false" stroked="true" strokeweight=".6pt" strokecolor="#000000">
                <v:path arrowok="t"/>
              </v:shape>
            </v:group>
            <v:group style="position:absolute;left:9440;top:3515;width:12;height:2" coordorigin="9440,3515" coordsize="12,2">
              <v:shape style="position:absolute;left:9440;top:3515;width:12;height:2" coordorigin="9440,3515" coordsize="12,0" path="m9440,3515l9452,3515e" filled="false" stroked="true" strokeweight=".6pt" strokecolor="#000000">
                <v:path arrowok="t"/>
              </v:shape>
            </v:group>
            <v:group style="position:absolute;left:9460;top:3515;width:12;height:2" coordorigin="9460,3515" coordsize="12,2">
              <v:shape style="position:absolute;left:9460;top:3515;width:12;height:2" coordorigin="9460,3515" coordsize="12,0" path="m9460,3515l9472,3515e" filled="false" stroked="true" strokeweight=".6pt" strokecolor="#000000">
                <v:path arrowok="t"/>
              </v:shape>
            </v:group>
            <v:group style="position:absolute;left:9479;top:3515;width:12;height:2" coordorigin="9479,3515" coordsize="12,2">
              <v:shape style="position:absolute;left:9479;top:3515;width:12;height:2" coordorigin="9479,3515" coordsize="12,0" path="m9479,3515l9491,3515e" filled="false" stroked="true" strokeweight=".6pt" strokecolor="#000000">
                <v:path arrowok="t"/>
              </v:shape>
            </v:group>
            <v:group style="position:absolute;left:9498;top:3515;width:12;height:2" coordorigin="9498,3515" coordsize="12,2">
              <v:shape style="position:absolute;left:9498;top:3515;width:12;height:2" coordorigin="9498,3515" coordsize="12,0" path="m9498,3515l9510,3515e" filled="false" stroked="true" strokeweight=".6pt" strokecolor="#000000">
                <v:path arrowok="t"/>
              </v:shape>
            </v:group>
            <v:group style="position:absolute;left:9517;top:3515;width:12;height:2" coordorigin="9517,3515" coordsize="12,2">
              <v:shape style="position:absolute;left:9517;top:3515;width:12;height:2" coordorigin="9517,3515" coordsize="12,0" path="m9517,3515l9529,3515e" filled="false" stroked="true" strokeweight=".6pt" strokecolor="#000000">
                <v:path arrowok="t"/>
              </v:shape>
            </v:group>
            <v:group style="position:absolute;left:9536;top:3515;width:12;height:2" coordorigin="9536,3515" coordsize="12,2">
              <v:shape style="position:absolute;left:9536;top:3515;width:12;height:2" coordorigin="9536,3515" coordsize="12,0" path="m9536,3515l9548,3515e" filled="false" stroked="true" strokeweight=".6pt" strokecolor="#000000">
                <v:path arrowok="t"/>
              </v:shape>
            </v:group>
            <v:group style="position:absolute;left:9556;top:3515;width:12;height:2" coordorigin="9556,3515" coordsize="12,2">
              <v:shape style="position:absolute;left:9556;top:3515;width:12;height:2" coordorigin="9556,3515" coordsize="12,0" path="m9556,3515l9568,3515e" filled="false" stroked="true" strokeweight=".6pt" strokecolor="#000000">
                <v:path arrowok="t"/>
              </v:shape>
            </v:group>
            <v:group style="position:absolute;left:9575;top:3515;width:12;height:2" coordorigin="9575,3515" coordsize="12,2">
              <v:shape style="position:absolute;left:9575;top:3515;width:12;height:2" coordorigin="9575,3515" coordsize="12,0" path="m9575,3515l9587,3515e" filled="false" stroked="true" strokeweight=".6pt" strokecolor="#000000">
                <v:path arrowok="t"/>
              </v:shape>
            </v:group>
            <v:group style="position:absolute;left:9594;top:3515;width:12;height:2" coordorigin="9594,3515" coordsize="12,2">
              <v:shape style="position:absolute;left:9594;top:3515;width:12;height:2" coordorigin="9594,3515" coordsize="12,0" path="m9594,3515l9606,3515e" filled="false" stroked="true" strokeweight=".6pt" strokecolor="#000000">
                <v:path arrowok="t"/>
              </v:shape>
            </v:group>
            <v:group style="position:absolute;left:9613;top:3515;width:12;height:2" coordorigin="9613,3515" coordsize="12,2">
              <v:shape style="position:absolute;left:9613;top:3515;width:12;height:2" coordorigin="9613,3515" coordsize="12,0" path="m9613,3515l9625,3515e" filled="false" stroked="true" strokeweight=".6pt" strokecolor="#000000">
                <v:path arrowok="t"/>
              </v:shape>
            </v:group>
            <v:group style="position:absolute;left:9632;top:3515;width:12;height:2" coordorigin="9632,3515" coordsize="12,2">
              <v:shape style="position:absolute;left:9632;top:3515;width:12;height:2" coordorigin="9632,3515" coordsize="12,0" path="m9632,3515l9644,3515e" filled="false" stroked="true" strokeweight=".6pt" strokecolor="#000000">
                <v:path arrowok="t"/>
              </v:shape>
            </v:group>
            <v:group style="position:absolute;left:9652;top:3515;width:12;height:2" coordorigin="9652,3515" coordsize="12,2">
              <v:shape style="position:absolute;left:9652;top:3515;width:12;height:2" coordorigin="9652,3515" coordsize="12,0" path="m9652,3515l9664,3515e" filled="false" stroked="true" strokeweight=".6pt" strokecolor="#000000">
                <v:path arrowok="t"/>
              </v:shape>
            </v:group>
            <v:group style="position:absolute;left:9671;top:3515;width:12;height:2" coordorigin="9671,3515" coordsize="12,2">
              <v:shape style="position:absolute;left:9671;top:3515;width:12;height:2" coordorigin="9671,3515" coordsize="12,0" path="m9671,3515l9683,3515e" filled="false" stroked="true" strokeweight=".6pt" strokecolor="#000000">
                <v:path arrowok="t"/>
              </v:shape>
            </v:group>
            <v:group style="position:absolute;left:9690;top:3515;width:12;height:2" coordorigin="9690,3515" coordsize="12,2">
              <v:shape style="position:absolute;left:9690;top:3515;width:12;height:2" coordorigin="9690,3515" coordsize="12,0" path="m9690,3515l9702,3515e" filled="false" stroked="true" strokeweight=".6pt" strokecolor="#000000">
                <v:path arrowok="t"/>
              </v:shape>
            </v:group>
            <v:group style="position:absolute;left:9709;top:3515;width:12;height:2" coordorigin="9709,3515" coordsize="12,2">
              <v:shape style="position:absolute;left:9709;top:3515;width:12;height:2" coordorigin="9709,3515" coordsize="12,0" path="m9709,3515l9721,3515e" filled="false" stroked="true" strokeweight=".6pt" strokecolor="#000000">
                <v:path arrowok="t"/>
              </v:shape>
            </v:group>
            <v:group style="position:absolute;left:9728;top:3515;width:12;height:2" coordorigin="9728,3515" coordsize="12,2">
              <v:shape style="position:absolute;left:9728;top:3515;width:12;height:2" coordorigin="9728,3515" coordsize="12,0" path="m9728,3515l9740,3515e" filled="false" stroked="true" strokeweight=".6pt" strokecolor="#000000">
                <v:path arrowok="t"/>
              </v:shape>
            </v:group>
            <v:group style="position:absolute;left:9748;top:3515;width:12;height:2" coordorigin="9748,3515" coordsize="12,2">
              <v:shape style="position:absolute;left:9748;top:3515;width:12;height:2" coordorigin="9748,3515" coordsize="12,0" path="m9748,3515l9760,3515e" filled="false" stroked="true" strokeweight=".6pt" strokecolor="#000000">
                <v:path arrowok="t"/>
              </v:shape>
            </v:group>
            <v:group style="position:absolute;left:9767;top:3515;width:12;height:2" coordorigin="9767,3515" coordsize="12,2">
              <v:shape style="position:absolute;left:9767;top:3515;width:12;height:2" coordorigin="9767,3515" coordsize="12,0" path="m9767,3515l9779,3515e" filled="false" stroked="true" strokeweight=".6pt" strokecolor="#000000">
                <v:path arrowok="t"/>
              </v:shape>
            </v:group>
            <v:group style="position:absolute;left:9786;top:3515;width:12;height:2" coordorigin="9786,3515" coordsize="12,2">
              <v:shape style="position:absolute;left:9786;top:3515;width:12;height:2" coordorigin="9786,3515" coordsize="12,0" path="m9786,3515l9798,3515e" filled="false" stroked="true" strokeweight=".6pt" strokecolor="#000000">
                <v:path arrowok="t"/>
              </v:shape>
            </v:group>
            <v:group style="position:absolute;left:9805;top:3515;width:12;height:2" coordorigin="9805,3515" coordsize="12,2">
              <v:shape style="position:absolute;left:9805;top:3515;width:12;height:2" coordorigin="9805,3515" coordsize="12,0" path="m9805,3515l9817,3515e" filled="false" stroked="true" strokeweight=".6pt" strokecolor="#000000">
                <v:path arrowok="t"/>
              </v:shape>
            </v:group>
            <v:group style="position:absolute;left:9824;top:3515;width:12;height:2" coordorigin="9824,3515" coordsize="12,2">
              <v:shape style="position:absolute;left:9824;top:3515;width:12;height:2" coordorigin="9824,3515" coordsize="12,0" path="m9824,3515l9836,3515e" filled="false" stroked="true" strokeweight=".6pt" strokecolor="#000000">
                <v:path arrowok="t"/>
              </v:shape>
            </v:group>
            <v:group style="position:absolute;left:9844;top:3515;width:12;height:2" coordorigin="9844,3515" coordsize="12,2">
              <v:shape style="position:absolute;left:9844;top:3515;width:12;height:2" coordorigin="9844,3515" coordsize="12,0" path="m9844,3515l9856,3515e" filled="false" stroked="true" strokeweight=".6pt" strokecolor="#000000">
                <v:path arrowok="t"/>
              </v:shape>
            </v:group>
            <v:group style="position:absolute;left:9863;top:3515;width:12;height:2" coordorigin="9863,3515" coordsize="12,2">
              <v:shape style="position:absolute;left:9863;top:3515;width:12;height:2" coordorigin="9863,3515" coordsize="12,0" path="m9863,3515l9875,3515e" filled="false" stroked="true" strokeweight=".6pt" strokecolor="#000000">
                <v:path arrowok="t"/>
              </v:shape>
            </v:group>
            <v:group style="position:absolute;left:9882;top:3515;width:12;height:2" coordorigin="9882,3515" coordsize="12,2">
              <v:shape style="position:absolute;left:9882;top:3515;width:12;height:2" coordorigin="9882,3515" coordsize="12,0" path="m9882,3515l9894,3515e" filled="false" stroked="true" strokeweight=".6pt" strokecolor="#000000">
                <v:path arrowok="t"/>
              </v:shape>
            </v:group>
            <v:group style="position:absolute;left:9901;top:3515;width:12;height:2" coordorigin="9901,3515" coordsize="12,2">
              <v:shape style="position:absolute;left:9901;top:3515;width:12;height:2" coordorigin="9901,3515" coordsize="12,0" path="m9901,3515l9913,3515e" filled="false" stroked="true" strokeweight=".6pt" strokecolor="#000000">
                <v:path arrowok="t"/>
              </v:shape>
            </v:group>
            <v:group style="position:absolute;left:9920;top:3515;width:12;height:2" coordorigin="9920,3515" coordsize="12,2">
              <v:shape style="position:absolute;left:9920;top:3515;width:12;height:2" coordorigin="9920,3515" coordsize="12,0" path="m9920,3515l9932,3515e" filled="false" stroked="true" strokeweight=".6pt" strokecolor="#000000">
                <v:path arrowok="t"/>
              </v:shape>
            </v:group>
            <v:group style="position:absolute;left:9940;top:3515;width:12;height:2" coordorigin="9940,3515" coordsize="12,2">
              <v:shape style="position:absolute;left:9940;top:3515;width:12;height:2" coordorigin="9940,3515" coordsize="12,0" path="m9940,3515l9952,3515e" filled="false" stroked="true" strokeweight=".6pt" strokecolor="#000000">
                <v:path arrowok="t"/>
              </v:shape>
            </v:group>
            <v:group style="position:absolute;left:9959;top:3515;width:12;height:2" coordorigin="9959,3515" coordsize="12,2">
              <v:shape style="position:absolute;left:9959;top:3515;width:12;height:2" coordorigin="9959,3515" coordsize="12,0" path="m9959,3515l9971,3515e" filled="false" stroked="true" strokeweight=".6pt" strokecolor="#000000">
                <v:path arrowok="t"/>
              </v:shape>
            </v:group>
            <v:group style="position:absolute;left:9978;top:3515;width:12;height:2" coordorigin="9978,3515" coordsize="12,2">
              <v:shape style="position:absolute;left:9978;top:3515;width:12;height:2" coordorigin="9978,3515" coordsize="12,0" path="m9978,3515l9990,3515e" filled="false" stroked="true" strokeweight=".6pt" strokecolor="#000000">
                <v:path arrowok="t"/>
              </v:shape>
            </v:group>
            <v:group style="position:absolute;left:9997;top:3515;width:12;height:2" coordorigin="9997,3515" coordsize="12,2">
              <v:shape style="position:absolute;left:9997;top:3515;width:12;height:2" coordorigin="9997,3515" coordsize="12,0" path="m9997,3515l10009,3515e" filled="false" stroked="true" strokeweight=".6pt" strokecolor="#000000">
                <v:path arrowok="t"/>
              </v:shape>
            </v:group>
            <v:group style="position:absolute;left:10016;top:3515;width:12;height:2" coordorigin="10016,3515" coordsize="12,2">
              <v:shape style="position:absolute;left:10016;top:3515;width:12;height:2" coordorigin="10016,3515" coordsize="12,0" path="m10016,3515l10028,3515e" filled="false" stroked="true" strokeweight=".6pt" strokecolor="#000000">
                <v:path arrowok="t"/>
              </v:shape>
            </v:group>
            <v:group style="position:absolute;left:10036;top:3515;width:12;height:2" coordorigin="10036,3515" coordsize="12,2">
              <v:shape style="position:absolute;left:10036;top:3515;width:12;height:2" coordorigin="10036,3515" coordsize="12,0" path="m10036,3515l10048,3515e" filled="false" stroked="true" strokeweight=".6pt" strokecolor="#000000">
                <v:path arrowok="t"/>
              </v:shape>
            </v:group>
            <v:group style="position:absolute;left:10055;top:3515;width:12;height:2" coordorigin="10055,3515" coordsize="12,2">
              <v:shape style="position:absolute;left:10055;top:3515;width:12;height:2" coordorigin="10055,3515" coordsize="12,0" path="m10055,3515l10067,3515e" filled="false" stroked="true" strokeweight=".6pt" strokecolor="#000000">
                <v:path arrowok="t"/>
              </v:shape>
            </v:group>
            <v:group style="position:absolute;left:10074;top:3515;width:12;height:2" coordorigin="10074,3515" coordsize="12,2">
              <v:shape style="position:absolute;left:10074;top:3515;width:12;height:2" coordorigin="10074,3515" coordsize="12,0" path="m10074,3515l10086,3515e" filled="false" stroked="true" strokeweight=".6pt" strokecolor="#000000">
                <v:path arrowok="t"/>
              </v:shape>
            </v:group>
            <v:group style="position:absolute;left:10093;top:3515;width:12;height:2" coordorigin="10093,3515" coordsize="12,2">
              <v:shape style="position:absolute;left:10093;top:3515;width:12;height:2" coordorigin="10093,3515" coordsize="12,0" path="m10093,3515l10105,3515e" filled="false" stroked="true" strokeweight=".6pt" strokecolor="#000000">
                <v:path arrowok="t"/>
              </v:shape>
            </v:group>
            <v:group style="position:absolute;left:10112;top:3515;width:12;height:2" coordorigin="10112,3515" coordsize="12,2">
              <v:shape style="position:absolute;left:10112;top:3515;width:12;height:2" coordorigin="10112,3515" coordsize="12,0" path="m10112,3515l10124,3515e" filled="false" stroked="true" strokeweight=".6pt" strokecolor="#000000">
                <v:path arrowok="t"/>
              </v:shape>
            </v:group>
            <v:group style="position:absolute;left:10132;top:3515;width:12;height:2" coordorigin="10132,3515" coordsize="12,2">
              <v:shape style="position:absolute;left:10132;top:3515;width:12;height:2" coordorigin="10132,3515" coordsize="12,0" path="m10132,3515l10144,3515e" filled="false" stroked="true" strokeweight=".6pt" strokecolor="#000000">
                <v:path arrowok="t"/>
              </v:shape>
            </v:group>
            <v:group style="position:absolute;left:10151;top:3515;width:12;height:2" coordorigin="10151,3515" coordsize="12,2">
              <v:shape style="position:absolute;left:10151;top:3515;width:12;height:2" coordorigin="10151,3515" coordsize="12,0" path="m10151,3515l10163,3515e" filled="false" stroked="true" strokeweight=".6pt" strokecolor="#000000">
                <v:path arrowok="t"/>
              </v:shape>
            </v:group>
            <v:group style="position:absolute;left:10170;top:3515;width:12;height:2" coordorigin="10170,3515" coordsize="12,2">
              <v:shape style="position:absolute;left:10170;top:3515;width:12;height:2" coordorigin="10170,3515" coordsize="12,0" path="m10170,3515l10182,3515e" filled="false" stroked="true" strokeweight=".6pt" strokecolor="#000000">
                <v:path arrowok="t"/>
              </v:shape>
            </v:group>
            <v:group style="position:absolute;left:10189;top:3515;width:12;height:2" coordorigin="10189,3515" coordsize="12,2">
              <v:shape style="position:absolute;left:10189;top:3515;width:12;height:2" coordorigin="10189,3515" coordsize="12,0" path="m10189,3515l10201,3515e" filled="false" stroked="true" strokeweight=".6pt" strokecolor="#000000">
                <v:path arrowok="t"/>
              </v:shape>
            </v:group>
            <v:group style="position:absolute;left:10208;top:3515;width:12;height:2" coordorigin="10208,3515" coordsize="12,2">
              <v:shape style="position:absolute;left:10208;top:3515;width:12;height:2" coordorigin="10208,3515" coordsize="12,0" path="m10208,3515l10220,3515e" filled="false" stroked="true" strokeweight=".6pt" strokecolor="#000000">
                <v:path arrowok="t"/>
              </v:shape>
            </v:group>
            <v:group style="position:absolute;left:10228;top:3515;width:12;height:2" coordorigin="10228,3515" coordsize="12,2">
              <v:shape style="position:absolute;left:10228;top:3515;width:12;height:2" coordorigin="10228,3515" coordsize="12,0" path="m10228,3515l10240,3515e" filled="false" stroked="true" strokeweight=".6pt" strokecolor="#000000">
                <v:path arrowok="t"/>
              </v:shape>
            </v:group>
            <v:group style="position:absolute;left:10247;top:3515;width:12;height:2" coordorigin="10247,3515" coordsize="12,2">
              <v:shape style="position:absolute;left:10247;top:3515;width:12;height:2" coordorigin="10247,3515" coordsize="12,0" path="m10247,3515l10259,3515e" filled="false" stroked="true" strokeweight=".6pt" strokecolor="#000000">
                <v:path arrowok="t"/>
              </v:shape>
            </v:group>
            <v:group style="position:absolute;left:10266;top:3515;width:12;height:2" coordorigin="10266,3515" coordsize="12,2">
              <v:shape style="position:absolute;left:10266;top:3515;width:12;height:2" coordorigin="10266,3515" coordsize="12,0" path="m10266,3515l10278,3515e" filled="false" stroked="true" strokeweight=".6pt" strokecolor="#000000">
                <v:path arrowok="t"/>
              </v:shape>
            </v:group>
            <v:group style="position:absolute;left:10285;top:3515;width:12;height:2" coordorigin="10285,3515" coordsize="12,2">
              <v:shape style="position:absolute;left:10285;top:3515;width:12;height:2" coordorigin="10285,3515" coordsize="12,0" path="m10285,3515l10297,3515e" filled="false" stroked="true" strokeweight=".6pt" strokecolor="#000000">
                <v:path arrowok="t"/>
              </v:shape>
            </v:group>
            <v:group style="position:absolute;left:10304;top:3515;width:12;height:2" coordorigin="10304,3515" coordsize="12,2">
              <v:shape style="position:absolute;left:10304;top:3515;width:12;height:2" coordorigin="10304,3515" coordsize="12,0" path="m10304,3515l10316,3515e" filled="false" stroked="true" strokeweight=".6pt" strokecolor="#000000">
                <v:path arrowok="t"/>
              </v:shape>
            </v:group>
            <v:group style="position:absolute;left:10324;top:3515;width:12;height:2" coordorigin="10324,3515" coordsize="12,2">
              <v:shape style="position:absolute;left:10324;top:3515;width:12;height:2" coordorigin="10324,3515" coordsize="12,0" path="m10324,3515l10336,3515e" filled="false" stroked="true" strokeweight=".6pt" strokecolor="#000000">
                <v:path arrowok="t"/>
              </v:shape>
            </v:group>
            <v:group style="position:absolute;left:10343;top:3515;width:12;height:2" coordorigin="10343,3515" coordsize="12,2">
              <v:shape style="position:absolute;left:10343;top:3515;width:12;height:2" coordorigin="10343,3515" coordsize="12,0" path="m10343,3515l10355,3515e" filled="false" stroked="true" strokeweight=".6pt" strokecolor="#000000">
                <v:path arrowok="t"/>
              </v:shape>
            </v:group>
            <v:group style="position:absolute;left:10362;top:3515;width:12;height:2" coordorigin="10362,3515" coordsize="12,2">
              <v:shape style="position:absolute;left:10362;top:3515;width:12;height:2" coordorigin="10362,3515" coordsize="12,0" path="m10362,3515l10374,3515e" filled="false" stroked="true" strokeweight=".6pt" strokecolor="#000000">
                <v:path arrowok="t"/>
              </v:shape>
            </v:group>
            <v:group style="position:absolute;left:10381;top:3515;width:12;height:2" coordorigin="10381,3515" coordsize="12,2">
              <v:shape style="position:absolute;left:10381;top:3515;width:12;height:2" coordorigin="10381,3515" coordsize="12,0" path="m10381,3515l10393,3515e" filled="false" stroked="true" strokeweight=".6pt" strokecolor="#000000">
                <v:path arrowok="t"/>
              </v:shape>
            </v:group>
            <v:group style="position:absolute;left:10400;top:3515;width:12;height:2" coordorigin="10400,3515" coordsize="12,2">
              <v:shape style="position:absolute;left:10400;top:3515;width:12;height:2" coordorigin="10400,3515" coordsize="12,0" path="m10400,3515l10412,3515e" filled="false" stroked="true" strokeweight=".6pt" strokecolor="#000000">
                <v:path arrowok="t"/>
              </v:shape>
            </v:group>
            <v:group style="position:absolute;left:10420;top:3515;width:12;height:2" coordorigin="10420,3515" coordsize="12,2">
              <v:shape style="position:absolute;left:10420;top:3515;width:12;height:2" coordorigin="10420,3515" coordsize="12,0" path="m10420,3515l10432,3515e" filled="false" stroked="true" strokeweight=".6pt" strokecolor="#000000">
                <v:path arrowok="t"/>
              </v:shape>
            </v:group>
            <v:group style="position:absolute;left:10439;top:3515;width:12;height:2" coordorigin="10439,3515" coordsize="12,2">
              <v:shape style="position:absolute;left:10439;top:3515;width:12;height:2" coordorigin="10439,3515" coordsize="12,0" path="m10439,3515l10451,3515e" filled="false" stroked="true" strokeweight=".6pt" strokecolor="#000000">
                <v:path arrowok="t"/>
              </v:shape>
            </v:group>
            <v:group style="position:absolute;left:10458;top:3515;width:12;height:2" coordorigin="10458,3515" coordsize="12,2">
              <v:shape style="position:absolute;left:10458;top:3515;width:12;height:2" coordorigin="10458,3515" coordsize="12,0" path="m10458,3515l10470,3515e" filled="false" stroked="true" strokeweight=".6pt" strokecolor="#000000">
                <v:path arrowok="t"/>
              </v:shape>
            </v:group>
            <v:group style="position:absolute;left:10477;top:3515;width:12;height:2" coordorigin="10477,3515" coordsize="12,2">
              <v:shape style="position:absolute;left:10477;top:3515;width:12;height:2" coordorigin="10477,3515" coordsize="12,0" path="m10477,3515l10489,3515e" filled="false" stroked="true" strokeweight=".6pt" strokecolor="#000000">
                <v:path arrowok="t"/>
              </v:shape>
            </v:group>
            <v:group style="position:absolute;left:10496;top:3515;width:12;height:2" coordorigin="10496,3515" coordsize="12,2">
              <v:shape style="position:absolute;left:10496;top:3515;width:12;height:2" coordorigin="10496,3515" coordsize="12,0" path="m10496,3515l10508,3515e" filled="false" stroked="true" strokeweight=".6pt" strokecolor="#000000">
                <v:path arrowok="t"/>
              </v:shape>
            </v:group>
            <v:group style="position:absolute;left:10516;top:3515;width:12;height:2" coordorigin="10516,3515" coordsize="12,2">
              <v:shape style="position:absolute;left:10516;top:3515;width:12;height:2" coordorigin="10516,3515" coordsize="12,0" path="m10516,3515l10528,3515e" filled="false" stroked="true" strokeweight=".6pt" strokecolor="#000000">
                <v:path arrowok="t"/>
              </v:shape>
            </v:group>
            <v:group style="position:absolute;left:10535;top:3515;width:12;height:2" coordorigin="10535,3515" coordsize="12,2">
              <v:shape style="position:absolute;left:10535;top:3515;width:12;height:2" coordorigin="10535,3515" coordsize="12,0" path="m10535,3515l10547,3515e" filled="false" stroked="true" strokeweight=".6pt" strokecolor="#000000">
                <v:path arrowok="t"/>
              </v:shape>
            </v:group>
            <v:group style="position:absolute;left:10554;top:3515;width:12;height:2" coordorigin="10554,3515" coordsize="12,2">
              <v:shape style="position:absolute;left:10554;top:3515;width:12;height:2" coordorigin="10554,3515" coordsize="12,0" path="m10554,3515l10566,3515e" filled="false" stroked="true" strokeweight=".6pt" strokecolor="#000000">
                <v:path arrowok="t"/>
              </v:shape>
            </v:group>
            <v:group style="position:absolute;left:10573;top:3515;width:12;height:2" coordorigin="10573,3515" coordsize="12,2">
              <v:shape style="position:absolute;left:10573;top:3515;width:12;height:2" coordorigin="10573,3515" coordsize="12,0" path="m10573,3515l10585,3515e" filled="false" stroked="true" strokeweight=".6pt" strokecolor="#000000">
                <v:path arrowok="t"/>
              </v:shape>
            </v:group>
            <v:group style="position:absolute;left:10592;top:3515;width:12;height:2" coordorigin="10592,3515" coordsize="12,2">
              <v:shape style="position:absolute;left:10592;top:3515;width:12;height:2" coordorigin="10592,3515" coordsize="12,0" path="m10592,3515l10604,3515e" filled="false" stroked="true" strokeweight=".6pt" strokecolor="#000000">
                <v:path arrowok="t"/>
              </v:shape>
            </v:group>
            <v:group style="position:absolute;left:10612;top:3515;width:12;height:2" coordorigin="10612,3515" coordsize="12,2">
              <v:shape style="position:absolute;left:10612;top:3515;width:12;height:2" coordorigin="10612,3515" coordsize="12,0" path="m10612,3515l10624,3515e" filled="false" stroked="true" strokeweight=".6pt" strokecolor="#000000">
                <v:path arrowok="t"/>
              </v:shape>
            </v:group>
            <v:group style="position:absolute;left:10631;top:3515;width:12;height:2" coordorigin="10631,3515" coordsize="12,2">
              <v:shape style="position:absolute;left:10631;top:3515;width:12;height:2" coordorigin="10631,3515" coordsize="12,0" path="m10631,3515l10643,3515e" filled="false" stroked="true" strokeweight=".6pt" strokecolor="#000000">
                <v:path arrowok="t"/>
              </v:shape>
            </v:group>
            <v:group style="position:absolute;left:10650;top:3515;width:12;height:2" coordorigin="10650,3515" coordsize="12,2">
              <v:shape style="position:absolute;left:10650;top:3515;width:12;height:2" coordorigin="10650,3515" coordsize="12,0" path="m10650,3515l10662,3515e" filled="false" stroked="true" strokeweight=".6pt" strokecolor="#000000">
                <v:path arrowok="t"/>
              </v:shape>
            </v:group>
            <v:group style="position:absolute;left:10669;top:3515;width:12;height:2" coordorigin="10669,3515" coordsize="12,2">
              <v:shape style="position:absolute;left:10669;top:3515;width:12;height:2" coordorigin="10669,3515" coordsize="12,0" path="m10669,3515l10681,3515e" filled="false" stroked="true" strokeweight=".6pt" strokecolor="#000000">
                <v:path arrowok="t"/>
              </v:shape>
            </v:group>
            <v:group style="position:absolute;left:10688;top:3515;width:12;height:2" coordorigin="10688,3515" coordsize="12,2">
              <v:shape style="position:absolute;left:10688;top:3515;width:12;height:2" coordorigin="10688,3515" coordsize="12,0" path="m10688,3515l10700,3515e" filled="false" stroked="true" strokeweight=".6pt" strokecolor="#000000">
                <v:path arrowok="t"/>
              </v:shape>
            </v:group>
            <v:group style="position:absolute;left:10708;top:3515;width:12;height:2" coordorigin="10708,3515" coordsize="12,2">
              <v:shape style="position:absolute;left:10708;top:3515;width:12;height:2" coordorigin="10708,3515" coordsize="12,0" path="m10708,3515l10720,3515e" filled="false" stroked="true" strokeweight=".6pt" strokecolor="#000000">
                <v:path arrowok="t"/>
              </v:shape>
            </v:group>
            <v:group style="position:absolute;left:10727;top:3515;width:12;height:2" coordorigin="10727,3515" coordsize="12,2">
              <v:shape style="position:absolute;left:10727;top:3515;width:12;height:2" coordorigin="10727,3515" coordsize="12,0" path="m10727,3515l10739,3515e" filled="false" stroked="true" strokeweight=".6pt" strokecolor="#000000">
                <v:path arrowok="t"/>
              </v:shape>
            </v:group>
            <v:group style="position:absolute;left:10746;top:3515;width:12;height:2" coordorigin="10746,3515" coordsize="12,2">
              <v:shape style="position:absolute;left:10746;top:3515;width:12;height:2" coordorigin="10746,3515" coordsize="12,0" path="m10746,3515l10758,3515e" filled="false" stroked="true" strokeweight=".6pt" strokecolor="#000000">
                <v:path arrowok="t"/>
              </v:shape>
            </v:group>
            <v:group style="position:absolute;left:10765;top:3515;width:12;height:2" coordorigin="10765,3515" coordsize="12,2">
              <v:shape style="position:absolute;left:10765;top:3515;width:12;height:2" coordorigin="10765,3515" coordsize="12,0" path="m10765,3515l10777,3515e" filled="false" stroked="true" strokeweight=".6pt" strokecolor="#000000">
                <v:path arrowok="t"/>
              </v:shape>
            </v:group>
            <v:group style="position:absolute;left:10784;top:3515;width:12;height:2" coordorigin="10784,3515" coordsize="12,2">
              <v:shape style="position:absolute;left:10784;top:3515;width:12;height:2" coordorigin="10784,3515" coordsize="12,0" path="m10784,3515l10796,3515e" filled="false" stroked="true" strokeweight=".6pt" strokecolor="#000000">
                <v:path arrowok="t"/>
              </v:shape>
            </v:group>
            <v:group style="position:absolute;left:10804;top:3515;width:12;height:2" coordorigin="10804,3515" coordsize="12,2">
              <v:shape style="position:absolute;left:10804;top:3515;width:12;height:2" coordorigin="10804,3515" coordsize="12,0" path="m10804,3515l10816,3515e" filled="false" stroked="true" strokeweight=".6pt" strokecolor="#000000">
                <v:path arrowok="t"/>
              </v:shape>
            </v:group>
            <v:group style="position:absolute;left:10823;top:3515;width:12;height:2" coordorigin="10823,3515" coordsize="12,2">
              <v:shape style="position:absolute;left:10823;top:3515;width:12;height:2" coordorigin="10823,3515" coordsize="12,0" path="m10823,3515l10835,3515e" filled="false" stroked="true" strokeweight=".6pt" strokecolor="#000000">
                <v:path arrowok="t"/>
              </v:shape>
            </v:group>
            <v:group style="position:absolute;left:10842;top:3515;width:12;height:2" coordorigin="10842,3515" coordsize="12,2">
              <v:shape style="position:absolute;left:10842;top:3515;width:12;height:2" coordorigin="10842,3515" coordsize="12,0" path="m10842,3515l10854,3515e" filled="false" stroked="true" strokeweight=".6pt" strokecolor="#000000">
                <v:path arrowok="t"/>
              </v:shape>
            </v:group>
            <v:group style="position:absolute;left:10861;top:3515;width:12;height:2" coordorigin="10861,3515" coordsize="12,2">
              <v:shape style="position:absolute;left:10861;top:3515;width:12;height:2" coordorigin="10861,3515" coordsize="12,0" path="m10861,3515l10873,3515e" filled="false" stroked="true" strokeweight=".6pt" strokecolor="#000000">
                <v:path arrowok="t"/>
              </v:shape>
            </v:group>
            <v:group style="position:absolute;left:10880;top:3515;width:12;height:2" coordorigin="10880,3515" coordsize="12,2">
              <v:shape style="position:absolute;left:10880;top:3515;width:12;height:2" coordorigin="10880,3515" coordsize="12,0" path="m10880,3515l10892,3515e" filled="false" stroked="true" strokeweight=".6pt" strokecolor="#000000">
                <v:path arrowok="t"/>
              </v:shape>
            </v:group>
            <v:group style="position:absolute;left:10900;top:3515;width:12;height:2" coordorigin="10900,3515" coordsize="12,2">
              <v:shape style="position:absolute;left:10900;top:3515;width:12;height:2" coordorigin="10900,3515" coordsize="12,0" path="m10900,3515l10912,3515e" filled="false" stroked="true" strokeweight=".6pt" strokecolor="#000000">
                <v:path arrowok="t"/>
              </v:shape>
            </v:group>
            <v:group style="position:absolute;left:10919;top:3515;width:12;height:2" coordorigin="10919,3515" coordsize="12,2">
              <v:shape style="position:absolute;left:10919;top:3515;width:12;height:2" coordorigin="10919,3515" coordsize="12,0" path="m10919,3515l10931,3515e" filled="false" stroked="true" strokeweight=".6pt" strokecolor="#000000">
                <v:path arrowok="t"/>
              </v:shape>
            </v:group>
            <v:group style="position:absolute;left:10938;top:3515;width:12;height:2" coordorigin="10938,3515" coordsize="12,2">
              <v:shape style="position:absolute;left:10938;top:3515;width:12;height:2" coordorigin="10938,3515" coordsize="12,0" path="m10938,3515l10950,3515e" filled="false" stroked="true" strokeweight=".6pt" strokecolor="#000000">
                <v:path arrowok="t"/>
              </v:shape>
            </v:group>
            <v:group style="position:absolute;left:10957;top:3515;width:12;height:2" coordorigin="10957,3515" coordsize="12,2">
              <v:shape style="position:absolute;left:10957;top:3515;width:12;height:2" coordorigin="10957,3515" coordsize="12,0" path="m10957,3515l10969,3515e" filled="false" stroked="true" strokeweight=".6pt" strokecolor="#000000">
                <v:path arrowok="t"/>
              </v:shape>
            </v:group>
            <v:group style="position:absolute;left:10976;top:3515;width:12;height:2" coordorigin="10976,3515" coordsize="12,2">
              <v:shape style="position:absolute;left:10976;top:3515;width:12;height:2" coordorigin="10976,3515" coordsize="12,0" path="m10976,3515l10988,3515e" filled="false" stroked="true" strokeweight=".6pt" strokecolor="#000000">
                <v:path arrowok="t"/>
              </v:shape>
            </v:group>
            <v:group style="position:absolute;left:10996;top:3515;width:12;height:2" coordorigin="10996,3515" coordsize="12,2">
              <v:shape style="position:absolute;left:10996;top:3515;width:12;height:2" coordorigin="10996,3515" coordsize="12,0" path="m10996,3515l11008,3515e" filled="false" stroked="true" strokeweight=".6pt" strokecolor="#000000">
                <v:path arrowok="t"/>
              </v:shape>
            </v:group>
            <v:group style="position:absolute;left:11015;top:3515;width:12;height:2" coordorigin="11015,3515" coordsize="12,2">
              <v:shape style="position:absolute;left:11015;top:3515;width:12;height:2" coordorigin="11015,3515" coordsize="12,0" path="m11015,3515l11027,3515e" filled="false" stroked="true" strokeweight=".6pt" strokecolor="#000000">
                <v:path arrowok="t"/>
              </v:shape>
            </v:group>
            <v:group style="position:absolute;left:11034;top:3515;width:12;height:2" coordorigin="11034,3515" coordsize="12,2">
              <v:shape style="position:absolute;left:11034;top:3515;width:12;height:2" coordorigin="11034,3515" coordsize="12,0" path="m11034,3515l11046,3515e" filled="false" stroked="true" strokeweight=".6pt" strokecolor="#000000">
                <v:path arrowok="t"/>
              </v:shape>
            </v:group>
            <v:group style="position:absolute;left:11053;top:3515;width:12;height:2" coordorigin="11053,3515" coordsize="12,2">
              <v:shape style="position:absolute;left:11053;top:3515;width:12;height:2" coordorigin="11053,3515" coordsize="12,0" path="m11053,3515l11065,3515e" filled="false" stroked="true" strokeweight=".6pt" strokecolor="#000000">
                <v:path arrowok="t"/>
              </v:shape>
            </v:group>
            <v:group style="position:absolute;left:11072;top:3515;width:12;height:2" coordorigin="11072,3515" coordsize="12,2">
              <v:shape style="position:absolute;left:11072;top:3515;width:12;height:2" coordorigin="11072,3515" coordsize="12,0" path="m11072,3515l11084,3515e" filled="false" stroked="true" strokeweight=".6pt" strokecolor="#000000">
                <v:path arrowok="t"/>
              </v:shape>
            </v:group>
            <v:group style="position:absolute;left:11092;top:3515;width:12;height:2" coordorigin="11092,3515" coordsize="12,2">
              <v:shape style="position:absolute;left:11092;top:3515;width:12;height:2" coordorigin="11092,3515" coordsize="12,0" path="m11092,3515l11104,3515e" filled="false" stroked="true" strokeweight=".6pt" strokecolor="#000000">
                <v:path arrowok="t"/>
              </v:shape>
            </v:group>
            <v:group style="position:absolute;left:11111;top:3515;width:12;height:2" coordorigin="11111,3515" coordsize="12,2">
              <v:shape style="position:absolute;left:11111;top:3515;width:12;height:2" coordorigin="11111,3515" coordsize="12,0" path="m11111,3515l11123,3515e" filled="false" stroked="true" strokeweight=".6pt" strokecolor="#000000">
                <v:path arrowok="t"/>
              </v:shape>
            </v:group>
            <v:group style="position:absolute;left:11130;top:3515;width:12;height:2" coordorigin="11130,3515" coordsize="12,2">
              <v:shape style="position:absolute;left:11130;top:3515;width:12;height:2" coordorigin="11130,3515" coordsize="12,0" path="m11130,3515l11142,3515e" filled="false" stroked="true" strokeweight=".6pt" strokecolor="#000000">
                <v:path arrowok="t"/>
              </v:shape>
            </v:group>
            <v:group style="position:absolute;left:11149;top:3515;width:12;height:2" coordorigin="11149,3515" coordsize="12,2">
              <v:shape style="position:absolute;left:11149;top:3515;width:12;height:2" coordorigin="11149,3515" coordsize="12,0" path="m11149,3515l11161,3515e" filled="false" stroked="true" strokeweight=".6pt" strokecolor="#000000">
                <v:path arrowok="t"/>
              </v:shape>
            </v:group>
            <v:group style="position:absolute;left:11168;top:3515;width:12;height:2" coordorigin="11168,3515" coordsize="12,2">
              <v:shape style="position:absolute;left:11168;top:3515;width:12;height:2" coordorigin="11168,3515" coordsize="12,0" path="m11168,3515l11180,3515e" filled="false" stroked="true" strokeweight=".6pt" strokecolor="#000000">
                <v:path arrowok="t"/>
              </v:shape>
            </v:group>
            <v:group style="position:absolute;left:11188;top:3515;width:12;height:2" coordorigin="11188,3515" coordsize="12,2">
              <v:shape style="position:absolute;left:11188;top:3515;width:12;height:2" coordorigin="11188,3515" coordsize="12,0" path="m11188,3515l11200,3515e" filled="false" stroked="true" strokeweight=".6pt" strokecolor="#000000">
                <v:path arrowok="t"/>
              </v:shape>
            </v:group>
            <v:group style="position:absolute;left:11207;top:3515;width:12;height:2" coordorigin="11207,3515" coordsize="12,2">
              <v:shape style="position:absolute;left:11207;top:3515;width:12;height:2" coordorigin="11207,3515" coordsize="12,0" path="m11207,3515l11219,3515e" filled="false" stroked="true" strokeweight=".6pt" strokecolor="#000000">
                <v:path arrowok="t"/>
              </v:shape>
            </v:group>
            <v:group style="position:absolute;left:11226;top:3515;width:12;height:2" coordorigin="11226,3515" coordsize="12,2">
              <v:shape style="position:absolute;left:11226;top:3515;width:12;height:2" coordorigin="11226,3515" coordsize="12,0" path="m11226,3515l11238,3515e" filled="false" stroked="true" strokeweight=".6pt" strokecolor="#000000">
                <v:path arrowok="t"/>
              </v:shape>
            </v:group>
            <v:group style="position:absolute;left:11245;top:3515;width:12;height:2" coordorigin="11245,3515" coordsize="12,2">
              <v:shape style="position:absolute;left:11245;top:3515;width:12;height:2" coordorigin="11245,3515" coordsize="12,0" path="m11245,3515l11257,3515e" filled="false" stroked="true" strokeweight=".6pt" strokecolor="#000000">
                <v:path arrowok="t"/>
              </v:shape>
            </v:group>
            <v:group style="position:absolute;left:11264;top:3515;width:12;height:2" coordorigin="11264,3515" coordsize="12,2">
              <v:shape style="position:absolute;left:11264;top:3515;width:12;height:2" coordorigin="11264,3515" coordsize="12,0" path="m11264,3515l11276,3515e" filled="false" stroked="true" strokeweight=".6pt" strokecolor="#000000">
                <v:path arrowok="t"/>
              </v:shape>
            </v:group>
            <v:group style="position:absolute;left:11284;top:3515;width:12;height:2" coordorigin="11284,3515" coordsize="12,2">
              <v:shape style="position:absolute;left:11284;top:3515;width:12;height:2" coordorigin="11284,3515" coordsize="12,0" path="m11284,3515l11296,3515e" filled="false" stroked="true" strokeweight=".6pt" strokecolor="#000000">
                <v:path arrowok="t"/>
              </v:shape>
            </v:group>
            <v:group style="position:absolute;left:11303;top:3515;width:12;height:2" coordorigin="11303,3515" coordsize="12,2">
              <v:shape style="position:absolute;left:11303;top:3515;width:12;height:2" coordorigin="11303,3515" coordsize="12,0" path="m11303,3515l11315,3515e" filled="false" stroked="true" strokeweight=".6pt" strokecolor="#000000">
                <v:path arrowok="t"/>
              </v:shape>
            </v:group>
            <v:group style="position:absolute;left:11322;top:3515;width:12;height:2" coordorigin="11322,3515" coordsize="12,2">
              <v:shape style="position:absolute;left:11322;top:3515;width:12;height:2" coordorigin="11322,3515" coordsize="12,0" path="m11322,3515l11334,3515e" filled="false" stroked="true" strokeweight=".6pt" strokecolor="#000000">
                <v:path arrowok="t"/>
              </v:shape>
            </v:group>
            <v:group style="position:absolute;left:11341;top:3515;width:12;height:2" coordorigin="11341,3515" coordsize="12,2">
              <v:shape style="position:absolute;left:11341;top:3515;width:12;height:2" coordorigin="11341,3515" coordsize="12,0" path="m11341,3515l11353,3515e" filled="false" stroked="true" strokeweight=".6pt" strokecolor="#000000">
                <v:path arrowok="t"/>
              </v:shape>
            </v:group>
            <v:group style="position:absolute;left:11360;top:3515;width:12;height:2" coordorigin="11360,3515" coordsize="12,2">
              <v:shape style="position:absolute;left:11360;top:3515;width:12;height:2" coordorigin="11360,3515" coordsize="12,0" path="m11360,3515l11372,3515e" filled="false" stroked="true" strokeweight=".6pt" strokecolor="#000000">
                <v:path arrowok="t"/>
              </v:shape>
            </v:group>
            <v:group style="position:absolute;left:11380;top:3515;width:12;height:2" coordorigin="11380,3515" coordsize="12,2">
              <v:shape style="position:absolute;left:11380;top:3515;width:12;height:2" coordorigin="11380,3515" coordsize="12,0" path="m11380,3515l11392,3515e" filled="false" stroked="true" strokeweight=".6pt" strokecolor="#000000">
                <v:path arrowok="t"/>
              </v:shape>
            </v:group>
            <v:group style="position:absolute;left:11399;top:3515;width:12;height:2" coordorigin="11399,3515" coordsize="12,2">
              <v:shape style="position:absolute;left:11399;top:3515;width:12;height:2" coordorigin="11399,3515" coordsize="12,0" path="m11399,3515l11411,3515e" filled="false" stroked="true" strokeweight=".6pt" strokecolor="#000000">
                <v:path arrowok="t"/>
              </v:shape>
            </v:group>
            <v:group style="position:absolute;left:11418;top:3515;width:12;height:2" coordorigin="11418,3515" coordsize="12,2">
              <v:shape style="position:absolute;left:11418;top:3515;width:12;height:2" coordorigin="11418,3515" coordsize="12,0" path="m11418,3515l11430,3515e" filled="false" stroked="true" strokeweight=".6pt" strokecolor="#000000">
                <v:path arrowok="t"/>
              </v:shape>
            </v:group>
            <v:group style="position:absolute;left:11437;top:3515;width:12;height:2" coordorigin="11437,3515" coordsize="12,2">
              <v:shape style="position:absolute;left:11437;top:3515;width:12;height:2" coordorigin="11437,3515" coordsize="12,0" path="m11437,3515l11449,3515e" filled="false" stroked="true" strokeweight=".6pt" strokecolor="#000000">
                <v:path arrowok="t"/>
              </v:shape>
            </v:group>
            <v:group style="position:absolute;left:11456;top:3515;width:12;height:2" coordorigin="11456,3515" coordsize="12,2">
              <v:shape style="position:absolute;left:11456;top:3515;width:12;height:2" coordorigin="11456,3515" coordsize="12,0" path="m11456,3515l11468,3515e" filled="false" stroked="true" strokeweight=".6pt" strokecolor="#000000">
                <v:path arrowok="t"/>
              </v:shape>
            </v:group>
            <v:group style="position:absolute;left:11476;top:3515;width:12;height:2" coordorigin="11476,3515" coordsize="12,2">
              <v:shape style="position:absolute;left:11476;top:3515;width:12;height:2" coordorigin="11476,3515" coordsize="12,0" path="m11476,3515l11488,3515e" filled="false" stroked="true" strokeweight=".6pt" strokecolor="#000000">
                <v:path arrowok="t"/>
              </v:shape>
            </v:group>
            <v:group style="position:absolute;left:11495;top:3515;width:12;height:2" coordorigin="11495,3515" coordsize="12,2">
              <v:shape style="position:absolute;left:11495;top:3515;width:12;height:2" coordorigin="11495,3515" coordsize="12,0" path="m11495,3515l11507,3515e" filled="false" stroked="true" strokeweight=".6pt" strokecolor="#000000">
                <v:path arrowok="t"/>
              </v:shape>
            </v:group>
            <v:group style="position:absolute;left:11514;top:3515;width:12;height:2" coordorigin="11514,3515" coordsize="12,2">
              <v:shape style="position:absolute;left:11514;top:3515;width:12;height:2" coordorigin="11514,3515" coordsize="12,0" path="m11514,3515l11526,3515e" filled="false" stroked="true" strokeweight=".6pt" strokecolor="#000000">
                <v:path arrowok="t"/>
              </v:shape>
            </v:group>
            <v:group style="position:absolute;left:11533;top:3515;width:12;height:2" coordorigin="11533,3515" coordsize="12,2">
              <v:shape style="position:absolute;left:11533;top:3515;width:12;height:2" coordorigin="11533,3515" coordsize="12,0" path="m11533,3515l11545,3515e" filled="false" stroked="true" strokeweight=".6pt" strokecolor="#000000">
                <v:path arrowok="t"/>
              </v:shape>
            </v:group>
            <v:group style="position:absolute;left:11552;top:3515;width:12;height:2" coordorigin="11552,3515" coordsize="12,2">
              <v:shape style="position:absolute;left:11552;top:3515;width:12;height:2" coordorigin="11552,3515" coordsize="12,0" path="m11552,3515l11564,3515e" filled="false" stroked="true" strokeweight=".6pt" strokecolor="#000000">
                <v:path arrowok="t"/>
              </v:shape>
            </v:group>
            <v:group style="position:absolute;left:11572;top:3515;width:12;height:2" coordorigin="11572,3515" coordsize="12,2">
              <v:shape style="position:absolute;left:11572;top:3515;width:12;height:2" coordorigin="11572,3515" coordsize="12,0" path="m11572,3515l11584,3515e" filled="false" stroked="true" strokeweight=".6pt" strokecolor="#000000">
                <v:path arrowok="t"/>
              </v:shape>
            </v:group>
            <v:group style="position:absolute;left:11591;top:3515;width:12;height:2" coordorigin="11591,3515" coordsize="12,2">
              <v:shape style="position:absolute;left:11591;top:3515;width:12;height:2" coordorigin="11591,3515" coordsize="12,0" path="m11591,3515l11603,3515e" filled="false" stroked="true" strokeweight=".6pt" strokecolor="#000000">
                <v:path arrowok="t"/>
              </v:shape>
            </v:group>
            <v:group style="position:absolute;left:11610;top:3515;width:12;height:2" coordorigin="11610,3515" coordsize="12,2">
              <v:shape style="position:absolute;left:11610;top:3515;width:12;height:2" coordorigin="11610,3515" coordsize="12,0" path="m11610,3515l11622,3515e" filled="false" stroked="true" strokeweight=".6pt" strokecolor="#000000">
                <v:path arrowok="t"/>
              </v:shape>
            </v:group>
            <v:group style="position:absolute;left:11629;top:3515;width:12;height:2" coordorigin="11629,3515" coordsize="12,2">
              <v:shape style="position:absolute;left:11629;top:3515;width:12;height:2" coordorigin="11629,3515" coordsize="12,0" path="m11629,3515l11641,3515e" filled="false" stroked="true" strokeweight=".6pt" strokecolor="#000000">
                <v:path arrowok="t"/>
              </v:shape>
            </v:group>
            <v:group style="position:absolute;left:11648;top:3515;width:12;height:2" coordorigin="11648,3515" coordsize="12,2">
              <v:shape style="position:absolute;left:11648;top:3515;width:12;height:2" coordorigin="11648,3515" coordsize="12,0" path="m11648,3515l11660,3515e" filled="false" stroked="true" strokeweight=".6pt" strokecolor="#000000">
                <v:path arrowok="t"/>
              </v:shape>
            </v:group>
            <v:group style="position:absolute;left:11668;top:3515;width:12;height:2" coordorigin="11668,3515" coordsize="12,2">
              <v:shape style="position:absolute;left:11668;top:3515;width:12;height:2" coordorigin="11668,3515" coordsize="12,0" path="m11668,3515l11680,3515e" filled="false" stroked="true" strokeweight=".6pt" strokecolor="#000000">
                <v:path arrowok="t"/>
              </v:shape>
            </v:group>
            <v:group style="position:absolute;left:11687;top:3515;width:12;height:2" coordorigin="11687,3515" coordsize="12,2">
              <v:shape style="position:absolute;left:11687;top:3515;width:12;height:2" coordorigin="11687,3515" coordsize="12,0" path="m11687,3515l11699,3515e" filled="false" stroked="true" strokeweight=".6pt" strokecolor="#000000">
                <v:path arrowok="t"/>
              </v:shape>
            </v:group>
            <v:group style="position:absolute;left:11706;top:3515;width:12;height:2" coordorigin="11706,3515" coordsize="12,2">
              <v:shape style="position:absolute;left:11706;top:3515;width:12;height:2" coordorigin="11706,3515" coordsize="12,0" path="m11706,3515l11718,3515e" filled="false" stroked="true" strokeweight=".6pt" strokecolor="#000000">
                <v:path arrowok="t"/>
              </v:shape>
            </v:group>
            <v:group style="position:absolute;left:11725;top:3515;width:12;height:2" coordorigin="11725,3515" coordsize="12,2">
              <v:shape style="position:absolute;left:11725;top:3515;width:12;height:2" coordorigin="11725,3515" coordsize="12,0" path="m11725,3515l11737,3515e" filled="false" stroked="true" strokeweight=".6pt" strokecolor="#000000">
                <v:path arrowok="t"/>
              </v:shape>
            </v:group>
            <v:group style="position:absolute;left:11744;top:3515;width:12;height:2" coordorigin="11744,3515" coordsize="12,2">
              <v:shape style="position:absolute;left:11744;top:3515;width:12;height:2" coordorigin="11744,3515" coordsize="12,0" path="m11744,3515l11756,3515e" filled="false" stroked="true" strokeweight=".6pt" strokecolor="#000000">
                <v:path arrowok="t"/>
              </v:shape>
            </v:group>
            <v:group style="position:absolute;left:11764;top:3515;width:12;height:2" coordorigin="11764,3515" coordsize="12,2">
              <v:shape style="position:absolute;left:11764;top:3515;width:12;height:2" coordorigin="11764,3515" coordsize="12,0" path="m11764,3515l11776,3515e" filled="false" stroked="true" strokeweight=".6pt" strokecolor="#000000">
                <v:path arrowok="t"/>
              </v:shape>
            </v:group>
            <v:group style="position:absolute;left:11783;top:3515;width:12;height:2" coordorigin="11783,3515" coordsize="12,2">
              <v:shape style="position:absolute;left:11783;top:3515;width:12;height:2" coordorigin="11783,3515" coordsize="12,0" path="m11783,3515l11795,3515e" filled="false" stroked="true" strokeweight=".6pt" strokecolor="#000000">
                <v:path arrowok="t"/>
              </v:shape>
            </v:group>
            <v:group style="position:absolute;left:11802;top:3515;width:12;height:2" coordorigin="11802,3515" coordsize="12,2">
              <v:shape style="position:absolute;left:11802;top:3515;width:12;height:2" coordorigin="11802,3515" coordsize="12,0" path="m11802,3515l11814,3515e" filled="false" stroked="true" strokeweight=".6pt" strokecolor="#000000">
                <v:path arrowok="t"/>
              </v:shape>
            </v:group>
            <v:group style="position:absolute;left:11821;top:3515;width:12;height:2" coordorigin="11821,3515" coordsize="12,2">
              <v:shape style="position:absolute;left:11821;top:3515;width:12;height:2" coordorigin="11821,3515" coordsize="12,0" path="m11821,3515l11833,3515e" filled="false" stroked="true" strokeweight=".6pt" strokecolor="#000000">
                <v:path arrowok="t"/>
              </v:shape>
            </v:group>
            <v:group style="position:absolute;left:11840;top:3515;width:12;height:2" coordorigin="11840,3515" coordsize="12,2">
              <v:shape style="position:absolute;left:11840;top:3515;width:12;height:2" coordorigin="11840,3515" coordsize="12,0" path="m11840,3515l11852,3515e" filled="false" stroked="true" strokeweight=".6pt" strokecolor="#000000">
                <v:path arrowok="t"/>
              </v:shape>
            </v:group>
            <v:group style="position:absolute;left:11860;top:3515;width:12;height:2" coordorigin="11860,3515" coordsize="12,2">
              <v:shape style="position:absolute;left:11860;top:3515;width:12;height:2" coordorigin="11860,3515" coordsize="12,0" path="m11860,3515l11872,3515e" filled="false" stroked="true" strokeweight=".6pt" strokecolor="#000000">
                <v:path arrowok="t"/>
              </v:shape>
            </v:group>
            <v:group style="position:absolute;left:11879;top:3515;width:12;height:2" coordorigin="11879,3515" coordsize="12,2">
              <v:shape style="position:absolute;left:11879;top:3515;width:12;height:2" coordorigin="11879,3515" coordsize="12,0" path="m11879,3515l11891,3515e" filled="false" stroked="true" strokeweight=".6pt" strokecolor="#000000">
                <v:path arrowok="t"/>
              </v:shape>
            </v:group>
            <v:group style="position:absolute;left:11898;top:3515;width:12;height:2" coordorigin="11898,3515" coordsize="12,2">
              <v:shape style="position:absolute;left:11898;top:3515;width:12;height:2" coordorigin="11898,3515" coordsize="12,0" path="m11898,3515l11910,3515e" filled="false" stroked="true" strokeweight=".6pt" strokecolor="#000000">
                <v:path arrowok="t"/>
              </v:shape>
            </v:group>
            <v:group style="position:absolute;left:11917;top:3515;width:12;height:2" coordorigin="11917,3515" coordsize="12,2">
              <v:shape style="position:absolute;left:11917;top:3515;width:12;height:2" coordorigin="11917,3515" coordsize="12,0" path="m11917,3515l11929,3515e" filled="false" stroked="true" strokeweight=".6pt" strokecolor="#000000">
                <v:path arrowok="t"/>
              </v:shape>
            </v:group>
            <v:group style="position:absolute;left:11936;top:3515;width:12;height:2" coordorigin="11936,3515" coordsize="12,2">
              <v:shape style="position:absolute;left:11936;top:3515;width:12;height:2" coordorigin="11936,3515" coordsize="12,0" path="m11936,3515l11948,3515e" filled="false" stroked="true" strokeweight=".6pt" strokecolor="#000000">
                <v:path arrowok="t"/>
              </v:shape>
            </v:group>
            <v:group style="position:absolute;left:11956;top:3515;width:12;height:2" coordorigin="11956,3515" coordsize="12,2">
              <v:shape style="position:absolute;left:11956;top:3515;width:12;height:2" coordorigin="11956,3515" coordsize="12,0" path="m11956,3515l11968,3515e" filled="false" stroked="true" strokeweight=".6pt" strokecolor="#000000">
                <v:path arrowok="t"/>
              </v:shape>
            </v:group>
            <v:group style="position:absolute;left:11975;top:3515;width:12;height:2" coordorigin="11975,3515" coordsize="12,2">
              <v:shape style="position:absolute;left:11975;top:3515;width:12;height:2" coordorigin="11975,3515" coordsize="12,0" path="m11975,3515l11987,3515e" filled="false" stroked="true" strokeweight=".6pt" strokecolor="#000000">
                <v:path arrowok="t"/>
              </v:shape>
            </v:group>
            <v:group style="position:absolute;left:11994;top:3515;width:12;height:2" coordorigin="11994,3515" coordsize="12,2">
              <v:shape style="position:absolute;left:11994;top:3515;width:12;height:2" coordorigin="11994,3515" coordsize="12,0" path="m11994,3515l12006,3515e" filled="false" stroked="true" strokeweight=".6pt" strokecolor="#000000">
                <v:path arrowok="t"/>
              </v:shape>
            </v:group>
            <v:group style="position:absolute;left:12013;top:3515;width:12;height:2" coordorigin="12013,3515" coordsize="12,2">
              <v:shape style="position:absolute;left:12013;top:3515;width:12;height:2" coordorigin="12013,3515" coordsize="12,0" path="m12013,3515l12025,3515e" filled="false" stroked="true" strokeweight=".6pt" strokecolor="#000000">
                <v:path arrowok="t"/>
              </v:shape>
            </v:group>
            <v:group style="position:absolute;left:12032;top:3515;width:12;height:2" coordorigin="12032,3515" coordsize="12,2">
              <v:shape style="position:absolute;left:12032;top:3515;width:12;height:2" coordorigin="12032,3515" coordsize="12,0" path="m12032,3515l12044,3515e" filled="false" stroked="true" strokeweight=".6pt" strokecolor="#000000">
                <v:path arrowok="t"/>
              </v:shape>
            </v:group>
            <v:group style="position:absolute;left:12052;top:3515;width:12;height:2" coordorigin="12052,3515" coordsize="12,2">
              <v:shape style="position:absolute;left:12052;top:3515;width:12;height:2" coordorigin="12052,3515" coordsize="12,0" path="m12052,3515l12064,3515e" filled="false" stroked="true" strokeweight=".6pt" strokecolor="#000000">
                <v:path arrowok="t"/>
              </v:shape>
            </v:group>
            <v:group style="position:absolute;left:12071;top:3515;width:12;height:2" coordorigin="12071,3515" coordsize="12,2">
              <v:shape style="position:absolute;left:12071;top:3515;width:12;height:2" coordorigin="12071,3515" coordsize="12,0" path="m12071,3515l12083,3515e" filled="false" stroked="true" strokeweight=".6pt" strokecolor="#000000">
                <v:path arrowok="t"/>
              </v:shape>
            </v:group>
            <v:group style="position:absolute;left:12090;top:3515;width:12;height:2" coordorigin="12090,3515" coordsize="12,2">
              <v:shape style="position:absolute;left:12090;top:3515;width:12;height:2" coordorigin="12090,3515" coordsize="12,0" path="m12090,3515l12102,3515e" filled="false" stroked="true" strokeweight=".6pt" strokecolor="#000000">
                <v:path arrowok="t"/>
              </v:shape>
            </v:group>
            <v:group style="position:absolute;left:12109;top:3515;width:12;height:2" coordorigin="12109,3515" coordsize="12,2">
              <v:shape style="position:absolute;left:12109;top:3515;width:12;height:2" coordorigin="12109,3515" coordsize="12,0" path="m12109,3515l12121,3515e" filled="false" stroked="true" strokeweight=".6pt" strokecolor="#000000">
                <v:path arrowok="t"/>
              </v:shape>
            </v:group>
            <v:group style="position:absolute;left:12128;top:3515;width:12;height:2" coordorigin="12128,3515" coordsize="12,2">
              <v:shape style="position:absolute;left:12128;top:3515;width:12;height:2" coordorigin="12128,3515" coordsize="12,0" path="m12128,3515l12140,3515e" filled="false" stroked="true" strokeweight=".6pt" strokecolor="#000000">
                <v:path arrowok="t"/>
              </v:shape>
            </v:group>
            <v:group style="position:absolute;left:12148;top:3515;width:12;height:2" coordorigin="12148,3515" coordsize="12,2">
              <v:shape style="position:absolute;left:12148;top:3515;width:12;height:2" coordorigin="12148,3515" coordsize="12,0" path="m12148,3515l12160,3515e" filled="false" stroked="true" strokeweight=".6pt" strokecolor="#000000">
                <v:path arrowok="t"/>
              </v:shape>
            </v:group>
            <v:group style="position:absolute;left:12167;top:3515;width:12;height:2" coordorigin="12167,3515" coordsize="12,2">
              <v:shape style="position:absolute;left:12167;top:3515;width:12;height:2" coordorigin="12167,3515" coordsize="12,0" path="m12167,3515l12179,3515e" filled="false" stroked="true" strokeweight=".6pt" strokecolor="#000000">
                <v:path arrowok="t"/>
              </v:shape>
            </v:group>
            <v:group style="position:absolute;left:12186;top:3515;width:12;height:2" coordorigin="12186,3515" coordsize="12,2">
              <v:shape style="position:absolute;left:12186;top:3515;width:12;height:2" coordorigin="12186,3515" coordsize="12,0" path="m12186,3515l12198,3515e" filled="false" stroked="true" strokeweight=".6pt" strokecolor="#000000">
                <v:path arrowok="t"/>
              </v:shape>
            </v:group>
            <v:group style="position:absolute;left:12205;top:3515;width:12;height:2" coordorigin="12205,3515" coordsize="12,2">
              <v:shape style="position:absolute;left:12205;top:3515;width:12;height:2" coordorigin="12205,3515" coordsize="12,0" path="m12205,3515l12217,3515e" filled="false" stroked="true" strokeweight=".6pt" strokecolor="#000000">
                <v:path arrowok="t"/>
              </v:shape>
            </v:group>
            <v:group style="position:absolute;left:12224;top:3515;width:12;height:2" coordorigin="12224,3515" coordsize="12,2">
              <v:shape style="position:absolute;left:12224;top:3515;width:12;height:2" coordorigin="12224,3515" coordsize="12,0" path="m12224,3515l12236,3515e" filled="false" stroked="true" strokeweight=".6pt" strokecolor="#000000">
                <v:path arrowok="t"/>
              </v:shape>
            </v:group>
            <v:group style="position:absolute;left:12244;top:3515;width:12;height:2" coordorigin="12244,3515" coordsize="12,2">
              <v:shape style="position:absolute;left:12244;top:3515;width:12;height:2" coordorigin="12244,3515" coordsize="12,0" path="m12244,3515l12256,3515e" filled="false" stroked="true" strokeweight=".6pt" strokecolor="#000000">
                <v:path arrowok="t"/>
              </v:shape>
            </v:group>
            <v:group style="position:absolute;left:12263;top:3515;width:12;height:2" coordorigin="12263,3515" coordsize="12,2">
              <v:shape style="position:absolute;left:12263;top:3515;width:12;height:2" coordorigin="12263,3515" coordsize="12,0" path="m12263,3515l12275,3515e" filled="false" stroked="true" strokeweight=".6pt" strokecolor="#000000">
                <v:path arrowok="t"/>
              </v:shape>
            </v:group>
            <v:group style="position:absolute;left:12282;top:3515;width:12;height:2" coordorigin="12282,3515" coordsize="12,2">
              <v:shape style="position:absolute;left:12282;top:3515;width:12;height:2" coordorigin="12282,3515" coordsize="12,0" path="m12282,3515l12294,3515e" filled="false" stroked="true" strokeweight=".6pt" strokecolor="#000000">
                <v:path arrowok="t"/>
              </v:shape>
            </v:group>
            <v:group style="position:absolute;left:12301;top:3515;width:12;height:2" coordorigin="12301,3515" coordsize="12,2">
              <v:shape style="position:absolute;left:12301;top:3515;width:12;height:2" coordorigin="12301,3515" coordsize="12,0" path="m12301,3515l12313,3515e" filled="false" stroked="true" strokeweight=".6pt" strokecolor="#000000">
                <v:path arrowok="t"/>
              </v:shape>
            </v:group>
            <v:group style="position:absolute;left:12320;top:3515;width:12;height:2" coordorigin="12320,3515" coordsize="12,2">
              <v:shape style="position:absolute;left:12320;top:3515;width:12;height:2" coordorigin="12320,3515" coordsize="12,0" path="m12320,3515l12332,3515e" filled="false" stroked="true" strokeweight=".6pt" strokecolor="#000000">
                <v:path arrowok="t"/>
              </v:shape>
            </v:group>
            <v:group style="position:absolute;left:12340;top:3515;width:12;height:2" coordorigin="12340,3515" coordsize="12,2">
              <v:shape style="position:absolute;left:12340;top:3515;width:12;height:2" coordorigin="12340,3515" coordsize="12,0" path="m12340,3515l12352,3515e" filled="false" stroked="true" strokeweight=".6pt" strokecolor="#000000">
                <v:path arrowok="t"/>
              </v:shape>
            </v:group>
            <v:group style="position:absolute;left:12359;top:3515;width:12;height:2" coordorigin="12359,3515" coordsize="12,2">
              <v:shape style="position:absolute;left:12359;top:3515;width:12;height:2" coordorigin="12359,3515" coordsize="12,0" path="m12359,3515l12371,3515e" filled="false" stroked="true" strokeweight=".6pt" strokecolor="#000000">
                <v:path arrowok="t"/>
              </v:shape>
            </v:group>
            <v:group style="position:absolute;left:12378;top:3515;width:12;height:2" coordorigin="12378,3515" coordsize="12,2">
              <v:shape style="position:absolute;left:12378;top:3515;width:12;height:2" coordorigin="12378,3515" coordsize="12,0" path="m12378,3515l12390,3515e" filled="false" stroked="true" strokeweight=".6pt" strokecolor="#000000">
                <v:path arrowok="t"/>
              </v:shape>
            </v:group>
            <v:group style="position:absolute;left:12397;top:3515;width:12;height:2" coordorigin="12397,3515" coordsize="12,2">
              <v:shape style="position:absolute;left:12397;top:3515;width:12;height:2" coordorigin="12397,3515" coordsize="12,0" path="m12397,3515l12409,3515e" filled="false" stroked="true" strokeweight=".6pt" strokecolor="#000000">
                <v:path arrowok="t"/>
              </v:shape>
            </v:group>
            <v:group style="position:absolute;left:12416;top:3515;width:12;height:2" coordorigin="12416,3515" coordsize="12,2">
              <v:shape style="position:absolute;left:12416;top:3515;width:12;height:2" coordorigin="12416,3515" coordsize="12,0" path="m12416,3515l12428,3515e" filled="false" stroked="true" strokeweight=".6pt" strokecolor="#000000">
                <v:path arrowok="t"/>
              </v:shape>
            </v:group>
            <v:group style="position:absolute;left:12436;top:3515;width:12;height:2" coordorigin="12436,3515" coordsize="12,2">
              <v:shape style="position:absolute;left:12436;top:3515;width:12;height:2" coordorigin="12436,3515" coordsize="12,0" path="m12436,3515l12448,3515e" filled="false" stroked="true" strokeweight=".6pt" strokecolor="#000000">
                <v:path arrowok="t"/>
              </v:shape>
            </v:group>
            <v:group style="position:absolute;left:12455;top:3515;width:12;height:2" coordorigin="12455,3515" coordsize="12,2">
              <v:shape style="position:absolute;left:12455;top:3515;width:12;height:2" coordorigin="12455,3515" coordsize="12,0" path="m12455,3515l12467,3515e" filled="false" stroked="true" strokeweight=".6pt" strokecolor="#000000">
                <v:path arrowok="t"/>
              </v:shape>
            </v:group>
            <v:group style="position:absolute;left:12474;top:3515;width:12;height:2" coordorigin="12474,3515" coordsize="12,2">
              <v:shape style="position:absolute;left:12474;top:3515;width:12;height:2" coordorigin="12474,3515" coordsize="12,0" path="m12474,3515l12486,3515e" filled="false" stroked="true" strokeweight=".6pt" strokecolor="#000000">
                <v:path arrowok="t"/>
              </v:shape>
            </v:group>
            <v:group style="position:absolute;left:12493;top:3515;width:12;height:2" coordorigin="12493,3515" coordsize="12,2">
              <v:shape style="position:absolute;left:12493;top:3515;width:12;height:2" coordorigin="12493,3515" coordsize="12,0" path="m12493,3515l12505,3515e" filled="false" stroked="true" strokeweight=".6pt" strokecolor="#000000">
                <v:path arrowok="t"/>
              </v:shape>
            </v:group>
            <v:group style="position:absolute;left:12512;top:3515;width:12;height:2" coordorigin="12512,3515" coordsize="12,2">
              <v:shape style="position:absolute;left:12512;top:3515;width:12;height:2" coordorigin="12512,3515" coordsize="12,0" path="m12512,3515l12524,3515e" filled="false" stroked="true" strokeweight=".6pt" strokecolor="#000000">
                <v:path arrowok="t"/>
              </v:shape>
            </v:group>
            <v:group style="position:absolute;left:12532;top:3515;width:12;height:2" coordorigin="12532,3515" coordsize="12,2">
              <v:shape style="position:absolute;left:12532;top:3515;width:12;height:2" coordorigin="12532,3515" coordsize="12,0" path="m12532,3515l12544,3515e" filled="false" stroked="true" strokeweight=".6pt" strokecolor="#000000">
                <v:path arrowok="t"/>
              </v:shape>
            </v:group>
            <v:group style="position:absolute;left:12551;top:3515;width:12;height:2" coordorigin="12551,3515" coordsize="12,2">
              <v:shape style="position:absolute;left:12551;top:3515;width:12;height:2" coordorigin="12551,3515" coordsize="12,0" path="m12551,3515l12563,3515e" filled="false" stroked="true" strokeweight=".6pt" strokecolor="#000000">
                <v:path arrowok="t"/>
              </v:shape>
            </v:group>
            <v:group style="position:absolute;left:12570;top:3515;width:12;height:2" coordorigin="12570,3515" coordsize="12,2">
              <v:shape style="position:absolute;left:12570;top:3515;width:12;height:2" coordorigin="12570,3515" coordsize="12,0" path="m12570,3515l12582,3515e" filled="false" stroked="true" strokeweight=".6pt" strokecolor="#000000">
                <v:path arrowok="t"/>
              </v:shape>
            </v:group>
            <v:group style="position:absolute;left:12589;top:3515;width:12;height:2" coordorigin="12589,3515" coordsize="12,2">
              <v:shape style="position:absolute;left:12589;top:3515;width:12;height:2" coordorigin="12589,3515" coordsize="12,0" path="m12589,3515l12601,3515e" filled="false" stroked="true" strokeweight=".6pt" strokecolor="#000000">
                <v:path arrowok="t"/>
              </v:shape>
            </v:group>
            <v:group style="position:absolute;left:12608;top:3515;width:12;height:2" coordorigin="12608,3515" coordsize="12,2">
              <v:shape style="position:absolute;left:12608;top:3515;width:12;height:2" coordorigin="12608,3515" coordsize="12,0" path="m12608,3515l12620,3515e" filled="false" stroked="true" strokeweight=".6pt" strokecolor="#000000">
                <v:path arrowok="t"/>
              </v:shape>
            </v:group>
            <v:group style="position:absolute;left:12628;top:3515;width:12;height:2" coordorigin="12628,3515" coordsize="12,2">
              <v:shape style="position:absolute;left:12628;top:3515;width:12;height:2" coordorigin="12628,3515" coordsize="12,0" path="m12628,3515l12640,3515e" filled="false" stroked="true" strokeweight=".6pt" strokecolor="#000000">
                <v:path arrowok="t"/>
              </v:shape>
            </v:group>
            <v:group style="position:absolute;left:12647;top:3515;width:12;height:2" coordorigin="12647,3515" coordsize="12,2">
              <v:shape style="position:absolute;left:12647;top:3515;width:12;height:2" coordorigin="12647,3515" coordsize="12,0" path="m12647,3515l12659,3515e" filled="false" stroked="true" strokeweight=".6pt" strokecolor="#000000">
                <v:path arrowok="t"/>
              </v:shape>
            </v:group>
            <v:group style="position:absolute;left:12666;top:3515;width:12;height:2" coordorigin="12666,3515" coordsize="12,2">
              <v:shape style="position:absolute;left:12666;top:3515;width:12;height:2" coordorigin="12666,3515" coordsize="12,0" path="m12666,3515l12678,3515e" filled="false" stroked="true" strokeweight=".6pt" strokecolor="#000000">
                <v:path arrowok="t"/>
              </v:shape>
            </v:group>
            <v:group style="position:absolute;left:12685;top:3515;width:12;height:2" coordorigin="12685,3515" coordsize="12,2">
              <v:shape style="position:absolute;left:12685;top:3515;width:12;height:2" coordorigin="12685,3515" coordsize="12,0" path="m12685,3515l12697,3515e" filled="false" stroked="true" strokeweight=".6pt" strokecolor="#000000">
                <v:path arrowok="t"/>
              </v:shape>
            </v:group>
            <v:group style="position:absolute;left:12704;top:3515;width:12;height:2" coordorigin="12704,3515" coordsize="12,2">
              <v:shape style="position:absolute;left:12704;top:3515;width:12;height:2" coordorigin="12704,3515" coordsize="12,0" path="m12704,3515l12716,3515e" filled="false" stroked="true" strokeweight=".6pt" strokecolor="#000000">
                <v:path arrowok="t"/>
              </v:shape>
            </v:group>
            <v:group style="position:absolute;left:12724;top:3515;width:12;height:2" coordorigin="12724,3515" coordsize="12,2">
              <v:shape style="position:absolute;left:12724;top:3515;width:12;height:2" coordorigin="12724,3515" coordsize="12,0" path="m12724,3515l12736,3515e" filled="false" stroked="true" strokeweight=".6pt" strokecolor="#000000">
                <v:path arrowok="t"/>
              </v:shape>
            </v:group>
            <v:group style="position:absolute;left:12743;top:3515;width:12;height:2" coordorigin="12743,3515" coordsize="12,2">
              <v:shape style="position:absolute;left:12743;top:3515;width:12;height:2" coordorigin="12743,3515" coordsize="12,0" path="m12743,3515l12755,3515e" filled="false" stroked="true" strokeweight=".6pt" strokecolor="#000000">
                <v:path arrowok="t"/>
              </v:shape>
            </v:group>
            <v:group style="position:absolute;left:12762;top:3515;width:12;height:2" coordorigin="12762,3515" coordsize="12,2">
              <v:shape style="position:absolute;left:12762;top:3515;width:12;height:2" coordorigin="12762,3515" coordsize="12,0" path="m12762,3515l12774,3515e" filled="false" stroked="true" strokeweight=".6pt" strokecolor="#000000">
                <v:path arrowok="t"/>
              </v:shape>
            </v:group>
            <v:group style="position:absolute;left:12781;top:3515;width:12;height:2" coordorigin="12781,3515" coordsize="12,2">
              <v:shape style="position:absolute;left:12781;top:3515;width:12;height:2" coordorigin="12781,3515" coordsize="12,0" path="m12781,3515l12793,3515e" filled="false" stroked="true" strokeweight=".6pt" strokecolor="#000000">
                <v:path arrowok="t"/>
              </v:shape>
            </v:group>
            <v:group style="position:absolute;left:12800;top:3515;width:12;height:2" coordorigin="12800,3515" coordsize="12,2">
              <v:shape style="position:absolute;left:12800;top:3515;width:12;height:2" coordorigin="12800,3515" coordsize="12,0" path="m12800,3515l12812,3515e" filled="false" stroked="true" strokeweight=".6pt" strokecolor="#000000">
                <v:path arrowok="t"/>
              </v:shape>
            </v:group>
            <v:group style="position:absolute;left:12820;top:3515;width:12;height:2" coordorigin="12820,3515" coordsize="12,2">
              <v:shape style="position:absolute;left:12820;top:3515;width:12;height:2" coordorigin="12820,3515" coordsize="12,0" path="m12820,3515l12832,3515e" filled="false" stroked="true" strokeweight=".6pt" strokecolor="#000000">
                <v:path arrowok="t"/>
              </v:shape>
            </v:group>
            <v:group style="position:absolute;left:12839;top:3515;width:12;height:2" coordorigin="12839,3515" coordsize="12,2">
              <v:shape style="position:absolute;left:12839;top:3515;width:12;height:2" coordorigin="12839,3515" coordsize="12,0" path="m12839,3515l12851,3515e" filled="false" stroked="true" strokeweight=".6pt" strokecolor="#000000">
                <v:path arrowok="t"/>
              </v:shape>
            </v:group>
            <v:group style="position:absolute;left:12858;top:3515;width:12;height:2" coordorigin="12858,3515" coordsize="12,2">
              <v:shape style="position:absolute;left:12858;top:3515;width:12;height:2" coordorigin="12858,3515" coordsize="12,0" path="m12858,3515l12870,3515e" filled="false" stroked="true" strokeweight=".6pt" strokecolor="#000000">
                <v:path arrowok="t"/>
              </v:shape>
            </v:group>
            <v:group style="position:absolute;left:12877;top:3515;width:12;height:2" coordorigin="12877,3515" coordsize="12,2">
              <v:shape style="position:absolute;left:12877;top:3515;width:12;height:2" coordorigin="12877,3515" coordsize="12,0" path="m12877,3515l12889,3515e" filled="false" stroked="true" strokeweight=".6pt" strokecolor="#000000">
                <v:path arrowok="t"/>
              </v:shape>
            </v:group>
            <v:group style="position:absolute;left:12896;top:3515;width:12;height:2" coordorigin="12896,3515" coordsize="12,2">
              <v:shape style="position:absolute;left:12896;top:3515;width:12;height:2" coordorigin="12896,3515" coordsize="12,0" path="m12896,3515l12908,3515e" filled="false" stroked="true" strokeweight=".6pt" strokecolor="#000000">
                <v:path arrowok="t"/>
              </v:shape>
            </v:group>
            <v:group style="position:absolute;left:12916;top:3515;width:12;height:2" coordorigin="12916,3515" coordsize="12,2">
              <v:shape style="position:absolute;left:12916;top:3515;width:12;height:2" coordorigin="12916,3515" coordsize="12,0" path="m12916,3515l12928,3515e" filled="false" stroked="true" strokeweight=".6pt" strokecolor="#000000">
                <v:path arrowok="t"/>
              </v:shape>
            </v:group>
            <v:group style="position:absolute;left:12935;top:3515;width:12;height:2" coordorigin="12935,3515" coordsize="12,2">
              <v:shape style="position:absolute;left:12935;top:3515;width:12;height:2" coordorigin="12935,3515" coordsize="12,0" path="m12935,3515l12947,3515e" filled="false" stroked="true" strokeweight=".6pt" strokecolor="#000000">
                <v:path arrowok="t"/>
              </v:shape>
            </v:group>
            <v:group style="position:absolute;left:12954;top:3515;width:12;height:2" coordorigin="12954,3515" coordsize="12,2">
              <v:shape style="position:absolute;left:12954;top:3515;width:12;height:2" coordorigin="12954,3515" coordsize="12,0" path="m12954,3515l12966,3515e" filled="false" stroked="true" strokeweight=".6pt" strokecolor="#000000">
                <v:path arrowok="t"/>
              </v:shape>
            </v:group>
            <v:group style="position:absolute;left:12973;top:3515;width:12;height:2" coordorigin="12973,3515" coordsize="12,2">
              <v:shape style="position:absolute;left:12973;top:3515;width:12;height:2" coordorigin="12973,3515" coordsize="12,0" path="m12973,3515l12985,3515e" filled="false" stroked="true" strokeweight=".6pt" strokecolor="#000000">
                <v:path arrowok="t"/>
              </v:shape>
            </v:group>
            <v:group style="position:absolute;left:12992;top:3515;width:12;height:2" coordorigin="12992,3515" coordsize="12,2">
              <v:shape style="position:absolute;left:12992;top:3515;width:12;height:2" coordorigin="12992,3515" coordsize="12,0" path="m12992,3515l13004,3515e" filled="false" stroked="true" strokeweight=".6pt" strokecolor="#000000">
                <v:path arrowok="t"/>
              </v:shape>
            </v:group>
            <v:group style="position:absolute;left:13012;top:3515;width:12;height:2" coordorigin="13012,3515" coordsize="12,2">
              <v:shape style="position:absolute;left:13012;top:3515;width:12;height:2" coordorigin="13012,3515" coordsize="12,0" path="m13012,3515l13024,3515e" filled="false" stroked="true" strokeweight=".6pt" strokecolor="#000000">
                <v:path arrowok="t"/>
              </v:shape>
            </v:group>
            <v:group style="position:absolute;left:13031;top:3515;width:12;height:2" coordorigin="13031,3515" coordsize="12,2">
              <v:shape style="position:absolute;left:13031;top:3515;width:12;height:2" coordorigin="13031,3515" coordsize="12,0" path="m13031,3515l13043,3515e" filled="false" stroked="true" strokeweight=".6pt" strokecolor="#000000">
                <v:path arrowok="t"/>
              </v:shape>
            </v:group>
            <v:group style="position:absolute;left:13050;top:3515;width:12;height:2" coordorigin="13050,3515" coordsize="12,2">
              <v:shape style="position:absolute;left:13050;top:3515;width:12;height:2" coordorigin="13050,3515" coordsize="12,0" path="m13050,3515l13062,3515e" filled="false" stroked="true" strokeweight=".6pt" strokecolor="#000000">
                <v:path arrowok="t"/>
              </v:shape>
            </v:group>
            <v:group style="position:absolute;left:13069;top:3515;width:12;height:2" coordorigin="13069,3515" coordsize="12,2">
              <v:shape style="position:absolute;left:13069;top:3515;width:12;height:2" coordorigin="13069,3515" coordsize="12,0" path="m13069,3515l13081,3515e" filled="false" stroked="true" strokeweight=".6pt" strokecolor="#000000">
                <v:path arrowok="t"/>
              </v:shape>
            </v:group>
            <v:group style="position:absolute;left:13088;top:3515;width:12;height:2" coordorigin="13088,3515" coordsize="12,2">
              <v:shape style="position:absolute;left:13088;top:3515;width:12;height:2" coordorigin="13088,3515" coordsize="12,0" path="m13088,3515l13100,3515e" filled="false" stroked="true" strokeweight=".6pt" strokecolor="#000000">
                <v:path arrowok="t"/>
              </v:shape>
            </v:group>
            <v:group style="position:absolute;left:13108;top:3515;width:12;height:2" coordorigin="13108,3515" coordsize="12,2">
              <v:shape style="position:absolute;left:13108;top:3515;width:12;height:2" coordorigin="13108,3515" coordsize="12,0" path="m13108,3515l13120,3515e" filled="false" stroked="true" strokeweight=".6pt" strokecolor="#000000">
                <v:path arrowok="t"/>
              </v:shape>
            </v:group>
            <v:group style="position:absolute;left:13127;top:3515;width:12;height:2" coordorigin="13127,3515" coordsize="12,2">
              <v:shape style="position:absolute;left:13127;top:3515;width:12;height:2" coordorigin="13127,3515" coordsize="12,0" path="m13127,3515l13139,3515e" filled="false" stroked="true" strokeweight=".6pt" strokecolor="#000000">
                <v:path arrowok="t"/>
              </v:shape>
            </v:group>
            <v:group style="position:absolute;left:13146;top:3515;width:12;height:2" coordorigin="13146,3515" coordsize="12,2">
              <v:shape style="position:absolute;left:13146;top:3515;width:12;height:2" coordorigin="13146,3515" coordsize="12,0" path="m13146,3515l13158,3515e" filled="false" stroked="true" strokeweight=".6pt" strokecolor="#000000">
                <v:path arrowok="t"/>
              </v:shape>
            </v:group>
            <v:group style="position:absolute;left:13165;top:3515;width:12;height:2" coordorigin="13165,3515" coordsize="12,2">
              <v:shape style="position:absolute;left:13165;top:3515;width:12;height:2" coordorigin="13165,3515" coordsize="12,0" path="m13165,3515l13177,3515e" filled="false" stroked="true" strokeweight=".6pt" strokecolor="#000000">
                <v:path arrowok="t"/>
              </v:shape>
            </v:group>
            <v:group style="position:absolute;left:13184;top:3515;width:12;height:2" coordorigin="13184,3515" coordsize="12,2">
              <v:shape style="position:absolute;left:13184;top:3515;width:12;height:2" coordorigin="13184,3515" coordsize="12,0" path="m13184,3515l13196,3515e" filled="false" stroked="true" strokeweight=".6pt" strokecolor="#000000">
                <v:path arrowok="t"/>
              </v:shape>
            </v:group>
            <v:group style="position:absolute;left:13204;top:3515;width:12;height:2" coordorigin="13204,3515" coordsize="12,2">
              <v:shape style="position:absolute;left:13204;top:3515;width:12;height:2" coordorigin="13204,3515" coordsize="12,0" path="m13204,3515l13216,3515e" filled="false" stroked="true" strokeweight=".6pt" strokecolor="#000000">
                <v:path arrowok="t"/>
              </v:shape>
            </v:group>
            <v:group style="position:absolute;left:13223;top:3515;width:12;height:2" coordorigin="13223,3515" coordsize="12,2">
              <v:shape style="position:absolute;left:13223;top:3515;width:12;height:2" coordorigin="13223,3515" coordsize="12,0" path="m13223,3515l13235,3515e" filled="false" stroked="true" strokeweight=".6pt" strokecolor="#000000">
                <v:path arrowok="t"/>
              </v:shape>
            </v:group>
            <v:group style="position:absolute;left:13242;top:3515;width:12;height:2" coordorigin="13242,3515" coordsize="12,2">
              <v:shape style="position:absolute;left:13242;top:3515;width:12;height:2" coordorigin="13242,3515" coordsize="12,0" path="m13242,3515l13254,3515e" filled="false" stroked="true" strokeweight=".6pt" strokecolor="#000000">
                <v:path arrowok="t"/>
              </v:shape>
            </v:group>
            <v:group style="position:absolute;left:13261;top:3515;width:12;height:2" coordorigin="13261,3515" coordsize="12,2">
              <v:shape style="position:absolute;left:13261;top:3515;width:12;height:2" coordorigin="13261,3515" coordsize="12,0" path="m13261,3515l13273,3515e" filled="false" stroked="true" strokeweight=".6pt" strokecolor="#000000">
                <v:path arrowok="t"/>
              </v:shape>
            </v:group>
            <v:group style="position:absolute;left:13280;top:3515;width:12;height:2" coordorigin="13280,3515" coordsize="12,2">
              <v:shape style="position:absolute;left:13280;top:3515;width:12;height:2" coordorigin="13280,3515" coordsize="12,0" path="m13280,3515l13292,3515e" filled="false" stroked="true" strokeweight=".6pt" strokecolor="#000000">
                <v:path arrowok="t"/>
              </v:shape>
            </v:group>
            <v:group style="position:absolute;left:13300;top:3515;width:12;height:2" coordorigin="13300,3515" coordsize="12,2">
              <v:shape style="position:absolute;left:13300;top:3515;width:12;height:2" coordorigin="13300,3515" coordsize="12,0" path="m13300,3515l13312,3515e" filled="false" stroked="true" strokeweight=".6pt" strokecolor="#000000">
                <v:path arrowok="t"/>
              </v:shape>
            </v:group>
            <v:group style="position:absolute;left:13319;top:3515;width:12;height:2" coordorigin="13319,3515" coordsize="12,2">
              <v:shape style="position:absolute;left:13319;top:3515;width:12;height:2" coordorigin="13319,3515" coordsize="12,0" path="m13319,3515l13331,3515e" filled="false" stroked="true" strokeweight=".6pt" strokecolor="#000000">
                <v:path arrowok="t"/>
              </v:shape>
            </v:group>
            <v:group style="position:absolute;left:13338;top:3515;width:12;height:2" coordorigin="13338,3515" coordsize="12,2">
              <v:shape style="position:absolute;left:13338;top:3515;width:12;height:2" coordorigin="13338,3515" coordsize="12,0" path="m13338,3515l13350,3515e" filled="false" stroked="true" strokeweight=".6pt" strokecolor="#000000">
                <v:path arrowok="t"/>
              </v:shape>
            </v:group>
            <v:group style="position:absolute;left:13357;top:3515;width:12;height:2" coordorigin="13357,3515" coordsize="12,2">
              <v:shape style="position:absolute;left:13357;top:3515;width:12;height:2" coordorigin="13357,3515" coordsize="12,0" path="m13357,3515l13369,3515e" filled="false" stroked="true" strokeweight=".6pt" strokecolor="#000000">
                <v:path arrowok="t"/>
              </v:shape>
            </v:group>
            <v:group style="position:absolute;left:13376;top:3515;width:12;height:2" coordorigin="13376,3515" coordsize="12,2">
              <v:shape style="position:absolute;left:13376;top:3515;width:12;height:2" coordorigin="13376,3515" coordsize="12,0" path="m13376,3515l13388,3515e" filled="false" stroked="true" strokeweight=".6pt" strokecolor="#000000">
                <v:path arrowok="t"/>
              </v:shape>
            </v:group>
            <v:group style="position:absolute;left:13396;top:3515;width:12;height:2" coordorigin="13396,3515" coordsize="12,2">
              <v:shape style="position:absolute;left:13396;top:3515;width:12;height:2" coordorigin="13396,3515" coordsize="12,0" path="m13396,3515l13408,3515e" filled="false" stroked="true" strokeweight=".6pt" strokecolor="#000000">
                <v:path arrowok="t"/>
              </v:shape>
            </v:group>
            <v:group style="position:absolute;left:13415;top:3515;width:12;height:2" coordorigin="13415,3515" coordsize="12,2">
              <v:shape style="position:absolute;left:13415;top:3515;width:12;height:2" coordorigin="13415,3515" coordsize="12,0" path="m13415,3515l13427,3515e" filled="false" stroked="true" strokeweight=".6pt" strokecolor="#000000">
                <v:path arrowok="t"/>
              </v:shape>
            </v:group>
            <v:group style="position:absolute;left:13434;top:3515;width:12;height:2" coordorigin="13434,3515" coordsize="12,2">
              <v:shape style="position:absolute;left:13434;top:3515;width:12;height:2" coordorigin="13434,3515" coordsize="12,0" path="m13434,3515l13446,3515e" filled="false" stroked="true" strokeweight=".6pt" strokecolor="#000000">
                <v:path arrowok="t"/>
              </v:shape>
            </v:group>
            <v:group style="position:absolute;left:13453;top:3515;width:12;height:2" coordorigin="13453,3515" coordsize="12,2">
              <v:shape style="position:absolute;left:13453;top:3515;width:12;height:2" coordorigin="13453,3515" coordsize="12,0" path="m13453,3515l13465,3515e" filled="false" stroked="true" strokeweight=".6pt" strokecolor="#000000">
                <v:path arrowok="t"/>
              </v:shape>
            </v:group>
            <v:group style="position:absolute;left:13472;top:3515;width:12;height:2" coordorigin="13472,3515" coordsize="12,2">
              <v:shape style="position:absolute;left:13472;top:3515;width:12;height:2" coordorigin="13472,3515" coordsize="12,0" path="m13472,3515l13484,3515e" filled="false" stroked="true" strokeweight=".6pt" strokecolor="#000000">
                <v:path arrowok="t"/>
              </v:shape>
            </v:group>
            <v:group style="position:absolute;left:13492;top:3515;width:12;height:2" coordorigin="13492,3515" coordsize="12,2">
              <v:shape style="position:absolute;left:13492;top:3515;width:12;height:2" coordorigin="13492,3515" coordsize="12,0" path="m13492,3515l13504,3515e" filled="false" stroked="true" strokeweight=".6pt" strokecolor="#000000">
                <v:path arrowok="t"/>
              </v:shape>
            </v:group>
            <v:group style="position:absolute;left:13511;top:3515;width:12;height:2" coordorigin="13511,3515" coordsize="12,2">
              <v:shape style="position:absolute;left:13511;top:3515;width:12;height:2" coordorigin="13511,3515" coordsize="12,0" path="m13511,3515l13523,3515e" filled="false" stroked="true" strokeweight=".6pt" strokecolor="#000000">
                <v:path arrowok="t"/>
              </v:shape>
            </v:group>
            <v:group style="position:absolute;left:13530;top:3515;width:12;height:2" coordorigin="13530,3515" coordsize="12,2">
              <v:shape style="position:absolute;left:13530;top:3515;width:12;height:2" coordorigin="13530,3515" coordsize="12,0" path="m13530,3515l13542,3515e" filled="false" stroked="true" strokeweight=".6pt" strokecolor="#000000">
                <v:path arrowok="t"/>
              </v:shape>
            </v:group>
            <v:group style="position:absolute;left:13549;top:3515;width:12;height:2" coordorigin="13549,3515" coordsize="12,2">
              <v:shape style="position:absolute;left:13549;top:3515;width:12;height:2" coordorigin="13549,3515" coordsize="12,0" path="m13549,3515l13561,3515e" filled="false" stroked="true" strokeweight=".6pt" strokecolor="#000000">
                <v:path arrowok="t"/>
              </v:shape>
            </v:group>
            <v:group style="position:absolute;left:13568;top:3515;width:12;height:2" coordorigin="13568,3515" coordsize="12,2">
              <v:shape style="position:absolute;left:13568;top:3515;width:12;height:2" coordorigin="13568,3515" coordsize="12,0" path="m13568,3515l13580,3515e" filled="false" stroked="true" strokeweight=".6pt" strokecolor="#000000">
                <v:path arrowok="t"/>
              </v:shape>
            </v:group>
            <v:group style="position:absolute;left:13588;top:3515;width:12;height:2" coordorigin="13588,3515" coordsize="12,2">
              <v:shape style="position:absolute;left:13588;top:3515;width:12;height:2" coordorigin="13588,3515" coordsize="12,0" path="m13588,3515l13600,3515e" filled="false" stroked="true" strokeweight=".6pt" strokecolor="#000000">
                <v:path arrowok="t"/>
              </v:shape>
            </v:group>
            <v:group style="position:absolute;left:13607;top:3515;width:12;height:2" coordorigin="13607,3515" coordsize="12,2">
              <v:shape style="position:absolute;left:13607;top:3515;width:12;height:2" coordorigin="13607,3515" coordsize="12,0" path="m13607,3515l13619,3515e" filled="false" stroked="true" strokeweight=".6pt" strokecolor="#000000">
                <v:path arrowok="t"/>
              </v:shape>
            </v:group>
            <v:group style="position:absolute;left:13626;top:3515;width:12;height:2" coordorigin="13626,3515" coordsize="12,2">
              <v:shape style="position:absolute;left:13626;top:3515;width:12;height:2" coordorigin="13626,3515" coordsize="12,0" path="m13626,3515l13638,3515e" filled="false" stroked="true" strokeweight=".6pt" strokecolor="#000000">
                <v:path arrowok="t"/>
              </v:shape>
            </v:group>
            <v:group style="position:absolute;left:13645;top:3515;width:12;height:2" coordorigin="13645,3515" coordsize="12,2">
              <v:shape style="position:absolute;left:13645;top:3515;width:12;height:2" coordorigin="13645,3515" coordsize="12,0" path="m13645,3515l13657,3515e" filled="false" stroked="true" strokeweight=".6pt" strokecolor="#000000">
                <v:path arrowok="t"/>
              </v:shape>
            </v:group>
            <v:group style="position:absolute;left:13664;top:3515;width:12;height:2" coordorigin="13664,3515" coordsize="12,2">
              <v:shape style="position:absolute;left:13664;top:3515;width:12;height:2" coordorigin="13664,3515" coordsize="12,0" path="m13664,3515l13676,3515e" filled="false" stroked="true" strokeweight=".6pt" strokecolor="#000000">
                <v:path arrowok="t"/>
              </v:shape>
            </v:group>
            <v:group style="position:absolute;left:13684;top:3515;width:12;height:2" coordorigin="13684,3515" coordsize="12,2">
              <v:shape style="position:absolute;left:13684;top:3515;width:12;height:2" coordorigin="13684,3515" coordsize="12,0" path="m13684,3515l13696,3515e" filled="false" stroked="true" strokeweight=".6pt" strokecolor="#000000">
                <v:path arrowok="t"/>
              </v:shape>
            </v:group>
            <v:group style="position:absolute;left:13703;top:3515;width:12;height:2" coordorigin="13703,3515" coordsize="12,2">
              <v:shape style="position:absolute;left:13703;top:3515;width:12;height:2" coordorigin="13703,3515" coordsize="12,0" path="m13703,3515l13715,3515e" filled="false" stroked="true" strokeweight=".6pt" strokecolor="#000000">
                <v:path arrowok="t"/>
              </v:shape>
            </v:group>
            <v:group style="position:absolute;left:13722;top:3515;width:12;height:2" coordorigin="13722,3515" coordsize="12,2">
              <v:shape style="position:absolute;left:13722;top:3515;width:12;height:2" coordorigin="13722,3515" coordsize="12,0" path="m13722,3515l13734,3515e" filled="false" stroked="true" strokeweight=".6pt" strokecolor="#000000">
                <v:path arrowok="t"/>
              </v:shape>
            </v:group>
            <v:group style="position:absolute;left:13741;top:3515;width:12;height:2" coordorigin="13741,3515" coordsize="12,2">
              <v:shape style="position:absolute;left:13741;top:3515;width:12;height:2" coordorigin="13741,3515" coordsize="12,0" path="m13741,3515l13753,3515e" filled="false" stroked="true" strokeweight=".6pt" strokecolor="#000000">
                <v:path arrowok="t"/>
              </v:shape>
            </v:group>
            <v:group style="position:absolute;left:13760;top:3515;width:12;height:2" coordorigin="13760,3515" coordsize="12,2">
              <v:shape style="position:absolute;left:13760;top:3515;width:12;height:2" coordorigin="13760,3515" coordsize="12,0" path="m13760,3515l13772,3515e" filled="false" stroked="true" strokeweight=".6pt" strokecolor="#000000">
                <v:path arrowok="t"/>
              </v:shape>
            </v:group>
            <v:group style="position:absolute;left:13780;top:3515;width:12;height:2" coordorigin="13780,3515" coordsize="12,2">
              <v:shape style="position:absolute;left:13780;top:3515;width:12;height:2" coordorigin="13780,3515" coordsize="12,0" path="m13780,3515l13792,3515e" filled="false" stroked="true" strokeweight=".6pt" strokecolor="#000000">
                <v:path arrowok="t"/>
              </v:shape>
            </v:group>
            <v:group style="position:absolute;left:13799;top:3515;width:12;height:2" coordorigin="13799,3515" coordsize="12,2">
              <v:shape style="position:absolute;left:13799;top:3515;width:12;height:2" coordorigin="13799,3515" coordsize="12,0" path="m13799,3515l13811,3515e" filled="false" stroked="true" strokeweight=".6pt" strokecolor="#000000">
                <v:path arrowok="t"/>
              </v:shape>
            </v:group>
            <v:group style="position:absolute;left:13818;top:3515;width:12;height:2" coordorigin="13818,3515" coordsize="12,2">
              <v:shape style="position:absolute;left:13818;top:3515;width:12;height:2" coordorigin="13818,3515" coordsize="12,0" path="m13818,3515l13830,3515e" filled="false" stroked="true" strokeweight=".6pt" strokecolor="#000000">
                <v:path arrowok="t"/>
              </v:shape>
            </v:group>
            <v:group style="position:absolute;left:13837;top:3515;width:12;height:2" coordorigin="13837,3515" coordsize="12,2">
              <v:shape style="position:absolute;left:13837;top:3515;width:12;height:2" coordorigin="13837,3515" coordsize="12,0" path="m13837,3515l13849,3515e" filled="false" stroked="true" strokeweight=".6pt" strokecolor="#000000">
                <v:path arrowok="t"/>
              </v:shape>
            </v:group>
            <v:group style="position:absolute;left:13856;top:3515;width:12;height:2" coordorigin="13856,3515" coordsize="12,2">
              <v:shape style="position:absolute;left:13856;top:3515;width:12;height:2" coordorigin="13856,3515" coordsize="12,0" path="m13856,3515l13868,3515e" filled="false" stroked="true" strokeweight=".6pt" strokecolor="#000000">
                <v:path arrowok="t"/>
              </v:shape>
            </v:group>
            <v:group style="position:absolute;left:13876;top:3515;width:12;height:2" coordorigin="13876,3515" coordsize="12,2">
              <v:shape style="position:absolute;left:13876;top:3515;width:12;height:2" coordorigin="13876,3515" coordsize="12,0" path="m13876,3515l13888,3515e" filled="false" stroked="true" strokeweight=".6pt" strokecolor="#000000">
                <v:path arrowok="t"/>
              </v:shape>
            </v:group>
            <v:group style="position:absolute;left:13895;top:3515;width:12;height:2" coordorigin="13895,3515" coordsize="12,2">
              <v:shape style="position:absolute;left:13895;top:3515;width:12;height:2" coordorigin="13895,3515" coordsize="12,0" path="m13895,3515l13907,3515e" filled="false" stroked="true" strokeweight=".6pt" strokecolor="#000000">
                <v:path arrowok="t"/>
              </v:shape>
            </v:group>
            <v:group style="position:absolute;left:13914;top:3515;width:12;height:2" coordorigin="13914,3515" coordsize="12,2">
              <v:shape style="position:absolute;left:13914;top:3515;width:12;height:2" coordorigin="13914,3515" coordsize="12,0" path="m13914,3515l13926,3515e" filled="false" stroked="true" strokeweight=".6pt" strokecolor="#000000">
                <v:path arrowok="t"/>
              </v:shape>
            </v:group>
            <v:group style="position:absolute;left:13933;top:3515;width:12;height:2" coordorigin="13933,3515" coordsize="12,2">
              <v:shape style="position:absolute;left:13933;top:3515;width:12;height:2" coordorigin="13933,3515" coordsize="12,0" path="m13933,3515l13945,3515e" filled="false" stroked="true" strokeweight=".6pt" strokecolor="#000000">
                <v:path arrowok="t"/>
              </v:shape>
            </v:group>
            <v:group style="position:absolute;left:13952;top:3515;width:12;height:2" coordorigin="13952,3515" coordsize="12,2">
              <v:shape style="position:absolute;left:13952;top:3515;width:12;height:2" coordorigin="13952,3515" coordsize="12,0" path="m13952,3515l13964,3515e" filled="false" stroked="true" strokeweight=".6pt" strokecolor="#000000">
                <v:path arrowok="t"/>
              </v:shape>
            </v:group>
            <v:group style="position:absolute;left:13972;top:3515;width:12;height:2" coordorigin="13972,3515" coordsize="12,2">
              <v:shape style="position:absolute;left:13972;top:3515;width:12;height:2" coordorigin="13972,3515" coordsize="12,0" path="m13972,3515l13984,3515e" filled="false" stroked="true" strokeweight=".6pt" strokecolor="#000000">
                <v:path arrowok="t"/>
              </v:shape>
            </v:group>
            <v:group style="position:absolute;left:13991;top:3515;width:12;height:2" coordorigin="13991,3515" coordsize="12,2">
              <v:shape style="position:absolute;left:13991;top:3515;width:12;height:2" coordorigin="13991,3515" coordsize="12,0" path="m13991,3515l14003,3515e" filled="false" stroked="true" strokeweight=".6pt" strokecolor="#000000">
                <v:path arrowok="t"/>
              </v:shape>
            </v:group>
            <v:group style="position:absolute;left:14010;top:3515;width:12;height:2" coordorigin="14010,3515" coordsize="12,2">
              <v:shape style="position:absolute;left:14010;top:3515;width:12;height:2" coordorigin="14010,3515" coordsize="12,0" path="m14010,3515l14022,3515e" filled="false" stroked="true" strokeweight=".6pt" strokecolor="#000000">
                <v:path arrowok="t"/>
              </v:shape>
            </v:group>
            <v:group style="position:absolute;left:14029;top:3515;width:12;height:2" coordorigin="14029,3515" coordsize="12,2">
              <v:shape style="position:absolute;left:14029;top:3515;width:12;height:2" coordorigin="14029,3515" coordsize="12,0" path="m14029,3515l14041,3515e" filled="false" stroked="true" strokeweight=".6pt" strokecolor="#000000">
                <v:path arrowok="t"/>
              </v:shape>
            </v:group>
            <v:group style="position:absolute;left:14048;top:3515;width:12;height:2" coordorigin="14048,3515" coordsize="12,2">
              <v:shape style="position:absolute;left:14048;top:3515;width:12;height:2" coordorigin="14048,3515" coordsize="12,0" path="m14048,3515l14060,3515e" filled="false" stroked="true" strokeweight=".6pt" strokecolor="#000000">
                <v:path arrowok="t"/>
              </v:shape>
            </v:group>
            <v:group style="position:absolute;left:14068;top:3515;width:12;height:2" coordorigin="14068,3515" coordsize="12,2">
              <v:shape style="position:absolute;left:14068;top:3515;width:12;height:2" coordorigin="14068,3515" coordsize="12,0" path="m14068,3515l14080,3515e" filled="false" stroked="true" strokeweight=".6pt" strokecolor="#000000">
                <v:path arrowok="t"/>
              </v:shape>
            </v:group>
            <v:group style="position:absolute;left:14087;top:3515;width:12;height:2" coordorigin="14087,3515" coordsize="12,2">
              <v:shape style="position:absolute;left:14087;top:3515;width:12;height:2" coordorigin="14087,3515" coordsize="12,0" path="m14087,3515l14099,3515e" filled="false" stroked="true" strokeweight=".6pt" strokecolor="#000000">
                <v:path arrowok="t"/>
              </v:shape>
            </v:group>
            <v:group style="position:absolute;left:14106;top:3515;width:12;height:2" coordorigin="14106,3515" coordsize="12,2">
              <v:shape style="position:absolute;left:14106;top:3515;width:12;height:2" coordorigin="14106,3515" coordsize="12,0" path="m14106,3515l14118,3515e" filled="false" stroked="true" strokeweight=".6pt" strokecolor="#000000">
                <v:path arrowok="t"/>
              </v:shape>
            </v:group>
            <v:group style="position:absolute;left:14125;top:3515;width:12;height:2" coordorigin="14125,3515" coordsize="12,2">
              <v:shape style="position:absolute;left:14125;top:3515;width:12;height:2" coordorigin="14125,3515" coordsize="12,0" path="m14125,3515l14137,3515e" filled="false" stroked="true" strokeweight=".6pt" strokecolor="#000000">
                <v:path arrowok="t"/>
              </v:shape>
            </v:group>
            <v:group style="position:absolute;left:14144;top:3515;width:12;height:2" coordorigin="14144,3515" coordsize="12,2">
              <v:shape style="position:absolute;left:14144;top:3515;width:12;height:2" coordorigin="14144,3515" coordsize="12,0" path="m14144,3515l14156,3515e" filled="false" stroked="true" strokeweight=".6pt" strokecolor="#000000">
                <v:path arrowok="t"/>
              </v:shape>
            </v:group>
            <v:group style="position:absolute;left:14164;top:3515;width:12;height:2" coordorigin="14164,3515" coordsize="12,2">
              <v:shape style="position:absolute;left:14164;top:3515;width:12;height:2" coordorigin="14164,3515" coordsize="12,0" path="m14164,3515l14176,3515e" filled="false" stroked="true" strokeweight=".6pt" strokecolor="#000000">
                <v:path arrowok="t"/>
              </v:shape>
            </v:group>
            <v:group style="position:absolute;left:14183;top:3515;width:12;height:2" coordorigin="14183,3515" coordsize="12,2">
              <v:shape style="position:absolute;left:14183;top:3515;width:12;height:2" coordorigin="14183,3515" coordsize="12,0" path="m14183,3515l14195,3515e" filled="false" stroked="true" strokeweight=".6pt" strokecolor="#000000">
                <v:path arrowok="t"/>
              </v:shape>
            </v:group>
            <v:group style="position:absolute;left:14202;top:3515;width:12;height:2" coordorigin="14202,3515" coordsize="12,2">
              <v:shape style="position:absolute;left:14202;top:3515;width:12;height:2" coordorigin="14202,3515" coordsize="12,0" path="m14202,3515l14214,3515e" filled="false" stroked="true" strokeweight=".6pt" strokecolor="#000000">
                <v:path arrowok="t"/>
              </v:shape>
            </v:group>
            <v:group style="position:absolute;left:14221;top:3515;width:12;height:2" coordorigin="14221,3515" coordsize="12,2">
              <v:shape style="position:absolute;left:14221;top:3515;width:12;height:2" coordorigin="14221,3515" coordsize="12,0" path="m14221,3515l14233,3515e" filled="false" stroked="true" strokeweight=".6pt" strokecolor="#000000">
                <v:path arrowok="t"/>
              </v:shape>
            </v:group>
            <v:group style="position:absolute;left:14240;top:3515;width:12;height:2" coordorigin="14240,3515" coordsize="12,2">
              <v:shape style="position:absolute;left:14240;top:3515;width:12;height:2" coordorigin="14240,3515" coordsize="12,0" path="m14240,3515l14252,3515e" filled="false" stroked="true" strokeweight=".6pt" strokecolor="#000000">
                <v:path arrowok="t"/>
              </v:shape>
            </v:group>
            <v:group style="position:absolute;left:14260;top:3515;width:12;height:2" coordorigin="14260,3515" coordsize="12,2">
              <v:shape style="position:absolute;left:14260;top:3515;width:12;height:2" coordorigin="14260,3515" coordsize="12,0" path="m14260,3515l14272,3515e" filled="false" stroked="true" strokeweight=".6pt" strokecolor="#000000">
                <v:path arrowok="t"/>
              </v:shape>
            </v:group>
            <v:group style="position:absolute;left:14279;top:3515;width:12;height:2" coordorigin="14279,3515" coordsize="12,2">
              <v:shape style="position:absolute;left:14279;top:3515;width:12;height:2" coordorigin="14279,3515" coordsize="12,0" path="m14279,3515l14291,3515e" filled="false" stroked="true" strokeweight=".6pt" strokecolor="#000000">
                <v:path arrowok="t"/>
              </v:shape>
            </v:group>
            <v:group style="position:absolute;left:14298;top:3515;width:12;height:2" coordorigin="14298,3515" coordsize="12,2">
              <v:shape style="position:absolute;left:14298;top:3515;width:12;height:2" coordorigin="14298,3515" coordsize="12,0" path="m14298,3515l14310,3515e" filled="false" stroked="true" strokeweight=".6pt" strokecolor="#000000">
                <v:path arrowok="t"/>
              </v:shape>
            </v:group>
            <v:group style="position:absolute;left:14317;top:3515;width:12;height:2" coordorigin="14317,3515" coordsize="12,2">
              <v:shape style="position:absolute;left:14317;top:3515;width:12;height:2" coordorigin="14317,3515" coordsize="12,0" path="m14317,3515l14329,3515e" filled="false" stroked="true" strokeweight=".6pt" strokecolor="#000000">
                <v:path arrowok="t"/>
              </v:shape>
            </v:group>
            <v:group style="position:absolute;left:14336;top:3515;width:12;height:2" coordorigin="14336,3515" coordsize="12,2">
              <v:shape style="position:absolute;left:14336;top:3515;width:12;height:2" coordorigin="14336,3515" coordsize="12,0" path="m14336,3515l14348,3515e" filled="false" stroked="true" strokeweight=".6pt" strokecolor="#000000">
                <v:path arrowok="t"/>
              </v:shape>
            </v:group>
            <v:group style="position:absolute;left:14356;top:3515;width:12;height:2" coordorigin="14356,3515" coordsize="12,2">
              <v:shape style="position:absolute;left:14356;top:3515;width:12;height:2" coordorigin="14356,3515" coordsize="12,0" path="m14356,3515l14368,3515e" filled="false" stroked="true" strokeweight=".6pt" strokecolor="#000000">
                <v:path arrowok="t"/>
              </v:shape>
            </v:group>
            <v:group style="position:absolute;left:14375;top:3515;width:12;height:2" coordorigin="14375,3515" coordsize="12,2">
              <v:shape style="position:absolute;left:14375;top:3515;width:12;height:2" coordorigin="14375,3515" coordsize="12,0" path="m14375,3515l14387,3515e" filled="false" stroked="true" strokeweight=".6pt" strokecolor="#000000">
                <v:path arrowok="t"/>
              </v:shape>
            </v:group>
            <v:group style="position:absolute;left:14394;top:3515;width:12;height:2" coordorigin="14394,3515" coordsize="12,2">
              <v:shape style="position:absolute;left:14394;top:3515;width:12;height:2" coordorigin="14394,3515" coordsize="12,0" path="m14394,3515l14406,3515e" filled="false" stroked="true" strokeweight=".6pt" strokecolor="#000000">
                <v:path arrowok="t"/>
              </v:shape>
            </v:group>
            <v:group style="position:absolute;left:14413;top:3515;width:12;height:2" coordorigin="14413,3515" coordsize="12,2">
              <v:shape style="position:absolute;left:14413;top:3515;width:12;height:2" coordorigin="14413,3515" coordsize="12,0" path="m14413,3515l14425,3515e" filled="false" stroked="true" strokeweight=".6pt" strokecolor="#000000">
                <v:path arrowok="t"/>
              </v:shape>
            </v:group>
            <v:group style="position:absolute;left:14432;top:3515;width:12;height:2" coordorigin="14432,3515" coordsize="12,2">
              <v:shape style="position:absolute;left:14432;top:3515;width:12;height:2" coordorigin="14432,3515" coordsize="12,0" path="m14432,3515l14444,3515e" filled="false" stroked="true" strokeweight=".6pt" strokecolor="#000000">
                <v:path arrowok="t"/>
              </v:shape>
            </v:group>
            <v:group style="position:absolute;left:14452;top:3515;width:12;height:2" coordorigin="14452,3515" coordsize="12,2">
              <v:shape style="position:absolute;left:14452;top:3515;width:12;height:2" coordorigin="14452,3515" coordsize="12,0" path="m14452,3515l14464,3515e" filled="false" stroked="true" strokeweight=".6pt" strokecolor="#000000">
                <v:path arrowok="t"/>
              </v:shape>
            </v:group>
            <v:group style="position:absolute;left:14471;top:3515;width:12;height:2" coordorigin="14471,3515" coordsize="12,2">
              <v:shape style="position:absolute;left:14471;top:3515;width:12;height:2" coordorigin="14471,3515" coordsize="12,0" path="m14471,3515l14483,3515e" filled="false" stroked="true" strokeweight=".6pt" strokecolor="#000000">
                <v:path arrowok="t"/>
              </v:shape>
            </v:group>
            <v:group style="position:absolute;left:14490;top:3515;width:12;height:2" coordorigin="14490,3515" coordsize="12,2">
              <v:shape style="position:absolute;left:14490;top:3515;width:12;height:2" coordorigin="14490,3515" coordsize="12,0" path="m14490,3515l14502,3515e" filled="false" stroked="true" strokeweight=".6pt" strokecolor="#000000">
                <v:path arrowok="t"/>
              </v:shape>
            </v:group>
            <v:group style="position:absolute;left:14509;top:3515;width:12;height:2" coordorigin="14509,3515" coordsize="12,2">
              <v:shape style="position:absolute;left:14509;top:3515;width:12;height:2" coordorigin="14509,3515" coordsize="12,0" path="m14509,3515l14521,3515e" filled="false" stroked="true" strokeweight=".6pt" strokecolor="#000000">
                <v:path arrowok="t"/>
              </v:shape>
            </v:group>
            <v:group style="position:absolute;left:14528;top:3515;width:12;height:2" coordorigin="14528,3515" coordsize="12,2">
              <v:shape style="position:absolute;left:14528;top:3515;width:12;height:2" coordorigin="14528,3515" coordsize="12,0" path="m14528,3515l14540,3515e" filled="false" stroked="true" strokeweight=".6pt" strokecolor="#000000">
                <v:path arrowok="t"/>
              </v:shape>
            </v:group>
            <v:group style="position:absolute;left:14548;top:3515;width:12;height:2" coordorigin="14548,3515" coordsize="12,2">
              <v:shape style="position:absolute;left:14548;top:3515;width:12;height:2" coordorigin="14548,3515" coordsize="12,0" path="m14548,3515l14560,3515e" filled="false" stroked="true" strokeweight=".6pt" strokecolor="#000000">
                <v:path arrowok="t"/>
              </v:shape>
            </v:group>
            <v:group style="position:absolute;left:14567;top:3515;width:12;height:2" coordorigin="14567,3515" coordsize="12,2">
              <v:shape style="position:absolute;left:14567;top:3515;width:12;height:2" coordorigin="14567,3515" coordsize="12,0" path="m14567,3515l14579,3515e" filled="false" stroked="true" strokeweight=".6pt" strokecolor="#000000">
                <v:path arrowok="t"/>
              </v:shape>
            </v:group>
            <v:group style="position:absolute;left:14586;top:3515;width:12;height:2" coordorigin="14586,3515" coordsize="12,2">
              <v:shape style="position:absolute;left:14586;top:3515;width:12;height:2" coordorigin="14586,3515" coordsize="12,0" path="m14586,3515l14598,3515e" filled="false" stroked="true" strokeweight=".6pt" strokecolor="#000000">
                <v:path arrowok="t"/>
              </v:shape>
            </v:group>
            <v:group style="position:absolute;left:14605;top:3515;width:12;height:2" coordorigin="14605,3515" coordsize="12,2">
              <v:shape style="position:absolute;left:14605;top:3515;width:12;height:2" coordorigin="14605,3515" coordsize="12,0" path="m14605,3515l14617,3515e" filled="false" stroked="true" strokeweight=".6pt" strokecolor="#000000">
                <v:path arrowok="t"/>
              </v:shape>
            </v:group>
            <v:group style="position:absolute;left:14624;top:3515;width:12;height:2" coordorigin="14624,3515" coordsize="12,2">
              <v:shape style="position:absolute;left:14624;top:3515;width:12;height:2" coordorigin="14624,3515" coordsize="12,0" path="m14624,3515l14636,3515e" filled="false" stroked="true" strokeweight=".6pt" strokecolor="#000000">
                <v:path arrowok="t"/>
              </v:shape>
            </v:group>
            <v:group style="position:absolute;left:14644;top:3515;width:12;height:2" coordorigin="14644,3515" coordsize="12,2">
              <v:shape style="position:absolute;left:14644;top:3515;width:12;height:2" coordorigin="14644,3515" coordsize="12,0" path="m14644,3515l14656,3515e" filled="false" stroked="true" strokeweight=".6pt" strokecolor="#000000">
                <v:path arrowok="t"/>
              </v:shape>
            </v:group>
            <v:group style="position:absolute;left:14663;top:3515;width:12;height:2" coordorigin="14663,3515" coordsize="12,2">
              <v:shape style="position:absolute;left:14663;top:3515;width:12;height:2" coordorigin="14663,3515" coordsize="12,0" path="m14663,3515l14675,3515e" filled="false" stroked="true" strokeweight=".6pt" strokecolor="#000000">
                <v:path arrowok="t"/>
              </v:shape>
            </v:group>
            <v:group style="position:absolute;left:14682;top:3515;width:12;height:2" coordorigin="14682,3515" coordsize="12,2">
              <v:shape style="position:absolute;left:14682;top:3515;width:12;height:2" coordorigin="14682,3515" coordsize="12,0" path="m14682,3515l14694,3515e" filled="false" stroked="true" strokeweight=".6pt" strokecolor="#000000">
                <v:path arrowok="t"/>
              </v:shape>
            </v:group>
            <v:group style="position:absolute;left:14701;top:3515;width:12;height:2" coordorigin="14701,3515" coordsize="12,2">
              <v:shape style="position:absolute;left:14701;top:3515;width:12;height:2" coordorigin="14701,3515" coordsize="12,0" path="m14701,3515l14713,3515e" filled="false" stroked="true" strokeweight=".6pt" strokecolor="#000000">
                <v:path arrowok="t"/>
              </v:shape>
            </v:group>
            <v:group style="position:absolute;left:14720;top:3515;width:12;height:2" coordorigin="14720,3515" coordsize="12,2">
              <v:shape style="position:absolute;left:14720;top:3515;width:12;height:2" coordorigin="14720,3515" coordsize="12,0" path="m14720,3515l14732,3515e" filled="false" stroked="true" strokeweight=".6pt" strokecolor="#000000">
                <v:path arrowok="t"/>
              </v:shape>
            </v:group>
            <v:group style="position:absolute;left:14740;top:3515;width:12;height:2" coordorigin="14740,3515" coordsize="12,2">
              <v:shape style="position:absolute;left:14740;top:3515;width:12;height:2" coordorigin="14740,3515" coordsize="12,0" path="m14740,3515l14752,3515e" filled="false" stroked="true" strokeweight=".6pt" strokecolor="#000000">
                <v:path arrowok="t"/>
              </v:shape>
            </v:group>
            <v:group style="position:absolute;left:14759;top:3515;width:12;height:2" coordorigin="14759,3515" coordsize="12,2">
              <v:shape style="position:absolute;left:14759;top:3515;width:12;height:2" coordorigin="14759,3515" coordsize="12,0" path="m14759,3515l14771,3515e" filled="false" stroked="true" strokeweight=".6pt" strokecolor="#000000">
                <v:path arrowok="t"/>
              </v:shape>
            </v:group>
            <v:group style="position:absolute;left:14778;top:3515;width:12;height:2" coordorigin="14778,3515" coordsize="12,2">
              <v:shape style="position:absolute;left:14778;top:3515;width:12;height:2" coordorigin="14778,3515" coordsize="12,0" path="m14778,3515l14790,3515e" filled="false" stroked="true" strokeweight=".6pt" strokecolor="#000000">
                <v:path arrowok="t"/>
              </v:shape>
            </v:group>
            <v:group style="position:absolute;left:14797;top:3515;width:12;height:2" coordorigin="14797,3515" coordsize="12,2">
              <v:shape style="position:absolute;left:14797;top:3515;width:12;height:2" coordorigin="14797,3515" coordsize="12,0" path="m14797,3515l14809,3515e" filled="false" stroked="true" strokeweight=".6pt" strokecolor="#000000">
                <v:path arrowok="t"/>
              </v:shape>
            </v:group>
            <v:group style="position:absolute;left:14816;top:3515;width:12;height:2" coordorigin="14816,3515" coordsize="12,2">
              <v:shape style="position:absolute;left:14816;top:3515;width:12;height:2" coordorigin="14816,3515" coordsize="12,0" path="m14816,3515l14828,3515e" filled="false" stroked="true" strokeweight=".6pt" strokecolor="#000000">
                <v:path arrowok="t"/>
              </v:shape>
            </v:group>
            <v:group style="position:absolute;left:14836;top:3515;width:12;height:2" coordorigin="14836,3515" coordsize="12,2">
              <v:shape style="position:absolute;left:14836;top:3515;width:12;height:2" coordorigin="14836,3515" coordsize="12,0" path="m14836,3515l14848,3515e" filled="false" stroked="true" strokeweight=".6pt" strokecolor="#000000">
                <v:path arrowok="t"/>
              </v:shape>
            </v:group>
            <v:group style="position:absolute;left:14855;top:3515;width:12;height:2" coordorigin="14855,3515" coordsize="12,2">
              <v:shape style="position:absolute;left:14855;top:3515;width:12;height:2" coordorigin="14855,3515" coordsize="12,0" path="m14855,3515l14867,3515e" filled="false" stroked="true" strokeweight=".6pt" strokecolor="#000000">
                <v:path arrowok="t"/>
              </v:shape>
            </v:group>
            <v:group style="position:absolute;left:14874;top:3515;width:12;height:2" coordorigin="14874,3515" coordsize="12,2">
              <v:shape style="position:absolute;left:14874;top:3515;width:12;height:2" coordorigin="14874,3515" coordsize="12,0" path="m14874,3515l14886,3515e" filled="false" stroked="true" strokeweight=".6pt" strokecolor="#000000">
                <v:path arrowok="t"/>
              </v:shape>
            </v:group>
            <v:group style="position:absolute;left:14893;top:3515;width:12;height:2" coordorigin="14893,3515" coordsize="12,2">
              <v:shape style="position:absolute;left:14893;top:3515;width:12;height:2" coordorigin="14893,3515" coordsize="12,0" path="m14893,3515l14905,3515e" filled="false" stroked="true" strokeweight=".6pt" strokecolor="#000000">
                <v:path arrowok="t"/>
              </v:shape>
            </v:group>
            <v:group style="position:absolute;left:14912;top:3515;width:12;height:2" coordorigin="14912,3515" coordsize="12,2">
              <v:shape style="position:absolute;left:14912;top:3515;width:12;height:2" coordorigin="14912,3515" coordsize="12,0" path="m14912,3515l14924,3515e" filled="false" stroked="true" strokeweight=".6pt" strokecolor="#000000">
                <v:path arrowok="t"/>
              </v:shape>
            </v:group>
            <v:group style="position:absolute;left:14932;top:3515;width:12;height:2" coordorigin="14932,3515" coordsize="12,2">
              <v:shape style="position:absolute;left:14932;top:3515;width:12;height:2" coordorigin="14932,3515" coordsize="12,0" path="m14932,3515l14944,3515e" filled="false" stroked="true" strokeweight=".6pt" strokecolor="#000000">
                <v:path arrowok="t"/>
              </v:shape>
            </v:group>
            <v:group style="position:absolute;left:14951;top:3515;width:12;height:2" coordorigin="14951,3515" coordsize="12,2">
              <v:shape style="position:absolute;left:14951;top:3515;width:12;height:2" coordorigin="14951,3515" coordsize="12,0" path="m14951,3515l14963,3515e" filled="false" stroked="true" strokeweight=".6pt" strokecolor="#000000">
                <v:path arrowok="t"/>
              </v:shape>
            </v:group>
            <v:group style="position:absolute;left:14970;top:3515;width:12;height:2" coordorigin="14970,3515" coordsize="12,2">
              <v:shape style="position:absolute;left:14970;top:3515;width:12;height:2" coordorigin="14970,3515" coordsize="12,0" path="m14970,3515l14982,3515e" filled="false" stroked="true" strokeweight=".6pt" strokecolor="#000000">
                <v:path arrowok="t"/>
              </v:shape>
            </v:group>
            <v:group style="position:absolute;left:14989;top:3515;width:12;height:2" coordorigin="14989,3515" coordsize="12,2">
              <v:shape style="position:absolute;left:14989;top:3515;width:12;height:2" coordorigin="14989,3515" coordsize="12,0" path="m14989,3515l15001,3515e" filled="false" stroked="true" strokeweight=".6pt" strokecolor="#000000">
                <v:path arrowok="t"/>
              </v:shape>
            </v:group>
            <v:group style="position:absolute;left:15008;top:3515;width:12;height:2" coordorigin="15008,3515" coordsize="12,2">
              <v:shape style="position:absolute;left:15008;top:3515;width:12;height:2" coordorigin="15008,3515" coordsize="12,0" path="m15008,3515l15020,3515e" filled="false" stroked="true" strokeweight=".6pt" strokecolor="#000000">
                <v:path arrowok="t"/>
              </v:shape>
            </v:group>
            <v:group style="position:absolute;left:15028;top:3515;width:12;height:2" coordorigin="15028,3515" coordsize="12,2">
              <v:shape style="position:absolute;left:15028;top:3515;width:12;height:2" coordorigin="15028,3515" coordsize="12,0" path="m15028,3515l15040,3515e" filled="false" stroked="true" strokeweight=".6pt" strokecolor="#000000">
                <v:path arrowok="t"/>
              </v:shape>
            </v:group>
            <v:group style="position:absolute;left:15047;top:3515;width:12;height:2" coordorigin="15047,3515" coordsize="12,2">
              <v:shape style="position:absolute;left:15047;top:3515;width:12;height:2" coordorigin="15047,3515" coordsize="12,0" path="m15047,3515l15059,3515e" filled="false" stroked="true" strokeweight=".6pt" strokecolor="#000000">
                <v:path arrowok="t"/>
              </v:shape>
            </v:group>
            <v:group style="position:absolute;left:15066;top:3515;width:12;height:2" coordorigin="15066,3515" coordsize="12,2">
              <v:shape style="position:absolute;left:15066;top:3515;width:12;height:2" coordorigin="15066,3515" coordsize="12,0" path="m15066,3515l15078,3515e" filled="false" stroked="true" strokeweight=".6pt" strokecolor="#000000">
                <v:path arrowok="t"/>
              </v:shape>
            </v:group>
            <v:group style="position:absolute;left:15085;top:3515;width:12;height:2" coordorigin="15085,3515" coordsize="12,2">
              <v:shape style="position:absolute;left:15085;top:3515;width:12;height:2" coordorigin="15085,3515" coordsize="12,0" path="m15085,3515l15097,3515e" filled="false" stroked="true" strokeweight=".6pt" strokecolor="#000000">
                <v:path arrowok="t"/>
              </v:shape>
            </v:group>
            <v:group style="position:absolute;left:15104;top:3515;width:12;height:2" coordorigin="15104,3515" coordsize="12,2">
              <v:shape style="position:absolute;left:15104;top:3515;width:12;height:2" coordorigin="15104,3515" coordsize="12,0" path="m15104,3515l15116,3515e" filled="false" stroked="true" strokeweight=".6pt" strokecolor="#000000">
                <v:path arrowok="t"/>
              </v:shape>
            </v:group>
            <v:group style="position:absolute;left:15124;top:3515;width:12;height:2" coordorigin="15124,3515" coordsize="12,2">
              <v:shape style="position:absolute;left:15124;top:3515;width:12;height:2" coordorigin="15124,3515" coordsize="12,0" path="m15124,3515l15136,3515e" filled="false" stroked="true" strokeweight=".6pt" strokecolor="#000000">
                <v:path arrowok="t"/>
              </v:shape>
            </v:group>
            <v:group style="position:absolute;left:15143;top:3515;width:12;height:2" coordorigin="15143,3515" coordsize="12,2">
              <v:shape style="position:absolute;left:15143;top:3515;width:12;height:2" coordorigin="15143,3515" coordsize="12,0" path="m15143,3515l15155,3515e" filled="false" stroked="true" strokeweight=".6pt" strokecolor="#000000">
                <v:path arrowok="t"/>
              </v:shape>
            </v:group>
            <v:group style="position:absolute;left:15162;top:3515;width:12;height:2" coordorigin="15162,3515" coordsize="12,2">
              <v:shape style="position:absolute;left:15162;top:3515;width:12;height:2" coordorigin="15162,3515" coordsize="12,0" path="m15162,3515l15174,3515e" filled="false" stroked="true" strokeweight=".6pt" strokecolor="#000000">
                <v:path arrowok="t"/>
              </v:shape>
            </v:group>
            <v:group style="position:absolute;left:15181;top:3515;width:12;height:2" coordorigin="15181,3515" coordsize="12,2">
              <v:shape style="position:absolute;left:15181;top:3515;width:12;height:2" coordorigin="15181,3515" coordsize="12,0" path="m15181,3515l15193,3515e" filled="false" stroked="true" strokeweight=".6pt" strokecolor="#000000">
                <v:path arrowok="t"/>
              </v:shape>
            </v:group>
            <v:group style="position:absolute;left:15200;top:3515;width:12;height:2" coordorigin="15200,3515" coordsize="12,2">
              <v:shape style="position:absolute;left:15200;top:3515;width:12;height:2" coordorigin="15200,3515" coordsize="12,0" path="m15200,3515l15212,3515e" filled="false" stroked="true" strokeweight=".6pt" strokecolor="#000000">
                <v:path arrowok="t"/>
              </v:shape>
            </v:group>
            <v:group style="position:absolute;left:15220;top:3515;width:12;height:2" coordorigin="15220,3515" coordsize="12,2">
              <v:shape style="position:absolute;left:15220;top:3515;width:12;height:2" coordorigin="15220,3515" coordsize="12,0" path="m15220,3515l15232,3515e" filled="false" stroked="true" strokeweight=".6pt" strokecolor="#000000">
                <v:path arrowok="t"/>
              </v:shape>
            </v:group>
            <v:group style="position:absolute;left:15239;top:3515;width:12;height:2" coordorigin="15239,3515" coordsize="12,2">
              <v:shape style="position:absolute;left:15239;top:3515;width:12;height:2" coordorigin="15239,3515" coordsize="12,0" path="m15239,3515l15251,3515e" filled="false" stroked="true" strokeweight=".6pt" strokecolor="#000000">
                <v:path arrowok="t"/>
              </v:shape>
            </v:group>
            <v:group style="position:absolute;left:15258;top:3515;width:12;height:2" coordorigin="15258,3515" coordsize="12,2">
              <v:shape style="position:absolute;left:15258;top:3515;width:12;height:2" coordorigin="15258,3515" coordsize="12,0" path="m15258,3515l15270,3515e" filled="false" stroked="true" strokeweight=".6pt" strokecolor="#000000">
                <v:path arrowok="t"/>
              </v:shape>
            </v:group>
            <v:group style="position:absolute;left:15277;top:3515;width:12;height:2" coordorigin="15277,3515" coordsize="12,2">
              <v:shape style="position:absolute;left:15277;top:3515;width:12;height:2" coordorigin="15277,3515" coordsize="12,0" path="m15277,3515l15289,3515e" filled="false" stroked="true" strokeweight=".6pt" strokecolor="#000000">
                <v:path arrowok="t"/>
              </v:shape>
            </v:group>
            <v:group style="position:absolute;left:15296;top:3515;width:12;height:2" coordorigin="15296,3515" coordsize="12,2">
              <v:shape style="position:absolute;left:15296;top:3515;width:12;height:2" coordorigin="15296,3515" coordsize="12,0" path="m15296,3515l15308,3515e" filled="false" stroked="true" strokeweight=".6pt" strokecolor="#000000">
                <v:path arrowok="t"/>
              </v:shape>
            </v:group>
            <v:group style="position:absolute;left:15316;top:3515;width:12;height:2" coordorigin="15316,3515" coordsize="12,2">
              <v:shape style="position:absolute;left:15316;top:3515;width:12;height:2" coordorigin="15316,3515" coordsize="12,0" path="m15316,3515l15328,3515e" filled="false" stroked="true" strokeweight=".6pt" strokecolor="#000000">
                <v:path arrowok="t"/>
              </v:shape>
            </v:group>
            <v:group style="position:absolute;left:15335;top:3515;width:12;height:2" coordorigin="15335,3515" coordsize="12,2">
              <v:shape style="position:absolute;left:15335;top:3515;width:12;height:2" coordorigin="15335,3515" coordsize="12,0" path="m15335,3515l15347,3515e" filled="false" stroked="true" strokeweight=".6pt" strokecolor="#000000">
                <v:path arrowok="t"/>
              </v:shape>
            </v:group>
            <v:group style="position:absolute;left:15354;top:3515;width:12;height:2" coordorigin="15354,3515" coordsize="12,2">
              <v:shape style="position:absolute;left:15354;top:3515;width:12;height:2" coordorigin="15354,3515" coordsize="12,0" path="m15354,3515l15366,3515e" filled="false" stroked="true" strokeweight=".6pt" strokecolor="#000000">
                <v:path arrowok="t"/>
              </v:shape>
            </v:group>
            <v:group style="position:absolute;left:15373;top:3515;width:12;height:2" coordorigin="15373,3515" coordsize="12,2">
              <v:shape style="position:absolute;left:15373;top:3515;width:12;height:2" coordorigin="15373,3515" coordsize="12,0" path="m15373,3515l15385,3515e" filled="false" stroked="true" strokeweight=".6pt" strokecolor="#000000">
                <v:path arrowok="t"/>
              </v:shape>
            </v:group>
            <v:group style="position:absolute;left:15392;top:3515;width:12;height:2" coordorigin="15392,3515" coordsize="12,2">
              <v:shape style="position:absolute;left:15392;top:3515;width:12;height:2" coordorigin="15392,3515" coordsize="12,0" path="m15392,3515l15404,3515e" filled="false" stroked="true" strokeweight=".6pt" strokecolor="#000000">
                <v:path arrowok="t"/>
              </v:shape>
            </v:group>
            <v:group style="position:absolute;left:15412;top:3515;width:12;height:2" coordorigin="15412,3515" coordsize="12,2">
              <v:shape style="position:absolute;left:15412;top:3515;width:12;height:2" coordorigin="15412,3515" coordsize="12,0" path="m15412,3515l15424,3515e" filled="false" stroked="true" strokeweight=".6pt" strokecolor="#000000">
                <v:path arrowok="t"/>
              </v:shape>
            </v:group>
            <v:group style="position:absolute;left:15431;top:3515;width:12;height:2" coordorigin="15431,3515" coordsize="12,2">
              <v:shape style="position:absolute;left:15431;top:3515;width:12;height:2" coordorigin="15431,3515" coordsize="12,0" path="m15431,3515l15443,3515e" filled="false" stroked="true" strokeweight=".6pt" strokecolor="#000000">
                <v:path arrowok="t"/>
              </v:shape>
            </v:group>
            <v:group style="position:absolute;left:15450;top:3515;width:12;height:2" coordorigin="15450,3515" coordsize="12,2">
              <v:shape style="position:absolute;left:15450;top:3515;width:12;height:2" coordorigin="15450,3515" coordsize="12,0" path="m15450,3515l15462,3515e" filled="false" stroked="true" strokeweight=".6pt" strokecolor="#000000">
                <v:path arrowok="t"/>
              </v:shape>
            </v:group>
            <v:group style="position:absolute;left:15469;top:3515;width:12;height:2" coordorigin="15469,3515" coordsize="12,2">
              <v:shape style="position:absolute;left:15469;top:3515;width:12;height:2" coordorigin="15469,3515" coordsize="12,0" path="m15469,3515l15481,3515e" filled="false" stroked="true" strokeweight=".6pt" strokecolor="#000000">
                <v:path arrowok="t"/>
              </v:shape>
            </v:group>
            <v:group style="position:absolute;left:15488;top:3515;width:12;height:2" coordorigin="15488,3515" coordsize="12,2">
              <v:shape style="position:absolute;left:15488;top:3515;width:12;height:2" coordorigin="15488,3515" coordsize="12,0" path="m15488,3515l15500,3515e" filled="false" stroked="true" strokeweight=".6pt" strokecolor="#000000">
                <v:path arrowok="t"/>
              </v:shape>
            </v:group>
            <v:group style="position:absolute;left:15508;top:3515;width:12;height:2" coordorigin="15508,3515" coordsize="12,2">
              <v:shape style="position:absolute;left:15508;top:3515;width:12;height:2" coordorigin="15508,3515" coordsize="12,0" path="m15508,3515l15520,3515e" filled="false" stroked="true" strokeweight=".6pt" strokecolor="#000000">
                <v:path arrowok="t"/>
              </v:shape>
            </v:group>
            <v:group style="position:absolute;left:15527;top:3515;width:12;height:2" coordorigin="15527,3515" coordsize="12,2">
              <v:shape style="position:absolute;left:15527;top:3515;width:12;height:2" coordorigin="15527,3515" coordsize="12,0" path="m15527,3515l15539,3515e" filled="false" stroked="true" strokeweight=".6pt" strokecolor="#000000">
                <v:path arrowok="t"/>
              </v:shape>
            </v:group>
            <v:group style="position:absolute;left:15546;top:3515;width:12;height:2" coordorigin="15546,3515" coordsize="12,2">
              <v:shape style="position:absolute;left:15546;top:3515;width:12;height:2" coordorigin="15546,3515" coordsize="12,0" path="m15546,3515l15558,3515e" filled="false" stroked="true" strokeweight=".6pt" strokecolor="#000000">
                <v:path arrowok="t"/>
              </v:shape>
            </v:group>
            <v:group style="position:absolute;left:15565;top:3515;width:12;height:2" coordorigin="15565,3515" coordsize="12,2">
              <v:shape style="position:absolute;left:15565;top:3515;width:12;height:2" coordorigin="15565,3515" coordsize="12,0" path="m15565,3515l15577,3515e" filled="false" stroked="true" strokeweight=".6pt" strokecolor="#000000">
                <v:path arrowok="t"/>
              </v:shape>
            </v:group>
            <v:group style="position:absolute;left:15584;top:3515;width:12;height:2" coordorigin="15584,3515" coordsize="12,2">
              <v:shape style="position:absolute;left:15584;top:3515;width:12;height:2" coordorigin="15584,3515" coordsize="12,0" path="m15584,3515l15596,3515e" filled="false" stroked="true" strokeweight=".6pt" strokecolor="#000000">
                <v:path arrowok="t"/>
              </v:shape>
            </v:group>
            <v:group style="position:absolute;left:15604;top:3515;width:12;height:2" coordorigin="15604,3515" coordsize="12,2">
              <v:shape style="position:absolute;left:15604;top:3515;width:12;height:2" coordorigin="15604,3515" coordsize="12,0" path="m15604,3515l15616,3515e" filled="false" stroked="true" strokeweight=".6pt" strokecolor="#000000">
                <v:path arrowok="t"/>
              </v:shape>
            </v:group>
            <v:group style="position:absolute;left:15623;top:3515;width:12;height:2" coordorigin="15623,3515" coordsize="12,2">
              <v:shape style="position:absolute;left:15623;top:3515;width:12;height:2" coordorigin="15623,3515" coordsize="12,0" path="m15623,3515l15635,3515e" filled="false" stroked="true" strokeweight=".6pt" strokecolor="#000000">
                <v:path arrowok="t"/>
              </v:shape>
            </v:group>
            <v:group style="position:absolute;left:15642;top:3515;width:12;height:2" coordorigin="15642,3515" coordsize="12,2">
              <v:shape style="position:absolute;left:15642;top:3515;width:12;height:2" coordorigin="15642,3515" coordsize="12,0" path="m15642,3515l15654,3515e" filled="false" stroked="true" strokeweight=".6pt" strokecolor="#000000">
                <v:path arrowok="t"/>
              </v:shape>
            </v:group>
            <v:group style="position:absolute;left:15661;top:3515;width:8;height:2" coordorigin="15661,3515" coordsize="8,2">
              <v:shape style="position:absolute;left:15661;top:3515;width:8;height:2" coordorigin="15661,3515" coordsize="8,0" path="m15661,3515l15668,3515e" filled="false" stroked="true" strokeweight=".6pt" strokecolor="#000000">
                <v:path arrowok="t"/>
              </v:shape>
            </v:group>
            <v:group style="position:absolute;left:2048;top:3515;width:12;height:2" coordorigin="2048,3515" coordsize="12,2">
              <v:shape style="position:absolute;left:2048;top:3515;width:12;height:2" coordorigin="2048,3515" coordsize="12,0" path="m2048,3515l2060,3515e" filled="false" stroked="true" strokeweight=".6pt" strokecolor="#000000">
                <v:path arrowok="t"/>
              </v:shape>
            </v:group>
            <v:group style="position:absolute;left:2068;top:3515;width:12;height:2" coordorigin="2068,3515" coordsize="12,2">
              <v:shape style="position:absolute;left:2068;top:3515;width:12;height:2" coordorigin="2068,3515" coordsize="12,0" path="m2068,3515l2080,3515e" filled="false" stroked="true" strokeweight=".6pt" strokecolor="#000000">
                <v:path arrowok="t"/>
              </v:shape>
            </v:group>
            <v:group style="position:absolute;left:2087;top:3515;width:12;height:2" coordorigin="2087,3515" coordsize="12,2">
              <v:shape style="position:absolute;left:2087;top:3515;width:12;height:2" coordorigin="2087,3515" coordsize="12,0" path="m2087,3515l2099,3515e" filled="false" stroked="true" strokeweight=".6pt" strokecolor="#000000">
                <v:path arrowok="t"/>
              </v:shape>
            </v:group>
            <v:group style="position:absolute;left:2106;top:3515;width:12;height:2" coordorigin="2106,3515" coordsize="12,2">
              <v:shape style="position:absolute;left:2106;top:3515;width:12;height:2" coordorigin="2106,3515" coordsize="12,0" path="m2106,3515l2118,3515e" filled="false" stroked="true" strokeweight=".6pt" strokecolor="#000000">
                <v:path arrowok="t"/>
              </v:shape>
            </v:group>
            <v:group style="position:absolute;left:2125;top:3515;width:12;height:2" coordorigin="2125,3515" coordsize="12,2">
              <v:shape style="position:absolute;left:2125;top:3515;width:12;height:2" coordorigin="2125,3515" coordsize="12,0" path="m2125,3515l2137,3515e" filled="false" stroked="true" strokeweight=".6pt" strokecolor="#000000">
                <v:path arrowok="t"/>
              </v:shape>
            </v:group>
            <v:group style="position:absolute;left:2144;top:3515;width:12;height:2" coordorigin="2144,3515" coordsize="12,2">
              <v:shape style="position:absolute;left:2144;top:3515;width:12;height:2" coordorigin="2144,3515" coordsize="12,0" path="m2144,3515l2156,3515e" filled="false" stroked="true" strokeweight=".6pt" strokecolor="#000000">
                <v:path arrowok="t"/>
              </v:shape>
            </v:group>
            <v:group style="position:absolute;left:2164;top:3515;width:12;height:2" coordorigin="2164,3515" coordsize="12,2">
              <v:shape style="position:absolute;left:2164;top:3515;width:12;height:2" coordorigin="2164,3515" coordsize="12,0" path="m2164,3515l2176,3515e" filled="false" stroked="true" strokeweight=".6pt" strokecolor="#000000">
                <v:path arrowok="t"/>
              </v:shape>
            </v:group>
            <v:group style="position:absolute;left:2183;top:3515;width:12;height:2" coordorigin="2183,3515" coordsize="12,2">
              <v:shape style="position:absolute;left:2183;top:3515;width:12;height:2" coordorigin="2183,3515" coordsize="12,0" path="m2183,3515l2195,3515e" filled="false" stroked="true" strokeweight=".6pt" strokecolor="#000000">
                <v:path arrowok="t"/>
              </v:shape>
            </v:group>
            <v:group style="position:absolute;left:2202;top:3515;width:12;height:2" coordorigin="2202,3515" coordsize="12,2">
              <v:shape style="position:absolute;left:2202;top:3515;width:12;height:2" coordorigin="2202,3515" coordsize="12,0" path="m2202,3515l2214,3515e" filled="false" stroked="true" strokeweight=".6pt" strokecolor="#000000">
                <v:path arrowok="t"/>
              </v:shape>
            </v:group>
            <v:group style="position:absolute;left:2221;top:3515;width:12;height:2" coordorigin="2221,3515" coordsize="12,2">
              <v:shape style="position:absolute;left:2221;top:3515;width:12;height:2" coordorigin="2221,3515" coordsize="12,0" path="m2221,3515l2233,3515e" filled="false" stroked="true" strokeweight=".6pt" strokecolor="#000000">
                <v:path arrowok="t"/>
              </v:shape>
            </v:group>
            <v:group style="position:absolute;left:2240;top:3515;width:12;height:2" coordorigin="2240,3515" coordsize="12,2">
              <v:shape style="position:absolute;left:2240;top:3515;width:12;height:2" coordorigin="2240,3515" coordsize="12,0" path="m2240,3515l2252,3515e" filled="false" stroked="true" strokeweight=".6pt" strokecolor="#000000">
                <v:path arrowok="t"/>
              </v:shape>
            </v:group>
            <v:group style="position:absolute;left:2260;top:3515;width:12;height:2" coordorigin="2260,3515" coordsize="12,2">
              <v:shape style="position:absolute;left:2260;top:3515;width:12;height:2" coordorigin="2260,3515" coordsize="12,0" path="m2260,3515l2272,3515e" filled="false" stroked="true" strokeweight=".6pt" strokecolor="#000000">
                <v:path arrowok="t"/>
              </v:shape>
            </v:group>
            <v:group style="position:absolute;left:2279;top:3515;width:12;height:2" coordorigin="2279,3515" coordsize="12,2">
              <v:shape style="position:absolute;left:2279;top:3515;width:12;height:2" coordorigin="2279,3515" coordsize="12,0" path="m2279,3515l2291,3515e" filled="false" stroked="true" strokeweight=".6pt" strokecolor="#000000">
                <v:path arrowok="t"/>
              </v:shape>
            </v:group>
            <v:group style="position:absolute;left:2298;top:3515;width:12;height:2" coordorigin="2298,3515" coordsize="12,2">
              <v:shape style="position:absolute;left:2298;top:3515;width:12;height:2" coordorigin="2298,3515" coordsize="12,0" path="m2298,3515l2310,3515e" filled="false" stroked="true" strokeweight=".6pt" strokecolor="#000000">
                <v:path arrowok="t"/>
              </v:shape>
            </v:group>
            <v:group style="position:absolute;left:2317;top:3515;width:12;height:2" coordorigin="2317,3515" coordsize="12,2">
              <v:shape style="position:absolute;left:2317;top:3515;width:12;height:2" coordorigin="2317,3515" coordsize="12,0" path="m2317,3515l2329,3515e" filled="false" stroked="true" strokeweight=".6pt" strokecolor="#000000">
                <v:path arrowok="t"/>
              </v:shape>
            </v:group>
            <v:group style="position:absolute;left:2336;top:3515;width:12;height:2" coordorigin="2336,3515" coordsize="12,2">
              <v:shape style="position:absolute;left:2336;top:3515;width:12;height:2" coordorigin="2336,3515" coordsize="12,0" path="m2336,3515l2348,3515e" filled="false" stroked="true" strokeweight=".6pt" strokecolor="#000000">
                <v:path arrowok="t"/>
              </v:shape>
            </v:group>
            <v:group style="position:absolute;left:2356;top:3515;width:12;height:2" coordorigin="2356,3515" coordsize="12,2">
              <v:shape style="position:absolute;left:2356;top:3515;width:12;height:2" coordorigin="2356,3515" coordsize="12,0" path="m2356,3515l2368,3515e" filled="false" stroked="true" strokeweight=".6pt" strokecolor="#000000">
                <v:path arrowok="t"/>
              </v:shape>
            </v:group>
            <v:group style="position:absolute;left:2375;top:3515;width:12;height:2" coordorigin="2375,3515" coordsize="12,2">
              <v:shape style="position:absolute;left:2375;top:3515;width:12;height:2" coordorigin="2375,3515" coordsize="12,0" path="m2375,3515l2387,3515e" filled="false" stroked="true" strokeweight=".6pt" strokecolor="#000000">
                <v:path arrowok="t"/>
              </v:shape>
            </v:group>
            <v:group style="position:absolute;left:2394;top:3515;width:12;height:2" coordorigin="2394,3515" coordsize="12,2">
              <v:shape style="position:absolute;left:2394;top:3515;width:12;height:2" coordorigin="2394,3515" coordsize="12,0" path="m2394,3515l2406,3515e" filled="false" stroked="true" strokeweight=".6pt" strokecolor="#000000">
                <v:path arrowok="t"/>
              </v:shape>
            </v:group>
            <v:group style="position:absolute;left:2413;top:3515;width:12;height:2" coordorigin="2413,3515" coordsize="12,2">
              <v:shape style="position:absolute;left:2413;top:3515;width:12;height:2" coordorigin="2413,3515" coordsize="12,0" path="m2413,3515l2425,3515e" filled="false" stroked="true" strokeweight=".6pt" strokecolor="#000000">
                <v:path arrowok="t"/>
              </v:shape>
            </v:group>
            <v:group style="position:absolute;left:2432;top:3515;width:12;height:2" coordorigin="2432,3515" coordsize="12,2">
              <v:shape style="position:absolute;left:2432;top:3515;width:12;height:2" coordorigin="2432,3515" coordsize="12,0" path="m2432,3515l2444,3515e" filled="false" stroked="true" strokeweight=".6pt" strokecolor="#000000">
                <v:path arrowok="t"/>
              </v:shape>
            </v:group>
            <v:group style="position:absolute;left:2452;top:3515;width:12;height:2" coordorigin="2452,3515" coordsize="12,2">
              <v:shape style="position:absolute;left:2452;top:3515;width:12;height:2" coordorigin="2452,3515" coordsize="12,0" path="m2452,3515l2464,3515e" filled="false" stroked="true" strokeweight=".6pt" strokecolor="#000000">
                <v:path arrowok="t"/>
              </v:shape>
            </v:group>
            <v:group style="position:absolute;left:2471;top:3515;width:12;height:2" coordorigin="2471,3515" coordsize="12,2">
              <v:shape style="position:absolute;left:2471;top:3515;width:12;height:2" coordorigin="2471,3515" coordsize="12,0" path="m2471,3515l2483,3515e" filled="false" stroked="true" strokeweight=".6pt" strokecolor="#000000">
                <v:path arrowok="t"/>
              </v:shape>
            </v:group>
            <v:group style="position:absolute;left:2490;top:3515;width:12;height:2" coordorigin="2490,3515" coordsize="12,2">
              <v:shape style="position:absolute;left:2490;top:3515;width:12;height:2" coordorigin="2490,3515" coordsize="12,0" path="m2490,3515l2502,3515e" filled="false" stroked="true" strokeweight=".6pt" strokecolor="#000000">
                <v:path arrowok="t"/>
              </v:shape>
            </v:group>
            <v:group style="position:absolute;left:2509;top:3515;width:12;height:2" coordorigin="2509,3515" coordsize="12,2">
              <v:shape style="position:absolute;left:2509;top:3515;width:12;height:2" coordorigin="2509,3515" coordsize="12,0" path="m2509,3515l2521,3515e" filled="false" stroked="true" strokeweight=".6pt" strokecolor="#000000">
                <v:path arrowok="t"/>
              </v:shape>
            </v:group>
            <v:group style="position:absolute;left:2528;top:3515;width:12;height:2" coordorigin="2528,3515" coordsize="12,2">
              <v:shape style="position:absolute;left:2528;top:3515;width:12;height:2" coordorigin="2528,3515" coordsize="12,0" path="m2528,3515l2540,3515e" filled="false" stroked="true" strokeweight=".6pt" strokecolor="#000000">
                <v:path arrowok="t"/>
              </v:shape>
            </v:group>
            <v:group style="position:absolute;left:2548;top:3515;width:12;height:2" coordorigin="2548,3515" coordsize="12,2">
              <v:shape style="position:absolute;left:2548;top:3515;width:12;height:2" coordorigin="2548,3515" coordsize="12,0" path="m2548,3515l2560,3515e" filled="false" stroked="true" strokeweight=".6pt" strokecolor="#000000">
                <v:path arrowok="t"/>
              </v:shape>
            </v:group>
            <v:group style="position:absolute;left:2567;top:3515;width:12;height:2" coordorigin="2567,3515" coordsize="12,2">
              <v:shape style="position:absolute;left:2567;top:3515;width:12;height:2" coordorigin="2567,3515" coordsize="12,0" path="m2567,3515l2579,3515e" filled="false" stroked="true" strokeweight=".6pt" strokecolor="#000000">
                <v:path arrowok="t"/>
              </v:shape>
            </v:group>
            <v:group style="position:absolute;left:2586;top:3515;width:12;height:2" coordorigin="2586,3515" coordsize="12,2">
              <v:shape style="position:absolute;left:2586;top:3515;width:12;height:2" coordorigin="2586,3515" coordsize="12,0" path="m2586,3515l2598,3515e" filled="false" stroked="true" strokeweight=".6pt" strokecolor="#000000">
                <v:path arrowok="t"/>
              </v:shape>
            </v:group>
            <v:group style="position:absolute;left:2605;top:3515;width:12;height:2" coordorigin="2605,3515" coordsize="12,2">
              <v:shape style="position:absolute;left:2605;top:3515;width:12;height:2" coordorigin="2605,3515" coordsize="12,0" path="m2605,3515l2617,3515e" filled="false" stroked="true" strokeweight=".6pt" strokecolor="#000000">
                <v:path arrowok="t"/>
              </v:shape>
            </v:group>
            <v:group style="position:absolute;left:2624;top:3515;width:12;height:2" coordorigin="2624,3515" coordsize="12,2">
              <v:shape style="position:absolute;left:2624;top:3515;width:12;height:2" coordorigin="2624,3515" coordsize="12,0" path="m2624,3515l2636,3515e" filled="false" stroked="true" strokeweight=".6pt" strokecolor="#000000">
                <v:path arrowok="t"/>
              </v:shape>
            </v:group>
            <v:group style="position:absolute;left:2644;top:3515;width:12;height:2" coordorigin="2644,3515" coordsize="12,2">
              <v:shape style="position:absolute;left:2644;top:3515;width:12;height:2" coordorigin="2644,3515" coordsize="12,0" path="m2644,3515l2656,3515e" filled="false" stroked="true" strokeweight=".6pt" strokecolor="#000000">
                <v:path arrowok="t"/>
              </v:shape>
            </v:group>
            <v:group style="position:absolute;left:2663;top:3515;width:12;height:2" coordorigin="2663,3515" coordsize="12,2">
              <v:shape style="position:absolute;left:2663;top:3515;width:12;height:2" coordorigin="2663,3515" coordsize="12,0" path="m2663,3515l2675,3515e" filled="false" stroked="true" strokeweight=".6pt" strokecolor="#000000">
                <v:path arrowok="t"/>
              </v:shape>
            </v:group>
            <v:group style="position:absolute;left:2682;top:3515;width:12;height:2" coordorigin="2682,3515" coordsize="12,2">
              <v:shape style="position:absolute;left:2682;top:3515;width:12;height:2" coordorigin="2682,3515" coordsize="12,0" path="m2682,3515l2694,3515e" filled="false" stroked="true" strokeweight=".6pt" strokecolor="#000000">
                <v:path arrowok="t"/>
              </v:shape>
            </v:group>
            <v:group style="position:absolute;left:2701;top:3515;width:12;height:2" coordorigin="2701,3515" coordsize="12,2">
              <v:shape style="position:absolute;left:2701;top:3515;width:12;height:2" coordorigin="2701,3515" coordsize="12,0" path="m2701,3515l2713,3515e" filled="false" stroked="true" strokeweight=".6pt" strokecolor="#000000">
                <v:path arrowok="t"/>
              </v:shape>
            </v:group>
            <v:group style="position:absolute;left:2720;top:3515;width:12;height:2" coordorigin="2720,3515" coordsize="12,2">
              <v:shape style="position:absolute;left:2720;top:3515;width:12;height:2" coordorigin="2720,3515" coordsize="12,0" path="m2720,3515l2732,3515e" filled="false" stroked="true" strokeweight=".6pt" strokecolor="#000000">
                <v:path arrowok="t"/>
              </v:shape>
            </v:group>
            <v:group style="position:absolute;left:2740;top:3515;width:12;height:2" coordorigin="2740,3515" coordsize="12,2">
              <v:shape style="position:absolute;left:2740;top:3515;width:12;height:2" coordorigin="2740,3515" coordsize="12,0" path="m2740,3515l2752,3515e" filled="false" stroked="true" strokeweight=".6pt" strokecolor="#000000">
                <v:path arrowok="t"/>
              </v:shape>
            </v:group>
            <v:group style="position:absolute;left:2759;top:3515;width:12;height:2" coordorigin="2759,3515" coordsize="12,2">
              <v:shape style="position:absolute;left:2759;top:3515;width:12;height:2" coordorigin="2759,3515" coordsize="12,0" path="m2759,3515l2771,3515e" filled="false" stroked="true" strokeweight=".6pt" strokecolor="#000000">
                <v:path arrowok="t"/>
              </v:shape>
            </v:group>
            <v:group style="position:absolute;left:2778;top:3515;width:12;height:2" coordorigin="2778,3515" coordsize="12,2">
              <v:shape style="position:absolute;left:2778;top:3515;width:12;height:2" coordorigin="2778,3515" coordsize="12,0" path="m2778,3515l2790,3515e" filled="false" stroked="true" strokeweight=".6pt" strokecolor="#000000">
                <v:path arrowok="t"/>
              </v:shape>
            </v:group>
            <v:group style="position:absolute;left:2797;top:3515;width:12;height:2" coordorigin="2797,3515" coordsize="12,2">
              <v:shape style="position:absolute;left:2797;top:3515;width:12;height:2" coordorigin="2797,3515" coordsize="12,0" path="m2797,3515l2809,3515e" filled="false" stroked="true" strokeweight=".6pt" strokecolor="#000000">
                <v:path arrowok="t"/>
              </v:shape>
            </v:group>
            <v:group style="position:absolute;left:2816;top:3515;width:12;height:2" coordorigin="2816,3515" coordsize="12,2">
              <v:shape style="position:absolute;left:2816;top:3515;width:12;height:2" coordorigin="2816,3515" coordsize="12,0" path="m2816,3515l2828,3515e" filled="false" stroked="true" strokeweight=".6pt" strokecolor="#000000">
                <v:path arrowok="t"/>
              </v:shape>
            </v:group>
            <v:group style="position:absolute;left:2836;top:3515;width:12;height:2" coordorigin="2836,3515" coordsize="12,2">
              <v:shape style="position:absolute;left:2836;top:3515;width:12;height:2" coordorigin="2836,3515" coordsize="12,0" path="m2836,3515l2848,3515e" filled="false" stroked="true" strokeweight=".6pt" strokecolor="#000000">
                <v:path arrowok="t"/>
              </v:shape>
            </v:group>
            <v:group style="position:absolute;left:2855;top:3515;width:12;height:2" coordorigin="2855,3515" coordsize="12,2">
              <v:shape style="position:absolute;left:2855;top:3515;width:12;height:2" coordorigin="2855,3515" coordsize="12,0" path="m2855,3515l2867,3515e" filled="false" stroked="true" strokeweight=".6pt" strokecolor="#000000">
                <v:path arrowok="t"/>
              </v:shape>
            </v:group>
            <v:group style="position:absolute;left:2874;top:3515;width:12;height:2" coordorigin="2874,3515" coordsize="12,2">
              <v:shape style="position:absolute;left:2874;top:3515;width:12;height:2" coordorigin="2874,3515" coordsize="12,0" path="m2874,3515l2886,3515e" filled="false" stroked="true" strokeweight=".6pt" strokecolor="#000000">
                <v:path arrowok="t"/>
              </v:shape>
            </v:group>
            <v:group style="position:absolute;left:2893;top:3515;width:12;height:2" coordorigin="2893,3515" coordsize="12,2">
              <v:shape style="position:absolute;left:2893;top:3515;width:12;height:2" coordorigin="2893,3515" coordsize="12,0" path="m2893,3515l2905,3515e" filled="false" stroked="true" strokeweight=".6pt" strokecolor="#000000">
                <v:path arrowok="t"/>
              </v:shape>
            </v:group>
            <v:group style="position:absolute;left:2912;top:3515;width:12;height:2" coordorigin="2912,3515" coordsize="12,2">
              <v:shape style="position:absolute;left:2912;top:3515;width:12;height:2" coordorigin="2912,3515" coordsize="12,0" path="m2912,3515l2924,3515e" filled="false" stroked="true" strokeweight=".6pt" strokecolor="#000000">
                <v:path arrowok="t"/>
              </v:shape>
            </v:group>
            <v:group style="position:absolute;left:2932;top:3515;width:12;height:2" coordorigin="2932,3515" coordsize="12,2">
              <v:shape style="position:absolute;left:2932;top:3515;width:12;height:2" coordorigin="2932,3515" coordsize="12,0" path="m2932,3515l2944,3515e" filled="false" stroked="true" strokeweight=".6pt" strokecolor="#000000">
                <v:path arrowok="t"/>
              </v:shape>
            </v:group>
            <v:group style="position:absolute;left:2951;top:3515;width:12;height:2" coordorigin="2951,3515" coordsize="12,2">
              <v:shape style="position:absolute;left:2951;top:3515;width:12;height:2" coordorigin="2951,3515" coordsize="12,0" path="m2951,3515l2963,3515e" filled="false" stroked="true" strokeweight=".6pt" strokecolor="#000000">
                <v:path arrowok="t"/>
              </v:shape>
            </v:group>
            <v:group style="position:absolute;left:2970;top:3515;width:12;height:2" coordorigin="2970,3515" coordsize="12,2">
              <v:shape style="position:absolute;left:2970;top:3515;width:12;height:2" coordorigin="2970,3515" coordsize="12,0" path="m2970,3515l2982,3515e" filled="false" stroked="true" strokeweight=".6pt" strokecolor="#000000">
                <v:path arrowok="t"/>
              </v:shape>
            </v:group>
            <v:group style="position:absolute;left:2989;top:3515;width:12;height:2" coordorigin="2989,3515" coordsize="12,2">
              <v:shape style="position:absolute;left:2989;top:3515;width:12;height:2" coordorigin="2989,3515" coordsize="12,0" path="m2989,3515l3001,3515e" filled="false" stroked="true" strokeweight=".6pt" strokecolor="#000000">
                <v:path arrowok="t"/>
              </v:shape>
            </v:group>
            <v:group style="position:absolute;left:3008;top:3515;width:12;height:2" coordorigin="3008,3515" coordsize="12,2">
              <v:shape style="position:absolute;left:3008;top:3515;width:12;height:2" coordorigin="3008,3515" coordsize="12,0" path="m3008,3515l3020,3515e" filled="false" stroked="true" strokeweight=".6pt" strokecolor="#000000">
                <v:path arrowok="t"/>
              </v:shape>
            </v:group>
            <v:group style="position:absolute;left:3028;top:3515;width:12;height:2" coordorigin="3028,3515" coordsize="12,2">
              <v:shape style="position:absolute;left:3028;top:3515;width:12;height:2" coordorigin="3028,3515" coordsize="12,0" path="m3028,3515l3040,3515e" filled="false" stroked="true" strokeweight=".6pt" strokecolor="#000000">
                <v:path arrowok="t"/>
              </v:shape>
            </v:group>
            <v:group style="position:absolute;left:3047;top:3515;width:12;height:2" coordorigin="3047,3515" coordsize="12,2">
              <v:shape style="position:absolute;left:3047;top:3515;width:12;height:2" coordorigin="3047,3515" coordsize="12,0" path="m3047,3515l3059,3515e" filled="false" stroked="true" strokeweight=".6pt" strokecolor="#000000">
                <v:path arrowok="t"/>
              </v:shape>
            </v:group>
            <v:group style="position:absolute;left:3066;top:3515;width:12;height:2" coordorigin="3066,3515" coordsize="12,2">
              <v:shape style="position:absolute;left:3066;top:3515;width:12;height:2" coordorigin="3066,3515" coordsize="12,0" path="m3066,3515l3078,3515e" filled="false" stroked="true" strokeweight=".6pt" strokecolor="#000000">
                <v:path arrowok="t"/>
              </v:shape>
            </v:group>
            <v:group style="position:absolute;left:3085;top:3515;width:12;height:2" coordorigin="3085,3515" coordsize="12,2">
              <v:shape style="position:absolute;left:3085;top:3515;width:12;height:2" coordorigin="3085,3515" coordsize="12,0" path="m3085,3515l3097,3515e" filled="false" stroked="true" strokeweight=".6pt" strokecolor="#000000">
                <v:path arrowok="t"/>
              </v:shape>
            </v:group>
            <v:group style="position:absolute;left:3104;top:3515;width:12;height:2" coordorigin="3104,3515" coordsize="12,2">
              <v:shape style="position:absolute;left:3104;top:3515;width:12;height:2" coordorigin="3104,3515" coordsize="12,0" path="m3104,3515l3116,3515e" filled="false" stroked="true" strokeweight=".6pt" strokecolor="#000000">
                <v:path arrowok="t"/>
              </v:shape>
            </v:group>
            <v:group style="position:absolute;left:3124;top:3515;width:12;height:2" coordorigin="3124,3515" coordsize="12,2">
              <v:shape style="position:absolute;left:3124;top:3515;width:12;height:2" coordorigin="3124,3515" coordsize="12,0" path="m3124,3515l3136,3515e" filled="false" stroked="true" strokeweight=".6pt" strokecolor="#000000">
                <v:path arrowok="t"/>
              </v:shape>
            </v:group>
            <v:group style="position:absolute;left:3143;top:3515;width:12;height:2" coordorigin="3143,3515" coordsize="12,2">
              <v:shape style="position:absolute;left:3143;top:3515;width:12;height:2" coordorigin="3143,3515" coordsize="12,0" path="m3143,3515l3155,3515e" filled="false" stroked="true" strokeweight=".6pt" strokecolor="#000000">
                <v:path arrowok="t"/>
              </v:shape>
            </v:group>
            <v:group style="position:absolute;left:3162;top:3515;width:12;height:2" coordorigin="3162,3515" coordsize="12,2">
              <v:shape style="position:absolute;left:3162;top:3515;width:12;height:2" coordorigin="3162,3515" coordsize="12,0" path="m3162,3515l3174,3515e" filled="false" stroked="true" strokeweight=".6pt" strokecolor="#000000">
                <v:path arrowok="t"/>
              </v:shape>
            </v:group>
            <v:group style="position:absolute;left:3181;top:3515;width:12;height:2" coordorigin="3181,3515" coordsize="12,2">
              <v:shape style="position:absolute;left:3181;top:3515;width:12;height:2" coordorigin="3181,3515" coordsize="12,0" path="m3181,3515l3193,3515e" filled="false" stroked="true" strokeweight=".6pt" strokecolor="#000000">
                <v:path arrowok="t"/>
              </v:shape>
            </v:group>
            <v:group style="position:absolute;left:3200;top:3515;width:12;height:2" coordorigin="3200,3515" coordsize="12,2">
              <v:shape style="position:absolute;left:3200;top:3515;width:12;height:2" coordorigin="3200,3515" coordsize="12,0" path="m3200,3515l3212,3515e" filled="false" stroked="true" strokeweight=".6pt" strokecolor="#000000">
                <v:path arrowok="t"/>
              </v:shape>
            </v:group>
            <v:group style="position:absolute;left:3220;top:3515;width:12;height:2" coordorigin="3220,3515" coordsize="12,2">
              <v:shape style="position:absolute;left:3220;top:3515;width:12;height:2" coordorigin="3220,3515" coordsize="12,0" path="m3220,3515l3232,3515e" filled="false" stroked="true" strokeweight=".6pt" strokecolor="#000000">
                <v:path arrowok="t"/>
              </v:shape>
            </v:group>
            <v:group style="position:absolute;left:3239;top:3515;width:12;height:2" coordorigin="3239,3515" coordsize="12,2">
              <v:shape style="position:absolute;left:3239;top:3515;width:12;height:2" coordorigin="3239,3515" coordsize="12,0" path="m3239,3515l3251,3515e" filled="false" stroked="true" strokeweight=".6pt" strokecolor="#000000">
                <v:path arrowok="t"/>
              </v:shape>
            </v:group>
            <v:group style="position:absolute;left:3258;top:3515;width:12;height:2" coordorigin="3258,3515" coordsize="12,2">
              <v:shape style="position:absolute;left:3258;top:3515;width:12;height:2" coordorigin="3258,3515" coordsize="12,0" path="m3258,3515l3270,3515e" filled="false" stroked="true" strokeweight=".6pt" strokecolor="#000000">
                <v:path arrowok="t"/>
              </v:shape>
            </v:group>
            <v:group style="position:absolute;left:3277;top:3515;width:12;height:2" coordorigin="3277,3515" coordsize="12,2">
              <v:shape style="position:absolute;left:3277;top:3515;width:12;height:2" coordorigin="3277,3515" coordsize="12,0" path="m3277,3515l3289,3515e" filled="false" stroked="true" strokeweight=".6pt" strokecolor="#000000">
                <v:path arrowok="t"/>
              </v:shape>
            </v:group>
            <v:group style="position:absolute;left:3296;top:3515;width:12;height:2" coordorigin="3296,3515" coordsize="12,2">
              <v:shape style="position:absolute;left:3296;top:3515;width:12;height:2" coordorigin="3296,3515" coordsize="12,0" path="m3296,3515l3308,3515e" filled="false" stroked="true" strokeweight=".6pt" strokecolor="#000000">
                <v:path arrowok="t"/>
              </v:shape>
            </v:group>
            <v:group style="position:absolute;left:3316;top:3515;width:12;height:2" coordorigin="3316,3515" coordsize="12,2">
              <v:shape style="position:absolute;left:3316;top:3515;width:12;height:2" coordorigin="3316,3515" coordsize="12,0" path="m3316,3515l3328,3515e" filled="false" stroked="true" strokeweight=".6pt" strokecolor="#000000">
                <v:path arrowok="t"/>
              </v:shape>
            </v:group>
            <v:group style="position:absolute;left:3335;top:3515;width:12;height:2" coordorigin="3335,3515" coordsize="12,2">
              <v:shape style="position:absolute;left:3335;top:3515;width:12;height:2" coordorigin="3335,3515" coordsize="12,0" path="m3335,3515l3347,3515e" filled="false" stroked="true" strokeweight=".6pt" strokecolor="#000000">
                <v:path arrowok="t"/>
              </v:shape>
            </v:group>
            <v:group style="position:absolute;left:3354;top:3515;width:12;height:2" coordorigin="3354,3515" coordsize="12,2">
              <v:shape style="position:absolute;left:3354;top:3515;width:12;height:2" coordorigin="3354,3515" coordsize="12,0" path="m3354,3515l3366,3515e" filled="false" stroked="true" strokeweight=".6pt" strokecolor="#000000">
                <v:path arrowok="t"/>
              </v:shape>
            </v:group>
            <v:group style="position:absolute;left:3373;top:3515;width:12;height:2" coordorigin="3373,3515" coordsize="12,2">
              <v:shape style="position:absolute;left:3373;top:3515;width:12;height:2" coordorigin="3373,3515" coordsize="12,0" path="m3373,3515l3385,3515e" filled="false" stroked="true" strokeweight=".6pt" strokecolor="#000000">
                <v:path arrowok="t"/>
              </v:shape>
            </v:group>
            <v:group style="position:absolute;left:3392;top:3515;width:12;height:2" coordorigin="3392,3515" coordsize="12,2">
              <v:shape style="position:absolute;left:3392;top:3515;width:12;height:2" coordorigin="3392,3515" coordsize="12,0" path="m3392,3515l3404,3515e" filled="false" stroked="true" strokeweight=".6pt" strokecolor="#000000">
                <v:path arrowok="t"/>
              </v:shape>
            </v:group>
            <v:group style="position:absolute;left:3412;top:3515;width:12;height:2" coordorigin="3412,3515" coordsize="12,2">
              <v:shape style="position:absolute;left:3412;top:3515;width:12;height:2" coordorigin="3412,3515" coordsize="12,0" path="m3412,3515l3424,3515e" filled="false" stroked="true" strokeweight=".6pt" strokecolor="#000000">
                <v:path arrowok="t"/>
              </v:shape>
            </v:group>
            <v:group style="position:absolute;left:3431;top:3515;width:12;height:2" coordorigin="3431,3515" coordsize="12,2">
              <v:shape style="position:absolute;left:3431;top:3515;width:12;height:2" coordorigin="3431,3515" coordsize="12,0" path="m3431,3515l3443,3515e" filled="false" stroked="true" strokeweight=".6pt" strokecolor="#000000">
                <v:path arrowok="t"/>
              </v:shape>
            </v:group>
            <v:group style="position:absolute;left:3450;top:3515;width:12;height:2" coordorigin="3450,3515" coordsize="12,2">
              <v:shape style="position:absolute;left:3450;top:3515;width:12;height:2" coordorigin="3450,3515" coordsize="12,0" path="m3450,3515l3462,3515e" filled="false" stroked="true" strokeweight=".6pt" strokecolor="#000000">
                <v:path arrowok="t"/>
              </v:shape>
            </v:group>
            <v:group style="position:absolute;left:3469;top:3515;width:12;height:2" coordorigin="3469,3515" coordsize="12,2">
              <v:shape style="position:absolute;left:3469;top:3515;width:12;height:2" coordorigin="3469,3515" coordsize="12,0" path="m3469,3515l3481,3515e" filled="false" stroked="true" strokeweight=".6pt" strokecolor="#000000">
                <v:path arrowok="t"/>
              </v:shape>
            </v:group>
            <v:group style="position:absolute;left:3488;top:3515;width:12;height:2" coordorigin="3488,3515" coordsize="12,2">
              <v:shape style="position:absolute;left:3488;top:3515;width:12;height:2" coordorigin="3488,3515" coordsize="12,0" path="m3488,3515l3500,3515e" filled="false" stroked="true" strokeweight=".6pt" strokecolor="#000000">
                <v:path arrowok="t"/>
              </v:shape>
            </v:group>
            <v:group style="position:absolute;left:3508;top:3515;width:12;height:2" coordorigin="3508,3515" coordsize="12,2">
              <v:shape style="position:absolute;left:3508;top:3515;width:12;height:2" coordorigin="3508,3515" coordsize="12,0" path="m3508,3515l3520,3515e" filled="false" stroked="true" strokeweight=".6pt" strokecolor="#000000">
                <v:path arrowok="t"/>
              </v:shape>
            </v:group>
            <v:group style="position:absolute;left:3527;top:3515;width:12;height:2" coordorigin="3527,3515" coordsize="12,2">
              <v:shape style="position:absolute;left:3527;top:3515;width:12;height:2" coordorigin="3527,3515" coordsize="12,0" path="m3527,3515l3539,3515e" filled="false" stroked="true" strokeweight=".6pt" strokecolor="#000000">
                <v:path arrowok="t"/>
              </v:shape>
            </v:group>
            <v:group style="position:absolute;left:3546;top:3515;width:12;height:2" coordorigin="3546,3515" coordsize="12,2">
              <v:shape style="position:absolute;left:3546;top:3515;width:12;height:2" coordorigin="3546,3515" coordsize="12,0" path="m3546,3515l3558,3515e" filled="false" stroked="true" strokeweight=".6pt" strokecolor="#000000">
                <v:path arrowok="t"/>
              </v:shape>
            </v:group>
            <v:group style="position:absolute;left:3565;top:3515;width:12;height:2" coordorigin="3565,3515" coordsize="12,2">
              <v:shape style="position:absolute;left:3565;top:3515;width:12;height:2" coordorigin="3565,3515" coordsize="12,0" path="m3565,3515l3577,3515e" filled="false" stroked="true" strokeweight=".6pt" strokecolor="#000000">
                <v:path arrowok="t"/>
              </v:shape>
            </v:group>
            <v:group style="position:absolute;left:3584;top:3515;width:12;height:2" coordorigin="3584,3515" coordsize="12,2">
              <v:shape style="position:absolute;left:3584;top:3515;width:12;height:2" coordorigin="3584,3515" coordsize="12,0" path="m3584,3515l3596,3515e" filled="false" stroked="true" strokeweight=".6pt" strokecolor="#000000">
                <v:path arrowok="t"/>
              </v:shape>
            </v:group>
            <v:group style="position:absolute;left:3604;top:3515;width:12;height:2" coordorigin="3604,3515" coordsize="12,2">
              <v:shape style="position:absolute;left:3604;top:3515;width:12;height:2" coordorigin="3604,3515" coordsize="12,0" path="m3604,3515l3616,3515e" filled="false" stroked="true" strokeweight=".6pt" strokecolor="#000000">
                <v:path arrowok="t"/>
              </v:shape>
            </v:group>
            <v:group style="position:absolute;left:3623;top:3515;width:12;height:2" coordorigin="3623,3515" coordsize="12,2">
              <v:shape style="position:absolute;left:3623;top:3515;width:12;height:2" coordorigin="3623,3515" coordsize="12,0" path="m3623,3515l3635,3515e" filled="false" stroked="true" strokeweight=".6pt" strokecolor="#000000">
                <v:path arrowok="t"/>
              </v:shape>
            </v:group>
            <v:group style="position:absolute;left:3642;top:3515;width:12;height:2" coordorigin="3642,3515" coordsize="12,2">
              <v:shape style="position:absolute;left:3642;top:3515;width:12;height:2" coordorigin="3642,3515" coordsize="12,0" path="m3642,3515l3654,3515e" filled="false" stroked="true" strokeweight=".6pt" strokecolor="#000000">
                <v:path arrowok="t"/>
              </v:shape>
            </v:group>
            <v:group style="position:absolute;left:3661;top:3515;width:12;height:2" coordorigin="3661,3515" coordsize="12,2">
              <v:shape style="position:absolute;left:3661;top:3515;width:12;height:2" coordorigin="3661,3515" coordsize="12,0" path="m3661,3515l3673,3515e" filled="false" stroked="true" strokeweight=".6pt" strokecolor="#000000">
                <v:path arrowok="t"/>
              </v:shape>
            </v:group>
            <v:group style="position:absolute;left:3680;top:3515;width:12;height:2" coordorigin="3680,3515" coordsize="12,2">
              <v:shape style="position:absolute;left:3680;top:3515;width:12;height:2" coordorigin="3680,3515" coordsize="12,0" path="m3680,3515l3692,3515e" filled="false" stroked="true" strokeweight=".6pt" strokecolor="#000000">
                <v:path arrowok="t"/>
              </v:shape>
            </v:group>
            <v:group style="position:absolute;left:3700;top:3515;width:12;height:2" coordorigin="3700,3515" coordsize="12,2">
              <v:shape style="position:absolute;left:3700;top:3515;width:12;height:2" coordorigin="3700,3515" coordsize="12,0" path="m3700,3515l3712,3515e" filled="false" stroked="true" strokeweight=".6pt" strokecolor="#000000">
                <v:path arrowok="t"/>
              </v:shape>
            </v:group>
            <v:group style="position:absolute;left:3719;top:3515;width:12;height:2" coordorigin="3719,3515" coordsize="12,2">
              <v:shape style="position:absolute;left:3719;top:3515;width:12;height:2" coordorigin="3719,3515" coordsize="12,0" path="m3719,3515l3731,3515e" filled="false" stroked="true" strokeweight=".6pt" strokecolor="#000000">
                <v:path arrowok="t"/>
              </v:shape>
            </v:group>
            <v:group style="position:absolute;left:3738;top:3515;width:12;height:2" coordorigin="3738,3515" coordsize="12,2">
              <v:shape style="position:absolute;left:3738;top:3515;width:12;height:2" coordorigin="3738,3515" coordsize="12,0" path="m3738,3515l3750,3515e" filled="false" stroked="true" strokeweight=".6pt" strokecolor="#000000">
                <v:path arrowok="t"/>
              </v:shape>
            </v:group>
            <v:group style="position:absolute;left:3757;top:3515;width:12;height:2" coordorigin="3757,3515" coordsize="12,2">
              <v:shape style="position:absolute;left:3757;top:3515;width:12;height:2" coordorigin="3757,3515" coordsize="12,0" path="m3757,3515l3769,3515e" filled="false" stroked="true" strokeweight=".6pt" strokecolor="#000000">
                <v:path arrowok="t"/>
              </v:shape>
            </v:group>
            <v:group style="position:absolute;left:3776;top:3515;width:12;height:2" coordorigin="3776,3515" coordsize="12,2">
              <v:shape style="position:absolute;left:3776;top:3515;width:12;height:2" coordorigin="3776,3515" coordsize="12,0" path="m3776,3515l3788,3515e" filled="false" stroked="true" strokeweight=".6pt" strokecolor="#000000">
                <v:path arrowok="t"/>
              </v:shape>
            </v:group>
            <v:group style="position:absolute;left:3796;top:3515;width:12;height:2" coordorigin="3796,3515" coordsize="12,2">
              <v:shape style="position:absolute;left:3796;top:3515;width:12;height:2" coordorigin="3796,3515" coordsize="12,0" path="m3796,3515l3808,3515e" filled="false" stroked="true" strokeweight=".6pt" strokecolor="#000000">
                <v:path arrowok="t"/>
              </v:shape>
            </v:group>
            <v:group style="position:absolute;left:3815;top:3515;width:12;height:2" coordorigin="3815,3515" coordsize="12,2">
              <v:shape style="position:absolute;left:3815;top:3515;width:12;height:2" coordorigin="3815,3515" coordsize="12,0" path="m3815,3515l3827,3515e" filled="false" stroked="true" strokeweight=".6pt" strokecolor="#000000">
                <v:path arrowok="t"/>
              </v:shape>
            </v:group>
            <v:group style="position:absolute;left:3834;top:3515;width:12;height:2" coordorigin="3834,3515" coordsize="12,2">
              <v:shape style="position:absolute;left:3834;top:3515;width:12;height:2" coordorigin="3834,3515" coordsize="12,0" path="m3834,3515l3846,3515e" filled="false" stroked="true" strokeweight=".6pt" strokecolor="#000000">
                <v:path arrowok="t"/>
              </v:shape>
            </v:group>
            <v:group style="position:absolute;left:3853;top:3515;width:12;height:2" coordorigin="3853,3515" coordsize="12,2">
              <v:shape style="position:absolute;left:3853;top:3515;width:12;height:2" coordorigin="3853,3515" coordsize="12,0" path="m3853,3515l3865,3515e" filled="false" stroked="true" strokeweight=".6pt" strokecolor="#000000">
                <v:path arrowok="t"/>
              </v:shape>
            </v:group>
            <v:group style="position:absolute;left:3872;top:3515;width:12;height:2" coordorigin="3872,3515" coordsize="12,2">
              <v:shape style="position:absolute;left:3872;top:3515;width:12;height:2" coordorigin="3872,3515" coordsize="12,0" path="m3872,3515l3884,3515e" filled="false" stroked="true" strokeweight=".6pt" strokecolor="#000000">
                <v:path arrowok="t"/>
              </v:shape>
            </v:group>
            <v:group style="position:absolute;left:3892;top:3515;width:12;height:2" coordorigin="3892,3515" coordsize="12,2">
              <v:shape style="position:absolute;left:3892;top:3515;width:12;height:2" coordorigin="3892,3515" coordsize="12,0" path="m3892,3515l3904,3515e" filled="false" stroked="true" strokeweight=".6pt" strokecolor="#000000">
                <v:path arrowok="t"/>
              </v:shape>
            </v:group>
            <v:group style="position:absolute;left:3911;top:3515;width:12;height:2" coordorigin="3911,3515" coordsize="12,2">
              <v:shape style="position:absolute;left:3911;top:3515;width:12;height:2" coordorigin="3911,3515" coordsize="12,0" path="m3911,3515l3923,3515e" filled="false" stroked="true" strokeweight=".6pt" strokecolor="#000000">
                <v:path arrowok="t"/>
              </v:shape>
            </v:group>
            <v:group style="position:absolute;left:3930;top:3515;width:12;height:2" coordorigin="3930,3515" coordsize="12,2">
              <v:shape style="position:absolute;left:3930;top:3515;width:12;height:2" coordorigin="3930,3515" coordsize="12,0" path="m3930,3515l3942,3515e" filled="false" stroked="true" strokeweight=".6pt" strokecolor="#000000">
                <v:path arrowok="t"/>
              </v:shape>
            </v:group>
            <v:group style="position:absolute;left:3949;top:3515;width:12;height:2" coordorigin="3949,3515" coordsize="12,2">
              <v:shape style="position:absolute;left:3949;top:3515;width:12;height:2" coordorigin="3949,3515" coordsize="12,0" path="m3949,3515l3961,3515e" filled="false" stroked="true" strokeweight=".6pt" strokecolor="#000000">
                <v:path arrowok="t"/>
              </v:shape>
            </v:group>
            <v:group style="position:absolute;left:3968;top:3515;width:12;height:2" coordorigin="3968,3515" coordsize="12,2">
              <v:shape style="position:absolute;left:3968;top:3515;width:12;height:2" coordorigin="3968,3515" coordsize="12,0" path="m3968,3515l3980,3515e" filled="false" stroked="true" strokeweight=".6pt" strokecolor="#000000">
                <v:path arrowok="t"/>
              </v:shape>
            </v:group>
            <v:group style="position:absolute;left:3988;top:3515;width:12;height:2" coordorigin="3988,3515" coordsize="12,2">
              <v:shape style="position:absolute;left:3988;top:3515;width:12;height:2" coordorigin="3988,3515" coordsize="12,0" path="m3988,3515l4000,3515e" filled="false" stroked="true" strokeweight=".6pt" strokecolor="#000000">
                <v:path arrowok="t"/>
              </v:shape>
            </v:group>
            <v:group style="position:absolute;left:4007;top:3515;width:12;height:2" coordorigin="4007,3515" coordsize="12,2">
              <v:shape style="position:absolute;left:4007;top:3515;width:12;height:2" coordorigin="4007,3515" coordsize="12,0" path="m4007,3515l4019,3515e" filled="false" stroked="true" strokeweight=".6pt" strokecolor="#000000">
                <v:path arrowok="t"/>
              </v:shape>
            </v:group>
            <v:group style="position:absolute;left:4026;top:3515;width:12;height:2" coordorigin="4026,3515" coordsize="12,2">
              <v:shape style="position:absolute;left:4026;top:3515;width:12;height:2" coordorigin="4026,3515" coordsize="12,0" path="m4026,3515l4038,3515e" filled="false" stroked="true" strokeweight=".6pt" strokecolor="#000000">
                <v:path arrowok="t"/>
              </v:shape>
            </v:group>
            <v:group style="position:absolute;left:4045;top:3515;width:12;height:2" coordorigin="4045,3515" coordsize="12,2">
              <v:shape style="position:absolute;left:4045;top:3515;width:12;height:2" coordorigin="4045,3515" coordsize="12,0" path="m4045,3515l4057,3515e" filled="false" stroked="true" strokeweight=".6pt" strokecolor="#000000">
                <v:path arrowok="t"/>
              </v:shape>
            </v:group>
            <v:group style="position:absolute;left:4064;top:3515;width:12;height:2" coordorigin="4064,3515" coordsize="12,2">
              <v:shape style="position:absolute;left:4064;top:3515;width:12;height:2" coordorigin="4064,3515" coordsize="12,0" path="m4064,3515l4076,3515e" filled="false" stroked="true" strokeweight=".6pt" strokecolor="#000000">
                <v:path arrowok="t"/>
              </v:shape>
            </v:group>
            <v:group style="position:absolute;left:4084;top:3515;width:12;height:2" coordorigin="4084,3515" coordsize="12,2">
              <v:shape style="position:absolute;left:4084;top:3515;width:12;height:2" coordorigin="4084,3515" coordsize="12,0" path="m4084,3515l4096,3515e" filled="false" stroked="true" strokeweight=".6pt" strokecolor="#000000">
                <v:path arrowok="t"/>
              </v:shape>
            </v:group>
            <v:group style="position:absolute;left:4103;top:3515;width:12;height:2" coordorigin="4103,3515" coordsize="12,2">
              <v:shape style="position:absolute;left:4103;top:3515;width:12;height:2" coordorigin="4103,3515" coordsize="12,0" path="m4103,3515l4115,3515e" filled="false" stroked="true" strokeweight=".6pt" strokecolor="#000000">
                <v:path arrowok="t"/>
              </v:shape>
            </v:group>
            <v:group style="position:absolute;left:4122;top:3515;width:12;height:2" coordorigin="4122,3515" coordsize="12,2">
              <v:shape style="position:absolute;left:4122;top:3515;width:12;height:2" coordorigin="4122,3515" coordsize="12,0" path="m4122,3515l4134,3515e" filled="false" stroked="true" strokeweight=".6pt" strokecolor="#000000">
                <v:path arrowok="t"/>
              </v:shape>
            </v:group>
            <v:group style="position:absolute;left:4141;top:3515;width:12;height:2" coordorigin="4141,3515" coordsize="12,2">
              <v:shape style="position:absolute;left:4141;top:3515;width:12;height:2" coordorigin="4141,3515" coordsize="12,0" path="m4141,3515l4153,3515e" filled="false" stroked="true" strokeweight=".6pt" strokecolor="#000000">
                <v:path arrowok="t"/>
              </v:shape>
            </v:group>
            <v:group style="position:absolute;left:4160;top:3515;width:12;height:2" coordorigin="4160,3515" coordsize="12,2">
              <v:shape style="position:absolute;left:4160;top:3515;width:12;height:2" coordorigin="4160,3515" coordsize="12,0" path="m4160,3515l4172,3515e" filled="false" stroked="true" strokeweight=".6pt" strokecolor="#000000">
                <v:path arrowok="t"/>
              </v:shape>
            </v:group>
            <v:group style="position:absolute;left:4180;top:3515;width:12;height:2" coordorigin="4180,3515" coordsize="12,2">
              <v:shape style="position:absolute;left:4180;top:3515;width:12;height:2" coordorigin="4180,3515" coordsize="12,0" path="m4180,3515l4192,3515e" filled="false" stroked="true" strokeweight=".6pt" strokecolor="#000000">
                <v:path arrowok="t"/>
              </v:shape>
            </v:group>
            <v:group style="position:absolute;left:4199;top:3515;width:12;height:2" coordorigin="4199,3515" coordsize="12,2">
              <v:shape style="position:absolute;left:4199;top:3515;width:12;height:2" coordorigin="4199,3515" coordsize="12,0" path="m4199,3515l4211,3515e" filled="false" stroked="true" strokeweight=".6pt" strokecolor="#000000">
                <v:path arrowok="t"/>
              </v:shape>
            </v:group>
            <v:group style="position:absolute;left:4218;top:3515;width:12;height:2" coordorigin="4218,3515" coordsize="12,2">
              <v:shape style="position:absolute;left:4218;top:3515;width:12;height:2" coordorigin="4218,3515" coordsize="12,0" path="m4218,3515l4230,3515e" filled="false" stroked="true" strokeweight=".6pt" strokecolor="#000000">
                <v:path arrowok="t"/>
              </v:shape>
            </v:group>
            <v:group style="position:absolute;left:4237;top:3515;width:12;height:2" coordorigin="4237,3515" coordsize="12,2">
              <v:shape style="position:absolute;left:4237;top:3515;width:12;height:2" coordorigin="4237,3515" coordsize="12,0" path="m4237,3515l4249,3515e" filled="false" stroked="true" strokeweight=".6pt" strokecolor="#000000">
                <v:path arrowok="t"/>
              </v:shape>
            </v:group>
            <v:group style="position:absolute;left:4256;top:3515;width:12;height:2" coordorigin="4256,3515" coordsize="12,2">
              <v:shape style="position:absolute;left:4256;top:3515;width:12;height:2" coordorigin="4256,3515" coordsize="12,0" path="m4256,3515l4268,3515e" filled="false" stroked="true" strokeweight=".6pt" strokecolor="#000000">
                <v:path arrowok="t"/>
              </v:shape>
            </v:group>
            <v:group style="position:absolute;left:4276;top:3515;width:12;height:2" coordorigin="4276,3515" coordsize="12,2">
              <v:shape style="position:absolute;left:4276;top:3515;width:12;height:2" coordorigin="4276,3515" coordsize="12,0" path="m4276,3515l4288,3515e" filled="false" stroked="true" strokeweight=".6pt" strokecolor="#000000">
                <v:path arrowok="t"/>
              </v:shape>
            </v:group>
            <v:group style="position:absolute;left:4295;top:3515;width:12;height:2" coordorigin="4295,3515" coordsize="12,2">
              <v:shape style="position:absolute;left:4295;top:3515;width:12;height:2" coordorigin="4295,3515" coordsize="12,0" path="m4295,3515l4307,3515e" filled="false" stroked="true" strokeweight=".6pt" strokecolor="#000000">
                <v:path arrowok="t"/>
              </v:shape>
            </v:group>
            <v:group style="position:absolute;left:4314;top:3515;width:12;height:2" coordorigin="4314,3515" coordsize="12,2">
              <v:shape style="position:absolute;left:4314;top:3515;width:12;height:2" coordorigin="4314,3515" coordsize="12,0" path="m4314,3515l4326,3515e" filled="false" stroked="true" strokeweight=".6pt" strokecolor="#000000">
                <v:path arrowok="t"/>
              </v:shape>
            </v:group>
            <v:group style="position:absolute;left:4333;top:3515;width:12;height:2" coordorigin="4333,3515" coordsize="12,2">
              <v:shape style="position:absolute;left:4333;top:3515;width:12;height:2" coordorigin="4333,3515" coordsize="12,0" path="m4333,3515l4345,3515e" filled="false" stroked="true" strokeweight=".6pt" strokecolor="#000000">
                <v:path arrowok="t"/>
              </v:shape>
            </v:group>
            <v:group style="position:absolute;left:4352;top:3515;width:12;height:2" coordorigin="4352,3515" coordsize="12,2">
              <v:shape style="position:absolute;left:4352;top:3515;width:12;height:2" coordorigin="4352,3515" coordsize="12,0" path="m4352,3515l4364,3515e" filled="false" stroked="true" strokeweight=".6pt" strokecolor="#000000">
                <v:path arrowok="t"/>
              </v:shape>
            </v:group>
            <v:group style="position:absolute;left:4372;top:3515;width:12;height:2" coordorigin="4372,3515" coordsize="12,2">
              <v:shape style="position:absolute;left:4372;top:3515;width:12;height:2" coordorigin="4372,3515" coordsize="12,0" path="m4372,3515l4384,3515e" filled="false" stroked="true" strokeweight=".6pt" strokecolor="#000000">
                <v:path arrowok="t"/>
              </v:shape>
            </v:group>
            <v:group style="position:absolute;left:4391;top:3515;width:12;height:2" coordorigin="4391,3515" coordsize="12,2">
              <v:shape style="position:absolute;left:4391;top:3515;width:12;height:2" coordorigin="4391,3515" coordsize="12,0" path="m4391,3515l4403,3515e" filled="false" stroked="true" strokeweight=".6pt" strokecolor="#000000">
                <v:path arrowok="t"/>
              </v:shape>
            </v:group>
            <v:group style="position:absolute;left:4410;top:3515;width:12;height:2" coordorigin="4410,3515" coordsize="12,2">
              <v:shape style="position:absolute;left:4410;top:3515;width:12;height:2" coordorigin="4410,3515" coordsize="12,0" path="m4410,3515l4422,3515e" filled="false" stroked="true" strokeweight=".6pt" strokecolor="#000000">
                <v:path arrowok="t"/>
              </v:shape>
            </v:group>
            <v:group style="position:absolute;left:4429;top:3515;width:12;height:2" coordorigin="4429,3515" coordsize="12,2">
              <v:shape style="position:absolute;left:4429;top:3515;width:12;height:2" coordorigin="4429,3515" coordsize="12,0" path="m4429,3515l4441,3515e" filled="false" stroked="true" strokeweight=".6pt" strokecolor="#000000">
                <v:path arrowok="t"/>
              </v:shape>
            </v:group>
            <v:group style="position:absolute;left:4448;top:3515;width:12;height:2" coordorigin="4448,3515" coordsize="12,2">
              <v:shape style="position:absolute;left:4448;top:3515;width:12;height:2" coordorigin="4448,3515" coordsize="12,0" path="m4448,3515l4460,3515e" filled="false" stroked="true" strokeweight=".6pt" strokecolor="#000000">
                <v:path arrowok="t"/>
              </v:shape>
            </v:group>
            <v:group style="position:absolute;left:4468;top:3515;width:12;height:2" coordorigin="4468,3515" coordsize="12,2">
              <v:shape style="position:absolute;left:4468;top:3515;width:12;height:2" coordorigin="4468,3515" coordsize="12,0" path="m4468,3515l4480,3515e" filled="false" stroked="true" strokeweight=".6pt" strokecolor="#000000">
                <v:path arrowok="t"/>
              </v:shape>
            </v:group>
            <v:group style="position:absolute;left:4487;top:3515;width:12;height:2" coordorigin="4487,3515" coordsize="12,2">
              <v:shape style="position:absolute;left:4487;top:3515;width:12;height:2" coordorigin="4487,3515" coordsize="12,0" path="m4487,3515l4499,3515e" filled="false" stroked="true" strokeweight=".6pt" strokecolor="#000000">
                <v:path arrowok="t"/>
              </v:shape>
            </v:group>
            <v:group style="position:absolute;left:4506;top:3515;width:12;height:2" coordorigin="4506,3515" coordsize="12,2">
              <v:shape style="position:absolute;left:4506;top:3515;width:12;height:2" coordorigin="4506,3515" coordsize="12,0" path="m4506,3515l4518,3515e" filled="false" stroked="true" strokeweight=".6pt" strokecolor="#000000">
                <v:path arrowok="t"/>
              </v:shape>
            </v:group>
            <v:group style="position:absolute;left:4525;top:3515;width:12;height:2" coordorigin="4525,3515" coordsize="12,2">
              <v:shape style="position:absolute;left:4525;top:3515;width:12;height:2" coordorigin="4525,3515" coordsize="12,0" path="m4525,3515l4537,3515e" filled="false" stroked="true" strokeweight=".6pt" strokecolor="#000000">
                <v:path arrowok="t"/>
              </v:shape>
            </v:group>
            <v:group style="position:absolute;left:4544;top:3515;width:12;height:2" coordorigin="4544,3515" coordsize="12,2">
              <v:shape style="position:absolute;left:4544;top:3515;width:12;height:2" coordorigin="4544,3515" coordsize="12,0" path="m4544,3515l4556,3515e" filled="false" stroked="true" strokeweight=".6pt" strokecolor="#000000">
                <v:path arrowok="t"/>
              </v:shape>
            </v:group>
            <v:group style="position:absolute;left:4564;top:3515;width:12;height:2" coordorigin="4564,3515" coordsize="12,2">
              <v:shape style="position:absolute;left:4564;top:3515;width:12;height:2" coordorigin="4564,3515" coordsize="12,0" path="m4564,3515l4576,3515e" filled="false" stroked="true" strokeweight=".6pt" strokecolor="#000000">
                <v:path arrowok="t"/>
              </v:shape>
            </v:group>
            <v:group style="position:absolute;left:4583;top:3515;width:12;height:2" coordorigin="4583,3515" coordsize="12,2">
              <v:shape style="position:absolute;left:4583;top:3515;width:12;height:2" coordorigin="4583,3515" coordsize="12,0" path="m4583,3515l4595,3515e" filled="false" stroked="true" strokeweight=".6pt" strokecolor="#000000">
                <v:path arrowok="t"/>
              </v:shape>
            </v:group>
            <v:group style="position:absolute;left:4602;top:3515;width:12;height:2" coordorigin="4602,3515" coordsize="12,2">
              <v:shape style="position:absolute;left:4602;top:3515;width:12;height:2" coordorigin="4602,3515" coordsize="12,0" path="m4602,3515l4614,3515e" filled="false" stroked="true" strokeweight=".6pt" strokecolor="#000000">
                <v:path arrowok="t"/>
              </v:shape>
            </v:group>
            <v:group style="position:absolute;left:4621;top:3515;width:12;height:2" coordorigin="4621,3515" coordsize="12,2">
              <v:shape style="position:absolute;left:4621;top:3515;width:12;height:2" coordorigin="4621,3515" coordsize="12,0" path="m4621,3515l4633,3515e" filled="false" stroked="true" strokeweight=".6pt" strokecolor="#000000">
                <v:path arrowok="t"/>
              </v:shape>
            </v:group>
            <v:group style="position:absolute;left:4640;top:3515;width:12;height:2" coordorigin="4640,3515" coordsize="12,2">
              <v:shape style="position:absolute;left:4640;top:3515;width:12;height:2" coordorigin="4640,3515" coordsize="12,0" path="m4640,3515l4652,3515e" filled="false" stroked="true" strokeweight=".6pt" strokecolor="#000000">
                <v:path arrowok="t"/>
              </v:shape>
            </v:group>
            <v:group style="position:absolute;left:4660;top:3515;width:12;height:2" coordorigin="4660,3515" coordsize="12,2">
              <v:shape style="position:absolute;left:4660;top:3515;width:12;height:2" coordorigin="4660,3515" coordsize="12,0" path="m4660,3515l4672,3515e" filled="false" stroked="true" strokeweight=".6pt" strokecolor="#000000">
                <v:path arrowok="t"/>
              </v:shape>
            </v:group>
            <v:group style="position:absolute;left:4679;top:3515;width:12;height:2" coordorigin="4679,3515" coordsize="12,2">
              <v:shape style="position:absolute;left:4679;top:3515;width:12;height:2" coordorigin="4679,3515" coordsize="12,0" path="m4679,3515l4691,3515e" filled="false" stroked="true" strokeweight=".6pt" strokecolor="#000000">
                <v:path arrowok="t"/>
              </v:shape>
            </v:group>
            <v:group style="position:absolute;left:4698;top:3515;width:12;height:2" coordorigin="4698,3515" coordsize="12,2">
              <v:shape style="position:absolute;left:4698;top:3515;width:12;height:2" coordorigin="4698,3515" coordsize="12,0" path="m4698,3515l4710,3515e" filled="false" stroked="true" strokeweight=".6pt" strokecolor="#000000">
                <v:path arrowok="t"/>
              </v:shape>
            </v:group>
            <v:group style="position:absolute;left:4717;top:3515;width:12;height:2" coordorigin="4717,3515" coordsize="12,2">
              <v:shape style="position:absolute;left:4717;top:3515;width:12;height:2" coordorigin="4717,3515" coordsize="12,0" path="m4717,3515l4729,3515e" filled="false" stroked="true" strokeweight=".6pt" strokecolor="#000000">
                <v:path arrowok="t"/>
              </v:shape>
            </v:group>
            <v:group style="position:absolute;left:4736;top:3515;width:12;height:2" coordorigin="4736,3515" coordsize="12,2">
              <v:shape style="position:absolute;left:4736;top:3515;width:12;height:2" coordorigin="4736,3515" coordsize="12,0" path="m4736,3515l4748,3515e" filled="false" stroked="true" strokeweight=".6pt" strokecolor="#000000">
                <v:path arrowok="t"/>
              </v:shape>
            </v:group>
            <v:group style="position:absolute;left:4756;top:3515;width:12;height:2" coordorigin="4756,3515" coordsize="12,2">
              <v:shape style="position:absolute;left:4756;top:3515;width:12;height:2" coordorigin="4756,3515" coordsize="12,0" path="m4756,3515l4768,3515e" filled="false" stroked="true" strokeweight=".6pt" strokecolor="#000000">
                <v:path arrowok="t"/>
              </v:shape>
            </v:group>
            <v:group style="position:absolute;left:4775;top:3515;width:12;height:2" coordorigin="4775,3515" coordsize="12,2">
              <v:shape style="position:absolute;left:4775;top:3515;width:12;height:2" coordorigin="4775,3515" coordsize="12,0" path="m4775,3515l4787,3515e" filled="false" stroked="true" strokeweight=".6pt" strokecolor="#000000">
                <v:path arrowok="t"/>
              </v:shape>
            </v:group>
            <v:group style="position:absolute;left:4794;top:3515;width:12;height:2" coordorigin="4794,3515" coordsize="12,2">
              <v:shape style="position:absolute;left:4794;top:3515;width:12;height:2" coordorigin="4794,3515" coordsize="12,0" path="m4794,3515l4806,3515e" filled="false" stroked="true" strokeweight=".6pt" strokecolor="#000000">
                <v:path arrowok="t"/>
              </v:shape>
            </v:group>
            <v:group style="position:absolute;left:4813;top:3515;width:12;height:2" coordorigin="4813,3515" coordsize="12,2">
              <v:shape style="position:absolute;left:4813;top:3515;width:12;height:2" coordorigin="4813,3515" coordsize="12,0" path="m4813,3515l4825,3515e" filled="false" stroked="true" strokeweight=".6pt" strokecolor="#000000">
                <v:path arrowok="t"/>
              </v:shape>
            </v:group>
            <v:group style="position:absolute;left:4832;top:3515;width:12;height:2" coordorigin="4832,3515" coordsize="12,2">
              <v:shape style="position:absolute;left:4832;top:3515;width:12;height:2" coordorigin="4832,3515" coordsize="12,0" path="m4832,3515l4844,3515e" filled="false" stroked="true" strokeweight=".6pt" strokecolor="#000000">
                <v:path arrowok="t"/>
              </v:shape>
            </v:group>
            <v:group style="position:absolute;left:4852;top:3515;width:12;height:2" coordorigin="4852,3515" coordsize="12,2">
              <v:shape style="position:absolute;left:4852;top:3515;width:12;height:2" coordorigin="4852,3515" coordsize="12,0" path="m4852,3515l4864,3515e" filled="false" stroked="true" strokeweight=".6pt" strokecolor="#000000">
                <v:path arrowok="t"/>
              </v:shape>
            </v:group>
            <v:group style="position:absolute;left:4871;top:3515;width:12;height:2" coordorigin="4871,3515" coordsize="12,2">
              <v:shape style="position:absolute;left:4871;top:3515;width:12;height:2" coordorigin="4871,3515" coordsize="12,0" path="m4871,3515l4883,3515e" filled="false" stroked="true" strokeweight=".6pt" strokecolor="#000000">
                <v:path arrowok="t"/>
              </v:shape>
            </v:group>
            <v:group style="position:absolute;left:4890;top:3515;width:12;height:2" coordorigin="4890,3515" coordsize="12,2">
              <v:shape style="position:absolute;left:4890;top:3515;width:12;height:2" coordorigin="4890,3515" coordsize="12,0" path="m4890,3515l4902,3515e" filled="false" stroked="true" strokeweight=".6pt" strokecolor="#000000">
                <v:path arrowok="t"/>
              </v:shape>
            </v:group>
            <v:group style="position:absolute;left:4909;top:3515;width:12;height:2" coordorigin="4909,3515" coordsize="12,2">
              <v:shape style="position:absolute;left:4909;top:3515;width:12;height:2" coordorigin="4909,3515" coordsize="12,0" path="m4909,3515l4921,3515e" filled="false" stroked="true" strokeweight=".6pt" strokecolor="#000000">
                <v:path arrowok="t"/>
              </v:shape>
            </v:group>
            <v:group style="position:absolute;left:4928;top:3515;width:12;height:2" coordorigin="4928,3515" coordsize="12,2">
              <v:shape style="position:absolute;left:4928;top:3515;width:12;height:2" coordorigin="4928,3515" coordsize="12,0" path="m4928,3515l4940,3515e" filled="false" stroked="true" strokeweight=".6pt" strokecolor="#000000">
                <v:path arrowok="t"/>
              </v:shape>
            </v:group>
            <v:group style="position:absolute;left:4948;top:3515;width:12;height:2" coordorigin="4948,3515" coordsize="12,2">
              <v:shape style="position:absolute;left:4948;top:3515;width:12;height:2" coordorigin="4948,3515" coordsize="12,0" path="m4948,3515l4960,3515e" filled="false" stroked="true" strokeweight=".6pt" strokecolor="#000000">
                <v:path arrowok="t"/>
              </v:shape>
            </v:group>
            <v:group style="position:absolute;left:4967;top:3515;width:12;height:2" coordorigin="4967,3515" coordsize="12,2">
              <v:shape style="position:absolute;left:4967;top:3515;width:12;height:2" coordorigin="4967,3515" coordsize="12,0" path="m4967,3515l4979,3515e" filled="false" stroked="true" strokeweight=".6pt" strokecolor="#000000">
                <v:path arrowok="t"/>
              </v:shape>
            </v:group>
            <v:group style="position:absolute;left:4986;top:3515;width:12;height:2" coordorigin="4986,3515" coordsize="12,2">
              <v:shape style="position:absolute;left:4986;top:3515;width:12;height:2" coordorigin="4986,3515" coordsize="12,0" path="m4986,3515l4998,3515e" filled="false" stroked="true" strokeweight=".6pt" strokecolor="#000000">
                <v:path arrowok="t"/>
              </v:shape>
            </v:group>
            <v:group style="position:absolute;left:5005;top:3515;width:12;height:2" coordorigin="5005,3515" coordsize="12,2">
              <v:shape style="position:absolute;left:5005;top:3515;width:12;height:2" coordorigin="5005,3515" coordsize="12,0" path="m5005,3515l5017,3515e" filled="false" stroked="true" strokeweight=".6pt" strokecolor="#000000">
                <v:path arrowok="t"/>
              </v:shape>
            </v:group>
            <v:group style="position:absolute;left:5024;top:3515;width:12;height:2" coordorigin="5024,3515" coordsize="12,2">
              <v:shape style="position:absolute;left:5024;top:3515;width:12;height:2" coordorigin="5024,3515" coordsize="12,0" path="m5024,3515l5036,3515e" filled="false" stroked="true" strokeweight=".6pt" strokecolor="#000000">
                <v:path arrowok="t"/>
              </v:shape>
            </v:group>
            <v:group style="position:absolute;left:5044;top:3515;width:12;height:2" coordorigin="5044,3515" coordsize="12,2">
              <v:shape style="position:absolute;left:5044;top:3515;width:12;height:2" coordorigin="5044,3515" coordsize="12,0" path="m5044,3515l5056,3515e" filled="false" stroked="true" strokeweight=".6pt" strokecolor="#000000">
                <v:path arrowok="t"/>
              </v:shape>
            </v:group>
            <v:group style="position:absolute;left:5063;top:3515;width:12;height:2" coordorigin="5063,3515" coordsize="12,2">
              <v:shape style="position:absolute;left:5063;top:3515;width:12;height:2" coordorigin="5063,3515" coordsize="12,0" path="m5063,3515l5075,3515e" filled="false" stroked="true" strokeweight=".6pt" strokecolor="#000000">
                <v:path arrowok="t"/>
              </v:shape>
            </v:group>
            <v:group style="position:absolute;left:5082;top:3515;width:12;height:2" coordorigin="5082,3515" coordsize="12,2">
              <v:shape style="position:absolute;left:5082;top:3515;width:12;height:2" coordorigin="5082,3515" coordsize="12,0" path="m5082,3515l5094,3515e" filled="false" stroked="true" strokeweight=".6pt" strokecolor="#000000">
                <v:path arrowok="t"/>
              </v:shape>
            </v:group>
            <v:group style="position:absolute;left:5101;top:3515;width:12;height:2" coordorigin="5101,3515" coordsize="12,2">
              <v:shape style="position:absolute;left:5101;top:3515;width:12;height:2" coordorigin="5101,3515" coordsize="12,0" path="m5101,3515l5113,3515e" filled="false" stroked="true" strokeweight=".6pt" strokecolor="#000000">
                <v:path arrowok="t"/>
              </v:shape>
            </v:group>
            <v:group style="position:absolute;left:5120;top:3515;width:12;height:2" coordorigin="5120,3515" coordsize="12,2">
              <v:shape style="position:absolute;left:5120;top:3515;width:12;height:2" coordorigin="5120,3515" coordsize="12,0" path="m5120,3515l5132,3515e" filled="false" stroked="true" strokeweight=".6pt" strokecolor="#000000">
                <v:path arrowok="t"/>
              </v:shape>
            </v:group>
            <v:group style="position:absolute;left:5140;top:3515;width:12;height:2" coordorigin="5140,3515" coordsize="12,2">
              <v:shape style="position:absolute;left:5140;top:3515;width:12;height:2" coordorigin="5140,3515" coordsize="12,0" path="m5140,3515l5152,3515e" filled="false" stroked="true" strokeweight=".6pt" strokecolor="#000000">
                <v:path arrowok="t"/>
              </v:shape>
            </v:group>
            <v:group style="position:absolute;left:5159;top:3515;width:12;height:2" coordorigin="5159,3515" coordsize="12,2">
              <v:shape style="position:absolute;left:5159;top:3515;width:12;height:2" coordorigin="5159,3515" coordsize="12,0" path="m5159,3515l5171,3515e" filled="false" stroked="true" strokeweight=".6pt" strokecolor="#000000">
                <v:path arrowok="t"/>
              </v:shape>
            </v:group>
            <v:group style="position:absolute;left:5178;top:3515;width:12;height:2" coordorigin="5178,3515" coordsize="12,2">
              <v:shape style="position:absolute;left:5178;top:3515;width:12;height:2" coordorigin="5178,3515" coordsize="12,0" path="m5178,3515l5190,3515e" filled="false" stroked="true" strokeweight=".6pt" strokecolor="#000000">
                <v:path arrowok="t"/>
              </v:shape>
            </v:group>
            <v:group style="position:absolute;left:5197;top:3515;width:12;height:2" coordorigin="5197,3515" coordsize="12,2">
              <v:shape style="position:absolute;left:5197;top:3515;width:12;height:2" coordorigin="5197,3515" coordsize="12,0" path="m5197,3515l5209,3515e" filled="false" stroked="true" strokeweight=".6pt" strokecolor="#000000">
                <v:path arrowok="t"/>
              </v:shape>
            </v:group>
            <v:group style="position:absolute;left:5216;top:3515;width:12;height:2" coordorigin="5216,3515" coordsize="12,2">
              <v:shape style="position:absolute;left:5216;top:3515;width:12;height:2" coordorigin="5216,3515" coordsize="12,0" path="m5216,3515l5228,3515e" filled="false" stroked="true" strokeweight=".6pt" strokecolor="#000000">
                <v:path arrowok="t"/>
              </v:shape>
            </v:group>
            <v:group style="position:absolute;left:5236;top:3515;width:12;height:2" coordorigin="5236,3515" coordsize="12,2">
              <v:shape style="position:absolute;left:5236;top:3515;width:12;height:2" coordorigin="5236,3515" coordsize="12,0" path="m5236,3515l5248,3515e" filled="false" stroked="true" strokeweight=".6pt" strokecolor="#000000">
                <v:path arrowok="t"/>
              </v:shape>
            </v:group>
            <v:group style="position:absolute;left:5255;top:3515;width:12;height:2" coordorigin="5255,3515" coordsize="12,2">
              <v:shape style="position:absolute;left:5255;top:3515;width:12;height:2" coordorigin="5255,3515" coordsize="12,0" path="m5255,3515l5267,3515e" filled="false" stroked="true" strokeweight=".6pt" strokecolor="#000000">
                <v:path arrowok="t"/>
              </v:shape>
            </v:group>
            <v:group style="position:absolute;left:5274;top:3515;width:12;height:2" coordorigin="5274,3515" coordsize="12,2">
              <v:shape style="position:absolute;left:5274;top:3515;width:12;height:2" coordorigin="5274,3515" coordsize="12,0" path="m5274,3515l5286,3515e" filled="false" stroked="true" strokeweight=".6pt" strokecolor="#000000">
                <v:path arrowok="t"/>
              </v:shape>
            </v:group>
            <v:group style="position:absolute;left:5293;top:3515;width:12;height:2" coordorigin="5293,3515" coordsize="12,2">
              <v:shape style="position:absolute;left:5293;top:3515;width:12;height:2" coordorigin="5293,3515" coordsize="12,0" path="m5293,3515l5305,3515e" filled="false" stroked="true" strokeweight=".6pt" strokecolor="#000000">
                <v:path arrowok="t"/>
              </v:shape>
            </v:group>
            <v:group style="position:absolute;left:5312;top:3515;width:12;height:2" coordorigin="5312,3515" coordsize="12,2">
              <v:shape style="position:absolute;left:5312;top:3515;width:12;height:2" coordorigin="5312,3515" coordsize="12,0" path="m5312,3515l5324,3515e" filled="false" stroked="true" strokeweight=".6pt" strokecolor="#000000">
                <v:path arrowok="t"/>
              </v:shape>
            </v:group>
            <v:group style="position:absolute;left:5332;top:3515;width:12;height:2" coordorigin="5332,3515" coordsize="12,2">
              <v:shape style="position:absolute;left:5332;top:3515;width:12;height:2" coordorigin="5332,3515" coordsize="12,0" path="m5332,3515l5344,3515e" filled="false" stroked="true" strokeweight=".6pt" strokecolor="#000000">
                <v:path arrowok="t"/>
              </v:shape>
            </v:group>
            <v:group style="position:absolute;left:5351;top:3515;width:12;height:2" coordorigin="5351,3515" coordsize="12,2">
              <v:shape style="position:absolute;left:5351;top:3515;width:12;height:2" coordorigin="5351,3515" coordsize="12,0" path="m5351,3515l5363,3515e" filled="false" stroked="true" strokeweight=".6pt" strokecolor="#000000">
                <v:path arrowok="t"/>
              </v:shape>
            </v:group>
            <v:group style="position:absolute;left:5370;top:3515;width:12;height:2" coordorigin="5370,3515" coordsize="12,2">
              <v:shape style="position:absolute;left:5370;top:3515;width:12;height:2" coordorigin="5370,3515" coordsize="12,0" path="m5370,3515l5382,3515e" filled="false" stroked="true" strokeweight=".6pt" strokecolor="#000000">
                <v:path arrowok="t"/>
              </v:shape>
            </v:group>
            <v:group style="position:absolute;left:5389;top:3515;width:12;height:2" coordorigin="5389,3515" coordsize="12,2">
              <v:shape style="position:absolute;left:5389;top:3515;width:12;height:2" coordorigin="5389,3515" coordsize="12,0" path="m5389,3515l5401,3515e" filled="false" stroked="true" strokeweight=".6pt" strokecolor="#000000">
                <v:path arrowok="t"/>
              </v:shape>
            </v:group>
            <v:group style="position:absolute;left:5408;top:3515;width:12;height:2" coordorigin="5408,3515" coordsize="12,2">
              <v:shape style="position:absolute;left:5408;top:3515;width:12;height:2" coordorigin="5408,3515" coordsize="12,0" path="m5408,3515l5420,3515e" filled="false" stroked="true" strokeweight=".6pt" strokecolor="#000000">
                <v:path arrowok="t"/>
              </v:shape>
            </v:group>
            <v:group style="position:absolute;left:5428;top:3515;width:12;height:2" coordorigin="5428,3515" coordsize="12,2">
              <v:shape style="position:absolute;left:5428;top:3515;width:12;height:2" coordorigin="5428,3515" coordsize="12,0" path="m5428,3515l5440,3515e" filled="false" stroked="true" strokeweight=".6pt" strokecolor="#000000">
                <v:path arrowok="t"/>
              </v:shape>
            </v:group>
            <v:group style="position:absolute;left:5447;top:3515;width:12;height:2" coordorigin="5447,3515" coordsize="12,2">
              <v:shape style="position:absolute;left:5447;top:3515;width:12;height:2" coordorigin="5447,3515" coordsize="12,0" path="m5447,3515l5459,3515e" filled="false" stroked="true" strokeweight=".6pt" strokecolor="#000000">
                <v:path arrowok="t"/>
              </v:shape>
            </v:group>
            <v:group style="position:absolute;left:5466;top:3515;width:12;height:2" coordorigin="5466,3515" coordsize="12,2">
              <v:shape style="position:absolute;left:5466;top:3515;width:12;height:2" coordorigin="5466,3515" coordsize="12,0" path="m5466,3515l5478,3515e" filled="false" stroked="true" strokeweight=".6pt" strokecolor="#000000">
                <v:path arrowok="t"/>
              </v:shape>
            </v:group>
            <v:group style="position:absolute;left:5485;top:3515;width:12;height:2" coordorigin="5485,3515" coordsize="12,2">
              <v:shape style="position:absolute;left:5485;top:3515;width:12;height:2" coordorigin="5485,3515" coordsize="12,0" path="m5485,3515l5497,3515e" filled="false" stroked="true" strokeweight=".6pt" strokecolor="#000000">
                <v:path arrowok="t"/>
              </v:shape>
            </v:group>
            <v:group style="position:absolute;left:5504;top:3515;width:12;height:2" coordorigin="5504,3515" coordsize="12,2">
              <v:shape style="position:absolute;left:5504;top:3515;width:12;height:2" coordorigin="5504,3515" coordsize="12,0" path="m5504,3515l5516,3515e" filled="false" stroked="true" strokeweight=".6pt" strokecolor="#000000">
                <v:path arrowok="t"/>
              </v:shape>
            </v:group>
            <v:group style="position:absolute;left:5524;top:3515;width:12;height:2" coordorigin="5524,3515" coordsize="12,2">
              <v:shape style="position:absolute;left:5524;top:3515;width:12;height:2" coordorigin="5524,3515" coordsize="12,0" path="m5524,3515l5536,3515e" filled="false" stroked="true" strokeweight=".6pt" strokecolor="#000000">
                <v:path arrowok="t"/>
              </v:shape>
            </v:group>
            <v:group style="position:absolute;left:5543;top:3515;width:12;height:2" coordorigin="5543,3515" coordsize="12,2">
              <v:shape style="position:absolute;left:5543;top:3515;width:12;height:2" coordorigin="5543,3515" coordsize="12,0" path="m5543,3515l5555,3515e" filled="false" stroked="true" strokeweight=".6pt" strokecolor="#000000">
                <v:path arrowok="t"/>
              </v:shape>
            </v:group>
            <v:group style="position:absolute;left:5562;top:3515;width:12;height:2" coordorigin="5562,3515" coordsize="12,2">
              <v:shape style="position:absolute;left:5562;top:3515;width:12;height:2" coordorigin="5562,3515" coordsize="12,0" path="m5562,3515l5574,3515e" filled="false" stroked="true" strokeweight=".6pt" strokecolor="#000000">
                <v:path arrowok="t"/>
              </v:shape>
            </v:group>
            <v:group style="position:absolute;left:5581;top:3515;width:12;height:2" coordorigin="5581,3515" coordsize="12,2">
              <v:shape style="position:absolute;left:5581;top:3515;width:12;height:2" coordorigin="5581,3515" coordsize="12,0" path="m5581,3515l5593,3515e" filled="false" stroked="true" strokeweight=".6pt" strokecolor="#000000">
                <v:path arrowok="t"/>
              </v:shape>
            </v:group>
            <v:group style="position:absolute;left:5600;top:3515;width:12;height:2" coordorigin="5600,3515" coordsize="12,2">
              <v:shape style="position:absolute;left:5600;top:3515;width:12;height:2" coordorigin="5600,3515" coordsize="12,0" path="m5600,3515l5612,3515e" filled="false" stroked="true" strokeweight=".6pt" strokecolor="#000000">
                <v:path arrowok="t"/>
              </v:shape>
            </v:group>
            <v:group style="position:absolute;left:5620;top:3515;width:12;height:2" coordorigin="5620,3515" coordsize="12,2">
              <v:shape style="position:absolute;left:5620;top:3515;width:12;height:2" coordorigin="5620,3515" coordsize="12,0" path="m5620,3515l5632,3515e" filled="false" stroked="true" strokeweight=".6pt" strokecolor="#000000">
                <v:path arrowok="t"/>
              </v:shape>
            </v:group>
            <v:group style="position:absolute;left:5639;top:3515;width:12;height:2" coordorigin="5639,3515" coordsize="12,2">
              <v:shape style="position:absolute;left:5639;top:3515;width:12;height:2" coordorigin="5639,3515" coordsize="12,0" path="m5639,3515l5651,3515e" filled="false" stroked="true" strokeweight=".6pt" strokecolor="#000000">
                <v:path arrowok="t"/>
              </v:shape>
            </v:group>
            <v:group style="position:absolute;left:5658;top:3515;width:12;height:2" coordorigin="5658,3515" coordsize="12,2">
              <v:shape style="position:absolute;left:5658;top:3515;width:12;height:2" coordorigin="5658,3515" coordsize="12,0" path="m5658,3515l5670,3515e" filled="false" stroked="true" strokeweight=".6pt" strokecolor="#000000">
                <v:path arrowok="t"/>
              </v:shape>
            </v:group>
            <v:group style="position:absolute;left:5677;top:3515;width:12;height:2" coordorigin="5677,3515" coordsize="12,2">
              <v:shape style="position:absolute;left:5677;top:3515;width:12;height:2" coordorigin="5677,3515" coordsize="12,0" path="m5677,3515l5689,3515e" filled="false" stroked="true" strokeweight=".6pt" strokecolor="#000000">
                <v:path arrowok="t"/>
              </v:shape>
            </v:group>
            <v:group style="position:absolute;left:5696;top:3515;width:12;height:2" coordorigin="5696,3515" coordsize="12,2">
              <v:shape style="position:absolute;left:5696;top:3515;width:12;height:2" coordorigin="5696,3515" coordsize="12,0" path="m5696,3515l5708,3515e" filled="false" stroked="true" strokeweight=".6pt" strokecolor="#000000">
                <v:path arrowok="t"/>
              </v:shape>
            </v:group>
            <v:group style="position:absolute;left:5716;top:3515;width:12;height:2" coordorigin="5716,3515" coordsize="12,2">
              <v:shape style="position:absolute;left:5716;top:3515;width:12;height:2" coordorigin="5716,3515" coordsize="12,0" path="m5716,3515l5728,3515e" filled="false" stroked="true" strokeweight=".6pt" strokecolor="#000000">
                <v:path arrowok="t"/>
              </v:shape>
            </v:group>
            <v:group style="position:absolute;left:5735;top:3515;width:12;height:2" coordorigin="5735,3515" coordsize="12,2">
              <v:shape style="position:absolute;left:5735;top:3515;width:12;height:2" coordorigin="5735,3515" coordsize="12,0" path="m5735,3515l5747,3515e" filled="false" stroked="true" strokeweight=".6pt" strokecolor="#000000">
                <v:path arrowok="t"/>
              </v:shape>
            </v:group>
            <v:group style="position:absolute;left:5754;top:3515;width:12;height:2" coordorigin="5754,3515" coordsize="12,2">
              <v:shape style="position:absolute;left:5754;top:3515;width:12;height:2" coordorigin="5754,3515" coordsize="12,0" path="m5754,3515l5766,3515e" filled="false" stroked="true" strokeweight=".6pt" strokecolor="#000000">
                <v:path arrowok="t"/>
              </v:shape>
            </v:group>
            <v:group style="position:absolute;left:5773;top:3515;width:12;height:2" coordorigin="5773,3515" coordsize="12,2">
              <v:shape style="position:absolute;left:5773;top:3515;width:12;height:2" coordorigin="5773,3515" coordsize="12,0" path="m5773,3515l5785,3515e" filled="false" stroked="true" strokeweight=".6pt" strokecolor="#000000">
                <v:path arrowok="t"/>
              </v:shape>
            </v:group>
            <v:group style="position:absolute;left:5792;top:3515;width:12;height:2" coordorigin="5792,3515" coordsize="12,2">
              <v:shape style="position:absolute;left:5792;top:3515;width:12;height:2" coordorigin="5792,3515" coordsize="12,0" path="m5792,3515l5804,3515e" filled="false" stroked="true" strokeweight=".6pt" strokecolor="#000000">
                <v:path arrowok="t"/>
              </v:shape>
            </v:group>
            <v:group style="position:absolute;left:5812;top:3515;width:12;height:2" coordorigin="5812,3515" coordsize="12,2">
              <v:shape style="position:absolute;left:5812;top:3515;width:12;height:2" coordorigin="5812,3515" coordsize="12,0" path="m5812,3515l5824,3515e" filled="false" stroked="true" strokeweight=".6pt" strokecolor="#000000">
                <v:path arrowok="t"/>
              </v:shape>
            </v:group>
            <v:group style="position:absolute;left:5831;top:3515;width:12;height:2" coordorigin="5831,3515" coordsize="12,2">
              <v:shape style="position:absolute;left:5831;top:3515;width:12;height:2" coordorigin="5831,3515" coordsize="12,0" path="m5831,3515l5843,3515e" filled="false" stroked="true" strokeweight=".6pt" strokecolor="#000000">
                <v:path arrowok="t"/>
              </v:shape>
            </v:group>
            <v:group style="position:absolute;left:5850;top:3515;width:12;height:2" coordorigin="5850,3515" coordsize="12,2">
              <v:shape style="position:absolute;left:5850;top:3515;width:12;height:2" coordorigin="5850,3515" coordsize="12,0" path="m5850,3515l5862,3515e" filled="false" stroked="true" strokeweight=".6pt" strokecolor="#000000">
                <v:path arrowok="t"/>
              </v:shape>
            </v:group>
            <v:group style="position:absolute;left:5869;top:3515;width:12;height:2" coordorigin="5869,3515" coordsize="12,2">
              <v:shape style="position:absolute;left:5869;top:3515;width:12;height:2" coordorigin="5869,3515" coordsize="12,0" path="m5869,3515l5881,3515e" filled="false" stroked="true" strokeweight=".6pt" strokecolor="#000000">
                <v:path arrowok="t"/>
              </v:shape>
            </v:group>
            <v:group style="position:absolute;left:5888;top:3515;width:12;height:2" coordorigin="5888,3515" coordsize="12,2">
              <v:shape style="position:absolute;left:5888;top:3515;width:12;height:2" coordorigin="5888,3515" coordsize="12,0" path="m5888,3515l5900,3515e" filled="false" stroked="true" strokeweight=".6pt" strokecolor="#000000">
                <v:path arrowok="t"/>
              </v:shape>
            </v:group>
            <v:group style="position:absolute;left:5908;top:3515;width:12;height:2" coordorigin="5908,3515" coordsize="12,2">
              <v:shape style="position:absolute;left:5908;top:3515;width:12;height:2" coordorigin="5908,3515" coordsize="12,0" path="m5908,3515l5920,3515e" filled="false" stroked="true" strokeweight=".6pt" strokecolor="#000000">
                <v:path arrowok="t"/>
              </v:shape>
            </v:group>
            <v:group style="position:absolute;left:5927;top:3515;width:12;height:2" coordorigin="5927,3515" coordsize="12,2">
              <v:shape style="position:absolute;left:5927;top:3515;width:12;height:2" coordorigin="5927,3515" coordsize="12,0" path="m5927,3515l5939,3515e" filled="false" stroked="true" strokeweight=".6pt" strokecolor="#000000">
                <v:path arrowok="t"/>
              </v:shape>
            </v:group>
            <v:group style="position:absolute;left:5946;top:3515;width:12;height:2" coordorigin="5946,3515" coordsize="12,2">
              <v:shape style="position:absolute;left:5946;top:3515;width:12;height:2" coordorigin="5946,3515" coordsize="12,0" path="m5946,3515l5958,3515e" filled="false" stroked="true" strokeweight=".6pt" strokecolor="#000000">
                <v:path arrowok="t"/>
              </v:shape>
            </v:group>
            <v:group style="position:absolute;left:5965;top:3515;width:12;height:2" coordorigin="5965,3515" coordsize="12,2">
              <v:shape style="position:absolute;left:5965;top:3515;width:12;height:2" coordorigin="5965,3515" coordsize="12,0" path="m5965,3515l5977,3515e" filled="false" stroked="true" strokeweight=".6pt" strokecolor="#000000">
                <v:path arrowok="t"/>
              </v:shape>
            </v:group>
            <v:group style="position:absolute;left:5984;top:3515;width:12;height:2" coordorigin="5984,3515" coordsize="12,2">
              <v:shape style="position:absolute;left:5984;top:3515;width:12;height:2" coordorigin="5984,3515" coordsize="12,0" path="m5984,3515l5996,3515e" filled="false" stroked="true" strokeweight=".6pt" strokecolor="#000000">
                <v:path arrowok="t"/>
              </v:shape>
            </v:group>
            <v:group style="position:absolute;left:6004;top:3515;width:12;height:2" coordorigin="6004,3515" coordsize="12,2">
              <v:shape style="position:absolute;left:6004;top:3515;width:12;height:2" coordorigin="6004,3515" coordsize="12,0" path="m6004,3515l6016,3515e" filled="false" stroked="true" strokeweight=".6pt" strokecolor="#000000">
                <v:path arrowok="t"/>
              </v:shape>
            </v:group>
            <v:group style="position:absolute;left:6023;top:3515;width:12;height:2" coordorigin="6023,3515" coordsize="12,2">
              <v:shape style="position:absolute;left:6023;top:3515;width:12;height:2" coordorigin="6023,3515" coordsize="12,0" path="m6023,3515l6035,3515e" filled="false" stroked="true" strokeweight=".6pt" strokecolor="#000000">
                <v:path arrowok="t"/>
              </v:shape>
            </v:group>
            <v:group style="position:absolute;left:6042;top:3515;width:12;height:2" coordorigin="6042,3515" coordsize="12,2">
              <v:shape style="position:absolute;left:6042;top:3515;width:12;height:2" coordorigin="6042,3515" coordsize="12,0" path="m6042,3515l6054,3515e" filled="false" stroked="true" strokeweight=".6pt" strokecolor="#000000">
                <v:path arrowok="t"/>
              </v:shape>
            </v:group>
            <v:group style="position:absolute;left:6061;top:3515;width:12;height:2" coordorigin="6061,3515" coordsize="12,2">
              <v:shape style="position:absolute;left:6061;top:3515;width:12;height:2" coordorigin="6061,3515" coordsize="12,0" path="m6061,3515l6073,3515e" filled="false" stroked="true" strokeweight=".6pt" strokecolor="#000000">
                <v:path arrowok="t"/>
              </v:shape>
            </v:group>
            <v:group style="position:absolute;left:6080;top:3515;width:12;height:2" coordorigin="6080,3515" coordsize="12,2">
              <v:shape style="position:absolute;left:6080;top:3515;width:12;height:2" coordorigin="6080,3515" coordsize="12,0" path="m6080,3515l6092,3515e" filled="false" stroked="true" strokeweight=".6pt" strokecolor="#000000">
                <v:path arrowok="t"/>
              </v:shape>
            </v:group>
            <v:group style="position:absolute;left:6100;top:3515;width:12;height:2" coordorigin="6100,3515" coordsize="12,2">
              <v:shape style="position:absolute;left:6100;top:3515;width:12;height:2" coordorigin="6100,3515" coordsize="12,0" path="m6100,3515l6112,3515e" filled="false" stroked="true" strokeweight=".6pt" strokecolor="#000000">
                <v:path arrowok="t"/>
              </v:shape>
            </v:group>
            <v:group style="position:absolute;left:6119;top:3515;width:12;height:2" coordorigin="6119,3515" coordsize="12,2">
              <v:shape style="position:absolute;left:6119;top:3515;width:12;height:2" coordorigin="6119,3515" coordsize="12,0" path="m6119,3515l6131,3515e" filled="false" stroked="true" strokeweight=".6pt" strokecolor="#000000">
                <v:path arrowok="t"/>
              </v:shape>
            </v:group>
            <v:group style="position:absolute;left:6138;top:3515;width:12;height:2" coordorigin="6138,3515" coordsize="12,2">
              <v:shape style="position:absolute;left:6138;top:3515;width:12;height:2" coordorigin="6138,3515" coordsize="12,0" path="m6138,3515l6150,3515e" filled="false" stroked="true" strokeweight=".6pt" strokecolor="#000000">
                <v:path arrowok="t"/>
              </v:shape>
            </v:group>
            <v:group style="position:absolute;left:6157;top:3515;width:12;height:2" coordorigin="6157,3515" coordsize="12,2">
              <v:shape style="position:absolute;left:6157;top:3515;width:12;height:2" coordorigin="6157,3515" coordsize="12,0" path="m6157,3515l6169,3515e" filled="false" stroked="true" strokeweight=".6pt" strokecolor="#000000">
                <v:path arrowok="t"/>
              </v:shape>
            </v:group>
            <v:group style="position:absolute;left:6176;top:3515;width:12;height:2" coordorigin="6176,3515" coordsize="12,2">
              <v:shape style="position:absolute;left:6176;top:3515;width:12;height:2" coordorigin="6176,3515" coordsize="12,0" path="m6176,3515l6188,3515e" filled="false" stroked="true" strokeweight=".6pt" strokecolor="#000000">
                <v:path arrowok="t"/>
              </v:shape>
            </v:group>
            <v:group style="position:absolute;left:6196;top:3515;width:12;height:2" coordorigin="6196,3515" coordsize="12,2">
              <v:shape style="position:absolute;left:6196;top:3515;width:12;height:2" coordorigin="6196,3515" coordsize="12,0" path="m6196,3515l6208,3515e" filled="false" stroked="true" strokeweight=".6pt" strokecolor="#000000">
                <v:path arrowok="t"/>
              </v:shape>
            </v:group>
            <v:group style="position:absolute;left:6215;top:3515;width:12;height:2" coordorigin="6215,3515" coordsize="12,2">
              <v:shape style="position:absolute;left:6215;top:3515;width:12;height:2" coordorigin="6215,3515" coordsize="12,0" path="m6215,3515l6227,3515e" filled="false" stroked="true" strokeweight=".6pt" strokecolor="#000000">
                <v:path arrowok="t"/>
              </v:shape>
            </v:group>
            <v:group style="position:absolute;left:6234;top:3515;width:12;height:2" coordorigin="6234,3515" coordsize="12,2">
              <v:shape style="position:absolute;left:6234;top:3515;width:12;height:2" coordorigin="6234,3515" coordsize="12,0" path="m6234,3515l6246,3515e" filled="false" stroked="true" strokeweight=".6pt" strokecolor="#000000">
                <v:path arrowok="t"/>
              </v:shape>
            </v:group>
            <v:group style="position:absolute;left:6253;top:3515;width:12;height:2" coordorigin="6253,3515" coordsize="12,2">
              <v:shape style="position:absolute;left:6253;top:3515;width:12;height:2" coordorigin="6253,3515" coordsize="12,0" path="m6253,3515l6265,3515e" filled="false" stroked="true" strokeweight=".6pt" strokecolor="#000000">
                <v:path arrowok="t"/>
              </v:shape>
            </v:group>
            <v:group style="position:absolute;left:6272;top:3515;width:12;height:2" coordorigin="6272,3515" coordsize="12,2">
              <v:shape style="position:absolute;left:6272;top:3515;width:12;height:2" coordorigin="6272,3515" coordsize="12,0" path="m6272,3515l6284,3515e" filled="false" stroked="true" strokeweight=".6pt" strokecolor="#000000">
                <v:path arrowok="t"/>
              </v:shape>
            </v:group>
            <v:group style="position:absolute;left:6292;top:3515;width:12;height:2" coordorigin="6292,3515" coordsize="12,2">
              <v:shape style="position:absolute;left:6292;top:3515;width:12;height:2" coordorigin="6292,3515" coordsize="12,0" path="m6292,3515l6304,3515e" filled="false" stroked="true" strokeweight=".6pt" strokecolor="#000000">
                <v:path arrowok="t"/>
              </v:shape>
            </v:group>
            <v:group style="position:absolute;left:6311;top:3515;width:12;height:2" coordorigin="6311,3515" coordsize="12,2">
              <v:shape style="position:absolute;left:6311;top:3515;width:12;height:2" coordorigin="6311,3515" coordsize="12,0" path="m6311,3515l6323,3515e" filled="false" stroked="true" strokeweight=".6pt" strokecolor="#000000">
                <v:path arrowok="t"/>
              </v:shape>
            </v:group>
            <v:group style="position:absolute;left:6330;top:3515;width:12;height:2" coordorigin="6330,3515" coordsize="12,2">
              <v:shape style="position:absolute;left:6330;top:3515;width:12;height:2" coordorigin="6330,3515" coordsize="12,0" path="m6330,3515l6342,3515e" filled="false" stroked="true" strokeweight=".6pt" strokecolor="#000000">
                <v:path arrowok="t"/>
              </v:shape>
            </v:group>
            <v:group style="position:absolute;left:6349;top:3515;width:12;height:2" coordorigin="6349,3515" coordsize="12,2">
              <v:shape style="position:absolute;left:6349;top:3515;width:12;height:2" coordorigin="6349,3515" coordsize="12,0" path="m6349,3515l6361,3515e" filled="false" stroked="true" strokeweight=".6pt" strokecolor="#000000">
                <v:path arrowok="t"/>
              </v:shape>
            </v:group>
            <v:group style="position:absolute;left:6368;top:3515;width:12;height:2" coordorigin="6368,3515" coordsize="12,2">
              <v:shape style="position:absolute;left:6368;top:3515;width:12;height:2" coordorigin="6368,3515" coordsize="12,0" path="m6368,3515l6380,3515e" filled="false" stroked="true" strokeweight=".6pt" strokecolor="#000000">
                <v:path arrowok="t"/>
              </v:shape>
            </v:group>
            <v:group style="position:absolute;left:6388;top:3515;width:12;height:2" coordorigin="6388,3515" coordsize="12,2">
              <v:shape style="position:absolute;left:6388;top:3515;width:12;height:2" coordorigin="6388,3515" coordsize="12,0" path="m6388,3515l6400,3515e" filled="false" stroked="true" strokeweight=".6pt" strokecolor="#000000">
                <v:path arrowok="t"/>
              </v:shape>
            </v:group>
            <v:group style="position:absolute;left:6407;top:3515;width:12;height:2" coordorigin="6407,3515" coordsize="12,2">
              <v:shape style="position:absolute;left:6407;top:3515;width:12;height:2" coordorigin="6407,3515" coordsize="12,0" path="m6407,3515l6419,3515e" filled="false" stroked="true" strokeweight=".6pt" strokecolor="#000000">
                <v:path arrowok="t"/>
              </v:shape>
            </v:group>
            <v:group style="position:absolute;left:6426;top:3515;width:12;height:2" coordorigin="6426,3515" coordsize="12,2">
              <v:shape style="position:absolute;left:6426;top:3515;width:12;height:2" coordorigin="6426,3515" coordsize="12,0" path="m6426,3515l6438,3515e" filled="false" stroked="true" strokeweight=".6pt" strokecolor="#000000">
                <v:path arrowok="t"/>
              </v:shape>
            </v:group>
            <v:group style="position:absolute;left:6445;top:3515;width:12;height:2" coordorigin="6445,3515" coordsize="12,2">
              <v:shape style="position:absolute;left:6445;top:3515;width:12;height:2" coordorigin="6445,3515" coordsize="12,0" path="m6445,3515l6457,3515e" filled="false" stroked="true" strokeweight=".6pt" strokecolor="#000000">
                <v:path arrowok="t"/>
              </v:shape>
            </v:group>
            <v:group style="position:absolute;left:6464;top:3515;width:12;height:2" coordorigin="6464,3515" coordsize="12,2">
              <v:shape style="position:absolute;left:6464;top:3515;width:12;height:2" coordorigin="6464,3515" coordsize="12,0" path="m6464,3515l6476,3515e" filled="false" stroked="true" strokeweight=".6pt" strokecolor="#000000">
                <v:path arrowok="t"/>
              </v:shape>
            </v:group>
            <v:group style="position:absolute;left:6484;top:3515;width:12;height:2" coordorigin="6484,3515" coordsize="12,2">
              <v:shape style="position:absolute;left:6484;top:3515;width:12;height:2" coordorigin="6484,3515" coordsize="12,0" path="m6484,3515l6496,3515e" filled="false" stroked="true" strokeweight=".6pt" strokecolor="#000000">
                <v:path arrowok="t"/>
              </v:shape>
            </v:group>
            <v:group style="position:absolute;left:6503;top:3515;width:12;height:2" coordorigin="6503,3515" coordsize="12,2">
              <v:shape style="position:absolute;left:6503;top:3515;width:12;height:2" coordorigin="6503,3515" coordsize="12,0" path="m6503,3515l6515,3515e" filled="false" stroked="true" strokeweight=".6pt" strokecolor="#000000">
                <v:path arrowok="t"/>
              </v:shape>
            </v:group>
            <v:group style="position:absolute;left:6522;top:3515;width:12;height:2" coordorigin="6522,3515" coordsize="12,2">
              <v:shape style="position:absolute;left:6522;top:3515;width:12;height:2" coordorigin="6522,3515" coordsize="12,0" path="m6522,3515l6534,3515e" filled="false" stroked="true" strokeweight=".6pt" strokecolor="#000000">
                <v:path arrowok="t"/>
              </v:shape>
            </v:group>
            <v:group style="position:absolute;left:6541;top:3515;width:12;height:2" coordorigin="6541,3515" coordsize="12,2">
              <v:shape style="position:absolute;left:6541;top:3515;width:12;height:2" coordorigin="6541,3515" coordsize="12,0" path="m6541,3515l6553,3515e" filled="false" stroked="true" strokeweight=".6pt" strokecolor="#000000">
                <v:path arrowok="t"/>
              </v:shape>
            </v:group>
            <v:group style="position:absolute;left:6560;top:3515;width:12;height:2" coordorigin="6560,3515" coordsize="12,2">
              <v:shape style="position:absolute;left:6560;top:3515;width:12;height:2" coordorigin="6560,3515" coordsize="12,0" path="m6560,3515l6572,3515e" filled="false" stroked="true" strokeweight=".6pt" strokecolor="#000000">
                <v:path arrowok="t"/>
              </v:shape>
            </v:group>
            <v:group style="position:absolute;left:6580;top:3515;width:12;height:2" coordorigin="6580,3515" coordsize="12,2">
              <v:shape style="position:absolute;left:6580;top:3515;width:12;height:2" coordorigin="6580,3515" coordsize="12,0" path="m6580,3515l6592,3515e" filled="false" stroked="true" strokeweight=".6pt" strokecolor="#000000">
                <v:path arrowok="t"/>
              </v:shape>
            </v:group>
            <v:group style="position:absolute;left:6599;top:3515;width:12;height:2" coordorigin="6599,3515" coordsize="12,2">
              <v:shape style="position:absolute;left:6599;top:3515;width:12;height:2" coordorigin="6599,3515" coordsize="12,0" path="m6599,3515l6611,3515e" filled="false" stroked="true" strokeweight=".6pt" strokecolor="#000000">
                <v:path arrowok="t"/>
              </v:shape>
            </v:group>
            <v:group style="position:absolute;left:6618;top:3515;width:12;height:2" coordorigin="6618,3515" coordsize="12,2">
              <v:shape style="position:absolute;left:6618;top:3515;width:12;height:2" coordorigin="6618,3515" coordsize="12,0" path="m6618,3515l6630,3515e" filled="false" stroked="true" strokeweight=".6pt" strokecolor="#000000">
                <v:path arrowok="t"/>
              </v:shape>
            </v:group>
            <v:group style="position:absolute;left:6637;top:3515;width:12;height:2" coordorigin="6637,3515" coordsize="12,2">
              <v:shape style="position:absolute;left:6637;top:3515;width:12;height:2" coordorigin="6637,3515" coordsize="12,0" path="m6637,3515l6649,3515e" filled="false" stroked="true" strokeweight=".6pt" strokecolor="#000000">
                <v:path arrowok="t"/>
              </v:shape>
            </v:group>
            <v:group style="position:absolute;left:6656;top:3515;width:12;height:2" coordorigin="6656,3515" coordsize="12,2">
              <v:shape style="position:absolute;left:6656;top:3515;width:12;height:2" coordorigin="6656,3515" coordsize="12,0" path="m6656,3515l6668,3515e" filled="false" stroked="true" strokeweight=".6pt" strokecolor="#000000">
                <v:path arrowok="t"/>
              </v:shape>
            </v:group>
            <v:group style="position:absolute;left:6676;top:3515;width:12;height:2" coordorigin="6676,3515" coordsize="12,2">
              <v:shape style="position:absolute;left:6676;top:3515;width:12;height:2" coordorigin="6676,3515" coordsize="12,0" path="m6676,3515l6688,3515e" filled="false" stroked="true" strokeweight=".6pt" strokecolor="#000000">
                <v:path arrowok="t"/>
              </v:shape>
            </v:group>
            <v:group style="position:absolute;left:6695;top:3515;width:12;height:2" coordorigin="6695,3515" coordsize="12,2">
              <v:shape style="position:absolute;left:6695;top:3515;width:12;height:2" coordorigin="6695,3515" coordsize="12,0" path="m6695,3515l6707,3515e" filled="false" stroked="true" strokeweight=".6pt" strokecolor="#000000">
                <v:path arrowok="t"/>
              </v:shape>
            </v:group>
            <v:group style="position:absolute;left:6714;top:3515;width:12;height:2" coordorigin="6714,3515" coordsize="12,2">
              <v:shape style="position:absolute;left:6714;top:3515;width:12;height:2" coordorigin="6714,3515" coordsize="12,0" path="m6714,3515l6726,3515e" filled="false" stroked="true" strokeweight=".6pt" strokecolor="#000000">
                <v:path arrowok="t"/>
              </v:shape>
            </v:group>
            <v:group style="position:absolute;left:6733;top:3515;width:12;height:2" coordorigin="6733,3515" coordsize="12,2">
              <v:shape style="position:absolute;left:6733;top:3515;width:12;height:2" coordorigin="6733,3515" coordsize="12,0" path="m6733,3515l6745,3515e" filled="false" stroked="true" strokeweight=".6pt" strokecolor="#000000">
                <v:path arrowok="t"/>
              </v:shape>
            </v:group>
            <v:group style="position:absolute;left:6752;top:3515;width:12;height:2" coordorigin="6752,3515" coordsize="12,2">
              <v:shape style="position:absolute;left:6752;top:3515;width:12;height:2" coordorigin="6752,3515" coordsize="12,0" path="m6752,3515l6764,3515e" filled="false" stroked="true" strokeweight=".6pt" strokecolor="#000000">
                <v:path arrowok="t"/>
              </v:shape>
            </v:group>
            <v:group style="position:absolute;left:6772;top:3515;width:12;height:2" coordorigin="6772,3515" coordsize="12,2">
              <v:shape style="position:absolute;left:6772;top:3515;width:12;height:2" coordorigin="6772,3515" coordsize="12,0" path="m6772,3515l6784,3515e" filled="false" stroked="true" strokeweight=".6pt" strokecolor="#000000">
                <v:path arrowok="t"/>
              </v:shape>
            </v:group>
            <v:group style="position:absolute;left:6791;top:3515;width:12;height:2" coordorigin="6791,3515" coordsize="12,2">
              <v:shape style="position:absolute;left:6791;top:3515;width:12;height:2" coordorigin="6791,3515" coordsize="12,0" path="m6791,3515l6803,3515e" filled="false" stroked="true" strokeweight=".6pt" strokecolor="#000000">
                <v:path arrowok="t"/>
              </v:shape>
            </v:group>
            <v:group style="position:absolute;left:6810;top:3515;width:12;height:2" coordorigin="6810,3515" coordsize="12,2">
              <v:shape style="position:absolute;left:6810;top:3515;width:12;height:2" coordorigin="6810,3515" coordsize="12,0" path="m6810,3515l6822,3515e" filled="false" stroked="true" strokeweight=".6pt" strokecolor="#000000">
                <v:path arrowok="t"/>
              </v:shape>
            </v:group>
            <v:group style="position:absolute;left:6829;top:3515;width:12;height:2" coordorigin="6829,3515" coordsize="12,2">
              <v:shape style="position:absolute;left:6829;top:3515;width:12;height:2" coordorigin="6829,3515" coordsize="12,0" path="m6829,3515l6841,3515e" filled="false" stroked="true" strokeweight=".6pt" strokecolor="#000000">
                <v:path arrowok="t"/>
              </v:shape>
            </v:group>
            <v:group style="position:absolute;left:6848;top:3515;width:12;height:2" coordorigin="6848,3515" coordsize="12,2">
              <v:shape style="position:absolute;left:6848;top:3515;width:12;height:2" coordorigin="6848,3515" coordsize="12,0" path="m6848,3515l6860,3515e" filled="false" stroked="true" strokeweight=".6pt" strokecolor="#000000">
                <v:path arrowok="t"/>
              </v:shape>
            </v:group>
            <v:group style="position:absolute;left:6868;top:3515;width:12;height:2" coordorigin="6868,3515" coordsize="12,2">
              <v:shape style="position:absolute;left:6868;top:3515;width:12;height:2" coordorigin="6868,3515" coordsize="12,0" path="m6868,3515l6880,3515e" filled="false" stroked="true" strokeweight=".6pt" strokecolor="#000000">
                <v:path arrowok="t"/>
              </v:shape>
            </v:group>
            <v:group style="position:absolute;left:6887;top:3515;width:12;height:2" coordorigin="6887,3515" coordsize="12,2">
              <v:shape style="position:absolute;left:6887;top:3515;width:12;height:2" coordorigin="6887,3515" coordsize="12,0" path="m6887,3515l6899,3515e" filled="false" stroked="true" strokeweight=".6pt" strokecolor="#000000">
                <v:path arrowok="t"/>
              </v:shape>
            </v:group>
            <v:group style="position:absolute;left:6906;top:3515;width:12;height:2" coordorigin="6906,3515" coordsize="12,2">
              <v:shape style="position:absolute;left:6906;top:3515;width:12;height:2" coordorigin="6906,3515" coordsize="12,0" path="m6906,3515l6918,3515e" filled="false" stroked="true" strokeweight=".6pt" strokecolor="#000000">
                <v:path arrowok="t"/>
              </v:shape>
            </v:group>
            <v:group style="position:absolute;left:6925;top:3515;width:12;height:2" coordorigin="6925,3515" coordsize="12,2">
              <v:shape style="position:absolute;left:6925;top:3515;width:12;height:2" coordorigin="6925,3515" coordsize="12,0" path="m6925,3515l6937,3515e" filled="false" stroked="true" strokeweight=".6pt" strokecolor="#000000">
                <v:path arrowok="t"/>
              </v:shape>
            </v:group>
            <v:group style="position:absolute;left:6944;top:3515;width:12;height:2" coordorigin="6944,3515" coordsize="12,2">
              <v:shape style="position:absolute;left:6944;top:3515;width:12;height:2" coordorigin="6944,3515" coordsize="12,0" path="m6944,3515l6956,3515e" filled="false" stroked="true" strokeweight=".6pt" strokecolor="#000000">
                <v:path arrowok="t"/>
              </v:shape>
            </v:group>
            <v:group style="position:absolute;left:6964;top:3515;width:12;height:2" coordorigin="6964,3515" coordsize="12,2">
              <v:shape style="position:absolute;left:6964;top:3515;width:12;height:2" coordorigin="6964,3515" coordsize="12,0" path="m6964,3515l6976,3515e" filled="false" stroked="true" strokeweight=".6pt" strokecolor="#000000">
                <v:path arrowok="t"/>
              </v:shape>
            </v:group>
            <v:group style="position:absolute;left:6983;top:3515;width:12;height:2" coordorigin="6983,3515" coordsize="12,2">
              <v:shape style="position:absolute;left:6983;top:3515;width:12;height:2" coordorigin="6983,3515" coordsize="12,0" path="m6983,3515l6995,3515e" filled="false" stroked="true" strokeweight=".6pt" strokecolor="#000000">
                <v:path arrowok="t"/>
              </v:shape>
            </v:group>
            <v:group style="position:absolute;left:7002;top:3515;width:12;height:2" coordorigin="7002,3515" coordsize="12,2">
              <v:shape style="position:absolute;left:7002;top:3515;width:12;height:2" coordorigin="7002,3515" coordsize="12,0" path="m7002,3515l7014,3515e" filled="false" stroked="true" strokeweight=".6pt" strokecolor="#000000">
                <v:path arrowok="t"/>
              </v:shape>
            </v:group>
            <v:group style="position:absolute;left:7021;top:3515;width:12;height:2" coordorigin="7021,3515" coordsize="12,2">
              <v:shape style="position:absolute;left:7021;top:3515;width:12;height:2" coordorigin="7021,3515" coordsize="12,0" path="m7021,3515l7033,3515e" filled="false" stroked="true" strokeweight=".6pt" strokecolor="#000000">
                <v:path arrowok="t"/>
              </v:shape>
            </v:group>
            <v:group style="position:absolute;left:7040;top:3515;width:12;height:2" coordorigin="7040,3515" coordsize="12,2">
              <v:shape style="position:absolute;left:7040;top:3515;width:12;height:2" coordorigin="7040,3515" coordsize="12,0" path="m7040,3515l7052,3515e" filled="false" stroked="true" strokeweight=".6pt" strokecolor="#000000">
                <v:path arrowok="t"/>
              </v:shape>
            </v:group>
            <v:group style="position:absolute;left:7060;top:3515;width:12;height:2" coordorigin="7060,3515" coordsize="12,2">
              <v:shape style="position:absolute;left:7060;top:3515;width:12;height:2" coordorigin="7060,3515" coordsize="12,0" path="m7060,3515l7072,3515e" filled="false" stroked="true" strokeweight=".6pt" strokecolor="#000000">
                <v:path arrowok="t"/>
              </v:shape>
            </v:group>
            <v:group style="position:absolute;left:7079;top:3515;width:12;height:2" coordorigin="7079,3515" coordsize="12,2">
              <v:shape style="position:absolute;left:7079;top:3515;width:12;height:2" coordorigin="7079,3515" coordsize="12,0" path="m7079,3515l7091,3515e" filled="false" stroked="true" strokeweight=".6pt" strokecolor="#000000">
                <v:path arrowok="t"/>
              </v:shape>
            </v:group>
            <v:group style="position:absolute;left:7098;top:3515;width:12;height:2" coordorigin="7098,3515" coordsize="12,2">
              <v:shape style="position:absolute;left:7098;top:3515;width:12;height:2" coordorigin="7098,3515" coordsize="12,0" path="m7098,3515l7110,3515e" filled="false" stroked="true" strokeweight=".6pt" strokecolor="#000000">
                <v:path arrowok="t"/>
              </v:shape>
            </v:group>
            <v:group style="position:absolute;left:7117;top:3515;width:12;height:2" coordorigin="7117,3515" coordsize="12,2">
              <v:shape style="position:absolute;left:7117;top:3515;width:12;height:2" coordorigin="7117,3515" coordsize="12,0" path="m7117,3515l7129,3515e" filled="false" stroked="true" strokeweight=".6pt" strokecolor="#000000">
                <v:path arrowok="t"/>
              </v:shape>
            </v:group>
            <v:group style="position:absolute;left:7136;top:3515;width:12;height:2" coordorigin="7136,3515" coordsize="12,2">
              <v:shape style="position:absolute;left:7136;top:3515;width:12;height:2" coordorigin="7136,3515" coordsize="12,0" path="m7136,3515l7148,3515e" filled="false" stroked="true" strokeweight=".6pt" strokecolor="#000000">
                <v:path arrowok="t"/>
              </v:shape>
            </v:group>
            <v:group style="position:absolute;left:7156;top:3515;width:12;height:2" coordorigin="7156,3515" coordsize="12,2">
              <v:shape style="position:absolute;left:7156;top:3515;width:12;height:2" coordorigin="7156,3515" coordsize="12,0" path="m7156,3515l7168,3515e" filled="false" stroked="true" strokeweight=".6pt" strokecolor="#000000">
                <v:path arrowok="t"/>
              </v:shape>
            </v:group>
            <v:group style="position:absolute;left:7175;top:3515;width:12;height:2" coordorigin="7175,3515" coordsize="12,2">
              <v:shape style="position:absolute;left:7175;top:3515;width:12;height:2" coordorigin="7175,3515" coordsize="12,0" path="m7175,3515l7187,3515e" filled="false" stroked="true" strokeweight=".6pt" strokecolor="#000000">
                <v:path arrowok="t"/>
              </v:shape>
            </v:group>
            <v:group style="position:absolute;left:7194;top:3515;width:12;height:2" coordorigin="7194,3515" coordsize="12,2">
              <v:shape style="position:absolute;left:7194;top:3515;width:12;height:2" coordorigin="7194,3515" coordsize="12,0" path="m7194,3515l7206,3515e" filled="false" stroked="true" strokeweight=".6pt" strokecolor="#000000">
                <v:path arrowok="t"/>
              </v:shape>
            </v:group>
            <v:group style="position:absolute;left:7213;top:3515;width:12;height:2" coordorigin="7213,3515" coordsize="12,2">
              <v:shape style="position:absolute;left:7213;top:3515;width:12;height:2" coordorigin="7213,3515" coordsize="12,0" path="m7213,3515l7225,3515e" filled="false" stroked="true" strokeweight=".6pt" strokecolor="#000000">
                <v:path arrowok="t"/>
              </v:shape>
            </v:group>
            <v:group style="position:absolute;left:7232;top:3515;width:12;height:2" coordorigin="7232,3515" coordsize="12,2">
              <v:shape style="position:absolute;left:7232;top:3515;width:12;height:2" coordorigin="7232,3515" coordsize="12,0" path="m7232,3515l7244,3515e" filled="false" stroked="true" strokeweight=".6pt" strokecolor="#000000">
                <v:path arrowok="t"/>
              </v:shape>
            </v:group>
            <v:group style="position:absolute;left:7252;top:3515;width:12;height:2" coordorigin="7252,3515" coordsize="12,2">
              <v:shape style="position:absolute;left:7252;top:3515;width:12;height:2" coordorigin="7252,3515" coordsize="12,0" path="m7252,3515l7264,3515e" filled="false" stroked="true" strokeweight=".6pt" strokecolor="#000000">
                <v:path arrowok="t"/>
              </v:shape>
            </v:group>
            <v:group style="position:absolute;left:7271;top:3515;width:12;height:2" coordorigin="7271,3515" coordsize="12,2">
              <v:shape style="position:absolute;left:7271;top:3515;width:12;height:2" coordorigin="7271,3515" coordsize="12,0" path="m7271,3515l7283,3515e" filled="false" stroked="true" strokeweight=".6pt" strokecolor="#000000">
                <v:path arrowok="t"/>
              </v:shape>
            </v:group>
            <v:group style="position:absolute;left:7290;top:3515;width:12;height:2" coordorigin="7290,3515" coordsize="12,2">
              <v:shape style="position:absolute;left:7290;top:3515;width:12;height:2" coordorigin="7290,3515" coordsize="12,0" path="m7290,3515l7302,3515e" filled="false" stroked="true" strokeweight=".6pt" strokecolor="#000000">
                <v:path arrowok="t"/>
              </v:shape>
            </v:group>
            <v:group style="position:absolute;left:7309;top:3515;width:12;height:2" coordorigin="7309,3515" coordsize="12,2">
              <v:shape style="position:absolute;left:7309;top:3515;width:12;height:2" coordorigin="7309,3515" coordsize="12,0" path="m7309,3515l7321,3515e" filled="false" stroked="true" strokeweight=".6pt" strokecolor="#000000">
                <v:path arrowok="t"/>
              </v:shape>
            </v:group>
            <v:group style="position:absolute;left:7328;top:3515;width:12;height:2" coordorigin="7328,3515" coordsize="12,2">
              <v:shape style="position:absolute;left:7328;top:3515;width:12;height:2" coordorigin="7328,3515" coordsize="12,0" path="m7328,3515l7340,3515e" filled="false" stroked="true" strokeweight=".6pt" strokecolor="#000000">
                <v:path arrowok="t"/>
              </v:shape>
            </v:group>
            <v:group style="position:absolute;left:7348;top:3515;width:12;height:2" coordorigin="7348,3515" coordsize="12,2">
              <v:shape style="position:absolute;left:7348;top:3515;width:12;height:2" coordorigin="7348,3515" coordsize="12,0" path="m7348,3515l7360,3515e" filled="false" stroked="true" strokeweight=".6pt" strokecolor="#000000">
                <v:path arrowok="t"/>
              </v:shape>
            </v:group>
            <v:group style="position:absolute;left:7367;top:3515;width:12;height:2" coordorigin="7367,3515" coordsize="12,2">
              <v:shape style="position:absolute;left:7367;top:3515;width:12;height:2" coordorigin="7367,3515" coordsize="12,0" path="m7367,3515l7379,3515e" filled="false" stroked="true" strokeweight=".6pt" strokecolor="#000000">
                <v:path arrowok="t"/>
              </v:shape>
            </v:group>
            <v:group style="position:absolute;left:7386;top:3515;width:12;height:2" coordorigin="7386,3515" coordsize="12,2">
              <v:shape style="position:absolute;left:7386;top:3515;width:12;height:2" coordorigin="7386,3515" coordsize="12,0" path="m7386,3515l7398,3515e" filled="false" stroked="true" strokeweight=".6pt" strokecolor="#000000">
                <v:path arrowok="t"/>
              </v:shape>
            </v:group>
            <v:group style="position:absolute;left:7405;top:3515;width:12;height:2" coordorigin="7405,3515" coordsize="12,2">
              <v:shape style="position:absolute;left:7405;top:3515;width:12;height:2" coordorigin="7405,3515" coordsize="12,0" path="m7405,3515l7417,3515e" filled="false" stroked="true" strokeweight=".6pt" strokecolor="#000000">
                <v:path arrowok="t"/>
              </v:shape>
            </v:group>
            <v:group style="position:absolute;left:7424;top:3515;width:12;height:2" coordorigin="7424,3515" coordsize="12,2">
              <v:shape style="position:absolute;left:7424;top:3515;width:12;height:2" coordorigin="7424,3515" coordsize="12,0" path="m7424,3515l7436,3515e" filled="false" stroked="true" strokeweight=".6pt" strokecolor="#000000">
                <v:path arrowok="t"/>
              </v:shape>
            </v:group>
            <v:group style="position:absolute;left:7444;top:3515;width:12;height:2" coordorigin="7444,3515" coordsize="12,2">
              <v:shape style="position:absolute;left:7444;top:3515;width:12;height:2" coordorigin="7444,3515" coordsize="12,0" path="m7444,3515l7456,3515e" filled="false" stroked="true" strokeweight=".6pt" strokecolor="#000000">
                <v:path arrowok="t"/>
              </v:shape>
            </v:group>
            <v:group style="position:absolute;left:7463;top:3515;width:12;height:2" coordorigin="7463,3515" coordsize="12,2">
              <v:shape style="position:absolute;left:7463;top:3515;width:12;height:2" coordorigin="7463,3515" coordsize="12,0" path="m7463,3515l7475,3515e" filled="false" stroked="true" strokeweight=".6pt" strokecolor="#000000">
                <v:path arrowok="t"/>
              </v:shape>
            </v:group>
            <v:group style="position:absolute;left:7482;top:3515;width:12;height:2" coordorigin="7482,3515" coordsize="12,2">
              <v:shape style="position:absolute;left:7482;top:3515;width:12;height:2" coordorigin="7482,3515" coordsize="12,0" path="m7482,3515l7494,3515e" filled="false" stroked="true" strokeweight=".6pt" strokecolor="#000000">
                <v:path arrowok="t"/>
              </v:shape>
            </v:group>
            <v:group style="position:absolute;left:7501;top:3515;width:12;height:2" coordorigin="7501,3515" coordsize="12,2">
              <v:shape style="position:absolute;left:7501;top:3515;width:12;height:2" coordorigin="7501,3515" coordsize="12,0" path="m7501,3515l7513,3515e" filled="false" stroked="true" strokeweight=".6pt" strokecolor="#000000">
                <v:path arrowok="t"/>
              </v:shape>
            </v:group>
            <v:group style="position:absolute;left:7520;top:3515;width:12;height:2" coordorigin="7520,3515" coordsize="12,2">
              <v:shape style="position:absolute;left:7520;top:3515;width:12;height:2" coordorigin="7520,3515" coordsize="12,0" path="m7520,3515l7532,3515e" filled="false" stroked="true" strokeweight=".6pt" strokecolor="#000000">
                <v:path arrowok="t"/>
              </v:shape>
            </v:group>
            <v:group style="position:absolute;left:7540;top:3515;width:12;height:2" coordorigin="7540,3515" coordsize="12,2">
              <v:shape style="position:absolute;left:7540;top:3515;width:12;height:2" coordorigin="7540,3515" coordsize="12,0" path="m7540,3515l7552,3515e" filled="false" stroked="true" strokeweight=".6pt" strokecolor="#000000">
                <v:path arrowok="t"/>
              </v:shape>
            </v:group>
            <v:group style="position:absolute;left:7559;top:3515;width:12;height:2" coordorigin="7559,3515" coordsize="12,2">
              <v:shape style="position:absolute;left:7559;top:3515;width:12;height:2" coordorigin="7559,3515" coordsize="12,0" path="m7559,3515l7571,3515e" filled="false" stroked="true" strokeweight=".6pt" strokecolor="#000000">
                <v:path arrowok="t"/>
              </v:shape>
            </v:group>
            <v:group style="position:absolute;left:7578;top:3515;width:12;height:2" coordorigin="7578,3515" coordsize="12,2">
              <v:shape style="position:absolute;left:7578;top:3515;width:12;height:2" coordorigin="7578,3515" coordsize="12,0" path="m7578,3515l7590,3515e" filled="false" stroked="true" strokeweight=".6pt" strokecolor="#000000">
                <v:path arrowok="t"/>
              </v:shape>
            </v:group>
            <v:group style="position:absolute;left:7597;top:3515;width:12;height:2" coordorigin="7597,3515" coordsize="12,2">
              <v:shape style="position:absolute;left:7597;top:3515;width:12;height:2" coordorigin="7597,3515" coordsize="12,0" path="m7597,3515l7609,3515e" filled="false" stroked="true" strokeweight=".6pt" strokecolor="#000000">
                <v:path arrowok="t"/>
              </v:shape>
            </v:group>
            <v:group style="position:absolute;left:7616;top:3515;width:12;height:2" coordorigin="7616,3515" coordsize="12,2">
              <v:shape style="position:absolute;left:7616;top:3515;width:12;height:2" coordorigin="7616,3515" coordsize="12,0" path="m7616,3515l7628,3515e" filled="false" stroked="true" strokeweight=".6pt" strokecolor="#000000">
                <v:path arrowok="t"/>
              </v:shape>
            </v:group>
            <v:group style="position:absolute;left:7636;top:3515;width:12;height:2" coordorigin="7636,3515" coordsize="12,2">
              <v:shape style="position:absolute;left:7636;top:3515;width:12;height:2" coordorigin="7636,3515" coordsize="12,0" path="m7636,3515l7648,3515e" filled="false" stroked="true" strokeweight=".6pt" strokecolor="#000000">
                <v:path arrowok="t"/>
              </v:shape>
            </v:group>
            <v:group style="position:absolute;left:7655;top:3515;width:12;height:2" coordorigin="7655,3515" coordsize="12,2">
              <v:shape style="position:absolute;left:7655;top:3515;width:12;height:2" coordorigin="7655,3515" coordsize="12,0" path="m7655,3515l7667,3515e" filled="false" stroked="true" strokeweight=".6pt" strokecolor="#000000">
                <v:path arrowok="t"/>
              </v:shape>
            </v:group>
            <v:group style="position:absolute;left:7674;top:3515;width:12;height:2" coordorigin="7674,3515" coordsize="12,2">
              <v:shape style="position:absolute;left:7674;top:3515;width:12;height:2" coordorigin="7674,3515" coordsize="12,0" path="m7674,3515l7686,3515e" filled="false" stroked="true" strokeweight=".6pt" strokecolor="#000000">
                <v:path arrowok="t"/>
              </v:shape>
            </v:group>
            <v:group style="position:absolute;left:7693;top:3515;width:12;height:2" coordorigin="7693,3515" coordsize="12,2">
              <v:shape style="position:absolute;left:7693;top:3515;width:12;height:2" coordorigin="7693,3515" coordsize="12,0" path="m7693,3515l7705,3515e" filled="false" stroked="true" strokeweight=".6pt" strokecolor="#000000">
                <v:path arrowok="t"/>
              </v:shape>
            </v:group>
            <v:group style="position:absolute;left:7712;top:3515;width:12;height:2" coordorigin="7712,3515" coordsize="12,2">
              <v:shape style="position:absolute;left:7712;top:3515;width:12;height:2" coordorigin="7712,3515" coordsize="12,0" path="m7712,3515l7724,3515e" filled="false" stroked="true" strokeweight=".6pt" strokecolor="#000000">
                <v:path arrowok="t"/>
              </v:shape>
            </v:group>
            <v:group style="position:absolute;left:7732;top:3515;width:12;height:2" coordorigin="7732,3515" coordsize="12,2">
              <v:shape style="position:absolute;left:7732;top:3515;width:12;height:2" coordorigin="7732,3515" coordsize="12,0" path="m7732,3515l7744,3515e" filled="false" stroked="true" strokeweight=".6pt" strokecolor="#000000">
                <v:path arrowok="t"/>
              </v:shape>
            </v:group>
            <v:group style="position:absolute;left:7751;top:3515;width:12;height:2" coordorigin="7751,3515" coordsize="12,2">
              <v:shape style="position:absolute;left:7751;top:3515;width:12;height:2" coordorigin="7751,3515" coordsize="12,0" path="m7751,3515l7763,3515e" filled="false" stroked="true" strokeweight=".6pt" strokecolor="#000000">
                <v:path arrowok="t"/>
              </v:shape>
            </v:group>
            <v:group style="position:absolute;left:7770;top:3515;width:12;height:2" coordorigin="7770,3515" coordsize="12,2">
              <v:shape style="position:absolute;left:7770;top:3515;width:12;height:2" coordorigin="7770,3515" coordsize="12,0" path="m7770,3515l7782,3515e" filled="false" stroked="true" strokeweight=".6pt" strokecolor="#000000">
                <v:path arrowok="t"/>
              </v:shape>
            </v:group>
            <v:group style="position:absolute;left:7789;top:3515;width:12;height:2" coordorigin="7789,3515" coordsize="12,2">
              <v:shape style="position:absolute;left:7789;top:3515;width:12;height:2" coordorigin="7789,3515" coordsize="12,0" path="m7789,3515l7801,3515e" filled="false" stroked="true" strokeweight=".6pt" strokecolor="#000000">
                <v:path arrowok="t"/>
              </v:shape>
            </v:group>
            <v:group style="position:absolute;left:7808;top:3515;width:12;height:2" coordorigin="7808,3515" coordsize="12,2">
              <v:shape style="position:absolute;left:7808;top:3515;width:12;height:2" coordorigin="7808,3515" coordsize="12,0" path="m7808,3515l7820,3515e" filled="false" stroked="true" strokeweight=".6pt" strokecolor="#000000">
                <v:path arrowok="t"/>
              </v:shape>
            </v:group>
            <v:group style="position:absolute;left:7828;top:3515;width:12;height:2" coordorigin="7828,3515" coordsize="12,2">
              <v:shape style="position:absolute;left:7828;top:3515;width:12;height:2" coordorigin="7828,3515" coordsize="12,0" path="m7828,3515l7840,3515e" filled="false" stroked="true" strokeweight=".6pt" strokecolor="#000000">
                <v:path arrowok="t"/>
              </v:shape>
            </v:group>
            <v:group style="position:absolute;left:7847;top:3515;width:12;height:2" coordorigin="7847,3515" coordsize="12,2">
              <v:shape style="position:absolute;left:7847;top:3515;width:12;height:2" coordorigin="7847,3515" coordsize="12,0" path="m7847,3515l7859,3515e" filled="false" stroked="true" strokeweight=".6pt" strokecolor="#000000">
                <v:path arrowok="t"/>
              </v:shape>
            </v:group>
            <v:group style="position:absolute;left:7866;top:3515;width:12;height:2" coordorigin="7866,3515" coordsize="12,2">
              <v:shape style="position:absolute;left:7866;top:3515;width:12;height:2" coordorigin="7866,3515" coordsize="12,0" path="m7866,3515l7878,3515e" filled="false" stroked="true" strokeweight=".6pt" strokecolor="#000000">
                <v:path arrowok="t"/>
              </v:shape>
            </v:group>
            <v:group style="position:absolute;left:7885;top:3515;width:12;height:2" coordorigin="7885,3515" coordsize="12,2">
              <v:shape style="position:absolute;left:7885;top:3515;width:12;height:2" coordorigin="7885,3515" coordsize="12,0" path="m7885,3515l7897,3515e" filled="false" stroked="true" strokeweight=".6pt" strokecolor="#000000">
                <v:path arrowok="t"/>
              </v:shape>
            </v:group>
            <v:group style="position:absolute;left:7904;top:3515;width:12;height:2" coordorigin="7904,3515" coordsize="12,2">
              <v:shape style="position:absolute;left:7904;top:3515;width:12;height:2" coordorigin="7904,3515" coordsize="12,0" path="m7904,3515l7916,3515e" filled="false" stroked="true" strokeweight=".6pt" strokecolor="#000000">
                <v:path arrowok="t"/>
              </v:shape>
            </v:group>
            <v:group style="position:absolute;left:7924;top:3515;width:12;height:2" coordorigin="7924,3515" coordsize="12,2">
              <v:shape style="position:absolute;left:7924;top:3515;width:12;height:2" coordorigin="7924,3515" coordsize="12,0" path="m7924,3515l7936,3515e" filled="false" stroked="true" strokeweight=".6pt" strokecolor="#000000">
                <v:path arrowok="t"/>
              </v:shape>
            </v:group>
            <v:group style="position:absolute;left:7943;top:3515;width:12;height:2" coordorigin="7943,3515" coordsize="12,2">
              <v:shape style="position:absolute;left:7943;top:3515;width:12;height:2" coordorigin="7943,3515" coordsize="12,0" path="m7943,3515l7955,3515e" filled="false" stroked="true" strokeweight=".6pt" strokecolor="#000000">
                <v:path arrowok="t"/>
              </v:shape>
            </v:group>
            <v:group style="position:absolute;left:7962;top:3515;width:12;height:2" coordorigin="7962,3515" coordsize="12,2">
              <v:shape style="position:absolute;left:7962;top:3515;width:12;height:2" coordorigin="7962,3515" coordsize="12,0" path="m7962,3515l7974,3515e" filled="false" stroked="true" strokeweight=".6pt" strokecolor="#000000">
                <v:path arrowok="t"/>
              </v:shape>
            </v:group>
            <v:group style="position:absolute;left:7981;top:3515;width:12;height:2" coordorigin="7981,3515" coordsize="12,2">
              <v:shape style="position:absolute;left:7981;top:3515;width:12;height:2" coordorigin="7981,3515" coordsize="12,0" path="m7981,3515l7993,3515e" filled="false" stroked="true" strokeweight=".6pt" strokecolor="#000000">
                <v:path arrowok="t"/>
              </v:shape>
            </v:group>
            <v:group style="position:absolute;left:8000;top:3515;width:12;height:2" coordorigin="8000,3515" coordsize="12,2">
              <v:shape style="position:absolute;left:8000;top:3515;width:12;height:2" coordorigin="8000,3515" coordsize="12,0" path="m8000,3515l8012,3515e" filled="false" stroked="true" strokeweight=".6pt" strokecolor="#000000">
                <v:path arrowok="t"/>
              </v:shape>
            </v:group>
            <v:group style="position:absolute;left:8020;top:3515;width:12;height:2" coordorigin="8020,3515" coordsize="12,2">
              <v:shape style="position:absolute;left:8020;top:3515;width:12;height:2" coordorigin="8020,3515" coordsize="12,0" path="m8020,3515l8032,3515e" filled="false" stroked="true" strokeweight=".6pt" strokecolor="#000000">
                <v:path arrowok="t"/>
              </v:shape>
            </v:group>
            <v:group style="position:absolute;left:8039;top:3515;width:12;height:2" coordorigin="8039,3515" coordsize="12,2">
              <v:shape style="position:absolute;left:8039;top:3515;width:12;height:2" coordorigin="8039,3515" coordsize="12,0" path="m8039,3515l8051,3515e" filled="false" stroked="true" strokeweight=".6pt" strokecolor="#000000">
                <v:path arrowok="t"/>
              </v:shape>
            </v:group>
            <v:group style="position:absolute;left:8058;top:3515;width:12;height:2" coordorigin="8058,3515" coordsize="12,2">
              <v:shape style="position:absolute;left:8058;top:3515;width:12;height:2" coordorigin="8058,3515" coordsize="12,0" path="m8058,3515l8070,3515e" filled="false" stroked="true" strokeweight=".6pt" strokecolor="#000000">
                <v:path arrowok="t"/>
              </v:shape>
            </v:group>
            <v:group style="position:absolute;left:8077;top:3515;width:12;height:2" coordorigin="8077,3515" coordsize="12,2">
              <v:shape style="position:absolute;left:8077;top:3515;width:12;height:2" coordorigin="8077,3515" coordsize="12,0" path="m8077,3515l8089,3515e" filled="false" stroked="true" strokeweight=".6pt" strokecolor="#000000">
                <v:path arrowok="t"/>
              </v:shape>
            </v:group>
            <v:group style="position:absolute;left:8096;top:3515;width:12;height:2" coordorigin="8096,3515" coordsize="12,2">
              <v:shape style="position:absolute;left:8096;top:3515;width:12;height:2" coordorigin="8096,3515" coordsize="12,0" path="m8096,3515l8108,3515e" filled="false" stroked="true" strokeweight=".6pt" strokecolor="#000000">
                <v:path arrowok="t"/>
              </v:shape>
            </v:group>
            <v:group style="position:absolute;left:8116;top:3515;width:12;height:2" coordorigin="8116,3515" coordsize="12,2">
              <v:shape style="position:absolute;left:8116;top:3515;width:12;height:2" coordorigin="8116,3515" coordsize="12,0" path="m8116,3515l8128,3515e" filled="false" stroked="true" strokeweight=".6pt" strokecolor="#000000">
                <v:path arrowok="t"/>
              </v:shape>
            </v:group>
            <v:group style="position:absolute;left:8135;top:3515;width:12;height:2" coordorigin="8135,3515" coordsize="12,2">
              <v:shape style="position:absolute;left:8135;top:3515;width:12;height:2" coordorigin="8135,3515" coordsize="12,0" path="m8135,3515l8147,3515e" filled="false" stroked="true" strokeweight=".6pt" strokecolor="#000000">
                <v:path arrowok="t"/>
              </v:shape>
            </v:group>
            <v:group style="position:absolute;left:8154;top:3515;width:12;height:2" coordorigin="8154,3515" coordsize="12,2">
              <v:shape style="position:absolute;left:8154;top:3515;width:12;height:2" coordorigin="8154,3515" coordsize="12,0" path="m8154,3515l8166,3515e" filled="false" stroked="true" strokeweight=".6pt" strokecolor="#000000">
                <v:path arrowok="t"/>
              </v:shape>
            </v:group>
            <v:group style="position:absolute;left:8173;top:3515;width:12;height:2" coordorigin="8173,3515" coordsize="12,2">
              <v:shape style="position:absolute;left:8173;top:3515;width:12;height:2" coordorigin="8173,3515" coordsize="12,0" path="m8173,3515l8185,3515e" filled="false" stroked="true" strokeweight=".6pt" strokecolor="#000000">
                <v:path arrowok="t"/>
              </v:shape>
            </v:group>
            <v:group style="position:absolute;left:8192;top:3515;width:12;height:2" coordorigin="8192,3515" coordsize="12,2">
              <v:shape style="position:absolute;left:8192;top:3515;width:12;height:2" coordorigin="8192,3515" coordsize="12,0" path="m8192,3515l8204,3515e" filled="false" stroked="true" strokeweight=".6pt" strokecolor="#000000">
                <v:path arrowok="t"/>
              </v:shape>
            </v:group>
            <v:group style="position:absolute;left:8212;top:3515;width:12;height:2" coordorigin="8212,3515" coordsize="12,2">
              <v:shape style="position:absolute;left:8212;top:3515;width:12;height:2" coordorigin="8212,3515" coordsize="12,0" path="m8212,3515l8224,3515e" filled="false" stroked="true" strokeweight=".6pt" strokecolor="#000000">
                <v:path arrowok="t"/>
              </v:shape>
            </v:group>
            <v:group style="position:absolute;left:8231;top:3515;width:12;height:2" coordorigin="8231,3515" coordsize="12,2">
              <v:shape style="position:absolute;left:8231;top:3515;width:12;height:2" coordorigin="8231,3515" coordsize="12,0" path="m8231,3515l8243,3515e" filled="false" stroked="true" strokeweight=".6pt" strokecolor="#000000">
                <v:path arrowok="t"/>
              </v:shape>
            </v:group>
            <v:group style="position:absolute;left:8250;top:3515;width:12;height:2" coordorigin="8250,3515" coordsize="12,2">
              <v:shape style="position:absolute;left:8250;top:3515;width:12;height:2" coordorigin="8250,3515" coordsize="12,0" path="m8250,3515l8262,3515e" filled="false" stroked="true" strokeweight=".6pt" strokecolor="#000000">
                <v:path arrowok="t"/>
              </v:shape>
            </v:group>
            <v:group style="position:absolute;left:8269;top:3515;width:12;height:2" coordorigin="8269,3515" coordsize="12,2">
              <v:shape style="position:absolute;left:8269;top:3515;width:12;height:2" coordorigin="8269,3515" coordsize="12,0" path="m8269,3515l8281,3515e" filled="false" stroked="true" strokeweight=".6pt" strokecolor="#000000">
                <v:path arrowok="t"/>
              </v:shape>
            </v:group>
            <v:group style="position:absolute;left:8288;top:3515;width:12;height:2" coordorigin="8288,3515" coordsize="12,2">
              <v:shape style="position:absolute;left:8288;top:3515;width:12;height:2" coordorigin="8288,3515" coordsize="12,0" path="m8288,3515l8300,3515e" filled="false" stroked="true" strokeweight=".6pt" strokecolor="#000000">
                <v:path arrowok="t"/>
              </v:shape>
            </v:group>
            <v:group style="position:absolute;left:8308;top:3515;width:12;height:2" coordorigin="8308,3515" coordsize="12,2">
              <v:shape style="position:absolute;left:8308;top:3515;width:12;height:2" coordorigin="8308,3515" coordsize="12,0" path="m8308,3515l8320,3515e" filled="false" stroked="true" strokeweight=".6pt" strokecolor="#000000">
                <v:path arrowok="t"/>
              </v:shape>
            </v:group>
            <v:group style="position:absolute;left:8327;top:3515;width:12;height:2" coordorigin="8327,3515" coordsize="12,2">
              <v:shape style="position:absolute;left:8327;top:3515;width:12;height:2" coordorigin="8327,3515" coordsize="12,0" path="m8327,3515l8339,3515e" filled="false" stroked="true" strokeweight=".6pt" strokecolor="#000000">
                <v:path arrowok="t"/>
              </v:shape>
            </v:group>
            <v:group style="position:absolute;left:8346;top:3515;width:12;height:2" coordorigin="8346,3515" coordsize="12,2">
              <v:shape style="position:absolute;left:8346;top:3515;width:12;height:2" coordorigin="8346,3515" coordsize="12,0" path="m8346,3515l8358,3515e" filled="false" stroked="true" strokeweight=".6pt" strokecolor="#000000">
                <v:path arrowok="t"/>
              </v:shape>
            </v:group>
            <v:group style="position:absolute;left:8365;top:3515;width:12;height:2" coordorigin="8365,3515" coordsize="12,2">
              <v:shape style="position:absolute;left:8365;top:3515;width:12;height:2" coordorigin="8365,3515" coordsize="12,0" path="m8365,3515l8377,3515e" filled="false" stroked="true" strokeweight=".6pt" strokecolor="#000000">
                <v:path arrowok="t"/>
              </v:shape>
            </v:group>
            <v:group style="position:absolute;left:8384;top:3515;width:12;height:2" coordorigin="8384,3515" coordsize="12,2">
              <v:shape style="position:absolute;left:8384;top:3515;width:12;height:2" coordorigin="8384,3515" coordsize="12,0" path="m8384,3515l8396,3515e" filled="false" stroked="true" strokeweight=".6pt" strokecolor="#000000">
                <v:path arrowok="t"/>
              </v:shape>
            </v:group>
            <v:group style="position:absolute;left:8404;top:3515;width:12;height:2" coordorigin="8404,3515" coordsize="12,2">
              <v:shape style="position:absolute;left:8404;top:3515;width:12;height:2" coordorigin="8404,3515" coordsize="12,0" path="m8404,3515l8416,3515e" filled="false" stroked="true" strokeweight=".6pt" strokecolor="#000000">
                <v:path arrowok="t"/>
              </v:shape>
            </v:group>
            <v:group style="position:absolute;left:8423;top:3515;width:12;height:2" coordorigin="8423,3515" coordsize="12,2">
              <v:shape style="position:absolute;left:8423;top:3515;width:12;height:2" coordorigin="8423,3515" coordsize="12,0" path="m8423,3515l8435,3515e" filled="false" stroked="true" strokeweight=".6pt" strokecolor="#000000">
                <v:path arrowok="t"/>
              </v:shape>
            </v:group>
            <v:group style="position:absolute;left:8442;top:3515;width:12;height:2" coordorigin="8442,3515" coordsize="12,2">
              <v:shape style="position:absolute;left:8442;top:3515;width:12;height:2" coordorigin="8442,3515" coordsize="12,0" path="m8442,3515l8454,3515e" filled="false" stroked="true" strokeweight=".6pt" strokecolor="#000000">
                <v:path arrowok="t"/>
              </v:shape>
            </v:group>
            <v:group style="position:absolute;left:8461;top:3515;width:12;height:2" coordorigin="8461,3515" coordsize="12,2">
              <v:shape style="position:absolute;left:8461;top:3515;width:12;height:2" coordorigin="8461,3515" coordsize="12,0" path="m8461,3515l8473,3515e" filled="false" stroked="true" strokeweight=".6pt" strokecolor="#000000">
                <v:path arrowok="t"/>
              </v:shape>
            </v:group>
            <v:group style="position:absolute;left:8480;top:3515;width:12;height:2" coordorigin="8480,3515" coordsize="12,2">
              <v:shape style="position:absolute;left:8480;top:3515;width:12;height:2" coordorigin="8480,3515" coordsize="12,0" path="m8480,3515l8492,3515e" filled="false" stroked="true" strokeweight=".6pt" strokecolor="#000000">
                <v:path arrowok="t"/>
              </v:shape>
            </v:group>
            <v:group style="position:absolute;left:8500;top:3515;width:12;height:2" coordorigin="8500,3515" coordsize="12,2">
              <v:shape style="position:absolute;left:8500;top:3515;width:12;height:2" coordorigin="8500,3515" coordsize="12,0" path="m8500,3515l8512,3515e" filled="false" stroked="true" strokeweight=".6pt" strokecolor="#000000">
                <v:path arrowok="t"/>
              </v:shape>
            </v:group>
            <v:group style="position:absolute;left:8519;top:3515;width:12;height:2" coordorigin="8519,3515" coordsize="12,2">
              <v:shape style="position:absolute;left:8519;top:3515;width:12;height:2" coordorigin="8519,3515" coordsize="12,0" path="m8519,3515l8531,3515e" filled="false" stroked="true" strokeweight=".6pt" strokecolor="#000000">
                <v:path arrowok="t"/>
              </v:shape>
            </v:group>
            <v:group style="position:absolute;left:8538;top:3515;width:12;height:2" coordorigin="8538,3515" coordsize="12,2">
              <v:shape style="position:absolute;left:8538;top:3515;width:12;height:2" coordorigin="8538,3515" coordsize="12,0" path="m8538,3515l8550,3515e" filled="false" stroked="true" strokeweight=".6pt" strokecolor="#000000">
                <v:path arrowok="t"/>
              </v:shape>
            </v:group>
            <v:group style="position:absolute;left:8557;top:3515;width:12;height:2" coordorigin="8557,3515" coordsize="12,2">
              <v:shape style="position:absolute;left:8557;top:3515;width:12;height:2" coordorigin="8557,3515" coordsize="12,0" path="m8557,3515l8569,3515e" filled="false" stroked="true" strokeweight=".6pt" strokecolor="#000000">
                <v:path arrowok="t"/>
              </v:shape>
            </v:group>
            <v:group style="position:absolute;left:8576;top:3515;width:12;height:2" coordorigin="8576,3515" coordsize="12,2">
              <v:shape style="position:absolute;left:8576;top:3515;width:12;height:2" coordorigin="8576,3515" coordsize="12,0" path="m8576,3515l8588,3515e" filled="false" stroked="true" strokeweight=".6pt" strokecolor="#000000">
                <v:path arrowok="t"/>
              </v:shape>
            </v:group>
            <v:group style="position:absolute;left:8596;top:3515;width:12;height:2" coordorigin="8596,3515" coordsize="12,2">
              <v:shape style="position:absolute;left:8596;top:3515;width:12;height:2" coordorigin="8596,3515" coordsize="12,0" path="m8596,3515l8608,3515e" filled="false" stroked="true" strokeweight=".6pt" strokecolor="#000000">
                <v:path arrowok="t"/>
              </v:shape>
            </v:group>
            <v:group style="position:absolute;left:8615;top:3515;width:12;height:2" coordorigin="8615,3515" coordsize="12,2">
              <v:shape style="position:absolute;left:8615;top:3515;width:12;height:2" coordorigin="8615,3515" coordsize="12,0" path="m8615,3515l8627,3515e" filled="false" stroked="true" strokeweight=".6pt" strokecolor="#000000">
                <v:path arrowok="t"/>
              </v:shape>
            </v:group>
            <v:group style="position:absolute;left:8634;top:3515;width:12;height:2" coordorigin="8634,3515" coordsize="12,2">
              <v:shape style="position:absolute;left:8634;top:3515;width:12;height:2" coordorigin="8634,3515" coordsize="12,0" path="m8634,3515l8646,3515e" filled="false" stroked="true" strokeweight=".6pt" strokecolor="#000000">
                <v:path arrowok="t"/>
              </v:shape>
            </v:group>
            <v:group style="position:absolute;left:8653;top:3515;width:12;height:2" coordorigin="8653,3515" coordsize="12,2">
              <v:shape style="position:absolute;left:8653;top:3515;width:12;height:2" coordorigin="8653,3515" coordsize="12,0" path="m8653,3515l8665,3515e" filled="false" stroked="true" strokeweight=".6pt" strokecolor="#000000">
                <v:path arrowok="t"/>
              </v:shape>
            </v:group>
            <v:group style="position:absolute;left:8672;top:3515;width:12;height:2" coordorigin="8672,3515" coordsize="12,2">
              <v:shape style="position:absolute;left:8672;top:3515;width:12;height:2" coordorigin="8672,3515" coordsize="12,0" path="m8672,3515l8684,3515e" filled="false" stroked="true" strokeweight=".6pt" strokecolor="#000000">
                <v:path arrowok="t"/>
              </v:shape>
            </v:group>
            <v:group style="position:absolute;left:8692;top:3515;width:12;height:2" coordorigin="8692,3515" coordsize="12,2">
              <v:shape style="position:absolute;left:8692;top:3515;width:12;height:2" coordorigin="8692,3515" coordsize="12,0" path="m8692,3515l8704,3515e" filled="false" stroked="true" strokeweight=".6pt" strokecolor="#000000">
                <v:path arrowok="t"/>
              </v:shape>
            </v:group>
            <v:group style="position:absolute;left:8711;top:3515;width:12;height:2" coordorigin="8711,3515" coordsize="12,2">
              <v:shape style="position:absolute;left:8711;top:3515;width:12;height:2" coordorigin="8711,3515" coordsize="12,0" path="m8711,3515l8723,3515e" filled="false" stroked="true" strokeweight=".6pt" strokecolor="#000000">
                <v:path arrowok="t"/>
              </v:shape>
            </v:group>
            <v:group style="position:absolute;left:8730;top:3515;width:12;height:2" coordorigin="8730,3515" coordsize="12,2">
              <v:shape style="position:absolute;left:8730;top:3515;width:12;height:2" coordorigin="8730,3515" coordsize="12,0" path="m8730,3515l8742,3515e" filled="false" stroked="true" strokeweight=".6pt" strokecolor="#000000">
                <v:path arrowok="t"/>
              </v:shape>
            </v:group>
            <v:group style="position:absolute;left:8749;top:3515;width:12;height:2" coordorigin="8749,3515" coordsize="12,2">
              <v:shape style="position:absolute;left:8749;top:3515;width:12;height:2" coordorigin="8749,3515" coordsize="12,0" path="m8749,3515l8761,3515e" filled="false" stroked="true" strokeweight=".6pt" strokecolor="#000000">
                <v:path arrowok="t"/>
              </v:shape>
            </v:group>
            <v:group style="position:absolute;left:8768;top:3515;width:12;height:2" coordorigin="8768,3515" coordsize="12,2">
              <v:shape style="position:absolute;left:8768;top:3515;width:12;height:2" coordorigin="8768,3515" coordsize="12,0" path="m8768,3515l8780,3515e" filled="false" stroked="true" strokeweight=".6pt" strokecolor="#000000">
                <v:path arrowok="t"/>
              </v:shape>
            </v:group>
            <v:group style="position:absolute;left:8788;top:3515;width:12;height:2" coordorigin="8788,3515" coordsize="12,2">
              <v:shape style="position:absolute;left:8788;top:3515;width:12;height:2" coordorigin="8788,3515" coordsize="12,0" path="m8788,3515l8800,3515e" filled="false" stroked="true" strokeweight=".6pt" strokecolor="#000000">
                <v:path arrowok="t"/>
              </v:shape>
            </v:group>
            <v:group style="position:absolute;left:8807;top:3515;width:12;height:2" coordorigin="8807,3515" coordsize="12,2">
              <v:shape style="position:absolute;left:8807;top:3515;width:12;height:2" coordorigin="8807,3515" coordsize="12,0" path="m8807,3515l8819,3515e" filled="false" stroked="true" strokeweight=".6pt" strokecolor="#000000">
                <v:path arrowok="t"/>
              </v:shape>
            </v:group>
            <v:group style="position:absolute;left:8826;top:3515;width:12;height:2" coordorigin="8826,3515" coordsize="12,2">
              <v:shape style="position:absolute;left:8826;top:3515;width:12;height:2" coordorigin="8826,3515" coordsize="12,0" path="m8826,3515l8838,3515e" filled="false" stroked="true" strokeweight=".6pt" strokecolor="#000000">
                <v:path arrowok="t"/>
              </v:shape>
            </v:group>
            <v:group style="position:absolute;left:8845;top:3515;width:12;height:2" coordorigin="8845,3515" coordsize="12,2">
              <v:shape style="position:absolute;left:8845;top:3515;width:12;height:2" coordorigin="8845,3515" coordsize="12,0" path="m8845,3515l8857,3515e" filled="false" stroked="true" strokeweight=".6pt" strokecolor="#000000">
                <v:path arrowok="t"/>
              </v:shape>
            </v:group>
            <v:group style="position:absolute;left:8864;top:3515;width:12;height:2" coordorigin="8864,3515" coordsize="12,2">
              <v:shape style="position:absolute;left:8864;top:3515;width:12;height:2" coordorigin="8864,3515" coordsize="12,0" path="m8864,3515l8876,3515e" filled="false" stroked="true" strokeweight=".6pt" strokecolor="#000000">
                <v:path arrowok="t"/>
              </v:shape>
            </v:group>
            <v:group style="position:absolute;left:8884;top:3515;width:12;height:2" coordorigin="8884,3515" coordsize="12,2">
              <v:shape style="position:absolute;left:8884;top:3515;width:12;height:2" coordorigin="8884,3515" coordsize="12,0" path="m8884,3515l8896,3515e" filled="false" stroked="true" strokeweight=".6pt" strokecolor="#000000">
                <v:path arrowok="t"/>
              </v:shape>
            </v:group>
            <v:group style="position:absolute;left:8903;top:3515;width:12;height:2" coordorigin="8903,3515" coordsize="12,2">
              <v:shape style="position:absolute;left:8903;top:3515;width:12;height:2" coordorigin="8903,3515" coordsize="12,0" path="m8903,3515l8915,3515e" filled="false" stroked="true" strokeweight=".6pt" strokecolor="#000000">
                <v:path arrowok="t"/>
              </v:shape>
            </v:group>
            <v:group style="position:absolute;left:8922;top:3515;width:12;height:2" coordorigin="8922,3515" coordsize="12,2">
              <v:shape style="position:absolute;left:8922;top:3515;width:12;height:2" coordorigin="8922,3515" coordsize="12,0" path="m8922,3515l8934,3515e" filled="false" stroked="true" strokeweight=".6pt" strokecolor="#000000">
                <v:path arrowok="t"/>
              </v:shape>
            </v:group>
            <v:group style="position:absolute;left:8941;top:3515;width:12;height:2" coordorigin="8941,3515" coordsize="12,2">
              <v:shape style="position:absolute;left:8941;top:3515;width:12;height:2" coordorigin="8941,3515" coordsize="12,0" path="m8941,3515l8953,3515e" filled="false" stroked="true" strokeweight=".6pt" strokecolor="#000000">
                <v:path arrowok="t"/>
              </v:shape>
            </v:group>
            <v:group style="position:absolute;left:8960;top:3515;width:12;height:2" coordorigin="8960,3515" coordsize="12,2">
              <v:shape style="position:absolute;left:8960;top:3515;width:12;height:2" coordorigin="8960,3515" coordsize="12,0" path="m8960,3515l8972,3515e" filled="false" stroked="true" strokeweight=".6pt" strokecolor="#000000">
                <v:path arrowok="t"/>
              </v:shape>
            </v:group>
            <v:group style="position:absolute;left:8980;top:3515;width:12;height:2" coordorigin="8980,3515" coordsize="12,2">
              <v:shape style="position:absolute;left:8980;top:3515;width:12;height:2" coordorigin="8980,3515" coordsize="12,0" path="m8980,3515l8992,3515e" filled="false" stroked="true" strokeweight=".6pt" strokecolor="#000000">
                <v:path arrowok="t"/>
              </v:shape>
            </v:group>
            <v:group style="position:absolute;left:8999;top:3515;width:12;height:2" coordorigin="8999,3515" coordsize="12,2">
              <v:shape style="position:absolute;left:8999;top:3515;width:12;height:2" coordorigin="8999,3515" coordsize="12,0" path="m8999,3515l9011,3515e" filled="false" stroked="true" strokeweight=".6pt" strokecolor="#000000">
                <v:path arrowok="t"/>
              </v:shape>
            </v:group>
            <v:group style="position:absolute;left:9018;top:3515;width:12;height:2" coordorigin="9018,3515" coordsize="12,2">
              <v:shape style="position:absolute;left:9018;top:3515;width:12;height:2" coordorigin="9018,3515" coordsize="12,0" path="m9018,3515l9030,3515e" filled="false" stroked="true" strokeweight=".6pt" strokecolor="#000000">
                <v:path arrowok="t"/>
              </v:shape>
            </v:group>
            <v:group style="position:absolute;left:9037;top:3515;width:12;height:2" coordorigin="9037,3515" coordsize="12,2">
              <v:shape style="position:absolute;left:9037;top:3515;width:12;height:2" coordorigin="9037,3515" coordsize="12,0" path="m9037,3515l9049,3515e" filled="false" stroked="true" strokeweight=".6pt" strokecolor="#000000">
                <v:path arrowok="t"/>
              </v:shape>
            </v:group>
            <v:group style="position:absolute;left:9056;top:3515;width:12;height:2" coordorigin="9056,3515" coordsize="12,2">
              <v:shape style="position:absolute;left:9056;top:3515;width:12;height:2" coordorigin="9056,3515" coordsize="12,0" path="m9056,3515l9068,3515e" filled="false" stroked="true" strokeweight=".6pt" strokecolor="#000000">
                <v:path arrowok="t"/>
              </v:shape>
            </v:group>
            <v:group style="position:absolute;left:9076;top:3515;width:12;height:2" coordorigin="9076,3515" coordsize="12,2">
              <v:shape style="position:absolute;left:9076;top:3515;width:12;height:2" coordorigin="9076,3515" coordsize="12,0" path="m9076,3515l9088,3515e" filled="false" stroked="true" strokeweight=".6pt" strokecolor="#000000">
                <v:path arrowok="t"/>
              </v:shape>
            </v:group>
            <v:group style="position:absolute;left:9095;top:3515;width:12;height:2" coordorigin="9095,3515" coordsize="12,2">
              <v:shape style="position:absolute;left:9095;top:3515;width:12;height:2" coordorigin="9095,3515" coordsize="12,0" path="m9095,3515l9107,3515e" filled="false" stroked="true" strokeweight=".6pt" strokecolor="#000000">
                <v:path arrowok="t"/>
              </v:shape>
            </v:group>
            <v:group style="position:absolute;left:9114;top:3515;width:12;height:2" coordorigin="9114,3515" coordsize="12,2">
              <v:shape style="position:absolute;left:9114;top:3515;width:12;height:2" coordorigin="9114,3515" coordsize="12,0" path="m9114,3515l9126,3515e" filled="false" stroked="true" strokeweight=".6pt" strokecolor="#000000">
                <v:path arrowok="t"/>
              </v:shape>
            </v:group>
            <v:group style="position:absolute;left:9133;top:3515;width:12;height:2" coordorigin="9133,3515" coordsize="12,2">
              <v:shape style="position:absolute;left:9133;top:3515;width:12;height:2" coordorigin="9133,3515" coordsize="12,0" path="m9133,3515l9145,3515e" filled="false" stroked="true" strokeweight=".6pt" strokecolor="#000000">
                <v:path arrowok="t"/>
              </v:shape>
            </v:group>
            <v:group style="position:absolute;left:9152;top:3515;width:12;height:2" coordorigin="9152,3515" coordsize="12,2">
              <v:shape style="position:absolute;left:9152;top:3515;width:12;height:2" coordorigin="9152,3515" coordsize="12,0" path="m9152,3515l9164,3515e" filled="false" stroked="true" strokeweight=".6pt" strokecolor="#000000">
                <v:path arrowok="t"/>
              </v:shape>
            </v:group>
            <v:group style="position:absolute;left:9172;top:3515;width:12;height:2" coordorigin="9172,3515" coordsize="12,2">
              <v:shape style="position:absolute;left:9172;top:3515;width:12;height:2" coordorigin="9172,3515" coordsize="12,0" path="m9172,3515l9184,3515e" filled="false" stroked="true" strokeweight=".6pt" strokecolor="#000000">
                <v:path arrowok="t"/>
              </v:shape>
            </v:group>
            <v:group style="position:absolute;left:9191;top:3515;width:12;height:2" coordorigin="9191,3515" coordsize="12,2">
              <v:shape style="position:absolute;left:9191;top:3515;width:12;height:2" coordorigin="9191,3515" coordsize="12,0" path="m9191,3515l9203,3515e" filled="false" stroked="true" strokeweight=".6pt" strokecolor="#000000">
                <v:path arrowok="t"/>
              </v:shape>
            </v:group>
            <v:group style="position:absolute;left:9210;top:3515;width:12;height:2" coordorigin="9210,3515" coordsize="12,2">
              <v:shape style="position:absolute;left:9210;top:3515;width:12;height:2" coordorigin="9210,3515" coordsize="12,0" path="m9210,3515l9222,3515e" filled="false" stroked="true" strokeweight=".6pt" strokecolor="#000000">
                <v:path arrowok="t"/>
              </v:shape>
            </v:group>
            <v:group style="position:absolute;left:9229;top:3515;width:12;height:2" coordorigin="9229,3515" coordsize="12,2">
              <v:shape style="position:absolute;left:9229;top:3515;width:12;height:2" coordorigin="9229,3515" coordsize="12,0" path="m9229,3515l9241,3515e" filled="false" stroked="true" strokeweight=".6pt" strokecolor="#000000">
                <v:path arrowok="t"/>
              </v:shape>
            </v:group>
            <v:group style="position:absolute;left:9248;top:3515;width:12;height:2" coordorigin="9248,3515" coordsize="12,2">
              <v:shape style="position:absolute;left:9248;top:3515;width:12;height:2" coordorigin="9248,3515" coordsize="12,0" path="m9248,3515l9260,3515e" filled="false" stroked="true" strokeweight=".6pt" strokecolor="#000000">
                <v:path arrowok="t"/>
              </v:shape>
            </v:group>
            <v:group style="position:absolute;left:9268;top:3515;width:12;height:2" coordorigin="9268,3515" coordsize="12,2">
              <v:shape style="position:absolute;left:9268;top:3515;width:12;height:2" coordorigin="9268,3515" coordsize="12,0" path="m9268,3515l9280,3515e" filled="false" stroked="true" strokeweight=".6pt" strokecolor="#000000">
                <v:path arrowok="t"/>
              </v:shape>
            </v:group>
            <v:group style="position:absolute;left:9287;top:3515;width:12;height:2" coordorigin="9287,3515" coordsize="12,2">
              <v:shape style="position:absolute;left:9287;top:3515;width:12;height:2" coordorigin="9287,3515" coordsize="12,0" path="m9287,3515l9299,3515e" filled="false" stroked="true" strokeweight=".6pt" strokecolor="#000000">
                <v:path arrowok="t"/>
              </v:shape>
            </v:group>
            <v:group style="position:absolute;left:9306;top:3515;width:12;height:2" coordorigin="9306,3515" coordsize="12,2">
              <v:shape style="position:absolute;left:9306;top:3515;width:12;height:2" coordorigin="9306,3515" coordsize="12,0" path="m9306,3515l9318,3515e" filled="false" stroked="true" strokeweight=".6pt" strokecolor="#000000">
                <v:path arrowok="t"/>
              </v:shape>
            </v:group>
            <v:group style="position:absolute;left:9325;top:3515;width:12;height:2" coordorigin="9325,3515" coordsize="12,2">
              <v:shape style="position:absolute;left:9325;top:3515;width:12;height:2" coordorigin="9325,3515" coordsize="12,0" path="m9325,3515l9337,3515e" filled="false" stroked="true" strokeweight=".6pt" strokecolor="#000000">
                <v:path arrowok="t"/>
              </v:shape>
            </v:group>
            <v:group style="position:absolute;left:9344;top:3515;width:12;height:2" coordorigin="9344,3515" coordsize="12,2">
              <v:shape style="position:absolute;left:9344;top:3515;width:12;height:2" coordorigin="9344,3515" coordsize="12,0" path="m9344,3515l9356,3515e" filled="false" stroked="true" strokeweight=".6pt" strokecolor="#000000">
                <v:path arrowok="t"/>
              </v:shape>
            </v:group>
            <v:group style="position:absolute;left:9364;top:3515;width:12;height:2" coordorigin="9364,3515" coordsize="12,2">
              <v:shape style="position:absolute;left:9364;top:3515;width:12;height:2" coordorigin="9364,3515" coordsize="12,0" path="m9364,3515l9376,3515e" filled="false" stroked="true" strokeweight=".6pt" strokecolor="#000000">
                <v:path arrowok="t"/>
              </v:shape>
            </v:group>
            <v:group style="position:absolute;left:9383;top:3515;width:12;height:2" coordorigin="9383,3515" coordsize="12,2">
              <v:shape style="position:absolute;left:9383;top:3515;width:12;height:2" coordorigin="9383,3515" coordsize="12,0" path="m9383,3515l9395,3515e" filled="false" stroked="true" strokeweight=".6pt" strokecolor="#000000">
                <v:path arrowok="t"/>
              </v:shape>
            </v:group>
            <v:group style="position:absolute;left:9402;top:3515;width:12;height:2" coordorigin="9402,3515" coordsize="12,2">
              <v:shape style="position:absolute;left:9402;top:3515;width:12;height:2" coordorigin="9402,3515" coordsize="12,0" path="m9402,3515l9414,3515e" filled="false" stroked="true" strokeweight=".6pt" strokecolor="#000000">
                <v:path arrowok="t"/>
              </v:shape>
            </v:group>
            <v:group style="position:absolute;left:9421;top:3515;width:12;height:2" coordorigin="9421,3515" coordsize="12,2">
              <v:shape style="position:absolute;left:9421;top:3515;width:12;height:2" coordorigin="9421,3515" coordsize="12,0" path="m9421,3515l9433,3515e" filled="false" stroked="true" strokeweight=".6pt" strokecolor="#000000">
                <v:path arrowok="t"/>
              </v:shape>
            </v:group>
            <v:group style="position:absolute;left:9440;top:3515;width:12;height:2" coordorigin="9440,3515" coordsize="12,2">
              <v:shape style="position:absolute;left:9440;top:3515;width:12;height:2" coordorigin="9440,3515" coordsize="12,0" path="m9440,3515l9452,3515e" filled="false" stroked="true" strokeweight=".6pt" strokecolor="#000000">
                <v:path arrowok="t"/>
              </v:shape>
            </v:group>
            <v:group style="position:absolute;left:9460;top:3515;width:12;height:2" coordorigin="9460,3515" coordsize="12,2">
              <v:shape style="position:absolute;left:9460;top:3515;width:12;height:2" coordorigin="9460,3515" coordsize="12,0" path="m9460,3515l9472,3515e" filled="false" stroked="true" strokeweight=".6pt" strokecolor="#000000">
                <v:path arrowok="t"/>
              </v:shape>
            </v:group>
            <v:group style="position:absolute;left:9479;top:3515;width:12;height:2" coordorigin="9479,3515" coordsize="12,2">
              <v:shape style="position:absolute;left:9479;top:3515;width:12;height:2" coordorigin="9479,3515" coordsize="12,0" path="m9479,3515l9491,3515e" filled="false" stroked="true" strokeweight=".6pt" strokecolor="#000000">
                <v:path arrowok="t"/>
              </v:shape>
            </v:group>
            <v:group style="position:absolute;left:9498;top:3515;width:12;height:2" coordorigin="9498,3515" coordsize="12,2">
              <v:shape style="position:absolute;left:9498;top:3515;width:12;height:2" coordorigin="9498,3515" coordsize="12,0" path="m9498,3515l9510,3515e" filled="false" stroked="true" strokeweight=".6pt" strokecolor="#000000">
                <v:path arrowok="t"/>
              </v:shape>
            </v:group>
            <v:group style="position:absolute;left:9517;top:3515;width:12;height:2" coordorigin="9517,3515" coordsize="12,2">
              <v:shape style="position:absolute;left:9517;top:3515;width:12;height:2" coordorigin="9517,3515" coordsize="12,0" path="m9517,3515l9529,3515e" filled="false" stroked="true" strokeweight=".6pt" strokecolor="#000000">
                <v:path arrowok="t"/>
              </v:shape>
            </v:group>
            <v:group style="position:absolute;left:9536;top:3515;width:12;height:2" coordorigin="9536,3515" coordsize="12,2">
              <v:shape style="position:absolute;left:9536;top:3515;width:12;height:2" coordorigin="9536,3515" coordsize="12,0" path="m9536,3515l9548,3515e" filled="false" stroked="true" strokeweight=".6pt" strokecolor="#000000">
                <v:path arrowok="t"/>
              </v:shape>
            </v:group>
            <v:group style="position:absolute;left:9556;top:3515;width:12;height:2" coordorigin="9556,3515" coordsize="12,2">
              <v:shape style="position:absolute;left:9556;top:3515;width:12;height:2" coordorigin="9556,3515" coordsize="12,0" path="m9556,3515l9568,3515e" filled="false" stroked="true" strokeweight=".6pt" strokecolor="#000000">
                <v:path arrowok="t"/>
              </v:shape>
            </v:group>
            <v:group style="position:absolute;left:9575;top:3515;width:12;height:2" coordorigin="9575,3515" coordsize="12,2">
              <v:shape style="position:absolute;left:9575;top:3515;width:12;height:2" coordorigin="9575,3515" coordsize="12,0" path="m9575,3515l9587,3515e" filled="false" stroked="true" strokeweight=".6pt" strokecolor="#000000">
                <v:path arrowok="t"/>
              </v:shape>
            </v:group>
            <v:group style="position:absolute;left:9594;top:3515;width:12;height:2" coordorigin="9594,3515" coordsize="12,2">
              <v:shape style="position:absolute;left:9594;top:3515;width:12;height:2" coordorigin="9594,3515" coordsize="12,0" path="m9594,3515l9606,3515e" filled="false" stroked="true" strokeweight=".6pt" strokecolor="#000000">
                <v:path arrowok="t"/>
              </v:shape>
            </v:group>
            <v:group style="position:absolute;left:9613;top:3515;width:12;height:2" coordorigin="9613,3515" coordsize="12,2">
              <v:shape style="position:absolute;left:9613;top:3515;width:12;height:2" coordorigin="9613,3515" coordsize="12,0" path="m9613,3515l9625,3515e" filled="false" stroked="true" strokeweight=".6pt" strokecolor="#000000">
                <v:path arrowok="t"/>
              </v:shape>
            </v:group>
            <v:group style="position:absolute;left:9632;top:3515;width:12;height:2" coordorigin="9632,3515" coordsize="12,2">
              <v:shape style="position:absolute;left:9632;top:3515;width:12;height:2" coordorigin="9632,3515" coordsize="12,0" path="m9632,3515l9644,3515e" filled="false" stroked="true" strokeweight=".6pt" strokecolor="#000000">
                <v:path arrowok="t"/>
              </v:shape>
            </v:group>
            <v:group style="position:absolute;left:9652;top:3515;width:12;height:2" coordorigin="9652,3515" coordsize="12,2">
              <v:shape style="position:absolute;left:9652;top:3515;width:12;height:2" coordorigin="9652,3515" coordsize="12,0" path="m9652,3515l9664,3515e" filled="false" stroked="true" strokeweight=".6pt" strokecolor="#000000">
                <v:path arrowok="t"/>
              </v:shape>
            </v:group>
            <v:group style="position:absolute;left:9671;top:3515;width:12;height:2" coordorigin="9671,3515" coordsize="12,2">
              <v:shape style="position:absolute;left:9671;top:3515;width:12;height:2" coordorigin="9671,3515" coordsize="12,0" path="m9671,3515l9683,3515e" filled="false" stroked="true" strokeweight=".6pt" strokecolor="#000000">
                <v:path arrowok="t"/>
              </v:shape>
            </v:group>
            <v:group style="position:absolute;left:9690;top:3515;width:12;height:2" coordorigin="9690,3515" coordsize="12,2">
              <v:shape style="position:absolute;left:9690;top:3515;width:12;height:2" coordorigin="9690,3515" coordsize="12,0" path="m9690,3515l9702,3515e" filled="false" stroked="true" strokeweight=".6pt" strokecolor="#000000">
                <v:path arrowok="t"/>
              </v:shape>
            </v:group>
            <v:group style="position:absolute;left:9709;top:3515;width:12;height:2" coordorigin="9709,3515" coordsize="12,2">
              <v:shape style="position:absolute;left:9709;top:3515;width:12;height:2" coordorigin="9709,3515" coordsize="12,0" path="m9709,3515l9721,3515e" filled="false" stroked="true" strokeweight=".6pt" strokecolor="#000000">
                <v:path arrowok="t"/>
              </v:shape>
            </v:group>
            <v:group style="position:absolute;left:9728;top:3515;width:12;height:2" coordorigin="9728,3515" coordsize="12,2">
              <v:shape style="position:absolute;left:9728;top:3515;width:12;height:2" coordorigin="9728,3515" coordsize="12,0" path="m9728,3515l9740,3515e" filled="false" stroked="true" strokeweight=".6pt" strokecolor="#000000">
                <v:path arrowok="t"/>
              </v:shape>
            </v:group>
            <v:group style="position:absolute;left:9748;top:3515;width:12;height:2" coordorigin="9748,3515" coordsize="12,2">
              <v:shape style="position:absolute;left:9748;top:3515;width:12;height:2" coordorigin="9748,3515" coordsize="12,0" path="m9748,3515l9760,3515e" filled="false" stroked="true" strokeweight=".6pt" strokecolor="#000000">
                <v:path arrowok="t"/>
              </v:shape>
            </v:group>
            <v:group style="position:absolute;left:9767;top:3515;width:12;height:2" coordorigin="9767,3515" coordsize="12,2">
              <v:shape style="position:absolute;left:9767;top:3515;width:12;height:2" coordorigin="9767,3515" coordsize="12,0" path="m9767,3515l9779,3515e" filled="false" stroked="true" strokeweight=".6pt" strokecolor="#000000">
                <v:path arrowok="t"/>
              </v:shape>
            </v:group>
            <v:group style="position:absolute;left:9786;top:3515;width:12;height:2" coordorigin="9786,3515" coordsize="12,2">
              <v:shape style="position:absolute;left:9786;top:3515;width:12;height:2" coordorigin="9786,3515" coordsize="12,0" path="m9786,3515l9798,3515e" filled="false" stroked="true" strokeweight=".6pt" strokecolor="#000000">
                <v:path arrowok="t"/>
              </v:shape>
            </v:group>
            <v:group style="position:absolute;left:9805;top:3515;width:12;height:2" coordorigin="9805,3515" coordsize="12,2">
              <v:shape style="position:absolute;left:9805;top:3515;width:12;height:2" coordorigin="9805,3515" coordsize="12,0" path="m9805,3515l9817,3515e" filled="false" stroked="true" strokeweight=".6pt" strokecolor="#000000">
                <v:path arrowok="t"/>
              </v:shape>
            </v:group>
            <v:group style="position:absolute;left:9824;top:3515;width:12;height:2" coordorigin="9824,3515" coordsize="12,2">
              <v:shape style="position:absolute;left:9824;top:3515;width:12;height:2" coordorigin="9824,3515" coordsize="12,0" path="m9824,3515l9836,3515e" filled="false" stroked="true" strokeweight=".6pt" strokecolor="#000000">
                <v:path arrowok="t"/>
              </v:shape>
            </v:group>
            <v:group style="position:absolute;left:9844;top:3515;width:12;height:2" coordorigin="9844,3515" coordsize="12,2">
              <v:shape style="position:absolute;left:9844;top:3515;width:12;height:2" coordorigin="9844,3515" coordsize="12,0" path="m9844,3515l9856,3515e" filled="false" stroked="true" strokeweight=".6pt" strokecolor="#000000">
                <v:path arrowok="t"/>
              </v:shape>
            </v:group>
            <v:group style="position:absolute;left:9863;top:3515;width:12;height:2" coordorigin="9863,3515" coordsize="12,2">
              <v:shape style="position:absolute;left:9863;top:3515;width:12;height:2" coordorigin="9863,3515" coordsize="12,0" path="m9863,3515l9875,3515e" filled="false" stroked="true" strokeweight=".6pt" strokecolor="#000000">
                <v:path arrowok="t"/>
              </v:shape>
            </v:group>
            <v:group style="position:absolute;left:9882;top:3515;width:12;height:2" coordorigin="9882,3515" coordsize="12,2">
              <v:shape style="position:absolute;left:9882;top:3515;width:12;height:2" coordorigin="9882,3515" coordsize="12,0" path="m9882,3515l9894,3515e" filled="false" stroked="true" strokeweight=".6pt" strokecolor="#000000">
                <v:path arrowok="t"/>
              </v:shape>
            </v:group>
            <v:group style="position:absolute;left:9901;top:3515;width:12;height:2" coordorigin="9901,3515" coordsize="12,2">
              <v:shape style="position:absolute;left:9901;top:3515;width:12;height:2" coordorigin="9901,3515" coordsize="12,0" path="m9901,3515l9913,3515e" filled="false" stroked="true" strokeweight=".6pt" strokecolor="#000000">
                <v:path arrowok="t"/>
              </v:shape>
            </v:group>
            <v:group style="position:absolute;left:9920;top:3515;width:12;height:2" coordorigin="9920,3515" coordsize="12,2">
              <v:shape style="position:absolute;left:9920;top:3515;width:12;height:2" coordorigin="9920,3515" coordsize="12,0" path="m9920,3515l9932,3515e" filled="false" stroked="true" strokeweight=".6pt" strokecolor="#000000">
                <v:path arrowok="t"/>
              </v:shape>
            </v:group>
            <v:group style="position:absolute;left:9940;top:3515;width:12;height:2" coordorigin="9940,3515" coordsize="12,2">
              <v:shape style="position:absolute;left:9940;top:3515;width:12;height:2" coordorigin="9940,3515" coordsize="12,0" path="m9940,3515l9952,3515e" filled="false" stroked="true" strokeweight=".6pt" strokecolor="#000000">
                <v:path arrowok="t"/>
              </v:shape>
            </v:group>
            <v:group style="position:absolute;left:9959;top:3515;width:12;height:2" coordorigin="9959,3515" coordsize="12,2">
              <v:shape style="position:absolute;left:9959;top:3515;width:12;height:2" coordorigin="9959,3515" coordsize="12,0" path="m9959,3515l9971,3515e" filled="false" stroked="true" strokeweight=".6pt" strokecolor="#000000">
                <v:path arrowok="t"/>
              </v:shape>
            </v:group>
            <v:group style="position:absolute;left:9978;top:3515;width:12;height:2" coordorigin="9978,3515" coordsize="12,2">
              <v:shape style="position:absolute;left:9978;top:3515;width:12;height:2" coordorigin="9978,3515" coordsize="12,0" path="m9978,3515l9990,3515e" filled="false" stroked="true" strokeweight=".6pt" strokecolor="#000000">
                <v:path arrowok="t"/>
              </v:shape>
            </v:group>
            <v:group style="position:absolute;left:9997;top:3515;width:12;height:2" coordorigin="9997,3515" coordsize="12,2">
              <v:shape style="position:absolute;left:9997;top:3515;width:12;height:2" coordorigin="9997,3515" coordsize="12,0" path="m9997,3515l10009,3515e" filled="false" stroked="true" strokeweight=".6pt" strokecolor="#000000">
                <v:path arrowok="t"/>
              </v:shape>
            </v:group>
            <v:group style="position:absolute;left:10016;top:3515;width:12;height:2" coordorigin="10016,3515" coordsize="12,2">
              <v:shape style="position:absolute;left:10016;top:3515;width:12;height:2" coordorigin="10016,3515" coordsize="12,0" path="m10016,3515l10028,3515e" filled="false" stroked="true" strokeweight=".6pt" strokecolor="#000000">
                <v:path arrowok="t"/>
              </v:shape>
            </v:group>
            <v:group style="position:absolute;left:10036;top:3515;width:12;height:2" coordorigin="10036,3515" coordsize="12,2">
              <v:shape style="position:absolute;left:10036;top:3515;width:12;height:2" coordorigin="10036,3515" coordsize="12,0" path="m10036,3515l10048,3515e" filled="false" stroked="true" strokeweight=".6pt" strokecolor="#000000">
                <v:path arrowok="t"/>
              </v:shape>
            </v:group>
            <v:group style="position:absolute;left:10055;top:3515;width:12;height:2" coordorigin="10055,3515" coordsize="12,2">
              <v:shape style="position:absolute;left:10055;top:3515;width:12;height:2" coordorigin="10055,3515" coordsize="12,0" path="m10055,3515l10067,3515e" filled="false" stroked="true" strokeweight=".6pt" strokecolor="#000000">
                <v:path arrowok="t"/>
              </v:shape>
            </v:group>
            <v:group style="position:absolute;left:10074;top:3515;width:12;height:2" coordorigin="10074,3515" coordsize="12,2">
              <v:shape style="position:absolute;left:10074;top:3515;width:12;height:2" coordorigin="10074,3515" coordsize="12,0" path="m10074,3515l10086,3515e" filled="false" stroked="true" strokeweight=".6pt" strokecolor="#000000">
                <v:path arrowok="t"/>
              </v:shape>
            </v:group>
            <v:group style="position:absolute;left:10093;top:3515;width:12;height:2" coordorigin="10093,3515" coordsize="12,2">
              <v:shape style="position:absolute;left:10093;top:3515;width:12;height:2" coordorigin="10093,3515" coordsize="12,0" path="m10093,3515l10105,3515e" filled="false" stroked="true" strokeweight=".6pt" strokecolor="#000000">
                <v:path arrowok="t"/>
              </v:shape>
            </v:group>
            <v:group style="position:absolute;left:10112;top:3515;width:12;height:2" coordorigin="10112,3515" coordsize="12,2">
              <v:shape style="position:absolute;left:10112;top:3515;width:12;height:2" coordorigin="10112,3515" coordsize="12,0" path="m10112,3515l10124,3515e" filled="false" stroked="true" strokeweight=".6pt" strokecolor="#000000">
                <v:path arrowok="t"/>
              </v:shape>
            </v:group>
            <v:group style="position:absolute;left:10132;top:3515;width:12;height:2" coordorigin="10132,3515" coordsize="12,2">
              <v:shape style="position:absolute;left:10132;top:3515;width:12;height:2" coordorigin="10132,3515" coordsize="12,0" path="m10132,3515l10144,3515e" filled="false" stroked="true" strokeweight=".6pt" strokecolor="#000000">
                <v:path arrowok="t"/>
              </v:shape>
            </v:group>
            <v:group style="position:absolute;left:10151;top:3515;width:12;height:2" coordorigin="10151,3515" coordsize="12,2">
              <v:shape style="position:absolute;left:10151;top:3515;width:12;height:2" coordorigin="10151,3515" coordsize="12,0" path="m10151,3515l10163,3515e" filled="false" stroked="true" strokeweight=".6pt" strokecolor="#000000">
                <v:path arrowok="t"/>
              </v:shape>
            </v:group>
            <v:group style="position:absolute;left:10170;top:3515;width:12;height:2" coordorigin="10170,3515" coordsize="12,2">
              <v:shape style="position:absolute;left:10170;top:3515;width:12;height:2" coordorigin="10170,3515" coordsize="12,0" path="m10170,3515l10182,3515e" filled="false" stroked="true" strokeweight=".6pt" strokecolor="#000000">
                <v:path arrowok="t"/>
              </v:shape>
            </v:group>
            <v:group style="position:absolute;left:10189;top:3515;width:12;height:2" coordorigin="10189,3515" coordsize="12,2">
              <v:shape style="position:absolute;left:10189;top:3515;width:12;height:2" coordorigin="10189,3515" coordsize="12,0" path="m10189,3515l10201,3515e" filled="false" stroked="true" strokeweight=".6pt" strokecolor="#000000">
                <v:path arrowok="t"/>
              </v:shape>
            </v:group>
            <v:group style="position:absolute;left:10208;top:3515;width:12;height:2" coordorigin="10208,3515" coordsize="12,2">
              <v:shape style="position:absolute;left:10208;top:3515;width:12;height:2" coordorigin="10208,3515" coordsize="12,0" path="m10208,3515l10220,3515e" filled="false" stroked="true" strokeweight=".6pt" strokecolor="#000000">
                <v:path arrowok="t"/>
              </v:shape>
            </v:group>
            <v:group style="position:absolute;left:10228;top:3515;width:12;height:2" coordorigin="10228,3515" coordsize="12,2">
              <v:shape style="position:absolute;left:10228;top:3515;width:12;height:2" coordorigin="10228,3515" coordsize="12,0" path="m10228,3515l10240,3515e" filled="false" stroked="true" strokeweight=".6pt" strokecolor="#000000">
                <v:path arrowok="t"/>
              </v:shape>
            </v:group>
            <v:group style="position:absolute;left:10247;top:3515;width:12;height:2" coordorigin="10247,3515" coordsize="12,2">
              <v:shape style="position:absolute;left:10247;top:3515;width:12;height:2" coordorigin="10247,3515" coordsize="12,0" path="m10247,3515l10259,3515e" filled="false" stroked="true" strokeweight=".6pt" strokecolor="#000000">
                <v:path arrowok="t"/>
              </v:shape>
            </v:group>
            <v:group style="position:absolute;left:10266;top:3515;width:12;height:2" coordorigin="10266,3515" coordsize="12,2">
              <v:shape style="position:absolute;left:10266;top:3515;width:12;height:2" coordorigin="10266,3515" coordsize="12,0" path="m10266,3515l10278,3515e" filled="false" stroked="true" strokeweight=".6pt" strokecolor="#000000">
                <v:path arrowok="t"/>
              </v:shape>
            </v:group>
            <v:group style="position:absolute;left:10285;top:3515;width:12;height:2" coordorigin="10285,3515" coordsize="12,2">
              <v:shape style="position:absolute;left:10285;top:3515;width:12;height:2" coordorigin="10285,3515" coordsize="12,0" path="m10285,3515l10297,3515e" filled="false" stroked="true" strokeweight=".6pt" strokecolor="#000000">
                <v:path arrowok="t"/>
              </v:shape>
            </v:group>
            <v:group style="position:absolute;left:10304;top:3515;width:12;height:2" coordorigin="10304,3515" coordsize="12,2">
              <v:shape style="position:absolute;left:10304;top:3515;width:12;height:2" coordorigin="10304,3515" coordsize="12,0" path="m10304,3515l10316,3515e" filled="false" stroked="true" strokeweight=".6pt" strokecolor="#000000">
                <v:path arrowok="t"/>
              </v:shape>
            </v:group>
            <v:group style="position:absolute;left:10324;top:3515;width:12;height:2" coordorigin="10324,3515" coordsize="12,2">
              <v:shape style="position:absolute;left:10324;top:3515;width:12;height:2" coordorigin="10324,3515" coordsize="12,0" path="m10324,3515l10336,3515e" filled="false" stroked="true" strokeweight=".6pt" strokecolor="#000000">
                <v:path arrowok="t"/>
              </v:shape>
            </v:group>
            <v:group style="position:absolute;left:10343;top:3515;width:12;height:2" coordorigin="10343,3515" coordsize="12,2">
              <v:shape style="position:absolute;left:10343;top:3515;width:12;height:2" coordorigin="10343,3515" coordsize="12,0" path="m10343,3515l10355,3515e" filled="false" stroked="true" strokeweight=".6pt" strokecolor="#000000">
                <v:path arrowok="t"/>
              </v:shape>
            </v:group>
            <v:group style="position:absolute;left:10362;top:3515;width:12;height:2" coordorigin="10362,3515" coordsize="12,2">
              <v:shape style="position:absolute;left:10362;top:3515;width:12;height:2" coordorigin="10362,3515" coordsize="12,0" path="m10362,3515l10374,3515e" filled="false" stroked="true" strokeweight=".6pt" strokecolor="#000000">
                <v:path arrowok="t"/>
              </v:shape>
            </v:group>
            <v:group style="position:absolute;left:10381;top:3515;width:12;height:2" coordorigin="10381,3515" coordsize="12,2">
              <v:shape style="position:absolute;left:10381;top:3515;width:12;height:2" coordorigin="10381,3515" coordsize="12,0" path="m10381,3515l10393,3515e" filled="false" stroked="true" strokeweight=".6pt" strokecolor="#000000">
                <v:path arrowok="t"/>
              </v:shape>
            </v:group>
            <v:group style="position:absolute;left:10400;top:3515;width:12;height:2" coordorigin="10400,3515" coordsize="12,2">
              <v:shape style="position:absolute;left:10400;top:3515;width:12;height:2" coordorigin="10400,3515" coordsize="12,0" path="m10400,3515l10412,3515e" filled="false" stroked="true" strokeweight=".6pt" strokecolor="#000000">
                <v:path arrowok="t"/>
              </v:shape>
            </v:group>
            <v:group style="position:absolute;left:10420;top:3515;width:12;height:2" coordorigin="10420,3515" coordsize="12,2">
              <v:shape style="position:absolute;left:10420;top:3515;width:12;height:2" coordorigin="10420,3515" coordsize="12,0" path="m10420,3515l10432,3515e" filled="false" stroked="true" strokeweight=".6pt" strokecolor="#000000">
                <v:path arrowok="t"/>
              </v:shape>
            </v:group>
            <v:group style="position:absolute;left:10439;top:3515;width:12;height:2" coordorigin="10439,3515" coordsize="12,2">
              <v:shape style="position:absolute;left:10439;top:3515;width:12;height:2" coordorigin="10439,3515" coordsize="12,0" path="m10439,3515l10451,3515e" filled="false" stroked="true" strokeweight=".6pt" strokecolor="#000000">
                <v:path arrowok="t"/>
              </v:shape>
            </v:group>
            <v:group style="position:absolute;left:10458;top:3515;width:12;height:2" coordorigin="10458,3515" coordsize="12,2">
              <v:shape style="position:absolute;left:10458;top:3515;width:12;height:2" coordorigin="10458,3515" coordsize="12,0" path="m10458,3515l10470,3515e" filled="false" stroked="true" strokeweight=".6pt" strokecolor="#000000">
                <v:path arrowok="t"/>
              </v:shape>
            </v:group>
            <v:group style="position:absolute;left:10477;top:3515;width:12;height:2" coordorigin="10477,3515" coordsize="12,2">
              <v:shape style="position:absolute;left:10477;top:3515;width:12;height:2" coordorigin="10477,3515" coordsize="12,0" path="m10477,3515l10489,3515e" filled="false" stroked="true" strokeweight=".6pt" strokecolor="#000000">
                <v:path arrowok="t"/>
              </v:shape>
            </v:group>
            <v:group style="position:absolute;left:10496;top:3515;width:12;height:2" coordorigin="10496,3515" coordsize="12,2">
              <v:shape style="position:absolute;left:10496;top:3515;width:12;height:2" coordorigin="10496,3515" coordsize="12,0" path="m10496,3515l10508,3515e" filled="false" stroked="true" strokeweight=".6pt" strokecolor="#000000">
                <v:path arrowok="t"/>
              </v:shape>
            </v:group>
            <v:group style="position:absolute;left:10516;top:3515;width:12;height:2" coordorigin="10516,3515" coordsize="12,2">
              <v:shape style="position:absolute;left:10516;top:3515;width:12;height:2" coordorigin="10516,3515" coordsize="12,0" path="m10516,3515l10528,3515e" filled="false" stroked="true" strokeweight=".6pt" strokecolor="#000000">
                <v:path arrowok="t"/>
              </v:shape>
            </v:group>
            <v:group style="position:absolute;left:10535;top:3515;width:12;height:2" coordorigin="10535,3515" coordsize="12,2">
              <v:shape style="position:absolute;left:10535;top:3515;width:12;height:2" coordorigin="10535,3515" coordsize="12,0" path="m10535,3515l10547,3515e" filled="false" stroked="true" strokeweight=".6pt" strokecolor="#000000">
                <v:path arrowok="t"/>
              </v:shape>
            </v:group>
            <v:group style="position:absolute;left:10554;top:3515;width:12;height:2" coordorigin="10554,3515" coordsize="12,2">
              <v:shape style="position:absolute;left:10554;top:3515;width:12;height:2" coordorigin="10554,3515" coordsize="12,0" path="m10554,3515l10566,3515e" filled="false" stroked="true" strokeweight=".6pt" strokecolor="#000000">
                <v:path arrowok="t"/>
              </v:shape>
            </v:group>
            <v:group style="position:absolute;left:10573;top:3515;width:12;height:2" coordorigin="10573,3515" coordsize="12,2">
              <v:shape style="position:absolute;left:10573;top:3515;width:12;height:2" coordorigin="10573,3515" coordsize="12,0" path="m10573,3515l10585,3515e" filled="false" stroked="true" strokeweight=".6pt" strokecolor="#000000">
                <v:path arrowok="t"/>
              </v:shape>
            </v:group>
            <v:group style="position:absolute;left:10592;top:3515;width:12;height:2" coordorigin="10592,3515" coordsize="12,2">
              <v:shape style="position:absolute;left:10592;top:3515;width:12;height:2" coordorigin="10592,3515" coordsize="12,0" path="m10592,3515l10604,3515e" filled="false" stroked="true" strokeweight=".6pt" strokecolor="#000000">
                <v:path arrowok="t"/>
              </v:shape>
            </v:group>
            <v:group style="position:absolute;left:10612;top:3515;width:12;height:2" coordorigin="10612,3515" coordsize="12,2">
              <v:shape style="position:absolute;left:10612;top:3515;width:12;height:2" coordorigin="10612,3515" coordsize="12,0" path="m10612,3515l10624,3515e" filled="false" stroked="true" strokeweight=".6pt" strokecolor="#000000">
                <v:path arrowok="t"/>
              </v:shape>
            </v:group>
            <v:group style="position:absolute;left:10631;top:3515;width:12;height:2" coordorigin="10631,3515" coordsize="12,2">
              <v:shape style="position:absolute;left:10631;top:3515;width:12;height:2" coordorigin="10631,3515" coordsize="12,0" path="m10631,3515l10643,3515e" filled="false" stroked="true" strokeweight=".6pt" strokecolor="#000000">
                <v:path arrowok="t"/>
              </v:shape>
            </v:group>
            <v:group style="position:absolute;left:10650;top:3515;width:12;height:2" coordorigin="10650,3515" coordsize="12,2">
              <v:shape style="position:absolute;left:10650;top:3515;width:12;height:2" coordorigin="10650,3515" coordsize="12,0" path="m10650,3515l10662,3515e" filled="false" stroked="true" strokeweight=".6pt" strokecolor="#000000">
                <v:path arrowok="t"/>
              </v:shape>
            </v:group>
            <v:group style="position:absolute;left:10669;top:3515;width:12;height:2" coordorigin="10669,3515" coordsize="12,2">
              <v:shape style="position:absolute;left:10669;top:3515;width:12;height:2" coordorigin="10669,3515" coordsize="12,0" path="m10669,3515l10681,3515e" filled="false" stroked="true" strokeweight=".6pt" strokecolor="#000000">
                <v:path arrowok="t"/>
              </v:shape>
            </v:group>
            <v:group style="position:absolute;left:10688;top:3515;width:12;height:2" coordorigin="10688,3515" coordsize="12,2">
              <v:shape style="position:absolute;left:10688;top:3515;width:12;height:2" coordorigin="10688,3515" coordsize="12,0" path="m10688,3515l10700,3515e" filled="false" stroked="true" strokeweight=".6pt" strokecolor="#000000">
                <v:path arrowok="t"/>
              </v:shape>
            </v:group>
            <v:group style="position:absolute;left:10708;top:3515;width:12;height:2" coordorigin="10708,3515" coordsize="12,2">
              <v:shape style="position:absolute;left:10708;top:3515;width:12;height:2" coordorigin="10708,3515" coordsize="12,0" path="m10708,3515l10720,3515e" filled="false" stroked="true" strokeweight=".6pt" strokecolor="#000000">
                <v:path arrowok="t"/>
              </v:shape>
            </v:group>
            <v:group style="position:absolute;left:10727;top:3515;width:12;height:2" coordorigin="10727,3515" coordsize="12,2">
              <v:shape style="position:absolute;left:10727;top:3515;width:12;height:2" coordorigin="10727,3515" coordsize="12,0" path="m10727,3515l10739,3515e" filled="false" stroked="true" strokeweight=".6pt" strokecolor="#000000">
                <v:path arrowok="t"/>
              </v:shape>
            </v:group>
            <v:group style="position:absolute;left:10746;top:3515;width:12;height:2" coordorigin="10746,3515" coordsize="12,2">
              <v:shape style="position:absolute;left:10746;top:3515;width:12;height:2" coordorigin="10746,3515" coordsize="12,0" path="m10746,3515l10758,3515e" filled="false" stroked="true" strokeweight=".6pt" strokecolor="#000000">
                <v:path arrowok="t"/>
              </v:shape>
            </v:group>
            <v:group style="position:absolute;left:10765;top:3515;width:12;height:2" coordorigin="10765,3515" coordsize="12,2">
              <v:shape style="position:absolute;left:10765;top:3515;width:12;height:2" coordorigin="10765,3515" coordsize="12,0" path="m10765,3515l10777,3515e" filled="false" stroked="true" strokeweight=".6pt" strokecolor="#000000">
                <v:path arrowok="t"/>
              </v:shape>
            </v:group>
            <v:group style="position:absolute;left:10784;top:3515;width:12;height:2" coordorigin="10784,3515" coordsize="12,2">
              <v:shape style="position:absolute;left:10784;top:3515;width:12;height:2" coordorigin="10784,3515" coordsize="12,0" path="m10784,3515l10796,3515e" filled="false" stroked="true" strokeweight=".6pt" strokecolor="#000000">
                <v:path arrowok="t"/>
              </v:shape>
            </v:group>
            <v:group style="position:absolute;left:10804;top:3515;width:12;height:2" coordorigin="10804,3515" coordsize="12,2">
              <v:shape style="position:absolute;left:10804;top:3515;width:12;height:2" coordorigin="10804,3515" coordsize="12,0" path="m10804,3515l10816,3515e" filled="false" stroked="true" strokeweight=".6pt" strokecolor="#000000">
                <v:path arrowok="t"/>
              </v:shape>
            </v:group>
            <v:group style="position:absolute;left:10823;top:3515;width:12;height:2" coordorigin="10823,3515" coordsize="12,2">
              <v:shape style="position:absolute;left:10823;top:3515;width:12;height:2" coordorigin="10823,3515" coordsize="12,0" path="m10823,3515l10835,3515e" filled="false" stroked="true" strokeweight=".6pt" strokecolor="#000000">
                <v:path arrowok="t"/>
              </v:shape>
            </v:group>
            <v:group style="position:absolute;left:10842;top:3515;width:12;height:2" coordorigin="10842,3515" coordsize="12,2">
              <v:shape style="position:absolute;left:10842;top:3515;width:12;height:2" coordorigin="10842,3515" coordsize="12,0" path="m10842,3515l10854,3515e" filled="false" stroked="true" strokeweight=".6pt" strokecolor="#000000">
                <v:path arrowok="t"/>
              </v:shape>
            </v:group>
            <v:group style="position:absolute;left:10861;top:3515;width:12;height:2" coordorigin="10861,3515" coordsize="12,2">
              <v:shape style="position:absolute;left:10861;top:3515;width:12;height:2" coordorigin="10861,3515" coordsize="12,0" path="m10861,3515l10873,3515e" filled="false" stroked="true" strokeweight=".6pt" strokecolor="#000000">
                <v:path arrowok="t"/>
              </v:shape>
            </v:group>
            <v:group style="position:absolute;left:10880;top:3515;width:12;height:2" coordorigin="10880,3515" coordsize="12,2">
              <v:shape style="position:absolute;left:10880;top:3515;width:12;height:2" coordorigin="10880,3515" coordsize="12,0" path="m10880,3515l10892,3515e" filled="false" stroked="true" strokeweight=".6pt" strokecolor="#000000">
                <v:path arrowok="t"/>
              </v:shape>
            </v:group>
            <v:group style="position:absolute;left:10900;top:3515;width:12;height:2" coordorigin="10900,3515" coordsize="12,2">
              <v:shape style="position:absolute;left:10900;top:3515;width:12;height:2" coordorigin="10900,3515" coordsize="12,0" path="m10900,3515l10912,3515e" filled="false" stroked="true" strokeweight=".6pt" strokecolor="#000000">
                <v:path arrowok="t"/>
              </v:shape>
            </v:group>
            <v:group style="position:absolute;left:10919;top:3515;width:12;height:2" coordorigin="10919,3515" coordsize="12,2">
              <v:shape style="position:absolute;left:10919;top:3515;width:12;height:2" coordorigin="10919,3515" coordsize="12,0" path="m10919,3515l10931,3515e" filled="false" stroked="true" strokeweight=".6pt" strokecolor="#000000">
                <v:path arrowok="t"/>
              </v:shape>
            </v:group>
            <v:group style="position:absolute;left:10938;top:3515;width:12;height:2" coordorigin="10938,3515" coordsize="12,2">
              <v:shape style="position:absolute;left:10938;top:3515;width:12;height:2" coordorigin="10938,3515" coordsize="12,0" path="m10938,3515l10950,3515e" filled="false" stroked="true" strokeweight=".6pt" strokecolor="#000000">
                <v:path arrowok="t"/>
              </v:shape>
            </v:group>
            <v:group style="position:absolute;left:10957;top:3515;width:12;height:2" coordorigin="10957,3515" coordsize="12,2">
              <v:shape style="position:absolute;left:10957;top:3515;width:12;height:2" coordorigin="10957,3515" coordsize="12,0" path="m10957,3515l10969,3515e" filled="false" stroked="true" strokeweight=".6pt" strokecolor="#000000">
                <v:path arrowok="t"/>
              </v:shape>
            </v:group>
            <v:group style="position:absolute;left:10976;top:3515;width:12;height:2" coordorigin="10976,3515" coordsize="12,2">
              <v:shape style="position:absolute;left:10976;top:3515;width:12;height:2" coordorigin="10976,3515" coordsize="12,0" path="m10976,3515l10988,3515e" filled="false" stroked="true" strokeweight=".6pt" strokecolor="#000000">
                <v:path arrowok="t"/>
              </v:shape>
            </v:group>
            <v:group style="position:absolute;left:10996;top:3515;width:12;height:2" coordorigin="10996,3515" coordsize="12,2">
              <v:shape style="position:absolute;left:10996;top:3515;width:12;height:2" coordorigin="10996,3515" coordsize="12,0" path="m10996,3515l11008,3515e" filled="false" stroked="true" strokeweight=".6pt" strokecolor="#000000">
                <v:path arrowok="t"/>
              </v:shape>
            </v:group>
            <v:group style="position:absolute;left:11015;top:3515;width:12;height:2" coordorigin="11015,3515" coordsize="12,2">
              <v:shape style="position:absolute;left:11015;top:3515;width:12;height:2" coordorigin="11015,3515" coordsize="12,0" path="m11015,3515l11027,3515e" filled="false" stroked="true" strokeweight=".6pt" strokecolor="#000000">
                <v:path arrowok="t"/>
              </v:shape>
            </v:group>
            <v:group style="position:absolute;left:11034;top:3515;width:12;height:2" coordorigin="11034,3515" coordsize="12,2">
              <v:shape style="position:absolute;left:11034;top:3515;width:12;height:2" coordorigin="11034,3515" coordsize="12,0" path="m11034,3515l11046,3515e" filled="false" stroked="true" strokeweight=".6pt" strokecolor="#000000">
                <v:path arrowok="t"/>
              </v:shape>
            </v:group>
            <v:group style="position:absolute;left:11053;top:3515;width:12;height:2" coordorigin="11053,3515" coordsize="12,2">
              <v:shape style="position:absolute;left:11053;top:3515;width:12;height:2" coordorigin="11053,3515" coordsize="12,0" path="m11053,3515l11065,3515e" filled="false" stroked="true" strokeweight=".6pt" strokecolor="#000000">
                <v:path arrowok="t"/>
              </v:shape>
            </v:group>
            <v:group style="position:absolute;left:11072;top:3515;width:12;height:2" coordorigin="11072,3515" coordsize="12,2">
              <v:shape style="position:absolute;left:11072;top:3515;width:12;height:2" coordorigin="11072,3515" coordsize="12,0" path="m11072,3515l11084,3515e" filled="false" stroked="true" strokeweight=".6pt" strokecolor="#000000">
                <v:path arrowok="t"/>
              </v:shape>
            </v:group>
            <v:group style="position:absolute;left:11092;top:3515;width:12;height:2" coordorigin="11092,3515" coordsize="12,2">
              <v:shape style="position:absolute;left:11092;top:3515;width:12;height:2" coordorigin="11092,3515" coordsize="12,0" path="m11092,3515l11104,3515e" filled="false" stroked="true" strokeweight=".6pt" strokecolor="#000000">
                <v:path arrowok="t"/>
              </v:shape>
            </v:group>
            <v:group style="position:absolute;left:11111;top:3515;width:12;height:2" coordorigin="11111,3515" coordsize="12,2">
              <v:shape style="position:absolute;left:11111;top:3515;width:12;height:2" coordorigin="11111,3515" coordsize="12,0" path="m11111,3515l11123,3515e" filled="false" stroked="true" strokeweight=".6pt" strokecolor="#000000">
                <v:path arrowok="t"/>
              </v:shape>
            </v:group>
            <v:group style="position:absolute;left:11130;top:3515;width:12;height:2" coordorigin="11130,3515" coordsize="12,2">
              <v:shape style="position:absolute;left:11130;top:3515;width:12;height:2" coordorigin="11130,3515" coordsize="12,0" path="m11130,3515l11142,3515e" filled="false" stroked="true" strokeweight=".6pt" strokecolor="#000000">
                <v:path arrowok="t"/>
              </v:shape>
            </v:group>
            <v:group style="position:absolute;left:11149;top:3515;width:12;height:2" coordorigin="11149,3515" coordsize="12,2">
              <v:shape style="position:absolute;left:11149;top:3515;width:12;height:2" coordorigin="11149,3515" coordsize="12,0" path="m11149,3515l11161,3515e" filled="false" stroked="true" strokeweight=".6pt" strokecolor="#000000">
                <v:path arrowok="t"/>
              </v:shape>
            </v:group>
            <v:group style="position:absolute;left:11168;top:3515;width:12;height:2" coordorigin="11168,3515" coordsize="12,2">
              <v:shape style="position:absolute;left:11168;top:3515;width:12;height:2" coordorigin="11168,3515" coordsize="12,0" path="m11168,3515l11180,3515e" filled="false" stroked="true" strokeweight=".6pt" strokecolor="#000000">
                <v:path arrowok="t"/>
              </v:shape>
            </v:group>
            <v:group style="position:absolute;left:11188;top:3515;width:12;height:2" coordorigin="11188,3515" coordsize="12,2">
              <v:shape style="position:absolute;left:11188;top:3515;width:12;height:2" coordorigin="11188,3515" coordsize="12,0" path="m11188,3515l11200,3515e" filled="false" stroked="true" strokeweight=".6pt" strokecolor="#000000">
                <v:path arrowok="t"/>
              </v:shape>
            </v:group>
            <v:group style="position:absolute;left:11207;top:3515;width:12;height:2" coordorigin="11207,3515" coordsize="12,2">
              <v:shape style="position:absolute;left:11207;top:3515;width:12;height:2" coordorigin="11207,3515" coordsize="12,0" path="m11207,3515l11219,3515e" filled="false" stroked="true" strokeweight=".6pt" strokecolor="#000000">
                <v:path arrowok="t"/>
              </v:shape>
            </v:group>
            <v:group style="position:absolute;left:11226;top:3515;width:12;height:2" coordorigin="11226,3515" coordsize="12,2">
              <v:shape style="position:absolute;left:11226;top:3515;width:12;height:2" coordorigin="11226,3515" coordsize="12,0" path="m11226,3515l11238,3515e" filled="false" stroked="true" strokeweight=".6pt" strokecolor="#000000">
                <v:path arrowok="t"/>
              </v:shape>
            </v:group>
            <v:group style="position:absolute;left:11245;top:3515;width:12;height:2" coordorigin="11245,3515" coordsize="12,2">
              <v:shape style="position:absolute;left:11245;top:3515;width:12;height:2" coordorigin="11245,3515" coordsize="12,0" path="m11245,3515l11257,3515e" filled="false" stroked="true" strokeweight=".6pt" strokecolor="#000000">
                <v:path arrowok="t"/>
              </v:shape>
            </v:group>
            <v:group style="position:absolute;left:11264;top:3515;width:12;height:2" coordorigin="11264,3515" coordsize="12,2">
              <v:shape style="position:absolute;left:11264;top:3515;width:12;height:2" coordorigin="11264,3515" coordsize="12,0" path="m11264,3515l11276,3515e" filled="false" stroked="true" strokeweight=".6pt" strokecolor="#000000">
                <v:path arrowok="t"/>
              </v:shape>
            </v:group>
            <v:group style="position:absolute;left:11284;top:3515;width:12;height:2" coordorigin="11284,3515" coordsize="12,2">
              <v:shape style="position:absolute;left:11284;top:3515;width:12;height:2" coordorigin="11284,3515" coordsize="12,0" path="m11284,3515l11296,3515e" filled="false" stroked="true" strokeweight=".6pt" strokecolor="#000000">
                <v:path arrowok="t"/>
              </v:shape>
            </v:group>
            <v:group style="position:absolute;left:11303;top:3515;width:12;height:2" coordorigin="11303,3515" coordsize="12,2">
              <v:shape style="position:absolute;left:11303;top:3515;width:12;height:2" coordorigin="11303,3515" coordsize="12,0" path="m11303,3515l11315,3515e" filled="false" stroked="true" strokeweight=".6pt" strokecolor="#000000">
                <v:path arrowok="t"/>
              </v:shape>
            </v:group>
            <v:group style="position:absolute;left:11322;top:3515;width:12;height:2" coordorigin="11322,3515" coordsize="12,2">
              <v:shape style="position:absolute;left:11322;top:3515;width:12;height:2" coordorigin="11322,3515" coordsize="12,0" path="m11322,3515l11334,3515e" filled="false" stroked="true" strokeweight=".6pt" strokecolor="#000000">
                <v:path arrowok="t"/>
              </v:shape>
            </v:group>
            <v:group style="position:absolute;left:11341;top:3515;width:12;height:2" coordorigin="11341,3515" coordsize="12,2">
              <v:shape style="position:absolute;left:11341;top:3515;width:12;height:2" coordorigin="11341,3515" coordsize="12,0" path="m11341,3515l11353,3515e" filled="false" stroked="true" strokeweight=".6pt" strokecolor="#000000">
                <v:path arrowok="t"/>
              </v:shape>
            </v:group>
            <v:group style="position:absolute;left:11360;top:3515;width:12;height:2" coordorigin="11360,3515" coordsize="12,2">
              <v:shape style="position:absolute;left:11360;top:3515;width:12;height:2" coordorigin="11360,3515" coordsize="12,0" path="m11360,3515l11372,3515e" filled="false" stroked="true" strokeweight=".6pt" strokecolor="#000000">
                <v:path arrowok="t"/>
              </v:shape>
            </v:group>
            <v:group style="position:absolute;left:11380;top:3515;width:12;height:2" coordorigin="11380,3515" coordsize="12,2">
              <v:shape style="position:absolute;left:11380;top:3515;width:12;height:2" coordorigin="11380,3515" coordsize="12,0" path="m11380,3515l11392,3515e" filled="false" stroked="true" strokeweight=".6pt" strokecolor="#000000">
                <v:path arrowok="t"/>
              </v:shape>
            </v:group>
            <v:group style="position:absolute;left:11399;top:3515;width:12;height:2" coordorigin="11399,3515" coordsize="12,2">
              <v:shape style="position:absolute;left:11399;top:3515;width:12;height:2" coordorigin="11399,3515" coordsize="12,0" path="m11399,3515l11411,3515e" filled="false" stroked="true" strokeweight=".6pt" strokecolor="#000000">
                <v:path arrowok="t"/>
              </v:shape>
            </v:group>
            <v:group style="position:absolute;left:11418;top:3515;width:12;height:2" coordorigin="11418,3515" coordsize="12,2">
              <v:shape style="position:absolute;left:11418;top:3515;width:12;height:2" coordorigin="11418,3515" coordsize="12,0" path="m11418,3515l11430,3515e" filled="false" stroked="true" strokeweight=".6pt" strokecolor="#000000">
                <v:path arrowok="t"/>
              </v:shape>
            </v:group>
            <v:group style="position:absolute;left:11437;top:3515;width:12;height:2" coordorigin="11437,3515" coordsize="12,2">
              <v:shape style="position:absolute;left:11437;top:3515;width:12;height:2" coordorigin="11437,3515" coordsize="12,0" path="m11437,3515l11449,3515e" filled="false" stroked="true" strokeweight=".6pt" strokecolor="#000000">
                <v:path arrowok="t"/>
              </v:shape>
            </v:group>
            <v:group style="position:absolute;left:11456;top:3515;width:12;height:2" coordorigin="11456,3515" coordsize="12,2">
              <v:shape style="position:absolute;left:11456;top:3515;width:12;height:2" coordorigin="11456,3515" coordsize="12,0" path="m11456,3515l11468,3515e" filled="false" stroked="true" strokeweight=".6pt" strokecolor="#000000">
                <v:path arrowok="t"/>
              </v:shape>
            </v:group>
            <v:group style="position:absolute;left:11476;top:3515;width:12;height:2" coordorigin="11476,3515" coordsize="12,2">
              <v:shape style="position:absolute;left:11476;top:3515;width:12;height:2" coordorigin="11476,3515" coordsize="12,0" path="m11476,3515l11488,3515e" filled="false" stroked="true" strokeweight=".6pt" strokecolor="#000000">
                <v:path arrowok="t"/>
              </v:shape>
            </v:group>
            <v:group style="position:absolute;left:11495;top:3515;width:12;height:2" coordorigin="11495,3515" coordsize="12,2">
              <v:shape style="position:absolute;left:11495;top:3515;width:12;height:2" coordorigin="11495,3515" coordsize="12,0" path="m11495,3515l11507,3515e" filled="false" stroked="true" strokeweight=".6pt" strokecolor="#000000">
                <v:path arrowok="t"/>
              </v:shape>
            </v:group>
            <v:group style="position:absolute;left:11514;top:3515;width:12;height:2" coordorigin="11514,3515" coordsize="12,2">
              <v:shape style="position:absolute;left:11514;top:3515;width:12;height:2" coordorigin="11514,3515" coordsize="12,0" path="m11514,3515l11526,3515e" filled="false" stroked="true" strokeweight=".6pt" strokecolor="#000000">
                <v:path arrowok="t"/>
              </v:shape>
            </v:group>
            <v:group style="position:absolute;left:11533;top:3515;width:12;height:2" coordorigin="11533,3515" coordsize="12,2">
              <v:shape style="position:absolute;left:11533;top:3515;width:12;height:2" coordorigin="11533,3515" coordsize="12,0" path="m11533,3515l11545,3515e" filled="false" stroked="true" strokeweight=".6pt" strokecolor="#000000">
                <v:path arrowok="t"/>
              </v:shape>
            </v:group>
            <v:group style="position:absolute;left:11552;top:3515;width:12;height:2" coordorigin="11552,3515" coordsize="12,2">
              <v:shape style="position:absolute;left:11552;top:3515;width:12;height:2" coordorigin="11552,3515" coordsize="12,0" path="m11552,3515l11564,3515e" filled="false" stroked="true" strokeweight=".6pt" strokecolor="#000000">
                <v:path arrowok="t"/>
              </v:shape>
            </v:group>
            <v:group style="position:absolute;left:11572;top:3515;width:12;height:2" coordorigin="11572,3515" coordsize="12,2">
              <v:shape style="position:absolute;left:11572;top:3515;width:12;height:2" coordorigin="11572,3515" coordsize="12,0" path="m11572,3515l11584,3515e" filled="false" stroked="true" strokeweight=".6pt" strokecolor="#000000">
                <v:path arrowok="t"/>
              </v:shape>
            </v:group>
            <v:group style="position:absolute;left:11591;top:3515;width:12;height:2" coordorigin="11591,3515" coordsize="12,2">
              <v:shape style="position:absolute;left:11591;top:3515;width:12;height:2" coordorigin="11591,3515" coordsize="12,0" path="m11591,3515l11603,3515e" filled="false" stroked="true" strokeweight=".6pt" strokecolor="#000000">
                <v:path arrowok="t"/>
              </v:shape>
            </v:group>
            <v:group style="position:absolute;left:11610;top:3515;width:12;height:2" coordorigin="11610,3515" coordsize="12,2">
              <v:shape style="position:absolute;left:11610;top:3515;width:12;height:2" coordorigin="11610,3515" coordsize="12,0" path="m11610,3515l11622,3515e" filled="false" stroked="true" strokeweight=".6pt" strokecolor="#000000">
                <v:path arrowok="t"/>
              </v:shape>
            </v:group>
            <v:group style="position:absolute;left:11629;top:3515;width:12;height:2" coordorigin="11629,3515" coordsize="12,2">
              <v:shape style="position:absolute;left:11629;top:3515;width:12;height:2" coordorigin="11629,3515" coordsize="12,0" path="m11629,3515l11641,3515e" filled="false" stroked="true" strokeweight=".6pt" strokecolor="#000000">
                <v:path arrowok="t"/>
              </v:shape>
            </v:group>
            <v:group style="position:absolute;left:11648;top:3515;width:12;height:2" coordorigin="11648,3515" coordsize="12,2">
              <v:shape style="position:absolute;left:11648;top:3515;width:12;height:2" coordorigin="11648,3515" coordsize="12,0" path="m11648,3515l11660,3515e" filled="false" stroked="true" strokeweight=".6pt" strokecolor="#000000">
                <v:path arrowok="t"/>
              </v:shape>
            </v:group>
            <v:group style="position:absolute;left:11668;top:3515;width:12;height:2" coordorigin="11668,3515" coordsize="12,2">
              <v:shape style="position:absolute;left:11668;top:3515;width:12;height:2" coordorigin="11668,3515" coordsize="12,0" path="m11668,3515l11680,3515e" filled="false" stroked="true" strokeweight=".6pt" strokecolor="#000000">
                <v:path arrowok="t"/>
              </v:shape>
            </v:group>
            <v:group style="position:absolute;left:11687;top:3515;width:12;height:2" coordorigin="11687,3515" coordsize="12,2">
              <v:shape style="position:absolute;left:11687;top:3515;width:12;height:2" coordorigin="11687,3515" coordsize="12,0" path="m11687,3515l11699,3515e" filled="false" stroked="true" strokeweight=".6pt" strokecolor="#000000">
                <v:path arrowok="t"/>
              </v:shape>
            </v:group>
            <v:group style="position:absolute;left:11706;top:3515;width:12;height:2" coordorigin="11706,3515" coordsize="12,2">
              <v:shape style="position:absolute;left:11706;top:3515;width:12;height:2" coordorigin="11706,3515" coordsize="12,0" path="m11706,3515l11718,3515e" filled="false" stroked="true" strokeweight=".6pt" strokecolor="#000000">
                <v:path arrowok="t"/>
              </v:shape>
            </v:group>
            <v:group style="position:absolute;left:11725;top:3515;width:12;height:2" coordorigin="11725,3515" coordsize="12,2">
              <v:shape style="position:absolute;left:11725;top:3515;width:12;height:2" coordorigin="11725,3515" coordsize="12,0" path="m11725,3515l11737,3515e" filled="false" stroked="true" strokeweight=".6pt" strokecolor="#000000">
                <v:path arrowok="t"/>
              </v:shape>
            </v:group>
            <v:group style="position:absolute;left:11744;top:3515;width:12;height:2" coordorigin="11744,3515" coordsize="12,2">
              <v:shape style="position:absolute;left:11744;top:3515;width:12;height:2" coordorigin="11744,3515" coordsize="12,0" path="m11744,3515l11756,3515e" filled="false" stroked="true" strokeweight=".6pt" strokecolor="#000000">
                <v:path arrowok="t"/>
              </v:shape>
            </v:group>
            <v:group style="position:absolute;left:11764;top:3515;width:12;height:2" coordorigin="11764,3515" coordsize="12,2">
              <v:shape style="position:absolute;left:11764;top:3515;width:12;height:2" coordorigin="11764,3515" coordsize="12,0" path="m11764,3515l11776,3515e" filled="false" stroked="true" strokeweight=".6pt" strokecolor="#000000">
                <v:path arrowok="t"/>
              </v:shape>
            </v:group>
            <v:group style="position:absolute;left:11783;top:3515;width:12;height:2" coordorigin="11783,3515" coordsize="12,2">
              <v:shape style="position:absolute;left:11783;top:3515;width:12;height:2" coordorigin="11783,3515" coordsize="12,0" path="m11783,3515l11795,3515e" filled="false" stroked="true" strokeweight=".6pt" strokecolor="#000000">
                <v:path arrowok="t"/>
              </v:shape>
            </v:group>
            <v:group style="position:absolute;left:11802;top:3515;width:12;height:2" coordorigin="11802,3515" coordsize="12,2">
              <v:shape style="position:absolute;left:11802;top:3515;width:12;height:2" coordorigin="11802,3515" coordsize="12,0" path="m11802,3515l11814,3515e" filled="false" stroked="true" strokeweight=".6pt" strokecolor="#000000">
                <v:path arrowok="t"/>
              </v:shape>
            </v:group>
            <v:group style="position:absolute;left:11821;top:3515;width:12;height:2" coordorigin="11821,3515" coordsize="12,2">
              <v:shape style="position:absolute;left:11821;top:3515;width:12;height:2" coordorigin="11821,3515" coordsize="12,0" path="m11821,3515l11833,3515e" filled="false" stroked="true" strokeweight=".6pt" strokecolor="#000000">
                <v:path arrowok="t"/>
              </v:shape>
            </v:group>
            <v:group style="position:absolute;left:11840;top:3515;width:12;height:2" coordorigin="11840,3515" coordsize="12,2">
              <v:shape style="position:absolute;left:11840;top:3515;width:12;height:2" coordorigin="11840,3515" coordsize="12,0" path="m11840,3515l11852,3515e" filled="false" stroked="true" strokeweight=".6pt" strokecolor="#000000">
                <v:path arrowok="t"/>
              </v:shape>
            </v:group>
            <v:group style="position:absolute;left:11860;top:3515;width:12;height:2" coordorigin="11860,3515" coordsize="12,2">
              <v:shape style="position:absolute;left:11860;top:3515;width:12;height:2" coordorigin="11860,3515" coordsize="12,0" path="m11860,3515l11872,3515e" filled="false" stroked="true" strokeweight=".6pt" strokecolor="#000000">
                <v:path arrowok="t"/>
              </v:shape>
            </v:group>
            <v:group style="position:absolute;left:11879;top:3515;width:12;height:2" coordorigin="11879,3515" coordsize="12,2">
              <v:shape style="position:absolute;left:11879;top:3515;width:12;height:2" coordorigin="11879,3515" coordsize="12,0" path="m11879,3515l11891,3515e" filled="false" stroked="true" strokeweight=".6pt" strokecolor="#000000">
                <v:path arrowok="t"/>
              </v:shape>
            </v:group>
            <v:group style="position:absolute;left:11898;top:3515;width:12;height:2" coordorigin="11898,3515" coordsize="12,2">
              <v:shape style="position:absolute;left:11898;top:3515;width:12;height:2" coordorigin="11898,3515" coordsize="12,0" path="m11898,3515l11910,3515e" filled="false" stroked="true" strokeweight=".6pt" strokecolor="#000000">
                <v:path arrowok="t"/>
              </v:shape>
            </v:group>
            <v:group style="position:absolute;left:11917;top:3515;width:12;height:2" coordorigin="11917,3515" coordsize="12,2">
              <v:shape style="position:absolute;left:11917;top:3515;width:12;height:2" coordorigin="11917,3515" coordsize="12,0" path="m11917,3515l11929,3515e" filled="false" stroked="true" strokeweight=".6pt" strokecolor="#000000">
                <v:path arrowok="t"/>
              </v:shape>
            </v:group>
            <v:group style="position:absolute;left:11936;top:3515;width:12;height:2" coordorigin="11936,3515" coordsize="12,2">
              <v:shape style="position:absolute;left:11936;top:3515;width:12;height:2" coordorigin="11936,3515" coordsize="12,0" path="m11936,3515l11948,3515e" filled="false" stroked="true" strokeweight=".6pt" strokecolor="#000000">
                <v:path arrowok="t"/>
              </v:shape>
            </v:group>
            <v:group style="position:absolute;left:11956;top:3515;width:12;height:2" coordorigin="11956,3515" coordsize="12,2">
              <v:shape style="position:absolute;left:11956;top:3515;width:12;height:2" coordorigin="11956,3515" coordsize="12,0" path="m11956,3515l11968,3515e" filled="false" stroked="true" strokeweight=".6pt" strokecolor="#000000">
                <v:path arrowok="t"/>
              </v:shape>
            </v:group>
            <v:group style="position:absolute;left:11975;top:3515;width:12;height:2" coordorigin="11975,3515" coordsize="12,2">
              <v:shape style="position:absolute;left:11975;top:3515;width:12;height:2" coordorigin="11975,3515" coordsize="12,0" path="m11975,3515l11987,3515e" filled="false" stroked="true" strokeweight=".6pt" strokecolor="#000000">
                <v:path arrowok="t"/>
              </v:shape>
            </v:group>
            <v:group style="position:absolute;left:11994;top:3515;width:12;height:2" coordorigin="11994,3515" coordsize="12,2">
              <v:shape style="position:absolute;left:11994;top:3515;width:12;height:2" coordorigin="11994,3515" coordsize="12,0" path="m11994,3515l12006,3515e" filled="false" stroked="true" strokeweight=".6pt" strokecolor="#000000">
                <v:path arrowok="t"/>
              </v:shape>
            </v:group>
            <v:group style="position:absolute;left:12013;top:3515;width:12;height:2" coordorigin="12013,3515" coordsize="12,2">
              <v:shape style="position:absolute;left:12013;top:3515;width:12;height:2" coordorigin="12013,3515" coordsize="12,0" path="m12013,3515l12025,3515e" filled="false" stroked="true" strokeweight=".6pt" strokecolor="#000000">
                <v:path arrowok="t"/>
              </v:shape>
            </v:group>
            <v:group style="position:absolute;left:12032;top:3515;width:12;height:2" coordorigin="12032,3515" coordsize="12,2">
              <v:shape style="position:absolute;left:12032;top:3515;width:12;height:2" coordorigin="12032,3515" coordsize="12,0" path="m12032,3515l12044,3515e" filled="false" stroked="true" strokeweight=".6pt" strokecolor="#000000">
                <v:path arrowok="t"/>
              </v:shape>
            </v:group>
            <v:group style="position:absolute;left:12052;top:3515;width:12;height:2" coordorigin="12052,3515" coordsize="12,2">
              <v:shape style="position:absolute;left:12052;top:3515;width:12;height:2" coordorigin="12052,3515" coordsize="12,0" path="m12052,3515l12064,3515e" filled="false" stroked="true" strokeweight=".6pt" strokecolor="#000000">
                <v:path arrowok="t"/>
              </v:shape>
            </v:group>
            <v:group style="position:absolute;left:12071;top:3515;width:12;height:2" coordorigin="12071,3515" coordsize="12,2">
              <v:shape style="position:absolute;left:12071;top:3515;width:12;height:2" coordorigin="12071,3515" coordsize="12,0" path="m12071,3515l12083,3515e" filled="false" stroked="true" strokeweight=".6pt" strokecolor="#000000">
                <v:path arrowok="t"/>
              </v:shape>
            </v:group>
            <v:group style="position:absolute;left:12090;top:3515;width:12;height:2" coordorigin="12090,3515" coordsize="12,2">
              <v:shape style="position:absolute;left:12090;top:3515;width:12;height:2" coordorigin="12090,3515" coordsize="12,0" path="m12090,3515l12102,3515e" filled="false" stroked="true" strokeweight=".6pt" strokecolor="#000000">
                <v:path arrowok="t"/>
              </v:shape>
            </v:group>
            <v:group style="position:absolute;left:12109;top:3515;width:12;height:2" coordorigin="12109,3515" coordsize="12,2">
              <v:shape style="position:absolute;left:12109;top:3515;width:12;height:2" coordorigin="12109,3515" coordsize="12,0" path="m12109,3515l12121,3515e" filled="false" stroked="true" strokeweight=".6pt" strokecolor="#000000">
                <v:path arrowok="t"/>
              </v:shape>
            </v:group>
            <v:group style="position:absolute;left:12128;top:3515;width:12;height:2" coordorigin="12128,3515" coordsize="12,2">
              <v:shape style="position:absolute;left:12128;top:3515;width:12;height:2" coordorigin="12128,3515" coordsize="12,0" path="m12128,3515l12140,3515e" filled="false" stroked="true" strokeweight=".6pt" strokecolor="#000000">
                <v:path arrowok="t"/>
              </v:shape>
            </v:group>
            <v:group style="position:absolute;left:12148;top:3515;width:12;height:2" coordorigin="12148,3515" coordsize="12,2">
              <v:shape style="position:absolute;left:12148;top:3515;width:12;height:2" coordorigin="12148,3515" coordsize="12,0" path="m12148,3515l12160,3515e" filled="false" stroked="true" strokeweight=".6pt" strokecolor="#000000">
                <v:path arrowok="t"/>
              </v:shape>
            </v:group>
            <v:group style="position:absolute;left:12167;top:3515;width:12;height:2" coordorigin="12167,3515" coordsize="12,2">
              <v:shape style="position:absolute;left:12167;top:3515;width:12;height:2" coordorigin="12167,3515" coordsize="12,0" path="m12167,3515l12179,3515e" filled="false" stroked="true" strokeweight=".6pt" strokecolor="#000000">
                <v:path arrowok="t"/>
              </v:shape>
            </v:group>
            <v:group style="position:absolute;left:12186;top:3515;width:12;height:2" coordorigin="12186,3515" coordsize="12,2">
              <v:shape style="position:absolute;left:12186;top:3515;width:12;height:2" coordorigin="12186,3515" coordsize="12,0" path="m12186,3515l12198,3515e" filled="false" stroked="true" strokeweight=".6pt" strokecolor="#000000">
                <v:path arrowok="t"/>
              </v:shape>
            </v:group>
            <v:group style="position:absolute;left:12205;top:3515;width:12;height:2" coordorigin="12205,3515" coordsize="12,2">
              <v:shape style="position:absolute;left:12205;top:3515;width:12;height:2" coordorigin="12205,3515" coordsize="12,0" path="m12205,3515l12217,3515e" filled="false" stroked="true" strokeweight=".6pt" strokecolor="#000000">
                <v:path arrowok="t"/>
              </v:shape>
            </v:group>
            <v:group style="position:absolute;left:12224;top:3515;width:12;height:2" coordorigin="12224,3515" coordsize="12,2">
              <v:shape style="position:absolute;left:12224;top:3515;width:12;height:2" coordorigin="12224,3515" coordsize="12,0" path="m12224,3515l12236,3515e" filled="false" stroked="true" strokeweight=".6pt" strokecolor="#000000">
                <v:path arrowok="t"/>
              </v:shape>
            </v:group>
            <v:group style="position:absolute;left:12244;top:3515;width:12;height:2" coordorigin="12244,3515" coordsize="12,2">
              <v:shape style="position:absolute;left:12244;top:3515;width:12;height:2" coordorigin="12244,3515" coordsize="12,0" path="m12244,3515l12256,3515e" filled="false" stroked="true" strokeweight=".6pt" strokecolor="#000000">
                <v:path arrowok="t"/>
              </v:shape>
            </v:group>
            <v:group style="position:absolute;left:12263;top:3515;width:12;height:2" coordorigin="12263,3515" coordsize="12,2">
              <v:shape style="position:absolute;left:12263;top:3515;width:12;height:2" coordorigin="12263,3515" coordsize="12,0" path="m12263,3515l12275,3515e" filled="false" stroked="true" strokeweight=".6pt" strokecolor="#000000">
                <v:path arrowok="t"/>
              </v:shape>
            </v:group>
            <v:group style="position:absolute;left:12282;top:3515;width:12;height:2" coordorigin="12282,3515" coordsize="12,2">
              <v:shape style="position:absolute;left:12282;top:3515;width:12;height:2" coordorigin="12282,3515" coordsize="12,0" path="m12282,3515l12294,3515e" filled="false" stroked="true" strokeweight=".6pt" strokecolor="#000000">
                <v:path arrowok="t"/>
              </v:shape>
            </v:group>
            <v:group style="position:absolute;left:12301;top:3515;width:12;height:2" coordorigin="12301,3515" coordsize="12,2">
              <v:shape style="position:absolute;left:12301;top:3515;width:12;height:2" coordorigin="12301,3515" coordsize="12,0" path="m12301,3515l12313,3515e" filled="false" stroked="true" strokeweight=".6pt" strokecolor="#000000">
                <v:path arrowok="t"/>
              </v:shape>
            </v:group>
            <v:group style="position:absolute;left:12320;top:3515;width:12;height:2" coordorigin="12320,3515" coordsize="12,2">
              <v:shape style="position:absolute;left:12320;top:3515;width:12;height:2" coordorigin="12320,3515" coordsize="12,0" path="m12320,3515l12332,3515e" filled="false" stroked="true" strokeweight=".6pt" strokecolor="#000000">
                <v:path arrowok="t"/>
              </v:shape>
            </v:group>
            <v:group style="position:absolute;left:12340;top:3515;width:12;height:2" coordorigin="12340,3515" coordsize="12,2">
              <v:shape style="position:absolute;left:12340;top:3515;width:12;height:2" coordorigin="12340,3515" coordsize="12,0" path="m12340,3515l12352,3515e" filled="false" stroked="true" strokeweight=".6pt" strokecolor="#000000">
                <v:path arrowok="t"/>
              </v:shape>
            </v:group>
            <v:group style="position:absolute;left:12359;top:3515;width:12;height:2" coordorigin="12359,3515" coordsize="12,2">
              <v:shape style="position:absolute;left:12359;top:3515;width:12;height:2" coordorigin="12359,3515" coordsize="12,0" path="m12359,3515l12371,3515e" filled="false" stroked="true" strokeweight=".6pt" strokecolor="#000000">
                <v:path arrowok="t"/>
              </v:shape>
            </v:group>
            <v:group style="position:absolute;left:12378;top:3515;width:12;height:2" coordorigin="12378,3515" coordsize="12,2">
              <v:shape style="position:absolute;left:12378;top:3515;width:12;height:2" coordorigin="12378,3515" coordsize="12,0" path="m12378,3515l12390,3515e" filled="false" stroked="true" strokeweight=".6pt" strokecolor="#000000">
                <v:path arrowok="t"/>
              </v:shape>
            </v:group>
            <v:group style="position:absolute;left:12397;top:3515;width:12;height:2" coordorigin="12397,3515" coordsize="12,2">
              <v:shape style="position:absolute;left:12397;top:3515;width:12;height:2" coordorigin="12397,3515" coordsize="12,0" path="m12397,3515l12409,3515e" filled="false" stroked="true" strokeweight=".6pt" strokecolor="#000000">
                <v:path arrowok="t"/>
              </v:shape>
            </v:group>
            <v:group style="position:absolute;left:12416;top:3515;width:12;height:2" coordorigin="12416,3515" coordsize="12,2">
              <v:shape style="position:absolute;left:12416;top:3515;width:12;height:2" coordorigin="12416,3515" coordsize="12,0" path="m12416,3515l12428,3515e" filled="false" stroked="true" strokeweight=".6pt" strokecolor="#000000">
                <v:path arrowok="t"/>
              </v:shape>
            </v:group>
            <v:group style="position:absolute;left:12436;top:3515;width:12;height:2" coordorigin="12436,3515" coordsize="12,2">
              <v:shape style="position:absolute;left:12436;top:3515;width:12;height:2" coordorigin="12436,3515" coordsize="12,0" path="m12436,3515l12448,3515e" filled="false" stroked="true" strokeweight=".6pt" strokecolor="#000000">
                <v:path arrowok="t"/>
              </v:shape>
            </v:group>
            <v:group style="position:absolute;left:12455;top:3515;width:12;height:2" coordorigin="12455,3515" coordsize="12,2">
              <v:shape style="position:absolute;left:12455;top:3515;width:12;height:2" coordorigin="12455,3515" coordsize="12,0" path="m12455,3515l12467,3515e" filled="false" stroked="true" strokeweight=".6pt" strokecolor="#000000">
                <v:path arrowok="t"/>
              </v:shape>
            </v:group>
            <v:group style="position:absolute;left:12474;top:3515;width:12;height:2" coordorigin="12474,3515" coordsize="12,2">
              <v:shape style="position:absolute;left:12474;top:3515;width:12;height:2" coordorigin="12474,3515" coordsize="12,0" path="m12474,3515l12486,3515e" filled="false" stroked="true" strokeweight=".6pt" strokecolor="#000000">
                <v:path arrowok="t"/>
              </v:shape>
            </v:group>
            <v:group style="position:absolute;left:12493;top:3515;width:12;height:2" coordorigin="12493,3515" coordsize="12,2">
              <v:shape style="position:absolute;left:12493;top:3515;width:12;height:2" coordorigin="12493,3515" coordsize="12,0" path="m12493,3515l12505,3515e" filled="false" stroked="true" strokeweight=".6pt" strokecolor="#000000">
                <v:path arrowok="t"/>
              </v:shape>
            </v:group>
            <v:group style="position:absolute;left:12512;top:3515;width:12;height:2" coordorigin="12512,3515" coordsize="12,2">
              <v:shape style="position:absolute;left:12512;top:3515;width:12;height:2" coordorigin="12512,3515" coordsize="12,0" path="m12512,3515l12524,3515e" filled="false" stroked="true" strokeweight=".6pt" strokecolor="#000000">
                <v:path arrowok="t"/>
              </v:shape>
            </v:group>
            <v:group style="position:absolute;left:12532;top:3515;width:12;height:2" coordorigin="12532,3515" coordsize="12,2">
              <v:shape style="position:absolute;left:12532;top:3515;width:12;height:2" coordorigin="12532,3515" coordsize="12,0" path="m12532,3515l12544,3515e" filled="false" stroked="true" strokeweight=".6pt" strokecolor="#000000">
                <v:path arrowok="t"/>
              </v:shape>
            </v:group>
            <v:group style="position:absolute;left:12551;top:3515;width:12;height:2" coordorigin="12551,3515" coordsize="12,2">
              <v:shape style="position:absolute;left:12551;top:3515;width:12;height:2" coordorigin="12551,3515" coordsize="12,0" path="m12551,3515l12563,3515e" filled="false" stroked="true" strokeweight=".6pt" strokecolor="#000000">
                <v:path arrowok="t"/>
              </v:shape>
            </v:group>
            <v:group style="position:absolute;left:12570;top:3515;width:12;height:2" coordorigin="12570,3515" coordsize="12,2">
              <v:shape style="position:absolute;left:12570;top:3515;width:12;height:2" coordorigin="12570,3515" coordsize="12,0" path="m12570,3515l12582,3515e" filled="false" stroked="true" strokeweight=".6pt" strokecolor="#000000">
                <v:path arrowok="t"/>
              </v:shape>
            </v:group>
            <v:group style="position:absolute;left:12589;top:3515;width:12;height:2" coordorigin="12589,3515" coordsize="12,2">
              <v:shape style="position:absolute;left:12589;top:3515;width:12;height:2" coordorigin="12589,3515" coordsize="12,0" path="m12589,3515l12601,3515e" filled="false" stroked="true" strokeweight=".6pt" strokecolor="#000000">
                <v:path arrowok="t"/>
              </v:shape>
            </v:group>
            <v:group style="position:absolute;left:12608;top:3515;width:12;height:2" coordorigin="12608,3515" coordsize="12,2">
              <v:shape style="position:absolute;left:12608;top:3515;width:12;height:2" coordorigin="12608,3515" coordsize="12,0" path="m12608,3515l12620,3515e" filled="false" stroked="true" strokeweight=".6pt" strokecolor="#000000">
                <v:path arrowok="t"/>
              </v:shape>
            </v:group>
            <v:group style="position:absolute;left:12628;top:3515;width:12;height:2" coordorigin="12628,3515" coordsize="12,2">
              <v:shape style="position:absolute;left:12628;top:3515;width:12;height:2" coordorigin="12628,3515" coordsize="12,0" path="m12628,3515l12640,3515e" filled="false" stroked="true" strokeweight=".6pt" strokecolor="#000000">
                <v:path arrowok="t"/>
              </v:shape>
            </v:group>
            <v:group style="position:absolute;left:12647;top:3515;width:12;height:2" coordorigin="12647,3515" coordsize="12,2">
              <v:shape style="position:absolute;left:12647;top:3515;width:12;height:2" coordorigin="12647,3515" coordsize="12,0" path="m12647,3515l12659,3515e" filled="false" stroked="true" strokeweight=".6pt" strokecolor="#000000">
                <v:path arrowok="t"/>
              </v:shape>
            </v:group>
            <v:group style="position:absolute;left:12666;top:3515;width:12;height:2" coordorigin="12666,3515" coordsize="12,2">
              <v:shape style="position:absolute;left:12666;top:3515;width:12;height:2" coordorigin="12666,3515" coordsize="12,0" path="m12666,3515l12678,3515e" filled="false" stroked="true" strokeweight=".6pt" strokecolor="#000000">
                <v:path arrowok="t"/>
              </v:shape>
            </v:group>
            <v:group style="position:absolute;left:12685;top:3515;width:12;height:2" coordorigin="12685,3515" coordsize="12,2">
              <v:shape style="position:absolute;left:12685;top:3515;width:12;height:2" coordorigin="12685,3515" coordsize="12,0" path="m12685,3515l12697,3515e" filled="false" stroked="true" strokeweight=".6pt" strokecolor="#000000">
                <v:path arrowok="t"/>
              </v:shape>
            </v:group>
            <v:group style="position:absolute;left:12704;top:3515;width:12;height:2" coordorigin="12704,3515" coordsize="12,2">
              <v:shape style="position:absolute;left:12704;top:3515;width:12;height:2" coordorigin="12704,3515" coordsize="12,0" path="m12704,3515l12716,3515e" filled="false" stroked="true" strokeweight=".6pt" strokecolor="#000000">
                <v:path arrowok="t"/>
              </v:shape>
            </v:group>
            <v:group style="position:absolute;left:12724;top:3515;width:12;height:2" coordorigin="12724,3515" coordsize="12,2">
              <v:shape style="position:absolute;left:12724;top:3515;width:12;height:2" coordorigin="12724,3515" coordsize="12,0" path="m12724,3515l12736,3515e" filled="false" stroked="true" strokeweight=".6pt" strokecolor="#000000">
                <v:path arrowok="t"/>
              </v:shape>
            </v:group>
            <v:group style="position:absolute;left:12743;top:3515;width:12;height:2" coordorigin="12743,3515" coordsize="12,2">
              <v:shape style="position:absolute;left:12743;top:3515;width:12;height:2" coordorigin="12743,3515" coordsize="12,0" path="m12743,3515l12755,3515e" filled="false" stroked="true" strokeweight=".6pt" strokecolor="#000000">
                <v:path arrowok="t"/>
              </v:shape>
            </v:group>
            <v:group style="position:absolute;left:12762;top:3515;width:12;height:2" coordorigin="12762,3515" coordsize="12,2">
              <v:shape style="position:absolute;left:12762;top:3515;width:12;height:2" coordorigin="12762,3515" coordsize="12,0" path="m12762,3515l12774,3515e" filled="false" stroked="true" strokeweight=".6pt" strokecolor="#000000">
                <v:path arrowok="t"/>
              </v:shape>
            </v:group>
            <v:group style="position:absolute;left:12781;top:3515;width:12;height:2" coordorigin="12781,3515" coordsize="12,2">
              <v:shape style="position:absolute;left:12781;top:3515;width:12;height:2" coordorigin="12781,3515" coordsize="12,0" path="m12781,3515l12793,3515e" filled="false" stroked="true" strokeweight=".6pt" strokecolor="#000000">
                <v:path arrowok="t"/>
              </v:shape>
            </v:group>
            <v:group style="position:absolute;left:12800;top:3515;width:12;height:2" coordorigin="12800,3515" coordsize="12,2">
              <v:shape style="position:absolute;left:12800;top:3515;width:12;height:2" coordorigin="12800,3515" coordsize="12,0" path="m12800,3515l12812,3515e" filled="false" stroked="true" strokeweight=".6pt" strokecolor="#000000">
                <v:path arrowok="t"/>
              </v:shape>
            </v:group>
            <v:group style="position:absolute;left:12820;top:3515;width:12;height:2" coordorigin="12820,3515" coordsize="12,2">
              <v:shape style="position:absolute;left:12820;top:3515;width:12;height:2" coordorigin="12820,3515" coordsize="12,0" path="m12820,3515l12832,3515e" filled="false" stroked="true" strokeweight=".6pt" strokecolor="#000000">
                <v:path arrowok="t"/>
              </v:shape>
            </v:group>
            <v:group style="position:absolute;left:12839;top:3515;width:12;height:2" coordorigin="12839,3515" coordsize="12,2">
              <v:shape style="position:absolute;left:12839;top:3515;width:12;height:2" coordorigin="12839,3515" coordsize="12,0" path="m12839,3515l12851,3515e" filled="false" stroked="true" strokeweight=".6pt" strokecolor="#000000">
                <v:path arrowok="t"/>
              </v:shape>
            </v:group>
            <v:group style="position:absolute;left:12858;top:3515;width:12;height:2" coordorigin="12858,3515" coordsize="12,2">
              <v:shape style="position:absolute;left:12858;top:3515;width:12;height:2" coordorigin="12858,3515" coordsize="12,0" path="m12858,3515l12870,3515e" filled="false" stroked="true" strokeweight=".6pt" strokecolor="#000000">
                <v:path arrowok="t"/>
              </v:shape>
            </v:group>
            <v:group style="position:absolute;left:12877;top:3515;width:12;height:2" coordorigin="12877,3515" coordsize="12,2">
              <v:shape style="position:absolute;left:12877;top:3515;width:12;height:2" coordorigin="12877,3515" coordsize="12,0" path="m12877,3515l12889,3515e" filled="false" stroked="true" strokeweight=".6pt" strokecolor="#000000">
                <v:path arrowok="t"/>
              </v:shape>
            </v:group>
            <v:group style="position:absolute;left:12896;top:3515;width:12;height:2" coordorigin="12896,3515" coordsize="12,2">
              <v:shape style="position:absolute;left:12896;top:3515;width:12;height:2" coordorigin="12896,3515" coordsize="12,0" path="m12896,3515l12908,3515e" filled="false" stroked="true" strokeweight=".6pt" strokecolor="#000000">
                <v:path arrowok="t"/>
              </v:shape>
            </v:group>
            <v:group style="position:absolute;left:12916;top:3515;width:12;height:2" coordorigin="12916,3515" coordsize="12,2">
              <v:shape style="position:absolute;left:12916;top:3515;width:12;height:2" coordorigin="12916,3515" coordsize="12,0" path="m12916,3515l12928,3515e" filled="false" stroked="true" strokeweight=".6pt" strokecolor="#000000">
                <v:path arrowok="t"/>
              </v:shape>
            </v:group>
            <v:group style="position:absolute;left:12935;top:3515;width:12;height:2" coordorigin="12935,3515" coordsize="12,2">
              <v:shape style="position:absolute;left:12935;top:3515;width:12;height:2" coordorigin="12935,3515" coordsize="12,0" path="m12935,3515l12947,3515e" filled="false" stroked="true" strokeweight=".6pt" strokecolor="#000000">
                <v:path arrowok="t"/>
              </v:shape>
            </v:group>
            <v:group style="position:absolute;left:12954;top:3515;width:12;height:2" coordorigin="12954,3515" coordsize="12,2">
              <v:shape style="position:absolute;left:12954;top:3515;width:12;height:2" coordorigin="12954,3515" coordsize="12,0" path="m12954,3515l12966,3515e" filled="false" stroked="true" strokeweight=".6pt" strokecolor="#000000">
                <v:path arrowok="t"/>
              </v:shape>
            </v:group>
            <v:group style="position:absolute;left:12973;top:3515;width:12;height:2" coordorigin="12973,3515" coordsize="12,2">
              <v:shape style="position:absolute;left:12973;top:3515;width:12;height:2" coordorigin="12973,3515" coordsize="12,0" path="m12973,3515l12985,3515e" filled="false" stroked="true" strokeweight=".6pt" strokecolor="#000000">
                <v:path arrowok="t"/>
              </v:shape>
            </v:group>
            <v:group style="position:absolute;left:12992;top:3515;width:12;height:2" coordorigin="12992,3515" coordsize="12,2">
              <v:shape style="position:absolute;left:12992;top:3515;width:12;height:2" coordorigin="12992,3515" coordsize="12,0" path="m12992,3515l13004,3515e" filled="false" stroked="true" strokeweight=".6pt" strokecolor="#000000">
                <v:path arrowok="t"/>
              </v:shape>
            </v:group>
            <v:group style="position:absolute;left:13012;top:3515;width:12;height:2" coordorigin="13012,3515" coordsize="12,2">
              <v:shape style="position:absolute;left:13012;top:3515;width:12;height:2" coordorigin="13012,3515" coordsize="12,0" path="m13012,3515l13024,3515e" filled="false" stroked="true" strokeweight=".6pt" strokecolor="#000000">
                <v:path arrowok="t"/>
              </v:shape>
            </v:group>
            <v:group style="position:absolute;left:13031;top:3515;width:12;height:2" coordorigin="13031,3515" coordsize="12,2">
              <v:shape style="position:absolute;left:13031;top:3515;width:12;height:2" coordorigin="13031,3515" coordsize="12,0" path="m13031,3515l13043,3515e" filled="false" stroked="true" strokeweight=".6pt" strokecolor="#000000">
                <v:path arrowok="t"/>
              </v:shape>
            </v:group>
            <v:group style="position:absolute;left:13050;top:3515;width:12;height:2" coordorigin="13050,3515" coordsize="12,2">
              <v:shape style="position:absolute;left:13050;top:3515;width:12;height:2" coordorigin="13050,3515" coordsize="12,0" path="m13050,3515l13062,3515e" filled="false" stroked="true" strokeweight=".6pt" strokecolor="#000000">
                <v:path arrowok="t"/>
              </v:shape>
            </v:group>
            <v:group style="position:absolute;left:13069;top:3515;width:12;height:2" coordorigin="13069,3515" coordsize="12,2">
              <v:shape style="position:absolute;left:13069;top:3515;width:12;height:2" coordorigin="13069,3515" coordsize="12,0" path="m13069,3515l13081,3515e" filled="false" stroked="true" strokeweight=".6pt" strokecolor="#000000">
                <v:path arrowok="t"/>
              </v:shape>
            </v:group>
            <v:group style="position:absolute;left:13088;top:3515;width:12;height:2" coordorigin="13088,3515" coordsize="12,2">
              <v:shape style="position:absolute;left:13088;top:3515;width:12;height:2" coordorigin="13088,3515" coordsize="12,0" path="m13088,3515l13100,3515e" filled="false" stroked="true" strokeweight=".6pt" strokecolor="#000000">
                <v:path arrowok="t"/>
              </v:shape>
            </v:group>
            <v:group style="position:absolute;left:13108;top:3515;width:12;height:2" coordorigin="13108,3515" coordsize="12,2">
              <v:shape style="position:absolute;left:13108;top:3515;width:12;height:2" coordorigin="13108,3515" coordsize="12,0" path="m13108,3515l13120,3515e" filled="false" stroked="true" strokeweight=".6pt" strokecolor="#000000">
                <v:path arrowok="t"/>
              </v:shape>
            </v:group>
            <v:group style="position:absolute;left:13127;top:3515;width:12;height:2" coordorigin="13127,3515" coordsize="12,2">
              <v:shape style="position:absolute;left:13127;top:3515;width:12;height:2" coordorigin="13127,3515" coordsize="12,0" path="m13127,3515l13139,3515e" filled="false" stroked="true" strokeweight=".6pt" strokecolor="#000000">
                <v:path arrowok="t"/>
              </v:shape>
            </v:group>
            <v:group style="position:absolute;left:13146;top:3515;width:12;height:2" coordorigin="13146,3515" coordsize="12,2">
              <v:shape style="position:absolute;left:13146;top:3515;width:12;height:2" coordorigin="13146,3515" coordsize="12,0" path="m13146,3515l13158,3515e" filled="false" stroked="true" strokeweight=".6pt" strokecolor="#000000">
                <v:path arrowok="t"/>
              </v:shape>
            </v:group>
            <v:group style="position:absolute;left:13165;top:3515;width:12;height:2" coordorigin="13165,3515" coordsize="12,2">
              <v:shape style="position:absolute;left:13165;top:3515;width:12;height:2" coordorigin="13165,3515" coordsize="12,0" path="m13165,3515l13177,3515e" filled="false" stroked="true" strokeweight=".6pt" strokecolor="#000000">
                <v:path arrowok="t"/>
              </v:shape>
            </v:group>
            <v:group style="position:absolute;left:13184;top:3515;width:12;height:2" coordorigin="13184,3515" coordsize="12,2">
              <v:shape style="position:absolute;left:13184;top:3515;width:12;height:2" coordorigin="13184,3515" coordsize="12,0" path="m13184,3515l13196,3515e" filled="false" stroked="true" strokeweight=".6pt" strokecolor="#000000">
                <v:path arrowok="t"/>
              </v:shape>
            </v:group>
            <v:group style="position:absolute;left:13204;top:3515;width:12;height:2" coordorigin="13204,3515" coordsize="12,2">
              <v:shape style="position:absolute;left:13204;top:3515;width:12;height:2" coordorigin="13204,3515" coordsize="12,0" path="m13204,3515l13216,3515e" filled="false" stroked="true" strokeweight=".6pt" strokecolor="#000000">
                <v:path arrowok="t"/>
              </v:shape>
            </v:group>
            <v:group style="position:absolute;left:13223;top:3515;width:12;height:2" coordorigin="13223,3515" coordsize="12,2">
              <v:shape style="position:absolute;left:13223;top:3515;width:12;height:2" coordorigin="13223,3515" coordsize="12,0" path="m13223,3515l13235,3515e" filled="false" stroked="true" strokeweight=".6pt" strokecolor="#000000">
                <v:path arrowok="t"/>
              </v:shape>
            </v:group>
            <v:group style="position:absolute;left:13242;top:3515;width:12;height:2" coordorigin="13242,3515" coordsize="12,2">
              <v:shape style="position:absolute;left:13242;top:3515;width:12;height:2" coordorigin="13242,3515" coordsize="12,0" path="m13242,3515l13254,3515e" filled="false" stroked="true" strokeweight=".6pt" strokecolor="#000000">
                <v:path arrowok="t"/>
              </v:shape>
            </v:group>
            <v:group style="position:absolute;left:13261;top:3515;width:12;height:2" coordorigin="13261,3515" coordsize="12,2">
              <v:shape style="position:absolute;left:13261;top:3515;width:12;height:2" coordorigin="13261,3515" coordsize="12,0" path="m13261,3515l13273,3515e" filled="false" stroked="true" strokeweight=".6pt" strokecolor="#000000">
                <v:path arrowok="t"/>
              </v:shape>
            </v:group>
            <v:group style="position:absolute;left:13280;top:3515;width:12;height:2" coordorigin="13280,3515" coordsize="12,2">
              <v:shape style="position:absolute;left:13280;top:3515;width:12;height:2" coordorigin="13280,3515" coordsize="12,0" path="m13280,3515l13292,3515e" filled="false" stroked="true" strokeweight=".6pt" strokecolor="#000000">
                <v:path arrowok="t"/>
              </v:shape>
            </v:group>
            <v:group style="position:absolute;left:13300;top:3515;width:12;height:2" coordorigin="13300,3515" coordsize="12,2">
              <v:shape style="position:absolute;left:13300;top:3515;width:12;height:2" coordorigin="13300,3515" coordsize="12,0" path="m13300,3515l13312,3515e" filled="false" stroked="true" strokeweight=".6pt" strokecolor="#000000">
                <v:path arrowok="t"/>
              </v:shape>
            </v:group>
            <v:group style="position:absolute;left:13319;top:3515;width:12;height:2" coordorigin="13319,3515" coordsize="12,2">
              <v:shape style="position:absolute;left:13319;top:3515;width:12;height:2" coordorigin="13319,3515" coordsize="12,0" path="m13319,3515l13331,3515e" filled="false" stroked="true" strokeweight=".6pt" strokecolor="#000000">
                <v:path arrowok="t"/>
              </v:shape>
            </v:group>
            <v:group style="position:absolute;left:13338;top:3515;width:12;height:2" coordorigin="13338,3515" coordsize="12,2">
              <v:shape style="position:absolute;left:13338;top:3515;width:12;height:2" coordorigin="13338,3515" coordsize="12,0" path="m13338,3515l13350,3515e" filled="false" stroked="true" strokeweight=".6pt" strokecolor="#000000">
                <v:path arrowok="t"/>
              </v:shape>
            </v:group>
            <v:group style="position:absolute;left:13357;top:3515;width:12;height:2" coordorigin="13357,3515" coordsize="12,2">
              <v:shape style="position:absolute;left:13357;top:3515;width:12;height:2" coordorigin="13357,3515" coordsize="12,0" path="m13357,3515l13369,3515e" filled="false" stroked="true" strokeweight=".6pt" strokecolor="#000000">
                <v:path arrowok="t"/>
              </v:shape>
            </v:group>
            <v:group style="position:absolute;left:13376;top:3515;width:12;height:2" coordorigin="13376,3515" coordsize="12,2">
              <v:shape style="position:absolute;left:13376;top:3515;width:12;height:2" coordorigin="13376,3515" coordsize="12,0" path="m13376,3515l13388,3515e" filled="false" stroked="true" strokeweight=".6pt" strokecolor="#000000">
                <v:path arrowok="t"/>
              </v:shape>
            </v:group>
            <v:group style="position:absolute;left:13396;top:3515;width:12;height:2" coordorigin="13396,3515" coordsize="12,2">
              <v:shape style="position:absolute;left:13396;top:3515;width:12;height:2" coordorigin="13396,3515" coordsize="12,0" path="m13396,3515l13408,3515e" filled="false" stroked="true" strokeweight=".6pt" strokecolor="#000000">
                <v:path arrowok="t"/>
              </v:shape>
            </v:group>
            <v:group style="position:absolute;left:13415;top:3515;width:12;height:2" coordorigin="13415,3515" coordsize="12,2">
              <v:shape style="position:absolute;left:13415;top:3515;width:12;height:2" coordorigin="13415,3515" coordsize="12,0" path="m13415,3515l13427,3515e" filled="false" stroked="true" strokeweight=".6pt" strokecolor="#000000">
                <v:path arrowok="t"/>
              </v:shape>
            </v:group>
            <v:group style="position:absolute;left:13434;top:3515;width:12;height:2" coordorigin="13434,3515" coordsize="12,2">
              <v:shape style="position:absolute;left:13434;top:3515;width:12;height:2" coordorigin="13434,3515" coordsize="12,0" path="m13434,3515l13446,3515e" filled="false" stroked="true" strokeweight=".6pt" strokecolor="#000000">
                <v:path arrowok="t"/>
              </v:shape>
            </v:group>
            <v:group style="position:absolute;left:13453;top:3515;width:12;height:2" coordorigin="13453,3515" coordsize="12,2">
              <v:shape style="position:absolute;left:13453;top:3515;width:12;height:2" coordorigin="13453,3515" coordsize="12,0" path="m13453,3515l13465,3515e" filled="false" stroked="true" strokeweight=".6pt" strokecolor="#000000">
                <v:path arrowok="t"/>
              </v:shape>
            </v:group>
            <v:group style="position:absolute;left:13472;top:3515;width:12;height:2" coordorigin="13472,3515" coordsize="12,2">
              <v:shape style="position:absolute;left:13472;top:3515;width:12;height:2" coordorigin="13472,3515" coordsize="12,0" path="m13472,3515l13484,3515e" filled="false" stroked="true" strokeweight=".6pt" strokecolor="#000000">
                <v:path arrowok="t"/>
              </v:shape>
            </v:group>
            <v:group style="position:absolute;left:13492;top:3515;width:12;height:2" coordorigin="13492,3515" coordsize="12,2">
              <v:shape style="position:absolute;left:13492;top:3515;width:12;height:2" coordorigin="13492,3515" coordsize="12,0" path="m13492,3515l13504,3515e" filled="false" stroked="true" strokeweight=".6pt" strokecolor="#000000">
                <v:path arrowok="t"/>
              </v:shape>
            </v:group>
            <v:group style="position:absolute;left:13511;top:3515;width:12;height:2" coordorigin="13511,3515" coordsize="12,2">
              <v:shape style="position:absolute;left:13511;top:3515;width:12;height:2" coordorigin="13511,3515" coordsize="12,0" path="m13511,3515l13523,3515e" filled="false" stroked="true" strokeweight=".6pt" strokecolor="#000000">
                <v:path arrowok="t"/>
              </v:shape>
            </v:group>
            <v:group style="position:absolute;left:13530;top:3515;width:12;height:2" coordorigin="13530,3515" coordsize="12,2">
              <v:shape style="position:absolute;left:13530;top:3515;width:12;height:2" coordorigin="13530,3515" coordsize="12,0" path="m13530,3515l13542,3515e" filled="false" stroked="true" strokeweight=".6pt" strokecolor="#000000">
                <v:path arrowok="t"/>
              </v:shape>
            </v:group>
            <v:group style="position:absolute;left:13549;top:3515;width:12;height:2" coordorigin="13549,3515" coordsize="12,2">
              <v:shape style="position:absolute;left:13549;top:3515;width:12;height:2" coordorigin="13549,3515" coordsize="12,0" path="m13549,3515l13561,3515e" filled="false" stroked="true" strokeweight=".6pt" strokecolor="#000000">
                <v:path arrowok="t"/>
              </v:shape>
            </v:group>
            <v:group style="position:absolute;left:13568;top:3515;width:12;height:2" coordorigin="13568,3515" coordsize="12,2">
              <v:shape style="position:absolute;left:13568;top:3515;width:12;height:2" coordorigin="13568,3515" coordsize="12,0" path="m13568,3515l13580,3515e" filled="false" stroked="true" strokeweight=".6pt" strokecolor="#000000">
                <v:path arrowok="t"/>
              </v:shape>
            </v:group>
            <v:group style="position:absolute;left:13588;top:3515;width:12;height:2" coordorigin="13588,3515" coordsize="12,2">
              <v:shape style="position:absolute;left:13588;top:3515;width:12;height:2" coordorigin="13588,3515" coordsize="12,0" path="m13588,3515l13600,3515e" filled="false" stroked="true" strokeweight=".6pt" strokecolor="#000000">
                <v:path arrowok="t"/>
              </v:shape>
            </v:group>
            <v:group style="position:absolute;left:13607;top:3515;width:12;height:2" coordorigin="13607,3515" coordsize="12,2">
              <v:shape style="position:absolute;left:13607;top:3515;width:12;height:2" coordorigin="13607,3515" coordsize="12,0" path="m13607,3515l13619,3515e" filled="false" stroked="true" strokeweight=".6pt" strokecolor="#000000">
                <v:path arrowok="t"/>
              </v:shape>
            </v:group>
            <v:group style="position:absolute;left:13626;top:3515;width:12;height:2" coordorigin="13626,3515" coordsize="12,2">
              <v:shape style="position:absolute;left:13626;top:3515;width:12;height:2" coordorigin="13626,3515" coordsize="12,0" path="m13626,3515l13638,3515e" filled="false" stroked="true" strokeweight=".6pt" strokecolor="#000000">
                <v:path arrowok="t"/>
              </v:shape>
            </v:group>
            <v:group style="position:absolute;left:13645;top:3515;width:12;height:2" coordorigin="13645,3515" coordsize="12,2">
              <v:shape style="position:absolute;left:13645;top:3515;width:12;height:2" coordorigin="13645,3515" coordsize="12,0" path="m13645,3515l13657,3515e" filled="false" stroked="true" strokeweight=".6pt" strokecolor="#000000">
                <v:path arrowok="t"/>
              </v:shape>
            </v:group>
            <v:group style="position:absolute;left:13664;top:3515;width:12;height:2" coordorigin="13664,3515" coordsize="12,2">
              <v:shape style="position:absolute;left:13664;top:3515;width:12;height:2" coordorigin="13664,3515" coordsize="12,0" path="m13664,3515l13676,3515e" filled="false" stroked="true" strokeweight=".6pt" strokecolor="#000000">
                <v:path arrowok="t"/>
              </v:shape>
            </v:group>
            <v:group style="position:absolute;left:13684;top:3515;width:12;height:2" coordorigin="13684,3515" coordsize="12,2">
              <v:shape style="position:absolute;left:13684;top:3515;width:12;height:2" coordorigin="13684,3515" coordsize="12,0" path="m13684,3515l13696,3515e" filled="false" stroked="true" strokeweight=".6pt" strokecolor="#000000">
                <v:path arrowok="t"/>
              </v:shape>
            </v:group>
            <v:group style="position:absolute;left:13703;top:3515;width:12;height:2" coordorigin="13703,3515" coordsize="12,2">
              <v:shape style="position:absolute;left:13703;top:3515;width:12;height:2" coordorigin="13703,3515" coordsize="12,0" path="m13703,3515l13715,3515e" filled="false" stroked="true" strokeweight=".6pt" strokecolor="#000000">
                <v:path arrowok="t"/>
              </v:shape>
            </v:group>
            <v:group style="position:absolute;left:13722;top:3515;width:12;height:2" coordorigin="13722,3515" coordsize="12,2">
              <v:shape style="position:absolute;left:13722;top:3515;width:12;height:2" coordorigin="13722,3515" coordsize="12,0" path="m13722,3515l13734,3515e" filled="false" stroked="true" strokeweight=".6pt" strokecolor="#000000">
                <v:path arrowok="t"/>
              </v:shape>
            </v:group>
            <v:group style="position:absolute;left:13741;top:3515;width:12;height:2" coordorigin="13741,3515" coordsize="12,2">
              <v:shape style="position:absolute;left:13741;top:3515;width:12;height:2" coordorigin="13741,3515" coordsize="12,0" path="m13741,3515l13753,3515e" filled="false" stroked="true" strokeweight=".6pt" strokecolor="#000000">
                <v:path arrowok="t"/>
              </v:shape>
            </v:group>
            <v:group style="position:absolute;left:13760;top:3515;width:12;height:2" coordorigin="13760,3515" coordsize="12,2">
              <v:shape style="position:absolute;left:13760;top:3515;width:12;height:2" coordorigin="13760,3515" coordsize="12,0" path="m13760,3515l13772,3515e" filled="false" stroked="true" strokeweight=".6pt" strokecolor="#000000">
                <v:path arrowok="t"/>
              </v:shape>
            </v:group>
            <v:group style="position:absolute;left:13780;top:3515;width:12;height:2" coordorigin="13780,3515" coordsize="12,2">
              <v:shape style="position:absolute;left:13780;top:3515;width:12;height:2" coordorigin="13780,3515" coordsize="12,0" path="m13780,3515l13792,3515e" filled="false" stroked="true" strokeweight=".6pt" strokecolor="#000000">
                <v:path arrowok="t"/>
              </v:shape>
            </v:group>
            <v:group style="position:absolute;left:13799;top:3515;width:12;height:2" coordorigin="13799,3515" coordsize="12,2">
              <v:shape style="position:absolute;left:13799;top:3515;width:12;height:2" coordorigin="13799,3515" coordsize="12,0" path="m13799,3515l13811,3515e" filled="false" stroked="true" strokeweight=".6pt" strokecolor="#000000">
                <v:path arrowok="t"/>
              </v:shape>
            </v:group>
            <v:group style="position:absolute;left:13818;top:3515;width:12;height:2" coordorigin="13818,3515" coordsize="12,2">
              <v:shape style="position:absolute;left:13818;top:3515;width:12;height:2" coordorigin="13818,3515" coordsize="12,0" path="m13818,3515l13830,3515e" filled="false" stroked="true" strokeweight=".6pt" strokecolor="#000000">
                <v:path arrowok="t"/>
              </v:shape>
            </v:group>
            <v:group style="position:absolute;left:13837;top:3515;width:12;height:2" coordorigin="13837,3515" coordsize="12,2">
              <v:shape style="position:absolute;left:13837;top:3515;width:12;height:2" coordorigin="13837,3515" coordsize="12,0" path="m13837,3515l13849,3515e" filled="false" stroked="true" strokeweight=".6pt" strokecolor="#000000">
                <v:path arrowok="t"/>
              </v:shape>
            </v:group>
            <v:group style="position:absolute;left:13856;top:3515;width:12;height:2" coordorigin="13856,3515" coordsize="12,2">
              <v:shape style="position:absolute;left:13856;top:3515;width:12;height:2" coordorigin="13856,3515" coordsize="12,0" path="m13856,3515l13868,3515e" filled="false" stroked="true" strokeweight=".6pt" strokecolor="#000000">
                <v:path arrowok="t"/>
              </v:shape>
            </v:group>
            <v:group style="position:absolute;left:13876;top:3515;width:12;height:2" coordorigin="13876,3515" coordsize="12,2">
              <v:shape style="position:absolute;left:13876;top:3515;width:12;height:2" coordorigin="13876,3515" coordsize="12,0" path="m13876,3515l13888,3515e" filled="false" stroked="true" strokeweight=".6pt" strokecolor="#000000">
                <v:path arrowok="t"/>
              </v:shape>
            </v:group>
            <v:group style="position:absolute;left:13895;top:3515;width:12;height:2" coordorigin="13895,3515" coordsize="12,2">
              <v:shape style="position:absolute;left:13895;top:3515;width:12;height:2" coordorigin="13895,3515" coordsize="12,0" path="m13895,3515l13907,3515e" filled="false" stroked="true" strokeweight=".6pt" strokecolor="#000000">
                <v:path arrowok="t"/>
              </v:shape>
            </v:group>
            <v:group style="position:absolute;left:13914;top:3515;width:12;height:2" coordorigin="13914,3515" coordsize="12,2">
              <v:shape style="position:absolute;left:13914;top:3515;width:12;height:2" coordorigin="13914,3515" coordsize="12,0" path="m13914,3515l13926,3515e" filled="false" stroked="true" strokeweight=".6pt" strokecolor="#000000">
                <v:path arrowok="t"/>
              </v:shape>
            </v:group>
            <v:group style="position:absolute;left:13933;top:3515;width:12;height:2" coordorigin="13933,3515" coordsize="12,2">
              <v:shape style="position:absolute;left:13933;top:3515;width:12;height:2" coordorigin="13933,3515" coordsize="12,0" path="m13933,3515l13945,3515e" filled="false" stroked="true" strokeweight=".6pt" strokecolor="#000000">
                <v:path arrowok="t"/>
              </v:shape>
            </v:group>
            <v:group style="position:absolute;left:13952;top:3515;width:12;height:2" coordorigin="13952,3515" coordsize="12,2">
              <v:shape style="position:absolute;left:13952;top:3515;width:12;height:2" coordorigin="13952,3515" coordsize="12,0" path="m13952,3515l13964,3515e" filled="false" stroked="true" strokeweight=".6pt" strokecolor="#000000">
                <v:path arrowok="t"/>
              </v:shape>
            </v:group>
            <v:group style="position:absolute;left:13972;top:3515;width:12;height:2" coordorigin="13972,3515" coordsize="12,2">
              <v:shape style="position:absolute;left:13972;top:3515;width:12;height:2" coordorigin="13972,3515" coordsize="12,0" path="m13972,3515l13984,3515e" filled="false" stroked="true" strokeweight=".6pt" strokecolor="#000000">
                <v:path arrowok="t"/>
              </v:shape>
            </v:group>
            <v:group style="position:absolute;left:13991;top:3515;width:12;height:2" coordorigin="13991,3515" coordsize="12,2">
              <v:shape style="position:absolute;left:13991;top:3515;width:12;height:2" coordorigin="13991,3515" coordsize="12,0" path="m13991,3515l14003,3515e" filled="false" stroked="true" strokeweight=".6pt" strokecolor="#000000">
                <v:path arrowok="t"/>
              </v:shape>
            </v:group>
            <v:group style="position:absolute;left:14010;top:3515;width:12;height:2" coordorigin="14010,3515" coordsize="12,2">
              <v:shape style="position:absolute;left:14010;top:3515;width:12;height:2" coordorigin="14010,3515" coordsize="12,0" path="m14010,3515l14022,3515e" filled="false" stroked="true" strokeweight=".6pt" strokecolor="#000000">
                <v:path arrowok="t"/>
              </v:shape>
            </v:group>
            <v:group style="position:absolute;left:14029;top:3515;width:12;height:2" coordorigin="14029,3515" coordsize="12,2">
              <v:shape style="position:absolute;left:14029;top:3515;width:12;height:2" coordorigin="14029,3515" coordsize="12,0" path="m14029,3515l14041,3515e" filled="false" stroked="true" strokeweight=".6pt" strokecolor="#000000">
                <v:path arrowok="t"/>
              </v:shape>
            </v:group>
            <v:group style="position:absolute;left:14048;top:3515;width:12;height:2" coordorigin="14048,3515" coordsize="12,2">
              <v:shape style="position:absolute;left:14048;top:3515;width:12;height:2" coordorigin="14048,3515" coordsize="12,0" path="m14048,3515l14060,3515e" filled="false" stroked="true" strokeweight=".6pt" strokecolor="#000000">
                <v:path arrowok="t"/>
              </v:shape>
            </v:group>
            <v:group style="position:absolute;left:14068;top:3515;width:12;height:2" coordorigin="14068,3515" coordsize="12,2">
              <v:shape style="position:absolute;left:14068;top:3515;width:12;height:2" coordorigin="14068,3515" coordsize="12,0" path="m14068,3515l14080,3515e" filled="false" stroked="true" strokeweight=".6pt" strokecolor="#000000">
                <v:path arrowok="t"/>
              </v:shape>
            </v:group>
            <v:group style="position:absolute;left:14087;top:3515;width:12;height:2" coordorigin="14087,3515" coordsize="12,2">
              <v:shape style="position:absolute;left:14087;top:3515;width:12;height:2" coordorigin="14087,3515" coordsize="12,0" path="m14087,3515l14099,3515e" filled="false" stroked="true" strokeweight=".6pt" strokecolor="#000000">
                <v:path arrowok="t"/>
              </v:shape>
            </v:group>
            <v:group style="position:absolute;left:14106;top:3515;width:12;height:2" coordorigin="14106,3515" coordsize="12,2">
              <v:shape style="position:absolute;left:14106;top:3515;width:12;height:2" coordorigin="14106,3515" coordsize="12,0" path="m14106,3515l14118,3515e" filled="false" stroked="true" strokeweight=".6pt" strokecolor="#000000">
                <v:path arrowok="t"/>
              </v:shape>
            </v:group>
            <v:group style="position:absolute;left:14125;top:3515;width:12;height:2" coordorigin="14125,3515" coordsize="12,2">
              <v:shape style="position:absolute;left:14125;top:3515;width:12;height:2" coordorigin="14125,3515" coordsize="12,0" path="m14125,3515l14137,3515e" filled="false" stroked="true" strokeweight=".6pt" strokecolor="#000000">
                <v:path arrowok="t"/>
              </v:shape>
            </v:group>
            <v:group style="position:absolute;left:14144;top:3515;width:12;height:2" coordorigin="14144,3515" coordsize="12,2">
              <v:shape style="position:absolute;left:14144;top:3515;width:12;height:2" coordorigin="14144,3515" coordsize="12,0" path="m14144,3515l14156,3515e" filled="false" stroked="true" strokeweight=".6pt" strokecolor="#000000">
                <v:path arrowok="t"/>
              </v:shape>
            </v:group>
            <v:group style="position:absolute;left:14164;top:3515;width:12;height:2" coordorigin="14164,3515" coordsize="12,2">
              <v:shape style="position:absolute;left:14164;top:3515;width:12;height:2" coordorigin="14164,3515" coordsize="12,0" path="m14164,3515l14176,3515e" filled="false" stroked="true" strokeweight=".6pt" strokecolor="#000000">
                <v:path arrowok="t"/>
              </v:shape>
            </v:group>
            <v:group style="position:absolute;left:14183;top:3515;width:12;height:2" coordorigin="14183,3515" coordsize="12,2">
              <v:shape style="position:absolute;left:14183;top:3515;width:12;height:2" coordorigin="14183,3515" coordsize="12,0" path="m14183,3515l14195,3515e" filled="false" stroked="true" strokeweight=".6pt" strokecolor="#000000">
                <v:path arrowok="t"/>
              </v:shape>
            </v:group>
            <v:group style="position:absolute;left:14202;top:3515;width:12;height:2" coordorigin="14202,3515" coordsize="12,2">
              <v:shape style="position:absolute;left:14202;top:3515;width:12;height:2" coordorigin="14202,3515" coordsize="12,0" path="m14202,3515l14214,3515e" filled="false" stroked="true" strokeweight=".6pt" strokecolor="#000000">
                <v:path arrowok="t"/>
              </v:shape>
            </v:group>
            <v:group style="position:absolute;left:14221;top:3515;width:12;height:2" coordorigin="14221,3515" coordsize="12,2">
              <v:shape style="position:absolute;left:14221;top:3515;width:12;height:2" coordorigin="14221,3515" coordsize="12,0" path="m14221,3515l14233,3515e" filled="false" stroked="true" strokeweight=".6pt" strokecolor="#000000">
                <v:path arrowok="t"/>
              </v:shape>
            </v:group>
            <v:group style="position:absolute;left:14240;top:3515;width:12;height:2" coordorigin="14240,3515" coordsize="12,2">
              <v:shape style="position:absolute;left:14240;top:3515;width:12;height:2" coordorigin="14240,3515" coordsize="12,0" path="m14240,3515l14252,3515e" filled="false" stroked="true" strokeweight=".6pt" strokecolor="#000000">
                <v:path arrowok="t"/>
              </v:shape>
            </v:group>
            <v:group style="position:absolute;left:14260;top:3515;width:12;height:2" coordorigin="14260,3515" coordsize="12,2">
              <v:shape style="position:absolute;left:14260;top:3515;width:12;height:2" coordorigin="14260,3515" coordsize="12,0" path="m14260,3515l14272,3515e" filled="false" stroked="true" strokeweight=".6pt" strokecolor="#000000">
                <v:path arrowok="t"/>
              </v:shape>
            </v:group>
            <v:group style="position:absolute;left:14279;top:3515;width:12;height:2" coordorigin="14279,3515" coordsize="12,2">
              <v:shape style="position:absolute;left:14279;top:3515;width:12;height:2" coordorigin="14279,3515" coordsize="12,0" path="m14279,3515l14291,3515e" filled="false" stroked="true" strokeweight=".6pt" strokecolor="#000000">
                <v:path arrowok="t"/>
              </v:shape>
            </v:group>
            <v:group style="position:absolute;left:14298;top:3515;width:12;height:2" coordorigin="14298,3515" coordsize="12,2">
              <v:shape style="position:absolute;left:14298;top:3515;width:12;height:2" coordorigin="14298,3515" coordsize="12,0" path="m14298,3515l14310,3515e" filled="false" stroked="true" strokeweight=".6pt" strokecolor="#000000">
                <v:path arrowok="t"/>
              </v:shape>
            </v:group>
            <v:group style="position:absolute;left:14317;top:3515;width:12;height:2" coordorigin="14317,3515" coordsize="12,2">
              <v:shape style="position:absolute;left:14317;top:3515;width:12;height:2" coordorigin="14317,3515" coordsize="12,0" path="m14317,3515l14329,3515e" filled="false" stroked="true" strokeweight=".6pt" strokecolor="#000000">
                <v:path arrowok="t"/>
              </v:shape>
            </v:group>
            <v:group style="position:absolute;left:14336;top:3515;width:12;height:2" coordorigin="14336,3515" coordsize="12,2">
              <v:shape style="position:absolute;left:14336;top:3515;width:12;height:2" coordorigin="14336,3515" coordsize="12,0" path="m14336,3515l14348,3515e" filled="false" stroked="true" strokeweight=".6pt" strokecolor="#000000">
                <v:path arrowok="t"/>
              </v:shape>
            </v:group>
            <v:group style="position:absolute;left:14356;top:3515;width:12;height:2" coordorigin="14356,3515" coordsize="12,2">
              <v:shape style="position:absolute;left:14356;top:3515;width:12;height:2" coordorigin="14356,3515" coordsize="12,0" path="m14356,3515l14368,3515e" filled="false" stroked="true" strokeweight=".6pt" strokecolor="#000000">
                <v:path arrowok="t"/>
              </v:shape>
            </v:group>
            <v:group style="position:absolute;left:14375;top:3515;width:12;height:2" coordorigin="14375,3515" coordsize="12,2">
              <v:shape style="position:absolute;left:14375;top:3515;width:12;height:2" coordorigin="14375,3515" coordsize="12,0" path="m14375,3515l14387,3515e" filled="false" stroked="true" strokeweight=".6pt" strokecolor="#000000">
                <v:path arrowok="t"/>
              </v:shape>
            </v:group>
            <v:group style="position:absolute;left:14394;top:3515;width:12;height:2" coordorigin="14394,3515" coordsize="12,2">
              <v:shape style="position:absolute;left:14394;top:3515;width:12;height:2" coordorigin="14394,3515" coordsize="12,0" path="m14394,3515l14406,3515e" filled="false" stroked="true" strokeweight=".6pt" strokecolor="#000000">
                <v:path arrowok="t"/>
              </v:shape>
            </v:group>
            <v:group style="position:absolute;left:14413;top:3515;width:12;height:2" coordorigin="14413,3515" coordsize="12,2">
              <v:shape style="position:absolute;left:14413;top:3515;width:12;height:2" coordorigin="14413,3515" coordsize="12,0" path="m14413,3515l14425,3515e" filled="false" stroked="true" strokeweight=".6pt" strokecolor="#000000">
                <v:path arrowok="t"/>
              </v:shape>
            </v:group>
            <v:group style="position:absolute;left:14432;top:3515;width:12;height:2" coordorigin="14432,3515" coordsize="12,2">
              <v:shape style="position:absolute;left:14432;top:3515;width:12;height:2" coordorigin="14432,3515" coordsize="12,0" path="m14432,3515l14444,3515e" filled="false" stroked="true" strokeweight=".6pt" strokecolor="#000000">
                <v:path arrowok="t"/>
              </v:shape>
            </v:group>
            <v:group style="position:absolute;left:14452;top:3515;width:12;height:2" coordorigin="14452,3515" coordsize="12,2">
              <v:shape style="position:absolute;left:14452;top:3515;width:12;height:2" coordorigin="14452,3515" coordsize="12,0" path="m14452,3515l14464,3515e" filled="false" stroked="true" strokeweight=".6pt" strokecolor="#000000">
                <v:path arrowok="t"/>
              </v:shape>
            </v:group>
            <v:group style="position:absolute;left:14471;top:3515;width:12;height:2" coordorigin="14471,3515" coordsize="12,2">
              <v:shape style="position:absolute;left:14471;top:3515;width:12;height:2" coordorigin="14471,3515" coordsize="12,0" path="m14471,3515l14483,3515e" filled="false" stroked="true" strokeweight=".6pt" strokecolor="#000000">
                <v:path arrowok="t"/>
              </v:shape>
            </v:group>
            <v:group style="position:absolute;left:14490;top:3515;width:12;height:2" coordorigin="14490,3515" coordsize="12,2">
              <v:shape style="position:absolute;left:14490;top:3515;width:12;height:2" coordorigin="14490,3515" coordsize="12,0" path="m14490,3515l14502,3515e" filled="false" stroked="true" strokeweight=".6pt" strokecolor="#000000">
                <v:path arrowok="t"/>
              </v:shape>
            </v:group>
            <v:group style="position:absolute;left:14509;top:3515;width:12;height:2" coordorigin="14509,3515" coordsize="12,2">
              <v:shape style="position:absolute;left:14509;top:3515;width:12;height:2" coordorigin="14509,3515" coordsize="12,0" path="m14509,3515l14521,3515e" filled="false" stroked="true" strokeweight=".6pt" strokecolor="#000000">
                <v:path arrowok="t"/>
              </v:shape>
            </v:group>
            <v:group style="position:absolute;left:14528;top:3515;width:12;height:2" coordorigin="14528,3515" coordsize="12,2">
              <v:shape style="position:absolute;left:14528;top:3515;width:12;height:2" coordorigin="14528,3515" coordsize="12,0" path="m14528,3515l14540,3515e" filled="false" stroked="true" strokeweight=".6pt" strokecolor="#000000">
                <v:path arrowok="t"/>
              </v:shape>
            </v:group>
            <v:group style="position:absolute;left:14548;top:3515;width:12;height:2" coordorigin="14548,3515" coordsize="12,2">
              <v:shape style="position:absolute;left:14548;top:3515;width:12;height:2" coordorigin="14548,3515" coordsize="12,0" path="m14548,3515l14560,3515e" filled="false" stroked="true" strokeweight=".6pt" strokecolor="#000000">
                <v:path arrowok="t"/>
              </v:shape>
            </v:group>
            <v:group style="position:absolute;left:14567;top:3515;width:12;height:2" coordorigin="14567,3515" coordsize="12,2">
              <v:shape style="position:absolute;left:14567;top:3515;width:12;height:2" coordorigin="14567,3515" coordsize="12,0" path="m14567,3515l14579,3515e" filled="false" stroked="true" strokeweight=".6pt" strokecolor="#000000">
                <v:path arrowok="t"/>
              </v:shape>
            </v:group>
            <v:group style="position:absolute;left:14586;top:3515;width:12;height:2" coordorigin="14586,3515" coordsize="12,2">
              <v:shape style="position:absolute;left:14586;top:3515;width:12;height:2" coordorigin="14586,3515" coordsize="12,0" path="m14586,3515l14598,3515e" filled="false" stroked="true" strokeweight=".6pt" strokecolor="#000000">
                <v:path arrowok="t"/>
              </v:shape>
            </v:group>
            <v:group style="position:absolute;left:14605;top:3515;width:12;height:2" coordorigin="14605,3515" coordsize="12,2">
              <v:shape style="position:absolute;left:14605;top:3515;width:12;height:2" coordorigin="14605,3515" coordsize="12,0" path="m14605,3515l14617,3515e" filled="false" stroked="true" strokeweight=".6pt" strokecolor="#000000">
                <v:path arrowok="t"/>
              </v:shape>
            </v:group>
            <v:group style="position:absolute;left:14624;top:3515;width:12;height:2" coordorigin="14624,3515" coordsize="12,2">
              <v:shape style="position:absolute;left:14624;top:3515;width:12;height:2" coordorigin="14624,3515" coordsize="12,0" path="m14624,3515l14636,3515e" filled="false" stroked="true" strokeweight=".6pt" strokecolor="#000000">
                <v:path arrowok="t"/>
              </v:shape>
            </v:group>
            <v:group style="position:absolute;left:14644;top:3515;width:12;height:2" coordorigin="14644,3515" coordsize="12,2">
              <v:shape style="position:absolute;left:14644;top:3515;width:12;height:2" coordorigin="14644,3515" coordsize="12,0" path="m14644,3515l14656,3515e" filled="false" stroked="true" strokeweight=".6pt" strokecolor="#000000">
                <v:path arrowok="t"/>
              </v:shape>
            </v:group>
            <v:group style="position:absolute;left:14663;top:3515;width:12;height:2" coordorigin="14663,3515" coordsize="12,2">
              <v:shape style="position:absolute;left:14663;top:3515;width:12;height:2" coordorigin="14663,3515" coordsize="12,0" path="m14663,3515l14675,3515e" filled="false" stroked="true" strokeweight=".6pt" strokecolor="#000000">
                <v:path arrowok="t"/>
              </v:shape>
            </v:group>
            <v:group style="position:absolute;left:14682;top:3515;width:12;height:2" coordorigin="14682,3515" coordsize="12,2">
              <v:shape style="position:absolute;left:14682;top:3515;width:12;height:2" coordorigin="14682,3515" coordsize="12,0" path="m14682,3515l14694,3515e" filled="false" stroked="true" strokeweight=".6pt" strokecolor="#000000">
                <v:path arrowok="t"/>
              </v:shape>
            </v:group>
            <v:group style="position:absolute;left:14701;top:3515;width:12;height:2" coordorigin="14701,3515" coordsize="12,2">
              <v:shape style="position:absolute;left:14701;top:3515;width:12;height:2" coordorigin="14701,3515" coordsize="12,0" path="m14701,3515l14713,3515e" filled="false" stroked="true" strokeweight=".6pt" strokecolor="#000000">
                <v:path arrowok="t"/>
              </v:shape>
            </v:group>
            <v:group style="position:absolute;left:14720;top:3515;width:12;height:2" coordorigin="14720,3515" coordsize="12,2">
              <v:shape style="position:absolute;left:14720;top:3515;width:12;height:2" coordorigin="14720,3515" coordsize="12,0" path="m14720,3515l14732,3515e" filled="false" stroked="true" strokeweight=".6pt" strokecolor="#000000">
                <v:path arrowok="t"/>
              </v:shape>
            </v:group>
            <v:group style="position:absolute;left:14740;top:3515;width:12;height:2" coordorigin="14740,3515" coordsize="12,2">
              <v:shape style="position:absolute;left:14740;top:3515;width:12;height:2" coordorigin="14740,3515" coordsize="12,0" path="m14740,3515l14752,3515e" filled="false" stroked="true" strokeweight=".6pt" strokecolor="#000000">
                <v:path arrowok="t"/>
              </v:shape>
            </v:group>
            <v:group style="position:absolute;left:14759;top:3515;width:12;height:2" coordorigin="14759,3515" coordsize="12,2">
              <v:shape style="position:absolute;left:14759;top:3515;width:12;height:2" coordorigin="14759,3515" coordsize="12,0" path="m14759,3515l14771,3515e" filled="false" stroked="true" strokeweight=".6pt" strokecolor="#000000">
                <v:path arrowok="t"/>
              </v:shape>
            </v:group>
            <v:group style="position:absolute;left:14778;top:3515;width:12;height:2" coordorigin="14778,3515" coordsize="12,2">
              <v:shape style="position:absolute;left:14778;top:3515;width:12;height:2" coordorigin="14778,3515" coordsize="12,0" path="m14778,3515l14790,3515e" filled="false" stroked="true" strokeweight=".6pt" strokecolor="#000000">
                <v:path arrowok="t"/>
              </v:shape>
            </v:group>
            <v:group style="position:absolute;left:14797;top:3515;width:12;height:2" coordorigin="14797,3515" coordsize="12,2">
              <v:shape style="position:absolute;left:14797;top:3515;width:12;height:2" coordorigin="14797,3515" coordsize="12,0" path="m14797,3515l14809,3515e" filled="false" stroked="true" strokeweight=".6pt" strokecolor="#000000">
                <v:path arrowok="t"/>
              </v:shape>
            </v:group>
            <v:group style="position:absolute;left:14816;top:3515;width:12;height:2" coordorigin="14816,3515" coordsize="12,2">
              <v:shape style="position:absolute;left:14816;top:3515;width:12;height:2" coordorigin="14816,3515" coordsize="12,0" path="m14816,3515l14828,3515e" filled="false" stroked="true" strokeweight=".6pt" strokecolor="#000000">
                <v:path arrowok="t"/>
              </v:shape>
            </v:group>
            <v:group style="position:absolute;left:14836;top:3515;width:12;height:2" coordorigin="14836,3515" coordsize="12,2">
              <v:shape style="position:absolute;left:14836;top:3515;width:12;height:2" coordorigin="14836,3515" coordsize="12,0" path="m14836,3515l14848,3515e" filled="false" stroked="true" strokeweight=".6pt" strokecolor="#000000">
                <v:path arrowok="t"/>
              </v:shape>
            </v:group>
            <v:group style="position:absolute;left:14855;top:3515;width:12;height:2" coordorigin="14855,3515" coordsize="12,2">
              <v:shape style="position:absolute;left:14855;top:3515;width:12;height:2" coordorigin="14855,3515" coordsize="12,0" path="m14855,3515l14867,3515e" filled="false" stroked="true" strokeweight=".6pt" strokecolor="#000000">
                <v:path arrowok="t"/>
              </v:shape>
            </v:group>
            <v:group style="position:absolute;left:14874;top:3515;width:12;height:2" coordorigin="14874,3515" coordsize="12,2">
              <v:shape style="position:absolute;left:14874;top:3515;width:12;height:2" coordorigin="14874,3515" coordsize="12,0" path="m14874,3515l14886,3515e" filled="false" stroked="true" strokeweight=".6pt" strokecolor="#000000">
                <v:path arrowok="t"/>
              </v:shape>
            </v:group>
            <v:group style="position:absolute;left:14893;top:3515;width:12;height:2" coordorigin="14893,3515" coordsize="12,2">
              <v:shape style="position:absolute;left:14893;top:3515;width:12;height:2" coordorigin="14893,3515" coordsize="12,0" path="m14893,3515l14905,3515e" filled="false" stroked="true" strokeweight=".6pt" strokecolor="#000000">
                <v:path arrowok="t"/>
              </v:shape>
            </v:group>
            <v:group style="position:absolute;left:14912;top:3515;width:12;height:2" coordorigin="14912,3515" coordsize="12,2">
              <v:shape style="position:absolute;left:14912;top:3515;width:12;height:2" coordorigin="14912,3515" coordsize="12,0" path="m14912,3515l14924,3515e" filled="false" stroked="true" strokeweight=".6pt" strokecolor="#000000">
                <v:path arrowok="t"/>
              </v:shape>
            </v:group>
            <v:group style="position:absolute;left:14932;top:3515;width:12;height:2" coordorigin="14932,3515" coordsize="12,2">
              <v:shape style="position:absolute;left:14932;top:3515;width:12;height:2" coordorigin="14932,3515" coordsize="12,0" path="m14932,3515l14944,3515e" filled="false" stroked="true" strokeweight=".6pt" strokecolor="#000000">
                <v:path arrowok="t"/>
              </v:shape>
            </v:group>
            <v:group style="position:absolute;left:14951;top:3515;width:12;height:2" coordorigin="14951,3515" coordsize="12,2">
              <v:shape style="position:absolute;left:14951;top:3515;width:12;height:2" coordorigin="14951,3515" coordsize="12,0" path="m14951,3515l14963,3515e" filled="false" stroked="true" strokeweight=".6pt" strokecolor="#000000">
                <v:path arrowok="t"/>
              </v:shape>
            </v:group>
            <v:group style="position:absolute;left:14970;top:3515;width:12;height:2" coordorigin="14970,3515" coordsize="12,2">
              <v:shape style="position:absolute;left:14970;top:3515;width:12;height:2" coordorigin="14970,3515" coordsize="12,0" path="m14970,3515l14982,3515e" filled="false" stroked="true" strokeweight=".6pt" strokecolor="#000000">
                <v:path arrowok="t"/>
              </v:shape>
            </v:group>
            <v:group style="position:absolute;left:14989;top:3515;width:12;height:2" coordorigin="14989,3515" coordsize="12,2">
              <v:shape style="position:absolute;left:14989;top:3515;width:12;height:2" coordorigin="14989,3515" coordsize="12,0" path="m14989,3515l15001,3515e" filled="false" stroked="true" strokeweight=".6pt" strokecolor="#000000">
                <v:path arrowok="t"/>
              </v:shape>
            </v:group>
            <v:group style="position:absolute;left:15008;top:3515;width:12;height:2" coordorigin="15008,3515" coordsize="12,2">
              <v:shape style="position:absolute;left:15008;top:3515;width:12;height:2" coordorigin="15008,3515" coordsize="12,0" path="m15008,3515l15020,3515e" filled="false" stroked="true" strokeweight=".6pt" strokecolor="#000000">
                <v:path arrowok="t"/>
              </v:shape>
            </v:group>
            <v:group style="position:absolute;left:15028;top:3515;width:12;height:2" coordorigin="15028,3515" coordsize="12,2">
              <v:shape style="position:absolute;left:15028;top:3515;width:12;height:2" coordorigin="15028,3515" coordsize="12,0" path="m15028,3515l15040,3515e" filled="false" stroked="true" strokeweight=".6pt" strokecolor="#000000">
                <v:path arrowok="t"/>
              </v:shape>
            </v:group>
            <v:group style="position:absolute;left:15047;top:3515;width:12;height:2" coordorigin="15047,3515" coordsize="12,2">
              <v:shape style="position:absolute;left:15047;top:3515;width:12;height:2" coordorigin="15047,3515" coordsize="12,0" path="m15047,3515l15059,3515e" filled="false" stroked="true" strokeweight=".6pt" strokecolor="#000000">
                <v:path arrowok="t"/>
              </v:shape>
            </v:group>
            <v:group style="position:absolute;left:15066;top:3515;width:12;height:2" coordorigin="15066,3515" coordsize="12,2">
              <v:shape style="position:absolute;left:15066;top:3515;width:12;height:2" coordorigin="15066,3515" coordsize="12,0" path="m15066,3515l15078,3515e" filled="false" stroked="true" strokeweight=".6pt" strokecolor="#000000">
                <v:path arrowok="t"/>
              </v:shape>
            </v:group>
            <v:group style="position:absolute;left:15085;top:3515;width:12;height:2" coordorigin="15085,3515" coordsize="12,2">
              <v:shape style="position:absolute;left:15085;top:3515;width:12;height:2" coordorigin="15085,3515" coordsize="12,0" path="m15085,3515l15097,3515e" filled="false" stroked="true" strokeweight=".6pt" strokecolor="#000000">
                <v:path arrowok="t"/>
              </v:shape>
            </v:group>
            <v:group style="position:absolute;left:15104;top:3515;width:12;height:2" coordorigin="15104,3515" coordsize="12,2">
              <v:shape style="position:absolute;left:15104;top:3515;width:12;height:2" coordorigin="15104,3515" coordsize="12,0" path="m15104,3515l15116,3515e" filled="false" stroked="true" strokeweight=".6pt" strokecolor="#000000">
                <v:path arrowok="t"/>
              </v:shape>
            </v:group>
            <v:group style="position:absolute;left:15124;top:3515;width:12;height:2" coordorigin="15124,3515" coordsize="12,2">
              <v:shape style="position:absolute;left:15124;top:3515;width:12;height:2" coordorigin="15124,3515" coordsize="12,0" path="m15124,3515l15136,3515e" filled="false" stroked="true" strokeweight=".6pt" strokecolor="#000000">
                <v:path arrowok="t"/>
              </v:shape>
            </v:group>
            <v:group style="position:absolute;left:15143;top:3515;width:12;height:2" coordorigin="15143,3515" coordsize="12,2">
              <v:shape style="position:absolute;left:15143;top:3515;width:12;height:2" coordorigin="15143,3515" coordsize="12,0" path="m15143,3515l15155,3515e" filled="false" stroked="true" strokeweight=".6pt" strokecolor="#000000">
                <v:path arrowok="t"/>
              </v:shape>
            </v:group>
            <v:group style="position:absolute;left:15162;top:3515;width:12;height:2" coordorigin="15162,3515" coordsize="12,2">
              <v:shape style="position:absolute;left:15162;top:3515;width:12;height:2" coordorigin="15162,3515" coordsize="12,0" path="m15162,3515l15174,3515e" filled="false" stroked="true" strokeweight=".6pt" strokecolor="#000000">
                <v:path arrowok="t"/>
              </v:shape>
            </v:group>
            <v:group style="position:absolute;left:15181;top:3515;width:12;height:2" coordorigin="15181,3515" coordsize="12,2">
              <v:shape style="position:absolute;left:15181;top:3515;width:12;height:2" coordorigin="15181,3515" coordsize="12,0" path="m15181,3515l15193,3515e" filled="false" stroked="true" strokeweight=".6pt" strokecolor="#000000">
                <v:path arrowok="t"/>
              </v:shape>
            </v:group>
            <v:group style="position:absolute;left:15200;top:3515;width:12;height:2" coordorigin="15200,3515" coordsize="12,2">
              <v:shape style="position:absolute;left:15200;top:3515;width:12;height:2" coordorigin="15200,3515" coordsize="12,0" path="m15200,3515l15212,3515e" filled="false" stroked="true" strokeweight=".6pt" strokecolor="#000000">
                <v:path arrowok="t"/>
              </v:shape>
            </v:group>
            <v:group style="position:absolute;left:15220;top:3515;width:12;height:2" coordorigin="15220,3515" coordsize="12,2">
              <v:shape style="position:absolute;left:15220;top:3515;width:12;height:2" coordorigin="15220,3515" coordsize="12,0" path="m15220,3515l15232,3515e" filled="false" stroked="true" strokeweight=".6pt" strokecolor="#000000">
                <v:path arrowok="t"/>
              </v:shape>
            </v:group>
            <v:group style="position:absolute;left:15239;top:3515;width:12;height:2" coordorigin="15239,3515" coordsize="12,2">
              <v:shape style="position:absolute;left:15239;top:3515;width:12;height:2" coordorigin="15239,3515" coordsize="12,0" path="m15239,3515l15251,3515e" filled="false" stroked="true" strokeweight=".6pt" strokecolor="#000000">
                <v:path arrowok="t"/>
              </v:shape>
            </v:group>
            <v:group style="position:absolute;left:15258;top:3515;width:12;height:2" coordorigin="15258,3515" coordsize="12,2">
              <v:shape style="position:absolute;left:15258;top:3515;width:12;height:2" coordorigin="15258,3515" coordsize="12,0" path="m15258,3515l15270,3515e" filled="false" stroked="true" strokeweight=".6pt" strokecolor="#000000">
                <v:path arrowok="t"/>
              </v:shape>
            </v:group>
            <v:group style="position:absolute;left:15277;top:3515;width:12;height:2" coordorigin="15277,3515" coordsize="12,2">
              <v:shape style="position:absolute;left:15277;top:3515;width:12;height:2" coordorigin="15277,3515" coordsize="12,0" path="m15277,3515l15289,3515e" filled="false" stroked="true" strokeweight=".6pt" strokecolor="#000000">
                <v:path arrowok="t"/>
              </v:shape>
            </v:group>
            <v:group style="position:absolute;left:15296;top:3515;width:12;height:2" coordorigin="15296,3515" coordsize="12,2">
              <v:shape style="position:absolute;left:15296;top:3515;width:12;height:2" coordorigin="15296,3515" coordsize="12,0" path="m15296,3515l15308,3515e" filled="false" stroked="true" strokeweight=".6pt" strokecolor="#000000">
                <v:path arrowok="t"/>
              </v:shape>
            </v:group>
            <v:group style="position:absolute;left:15316;top:3515;width:12;height:2" coordorigin="15316,3515" coordsize="12,2">
              <v:shape style="position:absolute;left:15316;top:3515;width:12;height:2" coordorigin="15316,3515" coordsize="12,0" path="m15316,3515l15328,3515e" filled="false" stroked="true" strokeweight=".6pt" strokecolor="#000000">
                <v:path arrowok="t"/>
              </v:shape>
            </v:group>
            <v:group style="position:absolute;left:15335;top:3515;width:12;height:2" coordorigin="15335,3515" coordsize="12,2">
              <v:shape style="position:absolute;left:15335;top:3515;width:12;height:2" coordorigin="15335,3515" coordsize="12,0" path="m15335,3515l15347,3515e" filled="false" stroked="true" strokeweight=".6pt" strokecolor="#000000">
                <v:path arrowok="t"/>
              </v:shape>
            </v:group>
            <v:group style="position:absolute;left:15354;top:3515;width:12;height:2" coordorigin="15354,3515" coordsize="12,2">
              <v:shape style="position:absolute;left:15354;top:3515;width:12;height:2" coordorigin="15354,3515" coordsize="12,0" path="m15354,3515l15366,3515e" filled="false" stroked="true" strokeweight=".6pt" strokecolor="#000000">
                <v:path arrowok="t"/>
              </v:shape>
            </v:group>
            <v:group style="position:absolute;left:15373;top:3515;width:12;height:2" coordorigin="15373,3515" coordsize="12,2">
              <v:shape style="position:absolute;left:15373;top:3515;width:12;height:2" coordorigin="15373,3515" coordsize="12,0" path="m15373,3515l15385,3515e" filled="false" stroked="true" strokeweight=".6pt" strokecolor="#000000">
                <v:path arrowok="t"/>
              </v:shape>
            </v:group>
            <v:group style="position:absolute;left:15392;top:3515;width:12;height:2" coordorigin="15392,3515" coordsize="12,2">
              <v:shape style="position:absolute;left:15392;top:3515;width:12;height:2" coordorigin="15392,3515" coordsize="12,0" path="m15392,3515l15404,3515e" filled="false" stroked="true" strokeweight=".6pt" strokecolor="#000000">
                <v:path arrowok="t"/>
              </v:shape>
            </v:group>
            <v:group style="position:absolute;left:15412;top:3515;width:12;height:2" coordorigin="15412,3515" coordsize="12,2">
              <v:shape style="position:absolute;left:15412;top:3515;width:12;height:2" coordorigin="15412,3515" coordsize="12,0" path="m15412,3515l15424,3515e" filled="false" stroked="true" strokeweight=".6pt" strokecolor="#000000">
                <v:path arrowok="t"/>
              </v:shape>
            </v:group>
            <v:group style="position:absolute;left:15431;top:3515;width:12;height:2" coordorigin="15431,3515" coordsize="12,2">
              <v:shape style="position:absolute;left:15431;top:3515;width:12;height:2" coordorigin="15431,3515" coordsize="12,0" path="m15431,3515l15443,3515e" filled="false" stroked="true" strokeweight=".6pt" strokecolor="#000000">
                <v:path arrowok="t"/>
              </v:shape>
            </v:group>
            <v:group style="position:absolute;left:15450;top:3515;width:12;height:2" coordorigin="15450,3515" coordsize="12,2">
              <v:shape style="position:absolute;left:15450;top:3515;width:12;height:2" coordorigin="15450,3515" coordsize="12,0" path="m15450,3515l15462,3515e" filled="false" stroked="true" strokeweight=".6pt" strokecolor="#000000">
                <v:path arrowok="t"/>
              </v:shape>
            </v:group>
            <v:group style="position:absolute;left:15469;top:3515;width:12;height:2" coordorigin="15469,3515" coordsize="12,2">
              <v:shape style="position:absolute;left:15469;top:3515;width:12;height:2" coordorigin="15469,3515" coordsize="12,0" path="m15469,3515l15481,3515e" filled="false" stroked="true" strokeweight=".6pt" strokecolor="#000000">
                <v:path arrowok="t"/>
              </v:shape>
            </v:group>
            <v:group style="position:absolute;left:15488;top:3515;width:12;height:2" coordorigin="15488,3515" coordsize="12,2">
              <v:shape style="position:absolute;left:15488;top:3515;width:12;height:2" coordorigin="15488,3515" coordsize="12,0" path="m15488,3515l15500,3515e" filled="false" stroked="true" strokeweight=".6pt" strokecolor="#000000">
                <v:path arrowok="t"/>
              </v:shape>
            </v:group>
            <v:group style="position:absolute;left:15508;top:3515;width:12;height:2" coordorigin="15508,3515" coordsize="12,2">
              <v:shape style="position:absolute;left:15508;top:3515;width:12;height:2" coordorigin="15508,3515" coordsize="12,0" path="m15508,3515l15520,3515e" filled="false" stroked="true" strokeweight=".6pt" strokecolor="#000000">
                <v:path arrowok="t"/>
              </v:shape>
            </v:group>
            <v:group style="position:absolute;left:15527;top:3515;width:12;height:2" coordorigin="15527,3515" coordsize="12,2">
              <v:shape style="position:absolute;left:15527;top:3515;width:12;height:2" coordorigin="15527,3515" coordsize="12,0" path="m15527,3515l15539,3515e" filled="false" stroked="true" strokeweight=".6pt" strokecolor="#000000">
                <v:path arrowok="t"/>
              </v:shape>
            </v:group>
            <v:group style="position:absolute;left:15546;top:3515;width:12;height:2" coordorigin="15546,3515" coordsize="12,2">
              <v:shape style="position:absolute;left:15546;top:3515;width:12;height:2" coordorigin="15546,3515" coordsize="12,0" path="m15546,3515l15558,3515e" filled="false" stroked="true" strokeweight=".6pt" strokecolor="#000000">
                <v:path arrowok="t"/>
              </v:shape>
            </v:group>
            <v:group style="position:absolute;left:15565;top:3515;width:12;height:2" coordorigin="15565,3515" coordsize="12,2">
              <v:shape style="position:absolute;left:15565;top:3515;width:12;height:2" coordorigin="15565,3515" coordsize="12,0" path="m15565,3515l15577,3515e" filled="false" stroked="true" strokeweight=".6pt" strokecolor="#000000">
                <v:path arrowok="t"/>
              </v:shape>
            </v:group>
            <v:group style="position:absolute;left:15584;top:3515;width:12;height:2" coordorigin="15584,3515" coordsize="12,2">
              <v:shape style="position:absolute;left:15584;top:3515;width:12;height:2" coordorigin="15584,3515" coordsize="12,0" path="m15584,3515l15596,3515e" filled="false" stroked="true" strokeweight=".6pt" strokecolor="#000000">
                <v:path arrowok="t"/>
              </v:shape>
            </v:group>
            <v:group style="position:absolute;left:15604;top:3515;width:12;height:2" coordorigin="15604,3515" coordsize="12,2">
              <v:shape style="position:absolute;left:15604;top:3515;width:12;height:2" coordorigin="15604,3515" coordsize="12,0" path="m15604,3515l15616,3515e" filled="false" stroked="true" strokeweight=".6pt" strokecolor="#000000">
                <v:path arrowok="t"/>
              </v:shape>
            </v:group>
            <v:group style="position:absolute;left:15623;top:3515;width:12;height:2" coordorigin="15623,3515" coordsize="12,2">
              <v:shape style="position:absolute;left:15623;top:3515;width:12;height:2" coordorigin="15623,3515" coordsize="12,0" path="m15623,3515l15635,3515e" filled="false" stroked="true" strokeweight=".6pt" strokecolor="#000000">
                <v:path arrowok="t"/>
              </v:shape>
            </v:group>
            <v:group style="position:absolute;left:15642;top:3515;width:12;height:2" coordorigin="15642,3515" coordsize="12,2">
              <v:shape style="position:absolute;left:15642;top:3515;width:12;height:2" coordorigin="15642,3515" coordsize="12,0" path="m15642,3515l15654,3515e" filled="false" stroked="true" strokeweight=".6pt" strokecolor="#000000">
                <v:path arrowok="t"/>
              </v:shape>
            </v:group>
            <v:group style="position:absolute;left:15661;top:3515;width:8;height:2" coordorigin="15661,3515" coordsize="8,2">
              <v:shape style="position:absolute;left:15661;top:3515;width:8;height:2" coordorigin="15661,3515" coordsize="8,0" path="m15661,3515l15668,3515e" filled="false" stroked="true" strokeweight=".6pt" strokecolor="#000000">
                <v:path arrowok="t"/>
              </v:shape>
            </v:group>
            <v:group style="position:absolute;left:3715;top:3457;width:10;height:2" coordorigin="3715,3457" coordsize="10,2">
              <v:shape style="position:absolute;left:3715;top:3457;width:10;height:2" coordorigin="3715,3457" coordsize="10,0" path="m3715,3457l3725,3457e" filled="false" stroked="true" strokeweight=".48pt" strokecolor="#000000">
                <v:path arrowok="t"/>
              </v:shape>
            </v:group>
            <v:group style="position:absolute;left:3715;top:3476;width:10;height:2" coordorigin="3715,3476" coordsize="10,2">
              <v:shape style="position:absolute;left:3715;top:3476;width:10;height:2" coordorigin="3715,3476" coordsize="10,0" path="m3715,3476l3725,3476e" filled="false" stroked="true" strokeweight=".48pt" strokecolor="#000000">
                <v:path arrowok="t"/>
              </v:shape>
            </v:group>
            <v:group style="position:absolute;left:3714;top:1748;width:12;height:2" coordorigin="3714,1748" coordsize="12,2">
              <v:shape style="position:absolute;left:3714;top:1748;width:12;height:2" coordorigin="3714,1748" coordsize="12,0" path="m3714,1748l3726,1748e" filled="false" stroked="true" strokeweight=".6pt" strokecolor="#000000">
                <v:path arrowok="t"/>
              </v:shape>
            </v:group>
            <v:group style="position:absolute;left:3714;top:1767;width:12;height:2" coordorigin="3714,1767" coordsize="12,2">
              <v:shape style="position:absolute;left:3714;top:1767;width:12;height:2" coordorigin="3714,1767" coordsize="12,0" path="m3714,1767l3726,1767e" filled="false" stroked="true" strokeweight=".6pt" strokecolor="#000000">
                <v:path arrowok="t"/>
              </v:shape>
            </v:group>
            <v:group style="position:absolute;left:3714;top:1787;width:12;height:2" coordorigin="3714,1787" coordsize="12,2">
              <v:shape style="position:absolute;left:3714;top:1787;width:12;height:2" coordorigin="3714,1787" coordsize="12,0" path="m3714,1787l3726,1787e" filled="false" stroked="true" strokeweight=".6pt" strokecolor="#000000">
                <v:path arrowok="t"/>
              </v:shape>
            </v:group>
            <v:group style="position:absolute;left:3714;top:1806;width:12;height:2" coordorigin="3714,1806" coordsize="12,2">
              <v:shape style="position:absolute;left:3714;top:1806;width:12;height:2" coordorigin="3714,1806" coordsize="12,0" path="m3714,1806l3726,1806e" filled="false" stroked="true" strokeweight=".6pt" strokecolor="#000000">
                <v:path arrowok="t"/>
              </v:shape>
            </v:group>
            <v:group style="position:absolute;left:3714;top:1825;width:12;height:2" coordorigin="3714,1825" coordsize="12,2">
              <v:shape style="position:absolute;left:3714;top:1825;width:12;height:2" coordorigin="3714,1825" coordsize="12,0" path="m3714,1825l3726,1825e" filled="false" stroked="true" strokeweight=".6pt" strokecolor="#000000">
                <v:path arrowok="t"/>
              </v:shape>
            </v:group>
            <v:group style="position:absolute;left:3714;top:1844;width:12;height:2" coordorigin="3714,1844" coordsize="12,2">
              <v:shape style="position:absolute;left:3714;top:1844;width:12;height:2" coordorigin="3714,1844" coordsize="12,0" path="m3714,1844l3726,1844e" filled="false" stroked="true" strokeweight=".6pt" strokecolor="#000000">
                <v:path arrowok="t"/>
              </v:shape>
            </v:group>
            <v:group style="position:absolute;left:3714;top:1863;width:12;height:2" coordorigin="3714,1863" coordsize="12,2">
              <v:shape style="position:absolute;left:3714;top:1863;width:12;height:2" coordorigin="3714,1863" coordsize="12,0" path="m3714,1863l3726,1863e" filled="false" stroked="true" strokeweight=".6pt" strokecolor="#000000">
                <v:path arrowok="t"/>
              </v:shape>
            </v:group>
            <v:group style="position:absolute;left:3714;top:1883;width:12;height:2" coordorigin="3714,1883" coordsize="12,2">
              <v:shape style="position:absolute;left:3714;top:1883;width:12;height:2" coordorigin="3714,1883" coordsize="12,0" path="m3714,1883l3726,1883e" filled="false" stroked="true" strokeweight=".6pt" strokecolor="#000000">
                <v:path arrowok="t"/>
              </v:shape>
            </v:group>
            <v:group style="position:absolute;left:3714;top:1902;width:12;height:2" coordorigin="3714,1902" coordsize="12,2">
              <v:shape style="position:absolute;left:3714;top:1902;width:12;height:2" coordorigin="3714,1902" coordsize="12,0" path="m3714,1902l3726,1902e" filled="false" stroked="true" strokeweight=".6pt" strokecolor="#000000">
                <v:path arrowok="t"/>
              </v:shape>
            </v:group>
            <v:group style="position:absolute;left:3714;top:1921;width:12;height:2" coordorigin="3714,1921" coordsize="12,2">
              <v:shape style="position:absolute;left:3714;top:1921;width:12;height:2" coordorigin="3714,1921" coordsize="12,0" path="m3714,1921l3726,1921e" filled="false" stroked="true" strokeweight=".6pt" strokecolor="#000000">
                <v:path arrowok="t"/>
              </v:shape>
            </v:group>
            <v:group style="position:absolute;left:3714;top:1940;width:12;height:2" coordorigin="3714,1940" coordsize="12,2">
              <v:shape style="position:absolute;left:3714;top:1940;width:12;height:2" coordorigin="3714,1940" coordsize="12,0" path="m3714,1940l3726,1940e" filled="false" stroked="true" strokeweight=".6pt" strokecolor="#000000">
                <v:path arrowok="t"/>
              </v:shape>
            </v:group>
            <v:group style="position:absolute;left:3714;top:1959;width:12;height:2" coordorigin="3714,1959" coordsize="12,2">
              <v:shape style="position:absolute;left:3714;top:1959;width:12;height:2" coordorigin="3714,1959" coordsize="12,0" path="m3714,1959l3726,1959e" filled="false" stroked="true" strokeweight=".6pt" strokecolor="#000000">
                <v:path arrowok="t"/>
              </v:shape>
            </v:group>
            <v:group style="position:absolute;left:3714;top:1979;width:12;height:2" coordorigin="3714,1979" coordsize="12,2">
              <v:shape style="position:absolute;left:3714;top:1979;width:12;height:2" coordorigin="3714,1979" coordsize="12,0" path="m3714,1979l3726,1979e" filled="false" stroked="true" strokeweight=".6pt" strokecolor="#000000">
                <v:path arrowok="t"/>
              </v:shape>
            </v:group>
            <v:group style="position:absolute;left:3714;top:1998;width:12;height:2" coordorigin="3714,1998" coordsize="12,2">
              <v:shape style="position:absolute;left:3714;top:1998;width:12;height:2" coordorigin="3714,1998" coordsize="12,0" path="m3714,1998l3726,1998e" filled="false" stroked="true" strokeweight=".6pt" strokecolor="#000000">
                <v:path arrowok="t"/>
              </v:shape>
            </v:group>
            <v:group style="position:absolute;left:3714;top:2017;width:12;height:2" coordorigin="3714,2017" coordsize="12,2">
              <v:shape style="position:absolute;left:3714;top:2017;width:12;height:2" coordorigin="3714,2017" coordsize="12,0" path="m3714,2017l3726,2017e" filled="false" stroked="true" strokeweight=".6pt" strokecolor="#000000">
                <v:path arrowok="t"/>
              </v:shape>
            </v:group>
            <v:group style="position:absolute;left:3714;top:2036;width:12;height:2" coordorigin="3714,2036" coordsize="12,2">
              <v:shape style="position:absolute;left:3714;top:2036;width:12;height:2" coordorigin="3714,2036" coordsize="12,0" path="m3714,2036l3726,2036e" filled="false" stroked="true" strokeweight=".6pt" strokecolor="#000000">
                <v:path arrowok="t"/>
              </v:shape>
            </v:group>
            <v:group style="position:absolute;left:3714;top:2055;width:12;height:2" coordorigin="3714,2055" coordsize="12,2">
              <v:shape style="position:absolute;left:3714;top:2055;width:12;height:2" coordorigin="3714,2055" coordsize="12,0" path="m3714,2055l3726,2055e" filled="false" stroked="true" strokeweight=".6pt" strokecolor="#000000">
                <v:path arrowok="t"/>
              </v:shape>
            </v:group>
            <v:group style="position:absolute;left:3714;top:2075;width:12;height:2" coordorigin="3714,2075" coordsize="12,2">
              <v:shape style="position:absolute;left:3714;top:2075;width:12;height:2" coordorigin="3714,2075" coordsize="12,0" path="m3714,2075l3726,2075e" filled="false" stroked="true" strokeweight=".6pt" strokecolor="#000000">
                <v:path arrowok="t"/>
              </v:shape>
            </v:group>
            <v:group style="position:absolute;left:3714;top:2094;width:12;height:2" coordorigin="3714,2094" coordsize="12,2">
              <v:shape style="position:absolute;left:3714;top:2094;width:12;height:2" coordorigin="3714,2094" coordsize="12,0" path="m3714,2094l3726,2094e" filled="false" stroked="true" strokeweight=".6pt" strokecolor="#000000">
                <v:path arrowok="t"/>
              </v:shape>
            </v:group>
            <v:group style="position:absolute;left:3714;top:2113;width:12;height:2" coordorigin="3714,2113" coordsize="12,2">
              <v:shape style="position:absolute;left:3714;top:2113;width:12;height:2" coordorigin="3714,2113" coordsize="12,0" path="m3714,2113l3726,2113e" filled="false" stroked="true" strokeweight=".6pt" strokecolor="#000000">
                <v:path arrowok="t"/>
              </v:shape>
            </v:group>
            <v:group style="position:absolute;left:3714;top:2132;width:12;height:2" coordorigin="3714,2132" coordsize="12,2">
              <v:shape style="position:absolute;left:3714;top:2132;width:12;height:2" coordorigin="3714,2132" coordsize="12,0" path="m3714,2132l3726,2132e" filled="false" stroked="true" strokeweight=".6pt" strokecolor="#000000">
                <v:path arrowok="t"/>
              </v:shape>
            </v:group>
            <v:group style="position:absolute;left:3714;top:2151;width:12;height:2" coordorigin="3714,2151" coordsize="12,2">
              <v:shape style="position:absolute;left:3714;top:2151;width:12;height:2" coordorigin="3714,2151" coordsize="12,0" path="m3714,2151l3726,2151e" filled="false" stroked="true" strokeweight=".6pt" strokecolor="#000000">
                <v:path arrowok="t"/>
              </v:shape>
            </v:group>
            <v:group style="position:absolute;left:3714;top:2171;width:12;height:2" coordorigin="3714,2171" coordsize="12,2">
              <v:shape style="position:absolute;left:3714;top:2171;width:12;height:2" coordorigin="3714,2171" coordsize="12,0" path="m3714,2171l3726,2171e" filled="false" stroked="true" strokeweight=".6pt" strokecolor="#000000">
                <v:path arrowok="t"/>
              </v:shape>
            </v:group>
            <v:group style="position:absolute;left:3714;top:2190;width:12;height:2" coordorigin="3714,2190" coordsize="12,2">
              <v:shape style="position:absolute;left:3714;top:2190;width:12;height:2" coordorigin="3714,2190" coordsize="12,0" path="m3714,2190l3726,2190e" filled="false" stroked="true" strokeweight=".6pt" strokecolor="#000000">
                <v:path arrowok="t"/>
              </v:shape>
            </v:group>
            <v:group style="position:absolute;left:3714;top:2209;width:12;height:2" coordorigin="3714,2209" coordsize="12,2">
              <v:shape style="position:absolute;left:3714;top:2209;width:12;height:2" coordorigin="3714,2209" coordsize="12,0" path="m3714,2209l3726,2209e" filled="false" stroked="true" strokeweight=".6pt" strokecolor="#000000">
                <v:path arrowok="t"/>
              </v:shape>
            </v:group>
            <v:group style="position:absolute;left:3714;top:2228;width:12;height:2" coordorigin="3714,2228" coordsize="12,2">
              <v:shape style="position:absolute;left:3714;top:2228;width:12;height:2" coordorigin="3714,2228" coordsize="12,0" path="m3714,2228l3726,2228e" filled="false" stroked="true" strokeweight=".6pt" strokecolor="#000000">
                <v:path arrowok="t"/>
              </v:shape>
            </v:group>
            <v:group style="position:absolute;left:3714;top:2247;width:12;height:2" coordorigin="3714,2247" coordsize="12,2">
              <v:shape style="position:absolute;left:3714;top:2247;width:12;height:2" coordorigin="3714,2247" coordsize="12,0" path="m3714,2247l3726,2247e" filled="false" stroked="true" strokeweight=".6pt" strokecolor="#000000">
                <v:path arrowok="t"/>
              </v:shape>
            </v:group>
            <v:group style="position:absolute;left:3714;top:2267;width:12;height:2" coordorigin="3714,2267" coordsize="12,2">
              <v:shape style="position:absolute;left:3714;top:2267;width:12;height:2" coordorigin="3714,2267" coordsize="12,0" path="m3714,2267l3726,2267e" filled="false" stroked="true" strokeweight=".6pt" strokecolor="#000000">
                <v:path arrowok="t"/>
              </v:shape>
            </v:group>
            <v:group style="position:absolute;left:3714;top:2286;width:12;height:2" coordorigin="3714,2286" coordsize="12,2">
              <v:shape style="position:absolute;left:3714;top:2286;width:12;height:2" coordorigin="3714,2286" coordsize="12,0" path="m3714,2286l3726,2286e" filled="false" stroked="true" strokeweight=".6pt" strokecolor="#000000">
                <v:path arrowok="t"/>
              </v:shape>
            </v:group>
            <v:group style="position:absolute;left:3714;top:2305;width:12;height:2" coordorigin="3714,2305" coordsize="12,2">
              <v:shape style="position:absolute;left:3714;top:2305;width:12;height:2" coordorigin="3714,2305" coordsize="12,0" path="m3714,2305l3726,2305e" filled="false" stroked="true" strokeweight=".6pt" strokecolor="#000000">
                <v:path arrowok="t"/>
              </v:shape>
            </v:group>
            <v:group style="position:absolute;left:3714;top:2324;width:12;height:2" coordorigin="3714,2324" coordsize="12,2">
              <v:shape style="position:absolute;left:3714;top:2324;width:12;height:2" coordorigin="3714,2324" coordsize="12,0" path="m3714,2324l3726,2324e" filled="false" stroked="true" strokeweight=".6pt" strokecolor="#000000">
                <v:path arrowok="t"/>
              </v:shape>
            </v:group>
            <v:group style="position:absolute;left:3714;top:2343;width:12;height:2" coordorigin="3714,2343" coordsize="12,2">
              <v:shape style="position:absolute;left:3714;top:2343;width:12;height:2" coordorigin="3714,2343" coordsize="12,0" path="m3714,2343l3726,2343e" filled="false" stroked="true" strokeweight=".6pt" strokecolor="#000000">
                <v:path arrowok="t"/>
              </v:shape>
            </v:group>
            <v:group style="position:absolute;left:3714;top:2363;width:12;height:2" coordorigin="3714,2363" coordsize="12,2">
              <v:shape style="position:absolute;left:3714;top:2363;width:12;height:2" coordorigin="3714,2363" coordsize="12,0" path="m3714,2363l3726,2363e" filled="false" stroked="true" strokeweight=".6pt" strokecolor="#000000">
                <v:path arrowok="t"/>
              </v:shape>
            </v:group>
            <v:group style="position:absolute;left:3714;top:2382;width:12;height:2" coordorigin="3714,2382" coordsize="12,2">
              <v:shape style="position:absolute;left:3714;top:2382;width:12;height:2" coordorigin="3714,2382" coordsize="12,0" path="m3714,2382l3726,2382e" filled="false" stroked="true" strokeweight=".6pt" strokecolor="#000000">
                <v:path arrowok="t"/>
              </v:shape>
            </v:group>
            <v:group style="position:absolute;left:3714;top:2401;width:12;height:2" coordorigin="3714,2401" coordsize="12,2">
              <v:shape style="position:absolute;left:3714;top:2401;width:12;height:2" coordorigin="3714,2401" coordsize="12,0" path="m3714,2401l3726,2401e" filled="false" stroked="true" strokeweight=".6pt" strokecolor="#000000">
                <v:path arrowok="t"/>
              </v:shape>
            </v:group>
            <v:group style="position:absolute;left:3714;top:2420;width:12;height:2" coordorigin="3714,2420" coordsize="12,2">
              <v:shape style="position:absolute;left:3714;top:2420;width:12;height:2" coordorigin="3714,2420" coordsize="12,0" path="m3714,2420l3726,2420e" filled="false" stroked="true" strokeweight=".6pt" strokecolor="#000000">
                <v:path arrowok="t"/>
              </v:shape>
            </v:group>
            <v:group style="position:absolute;left:3714;top:2439;width:12;height:2" coordorigin="3714,2439" coordsize="12,2">
              <v:shape style="position:absolute;left:3714;top:2439;width:12;height:2" coordorigin="3714,2439" coordsize="12,0" path="m3714,2439l3726,2439e" filled="false" stroked="true" strokeweight=".6pt" strokecolor="#000000">
                <v:path arrowok="t"/>
              </v:shape>
            </v:group>
            <v:group style="position:absolute;left:3714;top:2459;width:12;height:2" coordorigin="3714,2459" coordsize="12,2">
              <v:shape style="position:absolute;left:3714;top:2459;width:12;height:2" coordorigin="3714,2459" coordsize="12,0" path="m3714,2459l3726,2459e" filled="false" stroked="true" strokeweight=".6pt" strokecolor="#000000">
                <v:path arrowok="t"/>
              </v:shape>
            </v:group>
            <v:group style="position:absolute;left:3714;top:2478;width:12;height:2" coordorigin="3714,2478" coordsize="12,2">
              <v:shape style="position:absolute;left:3714;top:2478;width:12;height:2" coordorigin="3714,2478" coordsize="12,0" path="m3714,2478l3726,2478e" filled="false" stroked="true" strokeweight=".6pt" strokecolor="#000000">
                <v:path arrowok="t"/>
              </v:shape>
            </v:group>
            <v:group style="position:absolute;left:3714;top:2497;width:12;height:2" coordorigin="3714,2497" coordsize="12,2">
              <v:shape style="position:absolute;left:3714;top:2497;width:12;height:2" coordorigin="3714,2497" coordsize="12,0" path="m3714,2497l3726,2497e" filled="false" stroked="true" strokeweight=".6pt" strokecolor="#000000">
                <v:path arrowok="t"/>
              </v:shape>
            </v:group>
            <v:group style="position:absolute;left:3714;top:2516;width:12;height:2" coordorigin="3714,2516" coordsize="12,2">
              <v:shape style="position:absolute;left:3714;top:2516;width:12;height:2" coordorigin="3714,2516" coordsize="12,0" path="m3714,2516l3726,2516e" filled="false" stroked="true" strokeweight=".6pt" strokecolor="#000000">
                <v:path arrowok="t"/>
              </v:shape>
            </v:group>
            <v:group style="position:absolute;left:3714;top:2535;width:12;height:2" coordorigin="3714,2535" coordsize="12,2">
              <v:shape style="position:absolute;left:3714;top:2535;width:12;height:2" coordorigin="3714,2535" coordsize="12,0" path="m3714,2535l3726,2535e" filled="false" stroked="true" strokeweight=".6pt" strokecolor="#000000">
                <v:path arrowok="t"/>
              </v:shape>
            </v:group>
            <v:group style="position:absolute;left:3714;top:2555;width:12;height:2" coordorigin="3714,2555" coordsize="12,2">
              <v:shape style="position:absolute;left:3714;top:2555;width:12;height:2" coordorigin="3714,2555" coordsize="12,0" path="m3714,2555l3726,2555e" filled="false" stroked="true" strokeweight=".6pt" strokecolor="#000000">
                <v:path arrowok="t"/>
              </v:shape>
            </v:group>
            <v:group style="position:absolute;left:3714;top:2574;width:12;height:2" coordorigin="3714,2574" coordsize="12,2">
              <v:shape style="position:absolute;left:3714;top:2574;width:12;height:2" coordorigin="3714,2574" coordsize="12,0" path="m3714,2574l3726,2574e" filled="false" stroked="true" strokeweight=".6pt" strokecolor="#000000">
                <v:path arrowok="t"/>
              </v:shape>
            </v:group>
            <v:group style="position:absolute;left:3714;top:2593;width:12;height:2" coordorigin="3714,2593" coordsize="12,2">
              <v:shape style="position:absolute;left:3714;top:2593;width:12;height:2" coordorigin="3714,2593" coordsize="12,0" path="m3714,2593l3726,2593e" filled="false" stroked="true" strokeweight=".6pt" strokecolor="#000000">
                <v:path arrowok="t"/>
              </v:shape>
            </v:group>
            <v:group style="position:absolute;left:3714;top:2612;width:12;height:2" coordorigin="3714,2612" coordsize="12,2">
              <v:shape style="position:absolute;left:3714;top:2612;width:12;height:2" coordorigin="3714,2612" coordsize="12,0" path="m3714,2612l3726,2612e" filled="false" stroked="true" strokeweight=".6pt" strokecolor="#000000">
                <v:path arrowok="t"/>
              </v:shape>
            </v:group>
            <v:group style="position:absolute;left:3714;top:2631;width:12;height:2" coordorigin="3714,2631" coordsize="12,2">
              <v:shape style="position:absolute;left:3714;top:2631;width:12;height:2" coordorigin="3714,2631" coordsize="12,0" path="m3714,2631l3726,2631e" filled="false" stroked="true" strokeweight=".6pt" strokecolor="#000000">
                <v:path arrowok="t"/>
              </v:shape>
            </v:group>
            <v:group style="position:absolute;left:3714;top:2651;width:12;height:2" coordorigin="3714,2651" coordsize="12,2">
              <v:shape style="position:absolute;left:3714;top:2651;width:12;height:2" coordorigin="3714,2651" coordsize="12,0" path="m3714,2651l3726,2651e" filled="false" stroked="true" strokeweight=".6pt" strokecolor="#000000">
                <v:path arrowok="t"/>
              </v:shape>
            </v:group>
            <v:group style="position:absolute;left:3714;top:2670;width:12;height:2" coordorigin="3714,2670" coordsize="12,2">
              <v:shape style="position:absolute;left:3714;top:2670;width:12;height:2" coordorigin="3714,2670" coordsize="12,0" path="m3714,2670l3726,2670e" filled="false" stroked="true" strokeweight=".6pt" strokecolor="#000000">
                <v:path arrowok="t"/>
              </v:shape>
            </v:group>
            <v:group style="position:absolute;left:3714;top:2689;width:12;height:2" coordorigin="3714,2689" coordsize="12,2">
              <v:shape style="position:absolute;left:3714;top:2689;width:12;height:2" coordorigin="3714,2689" coordsize="12,0" path="m3714,2689l3726,2689e" filled="false" stroked="true" strokeweight=".6pt" strokecolor="#000000">
                <v:path arrowok="t"/>
              </v:shape>
            </v:group>
            <v:group style="position:absolute;left:3714;top:2708;width:12;height:2" coordorigin="3714,2708" coordsize="12,2">
              <v:shape style="position:absolute;left:3714;top:2708;width:12;height:2" coordorigin="3714,2708" coordsize="12,0" path="m3714,2708l3726,2708e" filled="false" stroked="true" strokeweight=".6pt" strokecolor="#000000">
                <v:path arrowok="t"/>
              </v:shape>
            </v:group>
            <v:group style="position:absolute;left:3714;top:2727;width:12;height:2" coordorigin="3714,2727" coordsize="12,2">
              <v:shape style="position:absolute;left:3714;top:2727;width:12;height:2" coordorigin="3714,2727" coordsize="12,0" path="m3714,2727l3726,2727e" filled="false" stroked="true" strokeweight=".6pt" strokecolor="#000000">
                <v:path arrowok="t"/>
              </v:shape>
            </v:group>
            <v:group style="position:absolute;left:3714;top:2747;width:12;height:2" coordorigin="3714,2747" coordsize="12,2">
              <v:shape style="position:absolute;left:3714;top:2747;width:12;height:2" coordorigin="3714,2747" coordsize="12,0" path="m3714,2747l3726,2747e" filled="false" stroked="true" strokeweight=".6pt" strokecolor="#000000">
                <v:path arrowok="t"/>
              </v:shape>
            </v:group>
            <v:group style="position:absolute;left:3714;top:2766;width:12;height:2" coordorigin="3714,2766" coordsize="12,2">
              <v:shape style="position:absolute;left:3714;top:2766;width:12;height:2" coordorigin="3714,2766" coordsize="12,0" path="m3714,2766l3726,2766e" filled="false" stroked="true" strokeweight=".6pt" strokecolor="#000000">
                <v:path arrowok="t"/>
              </v:shape>
            </v:group>
            <v:group style="position:absolute;left:3714;top:2785;width:12;height:2" coordorigin="3714,2785" coordsize="12,2">
              <v:shape style="position:absolute;left:3714;top:2785;width:12;height:2" coordorigin="3714,2785" coordsize="12,0" path="m3714,2785l3726,2785e" filled="false" stroked="true" strokeweight=".6pt" strokecolor="#000000">
                <v:path arrowok="t"/>
              </v:shape>
            </v:group>
            <v:group style="position:absolute;left:3714;top:2804;width:12;height:2" coordorigin="3714,2804" coordsize="12,2">
              <v:shape style="position:absolute;left:3714;top:2804;width:12;height:2" coordorigin="3714,2804" coordsize="12,0" path="m3714,2804l3726,2804e" filled="false" stroked="true" strokeweight=".6pt" strokecolor="#000000">
                <v:path arrowok="t"/>
              </v:shape>
            </v:group>
            <v:group style="position:absolute;left:3714;top:2823;width:12;height:2" coordorigin="3714,2823" coordsize="12,2">
              <v:shape style="position:absolute;left:3714;top:2823;width:12;height:2" coordorigin="3714,2823" coordsize="12,0" path="m3714,2823l3726,2823e" filled="false" stroked="true" strokeweight=".6pt" strokecolor="#000000">
                <v:path arrowok="t"/>
              </v:shape>
            </v:group>
            <v:group style="position:absolute;left:3714;top:2843;width:12;height:2" coordorigin="3714,2843" coordsize="12,2">
              <v:shape style="position:absolute;left:3714;top:2843;width:12;height:2" coordorigin="3714,2843" coordsize="12,0" path="m3714,2843l3726,2843e" filled="false" stroked="true" strokeweight=".6pt" strokecolor="#000000">
                <v:path arrowok="t"/>
              </v:shape>
            </v:group>
            <v:group style="position:absolute;left:3714;top:2862;width:12;height:2" coordorigin="3714,2862" coordsize="12,2">
              <v:shape style="position:absolute;left:3714;top:2862;width:12;height:2" coordorigin="3714,2862" coordsize="12,0" path="m3714,2862l3726,2862e" filled="false" stroked="true" strokeweight=".6pt" strokecolor="#000000">
                <v:path arrowok="t"/>
              </v:shape>
            </v:group>
            <v:group style="position:absolute;left:3714;top:2881;width:12;height:2" coordorigin="3714,2881" coordsize="12,2">
              <v:shape style="position:absolute;left:3714;top:2881;width:12;height:2" coordorigin="3714,2881" coordsize="12,0" path="m3714,2881l3726,2881e" filled="false" stroked="true" strokeweight=".6pt" strokecolor="#000000">
                <v:path arrowok="t"/>
              </v:shape>
            </v:group>
            <v:group style="position:absolute;left:3714;top:2900;width:12;height:2" coordorigin="3714,2900" coordsize="12,2">
              <v:shape style="position:absolute;left:3714;top:2900;width:12;height:2" coordorigin="3714,2900" coordsize="12,0" path="m3714,2900l3726,2900e" filled="false" stroked="true" strokeweight=".6pt" strokecolor="#000000">
                <v:path arrowok="t"/>
              </v:shape>
            </v:group>
            <v:group style="position:absolute;left:3714;top:2919;width:12;height:2" coordorigin="3714,2919" coordsize="12,2">
              <v:shape style="position:absolute;left:3714;top:2919;width:12;height:2" coordorigin="3714,2919" coordsize="12,0" path="m3714,2919l3726,2919e" filled="false" stroked="true" strokeweight=".6pt" strokecolor="#000000">
                <v:path arrowok="t"/>
              </v:shape>
            </v:group>
            <v:group style="position:absolute;left:3714;top:2939;width:12;height:2" coordorigin="3714,2939" coordsize="12,2">
              <v:shape style="position:absolute;left:3714;top:2939;width:12;height:2" coordorigin="3714,2939" coordsize="12,0" path="m3714,2939l3726,2939e" filled="false" stroked="true" strokeweight=".6pt" strokecolor="#000000">
                <v:path arrowok="t"/>
              </v:shape>
            </v:group>
            <v:group style="position:absolute;left:3714;top:2958;width:12;height:2" coordorigin="3714,2958" coordsize="12,2">
              <v:shape style="position:absolute;left:3714;top:2958;width:12;height:2" coordorigin="3714,2958" coordsize="12,0" path="m3714,2958l3726,2958e" filled="false" stroked="true" strokeweight=".6pt" strokecolor="#000000">
                <v:path arrowok="t"/>
              </v:shape>
            </v:group>
            <v:group style="position:absolute;left:3714;top:2977;width:12;height:2" coordorigin="3714,2977" coordsize="12,2">
              <v:shape style="position:absolute;left:3714;top:2977;width:12;height:2" coordorigin="3714,2977" coordsize="12,0" path="m3714,2977l3726,2977e" filled="false" stroked="true" strokeweight=".6pt" strokecolor="#000000">
                <v:path arrowok="t"/>
              </v:shape>
            </v:group>
            <v:group style="position:absolute;left:3714;top:2996;width:12;height:2" coordorigin="3714,2996" coordsize="12,2">
              <v:shape style="position:absolute;left:3714;top:2996;width:12;height:2" coordorigin="3714,2996" coordsize="12,0" path="m3714,2996l3726,2996e" filled="false" stroked="true" strokeweight=".6pt" strokecolor="#000000">
                <v:path arrowok="t"/>
              </v:shape>
            </v:group>
            <v:group style="position:absolute;left:3714;top:3015;width:12;height:2" coordorigin="3714,3015" coordsize="12,2">
              <v:shape style="position:absolute;left:3714;top:3015;width:12;height:2" coordorigin="3714,3015" coordsize="12,0" path="m3714,3015l3726,3015e" filled="false" stroked="true" strokeweight=".6pt" strokecolor="#000000">
                <v:path arrowok="t"/>
              </v:shape>
            </v:group>
            <v:group style="position:absolute;left:3714;top:3035;width:12;height:2" coordorigin="3714,3035" coordsize="12,2">
              <v:shape style="position:absolute;left:3714;top:3035;width:12;height:2" coordorigin="3714,3035" coordsize="12,0" path="m3714,3035l3726,3035e" filled="false" stroked="true" strokeweight=".6pt" strokecolor="#000000">
                <v:path arrowok="t"/>
              </v:shape>
            </v:group>
            <v:group style="position:absolute;left:3714;top:3054;width:12;height:2" coordorigin="3714,3054" coordsize="12,2">
              <v:shape style="position:absolute;left:3714;top:3054;width:12;height:2" coordorigin="3714,3054" coordsize="12,0" path="m3714,3054l3726,3054e" filled="false" stroked="true" strokeweight=".6pt" strokecolor="#000000">
                <v:path arrowok="t"/>
              </v:shape>
            </v:group>
            <v:group style="position:absolute;left:3714;top:3073;width:12;height:2" coordorigin="3714,3073" coordsize="12,2">
              <v:shape style="position:absolute;left:3714;top:3073;width:12;height:2" coordorigin="3714,3073" coordsize="12,0" path="m3714,3073l3726,3073e" filled="false" stroked="true" strokeweight=".6pt" strokecolor="#000000">
                <v:path arrowok="t"/>
              </v:shape>
            </v:group>
            <v:group style="position:absolute;left:3714;top:3092;width:12;height:2" coordorigin="3714,3092" coordsize="12,2">
              <v:shape style="position:absolute;left:3714;top:3092;width:12;height:2" coordorigin="3714,3092" coordsize="12,0" path="m3714,3092l3726,3092e" filled="false" stroked="true" strokeweight=".6pt" strokecolor="#000000">
                <v:path arrowok="t"/>
              </v:shape>
            </v:group>
            <v:group style="position:absolute;left:3714;top:3111;width:12;height:2" coordorigin="3714,3111" coordsize="12,2">
              <v:shape style="position:absolute;left:3714;top:3111;width:12;height:2" coordorigin="3714,3111" coordsize="12,0" path="m3714,3111l3726,3111e" filled="false" stroked="true" strokeweight=".6pt" strokecolor="#000000">
                <v:path arrowok="t"/>
              </v:shape>
            </v:group>
            <v:group style="position:absolute;left:3714;top:3131;width:12;height:2" coordorigin="3714,3131" coordsize="12,2">
              <v:shape style="position:absolute;left:3714;top:3131;width:12;height:2" coordorigin="3714,3131" coordsize="12,0" path="m3714,3131l3726,3131e" filled="false" stroked="true" strokeweight=".6pt" strokecolor="#000000">
                <v:path arrowok="t"/>
              </v:shape>
            </v:group>
            <v:group style="position:absolute;left:3714;top:3150;width:12;height:2" coordorigin="3714,3150" coordsize="12,2">
              <v:shape style="position:absolute;left:3714;top:3150;width:12;height:2" coordorigin="3714,3150" coordsize="12,0" path="m3714,3150l3726,3150e" filled="false" stroked="true" strokeweight=".6pt" strokecolor="#000000">
                <v:path arrowok="t"/>
              </v:shape>
            </v:group>
            <v:group style="position:absolute;left:3714;top:3169;width:12;height:2" coordorigin="3714,3169" coordsize="12,2">
              <v:shape style="position:absolute;left:3714;top:3169;width:12;height:2" coordorigin="3714,3169" coordsize="12,0" path="m3714,3169l3726,3169e" filled="false" stroked="true" strokeweight=".6pt" strokecolor="#000000">
                <v:path arrowok="t"/>
              </v:shape>
            </v:group>
            <v:group style="position:absolute;left:3714;top:3188;width:12;height:2" coordorigin="3714,3188" coordsize="12,2">
              <v:shape style="position:absolute;left:3714;top:3188;width:12;height:2" coordorigin="3714,3188" coordsize="12,0" path="m3714,3188l3726,3188e" filled="false" stroked="true" strokeweight=".6pt" strokecolor="#000000">
                <v:path arrowok="t"/>
              </v:shape>
            </v:group>
            <v:group style="position:absolute;left:3714;top:3207;width:12;height:2" coordorigin="3714,3207" coordsize="12,2">
              <v:shape style="position:absolute;left:3714;top:3207;width:12;height:2" coordorigin="3714,3207" coordsize="12,0" path="m3714,3207l3726,3207e" filled="false" stroked="true" strokeweight=".6pt" strokecolor="#000000">
                <v:path arrowok="t"/>
              </v:shape>
            </v:group>
            <v:group style="position:absolute;left:3714;top:3227;width:12;height:2" coordorigin="3714,3227" coordsize="12,2">
              <v:shape style="position:absolute;left:3714;top:3227;width:12;height:2" coordorigin="3714,3227" coordsize="12,0" path="m3714,3227l3726,3227e" filled="false" stroked="true" strokeweight=".6pt" strokecolor="#000000">
                <v:path arrowok="t"/>
              </v:shape>
            </v:group>
            <v:group style="position:absolute;left:3714;top:3246;width:12;height:2" coordorigin="3714,3246" coordsize="12,2">
              <v:shape style="position:absolute;left:3714;top:3246;width:12;height:2" coordorigin="3714,3246" coordsize="12,0" path="m3714,3246l3726,3246e" filled="false" stroked="true" strokeweight=".6pt" strokecolor="#000000">
                <v:path arrowok="t"/>
              </v:shape>
            </v:group>
            <v:group style="position:absolute;left:3714;top:3265;width:12;height:2" coordorigin="3714,3265" coordsize="12,2">
              <v:shape style="position:absolute;left:3714;top:3265;width:12;height:2" coordorigin="3714,3265" coordsize="12,0" path="m3714,3265l3726,3265e" filled="false" stroked="true" strokeweight=".6pt" strokecolor="#000000">
                <v:path arrowok="t"/>
              </v:shape>
            </v:group>
            <v:group style="position:absolute;left:3714;top:3284;width:12;height:2" coordorigin="3714,3284" coordsize="12,2">
              <v:shape style="position:absolute;left:3714;top:3284;width:12;height:2" coordorigin="3714,3284" coordsize="12,0" path="m3714,3284l3726,3284e" filled="false" stroked="true" strokeweight=".6pt" strokecolor="#000000">
                <v:path arrowok="t"/>
              </v:shape>
            </v:group>
            <v:group style="position:absolute;left:3714;top:3303;width:12;height:2" coordorigin="3714,3303" coordsize="12,2">
              <v:shape style="position:absolute;left:3714;top:3303;width:12;height:2" coordorigin="3714,3303" coordsize="12,0" path="m3714,3303l3726,3303e" filled="false" stroked="true" strokeweight=".6pt" strokecolor="#000000">
                <v:path arrowok="t"/>
              </v:shape>
            </v:group>
            <v:group style="position:absolute;left:3714;top:3323;width:12;height:2" coordorigin="3714,3323" coordsize="12,2">
              <v:shape style="position:absolute;left:3714;top:3323;width:12;height:2" coordorigin="3714,3323" coordsize="12,0" path="m3714,3323l3726,3323e" filled="false" stroked="true" strokeweight=".6pt" strokecolor="#000000">
                <v:path arrowok="t"/>
              </v:shape>
            </v:group>
            <v:group style="position:absolute;left:3714;top:3342;width:12;height:2" coordorigin="3714,3342" coordsize="12,2">
              <v:shape style="position:absolute;left:3714;top:3342;width:12;height:2" coordorigin="3714,3342" coordsize="12,0" path="m3714,3342l3726,3342e" filled="false" stroked="true" strokeweight=".6pt" strokecolor="#000000">
                <v:path arrowok="t"/>
              </v:shape>
            </v:group>
            <v:group style="position:absolute;left:3714;top:3361;width:12;height:2" coordorigin="3714,3361" coordsize="12,2">
              <v:shape style="position:absolute;left:3714;top:3361;width:12;height:2" coordorigin="3714,3361" coordsize="12,0" path="m3714,3361l3726,3361e" filled="false" stroked="true" strokeweight=".6pt" strokecolor="#000000">
                <v:path arrowok="t"/>
              </v:shape>
            </v:group>
            <v:group style="position:absolute;left:3714;top:3380;width:12;height:2" coordorigin="3714,3380" coordsize="12,2">
              <v:shape style="position:absolute;left:3714;top:3380;width:12;height:2" coordorigin="3714,3380" coordsize="12,0" path="m3714,3380l3726,3380e" filled="false" stroked="true" strokeweight=".6pt" strokecolor="#000000">
                <v:path arrowok="t"/>
              </v:shape>
            </v:group>
            <v:group style="position:absolute;left:3714;top:3399;width:12;height:2" coordorigin="3714,3399" coordsize="12,2">
              <v:shape style="position:absolute;left:3714;top:3399;width:12;height:2" coordorigin="3714,3399" coordsize="12,0" path="m3714,3399l3726,3399e" filled="false" stroked="true" strokeweight=".6pt" strokecolor="#000000">
                <v:path arrowok="t"/>
              </v:shape>
            </v:group>
            <v:group style="position:absolute;left:3714;top:3419;width:12;height:2" coordorigin="3714,3419" coordsize="12,2">
              <v:shape style="position:absolute;left:3714;top:3419;width:12;height:2" coordorigin="3714,3419" coordsize="12,0" path="m3714,3419l3726,3419e" filled="false" stroked="true" strokeweight=".6pt" strokecolor="#000000">
                <v:path arrowok="t"/>
              </v:shape>
            </v:group>
            <v:group style="position:absolute;left:3714;top:3438;width:12;height:2" coordorigin="3714,3438" coordsize="12,2">
              <v:shape style="position:absolute;left:3714;top:3438;width:12;height:2" coordorigin="3714,3438" coordsize="12,0" path="m3714,3438l3726,3438e" filled="false" stroked="true" strokeweight=".6pt" strokecolor="#000000">
                <v:path arrowok="t"/>
              </v:shape>
            </v:group>
            <v:group style="position:absolute;left:3714;top:3457;width:12;height:2" coordorigin="3714,3457" coordsize="12,2">
              <v:shape style="position:absolute;left:3714;top:3457;width:12;height:2" coordorigin="3714,3457" coordsize="12,0" path="m3714,3457l3726,3457e" filled="false" stroked="true" strokeweight=".6pt" strokecolor="#000000">
                <v:path arrowok="t"/>
              </v:shape>
            </v:group>
            <v:group style="position:absolute;left:3714;top:3476;width:12;height:2" coordorigin="3714,3476" coordsize="12,2">
              <v:shape style="position:absolute;left:3714;top:3476;width:12;height:2" coordorigin="3714,3476" coordsize="12,0" path="m3714,3476l3726,3476e" filled="false" stroked="true" strokeweight=".6pt" strokecolor="#000000">
                <v:path arrowok="t"/>
              </v:shape>
            </v:group>
            <v:group style="position:absolute;left:3714;top:3495;width:12;height:2" coordorigin="3714,3495" coordsize="12,2">
              <v:shape style="position:absolute;left:3714;top:3495;width:12;height:2" coordorigin="3714,3495" coordsize="12,0" path="m3714,3495l3726,3495e" filled="false" stroked="true" strokeweight=".6pt" strokecolor="#000000">
                <v:path arrowok="t"/>
              </v:shape>
            </v:group>
            <v:group style="position:absolute;left:3715;top:3553;width:10;height:2" coordorigin="3715,3553" coordsize="10,2">
              <v:shape style="position:absolute;left:3715;top:3553;width:10;height:2" coordorigin="3715,3553" coordsize="10,0" path="m3715,3553l3725,3553e" filled="false" stroked="true" strokeweight=".48pt" strokecolor="#000000">
                <v:path arrowok="t"/>
              </v:shape>
            </v:group>
            <v:group style="position:absolute;left:3715;top:3572;width:10;height:2" coordorigin="3715,3572" coordsize="10,2">
              <v:shape style="position:absolute;left:3715;top:3572;width:10;height:2" coordorigin="3715,3572" coordsize="10,0" path="m3715,3572l3725,3572e" filled="false" stroked="true" strokeweight=".48pt" strokecolor="#000000">
                <v:path arrowok="t"/>
              </v:shape>
            </v:group>
            <v:group style="position:absolute;left:3715;top:3591;width:10;height:2" coordorigin="3715,3591" coordsize="10,2">
              <v:shape style="position:absolute;left:3715;top:3591;width:10;height:2" coordorigin="3715,3591" coordsize="10,0" path="m3715,3591l3725,3591e" filled="false" stroked="true" strokeweight=".48pt" strokecolor="#000000">
                <v:path arrowok="t"/>
              </v:shape>
            </v:group>
            <v:group style="position:absolute;left:3715;top:3611;width:10;height:2" coordorigin="3715,3611" coordsize="10,2">
              <v:shape style="position:absolute;left:3715;top:3611;width:10;height:2" coordorigin="3715,3611" coordsize="10,0" path="m3715,3611l3725,3611e" filled="false" stroked="true" strokeweight=".48pt" strokecolor="#000000">
                <v:path arrowok="t"/>
              </v:shape>
            </v:group>
            <v:group style="position:absolute;left:3715;top:3630;width:10;height:2" coordorigin="3715,3630" coordsize="10,2">
              <v:shape style="position:absolute;left:3715;top:3630;width:10;height:2" coordorigin="3715,3630" coordsize="10,0" path="m3715,3630l3725,3630e" filled="false" stroked="true" strokeweight=".48pt" strokecolor="#000000">
                <v:path arrowok="t"/>
              </v:shape>
            </v:group>
            <v:group style="position:absolute;left:3715;top:3649;width:10;height:2" coordorigin="3715,3649" coordsize="10,2">
              <v:shape style="position:absolute;left:3715;top:3649;width:10;height:2" coordorigin="3715,3649" coordsize="10,0" path="m3715,3649l3725,3649e" filled="false" stroked="true" strokeweight=".48pt" strokecolor="#000000">
                <v:path arrowok="t"/>
              </v:shape>
            </v:group>
            <v:group style="position:absolute;left:3715;top:3668;width:10;height:2" coordorigin="3715,3668" coordsize="10,2">
              <v:shape style="position:absolute;left:3715;top:3668;width:10;height:2" coordorigin="3715,3668" coordsize="10,0" path="m3715,3668l3725,3668e" filled="false" stroked="true" strokeweight=".48pt" strokecolor="#000000">
                <v:path arrowok="t"/>
              </v:shape>
            </v:group>
            <v:group style="position:absolute;left:3715;top:3687;width:10;height:2" coordorigin="3715,3687" coordsize="10,2">
              <v:shape style="position:absolute;left:3715;top:3687;width:10;height:2" coordorigin="3715,3687" coordsize="10,0" path="m3715,3687l3725,3687e" filled="false" stroked="true" strokeweight=".48pt" strokecolor="#000000">
                <v:path arrowok="t"/>
              </v:shape>
            </v:group>
            <v:group style="position:absolute;left:3715;top:3707;width:10;height:2" coordorigin="3715,3707" coordsize="10,2">
              <v:shape style="position:absolute;left:3715;top:3707;width:10;height:2" coordorigin="3715,3707" coordsize="10,0" path="m3715,3707l3725,3707e" filled="false" stroked="true" strokeweight=".48pt" strokecolor="#000000">
                <v:path arrowok="t"/>
              </v:shape>
            </v:group>
            <v:group style="position:absolute;left:3715;top:3726;width:10;height:2" coordorigin="3715,3726" coordsize="10,2">
              <v:shape style="position:absolute;left:3715;top:3726;width:10;height:2" coordorigin="3715,3726" coordsize="10,0" path="m3715,3726l3725,3726e" filled="false" stroked="true" strokeweight=".48pt" strokecolor="#000000">
                <v:path arrowok="t"/>
              </v:shape>
            </v:group>
            <v:group style="position:absolute;left:3715;top:3745;width:10;height:2" coordorigin="3715,3745" coordsize="10,2">
              <v:shape style="position:absolute;left:3715;top:3745;width:10;height:2" coordorigin="3715,3745" coordsize="10,0" path="m3715,3745l3725,3745e" filled="false" stroked="true" strokeweight=".48pt" strokecolor="#000000">
                <v:path arrowok="t"/>
              </v:shape>
            </v:group>
            <v:group style="position:absolute;left:3715;top:3764;width:10;height:2" coordorigin="3715,3764" coordsize="10,2">
              <v:shape style="position:absolute;left:3715;top:3764;width:10;height:2" coordorigin="3715,3764" coordsize="10,0" path="m3715,3764l3725,3764e" filled="false" stroked="true" strokeweight=".48pt" strokecolor="#000000">
                <v:path arrowok="t"/>
              </v:shape>
            </v:group>
            <v:group style="position:absolute;left:3715;top:3783;width:10;height:2" coordorigin="3715,3783" coordsize="10,2">
              <v:shape style="position:absolute;left:3715;top:3783;width:10;height:2" coordorigin="3715,3783" coordsize="10,0" path="m3715,3783l3725,3783e" filled="false" stroked="true" strokeweight=".48pt" strokecolor="#000000">
                <v:path arrowok="t"/>
              </v:shape>
            </v:group>
            <v:group style="position:absolute;left:3715;top:3803;width:10;height:2" coordorigin="3715,3803" coordsize="10,2">
              <v:shape style="position:absolute;left:3715;top:3803;width:10;height:2" coordorigin="3715,3803" coordsize="10,0" path="m3715,3803l3725,3803e" filled="false" stroked="true" strokeweight=".48pt" strokecolor="#000000">
                <v:path arrowok="t"/>
              </v:shape>
            </v:group>
            <v:group style="position:absolute;left:3715;top:3822;width:10;height:2" coordorigin="3715,3822" coordsize="10,2">
              <v:shape style="position:absolute;left:3715;top:3822;width:10;height:2" coordorigin="3715,3822" coordsize="10,0" path="m3715,3822l3725,3822e" filled="false" stroked="true" strokeweight=".48pt" strokecolor="#000000">
                <v:path arrowok="t"/>
              </v:shape>
            </v:group>
            <v:group style="position:absolute;left:3715;top:3841;width:10;height:2" coordorigin="3715,3841" coordsize="10,2">
              <v:shape style="position:absolute;left:3715;top:3841;width:10;height:2" coordorigin="3715,3841" coordsize="10,0" path="m3715,3841l3725,3841e" filled="false" stroked="true" strokeweight=".48pt" strokecolor="#000000">
                <v:path arrowok="t"/>
              </v:shape>
            </v:group>
            <v:group style="position:absolute;left:3715;top:3860;width:10;height:2" coordorigin="3715,3860" coordsize="10,2">
              <v:shape style="position:absolute;left:3715;top:3860;width:10;height:2" coordorigin="3715,3860" coordsize="10,0" path="m3715,3860l3725,3860e" filled="false" stroked="true" strokeweight=".48pt" strokecolor="#000000">
                <v:path arrowok="t"/>
              </v:shape>
            </v:group>
            <v:group style="position:absolute;left:3715;top:3879;width:10;height:2" coordorigin="3715,3879" coordsize="10,2">
              <v:shape style="position:absolute;left:3715;top:3879;width:10;height:2" coordorigin="3715,3879" coordsize="10,0" path="m3715,3879l3725,3879e" filled="false" stroked="true" strokeweight=".48pt" strokecolor="#000000">
                <v:path arrowok="t"/>
              </v:shape>
            </v:group>
            <v:group style="position:absolute;left:3715;top:3899;width:10;height:2" coordorigin="3715,3899" coordsize="10,2">
              <v:shape style="position:absolute;left:3715;top:3899;width:10;height:2" coordorigin="3715,3899" coordsize="10,0" path="m3715,3899l3725,3899e" filled="false" stroked="true" strokeweight=".48pt" strokecolor="#000000">
                <v:path arrowok="t"/>
              </v:shape>
            </v:group>
            <v:group style="position:absolute;left:2048;top:3980;width:12;height:2" coordorigin="2048,3980" coordsize="12,2">
              <v:shape style="position:absolute;left:2048;top:3980;width:12;height:2" coordorigin="2048,3980" coordsize="12,0" path="m2048,3980l2060,3980e" filled="false" stroked="true" strokeweight=".6pt" strokecolor="#000000">
                <v:path arrowok="t"/>
              </v:shape>
            </v:group>
            <v:group style="position:absolute;left:2068;top:3980;width:12;height:2" coordorigin="2068,3980" coordsize="12,2">
              <v:shape style="position:absolute;left:2068;top:3980;width:12;height:2" coordorigin="2068,3980" coordsize="12,0" path="m2068,3980l2080,3980e" filled="false" stroked="true" strokeweight=".6pt" strokecolor="#000000">
                <v:path arrowok="t"/>
              </v:shape>
            </v:group>
            <v:group style="position:absolute;left:2087;top:3980;width:12;height:2" coordorigin="2087,3980" coordsize="12,2">
              <v:shape style="position:absolute;left:2087;top:3980;width:12;height:2" coordorigin="2087,3980" coordsize="12,0" path="m2087,3980l2099,3980e" filled="false" stroked="true" strokeweight=".6pt" strokecolor="#000000">
                <v:path arrowok="t"/>
              </v:shape>
            </v:group>
            <v:group style="position:absolute;left:2106;top:3980;width:12;height:2" coordorigin="2106,3980" coordsize="12,2">
              <v:shape style="position:absolute;left:2106;top:3980;width:12;height:2" coordorigin="2106,3980" coordsize="12,0" path="m2106,3980l2118,3980e" filled="false" stroked="true" strokeweight=".6pt" strokecolor="#000000">
                <v:path arrowok="t"/>
              </v:shape>
            </v:group>
            <v:group style="position:absolute;left:2125;top:3980;width:12;height:2" coordorigin="2125,3980" coordsize="12,2">
              <v:shape style="position:absolute;left:2125;top:3980;width:12;height:2" coordorigin="2125,3980" coordsize="12,0" path="m2125,3980l2137,3980e" filled="false" stroked="true" strokeweight=".6pt" strokecolor="#000000">
                <v:path arrowok="t"/>
              </v:shape>
            </v:group>
            <v:group style="position:absolute;left:2144;top:3980;width:12;height:2" coordorigin="2144,3980" coordsize="12,2">
              <v:shape style="position:absolute;left:2144;top:3980;width:12;height:2" coordorigin="2144,3980" coordsize="12,0" path="m2144,3980l2156,3980e" filled="false" stroked="true" strokeweight=".6pt" strokecolor="#000000">
                <v:path arrowok="t"/>
              </v:shape>
            </v:group>
            <v:group style="position:absolute;left:2164;top:3980;width:12;height:2" coordorigin="2164,3980" coordsize="12,2">
              <v:shape style="position:absolute;left:2164;top:3980;width:12;height:2" coordorigin="2164,3980" coordsize="12,0" path="m2164,3980l2176,3980e" filled="false" stroked="true" strokeweight=".6pt" strokecolor="#000000">
                <v:path arrowok="t"/>
              </v:shape>
            </v:group>
            <v:group style="position:absolute;left:2183;top:3980;width:12;height:2" coordorigin="2183,3980" coordsize="12,2">
              <v:shape style="position:absolute;left:2183;top:3980;width:12;height:2" coordorigin="2183,3980" coordsize="12,0" path="m2183,3980l2195,3980e" filled="false" stroked="true" strokeweight=".6pt" strokecolor="#000000">
                <v:path arrowok="t"/>
              </v:shape>
            </v:group>
            <v:group style="position:absolute;left:2202;top:3980;width:12;height:2" coordorigin="2202,3980" coordsize="12,2">
              <v:shape style="position:absolute;left:2202;top:3980;width:12;height:2" coordorigin="2202,3980" coordsize="12,0" path="m2202,3980l2214,3980e" filled="false" stroked="true" strokeweight=".6pt" strokecolor="#000000">
                <v:path arrowok="t"/>
              </v:shape>
            </v:group>
            <v:group style="position:absolute;left:2221;top:3980;width:12;height:2" coordorigin="2221,3980" coordsize="12,2">
              <v:shape style="position:absolute;left:2221;top:3980;width:12;height:2" coordorigin="2221,3980" coordsize="12,0" path="m2221,3980l2233,3980e" filled="false" stroked="true" strokeweight=".6pt" strokecolor="#000000">
                <v:path arrowok="t"/>
              </v:shape>
            </v:group>
            <v:group style="position:absolute;left:2240;top:3980;width:12;height:2" coordorigin="2240,3980" coordsize="12,2">
              <v:shape style="position:absolute;left:2240;top:3980;width:12;height:2" coordorigin="2240,3980" coordsize="12,0" path="m2240,3980l2252,3980e" filled="false" stroked="true" strokeweight=".6pt" strokecolor="#000000">
                <v:path arrowok="t"/>
              </v:shape>
            </v:group>
            <v:group style="position:absolute;left:2260;top:3980;width:12;height:2" coordorigin="2260,3980" coordsize="12,2">
              <v:shape style="position:absolute;left:2260;top:3980;width:12;height:2" coordorigin="2260,3980" coordsize="12,0" path="m2260,3980l2272,3980e" filled="false" stroked="true" strokeweight=".6pt" strokecolor="#000000">
                <v:path arrowok="t"/>
              </v:shape>
            </v:group>
            <v:group style="position:absolute;left:2279;top:3980;width:12;height:2" coordorigin="2279,3980" coordsize="12,2">
              <v:shape style="position:absolute;left:2279;top:3980;width:12;height:2" coordorigin="2279,3980" coordsize="12,0" path="m2279,3980l2291,3980e" filled="false" stroked="true" strokeweight=".6pt" strokecolor="#000000">
                <v:path arrowok="t"/>
              </v:shape>
            </v:group>
            <v:group style="position:absolute;left:2298;top:3980;width:12;height:2" coordorigin="2298,3980" coordsize="12,2">
              <v:shape style="position:absolute;left:2298;top:3980;width:12;height:2" coordorigin="2298,3980" coordsize="12,0" path="m2298,3980l2310,3980e" filled="false" stroked="true" strokeweight=".6pt" strokecolor="#000000">
                <v:path arrowok="t"/>
              </v:shape>
            </v:group>
            <v:group style="position:absolute;left:2317;top:3980;width:12;height:2" coordorigin="2317,3980" coordsize="12,2">
              <v:shape style="position:absolute;left:2317;top:3980;width:12;height:2" coordorigin="2317,3980" coordsize="12,0" path="m2317,3980l2329,3980e" filled="false" stroked="true" strokeweight=".6pt" strokecolor="#000000">
                <v:path arrowok="t"/>
              </v:shape>
            </v:group>
            <v:group style="position:absolute;left:2336;top:3980;width:12;height:2" coordorigin="2336,3980" coordsize="12,2">
              <v:shape style="position:absolute;left:2336;top:3980;width:12;height:2" coordorigin="2336,3980" coordsize="12,0" path="m2336,3980l2348,3980e" filled="false" stroked="true" strokeweight=".6pt" strokecolor="#000000">
                <v:path arrowok="t"/>
              </v:shape>
            </v:group>
            <v:group style="position:absolute;left:2356;top:3980;width:12;height:2" coordorigin="2356,3980" coordsize="12,2">
              <v:shape style="position:absolute;left:2356;top:3980;width:12;height:2" coordorigin="2356,3980" coordsize="12,0" path="m2356,3980l2368,3980e" filled="false" stroked="true" strokeweight=".6pt" strokecolor="#000000">
                <v:path arrowok="t"/>
              </v:shape>
            </v:group>
            <v:group style="position:absolute;left:2375;top:3980;width:12;height:2" coordorigin="2375,3980" coordsize="12,2">
              <v:shape style="position:absolute;left:2375;top:3980;width:12;height:2" coordorigin="2375,3980" coordsize="12,0" path="m2375,3980l2387,3980e" filled="false" stroked="true" strokeweight=".6pt" strokecolor="#000000">
                <v:path arrowok="t"/>
              </v:shape>
            </v:group>
            <v:group style="position:absolute;left:2394;top:3980;width:12;height:2" coordorigin="2394,3980" coordsize="12,2">
              <v:shape style="position:absolute;left:2394;top:3980;width:12;height:2" coordorigin="2394,3980" coordsize="12,0" path="m2394,3980l2406,3980e" filled="false" stroked="true" strokeweight=".6pt" strokecolor="#000000">
                <v:path arrowok="t"/>
              </v:shape>
            </v:group>
            <v:group style="position:absolute;left:2413;top:3980;width:12;height:2" coordorigin="2413,3980" coordsize="12,2">
              <v:shape style="position:absolute;left:2413;top:3980;width:12;height:2" coordorigin="2413,3980" coordsize="12,0" path="m2413,3980l2425,3980e" filled="false" stroked="true" strokeweight=".6pt" strokecolor="#000000">
                <v:path arrowok="t"/>
              </v:shape>
            </v:group>
            <v:group style="position:absolute;left:2432;top:3980;width:12;height:2" coordorigin="2432,3980" coordsize="12,2">
              <v:shape style="position:absolute;left:2432;top:3980;width:12;height:2" coordorigin="2432,3980" coordsize="12,0" path="m2432,3980l2444,3980e" filled="false" stroked="true" strokeweight=".6pt" strokecolor="#000000">
                <v:path arrowok="t"/>
              </v:shape>
            </v:group>
            <v:group style="position:absolute;left:2452;top:3980;width:12;height:2" coordorigin="2452,3980" coordsize="12,2">
              <v:shape style="position:absolute;left:2452;top:3980;width:12;height:2" coordorigin="2452,3980" coordsize="12,0" path="m2452,3980l2464,3980e" filled="false" stroked="true" strokeweight=".6pt" strokecolor="#000000">
                <v:path arrowok="t"/>
              </v:shape>
            </v:group>
            <v:group style="position:absolute;left:2471;top:3980;width:12;height:2" coordorigin="2471,3980" coordsize="12,2">
              <v:shape style="position:absolute;left:2471;top:3980;width:12;height:2" coordorigin="2471,3980" coordsize="12,0" path="m2471,3980l2483,3980e" filled="false" stroked="true" strokeweight=".6pt" strokecolor="#000000">
                <v:path arrowok="t"/>
              </v:shape>
            </v:group>
            <v:group style="position:absolute;left:2490;top:3980;width:12;height:2" coordorigin="2490,3980" coordsize="12,2">
              <v:shape style="position:absolute;left:2490;top:3980;width:12;height:2" coordorigin="2490,3980" coordsize="12,0" path="m2490,3980l2502,3980e" filled="false" stroked="true" strokeweight=".6pt" strokecolor="#000000">
                <v:path arrowok="t"/>
              </v:shape>
            </v:group>
            <v:group style="position:absolute;left:2509;top:3980;width:12;height:2" coordorigin="2509,3980" coordsize="12,2">
              <v:shape style="position:absolute;left:2509;top:3980;width:12;height:2" coordorigin="2509,3980" coordsize="12,0" path="m2509,3980l2521,3980e" filled="false" stroked="true" strokeweight=".6pt" strokecolor="#000000">
                <v:path arrowok="t"/>
              </v:shape>
            </v:group>
            <v:group style="position:absolute;left:2528;top:3980;width:12;height:2" coordorigin="2528,3980" coordsize="12,2">
              <v:shape style="position:absolute;left:2528;top:3980;width:12;height:2" coordorigin="2528,3980" coordsize="12,0" path="m2528,3980l2540,3980e" filled="false" stroked="true" strokeweight=".6pt" strokecolor="#000000">
                <v:path arrowok="t"/>
              </v:shape>
            </v:group>
            <v:group style="position:absolute;left:2548;top:3980;width:12;height:2" coordorigin="2548,3980" coordsize="12,2">
              <v:shape style="position:absolute;left:2548;top:3980;width:12;height:2" coordorigin="2548,3980" coordsize="12,0" path="m2548,3980l2560,3980e" filled="false" stroked="true" strokeweight=".6pt" strokecolor="#000000">
                <v:path arrowok="t"/>
              </v:shape>
            </v:group>
            <v:group style="position:absolute;left:2567;top:3980;width:12;height:2" coordorigin="2567,3980" coordsize="12,2">
              <v:shape style="position:absolute;left:2567;top:3980;width:12;height:2" coordorigin="2567,3980" coordsize="12,0" path="m2567,3980l2579,3980e" filled="false" stroked="true" strokeweight=".6pt" strokecolor="#000000">
                <v:path arrowok="t"/>
              </v:shape>
            </v:group>
            <v:group style="position:absolute;left:2586;top:3980;width:12;height:2" coordorigin="2586,3980" coordsize="12,2">
              <v:shape style="position:absolute;left:2586;top:3980;width:12;height:2" coordorigin="2586,3980" coordsize="12,0" path="m2586,3980l2598,3980e" filled="false" stroked="true" strokeweight=".6pt" strokecolor="#000000">
                <v:path arrowok="t"/>
              </v:shape>
            </v:group>
            <v:group style="position:absolute;left:2605;top:3980;width:12;height:2" coordorigin="2605,3980" coordsize="12,2">
              <v:shape style="position:absolute;left:2605;top:3980;width:12;height:2" coordorigin="2605,3980" coordsize="12,0" path="m2605,3980l2617,3980e" filled="false" stroked="true" strokeweight=".6pt" strokecolor="#000000">
                <v:path arrowok="t"/>
              </v:shape>
            </v:group>
            <v:group style="position:absolute;left:2624;top:3980;width:12;height:2" coordorigin="2624,3980" coordsize="12,2">
              <v:shape style="position:absolute;left:2624;top:3980;width:12;height:2" coordorigin="2624,3980" coordsize="12,0" path="m2624,3980l2636,3980e" filled="false" stroked="true" strokeweight=".6pt" strokecolor="#000000">
                <v:path arrowok="t"/>
              </v:shape>
            </v:group>
            <v:group style="position:absolute;left:2644;top:3980;width:12;height:2" coordorigin="2644,3980" coordsize="12,2">
              <v:shape style="position:absolute;left:2644;top:3980;width:12;height:2" coordorigin="2644,3980" coordsize="12,0" path="m2644,3980l2656,3980e" filled="false" stroked="true" strokeweight=".6pt" strokecolor="#000000">
                <v:path arrowok="t"/>
              </v:shape>
            </v:group>
            <v:group style="position:absolute;left:2663;top:3980;width:12;height:2" coordorigin="2663,3980" coordsize="12,2">
              <v:shape style="position:absolute;left:2663;top:3980;width:12;height:2" coordorigin="2663,3980" coordsize="12,0" path="m2663,3980l2675,3980e" filled="false" stroked="true" strokeweight=".6pt" strokecolor="#000000">
                <v:path arrowok="t"/>
              </v:shape>
            </v:group>
            <v:group style="position:absolute;left:2682;top:3980;width:12;height:2" coordorigin="2682,3980" coordsize="12,2">
              <v:shape style="position:absolute;left:2682;top:3980;width:12;height:2" coordorigin="2682,3980" coordsize="12,0" path="m2682,3980l2694,3980e" filled="false" stroked="true" strokeweight=".6pt" strokecolor="#000000">
                <v:path arrowok="t"/>
              </v:shape>
            </v:group>
            <v:group style="position:absolute;left:2701;top:3980;width:12;height:2" coordorigin="2701,3980" coordsize="12,2">
              <v:shape style="position:absolute;left:2701;top:3980;width:12;height:2" coordorigin="2701,3980" coordsize="12,0" path="m2701,3980l2713,3980e" filled="false" stroked="true" strokeweight=".6pt" strokecolor="#000000">
                <v:path arrowok="t"/>
              </v:shape>
            </v:group>
            <v:group style="position:absolute;left:2720;top:3980;width:12;height:2" coordorigin="2720,3980" coordsize="12,2">
              <v:shape style="position:absolute;left:2720;top:3980;width:12;height:2" coordorigin="2720,3980" coordsize="12,0" path="m2720,3980l2732,3980e" filled="false" stroked="true" strokeweight=".6pt" strokecolor="#000000">
                <v:path arrowok="t"/>
              </v:shape>
            </v:group>
            <v:group style="position:absolute;left:2740;top:3980;width:12;height:2" coordorigin="2740,3980" coordsize="12,2">
              <v:shape style="position:absolute;left:2740;top:3980;width:12;height:2" coordorigin="2740,3980" coordsize="12,0" path="m2740,3980l2752,3980e" filled="false" stroked="true" strokeweight=".6pt" strokecolor="#000000">
                <v:path arrowok="t"/>
              </v:shape>
            </v:group>
            <v:group style="position:absolute;left:2759;top:3980;width:12;height:2" coordorigin="2759,3980" coordsize="12,2">
              <v:shape style="position:absolute;left:2759;top:3980;width:12;height:2" coordorigin="2759,3980" coordsize="12,0" path="m2759,3980l2771,3980e" filled="false" stroked="true" strokeweight=".6pt" strokecolor="#000000">
                <v:path arrowok="t"/>
              </v:shape>
            </v:group>
            <v:group style="position:absolute;left:2778;top:3980;width:12;height:2" coordorigin="2778,3980" coordsize="12,2">
              <v:shape style="position:absolute;left:2778;top:3980;width:12;height:2" coordorigin="2778,3980" coordsize="12,0" path="m2778,3980l2790,3980e" filled="false" stroked="true" strokeweight=".6pt" strokecolor="#000000">
                <v:path arrowok="t"/>
              </v:shape>
            </v:group>
            <v:group style="position:absolute;left:2797;top:3980;width:12;height:2" coordorigin="2797,3980" coordsize="12,2">
              <v:shape style="position:absolute;left:2797;top:3980;width:12;height:2" coordorigin="2797,3980" coordsize="12,0" path="m2797,3980l2809,3980e" filled="false" stroked="true" strokeweight=".6pt" strokecolor="#000000">
                <v:path arrowok="t"/>
              </v:shape>
            </v:group>
            <v:group style="position:absolute;left:2816;top:3980;width:12;height:2" coordorigin="2816,3980" coordsize="12,2">
              <v:shape style="position:absolute;left:2816;top:3980;width:12;height:2" coordorigin="2816,3980" coordsize="12,0" path="m2816,3980l2828,3980e" filled="false" stroked="true" strokeweight=".6pt" strokecolor="#000000">
                <v:path arrowok="t"/>
              </v:shape>
            </v:group>
            <v:group style="position:absolute;left:2836;top:3980;width:12;height:2" coordorigin="2836,3980" coordsize="12,2">
              <v:shape style="position:absolute;left:2836;top:3980;width:12;height:2" coordorigin="2836,3980" coordsize="12,0" path="m2836,3980l2848,3980e" filled="false" stroked="true" strokeweight=".6pt" strokecolor="#000000">
                <v:path arrowok="t"/>
              </v:shape>
            </v:group>
            <v:group style="position:absolute;left:2855;top:3980;width:12;height:2" coordorigin="2855,3980" coordsize="12,2">
              <v:shape style="position:absolute;left:2855;top:3980;width:12;height:2" coordorigin="2855,3980" coordsize="12,0" path="m2855,3980l2867,3980e" filled="false" stroked="true" strokeweight=".6pt" strokecolor="#000000">
                <v:path arrowok="t"/>
              </v:shape>
            </v:group>
            <v:group style="position:absolute;left:2874;top:3980;width:12;height:2" coordorigin="2874,3980" coordsize="12,2">
              <v:shape style="position:absolute;left:2874;top:3980;width:12;height:2" coordorigin="2874,3980" coordsize="12,0" path="m2874,3980l2886,3980e" filled="false" stroked="true" strokeweight=".6pt" strokecolor="#000000">
                <v:path arrowok="t"/>
              </v:shape>
            </v:group>
            <v:group style="position:absolute;left:2893;top:3980;width:12;height:2" coordorigin="2893,3980" coordsize="12,2">
              <v:shape style="position:absolute;left:2893;top:3980;width:12;height:2" coordorigin="2893,3980" coordsize="12,0" path="m2893,3980l2905,3980e" filled="false" stroked="true" strokeweight=".6pt" strokecolor="#000000">
                <v:path arrowok="t"/>
              </v:shape>
            </v:group>
            <v:group style="position:absolute;left:2912;top:3980;width:12;height:2" coordorigin="2912,3980" coordsize="12,2">
              <v:shape style="position:absolute;left:2912;top:3980;width:12;height:2" coordorigin="2912,3980" coordsize="12,0" path="m2912,3980l2924,3980e" filled="false" stroked="true" strokeweight=".6pt" strokecolor="#000000">
                <v:path arrowok="t"/>
              </v:shape>
            </v:group>
            <v:group style="position:absolute;left:2932;top:3980;width:12;height:2" coordorigin="2932,3980" coordsize="12,2">
              <v:shape style="position:absolute;left:2932;top:3980;width:12;height:2" coordorigin="2932,3980" coordsize="12,0" path="m2932,3980l2944,3980e" filled="false" stroked="true" strokeweight=".6pt" strokecolor="#000000">
                <v:path arrowok="t"/>
              </v:shape>
            </v:group>
            <v:group style="position:absolute;left:2951;top:3980;width:12;height:2" coordorigin="2951,3980" coordsize="12,2">
              <v:shape style="position:absolute;left:2951;top:3980;width:12;height:2" coordorigin="2951,3980" coordsize="12,0" path="m2951,3980l2963,3980e" filled="false" stroked="true" strokeweight=".6pt" strokecolor="#000000">
                <v:path arrowok="t"/>
              </v:shape>
            </v:group>
            <v:group style="position:absolute;left:2970;top:3980;width:12;height:2" coordorigin="2970,3980" coordsize="12,2">
              <v:shape style="position:absolute;left:2970;top:3980;width:12;height:2" coordorigin="2970,3980" coordsize="12,0" path="m2970,3980l2982,3980e" filled="false" stroked="true" strokeweight=".6pt" strokecolor="#000000">
                <v:path arrowok="t"/>
              </v:shape>
            </v:group>
            <v:group style="position:absolute;left:2989;top:3980;width:12;height:2" coordorigin="2989,3980" coordsize="12,2">
              <v:shape style="position:absolute;left:2989;top:3980;width:12;height:2" coordorigin="2989,3980" coordsize="12,0" path="m2989,3980l3001,3980e" filled="false" stroked="true" strokeweight=".6pt" strokecolor="#000000">
                <v:path arrowok="t"/>
              </v:shape>
            </v:group>
            <v:group style="position:absolute;left:3008;top:3980;width:12;height:2" coordorigin="3008,3980" coordsize="12,2">
              <v:shape style="position:absolute;left:3008;top:3980;width:12;height:2" coordorigin="3008,3980" coordsize="12,0" path="m3008,3980l3020,3980e" filled="false" stroked="true" strokeweight=".6pt" strokecolor="#000000">
                <v:path arrowok="t"/>
              </v:shape>
            </v:group>
            <v:group style="position:absolute;left:3028;top:3980;width:12;height:2" coordorigin="3028,3980" coordsize="12,2">
              <v:shape style="position:absolute;left:3028;top:3980;width:12;height:2" coordorigin="3028,3980" coordsize="12,0" path="m3028,3980l3040,3980e" filled="false" stroked="true" strokeweight=".6pt" strokecolor="#000000">
                <v:path arrowok="t"/>
              </v:shape>
            </v:group>
            <v:group style="position:absolute;left:3047;top:3980;width:12;height:2" coordorigin="3047,3980" coordsize="12,2">
              <v:shape style="position:absolute;left:3047;top:3980;width:12;height:2" coordorigin="3047,3980" coordsize="12,0" path="m3047,3980l3059,3980e" filled="false" stroked="true" strokeweight=".6pt" strokecolor="#000000">
                <v:path arrowok="t"/>
              </v:shape>
            </v:group>
            <v:group style="position:absolute;left:3066;top:3980;width:12;height:2" coordorigin="3066,3980" coordsize="12,2">
              <v:shape style="position:absolute;left:3066;top:3980;width:12;height:2" coordorigin="3066,3980" coordsize="12,0" path="m3066,3980l3078,3980e" filled="false" stroked="true" strokeweight=".6pt" strokecolor="#000000">
                <v:path arrowok="t"/>
              </v:shape>
            </v:group>
            <v:group style="position:absolute;left:3085;top:3980;width:12;height:2" coordorigin="3085,3980" coordsize="12,2">
              <v:shape style="position:absolute;left:3085;top:3980;width:12;height:2" coordorigin="3085,3980" coordsize="12,0" path="m3085,3980l3097,3980e" filled="false" stroked="true" strokeweight=".6pt" strokecolor="#000000">
                <v:path arrowok="t"/>
              </v:shape>
            </v:group>
            <v:group style="position:absolute;left:3104;top:3980;width:12;height:2" coordorigin="3104,3980" coordsize="12,2">
              <v:shape style="position:absolute;left:3104;top:3980;width:12;height:2" coordorigin="3104,3980" coordsize="12,0" path="m3104,3980l3116,3980e" filled="false" stroked="true" strokeweight=".6pt" strokecolor="#000000">
                <v:path arrowok="t"/>
              </v:shape>
            </v:group>
            <v:group style="position:absolute;left:3124;top:3980;width:12;height:2" coordorigin="3124,3980" coordsize="12,2">
              <v:shape style="position:absolute;left:3124;top:3980;width:12;height:2" coordorigin="3124,3980" coordsize="12,0" path="m3124,3980l3136,3980e" filled="false" stroked="true" strokeweight=".6pt" strokecolor="#000000">
                <v:path arrowok="t"/>
              </v:shape>
            </v:group>
            <v:group style="position:absolute;left:3143;top:3980;width:12;height:2" coordorigin="3143,3980" coordsize="12,2">
              <v:shape style="position:absolute;left:3143;top:3980;width:12;height:2" coordorigin="3143,3980" coordsize="12,0" path="m3143,3980l3155,3980e" filled="false" stroked="true" strokeweight=".6pt" strokecolor="#000000">
                <v:path arrowok="t"/>
              </v:shape>
            </v:group>
            <v:group style="position:absolute;left:3162;top:3980;width:12;height:2" coordorigin="3162,3980" coordsize="12,2">
              <v:shape style="position:absolute;left:3162;top:3980;width:12;height:2" coordorigin="3162,3980" coordsize="12,0" path="m3162,3980l3174,3980e" filled="false" stroked="true" strokeweight=".6pt" strokecolor="#000000">
                <v:path arrowok="t"/>
              </v:shape>
            </v:group>
            <v:group style="position:absolute;left:3181;top:3980;width:12;height:2" coordorigin="3181,3980" coordsize="12,2">
              <v:shape style="position:absolute;left:3181;top:3980;width:12;height:2" coordorigin="3181,3980" coordsize="12,0" path="m3181,3980l3193,3980e" filled="false" stroked="true" strokeweight=".6pt" strokecolor="#000000">
                <v:path arrowok="t"/>
              </v:shape>
            </v:group>
            <v:group style="position:absolute;left:3200;top:3980;width:12;height:2" coordorigin="3200,3980" coordsize="12,2">
              <v:shape style="position:absolute;left:3200;top:3980;width:12;height:2" coordorigin="3200,3980" coordsize="12,0" path="m3200,3980l3212,3980e" filled="false" stroked="true" strokeweight=".6pt" strokecolor="#000000">
                <v:path arrowok="t"/>
              </v:shape>
            </v:group>
            <v:group style="position:absolute;left:3220;top:3980;width:12;height:2" coordorigin="3220,3980" coordsize="12,2">
              <v:shape style="position:absolute;left:3220;top:3980;width:12;height:2" coordorigin="3220,3980" coordsize="12,0" path="m3220,3980l3232,3980e" filled="false" stroked="true" strokeweight=".6pt" strokecolor="#000000">
                <v:path arrowok="t"/>
              </v:shape>
            </v:group>
            <v:group style="position:absolute;left:3239;top:3980;width:12;height:2" coordorigin="3239,3980" coordsize="12,2">
              <v:shape style="position:absolute;left:3239;top:3980;width:12;height:2" coordorigin="3239,3980" coordsize="12,0" path="m3239,3980l3251,3980e" filled="false" stroked="true" strokeweight=".6pt" strokecolor="#000000">
                <v:path arrowok="t"/>
              </v:shape>
            </v:group>
            <v:group style="position:absolute;left:3258;top:3980;width:12;height:2" coordorigin="3258,3980" coordsize="12,2">
              <v:shape style="position:absolute;left:3258;top:3980;width:12;height:2" coordorigin="3258,3980" coordsize="12,0" path="m3258,3980l3270,3980e" filled="false" stroked="true" strokeweight=".6pt" strokecolor="#000000">
                <v:path arrowok="t"/>
              </v:shape>
            </v:group>
            <v:group style="position:absolute;left:3277;top:3980;width:12;height:2" coordorigin="3277,3980" coordsize="12,2">
              <v:shape style="position:absolute;left:3277;top:3980;width:12;height:2" coordorigin="3277,3980" coordsize="12,0" path="m3277,3980l3289,3980e" filled="false" stroked="true" strokeweight=".6pt" strokecolor="#000000">
                <v:path arrowok="t"/>
              </v:shape>
            </v:group>
            <v:group style="position:absolute;left:3296;top:3980;width:12;height:2" coordorigin="3296,3980" coordsize="12,2">
              <v:shape style="position:absolute;left:3296;top:3980;width:12;height:2" coordorigin="3296,3980" coordsize="12,0" path="m3296,3980l3308,3980e" filled="false" stroked="true" strokeweight=".6pt" strokecolor="#000000">
                <v:path arrowok="t"/>
              </v:shape>
            </v:group>
            <v:group style="position:absolute;left:3316;top:3980;width:12;height:2" coordorigin="3316,3980" coordsize="12,2">
              <v:shape style="position:absolute;left:3316;top:3980;width:12;height:2" coordorigin="3316,3980" coordsize="12,0" path="m3316,3980l3328,3980e" filled="false" stroked="true" strokeweight=".6pt" strokecolor="#000000">
                <v:path arrowok="t"/>
              </v:shape>
            </v:group>
            <v:group style="position:absolute;left:3335;top:3980;width:12;height:2" coordorigin="3335,3980" coordsize="12,2">
              <v:shape style="position:absolute;left:3335;top:3980;width:12;height:2" coordorigin="3335,3980" coordsize="12,0" path="m3335,3980l3347,3980e" filled="false" stroked="true" strokeweight=".6pt" strokecolor="#000000">
                <v:path arrowok="t"/>
              </v:shape>
            </v:group>
            <v:group style="position:absolute;left:3354;top:3980;width:12;height:2" coordorigin="3354,3980" coordsize="12,2">
              <v:shape style="position:absolute;left:3354;top:3980;width:12;height:2" coordorigin="3354,3980" coordsize="12,0" path="m3354,3980l3366,3980e" filled="false" stroked="true" strokeweight=".6pt" strokecolor="#000000">
                <v:path arrowok="t"/>
              </v:shape>
            </v:group>
            <v:group style="position:absolute;left:3373;top:3980;width:12;height:2" coordorigin="3373,3980" coordsize="12,2">
              <v:shape style="position:absolute;left:3373;top:3980;width:12;height:2" coordorigin="3373,3980" coordsize="12,0" path="m3373,3980l3385,3980e" filled="false" stroked="true" strokeweight=".6pt" strokecolor="#000000">
                <v:path arrowok="t"/>
              </v:shape>
            </v:group>
            <v:group style="position:absolute;left:3392;top:3980;width:12;height:2" coordorigin="3392,3980" coordsize="12,2">
              <v:shape style="position:absolute;left:3392;top:3980;width:12;height:2" coordorigin="3392,3980" coordsize="12,0" path="m3392,3980l3404,3980e" filled="false" stroked="true" strokeweight=".6pt" strokecolor="#000000">
                <v:path arrowok="t"/>
              </v:shape>
            </v:group>
            <v:group style="position:absolute;left:3412;top:3980;width:12;height:2" coordorigin="3412,3980" coordsize="12,2">
              <v:shape style="position:absolute;left:3412;top:3980;width:12;height:2" coordorigin="3412,3980" coordsize="12,0" path="m3412,3980l3424,3980e" filled="false" stroked="true" strokeweight=".6pt" strokecolor="#000000">
                <v:path arrowok="t"/>
              </v:shape>
            </v:group>
            <v:group style="position:absolute;left:3431;top:3980;width:12;height:2" coordorigin="3431,3980" coordsize="12,2">
              <v:shape style="position:absolute;left:3431;top:3980;width:12;height:2" coordorigin="3431,3980" coordsize="12,0" path="m3431,3980l3443,3980e" filled="false" stroked="true" strokeweight=".6pt" strokecolor="#000000">
                <v:path arrowok="t"/>
              </v:shape>
            </v:group>
            <v:group style="position:absolute;left:3450;top:3980;width:12;height:2" coordorigin="3450,3980" coordsize="12,2">
              <v:shape style="position:absolute;left:3450;top:3980;width:12;height:2" coordorigin="3450,3980" coordsize="12,0" path="m3450,3980l3462,3980e" filled="false" stroked="true" strokeweight=".6pt" strokecolor="#000000">
                <v:path arrowok="t"/>
              </v:shape>
            </v:group>
            <v:group style="position:absolute;left:3469;top:3980;width:12;height:2" coordorigin="3469,3980" coordsize="12,2">
              <v:shape style="position:absolute;left:3469;top:3980;width:12;height:2" coordorigin="3469,3980" coordsize="12,0" path="m3469,3980l3481,3980e" filled="false" stroked="true" strokeweight=".6pt" strokecolor="#000000">
                <v:path arrowok="t"/>
              </v:shape>
            </v:group>
            <v:group style="position:absolute;left:3488;top:3980;width:12;height:2" coordorigin="3488,3980" coordsize="12,2">
              <v:shape style="position:absolute;left:3488;top:3980;width:12;height:2" coordorigin="3488,3980" coordsize="12,0" path="m3488,3980l3500,3980e" filled="false" stroked="true" strokeweight=".6pt" strokecolor="#000000">
                <v:path arrowok="t"/>
              </v:shape>
            </v:group>
            <v:group style="position:absolute;left:3508;top:3980;width:12;height:2" coordorigin="3508,3980" coordsize="12,2">
              <v:shape style="position:absolute;left:3508;top:3980;width:12;height:2" coordorigin="3508,3980" coordsize="12,0" path="m3508,3980l3520,3980e" filled="false" stroked="true" strokeweight=".6pt" strokecolor="#000000">
                <v:path arrowok="t"/>
              </v:shape>
            </v:group>
            <v:group style="position:absolute;left:3527;top:3980;width:12;height:2" coordorigin="3527,3980" coordsize="12,2">
              <v:shape style="position:absolute;left:3527;top:3980;width:12;height:2" coordorigin="3527,3980" coordsize="12,0" path="m3527,3980l3539,3980e" filled="false" stroked="true" strokeweight=".6pt" strokecolor="#000000">
                <v:path arrowok="t"/>
              </v:shape>
            </v:group>
            <v:group style="position:absolute;left:3546;top:3980;width:12;height:2" coordorigin="3546,3980" coordsize="12,2">
              <v:shape style="position:absolute;left:3546;top:3980;width:12;height:2" coordorigin="3546,3980" coordsize="12,0" path="m3546,3980l3558,3980e" filled="false" stroked="true" strokeweight=".6pt" strokecolor="#000000">
                <v:path arrowok="t"/>
              </v:shape>
            </v:group>
            <v:group style="position:absolute;left:3565;top:3980;width:12;height:2" coordorigin="3565,3980" coordsize="12,2">
              <v:shape style="position:absolute;left:3565;top:3980;width:12;height:2" coordorigin="3565,3980" coordsize="12,0" path="m3565,3980l3577,3980e" filled="false" stroked="true" strokeweight=".6pt" strokecolor="#000000">
                <v:path arrowok="t"/>
              </v:shape>
            </v:group>
            <v:group style="position:absolute;left:3584;top:3980;width:12;height:2" coordorigin="3584,3980" coordsize="12,2">
              <v:shape style="position:absolute;left:3584;top:3980;width:12;height:2" coordorigin="3584,3980" coordsize="12,0" path="m3584,3980l3596,3980e" filled="false" stroked="true" strokeweight=".6pt" strokecolor="#000000">
                <v:path arrowok="t"/>
              </v:shape>
            </v:group>
            <v:group style="position:absolute;left:3604;top:3980;width:12;height:2" coordorigin="3604,3980" coordsize="12,2">
              <v:shape style="position:absolute;left:3604;top:3980;width:12;height:2" coordorigin="3604,3980" coordsize="12,0" path="m3604,3980l3616,3980e" filled="false" stroked="true" strokeweight=".6pt" strokecolor="#000000">
                <v:path arrowok="t"/>
              </v:shape>
            </v:group>
            <v:group style="position:absolute;left:3623;top:3980;width:12;height:2" coordorigin="3623,3980" coordsize="12,2">
              <v:shape style="position:absolute;left:3623;top:3980;width:12;height:2" coordorigin="3623,3980" coordsize="12,0" path="m3623,3980l3635,3980e" filled="false" stroked="true" strokeweight=".6pt" strokecolor="#000000">
                <v:path arrowok="t"/>
              </v:shape>
            </v:group>
            <v:group style="position:absolute;left:3642;top:3980;width:12;height:2" coordorigin="3642,3980" coordsize="12,2">
              <v:shape style="position:absolute;left:3642;top:3980;width:12;height:2" coordorigin="3642,3980" coordsize="12,0" path="m3642,3980l3654,3980e" filled="false" stroked="true" strokeweight=".6pt" strokecolor="#000000">
                <v:path arrowok="t"/>
              </v:shape>
            </v:group>
            <v:group style="position:absolute;left:3661;top:3980;width:12;height:2" coordorigin="3661,3980" coordsize="12,2">
              <v:shape style="position:absolute;left:3661;top:3980;width:12;height:2" coordorigin="3661,3980" coordsize="12,0" path="m3661,3980l3673,3980e" filled="false" stroked="true" strokeweight=".6pt" strokecolor="#000000">
                <v:path arrowok="t"/>
              </v:shape>
            </v:group>
            <v:group style="position:absolute;left:3680;top:3980;width:12;height:2" coordorigin="3680,3980" coordsize="12,2">
              <v:shape style="position:absolute;left:3680;top:3980;width:12;height:2" coordorigin="3680,3980" coordsize="12,0" path="m3680,3980l3692,3980e" filled="false" stroked="true" strokeweight=".6pt" strokecolor="#000000">
                <v:path arrowok="t"/>
              </v:shape>
            </v:group>
            <v:group style="position:absolute;left:3700;top:3980;width:12;height:2" coordorigin="3700,3980" coordsize="12,2">
              <v:shape style="position:absolute;left:3700;top:3980;width:12;height:2" coordorigin="3700,3980" coordsize="12,0" path="m3700,3980l3712,3980e" filled="false" stroked="true" strokeweight=".6pt" strokecolor="#000000">
                <v:path arrowok="t"/>
              </v:shape>
            </v:group>
            <v:group style="position:absolute;left:3719;top:3980;width:8;height:2" coordorigin="3719,3980" coordsize="8,2">
              <v:shape style="position:absolute;left:3719;top:3980;width:8;height:2" coordorigin="3719,3980" coordsize="8,0" path="m3719,3980l3726,3980e" filled="false" stroked="true" strokeweight=".6pt" strokecolor="#000000">
                <v:path arrowok="t"/>
              </v:shape>
            </v:group>
            <v:group style="position:absolute;left:3716;top:3980;width:12;height:2" coordorigin="3716,3980" coordsize="12,2">
              <v:shape style="position:absolute;left:3716;top:3980;width:12;height:2" coordorigin="3716,3980" coordsize="12,0" path="m3716,3980l3728,3980e" filled="false" stroked="true" strokeweight=".6pt" strokecolor="#000000">
                <v:path arrowok="t"/>
              </v:shape>
            </v:group>
            <v:group style="position:absolute;left:3736;top:3980;width:12;height:2" coordorigin="3736,3980" coordsize="12,2">
              <v:shape style="position:absolute;left:3736;top:3980;width:12;height:2" coordorigin="3736,3980" coordsize="12,0" path="m3736,3980l3748,3980e" filled="false" stroked="true" strokeweight=".6pt" strokecolor="#000000">
                <v:path arrowok="t"/>
              </v:shape>
            </v:group>
            <v:group style="position:absolute;left:3755;top:3980;width:12;height:2" coordorigin="3755,3980" coordsize="12,2">
              <v:shape style="position:absolute;left:3755;top:3980;width:12;height:2" coordorigin="3755,3980" coordsize="12,0" path="m3755,3980l3767,3980e" filled="false" stroked="true" strokeweight=".6pt" strokecolor="#000000">
                <v:path arrowok="t"/>
              </v:shape>
            </v:group>
            <v:group style="position:absolute;left:3774;top:3980;width:12;height:2" coordorigin="3774,3980" coordsize="12,2">
              <v:shape style="position:absolute;left:3774;top:3980;width:12;height:2" coordorigin="3774,3980" coordsize="12,0" path="m3774,3980l3786,3980e" filled="false" stroked="true" strokeweight=".6pt" strokecolor="#000000">
                <v:path arrowok="t"/>
              </v:shape>
            </v:group>
            <v:group style="position:absolute;left:3793;top:3980;width:12;height:2" coordorigin="3793,3980" coordsize="12,2">
              <v:shape style="position:absolute;left:3793;top:3980;width:12;height:2" coordorigin="3793,3980" coordsize="12,0" path="m3793,3980l3805,3980e" filled="false" stroked="true" strokeweight=".6pt" strokecolor="#000000">
                <v:path arrowok="t"/>
              </v:shape>
            </v:group>
            <v:group style="position:absolute;left:3812;top:3980;width:12;height:2" coordorigin="3812,3980" coordsize="12,2">
              <v:shape style="position:absolute;left:3812;top:3980;width:12;height:2" coordorigin="3812,3980" coordsize="12,0" path="m3812,3980l3824,3980e" filled="false" stroked="true" strokeweight=".6pt" strokecolor="#000000">
                <v:path arrowok="t"/>
              </v:shape>
            </v:group>
            <v:group style="position:absolute;left:3832;top:3980;width:12;height:2" coordorigin="3832,3980" coordsize="12,2">
              <v:shape style="position:absolute;left:3832;top:3980;width:12;height:2" coordorigin="3832,3980" coordsize="12,0" path="m3832,3980l3844,3980e" filled="false" stroked="true" strokeweight=".6pt" strokecolor="#000000">
                <v:path arrowok="t"/>
              </v:shape>
            </v:group>
            <v:group style="position:absolute;left:3851;top:3980;width:12;height:2" coordorigin="3851,3980" coordsize="12,2">
              <v:shape style="position:absolute;left:3851;top:3980;width:12;height:2" coordorigin="3851,3980" coordsize="12,0" path="m3851,3980l3863,3980e" filled="false" stroked="true" strokeweight=".6pt" strokecolor="#000000">
                <v:path arrowok="t"/>
              </v:shape>
            </v:group>
            <v:group style="position:absolute;left:3870;top:3980;width:12;height:2" coordorigin="3870,3980" coordsize="12,2">
              <v:shape style="position:absolute;left:3870;top:3980;width:12;height:2" coordorigin="3870,3980" coordsize="12,0" path="m3870,3980l3882,3980e" filled="false" stroked="true" strokeweight=".6pt" strokecolor="#000000">
                <v:path arrowok="t"/>
              </v:shape>
            </v:group>
            <v:group style="position:absolute;left:3889;top:3980;width:12;height:2" coordorigin="3889,3980" coordsize="12,2">
              <v:shape style="position:absolute;left:3889;top:3980;width:12;height:2" coordorigin="3889,3980" coordsize="12,0" path="m3889,3980l3901,3980e" filled="false" stroked="true" strokeweight=".6pt" strokecolor="#000000">
                <v:path arrowok="t"/>
              </v:shape>
            </v:group>
            <v:group style="position:absolute;left:3908;top:3980;width:12;height:2" coordorigin="3908,3980" coordsize="12,2">
              <v:shape style="position:absolute;left:3908;top:3980;width:12;height:2" coordorigin="3908,3980" coordsize="12,0" path="m3908,3980l3920,3980e" filled="false" stroked="true" strokeweight=".6pt" strokecolor="#000000">
                <v:path arrowok="t"/>
              </v:shape>
            </v:group>
            <v:group style="position:absolute;left:3928;top:3980;width:12;height:2" coordorigin="3928,3980" coordsize="12,2">
              <v:shape style="position:absolute;left:3928;top:3980;width:12;height:2" coordorigin="3928,3980" coordsize="12,0" path="m3928,3980l3940,3980e" filled="false" stroked="true" strokeweight=".6pt" strokecolor="#000000">
                <v:path arrowok="t"/>
              </v:shape>
            </v:group>
            <v:group style="position:absolute;left:3947;top:3980;width:12;height:2" coordorigin="3947,3980" coordsize="12,2">
              <v:shape style="position:absolute;left:3947;top:3980;width:12;height:2" coordorigin="3947,3980" coordsize="12,0" path="m3947,3980l3959,3980e" filled="false" stroked="true" strokeweight=".6pt" strokecolor="#000000">
                <v:path arrowok="t"/>
              </v:shape>
            </v:group>
            <v:group style="position:absolute;left:3966;top:3980;width:12;height:2" coordorigin="3966,3980" coordsize="12,2">
              <v:shape style="position:absolute;left:3966;top:3980;width:12;height:2" coordorigin="3966,3980" coordsize="12,0" path="m3966,3980l3978,3980e" filled="false" stroked="true" strokeweight=".6pt" strokecolor="#000000">
                <v:path arrowok="t"/>
              </v:shape>
            </v:group>
            <v:group style="position:absolute;left:3985;top:3980;width:12;height:2" coordorigin="3985,3980" coordsize="12,2">
              <v:shape style="position:absolute;left:3985;top:3980;width:12;height:2" coordorigin="3985,3980" coordsize="12,0" path="m3985,3980l3997,3980e" filled="false" stroked="true" strokeweight=".6pt" strokecolor="#000000">
                <v:path arrowok="t"/>
              </v:shape>
            </v:group>
            <v:group style="position:absolute;left:4004;top:3980;width:12;height:2" coordorigin="4004,3980" coordsize="12,2">
              <v:shape style="position:absolute;left:4004;top:3980;width:12;height:2" coordorigin="4004,3980" coordsize="12,0" path="m4004,3980l4016,3980e" filled="false" stroked="true" strokeweight=".6pt" strokecolor="#000000">
                <v:path arrowok="t"/>
              </v:shape>
            </v:group>
            <v:group style="position:absolute;left:4024;top:3980;width:12;height:2" coordorigin="4024,3980" coordsize="12,2">
              <v:shape style="position:absolute;left:4024;top:3980;width:12;height:2" coordorigin="4024,3980" coordsize="12,0" path="m4024,3980l4036,3980e" filled="false" stroked="true" strokeweight=".6pt" strokecolor="#000000">
                <v:path arrowok="t"/>
              </v:shape>
            </v:group>
            <v:group style="position:absolute;left:4043;top:3980;width:12;height:2" coordorigin="4043,3980" coordsize="12,2">
              <v:shape style="position:absolute;left:4043;top:3980;width:12;height:2" coordorigin="4043,3980" coordsize="12,0" path="m4043,3980l4055,3980e" filled="false" stroked="true" strokeweight=".6pt" strokecolor="#000000">
                <v:path arrowok="t"/>
              </v:shape>
            </v:group>
            <v:group style="position:absolute;left:4062;top:3980;width:12;height:2" coordorigin="4062,3980" coordsize="12,2">
              <v:shape style="position:absolute;left:4062;top:3980;width:12;height:2" coordorigin="4062,3980" coordsize="12,0" path="m4062,3980l4074,3980e" filled="false" stroked="true" strokeweight=".6pt" strokecolor="#000000">
                <v:path arrowok="t"/>
              </v:shape>
            </v:group>
            <v:group style="position:absolute;left:4081;top:3980;width:12;height:2" coordorigin="4081,3980" coordsize="12,2">
              <v:shape style="position:absolute;left:4081;top:3980;width:12;height:2" coordorigin="4081,3980" coordsize="12,0" path="m4081,3980l4093,3980e" filled="false" stroked="true" strokeweight=".6pt" strokecolor="#000000">
                <v:path arrowok="t"/>
              </v:shape>
            </v:group>
            <v:group style="position:absolute;left:4100;top:3980;width:12;height:2" coordorigin="4100,3980" coordsize="12,2">
              <v:shape style="position:absolute;left:4100;top:3980;width:12;height:2" coordorigin="4100,3980" coordsize="12,0" path="m4100,3980l4112,3980e" filled="false" stroked="true" strokeweight=".6pt" strokecolor="#000000">
                <v:path arrowok="t"/>
              </v:shape>
            </v:group>
            <v:group style="position:absolute;left:4120;top:3980;width:12;height:2" coordorigin="4120,3980" coordsize="12,2">
              <v:shape style="position:absolute;left:4120;top:3980;width:12;height:2" coordorigin="4120,3980" coordsize="12,0" path="m4120,3980l4132,3980e" filled="false" stroked="true" strokeweight=".6pt" strokecolor="#000000">
                <v:path arrowok="t"/>
              </v:shape>
            </v:group>
            <v:group style="position:absolute;left:4139;top:3980;width:12;height:2" coordorigin="4139,3980" coordsize="12,2">
              <v:shape style="position:absolute;left:4139;top:3980;width:12;height:2" coordorigin="4139,3980" coordsize="12,0" path="m4139,3980l4151,3980e" filled="false" stroked="true" strokeweight=".6pt" strokecolor="#000000">
                <v:path arrowok="t"/>
              </v:shape>
            </v:group>
            <v:group style="position:absolute;left:4158;top:3980;width:12;height:2" coordorigin="4158,3980" coordsize="12,2">
              <v:shape style="position:absolute;left:4158;top:3980;width:12;height:2" coordorigin="4158,3980" coordsize="12,0" path="m4158,3980l4170,3980e" filled="false" stroked="true" strokeweight=".6pt" strokecolor="#000000">
                <v:path arrowok="t"/>
              </v:shape>
            </v:group>
            <v:group style="position:absolute;left:4177;top:3980;width:12;height:2" coordorigin="4177,3980" coordsize="12,2">
              <v:shape style="position:absolute;left:4177;top:3980;width:12;height:2" coordorigin="4177,3980" coordsize="12,0" path="m4177,3980l4189,3980e" filled="false" stroked="true" strokeweight=".6pt" strokecolor="#000000">
                <v:path arrowok="t"/>
              </v:shape>
            </v:group>
            <v:group style="position:absolute;left:4196;top:3980;width:12;height:2" coordorigin="4196,3980" coordsize="12,2">
              <v:shape style="position:absolute;left:4196;top:3980;width:12;height:2" coordorigin="4196,3980" coordsize="12,0" path="m4196,3980l4208,3980e" filled="false" stroked="true" strokeweight=".6pt" strokecolor="#000000">
                <v:path arrowok="t"/>
              </v:shape>
            </v:group>
            <v:group style="position:absolute;left:4216;top:3980;width:12;height:2" coordorigin="4216,3980" coordsize="12,2">
              <v:shape style="position:absolute;left:4216;top:3980;width:12;height:2" coordorigin="4216,3980" coordsize="12,0" path="m4216,3980l4228,3980e" filled="false" stroked="true" strokeweight=".6pt" strokecolor="#000000">
                <v:path arrowok="t"/>
              </v:shape>
            </v:group>
            <v:group style="position:absolute;left:4235;top:3980;width:12;height:2" coordorigin="4235,3980" coordsize="12,2">
              <v:shape style="position:absolute;left:4235;top:3980;width:12;height:2" coordorigin="4235,3980" coordsize="12,0" path="m4235,3980l4247,3980e" filled="false" stroked="true" strokeweight=".6pt" strokecolor="#000000">
                <v:path arrowok="t"/>
              </v:shape>
            </v:group>
            <v:group style="position:absolute;left:4254;top:3980;width:12;height:2" coordorigin="4254,3980" coordsize="12,2">
              <v:shape style="position:absolute;left:4254;top:3980;width:12;height:2" coordorigin="4254,3980" coordsize="12,0" path="m4254,3980l4266,3980e" filled="false" stroked="true" strokeweight=".6pt" strokecolor="#000000">
                <v:path arrowok="t"/>
              </v:shape>
            </v:group>
            <v:group style="position:absolute;left:4273;top:3980;width:12;height:2" coordorigin="4273,3980" coordsize="12,2">
              <v:shape style="position:absolute;left:4273;top:3980;width:12;height:2" coordorigin="4273,3980" coordsize="12,0" path="m4273,3980l4285,3980e" filled="false" stroked="true" strokeweight=".6pt" strokecolor="#000000">
                <v:path arrowok="t"/>
              </v:shape>
            </v:group>
            <v:group style="position:absolute;left:4292;top:3980;width:12;height:2" coordorigin="4292,3980" coordsize="12,2">
              <v:shape style="position:absolute;left:4292;top:3980;width:12;height:2" coordorigin="4292,3980" coordsize="12,0" path="m4292,3980l4304,3980e" filled="false" stroked="true" strokeweight=".6pt" strokecolor="#000000">
                <v:path arrowok="t"/>
              </v:shape>
            </v:group>
            <v:group style="position:absolute;left:4312;top:3980;width:12;height:2" coordorigin="4312,3980" coordsize="12,2">
              <v:shape style="position:absolute;left:4312;top:3980;width:12;height:2" coordorigin="4312,3980" coordsize="12,0" path="m4312,3980l4324,3980e" filled="false" stroked="true" strokeweight=".6pt" strokecolor="#000000">
                <v:path arrowok="t"/>
              </v:shape>
            </v:group>
            <v:group style="position:absolute;left:4331;top:3980;width:12;height:2" coordorigin="4331,3980" coordsize="12,2">
              <v:shape style="position:absolute;left:4331;top:3980;width:12;height:2" coordorigin="4331,3980" coordsize="12,0" path="m4331,3980l4343,3980e" filled="false" stroked="true" strokeweight=".6pt" strokecolor="#000000">
                <v:path arrowok="t"/>
              </v:shape>
            </v:group>
            <v:group style="position:absolute;left:4350;top:3980;width:12;height:2" coordorigin="4350,3980" coordsize="12,2">
              <v:shape style="position:absolute;left:4350;top:3980;width:12;height:2" coordorigin="4350,3980" coordsize="12,0" path="m4350,3980l4362,3980e" filled="false" stroked="true" strokeweight=".6pt" strokecolor="#000000">
                <v:path arrowok="t"/>
              </v:shape>
            </v:group>
            <v:group style="position:absolute;left:4369;top:3980;width:12;height:2" coordorigin="4369,3980" coordsize="12,2">
              <v:shape style="position:absolute;left:4369;top:3980;width:12;height:2" coordorigin="4369,3980" coordsize="12,0" path="m4369,3980l4381,3980e" filled="false" stroked="true" strokeweight=".6pt" strokecolor="#000000">
                <v:path arrowok="t"/>
              </v:shape>
            </v:group>
            <v:group style="position:absolute;left:4388;top:3980;width:12;height:2" coordorigin="4388,3980" coordsize="12,2">
              <v:shape style="position:absolute;left:4388;top:3980;width:12;height:2" coordorigin="4388,3980" coordsize="12,0" path="m4388,3980l4400,3980e" filled="false" stroked="true" strokeweight=".6pt" strokecolor="#000000">
                <v:path arrowok="t"/>
              </v:shape>
            </v:group>
            <v:group style="position:absolute;left:4408;top:3980;width:12;height:2" coordorigin="4408,3980" coordsize="12,2">
              <v:shape style="position:absolute;left:4408;top:3980;width:12;height:2" coordorigin="4408,3980" coordsize="12,0" path="m4408,3980l4420,3980e" filled="false" stroked="true" strokeweight=".6pt" strokecolor="#000000">
                <v:path arrowok="t"/>
              </v:shape>
            </v:group>
            <v:group style="position:absolute;left:4427;top:3980;width:12;height:2" coordorigin="4427,3980" coordsize="12,2">
              <v:shape style="position:absolute;left:4427;top:3980;width:12;height:2" coordorigin="4427,3980" coordsize="12,0" path="m4427,3980l4439,3980e" filled="false" stroked="true" strokeweight=".6pt" strokecolor="#000000">
                <v:path arrowok="t"/>
              </v:shape>
            </v:group>
            <v:group style="position:absolute;left:4446;top:3980;width:12;height:2" coordorigin="4446,3980" coordsize="12,2">
              <v:shape style="position:absolute;left:4446;top:3980;width:12;height:2" coordorigin="4446,3980" coordsize="12,0" path="m4446,3980l4458,3980e" filled="false" stroked="true" strokeweight=".6pt" strokecolor="#000000">
                <v:path arrowok="t"/>
              </v:shape>
            </v:group>
            <v:group style="position:absolute;left:4465;top:3980;width:12;height:2" coordorigin="4465,3980" coordsize="12,2">
              <v:shape style="position:absolute;left:4465;top:3980;width:12;height:2" coordorigin="4465,3980" coordsize="12,0" path="m4465,3980l4477,3980e" filled="false" stroked="true" strokeweight=".6pt" strokecolor="#000000">
                <v:path arrowok="t"/>
              </v:shape>
            </v:group>
            <v:group style="position:absolute;left:4484;top:3980;width:12;height:2" coordorigin="4484,3980" coordsize="12,2">
              <v:shape style="position:absolute;left:4484;top:3980;width:12;height:2" coordorigin="4484,3980" coordsize="12,0" path="m4484,3980l4496,3980e" filled="false" stroked="true" strokeweight=".6pt" strokecolor="#000000">
                <v:path arrowok="t"/>
              </v:shape>
            </v:group>
            <v:group style="position:absolute;left:4504;top:3980;width:12;height:2" coordorigin="4504,3980" coordsize="12,2">
              <v:shape style="position:absolute;left:4504;top:3980;width:12;height:2" coordorigin="4504,3980" coordsize="12,0" path="m4504,3980l4516,3980e" filled="false" stroked="true" strokeweight=".6pt" strokecolor="#000000">
                <v:path arrowok="t"/>
              </v:shape>
            </v:group>
            <v:group style="position:absolute;left:4523;top:3980;width:12;height:2" coordorigin="4523,3980" coordsize="12,2">
              <v:shape style="position:absolute;left:4523;top:3980;width:12;height:2" coordorigin="4523,3980" coordsize="12,0" path="m4523,3980l4535,3980e" filled="false" stroked="true" strokeweight=".6pt" strokecolor="#000000">
                <v:path arrowok="t"/>
              </v:shape>
            </v:group>
            <v:group style="position:absolute;left:4542;top:3980;width:12;height:2" coordorigin="4542,3980" coordsize="12,2">
              <v:shape style="position:absolute;left:4542;top:3980;width:12;height:2" coordorigin="4542,3980" coordsize="12,0" path="m4542,3980l4554,3980e" filled="false" stroked="true" strokeweight=".6pt" strokecolor="#000000">
                <v:path arrowok="t"/>
              </v:shape>
            </v:group>
            <v:group style="position:absolute;left:4561;top:3980;width:12;height:2" coordorigin="4561,3980" coordsize="12,2">
              <v:shape style="position:absolute;left:4561;top:3980;width:12;height:2" coordorigin="4561,3980" coordsize="12,0" path="m4561,3980l4573,3980e" filled="false" stroked="true" strokeweight=".6pt" strokecolor="#000000">
                <v:path arrowok="t"/>
              </v:shape>
            </v:group>
            <v:group style="position:absolute;left:4580;top:3980;width:12;height:2" coordorigin="4580,3980" coordsize="12,2">
              <v:shape style="position:absolute;left:4580;top:3980;width:12;height:2" coordorigin="4580,3980" coordsize="12,0" path="m4580,3980l4592,3980e" filled="false" stroked="true" strokeweight=".6pt" strokecolor="#000000">
                <v:path arrowok="t"/>
              </v:shape>
            </v:group>
            <v:group style="position:absolute;left:4600;top:3980;width:12;height:2" coordorigin="4600,3980" coordsize="12,2">
              <v:shape style="position:absolute;left:4600;top:3980;width:12;height:2" coordorigin="4600,3980" coordsize="12,0" path="m4600,3980l4612,3980e" filled="false" stroked="true" strokeweight=".6pt" strokecolor="#000000">
                <v:path arrowok="t"/>
              </v:shape>
            </v:group>
            <v:group style="position:absolute;left:4619;top:3980;width:12;height:2" coordorigin="4619,3980" coordsize="12,2">
              <v:shape style="position:absolute;left:4619;top:3980;width:12;height:2" coordorigin="4619,3980" coordsize="12,0" path="m4619,3980l4631,3980e" filled="false" stroked="true" strokeweight=".6pt" strokecolor="#000000">
                <v:path arrowok="t"/>
              </v:shape>
            </v:group>
            <v:group style="position:absolute;left:4638;top:3980;width:12;height:2" coordorigin="4638,3980" coordsize="12,2">
              <v:shape style="position:absolute;left:4638;top:3980;width:12;height:2" coordorigin="4638,3980" coordsize="12,0" path="m4638,3980l4650,3980e" filled="false" stroked="true" strokeweight=".6pt" strokecolor="#000000">
                <v:path arrowok="t"/>
              </v:shape>
            </v:group>
            <v:group style="position:absolute;left:4657;top:3980;width:12;height:2" coordorigin="4657,3980" coordsize="12,2">
              <v:shape style="position:absolute;left:4657;top:3980;width:12;height:2" coordorigin="4657,3980" coordsize="12,0" path="m4657,3980l4669,3980e" filled="false" stroked="true" strokeweight=".6pt" strokecolor="#000000">
                <v:path arrowok="t"/>
              </v:shape>
            </v:group>
            <v:group style="position:absolute;left:4676;top:3980;width:12;height:2" coordorigin="4676,3980" coordsize="12,2">
              <v:shape style="position:absolute;left:4676;top:3980;width:12;height:2" coordorigin="4676,3980" coordsize="12,0" path="m4676,3980l4688,3980e" filled="false" stroked="true" strokeweight=".6pt" strokecolor="#000000">
                <v:path arrowok="t"/>
              </v:shape>
            </v:group>
            <v:group style="position:absolute;left:4696;top:3980;width:12;height:2" coordorigin="4696,3980" coordsize="12,2">
              <v:shape style="position:absolute;left:4696;top:3980;width:12;height:2" coordorigin="4696,3980" coordsize="12,0" path="m4696,3980l4708,3980e" filled="false" stroked="true" strokeweight=".6pt" strokecolor="#000000">
                <v:path arrowok="t"/>
              </v:shape>
            </v:group>
            <v:group style="position:absolute;left:4715;top:3980;width:12;height:2" coordorigin="4715,3980" coordsize="12,2">
              <v:shape style="position:absolute;left:4715;top:3980;width:12;height:2" coordorigin="4715,3980" coordsize="12,0" path="m4715,3980l4727,3980e" filled="false" stroked="true" strokeweight=".6pt" strokecolor="#000000">
                <v:path arrowok="t"/>
              </v:shape>
            </v:group>
            <v:group style="position:absolute;left:4734;top:3980;width:12;height:2" coordorigin="4734,3980" coordsize="12,2">
              <v:shape style="position:absolute;left:4734;top:3980;width:12;height:2" coordorigin="4734,3980" coordsize="12,0" path="m4734,3980l4746,3980e" filled="false" stroked="true" strokeweight=".6pt" strokecolor="#000000">
                <v:path arrowok="t"/>
              </v:shape>
            </v:group>
            <v:group style="position:absolute;left:4753;top:3980;width:12;height:2" coordorigin="4753,3980" coordsize="12,2">
              <v:shape style="position:absolute;left:4753;top:3980;width:12;height:2" coordorigin="4753,3980" coordsize="12,0" path="m4753,3980l4765,3980e" filled="false" stroked="true" strokeweight=".6pt" strokecolor="#000000">
                <v:path arrowok="t"/>
              </v:shape>
            </v:group>
            <v:group style="position:absolute;left:4772;top:3980;width:12;height:2" coordorigin="4772,3980" coordsize="12,2">
              <v:shape style="position:absolute;left:4772;top:3980;width:12;height:2" coordorigin="4772,3980" coordsize="12,0" path="m4772,3980l4784,3980e" filled="false" stroked="true" strokeweight=".6pt" strokecolor="#000000">
                <v:path arrowok="t"/>
              </v:shape>
            </v:group>
            <v:group style="position:absolute;left:4792;top:3980;width:12;height:2" coordorigin="4792,3980" coordsize="12,2">
              <v:shape style="position:absolute;left:4792;top:3980;width:12;height:2" coordorigin="4792,3980" coordsize="12,0" path="m4792,3980l4804,3980e" filled="false" stroked="true" strokeweight=".6pt" strokecolor="#000000">
                <v:path arrowok="t"/>
              </v:shape>
            </v:group>
            <v:group style="position:absolute;left:4811;top:3980;width:12;height:2" coordorigin="4811,3980" coordsize="12,2">
              <v:shape style="position:absolute;left:4811;top:3980;width:12;height:2" coordorigin="4811,3980" coordsize="12,0" path="m4811,3980l4823,3980e" filled="false" stroked="true" strokeweight=".6pt" strokecolor="#000000">
                <v:path arrowok="t"/>
              </v:shape>
            </v:group>
            <v:group style="position:absolute;left:4830;top:3980;width:12;height:2" coordorigin="4830,3980" coordsize="12,2">
              <v:shape style="position:absolute;left:4830;top:3980;width:12;height:2" coordorigin="4830,3980" coordsize="12,0" path="m4830,3980l4842,3980e" filled="false" stroked="true" strokeweight=".6pt" strokecolor="#000000">
                <v:path arrowok="t"/>
              </v:shape>
            </v:group>
            <v:group style="position:absolute;left:4849;top:3980;width:12;height:2" coordorigin="4849,3980" coordsize="12,2">
              <v:shape style="position:absolute;left:4849;top:3980;width:12;height:2" coordorigin="4849,3980" coordsize="12,0" path="m4849,3980l4861,3980e" filled="false" stroked="true" strokeweight=".6pt" strokecolor="#000000">
                <v:path arrowok="t"/>
              </v:shape>
            </v:group>
            <v:group style="position:absolute;left:4868;top:3980;width:12;height:2" coordorigin="4868,3980" coordsize="12,2">
              <v:shape style="position:absolute;left:4868;top:3980;width:12;height:2" coordorigin="4868,3980" coordsize="12,0" path="m4868,3980l4880,3980e" filled="false" stroked="true" strokeweight=".6pt" strokecolor="#000000">
                <v:path arrowok="t"/>
              </v:shape>
            </v:group>
            <v:group style="position:absolute;left:4888;top:3980;width:12;height:2" coordorigin="4888,3980" coordsize="12,2">
              <v:shape style="position:absolute;left:4888;top:3980;width:12;height:2" coordorigin="4888,3980" coordsize="12,0" path="m4888,3980l4900,3980e" filled="false" stroked="true" strokeweight=".6pt" strokecolor="#000000">
                <v:path arrowok="t"/>
              </v:shape>
            </v:group>
            <v:group style="position:absolute;left:4907;top:3980;width:12;height:2" coordorigin="4907,3980" coordsize="12,2">
              <v:shape style="position:absolute;left:4907;top:3980;width:12;height:2" coordorigin="4907,3980" coordsize="12,0" path="m4907,3980l4919,3980e" filled="false" stroked="true" strokeweight=".6pt" strokecolor="#000000">
                <v:path arrowok="t"/>
              </v:shape>
            </v:group>
            <v:group style="position:absolute;left:4926;top:3980;width:12;height:2" coordorigin="4926,3980" coordsize="12,2">
              <v:shape style="position:absolute;left:4926;top:3980;width:12;height:2" coordorigin="4926,3980" coordsize="12,0" path="m4926,3980l4938,3980e" filled="false" stroked="true" strokeweight=".6pt" strokecolor="#000000">
                <v:path arrowok="t"/>
              </v:shape>
            </v:group>
            <v:group style="position:absolute;left:4945;top:3980;width:12;height:2" coordorigin="4945,3980" coordsize="12,2">
              <v:shape style="position:absolute;left:4945;top:3980;width:12;height:2" coordorigin="4945,3980" coordsize="12,0" path="m4945,3980l4957,3980e" filled="false" stroked="true" strokeweight=".6pt" strokecolor="#000000">
                <v:path arrowok="t"/>
              </v:shape>
            </v:group>
            <v:group style="position:absolute;left:4964;top:3980;width:12;height:2" coordorigin="4964,3980" coordsize="12,2">
              <v:shape style="position:absolute;left:4964;top:3980;width:12;height:2" coordorigin="4964,3980" coordsize="12,0" path="m4964,3980l4976,3980e" filled="false" stroked="true" strokeweight=".6pt" strokecolor="#000000">
                <v:path arrowok="t"/>
              </v:shape>
            </v:group>
            <v:group style="position:absolute;left:4984;top:3980;width:12;height:2" coordorigin="4984,3980" coordsize="12,2">
              <v:shape style="position:absolute;left:4984;top:3980;width:12;height:2" coordorigin="4984,3980" coordsize="12,0" path="m4984,3980l4996,3980e" filled="false" stroked="true" strokeweight=".6pt" strokecolor="#000000">
                <v:path arrowok="t"/>
              </v:shape>
            </v:group>
            <v:group style="position:absolute;left:5003;top:3980;width:12;height:2" coordorigin="5003,3980" coordsize="12,2">
              <v:shape style="position:absolute;left:5003;top:3980;width:12;height:2" coordorigin="5003,3980" coordsize="12,0" path="m5003,3980l5015,3980e" filled="false" stroked="true" strokeweight=".6pt" strokecolor="#000000">
                <v:path arrowok="t"/>
              </v:shape>
            </v:group>
            <v:group style="position:absolute;left:5022;top:3980;width:12;height:2" coordorigin="5022,3980" coordsize="12,2">
              <v:shape style="position:absolute;left:5022;top:3980;width:12;height:2" coordorigin="5022,3980" coordsize="12,0" path="m5022,3980l5034,3980e" filled="false" stroked="true" strokeweight=".6pt" strokecolor="#000000">
                <v:path arrowok="t"/>
              </v:shape>
            </v:group>
            <v:group style="position:absolute;left:5041;top:3980;width:12;height:2" coordorigin="5041,3980" coordsize="12,2">
              <v:shape style="position:absolute;left:5041;top:3980;width:12;height:2" coordorigin="5041,3980" coordsize="12,0" path="m5041,3980l5053,3980e" filled="false" stroked="true" strokeweight=".6pt" strokecolor="#000000">
                <v:path arrowok="t"/>
              </v:shape>
            </v:group>
            <v:group style="position:absolute;left:5060;top:3980;width:12;height:2" coordorigin="5060,3980" coordsize="12,2">
              <v:shape style="position:absolute;left:5060;top:3980;width:12;height:2" coordorigin="5060,3980" coordsize="12,0" path="m5060,3980l5072,3980e" filled="false" stroked="true" strokeweight=".6pt" strokecolor="#000000">
                <v:path arrowok="t"/>
              </v:shape>
            </v:group>
            <v:group style="position:absolute;left:5080;top:3980;width:12;height:2" coordorigin="5080,3980" coordsize="12,2">
              <v:shape style="position:absolute;left:5080;top:3980;width:12;height:2" coordorigin="5080,3980" coordsize="12,0" path="m5080,3980l5092,3980e" filled="false" stroked="true" strokeweight=".6pt" strokecolor="#000000">
                <v:path arrowok="t"/>
              </v:shape>
            </v:group>
            <v:group style="position:absolute;left:5099;top:3980;width:12;height:2" coordorigin="5099,3980" coordsize="12,2">
              <v:shape style="position:absolute;left:5099;top:3980;width:12;height:2" coordorigin="5099,3980" coordsize="12,0" path="m5099,3980l5111,3980e" filled="false" stroked="true" strokeweight=".6pt" strokecolor="#000000">
                <v:path arrowok="t"/>
              </v:shape>
            </v:group>
            <v:group style="position:absolute;left:5118;top:3980;width:12;height:2" coordorigin="5118,3980" coordsize="12,2">
              <v:shape style="position:absolute;left:5118;top:3980;width:12;height:2" coordorigin="5118,3980" coordsize="12,0" path="m5118,3980l5130,3980e" filled="false" stroked="true" strokeweight=".6pt" strokecolor="#000000">
                <v:path arrowok="t"/>
              </v:shape>
            </v:group>
            <v:group style="position:absolute;left:5137;top:3980;width:12;height:2" coordorigin="5137,3980" coordsize="12,2">
              <v:shape style="position:absolute;left:5137;top:3980;width:12;height:2" coordorigin="5137,3980" coordsize="12,0" path="m5137,3980l5149,3980e" filled="false" stroked="true" strokeweight=".6pt" strokecolor="#000000">
                <v:path arrowok="t"/>
              </v:shape>
            </v:group>
            <v:group style="position:absolute;left:5156;top:3980;width:12;height:2" coordorigin="5156,3980" coordsize="12,2">
              <v:shape style="position:absolute;left:5156;top:3980;width:12;height:2" coordorigin="5156,3980" coordsize="12,0" path="m5156,3980l5168,3980e" filled="false" stroked="true" strokeweight=".6pt" strokecolor="#000000">
                <v:path arrowok="t"/>
              </v:shape>
            </v:group>
            <v:group style="position:absolute;left:5176;top:3980;width:12;height:2" coordorigin="5176,3980" coordsize="12,2">
              <v:shape style="position:absolute;left:5176;top:3980;width:12;height:2" coordorigin="5176,3980" coordsize="12,0" path="m5176,3980l5188,3980e" filled="false" stroked="true" strokeweight=".6pt" strokecolor="#000000">
                <v:path arrowok="t"/>
              </v:shape>
            </v:group>
            <v:group style="position:absolute;left:5195;top:3980;width:12;height:2" coordorigin="5195,3980" coordsize="12,2">
              <v:shape style="position:absolute;left:5195;top:3980;width:12;height:2" coordorigin="5195,3980" coordsize="12,0" path="m5195,3980l5207,3980e" filled="false" stroked="true" strokeweight=".6pt" strokecolor="#000000">
                <v:path arrowok="t"/>
              </v:shape>
            </v:group>
            <v:group style="position:absolute;left:5214;top:3980;width:12;height:2" coordorigin="5214,3980" coordsize="12,2">
              <v:shape style="position:absolute;left:5214;top:3980;width:12;height:2" coordorigin="5214,3980" coordsize="12,0" path="m5214,3980l5226,3980e" filled="false" stroked="true" strokeweight=".6pt" strokecolor="#000000">
                <v:path arrowok="t"/>
              </v:shape>
            </v:group>
            <v:group style="position:absolute;left:5233;top:3980;width:12;height:2" coordorigin="5233,3980" coordsize="12,2">
              <v:shape style="position:absolute;left:5233;top:3980;width:12;height:2" coordorigin="5233,3980" coordsize="12,0" path="m5233,3980l5245,3980e" filled="false" stroked="true" strokeweight=".6pt" strokecolor="#000000">
                <v:path arrowok="t"/>
              </v:shape>
            </v:group>
            <v:group style="position:absolute;left:5252;top:3980;width:12;height:2" coordorigin="5252,3980" coordsize="12,2">
              <v:shape style="position:absolute;left:5252;top:3980;width:12;height:2" coordorigin="5252,3980" coordsize="12,0" path="m5252,3980l5264,3980e" filled="false" stroked="true" strokeweight=".6pt" strokecolor="#000000">
                <v:path arrowok="t"/>
              </v:shape>
            </v:group>
            <v:group style="position:absolute;left:5272;top:3980;width:12;height:2" coordorigin="5272,3980" coordsize="12,2">
              <v:shape style="position:absolute;left:5272;top:3980;width:12;height:2" coordorigin="5272,3980" coordsize="12,0" path="m5272,3980l5284,3980e" filled="false" stroked="true" strokeweight=".6pt" strokecolor="#000000">
                <v:path arrowok="t"/>
              </v:shape>
            </v:group>
            <v:group style="position:absolute;left:5291;top:3980;width:12;height:2" coordorigin="5291,3980" coordsize="12,2">
              <v:shape style="position:absolute;left:5291;top:3980;width:12;height:2" coordorigin="5291,3980" coordsize="12,0" path="m5291,3980l5303,3980e" filled="false" stroked="true" strokeweight=".6pt" strokecolor="#000000">
                <v:path arrowok="t"/>
              </v:shape>
            </v:group>
            <v:group style="position:absolute;left:5310;top:3980;width:12;height:2" coordorigin="5310,3980" coordsize="12,2">
              <v:shape style="position:absolute;left:5310;top:3980;width:12;height:2" coordorigin="5310,3980" coordsize="12,0" path="m5310,3980l5322,3980e" filled="false" stroked="true" strokeweight=".6pt" strokecolor="#000000">
                <v:path arrowok="t"/>
              </v:shape>
            </v:group>
            <v:group style="position:absolute;left:5329;top:3980;width:12;height:2" coordorigin="5329,3980" coordsize="12,2">
              <v:shape style="position:absolute;left:5329;top:3980;width:12;height:2" coordorigin="5329,3980" coordsize="12,0" path="m5329,3980l5341,3980e" filled="false" stroked="true" strokeweight=".6pt" strokecolor="#000000">
                <v:path arrowok="t"/>
              </v:shape>
            </v:group>
            <v:group style="position:absolute;left:5348;top:3980;width:12;height:2" coordorigin="5348,3980" coordsize="12,2">
              <v:shape style="position:absolute;left:5348;top:3980;width:12;height:2" coordorigin="5348,3980" coordsize="12,0" path="m5348,3980l5360,3980e" filled="false" stroked="true" strokeweight=".6pt" strokecolor="#000000">
                <v:path arrowok="t"/>
              </v:shape>
            </v:group>
            <v:group style="position:absolute;left:5368;top:3980;width:12;height:2" coordorigin="5368,3980" coordsize="12,2">
              <v:shape style="position:absolute;left:5368;top:3980;width:12;height:2" coordorigin="5368,3980" coordsize="12,0" path="m5368,3980l5380,3980e" filled="false" stroked="true" strokeweight=".6pt" strokecolor="#000000">
                <v:path arrowok="t"/>
              </v:shape>
            </v:group>
            <v:group style="position:absolute;left:5387;top:3980;width:12;height:2" coordorigin="5387,3980" coordsize="12,2">
              <v:shape style="position:absolute;left:5387;top:3980;width:12;height:2" coordorigin="5387,3980" coordsize="12,0" path="m5387,3980l5399,3980e" filled="false" stroked="true" strokeweight=".6pt" strokecolor="#000000">
                <v:path arrowok="t"/>
              </v:shape>
            </v:group>
            <v:group style="position:absolute;left:5406;top:3980;width:12;height:2" coordorigin="5406,3980" coordsize="12,2">
              <v:shape style="position:absolute;left:5406;top:3980;width:12;height:2" coordorigin="5406,3980" coordsize="12,0" path="m5406,3980l5418,3980e" filled="false" stroked="true" strokeweight=".6pt" strokecolor="#000000">
                <v:path arrowok="t"/>
              </v:shape>
            </v:group>
            <v:group style="position:absolute;left:5425;top:3980;width:12;height:2" coordorigin="5425,3980" coordsize="12,2">
              <v:shape style="position:absolute;left:5425;top:3980;width:12;height:2" coordorigin="5425,3980" coordsize="12,0" path="m5425,3980l5437,3980e" filled="false" stroked="true" strokeweight=".6pt" strokecolor="#000000">
                <v:path arrowok="t"/>
              </v:shape>
            </v:group>
            <v:group style="position:absolute;left:5444;top:3980;width:12;height:2" coordorigin="5444,3980" coordsize="12,2">
              <v:shape style="position:absolute;left:5444;top:3980;width:12;height:2" coordorigin="5444,3980" coordsize="12,0" path="m5444,3980l5456,3980e" filled="false" stroked="true" strokeweight=".6pt" strokecolor="#000000">
                <v:path arrowok="t"/>
              </v:shape>
            </v:group>
            <v:group style="position:absolute;left:5464;top:3980;width:12;height:2" coordorigin="5464,3980" coordsize="12,2">
              <v:shape style="position:absolute;left:5464;top:3980;width:12;height:2" coordorigin="5464,3980" coordsize="12,0" path="m5464,3980l5476,3980e" filled="false" stroked="true" strokeweight=".6pt" strokecolor="#000000">
                <v:path arrowok="t"/>
              </v:shape>
            </v:group>
            <v:group style="position:absolute;left:5483;top:3980;width:12;height:2" coordorigin="5483,3980" coordsize="12,2">
              <v:shape style="position:absolute;left:5483;top:3980;width:12;height:2" coordorigin="5483,3980" coordsize="12,0" path="m5483,3980l5495,3980e" filled="false" stroked="true" strokeweight=".6pt" strokecolor="#000000">
                <v:path arrowok="t"/>
              </v:shape>
            </v:group>
            <v:group style="position:absolute;left:5502;top:3980;width:12;height:2" coordorigin="5502,3980" coordsize="12,2">
              <v:shape style="position:absolute;left:5502;top:3980;width:12;height:2" coordorigin="5502,3980" coordsize="12,0" path="m5502,3980l5514,3980e" filled="false" stroked="true" strokeweight=".6pt" strokecolor="#000000">
                <v:path arrowok="t"/>
              </v:shape>
            </v:group>
            <v:group style="position:absolute;left:5521;top:3980;width:12;height:2" coordorigin="5521,3980" coordsize="12,2">
              <v:shape style="position:absolute;left:5521;top:3980;width:12;height:2" coordorigin="5521,3980" coordsize="12,0" path="m5521,3980l5533,3980e" filled="false" stroked="true" strokeweight=".6pt" strokecolor="#000000">
                <v:path arrowok="t"/>
              </v:shape>
            </v:group>
            <v:group style="position:absolute;left:5540;top:3980;width:12;height:2" coordorigin="5540,3980" coordsize="12,2">
              <v:shape style="position:absolute;left:5540;top:3980;width:12;height:2" coordorigin="5540,3980" coordsize="12,0" path="m5540,3980l5552,3980e" filled="false" stroked="true" strokeweight=".6pt" strokecolor="#000000">
                <v:path arrowok="t"/>
              </v:shape>
            </v:group>
            <v:group style="position:absolute;left:5560;top:3980;width:12;height:2" coordorigin="5560,3980" coordsize="12,2">
              <v:shape style="position:absolute;left:5560;top:3980;width:12;height:2" coordorigin="5560,3980" coordsize="12,0" path="m5560,3980l5572,3980e" filled="false" stroked="true" strokeweight=".6pt" strokecolor="#000000">
                <v:path arrowok="t"/>
              </v:shape>
            </v:group>
            <v:group style="position:absolute;left:5579;top:3980;width:12;height:2" coordorigin="5579,3980" coordsize="12,2">
              <v:shape style="position:absolute;left:5579;top:3980;width:12;height:2" coordorigin="5579,3980" coordsize="12,0" path="m5579,3980l5591,3980e" filled="false" stroked="true" strokeweight=".6pt" strokecolor="#000000">
                <v:path arrowok="t"/>
              </v:shape>
            </v:group>
            <v:group style="position:absolute;left:5598;top:3980;width:12;height:2" coordorigin="5598,3980" coordsize="12,2">
              <v:shape style="position:absolute;left:5598;top:3980;width:12;height:2" coordorigin="5598,3980" coordsize="12,0" path="m5598,3980l5610,3980e" filled="false" stroked="true" strokeweight=".6pt" strokecolor="#000000">
                <v:path arrowok="t"/>
              </v:shape>
            </v:group>
            <v:group style="position:absolute;left:5617;top:3980;width:12;height:2" coordorigin="5617,3980" coordsize="12,2">
              <v:shape style="position:absolute;left:5617;top:3980;width:12;height:2" coordorigin="5617,3980" coordsize="12,0" path="m5617,3980l5629,3980e" filled="false" stroked="true" strokeweight=".6pt" strokecolor="#000000">
                <v:path arrowok="t"/>
              </v:shape>
            </v:group>
            <v:group style="position:absolute;left:5636;top:3980;width:12;height:2" coordorigin="5636,3980" coordsize="12,2">
              <v:shape style="position:absolute;left:5636;top:3980;width:12;height:2" coordorigin="5636,3980" coordsize="12,0" path="m5636,3980l5648,3980e" filled="false" stroked="true" strokeweight=".6pt" strokecolor="#000000">
                <v:path arrowok="t"/>
              </v:shape>
            </v:group>
            <v:group style="position:absolute;left:5656;top:3980;width:12;height:2" coordorigin="5656,3980" coordsize="12,2">
              <v:shape style="position:absolute;left:5656;top:3980;width:12;height:2" coordorigin="5656,3980" coordsize="12,0" path="m5656,3980l5668,3980e" filled="false" stroked="true" strokeweight=".6pt" strokecolor="#000000">
                <v:path arrowok="t"/>
              </v:shape>
            </v:group>
            <v:group style="position:absolute;left:5675;top:3980;width:12;height:2" coordorigin="5675,3980" coordsize="12,2">
              <v:shape style="position:absolute;left:5675;top:3980;width:12;height:2" coordorigin="5675,3980" coordsize="12,0" path="m5675,3980l5687,3980e" filled="false" stroked="true" strokeweight=".6pt" strokecolor="#000000">
                <v:path arrowok="t"/>
              </v:shape>
            </v:group>
            <v:group style="position:absolute;left:5694;top:3980;width:12;height:2" coordorigin="5694,3980" coordsize="12,2">
              <v:shape style="position:absolute;left:5694;top:3980;width:12;height:2" coordorigin="5694,3980" coordsize="12,0" path="m5694,3980l5706,3980e" filled="false" stroked="true" strokeweight=".6pt" strokecolor="#000000">
                <v:path arrowok="t"/>
              </v:shape>
            </v:group>
            <v:group style="position:absolute;left:5713;top:3980;width:12;height:2" coordorigin="5713,3980" coordsize="12,2">
              <v:shape style="position:absolute;left:5713;top:3980;width:12;height:2" coordorigin="5713,3980" coordsize="12,0" path="m5713,3980l5725,3980e" filled="false" stroked="true" strokeweight=".6pt" strokecolor="#000000">
                <v:path arrowok="t"/>
              </v:shape>
            </v:group>
            <v:group style="position:absolute;left:5732;top:3980;width:12;height:2" coordorigin="5732,3980" coordsize="12,2">
              <v:shape style="position:absolute;left:5732;top:3980;width:12;height:2" coordorigin="5732,3980" coordsize="12,0" path="m5732,3980l5744,3980e" filled="false" stroked="true" strokeweight=".6pt" strokecolor="#000000">
                <v:path arrowok="t"/>
              </v:shape>
            </v:group>
            <v:group style="position:absolute;left:5752;top:3980;width:12;height:2" coordorigin="5752,3980" coordsize="12,2">
              <v:shape style="position:absolute;left:5752;top:3980;width:12;height:2" coordorigin="5752,3980" coordsize="12,0" path="m5752,3980l5764,3980e" filled="false" stroked="true" strokeweight=".6pt" strokecolor="#000000">
                <v:path arrowok="t"/>
              </v:shape>
            </v:group>
            <v:group style="position:absolute;left:5771;top:3980;width:12;height:2" coordorigin="5771,3980" coordsize="12,2">
              <v:shape style="position:absolute;left:5771;top:3980;width:12;height:2" coordorigin="5771,3980" coordsize="12,0" path="m5771,3980l5783,3980e" filled="false" stroked="true" strokeweight=".6pt" strokecolor="#000000">
                <v:path arrowok="t"/>
              </v:shape>
            </v:group>
            <v:group style="position:absolute;left:5790;top:3980;width:12;height:2" coordorigin="5790,3980" coordsize="12,2">
              <v:shape style="position:absolute;left:5790;top:3980;width:12;height:2" coordorigin="5790,3980" coordsize="12,0" path="m5790,3980l5802,3980e" filled="false" stroked="true" strokeweight=".6pt" strokecolor="#000000">
                <v:path arrowok="t"/>
              </v:shape>
            </v:group>
            <v:group style="position:absolute;left:5809;top:3980;width:12;height:2" coordorigin="5809,3980" coordsize="12,2">
              <v:shape style="position:absolute;left:5809;top:3980;width:12;height:2" coordorigin="5809,3980" coordsize="12,0" path="m5809,3980l5821,3980e" filled="false" stroked="true" strokeweight=".6pt" strokecolor="#000000">
                <v:path arrowok="t"/>
              </v:shape>
            </v:group>
            <v:group style="position:absolute;left:5828;top:3980;width:12;height:2" coordorigin="5828,3980" coordsize="12,2">
              <v:shape style="position:absolute;left:5828;top:3980;width:12;height:2" coordorigin="5828,3980" coordsize="12,0" path="m5828,3980l5840,3980e" filled="false" stroked="true" strokeweight=".6pt" strokecolor="#000000">
                <v:path arrowok="t"/>
              </v:shape>
            </v:group>
            <v:group style="position:absolute;left:5848;top:3980;width:12;height:2" coordorigin="5848,3980" coordsize="12,2">
              <v:shape style="position:absolute;left:5848;top:3980;width:12;height:2" coordorigin="5848,3980" coordsize="12,0" path="m5848,3980l5860,3980e" filled="false" stroked="true" strokeweight=".6pt" strokecolor="#000000">
                <v:path arrowok="t"/>
              </v:shape>
            </v:group>
            <v:group style="position:absolute;left:5867;top:3980;width:12;height:2" coordorigin="5867,3980" coordsize="12,2">
              <v:shape style="position:absolute;left:5867;top:3980;width:12;height:2" coordorigin="5867,3980" coordsize="12,0" path="m5867,3980l5879,3980e" filled="false" stroked="true" strokeweight=".6pt" strokecolor="#000000">
                <v:path arrowok="t"/>
              </v:shape>
            </v:group>
            <v:group style="position:absolute;left:5886;top:3980;width:12;height:2" coordorigin="5886,3980" coordsize="12,2">
              <v:shape style="position:absolute;left:5886;top:3980;width:12;height:2" coordorigin="5886,3980" coordsize="12,0" path="m5886,3980l5898,3980e" filled="false" stroked="true" strokeweight=".6pt" strokecolor="#000000">
                <v:path arrowok="t"/>
              </v:shape>
            </v:group>
            <v:group style="position:absolute;left:5905;top:3980;width:12;height:2" coordorigin="5905,3980" coordsize="12,2">
              <v:shape style="position:absolute;left:5905;top:3980;width:12;height:2" coordorigin="5905,3980" coordsize="12,0" path="m5905,3980l5917,3980e" filled="false" stroked="true" strokeweight=".6pt" strokecolor="#000000">
                <v:path arrowok="t"/>
              </v:shape>
            </v:group>
            <v:group style="position:absolute;left:5924;top:3980;width:12;height:2" coordorigin="5924,3980" coordsize="12,2">
              <v:shape style="position:absolute;left:5924;top:3980;width:12;height:2" coordorigin="5924,3980" coordsize="12,0" path="m5924,3980l5936,3980e" filled="false" stroked="true" strokeweight=".6pt" strokecolor="#000000">
                <v:path arrowok="t"/>
              </v:shape>
            </v:group>
            <v:group style="position:absolute;left:5944;top:3980;width:12;height:2" coordorigin="5944,3980" coordsize="12,2">
              <v:shape style="position:absolute;left:5944;top:3980;width:12;height:2" coordorigin="5944,3980" coordsize="12,0" path="m5944,3980l5956,3980e" filled="false" stroked="true" strokeweight=".6pt" strokecolor="#000000">
                <v:path arrowok="t"/>
              </v:shape>
            </v:group>
            <v:group style="position:absolute;left:5963;top:3980;width:12;height:2" coordorigin="5963,3980" coordsize="12,2">
              <v:shape style="position:absolute;left:5963;top:3980;width:12;height:2" coordorigin="5963,3980" coordsize="12,0" path="m5963,3980l5975,3980e" filled="false" stroked="true" strokeweight=".6pt" strokecolor="#000000">
                <v:path arrowok="t"/>
              </v:shape>
            </v:group>
            <v:group style="position:absolute;left:5982;top:3980;width:12;height:2" coordorigin="5982,3980" coordsize="12,2">
              <v:shape style="position:absolute;left:5982;top:3980;width:12;height:2" coordorigin="5982,3980" coordsize="12,0" path="m5982,3980l5994,3980e" filled="false" stroked="true" strokeweight=".6pt" strokecolor="#000000">
                <v:path arrowok="t"/>
              </v:shape>
            </v:group>
            <v:group style="position:absolute;left:6001;top:3980;width:12;height:2" coordorigin="6001,3980" coordsize="12,2">
              <v:shape style="position:absolute;left:6001;top:3980;width:12;height:2" coordorigin="6001,3980" coordsize="12,0" path="m6001,3980l6013,3980e" filled="false" stroked="true" strokeweight=".6pt" strokecolor="#000000">
                <v:path arrowok="t"/>
              </v:shape>
            </v:group>
            <v:group style="position:absolute;left:6020;top:3980;width:12;height:2" coordorigin="6020,3980" coordsize="12,2">
              <v:shape style="position:absolute;left:6020;top:3980;width:12;height:2" coordorigin="6020,3980" coordsize="12,0" path="m6020,3980l6032,3980e" filled="false" stroked="true" strokeweight=".6pt" strokecolor="#000000">
                <v:path arrowok="t"/>
              </v:shape>
            </v:group>
            <v:group style="position:absolute;left:6040;top:3980;width:12;height:2" coordorigin="6040,3980" coordsize="12,2">
              <v:shape style="position:absolute;left:6040;top:3980;width:12;height:2" coordorigin="6040,3980" coordsize="12,0" path="m6040,3980l6052,3980e" filled="false" stroked="true" strokeweight=".6pt" strokecolor="#000000">
                <v:path arrowok="t"/>
              </v:shape>
            </v:group>
            <v:group style="position:absolute;left:6059;top:3980;width:12;height:2" coordorigin="6059,3980" coordsize="12,2">
              <v:shape style="position:absolute;left:6059;top:3980;width:12;height:2" coordorigin="6059,3980" coordsize="12,0" path="m6059,3980l6071,3980e" filled="false" stroked="true" strokeweight=".6pt" strokecolor="#000000">
                <v:path arrowok="t"/>
              </v:shape>
            </v:group>
            <v:group style="position:absolute;left:6078;top:3980;width:12;height:2" coordorigin="6078,3980" coordsize="12,2">
              <v:shape style="position:absolute;left:6078;top:3980;width:12;height:2" coordorigin="6078,3980" coordsize="12,0" path="m6078,3980l6090,3980e" filled="false" stroked="true" strokeweight=".6pt" strokecolor="#000000">
                <v:path arrowok="t"/>
              </v:shape>
            </v:group>
            <v:group style="position:absolute;left:6097;top:3980;width:12;height:2" coordorigin="6097,3980" coordsize="12,2">
              <v:shape style="position:absolute;left:6097;top:3980;width:12;height:2" coordorigin="6097,3980" coordsize="12,0" path="m6097,3980l6109,3980e" filled="false" stroked="true" strokeweight=".6pt" strokecolor="#000000">
                <v:path arrowok="t"/>
              </v:shape>
            </v:group>
            <v:group style="position:absolute;left:6116;top:3980;width:12;height:2" coordorigin="6116,3980" coordsize="12,2">
              <v:shape style="position:absolute;left:6116;top:3980;width:12;height:2" coordorigin="6116,3980" coordsize="12,0" path="m6116,3980l6128,3980e" filled="false" stroked="true" strokeweight=".6pt" strokecolor="#000000">
                <v:path arrowok="t"/>
              </v:shape>
            </v:group>
            <v:group style="position:absolute;left:6136;top:3980;width:12;height:2" coordorigin="6136,3980" coordsize="12,2">
              <v:shape style="position:absolute;left:6136;top:3980;width:12;height:2" coordorigin="6136,3980" coordsize="12,0" path="m6136,3980l6148,3980e" filled="false" stroked="true" strokeweight=".6pt" strokecolor="#000000">
                <v:path arrowok="t"/>
              </v:shape>
            </v:group>
            <v:group style="position:absolute;left:6155;top:3980;width:12;height:2" coordorigin="6155,3980" coordsize="12,2">
              <v:shape style="position:absolute;left:6155;top:3980;width:12;height:2" coordorigin="6155,3980" coordsize="12,0" path="m6155,3980l6167,3980e" filled="false" stroked="true" strokeweight=".6pt" strokecolor="#000000">
                <v:path arrowok="t"/>
              </v:shape>
            </v:group>
            <v:group style="position:absolute;left:6174;top:3980;width:12;height:2" coordorigin="6174,3980" coordsize="12,2">
              <v:shape style="position:absolute;left:6174;top:3980;width:12;height:2" coordorigin="6174,3980" coordsize="12,0" path="m6174,3980l6186,3980e" filled="false" stroked="true" strokeweight=".6pt" strokecolor="#000000">
                <v:path arrowok="t"/>
              </v:shape>
            </v:group>
            <v:group style="position:absolute;left:6193;top:3980;width:12;height:2" coordorigin="6193,3980" coordsize="12,2">
              <v:shape style="position:absolute;left:6193;top:3980;width:12;height:2" coordorigin="6193,3980" coordsize="12,0" path="m6193,3980l6205,3980e" filled="false" stroked="true" strokeweight=".6pt" strokecolor="#000000">
                <v:path arrowok="t"/>
              </v:shape>
            </v:group>
            <v:group style="position:absolute;left:6212;top:3980;width:12;height:2" coordorigin="6212,3980" coordsize="12,2">
              <v:shape style="position:absolute;left:6212;top:3980;width:12;height:2" coordorigin="6212,3980" coordsize="12,0" path="m6212,3980l6224,3980e" filled="false" stroked="true" strokeweight=".6pt" strokecolor="#000000">
                <v:path arrowok="t"/>
              </v:shape>
            </v:group>
            <v:group style="position:absolute;left:6232;top:3980;width:12;height:2" coordorigin="6232,3980" coordsize="12,2">
              <v:shape style="position:absolute;left:6232;top:3980;width:12;height:2" coordorigin="6232,3980" coordsize="12,0" path="m6232,3980l6244,3980e" filled="false" stroked="true" strokeweight=".6pt" strokecolor="#000000">
                <v:path arrowok="t"/>
              </v:shape>
            </v:group>
            <v:group style="position:absolute;left:6251;top:3980;width:12;height:2" coordorigin="6251,3980" coordsize="12,2">
              <v:shape style="position:absolute;left:6251;top:3980;width:12;height:2" coordorigin="6251,3980" coordsize="12,0" path="m6251,3980l6263,3980e" filled="false" stroked="true" strokeweight=".6pt" strokecolor="#000000">
                <v:path arrowok="t"/>
              </v:shape>
            </v:group>
            <v:group style="position:absolute;left:6270;top:3980;width:12;height:2" coordorigin="6270,3980" coordsize="12,2">
              <v:shape style="position:absolute;left:6270;top:3980;width:12;height:2" coordorigin="6270,3980" coordsize="12,0" path="m6270,3980l6282,3980e" filled="false" stroked="true" strokeweight=".6pt" strokecolor="#000000">
                <v:path arrowok="t"/>
              </v:shape>
            </v:group>
            <v:group style="position:absolute;left:6289;top:3980;width:12;height:2" coordorigin="6289,3980" coordsize="12,2">
              <v:shape style="position:absolute;left:6289;top:3980;width:12;height:2" coordorigin="6289,3980" coordsize="12,0" path="m6289,3980l6301,3980e" filled="false" stroked="true" strokeweight=".6pt" strokecolor="#000000">
                <v:path arrowok="t"/>
              </v:shape>
            </v:group>
            <v:group style="position:absolute;left:6308;top:3980;width:12;height:2" coordorigin="6308,3980" coordsize="12,2">
              <v:shape style="position:absolute;left:6308;top:3980;width:12;height:2" coordorigin="6308,3980" coordsize="12,0" path="m6308,3980l6320,3980e" filled="false" stroked="true" strokeweight=".6pt" strokecolor="#000000">
                <v:path arrowok="t"/>
              </v:shape>
            </v:group>
            <v:group style="position:absolute;left:6328;top:3980;width:12;height:2" coordorigin="6328,3980" coordsize="12,2">
              <v:shape style="position:absolute;left:6328;top:3980;width:12;height:2" coordorigin="6328,3980" coordsize="12,0" path="m6328,3980l6340,3980e" filled="false" stroked="true" strokeweight=".6pt" strokecolor="#000000">
                <v:path arrowok="t"/>
              </v:shape>
            </v:group>
            <v:group style="position:absolute;left:6347;top:3980;width:12;height:2" coordorigin="6347,3980" coordsize="12,2">
              <v:shape style="position:absolute;left:6347;top:3980;width:12;height:2" coordorigin="6347,3980" coordsize="12,0" path="m6347,3980l6359,3980e" filled="false" stroked="true" strokeweight=".6pt" strokecolor="#000000">
                <v:path arrowok="t"/>
              </v:shape>
            </v:group>
            <v:group style="position:absolute;left:6366;top:3980;width:12;height:2" coordorigin="6366,3980" coordsize="12,2">
              <v:shape style="position:absolute;left:6366;top:3980;width:12;height:2" coordorigin="6366,3980" coordsize="12,0" path="m6366,3980l6378,3980e" filled="false" stroked="true" strokeweight=".6pt" strokecolor="#000000">
                <v:path arrowok="t"/>
              </v:shape>
            </v:group>
            <v:group style="position:absolute;left:6385;top:3980;width:12;height:2" coordorigin="6385,3980" coordsize="12,2">
              <v:shape style="position:absolute;left:6385;top:3980;width:12;height:2" coordorigin="6385,3980" coordsize="12,0" path="m6385,3980l6397,3980e" filled="false" stroked="true" strokeweight=".6pt" strokecolor="#000000">
                <v:path arrowok="t"/>
              </v:shape>
            </v:group>
            <v:group style="position:absolute;left:6404;top:3980;width:12;height:2" coordorigin="6404,3980" coordsize="12,2">
              <v:shape style="position:absolute;left:6404;top:3980;width:12;height:2" coordorigin="6404,3980" coordsize="12,0" path="m6404,3980l6416,3980e" filled="false" stroked="true" strokeweight=".6pt" strokecolor="#000000">
                <v:path arrowok="t"/>
              </v:shape>
            </v:group>
            <v:group style="position:absolute;left:6424;top:3980;width:12;height:2" coordorigin="6424,3980" coordsize="12,2">
              <v:shape style="position:absolute;left:6424;top:3980;width:12;height:2" coordorigin="6424,3980" coordsize="12,0" path="m6424,3980l6436,3980e" filled="false" stroked="true" strokeweight=".6pt" strokecolor="#000000">
                <v:path arrowok="t"/>
              </v:shape>
            </v:group>
            <v:group style="position:absolute;left:6443;top:3980;width:12;height:2" coordorigin="6443,3980" coordsize="12,2">
              <v:shape style="position:absolute;left:6443;top:3980;width:12;height:2" coordorigin="6443,3980" coordsize="12,0" path="m6443,3980l6455,3980e" filled="false" stroked="true" strokeweight=".6pt" strokecolor="#000000">
                <v:path arrowok="t"/>
              </v:shape>
            </v:group>
            <v:group style="position:absolute;left:6462;top:3980;width:12;height:2" coordorigin="6462,3980" coordsize="12,2">
              <v:shape style="position:absolute;left:6462;top:3980;width:12;height:2" coordorigin="6462,3980" coordsize="12,0" path="m6462,3980l6474,3980e" filled="false" stroked="true" strokeweight=".6pt" strokecolor="#000000">
                <v:path arrowok="t"/>
              </v:shape>
            </v:group>
            <v:group style="position:absolute;left:6481;top:3980;width:12;height:2" coordorigin="6481,3980" coordsize="12,2">
              <v:shape style="position:absolute;left:6481;top:3980;width:12;height:2" coordorigin="6481,3980" coordsize="12,0" path="m6481,3980l6493,3980e" filled="false" stroked="true" strokeweight=".6pt" strokecolor="#000000">
                <v:path arrowok="t"/>
              </v:shape>
            </v:group>
            <v:group style="position:absolute;left:6500;top:3980;width:12;height:2" coordorigin="6500,3980" coordsize="12,2">
              <v:shape style="position:absolute;left:6500;top:3980;width:12;height:2" coordorigin="6500,3980" coordsize="12,0" path="m6500,3980l6512,3980e" filled="false" stroked="true" strokeweight=".6pt" strokecolor="#000000">
                <v:path arrowok="t"/>
              </v:shape>
            </v:group>
            <v:group style="position:absolute;left:6520;top:3980;width:12;height:2" coordorigin="6520,3980" coordsize="12,2">
              <v:shape style="position:absolute;left:6520;top:3980;width:12;height:2" coordorigin="6520,3980" coordsize="12,0" path="m6520,3980l6532,3980e" filled="false" stroked="true" strokeweight=".6pt" strokecolor="#000000">
                <v:path arrowok="t"/>
              </v:shape>
            </v:group>
            <v:group style="position:absolute;left:6539;top:3980;width:12;height:2" coordorigin="6539,3980" coordsize="12,2">
              <v:shape style="position:absolute;left:6539;top:3980;width:12;height:2" coordorigin="6539,3980" coordsize="12,0" path="m6539,3980l6551,3980e" filled="false" stroked="true" strokeweight=".6pt" strokecolor="#000000">
                <v:path arrowok="t"/>
              </v:shape>
            </v:group>
            <v:group style="position:absolute;left:6558;top:3980;width:12;height:2" coordorigin="6558,3980" coordsize="12,2">
              <v:shape style="position:absolute;left:6558;top:3980;width:12;height:2" coordorigin="6558,3980" coordsize="12,0" path="m6558,3980l6570,3980e" filled="false" stroked="true" strokeweight=".6pt" strokecolor="#000000">
                <v:path arrowok="t"/>
              </v:shape>
            </v:group>
            <v:group style="position:absolute;left:6577;top:3980;width:12;height:2" coordorigin="6577,3980" coordsize="12,2">
              <v:shape style="position:absolute;left:6577;top:3980;width:12;height:2" coordorigin="6577,3980" coordsize="12,0" path="m6577,3980l6589,3980e" filled="false" stroked="true" strokeweight=".6pt" strokecolor="#000000">
                <v:path arrowok="t"/>
              </v:shape>
            </v:group>
            <v:group style="position:absolute;left:6596;top:3980;width:12;height:2" coordorigin="6596,3980" coordsize="12,2">
              <v:shape style="position:absolute;left:6596;top:3980;width:12;height:2" coordorigin="6596,3980" coordsize="12,0" path="m6596,3980l6608,3980e" filled="false" stroked="true" strokeweight=".6pt" strokecolor="#000000">
                <v:path arrowok="t"/>
              </v:shape>
            </v:group>
            <v:group style="position:absolute;left:6616;top:3980;width:12;height:2" coordorigin="6616,3980" coordsize="12,2">
              <v:shape style="position:absolute;left:6616;top:3980;width:12;height:2" coordorigin="6616,3980" coordsize="12,0" path="m6616,3980l6628,3980e" filled="false" stroked="true" strokeweight=".6pt" strokecolor="#000000">
                <v:path arrowok="t"/>
              </v:shape>
            </v:group>
            <v:group style="position:absolute;left:6635;top:3980;width:12;height:2" coordorigin="6635,3980" coordsize="12,2">
              <v:shape style="position:absolute;left:6635;top:3980;width:12;height:2" coordorigin="6635,3980" coordsize="12,0" path="m6635,3980l6647,3980e" filled="false" stroked="true" strokeweight=".6pt" strokecolor="#000000">
                <v:path arrowok="t"/>
              </v:shape>
            </v:group>
            <v:group style="position:absolute;left:6654;top:3980;width:12;height:2" coordorigin="6654,3980" coordsize="12,2">
              <v:shape style="position:absolute;left:6654;top:3980;width:12;height:2" coordorigin="6654,3980" coordsize="12,0" path="m6654,3980l6666,3980e" filled="false" stroked="true" strokeweight=".6pt" strokecolor="#000000">
                <v:path arrowok="t"/>
              </v:shape>
            </v:group>
            <v:group style="position:absolute;left:6673;top:3980;width:12;height:2" coordorigin="6673,3980" coordsize="12,2">
              <v:shape style="position:absolute;left:6673;top:3980;width:12;height:2" coordorigin="6673,3980" coordsize="12,0" path="m6673,3980l6685,3980e" filled="false" stroked="true" strokeweight=".6pt" strokecolor="#000000">
                <v:path arrowok="t"/>
              </v:shape>
            </v:group>
            <v:group style="position:absolute;left:6692;top:3980;width:12;height:2" coordorigin="6692,3980" coordsize="12,2">
              <v:shape style="position:absolute;left:6692;top:3980;width:12;height:2" coordorigin="6692,3980" coordsize="12,0" path="m6692,3980l6704,3980e" filled="false" stroked="true" strokeweight=".6pt" strokecolor="#000000">
                <v:path arrowok="t"/>
              </v:shape>
            </v:group>
            <v:group style="position:absolute;left:6712;top:3980;width:12;height:2" coordorigin="6712,3980" coordsize="12,2">
              <v:shape style="position:absolute;left:6712;top:3980;width:12;height:2" coordorigin="6712,3980" coordsize="12,0" path="m6712,3980l6724,3980e" filled="false" stroked="true" strokeweight=".6pt" strokecolor="#000000">
                <v:path arrowok="t"/>
              </v:shape>
            </v:group>
            <v:group style="position:absolute;left:6731;top:3980;width:12;height:2" coordorigin="6731,3980" coordsize="12,2">
              <v:shape style="position:absolute;left:6731;top:3980;width:12;height:2" coordorigin="6731,3980" coordsize="12,0" path="m6731,3980l6743,3980e" filled="false" stroked="true" strokeweight=".6pt" strokecolor="#000000">
                <v:path arrowok="t"/>
              </v:shape>
            </v:group>
            <v:group style="position:absolute;left:6750;top:3980;width:12;height:2" coordorigin="6750,3980" coordsize="12,2">
              <v:shape style="position:absolute;left:6750;top:3980;width:12;height:2" coordorigin="6750,3980" coordsize="12,0" path="m6750,3980l6762,3980e" filled="false" stroked="true" strokeweight=".6pt" strokecolor="#000000">
                <v:path arrowok="t"/>
              </v:shape>
            </v:group>
            <v:group style="position:absolute;left:6769;top:3980;width:12;height:2" coordorigin="6769,3980" coordsize="12,2">
              <v:shape style="position:absolute;left:6769;top:3980;width:12;height:2" coordorigin="6769,3980" coordsize="12,0" path="m6769,3980l6781,3980e" filled="false" stroked="true" strokeweight=".6pt" strokecolor="#000000">
                <v:path arrowok="t"/>
              </v:shape>
            </v:group>
            <v:group style="position:absolute;left:6788;top:3980;width:12;height:2" coordorigin="6788,3980" coordsize="12,2">
              <v:shape style="position:absolute;left:6788;top:3980;width:12;height:2" coordorigin="6788,3980" coordsize="12,0" path="m6788,3980l6800,3980e" filled="false" stroked="true" strokeweight=".6pt" strokecolor="#000000">
                <v:path arrowok="t"/>
              </v:shape>
            </v:group>
            <v:group style="position:absolute;left:6808;top:3980;width:12;height:2" coordorigin="6808,3980" coordsize="12,2">
              <v:shape style="position:absolute;left:6808;top:3980;width:12;height:2" coordorigin="6808,3980" coordsize="12,0" path="m6808,3980l6820,3980e" filled="false" stroked="true" strokeweight=".6pt" strokecolor="#000000">
                <v:path arrowok="t"/>
              </v:shape>
            </v:group>
            <v:group style="position:absolute;left:6827;top:3980;width:12;height:2" coordorigin="6827,3980" coordsize="12,2">
              <v:shape style="position:absolute;left:6827;top:3980;width:12;height:2" coordorigin="6827,3980" coordsize="12,0" path="m6827,3980l6839,3980e" filled="false" stroked="true" strokeweight=".6pt" strokecolor="#000000">
                <v:path arrowok="t"/>
              </v:shape>
            </v:group>
            <v:group style="position:absolute;left:6846;top:3980;width:12;height:2" coordorigin="6846,3980" coordsize="12,2">
              <v:shape style="position:absolute;left:6846;top:3980;width:12;height:2" coordorigin="6846,3980" coordsize="12,0" path="m6846,3980l6858,3980e" filled="false" stroked="true" strokeweight=".6pt" strokecolor="#000000">
                <v:path arrowok="t"/>
              </v:shape>
            </v:group>
            <v:group style="position:absolute;left:6865;top:3980;width:12;height:2" coordorigin="6865,3980" coordsize="12,2">
              <v:shape style="position:absolute;left:6865;top:3980;width:12;height:2" coordorigin="6865,3980" coordsize="12,0" path="m6865,3980l6877,3980e" filled="false" stroked="true" strokeweight=".6pt" strokecolor="#000000">
                <v:path arrowok="t"/>
              </v:shape>
            </v:group>
            <v:group style="position:absolute;left:6884;top:3980;width:12;height:2" coordorigin="6884,3980" coordsize="12,2">
              <v:shape style="position:absolute;left:6884;top:3980;width:12;height:2" coordorigin="6884,3980" coordsize="12,0" path="m6884,3980l6896,3980e" filled="false" stroked="true" strokeweight=".6pt" strokecolor="#000000">
                <v:path arrowok="t"/>
              </v:shape>
            </v:group>
            <v:group style="position:absolute;left:6904;top:3980;width:12;height:2" coordorigin="6904,3980" coordsize="12,2">
              <v:shape style="position:absolute;left:6904;top:3980;width:12;height:2" coordorigin="6904,3980" coordsize="12,0" path="m6904,3980l6916,3980e" filled="false" stroked="true" strokeweight=".6pt" strokecolor="#000000">
                <v:path arrowok="t"/>
              </v:shape>
            </v:group>
            <v:group style="position:absolute;left:6923;top:3980;width:12;height:2" coordorigin="6923,3980" coordsize="12,2">
              <v:shape style="position:absolute;left:6923;top:3980;width:12;height:2" coordorigin="6923,3980" coordsize="12,0" path="m6923,3980l6935,3980e" filled="false" stroked="true" strokeweight=".6pt" strokecolor="#000000">
                <v:path arrowok="t"/>
              </v:shape>
            </v:group>
            <v:group style="position:absolute;left:6942;top:3980;width:12;height:2" coordorigin="6942,3980" coordsize="12,2">
              <v:shape style="position:absolute;left:6942;top:3980;width:12;height:2" coordorigin="6942,3980" coordsize="12,0" path="m6942,3980l6954,3980e" filled="false" stroked="true" strokeweight=".6pt" strokecolor="#000000">
                <v:path arrowok="t"/>
              </v:shape>
            </v:group>
            <v:group style="position:absolute;left:6961;top:3980;width:12;height:2" coordorigin="6961,3980" coordsize="12,2">
              <v:shape style="position:absolute;left:6961;top:3980;width:12;height:2" coordorigin="6961,3980" coordsize="12,0" path="m6961,3980l6973,3980e" filled="false" stroked="true" strokeweight=".6pt" strokecolor="#000000">
                <v:path arrowok="t"/>
              </v:shape>
            </v:group>
            <v:group style="position:absolute;left:6980;top:3980;width:12;height:2" coordorigin="6980,3980" coordsize="12,2">
              <v:shape style="position:absolute;left:6980;top:3980;width:12;height:2" coordorigin="6980,3980" coordsize="12,0" path="m6980,3980l6992,3980e" filled="false" stroked="true" strokeweight=".6pt" strokecolor="#000000">
                <v:path arrowok="t"/>
              </v:shape>
            </v:group>
            <v:group style="position:absolute;left:7000;top:3980;width:12;height:2" coordorigin="7000,3980" coordsize="12,2">
              <v:shape style="position:absolute;left:7000;top:3980;width:12;height:2" coordorigin="7000,3980" coordsize="12,0" path="m7000,3980l7012,3980e" filled="false" stroked="true" strokeweight=".6pt" strokecolor="#000000">
                <v:path arrowok="t"/>
              </v:shape>
            </v:group>
            <v:group style="position:absolute;left:7019;top:3980;width:12;height:2" coordorigin="7019,3980" coordsize="12,2">
              <v:shape style="position:absolute;left:7019;top:3980;width:12;height:2" coordorigin="7019,3980" coordsize="12,0" path="m7019,3980l7031,3980e" filled="false" stroked="true" strokeweight=".6pt" strokecolor="#000000">
                <v:path arrowok="t"/>
              </v:shape>
            </v:group>
            <v:group style="position:absolute;left:7038;top:3980;width:12;height:2" coordorigin="7038,3980" coordsize="12,2">
              <v:shape style="position:absolute;left:7038;top:3980;width:12;height:2" coordorigin="7038,3980" coordsize="12,0" path="m7038,3980l7050,3980e" filled="false" stroked="true" strokeweight=".6pt" strokecolor="#000000">
                <v:path arrowok="t"/>
              </v:shape>
            </v:group>
            <v:group style="position:absolute;left:7057;top:3980;width:12;height:2" coordorigin="7057,3980" coordsize="12,2">
              <v:shape style="position:absolute;left:7057;top:3980;width:12;height:2" coordorigin="7057,3980" coordsize="12,0" path="m7057,3980l7069,3980e" filled="false" stroked="true" strokeweight=".6pt" strokecolor="#000000">
                <v:path arrowok="t"/>
              </v:shape>
            </v:group>
            <v:group style="position:absolute;left:7076;top:3980;width:12;height:2" coordorigin="7076,3980" coordsize="12,2">
              <v:shape style="position:absolute;left:7076;top:3980;width:12;height:2" coordorigin="7076,3980" coordsize="12,0" path="m7076,3980l7088,3980e" filled="false" stroked="true" strokeweight=".6pt" strokecolor="#000000">
                <v:path arrowok="t"/>
              </v:shape>
            </v:group>
            <v:group style="position:absolute;left:7096;top:3980;width:12;height:2" coordorigin="7096,3980" coordsize="12,2">
              <v:shape style="position:absolute;left:7096;top:3980;width:12;height:2" coordorigin="7096,3980" coordsize="12,0" path="m7096,3980l7108,3980e" filled="false" stroked="true" strokeweight=".6pt" strokecolor="#000000">
                <v:path arrowok="t"/>
              </v:shape>
            </v:group>
            <v:group style="position:absolute;left:7115;top:3980;width:12;height:2" coordorigin="7115,3980" coordsize="12,2">
              <v:shape style="position:absolute;left:7115;top:3980;width:12;height:2" coordorigin="7115,3980" coordsize="12,0" path="m7115,3980l7127,3980e" filled="false" stroked="true" strokeweight=".6pt" strokecolor="#000000">
                <v:path arrowok="t"/>
              </v:shape>
            </v:group>
            <v:group style="position:absolute;left:7134;top:3980;width:12;height:2" coordorigin="7134,3980" coordsize="12,2">
              <v:shape style="position:absolute;left:7134;top:3980;width:12;height:2" coordorigin="7134,3980" coordsize="12,0" path="m7134,3980l7146,3980e" filled="false" stroked="true" strokeweight=".6pt" strokecolor="#000000">
                <v:path arrowok="t"/>
              </v:shape>
            </v:group>
            <v:group style="position:absolute;left:7153;top:3980;width:12;height:2" coordorigin="7153,3980" coordsize="12,2">
              <v:shape style="position:absolute;left:7153;top:3980;width:12;height:2" coordorigin="7153,3980" coordsize="12,0" path="m7153,3980l7165,3980e" filled="false" stroked="true" strokeweight=".6pt" strokecolor="#000000">
                <v:path arrowok="t"/>
              </v:shape>
            </v:group>
            <v:group style="position:absolute;left:7172;top:3980;width:12;height:2" coordorigin="7172,3980" coordsize="12,2">
              <v:shape style="position:absolute;left:7172;top:3980;width:12;height:2" coordorigin="7172,3980" coordsize="12,0" path="m7172,3980l7184,3980e" filled="false" stroked="true" strokeweight=".6pt" strokecolor="#000000">
                <v:path arrowok="t"/>
              </v:shape>
            </v:group>
            <v:group style="position:absolute;left:7192;top:3980;width:12;height:2" coordorigin="7192,3980" coordsize="12,2">
              <v:shape style="position:absolute;left:7192;top:3980;width:12;height:2" coordorigin="7192,3980" coordsize="12,0" path="m7192,3980l7204,3980e" filled="false" stroked="true" strokeweight=".6pt" strokecolor="#000000">
                <v:path arrowok="t"/>
              </v:shape>
            </v:group>
            <v:group style="position:absolute;left:7211;top:3980;width:12;height:2" coordorigin="7211,3980" coordsize="12,2">
              <v:shape style="position:absolute;left:7211;top:3980;width:12;height:2" coordorigin="7211,3980" coordsize="12,0" path="m7211,3980l7223,3980e" filled="false" stroked="true" strokeweight=".6pt" strokecolor="#000000">
                <v:path arrowok="t"/>
              </v:shape>
            </v:group>
            <v:group style="position:absolute;left:7230;top:3980;width:12;height:2" coordorigin="7230,3980" coordsize="12,2">
              <v:shape style="position:absolute;left:7230;top:3980;width:12;height:2" coordorigin="7230,3980" coordsize="12,0" path="m7230,3980l7242,3980e" filled="false" stroked="true" strokeweight=".6pt" strokecolor="#000000">
                <v:path arrowok="t"/>
              </v:shape>
            </v:group>
            <v:group style="position:absolute;left:7249;top:3980;width:12;height:2" coordorigin="7249,3980" coordsize="12,2">
              <v:shape style="position:absolute;left:7249;top:3980;width:12;height:2" coordorigin="7249,3980" coordsize="12,0" path="m7249,3980l7261,3980e" filled="false" stroked="true" strokeweight=".6pt" strokecolor="#000000">
                <v:path arrowok="t"/>
              </v:shape>
            </v:group>
            <v:group style="position:absolute;left:7268;top:3980;width:12;height:2" coordorigin="7268,3980" coordsize="12,2">
              <v:shape style="position:absolute;left:7268;top:3980;width:12;height:2" coordorigin="7268,3980" coordsize="12,0" path="m7268,3980l7280,3980e" filled="false" stroked="true" strokeweight=".6pt" strokecolor="#000000">
                <v:path arrowok="t"/>
              </v:shape>
            </v:group>
            <v:group style="position:absolute;left:7288;top:3980;width:12;height:2" coordorigin="7288,3980" coordsize="12,2">
              <v:shape style="position:absolute;left:7288;top:3980;width:12;height:2" coordorigin="7288,3980" coordsize="12,0" path="m7288,3980l7300,3980e" filled="false" stroked="true" strokeweight=".6pt" strokecolor="#000000">
                <v:path arrowok="t"/>
              </v:shape>
            </v:group>
            <v:group style="position:absolute;left:7307;top:3980;width:12;height:2" coordorigin="7307,3980" coordsize="12,2">
              <v:shape style="position:absolute;left:7307;top:3980;width:12;height:2" coordorigin="7307,3980" coordsize="12,0" path="m7307,3980l7319,3980e" filled="false" stroked="true" strokeweight=".6pt" strokecolor="#000000">
                <v:path arrowok="t"/>
              </v:shape>
            </v:group>
            <v:group style="position:absolute;left:7326;top:3980;width:12;height:2" coordorigin="7326,3980" coordsize="12,2">
              <v:shape style="position:absolute;left:7326;top:3980;width:12;height:2" coordorigin="7326,3980" coordsize="12,0" path="m7326,3980l7338,3980e" filled="false" stroked="true" strokeweight=".6pt" strokecolor="#000000">
                <v:path arrowok="t"/>
              </v:shape>
            </v:group>
            <v:group style="position:absolute;left:7345;top:3980;width:12;height:2" coordorigin="7345,3980" coordsize="12,2">
              <v:shape style="position:absolute;left:7345;top:3980;width:12;height:2" coordorigin="7345,3980" coordsize="12,0" path="m7345,3980l7357,3980e" filled="false" stroked="true" strokeweight=".6pt" strokecolor="#000000">
                <v:path arrowok="t"/>
              </v:shape>
            </v:group>
            <v:group style="position:absolute;left:7364;top:3980;width:12;height:2" coordorigin="7364,3980" coordsize="12,2">
              <v:shape style="position:absolute;left:7364;top:3980;width:12;height:2" coordorigin="7364,3980" coordsize="12,0" path="m7364,3980l7376,3980e" filled="false" stroked="true" strokeweight=".6pt" strokecolor="#000000">
                <v:path arrowok="t"/>
              </v:shape>
            </v:group>
            <v:group style="position:absolute;left:7384;top:3980;width:12;height:2" coordorigin="7384,3980" coordsize="12,2">
              <v:shape style="position:absolute;left:7384;top:3980;width:12;height:2" coordorigin="7384,3980" coordsize="12,0" path="m7384,3980l7396,3980e" filled="false" stroked="true" strokeweight=".6pt" strokecolor="#000000">
                <v:path arrowok="t"/>
              </v:shape>
            </v:group>
            <v:group style="position:absolute;left:7403;top:3980;width:12;height:2" coordorigin="7403,3980" coordsize="12,2">
              <v:shape style="position:absolute;left:7403;top:3980;width:12;height:2" coordorigin="7403,3980" coordsize="12,0" path="m7403,3980l7415,3980e" filled="false" stroked="true" strokeweight=".6pt" strokecolor="#000000">
                <v:path arrowok="t"/>
              </v:shape>
            </v:group>
            <v:group style="position:absolute;left:7422;top:3980;width:12;height:2" coordorigin="7422,3980" coordsize="12,2">
              <v:shape style="position:absolute;left:7422;top:3980;width:12;height:2" coordorigin="7422,3980" coordsize="12,0" path="m7422,3980l7434,3980e" filled="false" stroked="true" strokeweight=".6pt" strokecolor="#000000">
                <v:path arrowok="t"/>
              </v:shape>
            </v:group>
            <v:group style="position:absolute;left:7441;top:3980;width:12;height:2" coordorigin="7441,3980" coordsize="12,2">
              <v:shape style="position:absolute;left:7441;top:3980;width:12;height:2" coordorigin="7441,3980" coordsize="12,0" path="m7441,3980l7453,3980e" filled="false" stroked="true" strokeweight=".6pt" strokecolor="#000000">
                <v:path arrowok="t"/>
              </v:shape>
            </v:group>
            <v:group style="position:absolute;left:7460;top:3980;width:12;height:2" coordorigin="7460,3980" coordsize="12,2">
              <v:shape style="position:absolute;left:7460;top:3980;width:12;height:2" coordorigin="7460,3980" coordsize="12,0" path="m7460,3980l7472,3980e" filled="false" stroked="true" strokeweight=".6pt" strokecolor="#000000">
                <v:path arrowok="t"/>
              </v:shape>
            </v:group>
            <v:group style="position:absolute;left:7480;top:3980;width:12;height:2" coordorigin="7480,3980" coordsize="12,2">
              <v:shape style="position:absolute;left:7480;top:3980;width:12;height:2" coordorigin="7480,3980" coordsize="12,0" path="m7480,3980l7492,3980e" filled="false" stroked="true" strokeweight=".6pt" strokecolor="#000000">
                <v:path arrowok="t"/>
              </v:shape>
            </v:group>
            <v:group style="position:absolute;left:7499;top:3980;width:12;height:2" coordorigin="7499,3980" coordsize="12,2">
              <v:shape style="position:absolute;left:7499;top:3980;width:12;height:2" coordorigin="7499,3980" coordsize="12,0" path="m7499,3980l7511,3980e" filled="false" stroked="true" strokeweight=".6pt" strokecolor="#000000">
                <v:path arrowok="t"/>
              </v:shape>
            </v:group>
            <v:group style="position:absolute;left:7518;top:3980;width:12;height:2" coordorigin="7518,3980" coordsize="12,2">
              <v:shape style="position:absolute;left:7518;top:3980;width:12;height:2" coordorigin="7518,3980" coordsize="12,0" path="m7518,3980l7530,3980e" filled="false" stroked="true" strokeweight=".6pt" strokecolor="#000000">
                <v:path arrowok="t"/>
              </v:shape>
            </v:group>
            <v:group style="position:absolute;left:7537;top:3980;width:12;height:2" coordorigin="7537,3980" coordsize="12,2">
              <v:shape style="position:absolute;left:7537;top:3980;width:12;height:2" coordorigin="7537,3980" coordsize="12,0" path="m7537,3980l7549,3980e" filled="false" stroked="true" strokeweight=".6pt" strokecolor="#000000">
                <v:path arrowok="t"/>
              </v:shape>
            </v:group>
            <v:group style="position:absolute;left:7556;top:3980;width:12;height:2" coordorigin="7556,3980" coordsize="12,2">
              <v:shape style="position:absolute;left:7556;top:3980;width:12;height:2" coordorigin="7556,3980" coordsize="12,0" path="m7556,3980l7568,3980e" filled="false" stroked="true" strokeweight=".6pt" strokecolor="#000000">
                <v:path arrowok="t"/>
              </v:shape>
            </v:group>
            <v:group style="position:absolute;left:7576;top:3980;width:12;height:2" coordorigin="7576,3980" coordsize="12,2">
              <v:shape style="position:absolute;left:7576;top:3980;width:12;height:2" coordorigin="7576,3980" coordsize="12,0" path="m7576,3980l7588,3980e" filled="false" stroked="true" strokeweight=".6pt" strokecolor="#000000">
                <v:path arrowok="t"/>
              </v:shape>
            </v:group>
            <v:group style="position:absolute;left:7595;top:3980;width:12;height:2" coordorigin="7595,3980" coordsize="12,2">
              <v:shape style="position:absolute;left:7595;top:3980;width:12;height:2" coordorigin="7595,3980" coordsize="12,0" path="m7595,3980l7607,3980e" filled="false" stroked="true" strokeweight=".6pt" strokecolor="#000000">
                <v:path arrowok="t"/>
              </v:shape>
            </v:group>
            <v:group style="position:absolute;left:7614;top:3980;width:12;height:2" coordorigin="7614,3980" coordsize="12,2">
              <v:shape style="position:absolute;left:7614;top:3980;width:12;height:2" coordorigin="7614,3980" coordsize="12,0" path="m7614,3980l7626,3980e" filled="false" stroked="true" strokeweight=".6pt" strokecolor="#000000">
                <v:path arrowok="t"/>
              </v:shape>
            </v:group>
            <v:group style="position:absolute;left:7633;top:3980;width:12;height:2" coordorigin="7633,3980" coordsize="12,2">
              <v:shape style="position:absolute;left:7633;top:3980;width:12;height:2" coordorigin="7633,3980" coordsize="12,0" path="m7633,3980l7645,3980e" filled="false" stroked="true" strokeweight=".6pt" strokecolor="#000000">
                <v:path arrowok="t"/>
              </v:shape>
            </v:group>
            <v:group style="position:absolute;left:7652;top:3980;width:12;height:2" coordorigin="7652,3980" coordsize="12,2">
              <v:shape style="position:absolute;left:7652;top:3980;width:12;height:2" coordorigin="7652,3980" coordsize="12,0" path="m7652,3980l7664,3980e" filled="false" stroked="true" strokeweight=".6pt" strokecolor="#000000">
                <v:path arrowok="t"/>
              </v:shape>
            </v:group>
            <v:group style="position:absolute;left:7672;top:3980;width:12;height:2" coordorigin="7672,3980" coordsize="12,2">
              <v:shape style="position:absolute;left:7672;top:3980;width:12;height:2" coordorigin="7672,3980" coordsize="12,0" path="m7672,3980l7684,3980e" filled="false" stroked="true" strokeweight=".6pt" strokecolor="#000000">
                <v:path arrowok="t"/>
              </v:shape>
            </v:group>
            <v:group style="position:absolute;left:7691;top:3980;width:12;height:2" coordorigin="7691,3980" coordsize="12,2">
              <v:shape style="position:absolute;left:7691;top:3980;width:12;height:2" coordorigin="7691,3980" coordsize="12,0" path="m7691,3980l7703,3980e" filled="false" stroked="true" strokeweight=".6pt" strokecolor="#000000">
                <v:path arrowok="t"/>
              </v:shape>
            </v:group>
            <v:group style="position:absolute;left:7710;top:3980;width:12;height:2" coordorigin="7710,3980" coordsize="12,2">
              <v:shape style="position:absolute;left:7710;top:3980;width:12;height:2" coordorigin="7710,3980" coordsize="12,0" path="m7710,3980l7722,3980e" filled="false" stroked="true" strokeweight=".6pt" strokecolor="#000000">
                <v:path arrowok="t"/>
              </v:shape>
            </v:group>
            <v:group style="position:absolute;left:7729;top:3980;width:12;height:2" coordorigin="7729,3980" coordsize="12,2">
              <v:shape style="position:absolute;left:7729;top:3980;width:12;height:2" coordorigin="7729,3980" coordsize="12,0" path="m7729,3980l7741,3980e" filled="false" stroked="true" strokeweight=".6pt" strokecolor="#000000">
                <v:path arrowok="t"/>
              </v:shape>
            </v:group>
            <v:group style="position:absolute;left:7748;top:3980;width:12;height:2" coordorigin="7748,3980" coordsize="12,2">
              <v:shape style="position:absolute;left:7748;top:3980;width:12;height:2" coordorigin="7748,3980" coordsize="12,0" path="m7748,3980l7760,3980e" filled="false" stroked="true" strokeweight=".6pt" strokecolor="#000000">
                <v:path arrowok="t"/>
              </v:shape>
            </v:group>
            <v:group style="position:absolute;left:7768;top:3980;width:12;height:2" coordorigin="7768,3980" coordsize="12,2">
              <v:shape style="position:absolute;left:7768;top:3980;width:12;height:2" coordorigin="7768,3980" coordsize="12,0" path="m7768,3980l7780,3980e" filled="false" stroked="true" strokeweight=".6pt" strokecolor="#000000">
                <v:path arrowok="t"/>
              </v:shape>
            </v:group>
            <v:group style="position:absolute;left:7787;top:3980;width:12;height:2" coordorigin="7787,3980" coordsize="12,2">
              <v:shape style="position:absolute;left:7787;top:3980;width:12;height:2" coordorigin="7787,3980" coordsize="12,0" path="m7787,3980l7799,3980e" filled="false" stroked="true" strokeweight=".6pt" strokecolor="#000000">
                <v:path arrowok="t"/>
              </v:shape>
            </v:group>
            <v:group style="position:absolute;left:7806;top:3980;width:12;height:2" coordorigin="7806,3980" coordsize="12,2">
              <v:shape style="position:absolute;left:7806;top:3980;width:12;height:2" coordorigin="7806,3980" coordsize="12,0" path="m7806,3980l7818,3980e" filled="false" stroked="true" strokeweight=".6pt" strokecolor="#000000">
                <v:path arrowok="t"/>
              </v:shape>
            </v:group>
            <v:group style="position:absolute;left:7825;top:3980;width:12;height:2" coordorigin="7825,3980" coordsize="12,2">
              <v:shape style="position:absolute;left:7825;top:3980;width:12;height:2" coordorigin="7825,3980" coordsize="12,0" path="m7825,3980l7837,3980e" filled="false" stroked="true" strokeweight=".6pt" strokecolor="#000000">
                <v:path arrowok="t"/>
              </v:shape>
            </v:group>
            <v:group style="position:absolute;left:7844;top:3980;width:12;height:2" coordorigin="7844,3980" coordsize="12,2">
              <v:shape style="position:absolute;left:7844;top:3980;width:12;height:2" coordorigin="7844,3980" coordsize="12,0" path="m7844,3980l7856,3980e" filled="false" stroked="true" strokeweight=".6pt" strokecolor="#000000">
                <v:path arrowok="t"/>
              </v:shape>
            </v:group>
            <v:group style="position:absolute;left:7864;top:3980;width:12;height:2" coordorigin="7864,3980" coordsize="12,2">
              <v:shape style="position:absolute;left:7864;top:3980;width:12;height:2" coordorigin="7864,3980" coordsize="12,0" path="m7864,3980l7876,3980e" filled="false" stroked="true" strokeweight=".6pt" strokecolor="#000000">
                <v:path arrowok="t"/>
              </v:shape>
            </v:group>
            <v:group style="position:absolute;left:7883;top:3980;width:12;height:2" coordorigin="7883,3980" coordsize="12,2">
              <v:shape style="position:absolute;left:7883;top:3980;width:12;height:2" coordorigin="7883,3980" coordsize="12,0" path="m7883,3980l7895,3980e" filled="false" stroked="true" strokeweight=".6pt" strokecolor="#000000">
                <v:path arrowok="t"/>
              </v:shape>
            </v:group>
            <v:group style="position:absolute;left:7902;top:3980;width:12;height:2" coordorigin="7902,3980" coordsize="12,2">
              <v:shape style="position:absolute;left:7902;top:3980;width:12;height:2" coordorigin="7902,3980" coordsize="12,0" path="m7902,3980l7914,3980e" filled="false" stroked="true" strokeweight=".6pt" strokecolor="#000000">
                <v:path arrowok="t"/>
              </v:shape>
            </v:group>
            <v:group style="position:absolute;left:7921;top:3980;width:12;height:2" coordorigin="7921,3980" coordsize="12,2">
              <v:shape style="position:absolute;left:7921;top:3980;width:12;height:2" coordorigin="7921,3980" coordsize="12,0" path="m7921,3980l7933,3980e" filled="false" stroked="true" strokeweight=".6pt" strokecolor="#000000">
                <v:path arrowok="t"/>
              </v:shape>
            </v:group>
            <v:group style="position:absolute;left:7940;top:3980;width:12;height:2" coordorigin="7940,3980" coordsize="12,2">
              <v:shape style="position:absolute;left:7940;top:3980;width:12;height:2" coordorigin="7940,3980" coordsize="12,0" path="m7940,3980l7952,3980e" filled="false" stroked="true" strokeweight=".6pt" strokecolor="#000000">
                <v:path arrowok="t"/>
              </v:shape>
            </v:group>
            <v:group style="position:absolute;left:7960;top:3980;width:12;height:2" coordorigin="7960,3980" coordsize="12,2">
              <v:shape style="position:absolute;left:7960;top:3980;width:12;height:2" coordorigin="7960,3980" coordsize="12,0" path="m7960,3980l7972,3980e" filled="false" stroked="true" strokeweight=".6pt" strokecolor="#000000">
                <v:path arrowok="t"/>
              </v:shape>
            </v:group>
            <v:group style="position:absolute;left:7979;top:3980;width:12;height:2" coordorigin="7979,3980" coordsize="12,2">
              <v:shape style="position:absolute;left:7979;top:3980;width:12;height:2" coordorigin="7979,3980" coordsize="12,0" path="m7979,3980l7991,3980e" filled="false" stroked="true" strokeweight=".6pt" strokecolor="#000000">
                <v:path arrowok="t"/>
              </v:shape>
            </v:group>
            <v:group style="position:absolute;left:7998;top:3980;width:12;height:2" coordorigin="7998,3980" coordsize="12,2">
              <v:shape style="position:absolute;left:7998;top:3980;width:12;height:2" coordorigin="7998,3980" coordsize="12,0" path="m7998,3980l8010,3980e" filled="false" stroked="true" strokeweight=".6pt" strokecolor="#000000">
                <v:path arrowok="t"/>
              </v:shape>
            </v:group>
            <v:group style="position:absolute;left:8017;top:3980;width:12;height:2" coordorigin="8017,3980" coordsize="12,2">
              <v:shape style="position:absolute;left:8017;top:3980;width:12;height:2" coordorigin="8017,3980" coordsize="12,0" path="m8017,3980l8029,3980e" filled="false" stroked="true" strokeweight=".6pt" strokecolor="#000000">
                <v:path arrowok="t"/>
              </v:shape>
            </v:group>
            <v:group style="position:absolute;left:8036;top:3980;width:12;height:2" coordorigin="8036,3980" coordsize="12,2">
              <v:shape style="position:absolute;left:8036;top:3980;width:12;height:2" coordorigin="8036,3980" coordsize="12,0" path="m8036,3980l8048,3980e" filled="false" stroked="true" strokeweight=".6pt" strokecolor="#000000">
                <v:path arrowok="t"/>
              </v:shape>
            </v:group>
            <v:group style="position:absolute;left:8056;top:3980;width:12;height:2" coordorigin="8056,3980" coordsize="12,2">
              <v:shape style="position:absolute;left:8056;top:3980;width:12;height:2" coordorigin="8056,3980" coordsize="12,0" path="m8056,3980l8068,3980e" filled="false" stroked="true" strokeweight=".6pt" strokecolor="#000000">
                <v:path arrowok="t"/>
              </v:shape>
            </v:group>
            <v:group style="position:absolute;left:8075;top:3980;width:12;height:2" coordorigin="8075,3980" coordsize="12,2">
              <v:shape style="position:absolute;left:8075;top:3980;width:12;height:2" coordorigin="8075,3980" coordsize="12,0" path="m8075,3980l8087,3980e" filled="false" stroked="true" strokeweight=".6pt" strokecolor="#000000">
                <v:path arrowok="t"/>
              </v:shape>
            </v:group>
            <v:group style="position:absolute;left:8094;top:3980;width:12;height:2" coordorigin="8094,3980" coordsize="12,2">
              <v:shape style="position:absolute;left:8094;top:3980;width:12;height:2" coordorigin="8094,3980" coordsize="12,0" path="m8094,3980l8106,3980e" filled="false" stroked="true" strokeweight=".6pt" strokecolor="#000000">
                <v:path arrowok="t"/>
              </v:shape>
            </v:group>
            <v:group style="position:absolute;left:8113;top:3980;width:12;height:2" coordorigin="8113,3980" coordsize="12,2">
              <v:shape style="position:absolute;left:8113;top:3980;width:12;height:2" coordorigin="8113,3980" coordsize="12,0" path="m8113,3980l8125,3980e" filled="false" stroked="true" strokeweight=".6pt" strokecolor="#000000">
                <v:path arrowok="t"/>
              </v:shape>
            </v:group>
            <v:group style="position:absolute;left:8132;top:3980;width:12;height:2" coordorigin="8132,3980" coordsize="12,2">
              <v:shape style="position:absolute;left:8132;top:3980;width:12;height:2" coordorigin="8132,3980" coordsize="12,0" path="m8132,3980l8144,3980e" filled="false" stroked="true" strokeweight=".6pt" strokecolor="#000000">
                <v:path arrowok="t"/>
              </v:shape>
            </v:group>
            <v:group style="position:absolute;left:8152;top:3980;width:12;height:2" coordorigin="8152,3980" coordsize="12,2">
              <v:shape style="position:absolute;left:8152;top:3980;width:12;height:2" coordorigin="8152,3980" coordsize="12,0" path="m8152,3980l8164,3980e" filled="false" stroked="true" strokeweight=".6pt" strokecolor="#000000">
                <v:path arrowok="t"/>
              </v:shape>
            </v:group>
            <v:group style="position:absolute;left:8171;top:3980;width:12;height:2" coordorigin="8171,3980" coordsize="12,2">
              <v:shape style="position:absolute;left:8171;top:3980;width:12;height:2" coordorigin="8171,3980" coordsize="12,0" path="m8171,3980l8183,3980e" filled="false" stroked="true" strokeweight=".6pt" strokecolor="#000000">
                <v:path arrowok="t"/>
              </v:shape>
            </v:group>
            <v:group style="position:absolute;left:8190;top:3980;width:12;height:2" coordorigin="8190,3980" coordsize="12,2">
              <v:shape style="position:absolute;left:8190;top:3980;width:12;height:2" coordorigin="8190,3980" coordsize="12,0" path="m8190,3980l8202,3980e" filled="false" stroked="true" strokeweight=".6pt" strokecolor="#000000">
                <v:path arrowok="t"/>
              </v:shape>
            </v:group>
            <v:group style="position:absolute;left:8209;top:3980;width:12;height:2" coordorigin="8209,3980" coordsize="12,2">
              <v:shape style="position:absolute;left:8209;top:3980;width:12;height:2" coordorigin="8209,3980" coordsize="12,0" path="m8209,3980l8221,3980e" filled="false" stroked="true" strokeweight=".6pt" strokecolor="#000000">
                <v:path arrowok="t"/>
              </v:shape>
            </v:group>
            <v:group style="position:absolute;left:8228;top:3980;width:12;height:2" coordorigin="8228,3980" coordsize="12,2">
              <v:shape style="position:absolute;left:8228;top:3980;width:12;height:2" coordorigin="8228,3980" coordsize="12,0" path="m8228,3980l8240,3980e" filled="false" stroked="true" strokeweight=".6pt" strokecolor="#000000">
                <v:path arrowok="t"/>
              </v:shape>
            </v:group>
            <v:group style="position:absolute;left:8248;top:3980;width:12;height:2" coordorigin="8248,3980" coordsize="12,2">
              <v:shape style="position:absolute;left:8248;top:3980;width:12;height:2" coordorigin="8248,3980" coordsize="12,0" path="m8248,3980l8260,3980e" filled="false" stroked="true" strokeweight=".6pt" strokecolor="#000000">
                <v:path arrowok="t"/>
              </v:shape>
            </v:group>
            <v:group style="position:absolute;left:8267;top:3980;width:12;height:2" coordorigin="8267,3980" coordsize="12,2">
              <v:shape style="position:absolute;left:8267;top:3980;width:12;height:2" coordorigin="8267,3980" coordsize="12,0" path="m8267,3980l8279,3980e" filled="false" stroked="true" strokeweight=".6pt" strokecolor="#000000">
                <v:path arrowok="t"/>
              </v:shape>
            </v:group>
            <v:group style="position:absolute;left:8286;top:3980;width:12;height:2" coordorigin="8286,3980" coordsize="12,2">
              <v:shape style="position:absolute;left:8286;top:3980;width:12;height:2" coordorigin="8286,3980" coordsize="12,0" path="m8286,3980l8298,3980e" filled="false" stroked="true" strokeweight=".6pt" strokecolor="#000000">
                <v:path arrowok="t"/>
              </v:shape>
            </v:group>
            <v:group style="position:absolute;left:8305;top:3980;width:12;height:2" coordorigin="8305,3980" coordsize="12,2">
              <v:shape style="position:absolute;left:8305;top:3980;width:12;height:2" coordorigin="8305,3980" coordsize="12,0" path="m8305,3980l8317,3980e" filled="false" stroked="true" strokeweight=".6pt" strokecolor="#000000">
                <v:path arrowok="t"/>
              </v:shape>
            </v:group>
            <v:group style="position:absolute;left:8324;top:3980;width:12;height:2" coordorigin="8324,3980" coordsize="12,2">
              <v:shape style="position:absolute;left:8324;top:3980;width:12;height:2" coordorigin="8324,3980" coordsize="12,0" path="m8324,3980l8336,3980e" filled="false" stroked="true" strokeweight=".6pt" strokecolor="#000000">
                <v:path arrowok="t"/>
              </v:shape>
            </v:group>
            <v:group style="position:absolute;left:8344;top:3980;width:12;height:2" coordorigin="8344,3980" coordsize="12,2">
              <v:shape style="position:absolute;left:8344;top:3980;width:12;height:2" coordorigin="8344,3980" coordsize="12,0" path="m8344,3980l8356,3980e" filled="false" stroked="true" strokeweight=".6pt" strokecolor="#000000">
                <v:path arrowok="t"/>
              </v:shape>
            </v:group>
            <v:group style="position:absolute;left:8363;top:3980;width:12;height:2" coordorigin="8363,3980" coordsize="12,2">
              <v:shape style="position:absolute;left:8363;top:3980;width:12;height:2" coordorigin="8363,3980" coordsize="12,0" path="m8363,3980l8375,3980e" filled="false" stroked="true" strokeweight=".6pt" strokecolor="#000000">
                <v:path arrowok="t"/>
              </v:shape>
            </v:group>
            <v:group style="position:absolute;left:8382;top:3980;width:12;height:2" coordorigin="8382,3980" coordsize="12,2">
              <v:shape style="position:absolute;left:8382;top:3980;width:12;height:2" coordorigin="8382,3980" coordsize="12,0" path="m8382,3980l8394,3980e" filled="false" stroked="true" strokeweight=".6pt" strokecolor="#000000">
                <v:path arrowok="t"/>
              </v:shape>
            </v:group>
            <v:group style="position:absolute;left:8401;top:3980;width:12;height:2" coordorigin="8401,3980" coordsize="12,2">
              <v:shape style="position:absolute;left:8401;top:3980;width:12;height:2" coordorigin="8401,3980" coordsize="12,0" path="m8401,3980l8413,3980e" filled="false" stroked="true" strokeweight=".6pt" strokecolor="#000000">
                <v:path arrowok="t"/>
              </v:shape>
            </v:group>
            <v:group style="position:absolute;left:8420;top:3980;width:12;height:2" coordorigin="8420,3980" coordsize="12,2">
              <v:shape style="position:absolute;left:8420;top:3980;width:12;height:2" coordorigin="8420,3980" coordsize="12,0" path="m8420,3980l8432,3980e" filled="false" stroked="true" strokeweight=".6pt" strokecolor="#000000">
                <v:path arrowok="t"/>
              </v:shape>
            </v:group>
            <v:group style="position:absolute;left:8440;top:3980;width:12;height:2" coordorigin="8440,3980" coordsize="12,2">
              <v:shape style="position:absolute;left:8440;top:3980;width:12;height:2" coordorigin="8440,3980" coordsize="12,0" path="m8440,3980l8452,3980e" filled="false" stroked="true" strokeweight=".6pt" strokecolor="#000000">
                <v:path arrowok="t"/>
              </v:shape>
            </v:group>
            <v:group style="position:absolute;left:8459;top:3980;width:12;height:2" coordorigin="8459,3980" coordsize="12,2">
              <v:shape style="position:absolute;left:8459;top:3980;width:12;height:2" coordorigin="8459,3980" coordsize="12,0" path="m8459,3980l8471,3980e" filled="false" stroked="true" strokeweight=".6pt" strokecolor="#000000">
                <v:path arrowok="t"/>
              </v:shape>
            </v:group>
            <v:group style="position:absolute;left:8478;top:3980;width:12;height:2" coordorigin="8478,3980" coordsize="12,2">
              <v:shape style="position:absolute;left:8478;top:3980;width:12;height:2" coordorigin="8478,3980" coordsize="12,0" path="m8478,3980l8490,3980e" filled="false" stroked="true" strokeweight=".6pt" strokecolor="#000000">
                <v:path arrowok="t"/>
              </v:shape>
            </v:group>
            <v:group style="position:absolute;left:8497;top:3980;width:12;height:2" coordorigin="8497,3980" coordsize="12,2">
              <v:shape style="position:absolute;left:8497;top:3980;width:12;height:2" coordorigin="8497,3980" coordsize="12,0" path="m8497,3980l8509,3980e" filled="false" stroked="true" strokeweight=".6pt" strokecolor="#000000">
                <v:path arrowok="t"/>
              </v:shape>
            </v:group>
            <v:group style="position:absolute;left:8516;top:3980;width:12;height:2" coordorigin="8516,3980" coordsize="12,2">
              <v:shape style="position:absolute;left:8516;top:3980;width:12;height:2" coordorigin="8516,3980" coordsize="12,0" path="m8516,3980l8528,3980e" filled="false" stroked="true" strokeweight=".6pt" strokecolor="#000000">
                <v:path arrowok="t"/>
              </v:shape>
            </v:group>
            <v:group style="position:absolute;left:8536;top:3980;width:12;height:2" coordorigin="8536,3980" coordsize="12,2">
              <v:shape style="position:absolute;left:8536;top:3980;width:12;height:2" coordorigin="8536,3980" coordsize="12,0" path="m8536,3980l8548,3980e" filled="false" stroked="true" strokeweight=".6pt" strokecolor="#000000">
                <v:path arrowok="t"/>
              </v:shape>
            </v:group>
            <v:group style="position:absolute;left:8555;top:3980;width:12;height:2" coordorigin="8555,3980" coordsize="12,2">
              <v:shape style="position:absolute;left:8555;top:3980;width:12;height:2" coordorigin="8555,3980" coordsize="12,0" path="m8555,3980l8567,3980e" filled="false" stroked="true" strokeweight=".6pt" strokecolor="#000000">
                <v:path arrowok="t"/>
              </v:shape>
            </v:group>
            <v:group style="position:absolute;left:8574;top:3980;width:12;height:2" coordorigin="8574,3980" coordsize="12,2">
              <v:shape style="position:absolute;left:8574;top:3980;width:12;height:2" coordorigin="8574,3980" coordsize="12,0" path="m8574,3980l8586,3980e" filled="false" stroked="true" strokeweight=".6pt" strokecolor="#000000">
                <v:path arrowok="t"/>
              </v:shape>
            </v:group>
            <v:group style="position:absolute;left:8593;top:3980;width:12;height:2" coordorigin="8593,3980" coordsize="12,2">
              <v:shape style="position:absolute;left:8593;top:3980;width:12;height:2" coordorigin="8593,3980" coordsize="12,0" path="m8593,3980l8605,3980e" filled="false" stroked="true" strokeweight=".6pt" strokecolor="#000000">
                <v:path arrowok="t"/>
              </v:shape>
            </v:group>
            <v:group style="position:absolute;left:8612;top:3980;width:12;height:2" coordorigin="8612,3980" coordsize="12,2">
              <v:shape style="position:absolute;left:8612;top:3980;width:12;height:2" coordorigin="8612,3980" coordsize="12,0" path="m8612,3980l8624,3980e" filled="false" stroked="true" strokeweight=".6pt" strokecolor="#000000">
                <v:path arrowok="t"/>
              </v:shape>
            </v:group>
            <v:group style="position:absolute;left:8632;top:3980;width:12;height:2" coordorigin="8632,3980" coordsize="12,2">
              <v:shape style="position:absolute;left:8632;top:3980;width:12;height:2" coordorigin="8632,3980" coordsize="12,0" path="m8632,3980l8644,3980e" filled="false" stroked="true" strokeweight=".6pt" strokecolor="#000000">
                <v:path arrowok="t"/>
              </v:shape>
            </v:group>
            <v:group style="position:absolute;left:8651;top:3980;width:12;height:2" coordorigin="8651,3980" coordsize="12,2">
              <v:shape style="position:absolute;left:8651;top:3980;width:12;height:2" coordorigin="8651,3980" coordsize="12,0" path="m8651,3980l8663,3980e" filled="false" stroked="true" strokeweight=".6pt" strokecolor="#000000">
                <v:path arrowok="t"/>
              </v:shape>
            </v:group>
            <v:group style="position:absolute;left:8670;top:3980;width:12;height:2" coordorigin="8670,3980" coordsize="12,2">
              <v:shape style="position:absolute;left:8670;top:3980;width:12;height:2" coordorigin="8670,3980" coordsize="12,0" path="m8670,3980l8682,3980e" filled="false" stroked="true" strokeweight=".6pt" strokecolor="#000000">
                <v:path arrowok="t"/>
              </v:shape>
            </v:group>
            <v:group style="position:absolute;left:8689;top:3980;width:12;height:2" coordorigin="8689,3980" coordsize="12,2">
              <v:shape style="position:absolute;left:8689;top:3980;width:12;height:2" coordorigin="8689,3980" coordsize="12,0" path="m8689,3980l8701,3980e" filled="false" stroked="true" strokeweight=".6pt" strokecolor="#000000">
                <v:path arrowok="t"/>
              </v:shape>
            </v:group>
            <v:group style="position:absolute;left:8708;top:3980;width:12;height:2" coordorigin="8708,3980" coordsize="12,2">
              <v:shape style="position:absolute;left:8708;top:3980;width:12;height:2" coordorigin="8708,3980" coordsize="12,0" path="m8708,3980l8720,3980e" filled="false" stroked="true" strokeweight=".6pt" strokecolor="#000000">
                <v:path arrowok="t"/>
              </v:shape>
            </v:group>
            <v:group style="position:absolute;left:8728;top:3980;width:12;height:2" coordorigin="8728,3980" coordsize="12,2">
              <v:shape style="position:absolute;left:8728;top:3980;width:12;height:2" coordorigin="8728,3980" coordsize="12,0" path="m8728,3980l8740,3980e" filled="false" stroked="true" strokeweight=".6pt" strokecolor="#000000">
                <v:path arrowok="t"/>
              </v:shape>
            </v:group>
            <v:group style="position:absolute;left:8747;top:3980;width:12;height:2" coordorigin="8747,3980" coordsize="12,2">
              <v:shape style="position:absolute;left:8747;top:3980;width:12;height:2" coordorigin="8747,3980" coordsize="12,0" path="m8747,3980l8759,3980e" filled="false" stroked="true" strokeweight=".6pt" strokecolor="#000000">
                <v:path arrowok="t"/>
              </v:shape>
            </v:group>
            <v:group style="position:absolute;left:8766;top:3980;width:12;height:2" coordorigin="8766,3980" coordsize="12,2">
              <v:shape style="position:absolute;left:8766;top:3980;width:12;height:2" coordorigin="8766,3980" coordsize="12,0" path="m8766,3980l8778,3980e" filled="false" stroked="true" strokeweight=".6pt" strokecolor="#000000">
                <v:path arrowok="t"/>
              </v:shape>
            </v:group>
            <v:group style="position:absolute;left:8785;top:3980;width:12;height:2" coordorigin="8785,3980" coordsize="12,2">
              <v:shape style="position:absolute;left:8785;top:3980;width:12;height:2" coordorigin="8785,3980" coordsize="12,0" path="m8785,3980l8797,3980e" filled="false" stroked="true" strokeweight=".6pt" strokecolor="#000000">
                <v:path arrowok="t"/>
              </v:shape>
            </v:group>
            <v:group style="position:absolute;left:8804;top:3980;width:12;height:2" coordorigin="8804,3980" coordsize="12,2">
              <v:shape style="position:absolute;left:8804;top:3980;width:12;height:2" coordorigin="8804,3980" coordsize="12,0" path="m8804,3980l8816,3980e" filled="false" stroked="true" strokeweight=".6pt" strokecolor="#000000">
                <v:path arrowok="t"/>
              </v:shape>
            </v:group>
            <v:group style="position:absolute;left:8824;top:3980;width:12;height:2" coordorigin="8824,3980" coordsize="12,2">
              <v:shape style="position:absolute;left:8824;top:3980;width:12;height:2" coordorigin="8824,3980" coordsize="12,0" path="m8824,3980l8836,3980e" filled="false" stroked="true" strokeweight=".6pt" strokecolor="#000000">
                <v:path arrowok="t"/>
              </v:shape>
            </v:group>
            <v:group style="position:absolute;left:8843;top:3980;width:12;height:2" coordorigin="8843,3980" coordsize="12,2">
              <v:shape style="position:absolute;left:8843;top:3980;width:12;height:2" coordorigin="8843,3980" coordsize="12,0" path="m8843,3980l8855,3980e" filled="false" stroked="true" strokeweight=".6pt" strokecolor="#000000">
                <v:path arrowok="t"/>
              </v:shape>
            </v:group>
            <v:group style="position:absolute;left:8862;top:3980;width:12;height:2" coordorigin="8862,3980" coordsize="12,2">
              <v:shape style="position:absolute;left:8862;top:3980;width:12;height:2" coordorigin="8862,3980" coordsize="12,0" path="m8862,3980l8874,3980e" filled="false" stroked="true" strokeweight=".6pt" strokecolor="#000000">
                <v:path arrowok="t"/>
              </v:shape>
            </v:group>
            <v:group style="position:absolute;left:8881;top:3980;width:12;height:2" coordorigin="8881,3980" coordsize="12,2">
              <v:shape style="position:absolute;left:8881;top:3980;width:12;height:2" coordorigin="8881,3980" coordsize="12,0" path="m8881,3980l8893,3980e" filled="false" stroked="true" strokeweight=".6pt" strokecolor="#000000">
                <v:path arrowok="t"/>
              </v:shape>
            </v:group>
            <v:group style="position:absolute;left:8900;top:3980;width:12;height:2" coordorigin="8900,3980" coordsize="12,2">
              <v:shape style="position:absolute;left:8900;top:3980;width:12;height:2" coordorigin="8900,3980" coordsize="12,0" path="m8900,3980l8912,3980e" filled="false" stroked="true" strokeweight=".6pt" strokecolor="#000000">
                <v:path arrowok="t"/>
              </v:shape>
            </v:group>
            <v:group style="position:absolute;left:8920;top:3980;width:12;height:2" coordorigin="8920,3980" coordsize="12,2">
              <v:shape style="position:absolute;left:8920;top:3980;width:12;height:2" coordorigin="8920,3980" coordsize="12,0" path="m8920,3980l8932,3980e" filled="false" stroked="true" strokeweight=".6pt" strokecolor="#000000">
                <v:path arrowok="t"/>
              </v:shape>
            </v:group>
            <v:group style="position:absolute;left:8939;top:3980;width:12;height:2" coordorigin="8939,3980" coordsize="12,2">
              <v:shape style="position:absolute;left:8939;top:3980;width:12;height:2" coordorigin="8939,3980" coordsize="12,0" path="m8939,3980l8951,3980e" filled="false" stroked="true" strokeweight=".6pt" strokecolor="#000000">
                <v:path arrowok="t"/>
              </v:shape>
            </v:group>
            <v:group style="position:absolute;left:8958;top:3980;width:12;height:2" coordorigin="8958,3980" coordsize="12,2">
              <v:shape style="position:absolute;left:8958;top:3980;width:12;height:2" coordorigin="8958,3980" coordsize="12,0" path="m8958,3980l8970,3980e" filled="false" stroked="true" strokeweight=".6pt" strokecolor="#000000">
                <v:path arrowok="t"/>
              </v:shape>
            </v:group>
            <v:group style="position:absolute;left:8977;top:3980;width:12;height:2" coordorigin="8977,3980" coordsize="12,2">
              <v:shape style="position:absolute;left:8977;top:3980;width:12;height:2" coordorigin="8977,3980" coordsize="12,0" path="m8977,3980l8989,3980e" filled="false" stroked="true" strokeweight=".6pt" strokecolor="#000000">
                <v:path arrowok="t"/>
              </v:shape>
            </v:group>
            <v:group style="position:absolute;left:8996;top:3980;width:12;height:2" coordorigin="8996,3980" coordsize="12,2">
              <v:shape style="position:absolute;left:8996;top:3980;width:12;height:2" coordorigin="8996,3980" coordsize="12,0" path="m8996,3980l9008,3980e" filled="false" stroked="true" strokeweight=".6pt" strokecolor="#000000">
                <v:path arrowok="t"/>
              </v:shape>
            </v:group>
            <v:group style="position:absolute;left:9016;top:3980;width:12;height:2" coordorigin="9016,3980" coordsize="12,2">
              <v:shape style="position:absolute;left:9016;top:3980;width:12;height:2" coordorigin="9016,3980" coordsize="12,0" path="m9016,3980l9028,3980e" filled="false" stroked="true" strokeweight=".6pt" strokecolor="#000000">
                <v:path arrowok="t"/>
              </v:shape>
            </v:group>
            <v:group style="position:absolute;left:9035;top:3980;width:12;height:2" coordorigin="9035,3980" coordsize="12,2">
              <v:shape style="position:absolute;left:9035;top:3980;width:12;height:2" coordorigin="9035,3980" coordsize="12,0" path="m9035,3980l9047,3980e" filled="false" stroked="true" strokeweight=".6pt" strokecolor="#000000">
                <v:path arrowok="t"/>
              </v:shape>
            </v:group>
            <v:group style="position:absolute;left:9054;top:3980;width:12;height:2" coordorigin="9054,3980" coordsize="12,2">
              <v:shape style="position:absolute;left:9054;top:3980;width:12;height:2" coordorigin="9054,3980" coordsize="12,0" path="m9054,3980l9066,3980e" filled="false" stroked="true" strokeweight=".6pt" strokecolor="#000000">
                <v:path arrowok="t"/>
              </v:shape>
            </v:group>
            <v:group style="position:absolute;left:9073;top:3980;width:12;height:2" coordorigin="9073,3980" coordsize="12,2">
              <v:shape style="position:absolute;left:9073;top:3980;width:12;height:2" coordorigin="9073,3980" coordsize="12,0" path="m9073,3980l9085,3980e" filled="false" stroked="true" strokeweight=".6pt" strokecolor="#000000">
                <v:path arrowok="t"/>
              </v:shape>
            </v:group>
            <v:group style="position:absolute;left:9092;top:3980;width:12;height:2" coordorigin="9092,3980" coordsize="12,2">
              <v:shape style="position:absolute;left:9092;top:3980;width:12;height:2" coordorigin="9092,3980" coordsize="12,0" path="m9092,3980l9104,3980e" filled="false" stroked="true" strokeweight=".6pt" strokecolor="#000000">
                <v:path arrowok="t"/>
              </v:shape>
            </v:group>
            <v:group style="position:absolute;left:9112;top:3980;width:12;height:2" coordorigin="9112,3980" coordsize="12,2">
              <v:shape style="position:absolute;left:9112;top:3980;width:12;height:2" coordorigin="9112,3980" coordsize="12,0" path="m9112,3980l9124,3980e" filled="false" stroked="true" strokeweight=".6pt" strokecolor="#000000">
                <v:path arrowok="t"/>
              </v:shape>
            </v:group>
            <v:group style="position:absolute;left:9131;top:3980;width:12;height:2" coordorigin="9131,3980" coordsize="12,2">
              <v:shape style="position:absolute;left:9131;top:3980;width:12;height:2" coordorigin="9131,3980" coordsize="12,0" path="m9131,3980l9143,3980e" filled="false" stroked="true" strokeweight=".6pt" strokecolor="#000000">
                <v:path arrowok="t"/>
              </v:shape>
            </v:group>
            <v:group style="position:absolute;left:9150;top:3980;width:12;height:2" coordorigin="9150,3980" coordsize="12,2">
              <v:shape style="position:absolute;left:9150;top:3980;width:12;height:2" coordorigin="9150,3980" coordsize="12,0" path="m9150,3980l9162,3980e" filled="false" stroked="true" strokeweight=".6pt" strokecolor="#000000">
                <v:path arrowok="t"/>
              </v:shape>
            </v:group>
            <v:group style="position:absolute;left:9169;top:3980;width:12;height:2" coordorigin="9169,3980" coordsize="12,2">
              <v:shape style="position:absolute;left:9169;top:3980;width:12;height:2" coordorigin="9169,3980" coordsize="12,0" path="m9169,3980l9181,3980e" filled="false" stroked="true" strokeweight=".6pt" strokecolor="#000000">
                <v:path arrowok="t"/>
              </v:shape>
            </v:group>
            <v:group style="position:absolute;left:9188;top:3980;width:12;height:2" coordorigin="9188,3980" coordsize="12,2">
              <v:shape style="position:absolute;left:9188;top:3980;width:12;height:2" coordorigin="9188,3980" coordsize="12,0" path="m9188,3980l9200,3980e" filled="false" stroked="true" strokeweight=".6pt" strokecolor="#000000">
                <v:path arrowok="t"/>
              </v:shape>
            </v:group>
            <v:group style="position:absolute;left:9208;top:3980;width:12;height:2" coordorigin="9208,3980" coordsize="12,2">
              <v:shape style="position:absolute;left:9208;top:3980;width:12;height:2" coordorigin="9208,3980" coordsize="12,0" path="m9208,3980l9220,3980e" filled="false" stroked="true" strokeweight=".6pt" strokecolor="#000000">
                <v:path arrowok="t"/>
              </v:shape>
            </v:group>
            <v:group style="position:absolute;left:9227;top:3980;width:12;height:2" coordorigin="9227,3980" coordsize="12,2">
              <v:shape style="position:absolute;left:9227;top:3980;width:12;height:2" coordorigin="9227,3980" coordsize="12,0" path="m9227,3980l9239,3980e" filled="false" stroked="true" strokeweight=".6pt" strokecolor="#000000">
                <v:path arrowok="t"/>
              </v:shape>
            </v:group>
            <v:group style="position:absolute;left:9246;top:3980;width:12;height:2" coordorigin="9246,3980" coordsize="12,2">
              <v:shape style="position:absolute;left:9246;top:3980;width:12;height:2" coordorigin="9246,3980" coordsize="12,0" path="m9246,3980l9258,3980e" filled="false" stroked="true" strokeweight=".6pt" strokecolor="#000000">
                <v:path arrowok="t"/>
              </v:shape>
            </v:group>
            <v:group style="position:absolute;left:9265;top:3980;width:12;height:2" coordorigin="9265,3980" coordsize="12,2">
              <v:shape style="position:absolute;left:9265;top:3980;width:12;height:2" coordorigin="9265,3980" coordsize="12,0" path="m9265,3980l9277,3980e" filled="false" stroked="true" strokeweight=".6pt" strokecolor="#000000">
                <v:path arrowok="t"/>
              </v:shape>
            </v:group>
            <v:group style="position:absolute;left:9284;top:3980;width:12;height:2" coordorigin="9284,3980" coordsize="12,2">
              <v:shape style="position:absolute;left:9284;top:3980;width:12;height:2" coordorigin="9284,3980" coordsize="12,0" path="m9284,3980l9296,3980e" filled="false" stroked="true" strokeweight=".6pt" strokecolor="#000000">
                <v:path arrowok="t"/>
              </v:shape>
            </v:group>
            <v:group style="position:absolute;left:9304;top:3980;width:12;height:2" coordorigin="9304,3980" coordsize="12,2">
              <v:shape style="position:absolute;left:9304;top:3980;width:12;height:2" coordorigin="9304,3980" coordsize="12,0" path="m9304,3980l9316,3980e" filled="false" stroked="true" strokeweight=".6pt" strokecolor="#000000">
                <v:path arrowok="t"/>
              </v:shape>
            </v:group>
            <v:group style="position:absolute;left:9323;top:3980;width:12;height:2" coordorigin="9323,3980" coordsize="12,2">
              <v:shape style="position:absolute;left:9323;top:3980;width:12;height:2" coordorigin="9323,3980" coordsize="12,0" path="m9323,3980l9335,3980e" filled="false" stroked="true" strokeweight=".6pt" strokecolor="#000000">
                <v:path arrowok="t"/>
              </v:shape>
            </v:group>
            <v:group style="position:absolute;left:9342;top:3980;width:12;height:2" coordorigin="9342,3980" coordsize="12,2">
              <v:shape style="position:absolute;left:9342;top:3980;width:12;height:2" coordorigin="9342,3980" coordsize="12,0" path="m9342,3980l9354,3980e" filled="false" stroked="true" strokeweight=".6pt" strokecolor="#000000">
                <v:path arrowok="t"/>
              </v:shape>
            </v:group>
            <v:group style="position:absolute;left:9361;top:3980;width:12;height:2" coordorigin="9361,3980" coordsize="12,2">
              <v:shape style="position:absolute;left:9361;top:3980;width:12;height:2" coordorigin="9361,3980" coordsize="12,0" path="m9361,3980l9373,3980e" filled="false" stroked="true" strokeweight=".6pt" strokecolor="#000000">
                <v:path arrowok="t"/>
              </v:shape>
            </v:group>
            <v:group style="position:absolute;left:9380;top:3980;width:12;height:2" coordorigin="9380,3980" coordsize="12,2">
              <v:shape style="position:absolute;left:9380;top:3980;width:12;height:2" coordorigin="9380,3980" coordsize="12,0" path="m9380,3980l9392,3980e" filled="false" stroked="true" strokeweight=".6pt" strokecolor="#000000">
                <v:path arrowok="t"/>
              </v:shape>
            </v:group>
            <v:group style="position:absolute;left:9400;top:3980;width:12;height:2" coordorigin="9400,3980" coordsize="12,2">
              <v:shape style="position:absolute;left:9400;top:3980;width:12;height:2" coordorigin="9400,3980" coordsize="12,0" path="m9400,3980l9412,3980e" filled="false" stroked="true" strokeweight=".6pt" strokecolor="#000000">
                <v:path arrowok="t"/>
              </v:shape>
            </v:group>
            <v:group style="position:absolute;left:9419;top:3980;width:12;height:2" coordorigin="9419,3980" coordsize="12,2">
              <v:shape style="position:absolute;left:9419;top:3980;width:12;height:2" coordorigin="9419,3980" coordsize="12,0" path="m9419,3980l9431,3980e" filled="false" stroked="true" strokeweight=".6pt" strokecolor="#000000">
                <v:path arrowok="t"/>
              </v:shape>
            </v:group>
            <v:group style="position:absolute;left:9438;top:3980;width:12;height:2" coordorigin="9438,3980" coordsize="12,2">
              <v:shape style="position:absolute;left:9438;top:3980;width:12;height:2" coordorigin="9438,3980" coordsize="12,0" path="m9438,3980l9450,3980e" filled="false" stroked="true" strokeweight=".6pt" strokecolor="#000000">
                <v:path arrowok="t"/>
              </v:shape>
            </v:group>
            <v:group style="position:absolute;left:9457;top:3980;width:12;height:2" coordorigin="9457,3980" coordsize="12,2">
              <v:shape style="position:absolute;left:9457;top:3980;width:12;height:2" coordorigin="9457,3980" coordsize="12,0" path="m9457,3980l9469,3980e" filled="false" stroked="true" strokeweight=".6pt" strokecolor="#000000">
                <v:path arrowok="t"/>
              </v:shape>
            </v:group>
            <v:group style="position:absolute;left:9476;top:3980;width:12;height:2" coordorigin="9476,3980" coordsize="12,2">
              <v:shape style="position:absolute;left:9476;top:3980;width:12;height:2" coordorigin="9476,3980" coordsize="12,0" path="m9476,3980l9488,3980e" filled="false" stroked="true" strokeweight=".6pt" strokecolor="#000000">
                <v:path arrowok="t"/>
              </v:shape>
            </v:group>
            <v:group style="position:absolute;left:9496;top:3980;width:12;height:2" coordorigin="9496,3980" coordsize="12,2">
              <v:shape style="position:absolute;left:9496;top:3980;width:12;height:2" coordorigin="9496,3980" coordsize="12,0" path="m9496,3980l9508,3980e" filled="false" stroked="true" strokeweight=".6pt" strokecolor="#000000">
                <v:path arrowok="t"/>
              </v:shape>
            </v:group>
            <v:group style="position:absolute;left:9515;top:3980;width:12;height:2" coordorigin="9515,3980" coordsize="12,2">
              <v:shape style="position:absolute;left:9515;top:3980;width:12;height:2" coordorigin="9515,3980" coordsize="12,0" path="m9515,3980l9527,3980e" filled="false" stroked="true" strokeweight=".6pt" strokecolor="#000000">
                <v:path arrowok="t"/>
              </v:shape>
            </v:group>
            <v:group style="position:absolute;left:9534;top:3980;width:12;height:2" coordorigin="9534,3980" coordsize="12,2">
              <v:shape style="position:absolute;left:9534;top:3980;width:12;height:2" coordorigin="9534,3980" coordsize="12,0" path="m9534,3980l9546,3980e" filled="false" stroked="true" strokeweight=".6pt" strokecolor="#000000">
                <v:path arrowok="t"/>
              </v:shape>
            </v:group>
            <v:group style="position:absolute;left:9553;top:3980;width:12;height:2" coordorigin="9553,3980" coordsize="12,2">
              <v:shape style="position:absolute;left:9553;top:3980;width:12;height:2" coordorigin="9553,3980" coordsize="12,0" path="m9553,3980l9565,3980e" filled="false" stroked="true" strokeweight=".6pt" strokecolor="#000000">
                <v:path arrowok="t"/>
              </v:shape>
            </v:group>
            <v:group style="position:absolute;left:9572;top:3980;width:12;height:2" coordorigin="9572,3980" coordsize="12,2">
              <v:shape style="position:absolute;left:9572;top:3980;width:12;height:2" coordorigin="9572,3980" coordsize="12,0" path="m9572,3980l9584,3980e" filled="false" stroked="true" strokeweight=".6pt" strokecolor="#000000">
                <v:path arrowok="t"/>
              </v:shape>
            </v:group>
            <v:group style="position:absolute;left:9592;top:3980;width:12;height:2" coordorigin="9592,3980" coordsize="12,2">
              <v:shape style="position:absolute;left:9592;top:3980;width:12;height:2" coordorigin="9592,3980" coordsize="12,0" path="m9592,3980l9604,3980e" filled="false" stroked="true" strokeweight=".6pt" strokecolor="#000000">
                <v:path arrowok="t"/>
              </v:shape>
            </v:group>
            <v:group style="position:absolute;left:9611;top:3980;width:12;height:2" coordorigin="9611,3980" coordsize="12,2">
              <v:shape style="position:absolute;left:9611;top:3980;width:12;height:2" coordorigin="9611,3980" coordsize="12,0" path="m9611,3980l9623,3980e" filled="false" stroked="true" strokeweight=".6pt" strokecolor="#000000">
                <v:path arrowok="t"/>
              </v:shape>
            </v:group>
            <v:group style="position:absolute;left:9630;top:3980;width:12;height:2" coordorigin="9630,3980" coordsize="12,2">
              <v:shape style="position:absolute;left:9630;top:3980;width:12;height:2" coordorigin="9630,3980" coordsize="12,0" path="m9630,3980l9642,3980e" filled="false" stroked="true" strokeweight=".6pt" strokecolor="#000000">
                <v:path arrowok="t"/>
              </v:shape>
            </v:group>
            <v:group style="position:absolute;left:9649;top:3980;width:12;height:2" coordorigin="9649,3980" coordsize="12,2">
              <v:shape style="position:absolute;left:9649;top:3980;width:12;height:2" coordorigin="9649,3980" coordsize="12,0" path="m9649,3980l9661,3980e" filled="false" stroked="true" strokeweight=".6pt" strokecolor="#000000">
                <v:path arrowok="t"/>
              </v:shape>
            </v:group>
            <v:group style="position:absolute;left:9668;top:3980;width:12;height:2" coordorigin="9668,3980" coordsize="12,2">
              <v:shape style="position:absolute;left:9668;top:3980;width:12;height:2" coordorigin="9668,3980" coordsize="12,0" path="m9668,3980l9680,3980e" filled="false" stroked="true" strokeweight=".6pt" strokecolor="#000000">
                <v:path arrowok="t"/>
              </v:shape>
            </v:group>
            <v:group style="position:absolute;left:9688;top:3980;width:12;height:2" coordorigin="9688,3980" coordsize="12,2">
              <v:shape style="position:absolute;left:9688;top:3980;width:12;height:2" coordorigin="9688,3980" coordsize="12,0" path="m9688,3980l9700,3980e" filled="false" stroked="true" strokeweight=".6pt" strokecolor="#000000">
                <v:path arrowok="t"/>
              </v:shape>
            </v:group>
            <v:group style="position:absolute;left:9707;top:3980;width:12;height:2" coordorigin="9707,3980" coordsize="12,2">
              <v:shape style="position:absolute;left:9707;top:3980;width:12;height:2" coordorigin="9707,3980" coordsize="12,0" path="m9707,3980l9719,3980e" filled="false" stroked="true" strokeweight=".6pt" strokecolor="#000000">
                <v:path arrowok="t"/>
              </v:shape>
            </v:group>
            <v:group style="position:absolute;left:9726;top:3980;width:12;height:2" coordorigin="9726,3980" coordsize="12,2">
              <v:shape style="position:absolute;left:9726;top:3980;width:12;height:2" coordorigin="9726,3980" coordsize="12,0" path="m9726,3980l9738,3980e" filled="false" stroked="true" strokeweight=".6pt" strokecolor="#000000">
                <v:path arrowok="t"/>
              </v:shape>
            </v:group>
            <v:group style="position:absolute;left:9745;top:3980;width:12;height:2" coordorigin="9745,3980" coordsize="12,2">
              <v:shape style="position:absolute;left:9745;top:3980;width:12;height:2" coordorigin="9745,3980" coordsize="12,0" path="m9745,3980l9757,3980e" filled="false" stroked="true" strokeweight=".6pt" strokecolor="#000000">
                <v:path arrowok="t"/>
              </v:shape>
            </v:group>
            <v:group style="position:absolute;left:9764;top:3980;width:12;height:2" coordorigin="9764,3980" coordsize="12,2">
              <v:shape style="position:absolute;left:9764;top:3980;width:12;height:2" coordorigin="9764,3980" coordsize="12,0" path="m9764,3980l9776,3980e" filled="false" stroked="true" strokeweight=".6pt" strokecolor="#000000">
                <v:path arrowok="t"/>
              </v:shape>
            </v:group>
            <v:group style="position:absolute;left:9784;top:3980;width:12;height:2" coordorigin="9784,3980" coordsize="12,2">
              <v:shape style="position:absolute;left:9784;top:3980;width:12;height:2" coordorigin="9784,3980" coordsize="12,0" path="m9784,3980l9796,3980e" filled="false" stroked="true" strokeweight=".6pt" strokecolor="#000000">
                <v:path arrowok="t"/>
              </v:shape>
            </v:group>
            <v:group style="position:absolute;left:9803;top:3980;width:12;height:2" coordorigin="9803,3980" coordsize="12,2">
              <v:shape style="position:absolute;left:9803;top:3980;width:12;height:2" coordorigin="9803,3980" coordsize="12,0" path="m9803,3980l9815,3980e" filled="false" stroked="true" strokeweight=".6pt" strokecolor="#000000">
                <v:path arrowok="t"/>
              </v:shape>
            </v:group>
            <v:group style="position:absolute;left:9822;top:3980;width:12;height:2" coordorigin="9822,3980" coordsize="12,2">
              <v:shape style="position:absolute;left:9822;top:3980;width:12;height:2" coordorigin="9822,3980" coordsize="12,0" path="m9822,3980l9834,3980e" filled="false" stroked="true" strokeweight=".6pt" strokecolor="#000000">
                <v:path arrowok="t"/>
              </v:shape>
            </v:group>
            <v:group style="position:absolute;left:9841;top:3980;width:12;height:2" coordorigin="9841,3980" coordsize="12,2">
              <v:shape style="position:absolute;left:9841;top:3980;width:12;height:2" coordorigin="9841,3980" coordsize="12,0" path="m9841,3980l9853,3980e" filled="false" stroked="true" strokeweight=".6pt" strokecolor="#000000">
                <v:path arrowok="t"/>
              </v:shape>
            </v:group>
            <v:group style="position:absolute;left:9860;top:3980;width:12;height:2" coordorigin="9860,3980" coordsize="12,2">
              <v:shape style="position:absolute;left:9860;top:3980;width:12;height:2" coordorigin="9860,3980" coordsize="12,0" path="m9860,3980l9872,3980e" filled="false" stroked="true" strokeweight=".6pt" strokecolor="#000000">
                <v:path arrowok="t"/>
              </v:shape>
            </v:group>
            <v:group style="position:absolute;left:9880;top:3980;width:12;height:2" coordorigin="9880,3980" coordsize="12,2">
              <v:shape style="position:absolute;left:9880;top:3980;width:12;height:2" coordorigin="9880,3980" coordsize="12,0" path="m9880,3980l9892,3980e" filled="false" stroked="true" strokeweight=".6pt" strokecolor="#000000">
                <v:path arrowok="t"/>
              </v:shape>
            </v:group>
            <v:group style="position:absolute;left:9899;top:3980;width:12;height:2" coordorigin="9899,3980" coordsize="12,2">
              <v:shape style="position:absolute;left:9899;top:3980;width:12;height:2" coordorigin="9899,3980" coordsize="12,0" path="m9899,3980l9911,3980e" filled="false" stroked="true" strokeweight=".6pt" strokecolor="#000000">
                <v:path arrowok="t"/>
              </v:shape>
            </v:group>
            <v:group style="position:absolute;left:9918;top:3980;width:12;height:2" coordorigin="9918,3980" coordsize="12,2">
              <v:shape style="position:absolute;left:9918;top:3980;width:12;height:2" coordorigin="9918,3980" coordsize="12,0" path="m9918,3980l9930,3980e" filled="false" stroked="true" strokeweight=".6pt" strokecolor="#000000">
                <v:path arrowok="t"/>
              </v:shape>
            </v:group>
            <v:group style="position:absolute;left:9937;top:3980;width:12;height:2" coordorigin="9937,3980" coordsize="12,2">
              <v:shape style="position:absolute;left:9937;top:3980;width:12;height:2" coordorigin="9937,3980" coordsize="12,0" path="m9937,3980l9949,3980e" filled="false" stroked="true" strokeweight=".6pt" strokecolor="#000000">
                <v:path arrowok="t"/>
              </v:shape>
            </v:group>
            <v:group style="position:absolute;left:9956;top:3980;width:12;height:2" coordorigin="9956,3980" coordsize="12,2">
              <v:shape style="position:absolute;left:9956;top:3980;width:12;height:2" coordorigin="9956,3980" coordsize="12,0" path="m9956,3980l9968,3980e" filled="false" stroked="true" strokeweight=".6pt" strokecolor="#000000">
                <v:path arrowok="t"/>
              </v:shape>
            </v:group>
            <v:group style="position:absolute;left:9976;top:3980;width:12;height:2" coordorigin="9976,3980" coordsize="12,2">
              <v:shape style="position:absolute;left:9976;top:3980;width:12;height:2" coordorigin="9976,3980" coordsize="12,0" path="m9976,3980l9988,3980e" filled="false" stroked="true" strokeweight=".6pt" strokecolor="#000000">
                <v:path arrowok="t"/>
              </v:shape>
            </v:group>
            <v:group style="position:absolute;left:9995;top:3980;width:12;height:2" coordorigin="9995,3980" coordsize="12,2">
              <v:shape style="position:absolute;left:9995;top:3980;width:12;height:2" coordorigin="9995,3980" coordsize="12,0" path="m9995,3980l10007,3980e" filled="false" stroked="true" strokeweight=".6pt" strokecolor="#000000">
                <v:path arrowok="t"/>
              </v:shape>
            </v:group>
            <v:group style="position:absolute;left:10014;top:3980;width:12;height:2" coordorigin="10014,3980" coordsize="12,2">
              <v:shape style="position:absolute;left:10014;top:3980;width:12;height:2" coordorigin="10014,3980" coordsize="12,0" path="m10014,3980l10026,3980e" filled="false" stroked="true" strokeweight=".6pt" strokecolor="#000000">
                <v:path arrowok="t"/>
              </v:shape>
            </v:group>
            <v:group style="position:absolute;left:10033;top:3980;width:12;height:2" coordorigin="10033,3980" coordsize="12,2">
              <v:shape style="position:absolute;left:10033;top:3980;width:12;height:2" coordorigin="10033,3980" coordsize="12,0" path="m10033,3980l10045,3980e" filled="false" stroked="true" strokeweight=".6pt" strokecolor="#000000">
                <v:path arrowok="t"/>
              </v:shape>
            </v:group>
            <v:group style="position:absolute;left:10052;top:3980;width:12;height:2" coordorigin="10052,3980" coordsize="12,2">
              <v:shape style="position:absolute;left:10052;top:3980;width:12;height:2" coordorigin="10052,3980" coordsize="12,0" path="m10052,3980l10064,3980e" filled="false" stroked="true" strokeweight=".6pt" strokecolor="#000000">
                <v:path arrowok="t"/>
              </v:shape>
            </v:group>
            <v:group style="position:absolute;left:10072;top:3980;width:12;height:2" coordorigin="10072,3980" coordsize="12,2">
              <v:shape style="position:absolute;left:10072;top:3980;width:12;height:2" coordorigin="10072,3980" coordsize="12,0" path="m10072,3980l10084,3980e" filled="false" stroked="true" strokeweight=".6pt" strokecolor="#000000">
                <v:path arrowok="t"/>
              </v:shape>
            </v:group>
            <v:group style="position:absolute;left:10091;top:3980;width:12;height:2" coordorigin="10091,3980" coordsize="12,2">
              <v:shape style="position:absolute;left:10091;top:3980;width:12;height:2" coordorigin="10091,3980" coordsize="12,0" path="m10091,3980l10103,3980e" filled="false" stroked="true" strokeweight=".6pt" strokecolor="#000000">
                <v:path arrowok="t"/>
              </v:shape>
            </v:group>
            <v:group style="position:absolute;left:10110;top:3980;width:12;height:2" coordorigin="10110,3980" coordsize="12,2">
              <v:shape style="position:absolute;left:10110;top:3980;width:12;height:2" coordorigin="10110,3980" coordsize="12,0" path="m10110,3980l10122,3980e" filled="false" stroked="true" strokeweight=".6pt" strokecolor="#000000">
                <v:path arrowok="t"/>
              </v:shape>
            </v:group>
            <v:group style="position:absolute;left:10129;top:3980;width:12;height:2" coordorigin="10129,3980" coordsize="12,2">
              <v:shape style="position:absolute;left:10129;top:3980;width:12;height:2" coordorigin="10129,3980" coordsize="12,0" path="m10129,3980l10141,3980e" filled="false" stroked="true" strokeweight=".6pt" strokecolor="#000000">
                <v:path arrowok="t"/>
              </v:shape>
            </v:group>
            <v:group style="position:absolute;left:10148;top:3980;width:12;height:2" coordorigin="10148,3980" coordsize="12,2">
              <v:shape style="position:absolute;left:10148;top:3980;width:12;height:2" coordorigin="10148,3980" coordsize="12,0" path="m10148,3980l10160,3980e" filled="false" stroked="true" strokeweight=".6pt" strokecolor="#000000">
                <v:path arrowok="t"/>
              </v:shape>
            </v:group>
            <v:group style="position:absolute;left:10168;top:3980;width:12;height:2" coordorigin="10168,3980" coordsize="12,2">
              <v:shape style="position:absolute;left:10168;top:3980;width:12;height:2" coordorigin="10168,3980" coordsize="12,0" path="m10168,3980l10180,3980e" filled="false" stroked="true" strokeweight=".6pt" strokecolor="#000000">
                <v:path arrowok="t"/>
              </v:shape>
            </v:group>
            <v:group style="position:absolute;left:10187;top:3980;width:12;height:2" coordorigin="10187,3980" coordsize="12,2">
              <v:shape style="position:absolute;left:10187;top:3980;width:12;height:2" coordorigin="10187,3980" coordsize="12,0" path="m10187,3980l10199,3980e" filled="false" stroked="true" strokeweight=".6pt" strokecolor="#000000">
                <v:path arrowok="t"/>
              </v:shape>
            </v:group>
            <v:group style="position:absolute;left:10206;top:3980;width:12;height:2" coordorigin="10206,3980" coordsize="12,2">
              <v:shape style="position:absolute;left:10206;top:3980;width:12;height:2" coordorigin="10206,3980" coordsize="12,0" path="m10206,3980l10218,3980e" filled="false" stroked="true" strokeweight=".6pt" strokecolor="#000000">
                <v:path arrowok="t"/>
              </v:shape>
            </v:group>
            <v:group style="position:absolute;left:10225;top:3980;width:12;height:2" coordorigin="10225,3980" coordsize="12,2">
              <v:shape style="position:absolute;left:10225;top:3980;width:12;height:2" coordorigin="10225,3980" coordsize="12,0" path="m10225,3980l10237,3980e" filled="false" stroked="true" strokeweight=".6pt" strokecolor="#000000">
                <v:path arrowok="t"/>
              </v:shape>
            </v:group>
            <v:group style="position:absolute;left:10244;top:3980;width:12;height:2" coordorigin="10244,3980" coordsize="12,2">
              <v:shape style="position:absolute;left:10244;top:3980;width:12;height:2" coordorigin="10244,3980" coordsize="12,0" path="m10244,3980l10256,3980e" filled="false" stroked="true" strokeweight=".6pt" strokecolor="#000000">
                <v:path arrowok="t"/>
              </v:shape>
            </v:group>
            <v:group style="position:absolute;left:10264;top:3980;width:12;height:2" coordorigin="10264,3980" coordsize="12,2">
              <v:shape style="position:absolute;left:10264;top:3980;width:12;height:2" coordorigin="10264,3980" coordsize="12,0" path="m10264,3980l10276,3980e" filled="false" stroked="true" strokeweight=".6pt" strokecolor="#000000">
                <v:path arrowok="t"/>
              </v:shape>
            </v:group>
            <v:group style="position:absolute;left:10283;top:3980;width:12;height:2" coordorigin="10283,3980" coordsize="12,2">
              <v:shape style="position:absolute;left:10283;top:3980;width:12;height:2" coordorigin="10283,3980" coordsize="12,0" path="m10283,3980l10295,3980e" filled="false" stroked="true" strokeweight=".6pt" strokecolor="#000000">
                <v:path arrowok="t"/>
              </v:shape>
            </v:group>
            <v:group style="position:absolute;left:10302;top:3980;width:12;height:2" coordorigin="10302,3980" coordsize="12,2">
              <v:shape style="position:absolute;left:10302;top:3980;width:12;height:2" coordorigin="10302,3980" coordsize="12,0" path="m10302,3980l10314,3980e" filled="false" stroked="true" strokeweight=".6pt" strokecolor="#000000">
                <v:path arrowok="t"/>
              </v:shape>
            </v:group>
            <v:group style="position:absolute;left:10321;top:3980;width:12;height:2" coordorigin="10321,3980" coordsize="12,2">
              <v:shape style="position:absolute;left:10321;top:3980;width:12;height:2" coordorigin="10321,3980" coordsize="12,0" path="m10321,3980l10333,3980e" filled="false" stroked="true" strokeweight=".6pt" strokecolor="#000000">
                <v:path arrowok="t"/>
              </v:shape>
            </v:group>
            <v:group style="position:absolute;left:10340;top:3980;width:12;height:2" coordorigin="10340,3980" coordsize="12,2">
              <v:shape style="position:absolute;left:10340;top:3980;width:12;height:2" coordorigin="10340,3980" coordsize="12,0" path="m10340,3980l10352,3980e" filled="false" stroked="true" strokeweight=".6pt" strokecolor="#000000">
                <v:path arrowok="t"/>
              </v:shape>
            </v:group>
            <v:group style="position:absolute;left:10360;top:3980;width:12;height:2" coordorigin="10360,3980" coordsize="12,2">
              <v:shape style="position:absolute;left:10360;top:3980;width:12;height:2" coordorigin="10360,3980" coordsize="12,0" path="m10360,3980l10372,3980e" filled="false" stroked="true" strokeweight=".6pt" strokecolor="#000000">
                <v:path arrowok="t"/>
              </v:shape>
            </v:group>
            <v:group style="position:absolute;left:10379;top:3980;width:12;height:2" coordorigin="10379,3980" coordsize="12,2">
              <v:shape style="position:absolute;left:10379;top:3980;width:12;height:2" coordorigin="10379,3980" coordsize="12,0" path="m10379,3980l10391,3980e" filled="false" stroked="true" strokeweight=".6pt" strokecolor="#000000">
                <v:path arrowok="t"/>
              </v:shape>
            </v:group>
            <v:group style="position:absolute;left:10398;top:3980;width:12;height:2" coordorigin="10398,3980" coordsize="12,2">
              <v:shape style="position:absolute;left:10398;top:3980;width:12;height:2" coordorigin="10398,3980" coordsize="12,0" path="m10398,3980l10410,3980e" filled="false" stroked="true" strokeweight=".6pt" strokecolor="#000000">
                <v:path arrowok="t"/>
              </v:shape>
            </v:group>
            <v:group style="position:absolute;left:10417;top:3980;width:12;height:2" coordorigin="10417,3980" coordsize="12,2">
              <v:shape style="position:absolute;left:10417;top:3980;width:12;height:2" coordorigin="10417,3980" coordsize="12,0" path="m10417,3980l10429,3980e" filled="false" stroked="true" strokeweight=".6pt" strokecolor="#000000">
                <v:path arrowok="t"/>
              </v:shape>
            </v:group>
            <v:group style="position:absolute;left:10436;top:3980;width:12;height:2" coordorigin="10436,3980" coordsize="12,2">
              <v:shape style="position:absolute;left:10436;top:3980;width:12;height:2" coordorigin="10436,3980" coordsize="12,0" path="m10436,3980l10448,3980e" filled="false" stroked="true" strokeweight=".6pt" strokecolor="#000000">
                <v:path arrowok="t"/>
              </v:shape>
            </v:group>
            <v:group style="position:absolute;left:10456;top:3980;width:12;height:2" coordorigin="10456,3980" coordsize="12,2">
              <v:shape style="position:absolute;left:10456;top:3980;width:12;height:2" coordorigin="10456,3980" coordsize="12,0" path="m10456,3980l10468,3980e" filled="false" stroked="true" strokeweight=".6pt" strokecolor="#000000">
                <v:path arrowok="t"/>
              </v:shape>
            </v:group>
            <v:group style="position:absolute;left:10475;top:3980;width:12;height:2" coordorigin="10475,3980" coordsize="12,2">
              <v:shape style="position:absolute;left:10475;top:3980;width:12;height:2" coordorigin="10475,3980" coordsize="12,0" path="m10475,3980l10487,3980e" filled="false" stroked="true" strokeweight=".6pt" strokecolor="#000000">
                <v:path arrowok="t"/>
              </v:shape>
            </v:group>
            <v:group style="position:absolute;left:10494;top:3980;width:12;height:2" coordorigin="10494,3980" coordsize="12,2">
              <v:shape style="position:absolute;left:10494;top:3980;width:12;height:2" coordorigin="10494,3980" coordsize="12,0" path="m10494,3980l10506,3980e" filled="false" stroked="true" strokeweight=".6pt" strokecolor="#000000">
                <v:path arrowok="t"/>
              </v:shape>
            </v:group>
            <v:group style="position:absolute;left:10513;top:3980;width:12;height:2" coordorigin="10513,3980" coordsize="12,2">
              <v:shape style="position:absolute;left:10513;top:3980;width:12;height:2" coordorigin="10513,3980" coordsize="12,0" path="m10513,3980l10525,3980e" filled="false" stroked="true" strokeweight=".6pt" strokecolor="#000000">
                <v:path arrowok="t"/>
              </v:shape>
            </v:group>
            <v:group style="position:absolute;left:10532;top:3980;width:12;height:2" coordorigin="10532,3980" coordsize="12,2">
              <v:shape style="position:absolute;left:10532;top:3980;width:12;height:2" coordorigin="10532,3980" coordsize="12,0" path="m10532,3980l10544,3980e" filled="false" stroked="true" strokeweight=".6pt" strokecolor="#000000">
                <v:path arrowok="t"/>
              </v:shape>
            </v:group>
            <v:group style="position:absolute;left:10552;top:3980;width:12;height:2" coordorigin="10552,3980" coordsize="12,2">
              <v:shape style="position:absolute;left:10552;top:3980;width:12;height:2" coordorigin="10552,3980" coordsize="12,0" path="m10552,3980l10564,3980e" filled="false" stroked="true" strokeweight=".6pt" strokecolor="#000000">
                <v:path arrowok="t"/>
              </v:shape>
            </v:group>
            <v:group style="position:absolute;left:10571;top:3980;width:12;height:2" coordorigin="10571,3980" coordsize="12,2">
              <v:shape style="position:absolute;left:10571;top:3980;width:12;height:2" coordorigin="10571,3980" coordsize="12,0" path="m10571,3980l10583,3980e" filled="false" stroked="true" strokeweight=".6pt" strokecolor="#000000">
                <v:path arrowok="t"/>
              </v:shape>
            </v:group>
            <v:group style="position:absolute;left:10590;top:3980;width:12;height:2" coordorigin="10590,3980" coordsize="12,2">
              <v:shape style="position:absolute;left:10590;top:3980;width:12;height:2" coordorigin="10590,3980" coordsize="12,0" path="m10590,3980l10602,3980e" filled="false" stroked="true" strokeweight=".6pt" strokecolor="#000000">
                <v:path arrowok="t"/>
              </v:shape>
            </v:group>
            <v:group style="position:absolute;left:10609;top:3980;width:12;height:2" coordorigin="10609,3980" coordsize="12,2">
              <v:shape style="position:absolute;left:10609;top:3980;width:12;height:2" coordorigin="10609,3980" coordsize="12,0" path="m10609,3980l10621,3980e" filled="false" stroked="true" strokeweight=".6pt" strokecolor="#000000">
                <v:path arrowok="t"/>
              </v:shape>
            </v:group>
            <v:group style="position:absolute;left:10628;top:3980;width:12;height:2" coordorigin="10628,3980" coordsize="12,2">
              <v:shape style="position:absolute;left:10628;top:3980;width:12;height:2" coordorigin="10628,3980" coordsize="12,0" path="m10628,3980l10640,3980e" filled="false" stroked="true" strokeweight=".6pt" strokecolor="#000000">
                <v:path arrowok="t"/>
              </v:shape>
            </v:group>
            <v:group style="position:absolute;left:10648;top:3980;width:12;height:2" coordorigin="10648,3980" coordsize="12,2">
              <v:shape style="position:absolute;left:10648;top:3980;width:12;height:2" coordorigin="10648,3980" coordsize="12,0" path="m10648,3980l10660,3980e" filled="false" stroked="true" strokeweight=".6pt" strokecolor="#000000">
                <v:path arrowok="t"/>
              </v:shape>
            </v:group>
            <v:group style="position:absolute;left:10667;top:3980;width:12;height:2" coordorigin="10667,3980" coordsize="12,2">
              <v:shape style="position:absolute;left:10667;top:3980;width:12;height:2" coordorigin="10667,3980" coordsize="12,0" path="m10667,3980l10679,3980e" filled="false" stroked="true" strokeweight=".6pt" strokecolor="#000000">
                <v:path arrowok="t"/>
              </v:shape>
            </v:group>
            <v:group style="position:absolute;left:10686;top:3980;width:12;height:2" coordorigin="10686,3980" coordsize="12,2">
              <v:shape style="position:absolute;left:10686;top:3980;width:12;height:2" coordorigin="10686,3980" coordsize="12,0" path="m10686,3980l10698,3980e" filled="false" stroked="true" strokeweight=".6pt" strokecolor="#000000">
                <v:path arrowok="t"/>
              </v:shape>
            </v:group>
            <v:group style="position:absolute;left:10705;top:3980;width:12;height:2" coordorigin="10705,3980" coordsize="12,2">
              <v:shape style="position:absolute;left:10705;top:3980;width:12;height:2" coordorigin="10705,3980" coordsize="12,0" path="m10705,3980l10717,3980e" filled="false" stroked="true" strokeweight=".6pt" strokecolor="#000000">
                <v:path arrowok="t"/>
              </v:shape>
            </v:group>
            <v:group style="position:absolute;left:10724;top:3980;width:12;height:2" coordorigin="10724,3980" coordsize="12,2">
              <v:shape style="position:absolute;left:10724;top:3980;width:12;height:2" coordorigin="10724,3980" coordsize="12,0" path="m10724,3980l10736,3980e" filled="false" stroked="true" strokeweight=".6pt" strokecolor="#000000">
                <v:path arrowok="t"/>
              </v:shape>
            </v:group>
            <v:group style="position:absolute;left:10744;top:3980;width:12;height:2" coordorigin="10744,3980" coordsize="12,2">
              <v:shape style="position:absolute;left:10744;top:3980;width:12;height:2" coordorigin="10744,3980" coordsize="12,0" path="m10744,3980l10756,3980e" filled="false" stroked="true" strokeweight=".6pt" strokecolor="#000000">
                <v:path arrowok="t"/>
              </v:shape>
            </v:group>
            <v:group style="position:absolute;left:10763;top:3980;width:12;height:2" coordorigin="10763,3980" coordsize="12,2">
              <v:shape style="position:absolute;left:10763;top:3980;width:12;height:2" coordorigin="10763,3980" coordsize="12,0" path="m10763,3980l10775,3980e" filled="false" stroked="true" strokeweight=".6pt" strokecolor="#000000">
                <v:path arrowok="t"/>
              </v:shape>
            </v:group>
            <v:group style="position:absolute;left:10782;top:3980;width:12;height:2" coordorigin="10782,3980" coordsize="12,2">
              <v:shape style="position:absolute;left:10782;top:3980;width:12;height:2" coordorigin="10782,3980" coordsize="12,0" path="m10782,3980l10794,3980e" filled="false" stroked="true" strokeweight=".6pt" strokecolor="#000000">
                <v:path arrowok="t"/>
              </v:shape>
            </v:group>
            <v:group style="position:absolute;left:10801;top:3980;width:12;height:2" coordorigin="10801,3980" coordsize="12,2">
              <v:shape style="position:absolute;left:10801;top:3980;width:12;height:2" coordorigin="10801,3980" coordsize="12,0" path="m10801,3980l10813,3980e" filled="false" stroked="true" strokeweight=".6pt" strokecolor="#000000">
                <v:path arrowok="t"/>
              </v:shape>
            </v:group>
            <v:group style="position:absolute;left:10820;top:3980;width:12;height:2" coordorigin="10820,3980" coordsize="12,2">
              <v:shape style="position:absolute;left:10820;top:3980;width:12;height:2" coordorigin="10820,3980" coordsize="12,0" path="m10820,3980l10832,3980e" filled="false" stroked="true" strokeweight=".6pt" strokecolor="#000000">
                <v:path arrowok="t"/>
              </v:shape>
            </v:group>
            <v:group style="position:absolute;left:10840;top:3980;width:12;height:2" coordorigin="10840,3980" coordsize="12,2">
              <v:shape style="position:absolute;left:10840;top:3980;width:12;height:2" coordorigin="10840,3980" coordsize="12,0" path="m10840,3980l10852,3980e" filled="false" stroked="true" strokeweight=".6pt" strokecolor="#000000">
                <v:path arrowok="t"/>
              </v:shape>
            </v:group>
            <v:group style="position:absolute;left:10859;top:3980;width:12;height:2" coordorigin="10859,3980" coordsize="12,2">
              <v:shape style="position:absolute;left:10859;top:3980;width:12;height:2" coordorigin="10859,3980" coordsize="12,0" path="m10859,3980l10871,3980e" filled="false" stroked="true" strokeweight=".6pt" strokecolor="#000000">
                <v:path arrowok="t"/>
              </v:shape>
            </v:group>
            <v:group style="position:absolute;left:10878;top:3980;width:12;height:2" coordorigin="10878,3980" coordsize="12,2">
              <v:shape style="position:absolute;left:10878;top:3980;width:12;height:2" coordorigin="10878,3980" coordsize="12,0" path="m10878,3980l10890,3980e" filled="false" stroked="true" strokeweight=".6pt" strokecolor="#000000">
                <v:path arrowok="t"/>
              </v:shape>
            </v:group>
            <v:group style="position:absolute;left:10897;top:3980;width:12;height:2" coordorigin="10897,3980" coordsize="12,2">
              <v:shape style="position:absolute;left:10897;top:3980;width:12;height:2" coordorigin="10897,3980" coordsize="12,0" path="m10897,3980l10909,3980e" filled="false" stroked="true" strokeweight=".6pt" strokecolor="#000000">
                <v:path arrowok="t"/>
              </v:shape>
            </v:group>
            <v:group style="position:absolute;left:10916;top:3980;width:12;height:2" coordorigin="10916,3980" coordsize="12,2">
              <v:shape style="position:absolute;left:10916;top:3980;width:12;height:2" coordorigin="10916,3980" coordsize="12,0" path="m10916,3980l10928,3980e" filled="false" stroked="true" strokeweight=".6pt" strokecolor="#000000">
                <v:path arrowok="t"/>
              </v:shape>
            </v:group>
            <v:group style="position:absolute;left:10936;top:3980;width:12;height:2" coordorigin="10936,3980" coordsize="12,2">
              <v:shape style="position:absolute;left:10936;top:3980;width:12;height:2" coordorigin="10936,3980" coordsize="12,0" path="m10936,3980l10948,3980e" filled="false" stroked="true" strokeweight=".6pt" strokecolor="#000000">
                <v:path arrowok="t"/>
              </v:shape>
            </v:group>
            <v:group style="position:absolute;left:10955;top:3980;width:12;height:2" coordorigin="10955,3980" coordsize="12,2">
              <v:shape style="position:absolute;left:10955;top:3980;width:12;height:2" coordorigin="10955,3980" coordsize="12,0" path="m10955,3980l10967,3980e" filled="false" stroked="true" strokeweight=".6pt" strokecolor="#000000">
                <v:path arrowok="t"/>
              </v:shape>
            </v:group>
            <v:group style="position:absolute;left:10974;top:3980;width:12;height:2" coordorigin="10974,3980" coordsize="12,2">
              <v:shape style="position:absolute;left:10974;top:3980;width:12;height:2" coordorigin="10974,3980" coordsize="12,0" path="m10974,3980l10986,3980e" filled="false" stroked="true" strokeweight=".6pt" strokecolor="#000000">
                <v:path arrowok="t"/>
              </v:shape>
            </v:group>
            <v:group style="position:absolute;left:10993;top:3980;width:12;height:2" coordorigin="10993,3980" coordsize="12,2">
              <v:shape style="position:absolute;left:10993;top:3980;width:12;height:2" coordorigin="10993,3980" coordsize="12,0" path="m10993,3980l11005,3980e" filled="false" stroked="true" strokeweight=".6pt" strokecolor="#000000">
                <v:path arrowok="t"/>
              </v:shape>
            </v:group>
            <v:group style="position:absolute;left:11012;top:3980;width:12;height:2" coordorigin="11012,3980" coordsize="12,2">
              <v:shape style="position:absolute;left:11012;top:3980;width:12;height:2" coordorigin="11012,3980" coordsize="12,0" path="m11012,3980l11024,3980e" filled="false" stroked="true" strokeweight=".6pt" strokecolor="#000000">
                <v:path arrowok="t"/>
              </v:shape>
            </v:group>
            <v:group style="position:absolute;left:11032;top:3980;width:12;height:2" coordorigin="11032,3980" coordsize="12,2">
              <v:shape style="position:absolute;left:11032;top:3980;width:12;height:2" coordorigin="11032,3980" coordsize="12,0" path="m11032,3980l11044,3980e" filled="false" stroked="true" strokeweight=".6pt" strokecolor="#000000">
                <v:path arrowok="t"/>
              </v:shape>
            </v:group>
            <v:group style="position:absolute;left:11051;top:3980;width:12;height:2" coordorigin="11051,3980" coordsize="12,2">
              <v:shape style="position:absolute;left:11051;top:3980;width:12;height:2" coordorigin="11051,3980" coordsize="12,0" path="m11051,3980l11063,3980e" filled="false" stroked="true" strokeweight=".6pt" strokecolor="#000000">
                <v:path arrowok="t"/>
              </v:shape>
            </v:group>
            <v:group style="position:absolute;left:11070;top:3980;width:12;height:2" coordorigin="11070,3980" coordsize="12,2">
              <v:shape style="position:absolute;left:11070;top:3980;width:12;height:2" coordorigin="11070,3980" coordsize="12,0" path="m11070,3980l11082,3980e" filled="false" stroked="true" strokeweight=".6pt" strokecolor="#000000">
                <v:path arrowok="t"/>
              </v:shape>
            </v:group>
            <v:group style="position:absolute;left:11089;top:3980;width:12;height:2" coordorigin="11089,3980" coordsize="12,2">
              <v:shape style="position:absolute;left:11089;top:3980;width:12;height:2" coordorigin="11089,3980" coordsize="12,0" path="m11089,3980l11101,3980e" filled="false" stroked="true" strokeweight=".6pt" strokecolor="#000000">
                <v:path arrowok="t"/>
              </v:shape>
            </v:group>
            <v:group style="position:absolute;left:11108;top:3980;width:12;height:2" coordorigin="11108,3980" coordsize="12,2">
              <v:shape style="position:absolute;left:11108;top:3980;width:12;height:2" coordorigin="11108,3980" coordsize="12,0" path="m11108,3980l11120,3980e" filled="false" stroked="true" strokeweight=".6pt" strokecolor="#000000">
                <v:path arrowok="t"/>
              </v:shape>
            </v:group>
            <v:group style="position:absolute;left:11128;top:3980;width:12;height:2" coordorigin="11128,3980" coordsize="12,2">
              <v:shape style="position:absolute;left:11128;top:3980;width:12;height:2" coordorigin="11128,3980" coordsize="12,0" path="m11128,3980l11140,3980e" filled="false" stroked="true" strokeweight=".6pt" strokecolor="#000000">
                <v:path arrowok="t"/>
              </v:shape>
            </v:group>
            <v:group style="position:absolute;left:11147;top:3980;width:12;height:2" coordorigin="11147,3980" coordsize="12,2">
              <v:shape style="position:absolute;left:11147;top:3980;width:12;height:2" coordorigin="11147,3980" coordsize="12,0" path="m11147,3980l11159,3980e" filled="false" stroked="true" strokeweight=".6pt" strokecolor="#000000">
                <v:path arrowok="t"/>
              </v:shape>
            </v:group>
            <v:group style="position:absolute;left:11166;top:3980;width:12;height:2" coordorigin="11166,3980" coordsize="12,2">
              <v:shape style="position:absolute;left:11166;top:3980;width:12;height:2" coordorigin="11166,3980" coordsize="12,0" path="m11166,3980l11178,3980e" filled="false" stroked="true" strokeweight=".6pt" strokecolor="#000000">
                <v:path arrowok="t"/>
              </v:shape>
            </v:group>
            <v:group style="position:absolute;left:11185;top:3980;width:12;height:2" coordorigin="11185,3980" coordsize="12,2">
              <v:shape style="position:absolute;left:11185;top:3980;width:12;height:2" coordorigin="11185,3980" coordsize="12,0" path="m11185,3980l11197,3980e" filled="false" stroked="true" strokeweight=".6pt" strokecolor="#000000">
                <v:path arrowok="t"/>
              </v:shape>
            </v:group>
            <v:group style="position:absolute;left:11204;top:3980;width:12;height:2" coordorigin="11204,3980" coordsize="12,2">
              <v:shape style="position:absolute;left:11204;top:3980;width:12;height:2" coordorigin="11204,3980" coordsize="12,0" path="m11204,3980l11216,3980e" filled="false" stroked="true" strokeweight=".6pt" strokecolor="#000000">
                <v:path arrowok="t"/>
              </v:shape>
            </v:group>
            <v:group style="position:absolute;left:11224;top:3980;width:12;height:2" coordorigin="11224,3980" coordsize="12,2">
              <v:shape style="position:absolute;left:11224;top:3980;width:12;height:2" coordorigin="11224,3980" coordsize="12,0" path="m11224,3980l11236,3980e" filled="false" stroked="true" strokeweight=".6pt" strokecolor="#000000">
                <v:path arrowok="t"/>
              </v:shape>
            </v:group>
            <v:group style="position:absolute;left:11243;top:3980;width:12;height:2" coordorigin="11243,3980" coordsize="12,2">
              <v:shape style="position:absolute;left:11243;top:3980;width:12;height:2" coordorigin="11243,3980" coordsize="12,0" path="m11243,3980l11255,3980e" filled="false" stroked="true" strokeweight=".6pt" strokecolor="#000000">
                <v:path arrowok="t"/>
              </v:shape>
            </v:group>
            <v:group style="position:absolute;left:11262;top:3980;width:12;height:2" coordorigin="11262,3980" coordsize="12,2">
              <v:shape style="position:absolute;left:11262;top:3980;width:12;height:2" coordorigin="11262,3980" coordsize="12,0" path="m11262,3980l11274,3980e" filled="false" stroked="true" strokeweight=".6pt" strokecolor="#000000">
                <v:path arrowok="t"/>
              </v:shape>
            </v:group>
            <v:group style="position:absolute;left:11281;top:3980;width:12;height:2" coordorigin="11281,3980" coordsize="12,2">
              <v:shape style="position:absolute;left:11281;top:3980;width:12;height:2" coordorigin="11281,3980" coordsize="12,0" path="m11281,3980l11293,3980e" filled="false" stroked="true" strokeweight=".6pt" strokecolor="#000000">
                <v:path arrowok="t"/>
              </v:shape>
            </v:group>
            <v:group style="position:absolute;left:11300;top:3980;width:12;height:2" coordorigin="11300,3980" coordsize="12,2">
              <v:shape style="position:absolute;left:11300;top:3980;width:12;height:2" coordorigin="11300,3980" coordsize="12,0" path="m11300,3980l11312,3980e" filled="false" stroked="true" strokeweight=".6pt" strokecolor="#000000">
                <v:path arrowok="t"/>
              </v:shape>
            </v:group>
            <v:group style="position:absolute;left:11320;top:3980;width:12;height:2" coordorigin="11320,3980" coordsize="12,2">
              <v:shape style="position:absolute;left:11320;top:3980;width:12;height:2" coordorigin="11320,3980" coordsize="12,0" path="m11320,3980l11332,3980e" filled="false" stroked="true" strokeweight=".6pt" strokecolor="#000000">
                <v:path arrowok="t"/>
              </v:shape>
            </v:group>
            <v:group style="position:absolute;left:11339;top:3980;width:12;height:2" coordorigin="11339,3980" coordsize="12,2">
              <v:shape style="position:absolute;left:11339;top:3980;width:12;height:2" coordorigin="11339,3980" coordsize="12,0" path="m11339,3980l11351,3980e" filled="false" stroked="true" strokeweight=".6pt" strokecolor="#000000">
                <v:path arrowok="t"/>
              </v:shape>
            </v:group>
            <v:group style="position:absolute;left:11358;top:3980;width:12;height:2" coordorigin="11358,3980" coordsize="12,2">
              <v:shape style="position:absolute;left:11358;top:3980;width:12;height:2" coordorigin="11358,3980" coordsize="12,0" path="m11358,3980l11370,3980e" filled="false" stroked="true" strokeweight=".6pt" strokecolor="#000000">
                <v:path arrowok="t"/>
              </v:shape>
            </v:group>
            <v:group style="position:absolute;left:11377;top:3980;width:12;height:2" coordorigin="11377,3980" coordsize="12,2">
              <v:shape style="position:absolute;left:11377;top:3980;width:12;height:2" coordorigin="11377,3980" coordsize="12,0" path="m11377,3980l11389,3980e" filled="false" stroked="true" strokeweight=".6pt" strokecolor="#000000">
                <v:path arrowok="t"/>
              </v:shape>
            </v:group>
            <v:group style="position:absolute;left:11396;top:3980;width:12;height:2" coordorigin="11396,3980" coordsize="12,2">
              <v:shape style="position:absolute;left:11396;top:3980;width:12;height:2" coordorigin="11396,3980" coordsize="12,0" path="m11396,3980l11408,3980e" filled="false" stroked="true" strokeweight=".6pt" strokecolor="#000000">
                <v:path arrowok="t"/>
              </v:shape>
            </v:group>
            <v:group style="position:absolute;left:11416;top:3980;width:12;height:2" coordorigin="11416,3980" coordsize="12,2">
              <v:shape style="position:absolute;left:11416;top:3980;width:12;height:2" coordorigin="11416,3980" coordsize="12,0" path="m11416,3980l11428,3980e" filled="false" stroked="true" strokeweight=".6pt" strokecolor="#000000">
                <v:path arrowok="t"/>
              </v:shape>
            </v:group>
            <v:group style="position:absolute;left:11435;top:3980;width:12;height:2" coordorigin="11435,3980" coordsize="12,2">
              <v:shape style="position:absolute;left:11435;top:3980;width:12;height:2" coordorigin="11435,3980" coordsize="12,0" path="m11435,3980l11447,3980e" filled="false" stroked="true" strokeweight=".6pt" strokecolor="#000000">
                <v:path arrowok="t"/>
              </v:shape>
            </v:group>
            <v:group style="position:absolute;left:11454;top:3980;width:12;height:2" coordorigin="11454,3980" coordsize="12,2">
              <v:shape style="position:absolute;left:11454;top:3980;width:12;height:2" coordorigin="11454,3980" coordsize="12,0" path="m11454,3980l11466,3980e" filled="false" stroked="true" strokeweight=".6pt" strokecolor="#000000">
                <v:path arrowok="t"/>
              </v:shape>
            </v:group>
            <v:group style="position:absolute;left:11473;top:3980;width:12;height:2" coordorigin="11473,3980" coordsize="12,2">
              <v:shape style="position:absolute;left:11473;top:3980;width:12;height:2" coordorigin="11473,3980" coordsize="12,0" path="m11473,3980l11485,3980e" filled="false" stroked="true" strokeweight=".6pt" strokecolor="#000000">
                <v:path arrowok="t"/>
              </v:shape>
            </v:group>
            <v:group style="position:absolute;left:11492;top:3980;width:12;height:2" coordorigin="11492,3980" coordsize="12,2">
              <v:shape style="position:absolute;left:11492;top:3980;width:12;height:2" coordorigin="11492,3980" coordsize="12,0" path="m11492,3980l11504,3980e" filled="false" stroked="true" strokeweight=".6pt" strokecolor="#000000">
                <v:path arrowok="t"/>
              </v:shape>
            </v:group>
            <v:group style="position:absolute;left:11512;top:3980;width:12;height:2" coordorigin="11512,3980" coordsize="12,2">
              <v:shape style="position:absolute;left:11512;top:3980;width:12;height:2" coordorigin="11512,3980" coordsize="12,0" path="m11512,3980l11524,3980e" filled="false" stroked="true" strokeweight=".6pt" strokecolor="#000000">
                <v:path arrowok="t"/>
              </v:shape>
            </v:group>
            <v:group style="position:absolute;left:11531;top:3980;width:12;height:2" coordorigin="11531,3980" coordsize="12,2">
              <v:shape style="position:absolute;left:11531;top:3980;width:12;height:2" coordorigin="11531,3980" coordsize="12,0" path="m11531,3980l11543,3980e" filled="false" stroked="true" strokeweight=".6pt" strokecolor="#000000">
                <v:path arrowok="t"/>
              </v:shape>
            </v:group>
            <v:group style="position:absolute;left:11550;top:3980;width:12;height:2" coordorigin="11550,3980" coordsize="12,2">
              <v:shape style="position:absolute;left:11550;top:3980;width:12;height:2" coordorigin="11550,3980" coordsize="12,0" path="m11550,3980l11562,3980e" filled="false" stroked="true" strokeweight=".6pt" strokecolor="#000000">
                <v:path arrowok="t"/>
              </v:shape>
            </v:group>
            <v:group style="position:absolute;left:11569;top:3980;width:12;height:2" coordorigin="11569,3980" coordsize="12,2">
              <v:shape style="position:absolute;left:11569;top:3980;width:12;height:2" coordorigin="11569,3980" coordsize="12,0" path="m11569,3980l11581,3980e" filled="false" stroked="true" strokeweight=".6pt" strokecolor="#000000">
                <v:path arrowok="t"/>
              </v:shape>
            </v:group>
            <v:group style="position:absolute;left:11588;top:3980;width:12;height:2" coordorigin="11588,3980" coordsize="12,2">
              <v:shape style="position:absolute;left:11588;top:3980;width:12;height:2" coordorigin="11588,3980" coordsize="12,0" path="m11588,3980l11600,3980e" filled="false" stroked="true" strokeweight=".6pt" strokecolor="#000000">
                <v:path arrowok="t"/>
              </v:shape>
            </v:group>
            <v:group style="position:absolute;left:11608;top:3980;width:12;height:2" coordorigin="11608,3980" coordsize="12,2">
              <v:shape style="position:absolute;left:11608;top:3980;width:12;height:2" coordorigin="11608,3980" coordsize="12,0" path="m11608,3980l11620,3980e" filled="false" stroked="true" strokeweight=".6pt" strokecolor="#000000">
                <v:path arrowok="t"/>
              </v:shape>
            </v:group>
            <v:group style="position:absolute;left:11627;top:3980;width:12;height:2" coordorigin="11627,3980" coordsize="12,2">
              <v:shape style="position:absolute;left:11627;top:3980;width:12;height:2" coordorigin="11627,3980" coordsize="12,0" path="m11627,3980l11639,3980e" filled="false" stroked="true" strokeweight=".6pt" strokecolor="#000000">
                <v:path arrowok="t"/>
              </v:shape>
            </v:group>
            <v:group style="position:absolute;left:11646;top:3980;width:12;height:2" coordorigin="11646,3980" coordsize="12,2">
              <v:shape style="position:absolute;left:11646;top:3980;width:12;height:2" coordorigin="11646,3980" coordsize="12,0" path="m11646,3980l11658,3980e" filled="false" stroked="true" strokeweight=".6pt" strokecolor="#000000">
                <v:path arrowok="t"/>
              </v:shape>
            </v:group>
            <v:group style="position:absolute;left:11665;top:3980;width:12;height:2" coordorigin="11665,3980" coordsize="12,2">
              <v:shape style="position:absolute;left:11665;top:3980;width:12;height:2" coordorigin="11665,3980" coordsize="12,0" path="m11665,3980l11677,3980e" filled="false" stroked="true" strokeweight=".6pt" strokecolor="#000000">
                <v:path arrowok="t"/>
              </v:shape>
            </v:group>
            <v:group style="position:absolute;left:11684;top:3980;width:12;height:2" coordorigin="11684,3980" coordsize="12,2">
              <v:shape style="position:absolute;left:11684;top:3980;width:12;height:2" coordorigin="11684,3980" coordsize="12,0" path="m11684,3980l11696,3980e" filled="false" stroked="true" strokeweight=".6pt" strokecolor="#000000">
                <v:path arrowok="t"/>
              </v:shape>
            </v:group>
            <v:group style="position:absolute;left:11704;top:3980;width:12;height:2" coordorigin="11704,3980" coordsize="12,2">
              <v:shape style="position:absolute;left:11704;top:3980;width:12;height:2" coordorigin="11704,3980" coordsize="12,0" path="m11704,3980l11716,3980e" filled="false" stroked="true" strokeweight=".6pt" strokecolor="#000000">
                <v:path arrowok="t"/>
              </v:shape>
            </v:group>
            <v:group style="position:absolute;left:11723;top:3980;width:12;height:2" coordorigin="11723,3980" coordsize="12,2">
              <v:shape style="position:absolute;left:11723;top:3980;width:12;height:2" coordorigin="11723,3980" coordsize="12,0" path="m11723,3980l11735,3980e" filled="false" stroked="true" strokeweight=".6pt" strokecolor="#000000">
                <v:path arrowok="t"/>
              </v:shape>
            </v:group>
            <v:group style="position:absolute;left:11742;top:3980;width:12;height:2" coordorigin="11742,3980" coordsize="12,2">
              <v:shape style="position:absolute;left:11742;top:3980;width:12;height:2" coordorigin="11742,3980" coordsize="12,0" path="m11742,3980l11754,3980e" filled="false" stroked="true" strokeweight=".6pt" strokecolor="#000000">
                <v:path arrowok="t"/>
              </v:shape>
            </v:group>
            <v:group style="position:absolute;left:11761;top:3980;width:12;height:2" coordorigin="11761,3980" coordsize="12,2">
              <v:shape style="position:absolute;left:11761;top:3980;width:12;height:2" coordorigin="11761,3980" coordsize="12,0" path="m11761,3980l11773,3980e" filled="false" stroked="true" strokeweight=".6pt" strokecolor="#000000">
                <v:path arrowok="t"/>
              </v:shape>
            </v:group>
            <v:group style="position:absolute;left:11780;top:3980;width:12;height:2" coordorigin="11780,3980" coordsize="12,2">
              <v:shape style="position:absolute;left:11780;top:3980;width:12;height:2" coordorigin="11780,3980" coordsize="12,0" path="m11780,3980l11792,3980e" filled="false" stroked="true" strokeweight=".6pt" strokecolor="#000000">
                <v:path arrowok="t"/>
              </v:shape>
            </v:group>
            <v:group style="position:absolute;left:11800;top:3980;width:12;height:2" coordorigin="11800,3980" coordsize="12,2">
              <v:shape style="position:absolute;left:11800;top:3980;width:12;height:2" coordorigin="11800,3980" coordsize="12,0" path="m11800,3980l11812,3980e" filled="false" stroked="true" strokeweight=".6pt" strokecolor="#000000">
                <v:path arrowok="t"/>
              </v:shape>
            </v:group>
            <v:group style="position:absolute;left:11819;top:3980;width:12;height:2" coordorigin="11819,3980" coordsize="12,2">
              <v:shape style="position:absolute;left:11819;top:3980;width:12;height:2" coordorigin="11819,3980" coordsize="12,0" path="m11819,3980l11831,3980e" filled="false" stroked="true" strokeweight=".6pt" strokecolor="#000000">
                <v:path arrowok="t"/>
              </v:shape>
            </v:group>
            <v:group style="position:absolute;left:11838;top:3980;width:12;height:2" coordorigin="11838,3980" coordsize="12,2">
              <v:shape style="position:absolute;left:11838;top:3980;width:12;height:2" coordorigin="11838,3980" coordsize="12,0" path="m11838,3980l11850,3980e" filled="false" stroked="true" strokeweight=".6pt" strokecolor="#000000">
                <v:path arrowok="t"/>
              </v:shape>
            </v:group>
            <v:group style="position:absolute;left:11857;top:3980;width:12;height:2" coordorigin="11857,3980" coordsize="12,2">
              <v:shape style="position:absolute;left:11857;top:3980;width:12;height:2" coordorigin="11857,3980" coordsize="12,0" path="m11857,3980l11869,3980e" filled="false" stroked="true" strokeweight=".6pt" strokecolor="#000000">
                <v:path arrowok="t"/>
              </v:shape>
            </v:group>
            <v:group style="position:absolute;left:11876;top:3980;width:12;height:2" coordorigin="11876,3980" coordsize="12,2">
              <v:shape style="position:absolute;left:11876;top:3980;width:12;height:2" coordorigin="11876,3980" coordsize="12,0" path="m11876,3980l11888,3980e" filled="false" stroked="true" strokeweight=".6pt" strokecolor="#000000">
                <v:path arrowok="t"/>
              </v:shape>
            </v:group>
            <v:group style="position:absolute;left:11896;top:3980;width:12;height:2" coordorigin="11896,3980" coordsize="12,2">
              <v:shape style="position:absolute;left:11896;top:3980;width:12;height:2" coordorigin="11896,3980" coordsize="12,0" path="m11896,3980l11908,3980e" filled="false" stroked="true" strokeweight=".6pt" strokecolor="#000000">
                <v:path arrowok="t"/>
              </v:shape>
            </v:group>
            <v:group style="position:absolute;left:11915;top:3980;width:12;height:2" coordorigin="11915,3980" coordsize="12,2">
              <v:shape style="position:absolute;left:11915;top:3980;width:12;height:2" coordorigin="11915,3980" coordsize="12,0" path="m11915,3980l11927,3980e" filled="false" stroked="true" strokeweight=".6pt" strokecolor="#000000">
                <v:path arrowok="t"/>
              </v:shape>
            </v:group>
            <v:group style="position:absolute;left:11934;top:3980;width:12;height:2" coordorigin="11934,3980" coordsize="12,2">
              <v:shape style="position:absolute;left:11934;top:3980;width:12;height:2" coordorigin="11934,3980" coordsize="12,0" path="m11934,3980l11946,3980e" filled="false" stroked="true" strokeweight=".6pt" strokecolor="#000000">
                <v:path arrowok="t"/>
              </v:shape>
            </v:group>
            <v:group style="position:absolute;left:11953;top:3980;width:12;height:2" coordorigin="11953,3980" coordsize="12,2">
              <v:shape style="position:absolute;left:11953;top:3980;width:12;height:2" coordorigin="11953,3980" coordsize="12,0" path="m11953,3980l11965,3980e" filled="false" stroked="true" strokeweight=".6pt" strokecolor="#000000">
                <v:path arrowok="t"/>
              </v:shape>
            </v:group>
            <v:group style="position:absolute;left:11972;top:3980;width:12;height:2" coordorigin="11972,3980" coordsize="12,2">
              <v:shape style="position:absolute;left:11972;top:3980;width:12;height:2" coordorigin="11972,3980" coordsize="12,0" path="m11972,3980l11984,3980e" filled="false" stroked="true" strokeweight=".6pt" strokecolor="#000000">
                <v:path arrowok="t"/>
              </v:shape>
            </v:group>
            <v:group style="position:absolute;left:11992;top:3980;width:12;height:2" coordorigin="11992,3980" coordsize="12,2">
              <v:shape style="position:absolute;left:11992;top:3980;width:12;height:2" coordorigin="11992,3980" coordsize="12,0" path="m11992,3980l12004,3980e" filled="false" stroked="true" strokeweight=".6pt" strokecolor="#000000">
                <v:path arrowok="t"/>
              </v:shape>
            </v:group>
            <v:group style="position:absolute;left:12011;top:3980;width:12;height:2" coordorigin="12011,3980" coordsize="12,2">
              <v:shape style="position:absolute;left:12011;top:3980;width:12;height:2" coordorigin="12011,3980" coordsize="12,0" path="m12011,3980l12023,3980e" filled="false" stroked="true" strokeweight=".6pt" strokecolor="#000000">
                <v:path arrowok="t"/>
              </v:shape>
            </v:group>
            <v:group style="position:absolute;left:12030;top:3980;width:12;height:2" coordorigin="12030,3980" coordsize="12,2">
              <v:shape style="position:absolute;left:12030;top:3980;width:12;height:2" coordorigin="12030,3980" coordsize="12,0" path="m12030,3980l12042,3980e" filled="false" stroked="true" strokeweight=".6pt" strokecolor="#000000">
                <v:path arrowok="t"/>
              </v:shape>
            </v:group>
            <v:group style="position:absolute;left:12049;top:3980;width:12;height:2" coordorigin="12049,3980" coordsize="12,2">
              <v:shape style="position:absolute;left:12049;top:3980;width:12;height:2" coordorigin="12049,3980" coordsize="12,0" path="m12049,3980l12061,3980e" filled="false" stroked="true" strokeweight=".6pt" strokecolor="#000000">
                <v:path arrowok="t"/>
              </v:shape>
            </v:group>
            <v:group style="position:absolute;left:12068;top:3980;width:12;height:2" coordorigin="12068,3980" coordsize="12,2">
              <v:shape style="position:absolute;left:12068;top:3980;width:12;height:2" coordorigin="12068,3980" coordsize="12,0" path="m12068,3980l12080,3980e" filled="false" stroked="true" strokeweight=".6pt" strokecolor="#000000">
                <v:path arrowok="t"/>
              </v:shape>
            </v:group>
            <v:group style="position:absolute;left:12088;top:3980;width:12;height:2" coordorigin="12088,3980" coordsize="12,2">
              <v:shape style="position:absolute;left:12088;top:3980;width:12;height:2" coordorigin="12088,3980" coordsize="12,0" path="m12088,3980l12100,3980e" filled="false" stroked="true" strokeweight=".6pt" strokecolor="#000000">
                <v:path arrowok="t"/>
              </v:shape>
            </v:group>
            <v:group style="position:absolute;left:12107;top:3980;width:12;height:2" coordorigin="12107,3980" coordsize="12,2">
              <v:shape style="position:absolute;left:12107;top:3980;width:12;height:2" coordorigin="12107,3980" coordsize="12,0" path="m12107,3980l12119,3980e" filled="false" stroked="true" strokeweight=".6pt" strokecolor="#000000">
                <v:path arrowok="t"/>
              </v:shape>
            </v:group>
            <v:group style="position:absolute;left:12126;top:3980;width:12;height:2" coordorigin="12126,3980" coordsize="12,2">
              <v:shape style="position:absolute;left:12126;top:3980;width:12;height:2" coordorigin="12126,3980" coordsize="12,0" path="m12126,3980l12138,3980e" filled="false" stroked="true" strokeweight=".6pt" strokecolor="#000000">
                <v:path arrowok="t"/>
              </v:shape>
            </v:group>
            <v:group style="position:absolute;left:12145;top:3980;width:12;height:2" coordorigin="12145,3980" coordsize="12,2">
              <v:shape style="position:absolute;left:12145;top:3980;width:12;height:2" coordorigin="12145,3980" coordsize="12,0" path="m12145,3980l12157,3980e" filled="false" stroked="true" strokeweight=".6pt" strokecolor="#000000">
                <v:path arrowok="t"/>
              </v:shape>
            </v:group>
            <v:group style="position:absolute;left:12164;top:3980;width:12;height:2" coordorigin="12164,3980" coordsize="12,2">
              <v:shape style="position:absolute;left:12164;top:3980;width:12;height:2" coordorigin="12164,3980" coordsize="12,0" path="m12164,3980l12176,3980e" filled="false" stroked="true" strokeweight=".6pt" strokecolor="#000000">
                <v:path arrowok="t"/>
              </v:shape>
            </v:group>
            <v:group style="position:absolute;left:12184;top:3980;width:12;height:2" coordorigin="12184,3980" coordsize="12,2">
              <v:shape style="position:absolute;left:12184;top:3980;width:12;height:2" coordorigin="12184,3980" coordsize="12,0" path="m12184,3980l12196,3980e" filled="false" stroked="true" strokeweight=".6pt" strokecolor="#000000">
                <v:path arrowok="t"/>
              </v:shape>
            </v:group>
            <v:group style="position:absolute;left:12203;top:3980;width:12;height:2" coordorigin="12203,3980" coordsize="12,2">
              <v:shape style="position:absolute;left:12203;top:3980;width:12;height:2" coordorigin="12203,3980" coordsize="12,0" path="m12203,3980l12215,3980e" filled="false" stroked="true" strokeweight=".6pt" strokecolor="#000000">
                <v:path arrowok="t"/>
              </v:shape>
            </v:group>
            <v:group style="position:absolute;left:12222;top:3980;width:12;height:2" coordorigin="12222,3980" coordsize="12,2">
              <v:shape style="position:absolute;left:12222;top:3980;width:12;height:2" coordorigin="12222,3980" coordsize="12,0" path="m12222,3980l12234,3980e" filled="false" stroked="true" strokeweight=".6pt" strokecolor="#000000">
                <v:path arrowok="t"/>
              </v:shape>
            </v:group>
            <v:group style="position:absolute;left:12241;top:3980;width:12;height:2" coordorigin="12241,3980" coordsize="12,2">
              <v:shape style="position:absolute;left:12241;top:3980;width:12;height:2" coordorigin="12241,3980" coordsize="12,0" path="m12241,3980l12253,3980e" filled="false" stroked="true" strokeweight=".6pt" strokecolor="#000000">
                <v:path arrowok="t"/>
              </v:shape>
            </v:group>
            <v:group style="position:absolute;left:12260;top:3980;width:12;height:2" coordorigin="12260,3980" coordsize="12,2">
              <v:shape style="position:absolute;left:12260;top:3980;width:12;height:2" coordorigin="12260,3980" coordsize="12,0" path="m12260,3980l12272,3980e" filled="false" stroked="true" strokeweight=".6pt" strokecolor="#000000">
                <v:path arrowok="t"/>
              </v:shape>
            </v:group>
            <v:group style="position:absolute;left:12280;top:3980;width:12;height:2" coordorigin="12280,3980" coordsize="12,2">
              <v:shape style="position:absolute;left:12280;top:3980;width:12;height:2" coordorigin="12280,3980" coordsize="12,0" path="m12280,3980l12292,3980e" filled="false" stroked="true" strokeweight=".6pt" strokecolor="#000000">
                <v:path arrowok="t"/>
              </v:shape>
            </v:group>
            <v:group style="position:absolute;left:12299;top:3980;width:12;height:2" coordorigin="12299,3980" coordsize="12,2">
              <v:shape style="position:absolute;left:12299;top:3980;width:12;height:2" coordorigin="12299,3980" coordsize="12,0" path="m12299,3980l12311,3980e" filled="false" stroked="true" strokeweight=".6pt" strokecolor="#000000">
                <v:path arrowok="t"/>
              </v:shape>
            </v:group>
            <v:group style="position:absolute;left:12318;top:3980;width:12;height:2" coordorigin="12318,3980" coordsize="12,2">
              <v:shape style="position:absolute;left:12318;top:3980;width:12;height:2" coordorigin="12318,3980" coordsize="12,0" path="m12318,3980l12330,3980e" filled="false" stroked="true" strokeweight=".6pt" strokecolor="#000000">
                <v:path arrowok="t"/>
              </v:shape>
            </v:group>
            <v:group style="position:absolute;left:12337;top:3980;width:12;height:2" coordorigin="12337,3980" coordsize="12,2">
              <v:shape style="position:absolute;left:12337;top:3980;width:12;height:2" coordorigin="12337,3980" coordsize="12,0" path="m12337,3980l12349,3980e" filled="false" stroked="true" strokeweight=".6pt" strokecolor="#000000">
                <v:path arrowok="t"/>
              </v:shape>
            </v:group>
            <v:group style="position:absolute;left:12356;top:3980;width:12;height:2" coordorigin="12356,3980" coordsize="12,2">
              <v:shape style="position:absolute;left:12356;top:3980;width:12;height:2" coordorigin="12356,3980" coordsize="12,0" path="m12356,3980l12368,3980e" filled="false" stroked="true" strokeweight=".6pt" strokecolor="#000000">
                <v:path arrowok="t"/>
              </v:shape>
            </v:group>
            <v:group style="position:absolute;left:12376;top:3980;width:12;height:2" coordorigin="12376,3980" coordsize="12,2">
              <v:shape style="position:absolute;left:12376;top:3980;width:12;height:2" coordorigin="12376,3980" coordsize="12,0" path="m12376,3980l12388,3980e" filled="false" stroked="true" strokeweight=".6pt" strokecolor="#000000">
                <v:path arrowok="t"/>
              </v:shape>
            </v:group>
            <v:group style="position:absolute;left:12395;top:3980;width:12;height:2" coordorigin="12395,3980" coordsize="12,2">
              <v:shape style="position:absolute;left:12395;top:3980;width:12;height:2" coordorigin="12395,3980" coordsize="12,0" path="m12395,3980l12407,3980e" filled="false" stroked="true" strokeweight=".6pt" strokecolor="#000000">
                <v:path arrowok="t"/>
              </v:shape>
            </v:group>
            <v:group style="position:absolute;left:12414;top:3980;width:12;height:2" coordorigin="12414,3980" coordsize="12,2">
              <v:shape style="position:absolute;left:12414;top:3980;width:12;height:2" coordorigin="12414,3980" coordsize="12,0" path="m12414,3980l12426,3980e" filled="false" stroked="true" strokeweight=".6pt" strokecolor="#000000">
                <v:path arrowok="t"/>
              </v:shape>
            </v:group>
            <v:group style="position:absolute;left:12433;top:3980;width:12;height:2" coordorigin="12433,3980" coordsize="12,2">
              <v:shape style="position:absolute;left:12433;top:3980;width:12;height:2" coordorigin="12433,3980" coordsize="12,0" path="m12433,3980l12445,3980e" filled="false" stroked="true" strokeweight=".6pt" strokecolor="#000000">
                <v:path arrowok="t"/>
              </v:shape>
            </v:group>
            <v:group style="position:absolute;left:12452;top:3980;width:12;height:2" coordorigin="12452,3980" coordsize="12,2">
              <v:shape style="position:absolute;left:12452;top:3980;width:12;height:2" coordorigin="12452,3980" coordsize="12,0" path="m12452,3980l12464,3980e" filled="false" stroked="true" strokeweight=".6pt" strokecolor="#000000">
                <v:path arrowok="t"/>
              </v:shape>
            </v:group>
            <v:group style="position:absolute;left:12472;top:3980;width:12;height:2" coordorigin="12472,3980" coordsize="12,2">
              <v:shape style="position:absolute;left:12472;top:3980;width:12;height:2" coordorigin="12472,3980" coordsize="12,0" path="m12472,3980l12484,3980e" filled="false" stroked="true" strokeweight=".6pt" strokecolor="#000000">
                <v:path arrowok="t"/>
              </v:shape>
            </v:group>
            <v:group style="position:absolute;left:12491;top:3980;width:12;height:2" coordorigin="12491,3980" coordsize="12,2">
              <v:shape style="position:absolute;left:12491;top:3980;width:12;height:2" coordorigin="12491,3980" coordsize="12,0" path="m12491,3980l12503,3980e" filled="false" stroked="true" strokeweight=".6pt" strokecolor="#000000">
                <v:path arrowok="t"/>
              </v:shape>
            </v:group>
            <v:group style="position:absolute;left:12510;top:3980;width:12;height:2" coordorigin="12510,3980" coordsize="12,2">
              <v:shape style="position:absolute;left:12510;top:3980;width:12;height:2" coordorigin="12510,3980" coordsize="12,0" path="m12510,3980l12522,3980e" filled="false" stroked="true" strokeweight=".6pt" strokecolor="#000000">
                <v:path arrowok="t"/>
              </v:shape>
            </v:group>
            <v:group style="position:absolute;left:12529;top:3980;width:12;height:2" coordorigin="12529,3980" coordsize="12,2">
              <v:shape style="position:absolute;left:12529;top:3980;width:12;height:2" coordorigin="12529,3980" coordsize="12,0" path="m12529,3980l12541,3980e" filled="false" stroked="true" strokeweight=".6pt" strokecolor="#000000">
                <v:path arrowok="t"/>
              </v:shape>
            </v:group>
            <v:group style="position:absolute;left:12548;top:3980;width:12;height:2" coordorigin="12548,3980" coordsize="12,2">
              <v:shape style="position:absolute;left:12548;top:3980;width:12;height:2" coordorigin="12548,3980" coordsize="12,0" path="m12548,3980l12560,3980e" filled="false" stroked="true" strokeweight=".6pt" strokecolor="#000000">
                <v:path arrowok="t"/>
              </v:shape>
            </v:group>
            <v:group style="position:absolute;left:12568;top:3980;width:12;height:2" coordorigin="12568,3980" coordsize="12,2">
              <v:shape style="position:absolute;left:12568;top:3980;width:12;height:2" coordorigin="12568,3980" coordsize="12,0" path="m12568,3980l12580,3980e" filled="false" stroked="true" strokeweight=".6pt" strokecolor="#000000">
                <v:path arrowok="t"/>
              </v:shape>
            </v:group>
            <v:group style="position:absolute;left:12587;top:3980;width:12;height:2" coordorigin="12587,3980" coordsize="12,2">
              <v:shape style="position:absolute;left:12587;top:3980;width:12;height:2" coordorigin="12587,3980" coordsize="12,0" path="m12587,3980l12599,3980e" filled="false" stroked="true" strokeweight=".6pt" strokecolor="#000000">
                <v:path arrowok="t"/>
              </v:shape>
            </v:group>
            <v:group style="position:absolute;left:12606;top:3980;width:12;height:2" coordorigin="12606,3980" coordsize="12,2">
              <v:shape style="position:absolute;left:12606;top:3980;width:12;height:2" coordorigin="12606,3980" coordsize="12,0" path="m12606,3980l12618,3980e" filled="false" stroked="true" strokeweight=".6pt" strokecolor="#000000">
                <v:path arrowok="t"/>
              </v:shape>
            </v:group>
            <v:group style="position:absolute;left:12625;top:3980;width:12;height:2" coordorigin="12625,3980" coordsize="12,2">
              <v:shape style="position:absolute;left:12625;top:3980;width:12;height:2" coordorigin="12625,3980" coordsize="12,0" path="m12625,3980l12637,3980e" filled="false" stroked="true" strokeweight=".6pt" strokecolor="#000000">
                <v:path arrowok="t"/>
              </v:shape>
            </v:group>
            <v:group style="position:absolute;left:12644;top:3980;width:12;height:2" coordorigin="12644,3980" coordsize="12,2">
              <v:shape style="position:absolute;left:12644;top:3980;width:12;height:2" coordorigin="12644,3980" coordsize="12,0" path="m12644,3980l12656,3980e" filled="false" stroked="true" strokeweight=".6pt" strokecolor="#000000">
                <v:path arrowok="t"/>
              </v:shape>
            </v:group>
            <v:group style="position:absolute;left:12664;top:3980;width:12;height:2" coordorigin="12664,3980" coordsize="12,2">
              <v:shape style="position:absolute;left:12664;top:3980;width:12;height:2" coordorigin="12664,3980" coordsize="12,0" path="m12664,3980l12676,3980e" filled="false" stroked="true" strokeweight=".6pt" strokecolor="#000000">
                <v:path arrowok="t"/>
              </v:shape>
            </v:group>
            <v:group style="position:absolute;left:12683;top:3980;width:12;height:2" coordorigin="12683,3980" coordsize="12,2">
              <v:shape style="position:absolute;left:12683;top:3980;width:12;height:2" coordorigin="12683,3980" coordsize="12,0" path="m12683,3980l12695,3980e" filled="false" stroked="true" strokeweight=".6pt" strokecolor="#000000">
                <v:path arrowok="t"/>
              </v:shape>
            </v:group>
            <v:group style="position:absolute;left:12702;top:3980;width:12;height:2" coordorigin="12702,3980" coordsize="12,2">
              <v:shape style="position:absolute;left:12702;top:3980;width:12;height:2" coordorigin="12702,3980" coordsize="12,0" path="m12702,3980l12714,3980e" filled="false" stroked="true" strokeweight=".6pt" strokecolor="#000000">
                <v:path arrowok="t"/>
              </v:shape>
            </v:group>
            <v:group style="position:absolute;left:12721;top:3980;width:12;height:2" coordorigin="12721,3980" coordsize="12,2">
              <v:shape style="position:absolute;left:12721;top:3980;width:12;height:2" coordorigin="12721,3980" coordsize="12,0" path="m12721,3980l12733,3980e" filled="false" stroked="true" strokeweight=".6pt" strokecolor="#000000">
                <v:path arrowok="t"/>
              </v:shape>
            </v:group>
            <v:group style="position:absolute;left:12740;top:3980;width:12;height:2" coordorigin="12740,3980" coordsize="12,2">
              <v:shape style="position:absolute;left:12740;top:3980;width:12;height:2" coordorigin="12740,3980" coordsize="12,0" path="m12740,3980l12752,3980e" filled="false" stroked="true" strokeweight=".6pt" strokecolor="#000000">
                <v:path arrowok="t"/>
              </v:shape>
            </v:group>
            <v:group style="position:absolute;left:12760;top:3980;width:12;height:2" coordorigin="12760,3980" coordsize="12,2">
              <v:shape style="position:absolute;left:12760;top:3980;width:12;height:2" coordorigin="12760,3980" coordsize="12,0" path="m12760,3980l12772,3980e" filled="false" stroked="true" strokeweight=".6pt" strokecolor="#000000">
                <v:path arrowok="t"/>
              </v:shape>
            </v:group>
            <v:group style="position:absolute;left:12779;top:3980;width:12;height:2" coordorigin="12779,3980" coordsize="12,2">
              <v:shape style="position:absolute;left:12779;top:3980;width:12;height:2" coordorigin="12779,3980" coordsize="12,0" path="m12779,3980l12791,3980e" filled="false" stroked="true" strokeweight=".6pt" strokecolor="#000000">
                <v:path arrowok="t"/>
              </v:shape>
            </v:group>
            <v:group style="position:absolute;left:12798;top:3980;width:12;height:2" coordorigin="12798,3980" coordsize="12,2">
              <v:shape style="position:absolute;left:12798;top:3980;width:12;height:2" coordorigin="12798,3980" coordsize="12,0" path="m12798,3980l12810,3980e" filled="false" stroked="true" strokeweight=".6pt" strokecolor="#000000">
                <v:path arrowok="t"/>
              </v:shape>
            </v:group>
            <v:group style="position:absolute;left:12817;top:3980;width:12;height:2" coordorigin="12817,3980" coordsize="12,2">
              <v:shape style="position:absolute;left:12817;top:3980;width:12;height:2" coordorigin="12817,3980" coordsize="12,0" path="m12817,3980l12829,3980e" filled="false" stroked="true" strokeweight=".6pt" strokecolor="#000000">
                <v:path arrowok="t"/>
              </v:shape>
            </v:group>
            <v:group style="position:absolute;left:12836;top:3980;width:12;height:2" coordorigin="12836,3980" coordsize="12,2">
              <v:shape style="position:absolute;left:12836;top:3980;width:12;height:2" coordorigin="12836,3980" coordsize="12,0" path="m12836,3980l12848,3980e" filled="false" stroked="true" strokeweight=".6pt" strokecolor="#000000">
                <v:path arrowok="t"/>
              </v:shape>
            </v:group>
            <v:group style="position:absolute;left:12856;top:3980;width:12;height:2" coordorigin="12856,3980" coordsize="12,2">
              <v:shape style="position:absolute;left:12856;top:3980;width:12;height:2" coordorigin="12856,3980" coordsize="12,0" path="m12856,3980l12868,3980e" filled="false" stroked="true" strokeweight=".6pt" strokecolor="#000000">
                <v:path arrowok="t"/>
              </v:shape>
            </v:group>
            <v:group style="position:absolute;left:12875;top:3980;width:12;height:2" coordorigin="12875,3980" coordsize="12,2">
              <v:shape style="position:absolute;left:12875;top:3980;width:12;height:2" coordorigin="12875,3980" coordsize="12,0" path="m12875,3980l12887,3980e" filled="false" stroked="true" strokeweight=".6pt" strokecolor="#000000">
                <v:path arrowok="t"/>
              </v:shape>
            </v:group>
            <v:group style="position:absolute;left:12894;top:3980;width:12;height:2" coordorigin="12894,3980" coordsize="12,2">
              <v:shape style="position:absolute;left:12894;top:3980;width:12;height:2" coordorigin="12894,3980" coordsize="12,0" path="m12894,3980l12906,3980e" filled="false" stroked="true" strokeweight=".6pt" strokecolor="#000000">
                <v:path arrowok="t"/>
              </v:shape>
            </v:group>
            <v:group style="position:absolute;left:12913;top:3980;width:12;height:2" coordorigin="12913,3980" coordsize="12,2">
              <v:shape style="position:absolute;left:12913;top:3980;width:12;height:2" coordorigin="12913,3980" coordsize="12,0" path="m12913,3980l12925,3980e" filled="false" stroked="true" strokeweight=".6pt" strokecolor="#000000">
                <v:path arrowok="t"/>
              </v:shape>
            </v:group>
            <v:group style="position:absolute;left:12932;top:3980;width:12;height:2" coordorigin="12932,3980" coordsize="12,2">
              <v:shape style="position:absolute;left:12932;top:3980;width:12;height:2" coordorigin="12932,3980" coordsize="12,0" path="m12932,3980l12944,3980e" filled="false" stroked="true" strokeweight=".6pt" strokecolor="#000000">
                <v:path arrowok="t"/>
              </v:shape>
            </v:group>
            <v:group style="position:absolute;left:12952;top:3980;width:12;height:2" coordorigin="12952,3980" coordsize="12,2">
              <v:shape style="position:absolute;left:12952;top:3980;width:12;height:2" coordorigin="12952,3980" coordsize="12,0" path="m12952,3980l12964,3980e" filled="false" stroked="true" strokeweight=".6pt" strokecolor="#000000">
                <v:path arrowok="t"/>
              </v:shape>
            </v:group>
            <v:group style="position:absolute;left:12971;top:3980;width:12;height:2" coordorigin="12971,3980" coordsize="12,2">
              <v:shape style="position:absolute;left:12971;top:3980;width:12;height:2" coordorigin="12971,3980" coordsize="12,0" path="m12971,3980l12983,3980e" filled="false" stroked="true" strokeweight=".6pt" strokecolor="#000000">
                <v:path arrowok="t"/>
              </v:shape>
            </v:group>
            <v:group style="position:absolute;left:12990;top:3980;width:12;height:2" coordorigin="12990,3980" coordsize="12,2">
              <v:shape style="position:absolute;left:12990;top:3980;width:12;height:2" coordorigin="12990,3980" coordsize="12,0" path="m12990,3980l13002,3980e" filled="false" stroked="true" strokeweight=".6pt" strokecolor="#000000">
                <v:path arrowok="t"/>
              </v:shape>
            </v:group>
            <v:group style="position:absolute;left:13009;top:3980;width:12;height:2" coordorigin="13009,3980" coordsize="12,2">
              <v:shape style="position:absolute;left:13009;top:3980;width:12;height:2" coordorigin="13009,3980" coordsize="12,0" path="m13009,3980l13021,3980e" filled="false" stroked="true" strokeweight=".6pt" strokecolor="#000000">
                <v:path arrowok="t"/>
              </v:shape>
            </v:group>
            <v:group style="position:absolute;left:13028;top:3980;width:12;height:2" coordorigin="13028,3980" coordsize="12,2">
              <v:shape style="position:absolute;left:13028;top:3980;width:12;height:2" coordorigin="13028,3980" coordsize="12,0" path="m13028,3980l13040,3980e" filled="false" stroked="true" strokeweight=".6pt" strokecolor="#000000">
                <v:path arrowok="t"/>
              </v:shape>
            </v:group>
            <v:group style="position:absolute;left:13048;top:3980;width:12;height:2" coordorigin="13048,3980" coordsize="12,2">
              <v:shape style="position:absolute;left:13048;top:3980;width:12;height:2" coordorigin="13048,3980" coordsize="12,0" path="m13048,3980l13060,3980e" filled="false" stroked="true" strokeweight=".6pt" strokecolor="#000000">
                <v:path arrowok="t"/>
              </v:shape>
            </v:group>
            <v:group style="position:absolute;left:13067;top:3980;width:12;height:2" coordorigin="13067,3980" coordsize="12,2">
              <v:shape style="position:absolute;left:13067;top:3980;width:12;height:2" coordorigin="13067,3980" coordsize="12,0" path="m13067,3980l13079,3980e" filled="false" stroked="true" strokeweight=".6pt" strokecolor="#000000">
                <v:path arrowok="t"/>
              </v:shape>
            </v:group>
            <v:group style="position:absolute;left:13086;top:3980;width:12;height:2" coordorigin="13086,3980" coordsize="12,2">
              <v:shape style="position:absolute;left:13086;top:3980;width:12;height:2" coordorigin="13086,3980" coordsize="12,0" path="m13086,3980l13098,3980e" filled="false" stroked="true" strokeweight=".6pt" strokecolor="#000000">
                <v:path arrowok="t"/>
              </v:shape>
            </v:group>
            <v:group style="position:absolute;left:13105;top:3980;width:12;height:2" coordorigin="13105,3980" coordsize="12,2">
              <v:shape style="position:absolute;left:13105;top:3980;width:12;height:2" coordorigin="13105,3980" coordsize="12,0" path="m13105,3980l13117,3980e" filled="false" stroked="true" strokeweight=".6pt" strokecolor="#000000">
                <v:path arrowok="t"/>
              </v:shape>
            </v:group>
            <v:group style="position:absolute;left:13124;top:3980;width:12;height:2" coordorigin="13124,3980" coordsize="12,2">
              <v:shape style="position:absolute;left:13124;top:3980;width:12;height:2" coordorigin="13124,3980" coordsize="12,0" path="m13124,3980l13136,3980e" filled="false" stroked="true" strokeweight=".6pt" strokecolor="#000000">
                <v:path arrowok="t"/>
              </v:shape>
            </v:group>
            <v:group style="position:absolute;left:13144;top:3980;width:12;height:2" coordorigin="13144,3980" coordsize="12,2">
              <v:shape style="position:absolute;left:13144;top:3980;width:12;height:2" coordorigin="13144,3980" coordsize="12,0" path="m13144,3980l13156,3980e" filled="false" stroked="true" strokeweight=".6pt" strokecolor="#000000">
                <v:path arrowok="t"/>
              </v:shape>
            </v:group>
            <v:group style="position:absolute;left:13163;top:3980;width:12;height:2" coordorigin="13163,3980" coordsize="12,2">
              <v:shape style="position:absolute;left:13163;top:3980;width:12;height:2" coordorigin="13163,3980" coordsize="12,0" path="m13163,3980l13175,3980e" filled="false" stroked="true" strokeweight=".6pt" strokecolor="#000000">
                <v:path arrowok="t"/>
              </v:shape>
            </v:group>
            <v:group style="position:absolute;left:13182;top:3980;width:12;height:2" coordorigin="13182,3980" coordsize="12,2">
              <v:shape style="position:absolute;left:13182;top:3980;width:12;height:2" coordorigin="13182,3980" coordsize="12,0" path="m13182,3980l13194,3980e" filled="false" stroked="true" strokeweight=".6pt" strokecolor="#000000">
                <v:path arrowok="t"/>
              </v:shape>
            </v:group>
            <v:group style="position:absolute;left:13201;top:3980;width:12;height:2" coordorigin="13201,3980" coordsize="12,2">
              <v:shape style="position:absolute;left:13201;top:3980;width:12;height:2" coordorigin="13201,3980" coordsize="12,0" path="m13201,3980l13213,3980e" filled="false" stroked="true" strokeweight=".6pt" strokecolor="#000000">
                <v:path arrowok="t"/>
              </v:shape>
            </v:group>
            <v:group style="position:absolute;left:13220;top:3980;width:12;height:2" coordorigin="13220,3980" coordsize="12,2">
              <v:shape style="position:absolute;left:13220;top:3980;width:12;height:2" coordorigin="13220,3980" coordsize="12,0" path="m13220,3980l13232,3980e" filled="false" stroked="true" strokeweight=".6pt" strokecolor="#000000">
                <v:path arrowok="t"/>
              </v:shape>
            </v:group>
            <v:group style="position:absolute;left:13240;top:3980;width:12;height:2" coordorigin="13240,3980" coordsize="12,2">
              <v:shape style="position:absolute;left:13240;top:3980;width:12;height:2" coordorigin="13240,3980" coordsize="12,0" path="m13240,3980l13252,3980e" filled="false" stroked="true" strokeweight=".6pt" strokecolor="#000000">
                <v:path arrowok="t"/>
              </v:shape>
            </v:group>
            <v:group style="position:absolute;left:13259;top:3980;width:12;height:2" coordorigin="13259,3980" coordsize="12,2">
              <v:shape style="position:absolute;left:13259;top:3980;width:12;height:2" coordorigin="13259,3980" coordsize="12,0" path="m13259,3980l13271,3980e" filled="false" stroked="true" strokeweight=".6pt" strokecolor="#000000">
                <v:path arrowok="t"/>
              </v:shape>
            </v:group>
            <v:group style="position:absolute;left:13278;top:3980;width:12;height:2" coordorigin="13278,3980" coordsize="12,2">
              <v:shape style="position:absolute;left:13278;top:3980;width:12;height:2" coordorigin="13278,3980" coordsize="12,0" path="m13278,3980l13290,3980e" filled="false" stroked="true" strokeweight=".6pt" strokecolor="#000000">
                <v:path arrowok="t"/>
              </v:shape>
            </v:group>
            <v:group style="position:absolute;left:13297;top:3980;width:12;height:2" coordorigin="13297,3980" coordsize="12,2">
              <v:shape style="position:absolute;left:13297;top:3980;width:12;height:2" coordorigin="13297,3980" coordsize="12,0" path="m13297,3980l13309,3980e" filled="false" stroked="true" strokeweight=".6pt" strokecolor="#000000">
                <v:path arrowok="t"/>
              </v:shape>
            </v:group>
            <v:group style="position:absolute;left:13316;top:3980;width:12;height:2" coordorigin="13316,3980" coordsize="12,2">
              <v:shape style="position:absolute;left:13316;top:3980;width:12;height:2" coordorigin="13316,3980" coordsize="12,0" path="m13316,3980l13328,3980e" filled="false" stroked="true" strokeweight=".6pt" strokecolor="#000000">
                <v:path arrowok="t"/>
              </v:shape>
            </v:group>
            <v:group style="position:absolute;left:13336;top:3980;width:12;height:2" coordorigin="13336,3980" coordsize="12,2">
              <v:shape style="position:absolute;left:13336;top:3980;width:12;height:2" coordorigin="13336,3980" coordsize="12,0" path="m13336,3980l13348,3980e" filled="false" stroked="true" strokeweight=".6pt" strokecolor="#000000">
                <v:path arrowok="t"/>
              </v:shape>
            </v:group>
            <v:group style="position:absolute;left:13355;top:3980;width:12;height:2" coordorigin="13355,3980" coordsize="12,2">
              <v:shape style="position:absolute;left:13355;top:3980;width:12;height:2" coordorigin="13355,3980" coordsize="12,0" path="m13355,3980l13367,3980e" filled="false" stroked="true" strokeweight=".6pt" strokecolor="#000000">
                <v:path arrowok="t"/>
              </v:shape>
            </v:group>
            <v:group style="position:absolute;left:13374;top:3980;width:12;height:2" coordorigin="13374,3980" coordsize="12,2">
              <v:shape style="position:absolute;left:13374;top:3980;width:12;height:2" coordorigin="13374,3980" coordsize="12,0" path="m13374,3980l13386,3980e" filled="false" stroked="true" strokeweight=".6pt" strokecolor="#000000">
                <v:path arrowok="t"/>
              </v:shape>
            </v:group>
            <v:group style="position:absolute;left:13393;top:3980;width:12;height:2" coordorigin="13393,3980" coordsize="12,2">
              <v:shape style="position:absolute;left:13393;top:3980;width:12;height:2" coordorigin="13393,3980" coordsize="12,0" path="m13393,3980l13405,3980e" filled="false" stroked="true" strokeweight=".6pt" strokecolor="#000000">
                <v:path arrowok="t"/>
              </v:shape>
            </v:group>
            <v:group style="position:absolute;left:13412;top:3980;width:12;height:2" coordorigin="13412,3980" coordsize="12,2">
              <v:shape style="position:absolute;left:13412;top:3980;width:12;height:2" coordorigin="13412,3980" coordsize="12,0" path="m13412,3980l13424,3980e" filled="false" stroked="true" strokeweight=".6pt" strokecolor="#000000">
                <v:path arrowok="t"/>
              </v:shape>
            </v:group>
            <v:group style="position:absolute;left:13432;top:3980;width:12;height:2" coordorigin="13432,3980" coordsize="12,2">
              <v:shape style="position:absolute;left:13432;top:3980;width:12;height:2" coordorigin="13432,3980" coordsize="12,0" path="m13432,3980l13444,3980e" filled="false" stroked="true" strokeweight=".6pt" strokecolor="#000000">
                <v:path arrowok="t"/>
              </v:shape>
            </v:group>
            <v:group style="position:absolute;left:13451;top:3980;width:12;height:2" coordorigin="13451,3980" coordsize="12,2">
              <v:shape style="position:absolute;left:13451;top:3980;width:12;height:2" coordorigin="13451,3980" coordsize="12,0" path="m13451,3980l13463,3980e" filled="false" stroked="true" strokeweight=".6pt" strokecolor="#000000">
                <v:path arrowok="t"/>
              </v:shape>
            </v:group>
            <v:group style="position:absolute;left:13470;top:3980;width:12;height:2" coordorigin="13470,3980" coordsize="12,2">
              <v:shape style="position:absolute;left:13470;top:3980;width:12;height:2" coordorigin="13470,3980" coordsize="12,0" path="m13470,3980l13482,3980e" filled="false" stroked="true" strokeweight=".6pt" strokecolor="#000000">
                <v:path arrowok="t"/>
              </v:shape>
            </v:group>
            <v:group style="position:absolute;left:13489;top:3980;width:12;height:2" coordorigin="13489,3980" coordsize="12,2">
              <v:shape style="position:absolute;left:13489;top:3980;width:12;height:2" coordorigin="13489,3980" coordsize="12,0" path="m13489,3980l13501,3980e" filled="false" stroked="true" strokeweight=".6pt" strokecolor="#000000">
                <v:path arrowok="t"/>
              </v:shape>
            </v:group>
            <v:group style="position:absolute;left:13508;top:3980;width:12;height:2" coordorigin="13508,3980" coordsize="12,2">
              <v:shape style="position:absolute;left:13508;top:3980;width:12;height:2" coordorigin="13508,3980" coordsize="12,0" path="m13508,3980l13520,3980e" filled="false" stroked="true" strokeweight=".6pt" strokecolor="#000000">
                <v:path arrowok="t"/>
              </v:shape>
            </v:group>
            <v:group style="position:absolute;left:13528;top:3980;width:12;height:2" coordorigin="13528,3980" coordsize="12,2">
              <v:shape style="position:absolute;left:13528;top:3980;width:12;height:2" coordorigin="13528,3980" coordsize="12,0" path="m13528,3980l13540,3980e" filled="false" stroked="true" strokeweight=".6pt" strokecolor="#000000">
                <v:path arrowok="t"/>
              </v:shape>
            </v:group>
            <v:group style="position:absolute;left:13547;top:3980;width:12;height:2" coordorigin="13547,3980" coordsize="12,2">
              <v:shape style="position:absolute;left:13547;top:3980;width:12;height:2" coordorigin="13547,3980" coordsize="12,0" path="m13547,3980l13559,3980e" filled="false" stroked="true" strokeweight=".6pt" strokecolor="#000000">
                <v:path arrowok="t"/>
              </v:shape>
            </v:group>
            <v:group style="position:absolute;left:13566;top:3980;width:12;height:2" coordorigin="13566,3980" coordsize="12,2">
              <v:shape style="position:absolute;left:13566;top:3980;width:12;height:2" coordorigin="13566,3980" coordsize="12,0" path="m13566,3980l13578,3980e" filled="false" stroked="true" strokeweight=".6pt" strokecolor="#000000">
                <v:path arrowok="t"/>
              </v:shape>
            </v:group>
            <v:group style="position:absolute;left:13585;top:3980;width:12;height:2" coordorigin="13585,3980" coordsize="12,2">
              <v:shape style="position:absolute;left:13585;top:3980;width:12;height:2" coordorigin="13585,3980" coordsize="12,0" path="m13585,3980l13597,3980e" filled="false" stroked="true" strokeweight=".6pt" strokecolor="#000000">
                <v:path arrowok="t"/>
              </v:shape>
            </v:group>
            <v:group style="position:absolute;left:13604;top:3980;width:12;height:2" coordorigin="13604,3980" coordsize="12,2">
              <v:shape style="position:absolute;left:13604;top:3980;width:12;height:2" coordorigin="13604,3980" coordsize="12,0" path="m13604,3980l13616,3980e" filled="false" stroked="true" strokeweight=".6pt" strokecolor="#000000">
                <v:path arrowok="t"/>
              </v:shape>
            </v:group>
            <v:group style="position:absolute;left:13624;top:3980;width:12;height:2" coordorigin="13624,3980" coordsize="12,2">
              <v:shape style="position:absolute;left:13624;top:3980;width:12;height:2" coordorigin="13624,3980" coordsize="12,0" path="m13624,3980l13636,3980e" filled="false" stroked="true" strokeweight=".6pt" strokecolor="#000000">
                <v:path arrowok="t"/>
              </v:shape>
            </v:group>
            <v:group style="position:absolute;left:13643;top:3980;width:12;height:2" coordorigin="13643,3980" coordsize="12,2">
              <v:shape style="position:absolute;left:13643;top:3980;width:12;height:2" coordorigin="13643,3980" coordsize="12,0" path="m13643,3980l13655,3980e" filled="false" stroked="true" strokeweight=".6pt" strokecolor="#000000">
                <v:path arrowok="t"/>
              </v:shape>
            </v:group>
            <v:group style="position:absolute;left:13662;top:3980;width:12;height:2" coordorigin="13662,3980" coordsize="12,2">
              <v:shape style="position:absolute;left:13662;top:3980;width:12;height:2" coordorigin="13662,3980" coordsize="12,0" path="m13662,3980l13674,3980e" filled="false" stroked="true" strokeweight=".6pt" strokecolor="#000000">
                <v:path arrowok="t"/>
              </v:shape>
            </v:group>
            <v:group style="position:absolute;left:13681;top:3980;width:12;height:2" coordorigin="13681,3980" coordsize="12,2">
              <v:shape style="position:absolute;left:13681;top:3980;width:12;height:2" coordorigin="13681,3980" coordsize="12,0" path="m13681,3980l13693,3980e" filled="false" stroked="true" strokeweight=".6pt" strokecolor="#000000">
                <v:path arrowok="t"/>
              </v:shape>
            </v:group>
            <v:group style="position:absolute;left:13700;top:3980;width:12;height:2" coordorigin="13700,3980" coordsize="12,2">
              <v:shape style="position:absolute;left:13700;top:3980;width:12;height:2" coordorigin="13700,3980" coordsize="12,0" path="m13700,3980l13712,3980e" filled="false" stroked="true" strokeweight=".6pt" strokecolor="#000000">
                <v:path arrowok="t"/>
              </v:shape>
            </v:group>
            <v:group style="position:absolute;left:13720;top:3980;width:12;height:2" coordorigin="13720,3980" coordsize="12,2">
              <v:shape style="position:absolute;left:13720;top:3980;width:12;height:2" coordorigin="13720,3980" coordsize="12,0" path="m13720,3980l13732,3980e" filled="false" stroked="true" strokeweight=".6pt" strokecolor="#000000">
                <v:path arrowok="t"/>
              </v:shape>
            </v:group>
            <v:group style="position:absolute;left:13739;top:3980;width:12;height:2" coordorigin="13739,3980" coordsize="12,2">
              <v:shape style="position:absolute;left:13739;top:3980;width:12;height:2" coordorigin="13739,3980" coordsize="12,0" path="m13739,3980l13751,3980e" filled="false" stroked="true" strokeweight=".6pt" strokecolor="#000000">
                <v:path arrowok="t"/>
              </v:shape>
            </v:group>
            <v:group style="position:absolute;left:13758;top:3980;width:12;height:2" coordorigin="13758,3980" coordsize="12,2">
              <v:shape style="position:absolute;left:13758;top:3980;width:12;height:2" coordorigin="13758,3980" coordsize="12,0" path="m13758,3980l13770,3980e" filled="false" stroked="true" strokeweight=".6pt" strokecolor="#000000">
                <v:path arrowok="t"/>
              </v:shape>
            </v:group>
            <v:group style="position:absolute;left:13777;top:3980;width:12;height:2" coordorigin="13777,3980" coordsize="12,2">
              <v:shape style="position:absolute;left:13777;top:3980;width:12;height:2" coordorigin="13777,3980" coordsize="12,0" path="m13777,3980l13789,3980e" filled="false" stroked="true" strokeweight=".6pt" strokecolor="#000000">
                <v:path arrowok="t"/>
              </v:shape>
            </v:group>
            <v:group style="position:absolute;left:13796;top:3980;width:12;height:2" coordorigin="13796,3980" coordsize="12,2">
              <v:shape style="position:absolute;left:13796;top:3980;width:12;height:2" coordorigin="13796,3980" coordsize="12,0" path="m13796,3980l13808,3980e" filled="false" stroked="true" strokeweight=".6pt" strokecolor="#000000">
                <v:path arrowok="t"/>
              </v:shape>
            </v:group>
            <v:group style="position:absolute;left:13816;top:3980;width:12;height:2" coordorigin="13816,3980" coordsize="12,2">
              <v:shape style="position:absolute;left:13816;top:3980;width:12;height:2" coordorigin="13816,3980" coordsize="12,0" path="m13816,3980l13828,3980e" filled="false" stroked="true" strokeweight=".6pt" strokecolor="#000000">
                <v:path arrowok="t"/>
              </v:shape>
            </v:group>
            <v:group style="position:absolute;left:13835;top:3980;width:12;height:2" coordorigin="13835,3980" coordsize="12,2">
              <v:shape style="position:absolute;left:13835;top:3980;width:12;height:2" coordorigin="13835,3980" coordsize="12,0" path="m13835,3980l13847,3980e" filled="false" stroked="true" strokeweight=".6pt" strokecolor="#000000">
                <v:path arrowok="t"/>
              </v:shape>
            </v:group>
            <v:group style="position:absolute;left:13854;top:3980;width:12;height:2" coordorigin="13854,3980" coordsize="12,2">
              <v:shape style="position:absolute;left:13854;top:3980;width:12;height:2" coordorigin="13854,3980" coordsize="12,0" path="m13854,3980l13866,3980e" filled="false" stroked="true" strokeweight=".6pt" strokecolor="#000000">
                <v:path arrowok="t"/>
              </v:shape>
            </v:group>
            <v:group style="position:absolute;left:13873;top:3980;width:12;height:2" coordorigin="13873,3980" coordsize="12,2">
              <v:shape style="position:absolute;left:13873;top:3980;width:12;height:2" coordorigin="13873,3980" coordsize="12,0" path="m13873,3980l13885,3980e" filled="false" stroked="true" strokeweight=".6pt" strokecolor="#000000">
                <v:path arrowok="t"/>
              </v:shape>
            </v:group>
            <v:group style="position:absolute;left:13892;top:3980;width:12;height:2" coordorigin="13892,3980" coordsize="12,2">
              <v:shape style="position:absolute;left:13892;top:3980;width:12;height:2" coordorigin="13892,3980" coordsize="12,0" path="m13892,3980l13904,3980e" filled="false" stroked="true" strokeweight=".6pt" strokecolor="#000000">
                <v:path arrowok="t"/>
              </v:shape>
            </v:group>
            <v:group style="position:absolute;left:13912;top:3980;width:12;height:2" coordorigin="13912,3980" coordsize="12,2">
              <v:shape style="position:absolute;left:13912;top:3980;width:12;height:2" coordorigin="13912,3980" coordsize="12,0" path="m13912,3980l13924,3980e" filled="false" stroked="true" strokeweight=".6pt" strokecolor="#000000">
                <v:path arrowok="t"/>
              </v:shape>
            </v:group>
            <v:group style="position:absolute;left:13931;top:3980;width:12;height:2" coordorigin="13931,3980" coordsize="12,2">
              <v:shape style="position:absolute;left:13931;top:3980;width:12;height:2" coordorigin="13931,3980" coordsize="12,0" path="m13931,3980l13943,3980e" filled="false" stroked="true" strokeweight=".6pt" strokecolor="#000000">
                <v:path arrowok="t"/>
              </v:shape>
            </v:group>
            <v:group style="position:absolute;left:13950;top:3980;width:12;height:2" coordorigin="13950,3980" coordsize="12,2">
              <v:shape style="position:absolute;left:13950;top:3980;width:12;height:2" coordorigin="13950,3980" coordsize="12,0" path="m13950,3980l13962,3980e" filled="false" stroked="true" strokeweight=".6pt" strokecolor="#000000">
                <v:path arrowok="t"/>
              </v:shape>
            </v:group>
            <v:group style="position:absolute;left:13969;top:3980;width:12;height:2" coordorigin="13969,3980" coordsize="12,2">
              <v:shape style="position:absolute;left:13969;top:3980;width:12;height:2" coordorigin="13969,3980" coordsize="12,0" path="m13969,3980l13981,3980e" filled="false" stroked="true" strokeweight=".6pt" strokecolor="#000000">
                <v:path arrowok="t"/>
              </v:shape>
            </v:group>
            <v:group style="position:absolute;left:13988;top:3980;width:12;height:2" coordorigin="13988,3980" coordsize="12,2">
              <v:shape style="position:absolute;left:13988;top:3980;width:12;height:2" coordorigin="13988,3980" coordsize="12,0" path="m13988,3980l14000,3980e" filled="false" stroked="true" strokeweight=".6pt" strokecolor="#000000">
                <v:path arrowok="t"/>
              </v:shape>
            </v:group>
            <v:group style="position:absolute;left:14008;top:3980;width:12;height:2" coordorigin="14008,3980" coordsize="12,2">
              <v:shape style="position:absolute;left:14008;top:3980;width:12;height:2" coordorigin="14008,3980" coordsize="12,0" path="m14008,3980l14020,3980e" filled="false" stroked="true" strokeweight=".6pt" strokecolor="#000000">
                <v:path arrowok="t"/>
              </v:shape>
            </v:group>
            <v:group style="position:absolute;left:14027;top:3980;width:12;height:2" coordorigin="14027,3980" coordsize="12,2">
              <v:shape style="position:absolute;left:14027;top:3980;width:12;height:2" coordorigin="14027,3980" coordsize="12,0" path="m14027,3980l14039,3980e" filled="false" stroked="true" strokeweight=".6pt" strokecolor="#000000">
                <v:path arrowok="t"/>
              </v:shape>
            </v:group>
            <v:group style="position:absolute;left:14046;top:3980;width:12;height:2" coordorigin="14046,3980" coordsize="12,2">
              <v:shape style="position:absolute;left:14046;top:3980;width:12;height:2" coordorigin="14046,3980" coordsize="12,0" path="m14046,3980l14058,3980e" filled="false" stroked="true" strokeweight=".6pt" strokecolor="#000000">
                <v:path arrowok="t"/>
              </v:shape>
            </v:group>
            <v:group style="position:absolute;left:14065;top:3980;width:12;height:2" coordorigin="14065,3980" coordsize="12,2">
              <v:shape style="position:absolute;left:14065;top:3980;width:12;height:2" coordorigin="14065,3980" coordsize="12,0" path="m14065,3980l14077,3980e" filled="false" stroked="true" strokeweight=".6pt" strokecolor="#000000">
                <v:path arrowok="t"/>
              </v:shape>
            </v:group>
            <v:group style="position:absolute;left:14084;top:3980;width:12;height:2" coordorigin="14084,3980" coordsize="12,2">
              <v:shape style="position:absolute;left:14084;top:3980;width:12;height:2" coordorigin="14084,3980" coordsize="12,0" path="m14084,3980l14096,3980e" filled="false" stroked="true" strokeweight=".6pt" strokecolor="#000000">
                <v:path arrowok="t"/>
              </v:shape>
            </v:group>
            <v:group style="position:absolute;left:14104;top:3980;width:12;height:2" coordorigin="14104,3980" coordsize="12,2">
              <v:shape style="position:absolute;left:14104;top:3980;width:12;height:2" coordorigin="14104,3980" coordsize="12,0" path="m14104,3980l14116,3980e" filled="false" stroked="true" strokeweight=".6pt" strokecolor="#000000">
                <v:path arrowok="t"/>
              </v:shape>
            </v:group>
            <v:group style="position:absolute;left:14123;top:3980;width:12;height:2" coordorigin="14123,3980" coordsize="12,2">
              <v:shape style="position:absolute;left:14123;top:3980;width:12;height:2" coordorigin="14123,3980" coordsize="12,0" path="m14123,3980l14135,3980e" filled="false" stroked="true" strokeweight=".6pt" strokecolor="#000000">
                <v:path arrowok="t"/>
              </v:shape>
            </v:group>
            <v:group style="position:absolute;left:14142;top:3980;width:12;height:2" coordorigin="14142,3980" coordsize="12,2">
              <v:shape style="position:absolute;left:14142;top:3980;width:12;height:2" coordorigin="14142,3980" coordsize="12,0" path="m14142,3980l14154,3980e" filled="false" stroked="true" strokeweight=".6pt" strokecolor="#000000">
                <v:path arrowok="t"/>
              </v:shape>
            </v:group>
            <v:group style="position:absolute;left:14161;top:3980;width:12;height:2" coordorigin="14161,3980" coordsize="12,2">
              <v:shape style="position:absolute;left:14161;top:3980;width:12;height:2" coordorigin="14161,3980" coordsize="12,0" path="m14161,3980l14173,3980e" filled="false" stroked="true" strokeweight=".6pt" strokecolor="#000000">
                <v:path arrowok="t"/>
              </v:shape>
            </v:group>
            <v:group style="position:absolute;left:14180;top:3980;width:12;height:2" coordorigin="14180,3980" coordsize="12,2">
              <v:shape style="position:absolute;left:14180;top:3980;width:12;height:2" coordorigin="14180,3980" coordsize="12,0" path="m14180,3980l14192,3980e" filled="false" stroked="true" strokeweight=".6pt" strokecolor="#000000">
                <v:path arrowok="t"/>
              </v:shape>
            </v:group>
            <v:group style="position:absolute;left:14200;top:3980;width:12;height:2" coordorigin="14200,3980" coordsize="12,2">
              <v:shape style="position:absolute;left:14200;top:3980;width:12;height:2" coordorigin="14200,3980" coordsize="12,0" path="m14200,3980l14212,3980e" filled="false" stroked="true" strokeweight=".6pt" strokecolor="#000000">
                <v:path arrowok="t"/>
              </v:shape>
            </v:group>
            <v:group style="position:absolute;left:14219;top:3980;width:12;height:2" coordorigin="14219,3980" coordsize="12,2">
              <v:shape style="position:absolute;left:14219;top:3980;width:12;height:2" coordorigin="14219,3980" coordsize="12,0" path="m14219,3980l14231,3980e" filled="false" stroked="true" strokeweight=".6pt" strokecolor="#000000">
                <v:path arrowok="t"/>
              </v:shape>
            </v:group>
            <v:group style="position:absolute;left:14238;top:3980;width:12;height:2" coordorigin="14238,3980" coordsize="12,2">
              <v:shape style="position:absolute;left:14238;top:3980;width:12;height:2" coordorigin="14238,3980" coordsize="12,0" path="m14238,3980l14250,3980e" filled="false" stroked="true" strokeweight=".6pt" strokecolor="#000000">
                <v:path arrowok="t"/>
              </v:shape>
            </v:group>
            <v:group style="position:absolute;left:14257;top:3980;width:12;height:2" coordorigin="14257,3980" coordsize="12,2">
              <v:shape style="position:absolute;left:14257;top:3980;width:12;height:2" coordorigin="14257,3980" coordsize="12,0" path="m14257,3980l14269,3980e" filled="false" stroked="true" strokeweight=".6pt" strokecolor="#000000">
                <v:path arrowok="t"/>
              </v:shape>
            </v:group>
            <v:group style="position:absolute;left:14276;top:3980;width:12;height:2" coordorigin="14276,3980" coordsize="12,2">
              <v:shape style="position:absolute;left:14276;top:3980;width:12;height:2" coordorigin="14276,3980" coordsize="12,0" path="m14276,3980l14288,3980e" filled="false" stroked="true" strokeweight=".6pt" strokecolor="#000000">
                <v:path arrowok="t"/>
              </v:shape>
            </v:group>
            <v:group style="position:absolute;left:14296;top:3980;width:12;height:2" coordorigin="14296,3980" coordsize="12,2">
              <v:shape style="position:absolute;left:14296;top:3980;width:12;height:2" coordorigin="14296,3980" coordsize="12,0" path="m14296,3980l14308,3980e" filled="false" stroked="true" strokeweight=".6pt" strokecolor="#000000">
                <v:path arrowok="t"/>
              </v:shape>
            </v:group>
            <v:group style="position:absolute;left:14315;top:3980;width:12;height:2" coordorigin="14315,3980" coordsize="12,2">
              <v:shape style="position:absolute;left:14315;top:3980;width:12;height:2" coordorigin="14315,3980" coordsize="12,0" path="m14315,3980l14327,3980e" filled="false" stroked="true" strokeweight=".6pt" strokecolor="#000000">
                <v:path arrowok="t"/>
              </v:shape>
            </v:group>
            <v:group style="position:absolute;left:14334;top:3980;width:12;height:2" coordorigin="14334,3980" coordsize="12,2">
              <v:shape style="position:absolute;left:14334;top:3980;width:12;height:2" coordorigin="14334,3980" coordsize="12,0" path="m14334,3980l14346,3980e" filled="false" stroked="true" strokeweight=".6pt" strokecolor="#000000">
                <v:path arrowok="t"/>
              </v:shape>
            </v:group>
            <v:group style="position:absolute;left:14353;top:3980;width:12;height:2" coordorigin="14353,3980" coordsize="12,2">
              <v:shape style="position:absolute;left:14353;top:3980;width:12;height:2" coordorigin="14353,3980" coordsize="12,0" path="m14353,3980l14365,3980e" filled="false" stroked="true" strokeweight=".6pt" strokecolor="#000000">
                <v:path arrowok="t"/>
              </v:shape>
            </v:group>
            <v:group style="position:absolute;left:14372;top:3980;width:12;height:2" coordorigin="14372,3980" coordsize="12,2">
              <v:shape style="position:absolute;left:14372;top:3980;width:12;height:2" coordorigin="14372,3980" coordsize="12,0" path="m14372,3980l14384,3980e" filled="false" stroked="true" strokeweight=".6pt" strokecolor="#000000">
                <v:path arrowok="t"/>
              </v:shape>
            </v:group>
            <v:group style="position:absolute;left:14392;top:3980;width:12;height:2" coordorigin="14392,3980" coordsize="12,2">
              <v:shape style="position:absolute;left:14392;top:3980;width:12;height:2" coordorigin="14392,3980" coordsize="12,0" path="m14392,3980l14404,3980e" filled="false" stroked="true" strokeweight=".6pt" strokecolor="#000000">
                <v:path arrowok="t"/>
              </v:shape>
            </v:group>
            <v:group style="position:absolute;left:14411;top:3980;width:12;height:2" coordorigin="14411,3980" coordsize="12,2">
              <v:shape style="position:absolute;left:14411;top:3980;width:12;height:2" coordorigin="14411,3980" coordsize="12,0" path="m14411,3980l14423,3980e" filled="false" stroked="true" strokeweight=".6pt" strokecolor="#000000">
                <v:path arrowok="t"/>
              </v:shape>
            </v:group>
            <v:group style="position:absolute;left:14430;top:3980;width:12;height:2" coordorigin="14430,3980" coordsize="12,2">
              <v:shape style="position:absolute;left:14430;top:3980;width:12;height:2" coordorigin="14430,3980" coordsize="12,0" path="m14430,3980l14442,3980e" filled="false" stroked="true" strokeweight=".6pt" strokecolor="#000000">
                <v:path arrowok="t"/>
              </v:shape>
            </v:group>
            <v:group style="position:absolute;left:14449;top:3980;width:12;height:2" coordorigin="14449,3980" coordsize="12,2">
              <v:shape style="position:absolute;left:14449;top:3980;width:12;height:2" coordorigin="14449,3980" coordsize="12,0" path="m14449,3980l14461,3980e" filled="false" stroked="true" strokeweight=".6pt" strokecolor="#000000">
                <v:path arrowok="t"/>
              </v:shape>
            </v:group>
            <v:group style="position:absolute;left:14468;top:3980;width:12;height:2" coordorigin="14468,3980" coordsize="12,2">
              <v:shape style="position:absolute;left:14468;top:3980;width:12;height:2" coordorigin="14468,3980" coordsize="12,0" path="m14468,3980l14480,3980e" filled="false" stroked="true" strokeweight=".6pt" strokecolor="#000000">
                <v:path arrowok="t"/>
              </v:shape>
            </v:group>
            <v:group style="position:absolute;left:14488;top:3980;width:12;height:2" coordorigin="14488,3980" coordsize="12,2">
              <v:shape style="position:absolute;left:14488;top:3980;width:12;height:2" coordorigin="14488,3980" coordsize="12,0" path="m14488,3980l14500,3980e" filled="false" stroked="true" strokeweight=".6pt" strokecolor="#000000">
                <v:path arrowok="t"/>
              </v:shape>
            </v:group>
            <v:group style="position:absolute;left:14507;top:3980;width:12;height:2" coordorigin="14507,3980" coordsize="12,2">
              <v:shape style="position:absolute;left:14507;top:3980;width:12;height:2" coordorigin="14507,3980" coordsize="12,0" path="m14507,3980l14519,3980e" filled="false" stroked="true" strokeweight=".6pt" strokecolor="#000000">
                <v:path arrowok="t"/>
              </v:shape>
            </v:group>
            <v:group style="position:absolute;left:14526;top:3980;width:12;height:2" coordorigin="14526,3980" coordsize="12,2">
              <v:shape style="position:absolute;left:14526;top:3980;width:12;height:2" coordorigin="14526,3980" coordsize="12,0" path="m14526,3980l14538,3980e" filled="false" stroked="true" strokeweight=".6pt" strokecolor="#000000">
                <v:path arrowok="t"/>
              </v:shape>
            </v:group>
            <v:group style="position:absolute;left:14545;top:3980;width:12;height:2" coordorigin="14545,3980" coordsize="12,2">
              <v:shape style="position:absolute;left:14545;top:3980;width:12;height:2" coordorigin="14545,3980" coordsize="12,0" path="m14545,3980l14557,3980e" filled="false" stroked="true" strokeweight=".6pt" strokecolor="#000000">
                <v:path arrowok="t"/>
              </v:shape>
            </v:group>
            <v:group style="position:absolute;left:14564;top:3980;width:12;height:2" coordorigin="14564,3980" coordsize="12,2">
              <v:shape style="position:absolute;left:14564;top:3980;width:12;height:2" coordorigin="14564,3980" coordsize="12,0" path="m14564,3980l14576,3980e" filled="false" stroked="true" strokeweight=".6pt" strokecolor="#000000">
                <v:path arrowok="t"/>
              </v:shape>
            </v:group>
            <v:group style="position:absolute;left:14584;top:3980;width:12;height:2" coordorigin="14584,3980" coordsize="12,2">
              <v:shape style="position:absolute;left:14584;top:3980;width:12;height:2" coordorigin="14584,3980" coordsize="12,0" path="m14584,3980l14596,3980e" filled="false" stroked="true" strokeweight=".6pt" strokecolor="#000000">
                <v:path arrowok="t"/>
              </v:shape>
            </v:group>
            <v:group style="position:absolute;left:14603;top:3980;width:12;height:2" coordorigin="14603,3980" coordsize="12,2">
              <v:shape style="position:absolute;left:14603;top:3980;width:12;height:2" coordorigin="14603,3980" coordsize="12,0" path="m14603,3980l14615,3980e" filled="false" stroked="true" strokeweight=".6pt" strokecolor="#000000">
                <v:path arrowok="t"/>
              </v:shape>
            </v:group>
            <v:group style="position:absolute;left:14622;top:3980;width:12;height:2" coordorigin="14622,3980" coordsize="12,2">
              <v:shape style="position:absolute;left:14622;top:3980;width:12;height:2" coordorigin="14622,3980" coordsize="12,0" path="m14622,3980l14634,3980e" filled="false" stroked="true" strokeweight=".6pt" strokecolor="#000000">
                <v:path arrowok="t"/>
              </v:shape>
            </v:group>
            <v:group style="position:absolute;left:14641;top:3980;width:12;height:2" coordorigin="14641,3980" coordsize="12,2">
              <v:shape style="position:absolute;left:14641;top:3980;width:12;height:2" coordorigin="14641,3980" coordsize="12,0" path="m14641,3980l14653,3980e" filled="false" stroked="true" strokeweight=".6pt" strokecolor="#000000">
                <v:path arrowok="t"/>
              </v:shape>
            </v:group>
            <v:group style="position:absolute;left:14660;top:3980;width:12;height:2" coordorigin="14660,3980" coordsize="12,2">
              <v:shape style="position:absolute;left:14660;top:3980;width:12;height:2" coordorigin="14660,3980" coordsize="12,0" path="m14660,3980l14672,3980e" filled="false" stroked="true" strokeweight=".6pt" strokecolor="#000000">
                <v:path arrowok="t"/>
              </v:shape>
            </v:group>
            <v:group style="position:absolute;left:14680;top:3980;width:12;height:2" coordorigin="14680,3980" coordsize="12,2">
              <v:shape style="position:absolute;left:14680;top:3980;width:12;height:2" coordorigin="14680,3980" coordsize="12,0" path="m14680,3980l14692,3980e" filled="false" stroked="true" strokeweight=".6pt" strokecolor="#000000">
                <v:path arrowok="t"/>
              </v:shape>
            </v:group>
            <v:group style="position:absolute;left:14699;top:3980;width:12;height:2" coordorigin="14699,3980" coordsize="12,2">
              <v:shape style="position:absolute;left:14699;top:3980;width:12;height:2" coordorigin="14699,3980" coordsize="12,0" path="m14699,3980l14711,3980e" filled="false" stroked="true" strokeweight=".6pt" strokecolor="#000000">
                <v:path arrowok="t"/>
              </v:shape>
            </v:group>
            <v:group style="position:absolute;left:14718;top:3980;width:12;height:2" coordorigin="14718,3980" coordsize="12,2">
              <v:shape style="position:absolute;left:14718;top:3980;width:12;height:2" coordorigin="14718,3980" coordsize="12,0" path="m14718,3980l14730,3980e" filled="false" stroked="true" strokeweight=".6pt" strokecolor="#000000">
                <v:path arrowok="t"/>
              </v:shape>
            </v:group>
            <v:group style="position:absolute;left:14737;top:3980;width:12;height:2" coordorigin="14737,3980" coordsize="12,2">
              <v:shape style="position:absolute;left:14737;top:3980;width:12;height:2" coordorigin="14737,3980" coordsize="12,0" path="m14737,3980l14749,3980e" filled="false" stroked="true" strokeweight=".6pt" strokecolor="#000000">
                <v:path arrowok="t"/>
              </v:shape>
            </v:group>
            <v:group style="position:absolute;left:14756;top:3980;width:12;height:2" coordorigin="14756,3980" coordsize="12,2">
              <v:shape style="position:absolute;left:14756;top:3980;width:12;height:2" coordorigin="14756,3980" coordsize="12,0" path="m14756,3980l14768,3980e" filled="false" stroked="true" strokeweight=".6pt" strokecolor="#000000">
                <v:path arrowok="t"/>
              </v:shape>
            </v:group>
            <v:group style="position:absolute;left:14776;top:3980;width:12;height:2" coordorigin="14776,3980" coordsize="12,2">
              <v:shape style="position:absolute;left:14776;top:3980;width:12;height:2" coordorigin="14776,3980" coordsize="12,0" path="m14776,3980l14788,3980e" filled="false" stroked="true" strokeweight=".6pt" strokecolor="#000000">
                <v:path arrowok="t"/>
              </v:shape>
            </v:group>
            <v:group style="position:absolute;left:14795;top:3980;width:12;height:2" coordorigin="14795,3980" coordsize="12,2">
              <v:shape style="position:absolute;left:14795;top:3980;width:12;height:2" coordorigin="14795,3980" coordsize="12,0" path="m14795,3980l14807,3980e" filled="false" stroked="true" strokeweight=".6pt" strokecolor="#000000">
                <v:path arrowok="t"/>
              </v:shape>
            </v:group>
            <v:group style="position:absolute;left:14814;top:3980;width:12;height:2" coordorigin="14814,3980" coordsize="12,2">
              <v:shape style="position:absolute;left:14814;top:3980;width:12;height:2" coordorigin="14814,3980" coordsize="12,0" path="m14814,3980l14826,3980e" filled="false" stroked="true" strokeweight=".6pt" strokecolor="#000000">
                <v:path arrowok="t"/>
              </v:shape>
            </v:group>
            <v:group style="position:absolute;left:14833;top:3980;width:12;height:2" coordorigin="14833,3980" coordsize="12,2">
              <v:shape style="position:absolute;left:14833;top:3980;width:12;height:2" coordorigin="14833,3980" coordsize="12,0" path="m14833,3980l14845,3980e" filled="false" stroked="true" strokeweight=".6pt" strokecolor="#000000">
                <v:path arrowok="t"/>
              </v:shape>
            </v:group>
            <v:group style="position:absolute;left:14852;top:3980;width:12;height:2" coordorigin="14852,3980" coordsize="12,2">
              <v:shape style="position:absolute;left:14852;top:3980;width:12;height:2" coordorigin="14852,3980" coordsize="12,0" path="m14852,3980l14864,3980e" filled="false" stroked="true" strokeweight=".6pt" strokecolor="#000000">
                <v:path arrowok="t"/>
              </v:shape>
            </v:group>
            <v:group style="position:absolute;left:14872;top:3980;width:12;height:2" coordorigin="14872,3980" coordsize="12,2">
              <v:shape style="position:absolute;left:14872;top:3980;width:12;height:2" coordorigin="14872,3980" coordsize="12,0" path="m14872,3980l14884,3980e" filled="false" stroked="true" strokeweight=".6pt" strokecolor="#000000">
                <v:path arrowok="t"/>
              </v:shape>
            </v:group>
            <v:group style="position:absolute;left:14891;top:3980;width:12;height:2" coordorigin="14891,3980" coordsize="12,2">
              <v:shape style="position:absolute;left:14891;top:3980;width:12;height:2" coordorigin="14891,3980" coordsize="12,0" path="m14891,3980l14903,3980e" filled="false" stroked="true" strokeweight=".6pt" strokecolor="#000000">
                <v:path arrowok="t"/>
              </v:shape>
            </v:group>
            <v:group style="position:absolute;left:14910;top:3980;width:12;height:2" coordorigin="14910,3980" coordsize="12,2">
              <v:shape style="position:absolute;left:14910;top:3980;width:12;height:2" coordorigin="14910,3980" coordsize="12,0" path="m14910,3980l14922,3980e" filled="false" stroked="true" strokeweight=".6pt" strokecolor="#000000">
                <v:path arrowok="t"/>
              </v:shape>
            </v:group>
            <v:group style="position:absolute;left:14929;top:3980;width:12;height:2" coordorigin="14929,3980" coordsize="12,2">
              <v:shape style="position:absolute;left:14929;top:3980;width:12;height:2" coordorigin="14929,3980" coordsize="12,0" path="m14929,3980l14941,3980e" filled="false" stroked="true" strokeweight=".6pt" strokecolor="#000000">
                <v:path arrowok="t"/>
              </v:shape>
            </v:group>
            <v:group style="position:absolute;left:14948;top:3980;width:12;height:2" coordorigin="14948,3980" coordsize="12,2">
              <v:shape style="position:absolute;left:14948;top:3980;width:12;height:2" coordorigin="14948,3980" coordsize="12,0" path="m14948,3980l14960,3980e" filled="false" stroked="true" strokeweight=".6pt" strokecolor="#000000">
                <v:path arrowok="t"/>
              </v:shape>
            </v:group>
            <v:group style="position:absolute;left:14968;top:3980;width:12;height:2" coordorigin="14968,3980" coordsize="12,2">
              <v:shape style="position:absolute;left:14968;top:3980;width:12;height:2" coordorigin="14968,3980" coordsize="12,0" path="m14968,3980l14980,3980e" filled="false" stroked="true" strokeweight=".6pt" strokecolor="#000000">
                <v:path arrowok="t"/>
              </v:shape>
            </v:group>
            <v:group style="position:absolute;left:14987;top:3980;width:12;height:2" coordorigin="14987,3980" coordsize="12,2">
              <v:shape style="position:absolute;left:14987;top:3980;width:12;height:2" coordorigin="14987,3980" coordsize="12,0" path="m14987,3980l14999,3980e" filled="false" stroked="true" strokeweight=".6pt" strokecolor="#000000">
                <v:path arrowok="t"/>
              </v:shape>
            </v:group>
            <v:group style="position:absolute;left:15006;top:3980;width:12;height:2" coordorigin="15006,3980" coordsize="12,2">
              <v:shape style="position:absolute;left:15006;top:3980;width:12;height:2" coordorigin="15006,3980" coordsize="12,0" path="m15006,3980l15018,3980e" filled="false" stroked="true" strokeweight=".6pt" strokecolor="#000000">
                <v:path arrowok="t"/>
              </v:shape>
            </v:group>
            <v:group style="position:absolute;left:15025;top:3980;width:12;height:2" coordorigin="15025,3980" coordsize="12,2">
              <v:shape style="position:absolute;left:15025;top:3980;width:12;height:2" coordorigin="15025,3980" coordsize="12,0" path="m15025,3980l15037,3980e" filled="false" stroked="true" strokeweight=".6pt" strokecolor="#000000">
                <v:path arrowok="t"/>
              </v:shape>
            </v:group>
            <v:group style="position:absolute;left:15044;top:3980;width:12;height:2" coordorigin="15044,3980" coordsize="12,2">
              <v:shape style="position:absolute;left:15044;top:3980;width:12;height:2" coordorigin="15044,3980" coordsize="12,0" path="m15044,3980l15056,3980e" filled="false" stroked="true" strokeweight=".6pt" strokecolor="#000000">
                <v:path arrowok="t"/>
              </v:shape>
            </v:group>
            <v:group style="position:absolute;left:15064;top:3980;width:12;height:2" coordorigin="15064,3980" coordsize="12,2">
              <v:shape style="position:absolute;left:15064;top:3980;width:12;height:2" coordorigin="15064,3980" coordsize="12,0" path="m15064,3980l15076,3980e" filled="false" stroked="true" strokeweight=".6pt" strokecolor="#000000">
                <v:path arrowok="t"/>
              </v:shape>
            </v:group>
            <v:group style="position:absolute;left:15083;top:3980;width:12;height:2" coordorigin="15083,3980" coordsize="12,2">
              <v:shape style="position:absolute;left:15083;top:3980;width:12;height:2" coordorigin="15083,3980" coordsize="12,0" path="m15083,3980l15095,3980e" filled="false" stroked="true" strokeweight=".6pt" strokecolor="#000000">
                <v:path arrowok="t"/>
              </v:shape>
            </v:group>
            <v:group style="position:absolute;left:15102;top:3980;width:12;height:2" coordorigin="15102,3980" coordsize="12,2">
              <v:shape style="position:absolute;left:15102;top:3980;width:12;height:2" coordorigin="15102,3980" coordsize="12,0" path="m15102,3980l15114,3980e" filled="false" stroked="true" strokeweight=".6pt" strokecolor="#000000">
                <v:path arrowok="t"/>
              </v:shape>
            </v:group>
            <v:group style="position:absolute;left:15121;top:3980;width:12;height:2" coordorigin="15121,3980" coordsize="12,2">
              <v:shape style="position:absolute;left:15121;top:3980;width:12;height:2" coordorigin="15121,3980" coordsize="12,0" path="m15121,3980l15133,3980e" filled="false" stroked="true" strokeweight=".6pt" strokecolor="#000000">
                <v:path arrowok="t"/>
              </v:shape>
            </v:group>
            <v:group style="position:absolute;left:15140;top:3980;width:12;height:2" coordorigin="15140,3980" coordsize="12,2">
              <v:shape style="position:absolute;left:15140;top:3980;width:12;height:2" coordorigin="15140,3980" coordsize="12,0" path="m15140,3980l15152,3980e" filled="false" stroked="true" strokeweight=".6pt" strokecolor="#000000">
                <v:path arrowok="t"/>
              </v:shape>
            </v:group>
            <v:group style="position:absolute;left:15160;top:3980;width:12;height:2" coordorigin="15160,3980" coordsize="12,2">
              <v:shape style="position:absolute;left:15160;top:3980;width:12;height:2" coordorigin="15160,3980" coordsize="12,0" path="m15160,3980l15172,3980e" filled="false" stroked="true" strokeweight=".6pt" strokecolor="#000000">
                <v:path arrowok="t"/>
              </v:shape>
            </v:group>
            <v:group style="position:absolute;left:15179;top:3980;width:12;height:2" coordorigin="15179,3980" coordsize="12,2">
              <v:shape style="position:absolute;left:15179;top:3980;width:12;height:2" coordorigin="15179,3980" coordsize="12,0" path="m15179,3980l15191,3980e" filled="false" stroked="true" strokeweight=".6pt" strokecolor="#000000">
                <v:path arrowok="t"/>
              </v:shape>
            </v:group>
            <v:group style="position:absolute;left:15198;top:3980;width:12;height:2" coordorigin="15198,3980" coordsize="12,2">
              <v:shape style="position:absolute;left:15198;top:3980;width:12;height:2" coordorigin="15198,3980" coordsize="12,0" path="m15198,3980l15210,3980e" filled="false" stroked="true" strokeweight=".6pt" strokecolor="#000000">
                <v:path arrowok="t"/>
              </v:shape>
            </v:group>
            <v:group style="position:absolute;left:15217;top:3980;width:12;height:2" coordorigin="15217,3980" coordsize="12,2">
              <v:shape style="position:absolute;left:15217;top:3980;width:12;height:2" coordorigin="15217,3980" coordsize="12,0" path="m15217,3980l15229,3980e" filled="false" stroked="true" strokeweight=".6pt" strokecolor="#000000">
                <v:path arrowok="t"/>
              </v:shape>
            </v:group>
            <v:group style="position:absolute;left:15236;top:3980;width:12;height:2" coordorigin="15236,3980" coordsize="12,2">
              <v:shape style="position:absolute;left:15236;top:3980;width:12;height:2" coordorigin="15236,3980" coordsize="12,0" path="m15236,3980l15248,3980e" filled="false" stroked="true" strokeweight=".6pt" strokecolor="#000000">
                <v:path arrowok="t"/>
              </v:shape>
            </v:group>
            <v:group style="position:absolute;left:15256;top:3980;width:12;height:2" coordorigin="15256,3980" coordsize="12,2">
              <v:shape style="position:absolute;left:15256;top:3980;width:12;height:2" coordorigin="15256,3980" coordsize="12,0" path="m15256,3980l15268,3980e" filled="false" stroked="true" strokeweight=".6pt" strokecolor="#000000">
                <v:path arrowok="t"/>
              </v:shape>
            </v:group>
            <v:group style="position:absolute;left:15275;top:3980;width:12;height:2" coordorigin="15275,3980" coordsize="12,2">
              <v:shape style="position:absolute;left:15275;top:3980;width:12;height:2" coordorigin="15275,3980" coordsize="12,0" path="m15275,3980l15287,3980e" filled="false" stroked="true" strokeweight=".6pt" strokecolor="#000000">
                <v:path arrowok="t"/>
              </v:shape>
            </v:group>
            <v:group style="position:absolute;left:15294;top:3980;width:12;height:2" coordorigin="15294,3980" coordsize="12,2">
              <v:shape style="position:absolute;left:15294;top:3980;width:12;height:2" coordorigin="15294,3980" coordsize="12,0" path="m15294,3980l15306,3980e" filled="false" stroked="true" strokeweight=".6pt" strokecolor="#000000">
                <v:path arrowok="t"/>
              </v:shape>
            </v:group>
            <v:group style="position:absolute;left:15313;top:3980;width:12;height:2" coordorigin="15313,3980" coordsize="12,2">
              <v:shape style="position:absolute;left:15313;top:3980;width:12;height:2" coordorigin="15313,3980" coordsize="12,0" path="m15313,3980l15325,3980e" filled="false" stroked="true" strokeweight=".6pt" strokecolor="#000000">
                <v:path arrowok="t"/>
              </v:shape>
            </v:group>
            <v:group style="position:absolute;left:15332;top:3980;width:12;height:2" coordorigin="15332,3980" coordsize="12,2">
              <v:shape style="position:absolute;left:15332;top:3980;width:12;height:2" coordorigin="15332,3980" coordsize="12,0" path="m15332,3980l15344,3980e" filled="false" stroked="true" strokeweight=".6pt" strokecolor="#000000">
                <v:path arrowok="t"/>
              </v:shape>
            </v:group>
            <v:group style="position:absolute;left:15352;top:3980;width:12;height:2" coordorigin="15352,3980" coordsize="12,2">
              <v:shape style="position:absolute;left:15352;top:3980;width:12;height:2" coordorigin="15352,3980" coordsize="12,0" path="m15352,3980l15364,3980e" filled="false" stroked="true" strokeweight=".6pt" strokecolor="#000000">
                <v:path arrowok="t"/>
              </v:shape>
            </v:group>
            <v:group style="position:absolute;left:15371;top:3980;width:12;height:2" coordorigin="15371,3980" coordsize="12,2">
              <v:shape style="position:absolute;left:15371;top:3980;width:12;height:2" coordorigin="15371,3980" coordsize="12,0" path="m15371,3980l15383,3980e" filled="false" stroked="true" strokeweight=".6pt" strokecolor="#000000">
                <v:path arrowok="t"/>
              </v:shape>
            </v:group>
            <v:group style="position:absolute;left:15390;top:3980;width:12;height:2" coordorigin="15390,3980" coordsize="12,2">
              <v:shape style="position:absolute;left:15390;top:3980;width:12;height:2" coordorigin="15390,3980" coordsize="12,0" path="m15390,3980l15402,3980e" filled="false" stroked="true" strokeweight=".6pt" strokecolor="#000000">
                <v:path arrowok="t"/>
              </v:shape>
            </v:group>
            <v:group style="position:absolute;left:15409;top:3980;width:12;height:2" coordorigin="15409,3980" coordsize="12,2">
              <v:shape style="position:absolute;left:15409;top:3980;width:12;height:2" coordorigin="15409,3980" coordsize="12,0" path="m15409,3980l15421,3980e" filled="false" stroked="true" strokeweight=".6pt" strokecolor="#000000">
                <v:path arrowok="t"/>
              </v:shape>
            </v:group>
            <v:group style="position:absolute;left:15428;top:3980;width:12;height:2" coordorigin="15428,3980" coordsize="12,2">
              <v:shape style="position:absolute;left:15428;top:3980;width:12;height:2" coordorigin="15428,3980" coordsize="12,0" path="m15428,3980l15440,3980e" filled="false" stroked="true" strokeweight=".6pt" strokecolor="#000000">
                <v:path arrowok="t"/>
              </v:shape>
            </v:group>
            <v:group style="position:absolute;left:15448;top:3980;width:12;height:2" coordorigin="15448,3980" coordsize="12,2">
              <v:shape style="position:absolute;left:15448;top:3980;width:12;height:2" coordorigin="15448,3980" coordsize="12,0" path="m15448,3980l15460,3980e" filled="false" stroked="true" strokeweight=".6pt" strokecolor="#000000">
                <v:path arrowok="t"/>
              </v:shape>
            </v:group>
            <v:group style="position:absolute;left:15467;top:3980;width:12;height:2" coordorigin="15467,3980" coordsize="12,2">
              <v:shape style="position:absolute;left:15467;top:3980;width:12;height:2" coordorigin="15467,3980" coordsize="12,0" path="m15467,3980l15479,3980e" filled="false" stroked="true" strokeweight=".6pt" strokecolor="#000000">
                <v:path arrowok="t"/>
              </v:shape>
            </v:group>
            <v:group style="position:absolute;left:15486;top:3980;width:12;height:2" coordorigin="15486,3980" coordsize="12,2">
              <v:shape style="position:absolute;left:15486;top:3980;width:12;height:2" coordorigin="15486,3980" coordsize="12,0" path="m15486,3980l15498,3980e" filled="false" stroked="true" strokeweight=".6pt" strokecolor="#000000">
                <v:path arrowok="t"/>
              </v:shape>
            </v:group>
            <v:group style="position:absolute;left:15505;top:3980;width:12;height:2" coordorigin="15505,3980" coordsize="12,2">
              <v:shape style="position:absolute;left:15505;top:3980;width:12;height:2" coordorigin="15505,3980" coordsize="12,0" path="m15505,3980l15517,3980e" filled="false" stroked="true" strokeweight=".6pt" strokecolor="#000000">
                <v:path arrowok="t"/>
              </v:shape>
            </v:group>
            <v:group style="position:absolute;left:15524;top:3980;width:12;height:2" coordorigin="15524,3980" coordsize="12,2">
              <v:shape style="position:absolute;left:15524;top:3980;width:12;height:2" coordorigin="15524,3980" coordsize="12,0" path="m15524,3980l15536,3980e" filled="false" stroked="true" strokeweight=".6pt" strokecolor="#000000">
                <v:path arrowok="t"/>
              </v:shape>
            </v:group>
            <v:group style="position:absolute;left:15544;top:3980;width:12;height:2" coordorigin="15544,3980" coordsize="12,2">
              <v:shape style="position:absolute;left:15544;top:3980;width:12;height:2" coordorigin="15544,3980" coordsize="12,0" path="m15544,3980l15556,3980e" filled="false" stroked="true" strokeweight=".6pt" strokecolor="#000000">
                <v:path arrowok="t"/>
              </v:shape>
            </v:group>
            <v:group style="position:absolute;left:15563;top:3980;width:12;height:2" coordorigin="15563,3980" coordsize="12,2">
              <v:shape style="position:absolute;left:15563;top:3980;width:12;height:2" coordorigin="15563,3980" coordsize="12,0" path="m15563,3980l15575,3980e" filled="false" stroked="true" strokeweight=".6pt" strokecolor="#000000">
                <v:path arrowok="t"/>
              </v:shape>
            </v:group>
            <v:group style="position:absolute;left:15582;top:3980;width:12;height:2" coordorigin="15582,3980" coordsize="12,2">
              <v:shape style="position:absolute;left:15582;top:3980;width:12;height:2" coordorigin="15582,3980" coordsize="12,0" path="m15582,3980l15594,3980e" filled="false" stroked="true" strokeweight=".6pt" strokecolor="#000000">
                <v:path arrowok="t"/>
              </v:shape>
            </v:group>
            <v:group style="position:absolute;left:15601;top:3980;width:12;height:2" coordorigin="15601,3980" coordsize="12,2">
              <v:shape style="position:absolute;left:15601;top:3980;width:12;height:2" coordorigin="15601,3980" coordsize="12,0" path="m15601,3980l15613,3980e" filled="false" stroked="true" strokeweight=".6pt" strokecolor="#000000">
                <v:path arrowok="t"/>
              </v:shape>
            </v:group>
            <v:group style="position:absolute;left:15620;top:3980;width:12;height:2" coordorigin="15620,3980" coordsize="12,2">
              <v:shape style="position:absolute;left:15620;top:3980;width:12;height:2" coordorigin="15620,3980" coordsize="12,0" path="m15620,3980l15632,3980e" filled="false" stroked="true" strokeweight=".6pt" strokecolor="#000000">
                <v:path arrowok="t"/>
              </v:shape>
            </v:group>
            <v:group style="position:absolute;left:15640;top:3980;width:12;height:2" coordorigin="15640,3980" coordsize="12,2">
              <v:shape style="position:absolute;left:15640;top:3980;width:12;height:2" coordorigin="15640,3980" coordsize="12,0" path="m15640,3980l15652,3980e" filled="false" stroked="true" strokeweight=".6pt" strokecolor="#000000">
                <v:path arrowok="t"/>
              </v:shape>
            </v:group>
            <v:group style="position:absolute;left:15659;top:3980;width:10;height:2" coordorigin="15659,3980" coordsize="10,2">
              <v:shape style="position:absolute;left:15659;top:3980;width:10;height:2" coordorigin="15659,3980" coordsize="10,0" path="m15659,3980l15668,3980e" filled="false" stroked="true" strokeweight=".6pt" strokecolor="#000000">
                <v:path arrowok="t"/>
              </v:shape>
            </v:group>
            <v:group style="position:absolute;left:2048;top:3980;width:12;height:2" coordorigin="2048,3980" coordsize="12,2">
              <v:shape style="position:absolute;left:2048;top:3980;width:12;height:2" coordorigin="2048,3980" coordsize="12,0" path="m2048,3980l2060,3980e" filled="false" stroked="true" strokeweight=".6pt" strokecolor="#000000">
                <v:path arrowok="t"/>
              </v:shape>
            </v:group>
            <v:group style="position:absolute;left:2068;top:3980;width:12;height:2" coordorigin="2068,3980" coordsize="12,2">
              <v:shape style="position:absolute;left:2068;top:3980;width:12;height:2" coordorigin="2068,3980" coordsize="12,0" path="m2068,3980l2080,3980e" filled="false" stroked="true" strokeweight=".6pt" strokecolor="#000000">
                <v:path arrowok="t"/>
              </v:shape>
            </v:group>
            <v:group style="position:absolute;left:2087;top:3980;width:12;height:2" coordorigin="2087,3980" coordsize="12,2">
              <v:shape style="position:absolute;left:2087;top:3980;width:12;height:2" coordorigin="2087,3980" coordsize="12,0" path="m2087,3980l2099,3980e" filled="false" stroked="true" strokeweight=".6pt" strokecolor="#000000">
                <v:path arrowok="t"/>
              </v:shape>
            </v:group>
            <v:group style="position:absolute;left:2106;top:3980;width:12;height:2" coordorigin="2106,3980" coordsize="12,2">
              <v:shape style="position:absolute;left:2106;top:3980;width:12;height:2" coordorigin="2106,3980" coordsize="12,0" path="m2106,3980l2118,3980e" filled="false" stroked="true" strokeweight=".6pt" strokecolor="#000000">
                <v:path arrowok="t"/>
              </v:shape>
            </v:group>
            <v:group style="position:absolute;left:2125;top:3980;width:12;height:2" coordorigin="2125,3980" coordsize="12,2">
              <v:shape style="position:absolute;left:2125;top:3980;width:12;height:2" coordorigin="2125,3980" coordsize="12,0" path="m2125,3980l2137,3980e" filled="false" stroked="true" strokeweight=".6pt" strokecolor="#000000">
                <v:path arrowok="t"/>
              </v:shape>
            </v:group>
            <v:group style="position:absolute;left:2144;top:3980;width:12;height:2" coordorigin="2144,3980" coordsize="12,2">
              <v:shape style="position:absolute;left:2144;top:3980;width:12;height:2" coordorigin="2144,3980" coordsize="12,0" path="m2144,3980l2156,3980e" filled="false" stroked="true" strokeweight=".6pt" strokecolor="#000000">
                <v:path arrowok="t"/>
              </v:shape>
            </v:group>
            <v:group style="position:absolute;left:2164;top:3980;width:12;height:2" coordorigin="2164,3980" coordsize="12,2">
              <v:shape style="position:absolute;left:2164;top:3980;width:12;height:2" coordorigin="2164,3980" coordsize="12,0" path="m2164,3980l2176,3980e" filled="false" stroked="true" strokeweight=".6pt" strokecolor="#000000">
                <v:path arrowok="t"/>
              </v:shape>
            </v:group>
            <v:group style="position:absolute;left:2183;top:3980;width:12;height:2" coordorigin="2183,3980" coordsize="12,2">
              <v:shape style="position:absolute;left:2183;top:3980;width:12;height:2" coordorigin="2183,3980" coordsize="12,0" path="m2183,3980l2195,3980e" filled="false" stroked="true" strokeweight=".6pt" strokecolor="#000000">
                <v:path arrowok="t"/>
              </v:shape>
            </v:group>
            <v:group style="position:absolute;left:2202;top:3980;width:12;height:2" coordorigin="2202,3980" coordsize="12,2">
              <v:shape style="position:absolute;left:2202;top:3980;width:12;height:2" coordorigin="2202,3980" coordsize="12,0" path="m2202,3980l2214,3980e" filled="false" stroked="true" strokeweight=".6pt" strokecolor="#000000">
                <v:path arrowok="t"/>
              </v:shape>
            </v:group>
            <v:group style="position:absolute;left:2221;top:3980;width:12;height:2" coordorigin="2221,3980" coordsize="12,2">
              <v:shape style="position:absolute;left:2221;top:3980;width:12;height:2" coordorigin="2221,3980" coordsize="12,0" path="m2221,3980l2233,3980e" filled="false" stroked="true" strokeweight=".6pt" strokecolor="#000000">
                <v:path arrowok="t"/>
              </v:shape>
            </v:group>
            <v:group style="position:absolute;left:2240;top:3980;width:12;height:2" coordorigin="2240,3980" coordsize="12,2">
              <v:shape style="position:absolute;left:2240;top:3980;width:12;height:2" coordorigin="2240,3980" coordsize="12,0" path="m2240,3980l2252,3980e" filled="false" stroked="true" strokeweight=".6pt" strokecolor="#000000">
                <v:path arrowok="t"/>
              </v:shape>
            </v:group>
            <v:group style="position:absolute;left:2260;top:3980;width:12;height:2" coordorigin="2260,3980" coordsize="12,2">
              <v:shape style="position:absolute;left:2260;top:3980;width:12;height:2" coordorigin="2260,3980" coordsize="12,0" path="m2260,3980l2272,3980e" filled="false" stroked="true" strokeweight=".6pt" strokecolor="#000000">
                <v:path arrowok="t"/>
              </v:shape>
            </v:group>
            <v:group style="position:absolute;left:2279;top:3980;width:12;height:2" coordorigin="2279,3980" coordsize="12,2">
              <v:shape style="position:absolute;left:2279;top:3980;width:12;height:2" coordorigin="2279,3980" coordsize="12,0" path="m2279,3980l2291,3980e" filled="false" stroked="true" strokeweight=".6pt" strokecolor="#000000">
                <v:path arrowok="t"/>
              </v:shape>
            </v:group>
            <v:group style="position:absolute;left:2298;top:3980;width:12;height:2" coordorigin="2298,3980" coordsize="12,2">
              <v:shape style="position:absolute;left:2298;top:3980;width:12;height:2" coordorigin="2298,3980" coordsize="12,0" path="m2298,3980l2310,3980e" filled="false" stroked="true" strokeweight=".6pt" strokecolor="#000000">
                <v:path arrowok="t"/>
              </v:shape>
            </v:group>
            <v:group style="position:absolute;left:2317;top:3980;width:12;height:2" coordorigin="2317,3980" coordsize="12,2">
              <v:shape style="position:absolute;left:2317;top:3980;width:12;height:2" coordorigin="2317,3980" coordsize="12,0" path="m2317,3980l2329,3980e" filled="false" stroked="true" strokeweight=".6pt" strokecolor="#000000">
                <v:path arrowok="t"/>
              </v:shape>
            </v:group>
            <v:group style="position:absolute;left:2336;top:3980;width:12;height:2" coordorigin="2336,3980" coordsize="12,2">
              <v:shape style="position:absolute;left:2336;top:3980;width:12;height:2" coordorigin="2336,3980" coordsize="12,0" path="m2336,3980l2348,3980e" filled="false" stroked="true" strokeweight=".6pt" strokecolor="#000000">
                <v:path arrowok="t"/>
              </v:shape>
            </v:group>
            <v:group style="position:absolute;left:2356;top:3980;width:12;height:2" coordorigin="2356,3980" coordsize="12,2">
              <v:shape style="position:absolute;left:2356;top:3980;width:12;height:2" coordorigin="2356,3980" coordsize="12,0" path="m2356,3980l2368,3980e" filled="false" stroked="true" strokeweight=".6pt" strokecolor="#000000">
                <v:path arrowok="t"/>
              </v:shape>
            </v:group>
            <v:group style="position:absolute;left:2375;top:3980;width:12;height:2" coordorigin="2375,3980" coordsize="12,2">
              <v:shape style="position:absolute;left:2375;top:3980;width:12;height:2" coordorigin="2375,3980" coordsize="12,0" path="m2375,3980l2387,3980e" filled="false" stroked="true" strokeweight=".6pt" strokecolor="#000000">
                <v:path arrowok="t"/>
              </v:shape>
            </v:group>
            <v:group style="position:absolute;left:2394;top:3980;width:12;height:2" coordorigin="2394,3980" coordsize="12,2">
              <v:shape style="position:absolute;left:2394;top:3980;width:12;height:2" coordorigin="2394,3980" coordsize="12,0" path="m2394,3980l2406,3980e" filled="false" stroked="true" strokeweight=".6pt" strokecolor="#000000">
                <v:path arrowok="t"/>
              </v:shape>
            </v:group>
            <v:group style="position:absolute;left:2413;top:3980;width:12;height:2" coordorigin="2413,3980" coordsize="12,2">
              <v:shape style="position:absolute;left:2413;top:3980;width:12;height:2" coordorigin="2413,3980" coordsize="12,0" path="m2413,3980l2425,3980e" filled="false" stroked="true" strokeweight=".6pt" strokecolor="#000000">
                <v:path arrowok="t"/>
              </v:shape>
            </v:group>
            <v:group style="position:absolute;left:2432;top:3980;width:12;height:2" coordorigin="2432,3980" coordsize="12,2">
              <v:shape style="position:absolute;left:2432;top:3980;width:12;height:2" coordorigin="2432,3980" coordsize="12,0" path="m2432,3980l2444,3980e" filled="false" stroked="true" strokeweight=".6pt" strokecolor="#000000">
                <v:path arrowok="t"/>
              </v:shape>
            </v:group>
            <v:group style="position:absolute;left:2452;top:3980;width:12;height:2" coordorigin="2452,3980" coordsize="12,2">
              <v:shape style="position:absolute;left:2452;top:3980;width:12;height:2" coordorigin="2452,3980" coordsize="12,0" path="m2452,3980l2464,3980e" filled="false" stroked="true" strokeweight=".6pt" strokecolor="#000000">
                <v:path arrowok="t"/>
              </v:shape>
            </v:group>
            <v:group style="position:absolute;left:2471;top:3980;width:12;height:2" coordorigin="2471,3980" coordsize="12,2">
              <v:shape style="position:absolute;left:2471;top:3980;width:12;height:2" coordorigin="2471,3980" coordsize="12,0" path="m2471,3980l2483,3980e" filled="false" stroked="true" strokeweight=".6pt" strokecolor="#000000">
                <v:path arrowok="t"/>
              </v:shape>
            </v:group>
            <v:group style="position:absolute;left:2490;top:3980;width:12;height:2" coordorigin="2490,3980" coordsize="12,2">
              <v:shape style="position:absolute;left:2490;top:3980;width:12;height:2" coordorigin="2490,3980" coordsize="12,0" path="m2490,3980l2502,3980e" filled="false" stroked="true" strokeweight=".6pt" strokecolor="#000000">
                <v:path arrowok="t"/>
              </v:shape>
            </v:group>
            <v:group style="position:absolute;left:2509;top:3980;width:12;height:2" coordorigin="2509,3980" coordsize="12,2">
              <v:shape style="position:absolute;left:2509;top:3980;width:12;height:2" coordorigin="2509,3980" coordsize="12,0" path="m2509,3980l2521,3980e" filled="false" stroked="true" strokeweight=".6pt" strokecolor="#000000">
                <v:path arrowok="t"/>
              </v:shape>
            </v:group>
            <v:group style="position:absolute;left:2528;top:3980;width:12;height:2" coordorigin="2528,3980" coordsize="12,2">
              <v:shape style="position:absolute;left:2528;top:3980;width:12;height:2" coordorigin="2528,3980" coordsize="12,0" path="m2528,3980l2540,3980e" filled="false" stroked="true" strokeweight=".6pt" strokecolor="#000000">
                <v:path arrowok="t"/>
              </v:shape>
            </v:group>
            <v:group style="position:absolute;left:2548;top:3980;width:12;height:2" coordorigin="2548,3980" coordsize="12,2">
              <v:shape style="position:absolute;left:2548;top:3980;width:12;height:2" coordorigin="2548,3980" coordsize="12,0" path="m2548,3980l2560,3980e" filled="false" stroked="true" strokeweight=".6pt" strokecolor="#000000">
                <v:path arrowok="t"/>
              </v:shape>
            </v:group>
            <v:group style="position:absolute;left:2567;top:3980;width:12;height:2" coordorigin="2567,3980" coordsize="12,2">
              <v:shape style="position:absolute;left:2567;top:3980;width:12;height:2" coordorigin="2567,3980" coordsize="12,0" path="m2567,3980l2579,3980e" filled="false" stroked="true" strokeweight=".6pt" strokecolor="#000000">
                <v:path arrowok="t"/>
              </v:shape>
            </v:group>
            <v:group style="position:absolute;left:2586;top:3980;width:12;height:2" coordorigin="2586,3980" coordsize="12,2">
              <v:shape style="position:absolute;left:2586;top:3980;width:12;height:2" coordorigin="2586,3980" coordsize="12,0" path="m2586,3980l2598,3980e" filled="false" stroked="true" strokeweight=".6pt" strokecolor="#000000">
                <v:path arrowok="t"/>
              </v:shape>
            </v:group>
            <v:group style="position:absolute;left:2605;top:3980;width:12;height:2" coordorigin="2605,3980" coordsize="12,2">
              <v:shape style="position:absolute;left:2605;top:3980;width:12;height:2" coordorigin="2605,3980" coordsize="12,0" path="m2605,3980l2617,3980e" filled="false" stroked="true" strokeweight=".6pt" strokecolor="#000000">
                <v:path arrowok="t"/>
              </v:shape>
            </v:group>
            <v:group style="position:absolute;left:2624;top:3980;width:12;height:2" coordorigin="2624,3980" coordsize="12,2">
              <v:shape style="position:absolute;left:2624;top:3980;width:12;height:2" coordorigin="2624,3980" coordsize="12,0" path="m2624,3980l2636,3980e" filled="false" stroked="true" strokeweight=".6pt" strokecolor="#000000">
                <v:path arrowok="t"/>
              </v:shape>
            </v:group>
            <v:group style="position:absolute;left:2644;top:3980;width:12;height:2" coordorigin="2644,3980" coordsize="12,2">
              <v:shape style="position:absolute;left:2644;top:3980;width:12;height:2" coordorigin="2644,3980" coordsize="12,0" path="m2644,3980l2656,3980e" filled="false" stroked="true" strokeweight=".6pt" strokecolor="#000000">
                <v:path arrowok="t"/>
              </v:shape>
            </v:group>
            <v:group style="position:absolute;left:2663;top:3980;width:12;height:2" coordorigin="2663,3980" coordsize="12,2">
              <v:shape style="position:absolute;left:2663;top:3980;width:12;height:2" coordorigin="2663,3980" coordsize="12,0" path="m2663,3980l2675,3980e" filled="false" stroked="true" strokeweight=".6pt" strokecolor="#000000">
                <v:path arrowok="t"/>
              </v:shape>
            </v:group>
            <v:group style="position:absolute;left:2682;top:3980;width:12;height:2" coordorigin="2682,3980" coordsize="12,2">
              <v:shape style="position:absolute;left:2682;top:3980;width:12;height:2" coordorigin="2682,3980" coordsize="12,0" path="m2682,3980l2694,3980e" filled="false" stroked="true" strokeweight=".6pt" strokecolor="#000000">
                <v:path arrowok="t"/>
              </v:shape>
            </v:group>
            <v:group style="position:absolute;left:2701;top:3980;width:12;height:2" coordorigin="2701,3980" coordsize="12,2">
              <v:shape style="position:absolute;left:2701;top:3980;width:12;height:2" coordorigin="2701,3980" coordsize="12,0" path="m2701,3980l2713,3980e" filled="false" stroked="true" strokeweight=".6pt" strokecolor="#000000">
                <v:path arrowok="t"/>
              </v:shape>
            </v:group>
            <v:group style="position:absolute;left:2720;top:3980;width:12;height:2" coordorigin="2720,3980" coordsize="12,2">
              <v:shape style="position:absolute;left:2720;top:3980;width:12;height:2" coordorigin="2720,3980" coordsize="12,0" path="m2720,3980l2732,3980e" filled="false" stroked="true" strokeweight=".6pt" strokecolor="#000000">
                <v:path arrowok="t"/>
              </v:shape>
            </v:group>
            <v:group style="position:absolute;left:2740;top:3980;width:12;height:2" coordorigin="2740,3980" coordsize="12,2">
              <v:shape style="position:absolute;left:2740;top:3980;width:12;height:2" coordorigin="2740,3980" coordsize="12,0" path="m2740,3980l2752,3980e" filled="false" stroked="true" strokeweight=".6pt" strokecolor="#000000">
                <v:path arrowok="t"/>
              </v:shape>
            </v:group>
            <v:group style="position:absolute;left:2759;top:3980;width:12;height:2" coordorigin="2759,3980" coordsize="12,2">
              <v:shape style="position:absolute;left:2759;top:3980;width:12;height:2" coordorigin="2759,3980" coordsize="12,0" path="m2759,3980l2771,3980e" filled="false" stroked="true" strokeweight=".6pt" strokecolor="#000000">
                <v:path arrowok="t"/>
              </v:shape>
            </v:group>
            <v:group style="position:absolute;left:2778;top:3980;width:12;height:2" coordorigin="2778,3980" coordsize="12,2">
              <v:shape style="position:absolute;left:2778;top:3980;width:12;height:2" coordorigin="2778,3980" coordsize="12,0" path="m2778,3980l2790,3980e" filled="false" stroked="true" strokeweight=".6pt" strokecolor="#000000">
                <v:path arrowok="t"/>
              </v:shape>
            </v:group>
            <v:group style="position:absolute;left:2797;top:3980;width:12;height:2" coordorigin="2797,3980" coordsize="12,2">
              <v:shape style="position:absolute;left:2797;top:3980;width:12;height:2" coordorigin="2797,3980" coordsize="12,0" path="m2797,3980l2809,3980e" filled="false" stroked="true" strokeweight=".6pt" strokecolor="#000000">
                <v:path arrowok="t"/>
              </v:shape>
            </v:group>
            <v:group style="position:absolute;left:2816;top:3980;width:12;height:2" coordorigin="2816,3980" coordsize="12,2">
              <v:shape style="position:absolute;left:2816;top:3980;width:12;height:2" coordorigin="2816,3980" coordsize="12,0" path="m2816,3980l2828,3980e" filled="false" stroked="true" strokeweight=".6pt" strokecolor="#000000">
                <v:path arrowok="t"/>
              </v:shape>
            </v:group>
            <v:group style="position:absolute;left:2836;top:3980;width:12;height:2" coordorigin="2836,3980" coordsize="12,2">
              <v:shape style="position:absolute;left:2836;top:3980;width:12;height:2" coordorigin="2836,3980" coordsize="12,0" path="m2836,3980l2848,3980e" filled="false" stroked="true" strokeweight=".6pt" strokecolor="#000000">
                <v:path arrowok="t"/>
              </v:shape>
            </v:group>
            <v:group style="position:absolute;left:2855;top:3980;width:12;height:2" coordorigin="2855,3980" coordsize="12,2">
              <v:shape style="position:absolute;left:2855;top:3980;width:12;height:2" coordorigin="2855,3980" coordsize="12,0" path="m2855,3980l2867,3980e" filled="false" stroked="true" strokeweight=".6pt" strokecolor="#000000">
                <v:path arrowok="t"/>
              </v:shape>
            </v:group>
            <v:group style="position:absolute;left:2874;top:3980;width:12;height:2" coordorigin="2874,3980" coordsize="12,2">
              <v:shape style="position:absolute;left:2874;top:3980;width:12;height:2" coordorigin="2874,3980" coordsize="12,0" path="m2874,3980l2886,3980e" filled="false" stroked="true" strokeweight=".6pt" strokecolor="#000000">
                <v:path arrowok="t"/>
              </v:shape>
            </v:group>
            <v:group style="position:absolute;left:2893;top:3980;width:12;height:2" coordorigin="2893,3980" coordsize="12,2">
              <v:shape style="position:absolute;left:2893;top:3980;width:12;height:2" coordorigin="2893,3980" coordsize="12,0" path="m2893,3980l2905,3980e" filled="false" stroked="true" strokeweight=".6pt" strokecolor="#000000">
                <v:path arrowok="t"/>
              </v:shape>
            </v:group>
            <v:group style="position:absolute;left:2912;top:3980;width:12;height:2" coordorigin="2912,3980" coordsize="12,2">
              <v:shape style="position:absolute;left:2912;top:3980;width:12;height:2" coordorigin="2912,3980" coordsize="12,0" path="m2912,3980l2924,3980e" filled="false" stroked="true" strokeweight=".6pt" strokecolor="#000000">
                <v:path arrowok="t"/>
              </v:shape>
            </v:group>
            <v:group style="position:absolute;left:2932;top:3980;width:12;height:2" coordorigin="2932,3980" coordsize="12,2">
              <v:shape style="position:absolute;left:2932;top:3980;width:12;height:2" coordorigin="2932,3980" coordsize="12,0" path="m2932,3980l2944,3980e" filled="false" stroked="true" strokeweight=".6pt" strokecolor="#000000">
                <v:path arrowok="t"/>
              </v:shape>
            </v:group>
            <v:group style="position:absolute;left:2951;top:3980;width:12;height:2" coordorigin="2951,3980" coordsize="12,2">
              <v:shape style="position:absolute;left:2951;top:3980;width:12;height:2" coordorigin="2951,3980" coordsize="12,0" path="m2951,3980l2963,3980e" filled="false" stroked="true" strokeweight=".6pt" strokecolor="#000000">
                <v:path arrowok="t"/>
              </v:shape>
            </v:group>
            <v:group style="position:absolute;left:2970;top:3980;width:12;height:2" coordorigin="2970,3980" coordsize="12,2">
              <v:shape style="position:absolute;left:2970;top:3980;width:12;height:2" coordorigin="2970,3980" coordsize="12,0" path="m2970,3980l2982,3980e" filled="false" stroked="true" strokeweight=".6pt" strokecolor="#000000">
                <v:path arrowok="t"/>
              </v:shape>
            </v:group>
            <v:group style="position:absolute;left:2989;top:3980;width:12;height:2" coordorigin="2989,3980" coordsize="12,2">
              <v:shape style="position:absolute;left:2989;top:3980;width:12;height:2" coordorigin="2989,3980" coordsize="12,0" path="m2989,3980l3001,3980e" filled="false" stroked="true" strokeweight=".6pt" strokecolor="#000000">
                <v:path arrowok="t"/>
              </v:shape>
            </v:group>
            <v:group style="position:absolute;left:3008;top:3980;width:12;height:2" coordorigin="3008,3980" coordsize="12,2">
              <v:shape style="position:absolute;left:3008;top:3980;width:12;height:2" coordorigin="3008,3980" coordsize="12,0" path="m3008,3980l3020,3980e" filled="false" stroked="true" strokeweight=".6pt" strokecolor="#000000">
                <v:path arrowok="t"/>
              </v:shape>
            </v:group>
            <v:group style="position:absolute;left:3028;top:3980;width:12;height:2" coordorigin="3028,3980" coordsize="12,2">
              <v:shape style="position:absolute;left:3028;top:3980;width:12;height:2" coordorigin="3028,3980" coordsize="12,0" path="m3028,3980l3040,3980e" filled="false" stroked="true" strokeweight=".6pt" strokecolor="#000000">
                <v:path arrowok="t"/>
              </v:shape>
            </v:group>
            <v:group style="position:absolute;left:3047;top:3980;width:12;height:2" coordorigin="3047,3980" coordsize="12,2">
              <v:shape style="position:absolute;left:3047;top:3980;width:12;height:2" coordorigin="3047,3980" coordsize="12,0" path="m3047,3980l3059,3980e" filled="false" stroked="true" strokeweight=".6pt" strokecolor="#000000">
                <v:path arrowok="t"/>
              </v:shape>
            </v:group>
            <v:group style="position:absolute;left:3066;top:3980;width:12;height:2" coordorigin="3066,3980" coordsize="12,2">
              <v:shape style="position:absolute;left:3066;top:3980;width:12;height:2" coordorigin="3066,3980" coordsize="12,0" path="m3066,3980l3078,3980e" filled="false" stroked="true" strokeweight=".6pt" strokecolor="#000000">
                <v:path arrowok="t"/>
              </v:shape>
            </v:group>
            <v:group style="position:absolute;left:3085;top:3980;width:12;height:2" coordorigin="3085,3980" coordsize="12,2">
              <v:shape style="position:absolute;left:3085;top:3980;width:12;height:2" coordorigin="3085,3980" coordsize="12,0" path="m3085,3980l3097,3980e" filled="false" stroked="true" strokeweight=".6pt" strokecolor="#000000">
                <v:path arrowok="t"/>
              </v:shape>
            </v:group>
            <v:group style="position:absolute;left:3104;top:3980;width:12;height:2" coordorigin="3104,3980" coordsize="12,2">
              <v:shape style="position:absolute;left:3104;top:3980;width:12;height:2" coordorigin="3104,3980" coordsize="12,0" path="m3104,3980l3116,3980e" filled="false" stroked="true" strokeweight=".6pt" strokecolor="#000000">
                <v:path arrowok="t"/>
              </v:shape>
            </v:group>
            <v:group style="position:absolute;left:3124;top:3980;width:12;height:2" coordorigin="3124,3980" coordsize="12,2">
              <v:shape style="position:absolute;left:3124;top:3980;width:12;height:2" coordorigin="3124,3980" coordsize="12,0" path="m3124,3980l3136,3980e" filled="false" stroked="true" strokeweight=".6pt" strokecolor="#000000">
                <v:path arrowok="t"/>
              </v:shape>
            </v:group>
            <v:group style="position:absolute;left:3143;top:3980;width:12;height:2" coordorigin="3143,3980" coordsize="12,2">
              <v:shape style="position:absolute;left:3143;top:3980;width:12;height:2" coordorigin="3143,3980" coordsize="12,0" path="m3143,3980l3155,3980e" filled="false" stroked="true" strokeweight=".6pt" strokecolor="#000000">
                <v:path arrowok="t"/>
              </v:shape>
            </v:group>
            <v:group style="position:absolute;left:3162;top:3980;width:12;height:2" coordorigin="3162,3980" coordsize="12,2">
              <v:shape style="position:absolute;left:3162;top:3980;width:12;height:2" coordorigin="3162,3980" coordsize="12,0" path="m3162,3980l3174,3980e" filled="false" stroked="true" strokeweight=".6pt" strokecolor="#000000">
                <v:path arrowok="t"/>
              </v:shape>
            </v:group>
            <v:group style="position:absolute;left:3181;top:3980;width:12;height:2" coordorigin="3181,3980" coordsize="12,2">
              <v:shape style="position:absolute;left:3181;top:3980;width:12;height:2" coordorigin="3181,3980" coordsize="12,0" path="m3181,3980l3193,3980e" filled="false" stroked="true" strokeweight=".6pt" strokecolor="#000000">
                <v:path arrowok="t"/>
              </v:shape>
            </v:group>
            <v:group style="position:absolute;left:3200;top:3980;width:12;height:2" coordorigin="3200,3980" coordsize="12,2">
              <v:shape style="position:absolute;left:3200;top:3980;width:12;height:2" coordorigin="3200,3980" coordsize="12,0" path="m3200,3980l3212,3980e" filled="false" stroked="true" strokeweight=".6pt" strokecolor="#000000">
                <v:path arrowok="t"/>
              </v:shape>
            </v:group>
            <v:group style="position:absolute;left:3220;top:3980;width:12;height:2" coordorigin="3220,3980" coordsize="12,2">
              <v:shape style="position:absolute;left:3220;top:3980;width:12;height:2" coordorigin="3220,3980" coordsize="12,0" path="m3220,3980l3232,3980e" filled="false" stroked="true" strokeweight=".6pt" strokecolor="#000000">
                <v:path arrowok="t"/>
              </v:shape>
            </v:group>
            <v:group style="position:absolute;left:3239;top:3980;width:12;height:2" coordorigin="3239,3980" coordsize="12,2">
              <v:shape style="position:absolute;left:3239;top:3980;width:12;height:2" coordorigin="3239,3980" coordsize="12,0" path="m3239,3980l3251,3980e" filled="false" stroked="true" strokeweight=".6pt" strokecolor="#000000">
                <v:path arrowok="t"/>
              </v:shape>
            </v:group>
            <v:group style="position:absolute;left:3258;top:3980;width:12;height:2" coordorigin="3258,3980" coordsize="12,2">
              <v:shape style="position:absolute;left:3258;top:3980;width:12;height:2" coordorigin="3258,3980" coordsize="12,0" path="m3258,3980l3270,3980e" filled="false" stroked="true" strokeweight=".6pt" strokecolor="#000000">
                <v:path arrowok="t"/>
              </v:shape>
            </v:group>
            <v:group style="position:absolute;left:3277;top:3980;width:12;height:2" coordorigin="3277,3980" coordsize="12,2">
              <v:shape style="position:absolute;left:3277;top:3980;width:12;height:2" coordorigin="3277,3980" coordsize="12,0" path="m3277,3980l3289,3980e" filled="false" stroked="true" strokeweight=".6pt" strokecolor="#000000">
                <v:path arrowok="t"/>
              </v:shape>
            </v:group>
            <v:group style="position:absolute;left:3296;top:3980;width:12;height:2" coordorigin="3296,3980" coordsize="12,2">
              <v:shape style="position:absolute;left:3296;top:3980;width:12;height:2" coordorigin="3296,3980" coordsize="12,0" path="m3296,3980l3308,3980e" filled="false" stroked="true" strokeweight=".6pt" strokecolor="#000000">
                <v:path arrowok="t"/>
              </v:shape>
            </v:group>
            <v:group style="position:absolute;left:3316;top:3980;width:12;height:2" coordorigin="3316,3980" coordsize="12,2">
              <v:shape style="position:absolute;left:3316;top:3980;width:12;height:2" coordorigin="3316,3980" coordsize="12,0" path="m3316,3980l3328,3980e" filled="false" stroked="true" strokeweight=".6pt" strokecolor="#000000">
                <v:path arrowok="t"/>
              </v:shape>
            </v:group>
            <v:group style="position:absolute;left:3335;top:3980;width:12;height:2" coordorigin="3335,3980" coordsize="12,2">
              <v:shape style="position:absolute;left:3335;top:3980;width:12;height:2" coordorigin="3335,3980" coordsize="12,0" path="m3335,3980l3347,3980e" filled="false" stroked="true" strokeweight=".6pt" strokecolor="#000000">
                <v:path arrowok="t"/>
              </v:shape>
            </v:group>
            <v:group style="position:absolute;left:3354;top:3980;width:12;height:2" coordorigin="3354,3980" coordsize="12,2">
              <v:shape style="position:absolute;left:3354;top:3980;width:12;height:2" coordorigin="3354,3980" coordsize="12,0" path="m3354,3980l3366,3980e" filled="false" stroked="true" strokeweight=".6pt" strokecolor="#000000">
                <v:path arrowok="t"/>
              </v:shape>
            </v:group>
            <v:group style="position:absolute;left:3373;top:3980;width:12;height:2" coordorigin="3373,3980" coordsize="12,2">
              <v:shape style="position:absolute;left:3373;top:3980;width:12;height:2" coordorigin="3373,3980" coordsize="12,0" path="m3373,3980l3385,3980e" filled="false" stroked="true" strokeweight=".6pt" strokecolor="#000000">
                <v:path arrowok="t"/>
              </v:shape>
            </v:group>
            <v:group style="position:absolute;left:3392;top:3980;width:12;height:2" coordorigin="3392,3980" coordsize="12,2">
              <v:shape style="position:absolute;left:3392;top:3980;width:12;height:2" coordorigin="3392,3980" coordsize="12,0" path="m3392,3980l3404,3980e" filled="false" stroked="true" strokeweight=".6pt" strokecolor="#000000">
                <v:path arrowok="t"/>
              </v:shape>
            </v:group>
            <v:group style="position:absolute;left:3412;top:3980;width:12;height:2" coordorigin="3412,3980" coordsize="12,2">
              <v:shape style="position:absolute;left:3412;top:3980;width:12;height:2" coordorigin="3412,3980" coordsize="12,0" path="m3412,3980l3424,3980e" filled="false" stroked="true" strokeweight=".6pt" strokecolor="#000000">
                <v:path arrowok="t"/>
              </v:shape>
            </v:group>
            <v:group style="position:absolute;left:3431;top:3980;width:12;height:2" coordorigin="3431,3980" coordsize="12,2">
              <v:shape style="position:absolute;left:3431;top:3980;width:12;height:2" coordorigin="3431,3980" coordsize="12,0" path="m3431,3980l3443,3980e" filled="false" stroked="true" strokeweight=".6pt" strokecolor="#000000">
                <v:path arrowok="t"/>
              </v:shape>
            </v:group>
            <v:group style="position:absolute;left:3450;top:3980;width:12;height:2" coordorigin="3450,3980" coordsize="12,2">
              <v:shape style="position:absolute;left:3450;top:3980;width:12;height:2" coordorigin="3450,3980" coordsize="12,0" path="m3450,3980l3462,3980e" filled="false" stroked="true" strokeweight=".6pt" strokecolor="#000000">
                <v:path arrowok="t"/>
              </v:shape>
            </v:group>
            <v:group style="position:absolute;left:3469;top:3980;width:12;height:2" coordorigin="3469,3980" coordsize="12,2">
              <v:shape style="position:absolute;left:3469;top:3980;width:12;height:2" coordorigin="3469,3980" coordsize="12,0" path="m3469,3980l3481,3980e" filled="false" stroked="true" strokeweight=".6pt" strokecolor="#000000">
                <v:path arrowok="t"/>
              </v:shape>
            </v:group>
            <v:group style="position:absolute;left:3488;top:3980;width:12;height:2" coordorigin="3488,3980" coordsize="12,2">
              <v:shape style="position:absolute;left:3488;top:3980;width:12;height:2" coordorigin="3488,3980" coordsize="12,0" path="m3488,3980l3500,3980e" filled="false" stroked="true" strokeweight=".6pt" strokecolor="#000000">
                <v:path arrowok="t"/>
              </v:shape>
            </v:group>
            <v:group style="position:absolute;left:3508;top:3980;width:12;height:2" coordorigin="3508,3980" coordsize="12,2">
              <v:shape style="position:absolute;left:3508;top:3980;width:12;height:2" coordorigin="3508,3980" coordsize="12,0" path="m3508,3980l3520,3980e" filled="false" stroked="true" strokeweight=".6pt" strokecolor="#000000">
                <v:path arrowok="t"/>
              </v:shape>
            </v:group>
            <v:group style="position:absolute;left:3527;top:3980;width:12;height:2" coordorigin="3527,3980" coordsize="12,2">
              <v:shape style="position:absolute;left:3527;top:3980;width:12;height:2" coordorigin="3527,3980" coordsize="12,0" path="m3527,3980l3539,3980e" filled="false" stroked="true" strokeweight=".6pt" strokecolor="#000000">
                <v:path arrowok="t"/>
              </v:shape>
            </v:group>
            <v:group style="position:absolute;left:3546;top:3980;width:12;height:2" coordorigin="3546,3980" coordsize="12,2">
              <v:shape style="position:absolute;left:3546;top:3980;width:12;height:2" coordorigin="3546,3980" coordsize="12,0" path="m3546,3980l3558,3980e" filled="false" stroked="true" strokeweight=".6pt" strokecolor="#000000">
                <v:path arrowok="t"/>
              </v:shape>
            </v:group>
            <v:group style="position:absolute;left:3565;top:3980;width:12;height:2" coordorigin="3565,3980" coordsize="12,2">
              <v:shape style="position:absolute;left:3565;top:3980;width:12;height:2" coordorigin="3565,3980" coordsize="12,0" path="m3565,3980l3577,3980e" filled="false" stroked="true" strokeweight=".6pt" strokecolor="#000000">
                <v:path arrowok="t"/>
              </v:shape>
            </v:group>
            <v:group style="position:absolute;left:3584;top:3980;width:12;height:2" coordorigin="3584,3980" coordsize="12,2">
              <v:shape style="position:absolute;left:3584;top:3980;width:12;height:2" coordorigin="3584,3980" coordsize="12,0" path="m3584,3980l3596,3980e" filled="false" stroked="true" strokeweight=".6pt" strokecolor="#000000">
                <v:path arrowok="t"/>
              </v:shape>
            </v:group>
            <v:group style="position:absolute;left:3604;top:3980;width:12;height:2" coordorigin="3604,3980" coordsize="12,2">
              <v:shape style="position:absolute;left:3604;top:3980;width:12;height:2" coordorigin="3604,3980" coordsize="12,0" path="m3604,3980l3616,3980e" filled="false" stroked="true" strokeweight=".6pt" strokecolor="#000000">
                <v:path arrowok="t"/>
              </v:shape>
            </v:group>
            <v:group style="position:absolute;left:3623;top:3980;width:12;height:2" coordorigin="3623,3980" coordsize="12,2">
              <v:shape style="position:absolute;left:3623;top:3980;width:12;height:2" coordorigin="3623,3980" coordsize="12,0" path="m3623,3980l3635,3980e" filled="false" stroked="true" strokeweight=".6pt" strokecolor="#000000">
                <v:path arrowok="t"/>
              </v:shape>
            </v:group>
            <v:group style="position:absolute;left:3642;top:3980;width:12;height:2" coordorigin="3642,3980" coordsize="12,2">
              <v:shape style="position:absolute;left:3642;top:3980;width:12;height:2" coordorigin="3642,3980" coordsize="12,0" path="m3642,3980l3654,3980e" filled="false" stroked="true" strokeweight=".6pt" strokecolor="#000000">
                <v:path arrowok="t"/>
              </v:shape>
            </v:group>
            <v:group style="position:absolute;left:3661;top:3980;width:12;height:2" coordorigin="3661,3980" coordsize="12,2">
              <v:shape style="position:absolute;left:3661;top:3980;width:12;height:2" coordorigin="3661,3980" coordsize="12,0" path="m3661,3980l3673,3980e" filled="false" stroked="true" strokeweight=".6pt" strokecolor="#000000">
                <v:path arrowok="t"/>
              </v:shape>
            </v:group>
            <v:group style="position:absolute;left:3680;top:3980;width:12;height:2" coordorigin="3680,3980" coordsize="12,2">
              <v:shape style="position:absolute;left:3680;top:3980;width:12;height:2" coordorigin="3680,3980" coordsize="12,0" path="m3680,3980l3692,3980e" filled="false" stroked="true" strokeweight=".6pt" strokecolor="#000000">
                <v:path arrowok="t"/>
              </v:shape>
            </v:group>
            <v:group style="position:absolute;left:3700;top:3980;width:12;height:2" coordorigin="3700,3980" coordsize="12,2">
              <v:shape style="position:absolute;left:3700;top:3980;width:12;height:2" coordorigin="3700,3980" coordsize="12,0" path="m3700,3980l3712,3980e" filled="false" stroked="true" strokeweight=".6pt" strokecolor="#000000">
                <v:path arrowok="t"/>
              </v:shape>
            </v:group>
            <v:group style="position:absolute;left:3719;top:3980;width:12;height:2" coordorigin="3719,3980" coordsize="12,2">
              <v:shape style="position:absolute;left:3719;top:3980;width:12;height:2" coordorigin="3719,3980" coordsize="12,0" path="m3719,3980l3731,3980e" filled="false" stroked="true" strokeweight=".6pt" strokecolor="#000000">
                <v:path arrowok="t"/>
              </v:shape>
            </v:group>
            <v:group style="position:absolute;left:3738;top:3980;width:12;height:2" coordorigin="3738,3980" coordsize="12,2">
              <v:shape style="position:absolute;left:3738;top:3980;width:12;height:2" coordorigin="3738,3980" coordsize="12,0" path="m3738,3980l3750,3980e" filled="false" stroked="true" strokeweight=".6pt" strokecolor="#000000">
                <v:path arrowok="t"/>
              </v:shape>
            </v:group>
            <v:group style="position:absolute;left:3757;top:3980;width:12;height:2" coordorigin="3757,3980" coordsize="12,2">
              <v:shape style="position:absolute;left:3757;top:3980;width:12;height:2" coordorigin="3757,3980" coordsize="12,0" path="m3757,3980l3769,3980e" filled="false" stroked="true" strokeweight=".6pt" strokecolor="#000000">
                <v:path arrowok="t"/>
              </v:shape>
            </v:group>
            <v:group style="position:absolute;left:3776;top:3980;width:12;height:2" coordorigin="3776,3980" coordsize="12,2">
              <v:shape style="position:absolute;left:3776;top:3980;width:12;height:2" coordorigin="3776,3980" coordsize="12,0" path="m3776,3980l3788,3980e" filled="false" stroked="true" strokeweight=".6pt" strokecolor="#000000">
                <v:path arrowok="t"/>
              </v:shape>
            </v:group>
            <v:group style="position:absolute;left:3796;top:3980;width:12;height:2" coordorigin="3796,3980" coordsize="12,2">
              <v:shape style="position:absolute;left:3796;top:3980;width:12;height:2" coordorigin="3796,3980" coordsize="12,0" path="m3796,3980l3808,3980e" filled="false" stroked="true" strokeweight=".6pt" strokecolor="#000000">
                <v:path arrowok="t"/>
              </v:shape>
            </v:group>
            <v:group style="position:absolute;left:3815;top:3980;width:12;height:2" coordorigin="3815,3980" coordsize="12,2">
              <v:shape style="position:absolute;left:3815;top:3980;width:12;height:2" coordorigin="3815,3980" coordsize="12,0" path="m3815,3980l3827,3980e" filled="false" stroked="true" strokeweight=".6pt" strokecolor="#000000">
                <v:path arrowok="t"/>
              </v:shape>
            </v:group>
            <v:group style="position:absolute;left:3834;top:3980;width:12;height:2" coordorigin="3834,3980" coordsize="12,2">
              <v:shape style="position:absolute;left:3834;top:3980;width:12;height:2" coordorigin="3834,3980" coordsize="12,0" path="m3834,3980l3846,3980e" filled="false" stroked="true" strokeweight=".6pt" strokecolor="#000000">
                <v:path arrowok="t"/>
              </v:shape>
            </v:group>
            <v:group style="position:absolute;left:3853;top:3980;width:12;height:2" coordorigin="3853,3980" coordsize="12,2">
              <v:shape style="position:absolute;left:3853;top:3980;width:12;height:2" coordorigin="3853,3980" coordsize="12,0" path="m3853,3980l3865,3980e" filled="false" stroked="true" strokeweight=".6pt" strokecolor="#000000">
                <v:path arrowok="t"/>
              </v:shape>
            </v:group>
            <v:group style="position:absolute;left:3872;top:3980;width:12;height:2" coordorigin="3872,3980" coordsize="12,2">
              <v:shape style="position:absolute;left:3872;top:3980;width:12;height:2" coordorigin="3872,3980" coordsize="12,0" path="m3872,3980l3884,3980e" filled="false" stroked="true" strokeweight=".6pt" strokecolor="#000000">
                <v:path arrowok="t"/>
              </v:shape>
            </v:group>
            <v:group style="position:absolute;left:3892;top:3980;width:12;height:2" coordorigin="3892,3980" coordsize="12,2">
              <v:shape style="position:absolute;left:3892;top:3980;width:12;height:2" coordorigin="3892,3980" coordsize="12,0" path="m3892,3980l3904,3980e" filled="false" stroked="true" strokeweight=".6pt" strokecolor="#000000">
                <v:path arrowok="t"/>
              </v:shape>
            </v:group>
            <v:group style="position:absolute;left:3911;top:3980;width:12;height:2" coordorigin="3911,3980" coordsize="12,2">
              <v:shape style="position:absolute;left:3911;top:3980;width:12;height:2" coordorigin="3911,3980" coordsize="12,0" path="m3911,3980l3923,3980e" filled="false" stroked="true" strokeweight=".6pt" strokecolor="#000000">
                <v:path arrowok="t"/>
              </v:shape>
            </v:group>
            <v:group style="position:absolute;left:3930;top:3980;width:12;height:2" coordorigin="3930,3980" coordsize="12,2">
              <v:shape style="position:absolute;left:3930;top:3980;width:12;height:2" coordorigin="3930,3980" coordsize="12,0" path="m3930,3980l3942,3980e" filled="false" stroked="true" strokeweight=".6pt" strokecolor="#000000">
                <v:path arrowok="t"/>
              </v:shape>
            </v:group>
            <v:group style="position:absolute;left:3949;top:3980;width:12;height:2" coordorigin="3949,3980" coordsize="12,2">
              <v:shape style="position:absolute;left:3949;top:3980;width:12;height:2" coordorigin="3949,3980" coordsize="12,0" path="m3949,3980l3961,3980e" filled="false" stroked="true" strokeweight=".6pt" strokecolor="#000000">
                <v:path arrowok="t"/>
              </v:shape>
            </v:group>
            <v:group style="position:absolute;left:3968;top:3980;width:12;height:2" coordorigin="3968,3980" coordsize="12,2">
              <v:shape style="position:absolute;left:3968;top:3980;width:12;height:2" coordorigin="3968,3980" coordsize="12,0" path="m3968,3980l3980,3980e" filled="false" stroked="true" strokeweight=".6pt" strokecolor="#000000">
                <v:path arrowok="t"/>
              </v:shape>
            </v:group>
            <v:group style="position:absolute;left:3988;top:3980;width:12;height:2" coordorigin="3988,3980" coordsize="12,2">
              <v:shape style="position:absolute;left:3988;top:3980;width:12;height:2" coordorigin="3988,3980" coordsize="12,0" path="m3988,3980l4000,3980e" filled="false" stroked="true" strokeweight=".6pt" strokecolor="#000000">
                <v:path arrowok="t"/>
              </v:shape>
            </v:group>
            <v:group style="position:absolute;left:4007;top:3980;width:12;height:2" coordorigin="4007,3980" coordsize="12,2">
              <v:shape style="position:absolute;left:4007;top:3980;width:12;height:2" coordorigin="4007,3980" coordsize="12,0" path="m4007,3980l4019,3980e" filled="false" stroked="true" strokeweight=".6pt" strokecolor="#000000">
                <v:path arrowok="t"/>
              </v:shape>
            </v:group>
            <v:group style="position:absolute;left:4026;top:3980;width:12;height:2" coordorigin="4026,3980" coordsize="12,2">
              <v:shape style="position:absolute;left:4026;top:3980;width:12;height:2" coordorigin="4026,3980" coordsize="12,0" path="m4026,3980l4038,3980e" filled="false" stroked="true" strokeweight=".6pt" strokecolor="#000000">
                <v:path arrowok="t"/>
              </v:shape>
            </v:group>
            <v:group style="position:absolute;left:4045;top:3980;width:12;height:2" coordorigin="4045,3980" coordsize="12,2">
              <v:shape style="position:absolute;left:4045;top:3980;width:12;height:2" coordorigin="4045,3980" coordsize="12,0" path="m4045,3980l4057,3980e" filled="false" stroked="true" strokeweight=".6pt" strokecolor="#000000">
                <v:path arrowok="t"/>
              </v:shape>
            </v:group>
            <v:group style="position:absolute;left:4064;top:3980;width:12;height:2" coordorigin="4064,3980" coordsize="12,2">
              <v:shape style="position:absolute;left:4064;top:3980;width:12;height:2" coordorigin="4064,3980" coordsize="12,0" path="m4064,3980l4076,3980e" filled="false" stroked="true" strokeweight=".6pt" strokecolor="#000000">
                <v:path arrowok="t"/>
              </v:shape>
            </v:group>
            <v:group style="position:absolute;left:4084;top:3980;width:12;height:2" coordorigin="4084,3980" coordsize="12,2">
              <v:shape style="position:absolute;left:4084;top:3980;width:12;height:2" coordorigin="4084,3980" coordsize="12,0" path="m4084,3980l4096,3980e" filled="false" stroked="true" strokeweight=".6pt" strokecolor="#000000">
                <v:path arrowok="t"/>
              </v:shape>
            </v:group>
            <v:group style="position:absolute;left:4103;top:3980;width:12;height:2" coordorigin="4103,3980" coordsize="12,2">
              <v:shape style="position:absolute;left:4103;top:3980;width:12;height:2" coordorigin="4103,3980" coordsize="12,0" path="m4103,3980l4115,3980e" filled="false" stroked="true" strokeweight=".6pt" strokecolor="#000000">
                <v:path arrowok="t"/>
              </v:shape>
            </v:group>
            <v:group style="position:absolute;left:4122;top:3980;width:12;height:2" coordorigin="4122,3980" coordsize="12,2">
              <v:shape style="position:absolute;left:4122;top:3980;width:12;height:2" coordorigin="4122,3980" coordsize="12,0" path="m4122,3980l4134,3980e" filled="false" stroked="true" strokeweight=".6pt" strokecolor="#000000">
                <v:path arrowok="t"/>
              </v:shape>
            </v:group>
            <v:group style="position:absolute;left:4141;top:3980;width:12;height:2" coordorigin="4141,3980" coordsize="12,2">
              <v:shape style="position:absolute;left:4141;top:3980;width:12;height:2" coordorigin="4141,3980" coordsize="12,0" path="m4141,3980l4153,3980e" filled="false" stroked="true" strokeweight=".6pt" strokecolor="#000000">
                <v:path arrowok="t"/>
              </v:shape>
            </v:group>
            <v:group style="position:absolute;left:4160;top:3980;width:12;height:2" coordorigin="4160,3980" coordsize="12,2">
              <v:shape style="position:absolute;left:4160;top:3980;width:12;height:2" coordorigin="4160,3980" coordsize="12,0" path="m4160,3980l4172,3980e" filled="false" stroked="true" strokeweight=".6pt" strokecolor="#000000">
                <v:path arrowok="t"/>
              </v:shape>
            </v:group>
            <v:group style="position:absolute;left:4180;top:3980;width:12;height:2" coordorigin="4180,3980" coordsize="12,2">
              <v:shape style="position:absolute;left:4180;top:3980;width:12;height:2" coordorigin="4180,3980" coordsize="12,0" path="m4180,3980l4192,3980e" filled="false" stroked="true" strokeweight=".6pt" strokecolor="#000000">
                <v:path arrowok="t"/>
              </v:shape>
            </v:group>
            <v:group style="position:absolute;left:4199;top:3980;width:12;height:2" coordorigin="4199,3980" coordsize="12,2">
              <v:shape style="position:absolute;left:4199;top:3980;width:12;height:2" coordorigin="4199,3980" coordsize="12,0" path="m4199,3980l4211,3980e" filled="false" stroked="true" strokeweight=".6pt" strokecolor="#000000">
                <v:path arrowok="t"/>
              </v:shape>
            </v:group>
            <v:group style="position:absolute;left:4218;top:3980;width:12;height:2" coordorigin="4218,3980" coordsize="12,2">
              <v:shape style="position:absolute;left:4218;top:3980;width:12;height:2" coordorigin="4218,3980" coordsize="12,0" path="m4218,3980l4230,3980e" filled="false" stroked="true" strokeweight=".6pt" strokecolor="#000000">
                <v:path arrowok="t"/>
              </v:shape>
            </v:group>
            <v:group style="position:absolute;left:4237;top:3980;width:12;height:2" coordorigin="4237,3980" coordsize="12,2">
              <v:shape style="position:absolute;left:4237;top:3980;width:12;height:2" coordorigin="4237,3980" coordsize="12,0" path="m4237,3980l4249,3980e" filled="false" stroked="true" strokeweight=".6pt" strokecolor="#000000">
                <v:path arrowok="t"/>
              </v:shape>
            </v:group>
            <v:group style="position:absolute;left:4256;top:3980;width:12;height:2" coordorigin="4256,3980" coordsize="12,2">
              <v:shape style="position:absolute;left:4256;top:3980;width:12;height:2" coordorigin="4256,3980" coordsize="12,0" path="m4256,3980l4268,3980e" filled="false" stroked="true" strokeweight=".6pt" strokecolor="#000000">
                <v:path arrowok="t"/>
              </v:shape>
            </v:group>
            <v:group style="position:absolute;left:4276;top:3980;width:12;height:2" coordorigin="4276,3980" coordsize="12,2">
              <v:shape style="position:absolute;left:4276;top:3980;width:12;height:2" coordorigin="4276,3980" coordsize="12,0" path="m4276,3980l4288,3980e" filled="false" stroked="true" strokeweight=".6pt" strokecolor="#000000">
                <v:path arrowok="t"/>
              </v:shape>
            </v:group>
            <v:group style="position:absolute;left:4295;top:3980;width:12;height:2" coordorigin="4295,3980" coordsize="12,2">
              <v:shape style="position:absolute;left:4295;top:3980;width:12;height:2" coordorigin="4295,3980" coordsize="12,0" path="m4295,3980l4307,3980e" filled="false" stroked="true" strokeweight=".6pt" strokecolor="#000000">
                <v:path arrowok="t"/>
              </v:shape>
            </v:group>
            <v:group style="position:absolute;left:4314;top:3980;width:12;height:2" coordorigin="4314,3980" coordsize="12,2">
              <v:shape style="position:absolute;left:4314;top:3980;width:12;height:2" coordorigin="4314,3980" coordsize="12,0" path="m4314,3980l4326,3980e" filled="false" stroked="true" strokeweight=".6pt" strokecolor="#000000">
                <v:path arrowok="t"/>
              </v:shape>
            </v:group>
            <v:group style="position:absolute;left:4333;top:3980;width:12;height:2" coordorigin="4333,3980" coordsize="12,2">
              <v:shape style="position:absolute;left:4333;top:3980;width:12;height:2" coordorigin="4333,3980" coordsize="12,0" path="m4333,3980l4345,3980e" filled="false" stroked="true" strokeweight=".6pt" strokecolor="#000000">
                <v:path arrowok="t"/>
              </v:shape>
            </v:group>
            <v:group style="position:absolute;left:4352;top:3980;width:12;height:2" coordorigin="4352,3980" coordsize="12,2">
              <v:shape style="position:absolute;left:4352;top:3980;width:12;height:2" coordorigin="4352,3980" coordsize="12,0" path="m4352,3980l4364,3980e" filled="false" stroked="true" strokeweight=".6pt" strokecolor="#000000">
                <v:path arrowok="t"/>
              </v:shape>
            </v:group>
            <v:group style="position:absolute;left:4372;top:3980;width:12;height:2" coordorigin="4372,3980" coordsize="12,2">
              <v:shape style="position:absolute;left:4372;top:3980;width:12;height:2" coordorigin="4372,3980" coordsize="12,0" path="m4372,3980l4384,3980e" filled="false" stroked="true" strokeweight=".6pt" strokecolor="#000000">
                <v:path arrowok="t"/>
              </v:shape>
            </v:group>
            <v:group style="position:absolute;left:4391;top:3980;width:12;height:2" coordorigin="4391,3980" coordsize="12,2">
              <v:shape style="position:absolute;left:4391;top:3980;width:12;height:2" coordorigin="4391,3980" coordsize="12,0" path="m4391,3980l4403,3980e" filled="false" stroked="true" strokeweight=".6pt" strokecolor="#000000">
                <v:path arrowok="t"/>
              </v:shape>
            </v:group>
            <v:group style="position:absolute;left:4410;top:3980;width:12;height:2" coordorigin="4410,3980" coordsize="12,2">
              <v:shape style="position:absolute;left:4410;top:3980;width:12;height:2" coordorigin="4410,3980" coordsize="12,0" path="m4410,3980l4422,3980e" filled="false" stroked="true" strokeweight=".6pt" strokecolor="#000000">
                <v:path arrowok="t"/>
              </v:shape>
            </v:group>
            <v:group style="position:absolute;left:4429;top:3980;width:12;height:2" coordorigin="4429,3980" coordsize="12,2">
              <v:shape style="position:absolute;left:4429;top:3980;width:12;height:2" coordorigin="4429,3980" coordsize="12,0" path="m4429,3980l4441,3980e" filled="false" stroked="true" strokeweight=".6pt" strokecolor="#000000">
                <v:path arrowok="t"/>
              </v:shape>
            </v:group>
            <v:group style="position:absolute;left:4448;top:3980;width:12;height:2" coordorigin="4448,3980" coordsize="12,2">
              <v:shape style="position:absolute;left:4448;top:3980;width:12;height:2" coordorigin="4448,3980" coordsize="12,0" path="m4448,3980l4460,3980e" filled="false" stroked="true" strokeweight=".6pt" strokecolor="#000000">
                <v:path arrowok="t"/>
              </v:shape>
            </v:group>
            <v:group style="position:absolute;left:4468;top:3980;width:12;height:2" coordorigin="4468,3980" coordsize="12,2">
              <v:shape style="position:absolute;left:4468;top:3980;width:12;height:2" coordorigin="4468,3980" coordsize="12,0" path="m4468,3980l4480,3980e" filled="false" stroked="true" strokeweight=".6pt" strokecolor="#000000">
                <v:path arrowok="t"/>
              </v:shape>
            </v:group>
            <v:group style="position:absolute;left:4487;top:3980;width:12;height:2" coordorigin="4487,3980" coordsize="12,2">
              <v:shape style="position:absolute;left:4487;top:3980;width:12;height:2" coordorigin="4487,3980" coordsize="12,0" path="m4487,3980l4499,3980e" filled="false" stroked="true" strokeweight=".6pt" strokecolor="#000000">
                <v:path arrowok="t"/>
              </v:shape>
            </v:group>
            <v:group style="position:absolute;left:4506;top:3980;width:12;height:2" coordorigin="4506,3980" coordsize="12,2">
              <v:shape style="position:absolute;left:4506;top:3980;width:12;height:2" coordorigin="4506,3980" coordsize="12,0" path="m4506,3980l4518,3980e" filled="false" stroked="true" strokeweight=".6pt" strokecolor="#000000">
                <v:path arrowok="t"/>
              </v:shape>
            </v:group>
            <v:group style="position:absolute;left:4525;top:3980;width:12;height:2" coordorigin="4525,3980" coordsize="12,2">
              <v:shape style="position:absolute;left:4525;top:3980;width:12;height:2" coordorigin="4525,3980" coordsize="12,0" path="m4525,3980l4537,3980e" filled="false" stroked="true" strokeweight=".6pt" strokecolor="#000000">
                <v:path arrowok="t"/>
              </v:shape>
            </v:group>
            <v:group style="position:absolute;left:4544;top:3980;width:12;height:2" coordorigin="4544,3980" coordsize="12,2">
              <v:shape style="position:absolute;left:4544;top:3980;width:12;height:2" coordorigin="4544,3980" coordsize="12,0" path="m4544,3980l4556,3980e" filled="false" stroked="true" strokeweight=".6pt" strokecolor="#000000">
                <v:path arrowok="t"/>
              </v:shape>
            </v:group>
            <v:group style="position:absolute;left:4564;top:3980;width:12;height:2" coordorigin="4564,3980" coordsize="12,2">
              <v:shape style="position:absolute;left:4564;top:3980;width:12;height:2" coordorigin="4564,3980" coordsize="12,0" path="m4564,3980l4576,3980e" filled="false" stroked="true" strokeweight=".6pt" strokecolor="#000000">
                <v:path arrowok="t"/>
              </v:shape>
            </v:group>
            <v:group style="position:absolute;left:4583;top:3980;width:12;height:2" coordorigin="4583,3980" coordsize="12,2">
              <v:shape style="position:absolute;left:4583;top:3980;width:12;height:2" coordorigin="4583,3980" coordsize="12,0" path="m4583,3980l4595,3980e" filled="false" stroked="true" strokeweight=".6pt" strokecolor="#000000">
                <v:path arrowok="t"/>
              </v:shape>
            </v:group>
            <v:group style="position:absolute;left:4602;top:3980;width:12;height:2" coordorigin="4602,3980" coordsize="12,2">
              <v:shape style="position:absolute;left:4602;top:3980;width:12;height:2" coordorigin="4602,3980" coordsize="12,0" path="m4602,3980l4614,3980e" filled="false" stroked="true" strokeweight=".6pt" strokecolor="#000000">
                <v:path arrowok="t"/>
              </v:shape>
            </v:group>
            <v:group style="position:absolute;left:4621;top:3980;width:12;height:2" coordorigin="4621,3980" coordsize="12,2">
              <v:shape style="position:absolute;left:4621;top:3980;width:12;height:2" coordorigin="4621,3980" coordsize="12,0" path="m4621,3980l4633,3980e" filled="false" stroked="true" strokeweight=".6pt" strokecolor="#000000">
                <v:path arrowok="t"/>
              </v:shape>
            </v:group>
            <v:group style="position:absolute;left:4640;top:3980;width:12;height:2" coordorigin="4640,3980" coordsize="12,2">
              <v:shape style="position:absolute;left:4640;top:3980;width:12;height:2" coordorigin="4640,3980" coordsize="12,0" path="m4640,3980l4652,3980e" filled="false" stroked="true" strokeweight=".6pt" strokecolor="#000000">
                <v:path arrowok="t"/>
              </v:shape>
            </v:group>
            <v:group style="position:absolute;left:4660;top:3980;width:12;height:2" coordorigin="4660,3980" coordsize="12,2">
              <v:shape style="position:absolute;left:4660;top:3980;width:12;height:2" coordorigin="4660,3980" coordsize="12,0" path="m4660,3980l4672,3980e" filled="false" stroked="true" strokeweight=".6pt" strokecolor="#000000">
                <v:path arrowok="t"/>
              </v:shape>
            </v:group>
            <v:group style="position:absolute;left:4679;top:3980;width:12;height:2" coordorigin="4679,3980" coordsize="12,2">
              <v:shape style="position:absolute;left:4679;top:3980;width:12;height:2" coordorigin="4679,3980" coordsize="12,0" path="m4679,3980l4691,3980e" filled="false" stroked="true" strokeweight=".6pt" strokecolor="#000000">
                <v:path arrowok="t"/>
              </v:shape>
            </v:group>
            <v:group style="position:absolute;left:4698;top:3980;width:12;height:2" coordorigin="4698,3980" coordsize="12,2">
              <v:shape style="position:absolute;left:4698;top:3980;width:12;height:2" coordorigin="4698,3980" coordsize="12,0" path="m4698,3980l4710,3980e" filled="false" stroked="true" strokeweight=".6pt" strokecolor="#000000">
                <v:path arrowok="t"/>
              </v:shape>
            </v:group>
            <v:group style="position:absolute;left:4717;top:3980;width:12;height:2" coordorigin="4717,3980" coordsize="12,2">
              <v:shape style="position:absolute;left:4717;top:3980;width:12;height:2" coordorigin="4717,3980" coordsize="12,0" path="m4717,3980l4729,3980e" filled="false" stroked="true" strokeweight=".6pt" strokecolor="#000000">
                <v:path arrowok="t"/>
              </v:shape>
            </v:group>
            <v:group style="position:absolute;left:4736;top:3980;width:12;height:2" coordorigin="4736,3980" coordsize="12,2">
              <v:shape style="position:absolute;left:4736;top:3980;width:12;height:2" coordorigin="4736,3980" coordsize="12,0" path="m4736,3980l4748,3980e" filled="false" stroked="true" strokeweight=".6pt" strokecolor="#000000">
                <v:path arrowok="t"/>
              </v:shape>
            </v:group>
            <v:group style="position:absolute;left:4756;top:3980;width:12;height:2" coordorigin="4756,3980" coordsize="12,2">
              <v:shape style="position:absolute;left:4756;top:3980;width:12;height:2" coordorigin="4756,3980" coordsize="12,0" path="m4756,3980l4768,3980e" filled="false" stroked="true" strokeweight=".6pt" strokecolor="#000000">
                <v:path arrowok="t"/>
              </v:shape>
            </v:group>
            <v:group style="position:absolute;left:4775;top:3980;width:12;height:2" coordorigin="4775,3980" coordsize="12,2">
              <v:shape style="position:absolute;left:4775;top:3980;width:12;height:2" coordorigin="4775,3980" coordsize="12,0" path="m4775,3980l4787,3980e" filled="false" stroked="true" strokeweight=".6pt" strokecolor="#000000">
                <v:path arrowok="t"/>
              </v:shape>
            </v:group>
            <v:group style="position:absolute;left:4794;top:3980;width:12;height:2" coordorigin="4794,3980" coordsize="12,2">
              <v:shape style="position:absolute;left:4794;top:3980;width:12;height:2" coordorigin="4794,3980" coordsize="12,0" path="m4794,3980l4806,3980e" filled="false" stroked="true" strokeweight=".6pt" strokecolor="#000000">
                <v:path arrowok="t"/>
              </v:shape>
            </v:group>
            <v:group style="position:absolute;left:4813;top:3980;width:12;height:2" coordorigin="4813,3980" coordsize="12,2">
              <v:shape style="position:absolute;left:4813;top:3980;width:12;height:2" coordorigin="4813,3980" coordsize="12,0" path="m4813,3980l4825,3980e" filled="false" stroked="true" strokeweight=".6pt" strokecolor="#000000">
                <v:path arrowok="t"/>
              </v:shape>
            </v:group>
            <v:group style="position:absolute;left:4832;top:3980;width:12;height:2" coordorigin="4832,3980" coordsize="12,2">
              <v:shape style="position:absolute;left:4832;top:3980;width:12;height:2" coordorigin="4832,3980" coordsize="12,0" path="m4832,3980l4844,3980e" filled="false" stroked="true" strokeweight=".6pt" strokecolor="#000000">
                <v:path arrowok="t"/>
              </v:shape>
            </v:group>
            <v:group style="position:absolute;left:4852;top:3980;width:12;height:2" coordorigin="4852,3980" coordsize="12,2">
              <v:shape style="position:absolute;left:4852;top:3980;width:12;height:2" coordorigin="4852,3980" coordsize="12,0" path="m4852,3980l4864,3980e" filled="false" stroked="true" strokeweight=".6pt" strokecolor="#000000">
                <v:path arrowok="t"/>
              </v:shape>
            </v:group>
            <v:group style="position:absolute;left:4871;top:3980;width:12;height:2" coordorigin="4871,3980" coordsize="12,2">
              <v:shape style="position:absolute;left:4871;top:3980;width:12;height:2" coordorigin="4871,3980" coordsize="12,0" path="m4871,3980l4883,3980e" filled="false" stroked="true" strokeweight=".6pt" strokecolor="#000000">
                <v:path arrowok="t"/>
              </v:shape>
            </v:group>
            <v:group style="position:absolute;left:4890;top:3980;width:12;height:2" coordorigin="4890,3980" coordsize="12,2">
              <v:shape style="position:absolute;left:4890;top:3980;width:12;height:2" coordorigin="4890,3980" coordsize="12,0" path="m4890,3980l4902,3980e" filled="false" stroked="true" strokeweight=".6pt" strokecolor="#000000">
                <v:path arrowok="t"/>
              </v:shape>
            </v:group>
            <v:group style="position:absolute;left:4909;top:3980;width:12;height:2" coordorigin="4909,3980" coordsize="12,2">
              <v:shape style="position:absolute;left:4909;top:3980;width:12;height:2" coordorigin="4909,3980" coordsize="12,0" path="m4909,3980l4921,3980e" filled="false" stroked="true" strokeweight=".6pt" strokecolor="#000000">
                <v:path arrowok="t"/>
              </v:shape>
            </v:group>
            <v:group style="position:absolute;left:4928;top:3980;width:12;height:2" coordorigin="4928,3980" coordsize="12,2">
              <v:shape style="position:absolute;left:4928;top:3980;width:12;height:2" coordorigin="4928,3980" coordsize="12,0" path="m4928,3980l4940,3980e" filled="false" stroked="true" strokeweight=".6pt" strokecolor="#000000">
                <v:path arrowok="t"/>
              </v:shape>
            </v:group>
            <v:group style="position:absolute;left:4948;top:3980;width:12;height:2" coordorigin="4948,3980" coordsize="12,2">
              <v:shape style="position:absolute;left:4948;top:3980;width:12;height:2" coordorigin="4948,3980" coordsize="12,0" path="m4948,3980l4960,3980e" filled="false" stroked="true" strokeweight=".6pt" strokecolor="#000000">
                <v:path arrowok="t"/>
              </v:shape>
            </v:group>
            <v:group style="position:absolute;left:4967;top:3980;width:12;height:2" coordorigin="4967,3980" coordsize="12,2">
              <v:shape style="position:absolute;left:4967;top:3980;width:12;height:2" coordorigin="4967,3980" coordsize="12,0" path="m4967,3980l4979,3980e" filled="false" stroked="true" strokeweight=".6pt" strokecolor="#000000">
                <v:path arrowok="t"/>
              </v:shape>
            </v:group>
            <v:group style="position:absolute;left:4986;top:3980;width:12;height:2" coordorigin="4986,3980" coordsize="12,2">
              <v:shape style="position:absolute;left:4986;top:3980;width:12;height:2" coordorigin="4986,3980" coordsize="12,0" path="m4986,3980l4998,3980e" filled="false" stroked="true" strokeweight=".6pt" strokecolor="#000000">
                <v:path arrowok="t"/>
              </v:shape>
            </v:group>
            <v:group style="position:absolute;left:5005;top:3980;width:12;height:2" coordorigin="5005,3980" coordsize="12,2">
              <v:shape style="position:absolute;left:5005;top:3980;width:12;height:2" coordorigin="5005,3980" coordsize="12,0" path="m5005,3980l5017,3980e" filled="false" stroked="true" strokeweight=".6pt" strokecolor="#000000">
                <v:path arrowok="t"/>
              </v:shape>
            </v:group>
            <v:group style="position:absolute;left:5024;top:3980;width:12;height:2" coordorigin="5024,3980" coordsize="12,2">
              <v:shape style="position:absolute;left:5024;top:3980;width:12;height:2" coordorigin="5024,3980" coordsize="12,0" path="m5024,3980l5036,3980e" filled="false" stroked="true" strokeweight=".6pt" strokecolor="#000000">
                <v:path arrowok="t"/>
              </v:shape>
            </v:group>
            <v:group style="position:absolute;left:5044;top:3980;width:12;height:2" coordorigin="5044,3980" coordsize="12,2">
              <v:shape style="position:absolute;left:5044;top:3980;width:12;height:2" coordorigin="5044,3980" coordsize="12,0" path="m5044,3980l5056,3980e" filled="false" stroked="true" strokeweight=".6pt" strokecolor="#000000">
                <v:path arrowok="t"/>
              </v:shape>
            </v:group>
            <v:group style="position:absolute;left:5063;top:3980;width:12;height:2" coordorigin="5063,3980" coordsize="12,2">
              <v:shape style="position:absolute;left:5063;top:3980;width:12;height:2" coordorigin="5063,3980" coordsize="12,0" path="m5063,3980l5075,3980e" filled="false" stroked="true" strokeweight=".6pt" strokecolor="#000000">
                <v:path arrowok="t"/>
              </v:shape>
            </v:group>
            <v:group style="position:absolute;left:5082;top:3980;width:12;height:2" coordorigin="5082,3980" coordsize="12,2">
              <v:shape style="position:absolute;left:5082;top:3980;width:12;height:2" coordorigin="5082,3980" coordsize="12,0" path="m5082,3980l5094,3980e" filled="false" stroked="true" strokeweight=".6pt" strokecolor="#000000">
                <v:path arrowok="t"/>
              </v:shape>
            </v:group>
            <v:group style="position:absolute;left:5101;top:3980;width:12;height:2" coordorigin="5101,3980" coordsize="12,2">
              <v:shape style="position:absolute;left:5101;top:3980;width:12;height:2" coordorigin="5101,3980" coordsize="12,0" path="m5101,3980l5113,3980e" filled="false" stroked="true" strokeweight=".6pt" strokecolor="#000000">
                <v:path arrowok="t"/>
              </v:shape>
            </v:group>
            <v:group style="position:absolute;left:5120;top:3980;width:12;height:2" coordorigin="5120,3980" coordsize="12,2">
              <v:shape style="position:absolute;left:5120;top:3980;width:12;height:2" coordorigin="5120,3980" coordsize="12,0" path="m5120,3980l5132,3980e" filled="false" stroked="true" strokeweight=".6pt" strokecolor="#000000">
                <v:path arrowok="t"/>
              </v:shape>
            </v:group>
            <v:group style="position:absolute;left:5140;top:3980;width:12;height:2" coordorigin="5140,3980" coordsize="12,2">
              <v:shape style="position:absolute;left:5140;top:3980;width:12;height:2" coordorigin="5140,3980" coordsize="12,0" path="m5140,3980l5152,3980e" filled="false" stroked="true" strokeweight=".6pt" strokecolor="#000000">
                <v:path arrowok="t"/>
              </v:shape>
            </v:group>
            <v:group style="position:absolute;left:5159;top:3980;width:12;height:2" coordorigin="5159,3980" coordsize="12,2">
              <v:shape style="position:absolute;left:5159;top:3980;width:12;height:2" coordorigin="5159,3980" coordsize="12,0" path="m5159,3980l5171,3980e" filled="false" stroked="true" strokeweight=".6pt" strokecolor="#000000">
                <v:path arrowok="t"/>
              </v:shape>
            </v:group>
            <v:group style="position:absolute;left:5178;top:3980;width:12;height:2" coordorigin="5178,3980" coordsize="12,2">
              <v:shape style="position:absolute;left:5178;top:3980;width:12;height:2" coordorigin="5178,3980" coordsize="12,0" path="m5178,3980l5190,3980e" filled="false" stroked="true" strokeweight=".6pt" strokecolor="#000000">
                <v:path arrowok="t"/>
              </v:shape>
            </v:group>
            <v:group style="position:absolute;left:5197;top:3980;width:12;height:2" coordorigin="5197,3980" coordsize="12,2">
              <v:shape style="position:absolute;left:5197;top:3980;width:12;height:2" coordorigin="5197,3980" coordsize="12,0" path="m5197,3980l5209,3980e" filled="false" stroked="true" strokeweight=".6pt" strokecolor="#000000">
                <v:path arrowok="t"/>
              </v:shape>
            </v:group>
            <v:group style="position:absolute;left:5216;top:3980;width:12;height:2" coordorigin="5216,3980" coordsize="12,2">
              <v:shape style="position:absolute;left:5216;top:3980;width:12;height:2" coordorigin="5216,3980" coordsize="12,0" path="m5216,3980l5228,3980e" filled="false" stroked="true" strokeweight=".6pt" strokecolor="#000000">
                <v:path arrowok="t"/>
              </v:shape>
            </v:group>
            <v:group style="position:absolute;left:5236;top:3980;width:12;height:2" coordorigin="5236,3980" coordsize="12,2">
              <v:shape style="position:absolute;left:5236;top:3980;width:12;height:2" coordorigin="5236,3980" coordsize="12,0" path="m5236,3980l5248,3980e" filled="false" stroked="true" strokeweight=".6pt" strokecolor="#000000">
                <v:path arrowok="t"/>
              </v:shape>
            </v:group>
            <v:group style="position:absolute;left:5255;top:3980;width:12;height:2" coordorigin="5255,3980" coordsize="12,2">
              <v:shape style="position:absolute;left:5255;top:3980;width:12;height:2" coordorigin="5255,3980" coordsize="12,0" path="m5255,3980l5267,3980e" filled="false" stroked="true" strokeweight=".6pt" strokecolor="#000000">
                <v:path arrowok="t"/>
              </v:shape>
            </v:group>
            <v:group style="position:absolute;left:5274;top:3980;width:12;height:2" coordorigin="5274,3980" coordsize="12,2">
              <v:shape style="position:absolute;left:5274;top:3980;width:12;height:2" coordorigin="5274,3980" coordsize="12,0" path="m5274,3980l5286,3980e" filled="false" stroked="true" strokeweight=".6pt" strokecolor="#000000">
                <v:path arrowok="t"/>
              </v:shape>
            </v:group>
            <v:group style="position:absolute;left:5293;top:3980;width:12;height:2" coordorigin="5293,3980" coordsize="12,2">
              <v:shape style="position:absolute;left:5293;top:3980;width:12;height:2" coordorigin="5293,3980" coordsize="12,0" path="m5293,3980l5305,3980e" filled="false" stroked="true" strokeweight=".6pt" strokecolor="#000000">
                <v:path arrowok="t"/>
              </v:shape>
            </v:group>
            <v:group style="position:absolute;left:5312;top:3980;width:12;height:2" coordorigin="5312,3980" coordsize="12,2">
              <v:shape style="position:absolute;left:5312;top:3980;width:12;height:2" coordorigin="5312,3980" coordsize="12,0" path="m5312,3980l5324,3980e" filled="false" stroked="true" strokeweight=".6pt" strokecolor="#000000">
                <v:path arrowok="t"/>
              </v:shape>
            </v:group>
            <v:group style="position:absolute;left:5332;top:3980;width:12;height:2" coordorigin="5332,3980" coordsize="12,2">
              <v:shape style="position:absolute;left:5332;top:3980;width:12;height:2" coordorigin="5332,3980" coordsize="12,0" path="m5332,3980l5344,3980e" filled="false" stroked="true" strokeweight=".6pt" strokecolor="#000000">
                <v:path arrowok="t"/>
              </v:shape>
            </v:group>
            <v:group style="position:absolute;left:5351;top:3980;width:12;height:2" coordorigin="5351,3980" coordsize="12,2">
              <v:shape style="position:absolute;left:5351;top:3980;width:12;height:2" coordorigin="5351,3980" coordsize="12,0" path="m5351,3980l5363,3980e" filled="false" stroked="true" strokeweight=".6pt" strokecolor="#000000">
                <v:path arrowok="t"/>
              </v:shape>
            </v:group>
            <v:group style="position:absolute;left:5370;top:3980;width:12;height:2" coordorigin="5370,3980" coordsize="12,2">
              <v:shape style="position:absolute;left:5370;top:3980;width:12;height:2" coordorigin="5370,3980" coordsize="12,0" path="m5370,3980l5382,3980e" filled="false" stroked="true" strokeweight=".6pt" strokecolor="#000000">
                <v:path arrowok="t"/>
              </v:shape>
            </v:group>
            <v:group style="position:absolute;left:5389;top:3980;width:12;height:2" coordorigin="5389,3980" coordsize="12,2">
              <v:shape style="position:absolute;left:5389;top:3980;width:12;height:2" coordorigin="5389,3980" coordsize="12,0" path="m5389,3980l5401,3980e" filled="false" stroked="true" strokeweight=".6pt" strokecolor="#000000">
                <v:path arrowok="t"/>
              </v:shape>
            </v:group>
            <v:group style="position:absolute;left:5408;top:3980;width:12;height:2" coordorigin="5408,3980" coordsize="12,2">
              <v:shape style="position:absolute;left:5408;top:3980;width:12;height:2" coordorigin="5408,3980" coordsize="12,0" path="m5408,3980l5420,3980e" filled="false" stroked="true" strokeweight=".6pt" strokecolor="#000000">
                <v:path arrowok="t"/>
              </v:shape>
            </v:group>
            <v:group style="position:absolute;left:5428;top:3980;width:12;height:2" coordorigin="5428,3980" coordsize="12,2">
              <v:shape style="position:absolute;left:5428;top:3980;width:12;height:2" coordorigin="5428,3980" coordsize="12,0" path="m5428,3980l5440,3980e" filled="false" stroked="true" strokeweight=".6pt" strokecolor="#000000">
                <v:path arrowok="t"/>
              </v:shape>
            </v:group>
            <v:group style="position:absolute;left:5447;top:3980;width:12;height:2" coordorigin="5447,3980" coordsize="12,2">
              <v:shape style="position:absolute;left:5447;top:3980;width:12;height:2" coordorigin="5447,3980" coordsize="12,0" path="m5447,3980l5459,3980e" filled="false" stroked="true" strokeweight=".6pt" strokecolor="#000000">
                <v:path arrowok="t"/>
              </v:shape>
            </v:group>
            <v:group style="position:absolute;left:5466;top:3980;width:12;height:2" coordorigin="5466,3980" coordsize="12,2">
              <v:shape style="position:absolute;left:5466;top:3980;width:12;height:2" coordorigin="5466,3980" coordsize="12,0" path="m5466,3980l5478,3980e" filled="false" stroked="true" strokeweight=".6pt" strokecolor="#000000">
                <v:path arrowok="t"/>
              </v:shape>
            </v:group>
            <v:group style="position:absolute;left:5485;top:3980;width:12;height:2" coordorigin="5485,3980" coordsize="12,2">
              <v:shape style="position:absolute;left:5485;top:3980;width:12;height:2" coordorigin="5485,3980" coordsize="12,0" path="m5485,3980l5497,3980e" filled="false" stroked="true" strokeweight=".6pt" strokecolor="#000000">
                <v:path arrowok="t"/>
              </v:shape>
            </v:group>
            <v:group style="position:absolute;left:5504;top:3980;width:12;height:2" coordorigin="5504,3980" coordsize="12,2">
              <v:shape style="position:absolute;left:5504;top:3980;width:12;height:2" coordorigin="5504,3980" coordsize="12,0" path="m5504,3980l5516,3980e" filled="false" stroked="true" strokeweight=".6pt" strokecolor="#000000">
                <v:path arrowok="t"/>
              </v:shape>
            </v:group>
            <v:group style="position:absolute;left:5524;top:3980;width:12;height:2" coordorigin="5524,3980" coordsize="12,2">
              <v:shape style="position:absolute;left:5524;top:3980;width:12;height:2" coordorigin="5524,3980" coordsize="12,0" path="m5524,3980l5536,3980e" filled="false" stroked="true" strokeweight=".6pt" strokecolor="#000000">
                <v:path arrowok="t"/>
              </v:shape>
            </v:group>
            <v:group style="position:absolute;left:5543;top:3980;width:12;height:2" coordorigin="5543,3980" coordsize="12,2">
              <v:shape style="position:absolute;left:5543;top:3980;width:12;height:2" coordorigin="5543,3980" coordsize="12,0" path="m5543,3980l5555,3980e" filled="false" stroked="true" strokeweight=".6pt" strokecolor="#000000">
                <v:path arrowok="t"/>
              </v:shape>
            </v:group>
            <v:group style="position:absolute;left:5562;top:3980;width:12;height:2" coordorigin="5562,3980" coordsize="12,2">
              <v:shape style="position:absolute;left:5562;top:3980;width:12;height:2" coordorigin="5562,3980" coordsize="12,0" path="m5562,3980l5574,3980e" filled="false" stroked="true" strokeweight=".6pt" strokecolor="#000000">
                <v:path arrowok="t"/>
              </v:shape>
            </v:group>
            <v:group style="position:absolute;left:5581;top:3980;width:12;height:2" coordorigin="5581,3980" coordsize="12,2">
              <v:shape style="position:absolute;left:5581;top:3980;width:12;height:2" coordorigin="5581,3980" coordsize="12,0" path="m5581,3980l5593,3980e" filled="false" stroked="true" strokeweight=".6pt" strokecolor="#000000">
                <v:path arrowok="t"/>
              </v:shape>
            </v:group>
            <v:group style="position:absolute;left:5600;top:3980;width:12;height:2" coordorigin="5600,3980" coordsize="12,2">
              <v:shape style="position:absolute;left:5600;top:3980;width:12;height:2" coordorigin="5600,3980" coordsize="12,0" path="m5600,3980l5612,3980e" filled="false" stroked="true" strokeweight=".6pt" strokecolor="#000000">
                <v:path arrowok="t"/>
              </v:shape>
            </v:group>
            <v:group style="position:absolute;left:5620;top:3980;width:12;height:2" coordorigin="5620,3980" coordsize="12,2">
              <v:shape style="position:absolute;left:5620;top:3980;width:12;height:2" coordorigin="5620,3980" coordsize="12,0" path="m5620,3980l5632,3980e" filled="false" stroked="true" strokeweight=".6pt" strokecolor="#000000">
                <v:path arrowok="t"/>
              </v:shape>
            </v:group>
            <v:group style="position:absolute;left:5639;top:3980;width:12;height:2" coordorigin="5639,3980" coordsize="12,2">
              <v:shape style="position:absolute;left:5639;top:3980;width:12;height:2" coordorigin="5639,3980" coordsize="12,0" path="m5639,3980l5651,3980e" filled="false" stroked="true" strokeweight=".6pt" strokecolor="#000000">
                <v:path arrowok="t"/>
              </v:shape>
            </v:group>
            <v:group style="position:absolute;left:5658;top:3980;width:12;height:2" coordorigin="5658,3980" coordsize="12,2">
              <v:shape style="position:absolute;left:5658;top:3980;width:12;height:2" coordorigin="5658,3980" coordsize="12,0" path="m5658,3980l5670,3980e" filled="false" stroked="true" strokeweight=".6pt" strokecolor="#000000">
                <v:path arrowok="t"/>
              </v:shape>
            </v:group>
            <v:group style="position:absolute;left:5677;top:3980;width:12;height:2" coordorigin="5677,3980" coordsize="12,2">
              <v:shape style="position:absolute;left:5677;top:3980;width:12;height:2" coordorigin="5677,3980" coordsize="12,0" path="m5677,3980l5689,3980e" filled="false" stroked="true" strokeweight=".6pt" strokecolor="#000000">
                <v:path arrowok="t"/>
              </v:shape>
            </v:group>
            <v:group style="position:absolute;left:5696;top:3980;width:12;height:2" coordorigin="5696,3980" coordsize="12,2">
              <v:shape style="position:absolute;left:5696;top:3980;width:12;height:2" coordorigin="5696,3980" coordsize="12,0" path="m5696,3980l5708,3980e" filled="false" stroked="true" strokeweight=".6pt" strokecolor="#000000">
                <v:path arrowok="t"/>
              </v:shape>
            </v:group>
            <v:group style="position:absolute;left:5716;top:3980;width:12;height:2" coordorigin="5716,3980" coordsize="12,2">
              <v:shape style="position:absolute;left:5716;top:3980;width:12;height:2" coordorigin="5716,3980" coordsize="12,0" path="m5716,3980l5728,3980e" filled="false" stroked="true" strokeweight=".6pt" strokecolor="#000000">
                <v:path arrowok="t"/>
              </v:shape>
            </v:group>
            <v:group style="position:absolute;left:5735;top:3980;width:12;height:2" coordorigin="5735,3980" coordsize="12,2">
              <v:shape style="position:absolute;left:5735;top:3980;width:12;height:2" coordorigin="5735,3980" coordsize="12,0" path="m5735,3980l5747,3980e" filled="false" stroked="true" strokeweight=".6pt" strokecolor="#000000">
                <v:path arrowok="t"/>
              </v:shape>
            </v:group>
            <v:group style="position:absolute;left:5754;top:3980;width:12;height:2" coordorigin="5754,3980" coordsize="12,2">
              <v:shape style="position:absolute;left:5754;top:3980;width:12;height:2" coordorigin="5754,3980" coordsize="12,0" path="m5754,3980l5766,3980e" filled="false" stroked="true" strokeweight=".6pt" strokecolor="#000000">
                <v:path arrowok="t"/>
              </v:shape>
            </v:group>
            <v:group style="position:absolute;left:5773;top:3980;width:12;height:2" coordorigin="5773,3980" coordsize="12,2">
              <v:shape style="position:absolute;left:5773;top:3980;width:12;height:2" coordorigin="5773,3980" coordsize="12,0" path="m5773,3980l5785,3980e" filled="false" stroked="true" strokeweight=".6pt" strokecolor="#000000">
                <v:path arrowok="t"/>
              </v:shape>
            </v:group>
            <v:group style="position:absolute;left:5792;top:3980;width:12;height:2" coordorigin="5792,3980" coordsize="12,2">
              <v:shape style="position:absolute;left:5792;top:3980;width:12;height:2" coordorigin="5792,3980" coordsize="12,0" path="m5792,3980l5804,3980e" filled="false" stroked="true" strokeweight=".6pt" strokecolor="#000000">
                <v:path arrowok="t"/>
              </v:shape>
            </v:group>
            <v:group style="position:absolute;left:5812;top:3980;width:12;height:2" coordorigin="5812,3980" coordsize="12,2">
              <v:shape style="position:absolute;left:5812;top:3980;width:12;height:2" coordorigin="5812,3980" coordsize="12,0" path="m5812,3980l5824,3980e" filled="false" stroked="true" strokeweight=".6pt" strokecolor="#000000">
                <v:path arrowok="t"/>
              </v:shape>
            </v:group>
            <v:group style="position:absolute;left:5831;top:3980;width:12;height:2" coordorigin="5831,3980" coordsize="12,2">
              <v:shape style="position:absolute;left:5831;top:3980;width:12;height:2" coordorigin="5831,3980" coordsize="12,0" path="m5831,3980l5843,3980e" filled="false" stroked="true" strokeweight=".6pt" strokecolor="#000000">
                <v:path arrowok="t"/>
              </v:shape>
            </v:group>
            <v:group style="position:absolute;left:5850;top:3980;width:12;height:2" coordorigin="5850,3980" coordsize="12,2">
              <v:shape style="position:absolute;left:5850;top:3980;width:12;height:2" coordorigin="5850,3980" coordsize="12,0" path="m5850,3980l5862,3980e" filled="false" stroked="true" strokeweight=".6pt" strokecolor="#000000">
                <v:path arrowok="t"/>
              </v:shape>
            </v:group>
            <v:group style="position:absolute;left:5869;top:3980;width:12;height:2" coordorigin="5869,3980" coordsize="12,2">
              <v:shape style="position:absolute;left:5869;top:3980;width:12;height:2" coordorigin="5869,3980" coordsize="12,0" path="m5869,3980l5881,3980e" filled="false" stroked="true" strokeweight=".6pt" strokecolor="#000000">
                <v:path arrowok="t"/>
              </v:shape>
            </v:group>
            <v:group style="position:absolute;left:5888;top:3980;width:12;height:2" coordorigin="5888,3980" coordsize="12,2">
              <v:shape style="position:absolute;left:5888;top:3980;width:12;height:2" coordorigin="5888,3980" coordsize="12,0" path="m5888,3980l5900,3980e" filled="false" stroked="true" strokeweight=".6pt" strokecolor="#000000">
                <v:path arrowok="t"/>
              </v:shape>
            </v:group>
            <v:group style="position:absolute;left:5908;top:3980;width:12;height:2" coordorigin="5908,3980" coordsize="12,2">
              <v:shape style="position:absolute;left:5908;top:3980;width:12;height:2" coordorigin="5908,3980" coordsize="12,0" path="m5908,3980l5920,3980e" filled="false" stroked="true" strokeweight=".6pt" strokecolor="#000000">
                <v:path arrowok="t"/>
              </v:shape>
            </v:group>
            <v:group style="position:absolute;left:5927;top:3980;width:12;height:2" coordorigin="5927,3980" coordsize="12,2">
              <v:shape style="position:absolute;left:5927;top:3980;width:12;height:2" coordorigin="5927,3980" coordsize="12,0" path="m5927,3980l5939,3980e" filled="false" stroked="true" strokeweight=".6pt" strokecolor="#000000">
                <v:path arrowok="t"/>
              </v:shape>
            </v:group>
            <v:group style="position:absolute;left:5946;top:3980;width:12;height:2" coordorigin="5946,3980" coordsize="12,2">
              <v:shape style="position:absolute;left:5946;top:3980;width:12;height:2" coordorigin="5946,3980" coordsize="12,0" path="m5946,3980l5958,3980e" filled="false" stroked="true" strokeweight=".6pt" strokecolor="#000000">
                <v:path arrowok="t"/>
              </v:shape>
            </v:group>
            <v:group style="position:absolute;left:5965;top:3980;width:12;height:2" coordorigin="5965,3980" coordsize="12,2">
              <v:shape style="position:absolute;left:5965;top:3980;width:12;height:2" coordorigin="5965,3980" coordsize="12,0" path="m5965,3980l5977,3980e" filled="false" stroked="true" strokeweight=".6pt" strokecolor="#000000">
                <v:path arrowok="t"/>
              </v:shape>
            </v:group>
            <v:group style="position:absolute;left:5984;top:3980;width:12;height:2" coordorigin="5984,3980" coordsize="12,2">
              <v:shape style="position:absolute;left:5984;top:3980;width:12;height:2" coordorigin="5984,3980" coordsize="12,0" path="m5984,3980l5996,3980e" filled="false" stroked="true" strokeweight=".6pt" strokecolor="#000000">
                <v:path arrowok="t"/>
              </v:shape>
            </v:group>
            <v:group style="position:absolute;left:6004;top:3980;width:12;height:2" coordorigin="6004,3980" coordsize="12,2">
              <v:shape style="position:absolute;left:6004;top:3980;width:12;height:2" coordorigin="6004,3980" coordsize="12,0" path="m6004,3980l6016,3980e" filled="false" stroked="true" strokeweight=".6pt" strokecolor="#000000">
                <v:path arrowok="t"/>
              </v:shape>
            </v:group>
            <v:group style="position:absolute;left:6023;top:3980;width:12;height:2" coordorigin="6023,3980" coordsize="12,2">
              <v:shape style="position:absolute;left:6023;top:3980;width:12;height:2" coordorigin="6023,3980" coordsize="12,0" path="m6023,3980l6035,3980e" filled="false" stroked="true" strokeweight=".6pt" strokecolor="#000000">
                <v:path arrowok="t"/>
              </v:shape>
            </v:group>
            <v:group style="position:absolute;left:6042;top:3980;width:12;height:2" coordorigin="6042,3980" coordsize="12,2">
              <v:shape style="position:absolute;left:6042;top:3980;width:12;height:2" coordorigin="6042,3980" coordsize="12,0" path="m6042,3980l6054,3980e" filled="false" stroked="true" strokeweight=".6pt" strokecolor="#000000">
                <v:path arrowok="t"/>
              </v:shape>
            </v:group>
            <v:group style="position:absolute;left:6061;top:3980;width:12;height:2" coordorigin="6061,3980" coordsize="12,2">
              <v:shape style="position:absolute;left:6061;top:3980;width:12;height:2" coordorigin="6061,3980" coordsize="12,0" path="m6061,3980l6073,3980e" filled="false" stroked="true" strokeweight=".6pt" strokecolor="#000000">
                <v:path arrowok="t"/>
              </v:shape>
            </v:group>
            <v:group style="position:absolute;left:6080;top:3980;width:12;height:2" coordorigin="6080,3980" coordsize="12,2">
              <v:shape style="position:absolute;left:6080;top:3980;width:12;height:2" coordorigin="6080,3980" coordsize="12,0" path="m6080,3980l6092,3980e" filled="false" stroked="true" strokeweight=".6pt" strokecolor="#000000">
                <v:path arrowok="t"/>
              </v:shape>
            </v:group>
            <v:group style="position:absolute;left:6100;top:3980;width:12;height:2" coordorigin="6100,3980" coordsize="12,2">
              <v:shape style="position:absolute;left:6100;top:3980;width:12;height:2" coordorigin="6100,3980" coordsize="12,0" path="m6100,3980l6112,3980e" filled="false" stroked="true" strokeweight=".6pt" strokecolor="#000000">
                <v:path arrowok="t"/>
              </v:shape>
            </v:group>
            <v:group style="position:absolute;left:6119;top:3980;width:12;height:2" coordorigin="6119,3980" coordsize="12,2">
              <v:shape style="position:absolute;left:6119;top:3980;width:12;height:2" coordorigin="6119,3980" coordsize="12,0" path="m6119,3980l6131,3980e" filled="false" stroked="true" strokeweight=".6pt" strokecolor="#000000">
                <v:path arrowok="t"/>
              </v:shape>
            </v:group>
            <v:group style="position:absolute;left:6138;top:3980;width:12;height:2" coordorigin="6138,3980" coordsize="12,2">
              <v:shape style="position:absolute;left:6138;top:3980;width:12;height:2" coordorigin="6138,3980" coordsize="12,0" path="m6138,3980l6150,3980e" filled="false" stroked="true" strokeweight=".6pt" strokecolor="#000000">
                <v:path arrowok="t"/>
              </v:shape>
            </v:group>
            <v:group style="position:absolute;left:6157;top:3980;width:12;height:2" coordorigin="6157,3980" coordsize="12,2">
              <v:shape style="position:absolute;left:6157;top:3980;width:12;height:2" coordorigin="6157,3980" coordsize="12,0" path="m6157,3980l6169,3980e" filled="false" stroked="true" strokeweight=".6pt" strokecolor="#000000">
                <v:path arrowok="t"/>
              </v:shape>
            </v:group>
            <v:group style="position:absolute;left:6176;top:3980;width:12;height:2" coordorigin="6176,3980" coordsize="12,2">
              <v:shape style="position:absolute;left:6176;top:3980;width:12;height:2" coordorigin="6176,3980" coordsize="12,0" path="m6176,3980l6188,3980e" filled="false" stroked="true" strokeweight=".6pt" strokecolor="#000000">
                <v:path arrowok="t"/>
              </v:shape>
            </v:group>
            <v:group style="position:absolute;left:6196;top:3980;width:12;height:2" coordorigin="6196,3980" coordsize="12,2">
              <v:shape style="position:absolute;left:6196;top:3980;width:12;height:2" coordorigin="6196,3980" coordsize="12,0" path="m6196,3980l6208,3980e" filled="false" stroked="true" strokeweight=".6pt" strokecolor="#000000">
                <v:path arrowok="t"/>
              </v:shape>
            </v:group>
            <v:group style="position:absolute;left:6215;top:3980;width:12;height:2" coordorigin="6215,3980" coordsize="12,2">
              <v:shape style="position:absolute;left:6215;top:3980;width:12;height:2" coordorigin="6215,3980" coordsize="12,0" path="m6215,3980l6227,3980e" filled="false" stroked="true" strokeweight=".6pt" strokecolor="#000000">
                <v:path arrowok="t"/>
              </v:shape>
            </v:group>
            <v:group style="position:absolute;left:6234;top:3980;width:12;height:2" coordorigin="6234,3980" coordsize="12,2">
              <v:shape style="position:absolute;left:6234;top:3980;width:12;height:2" coordorigin="6234,3980" coordsize="12,0" path="m6234,3980l6246,3980e" filled="false" stroked="true" strokeweight=".6pt" strokecolor="#000000">
                <v:path arrowok="t"/>
              </v:shape>
            </v:group>
            <v:group style="position:absolute;left:6253;top:3980;width:12;height:2" coordorigin="6253,3980" coordsize="12,2">
              <v:shape style="position:absolute;left:6253;top:3980;width:12;height:2" coordorigin="6253,3980" coordsize="12,0" path="m6253,3980l6265,3980e" filled="false" stroked="true" strokeweight=".6pt" strokecolor="#000000">
                <v:path arrowok="t"/>
              </v:shape>
            </v:group>
            <v:group style="position:absolute;left:6272;top:3980;width:12;height:2" coordorigin="6272,3980" coordsize="12,2">
              <v:shape style="position:absolute;left:6272;top:3980;width:12;height:2" coordorigin="6272,3980" coordsize="12,0" path="m6272,3980l6284,3980e" filled="false" stroked="true" strokeweight=".6pt" strokecolor="#000000">
                <v:path arrowok="t"/>
              </v:shape>
            </v:group>
            <v:group style="position:absolute;left:6292;top:3980;width:12;height:2" coordorigin="6292,3980" coordsize="12,2">
              <v:shape style="position:absolute;left:6292;top:3980;width:12;height:2" coordorigin="6292,3980" coordsize="12,0" path="m6292,3980l6304,3980e" filled="false" stroked="true" strokeweight=".6pt" strokecolor="#000000">
                <v:path arrowok="t"/>
              </v:shape>
            </v:group>
            <v:group style="position:absolute;left:6311;top:3980;width:12;height:2" coordorigin="6311,3980" coordsize="12,2">
              <v:shape style="position:absolute;left:6311;top:3980;width:12;height:2" coordorigin="6311,3980" coordsize="12,0" path="m6311,3980l6323,3980e" filled="false" stroked="true" strokeweight=".6pt" strokecolor="#000000">
                <v:path arrowok="t"/>
              </v:shape>
            </v:group>
            <v:group style="position:absolute;left:6330;top:3980;width:12;height:2" coordorigin="6330,3980" coordsize="12,2">
              <v:shape style="position:absolute;left:6330;top:3980;width:12;height:2" coordorigin="6330,3980" coordsize="12,0" path="m6330,3980l6342,3980e" filled="false" stroked="true" strokeweight=".6pt" strokecolor="#000000">
                <v:path arrowok="t"/>
              </v:shape>
            </v:group>
            <v:group style="position:absolute;left:6349;top:3980;width:12;height:2" coordorigin="6349,3980" coordsize="12,2">
              <v:shape style="position:absolute;left:6349;top:3980;width:12;height:2" coordorigin="6349,3980" coordsize="12,0" path="m6349,3980l6361,3980e" filled="false" stroked="true" strokeweight=".6pt" strokecolor="#000000">
                <v:path arrowok="t"/>
              </v:shape>
            </v:group>
            <v:group style="position:absolute;left:6368;top:3980;width:12;height:2" coordorigin="6368,3980" coordsize="12,2">
              <v:shape style="position:absolute;left:6368;top:3980;width:12;height:2" coordorigin="6368,3980" coordsize="12,0" path="m6368,3980l6380,3980e" filled="false" stroked="true" strokeweight=".6pt" strokecolor="#000000">
                <v:path arrowok="t"/>
              </v:shape>
            </v:group>
            <v:group style="position:absolute;left:6388;top:3980;width:12;height:2" coordorigin="6388,3980" coordsize="12,2">
              <v:shape style="position:absolute;left:6388;top:3980;width:12;height:2" coordorigin="6388,3980" coordsize="12,0" path="m6388,3980l6400,3980e" filled="false" stroked="true" strokeweight=".6pt" strokecolor="#000000">
                <v:path arrowok="t"/>
              </v:shape>
            </v:group>
            <v:group style="position:absolute;left:6407;top:3980;width:12;height:2" coordorigin="6407,3980" coordsize="12,2">
              <v:shape style="position:absolute;left:6407;top:3980;width:12;height:2" coordorigin="6407,3980" coordsize="12,0" path="m6407,3980l6419,3980e" filled="false" stroked="true" strokeweight=".6pt" strokecolor="#000000">
                <v:path arrowok="t"/>
              </v:shape>
            </v:group>
            <v:group style="position:absolute;left:6426;top:3980;width:12;height:2" coordorigin="6426,3980" coordsize="12,2">
              <v:shape style="position:absolute;left:6426;top:3980;width:12;height:2" coordorigin="6426,3980" coordsize="12,0" path="m6426,3980l6438,3980e" filled="false" stroked="true" strokeweight=".6pt" strokecolor="#000000">
                <v:path arrowok="t"/>
              </v:shape>
            </v:group>
            <v:group style="position:absolute;left:6445;top:3980;width:12;height:2" coordorigin="6445,3980" coordsize="12,2">
              <v:shape style="position:absolute;left:6445;top:3980;width:12;height:2" coordorigin="6445,3980" coordsize="12,0" path="m6445,3980l6457,3980e" filled="false" stroked="true" strokeweight=".6pt" strokecolor="#000000">
                <v:path arrowok="t"/>
              </v:shape>
            </v:group>
            <v:group style="position:absolute;left:6464;top:3980;width:12;height:2" coordorigin="6464,3980" coordsize="12,2">
              <v:shape style="position:absolute;left:6464;top:3980;width:12;height:2" coordorigin="6464,3980" coordsize="12,0" path="m6464,3980l6476,3980e" filled="false" stroked="true" strokeweight=".6pt" strokecolor="#000000">
                <v:path arrowok="t"/>
              </v:shape>
            </v:group>
            <v:group style="position:absolute;left:6484;top:3980;width:12;height:2" coordorigin="6484,3980" coordsize="12,2">
              <v:shape style="position:absolute;left:6484;top:3980;width:12;height:2" coordorigin="6484,3980" coordsize="12,0" path="m6484,3980l6496,3980e" filled="false" stroked="true" strokeweight=".6pt" strokecolor="#000000">
                <v:path arrowok="t"/>
              </v:shape>
            </v:group>
            <v:group style="position:absolute;left:6503;top:3980;width:12;height:2" coordorigin="6503,3980" coordsize="12,2">
              <v:shape style="position:absolute;left:6503;top:3980;width:12;height:2" coordorigin="6503,3980" coordsize="12,0" path="m6503,3980l6515,3980e" filled="false" stroked="true" strokeweight=".6pt" strokecolor="#000000">
                <v:path arrowok="t"/>
              </v:shape>
            </v:group>
            <v:group style="position:absolute;left:6522;top:3980;width:12;height:2" coordorigin="6522,3980" coordsize="12,2">
              <v:shape style="position:absolute;left:6522;top:3980;width:12;height:2" coordorigin="6522,3980" coordsize="12,0" path="m6522,3980l6534,3980e" filled="false" stroked="true" strokeweight=".6pt" strokecolor="#000000">
                <v:path arrowok="t"/>
              </v:shape>
            </v:group>
            <v:group style="position:absolute;left:6541;top:3980;width:12;height:2" coordorigin="6541,3980" coordsize="12,2">
              <v:shape style="position:absolute;left:6541;top:3980;width:12;height:2" coordorigin="6541,3980" coordsize="12,0" path="m6541,3980l6553,3980e" filled="false" stroked="true" strokeweight=".6pt" strokecolor="#000000">
                <v:path arrowok="t"/>
              </v:shape>
            </v:group>
            <v:group style="position:absolute;left:6560;top:3980;width:12;height:2" coordorigin="6560,3980" coordsize="12,2">
              <v:shape style="position:absolute;left:6560;top:3980;width:12;height:2" coordorigin="6560,3980" coordsize="12,0" path="m6560,3980l6572,3980e" filled="false" stroked="true" strokeweight=".6pt" strokecolor="#000000">
                <v:path arrowok="t"/>
              </v:shape>
            </v:group>
            <v:group style="position:absolute;left:6580;top:3980;width:12;height:2" coordorigin="6580,3980" coordsize="12,2">
              <v:shape style="position:absolute;left:6580;top:3980;width:12;height:2" coordorigin="6580,3980" coordsize="12,0" path="m6580,3980l6592,3980e" filled="false" stroked="true" strokeweight=".6pt" strokecolor="#000000">
                <v:path arrowok="t"/>
              </v:shape>
            </v:group>
            <v:group style="position:absolute;left:6599;top:3980;width:12;height:2" coordorigin="6599,3980" coordsize="12,2">
              <v:shape style="position:absolute;left:6599;top:3980;width:12;height:2" coordorigin="6599,3980" coordsize="12,0" path="m6599,3980l6611,3980e" filled="false" stroked="true" strokeweight=".6pt" strokecolor="#000000">
                <v:path arrowok="t"/>
              </v:shape>
            </v:group>
            <v:group style="position:absolute;left:6618;top:3980;width:12;height:2" coordorigin="6618,3980" coordsize="12,2">
              <v:shape style="position:absolute;left:6618;top:3980;width:12;height:2" coordorigin="6618,3980" coordsize="12,0" path="m6618,3980l6630,3980e" filled="false" stroked="true" strokeweight=".6pt" strokecolor="#000000">
                <v:path arrowok="t"/>
              </v:shape>
            </v:group>
            <v:group style="position:absolute;left:6637;top:3980;width:12;height:2" coordorigin="6637,3980" coordsize="12,2">
              <v:shape style="position:absolute;left:6637;top:3980;width:12;height:2" coordorigin="6637,3980" coordsize="12,0" path="m6637,3980l6649,3980e" filled="false" stroked="true" strokeweight=".6pt" strokecolor="#000000">
                <v:path arrowok="t"/>
              </v:shape>
            </v:group>
            <v:group style="position:absolute;left:6656;top:3980;width:12;height:2" coordorigin="6656,3980" coordsize="12,2">
              <v:shape style="position:absolute;left:6656;top:3980;width:12;height:2" coordorigin="6656,3980" coordsize="12,0" path="m6656,3980l6668,3980e" filled="false" stroked="true" strokeweight=".6pt" strokecolor="#000000">
                <v:path arrowok="t"/>
              </v:shape>
            </v:group>
            <v:group style="position:absolute;left:6676;top:3980;width:12;height:2" coordorigin="6676,3980" coordsize="12,2">
              <v:shape style="position:absolute;left:6676;top:3980;width:12;height:2" coordorigin="6676,3980" coordsize="12,0" path="m6676,3980l6688,3980e" filled="false" stroked="true" strokeweight=".6pt" strokecolor="#000000">
                <v:path arrowok="t"/>
              </v:shape>
            </v:group>
            <v:group style="position:absolute;left:6695;top:3980;width:12;height:2" coordorigin="6695,3980" coordsize="12,2">
              <v:shape style="position:absolute;left:6695;top:3980;width:12;height:2" coordorigin="6695,3980" coordsize="12,0" path="m6695,3980l6707,3980e" filled="false" stroked="true" strokeweight=".6pt" strokecolor="#000000">
                <v:path arrowok="t"/>
              </v:shape>
            </v:group>
            <v:group style="position:absolute;left:6714;top:3980;width:12;height:2" coordorigin="6714,3980" coordsize="12,2">
              <v:shape style="position:absolute;left:6714;top:3980;width:12;height:2" coordorigin="6714,3980" coordsize="12,0" path="m6714,3980l6726,3980e" filled="false" stroked="true" strokeweight=".6pt" strokecolor="#000000">
                <v:path arrowok="t"/>
              </v:shape>
            </v:group>
            <v:group style="position:absolute;left:6733;top:3980;width:12;height:2" coordorigin="6733,3980" coordsize="12,2">
              <v:shape style="position:absolute;left:6733;top:3980;width:12;height:2" coordorigin="6733,3980" coordsize="12,0" path="m6733,3980l6745,3980e" filled="false" stroked="true" strokeweight=".6pt" strokecolor="#000000">
                <v:path arrowok="t"/>
              </v:shape>
            </v:group>
            <v:group style="position:absolute;left:6752;top:3980;width:12;height:2" coordorigin="6752,3980" coordsize="12,2">
              <v:shape style="position:absolute;left:6752;top:3980;width:12;height:2" coordorigin="6752,3980" coordsize="12,0" path="m6752,3980l6764,3980e" filled="false" stroked="true" strokeweight=".6pt" strokecolor="#000000">
                <v:path arrowok="t"/>
              </v:shape>
            </v:group>
            <v:group style="position:absolute;left:6772;top:3980;width:12;height:2" coordorigin="6772,3980" coordsize="12,2">
              <v:shape style="position:absolute;left:6772;top:3980;width:12;height:2" coordorigin="6772,3980" coordsize="12,0" path="m6772,3980l6784,3980e" filled="false" stroked="true" strokeweight=".6pt" strokecolor="#000000">
                <v:path arrowok="t"/>
              </v:shape>
            </v:group>
            <v:group style="position:absolute;left:6791;top:3980;width:12;height:2" coordorigin="6791,3980" coordsize="12,2">
              <v:shape style="position:absolute;left:6791;top:3980;width:12;height:2" coordorigin="6791,3980" coordsize="12,0" path="m6791,3980l6803,3980e" filled="false" stroked="true" strokeweight=".6pt" strokecolor="#000000">
                <v:path arrowok="t"/>
              </v:shape>
            </v:group>
            <v:group style="position:absolute;left:6810;top:3980;width:12;height:2" coordorigin="6810,3980" coordsize="12,2">
              <v:shape style="position:absolute;left:6810;top:3980;width:12;height:2" coordorigin="6810,3980" coordsize="12,0" path="m6810,3980l6822,3980e" filled="false" stroked="true" strokeweight=".6pt" strokecolor="#000000">
                <v:path arrowok="t"/>
              </v:shape>
            </v:group>
            <v:group style="position:absolute;left:6829;top:3980;width:12;height:2" coordorigin="6829,3980" coordsize="12,2">
              <v:shape style="position:absolute;left:6829;top:3980;width:12;height:2" coordorigin="6829,3980" coordsize="12,0" path="m6829,3980l6841,3980e" filled="false" stroked="true" strokeweight=".6pt" strokecolor="#000000">
                <v:path arrowok="t"/>
              </v:shape>
            </v:group>
            <v:group style="position:absolute;left:6848;top:3980;width:12;height:2" coordorigin="6848,3980" coordsize="12,2">
              <v:shape style="position:absolute;left:6848;top:3980;width:12;height:2" coordorigin="6848,3980" coordsize="12,0" path="m6848,3980l6860,3980e" filled="false" stroked="true" strokeweight=".6pt" strokecolor="#000000">
                <v:path arrowok="t"/>
              </v:shape>
            </v:group>
            <v:group style="position:absolute;left:6868;top:3980;width:12;height:2" coordorigin="6868,3980" coordsize="12,2">
              <v:shape style="position:absolute;left:6868;top:3980;width:12;height:2" coordorigin="6868,3980" coordsize="12,0" path="m6868,3980l6880,3980e" filled="false" stroked="true" strokeweight=".6pt" strokecolor="#000000">
                <v:path arrowok="t"/>
              </v:shape>
            </v:group>
            <v:group style="position:absolute;left:6887;top:3980;width:12;height:2" coordorigin="6887,3980" coordsize="12,2">
              <v:shape style="position:absolute;left:6887;top:3980;width:12;height:2" coordorigin="6887,3980" coordsize="12,0" path="m6887,3980l6899,3980e" filled="false" stroked="true" strokeweight=".6pt" strokecolor="#000000">
                <v:path arrowok="t"/>
              </v:shape>
            </v:group>
            <v:group style="position:absolute;left:6906;top:3980;width:12;height:2" coordorigin="6906,3980" coordsize="12,2">
              <v:shape style="position:absolute;left:6906;top:3980;width:12;height:2" coordorigin="6906,3980" coordsize="12,0" path="m6906,3980l6918,3980e" filled="false" stroked="true" strokeweight=".6pt" strokecolor="#000000">
                <v:path arrowok="t"/>
              </v:shape>
            </v:group>
            <v:group style="position:absolute;left:6925;top:3980;width:12;height:2" coordorigin="6925,3980" coordsize="12,2">
              <v:shape style="position:absolute;left:6925;top:3980;width:12;height:2" coordorigin="6925,3980" coordsize="12,0" path="m6925,3980l6937,3980e" filled="false" stroked="true" strokeweight=".6pt" strokecolor="#000000">
                <v:path arrowok="t"/>
              </v:shape>
            </v:group>
            <v:group style="position:absolute;left:6944;top:3980;width:12;height:2" coordorigin="6944,3980" coordsize="12,2">
              <v:shape style="position:absolute;left:6944;top:3980;width:12;height:2" coordorigin="6944,3980" coordsize="12,0" path="m6944,3980l6956,3980e" filled="false" stroked="true" strokeweight=".6pt" strokecolor="#000000">
                <v:path arrowok="t"/>
              </v:shape>
            </v:group>
            <v:group style="position:absolute;left:6964;top:3980;width:12;height:2" coordorigin="6964,3980" coordsize="12,2">
              <v:shape style="position:absolute;left:6964;top:3980;width:12;height:2" coordorigin="6964,3980" coordsize="12,0" path="m6964,3980l6976,3980e" filled="false" stroked="true" strokeweight=".6pt" strokecolor="#000000">
                <v:path arrowok="t"/>
              </v:shape>
            </v:group>
            <v:group style="position:absolute;left:6983;top:3980;width:12;height:2" coordorigin="6983,3980" coordsize="12,2">
              <v:shape style="position:absolute;left:6983;top:3980;width:12;height:2" coordorigin="6983,3980" coordsize="12,0" path="m6983,3980l6995,3980e" filled="false" stroked="true" strokeweight=".6pt" strokecolor="#000000">
                <v:path arrowok="t"/>
              </v:shape>
            </v:group>
            <v:group style="position:absolute;left:7002;top:3980;width:12;height:2" coordorigin="7002,3980" coordsize="12,2">
              <v:shape style="position:absolute;left:7002;top:3980;width:12;height:2" coordorigin="7002,3980" coordsize="12,0" path="m7002,3980l7014,3980e" filled="false" stroked="true" strokeweight=".6pt" strokecolor="#000000">
                <v:path arrowok="t"/>
              </v:shape>
            </v:group>
            <v:group style="position:absolute;left:7021;top:3980;width:12;height:2" coordorigin="7021,3980" coordsize="12,2">
              <v:shape style="position:absolute;left:7021;top:3980;width:12;height:2" coordorigin="7021,3980" coordsize="12,0" path="m7021,3980l7033,3980e" filled="false" stroked="true" strokeweight=".6pt" strokecolor="#000000">
                <v:path arrowok="t"/>
              </v:shape>
            </v:group>
            <v:group style="position:absolute;left:7040;top:3980;width:12;height:2" coordorigin="7040,3980" coordsize="12,2">
              <v:shape style="position:absolute;left:7040;top:3980;width:12;height:2" coordorigin="7040,3980" coordsize="12,0" path="m7040,3980l7052,3980e" filled="false" stroked="true" strokeweight=".6pt" strokecolor="#000000">
                <v:path arrowok="t"/>
              </v:shape>
            </v:group>
            <v:group style="position:absolute;left:7060;top:3980;width:12;height:2" coordorigin="7060,3980" coordsize="12,2">
              <v:shape style="position:absolute;left:7060;top:3980;width:12;height:2" coordorigin="7060,3980" coordsize="12,0" path="m7060,3980l7072,3980e" filled="false" stroked="true" strokeweight=".6pt" strokecolor="#000000">
                <v:path arrowok="t"/>
              </v:shape>
            </v:group>
            <v:group style="position:absolute;left:7079;top:3980;width:12;height:2" coordorigin="7079,3980" coordsize="12,2">
              <v:shape style="position:absolute;left:7079;top:3980;width:12;height:2" coordorigin="7079,3980" coordsize="12,0" path="m7079,3980l7091,3980e" filled="false" stroked="true" strokeweight=".6pt" strokecolor="#000000">
                <v:path arrowok="t"/>
              </v:shape>
            </v:group>
            <v:group style="position:absolute;left:7098;top:3980;width:12;height:2" coordorigin="7098,3980" coordsize="12,2">
              <v:shape style="position:absolute;left:7098;top:3980;width:12;height:2" coordorigin="7098,3980" coordsize="12,0" path="m7098,3980l7110,3980e" filled="false" stroked="true" strokeweight=".6pt" strokecolor="#000000">
                <v:path arrowok="t"/>
              </v:shape>
            </v:group>
            <v:group style="position:absolute;left:7117;top:3980;width:12;height:2" coordorigin="7117,3980" coordsize="12,2">
              <v:shape style="position:absolute;left:7117;top:3980;width:12;height:2" coordorigin="7117,3980" coordsize="12,0" path="m7117,3980l7129,3980e" filled="false" stroked="true" strokeweight=".6pt" strokecolor="#000000">
                <v:path arrowok="t"/>
              </v:shape>
            </v:group>
            <v:group style="position:absolute;left:7136;top:3980;width:12;height:2" coordorigin="7136,3980" coordsize="12,2">
              <v:shape style="position:absolute;left:7136;top:3980;width:12;height:2" coordorigin="7136,3980" coordsize="12,0" path="m7136,3980l7148,3980e" filled="false" stroked="true" strokeweight=".6pt" strokecolor="#000000">
                <v:path arrowok="t"/>
              </v:shape>
            </v:group>
            <v:group style="position:absolute;left:7156;top:3980;width:12;height:2" coordorigin="7156,3980" coordsize="12,2">
              <v:shape style="position:absolute;left:7156;top:3980;width:12;height:2" coordorigin="7156,3980" coordsize="12,0" path="m7156,3980l7168,3980e" filled="false" stroked="true" strokeweight=".6pt" strokecolor="#000000">
                <v:path arrowok="t"/>
              </v:shape>
            </v:group>
            <v:group style="position:absolute;left:7175;top:3980;width:12;height:2" coordorigin="7175,3980" coordsize="12,2">
              <v:shape style="position:absolute;left:7175;top:3980;width:12;height:2" coordorigin="7175,3980" coordsize="12,0" path="m7175,3980l7187,3980e" filled="false" stroked="true" strokeweight=".6pt" strokecolor="#000000">
                <v:path arrowok="t"/>
              </v:shape>
            </v:group>
            <v:group style="position:absolute;left:7194;top:3980;width:12;height:2" coordorigin="7194,3980" coordsize="12,2">
              <v:shape style="position:absolute;left:7194;top:3980;width:12;height:2" coordorigin="7194,3980" coordsize="12,0" path="m7194,3980l7206,3980e" filled="false" stroked="true" strokeweight=".6pt" strokecolor="#000000">
                <v:path arrowok="t"/>
              </v:shape>
            </v:group>
            <v:group style="position:absolute;left:7213;top:3980;width:12;height:2" coordorigin="7213,3980" coordsize="12,2">
              <v:shape style="position:absolute;left:7213;top:3980;width:12;height:2" coordorigin="7213,3980" coordsize="12,0" path="m7213,3980l7225,3980e" filled="false" stroked="true" strokeweight=".6pt" strokecolor="#000000">
                <v:path arrowok="t"/>
              </v:shape>
            </v:group>
            <v:group style="position:absolute;left:7232;top:3980;width:12;height:2" coordorigin="7232,3980" coordsize="12,2">
              <v:shape style="position:absolute;left:7232;top:3980;width:12;height:2" coordorigin="7232,3980" coordsize="12,0" path="m7232,3980l7244,3980e" filled="false" stroked="true" strokeweight=".6pt" strokecolor="#000000">
                <v:path arrowok="t"/>
              </v:shape>
            </v:group>
            <v:group style="position:absolute;left:7252;top:3980;width:12;height:2" coordorigin="7252,3980" coordsize="12,2">
              <v:shape style="position:absolute;left:7252;top:3980;width:12;height:2" coordorigin="7252,3980" coordsize="12,0" path="m7252,3980l7264,3980e" filled="false" stroked="true" strokeweight=".6pt" strokecolor="#000000">
                <v:path arrowok="t"/>
              </v:shape>
            </v:group>
            <v:group style="position:absolute;left:7271;top:3980;width:12;height:2" coordorigin="7271,3980" coordsize="12,2">
              <v:shape style="position:absolute;left:7271;top:3980;width:12;height:2" coordorigin="7271,3980" coordsize="12,0" path="m7271,3980l7283,3980e" filled="false" stroked="true" strokeweight=".6pt" strokecolor="#000000">
                <v:path arrowok="t"/>
              </v:shape>
            </v:group>
            <v:group style="position:absolute;left:7290;top:3980;width:12;height:2" coordorigin="7290,3980" coordsize="12,2">
              <v:shape style="position:absolute;left:7290;top:3980;width:12;height:2" coordorigin="7290,3980" coordsize="12,0" path="m7290,3980l7302,3980e" filled="false" stroked="true" strokeweight=".6pt" strokecolor="#000000">
                <v:path arrowok="t"/>
              </v:shape>
            </v:group>
            <v:group style="position:absolute;left:7309;top:3980;width:12;height:2" coordorigin="7309,3980" coordsize="12,2">
              <v:shape style="position:absolute;left:7309;top:3980;width:12;height:2" coordorigin="7309,3980" coordsize="12,0" path="m7309,3980l7321,3980e" filled="false" stroked="true" strokeweight=".6pt" strokecolor="#000000">
                <v:path arrowok="t"/>
              </v:shape>
            </v:group>
            <v:group style="position:absolute;left:7328;top:3980;width:12;height:2" coordorigin="7328,3980" coordsize="12,2">
              <v:shape style="position:absolute;left:7328;top:3980;width:12;height:2" coordorigin="7328,3980" coordsize="12,0" path="m7328,3980l7340,3980e" filled="false" stroked="true" strokeweight=".6pt" strokecolor="#000000">
                <v:path arrowok="t"/>
              </v:shape>
            </v:group>
            <v:group style="position:absolute;left:7348;top:3980;width:12;height:2" coordorigin="7348,3980" coordsize="12,2">
              <v:shape style="position:absolute;left:7348;top:3980;width:12;height:2" coordorigin="7348,3980" coordsize="12,0" path="m7348,3980l7360,3980e" filled="false" stroked="true" strokeweight=".6pt" strokecolor="#000000">
                <v:path arrowok="t"/>
              </v:shape>
            </v:group>
            <v:group style="position:absolute;left:7367;top:3980;width:12;height:2" coordorigin="7367,3980" coordsize="12,2">
              <v:shape style="position:absolute;left:7367;top:3980;width:12;height:2" coordorigin="7367,3980" coordsize="12,0" path="m7367,3980l7379,3980e" filled="false" stroked="true" strokeweight=".6pt" strokecolor="#000000">
                <v:path arrowok="t"/>
              </v:shape>
            </v:group>
            <v:group style="position:absolute;left:7386;top:3980;width:12;height:2" coordorigin="7386,3980" coordsize="12,2">
              <v:shape style="position:absolute;left:7386;top:3980;width:12;height:2" coordorigin="7386,3980" coordsize="12,0" path="m7386,3980l7398,3980e" filled="false" stroked="true" strokeweight=".6pt" strokecolor="#000000">
                <v:path arrowok="t"/>
              </v:shape>
            </v:group>
            <v:group style="position:absolute;left:7405;top:3980;width:12;height:2" coordorigin="7405,3980" coordsize="12,2">
              <v:shape style="position:absolute;left:7405;top:3980;width:12;height:2" coordorigin="7405,3980" coordsize="12,0" path="m7405,3980l7417,3980e" filled="false" stroked="true" strokeweight=".6pt" strokecolor="#000000">
                <v:path arrowok="t"/>
              </v:shape>
            </v:group>
            <v:group style="position:absolute;left:7424;top:3980;width:12;height:2" coordorigin="7424,3980" coordsize="12,2">
              <v:shape style="position:absolute;left:7424;top:3980;width:12;height:2" coordorigin="7424,3980" coordsize="12,0" path="m7424,3980l7436,3980e" filled="false" stroked="true" strokeweight=".6pt" strokecolor="#000000">
                <v:path arrowok="t"/>
              </v:shape>
            </v:group>
            <v:group style="position:absolute;left:7444;top:3980;width:12;height:2" coordorigin="7444,3980" coordsize="12,2">
              <v:shape style="position:absolute;left:7444;top:3980;width:12;height:2" coordorigin="7444,3980" coordsize="12,0" path="m7444,3980l7456,3980e" filled="false" stroked="true" strokeweight=".6pt" strokecolor="#000000">
                <v:path arrowok="t"/>
              </v:shape>
            </v:group>
            <v:group style="position:absolute;left:7463;top:3980;width:12;height:2" coordorigin="7463,3980" coordsize="12,2">
              <v:shape style="position:absolute;left:7463;top:3980;width:12;height:2" coordorigin="7463,3980" coordsize="12,0" path="m7463,3980l7475,3980e" filled="false" stroked="true" strokeweight=".6pt" strokecolor="#000000">
                <v:path arrowok="t"/>
              </v:shape>
            </v:group>
            <v:group style="position:absolute;left:7482;top:3980;width:12;height:2" coordorigin="7482,3980" coordsize="12,2">
              <v:shape style="position:absolute;left:7482;top:3980;width:12;height:2" coordorigin="7482,3980" coordsize="12,0" path="m7482,3980l7494,3980e" filled="false" stroked="true" strokeweight=".6pt" strokecolor="#000000">
                <v:path arrowok="t"/>
              </v:shape>
            </v:group>
            <v:group style="position:absolute;left:7501;top:3980;width:12;height:2" coordorigin="7501,3980" coordsize="12,2">
              <v:shape style="position:absolute;left:7501;top:3980;width:12;height:2" coordorigin="7501,3980" coordsize="12,0" path="m7501,3980l7513,3980e" filled="false" stroked="true" strokeweight=".6pt" strokecolor="#000000">
                <v:path arrowok="t"/>
              </v:shape>
            </v:group>
            <v:group style="position:absolute;left:7520;top:3980;width:12;height:2" coordorigin="7520,3980" coordsize="12,2">
              <v:shape style="position:absolute;left:7520;top:3980;width:12;height:2" coordorigin="7520,3980" coordsize="12,0" path="m7520,3980l7532,3980e" filled="false" stroked="true" strokeweight=".6pt" strokecolor="#000000">
                <v:path arrowok="t"/>
              </v:shape>
            </v:group>
            <v:group style="position:absolute;left:7540;top:3980;width:12;height:2" coordorigin="7540,3980" coordsize="12,2">
              <v:shape style="position:absolute;left:7540;top:3980;width:12;height:2" coordorigin="7540,3980" coordsize="12,0" path="m7540,3980l7552,3980e" filled="false" stroked="true" strokeweight=".6pt" strokecolor="#000000">
                <v:path arrowok="t"/>
              </v:shape>
            </v:group>
            <v:group style="position:absolute;left:7559;top:3980;width:12;height:2" coordorigin="7559,3980" coordsize="12,2">
              <v:shape style="position:absolute;left:7559;top:3980;width:12;height:2" coordorigin="7559,3980" coordsize="12,0" path="m7559,3980l7571,3980e" filled="false" stroked="true" strokeweight=".6pt" strokecolor="#000000">
                <v:path arrowok="t"/>
              </v:shape>
            </v:group>
            <v:group style="position:absolute;left:7578;top:3980;width:12;height:2" coordorigin="7578,3980" coordsize="12,2">
              <v:shape style="position:absolute;left:7578;top:3980;width:12;height:2" coordorigin="7578,3980" coordsize="12,0" path="m7578,3980l7590,3980e" filled="false" stroked="true" strokeweight=".6pt" strokecolor="#000000">
                <v:path arrowok="t"/>
              </v:shape>
            </v:group>
            <v:group style="position:absolute;left:7597;top:3980;width:12;height:2" coordorigin="7597,3980" coordsize="12,2">
              <v:shape style="position:absolute;left:7597;top:3980;width:12;height:2" coordorigin="7597,3980" coordsize="12,0" path="m7597,3980l7609,3980e" filled="false" stroked="true" strokeweight=".6pt" strokecolor="#000000">
                <v:path arrowok="t"/>
              </v:shape>
            </v:group>
            <v:group style="position:absolute;left:7616;top:3980;width:12;height:2" coordorigin="7616,3980" coordsize="12,2">
              <v:shape style="position:absolute;left:7616;top:3980;width:12;height:2" coordorigin="7616,3980" coordsize="12,0" path="m7616,3980l7628,3980e" filled="false" stroked="true" strokeweight=".6pt" strokecolor="#000000">
                <v:path arrowok="t"/>
              </v:shape>
            </v:group>
            <v:group style="position:absolute;left:7636;top:3980;width:12;height:2" coordorigin="7636,3980" coordsize="12,2">
              <v:shape style="position:absolute;left:7636;top:3980;width:12;height:2" coordorigin="7636,3980" coordsize="12,0" path="m7636,3980l7648,3980e" filled="false" stroked="true" strokeweight=".6pt" strokecolor="#000000">
                <v:path arrowok="t"/>
              </v:shape>
            </v:group>
            <v:group style="position:absolute;left:7655;top:3980;width:12;height:2" coordorigin="7655,3980" coordsize="12,2">
              <v:shape style="position:absolute;left:7655;top:3980;width:12;height:2" coordorigin="7655,3980" coordsize="12,0" path="m7655,3980l7667,3980e" filled="false" stroked="true" strokeweight=".6pt" strokecolor="#000000">
                <v:path arrowok="t"/>
              </v:shape>
            </v:group>
            <v:group style="position:absolute;left:7674;top:3980;width:12;height:2" coordorigin="7674,3980" coordsize="12,2">
              <v:shape style="position:absolute;left:7674;top:3980;width:12;height:2" coordorigin="7674,3980" coordsize="12,0" path="m7674,3980l7686,3980e" filled="false" stroked="true" strokeweight=".6pt" strokecolor="#000000">
                <v:path arrowok="t"/>
              </v:shape>
            </v:group>
            <v:group style="position:absolute;left:7693;top:3980;width:12;height:2" coordorigin="7693,3980" coordsize="12,2">
              <v:shape style="position:absolute;left:7693;top:3980;width:12;height:2" coordorigin="7693,3980" coordsize="12,0" path="m7693,3980l7705,3980e" filled="false" stroked="true" strokeweight=".6pt" strokecolor="#000000">
                <v:path arrowok="t"/>
              </v:shape>
            </v:group>
            <v:group style="position:absolute;left:7712;top:3980;width:12;height:2" coordorigin="7712,3980" coordsize="12,2">
              <v:shape style="position:absolute;left:7712;top:3980;width:12;height:2" coordorigin="7712,3980" coordsize="12,0" path="m7712,3980l7724,3980e" filled="false" stroked="true" strokeweight=".6pt" strokecolor="#000000">
                <v:path arrowok="t"/>
              </v:shape>
            </v:group>
            <v:group style="position:absolute;left:7732;top:3980;width:12;height:2" coordorigin="7732,3980" coordsize="12,2">
              <v:shape style="position:absolute;left:7732;top:3980;width:12;height:2" coordorigin="7732,3980" coordsize="12,0" path="m7732,3980l7744,3980e" filled="false" stroked="true" strokeweight=".6pt" strokecolor="#000000">
                <v:path arrowok="t"/>
              </v:shape>
            </v:group>
            <v:group style="position:absolute;left:7751;top:3980;width:12;height:2" coordorigin="7751,3980" coordsize="12,2">
              <v:shape style="position:absolute;left:7751;top:3980;width:12;height:2" coordorigin="7751,3980" coordsize="12,0" path="m7751,3980l7763,3980e" filled="false" stroked="true" strokeweight=".6pt" strokecolor="#000000">
                <v:path arrowok="t"/>
              </v:shape>
            </v:group>
            <v:group style="position:absolute;left:7770;top:3980;width:12;height:2" coordorigin="7770,3980" coordsize="12,2">
              <v:shape style="position:absolute;left:7770;top:3980;width:12;height:2" coordorigin="7770,3980" coordsize="12,0" path="m7770,3980l7782,3980e" filled="false" stroked="true" strokeweight=".6pt" strokecolor="#000000">
                <v:path arrowok="t"/>
              </v:shape>
            </v:group>
            <v:group style="position:absolute;left:7789;top:3980;width:12;height:2" coordorigin="7789,3980" coordsize="12,2">
              <v:shape style="position:absolute;left:7789;top:3980;width:12;height:2" coordorigin="7789,3980" coordsize="12,0" path="m7789,3980l7801,3980e" filled="false" stroked="true" strokeweight=".6pt" strokecolor="#000000">
                <v:path arrowok="t"/>
              </v:shape>
            </v:group>
            <v:group style="position:absolute;left:7808;top:3980;width:12;height:2" coordorigin="7808,3980" coordsize="12,2">
              <v:shape style="position:absolute;left:7808;top:3980;width:12;height:2" coordorigin="7808,3980" coordsize="12,0" path="m7808,3980l7820,3980e" filled="false" stroked="true" strokeweight=".6pt" strokecolor="#000000">
                <v:path arrowok="t"/>
              </v:shape>
            </v:group>
            <v:group style="position:absolute;left:7828;top:3980;width:12;height:2" coordorigin="7828,3980" coordsize="12,2">
              <v:shape style="position:absolute;left:7828;top:3980;width:12;height:2" coordorigin="7828,3980" coordsize="12,0" path="m7828,3980l7840,3980e" filled="false" stroked="true" strokeweight=".6pt" strokecolor="#000000">
                <v:path arrowok="t"/>
              </v:shape>
            </v:group>
            <v:group style="position:absolute;left:7847;top:3980;width:12;height:2" coordorigin="7847,3980" coordsize="12,2">
              <v:shape style="position:absolute;left:7847;top:3980;width:12;height:2" coordorigin="7847,3980" coordsize="12,0" path="m7847,3980l7859,3980e" filled="false" stroked="true" strokeweight=".6pt" strokecolor="#000000">
                <v:path arrowok="t"/>
              </v:shape>
            </v:group>
            <v:group style="position:absolute;left:7866;top:3980;width:12;height:2" coordorigin="7866,3980" coordsize="12,2">
              <v:shape style="position:absolute;left:7866;top:3980;width:12;height:2" coordorigin="7866,3980" coordsize="12,0" path="m7866,3980l7878,3980e" filled="false" stroked="true" strokeweight=".6pt" strokecolor="#000000">
                <v:path arrowok="t"/>
              </v:shape>
            </v:group>
            <v:group style="position:absolute;left:7885;top:3980;width:12;height:2" coordorigin="7885,3980" coordsize="12,2">
              <v:shape style="position:absolute;left:7885;top:3980;width:12;height:2" coordorigin="7885,3980" coordsize="12,0" path="m7885,3980l7897,3980e" filled="false" stroked="true" strokeweight=".6pt" strokecolor="#000000">
                <v:path arrowok="t"/>
              </v:shape>
            </v:group>
            <v:group style="position:absolute;left:7904;top:3980;width:12;height:2" coordorigin="7904,3980" coordsize="12,2">
              <v:shape style="position:absolute;left:7904;top:3980;width:12;height:2" coordorigin="7904,3980" coordsize="12,0" path="m7904,3980l7916,3980e" filled="false" stroked="true" strokeweight=".6pt" strokecolor="#000000">
                <v:path arrowok="t"/>
              </v:shape>
            </v:group>
            <v:group style="position:absolute;left:7924;top:3980;width:12;height:2" coordorigin="7924,3980" coordsize="12,2">
              <v:shape style="position:absolute;left:7924;top:3980;width:12;height:2" coordorigin="7924,3980" coordsize="12,0" path="m7924,3980l7936,3980e" filled="false" stroked="true" strokeweight=".6pt" strokecolor="#000000">
                <v:path arrowok="t"/>
              </v:shape>
            </v:group>
            <v:group style="position:absolute;left:7943;top:3980;width:12;height:2" coordorigin="7943,3980" coordsize="12,2">
              <v:shape style="position:absolute;left:7943;top:3980;width:12;height:2" coordorigin="7943,3980" coordsize="12,0" path="m7943,3980l7955,3980e" filled="false" stroked="true" strokeweight=".6pt" strokecolor="#000000">
                <v:path arrowok="t"/>
              </v:shape>
            </v:group>
            <v:group style="position:absolute;left:7962;top:3980;width:12;height:2" coordorigin="7962,3980" coordsize="12,2">
              <v:shape style="position:absolute;left:7962;top:3980;width:12;height:2" coordorigin="7962,3980" coordsize="12,0" path="m7962,3980l7974,3980e" filled="false" stroked="true" strokeweight=".6pt" strokecolor="#000000">
                <v:path arrowok="t"/>
              </v:shape>
            </v:group>
            <v:group style="position:absolute;left:7981;top:3980;width:12;height:2" coordorigin="7981,3980" coordsize="12,2">
              <v:shape style="position:absolute;left:7981;top:3980;width:12;height:2" coordorigin="7981,3980" coordsize="12,0" path="m7981,3980l7993,3980e" filled="false" stroked="true" strokeweight=".6pt" strokecolor="#000000">
                <v:path arrowok="t"/>
              </v:shape>
            </v:group>
            <v:group style="position:absolute;left:8000;top:3980;width:12;height:2" coordorigin="8000,3980" coordsize="12,2">
              <v:shape style="position:absolute;left:8000;top:3980;width:12;height:2" coordorigin="8000,3980" coordsize="12,0" path="m8000,3980l8012,3980e" filled="false" stroked="true" strokeweight=".6pt" strokecolor="#000000">
                <v:path arrowok="t"/>
              </v:shape>
            </v:group>
            <v:group style="position:absolute;left:8020;top:3980;width:12;height:2" coordorigin="8020,3980" coordsize="12,2">
              <v:shape style="position:absolute;left:8020;top:3980;width:12;height:2" coordorigin="8020,3980" coordsize="12,0" path="m8020,3980l8032,3980e" filled="false" stroked="true" strokeweight=".6pt" strokecolor="#000000">
                <v:path arrowok="t"/>
              </v:shape>
            </v:group>
            <v:group style="position:absolute;left:8039;top:3980;width:12;height:2" coordorigin="8039,3980" coordsize="12,2">
              <v:shape style="position:absolute;left:8039;top:3980;width:12;height:2" coordorigin="8039,3980" coordsize="12,0" path="m8039,3980l8051,3980e" filled="false" stroked="true" strokeweight=".6pt" strokecolor="#000000">
                <v:path arrowok="t"/>
              </v:shape>
            </v:group>
            <v:group style="position:absolute;left:8058;top:3980;width:12;height:2" coordorigin="8058,3980" coordsize="12,2">
              <v:shape style="position:absolute;left:8058;top:3980;width:12;height:2" coordorigin="8058,3980" coordsize="12,0" path="m8058,3980l8070,3980e" filled="false" stroked="true" strokeweight=".6pt" strokecolor="#000000">
                <v:path arrowok="t"/>
              </v:shape>
            </v:group>
            <v:group style="position:absolute;left:8077;top:3980;width:12;height:2" coordorigin="8077,3980" coordsize="12,2">
              <v:shape style="position:absolute;left:8077;top:3980;width:12;height:2" coordorigin="8077,3980" coordsize="12,0" path="m8077,3980l8089,3980e" filled="false" stroked="true" strokeweight=".6pt" strokecolor="#000000">
                <v:path arrowok="t"/>
              </v:shape>
            </v:group>
            <v:group style="position:absolute;left:8096;top:3980;width:12;height:2" coordorigin="8096,3980" coordsize="12,2">
              <v:shape style="position:absolute;left:8096;top:3980;width:12;height:2" coordorigin="8096,3980" coordsize="12,0" path="m8096,3980l8108,3980e" filled="false" stroked="true" strokeweight=".6pt" strokecolor="#000000">
                <v:path arrowok="t"/>
              </v:shape>
            </v:group>
            <v:group style="position:absolute;left:8116;top:3980;width:12;height:2" coordorigin="8116,3980" coordsize="12,2">
              <v:shape style="position:absolute;left:8116;top:3980;width:12;height:2" coordorigin="8116,3980" coordsize="12,0" path="m8116,3980l8128,3980e" filled="false" stroked="true" strokeweight=".6pt" strokecolor="#000000">
                <v:path arrowok="t"/>
              </v:shape>
            </v:group>
            <v:group style="position:absolute;left:8135;top:3980;width:12;height:2" coordorigin="8135,3980" coordsize="12,2">
              <v:shape style="position:absolute;left:8135;top:3980;width:12;height:2" coordorigin="8135,3980" coordsize="12,0" path="m8135,3980l8147,3980e" filled="false" stroked="true" strokeweight=".6pt" strokecolor="#000000">
                <v:path arrowok="t"/>
              </v:shape>
            </v:group>
            <v:group style="position:absolute;left:8154;top:3980;width:12;height:2" coordorigin="8154,3980" coordsize="12,2">
              <v:shape style="position:absolute;left:8154;top:3980;width:12;height:2" coordorigin="8154,3980" coordsize="12,0" path="m8154,3980l8166,3980e" filled="false" stroked="true" strokeweight=".6pt" strokecolor="#000000">
                <v:path arrowok="t"/>
              </v:shape>
            </v:group>
            <v:group style="position:absolute;left:8173;top:3980;width:12;height:2" coordorigin="8173,3980" coordsize="12,2">
              <v:shape style="position:absolute;left:8173;top:3980;width:12;height:2" coordorigin="8173,3980" coordsize="12,0" path="m8173,3980l8185,3980e" filled="false" stroked="true" strokeweight=".6pt" strokecolor="#000000">
                <v:path arrowok="t"/>
              </v:shape>
            </v:group>
            <v:group style="position:absolute;left:8192;top:3980;width:12;height:2" coordorigin="8192,3980" coordsize="12,2">
              <v:shape style="position:absolute;left:8192;top:3980;width:12;height:2" coordorigin="8192,3980" coordsize="12,0" path="m8192,3980l8204,3980e" filled="false" stroked="true" strokeweight=".6pt" strokecolor="#000000">
                <v:path arrowok="t"/>
              </v:shape>
            </v:group>
            <v:group style="position:absolute;left:8212;top:3980;width:12;height:2" coordorigin="8212,3980" coordsize="12,2">
              <v:shape style="position:absolute;left:8212;top:3980;width:12;height:2" coordorigin="8212,3980" coordsize="12,0" path="m8212,3980l8224,3980e" filled="false" stroked="true" strokeweight=".6pt" strokecolor="#000000">
                <v:path arrowok="t"/>
              </v:shape>
            </v:group>
            <v:group style="position:absolute;left:8231;top:3980;width:12;height:2" coordorigin="8231,3980" coordsize="12,2">
              <v:shape style="position:absolute;left:8231;top:3980;width:12;height:2" coordorigin="8231,3980" coordsize="12,0" path="m8231,3980l8243,3980e" filled="false" stroked="true" strokeweight=".6pt" strokecolor="#000000">
                <v:path arrowok="t"/>
              </v:shape>
            </v:group>
            <v:group style="position:absolute;left:8250;top:3980;width:12;height:2" coordorigin="8250,3980" coordsize="12,2">
              <v:shape style="position:absolute;left:8250;top:3980;width:12;height:2" coordorigin="8250,3980" coordsize="12,0" path="m8250,3980l8262,3980e" filled="false" stroked="true" strokeweight=".6pt" strokecolor="#000000">
                <v:path arrowok="t"/>
              </v:shape>
            </v:group>
            <v:group style="position:absolute;left:8269;top:3980;width:12;height:2" coordorigin="8269,3980" coordsize="12,2">
              <v:shape style="position:absolute;left:8269;top:3980;width:12;height:2" coordorigin="8269,3980" coordsize="12,0" path="m8269,3980l8281,3980e" filled="false" stroked="true" strokeweight=".6pt" strokecolor="#000000">
                <v:path arrowok="t"/>
              </v:shape>
            </v:group>
            <v:group style="position:absolute;left:8288;top:3980;width:12;height:2" coordorigin="8288,3980" coordsize="12,2">
              <v:shape style="position:absolute;left:8288;top:3980;width:12;height:2" coordorigin="8288,3980" coordsize="12,0" path="m8288,3980l8300,3980e" filled="false" stroked="true" strokeweight=".6pt" strokecolor="#000000">
                <v:path arrowok="t"/>
              </v:shape>
            </v:group>
            <v:group style="position:absolute;left:8308;top:3980;width:12;height:2" coordorigin="8308,3980" coordsize="12,2">
              <v:shape style="position:absolute;left:8308;top:3980;width:12;height:2" coordorigin="8308,3980" coordsize="12,0" path="m8308,3980l8320,3980e" filled="false" stroked="true" strokeweight=".6pt" strokecolor="#000000">
                <v:path arrowok="t"/>
              </v:shape>
            </v:group>
            <v:group style="position:absolute;left:8327;top:3980;width:12;height:2" coordorigin="8327,3980" coordsize="12,2">
              <v:shape style="position:absolute;left:8327;top:3980;width:12;height:2" coordorigin="8327,3980" coordsize="12,0" path="m8327,3980l8339,3980e" filled="false" stroked="true" strokeweight=".6pt" strokecolor="#000000">
                <v:path arrowok="t"/>
              </v:shape>
            </v:group>
            <v:group style="position:absolute;left:8346;top:3980;width:12;height:2" coordorigin="8346,3980" coordsize="12,2">
              <v:shape style="position:absolute;left:8346;top:3980;width:12;height:2" coordorigin="8346,3980" coordsize="12,0" path="m8346,3980l8358,3980e" filled="false" stroked="true" strokeweight=".6pt" strokecolor="#000000">
                <v:path arrowok="t"/>
              </v:shape>
            </v:group>
            <v:group style="position:absolute;left:8365;top:3980;width:12;height:2" coordorigin="8365,3980" coordsize="12,2">
              <v:shape style="position:absolute;left:8365;top:3980;width:12;height:2" coordorigin="8365,3980" coordsize="12,0" path="m8365,3980l8377,3980e" filled="false" stroked="true" strokeweight=".6pt" strokecolor="#000000">
                <v:path arrowok="t"/>
              </v:shape>
            </v:group>
            <v:group style="position:absolute;left:8384;top:3980;width:12;height:2" coordorigin="8384,3980" coordsize="12,2">
              <v:shape style="position:absolute;left:8384;top:3980;width:12;height:2" coordorigin="8384,3980" coordsize="12,0" path="m8384,3980l8396,3980e" filled="false" stroked="true" strokeweight=".6pt" strokecolor="#000000">
                <v:path arrowok="t"/>
              </v:shape>
            </v:group>
            <v:group style="position:absolute;left:8404;top:3980;width:12;height:2" coordorigin="8404,3980" coordsize="12,2">
              <v:shape style="position:absolute;left:8404;top:3980;width:12;height:2" coordorigin="8404,3980" coordsize="12,0" path="m8404,3980l8416,3980e" filled="false" stroked="true" strokeweight=".6pt" strokecolor="#000000">
                <v:path arrowok="t"/>
              </v:shape>
            </v:group>
            <v:group style="position:absolute;left:8423;top:3980;width:12;height:2" coordorigin="8423,3980" coordsize="12,2">
              <v:shape style="position:absolute;left:8423;top:3980;width:12;height:2" coordorigin="8423,3980" coordsize="12,0" path="m8423,3980l8435,3980e" filled="false" stroked="true" strokeweight=".6pt" strokecolor="#000000">
                <v:path arrowok="t"/>
              </v:shape>
            </v:group>
            <v:group style="position:absolute;left:8442;top:3980;width:12;height:2" coordorigin="8442,3980" coordsize="12,2">
              <v:shape style="position:absolute;left:8442;top:3980;width:12;height:2" coordorigin="8442,3980" coordsize="12,0" path="m8442,3980l8454,3980e" filled="false" stroked="true" strokeweight=".6pt" strokecolor="#000000">
                <v:path arrowok="t"/>
              </v:shape>
            </v:group>
            <v:group style="position:absolute;left:8461;top:3980;width:12;height:2" coordorigin="8461,3980" coordsize="12,2">
              <v:shape style="position:absolute;left:8461;top:3980;width:12;height:2" coordorigin="8461,3980" coordsize="12,0" path="m8461,3980l8473,3980e" filled="false" stroked="true" strokeweight=".6pt" strokecolor="#000000">
                <v:path arrowok="t"/>
              </v:shape>
            </v:group>
            <v:group style="position:absolute;left:8480;top:3980;width:12;height:2" coordorigin="8480,3980" coordsize="12,2">
              <v:shape style="position:absolute;left:8480;top:3980;width:12;height:2" coordorigin="8480,3980" coordsize="12,0" path="m8480,3980l8492,3980e" filled="false" stroked="true" strokeweight=".6pt" strokecolor="#000000">
                <v:path arrowok="t"/>
              </v:shape>
            </v:group>
            <v:group style="position:absolute;left:8500;top:3980;width:12;height:2" coordorigin="8500,3980" coordsize="12,2">
              <v:shape style="position:absolute;left:8500;top:3980;width:12;height:2" coordorigin="8500,3980" coordsize="12,0" path="m8500,3980l8512,3980e" filled="false" stroked="true" strokeweight=".6pt" strokecolor="#000000">
                <v:path arrowok="t"/>
              </v:shape>
            </v:group>
            <v:group style="position:absolute;left:8519;top:3980;width:12;height:2" coordorigin="8519,3980" coordsize="12,2">
              <v:shape style="position:absolute;left:8519;top:3980;width:12;height:2" coordorigin="8519,3980" coordsize="12,0" path="m8519,3980l8531,3980e" filled="false" stroked="true" strokeweight=".6pt" strokecolor="#000000">
                <v:path arrowok="t"/>
              </v:shape>
            </v:group>
            <v:group style="position:absolute;left:8538;top:3980;width:12;height:2" coordorigin="8538,3980" coordsize="12,2">
              <v:shape style="position:absolute;left:8538;top:3980;width:12;height:2" coordorigin="8538,3980" coordsize="12,0" path="m8538,3980l8550,3980e" filled="false" stroked="true" strokeweight=".6pt" strokecolor="#000000">
                <v:path arrowok="t"/>
              </v:shape>
            </v:group>
            <v:group style="position:absolute;left:8557;top:3980;width:12;height:2" coordorigin="8557,3980" coordsize="12,2">
              <v:shape style="position:absolute;left:8557;top:3980;width:12;height:2" coordorigin="8557,3980" coordsize="12,0" path="m8557,3980l8569,3980e" filled="false" stroked="true" strokeweight=".6pt" strokecolor="#000000">
                <v:path arrowok="t"/>
              </v:shape>
            </v:group>
            <v:group style="position:absolute;left:8576;top:3980;width:12;height:2" coordorigin="8576,3980" coordsize="12,2">
              <v:shape style="position:absolute;left:8576;top:3980;width:12;height:2" coordorigin="8576,3980" coordsize="12,0" path="m8576,3980l8588,3980e" filled="false" stroked="true" strokeweight=".6pt" strokecolor="#000000">
                <v:path arrowok="t"/>
              </v:shape>
            </v:group>
            <v:group style="position:absolute;left:8596;top:3980;width:12;height:2" coordorigin="8596,3980" coordsize="12,2">
              <v:shape style="position:absolute;left:8596;top:3980;width:12;height:2" coordorigin="8596,3980" coordsize="12,0" path="m8596,3980l8608,3980e" filled="false" stroked="true" strokeweight=".6pt" strokecolor="#000000">
                <v:path arrowok="t"/>
              </v:shape>
            </v:group>
            <v:group style="position:absolute;left:8615;top:3980;width:12;height:2" coordorigin="8615,3980" coordsize="12,2">
              <v:shape style="position:absolute;left:8615;top:3980;width:12;height:2" coordorigin="8615,3980" coordsize="12,0" path="m8615,3980l8627,3980e" filled="false" stroked="true" strokeweight=".6pt" strokecolor="#000000">
                <v:path arrowok="t"/>
              </v:shape>
            </v:group>
            <v:group style="position:absolute;left:8634;top:3980;width:12;height:2" coordorigin="8634,3980" coordsize="12,2">
              <v:shape style="position:absolute;left:8634;top:3980;width:12;height:2" coordorigin="8634,3980" coordsize="12,0" path="m8634,3980l8646,3980e" filled="false" stroked="true" strokeweight=".6pt" strokecolor="#000000">
                <v:path arrowok="t"/>
              </v:shape>
            </v:group>
            <v:group style="position:absolute;left:8653;top:3980;width:12;height:2" coordorigin="8653,3980" coordsize="12,2">
              <v:shape style="position:absolute;left:8653;top:3980;width:12;height:2" coordorigin="8653,3980" coordsize="12,0" path="m8653,3980l8665,3980e" filled="false" stroked="true" strokeweight=".6pt" strokecolor="#000000">
                <v:path arrowok="t"/>
              </v:shape>
            </v:group>
            <v:group style="position:absolute;left:8672;top:3980;width:12;height:2" coordorigin="8672,3980" coordsize="12,2">
              <v:shape style="position:absolute;left:8672;top:3980;width:12;height:2" coordorigin="8672,3980" coordsize="12,0" path="m8672,3980l8684,3980e" filled="false" stroked="true" strokeweight=".6pt" strokecolor="#000000">
                <v:path arrowok="t"/>
              </v:shape>
            </v:group>
            <v:group style="position:absolute;left:8692;top:3980;width:12;height:2" coordorigin="8692,3980" coordsize="12,2">
              <v:shape style="position:absolute;left:8692;top:3980;width:12;height:2" coordorigin="8692,3980" coordsize="12,0" path="m8692,3980l8704,3980e" filled="false" stroked="true" strokeweight=".6pt" strokecolor="#000000">
                <v:path arrowok="t"/>
              </v:shape>
            </v:group>
            <v:group style="position:absolute;left:8711;top:3980;width:12;height:2" coordorigin="8711,3980" coordsize="12,2">
              <v:shape style="position:absolute;left:8711;top:3980;width:12;height:2" coordorigin="8711,3980" coordsize="12,0" path="m8711,3980l8723,3980e" filled="false" stroked="true" strokeweight=".6pt" strokecolor="#000000">
                <v:path arrowok="t"/>
              </v:shape>
            </v:group>
            <v:group style="position:absolute;left:8730;top:3980;width:12;height:2" coordorigin="8730,3980" coordsize="12,2">
              <v:shape style="position:absolute;left:8730;top:3980;width:12;height:2" coordorigin="8730,3980" coordsize="12,0" path="m8730,3980l8742,3980e" filled="false" stroked="true" strokeweight=".6pt" strokecolor="#000000">
                <v:path arrowok="t"/>
              </v:shape>
            </v:group>
            <v:group style="position:absolute;left:8749;top:3980;width:12;height:2" coordorigin="8749,3980" coordsize="12,2">
              <v:shape style="position:absolute;left:8749;top:3980;width:12;height:2" coordorigin="8749,3980" coordsize="12,0" path="m8749,3980l8761,3980e" filled="false" stroked="true" strokeweight=".6pt" strokecolor="#000000">
                <v:path arrowok="t"/>
              </v:shape>
            </v:group>
            <v:group style="position:absolute;left:8768;top:3980;width:12;height:2" coordorigin="8768,3980" coordsize="12,2">
              <v:shape style="position:absolute;left:8768;top:3980;width:12;height:2" coordorigin="8768,3980" coordsize="12,0" path="m8768,3980l8780,3980e" filled="false" stroked="true" strokeweight=".6pt" strokecolor="#000000">
                <v:path arrowok="t"/>
              </v:shape>
            </v:group>
            <v:group style="position:absolute;left:8788;top:3980;width:12;height:2" coordorigin="8788,3980" coordsize="12,2">
              <v:shape style="position:absolute;left:8788;top:3980;width:12;height:2" coordorigin="8788,3980" coordsize="12,0" path="m8788,3980l8800,3980e" filled="false" stroked="true" strokeweight=".6pt" strokecolor="#000000">
                <v:path arrowok="t"/>
              </v:shape>
            </v:group>
            <v:group style="position:absolute;left:8807;top:3980;width:12;height:2" coordorigin="8807,3980" coordsize="12,2">
              <v:shape style="position:absolute;left:8807;top:3980;width:12;height:2" coordorigin="8807,3980" coordsize="12,0" path="m8807,3980l8819,3980e" filled="false" stroked="true" strokeweight=".6pt" strokecolor="#000000">
                <v:path arrowok="t"/>
              </v:shape>
            </v:group>
            <v:group style="position:absolute;left:8826;top:3980;width:12;height:2" coordorigin="8826,3980" coordsize="12,2">
              <v:shape style="position:absolute;left:8826;top:3980;width:12;height:2" coordorigin="8826,3980" coordsize="12,0" path="m8826,3980l8838,3980e" filled="false" stroked="true" strokeweight=".6pt" strokecolor="#000000">
                <v:path arrowok="t"/>
              </v:shape>
            </v:group>
            <v:group style="position:absolute;left:8845;top:3980;width:12;height:2" coordorigin="8845,3980" coordsize="12,2">
              <v:shape style="position:absolute;left:8845;top:3980;width:12;height:2" coordorigin="8845,3980" coordsize="12,0" path="m8845,3980l8857,3980e" filled="false" stroked="true" strokeweight=".6pt" strokecolor="#000000">
                <v:path arrowok="t"/>
              </v:shape>
            </v:group>
            <v:group style="position:absolute;left:8864;top:3980;width:12;height:2" coordorigin="8864,3980" coordsize="12,2">
              <v:shape style="position:absolute;left:8864;top:3980;width:12;height:2" coordorigin="8864,3980" coordsize="12,0" path="m8864,3980l8876,3980e" filled="false" stroked="true" strokeweight=".6pt" strokecolor="#000000">
                <v:path arrowok="t"/>
              </v:shape>
            </v:group>
            <v:group style="position:absolute;left:8884;top:3980;width:12;height:2" coordorigin="8884,3980" coordsize="12,2">
              <v:shape style="position:absolute;left:8884;top:3980;width:12;height:2" coordorigin="8884,3980" coordsize="12,0" path="m8884,3980l8896,3980e" filled="false" stroked="true" strokeweight=".6pt" strokecolor="#000000">
                <v:path arrowok="t"/>
              </v:shape>
            </v:group>
            <v:group style="position:absolute;left:8903;top:3980;width:12;height:2" coordorigin="8903,3980" coordsize="12,2">
              <v:shape style="position:absolute;left:8903;top:3980;width:12;height:2" coordorigin="8903,3980" coordsize="12,0" path="m8903,3980l8915,3980e" filled="false" stroked="true" strokeweight=".6pt" strokecolor="#000000">
                <v:path arrowok="t"/>
              </v:shape>
            </v:group>
            <v:group style="position:absolute;left:8922;top:3980;width:12;height:2" coordorigin="8922,3980" coordsize="12,2">
              <v:shape style="position:absolute;left:8922;top:3980;width:12;height:2" coordorigin="8922,3980" coordsize="12,0" path="m8922,3980l8934,3980e" filled="false" stroked="true" strokeweight=".6pt" strokecolor="#000000">
                <v:path arrowok="t"/>
              </v:shape>
            </v:group>
            <v:group style="position:absolute;left:8941;top:3980;width:12;height:2" coordorigin="8941,3980" coordsize="12,2">
              <v:shape style="position:absolute;left:8941;top:3980;width:12;height:2" coordorigin="8941,3980" coordsize="12,0" path="m8941,3980l8953,3980e" filled="false" stroked="true" strokeweight=".6pt" strokecolor="#000000">
                <v:path arrowok="t"/>
              </v:shape>
            </v:group>
            <v:group style="position:absolute;left:8960;top:3980;width:12;height:2" coordorigin="8960,3980" coordsize="12,2">
              <v:shape style="position:absolute;left:8960;top:3980;width:12;height:2" coordorigin="8960,3980" coordsize="12,0" path="m8960,3980l8972,3980e" filled="false" stroked="true" strokeweight=".6pt" strokecolor="#000000">
                <v:path arrowok="t"/>
              </v:shape>
            </v:group>
            <v:group style="position:absolute;left:8980;top:3980;width:12;height:2" coordorigin="8980,3980" coordsize="12,2">
              <v:shape style="position:absolute;left:8980;top:3980;width:12;height:2" coordorigin="8980,3980" coordsize="12,0" path="m8980,3980l8992,3980e" filled="false" stroked="true" strokeweight=".6pt" strokecolor="#000000">
                <v:path arrowok="t"/>
              </v:shape>
            </v:group>
            <v:group style="position:absolute;left:8999;top:3980;width:12;height:2" coordorigin="8999,3980" coordsize="12,2">
              <v:shape style="position:absolute;left:8999;top:3980;width:12;height:2" coordorigin="8999,3980" coordsize="12,0" path="m8999,3980l9011,3980e" filled="false" stroked="true" strokeweight=".6pt" strokecolor="#000000">
                <v:path arrowok="t"/>
              </v:shape>
            </v:group>
            <v:group style="position:absolute;left:9018;top:3980;width:12;height:2" coordorigin="9018,3980" coordsize="12,2">
              <v:shape style="position:absolute;left:9018;top:3980;width:12;height:2" coordorigin="9018,3980" coordsize="12,0" path="m9018,3980l9030,3980e" filled="false" stroked="true" strokeweight=".6pt" strokecolor="#000000">
                <v:path arrowok="t"/>
              </v:shape>
            </v:group>
            <v:group style="position:absolute;left:9037;top:3980;width:12;height:2" coordorigin="9037,3980" coordsize="12,2">
              <v:shape style="position:absolute;left:9037;top:3980;width:12;height:2" coordorigin="9037,3980" coordsize="12,0" path="m9037,3980l9049,3980e" filled="false" stroked="true" strokeweight=".6pt" strokecolor="#000000">
                <v:path arrowok="t"/>
              </v:shape>
            </v:group>
            <v:group style="position:absolute;left:9056;top:3980;width:12;height:2" coordorigin="9056,3980" coordsize="12,2">
              <v:shape style="position:absolute;left:9056;top:3980;width:12;height:2" coordorigin="9056,3980" coordsize="12,0" path="m9056,3980l9068,3980e" filled="false" stroked="true" strokeweight=".6pt" strokecolor="#000000">
                <v:path arrowok="t"/>
              </v:shape>
            </v:group>
            <v:group style="position:absolute;left:9076;top:3980;width:12;height:2" coordorigin="9076,3980" coordsize="12,2">
              <v:shape style="position:absolute;left:9076;top:3980;width:12;height:2" coordorigin="9076,3980" coordsize="12,0" path="m9076,3980l9088,3980e" filled="false" stroked="true" strokeweight=".6pt" strokecolor="#000000">
                <v:path arrowok="t"/>
              </v:shape>
            </v:group>
            <v:group style="position:absolute;left:9095;top:3980;width:12;height:2" coordorigin="9095,3980" coordsize="12,2">
              <v:shape style="position:absolute;left:9095;top:3980;width:12;height:2" coordorigin="9095,3980" coordsize="12,0" path="m9095,3980l9107,3980e" filled="false" stroked="true" strokeweight=".6pt" strokecolor="#000000">
                <v:path arrowok="t"/>
              </v:shape>
            </v:group>
            <v:group style="position:absolute;left:9114;top:3980;width:12;height:2" coordorigin="9114,3980" coordsize="12,2">
              <v:shape style="position:absolute;left:9114;top:3980;width:12;height:2" coordorigin="9114,3980" coordsize="12,0" path="m9114,3980l9126,3980e" filled="false" stroked="true" strokeweight=".6pt" strokecolor="#000000">
                <v:path arrowok="t"/>
              </v:shape>
            </v:group>
            <v:group style="position:absolute;left:9133;top:3980;width:12;height:2" coordorigin="9133,3980" coordsize="12,2">
              <v:shape style="position:absolute;left:9133;top:3980;width:12;height:2" coordorigin="9133,3980" coordsize="12,0" path="m9133,3980l9145,3980e" filled="false" stroked="true" strokeweight=".6pt" strokecolor="#000000">
                <v:path arrowok="t"/>
              </v:shape>
            </v:group>
            <v:group style="position:absolute;left:9152;top:3980;width:12;height:2" coordorigin="9152,3980" coordsize="12,2">
              <v:shape style="position:absolute;left:9152;top:3980;width:12;height:2" coordorigin="9152,3980" coordsize="12,0" path="m9152,3980l9164,3980e" filled="false" stroked="true" strokeweight=".6pt" strokecolor="#000000">
                <v:path arrowok="t"/>
              </v:shape>
            </v:group>
            <v:group style="position:absolute;left:9172;top:3980;width:12;height:2" coordorigin="9172,3980" coordsize="12,2">
              <v:shape style="position:absolute;left:9172;top:3980;width:12;height:2" coordorigin="9172,3980" coordsize="12,0" path="m9172,3980l9184,3980e" filled="false" stroked="true" strokeweight=".6pt" strokecolor="#000000">
                <v:path arrowok="t"/>
              </v:shape>
            </v:group>
            <v:group style="position:absolute;left:9191;top:3980;width:12;height:2" coordorigin="9191,3980" coordsize="12,2">
              <v:shape style="position:absolute;left:9191;top:3980;width:12;height:2" coordorigin="9191,3980" coordsize="12,0" path="m9191,3980l9203,3980e" filled="false" stroked="true" strokeweight=".6pt" strokecolor="#000000">
                <v:path arrowok="t"/>
              </v:shape>
            </v:group>
            <v:group style="position:absolute;left:9210;top:3980;width:12;height:2" coordorigin="9210,3980" coordsize="12,2">
              <v:shape style="position:absolute;left:9210;top:3980;width:12;height:2" coordorigin="9210,3980" coordsize="12,0" path="m9210,3980l9222,3980e" filled="false" stroked="true" strokeweight=".6pt" strokecolor="#000000">
                <v:path arrowok="t"/>
              </v:shape>
            </v:group>
            <v:group style="position:absolute;left:9229;top:3980;width:12;height:2" coordorigin="9229,3980" coordsize="12,2">
              <v:shape style="position:absolute;left:9229;top:3980;width:12;height:2" coordorigin="9229,3980" coordsize="12,0" path="m9229,3980l9241,3980e" filled="false" stroked="true" strokeweight=".6pt" strokecolor="#000000">
                <v:path arrowok="t"/>
              </v:shape>
            </v:group>
            <v:group style="position:absolute;left:9248;top:3980;width:12;height:2" coordorigin="9248,3980" coordsize="12,2">
              <v:shape style="position:absolute;left:9248;top:3980;width:12;height:2" coordorigin="9248,3980" coordsize="12,0" path="m9248,3980l9260,3980e" filled="false" stroked="true" strokeweight=".6pt" strokecolor="#000000">
                <v:path arrowok="t"/>
              </v:shape>
            </v:group>
            <v:group style="position:absolute;left:9268;top:3980;width:12;height:2" coordorigin="9268,3980" coordsize="12,2">
              <v:shape style="position:absolute;left:9268;top:3980;width:12;height:2" coordorigin="9268,3980" coordsize="12,0" path="m9268,3980l9280,3980e" filled="false" stroked="true" strokeweight=".6pt" strokecolor="#000000">
                <v:path arrowok="t"/>
              </v:shape>
            </v:group>
            <v:group style="position:absolute;left:9287;top:3980;width:12;height:2" coordorigin="9287,3980" coordsize="12,2">
              <v:shape style="position:absolute;left:9287;top:3980;width:12;height:2" coordorigin="9287,3980" coordsize="12,0" path="m9287,3980l9299,3980e" filled="false" stroked="true" strokeweight=".6pt" strokecolor="#000000">
                <v:path arrowok="t"/>
              </v:shape>
            </v:group>
            <v:group style="position:absolute;left:9306;top:3980;width:12;height:2" coordorigin="9306,3980" coordsize="12,2">
              <v:shape style="position:absolute;left:9306;top:3980;width:12;height:2" coordorigin="9306,3980" coordsize="12,0" path="m9306,3980l9318,3980e" filled="false" stroked="true" strokeweight=".6pt" strokecolor="#000000">
                <v:path arrowok="t"/>
              </v:shape>
            </v:group>
            <v:group style="position:absolute;left:9325;top:3980;width:12;height:2" coordorigin="9325,3980" coordsize="12,2">
              <v:shape style="position:absolute;left:9325;top:3980;width:12;height:2" coordorigin="9325,3980" coordsize="12,0" path="m9325,3980l9337,3980e" filled="false" stroked="true" strokeweight=".6pt" strokecolor="#000000">
                <v:path arrowok="t"/>
              </v:shape>
            </v:group>
            <v:group style="position:absolute;left:9344;top:3980;width:12;height:2" coordorigin="9344,3980" coordsize="12,2">
              <v:shape style="position:absolute;left:9344;top:3980;width:12;height:2" coordorigin="9344,3980" coordsize="12,0" path="m9344,3980l9356,3980e" filled="false" stroked="true" strokeweight=".6pt" strokecolor="#000000">
                <v:path arrowok="t"/>
              </v:shape>
            </v:group>
            <v:group style="position:absolute;left:9364;top:3980;width:12;height:2" coordorigin="9364,3980" coordsize="12,2">
              <v:shape style="position:absolute;left:9364;top:3980;width:12;height:2" coordorigin="9364,3980" coordsize="12,0" path="m9364,3980l9376,3980e" filled="false" stroked="true" strokeweight=".6pt" strokecolor="#000000">
                <v:path arrowok="t"/>
              </v:shape>
            </v:group>
            <v:group style="position:absolute;left:9383;top:3980;width:12;height:2" coordorigin="9383,3980" coordsize="12,2">
              <v:shape style="position:absolute;left:9383;top:3980;width:12;height:2" coordorigin="9383,3980" coordsize="12,0" path="m9383,3980l9395,3980e" filled="false" stroked="true" strokeweight=".6pt" strokecolor="#000000">
                <v:path arrowok="t"/>
              </v:shape>
            </v:group>
            <v:group style="position:absolute;left:9402;top:3980;width:12;height:2" coordorigin="9402,3980" coordsize="12,2">
              <v:shape style="position:absolute;left:9402;top:3980;width:12;height:2" coordorigin="9402,3980" coordsize="12,0" path="m9402,3980l9414,3980e" filled="false" stroked="true" strokeweight=".6pt" strokecolor="#000000">
                <v:path arrowok="t"/>
              </v:shape>
            </v:group>
            <v:group style="position:absolute;left:9421;top:3980;width:12;height:2" coordorigin="9421,3980" coordsize="12,2">
              <v:shape style="position:absolute;left:9421;top:3980;width:12;height:2" coordorigin="9421,3980" coordsize="12,0" path="m9421,3980l9433,3980e" filled="false" stroked="true" strokeweight=".6pt" strokecolor="#000000">
                <v:path arrowok="t"/>
              </v:shape>
            </v:group>
            <v:group style="position:absolute;left:9440;top:3980;width:12;height:2" coordorigin="9440,3980" coordsize="12,2">
              <v:shape style="position:absolute;left:9440;top:3980;width:12;height:2" coordorigin="9440,3980" coordsize="12,0" path="m9440,3980l9452,3980e" filled="false" stroked="true" strokeweight=".6pt" strokecolor="#000000">
                <v:path arrowok="t"/>
              </v:shape>
            </v:group>
            <v:group style="position:absolute;left:9460;top:3980;width:12;height:2" coordorigin="9460,3980" coordsize="12,2">
              <v:shape style="position:absolute;left:9460;top:3980;width:12;height:2" coordorigin="9460,3980" coordsize="12,0" path="m9460,3980l9472,3980e" filled="false" stroked="true" strokeweight=".6pt" strokecolor="#000000">
                <v:path arrowok="t"/>
              </v:shape>
            </v:group>
            <v:group style="position:absolute;left:9479;top:3980;width:12;height:2" coordorigin="9479,3980" coordsize="12,2">
              <v:shape style="position:absolute;left:9479;top:3980;width:12;height:2" coordorigin="9479,3980" coordsize="12,0" path="m9479,3980l9491,3980e" filled="false" stroked="true" strokeweight=".6pt" strokecolor="#000000">
                <v:path arrowok="t"/>
              </v:shape>
            </v:group>
            <v:group style="position:absolute;left:9498;top:3980;width:12;height:2" coordorigin="9498,3980" coordsize="12,2">
              <v:shape style="position:absolute;left:9498;top:3980;width:12;height:2" coordorigin="9498,3980" coordsize="12,0" path="m9498,3980l9510,3980e" filled="false" stroked="true" strokeweight=".6pt" strokecolor="#000000">
                <v:path arrowok="t"/>
              </v:shape>
            </v:group>
            <v:group style="position:absolute;left:9517;top:3980;width:12;height:2" coordorigin="9517,3980" coordsize="12,2">
              <v:shape style="position:absolute;left:9517;top:3980;width:12;height:2" coordorigin="9517,3980" coordsize="12,0" path="m9517,3980l9529,3980e" filled="false" stroked="true" strokeweight=".6pt" strokecolor="#000000">
                <v:path arrowok="t"/>
              </v:shape>
            </v:group>
            <v:group style="position:absolute;left:9536;top:3980;width:12;height:2" coordorigin="9536,3980" coordsize="12,2">
              <v:shape style="position:absolute;left:9536;top:3980;width:12;height:2" coordorigin="9536,3980" coordsize="12,0" path="m9536,3980l9548,3980e" filled="false" stroked="true" strokeweight=".6pt" strokecolor="#000000">
                <v:path arrowok="t"/>
              </v:shape>
            </v:group>
            <v:group style="position:absolute;left:9556;top:3980;width:12;height:2" coordorigin="9556,3980" coordsize="12,2">
              <v:shape style="position:absolute;left:9556;top:3980;width:12;height:2" coordorigin="9556,3980" coordsize="12,0" path="m9556,3980l9568,3980e" filled="false" stroked="true" strokeweight=".6pt" strokecolor="#000000">
                <v:path arrowok="t"/>
              </v:shape>
            </v:group>
            <v:group style="position:absolute;left:9575;top:3980;width:12;height:2" coordorigin="9575,3980" coordsize="12,2">
              <v:shape style="position:absolute;left:9575;top:3980;width:12;height:2" coordorigin="9575,3980" coordsize="12,0" path="m9575,3980l9587,3980e" filled="false" stroked="true" strokeweight=".6pt" strokecolor="#000000">
                <v:path arrowok="t"/>
              </v:shape>
            </v:group>
            <v:group style="position:absolute;left:9594;top:3980;width:12;height:2" coordorigin="9594,3980" coordsize="12,2">
              <v:shape style="position:absolute;left:9594;top:3980;width:12;height:2" coordorigin="9594,3980" coordsize="12,0" path="m9594,3980l9606,3980e" filled="false" stroked="true" strokeweight=".6pt" strokecolor="#000000">
                <v:path arrowok="t"/>
              </v:shape>
            </v:group>
            <v:group style="position:absolute;left:9613;top:3980;width:12;height:2" coordorigin="9613,3980" coordsize="12,2">
              <v:shape style="position:absolute;left:9613;top:3980;width:12;height:2" coordorigin="9613,3980" coordsize="12,0" path="m9613,3980l9625,3980e" filled="false" stroked="true" strokeweight=".6pt" strokecolor="#000000">
                <v:path arrowok="t"/>
              </v:shape>
            </v:group>
            <v:group style="position:absolute;left:9632;top:3980;width:12;height:2" coordorigin="9632,3980" coordsize="12,2">
              <v:shape style="position:absolute;left:9632;top:3980;width:12;height:2" coordorigin="9632,3980" coordsize="12,0" path="m9632,3980l9644,3980e" filled="false" stroked="true" strokeweight=".6pt" strokecolor="#000000">
                <v:path arrowok="t"/>
              </v:shape>
            </v:group>
            <v:group style="position:absolute;left:9652;top:3980;width:12;height:2" coordorigin="9652,3980" coordsize="12,2">
              <v:shape style="position:absolute;left:9652;top:3980;width:12;height:2" coordorigin="9652,3980" coordsize="12,0" path="m9652,3980l9664,3980e" filled="false" stroked="true" strokeweight=".6pt" strokecolor="#000000">
                <v:path arrowok="t"/>
              </v:shape>
            </v:group>
            <v:group style="position:absolute;left:9671;top:3980;width:12;height:2" coordorigin="9671,3980" coordsize="12,2">
              <v:shape style="position:absolute;left:9671;top:3980;width:12;height:2" coordorigin="9671,3980" coordsize="12,0" path="m9671,3980l9683,3980e" filled="false" stroked="true" strokeweight=".6pt" strokecolor="#000000">
                <v:path arrowok="t"/>
              </v:shape>
            </v:group>
            <v:group style="position:absolute;left:9690;top:3980;width:12;height:2" coordorigin="9690,3980" coordsize="12,2">
              <v:shape style="position:absolute;left:9690;top:3980;width:12;height:2" coordorigin="9690,3980" coordsize="12,0" path="m9690,3980l9702,3980e" filled="false" stroked="true" strokeweight=".6pt" strokecolor="#000000">
                <v:path arrowok="t"/>
              </v:shape>
            </v:group>
            <v:group style="position:absolute;left:9709;top:3980;width:12;height:2" coordorigin="9709,3980" coordsize="12,2">
              <v:shape style="position:absolute;left:9709;top:3980;width:12;height:2" coordorigin="9709,3980" coordsize="12,0" path="m9709,3980l9721,3980e" filled="false" stroked="true" strokeweight=".6pt" strokecolor="#000000">
                <v:path arrowok="t"/>
              </v:shape>
            </v:group>
            <v:group style="position:absolute;left:9728;top:3980;width:12;height:2" coordorigin="9728,3980" coordsize="12,2">
              <v:shape style="position:absolute;left:9728;top:3980;width:12;height:2" coordorigin="9728,3980" coordsize="12,0" path="m9728,3980l9740,3980e" filled="false" stroked="true" strokeweight=".6pt" strokecolor="#000000">
                <v:path arrowok="t"/>
              </v:shape>
            </v:group>
            <v:group style="position:absolute;left:9748;top:3980;width:12;height:2" coordorigin="9748,3980" coordsize="12,2">
              <v:shape style="position:absolute;left:9748;top:3980;width:12;height:2" coordorigin="9748,3980" coordsize="12,0" path="m9748,3980l9760,3980e" filled="false" stroked="true" strokeweight=".6pt" strokecolor="#000000">
                <v:path arrowok="t"/>
              </v:shape>
            </v:group>
            <v:group style="position:absolute;left:9767;top:3980;width:12;height:2" coordorigin="9767,3980" coordsize="12,2">
              <v:shape style="position:absolute;left:9767;top:3980;width:12;height:2" coordorigin="9767,3980" coordsize="12,0" path="m9767,3980l9779,3980e" filled="false" stroked="true" strokeweight=".6pt" strokecolor="#000000">
                <v:path arrowok="t"/>
              </v:shape>
            </v:group>
            <v:group style="position:absolute;left:9786;top:3980;width:12;height:2" coordorigin="9786,3980" coordsize="12,2">
              <v:shape style="position:absolute;left:9786;top:3980;width:12;height:2" coordorigin="9786,3980" coordsize="12,0" path="m9786,3980l9798,3980e" filled="false" stroked="true" strokeweight=".6pt" strokecolor="#000000">
                <v:path arrowok="t"/>
              </v:shape>
            </v:group>
            <v:group style="position:absolute;left:9805;top:3980;width:12;height:2" coordorigin="9805,3980" coordsize="12,2">
              <v:shape style="position:absolute;left:9805;top:3980;width:12;height:2" coordorigin="9805,3980" coordsize="12,0" path="m9805,3980l9817,3980e" filled="false" stroked="true" strokeweight=".6pt" strokecolor="#000000">
                <v:path arrowok="t"/>
              </v:shape>
            </v:group>
            <v:group style="position:absolute;left:9824;top:3980;width:12;height:2" coordorigin="9824,3980" coordsize="12,2">
              <v:shape style="position:absolute;left:9824;top:3980;width:12;height:2" coordorigin="9824,3980" coordsize="12,0" path="m9824,3980l9836,3980e" filled="false" stroked="true" strokeweight=".6pt" strokecolor="#000000">
                <v:path arrowok="t"/>
              </v:shape>
            </v:group>
            <v:group style="position:absolute;left:9844;top:3980;width:12;height:2" coordorigin="9844,3980" coordsize="12,2">
              <v:shape style="position:absolute;left:9844;top:3980;width:12;height:2" coordorigin="9844,3980" coordsize="12,0" path="m9844,3980l9856,3980e" filled="false" stroked="true" strokeweight=".6pt" strokecolor="#000000">
                <v:path arrowok="t"/>
              </v:shape>
            </v:group>
            <v:group style="position:absolute;left:9863;top:3980;width:12;height:2" coordorigin="9863,3980" coordsize="12,2">
              <v:shape style="position:absolute;left:9863;top:3980;width:12;height:2" coordorigin="9863,3980" coordsize="12,0" path="m9863,3980l9875,3980e" filled="false" stroked="true" strokeweight=".6pt" strokecolor="#000000">
                <v:path arrowok="t"/>
              </v:shape>
            </v:group>
            <v:group style="position:absolute;left:9882;top:3980;width:12;height:2" coordorigin="9882,3980" coordsize="12,2">
              <v:shape style="position:absolute;left:9882;top:3980;width:12;height:2" coordorigin="9882,3980" coordsize="12,0" path="m9882,3980l9894,3980e" filled="false" stroked="true" strokeweight=".6pt" strokecolor="#000000">
                <v:path arrowok="t"/>
              </v:shape>
            </v:group>
            <v:group style="position:absolute;left:9901;top:3980;width:12;height:2" coordorigin="9901,3980" coordsize="12,2">
              <v:shape style="position:absolute;left:9901;top:3980;width:12;height:2" coordorigin="9901,3980" coordsize="12,0" path="m9901,3980l9913,3980e" filled="false" stroked="true" strokeweight=".6pt" strokecolor="#000000">
                <v:path arrowok="t"/>
              </v:shape>
            </v:group>
            <v:group style="position:absolute;left:9920;top:3980;width:12;height:2" coordorigin="9920,3980" coordsize="12,2">
              <v:shape style="position:absolute;left:9920;top:3980;width:12;height:2" coordorigin="9920,3980" coordsize="12,0" path="m9920,3980l9932,3980e" filled="false" stroked="true" strokeweight=".6pt" strokecolor="#000000">
                <v:path arrowok="t"/>
              </v:shape>
            </v:group>
            <v:group style="position:absolute;left:9940;top:3980;width:12;height:2" coordorigin="9940,3980" coordsize="12,2">
              <v:shape style="position:absolute;left:9940;top:3980;width:12;height:2" coordorigin="9940,3980" coordsize="12,0" path="m9940,3980l9952,3980e" filled="false" stroked="true" strokeweight=".6pt" strokecolor="#000000">
                <v:path arrowok="t"/>
              </v:shape>
            </v:group>
            <v:group style="position:absolute;left:9959;top:3980;width:12;height:2" coordorigin="9959,3980" coordsize="12,2">
              <v:shape style="position:absolute;left:9959;top:3980;width:12;height:2" coordorigin="9959,3980" coordsize="12,0" path="m9959,3980l9971,3980e" filled="false" stroked="true" strokeweight=".6pt" strokecolor="#000000">
                <v:path arrowok="t"/>
              </v:shape>
            </v:group>
            <v:group style="position:absolute;left:9978;top:3980;width:12;height:2" coordorigin="9978,3980" coordsize="12,2">
              <v:shape style="position:absolute;left:9978;top:3980;width:12;height:2" coordorigin="9978,3980" coordsize="12,0" path="m9978,3980l9990,3980e" filled="false" stroked="true" strokeweight=".6pt" strokecolor="#000000">
                <v:path arrowok="t"/>
              </v:shape>
            </v:group>
            <v:group style="position:absolute;left:9997;top:3980;width:12;height:2" coordorigin="9997,3980" coordsize="12,2">
              <v:shape style="position:absolute;left:9997;top:3980;width:12;height:2" coordorigin="9997,3980" coordsize="12,0" path="m9997,3980l10009,3980e" filled="false" stroked="true" strokeweight=".6pt" strokecolor="#000000">
                <v:path arrowok="t"/>
              </v:shape>
            </v:group>
            <v:group style="position:absolute;left:10016;top:3980;width:12;height:2" coordorigin="10016,3980" coordsize="12,2">
              <v:shape style="position:absolute;left:10016;top:3980;width:12;height:2" coordorigin="10016,3980" coordsize="12,0" path="m10016,3980l10028,3980e" filled="false" stroked="true" strokeweight=".6pt" strokecolor="#000000">
                <v:path arrowok="t"/>
              </v:shape>
            </v:group>
            <v:group style="position:absolute;left:10036;top:3980;width:12;height:2" coordorigin="10036,3980" coordsize="12,2">
              <v:shape style="position:absolute;left:10036;top:3980;width:12;height:2" coordorigin="10036,3980" coordsize="12,0" path="m10036,3980l10048,3980e" filled="false" stroked="true" strokeweight=".6pt" strokecolor="#000000">
                <v:path arrowok="t"/>
              </v:shape>
            </v:group>
            <v:group style="position:absolute;left:10055;top:3980;width:12;height:2" coordorigin="10055,3980" coordsize="12,2">
              <v:shape style="position:absolute;left:10055;top:3980;width:12;height:2" coordorigin="10055,3980" coordsize="12,0" path="m10055,3980l10067,3980e" filled="false" stroked="true" strokeweight=".6pt" strokecolor="#000000">
                <v:path arrowok="t"/>
              </v:shape>
            </v:group>
            <v:group style="position:absolute;left:10074;top:3980;width:12;height:2" coordorigin="10074,3980" coordsize="12,2">
              <v:shape style="position:absolute;left:10074;top:3980;width:12;height:2" coordorigin="10074,3980" coordsize="12,0" path="m10074,3980l10086,3980e" filled="false" stroked="true" strokeweight=".6pt" strokecolor="#000000">
                <v:path arrowok="t"/>
              </v:shape>
            </v:group>
            <v:group style="position:absolute;left:10093;top:3980;width:12;height:2" coordorigin="10093,3980" coordsize="12,2">
              <v:shape style="position:absolute;left:10093;top:3980;width:12;height:2" coordorigin="10093,3980" coordsize="12,0" path="m10093,3980l10105,3980e" filled="false" stroked="true" strokeweight=".6pt" strokecolor="#000000">
                <v:path arrowok="t"/>
              </v:shape>
            </v:group>
            <v:group style="position:absolute;left:10112;top:3980;width:12;height:2" coordorigin="10112,3980" coordsize="12,2">
              <v:shape style="position:absolute;left:10112;top:3980;width:12;height:2" coordorigin="10112,3980" coordsize="12,0" path="m10112,3980l10124,3980e" filled="false" stroked="true" strokeweight=".6pt" strokecolor="#000000">
                <v:path arrowok="t"/>
              </v:shape>
            </v:group>
            <v:group style="position:absolute;left:10132;top:3980;width:12;height:2" coordorigin="10132,3980" coordsize="12,2">
              <v:shape style="position:absolute;left:10132;top:3980;width:12;height:2" coordorigin="10132,3980" coordsize="12,0" path="m10132,3980l10144,3980e" filled="false" stroked="true" strokeweight=".6pt" strokecolor="#000000">
                <v:path arrowok="t"/>
              </v:shape>
            </v:group>
            <v:group style="position:absolute;left:10151;top:3980;width:12;height:2" coordorigin="10151,3980" coordsize="12,2">
              <v:shape style="position:absolute;left:10151;top:3980;width:12;height:2" coordorigin="10151,3980" coordsize="12,0" path="m10151,3980l10163,3980e" filled="false" stroked="true" strokeweight=".6pt" strokecolor="#000000">
                <v:path arrowok="t"/>
              </v:shape>
            </v:group>
            <v:group style="position:absolute;left:10170;top:3980;width:12;height:2" coordorigin="10170,3980" coordsize="12,2">
              <v:shape style="position:absolute;left:10170;top:3980;width:12;height:2" coordorigin="10170,3980" coordsize="12,0" path="m10170,3980l10182,3980e" filled="false" stroked="true" strokeweight=".6pt" strokecolor="#000000">
                <v:path arrowok="t"/>
              </v:shape>
            </v:group>
            <v:group style="position:absolute;left:10189;top:3980;width:12;height:2" coordorigin="10189,3980" coordsize="12,2">
              <v:shape style="position:absolute;left:10189;top:3980;width:12;height:2" coordorigin="10189,3980" coordsize="12,0" path="m10189,3980l10201,3980e" filled="false" stroked="true" strokeweight=".6pt" strokecolor="#000000">
                <v:path arrowok="t"/>
              </v:shape>
            </v:group>
            <v:group style="position:absolute;left:10208;top:3980;width:12;height:2" coordorigin="10208,3980" coordsize="12,2">
              <v:shape style="position:absolute;left:10208;top:3980;width:12;height:2" coordorigin="10208,3980" coordsize="12,0" path="m10208,3980l10220,3980e" filled="false" stroked="true" strokeweight=".6pt" strokecolor="#000000">
                <v:path arrowok="t"/>
              </v:shape>
            </v:group>
            <v:group style="position:absolute;left:10228;top:3980;width:12;height:2" coordorigin="10228,3980" coordsize="12,2">
              <v:shape style="position:absolute;left:10228;top:3980;width:12;height:2" coordorigin="10228,3980" coordsize="12,0" path="m10228,3980l10240,3980e" filled="false" stroked="true" strokeweight=".6pt" strokecolor="#000000">
                <v:path arrowok="t"/>
              </v:shape>
            </v:group>
            <v:group style="position:absolute;left:10247;top:3980;width:12;height:2" coordorigin="10247,3980" coordsize="12,2">
              <v:shape style="position:absolute;left:10247;top:3980;width:12;height:2" coordorigin="10247,3980" coordsize="12,0" path="m10247,3980l10259,3980e" filled="false" stroked="true" strokeweight=".6pt" strokecolor="#000000">
                <v:path arrowok="t"/>
              </v:shape>
            </v:group>
            <v:group style="position:absolute;left:10266;top:3980;width:12;height:2" coordorigin="10266,3980" coordsize="12,2">
              <v:shape style="position:absolute;left:10266;top:3980;width:12;height:2" coordorigin="10266,3980" coordsize="12,0" path="m10266,3980l10278,3980e" filled="false" stroked="true" strokeweight=".6pt" strokecolor="#000000">
                <v:path arrowok="t"/>
              </v:shape>
            </v:group>
            <v:group style="position:absolute;left:10285;top:3980;width:12;height:2" coordorigin="10285,3980" coordsize="12,2">
              <v:shape style="position:absolute;left:10285;top:3980;width:12;height:2" coordorigin="10285,3980" coordsize="12,0" path="m10285,3980l10297,3980e" filled="false" stroked="true" strokeweight=".6pt" strokecolor="#000000">
                <v:path arrowok="t"/>
              </v:shape>
            </v:group>
            <v:group style="position:absolute;left:10304;top:3980;width:12;height:2" coordorigin="10304,3980" coordsize="12,2">
              <v:shape style="position:absolute;left:10304;top:3980;width:12;height:2" coordorigin="10304,3980" coordsize="12,0" path="m10304,3980l10316,3980e" filled="false" stroked="true" strokeweight=".6pt" strokecolor="#000000">
                <v:path arrowok="t"/>
              </v:shape>
            </v:group>
            <v:group style="position:absolute;left:10324;top:3980;width:12;height:2" coordorigin="10324,3980" coordsize="12,2">
              <v:shape style="position:absolute;left:10324;top:3980;width:12;height:2" coordorigin="10324,3980" coordsize="12,0" path="m10324,3980l10336,3980e" filled="false" stroked="true" strokeweight=".6pt" strokecolor="#000000">
                <v:path arrowok="t"/>
              </v:shape>
            </v:group>
            <v:group style="position:absolute;left:10343;top:3980;width:12;height:2" coordorigin="10343,3980" coordsize="12,2">
              <v:shape style="position:absolute;left:10343;top:3980;width:12;height:2" coordorigin="10343,3980" coordsize="12,0" path="m10343,3980l10355,3980e" filled="false" stroked="true" strokeweight=".6pt" strokecolor="#000000">
                <v:path arrowok="t"/>
              </v:shape>
            </v:group>
            <v:group style="position:absolute;left:10362;top:3980;width:12;height:2" coordorigin="10362,3980" coordsize="12,2">
              <v:shape style="position:absolute;left:10362;top:3980;width:12;height:2" coordorigin="10362,3980" coordsize="12,0" path="m10362,3980l10374,3980e" filled="false" stroked="true" strokeweight=".6pt" strokecolor="#000000">
                <v:path arrowok="t"/>
              </v:shape>
            </v:group>
            <v:group style="position:absolute;left:10381;top:3980;width:12;height:2" coordorigin="10381,3980" coordsize="12,2">
              <v:shape style="position:absolute;left:10381;top:3980;width:12;height:2" coordorigin="10381,3980" coordsize="12,0" path="m10381,3980l10393,3980e" filled="false" stroked="true" strokeweight=".6pt" strokecolor="#000000">
                <v:path arrowok="t"/>
              </v:shape>
            </v:group>
            <v:group style="position:absolute;left:10400;top:3980;width:12;height:2" coordorigin="10400,3980" coordsize="12,2">
              <v:shape style="position:absolute;left:10400;top:3980;width:12;height:2" coordorigin="10400,3980" coordsize="12,0" path="m10400,3980l10412,3980e" filled="false" stroked="true" strokeweight=".6pt" strokecolor="#000000">
                <v:path arrowok="t"/>
              </v:shape>
            </v:group>
            <v:group style="position:absolute;left:10420;top:3980;width:12;height:2" coordorigin="10420,3980" coordsize="12,2">
              <v:shape style="position:absolute;left:10420;top:3980;width:12;height:2" coordorigin="10420,3980" coordsize="12,0" path="m10420,3980l10432,3980e" filled="false" stroked="true" strokeweight=".6pt" strokecolor="#000000">
                <v:path arrowok="t"/>
              </v:shape>
            </v:group>
            <v:group style="position:absolute;left:10439;top:3980;width:12;height:2" coordorigin="10439,3980" coordsize="12,2">
              <v:shape style="position:absolute;left:10439;top:3980;width:12;height:2" coordorigin="10439,3980" coordsize="12,0" path="m10439,3980l10451,3980e" filled="false" stroked="true" strokeweight=".6pt" strokecolor="#000000">
                <v:path arrowok="t"/>
              </v:shape>
            </v:group>
            <v:group style="position:absolute;left:10458;top:3980;width:12;height:2" coordorigin="10458,3980" coordsize="12,2">
              <v:shape style="position:absolute;left:10458;top:3980;width:12;height:2" coordorigin="10458,3980" coordsize="12,0" path="m10458,3980l10470,3980e" filled="false" stroked="true" strokeweight=".6pt" strokecolor="#000000">
                <v:path arrowok="t"/>
              </v:shape>
            </v:group>
            <v:group style="position:absolute;left:10477;top:3980;width:12;height:2" coordorigin="10477,3980" coordsize="12,2">
              <v:shape style="position:absolute;left:10477;top:3980;width:12;height:2" coordorigin="10477,3980" coordsize="12,0" path="m10477,3980l10489,3980e" filled="false" stroked="true" strokeweight=".6pt" strokecolor="#000000">
                <v:path arrowok="t"/>
              </v:shape>
            </v:group>
            <v:group style="position:absolute;left:10496;top:3980;width:12;height:2" coordorigin="10496,3980" coordsize="12,2">
              <v:shape style="position:absolute;left:10496;top:3980;width:12;height:2" coordorigin="10496,3980" coordsize="12,0" path="m10496,3980l10508,3980e" filled="false" stroked="true" strokeweight=".6pt" strokecolor="#000000">
                <v:path arrowok="t"/>
              </v:shape>
            </v:group>
            <v:group style="position:absolute;left:10516;top:3980;width:12;height:2" coordorigin="10516,3980" coordsize="12,2">
              <v:shape style="position:absolute;left:10516;top:3980;width:12;height:2" coordorigin="10516,3980" coordsize="12,0" path="m10516,3980l10528,3980e" filled="false" stroked="true" strokeweight=".6pt" strokecolor="#000000">
                <v:path arrowok="t"/>
              </v:shape>
            </v:group>
            <v:group style="position:absolute;left:10535;top:3980;width:12;height:2" coordorigin="10535,3980" coordsize="12,2">
              <v:shape style="position:absolute;left:10535;top:3980;width:12;height:2" coordorigin="10535,3980" coordsize="12,0" path="m10535,3980l10547,3980e" filled="false" stroked="true" strokeweight=".6pt" strokecolor="#000000">
                <v:path arrowok="t"/>
              </v:shape>
            </v:group>
            <v:group style="position:absolute;left:10554;top:3980;width:12;height:2" coordorigin="10554,3980" coordsize="12,2">
              <v:shape style="position:absolute;left:10554;top:3980;width:12;height:2" coordorigin="10554,3980" coordsize="12,0" path="m10554,3980l10566,3980e" filled="false" stroked="true" strokeweight=".6pt" strokecolor="#000000">
                <v:path arrowok="t"/>
              </v:shape>
            </v:group>
            <v:group style="position:absolute;left:10573;top:3980;width:12;height:2" coordorigin="10573,3980" coordsize="12,2">
              <v:shape style="position:absolute;left:10573;top:3980;width:12;height:2" coordorigin="10573,3980" coordsize="12,0" path="m10573,3980l10585,3980e" filled="false" stroked="true" strokeweight=".6pt" strokecolor="#000000">
                <v:path arrowok="t"/>
              </v:shape>
            </v:group>
            <v:group style="position:absolute;left:10592;top:3980;width:12;height:2" coordorigin="10592,3980" coordsize="12,2">
              <v:shape style="position:absolute;left:10592;top:3980;width:12;height:2" coordorigin="10592,3980" coordsize="12,0" path="m10592,3980l10604,3980e" filled="false" stroked="true" strokeweight=".6pt" strokecolor="#000000">
                <v:path arrowok="t"/>
              </v:shape>
            </v:group>
            <v:group style="position:absolute;left:10612;top:3980;width:12;height:2" coordorigin="10612,3980" coordsize="12,2">
              <v:shape style="position:absolute;left:10612;top:3980;width:12;height:2" coordorigin="10612,3980" coordsize="12,0" path="m10612,3980l10624,3980e" filled="false" stroked="true" strokeweight=".6pt" strokecolor="#000000">
                <v:path arrowok="t"/>
              </v:shape>
            </v:group>
            <v:group style="position:absolute;left:10631;top:3980;width:12;height:2" coordorigin="10631,3980" coordsize="12,2">
              <v:shape style="position:absolute;left:10631;top:3980;width:12;height:2" coordorigin="10631,3980" coordsize="12,0" path="m10631,3980l10643,3980e" filled="false" stroked="true" strokeweight=".6pt" strokecolor="#000000">
                <v:path arrowok="t"/>
              </v:shape>
            </v:group>
            <v:group style="position:absolute;left:10650;top:3980;width:12;height:2" coordorigin="10650,3980" coordsize="12,2">
              <v:shape style="position:absolute;left:10650;top:3980;width:12;height:2" coordorigin="10650,3980" coordsize="12,0" path="m10650,3980l10662,3980e" filled="false" stroked="true" strokeweight=".6pt" strokecolor="#000000">
                <v:path arrowok="t"/>
              </v:shape>
            </v:group>
            <v:group style="position:absolute;left:10669;top:3980;width:12;height:2" coordorigin="10669,3980" coordsize="12,2">
              <v:shape style="position:absolute;left:10669;top:3980;width:12;height:2" coordorigin="10669,3980" coordsize="12,0" path="m10669,3980l10681,3980e" filled="false" stroked="true" strokeweight=".6pt" strokecolor="#000000">
                <v:path arrowok="t"/>
              </v:shape>
            </v:group>
            <v:group style="position:absolute;left:10688;top:3980;width:12;height:2" coordorigin="10688,3980" coordsize="12,2">
              <v:shape style="position:absolute;left:10688;top:3980;width:12;height:2" coordorigin="10688,3980" coordsize="12,0" path="m10688,3980l10700,3980e" filled="false" stroked="true" strokeweight=".6pt" strokecolor="#000000">
                <v:path arrowok="t"/>
              </v:shape>
            </v:group>
            <v:group style="position:absolute;left:10708;top:3980;width:12;height:2" coordorigin="10708,3980" coordsize="12,2">
              <v:shape style="position:absolute;left:10708;top:3980;width:12;height:2" coordorigin="10708,3980" coordsize="12,0" path="m10708,3980l10720,3980e" filled="false" stroked="true" strokeweight=".6pt" strokecolor="#000000">
                <v:path arrowok="t"/>
              </v:shape>
            </v:group>
            <v:group style="position:absolute;left:10727;top:3980;width:12;height:2" coordorigin="10727,3980" coordsize="12,2">
              <v:shape style="position:absolute;left:10727;top:3980;width:12;height:2" coordorigin="10727,3980" coordsize="12,0" path="m10727,3980l10739,3980e" filled="false" stroked="true" strokeweight=".6pt" strokecolor="#000000">
                <v:path arrowok="t"/>
              </v:shape>
            </v:group>
            <v:group style="position:absolute;left:10746;top:3980;width:12;height:2" coordorigin="10746,3980" coordsize="12,2">
              <v:shape style="position:absolute;left:10746;top:3980;width:12;height:2" coordorigin="10746,3980" coordsize="12,0" path="m10746,3980l10758,3980e" filled="false" stroked="true" strokeweight=".6pt" strokecolor="#000000">
                <v:path arrowok="t"/>
              </v:shape>
            </v:group>
            <v:group style="position:absolute;left:10765;top:3980;width:12;height:2" coordorigin="10765,3980" coordsize="12,2">
              <v:shape style="position:absolute;left:10765;top:3980;width:12;height:2" coordorigin="10765,3980" coordsize="12,0" path="m10765,3980l10777,3980e" filled="false" stroked="true" strokeweight=".6pt" strokecolor="#000000">
                <v:path arrowok="t"/>
              </v:shape>
            </v:group>
            <v:group style="position:absolute;left:10784;top:3980;width:12;height:2" coordorigin="10784,3980" coordsize="12,2">
              <v:shape style="position:absolute;left:10784;top:3980;width:12;height:2" coordorigin="10784,3980" coordsize="12,0" path="m10784,3980l10796,3980e" filled="false" stroked="true" strokeweight=".6pt" strokecolor="#000000">
                <v:path arrowok="t"/>
              </v:shape>
            </v:group>
            <v:group style="position:absolute;left:10804;top:3980;width:12;height:2" coordorigin="10804,3980" coordsize="12,2">
              <v:shape style="position:absolute;left:10804;top:3980;width:12;height:2" coordorigin="10804,3980" coordsize="12,0" path="m10804,3980l10816,3980e" filled="false" stroked="true" strokeweight=".6pt" strokecolor="#000000">
                <v:path arrowok="t"/>
              </v:shape>
            </v:group>
            <v:group style="position:absolute;left:10823;top:3980;width:12;height:2" coordorigin="10823,3980" coordsize="12,2">
              <v:shape style="position:absolute;left:10823;top:3980;width:12;height:2" coordorigin="10823,3980" coordsize="12,0" path="m10823,3980l10835,3980e" filled="false" stroked="true" strokeweight=".6pt" strokecolor="#000000">
                <v:path arrowok="t"/>
              </v:shape>
            </v:group>
            <v:group style="position:absolute;left:10842;top:3980;width:12;height:2" coordorigin="10842,3980" coordsize="12,2">
              <v:shape style="position:absolute;left:10842;top:3980;width:12;height:2" coordorigin="10842,3980" coordsize="12,0" path="m10842,3980l10854,3980e" filled="false" stroked="true" strokeweight=".6pt" strokecolor="#000000">
                <v:path arrowok="t"/>
              </v:shape>
            </v:group>
            <v:group style="position:absolute;left:10861;top:3980;width:12;height:2" coordorigin="10861,3980" coordsize="12,2">
              <v:shape style="position:absolute;left:10861;top:3980;width:12;height:2" coordorigin="10861,3980" coordsize="12,0" path="m10861,3980l10873,3980e" filled="false" stroked="true" strokeweight=".6pt" strokecolor="#000000">
                <v:path arrowok="t"/>
              </v:shape>
            </v:group>
            <v:group style="position:absolute;left:10880;top:3980;width:12;height:2" coordorigin="10880,3980" coordsize="12,2">
              <v:shape style="position:absolute;left:10880;top:3980;width:12;height:2" coordorigin="10880,3980" coordsize="12,0" path="m10880,3980l10892,3980e" filled="false" stroked="true" strokeweight=".6pt" strokecolor="#000000">
                <v:path arrowok="t"/>
              </v:shape>
            </v:group>
            <v:group style="position:absolute;left:10900;top:3980;width:12;height:2" coordorigin="10900,3980" coordsize="12,2">
              <v:shape style="position:absolute;left:10900;top:3980;width:12;height:2" coordorigin="10900,3980" coordsize="12,0" path="m10900,3980l10912,3980e" filled="false" stroked="true" strokeweight=".6pt" strokecolor="#000000">
                <v:path arrowok="t"/>
              </v:shape>
            </v:group>
            <v:group style="position:absolute;left:10919;top:3980;width:12;height:2" coordorigin="10919,3980" coordsize="12,2">
              <v:shape style="position:absolute;left:10919;top:3980;width:12;height:2" coordorigin="10919,3980" coordsize="12,0" path="m10919,3980l10931,3980e" filled="false" stroked="true" strokeweight=".6pt" strokecolor="#000000">
                <v:path arrowok="t"/>
              </v:shape>
            </v:group>
            <v:group style="position:absolute;left:10938;top:3980;width:12;height:2" coordorigin="10938,3980" coordsize="12,2">
              <v:shape style="position:absolute;left:10938;top:3980;width:12;height:2" coordorigin="10938,3980" coordsize="12,0" path="m10938,3980l10950,3980e" filled="false" stroked="true" strokeweight=".6pt" strokecolor="#000000">
                <v:path arrowok="t"/>
              </v:shape>
            </v:group>
            <v:group style="position:absolute;left:10957;top:3980;width:12;height:2" coordorigin="10957,3980" coordsize="12,2">
              <v:shape style="position:absolute;left:10957;top:3980;width:12;height:2" coordorigin="10957,3980" coordsize="12,0" path="m10957,3980l10969,3980e" filled="false" stroked="true" strokeweight=".6pt" strokecolor="#000000">
                <v:path arrowok="t"/>
              </v:shape>
            </v:group>
            <v:group style="position:absolute;left:10976;top:3980;width:12;height:2" coordorigin="10976,3980" coordsize="12,2">
              <v:shape style="position:absolute;left:10976;top:3980;width:12;height:2" coordorigin="10976,3980" coordsize="12,0" path="m10976,3980l10988,3980e" filled="false" stroked="true" strokeweight=".6pt" strokecolor="#000000">
                <v:path arrowok="t"/>
              </v:shape>
            </v:group>
            <v:group style="position:absolute;left:10996;top:3980;width:12;height:2" coordorigin="10996,3980" coordsize="12,2">
              <v:shape style="position:absolute;left:10996;top:3980;width:12;height:2" coordorigin="10996,3980" coordsize="12,0" path="m10996,3980l11008,3980e" filled="false" stroked="true" strokeweight=".6pt" strokecolor="#000000">
                <v:path arrowok="t"/>
              </v:shape>
            </v:group>
            <v:group style="position:absolute;left:11015;top:3980;width:12;height:2" coordorigin="11015,3980" coordsize="12,2">
              <v:shape style="position:absolute;left:11015;top:3980;width:12;height:2" coordorigin="11015,3980" coordsize="12,0" path="m11015,3980l11027,3980e" filled="false" stroked="true" strokeweight=".6pt" strokecolor="#000000">
                <v:path arrowok="t"/>
              </v:shape>
            </v:group>
            <v:group style="position:absolute;left:11034;top:3980;width:12;height:2" coordorigin="11034,3980" coordsize="12,2">
              <v:shape style="position:absolute;left:11034;top:3980;width:12;height:2" coordorigin="11034,3980" coordsize="12,0" path="m11034,3980l11046,3980e" filled="false" stroked="true" strokeweight=".6pt" strokecolor="#000000">
                <v:path arrowok="t"/>
              </v:shape>
            </v:group>
            <v:group style="position:absolute;left:11053;top:3980;width:12;height:2" coordorigin="11053,3980" coordsize="12,2">
              <v:shape style="position:absolute;left:11053;top:3980;width:12;height:2" coordorigin="11053,3980" coordsize="12,0" path="m11053,3980l11065,3980e" filled="false" stroked="true" strokeweight=".6pt" strokecolor="#000000">
                <v:path arrowok="t"/>
              </v:shape>
            </v:group>
            <v:group style="position:absolute;left:11072;top:3980;width:12;height:2" coordorigin="11072,3980" coordsize="12,2">
              <v:shape style="position:absolute;left:11072;top:3980;width:12;height:2" coordorigin="11072,3980" coordsize="12,0" path="m11072,3980l11084,3980e" filled="false" stroked="true" strokeweight=".6pt" strokecolor="#000000">
                <v:path arrowok="t"/>
              </v:shape>
            </v:group>
            <v:group style="position:absolute;left:11092;top:3980;width:12;height:2" coordorigin="11092,3980" coordsize="12,2">
              <v:shape style="position:absolute;left:11092;top:3980;width:12;height:2" coordorigin="11092,3980" coordsize="12,0" path="m11092,3980l11104,3980e" filled="false" stroked="true" strokeweight=".6pt" strokecolor="#000000">
                <v:path arrowok="t"/>
              </v:shape>
            </v:group>
            <v:group style="position:absolute;left:11111;top:3980;width:12;height:2" coordorigin="11111,3980" coordsize="12,2">
              <v:shape style="position:absolute;left:11111;top:3980;width:12;height:2" coordorigin="11111,3980" coordsize="12,0" path="m11111,3980l11123,3980e" filled="false" stroked="true" strokeweight=".6pt" strokecolor="#000000">
                <v:path arrowok="t"/>
              </v:shape>
            </v:group>
            <v:group style="position:absolute;left:11130;top:3980;width:12;height:2" coordorigin="11130,3980" coordsize="12,2">
              <v:shape style="position:absolute;left:11130;top:3980;width:12;height:2" coordorigin="11130,3980" coordsize="12,0" path="m11130,3980l11142,3980e" filled="false" stroked="true" strokeweight=".6pt" strokecolor="#000000">
                <v:path arrowok="t"/>
              </v:shape>
            </v:group>
            <v:group style="position:absolute;left:11149;top:3980;width:12;height:2" coordorigin="11149,3980" coordsize="12,2">
              <v:shape style="position:absolute;left:11149;top:3980;width:12;height:2" coordorigin="11149,3980" coordsize="12,0" path="m11149,3980l11161,3980e" filled="false" stroked="true" strokeweight=".6pt" strokecolor="#000000">
                <v:path arrowok="t"/>
              </v:shape>
            </v:group>
            <v:group style="position:absolute;left:11168;top:3980;width:12;height:2" coordorigin="11168,3980" coordsize="12,2">
              <v:shape style="position:absolute;left:11168;top:3980;width:12;height:2" coordorigin="11168,3980" coordsize="12,0" path="m11168,3980l11180,3980e" filled="false" stroked="true" strokeweight=".6pt" strokecolor="#000000">
                <v:path arrowok="t"/>
              </v:shape>
            </v:group>
            <v:group style="position:absolute;left:11188;top:3980;width:12;height:2" coordorigin="11188,3980" coordsize="12,2">
              <v:shape style="position:absolute;left:11188;top:3980;width:12;height:2" coordorigin="11188,3980" coordsize="12,0" path="m11188,3980l11200,3980e" filled="false" stroked="true" strokeweight=".6pt" strokecolor="#000000">
                <v:path arrowok="t"/>
              </v:shape>
            </v:group>
            <v:group style="position:absolute;left:11207;top:3980;width:12;height:2" coordorigin="11207,3980" coordsize="12,2">
              <v:shape style="position:absolute;left:11207;top:3980;width:12;height:2" coordorigin="11207,3980" coordsize="12,0" path="m11207,3980l11219,3980e" filled="false" stroked="true" strokeweight=".6pt" strokecolor="#000000">
                <v:path arrowok="t"/>
              </v:shape>
            </v:group>
            <v:group style="position:absolute;left:11226;top:3980;width:12;height:2" coordorigin="11226,3980" coordsize="12,2">
              <v:shape style="position:absolute;left:11226;top:3980;width:12;height:2" coordorigin="11226,3980" coordsize="12,0" path="m11226,3980l11238,3980e" filled="false" stroked="true" strokeweight=".6pt" strokecolor="#000000">
                <v:path arrowok="t"/>
              </v:shape>
            </v:group>
            <v:group style="position:absolute;left:11245;top:3980;width:12;height:2" coordorigin="11245,3980" coordsize="12,2">
              <v:shape style="position:absolute;left:11245;top:3980;width:12;height:2" coordorigin="11245,3980" coordsize="12,0" path="m11245,3980l11257,3980e" filled="false" stroked="true" strokeweight=".6pt" strokecolor="#000000">
                <v:path arrowok="t"/>
              </v:shape>
            </v:group>
            <v:group style="position:absolute;left:11264;top:3980;width:12;height:2" coordorigin="11264,3980" coordsize="12,2">
              <v:shape style="position:absolute;left:11264;top:3980;width:12;height:2" coordorigin="11264,3980" coordsize="12,0" path="m11264,3980l11276,3980e" filled="false" stroked="true" strokeweight=".6pt" strokecolor="#000000">
                <v:path arrowok="t"/>
              </v:shape>
            </v:group>
            <v:group style="position:absolute;left:11284;top:3980;width:12;height:2" coordorigin="11284,3980" coordsize="12,2">
              <v:shape style="position:absolute;left:11284;top:3980;width:12;height:2" coordorigin="11284,3980" coordsize="12,0" path="m11284,3980l11296,3980e" filled="false" stroked="true" strokeweight=".6pt" strokecolor="#000000">
                <v:path arrowok="t"/>
              </v:shape>
            </v:group>
            <v:group style="position:absolute;left:11303;top:3980;width:12;height:2" coordorigin="11303,3980" coordsize="12,2">
              <v:shape style="position:absolute;left:11303;top:3980;width:12;height:2" coordorigin="11303,3980" coordsize="12,0" path="m11303,3980l11315,3980e" filled="false" stroked="true" strokeweight=".6pt" strokecolor="#000000">
                <v:path arrowok="t"/>
              </v:shape>
            </v:group>
            <v:group style="position:absolute;left:11322;top:3980;width:12;height:2" coordorigin="11322,3980" coordsize="12,2">
              <v:shape style="position:absolute;left:11322;top:3980;width:12;height:2" coordorigin="11322,3980" coordsize="12,0" path="m11322,3980l11334,3980e" filled="false" stroked="true" strokeweight=".6pt" strokecolor="#000000">
                <v:path arrowok="t"/>
              </v:shape>
            </v:group>
            <v:group style="position:absolute;left:11341;top:3980;width:12;height:2" coordorigin="11341,3980" coordsize="12,2">
              <v:shape style="position:absolute;left:11341;top:3980;width:12;height:2" coordorigin="11341,3980" coordsize="12,0" path="m11341,3980l11353,3980e" filled="false" stroked="true" strokeweight=".6pt" strokecolor="#000000">
                <v:path arrowok="t"/>
              </v:shape>
            </v:group>
            <v:group style="position:absolute;left:11360;top:3980;width:12;height:2" coordorigin="11360,3980" coordsize="12,2">
              <v:shape style="position:absolute;left:11360;top:3980;width:12;height:2" coordorigin="11360,3980" coordsize="12,0" path="m11360,3980l11372,3980e" filled="false" stroked="true" strokeweight=".6pt" strokecolor="#000000">
                <v:path arrowok="t"/>
              </v:shape>
            </v:group>
            <v:group style="position:absolute;left:11380;top:3980;width:12;height:2" coordorigin="11380,3980" coordsize="12,2">
              <v:shape style="position:absolute;left:11380;top:3980;width:12;height:2" coordorigin="11380,3980" coordsize="12,0" path="m11380,3980l11392,3980e" filled="false" stroked="true" strokeweight=".6pt" strokecolor="#000000">
                <v:path arrowok="t"/>
              </v:shape>
            </v:group>
            <v:group style="position:absolute;left:11399;top:3980;width:12;height:2" coordorigin="11399,3980" coordsize="12,2">
              <v:shape style="position:absolute;left:11399;top:3980;width:12;height:2" coordorigin="11399,3980" coordsize="12,0" path="m11399,3980l11411,3980e" filled="false" stroked="true" strokeweight=".6pt" strokecolor="#000000">
                <v:path arrowok="t"/>
              </v:shape>
            </v:group>
            <v:group style="position:absolute;left:11418;top:3980;width:12;height:2" coordorigin="11418,3980" coordsize="12,2">
              <v:shape style="position:absolute;left:11418;top:3980;width:12;height:2" coordorigin="11418,3980" coordsize="12,0" path="m11418,3980l11430,3980e" filled="false" stroked="true" strokeweight=".6pt" strokecolor="#000000">
                <v:path arrowok="t"/>
              </v:shape>
            </v:group>
            <v:group style="position:absolute;left:11437;top:3980;width:12;height:2" coordorigin="11437,3980" coordsize="12,2">
              <v:shape style="position:absolute;left:11437;top:3980;width:12;height:2" coordorigin="11437,3980" coordsize="12,0" path="m11437,3980l11449,3980e" filled="false" stroked="true" strokeweight=".6pt" strokecolor="#000000">
                <v:path arrowok="t"/>
              </v:shape>
            </v:group>
            <v:group style="position:absolute;left:11456;top:3980;width:12;height:2" coordorigin="11456,3980" coordsize="12,2">
              <v:shape style="position:absolute;left:11456;top:3980;width:12;height:2" coordorigin="11456,3980" coordsize="12,0" path="m11456,3980l11468,3980e" filled="false" stroked="true" strokeweight=".6pt" strokecolor="#000000">
                <v:path arrowok="t"/>
              </v:shape>
            </v:group>
            <v:group style="position:absolute;left:11476;top:3980;width:12;height:2" coordorigin="11476,3980" coordsize="12,2">
              <v:shape style="position:absolute;left:11476;top:3980;width:12;height:2" coordorigin="11476,3980" coordsize="12,0" path="m11476,3980l11488,3980e" filled="false" stroked="true" strokeweight=".6pt" strokecolor="#000000">
                <v:path arrowok="t"/>
              </v:shape>
            </v:group>
            <v:group style="position:absolute;left:11495;top:3980;width:12;height:2" coordorigin="11495,3980" coordsize="12,2">
              <v:shape style="position:absolute;left:11495;top:3980;width:12;height:2" coordorigin="11495,3980" coordsize="12,0" path="m11495,3980l11507,3980e" filled="false" stroked="true" strokeweight=".6pt" strokecolor="#000000">
                <v:path arrowok="t"/>
              </v:shape>
            </v:group>
            <v:group style="position:absolute;left:11514;top:3980;width:12;height:2" coordorigin="11514,3980" coordsize="12,2">
              <v:shape style="position:absolute;left:11514;top:3980;width:12;height:2" coordorigin="11514,3980" coordsize="12,0" path="m11514,3980l11526,3980e" filled="false" stroked="true" strokeweight=".6pt" strokecolor="#000000">
                <v:path arrowok="t"/>
              </v:shape>
            </v:group>
            <v:group style="position:absolute;left:11533;top:3980;width:12;height:2" coordorigin="11533,3980" coordsize="12,2">
              <v:shape style="position:absolute;left:11533;top:3980;width:12;height:2" coordorigin="11533,3980" coordsize="12,0" path="m11533,3980l11545,3980e" filled="false" stroked="true" strokeweight=".6pt" strokecolor="#000000">
                <v:path arrowok="t"/>
              </v:shape>
            </v:group>
            <v:group style="position:absolute;left:11552;top:3980;width:12;height:2" coordorigin="11552,3980" coordsize="12,2">
              <v:shape style="position:absolute;left:11552;top:3980;width:12;height:2" coordorigin="11552,3980" coordsize="12,0" path="m11552,3980l11564,3980e" filled="false" stroked="true" strokeweight=".6pt" strokecolor="#000000">
                <v:path arrowok="t"/>
              </v:shape>
            </v:group>
            <v:group style="position:absolute;left:11572;top:3980;width:12;height:2" coordorigin="11572,3980" coordsize="12,2">
              <v:shape style="position:absolute;left:11572;top:3980;width:12;height:2" coordorigin="11572,3980" coordsize="12,0" path="m11572,3980l11584,3980e" filled="false" stroked="true" strokeweight=".6pt" strokecolor="#000000">
                <v:path arrowok="t"/>
              </v:shape>
            </v:group>
            <v:group style="position:absolute;left:11591;top:3980;width:12;height:2" coordorigin="11591,3980" coordsize="12,2">
              <v:shape style="position:absolute;left:11591;top:3980;width:12;height:2" coordorigin="11591,3980" coordsize="12,0" path="m11591,3980l11603,3980e" filled="false" stroked="true" strokeweight=".6pt" strokecolor="#000000">
                <v:path arrowok="t"/>
              </v:shape>
            </v:group>
            <v:group style="position:absolute;left:11610;top:3980;width:12;height:2" coordorigin="11610,3980" coordsize="12,2">
              <v:shape style="position:absolute;left:11610;top:3980;width:12;height:2" coordorigin="11610,3980" coordsize="12,0" path="m11610,3980l11622,3980e" filled="false" stroked="true" strokeweight=".6pt" strokecolor="#000000">
                <v:path arrowok="t"/>
              </v:shape>
            </v:group>
            <v:group style="position:absolute;left:11629;top:3980;width:12;height:2" coordorigin="11629,3980" coordsize="12,2">
              <v:shape style="position:absolute;left:11629;top:3980;width:12;height:2" coordorigin="11629,3980" coordsize="12,0" path="m11629,3980l11641,3980e" filled="false" stroked="true" strokeweight=".6pt" strokecolor="#000000">
                <v:path arrowok="t"/>
              </v:shape>
            </v:group>
            <v:group style="position:absolute;left:11648;top:3980;width:12;height:2" coordorigin="11648,3980" coordsize="12,2">
              <v:shape style="position:absolute;left:11648;top:3980;width:12;height:2" coordorigin="11648,3980" coordsize="12,0" path="m11648,3980l11660,3980e" filled="false" stroked="true" strokeweight=".6pt" strokecolor="#000000">
                <v:path arrowok="t"/>
              </v:shape>
            </v:group>
            <v:group style="position:absolute;left:11668;top:3980;width:12;height:2" coordorigin="11668,3980" coordsize="12,2">
              <v:shape style="position:absolute;left:11668;top:3980;width:12;height:2" coordorigin="11668,3980" coordsize="12,0" path="m11668,3980l11680,3980e" filled="false" stroked="true" strokeweight=".6pt" strokecolor="#000000">
                <v:path arrowok="t"/>
              </v:shape>
            </v:group>
            <v:group style="position:absolute;left:11687;top:3980;width:12;height:2" coordorigin="11687,3980" coordsize="12,2">
              <v:shape style="position:absolute;left:11687;top:3980;width:12;height:2" coordorigin="11687,3980" coordsize="12,0" path="m11687,3980l11699,3980e" filled="false" stroked="true" strokeweight=".6pt" strokecolor="#000000">
                <v:path arrowok="t"/>
              </v:shape>
            </v:group>
            <v:group style="position:absolute;left:11706;top:3980;width:12;height:2" coordorigin="11706,3980" coordsize="12,2">
              <v:shape style="position:absolute;left:11706;top:3980;width:12;height:2" coordorigin="11706,3980" coordsize="12,0" path="m11706,3980l11718,3980e" filled="false" stroked="true" strokeweight=".6pt" strokecolor="#000000">
                <v:path arrowok="t"/>
              </v:shape>
            </v:group>
            <v:group style="position:absolute;left:11725;top:3980;width:12;height:2" coordorigin="11725,3980" coordsize="12,2">
              <v:shape style="position:absolute;left:11725;top:3980;width:12;height:2" coordorigin="11725,3980" coordsize="12,0" path="m11725,3980l11737,3980e" filled="false" stroked="true" strokeweight=".6pt" strokecolor="#000000">
                <v:path arrowok="t"/>
              </v:shape>
            </v:group>
            <v:group style="position:absolute;left:11744;top:3980;width:12;height:2" coordorigin="11744,3980" coordsize="12,2">
              <v:shape style="position:absolute;left:11744;top:3980;width:12;height:2" coordorigin="11744,3980" coordsize="12,0" path="m11744,3980l11756,3980e" filled="false" stroked="true" strokeweight=".6pt" strokecolor="#000000">
                <v:path arrowok="t"/>
              </v:shape>
            </v:group>
            <v:group style="position:absolute;left:11764;top:3980;width:12;height:2" coordorigin="11764,3980" coordsize="12,2">
              <v:shape style="position:absolute;left:11764;top:3980;width:12;height:2" coordorigin="11764,3980" coordsize="12,0" path="m11764,3980l11776,3980e" filled="false" stroked="true" strokeweight=".6pt" strokecolor="#000000">
                <v:path arrowok="t"/>
              </v:shape>
            </v:group>
            <v:group style="position:absolute;left:11783;top:3980;width:12;height:2" coordorigin="11783,3980" coordsize="12,2">
              <v:shape style="position:absolute;left:11783;top:3980;width:12;height:2" coordorigin="11783,3980" coordsize="12,0" path="m11783,3980l11795,3980e" filled="false" stroked="true" strokeweight=".6pt" strokecolor="#000000">
                <v:path arrowok="t"/>
              </v:shape>
            </v:group>
            <v:group style="position:absolute;left:11802;top:3980;width:12;height:2" coordorigin="11802,3980" coordsize="12,2">
              <v:shape style="position:absolute;left:11802;top:3980;width:12;height:2" coordorigin="11802,3980" coordsize="12,0" path="m11802,3980l11814,3980e" filled="false" stroked="true" strokeweight=".6pt" strokecolor="#000000">
                <v:path arrowok="t"/>
              </v:shape>
            </v:group>
            <v:group style="position:absolute;left:11821;top:3980;width:12;height:2" coordorigin="11821,3980" coordsize="12,2">
              <v:shape style="position:absolute;left:11821;top:3980;width:12;height:2" coordorigin="11821,3980" coordsize="12,0" path="m11821,3980l11833,3980e" filled="false" stroked="true" strokeweight=".6pt" strokecolor="#000000">
                <v:path arrowok="t"/>
              </v:shape>
            </v:group>
            <v:group style="position:absolute;left:11840;top:3980;width:12;height:2" coordorigin="11840,3980" coordsize="12,2">
              <v:shape style="position:absolute;left:11840;top:3980;width:12;height:2" coordorigin="11840,3980" coordsize="12,0" path="m11840,3980l11852,3980e" filled="false" stroked="true" strokeweight=".6pt" strokecolor="#000000">
                <v:path arrowok="t"/>
              </v:shape>
            </v:group>
            <v:group style="position:absolute;left:11860;top:3980;width:12;height:2" coordorigin="11860,3980" coordsize="12,2">
              <v:shape style="position:absolute;left:11860;top:3980;width:12;height:2" coordorigin="11860,3980" coordsize="12,0" path="m11860,3980l11872,3980e" filled="false" stroked="true" strokeweight=".6pt" strokecolor="#000000">
                <v:path arrowok="t"/>
              </v:shape>
            </v:group>
            <v:group style="position:absolute;left:11879;top:3980;width:12;height:2" coordorigin="11879,3980" coordsize="12,2">
              <v:shape style="position:absolute;left:11879;top:3980;width:12;height:2" coordorigin="11879,3980" coordsize="12,0" path="m11879,3980l11891,3980e" filled="false" stroked="true" strokeweight=".6pt" strokecolor="#000000">
                <v:path arrowok="t"/>
              </v:shape>
            </v:group>
            <v:group style="position:absolute;left:11898;top:3980;width:12;height:2" coordorigin="11898,3980" coordsize="12,2">
              <v:shape style="position:absolute;left:11898;top:3980;width:12;height:2" coordorigin="11898,3980" coordsize="12,0" path="m11898,3980l11910,3980e" filled="false" stroked="true" strokeweight=".6pt" strokecolor="#000000">
                <v:path arrowok="t"/>
              </v:shape>
            </v:group>
            <v:group style="position:absolute;left:11917;top:3980;width:12;height:2" coordorigin="11917,3980" coordsize="12,2">
              <v:shape style="position:absolute;left:11917;top:3980;width:12;height:2" coordorigin="11917,3980" coordsize="12,0" path="m11917,3980l11929,3980e" filled="false" stroked="true" strokeweight=".6pt" strokecolor="#000000">
                <v:path arrowok="t"/>
              </v:shape>
            </v:group>
            <v:group style="position:absolute;left:11936;top:3980;width:12;height:2" coordorigin="11936,3980" coordsize="12,2">
              <v:shape style="position:absolute;left:11936;top:3980;width:12;height:2" coordorigin="11936,3980" coordsize="12,0" path="m11936,3980l11948,3980e" filled="false" stroked="true" strokeweight=".6pt" strokecolor="#000000">
                <v:path arrowok="t"/>
              </v:shape>
            </v:group>
            <v:group style="position:absolute;left:11956;top:3980;width:12;height:2" coordorigin="11956,3980" coordsize="12,2">
              <v:shape style="position:absolute;left:11956;top:3980;width:12;height:2" coordorigin="11956,3980" coordsize="12,0" path="m11956,3980l11968,3980e" filled="false" stroked="true" strokeweight=".6pt" strokecolor="#000000">
                <v:path arrowok="t"/>
              </v:shape>
            </v:group>
            <v:group style="position:absolute;left:11975;top:3980;width:12;height:2" coordorigin="11975,3980" coordsize="12,2">
              <v:shape style="position:absolute;left:11975;top:3980;width:12;height:2" coordorigin="11975,3980" coordsize="12,0" path="m11975,3980l11987,3980e" filled="false" stroked="true" strokeweight=".6pt" strokecolor="#000000">
                <v:path arrowok="t"/>
              </v:shape>
            </v:group>
            <v:group style="position:absolute;left:11994;top:3980;width:12;height:2" coordorigin="11994,3980" coordsize="12,2">
              <v:shape style="position:absolute;left:11994;top:3980;width:12;height:2" coordorigin="11994,3980" coordsize="12,0" path="m11994,3980l12006,3980e" filled="false" stroked="true" strokeweight=".6pt" strokecolor="#000000">
                <v:path arrowok="t"/>
              </v:shape>
            </v:group>
            <v:group style="position:absolute;left:12013;top:3980;width:12;height:2" coordorigin="12013,3980" coordsize="12,2">
              <v:shape style="position:absolute;left:12013;top:3980;width:12;height:2" coordorigin="12013,3980" coordsize="12,0" path="m12013,3980l12025,3980e" filled="false" stroked="true" strokeweight=".6pt" strokecolor="#000000">
                <v:path arrowok="t"/>
              </v:shape>
            </v:group>
            <v:group style="position:absolute;left:12032;top:3980;width:12;height:2" coordorigin="12032,3980" coordsize="12,2">
              <v:shape style="position:absolute;left:12032;top:3980;width:12;height:2" coordorigin="12032,3980" coordsize="12,0" path="m12032,3980l12044,3980e" filled="false" stroked="true" strokeweight=".6pt" strokecolor="#000000">
                <v:path arrowok="t"/>
              </v:shape>
            </v:group>
            <v:group style="position:absolute;left:12052;top:3980;width:12;height:2" coordorigin="12052,3980" coordsize="12,2">
              <v:shape style="position:absolute;left:12052;top:3980;width:12;height:2" coordorigin="12052,3980" coordsize="12,0" path="m12052,3980l12064,3980e" filled="false" stroked="true" strokeweight=".6pt" strokecolor="#000000">
                <v:path arrowok="t"/>
              </v:shape>
            </v:group>
            <v:group style="position:absolute;left:12071;top:3980;width:12;height:2" coordorigin="12071,3980" coordsize="12,2">
              <v:shape style="position:absolute;left:12071;top:3980;width:12;height:2" coordorigin="12071,3980" coordsize="12,0" path="m12071,3980l12083,3980e" filled="false" stroked="true" strokeweight=".6pt" strokecolor="#000000">
                <v:path arrowok="t"/>
              </v:shape>
            </v:group>
            <v:group style="position:absolute;left:12090;top:3980;width:12;height:2" coordorigin="12090,3980" coordsize="12,2">
              <v:shape style="position:absolute;left:12090;top:3980;width:12;height:2" coordorigin="12090,3980" coordsize="12,0" path="m12090,3980l12102,3980e" filled="false" stroked="true" strokeweight=".6pt" strokecolor="#000000">
                <v:path arrowok="t"/>
              </v:shape>
            </v:group>
            <v:group style="position:absolute;left:12109;top:3980;width:12;height:2" coordorigin="12109,3980" coordsize="12,2">
              <v:shape style="position:absolute;left:12109;top:3980;width:12;height:2" coordorigin="12109,3980" coordsize="12,0" path="m12109,3980l12121,3980e" filled="false" stroked="true" strokeweight=".6pt" strokecolor="#000000">
                <v:path arrowok="t"/>
              </v:shape>
            </v:group>
            <v:group style="position:absolute;left:12128;top:3980;width:12;height:2" coordorigin="12128,3980" coordsize="12,2">
              <v:shape style="position:absolute;left:12128;top:3980;width:12;height:2" coordorigin="12128,3980" coordsize="12,0" path="m12128,3980l12140,3980e" filled="false" stroked="true" strokeweight=".6pt" strokecolor="#000000">
                <v:path arrowok="t"/>
              </v:shape>
            </v:group>
            <v:group style="position:absolute;left:12148;top:3980;width:12;height:2" coordorigin="12148,3980" coordsize="12,2">
              <v:shape style="position:absolute;left:12148;top:3980;width:12;height:2" coordorigin="12148,3980" coordsize="12,0" path="m12148,3980l12160,3980e" filled="false" stroked="true" strokeweight=".6pt" strokecolor="#000000">
                <v:path arrowok="t"/>
              </v:shape>
            </v:group>
            <v:group style="position:absolute;left:12167;top:3980;width:12;height:2" coordorigin="12167,3980" coordsize="12,2">
              <v:shape style="position:absolute;left:12167;top:3980;width:12;height:2" coordorigin="12167,3980" coordsize="12,0" path="m12167,3980l12179,3980e" filled="false" stroked="true" strokeweight=".6pt" strokecolor="#000000">
                <v:path arrowok="t"/>
              </v:shape>
            </v:group>
            <v:group style="position:absolute;left:12186;top:3980;width:12;height:2" coordorigin="12186,3980" coordsize="12,2">
              <v:shape style="position:absolute;left:12186;top:3980;width:12;height:2" coordorigin="12186,3980" coordsize="12,0" path="m12186,3980l12198,3980e" filled="false" stroked="true" strokeweight=".6pt" strokecolor="#000000">
                <v:path arrowok="t"/>
              </v:shape>
            </v:group>
            <v:group style="position:absolute;left:12205;top:3980;width:12;height:2" coordorigin="12205,3980" coordsize="12,2">
              <v:shape style="position:absolute;left:12205;top:3980;width:12;height:2" coordorigin="12205,3980" coordsize="12,0" path="m12205,3980l12217,3980e" filled="false" stroked="true" strokeweight=".6pt" strokecolor="#000000">
                <v:path arrowok="t"/>
              </v:shape>
            </v:group>
            <v:group style="position:absolute;left:12224;top:3980;width:12;height:2" coordorigin="12224,3980" coordsize="12,2">
              <v:shape style="position:absolute;left:12224;top:3980;width:12;height:2" coordorigin="12224,3980" coordsize="12,0" path="m12224,3980l12236,3980e" filled="false" stroked="true" strokeweight=".6pt" strokecolor="#000000">
                <v:path arrowok="t"/>
              </v:shape>
            </v:group>
            <v:group style="position:absolute;left:12244;top:3980;width:12;height:2" coordorigin="12244,3980" coordsize="12,2">
              <v:shape style="position:absolute;left:12244;top:3980;width:12;height:2" coordorigin="12244,3980" coordsize="12,0" path="m12244,3980l12256,3980e" filled="false" stroked="true" strokeweight=".6pt" strokecolor="#000000">
                <v:path arrowok="t"/>
              </v:shape>
            </v:group>
            <v:group style="position:absolute;left:12263;top:3980;width:12;height:2" coordorigin="12263,3980" coordsize="12,2">
              <v:shape style="position:absolute;left:12263;top:3980;width:12;height:2" coordorigin="12263,3980" coordsize="12,0" path="m12263,3980l12275,3980e" filled="false" stroked="true" strokeweight=".6pt" strokecolor="#000000">
                <v:path arrowok="t"/>
              </v:shape>
            </v:group>
            <v:group style="position:absolute;left:12282;top:3980;width:12;height:2" coordorigin="12282,3980" coordsize="12,2">
              <v:shape style="position:absolute;left:12282;top:3980;width:12;height:2" coordorigin="12282,3980" coordsize="12,0" path="m12282,3980l12294,3980e" filled="false" stroked="true" strokeweight=".6pt" strokecolor="#000000">
                <v:path arrowok="t"/>
              </v:shape>
            </v:group>
            <v:group style="position:absolute;left:12301;top:3980;width:12;height:2" coordorigin="12301,3980" coordsize="12,2">
              <v:shape style="position:absolute;left:12301;top:3980;width:12;height:2" coordorigin="12301,3980" coordsize="12,0" path="m12301,3980l12313,3980e" filled="false" stroked="true" strokeweight=".6pt" strokecolor="#000000">
                <v:path arrowok="t"/>
              </v:shape>
            </v:group>
            <v:group style="position:absolute;left:12320;top:3980;width:12;height:2" coordorigin="12320,3980" coordsize="12,2">
              <v:shape style="position:absolute;left:12320;top:3980;width:12;height:2" coordorigin="12320,3980" coordsize="12,0" path="m12320,3980l12332,3980e" filled="false" stroked="true" strokeweight=".6pt" strokecolor="#000000">
                <v:path arrowok="t"/>
              </v:shape>
            </v:group>
            <v:group style="position:absolute;left:12340;top:3980;width:12;height:2" coordorigin="12340,3980" coordsize="12,2">
              <v:shape style="position:absolute;left:12340;top:3980;width:12;height:2" coordorigin="12340,3980" coordsize="12,0" path="m12340,3980l12352,3980e" filled="false" stroked="true" strokeweight=".6pt" strokecolor="#000000">
                <v:path arrowok="t"/>
              </v:shape>
            </v:group>
            <v:group style="position:absolute;left:12359;top:3980;width:12;height:2" coordorigin="12359,3980" coordsize="12,2">
              <v:shape style="position:absolute;left:12359;top:3980;width:12;height:2" coordorigin="12359,3980" coordsize="12,0" path="m12359,3980l12371,3980e" filled="false" stroked="true" strokeweight=".6pt" strokecolor="#000000">
                <v:path arrowok="t"/>
              </v:shape>
            </v:group>
            <v:group style="position:absolute;left:12378;top:3980;width:12;height:2" coordorigin="12378,3980" coordsize="12,2">
              <v:shape style="position:absolute;left:12378;top:3980;width:12;height:2" coordorigin="12378,3980" coordsize="12,0" path="m12378,3980l12390,3980e" filled="false" stroked="true" strokeweight=".6pt" strokecolor="#000000">
                <v:path arrowok="t"/>
              </v:shape>
            </v:group>
            <v:group style="position:absolute;left:12397;top:3980;width:12;height:2" coordorigin="12397,3980" coordsize="12,2">
              <v:shape style="position:absolute;left:12397;top:3980;width:12;height:2" coordorigin="12397,3980" coordsize="12,0" path="m12397,3980l12409,3980e" filled="false" stroked="true" strokeweight=".6pt" strokecolor="#000000">
                <v:path arrowok="t"/>
              </v:shape>
            </v:group>
            <v:group style="position:absolute;left:12416;top:3980;width:12;height:2" coordorigin="12416,3980" coordsize="12,2">
              <v:shape style="position:absolute;left:12416;top:3980;width:12;height:2" coordorigin="12416,3980" coordsize="12,0" path="m12416,3980l12428,3980e" filled="false" stroked="true" strokeweight=".6pt" strokecolor="#000000">
                <v:path arrowok="t"/>
              </v:shape>
            </v:group>
            <v:group style="position:absolute;left:12436;top:3980;width:12;height:2" coordorigin="12436,3980" coordsize="12,2">
              <v:shape style="position:absolute;left:12436;top:3980;width:12;height:2" coordorigin="12436,3980" coordsize="12,0" path="m12436,3980l12448,3980e" filled="false" stroked="true" strokeweight=".6pt" strokecolor="#000000">
                <v:path arrowok="t"/>
              </v:shape>
            </v:group>
            <v:group style="position:absolute;left:12455;top:3980;width:12;height:2" coordorigin="12455,3980" coordsize="12,2">
              <v:shape style="position:absolute;left:12455;top:3980;width:12;height:2" coordorigin="12455,3980" coordsize="12,0" path="m12455,3980l12467,3980e" filled="false" stroked="true" strokeweight=".6pt" strokecolor="#000000">
                <v:path arrowok="t"/>
              </v:shape>
            </v:group>
            <v:group style="position:absolute;left:12474;top:3980;width:12;height:2" coordorigin="12474,3980" coordsize="12,2">
              <v:shape style="position:absolute;left:12474;top:3980;width:12;height:2" coordorigin="12474,3980" coordsize="12,0" path="m12474,3980l12486,3980e" filled="false" stroked="true" strokeweight=".6pt" strokecolor="#000000">
                <v:path arrowok="t"/>
              </v:shape>
            </v:group>
            <v:group style="position:absolute;left:12493;top:3980;width:12;height:2" coordorigin="12493,3980" coordsize="12,2">
              <v:shape style="position:absolute;left:12493;top:3980;width:12;height:2" coordorigin="12493,3980" coordsize="12,0" path="m12493,3980l12505,3980e" filled="false" stroked="true" strokeweight=".6pt" strokecolor="#000000">
                <v:path arrowok="t"/>
              </v:shape>
            </v:group>
            <v:group style="position:absolute;left:12512;top:3980;width:12;height:2" coordorigin="12512,3980" coordsize="12,2">
              <v:shape style="position:absolute;left:12512;top:3980;width:12;height:2" coordorigin="12512,3980" coordsize="12,0" path="m12512,3980l12524,3980e" filled="false" stroked="true" strokeweight=".6pt" strokecolor="#000000">
                <v:path arrowok="t"/>
              </v:shape>
            </v:group>
            <v:group style="position:absolute;left:12532;top:3980;width:12;height:2" coordorigin="12532,3980" coordsize="12,2">
              <v:shape style="position:absolute;left:12532;top:3980;width:12;height:2" coordorigin="12532,3980" coordsize="12,0" path="m12532,3980l12544,3980e" filled="false" stroked="true" strokeweight=".6pt" strokecolor="#000000">
                <v:path arrowok="t"/>
              </v:shape>
            </v:group>
            <v:group style="position:absolute;left:12551;top:3980;width:12;height:2" coordorigin="12551,3980" coordsize="12,2">
              <v:shape style="position:absolute;left:12551;top:3980;width:12;height:2" coordorigin="12551,3980" coordsize="12,0" path="m12551,3980l12563,3980e" filled="false" stroked="true" strokeweight=".6pt" strokecolor="#000000">
                <v:path arrowok="t"/>
              </v:shape>
            </v:group>
            <v:group style="position:absolute;left:12570;top:3980;width:12;height:2" coordorigin="12570,3980" coordsize="12,2">
              <v:shape style="position:absolute;left:12570;top:3980;width:12;height:2" coordorigin="12570,3980" coordsize="12,0" path="m12570,3980l12582,3980e" filled="false" stroked="true" strokeweight=".6pt" strokecolor="#000000">
                <v:path arrowok="t"/>
              </v:shape>
            </v:group>
            <v:group style="position:absolute;left:12589;top:3980;width:12;height:2" coordorigin="12589,3980" coordsize="12,2">
              <v:shape style="position:absolute;left:12589;top:3980;width:12;height:2" coordorigin="12589,3980" coordsize="12,0" path="m12589,3980l12601,3980e" filled="false" stroked="true" strokeweight=".6pt" strokecolor="#000000">
                <v:path arrowok="t"/>
              </v:shape>
            </v:group>
            <v:group style="position:absolute;left:12608;top:3980;width:12;height:2" coordorigin="12608,3980" coordsize="12,2">
              <v:shape style="position:absolute;left:12608;top:3980;width:12;height:2" coordorigin="12608,3980" coordsize="12,0" path="m12608,3980l12620,3980e" filled="false" stroked="true" strokeweight=".6pt" strokecolor="#000000">
                <v:path arrowok="t"/>
              </v:shape>
            </v:group>
            <v:group style="position:absolute;left:12628;top:3980;width:12;height:2" coordorigin="12628,3980" coordsize="12,2">
              <v:shape style="position:absolute;left:12628;top:3980;width:12;height:2" coordorigin="12628,3980" coordsize="12,0" path="m12628,3980l12640,3980e" filled="false" stroked="true" strokeweight=".6pt" strokecolor="#000000">
                <v:path arrowok="t"/>
              </v:shape>
            </v:group>
            <v:group style="position:absolute;left:12647;top:3980;width:12;height:2" coordorigin="12647,3980" coordsize="12,2">
              <v:shape style="position:absolute;left:12647;top:3980;width:12;height:2" coordorigin="12647,3980" coordsize="12,0" path="m12647,3980l12659,3980e" filled="false" stroked="true" strokeweight=".6pt" strokecolor="#000000">
                <v:path arrowok="t"/>
              </v:shape>
            </v:group>
            <v:group style="position:absolute;left:12666;top:3980;width:12;height:2" coordorigin="12666,3980" coordsize="12,2">
              <v:shape style="position:absolute;left:12666;top:3980;width:12;height:2" coordorigin="12666,3980" coordsize="12,0" path="m12666,3980l12678,3980e" filled="false" stroked="true" strokeweight=".6pt" strokecolor="#000000">
                <v:path arrowok="t"/>
              </v:shape>
            </v:group>
            <v:group style="position:absolute;left:12685;top:3980;width:12;height:2" coordorigin="12685,3980" coordsize="12,2">
              <v:shape style="position:absolute;left:12685;top:3980;width:12;height:2" coordorigin="12685,3980" coordsize="12,0" path="m12685,3980l12697,3980e" filled="false" stroked="true" strokeweight=".6pt" strokecolor="#000000">
                <v:path arrowok="t"/>
              </v:shape>
            </v:group>
            <v:group style="position:absolute;left:12704;top:3980;width:12;height:2" coordorigin="12704,3980" coordsize="12,2">
              <v:shape style="position:absolute;left:12704;top:3980;width:12;height:2" coordorigin="12704,3980" coordsize="12,0" path="m12704,3980l12716,3980e" filled="false" stroked="true" strokeweight=".6pt" strokecolor="#000000">
                <v:path arrowok="t"/>
              </v:shape>
            </v:group>
            <v:group style="position:absolute;left:12724;top:3980;width:12;height:2" coordorigin="12724,3980" coordsize="12,2">
              <v:shape style="position:absolute;left:12724;top:3980;width:12;height:2" coordorigin="12724,3980" coordsize="12,0" path="m12724,3980l12736,3980e" filled="false" stroked="true" strokeweight=".6pt" strokecolor="#000000">
                <v:path arrowok="t"/>
              </v:shape>
            </v:group>
            <v:group style="position:absolute;left:12743;top:3980;width:12;height:2" coordorigin="12743,3980" coordsize="12,2">
              <v:shape style="position:absolute;left:12743;top:3980;width:12;height:2" coordorigin="12743,3980" coordsize="12,0" path="m12743,3980l12755,3980e" filled="false" stroked="true" strokeweight=".6pt" strokecolor="#000000">
                <v:path arrowok="t"/>
              </v:shape>
            </v:group>
            <v:group style="position:absolute;left:12762;top:3980;width:12;height:2" coordorigin="12762,3980" coordsize="12,2">
              <v:shape style="position:absolute;left:12762;top:3980;width:12;height:2" coordorigin="12762,3980" coordsize="12,0" path="m12762,3980l12774,3980e" filled="false" stroked="true" strokeweight=".6pt" strokecolor="#000000">
                <v:path arrowok="t"/>
              </v:shape>
            </v:group>
            <v:group style="position:absolute;left:12781;top:3980;width:12;height:2" coordorigin="12781,3980" coordsize="12,2">
              <v:shape style="position:absolute;left:12781;top:3980;width:12;height:2" coordorigin="12781,3980" coordsize="12,0" path="m12781,3980l12793,3980e" filled="false" stroked="true" strokeweight=".6pt" strokecolor="#000000">
                <v:path arrowok="t"/>
              </v:shape>
            </v:group>
            <v:group style="position:absolute;left:12800;top:3980;width:12;height:2" coordorigin="12800,3980" coordsize="12,2">
              <v:shape style="position:absolute;left:12800;top:3980;width:12;height:2" coordorigin="12800,3980" coordsize="12,0" path="m12800,3980l12812,3980e" filled="false" stroked="true" strokeweight=".6pt" strokecolor="#000000">
                <v:path arrowok="t"/>
              </v:shape>
            </v:group>
            <v:group style="position:absolute;left:12820;top:3980;width:12;height:2" coordorigin="12820,3980" coordsize="12,2">
              <v:shape style="position:absolute;left:12820;top:3980;width:12;height:2" coordorigin="12820,3980" coordsize="12,0" path="m12820,3980l12832,3980e" filled="false" stroked="true" strokeweight=".6pt" strokecolor="#000000">
                <v:path arrowok="t"/>
              </v:shape>
            </v:group>
            <v:group style="position:absolute;left:12839;top:3980;width:12;height:2" coordorigin="12839,3980" coordsize="12,2">
              <v:shape style="position:absolute;left:12839;top:3980;width:12;height:2" coordorigin="12839,3980" coordsize="12,0" path="m12839,3980l12851,3980e" filled="false" stroked="true" strokeweight=".6pt" strokecolor="#000000">
                <v:path arrowok="t"/>
              </v:shape>
            </v:group>
            <v:group style="position:absolute;left:12858;top:3980;width:12;height:2" coordorigin="12858,3980" coordsize="12,2">
              <v:shape style="position:absolute;left:12858;top:3980;width:12;height:2" coordorigin="12858,3980" coordsize="12,0" path="m12858,3980l12870,3980e" filled="false" stroked="true" strokeweight=".6pt" strokecolor="#000000">
                <v:path arrowok="t"/>
              </v:shape>
            </v:group>
            <v:group style="position:absolute;left:12877;top:3980;width:12;height:2" coordorigin="12877,3980" coordsize="12,2">
              <v:shape style="position:absolute;left:12877;top:3980;width:12;height:2" coordorigin="12877,3980" coordsize="12,0" path="m12877,3980l12889,3980e" filled="false" stroked="true" strokeweight=".6pt" strokecolor="#000000">
                <v:path arrowok="t"/>
              </v:shape>
            </v:group>
            <v:group style="position:absolute;left:12896;top:3980;width:12;height:2" coordorigin="12896,3980" coordsize="12,2">
              <v:shape style="position:absolute;left:12896;top:3980;width:12;height:2" coordorigin="12896,3980" coordsize="12,0" path="m12896,3980l12908,3980e" filled="false" stroked="true" strokeweight=".6pt" strokecolor="#000000">
                <v:path arrowok="t"/>
              </v:shape>
            </v:group>
            <v:group style="position:absolute;left:12916;top:3980;width:12;height:2" coordorigin="12916,3980" coordsize="12,2">
              <v:shape style="position:absolute;left:12916;top:3980;width:12;height:2" coordorigin="12916,3980" coordsize="12,0" path="m12916,3980l12928,3980e" filled="false" stroked="true" strokeweight=".6pt" strokecolor="#000000">
                <v:path arrowok="t"/>
              </v:shape>
            </v:group>
            <v:group style="position:absolute;left:12935;top:3980;width:12;height:2" coordorigin="12935,3980" coordsize="12,2">
              <v:shape style="position:absolute;left:12935;top:3980;width:12;height:2" coordorigin="12935,3980" coordsize="12,0" path="m12935,3980l12947,3980e" filled="false" stroked="true" strokeweight=".6pt" strokecolor="#000000">
                <v:path arrowok="t"/>
              </v:shape>
            </v:group>
            <v:group style="position:absolute;left:12954;top:3980;width:12;height:2" coordorigin="12954,3980" coordsize="12,2">
              <v:shape style="position:absolute;left:12954;top:3980;width:12;height:2" coordorigin="12954,3980" coordsize="12,0" path="m12954,3980l12966,3980e" filled="false" stroked="true" strokeweight=".6pt" strokecolor="#000000">
                <v:path arrowok="t"/>
              </v:shape>
            </v:group>
            <v:group style="position:absolute;left:12973;top:3980;width:12;height:2" coordorigin="12973,3980" coordsize="12,2">
              <v:shape style="position:absolute;left:12973;top:3980;width:12;height:2" coordorigin="12973,3980" coordsize="12,0" path="m12973,3980l12985,3980e" filled="false" stroked="true" strokeweight=".6pt" strokecolor="#000000">
                <v:path arrowok="t"/>
              </v:shape>
            </v:group>
            <v:group style="position:absolute;left:12992;top:3980;width:12;height:2" coordorigin="12992,3980" coordsize="12,2">
              <v:shape style="position:absolute;left:12992;top:3980;width:12;height:2" coordorigin="12992,3980" coordsize="12,0" path="m12992,3980l13004,3980e" filled="false" stroked="true" strokeweight=".6pt" strokecolor="#000000">
                <v:path arrowok="t"/>
              </v:shape>
            </v:group>
            <v:group style="position:absolute;left:13012;top:3980;width:12;height:2" coordorigin="13012,3980" coordsize="12,2">
              <v:shape style="position:absolute;left:13012;top:3980;width:12;height:2" coordorigin="13012,3980" coordsize="12,0" path="m13012,3980l13024,3980e" filled="false" stroked="true" strokeweight=".6pt" strokecolor="#000000">
                <v:path arrowok="t"/>
              </v:shape>
            </v:group>
            <v:group style="position:absolute;left:13031;top:3980;width:12;height:2" coordorigin="13031,3980" coordsize="12,2">
              <v:shape style="position:absolute;left:13031;top:3980;width:12;height:2" coordorigin="13031,3980" coordsize="12,0" path="m13031,3980l13043,3980e" filled="false" stroked="true" strokeweight=".6pt" strokecolor="#000000">
                <v:path arrowok="t"/>
              </v:shape>
            </v:group>
            <v:group style="position:absolute;left:13050;top:3980;width:12;height:2" coordorigin="13050,3980" coordsize="12,2">
              <v:shape style="position:absolute;left:13050;top:3980;width:12;height:2" coordorigin="13050,3980" coordsize="12,0" path="m13050,3980l13062,3980e" filled="false" stroked="true" strokeweight=".6pt" strokecolor="#000000">
                <v:path arrowok="t"/>
              </v:shape>
            </v:group>
            <v:group style="position:absolute;left:13069;top:3980;width:12;height:2" coordorigin="13069,3980" coordsize="12,2">
              <v:shape style="position:absolute;left:13069;top:3980;width:12;height:2" coordorigin="13069,3980" coordsize="12,0" path="m13069,3980l13081,3980e" filled="false" stroked="true" strokeweight=".6pt" strokecolor="#000000">
                <v:path arrowok="t"/>
              </v:shape>
            </v:group>
            <v:group style="position:absolute;left:13088;top:3980;width:12;height:2" coordorigin="13088,3980" coordsize="12,2">
              <v:shape style="position:absolute;left:13088;top:3980;width:12;height:2" coordorigin="13088,3980" coordsize="12,0" path="m13088,3980l13100,3980e" filled="false" stroked="true" strokeweight=".6pt" strokecolor="#000000">
                <v:path arrowok="t"/>
              </v:shape>
            </v:group>
            <v:group style="position:absolute;left:13108;top:3980;width:12;height:2" coordorigin="13108,3980" coordsize="12,2">
              <v:shape style="position:absolute;left:13108;top:3980;width:12;height:2" coordorigin="13108,3980" coordsize="12,0" path="m13108,3980l13120,3980e" filled="false" stroked="true" strokeweight=".6pt" strokecolor="#000000">
                <v:path arrowok="t"/>
              </v:shape>
            </v:group>
            <v:group style="position:absolute;left:13127;top:3980;width:12;height:2" coordorigin="13127,3980" coordsize="12,2">
              <v:shape style="position:absolute;left:13127;top:3980;width:12;height:2" coordorigin="13127,3980" coordsize="12,0" path="m13127,3980l13139,3980e" filled="false" stroked="true" strokeweight=".6pt" strokecolor="#000000">
                <v:path arrowok="t"/>
              </v:shape>
            </v:group>
            <v:group style="position:absolute;left:13146;top:3980;width:12;height:2" coordorigin="13146,3980" coordsize="12,2">
              <v:shape style="position:absolute;left:13146;top:3980;width:12;height:2" coordorigin="13146,3980" coordsize="12,0" path="m13146,3980l13158,3980e" filled="false" stroked="true" strokeweight=".6pt" strokecolor="#000000">
                <v:path arrowok="t"/>
              </v:shape>
            </v:group>
            <v:group style="position:absolute;left:13165;top:3980;width:12;height:2" coordorigin="13165,3980" coordsize="12,2">
              <v:shape style="position:absolute;left:13165;top:3980;width:12;height:2" coordorigin="13165,3980" coordsize="12,0" path="m13165,3980l13177,3980e" filled="false" stroked="true" strokeweight=".6pt" strokecolor="#000000">
                <v:path arrowok="t"/>
              </v:shape>
            </v:group>
            <v:group style="position:absolute;left:13184;top:3980;width:12;height:2" coordorigin="13184,3980" coordsize="12,2">
              <v:shape style="position:absolute;left:13184;top:3980;width:12;height:2" coordorigin="13184,3980" coordsize="12,0" path="m13184,3980l13196,3980e" filled="false" stroked="true" strokeweight=".6pt" strokecolor="#000000">
                <v:path arrowok="t"/>
              </v:shape>
            </v:group>
            <v:group style="position:absolute;left:13204;top:3980;width:12;height:2" coordorigin="13204,3980" coordsize="12,2">
              <v:shape style="position:absolute;left:13204;top:3980;width:12;height:2" coordorigin="13204,3980" coordsize="12,0" path="m13204,3980l13216,3980e" filled="false" stroked="true" strokeweight=".6pt" strokecolor="#000000">
                <v:path arrowok="t"/>
              </v:shape>
            </v:group>
            <v:group style="position:absolute;left:13223;top:3980;width:12;height:2" coordorigin="13223,3980" coordsize="12,2">
              <v:shape style="position:absolute;left:13223;top:3980;width:12;height:2" coordorigin="13223,3980" coordsize="12,0" path="m13223,3980l13235,3980e" filled="false" stroked="true" strokeweight=".6pt" strokecolor="#000000">
                <v:path arrowok="t"/>
              </v:shape>
            </v:group>
            <v:group style="position:absolute;left:13242;top:3980;width:12;height:2" coordorigin="13242,3980" coordsize="12,2">
              <v:shape style="position:absolute;left:13242;top:3980;width:12;height:2" coordorigin="13242,3980" coordsize="12,0" path="m13242,3980l13254,3980e" filled="false" stroked="true" strokeweight=".6pt" strokecolor="#000000">
                <v:path arrowok="t"/>
              </v:shape>
            </v:group>
            <v:group style="position:absolute;left:13261;top:3980;width:12;height:2" coordorigin="13261,3980" coordsize="12,2">
              <v:shape style="position:absolute;left:13261;top:3980;width:12;height:2" coordorigin="13261,3980" coordsize="12,0" path="m13261,3980l13273,3980e" filled="false" stroked="true" strokeweight=".6pt" strokecolor="#000000">
                <v:path arrowok="t"/>
              </v:shape>
            </v:group>
            <v:group style="position:absolute;left:13280;top:3980;width:12;height:2" coordorigin="13280,3980" coordsize="12,2">
              <v:shape style="position:absolute;left:13280;top:3980;width:12;height:2" coordorigin="13280,3980" coordsize="12,0" path="m13280,3980l13292,3980e" filled="false" stroked="true" strokeweight=".6pt" strokecolor="#000000">
                <v:path arrowok="t"/>
              </v:shape>
            </v:group>
            <v:group style="position:absolute;left:13300;top:3980;width:12;height:2" coordorigin="13300,3980" coordsize="12,2">
              <v:shape style="position:absolute;left:13300;top:3980;width:12;height:2" coordorigin="13300,3980" coordsize="12,0" path="m13300,3980l13312,3980e" filled="false" stroked="true" strokeweight=".6pt" strokecolor="#000000">
                <v:path arrowok="t"/>
              </v:shape>
            </v:group>
            <v:group style="position:absolute;left:13319;top:3980;width:12;height:2" coordorigin="13319,3980" coordsize="12,2">
              <v:shape style="position:absolute;left:13319;top:3980;width:12;height:2" coordorigin="13319,3980" coordsize="12,0" path="m13319,3980l13331,3980e" filled="false" stroked="true" strokeweight=".6pt" strokecolor="#000000">
                <v:path arrowok="t"/>
              </v:shape>
            </v:group>
            <v:group style="position:absolute;left:13338;top:3980;width:12;height:2" coordorigin="13338,3980" coordsize="12,2">
              <v:shape style="position:absolute;left:13338;top:3980;width:12;height:2" coordorigin="13338,3980" coordsize="12,0" path="m13338,3980l13350,3980e" filled="false" stroked="true" strokeweight=".6pt" strokecolor="#000000">
                <v:path arrowok="t"/>
              </v:shape>
            </v:group>
            <v:group style="position:absolute;left:13357;top:3980;width:12;height:2" coordorigin="13357,3980" coordsize="12,2">
              <v:shape style="position:absolute;left:13357;top:3980;width:12;height:2" coordorigin="13357,3980" coordsize="12,0" path="m13357,3980l13369,3980e" filled="false" stroked="true" strokeweight=".6pt" strokecolor="#000000">
                <v:path arrowok="t"/>
              </v:shape>
            </v:group>
            <v:group style="position:absolute;left:13376;top:3980;width:12;height:2" coordorigin="13376,3980" coordsize="12,2">
              <v:shape style="position:absolute;left:13376;top:3980;width:12;height:2" coordorigin="13376,3980" coordsize="12,0" path="m13376,3980l13388,3980e" filled="false" stroked="true" strokeweight=".6pt" strokecolor="#000000">
                <v:path arrowok="t"/>
              </v:shape>
            </v:group>
            <v:group style="position:absolute;left:13396;top:3980;width:12;height:2" coordorigin="13396,3980" coordsize="12,2">
              <v:shape style="position:absolute;left:13396;top:3980;width:12;height:2" coordorigin="13396,3980" coordsize="12,0" path="m13396,3980l13408,3980e" filled="false" stroked="true" strokeweight=".6pt" strokecolor="#000000">
                <v:path arrowok="t"/>
              </v:shape>
            </v:group>
            <v:group style="position:absolute;left:13415;top:3980;width:12;height:2" coordorigin="13415,3980" coordsize="12,2">
              <v:shape style="position:absolute;left:13415;top:3980;width:12;height:2" coordorigin="13415,3980" coordsize="12,0" path="m13415,3980l13427,3980e" filled="false" stroked="true" strokeweight=".6pt" strokecolor="#000000">
                <v:path arrowok="t"/>
              </v:shape>
            </v:group>
            <v:group style="position:absolute;left:13434;top:3980;width:12;height:2" coordorigin="13434,3980" coordsize="12,2">
              <v:shape style="position:absolute;left:13434;top:3980;width:12;height:2" coordorigin="13434,3980" coordsize="12,0" path="m13434,3980l13446,3980e" filled="false" stroked="true" strokeweight=".6pt" strokecolor="#000000">
                <v:path arrowok="t"/>
              </v:shape>
            </v:group>
            <v:group style="position:absolute;left:13453;top:3980;width:12;height:2" coordorigin="13453,3980" coordsize="12,2">
              <v:shape style="position:absolute;left:13453;top:3980;width:12;height:2" coordorigin="13453,3980" coordsize="12,0" path="m13453,3980l13465,3980e" filled="false" stroked="true" strokeweight=".6pt" strokecolor="#000000">
                <v:path arrowok="t"/>
              </v:shape>
            </v:group>
            <v:group style="position:absolute;left:13472;top:3980;width:12;height:2" coordorigin="13472,3980" coordsize="12,2">
              <v:shape style="position:absolute;left:13472;top:3980;width:12;height:2" coordorigin="13472,3980" coordsize="12,0" path="m13472,3980l13484,3980e" filled="false" stroked="true" strokeweight=".6pt" strokecolor="#000000">
                <v:path arrowok="t"/>
              </v:shape>
            </v:group>
            <v:group style="position:absolute;left:13492;top:3980;width:12;height:2" coordorigin="13492,3980" coordsize="12,2">
              <v:shape style="position:absolute;left:13492;top:3980;width:12;height:2" coordorigin="13492,3980" coordsize="12,0" path="m13492,3980l13504,3980e" filled="false" stroked="true" strokeweight=".6pt" strokecolor="#000000">
                <v:path arrowok="t"/>
              </v:shape>
            </v:group>
            <v:group style="position:absolute;left:13511;top:3980;width:12;height:2" coordorigin="13511,3980" coordsize="12,2">
              <v:shape style="position:absolute;left:13511;top:3980;width:12;height:2" coordorigin="13511,3980" coordsize="12,0" path="m13511,3980l13523,3980e" filled="false" stroked="true" strokeweight=".6pt" strokecolor="#000000">
                <v:path arrowok="t"/>
              </v:shape>
            </v:group>
            <v:group style="position:absolute;left:13530;top:3980;width:12;height:2" coordorigin="13530,3980" coordsize="12,2">
              <v:shape style="position:absolute;left:13530;top:3980;width:12;height:2" coordorigin="13530,3980" coordsize="12,0" path="m13530,3980l13542,3980e" filled="false" stroked="true" strokeweight=".6pt" strokecolor="#000000">
                <v:path arrowok="t"/>
              </v:shape>
            </v:group>
            <v:group style="position:absolute;left:13549;top:3980;width:12;height:2" coordorigin="13549,3980" coordsize="12,2">
              <v:shape style="position:absolute;left:13549;top:3980;width:12;height:2" coordorigin="13549,3980" coordsize="12,0" path="m13549,3980l13561,3980e" filled="false" stroked="true" strokeweight=".6pt" strokecolor="#000000">
                <v:path arrowok="t"/>
              </v:shape>
            </v:group>
            <v:group style="position:absolute;left:13568;top:3980;width:12;height:2" coordorigin="13568,3980" coordsize="12,2">
              <v:shape style="position:absolute;left:13568;top:3980;width:12;height:2" coordorigin="13568,3980" coordsize="12,0" path="m13568,3980l13580,3980e" filled="false" stroked="true" strokeweight=".6pt" strokecolor="#000000">
                <v:path arrowok="t"/>
              </v:shape>
            </v:group>
            <v:group style="position:absolute;left:13588;top:3980;width:12;height:2" coordorigin="13588,3980" coordsize="12,2">
              <v:shape style="position:absolute;left:13588;top:3980;width:12;height:2" coordorigin="13588,3980" coordsize="12,0" path="m13588,3980l13600,3980e" filled="false" stroked="true" strokeweight=".6pt" strokecolor="#000000">
                <v:path arrowok="t"/>
              </v:shape>
            </v:group>
            <v:group style="position:absolute;left:13607;top:3980;width:12;height:2" coordorigin="13607,3980" coordsize="12,2">
              <v:shape style="position:absolute;left:13607;top:3980;width:12;height:2" coordorigin="13607,3980" coordsize="12,0" path="m13607,3980l13619,3980e" filled="false" stroked="true" strokeweight=".6pt" strokecolor="#000000">
                <v:path arrowok="t"/>
              </v:shape>
            </v:group>
            <v:group style="position:absolute;left:13626;top:3980;width:12;height:2" coordorigin="13626,3980" coordsize="12,2">
              <v:shape style="position:absolute;left:13626;top:3980;width:12;height:2" coordorigin="13626,3980" coordsize="12,0" path="m13626,3980l13638,3980e" filled="false" stroked="true" strokeweight=".6pt" strokecolor="#000000">
                <v:path arrowok="t"/>
              </v:shape>
            </v:group>
            <v:group style="position:absolute;left:13645;top:3980;width:12;height:2" coordorigin="13645,3980" coordsize="12,2">
              <v:shape style="position:absolute;left:13645;top:3980;width:12;height:2" coordorigin="13645,3980" coordsize="12,0" path="m13645,3980l13657,3980e" filled="false" stroked="true" strokeweight=".6pt" strokecolor="#000000">
                <v:path arrowok="t"/>
              </v:shape>
            </v:group>
            <v:group style="position:absolute;left:13664;top:3980;width:12;height:2" coordorigin="13664,3980" coordsize="12,2">
              <v:shape style="position:absolute;left:13664;top:3980;width:12;height:2" coordorigin="13664,3980" coordsize="12,0" path="m13664,3980l13676,3980e" filled="false" stroked="true" strokeweight=".6pt" strokecolor="#000000">
                <v:path arrowok="t"/>
              </v:shape>
            </v:group>
            <v:group style="position:absolute;left:13684;top:3980;width:12;height:2" coordorigin="13684,3980" coordsize="12,2">
              <v:shape style="position:absolute;left:13684;top:3980;width:12;height:2" coordorigin="13684,3980" coordsize="12,0" path="m13684,3980l13696,3980e" filled="false" stroked="true" strokeweight=".6pt" strokecolor="#000000">
                <v:path arrowok="t"/>
              </v:shape>
            </v:group>
            <v:group style="position:absolute;left:13703;top:3980;width:12;height:2" coordorigin="13703,3980" coordsize="12,2">
              <v:shape style="position:absolute;left:13703;top:3980;width:12;height:2" coordorigin="13703,3980" coordsize="12,0" path="m13703,3980l13715,3980e" filled="false" stroked="true" strokeweight=".6pt" strokecolor="#000000">
                <v:path arrowok="t"/>
              </v:shape>
            </v:group>
            <v:group style="position:absolute;left:13722;top:3980;width:12;height:2" coordorigin="13722,3980" coordsize="12,2">
              <v:shape style="position:absolute;left:13722;top:3980;width:12;height:2" coordorigin="13722,3980" coordsize="12,0" path="m13722,3980l13734,3980e" filled="false" stroked="true" strokeweight=".6pt" strokecolor="#000000">
                <v:path arrowok="t"/>
              </v:shape>
            </v:group>
            <v:group style="position:absolute;left:13741;top:3980;width:12;height:2" coordorigin="13741,3980" coordsize="12,2">
              <v:shape style="position:absolute;left:13741;top:3980;width:12;height:2" coordorigin="13741,3980" coordsize="12,0" path="m13741,3980l13753,3980e" filled="false" stroked="true" strokeweight=".6pt" strokecolor="#000000">
                <v:path arrowok="t"/>
              </v:shape>
            </v:group>
            <v:group style="position:absolute;left:13760;top:3980;width:12;height:2" coordorigin="13760,3980" coordsize="12,2">
              <v:shape style="position:absolute;left:13760;top:3980;width:12;height:2" coordorigin="13760,3980" coordsize="12,0" path="m13760,3980l13772,3980e" filled="false" stroked="true" strokeweight=".6pt" strokecolor="#000000">
                <v:path arrowok="t"/>
              </v:shape>
            </v:group>
            <v:group style="position:absolute;left:13780;top:3980;width:12;height:2" coordorigin="13780,3980" coordsize="12,2">
              <v:shape style="position:absolute;left:13780;top:3980;width:12;height:2" coordorigin="13780,3980" coordsize="12,0" path="m13780,3980l13792,3980e" filled="false" stroked="true" strokeweight=".6pt" strokecolor="#000000">
                <v:path arrowok="t"/>
              </v:shape>
            </v:group>
            <v:group style="position:absolute;left:13799;top:3980;width:12;height:2" coordorigin="13799,3980" coordsize="12,2">
              <v:shape style="position:absolute;left:13799;top:3980;width:12;height:2" coordorigin="13799,3980" coordsize="12,0" path="m13799,3980l13811,3980e" filled="false" stroked="true" strokeweight=".6pt" strokecolor="#000000">
                <v:path arrowok="t"/>
              </v:shape>
            </v:group>
            <v:group style="position:absolute;left:13818;top:3980;width:12;height:2" coordorigin="13818,3980" coordsize="12,2">
              <v:shape style="position:absolute;left:13818;top:3980;width:12;height:2" coordorigin="13818,3980" coordsize="12,0" path="m13818,3980l13830,3980e" filled="false" stroked="true" strokeweight=".6pt" strokecolor="#000000">
                <v:path arrowok="t"/>
              </v:shape>
            </v:group>
            <v:group style="position:absolute;left:13837;top:3980;width:12;height:2" coordorigin="13837,3980" coordsize="12,2">
              <v:shape style="position:absolute;left:13837;top:3980;width:12;height:2" coordorigin="13837,3980" coordsize="12,0" path="m13837,3980l13849,3980e" filled="false" stroked="true" strokeweight=".6pt" strokecolor="#000000">
                <v:path arrowok="t"/>
              </v:shape>
            </v:group>
            <v:group style="position:absolute;left:13856;top:3980;width:12;height:2" coordorigin="13856,3980" coordsize="12,2">
              <v:shape style="position:absolute;left:13856;top:3980;width:12;height:2" coordorigin="13856,3980" coordsize="12,0" path="m13856,3980l13868,3980e" filled="false" stroked="true" strokeweight=".6pt" strokecolor="#000000">
                <v:path arrowok="t"/>
              </v:shape>
            </v:group>
            <v:group style="position:absolute;left:13876;top:3980;width:12;height:2" coordorigin="13876,3980" coordsize="12,2">
              <v:shape style="position:absolute;left:13876;top:3980;width:12;height:2" coordorigin="13876,3980" coordsize="12,0" path="m13876,3980l13888,3980e" filled="false" stroked="true" strokeweight=".6pt" strokecolor="#000000">
                <v:path arrowok="t"/>
              </v:shape>
            </v:group>
            <v:group style="position:absolute;left:13895;top:3980;width:12;height:2" coordorigin="13895,3980" coordsize="12,2">
              <v:shape style="position:absolute;left:13895;top:3980;width:12;height:2" coordorigin="13895,3980" coordsize="12,0" path="m13895,3980l13907,3980e" filled="false" stroked="true" strokeweight=".6pt" strokecolor="#000000">
                <v:path arrowok="t"/>
              </v:shape>
            </v:group>
            <v:group style="position:absolute;left:13914;top:3980;width:12;height:2" coordorigin="13914,3980" coordsize="12,2">
              <v:shape style="position:absolute;left:13914;top:3980;width:12;height:2" coordorigin="13914,3980" coordsize="12,0" path="m13914,3980l13926,3980e" filled="false" stroked="true" strokeweight=".6pt" strokecolor="#000000">
                <v:path arrowok="t"/>
              </v:shape>
            </v:group>
            <v:group style="position:absolute;left:13933;top:3980;width:12;height:2" coordorigin="13933,3980" coordsize="12,2">
              <v:shape style="position:absolute;left:13933;top:3980;width:12;height:2" coordorigin="13933,3980" coordsize="12,0" path="m13933,3980l13945,3980e" filled="false" stroked="true" strokeweight=".6pt" strokecolor="#000000">
                <v:path arrowok="t"/>
              </v:shape>
            </v:group>
            <v:group style="position:absolute;left:13952;top:3980;width:12;height:2" coordorigin="13952,3980" coordsize="12,2">
              <v:shape style="position:absolute;left:13952;top:3980;width:12;height:2" coordorigin="13952,3980" coordsize="12,0" path="m13952,3980l13964,3980e" filled="false" stroked="true" strokeweight=".6pt" strokecolor="#000000">
                <v:path arrowok="t"/>
              </v:shape>
            </v:group>
            <v:group style="position:absolute;left:13972;top:3980;width:12;height:2" coordorigin="13972,3980" coordsize="12,2">
              <v:shape style="position:absolute;left:13972;top:3980;width:12;height:2" coordorigin="13972,3980" coordsize="12,0" path="m13972,3980l13984,3980e" filled="false" stroked="true" strokeweight=".6pt" strokecolor="#000000">
                <v:path arrowok="t"/>
              </v:shape>
            </v:group>
            <v:group style="position:absolute;left:13991;top:3980;width:12;height:2" coordorigin="13991,3980" coordsize="12,2">
              <v:shape style="position:absolute;left:13991;top:3980;width:12;height:2" coordorigin="13991,3980" coordsize="12,0" path="m13991,3980l14003,3980e" filled="false" stroked="true" strokeweight=".6pt" strokecolor="#000000">
                <v:path arrowok="t"/>
              </v:shape>
            </v:group>
            <v:group style="position:absolute;left:14010;top:3980;width:12;height:2" coordorigin="14010,3980" coordsize="12,2">
              <v:shape style="position:absolute;left:14010;top:3980;width:12;height:2" coordorigin="14010,3980" coordsize="12,0" path="m14010,3980l14022,3980e" filled="false" stroked="true" strokeweight=".6pt" strokecolor="#000000">
                <v:path arrowok="t"/>
              </v:shape>
            </v:group>
            <v:group style="position:absolute;left:14029;top:3980;width:12;height:2" coordorigin="14029,3980" coordsize="12,2">
              <v:shape style="position:absolute;left:14029;top:3980;width:12;height:2" coordorigin="14029,3980" coordsize="12,0" path="m14029,3980l14041,3980e" filled="false" stroked="true" strokeweight=".6pt" strokecolor="#000000">
                <v:path arrowok="t"/>
              </v:shape>
            </v:group>
            <v:group style="position:absolute;left:14048;top:3980;width:12;height:2" coordorigin="14048,3980" coordsize="12,2">
              <v:shape style="position:absolute;left:14048;top:3980;width:12;height:2" coordorigin="14048,3980" coordsize="12,0" path="m14048,3980l14060,3980e" filled="false" stroked="true" strokeweight=".6pt" strokecolor="#000000">
                <v:path arrowok="t"/>
              </v:shape>
            </v:group>
            <v:group style="position:absolute;left:14068;top:3980;width:12;height:2" coordorigin="14068,3980" coordsize="12,2">
              <v:shape style="position:absolute;left:14068;top:3980;width:12;height:2" coordorigin="14068,3980" coordsize="12,0" path="m14068,3980l14080,3980e" filled="false" stroked="true" strokeweight=".6pt" strokecolor="#000000">
                <v:path arrowok="t"/>
              </v:shape>
            </v:group>
            <v:group style="position:absolute;left:14087;top:3980;width:12;height:2" coordorigin="14087,3980" coordsize="12,2">
              <v:shape style="position:absolute;left:14087;top:3980;width:12;height:2" coordorigin="14087,3980" coordsize="12,0" path="m14087,3980l14099,3980e" filled="false" stroked="true" strokeweight=".6pt" strokecolor="#000000">
                <v:path arrowok="t"/>
              </v:shape>
            </v:group>
            <v:group style="position:absolute;left:14106;top:3980;width:12;height:2" coordorigin="14106,3980" coordsize="12,2">
              <v:shape style="position:absolute;left:14106;top:3980;width:12;height:2" coordorigin="14106,3980" coordsize="12,0" path="m14106,3980l14118,3980e" filled="false" stroked="true" strokeweight=".6pt" strokecolor="#000000">
                <v:path arrowok="t"/>
              </v:shape>
            </v:group>
            <v:group style="position:absolute;left:14125;top:3980;width:12;height:2" coordorigin="14125,3980" coordsize="12,2">
              <v:shape style="position:absolute;left:14125;top:3980;width:12;height:2" coordorigin="14125,3980" coordsize="12,0" path="m14125,3980l14137,3980e" filled="false" stroked="true" strokeweight=".6pt" strokecolor="#000000">
                <v:path arrowok="t"/>
              </v:shape>
            </v:group>
            <v:group style="position:absolute;left:14144;top:3980;width:12;height:2" coordorigin="14144,3980" coordsize="12,2">
              <v:shape style="position:absolute;left:14144;top:3980;width:12;height:2" coordorigin="14144,3980" coordsize="12,0" path="m14144,3980l14156,3980e" filled="false" stroked="true" strokeweight=".6pt" strokecolor="#000000">
                <v:path arrowok="t"/>
              </v:shape>
            </v:group>
            <v:group style="position:absolute;left:14164;top:3980;width:12;height:2" coordorigin="14164,3980" coordsize="12,2">
              <v:shape style="position:absolute;left:14164;top:3980;width:12;height:2" coordorigin="14164,3980" coordsize="12,0" path="m14164,3980l14176,3980e" filled="false" stroked="true" strokeweight=".6pt" strokecolor="#000000">
                <v:path arrowok="t"/>
              </v:shape>
            </v:group>
            <v:group style="position:absolute;left:14183;top:3980;width:12;height:2" coordorigin="14183,3980" coordsize="12,2">
              <v:shape style="position:absolute;left:14183;top:3980;width:12;height:2" coordorigin="14183,3980" coordsize="12,0" path="m14183,3980l14195,3980e" filled="false" stroked="true" strokeweight=".6pt" strokecolor="#000000">
                <v:path arrowok="t"/>
              </v:shape>
            </v:group>
            <v:group style="position:absolute;left:14202;top:3980;width:12;height:2" coordorigin="14202,3980" coordsize="12,2">
              <v:shape style="position:absolute;left:14202;top:3980;width:12;height:2" coordorigin="14202,3980" coordsize="12,0" path="m14202,3980l14214,3980e" filled="false" stroked="true" strokeweight=".6pt" strokecolor="#000000">
                <v:path arrowok="t"/>
              </v:shape>
            </v:group>
            <v:group style="position:absolute;left:14221;top:3980;width:12;height:2" coordorigin="14221,3980" coordsize="12,2">
              <v:shape style="position:absolute;left:14221;top:3980;width:12;height:2" coordorigin="14221,3980" coordsize="12,0" path="m14221,3980l14233,3980e" filled="false" stroked="true" strokeweight=".6pt" strokecolor="#000000">
                <v:path arrowok="t"/>
              </v:shape>
            </v:group>
            <v:group style="position:absolute;left:14240;top:3980;width:12;height:2" coordorigin="14240,3980" coordsize="12,2">
              <v:shape style="position:absolute;left:14240;top:3980;width:12;height:2" coordorigin="14240,3980" coordsize="12,0" path="m14240,3980l14252,3980e" filled="false" stroked="true" strokeweight=".6pt" strokecolor="#000000">
                <v:path arrowok="t"/>
              </v:shape>
            </v:group>
            <v:group style="position:absolute;left:14260;top:3980;width:12;height:2" coordorigin="14260,3980" coordsize="12,2">
              <v:shape style="position:absolute;left:14260;top:3980;width:12;height:2" coordorigin="14260,3980" coordsize="12,0" path="m14260,3980l14272,3980e" filled="false" stroked="true" strokeweight=".6pt" strokecolor="#000000">
                <v:path arrowok="t"/>
              </v:shape>
            </v:group>
            <v:group style="position:absolute;left:14279;top:3980;width:12;height:2" coordorigin="14279,3980" coordsize="12,2">
              <v:shape style="position:absolute;left:14279;top:3980;width:12;height:2" coordorigin="14279,3980" coordsize="12,0" path="m14279,3980l14291,3980e" filled="false" stroked="true" strokeweight=".6pt" strokecolor="#000000">
                <v:path arrowok="t"/>
              </v:shape>
            </v:group>
            <v:group style="position:absolute;left:14298;top:3980;width:12;height:2" coordorigin="14298,3980" coordsize="12,2">
              <v:shape style="position:absolute;left:14298;top:3980;width:12;height:2" coordorigin="14298,3980" coordsize="12,0" path="m14298,3980l14310,3980e" filled="false" stroked="true" strokeweight=".6pt" strokecolor="#000000">
                <v:path arrowok="t"/>
              </v:shape>
            </v:group>
            <v:group style="position:absolute;left:14317;top:3980;width:12;height:2" coordorigin="14317,3980" coordsize="12,2">
              <v:shape style="position:absolute;left:14317;top:3980;width:12;height:2" coordorigin="14317,3980" coordsize="12,0" path="m14317,3980l14329,3980e" filled="false" stroked="true" strokeweight=".6pt" strokecolor="#000000">
                <v:path arrowok="t"/>
              </v:shape>
            </v:group>
            <v:group style="position:absolute;left:14336;top:3980;width:12;height:2" coordorigin="14336,3980" coordsize="12,2">
              <v:shape style="position:absolute;left:14336;top:3980;width:12;height:2" coordorigin="14336,3980" coordsize="12,0" path="m14336,3980l14348,3980e" filled="false" stroked="true" strokeweight=".6pt" strokecolor="#000000">
                <v:path arrowok="t"/>
              </v:shape>
            </v:group>
            <v:group style="position:absolute;left:14356;top:3980;width:12;height:2" coordorigin="14356,3980" coordsize="12,2">
              <v:shape style="position:absolute;left:14356;top:3980;width:12;height:2" coordorigin="14356,3980" coordsize="12,0" path="m14356,3980l14368,3980e" filled="false" stroked="true" strokeweight=".6pt" strokecolor="#000000">
                <v:path arrowok="t"/>
              </v:shape>
            </v:group>
            <v:group style="position:absolute;left:14375;top:3980;width:12;height:2" coordorigin="14375,3980" coordsize="12,2">
              <v:shape style="position:absolute;left:14375;top:3980;width:12;height:2" coordorigin="14375,3980" coordsize="12,0" path="m14375,3980l14387,3980e" filled="false" stroked="true" strokeweight=".6pt" strokecolor="#000000">
                <v:path arrowok="t"/>
              </v:shape>
            </v:group>
            <v:group style="position:absolute;left:14394;top:3980;width:12;height:2" coordorigin="14394,3980" coordsize="12,2">
              <v:shape style="position:absolute;left:14394;top:3980;width:12;height:2" coordorigin="14394,3980" coordsize="12,0" path="m14394,3980l14406,3980e" filled="false" stroked="true" strokeweight=".6pt" strokecolor="#000000">
                <v:path arrowok="t"/>
              </v:shape>
            </v:group>
            <v:group style="position:absolute;left:14413;top:3980;width:12;height:2" coordorigin="14413,3980" coordsize="12,2">
              <v:shape style="position:absolute;left:14413;top:3980;width:12;height:2" coordorigin="14413,3980" coordsize="12,0" path="m14413,3980l14425,3980e" filled="false" stroked="true" strokeweight=".6pt" strokecolor="#000000">
                <v:path arrowok="t"/>
              </v:shape>
            </v:group>
            <v:group style="position:absolute;left:14432;top:3980;width:12;height:2" coordorigin="14432,3980" coordsize="12,2">
              <v:shape style="position:absolute;left:14432;top:3980;width:12;height:2" coordorigin="14432,3980" coordsize="12,0" path="m14432,3980l14444,3980e" filled="false" stroked="true" strokeweight=".6pt" strokecolor="#000000">
                <v:path arrowok="t"/>
              </v:shape>
            </v:group>
            <v:group style="position:absolute;left:14452;top:3980;width:12;height:2" coordorigin="14452,3980" coordsize="12,2">
              <v:shape style="position:absolute;left:14452;top:3980;width:12;height:2" coordorigin="14452,3980" coordsize="12,0" path="m14452,3980l14464,3980e" filled="false" stroked="true" strokeweight=".6pt" strokecolor="#000000">
                <v:path arrowok="t"/>
              </v:shape>
            </v:group>
            <v:group style="position:absolute;left:14471;top:3980;width:12;height:2" coordorigin="14471,3980" coordsize="12,2">
              <v:shape style="position:absolute;left:14471;top:3980;width:12;height:2" coordorigin="14471,3980" coordsize="12,0" path="m14471,3980l14483,3980e" filled="false" stroked="true" strokeweight=".6pt" strokecolor="#000000">
                <v:path arrowok="t"/>
              </v:shape>
            </v:group>
            <v:group style="position:absolute;left:14490;top:3980;width:12;height:2" coordorigin="14490,3980" coordsize="12,2">
              <v:shape style="position:absolute;left:14490;top:3980;width:12;height:2" coordorigin="14490,3980" coordsize="12,0" path="m14490,3980l14502,3980e" filled="false" stroked="true" strokeweight=".6pt" strokecolor="#000000">
                <v:path arrowok="t"/>
              </v:shape>
            </v:group>
            <v:group style="position:absolute;left:14509;top:3980;width:12;height:2" coordorigin="14509,3980" coordsize="12,2">
              <v:shape style="position:absolute;left:14509;top:3980;width:12;height:2" coordorigin="14509,3980" coordsize="12,0" path="m14509,3980l14521,3980e" filled="false" stroked="true" strokeweight=".6pt" strokecolor="#000000">
                <v:path arrowok="t"/>
              </v:shape>
            </v:group>
            <v:group style="position:absolute;left:14528;top:3980;width:12;height:2" coordorigin="14528,3980" coordsize="12,2">
              <v:shape style="position:absolute;left:14528;top:3980;width:12;height:2" coordorigin="14528,3980" coordsize="12,0" path="m14528,3980l14540,3980e" filled="false" stroked="true" strokeweight=".6pt" strokecolor="#000000">
                <v:path arrowok="t"/>
              </v:shape>
            </v:group>
            <v:group style="position:absolute;left:14548;top:3980;width:12;height:2" coordorigin="14548,3980" coordsize="12,2">
              <v:shape style="position:absolute;left:14548;top:3980;width:12;height:2" coordorigin="14548,3980" coordsize="12,0" path="m14548,3980l14560,3980e" filled="false" stroked="true" strokeweight=".6pt" strokecolor="#000000">
                <v:path arrowok="t"/>
              </v:shape>
            </v:group>
            <v:group style="position:absolute;left:14567;top:3980;width:12;height:2" coordorigin="14567,3980" coordsize="12,2">
              <v:shape style="position:absolute;left:14567;top:3980;width:12;height:2" coordorigin="14567,3980" coordsize="12,0" path="m14567,3980l14579,3980e" filled="false" stroked="true" strokeweight=".6pt" strokecolor="#000000">
                <v:path arrowok="t"/>
              </v:shape>
            </v:group>
            <v:group style="position:absolute;left:14586;top:3980;width:12;height:2" coordorigin="14586,3980" coordsize="12,2">
              <v:shape style="position:absolute;left:14586;top:3980;width:12;height:2" coordorigin="14586,3980" coordsize="12,0" path="m14586,3980l14598,3980e" filled="false" stroked="true" strokeweight=".6pt" strokecolor="#000000">
                <v:path arrowok="t"/>
              </v:shape>
            </v:group>
            <v:group style="position:absolute;left:14605;top:3980;width:12;height:2" coordorigin="14605,3980" coordsize="12,2">
              <v:shape style="position:absolute;left:14605;top:3980;width:12;height:2" coordorigin="14605,3980" coordsize="12,0" path="m14605,3980l14617,3980e" filled="false" stroked="true" strokeweight=".6pt" strokecolor="#000000">
                <v:path arrowok="t"/>
              </v:shape>
            </v:group>
            <v:group style="position:absolute;left:14624;top:3980;width:12;height:2" coordorigin="14624,3980" coordsize="12,2">
              <v:shape style="position:absolute;left:14624;top:3980;width:12;height:2" coordorigin="14624,3980" coordsize="12,0" path="m14624,3980l14636,3980e" filled="false" stroked="true" strokeweight=".6pt" strokecolor="#000000">
                <v:path arrowok="t"/>
              </v:shape>
            </v:group>
            <v:group style="position:absolute;left:14644;top:3980;width:12;height:2" coordorigin="14644,3980" coordsize="12,2">
              <v:shape style="position:absolute;left:14644;top:3980;width:12;height:2" coordorigin="14644,3980" coordsize="12,0" path="m14644,3980l14656,3980e" filled="false" stroked="true" strokeweight=".6pt" strokecolor="#000000">
                <v:path arrowok="t"/>
              </v:shape>
            </v:group>
            <v:group style="position:absolute;left:14663;top:3980;width:12;height:2" coordorigin="14663,3980" coordsize="12,2">
              <v:shape style="position:absolute;left:14663;top:3980;width:12;height:2" coordorigin="14663,3980" coordsize="12,0" path="m14663,3980l14675,3980e" filled="false" stroked="true" strokeweight=".6pt" strokecolor="#000000">
                <v:path arrowok="t"/>
              </v:shape>
            </v:group>
            <v:group style="position:absolute;left:14682;top:3980;width:12;height:2" coordorigin="14682,3980" coordsize="12,2">
              <v:shape style="position:absolute;left:14682;top:3980;width:12;height:2" coordorigin="14682,3980" coordsize="12,0" path="m14682,3980l14694,3980e" filled="false" stroked="true" strokeweight=".6pt" strokecolor="#000000">
                <v:path arrowok="t"/>
              </v:shape>
            </v:group>
            <v:group style="position:absolute;left:14701;top:3980;width:12;height:2" coordorigin="14701,3980" coordsize="12,2">
              <v:shape style="position:absolute;left:14701;top:3980;width:12;height:2" coordorigin="14701,3980" coordsize="12,0" path="m14701,3980l14713,3980e" filled="false" stroked="true" strokeweight=".6pt" strokecolor="#000000">
                <v:path arrowok="t"/>
              </v:shape>
            </v:group>
            <v:group style="position:absolute;left:14720;top:3980;width:12;height:2" coordorigin="14720,3980" coordsize="12,2">
              <v:shape style="position:absolute;left:14720;top:3980;width:12;height:2" coordorigin="14720,3980" coordsize="12,0" path="m14720,3980l14732,3980e" filled="false" stroked="true" strokeweight=".6pt" strokecolor="#000000">
                <v:path arrowok="t"/>
              </v:shape>
            </v:group>
            <v:group style="position:absolute;left:14740;top:3980;width:12;height:2" coordorigin="14740,3980" coordsize="12,2">
              <v:shape style="position:absolute;left:14740;top:3980;width:12;height:2" coordorigin="14740,3980" coordsize="12,0" path="m14740,3980l14752,3980e" filled="false" stroked="true" strokeweight=".6pt" strokecolor="#000000">
                <v:path arrowok="t"/>
              </v:shape>
            </v:group>
            <v:group style="position:absolute;left:14759;top:3980;width:12;height:2" coordorigin="14759,3980" coordsize="12,2">
              <v:shape style="position:absolute;left:14759;top:3980;width:12;height:2" coordorigin="14759,3980" coordsize="12,0" path="m14759,3980l14771,3980e" filled="false" stroked="true" strokeweight=".6pt" strokecolor="#000000">
                <v:path arrowok="t"/>
              </v:shape>
            </v:group>
            <v:group style="position:absolute;left:14778;top:3980;width:12;height:2" coordorigin="14778,3980" coordsize="12,2">
              <v:shape style="position:absolute;left:14778;top:3980;width:12;height:2" coordorigin="14778,3980" coordsize="12,0" path="m14778,3980l14790,3980e" filled="false" stroked="true" strokeweight=".6pt" strokecolor="#000000">
                <v:path arrowok="t"/>
              </v:shape>
            </v:group>
            <v:group style="position:absolute;left:14797;top:3980;width:12;height:2" coordorigin="14797,3980" coordsize="12,2">
              <v:shape style="position:absolute;left:14797;top:3980;width:12;height:2" coordorigin="14797,3980" coordsize="12,0" path="m14797,3980l14809,3980e" filled="false" stroked="true" strokeweight=".6pt" strokecolor="#000000">
                <v:path arrowok="t"/>
              </v:shape>
            </v:group>
            <v:group style="position:absolute;left:14816;top:3980;width:12;height:2" coordorigin="14816,3980" coordsize="12,2">
              <v:shape style="position:absolute;left:14816;top:3980;width:12;height:2" coordorigin="14816,3980" coordsize="12,0" path="m14816,3980l14828,3980e" filled="false" stroked="true" strokeweight=".6pt" strokecolor="#000000">
                <v:path arrowok="t"/>
              </v:shape>
            </v:group>
            <v:group style="position:absolute;left:14836;top:3980;width:12;height:2" coordorigin="14836,3980" coordsize="12,2">
              <v:shape style="position:absolute;left:14836;top:3980;width:12;height:2" coordorigin="14836,3980" coordsize="12,0" path="m14836,3980l14848,3980e" filled="false" stroked="true" strokeweight=".6pt" strokecolor="#000000">
                <v:path arrowok="t"/>
              </v:shape>
            </v:group>
            <v:group style="position:absolute;left:14855;top:3980;width:12;height:2" coordorigin="14855,3980" coordsize="12,2">
              <v:shape style="position:absolute;left:14855;top:3980;width:12;height:2" coordorigin="14855,3980" coordsize="12,0" path="m14855,3980l14867,3980e" filled="false" stroked="true" strokeweight=".6pt" strokecolor="#000000">
                <v:path arrowok="t"/>
              </v:shape>
            </v:group>
            <v:group style="position:absolute;left:14874;top:3980;width:12;height:2" coordorigin="14874,3980" coordsize="12,2">
              <v:shape style="position:absolute;left:14874;top:3980;width:12;height:2" coordorigin="14874,3980" coordsize="12,0" path="m14874,3980l14886,3980e" filled="false" stroked="true" strokeweight=".6pt" strokecolor="#000000">
                <v:path arrowok="t"/>
              </v:shape>
            </v:group>
            <v:group style="position:absolute;left:14893;top:3980;width:12;height:2" coordorigin="14893,3980" coordsize="12,2">
              <v:shape style="position:absolute;left:14893;top:3980;width:12;height:2" coordorigin="14893,3980" coordsize="12,0" path="m14893,3980l14905,3980e" filled="false" stroked="true" strokeweight=".6pt" strokecolor="#000000">
                <v:path arrowok="t"/>
              </v:shape>
            </v:group>
            <v:group style="position:absolute;left:14912;top:3980;width:12;height:2" coordorigin="14912,3980" coordsize="12,2">
              <v:shape style="position:absolute;left:14912;top:3980;width:12;height:2" coordorigin="14912,3980" coordsize="12,0" path="m14912,3980l14924,3980e" filled="false" stroked="true" strokeweight=".6pt" strokecolor="#000000">
                <v:path arrowok="t"/>
              </v:shape>
            </v:group>
            <v:group style="position:absolute;left:14932;top:3980;width:12;height:2" coordorigin="14932,3980" coordsize="12,2">
              <v:shape style="position:absolute;left:14932;top:3980;width:12;height:2" coordorigin="14932,3980" coordsize="12,0" path="m14932,3980l14944,3980e" filled="false" stroked="true" strokeweight=".6pt" strokecolor="#000000">
                <v:path arrowok="t"/>
              </v:shape>
            </v:group>
            <v:group style="position:absolute;left:14951;top:3980;width:12;height:2" coordorigin="14951,3980" coordsize="12,2">
              <v:shape style="position:absolute;left:14951;top:3980;width:12;height:2" coordorigin="14951,3980" coordsize="12,0" path="m14951,3980l14963,3980e" filled="false" stroked="true" strokeweight=".6pt" strokecolor="#000000">
                <v:path arrowok="t"/>
              </v:shape>
            </v:group>
            <v:group style="position:absolute;left:14970;top:3980;width:12;height:2" coordorigin="14970,3980" coordsize="12,2">
              <v:shape style="position:absolute;left:14970;top:3980;width:12;height:2" coordorigin="14970,3980" coordsize="12,0" path="m14970,3980l14982,3980e" filled="false" stroked="true" strokeweight=".6pt" strokecolor="#000000">
                <v:path arrowok="t"/>
              </v:shape>
            </v:group>
            <v:group style="position:absolute;left:14989;top:3980;width:12;height:2" coordorigin="14989,3980" coordsize="12,2">
              <v:shape style="position:absolute;left:14989;top:3980;width:12;height:2" coordorigin="14989,3980" coordsize="12,0" path="m14989,3980l15001,3980e" filled="false" stroked="true" strokeweight=".6pt" strokecolor="#000000">
                <v:path arrowok="t"/>
              </v:shape>
            </v:group>
            <v:group style="position:absolute;left:15008;top:3980;width:12;height:2" coordorigin="15008,3980" coordsize="12,2">
              <v:shape style="position:absolute;left:15008;top:3980;width:12;height:2" coordorigin="15008,3980" coordsize="12,0" path="m15008,3980l15020,3980e" filled="false" stroked="true" strokeweight=".6pt" strokecolor="#000000">
                <v:path arrowok="t"/>
              </v:shape>
            </v:group>
            <v:group style="position:absolute;left:15028;top:3980;width:12;height:2" coordorigin="15028,3980" coordsize="12,2">
              <v:shape style="position:absolute;left:15028;top:3980;width:12;height:2" coordorigin="15028,3980" coordsize="12,0" path="m15028,3980l15040,3980e" filled="false" stroked="true" strokeweight=".6pt" strokecolor="#000000">
                <v:path arrowok="t"/>
              </v:shape>
            </v:group>
            <v:group style="position:absolute;left:15047;top:3980;width:12;height:2" coordorigin="15047,3980" coordsize="12,2">
              <v:shape style="position:absolute;left:15047;top:3980;width:12;height:2" coordorigin="15047,3980" coordsize="12,0" path="m15047,3980l15059,3980e" filled="false" stroked="true" strokeweight=".6pt" strokecolor="#000000">
                <v:path arrowok="t"/>
              </v:shape>
            </v:group>
            <v:group style="position:absolute;left:15066;top:3980;width:12;height:2" coordorigin="15066,3980" coordsize="12,2">
              <v:shape style="position:absolute;left:15066;top:3980;width:12;height:2" coordorigin="15066,3980" coordsize="12,0" path="m15066,3980l15078,3980e" filled="false" stroked="true" strokeweight=".6pt" strokecolor="#000000">
                <v:path arrowok="t"/>
              </v:shape>
            </v:group>
            <v:group style="position:absolute;left:15085;top:3980;width:12;height:2" coordorigin="15085,3980" coordsize="12,2">
              <v:shape style="position:absolute;left:15085;top:3980;width:12;height:2" coordorigin="15085,3980" coordsize="12,0" path="m15085,3980l15097,3980e" filled="false" stroked="true" strokeweight=".6pt" strokecolor="#000000">
                <v:path arrowok="t"/>
              </v:shape>
            </v:group>
            <v:group style="position:absolute;left:15104;top:3980;width:12;height:2" coordorigin="15104,3980" coordsize="12,2">
              <v:shape style="position:absolute;left:15104;top:3980;width:12;height:2" coordorigin="15104,3980" coordsize="12,0" path="m15104,3980l15116,3980e" filled="false" stroked="true" strokeweight=".6pt" strokecolor="#000000">
                <v:path arrowok="t"/>
              </v:shape>
            </v:group>
            <v:group style="position:absolute;left:15124;top:3980;width:12;height:2" coordorigin="15124,3980" coordsize="12,2">
              <v:shape style="position:absolute;left:15124;top:3980;width:12;height:2" coordorigin="15124,3980" coordsize="12,0" path="m15124,3980l15136,3980e" filled="false" stroked="true" strokeweight=".6pt" strokecolor="#000000">
                <v:path arrowok="t"/>
              </v:shape>
            </v:group>
            <v:group style="position:absolute;left:15143;top:3980;width:12;height:2" coordorigin="15143,3980" coordsize="12,2">
              <v:shape style="position:absolute;left:15143;top:3980;width:12;height:2" coordorigin="15143,3980" coordsize="12,0" path="m15143,3980l15155,3980e" filled="false" stroked="true" strokeweight=".6pt" strokecolor="#000000">
                <v:path arrowok="t"/>
              </v:shape>
            </v:group>
            <v:group style="position:absolute;left:15162;top:3980;width:12;height:2" coordorigin="15162,3980" coordsize="12,2">
              <v:shape style="position:absolute;left:15162;top:3980;width:12;height:2" coordorigin="15162,3980" coordsize="12,0" path="m15162,3980l15174,3980e" filled="false" stroked="true" strokeweight=".6pt" strokecolor="#000000">
                <v:path arrowok="t"/>
              </v:shape>
            </v:group>
            <v:group style="position:absolute;left:15181;top:3980;width:12;height:2" coordorigin="15181,3980" coordsize="12,2">
              <v:shape style="position:absolute;left:15181;top:3980;width:12;height:2" coordorigin="15181,3980" coordsize="12,0" path="m15181,3980l15193,3980e" filled="false" stroked="true" strokeweight=".6pt" strokecolor="#000000">
                <v:path arrowok="t"/>
              </v:shape>
            </v:group>
            <v:group style="position:absolute;left:15200;top:3980;width:12;height:2" coordorigin="15200,3980" coordsize="12,2">
              <v:shape style="position:absolute;left:15200;top:3980;width:12;height:2" coordorigin="15200,3980" coordsize="12,0" path="m15200,3980l15212,3980e" filled="false" stroked="true" strokeweight=".6pt" strokecolor="#000000">
                <v:path arrowok="t"/>
              </v:shape>
            </v:group>
            <v:group style="position:absolute;left:15220;top:3980;width:12;height:2" coordorigin="15220,3980" coordsize="12,2">
              <v:shape style="position:absolute;left:15220;top:3980;width:12;height:2" coordorigin="15220,3980" coordsize="12,0" path="m15220,3980l15232,3980e" filled="false" stroked="true" strokeweight=".6pt" strokecolor="#000000">
                <v:path arrowok="t"/>
              </v:shape>
            </v:group>
            <v:group style="position:absolute;left:15239;top:3980;width:12;height:2" coordorigin="15239,3980" coordsize="12,2">
              <v:shape style="position:absolute;left:15239;top:3980;width:12;height:2" coordorigin="15239,3980" coordsize="12,0" path="m15239,3980l15251,3980e" filled="false" stroked="true" strokeweight=".6pt" strokecolor="#000000">
                <v:path arrowok="t"/>
              </v:shape>
            </v:group>
            <v:group style="position:absolute;left:15258;top:3980;width:12;height:2" coordorigin="15258,3980" coordsize="12,2">
              <v:shape style="position:absolute;left:15258;top:3980;width:12;height:2" coordorigin="15258,3980" coordsize="12,0" path="m15258,3980l15270,3980e" filled="false" stroked="true" strokeweight=".6pt" strokecolor="#000000">
                <v:path arrowok="t"/>
              </v:shape>
            </v:group>
            <v:group style="position:absolute;left:15277;top:3980;width:12;height:2" coordorigin="15277,3980" coordsize="12,2">
              <v:shape style="position:absolute;left:15277;top:3980;width:12;height:2" coordorigin="15277,3980" coordsize="12,0" path="m15277,3980l15289,3980e" filled="false" stroked="true" strokeweight=".6pt" strokecolor="#000000">
                <v:path arrowok="t"/>
              </v:shape>
            </v:group>
            <v:group style="position:absolute;left:15296;top:3980;width:12;height:2" coordorigin="15296,3980" coordsize="12,2">
              <v:shape style="position:absolute;left:15296;top:3980;width:12;height:2" coordorigin="15296,3980" coordsize="12,0" path="m15296,3980l15308,3980e" filled="false" stroked="true" strokeweight=".6pt" strokecolor="#000000">
                <v:path arrowok="t"/>
              </v:shape>
            </v:group>
            <v:group style="position:absolute;left:15316;top:3980;width:12;height:2" coordorigin="15316,3980" coordsize="12,2">
              <v:shape style="position:absolute;left:15316;top:3980;width:12;height:2" coordorigin="15316,3980" coordsize="12,0" path="m15316,3980l15328,3980e" filled="false" stroked="true" strokeweight=".6pt" strokecolor="#000000">
                <v:path arrowok="t"/>
              </v:shape>
            </v:group>
            <v:group style="position:absolute;left:15335;top:3980;width:12;height:2" coordorigin="15335,3980" coordsize="12,2">
              <v:shape style="position:absolute;left:15335;top:3980;width:12;height:2" coordorigin="15335,3980" coordsize="12,0" path="m15335,3980l15347,3980e" filled="false" stroked="true" strokeweight=".6pt" strokecolor="#000000">
                <v:path arrowok="t"/>
              </v:shape>
            </v:group>
            <v:group style="position:absolute;left:15354;top:3980;width:12;height:2" coordorigin="15354,3980" coordsize="12,2">
              <v:shape style="position:absolute;left:15354;top:3980;width:12;height:2" coordorigin="15354,3980" coordsize="12,0" path="m15354,3980l15366,3980e" filled="false" stroked="true" strokeweight=".6pt" strokecolor="#000000">
                <v:path arrowok="t"/>
              </v:shape>
            </v:group>
            <v:group style="position:absolute;left:15373;top:3980;width:12;height:2" coordorigin="15373,3980" coordsize="12,2">
              <v:shape style="position:absolute;left:15373;top:3980;width:12;height:2" coordorigin="15373,3980" coordsize="12,0" path="m15373,3980l15385,3980e" filled="false" stroked="true" strokeweight=".6pt" strokecolor="#000000">
                <v:path arrowok="t"/>
              </v:shape>
            </v:group>
            <v:group style="position:absolute;left:15392;top:3980;width:12;height:2" coordorigin="15392,3980" coordsize="12,2">
              <v:shape style="position:absolute;left:15392;top:3980;width:12;height:2" coordorigin="15392,3980" coordsize="12,0" path="m15392,3980l15404,3980e" filled="false" stroked="true" strokeweight=".6pt" strokecolor="#000000">
                <v:path arrowok="t"/>
              </v:shape>
            </v:group>
            <v:group style="position:absolute;left:15412;top:3980;width:12;height:2" coordorigin="15412,3980" coordsize="12,2">
              <v:shape style="position:absolute;left:15412;top:3980;width:12;height:2" coordorigin="15412,3980" coordsize="12,0" path="m15412,3980l15424,3980e" filled="false" stroked="true" strokeweight=".6pt" strokecolor="#000000">
                <v:path arrowok="t"/>
              </v:shape>
            </v:group>
            <v:group style="position:absolute;left:15431;top:3980;width:12;height:2" coordorigin="15431,3980" coordsize="12,2">
              <v:shape style="position:absolute;left:15431;top:3980;width:12;height:2" coordorigin="15431,3980" coordsize="12,0" path="m15431,3980l15443,3980e" filled="false" stroked="true" strokeweight=".6pt" strokecolor="#000000">
                <v:path arrowok="t"/>
              </v:shape>
            </v:group>
            <v:group style="position:absolute;left:15450;top:3980;width:12;height:2" coordorigin="15450,3980" coordsize="12,2">
              <v:shape style="position:absolute;left:15450;top:3980;width:12;height:2" coordorigin="15450,3980" coordsize="12,0" path="m15450,3980l15462,3980e" filled="false" stroked="true" strokeweight=".6pt" strokecolor="#000000">
                <v:path arrowok="t"/>
              </v:shape>
            </v:group>
            <v:group style="position:absolute;left:15469;top:3980;width:12;height:2" coordorigin="15469,3980" coordsize="12,2">
              <v:shape style="position:absolute;left:15469;top:3980;width:12;height:2" coordorigin="15469,3980" coordsize="12,0" path="m15469,3980l15481,3980e" filled="false" stroked="true" strokeweight=".6pt" strokecolor="#000000">
                <v:path arrowok="t"/>
              </v:shape>
            </v:group>
            <v:group style="position:absolute;left:15488;top:3980;width:12;height:2" coordorigin="15488,3980" coordsize="12,2">
              <v:shape style="position:absolute;left:15488;top:3980;width:12;height:2" coordorigin="15488,3980" coordsize="12,0" path="m15488,3980l15500,3980e" filled="false" stroked="true" strokeweight=".6pt" strokecolor="#000000">
                <v:path arrowok="t"/>
              </v:shape>
            </v:group>
            <v:group style="position:absolute;left:15508;top:3980;width:12;height:2" coordorigin="15508,3980" coordsize="12,2">
              <v:shape style="position:absolute;left:15508;top:3980;width:12;height:2" coordorigin="15508,3980" coordsize="12,0" path="m15508,3980l15520,3980e" filled="false" stroked="true" strokeweight=".6pt" strokecolor="#000000">
                <v:path arrowok="t"/>
              </v:shape>
            </v:group>
            <v:group style="position:absolute;left:15527;top:3980;width:12;height:2" coordorigin="15527,3980" coordsize="12,2">
              <v:shape style="position:absolute;left:15527;top:3980;width:12;height:2" coordorigin="15527,3980" coordsize="12,0" path="m15527,3980l15539,3980e" filled="false" stroked="true" strokeweight=".6pt" strokecolor="#000000">
                <v:path arrowok="t"/>
              </v:shape>
            </v:group>
            <v:group style="position:absolute;left:15546;top:3980;width:12;height:2" coordorigin="15546,3980" coordsize="12,2">
              <v:shape style="position:absolute;left:15546;top:3980;width:12;height:2" coordorigin="15546,3980" coordsize="12,0" path="m15546,3980l15558,3980e" filled="false" stroked="true" strokeweight=".6pt" strokecolor="#000000">
                <v:path arrowok="t"/>
              </v:shape>
            </v:group>
            <v:group style="position:absolute;left:15565;top:3980;width:12;height:2" coordorigin="15565,3980" coordsize="12,2">
              <v:shape style="position:absolute;left:15565;top:3980;width:12;height:2" coordorigin="15565,3980" coordsize="12,0" path="m15565,3980l15577,3980e" filled="false" stroked="true" strokeweight=".6pt" strokecolor="#000000">
                <v:path arrowok="t"/>
              </v:shape>
            </v:group>
            <v:group style="position:absolute;left:15584;top:3980;width:12;height:2" coordorigin="15584,3980" coordsize="12,2">
              <v:shape style="position:absolute;left:15584;top:3980;width:12;height:2" coordorigin="15584,3980" coordsize="12,0" path="m15584,3980l15596,3980e" filled="false" stroked="true" strokeweight=".6pt" strokecolor="#000000">
                <v:path arrowok="t"/>
              </v:shape>
            </v:group>
            <v:group style="position:absolute;left:15604;top:3980;width:12;height:2" coordorigin="15604,3980" coordsize="12,2">
              <v:shape style="position:absolute;left:15604;top:3980;width:12;height:2" coordorigin="15604,3980" coordsize="12,0" path="m15604,3980l15616,3980e" filled="false" stroked="true" strokeweight=".6pt" strokecolor="#000000">
                <v:path arrowok="t"/>
              </v:shape>
            </v:group>
            <v:group style="position:absolute;left:15623;top:3980;width:12;height:2" coordorigin="15623,3980" coordsize="12,2">
              <v:shape style="position:absolute;left:15623;top:3980;width:12;height:2" coordorigin="15623,3980" coordsize="12,0" path="m15623,3980l15635,3980e" filled="false" stroked="true" strokeweight=".6pt" strokecolor="#000000">
                <v:path arrowok="t"/>
              </v:shape>
            </v:group>
            <v:group style="position:absolute;left:15642;top:3980;width:12;height:2" coordorigin="15642,3980" coordsize="12,2">
              <v:shape style="position:absolute;left:15642;top:3980;width:12;height:2" coordorigin="15642,3980" coordsize="12,0" path="m15642,3980l15654,3980e" filled="false" stroked="true" strokeweight=".6pt" strokecolor="#000000">
                <v:path arrowok="t"/>
              </v:shape>
            </v:group>
            <v:group style="position:absolute;left:15661;top:3980;width:8;height:2" coordorigin="15661,3980" coordsize="8,2">
              <v:shape style="position:absolute;left:15661;top:3980;width:8;height:2" coordorigin="15661,3980" coordsize="8,0" path="m15661,3980l15668,3980e" filled="false" stroked="true" strokeweight=".6pt" strokecolor="#000000">
                <v:path arrowok="t"/>
              </v:shape>
            </v:group>
            <v:group style="position:absolute;left:3715;top:3918;width:10;height:2" coordorigin="3715,3918" coordsize="10,2">
              <v:shape style="position:absolute;left:3715;top:3918;width:10;height:2" coordorigin="3715,3918" coordsize="10,0" path="m3715,3918l3725,3918e" filled="false" stroked="true" strokeweight=".48pt" strokecolor="#000000">
                <v:path arrowok="t"/>
              </v:shape>
            </v:group>
            <v:group style="position:absolute;left:3715;top:3937;width:10;height:2" coordorigin="3715,3937" coordsize="10,2">
              <v:shape style="position:absolute;left:3715;top:3937;width:10;height:2" coordorigin="3715,3937" coordsize="10,0" path="m3715,3937l3725,3937e" filled="false" stroked="true" strokeweight=".48pt" strokecolor="#000000">
                <v:path arrowok="t"/>
              </v:shape>
            </v:group>
            <v:group style="position:absolute;left:3714;top:3515;width:12;height:2" coordorigin="3714,3515" coordsize="12,2">
              <v:shape style="position:absolute;left:3714;top:3515;width:12;height:2" coordorigin="3714,3515" coordsize="12,0" path="m3714,3515l3726,3515e" filled="false" stroked="true" strokeweight=".6pt" strokecolor="#000000">
                <v:path arrowok="t"/>
              </v:shape>
            </v:group>
            <v:group style="position:absolute;left:3714;top:3534;width:12;height:2" coordorigin="3714,3534" coordsize="12,2">
              <v:shape style="position:absolute;left:3714;top:3534;width:12;height:2" coordorigin="3714,3534" coordsize="12,0" path="m3714,3534l3726,3534e" filled="false" stroked="true" strokeweight=".6pt" strokecolor="#000000">
                <v:path arrowok="t"/>
              </v:shape>
            </v:group>
            <v:group style="position:absolute;left:3714;top:3553;width:12;height:2" coordorigin="3714,3553" coordsize="12,2">
              <v:shape style="position:absolute;left:3714;top:3553;width:12;height:2" coordorigin="3714,3553" coordsize="12,0" path="m3714,3553l3726,3553e" filled="false" stroked="true" strokeweight=".6pt" strokecolor="#000000">
                <v:path arrowok="t"/>
              </v:shape>
            </v:group>
            <v:group style="position:absolute;left:3714;top:3572;width:12;height:2" coordorigin="3714,3572" coordsize="12,2">
              <v:shape style="position:absolute;left:3714;top:3572;width:12;height:2" coordorigin="3714,3572" coordsize="12,0" path="m3714,3572l3726,3572e" filled="false" stroked="true" strokeweight=".6pt" strokecolor="#000000">
                <v:path arrowok="t"/>
              </v:shape>
            </v:group>
            <v:group style="position:absolute;left:3714;top:3591;width:12;height:2" coordorigin="3714,3591" coordsize="12,2">
              <v:shape style="position:absolute;left:3714;top:3591;width:12;height:2" coordorigin="3714,3591" coordsize="12,0" path="m3714,3591l3726,3591e" filled="false" stroked="true" strokeweight=".6pt" strokecolor="#000000">
                <v:path arrowok="t"/>
              </v:shape>
            </v:group>
            <v:group style="position:absolute;left:3714;top:3611;width:12;height:2" coordorigin="3714,3611" coordsize="12,2">
              <v:shape style="position:absolute;left:3714;top:3611;width:12;height:2" coordorigin="3714,3611" coordsize="12,0" path="m3714,3611l3726,3611e" filled="false" stroked="true" strokeweight=".6pt" strokecolor="#000000">
                <v:path arrowok="t"/>
              </v:shape>
            </v:group>
            <v:group style="position:absolute;left:3714;top:3630;width:12;height:2" coordorigin="3714,3630" coordsize="12,2">
              <v:shape style="position:absolute;left:3714;top:3630;width:12;height:2" coordorigin="3714,3630" coordsize="12,0" path="m3714,3630l3726,3630e" filled="false" stroked="true" strokeweight=".6pt" strokecolor="#000000">
                <v:path arrowok="t"/>
              </v:shape>
            </v:group>
            <v:group style="position:absolute;left:3714;top:3649;width:12;height:2" coordorigin="3714,3649" coordsize="12,2">
              <v:shape style="position:absolute;left:3714;top:3649;width:12;height:2" coordorigin="3714,3649" coordsize="12,0" path="m3714,3649l3726,3649e" filled="false" stroked="true" strokeweight=".6pt" strokecolor="#000000">
                <v:path arrowok="t"/>
              </v:shape>
            </v:group>
            <v:group style="position:absolute;left:3714;top:3668;width:12;height:2" coordorigin="3714,3668" coordsize="12,2">
              <v:shape style="position:absolute;left:3714;top:3668;width:12;height:2" coordorigin="3714,3668" coordsize="12,0" path="m3714,3668l3726,3668e" filled="false" stroked="true" strokeweight=".6pt" strokecolor="#000000">
                <v:path arrowok="t"/>
              </v:shape>
            </v:group>
            <v:group style="position:absolute;left:3714;top:3687;width:12;height:2" coordorigin="3714,3687" coordsize="12,2">
              <v:shape style="position:absolute;left:3714;top:3687;width:12;height:2" coordorigin="3714,3687" coordsize="12,0" path="m3714,3687l3726,3687e" filled="false" stroked="true" strokeweight=".6pt" strokecolor="#000000">
                <v:path arrowok="t"/>
              </v:shape>
            </v:group>
            <v:group style="position:absolute;left:3714;top:3707;width:12;height:2" coordorigin="3714,3707" coordsize="12,2">
              <v:shape style="position:absolute;left:3714;top:3707;width:12;height:2" coordorigin="3714,3707" coordsize="12,0" path="m3714,3707l3726,3707e" filled="false" stroked="true" strokeweight=".6pt" strokecolor="#000000">
                <v:path arrowok="t"/>
              </v:shape>
            </v:group>
            <v:group style="position:absolute;left:3714;top:3726;width:12;height:2" coordorigin="3714,3726" coordsize="12,2">
              <v:shape style="position:absolute;left:3714;top:3726;width:12;height:2" coordorigin="3714,3726" coordsize="12,0" path="m3714,3726l3726,3726e" filled="false" stroked="true" strokeweight=".6pt" strokecolor="#000000">
                <v:path arrowok="t"/>
              </v:shape>
            </v:group>
            <v:group style="position:absolute;left:3714;top:3745;width:12;height:2" coordorigin="3714,3745" coordsize="12,2">
              <v:shape style="position:absolute;left:3714;top:3745;width:12;height:2" coordorigin="3714,3745" coordsize="12,0" path="m3714,3745l3726,3745e" filled="false" stroked="true" strokeweight=".6pt" strokecolor="#000000">
                <v:path arrowok="t"/>
              </v:shape>
            </v:group>
            <v:group style="position:absolute;left:3714;top:3764;width:12;height:2" coordorigin="3714,3764" coordsize="12,2">
              <v:shape style="position:absolute;left:3714;top:3764;width:12;height:2" coordorigin="3714,3764" coordsize="12,0" path="m3714,3764l3726,3764e" filled="false" stroked="true" strokeweight=".6pt" strokecolor="#000000">
                <v:path arrowok="t"/>
              </v:shape>
            </v:group>
            <v:group style="position:absolute;left:3714;top:3783;width:12;height:2" coordorigin="3714,3783" coordsize="12,2">
              <v:shape style="position:absolute;left:3714;top:3783;width:12;height:2" coordorigin="3714,3783" coordsize="12,0" path="m3714,3783l3726,3783e" filled="false" stroked="true" strokeweight=".6pt" strokecolor="#000000">
                <v:path arrowok="t"/>
              </v:shape>
            </v:group>
            <v:group style="position:absolute;left:3714;top:3803;width:12;height:2" coordorigin="3714,3803" coordsize="12,2">
              <v:shape style="position:absolute;left:3714;top:3803;width:12;height:2" coordorigin="3714,3803" coordsize="12,0" path="m3714,3803l3726,3803e" filled="false" stroked="true" strokeweight=".6pt" strokecolor="#000000">
                <v:path arrowok="t"/>
              </v:shape>
            </v:group>
            <v:group style="position:absolute;left:3714;top:3822;width:12;height:2" coordorigin="3714,3822" coordsize="12,2">
              <v:shape style="position:absolute;left:3714;top:3822;width:12;height:2" coordorigin="3714,3822" coordsize="12,0" path="m3714,3822l3726,3822e" filled="false" stroked="true" strokeweight=".6pt" strokecolor="#000000">
                <v:path arrowok="t"/>
              </v:shape>
            </v:group>
            <v:group style="position:absolute;left:3714;top:3841;width:12;height:2" coordorigin="3714,3841" coordsize="12,2">
              <v:shape style="position:absolute;left:3714;top:3841;width:12;height:2" coordorigin="3714,3841" coordsize="12,0" path="m3714,3841l3726,3841e" filled="false" stroked="true" strokeweight=".6pt" strokecolor="#000000">
                <v:path arrowok="t"/>
              </v:shape>
            </v:group>
            <v:group style="position:absolute;left:3714;top:3860;width:12;height:2" coordorigin="3714,3860" coordsize="12,2">
              <v:shape style="position:absolute;left:3714;top:3860;width:12;height:2" coordorigin="3714,3860" coordsize="12,0" path="m3714,3860l3726,3860e" filled="false" stroked="true" strokeweight=".6pt" strokecolor="#000000">
                <v:path arrowok="t"/>
              </v:shape>
            </v:group>
            <v:group style="position:absolute;left:3714;top:3879;width:12;height:2" coordorigin="3714,3879" coordsize="12,2">
              <v:shape style="position:absolute;left:3714;top:3879;width:12;height:2" coordorigin="3714,3879" coordsize="12,0" path="m3714,3879l3726,3879e" filled="false" stroked="true" strokeweight=".6pt" strokecolor="#000000">
                <v:path arrowok="t"/>
              </v:shape>
            </v:group>
            <v:group style="position:absolute;left:3714;top:3899;width:12;height:2" coordorigin="3714,3899" coordsize="12,2">
              <v:shape style="position:absolute;left:3714;top:3899;width:12;height:2" coordorigin="3714,3899" coordsize="12,0" path="m3714,3899l3726,3899e" filled="false" stroked="true" strokeweight=".6pt" strokecolor="#000000">
                <v:path arrowok="t"/>
              </v:shape>
            </v:group>
            <v:group style="position:absolute;left:3714;top:3918;width:12;height:2" coordorigin="3714,3918" coordsize="12,2">
              <v:shape style="position:absolute;left:3714;top:3918;width:12;height:2" coordorigin="3714,3918" coordsize="12,0" path="m3714,3918l3726,3918e" filled="false" stroked="true" strokeweight=".6pt" strokecolor="#000000">
                <v:path arrowok="t"/>
              </v:shape>
            </v:group>
            <v:group style="position:absolute;left:3714;top:3937;width:12;height:2" coordorigin="3714,3937" coordsize="12,2">
              <v:shape style="position:absolute;left:3714;top:3937;width:12;height:2" coordorigin="3714,3937" coordsize="12,0" path="m3714,3937l3726,3937e" filled="false" stroked="true" strokeweight=".6pt" strokecolor="#000000">
                <v:path arrowok="t"/>
              </v:shape>
            </v:group>
            <v:group style="position:absolute;left:3714;top:3956;width:12;height:2" coordorigin="3714,3956" coordsize="12,2">
              <v:shape style="position:absolute;left:3714;top:3956;width:12;height:2" coordorigin="3714,3956" coordsize="12,0" path="m3714,3956l3726,3956e" filled="false" stroked="true" strokeweight=".6pt" strokecolor="#000000">
                <v:path arrowok="t"/>
              </v:shape>
            </v:group>
            <v:group style="position:absolute;left:3715;top:4019;width:10;height:2" coordorigin="3715,4019" coordsize="10,2">
              <v:shape style="position:absolute;left:3715;top:4019;width:10;height:2" coordorigin="3715,4019" coordsize="10,0" path="m3715,4019l3725,4019e" filled="false" stroked="true" strokeweight=".48pt" strokecolor="#000000">
                <v:path arrowok="t"/>
              </v:shape>
            </v:group>
            <v:group style="position:absolute;left:3715;top:4038;width:10;height:2" coordorigin="3715,4038" coordsize="10,2">
              <v:shape style="position:absolute;left:3715;top:4038;width:10;height:2" coordorigin="3715,4038" coordsize="10,0" path="m3715,4038l3725,4038e" filled="false" stroked="true" strokeweight=".48pt" strokecolor="#000000">
                <v:path arrowok="t"/>
              </v:shape>
            </v:group>
            <v:group style="position:absolute;left:3715;top:4057;width:10;height:2" coordorigin="3715,4057" coordsize="10,2">
              <v:shape style="position:absolute;left:3715;top:4057;width:10;height:2" coordorigin="3715,4057" coordsize="10,0" path="m3715,4057l3725,4057e" filled="false" stroked="true" strokeweight=".48pt" strokecolor="#000000">
                <v:path arrowok="t"/>
              </v:shape>
            </v:group>
            <v:group style="position:absolute;left:3715;top:4076;width:10;height:2" coordorigin="3715,4076" coordsize="10,2">
              <v:shape style="position:absolute;left:3715;top:4076;width:10;height:2" coordorigin="3715,4076" coordsize="10,0" path="m3715,4076l3725,4076e" filled="false" stroked="true" strokeweight=".48pt" strokecolor="#000000">
                <v:path arrowok="t"/>
              </v:shape>
            </v:group>
            <v:group style="position:absolute;left:3715;top:4095;width:10;height:2" coordorigin="3715,4095" coordsize="10,2">
              <v:shape style="position:absolute;left:3715;top:4095;width:10;height:2" coordorigin="3715,4095" coordsize="10,0" path="m3715,4095l3725,4095e" filled="false" stroked="true" strokeweight=".48pt" strokecolor="#000000">
                <v:path arrowok="t"/>
              </v:shape>
            </v:group>
            <v:group style="position:absolute;left:3715;top:4115;width:10;height:2" coordorigin="3715,4115" coordsize="10,2">
              <v:shape style="position:absolute;left:3715;top:4115;width:10;height:2" coordorigin="3715,4115" coordsize="10,0" path="m3715,4115l3725,4115e" filled="false" stroked="true" strokeweight=".48pt" strokecolor="#000000">
                <v:path arrowok="t"/>
              </v:shape>
            </v:group>
            <v:group style="position:absolute;left:3715;top:4134;width:10;height:2" coordorigin="3715,4134" coordsize="10,2">
              <v:shape style="position:absolute;left:3715;top:4134;width:10;height:2" coordorigin="3715,4134" coordsize="10,0" path="m3715,4134l3725,4134e" filled="false" stroked="true" strokeweight=".48pt" strokecolor="#000000">
                <v:path arrowok="t"/>
              </v:shape>
            </v:group>
            <v:group style="position:absolute;left:3715;top:4153;width:10;height:2" coordorigin="3715,4153" coordsize="10,2">
              <v:shape style="position:absolute;left:3715;top:4153;width:10;height:2" coordorigin="3715,4153" coordsize="10,0" path="m3715,4153l3725,4153e" filled="false" stroked="true" strokeweight=".48pt" strokecolor="#000000">
                <v:path arrowok="t"/>
              </v:shape>
            </v:group>
            <v:group style="position:absolute;left:3715;top:4172;width:10;height:2" coordorigin="3715,4172" coordsize="10,2">
              <v:shape style="position:absolute;left:3715;top:4172;width:10;height:2" coordorigin="3715,4172" coordsize="10,0" path="m3715,4172l3725,4172e" filled="false" stroked="true" strokeweight=".48pt" strokecolor="#000000">
                <v:path arrowok="t"/>
              </v:shape>
            </v:group>
            <v:group style="position:absolute;left:3715;top:4191;width:10;height:2" coordorigin="3715,4191" coordsize="10,2">
              <v:shape style="position:absolute;left:3715;top:4191;width:10;height:2" coordorigin="3715,4191" coordsize="10,0" path="m3715,4191l3725,4191e" filled="false" stroked="true" strokeweight=".48pt" strokecolor="#000000">
                <v:path arrowok="t"/>
              </v:shape>
            </v:group>
            <v:group style="position:absolute;left:3715;top:4211;width:10;height:2" coordorigin="3715,4211" coordsize="10,2">
              <v:shape style="position:absolute;left:3715;top:4211;width:10;height:2" coordorigin="3715,4211" coordsize="10,0" path="m3715,4211l3725,4211e" filled="false" stroked="true" strokeweight=".48pt" strokecolor="#000000">
                <v:path arrowok="t"/>
              </v:shape>
            </v:group>
            <v:group style="position:absolute;left:3715;top:4230;width:10;height:2" coordorigin="3715,4230" coordsize="10,2">
              <v:shape style="position:absolute;left:3715;top:4230;width:10;height:2" coordorigin="3715,4230" coordsize="10,0" path="m3715,4230l3725,4230e" filled="false" stroked="true" strokeweight=".48pt" strokecolor="#000000">
                <v:path arrowok="t"/>
              </v:shape>
            </v:group>
            <v:group style="position:absolute;left:3715;top:4249;width:10;height:2" coordorigin="3715,4249" coordsize="10,2">
              <v:shape style="position:absolute;left:3715;top:4249;width:10;height:2" coordorigin="3715,4249" coordsize="10,0" path="m3715,4249l3725,4249e" filled="false" stroked="true" strokeweight=".48pt" strokecolor="#000000">
                <v:path arrowok="t"/>
              </v:shape>
            </v:group>
            <v:group style="position:absolute;left:3715;top:4268;width:10;height:2" coordorigin="3715,4268" coordsize="10,2">
              <v:shape style="position:absolute;left:3715;top:4268;width:10;height:2" coordorigin="3715,4268" coordsize="10,0" path="m3715,4268l3725,4268e" filled="false" stroked="true" strokeweight=".48pt" strokecolor="#000000">
                <v:path arrowok="t"/>
              </v:shape>
            </v:group>
            <v:group style="position:absolute;left:3715;top:4287;width:10;height:2" coordorigin="3715,4287" coordsize="10,2">
              <v:shape style="position:absolute;left:3715;top:4287;width:10;height:2" coordorigin="3715,4287" coordsize="10,0" path="m3715,4287l3725,4287e" filled="false" stroked="true" strokeweight=".48pt" strokecolor="#000000">
                <v:path arrowok="t"/>
              </v:shape>
            </v:group>
            <v:group style="position:absolute;left:3715;top:4307;width:10;height:2" coordorigin="3715,4307" coordsize="10,2">
              <v:shape style="position:absolute;left:3715;top:4307;width:10;height:2" coordorigin="3715,4307" coordsize="10,0" path="m3715,4307l3725,4307e" filled="false" stroked="true" strokeweight=".48pt" strokecolor="#000000">
                <v:path arrowok="t"/>
              </v:shape>
            </v:group>
            <v:group style="position:absolute;left:3715;top:4326;width:10;height:2" coordorigin="3715,4326" coordsize="10,2">
              <v:shape style="position:absolute;left:3715;top:4326;width:10;height:2" coordorigin="3715,4326" coordsize="10,0" path="m3715,4326l3725,4326e" filled="false" stroked="true" strokeweight=".48pt" strokecolor="#000000">
                <v:path arrowok="t"/>
              </v:shape>
            </v:group>
            <v:group style="position:absolute;left:3715;top:4345;width:10;height:2" coordorigin="3715,4345" coordsize="10,2">
              <v:shape style="position:absolute;left:3715;top:4345;width:10;height:2" coordorigin="3715,4345" coordsize="10,0" path="m3715,4345l3725,4345e" filled="false" stroked="true" strokeweight=".48pt" strokecolor="#000000">
                <v:path arrowok="t"/>
              </v:shape>
            </v:group>
            <v:group style="position:absolute;left:3715;top:4364;width:10;height:2" coordorigin="3715,4364" coordsize="10,2">
              <v:shape style="position:absolute;left:3715;top:4364;width:10;height:2" coordorigin="3715,4364" coordsize="10,0" path="m3715,4364l3725,4364e" filled="false" stroked="true" strokeweight=".48pt" strokecolor="#000000">
                <v:path arrowok="t"/>
              </v:shape>
            </v:group>
            <v:group style="position:absolute;left:3715;top:4383;width:10;height:2" coordorigin="3715,4383" coordsize="10,2">
              <v:shape style="position:absolute;left:3715;top:4383;width:10;height:2" coordorigin="3715,4383" coordsize="10,0" path="m3715,4383l3725,4383e" filled="false" stroked="true" strokeweight=".48pt" strokecolor="#000000">
                <v:path arrowok="t"/>
              </v:shape>
            </v:group>
            <v:group style="position:absolute;left:3715;top:4403;width:10;height:2" coordorigin="3715,4403" coordsize="10,2">
              <v:shape style="position:absolute;left:3715;top:4403;width:10;height:2" coordorigin="3715,4403" coordsize="10,0" path="m3715,4403l3725,4403e" filled="false" stroked="true" strokeweight=".48pt" strokecolor="#000000">
                <v:path arrowok="t"/>
              </v:shape>
            </v:group>
            <v:group style="position:absolute;left:3715;top:4422;width:10;height:2" coordorigin="3715,4422" coordsize="10,2">
              <v:shape style="position:absolute;left:3715;top:4422;width:10;height:2" coordorigin="3715,4422" coordsize="10,0" path="m3715,4422l3725,4422e" filled="false" stroked="true" strokeweight=".48pt" strokecolor="#000000">
                <v:path arrowok="t"/>
              </v:shape>
            </v:group>
            <v:group style="position:absolute;left:3715;top:4441;width:10;height:2" coordorigin="3715,4441" coordsize="10,2">
              <v:shape style="position:absolute;left:3715;top:4441;width:10;height:2" coordorigin="3715,4441" coordsize="10,0" path="m3715,4441l3725,4441e" filled="false" stroked="true" strokeweight=".48pt" strokecolor="#000000">
                <v:path arrowok="t"/>
              </v:shape>
            </v:group>
            <v:group style="position:absolute;left:3715;top:4460;width:10;height:2" coordorigin="3715,4460" coordsize="10,2">
              <v:shape style="position:absolute;left:3715;top:4460;width:10;height:2" coordorigin="3715,4460" coordsize="10,0" path="m3715,4460l3725,4460e" filled="false" stroked="true" strokeweight=".48pt" strokecolor="#000000">
                <v:path arrowok="t"/>
              </v:shape>
            </v:group>
            <v:group style="position:absolute;left:3715;top:4479;width:10;height:2" coordorigin="3715,4479" coordsize="10,2">
              <v:shape style="position:absolute;left:3715;top:4479;width:10;height:2" coordorigin="3715,4479" coordsize="10,0" path="m3715,4479l3725,4479e" filled="false" stroked="true" strokeweight=".48pt" strokecolor="#000000">
                <v:path arrowok="t"/>
              </v:shape>
            </v:group>
            <v:group style="position:absolute;left:3715;top:4499;width:10;height:2" coordorigin="3715,4499" coordsize="10,2">
              <v:shape style="position:absolute;left:3715;top:4499;width:10;height:2" coordorigin="3715,4499" coordsize="10,0" path="m3715,4499l3725,4499e" filled="false" stroked="true" strokeweight=".48pt" strokecolor="#000000">
                <v:path arrowok="t"/>
              </v:shape>
            </v:group>
            <v:group style="position:absolute;left:3715;top:4518;width:10;height:2" coordorigin="3715,4518" coordsize="10,2">
              <v:shape style="position:absolute;left:3715;top:4518;width:10;height:2" coordorigin="3715,4518" coordsize="10,0" path="m3715,4518l3725,4518e" filled="false" stroked="true" strokeweight=".48pt" strokecolor="#000000">
                <v:path arrowok="t"/>
              </v:shape>
            </v:group>
            <v:group style="position:absolute;left:3715;top:4537;width:10;height:2" coordorigin="3715,4537" coordsize="10,2">
              <v:shape style="position:absolute;left:3715;top:4537;width:10;height:2" coordorigin="3715,4537" coordsize="10,0" path="m3715,4537l3725,4537e" filled="false" stroked="true" strokeweight=".48pt" strokecolor="#000000">
                <v:path arrowok="t"/>
              </v:shape>
            </v:group>
            <v:group style="position:absolute;left:3715;top:4556;width:10;height:2" coordorigin="3715,4556" coordsize="10,2">
              <v:shape style="position:absolute;left:3715;top:4556;width:10;height:2" coordorigin="3715,4556" coordsize="10,0" path="m3715,4556l3725,4556e" filled="false" stroked="true" strokeweight=".48pt" strokecolor="#000000">
                <v:path arrowok="t"/>
              </v:shape>
            </v:group>
            <v:group style="position:absolute;left:3715;top:4575;width:10;height:2" coordorigin="3715,4575" coordsize="10,2">
              <v:shape style="position:absolute;left:3715;top:4575;width:10;height:2" coordorigin="3715,4575" coordsize="10,0" path="m3715,4575l3725,4575e" filled="false" stroked="true" strokeweight=".48pt" strokecolor="#000000">
                <v:path arrowok="t"/>
              </v:shape>
            </v:group>
            <v:group style="position:absolute;left:3715;top:4595;width:10;height:2" coordorigin="3715,4595" coordsize="10,2">
              <v:shape style="position:absolute;left:3715;top:4595;width:10;height:2" coordorigin="3715,4595" coordsize="10,0" path="m3715,4595l3725,4595e" filled="false" stroked="true" strokeweight=".48pt" strokecolor="#000000">
                <v:path arrowok="t"/>
              </v:shape>
            </v:group>
            <v:group style="position:absolute;left:3715;top:4614;width:10;height:2" coordorigin="3715,4614" coordsize="10,2">
              <v:shape style="position:absolute;left:3715;top:4614;width:10;height:2" coordorigin="3715,4614" coordsize="10,0" path="m3715,4614l3725,4614e" filled="false" stroked="true" strokeweight=".48pt" strokecolor="#000000">
                <v:path arrowok="t"/>
              </v:shape>
            </v:group>
            <v:group style="position:absolute;left:3715;top:4633;width:10;height:2" coordorigin="3715,4633" coordsize="10,2">
              <v:shape style="position:absolute;left:3715;top:4633;width:10;height:2" coordorigin="3715,4633" coordsize="10,0" path="m3715,4633l3725,4633e" filled="false" stroked="true" strokeweight=".48pt" strokecolor="#000000">
                <v:path arrowok="t"/>
              </v:shape>
            </v:group>
            <v:group style="position:absolute;left:3715;top:4652;width:10;height:2" coordorigin="3715,4652" coordsize="10,2">
              <v:shape style="position:absolute;left:3715;top:4652;width:10;height:2" coordorigin="3715,4652" coordsize="10,0" path="m3715,4652l3725,4652e" filled="false" stroked="true" strokeweight=".48pt" strokecolor="#000000">
                <v:path arrowok="t"/>
              </v:shape>
            </v:group>
            <v:group style="position:absolute;left:3715;top:4671;width:10;height:2" coordorigin="3715,4671" coordsize="10,2">
              <v:shape style="position:absolute;left:3715;top:4671;width:10;height:2" coordorigin="3715,4671" coordsize="10,0" path="m3715,4671l3725,4671e" filled="false" stroked="true" strokeweight=".48pt" strokecolor="#000000">
                <v:path arrowok="t"/>
              </v:shape>
            </v:group>
            <v:group style="position:absolute;left:3715;top:4691;width:10;height:2" coordorigin="3715,4691" coordsize="10,2">
              <v:shape style="position:absolute;left:3715;top:4691;width:10;height:2" coordorigin="3715,4691" coordsize="10,0" path="m3715,4691l3725,4691e" filled="false" stroked="true" strokeweight=".48pt" strokecolor="#000000">
                <v:path arrowok="t"/>
              </v:shape>
            </v:group>
            <v:group style="position:absolute;left:3715;top:4710;width:10;height:2" coordorigin="3715,4710" coordsize="10,2">
              <v:shape style="position:absolute;left:3715;top:4710;width:10;height:2" coordorigin="3715,4710" coordsize="10,0" path="m3715,4710l3725,4710e" filled="false" stroked="true" strokeweight=".48pt" strokecolor="#000000">
                <v:path arrowok="t"/>
              </v:shape>
            </v:group>
            <v:group style="position:absolute;left:3715;top:4729;width:10;height:2" coordorigin="3715,4729" coordsize="10,2">
              <v:shape style="position:absolute;left:3715;top:4729;width:10;height:2" coordorigin="3715,4729" coordsize="10,0" path="m3715,4729l3725,4729e" filled="false" stroked="true" strokeweight=".48pt" strokecolor="#000000">
                <v:path arrowok="t"/>
              </v:shape>
            </v:group>
            <v:group style="position:absolute;left:2048;top:4818;width:12;height:2" coordorigin="2048,4818" coordsize="12,2">
              <v:shape style="position:absolute;left:2048;top:4818;width:12;height:2" coordorigin="2048,4818" coordsize="12,0" path="m2048,4818l2060,4818e" filled="false" stroked="true" strokeweight=".6pt" strokecolor="#000000">
                <v:path arrowok="t"/>
              </v:shape>
            </v:group>
            <v:group style="position:absolute;left:2068;top:4818;width:12;height:2" coordorigin="2068,4818" coordsize="12,2">
              <v:shape style="position:absolute;left:2068;top:4818;width:12;height:2" coordorigin="2068,4818" coordsize="12,0" path="m2068,4818l2080,4818e" filled="false" stroked="true" strokeweight=".6pt" strokecolor="#000000">
                <v:path arrowok="t"/>
              </v:shape>
            </v:group>
            <v:group style="position:absolute;left:2087;top:4818;width:12;height:2" coordorigin="2087,4818" coordsize="12,2">
              <v:shape style="position:absolute;left:2087;top:4818;width:12;height:2" coordorigin="2087,4818" coordsize="12,0" path="m2087,4818l2099,4818e" filled="false" stroked="true" strokeweight=".6pt" strokecolor="#000000">
                <v:path arrowok="t"/>
              </v:shape>
            </v:group>
            <v:group style="position:absolute;left:2106;top:4818;width:12;height:2" coordorigin="2106,4818" coordsize="12,2">
              <v:shape style="position:absolute;left:2106;top:4818;width:12;height:2" coordorigin="2106,4818" coordsize="12,0" path="m2106,4818l2118,4818e" filled="false" stroked="true" strokeweight=".6pt" strokecolor="#000000">
                <v:path arrowok="t"/>
              </v:shape>
            </v:group>
            <v:group style="position:absolute;left:2125;top:4818;width:12;height:2" coordorigin="2125,4818" coordsize="12,2">
              <v:shape style="position:absolute;left:2125;top:4818;width:12;height:2" coordorigin="2125,4818" coordsize="12,0" path="m2125,4818l2137,4818e" filled="false" stroked="true" strokeweight=".6pt" strokecolor="#000000">
                <v:path arrowok="t"/>
              </v:shape>
            </v:group>
            <v:group style="position:absolute;left:2144;top:4818;width:12;height:2" coordorigin="2144,4818" coordsize="12,2">
              <v:shape style="position:absolute;left:2144;top:4818;width:12;height:2" coordorigin="2144,4818" coordsize="12,0" path="m2144,4818l2156,4818e" filled="false" stroked="true" strokeweight=".6pt" strokecolor="#000000">
                <v:path arrowok="t"/>
              </v:shape>
            </v:group>
            <v:group style="position:absolute;left:2164;top:4818;width:12;height:2" coordorigin="2164,4818" coordsize="12,2">
              <v:shape style="position:absolute;left:2164;top:4818;width:12;height:2" coordorigin="2164,4818" coordsize="12,0" path="m2164,4818l2176,4818e" filled="false" stroked="true" strokeweight=".6pt" strokecolor="#000000">
                <v:path arrowok="t"/>
              </v:shape>
            </v:group>
            <v:group style="position:absolute;left:2183;top:4818;width:12;height:2" coordorigin="2183,4818" coordsize="12,2">
              <v:shape style="position:absolute;left:2183;top:4818;width:12;height:2" coordorigin="2183,4818" coordsize="12,0" path="m2183,4818l2195,4818e" filled="false" stroked="true" strokeweight=".6pt" strokecolor="#000000">
                <v:path arrowok="t"/>
              </v:shape>
            </v:group>
            <v:group style="position:absolute;left:2202;top:4818;width:12;height:2" coordorigin="2202,4818" coordsize="12,2">
              <v:shape style="position:absolute;left:2202;top:4818;width:12;height:2" coordorigin="2202,4818" coordsize="12,0" path="m2202,4818l2214,4818e" filled="false" stroked="true" strokeweight=".6pt" strokecolor="#000000">
                <v:path arrowok="t"/>
              </v:shape>
            </v:group>
            <v:group style="position:absolute;left:2221;top:4818;width:12;height:2" coordorigin="2221,4818" coordsize="12,2">
              <v:shape style="position:absolute;left:2221;top:4818;width:12;height:2" coordorigin="2221,4818" coordsize="12,0" path="m2221,4818l2233,4818e" filled="false" stroked="true" strokeweight=".6pt" strokecolor="#000000">
                <v:path arrowok="t"/>
              </v:shape>
            </v:group>
            <v:group style="position:absolute;left:2240;top:4818;width:12;height:2" coordorigin="2240,4818" coordsize="12,2">
              <v:shape style="position:absolute;left:2240;top:4818;width:12;height:2" coordorigin="2240,4818" coordsize="12,0" path="m2240,4818l2252,4818e" filled="false" stroked="true" strokeweight=".6pt" strokecolor="#000000">
                <v:path arrowok="t"/>
              </v:shape>
            </v:group>
            <v:group style="position:absolute;left:2260;top:4818;width:12;height:2" coordorigin="2260,4818" coordsize="12,2">
              <v:shape style="position:absolute;left:2260;top:4818;width:12;height:2" coordorigin="2260,4818" coordsize="12,0" path="m2260,4818l2272,4818e" filled="false" stroked="true" strokeweight=".6pt" strokecolor="#000000">
                <v:path arrowok="t"/>
              </v:shape>
            </v:group>
            <v:group style="position:absolute;left:2279;top:4818;width:12;height:2" coordorigin="2279,4818" coordsize="12,2">
              <v:shape style="position:absolute;left:2279;top:4818;width:12;height:2" coordorigin="2279,4818" coordsize="12,0" path="m2279,4818l2291,4818e" filled="false" stroked="true" strokeweight=".6pt" strokecolor="#000000">
                <v:path arrowok="t"/>
              </v:shape>
            </v:group>
            <v:group style="position:absolute;left:2298;top:4818;width:12;height:2" coordorigin="2298,4818" coordsize="12,2">
              <v:shape style="position:absolute;left:2298;top:4818;width:12;height:2" coordorigin="2298,4818" coordsize="12,0" path="m2298,4818l2310,4818e" filled="false" stroked="true" strokeweight=".6pt" strokecolor="#000000">
                <v:path arrowok="t"/>
              </v:shape>
            </v:group>
            <v:group style="position:absolute;left:2317;top:4818;width:12;height:2" coordorigin="2317,4818" coordsize="12,2">
              <v:shape style="position:absolute;left:2317;top:4818;width:12;height:2" coordorigin="2317,4818" coordsize="12,0" path="m2317,4818l2329,4818e" filled="false" stroked="true" strokeweight=".6pt" strokecolor="#000000">
                <v:path arrowok="t"/>
              </v:shape>
            </v:group>
            <v:group style="position:absolute;left:2336;top:4818;width:12;height:2" coordorigin="2336,4818" coordsize="12,2">
              <v:shape style="position:absolute;left:2336;top:4818;width:12;height:2" coordorigin="2336,4818" coordsize="12,0" path="m2336,4818l2348,4818e" filled="false" stroked="true" strokeweight=".6pt" strokecolor="#000000">
                <v:path arrowok="t"/>
              </v:shape>
            </v:group>
            <v:group style="position:absolute;left:2356;top:4818;width:12;height:2" coordorigin="2356,4818" coordsize="12,2">
              <v:shape style="position:absolute;left:2356;top:4818;width:12;height:2" coordorigin="2356,4818" coordsize="12,0" path="m2356,4818l2368,4818e" filled="false" stroked="true" strokeweight=".6pt" strokecolor="#000000">
                <v:path arrowok="t"/>
              </v:shape>
            </v:group>
            <v:group style="position:absolute;left:2375;top:4818;width:12;height:2" coordorigin="2375,4818" coordsize="12,2">
              <v:shape style="position:absolute;left:2375;top:4818;width:12;height:2" coordorigin="2375,4818" coordsize="12,0" path="m2375,4818l2387,4818e" filled="false" stroked="true" strokeweight=".6pt" strokecolor="#000000">
                <v:path arrowok="t"/>
              </v:shape>
            </v:group>
            <v:group style="position:absolute;left:2394;top:4818;width:12;height:2" coordorigin="2394,4818" coordsize="12,2">
              <v:shape style="position:absolute;left:2394;top:4818;width:12;height:2" coordorigin="2394,4818" coordsize="12,0" path="m2394,4818l2406,4818e" filled="false" stroked="true" strokeweight=".6pt" strokecolor="#000000">
                <v:path arrowok="t"/>
              </v:shape>
            </v:group>
            <v:group style="position:absolute;left:2413;top:4818;width:12;height:2" coordorigin="2413,4818" coordsize="12,2">
              <v:shape style="position:absolute;left:2413;top:4818;width:12;height:2" coordorigin="2413,4818" coordsize="12,0" path="m2413,4818l2425,4818e" filled="false" stroked="true" strokeweight=".6pt" strokecolor="#000000">
                <v:path arrowok="t"/>
              </v:shape>
            </v:group>
            <v:group style="position:absolute;left:2432;top:4818;width:12;height:2" coordorigin="2432,4818" coordsize="12,2">
              <v:shape style="position:absolute;left:2432;top:4818;width:12;height:2" coordorigin="2432,4818" coordsize="12,0" path="m2432,4818l2444,4818e" filled="false" stroked="true" strokeweight=".6pt" strokecolor="#000000">
                <v:path arrowok="t"/>
              </v:shape>
            </v:group>
            <v:group style="position:absolute;left:2452;top:4818;width:12;height:2" coordorigin="2452,4818" coordsize="12,2">
              <v:shape style="position:absolute;left:2452;top:4818;width:12;height:2" coordorigin="2452,4818" coordsize="12,0" path="m2452,4818l2464,4818e" filled="false" stroked="true" strokeweight=".6pt" strokecolor="#000000">
                <v:path arrowok="t"/>
              </v:shape>
            </v:group>
            <v:group style="position:absolute;left:2471;top:4818;width:12;height:2" coordorigin="2471,4818" coordsize="12,2">
              <v:shape style="position:absolute;left:2471;top:4818;width:12;height:2" coordorigin="2471,4818" coordsize="12,0" path="m2471,4818l2483,4818e" filled="false" stroked="true" strokeweight=".6pt" strokecolor="#000000">
                <v:path arrowok="t"/>
              </v:shape>
            </v:group>
            <v:group style="position:absolute;left:2490;top:4818;width:12;height:2" coordorigin="2490,4818" coordsize="12,2">
              <v:shape style="position:absolute;left:2490;top:4818;width:12;height:2" coordorigin="2490,4818" coordsize="12,0" path="m2490,4818l2502,4818e" filled="false" stroked="true" strokeweight=".6pt" strokecolor="#000000">
                <v:path arrowok="t"/>
              </v:shape>
            </v:group>
            <v:group style="position:absolute;left:2509;top:4818;width:12;height:2" coordorigin="2509,4818" coordsize="12,2">
              <v:shape style="position:absolute;left:2509;top:4818;width:12;height:2" coordorigin="2509,4818" coordsize="12,0" path="m2509,4818l2521,4818e" filled="false" stroked="true" strokeweight=".6pt" strokecolor="#000000">
                <v:path arrowok="t"/>
              </v:shape>
            </v:group>
            <v:group style="position:absolute;left:2528;top:4818;width:12;height:2" coordorigin="2528,4818" coordsize="12,2">
              <v:shape style="position:absolute;left:2528;top:4818;width:12;height:2" coordorigin="2528,4818" coordsize="12,0" path="m2528,4818l2540,4818e" filled="false" stroked="true" strokeweight=".6pt" strokecolor="#000000">
                <v:path arrowok="t"/>
              </v:shape>
            </v:group>
            <v:group style="position:absolute;left:2548;top:4818;width:12;height:2" coordorigin="2548,4818" coordsize="12,2">
              <v:shape style="position:absolute;left:2548;top:4818;width:12;height:2" coordorigin="2548,4818" coordsize="12,0" path="m2548,4818l2560,4818e" filled="false" stroked="true" strokeweight=".6pt" strokecolor="#000000">
                <v:path arrowok="t"/>
              </v:shape>
            </v:group>
            <v:group style="position:absolute;left:2567;top:4818;width:12;height:2" coordorigin="2567,4818" coordsize="12,2">
              <v:shape style="position:absolute;left:2567;top:4818;width:12;height:2" coordorigin="2567,4818" coordsize="12,0" path="m2567,4818l2579,4818e" filled="false" stroked="true" strokeweight=".6pt" strokecolor="#000000">
                <v:path arrowok="t"/>
              </v:shape>
            </v:group>
            <v:group style="position:absolute;left:2586;top:4818;width:12;height:2" coordorigin="2586,4818" coordsize="12,2">
              <v:shape style="position:absolute;left:2586;top:4818;width:12;height:2" coordorigin="2586,4818" coordsize="12,0" path="m2586,4818l2598,4818e" filled="false" stroked="true" strokeweight=".6pt" strokecolor="#000000">
                <v:path arrowok="t"/>
              </v:shape>
            </v:group>
            <v:group style="position:absolute;left:2605;top:4818;width:12;height:2" coordorigin="2605,4818" coordsize="12,2">
              <v:shape style="position:absolute;left:2605;top:4818;width:12;height:2" coordorigin="2605,4818" coordsize="12,0" path="m2605,4818l2617,4818e" filled="false" stroked="true" strokeweight=".6pt" strokecolor="#000000">
                <v:path arrowok="t"/>
              </v:shape>
            </v:group>
            <v:group style="position:absolute;left:2624;top:4818;width:12;height:2" coordorigin="2624,4818" coordsize="12,2">
              <v:shape style="position:absolute;left:2624;top:4818;width:12;height:2" coordorigin="2624,4818" coordsize="12,0" path="m2624,4818l2636,4818e" filled="false" stroked="true" strokeweight=".6pt" strokecolor="#000000">
                <v:path arrowok="t"/>
              </v:shape>
            </v:group>
            <v:group style="position:absolute;left:2644;top:4818;width:12;height:2" coordorigin="2644,4818" coordsize="12,2">
              <v:shape style="position:absolute;left:2644;top:4818;width:12;height:2" coordorigin="2644,4818" coordsize="12,0" path="m2644,4818l2656,4818e" filled="false" stroked="true" strokeweight=".6pt" strokecolor="#000000">
                <v:path arrowok="t"/>
              </v:shape>
            </v:group>
            <v:group style="position:absolute;left:2663;top:4818;width:12;height:2" coordorigin="2663,4818" coordsize="12,2">
              <v:shape style="position:absolute;left:2663;top:4818;width:12;height:2" coordorigin="2663,4818" coordsize="12,0" path="m2663,4818l2675,4818e" filled="false" stroked="true" strokeweight=".6pt" strokecolor="#000000">
                <v:path arrowok="t"/>
              </v:shape>
            </v:group>
            <v:group style="position:absolute;left:2682;top:4818;width:12;height:2" coordorigin="2682,4818" coordsize="12,2">
              <v:shape style="position:absolute;left:2682;top:4818;width:12;height:2" coordorigin="2682,4818" coordsize="12,0" path="m2682,4818l2694,4818e" filled="false" stroked="true" strokeweight=".6pt" strokecolor="#000000">
                <v:path arrowok="t"/>
              </v:shape>
            </v:group>
            <v:group style="position:absolute;left:2701;top:4818;width:12;height:2" coordorigin="2701,4818" coordsize="12,2">
              <v:shape style="position:absolute;left:2701;top:4818;width:12;height:2" coordorigin="2701,4818" coordsize="12,0" path="m2701,4818l2713,4818e" filled="false" stroked="true" strokeweight=".6pt" strokecolor="#000000">
                <v:path arrowok="t"/>
              </v:shape>
            </v:group>
            <v:group style="position:absolute;left:2720;top:4818;width:12;height:2" coordorigin="2720,4818" coordsize="12,2">
              <v:shape style="position:absolute;left:2720;top:4818;width:12;height:2" coordorigin="2720,4818" coordsize="12,0" path="m2720,4818l2732,4818e" filled="false" stroked="true" strokeweight=".6pt" strokecolor="#000000">
                <v:path arrowok="t"/>
              </v:shape>
            </v:group>
            <v:group style="position:absolute;left:2740;top:4818;width:12;height:2" coordorigin="2740,4818" coordsize="12,2">
              <v:shape style="position:absolute;left:2740;top:4818;width:12;height:2" coordorigin="2740,4818" coordsize="12,0" path="m2740,4818l2752,4818e" filled="false" stroked="true" strokeweight=".6pt" strokecolor="#000000">
                <v:path arrowok="t"/>
              </v:shape>
            </v:group>
            <v:group style="position:absolute;left:2759;top:4818;width:12;height:2" coordorigin="2759,4818" coordsize="12,2">
              <v:shape style="position:absolute;left:2759;top:4818;width:12;height:2" coordorigin="2759,4818" coordsize="12,0" path="m2759,4818l2771,4818e" filled="false" stroked="true" strokeweight=".6pt" strokecolor="#000000">
                <v:path arrowok="t"/>
              </v:shape>
            </v:group>
            <v:group style="position:absolute;left:2778;top:4818;width:12;height:2" coordorigin="2778,4818" coordsize="12,2">
              <v:shape style="position:absolute;left:2778;top:4818;width:12;height:2" coordorigin="2778,4818" coordsize="12,0" path="m2778,4818l2790,4818e" filled="false" stroked="true" strokeweight=".6pt" strokecolor="#000000">
                <v:path arrowok="t"/>
              </v:shape>
            </v:group>
            <v:group style="position:absolute;left:2797;top:4818;width:12;height:2" coordorigin="2797,4818" coordsize="12,2">
              <v:shape style="position:absolute;left:2797;top:4818;width:12;height:2" coordorigin="2797,4818" coordsize="12,0" path="m2797,4818l2809,4818e" filled="false" stroked="true" strokeweight=".6pt" strokecolor="#000000">
                <v:path arrowok="t"/>
              </v:shape>
            </v:group>
            <v:group style="position:absolute;left:2816;top:4818;width:12;height:2" coordorigin="2816,4818" coordsize="12,2">
              <v:shape style="position:absolute;left:2816;top:4818;width:12;height:2" coordorigin="2816,4818" coordsize="12,0" path="m2816,4818l2828,4818e" filled="false" stroked="true" strokeweight=".6pt" strokecolor="#000000">
                <v:path arrowok="t"/>
              </v:shape>
            </v:group>
            <v:group style="position:absolute;left:2836;top:4818;width:12;height:2" coordorigin="2836,4818" coordsize="12,2">
              <v:shape style="position:absolute;left:2836;top:4818;width:12;height:2" coordorigin="2836,4818" coordsize="12,0" path="m2836,4818l2848,4818e" filled="false" stroked="true" strokeweight=".6pt" strokecolor="#000000">
                <v:path arrowok="t"/>
              </v:shape>
            </v:group>
            <v:group style="position:absolute;left:2855;top:4818;width:12;height:2" coordorigin="2855,4818" coordsize="12,2">
              <v:shape style="position:absolute;left:2855;top:4818;width:12;height:2" coordorigin="2855,4818" coordsize="12,0" path="m2855,4818l2867,4818e" filled="false" stroked="true" strokeweight=".6pt" strokecolor="#000000">
                <v:path arrowok="t"/>
              </v:shape>
            </v:group>
            <v:group style="position:absolute;left:2874;top:4818;width:12;height:2" coordorigin="2874,4818" coordsize="12,2">
              <v:shape style="position:absolute;left:2874;top:4818;width:12;height:2" coordorigin="2874,4818" coordsize="12,0" path="m2874,4818l2886,4818e" filled="false" stroked="true" strokeweight=".6pt" strokecolor="#000000">
                <v:path arrowok="t"/>
              </v:shape>
            </v:group>
            <v:group style="position:absolute;left:2893;top:4818;width:12;height:2" coordorigin="2893,4818" coordsize="12,2">
              <v:shape style="position:absolute;left:2893;top:4818;width:12;height:2" coordorigin="2893,4818" coordsize="12,0" path="m2893,4818l2905,4818e" filled="false" stroked="true" strokeweight=".6pt" strokecolor="#000000">
                <v:path arrowok="t"/>
              </v:shape>
            </v:group>
            <v:group style="position:absolute;left:2912;top:4818;width:12;height:2" coordorigin="2912,4818" coordsize="12,2">
              <v:shape style="position:absolute;left:2912;top:4818;width:12;height:2" coordorigin="2912,4818" coordsize="12,0" path="m2912,4818l2924,4818e" filled="false" stroked="true" strokeweight=".6pt" strokecolor="#000000">
                <v:path arrowok="t"/>
              </v:shape>
            </v:group>
            <v:group style="position:absolute;left:2932;top:4818;width:12;height:2" coordorigin="2932,4818" coordsize="12,2">
              <v:shape style="position:absolute;left:2932;top:4818;width:12;height:2" coordorigin="2932,4818" coordsize="12,0" path="m2932,4818l2944,4818e" filled="false" stroked="true" strokeweight=".6pt" strokecolor="#000000">
                <v:path arrowok="t"/>
              </v:shape>
            </v:group>
            <v:group style="position:absolute;left:2951;top:4818;width:12;height:2" coordorigin="2951,4818" coordsize="12,2">
              <v:shape style="position:absolute;left:2951;top:4818;width:12;height:2" coordorigin="2951,4818" coordsize="12,0" path="m2951,4818l2963,4818e" filled="false" stroked="true" strokeweight=".6pt" strokecolor="#000000">
                <v:path arrowok="t"/>
              </v:shape>
            </v:group>
            <v:group style="position:absolute;left:2970;top:4818;width:12;height:2" coordorigin="2970,4818" coordsize="12,2">
              <v:shape style="position:absolute;left:2970;top:4818;width:12;height:2" coordorigin="2970,4818" coordsize="12,0" path="m2970,4818l2982,4818e" filled="false" stroked="true" strokeweight=".6pt" strokecolor="#000000">
                <v:path arrowok="t"/>
              </v:shape>
            </v:group>
            <v:group style="position:absolute;left:2989;top:4818;width:12;height:2" coordorigin="2989,4818" coordsize="12,2">
              <v:shape style="position:absolute;left:2989;top:4818;width:12;height:2" coordorigin="2989,4818" coordsize="12,0" path="m2989,4818l3001,4818e" filled="false" stroked="true" strokeweight=".6pt" strokecolor="#000000">
                <v:path arrowok="t"/>
              </v:shape>
            </v:group>
            <v:group style="position:absolute;left:3008;top:4818;width:12;height:2" coordorigin="3008,4818" coordsize="12,2">
              <v:shape style="position:absolute;left:3008;top:4818;width:12;height:2" coordorigin="3008,4818" coordsize="12,0" path="m3008,4818l3020,4818e" filled="false" stroked="true" strokeweight=".6pt" strokecolor="#000000">
                <v:path arrowok="t"/>
              </v:shape>
            </v:group>
            <v:group style="position:absolute;left:3028;top:4818;width:12;height:2" coordorigin="3028,4818" coordsize="12,2">
              <v:shape style="position:absolute;left:3028;top:4818;width:12;height:2" coordorigin="3028,4818" coordsize="12,0" path="m3028,4818l3040,4818e" filled="false" stroked="true" strokeweight=".6pt" strokecolor="#000000">
                <v:path arrowok="t"/>
              </v:shape>
            </v:group>
            <v:group style="position:absolute;left:3047;top:4818;width:12;height:2" coordorigin="3047,4818" coordsize="12,2">
              <v:shape style="position:absolute;left:3047;top:4818;width:12;height:2" coordorigin="3047,4818" coordsize="12,0" path="m3047,4818l3059,4818e" filled="false" stroked="true" strokeweight=".6pt" strokecolor="#000000">
                <v:path arrowok="t"/>
              </v:shape>
            </v:group>
            <v:group style="position:absolute;left:3066;top:4818;width:12;height:2" coordorigin="3066,4818" coordsize="12,2">
              <v:shape style="position:absolute;left:3066;top:4818;width:12;height:2" coordorigin="3066,4818" coordsize="12,0" path="m3066,4818l3078,4818e" filled="false" stroked="true" strokeweight=".6pt" strokecolor="#000000">
                <v:path arrowok="t"/>
              </v:shape>
            </v:group>
            <v:group style="position:absolute;left:3085;top:4818;width:12;height:2" coordorigin="3085,4818" coordsize="12,2">
              <v:shape style="position:absolute;left:3085;top:4818;width:12;height:2" coordorigin="3085,4818" coordsize="12,0" path="m3085,4818l3097,4818e" filled="false" stroked="true" strokeweight=".6pt" strokecolor="#000000">
                <v:path arrowok="t"/>
              </v:shape>
            </v:group>
            <v:group style="position:absolute;left:3104;top:4818;width:12;height:2" coordorigin="3104,4818" coordsize="12,2">
              <v:shape style="position:absolute;left:3104;top:4818;width:12;height:2" coordorigin="3104,4818" coordsize="12,0" path="m3104,4818l3116,4818e" filled="false" stroked="true" strokeweight=".6pt" strokecolor="#000000">
                <v:path arrowok="t"/>
              </v:shape>
            </v:group>
            <v:group style="position:absolute;left:3124;top:4818;width:12;height:2" coordorigin="3124,4818" coordsize="12,2">
              <v:shape style="position:absolute;left:3124;top:4818;width:12;height:2" coordorigin="3124,4818" coordsize="12,0" path="m3124,4818l3136,4818e" filled="false" stroked="true" strokeweight=".6pt" strokecolor="#000000">
                <v:path arrowok="t"/>
              </v:shape>
            </v:group>
            <v:group style="position:absolute;left:3143;top:4818;width:12;height:2" coordorigin="3143,4818" coordsize="12,2">
              <v:shape style="position:absolute;left:3143;top:4818;width:12;height:2" coordorigin="3143,4818" coordsize="12,0" path="m3143,4818l3155,4818e" filled="false" stroked="true" strokeweight=".6pt" strokecolor="#000000">
                <v:path arrowok="t"/>
              </v:shape>
            </v:group>
            <v:group style="position:absolute;left:3162;top:4818;width:12;height:2" coordorigin="3162,4818" coordsize="12,2">
              <v:shape style="position:absolute;left:3162;top:4818;width:12;height:2" coordorigin="3162,4818" coordsize="12,0" path="m3162,4818l3174,4818e" filled="false" stroked="true" strokeweight=".6pt" strokecolor="#000000">
                <v:path arrowok="t"/>
              </v:shape>
            </v:group>
            <v:group style="position:absolute;left:3181;top:4818;width:12;height:2" coordorigin="3181,4818" coordsize="12,2">
              <v:shape style="position:absolute;left:3181;top:4818;width:12;height:2" coordorigin="3181,4818" coordsize="12,0" path="m3181,4818l3193,4818e" filled="false" stroked="true" strokeweight=".6pt" strokecolor="#000000">
                <v:path arrowok="t"/>
              </v:shape>
            </v:group>
            <v:group style="position:absolute;left:3200;top:4818;width:12;height:2" coordorigin="3200,4818" coordsize="12,2">
              <v:shape style="position:absolute;left:3200;top:4818;width:12;height:2" coordorigin="3200,4818" coordsize="12,0" path="m3200,4818l3212,4818e" filled="false" stroked="true" strokeweight=".6pt" strokecolor="#000000">
                <v:path arrowok="t"/>
              </v:shape>
            </v:group>
            <v:group style="position:absolute;left:3220;top:4818;width:12;height:2" coordorigin="3220,4818" coordsize="12,2">
              <v:shape style="position:absolute;left:3220;top:4818;width:12;height:2" coordorigin="3220,4818" coordsize="12,0" path="m3220,4818l3232,4818e" filled="false" stroked="true" strokeweight=".6pt" strokecolor="#000000">
                <v:path arrowok="t"/>
              </v:shape>
            </v:group>
            <v:group style="position:absolute;left:3239;top:4818;width:12;height:2" coordorigin="3239,4818" coordsize="12,2">
              <v:shape style="position:absolute;left:3239;top:4818;width:12;height:2" coordorigin="3239,4818" coordsize="12,0" path="m3239,4818l3251,4818e" filled="false" stroked="true" strokeweight=".6pt" strokecolor="#000000">
                <v:path arrowok="t"/>
              </v:shape>
            </v:group>
            <v:group style="position:absolute;left:3258;top:4818;width:12;height:2" coordorigin="3258,4818" coordsize="12,2">
              <v:shape style="position:absolute;left:3258;top:4818;width:12;height:2" coordorigin="3258,4818" coordsize="12,0" path="m3258,4818l3270,4818e" filled="false" stroked="true" strokeweight=".6pt" strokecolor="#000000">
                <v:path arrowok="t"/>
              </v:shape>
            </v:group>
            <v:group style="position:absolute;left:3277;top:4818;width:12;height:2" coordorigin="3277,4818" coordsize="12,2">
              <v:shape style="position:absolute;left:3277;top:4818;width:12;height:2" coordorigin="3277,4818" coordsize="12,0" path="m3277,4818l3289,4818e" filled="false" stroked="true" strokeweight=".6pt" strokecolor="#000000">
                <v:path arrowok="t"/>
              </v:shape>
            </v:group>
            <v:group style="position:absolute;left:3296;top:4818;width:12;height:2" coordorigin="3296,4818" coordsize="12,2">
              <v:shape style="position:absolute;left:3296;top:4818;width:12;height:2" coordorigin="3296,4818" coordsize="12,0" path="m3296,4818l3308,4818e" filled="false" stroked="true" strokeweight=".6pt" strokecolor="#000000">
                <v:path arrowok="t"/>
              </v:shape>
            </v:group>
            <v:group style="position:absolute;left:3316;top:4818;width:12;height:2" coordorigin="3316,4818" coordsize="12,2">
              <v:shape style="position:absolute;left:3316;top:4818;width:12;height:2" coordorigin="3316,4818" coordsize="12,0" path="m3316,4818l3328,4818e" filled="false" stroked="true" strokeweight=".6pt" strokecolor="#000000">
                <v:path arrowok="t"/>
              </v:shape>
            </v:group>
            <v:group style="position:absolute;left:3335;top:4818;width:12;height:2" coordorigin="3335,4818" coordsize="12,2">
              <v:shape style="position:absolute;left:3335;top:4818;width:12;height:2" coordorigin="3335,4818" coordsize="12,0" path="m3335,4818l3347,4818e" filled="false" stroked="true" strokeweight=".6pt" strokecolor="#000000">
                <v:path arrowok="t"/>
              </v:shape>
            </v:group>
            <v:group style="position:absolute;left:3354;top:4818;width:12;height:2" coordorigin="3354,4818" coordsize="12,2">
              <v:shape style="position:absolute;left:3354;top:4818;width:12;height:2" coordorigin="3354,4818" coordsize="12,0" path="m3354,4818l3366,4818e" filled="false" stroked="true" strokeweight=".6pt" strokecolor="#000000">
                <v:path arrowok="t"/>
              </v:shape>
            </v:group>
            <v:group style="position:absolute;left:3373;top:4818;width:12;height:2" coordorigin="3373,4818" coordsize="12,2">
              <v:shape style="position:absolute;left:3373;top:4818;width:12;height:2" coordorigin="3373,4818" coordsize="12,0" path="m3373,4818l3385,4818e" filled="false" stroked="true" strokeweight=".6pt" strokecolor="#000000">
                <v:path arrowok="t"/>
              </v:shape>
            </v:group>
            <v:group style="position:absolute;left:3392;top:4818;width:12;height:2" coordorigin="3392,4818" coordsize="12,2">
              <v:shape style="position:absolute;left:3392;top:4818;width:12;height:2" coordorigin="3392,4818" coordsize="12,0" path="m3392,4818l3404,4818e" filled="false" stroked="true" strokeweight=".6pt" strokecolor="#000000">
                <v:path arrowok="t"/>
              </v:shape>
            </v:group>
            <v:group style="position:absolute;left:3412;top:4818;width:12;height:2" coordorigin="3412,4818" coordsize="12,2">
              <v:shape style="position:absolute;left:3412;top:4818;width:12;height:2" coordorigin="3412,4818" coordsize="12,0" path="m3412,4818l3424,4818e" filled="false" stroked="true" strokeweight=".6pt" strokecolor="#000000">
                <v:path arrowok="t"/>
              </v:shape>
            </v:group>
            <v:group style="position:absolute;left:3431;top:4818;width:12;height:2" coordorigin="3431,4818" coordsize="12,2">
              <v:shape style="position:absolute;left:3431;top:4818;width:12;height:2" coordorigin="3431,4818" coordsize="12,0" path="m3431,4818l3443,4818e" filled="false" stroked="true" strokeweight=".6pt" strokecolor="#000000">
                <v:path arrowok="t"/>
              </v:shape>
            </v:group>
            <v:group style="position:absolute;left:3450;top:4818;width:12;height:2" coordorigin="3450,4818" coordsize="12,2">
              <v:shape style="position:absolute;left:3450;top:4818;width:12;height:2" coordorigin="3450,4818" coordsize="12,0" path="m3450,4818l3462,4818e" filled="false" stroked="true" strokeweight=".6pt" strokecolor="#000000">
                <v:path arrowok="t"/>
              </v:shape>
            </v:group>
            <v:group style="position:absolute;left:3469;top:4818;width:12;height:2" coordorigin="3469,4818" coordsize="12,2">
              <v:shape style="position:absolute;left:3469;top:4818;width:12;height:2" coordorigin="3469,4818" coordsize="12,0" path="m3469,4818l3481,4818e" filled="false" stroked="true" strokeweight=".6pt" strokecolor="#000000">
                <v:path arrowok="t"/>
              </v:shape>
            </v:group>
            <v:group style="position:absolute;left:3488;top:4818;width:12;height:2" coordorigin="3488,4818" coordsize="12,2">
              <v:shape style="position:absolute;left:3488;top:4818;width:12;height:2" coordorigin="3488,4818" coordsize="12,0" path="m3488,4818l3500,4818e" filled="false" stroked="true" strokeweight=".6pt" strokecolor="#000000">
                <v:path arrowok="t"/>
              </v:shape>
            </v:group>
            <v:group style="position:absolute;left:3508;top:4818;width:12;height:2" coordorigin="3508,4818" coordsize="12,2">
              <v:shape style="position:absolute;left:3508;top:4818;width:12;height:2" coordorigin="3508,4818" coordsize="12,0" path="m3508,4818l3520,4818e" filled="false" stroked="true" strokeweight=".6pt" strokecolor="#000000">
                <v:path arrowok="t"/>
              </v:shape>
            </v:group>
            <v:group style="position:absolute;left:3527;top:4818;width:12;height:2" coordorigin="3527,4818" coordsize="12,2">
              <v:shape style="position:absolute;left:3527;top:4818;width:12;height:2" coordorigin="3527,4818" coordsize="12,0" path="m3527,4818l3539,4818e" filled="false" stroked="true" strokeweight=".6pt" strokecolor="#000000">
                <v:path arrowok="t"/>
              </v:shape>
            </v:group>
            <v:group style="position:absolute;left:3546;top:4818;width:12;height:2" coordorigin="3546,4818" coordsize="12,2">
              <v:shape style="position:absolute;left:3546;top:4818;width:12;height:2" coordorigin="3546,4818" coordsize="12,0" path="m3546,4818l3558,4818e" filled="false" stroked="true" strokeweight=".6pt" strokecolor="#000000">
                <v:path arrowok="t"/>
              </v:shape>
            </v:group>
            <v:group style="position:absolute;left:3565;top:4818;width:12;height:2" coordorigin="3565,4818" coordsize="12,2">
              <v:shape style="position:absolute;left:3565;top:4818;width:12;height:2" coordorigin="3565,4818" coordsize="12,0" path="m3565,4818l3577,4818e" filled="false" stroked="true" strokeweight=".6pt" strokecolor="#000000">
                <v:path arrowok="t"/>
              </v:shape>
            </v:group>
            <v:group style="position:absolute;left:3584;top:4818;width:12;height:2" coordorigin="3584,4818" coordsize="12,2">
              <v:shape style="position:absolute;left:3584;top:4818;width:12;height:2" coordorigin="3584,4818" coordsize="12,0" path="m3584,4818l3596,4818e" filled="false" stroked="true" strokeweight=".6pt" strokecolor="#000000">
                <v:path arrowok="t"/>
              </v:shape>
            </v:group>
            <v:group style="position:absolute;left:3604;top:4818;width:12;height:2" coordorigin="3604,4818" coordsize="12,2">
              <v:shape style="position:absolute;left:3604;top:4818;width:12;height:2" coordorigin="3604,4818" coordsize="12,0" path="m3604,4818l3616,4818e" filled="false" stroked="true" strokeweight=".6pt" strokecolor="#000000">
                <v:path arrowok="t"/>
              </v:shape>
            </v:group>
            <v:group style="position:absolute;left:3623;top:4818;width:12;height:2" coordorigin="3623,4818" coordsize="12,2">
              <v:shape style="position:absolute;left:3623;top:4818;width:12;height:2" coordorigin="3623,4818" coordsize="12,0" path="m3623,4818l3635,4818e" filled="false" stroked="true" strokeweight=".6pt" strokecolor="#000000">
                <v:path arrowok="t"/>
              </v:shape>
            </v:group>
            <v:group style="position:absolute;left:3642;top:4818;width:12;height:2" coordorigin="3642,4818" coordsize="12,2">
              <v:shape style="position:absolute;left:3642;top:4818;width:12;height:2" coordorigin="3642,4818" coordsize="12,0" path="m3642,4818l3654,4818e" filled="false" stroked="true" strokeweight=".6pt" strokecolor="#000000">
                <v:path arrowok="t"/>
              </v:shape>
            </v:group>
            <v:group style="position:absolute;left:3661;top:4818;width:12;height:2" coordorigin="3661,4818" coordsize="12,2">
              <v:shape style="position:absolute;left:3661;top:4818;width:12;height:2" coordorigin="3661,4818" coordsize="12,0" path="m3661,4818l3673,4818e" filled="false" stroked="true" strokeweight=".6pt" strokecolor="#000000">
                <v:path arrowok="t"/>
              </v:shape>
            </v:group>
            <v:group style="position:absolute;left:3680;top:4818;width:12;height:2" coordorigin="3680,4818" coordsize="12,2">
              <v:shape style="position:absolute;left:3680;top:4818;width:12;height:2" coordorigin="3680,4818" coordsize="12,0" path="m3680,4818l3692,4818e" filled="false" stroked="true" strokeweight=".6pt" strokecolor="#000000">
                <v:path arrowok="t"/>
              </v:shape>
            </v:group>
            <v:group style="position:absolute;left:3700;top:4818;width:12;height:2" coordorigin="3700,4818" coordsize="12,2">
              <v:shape style="position:absolute;left:3700;top:4818;width:12;height:2" coordorigin="3700,4818" coordsize="12,0" path="m3700,4818l3712,4818e" filled="false" stroked="true" strokeweight=".6pt" strokecolor="#000000">
                <v:path arrowok="t"/>
              </v:shape>
            </v:group>
            <v:group style="position:absolute;left:3719;top:4818;width:12;height:2" coordorigin="3719,4818" coordsize="12,2">
              <v:shape style="position:absolute;left:3719;top:4818;width:12;height:2" coordorigin="3719,4818" coordsize="12,0" path="m3719,4818l3731,4818e" filled="false" stroked="true" strokeweight=".6pt" strokecolor="#000000">
                <v:path arrowok="t"/>
              </v:shape>
            </v:group>
            <v:group style="position:absolute;left:3738;top:4818;width:12;height:2" coordorigin="3738,4818" coordsize="12,2">
              <v:shape style="position:absolute;left:3738;top:4818;width:12;height:2" coordorigin="3738,4818" coordsize="12,0" path="m3738,4818l3750,4818e" filled="false" stroked="true" strokeweight=".6pt" strokecolor="#000000">
                <v:path arrowok="t"/>
              </v:shape>
            </v:group>
            <v:group style="position:absolute;left:3757;top:4818;width:12;height:2" coordorigin="3757,4818" coordsize="12,2">
              <v:shape style="position:absolute;left:3757;top:4818;width:12;height:2" coordorigin="3757,4818" coordsize="12,0" path="m3757,4818l3769,4818e" filled="false" stroked="true" strokeweight=".6pt" strokecolor="#000000">
                <v:path arrowok="t"/>
              </v:shape>
            </v:group>
            <v:group style="position:absolute;left:3776;top:4818;width:12;height:2" coordorigin="3776,4818" coordsize="12,2">
              <v:shape style="position:absolute;left:3776;top:4818;width:12;height:2" coordorigin="3776,4818" coordsize="12,0" path="m3776,4818l3788,4818e" filled="false" stroked="true" strokeweight=".6pt" strokecolor="#000000">
                <v:path arrowok="t"/>
              </v:shape>
            </v:group>
            <v:group style="position:absolute;left:3796;top:4818;width:12;height:2" coordorigin="3796,4818" coordsize="12,2">
              <v:shape style="position:absolute;left:3796;top:4818;width:12;height:2" coordorigin="3796,4818" coordsize="12,0" path="m3796,4818l3808,4818e" filled="false" stroked="true" strokeweight=".6pt" strokecolor="#000000">
                <v:path arrowok="t"/>
              </v:shape>
            </v:group>
            <v:group style="position:absolute;left:3815;top:4818;width:12;height:2" coordorigin="3815,4818" coordsize="12,2">
              <v:shape style="position:absolute;left:3815;top:4818;width:12;height:2" coordorigin="3815,4818" coordsize="12,0" path="m3815,4818l3827,4818e" filled="false" stroked="true" strokeweight=".6pt" strokecolor="#000000">
                <v:path arrowok="t"/>
              </v:shape>
            </v:group>
            <v:group style="position:absolute;left:3834;top:4818;width:12;height:2" coordorigin="3834,4818" coordsize="12,2">
              <v:shape style="position:absolute;left:3834;top:4818;width:12;height:2" coordorigin="3834,4818" coordsize="12,0" path="m3834,4818l3846,4818e" filled="false" stroked="true" strokeweight=".6pt" strokecolor="#000000">
                <v:path arrowok="t"/>
              </v:shape>
            </v:group>
            <v:group style="position:absolute;left:3853;top:4818;width:12;height:2" coordorigin="3853,4818" coordsize="12,2">
              <v:shape style="position:absolute;left:3853;top:4818;width:12;height:2" coordorigin="3853,4818" coordsize="12,0" path="m3853,4818l3865,4818e" filled="false" stroked="true" strokeweight=".6pt" strokecolor="#000000">
                <v:path arrowok="t"/>
              </v:shape>
            </v:group>
            <v:group style="position:absolute;left:3872;top:4818;width:12;height:2" coordorigin="3872,4818" coordsize="12,2">
              <v:shape style="position:absolute;left:3872;top:4818;width:12;height:2" coordorigin="3872,4818" coordsize="12,0" path="m3872,4818l3884,4818e" filled="false" stroked="true" strokeweight=".6pt" strokecolor="#000000">
                <v:path arrowok="t"/>
              </v:shape>
            </v:group>
            <v:group style="position:absolute;left:3892;top:4818;width:12;height:2" coordorigin="3892,4818" coordsize="12,2">
              <v:shape style="position:absolute;left:3892;top:4818;width:12;height:2" coordorigin="3892,4818" coordsize="12,0" path="m3892,4818l3904,4818e" filled="false" stroked="true" strokeweight=".6pt" strokecolor="#000000">
                <v:path arrowok="t"/>
              </v:shape>
            </v:group>
            <v:group style="position:absolute;left:3911;top:4818;width:12;height:2" coordorigin="3911,4818" coordsize="12,2">
              <v:shape style="position:absolute;left:3911;top:4818;width:12;height:2" coordorigin="3911,4818" coordsize="12,0" path="m3911,4818l3923,4818e" filled="false" stroked="true" strokeweight=".6pt" strokecolor="#000000">
                <v:path arrowok="t"/>
              </v:shape>
            </v:group>
            <v:group style="position:absolute;left:3930;top:4818;width:12;height:2" coordorigin="3930,4818" coordsize="12,2">
              <v:shape style="position:absolute;left:3930;top:4818;width:12;height:2" coordorigin="3930,4818" coordsize="12,0" path="m3930,4818l3942,4818e" filled="false" stroked="true" strokeweight=".6pt" strokecolor="#000000">
                <v:path arrowok="t"/>
              </v:shape>
            </v:group>
            <v:group style="position:absolute;left:3949;top:4818;width:12;height:2" coordorigin="3949,4818" coordsize="12,2">
              <v:shape style="position:absolute;left:3949;top:4818;width:12;height:2" coordorigin="3949,4818" coordsize="12,0" path="m3949,4818l3961,4818e" filled="false" stroked="true" strokeweight=".6pt" strokecolor="#000000">
                <v:path arrowok="t"/>
              </v:shape>
            </v:group>
            <v:group style="position:absolute;left:3968;top:4818;width:12;height:2" coordorigin="3968,4818" coordsize="12,2">
              <v:shape style="position:absolute;left:3968;top:4818;width:12;height:2" coordorigin="3968,4818" coordsize="12,0" path="m3968,4818l3980,4818e" filled="false" stroked="true" strokeweight=".6pt" strokecolor="#000000">
                <v:path arrowok="t"/>
              </v:shape>
            </v:group>
            <v:group style="position:absolute;left:3988;top:4818;width:12;height:2" coordorigin="3988,4818" coordsize="12,2">
              <v:shape style="position:absolute;left:3988;top:4818;width:12;height:2" coordorigin="3988,4818" coordsize="12,0" path="m3988,4818l4000,4818e" filled="false" stroked="true" strokeweight=".6pt" strokecolor="#000000">
                <v:path arrowok="t"/>
              </v:shape>
            </v:group>
            <v:group style="position:absolute;left:4007;top:4818;width:12;height:2" coordorigin="4007,4818" coordsize="12,2">
              <v:shape style="position:absolute;left:4007;top:4818;width:12;height:2" coordorigin="4007,4818" coordsize="12,0" path="m4007,4818l4019,4818e" filled="false" stroked="true" strokeweight=".6pt" strokecolor="#000000">
                <v:path arrowok="t"/>
              </v:shape>
            </v:group>
            <v:group style="position:absolute;left:4026;top:4818;width:12;height:2" coordorigin="4026,4818" coordsize="12,2">
              <v:shape style="position:absolute;left:4026;top:4818;width:12;height:2" coordorigin="4026,4818" coordsize="12,0" path="m4026,4818l4038,4818e" filled="false" stroked="true" strokeweight=".6pt" strokecolor="#000000">
                <v:path arrowok="t"/>
              </v:shape>
            </v:group>
            <v:group style="position:absolute;left:4045;top:4818;width:12;height:2" coordorigin="4045,4818" coordsize="12,2">
              <v:shape style="position:absolute;left:4045;top:4818;width:12;height:2" coordorigin="4045,4818" coordsize="12,0" path="m4045,4818l4057,4818e" filled="false" stroked="true" strokeweight=".6pt" strokecolor="#000000">
                <v:path arrowok="t"/>
              </v:shape>
            </v:group>
            <v:group style="position:absolute;left:4064;top:4818;width:12;height:2" coordorigin="4064,4818" coordsize="12,2">
              <v:shape style="position:absolute;left:4064;top:4818;width:12;height:2" coordorigin="4064,4818" coordsize="12,0" path="m4064,4818l4076,4818e" filled="false" stroked="true" strokeweight=".6pt" strokecolor="#000000">
                <v:path arrowok="t"/>
              </v:shape>
            </v:group>
            <v:group style="position:absolute;left:4084;top:4818;width:12;height:2" coordorigin="4084,4818" coordsize="12,2">
              <v:shape style="position:absolute;left:4084;top:4818;width:12;height:2" coordorigin="4084,4818" coordsize="12,0" path="m4084,4818l4096,4818e" filled="false" stroked="true" strokeweight=".6pt" strokecolor="#000000">
                <v:path arrowok="t"/>
              </v:shape>
            </v:group>
            <v:group style="position:absolute;left:4103;top:4818;width:12;height:2" coordorigin="4103,4818" coordsize="12,2">
              <v:shape style="position:absolute;left:4103;top:4818;width:12;height:2" coordorigin="4103,4818" coordsize="12,0" path="m4103,4818l4115,4818e" filled="false" stroked="true" strokeweight=".6pt" strokecolor="#000000">
                <v:path arrowok="t"/>
              </v:shape>
            </v:group>
            <v:group style="position:absolute;left:4122;top:4818;width:12;height:2" coordorigin="4122,4818" coordsize="12,2">
              <v:shape style="position:absolute;left:4122;top:4818;width:12;height:2" coordorigin="4122,4818" coordsize="12,0" path="m4122,4818l4134,4818e" filled="false" stroked="true" strokeweight=".6pt" strokecolor="#000000">
                <v:path arrowok="t"/>
              </v:shape>
            </v:group>
            <v:group style="position:absolute;left:4141;top:4818;width:12;height:2" coordorigin="4141,4818" coordsize="12,2">
              <v:shape style="position:absolute;left:4141;top:4818;width:12;height:2" coordorigin="4141,4818" coordsize="12,0" path="m4141,4818l4153,4818e" filled="false" stroked="true" strokeweight=".6pt" strokecolor="#000000">
                <v:path arrowok="t"/>
              </v:shape>
            </v:group>
            <v:group style="position:absolute;left:4160;top:4818;width:12;height:2" coordorigin="4160,4818" coordsize="12,2">
              <v:shape style="position:absolute;left:4160;top:4818;width:12;height:2" coordorigin="4160,4818" coordsize="12,0" path="m4160,4818l4172,4818e" filled="false" stroked="true" strokeweight=".6pt" strokecolor="#000000">
                <v:path arrowok="t"/>
              </v:shape>
            </v:group>
            <v:group style="position:absolute;left:4180;top:4818;width:12;height:2" coordorigin="4180,4818" coordsize="12,2">
              <v:shape style="position:absolute;left:4180;top:4818;width:12;height:2" coordorigin="4180,4818" coordsize="12,0" path="m4180,4818l4192,4818e" filled="false" stroked="true" strokeweight=".6pt" strokecolor="#000000">
                <v:path arrowok="t"/>
              </v:shape>
            </v:group>
            <v:group style="position:absolute;left:4199;top:4818;width:12;height:2" coordorigin="4199,4818" coordsize="12,2">
              <v:shape style="position:absolute;left:4199;top:4818;width:12;height:2" coordorigin="4199,4818" coordsize="12,0" path="m4199,4818l4211,4818e" filled="false" stroked="true" strokeweight=".6pt" strokecolor="#000000">
                <v:path arrowok="t"/>
              </v:shape>
            </v:group>
            <v:group style="position:absolute;left:4218;top:4818;width:12;height:2" coordorigin="4218,4818" coordsize="12,2">
              <v:shape style="position:absolute;left:4218;top:4818;width:12;height:2" coordorigin="4218,4818" coordsize="12,0" path="m4218,4818l4230,4818e" filled="false" stroked="true" strokeweight=".6pt" strokecolor="#000000">
                <v:path arrowok="t"/>
              </v:shape>
            </v:group>
            <v:group style="position:absolute;left:4237;top:4818;width:12;height:2" coordorigin="4237,4818" coordsize="12,2">
              <v:shape style="position:absolute;left:4237;top:4818;width:12;height:2" coordorigin="4237,4818" coordsize="12,0" path="m4237,4818l4249,4818e" filled="false" stroked="true" strokeweight=".6pt" strokecolor="#000000">
                <v:path arrowok="t"/>
              </v:shape>
            </v:group>
            <v:group style="position:absolute;left:4256;top:4818;width:12;height:2" coordorigin="4256,4818" coordsize="12,2">
              <v:shape style="position:absolute;left:4256;top:4818;width:12;height:2" coordorigin="4256,4818" coordsize="12,0" path="m4256,4818l4268,4818e" filled="false" stroked="true" strokeweight=".6pt" strokecolor="#000000">
                <v:path arrowok="t"/>
              </v:shape>
            </v:group>
            <v:group style="position:absolute;left:4276;top:4818;width:12;height:2" coordorigin="4276,4818" coordsize="12,2">
              <v:shape style="position:absolute;left:4276;top:4818;width:12;height:2" coordorigin="4276,4818" coordsize="12,0" path="m4276,4818l4288,4818e" filled="false" stroked="true" strokeweight=".6pt" strokecolor="#000000">
                <v:path arrowok="t"/>
              </v:shape>
            </v:group>
            <v:group style="position:absolute;left:4295;top:4818;width:12;height:2" coordorigin="4295,4818" coordsize="12,2">
              <v:shape style="position:absolute;left:4295;top:4818;width:12;height:2" coordorigin="4295,4818" coordsize="12,0" path="m4295,4818l4307,4818e" filled="false" stroked="true" strokeweight=".6pt" strokecolor="#000000">
                <v:path arrowok="t"/>
              </v:shape>
            </v:group>
            <v:group style="position:absolute;left:4314;top:4818;width:12;height:2" coordorigin="4314,4818" coordsize="12,2">
              <v:shape style="position:absolute;left:4314;top:4818;width:12;height:2" coordorigin="4314,4818" coordsize="12,0" path="m4314,4818l4326,4818e" filled="false" stroked="true" strokeweight=".6pt" strokecolor="#000000">
                <v:path arrowok="t"/>
              </v:shape>
            </v:group>
            <v:group style="position:absolute;left:4333;top:4818;width:12;height:2" coordorigin="4333,4818" coordsize="12,2">
              <v:shape style="position:absolute;left:4333;top:4818;width:12;height:2" coordorigin="4333,4818" coordsize="12,0" path="m4333,4818l4345,4818e" filled="false" stroked="true" strokeweight=".6pt" strokecolor="#000000">
                <v:path arrowok="t"/>
              </v:shape>
            </v:group>
            <v:group style="position:absolute;left:4352;top:4818;width:12;height:2" coordorigin="4352,4818" coordsize="12,2">
              <v:shape style="position:absolute;left:4352;top:4818;width:12;height:2" coordorigin="4352,4818" coordsize="12,0" path="m4352,4818l4364,4818e" filled="false" stroked="true" strokeweight=".6pt" strokecolor="#000000">
                <v:path arrowok="t"/>
              </v:shape>
            </v:group>
            <v:group style="position:absolute;left:4372;top:4818;width:12;height:2" coordorigin="4372,4818" coordsize="12,2">
              <v:shape style="position:absolute;left:4372;top:4818;width:12;height:2" coordorigin="4372,4818" coordsize="12,0" path="m4372,4818l4384,4818e" filled="false" stroked="true" strokeweight=".6pt" strokecolor="#000000">
                <v:path arrowok="t"/>
              </v:shape>
            </v:group>
            <v:group style="position:absolute;left:4391;top:4818;width:12;height:2" coordorigin="4391,4818" coordsize="12,2">
              <v:shape style="position:absolute;left:4391;top:4818;width:12;height:2" coordorigin="4391,4818" coordsize="12,0" path="m4391,4818l4403,4818e" filled="false" stroked="true" strokeweight=".6pt" strokecolor="#000000">
                <v:path arrowok="t"/>
              </v:shape>
            </v:group>
            <v:group style="position:absolute;left:4410;top:4818;width:12;height:2" coordorigin="4410,4818" coordsize="12,2">
              <v:shape style="position:absolute;left:4410;top:4818;width:12;height:2" coordorigin="4410,4818" coordsize="12,0" path="m4410,4818l4422,4818e" filled="false" stroked="true" strokeweight=".6pt" strokecolor="#000000">
                <v:path arrowok="t"/>
              </v:shape>
            </v:group>
            <v:group style="position:absolute;left:4429;top:4818;width:12;height:2" coordorigin="4429,4818" coordsize="12,2">
              <v:shape style="position:absolute;left:4429;top:4818;width:12;height:2" coordorigin="4429,4818" coordsize="12,0" path="m4429,4818l4441,4818e" filled="false" stroked="true" strokeweight=".6pt" strokecolor="#000000">
                <v:path arrowok="t"/>
              </v:shape>
            </v:group>
            <v:group style="position:absolute;left:4448;top:4818;width:12;height:2" coordorigin="4448,4818" coordsize="12,2">
              <v:shape style="position:absolute;left:4448;top:4818;width:12;height:2" coordorigin="4448,4818" coordsize="12,0" path="m4448,4818l4460,4818e" filled="false" stroked="true" strokeweight=".6pt" strokecolor="#000000">
                <v:path arrowok="t"/>
              </v:shape>
            </v:group>
            <v:group style="position:absolute;left:4468;top:4818;width:12;height:2" coordorigin="4468,4818" coordsize="12,2">
              <v:shape style="position:absolute;left:4468;top:4818;width:12;height:2" coordorigin="4468,4818" coordsize="12,0" path="m4468,4818l4480,4818e" filled="false" stroked="true" strokeweight=".6pt" strokecolor="#000000">
                <v:path arrowok="t"/>
              </v:shape>
            </v:group>
            <v:group style="position:absolute;left:4487;top:4818;width:12;height:2" coordorigin="4487,4818" coordsize="12,2">
              <v:shape style="position:absolute;left:4487;top:4818;width:12;height:2" coordorigin="4487,4818" coordsize="12,0" path="m4487,4818l4499,4818e" filled="false" stroked="true" strokeweight=".6pt" strokecolor="#000000">
                <v:path arrowok="t"/>
              </v:shape>
            </v:group>
            <v:group style="position:absolute;left:4506;top:4818;width:12;height:2" coordorigin="4506,4818" coordsize="12,2">
              <v:shape style="position:absolute;left:4506;top:4818;width:12;height:2" coordorigin="4506,4818" coordsize="12,0" path="m4506,4818l4518,4818e" filled="false" stroked="true" strokeweight=".6pt" strokecolor="#000000">
                <v:path arrowok="t"/>
              </v:shape>
            </v:group>
            <v:group style="position:absolute;left:4525;top:4818;width:12;height:2" coordorigin="4525,4818" coordsize="12,2">
              <v:shape style="position:absolute;left:4525;top:4818;width:12;height:2" coordorigin="4525,4818" coordsize="12,0" path="m4525,4818l4537,4818e" filled="false" stroked="true" strokeweight=".6pt" strokecolor="#000000">
                <v:path arrowok="t"/>
              </v:shape>
            </v:group>
            <v:group style="position:absolute;left:4544;top:4818;width:12;height:2" coordorigin="4544,4818" coordsize="12,2">
              <v:shape style="position:absolute;left:4544;top:4818;width:12;height:2" coordorigin="4544,4818" coordsize="12,0" path="m4544,4818l4556,4818e" filled="false" stroked="true" strokeweight=".6pt" strokecolor="#000000">
                <v:path arrowok="t"/>
              </v:shape>
            </v:group>
            <v:group style="position:absolute;left:4564;top:4818;width:12;height:2" coordorigin="4564,4818" coordsize="12,2">
              <v:shape style="position:absolute;left:4564;top:4818;width:12;height:2" coordorigin="4564,4818" coordsize="12,0" path="m4564,4818l4576,4818e" filled="false" stroked="true" strokeweight=".6pt" strokecolor="#000000">
                <v:path arrowok="t"/>
              </v:shape>
            </v:group>
            <v:group style="position:absolute;left:4583;top:4818;width:12;height:2" coordorigin="4583,4818" coordsize="12,2">
              <v:shape style="position:absolute;left:4583;top:4818;width:12;height:2" coordorigin="4583,4818" coordsize="12,0" path="m4583,4818l4595,4818e" filled="false" stroked="true" strokeweight=".6pt" strokecolor="#000000">
                <v:path arrowok="t"/>
              </v:shape>
            </v:group>
            <v:group style="position:absolute;left:4602;top:4818;width:12;height:2" coordorigin="4602,4818" coordsize="12,2">
              <v:shape style="position:absolute;left:4602;top:4818;width:12;height:2" coordorigin="4602,4818" coordsize="12,0" path="m4602,4818l4614,4818e" filled="false" stroked="true" strokeweight=".6pt" strokecolor="#000000">
                <v:path arrowok="t"/>
              </v:shape>
            </v:group>
            <v:group style="position:absolute;left:4621;top:4818;width:12;height:2" coordorigin="4621,4818" coordsize="12,2">
              <v:shape style="position:absolute;left:4621;top:4818;width:12;height:2" coordorigin="4621,4818" coordsize="12,0" path="m4621,4818l4633,4818e" filled="false" stroked="true" strokeweight=".6pt" strokecolor="#000000">
                <v:path arrowok="t"/>
              </v:shape>
            </v:group>
            <v:group style="position:absolute;left:4640;top:4818;width:12;height:2" coordorigin="4640,4818" coordsize="12,2">
              <v:shape style="position:absolute;left:4640;top:4818;width:12;height:2" coordorigin="4640,4818" coordsize="12,0" path="m4640,4818l4652,4818e" filled="false" stroked="true" strokeweight=".6pt" strokecolor="#000000">
                <v:path arrowok="t"/>
              </v:shape>
            </v:group>
            <v:group style="position:absolute;left:4660;top:4818;width:12;height:2" coordorigin="4660,4818" coordsize="12,2">
              <v:shape style="position:absolute;left:4660;top:4818;width:12;height:2" coordorigin="4660,4818" coordsize="12,0" path="m4660,4818l4672,4818e" filled="false" stroked="true" strokeweight=".6pt" strokecolor="#000000">
                <v:path arrowok="t"/>
              </v:shape>
            </v:group>
            <v:group style="position:absolute;left:4679;top:4818;width:12;height:2" coordorigin="4679,4818" coordsize="12,2">
              <v:shape style="position:absolute;left:4679;top:4818;width:12;height:2" coordorigin="4679,4818" coordsize="12,0" path="m4679,4818l4691,4818e" filled="false" stroked="true" strokeweight=".6pt" strokecolor="#000000">
                <v:path arrowok="t"/>
              </v:shape>
            </v:group>
            <v:group style="position:absolute;left:4698;top:4818;width:12;height:2" coordorigin="4698,4818" coordsize="12,2">
              <v:shape style="position:absolute;left:4698;top:4818;width:12;height:2" coordorigin="4698,4818" coordsize="12,0" path="m4698,4818l4710,4818e" filled="false" stroked="true" strokeweight=".6pt" strokecolor="#000000">
                <v:path arrowok="t"/>
              </v:shape>
            </v:group>
            <v:group style="position:absolute;left:4717;top:4818;width:12;height:2" coordorigin="4717,4818" coordsize="12,2">
              <v:shape style="position:absolute;left:4717;top:4818;width:12;height:2" coordorigin="4717,4818" coordsize="12,0" path="m4717,4818l4729,4818e" filled="false" stroked="true" strokeweight=".6pt" strokecolor="#000000">
                <v:path arrowok="t"/>
              </v:shape>
            </v:group>
            <v:group style="position:absolute;left:4736;top:4818;width:12;height:2" coordorigin="4736,4818" coordsize="12,2">
              <v:shape style="position:absolute;left:4736;top:4818;width:12;height:2" coordorigin="4736,4818" coordsize="12,0" path="m4736,4818l4748,4818e" filled="false" stroked="true" strokeweight=".6pt" strokecolor="#000000">
                <v:path arrowok="t"/>
              </v:shape>
            </v:group>
            <v:group style="position:absolute;left:4756;top:4818;width:12;height:2" coordorigin="4756,4818" coordsize="12,2">
              <v:shape style="position:absolute;left:4756;top:4818;width:12;height:2" coordorigin="4756,4818" coordsize="12,0" path="m4756,4818l4768,4818e" filled="false" stroked="true" strokeweight=".6pt" strokecolor="#000000">
                <v:path arrowok="t"/>
              </v:shape>
            </v:group>
            <v:group style="position:absolute;left:4775;top:4818;width:12;height:2" coordorigin="4775,4818" coordsize="12,2">
              <v:shape style="position:absolute;left:4775;top:4818;width:12;height:2" coordorigin="4775,4818" coordsize="12,0" path="m4775,4818l4787,4818e" filled="false" stroked="true" strokeweight=".6pt" strokecolor="#000000">
                <v:path arrowok="t"/>
              </v:shape>
            </v:group>
            <v:group style="position:absolute;left:4794;top:4818;width:12;height:2" coordorigin="4794,4818" coordsize="12,2">
              <v:shape style="position:absolute;left:4794;top:4818;width:12;height:2" coordorigin="4794,4818" coordsize="12,0" path="m4794,4818l4806,4818e" filled="false" stroked="true" strokeweight=".6pt" strokecolor="#000000">
                <v:path arrowok="t"/>
              </v:shape>
            </v:group>
            <v:group style="position:absolute;left:4813;top:4818;width:12;height:2" coordorigin="4813,4818" coordsize="12,2">
              <v:shape style="position:absolute;left:4813;top:4818;width:12;height:2" coordorigin="4813,4818" coordsize="12,0" path="m4813,4818l4825,4818e" filled="false" stroked="true" strokeweight=".6pt" strokecolor="#000000">
                <v:path arrowok="t"/>
              </v:shape>
            </v:group>
            <v:group style="position:absolute;left:4832;top:4818;width:12;height:2" coordorigin="4832,4818" coordsize="12,2">
              <v:shape style="position:absolute;left:4832;top:4818;width:12;height:2" coordorigin="4832,4818" coordsize="12,0" path="m4832,4818l4844,4818e" filled="false" stroked="true" strokeweight=".6pt" strokecolor="#000000">
                <v:path arrowok="t"/>
              </v:shape>
            </v:group>
            <v:group style="position:absolute;left:4852;top:4818;width:12;height:2" coordorigin="4852,4818" coordsize="12,2">
              <v:shape style="position:absolute;left:4852;top:4818;width:12;height:2" coordorigin="4852,4818" coordsize="12,0" path="m4852,4818l4864,4818e" filled="false" stroked="true" strokeweight=".6pt" strokecolor="#000000">
                <v:path arrowok="t"/>
              </v:shape>
            </v:group>
            <v:group style="position:absolute;left:4871;top:4818;width:12;height:2" coordorigin="4871,4818" coordsize="12,2">
              <v:shape style="position:absolute;left:4871;top:4818;width:12;height:2" coordorigin="4871,4818" coordsize="12,0" path="m4871,4818l4883,4818e" filled="false" stroked="true" strokeweight=".6pt" strokecolor="#000000">
                <v:path arrowok="t"/>
              </v:shape>
            </v:group>
            <v:group style="position:absolute;left:4890;top:4818;width:12;height:2" coordorigin="4890,4818" coordsize="12,2">
              <v:shape style="position:absolute;left:4890;top:4818;width:12;height:2" coordorigin="4890,4818" coordsize="12,0" path="m4890,4818l4902,4818e" filled="false" stroked="true" strokeweight=".6pt" strokecolor="#000000">
                <v:path arrowok="t"/>
              </v:shape>
            </v:group>
            <v:group style="position:absolute;left:4909;top:4818;width:12;height:2" coordorigin="4909,4818" coordsize="12,2">
              <v:shape style="position:absolute;left:4909;top:4818;width:12;height:2" coordorigin="4909,4818" coordsize="12,0" path="m4909,4818l4921,4818e" filled="false" stroked="true" strokeweight=".6pt" strokecolor="#000000">
                <v:path arrowok="t"/>
              </v:shape>
            </v:group>
            <v:group style="position:absolute;left:4928;top:4818;width:12;height:2" coordorigin="4928,4818" coordsize="12,2">
              <v:shape style="position:absolute;left:4928;top:4818;width:12;height:2" coordorigin="4928,4818" coordsize="12,0" path="m4928,4818l4940,4818e" filled="false" stroked="true" strokeweight=".6pt" strokecolor="#000000">
                <v:path arrowok="t"/>
              </v:shape>
            </v:group>
            <v:group style="position:absolute;left:4948;top:4818;width:12;height:2" coordorigin="4948,4818" coordsize="12,2">
              <v:shape style="position:absolute;left:4948;top:4818;width:12;height:2" coordorigin="4948,4818" coordsize="12,0" path="m4948,4818l4960,4818e" filled="false" stroked="true" strokeweight=".6pt" strokecolor="#000000">
                <v:path arrowok="t"/>
              </v:shape>
            </v:group>
            <v:group style="position:absolute;left:4967;top:4818;width:12;height:2" coordorigin="4967,4818" coordsize="12,2">
              <v:shape style="position:absolute;left:4967;top:4818;width:12;height:2" coordorigin="4967,4818" coordsize="12,0" path="m4967,4818l4979,4818e" filled="false" stroked="true" strokeweight=".6pt" strokecolor="#000000">
                <v:path arrowok="t"/>
              </v:shape>
            </v:group>
            <v:group style="position:absolute;left:4986;top:4818;width:12;height:2" coordorigin="4986,4818" coordsize="12,2">
              <v:shape style="position:absolute;left:4986;top:4818;width:12;height:2" coordorigin="4986,4818" coordsize="12,0" path="m4986,4818l4998,4818e" filled="false" stroked="true" strokeweight=".6pt" strokecolor="#000000">
                <v:path arrowok="t"/>
              </v:shape>
            </v:group>
            <v:group style="position:absolute;left:5005;top:4818;width:12;height:2" coordorigin="5005,4818" coordsize="12,2">
              <v:shape style="position:absolute;left:5005;top:4818;width:12;height:2" coordorigin="5005,4818" coordsize="12,0" path="m5005,4818l5017,4818e" filled="false" stroked="true" strokeweight=".6pt" strokecolor="#000000">
                <v:path arrowok="t"/>
              </v:shape>
            </v:group>
            <v:group style="position:absolute;left:5024;top:4818;width:12;height:2" coordorigin="5024,4818" coordsize="12,2">
              <v:shape style="position:absolute;left:5024;top:4818;width:12;height:2" coordorigin="5024,4818" coordsize="12,0" path="m5024,4818l5036,4818e" filled="false" stroked="true" strokeweight=".6pt" strokecolor="#000000">
                <v:path arrowok="t"/>
              </v:shape>
            </v:group>
            <v:group style="position:absolute;left:5044;top:4818;width:12;height:2" coordorigin="5044,4818" coordsize="12,2">
              <v:shape style="position:absolute;left:5044;top:4818;width:12;height:2" coordorigin="5044,4818" coordsize="12,0" path="m5044,4818l5056,4818e" filled="false" stroked="true" strokeweight=".6pt" strokecolor="#000000">
                <v:path arrowok="t"/>
              </v:shape>
            </v:group>
            <v:group style="position:absolute;left:5063;top:4818;width:12;height:2" coordorigin="5063,4818" coordsize="12,2">
              <v:shape style="position:absolute;left:5063;top:4818;width:12;height:2" coordorigin="5063,4818" coordsize="12,0" path="m5063,4818l5075,4818e" filled="false" stroked="true" strokeweight=".6pt" strokecolor="#000000">
                <v:path arrowok="t"/>
              </v:shape>
            </v:group>
            <v:group style="position:absolute;left:5082;top:4818;width:12;height:2" coordorigin="5082,4818" coordsize="12,2">
              <v:shape style="position:absolute;left:5082;top:4818;width:12;height:2" coordorigin="5082,4818" coordsize="12,0" path="m5082,4818l5094,4818e" filled="false" stroked="true" strokeweight=".6pt" strokecolor="#000000">
                <v:path arrowok="t"/>
              </v:shape>
            </v:group>
            <v:group style="position:absolute;left:5101;top:4818;width:12;height:2" coordorigin="5101,4818" coordsize="12,2">
              <v:shape style="position:absolute;left:5101;top:4818;width:12;height:2" coordorigin="5101,4818" coordsize="12,0" path="m5101,4818l5113,4818e" filled="false" stroked="true" strokeweight=".6pt" strokecolor="#000000">
                <v:path arrowok="t"/>
              </v:shape>
            </v:group>
            <v:group style="position:absolute;left:5120;top:4818;width:12;height:2" coordorigin="5120,4818" coordsize="12,2">
              <v:shape style="position:absolute;left:5120;top:4818;width:12;height:2" coordorigin="5120,4818" coordsize="12,0" path="m5120,4818l5132,4818e" filled="false" stroked="true" strokeweight=".6pt" strokecolor="#000000">
                <v:path arrowok="t"/>
              </v:shape>
            </v:group>
            <v:group style="position:absolute;left:5140;top:4818;width:12;height:2" coordorigin="5140,4818" coordsize="12,2">
              <v:shape style="position:absolute;left:5140;top:4818;width:12;height:2" coordorigin="5140,4818" coordsize="12,0" path="m5140,4818l5152,4818e" filled="false" stroked="true" strokeweight=".6pt" strokecolor="#000000">
                <v:path arrowok="t"/>
              </v:shape>
            </v:group>
            <v:group style="position:absolute;left:5159;top:4818;width:12;height:2" coordorigin="5159,4818" coordsize="12,2">
              <v:shape style="position:absolute;left:5159;top:4818;width:12;height:2" coordorigin="5159,4818" coordsize="12,0" path="m5159,4818l5171,4818e" filled="false" stroked="true" strokeweight=".6pt" strokecolor="#000000">
                <v:path arrowok="t"/>
              </v:shape>
            </v:group>
            <v:group style="position:absolute;left:5178;top:4818;width:12;height:2" coordorigin="5178,4818" coordsize="12,2">
              <v:shape style="position:absolute;left:5178;top:4818;width:12;height:2" coordorigin="5178,4818" coordsize="12,0" path="m5178,4818l5190,4818e" filled="false" stroked="true" strokeweight=".6pt" strokecolor="#000000">
                <v:path arrowok="t"/>
              </v:shape>
            </v:group>
            <v:group style="position:absolute;left:5197;top:4818;width:12;height:2" coordorigin="5197,4818" coordsize="12,2">
              <v:shape style="position:absolute;left:5197;top:4818;width:12;height:2" coordorigin="5197,4818" coordsize="12,0" path="m5197,4818l5209,4818e" filled="false" stroked="true" strokeweight=".6pt" strokecolor="#000000">
                <v:path arrowok="t"/>
              </v:shape>
            </v:group>
            <v:group style="position:absolute;left:5216;top:4818;width:12;height:2" coordorigin="5216,4818" coordsize="12,2">
              <v:shape style="position:absolute;left:5216;top:4818;width:12;height:2" coordorigin="5216,4818" coordsize="12,0" path="m5216,4818l5228,4818e" filled="false" stroked="true" strokeweight=".6pt" strokecolor="#000000">
                <v:path arrowok="t"/>
              </v:shape>
            </v:group>
            <v:group style="position:absolute;left:5236;top:4818;width:12;height:2" coordorigin="5236,4818" coordsize="12,2">
              <v:shape style="position:absolute;left:5236;top:4818;width:12;height:2" coordorigin="5236,4818" coordsize="12,0" path="m5236,4818l5248,4818e" filled="false" stroked="true" strokeweight=".6pt" strokecolor="#000000">
                <v:path arrowok="t"/>
              </v:shape>
            </v:group>
            <v:group style="position:absolute;left:5255;top:4818;width:12;height:2" coordorigin="5255,4818" coordsize="12,2">
              <v:shape style="position:absolute;left:5255;top:4818;width:12;height:2" coordorigin="5255,4818" coordsize="12,0" path="m5255,4818l5267,4818e" filled="false" stroked="true" strokeweight=".6pt" strokecolor="#000000">
                <v:path arrowok="t"/>
              </v:shape>
            </v:group>
            <v:group style="position:absolute;left:5274;top:4818;width:12;height:2" coordorigin="5274,4818" coordsize="12,2">
              <v:shape style="position:absolute;left:5274;top:4818;width:12;height:2" coordorigin="5274,4818" coordsize="12,0" path="m5274,4818l5286,4818e" filled="false" stroked="true" strokeweight=".6pt" strokecolor="#000000">
                <v:path arrowok="t"/>
              </v:shape>
            </v:group>
            <v:group style="position:absolute;left:5293;top:4818;width:12;height:2" coordorigin="5293,4818" coordsize="12,2">
              <v:shape style="position:absolute;left:5293;top:4818;width:12;height:2" coordorigin="5293,4818" coordsize="12,0" path="m5293,4818l5305,4818e" filled="false" stroked="true" strokeweight=".6pt" strokecolor="#000000">
                <v:path arrowok="t"/>
              </v:shape>
            </v:group>
            <v:group style="position:absolute;left:5312;top:4818;width:12;height:2" coordorigin="5312,4818" coordsize="12,2">
              <v:shape style="position:absolute;left:5312;top:4818;width:12;height:2" coordorigin="5312,4818" coordsize="12,0" path="m5312,4818l5324,4818e" filled="false" stroked="true" strokeweight=".6pt" strokecolor="#000000">
                <v:path arrowok="t"/>
              </v:shape>
            </v:group>
            <v:group style="position:absolute;left:5332;top:4818;width:12;height:2" coordorigin="5332,4818" coordsize="12,2">
              <v:shape style="position:absolute;left:5332;top:4818;width:12;height:2" coordorigin="5332,4818" coordsize="12,0" path="m5332,4818l5344,4818e" filled="false" stroked="true" strokeweight=".6pt" strokecolor="#000000">
                <v:path arrowok="t"/>
              </v:shape>
            </v:group>
            <v:group style="position:absolute;left:5351;top:4818;width:12;height:2" coordorigin="5351,4818" coordsize="12,2">
              <v:shape style="position:absolute;left:5351;top:4818;width:12;height:2" coordorigin="5351,4818" coordsize="12,0" path="m5351,4818l5363,4818e" filled="false" stroked="true" strokeweight=".6pt" strokecolor="#000000">
                <v:path arrowok="t"/>
              </v:shape>
            </v:group>
            <v:group style="position:absolute;left:5370;top:4818;width:12;height:2" coordorigin="5370,4818" coordsize="12,2">
              <v:shape style="position:absolute;left:5370;top:4818;width:12;height:2" coordorigin="5370,4818" coordsize="12,0" path="m5370,4818l5382,4818e" filled="false" stroked="true" strokeweight=".6pt" strokecolor="#000000">
                <v:path arrowok="t"/>
              </v:shape>
            </v:group>
            <v:group style="position:absolute;left:5389;top:4818;width:12;height:2" coordorigin="5389,4818" coordsize="12,2">
              <v:shape style="position:absolute;left:5389;top:4818;width:12;height:2" coordorigin="5389,4818" coordsize="12,0" path="m5389,4818l5401,4818e" filled="false" stroked="true" strokeweight=".6pt" strokecolor="#000000">
                <v:path arrowok="t"/>
              </v:shape>
            </v:group>
            <v:group style="position:absolute;left:5408;top:4818;width:12;height:2" coordorigin="5408,4818" coordsize="12,2">
              <v:shape style="position:absolute;left:5408;top:4818;width:12;height:2" coordorigin="5408,4818" coordsize="12,0" path="m5408,4818l5420,4818e" filled="false" stroked="true" strokeweight=".6pt" strokecolor="#000000">
                <v:path arrowok="t"/>
              </v:shape>
            </v:group>
            <v:group style="position:absolute;left:5428;top:4818;width:12;height:2" coordorigin="5428,4818" coordsize="12,2">
              <v:shape style="position:absolute;left:5428;top:4818;width:12;height:2" coordorigin="5428,4818" coordsize="12,0" path="m5428,4818l5440,4818e" filled="false" stroked="true" strokeweight=".6pt" strokecolor="#000000">
                <v:path arrowok="t"/>
              </v:shape>
            </v:group>
            <v:group style="position:absolute;left:5447;top:4818;width:12;height:2" coordorigin="5447,4818" coordsize="12,2">
              <v:shape style="position:absolute;left:5447;top:4818;width:12;height:2" coordorigin="5447,4818" coordsize="12,0" path="m5447,4818l5459,4818e" filled="false" stroked="true" strokeweight=".6pt" strokecolor="#000000">
                <v:path arrowok="t"/>
              </v:shape>
            </v:group>
            <v:group style="position:absolute;left:5466;top:4818;width:12;height:2" coordorigin="5466,4818" coordsize="12,2">
              <v:shape style="position:absolute;left:5466;top:4818;width:12;height:2" coordorigin="5466,4818" coordsize="12,0" path="m5466,4818l5478,4818e" filled="false" stroked="true" strokeweight=".6pt" strokecolor="#000000">
                <v:path arrowok="t"/>
              </v:shape>
            </v:group>
            <v:group style="position:absolute;left:5485;top:4818;width:12;height:2" coordorigin="5485,4818" coordsize="12,2">
              <v:shape style="position:absolute;left:5485;top:4818;width:12;height:2" coordorigin="5485,4818" coordsize="12,0" path="m5485,4818l5497,4818e" filled="false" stroked="true" strokeweight=".6pt" strokecolor="#000000">
                <v:path arrowok="t"/>
              </v:shape>
            </v:group>
            <v:group style="position:absolute;left:5504;top:4818;width:12;height:2" coordorigin="5504,4818" coordsize="12,2">
              <v:shape style="position:absolute;left:5504;top:4818;width:12;height:2" coordorigin="5504,4818" coordsize="12,0" path="m5504,4818l5516,4818e" filled="false" stroked="true" strokeweight=".6pt" strokecolor="#000000">
                <v:path arrowok="t"/>
              </v:shape>
            </v:group>
            <v:group style="position:absolute;left:5524;top:4818;width:12;height:2" coordorigin="5524,4818" coordsize="12,2">
              <v:shape style="position:absolute;left:5524;top:4818;width:12;height:2" coordorigin="5524,4818" coordsize="12,0" path="m5524,4818l5536,4818e" filled="false" stroked="true" strokeweight=".6pt" strokecolor="#000000">
                <v:path arrowok="t"/>
              </v:shape>
            </v:group>
            <v:group style="position:absolute;left:5543;top:4818;width:12;height:2" coordorigin="5543,4818" coordsize="12,2">
              <v:shape style="position:absolute;left:5543;top:4818;width:12;height:2" coordorigin="5543,4818" coordsize="12,0" path="m5543,4818l5555,4818e" filled="false" stroked="true" strokeweight=".6pt" strokecolor="#000000">
                <v:path arrowok="t"/>
              </v:shape>
            </v:group>
            <v:group style="position:absolute;left:5562;top:4818;width:12;height:2" coordorigin="5562,4818" coordsize="12,2">
              <v:shape style="position:absolute;left:5562;top:4818;width:12;height:2" coordorigin="5562,4818" coordsize="12,0" path="m5562,4818l5574,4818e" filled="false" stroked="true" strokeweight=".6pt" strokecolor="#000000">
                <v:path arrowok="t"/>
              </v:shape>
            </v:group>
            <v:group style="position:absolute;left:5581;top:4818;width:12;height:2" coordorigin="5581,4818" coordsize="12,2">
              <v:shape style="position:absolute;left:5581;top:4818;width:12;height:2" coordorigin="5581,4818" coordsize="12,0" path="m5581,4818l5593,4818e" filled="false" stroked="true" strokeweight=".6pt" strokecolor="#000000">
                <v:path arrowok="t"/>
              </v:shape>
            </v:group>
            <v:group style="position:absolute;left:5600;top:4818;width:12;height:2" coordorigin="5600,4818" coordsize="12,2">
              <v:shape style="position:absolute;left:5600;top:4818;width:12;height:2" coordorigin="5600,4818" coordsize="12,0" path="m5600,4818l5612,4818e" filled="false" stroked="true" strokeweight=".6pt" strokecolor="#000000">
                <v:path arrowok="t"/>
              </v:shape>
            </v:group>
            <v:group style="position:absolute;left:5620;top:4818;width:12;height:2" coordorigin="5620,4818" coordsize="12,2">
              <v:shape style="position:absolute;left:5620;top:4818;width:12;height:2" coordorigin="5620,4818" coordsize="12,0" path="m5620,4818l5632,4818e" filled="false" stroked="true" strokeweight=".6pt" strokecolor="#000000">
                <v:path arrowok="t"/>
              </v:shape>
            </v:group>
            <v:group style="position:absolute;left:5639;top:4818;width:12;height:2" coordorigin="5639,4818" coordsize="12,2">
              <v:shape style="position:absolute;left:5639;top:4818;width:12;height:2" coordorigin="5639,4818" coordsize="12,0" path="m5639,4818l5651,4818e" filled="false" stroked="true" strokeweight=".6pt" strokecolor="#000000">
                <v:path arrowok="t"/>
              </v:shape>
            </v:group>
            <v:group style="position:absolute;left:5658;top:4818;width:12;height:2" coordorigin="5658,4818" coordsize="12,2">
              <v:shape style="position:absolute;left:5658;top:4818;width:12;height:2" coordorigin="5658,4818" coordsize="12,0" path="m5658,4818l5670,4818e" filled="false" stroked="true" strokeweight=".6pt" strokecolor="#000000">
                <v:path arrowok="t"/>
              </v:shape>
            </v:group>
            <v:group style="position:absolute;left:5677;top:4818;width:12;height:2" coordorigin="5677,4818" coordsize="12,2">
              <v:shape style="position:absolute;left:5677;top:4818;width:12;height:2" coordorigin="5677,4818" coordsize="12,0" path="m5677,4818l5689,4818e" filled="false" stroked="true" strokeweight=".6pt" strokecolor="#000000">
                <v:path arrowok="t"/>
              </v:shape>
            </v:group>
            <v:group style="position:absolute;left:5696;top:4818;width:12;height:2" coordorigin="5696,4818" coordsize="12,2">
              <v:shape style="position:absolute;left:5696;top:4818;width:12;height:2" coordorigin="5696,4818" coordsize="12,0" path="m5696,4818l5708,4818e" filled="false" stroked="true" strokeweight=".6pt" strokecolor="#000000">
                <v:path arrowok="t"/>
              </v:shape>
            </v:group>
            <v:group style="position:absolute;left:5716;top:4818;width:12;height:2" coordorigin="5716,4818" coordsize="12,2">
              <v:shape style="position:absolute;left:5716;top:4818;width:12;height:2" coordorigin="5716,4818" coordsize="12,0" path="m5716,4818l5728,4818e" filled="false" stroked="true" strokeweight=".6pt" strokecolor="#000000">
                <v:path arrowok="t"/>
              </v:shape>
            </v:group>
            <v:group style="position:absolute;left:5735;top:4818;width:12;height:2" coordorigin="5735,4818" coordsize="12,2">
              <v:shape style="position:absolute;left:5735;top:4818;width:12;height:2" coordorigin="5735,4818" coordsize="12,0" path="m5735,4818l5747,4818e" filled="false" stroked="true" strokeweight=".6pt" strokecolor="#000000">
                <v:path arrowok="t"/>
              </v:shape>
            </v:group>
            <v:group style="position:absolute;left:5754;top:4818;width:12;height:2" coordorigin="5754,4818" coordsize="12,2">
              <v:shape style="position:absolute;left:5754;top:4818;width:12;height:2" coordorigin="5754,4818" coordsize="12,0" path="m5754,4818l5766,4818e" filled="false" stroked="true" strokeweight=".6pt" strokecolor="#000000">
                <v:path arrowok="t"/>
              </v:shape>
            </v:group>
            <v:group style="position:absolute;left:5773;top:4818;width:12;height:2" coordorigin="5773,4818" coordsize="12,2">
              <v:shape style="position:absolute;left:5773;top:4818;width:12;height:2" coordorigin="5773,4818" coordsize="12,0" path="m5773,4818l5785,4818e" filled="false" stroked="true" strokeweight=".6pt" strokecolor="#000000">
                <v:path arrowok="t"/>
              </v:shape>
            </v:group>
            <v:group style="position:absolute;left:5792;top:4818;width:12;height:2" coordorigin="5792,4818" coordsize="12,2">
              <v:shape style="position:absolute;left:5792;top:4818;width:12;height:2" coordorigin="5792,4818" coordsize="12,0" path="m5792,4818l5804,4818e" filled="false" stroked="true" strokeweight=".6pt" strokecolor="#000000">
                <v:path arrowok="t"/>
              </v:shape>
            </v:group>
            <v:group style="position:absolute;left:5812;top:4818;width:12;height:2" coordorigin="5812,4818" coordsize="12,2">
              <v:shape style="position:absolute;left:5812;top:4818;width:12;height:2" coordorigin="5812,4818" coordsize="12,0" path="m5812,4818l5824,4818e" filled="false" stroked="true" strokeweight=".6pt" strokecolor="#000000">
                <v:path arrowok="t"/>
              </v:shape>
            </v:group>
            <v:group style="position:absolute;left:5831;top:4818;width:12;height:2" coordorigin="5831,4818" coordsize="12,2">
              <v:shape style="position:absolute;left:5831;top:4818;width:12;height:2" coordorigin="5831,4818" coordsize="12,0" path="m5831,4818l5843,4818e" filled="false" stroked="true" strokeweight=".6pt" strokecolor="#000000">
                <v:path arrowok="t"/>
              </v:shape>
            </v:group>
            <v:group style="position:absolute;left:5850;top:4818;width:12;height:2" coordorigin="5850,4818" coordsize="12,2">
              <v:shape style="position:absolute;left:5850;top:4818;width:12;height:2" coordorigin="5850,4818" coordsize="12,0" path="m5850,4818l5862,4818e" filled="false" stroked="true" strokeweight=".6pt" strokecolor="#000000">
                <v:path arrowok="t"/>
              </v:shape>
            </v:group>
            <v:group style="position:absolute;left:5869;top:4818;width:12;height:2" coordorigin="5869,4818" coordsize="12,2">
              <v:shape style="position:absolute;left:5869;top:4818;width:12;height:2" coordorigin="5869,4818" coordsize="12,0" path="m5869,4818l5881,4818e" filled="false" stroked="true" strokeweight=".6pt" strokecolor="#000000">
                <v:path arrowok="t"/>
              </v:shape>
            </v:group>
            <v:group style="position:absolute;left:5888;top:4818;width:12;height:2" coordorigin="5888,4818" coordsize="12,2">
              <v:shape style="position:absolute;left:5888;top:4818;width:12;height:2" coordorigin="5888,4818" coordsize="12,0" path="m5888,4818l5900,4818e" filled="false" stroked="true" strokeweight=".6pt" strokecolor="#000000">
                <v:path arrowok="t"/>
              </v:shape>
            </v:group>
            <v:group style="position:absolute;left:5908;top:4818;width:12;height:2" coordorigin="5908,4818" coordsize="12,2">
              <v:shape style="position:absolute;left:5908;top:4818;width:12;height:2" coordorigin="5908,4818" coordsize="12,0" path="m5908,4818l5920,4818e" filled="false" stroked="true" strokeweight=".6pt" strokecolor="#000000">
                <v:path arrowok="t"/>
              </v:shape>
            </v:group>
            <v:group style="position:absolute;left:5927;top:4818;width:12;height:2" coordorigin="5927,4818" coordsize="12,2">
              <v:shape style="position:absolute;left:5927;top:4818;width:12;height:2" coordorigin="5927,4818" coordsize="12,0" path="m5927,4818l5939,4818e" filled="false" stroked="true" strokeweight=".6pt" strokecolor="#000000">
                <v:path arrowok="t"/>
              </v:shape>
            </v:group>
            <v:group style="position:absolute;left:5946;top:4818;width:12;height:2" coordorigin="5946,4818" coordsize="12,2">
              <v:shape style="position:absolute;left:5946;top:4818;width:12;height:2" coordorigin="5946,4818" coordsize="12,0" path="m5946,4818l5958,4818e" filled="false" stroked="true" strokeweight=".6pt" strokecolor="#000000">
                <v:path arrowok="t"/>
              </v:shape>
            </v:group>
            <v:group style="position:absolute;left:5965;top:4818;width:12;height:2" coordorigin="5965,4818" coordsize="12,2">
              <v:shape style="position:absolute;left:5965;top:4818;width:12;height:2" coordorigin="5965,4818" coordsize="12,0" path="m5965,4818l5977,4818e" filled="false" stroked="true" strokeweight=".6pt" strokecolor="#000000">
                <v:path arrowok="t"/>
              </v:shape>
            </v:group>
            <v:group style="position:absolute;left:5984;top:4818;width:12;height:2" coordorigin="5984,4818" coordsize="12,2">
              <v:shape style="position:absolute;left:5984;top:4818;width:12;height:2" coordorigin="5984,4818" coordsize="12,0" path="m5984,4818l5996,4818e" filled="false" stroked="true" strokeweight=".6pt" strokecolor="#000000">
                <v:path arrowok="t"/>
              </v:shape>
            </v:group>
            <v:group style="position:absolute;left:6004;top:4818;width:12;height:2" coordorigin="6004,4818" coordsize="12,2">
              <v:shape style="position:absolute;left:6004;top:4818;width:12;height:2" coordorigin="6004,4818" coordsize="12,0" path="m6004,4818l6016,4818e" filled="false" stroked="true" strokeweight=".6pt" strokecolor="#000000">
                <v:path arrowok="t"/>
              </v:shape>
            </v:group>
            <v:group style="position:absolute;left:6023;top:4818;width:12;height:2" coordorigin="6023,4818" coordsize="12,2">
              <v:shape style="position:absolute;left:6023;top:4818;width:12;height:2" coordorigin="6023,4818" coordsize="12,0" path="m6023,4818l6035,4818e" filled="false" stroked="true" strokeweight=".6pt" strokecolor="#000000">
                <v:path arrowok="t"/>
              </v:shape>
            </v:group>
            <v:group style="position:absolute;left:6042;top:4818;width:12;height:2" coordorigin="6042,4818" coordsize="12,2">
              <v:shape style="position:absolute;left:6042;top:4818;width:12;height:2" coordorigin="6042,4818" coordsize="12,0" path="m6042,4818l6054,4818e" filled="false" stroked="true" strokeweight=".6pt" strokecolor="#000000">
                <v:path arrowok="t"/>
              </v:shape>
            </v:group>
            <v:group style="position:absolute;left:6061;top:4818;width:12;height:2" coordorigin="6061,4818" coordsize="12,2">
              <v:shape style="position:absolute;left:6061;top:4818;width:12;height:2" coordorigin="6061,4818" coordsize="12,0" path="m6061,4818l6073,4818e" filled="false" stroked="true" strokeweight=".6pt" strokecolor="#000000">
                <v:path arrowok="t"/>
              </v:shape>
            </v:group>
            <v:group style="position:absolute;left:6080;top:4818;width:12;height:2" coordorigin="6080,4818" coordsize="12,2">
              <v:shape style="position:absolute;left:6080;top:4818;width:12;height:2" coordorigin="6080,4818" coordsize="12,0" path="m6080,4818l6092,4818e" filled="false" stroked="true" strokeweight=".6pt" strokecolor="#000000">
                <v:path arrowok="t"/>
              </v:shape>
            </v:group>
            <v:group style="position:absolute;left:6100;top:4818;width:12;height:2" coordorigin="6100,4818" coordsize="12,2">
              <v:shape style="position:absolute;left:6100;top:4818;width:12;height:2" coordorigin="6100,4818" coordsize="12,0" path="m6100,4818l6112,4818e" filled="false" stroked="true" strokeweight=".6pt" strokecolor="#000000">
                <v:path arrowok="t"/>
              </v:shape>
            </v:group>
            <v:group style="position:absolute;left:6119;top:4818;width:12;height:2" coordorigin="6119,4818" coordsize="12,2">
              <v:shape style="position:absolute;left:6119;top:4818;width:12;height:2" coordorigin="6119,4818" coordsize="12,0" path="m6119,4818l6131,4818e" filled="false" stroked="true" strokeweight=".6pt" strokecolor="#000000">
                <v:path arrowok="t"/>
              </v:shape>
            </v:group>
            <v:group style="position:absolute;left:6138;top:4818;width:12;height:2" coordorigin="6138,4818" coordsize="12,2">
              <v:shape style="position:absolute;left:6138;top:4818;width:12;height:2" coordorigin="6138,4818" coordsize="12,0" path="m6138,4818l6150,4818e" filled="false" stroked="true" strokeweight=".6pt" strokecolor="#000000">
                <v:path arrowok="t"/>
              </v:shape>
            </v:group>
            <v:group style="position:absolute;left:6157;top:4818;width:12;height:2" coordorigin="6157,4818" coordsize="12,2">
              <v:shape style="position:absolute;left:6157;top:4818;width:12;height:2" coordorigin="6157,4818" coordsize="12,0" path="m6157,4818l6169,4818e" filled="false" stroked="true" strokeweight=".6pt" strokecolor="#000000">
                <v:path arrowok="t"/>
              </v:shape>
            </v:group>
            <v:group style="position:absolute;left:6176;top:4818;width:12;height:2" coordorigin="6176,4818" coordsize="12,2">
              <v:shape style="position:absolute;left:6176;top:4818;width:12;height:2" coordorigin="6176,4818" coordsize="12,0" path="m6176,4818l6188,4818e" filled="false" stroked="true" strokeweight=".6pt" strokecolor="#000000">
                <v:path arrowok="t"/>
              </v:shape>
            </v:group>
            <v:group style="position:absolute;left:6196;top:4818;width:12;height:2" coordorigin="6196,4818" coordsize="12,2">
              <v:shape style="position:absolute;left:6196;top:4818;width:12;height:2" coordorigin="6196,4818" coordsize="12,0" path="m6196,4818l6208,4818e" filled="false" stroked="true" strokeweight=".6pt" strokecolor="#000000">
                <v:path arrowok="t"/>
              </v:shape>
            </v:group>
            <v:group style="position:absolute;left:6215;top:4818;width:12;height:2" coordorigin="6215,4818" coordsize="12,2">
              <v:shape style="position:absolute;left:6215;top:4818;width:12;height:2" coordorigin="6215,4818" coordsize="12,0" path="m6215,4818l6227,4818e" filled="false" stroked="true" strokeweight=".6pt" strokecolor="#000000">
                <v:path arrowok="t"/>
              </v:shape>
            </v:group>
            <v:group style="position:absolute;left:6234;top:4818;width:12;height:2" coordorigin="6234,4818" coordsize="12,2">
              <v:shape style="position:absolute;left:6234;top:4818;width:12;height:2" coordorigin="6234,4818" coordsize="12,0" path="m6234,4818l6246,4818e" filled="false" stroked="true" strokeweight=".6pt" strokecolor="#000000">
                <v:path arrowok="t"/>
              </v:shape>
            </v:group>
            <v:group style="position:absolute;left:6253;top:4818;width:12;height:2" coordorigin="6253,4818" coordsize="12,2">
              <v:shape style="position:absolute;left:6253;top:4818;width:12;height:2" coordorigin="6253,4818" coordsize="12,0" path="m6253,4818l6265,4818e" filled="false" stroked="true" strokeweight=".6pt" strokecolor="#000000">
                <v:path arrowok="t"/>
              </v:shape>
            </v:group>
            <v:group style="position:absolute;left:6272;top:4818;width:12;height:2" coordorigin="6272,4818" coordsize="12,2">
              <v:shape style="position:absolute;left:6272;top:4818;width:12;height:2" coordorigin="6272,4818" coordsize="12,0" path="m6272,4818l6284,4818e" filled="false" stroked="true" strokeweight=".6pt" strokecolor="#000000">
                <v:path arrowok="t"/>
              </v:shape>
            </v:group>
            <v:group style="position:absolute;left:6292;top:4818;width:12;height:2" coordorigin="6292,4818" coordsize="12,2">
              <v:shape style="position:absolute;left:6292;top:4818;width:12;height:2" coordorigin="6292,4818" coordsize="12,0" path="m6292,4818l6304,4818e" filled="false" stroked="true" strokeweight=".6pt" strokecolor="#000000">
                <v:path arrowok="t"/>
              </v:shape>
            </v:group>
            <v:group style="position:absolute;left:6311;top:4818;width:12;height:2" coordorigin="6311,4818" coordsize="12,2">
              <v:shape style="position:absolute;left:6311;top:4818;width:12;height:2" coordorigin="6311,4818" coordsize="12,0" path="m6311,4818l6323,4818e" filled="false" stroked="true" strokeweight=".6pt" strokecolor="#000000">
                <v:path arrowok="t"/>
              </v:shape>
            </v:group>
            <v:group style="position:absolute;left:6330;top:4818;width:12;height:2" coordorigin="6330,4818" coordsize="12,2">
              <v:shape style="position:absolute;left:6330;top:4818;width:12;height:2" coordorigin="6330,4818" coordsize="12,0" path="m6330,4818l6342,4818e" filled="false" stroked="true" strokeweight=".6pt" strokecolor="#000000">
                <v:path arrowok="t"/>
              </v:shape>
            </v:group>
            <v:group style="position:absolute;left:6349;top:4818;width:12;height:2" coordorigin="6349,4818" coordsize="12,2">
              <v:shape style="position:absolute;left:6349;top:4818;width:12;height:2" coordorigin="6349,4818" coordsize="12,0" path="m6349,4818l6361,4818e" filled="false" stroked="true" strokeweight=".6pt" strokecolor="#000000">
                <v:path arrowok="t"/>
              </v:shape>
            </v:group>
            <v:group style="position:absolute;left:6368;top:4818;width:12;height:2" coordorigin="6368,4818" coordsize="12,2">
              <v:shape style="position:absolute;left:6368;top:4818;width:12;height:2" coordorigin="6368,4818" coordsize="12,0" path="m6368,4818l6380,4818e" filled="false" stroked="true" strokeweight=".6pt" strokecolor="#000000">
                <v:path arrowok="t"/>
              </v:shape>
            </v:group>
            <v:group style="position:absolute;left:6388;top:4818;width:12;height:2" coordorigin="6388,4818" coordsize="12,2">
              <v:shape style="position:absolute;left:6388;top:4818;width:12;height:2" coordorigin="6388,4818" coordsize="12,0" path="m6388,4818l6400,4818e" filled="false" stroked="true" strokeweight=".6pt" strokecolor="#000000">
                <v:path arrowok="t"/>
              </v:shape>
            </v:group>
            <v:group style="position:absolute;left:6407;top:4818;width:12;height:2" coordorigin="6407,4818" coordsize="12,2">
              <v:shape style="position:absolute;left:6407;top:4818;width:12;height:2" coordorigin="6407,4818" coordsize="12,0" path="m6407,4818l6419,4818e" filled="false" stroked="true" strokeweight=".6pt" strokecolor="#000000">
                <v:path arrowok="t"/>
              </v:shape>
            </v:group>
            <v:group style="position:absolute;left:6426;top:4818;width:12;height:2" coordorigin="6426,4818" coordsize="12,2">
              <v:shape style="position:absolute;left:6426;top:4818;width:12;height:2" coordorigin="6426,4818" coordsize="12,0" path="m6426,4818l6438,4818e" filled="false" stroked="true" strokeweight=".6pt" strokecolor="#000000">
                <v:path arrowok="t"/>
              </v:shape>
            </v:group>
            <v:group style="position:absolute;left:6445;top:4818;width:12;height:2" coordorigin="6445,4818" coordsize="12,2">
              <v:shape style="position:absolute;left:6445;top:4818;width:12;height:2" coordorigin="6445,4818" coordsize="12,0" path="m6445,4818l6457,4818e" filled="false" stroked="true" strokeweight=".6pt" strokecolor="#000000">
                <v:path arrowok="t"/>
              </v:shape>
            </v:group>
            <v:group style="position:absolute;left:6464;top:4818;width:12;height:2" coordorigin="6464,4818" coordsize="12,2">
              <v:shape style="position:absolute;left:6464;top:4818;width:12;height:2" coordorigin="6464,4818" coordsize="12,0" path="m6464,4818l6476,4818e" filled="false" stroked="true" strokeweight=".6pt" strokecolor="#000000">
                <v:path arrowok="t"/>
              </v:shape>
            </v:group>
            <v:group style="position:absolute;left:6484;top:4818;width:12;height:2" coordorigin="6484,4818" coordsize="12,2">
              <v:shape style="position:absolute;left:6484;top:4818;width:12;height:2" coordorigin="6484,4818" coordsize="12,0" path="m6484,4818l6496,4818e" filled="false" stroked="true" strokeweight=".6pt" strokecolor="#000000">
                <v:path arrowok="t"/>
              </v:shape>
            </v:group>
            <v:group style="position:absolute;left:6503;top:4818;width:12;height:2" coordorigin="6503,4818" coordsize="12,2">
              <v:shape style="position:absolute;left:6503;top:4818;width:12;height:2" coordorigin="6503,4818" coordsize="12,0" path="m6503,4818l6515,4818e" filled="false" stroked="true" strokeweight=".6pt" strokecolor="#000000">
                <v:path arrowok="t"/>
              </v:shape>
            </v:group>
            <v:group style="position:absolute;left:6522;top:4818;width:12;height:2" coordorigin="6522,4818" coordsize="12,2">
              <v:shape style="position:absolute;left:6522;top:4818;width:12;height:2" coordorigin="6522,4818" coordsize="12,0" path="m6522,4818l6534,4818e" filled="false" stroked="true" strokeweight=".6pt" strokecolor="#000000">
                <v:path arrowok="t"/>
              </v:shape>
            </v:group>
            <v:group style="position:absolute;left:6541;top:4818;width:12;height:2" coordorigin="6541,4818" coordsize="12,2">
              <v:shape style="position:absolute;left:6541;top:4818;width:12;height:2" coordorigin="6541,4818" coordsize="12,0" path="m6541,4818l6553,4818e" filled="false" stroked="true" strokeweight=".6pt" strokecolor="#000000">
                <v:path arrowok="t"/>
              </v:shape>
            </v:group>
            <v:group style="position:absolute;left:6560;top:4818;width:12;height:2" coordorigin="6560,4818" coordsize="12,2">
              <v:shape style="position:absolute;left:6560;top:4818;width:12;height:2" coordorigin="6560,4818" coordsize="12,0" path="m6560,4818l6572,4818e" filled="false" stroked="true" strokeweight=".6pt" strokecolor="#000000">
                <v:path arrowok="t"/>
              </v:shape>
            </v:group>
            <v:group style="position:absolute;left:6580;top:4818;width:12;height:2" coordorigin="6580,4818" coordsize="12,2">
              <v:shape style="position:absolute;left:6580;top:4818;width:12;height:2" coordorigin="6580,4818" coordsize="12,0" path="m6580,4818l6592,4818e" filled="false" stroked="true" strokeweight=".6pt" strokecolor="#000000">
                <v:path arrowok="t"/>
              </v:shape>
            </v:group>
            <v:group style="position:absolute;left:6599;top:4818;width:12;height:2" coordorigin="6599,4818" coordsize="12,2">
              <v:shape style="position:absolute;left:6599;top:4818;width:12;height:2" coordorigin="6599,4818" coordsize="12,0" path="m6599,4818l6611,4818e" filled="false" stroked="true" strokeweight=".6pt" strokecolor="#000000">
                <v:path arrowok="t"/>
              </v:shape>
            </v:group>
            <v:group style="position:absolute;left:6618;top:4818;width:12;height:2" coordorigin="6618,4818" coordsize="12,2">
              <v:shape style="position:absolute;left:6618;top:4818;width:12;height:2" coordorigin="6618,4818" coordsize="12,0" path="m6618,4818l6630,4818e" filled="false" stroked="true" strokeweight=".6pt" strokecolor="#000000">
                <v:path arrowok="t"/>
              </v:shape>
            </v:group>
            <v:group style="position:absolute;left:6637;top:4818;width:12;height:2" coordorigin="6637,4818" coordsize="12,2">
              <v:shape style="position:absolute;left:6637;top:4818;width:12;height:2" coordorigin="6637,4818" coordsize="12,0" path="m6637,4818l6649,4818e" filled="false" stroked="true" strokeweight=".6pt" strokecolor="#000000">
                <v:path arrowok="t"/>
              </v:shape>
            </v:group>
            <v:group style="position:absolute;left:6656;top:4818;width:12;height:2" coordorigin="6656,4818" coordsize="12,2">
              <v:shape style="position:absolute;left:6656;top:4818;width:12;height:2" coordorigin="6656,4818" coordsize="12,0" path="m6656,4818l6668,4818e" filled="false" stroked="true" strokeweight=".6pt" strokecolor="#000000">
                <v:path arrowok="t"/>
              </v:shape>
            </v:group>
            <v:group style="position:absolute;left:6676;top:4818;width:12;height:2" coordorigin="6676,4818" coordsize="12,2">
              <v:shape style="position:absolute;left:6676;top:4818;width:12;height:2" coordorigin="6676,4818" coordsize="12,0" path="m6676,4818l6688,4818e" filled="false" stroked="true" strokeweight=".6pt" strokecolor="#000000">
                <v:path arrowok="t"/>
              </v:shape>
            </v:group>
            <v:group style="position:absolute;left:6695;top:4818;width:12;height:2" coordorigin="6695,4818" coordsize="12,2">
              <v:shape style="position:absolute;left:6695;top:4818;width:12;height:2" coordorigin="6695,4818" coordsize="12,0" path="m6695,4818l6707,4818e" filled="false" stroked="true" strokeweight=".6pt" strokecolor="#000000">
                <v:path arrowok="t"/>
              </v:shape>
            </v:group>
            <v:group style="position:absolute;left:6714;top:4818;width:12;height:2" coordorigin="6714,4818" coordsize="12,2">
              <v:shape style="position:absolute;left:6714;top:4818;width:12;height:2" coordorigin="6714,4818" coordsize="12,0" path="m6714,4818l6726,4818e" filled="false" stroked="true" strokeweight=".6pt" strokecolor="#000000">
                <v:path arrowok="t"/>
              </v:shape>
            </v:group>
            <v:group style="position:absolute;left:6733;top:4818;width:12;height:2" coordorigin="6733,4818" coordsize="12,2">
              <v:shape style="position:absolute;left:6733;top:4818;width:12;height:2" coordorigin="6733,4818" coordsize="12,0" path="m6733,4818l6745,4818e" filled="false" stroked="true" strokeweight=".6pt" strokecolor="#000000">
                <v:path arrowok="t"/>
              </v:shape>
            </v:group>
            <v:group style="position:absolute;left:6752;top:4818;width:12;height:2" coordorigin="6752,4818" coordsize="12,2">
              <v:shape style="position:absolute;left:6752;top:4818;width:12;height:2" coordorigin="6752,4818" coordsize="12,0" path="m6752,4818l6764,4818e" filled="false" stroked="true" strokeweight=".6pt" strokecolor="#000000">
                <v:path arrowok="t"/>
              </v:shape>
            </v:group>
            <v:group style="position:absolute;left:6772;top:4818;width:12;height:2" coordorigin="6772,4818" coordsize="12,2">
              <v:shape style="position:absolute;left:6772;top:4818;width:12;height:2" coordorigin="6772,4818" coordsize="12,0" path="m6772,4818l6784,4818e" filled="false" stroked="true" strokeweight=".6pt" strokecolor="#000000">
                <v:path arrowok="t"/>
              </v:shape>
            </v:group>
            <v:group style="position:absolute;left:6791;top:4818;width:12;height:2" coordorigin="6791,4818" coordsize="12,2">
              <v:shape style="position:absolute;left:6791;top:4818;width:12;height:2" coordorigin="6791,4818" coordsize="12,0" path="m6791,4818l6803,4818e" filled="false" stroked="true" strokeweight=".6pt" strokecolor="#000000">
                <v:path arrowok="t"/>
              </v:shape>
            </v:group>
            <v:group style="position:absolute;left:6810;top:4818;width:12;height:2" coordorigin="6810,4818" coordsize="12,2">
              <v:shape style="position:absolute;left:6810;top:4818;width:12;height:2" coordorigin="6810,4818" coordsize="12,0" path="m6810,4818l6822,4818e" filled="false" stroked="true" strokeweight=".6pt" strokecolor="#000000">
                <v:path arrowok="t"/>
              </v:shape>
            </v:group>
            <v:group style="position:absolute;left:6829;top:4818;width:12;height:2" coordorigin="6829,4818" coordsize="12,2">
              <v:shape style="position:absolute;left:6829;top:4818;width:12;height:2" coordorigin="6829,4818" coordsize="12,0" path="m6829,4818l6841,4818e" filled="false" stroked="true" strokeweight=".6pt" strokecolor="#000000">
                <v:path arrowok="t"/>
              </v:shape>
            </v:group>
            <v:group style="position:absolute;left:6848;top:4818;width:12;height:2" coordorigin="6848,4818" coordsize="12,2">
              <v:shape style="position:absolute;left:6848;top:4818;width:12;height:2" coordorigin="6848,4818" coordsize="12,0" path="m6848,4818l6860,4818e" filled="false" stroked="true" strokeweight=".6pt" strokecolor="#000000">
                <v:path arrowok="t"/>
              </v:shape>
            </v:group>
            <v:group style="position:absolute;left:6868;top:4818;width:12;height:2" coordorigin="6868,4818" coordsize="12,2">
              <v:shape style="position:absolute;left:6868;top:4818;width:12;height:2" coordorigin="6868,4818" coordsize="12,0" path="m6868,4818l6880,4818e" filled="false" stroked="true" strokeweight=".6pt" strokecolor="#000000">
                <v:path arrowok="t"/>
              </v:shape>
            </v:group>
            <v:group style="position:absolute;left:6887;top:4818;width:12;height:2" coordorigin="6887,4818" coordsize="12,2">
              <v:shape style="position:absolute;left:6887;top:4818;width:12;height:2" coordorigin="6887,4818" coordsize="12,0" path="m6887,4818l6899,4818e" filled="false" stroked="true" strokeweight=".6pt" strokecolor="#000000">
                <v:path arrowok="t"/>
              </v:shape>
            </v:group>
            <v:group style="position:absolute;left:6906;top:4818;width:12;height:2" coordorigin="6906,4818" coordsize="12,2">
              <v:shape style="position:absolute;left:6906;top:4818;width:12;height:2" coordorigin="6906,4818" coordsize="12,0" path="m6906,4818l6918,4818e" filled="false" stroked="true" strokeweight=".6pt" strokecolor="#000000">
                <v:path arrowok="t"/>
              </v:shape>
            </v:group>
            <v:group style="position:absolute;left:6925;top:4818;width:12;height:2" coordorigin="6925,4818" coordsize="12,2">
              <v:shape style="position:absolute;left:6925;top:4818;width:12;height:2" coordorigin="6925,4818" coordsize="12,0" path="m6925,4818l6937,4818e" filled="false" stroked="true" strokeweight=".6pt" strokecolor="#000000">
                <v:path arrowok="t"/>
              </v:shape>
            </v:group>
            <v:group style="position:absolute;left:6944;top:4818;width:12;height:2" coordorigin="6944,4818" coordsize="12,2">
              <v:shape style="position:absolute;left:6944;top:4818;width:12;height:2" coordorigin="6944,4818" coordsize="12,0" path="m6944,4818l6956,4818e" filled="false" stroked="true" strokeweight=".6pt" strokecolor="#000000">
                <v:path arrowok="t"/>
              </v:shape>
            </v:group>
            <v:group style="position:absolute;left:6964;top:4818;width:12;height:2" coordorigin="6964,4818" coordsize="12,2">
              <v:shape style="position:absolute;left:6964;top:4818;width:12;height:2" coordorigin="6964,4818" coordsize="12,0" path="m6964,4818l6976,4818e" filled="false" stroked="true" strokeweight=".6pt" strokecolor="#000000">
                <v:path arrowok="t"/>
              </v:shape>
            </v:group>
            <v:group style="position:absolute;left:6983;top:4818;width:12;height:2" coordorigin="6983,4818" coordsize="12,2">
              <v:shape style="position:absolute;left:6983;top:4818;width:12;height:2" coordorigin="6983,4818" coordsize="12,0" path="m6983,4818l6995,4818e" filled="false" stroked="true" strokeweight=".6pt" strokecolor="#000000">
                <v:path arrowok="t"/>
              </v:shape>
            </v:group>
            <v:group style="position:absolute;left:7002;top:4818;width:12;height:2" coordorigin="7002,4818" coordsize="12,2">
              <v:shape style="position:absolute;left:7002;top:4818;width:12;height:2" coordorigin="7002,4818" coordsize="12,0" path="m7002,4818l7014,4818e" filled="false" stroked="true" strokeweight=".6pt" strokecolor="#000000">
                <v:path arrowok="t"/>
              </v:shape>
            </v:group>
            <v:group style="position:absolute;left:7021;top:4818;width:12;height:2" coordorigin="7021,4818" coordsize="12,2">
              <v:shape style="position:absolute;left:7021;top:4818;width:12;height:2" coordorigin="7021,4818" coordsize="12,0" path="m7021,4818l7033,4818e" filled="false" stroked="true" strokeweight=".6pt" strokecolor="#000000">
                <v:path arrowok="t"/>
              </v:shape>
            </v:group>
            <v:group style="position:absolute;left:7040;top:4818;width:12;height:2" coordorigin="7040,4818" coordsize="12,2">
              <v:shape style="position:absolute;left:7040;top:4818;width:12;height:2" coordorigin="7040,4818" coordsize="12,0" path="m7040,4818l7052,4818e" filled="false" stroked="true" strokeweight=".6pt" strokecolor="#000000">
                <v:path arrowok="t"/>
              </v:shape>
            </v:group>
            <v:group style="position:absolute;left:7060;top:4818;width:12;height:2" coordorigin="7060,4818" coordsize="12,2">
              <v:shape style="position:absolute;left:7060;top:4818;width:12;height:2" coordorigin="7060,4818" coordsize="12,0" path="m7060,4818l7072,4818e" filled="false" stroked="true" strokeweight=".6pt" strokecolor="#000000">
                <v:path arrowok="t"/>
              </v:shape>
            </v:group>
            <v:group style="position:absolute;left:7079;top:4818;width:12;height:2" coordorigin="7079,4818" coordsize="12,2">
              <v:shape style="position:absolute;left:7079;top:4818;width:12;height:2" coordorigin="7079,4818" coordsize="12,0" path="m7079,4818l7091,4818e" filled="false" stroked="true" strokeweight=".6pt" strokecolor="#000000">
                <v:path arrowok="t"/>
              </v:shape>
            </v:group>
            <v:group style="position:absolute;left:7098;top:4818;width:12;height:2" coordorigin="7098,4818" coordsize="12,2">
              <v:shape style="position:absolute;left:7098;top:4818;width:12;height:2" coordorigin="7098,4818" coordsize="12,0" path="m7098,4818l7110,4818e" filled="false" stroked="true" strokeweight=".6pt" strokecolor="#000000">
                <v:path arrowok="t"/>
              </v:shape>
            </v:group>
            <v:group style="position:absolute;left:7117;top:4818;width:12;height:2" coordorigin="7117,4818" coordsize="12,2">
              <v:shape style="position:absolute;left:7117;top:4818;width:12;height:2" coordorigin="7117,4818" coordsize="12,0" path="m7117,4818l7129,4818e" filled="false" stroked="true" strokeweight=".6pt" strokecolor="#000000">
                <v:path arrowok="t"/>
              </v:shape>
            </v:group>
            <v:group style="position:absolute;left:7136;top:4818;width:12;height:2" coordorigin="7136,4818" coordsize="12,2">
              <v:shape style="position:absolute;left:7136;top:4818;width:12;height:2" coordorigin="7136,4818" coordsize="12,0" path="m7136,4818l7148,4818e" filled="false" stroked="true" strokeweight=".6pt" strokecolor="#000000">
                <v:path arrowok="t"/>
              </v:shape>
            </v:group>
            <v:group style="position:absolute;left:7156;top:4818;width:12;height:2" coordorigin="7156,4818" coordsize="12,2">
              <v:shape style="position:absolute;left:7156;top:4818;width:12;height:2" coordorigin="7156,4818" coordsize="12,0" path="m7156,4818l7168,4818e" filled="false" stroked="true" strokeweight=".6pt" strokecolor="#000000">
                <v:path arrowok="t"/>
              </v:shape>
            </v:group>
            <v:group style="position:absolute;left:7175;top:4818;width:12;height:2" coordorigin="7175,4818" coordsize="12,2">
              <v:shape style="position:absolute;left:7175;top:4818;width:12;height:2" coordorigin="7175,4818" coordsize="12,0" path="m7175,4818l7187,4818e" filled="false" stroked="true" strokeweight=".6pt" strokecolor="#000000">
                <v:path arrowok="t"/>
              </v:shape>
            </v:group>
            <v:group style="position:absolute;left:7194;top:4818;width:12;height:2" coordorigin="7194,4818" coordsize="12,2">
              <v:shape style="position:absolute;left:7194;top:4818;width:12;height:2" coordorigin="7194,4818" coordsize="12,0" path="m7194,4818l7206,4818e" filled="false" stroked="true" strokeweight=".6pt" strokecolor="#000000">
                <v:path arrowok="t"/>
              </v:shape>
            </v:group>
            <v:group style="position:absolute;left:7213;top:4818;width:12;height:2" coordorigin="7213,4818" coordsize="12,2">
              <v:shape style="position:absolute;left:7213;top:4818;width:12;height:2" coordorigin="7213,4818" coordsize="12,0" path="m7213,4818l7225,4818e" filled="false" stroked="true" strokeweight=".6pt" strokecolor="#000000">
                <v:path arrowok="t"/>
              </v:shape>
            </v:group>
            <v:group style="position:absolute;left:7232;top:4818;width:12;height:2" coordorigin="7232,4818" coordsize="12,2">
              <v:shape style="position:absolute;left:7232;top:4818;width:12;height:2" coordorigin="7232,4818" coordsize="12,0" path="m7232,4818l7244,4818e" filled="false" stroked="true" strokeweight=".6pt" strokecolor="#000000">
                <v:path arrowok="t"/>
              </v:shape>
            </v:group>
            <v:group style="position:absolute;left:7252;top:4818;width:12;height:2" coordorigin="7252,4818" coordsize="12,2">
              <v:shape style="position:absolute;left:7252;top:4818;width:12;height:2" coordorigin="7252,4818" coordsize="12,0" path="m7252,4818l7264,4818e" filled="false" stroked="true" strokeweight=".6pt" strokecolor="#000000">
                <v:path arrowok="t"/>
              </v:shape>
            </v:group>
            <v:group style="position:absolute;left:7271;top:4818;width:12;height:2" coordorigin="7271,4818" coordsize="12,2">
              <v:shape style="position:absolute;left:7271;top:4818;width:12;height:2" coordorigin="7271,4818" coordsize="12,0" path="m7271,4818l7283,4818e" filled="false" stroked="true" strokeweight=".6pt" strokecolor="#000000">
                <v:path arrowok="t"/>
              </v:shape>
            </v:group>
            <v:group style="position:absolute;left:7290;top:4818;width:12;height:2" coordorigin="7290,4818" coordsize="12,2">
              <v:shape style="position:absolute;left:7290;top:4818;width:12;height:2" coordorigin="7290,4818" coordsize="12,0" path="m7290,4818l7302,4818e" filled="false" stroked="true" strokeweight=".6pt" strokecolor="#000000">
                <v:path arrowok="t"/>
              </v:shape>
            </v:group>
            <v:group style="position:absolute;left:7309;top:4818;width:12;height:2" coordorigin="7309,4818" coordsize="12,2">
              <v:shape style="position:absolute;left:7309;top:4818;width:12;height:2" coordorigin="7309,4818" coordsize="12,0" path="m7309,4818l7321,4818e" filled="false" stroked="true" strokeweight=".6pt" strokecolor="#000000">
                <v:path arrowok="t"/>
              </v:shape>
            </v:group>
            <v:group style="position:absolute;left:7328;top:4818;width:12;height:2" coordorigin="7328,4818" coordsize="12,2">
              <v:shape style="position:absolute;left:7328;top:4818;width:12;height:2" coordorigin="7328,4818" coordsize="12,0" path="m7328,4818l7340,4818e" filled="false" stroked="true" strokeweight=".6pt" strokecolor="#000000">
                <v:path arrowok="t"/>
              </v:shape>
            </v:group>
            <v:group style="position:absolute;left:7348;top:4818;width:12;height:2" coordorigin="7348,4818" coordsize="12,2">
              <v:shape style="position:absolute;left:7348;top:4818;width:12;height:2" coordorigin="7348,4818" coordsize="12,0" path="m7348,4818l7360,4818e" filled="false" stroked="true" strokeweight=".6pt" strokecolor="#000000">
                <v:path arrowok="t"/>
              </v:shape>
            </v:group>
            <v:group style="position:absolute;left:7367;top:4818;width:12;height:2" coordorigin="7367,4818" coordsize="12,2">
              <v:shape style="position:absolute;left:7367;top:4818;width:12;height:2" coordorigin="7367,4818" coordsize="12,0" path="m7367,4818l7379,4818e" filled="false" stroked="true" strokeweight=".6pt" strokecolor="#000000">
                <v:path arrowok="t"/>
              </v:shape>
            </v:group>
            <v:group style="position:absolute;left:7386;top:4818;width:12;height:2" coordorigin="7386,4818" coordsize="12,2">
              <v:shape style="position:absolute;left:7386;top:4818;width:12;height:2" coordorigin="7386,4818" coordsize="12,0" path="m7386,4818l7398,4818e" filled="false" stroked="true" strokeweight=".6pt" strokecolor="#000000">
                <v:path arrowok="t"/>
              </v:shape>
            </v:group>
            <v:group style="position:absolute;left:7405;top:4818;width:12;height:2" coordorigin="7405,4818" coordsize="12,2">
              <v:shape style="position:absolute;left:7405;top:4818;width:12;height:2" coordorigin="7405,4818" coordsize="12,0" path="m7405,4818l7417,4818e" filled="false" stroked="true" strokeweight=".6pt" strokecolor="#000000">
                <v:path arrowok="t"/>
              </v:shape>
            </v:group>
            <v:group style="position:absolute;left:7424;top:4818;width:12;height:2" coordorigin="7424,4818" coordsize="12,2">
              <v:shape style="position:absolute;left:7424;top:4818;width:12;height:2" coordorigin="7424,4818" coordsize="12,0" path="m7424,4818l7436,4818e" filled="false" stroked="true" strokeweight=".6pt" strokecolor="#000000">
                <v:path arrowok="t"/>
              </v:shape>
            </v:group>
            <v:group style="position:absolute;left:7444;top:4818;width:12;height:2" coordorigin="7444,4818" coordsize="12,2">
              <v:shape style="position:absolute;left:7444;top:4818;width:12;height:2" coordorigin="7444,4818" coordsize="12,0" path="m7444,4818l7456,4818e" filled="false" stroked="true" strokeweight=".6pt" strokecolor="#000000">
                <v:path arrowok="t"/>
              </v:shape>
            </v:group>
            <v:group style="position:absolute;left:7463;top:4818;width:12;height:2" coordorigin="7463,4818" coordsize="12,2">
              <v:shape style="position:absolute;left:7463;top:4818;width:12;height:2" coordorigin="7463,4818" coordsize="12,0" path="m7463,4818l7475,4818e" filled="false" stroked="true" strokeweight=".6pt" strokecolor="#000000">
                <v:path arrowok="t"/>
              </v:shape>
            </v:group>
            <v:group style="position:absolute;left:7482;top:4818;width:12;height:2" coordorigin="7482,4818" coordsize="12,2">
              <v:shape style="position:absolute;left:7482;top:4818;width:12;height:2" coordorigin="7482,4818" coordsize="12,0" path="m7482,4818l7494,4818e" filled="false" stroked="true" strokeweight=".6pt" strokecolor="#000000">
                <v:path arrowok="t"/>
              </v:shape>
            </v:group>
            <v:group style="position:absolute;left:7501;top:4818;width:12;height:2" coordorigin="7501,4818" coordsize="12,2">
              <v:shape style="position:absolute;left:7501;top:4818;width:12;height:2" coordorigin="7501,4818" coordsize="12,0" path="m7501,4818l7513,4818e" filled="false" stroked="true" strokeweight=".6pt" strokecolor="#000000">
                <v:path arrowok="t"/>
              </v:shape>
            </v:group>
            <v:group style="position:absolute;left:7520;top:4818;width:12;height:2" coordorigin="7520,4818" coordsize="12,2">
              <v:shape style="position:absolute;left:7520;top:4818;width:12;height:2" coordorigin="7520,4818" coordsize="12,0" path="m7520,4818l7532,4818e" filled="false" stroked="true" strokeweight=".6pt" strokecolor="#000000">
                <v:path arrowok="t"/>
              </v:shape>
            </v:group>
            <v:group style="position:absolute;left:7540;top:4818;width:12;height:2" coordorigin="7540,4818" coordsize="12,2">
              <v:shape style="position:absolute;left:7540;top:4818;width:12;height:2" coordorigin="7540,4818" coordsize="12,0" path="m7540,4818l7552,4818e" filled="false" stroked="true" strokeweight=".6pt" strokecolor="#000000">
                <v:path arrowok="t"/>
              </v:shape>
            </v:group>
            <v:group style="position:absolute;left:7559;top:4818;width:12;height:2" coordorigin="7559,4818" coordsize="12,2">
              <v:shape style="position:absolute;left:7559;top:4818;width:12;height:2" coordorigin="7559,4818" coordsize="12,0" path="m7559,4818l7571,4818e" filled="false" stroked="true" strokeweight=".6pt" strokecolor="#000000">
                <v:path arrowok="t"/>
              </v:shape>
            </v:group>
            <v:group style="position:absolute;left:7578;top:4818;width:12;height:2" coordorigin="7578,4818" coordsize="12,2">
              <v:shape style="position:absolute;left:7578;top:4818;width:12;height:2" coordorigin="7578,4818" coordsize="12,0" path="m7578,4818l7590,4818e" filled="false" stroked="true" strokeweight=".6pt" strokecolor="#000000">
                <v:path arrowok="t"/>
              </v:shape>
            </v:group>
            <v:group style="position:absolute;left:7597;top:4818;width:12;height:2" coordorigin="7597,4818" coordsize="12,2">
              <v:shape style="position:absolute;left:7597;top:4818;width:12;height:2" coordorigin="7597,4818" coordsize="12,0" path="m7597,4818l7609,4818e" filled="false" stroked="true" strokeweight=".6pt" strokecolor="#000000">
                <v:path arrowok="t"/>
              </v:shape>
            </v:group>
            <v:group style="position:absolute;left:7616;top:4818;width:12;height:2" coordorigin="7616,4818" coordsize="12,2">
              <v:shape style="position:absolute;left:7616;top:4818;width:12;height:2" coordorigin="7616,4818" coordsize="12,0" path="m7616,4818l7628,4818e" filled="false" stroked="true" strokeweight=".6pt" strokecolor="#000000">
                <v:path arrowok="t"/>
              </v:shape>
            </v:group>
            <v:group style="position:absolute;left:7636;top:4818;width:12;height:2" coordorigin="7636,4818" coordsize="12,2">
              <v:shape style="position:absolute;left:7636;top:4818;width:12;height:2" coordorigin="7636,4818" coordsize="12,0" path="m7636,4818l7648,4818e" filled="false" stroked="true" strokeweight=".6pt" strokecolor="#000000">
                <v:path arrowok="t"/>
              </v:shape>
            </v:group>
            <v:group style="position:absolute;left:7655;top:4818;width:12;height:2" coordorigin="7655,4818" coordsize="12,2">
              <v:shape style="position:absolute;left:7655;top:4818;width:12;height:2" coordorigin="7655,4818" coordsize="12,0" path="m7655,4818l7667,4818e" filled="false" stroked="true" strokeweight=".6pt" strokecolor="#000000">
                <v:path arrowok="t"/>
              </v:shape>
            </v:group>
            <v:group style="position:absolute;left:7674;top:4818;width:12;height:2" coordorigin="7674,4818" coordsize="12,2">
              <v:shape style="position:absolute;left:7674;top:4818;width:12;height:2" coordorigin="7674,4818" coordsize="12,0" path="m7674,4818l7686,4818e" filled="false" stroked="true" strokeweight=".6pt" strokecolor="#000000">
                <v:path arrowok="t"/>
              </v:shape>
            </v:group>
            <v:group style="position:absolute;left:7693;top:4818;width:12;height:2" coordorigin="7693,4818" coordsize="12,2">
              <v:shape style="position:absolute;left:7693;top:4818;width:12;height:2" coordorigin="7693,4818" coordsize="12,0" path="m7693,4818l7705,4818e" filled="false" stroked="true" strokeweight=".6pt" strokecolor="#000000">
                <v:path arrowok="t"/>
              </v:shape>
            </v:group>
            <v:group style="position:absolute;left:7712;top:4818;width:12;height:2" coordorigin="7712,4818" coordsize="12,2">
              <v:shape style="position:absolute;left:7712;top:4818;width:12;height:2" coordorigin="7712,4818" coordsize="12,0" path="m7712,4818l7724,4818e" filled="false" stroked="true" strokeweight=".6pt" strokecolor="#000000">
                <v:path arrowok="t"/>
              </v:shape>
            </v:group>
            <v:group style="position:absolute;left:7732;top:4818;width:12;height:2" coordorigin="7732,4818" coordsize="12,2">
              <v:shape style="position:absolute;left:7732;top:4818;width:12;height:2" coordorigin="7732,4818" coordsize="12,0" path="m7732,4818l7744,4818e" filled="false" stroked="true" strokeweight=".6pt" strokecolor="#000000">
                <v:path arrowok="t"/>
              </v:shape>
            </v:group>
            <v:group style="position:absolute;left:7751;top:4818;width:12;height:2" coordorigin="7751,4818" coordsize="12,2">
              <v:shape style="position:absolute;left:7751;top:4818;width:12;height:2" coordorigin="7751,4818" coordsize="12,0" path="m7751,4818l7763,4818e" filled="false" stroked="true" strokeweight=".6pt" strokecolor="#000000">
                <v:path arrowok="t"/>
              </v:shape>
            </v:group>
            <v:group style="position:absolute;left:7770;top:4818;width:12;height:2" coordorigin="7770,4818" coordsize="12,2">
              <v:shape style="position:absolute;left:7770;top:4818;width:12;height:2" coordorigin="7770,4818" coordsize="12,0" path="m7770,4818l7782,4818e" filled="false" stroked="true" strokeweight=".6pt" strokecolor="#000000">
                <v:path arrowok="t"/>
              </v:shape>
            </v:group>
            <v:group style="position:absolute;left:7789;top:4818;width:12;height:2" coordorigin="7789,4818" coordsize="12,2">
              <v:shape style="position:absolute;left:7789;top:4818;width:12;height:2" coordorigin="7789,4818" coordsize="12,0" path="m7789,4818l7801,4818e" filled="false" stroked="true" strokeweight=".6pt" strokecolor="#000000">
                <v:path arrowok="t"/>
              </v:shape>
            </v:group>
            <v:group style="position:absolute;left:7808;top:4818;width:12;height:2" coordorigin="7808,4818" coordsize="12,2">
              <v:shape style="position:absolute;left:7808;top:4818;width:12;height:2" coordorigin="7808,4818" coordsize="12,0" path="m7808,4818l7820,4818e" filled="false" stroked="true" strokeweight=".6pt" strokecolor="#000000">
                <v:path arrowok="t"/>
              </v:shape>
            </v:group>
            <v:group style="position:absolute;left:7828;top:4818;width:12;height:2" coordorigin="7828,4818" coordsize="12,2">
              <v:shape style="position:absolute;left:7828;top:4818;width:12;height:2" coordorigin="7828,4818" coordsize="12,0" path="m7828,4818l7840,4818e" filled="false" stroked="true" strokeweight=".6pt" strokecolor="#000000">
                <v:path arrowok="t"/>
              </v:shape>
            </v:group>
            <v:group style="position:absolute;left:7847;top:4818;width:12;height:2" coordorigin="7847,4818" coordsize="12,2">
              <v:shape style="position:absolute;left:7847;top:4818;width:12;height:2" coordorigin="7847,4818" coordsize="12,0" path="m7847,4818l7859,4818e" filled="false" stroked="true" strokeweight=".6pt" strokecolor="#000000">
                <v:path arrowok="t"/>
              </v:shape>
            </v:group>
            <v:group style="position:absolute;left:7866;top:4818;width:12;height:2" coordorigin="7866,4818" coordsize="12,2">
              <v:shape style="position:absolute;left:7866;top:4818;width:12;height:2" coordorigin="7866,4818" coordsize="12,0" path="m7866,4818l7878,4818e" filled="false" stroked="true" strokeweight=".6pt" strokecolor="#000000">
                <v:path arrowok="t"/>
              </v:shape>
            </v:group>
            <v:group style="position:absolute;left:7885;top:4818;width:12;height:2" coordorigin="7885,4818" coordsize="12,2">
              <v:shape style="position:absolute;left:7885;top:4818;width:12;height:2" coordorigin="7885,4818" coordsize="12,0" path="m7885,4818l7897,4818e" filled="false" stroked="true" strokeweight=".6pt" strokecolor="#000000">
                <v:path arrowok="t"/>
              </v:shape>
            </v:group>
            <v:group style="position:absolute;left:7904;top:4818;width:12;height:2" coordorigin="7904,4818" coordsize="12,2">
              <v:shape style="position:absolute;left:7904;top:4818;width:12;height:2" coordorigin="7904,4818" coordsize="12,0" path="m7904,4818l7916,4818e" filled="false" stroked="true" strokeweight=".6pt" strokecolor="#000000">
                <v:path arrowok="t"/>
              </v:shape>
            </v:group>
            <v:group style="position:absolute;left:7924;top:4818;width:12;height:2" coordorigin="7924,4818" coordsize="12,2">
              <v:shape style="position:absolute;left:7924;top:4818;width:12;height:2" coordorigin="7924,4818" coordsize="12,0" path="m7924,4818l7936,4818e" filled="false" stroked="true" strokeweight=".6pt" strokecolor="#000000">
                <v:path arrowok="t"/>
              </v:shape>
            </v:group>
            <v:group style="position:absolute;left:7943;top:4818;width:12;height:2" coordorigin="7943,4818" coordsize="12,2">
              <v:shape style="position:absolute;left:7943;top:4818;width:12;height:2" coordorigin="7943,4818" coordsize="12,0" path="m7943,4818l7955,4818e" filled="false" stroked="true" strokeweight=".6pt" strokecolor="#000000">
                <v:path arrowok="t"/>
              </v:shape>
            </v:group>
            <v:group style="position:absolute;left:7962;top:4818;width:12;height:2" coordorigin="7962,4818" coordsize="12,2">
              <v:shape style="position:absolute;left:7962;top:4818;width:12;height:2" coordorigin="7962,4818" coordsize="12,0" path="m7962,4818l7974,4818e" filled="false" stroked="true" strokeweight=".6pt" strokecolor="#000000">
                <v:path arrowok="t"/>
              </v:shape>
            </v:group>
            <v:group style="position:absolute;left:7981;top:4818;width:12;height:2" coordorigin="7981,4818" coordsize="12,2">
              <v:shape style="position:absolute;left:7981;top:4818;width:12;height:2" coordorigin="7981,4818" coordsize="12,0" path="m7981,4818l7993,4818e" filled="false" stroked="true" strokeweight=".6pt" strokecolor="#000000">
                <v:path arrowok="t"/>
              </v:shape>
            </v:group>
            <v:group style="position:absolute;left:8000;top:4818;width:12;height:2" coordorigin="8000,4818" coordsize="12,2">
              <v:shape style="position:absolute;left:8000;top:4818;width:12;height:2" coordorigin="8000,4818" coordsize="12,0" path="m8000,4818l8012,4818e" filled="false" stroked="true" strokeweight=".6pt" strokecolor="#000000">
                <v:path arrowok="t"/>
              </v:shape>
            </v:group>
            <v:group style="position:absolute;left:8020;top:4818;width:12;height:2" coordorigin="8020,4818" coordsize="12,2">
              <v:shape style="position:absolute;left:8020;top:4818;width:12;height:2" coordorigin="8020,4818" coordsize="12,0" path="m8020,4818l8032,4818e" filled="false" stroked="true" strokeweight=".6pt" strokecolor="#000000">
                <v:path arrowok="t"/>
              </v:shape>
            </v:group>
            <v:group style="position:absolute;left:8039;top:4818;width:12;height:2" coordorigin="8039,4818" coordsize="12,2">
              <v:shape style="position:absolute;left:8039;top:4818;width:12;height:2" coordorigin="8039,4818" coordsize="12,0" path="m8039,4818l8051,4818e" filled="false" stroked="true" strokeweight=".6pt" strokecolor="#000000">
                <v:path arrowok="t"/>
              </v:shape>
            </v:group>
            <v:group style="position:absolute;left:8058;top:4818;width:12;height:2" coordorigin="8058,4818" coordsize="12,2">
              <v:shape style="position:absolute;left:8058;top:4818;width:12;height:2" coordorigin="8058,4818" coordsize="12,0" path="m8058,4818l8070,4818e" filled="false" stroked="true" strokeweight=".6pt" strokecolor="#000000">
                <v:path arrowok="t"/>
              </v:shape>
            </v:group>
            <v:group style="position:absolute;left:8077;top:4818;width:12;height:2" coordorigin="8077,4818" coordsize="12,2">
              <v:shape style="position:absolute;left:8077;top:4818;width:12;height:2" coordorigin="8077,4818" coordsize="12,0" path="m8077,4818l8089,4818e" filled="false" stroked="true" strokeweight=".6pt" strokecolor="#000000">
                <v:path arrowok="t"/>
              </v:shape>
            </v:group>
            <v:group style="position:absolute;left:8096;top:4818;width:12;height:2" coordorigin="8096,4818" coordsize="12,2">
              <v:shape style="position:absolute;left:8096;top:4818;width:12;height:2" coordorigin="8096,4818" coordsize="12,0" path="m8096,4818l8108,4818e" filled="false" stroked="true" strokeweight=".6pt" strokecolor="#000000">
                <v:path arrowok="t"/>
              </v:shape>
            </v:group>
            <v:group style="position:absolute;left:8116;top:4818;width:12;height:2" coordorigin="8116,4818" coordsize="12,2">
              <v:shape style="position:absolute;left:8116;top:4818;width:12;height:2" coordorigin="8116,4818" coordsize="12,0" path="m8116,4818l8128,4818e" filled="false" stroked="true" strokeweight=".6pt" strokecolor="#000000">
                <v:path arrowok="t"/>
              </v:shape>
            </v:group>
            <v:group style="position:absolute;left:8135;top:4818;width:12;height:2" coordorigin="8135,4818" coordsize="12,2">
              <v:shape style="position:absolute;left:8135;top:4818;width:12;height:2" coordorigin="8135,4818" coordsize="12,0" path="m8135,4818l8147,4818e" filled="false" stroked="true" strokeweight=".6pt" strokecolor="#000000">
                <v:path arrowok="t"/>
              </v:shape>
            </v:group>
            <v:group style="position:absolute;left:8154;top:4818;width:12;height:2" coordorigin="8154,4818" coordsize="12,2">
              <v:shape style="position:absolute;left:8154;top:4818;width:12;height:2" coordorigin="8154,4818" coordsize="12,0" path="m8154,4818l8166,4818e" filled="false" stroked="true" strokeweight=".6pt" strokecolor="#000000">
                <v:path arrowok="t"/>
              </v:shape>
            </v:group>
            <v:group style="position:absolute;left:8173;top:4818;width:12;height:2" coordorigin="8173,4818" coordsize="12,2">
              <v:shape style="position:absolute;left:8173;top:4818;width:12;height:2" coordorigin="8173,4818" coordsize="12,0" path="m8173,4818l8185,4818e" filled="false" stroked="true" strokeweight=".6pt" strokecolor="#000000">
                <v:path arrowok="t"/>
              </v:shape>
            </v:group>
            <v:group style="position:absolute;left:8192;top:4818;width:12;height:2" coordorigin="8192,4818" coordsize="12,2">
              <v:shape style="position:absolute;left:8192;top:4818;width:12;height:2" coordorigin="8192,4818" coordsize="12,0" path="m8192,4818l8204,4818e" filled="false" stroked="true" strokeweight=".6pt" strokecolor="#000000">
                <v:path arrowok="t"/>
              </v:shape>
            </v:group>
            <v:group style="position:absolute;left:8212;top:4818;width:12;height:2" coordorigin="8212,4818" coordsize="12,2">
              <v:shape style="position:absolute;left:8212;top:4818;width:12;height:2" coordorigin="8212,4818" coordsize="12,0" path="m8212,4818l8224,4818e" filled="false" stroked="true" strokeweight=".6pt" strokecolor="#000000">
                <v:path arrowok="t"/>
              </v:shape>
            </v:group>
            <v:group style="position:absolute;left:8231;top:4818;width:12;height:2" coordorigin="8231,4818" coordsize="12,2">
              <v:shape style="position:absolute;left:8231;top:4818;width:12;height:2" coordorigin="8231,4818" coordsize="12,0" path="m8231,4818l8243,4818e" filled="false" stroked="true" strokeweight=".6pt" strokecolor="#000000">
                <v:path arrowok="t"/>
              </v:shape>
            </v:group>
            <v:group style="position:absolute;left:8250;top:4818;width:12;height:2" coordorigin="8250,4818" coordsize="12,2">
              <v:shape style="position:absolute;left:8250;top:4818;width:12;height:2" coordorigin="8250,4818" coordsize="12,0" path="m8250,4818l8262,4818e" filled="false" stroked="true" strokeweight=".6pt" strokecolor="#000000">
                <v:path arrowok="t"/>
              </v:shape>
            </v:group>
            <v:group style="position:absolute;left:8269;top:4818;width:12;height:2" coordorigin="8269,4818" coordsize="12,2">
              <v:shape style="position:absolute;left:8269;top:4818;width:12;height:2" coordorigin="8269,4818" coordsize="12,0" path="m8269,4818l8281,4818e" filled="false" stroked="true" strokeweight=".6pt" strokecolor="#000000">
                <v:path arrowok="t"/>
              </v:shape>
            </v:group>
            <v:group style="position:absolute;left:8288;top:4818;width:12;height:2" coordorigin="8288,4818" coordsize="12,2">
              <v:shape style="position:absolute;left:8288;top:4818;width:12;height:2" coordorigin="8288,4818" coordsize="12,0" path="m8288,4818l8300,4818e" filled="false" stroked="true" strokeweight=".6pt" strokecolor="#000000">
                <v:path arrowok="t"/>
              </v:shape>
            </v:group>
            <v:group style="position:absolute;left:8308;top:4818;width:12;height:2" coordorigin="8308,4818" coordsize="12,2">
              <v:shape style="position:absolute;left:8308;top:4818;width:12;height:2" coordorigin="8308,4818" coordsize="12,0" path="m8308,4818l8320,4818e" filled="false" stroked="true" strokeweight=".6pt" strokecolor="#000000">
                <v:path arrowok="t"/>
              </v:shape>
            </v:group>
            <v:group style="position:absolute;left:8327;top:4818;width:12;height:2" coordorigin="8327,4818" coordsize="12,2">
              <v:shape style="position:absolute;left:8327;top:4818;width:12;height:2" coordorigin="8327,4818" coordsize="12,0" path="m8327,4818l8339,4818e" filled="false" stroked="true" strokeweight=".6pt" strokecolor="#000000">
                <v:path arrowok="t"/>
              </v:shape>
            </v:group>
            <v:group style="position:absolute;left:8346;top:4818;width:12;height:2" coordorigin="8346,4818" coordsize="12,2">
              <v:shape style="position:absolute;left:8346;top:4818;width:12;height:2" coordorigin="8346,4818" coordsize="12,0" path="m8346,4818l8358,4818e" filled="false" stroked="true" strokeweight=".6pt" strokecolor="#000000">
                <v:path arrowok="t"/>
              </v:shape>
            </v:group>
            <v:group style="position:absolute;left:8365;top:4818;width:12;height:2" coordorigin="8365,4818" coordsize="12,2">
              <v:shape style="position:absolute;left:8365;top:4818;width:12;height:2" coordorigin="8365,4818" coordsize="12,0" path="m8365,4818l8377,4818e" filled="false" stroked="true" strokeweight=".6pt" strokecolor="#000000">
                <v:path arrowok="t"/>
              </v:shape>
            </v:group>
            <v:group style="position:absolute;left:8384;top:4818;width:12;height:2" coordorigin="8384,4818" coordsize="12,2">
              <v:shape style="position:absolute;left:8384;top:4818;width:12;height:2" coordorigin="8384,4818" coordsize="12,0" path="m8384,4818l8396,4818e" filled="false" stroked="true" strokeweight=".6pt" strokecolor="#000000">
                <v:path arrowok="t"/>
              </v:shape>
            </v:group>
            <v:group style="position:absolute;left:8404;top:4818;width:12;height:2" coordorigin="8404,4818" coordsize="12,2">
              <v:shape style="position:absolute;left:8404;top:4818;width:12;height:2" coordorigin="8404,4818" coordsize="12,0" path="m8404,4818l8416,4818e" filled="false" stroked="true" strokeweight=".6pt" strokecolor="#000000">
                <v:path arrowok="t"/>
              </v:shape>
            </v:group>
            <v:group style="position:absolute;left:8423;top:4818;width:12;height:2" coordorigin="8423,4818" coordsize="12,2">
              <v:shape style="position:absolute;left:8423;top:4818;width:12;height:2" coordorigin="8423,4818" coordsize="12,0" path="m8423,4818l8435,4818e" filled="false" stroked="true" strokeweight=".6pt" strokecolor="#000000">
                <v:path arrowok="t"/>
              </v:shape>
            </v:group>
            <v:group style="position:absolute;left:8442;top:4818;width:12;height:2" coordorigin="8442,4818" coordsize="12,2">
              <v:shape style="position:absolute;left:8442;top:4818;width:12;height:2" coordorigin="8442,4818" coordsize="12,0" path="m8442,4818l8454,4818e" filled="false" stroked="true" strokeweight=".6pt" strokecolor="#000000">
                <v:path arrowok="t"/>
              </v:shape>
            </v:group>
            <v:group style="position:absolute;left:8461;top:4818;width:12;height:2" coordorigin="8461,4818" coordsize="12,2">
              <v:shape style="position:absolute;left:8461;top:4818;width:12;height:2" coordorigin="8461,4818" coordsize="12,0" path="m8461,4818l8473,4818e" filled="false" stroked="true" strokeweight=".6pt" strokecolor="#000000">
                <v:path arrowok="t"/>
              </v:shape>
            </v:group>
            <v:group style="position:absolute;left:8480;top:4818;width:12;height:2" coordorigin="8480,4818" coordsize="12,2">
              <v:shape style="position:absolute;left:8480;top:4818;width:12;height:2" coordorigin="8480,4818" coordsize="12,0" path="m8480,4818l8492,4818e" filled="false" stroked="true" strokeweight=".6pt" strokecolor="#000000">
                <v:path arrowok="t"/>
              </v:shape>
            </v:group>
            <v:group style="position:absolute;left:8500;top:4818;width:12;height:2" coordorigin="8500,4818" coordsize="12,2">
              <v:shape style="position:absolute;left:8500;top:4818;width:12;height:2" coordorigin="8500,4818" coordsize="12,0" path="m8500,4818l8512,4818e" filled="false" stroked="true" strokeweight=".6pt" strokecolor="#000000">
                <v:path arrowok="t"/>
              </v:shape>
            </v:group>
            <v:group style="position:absolute;left:8519;top:4818;width:12;height:2" coordorigin="8519,4818" coordsize="12,2">
              <v:shape style="position:absolute;left:8519;top:4818;width:12;height:2" coordorigin="8519,4818" coordsize="12,0" path="m8519,4818l8531,4818e" filled="false" stroked="true" strokeweight=".6pt" strokecolor="#000000">
                <v:path arrowok="t"/>
              </v:shape>
            </v:group>
            <v:group style="position:absolute;left:8538;top:4818;width:12;height:2" coordorigin="8538,4818" coordsize="12,2">
              <v:shape style="position:absolute;left:8538;top:4818;width:12;height:2" coordorigin="8538,4818" coordsize="12,0" path="m8538,4818l8550,4818e" filled="false" stroked="true" strokeweight=".6pt" strokecolor="#000000">
                <v:path arrowok="t"/>
              </v:shape>
            </v:group>
            <v:group style="position:absolute;left:8557;top:4818;width:12;height:2" coordorigin="8557,4818" coordsize="12,2">
              <v:shape style="position:absolute;left:8557;top:4818;width:12;height:2" coordorigin="8557,4818" coordsize="12,0" path="m8557,4818l8569,4818e" filled="false" stroked="true" strokeweight=".6pt" strokecolor="#000000">
                <v:path arrowok="t"/>
              </v:shape>
            </v:group>
            <v:group style="position:absolute;left:8576;top:4818;width:12;height:2" coordorigin="8576,4818" coordsize="12,2">
              <v:shape style="position:absolute;left:8576;top:4818;width:12;height:2" coordorigin="8576,4818" coordsize="12,0" path="m8576,4818l8588,4818e" filled="false" stroked="true" strokeweight=".6pt" strokecolor="#000000">
                <v:path arrowok="t"/>
              </v:shape>
            </v:group>
            <v:group style="position:absolute;left:8596;top:4818;width:12;height:2" coordorigin="8596,4818" coordsize="12,2">
              <v:shape style="position:absolute;left:8596;top:4818;width:12;height:2" coordorigin="8596,4818" coordsize="12,0" path="m8596,4818l8608,4818e" filled="false" stroked="true" strokeweight=".6pt" strokecolor="#000000">
                <v:path arrowok="t"/>
              </v:shape>
            </v:group>
            <v:group style="position:absolute;left:8615;top:4818;width:12;height:2" coordorigin="8615,4818" coordsize="12,2">
              <v:shape style="position:absolute;left:8615;top:4818;width:12;height:2" coordorigin="8615,4818" coordsize="12,0" path="m8615,4818l8627,4818e" filled="false" stroked="true" strokeweight=".6pt" strokecolor="#000000">
                <v:path arrowok="t"/>
              </v:shape>
            </v:group>
            <v:group style="position:absolute;left:8634;top:4818;width:12;height:2" coordorigin="8634,4818" coordsize="12,2">
              <v:shape style="position:absolute;left:8634;top:4818;width:12;height:2" coordorigin="8634,4818" coordsize="12,0" path="m8634,4818l8646,4818e" filled="false" stroked="true" strokeweight=".6pt" strokecolor="#000000">
                <v:path arrowok="t"/>
              </v:shape>
            </v:group>
            <v:group style="position:absolute;left:8653;top:4818;width:12;height:2" coordorigin="8653,4818" coordsize="12,2">
              <v:shape style="position:absolute;left:8653;top:4818;width:12;height:2" coordorigin="8653,4818" coordsize="12,0" path="m8653,4818l8665,4818e" filled="false" stroked="true" strokeweight=".6pt" strokecolor="#000000">
                <v:path arrowok="t"/>
              </v:shape>
            </v:group>
            <v:group style="position:absolute;left:8672;top:4818;width:12;height:2" coordorigin="8672,4818" coordsize="12,2">
              <v:shape style="position:absolute;left:8672;top:4818;width:12;height:2" coordorigin="8672,4818" coordsize="12,0" path="m8672,4818l8684,4818e" filled="false" stroked="true" strokeweight=".6pt" strokecolor="#000000">
                <v:path arrowok="t"/>
              </v:shape>
            </v:group>
            <v:group style="position:absolute;left:8692;top:4818;width:12;height:2" coordorigin="8692,4818" coordsize="12,2">
              <v:shape style="position:absolute;left:8692;top:4818;width:12;height:2" coordorigin="8692,4818" coordsize="12,0" path="m8692,4818l8704,4818e" filled="false" stroked="true" strokeweight=".6pt" strokecolor="#000000">
                <v:path arrowok="t"/>
              </v:shape>
            </v:group>
            <v:group style="position:absolute;left:8711;top:4818;width:12;height:2" coordorigin="8711,4818" coordsize="12,2">
              <v:shape style="position:absolute;left:8711;top:4818;width:12;height:2" coordorigin="8711,4818" coordsize="12,0" path="m8711,4818l8723,4818e" filled="false" stroked="true" strokeweight=".6pt" strokecolor="#000000">
                <v:path arrowok="t"/>
              </v:shape>
            </v:group>
            <v:group style="position:absolute;left:8730;top:4818;width:12;height:2" coordorigin="8730,4818" coordsize="12,2">
              <v:shape style="position:absolute;left:8730;top:4818;width:12;height:2" coordorigin="8730,4818" coordsize="12,0" path="m8730,4818l8742,4818e" filled="false" stroked="true" strokeweight=".6pt" strokecolor="#000000">
                <v:path arrowok="t"/>
              </v:shape>
            </v:group>
            <v:group style="position:absolute;left:8749;top:4818;width:12;height:2" coordorigin="8749,4818" coordsize="12,2">
              <v:shape style="position:absolute;left:8749;top:4818;width:12;height:2" coordorigin="8749,4818" coordsize="12,0" path="m8749,4818l8761,4818e" filled="false" stroked="true" strokeweight=".6pt" strokecolor="#000000">
                <v:path arrowok="t"/>
              </v:shape>
            </v:group>
            <v:group style="position:absolute;left:8768;top:4818;width:12;height:2" coordorigin="8768,4818" coordsize="12,2">
              <v:shape style="position:absolute;left:8768;top:4818;width:12;height:2" coordorigin="8768,4818" coordsize="12,0" path="m8768,4818l8780,4818e" filled="false" stroked="true" strokeweight=".6pt" strokecolor="#000000">
                <v:path arrowok="t"/>
              </v:shape>
            </v:group>
            <v:group style="position:absolute;left:8788;top:4818;width:12;height:2" coordorigin="8788,4818" coordsize="12,2">
              <v:shape style="position:absolute;left:8788;top:4818;width:12;height:2" coordorigin="8788,4818" coordsize="12,0" path="m8788,4818l8800,4818e" filled="false" stroked="true" strokeweight=".6pt" strokecolor="#000000">
                <v:path arrowok="t"/>
              </v:shape>
            </v:group>
            <v:group style="position:absolute;left:8807;top:4818;width:12;height:2" coordorigin="8807,4818" coordsize="12,2">
              <v:shape style="position:absolute;left:8807;top:4818;width:12;height:2" coordorigin="8807,4818" coordsize="12,0" path="m8807,4818l8819,4818e" filled="false" stroked="true" strokeweight=".6pt" strokecolor="#000000">
                <v:path arrowok="t"/>
              </v:shape>
            </v:group>
            <v:group style="position:absolute;left:8826;top:4818;width:12;height:2" coordorigin="8826,4818" coordsize="12,2">
              <v:shape style="position:absolute;left:8826;top:4818;width:12;height:2" coordorigin="8826,4818" coordsize="12,0" path="m8826,4818l8838,4818e" filled="false" stroked="true" strokeweight=".6pt" strokecolor="#000000">
                <v:path arrowok="t"/>
              </v:shape>
            </v:group>
            <v:group style="position:absolute;left:8845;top:4818;width:12;height:2" coordorigin="8845,4818" coordsize="12,2">
              <v:shape style="position:absolute;left:8845;top:4818;width:12;height:2" coordorigin="8845,4818" coordsize="12,0" path="m8845,4818l8857,4818e" filled="false" stroked="true" strokeweight=".6pt" strokecolor="#000000">
                <v:path arrowok="t"/>
              </v:shape>
            </v:group>
            <v:group style="position:absolute;left:8864;top:4818;width:12;height:2" coordorigin="8864,4818" coordsize="12,2">
              <v:shape style="position:absolute;left:8864;top:4818;width:12;height:2" coordorigin="8864,4818" coordsize="12,0" path="m8864,4818l8876,4818e" filled="false" stroked="true" strokeweight=".6pt" strokecolor="#000000">
                <v:path arrowok="t"/>
              </v:shape>
            </v:group>
            <v:group style="position:absolute;left:8884;top:4818;width:12;height:2" coordorigin="8884,4818" coordsize="12,2">
              <v:shape style="position:absolute;left:8884;top:4818;width:12;height:2" coordorigin="8884,4818" coordsize="12,0" path="m8884,4818l8896,4818e" filled="false" stroked="true" strokeweight=".6pt" strokecolor="#000000">
                <v:path arrowok="t"/>
              </v:shape>
            </v:group>
            <v:group style="position:absolute;left:8903;top:4818;width:12;height:2" coordorigin="8903,4818" coordsize="12,2">
              <v:shape style="position:absolute;left:8903;top:4818;width:12;height:2" coordorigin="8903,4818" coordsize="12,0" path="m8903,4818l8915,4818e" filled="false" stroked="true" strokeweight=".6pt" strokecolor="#000000">
                <v:path arrowok="t"/>
              </v:shape>
            </v:group>
            <v:group style="position:absolute;left:8922;top:4818;width:12;height:2" coordorigin="8922,4818" coordsize="12,2">
              <v:shape style="position:absolute;left:8922;top:4818;width:12;height:2" coordorigin="8922,4818" coordsize="12,0" path="m8922,4818l8934,4818e" filled="false" stroked="true" strokeweight=".6pt" strokecolor="#000000">
                <v:path arrowok="t"/>
              </v:shape>
            </v:group>
            <v:group style="position:absolute;left:8941;top:4818;width:12;height:2" coordorigin="8941,4818" coordsize="12,2">
              <v:shape style="position:absolute;left:8941;top:4818;width:12;height:2" coordorigin="8941,4818" coordsize="12,0" path="m8941,4818l8953,4818e" filled="false" stroked="true" strokeweight=".6pt" strokecolor="#000000">
                <v:path arrowok="t"/>
              </v:shape>
            </v:group>
            <v:group style="position:absolute;left:8960;top:4818;width:12;height:2" coordorigin="8960,4818" coordsize="12,2">
              <v:shape style="position:absolute;left:8960;top:4818;width:12;height:2" coordorigin="8960,4818" coordsize="12,0" path="m8960,4818l8972,4818e" filled="false" stroked="true" strokeweight=".6pt" strokecolor="#000000">
                <v:path arrowok="t"/>
              </v:shape>
            </v:group>
            <v:group style="position:absolute;left:8980;top:4818;width:12;height:2" coordorigin="8980,4818" coordsize="12,2">
              <v:shape style="position:absolute;left:8980;top:4818;width:12;height:2" coordorigin="8980,4818" coordsize="12,0" path="m8980,4818l8992,4818e" filled="false" stroked="true" strokeweight=".6pt" strokecolor="#000000">
                <v:path arrowok="t"/>
              </v:shape>
            </v:group>
            <v:group style="position:absolute;left:8999;top:4818;width:12;height:2" coordorigin="8999,4818" coordsize="12,2">
              <v:shape style="position:absolute;left:8999;top:4818;width:12;height:2" coordorigin="8999,4818" coordsize="12,0" path="m8999,4818l9011,4818e" filled="false" stroked="true" strokeweight=".6pt" strokecolor="#000000">
                <v:path arrowok="t"/>
              </v:shape>
            </v:group>
            <v:group style="position:absolute;left:9018;top:4818;width:12;height:2" coordorigin="9018,4818" coordsize="12,2">
              <v:shape style="position:absolute;left:9018;top:4818;width:12;height:2" coordorigin="9018,4818" coordsize="12,0" path="m9018,4818l9030,4818e" filled="false" stroked="true" strokeweight=".6pt" strokecolor="#000000">
                <v:path arrowok="t"/>
              </v:shape>
            </v:group>
            <v:group style="position:absolute;left:9037;top:4818;width:12;height:2" coordorigin="9037,4818" coordsize="12,2">
              <v:shape style="position:absolute;left:9037;top:4818;width:12;height:2" coordorigin="9037,4818" coordsize="12,0" path="m9037,4818l9049,4818e" filled="false" stroked="true" strokeweight=".6pt" strokecolor="#000000">
                <v:path arrowok="t"/>
              </v:shape>
            </v:group>
            <v:group style="position:absolute;left:9056;top:4818;width:12;height:2" coordorigin="9056,4818" coordsize="12,2">
              <v:shape style="position:absolute;left:9056;top:4818;width:12;height:2" coordorigin="9056,4818" coordsize="12,0" path="m9056,4818l9068,4818e" filled="false" stroked="true" strokeweight=".6pt" strokecolor="#000000">
                <v:path arrowok="t"/>
              </v:shape>
            </v:group>
            <v:group style="position:absolute;left:9076;top:4818;width:12;height:2" coordorigin="9076,4818" coordsize="12,2">
              <v:shape style="position:absolute;left:9076;top:4818;width:12;height:2" coordorigin="9076,4818" coordsize="12,0" path="m9076,4818l9088,4818e" filled="false" stroked="true" strokeweight=".6pt" strokecolor="#000000">
                <v:path arrowok="t"/>
              </v:shape>
            </v:group>
            <v:group style="position:absolute;left:9095;top:4818;width:12;height:2" coordorigin="9095,4818" coordsize="12,2">
              <v:shape style="position:absolute;left:9095;top:4818;width:12;height:2" coordorigin="9095,4818" coordsize="12,0" path="m9095,4818l9107,4818e" filled="false" stroked="true" strokeweight=".6pt" strokecolor="#000000">
                <v:path arrowok="t"/>
              </v:shape>
            </v:group>
            <v:group style="position:absolute;left:9114;top:4818;width:12;height:2" coordorigin="9114,4818" coordsize="12,2">
              <v:shape style="position:absolute;left:9114;top:4818;width:12;height:2" coordorigin="9114,4818" coordsize="12,0" path="m9114,4818l9126,4818e" filled="false" stroked="true" strokeweight=".6pt" strokecolor="#000000">
                <v:path arrowok="t"/>
              </v:shape>
            </v:group>
            <v:group style="position:absolute;left:9133;top:4818;width:12;height:2" coordorigin="9133,4818" coordsize="12,2">
              <v:shape style="position:absolute;left:9133;top:4818;width:12;height:2" coordorigin="9133,4818" coordsize="12,0" path="m9133,4818l9145,4818e" filled="false" stroked="true" strokeweight=".6pt" strokecolor="#000000">
                <v:path arrowok="t"/>
              </v:shape>
            </v:group>
            <v:group style="position:absolute;left:9152;top:4818;width:12;height:2" coordorigin="9152,4818" coordsize="12,2">
              <v:shape style="position:absolute;left:9152;top:4818;width:12;height:2" coordorigin="9152,4818" coordsize="12,0" path="m9152,4818l9164,4818e" filled="false" stroked="true" strokeweight=".6pt" strokecolor="#000000">
                <v:path arrowok="t"/>
              </v:shape>
            </v:group>
            <v:group style="position:absolute;left:9172;top:4818;width:12;height:2" coordorigin="9172,4818" coordsize="12,2">
              <v:shape style="position:absolute;left:9172;top:4818;width:12;height:2" coordorigin="9172,4818" coordsize="12,0" path="m9172,4818l9184,4818e" filled="false" stroked="true" strokeweight=".6pt" strokecolor="#000000">
                <v:path arrowok="t"/>
              </v:shape>
            </v:group>
            <v:group style="position:absolute;left:9191;top:4818;width:12;height:2" coordorigin="9191,4818" coordsize="12,2">
              <v:shape style="position:absolute;left:9191;top:4818;width:12;height:2" coordorigin="9191,4818" coordsize="12,0" path="m9191,4818l9203,4818e" filled="false" stroked="true" strokeweight=".6pt" strokecolor="#000000">
                <v:path arrowok="t"/>
              </v:shape>
            </v:group>
            <v:group style="position:absolute;left:9210;top:4818;width:12;height:2" coordorigin="9210,4818" coordsize="12,2">
              <v:shape style="position:absolute;left:9210;top:4818;width:12;height:2" coordorigin="9210,4818" coordsize="12,0" path="m9210,4818l9222,4818e" filled="false" stroked="true" strokeweight=".6pt" strokecolor="#000000">
                <v:path arrowok="t"/>
              </v:shape>
            </v:group>
            <v:group style="position:absolute;left:9229;top:4818;width:12;height:2" coordorigin="9229,4818" coordsize="12,2">
              <v:shape style="position:absolute;left:9229;top:4818;width:12;height:2" coordorigin="9229,4818" coordsize="12,0" path="m9229,4818l9241,4818e" filled="false" stroked="true" strokeweight=".6pt" strokecolor="#000000">
                <v:path arrowok="t"/>
              </v:shape>
            </v:group>
            <v:group style="position:absolute;left:9248;top:4818;width:12;height:2" coordorigin="9248,4818" coordsize="12,2">
              <v:shape style="position:absolute;left:9248;top:4818;width:12;height:2" coordorigin="9248,4818" coordsize="12,0" path="m9248,4818l9260,4818e" filled="false" stroked="true" strokeweight=".6pt" strokecolor="#000000">
                <v:path arrowok="t"/>
              </v:shape>
            </v:group>
            <v:group style="position:absolute;left:9268;top:4818;width:12;height:2" coordorigin="9268,4818" coordsize="12,2">
              <v:shape style="position:absolute;left:9268;top:4818;width:12;height:2" coordorigin="9268,4818" coordsize="12,0" path="m9268,4818l9280,4818e" filled="false" stroked="true" strokeweight=".6pt" strokecolor="#000000">
                <v:path arrowok="t"/>
              </v:shape>
            </v:group>
            <v:group style="position:absolute;left:9287;top:4818;width:12;height:2" coordorigin="9287,4818" coordsize="12,2">
              <v:shape style="position:absolute;left:9287;top:4818;width:12;height:2" coordorigin="9287,4818" coordsize="12,0" path="m9287,4818l9299,4818e" filled="false" stroked="true" strokeweight=".6pt" strokecolor="#000000">
                <v:path arrowok="t"/>
              </v:shape>
            </v:group>
            <v:group style="position:absolute;left:9306;top:4818;width:12;height:2" coordorigin="9306,4818" coordsize="12,2">
              <v:shape style="position:absolute;left:9306;top:4818;width:12;height:2" coordorigin="9306,4818" coordsize="12,0" path="m9306,4818l9318,4818e" filled="false" stroked="true" strokeweight=".6pt" strokecolor="#000000">
                <v:path arrowok="t"/>
              </v:shape>
            </v:group>
            <v:group style="position:absolute;left:9325;top:4818;width:12;height:2" coordorigin="9325,4818" coordsize="12,2">
              <v:shape style="position:absolute;left:9325;top:4818;width:12;height:2" coordorigin="9325,4818" coordsize="12,0" path="m9325,4818l9337,4818e" filled="false" stroked="true" strokeweight=".6pt" strokecolor="#000000">
                <v:path arrowok="t"/>
              </v:shape>
            </v:group>
            <v:group style="position:absolute;left:9344;top:4818;width:12;height:2" coordorigin="9344,4818" coordsize="12,2">
              <v:shape style="position:absolute;left:9344;top:4818;width:12;height:2" coordorigin="9344,4818" coordsize="12,0" path="m9344,4818l9356,4818e" filled="false" stroked="true" strokeweight=".6pt" strokecolor="#000000">
                <v:path arrowok="t"/>
              </v:shape>
            </v:group>
            <v:group style="position:absolute;left:9364;top:4818;width:12;height:2" coordorigin="9364,4818" coordsize="12,2">
              <v:shape style="position:absolute;left:9364;top:4818;width:12;height:2" coordorigin="9364,4818" coordsize="12,0" path="m9364,4818l9376,4818e" filled="false" stroked="true" strokeweight=".6pt" strokecolor="#000000">
                <v:path arrowok="t"/>
              </v:shape>
            </v:group>
            <v:group style="position:absolute;left:9383;top:4818;width:12;height:2" coordorigin="9383,4818" coordsize="12,2">
              <v:shape style="position:absolute;left:9383;top:4818;width:12;height:2" coordorigin="9383,4818" coordsize="12,0" path="m9383,4818l9395,4818e" filled="false" stroked="true" strokeweight=".6pt" strokecolor="#000000">
                <v:path arrowok="t"/>
              </v:shape>
            </v:group>
            <v:group style="position:absolute;left:9402;top:4818;width:12;height:2" coordorigin="9402,4818" coordsize="12,2">
              <v:shape style="position:absolute;left:9402;top:4818;width:12;height:2" coordorigin="9402,4818" coordsize="12,0" path="m9402,4818l9414,4818e" filled="false" stroked="true" strokeweight=".6pt" strokecolor="#000000">
                <v:path arrowok="t"/>
              </v:shape>
            </v:group>
            <v:group style="position:absolute;left:9421;top:4818;width:12;height:2" coordorigin="9421,4818" coordsize="12,2">
              <v:shape style="position:absolute;left:9421;top:4818;width:12;height:2" coordorigin="9421,4818" coordsize="12,0" path="m9421,4818l9433,4818e" filled="false" stroked="true" strokeweight=".6pt" strokecolor="#000000">
                <v:path arrowok="t"/>
              </v:shape>
            </v:group>
            <v:group style="position:absolute;left:9440;top:4818;width:12;height:2" coordorigin="9440,4818" coordsize="12,2">
              <v:shape style="position:absolute;left:9440;top:4818;width:12;height:2" coordorigin="9440,4818" coordsize="12,0" path="m9440,4818l9452,4818e" filled="false" stroked="true" strokeweight=".6pt" strokecolor="#000000">
                <v:path arrowok="t"/>
              </v:shape>
            </v:group>
            <v:group style="position:absolute;left:9460;top:4818;width:12;height:2" coordorigin="9460,4818" coordsize="12,2">
              <v:shape style="position:absolute;left:9460;top:4818;width:12;height:2" coordorigin="9460,4818" coordsize="12,0" path="m9460,4818l9472,4818e" filled="false" stroked="true" strokeweight=".6pt" strokecolor="#000000">
                <v:path arrowok="t"/>
              </v:shape>
            </v:group>
            <v:group style="position:absolute;left:9479;top:4818;width:12;height:2" coordorigin="9479,4818" coordsize="12,2">
              <v:shape style="position:absolute;left:9479;top:4818;width:12;height:2" coordorigin="9479,4818" coordsize="12,0" path="m9479,4818l9491,4818e" filled="false" stroked="true" strokeweight=".6pt" strokecolor="#000000">
                <v:path arrowok="t"/>
              </v:shape>
            </v:group>
            <v:group style="position:absolute;left:9498;top:4818;width:12;height:2" coordorigin="9498,4818" coordsize="12,2">
              <v:shape style="position:absolute;left:9498;top:4818;width:12;height:2" coordorigin="9498,4818" coordsize="12,0" path="m9498,4818l9510,4818e" filled="false" stroked="true" strokeweight=".6pt" strokecolor="#000000">
                <v:path arrowok="t"/>
              </v:shape>
            </v:group>
            <v:group style="position:absolute;left:9517;top:4818;width:12;height:2" coordorigin="9517,4818" coordsize="12,2">
              <v:shape style="position:absolute;left:9517;top:4818;width:12;height:2" coordorigin="9517,4818" coordsize="12,0" path="m9517,4818l9529,4818e" filled="false" stroked="true" strokeweight=".6pt" strokecolor="#000000">
                <v:path arrowok="t"/>
              </v:shape>
            </v:group>
            <v:group style="position:absolute;left:9536;top:4818;width:12;height:2" coordorigin="9536,4818" coordsize="12,2">
              <v:shape style="position:absolute;left:9536;top:4818;width:12;height:2" coordorigin="9536,4818" coordsize="12,0" path="m9536,4818l9548,4818e" filled="false" stroked="true" strokeweight=".6pt" strokecolor="#000000">
                <v:path arrowok="t"/>
              </v:shape>
            </v:group>
            <v:group style="position:absolute;left:9556;top:4818;width:12;height:2" coordorigin="9556,4818" coordsize="12,2">
              <v:shape style="position:absolute;left:9556;top:4818;width:12;height:2" coordorigin="9556,4818" coordsize="12,0" path="m9556,4818l9568,4818e" filled="false" stroked="true" strokeweight=".6pt" strokecolor="#000000">
                <v:path arrowok="t"/>
              </v:shape>
            </v:group>
            <v:group style="position:absolute;left:9575;top:4818;width:12;height:2" coordorigin="9575,4818" coordsize="12,2">
              <v:shape style="position:absolute;left:9575;top:4818;width:12;height:2" coordorigin="9575,4818" coordsize="12,0" path="m9575,4818l9587,4818e" filled="false" stroked="true" strokeweight=".6pt" strokecolor="#000000">
                <v:path arrowok="t"/>
              </v:shape>
            </v:group>
            <v:group style="position:absolute;left:9594;top:4818;width:12;height:2" coordorigin="9594,4818" coordsize="12,2">
              <v:shape style="position:absolute;left:9594;top:4818;width:12;height:2" coordorigin="9594,4818" coordsize="12,0" path="m9594,4818l9606,4818e" filled="false" stroked="true" strokeweight=".6pt" strokecolor="#000000">
                <v:path arrowok="t"/>
              </v:shape>
            </v:group>
            <v:group style="position:absolute;left:9613;top:4818;width:12;height:2" coordorigin="9613,4818" coordsize="12,2">
              <v:shape style="position:absolute;left:9613;top:4818;width:12;height:2" coordorigin="9613,4818" coordsize="12,0" path="m9613,4818l9625,4818e" filled="false" stroked="true" strokeweight=".6pt" strokecolor="#000000">
                <v:path arrowok="t"/>
              </v:shape>
            </v:group>
            <v:group style="position:absolute;left:9632;top:4818;width:12;height:2" coordorigin="9632,4818" coordsize="12,2">
              <v:shape style="position:absolute;left:9632;top:4818;width:12;height:2" coordorigin="9632,4818" coordsize="12,0" path="m9632,4818l9644,4818e" filled="false" stroked="true" strokeweight=".6pt" strokecolor="#000000">
                <v:path arrowok="t"/>
              </v:shape>
            </v:group>
            <v:group style="position:absolute;left:9652;top:4818;width:12;height:2" coordorigin="9652,4818" coordsize="12,2">
              <v:shape style="position:absolute;left:9652;top:4818;width:12;height:2" coordorigin="9652,4818" coordsize="12,0" path="m9652,4818l9664,4818e" filled="false" stroked="true" strokeweight=".6pt" strokecolor="#000000">
                <v:path arrowok="t"/>
              </v:shape>
            </v:group>
            <v:group style="position:absolute;left:9671;top:4818;width:12;height:2" coordorigin="9671,4818" coordsize="12,2">
              <v:shape style="position:absolute;left:9671;top:4818;width:12;height:2" coordorigin="9671,4818" coordsize="12,0" path="m9671,4818l9683,4818e" filled="false" stroked="true" strokeweight=".6pt" strokecolor="#000000">
                <v:path arrowok="t"/>
              </v:shape>
            </v:group>
            <v:group style="position:absolute;left:9690;top:4818;width:12;height:2" coordorigin="9690,4818" coordsize="12,2">
              <v:shape style="position:absolute;left:9690;top:4818;width:12;height:2" coordorigin="9690,4818" coordsize="12,0" path="m9690,4818l9702,4818e" filled="false" stroked="true" strokeweight=".6pt" strokecolor="#000000">
                <v:path arrowok="t"/>
              </v:shape>
            </v:group>
            <v:group style="position:absolute;left:9709;top:4818;width:12;height:2" coordorigin="9709,4818" coordsize="12,2">
              <v:shape style="position:absolute;left:9709;top:4818;width:12;height:2" coordorigin="9709,4818" coordsize="12,0" path="m9709,4818l9721,4818e" filled="false" stroked="true" strokeweight=".6pt" strokecolor="#000000">
                <v:path arrowok="t"/>
              </v:shape>
            </v:group>
            <v:group style="position:absolute;left:9728;top:4818;width:12;height:2" coordorigin="9728,4818" coordsize="12,2">
              <v:shape style="position:absolute;left:9728;top:4818;width:12;height:2" coordorigin="9728,4818" coordsize="12,0" path="m9728,4818l9740,4818e" filled="false" stroked="true" strokeweight=".6pt" strokecolor="#000000">
                <v:path arrowok="t"/>
              </v:shape>
            </v:group>
            <v:group style="position:absolute;left:9748;top:4818;width:12;height:2" coordorigin="9748,4818" coordsize="12,2">
              <v:shape style="position:absolute;left:9748;top:4818;width:12;height:2" coordorigin="9748,4818" coordsize="12,0" path="m9748,4818l9760,4818e" filled="false" stroked="true" strokeweight=".6pt" strokecolor="#000000">
                <v:path arrowok="t"/>
              </v:shape>
            </v:group>
            <v:group style="position:absolute;left:9767;top:4818;width:12;height:2" coordorigin="9767,4818" coordsize="12,2">
              <v:shape style="position:absolute;left:9767;top:4818;width:12;height:2" coordorigin="9767,4818" coordsize="12,0" path="m9767,4818l9779,4818e" filled="false" stroked="true" strokeweight=".6pt" strokecolor="#000000">
                <v:path arrowok="t"/>
              </v:shape>
            </v:group>
            <v:group style="position:absolute;left:9786;top:4818;width:12;height:2" coordorigin="9786,4818" coordsize="12,2">
              <v:shape style="position:absolute;left:9786;top:4818;width:12;height:2" coordorigin="9786,4818" coordsize="12,0" path="m9786,4818l9798,4818e" filled="false" stroked="true" strokeweight=".6pt" strokecolor="#000000">
                <v:path arrowok="t"/>
              </v:shape>
            </v:group>
            <v:group style="position:absolute;left:9805;top:4818;width:12;height:2" coordorigin="9805,4818" coordsize="12,2">
              <v:shape style="position:absolute;left:9805;top:4818;width:12;height:2" coordorigin="9805,4818" coordsize="12,0" path="m9805,4818l9817,4818e" filled="false" stroked="true" strokeweight=".6pt" strokecolor="#000000">
                <v:path arrowok="t"/>
              </v:shape>
            </v:group>
            <v:group style="position:absolute;left:9824;top:4818;width:12;height:2" coordorigin="9824,4818" coordsize="12,2">
              <v:shape style="position:absolute;left:9824;top:4818;width:12;height:2" coordorigin="9824,4818" coordsize="12,0" path="m9824,4818l9836,4818e" filled="false" stroked="true" strokeweight=".6pt" strokecolor="#000000">
                <v:path arrowok="t"/>
              </v:shape>
            </v:group>
            <v:group style="position:absolute;left:9844;top:4818;width:12;height:2" coordorigin="9844,4818" coordsize="12,2">
              <v:shape style="position:absolute;left:9844;top:4818;width:12;height:2" coordorigin="9844,4818" coordsize="12,0" path="m9844,4818l9856,4818e" filled="false" stroked="true" strokeweight=".6pt" strokecolor="#000000">
                <v:path arrowok="t"/>
              </v:shape>
            </v:group>
            <v:group style="position:absolute;left:9863;top:4818;width:12;height:2" coordorigin="9863,4818" coordsize="12,2">
              <v:shape style="position:absolute;left:9863;top:4818;width:12;height:2" coordorigin="9863,4818" coordsize="12,0" path="m9863,4818l9875,4818e" filled="false" stroked="true" strokeweight=".6pt" strokecolor="#000000">
                <v:path arrowok="t"/>
              </v:shape>
            </v:group>
            <v:group style="position:absolute;left:9882;top:4818;width:12;height:2" coordorigin="9882,4818" coordsize="12,2">
              <v:shape style="position:absolute;left:9882;top:4818;width:12;height:2" coordorigin="9882,4818" coordsize="12,0" path="m9882,4818l9894,4818e" filled="false" stroked="true" strokeweight=".6pt" strokecolor="#000000">
                <v:path arrowok="t"/>
              </v:shape>
            </v:group>
            <v:group style="position:absolute;left:9901;top:4818;width:12;height:2" coordorigin="9901,4818" coordsize="12,2">
              <v:shape style="position:absolute;left:9901;top:4818;width:12;height:2" coordorigin="9901,4818" coordsize="12,0" path="m9901,4818l9913,4818e" filled="false" stroked="true" strokeweight=".6pt" strokecolor="#000000">
                <v:path arrowok="t"/>
              </v:shape>
            </v:group>
            <v:group style="position:absolute;left:9920;top:4818;width:12;height:2" coordorigin="9920,4818" coordsize="12,2">
              <v:shape style="position:absolute;left:9920;top:4818;width:12;height:2" coordorigin="9920,4818" coordsize="12,0" path="m9920,4818l9932,4818e" filled="false" stroked="true" strokeweight=".6pt" strokecolor="#000000">
                <v:path arrowok="t"/>
              </v:shape>
            </v:group>
            <v:group style="position:absolute;left:9940;top:4818;width:12;height:2" coordorigin="9940,4818" coordsize="12,2">
              <v:shape style="position:absolute;left:9940;top:4818;width:12;height:2" coordorigin="9940,4818" coordsize="12,0" path="m9940,4818l9952,4818e" filled="false" stroked="true" strokeweight=".6pt" strokecolor="#000000">
                <v:path arrowok="t"/>
              </v:shape>
            </v:group>
            <v:group style="position:absolute;left:9959;top:4818;width:12;height:2" coordorigin="9959,4818" coordsize="12,2">
              <v:shape style="position:absolute;left:9959;top:4818;width:12;height:2" coordorigin="9959,4818" coordsize="12,0" path="m9959,4818l9971,4818e" filled="false" stroked="true" strokeweight=".6pt" strokecolor="#000000">
                <v:path arrowok="t"/>
              </v:shape>
            </v:group>
            <v:group style="position:absolute;left:9978;top:4818;width:12;height:2" coordorigin="9978,4818" coordsize="12,2">
              <v:shape style="position:absolute;left:9978;top:4818;width:12;height:2" coordorigin="9978,4818" coordsize="12,0" path="m9978,4818l9990,4818e" filled="false" stroked="true" strokeweight=".6pt" strokecolor="#000000">
                <v:path arrowok="t"/>
              </v:shape>
            </v:group>
            <v:group style="position:absolute;left:9997;top:4818;width:12;height:2" coordorigin="9997,4818" coordsize="12,2">
              <v:shape style="position:absolute;left:9997;top:4818;width:12;height:2" coordorigin="9997,4818" coordsize="12,0" path="m9997,4818l10009,4818e" filled="false" stroked="true" strokeweight=".6pt" strokecolor="#000000">
                <v:path arrowok="t"/>
              </v:shape>
            </v:group>
            <v:group style="position:absolute;left:10016;top:4818;width:12;height:2" coordorigin="10016,4818" coordsize="12,2">
              <v:shape style="position:absolute;left:10016;top:4818;width:12;height:2" coordorigin="10016,4818" coordsize="12,0" path="m10016,4818l10028,4818e" filled="false" stroked="true" strokeweight=".6pt" strokecolor="#000000">
                <v:path arrowok="t"/>
              </v:shape>
            </v:group>
            <v:group style="position:absolute;left:10036;top:4818;width:12;height:2" coordorigin="10036,4818" coordsize="12,2">
              <v:shape style="position:absolute;left:10036;top:4818;width:12;height:2" coordorigin="10036,4818" coordsize="12,0" path="m10036,4818l10048,4818e" filled="false" stroked="true" strokeweight=".6pt" strokecolor="#000000">
                <v:path arrowok="t"/>
              </v:shape>
            </v:group>
            <v:group style="position:absolute;left:10055;top:4818;width:12;height:2" coordorigin="10055,4818" coordsize="12,2">
              <v:shape style="position:absolute;left:10055;top:4818;width:12;height:2" coordorigin="10055,4818" coordsize="12,0" path="m10055,4818l10067,4818e" filled="false" stroked="true" strokeweight=".6pt" strokecolor="#000000">
                <v:path arrowok="t"/>
              </v:shape>
            </v:group>
            <v:group style="position:absolute;left:10074;top:4818;width:12;height:2" coordorigin="10074,4818" coordsize="12,2">
              <v:shape style="position:absolute;left:10074;top:4818;width:12;height:2" coordorigin="10074,4818" coordsize="12,0" path="m10074,4818l10086,4818e" filled="false" stroked="true" strokeweight=".6pt" strokecolor="#000000">
                <v:path arrowok="t"/>
              </v:shape>
            </v:group>
            <v:group style="position:absolute;left:10093;top:4818;width:12;height:2" coordorigin="10093,4818" coordsize="12,2">
              <v:shape style="position:absolute;left:10093;top:4818;width:12;height:2" coordorigin="10093,4818" coordsize="12,0" path="m10093,4818l10105,4818e" filled="false" stroked="true" strokeweight=".6pt" strokecolor="#000000">
                <v:path arrowok="t"/>
              </v:shape>
            </v:group>
            <v:group style="position:absolute;left:10112;top:4818;width:12;height:2" coordorigin="10112,4818" coordsize="12,2">
              <v:shape style="position:absolute;left:10112;top:4818;width:12;height:2" coordorigin="10112,4818" coordsize="12,0" path="m10112,4818l10124,4818e" filled="false" stroked="true" strokeweight=".6pt" strokecolor="#000000">
                <v:path arrowok="t"/>
              </v:shape>
            </v:group>
            <v:group style="position:absolute;left:10132;top:4818;width:12;height:2" coordorigin="10132,4818" coordsize="12,2">
              <v:shape style="position:absolute;left:10132;top:4818;width:12;height:2" coordorigin="10132,4818" coordsize="12,0" path="m10132,4818l10144,4818e" filled="false" stroked="true" strokeweight=".6pt" strokecolor="#000000">
                <v:path arrowok="t"/>
              </v:shape>
            </v:group>
            <v:group style="position:absolute;left:10151;top:4818;width:12;height:2" coordorigin="10151,4818" coordsize="12,2">
              <v:shape style="position:absolute;left:10151;top:4818;width:12;height:2" coordorigin="10151,4818" coordsize="12,0" path="m10151,4818l10163,4818e" filled="false" stroked="true" strokeweight=".6pt" strokecolor="#000000">
                <v:path arrowok="t"/>
              </v:shape>
            </v:group>
            <v:group style="position:absolute;left:10170;top:4818;width:12;height:2" coordorigin="10170,4818" coordsize="12,2">
              <v:shape style="position:absolute;left:10170;top:4818;width:12;height:2" coordorigin="10170,4818" coordsize="12,0" path="m10170,4818l10182,4818e" filled="false" stroked="true" strokeweight=".6pt" strokecolor="#000000">
                <v:path arrowok="t"/>
              </v:shape>
            </v:group>
            <v:group style="position:absolute;left:10189;top:4818;width:12;height:2" coordorigin="10189,4818" coordsize="12,2">
              <v:shape style="position:absolute;left:10189;top:4818;width:12;height:2" coordorigin="10189,4818" coordsize="12,0" path="m10189,4818l10201,4818e" filled="false" stroked="true" strokeweight=".6pt" strokecolor="#000000">
                <v:path arrowok="t"/>
              </v:shape>
            </v:group>
            <v:group style="position:absolute;left:10208;top:4818;width:12;height:2" coordorigin="10208,4818" coordsize="12,2">
              <v:shape style="position:absolute;left:10208;top:4818;width:12;height:2" coordorigin="10208,4818" coordsize="12,0" path="m10208,4818l10220,4818e" filled="false" stroked="true" strokeweight=".6pt" strokecolor="#000000">
                <v:path arrowok="t"/>
              </v:shape>
            </v:group>
            <v:group style="position:absolute;left:10228;top:4818;width:12;height:2" coordorigin="10228,4818" coordsize="12,2">
              <v:shape style="position:absolute;left:10228;top:4818;width:12;height:2" coordorigin="10228,4818" coordsize="12,0" path="m10228,4818l10240,4818e" filled="false" stroked="true" strokeweight=".6pt" strokecolor="#000000">
                <v:path arrowok="t"/>
              </v:shape>
            </v:group>
            <v:group style="position:absolute;left:10247;top:4818;width:12;height:2" coordorigin="10247,4818" coordsize="12,2">
              <v:shape style="position:absolute;left:10247;top:4818;width:12;height:2" coordorigin="10247,4818" coordsize="12,0" path="m10247,4818l10259,4818e" filled="false" stroked="true" strokeweight=".6pt" strokecolor="#000000">
                <v:path arrowok="t"/>
              </v:shape>
            </v:group>
            <v:group style="position:absolute;left:10266;top:4818;width:12;height:2" coordorigin="10266,4818" coordsize="12,2">
              <v:shape style="position:absolute;left:10266;top:4818;width:12;height:2" coordorigin="10266,4818" coordsize="12,0" path="m10266,4818l10278,4818e" filled="false" stroked="true" strokeweight=".6pt" strokecolor="#000000">
                <v:path arrowok="t"/>
              </v:shape>
            </v:group>
            <v:group style="position:absolute;left:10285;top:4818;width:12;height:2" coordorigin="10285,4818" coordsize="12,2">
              <v:shape style="position:absolute;left:10285;top:4818;width:12;height:2" coordorigin="10285,4818" coordsize="12,0" path="m10285,4818l10297,4818e" filled="false" stroked="true" strokeweight=".6pt" strokecolor="#000000">
                <v:path arrowok="t"/>
              </v:shape>
            </v:group>
            <v:group style="position:absolute;left:10304;top:4818;width:12;height:2" coordorigin="10304,4818" coordsize="12,2">
              <v:shape style="position:absolute;left:10304;top:4818;width:12;height:2" coordorigin="10304,4818" coordsize="12,0" path="m10304,4818l10316,4818e" filled="false" stroked="true" strokeweight=".6pt" strokecolor="#000000">
                <v:path arrowok="t"/>
              </v:shape>
            </v:group>
            <v:group style="position:absolute;left:10324;top:4818;width:12;height:2" coordorigin="10324,4818" coordsize="12,2">
              <v:shape style="position:absolute;left:10324;top:4818;width:12;height:2" coordorigin="10324,4818" coordsize="12,0" path="m10324,4818l10336,4818e" filled="false" stroked="true" strokeweight=".6pt" strokecolor="#000000">
                <v:path arrowok="t"/>
              </v:shape>
            </v:group>
            <v:group style="position:absolute;left:10343;top:4818;width:12;height:2" coordorigin="10343,4818" coordsize="12,2">
              <v:shape style="position:absolute;left:10343;top:4818;width:12;height:2" coordorigin="10343,4818" coordsize="12,0" path="m10343,4818l10355,4818e" filled="false" stroked="true" strokeweight=".6pt" strokecolor="#000000">
                <v:path arrowok="t"/>
              </v:shape>
            </v:group>
            <v:group style="position:absolute;left:10362;top:4818;width:12;height:2" coordorigin="10362,4818" coordsize="12,2">
              <v:shape style="position:absolute;left:10362;top:4818;width:12;height:2" coordorigin="10362,4818" coordsize="12,0" path="m10362,4818l10374,4818e" filled="false" stroked="true" strokeweight=".6pt" strokecolor="#000000">
                <v:path arrowok="t"/>
              </v:shape>
            </v:group>
            <v:group style="position:absolute;left:10381;top:4818;width:12;height:2" coordorigin="10381,4818" coordsize="12,2">
              <v:shape style="position:absolute;left:10381;top:4818;width:12;height:2" coordorigin="10381,4818" coordsize="12,0" path="m10381,4818l10393,4818e" filled="false" stroked="true" strokeweight=".6pt" strokecolor="#000000">
                <v:path arrowok="t"/>
              </v:shape>
            </v:group>
            <v:group style="position:absolute;left:10400;top:4818;width:12;height:2" coordorigin="10400,4818" coordsize="12,2">
              <v:shape style="position:absolute;left:10400;top:4818;width:12;height:2" coordorigin="10400,4818" coordsize="12,0" path="m10400,4818l10412,4818e" filled="false" stroked="true" strokeweight=".6pt" strokecolor="#000000">
                <v:path arrowok="t"/>
              </v:shape>
            </v:group>
            <v:group style="position:absolute;left:10420;top:4818;width:12;height:2" coordorigin="10420,4818" coordsize="12,2">
              <v:shape style="position:absolute;left:10420;top:4818;width:12;height:2" coordorigin="10420,4818" coordsize="12,0" path="m10420,4818l10432,4818e" filled="false" stroked="true" strokeweight=".6pt" strokecolor="#000000">
                <v:path arrowok="t"/>
              </v:shape>
            </v:group>
            <v:group style="position:absolute;left:10439;top:4818;width:12;height:2" coordorigin="10439,4818" coordsize="12,2">
              <v:shape style="position:absolute;left:10439;top:4818;width:12;height:2" coordorigin="10439,4818" coordsize="12,0" path="m10439,4818l10451,4818e" filled="false" stroked="true" strokeweight=".6pt" strokecolor="#000000">
                <v:path arrowok="t"/>
              </v:shape>
            </v:group>
            <v:group style="position:absolute;left:10458;top:4818;width:12;height:2" coordorigin="10458,4818" coordsize="12,2">
              <v:shape style="position:absolute;left:10458;top:4818;width:12;height:2" coordorigin="10458,4818" coordsize="12,0" path="m10458,4818l10470,4818e" filled="false" stroked="true" strokeweight=".6pt" strokecolor="#000000">
                <v:path arrowok="t"/>
              </v:shape>
            </v:group>
            <v:group style="position:absolute;left:10477;top:4818;width:12;height:2" coordorigin="10477,4818" coordsize="12,2">
              <v:shape style="position:absolute;left:10477;top:4818;width:12;height:2" coordorigin="10477,4818" coordsize="12,0" path="m10477,4818l10489,4818e" filled="false" stroked="true" strokeweight=".6pt" strokecolor="#000000">
                <v:path arrowok="t"/>
              </v:shape>
            </v:group>
            <v:group style="position:absolute;left:10496;top:4818;width:12;height:2" coordorigin="10496,4818" coordsize="12,2">
              <v:shape style="position:absolute;left:10496;top:4818;width:12;height:2" coordorigin="10496,4818" coordsize="12,0" path="m10496,4818l10508,4818e" filled="false" stroked="true" strokeweight=".6pt" strokecolor="#000000">
                <v:path arrowok="t"/>
              </v:shape>
            </v:group>
            <v:group style="position:absolute;left:10516;top:4818;width:12;height:2" coordorigin="10516,4818" coordsize="12,2">
              <v:shape style="position:absolute;left:10516;top:4818;width:12;height:2" coordorigin="10516,4818" coordsize="12,0" path="m10516,4818l10528,4818e" filled="false" stroked="true" strokeweight=".6pt" strokecolor="#000000">
                <v:path arrowok="t"/>
              </v:shape>
            </v:group>
            <v:group style="position:absolute;left:10535;top:4818;width:12;height:2" coordorigin="10535,4818" coordsize="12,2">
              <v:shape style="position:absolute;left:10535;top:4818;width:12;height:2" coordorigin="10535,4818" coordsize="12,0" path="m10535,4818l10547,4818e" filled="false" stroked="true" strokeweight=".6pt" strokecolor="#000000">
                <v:path arrowok="t"/>
              </v:shape>
            </v:group>
            <v:group style="position:absolute;left:10554;top:4818;width:12;height:2" coordorigin="10554,4818" coordsize="12,2">
              <v:shape style="position:absolute;left:10554;top:4818;width:12;height:2" coordorigin="10554,4818" coordsize="12,0" path="m10554,4818l10566,4818e" filled="false" stroked="true" strokeweight=".6pt" strokecolor="#000000">
                <v:path arrowok="t"/>
              </v:shape>
            </v:group>
            <v:group style="position:absolute;left:10573;top:4818;width:12;height:2" coordorigin="10573,4818" coordsize="12,2">
              <v:shape style="position:absolute;left:10573;top:4818;width:12;height:2" coordorigin="10573,4818" coordsize="12,0" path="m10573,4818l10585,4818e" filled="false" stroked="true" strokeweight=".6pt" strokecolor="#000000">
                <v:path arrowok="t"/>
              </v:shape>
            </v:group>
            <v:group style="position:absolute;left:10592;top:4818;width:12;height:2" coordorigin="10592,4818" coordsize="12,2">
              <v:shape style="position:absolute;left:10592;top:4818;width:12;height:2" coordorigin="10592,4818" coordsize="12,0" path="m10592,4818l10604,4818e" filled="false" stroked="true" strokeweight=".6pt" strokecolor="#000000">
                <v:path arrowok="t"/>
              </v:shape>
            </v:group>
            <v:group style="position:absolute;left:10612;top:4818;width:12;height:2" coordorigin="10612,4818" coordsize="12,2">
              <v:shape style="position:absolute;left:10612;top:4818;width:12;height:2" coordorigin="10612,4818" coordsize="12,0" path="m10612,4818l10624,4818e" filled="false" stroked="true" strokeweight=".6pt" strokecolor="#000000">
                <v:path arrowok="t"/>
              </v:shape>
            </v:group>
            <v:group style="position:absolute;left:10631;top:4818;width:12;height:2" coordorigin="10631,4818" coordsize="12,2">
              <v:shape style="position:absolute;left:10631;top:4818;width:12;height:2" coordorigin="10631,4818" coordsize="12,0" path="m10631,4818l10643,4818e" filled="false" stroked="true" strokeweight=".6pt" strokecolor="#000000">
                <v:path arrowok="t"/>
              </v:shape>
            </v:group>
            <v:group style="position:absolute;left:10650;top:4818;width:12;height:2" coordorigin="10650,4818" coordsize="12,2">
              <v:shape style="position:absolute;left:10650;top:4818;width:12;height:2" coordorigin="10650,4818" coordsize="12,0" path="m10650,4818l10662,4818e" filled="false" stroked="true" strokeweight=".6pt" strokecolor="#000000">
                <v:path arrowok="t"/>
              </v:shape>
            </v:group>
            <v:group style="position:absolute;left:10669;top:4818;width:12;height:2" coordorigin="10669,4818" coordsize="12,2">
              <v:shape style="position:absolute;left:10669;top:4818;width:12;height:2" coordorigin="10669,4818" coordsize="12,0" path="m10669,4818l10681,4818e" filled="false" stroked="true" strokeweight=".6pt" strokecolor="#000000">
                <v:path arrowok="t"/>
              </v:shape>
            </v:group>
            <v:group style="position:absolute;left:10688;top:4818;width:12;height:2" coordorigin="10688,4818" coordsize="12,2">
              <v:shape style="position:absolute;left:10688;top:4818;width:12;height:2" coordorigin="10688,4818" coordsize="12,0" path="m10688,4818l10700,4818e" filled="false" stroked="true" strokeweight=".6pt" strokecolor="#000000">
                <v:path arrowok="t"/>
              </v:shape>
            </v:group>
            <v:group style="position:absolute;left:10708;top:4818;width:12;height:2" coordorigin="10708,4818" coordsize="12,2">
              <v:shape style="position:absolute;left:10708;top:4818;width:12;height:2" coordorigin="10708,4818" coordsize="12,0" path="m10708,4818l10720,4818e" filled="false" stroked="true" strokeweight=".6pt" strokecolor="#000000">
                <v:path arrowok="t"/>
              </v:shape>
            </v:group>
            <v:group style="position:absolute;left:10727;top:4818;width:12;height:2" coordorigin="10727,4818" coordsize="12,2">
              <v:shape style="position:absolute;left:10727;top:4818;width:12;height:2" coordorigin="10727,4818" coordsize="12,0" path="m10727,4818l10739,4818e" filled="false" stroked="true" strokeweight=".6pt" strokecolor="#000000">
                <v:path arrowok="t"/>
              </v:shape>
            </v:group>
            <v:group style="position:absolute;left:10746;top:4818;width:12;height:2" coordorigin="10746,4818" coordsize="12,2">
              <v:shape style="position:absolute;left:10746;top:4818;width:12;height:2" coordorigin="10746,4818" coordsize="12,0" path="m10746,4818l10758,4818e" filled="false" stroked="true" strokeweight=".6pt" strokecolor="#000000">
                <v:path arrowok="t"/>
              </v:shape>
            </v:group>
            <v:group style="position:absolute;left:10765;top:4818;width:12;height:2" coordorigin="10765,4818" coordsize="12,2">
              <v:shape style="position:absolute;left:10765;top:4818;width:12;height:2" coordorigin="10765,4818" coordsize="12,0" path="m10765,4818l10777,4818e" filled="false" stroked="true" strokeweight=".6pt" strokecolor="#000000">
                <v:path arrowok="t"/>
              </v:shape>
            </v:group>
            <v:group style="position:absolute;left:10784;top:4818;width:12;height:2" coordorigin="10784,4818" coordsize="12,2">
              <v:shape style="position:absolute;left:10784;top:4818;width:12;height:2" coordorigin="10784,4818" coordsize="12,0" path="m10784,4818l10796,4818e" filled="false" stroked="true" strokeweight=".6pt" strokecolor="#000000">
                <v:path arrowok="t"/>
              </v:shape>
            </v:group>
            <v:group style="position:absolute;left:10804;top:4818;width:12;height:2" coordorigin="10804,4818" coordsize="12,2">
              <v:shape style="position:absolute;left:10804;top:4818;width:12;height:2" coordorigin="10804,4818" coordsize="12,0" path="m10804,4818l10816,4818e" filled="false" stroked="true" strokeweight=".6pt" strokecolor="#000000">
                <v:path arrowok="t"/>
              </v:shape>
            </v:group>
            <v:group style="position:absolute;left:10823;top:4818;width:12;height:2" coordorigin="10823,4818" coordsize="12,2">
              <v:shape style="position:absolute;left:10823;top:4818;width:12;height:2" coordorigin="10823,4818" coordsize="12,0" path="m10823,4818l10835,4818e" filled="false" stroked="true" strokeweight=".6pt" strokecolor="#000000">
                <v:path arrowok="t"/>
              </v:shape>
            </v:group>
            <v:group style="position:absolute;left:10842;top:4818;width:12;height:2" coordorigin="10842,4818" coordsize="12,2">
              <v:shape style="position:absolute;left:10842;top:4818;width:12;height:2" coordorigin="10842,4818" coordsize="12,0" path="m10842,4818l10854,4818e" filled="false" stroked="true" strokeweight=".6pt" strokecolor="#000000">
                <v:path arrowok="t"/>
              </v:shape>
            </v:group>
            <v:group style="position:absolute;left:10861;top:4818;width:12;height:2" coordorigin="10861,4818" coordsize="12,2">
              <v:shape style="position:absolute;left:10861;top:4818;width:12;height:2" coordorigin="10861,4818" coordsize="12,0" path="m10861,4818l10873,4818e" filled="false" stroked="true" strokeweight=".6pt" strokecolor="#000000">
                <v:path arrowok="t"/>
              </v:shape>
            </v:group>
            <v:group style="position:absolute;left:10880;top:4818;width:12;height:2" coordorigin="10880,4818" coordsize="12,2">
              <v:shape style="position:absolute;left:10880;top:4818;width:12;height:2" coordorigin="10880,4818" coordsize="12,0" path="m10880,4818l10892,4818e" filled="false" stroked="true" strokeweight=".6pt" strokecolor="#000000">
                <v:path arrowok="t"/>
              </v:shape>
            </v:group>
            <v:group style="position:absolute;left:10900;top:4818;width:12;height:2" coordorigin="10900,4818" coordsize="12,2">
              <v:shape style="position:absolute;left:10900;top:4818;width:12;height:2" coordorigin="10900,4818" coordsize="12,0" path="m10900,4818l10912,4818e" filled="false" stroked="true" strokeweight=".6pt" strokecolor="#000000">
                <v:path arrowok="t"/>
              </v:shape>
            </v:group>
            <v:group style="position:absolute;left:10919;top:4818;width:12;height:2" coordorigin="10919,4818" coordsize="12,2">
              <v:shape style="position:absolute;left:10919;top:4818;width:12;height:2" coordorigin="10919,4818" coordsize="12,0" path="m10919,4818l10931,4818e" filled="false" stroked="true" strokeweight=".6pt" strokecolor="#000000">
                <v:path arrowok="t"/>
              </v:shape>
            </v:group>
            <v:group style="position:absolute;left:10938;top:4818;width:12;height:2" coordorigin="10938,4818" coordsize="12,2">
              <v:shape style="position:absolute;left:10938;top:4818;width:12;height:2" coordorigin="10938,4818" coordsize="12,0" path="m10938,4818l10950,4818e" filled="false" stroked="true" strokeweight=".6pt" strokecolor="#000000">
                <v:path arrowok="t"/>
              </v:shape>
            </v:group>
            <v:group style="position:absolute;left:10957;top:4818;width:12;height:2" coordorigin="10957,4818" coordsize="12,2">
              <v:shape style="position:absolute;left:10957;top:4818;width:12;height:2" coordorigin="10957,4818" coordsize="12,0" path="m10957,4818l10969,4818e" filled="false" stroked="true" strokeweight=".6pt" strokecolor="#000000">
                <v:path arrowok="t"/>
              </v:shape>
            </v:group>
            <v:group style="position:absolute;left:10976;top:4818;width:12;height:2" coordorigin="10976,4818" coordsize="12,2">
              <v:shape style="position:absolute;left:10976;top:4818;width:12;height:2" coordorigin="10976,4818" coordsize="12,0" path="m10976,4818l10988,4818e" filled="false" stroked="true" strokeweight=".6pt" strokecolor="#000000">
                <v:path arrowok="t"/>
              </v:shape>
            </v:group>
            <v:group style="position:absolute;left:10996;top:4818;width:12;height:2" coordorigin="10996,4818" coordsize="12,2">
              <v:shape style="position:absolute;left:10996;top:4818;width:12;height:2" coordorigin="10996,4818" coordsize="12,0" path="m10996,4818l11008,4818e" filled="false" stroked="true" strokeweight=".6pt" strokecolor="#000000">
                <v:path arrowok="t"/>
              </v:shape>
            </v:group>
            <v:group style="position:absolute;left:11015;top:4818;width:12;height:2" coordorigin="11015,4818" coordsize="12,2">
              <v:shape style="position:absolute;left:11015;top:4818;width:12;height:2" coordorigin="11015,4818" coordsize="12,0" path="m11015,4818l11027,4818e" filled="false" stroked="true" strokeweight=".6pt" strokecolor="#000000">
                <v:path arrowok="t"/>
              </v:shape>
            </v:group>
            <v:group style="position:absolute;left:11034;top:4818;width:12;height:2" coordorigin="11034,4818" coordsize="12,2">
              <v:shape style="position:absolute;left:11034;top:4818;width:12;height:2" coordorigin="11034,4818" coordsize="12,0" path="m11034,4818l11046,4818e" filled="false" stroked="true" strokeweight=".6pt" strokecolor="#000000">
                <v:path arrowok="t"/>
              </v:shape>
            </v:group>
            <v:group style="position:absolute;left:11053;top:4818;width:12;height:2" coordorigin="11053,4818" coordsize="12,2">
              <v:shape style="position:absolute;left:11053;top:4818;width:12;height:2" coordorigin="11053,4818" coordsize="12,0" path="m11053,4818l11065,4818e" filled="false" stroked="true" strokeweight=".6pt" strokecolor="#000000">
                <v:path arrowok="t"/>
              </v:shape>
            </v:group>
            <v:group style="position:absolute;left:11072;top:4818;width:12;height:2" coordorigin="11072,4818" coordsize="12,2">
              <v:shape style="position:absolute;left:11072;top:4818;width:12;height:2" coordorigin="11072,4818" coordsize="12,0" path="m11072,4818l11084,4818e" filled="false" stroked="true" strokeweight=".6pt" strokecolor="#000000">
                <v:path arrowok="t"/>
              </v:shape>
            </v:group>
            <v:group style="position:absolute;left:11092;top:4818;width:12;height:2" coordorigin="11092,4818" coordsize="12,2">
              <v:shape style="position:absolute;left:11092;top:4818;width:12;height:2" coordorigin="11092,4818" coordsize="12,0" path="m11092,4818l11104,4818e" filled="false" stroked="true" strokeweight=".6pt" strokecolor="#000000">
                <v:path arrowok="t"/>
              </v:shape>
            </v:group>
            <v:group style="position:absolute;left:11111;top:4818;width:12;height:2" coordorigin="11111,4818" coordsize="12,2">
              <v:shape style="position:absolute;left:11111;top:4818;width:12;height:2" coordorigin="11111,4818" coordsize="12,0" path="m11111,4818l11123,4818e" filled="false" stroked="true" strokeweight=".6pt" strokecolor="#000000">
                <v:path arrowok="t"/>
              </v:shape>
            </v:group>
            <v:group style="position:absolute;left:11130;top:4818;width:12;height:2" coordorigin="11130,4818" coordsize="12,2">
              <v:shape style="position:absolute;left:11130;top:4818;width:12;height:2" coordorigin="11130,4818" coordsize="12,0" path="m11130,4818l11142,4818e" filled="false" stroked="true" strokeweight=".6pt" strokecolor="#000000">
                <v:path arrowok="t"/>
              </v:shape>
            </v:group>
            <v:group style="position:absolute;left:11149;top:4818;width:12;height:2" coordorigin="11149,4818" coordsize="12,2">
              <v:shape style="position:absolute;left:11149;top:4818;width:12;height:2" coordorigin="11149,4818" coordsize="12,0" path="m11149,4818l11161,4818e" filled="false" stroked="true" strokeweight=".6pt" strokecolor="#000000">
                <v:path arrowok="t"/>
              </v:shape>
            </v:group>
            <v:group style="position:absolute;left:11168;top:4818;width:12;height:2" coordorigin="11168,4818" coordsize="12,2">
              <v:shape style="position:absolute;left:11168;top:4818;width:12;height:2" coordorigin="11168,4818" coordsize="12,0" path="m11168,4818l11180,4818e" filled="false" stroked="true" strokeweight=".6pt" strokecolor="#000000">
                <v:path arrowok="t"/>
              </v:shape>
            </v:group>
            <v:group style="position:absolute;left:11188;top:4818;width:12;height:2" coordorigin="11188,4818" coordsize="12,2">
              <v:shape style="position:absolute;left:11188;top:4818;width:12;height:2" coordorigin="11188,4818" coordsize="12,0" path="m11188,4818l11200,4818e" filled="false" stroked="true" strokeweight=".6pt" strokecolor="#000000">
                <v:path arrowok="t"/>
              </v:shape>
            </v:group>
            <v:group style="position:absolute;left:11207;top:4818;width:12;height:2" coordorigin="11207,4818" coordsize="12,2">
              <v:shape style="position:absolute;left:11207;top:4818;width:12;height:2" coordorigin="11207,4818" coordsize="12,0" path="m11207,4818l11219,4818e" filled="false" stroked="true" strokeweight=".6pt" strokecolor="#000000">
                <v:path arrowok="t"/>
              </v:shape>
            </v:group>
            <v:group style="position:absolute;left:11226;top:4818;width:12;height:2" coordorigin="11226,4818" coordsize="12,2">
              <v:shape style="position:absolute;left:11226;top:4818;width:12;height:2" coordorigin="11226,4818" coordsize="12,0" path="m11226,4818l11238,4818e" filled="false" stroked="true" strokeweight=".6pt" strokecolor="#000000">
                <v:path arrowok="t"/>
              </v:shape>
            </v:group>
            <v:group style="position:absolute;left:11245;top:4818;width:12;height:2" coordorigin="11245,4818" coordsize="12,2">
              <v:shape style="position:absolute;left:11245;top:4818;width:12;height:2" coordorigin="11245,4818" coordsize="12,0" path="m11245,4818l11257,4818e" filled="false" stroked="true" strokeweight=".6pt" strokecolor="#000000">
                <v:path arrowok="t"/>
              </v:shape>
            </v:group>
            <v:group style="position:absolute;left:11264;top:4818;width:12;height:2" coordorigin="11264,4818" coordsize="12,2">
              <v:shape style="position:absolute;left:11264;top:4818;width:12;height:2" coordorigin="11264,4818" coordsize="12,0" path="m11264,4818l11276,4818e" filled="false" stroked="true" strokeweight=".6pt" strokecolor="#000000">
                <v:path arrowok="t"/>
              </v:shape>
            </v:group>
            <v:group style="position:absolute;left:11284;top:4818;width:12;height:2" coordorigin="11284,4818" coordsize="12,2">
              <v:shape style="position:absolute;left:11284;top:4818;width:12;height:2" coordorigin="11284,4818" coordsize="12,0" path="m11284,4818l11296,4818e" filled="false" stroked="true" strokeweight=".6pt" strokecolor="#000000">
                <v:path arrowok="t"/>
              </v:shape>
            </v:group>
            <v:group style="position:absolute;left:11303;top:4818;width:12;height:2" coordorigin="11303,4818" coordsize="12,2">
              <v:shape style="position:absolute;left:11303;top:4818;width:12;height:2" coordorigin="11303,4818" coordsize="12,0" path="m11303,4818l11315,4818e" filled="false" stroked="true" strokeweight=".6pt" strokecolor="#000000">
                <v:path arrowok="t"/>
              </v:shape>
            </v:group>
            <v:group style="position:absolute;left:11322;top:4818;width:12;height:2" coordorigin="11322,4818" coordsize="12,2">
              <v:shape style="position:absolute;left:11322;top:4818;width:12;height:2" coordorigin="11322,4818" coordsize="12,0" path="m11322,4818l11334,4818e" filled="false" stroked="true" strokeweight=".6pt" strokecolor="#000000">
                <v:path arrowok="t"/>
              </v:shape>
            </v:group>
            <v:group style="position:absolute;left:11341;top:4818;width:12;height:2" coordorigin="11341,4818" coordsize="12,2">
              <v:shape style="position:absolute;left:11341;top:4818;width:12;height:2" coordorigin="11341,4818" coordsize="12,0" path="m11341,4818l11353,4818e" filled="false" stroked="true" strokeweight=".6pt" strokecolor="#000000">
                <v:path arrowok="t"/>
              </v:shape>
            </v:group>
            <v:group style="position:absolute;left:11360;top:4818;width:12;height:2" coordorigin="11360,4818" coordsize="12,2">
              <v:shape style="position:absolute;left:11360;top:4818;width:12;height:2" coordorigin="11360,4818" coordsize="12,0" path="m11360,4818l11372,4818e" filled="false" stroked="true" strokeweight=".6pt" strokecolor="#000000">
                <v:path arrowok="t"/>
              </v:shape>
            </v:group>
            <v:group style="position:absolute;left:11380;top:4818;width:12;height:2" coordorigin="11380,4818" coordsize="12,2">
              <v:shape style="position:absolute;left:11380;top:4818;width:12;height:2" coordorigin="11380,4818" coordsize="12,0" path="m11380,4818l11392,4818e" filled="false" stroked="true" strokeweight=".6pt" strokecolor="#000000">
                <v:path arrowok="t"/>
              </v:shape>
            </v:group>
            <v:group style="position:absolute;left:11399;top:4818;width:12;height:2" coordorigin="11399,4818" coordsize="12,2">
              <v:shape style="position:absolute;left:11399;top:4818;width:12;height:2" coordorigin="11399,4818" coordsize="12,0" path="m11399,4818l11411,4818e" filled="false" stroked="true" strokeweight=".6pt" strokecolor="#000000">
                <v:path arrowok="t"/>
              </v:shape>
            </v:group>
            <v:group style="position:absolute;left:11418;top:4818;width:12;height:2" coordorigin="11418,4818" coordsize="12,2">
              <v:shape style="position:absolute;left:11418;top:4818;width:12;height:2" coordorigin="11418,4818" coordsize="12,0" path="m11418,4818l11430,4818e" filled="false" stroked="true" strokeweight=".6pt" strokecolor="#000000">
                <v:path arrowok="t"/>
              </v:shape>
            </v:group>
            <v:group style="position:absolute;left:11437;top:4818;width:12;height:2" coordorigin="11437,4818" coordsize="12,2">
              <v:shape style="position:absolute;left:11437;top:4818;width:12;height:2" coordorigin="11437,4818" coordsize="12,0" path="m11437,4818l11449,4818e" filled="false" stroked="true" strokeweight=".6pt" strokecolor="#000000">
                <v:path arrowok="t"/>
              </v:shape>
            </v:group>
            <v:group style="position:absolute;left:11456;top:4818;width:12;height:2" coordorigin="11456,4818" coordsize="12,2">
              <v:shape style="position:absolute;left:11456;top:4818;width:12;height:2" coordorigin="11456,4818" coordsize="12,0" path="m11456,4818l11468,4818e" filled="false" stroked="true" strokeweight=".6pt" strokecolor="#000000">
                <v:path arrowok="t"/>
              </v:shape>
            </v:group>
            <v:group style="position:absolute;left:11476;top:4818;width:12;height:2" coordorigin="11476,4818" coordsize="12,2">
              <v:shape style="position:absolute;left:11476;top:4818;width:12;height:2" coordorigin="11476,4818" coordsize="12,0" path="m11476,4818l11488,4818e" filled="false" stroked="true" strokeweight=".6pt" strokecolor="#000000">
                <v:path arrowok="t"/>
              </v:shape>
            </v:group>
            <v:group style="position:absolute;left:11495;top:4818;width:12;height:2" coordorigin="11495,4818" coordsize="12,2">
              <v:shape style="position:absolute;left:11495;top:4818;width:12;height:2" coordorigin="11495,4818" coordsize="12,0" path="m11495,4818l11507,4818e" filled="false" stroked="true" strokeweight=".6pt" strokecolor="#000000">
                <v:path arrowok="t"/>
              </v:shape>
            </v:group>
            <v:group style="position:absolute;left:11514;top:4818;width:12;height:2" coordorigin="11514,4818" coordsize="12,2">
              <v:shape style="position:absolute;left:11514;top:4818;width:12;height:2" coordorigin="11514,4818" coordsize="12,0" path="m11514,4818l11526,4818e" filled="false" stroked="true" strokeweight=".6pt" strokecolor="#000000">
                <v:path arrowok="t"/>
              </v:shape>
            </v:group>
            <v:group style="position:absolute;left:11533;top:4818;width:12;height:2" coordorigin="11533,4818" coordsize="12,2">
              <v:shape style="position:absolute;left:11533;top:4818;width:12;height:2" coordorigin="11533,4818" coordsize="12,0" path="m11533,4818l11545,4818e" filled="false" stroked="true" strokeweight=".6pt" strokecolor="#000000">
                <v:path arrowok="t"/>
              </v:shape>
            </v:group>
            <v:group style="position:absolute;left:11552;top:4818;width:12;height:2" coordorigin="11552,4818" coordsize="12,2">
              <v:shape style="position:absolute;left:11552;top:4818;width:12;height:2" coordorigin="11552,4818" coordsize="12,0" path="m11552,4818l11564,4818e" filled="false" stroked="true" strokeweight=".6pt" strokecolor="#000000">
                <v:path arrowok="t"/>
              </v:shape>
            </v:group>
            <v:group style="position:absolute;left:11572;top:4818;width:12;height:2" coordorigin="11572,4818" coordsize="12,2">
              <v:shape style="position:absolute;left:11572;top:4818;width:12;height:2" coordorigin="11572,4818" coordsize="12,0" path="m11572,4818l11584,4818e" filled="false" stroked="true" strokeweight=".6pt" strokecolor="#000000">
                <v:path arrowok="t"/>
              </v:shape>
            </v:group>
            <v:group style="position:absolute;left:11591;top:4818;width:12;height:2" coordorigin="11591,4818" coordsize="12,2">
              <v:shape style="position:absolute;left:11591;top:4818;width:12;height:2" coordorigin="11591,4818" coordsize="12,0" path="m11591,4818l11603,4818e" filled="false" stroked="true" strokeweight=".6pt" strokecolor="#000000">
                <v:path arrowok="t"/>
              </v:shape>
            </v:group>
            <v:group style="position:absolute;left:11610;top:4818;width:12;height:2" coordorigin="11610,4818" coordsize="12,2">
              <v:shape style="position:absolute;left:11610;top:4818;width:12;height:2" coordorigin="11610,4818" coordsize="12,0" path="m11610,4818l11622,4818e" filled="false" stroked="true" strokeweight=".6pt" strokecolor="#000000">
                <v:path arrowok="t"/>
              </v:shape>
            </v:group>
            <v:group style="position:absolute;left:11629;top:4818;width:12;height:2" coordorigin="11629,4818" coordsize="12,2">
              <v:shape style="position:absolute;left:11629;top:4818;width:12;height:2" coordorigin="11629,4818" coordsize="12,0" path="m11629,4818l11641,4818e" filled="false" stroked="true" strokeweight=".6pt" strokecolor="#000000">
                <v:path arrowok="t"/>
              </v:shape>
            </v:group>
            <v:group style="position:absolute;left:11648;top:4818;width:12;height:2" coordorigin="11648,4818" coordsize="12,2">
              <v:shape style="position:absolute;left:11648;top:4818;width:12;height:2" coordorigin="11648,4818" coordsize="12,0" path="m11648,4818l11660,4818e" filled="false" stroked="true" strokeweight=".6pt" strokecolor="#000000">
                <v:path arrowok="t"/>
              </v:shape>
            </v:group>
            <v:group style="position:absolute;left:11668;top:4818;width:12;height:2" coordorigin="11668,4818" coordsize="12,2">
              <v:shape style="position:absolute;left:11668;top:4818;width:12;height:2" coordorigin="11668,4818" coordsize="12,0" path="m11668,4818l11680,4818e" filled="false" stroked="true" strokeweight=".6pt" strokecolor="#000000">
                <v:path arrowok="t"/>
              </v:shape>
            </v:group>
            <v:group style="position:absolute;left:11687;top:4818;width:12;height:2" coordorigin="11687,4818" coordsize="12,2">
              <v:shape style="position:absolute;left:11687;top:4818;width:12;height:2" coordorigin="11687,4818" coordsize="12,0" path="m11687,4818l11699,4818e" filled="false" stroked="true" strokeweight=".6pt" strokecolor="#000000">
                <v:path arrowok="t"/>
              </v:shape>
            </v:group>
            <v:group style="position:absolute;left:11706;top:4818;width:12;height:2" coordorigin="11706,4818" coordsize="12,2">
              <v:shape style="position:absolute;left:11706;top:4818;width:12;height:2" coordorigin="11706,4818" coordsize="12,0" path="m11706,4818l11718,4818e" filled="false" stroked="true" strokeweight=".6pt" strokecolor="#000000">
                <v:path arrowok="t"/>
              </v:shape>
            </v:group>
            <v:group style="position:absolute;left:11725;top:4818;width:12;height:2" coordorigin="11725,4818" coordsize="12,2">
              <v:shape style="position:absolute;left:11725;top:4818;width:12;height:2" coordorigin="11725,4818" coordsize="12,0" path="m11725,4818l11737,4818e" filled="false" stroked="true" strokeweight=".6pt" strokecolor="#000000">
                <v:path arrowok="t"/>
              </v:shape>
            </v:group>
            <v:group style="position:absolute;left:11744;top:4818;width:12;height:2" coordorigin="11744,4818" coordsize="12,2">
              <v:shape style="position:absolute;left:11744;top:4818;width:12;height:2" coordorigin="11744,4818" coordsize="12,0" path="m11744,4818l11756,4818e" filled="false" stroked="true" strokeweight=".6pt" strokecolor="#000000">
                <v:path arrowok="t"/>
              </v:shape>
            </v:group>
            <v:group style="position:absolute;left:11764;top:4818;width:12;height:2" coordorigin="11764,4818" coordsize="12,2">
              <v:shape style="position:absolute;left:11764;top:4818;width:12;height:2" coordorigin="11764,4818" coordsize="12,0" path="m11764,4818l11776,4818e" filled="false" stroked="true" strokeweight=".6pt" strokecolor="#000000">
                <v:path arrowok="t"/>
              </v:shape>
            </v:group>
            <v:group style="position:absolute;left:11783;top:4818;width:12;height:2" coordorigin="11783,4818" coordsize="12,2">
              <v:shape style="position:absolute;left:11783;top:4818;width:12;height:2" coordorigin="11783,4818" coordsize="12,0" path="m11783,4818l11795,4818e" filled="false" stroked="true" strokeweight=".6pt" strokecolor="#000000">
                <v:path arrowok="t"/>
              </v:shape>
            </v:group>
            <v:group style="position:absolute;left:11802;top:4818;width:12;height:2" coordorigin="11802,4818" coordsize="12,2">
              <v:shape style="position:absolute;left:11802;top:4818;width:12;height:2" coordorigin="11802,4818" coordsize="12,0" path="m11802,4818l11814,4818e" filled="false" stroked="true" strokeweight=".6pt" strokecolor="#000000">
                <v:path arrowok="t"/>
              </v:shape>
            </v:group>
            <v:group style="position:absolute;left:11821;top:4818;width:12;height:2" coordorigin="11821,4818" coordsize="12,2">
              <v:shape style="position:absolute;left:11821;top:4818;width:12;height:2" coordorigin="11821,4818" coordsize="12,0" path="m11821,4818l11833,4818e" filled="false" stroked="true" strokeweight=".6pt" strokecolor="#000000">
                <v:path arrowok="t"/>
              </v:shape>
            </v:group>
            <v:group style="position:absolute;left:11840;top:4818;width:12;height:2" coordorigin="11840,4818" coordsize="12,2">
              <v:shape style="position:absolute;left:11840;top:4818;width:12;height:2" coordorigin="11840,4818" coordsize="12,0" path="m11840,4818l11852,4818e" filled="false" stroked="true" strokeweight=".6pt" strokecolor="#000000">
                <v:path arrowok="t"/>
              </v:shape>
            </v:group>
            <v:group style="position:absolute;left:11860;top:4818;width:12;height:2" coordorigin="11860,4818" coordsize="12,2">
              <v:shape style="position:absolute;left:11860;top:4818;width:12;height:2" coordorigin="11860,4818" coordsize="12,0" path="m11860,4818l11872,4818e" filled="false" stroked="true" strokeweight=".6pt" strokecolor="#000000">
                <v:path arrowok="t"/>
              </v:shape>
            </v:group>
            <v:group style="position:absolute;left:11879;top:4818;width:12;height:2" coordorigin="11879,4818" coordsize="12,2">
              <v:shape style="position:absolute;left:11879;top:4818;width:12;height:2" coordorigin="11879,4818" coordsize="12,0" path="m11879,4818l11891,4818e" filled="false" stroked="true" strokeweight=".6pt" strokecolor="#000000">
                <v:path arrowok="t"/>
              </v:shape>
            </v:group>
            <v:group style="position:absolute;left:11898;top:4818;width:12;height:2" coordorigin="11898,4818" coordsize="12,2">
              <v:shape style="position:absolute;left:11898;top:4818;width:12;height:2" coordorigin="11898,4818" coordsize="12,0" path="m11898,4818l11910,4818e" filled="false" stroked="true" strokeweight=".6pt" strokecolor="#000000">
                <v:path arrowok="t"/>
              </v:shape>
            </v:group>
            <v:group style="position:absolute;left:11917;top:4818;width:12;height:2" coordorigin="11917,4818" coordsize="12,2">
              <v:shape style="position:absolute;left:11917;top:4818;width:12;height:2" coordorigin="11917,4818" coordsize="12,0" path="m11917,4818l11929,4818e" filled="false" stroked="true" strokeweight=".6pt" strokecolor="#000000">
                <v:path arrowok="t"/>
              </v:shape>
            </v:group>
            <v:group style="position:absolute;left:11936;top:4818;width:12;height:2" coordorigin="11936,4818" coordsize="12,2">
              <v:shape style="position:absolute;left:11936;top:4818;width:12;height:2" coordorigin="11936,4818" coordsize="12,0" path="m11936,4818l11948,4818e" filled="false" stroked="true" strokeweight=".6pt" strokecolor="#000000">
                <v:path arrowok="t"/>
              </v:shape>
            </v:group>
            <v:group style="position:absolute;left:11956;top:4818;width:12;height:2" coordorigin="11956,4818" coordsize="12,2">
              <v:shape style="position:absolute;left:11956;top:4818;width:12;height:2" coordorigin="11956,4818" coordsize="12,0" path="m11956,4818l11968,4818e" filled="false" stroked="true" strokeweight=".6pt" strokecolor="#000000">
                <v:path arrowok="t"/>
              </v:shape>
            </v:group>
            <v:group style="position:absolute;left:11975;top:4818;width:12;height:2" coordorigin="11975,4818" coordsize="12,2">
              <v:shape style="position:absolute;left:11975;top:4818;width:12;height:2" coordorigin="11975,4818" coordsize="12,0" path="m11975,4818l11987,4818e" filled="false" stroked="true" strokeweight=".6pt" strokecolor="#000000">
                <v:path arrowok="t"/>
              </v:shape>
            </v:group>
            <v:group style="position:absolute;left:11994;top:4818;width:12;height:2" coordorigin="11994,4818" coordsize="12,2">
              <v:shape style="position:absolute;left:11994;top:4818;width:12;height:2" coordorigin="11994,4818" coordsize="12,0" path="m11994,4818l12006,4818e" filled="false" stroked="true" strokeweight=".6pt" strokecolor="#000000">
                <v:path arrowok="t"/>
              </v:shape>
            </v:group>
            <v:group style="position:absolute;left:12013;top:4818;width:12;height:2" coordorigin="12013,4818" coordsize="12,2">
              <v:shape style="position:absolute;left:12013;top:4818;width:12;height:2" coordorigin="12013,4818" coordsize="12,0" path="m12013,4818l12025,4818e" filled="false" stroked="true" strokeweight=".6pt" strokecolor="#000000">
                <v:path arrowok="t"/>
              </v:shape>
            </v:group>
            <v:group style="position:absolute;left:12032;top:4818;width:12;height:2" coordorigin="12032,4818" coordsize="12,2">
              <v:shape style="position:absolute;left:12032;top:4818;width:12;height:2" coordorigin="12032,4818" coordsize="12,0" path="m12032,4818l12044,4818e" filled="false" stroked="true" strokeweight=".6pt" strokecolor="#000000">
                <v:path arrowok="t"/>
              </v:shape>
            </v:group>
            <v:group style="position:absolute;left:12052;top:4818;width:12;height:2" coordorigin="12052,4818" coordsize="12,2">
              <v:shape style="position:absolute;left:12052;top:4818;width:12;height:2" coordorigin="12052,4818" coordsize="12,0" path="m12052,4818l12064,4818e" filled="false" stroked="true" strokeweight=".6pt" strokecolor="#000000">
                <v:path arrowok="t"/>
              </v:shape>
            </v:group>
            <v:group style="position:absolute;left:12071;top:4818;width:12;height:2" coordorigin="12071,4818" coordsize="12,2">
              <v:shape style="position:absolute;left:12071;top:4818;width:12;height:2" coordorigin="12071,4818" coordsize="12,0" path="m12071,4818l12083,4818e" filled="false" stroked="true" strokeweight=".6pt" strokecolor="#000000">
                <v:path arrowok="t"/>
              </v:shape>
            </v:group>
            <v:group style="position:absolute;left:12090;top:4818;width:12;height:2" coordorigin="12090,4818" coordsize="12,2">
              <v:shape style="position:absolute;left:12090;top:4818;width:12;height:2" coordorigin="12090,4818" coordsize="12,0" path="m12090,4818l12102,4818e" filled="false" stroked="true" strokeweight=".6pt" strokecolor="#000000">
                <v:path arrowok="t"/>
              </v:shape>
            </v:group>
            <v:group style="position:absolute;left:12109;top:4818;width:12;height:2" coordorigin="12109,4818" coordsize="12,2">
              <v:shape style="position:absolute;left:12109;top:4818;width:12;height:2" coordorigin="12109,4818" coordsize="12,0" path="m12109,4818l12121,4818e" filled="false" stroked="true" strokeweight=".6pt" strokecolor="#000000">
                <v:path arrowok="t"/>
              </v:shape>
            </v:group>
            <v:group style="position:absolute;left:12128;top:4818;width:12;height:2" coordorigin="12128,4818" coordsize="12,2">
              <v:shape style="position:absolute;left:12128;top:4818;width:12;height:2" coordorigin="12128,4818" coordsize="12,0" path="m12128,4818l12140,4818e" filled="false" stroked="true" strokeweight=".6pt" strokecolor="#000000">
                <v:path arrowok="t"/>
              </v:shape>
            </v:group>
            <v:group style="position:absolute;left:12148;top:4818;width:12;height:2" coordorigin="12148,4818" coordsize="12,2">
              <v:shape style="position:absolute;left:12148;top:4818;width:12;height:2" coordorigin="12148,4818" coordsize="12,0" path="m12148,4818l12160,4818e" filled="false" stroked="true" strokeweight=".6pt" strokecolor="#000000">
                <v:path arrowok="t"/>
              </v:shape>
            </v:group>
            <v:group style="position:absolute;left:12167;top:4818;width:12;height:2" coordorigin="12167,4818" coordsize="12,2">
              <v:shape style="position:absolute;left:12167;top:4818;width:12;height:2" coordorigin="12167,4818" coordsize="12,0" path="m12167,4818l12179,4818e" filled="false" stroked="true" strokeweight=".6pt" strokecolor="#000000">
                <v:path arrowok="t"/>
              </v:shape>
            </v:group>
            <v:group style="position:absolute;left:12186;top:4818;width:12;height:2" coordorigin="12186,4818" coordsize="12,2">
              <v:shape style="position:absolute;left:12186;top:4818;width:12;height:2" coordorigin="12186,4818" coordsize="12,0" path="m12186,4818l12198,4818e" filled="false" stroked="true" strokeweight=".6pt" strokecolor="#000000">
                <v:path arrowok="t"/>
              </v:shape>
            </v:group>
            <v:group style="position:absolute;left:12205;top:4818;width:12;height:2" coordorigin="12205,4818" coordsize="12,2">
              <v:shape style="position:absolute;left:12205;top:4818;width:12;height:2" coordorigin="12205,4818" coordsize="12,0" path="m12205,4818l12217,4818e" filled="false" stroked="true" strokeweight=".6pt" strokecolor="#000000">
                <v:path arrowok="t"/>
              </v:shape>
            </v:group>
            <v:group style="position:absolute;left:12224;top:4818;width:12;height:2" coordorigin="12224,4818" coordsize="12,2">
              <v:shape style="position:absolute;left:12224;top:4818;width:12;height:2" coordorigin="12224,4818" coordsize="12,0" path="m12224,4818l12236,4818e" filled="false" stroked="true" strokeweight=".6pt" strokecolor="#000000">
                <v:path arrowok="t"/>
              </v:shape>
            </v:group>
            <v:group style="position:absolute;left:12244;top:4818;width:12;height:2" coordorigin="12244,4818" coordsize="12,2">
              <v:shape style="position:absolute;left:12244;top:4818;width:12;height:2" coordorigin="12244,4818" coordsize="12,0" path="m12244,4818l12256,4818e" filled="false" stroked="true" strokeweight=".6pt" strokecolor="#000000">
                <v:path arrowok="t"/>
              </v:shape>
            </v:group>
            <v:group style="position:absolute;left:12263;top:4818;width:12;height:2" coordorigin="12263,4818" coordsize="12,2">
              <v:shape style="position:absolute;left:12263;top:4818;width:12;height:2" coordorigin="12263,4818" coordsize="12,0" path="m12263,4818l12275,4818e" filled="false" stroked="true" strokeweight=".6pt" strokecolor="#000000">
                <v:path arrowok="t"/>
              </v:shape>
            </v:group>
            <v:group style="position:absolute;left:12282;top:4818;width:12;height:2" coordorigin="12282,4818" coordsize="12,2">
              <v:shape style="position:absolute;left:12282;top:4818;width:12;height:2" coordorigin="12282,4818" coordsize="12,0" path="m12282,4818l12294,4818e" filled="false" stroked="true" strokeweight=".6pt" strokecolor="#000000">
                <v:path arrowok="t"/>
              </v:shape>
            </v:group>
            <v:group style="position:absolute;left:12301;top:4818;width:12;height:2" coordorigin="12301,4818" coordsize="12,2">
              <v:shape style="position:absolute;left:12301;top:4818;width:12;height:2" coordorigin="12301,4818" coordsize="12,0" path="m12301,4818l12313,4818e" filled="false" stroked="true" strokeweight=".6pt" strokecolor="#000000">
                <v:path arrowok="t"/>
              </v:shape>
            </v:group>
            <v:group style="position:absolute;left:12320;top:4818;width:12;height:2" coordorigin="12320,4818" coordsize="12,2">
              <v:shape style="position:absolute;left:12320;top:4818;width:12;height:2" coordorigin="12320,4818" coordsize="12,0" path="m12320,4818l12332,4818e" filled="false" stroked="true" strokeweight=".6pt" strokecolor="#000000">
                <v:path arrowok="t"/>
              </v:shape>
            </v:group>
            <v:group style="position:absolute;left:12340;top:4818;width:12;height:2" coordorigin="12340,4818" coordsize="12,2">
              <v:shape style="position:absolute;left:12340;top:4818;width:12;height:2" coordorigin="12340,4818" coordsize="12,0" path="m12340,4818l12352,4818e" filled="false" stroked="true" strokeweight=".6pt" strokecolor="#000000">
                <v:path arrowok="t"/>
              </v:shape>
            </v:group>
            <v:group style="position:absolute;left:12359;top:4818;width:12;height:2" coordorigin="12359,4818" coordsize="12,2">
              <v:shape style="position:absolute;left:12359;top:4818;width:12;height:2" coordorigin="12359,4818" coordsize="12,0" path="m12359,4818l12371,4818e" filled="false" stroked="true" strokeweight=".6pt" strokecolor="#000000">
                <v:path arrowok="t"/>
              </v:shape>
            </v:group>
            <v:group style="position:absolute;left:12378;top:4818;width:12;height:2" coordorigin="12378,4818" coordsize="12,2">
              <v:shape style="position:absolute;left:12378;top:4818;width:12;height:2" coordorigin="12378,4818" coordsize="12,0" path="m12378,4818l12390,4818e" filled="false" stroked="true" strokeweight=".6pt" strokecolor="#000000">
                <v:path arrowok="t"/>
              </v:shape>
            </v:group>
            <v:group style="position:absolute;left:12397;top:4818;width:12;height:2" coordorigin="12397,4818" coordsize="12,2">
              <v:shape style="position:absolute;left:12397;top:4818;width:12;height:2" coordorigin="12397,4818" coordsize="12,0" path="m12397,4818l12409,4818e" filled="false" stroked="true" strokeweight=".6pt" strokecolor="#000000">
                <v:path arrowok="t"/>
              </v:shape>
            </v:group>
            <v:group style="position:absolute;left:12416;top:4818;width:12;height:2" coordorigin="12416,4818" coordsize="12,2">
              <v:shape style="position:absolute;left:12416;top:4818;width:12;height:2" coordorigin="12416,4818" coordsize="12,0" path="m12416,4818l12428,4818e" filled="false" stroked="true" strokeweight=".6pt" strokecolor="#000000">
                <v:path arrowok="t"/>
              </v:shape>
            </v:group>
            <v:group style="position:absolute;left:12436;top:4818;width:12;height:2" coordorigin="12436,4818" coordsize="12,2">
              <v:shape style="position:absolute;left:12436;top:4818;width:12;height:2" coordorigin="12436,4818" coordsize="12,0" path="m12436,4818l12448,4818e" filled="false" stroked="true" strokeweight=".6pt" strokecolor="#000000">
                <v:path arrowok="t"/>
              </v:shape>
            </v:group>
            <v:group style="position:absolute;left:12455;top:4818;width:12;height:2" coordorigin="12455,4818" coordsize="12,2">
              <v:shape style="position:absolute;left:12455;top:4818;width:12;height:2" coordorigin="12455,4818" coordsize="12,0" path="m12455,4818l12467,4818e" filled="false" stroked="true" strokeweight=".6pt" strokecolor="#000000">
                <v:path arrowok="t"/>
              </v:shape>
            </v:group>
            <v:group style="position:absolute;left:12474;top:4818;width:12;height:2" coordorigin="12474,4818" coordsize="12,2">
              <v:shape style="position:absolute;left:12474;top:4818;width:12;height:2" coordorigin="12474,4818" coordsize="12,0" path="m12474,4818l12486,4818e" filled="false" stroked="true" strokeweight=".6pt" strokecolor="#000000">
                <v:path arrowok="t"/>
              </v:shape>
            </v:group>
            <v:group style="position:absolute;left:12493;top:4818;width:12;height:2" coordorigin="12493,4818" coordsize="12,2">
              <v:shape style="position:absolute;left:12493;top:4818;width:12;height:2" coordorigin="12493,4818" coordsize="12,0" path="m12493,4818l12505,4818e" filled="false" stroked="true" strokeweight=".6pt" strokecolor="#000000">
                <v:path arrowok="t"/>
              </v:shape>
            </v:group>
            <v:group style="position:absolute;left:12512;top:4818;width:12;height:2" coordorigin="12512,4818" coordsize="12,2">
              <v:shape style="position:absolute;left:12512;top:4818;width:12;height:2" coordorigin="12512,4818" coordsize="12,0" path="m12512,4818l12524,4818e" filled="false" stroked="true" strokeweight=".6pt" strokecolor="#000000">
                <v:path arrowok="t"/>
              </v:shape>
            </v:group>
            <v:group style="position:absolute;left:12532;top:4818;width:12;height:2" coordorigin="12532,4818" coordsize="12,2">
              <v:shape style="position:absolute;left:12532;top:4818;width:12;height:2" coordorigin="12532,4818" coordsize="12,0" path="m12532,4818l12544,4818e" filled="false" stroked="true" strokeweight=".6pt" strokecolor="#000000">
                <v:path arrowok="t"/>
              </v:shape>
            </v:group>
            <v:group style="position:absolute;left:12551;top:4818;width:12;height:2" coordorigin="12551,4818" coordsize="12,2">
              <v:shape style="position:absolute;left:12551;top:4818;width:12;height:2" coordorigin="12551,4818" coordsize="12,0" path="m12551,4818l12563,4818e" filled="false" stroked="true" strokeweight=".6pt" strokecolor="#000000">
                <v:path arrowok="t"/>
              </v:shape>
            </v:group>
            <v:group style="position:absolute;left:12570;top:4818;width:12;height:2" coordorigin="12570,4818" coordsize="12,2">
              <v:shape style="position:absolute;left:12570;top:4818;width:12;height:2" coordorigin="12570,4818" coordsize="12,0" path="m12570,4818l12582,4818e" filled="false" stroked="true" strokeweight=".6pt" strokecolor="#000000">
                <v:path arrowok="t"/>
              </v:shape>
            </v:group>
            <v:group style="position:absolute;left:12589;top:4818;width:12;height:2" coordorigin="12589,4818" coordsize="12,2">
              <v:shape style="position:absolute;left:12589;top:4818;width:12;height:2" coordorigin="12589,4818" coordsize="12,0" path="m12589,4818l12601,4818e" filled="false" stroked="true" strokeweight=".6pt" strokecolor="#000000">
                <v:path arrowok="t"/>
              </v:shape>
            </v:group>
            <v:group style="position:absolute;left:12608;top:4818;width:12;height:2" coordorigin="12608,4818" coordsize="12,2">
              <v:shape style="position:absolute;left:12608;top:4818;width:12;height:2" coordorigin="12608,4818" coordsize="12,0" path="m12608,4818l12620,4818e" filled="false" stroked="true" strokeweight=".6pt" strokecolor="#000000">
                <v:path arrowok="t"/>
              </v:shape>
            </v:group>
            <v:group style="position:absolute;left:12628;top:4818;width:12;height:2" coordorigin="12628,4818" coordsize="12,2">
              <v:shape style="position:absolute;left:12628;top:4818;width:12;height:2" coordorigin="12628,4818" coordsize="12,0" path="m12628,4818l12640,4818e" filled="false" stroked="true" strokeweight=".6pt" strokecolor="#000000">
                <v:path arrowok="t"/>
              </v:shape>
            </v:group>
            <v:group style="position:absolute;left:12647;top:4818;width:12;height:2" coordorigin="12647,4818" coordsize="12,2">
              <v:shape style="position:absolute;left:12647;top:4818;width:12;height:2" coordorigin="12647,4818" coordsize="12,0" path="m12647,4818l12659,4818e" filled="false" stroked="true" strokeweight=".6pt" strokecolor="#000000">
                <v:path arrowok="t"/>
              </v:shape>
            </v:group>
            <v:group style="position:absolute;left:12666;top:4818;width:12;height:2" coordorigin="12666,4818" coordsize="12,2">
              <v:shape style="position:absolute;left:12666;top:4818;width:12;height:2" coordorigin="12666,4818" coordsize="12,0" path="m12666,4818l12678,4818e" filled="false" stroked="true" strokeweight=".6pt" strokecolor="#000000">
                <v:path arrowok="t"/>
              </v:shape>
            </v:group>
            <v:group style="position:absolute;left:12685;top:4818;width:12;height:2" coordorigin="12685,4818" coordsize="12,2">
              <v:shape style="position:absolute;left:12685;top:4818;width:12;height:2" coordorigin="12685,4818" coordsize="12,0" path="m12685,4818l12697,4818e" filled="false" stroked="true" strokeweight=".6pt" strokecolor="#000000">
                <v:path arrowok="t"/>
              </v:shape>
            </v:group>
            <v:group style="position:absolute;left:12704;top:4818;width:12;height:2" coordorigin="12704,4818" coordsize="12,2">
              <v:shape style="position:absolute;left:12704;top:4818;width:12;height:2" coordorigin="12704,4818" coordsize="12,0" path="m12704,4818l12716,4818e" filled="false" stroked="true" strokeweight=".6pt" strokecolor="#000000">
                <v:path arrowok="t"/>
              </v:shape>
            </v:group>
            <v:group style="position:absolute;left:12724;top:4818;width:12;height:2" coordorigin="12724,4818" coordsize="12,2">
              <v:shape style="position:absolute;left:12724;top:4818;width:12;height:2" coordorigin="12724,4818" coordsize="12,0" path="m12724,4818l12736,4818e" filled="false" stroked="true" strokeweight=".6pt" strokecolor="#000000">
                <v:path arrowok="t"/>
              </v:shape>
            </v:group>
            <v:group style="position:absolute;left:12743;top:4818;width:12;height:2" coordorigin="12743,4818" coordsize="12,2">
              <v:shape style="position:absolute;left:12743;top:4818;width:12;height:2" coordorigin="12743,4818" coordsize="12,0" path="m12743,4818l12755,4818e" filled="false" stroked="true" strokeweight=".6pt" strokecolor="#000000">
                <v:path arrowok="t"/>
              </v:shape>
            </v:group>
            <v:group style="position:absolute;left:12762;top:4818;width:12;height:2" coordorigin="12762,4818" coordsize="12,2">
              <v:shape style="position:absolute;left:12762;top:4818;width:12;height:2" coordorigin="12762,4818" coordsize="12,0" path="m12762,4818l12774,4818e" filled="false" stroked="true" strokeweight=".6pt" strokecolor="#000000">
                <v:path arrowok="t"/>
              </v:shape>
            </v:group>
            <v:group style="position:absolute;left:12781;top:4818;width:12;height:2" coordorigin="12781,4818" coordsize="12,2">
              <v:shape style="position:absolute;left:12781;top:4818;width:12;height:2" coordorigin="12781,4818" coordsize="12,0" path="m12781,4818l12793,4818e" filled="false" stroked="true" strokeweight=".6pt" strokecolor="#000000">
                <v:path arrowok="t"/>
              </v:shape>
            </v:group>
            <v:group style="position:absolute;left:12800;top:4818;width:12;height:2" coordorigin="12800,4818" coordsize="12,2">
              <v:shape style="position:absolute;left:12800;top:4818;width:12;height:2" coordorigin="12800,4818" coordsize="12,0" path="m12800,4818l12812,4818e" filled="false" stroked="true" strokeweight=".6pt" strokecolor="#000000">
                <v:path arrowok="t"/>
              </v:shape>
            </v:group>
            <v:group style="position:absolute;left:12820;top:4818;width:12;height:2" coordorigin="12820,4818" coordsize="12,2">
              <v:shape style="position:absolute;left:12820;top:4818;width:12;height:2" coordorigin="12820,4818" coordsize="12,0" path="m12820,4818l12832,4818e" filled="false" stroked="true" strokeweight=".6pt" strokecolor="#000000">
                <v:path arrowok="t"/>
              </v:shape>
            </v:group>
            <v:group style="position:absolute;left:12839;top:4818;width:12;height:2" coordorigin="12839,4818" coordsize="12,2">
              <v:shape style="position:absolute;left:12839;top:4818;width:12;height:2" coordorigin="12839,4818" coordsize="12,0" path="m12839,4818l12851,4818e" filled="false" stroked="true" strokeweight=".6pt" strokecolor="#000000">
                <v:path arrowok="t"/>
              </v:shape>
            </v:group>
            <v:group style="position:absolute;left:12858;top:4818;width:12;height:2" coordorigin="12858,4818" coordsize="12,2">
              <v:shape style="position:absolute;left:12858;top:4818;width:12;height:2" coordorigin="12858,4818" coordsize="12,0" path="m12858,4818l12870,4818e" filled="false" stroked="true" strokeweight=".6pt" strokecolor="#000000">
                <v:path arrowok="t"/>
              </v:shape>
            </v:group>
            <v:group style="position:absolute;left:12877;top:4818;width:12;height:2" coordorigin="12877,4818" coordsize="12,2">
              <v:shape style="position:absolute;left:12877;top:4818;width:12;height:2" coordorigin="12877,4818" coordsize="12,0" path="m12877,4818l12889,4818e" filled="false" stroked="true" strokeweight=".6pt" strokecolor="#000000">
                <v:path arrowok="t"/>
              </v:shape>
            </v:group>
            <v:group style="position:absolute;left:12896;top:4818;width:12;height:2" coordorigin="12896,4818" coordsize="12,2">
              <v:shape style="position:absolute;left:12896;top:4818;width:12;height:2" coordorigin="12896,4818" coordsize="12,0" path="m12896,4818l12908,4818e" filled="false" stroked="true" strokeweight=".6pt" strokecolor="#000000">
                <v:path arrowok="t"/>
              </v:shape>
            </v:group>
            <v:group style="position:absolute;left:12916;top:4818;width:12;height:2" coordorigin="12916,4818" coordsize="12,2">
              <v:shape style="position:absolute;left:12916;top:4818;width:12;height:2" coordorigin="12916,4818" coordsize="12,0" path="m12916,4818l12928,4818e" filled="false" stroked="true" strokeweight=".6pt" strokecolor="#000000">
                <v:path arrowok="t"/>
              </v:shape>
            </v:group>
            <v:group style="position:absolute;left:12935;top:4818;width:12;height:2" coordorigin="12935,4818" coordsize="12,2">
              <v:shape style="position:absolute;left:12935;top:4818;width:12;height:2" coordorigin="12935,4818" coordsize="12,0" path="m12935,4818l12947,4818e" filled="false" stroked="true" strokeweight=".6pt" strokecolor="#000000">
                <v:path arrowok="t"/>
              </v:shape>
            </v:group>
            <v:group style="position:absolute;left:12954;top:4818;width:12;height:2" coordorigin="12954,4818" coordsize="12,2">
              <v:shape style="position:absolute;left:12954;top:4818;width:12;height:2" coordorigin="12954,4818" coordsize="12,0" path="m12954,4818l12966,4818e" filled="false" stroked="true" strokeweight=".6pt" strokecolor="#000000">
                <v:path arrowok="t"/>
              </v:shape>
            </v:group>
            <v:group style="position:absolute;left:12973;top:4818;width:12;height:2" coordorigin="12973,4818" coordsize="12,2">
              <v:shape style="position:absolute;left:12973;top:4818;width:12;height:2" coordorigin="12973,4818" coordsize="12,0" path="m12973,4818l12985,4818e" filled="false" stroked="true" strokeweight=".6pt" strokecolor="#000000">
                <v:path arrowok="t"/>
              </v:shape>
            </v:group>
            <v:group style="position:absolute;left:12992;top:4818;width:12;height:2" coordorigin="12992,4818" coordsize="12,2">
              <v:shape style="position:absolute;left:12992;top:4818;width:12;height:2" coordorigin="12992,4818" coordsize="12,0" path="m12992,4818l13004,4818e" filled="false" stroked="true" strokeweight=".6pt" strokecolor="#000000">
                <v:path arrowok="t"/>
              </v:shape>
            </v:group>
            <v:group style="position:absolute;left:13012;top:4818;width:12;height:2" coordorigin="13012,4818" coordsize="12,2">
              <v:shape style="position:absolute;left:13012;top:4818;width:12;height:2" coordorigin="13012,4818" coordsize="12,0" path="m13012,4818l13024,4818e" filled="false" stroked="true" strokeweight=".6pt" strokecolor="#000000">
                <v:path arrowok="t"/>
              </v:shape>
            </v:group>
            <v:group style="position:absolute;left:13031;top:4818;width:12;height:2" coordorigin="13031,4818" coordsize="12,2">
              <v:shape style="position:absolute;left:13031;top:4818;width:12;height:2" coordorigin="13031,4818" coordsize="12,0" path="m13031,4818l13043,4818e" filled="false" stroked="true" strokeweight=".6pt" strokecolor="#000000">
                <v:path arrowok="t"/>
              </v:shape>
            </v:group>
            <v:group style="position:absolute;left:13050;top:4818;width:12;height:2" coordorigin="13050,4818" coordsize="12,2">
              <v:shape style="position:absolute;left:13050;top:4818;width:12;height:2" coordorigin="13050,4818" coordsize="12,0" path="m13050,4818l13062,4818e" filled="false" stroked="true" strokeweight=".6pt" strokecolor="#000000">
                <v:path arrowok="t"/>
              </v:shape>
            </v:group>
            <v:group style="position:absolute;left:13069;top:4818;width:12;height:2" coordorigin="13069,4818" coordsize="12,2">
              <v:shape style="position:absolute;left:13069;top:4818;width:12;height:2" coordorigin="13069,4818" coordsize="12,0" path="m13069,4818l13081,4818e" filled="false" stroked="true" strokeweight=".6pt" strokecolor="#000000">
                <v:path arrowok="t"/>
              </v:shape>
            </v:group>
            <v:group style="position:absolute;left:13088;top:4818;width:12;height:2" coordorigin="13088,4818" coordsize="12,2">
              <v:shape style="position:absolute;left:13088;top:4818;width:12;height:2" coordorigin="13088,4818" coordsize="12,0" path="m13088,4818l13100,4818e" filled="false" stroked="true" strokeweight=".6pt" strokecolor="#000000">
                <v:path arrowok="t"/>
              </v:shape>
            </v:group>
            <v:group style="position:absolute;left:13108;top:4818;width:12;height:2" coordorigin="13108,4818" coordsize="12,2">
              <v:shape style="position:absolute;left:13108;top:4818;width:12;height:2" coordorigin="13108,4818" coordsize="12,0" path="m13108,4818l13120,4818e" filled="false" stroked="true" strokeweight=".6pt" strokecolor="#000000">
                <v:path arrowok="t"/>
              </v:shape>
            </v:group>
            <v:group style="position:absolute;left:13127;top:4818;width:12;height:2" coordorigin="13127,4818" coordsize="12,2">
              <v:shape style="position:absolute;left:13127;top:4818;width:12;height:2" coordorigin="13127,4818" coordsize="12,0" path="m13127,4818l13139,4818e" filled="false" stroked="true" strokeweight=".6pt" strokecolor="#000000">
                <v:path arrowok="t"/>
              </v:shape>
            </v:group>
            <v:group style="position:absolute;left:13146;top:4818;width:12;height:2" coordorigin="13146,4818" coordsize="12,2">
              <v:shape style="position:absolute;left:13146;top:4818;width:12;height:2" coordorigin="13146,4818" coordsize="12,0" path="m13146,4818l13158,4818e" filled="false" stroked="true" strokeweight=".6pt" strokecolor="#000000">
                <v:path arrowok="t"/>
              </v:shape>
            </v:group>
            <v:group style="position:absolute;left:13165;top:4818;width:12;height:2" coordorigin="13165,4818" coordsize="12,2">
              <v:shape style="position:absolute;left:13165;top:4818;width:12;height:2" coordorigin="13165,4818" coordsize="12,0" path="m13165,4818l13177,4818e" filled="false" stroked="true" strokeweight=".6pt" strokecolor="#000000">
                <v:path arrowok="t"/>
              </v:shape>
            </v:group>
            <v:group style="position:absolute;left:13184;top:4818;width:12;height:2" coordorigin="13184,4818" coordsize="12,2">
              <v:shape style="position:absolute;left:13184;top:4818;width:12;height:2" coordorigin="13184,4818" coordsize="12,0" path="m13184,4818l13196,4818e" filled="false" stroked="true" strokeweight=".6pt" strokecolor="#000000">
                <v:path arrowok="t"/>
              </v:shape>
            </v:group>
            <v:group style="position:absolute;left:13204;top:4818;width:12;height:2" coordorigin="13204,4818" coordsize="12,2">
              <v:shape style="position:absolute;left:13204;top:4818;width:12;height:2" coordorigin="13204,4818" coordsize="12,0" path="m13204,4818l13216,4818e" filled="false" stroked="true" strokeweight=".6pt" strokecolor="#000000">
                <v:path arrowok="t"/>
              </v:shape>
            </v:group>
            <v:group style="position:absolute;left:13223;top:4818;width:12;height:2" coordorigin="13223,4818" coordsize="12,2">
              <v:shape style="position:absolute;left:13223;top:4818;width:12;height:2" coordorigin="13223,4818" coordsize="12,0" path="m13223,4818l13235,4818e" filled="false" stroked="true" strokeweight=".6pt" strokecolor="#000000">
                <v:path arrowok="t"/>
              </v:shape>
            </v:group>
            <v:group style="position:absolute;left:13242;top:4818;width:12;height:2" coordorigin="13242,4818" coordsize="12,2">
              <v:shape style="position:absolute;left:13242;top:4818;width:12;height:2" coordorigin="13242,4818" coordsize="12,0" path="m13242,4818l13254,4818e" filled="false" stroked="true" strokeweight=".6pt" strokecolor="#000000">
                <v:path arrowok="t"/>
              </v:shape>
            </v:group>
            <v:group style="position:absolute;left:13261;top:4818;width:12;height:2" coordorigin="13261,4818" coordsize="12,2">
              <v:shape style="position:absolute;left:13261;top:4818;width:12;height:2" coordorigin="13261,4818" coordsize="12,0" path="m13261,4818l13273,4818e" filled="false" stroked="true" strokeweight=".6pt" strokecolor="#000000">
                <v:path arrowok="t"/>
              </v:shape>
            </v:group>
            <v:group style="position:absolute;left:13280;top:4818;width:12;height:2" coordorigin="13280,4818" coordsize="12,2">
              <v:shape style="position:absolute;left:13280;top:4818;width:12;height:2" coordorigin="13280,4818" coordsize="12,0" path="m13280,4818l13292,4818e" filled="false" stroked="true" strokeweight=".6pt" strokecolor="#000000">
                <v:path arrowok="t"/>
              </v:shape>
            </v:group>
            <v:group style="position:absolute;left:13300;top:4818;width:12;height:2" coordorigin="13300,4818" coordsize="12,2">
              <v:shape style="position:absolute;left:13300;top:4818;width:12;height:2" coordorigin="13300,4818" coordsize="12,0" path="m13300,4818l13312,4818e" filled="false" stroked="true" strokeweight=".6pt" strokecolor="#000000">
                <v:path arrowok="t"/>
              </v:shape>
            </v:group>
            <v:group style="position:absolute;left:13319;top:4818;width:12;height:2" coordorigin="13319,4818" coordsize="12,2">
              <v:shape style="position:absolute;left:13319;top:4818;width:12;height:2" coordorigin="13319,4818" coordsize="12,0" path="m13319,4818l13331,4818e" filled="false" stroked="true" strokeweight=".6pt" strokecolor="#000000">
                <v:path arrowok="t"/>
              </v:shape>
            </v:group>
            <v:group style="position:absolute;left:13338;top:4818;width:12;height:2" coordorigin="13338,4818" coordsize="12,2">
              <v:shape style="position:absolute;left:13338;top:4818;width:12;height:2" coordorigin="13338,4818" coordsize="12,0" path="m13338,4818l13350,4818e" filled="false" stroked="true" strokeweight=".6pt" strokecolor="#000000">
                <v:path arrowok="t"/>
              </v:shape>
            </v:group>
            <v:group style="position:absolute;left:13357;top:4818;width:12;height:2" coordorigin="13357,4818" coordsize="12,2">
              <v:shape style="position:absolute;left:13357;top:4818;width:12;height:2" coordorigin="13357,4818" coordsize="12,0" path="m13357,4818l13369,4818e" filled="false" stroked="true" strokeweight=".6pt" strokecolor="#000000">
                <v:path arrowok="t"/>
              </v:shape>
            </v:group>
            <v:group style="position:absolute;left:13376;top:4818;width:12;height:2" coordorigin="13376,4818" coordsize="12,2">
              <v:shape style="position:absolute;left:13376;top:4818;width:12;height:2" coordorigin="13376,4818" coordsize="12,0" path="m13376,4818l13388,4818e" filled="false" stroked="true" strokeweight=".6pt" strokecolor="#000000">
                <v:path arrowok="t"/>
              </v:shape>
            </v:group>
            <v:group style="position:absolute;left:13396;top:4818;width:12;height:2" coordorigin="13396,4818" coordsize="12,2">
              <v:shape style="position:absolute;left:13396;top:4818;width:12;height:2" coordorigin="13396,4818" coordsize="12,0" path="m13396,4818l13408,4818e" filled="false" stroked="true" strokeweight=".6pt" strokecolor="#000000">
                <v:path arrowok="t"/>
              </v:shape>
            </v:group>
            <v:group style="position:absolute;left:13415;top:4818;width:12;height:2" coordorigin="13415,4818" coordsize="12,2">
              <v:shape style="position:absolute;left:13415;top:4818;width:12;height:2" coordorigin="13415,4818" coordsize="12,0" path="m13415,4818l13427,4818e" filled="false" stroked="true" strokeweight=".6pt" strokecolor="#000000">
                <v:path arrowok="t"/>
              </v:shape>
            </v:group>
            <v:group style="position:absolute;left:13434;top:4818;width:12;height:2" coordorigin="13434,4818" coordsize="12,2">
              <v:shape style="position:absolute;left:13434;top:4818;width:12;height:2" coordorigin="13434,4818" coordsize="12,0" path="m13434,4818l13446,4818e" filled="false" stroked="true" strokeweight=".6pt" strokecolor="#000000">
                <v:path arrowok="t"/>
              </v:shape>
            </v:group>
            <v:group style="position:absolute;left:13453;top:4818;width:12;height:2" coordorigin="13453,4818" coordsize="12,2">
              <v:shape style="position:absolute;left:13453;top:4818;width:12;height:2" coordorigin="13453,4818" coordsize="12,0" path="m13453,4818l13465,4818e" filled="false" stroked="true" strokeweight=".6pt" strokecolor="#000000">
                <v:path arrowok="t"/>
              </v:shape>
            </v:group>
            <v:group style="position:absolute;left:13472;top:4818;width:12;height:2" coordorigin="13472,4818" coordsize="12,2">
              <v:shape style="position:absolute;left:13472;top:4818;width:12;height:2" coordorigin="13472,4818" coordsize="12,0" path="m13472,4818l13484,4818e" filled="false" stroked="true" strokeweight=".6pt" strokecolor="#000000">
                <v:path arrowok="t"/>
              </v:shape>
            </v:group>
            <v:group style="position:absolute;left:13492;top:4818;width:12;height:2" coordorigin="13492,4818" coordsize="12,2">
              <v:shape style="position:absolute;left:13492;top:4818;width:12;height:2" coordorigin="13492,4818" coordsize="12,0" path="m13492,4818l13504,4818e" filled="false" stroked="true" strokeweight=".6pt" strokecolor="#000000">
                <v:path arrowok="t"/>
              </v:shape>
            </v:group>
            <v:group style="position:absolute;left:13511;top:4818;width:12;height:2" coordorigin="13511,4818" coordsize="12,2">
              <v:shape style="position:absolute;left:13511;top:4818;width:12;height:2" coordorigin="13511,4818" coordsize="12,0" path="m13511,4818l13523,4818e" filled="false" stroked="true" strokeweight=".6pt" strokecolor="#000000">
                <v:path arrowok="t"/>
              </v:shape>
            </v:group>
            <v:group style="position:absolute;left:13530;top:4818;width:12;height:2" coordorigin="13530,4818" coordsize="12,2">
              <v:shape style="position:absolute;left:13530;top:4818;width:12;height:2" coordorigin="13530,4818" coordsize="12,0" path="m13530,4818l13542,4818e" filled="false" stroked="true" strokeweight=".6pt" strokecolor="#000000">
                <v:path arrowok="t"/>
              </v:shape>
            </v:group>
            <v:group style="position:absolute;left:13549;top:4818;width:12;height:2" coordorigin="13549,4818" coordsize="12,2">
              <v:shape style="position:absolute;left:13549;top:4818;width:12;height:2" coordorigin="13549,4818" coordsize="12,0" path="m13549,4818l13561,4818e" filled="false" stroked="true" strokeweight=".6pt" strokecolor="#000000">
                <v:path arrowok="t"/>
              </v:shape>
            </v:group>
            <v:group style="position:absolute;left:13568;top:4818;width:12;height:2" coordorigin="13568,4818" coordsize="12,2">
              <v:shape style="position:absolute;left:13568;top:4818;width:12;height:2" coordorigin="13568,4818" coordsize="12,0" path="m13568,4818l13580,4818e" filled="false" stroked="true" strokeweight=".6pt" strokecolor="#000000">
                <v:path arrowok="t"/>
              </v:shape>
            </v:group>
            <v:group style="position:absolute;left:13588;top:4818;width:12;height:2" coordorigin="13588,4818" coordsize="12,2">
              <v:shape style="position:absolute;left:13588;top:4818;width:12;height:2" coordorigin="13588,4818" coordsize="12,0" path="m13588,4818l13600,4818e" filled="false" stroked="true" strokeweight=".6pt" strokecolor="#000000">
                <v:path arrowok="t"/>
              </v:shape>
            </v:group>
            <v:group style="position:absolute;left:13607;top:4818;width:12;height:2" coordorigin="13607,4818" coordsize="12,2">
              <v:shape style="position:absolute;left:13607;top:4818;width:12;height:2" coordorigin="13607,4818" coordsize="12,0" path="m13607,4818l13619,4818e" filled="false" stroked="true" strokeweight=".6pt" strokecolor="#000000">
                <v:path arrowok="t"/>
              </v:shape>
            </v:group>
            <v:group style="position:absolute;left:13626;top:4818;width:12;height:2" coordorigin="13626,4818" coordsize="12,2">
              <v:shape style="position:absolute;left:13626;top:4818;width:12;height:2" coordorigin="13626,4818" coordsize="12,0" path="m13626,4818l13638,4818e" filled="false" stroked="true" strokeweight=".6pt" strokecolor="#000000">
                <v:path arrowok="t"/>
              </v:shape>
            </v:group>
            <v:group style="position:absolute;left:13645;top:4818;width:12;height:2" coordorigin="13645,4818" coordsize="12,2">
              <v:shape style="position:absolute;left:13645;top:4818;width:12;height:2" coordorigin="13645,4818" coordsize="12,0" path="m13645,4818l13657,4818e" filled="false" stroked="true" strokeweight=".6pt" strokecolor="#000000">
                <v:path arrowok="t"/>
              </v:shape>
            </v:group>
            <v:group style="position:absolute;left:13664;top:4818;width:12;height:2" coordorigin="13664,4818" coordsize="12,2">
              <v:shape style="position:absolute;left:13664;top:4818;width:12;height:2" coordorigin="13664,4818" coordsize="12,0" path="m13664,4818l13676,4818e" filled="false" stroked="true" strokeweight=".6pt" strokecolor="#000000">
                <v:path arrowok="t"/>
              </v:shape>
            </v:group>
            <v:group style="position:absolute;left:13684;top:4818;width:12;height:2" coordorigin="13684,4818" coordsize="12,2">
              <v:shape style="position:absolute;left:13684;top:4818;width:12;height:2" coordorigin="13684,4818" coordsize="12,0" path="m13684,4818l13696,4818e" filled="false" stroked="true" strokeweight=".6pt" strokecolor="#000000">
                <v:path arrowok="t"/>
              </v:shape>
            </v:group>
            <v:group style="position:absolute;left:13703;top:4818;width:12;height:2" coordorigin="13703,4818" coordsize="12,2">
              <v:shape style="position:absolute;left:13703;top:4818;width:12;height:2" coordorigin="13703,4818" coordsize="12,0" path="m13703,4818l13715,4818e" filled="false" stroked="true" strokeweight=".6pt" strokecolor="#000000">
                <v:path arrowok="t"/>
              </v:shape>
            </v:group>
            <v:group style="position:absolute;left:13722;top:4818;width:12;height:2" coordorigin="13722,4818" coordsize="12,2">
              <v:shape style="position:absolute;left:13722;top:4818;width:12;height:2" coordorigin="13722,4818" coordsize="12,0" path="m13722,4818l13734,4818e" filled="false" stroked="true" strokeweight=".6pt" strokecolor="#000000">
                <v:path arrowok="t"/>
              </v:shape>
            </v:group>
            <v:group style="position:absolute;left:13741;top:4818;width:12;height:2" coordorigin="13741,4818" coordsize="12,2">
              <v:shape style="position:absolute;left:13741;top:4818;width:12;height:2" coordorigin="13741,4818" coordsize="12,0" path="m13741,4818l13753,4818e" filled="false" stroked="true" strokeweight=".6pt" strokecolor="#000000">
                <v:path arrowok="t"/>
              </v:shape>
            </v:group>
            <v:group style="position:absolute;left:13760;top:4818;width:12;height:2" coordorigin="13760,4818" coordsize="12,2">
              <v:shape style="position:absolute;left:13760;top:4818;width:12;height:2" coordorigin="13760,4818" coordsize="12,0" path="m13760,4818l13772,4818e" filled="false" stroked="true" strokeweight=".6pt" strokecolor="#000000">
                <v:path arrowok="t"/>
              </v:shape>
            </v:group>
            <v:group style="position:absolute;left:13780;top:4818;width:12;height:2" coordorigin="13780,4818" coordsize="12,2">
              <v:shape style="position:absolute;left:13780;top:4818;width:12;height:2" coordorigin="13780,4818" coordsize="12,0" path="m13780,4818l13792,4818e" filled="false" stroked="true" strokeweight=".6pt" strokecolor="#000000">
                <v:path arrowok="t"/>
              </v:shape>
            </v:group>
            <v:group style="position:absolute;left:13799;top:4818;width:12;height:2" coordorigin="13799,4818" coordsize="12,2">
              <v:shape style="position:absolute;left:13799;top:4818;width:12;height:2" coordorigin="13799,4818" coordsize="12,0" path="m13799,4818l13811,4818e" filled="false" stroked="true" strokeweight=".6pt" strokecolor="#000000">
                <v:path arrowok="t"/>
              </v:shape>
            </v:group>
            <v:group style="position:absolute;left:13818;top:4818;width:12;height:2" coordorigin="13818,4818" coordsize="12,2">
              <v:shape style="position:absolute;left:13818;top:4818;width:12;height:2" coordorigin="13818,4818" coordsize="12,0" path="m13818,4818l13830,4818e" filled="false" stroked="true" strokeweight=".6pt" strokecolor="#000000">
                <v:path arrowok="t"/>
              </v:shape>
            </v:group>
            <v:group style="position:absolute;left:13837;top:4818;width:12;height:2" coordorigin="13837,4818" coordsize="12,2">
              <v:shape style="position:absolute;left:13837;top:4818;width:12;height:2" coordorigin="13837,4818" coordsize="12,0" path="m13837,4818l13849,4818e" filled="false" stroked="true" strokeweight=".6pt" strokecolor="#000000">
                <v:path arrowok="t"/>
              </v:shape>
            </v:group>
            <v:group style="position:absolute;left:13856;top:4818;width:12;height:2" coordorigin="13856,4818" coordsize="12,2">
              <v:shape style="position:absolute;left:13856;top:4818;width:12;height:2" coordorigin="13856,4818" coordsize="12,0" path="m13856,4818l13868,4818e" filled="false" stroked="true" strokeweight=".6pt" strokecolor="#000000">
                <v:path arrowok="t"/>
              </v:shape>
            </v:group>
            <v:group style="position:absolute;left:13876;top:4818;width:12;height:2" coordorigin="13876,4818" coordsize="12,2">
              <v:shape style="position:absolute;left:13876;top:4818;width:12;height:2" coordorigin="13876,4818" coordsize="12,0" path="m13876,4818l13888,4818e" filled="false" stroked="true" strokeweight=".6pt" strokecolor="#000000">
                <v:path arrowok="t"/>
              </v:shape>
            </v:group>
            <v:group style="position:absolute;left:13895;top:4818;width:12;height:2" coordorigin="13895,4818" coordsize="12,2">
              <v:shape style="position:absolute;left:13895;top:4818;width:12;height:2" coordorigin="13895,4818" coordsize="12,0" path="m13895,4818l13907,4818e" filled="false" stroked="true" strokeweight=".6pt" strokecolor="#000000">
                <v:path arrowok="t"/>
              </v:shape>
            </v:group>
            <v:group style="position:absolute;left:13914;top:4818;width:12;height:2" coordorigin="13914,4818" coordsize="12,2">
              <v:shape style="position:absolute;left:13914;top:4818;width:12;height:2" coordorigin="13914,4818" coordsize="12,0" path="m13914,4818l13926,4818e" filled="false" stroked="true" strokeweight=".6pt" strokecolor="#000000">
                <v:path arrowok="t"/>
              </v:shape>
            </v:group>
            <v:group style="position:absolute;left:13933;top:4818;width:12;height:2" coordorigin="13933,4818" coordsize="12,2">
              <v:shape style="position:absolute;left:13933;top:4818;width:12;height:2" coordorigin="13933,4818" coordsize="12,0" path="m13933,4818l13945,4818e" filled="false" stroked="true" strokeweight=".6pt" strokecolor="#000000">
                <v:path arrowok="t"/>
              </v:shape>
            </v:group>
            <v:group style="position:absolute;left:13952;top:4818;width:12;height:2" coordorigin="13952,4818" coordsize="12,2">
              <v:shape style="position:absolute;left:13952;top:4818;width:12;height:2" coordorigin="13952,4818" coordsize="12,0" path="m13952,4818l13964,4818e" filled="false" stroked="true" strokeweight=".6pt" strokecolor="#000000">
                <v:path arrowok="t"/>
              </v:shape>
            </v:group>
            <v:group style="position:absolute;left:13972;top:4818;width:12;height:2" coordorigin="13972,4818" coordsize="12,2">
              <v:shape style="position:absolute;left:13972;top:4818;width:12;height:2" coordorigin="13972,4818" coordsize="12,0" path="m13972,4818l13984,4818e" filled="false" stroked="true" strokeweight=".6pt" strokecolor="#000000">
                <v:path arrowok="t"/>
              </v:shape>
            </v:group>
            <v:group style="position:absolute;left:13991;top:4818;width:12;height:2" coordorigin="13991,4818" coordsize="12,2">
              <v:shape style="position:absolute;left:13991;top:4818;width:12;height:2" coordorigin="13991,4818" coordsize="12,0" path="m13991,4818l14003,4818e" filled="false" stroked="true" strokeweight=".6pt" strokecolor="#000000">
                <v:path arrowok="t"/>
              </v:shape>
            </v:group>
            <v:group style="position:absolute;left:14010;top:4818;width:12;height:2" coordorigin="14010,4818" coordsize="12,2">
              <v:shape style="position:absolute;left:14010;top:4818;width:12;height:2" coordorigin="14010,4818" coordsize="12,0" path="m14010,4818l14022,4818e" filled="false" stroked="true" strokeweight=".6pt" strokecolor="#000000">
                <v:path arrowok="t"/>
              </v:shape>
            </v:group>
            <v:group style="position:absolute;left:14029;top:4818;width:12;height:2" coordorigin="14029,4818" coordsize="12,2">
              <v:shape style="position:absolute;left:14029;top:4818;width:12;height:2" coordorigin="14029,4818" coordsize="12,0" path="m14029,4818l14041,4818e" filled="false" stroked="true" strokeweight=".6pt" strokecolor="#000000">
                <v:path arrowok="t"/>
              </v:shape>
            </v:group>
            <v:group style="position:absolute;left:14048;top:4818;width:12;height:2" coordorigin="14048,4818" coordsize="12,2">
              <v:shape style="position:absolute;left:14048;top:4818;width:12;height:2" coordorigin="14048,4818" coordsize="12,0" path="m14048,4818l14060,4818e" filled="false" stroked="true" strokeweight=".6pt" strokecolor="#000000">
                <v:path arrowok="t"/>
              </v:shape>
            </v:group>
            <v:group style="position:absolute;left:14068;top:4818;width:12;height:2" coordorigin="14068,4818" coordsize="12,2">
              <v:shape style="position:absolute;left:14068;top:4818;width:12;height:2" coordorigin="14068,4818" coordsize="12,0" path="m14068,4818l14080,4818e" filled="false" stroked="true" strokeweight=".6pt" strokecolor="#000000">
                <v:path arrowok="t"/>
              </v:shape>
            </v:group>
            <v:group style="position:absolute;left:14087;top:4818;width:12;height:2" coordorigin="14087,4818" coordsize="12,2">
              <v:shape style="position:absolute;left:14087;top:4818;width:12;height:2" coordorigin="14087,4818" coordsize="12,0" path="m14087,4818l14099,4818e" filled="false" stroked="true" strokeweight=".6pt" strokecolor="#000000">
                <v:path arrowok="t"/>
              </v:shape>
            </v:group>
            <v:group style="position:absolute;left:14106;top:4818;width:12;height:2" coordorigin="14106,4818" coordsize="12,2">
              <v:shape style="position:absolute;left:14106;top:4818;width:12;height:2" coordorigin="14106,4818" coordsize="12,0" path="m14106,4818l14118,4818e" filled="false" stroked="true" strokeweight=".6pt" strokecolor="#000000">
                <v:path arrowok="t"/>
              </v:shape>
            </v:group>
            <v:group style="position:absolute;left:14125;top:4818;width:12;height:2" coordorigin="14125,4818" coordsize="12,2">
              <v:shape style="position:absolute;left:14125;top:4818;width:12;height:2" coordorigin="14125,4818" coordsize="12,0" path="m14125,4818l14137,4818e" filled="false" stroked="true" strokeweight=".6pt" strokecolor="#000000">
                <v:path arrowok="t"/>
              </v:shape>
            </v:group>
            <v:group style="position:absolute;left:14144;top:4818;width:12;height:2" coordorigin="14144,4818" coordsize="12,2">
              <v:shape style="position:absolute;left:14144;top:4818;width:12;height:2" coordorigin="14144,4818" coordsize="12,0" path="m14144,4818l14156,4818e" filled="false" stroked="true" strokeweight=".6pt" strokecolor="#000000">
                <v:path arrowok="t"/>
              </v:shape>
            </v:group>
            <v:group style="position:absolute;left:14164;top:4818;width:12;height:2" coordorigin="14164,4818" coordsize="12,2">
              <v:shape style="position:absolute;left:14164;top:4818;width:12;height:2" coordorigin="14164,4818" coordsize="12,0" path="m14164,4818l14176,4818e" filled="false" stroked="true" strokeweight=".6pt" strokecolor="#000000">
                <v:path arrowok="t"/>
              </v:shape>
            </v:group>
            <v:group style="position:absolute;left:14183;top:4818;width:12;height:2" coordorigin="14183,4818" coordsize="12,2">
              <v:shape style="position:absolute;left:14183;top:4818;width:12;height:2" coordorigin="14183,4818" coordsize="12,0" path="m14183,4818l14195,4818e" filled="false" stroked="true" strokeweight=".6pt" strokecolor="#000000">
                <v:path arrowok="t"/>
              </v:shape>
            </v:group>
            <v:group style="position:absolute;left:14202;top:4818;width:12;height:2" coordorigin="14202,4818" coordsize="12,2">
              <v:shape style="position:absolute;left:14202;top:4818;width:12;height:2" coordorigin="14202,4818" coordsize="12,0" path="m14202,4818l14214,4818e" filled="false" stroked="true" strokeweight=".6pt" strokecolor="#000000">
                <v:path arrowok="t"/>
              </v:shape>
            </v:group>
            <v:group style="position:absolute;left:14221;top:4818;width:12;height:2" coordorigin="14221,4818" coordsize="12,2">
              <v:shape style="position:absolute;left:14221;top:4818;width:12;height:2" coordorigin="14221,4818" coordsize="12,0" path="m14221,4818l14233,4818e" filled="false" stroked="true" strokeweight=".6pt" strokecolor="#000000">
                <v:path arrowok="t"/>
              </v:shape>
            </v:group>
            <v:group style="position:absolute;left:14240;top:4818;width:12;height:2" coordorigin="14240,4818" coordsize="12,2">
              <v:shape style="position:absolute;left:14240;top:4818;width:12;height:2" coordorigin="14240,4818" coordsize="12,0" path="m14240,4818l14252,4818e" filled="false" stroked="true" strokeweight=".6pt" strokecolor="#000000">
                <v:path arrowok="t"/>
              </v:shape>
            </v:group>
            <v:group style="position:absolute;left:14260;top:4818;width:12;height:2" coordorigin="14260,4818" coordsize="12,2">
              <v:shape style="position:absolute;left:14260;top:4818;width:12;height:2" coordorigin="14260,4818" coordsize="12,0" path="m14260,4818l14272,4818e" filled="false" stroked="true" strokeweight=".6pt" strokecolor="#000000">
                <v:path arrowok="t"/>
              </v:shape>
            </v:group>
            <v:group style="position:absolute;left:14279;top:4818;width:12;height:2" coordorigin="14279,4818" coordsize="12,2">
              <v:shape style="position:absolute;left:14279;top:4818;width:12;height:2" coordorigin="14279,4818" coordsize="12,0" path="m14279,4818l14291,4818e" filled="false" stroked="true" strokeweight=".6pt" strokecolor="#000000">
                <v:path arrowok="t"/>
              </v:shape>
            </v:group>
            <v:group style="position:absolute;left:14298;top:4818;width:12;height:2" coordorigin="14298,4818" coordsize="12,2">
              <v:shape style="position:absolute;left:14298;top:4818;width:12;height:2" coordorigin="14298,4818" coordsize="12,0" path="m14298,4818l14310,4818e" filled="false" stroked="true" strokeweight=".6pt" strokecolor="#000000">
                <v:path arrowok="t"/>
              </v:shape>
            </v:group>
            <v:group style="position:absolute;left:14317;top:4818;width:12;height:2" coordorigin="14317,4818" coordsize="12,2">
              <v:shape style="position:absolute;left:14317;top:4818;width:12;height:2" coordorigin="14317,4818" coordsize="12,0" path="m14317,4818l14329,4818e" filled="false" stroked="true" strokeweight=".6pt" strokecolor="#000000">
                <v:path arrowok="t"/>
              </v:shape>
            </v:group>
            <v:group style="position:absolute;left:14336;top:4818;width:12;height:2" coordorigin="14336,4818" coordsize="12,2">
              <v:shape style="position:absolute;left:14336;top:4818;width:12;height:2" coordorigin="14336,4818" coordsize="12,0" path="m14336,4818l14348,4818e" filled="false" stroked="true" strokeweight=".6pt" strokecolor="#000000">
                <v:path arrowok="t"/>
              </v:shape>
            </v:group>
            <v:group style="position:absolute;left:14356;top:4818;width:12;height:2" coordorigin="14356,4818" coordsize="12,2">
              <v:shape style="position:absolute;left:14356;top:4818;width:12;height:2" coordorigin="14356,4818" coordsize="12,0" path="m14356,4818l14368,4818e" filled="false" stroked="true" strokeweight=".6pt" strokecolor="#000000">
                <v:path arrowok="t"/>
              </v:shape>
            </v:group>
            <v:group style="position:absolute;left:14375;top:4818;width:12;height:2" coordorigin="14375,4818" coordsize="12,2">
              <v:shape style="position:absolute;left:14375;top:4818;width:12;height:2" coordorigin="14375,4818" coordsize="12,0" path="m14375,4818l14387,4818e" filled="false" stroked="true" strokeweight=".6pt" strokecolor="#000000">
                <v:path arrowok="t"/>
              </v:shape>
            </v:group>
            <v:group style="position:absolute;left:14394;top:4818;width:12;height:2" coordorigin="14394,4818" coordsize="12,2">
              <v:shape style="position:absolute;left:14394;top:4818;width:12;height:2" coordorigin="14394,4818" coordsize="12,0" path="m14394,4818l14406,4818e" filled="false" stroked="true" strokeweight=".6pt" strokecolor="#000000">
                <v:path arrowok="t"/>
              </v:shape>
            </v:group>
            <v:group style="position:absolute;left:14413;top:4818;width:12;height:2" coordorigin="14413,4818" coordsize="12,2">
              <v:shape style="position:absolute;left:14413;top:4818;width:12;height:2" coordorigin="14413,4818" coordsize="12,0" path="m14413,4818l14425,4818e" filled="false" stroked="true" strokeweight=".6pt" strokecolor="#000000">
                <v:path arrowok="t"/>
              </v:shape>
            </v:group>
            <v:group style="position:absolute;left:14432;top:4818;width:12;height:2" coordorigin="14432,4818" coordsize="12,2">
              <v:shape style="position:absolute;left:14432;top:4818;width:12;height:2" coordorigin="14432,4818" coordsize="12,0" path="m14432,4818l14444,4818e" filled="false" stroked="true" strokeweight=".6pt" strokecolor="#000000">
                <v:path arrowok="t"/>
              </v:shape>
            </v:group>
            <v:group style="position:absolute;left:14452;top:4818;width:12;height:2" coordorigin="14452,4818" coordsize="12,2">
              <v:shape style="position:absolute;left:14452;top:4818;width:12;height:2" coordorigin="14452,4818" coordsize="12,0" path="m14452,4818l14464,4818e" filled="false" stroked="true" strokeweight=".6pt" strokecolor="#000000">
                <v:path arrowok="t"/>
              </v:shape>
            </v:group>
            <v:group style="position:absolute;left:14471;top:4818;width:12;height:2" coordorigin="14471,4818" coordsize="12,2">
              <v:shape style="position:absolute;left:14471;top:4818;width:12;height:2" coordorigin="14471,4818" coordsize="12,0" path="m14471,4818l14483,4818e" filled="false" stroked="true" strokeweight=".6pt" strokecolor="#000000">
                <v:path arrowok="t"/>
              </v:shape>
            </v:group>
            <v:group style="position:absolute;left:14490;top:4818;width:12;height:2" coordorigin="14490,4818" coordsize="12,2">
              <v:shape style="position:absolute;left:14490;top:4818;width:12;height:2" coordorigin="14490,4818" coordsize="12,0" path="m14490,4818l14502,4818e" filled="false" stroked="true" strokeweight=".6pt" strokecolor="#000000">
                <v:path arrowok="t"/>
              </v:shape>
            </v:group>
            <v:group style="position:absolute;left:14509;top:4818;width:12;height:2" coordorigin="14509,4818" coordsize="12,2">
              <v:shape style="position:absolute;left:14509;top:4818;width:12;height:2" coordorigin="14509,4818" coordsize="12,0" path="m14509,4818l14521,4818e" filled="false" stroked="true" strokeweight=".6pt" strokecolor="#000000">
                <v:path arrowok="t"/>
              </v:shape>
            </v:group>
            <v:group style="position:absolute;left:14528;top:4818;width:12;height:2" coordorigin="14528,4818" coordsize="12,2">
              <v:shape style="position:absolute;left:14528;top:4818;width:12;height:2" coordorigin="14528,4818" coordsize="12,0" path="m14528,4818l14540,4818e" filled="false" stroked="true" strokeweight=".6pt" strokecolor="#000000">
                <v:path arrowok="t"/>
              </v:shape>
            </v:group>
            <v:group style="position:absolute;left:14548;top:4818;width:12;height:2" coordorigin="14548,4818" coordsize="12,2">
              <v:shape style="position:absolute;left:14548;top:4818;width:12;height:2" coordorigin="14548,4818" coordsize="12,0" path="m14548,4818l14560,4818e" filled="false" stroked="true" strokeweight=".6pt" strokecolor="#000000">
                <v:path arrowok="t"/>
              </v:shape>
            </v:group>
            <v:group style="position:absolute;left:14567;top:4818;width:12;height:2" coordorigin="14567,4818" coordsize="12,2">
              <v:shape style="position:absolute;left:14567;top:4818;width:12;height:2" coordorigin="14567,4818" coordsize="12,0" path="m14567,4818l14579,4818e" filled="false" stroked="true" strokeweight=".6pt" strokecolor="#000000">
                <v:path arrowok="t"/>
              </v:shape>
            </v:group>
            <v:group style="position:absolute;left:14586;top:4818;width:12;height:2" coordorigin="14586,4818" coordsize="12,2">
              <v:shape style="position:absolute;left:14586;top:4818;width:12;height:2" coordorigin="14586,4818" coordsize="12,0" path="m14586,4818l14598,4818e" filled="false" stroked="true" strokeweight=".6pt" strokecolor="#000000">
                <v:path arrowok="t"/>
              </v:shape>
            </v:group>
            <v:group style="position:absolute;left:14605;top:4818;width:12;height:2" coordorigin="14605,4818" coordsize="12,2">
              <v:shape style="position:absolute;left:14605;top:4818;width:12;height:2" coordorigin="14605,4818" coordsize="12,0" path="m14605,4818l14617,4818e" filled="false" stroked="true" strokeweight=".6pt" strokecolor="#000000">
                <v:path arrowok="t"/>
              </v:shape>
            </v:group>
            <v:group style="position:absolute;left:14624;top:4818;width:12;height:2" coordorigin="14624,4818" coordsize="12,2">
              <v:shape style="position:absolute;left:14624;top:4818;width:12;height:2" coordorigin="14624,4818" coordsize="12,0" path="m14624,4818l14636,4818e" filled="false" stroked="true" strokeweight=".6pt" strokecolor="#000000">
                <v:path arrowok="t"/>
              </v:shape>
            </v:group>
            <v:group style="position:absolute;left:14644;top:4818;width:12;height:2" coordorigin="14644,4818" coordsize="12,2">
              <v:shape style="position:absolute;left:14644;top:4818;width:12;height:2" coordorigin="14644,4818" coordsize="12,0" path="m14644,4818l14656,4818e" filled="false" stroked="true" strokeweight=".6pt" strokecolor="#000000">
                <v:path arrowok="t"/>
              </v:shape>
            </v:group>
            <v:group style="position:absolute;left:14663;top:4818;width:12;height:2" coordorigin="14663,4818" coordsize="12,2">
              <v:shape style="position:absolute;left:14663;top:4818;width:12;height:2" coordorigin="14663,4818" coordsize="12,0" path="m14663,4818l14675,4818e" filled="false" stroked="true" strokeweight=".6pt" strokecolor="#000000">
                <v:path arrowok="t"/>
              </v:shape>
            </v:group>
            <v:group style="position:absolute;left:14682;top:4818;width:12;height:2" coordorigin="14682,4818" coordsize="12,2">
              <v:shape style="position:absolute;left:14682;top:4818;width:12;height:2" coordorigin="14682,4818" coordsize="12,0" path="m14682,4818l14694,4818e" filled="false" stroked="true" strokeweight=".6pt" strokecolor="#000000">
                <v:path arrowok="t"/>
              </v:shape>
            </v:group>
            <v:group style="position:absolute;left:14701;top:4818;width:12;height:2" coordorigin="14701,4818" coordsize="12,2">
              <v:shape style="position:absolute;left:14701;top:4818;width:12;height:2" coordorigin="14701,4818" coordsize="12,0" path="m14701,4818l14713,4818e" filled="false" stroked="true" strokeweight=".6pt" strokecolor="#000000">
                <v:path arrowok="t"/>
              </v:shape>
            </v:group>
            <v:group style="position:absolute;left:14720;top:4818;width:12;height:2" coordorigin="14720,4818" coordsize="12,2">
              <v:shape style="position:absolute;left:14720;top:4818;width:12;height:2" coordorigin="14720,4818" coordsize="12,0" path="m14720,4818l14732,4818e" filled="false" stroked="true" strokeweight=".6pt" strokecolor="#000000">
                <v:path arrowok="t"/>
              </v:shape>
            </v:group>
            <v:group style="position:absolute;left:14740;top:4818;width:12;height:2" coordorigin="14740,4818" coordsize="12,2">
              <v:shape style="position:absolute;left:14740;top:4818;width:12;height:2" coordorigin="14740,4818" coordsize="12,0" path="m14740,4818l14752,4818e" filled="false" stroked="true" strokeweight=".6pt" strokecolor="#000000">
                <v:path arrowok="t"/>
              </v:shape>
            </v:group>
            <v:group style="position:absolute;left:14759;top:4818;width:12;height:2" coordorigin="14759,4818" coordsize="12,2">
              <v:shape style="position:absolute;left:14759;top:4818;width:12;height:2" coordorigin="14759,4818" coordsize="12,0" path="m14759,4818l14771,4818e" filled="false" stroked="true" strokeweight=".6pt" strokecolor="#000000">
                <v:path arrowok="t"/>
              </v:shape>
            </v:group>
            <v:group style="position:absolute;left:14778;top:4818;width:12;height:2" coordorigin="14778,4818" coordsize="12,2">
              <v:shape style="position:absolute;left:14778;top:4818;width:12;height:2" coordorigin="14778,4818" coordsize="12,0" path="m14778,4818l14790,4818e" filled="false" stroked="true" strokeweight=".6pt" strokecolor="#000000">
                <v:path arrowok="t"/>
              </v:shape>
            </v:group>
            <v:group style="position:absolute;left:14797;top:4818;width:12;height:2" coordorigin="14797,4818" coordsize="12,2">
              <v:shape style="position:absolute;left:14797;top:4818;width:12;height:2" coordorigin="14797,4818" coordsize="12,0" path="m14797,4818l14809,4818e" filled="false" stroked="true" strokeweight=".6pt" strokecolor="#000000">
                <v:path arrowok="t"/>
              </v:shape>
            </v:group>
            <v:group style="position:absolute;left:14816;top:4818;width:12;height:2" coordorigin="14816,4818" coordsize="12,2">
              <v:shape style="position:absolute;left:14816;top:4818;width:12;height:2" coordorigin="14816,4818" coordsize="12,0" path="m14816,4818l14828,4818e" filled="false" stroked="true" strokeweight=".6pt" strokecolor="#000000">
                <v:path arrowok="t"/>
              </v:shape>
            </v:group>
            <v:group style="position:absolute;left:14836;top:4818;width:12;height:2" coordorigin="14836,4818" coordsize="12,2">
              <v:shape style="position:absolute;left:14836;top:4818;width:12;height:2" coordorigin="14836,4818" coordsize="12,0" path="m14836,4818l14848,4818e" filled="false" stroked="true" strokeweight=".6pt" strokecolor="#000000">
                <v:path arrowok="t"/>
              </v:shape>
            </v:group>
            <v:group style="position:absolute;left:14855;top:4818;width:12;height:2" coordorigin="14855,4818" coordsize="12,2">
              <v:shape style="position:absolute;left:14855;top:4818;width:12;height:2" coordorigin="14855,4818" coordsize="12,0" path="m14855,4818l14867,4818e" filled="false" stroked="true" strokeweight=".6pt" strokecolor="#000000">
                <v:path arrowok="t"/>
              </v:shape>
            </v:group>
            <v:group style="position:absolute;left:14874;top:4818;width:12;height:2" coordorigin="14874,4818" coordsize="12,2">
              <v:shape style="position:absolute;left:14874;top:4818;width:12;height:2" coordorigin="14874,4818" coordsize="12,0" path="m14874,4818l14886,4818e" filled="false" stroked="true" strokeweight=".6pt" strokecolor="#000000">
                <v:path arrowok="t"/>
              </v:shape>
            </v:group>
            <v:group style="position:absolute;left:14893;top:4818;width:12;height:2" coordorigin="14893,4818" coordsize="12,2">
              <v:shape style="position:absolute;left:14893;top:4818;width:12;height:2" coordorigin="14893,4818" coordsize="12,0" path="m14893,4818l14905,4818e" filled="false" stroked="true" strokeweight=".6pt" strokecolor="#000000">
                <v:path arrowok="t"/>
              </v:shape>
            </v:group>
            <v:group style="position:absolute;left:14912;top:4818;width:12;height:2" coordorigin="14912,4818" coordsize="12,2">
              <v:shape style="position:absolute;left:14912;top:4818;width:12;height:2" coordorigin="14912,4818" coordsize="12,0" path="m14912,4818l14924,4818e" filled="false" stroked="true" strokeweight=".6pt" strokecolor="#000000">
                <v:path arrowok="t"/>
              </v:shape>
            </v:group>
            <v:group style="position:absolute;left:14932;top:4818;width:12;height:2" coordorigin="14932,4818" coordsize="12,2">
              <v:shape style="position:absolute;left:14932;top:4818;width:12;height:2" coordorigin="14932,4818" coordsize="12,0" path="m14932,4818l14944,4818e" filled="false" stroked="true" strokeweight=".6pt" strokecolor="#000000">
                <v:path arrowok="t"/>
              </v:shape>
            </v:group>
            <v:group style="position:absolute;left:14951;top:4818;width:12;height:2" coordorigin="14951,4818" coordsize="12,2">
              <v:shape style="position:absolute;left:14951;top:4818;width:12;height:2" coordorigin="14951,4818" coordsize="12,0" path="m14951,4818l14963,4818e" filled="false" stroked="true" strokeweight=".6pt" strokecolor="#000000">
                <v:path arrowok="t"/>
              </v:shape>
            </v:group>
            <v:group style="position:absolute;left:14970;top:4818;width:12;height:2" coordorigin="14970,4818" coordsize="12,2">
              <v:shape style="position:absolute;left:14970;top:4818;width:12;height:2" coordorigin="14970,4818" coordsize="12,0" path="m14970,4818l14982,4818e" filled="false" stroked="true" strokeweight=".6pt" strokecolor="#000000">
                <v:path arrowok="t"/>
              </v:shape>
            </v:group>
            <v:group style="position:absolute;left:14989;top:4818;width:12;height:2" coordorigin="14989,4818" coordsize="12,2">
              <v:shape style="position:absolute;left:14989;top:4818;width:12;height:2" coordorigin="14989,4818" coordsize="12,0" path="m14989,4818l15001,4818e" filled="false" stroked="true" strokeweight=".6pt" strokecolor="#000000">
                <v:path arrowok="t"/>
              </v:shape>
            </v:group>
            <v:group style="position:absolute;left:15008;top:4818;width:12;height:2" coordorigin="15008,4818" coordsize="12,2">
              <v:shape style="position:absolute;left:15008;top:4818;width:12;height:2" coordorigin="15008,4818" coordsize="12,0" path="m15008,4818l15020,4818e" filled="false" stroked="true" strokeweight=".6pt" strokecolor="#000000">
                <v:path arrowok="t"/>
              </v:shape>
            </v:group>
            <v:group style="position:absolute;left:15028;top:4818;width:12;height:2" coordorigin="15028,4818" coordsize="12,2">
              <v:shape style="position:absolute;left:15028;top:4818;width:12;height:2" coordorigin="15028,4818" coordsize="12,0" path="m15028,4818l15040,4818e" filled="false" stroked="true" strokeweight=".6pt" strokecolor="#000000">
                <v:path arrowok="t"/>
              </v:shape>
            </v:group>
            <v:group style="position:absolute;left:15047;top:4818;width:12;height:2" coordorigin="15047,4818" coordsize="12,2">
              <v:shape style="position:absolute;left:15047;top:4818;width:12;height:2" coordorigin="15047,4818" coordsize="12,0" path="m15047,4818l15059,4818e" filled="false" stroked="true" strokeweight=".6pt" strokecolor="#000000">
                <v:path arrowok="t"/>
              </v:shape>
            </v:group>
            <v:group style="position:absolute;left:15066;top:4818;width:12;height:2" coordorigin="15066,4818" coordsize="12,2">
              <v:shape style="position:absolute;left:15066;top:4818;width:12;height:2" coordorigin="15066,4818" coordsize="12,0" path="m15066,4818l15078,4818e" filled="false" stroked="true" strokeweight=".6pt" strokecolor="#000000">
                <v:path arrowok="t"/>
              </v:shape>
            </v:group>
            <v:group style="position:absolute;left:15085;top:4818;width:12;height:2" coordorigin="15085,4818" coordsize="12,2">
              <v:shape style="position:absolute;left:15085;top:4818;width:12;height:2" coordorigin="15085,4818" coordsize="12,0" path="m15085,4818l15097,4818e" filled="false" stroked="true" strokeweight=".6pt" strokecolor="#000000">
                <v:path arrowok="t"/>
              </v:shape>
            </v:group>
            <v:group style="position:absolute;left:15104;top:4818;width:12;height:2" coordorigin="15104,4818" coordsize="12,2">
              <v:shape style="position:absolute;left:15104;top:4818;width:12;height:2" coordorigin="15104,4818" coordsize="12,0" path="m15104,4818l15116,4818e" filled="false" stroked="true" strokeweight=".6pt" strokecolor="#000000">
                <v:path arrowok="t"/>
              </v:shape>
            </v:group>
            <v:group style="position:absolute;left:15124;top:4818;width:12;height:2" coordorigin="15124,4818" coordsize="12,2">
              <v:shape style="position:absolute;left:15124;top:4818;width:12;height:2" coordorigin="15124,4818" coordsize="12,0" path="m15124,4818l15136,4818e" filled="false" stroked="true" strokeweight=".6pt" strokecolor="#000000">
                <v:path arrowok="t"/>
              </v:shape>
            </v:group>
            <v:group style="position:absolute;left:15143;top:4818;width:12;height:2" coordorigin="15143,4818" coordsize="12,2">
              <v:shape style="position:absolute;left:15143;top:4818;width:12;height:2" coordorigin="15143,4818" coordsize="12,0" path="m15143,4818l15155,4818e" filled="false" stroked="true" strokeweight=".6pt" strokecolor="#000000">
                <v:path arrowok="t"/>
              </v:shape>
            </v:group>
            <v:group style="position:absolute;left:15162;top:4818;width:12;height:2" coordorigin="15162,4818" coordsize="12,2">
              <v:shape style="position:absolute;left:15162;top:4818;width:12;height:2" coordorigin="15162,4818" coordsize="12,0" path="m15162,4818l15174,4818e" filled="false" stroked="true" strokeweight=".6pt" strokecolor="#000000">
                <v:path arrowok="t"/>
              </v:shape>
            </v:group>
            <v:group style="position:absolute;left:15181;top:4818;width:12;height:2" coordorigin="15181,4818" coordsize="12,2">
              <v:shape style="position:absolute;left:15181;top:4818;width:12;height:2" coordorigin="15181,4818" coordsize="12,0" path="m15181,4818l15193,4818e" filled="false" stroked="true" strokeweight=".6pt" strokecolor="#000000">
                <v:path arrowok="t"/>
              </v:shape>
            </v:group>
            <v:group style="position:absolute;left:15200;top:4818;width:12;height:2" coordorigin="15200,4818" coordsize="12,2">
              <v:shape style="position:absolute;left:15200;top:4818;width:12;height:2" coordorigin="15200,4818" coordsize="12,0" path="m15200,4818l15212,4818e" filled="false" stroked="true" strokeweight=".6pt" strokecolor="#000000">
                <v:path arrowok="t"/>
              </v:shape>
            </v:group>
            <v:group style="position:absolute;left:15220;top:4818;width:12;height:2" coordorigin="15220,4818" coordsize="12,2">
              <v:shape style="position:absolute;left:15220;top:4818;width:12;height:2" coordorigin="15220,4818" coordsize="12,0" path="m15220,4818l15232,4818e" filled="false" stroked="true" strokeweight=".6pt" strokecolor="#000000">
                <v:path arrowok="t"/>
              </v:shape>
            </v:group>
            <v:group style="position:absolute;left:15239;top:4818;width:12;height:2" coordorigin="15239,4818" coordsize="12,2">
              <v:shape style="position:absolute;left:15239;top:4818;width:12;height:2" coordorigin="15239,4818" coordsize="12,0" path="m15239,4818l15251,4818e" filled="false" stroked="true" strokeweight=".6pt" strokecolor="#000000">
                <v:path arrowok="t"/>
              </v:shape>
            </v:group>
            <v:group style="position:absolute;left:15258;top:4818;width:12;height:2" coordorigin="15258,4818" coordsize="12,2">
              <v:shape style="position:absolute;left:15258;top:4818;width:12;height:2" coordorigin="15258,4818" coordsize="12,0" path="m15258,4818l15270,4818e" filled="false" stroked="true" strokeweight=".6pt" strokecolor="#000000">
                <v:path arrowok="t"/>
              </v:shape>
            </v:group>
            <v:group style="position:absolute;left:15277;top:4818;width:12;height:2" coordorigin="15277,4818" coordsize="12,2">
              <v:shape style="position:absolute;left:15277;top:4818;width:12;height:2" coordorigin="15277,4818" coordsize="12,0" path="m15277,4818l15289,4818e" filled="false" stroked="true" strokeweight=".6pt" strokecolor="#000000">
                <v:path arrowok="t"/>
              </v:shape>
            </v:group>
            <v:group style="position:absolute;left:15296;top:4818;width:12;height:2" coordorigin="15296,4818" coordsize="12,2">
              <v:shape style="position:absolute;left:15296;top:4818;width:12;height:2" coordorigin="15296,4818" coordsize="12,0" path="m15296,4818l15308,4818e" filled="false" stroked="true" strokeweight=".6pt" strokecolor="#000000">
                <v:path arrowok="t"/>
              </v:shape>
            </v:group>
            <v:group style="position:absolute;left:15316;top:4818;width:12;height:2" coordorigin="15316,4818" coordsize="12,2">
              <v:shape style="position:absolute;left:15316;top:4818;width:12;height:2" coordorigin="15316,4818" coordsize="12,0" path="m15316,4818l15328,4818e" filled="false" stroked="true" strokeweight=".6pt" strokecolor="#000000">
                <v:path arrowok="t"/>
              </v:shape>
            </v:group>
            <v:group style="position:absolute;left:15335;top:4818;width:12;height:2" coordorigin="15335,4818" coordsize="12,2">
              <v:shape style="position:absolute;left:15335;top:4818;width:12;height:2" coordorigin="15335,4818" coordsize="12,0" path="m15335,4818l15347,4818e" filled="false" stroked="true" strokeweight=".6pt" strokecolor="#000000">
                <v:path arrowok="t"/>
              </v:shape>
            </v:group>
            <v:group style="position:absolute;left:15354;top:4818;width:12;height:2" coordorigin="15354,4818" coordsize="12,2">
              <v:shape style="position:absolute;left:15354;top:4818;width:12;height:2" coordorigin="15354,4818" coordsize="12,0" path="m15354,4818l15366,4818e" filled="false" stroked="true" strokeweight=".6pt" strokecolor="#000000">
                <v:path arrowok="t"/>
              </v:shape>
            </v:group>
            <v:group style="position:absolute;left:15373;top:4818;width:12;height:2" coordorigin="15373,4818" coordsize="12,2">
              <v:shape style="position:absolute;left:15373;top:4818;width:12;height:2" coordorigin="15373,4818" coordsize="12,0" path="m15373,4818l15385,4818e" filled="false" stroked="true" strokeweight=".6pt" strokecolor="#000000">
                <v:path arrowok="t"/>
              </v:shape>
            </v:group>
            <v:group style="position:absolute;left:15392;top:4818;width:12;height:2" coordorigin="15392,4818" coordsize="12,2">
              <v:shape style="position:absolute;left:15392;top:4818;width:12;height:2" coordorigin="15392,4818" coordsize="12,0" path="m15392,4818l15404,4818e" filled="false" stroked="true" strokeweight=".6pt" strokecolor="#000000">
                <v:path arrowok="t"/>
              </v:shape>
            </v:group>
            <v:group style="position:absolute;left:15412;top:4818;width:12;height:2" coordorigin="15412,4818" coordsize="12,2">
              <v:shape style="position:absolute;left:15412;top:4818;width:12;height:2" coordorigin="15412,4818" coordsize="12,0" path="m15412,4818l15424,4818e" filled="false" stroked="true" strokeweight=".6pt" strokecolor="#000000">
                <v:path arrowok="t"/>
              </v:shape>
            </v:group>
            <v:group style="position:absolute;left:15431;top:4818;width:12;height:2" coordorigin="15431,4818" coordsize="12,2">
              <v:shape style="position:absolute;left:15431;top:4818;width:12;height:2" coordorigin="15431,4818" coordsize="12,0" path="m15431,4818l15443,4818e" filled="false" stroked="true" strokeweight=".6pt" strokecolor="#000000">
                <v:path arrowok="t"/>
              </v:shape>
            </v:group>
            <v:group style="position:absolute;left:15450;top:4818;width:12;height:2" coordorigin="15450,4818" coordsize="12,2">
              <v:shape style="position:absolute;left:15450;top:4818;width:12;height:2" coordorigin="15450,4818" coordsize="12,0" path="m15450,4818l15462,4818e" filled="false" stroked="true" strokeweight=".6pt" strokecolor="#000000">
                <v:path arrowok="t"/>
              </v:shape>
            </v:group>
            <v:group style="position:absolute;left:15469;top:4818;width:12;height:2" coordorigin="15469,4818" coordsize="12,2">
              <v:shape style="position:absolute;left:15469;top:4818;width:12;height:2" coordorigin="15469,4818" coordsize="12,0" path="m15469,4818l15481,4818e" filled="false" stroked="true" strokeweight=".6pt" strokecolor="#000000">
                <v:path arrowok="t"/>
              </v:shape>
            </v:group>
            <v:group style="position:absolute;left:15488;top:4818;width:12;height:2" coordorigin="15488,4818" coordsize="12,2">
              <v:shape style="position:absolute;left:15488;top:4818;width:12;height:2" coordorigin="15488,4818" coordsize="12,0" path="m15488,4818l15500,4818e" filled="false" stroked="true" strokeweight=".6pt" strokecolor="#000000">
                <v:path arrowok="t"/>
              </v:shape>
            </v:group>
            <v:group style="position:absolute;left:15508;top:4818;width:12;height:2" coordorigin="15508,4818" coordsize="12,2">
              <v:shape style="position:absolute;left:15508;top:4818;width:12;height:2" coordorigin="15508,4818" coordsize="12,0" path="m15508,4818l15520,4818e" filled="false" stroked="true" strokeweight=".6pt" strokecolor="#000000">
                <v:path arrowok="t"/>
              </v:shape>
            </v:group>
            <v:group style="position:absolute;left:15527;top:4818;width:12;height:2" coordorigin="15527,4818" coordsize="12,2">
              <v:shape style="position:absolute;left:15527;top:4818;width:12;height:2" coordorigin="15527,4818" coordsize="12,0" path="m15527,4818l15539,4818e" filled="false" stroked="true" strokeweight=".6pt" strokecolor="#000000">
                <v:path arrowok="t"/>
              </v:shape>
            </v:group>
            <v:group style="position:absolute;left:15546;top:4818;width:12;height:2" coordorigin="15546,4818" coordsize="12,2">
              <v:shape style="position:absolute;left:15546;top:4818;width:12;height:2" coordorigin="15546,4818" coordsize="12,0" path="m15546,4818l15558,4818e" filled="false" stroked="true" strokeweight=".6pt" strokecolor="#000000">
                <v:path arrowok="t"/>
              </v:shape>
            </v:group>
            <v:group style="position:absolute;left:15565;top:4818;width:12;height:2" coordorigin="15565,4818" coordsize="12,2">
              <v:shape style="position:absolute;left:15565;top:4818;width:12;height:2" coordorigin="15565,4818" coordsize="12,0" path="m15565,4818l15577,4818e" filled="false" stroked="true" strokeweight=".6pt" strokecolor="#000000">
                <v:path arrowok="t"/>
              </v:shape>
            </v:group>
            <v:group style="position:absolute;left:15584;top:4818;width:12;height:2" coordorigin="15584,4818" coordsize="12,2">
              <v:shape style="position:absolute;left:15584;top:4818;width:12;height:2" coordorigin="15584,4818" coordsize="12,0" path="m15584,4818l15596,4818e" filled="false" stroked="true" strokeweight=".6pt" strokecolor="#000000">
                <v:path arrowok="t"/>
              </v:shape>
            </v:group>
            <v:group style="position:absolute;left:15604;top:4818;width:12;height:2" coordorigin="15604,4818" coordsize="12,2">
              <v:shape style="position:absolute;left:15604;top:4818;width:12;height:2" coordorigin="15604,4818" coordsize="12,0" path="m15604,4818l15616,4818e" filled="false" stroked="true" strokeweight=".6pt" strokecolor="#000000">
                <v:path arrowok="t"/>
              </v:shape>
            </v:group>
            <v:group style="position:absolute;left:15623;top:4818;width:12;height:2" coordorigin="15623,4818" coordsize="12,2">
              <v:shape style="position:absolute;left:15623;top:4818;width:12;height:2" coordorigin="15623,4818" coordsize="12,0" path="m15623,4818l15635,4818e" filled="false" stroked="true" strokeweight=".6pt" strokecolor="#000000">
                <v:path arrowok="t"/>
              </v:shape>
            </v:group>
            <v:group style="position:absolute;left:15642;top:4818;width:12;height:2" coordorigin="15642,4818" coordsize="12,2">
              <v:shape style="position:absolute;left:15642;top:4818;width:12;height:2" coordorigin="15642,4818" coordsize="12,0" path="m15642,4818l15654,4818e" filled="false" stroked="true" strokeweight=".6pt" strokecolor="#000000">
                <v:path arrowok="t"/>
              </v:shape>
            </v:group>
            <v:group style="position:absolute;left:15661;top:4818;width:8;height:2" coordorigin="15661,4818" coordsize="8,2">
              <v:shape style="position:absolute;left:15661;top:4818;width:8;height:2" coordorigin="15661,4818" coordsize="8,0" path="m15661,4818l15668,4818e" filled="false" stroked="true" strokeweight=".6pt" strokecolor="#000000">
                <v:path arrowok="t"/>
              </v:shape>
            </v:group>
            <v:group style="position:absolute;left:3715;top:4748;width:10;height:2" coordorigin="3715,4748" coordsize="10,2">
              <v:shape style="position:absolute;left:3715;top:4748;width:10;height:2" coordorigin="3715,4748" coordsize="10,0" path="m3715,4748l3725,4748e" filled="false" stroked="true" strokeweight=".48pt" strokecolor="#000000">
                <v:path arrowok="t"/>
              </v:shape>
            </v:group>
            <v:group style="position:absolute;left:3715;top:4767;width:10;height:2" coordorigin="3715,4767" coordsize="10,2">
              <v:shape style="position:absolute;left:3715;top:4767;width:10;height:2" coordorigin="3715,4767" coordsize="10,0" path="m3715,4767l3725,4767e" filled="false" stroked="true" strokeweight=".48pt" strokecolor="#000000">
                <v:path arrowok="t"/>
              </v:shape>
            </v:group>
            <v:group style="position:absolute;left:3715;top:4787;width:10;height:2" coordorigin="3715,4787" coordsize="10,2">
              <v:shape style="position:absolute;left:3715;top:4787;width:10;height:2" coordorigin="3715,4787" coordsize="10,0" path="m3715,4787l3725,4787e" filled="false" stroked="true" strokeweight=".48pt" strokecolor="#000000">
                <v:path arrowok="t"/>
              </v:shape>
            </v:group>
            <v:group style="position:absolute;left:3715;top:4863;width:10;height:2" coordorigin="3715,4863" coordsize="10,2">
              <v:shape style="position:absolute;left:3715;top:4863;width:10;height:2" coordorigin="3715,4863" coordsize="10,0" path="m3715,4863l3725,4863e" filled="false" stroked="true" strokeweight=".48pt" strokecolor="#000000">
                <v:path arrowok="t"/>
              </v:shape>
            </v:group>
            <v:group style="position:absolute;left:3715;top:4883;width:10;height:2" coordorigin="3715,4883" coordsize="10,2">
              <v:shape style="position:absolute;left:3715;top:4883;width:10;height:2" coordorigin="3715,4883" coordsize="10,0" path="m3715,4883l3725,4883e" filled="false" stroked="true" strokeweight=".48pt" strokecolor="#000000">
                <v:path arrowok="t"/>
              </v:shape>
            </v:group>
            <v:group style="position:absolute;left:3715;top:4902;width:10;height:2" coordorigin="3715,4902" coordsize="10,2">
              <v:shape style="position:absolute;left:3715;top:4902;width:10;height:2" coordorigin="3715,4902" coordsize="10,0" path="m3715,4902l3725,4902e" filled="false" stroked="true" strokeweight=".48pt" strokecolor="#000000">
                <v:path arrowok="t"/>
              </v:shape>
            </v:group>
            <v:group style="position:absolute;left:3715;top:4921;width:10;height:2" coordorigin="3715,4921" coordsize="10,2">
              <v:shape style="position:absolute;left:3715;top:4921;width:10;height:2" coordorigin="3715,4921" coordsize="10,0" path="m3715,4921l3725,4921e" filled="false" stroked="true" strokeweight=".48pt" strokecolor="#000000">
                <v:path arrowok="t"/>
              </v:shape>
            </v:group>
            <v:group style="position:absolute;left:3715;top:4940;width:10;height:2" coordorigin="3715,4940" coordsize="10,2">
              <v:shape style="position:absolute;left:3715;top:4940;width:10;height:2" coordorigin="3715,4940" coordsize="10,0" path="m3715,4940l3725,4940e" filled="false" stroked="true" strokeweight=".48pt" strokecolor="#000000">
                <v:path arrowok="t"/>
              </v:shape>
            </v:group>
            <v:group style="position:absolute;left:3715;top:4959;width:10;height:2" coordorigin="3715,4959" coordsize="10,2">
              <v:shape style="position:absolute;left:3715;top:4959;width:10;height:2" coordorigin="3715,4959" coordsize="10,0" path="m3715,4959l3725,4959e" filled="false" stroked="true" strokeweight=".48pt" strokecolor="#000000">
                <v:path arrowok="t"/>
              </v:shape>
            </v:group>
            <v:group style="position:absolute;left:3715;top:4979;width:10;height:2" coordorigin="3715,4979" coordsize="10,2">
              <v:shape style="position:absolute;left:3715;top:4979;width:10;height:2" coordorigin="3715,4979" coordsize="10,0" path="m3715,4979l3725,4979e" filled="false" stroked="true" strokeweight=".48pt" strokecolor="#000000">
                <v:path arrowok="t"/>
              </v:shape>
            </v:group>
            <v:group style="position:absolute;left:3715;top:4998;width:10;height:2" coordorigin="3715,4998" coordsize="10,2">
              <v:shape style="position:absolute;left:3715;top:4998;width:10;height:2" coordorigin="3715,4998" coordsize="10,0" path="m3715,4998l3725,4998e" filled="false" stroked="true" strokeweight=".48pt" strokecolor="#000000">
                <v:path arrowok="t"/>
              </v:shape>
            </v:group>
            <v:group style="position:absolute;left:3715;top:5017;width:10;height:2" coordorigin="3715,5017" coordsize="10,2">
              <v:shape style="position:absolute;left:3715;top:5017;width:10;height:2" coordorigin="3715,5017" coordsize="10,0" path="m3715,5017l3725,5017e" filled="false" stroked="true" strokeweight=".48pt" strokecolor="#000000">
                <v:path arrowok="t"/>
              </v:shape>
            </v:group>
            <v:group style="position:absolute;left:3715;top:5036;width:10;height:2" coordorigin="3715,5036" coordsize="10,2">
              <v:shape style="position:absolute;left:3715;top:5036;width:10;height:2" coordorigin="3715,5036" coordsize="10,0" path="m3715,5036l3725,5036e" filled="false" stroked="true" strokeweight=".48pt" strokecolor="#000000">
                <v:path arrowok="t"/>
              </v:shape>
            </v:group>
            <v:group style="position:absolute;left:3715;top:5055;width:10;height:2" coordorigin="3715,5055" coordsize="10,2">
              <v:shape style="position:absolute;left:3715;top:5055;width:10;height:2" coordorigin="3715,5055" coordsize="10,0" path="m3715,5055l3725,5055e" filled="false" stroked="true" strokeweight=".48pt" strokecolor="#000000">
                <v:path arrowok="t"/>
              </v:shape>
            </v:group>
            <v:group style="position:absolute;left:3715;top:5075;width:10;height:2" coordorigin="3715,5075" coordsize="10,2">
              <v:shape style="position:absolute;left:3715;top:5075;width:10;height:2" coordorigin="3715,5075" coordsize="10,0" path="m3715,5075l3725,5075e" filled="false" stroked="true" strokeweight=".48pt" strokecolor="#000000">
                <v:path arrowok="t"/>
              </v:shape>
            </v:group>
            <v:group style="position:absolute;left:3715;top:5094;width:10;height:2" coordorigin="3715,5094" coordsize="10,2">
              <v:shape style="position:absolute;left:3715;top:5094;width:10;height:2" coordorigin="3715,5094" coordsize="10,0" path="m3715,5094l3725,5094e" filled="false" stroked="true" strokeweight=".48pt" strokecolor="#000000">
                <v:path arrowok="t"/>
              </v:shape>
            </v:group>
            <v:group style="position:absolute;left:3715;top:5113;width:10;height:2" coordorigin="3715,5113" coordsize="10,2">
              <v:shape style="position:absolute;left:3715;top:5113;width:10;height:2" coordorigin="3715,5113" coordsize="10,0" path="m3715,5113l3725,5113e" filled="false" stroked="true" strokeweight=".48pt" strokecolor="#000000">
                <v:path arrowok="t"/>
              </v:shape>
            </v:group>
            <v:group style="position:absolute;left:3715;top:5132;width:10;height:2" coordorigin="3715,5132" coordsize="10,2">
              <v:shape style="position:absolute;left:3715;top:5132;width:10;height:2" coordorigin="3715,5132" coordsize="10,0" path="m3715,5132l3725,5132e" filled="false" stroked="true" strokeweight=".48pt" strokecolor="#000000">
                <v:path arrowok="t"/>
              </v:shape>
            </v:group>
            <v:group style="position:absolute;left:3715;top:5151;width:10;height:2" coordorigin="3715,5151" coordsize="10,2">
              <v:shape style="position:absolute;left:3715;top:5151;width:10;height:2" coordorigin="3715,5151" coordsize="10,0" path="m3715,5151l3725,5151e" filled="false" stroked="true" strokeweight=".48pt" strokecolor="#000000">
                <v:path arrowok="t"/>
              </v:shape>
            </v:group>
            <v:group style="position:absolute;left:3715;top:5171;width:10;height:2" coordorigin="3715,5171" coordsize="10,2">
              <v:shape style="position:absolute;left:3715;top:5171;width:10;height:2" coordorigin="3715,5171" coordsize="10,0" path="m3715,5171l3725,5171e" filled="false" stroked="true" strokeweight=".48pt" strokecolor="#000000">
                <v:path arrowok="t"/>
              </v:shape>
            </v:group>
            <v:group style="position:absolute;left:3715;top:5190;width:10;height:2" coordorigin="3715,5190" coordsize="10,2">
              <v:shape style="position:absolute;left:3715;top:5190;width:10;height:2" coordorigin="3715,5190" coordsize="10,0" path="m3715,5190l3725,5190e" filled="false" stroked="true" strokeweight=".48pt" strokecolor="#000000">
                <v:path arrowok="t"/>
              </v:shape>
            </v:group>
            <v:group style="position:absolute;left:2050;top:5283;width:10;height:2" coordorigin="2050,5283" coordsize="10,2">
              <v:shape style="position:absolute;left:2050;top:5283;width:10;height:2" coordorigin="2050,5283" coordsize="10,0" path="m2050,5283l2059,5283e" filled="false" stroked="true" strokeweight=".48pt" strokecolor="#000000">
                <v:path arrowok="t"/>
              </v:shape>
            </v:group>
            <v:group style="position:absolute;left:2069;top:5283;width:10;height:2" coordorigin="2069,5283" coordsize="10,2">
              <v:shape style="position:absolute;left:2069;top:5283;width:10;height:2" coordorigin="2069,5283" coordsize="10,0" path="m2069,5283l2078,5283e" filled="false" stroked="true" strokeweight=".48pt" strokecolor="#000000">
                <v:path arrowok="t"/>
              </v:shape>
            </v:group>
            <v:group style="position:absolute;left:2088;top:5283;width:10;height:2" coordorigin="2088,5283" coordsize="10,2">
              <v:shape style="position:absolute;left:2088;top:5283;width:10;height:2" coordorigin="2088,5283" coordsize="10,0" path="m2088,5283l2098,5283e" filled="false" stroked="true" strokeweight=".48pt" strokecolor="#000000">
                <v:path arrowok="t"/>
              </v:shape>
            </v:group>
            <v:group style="position:absolute;left:2107;top:5283;width:10;height:2" coordorigin="2107,5283" coordsize="10,2">
              <v:shape style="position:absolute;left:2107;top:5283;width:10;height:2" coordorigin="2107,5283" coordsize="10,0" path="m2107,5283l2117,5283e" filled="false" stroked="true" strokeweight=".48pt" strokecolor="#000000">
                <v:path arrowok="t"/>
              </v:shape>
            </v:group>
            <v:group style="position:absolute;left:2126;top:5283;width:10;height:2" coordorigin="2126,5283" coordsize="10,2">
              <v:shape style="position:absolute;left:2126;top:5283;width:10;height:2" coordorigin="2126,5283" coordsize="10,0" path="m2126,5283l2136,5283e" filled="false" stroked="true" strokeweight=".48pt" strokecolor="#000000">
                <v:path arrowok="t"/>
              </v:shape>
            </v:group>
            <v:group style="position:absolute;left:2146;top:5283;width:10;height:2" coordorigin="2146,5283" coordsize="10,2">
              <v:shape style="position:absolute;left:2146;top:5283;width:10;height:2" coordorigin="2146,5283" coordsize="10,0" path="m2146,5283l2155,5283e" filled="false" stroked="true" strokeweight=".48pt" strokecolor="#000000">
                <v:path arrowok="t"/>
              </v:shape>
            </v:group>
            <v:group style="position:absolute;left:2165;top:5283;width:10;height:2" coordorigin="2165,5283" coordsize="10,2">
              <v:shape style="position:absolute;left:2165;top:5283;width:10;height:2" coordorigin="2165,5283" coordsize="10,0" path="m2165,5283l2174,5283e" filled="false" stroked="true" strokeweight=".48pt" strokecolor="#000000">
                <v:path arrowok="t"/>
              </v:shape>
            </v:group>
            <v:group style="position:absolute;left:2184;top:5283;width:10;height:2" coordorigin="2184,5283" coordsize="10,2">
              <v:shape style="position:absolute;left:2184;top:5283;width:10;height:2" coordorigin="2184,5283" coordsize="10,0" path="m2184,5283l2194,5283e" filled="false" stroked="true" strokeweight=".48pt" strokecolor="#000000">
                <v:path arrowok="t"/>
              </v:shape>
            </v:group>
            <v:group style="position:absolute;left:2203;top:5283;width:10;height:2" coordorigin="2203,5283" coordsize="10,2">
              <v:shape style="position:absolute;left:2203;top:5283;width:10;height:2" coordorigin="2203,5283" coordsize="10,0" path="m2203,5283l2213,5283e" filled="false" stroked="true" strokeweight=".48pt" strokecolor="#000000">
                <v:path arrowok="t"/>
              </v:shape>
            </v:group>
            <v:group style="position:absolute;left:2222;top:5283;width:10;height:2" coordorigin="2222,5283" coordsize="10,2">
              <v:shape style="position:absolute;left:2222;top:5283;width:10;height:2" coordorigin="2222,5283" coordsize="10,0" path="m2222,5283l2232,5283e" filled="false" stroked="true" strokeweight=".48pt" strokecolor="#000000">
                <v:path arrowok="t"/>
              </v:shape>
            </v:group>
            <v:group style="position:absolute;left:2242;top:5283;width:10;height:2" coordorigin="2242,5283" coordsize="10,2">
              <v:shape style="position:absolute;left:2242;top:5283;width:10;height:2" coordorigin="2242,5283" coordsize="10,0" path="m2242,5283l2251,5283e" filled="false" stroked="true" strokeweight=".48pt" strokecolor="#000000">
                <v:path arrowok="t"/>
              </v:shape>
            </v:group>
            <v:group style="position:absolute;left:2261;top:5283;width:10;height:2" coordorigin="2261,5283" coordsize="10,2">
              <v:shape style="position:absolute;left:2261;top:5283;width:10;height:2" coordorigin="2261,5283" coordsize="10,0" path="m2261,5283l2270,5283e" filled="false" stroked="true" strokeweight=".48pt" strokecolor="#000000">
                <v:path arrowok="t"/>
              </v:shape>
            </v:group>
            <v:group style="position:absolute;left:2280;top:5283;width:10;height:2" coordorigin="2280,5283" coordsize="10,2">
              <v:shape style="position:absolute;left:2280;top:5283;width:10;height:2" coordorigin="2280,5283" coordsize="10,0" path="m2280,5283l2290,5283e" filled="false" stroked="true" strokeweight=".48pt" strokecolor="#000000">
                <v:path arrowok="t"/>
              </v:shape>
            </v:group>
            <v:group style="position:absolute;left:2299;top:5283;width:10;height:2" coordorigin="2299,5283" coordsize="10,2">
              <v:shape style="position:absolute;left:2299;top:5283;width:10;height:2" coordorigin="2299,5283" coordsize="10,0" path="m2299,5283l2309,5283e" filled="false" stroked="true" strokeweight=".48pt" strokecolor="#000000">
                <v:path arrowok="t"/>
              </v:shape>
            </v:group>
            <v:group style="position:absolute;left:2318;top:5283;width:10;height:2" coordorigin="2318,5283" coordsize="10,2">
              <v:shape style="position:absolute;left:2318;top:5283;width:10;height:2" coordorigin="2318,5283" coordsize="10,0" path="m2318,5283l2328,5283e" filled="false" stroked="true" strokeweight=".48pt" strokecolor="#000000">
                <v:path arrowok="t"/>
              </v:shape>
            </v:group>
            <v:group style="position:absolute;left:2338;top:5283;width:10;height:2" coordorigin="2338,5283" coordsize="10,2">
              <v:shape style="position:absolute;left:2338;top:5283;width:10;height:2" coordorigin="2338,5283" coordsize="10,0" path="m2338,5283l2347,5283e" filled="false" stroked="true" strokeweight=".48pt" strokecolor="#000000">
                <v:path arrowok="t"/>
              </v:shape>
            </v:group>
            <v:group style="position:absolute;left:2357;top:5283;width:10;height:2" coordorigin="2357,5283" coordsize="10,2">
              <v:shape style="position:absolute;left:2357;top:5283;width:10;height:2" coordorigin="2357,5283" coordsize="10,0" path="m2357,5283l2366,5283e" filled="false" stroked="true" strokeweight=".48pt" strokecolor="#000000">
                <v:path arrowok="t"/>
              </v:shape>
            </v:group>
            <v:group style="position:absolute;left:2376;top:5283;width:10;height:2" coordorigin="2376,5283" coordsize="10,2">
              <v:shape style="position:absolute;left:2376;top:5283;width:10;height:2" coordorigin="2376,5283" coordsize="10,0" path="m2376,5283l2386,5283e" filled="false" stroked="true" strokeweight=".48pt" strokecolor="#000000">
                <v:path arrowok="t"/>
              </v:shape>
            </v:group>
            <v:group style="position:absolute;left:2395;top:5283;width:10;height:2" coordorigin="2395,5283" coordsize="10,2">
              <v:shape style="position:absolute;left:2395;top:5283;width:10;height:2" coordorigin="2395,5283" coordsize="10,0" path="m2395,5283l2405,5283e" filled="false" stroked="true" strokeweight=".48pt" strokecolor="#000000">
                <v:path arrowok="t"/>
              </v:shape>
            </v:group>
            <v:group style="position:absolute;left:2414;top:5283;width:10;height:2" coordorigin="2414,5283" coordsize="10,2">
              <v:shape style="position:absolute;left:2414;top:5283;width:10;height:2" coordorigin="2414,5283" coordsize="10,0" path="m2414,5283l2424,5283e" filled="false" stroked="true" strokeweight=".48pt" strokecolor="#000000">
                <v:path arrowok="t"/>
              </v:shape>
            </v:group>
            <v:group style="position:absolute;left:2434;top:5283;width:10;height:2" coordorigin="2434,5283" coordsize="10,2">
              <v:shape style="position:absolute;left:2434;top:5283;width:10;height:2" coordorigin="2434,5283" coordsize="10,0" path="m2434,5283l2443,5283e" filled="false" stroked="true" strokeweight=".48pt" strokecolor="#000000">
                <v:path arrowok="t"/>
              </v:shape>
            </v:group>
            <v:group style="position:absolute;left:2453;top:5283;width:10;height:2" coordorigin="2453,5283" coordsize="10,2">
              <v:shape style="position:absolute;left:2453;top:5283;width:10;height:2" coordorigin="2453,5283" coordsize="10,0" path="m2453,5283l2462,5283e" filled="false" stroked="true" strokeweight=".48pt" strokecolor="#000000">
                <v:path arrowok="t"/>
              </v:shape>
            </v:group>
            <v:group style="position:absolute;left:2472;top:5283;width:10;height:2" coordorigin="2472,5283" coordsize="10,2">
              <v:shape style="position:absolute;left:2472;top:5283;width:10;height:2" coordorigin="2472,5283" coordsize="10,0" path="m2472,5283l2482,5283e" filled="false" stroked="true" strokeweight=".48pt" strokecolor="#000000">
                <v:path arrowok="t"/>
              </v:shape>
            </v:group>
            <v:group style="position:absolute;left:2491;top:5283;width:10;height:2" coordorigin="2491,5283" coordsize="10,2">
              <v:shape style="position:absolute;left:2491;top:5283;width:10;height:2" coordorigin="2491,5283" coordsize="10,0" path="m2491,5283l2501,5283e" filled="false" stroked="true" strokeweight=".48pt" strokecolor="#000000">
                <v:path arrowok="t"/>
              </v:shape>
            </v:group>
            <v:group style="position:absolute;left:2510;top:5283;width:10;height:2" coordorigin="2510,5283" coordsize="10,2">
              <v:shape style="position:absolute;left:2510;top:5283;width:10;height:2" coordorigin="2510,5283" coordsize="10,0" path="m2510,5283l2520,5283e" filled="false" stroked="true" strokeweight=".48pt" strokecolor="#000000">
                <v:path arrowok="t"/>
              </v:shape>
            </v:group>
            <v:group style="position:absolute;left:2530;top:5283;width:10;height:2" coordorigin="2530,5283" coordsize="10,2">
              <v:shape style="position:absolute;left:2530;top:5283;width:10;height:2" coordorigin="2530,5283" coordsize="10,0" path="m2530,5283l2539,5283e" filled="false" stroked="true" strokeweight=".48pt" strokecolor="#000000">
                <v:path arrowok="t"/>
              </v:shape>
            </v:group>
            <v:group style="position:absolute;left:2549;top:5283;width:10;height:2" coordorigin="2549,5283" coordsize="10,2">
              <v:shape style="position:absolute;left:2549;top:5283;width:10;height:2" coordorigin="2549,5283" coordsize="10,0" path="m2549,5283l2558,5283e" filled="false" stroked="true" strokeweight=".48pt" strokecolor="#000000">
                <v:path arrowok="t"/>
              </v:shape>
            </v:group>
            <v:group style="position:absolute;left:2568;top:5283;width:10;height:2" coordorigin="2568,5283" coordsize="10,2">
              <v:shape style="position:absolute;left:2568;top:5283;width:10;height:2" coordorigin="2568,5283" coordsize="10,0" path="m2568,5283l2578,5283e" filled="false" stroked="true" strokeweight=".48pt" strokecolor="#000000">
                <v:path arrowok="t"/>
              </v:shape>
            </v:group>
            <v:group style="position:absolute;left:2587;top:5283;width:10;height:2" coordorigin="2587,5283" coordsize="10,2">
              <v:shape style="position:absolute;left:2587;top:5283;width:10;height:2" coordorigin="2587,5283" coordsize="10,0" path="m2587,5283l2597,5283e" filled="false" stroked="true" strokeweight=".48pt" strokecolor="#000000">
                <v:path arrowok="t"/>
              </v:shape>
            </v:group>
            <v:group style="position:absolute;left:2606;top:5283;width:10;height:2" coordorigin="2606,5283" coordsize="10,2">
              <v:shape style="position:absolute;left:2606;top:5283;width:10;height:2" coordorigin="2606,5283" coordsize="10,0" path="m2606,5283l2616,5283e" filled="false" stroked="true" strokeweight=".48pt" strokecolor="#000000">
                <v:path arrowok="t"/>
              </v:shape>
            </v:group>
            <v:group style="position:absolute;left:2626;top:5283;width:10;height:2" coordorigin="2626,5283" coordsize="10,2">
              <v:shape style="position:absolute;left:2626;top:5283;width:10;height:2" coordorigin="2626,5283" coordsize="10,0" path="m2626,5283l2635,5283e" filled="false" stroked="true" strokeweight=".48pt" strokecolor="#000000">
                <v:path arrowok="t"/>
              </v:shape>
            </v:group>
            <v:group style="position:absolute;left:2645;top:5283;width:10;height:2" coordorigin="2645,5283" coordsize="10,2">
              <v:shape style="position:absolute;left:2645;top:5283;width:10;height:2" coordorigin="2645,5283" coordsize="10,0" path="m2645,5283l2654,5283e" filled="false" stroked="true" strokeweight=".48pt" strokecolor="#000000">
                <v:path arrowok="t"/>
              </v:shape>
            </v:group>
            <v:group style="position:absolute;left:2664;top:5283;width:10;height:2" coordorigin="2664,5283" coordsize="10,2">
              <v:shape style="position:absolute;left:2664;top:5283;width:10;height:2" coordorigin="2664,5283" coordsize="10,0" path="m2664,5283l2674,5283e" filled="false" stroked="true" strokeweight=".48pt" strokecolor="#000000">
                <v:path arrowok="t"/>
              </v:shape>
            </v:group>
            <v:group style="position:absolute;left:2683;top:5283;width:10;height:2" coordorigin="2683,5283" coordsize="10,2">
              <v:shape style="position:absolute;left:2683;top:5283;width:10;height:2" coordorigin="2683,5283" coordsize="10,0" path="m2683,5283l2693,5283e" filled="false" stroked="true" strokeweight=".48pt" strokecolor="#000000">
                <v:path arrowok="t"/>
              </v:shape>
            </v:group>
            <v:group style="position:absolute;left:2702;top:5283;width:10;height:2" coordorigin="2702,5283" coordsize="10,2">
              <v:shape style="position:absolute;left:2702;top:5283;width:10;height:2" coordorigin="2702,5283" coordsize="10,0" path="m2702,5283l2712,5283e" filled="false" stroked="true" strokeweight=".48pt" strokecolor="#000000">
                <v:path arrowok="t"/>
              </v:shape>
            </v:group>
            <v:group style="position:absolute;left:2722;top:5283;width:10;height:2" coordorigin="2722,5283" coordsize="10,2">
              <v:shape style="position:absolute;left:2722;top:5283;width:10;height:2" coordorigin="2722,5283" coordsize="10,0" path="m2722,5283l2731,5283e" filled="false" stroked="true" strokeweight=".48pt" strokecolor="#000000">
                <v:path arrowok="t"/>
              </v:shape>
            </v:group>
            <v:group style="position:absolute;left:2741;top:5283;width:10;height:2" coordorigin="2741,5283" coordsize="10,2">
              <v:shape style="position:absolute;left:2741;top:5283;width:10;height:2" coordorigin="2741,5283" coordsize="10,0" path="m2741,5283l2750,5283e" filled="false" stroked="true" strokeweight=".48pt" strokecolor="#000000">
                <v:path arrowok="t"/>
              </v:shape>
            </v:group>
            <v:group style="position:absolute;left:2760;top:5283;width:10;height:2" coordorigin="2760,5283" coordsize="10,2">
              <v:shape style="position:absolute;left:2760;top:5283;width:10;height:2" coordorigin="2760,5283" coordsize="10,0" path="m2760,5283l2770,5283e" filled="false" stroked="true" strokeweight=".48pt" strokecolor="#000000">
                <v:path arrowok="t"/>
              </v:shape>
            </v:group>
            <v:group style="position:absolute;left:2779;top:5283;width:10;height:2" coordorigin="2779,5283" coordsize="10,2">
              <v:shape style="position:absolute;left:2779;top:5283;width:10;height:2" coordorigin="2779,5283" coordsize="10,0" path="m2779,5283l2789,5283e" filled="false" stroked="true" strokeweight=".48pt" strokecolor="#000000">
                <v:path arrowok="t"/>
              </v:shape>
            </v:group>
            <v:group style="position:absolute;left:2798;top:5283;width:10;height:2" coordorigin="2798,5283" coordsize="10,2">
              <v:shape style="position:absolute;left:2798;top:5283;width:10;height:2" coordorigin="2798,5283" coordsize="10,0" path="m2798,5283l2808,5283e" filled="false" stroked="true" strokeweight=".48pt" strokecolor="#000000">
                <v:path arrowok="t"/>
              </v:shape>
            </v:group>
            <v:group style="position:absolute;left:2818;top:5283;width:10;height:2" coordorigin="2818,5283" coordsize="10,2">
              <v:shape style="position:absolute;left:2818;top:5283;width:10;height:2" coordorigin="2818,5283" coordsize="10,0" path="m2818,5283l2827,5283e" filled="false" stroked="true" strokeweight=".48pt" strokecolor="#000000">
                <v:path arrowok="t"/>
              </v:shape>
            </v:group>
            <v:group style="position:absolute;left:2837;top:5283;width:10;height:2" coordorigin="2837,5283" coordsize="10,2">
              <v:shape style="position:absolute;left:2837;top:5283;width:10;height:2" coordorigin="2837,5283" coordsize="10,0" path="m2837,5283l2846,5283e" filled="false" stroked="true" strokeweight=".48pt" strokecolor="#000000">
                <v:path arrowok="t"/>
              </v:shape>
            </v:group>
            <v:group style="position:absolute;left:2856;top:5283;width:10;height:2" coordorigin="2856,5283" coordsize="10,2">
              <v:shape style="position:absolute;left:2856;top:5283;width:10;height:2" coordorigin="2856,5283" coordsize="10,0" path="m2856,5283l2866,5283e" filled="false" stroked="true" strokeweight=".48pt" strokecolor="#000000">
                <v:path arrowok="t"/>
              </v:shape>
            </v:group>
            <v:group style="position:absolute;left:2875;top:5283;width:10;height:2" coordorigin="2875,5283" coordsize="10,2">
              <v:shape style="position:absolute;left:2875;top:5283;width:10;height:2" coordorigin="2875,5283" coordsize="10,0" path="m2875,5283l2885,5283e" filled="false" stroked="true" strokeweight=".48pt" strokecolor="#000000">
                <v:path arrowok="t"/>
              </v:shape>
            </v:group>
            <v:group style="position:absolute;left:2894;top:5283;width:10;height:2" coordorigin="2894,5283" coordsize="10,2">
              <v:shape style="position:absolute;left:2894;top:5283;width:10;height:2" coordorigin="2894,5283" coordsize="10,0" path="m2894,5283l2904,5283e" filled="false" stroked="true" strokeweight=".48pt" strokecolor="#000000">
                <v:path arrowok="t"/>
              </v:shape>
            </v:group>
            <v:group style="position:absolute;left:2914;top:5283;width:10;height:2" coordorigin="2914,5283" coordsize="10,2">
              <v:shape style="position:absolute;left:2914;top:5283;width:10;height:2" coordorigin="2914,5283" coordsize="10,0" path="m2914,5283l2923,5283e" filled="false" stroked="true" strokeweight=".48pt" strokecolor="#000000">
                <v:path arrowok="t"/>
              </v:shape>
            </v:group>
            <v:group style="position:absolute;left:2933;top:5283;width:10;height:2" coordorigin="2933,5283" coordsize="10,2">
              <v:shape style="position:absolute;left:2933;top:5283;width:10;height:2" coordorigin="2933,5283" coordsize="10,0" path="m2933,5283l2942,5283e" filled="false" stroked="true" strokeweight=".48pt" strokecolor="#000000">
                <v:path arrowok="t"/>
              </v:shape>
            </v:group>
            <v:group style="position:absolute;left:2952;top:5283;width:10;height:2" coordorigin="2952,5283" coordsize="10,2">
              <v:shape style="position:absolute;left:2952;top:5283;width:10;height:2" coordorigin="2952,5283" coordsize="10,0" path="m2952,5283l2962,5283e" filled="false" stroked="true" strokeweight=".48pt" strokecolor="#000000">
                <v:path arrowok="t"/>
              </v:shape>
            </v:group>
            <v:group style="position:absolute;left:2971;top:5283;width:10;height:2" coordorigin="2971,5283" coordsize="10,2">
              <v:shape style="position:absolute;left:2971;top:5283;width:10;height:2" coordorigin="2971,5283" coordsize="10,0" path="m2971,5283l2981,5283e" filled="false" stroked="true" strokeweight=".48pt" strokecolor="#000000">
                <v:path arrowok="t"/>
              </v:shape>
            </v:group>
            <v:group style="position:absolute;left:2990;top:5283;width:10;height:2" coordorigin="2990,5283" coordsize="10,2">
              <v:shape style="position:absolute;left:2990;top:5283;width:10;height:2" coordorigin="2990,5283" coordsize="10,0" path="m2990,5283l3000,5283e" filled="false" stroked="true" strokeweight=".48pt" strokecolor="#000000">
                <v:path arrowok="t"/>
              </v:shape>
            </v:group>
            <v:group style="position:absolute;left:3010;top:5283;width:10;height:2" coordorigin="3010,5283" coordsize="10,2">
              <v:shape style="position:absolute;left:3010;top:5283;width:10;height:2" coordorigin="3010,5283" coordsize="10,0" path="m3010,5283l3019,5283e" filled="false" stroked="true" strokeweight=".48pt" strokecolor="#000000">
                <v:path arrowok="t"/>
              </v:shape>
            </v:group>
            <v:group style="position:absolute;left:3029;top:5283;width:10;height:2" coordorigin="3029,5283" coordsize="10,2">
              <v:shape style="position:absolute;left:3029;top:5283;width:10;height:2" coordorigin="3029,5283" coordsize="10,0" path="m3029,5283l3038,5283e" filled="false" stroked="true" strokeweight=".48pt" strokecolor="#000000">
                <v:path arrowok="t"/>
              </v:shape>
            </v:group>
            <v:group style="position:absolute;left:3048;top:5283;width:10;height:2" coordorigin="3048,5283" coordsize="10,2">
              <v:shape style="position:absolute;left:3048;top:5283;width:10;height:2" coordorigin="3048,5283" coordsize="10,0" path="m3048,5283l3058,5283e" filled="false" stroked="true" strokeweight=".48pt" strokecolor="#000000">
                <v:path arrowok="t"/>
              </v:shape>
            </v:group>
            <v:group style="position:absolute;left:3067;top:5283;width:10;height:2" coordorigin="3067,5283" coordsize="10,2">
              <v:shape style="position:absolute;left:3067;top:5283;width:10;height:2" coordorigin="3067,5283" coordsize="10,0" path="m3067,5283l3077,5283e" filled="false" stroked="true" strokeweight=".48pt" strokecolor="#000000">
                <v:path arrowok="t"/>
              </v:shape>
            </v:group>
            <v:group style="position:absolute;left:3086;top:5283;width:10;height:2" coordorigin="3086,5283" coordsize="10,2">
              <v:shape style="position:absolute;left:3086;top:5283;width:10;height:2" coordorigin="3086,5283" coordsize="10,0" path="m3086,5283l3096,5283e" filled="false" stroked="true" strokeweight=".48pt" strokecolor="#000000">
                <v:path arrowok="t"/>
              </v:shape>
            </v:group>
            <v:group style="position:absolute;left:3106;top:5283;width:10;height:2" coordorigin="3106,5283" coordsize="10,2">
              <v:shape style="position:absolute;left:3106;top:5283;width:10;height:2" coordorigin="3106,5283" coordsize="10,0" path="m3106,5283l3115,5283e" filled="false" stroked="true" strokeweight=".48pt" strokecolor="#000000">
                <v:path arrowok="t"/>
              </v:shape>
            </v:group>
            <v:group style="position:absolute;left:3125;top:5283;width:10;height:2" coordorigin="3125,5283" coordsize="10,2">
              <v:shape style="position:absolute;left:3125;top:5283;width:10;height:2" coordorigin="3125,5283" coordsize="10,0" path="m3125,5283l3134,5283e" filled="false" stroked="true" strokeweight=".48pt" strokecolor="#000000">
                <v:path arrowok="t"/>
              </v:shape>
            </v:group>
            <v:group style="position:absolute;left:3144;top:5283;width:10;height:2" coordorigin="3144,5283" coordsize="10,2">
              <v:shape style="position:absolute;left:3144;top:5283;width:10;height:2" coordorigin="3144,5283" coordsize="10,0" path="m3144,5283l3154,5283e" filled="false" stroked="true" strokeweight=".48pt" strokecolor="#000000">
                <v:path arrowok="t"/>
              </v:shape>
            </v:group>
            <v:group style="position:absolute;left:3163;top:5283;width:10;height:2" coordorigin="3163,5283" coordsize="10,2">
              <v:shape style="position:absolute;left:3163;top:5283;width:10;height:2" coordorigin="3163,5283" coordsize="10,0" path="m3163,5283l3173,5283e" filled="false" stroked="true" strokeweight=".48pt" strokecolor="#000000">
                <v:path arrowok="t"/>
              </v:shape>
            </v:group>
            <v:group style="position:absolute;left:3182;top:5283;width:10;height:2" coordorigin="3182,5283" coordsize="10,2">
              <v:shape style="position:absolute;left:3182;top:5283;width:10;height:2" coordorigin="3182,5283" coordsize="10,0" path="m3182,5283l3192,5283e" filled="false" stroked="true" strokeweight=".48pt" strokecolor="#000000">
                <v:path arrowok="t"/>
              </v:shape>
            </v:group>
            <v:group style="position:absolute;left:3202;top:5283;width:10;height:2" coordorigin="3202,5283" coordsize="10,2">
              <v:shape style="position:absolute;left:3202;top:5283;width:10;height:2" coordorigin="3202,5283" coordsize="10,0" path="m3202,5283l3211,5283e" filled="false" stroked="true" strokeweight=".48pt" strokecolor="#000000">
                <v:path arrowok="t"/>
              </v:shape>
            </v:group>
            <v:group style="position:absolute;left:3221;top:5283;width:10;height:2" coordorigin="3221,5283" coordsize="10,2">
              <v:shape style="position:absolute;left:3221;top:5283;width:10;height:2" coordorigin="3221,5283" coordsize="10,0" path="m3221,5283l3230,5283e" filled="false" stroked="true" strokeweight=".48pt" strokecolor="#000000">
                <v:path arrowok="t"/>
              </v:shape>
            </v:group>
            <v:group style="position:absolute;left:3240;top:5283;width:10;height:2" coordorigin="3240,5283" coordsize="10,2">
              <v:shape style="position:absolute;left:3240;top:5283;width:10;height:2" coordorigin="3240,5283" coordsize="10,0" path="m3240,5283l3250,5283e" filled="false" stroked="true" strokeweight=".48pt" strokecolor="#000000">
                <v:path arrowok="t"/>
              </v:shape>
            </v:group>
            <v:group style="position:absolute;left:3259;top:5283;width:10;height:2" coordorigin="3259,5283" coordsize="10,2">
              <v:shape style="position:absolute;left:3259;top:5283;width:10;height:2" coordorigin="3259,5283" coordsize="10,0" path="m3259,5283l3269,5283e" filled="false" stroked="true" strokeweight=".48pt" strokecolor="#000000">
                <v:path arrowok="t"/>
              </v:shape>
            </v:group>
            <v:group style="position:absolute;left:3278;top:5283;width:10;height:2" coordorigin="3278,5283" coordsize="10,2">
              <v:shape style="position:absolute;left:3278;top:5283;width:10;height:2" coordorigin="3278,5283" coordsize="10,0" path="m3278,5283l3288,5283e" filled="false" stroked="true" strokeweight=".48pt" strokecolor="#000000">
                <v:path arrowok="t"/>
              </v:shape>
            </v:group>
            <v:group style="position:absolute;left:3298;top:5283;width:10;height:2" coordorigin="3298,5283" coordsize="10,2">
              <v:shape style="position:absolute;left:3298;top:5283;width:10;height:2" coordorigin="3298,5283" coordsize="10,0" path="m3298,5283l3307,5283e" filled="false" stroked="true" strokeweight=".48pt" strokecolor="#000000">
                <v:path arrowok="t"/>
              </v:shape>
            </v:group>
            <v:group style="position:absolute;left:3317;top:5283;width:10;height:2" coordorigin="3317,5283" coordsize="10,2">
              <v:shape style="position:absolute;left:3317;top:5283;width:10;height:2" coordorigin="3317,5283" coordsize="10,0" path="m3317,5283l3326,5283e" filled="false" stroked="true" strokeweight=".48pt" strokecolor="#000000">
                <v:path arrowok="t"/>
              </v:shape>
            </v:group>
            <v:group style="position:absolute;left:3336;top:5283;width:10;height:2" coordorigin="3336,5283" coordsize="10,2">
              <v:shape style="position:absolute;left:3336;top:5283;width:10;height:2" coordorigin="3336,5283" coordsize="10,0" path="m3336,5283l3346,5283e" filled="false" stroked="true" strokeweight=".48pt" strokecolor="#000000">
                <v:path arrowok="t"/>
              </v:shape>
            </v:group>
            <v:group style="position:absolute;left:3355;top:5283;width:10;height:2" coordorigin="3355,5283" coordsize="10,2">
              <v:shape style="position:absolute;left:3355;top:5283;width:10;height:2" coordorigin="3355,5283" coordsize="10,0" path="m3355,5283l3365,5283e" filled="false" stroked="true" strokeweight=".48pt" strokecolor="#000000">
                <v:path arrowok="t"/>
              </v:shape>
            </v:group>
            <v:group style="position:absolute;left:3374;top:5283;width:10;height:2" coordorigin="3374,5283" coordsize="10,2">
              <v:shape style="position:absolute;left:3374;top:5283;width:10;height:2" coordorigin="3374,5283" coordsize="10,0" path="m3374,5283l3384,5283e" filled="false" stroked="true" strokeweight=".48pt" strokecolor="#000000">
                <v:path arrowok="t"/>
              </v:shape>
            </v:group>
            <v:group style="position:absolute;left:3394;top:5283;width:10;height:2" coordorigin="3394,5283" coordsize="10,2">
              <v:shape style="position:absolute;left:3394;top:5283;width:10;height:2" coordorigin="3394,5283" coordsize="10,0" path="m3394,5283l3403,5283e" filled="false" stroked="true" strokeweight=".48pt" strokecolor="#000000">
                <v:path arrowok="t"/>
              </v:shape>
            </v:group>
            <v:group style="position:absolute;left:3413;top:5283;width:10;height:2" coordorigin="3413,5283" coordsize="10,2">
              <v:shape style="position:absolute;left:3413;top:5283;width:10;height:2" coordorigin="3413,5283" coordsize="10,0" path="m3413,5283l3422,5283e" filled="false" stroked="true" strokeweight=".48pt" strokecolor="#000000">
                <v:path arrowok="t"/>
              </v:shape>
            </v:group>
            <v:group style="position:absolute;left:3432;top:5283;width:10;height:2" coordorigin="3432,5283" coordsize="10,2">
              <v:shape style="position:absolute;left:3432;top:5283;width:10;height:2" coordorigin="3432,5283" coordsize="10,0" path="m3432,5283l3442,5283e" filled="false" stroked="true" strokeweight=".48pt" strokecolor="#000000">
                <v:path arrowok="t"/>
              </v:shape>
            </v:group>
            <v:group style="position:absolute;left:3451;top:5283;width:10;height:2" coordorigin="3451,5283" coordsize="10,2">
              <v:shape style="position:absolute;left:3451;top:5283;width:10;height:2" coordorigin="3451,5283" coordsize="10,0" path="m3451,5283l3461,5283e" filled="false" stroked="true" strokeweight=".48pt" strokecolor="#000000">
                <v:path arrowok="t"/>
              </v:shape>
            </v:group>
            <v:group style="position:absolute;left:3470;top:5283;width:10;height:2" coordorigin="3470,5283" coordsize="10,2">
              <v:shape style="position:absolute;left:3470;top:5283;width:10;height:2" coordorigin="3470,5283" coordsize="10,0" path="m3470,5283l3480,5283e" filled="false" stroked="true" strokeweight=".48pt" strokecolor="#000000">
                <v:path arrowok="t"/>
              </v:shape>
            </v:group>
            <v:group style="position:absolute;left:3490;top:5283;width:10;height:2" coordorigin="3490,5283" coordsize="10,2">
              <v:shape style="position:absolute;left:3490;top:5283;width:10;height:2" coordorigin="3490,5283" coordsize="10,0" path="m3490,5283l3499,5283e" filled="false" stroked="true" strokeweight=".48pt" strokecolor="#000000">
                <v:path arrowok="t"/>
              </v:shape>
            </v:group>
            <v:group style="position:absolute;left:3509;top:5283;width:10;height:2" coordorigin="3509,5283" coordsize="10,2">
              <v:shape style="position:absolute;left:3509;top:5283;width:10;height:2" coordorigin="3509,5283" coordsize="10,0" path="m3509,5283l3518,5283e" filled="false" stroked="true" strokeweight=".48pt" strokecolor="#000000">
                <v:path arrowok="t"/>
              </v:shape>
            </v:group>
            <v:group style="position:absolute;left:3528;top:5283;width:10;height:2" coordorigin="3528,5283" coordsize="10,2">
              <v:shape style="position:absolute;left:3528;top:5283;width:10;height:2" coordorigin="3528,5283" coordsize="10,0" path="m3528,5283l3538,5283e" filled="false" stroked="true" strokeweight=".48pt" strokecolor="#000000">
                <v:path arrowok="t"/>
              </v:shape>
            </v:group>
            <v:group style="position:absolute;left:3547;top:5283;width:10;height:2" coordorigin="3547,5283" coordsize="10,2">
              <v:shape style="position:absolute;left:3547;top:5283;width:10;height:2" coordorigin="3547,5283" coordsize="10,0" path="m3547,5283l3557,5283e" filled="false" stroked="true" strokeweight=".48pt" strokecolor="#000000">
                <v:path arrowok="t"/>
              </v:shape>
            </v:group>
            <v:group style="position:absolute;left:3566;top:5283;width:10;height:2" coordorigin="3566,5283" coordsize="10,2">
              <v:shape style="position:absolute;left:3566;top:5283;width:10;height:2" coordorigin="3566,5283" coordsize="10,0" path="m3566,5283l3576,5283e" filled="false" stroked="true" strokeweight=".48pt" strokecolor="#000000">
                <v:path arrowok="t"/>
              </v:shape>
            </v:group>
            <v:group style="position:absolute;left:3586;top:5283;width:10;height:2" coordorigin="3586,5283" coordsize="10,2">
              <v:shape style="position:absolute;left:3586;top:5283;width:10;height:2" coordorigin="3586,5283" coordsize="10,0" path="m3586,5283l3595,5283e" filled="false" stroked="true" strokeweight=".48pt" strokecolor="#000000">
                <v:path arrowok="t"/>
              </v:shape>
            </v:group>
            <v:group style="position:absolute;left:3605;top:5283;width:10;height:2" coordorigin="3605,5283" coordsize="10,2">
              <v:shape style="position:absolute;left:3605;top:5283;width:10;height:2" coordorigin="3605,5283" coordsize="10,0" path="m3605,5283l3614,5283e" filled="false" stroked="true" strokeweight=".48pt" strokecolor="#000000">
                <v:path arrowok="t"/>
              </v:shape>
            </v:group>
            <v:group style="position:absolute;left:3624;top:5283;width:10;height:2" coordorigin="3624,5283" coordsize="10,2">
              <v:shape style="position:absolute;left:3624;top:5283;width:10;height:2" coordorigin="3624,5283" coordsize="10,0" path="m3624,5283l3634,5283e" filled="false" stroked="true" strokeweight=".48pt" strokecolor="#000000">
                <v:path arrowok="t"/>
              </v:shape>
            </v:group>
            <v:group style="position:absolute;left:3643;top:5283;width:10;height:2" coordorigin="3643,5283" coordsize="10,2">
              <v:shape style="position:absolute;left:3643;top:5283;width:10;height:2" coordorigin="3643,5283" coordsize="10,0" path="m3643,5283l3653,5283e" filled="false" stroked="true" strokeweight=".48pt" strokecolor="#000000">
                <v:path arrowok="t"/>
              </v:shape>
            </v:group>
            <v:group style="position:absolute;left:3662;top:5283;width:10;height:2" coordorigin="3662,5283" coordsize="10,2">
              <v:shape style="position:absolute;left:3662;top:5283;width:10;height:2" coordorigin="3662,5283" coordsize="10,0" path="m3662,5283l3672,5283e" filled="false" stroked="true" strokeweight=".48pt" strokecolor="#000000">
                <v:path arrowok="t"/>
              </v:shape>
            </v:group>
            <v:group style="position:absolute;left:3682;top:5283;width:10;height:2" coordorigin="3682,5283" coordsize="10,2">
              <v:shape style="position:absolute;left:3682;top:5283;width:10;height:2" coordorigin="3682,5283" coordsize="10,0" path="m3682,5283l3691,5283e" filled="false" stroked="true" strokeweight=".48pt" strokecolor="#000000">
                <v:path arrowok="t"/>
              </v:shape>
            </v:group>
            <v:group style="position:absolute;left:3701;top:5283;width:10;height:2" coordorigin="3701,5283" coordsize="10,2">
              <v:shape style="position:absolute;left:3701;top:5283;width:10;height:2" coordorigin="3701,5283" coordsize="10,0" path="m3701,5283l3710,5283e" filled="false" stroked="true" strokeweight=".48pt" strokecolor="#000000">
                <v:path arrowok="t"/>
              </v:shape>
            </v:group>
            <v:group style="position:absolute;left:3720;top:5283;width:10;height:2" coordorigin="3720,5283" coordsize="10,2">
              <v:shape style="position:absolute;left:3720;top:5283;width:10;height:2" coordorigin="3720,5283" coordsize="10,0" path="m3720,5283l3730,5283e" filled="false" stroked="true" strokeweight=".48pt" strokecolor="#000000">
                <v:path arrowok="t"/>
              </v:shape>
            </v:group>
            <v:group style="position:absolute;left:3739;top:5283;width:10;height:2" coordorigin="3739,5283" coordsize="10,2">
              <v:shape style="position:absolute;left:3739;top:5283;width:10;height:2" coordorigin="3739,5283" coordsize="10,0" path="m3739,5283l3749,5283e" filled="false" stroked="true" strokeweight=".48pt" strokecolor="#000000">
                <v:path arrowok="t"/>
              </v:shape>
            </v:group>
            <v:group style="position:absolute;left:3758;top:5283;width:10;height:2" coordorigin="3758,5283" coordsize="10,2">
              <v:shape style="position:absolute;left:3758;top:5283;width:10;height:2" coordorigin="3758,5283" coordsize="10,0" path="m3758,5283l3768,5283e" filled="false" stroked="true" strokeweight=".48pt" strokecolor="#000000">
                <v:path arrowok="t"/>
              </v:shape>
            </v:group>
            <v:group style="position:absolute;left:3778;top:5283;width:10;height:2" coordorigin="3778,5283" coordsize="10,2">
              <v:shape style="position:absolute;left:3778;top:5283;width:10;height:2" coordorigin="3778,5283" coordsize="10,0" path="m3778,5283l3787,5283e" filled="false" stroked="true" strokeweight=".48pt" strokecolor="#000000">
                <v:path arrowok="t"/>
              </v:shape>
            </v:group>
            <v:group style="position:absolute;left:3797;top:5283;width:10;height:2" coordorigin="3797,5283" coordsize="10,2">
              <v:shape style="position:absolute;left:3797;top:5283;width:10;height:2" coordorigin="3797,5283" coordsize="10,0" path="m3797,5283l3806,5283e" filled="false" stroked="true" strokeweight=".48pt" strokecolor="#000000">
                <v:path arrowok="t"/>
              </v:shape>
            </v:group>
            <v:group style="position:absolute;left:3816;top:5283;width:10;height:2" coordorigin="3816,5283" coordsize="10,2">
              <v:shape style="position:absolute;left:3816;top:5283;width:10;height:2" coordorigin="3816,5283" coordsize="10,0" path="m3816,5283l3826,5283e" filled="false" stroked="true" strokeweight=".48pt" strokecolor="#000000">
                <v:path arrowok="t"/>
              </v:shape>
            </v:group>
            <v:group style="position:absolute;left:3835;top:5283;width:10;height:2" coordorigin="3835,5283" coordsize="10,2">
              <v:shape style="position:absolute;left:3835;top:5283;width:10;height:2" coordorigin="3835,5283" coordsize="10,0" path="m3835,5283l3845,5283e" filled="false" stroked="true" strokeweight=".48pt" strokecolor="#000000">
                <v:path arrowok="t"/>
              </v:shape>
            </v:group>
            <v:group style="position:absolute;left:3854;top:5283;width:10;height:2" coordorigin="3854,5283" coordsize="10,2">
              <v:shape style="position:absolute;left:3854;top:5283;width:10;height:2" coordorigin="3854,5283" coordsize="10,0" path="m3854,5283l3864,5283e" filled="false" stroked="true" strokeweight=".48pt" strokecolor="#000000">
                <v:path arrowok="t"/>
              </v:shape>
            </v:group>
            <v:group style="position:absolute;left:3874;top:5283;width:10;height:2" coordorigin="3874,5283" coordsize="10,2">
              <v:shape style="position:absolute;left:3874;top:5283;width:10;height:2" coordorigin="3874,5283" coordsize="10,0" path="m3874,5283l3883,5283e" filled="false" stroked="true" strokeweight=".48pt" strokecolor="#000000">
                <v:path arrowok="t"/>
              </v:shape>
            </v:group>
            <v:group style="position:absolute;left:3893;top:5283;width:10;height:2" coordorigin="3893,5283" coordsize="10,2">
              <v:shape style="position:absolute;left:3893;top:5283;width:10;height:2" coordorigin="3893,5283" coordsize="10,0" path="m3893,5283l3902,5283e" filled="false" stroked="true" strokeweight=".48pt" strokecolor="#000000">
                <v:path arrowok="t"/>
              </v:shape>
            </v:group>
            <v:group style="position:absolute;left:3912;top:5283;width:10;height:2" coordorigin="3912,5283" coordsize="10,2">
              <v:shape style="position:absolute;left:3912;top:5283;width:10;height:2" coordorigin="3912,5283" coordsize="10,0" path="m3912,5283l3922,5283e" filled="false" stroked="true" strokeweight=".48pt" strokecolor="#000000">
                <v:path arrowok="t"/>
              </v:shape>
            </v:group>
            <v:group style="position:absolute;left:3931;top:5283;width:10;height:2" coordorigin="3931,5283" coordsize="10,2">
              <v:shape style="position:absolute;left:3931;top:5283;width:10;height:2" coordorigin="3931,5283" coordsize="10,0" path="m3931,5283l3941,5283e" filled="false" stroked="true" strokeweight=".48pt" strokecolor="#000000">
                <v:path arrowok="t"/>
              </v:shape>
            </v:group>
            <v:group style="position:absolute;left:3950;top:5283;width:10;height:2" coordorigin="3950,5283" coordsize="10,2">
              <v:shape style="position:absolute;left:3950;top:5283;width:10;height:2" coordorigin="3950,5283" coordsize="10,0" path="m3950,5283l3960,5283e" filled="false" stroked="true" strokeweight=".48pt" strokecolor="#000000">
                <v:path arrowok="t"/>
              </v:shape>
            </v:group>
            <v:group style="position:absolute;left:3970;top:5283;width:10;height:2" coordorigin="3970,5283" coordsize="10,2">
              <v:shape style="position:absolute;left:3970;top:5283;width:10;height:2" coordorigin="3970,5283" coordsize="10,0" path="m3970,5283l3979,5283e" filled="false" stroked="true" strokeweight=".48pt" strokecolor="#000000">
                <v:path arrowok="t"/>
              </v:shape>
            </v:group>
            <v:group style="position:absolute;left:3989;top:5283;width:10;height:2" coordorigin="3989,5283" coordsize="10,2">
              <v:shape style="position:absolute;left:3989;top:5283;width:10;height:2" coordorigin="3989,5283" coordsize="10,0" path="m3989,5283l3998,5283e" filled="false" stroked="true" strokeweight=".48pt" strokecolor="#000000">
                <v:path arrowok="t"/>
              </v:shape>
            </v:group>
            <v:group style="position:absolute;left:4008;top:5283;width:10;height:2" coordorigin="4008,5283" coordsize="10,2">
              <v:shape style="position:absolute;left:4008;top:5283;width:10;height:2" coordorigin="4008,5283" coordsize="10,0" path="m4008,5283l4018,5283e" filled="false" stroked="true" strokeweight=".48pt" strokecolor="#000000">
                <v:path arrowok="t"/>
              </v:shape>
            </v:group>
            <v:group style="position:absolute;left:4027;top:5283;width:10;height:2" coordorigin="4027,5283" coordsize="10,2">
              <v:shape style="position:absolute;left:4027;top:5283;width:10;height:2" coordorigin="4027,5283" coordsize="10,0" path="m4027,5283l4037,5283e" filled="false" stroked="true" strokeweight=".48pt" strokecolor="#000000">
                <v:path arrowok="t"/>
              </v:shape>
            </v:group>
            <v:group style="position:absolute;left:4046;top:5283;width:10;height:2" coordorigin="4046,5283" coordsize="10,2">
              <v:shape style="position:absolute;left:4046;top:5283;width:10;height:2" coordorigin="4046,5283" coordsize="10,0" path="m4046,5283l4056,5283e" filled="false" stroked="true" strokeweight=".48pt" strokecolor="#000000">
                <v:path arrowok="t"/>
              </v:shape>
            </v:group>
            <v:group style="position:absolute;left:4066;top:5283;width:10;height:2" coordorigin="4066,5283" coordsize="10,2">
              <v:shape style="position:absolute;left:4066;top:5283;width:10;height:2" coordorigin="4066,5283" coordsize="10,0" path="m4066,5283l4075,5283e" filled="false" stroked="true" strokeweight=".48pt" strokecolor="#000000">
                <v:path arrowok="t"/>
              </v:shape>
            </v:group>
            <v:group style="position:absolute;left:4085;top:5283;width:10;height:2" coordorigin="4085,5283" coordsize="10,2">
              <v:shape style="position:absolute;left:4085;top:5283;width:10;height:2" coordorigin="4085,5283" coordsize="10,0" path="m4085,5283l4094,5283e" filled="false" stroked="true" strokeweight=".48pt" strokecolor="#000000">
                <v:path arrowok="t"/>
              </v:shape>
            </v:group>
            <v:group style="position:absolute;left:4104;top:5283;width:10;height:2" coordorigin="4104,5283" coordsize="10,2">
              <v:shape style="position:absolute;left:4104;top:5283;width:10;height:2" coordorigin="4104,5283" coordsize="10,0" path="m4104,5283l4114,5283e" filled="false" stroked="true" strokeweight=".48pt" strokecolor="#000000">
                <v:path arrowok="t"/>
              </v:shape>
            </v:group>
            <v:group style="position:absolute;left:4123;top:5283;width:10;height:2" coordorigin="4123,5283" coordsize="10,2">
              <v:shape style="position:absolute;left:4123;top:5283;width:10;height:2" coordorigin="4123,5283" coordsize="10,0" path="m4123,5283l4133,5283e" filled="false" stroked="true" strokeweight=".48pt" strokecolor="#000000">
                <v:path arrowok="t"/>
              </v:shape>
            </v:group>
            <v:group style="position:absolute;left:4142;top:5283;width:10;height:2" coordorigin="4142,5283" coordsize="10,2">
              <v:shape style="position:absolute;left:4142;top:5283;width:10;height:2" coordorigin="4142,5283" coordsize="10,0" path="m4142,5283l4152,5283e" filled="false" stroked="true" strokeweight=".48pt" strokecolor="#000000">
                <v:path arrowok="t"/>
              </v:shape>
            </v:group>
            <v:group style="position:absolute;left:4162;top:5283;width:10;height:2" coordorigin="4162,5283" coordsize="10,2">
              <v:shape style="position:absolute;left:4162;top:5283;width:10;height:2" coordorigin="4162,5283" coordsize="10,0" path="m4162,5283l4171,5283e" filled="false" stroked="true" strokeweight=".48pt" strokecolor="#000000">
                <v:path arrowok="t"/>
              </v:shape>
            </v:group>
            <v:group style="position:absolute;left:4181;top:5283;width:10;height:2" coordorigin="4181,5283" coordsize="10,2">
              <v:shape style="position:absolute;left:4181;top:5283;width:10;height:2" coordorigin="4181,5283" coordsize="10,0" path="m4181,5283l4190,5283e" filled="false" stroked="true" strokeweight=".48pt" strokecolor="#000000">
                <v:path arrowok="t"/>
              </v:shape>
            </v:group>
            <v:group style="position:absolute;left:4200;top:5283;width:10;height:2" coordorigin="4200,5283" coordsize="10,2">
              <v:shape style="position:absolute;left:4200;top:5283;width:10;height:2" coordorigin="4200,5283" coordsize="10,0" path="m4200,5283l4210,5283e" filled="false" stroked="true" strokeweight=".48pt" strokecolor="#000000">
                <v:path arrowok="t"/>
              </v:shape>
            </v:group>
            <v:group style="position:absolute;left:4219;top:5283;width:10;height:2" coordorigin="4219,5283" coordsize="10,2">
              <v:shape style="position:absolute;left:4219;top:5283;width:10;height:2" coordorigin="4219,5283" coordsize="10,0" path="m4219,5283l4229,5283e" filled="false" stroked="true" strokeweight=".48pt" strokecolor="#000000">
                <v:path arrowok="t"/>
              </v:shape>
            </v:group>
            <v:group style="position:absolute;left:4238;top:5283;width:10;height:2" coordorigin="4238,5283" coordsize="10,2">
              <v:shape style="position:absolute;left:4238;top:5283;width:10;height:2" coordorigin="4238,5283" coordsize="10,0" path="m4238,5283l4248,5283e" filled="false" stroked="true" strokeweight=".48pt" strokecolor="#000000">
                <v:path arrowok="t"/>
              </v:shape>
            </v:group>
            <v:group style="position:absolute;left:4258;top:5283;width:10;height:2" coordorigin="4258,5283" coordsize="10,2">
              <v:shape style="position:absolute;left:4258;top:5283;width:10;height:2" coordorigin="4258,5283" coordsize="10,0" path="m4258,5283l4267,5283e" filled="false" stroked="true" strokeweight=".48pt" strokecolor="#000000">
                <v:path arrowok="t"/>
              </v:shape>
            </v:group>
            <v:group style="position:absolute;left:4277;top:5283;width:10;height:2" coordorigin="4277,5283" coordsize="10,2">
              <v:shape style="position:absolute;left:4277;top:5283;width:10;height:2" coordorigin="4277,5283" coordsize="10,0" path="m4277,5283l4286,5283e" filled="false" stroked="true" strokeweight=".48pt" strokecolor="#000000">
                <v:path arrowok="t"/>
              </v:shape>
            </v:group>
            <v:group style="position:absolute;left:4296;top:5283;width:10;height:2" coordorigin="4296,5283" coordsize="10,2">
              <v:shape style="position:absolute;left:4296;top:5283;width:10;height:2" coordorigin="4296,5283" coordsize="10,0" path="m4296,5283l4306,5283e" filled="false" stroked="true" strokeweight=".48pt" strokecolor="#000000">
                <v:path arrowok="t"/>
              </v:shape>
            </v:group>
            <v:group style="position:absolute;left:4315;top:5283;width:10;height:2" coordorigin="4315,5283" coordsize="10,2">
              <v:shape style="position:absolute;left:4315;top:5283;width:10;height:2" coordorigin="4315,5283" coordsize="10,0" path="m4315,5283l4325,5283e" filled="false" stroked="true" strokeweight=".48pt" strokecolor="#000000">
                <v:path arrowok="t"/>
              </v:shape>
            </v:group>
            <v:group style="position:absolute;left:4334;top:5283;width:10;height:2" coordorigin="4334,5283" coordsize="10,2">
              <v:shape style="position:absolute;left:4334;top:5283;width:10;height:2" coordorigin="4334,5283" coordsize="10,0" path="m4334,5283l4344,5283e" filled="false" stroked="true" strokeweight=".48pt" strokecolor="#000000">
                <v:path arrowok="t"/>
              </v:shape>
            </v:group>
            <v:group style="position:absolute;left:4354;top:5283;width:10;height:2" coordorigin="4354,5283" coordsize="10,2">
              <v:shape style="position:absolute;left:4354;top:5283;width:10;height:2" coordorigin="4354,5283" coordsize="10,0" path="m4354,5283l4363,5283e" filled="false" stroked="true" strokeweight=".48pt" strokecolor="#000000">
                <v:path arrowok="t"/>
              </v:shape>
            </v:group>
            <v:group style="position:absolute;left:4373;top:5283;width:10;height:2" coordorigin="4373,5283" coordsize="10,2">
              <v:shape style="position:absolute;left:4373;top:5283;width:10;height:2" coordorigin="4373,5283" coordsize="10,0" path="m4373,5283l4382,5283e" filled="false" stroked="true" strokeweight=".48pt" strokecolor="#000000">
                <v:path arrowok="t"/>
              </v:shape>
            </v:group>
            <v:group style="position:absolute;left:4392;top:5283;width:10;height:2" coordorigin="4392,5283" coordsize="10,2">
              <v:shape style="position:absolute;left:4392;top:5283;width:10;height:2" coordorigin="4392,5283" coordsize="10,0" path="m4392,5283l4402,5283e" filled="false" stroked="true" strokeweight=".48pt" strokecolor="#000000">
                <v:path arrowok="t"/>
              </v:shape>
            </v:group>
            <v:group style="position:absolute;left:4411;top:5283;width:10;height:2" coordorigin="4411,5283" coordsize="10,2">
              <v:shape style="position:absolute;left:4411;top:5283;width:10;height:2" coordorigin="4411,5283" coordsize="10,0" path="m4411,5283l4421,5283e" filled="false" stroked="true" strokeweight=".48pt" strokecolor="#000000">
                <v:path arrowok="t"/>
              </v:shape>
            </v:group>
            <v:group style="position:absolute;left:4430;top:5283;width:10;height:2" coordorigin="4430,5283" coordsize="10,2">
              <v:shape style="position:absolute;left:4430;top:5283;width:10;height:2" coordorigin="4430,5283" coordsize="10,0" path="m4430,5283l4440,5283e" filled="false" stroked="true" strokeweight=".48pt" strokecolor="#000000">
                <v:path arrowok="t"/>
              </v:shape>
            </v:group>
            <v:group style="position:absolute;left:4450;top:5283;width:10;height:2" coordorigin="4450,5283" coordsize="10,2">
              <v:shape style="position:absolute;left:4450;top:5283;width:10;height:2" coordorigin="4450,5283" coordsize="10,0" path="m4450,5283l4459,5283e" filled="false" stroked="true" strokeweight=".48pt" strokecolor="#000000">
                <v:path arrowok="t"/>
              </v:shape>
            </v:group>
            <v:group style="position:absolute;left:4469;top:5283;width:10;height:2" coordorigin="4469,5283" coordsize="10,2">
              <v:shape style="position:absolute;left:4469;top:5283;width:10;height:2" coordorigin="4469,5283" coordsize="10,0" path="m4469,5283l4478,5283e" filled="false" stroked="true" strokeweight=".48pt" strokecolor="#000000">
                <v:path arrowok="t"/>
              </v:shape>
            </v:group>
            <v:group style="position:absolute;left:4488;top:5283;width:10;height:2" coordorigin="4488,5283" coordsize="10,2">
              <v:shape style="position:absolute;left:4488;top:5283;width:10;height:2" coordorigin="4488,5283" coordsize="10,0" path="m4488,5283l4498,5283e" filled="false" stroked="true" strokeweight=".48pt" strokecolor="#000000">
                <v:path arrowok="t"/>
              </v:shape>
            </v:group>
            <v:group style="position:absolute;left:4507;top:5283;width:10;height:2" coordorigin="4507,5283" coordsize="10,2">
              <v:shape style="position:absolute;left:4507;top:5283;width:10;height:2" coordorigin="4507,5283" coordsize="10,0" path="m4507,5283l4517,5283e" filled="false" stroked="true" strokeweight=".48pt" strokecolor="#000000">
                <v:path arrowok="t"/>
              </v:shape>
            </v:group>
            <v:group style="position:absolute;left:4526;top:5283;width:10;height:2" coordorigin="4526,5283" coordsize="10,2">
              <v:shape style="position:absolute;left:4526;top:5283;width:10;height:2" coordorigin="4526,5283" coordsize="10,0" path="m4526,5283l4536,5283e" filled="false" stroked="true" strokeweight=".48pt" strokecolor="#000000">
                <v:path arrowok="t"/>
              </v:shape>
            </v:group>
            <v:group style="position:absolute;left:4546;top:5283;width:10;height:2" coordorigin="4546,5283" coordsize="10,2">
              <v:shape style="position:absolute;left:4546;top:5283;width:10;height:2" coordorigin="4546,5283" coordsize="10,0" path="m4546,5283l4555,5283e" filled="false" stroked="true" strokeweight=".48pt" strokecolor="#000000">
                <v:path arrowok="t"/>
              </v:shape>
            </v:group>
            <v:group style="position:absolute;left:4565;top:5283;width:10;height:2" coordorigin="4565,5283" coordsize="10,2">
              <v:shape style="position:absolute;left:4565;top:5283;width:10;height:2" coordorigin="4565,5283" coordsize="10,0" path="m4565,5283l4574,5283e" filled="false" stroked="true" strokeweight=".48pt" strokecolor="#000000">
                <v:path arrowok="t"/>
              </v:shape>
            </v:group>
            <v:group style="position:absolute;left:4584;top:5283;width:10;height:2" coordorigin="4584,5283" coordsize="10,2">
              <v:shape style="position:absolute;left:4584;top:5283;width:10;height:2" coordorigin="4584,5283" coordsize="10,0" path="m4584,5283l4594,5283e" filled="false" stroked="true" strokeweight=".48pt" strokecolor="#000000">
                <v:path arrowok="t"/>
              </v:shape>
            </v:group>
            <v:group style="position:absolute;left:4603;top:5283;width:10;height:2" coordorigin="4603,5283" coordsize="10,2">
              <v:shape style="position:absolute;left:4603;top:5283;width:10;height:2" coordorigin="4603,5283" coordsize="10,0" path="m4603,5283l4613,5283e" filled="false" stroked="true" strokeweight=".48pt" strokecolor="#000000">
                <v:path arrowok="t"/>
              </v:shape>
            </v:group>
            <v:group style="position:absolute;left:4622;top:5283;width:10;height:2" coordorigin="4622,5283" coordsize="10,2">
              <v:shape style="position:absolute;left:4622;top:5283;width:10;height:2" coordorigin="4622,5283" coordsize="10,0" path="m4622,5283l4632,5283e" filled="false" stroked="true" strokeweight=".48pt" strokecolor="#000000">
                <v:path arrowok="t"/>
              </v:shape>
            </v:group>
            <v:group style="position:absolute;left:4642;top:5283;width:10;height:2" coordorigin="4642,5283" coordsize="10,2">
              <v:shape style="position:absolute;left:4642;top:5283;width:10;height:2" coordorigin="4642,5283" coordsize="10,0" path="m4642,5283l4651,5283e" filled="false" stroked="true" strokeweight=".48pt" strokecolor="#000000">
                <v:path arrowok="t"/>
              </v:shape>
            </v:group>
            <v:group style="position:absolute;left:4661;top:5283;width:10;height:2" coordorigin="4661,5283" coordsize="10,2">
              <v:shape style="position:absolute;left:4661;top:5283;width:10;height:2" coordorigin="4661,5283" coordsize="10,0" path="m4661,5283l4670,5283e" filled="false" stroked="true" strokeweight=".48pt" strokecolor="#000000">
                <v:path arrowok="t"/>
              </v:shape>
            </v:group>
            <v:group style="position:absolute;left:4680;top:5283;width:10;height:2" coordorigin="4680,5283" coordsize="10,2">
              <v:shape style="position:absolute;left:4680;top:5283;width:10;height:2" coordorigin="4680,5283" coordsize="10,0" path="m4680,5283l4690,5283e" filled="false" stroked="true" strokeweight=".48pt" strokecolor="#000000">
                <v:path arrowok="t"/>
              </v:shape>
            </v:group>
            <v:group style="position:absolute;left:4699;top:5283;width:10;height:2" coordorigin="4699,5283" coordsize="10,2">
              <v:shape style="position:absolute;left:4699;top:5283;width:10;height:2" coordorigin="4699,5283" coordsize="10,0" path="m4699,5283l4709,5283e" filled="false" stroked="true" strokeweight=".48pt" strokecolor="#000000">
                <v:path arrowok="t"/>
              </v:shape>
            </v:group>
            <v:group style="position:absolute;left:4718;top:5283;width:10;height:2" coordorigin="4718,5283" coordsize="10,2">
              <v:shape style="position:absolute;left:4718;top:5283;width:10;height:2" coordorigin="4718,5283" coordsize="10,0" path="m4718,5283l4728,5283e" filled="false" stroked="true" strokeweight=".48pt" strokecolor="#000000">
                <v:path arrowok="t"/>
              </v:shape>
            </v:group>
            <v:group style="position:absolute;left:4738;top:5283;width:10;height:2" coordorigin="4738,5283" coordsize="10,2">
              <v:shape style="position:absolute;left:4738;top:5283;width:10;height:2" coordorigin="4738,5283" coordsize="10,0" path="m4738,5283l4747,5283e" filled="false" stroked="true" strokeweight=".48pt" strokecolor="#000000">
                <v:path arrowok="t"/>
              </v:shape>
            </v:group>
            <v:group style="position:absolute;left:4757;top:5283;width:10;height:2" coordorigin="4757,5283" coordsize="10,2">
              <v:shape style="position:absolute;left:4757;top:5283;width:10;height:2" coordorigin="4757,5283" coordsize="10,0" path="m4757,5283l4766,5283e" filled="false" stroked="true" strokeweight=".48pt" strokecolor="#000000">
                <v:path arrowok="t"/>
              </v:shape>
            </v:group>
            <v:group style="position:absolute;left:4776;top:5283;width:10;height:2" coordorigin="4776,5283" coordsize="10,2">
              <v:shape style="position:absolute;left:4776;top:5283;width:10;height:2" coordorigin="4776,5283" coordsize="10,0" path="m4776,5283l4786,5283e" filled="false" stroked="true" strokeweight=".48pt" strokecolor="#000000">
                <v:path arrowok="t"/>
              </v:shape>
            </v:group>
            <v:group style="position:absolute;left:4795;top:5283;width:10;height:2" coordorigin="4795,5283" coordsize="10,2">
              <v:shape style="position:absolute;left:4795;top:5283;width:10;height:2" coordorigin="4795,5283" coordsize="10,0" path="m4795,5283l4805,5283e" filled="false" stroked="true" strokeweight=".48pt" strokecolor="#000000">
                <v:path arrowok="t"/>
              </v:shape>
            </v:group>
            <v:group style="position:absolute;left:4814;top:5283;width:10;height:2" coordorigin="4814,5283" coordsize="10,2">
              <v:shape style="position:absolute;left:4814;top:5283;width:10;height:2" coordorigin="4814,5283" coordsize="10,0" path="m4814,5283l4824,5283e" filled="false" stroked="true" strokeweight=".48pt" strokecolor="#000000">
                <v:path arrowok="t"/>
              </v:shape>
            </v:group>
            <v:group style="position:absolute;left:4834;top:5283;width:10;height:2" coordorigin="4834,5283" coordsize="10,2">
              <v:shape style="position:absolute;left:4834;top:5283;width:10;height:2" coordorigin="4834,5283" coordsize="10,0" path="m4834,5283l4843,5283e" filled="false" stroked="true" strokeweight=".48pt" strokecolor="#000000">
                <v:path arrowok="t"/>
              </v:shape>
            </v:group>
            <v:group style="position:absolute;left:4853;top:5283;width:10;height:2" coordorigin="4853,5283" coordsize="10,2">
              <v:shape style="position:absolute;left:4853;top:5283;width:10;height:2" coordorigin="4853,5283" coordsize="10,0" path="m4853,5283l4862,5283e" filled="false" stroked="true" strokeweight=".48pt" strokecolor="#000000">
                <v:path arrowok="t"/>
              </v:shape>
            </v:group>
            <v:group style="position:absolute;left:4872;top:5283;width:10;height:2" coordorigin="4872,5283" coordsize="10,2">
              <v:shape style="position:absolute;left:4872;top:5283;width:10;height:2" coordorigin="4872,5283" coordsize="10,0" path="m4872,5283l4882,5283e" filled="false" stroked="true" strokeweight=".48pt" strokecolor="#000000">
                <v:path arrowok="t"/>
              </v:shape>
            </v:group>
            <v:group style="position:absolute;left:4891;top:5283;width:10;height:2" coordorigin="4891,5283" coordsize="10,2">
              <v:shape style="position:absolute;left:4891;top:5283;width:10;height:2" coordorigin="4891,5283" coordsize="10,0" path="m4891,5283l4901,5283e" filled="false" stroked="true" strokeweight=".48pt" strokecolor="#000000">
                <v:path arrowok="t"/>
              </v:shape>
            </v:group>
            <v:group style="position:absolute;left:4910;top:5283;width:10;height:2" coordorigin="4910,5283" coordsize="10,2">
              <v:shape style="position:absolute;left:4910;top:5283;width:10;height:2" coordorigin="4910,5283" coordsize="10,0" path="m4910,5283l4920,5283e" filled="false" stroked="true" strokeweight=".48pt" strokecolor="#000000">
                <v:path arrowok="t"/>
              </v:shape>
            </v:group>
            <v:group style="position:absolute;left:4930;top:5283;width:10;height:2" coordorigin="4930,5283" coordsize="10,2">
              <v:shape style="position:absolute;left:4930;top:5283;width:10;height:2" coordorigin="4930,5283" coordsize="10,0" path="m4930,5283l4939,5283e" filled="false" stroked="true" strokeweight=".48pt" strokecolor="#000000">
                <v:path arrowok="t"/>
              </v:shape>
            </v:group>
            <v:group style="position:absolute;left:4949;top:5283;width:10;height:2" coordorigin="4949,5283" coordsize="10,2">
              <v:shape style="position:absolute;left:4949;top:5283;width:10;height:2" coordorigin="4949,5283" coordsize="10,0" path="m4949,5283l4958,5283e" filled="false" stroked="true" strokeweight=".48pt" strokecolor="#000000">
                <v:path arrowok="t"/>
              </v:shape>
            </v:group>
            <v:group style="position:absolute;left:4968;top:5283;width:10;height:2" coordorigin="4968,5283" coordsize="10,2">
              <v:shape style="position:absolute;left:4968;top:5283;width:10;height:2" coordorigin="4968,5283" coordsize="10,0" path="m4968,5283l4978,5283e" filled="false" stroked="true" strokeweight=".48pt" strokecolor="#000000">
                <v:path arrowok="t"/>
              </v:shape>
            </v:group>
            <v:group style="position:absolute;left:4987;top:5283;width:10;height:2" coordorigin="4987,5283" coordsize="10,2">
              <v:shape style="position:absolute;left:4987;top:5283;width:10;height:2" coordorigin="4987,5283" coordsize="10,0" path="m4987,5283l4997,5283e" filled="false" stroked="true" strokeweight=".48pt" strokecolor="#000000">
                <v:path arrowok="t"/>
              </v:shape>
            </v:group>
            <v:group style="position:absolute;left:5006;top:5283;width:10;height:2" coordorigin="5006,5283" coordsize="10,2">
              <v:shape style="position:absolute;left:5006;top:5283;width:10;height:2" coordorigin="5006,5283" coordsize="10,0" path="m5006,5283l5016,5283e" filled="false" stroked="true" strokeweight=".48pt" strokecolor="#000000">
                <v:path arrowok="t"/>
              </v:shape>
            </v:group>
            <v:group style="position:absolute;left:5026;top:5283;width:10;height:2" coordorigin="5026,5283" coordsize="10,2">
              <v:shape style="position:absolute;left:5026;top:5283;width:10;height:2" coordorigin="5026,5283" coordsize="10,0" path="m5026,5283l5035,5283e" filled="false" stroked="true" strokeweight=".48pt" strokecolor="#000000">
                <v:path arrowok="t"/>
              </v:shape>
            </v:group>
            <v:group style="position:absolute;left:5045;top:5283;width:10;height:2" coordorigin="5045,5283" coordsize="10,2">
              <v:shape style="position:absolute;left:5045;top:5283;width:10;height:2" coordorigin="5045,5283" coordsize="10,0" path="m5045,5283l5054,5283e" filled="false" stroked="true" strokeweight=".48pt" strokecolor="#000000">
                <v:path arrowok="t"/>
              </v:shape>
            </v:group>
            <v:group style="position:absolute;left:5064;top:5283;width:10;height:2" coordorigin="5064,5283" coordsize="10,2">
              <v:shape style="position:absolute;left:5064;top:5283;width:10;height:2" coordorigin="5064,5283" coordsize="10,0" path="m5064,5283l5074,5283e" filled="false" stroked="true" strokeweight=".48pt" strokecolor="#000000">
                <v:path arrowok="t"/>
              </v:shape>
            </v:group>
            <v:group style="position:absolute;left:5083;top:5283;width:10;height:2" coordorigin="5083,5283" coordsize="10,2">
              <v:shape style="position:absolute;left:5083;top:5283;width:10;height:2" coordorigin="5083,5283" coordsize="10,0" path="m5083,5283l5093,5283e" filled="false" stroked="true" strokeweight=".48pt" strokecolor="#000000">
                <v:path arrowok="t"/>
              </v:shape>
            </v:group>
            <v:group style="position:absolute;left:5102;top:5283;width:10;height:2" coordorigin="5102,5283" coordsize="10,2">
              <v:shape style="position:absolute;left:5102;top:5283;width:10;height:2" coordorigin="5102,5283" coordsize="10,0" path="m5102,5283l5112,5283e" filled="false" stroked="true" strokeweight=".48pt" strokecolor="#000000">
                <v:path arrowok="t"/>
              </v:shape>
            </v:group>
            <v:group style="position:absolute;left:5122;top:5283;width:10;height:2" coordorigin="5122,5283" coordsize="10,2">
              <v:shape style="position:absolute;left:5122;top:5283;width:10;height:2" coordorigin="5122,5283" coordsize="10,0" path="m5122,5283l5131,5283e" filled="false" stroked="true" strokeweight=".48pt" strokecolor="#000000">
                <v:path arrowok="t"/>
              </v:shape>
            </v:group>
            <v:group style="position:absolute;left:5141;top:5283;width:10;height:2" coordorigin="5141,5283" coordsize="10,2">
              <v:shape style="position:absolute;left:5141;top:5283;width:10;height:2" coordorigin="5141,5283" coordsize="10,0" path="m5141,5283l5150,5283e" filled="false" stroked="true" strokeweight=".48pt" strokecolor="#000000">
                <v:path arrowok="t"/>
              </v:shape>
            </v:group>
            <v:group style="position:absolute;left:5160;top:5283;width:10;height:2" coordorigin="5160,5283" coordsize="10,2">
              <v:shape style="position:absolute;left:5160;top:5283;width:10;height:2" coordorigin="5160,5283" coordsize="10,0" path="m5160,5283l5170,5283e" filled="false" stroked="true" strokeweight=".48pt" strokecolor="#000000">
                <v:path arrowok="t"/>
              </v:shape>
            </v:group>
            <v:group style="position:absolute;left:5179;top:5283;width:10;height:2" coordorigin="5179,5283" coordsize="10,2">
              <v:shape style="position:absolute;left:5179;top:5283;width:10;height:2" coordorigin="5179,5283" coordsize="10,0" path="m5179,5283l5189,5283e" filled="false" stroked="true" strokeweight=".48pt" strokecolor="#000000">
                <v:path arrowok="t"/>
              </v:shape>
            </v:group>
            <v:group style="position:absolute;left:5198;top:5283;width:10;height:2" coordorigin="5198,5283" coordsize="10,2">
              <v:shape style="position:absolute;left:5198;top:5283;width:10;height:2" coordorigin="5198,5283" coordsize="10,0" path="m5198,5283l5208,5283e" filled="false" stroked="true" strokeweight=".48pt" strokecolor="#000000">
                <v:path arrowok="t"/>
              </v:shape>
            </v:group>
            <v:group style="position:absolute;left:5218;top:5283;width:10;height:2" coordorigin="5218,5283" coordsize="10,2">
              <v:shape style="position:absolute;left:5218;top:5283;width:10;height:2" coordorigin="5218,5283" coordsize="10,0" path="m5218,5283l5227,5283e" filled="false" stroked="true" strokeweight=".48pt" strokecolor="#000000">
                <v:path arrowok="t"/>
              </v:shape>
            </v:group>
            <v:group style="position:absolute;left:5237;top:5283;width:10;height:2" coordorigin="5237,5283" coordsize="10,2">
              <v:shape style="position:absolute;left:5237;top:5283;width:10;height:2" coordorigin="5237,5283" coordsize="10,0" path="m5237,5283l5246,5283e" filled="false" stroked="true" strokeweight=".48pt" strokecolor="#000000">
                <v:path arrowok="t"/>
              </v:shape>
            </v:group>
            <v:group style="position:absolute;left:5256;top:5283;width:10;height:2" coordorigin="5256,5283" coordsize="10,2">
              <v:shape style="position:absolute;left:5256;top:5283;width:10;height:2" coordorigin="5256,5283" coordsize="10,0" path="m5256,5283l5266,5283e" filled="false" stroked="true" strokeweight=".48pt" strokecolor="#000000">
                <v:path arrowok="t"/>
              </v:shape>
            </v:group>
            <v:group style="position:absolute;left:5275;top:5283;width:10;height:2" coordorigin="5275,5283" coordsize="10,2">
              <v:shape style="position:absolute;left:5275;top:5283;width:10;height:2" coordorigin="5275,5283" coordsize="10,0" path="m5275,5283l5285,5283e" filled="false" stroked="true" strokeweight=".48pt" strokecolor="#000000">
                <v:path arrowok="t"/>
              </v:shape>
            </v:group>
            <v:group style="position:absolute;left:5294;top:5283;width:10;height:2" coordorigin="5294,5283" coordsize="10,2">
              <v:shape style="position:absolute;left:5294;top:5283;width:10;height:2" coordorigin="5294,5283" coordsize="10,0" path="m5294,5283l5304,5283e" filled="false" stroked="true" strokeweight=".48pt" strokecolor="#000000">
                <v:path arrowok="t"/>
              </v:shape>
            </v:group>
            <v:group style="position:absolute;left:5314;top:5283;width:10;height:2" coordorigin="5314,5283" coordsize="10,2">
              <v:shape style="position:absolute;left:5314;top:5283;width:10;height:2" coordorigin="5314,5283" coordsize="10,0" path="m5314,5283l5323,5283e" filled="false" stroked="true" strokeweight=".48pt" strokecolor="#000000">
                <v:path arrowok="t"/>
              </v:shape>
            </v:group>
            <v:group style="position:absolute;left:5333;top:5283;width:10;height:2" coordorigin="5333,5283" coordsize="10,2">
              <v:shape style="position:absolute;left:5333;top:5283;width:10;height:2" coordorigin="5333,5283" coordsize="10,0" path="m5333,5283l5342,5283e" filled="false" stroked="true" strokeweight=".48pt" strokecolor="#000000">
                <v:path arrowok="t"/>
              </v:shape>
            </v:group>
            <v:group style="position:absolute;left:5352;top:5283;width:10;height:2" coordorigin="5352,5283" coordsize="10,2">
              <v:shape style="position:absolute;left:5352;top:5283;width:10;height:2" coordorigin="5352,5283" coordsize="10,0" path="m5352,5283l5362,5283e" filled="false" stroked="true" strokeweight=".48pt" strokecolor="#000000">
                <v:path arrowok="t"/>
              </v:shape>
            </v:group>
            <v:group style="position:absolute;left:5371;top:5283;width:10;height:2" coordorigin="5371,5283" coordsize="10,2">
              <v:shape style="position:absolute;left:5371;top:5283;width:10;height:2" coordorigin="5371,5283" coordsize="10,0" path="m5371,5283l5381,5283e" filled="false" stroked="true" strokeweight=".48pt" strokecolor="#000000">
                <v:path arrowok="t"/>
              </v:shape>
            </v:group>
            <v:group style="position:absolute;left:5390;top:5283;width:10;height:2" coordorigin="5390,5283" coordsize="10,2">
              <v:shape style="position:absolute;left:5390;top:5283;width:10;height:2" coordorigin="5390,5283" coordsize="10,0" path="m5390,5283l5400,5283e" filled="false" stroked="true" strokeweight=".48pt" strokecolor="#000000">
                <v:path arrowok="t"/>
              </v:shape>
            </v:group>
            <v:group style="position:absolute;left:5410;top:5283;width:10;height:2" coordorigin="5410,5283" coordsize="10,2">
              <v:shape style="position:absolute;left:5410;top:5283;width:10;height:2" coordorigin="5410,5283" coordsize="10,0" path="m5410,5283l5419,5283e" filled="false" stroked="true" strokeweight=".48pt" strokecolor="#000000">
                <v:path arrowok="t"/>
              </v:shape>
            </v:group>
            <v:group style="position:absolute;left:5429;top:5283;width:10;height:2" coordorigin="5429,5283" coordsize="10,2">
              <v:shape style="position:absolute;left:5429;top:5283;width:10;height:2" coordorigin="5429,5283" coordsize="10,0" path="m5429,5283l5438,5283e" filled="false" stroked="true" strokeweight=".48pt" strokecolor="#000000">
                <v:path arrowok="t"/>
              </v:shape>
            </v:group>
            <v:group style="position:absolute;left:5448;top:5283;width:10;height:2" coordorigin="5448,5283" coordsize="10,2">
              <v:shape style="position:absolute;left:5448;top:5283;width:10;height:2" coordorigin="5448,5283" coordsize="10,0" path="m5448,5283l5458,5283e" filled="false" stroked="true" strokeweight=".48pt" strokecolor="#000000">
                <v:path arrowok="t"/>
              </v:shape>
            </v:group>
            <v:group style="position:absolute;left:5467;top:5283;width:10;height:2" coordorigin="5467,5283" coordsize="10,2">
              <v:shape style="position:absolute;left:5467;top:5283;width:10;height:2" coordorigin="5467,5283" coordsize="10,0" path="m5467,5283l5477,5283e" filled="false" stroked="true" strokeweight=".48pt" strokecolor="#000000">
                <v:path arrowok="t"/>
              </v:shape>
            </v:group>
            <v:group style="position:absolute;left:5486;top:5283;width:10;height:2" coordorigin="5486,5283" coordsize="10,2">
              <v:shape style="position:absolute;left:5486;top:5283;width:10;height:2" coordorigin="5486,5283" coordsize="10,0" path="m5486,5283l5496,5283e" filled="false" stroked="true" strokeweight=".48pt" strokecolor="#000000">
                <v:path arrowok="t"/>
              </v:shape>
            </v:group>
            <v:group style="position:absolute;left:5506;top:5283;width:10;height:2" coordorigin="5506,5283" coordsize="10,2">
              <v:shape style="position:absolute;left:5506;top:5283;width:10;height:2" coordorigin="5506,5283" coordsize="10,0" path="m5506,5283l5515,5283e" filled="false" stroked="true" strokeweight=".48pt" strokecolor="#000000">
                <v:path arrowok="t"/>
              </v:shape>
            </v:group>
            <v:group style="position:absolute;left:5525;top:5283;width:10;height:2" coordorigin="5525,5283" coordsize="10,2">
              <v:shape style="position:absolute;left:5525;top:5283;width:10;height:2" coordorigin="5525,5283" coordsize="10,0" path="m5525,5283l5534,5283e" filled="false" stroked="true" strokeweight=".48pt" strokecolor="#000000">
                <v:path arrowok="t"/>
              </v:shape>
            </v:group>
            <v:group style="position:absolute;left:5544;top:5283;width:10;height:2" coordorigin="5544,5283" coordsize="10,2">
              <v:shape style="position:absolute;left:5544;top:5283;width:10;height:2" coordorigin="5544,5283" coordsize="10,0" path="m5544,5283l5554,5283e" filled="false" stroked="true" strokeweight=".48pt" strokecolor="#000000">
                <v:path arrowok="t"/>
              </v:shape>
            </v:group>
            <v:group style="position:absolute;left:5563;top:5283;width:10;height:2" coordorigin="5563,5283" coordsize="10,2">
              <v:shape style="position:absolute;left:5563;top:5283;width:10;height:2" coordorigin="5563,5283" coordsize="10,0" path="m5563,5283l5573,5283e" filled="false" stroked="true" strokeweight=".48pt" strokecolor="#000000">
                <v:path arrowok="t"/>
              </v:shape>
            </v:group>
            <v:group style="position:absolute;left:5582;top:5283;width:10;height:2" coordorigin="5582,5283" coordsize="10,2">
              <v:shape style="position:absolute;left:5582;top:5283;width:10;height:2" coordorigin="5582,5283" coordsize="10,0" path="m5582,5283l5592,5283e" filled="false" stroked="true" strokeweight=".48pt" strokecolor="#000000">
                <v:path arrowok="t"/>
              </v:shape>
            </v:group>
            <v:group style="position:absolute;left:5602;top:5283;width:10;height:2" coordorigin="5602,5283" coordsize="10,2">
              <v:shape style="position:absolute;left:5602;top:5283;width:10;height:2" coordorigin="5602,5283" coordsize="10,0" path="m5602,5283l5611,5283e" filled="false" stroked="true" strokeweight=".48pt" strokecolor="#000000">
                <v:path arrowok="t"/>
              </v:shape>
            </v:group>
            <v:group style="position:absolute;left:5621;top:5283;width:10;height:2" coordorigin="5621,5283" coordsize="10,2">
              <v:shape style="position:absolute;left:5621;top:5283;width:10;height:2" coordorigin="5621,5283" coordsize="10,0" path="m5621,5283l5630,5283e" filled="false" stroked="true" strokeweight=".48pt" strokecolor="#000000">
                <v:path arrowok="t"/>
              </v:shape>
            </v:group>
            <v:group style="position:absolute;left:5640;top:5283;width:10;height:2" coordorigin="5640,5283" coordsize="10,2">
              <v:shape style="position:absolute;left:5640;top:5283;width:10;height:2" coordorigin="5640,5283" coordsize="10,0" path="m5640,5283l5650,5283e" filled="false" stroked="true" strokeweight=".48pt" strokecolor="#000000">
                <v:path arrowok="t"/>
              </v:shape>
            </v:group>
            <v:group style="position:absolute;left:5659;top:5283;width:10;height:2" coordorigin="5659,5283" coordsize="10,2">
              <v:shape style="position:absolute;left:5659;top:5283;width:10;height:2" coordorigin="5659,5283" coordsize="10,0" path="m5659,5283l5669,5283e" filled="false" stroked="true" strokeweight=".48pt" strokecolor="#000000">
                <v:path arrowok="t"/>
              </v:shape>
            </v:group>
            <v:group style="position:absolute;left:5678;top:5283;width:10;height:2" coordorigin="5678,5283" coordsize="10,2">
              <v:shape style="position:absolute;left:5678;top:5283;width:10;height:2" coordorigin="5678,5283" coordsize="10,0" path="m5678,5283l5688,5283e" filled="false" stroked="true" strokeweight=".48pt" strokecolor="#000000">
                <v:path arrowok="t"/>
              </v:shape>
            </v:group>
            <v:group style="position:absolute;left:5698;top:5283;width:10;height:2" coordorigin="5698,5283" coordsize="10,2">
              <v:shape style="position:absolute;left:5698;top:5283;width:10;height:2" coordorigin="5698,5283" coordsize="10,0" path="m5698,5283l5707,5283e" filled="false" stroked="true" strokeweight=".48pt" strokecolor="#000000">
                <v:path arrowok="t"/>
              </v:shape>
            </v:group>
            <v:group style="position:absolute;left:5717;top:5283;width:10;height:2" coordorigin="5717,5283" coordsize="10,2">
              <v:shape style="position:absolute;left:5717;top:5283;width:10;height:2" coordorigin="5717,5283" coordsize="10,0" path="m5717,5283l5726,5283e" filled="false" stroked="true" strokeweight=".48pt" strokecolor="#000000">
                <v:path arrowok="t"/>
              </v:shape>
            </v:group>
            <v:group style="position:absolute;left:5736;top:5283;width:10;height:2" coordorigin="5736,5283" coordsize="10,2">
              <v:shape style="position:absolute;left:5736;top:5283;width:10;height:2" coordorigin="5736,5283" coordsize="10,0" path="m5736,5283l5746,5283e" filled="false" stroked="true" strokeweight=".48pt" strokecolor="#000000">
                <v:path arrowok="t"/>
              </v:shape>
            </v:group>
            <v:group style="position:absolute;left:5755;top:5283;width:10;height:2" coordorigin="5755,5283" coordsize="10,2">
              <v:shape style="position:absolute;left:5755;top:5283;width:10;height:2" coordorigin="5755,5283" coordsize="10,0" path="m5755,5283l5765,5283e" filled="false" stroked="true" strokeweight=".48pt" strokecolor="#000000">
                <v:path arrowok="t"/>
              </v:shape>
            </v:group>
            <v:group style="position:absolute;left:5774;top:5283;width:10;height:2" coordorigin="5774,5283" coordsize="10,2">
              <v:shape style="position:absolute;left:5774;top:5283;width:10;height:2" coordorigin="5774,5283" coordsize="10,0" path="m5774,5283l5784,5283e" filled="false" stroked="true" strokeweight=".48pt" strokecolor="#000000">
                <v:path arrowok="t"/>
              </v:shape>
            </v:group>
            <v:group style="position:absolute;left:5794;top:5283;width:10;height:2" coordorigin="5794,5283" coordsize="10,2">
              <v:shape style="position:absolute;left:5794;top:5283;width:10;height:2" coordorigin="5794,5283" coordsize="10,0" path="m5794,5283l5803,5283e" filled="false" stroked="true" strokeweight=".48pt" strokecolor="#000000">
                <v:path arrowok="t"/>
              </v:shape>
            </v:group>
            <v:group style="position:absolute;left:5813;top:5283;width:10;height:2" coordorigin="5813,5283" coordsize="10,2">
              <v:shape style="position:absolute;left:5813;top:5283;width:10;height:2" coordorigin="5813,5283" coordsize="10,0" path="m5813,5283l5822,5283e" filled="false" stroked="true" strokeweight=".48pt" strokecolor="#000000">
                <v:path arrowok="t"/>
              </v:shape>
            </v:group>
            <v:group style="position:absolute;left:5832;top:5283;width:10;height:2" coordorigin="5832,5283" coordsize="10,2">
              <v:shape style="position:absolute;left:5832;top:5283;width:10;height:2" coordorigin="5832,5283" coordsize="10,0" path="m5832,5283l5842,5283e" filled="false" stroked="true" strokeweight=".48pt" strokecolor="#000000">
                <v:path arrowok="t"/>
              </v:shape>
            </v:group>
            <v:group style="position:absolute;left:5851;top:5283;width:10;height:2" coordorigin="5851,5283" coordsize="10,2">
              <v:shape style="position:absolute;left:5851;top:5283;width:10;height:2" coordorigin="5851,5283" coordsize="10,0" path="m5851,5283l5861,5283e" filled="false" stroked="true" strokeweight=".48pt" strokecolor="#000000">
                <v:path arrowok="t"/>
              </v:shape>
            </v:group>
            <v:group style="position:absolute;left:5870;top:5283;width:10;height:2" coordorigin="5870,5283" coordsize="10,2">
              <v:shape style="position:absolute;left:5870;top:5283;width:10;height:2" coordorigin="5870,5283" coordsize="10,0" path="m5870,5283l5880,5283e" filled="false" stroked="true" strokeweight=".48pt" strokecolor="#000000">
                <v:path arrowok="t"/>
              </v:shape>
            </v:group>
            <v:group style="position:absolute;left:5890;top:5283;width:10;height:2" coordorigin="5890,5283" coordsize="10,2">
              <v:shape style="position:absolute;left:5890;top:5283;width:10;height:2" coordorigin="5890,5283" coordsize="10,0" path="m5890,5283l5899,5283e" filled="false" stroked="true" strokeweight=".48pt" strokecolor="#000000">
                <v:path arrowok="t"/>
              </v:shape>
            </v:group>
            <v:group style="position:absolute;left:5909;top:5283;width:10;height:2" coordorigin="5909,5283" coordsize="10,2">
              <v:shape style="position:absolute;left:5909;top:5283;width:10;height:2" coordorigin="5909,5283" coordsize="10,0" path="m5909,5283l5918,5283e" filled="false" stroked="true" strokeweight=".48pt" strokecolor="#000000">
                <v:path arrowok="t"/>
              </v:shape>
            </v:group>
            <v:group style="position:absolute;left:5928;top:5283;width:10;height:2" coordorigin="5928,5283" coordsize="10,2">
              <v:shape style="position:absolute;left:5928;top:5283;width:10;height:2" coordorigin="5928,5283" coordsize="10,0" path="m5928,5283l5938,5283e" filled="false" stroked="true" strokeweight=".48pt" strokecolor="#000000">
                <v:path arrowok="t"/>
              </v:shape>
            </v:group>
            <v:group style="position:absolute;left:5947;top:5283;width:10;height:2" coordorigin="5947,5283" coordsize="10,2">
              <v:shape style="position:absolute;left:5947;top:5283;width:10;height:2" coordorigin="5947,5283" coordsize="10,0" path="m5947,5283l5957,5283e" filled="false" stroked="true" strokeweight=".48pt" strokecolor="#000000">
                <v:path arrowok="t"/>
              </v:shape>
            </v:group>
            <v:group style="position:absolute;left:5966;top:5283;width:10;height:2" coordorigin="5966,5283" coordsize="10,2">
              <v:shape style="position:absolute;left:5966;top:5283;width:10;height:2" coordorigin="5966,5283" coordsize="10,0" path="m5966,5283l5976,5283e" filled="false" stroked="true" strokeweight=".48pt" strokecolor="#000000">
                <v:path arrowok="t"/>
              </v:shape>
            </v:group>
            <v:group style="position:absolute;left:5986;top:5283;width:10;height:2" coordorigin="5986,5283" coordsize="10,2">
              <v:shape style="position:absolute;left:5986;top:5283;width:10;height:2" coordorigin="5986,5283" coordsize="10,0" path="m5986,5283l5995,5283e" filled="false" stroked="true" strokeweight=".48pt" strokecolor="#000000">
                <v:path arrowok="t"/>
              </v:shape>
            </v:group>
            <v:group style="position:absolute;left:6005;top:5283;width:10;height:2" coordorigin="6005,5283" coordsize="10,2">
              <v:shape style="position:absolute;left:6005;top:5283;width:10;height:2" coordorigin="6005,5283" coordsize="10,0" path="m6005,5283l6014,5283e" filled="false" stroked="true" strokeweight=".48pt" strokecolor="#000000">
                <v:path arrowok="t"/>
              </v:shape>
            </v:group>
            <v:group style="position:absolute;left:6024;top:5283;width:10;height:2" coordorigin="6024,5283" coordsize="10,2">
              <v:shape style="position:absolute;left:6024;top:5283;width:10;height:2" coordorigin="6024,5283" coordsize="10,0" path="m6024,5283l6034,5283e" filled="false" stroked="true" strokeweight=".48pt" strokecolor="#000000">
                <v:path arrowok="t"/>
              </v:shape>
            </v:group>
            <v:group style="position:absolute;left:6043;top:5283;width:10;height:2" coordorigin="6043,5283" coordsize="10,2">
              <v:shape style="position:absolute;left:6043;top:5283;width:10;height:2" coordorigin="6043,5283" coordsize="10,0" path="m6043,5283l6053,5283e" filled="false" stroked="true" strokeweight=".48pt" strokecolor="#000000">
                <v:path arrowok="t"/>
              </v:shape>
            </v:group>
            <v:group style="position:absolute;left:6062;top:5283;width:10;height:2" coordorigin="6062,5283" coordsize="10,2">
              <v:shape style="position:absolute;left:6062;top:5283;width:10;height:2" coordorigin="6062,5283" coordsize="10,0" path="m6062,5283l6072,5283e" filled="false" stroked="true" strokeweight=".48pt" strokecolor="#000000">
                <v:path arrowok="t"/>
              </v:shape>
            </v:group>
            <v:group style="position:absolute;left:6082;top:5283;width:10;height:2" coordorigin="6082,5283" coordsize="10,2">
              <v:shape style="position:absolute;left:6082;top:5283;width:10;height:2" coordorigin="6082,5283" coordsize="10,0" path="m6082,5283l6091,5283e" filled="false" stroked="true" strokeweight=".48pt" strokecolor="#000000">
                <v:path arrowok="t"/>
              </v:shape>
            </v:group>
            <v:group style="position:absolute;left:6101;top:5283;width:10;height:2" coordorigin="6101,5283" coordsize="10,2">
              <v:shape style="position:absolute;left:6101;top:5283;width:10;height:2" coordorigin="6101,5283" coordsize="10,0" path="m6101,5283l6110,5283e" filled="false" stroked="true" strokeweight=".48pt" strokecolor="#000000">
                <v:path arrowok="t"/>
              </v:shape>
            </v:group>
            <v:group style="position:absolute;left:6120;top:5283;width:10;height:2" coordorigin="6120,5283" coordsize="10,2">
              <v:shape style="position:absolute;left:6120;top:5283;width:10;height:2" coordorigin="6120,5283" coordsize="10,0" path="m6120,5283l6130,5283e" filled="false" stroked="true" strokeweight=".48pt" strokecolor="#000000">
                <v:path arrowok="t"/>
              </v:shape>
            </v:group>
            <v:group style="position:absolute;left:6139;top:5283;width:10;height:2" coordorigin="6139,5283" coordsize="10,2">
              <v:shape style="position:absolute;left:6139;top:5283;width:10;height:2" coordorigin="6139,5283" coordsize="10,0" path="m6139,5283l6149,5283e" filled="false" stroked="true" strokeweight=".48pt" strokecolor="#000000">
                <v:path arrowok="t"/>
              </v:shape>
            </v:group>
            <v:group style="position:absolute;left:6158;top:5283;width:10;height:2" coordorigin="6158,5283" coordsize="10,2">
              <v:shape style="position:absolute;left:6158;top:5283;width:10;height:2" coordorigin="6158,5283" coordsize="10,0" path="m6158,5283l6168,5283e" filled="false" stroked="true" strokeweight=".48pt" strokecolor="#000000">
                <v:path arrowok="t"/>
              </v:shape>
            </v:group>
            <v:group style="position:absolute;left:6178;top:5283;width:10;height:2" coordorigin="6178,5283" coordsize="10,2">
              <v:shape style="position:absolute;left:6178;top:5283;width:10;height:2" coordorigin="6178,5283" coordsize="10,0" path="m6178,5283l6187,5283e" filled="false" stroked="true" strokeweight=".48pt" strokecolor="#000000">
                <v:path arrowok="t"/>
              </v:shape>
            </v:group>
            <v:group style="position:absolute;left:6197;top:5283;width:10;height:2" coordorigin="6197,5283" coordsize="10,2">
              <v:shape style="position:absolute;left:6197;top:5283;width:10;height:2" coordorigin="6197,5283" coordsize="10,0" path="m6197,5283l6206,5283e" filled="false" stroked="true" strokeweight=".48pt" strokecolor="#000000">
                <v:path arrowok="t"/>
              </v:shape>
            </v:group>
            <v:group style="position:absolute;left:6216;top:5283;width:10;height:2" coordorigin="6216,5283" coordsize="10,2">
              <v:shape style="position:absolute;left:6216;top:5283;width:10;height:2" coordorigin="6216,5283" coordsize="10,0" path="m6216,5283l6226,5283e" filled="false" stroked="true" strokeweight=".48pt" strokecolor="#000000">
                <v:path arrowok="t"/>
              </v:shape>
            </v:group>
            <v:group style="position:absolute;left:6235;top:5283;width:10;height:2" coordorigin="6235,5283" coordsize="10,2">
              <v:shape style="position:absolute;left:6235;top:5283;width:10;height:2" coordorigin="6235,5283" coordsize="10,0" path="m6235,5283l6245,5283e" filled="false" stroked="true" strokeweight=".48pt" strokecolor="#000000">
                <v:path arrowok="t"/>
              </v:shape>
            </v:group>
            <v:group style="position:absolute;left:6254;top:5283;width:10;height:2" coordorigin="6254,5283" coordsize="10,2">
              <v:shape style="position:absolute;left:6254;top:5283;width:10;height:2" coordorigin="6254,5283" coordsize="10,0" path="m6254,5283l6264,5283e" filled="false" stroked="true" strokeweight=".48pt" strokecolor="#000000">
                <v:path arrowok="t"/>
              </v:shape>
            </v:group>
            <v:group style="position:absolute;left:6274;top:5283;width:10;height:2" coordorigin="6274,5283" coordsize="10,2">
              <v:shape style="position:absolute;left:6274;top:5283;width:10;height:2" coordorigin="6274,5283" coordsize="10,0" path="m6274,5283l6283,5283e" filled="false" stroked="true" strokeweight=".48pt" strokecolor="#000000">
                <v:path arrowok="t"/>
              </v:shape>
            </v:group>
            <v:group style="position:absolute;left:6293;top:5283;width:10;height:2" coordorigin="6293,5283" coordsize="10,2">
              <v:shape style="position:absolute;left:6293;top:5283;width:10;height:2" coordorigin="6293,5283" coordsize="10,0" path="m6293,5283l6302,5283e" filled="false" stroked="true" strokeweight=".48pt" strokecolor="#000000">
                <v:path arrowok="t"/>
              </v:shape>
            </v:group>
            <v:group style="position:absolute;left:6312;top:5283;width:10;height:2" coordorigin="6312,5283" coordsize="10,2">
              <v:shape style="position:absolute;left:6312;top:5283;width:10;height:2" coordorigin="6312,5283" coordsize="10,0" path="m6312,5283l6322,5283e" filled="false" stroked="true" strokeweight=".48pt" strokecolor="#000000">
                <v:path arrowok="t"/>
              </v:shape>
            </v:group>
            <v:group style="position:absolute;left:6331;top:5283;width:10;height:2" coordorigin="6331,5283" coordsize="10,2">
              <v:shape style="position:absolute;left:6331;top:5283;width:10;height:2" coordorigin="6331,5283" coordsize="10,0" path="m6331,5283l6341,5283e" filled="false" stroked="true" strokeweight=".48pt" strokecolor="#000000">
                <v:path arrowok="t"/>
              </v:shape>
            </v:group>
            <v:group style="position:absolute;left:6350;top:5283;width:10;height:2" coordorigin="6350,5283" coordsize="10,2">
              <v:shape style="position:absolute;left:6350;top:5283;width:10;height:2" coordorigin="6350,5283" coordsize="10,0" path="m6350,5283l6360,5283e" filled="false" stroked="true" strokeweight=".48pt" strokecolor="#000000">
                <v:path arrowok="t"/>
              </v:shape>
            </v:group>
            <v:group style="position:absolute;left:6370;top:5283;width:10;height:2" coordorigin="6370,5283" coordsize="10,2">
              <v:shape style="position:absolute;left:6370;top:5283;width:10;height:2" coordorigin="6370,5283" coordsize="10,0" path="m6370,5283l6379,5283e" filled="false" stroked="true" strokeweight=".48pt" strokecolor="#000000">
                <v:path arrowok="t"/>
              </v:shape>
            </v:group>
            <v:group style="position:absolute;left:6389;top:5283;width:10;height:2" coordorigin="6389,5283" coordsize="10,2">
              <v:shape style="position:absolute;left:6389;top:5283;width:10;height:2" coordorigin="6389,5283" coordsize="10,0" path="m6389,5283l6398,5283e" filled="false" stroked="true" strokeweight=".48pt" strokecolor="#000000">
                <v:path arrowok="t"/>
              </v:shape>
            </v:group>
            <v:group style="position:absolute;left:6408;top:5283;width:10;height:2" coordorigin="6408,5283" coordsize="10,2">
              <v:shape style="position:absolute;left:6408;top:5283;width:10;height:2" coordorigin="6408,5283" coordsize="10,0" path="m6408,5283l6418,5283e" filled="false" stroked="true" strokeweight=".48pt" strokecolor="#000000">
                <v:path arrowok="t"/>
              </v:shape>
            </v:group>
            <v:group style="position:absolute;left:6427;top:5283;width:10;height:2" coordorigin="6427,5283" coordsize="10,2">
              <v:shape style="position:absolute;left:6427;top:5283;width:10;height:2" coordorigin="6427,5283" coordsize="10,0" path="m6427,5283l6437,5283e" filled="false" stroked="true" strokeweight=".48pt" strokecolor="#000000">
                <v:path arrowok="t"/>
              </v:shape>
            </v:group>
            <v:group style="position:absolute;left:6446;top:5283;width:10;height:2" coordorigin="6446,5283" coordsize="10,2">
              <v:shape style="position:absolute;left:6446;top:5283;width:10;height:2" coordorigin="6446,5283" coordsize="10,0" path="m6446,5283l6456,5283e" filled="false" stroked="true" strokeweight=".48pt" strokecolor="#000000">
                <v:path arrowok="t"/>
              </v:shape>
            </v:group>
            <v:group style="position:absolute;left:6466;top:5283;width:10;height:2" coordorigin="6466,5283" coordsize="10,2">
              <v:shape style="position:absolute;left:6466;top:5283;width:10;height:2" coordorigin="6466,5283" coordsize="10,0" path="m6466,5283l6475,5283e" filled="false" stroked="true" strokeweight=".48pt" strokecolor="#000000">
                <v:path arrowok="t"/>
              </v:shape>
            </v:group>
            <v:group style="position:absolute;left:6485;top:5283;width:10;height:2" coordorigin="6485,5283" coordsize="10,2">
              <v:shape style="position:absolute;left:6485;top:5283;width:10;height:2" coordorigin="6485,5283" coordsize="10,0" path="m6485,5283l6494,5283e" filled="false" stroked="true" strokeweight=".48pt" strokecolor="#000000">
                <v:path arrowok="t"/>
              </v:shape>
            </v:group>
            <v:group style="position:absolute;left:6504;top:5283;width:10;height:2" coordorigin="6504,5283" coordsize="10,2">
              <v:shape style="position:absolute;left:6504;top:5283;width:10;height:2" coordorigin="6504,5283" coordsize="10,0" path="m6504,5283l6514,5283e" filled="false" stroked="true" strokeweight=".48pt" strokecolor="#000000">
                <v:path arrowok="t"/>
              </v:shape>
            </v:group>
            <v:group style="position:absolute;left:6523;top:5283;width:10;height:2" coordorigin="6523,5283" coordsize="10,2">
              <v:shape style="position:absolute;left:6523;top:5283;width:10;height:2" coordorigin="6523,5283" coordsize="10,0" path="m6523,5283l6533,5283e" filled="false" stroked="true" strokeweight=".48pt" strokecolor="#000000">
                <v:path arrowok="t"/>
              </v:shape>
            </v:group>
            <v:group style="position:absolute;left:6542;top:5283;width:10;height:2" coordorigin="6542,5283" coordsize="10,2">
              <v:shape style="position:absolute;left:6542;top:5283;width:10;height:2" coordorigin="6542,5283" coordsize="10,0" path="m6542,5283l6552,5283e" filled="false" stroked="true" strokeweight=".48pt" strokecolor="#000000">
                <v:path arrowok="t"/>
              </v:shape>
            </v:group>
            <v:group style="position:absolute;left:6562;top:5283;width:10;height:2" coordorigin="6562,5283" coordsize="10,2">
              <v:shape style="position:absolute;left:6562;top:5283;width:10;height:2" coordorigin="6562,5283" coordsize="10,0" path="m6562,5283l6571,5283e" filled="false" stroked="true" strokeweight=".48pt" strokecolor="#000000">
                <v:path arrowok="t"/>
              </v:shape>
            </v:group>
            <v:group style="position:absolute;left:6581;top:5283;width:10;height:2" coordorigin="6581,5283" coordsize="10,2">
              <v:shape style="position:absolute;left:6581;top:5283;width:10;height:2" coordorigin="6581,5283" coordsize="10,0" path="m6581,5283l6590,5283e" filled="false" stroked="true" strokeweight=".48pt" strokecolor="#000000">
                <v:path arrowok="t"/>
              </v:shape>
            </v:group>
            <v:group style="position:absolute;left:6600;top:5283;width:10;height:2" coordorigin="6600,5283" coordsize="10,2">
              <v:shape style="position:absolute;left:6600;top:5283;width:10;height:2" coordorigin="6600,5283" coordsize="10,0" path="m6600,5283l6610,5283e" filled="false" stroked="true" strokeweight=".48pt" strokecolor="#000000">
                <v:path arrowok="t"/>
              </v:shape>
            </v:group>
            <v:group style="position:absolute;left:6619;top:5283;width:10;height:2" coordorigin="6619,5283" coordsize="10,2">
              <v:shape style="position:absolute;left:6619;top:5283;width:10;height:2" coordorigin="6619,5283" coordsize="10,0" path="m6619,5283l6629,5283e" filled="false" stroked="true" strokeweight=".48pt" strokecolor="#000000">
                <v:path arrowok="t"/>
              </v:shape>
            </v:group>
            <v:group style="position:absolute;left:6638;top:5283;width:10;height:2" coordorigin="6638,5283" coordsize="10,2">
              <v:shape style="position:absolute;left:6638;top:5283;width:10;height:2" coordorigin="6638,5283" coordsize="10,0" path="m6638,5283l6648,5283e" filled="false" stroked="true" strokeweight=".48pt" strokecolor="#000000">
                <v:path arrowok="t"/>
              </v:shape>
            </v:group>
            <v:group style="position:absolute;left:6658;top:5283;width:10;height:2" coordorigin="6658,5283" coordsize="10,2">
              <v:shape style="position:absolute;left:6658;top:5283;width:10;height:2" coordorigin="6658,5283" coordsize="10,0" path="m6658,5283l6667,5283e" filled="false" stroked="true" strokeweight=".48pt" strokecolor="#000000">
                <v:path arrowok="t"/>
              </v:shape>
            </v:group>
            <v:group style="position:absolute;left:6677;top:5283;width:10;height:2" coordorigin="6677,5283" coordsize="10,2">
              <v:shape style="position:absolute;left:6677;top:5283;width:10;height:2" coordorigin="6677,5283" coordsize="10,0" path="m6677,5283l6686,5283e" filled="false" stroked="true" strokeweight=".48pt" strokecolor="#000000">
                <v:path arrowok="t"/>
              </v:shape>
            </v:group>
            <v:group style="position:absolute;left:6696;top:5283;width:10;height:2" coordorigin="6696,5283" coordsize="10,2">
              <v:shape style="position:absolute;left:6696;top:5283;width:10;height:2" coordorigin="6696,5283" coordsize="10,0" path="m6696,5283l6706,5283e" filled="false" stroked="true" strokeweight=".48pt" strokecolor="#000000">
                <v:path arrowok="t"/>
              </v:shape>
            </v:group>
            <v:group style="position:absolute;left:6715;top:5283;width:10;height:2" coordorigin="6715,5283" coordsize="10,2">
              <v:shape style="position:absolute;left:6715;top:5283;width:10;height:2" coordorigin="6715,5283" coordsize="10,0" path="m6715,5283l6725,5283e" filled="false" stroked="true" strokeweight=".48pt" strokecolor="#000000">
                <v:path arrowok="t"/>
              </v:shape>
            </v:group>
            <v:group style="position:absolute;left:6734;top:5283;width:10;height:2" coordorigin="6734,5283" coordsize="10,2">
              <v:shape style="position:absolute;left:6734;top:5283;width:10;height:2" coordorigin="6734,5283" coordsize="10,0" path="m6734,5283l6744,5283e" filled="false" stroked="true" strokeweight=".48pt" strokecolor="#000000">
                <v:path arrowok="t"/>
              </v:shape>
            </v:group>
            <v:group style="position:absolute;left:6754;top:5283;width:10;height:2" coordorigin="6754,5283" coordsize="10,2">
              <v:shape style="position:absolute;left:6754;top:5283;width:10;height:2" coordorigin="6754,5283" coordsize="10,0" path="m6754,5283l6763,5283e" filled="false" stroked="true" strokeweight=".48pt" strokecolor="#000000">
                <v:path arrowok="t"/>
              </v:shape>
            </v:group>
            <v:group style="position:absolute;left:6773;top:5283;width:10;height:2" coordorigin="6773,5283" coordsize="10,2">
              <v:shape style="position:absolute;left:6773;top:5283;width:10;height:2" coordorigin="6773,5283" coordsize="10,0" path="m6773,5283l6782,5283e" filled="false" stroked="true" strokeweight=".48pt" strokecolor="#000000">
                <v:path arrowok="t"/>
              </v:shape>
            </v:group>
            <v:group style="position:absolute;left:6792;top:5283;width:10;height:2" coordorigin="6792,5283" coordsize="10,2">
              <v:shape style="position:absolute;left:6792;top:5283;width:10;height:2" coordorigin="6792,5283" coordsize="10,0" path="m6792,5283l6802,5283e" filled="false" stroked="true" strokeweight=".48pt" strokecolor="#000000">
                <v:path arrowok="t"/>
              </v:shape>
            </v:group>
            <v:group style="position:absolute;left:6811;top:5283;width:10;height:2" coordorigin="6811,5283" coordsize="10,2">
              <v:shape style="position:absolute;left:6811;top:5283;width:10;height:2" coordorigin="6811,5283" coordsize="10,0" path="m6811,5283l6821,5283e" filled="false" stroked="true" strokeweight=".48pt" strokecolor="#000000">
                <v:path arrowok="t"/>
              </v:shape>
            </v:group>
            <v:group style="position:absolute;left:6830;top:5283;width:10;height:2" coordorigin="6830,5283" coordsize="10,2">
              <v:shape style="position:absolute;left:6830;top:5283;width:10;height:2" coordorigin="6830,5283" coordsize="10,0" path="m6830,5283l6840,5283e" filled="false" stroked="true" strokeweight=".48pt" strokecolor="#000000">
                <v:path arrowok="t"/>
              </v:shape>
            </v:group>
            <v:group style="position:absolute;left:6850;top:5283;width:10;height:2" coordorigin="6850,5283" coordsize="10,2">
              <v:shape style="position:absolute;left:6850;top:5283;width:10;height:2" coordorigin="6850,5283" coordsize="10,0" path="m6850,5283l6859,5283e" filled="false" stroked="true" strokeweight=".48pt" strokecolor="#000000">
                <v:path arrowok="t"/>
              </v:shape>
            </v:group>
            <v:group style="position:absolute;left:6869;top:5283;width:10;height:2" coordorigin="6869,5283" coordsize="10,2">
              <v:shape style="position:absolute;left:6869;top:5283;width:10;height:2" coordorigin="6869,5283" coordsize="10,0" path="m6869,5283l6878,5283e" filled="false" stroked="true" strokeweight=".48pt" strokecolor="#000000">
                <v:path arrowok="t"/>
              </v:shape>
            </v:group>
            <v:group style="position:absolute;left:6888;top:5283;width:10;height:2" coordorigin="6888,5283" coordsize="10,2">
              <v:shape style="position:absolute;left:6888;top:5283;width:10;height:2" coordorigin="6888,5283" coordsize="10,0" path="m6888,5283l6898,5283e" filled="false" stroked="true" strokeweight=".48pt" strokecolor="#000000">
                <v:path arrowok="t"/>
              </v:shape>
            </v:group>
            <v:group style="position:absolute;left:6907;top:5283;width:10;height:2" coordorigin="6907,5283" coordsize="10,2">
              <v:shape style="position:absolute;left:6907;top:5283;width:10;height:2" coordorigin="6907,5283" coordsize="10,0" path="m6907,5283l6917,5283e" filled="false" stroked="true" strokeweight=".48pt" strokecolor="#000000">
                <v:path arrowok="t"/>
              </v:shape>
            </v:group>
            <v:group style="position:absolute;left:6926;top:5283;width:10;height:2" coordorigin="6926,5283" coordsize="10,2">
              <v:shape style="position:absolute;left:6926;top:5283;width:10;height:2" coordorigin="6926,5283" coordsize="10,0" path="m6926,5283l6936,5283e" filled="false" stroked="true" strokeweight=".48pt" strokecolor="#000000">
                <v:path arrowok="t"/>
              </v:shape>
            </v:group>
            <v:group style="position:absolute;left:6946;top:5283;width:10;height:2" coordorigin="6946,5283" coordsize="10,2">
              <v:shape style="position:absolute;left:6946;top:5283;width:10;height:2" coordorigin="6946,5283" coordsize="10,0" path="m6946,5283l6955,5283e" filled="false" stroked="true" strokeweight=".48pt" strokecolor="#000000">
                <v:path arrowok="t"/>
              </v:shape>
            </v:group>
            <v:group style="position:absolute;left:6965;top:5283;width:10;height:2" coordorigin="6965,5283" coordsize="10,2">
              <v:shape style="position:absolute;left:6965;top:5283;width:10;height:2" coordorigin="6965,5283" coordsize="10,0" path="m6965,5283l6974,5283e" filled="false" stroked="true" strokeweight=".48pt" strokecolor="#000000">
                <v:path arrowok="t"/>
              </v:shape>
            </v:group>
            <v:group style="position:absolute;left:6984;top:5283;width:10;height:2" coordorigin="6984,5283" coordsize="10,2">
              <v:shape style="position:absolute;left:6984;top:5283;width:10;height:2" coordorigin="6984,5283" coordsize="10,0" path="m6984,5283l6994,5283e" filled="false" stroked="true" strokeweight=".48pt" strokecolor="#000000">
                <v:path arrowok="t"/>
              </v:shape>
            </v:group>
            <v:group style="position:absolute;left:7003;top:5283;width:10;height:2" coordorigin="7003,5283" coordsize="10,2">
              <v:shape style="position:absolute;left:7003;top:5283;width:10;height:2" coordorigin="7003,5283" coordsize="10,0" path="m7003,5283l7013,5283e" filled="false" stroked="true" strokeweight=".48pt" strokecolor="#000000">
                <v:path arrowok="t"/>
              </v:shape>
            </v:group>
            <v:group style="position:absolute;left:7022;top:5283;width:10;height:2" coordorigin="7022,5283" coordsize="10,2">
              <v:shape style="position:absolute;left:7022;top:5283;width:10;height:2" coordorigin="7022,5283" coordsize="10,0" path="m7022,5283l7032,5283e" filled="false" stroked="true" strokeweight=".48pt" strokecolor="#000000">
                <v:path arrowok="t"/>
              </v:shape>
            </v:group>
            <v:group style="position:absolute;left:7042;top:5283;width:10;height:2" coordorigin="7042,5283" coordsize="10,2">
              <v:shape style="position:absolute;left:7042;top:5283;width:10;height:2" coordorigin="7042,5283" coordsize="10,0" path="m7042,5283l7051,5283e" filled="false" stroked="true" strokeweight=".48pt" strokecolor="#000000">
                <v:path arrowok="t"/>
              </v:shape>
            </v:group>
            <v:group style="position:absolute;left:7061;top:5283;width:10;height:2" coordorigin="7061,5283" coordsize="10,2">
              <v:shape style="position:absolute;left:7061;top:5283;width:10;height:2" coordorigin="7061,5283" coordsize="10,0" path="m7061,5283l7070,5283e" filled="false" stroked="true" strokeweight=".48pt" strokecolor="#000000">
                <v:path arrowok="t"/>
              </v:shape>
            </v:group>
            <v:group style="position:absolute;left:7080;top:5283;width:10;height:2" coordorigin="7080,5283" coordsize="10,2">
              <v:shape style="position:absolute;left:7080;top:5283;width:10;height:2" coordorigin="7080,5283" coordsize="10,0" path="m7080,5283l7090,5283e" filled="false" stroked="true" strokeweight=".48pt" strokecolor="#000000">
                <v:path arrowok="t"/>
              </v:shape>
            </v:group>
            <v:group style="position:absolute;left:7099;top:5283;width:10;height:2" coordorigin="7099,5283" coordsize="10,2">
              <v:shape style="position:absolute;left:7099;top:5283;width:10;height:2" coordorigin="7099,5283" coordsize="10,0" path="m7099,5283l7109,5283e" filled="false" stroked="true" strokeweight=".48pt" strokecolor="#000000">
                <v:path arrowok="t"/>
              </v:shape>
            </v:group>
            <v:group style="position:absolute;left:7118;top:5283;width:10;height:2" coordorigin="7118,5283" coordsize="10,2">
              <v:shape style="position:absolute;left:7118;top:5283;width:10;height:2" coordorigin="7118,5283" coordsize="10,0" path="m7118,5283l7128,5283e" filled="false" stroked="true" strokeweight=".48pt" strokecolor="#000000">
                <v:path arrowok="t"/>
              </v:shape>
            </v:group>
            <v:group style="position:absolute;left:7138;top:5283;width:10;height:2" coordorigin="7138,5283" coordsize="10,2">
              <v:shape style="position:absolute;left:7138;top:5283;width:10;height:2" coordorigin="7138,5283" coordsize="10,0" path="m7138,5283l7147,5283e" filled="false" stroked="true" strokeweight=".48pt" strokecolor="#000000">
                <v:path arrowok="t"/>
              </v:shape>
            </v:group>
            <v:group style="position:absolute;left:7157;top:5283;width:10;height:2" coordorigin="7157,5283" coordsize="10,2">
              <v:shape style="position:absolute;left:7157;top:5283;width:10;height:2" coordorigin="7157,5283" coordsize="10,0" path="m7157,5283l7166,5283e" filled="false" stroked="true" strokeweight=".48pt" strokecolor="#000000">
                <v:path arrowok="t"/>
              </v:shape>
            </v:group>
            <v:group style="position:absolute;left:7176;top:5283;width:10;height:2" coordorigin="7176,5283" coordsize="10,2">
              <v:shape style="position:absolute;left:7176;top:5283;width:10;height:2" coordorigin="7176,5283" coordsize="10,0" path="m7176,5283l7186,5283e" filled="false" stroked="true" strokeweight=".48pt" strokecolor="#000000">
                <v:path arrowok="t"/>
              </v:shape>
            </v:group>
            <v:group style="position:absolute;left:7195;top:5283;width:10;height:2" coordorigin="7195,5283" coordsize="10,2">
              <v:shape style="position:absolute;left:7195;top:5283;width:10;height:2" coordorigin="7195,5283" coordsize="10,0" path="m7195,5283l7205,5283e" filled="false" stroked="true" strokeweight=".48pt" strokecolor="#000000">
                <v:path arrowok="t"/>
              </v:shape>
            </v:group>
            <v:group style="position:absolute;left:7214;top:5283;width:10;height:2" coordorigin="7214,5283" coordsize="10,2">
              <v:shape style="position:absolute;left:7214;top:5283;width:10;height:2" coordorigin="7214,5283" coordsize="10,0" path="m7214,5283l7224,5283e" filled="false" stroked="true" strokeweight=".48pt" strokecolor="#000000">
                <v:path arrowok="t"/>
              </v:shape>
            </v:group>
            <v:group style="position:absolute;left:7234;top:5283;width:10;height:2" coordorigin="7234,5283" coordsize="10,2">
              <v:shape style="position:absolute;left:7234;top:5283;width:10;height:2" coordorigin="7234,5283" coordsize="10,0" path="m7234,5283l7243,5283e" filled="false" stroked="true" strokeweight=".48pt" strokecolor="#000000">
                <v:path arrowok="t"/>
              </v:shape>
            </v:group>
            <v:group style="position:absolute;left:7253;top:5283;width:10;height:2" coordorigin="7253,5283" coordsize="10,2">
              <v:shape style="position:absolute;left:7253;top:5283;width:10;height:2" coordorigin="7253,5283" coordsize="10,0" path="m7253,5283l7262,5283e" filled="false" stroked="true" strokeweight=".48pt" strokecolor="#000000">
                <v:path arrowok="t"/>
              </v:shape>
            </v:group>
            <v:group style="position:absolute;left:7272;top:5283;width:10;height:2" coordorigin="7272,5283" coordsize="10,2">
              <v:shape style="position:absolute;left:7272;top:5283;width:10;height:2" coordorigin="7272,5283" coordsize="10,0" path="m7272,5283l7282,5283e" filled="false" stroked="true" strokeweight=".48pt" strokecolor="#000000">
                <v:path arrowok="t"/>
              </v:shape>
            </v:group>
            <v:group style="position:absolute;left:7291;top:5283;width:10;height:2" coordorigin="7291,5283" coordsize="10,2">
              <v:shape style="position:absolute;left:7291;top:5283;width:10;height:2" coordorigin="7291,5283" coordsize="10,0" path="m7291,5283l7301,5283e" filled="false" stroked="true" strokeweight=".48pt" strokecolor="#000000">
                <v:path arrowok="t"/>
              </v:shape>
            </v:group>
            <v:group style="position:absolute;left:7310;top:5283;width:10;height:2" coordorigin="7310,5283" coordsize="10,2">
              <v:shape style="position:absolute;left:7310;top:5283;width:10;height:2" coordorigin="7310,5283" coordsize="10,0" path="m7310,5283l7320,5283e" filled="false" stroked="true" strokeweight=".48pt" strokecolor="#000000">
                <v:path arrowok="t"/>
              </v:shape>
            </v:group>
            <v:group style="position:absolute;left:7330;top:5283;width:10;height:2" coordorigin="7330,5283" coordsize="10,2">
              <v:shape style="position:absolute;left:7330;top:5283;width:10;height:2" coordorigin="7330,5283" coordsize="10,0" path="m7330,5283l7339,5283e" filled="false" stroked="true" strokeweight=".48pt" strokecolor="#000000">
                <v:path arrowok="t"/>
              </v:shape>
            </v:group>
            <v:group style="position:absolute;left:7349;top:5283;width:10;height:2" coordorigin="7349,5283" coordsize="10,2">
              <v:shape style="position:absolute;left:7349;top:5283;width:10;height:2" coordorigin="7349,5283" coordsize="10,0" path="m7349,5283l7358,5283e" filled="false" stroked="true" strokeweight=".48pt" strokecolor="#000000">
                <v:path arrowok="t"/>
              </v:shape>
            </v:group>
            <v:group style="position:absolute;left:7368;top:5283;width:10;height:2" coordorigin="7368,5283" coordsize="10,2">
              <v:shape style="position:absolute;left:7368;top:5283;width:10;height:2" coordorigin="7368,5283" coordsize="10,0" path="m7368,5283l7378,5283e" filled="false" stroked="true" strokeweight=".48pt" strokecolor="#000000">
                <v:path arrowok="t"/>
              </v:shape>
            </v:group>
            <v:group style="position:absolute;left:7387;top:5283;width:10;height:2" coordorigin="7387,5283" coordsize="10,2">
              <v:shape style="position:absolute;left:7387;top:5283;width:10;height:2" coordorigin="7387,5283" coordsize="10,0" path="m7387,5283l7397,5283e" filled="false" stroked="true" strokeweight=".48pt" strokecolor="#000000">
                <v:path arrowok="t"/>
              </v:shape>
            </v:group>
            <v:group style="position:absolute;left:7406;top:5283;width:10;height:2" coordorigin="7406,5283" coordsize="10,2">
              <v:shape style="position:absolute;left:7406;top:5283;width:10;height:2" coordorigin="7406,5283" coordsize="10,0" path="m7406,5283l7416,5283e" filled="false" stroked="true" strokeweight=".48pt" strokecolor="#000000">
                <v:path arrowok="t"/>
              </v:shape>
            </v:group>
            <v:group style="position:absolute;left:7426;top:5283;width:10;height:2" coordorigin="7426,5283" coordsize="10,2">
              <v:shape style="position:absolute;left:7426;top:5283;width:10;height:2" coordorigin="7426,5283" coordsize="10,0" path="m7426,5283l7435,5283e" filled="false" stroked="true" strokeweight=".48pt" strokecolor="#000000">
                <v:path arrowok="t"/>
              </v:shape>
            </v:group>
            <v:group style="position:absolute;left:7445;top:5283;width:10;height:2" coordorigin="7445,5283" coordsize="10,2">
              <v:shape style="position:absolute;left:7445;top:5283;width:10;height:2" coordorigin="7445,5283" coordsize="10,0" path="m7445,5283l7454,5283e" filled="false" stroked="true" strokeweight=".48pt" strokecolor="#000000">
                <v:path arrowok="t"/>
              </v:shape>
            </v:group>
            <v:group style="position:absolute;left:7464;top:5283;width:10;height:2" coordorigin="7464,5283" coordsize="10,2">
              <v:shape style="position:absolute;left:7464;top:5283;width:10;height:2" coordorigin="7464,5283" coordsize="10,0" path="m7464,5283l7474,5283e" filled="false" stroked="true" strokeweight=".48pt" strokecolor="#000000">
                <v:path arrowok="t"/>
              </v:shape>
            </v:group>
            <v:group style="position:absolute;left:7483;top:5283;width:10;height:2" coordorigin="7483,5283" coordsize="10,2">
              <v:shape style="position:absolute;left:7483;top:5283;width:10;height:2" coordorigin="7483,5283" coordsize="10,0" path="m7483,5283l7493,5283e" filled="false" stroked="true" strokeweight=".48pt" strokecolor="#000000">
                <v:path arrowok="t"/>
              </v:shape>
            </v:group>
            <v:group style="position:absolute;left:7502;top:5283;width:10;height:2" coordorigin="7502,5283" coordsize="10,2">
              <v:shape style="position:absolute;left:7502;top:5283;width:10;height:2" coordorigin="7502,5283" coordsize="10,0" path="m7502,5283l7512,5283e" filled="false" stroked="true" strokeweight=".48pt" strokecolor="#000000">
                <v:path arrowok="t"/>
              </v:shape>
            </v:group>
            <v:group style="position:absolute;left:7522;top:5283;width:10;height:2" coordorigin="7522,5283" coordsize="10,2">
              <v:shape style="position:absolute;left:7522;top:5283;width:10;height:2" coordorigin="7522,5283" coordsize="10,0" path="m7522,5283l7531,5283e" filled="false" stroked="true" strokeweight=".48pt" strokecolor="#000000">
                <v:path arrowok="t"/>
              </v:shape>
            </v:group>
            <v:group style="position:absolute;left:7541;top:5283;width:10;height:2" coordorigin="7541,5283" coordsize="10,2">
              <v:shape style="position:absolute;left:7541;top:5283;width:10;height:2" coordorigin="7541,5283" coordsize="10,0" path="m7541,5283l7550,5283e" filled="false" stroked="true" strokeweight=".48pt" strokecolor="#000000">
                <v:path arrowok="t"/>
              </v:shape>
            </v:group>
            <v:group style="position:absolute;left:7560;top:5283;width:10;height:2" coordorigin="7560,5283" coordsize="10,2">
              <v:shape style="position:absolute;left:7560;top:5283;width:10;height:2" coordorigin="7560,5283" coordsize="10,0" path="m7560,5283l7570,5283e" filled="false" stroked="true" strokeweight=".48pt" strokecolor="#000000">
                <v:path arrowok="t"/>
              </v:shape>
            </v:group>
            <v:group style="position:absolute;left:7579;top:5283;width:10;height:2" coordorigin="7579,5283" coordsize="10,2">
              <v:shape style="position:absolute;left:7579;top:5283;width:10;height:2" coordorigin="7579,5283" coordsize="10,0" path="m7579,5283l7589,5283e" filled="false" stroked="true" strokeweight=".48pt" strokecolor="#000000">
                <v:path arrowok="t"/>
              </v:shape>
            </v:group>
            <v:group style="position:absolute;left:7598;top:5283;width:10;height:2" coordorigin="7598,5283" coordsize="10,2">
              <v:shape style="position:absolute;left:7598;top:5283;width:10;height:2" coordorigin="7598,5283" coordsize="10,0" path="m7598,5283l7608,5283e" filled="false" stroked="true" strokeweight=".48pt" strokecolor="#000000">
                <v:path arrowok="t"/>
              </v:shape>
            </v:group>
            <v:group style="position:absolute;left:7618;top:5283;width:10;height:2" coordorigin="7618,5283" coordsize="10,2">
              <v:shape style="position:absolute;left:7618;top:5283;width:10;height:2" coordorigin="7618,5283" coordsize="10,0" path="m7618,5283l7627,5283e" filled="false" stroked="true" strokeweight=".48pt" strokecolor="#000000">
                <v:path arrowok="t"/>
              </v:shape>
            </v:group>
            <v:group style="position:absolute;left:7637;top:5283;width:10;height:2" coordorigin="7637,5283" coordsize="10,2">
              <v:shape style="position:absolute;left:7637;top:5283;width:10;height:2" coordorigin="7637,5283" coordsize="10,0" path="m7637,5283l7646,5283e" filled="false" stroked="true" strokeweight=".48pt" strokecolor="#000000">
                <v:path arrowok="t"/>
              </v:shape>
            </v:group>
            <v:group style="position:absolute;left:7656;top:5283;width:10;height:2" coordorigin="7656,5283" coordsize="10,2">
              <v:shape style="position:absolute;left:7656;top:5283;width:10;height:2" coordorigin="7656,5283" coordsize="10,0" path="m7656,5283l7666,5283e" filled="false" stroked="true" strokeweight=".48pt" strokecolor="#000000">
                <v:path arrowok="t"/>
              </v:shape>
            </v:group>
            <v:group style="position:absolute;left:7675;top:5283;width:10;height:2" coordorigin="7675,5283" coordsize="10,2">
              <v:shape style="position:absolute;left:7675;top:5283;width:10;height:2" coordorigin="7675,5283" coordsize="10,0" path="m7675,5283l7685,5283e" filled="false" stroked="true" strokeweight=".48pt" strokecolor="#000000">
                <v:path arrowok="t"/>
              </v:shape>
            </v:group>
            <v:group style="position:absolute;left:7694;top:5283;width:10;height:2" coordorigin="7694,5283" coordsize="10,2">
              <v:shape style="position:absolute;left:7694;top:5283;width:10;height:2" coordorigin="7694,5283" coordsize="10,0" path="m7694,5283l7704,5283e" filled="false" stroked="true" strokeweight=".48pt" strokecolor="#000000">
                <v:path arrowok="t"/>
              </v:shape>
            </v:group>
            <v:group style="position:absolute;left:7714;top:5283;width:10;height:2" coordorigin="7714,5283" coordsize="10,2">
              <v:shape style="position:absolute;left:7714;top:5283;width:10;height:2" coordorigin="7714,5283" coordsize="10,0" path="m7714,5283l7723,5283e" filled="false" stroked="true" strokeweight=".48pt" strokecolor="#000000">
                <v:path arrowok="t"/>
              </v:shape>
            </v:group>
            <v:group style="position:absolute;left:7733;top:5283;width:10;height:2" coordorigin="7733,5283" coordsize="10,2">
              <v:shape style="position:absolute;left:7733;top:5283;width:10;height:2" coordorigin="7733,5283" coordsize="10,0" path="m7733,5283l7742,5283e" filled="false" stroked="true" strokeweight=".48pt" strokecolor="#000000">
                <v:path arrowok="t"/>
              </v:shape>
            </v:group>
            <v:group style="position:absolute;left:7752;top:5283;width:10;height:2" coordorigin="7752,5283" coordsize="10,2">
              <v:shape style="position:absolute;left:7752;top:5283;width:10;height:2" coordorigin="7752,5283" coordsize="10,0" path="m7752,5283l7762,5283e" filled="false" stroked="true" strokeweight=".48pt" strokecolor="#000000">
                <v:path arrowok="t"/>
              </v:shape>
            </v:group>
            <v:group style="position:absolute;left:7771;top:5283;width:10;height:2" coordorigin="7771,5283" coordsize="10,2">
              <v:shape style="position:absolute;left:7771;top:5283;width:10;height:2" coordorigin="7771,5283" coordsize="10,0" path="m7771,5283l7781,5283e" filled="false" stroked="true" strokeweight=".48pt" strokecolor="#000000">
                <v:path arrowok="t"/>
              </v:shape>
            </v:group>
            <v:group style="position:absolute;left:7790;top:5283;width:10;height:2" coordorigin="7790,5283" coordsize="10,2">
              <v:shape style="position:absolute;left:7790;top:5283;width:10;height:2" coordorigin="7790,5283" coordsize="10,0" path="m7790,5283l7800,5283e" filled="false" stroked="true" strokeweight=".48pt" strokecolor="#000000">
                <v:path arrowok="t"/>
              </v:shape>
            </v:group>
            <v:group style="position:absolute;left:7810;top:5283;width:10;height:2" coordorigin="7810,5283" coordsize="10,2">
              <v:shape style="position:absolute;left:7810;top:5283;width:10;height:2" coordorigin="7810,5283" coordsize="10,0" path="m7810,5283l7819,5283e" filled="false" stroked="true" strokeweight=".48pt" strokecolor="#000000">
                <v:path arrowok="t"/>
              </v:shape>
            </v:group>
            <v:group style="position:absolute;left:7829;top:5283;width:10;height:2" coordorigin="7829,5283" coordsize="10,2">
              <v:shape style="position:absolute;left:7829;top:5283;width:10;height:2" coordorigin="7829,5283" coordsize="10,0" path="m7829,5283l7838,5283e" filled="false" stroked="true" strokeweight=".48pt" strokecolor="#000000">
                <v:path arrowok="t"/>
              </v:shape>
            </v:group>
            <v:group style="position:absolute;left:7848;top:5283;width:10;height:2" coordorigin="7848,5283" coordsize="10,2">
              <v:shape style="position:absolute;left:7848;top:5283;width:10;height:2" coordorigin="7848,5283" coordsize="10,0" path="m7848,5283l7858,5283e" filled="false" stroked="true" strokeweight=".48pt" strokecolor="#000000">
                <v:path arrowok="t"/>
              </v:shape>
            </v:group>
            <v:group style="position:absolute;left:7867;top:5283;width:10;height:2" coordorigin="7867,5283" coordsize="10,2">
              <v:shape style="position:absolute;left:7867;top:5283;width:10;height:2" coordorigin="7867,5283" coordsize="10,0" path="m7867,5283l7877,5283e" filled="false" stroked="true" strokeweight=".48pt" strokecolor="#000000">
                <v:path arrowok="t"/>
              </v:shape>
            </v:group>
            <v:group style="position:absolute;left:7886;top:5283;width:10;height:2" coordorigin="7886,5283" coordsize="10,2">
              <v:shape style="position:absolute;left:7886;top:5283;width:10;height:2" coordorigin="7886,5283" coordsize="10,0" path="m7886,5283l7896,5283e" filled="false" stroked="true" strokeweight=".48pt" strokecolor="#000000">
                <v:path arrowok="t"/>
              </v:shape>
            </v:group>
            <v:group style="position:absolute;left:7906;top:5283;width:10;height:2" coordorigin="7906,5283" coordsize="10,2">
              <v:shape style="position:absolute;left:7906;top:5283;width:10;height:2" coordorigin="7906,5283" coordsize="10,0" path="m7906,5283l7915,5283e" filled="false" stroked="true" strokeweight=".48pt" strokecolor="#000000">
                <v:path arrowok="t"/>
              </v:shape>
            </v:group>
            <v:group style="position:absolute;left:7925;top:5283;width:10;height:2" coordorigin="7925,5283" coordsize="10,2">
              <v:shape style="position:absolute;left:7925;top:5283;width:10;height:2" coordorigin="7925,5283" coordsize="10,0" path="m7925,5283l7934,5283e" filled="false" stroked="true" strokeweight=".48pt" strokecolor="#000000">
                <v:path arrowok="t"/>
              </v:shape>
            </v:group>
            <v:group style="position:absolute;left:7944;top:5283;width:10;height:2" coordorigin="7944,5283" coordsize="10,2">
              <v:shape style="position:absolute;left:7944;top:5283;width:10;height:2" coordorigin="7944,5283" coordsize="10,0" path="m7944,5283l7954,5283e" filled="false" stroked="true" strokeweight=".48pt" strokecolor="#000000">
                <v:path arrowok="t"/>
              </v:shape>
            </v:group>
            <v:group style="position:absolute;left:7963;top:5283;width:10;height:2" coordorigin="7963,5283" coordsize="10,2">
              <v:shape style="position:absolute;left:7963;top:5283;width:10;height:2" coordorigin="7963,5283" coordsize="10,0" path="m7963,5283l7973,5283e" filled="false" stroked="true" strokeweight=".48pt" strokecolor="#000000">
                <v:path arrowok="t"/>
              </v:shape>
            </v:group>
            <v:group style="position:absolute;left:7982;top:5283;width:10;height:2" coordorigin="7982,5283" coordsize="10,2">
              <v:shape style="position:absolute;left:7982;top:5283;width:10;height:2" coordorigin="7982,5283" coordsize="10,0" path="m7982,5283l7992,5283e" filled="false" stroked="true" strokeweight=".48pt" strokecolor="#000000">
                <v:path arrowok="t"/>
              </v:shape>
            </v:group>
            <v:group style="position:absolute;left:8002;top:5283;width:10;height:2" coordorigin="8002,5283" coordsize="10,2">
              <v:shape style="position:absolute;left:8002;top:5283;width:10;height:2" coordorigin="8002,5283" coordsize="10,0" path="m8002,5283l8011,5283e" filled="false" stroked="true" strokeweight=".48pt" strokecolor="#000000">
                <v:path arrowok="t"/>
              </v:shape>
            </v:group>
            <v:group style="position:absolute;left:8021;top:5283;width:10;height:2" coordorigin="8021,5283" coordsize="10,2">
              <v:shape style="position:absolute;left:8021;top:5283;width:10;height:2" coordorigin="8021,5283" coordsize="10,0" path="m8021,5283l8030,5283e" filled="false" stroked="true" strokeweight=".48pt" strokecolor="#000000">
                <v:path arrowok="t"/>
              </v:shape>
            </v:group>
            <v:group style="position:absolute;left:8040;top:5283;width:10;height:2" coordorigin="8040,5283" coordsize="10,2">
              <v:shape style="position:absolute;left:8040;top:5283;width:10;height:2" coordorigin="8040,5283" coordsize="10,0" path="m8040,5283l8050,5283e" filled="false" stroked="true" strokeweight=".48pt" strokecolor="#000000">
                <v:path arrowok="t"/>
              </v:shape>
            </v:group>
            <v:group style="position:absolute;left:8059;top:5283;width:10;height:2" coordorigin="8059,5283" coordsize="10,2">
              <v:shape style="position:absolute;left:8059;top:5283;width:10;height:2" coordorigin="8059,5283" coordsize="10,0" path="m8059,5283l8069,5283e" filled="false" stroked="true" strokeweight=".48pt" strokecolor="#000000">
                <v:path arrowok="t"/>
              </v:shape>
            </v:group>
            <v:group style="position:absolute;left:8078;top:5283;width:10;height:2" coordorigin="8078,5283" coordsize="10,2">
              <v:shape style="position:absolute;left:8078;top:5283;width:10;height:2" coordorigin="8078,5283" coordsize="10,0" path="m8078,5283l8088,5283e" filled="false" stroked="true" strokeweight=".48pt" strokecolor="#000000">
                <v:path arrowok="t"/>
              </v:shape>
            </v:group>
            <v:group style="position:absolute;left:8098;top:5283;width:10;height:2" coordorigin="8098,5283" coordsize="10,2">
              <v:shape style="position:absolute;left:8098;top:5283;width:10;height:2" coordorigin="8098,5283" coordsize="10,0" path="m8098,5283l8107,5283e" filled="false" stroked="true" strokeweight=".48pt" strokecolor="#000000">
                <v:path arrowok="t"/>
              </v:shape>
            </v:group>
            <v:group style="position:absolute;left:8117;top:5283;width:10;height:2" coordorigin="8117,5283" coordsize="10,2">
              <v:shape style="position:absolute;left:8117;top:5283;width:10;height:2" coordorigin="8117,5283" coordsize="10,0" path="m8117,5283l8126,5283e" filled="false" stroked="true" strokeweight=".48pt" strokecolor="#000000">
                <v:path arrowok="t"/>
              </v:shape>
            </v:group>
            <v:group style="position:absolute;left:8136;top:5283;width:10;height:2" coordorigin="8136,5283" coordsize="10,2">
              <v:shape style="position:absolute;left:8136;top:5283;width:10;height:2" coordorigin="8136,5283" coordsize="10,0" path="m8136,5283l8146,5283e" filled="false" stroked="true" strokeweight=".48pt" strokecolor="#000000">
                <v:path arrowok="t"/>
              </v:shape>
            </v:group>
            <v:group style="position:absolute;left:8155;top:5283;width:10;height:2" coordorigin="8155,5283" coordsize="10,2">
              <v:shape style="position:absolute;left:8155;top:5283;width:10;height:2" coordorigin="8155,5283" coordsize="10,0" path="m8155,5283l8165,5283e" filled="false" stroked="true" strokeweight=".48pt" strokecolor="#000000">
                <v:path arrowok="t"/>
              </v:shape>
            </v:group>
            <v:group style="position:absolute;left:8174;top:5283;width:10;height:2" coordorigin="8174,5283" coordsize="10,2">
              <v:shape style="position:absolute;left:8174;top:5283;width:10;height:2" coordorigin="8174,5283" coordsize="10,0" path="m8174,5283l8184,5283e" filled="false" stroked="true" strokeweight=".48pt" strokecolor="#000000">
                <v:path arrowok="t"/>
              </v:shape>
            </v:group>
            <v:group style="position:absolute;left:8194;top:5283;width:10;height:2" coordorigin="8194,5283" coordsize="10,2">
              <v:shape style="position:absolute;left:8194;top:5283;width:10;height:2" coordorigin="8194,5283" coordsize="10,0" path="m8194,5283l8203,5283e" filled="false" stroked="true" strokeweight=".48pt" strokecolor="#000000">
                <v:path arrowok="t"/>
              </v:shape>
            </v:group>
            <v:group style="position:absolute;left:8213;top:5283;width:10;height:2" coordorigin="8213,5283" coordsize="10,2">
              <v:shape style="position:absolute;left:8213;top:5283;width:10;height:2" coordorigin="8213,5283" coordsize="10,0" path="m8213,5283l8222,5283e" filled="false" stroked="true" strokeweight=".48pt" strokecolor="#000000">
                <v:path arrowok="t"/>
              </v:shape>
            </v:group>
            <v:group style="position:absolute;left:8232;top:5283;width:10;height:2" coordorigin="8232,5283" coordsize="10,2">
              <v:shape style="position:absolute;left:8232;top:5283;width:10;height:2" coordorigin="8232,5283" coordsize="10,0" path="m8232,5283l8242,5283e" filled="false" stroked="true" strokeweight=".48pt" strokecolor="#000000">
                <v:path arrowok="t"/>
              </v:shape>
            </v:group>
            <v:group style="position:absolute;left:8251;top:5283;width:10;height:2" coordorigin="8251,5283" coordsize="10,2">
              <v:shape style="position:absolute;left:8251;top:5283;width:10;height:2" coordorigin="8251,5283" coordsize="10,0" path="m8251,5283l8261,5283e" filled="false" stroked="true" strokeweight=".48pt" strokecolor="#000000">
                <v:path arrowok="t"/>
              </v:shape>
            </v:group>
            <v:group style="position:absolute;left:8270;top:5283;width:10;height:2" coordorigin="8270,5283" coordsize="10,2">
              <v:shape style="position:absolute;left:8270;top:5283;width:10;height:2" coordorigin="8270,5283" coordsize="10,0" path="m8270,5283l8280,5283e" filled="false" stroked="true" strokeweight=".48pt" strokecolor="#000000">
                <v:path arrowok="t"/>
              </v:shape>
            </v:group>
            <v:group style="position:absolute;left:8290;top:5283;width:10;height:2" coordorigin="8290,5283" coordsize="10,2">
              <v:shape style="position:absolute;left:8290;top:5283;width:10;height:2" coordorigin="8290,5283" coordsize="10,0" path="m8290,5283l8299,5283e" filled="false" stroked="true" strokeweight=".48pt" strokecolor="#000000">
                <v:path arrowok="t"/>
              </v:shape>
            </v:group>
            <v:group style="position:absolute;left:8309;top:5283;width:10;height:2" coordorigin="8309,5283" coordsize="10,2">
              <v:shape style="position:absolute;left:8309;top:5283;width:10;height:2" coordorigin="8309,5283" coordsize="10,0" path="m8309,5283l8318,5283e" filled="false" stroked="true" strokeweight=".48pt" strokecolor="#000000">
                <v:path arrowok="t"/>
              </v:shape>
            </v:group>
            <v:group style="position:absolute;left:8328;top:5283;width:10;height:2" coordorigin="8328,5283" coordsize="10,2">
              <v:shape style="position:absolute;left:8328;top:5283;width:10;height:2" coordorigin="8328,5283" coordsize="10,0" path="m8328,5283l8338,5283e" filled="false" stroked="true" strokeweight=".48pt" strokecolor="#000000">
                <v:path arrowok="t"/>
              </v:shape>
            </v:group>
            <v:group style="position:absolute;left:8347;top:5283;width:10;height:2" coordorigin="8347,5283" coordsize="10,2">
              <v:shape style="position:absolute;left:8347;top:5283;width:10;height:2" coordorigin="8347,5283" coordsize="10,0" path="m8347,5283l8357,5283e" filled="false" stroked="true" strokeweight=".48pt" strokecolor="#000000">
                <v:path arrowok="t"/>
              </v:shape>
            </v:group>
            <v:group style="position:absolute;left:8366;top:5283;width:10;height:2" coordorigin="8366,5283" coordsize="10,2">
              <v:shape style="position:absolute;left:8366;top:5283;width:10;height:2" coordorigin="8366,5283" coordsize="10,0" path="m8366,5283l8376,5283e" filled="false" stroked="true" strokeweight=".48pt" strokecolor="#000000">
                <v:path arrowok="t"/>
              </v:shape>
            </v:group>
            <v:group style="position:absolute;left:8386;top:5283;width:10;height:2" coordorigin="8386,5283" coordsize="10,2">
              <v:shape style="position:absolute;left:8386;top:5283;width:10;height:2" coordorigin="8386,5283" coordsize="10,0" path="m8386,5283l8395,5283e" filled="false" stroked="true" strokeweight=".48pt" strokecolor="#000000">
                <v:path arrowok="t"/>
              </v:shape>
            </v:group>
            <v:group style="position:absolute;left:8405;top:5283;width:10;height:2" coordorigin="8405,5283" coordsize="10,2">
              <v:shape style="position:absolute;left:8405;top:5283;width:10;height:2" coordorigin="8405,5283" coordsize="10,0" path="m8405,5283l8414,5283e" filled="false" stroked="true" strokeweight=".48pt" strokecolor="#000000">
                <v:path arrowok="t"/>
              </v:shape>
            </v:group>
            <v:group style="position:absolute;left:8424;top:5283;width:10;height:2" coordorigin="8424,5283" coordsize="10,2">
              <v:shape style="position:absolute;left:8424;top:5283;width:10;height:2" coordorigin="8424,5283" coordsize="10,0" path="m8424,5283l8434,5283e" filled="false" stroked="true" strokeweight=".48pt" strokecolor="#000000">
                <v:path arrowok="t"/>
              </v:shape>
            </v:group>
            <v:group style="position:absolute;left:8443;top:5283;width:10;height:2" coordorigin="8443,5283" coordsize="10,2">
              <v:shape style="position:absolute;left:8443;top:5283;width:10;height:2" coordorigin="8443,5283" coordsize="10,0" path="m8443,5283l8453,5283e" filled="false" stroked="true" strokeweight=".48pt" strokecolor="#000000">
                <v:path arrowok="t"/>
              </v:shape>
            </v:group>
            <v:group style="position:absolute;left:8462;top:5283;width:10;height:2" coordorigin="8462,5283" coordsize="10,2">
              <v:shape style="position:absolute;left:8462;top:5283;width:10;height:2" coordorigin="8462,5283" coordsize="10,0" path="m8462,5283l8472,5283e" filled="false" stroked="true" strokeweight=".48pt" strokecolor="#000000">
                <v:path arrowok="t"/>
              </v:shape>
            </v:group>
            <v:group style="position:absolute;left:8482;top:5283;width:10;height:2" coordorigin="8482,5283" coordsize="10,2">
              <v:shape style="position:absolute;left:8482;top:5283;width:10;height:2" coordorigin="8482,5283" coordsize="10,0" path="m8482,5283l8491,5283e" filled="false" stroked="true" strokeweight=".48pt" strokecolor="#000000">
                <v:path arrowok="t"/>
              </v:shape>
            </v:group>
            <v:group style="position:absolute;left:8501;top:5283;width:10;height:2" coordorigin="8501,5283" coordsize="10,2">
              <v:shape style="position:absolute;left:8501;top:5283;width:10;height:2" coordorigin="8501,5283" coordsize="10,0" path="m8501,5283l8510,5283e" filled="false" stroked="true" strokeweight=".48pt" strokecolor="#000000">
                <v:path arrowok="t"/>
              </v:shape>
            </v:group>
            <v:group style="position:absolute;left:8520;top:5283;width:10;height:2" coordorigin="8520,5283" coordsize="10,2">
              <v:shape style="position:absolute;left:8520;top:5283;width:10;height:2" coordorigin="8520,5283" coordsize="10,0" path="m8520,5283l8530,5283e" filled="false" stroked="true" strokeweight=".48pt" strokecolor="#000000">
                <v:path arrowok="t"/>
              </v:shape>
            </v:group>
            <v:group style="position:absolute;left:8539;top:5283;width:10;height:2" coordorigin="8539,5283" coordsize="10,2">
              <v:shape style="position:absolute;left:8539;top:5283;width:10;height:2" coordorigin="8539,5283" coordsize="10,0" path="m8539,5283l8549,5283e" filled="false" stroked="true" strokeweight=".48pt" strokecolor="#000000">
                <v:path arrowok="t"/>
              </v:shape>
            </v:group>
            <v:group style="position:absolute;left:8558;top:5283;width:10;height:2" coordorigin="8558,5283" coordsize="10,2">
              <v:shape style="position:absolute;left:8558;top:5283;width:10;height:2" coordorigin="8558,5283" coordsize="10,0" path="m8558,5283l8568,5283e" filled="false" stroked="true" strokeweight=".48pt" strokecolor="#000000">
                <v:path arrowok="t"/>
              </v:shape>
            </v:group>
            <v:group style="position:absolute;left:8578;top:5283;width:10;height:2" coordorigin="8578,5283" coordsize="10,2">
              <v:shape style="position:absolute;left:8578;top:5283;width:10;height:2" coordorigin="8578,5283" coordsize="10,0" path="m8578,5283l8587,5283e" filled="false" stroked="true" strokeweight=".48pt" strokecolor="#000000">
                <v:path arrowok="t"/>
              </v:shape>
            </v:group>
            <v:group style="position:absolute;left:8597;top:5283;width:10;height:2" coordorigin="8597,5283" coordsize="10,2">
              <v:shape style="position:absolute;left:8597;top:5283;width:10;height:2" coordorigin="8597,5283" coordsize="10,0" path="m8597,5283l8606,5283e" filled="false" stroked="true" strokeweight=".48pt" strokecolor="#000000">
                <v:path arrowok="t"/>
              </v:shape>
            </v:group>
            <v:group style="position:absolute;left:8616;top:5283;width:10;height:2" coordorigin="8616,5283" coordsize="10,2">
              <v:shape style="position:absolute;left:8616;top:5283;width:10;height:2" coordorigin="8616,5283" coordsize="10,0" path="m8616,5283l8626,5283e" filled="false" stroked="true" strokeweight=".48pt" strokecolor="#000000">
                <v:path arrowok="t"/>
              </v:shape>
            </v:group>
            <v:group style="position:absolute;left:8635;top:5283;width:10;height:2" coordorigin="8635,5283" coordsize="10,2">
              <v:shape style="position:absolute;left:8635;top:5283;width:10;height:2" coordorigin="8635,5283" coordsize="10,0" path="m8635,5283l8645,5283e" filled="false" stroked="true" strokeweight=".48pt" strokecolor="#000000">
                <v:path arrowok="t"/>
              </v:shape>
            </v:group>
            <v:group style="position:absolute;left:8654;top:5283;width:10;height:2" coordorigin="8654,5283" coordsize="10,2">
              <v:shape style="position:absolute;left:8654;top:5283;width:10;height:2" coordorigin="8654,5283" coordsize="10,0" path="m8654,5283l8664,5283e" filled="false" stroked="true" strokeweight=".48pt" strokecolor="#000000">
                <v:path arrowok="t"/>
              </v:shape>
            </v:group>
            <v:group style="position:absolute;left:8674;top:5283;width:10;height:2" coordorigin="8674,5283" coordsize="10,2">
              <v:shape style="position:absolute;left:8674;top:5283;width:10;height:2" coordorigin="8674,5283" coordsize="10,0" path="m8674,5283l8683,5283e" filled="false" stroked="true" strokeweight=".48pt" strokecolor="#000000">
                <v:path arrowok="t"/>
              </v:shape>
            </v:group>
            <v:group style="position:absolute;left:8693;top:5283;width:10;height:2" coordorigin="8693,5283" coordsize="10,2">
              <v:shape style="position:absolute;left:8693;top:5283;width:10;height:2" coordorigin="8693,5283" coordsize="10,0" path="m8693,5283l8702,5283e" filled="false" stroked="true" strokeweight=".48pt" strokecolor="#000000">
                <v:path arrowok="t"/>
              </v:shape>
            </v:group>
            <v:group style="position:absolute;left:8712;top:5283;width:10;height:2" coordorigin="8712,5283" coordsize="10,2">
              <v:shape style="position:absolute;left:8712;top:5283;width:10;height:2" coordorigin="8712,5283" coordsize="10,0" path="m8712,5283l8722,5283e" filled="false" stroked="true" strokeweight=".48pt" strokecolor="#000000">
                <v:path arrowok="t"/>
              </v:shape>
            </v:group>
            <v:group style="position:absolute;left:8731;top:5283;width:10;height:2" coordorigin="8731,5283" coordsize="10,2">
              <v:shape style="position:absolute;left:8731;top:5283;width:10;height:2" coordorigin="8731,5283" coordsize="10,0" path="m8731,5283l8741,5283e" filled="false" stroked="true" strokeweight=".48pt" strokecolor="#000000">
                <v:path arrowok="t"/>
              </v:shape>
            </v:group>
            <v:group style="position:absolute;left:8750;top:5283;width:10;height:2" coordorigin="8750,5283" coordsize="10,2">
              <v:shape style="position:absolute;left:8750;top:5283;width:10;height:2" coordorigin="8750,5283" coordsize="10,0" path="m8750,5283l8760,5283e" filled="false" stroked="true" strokeweight=".48pt" strokecolor="#000000">
                <v:path arrowok="t"/>
              </v:shape>
            </v:group>
            <v:group style="position:absolute;left:8770;top:5283;width:10;height:2" coordorigin="8770,5283" coordsize="10,2">
              <v:shape style="position:absolute;left:8770;top:5283;width:10;height:2" coordorigin="8770,5283" coordsize="10,0" path="m8770,5283l8779,5283e" filled="false" stroked="true" strokeweight=".48pt" strokecolor="#000000">
                <v:path arrowok="t"/>
              </v:shape>
            </v:group>
            <v:group style="position:absolute;left:8789;top:5283;width:10;height:2" coordorigin="8789,5283" coordsize="10,2">
              <v:shape style="position:absolute;left:8789;top:5283;width:10;height:2" coordorigin="8789,5283" coordsize="10,0" path="m8789,5283l8798,5283e" filled="false" stroked="true" strokeweight=".48pt" strokecolor="#000000">
                <v:path arrowok="t"/>
              </v:shape>
            </v:group>
            <v:group style="position:absolute;left:8808;top:5283;width:10;height:2" coordorigin="8808,5283" coordsize="10,2">
              <v:shape style="position:absolute;left:8808;top:5283;width:10;height:2" coordorigin="8808,5283" coordsize="10,0" path="m8808,5283l8818,5283e" filled="false" stroked="true" strokeweight=".48pt" strokecolor="#000000">
                <v:path arrowok="t"/>
              </v:shape>
            </v:group>
            <v:group style="position:absolute;left:8827;top:5283;width:10;height:2" coordorigin="8827,5283" coordsize="10,2">
              <v:shape style="position:absolute;left:8827;top:5283;width:10;height:2" coordorigin="8827,5283" coordsize="10,0" path="m8827,5283l8837,5283e" filled="false" stroked="true" strokeweight=".48pt" strokecolor="#000000">
                <v:path arrowok="t"/>
              </v:shape>
            </v:group>
            <v:group style="position:absolute;left:8846;top:5283;width:10;height:2" coordorigin="8846,5283" coordsize="10,2">
              <v:shape style="position:absolute;left:8846;top:5283;width:10;height:2" coordorigin="8846,5283" coordsize="10,0" path="m8846,5283l8856,5283e" filled="false" stroked="true" strokeweight=".48pt" strokecolor="#000000">
                <v:path arrowok="t"/>
              </v:shape>
            </v:group>
            <v:group style="position:absolute;left:8866;top:5283;width:10;height:2" coordorigin="8866,5283" coordsize="10,2">
              <v:shape style="position:absolute;left:8866;top:5283;width:10;height:2" coordorigin="8866,5283" coordsize="10,0" path="m8866,5283l8875,5283e" filled="false" stroked="true" strokeweight=".48pt" strokecolor="#000000">
                <v:path arrowok="t"/>
              </v:shape>
            </v:group>
            <v:group style="position:absolute;left:8885;top:5283;width:10;height:2" coordorigin="8885,5283" coordsize="10,2">
              <v:shape style="position:absolute;left:8885;top:5283;width:10;height:2" coordorigin="8885,5283" coordsize="10,0" path="m8885,5283l8894,5283e" filled="false" stroked="true" strokeweight=".48pt" strokecolor="#000000">
                <v:path arrowok="t"/>
              </v:shape>
            </v:group>
            <v:group style="position:absolute;left:8904;top:5283;width:10;height:2" coordorigin="8904,5283" coordsize="10,2">
              <v:shape style="position:absolute;left:8904;top:5283;width:10;height:2" coordorigin="8904,5283" coordsize="10,0" path="m8904,5283l8914,5283e" filled="false" stroked="true" strokeweight=".48pt" strokecolor="#000000">
                <v:path arrowok="t"/>
              </v:shape>
            </v:group>
            <v:group style="position:absolute;left:8923;top:5283;width:10;height:2" coordorigin="8923,5283" coordsize="10,2">
              <v:shape style="position:absolute;left:8923;top:5283;width:10;height:2" coordorigin="8923,5283" coordsize="10,0" path="m8923,5283l8933,5283e" filled="false" stroked="true" strokeweight=".48pt" strokecolor="#000000">
                <v:path arrowok="t"/>
              </v:shape>
            </v:group>
            <v:group style="position:absolute;left:8942;top:5283;width:10;height:2" coordorigin="8942,5283" coordsize="10,2">
              <v:shape style="position:absolute;left:8942;top:5283;width:10;height:2" coordorigin="8942,5283" coordsize="10,0" path="m8942,5283l8952,5283e" filled="false" stroked="true" strokeweight=".48pt" strokecolor="#000000">
                <v:path arrowok="t"/>
              </v:shape>
            </v:group>
            <v:group style="position:absolute;left:8962;top:5283;width:10;height:2" coordorigin="8962,5283" coordsize="10,2">
              <v:shape style="position:absolute;left:8962;top:5283;width:10;height:2" coordorigin="8962,5283" coordsize="10,0" path="m8962,5283l8971,5283e" filled="false" stroked="true" strokeweight=".48pt" strokecolor="#000000">
                <v:path arrowok="t"/>
              </v:shape>
            </v:group>
            <v:group style="position:absolute;left:8981;top:5283;width:10;height:2" coordorigin="8981,5283" coordsize="10,2">
              <v:shape style="position:absolute;left:8981;top:5283;width:10;height:2" coordorigin="8981,5283" coordsize="10,0" path="m8981,5283l8990,5283e" filled="false" stroked="true" strokeweight=".48pt" strokecolor="#000000">
                <v:path arrowok="t"/>
              </v:shape>
            </v:group>
            <v:group style="position:absolute;left:9000;top:5283;width:10;height:2" coordorigin="9000,5283" coordsize="10,2">
              <v:shape style="position:absolute;left:9000;top:5283;width:10;height:2" coordorigin="9000,5283" coordsize="10,0" path="m9000,5283l9010,5283e" filled="false" stroked="true" strokeweight=".48pt" strokecolor="#000000">
                <v:path arrowok="t"/>
              </v:shape>
            </v:group>
            <v:group style="position:absolute;left:9019;top:5283;width:10;height:2" coordorigin="9019,5283" coordsize="10,2">
              <v:shape style="position:absolute;left:9019;top:5283;width:10;height:2" coordorigin="9019,5283" coordsize="10,0" path="m9019,5283l9029,5283e" filled="false" stroked="true" strokeweight=".48pt" strokecolor="#000000">
                <v:path arrowok="t"/>
              </v:shape>
            </v:group>
            <v:group style="position:absolute;left:9038;top:5283;width:10;height:2" coordorigin="9038,5283" coordsize="10,2">
              <v:shape style="position:absolute;left:9038;top:5283;width:10;height:2" coordorigin="9038,5283" coordsize="10,0" path="m9038,5283l9048,5283e" filled="false" stroked="true" strokeweight=".48pt" strokecolor="#000000">
                <v:path arrowok="t"/>
              </v:shape>
            </v:group>
            <v:group style="position:absolute;left:9058;top:5283;width:10;height:2" coordorigin="9058,5283" coordsize="10,2">
              <v:shape style="position:absolute;left:9058;top:5283;width:10;height:2" coordorigin="9058,5283" coordsize="10,0" path="m9058,5283l9067,5283e" filled="false" stroked="true" strokeweight=".48pt" strokecolor="#000000">
                <v:path arrowok="t"/>
              </v:shape>
            </v:group>
            <v:group style="position:absolute;left:9077;top:5283;width:10;height:2" coordorigin="9077,5283" coordsize="10,2">
              <v:shape style="position:absolute;left:9077;top:5283;width:10;height:2" coordorigin="9077,5283" coordsize="10,0" path="m9077,5283l9086,5283e" filled="false" stroked="true" strokeweight=".48pt" strokecolor="#000000">
                <v:path arrowok="t"/>
              </v:shape>
            </v:group>
            <v:group style="position:absolute;left:9096;top:5283;width:10;height:2" coordorigin="9096,5283" coordsize="10,2">
              <v:shape style="position:absolute;left:9096;top:5283;width:10;height:2" coordorigin="9096,5283" coordsize="10,0" path="m9096,5283l9106,5283e" filled="false" stroked="true" strokeweight=".48pt" strokecolor="#000000">
                <v:path arrowok="t"/>
              </v:shape>
            </v:group>
            <v:group style="position:absolute;left:9115;top:5283;width:10;height:2" coordorigin="9115,5283" coordsize="10,2">
              <v:shape style="position:absolute;left:9115;top:5283;width:10;height:2" coordorigin="9115,5283" coordsize="10,0" path="m9115,5283l9125,5283e" filled="false" stroked="true" strokeweight=".48pt" strokecolor="#000000">
                <v:path arrowok="t"/>
              </v:shape>
            </v:group>
            <v:group style="position:absolute;left:9134;top:5283;width:10;height:2" coordorigin="9134,5283" coordsize="10,2">
              <v:shape style="position:absolute;left:9134;top:5283;width:10;height:2" coordorigin="9134,5283" coordsize="10,0" path="m9134,5283l9144,5283e" filled="false" stroked="true" strokeweight=".48pt" strokecolor="#000000">
                <v:path arrowok="t"/>
              </v:shape>
            </v:group>
            <v:group style="position:absolute;left:9154;top:5283;width:10;height:2" coordorigin="9154,5283" coordsize="10,2">
              <v:shape style="position:absolute;left:9154;top:5283;width:10;height:2" coordorigin="9154,5283" coordsize="10,0" path="m9154,5283l9163,5283e" filled="false" stroked="true" strokeweight=".48pt" strokecolor="#000000">
                <v:path arrowok="t"/>
              </v:shape>
            </v:group>
            <v:group style="position:absolute;left:9173;top:5283;width:10;height:2" coordorigin="9173,5283" coordsize="10,2">
              <v:shape style="position:absolute;left:9173;top:5283;width:10;height:2" coordorigin="9173,5283" coordsize="10,0" path="m9173,5283l9182,5283e" filled="false" stroked="true" strokeweight=".48pt" strokecolor="#000000">
                <v:path arrowok="t"/>
              </v:shape>
            </v:group>
            <v:group style="position:absolute;left:9192;top:5283;width:10;height:2" coordorigin="9192,5283" coordsize="10,2">
              <v:shape style="position:absolute;left:9192;top:5283;width:10;height:2" coordorigin="9192,5283" coordsize="10,0" path="m9192,5283l9202,5283e" filled="false" stroked="true" strokeweight=".48pt" strokecolor="#000000">
                <v:path arrowok="t"/>
              </v:shape>
            </v:group>
            <v:group style="position:absolute;left:9211;top:5283;width:10;height:2" coordorigin="9211,5283" coordsize="10,2">
              <v:shape style="position:absolute;left:9211;top:5283;width:10;height:2" coordorigin="9211,5283" coordsize="10,0" path="m9211,5283l9221,5283e" filled="false" stroked="true" strokeweight=".48pt" strokecolor="#000000">
                <v:path arrowok="t"/>
              </v:shape>
            </v:group>
            <v:group style="position:absolute;left:9230;top:5283;width:10;height:2" coordorigin="9230,5283" coordsize="10,2">
              <v:shape style="position:absolute;left:9230;top:5283;width:10;height:2" coordorigin="9230,5283" coordsize="10,0" path="m9230,5283l9240,5283e" filled="false" stroked="true" strokeweight=".48pt" strokecolor="#000000">
                <v:path arrowok="t"/>
              </v:shape>
            </v:group>
            <v:group style="position:absolute;left:9250;top:5283;width:10;height:2" coordorigin="9250,5283" coordsize="10,2">
              <v:shape style="position:absolute;left:9250;top:5283;width:10;height:2" coordorigin="9250,5283" coordsize="10,0" path="m9250,5283l9259,5283e" filled="false" stroked="true" strokeweight=".48pt" strokecolor="#000000">
                <v:path arrowok="t"/>
              </v:shape>
            </v:group>
            <v:group style="position:absolute;left:9269;top:5283;width:10;height:2" coordorigin="9269,5283" coordsize="10,2">
              <v:shape style="position:absolute;left:9269;top:5283;width:10;height:2" coordorigin="9269,5283" coordsize="10,0" path="m9269,5283l9278,5283e" filled="false" stroked="true" strokeweight=".48pt" strokecolor="#000000">
                <v:path arrowok="t"/>
              </v:shape>
            </v:group>
            <v:group style="position:absolute;left:9288;top:5283;width:10;height:2" coordorigin="9288,5283" coordsize="10,2">
              <v:shape style="position:absolute;left:9288;top:5283;width:10;height:2" coordorigin="9288,5283" coordsize="10,0" path="m9288,5283l9298,5283e" filled="false" stroked="true" strokeweight=".48pt" strokecolor="#000000">
                <v:path arrowok="t"/>
              </v:shape>
            </v:group>
            <v:group style="position:absolute;left:9307;top:5283;width:10;height:2" coordorigin="9307,5283" coordsize="10,2">
              <v:shape style="position:absolute;left:9307;top:5283;width:10;height:2" coordorigin="9307,5283" coordsize="10,0" path="m9307,5283l9317,5283e" filled="false" stroked="true" strokeweight=".48pt" strokecolor="#000000">
                <v:path arrowok="t"/>
              </v:shape>
            </v:group>
            <v:group style="position:absolute;left:9326;top:5283;width:10;height:2" coordorigin="9326,5283" coordsize="10,2">
              <v:shape style="position:absolute;left:9326;top:5283;width:10;height:2" coordorigin="9326,5283" coordsize="10,0" path="m9326,5283l9336,5283e" filled="false" stroked="true" strokeweight=".48pt" strokecolor="#000000">
                <v:path arrowok="t"/>
              </v:shape>
            </v:group>
            <v:group style="position:absolute;left:9346;top:5283;width:10;height:2" coordorigin="9346,5283" coordsize="10,2">
              <v:shape style="position:absolute;left:9346;top:5283;width:10;height:2" coordorigin="9346,5283" coordsize="10,0" path="m9346,5283l9355,5283e" filled="false" stroked="true" strokeweight=".48pt" strokecolor="#000000">
                <v:path arrowok="t"/>
              </v:shape>
            </v:group>
            <v:group style="position:absolute;left:9365;top:5283;width:10;height:2" coordorigin="9365,5283" coordsize="10,2">
              <v:shape style="position:absolute;left:9365;top:5283;width:10;height:2" coordorigin="9365,5283" coordsize="10,0" path="m9365,5283l9374,5283e" filled="false" stroked="true" strokeweight=".48pt" strokecolor="#000000">
                <v:path arrowok="t"/>
              </v:shape>
            </v:group>
            <v:group style="position:absolute;left:9384;top:5283;width:10;height:2" coordorigin="9384,5283" coordsize="10,2">
              <v:shape style="position:absolute;left:9384;top:5283;width:10;height:2" coordorigin="9384,5283" coordsize="10,0" path="m9384,5283l9394,5283e" filled="false" stroked="true" strokeweight=".48pt" strokecolor="#000000">
                <v:path arrowok="t"/>
              </v:shape>
            </v:group>
            <v:group style="position:absolute;left:9403;top:5283;width:10;height:2" coordorigin="9403,5283" coordsize="10,2">
              <v:shape style="position:absolute;left:9403;top:5283;width:10;height:2" coordorigin="9403,5283" coordsize="10,0" path="m9403,5283l9413,5283e" filled="false" stroked="true" strokeweight=".48pt" strokecolor="#000000">
                <v:path arrowok="t"/>
              </v:shape>
            </v:group>
            <v:group style="position:absolute;left:9422;top:5283;width:10;height:2" coordorigin="9422,5283" coordsize="10,2">
              <v:shape style="position:absolute;left:9422;top:5283;width:10;height:2" coordorigin="9422,5283" coordsize="10,0" path="m9422,5283l9432,5283e" filled="false" stroked="true" strokeweight=".48pt" strokecolor="#000000">
                <v:path arrowok="t"/>
              </v:shape>
            </v:group>
            <v:group style="position:absolute;left:9442;top:5283;width:10;height:2" coordorigin="9442,5283" coordsize="10,2">
              <v:shape style="position:absolute;left:9442;top:5283;width:10;height:2" coordorigin="9442,5283" coordsize="10,0" path="m9442,5283l9451,5283e" filled="false" stroked="true" strokeweight=".48pt" strokecolor="#000000">
                <v:path arrowok="t"/>
              </v:shape>
            </v:group>
            <v:group style="position:absolute;left:9461;top:5283;width:10;height:2" coordorigin="9461,5283" coordsize="10,2">
              <v:shape style="position:absolute;left:9461;top:5283;width:10;height:2" coordorigin="9461,5283" coordsize="10,0" path="m9461,5283l9470,5283e" filled="false" stroked="true" strokeweight=".48pt" strokecolor="#000000">
                <v:path arrowok="t"/>
              </v:shape>
            </v:group>
            <v:group style="position:absolute;left:9480;top:5283;width:10;height:2" coordorigin="9480,5283" coordsize="10,2">
              <v:shape style="position:absolute;left:9480;top:5283;width:10;height:2" coordorigin="9480,5283" coordsize="10,0" path="m9480,5283l9490,5283e" filled="false" stroked="true" strokeweight=".48pt" strokecolor="#000000">
                <v:path arrowok="t"/>
              </v:shape>
            </v:group>
            <v:group style="position:absolute;left:9499;top:5283;width:10;height:2" coordorigin="9499,5283" coordsize="10,2">
              <v:shape style="position:absolute;left:9499;top:5283;width:10;height:2" coordorigin="9499,5283" coordsize="10,0" path="m9499,5283l9509,5283e" filled="false" stroked="true" strokeweight=".48pt" strokecolor="#000000">
                <v:path arrowok="t"/>
              </v:shape>
            </v:group>
            <v:group style="position:absolute;left:9518;top:5283;width:10;height:2" coordorigin="9518,5283" coordsize="10,2">
              <v:shape style="position:absolute;left:9518;top:5283;width:10;height:2" coordorigin="9518,5283" coordsize="10,0" path="m9518,5283l9528,5283e" filled="false" stroked="true" strokeweight=".48pt" strokecolor="#000000">
                <v:path arrowok="t"/>
              </v:shape>
            </v:group>
            <v:group style="position:absolute;left:9538;top:5283;width:10;height:2" coordorigin="9538,5283" coordsize="10,2">
              <v:shape style="position:absolute;left:9538;top:5283;width:10;height:2" coordorigin="9538,5283" coordsize="10,0" path="m9538,5283l9547,5283e" filled="false" stroked="true" strokeweight=".48pt" strokecolor="#000000">
                <v:path arrowok="t"/>
              </v:shape>
            </v:group>
            <v:group style="position:absolute;left:9557;top:5283;width:10;height:2" coordorigin="9557,5283" coordsize="10,2">
              <v:shape style="position:absolute;left:9557;top:5283;width:10;height:2" coordorigin="9557,5283" coordsize="10,0" path="m9557,5283l9566,5283e" filled="false" stroked="true" strokeweight=".48pt" strokecolor="#000000">
                <v:path arrowok="t"/>
              </v:shape>
            </v:group>
            <v:group style="position:absolute;left:9576;top:5283;width:10;height:2" coordorigin="9576,5283" coordsize="10,2">
              <v:shape style="position:absolute;left:9576;top:5283;width:10;height:2" coordorigin="9576,5283" coordsize="10,0" path="m9576,5283l9586,5283e" filled="false" stroked="true" strokeweight=".48pt" strokecolor="#000000">
                <v:path arrowok="t"/>
              </v:shape>
            </v:group>
            <v:group style="position:absolute;left:9595;top:5283;width:10;height:2" coordorigin="9595,5283" coordsize="10,2">
              <v:shape style="position:absolute;left:9595;top:5283;width:10;height:2" coordorigin="9595,5283" coordsize="10,0" path="m9595,5283l9605,5283e" filled="false" stroked="true" strokeweight=".48pt" strokecolor="#000000">
                <v:path arrowok="t"/>
              </v:shape>
            </v:group>
            <v:group style="position:absolute;left:9614;top:5283;width:10;height:2" coordorigin="9614,5283" coordsize="10,2">
              <v:shape style="position:absolute;left:9614;top:5283;width:10;height:2" coordorigin="9614,5283" coordsize="10,0" path="m9614,5283l9624,5283e" filled="false" stroked="true" strokeweight=".48pt" strokecolor="#000000">
                <v:path arrowok="t"/>
              </v:shape>
            </v:group>
            <v:group style="position:absolute;left:9634;top:5283;width:10;height:2" coordorigin="9634,5283" coordsize="10,2">
              <v:shape style="position:absolute;left:9634;top:5283;width:10;height:2" coordorigin="9634,5283" coordsize="10,0" path="m9634,5283l9643,5283e" filled="false" stroked="true" strokeweight=".48pt" strokecolor="#000000">
                <v:path arrowok="t"/>
              </v:shape>
            </v:group>
            <v:group style="position:absolute;left:9653;top:5283;width:10;height:2" coordorigin="9653,5283" coordsize="10,2">
              <v:shape style="position:absolute;left:9653;top:5283;width:10;height:2" coordorigin="9653,5283" coordsize="10,0" path="m9653,5283l9662,5283e" filled="false" stroked="true" strokeweight=".48pt" strokecolor="#000000">
                <v:path arrowok="t"/>
              </v:shape>
            </v:group>
            <v:group style="position:absolute;left:9672;top:5283;width:10;height:2" coordorigin="9672,5283" coordsize="10,2">
              <v:shape style="position:absolute;left:9672;top:5283;width:10;height:2" coordorigin="9672,5283" coordsize="10,0" path="m9672,5283l9682,5283e" filled="false" stroked="true" strokeweight=".48pt" strokecolor="#000000">
                <v:path arrowok="t"/>
              </v:shape>
            </v:group>
            <v:group style="position:absolute;left:9691;top:5283;width:10;height:2" coordorigin="9691,5283" coordsize="10,2">
              <v:shape style="position:absolute;left:9691;top:5283;width:10;height:2" coordorigin="9691,5283" coordsize="10,0" path="m9691,5283l9701,5283e" filled="false" stroked="true" strokeweight=".48pt" strokecolor="#000000">
                <v:path arrowok="t"/>
              </v:shape>
            </v:group>
            <v:group style="position:absolute;left:9710;top:5283;width:10;height:2" coordorigin="9710,5283" coordsize="10,2">
              <v:shape style="position:absolute;left:9710;top:5283;width:10;height:2" coordorigin="9710,5283" coordsize="10,0" path="m9710,5283l9720,5283e" filled="false" stroked="true" strokeweight=".48pt" strokecolor="#000000">
                <v:path arrowok="t"/>
              </v:shape>
            </v:group>
            <v:group style="position:absolute;left:9730;top:5283;width:10;height:2" coordorigin="9730,5283" coordsize="10,2">
              <v:shape style="position:absolute;left:9730;top:5283;width:10;height:2" coordorigin="9730,5283" coordsize="10,0" path="m9730,5283l9739,5283e" filled="false" stroked="true" strokeweight=".48pt" strokecolor="#000000">
                <v:path arrowok="t"/>
              </v:shape>
            </v:group>
            <v:group style="position:absolute;left:9749;top:5283;width:10;height:2" coordorigin="9749,5283" coordsize="10,2">
              <v:shape style="position:absolute;left:9749;top:5283;width:10;height:2" coordorigin="9749,5283" coordsize="10,0" path="m9749,5283l9758,5283e" filled="false" stroked="true" strokeweight=".48pt" strokecolor="#000000">
                <v:path arrowok="t"/>
              </v:shape>
            </v:group>
            <v:group style="position:absolute;left:9768;top:5283;width:10;height:2" coordorigin="9768,5283" coordsize="10,2">
              <v:shape style="position:absolute;left:9768;top:5283;width:10;height:2" coordorigin="9768,5283" coordsize="10,0" path="m9768,5283l9778,5283e" filled="false" stroked="true" strokeweight=".48pt" strokecolor="#000000">
                <v:path arrowok="t"/>
              </v:shape>
            </v:group>
            <v:group style="position:absolute;left:9787;top:5283;width:10;height:2" coordorigin="9787,5283" coordsize="10,2">
              <v:shape style="position:absolute;left:9787;top:5283;width:10;height:2" coordorigin="9787,5283" coordsize="10,0" path="m9787,5283l9797,5283e" filled="false" stroked="true" strokeweight=".48pt" strokecolor="#000000">
                <v:path arrowok="t"/>
              </v:shape>
            </v:group>
            <v:group style="position:absolute;left:9806;top:5283;width:10;height:2" coordorigin="9806,5283" coordsize="10,2">
              <v:shape style="position:absolute;left:9806;top:5283;width:10;height:2" coordorigin="9806,5283" coordsize="10,0" path="m9806,5283l9816,5283e" filled="false" stroked="true" strokeweight=".48pt" strokecolor="#000000">
                <v:path arrowok="t"/>
              </v:shape>
            </v:group>
            <v:group style="position:absolute;left:9826;top:5283;width:10;height:2" coordorigin="9826,5283" coordsize="10,2">
              <v:shape style="position:absolute;left:9826;top:5283;width:10;height:2" coordorigin="9826,5283" coordsize="10,0" path="m9826,5283l9835,5283e" filled="false" stroked="true" strokeweight=".48pt" strokecolor="#000000">
                <v:path arrowok="t"/>
              </v:shape>
            </v:group>
            <v:group style="position:absolute;left:9845;top:5283;width:10;height:2" coordorigin="9845,5283" coordsize="10,2">
              <v:shape style="position:absolute;left:9845;top:5283;width:10;height:2" coordorigin="9845,5283" coordsize="10,0" path="m9845,5283l9854,5283e" filled="false" stroked="true" strokeweight=".48pt" strokecolor="#000000">
                <v:path arrowok="t"/>
              </v:shape>
            </v:group>
            <v:group style="position:absolute;left:9864;top:5283;width:10;height:2" coordorigin="9864,5283" coordsize="10,2">
              <v:shape style="position:absolute;left:9864;top:5283;width:10;height:2" coordorigin="9864,5283" coordsize="10,0" path="m9864,5283l9874,5283e" filled="false" stroked="true" strokeweight=".48pt" strokecolor="#000000">
                <v:path arrowok="t"/>
              </v:shape>
            </v:group>
            <v:group style="position:absolute;left:9883;top:5283;width:10;height:2" coordorigin="9883,5283" coordsize="10,2">
              <v:shape style="position:absolute;left:9883;top:5283;width:10;height:2" coordorigin="9883,5283" coordsize="10,0" path="m9883,5283l9893,5283e" filled="false" stroked="true" strokeweight=".48pt" strokecolor="#000000">
                <v:path arrowok="t"/>
              </v:shape>
            </v:group>
            <v:group style="position:absolute;left:9902;top:5283;width:10;height:2" coordorigin="9902,5283" coordsize="10,2">
              <v:shape style="position:absolute;left:9902;top:5283;width:10;height:2" coordorigin="9902,5283" coordsize="10,0" path="m9902,5283l9912,5283e" filled="false" stroked="true" strokeweight=".48pt" strokecolor="#000000">
                <v:path arrowok="t"/>
              </v:shape>
            </v:group>
            <v:group style="position:absolute;left:9922;top:5283;width:10;height:2" coordorigin="9922,5283" coordsize="10,2">
              <v:shape style="position:absolute;left:9922;top:5283;width:10;height:2" coordorigin="9922,5283" coordsize="10,0" path="m9922,5283l9931,5283e" filled="false" stroked="true" strokeweight=".48pt" strokecolor="#000000">
                <v:path arrowok="t"/>
              </v:shape>
            </v:group>
            <v:group style="position:absolute;left:9941;top:5283;width:10;height:2" coordorigin="9941,5283" coordsize="10,2">
              <v:shape style="position:absolute;left:9941;top:5283;width:10;height:2" coordorigin="9941,5283" coordsize="10,0" path="m9941,5283l9950,5283e" filled="false" stroked="true" strokeweight=".48pt" strokecolor="#000000">
                <v:path arrowok="t"/>
              </v:shape>
            </v:group>
            <v:group style="position:absolute;left:9960;top:5283;width:10;height:2" coordorigin="9960,5283" coordsize="10,2">
              <v:shape style="position:absolute;left:9960;top:5283;width:10;height:2" coordorigin="9960,5283" coordsize="10,0" path="m9960,5283l9970,5283e" filled="false" stroked="true" strokeweight=".48pt" strokecolor="#000000">
                <v:path arrowok="t"/>
              </v:shape>
            </v:group>
            <v:group style="position:absolute;left:9979;top:5283;width:10;height:2" coordorigin="9979,5283" coordsize="10,2">
              <v:shape style="position:absolute;left:9979;top:5283;width:10;height:2" coordorigin="9979,5283" coordsize="10,0" path="m9979,5283l9989,5283e" filled="false" stroked="true" strokeweight=".48pt" strokecolor="#000000">
                <v:path arrowok="t"/>
              </v:shape>
            </v:group>
            <v:group style="position:absolute;left:9998;top:5283;width:10;height:2" coordorigin="9998,5283" coordsize="10,2">
              <v:shape style="position:absolute;left:9998;top:5283;width:10;height:2" coordorigin="9998,5283" coordsize="10,0" path="m9998,5283l10008,5283e" filled="false" stroked="true" strokeweight=".48pt" strokecolor="#000000">
                <v:path arrowok="t"/>
              </v:shape>
            </v:group>
            <v:group style="position:absolute;left:10018;top:5283;width:10;height:2" coordorigin="10018,5283" coordsize="10,2">
              <v:shape style="position:absolute;left:10018;top:5283;width:10;height:2" coordorigin="10018,5283" coordsize="10,0" path="m10018,5283l10027,5283e" filled="false" stroked="true" strokeweight=".48pt" strokecolor="#000000">
                <v:path arrowok="t"/>
              </v:shape>
            </v:group>
            <v:group style="position:absolute;left:10037;top:5283;width:10;height:2" coordorigin="10037,5283" coordsize="10,2">
              <v:shape style="position:absolute;left:10037;top:5283;width:10;height:2" coordorigin="10037,5283" coordsize="10,0" path="m10037,5283l10046,5283e" filled="false" stroked="true" strokeweight=".48pt" strokecolor="#000000">
                <v:path arrowok="t"/>
              </v:shape>
            </v:group>
            <v:group style="position:absolute;left:10056;top:5283;width:10;height:2" coordorigin="10056,5283" coordsize="10,2">
              <v:shape style="position:absolute;left:10056;top:5283;width:10;height:2" coordorigin="10056,5283" coordsize="10,0" path="m10056,5283l10066,5283e" filled="false" stroked="true" strokeweight=".48pt" strokecolor="#000000">
                <v:path arrowok="t"/>
              </v:shape>
            </v:group>
            <v:group style="position:absolute;left:10075;top:5283;width:10;height:2" coordorigin="10075,5283" coordsize="10,2">
              <v:shape style="position:absolute;left:10075;top:5283;width:10;height:2" coordorigin="10075,5283" coordsize="10,0" path="m10075,5283l10085,5283e" filled="false" stroked="true" strokeweight=".48pt" strokecolor="#000000">
                <v:path arrowok="t"/>
              </v:shape>
            </v:group>
            <v:group style="position:absolute;left:10094;top:5283;width:10;height:2" coordorigin="10094,5283" coordsize="10,2">
              <v:shape style="position:absolute;left:10094;top:5283;width:10;height:2" coordorigin="10094,5283" coordsize="10,0" path="m10094,5283l10104,5283e" filled="false" stroked="true" strokeweight=".48pt" strokecolor="#000000">
                <v:path arrowok="t"/>
              </v:shape>
            </v:group>
            <v:group style="position:absolute;left:10114;top:5283;width:10;height:2" coordorigin="10114,5283" coordsize="10,2">
              <v:shape style="position:absolute;left:10114;top:5283;width:10;height:2" coordorigin="10114,5283" coordsize="10,0" path="m10114,5283l10123,5283e" filled="false" stroked="true" strokeweight=".48pt" strokecolor="#000000">
                <v:path arrowok="t"/>
              </v:shape>
            </v:group>
            <v:group style="position:absolute;left:10133;top:5283;width:10;height:2" coordorigin="10133,5283" coordsize="10,2">
              <v:shape style="position:absolute;left:10133;top:5283;width:10;height:2" coordorigin="10133,5283" coordsize="10,0" path="m10133,5283l10142,5283e" filled="false" stroked="true" strokeweight=".48pt" strokecolor="#000000">
                <v:path arrowok="t"/>
              </v:shape>
            </v:group>
            <v:group style="position:absolute;left:10152;top:5283;width:10;height:2" coordorigin="10152,5283" coordsize="10,2">
              <v:shape style="position:absolute;left:10152;top:5283;width:10;height:2" coordorigin="10152,5283" coordsize="10,0" path="m10152,5283l10162,5283e" filled="false" stroked="true" strokeweight=".48pt" strokecolor="#000000">
                <v:path arrowok="t"/>
              </v:shape>
            </v:group>
            <v:group style="position:absolute;left:10171;top:5283;width:10;height:2" coordorigin="10171,5283" coordsize="10,2">
              <v:shape style="position:absolute;left:10171;top:5283;width:10;height:2" coordorigin="10171,5283" coordsize="10,0" path="m10171,5283l10181,5283e" filled="false" stroked="true" strokeweight=".48pt" strokecolor="#000000">
                <v:path arrowok="t"/>
              </v:shape>
            </v:group>
            <v:group style="position:absolute;left:10190;top:5283;width:10;height:2" coordorigin="10190,5283" coordsize="10,2">
              <v:shape style="position:absolute;left:10190;top:5283;width:10;height:2" coordorigin="10190,5283" coordsize="10,0" path="m10190,5283l10200,5283e" filled="false" stroked="true" strokeweight=".48pt" strokecolor="#000000">
                <v:path arrowok="t"/>
              </v:shape>
            </v:group>
            <v:group style="position:absolute;left:10210;top:5283;width:10;height:2" coordorigin="10210,5283" coordsize="10,2">
              <v:shape style="position:absolute;left:10210;top:5283;width:10;height:2" coordorigin="10210,5283" coordsize="10,0" path="m10210,5283l10219,5283e" filled="false" stroked="true" strokeweight=".48pt" strokecolor="#000000">
                <v:path arrowok="t"/>
              </v:shape>
            </v:group>
            <v:group style="position:absolute;left:10229;top:5283;width:10;height:2" coordorigin="10229,5283" coordsize="10,2">
              <v:shape style="position:absolute;left:10229;top:5283;width:10;height:2" coordorigin="10229,5283" coordsize="10,0" path="m10229,5283l10238,5283e" filled="false" stroked="true" strokeweight=".48pt" strokecolor="#000000">
                <v:path arrowok="t"/>
              </v:shape>
            </v:group>
            <v:group style="position:absolute;left:10248;top:5283;width:10;height:2" coordorigin="10248,5283" coordsize="10,2">
              <v:shape style="position:absolute;left:10248;top:5283;width:10;height:2" coordorigin="10248,5283" coordsize="10,0" path="m10248,5283l10258,5283e" filled="false" stroked="true" strokeweight=".48pt" strokecolor="#000000">
                <v:path arrowok="t"/>
              </v:shape>
            </v:group>
            <v:group style="position:absolute;left:10267;top:5283;width:10;height:2" coordorigin="10267,5283" coordsize="10,2">
              <v:shape style="position:absolute;left:10267;top:5283;width:10;height:2" coordorigin="10267,5283" coordsize="10,0" path="m10267,5283l10277,5283e" filled="false" stroked="true" strokeweight=".48pt" strokecolor="#000000">
                <v:path arrowok="t"/>
              </v:shape>
            </v:group>
            <v:group style="position:absolute;left:10286;top:5283;width:10;height:2" coordorigin="10286,5283" coordsize="10,2">
              <v:shape style="position:absolute;left:10286;top:5283;width:10;height:2" coordorigin="10286,5283" coordsize="10,0" path="m10286,5283l10296,5283e" filled="false" stroked="true" strokeweight=".48pt" strokecolor="#000000">
                <v:path arrowok="t"/>
              </v:shape>
            </v:group>
            <v:group style="position:absolute;left:10306;top:5283;width:10;height:2" coordorigin="10306,5283" coordsize="10,2">
              <v:shape style="position:absolute;left:10306;top:5283;width:10;height:2" coordorigin="10306,5283" coordsize="10,0" path="m10306,5283l10315,5283e" filled="false" stroked="true" strokeweight=".48pt" strokecolor="#000000">
                <v:path arrowok="t"/>
              </v:shape>
            </v:group>
            <v:group style="position:absolute;left:10325;top:5283;width:10;height:2" coordorigin="10325,5283" coordsize="10,2">
              <v:shape style="position:absolute;left:10325;top:5283;width:10;height:2" coordorigin="10325,5283" coordsize="10,0" path="m10325,5283l10334,5283e" filled="false" stroked="true" strokeweight=".48pt" strokecolor="#000000">
                <v:path arrowok="t"/>
              </v:shape>
            </v:group>
            <v:group style="position:absolute;left:10344;top:5283;width:10;height:2" coordorigin="10344,5283" coordsize="10,2">
              <v:shape style="position:absolute;left:10344;top:5283;width:10;height:2" coordorigin="10344,5283" coordsize="10,0" path="m10344,5283l10354,5283e" filled="false" stroked="true" strokeweight=".48pt" strokecolor="#000000">
                <v:path arrowok="t"/>
              </v:shape>
            </v:group>
            <v:group style="position:absolute;left:10363;top:5283;width:10;height:2" coordorigin="10363,5283" coordsize="10,2">
              <v:shape style="position:absolute;left:10363;top:5283;width:10;height:2" coordorigin="10363,5283" coordsize="10,0" path="m10363,5283l10373,5283e" filled="false" stroked="true" strokeweight=".48pt" strokecolor="#000000">
                <v:path arrowok="t"/>
              </v:shape>
            </v:group>
            <v:group style="position:absolute;left:10382;top:5283;width:10;height:2" coordorigin="10382,5283" coordsize="10,2">
              <v:shape style="position:absolute;left:10382;top:5283;width:10;height:2" coordorigin="10382,5283" coordsize="10,0" path="m10382,5283l10392,5283e" filled="false" stroked="true" strokeweight=".48pt" strokecolor="#000000">
                <v:path arrowok="t"/>
              </v:shape>
            </v:group>
            <v:group style="position:absolute;left:10402;top:5283;width:10;height:2" coordorigin="10402,5283" coordsize="10,2">
              <v:shape style="position:absolute;left:10402;top:5283;width:10;height:2" coordorigin="10402,5283" coordsize="10,0" path="m10402,5283l10411,5283e" filled="false" stroked="true" strokeweight=".48pt" strokecolor="#000000">
                <v:path arrowok="t"/>
              </v:shape>
            </v:group>
            <v:group style="position:absolute;left:10421;top:5283;width:10;height:2" coordorigin="10421,5283" coordsize="10,2">
              <v:shape style="position:absolute;left:10421;top:5283;width:10;height:2" coordorigin="10421,5283" coordsize="10,0" path="m10421,5283l10430,5283e" filled="false" stroked="true" strokeweight=".48pt" strokecolor="#000000">
                <v:path arrowok="t"/>
              </v:shape>
            </v:group>
            <v:group style="position:absolute;left:10440;top:5283;width:10;height:2" coordorigin="10440,5283" coordsize="10,2">
              <v:shape style="position:absolute;left:10440;top:5283;width:10;height:2" coordorigin="10440,5283" coordsize="10,0" path="m10440,5283l10450,5283e" filled="false" stroked="true" strokeweight=".48pt" strokecolor="#000000">
                <v:path arrowok="t"/>
              </v:shape>
            </v:group>
            <v:group style="position:absolute;left:10459;top:5283;width:10;height:2" coordorigin="10459,5283" coordsize="10,2">
              <v:shape style="position:absolute;left:10459;top:5283;width:10;height:2" coordorigin="10459,5283" coordsize="10,0" path="m10459,5283l10469,5283e" filled="false" stroked="true" strokeweight=".48pt" strokecolor="#000000">
                <v:path arrowok="t"/>
              </v:shape>
            </v:group>
            <v:group style="position:absolute;left:10478;top:5283;width:10;height:2" coordorigin="10478,5283" coordsize="10,2">
              <v:shape style="position:absolute;left:10478;top:5283;width:10;height:2" coordorigin="10478,5283" coordsize="10,0" path="m10478,5283l10488,5283e" filled="false" stroked="true" strokeweight=".48pt" strokecolor="#000000">
                <v:path arrowok="t"/>
              </v:shape>
            </v:group>
            <v:group style="position:absolute;left:10498;top:5283;width:10;height:2" coordorigin="10498,5283" coordsize="10,2">
              <v:shape style="position:absolute;left:10498;top:5283;width:10;height:2" coordorigin="10498,5283" coordsize="10,0" path="m10498,5283l10507,5283e" filled="false" stroked="true" strokeweight=".48pt" strokecolor="#000000">
                <v:path arrowok="t"/>
              </v:shape>
            </v:group>
            <v:group style="position:absolute;left:10517;top:5283;width:10;height:2" coordorigin="10517,5283" coordsize="10,2">
              <v:shape style="position:absolute;left:10517;top:5283;width:10;height:2" coordorigin="10517,5283" coordsize="10,0" path="m10517,5283l10526,5283e" filled="false" stroked="true" strokeweight=".48pt" strokecolor="#000000">
                <v:path arrowok="t"/>
              </v:shape>
            </v:group>
            <v:group style="position:absolute;left:10536;top:5283;width:10;height:2" coordorigin="10536,5283" coordsize="10,2">
              <v:shape style="position:absolute;left:10536;top:5283;width:10;height:2" coordorigin="10536,5283" coordsize="10,0" path="m10536,5283l10546,5283e" filled="false" stroked="true" strokeweight=".48pt" strokecolor="#000000">
                <v:path arrowok="t"/>
              </v:shape>
            </v:group>
            <v:group style="position:absolute;left:10555;top:5283;width:10;height:2" coordorigin="10555,5283" coordsize="10,2">
              <v:shape style="position:absolute;left:10555;top:5283;width:10;height:2" coordorigin="10555,5283" coordsize="10,0" path="m10555,5283l10565,5283e" filled="false" stroked="true" strokeweight=".48pt" strokecolor="#000000">
                <v:path arrowok="t"/>
              </v:shape>
            </v:group>
            <v:group style="position:absolute;left:10574;top:5283;width:10;height:2" coordorigin="10574,5283" coordsize="10,2">
              <v:shape style="position:absolute;left:10574;top:5283;width:10;height:2" coordorigin="10574,5283" coordsize="10,0" path="m10574,5283l10584,5283e" filled="false" stroked="true" strokeweight=".48pt" strokecolor="#000000">
                <v:path arrowok="t"/>
              </v:shape>
            </v:group>
            <v:group style="position:absolute;left:10594;top:5283;width:10;height:2" coordorigin="10594,5283" coordsize="10,2">
              <v:shape style="position:absolute;left:10594;top:5283;width:10;height:2" coordorigin="10594,5283" coordsize="10,0" path="m10594,5283l10603,5283e" filled="false" stroked="true" strokeweight=".48pt" strokecolor="#000000">
                <v:path arrowok="t"/>
              </v:shape>
            </v:group>
            <v:group style="position:absolute;left:10613;top:5283;width:10;height:2" coordorigin="10613,5283" coordsize="10,2">
              <v:shape style="position:absolute;left:10613;top:5283;width:10;height:2" coordorigin="10613,5283" coordsize="10,0" path="m10613,5283l10622,5283e" filled="false" stroked="true" strokeweight=".48pt" strokecolor="#000000">
                <v:path arrowok="t"/>
              </v:shape>
            </v:group>
            <v:group style="position:absolute;left:10632;top:5283;width:10;height:2" coordorigin="10632,5283" coordsize="10,2">
              <v:shape style="position:absolute;left:10632;top:5283;width:10;height:2" coordorigin="10632,5283" coordsize="10,0" path="m10632,5283l10642,5283e" filled="false" stroked="true" strokeweight=".48pt" strokecolor="#000000">
                <v:path arrowok="t"/>
              </v:shape>
            </v:group>
            <v:group style="position:absolute;left:10651;top:5283;width:10;height:2" coordorigin="10651,5283" coordsize="10,2">
              <v:shape style="position:absolute;left:10651;top:5283;width:10;height:2" coordorigin="10651,5283" coordsize="10,0" path="m10651,5283l10661,5283e" filled="false" stroked="true" strokeweight=".48pt" strokecolor="#000000">
                <v:path arrowok="t"/>
              </v:shape>
            </v:group>
            <v:group style="position:absolute;left:10670;top:5283;width:10;height:2" coordorigin="10670,5283" coordsize="10,2">
              <v:shape style="position:absolute;left:10670;top:5283;width:10;height:2" coordorigin="10670,5283" coordsize="10,0" path="m10670,5283l10680,5283e" filled="false" stroked="true" strokeweight=".48pt" strokecolor="#000000">
                <v:path arrowok="t"/>
              </v:shape>
            </v:group>
            <v:group style="position:absolute;left:10690;top:5283;width:10;height:2" coordorigin="10690,5283" coordsize="10,2">
              <v:shape style="position:absolute;left:10690;top:5283;width:10;height:2" coordorigin="10690,5283" coordsize="10,0" path="m10690,5283l10699,5283e" filled="false" stroked="true" strokeweight=".48pt" strokecolor="#000000">
                <v:path arrowok="t"/>
              </v:shape>
            </v:group>
            <v:group style="position:absolute;left:10709;top:5283;width:10;height:2" coordorigin="10709,5283" coordsize="10,2">
              <v:shape style="position:absolute;left:10709;top:5283;width:10;height:2" coordorigin="10709,5283" coordsize="10,0" path="m10709,5283l10718,5283e" filled="false" stroked="true" strokeweight=".48pt" strokecolor="#000000">
                <v:path arrowok="t"/>
              </v:shape>
            </v:group>
            <v:group style="position:absolute;left:10728;top:5283;width:10;height:2" coordorigin="10728,5283" coordsize="10,2">
              <v:shape style="position:absolute;left:10728;top:5283;width:10;height:2" coordorigin="10728,5283" coordsize="10,0" path="m10728,5283l10738,5283e" filled="false" stroked="true" strokeweight=".48pt" strokecolor="#000000">
                <v:path arrowok="t"/>
              </v:shape>
            </v:group>
            <v:group style="position:absolute;left:10747;top:5283;width:10;height:2" coordorigin="10747,5283" coordsize="10,2">
              <v:shape style="position:absolute;left:10747;top:5283;width:10;height:2" coordorigin="10747,5283" coordsize="10,0" path="m10747,5283l10757,5283e" filled="false" stroked="true" strokeweight=".48pt" strokecolor="#000000">
                <v:path arrowok="t"/>
              </v:shape>
            </v:group>
            <v:group style="position:absolute;left:10766;top:5283;width:10;height:2" coordorigin="10766,5283" coordsize="10,2">
              <v:shape style="position:absolute;left:10766;top:5283;width:10;height:2" coordorigin="10766,5283" coordsize="10,0" path="m10766,5283l10776,5283e" filled="false" stroked="true" strokeweight=".48pt" strokecolor="#000000">
                <v:path arrowok="t"/>
              </v:shape>
            </v:group>
            <v:group style="position:absolute;left:10786;top:5283;width:10;height:2" coordorigin="10786,5283" coordsize="10,2">
              <v:shape style="position:absolute;left:10786;top:5283;width:10;height:2" coordorigin="10786,5283" coordsize="10,0" path="m10786,5283l10795,5283e" filled="false" stroked="true" strokeweight=".48pt" strokecolor="#000000">
                <v:path arrowok="t"/>
              </v:shape>
            </v:group>
            <v:group style="position:absolute;left:10805;top:5283;width:10;height:2" coordorigin="10805,5283" coordsize="10,2">
              <v:shape style="position:absolute;left:10805;top:5283;width:10;height:2" coordorigin="10805,5283" coordsize="10,0" path="m10805,5283l10814,5283e" filled="false" stroked="true" strokeweight=".48pt" strokecolor="#000000">
                <v:path arrowok="t"/>
              </v:shape>
            </v:group>
            <v:group style="position:absolute;left:10824;top:5283;width:10;height:2" coordorigin="10824,5283" coordsize="10,2">
              <v:shape style="position:absolute;left:10824;top:5283;width:10;height:2" coordorigin="10824,5283" coordsize="10,0" path="m10824,5283l10834,5283e" filled="false" stroked="true" strokeweight=".48pt" strokecolor="#000000">
                <v:path arrowok="t"/>
              </v:shape>
            </v:group>
            <v:group style="position:absolute;left:10843;top:5283;width:10;height:2" coordorigin="10843,5283" coordsize="10,2">
              <v:shape style="position:absolute;left:10843;top:5283;width:10;height:2" coordorigin="10843,5283" coordsize="10,0" path="m10843,5283l10853,5283e" filled="false" stroked="true" strokeweight=".48pt" strokecolor="#000000">
                <v:path arrowok="t"/>
              </v:shape>
            </v:group>
            <v:group style="position:absolute;left:10862;top:5283;width:10;height:2" coordorigin="10862,5283" coordsize="10,2">
              <v:shape style="position:absolute;left:10862;top:5283;width:10;height:2" coordorigin="10862,5283" coordsize="10,0" path="m10862,5283l10872,5283e" filled="false" stroked="true" strokeweight=".48pt" strokecolor="#000000">
                <v:path arrowok="t"/>
              </v:shape>
            </v:group>
            <v:group style="position:absolute;left:10882;top:5283;width:10;height:2" coordorigin="10882,5283" coordsize="10,2">
              <v:shape style="position:absolute;left:10882;top:5283;width:10;height:2" coordorigin="10882,5283" coordsize="10,0" path="m10882,5283l10891,5283e" filled="false" stroked="true" strokeweight=".48pt" strokecolor="#000000">
                <v:path arrowok="t"/>
              </v:shape>
            </v:group>
            <v:group style="position:absolute;left:10901;top:5283;width:10;height:2" coordorigin="10901,5283" coordsize="10,2">
              <v:shape style="position:absolute;left:10901;top:5283;width:10;height:2" coordorigin="10901,5283" coordsize="10,0" path="m10901,5283l10910,5283e" filled="false" stroked="true" strokeweight=".48pt" strokecolor="#000000">
                <v:path arrowok="t"/>
              </v:shape>
            </v:group>
            <v:group style="position:absolute;left:10920;top:5283;width:10;height:2" coordorigin="10920,5283" coordsize="10,2">
              <v:shape style="position:absolute;left:10920;top:5283;width:10;height:2" coordorigin="10920,5283" coordsize="10,0" path="m10920,5283l10930,5283e" filled="false" stroked="true" strokeweight=".48pt" strokecolor="#000000">
                <v:path arrowok="t"/>
              </v:shape>
            </v:group>
            <v:group style="position:absolute;left:10939;top:5283;width:10;height:2" coordorigin="10939,5283" coordsize="10,2">
              <v:shape style="position:absolute;left:10939;top:5283;width:10;height:2" coordorigin="10939,5283" coordsize="10,0" path="m10939,5283l10949,5283e" filled="false" stroked="true" strokeweight=".48pt" strokecolor="#000000">
                <v:path arrowok="t"/>
              </v:shape>
            </v:group>
            <v:group style="position:absolute;left:10958;top:5283;width:10;height:2" coordorigin="10958,5283" coordsize="10,2">
              <v:shape style="position:absolute;left:10958;top:5283;width:10;height:2" coordorigin="10958,5283" coordsize="10,0" path="m10958,5283l10968,5283e" filled="false" stroked="true" strokeweight=".48pt" strokecolor="#000000">
                <v:path arrowok="t"/>
              </v:shape>
            </v:group>
            <v:group style="position:absolute;left:10978;top:5283;width:10;height:2" coordorigin="10978,5283" coordsize="10,2">
              <v:shape style="position:absolute;left:10978;top:5283;width:10;height:2" coordorigin="10978,5283" coordsize="10,0" path="m10978,5283l10987,5283e" filled="false" stroked="true" strokeweight=".48pt" strokecolor="#000000">
                <v:path arrowok="t"/>
              </v:shape>
            </v:group>
            <v:group style="position:absolute;left:10997;top:5283;width:10;height:2" coordorigin="10997,5283" coordsize="10,2">
              <v:shape style="position:absolute;left:10997;top:5283;width:10;height:2" coordorigin="10997,5283" coordsize="10,0" path="m10997,5283l11006,5283e" filled="false" stroked="true" strokeweight=".48pt" strokecolor="#000000">
                <v:path arrowok="t"/>
              </v:shape>
            </v:group>
            <v:group style="position:absolute;left:11016;top:5283;width:10;height:2" coordorigin="11016,5283" coordsize="10,2">
              <v:shape style="position:absolute;left:11016;top:5283;width:10;height:2" coordorigin="11016,5283" coordsize="10,0" path="m11016,5283l11026,5283e" filled="false" stroked="true" strokeweight=".48pt" strokecolor="#000000">
                <v:path arrowok="t"/>
              </v:shape>
            </v:group>
            <v:group style="position:absolute;left:11035;top:5283;width:10;height:2" coordorigin="11035,5283" coordsize="10,2">
              <v:shape style="position:absolute;left:11035;top:5283;width:10;height:2" coordorigin="11035,5283" coordsize="10,0" path="m11035,5283l11045,5283e" filled="false" stroked="true" strokeweight=".48pt" strokecolor="#000000">
                <v:path arrowok="t"/>
              </v:shape>
            </v:group>
            <v:group style="position:absolute;left:11054;top:5283;width:10;height:2" coordorigin="11054,5283" coordsize="10,2">
              <v:shape style="position:absolute;left:11054;top:5283;width:10;height:2" coordorigin="11054,5283" coordsize="10,0" path="m11054,5283l11064,5283e" filled="false" stroked="true" strokeweight=".48pt" strokecolor="#000000">
                <v:path arrowok="t"/>
              </v:shape>
            </v:group>
            <v:group style="position:absolute;left:11074;top:5283;width:10;height:2" coordorigin="11074,5283" coordsize="10,2">
              <v:shape style="position:absolute;left:11074;top:5283;width:10;height:2" coordorigin="11074,5283" coordsize="10,0" path="m11074,5283l11083,5283e" filled="false" stroked="true" strokeweight=".48pt" strokecolor="#000000">
                <v:path arrowok="t"/>
              </v:shape>
            </v:group>
            <v:group style="position:absolute;left:11093;top:5283;width:10;height:2" coordorigin="11093,5283" coordsize="10,2">
              <v:shape style="position:absolute;left:11093;top:5283;width:10;height:2" coordorigin="11093,5283" coordsize="10,0" path="m11093,5283l11102,5283e" filled="false" stroked="true" strokeweight=".48pt" strokecolor="#000000">
                <v:path arrowok="t"/>
              </v:shape>
            </v:group>
            <v:group style="position:absolute;left:11112;top:5283;width:10;height:2" coordorigin="11112,5283" coordsize="10,2">
              <v:shape style="position:absolute;left:11112;top:5283;width:10;height:2" coordorigin="11112,5283" coordsize="10,0" path="m11112,5283l11122,5283e" filled="false" stroked="true" strokeweight=".48pt" strokecolor="#000000">
                <v:path arrowok="t"/>
              </v:shape>
            </v:group>
            <v:group style="position:absolute;left:11131;top:5283;width:10;height:2" coordorigin="11131,5283" coordsize="10,2">
              <v:shape style="position:absolute;left:11131;top:5283;width:10;height:2" coordorigin="11131,5283" coordsize="10,0" path="m11131,5283l11141,5283e" filled="false" stroked="true" strokeweight=".48pt" strokecolor="#000000">
                <v:path arrowok="t"/>
              </v:shape>
            </v:group>
            <v:group style="position:absolute;left:11150;top:5283;width:10;height:2" coordorigin="11150,5283" coordsize="10,2">
              <v:shape style="position:absolute;left:11150;top:5283;width:10;height:2" coordorigin="11150,5283" coordsize="10,0" path="m11150,5283l11160,5283e" filled="false" stroked="true" strokeweight=".48pt" strokecolor="#000000">
                <v:path arrowok="t"/>
              </v:shape>
            </v:group>
            <v:group style="position:absolute;left:11170;top:5283;width:10;height:2" coordorigin="11170,5283" coordsize="10,2">
              <v:shape style="position:absolute;left:11170;top:5283;width:10;height:2" coordorigin="11170,5283" coordsize="10,0" path="m11170,5283l11179,5283e" filled="false" stroked="true" strokeweight=".48pt" strokecolor="#000000">
                <v:path arrowok="t"/>
              </v:shape>
            </v:group>
            <v:group style="position:absolute;left:11189;top:5283;width:10;height:2" coordorigin="11189,5283" coordsize="10,2">
              <v:shape style="position:absolute;left:11189;top:5283;width:10;height:2" coordorigin="11189,5283" coordsize="10,0" path="m11189,5283l11198,5283e" filled="false" stroked="true" strokeweight=".48pt" strokecolor="#000000">
                <v:path arrowok="t"/>
              </v:shape>
            </v:group>
            <v:group style="position:absolute;left:11208;top:5283;width:10;height:2" coordorigin="11208,5283" coordsize="10,2">
              <v:shape style="position:absolute;left:11208;top:5283;width:10;height:2" coordorigin="11208,5283" coordsize="10,0" path="m11208,5283l11218,5283e" filled="false" stroked="true" strokeweight=".48pt" strokecolor="#000000">
                <v:path arrowok="t"/>
              </v:shape>
            </v:group>
            <v:group style="position:absolute;left:11227;top:5283;width:10;height:2" coordorigin="11227,5283" coordsize="10,2">
              <v:shape style="position:absolute;left:11227;top:5283;width:10;height:2" coordorigin="11227,5283" coordsize="10,0" path="m11227,5283l11237,5283e" filled="false" stroked="true" strokeweight=".48pt" strokecolor="#000000">
                <v:path arrowok="t"/>
              </v:shape>
            </v:group>
            <v:group style="position:absolute;left:11246;top:5283;width:10;height:2" coordorigin="11246,5283" coordsize="10,2">
              <v:shape style="position:absolute;left:11246;top:5283;width:10;height:2" coordorigin="11246,5283" coordsize="10,0" path="m11246,5283l11256,5283e" filled="false" stroked="true" strokeweight=".48pt" strokecolor="#000000">
                <v:path arrowok="t"/>
              </v:shape>
            </v:group>
            <v:group style="position:absolute;left:11266;top:5283;width:10;height:2" coordorigin="11266,5283" coordsize="10,2">
              <v:shape style="position:absolute;left:11266;top:5283;width:10;height:2" coordorigin="11266,5283" coordsize="10,0" path="m11266,5283l11275,5283e" filled="false" stroked="true" strokeweight=".48pt" strokecolor="#000000">
                <v:path arrowok="t"/>
              </v:shape>
            </v:group>
            <v:group style="position:absolute;left:11285;top:5283;width:10;height:2" coordorigin="11285,5283" coordsize="10,2">
              <v:shape style="position:absolute;left:11285;top:5283;width:10;height:2" coordorigin="11285,5283" coordsize="10,0" path="m11285,5283l11294,5283e" filled="false" stroked="true" strokeweight=".48pt" strokecolor="#000000">
                <v:path arrowok="t"/>
              </v:shape>
            </v:group>
            <v:group style="position:absolute;left:11304;top:5283;width:10;height:2" coordorigin="11304,5283" coordsize="10,2">
              <v:shape style="position:absolute;left:11304;top:5283;width:10;height:2" coordorigin="11304,5283" coordsize="10,0" path="m11304,5283l11314,5283e" filled="false" stroked="true" strokeweight=".48pt" strokecolor="#000000">
                <v:path arrowok="t"/>
              </v:shape>
            </v:group>
            <v:group style="position:absolute;left:11323;top:5283;width:10;height:2" coordorigin="11323,5283" coordsize="10,2">
              <v:shape style="position:absolute;left:11323;top:5283;width:10;height:2" coordorigin="11323,5283" coordsize="10,0" path="m11323,5283l11333,5283e" filled="false" stroked="true" strokeweight=".48pt" strokecolor="#000000">
                <v:path arrowok="t"/>
              </v:shape>
            </v:group>
            <v:group style="position:absolute;left:11342;top:5283;width:10;height:2" coordorigin="11342,5283" coordsize="10,2">
              <v:shape style="position:absolute;left:11342;top:5283;width:10;height:2" coordorigin="11342,5283" coordsize="10,0" path="m11342,5283l11352,5283e" filled="false" stroked="true" strokeweight=".48pt" strokecolor="#000000">
                <v:path arrowok="t"/>
              </v:shape>
            </v:group>
            <v:group style="position:absolute;left:11362;top:5283;width:10;height:2" coordorigin="11362,5283" coordsize="10,2">
              <v:shape style="position:absolute;left:11362;top:5283;width:10;height:2" coordorigin="11362,5283" coordsize="10,0" path="m11362,5283l11371,5283e" filled="false" stroked="true" strokeweight=".48pt" strokecolor="#000000">
                <v:path arrowok="t"/>
              </v:shape>
            </v:group>
            <v:group style="position:absolute;left:11381;top:5283;width:10;height:2" coordorigin="11381,5283" coordsize="10,2">
              <v:shape style="position:absolute;left:11381;top:5283;width:10;height:2" coordorigin="11381,5283" coordsize="10,0" path="m11381,5283l11390,5283e" filled="false" stroked="true" strokeweight=".48pt" strokecolor="#000000">
                <v:path arrowok="t"/>
              </v:shape>
            </v:group>
            <v:group style="position:absolute;left:11400;top:5283;width:10;height:2" coordorigin="11400,5283" coordsize="10,2">
              <v:shape style="position:absolute;left:11400;top:5283;width:10;height:2" coordorigin="11400,5283" coordsize="10,0" path="m11400,5283l11410,5283e" filled="false" stroked="true" strokeweight=".48pt" strokecolor="#000000">
                <v:path arrowok="t"/>
              </v:shape>
            </v:group>
            <v:group style="position:absolute;left:11419;top:5283;width:10;height:2" coordorigin="11419,5283" coordsize="10,2">
              <v:shape style="position:absolute;left:11419;top:5283;width:10;height:2" coordorigin="11419,5283" coordsize="10,0" path="m11419,5283l11429,5283e" filled="false" stroked="true" strokeweight=".48pt" strokecolor="#000000">
                <v:path arrowok="t"/>
              </v:shape>
            </v:group>
            <v:group style="position:absolute;left:11438;top:5283;width:10;height:2" coordorigin="11438,5283" coordsize="10,2">
              <v:shape style="position:absolute;left:11438;top:5283;width:10;height:2" coordorigin="11438,5283" coordsize="10,0" path="m11438,5283l11448,5283e" filled="false" stroked="true" strokeweight=".48pt" strokecolor="#000000">
                <v:path arrowok="t"/>
              </v:shape>
            </v:group>
            <v:group style="position:absolute;left:11458;top:5283;width:10;height:2" coordorigin="11458,5283" coordsize="10,2">
              <v:shape style="position:absolute;left:11458;top:5283;width:10;height:2" coordorigin="11458,5283" coordsize="10,0" path="m11458,5283l11467,5283e" filled="false" stroked="true" strokeweight=".48pt" strokecolor="#000000">
                <v:path arrowok="t"/>
              </v:shape>
            </v:group>
            <v:group style="position:absolute;left:11477;top:5283;width:10;height:2" coordorigin="11477,5283" coordsize="10,2">
              <v:shape style="position:absolute;left:11477;top:5283;width:10;height:2" coordorigin="11477,5283" coordsize="10,0" path="m11477,5283l11486,5283e" filled="false" stroked="true" strokeweight=".48pt" strokecolor="#000000">
                <v:path arrowok="t"/>
              </v:shape>
            </v:group>
            <v:group style="position:absolute;left:11496;top:5283;width:10;height:2" coordorigin="11496,5283" coordsize="10,2">
              <v:shape style="position:absolute;left:11496;top:5283;width:10;height:2" coordorigin="11496,5283" coordsize="10,0" path="m11496,5283l11506,5283e" filled="false" stroked="true" strokeweight=".48pt" strokecolor="#000000">
                <v:path arrowok="t"/>
              </v:shape>
            </v:group>
            <v:group style="position:absolute;left:11515;top:5283;width:10;height:2" coordorigin="11515,5283" coordsize="10,2">
              <v:shape style="position:absolute;left:11515;top:5283;width:10;height:2" coordorigin="11515,5283" coordsize="10,0" path="m11515,5283l11525,5283e" filled="false" stroked="true" strokeweight=".48pt" strokecolor="#000000">
                <v:path arrowok="t"/>
              </v:shape>
            </v:group>
            <v:group style="position:absolute;left:11534;top:5283;width:10;height:2" coordorigin="11534,5283" coordsize="10,2">
              <v:shape style="position:absolute;left:11534;top:5283;width:10;height:2" coordorigin="11534,5283" coordsize="10,0" path="m11534,5283l11544,5283e" filled="false" stroked="true" strokeweight=".48pt" strokecolor="#000000">
                <v:path arrowok="t"/>
              </v:shape>
            </v:group>
            <v:group style="position:absolute;left:11554;top:5283;width:10;height:2" coordorigin="11554,5283" coordsize="10,2">
              <v:shape style="position:absolute;left:11554;top:5283;width:10;height:2" coordorigin="11554,5283" coordsize="10,0" path="m11554,5283l11563,5283e" filled="false" stroked="true" strokeweight=".48pt" strokecolor="#000000">
                <v:path arrowok="t"/>
              </v:shape>
            </v:group>
            <v:group style="position:absolute;left:11573;top:5283;width:10;height:2" coordorigin="11573,5283" coordsize="10,2">
              <v:shape style="position:absolute;left:11573;top:5283;width:10;height:2" coordorigin="11573,5283" coordsize="10,0" path="m11573,5283l11582,5283e" filled="false" stroked="true" strokeweight=".48pt" strokecolor="#000000">
                <v:path arrowok="t"/>
              </v:shape>
            </v:group>
            <v:group style="position:absolute;left:11592;top:5283;width:10;height:2" coordorigin="11592,5283" coordsize="10,2">
              <v:shape style="position:absolute;left:11592;top:5283;width:10;height:2" coordorigin="11592,5283" coordsize="10,0" path="m11592,5283l11602,5283e" filled="false" stroked="true" strokeweight=".48pt" strokecolor="#000000">
                <v:path arrowok="t"/>
              </v:shape>
            </v:group>
            <v:group style="position:absolute;left:11611;top:5283;width:10;height:2" coordorigin="11611,5283" coordsize="10,2">
              <v:shape style="position:absolute;left:11611;top:5283;width:10;height:2" coordorigin="11611,5283" coordsize="10,0" path="m11611,5283l11621,5283e" filled="false" stroked="true" strokeweight=".48pt" strokecolor="#000000">
                <v:path arrowok="t"/>
              </v:shape>
            </v:group>
            <v:group style="position:absolute;left:11630;top:5283;width:10;height:2" coordorigin="11630,5283" coordsize="10,2">
              <v:shape style="position:absolute;left:11630;top:5283;width:10;height:2" coordorigin="11630,5283" coordsize="10,0" path="m11630,5283l11640,5283e" filled="false" stroked="true" strokeweight=".48pt" strokecolor="#000000">
                <v:path arrowok="t"/>
              </v:shape>
            </v:group>
            <v:group style="position:absolute;left:11650;top:5283;width:10;height:2" coordorigin="11650,5283" coordsize="10,2">
              <v:shape style="position:absolute;left:11650;top:5283;width:10;height:2" coordorigin="11650,5283" coordsize="10,0" path="m11650,5283l11659,5283e" filled="false" stroked="true" strokeweight=".48pt" strokecolor="#000000">
                <v:path arrowok="t"/>
              </v:shape>
            </v:group>
            <v:group style="position:absolute;left:11669;top:5283;width:10;height:2" coordorigin="11669,5283" coordsize="10,2">
              <v:shape style="position:absolute;left:11669;top:5283;width:10;height:2" coordorigin="11669,5283" coordsize="10,0" path="m11669,5283l11678,5283e" filled="false" stroked="true" strokeweight=".48pt" strokecolor="#000000">
                <v:path arrowok="t"/>
              </v:shape>
            </v:group>
            <v:group style="position:absolute;left:11688;top:5283;width:10;height:2" coordorigin="11688,5283" coordsize="10,2">
              <v:shape style="position:absolute;left:11688;top:5283;width:10;height:2" coordorigin="11688,5283" coordsize="10,0" path="m11688,5283l11698,5283e" filled="false" stroked="true" strokeweight=".48pt" strokecolor="#000000">
                <v:path arrowok="t"/>
              </v:shape>
            </v:group>
            <v:group style="position:absolute;left:11707;top:5283;width:10;height:2" coordorigin="11707,5283" coordsize="10,2">
              <v:shape style="position:absolute;left:11707;top:5283;width:10;height:2" coordorigin="11707,5283" coordsize="10,0" path="m11707,5283l11717,5283e" filled="false" stroked="true" strokeweight=".48pt" strokecolor="#000000">
                <v:path arrowok="t"/>
              </v:shape>
            </v:group>
            <v:group style="position:absolute;left:11726;top:5283;width:10;height:2" coordorigin="11726,5283" coordsize="10,2">
              <v:shape style="position:absolute;left:11726;top:5283;width:10;height:2" coordorigin="11726,5283" coordsize="10,0" path="m11726,5283l11736,5283e" filled="false" stroked="true" strokeweight=".48pt" strokecolor="#000000">
                <v:path arrowok="t"/>
              </v:shape>
            </v:group>
            <v:group style="position:absolute;left:11746;top:5283;width:10;height:2" coordorigin="11746,5283" coordsize="10,2">
              <v:shape style="position:absolute;left:11746;top:5283;width:10;height:2" coordorigin="11746,5283" coordsize="10,0" path="m11746,5283l11755,5283e" filled="false" stroked="true" strokeweight=".48pt" strokecolor="#000000">
                <v:path arrowok="t"/>
              </v:shape>
            </v:group>
            <v:group style="position:absolute;left:11765;top:5283;width:10;height:2" coordorigin="11765,5283" coordsize="10,2">
              <v:shape style="position:absolute;left:11765;top:5283;width:10;height:2" coordorigin="11765,5283" coordsize="10,0" path="m11765,5283l11774,5283e" filled="false" stroked="true" strokeweight=".48pt" strokecolor="#000000">
                <v:path arrowok="t"/>
              </v:shape>
            </v:group>
            <v:group style="position:absolute;left:11784;top:5283;width:10;height:2" coordorigin="11784,5283" coordsize="10,2">
              <v:shape style="position:absolute;left:11784;top:5283;width:10;height:2" coordorigin="11784,5283" coordsize="10,0" path="m11784,5283l11794,5283e" filled="false" stroked="true" strokeweight=".48pt" strokecolor="#000000">
                <v:path arrowok="t"/>
              </v:shape>
            </v:group>
            <v:group style="position:absolute;left:11803;top:5283;width:10;height:2" coordorigin="11803,5283" coordsize="10,2">
              <v:shape style="position:absolute;left:11803;top:5283;width:10;height:2" coordorigin="11803,5283" coordsize="10,0" path="m11803,5283l11813,5283e" filled="false" stroked="true" strokeweight=".48pt" strokecolor="#000000">
                <v:path arrowok="t"/>
              </v:shape>
            </v:group>
            <v:group style="position:absolute;left:11822;top:5283;width:10;height:2" coordorigin="11822,5283" coordsize="10,2">
              <v:shape style="position:absolute;left:11822;top:5283;width:10;height:2" coordorigin="11822,5283" coordsize="10,0" path="m11822,5283l11832,5283e" filled="false" stroked="true" strokeweight=".48pt" strokecolor="#000000">
                <v:path arrowok="t"/>
              </v:shape>
            </v:group>
            <v:group style="position:absolute;left:11842;top:5283;width:10;height:2" coordorigin="11842,5283" coordsize="10,2">
              <v:shape style="position:absolute;left:11842;top:5283;width:10;height:2" coordorigin="11842,5283" coordsize="10,0" path="m11842,5283l11851,5283e" filled="false" stroked="true" strokeweight=".48pt" strokecolor="#000000">
                <v:path arrowok="t"/>
              </v:shape>
            </v:group>
            <v:group style="position:absolute;left:11861;top:5283;width:10;height:2" coordorigin="11861,5283" coordsize="10,2">
              <v:shape style="position:absolute;left:11861;top:5283;width:10;height:2" coordorigin="11861,5283" coordsize="10,0" path="m11861,5283l11870,5283e" filled="false" stroked="true" strokeweight=".48pt" strokecolor="#000000">
                <v:path arrowok="t"/>
              </v:shape>
            </v:group>
            <v:group style="position:absolute;left:11880;top:5283;width:10;height:2" coordorigin="11880,5283" coordsize="10,2">
              <v:shape style="position:absolute;left:11880;top:5283;width:10;height:2" coordorigin="11880,5283" coordsize="10,0" path="m11880,5283l11890,5283e" filled="false" stroked="true" strokeweight=".48pt" strokecolor="#000000">
                <v:path arrowok="t"/>
              </v:shape>
            </v:group>
            <v:group style="position:absolute;left:11899;top:5283;width:10;height:2" coordorigin="11899,5283" coordsize="10,2">
              <v:shape style="position:absolute;left:11899;top:5283;width:10;height:2" coordorigin="11899,5283" coordsize="10,0" path="m11899,5283l11909,5283e" filled="false" stroked="true" strokeweight=".48pt" strokecolor="#000000">
                <v:path arrowok="t"/>
              </v:shape>
            </v:group>
            <v:group style="position:absolute;left:11918;top:5283;width:10;height:2" coordorigin="11918,5283" coordsize="10,2">
              <v:shape style="position:absolute;left:11918;top:5283;width:10;height:2" coordorigin="11918,5283" coordsize="10,0" path="m11918,5283l11928,5283e" filled="false" stroked="true" strokeweight=".48pt" strokecolor="#000000">
                <v:path arrowok="t"/>
              </v:shape>
            </v:group>
            <v:group style="position:absolute;left:11938;top:5283;width:10;height:2" coordorigin="11938,5283" coordsize="10,2">
              <v:shape style="position:absolute;left:11938;top:5283;width:10;height:2" coordorigin="11938,5283" coordsize="10,0" path="m11938,5283l11947,5283e" filled="false" stroked="true" strokeweight=".48pt" strokecolor="#000000">
                <v:path arrowok="t"/>
              </v:shape>
            </v:group>
            <v:group style="position:absolute;left:11957;top:5283;width:10;height:2" coordorigin="11957,5283" coordsize="10,2">
              <v:shape style="position:absolute;left:11957;top:5283;width:10;height:2" coordorigin="11957,5283" coordsize="10,0" path="m11957,5283l11966,5283e" filled="false" stroked="true" strokeweight=".48pt" strokecolor="#000000">
                <v:path arrowok="t"/>
              </v:shape>
            </v:group>
            <v:group style="position:absolute;left:11976;top:5283;width:10;height:2" coordorigin="11976,5283" coordsize="10,2">
              <v:shape style="position:absolute;left:11976;top:5283;width:10;height:2" coordorigin="11976,5283" coordsize="10,0" path="m11976,5283l11986,5283e" filled="false" stroked="true" strokeweight=".48pt" strokecolor="#000000">
                <v:path arrowok="t"/>
              </v:shape>
            </v:group>
            <v:group style="position:absolute;left:11995;top:5283;width:10;height:2" coordorigin="11995,5283" coordsize="10,2">
              <v:shape style="position:absolute;left:11995;top:5283;width:10;height:2" coordorigin="11995,5283" coordsize="10,0" path="m11995,5283l12005,5283e" filled="false" stroked="true" strokeweight=".48pt" strokecolor="#000000">
                <v:path arrowok="t"/>
              </v:shape>
            </v:group>
            <v:group style="position:absolute;left:12014;top:5283;width:10;height:2" coordorigin="12014,5283" coordsize="10,2">
              <v:shape style="position:absolute;left:12014;top:5283;width:10;height:2" coordorigin="12014,5283" coordsize="10,0" path="m12014,5283l12024,5283e" filled="false" stroked="true" strokeweight=".48pt" strokecolor="#000000">
                <v:path arrowok="t"/>
              </v:shape>
            </v:group>
            <v:group style="position:absolute;left:12034;top:5283;width:10;height:2" coordorigin="12034,5283" coordsize="10,2">
              <v:shape style="position:absolute;left:12034;top:5283;width:10;height:2" coordorigin="12034,5283" coordsize="10,0" path="m12034,5283l12043,5283e" filled="false" stroked="true" strokeweight=".48pt" strokecolor="#000000">
                <v:path arrowok="t"/>
              </v:shape>
            </v:group>
            <v:group style="position:absolute;left:12053;top:5283;width:10;height:2" coordorigin="12053,5283" coordsize="10,2">
              <v:shape style="position:absolute;left:12053;top:5283;width:10;height:2" coordorigin="12053,5283" coordsize="10,0" path="m12053,5283l12062,5283e" filled="false" stroked="true" strokeweight=".48pt" strokecolor="#000000">
                <v:path arrowok="t"/>
              </v:shape>
            </v:group>
            <v:group style="position:absolute;left:12072;top:5283;width:10;height:2" coordorigin="12072,5283" coordsize="10,2">
              <v:shape style="position:absolute;left:12072;top:5283;width:10;height:2" coordorigin="12072,5283" coordsize="10,0" path="m12072,5283l12082,5283e" filled="false" stroked="true" strokeweight=".48pt" strokecolor="#000000">
                <v:path arrowok="t"/>
              </v:shape>
            </v:group>
            <v:group style="position:absolute;left:12091;top:5283;width:10;height:2" coordorigin="12091,5283" coordsize="10,2">
              <v:shape style="position:absolute;left:12091;top:5283;width:10;height:2" coordorigin="12091,5283" coordsize="10,0" path="m12091,5283l12101,5283e" filled="false" stroked="true" strokeweight=".48pt" strokecolor="#000000">
                <v:path arrowok="t"/>
              </v:shape>
            </v:group>
            <v:group style="position:absolute;left:12110;top:5283;width:10;height:2" coordorigin="12110,5283" coordsize="10,2">
              <v:shape style="position:absolute;left:12110;top:5283;width:10;height:2" coordorigin="12110,5283" coordsize="10,0" path="m12110,5283l12120,5283e" filled="false" stroked="true" strokeweight=".48pt" strokecolor="#000000">
                <v:path arrowok="t"/>
              </v:shape>
            </v:group>
            <v:group style="position:absolute;left:12130;top:5283;width:10;height:2" coordorigin="12130,5283" coordsize="10,2">
              <v:shape style="position:absolute;left:12130;top:5283;width:10;height:2" coordorigin="12130,5283" coordsize="10,0" path="m12130,5283l12139,5283e" filled="false" stroked="true" strokeweight=".48pt" strokecolor="#000000">
                <v:path arrowok="t"/>
              </v:shape>
            </v:group>
            <v:group style="position:absolute;left:12149;top:5283;width:10;height:2" coordorigin="12149,5283" coordsize="10,2">
              <v:shape style="position:absolute;left:12149;top:5283;width:10;height:2" coordorigin="12149,5283" coordsize="10,0" path="m12149,5283l12158,5283e" filled="false" stroked="true" strokeweight=".48pt" strokecolor="#000000">
                <v:path arrowok="t"/>
              </v:shape>
            </v:group>
            <v:group style="position:absolute;left:12168;top:5283;width:10;height:2" coordorigin="12168,5283" coordsize="10,2">
              <v:shape style="position:absolute;left:12168;top:5283;width:10;height:2" coordorigin="12168,5283" coordsize="10,0" path="m12168,5283l12178,5283e" filled="false" stroked="true" strokeweight=".48pt" strokecolor="#000000">
                <v:path arrowok="t"/>
              </v:shape>
            </v:group>
            <v:group style="position:absolute;left:12187;top:5283;width:10;height:2" coordorigin="12187,5283" coordsize="10,2">
              <v:shape style="position:absolute;left:12187;top:5283;width:10;height:2" coordorigin="12187,5283" coordsize="10,0" path="m12187,5283l12197,5283e" filled="false" stroked="true" strokeweight=".48pt" strokecolor="#000000">
                <v:path arrowok="t"/>
              </v:shape>
            </v:group>
            <v:group style="position:absolute;left:12206;top:5283;width:10;height:2" coordorigin="12206,5283" coordsize="10,2">
              <v:shape style="position:absolute;left:12206;top:5283;width:10;height:2" coordorigin="12206,5283" coordsize="10,0" path="m12206,5283l12216,5283e" filled="false" stroked="true" strokeweight=".48pt" strokecolor="#000000">
                <v:path arrowok="t"/>
              </v:shape>
            </v:group>
            <v:group style="position:absolute;left:12226;top:5283;width:10;height:2" coordorigin="12226,5283" coordsize="10,2">
              <v:shape style="position:absolute;left:12226;top:5283;width:10;height:2" coordorigin="12226,5283" coordsize="10,0" path="m12226,5283l12235,5283e" filled="false" stroked="true" strokeweight=".48pt" strokecolor="#000000">
                <v:path arrowok="t"/>
              </v:shape>
            </v:group>
            <v:group style="position:absolute;left:12245;top:5283;width:10;height:2" coordorigin="12245,5283" coordsize="10,2">
              <v:shape style="position:absolute;left:12245;top:5283;width:10;height:2" coordorigin="12245,5283" coordsize="10,0" path="m12245,5283l12254,5283e" filled="false" stroked="true" strokeweight=".48pt" strokecolor="#000000">
                <v:path arrowok="t"/>
              </v:shape>
            </v:group>
            <v:group style="position:absolute;left:12264;top:5283;width:10;height:2" coordorigin="12264,5283" coordsize="10,2">
              <v:shape style="position:absolute;left:12264;top:5283;width:10;height:2" coordorigin="12264,5283" coordsize="10,0" path="m12264,5283l12274,5283e" filled="false" stroked="true" strokeweight=".48pt" strokecolor="#000000">
                <v:path arrowok="t"/>
              </v:shape>
            </v:group>
            <v:group style="position:absolute;left:12283;top:5283;width:10;height:2" coordorigin="12283,5283" coordsize="10,2">
              <v:shape style="position:absolute;left:12283;top:5283;width:10;height:2" coordorigin="12283,5283" coordsize="10,0" path="m12283,5283l12293,5283e" filled="false" stroked="true" strokeweight=".48pt" strokecolor="#000000">
                <v:path arrowok="t"/>
              </v:shape>
            </v:group>
            <v:group style="position:absolute;left:12302;top:5283;width:10;height:2" coordorigin="12302,5283" coordsize="10,2">
              <v:shape style="position:absolute;left:12302;top:5283;width:10;height:2" coordorigin="12302,5283" coordsize="10,0" path="m12302,5283l12312,5283e" filled="false" stroked="true" strokeweight=".48pt" strokecolor="#000000">
                <v:path arrowok="t"/>
              </v:shape>
            </v:group>
            <v:group style="position:absolute;left:12322;top:5283;width:10;height:2" coordorigin="12322,5283" coordsize="10,2">
              <v:shape style="position:absolute;left:12322;top:5283;width:10;height:2" coordorigin="12322,5283" coordsize="10,0" path="m12322,5283l12331,5283e" filled="false" stroked="true" strokeweight=".48pt" strokecolor="#000000">
                <v:path arrowok="t"/>
              </v:shape>
            </v:group>
            <v:group style="position:absolute;left:12341;top:5283;width:10;height:2" coordorigin="12341,5283" coordsize="10,2">
              <v:shape style="position:absolute;left:12341;top:5283;width:10;height:2" coordorigin="12341,5283" coordsize="10,0" path="m12341,5283l12350,5283e" filled="false" stroked="true" strokeweight=".48pt" strokecolor="#000000">
                <v:path arrowok="t"/>
              </v:shape>
            </v:group>
            <v:group style="position:absolute;left:12360;top:5283;width:10;height:2" coordorigin="12360,5283" coordsize="10,2">
              <v:shape style="position:absolute;left:12360;top:5283;width:10;height:2" coordorigin="12360,5283" coordsize="10,0" path="m12360,5283l12370,5283e" filled="false" stroked="true" strokeweight=".48pt" strokecolor="#000000">
                <v:path arrowok="t"/>
              </v:shape>
            </v:group>
            <v:group style="position:absolute;left:12379;top:5283;width:10;height:2" coordorigin="12379,5283" coordsize="10,2">
              <v:shape style="position:absolute;left:12379;top:5283;width:10;height:2" coordorigin="12379,5283" coordsize="10,0" path="m12379,5283l12389,5283e" filled="false" stroked="true" strokeweight=".48pt" strokecolor="#000000">
                <v:path arrowok="t"/>
              </v:shape>
            </v:group>
            <v:group style="position:absolute;left:12398;top:5283;width:10;height:2" coordorigin="12398,5283" coordsize="10,2">
              <v:shape style="position:absolute;left:12398;top:5283;width:10;height:2" coordorigin="12398,5283" coordsize="10,0" path="m12398,5283l12408,5283e" filled="false" stroked="true" strokeweight=".48pt" strokecolor="#000000">
                <v:path arrowok="t"/>
              </v:shape>
            </v:group>
            <v:group style="position:absolute;left:12418;top:5283;width:10;height:2" coordorigin="12418,5283" coordsize="10,2">
              <v:shape style="position:absolute;left:12418;top:5283;width:10;height:2" coordorigin="12418,5283" coordsize="10,0" path="m12418,5283l12427,5283e" filled="false" stroked="true" strokeweight=".48pt" strokecolor="#000000">
                <v:path arrowok="t"/>
              </v:shape>
            </v:group>
            <v:group style="position:absolute;left:12437;top:5283;width:10;height:2" coordorigin="12437,5283" coordsize="10,2">
              <v:shape style="position:absolute;left:12437;top:5283;width:10;height:2" coordorigin="12437,5283" coordsize="10,0" path="m12437,5283l12446,5283e" filled="false" stroked="true" strokeweight=".48pt" strokecolor="#000000">
                <v:path arrowok="t"/>
              </v:shape>
            </v:group>
            <v:group style="position:absolute;left:12456;top:5283;width:10;height:2" coordorigin="12456,5283" coordsize="10,2">
              <v:shape style="position:absolute;left:12456;top:5283;width:10;height:2" coordorigin="12456,5283" coordsize="10,0" path="m12456,5283l12466,5283e" filled="false" stroked="true" strokeweight=".48pt" strokecolor="#000000">
                <v:path arrowok="t"/>
              </v:shape>
            </v:group>
            <v:group style="position:absolute;left:12475;top:5283;width:10;height:2" coordorigin="12475,5283" coordsize="10,2">
              <v:shape style="position:absolute;left:12475;top:5283;width:10;height:2" coordorigin="12475,5283" coordsize="10,0" path="m12475,5283l12485,5283e" filled="false" stroked="true" strokeweight=".48pt" strokecolor="#000000">
                <v:path arrowok="t"/>
              </v:shape>
            </v:group>
            <v:group style="position:absolute;left:12494;top:5283;width:10;height:2" coordorigin="12494,5283" coordsize="10,2">
              <v:shape style="position:absolute;left:12494;top:5283;width:10;height:2" coordorigin="12494,5283" coordsize="10,0" path="m12494,5283l12504,5283e" filled="false" stroked="true" strokeweight=".48pt" strokecolor="#000000">
                <v:path arrowok="t"/>
              </v:shape>
            </v:group>
            <v:group style="position:absolute;left:12514;top:5283;width:10;height:2" coordorigin="12514,5283" coordsize="10,2">
              <v:shape style="position:absolute;left:12514;top:5283;width:10;height:2" coordorigin="12514,5283" coordsize="10,0" path="m12514,5283l12523,5283e" filled="false" stroked="true" strokeweight=".48pt" strokecolor="#000000">
                <v:path arrowok="t"/>
              </v:shape>
            </v:group>
            <v:group style="position:absolute;left:12533;top:5283;width:10;height:2" coordorigin="12533,5283" coordsize="10,2">
              <v:shape style="position:absolute;left:12533;top:5283;width:10;height:2" coordorigin="12533,5283" coordsize="10,0" path="m12533,5283l12542,5283e" filled="false" stroked="true" strokeweight=".48pt" strokecolor="#000000">
                <v:path arrowok="t"/>
              </v:shape>
            </v:group>
            <v:group style="position:absolute;left:12552;top:5283;width:10;height:2" coordorigin="12552,5283" coordsize="10,2">
              <v:shape style="position:absolute;left:12552;top:5283;width:10;height:2" coordorigin="12552,5283" coordsize="10,0" path="m12552,5283l12562,5283e" filled="false" stroked="true" strokeweight=".48pt" strokecolor="#000000">
                <v:path arrowok="t"/>
              </v:shape>
            </v:group>
            <v:group style="position:absolute;left:12571;top:5283;width:10;height:2" coordorigin="12571,5283" coordsize="10,2">
              <v:shape style="position:absolute;left:12571;top:5283;width:10;height:2" coordorigin="12571,5283" coordsize="10,0" path="m12571,5283l12581,5283e" filled="false" stroked="true" strokeweight=".48pt" strokecolor="#000000">
                <v:path arrowok="t"/>
              </v:shape>
            </v:group>
            <v:group style="position:absolute;left:12590;top:5283;width:10;height:2" coordorigin="12590,5283" coordsize="10,2">
              <v:shape style="position:absolute;left:12590;top:5283;width:10;height:2" coordorigin="12590,5283" coordsize="10,0" path="m12590,5283l12600,5283e" filled="false" stroked="true" strokeweight=".48pt" strokecolor="#000000">
                <v:path arrowok="t"/>
              </v:shape>
            </v:group>
            <v:group style="position:absolute;left:12610;top:5283;width:10;height:2" coordorigin="12610,5283" coordsize="10,2">
              <v:shape style="position:absolute;left:12610;top:5283;width:10;height:2" coordorigin="12610,5283" coordsize="10,0" path="m12610,5283l12619,5283e" filled="false" stroked="true" strokeweight=".48pt" strokecolor="#000000">
                <v:path arrowok="t"/>
              </v:shape>
            </v:group>
            <v:group style="position:absolute;left:12629;top:5283;width:10;height:2" coordorigin="12629,5283" coordsize="10,2">
              <v:shape style="position:absolute;left:12629;top:5283;width:10;height:2" coordorigin="12629,5283" coordsize="10,0" path="m12629,5283l12638,5283e" filled="false" stroked="true" strokeweight=".48pt" strokecolor="#000000">
                <v:path arrowok="t"/>
              </v:shape>
            </v:group>
            <v:group style="position:absolute;left:12648;top:5283;width:10;height:2" coordorigin="12648,5283" coordsize="10,2">
              <v:shape style="position:absolute;left:12648;top:5283;width:10;height:2" coordorigin="12648,5283" coordsize="10,0" path="m12648,5283l12658,5283e" filled="false" stroked="true" strokeweight=".48pt" strokecolor="#000000">
                <v:path arrowok="t"/>
              </v:shape>
            </v:group>
            <v:group style="position:absolute;left:12667;top:5283;width:10;height:2" coordorigin="12667,5283" coordsize="10,2">
              <v:shape style="position:absolute;left:12667;top:5283;width:10;height:2" coordorigin="12667,5283" coordsize="10,0" path="m12667,5283l12677,5283e" filled="false" stroked="true" strokeweight=".48pt" strokecolor="#000000">
                <v:path arrowok="t"/>
              </v:shape>
            </v:group>
            <v:group style="position:absolute;left:12686;top:5283;width:10;height:2" coordorigin="12686,5283" coordsize="10,2">
              <v:shape style="position:absolute;left:12686;top:5283;width:10;height:2" coordorigin="12686,5283" coordsize="10,0" path="m12686,5283l12696,5283e" filled="false" stroked="true" strokeweight=".48pt" strokecolor="#000000">
                <v:path arrowok="t"/>
              </v:shape>
            </v:group>
            <v:group style="position:absolute;left:12706;top:5283;width:10;height:2" coordorigin="12706,5283" coordsize="10,2">
              <v:shape style="position:absolute;left:12706;top:5283;width:10;height:2" coordorigin="12706,5283" coordsize="10,0" path="m12706,5283l12715,5283e" filled="false" stroked="true" strokeweight=".48pt" strokecolor="#000000">
                <v:path arrowok="t"/>
              </v:shape>
            </v:group>
            <v:group style="position:absolute;left:12725;top:5283;width:10;height:2" coordorigin="12725,5283" coordsize="10,2">
              <v:shape style="position:absolute;left:12725;top:5283;width:10;height:2" coordorigin="12725,5283" coordsize="10,0" path="m12725,5283l12734,5283e" filled="false" stroked="true" strokeweight=".48pt" strokecolor="#000000">
                <v:path arrowok="t"/>
              </v:shape>
            </v:group>
            <v:group style="position:absolute;left:12744;top:5283;width:10;height:2" coordorigin="12744,5283" coordsize="10,2">
              <v:shape style="position:absolute;left:12744;top:5283;width:10;height:2" coordorigin="12744,5283" coordsize="10,0" path="m12744,5283l12754,5283e" filled="false" stroked="true" strokeweight=".48pt" strokecolor="#000000">
                <v:path arrowok="t"/>
              </v:shape>
            </v:group>
            <v:group style="position:absolute;left:12763;top:5283;width:10;height:2" coordorigin="12763,5283" coordsize="10,2">
              <v:shape style="position:absolute;left:12763;top:5283;width:10;height:2" coordorigin="12763,5283" coordsize="10,0" path="m12763,5283l12773,5283e" filled="false" stroked="true" strokeweight=".48pt" strokecolor="#000000">
                <v:path arrowok="t"/>
              </v:shape>
            </v:group>
            <v:group style="position:absolute;left:12782;top:5283;width:10;height:2" coordorigin="12782,5283" coordsize="10,2">
              <v:shape style="position:absolute;left:12782;top:5283;width:10;height:2" coordorigin="12782,5283" coordsize="10,0" path="m12782,5283l12792,5283e" filled="false" stroked="true" strokeweight=".48pt" strokecolor="#000000">
                <v:path arrowok="t"/>
              </v:shape>
            </v:group>
            <v:group style="position:absolute;left:12802;top:5283;width:10;height:2" coordorigin="12802,5283" coordsize="10,2">
              <v:shape style="position:absolute;left:12802;top:5283;width:10;height:2" coordorigin="12802,5283" coordsize="10,0" path="m12802,5283l12811,5283e" filled="false" stroked="true" strokeweight=".48pt" strokecolor="#000000">
                <v:path arrowok="t"/>
              </v:shape>
            </v:group>
            <v:group style="position:absolute;left:12821;top:5283;width:10;height:2" coordorigin="12821,5283" coordsize="10,2">
              <v:shape style="position:absolute;left:12821;top:5283;width:10;height:2" coordorigin="12821,5283" coordsize="10,0" path="m12821,5283l12830,5283e" filled="false" stroked="true" strokeweight=".48pt" strokecolor="#000000">
                <v:path arrowok="t"/>
              </v:shape>
            </v:group>
            <v:group style="position:absolute;left:12840;top:5283;width:10;height:2" coordorigin="12840,5283" coordsize="10,2">
              <v:shape style="position:absolute;left:12840;top:5283;width:10;height:2" coordorigin="12840,5283" coordsize="10,0" path="m12840,5283l12850,5283e" filled="false" stroked="true" strokeweight=".48pt" strokecolor="#000000">
                <v:path arrowok="t"/>
              </v:shape>
            </v:group>
            <v:group style="position:absolute;left:12859;top:5283;width:10;height:2" coordorigin="12859,5283" coordsize="10,2">
              <v:shape style="position:absolute;left:12859;top:5283;width:10;height:2" coordorigin="12859,5283" coordsize="10,0" path="m12859,5283l12869,5283e" filled="false" stroked="true" strokeweight=".48pt" strokecolor="#000000">
                <v:path arrowok="t"/>
              </v:shape>
            </v:group>
            <v:group style="position:absolute;left:12878;top:5283;width:10;height:2" coordorigin="12878,5283" coordsize="10,2">
              <v:shape style="position:absolute;left:12878;top:5283;width:10;height:2" coordorigin="12878,5283" coordsize="10,0" path="m12878,5283l12888,5283e" filled="false" stroked="true" strokeweight=".48pt" strokecolor="#000000">
                <v:path arrowok="t"/>
              </v:shape>
            </v:group>
            <v:group style="position:absolute;left:12898;top:5283;width:10;height:2" coordorigin="12898,5283" coordsize="10,2">
              <v:shape style="position:absolute;left:12898;top:5283;width:10;height:2" coordorigin="12898,5283" coordsize="10,0" path="m12898,5283l12907,5283e" filled="false" stroked="true" strokeweight=".48pt" strokecolor="#000000">
                <v:path arrowok="t"/>
              </v:shape>
            </v:group>
            <v:group style="position:absolute;left:12917;top:5283;width:10;height:2" coordorigin="12917,5283" coordsize="10,2">
              <v:shape style="position:absolute;left:12917;top:5283;width:10;height:2" coordorigin="12917,5283" coordsize="10,0" path="m12917,5283l12926,5283e" filled="false" stroked="true" strokeweight=".48pt" strokecolor="#000000">
                <v:path arrowok="t"/>
              </v:shape>
            </v:group>
            <v:group style="position:absolute;left:12936;top:5283;width:10;height:2" coordorigin="12936,5283" coordsize="10,2">
              <v:shape style="position:absolute;left:12936;top:5283;width:10;height:2" coordorigin="12936,5283" coordsize="10,0" path="m12936,5283l12946,5283e" filled="false" stroked="true" strokeweight=".48pt" strokecolor="#000000">
                <v:path arrowok="t"/>
              </v:shape>
            </v:group>
            <v:group style="position:absolute;left:12955;top:5283;width:10;height:2" coordorigin="12955,5283" coordsize="10,2">
              <v:shape style="position:absolute;left:12955;top:5283;width:10;height:2" coordorigin="12955,5283" coordsize="10,0" path="m12955,5283l12965,5283e" filled="false" stroked="true" strokeweight=".48pt" strokecolor="#000000">
                <v:path arrowok="t"/>
              </v:shape>
            </v:group>
            <v:group style="position:absolute;left:12974;top:5283;width:10;height:2" coordorigin="12974,5283" coordsize="10,2">
              <v:shape style="position:absolute;left:12974;top:5283;width:10;height:2" coordorigin="12974,5283" coordsize="10,0" path="m12974,5283l12984,5283e" filled="false" stroked="true" strokeweight=".48pt" strokecolor="#000000">
                <v:path arrowok="t"/>
              </v:shape>
            </v:group>
            <v:group style="position:absolute;left:12994;top:5283;width:10;height:2" coordorigin="12994,5283" coordsize="10,2">
              <v:shape style="position:absolute;left:12994;top:5283;width:10;height:2" coordorigin="12994,5283" coordsize="10,0" path="m12994,5283l13003,5283e" filled="false" stroked="true" strokeweight=".48pt" strokecolor="#000000">
                <v:path arrowok="t"/>
              </v:shape>
            </v:group>
            <v:group style="position:absolute;left:13013;top:5283;width:10;height:2" coordorigin="13013,5283" coordsize="10,2">
              <v:shape style="position:absolute;left:13013;top:5283;width:10;height:2" coordorigin="13013,5283" coordsize="10,0" path="m13013,5283l13022,5283e" filled="false" stroked="true" strokeweight=".48pt" strokecolor="#000000">
                <v:path arrowok="t"/>
              </v:shape>
            </v:group>
            <v:group style="position:absolute;left:13032;top:5283;width:10;height:2" coordorigin="13032,5283" coordsize="10,2">
              <v:shape style="position:absolute;left:13032;top:5283;width:10;height:2" coordorigin="13032,5283" coordsize="10,0" path="m13032,5283l13042,5283e" filled="false" stroked="true" strokeweight=".48pt" strokecolor="#000000">
                <v:path arrowok="t"/>
              </v:shape>
            </v:group>
            <v:group style="position:absolute;left:13051;top:5283;width:10;height:2" coordorigin="13051,5283" coordsize="10,2">
              <v:shape style="position:absolute;left:13051;top:5283;width:10;height:2" coordorigin="13051,5283" coordsize="10,0" path="m13051,5283l13061,5283e" filled="false" stroked="true" strokeweight=".48pt" strokecolor="#000000">
                <v:path arrowok="t"/>
              </v:shape>
            </v:group>
            <v:group style="position:absolute;left:13070;top:5283;width:10;height:2" coordorigin="13070,5283" coordsize="10,2">
              <v:shape style="position:absolute;left:13070;top:5283;width:10;height:2" coordorigin="13070,5283" coordsize="10,0" path="m13070,5283l13080,5283e" filled="false" stroked="true" strokeweight=".48pt" strokecolor="#000000">
                <v:path arrowok="t"/>
              </v:shape>
            </v:group>
            <v:group style="position:absolute;left:13090;top:5283;width:10;height:2" coordorigin="13090,5283" coordsize="10,2">
              <v:shape style="position:absolute;left:13090;top:5283;width:10;height:2" coordorigin="13090,5283" coordsize="10,0" path="m13090,5283l13099,5283e" filled="false" stroked="true" strokeweight=".48pt" strokecolor="#000000">
                <v:path arrowok="t"/>
              </v:shape>
            </v:group>
            <v:group style="position:absolute;left:13109;top:5283;width:10;height:2" coordorigin="13109,5283" coordsize="10,2">
              <v:shape style="position:absolute;left:13109;top:5283;width:10;height:2" coordorigin="13109,5283" coordsize="10,0" path="m13109,5283l13118,5283e" filled="false" stroked="true" strokeweight=".48pt" strokecolor="#000000">
                <v:path arrowok="t"/>
              </v:shape>
            </v:group>
            <v:group style="position:absolute;left:13128;top:5283;width:10;height:2" coordorigin="13128,5283" coordsize="10,2">
              <v:shape style="position:absolute;left:13128;top:5283;width:10;height:2" coordorigin="13128,5283" coordsize="10,0" path="m13128,5283l13138,5283e" filled="false" stroked="true" strokeweight=".48pt" strokecolor="#000000">
                <v:path arrowok="t"/>
              </v:shape>
            </v:group>
            <v:group style="position:absolute;left:13147;top:5283;width:10;height:2" coordorigin="13147,5283" coordsize="10,2">
              <v:shape style="position:absolute;left:13147;top:5283;width:10;height:2" coordorigin="13147,5283" coordsize="10,0" path="m13147,5283l13157,5283e" filled="false" stroked="true" strokeweight=".48pt" strokecolor="#000000">
                <v:path arrowok="t"/>
              </v:shape>
            </v:group>
            <v:group style="position:absolute;left:13166;top:5283;width:10;height:2" coordorigin="13166,5283" coordsize="10,2">
              <v:shape style="position:absolute;left:13166;top:5283;width:10;height:2" coordorigin="13166,5283" coordsize="10,0" path="m13166,5283l13176,5283e" filled="false" stroked="true" strokeweight=".48pt" strokecolor="#000000">
                <v:path arrowok="t"/>
              </v:shape>
            </v:group>
            <v:group style="position:absolute;left:13186;top:5283;width:10;height:2" coordorigin="13186,5283" coordsize="10,2">
              <v:shape style="position:absolute;left:13186;top:5283;width:10;height:2" coordorigin="13186,5283" coordsize="10,0" path="m13186,5283l13195,5283e" filled="false" stroked="true" strokeweight=".48pt" strokecolor="#000000">
                <v:path arrowok="t"/>
              </v:shape>
            </v:group>
            <v:group style="position:absolute;left:13205;top:5283;width:10;height:2" coordorigin="13205,5283" coordsize="10,2">
              <v:shape style="position:absolute;left:13205;top:5283;width:10;height:2" coordorigin="13205,5283" coordsize="10,0" path="m13205,5283l13214,5283e" filled="false" stroked="true" strokeweight=".48pt" strokecolor="#000000">
                <v:path arrowok="t"/>
              </v:shape>
            </v:group>
            <v:group style="position:absolute;left:13224;top:5283;width:10;height:2" coordorigin="13224,5283" coordsize="10,2">
              <v:shape style="position:absolute;left:13224;top:5283;width:10;height:2" coordorigin="13224,5283" coordsize="10,0" path="m13224,5283l13234,5283e" filled="false" stroked="true" strokeweight=".48pt" strokecolor="#000000">
                <v:path arrowok="t"/>
              </v:shape>
            </v:group>
            <v:group style="position:absolute;left:13243;top:5283;width:10;height:2" coordorigin="13243,5283" coordsize="10,2">
              <v:shape style="position:absolute;left:13243;top:5283;width:10;height:2" coordorigin="13243,5283" coordsize="10,0" path="m13243,5283l13253,5283e" filled="false" stroked="true" strokeweight=".48pt" strokecolor="#000000">
                <v:path arrowok="t"/>
              </v:shape>
            </v:group>
            <v:group style="position:absolute;left:13262;top:5283;width:10;height:2" coordorigin="13262,5283" coordsize="10,2">
              <v:shape style="position:absolute;left:13262;top:5283;width:10;height:2" coordorigin="13262,5283" coordsize="10,0" path="m13262,5283l13272,5283e" filled="false" stroked="true" strokeweight=".48pt" strokecolor="#000000">
                <v:path arrowok="t"/>
              </v:shape>
            </v:group>
            <v:group style="position:absolute;left:13282;top:5283;width:10;height:2" coordorigin="13282,5283" coordsize="10,2">
              <v:shape style="position:absolute;left:13282;top:5283;width:10;height:2" coordorigin="13282,5283" coordsize="10,0" path="m13282,5283l13291,5283e" filled="false" stroked="true" strokeweight=".48pt" strokecolor="#000000">
                <v:path arrowok="t"/>
              </v:shape>
            </v:group>
            <v:group style="position:absolute;left:13301;top:5283;width:10;height:2" coordorigin="13301,5283" coordsize="10,2">
              <v:shape style="position:absolute;left:13301;top:5283;width:10;height:2" coordorigin="13301,5283" coordsize="10,0" path="m13301,5283l13310,5283e" filled="false" stroked="true" strokeweight=".48pt" strokecolor="#000000">
                <v:path arrowok="t"/>
              </v:shape>
            </v:group>
            <v:group style="position:absolute;left:13320;top:5283;width:10;height:2" coordorigin="13320,5283" coordsize="10,2">
              <v:shape style="position:absolute;left:13320;top:5283;width:10;height:2" coordorigin="13320,5283" coordsize="10,0" path="m13320,5283l13330,5283e" filled="false" stroked="true" strokeweight=".48pt" strokecolor="#000000">
                <v:path arrowok="t"/>
              </v:shape>
            </v:group>
            <v:group style="position:absolute;left:13339;top:5283;width:10;height:2" coordorigin="13339,5283" coordsize="10,2">
              <v:shape style="position:absolute;left:13339;top:5283;width:10;height:2" coordorigin="13339,5283" coordsize="10,0" path="m13339,5283l13349,5283e" filled="false" stroked="true" strokeweight=".48pt" strokecolor="#000000">
                <v:path arrowok="t"/>
              </v:shape>
            </v:group>
            <v:group style="position:absolute;left:13358;top:5283;width:10;height:2" coordorigin="13358,5283" coordsize="10,2">
              <v:shape style="position:absolute;left:13358;top:5283;width:10;height:2" coordorigin="13358,5283" coordsize="10,0" path="m13358,5283l13368,5283e" filled="false" stroked="true" strokeweight=".48pt" strokecolor="#000000">
                <v:path arrowok="t"/>
              </v:shape>
            </v:group>
            <v:group style="position:absolute;left:13378;top:5283;width:10;height:2" coordorigin="13378,5283" coordsize="10,2">
              <v:shape style="position:absolute;left:13378;top:5283;width:10;height:2" coordorigin="13378,5283" coordsize="10,0" path="m13378,5283l13387,5283e" filled="false" stroked="true" strokeweight=".48pt" strokecolor="#000000">
                <v:path arrowok="t"/>
              </v:shape>
            </v:group>
            <v:group style="position:absolute;left:13397;top:5283;width:10;height:2" coordorigin="13397,5283" coordsize="10,2">
              <v:shape style="position:absolute;left:13397;top:5283;width:10;height:2" coordorigin="13397,5283" coordsize="10,0" path="m13397,5283l13406,5283e" filled="false" stroked="true" strokeweight=".48pt" strokecolor="#000000">
                <v:path arrowok="t"/>
              </v:shape>
            </v:group>
            <v:group style="position:absolute;left:13416;top:5283;width:10;height:2" coordorigin="13416,5283" coordsize="10,2">
              <v:shape style="position:absolute;left:13416;top:5283;width:10;height:2" coordorigin="13416,5283" coordsize="10,0" path="m13416,5283l13426,5283e" filled="false" stroked="true" strokeweight=".48pt" strokecolor="#000000">
                <v:path arrowok="t"/>
              </v:shape>
            </v:group>
            <v:group style="position:absolute;left:13435;top:5283;width:10;height:2" coordorigin="13435,5283" coordsize="10,2">
              <v:shape style="position:absolute;left:13435;top:5283;width:10;height:2" coordorigin="13435,5283" coordsize="10,0" path="m13435,5283l13445,5283e" filled="false" stroked="true" strokeweight=".48pt" strokecolor="#000000">
                <v:path arrowok="t"/>
              </v:shape>
            </v:group>
            <v:group style="position:absolute;left:13454;top:5283;width:10;height:2" coordorigin="13454,5283" coordsize="10,2">
              <v:shape style="position:absolute;left:13454;top:5283;width:10;height:2" coordorigin="13454,5283" coordsize="10,0" path="m13454,5283l13464,5283e" filled="false" stroked="true" strokeweight=".48pt" strokecolor="#000000">
                <v:path arrowok="t"/>
              </v:shape>
            </v:group>
            <v:group style="position:absolute;left:13474;top:5283;width:10;height:2" coordorigin="13474,5283" coordsize="10,2">
              <v:shape style="position:absolute;left:13474;top:5283;width:10;height:2" coordorigin="13474,5283" coordsize="10,0" path="m13474,5283l13483,5283e" filled="false" stroked="true" strokeweight=".48pt" strokecolor="#000000">
                <v:path arrowok="t"/>
              </v:shape>
            </v:group>
            <v:group style="position:absolute;left:13493;top:5283;width:10;height:2" coordorigin="13493,5283" coordsize="10,2">
              <v:shape style="position:absolute;left:13493;top:5283;width:10;height:2" coordorigin="13493,5283" coordsize="10,0" path="m13493,5283l13502,5283e" filled="false" stroked="true" strokeweight=".48pt" strokecolor="#000000">
                <v:path arrowok="t"/>
              </v:shape>
            </v:group>
            <v:group style="position:absolute;left:13512;top:5283;width:10;height:2" coordorigin="13512,5283" coordsize="10,2">
              <v:shape style="position:absolute;left:13512;top:5283;width:10;height:2" coordorigin="13512,5283" coordsize="10,0" path="m13512,5283l13522,5283e" filled="false" stroked="true" strokeweight=".48pt" strokecolor="#000000">
                <v:path arrowok="t"/>
              </v:shape>
            </v:group>
            <v:group style="position:absolute;left:13531;top:5283;width:10;height:2" coordorigin="13531,5283" coordsize="10,2">
              <v:shape style="position:absolute;left:13531;top:5283;width:10;height:2" coordorigin="13531,5283" coordsize="10,0" path="m13531,5283l13541,5283e" filled="false" stroked="true" strokeweight=".48pt" strokecolor="#000000">
                <v:path arrowok="t"/>
              </v:shape>
            </v:group>
            <v:group style="position:absolute;left:13550;top:5283;width:10;height:2" coordorigin="13550,5283" coordsize="10,2">
              <v:shape style="position:absolute;left:13550;top:5283;width:10;height:2" coordorigin="13550,5283" coordsize="10,0" path="m13550,5283l13560,5283e" filled="false" stroked="true" strokeweight=".48pt" strokecolor="#000000">
                <v:path arrowok="t"/>
              </v:shape>
            </v:group>
            <v:group style="position:absolute;left:13570;top:5283;width:10;height:2" coordorigin="13570,5283" coordsize="10,2">
              <v:shape style="position:absolute;left:13570;top:5283;width:10;height:2" coordorigin="13570,5283" coordsize="10,0" path="m13570,5283l13579,5283e" filled="false" stroked="true" strokeweight=".48pt" strokecolor="#000000">
                <v:path arrowok="t"/>
              </v:shape>
            </v:group>
            <v:group style="position:absolute;left:13589;top:5283;width:10;height:2" coordorigin="13589,5283" coordsize="10,2">
              <v:shape style="position:absolute;left:13589;top:5283;width:10;height:2" coordorigin="13589,5283" coordsize="10,0" path="m13589,5283l13598,5283e" filled="false" stroked="true" strokeweight=".48pt" strokecolor="#000000">
                <v:path arrowok="t"/>
              </v:shape>
            </v:group>
            <v:group style="position:absolute;left:13608;top:5283;width:10;height:2" coordorigin="13608,5283" coordsize="10,2">
              <v:shape style="position:absolute;left:13608;top:5283;width:10;height:2" coordorigin="13608,5283" coordsize="10,0" path="m13608,5283l13618,5283e" filled="false" stroked="true" strokeweight=".48pt" strokecolor="#000000">
                <v:path arrowok="t"/>
              </v:shape>
            </v:group>
            <v:group style="position:absolute;left:13627;top:5283;width:10;height:2" coordorigin="13627,5283" coordsize="10,2">
              <v:shape style="position:absolute;left:13627;top:5283;width:10;height:2" coordorigin="13627,5283" coordsize="10,0" path="m13627,5283l13637,5283e" filled="false" stroked="true" strokeweight=".48pt" strokecolor="#000000">
                <v:path arrowok="t"/>
              </v:shape>
            </v:group>
            <v:group style="position:absolute;left:13646;top:5283;width:10;height:2" coordorigin="13646,5283" coordsize="10,2">
              <v:shape style="position:absolute;left:13646;top:5283;width:10;height:2" coordorigin="13646,5283" coordsize="10,0" path="m13646,5283l13656,5283e" filled="false" stroked="true" strokeweight=".48pt" strokecolor="#000000">
                <v:path arrowok="t"/>
              </v:shape>
            </v:group>
            <v:group style="position:absolute;left:13666;top:5283;width:10;height:2" coordorigin="13666,5283" coordsize="10,2">
              <v:shape style="position:absolute;left:13666;top:5283;width:10;height:2" coordorigin="13666,5283" coordsize="10,0" path="m13666,5283l13675,5283e" filled="false" stroked="true" strokeweight=".48pt" strokecolor="#000000">
                <v:path arrowok="t"/>
              </v:shape>
            </v:group>
            <v:group style="position:absolute;left:13685;top:5283;width:10;height:2" coordorigin="13685,5283" coordsize="10,2">
              <v:shape style="position:absolute;left:13685;top:5283;width:10;height:2" coordorigin="13685,5283" coordsize="10,0" path="m13685,5283l13694,5283e" filled="false" stroked="true" strokeweight=".48pt" strokecolor="#000000">
                <v:path arrowok="t"/>
              </v:shape>
            </v:group>
            <v:group style="position:absolute;left:13704;top:5283;width:10;height:2" coordorigin="13704,5283" coordsize="10,2">
              <v:shape style="position:absolute;left:13704;top:5283;width:10;height:2" coordorigin="13704,5283" coordsize="10,0" path="m13704,5283l13714,5283e" filled="false" stroked="true" strokeweight=".48pt" strokecolor="#000000">
                <v:path arrowok="t"/>
              </v:shape>
            </v:group>
            <v:group style="position:absolute;left:13723;top:5283;width:10;height:2" coordorigin="13723,5283" coordsize="10,2">
              <v:shape style="position:absolute;left:13723;top:5283;width:10;height:2" coordorigin="13723,5283" coordsize="10,0" path="m13723,5283l13733,5283e" filled="false" stroked="true" strokeweight=".48pt" strokecolor="#000000">
                <v:path arrowok="t"/>
              </v:shape>
            </v:group>
            <v:group style="position:absolute;left:13742;top:5283;width:10;height:2" coordorigin="13742,5283" coordsize="10,2">
              <v:shape style="position:absolute;left:13742;top:5283;width:10;height:2" coordorigin="13742,5283" coordsize="10,0" path="m13742,5283l13752,5283e" filled="false" stroked="true" strokeweight=".48pt" strokecolor="#000000">
                <v:path arrowok="t"/>
              </v:shape>
            </v:group>
            <v:group style="position:absolute;left:13762;top:5283;width:10;height:2" coordorigin="13762,5283" coordsize="10,2">
              <v:shape style="position:absolute;left:13762;top:5283;width:10;height:2" coordorigin="13762,5283" coordsize="10,0" path="m13762,5283l13771,5283e" filled="false" stroked="true" strokeweight=".48pt" strokecolor="#000000">
                <v:path arrowok="t"/>
              </v:shape>
            </v:group>
            <v:group style="position:absolute;left:13781;top:5283;width:10;height:2" coordorigin="13781,5283" coordsize="10,2">
              <v:shape style="position:absolute;left:13781;top:5283;width:10;height:2" coordorigin="13781,5283" coordsize="10,0" path="m13781,5283l13790,5283e" filled="false" stroked="true" strokeweight=".48pt" strokecolor="#000000">
                <v:path arrowok="t"/>
              </v:shape>
            </v:group>
            <v:group style="position:absolute;left:13800;top:5283;width:10;height:2" coordorigin="13800,5283" coordsize="10,2">
              <v:shape style="position:absolute;left:13800;top:5283;width:10;height:2" coordorigin="13800,5283" coordsize="10,0" path="m13800,5283l13810,5283e" filled="false" stroked="true" strokeweight=".48pt" strokecolor="#000000">
                <v:path arrowok="t"/>
              </v:shape>
            </v:group>
            <v:group style="position:absolute;left:13819;top:5283;width:10;height:2" coordorigin="13819,5283" coordsize="10,2">
              <v:shape style="position:absolute;left:13819;top:5283;width:10;height:2" coordorigin="13819,5283" coordsize="10,0" path="m13819,5283l13829,5283e" filled="false" stroked="true" strokeweight=".48pt" strokecolor="#000000">
                <v:path arrowok="t"/>
              </v:shape>
            </v:group>
            <v:group style="position:absolute;left:13838;top:5283;width:10;height:2" coordorigin="13838,5283" coordsize="10,2">
              <v:shape style="position:absolute;left:13838;top:5283;width:10;height:2" coordorigin="13838,5283" coordsize="10,0" path="m13838,5283l13848,5283e" filled="false" stroked="true" strokeweight=".48pt" strokecolor="#000000">
                <v:path arrowok="t"/>
              </v:shape>
            </v:group>
            <v:group style="position:absolute;left:13858;top:5283;width:10;height:2" coordorigin="13858,5283" coordsize="10,2">
              <v:shape style="position:absolute;left:13858;top:5283;width:10;height:2" coordorigin="13858,5283" coordsize="10,0" path="m13858,5283l13867,5283e" filled="false" stroked="true" strokeweight=".48pt" strokecolor="#000000">
                <v:path arrowok="t"/>
              </v:shape>
            </v:group>
            <v:group style="position:absolute;left:13877;top:5283;width:10;height:2" coordorigin="13877,5283" coordsize="10,2">
              <v:shape style="position:absolute;left:13877;top:5283;width:10;height:2" coordorigin="13877,5283" coordsize="10,0" path="m13877,5283l13886,5283e" filled="false" stroked="true" strokeweight=".48pt" strokecolor="#000000">
                <v:path arrowok="t"/>
              </v:shape>
            </v:group>
            <v:group style="position:absolute;left:13896;top:5283;width:10;height:2" coordorigin="13896,5283" coordsize="10,2">
              <v:shape style="position:absolute;left:13896;top:5283;width:10;height:2" coordorigin="13896,5283" coordsize="10,0" path="m13896,5283l13906,5283e" filled="false" stroked="true" strokeweight=".48pt" strokecolor="#000000">
                <v:path arrowok="t"/>
              </v:shape>
            </v:group>
            <v:group style="position:absolute;left:13915;top:5283;width:10;height:2" coordorigin="13915,5283" coordsize="10,2">
              <v:shape style="position:absolute;left:13915;top:5283;width:10;height:2" coordorigin="13915,5283" coordsize="10,0" path="m13915,5283l13925,5283e" filled="false" stroked="true" strokeweight=".48pt" strokecolor="#000000">
                <v:path arrowok="t"/>
              </v:shape>
            </v:group>
            <v:group style="position:absolute;left:13934;top:5283;width:10;height:2" coordorigin="13934,5283" coordsize="10,2">
              <v:shape style="position:absolute;left:13934;top:5283;width:10;height:2" coordorigin="13934,5283" coordsize="10,0" path="m13934,5283l13944,5283e" filled="false" stroked="true" strokeweight=".48pt" strokecolor="#000000">
                <v:path arrowok="t"/>
              </v:shape>
            </v:group>
            <v:group style="position:absolute;left:13954;top:5283;width:10;height:2" coordorigin="13954,5283" coordsize="10,2">
              <v:shape style="position:absolute;left:13954;top:5283;width:10;height:2" coordorigin="13954,5283" coordsize="10,0" path="m13954,5283l13963,5283e" filled="false" stroked="true" strokeweight=".48pt" strokecolor="#000000">
                <v:path arrowok="t"/>
              </v:shape>
            </v:group>
            <v:group style="position:absolute;left:13973;top:5283;width:10;height:2" coordorigin="13973,5283" coordsize="10,2">
              <v:shape style="position:absolute;left:13973;top:5283;width:10;height:2" coordorigin="13973,5283" coordsize="10,0" path="m13973,5283l13982,5283e" filled="false" stroked="true" strokeweight=".48pt" strokecolor="#000000">
                <v:path arrowok="t"/>
              </v:shape>
            </v:group>
            <v:group style="position:absolute;left:13992;top:5283;width:10;height:2" coordorigin="13992,5283" coordsize="10,2">
              <v:shape style="position:absolute;left:13992;top:5283;width:10;height:2" coordorigin="13992,5283" coordsize="10,0" path="m13992,5283l14002,5283e" filled="false" stroked="true" strokeweight=".48pt" strokecolor="#000000">
                <v:path arrowok="t"/>
              </v:shape>
            </v:group>
            <v:group style="position:absolute;left:14011;top:5283;width:10;height:2" coordorigin="14011,5283" coordsize="10,2">
              <v:shape style="position:absolute;left:14011;top:5283;width:10;height:2" coordorigin="14011,5283" coordsize="10,0" path="m14011,5283l14021,5283e" filled="false" stroked="true" strokeweight=".48pt" strokecolor="#000000">
                <v:path arrowok="t"/>
              </v:shape>
            </v:group>
            <v:group style="position:absolute;left:14030;top:5283;width:10;height:2" coordorigin="14030,5283" coordsize="10,2">
              <v:shape style="position:absolute;left:14030;top:5283;width:10;height:2" coordorigin="14030,5283" coordsize="10,0" path="m14030,5283l14040,5283e" filled="false" stroked="true" strokeweight=".48pt" strokecolor="#000000">
                <v:path arrowok="t"/>
              </v:shape>
            </v:group>
            <v:group style="position:absolute;left:14050;top:5283;width:10;height:2" coordorigin="14050,5283" coordsize="10,2">
              <v:shape style="position:absolute;left:14050;top:5283;width:10;height:2" coordorigin="14050,5283" coordsize="10,0" path="m14050,5283l14059,5283e" filled="false" stroked="true" strokeweight=".48pt" strokecolor="#000000">
                <v:path arrowok="t"/>
              </v:shape>
            </v:group>
            <v:group style="position:absolute;left:14069;top:5283;width:10;height:2" coordorigin="14069,5283" coordsize="10,2">
              <v:shape style="position:absolute;left:14069;top:5283;width:10;height:2" coordorigin="14069,5283" coordsize="10,0" path="m14069,5283l14078,5283e" filled="false" stroked="true" strokeweight=".48pt" strokecolor="#000000">
                <v:path arrowok="t"/>
              </v:shape>
            </v:group>
            <v:group style="position:absolute;left:14088;top:5283;width:10;height:2" coordorigin="14088,5283" coordsize="10,2">
              <v:shape style="position:absolute;left:14088;top:5283;width:10;height:2" coordorigin="14088,5283" coordsize="10,0" path="m14088,5283l14098,5283e" filled="false" stroked="true" strokeweight=".48pt" strokecolor="#000000">
                <v:path arrowok="t"/>
              </v:shape>
            </v:group>
            <v:group style="position:absolute;left:14107;top:5283;width:10;height:2" coordorigin="14107,5283" coordsize="10,2">
              <v:shape style="position:absolute;left:14107;top:5283;width:10;height:2" coordorigin="14107,5283" coordsize="10,0" path="m14107,5283l14117,5283e" filled="false" stroked="true" strokeweight=".48pt" strokecolor="#000000">
                <v:path arrowok="t"/>
              </v:shape>
            </v:group>
            <v:group style="position:absolute;left:14126;top:5283;width:10;height:2" coordorigin="14126,5283" coordsize="10,2">
              <v:shape style="position:absolute;left:14126;top:5283;width:10;height:2" coordorigin="14126,5283" coordsize="10,0" path="m14126,5283l14136,5283e" filled="false" stroked="true" strokeweight=".48pt" strokecolor="#000000">
                <v:path arrowok="t"/>
              </v:shape>
            </v:group>
            <v:group style="position:absolute;left:14146;top:5283;width:10;height:2" coordorigin="14146,5283" coordsize="10,2">
              <v:shape style="position:absolute;left:14146;top:5283;width:10;height:2" coordorigin="14146,5283" coordsize="10,0" path="m14146,5283l14155,5283e" filled="false" stroked="true" strokeweight=".48pt" strokecolor="#000000">
                <v:path arrowok="t"/>
              </v:shape>
            </v:group>
            <v:group style="position:absolute;left:14165;top:5283;width:10;height:2" coordorigin="14165,5283" coordsize="10,2">
              <v:shape style="position:absolute;left:14165;top:5283;width:10;height:2" coordorigin="14165,5283" coordsize="10,0" path="m14165,5283l14174,5283e" filled="false" stroked="true" strokeweight=".48pt" strokecolor="#000000">
                <v:path arrowok="t"/>
              </v:shape>
            </v:group>
            <v:group style="position:absolute;left:14184;top:5283;width:10;height:2" coordorigin="14184,5283" coordsize="10,2">
              <v:shape style="position:absolute;left:14184;top:5283;width:10;height:2" coordorigin="14184,5283" coordsize="10,0" path="m14184,5283l14194,5283e" filled="false" stroked="true" strokeweight=".48pt" strokecolor="#000000">
                <v:path arrowok="t"/>
              </v:shape>
            </v:group>
            <v:group style="position:absolute;left:14203;top:5283;width:10;height:2" coordorigin="14203,5283" coordsize="10,2">
              <v:shape style="position:absolute;left:14203;top:5283;width:10;height:2" coordorigin="14203,5283" coordsize="10,0" path="m14203,5283l14213,5283e" filled="false" stroked="true" strokeweight=".48pt" strokecolor="#000000">
                <v:path arrowok="t"/>
              </v:shape>
            </v:group>
            <v:group style="position:absolute;left:14222;top:5283;width:10;height:2" coordorigin="14222,5283" coordsize="10,2">
              <v:shape style="position:absolute;left:14222;top:5283;width:10;height:2" coordorigin="14222,5283" coordsize="10,0" path="m14222,5283l14232,5283e" filled="false" stroked="true" strokeweight=".48pt" strokecolor="#000000">
                <v:path arrowok="t"/>
              </v:shape>
            </v:group>
            <v:group style="position:absolute;left:14242;top:5283;width:10;height:2" coordorigin="14242,5283" coordsize="10,2">
              <v:shape style="position:absolute;left:14242;top:5283;width:10;height:2" coordorigin="14242,5283" coordsize="10,0" path="m14242,5283l14251,5283e" filled="false" stroked="true" strokeweight=".48pt" strokecolor="#000000">
                <v:path arrowok="t"/>
              </v:shape>
            </v:group>
            <v:group style="position:absolute;left:14261;top:5283;width:10;height:2" coordorigin="14261,5283" coordsize="10,2">
              <v:shape style="position:absolute;left:14261;top:5283;width:10;height:2" coordorigin="14261,5283" coordsize="10,0" path="m14261,5283l14270,5283e" filled="false" stroked="true" strokeweight=".48pt" strokecolor="#000000">
                <v:path arrowok="t"/>
              </v:shape>
            </v:group>
            <v:group style="position:absolute;left:14280;top:5283;width:10;height:2" coordorigin="14280,5283" coordsize="10,2">
              <v:shape style="position:absolute;left:14280;top:5283;width:10;height:2" coordorigin="14280,5283" coordsize="10,0" path="m14280,5283l14290,5283e" filled="false" stroked="true" strokeweight=".48pt" strokecolor="#000000">
                <v:path arrowok="t"/>
              </v:shape>
            </v:group>
            <v:group style="position:absolute;left:14299;top:5283;width:10;height:2" coordorigin="14299,5283" coordsize="10,2">
              <v:shape style="position:absolute;left:14299;top:5283;width:10;height:2" coordorigin="14299,5283" coordsize="10,0" path="m14299,5283l14309,5283e" filled="false" stroked="true" strokeweight=".48pt" strokecolor="#000000">
                <v:path arrowok="t"/>
              </v:shape>
            </v:group>
            <v:group style="position:absolute;left:14318;top:5283;width:10;height:2" coordorigin="14318,5283" coordsize="10,2">
              <v:shape style="position:absolute;left:14318;top:5283;width:10;height:2" coordorigin="14318,5283" coordsize="10,0" path="m14318,5283l14328,5283e" filled="false" stroked="true" strokeweight=".48pt" strokecolor="#000000">
                <v:path arrowok="t"/>
              </v:shape>
            </v:group>
            <v:group style="position:absolute;left:14338;top:5283;width:10;height:2" coordorigin="14338,5283" coordsize="10,2">
              <v:shape style="position:absolute;left:14338;top:5283;width:10;height:2" coordorigin="14338,5283" coordsize="10,0" path="m14338,5283l14347,5283e" filled="false" stroked="true" strokeweight=".48pt" strokecolor="#000000">
                <v:path arrowok="t"/>
              </v:shape>
            </v:group>
            <v:group style="position:absolute;left:14357;top:5283;width:10;height:2" coordorigin="14357,5283" coordsize="10,2">
              <v:shape style="position:absolute;left:14357;top:5283;width:10;height:2" coordorigin="14357,5283" coordsize="10,0" path="m14357,5283l14366,5283e" filled="false" stroked="true" strokeweight=".48pt" strokecolor="#000000">
                <v:path arrowok="t"/>
              </v:shape>
            </v:group>
            <v:group style="position:absolute;left:14376;top:5283;width:10;height:2" coordorigin="14376,5283" coordsize="10,2">
              <v:shape style="position:absolute;left:14376;top:5283;width:10;height:2" coordorigin="14376,5283" coordsize="10,0" path="m14376,5283l14386,5283e" filled="false" stroked="true" strokeweight=".48pt" strokecolor="#000000">
                <v:path arrowok="t"/>
              </v:shape>
            </v:group>
            <v:group style="position:absolute;left:14395;top:5283;width:10;height:2" coordorigin="14395,5283" coordsize="10,2">
              <v:shape style="position:absolute;left:14395;top:5283;width:10;height:2" coordorigin="14395,5283" coordsize="10,0" path="m14395,5283l14405,5283e" filled="false" stroked="true" strokeweight=".48pt" strokecolor="#000000">
                <v:path arrowok="t"/>
              </v:shape>
            </v:group>
            <v:group style="position:absolute;left:14414;top:5283;width:10;height:2" coordorigin="14414,5283" coordsize="10,2">
              <v:shape style="position:absolute;left:14414;top:5283;width:10;height:2" coordorigin="14414,5283" coordsize="10,0" path="m14414,5283l14424,5283e" filled="false" stroked="true" strokeweight=".48pt" strokecolor="#000000">
                <v:path arrowok="t"/>
              </v:shape>
            </v:group>
            <v:group style="position:absolute;left:14434;top:5283;width:10;height:2" coordorigin="14434,5283" coordsize="10,2">
              <v:shape style="position:absolute;left:14434;top:5283;width:10;height:2" coordorigin="14434,5283" coordsize="10,0" path="m14434,5283l14443,5283e" filled="false" stroked="true" strokeweight=".48pt" strokecolor="#000000">
                <v:path arrowok="t"/>
              </v:shape>
            </v:group>
            <v:group style="position:absolute;left:14453;top:5283;width:10;height:2" coordorigin="14453,5283" coordsize="10,2">
              <v:shape style="position:absolute;left:14453;top:5283;width:10;height:2" coordorigin="14453,5283" coordsize="10,0" path="m14453,5283l14462,5283e" filled="false" stroked="true" strokeweight=".48pt" strokecolor="#000000">
                <v:path arrowok="t"/>
              </v:shape>
            </v:group>
            <v:group style="position:absolute;left:14472;top:5283;width:10;height:2" coordorigin="14472,5283" coordsize="10,2">
              <v:shape style="position:absolute;left:14472;top:5283;width:10;height:2" coordorigin="14472,5283" coordsize="10,0" path="m14472,5283l14482,5283e" filled="false" stroked="true" strokeweight=".48pt" strokecolor="#000000">
                <v:path arrowok="t"/>
              </v:shape>
            </v:group>
            <v:group style="position:absolute;left:14491;top:5283;width:10;height:2" coordorigin="14491,5283" coordsize="10,2">
              <v:shape style="position:absolute;left:14491;top:5283;width:10;height:2" coordorigin="14491,5283" coordsize="10,0" path="m14491,5283l14501,5283e" filled="false" stroked="true" strokeweight=".48pt" strokecolor="#000000">
                <v:path arrowok="t"/>
              </v:shape>
            </v:group>
            <v:group style="position:absolute;left:14510;top:5283;width:10;height:2" coordorigin="14510,5283" coordsize="10,2">
              <v:shape style="position:absolute;left:14510;top:5283;width:10;height:2" coordorigin="14510,5283" coordsize="10,0" path="m14510,5283l14520,5283e" filled="false" stroked="true" strokeweight=".48pt" strokecolor="#000000">
                <v:path arrowok="t"/>
              </v:shape>
            </v:group>
            <v:group style="position:absolute;left:14530;top:5283;width:10;height:2" coordorigin="14530,5283" coordsize="10,2">
              <v:shape style="position:absolute;left:14530;top:5283;width:10;height:2" coordorigin="14530,5283" coordsize="10,0" path="m14530,5283l14539,5283e" filled="false" stroked="true" strokeweight=".48pt" strokecolor="#000000">
                <v:path arrowok="t"/>
              </v:shape>
            </v:group>
            <v:group style="position:absolute;left:14549;top:5283;width:10;height:2" coordorigin="14549,5283" coordsize="10,2">
              <v:shape style="position:absolute;left:14549;top:5283;width:10;height:2" coordorigin="14549,5283" coordsize="10,0" path="m14549,5283l14558,5283e" filled="false" stroked="true" strokeweight=".48pt" strokecolor="#000000">
                <v:path arrowok="t"/>
              </v:shape>
            </v:group>
            <v:group style="position:absolute;left:14568;top:5283;width:10;height:2" coordorigin="14568,5283" coordsize="10,2">
              <v:shape style="position:absolute;left:14568;top:5283;width:10;height:2" coordorigin="14568,5283" coordsize="10,0" path="m14568,5283l14578,5283e" filled="false" stroked="true" strokeweight=".48pt" strokecolor="#000000">
                <v:path arrowok="t"/>
              </v:shape>
            </v:group>
            <v:group style="position:absolute;left:14587;top:5283;width:10;height:2" coordorigin="14587,5283" coordsize="10,2">
              <v:shape style="position:absolute;left:14587;top:5283;width:10;height:2" coordorigin="14587,5283" coordsize="10,0" path="m14587,5283l14597,5283e" filled="false" stroked="true" strokeweight=".48pt" strokecolor="#000000">
                <v:path arrowok="t"/>
              </v:shape>
            </v:group>
            <v:group style="position:absolute;left:14606;top:5283;width:10;height:2" coordorigin="14606,5283" coordsize="10,2">
              <v:shape style="position:absolute;left:14606;top:5283;width:10;height:2" coordorigin="14606,5283" coordsize="10,0" path="m14606,5283l14616,5283e" filled="false" stroked="true" strokeweight=".48pt" strokecolor="#000000">
                <v:path arrowok="t"/>
              </v:shape>
            </v:group>
            <v:group style="position:absolute;left:14626;top:5283;width:10;height:2" coordorigin="14626,5283" coordsize="10,2">
              <v:shape style="position:absolute;left:14626;top:5283;width:10;height:2" coordorigin="14626,5283" coordsize="10,0" path="m14626,5283l14635,5283e" filled="false" stroked="true" strokeweight=".48pt" strokecolor="#000000">
                <v:path arrowok="t"/>
              </v:shape>
            </v:group>
            <v:group style="position:absolute;left:14645;top:5283;width:10;height:2" coordorigin="14645,5283" coordsize="10,2">
              <v:shape style="position:absolute;left:14645;top:5283;width:10;height:2" coordorigin="14645,5283" coordsize="10,0" path="m14645,5283l14654,5283e" filled="false" stroked="true" strokeweight=".48pt" strokecolor="#000000">
                <v:path arrowok="t"/>
              </v:shape>
            </v:group>
            <v:group style="position:absolute;left:14664;top:5283;width:10;height:2" coordorigin="14664,5283" coordsize="10,2">
              <v:shape style="position:absolute;left:14664;top:5283;width:10;height:2" coordorigin="14664,5283" coordsize="10,0" path="m14664,5283l14674,5283e" filled="false" stroked="true" strokeweight=".48pt" strokecolor="#000000">
                <v:path arrowok="t"/>
              </v:shape>
            </v:group>
            <v:group style="position:absolute;left:14683;top:5283;width:10;height:2" coordorigin="14683,5283" coordsize="10,2">
              <v:shape style="position:absolute;left:14683;top:5283;width:10;height:2" coordorigin="14683,5283" coordsize="10,0" path="m14683,5283l14693,5283e" filled="false" stroked="true" strokeweight=".48pt" strokecolor="#000000">
                <v:path arrowok="t"/>
              </v:shape>
            </v:group>
            <v:group style="position:absolute;left:14702;top:5283;width:10;height:2" coordorigin="14702,5283" coordsize="10,2">
              <v:shape style="position:absolute;left:14702;top:5283;width:10;height:2" coordorigin="14702,5283" coordsize="10,0" path="m14702,5283l14712,5283e" filled="false" stroked="true" strokeweight=".48pt" strokecolor="#000000">
                <v:path arrowok="t"/>
              </v:shape>
            </v:group>
            <v:group style="position:absolute;left:14722;top:5283;width:10;height:2" coordorigin="14722,5283" coordsize="10,2">
              <v:shape style="position:absolute;left:14722;top:5283;width:10;height:2" coordorigin="14722,5283" coordsize="10,0" path="m14722,5283l14731,5283e" filled="false" stroked="true" strokeweight=".48pt" strokecolor="#000000">
                <v:path arrowok="t"/>
              </v:shape>
            </v:group>
            <v:group style="position:absolute;left:14741;top:5283;width:10;height:2" coordorigin="14741,5283" coordsize="10,2">
              <v:shape style="position:absolute;left:14741;top:5283;width:10;height:2" coordorigin="14741,5283" coordsize="10,0" path="m14741,5283l14750,5283e" filled="false" stroked="true" strokeweight=".48pt" strokecolor="#000000">
                <v:path arrowok="t"/>
              </v:shape>
            </v:group>
            <v:group style="position:absolute;left:14760;top:5283;width:10;height:2" coordorigin="14760,5283" coordsize="10,2">
              <v:shape style="position:absolute;left:14760;top:5283;width:10;height:2" coordorigin="14760,5283" coordsize="10,0" path="m14760,5283l14770,5283e" filled="false" stroked="true" strokeweight=".48pt" strokecolor="#000000">
                <v:path arrowok="t"/>
              </v:shape>
            </v:group>
            <v:group style="position:absolute;left:14779;top:5283;width:10;height:2" coordorigin="14779,5283" coordsize="10,2">
              <v:shape style="position:absolute;left:14779;top:5283;width:10;height:2" coordorigin="14779,5283" coordsize="10,0" path="m14779,5283l14789,5283e" filled="false" stroked="true" strokeweight=".48pt" strokecolor="#000000">
                <v:path arrowok="t"/>
              </v:shape>
            </v:group>
            <v:group style="position:absolute;left:14798;top:5283;width:10;height:2" coordorigin="14798,5283" coordsize="10,2">
              <v:shape style="position:absolute;left:14798;top:5283;width:10;height:2" coordorigin="14798,5283" coordsize="10,0" path="m14798,5283l14808,5283e" filled="false" stroked="true" strokeweight=".48pt" strokecolor="#000000">
                <v:path arrowok="t"/>
              </v:shape>
            </v:group>
            <v:group style="position:absolute;left:14818;top:5283;width:10;height:2" coordorigin="14818,5283" coordsize="10,2">
              <v:shape style="position:absolute;left:14818;top:5283;width:10;height:2" coordorigin="14818,5283" coordsize="10,0" path="m14818,5283l14827,5283e" filled="false" stroked="true" strokeweight=".48pt" strokecolor="#000000">
                <v:path arrowok="t"/>
              </v:shape>
            </v:group>
            <v:group style="position:absolute;left:14837;top:5283;width:10;height:2" coordorigin="14837,5283" coordsize="10,2">
              <v:shape style="position:absolute;left:14837;top:5283;width:10;height:2" coordorigin="14837,5283" coordsize="10,0" path="m14837,5283l14846,5283e" filled="false" stroked="true" strokeweight=".48pt" strokecolor="#000000">
                <v:path arrowok="t"/>
              </v:shape>
            </v:group>
            <v:group style="position:absolute;left:14856;top:5283;width:10;height:2" coordorigin="14856,5283" coordsize="10,2">
              <v:shape style="position:absolute;left:14856;top:5283;width:10;height:2" coordorigin="14856,5283" coordsize="10,0" path="m14856,5283l14866,5283e" filled="false" stroked="true" strokeweight=".48pt" strokecolor="#000000">
                <v:path arrowok="t"/>
              </v:shape>
            </v:group>
            <v:group style="position:absolute;left:14875;top:5283;width:10;height:2" coordorigin="14875,5283" coordsize="10,2">
              <v:shape style="position:absolute;left:14875;top:5283;width:10;height:2" coordorigin="14875,5283" coordsize="10,0" path="m14875,5283l14885,5283e" filled="false" stroked="true" strokeweight=".48pt" strokecolor="#000000">
                <v:path arrowok="t"/>
              </v:shape>
            </v:group>
            <v:group style="position:absolute;left:14894;top:5283;width:10;height:2" coordorigin="14894,5283" coordsize="10,2">
              <v:shape style="position:absolute;left:14894;top:5283;width:10;height:2" coordorigin="14894,5283" coordsize="10,0" path="m14894,5283l14904,5283e" filled="false" stroked="true" strokeweight=".48pt" strokecolor="#000000">
                <v:path arrowok="t"/>
              </v:shape>
            </v:group>
            <v:group style="position:absolute;left:14914;top:5283;width:10;height:2" coordorigin="14914,5283" coordsize="10,2">
              <v:shape style="position:absolute;left:14914;top:5283;width:10;height:2" coordorigin="14914,5283" coordsize="10,0" path="m14914,5283l14923,5283e" filled="false" stroked="true" strokeweight=".48pt" strokecolor="#000000">
                <v:path arrowok="t"/>
              </v:shape>
            </v:group>
            <v:group style="position:absolute;left:14933;top:5283;width:10;height:2" coordorigin="14933,5283" coordsize="10,2">
              <v:shape style="position:absolute;left:14933;top:5283;width:10;height:2" coordorigin="14933,5283" coordsize="10,0" path="m14933,5283l14942,5283e" filled="false" stroked="true" strokeweight=".48pt" strokecolor="#000000">
                <v:path arrowok="t"/>
              </v:shape>
            </v:group>
            <v:group style="position:absolute;left:14952;top:5283;width:10;height:2" coordorigin="14952,5283" coordsize="10,2">
              <v:shape style="position:absolute;left:14952;top:5283;width:10;height:2" coordorigin="14952,5283" coordsize="10,0" path="m14952,5283l14962,5283e" filled="false" stroked="true" strokeweight=".48pt" strokecolor="#000000">
                <v:path arrowok="t"/>
              </v:shape>
            </v:group>
            <v:group style="position:absolute;left:14971;top:5283;width:10;height:2" coordorigin="14971,5283" coordsize="10,2">
              <v:shape style="position:absolute;left:14971;top:5283;width:10;height:2" coordorigin="14971,5283" coordsize="10,0" path="m14971,5283l14981,5283e" filled="false" stroked="true" strokeweight=".48pt" strokecolor="#000000">
                <v:path arrowok="t"/>
              </v:shape>
            </v:group>
            <v:group style="position:absolute;left:14990;top:5283;width:10;height:2" coordorigin="14990,5283" coordsize="10,2">
              <v:shape style="position:absolute;left:14990;top:5283;width:10;height:2" coordorigin="14990,5283" coordsize="10,0" path="m14990,5283l15000,5283e" filled="false" stroked="true" strokeweight=".48pt" strokecolor="#000000">
                <v:path arrowok="t"/>
              </v:shape>
            </v:group>
            <v:group style="position:absolute;left:15010;top:5283;width:10;height:2" coordorigin="15010,5283" coordsize="10,2">
              <v:shape style="position:absolute;left:15010;top:5283;width:10;height:2" coordorigin="15010,5283" coordsize="10,0" path="m15010,5283l15019,5283e" filled="false" stroked="true" strokeweight=".48pt" strokecolor="#000000">
                <v:path arrowok="t"/>
              </v:shape>
            </v:group>
            <v:group style="position:absolute;left:15029;top:5283;width:10;height:2" coordorigin="15029,5283" coordsize="10,2">
              <v:shape style="position:absolute;left:15029;top:5283;width:10;height:2" coordorigin="15029,5283" coordsize="10,0" path="m15029,5283l15038,5283e" filled="false" stroked="true" strokeweight=".48pt" strokecolor="#000000">
                <v:path arrowok="t"/>
              </v:shape>
            </v:group>
            <v:group style="position:absolute;left:15048;top:5283;width:10;height:2" coordorigin="15048,5283" coordsize="10,2">
              <v:shape style="position:absolute;left:15048;top:5283;width:10;height:2" coordorigin="15048,5283" coordsize="10,0" path="m15048,5283l15058,5283e" filled="false" stroked="true" strokeweight=".48pt" strokecolor="#000000">
                <v:path arrowok="t"/>
              </v:shape>
            </v:group>
            <v:group style="position:absolute;left:15067;top:5283;width:10;height:2" coordorigin="15067,5283" coordsize="10,2">
              <v:shape style="position:absolute;left:15067;top:5283;width:10;height:2" coordorigin="15067,5283" coordsize="10,0" path="m15067,5283l15077,5283e" filled="false" stroked="true" strokeweight=".48pt" strokecolor="#000000">
                <v:path arrowok="t"/>
              </v:shape>
            </v:group>
            <v:group style="position:absolute;left:15086;top:5283;width:10;height:2" coordorigin="15086,5283" coordsize="10,2">
              <v:shape style="position:absolute;left:15086;top:5283;width:10;height:2" coordorigin="15086,5283" coordsize="10,0" path="m15086,5283l15096,5283e" filled="false" stroked="true" strokeweight=".48pt" strokecolor="#000000">
                <v:path arrowok="t"/>
              </v:shape>
            </v:group>
            <v:group style="position:absolute;left:15106;top:5283;width:10;height:2" coordorigin="15106,5283" coordsize="10,2">
              <v:shape style="position:absolute;left:15106;top:5283;width:10;height:2" coordorigin="15106,5283" coordsize="10,0" path="m15106,5283l15115,5283e" filled="false" stroked="true" strokeweight=".48pt" strokecolor="#000000">
                <v:path arrowok="t"/>
              </v:shape>
            </v:group>
            <v:group style="position:absolute;left:15125;top:5283;width:10;height:2" coordorigin="15125,5283" coordsize="10,2">
              <v:shape style="position:absolute;left:15125;top:5283;width:10;height:2" coordorigin="15125,5283" coordsize="10,0" path="m15125,5283l15134,5283e" filled="false" stroked="true" strokeweight=".48pt" strokecolor="#000000">
                <v:path arrowok="t"/>
              </v:shape>
            </v:group>
            <v:group style="position:absolute;left:15144;top:5283;width:10;height:2" coordorigin="15144,5283" coordsize="10,2">
              <v:shape style="position:absolute;left:15144;top:5283;width:10;height:2" coordorigin="15144,5283" coordsize="10,0" path="m15144,5283l15154,5283e" filled="false" stroked="true" strokeweight=".48pt" strokecolor="#000000">
                <v:path arrowok="t"/>
              </v:shape>
            </v:group>
            <v:group style="position:absolute;left:15163;top:5283;width:10;height:2" coordorigin="15163,5283" coordsize="10,2">
              <v:shape style="position:absolute;left:15163;top:5283;width:10;height:2" coordorigin="15163,5283" coordsize="10,0" path="m15163,5283l15173,5283e" filled="false" stroked="true" strokeweight=".48pt" strokecolor="#000000">
                <v:path arrowok="t"/>
              </v:shape>
            </v:group>
            <v:group style="position:absolute;left:15182;top:5283;width:10;height:2" coordorigin="15182,5283" coordsize="10,2">
              <v:shape style="position:absolute;left:15182;top:5283;width:10;height:2" coordorigin="15182,5283" coordsize="10,0" path="m15182,5283l15192,5283e" filled="false" stroked="true" strokeweight=".48pt" strokecolor="#000000">
                <v:path arrowok="t"/>
              </v:shape>
            </v:group>
            <v:group style="position:absolute;left:15202;top:5283;width:10;height:2" coordorigin="15202,5283" coordsize="10,2">
              <v:shape style="position:absolute;left:15202;top:5283;width:10;height:2" coordorigin="15202,5283" coordsize="10,0" path="m15202,5283l15211,5283e" filled="false" stroked="true" strokeweight=".48pt" strokecolor="#000000">
                <v:path arrowok="t"/>
              </v:shape>
            </v:group>
            <v:group style="position:absolute;left:15221;top:5283;width:10;height:2" coordorigin="15221,5283" coordsize="10,2">
              <v:shape style="position:absolute;left:15221;top:5283;width:10;height:2" coordorigin="15221,5283" coordsize="10,0" path="m15221,5283l15230,5283e" filled="false" stroked="true" strokeweight=".48pt" strokecolor="#000000">
                <v:path arrowok="t"/>
              </v:shape>
            </v:group>
            <v:group style="position:absolute;left:15240;top:5283;width:10;height:2" coordorigin="15240,5283" coordsize="10,2">
              <v:shape style="position:absolute;left:15240;top:5283;width:10;height:2" coordorigin="15240,5283" coordsize="10,0" path="m15240,5283l15250,5283e" filled="false" stroked="true" strokeweight=".48pt" strokecolor="#000000">
                <v:path arrowok="t"/>
              </v:shape>
            </v:group>
            <v:group style="position:absolute;left:15259;top:5283;width:10;height:2" coordorigin="15259,5283" coordsize="10,2">
              <v:shape style="position:absolute;left:15259;top:5283;width:10;height:2" coordorigin="15259,5283" coordsize="10,0" path="m15259,5283l15269,5283e" filled="false" stroked="true" strokeweight=".48pt" strokecolor="#000000">
                <v:path arrowok="t"/>
              </v:shape>
            </v:group>
            <v:group style="position:absolute;left:15278;top:5283;width:10;height:2" coordorigin="15278,5283" coordsize="10,2">
              <v:shape style="position:absolute;left:15278;top:5283;width:10;height:2" coordorigin="15278,5283" coordsize="10,0" path="m15278,5283l15288,5283e" filled="false" stroked="true" strokeweight=".48pt" strokecolor="#000000">
                <v:path arrowok="t"/>
              </v:shape>
            </v:group>
            <v:group style="position:absolute;left:15298;top:5283;width:10;height:2" coordorigin="15298,5283" coordsize="10,2">
              <v:shape style="position:absolute;left:15298;top:5283;width:10;height:2" coordorigin="15298,5283" coordsize="10,0" path="m15298,5283l15307,5283e" filled="false" stroked="true" strokeweight=".48pt" strokecolor="#000000">
                <v:path arrowok="t"/>
              </v:shape>
            </v:group>
            <v:group style="position:absolute;left:15317;top:5283;width:10;height:2" coordorigin="15317,5283" coordsize="10,2">
              <v:shape style="position:absolute;left:15317;top:5283;width:10;height:2" coordorigin="15317,5283" coordsize="10,0" path="m15317,5283l15326,5283e" filled="false" stroked="true" strokeweight=".48pt" strokecolor="#000000">
                <v:path arrowok="t"/>
              </v:shape>
            </v:group>
            <v:group style="position:absolute;left:15336;top:5283;width:10;height:2" coordorigin="15336,5283" coordsize="10,2">
              <v:shape style="position:absolute;left:15336;top:5283;width:10;height:2" coordorigin="15336,5283" coordsize="10,0" path="m15336,5283l15346,5283e" filled="false" stroked="true" strokeweight=".48pt" strokecolor="#000000">
                <v:path arrowok="t"/>
              </v:shape>
            </v:group>
            <v:group style="position:absolute;left:15355;top:5283;width:10;height:2" coordorigin="15355,5283" coordsize="10,2">
              <v:shape style="position:absolute;left:15355;top:5283;width:10;height:2" coordorigin="15355,5283" coordsize="10,0" path="m15355,5283l15365,5283e" filled="false" stroked="true" strokeweight=".48pt" strokecolor="#000000">
                <v:path arrowok="t"/>
              </v:shape>
            </v:group>
            <v:group style="position:absolute;left:15374;top:5283;width:10;height:2" coordorigin="15374,5283" coordsize="10,2">
              <v:shape style="position:absolute;left:15374;top:5283;width:10;height:2" coordorigin="15374,5283" coordsize="10,0" path="m15374,5283l15384,5283e" filled="false" stroked="true" strokeweight=".48pt" strokecolor="#000000">
                <v:path arrowok="t"/>
              </v:shape>
            </v:group>
            <v:group style="position:absolute;left:15394;top:5283;width:10;height:2" coordorigin="15394,5283" coordsize="10,2">
              <v:shape style="position:absolute;left:15394;top:5283;width:10;height:2" coordorigin="15394,5283" coordsize="10,0" path="m15394,5283l15403,5283e" filled="false" stroked="true" strokeweight=".48pt" strokecolor="#000000">
                <v:path arrowok="t"/>
              </v:shape>
            </v:group>
            <v:group style="position:absolute;left:15413;top:5283;width:10;height:2" coordorigin="15413,5283" coordsize="10,2">
              <v:shape style="position:absolute;left:15413;top:5283;width:10;height:2" coordorigin="15413,5283" coordsize="10,0" path="m15413,5283l15422,5283e" filled="false" stroked="true" strokeweight=".48pt" strokecolor="#000000">
                <v:path arrowok="t"/>
              </v:shape>
            </v:group>
            <v:group style="position:absolute;left:15432;top:5283;width:10;height:2" coordorigin="15432,5283" coordsize="10,2">
              <v:shape style="position:absolute;left:15432;top:5283;width:10;height:2" coordorigin="15432,5283" coordsize="10,0" path="m15432,5283l15442,5283e" filled="false" stroked="true" strokeweight=".48pt" strokecolor="#000000">
                <v:path arrowok="t"/>
              </v:shape>
            </v:group>
            <v:group style="position:absolute;left:15451;top:5283;width:10;height:2" coordorigin="15451,5283" coordsize="10,2">
              <v:shape style="position:absolute;left:15451;top:5283;width:10;height:2" coordorigin="15451,5283" coordsize="10,0" path="m15451,5283l15461,5283e" filled="false" stroked="true" strokeweight=".48pt" strokecolor="#000000">
                <v:path arrowok="t"/>
              </v:shape>
            </v:group>
            <v:group style="position:absolute;left:15470;top:5283;width:10;height:2" coordorigin="15470,5283" coordsize="10,2">
              <v:shape style="position:absolute;left:15470;top:5283;width:10;height:2" coordorigin="15470,5283" coordsize="10,0" path="m15470,5283l15480,5283e" filled="false" stroked="true" strokeweight=".48pt" strokecolor="#000000">
                <v:path arrowok="t"/>
              </v:shape>
            </v:group>
            <v:group style="position:absolute;left:15490;top:5283;width:10;height:2" coordorigin="15490,5283" coordsize="10,2">
              <v:shape style="position:absolute;left:15490;top:5283;width:10;height:2" coordorigin="15490,5283" coordsize="10,0" path="m15490,5283l15499,5283e" filled="false" stroked="true" strokeweight=".48pt" strokecolor="#000000">
                <v:path arrowok="t"/>
              </v:shape>
            </v:group>
            <v:group style="position:absolute;left:15509;top:5283;width:10;height:2" coordorigin="15509,5283" coordsize="10,2">
              <v:shape style="position:absolute;left:15509;top:5283;width:10;height:2" coordorigin="15509,5283" coordsize="10,0" path="m15509,5283l15518,5283e" filled="false" stroked="true" strokeweight=".48pt" strokecolor="#000000">
                <v:path arrowok="t"/>
              </v:shape>
            </v:group>
            <v:group style="position:absolute;left:15528;top:5283;width:10;height:2" coordorigin="15528,5283" coordsize="10,2">
              <v:shape style="position:absolute;left:15528;top:5283;width:10;height:2" coordorigin="15528,5283" coordsize="10,0" path="m15528,5283l15538,5283e" filled="false" stroked="true" strokeweight=".48pt" strokecolor="#000000">
                <v:path arrowok="t"/>
              </v:shape>
            </v:group>
            <v:group style="position:absolute;left:15547;top:5283;width:10;height:2" coordorigin="15547,5283" coordsize="10,2">
              <v:shape style="position:absolute;left:15547;top:5283;width:10;height:2" coordorigin="15547,5283" coordsize="10,0" path="m15547,5283l15557,5283e" filled="false" stroked="true" strokeweight=".48pt" strokecolor="#000000">
                <v:path arrowok="t"/>
              </v:shape>
            </v:group>
            <v:group style="position:absolute;left:15566;top:5283;width:10;height:2" coordorigin="15566,5283" coordsize="10,2">
              <v:shape style="position:absolute;left:15566;top:5283;width:10;height:2" coordorigin="15566,5283" coordsize="10,0" path="m15566,5283l15576,5283e" filled="false" stroked="true" strokeweight=".48pt" strokecolor="#000000">
                <v:path arrowok="t"/>
              </v:shape>
            </v:group>
            <v:group style="position:absolute;left:15586;top:5283;width:10;height:2" coordorigin="15586,5283" coordsize="10,2">
              <v:shape style="position:absolute;left:15586;top:5283;width:10;height:2" coordorigin="15586,5283" coordsize="10,0" path="m15586,5283l15595,5283e" filled="false" stroked="true" strokeweight=".48pt" strokecolor="#000000">
                <v:path arrowok="t"/>
              </v:shape>
            </v:group>
            <v:group style="position:absolute;left:15605;top:5283;width:10;height:2" coordorigin="15605,5283" coordsize="10,2">
              <v:shape style="position:absolute;left:15605;top:5283;width:10;height:2" coordorigin="15605,5283" coordsize="10,0" path="m15605,5283l15614,5283e" filled="false" stroked="true" strokeweight=".48pt" strokecolor="#000000">
                <v:path arrowok="t"/>
              </v:shape>
            </v:group>
            <v:group style="position:absolute;left:15624;top:5283;width:10;height:2" coordorigin="15624,5283" coordsize="10,2">
              <v:shape style="position:absolute;left:15624;top:5283;width:10;height:2" coordorigin="15624,5283" coordsize="10,0" path="m15624,5283l15634,5283e" filled="false" stroked="true" strokeweight=".48pt" strokecolor="#000000">
                <v:path arrowok="t"/>
              </v:shape>
            </v:group>
            <v:group style="position:absolute;left:15643;top:5283;width:10;height:2" coordorigin="15643,5283" coordsize="10,2">
              <v:shape style="position:absolute;left:15643;top:5283;width:10;height:2" coordorigin="15643,5283" coordsize="10,0" path="m15643,5283l15653,5283e" filled="false" stroked="true" strokeweight=".48pt" strokecolor="#000000">
                <v:path arrowok="t"/>
              </v:shape>
            </v:group>
            <v:group style="position:absolute;left:15662;top:5283;width:5;height:2" coordorigin="15662,5283" coordsize="5,2">
              <v:shape style="position:absolute;left:15662;top:5283;width:5;height:2" coordorigin="15662,5283" coordsize="5,0" path="m15662,5283l15667,5283e" filled="false" stroked="true" strokeweight=".48pt" strokecolor="#000000">
                <v:path arrowok="t"/>
              </v:shape>
            </v:group>
            <v:group style="position:absolute;left:2048;top:5283;width:12;height:2" coordorigin="2048,5283" coordsize="12,2">
              <v:shape style="position:absolute;left:2048;top:5283;width:12;height:2" coordorigin="2048,5283" coordsize="12,0" path="m2048,5283l2060,5283e" filled="false" stroked="true" strokeweight=".6pt" strokecolor="#000000">
                <v:path arrowok="t"/>
              </v:shape>
            </v:group>
            <v:group style="position:absolute;left:2068;top:5283;width:12;height:2" coordorigin="2068,5283" coordsize="12,2">
              <v:shape style="position:absolute;left:2068;top:5283;width:12;height:2" coordorigin="2068,5283" coordsize="12,0" path="m2068,5283l2080,5283e" filled="false" stroked="true" strokeweight=".6pt" strokecolor="#000000">
                <v:path arrowok="t"/>
              </v:shape>
            </v:group>
            <v:group style="position:absolute;left:2087;top:5283;width:12;height:2" coordorigin="2087,5283" coordsize="12,2">
              <v:shape style="position:absolute;left:2087;top:5283;width:12;height:2" coordorigin="2087,5283" coordsize="12,0" path="m2087,5283l2099,5283e" filled="false" stroked="true" strokeweight=".6pt" strokecolor="#000000">
                <v:path arrowok="t"/>
              </v:shape>
            </v:group>
            <v:group style="position:absolute;left:2106;top:5283;width:12;height:2" coordorigin="2106,5283" coordsize="12,2">
              <v:shape style="position:absolute;left:2106;top:5283;width:12;height:2" coordorigin="2106,5283" coordsize="12,0" path="m2106,5283l2118,5283e" filled="false" stroked="true" strokeweight=".6pt" strokecolor="#000000">
                <v:path arrowok="t"/>
              </v:shape>
            </v:group>
            <v:group style="position:absolute;left:2125;top:5283;width:12;height:2" coordorigin="2125,5283" coordsize="12,2">
              <v:shape style="position:absolute;left:2125;top:5283;width:12;height:2" coordorigin="2125,5283" coordsize="12,0" path="m2125,5283l2137,5283e" filled="false" stroked="true" strokeweight=".6pt" strokecolor="#000000">
                <v:path arrowok="t"/>
              </v:shape>
            </v:group>
            <v:group style="position:absolute;left:2144;top:5283;width:12;height:2" coordorigin="2144,5283" coordsize="12,2">
              <v:shape style="position:absolute;left:2144;top:5283;width:12;height:2" coordorigin="2144,5283" coordsize="12,0" path="m2144,5283l2156,5283e" filled="false" stroked="true" strokeweight=".6pt" strokecolor="#000000">
                <v:path arrowok="t"/>
              </v:shape>
            </v:group>
            <v:group style="position:absolute;left:2164;top:5283;width:12;height:2" coordorigin="2164,5283" coordsize="12,2">
              <v:shape style="position:absolute;left:2164;top:5283;width:12;height:2" coordorigin="2164,5283" coordsize="12,0" path="m2164,5283l2176,5283e" filled="false" stroked="true" strokeweight=".6pt" strokecolor="#000000">
                <v:path arrowok="t"/>
              </v:shape>
            </v:group>
            <v:group style="position:absolute;left:2183;top:5283;width:12;height:2" coordorigin="2183,5283" coordsize="12,2">
              <v:shape style="position:absolute;left:2183;top:5283;width:12;height:2" coordorigin="2183,5283" coordsize="12,0" path="m2183,5283l2195,5283e" filled="false" stroked="true" strokeweight=".6pt" strokecolor="#000000">
                <v:path arrowok="t"/>
              </v:shape>
            </v:group>
            <v:group style="position:absolute;left:2202;top:5283;width:12;height:2" coordorigin="2202,5283" coordsize="12,2">
              <v:shape style="position:absolute;left:2202;top:5283;width:12;height:2" coordorigin="2202,5283" coordsize="12,0" path="m2202,5283l2214,5283e" filled="false" stroked="true" strokeweight=".6pt" strokecolor="#000000">
                <v:path arrowok="t"/>
              </v:shape>
            </v:group>
            <v:group style="position:absolute;left:2221;top:5283;width:12;height:2" coordorigin="2221,5283" coordsize="12,2">
              <v:shape style="position:absolute;left:2221;top:5283;width:12;height:2" coordorigin="2221,5283" coordsize="12,0" path="m2221,5283l2233,5283e" filled="false" stroked="true" strokeweight=".6pt" strokecolor="#000000">
                <v:path arrowok="t"/>
              </v:shape>
            </v:group>
            <v:group style="position:absolute;left:2240;top:5283;width:12;height:2" coordorigin="2240,5283" coordsize="12,2">
              <v:shape style="position:absolute;left:2240;top:5283;width:12;height:2" coordorigin="2240,5283" coordsize="12,0" path="m2240,5283l2252,5283e" filled="false" stroked="true" strokeweight=".6pt" strokecolor="#000000">
                <v:path arrowok="t"/>
              </v:shape>
            </v:group>
            <v:group style="position:absolute;left:2260;top:5283;width:12;height:2" coordorigin="2260,5283" coordsize="12,2">
              <v:shape style="position:absolute;left:2260;top:5283;width:12;height:2" coordorigin="2260,5283" coordsize="12,0" path="m2260,5283l2272,5283e" filled="false" stroked="true" strokeweight=".6pt" strokecolor="#000000">
                <v:path arrowok="t"/>
              </v:shape>
            </v:group>
            <v:group style="position:absolute;left:2279;top:5283;width:12;height:2" coordorigin="2279,5283" coordsize="12,2">
              <v:shape style="position:absolute;left:2279;top:5283;width:12;height:2" coordorigin="2279,5283" coordsize="12,0" path="m2279,5283l2291,5283e" filled="false" stroked="true" strokeweight=".6pt" strokecolor="#000000">
                <v:path arrowok="t"/>
              </v:shape>
            </v:group>
            <v:group style="position:absolute;left:2298;top:5283;width:12;height:2" coordorigin="2298,5283" coordsize="12,2">
              <v:shape style="position:absolute;left:2298;top:5283;width:12;height:2" coordorigin="2298,5283" coordsize="12,0" path="m2298,5283l2310,5283e" filled="false" stroked="true" strokeweight=".6pt" strokecolor="#000000">
                <v:path arrowok="t"/>
              </v:shape>
            </v:group>
            <v:group style="position:absolute;left:2317;top:5283;width:12;height:2" coordorigin="2317,5283" coordsize="12,2">
              <v:shape style="position:absolute;left:2317;top:5283;width:12;height:2" coordorigin="2317,5283" coordsize="12,0" path="m2317,5283l2329,5283e" filled="false" stroked="true" strokeweight=".6pt" strokecolor="#000000">
                <v:path arrowok="t"/>
              </v:shape>
            </v:group>
            <v:group style="position:absolute;left:2336;top:5283;width:12;height:2" coordorigin="2336,5283" coordsize="12,2">
              <v:shape style="position:absolute;left:2336;top:5283;width:12;height:2" coordorigin="2336,5283" coordsize="12,0" path="m2336,5283l2348,5283e" filled="false" stroked="true" strokeweight=".6pt" strokecolor="#000000">
                <v:path arrowok="t"/>
              </v:shape>
            </v:group>
            <v:group style="position:absolute;left:2356;top:5283;width:12;height:2" coordorigin="2356,5283" coordsize="12,2">
              <v:shape style="position:absolute;left:2356;top:5283;width:12;height:2" coordorigin="2356,5283" coordsize="12,0" path="m2356,5283l2368,5283e" filled="false" stroked="true" strokeweight=".6pt" strokecolor="#000000">
                <v:path arrowok="t"/>
              </v:shape>
            </v:group>
            <v:group style="position:absolute;left:2375;top:5283;width:12;height:2" coordorigin="2375,5283" coordsize="12,2">
              <v:shape style="position:absolute;left:2375;top:5283;width:12;height:2" coordorigin="2375,5283" coordsize="12,0" path="m2375,5283l2387,5283e" filled="false" stroked="true" strokeweight=".6pt" strokecolor="#000000">
                <v:path arrowok="t"/>
              </v:shape>
            </v:group>
            <v:group style="position:absolute;left:2394;top:5283;width:12;height:2" coordorigin="2394,5283" coordsize="12,2">
              <v:shape style="position:absolute;left:2394;top:5283;width:12;height:2" coordorigin="2394,5283" coordsize="12,0" path="m2394,5283l2406,5283e" filled="false" stroked="true" strokeweight=".6pt" strokecolor="#000000">
                <v:path arrowok="t"/>
              </v:shape>
            </v:group>
            <v:group style="position:absolute;left:2413;top:5283;width:12;height:2" coordorigin="2413,5283" coordsize="12,2">
              <v:shape style="position:absolute;left:2413;top:5283;width:12;height:2" coordorigin="2413,5283" coordsize="12,0" path="m2413,5283l2425,5283e" filled="false" stroked="true" strokeweight=".6pt" strokecolor="#000000">
                <v:path arrowok="t"/>
              </v:shape>
            </v:group>
            <v:group style="position:absolute;left:2432;top:5283;width:12;height:2" coordorigin="2432,5283" coordsize="12,2">
              <v:shape style="position:absolute;left:2432;top:5283;width:12;height:2" coordorigin="2432,5283" coordsize="12,0" path="m2432,5283l2444,5283e" filled="false" stroked="true" strokeweight=".6pt" strokecolor="#000000">
                <v:path arrowok="t"/>
              </v:shape>
            </v:group>
            <v:group style="position:absolute;left:2452;top:5283;width:12;height:2" coordorigin="2452,5283" coordsize="12,2">
              <v:shape style="position:absolute;left:2452;top:5283;width:12;height:2" coordorigin="2452,5283" coordsize="12,0" path="m2452,5283l2464,5283e" filled="false" stroked="true" strokeweight=".6pt" strokecolor="#000000">
                <v:path arrowok="t"/>
              </v:shape>
            </v:group>
            <v:group style="position:absolute;left:2471;top:5283;width:12;height:2" coordorigin="2471,5283" coordsize="12,2">
              <v:shape style="position:absolute;left:2471;top:5283;width:12;height:2" coordorigin="2471,5283" coordsize="12,0" path="m2471,5283l2483,5283e" filled="false" stroked="true" strokeweight=".6pt" strokecolor="#000000">
                <v:path arrowok="t"/>
              </v:shape>
            </v:group>
            <v:group style="position:absolute;left:2490;top:5283;width:12;height:2" coordorigin="2490,5283" coordsize="12,2">
              <v:shape style="position:absolute;left:2490;top:5283;width:12;height:2" coordorigin="2490,5283" coordsize="12,0" path="m2490,5283l2502,5283e" filled="false" stroked="true" strokeweight=".6pt" strokecolor="#000000">
                <v:path arrowok="t"/>
              </v:shape>
            </v:group>
            <v:group style="position:absolute;left:2509;top:5283;width:12;height:2" coordorigin="2509,5283" coordsize="12,2">
              <v:shape style="position:absolute;left:2509;top:5283;width:12;height:2" coordorigin="2509,5283" coordsize="12,0" path="m2509,5283l2521,5283e" filled="false" stroked="true" strokeweight=".6pt" strokecolor="#000000">
                <v:path arrowok="t"/>
              </v:shape>
            </v:group>
            <v:group style="position:absolute;left:2528;top:5283;width:12;height:2" coordorigin="2528,5283" coordsize="12,2">
              <v:shape style="position:absolute;left:2528;top:5283;width:12;height:2" coordorigin="2528,5283" coordsize="12,0" path="m2528,5283l2540,5283e" filled="false" stroked="true" strokeweight=".6pt" strokecolor="#000000">
                <v:path arrowok="t"/>
              </v:shape>
            </v:group>
            <v:group style="position:absolute;left:2548;top:5283;width:12;height:2" coordorigin="2548,5283" coordsize="12,2">
              <v:shape style="position:absolute;left:2548;top:5283;width:12;height:2" coordorigin="2548,5283" coordsize="12,0" path="m2548,5283l2560,5283e" filled="false" stroked="true" strokeweight=".6pt" strokecolor="#000000">
                <v:path arrowok="t"/>
              </v:shape>
            </v:group>
            <v:group style="position:absolute;left:2567;top:5283;width:12;height:2" coordorigin="2567,5283" coordsize="12,2">
              <v:shape style="position:absolute;left:2567;top:5283;width:12;height:2" coordorigin="2567,5283" coordsize="12,0" path="m2567,5283l2579,5283e" filled="false" stroked="true" strokeweight=".6pt" strokecolor="#000000">
                <v:path arrowok="t"/>
              </v:shape>
            </v:group>
            <v:group style="position:absolute;left:2586;top:5283;width:12;height:2" coordorigin="2586,5283" coordsize="12,2">
              <v:shape style="position:absolute;left:2586;top:5283;width:12;height:2" coordorigin="2586,5283" coordsize="12,0" path="m2586,5283l2598,5283e" filled="false" stroked="true" strokeweight=".6pt" strokecolor="#000000">
                <v:path arrowok="t"/>
              </v:shape>
            </v:group>
            <v:group style="position:absolute;left:2605;top:5283;width:12;height:2" coordorigin="2605,5283" coordsize="12,2">
              <v:shape style="position:absolute;left:2605;top:5283;width:12;height:2" coordorigin="2605,5283" coordsize="12,0" path="m2605,5283l2617,5283e" filled="false" stroked="true" strokeweight=".6pt" strokecolor="#000000">
                <v:path arrowok="t"/>
              </v:shape>
            </v:group>
            <v:group style="position:absolute;left:2624;top:5283;width:12;height:2" coordorigin="2624,5283" coordsize="12,2">
              <v:shape style="position:absolute;left:2624;top:5283;width:12;height:2" coordorigin="2624,5283" coordsize="12,0" path="m2624,5283l2636,5283e" filled="false" stroked="true" strokeweight=".6pt" strokecolor="#000000">
                <v:path arrowok="t"/>
              </v:shape>
            </v:group>
            <v:group style="position:absolute;left:2644;top:5283;width:12;height:2" coordorigin="2644,5283" coordsize="12,2">
              <v:shape style="position:absolute;left:2644;top:5283;width:12;height:2" coordorigin="2644,5283" coordsize="12,0" path="m2644,5283l2656,5283e" filled="false" stroked="true" strokeweight=".6pt" strokecolor="#000000">
                <v:path arrowok="t"/>
              </v:shape>
            </v:group>
            <v:group style="position:absolute;left:2663;top:5283;width:12;height:2" coordorigin="2663,5283" coordsize="12,2">
              <v:shape style="position:absolute;left:2663;top:5283;width:12;height:2" coordorigin="2663,5283" coordsize="12,0" path="m2663,5283l2675,5283e" filled="false" stroked="true" strokeweight=".6pt" strokecolor="#000000">
                <v:path arrowok="t"/>
              </v:shape>
            </v:group>
            <v:group style="position:absolute;left:2682;top:5283;width:12;height:2" coordorigin="2682,5283" coordsize="12,2">
              <v:shape style="position:absolute;left:2682;top:5283;width:12;height:2" coordorigin="2682,5283" coordsize="12,0" path="m2682,5283l2694,5283e" filled="false" stroked="true" strokeweight=".6pt" strokecolor="#000000">
                <v:path arrowok="t"/>
              </v:shape>
            </v:group>
            <v:group style="position:absolute;left:2701;top:5283;width:12;height:2" coordorigin="2701,5283" coordsize="12,2">
              <v:shape style="position:absolute;left:2701;top:5283;width:12;height:2" coordorigin="2701,5283" coordsize="12,0" path="m2701,5283l2713,5283e" filled="false" stroked="true" strokeweight=".6pt" strokecolor="#000000">
                <v:path arrowok="t"/>
              </v:shape>
            </v:group>
            <v:group style="position:absolute;left:2720;top:5283;width:12;height:2" coordorigin="2720,5283" coordsize="12,2">
              <v:shape style="position:absolute;left:2720;top:5283;width:12;height:2" coordorigin="2720,5283" coordsize="12,0" path="m2720,5283l2732,5283e" filled="false" stroked="true" strokeweight=".6pt" strokecolor="#000000">
                <v:path arrowok="t"/>
              </v:shape>
            </v:group>
            <v:group style="position:absolute;left:2740;top:5283;width:12;height:2" coordorigin="2740,5283" coordsize="12,2">
              <v:shape style="position:absolute;left:2740;top:5283;width:12;height:2" coordorigin="2740,5283" coordsize="12,0" path="m2740,5283l2752,5283e" filled="false" stroked="true" strokeweight=".6pt" strokecolor="#000000">
                <v:path arrowok="t"/>
              </v:shape>
            </v:group>
            <v:group style="position:absolute;left:2759;top:5283;width:12;height:2" coordorigin="2759,5283" coordsize="12,2">
              <v:shape style="position:absolute;left:2759;top:5283;width:12;height:2" coordorigin="2759,5283" coordsize="12,0" path="m2759,5283l2771,5283e" filled="false" stroked="true" strokeweight=".6pt" strokecolor="#000000">
                <v:path arrowok="t"/>
              </v:shape>
            </v:group>
            <v:group style="position:absolute;left:2778;top:5283;width:12;height:2" coordorigin="2778,5283" coordsize="12,2">
              <v:shape style="position:absolute;left:2778;top:5283;width:12;height:2" coordorigin="2778,5283" coordsize="12,0" path="m2778,5283l2790,5283e" filled="false" stroked="true" strokeweight=".6pt" strokecolor="#000000">
                <v:path arrowok="t"/>
              </v:shape>
            </v:group>
            <v:group style="position:absolute;left:2797;top:5283;width:12;height:2" coordorigin="2797,5283" coordsize="12,2">
              <v:shape style="position:absolute;left:2797;top:5283;width:12;height:2" coordorigin="2797,5283" coordsize="12,0" path="m2797,5283l2809,5283e" filled="false" stroked="true" strokeweight=".6pt" strokecolor="#000000">
                <v:path arrowok="t"/>
              </v:shape>
            </v:group>
            <v:group style="position:absolute;left:2816;top:5283;width:12;height:2" coordorigin="2816,5283" coordsize="12,2">
              <v:shape style="position:absolute;left:2816;top:5283;width:12;height:2" coordorigin="2816,5283" coordsize="12,0" path="m2816,5283l2828,5283e" filled="false" stroked="true" strokeweight=".6pt" strokecolor="#000000">
                <v:path arrowok="t"/>
              </v:shape>
            </v:group>
            <v:group style="position:absolute;left:2836;top:5283;width:12;height:2" coordorigin="2836,5283" coordsize="12,2">
              <v:shape style="position:absolute;left:2836;top:5283;width:12;height:2" coordorigin="2836,5283" coordsize="12,0" path="m2836,5283l2848,5283e" filled="false" stroked="true" strokeweight=".6pt" strokecolor="#000000">
                <v:path arrowok="t"/>
              </v:shape>
            </v:group>
            <v:group style="position:absolute;left:2855;top:5283;width:12;height:2" coordorigin="2855,5283" coordsize="12,2">
              <v:shape style="position:absolute;left:2855;top:5283;width:12;height:2" coordorigin="2855,5283" coordsize="12,0" path="m2855,5283l2867,5283e" filled="false" stroked="true" strokeweight=".6pt" strokecolor="#000000">
                <v:path arrowok="t"/>
              </v:shape>
            </v:group>
            <v:group style="position:absolute;left:2874;top:5283;width:12;height:2" coordorigin="2874,5283" coordsize="12,2">
              <v:shape style="position:absolute;left:2874;top:5283;width:12;height:2" coordorigin="2874,5283" coordsize="12,0" path="m2874,5283l2886,5283e" filled="false" stroked="true" strokeweight=".6pt" strokecolor="#000000">
                <v:path arrowok="t"/>
              </v:shape>
            </v:group>
            <v:group style="position:absolute;left:2893;top:5283;width:12;height:2" coordorigin="2893,5283" coordsize="12,2">
              <v:shape style="position:absolute;left:2893;top:5283;width:12;height:2" coordorigin="2893,5283" coordsize="12,0" path="m2893,5283l2905,5283e" filled="false" stroked="true" strokeweight=".6pt" strokecolor="#000000">
                <v:path arrowok="t"/>
              </v:shape>
            </v:group>
            <v:group style="position:absolute;left:2912;top:5283;width:12;height:2" coordorigin="2912,5283" coordsize="12,2">
              <v:shape style="position:absolute;left:2912;top:5283;width:12;height:2" coordorigin="2912,5283" coordsize="12,0" path="m2912,5283l2924,5283e" filled="false" stroked="true" strokeweight=".6pt" strokecolor="#000000">
                <v:path arrowok="t"/>
              </v:shape>
            </v:group>
            <v:group style="position:absolute;left:2932;top:5283;width:12;height:2" coordorigin="2932,5283" coordsize="12,2">
              <v:shape style="position:absolute;left:2932;top:5283;width:12;height:2" coordorigin="2932,5283" coordsize="12,0" path="m2932,5283l2944,5283e" filled="false" stroked="true" strokeweight=".6pt" strokecolor="#000000">
                <v:path arrowok="t"/>
              </v:shape>
            </v:group>
            <v:group style="position:absolute;left:2951;top:5283;width:12;height:2" coordorigin="2951,5283" coordsize="12,2">
              <v:shape style="position:absolute;left:2951;top:5283;width:12;height:2" coordorigin="2951,5283" coordsize="12,0" path="m2951,5283l2963,5283e" filled="false" stroked="true" strokeweight=".6pt" strokecolor="#000000">
                <v:path arrowok="t"/>
              </v:shape>
            </v:group>
            <v:group style="position:absolute;left:2970;top:5283;width:12;height:2" coordorigin="2970,5283" coordsize="12,2">
              <v:shape style="position:absolute;left:2970;top:5283;width:12;height:2" coordorigin="2970,5283" coordsize="12,0" path="m2970,5283l2982,5283e" filled="false" stroked="true" strokeweight=".6pt" strokecolor="#000000">
                <v:path arrowok="t"/>
              </v:shape>
            </v:group>
            <v:group style="position:absolute;left:2989;top:5283;width:12;height:2" coordorigin="2989,5283" coordsize="12,2">
              <v:shape style="position:absolute;left:2989;top:5283;width:12;height:2" coordorigin="2989,5283" coordsize="12,0" path="m2989,5283l3001,5283e" filled="false" stroked="true" strokeweight=".6pt" strokecolor="#000000">
                <v:path arrowok="t"/>
              </v:shape>
            </v:group>
            <v:group style="position:absolute;left:3008;top:5283;width:12;height:2" coordorigin="3008,5283" coordsize="12,2">
              <v:shape style="position:absolute;left:3008;top:5283;width:12;height:2" coordorigin="3008,5283" coordsize="12,0" path="m3008,5283l3020,5283e" filled="false" stroked="true" strokeweight=".6pt" strokecolor="#000000">
                <v:path arrowok="t"/>
              </v:shape>
            </v:group>
            <v:group style="position:absolute;left:3028;top:5283;width:12;height:2" coordorigin="3028,5283" coordsize="12,2">
              <v:shape style="position:absolute;left:3028;top:5283;width:12;height:2" coordorigin="3028,5283" coordsize="12,0" path="m3028,5283l3040,5283e" filled="false" stroked="true" strokeweight=".6pt" strokecolor="#000000">
                <v:path arrowok="t"/>
              </v:shape>
            </v:group>
            <v:group style="position:absolute;left:3047;top:5283;width:12;height:2" coordorigin="3047,5283" coordsize="12,2">
              <v:shape style="position:absolute;left:3047;top:5283;width:12;height:2" coordorigin="3047,5283" coordsize="12,0" path="m3047,5283l3059,5283e" filled="false" stroked="true" strokeweight=".6pt" strokecolor="#000000">
                <v:path arrowok="t"/>
              </v:shape>
            </v:group>
            <v:group style="position:absolute;left:3066;top:5283;width:12;height:2" coordorigin="3066,5283" coordsize="12,2">
              <v:shape style="position:absolute;left:3066;top:5283;width:12;height:2" coordorigin="3066,5283" coordsize="12,0" path="m3066,5283l3078,5283e" filled="false" stroked="true" strokeweight=".6pt" strokecolor="#000000">
                <v:path arrowok="t"/>
              </v:shape>
            </v:group>
            <v:group style="position:absolute;left:3085;top:5283;width:12;height:2" coordorigin="3085,5283" coordsize="12,2">
              <v:shape style="position:absolute;left:3085;top:5283;width:12;height:2" coordorigin="3085,5283" coordsize="12,0" path="m3085,5283l3097,5283e" filled="false" stroked="true" strokeweight=".6pt" strokecolor="#000000">
                <v:path arrowok="t"/>
              </v:shape>
            </v:group>
            <v:group style="position:absolute;left:3104;top:5283;width:12;height:2" coordorigin="3104,5283" coordsize="12,2">
              <v:shape style="position:absolute;left:3104;top:5283;width:12;height:2" coordorigin="3104,5283" coordsize="12,0" path="m3104,5283l3116,5283e" filled="false" stroked="true" strokeweight=".6pt" strokecolor="#000000">
                <v:path arrowok="t"/>
              </v:shape>
            </v:group>
            <v:group style="position:absolute;left:3124;top:5283;width:12;height:2" coordorigin="3124,5283" coordsize="12,2">
              <v:shape style="position:absolute;left:3124;top:5283;width:12;height:2" coordorigin="3124,5283" coordsize="12,0" path="m3124,5283l3136,5283e" filled="false" stroked="true" strokeweight=".6pt" strokecolor="#000000">
                <v:path arrowok="t"/>
              </v:shape>
            </v:group>
            <v:group style="position:absolute;left:3143;top:5283;width:12;height:2" coordorigin="3143,5283" coordsize="12,2">
              <v:shape style="position:absolute;left:3143;top:5283;width:12;height:2" coordorigin="3143,5283" coordsize="12,0" path="m3143,5283l3155,5283e" filled="false" stroked="true" strokeweight=".6pt" strokecolor="#000000">
                <v:path arrowok="t"/>
              </v:shape>
            </v:group>
            <v:group style="position:absolute;left:3162;top:5283;width:12;height:2" coordorigin="3162,5283" coordsize="12,2">
              <v:shape style="position:absolute;left:3162;top:5283;width:12;height:2" coordorigin="3162,5283" coordsize="12,0" path="m3162,5283l3174,5283e" filled="false" stroked="true" strokeweight=".6pt" strokecolor="#000000">
                <v:path arrowok="t"/>
              </v:shape>
            </v:group>
            <v:group style="position:absolute;left:3181;top:5283;width:12;height:2" coordorigin="3181,5283" coordsize="12,2">
              <v:shape style="position:absolute;left:3181;top:5283;width:12;height:2" coordorigin="3181,5283" coordsize="12,0" path="m3181,5283l3193,5283e" filled="false" stroked="true" strokeweight=".6pt" strokecolor="#000000">
                <v:path arrowok="t"/>
              </v:shape>
            </v:group>
            <v:group style="position:absolute;left:3200;top:5283;width:12;height:2" coordorigin="3200,5283" coordsize="12,2">
              <v:shape style="position:absolute;left:3200;top:5283;width:12;height:2" coordorigin="3200,5283" coordsize="12,0" path="m3200,5283l3212,5283e" filled="false" stroked="true" strokeweight=".6pt" strokecolor="#000000">
                <v:path arrowok="t"/>
              </v:shape>
            </v:group>
            <v:group style="position:absolute;left:3220;top:5283;width:12;height:2" coordorigin="3220,5283" coordsize="12,2">
              <v:shape style="position:absolute;left:3220;top:5283;width:12;height:2" coordorigin="3220,5283" coordsize="12,0" path="m3220,5283l3232,5283e" filled="false" stroked="true" strokeweight=".6pt" strokecolor="#000000">
                <v:path arrowok="t"/>
              </v:shape>
            </v:group>
            <v:group style="position:absolute;left:3239;top:5283;width:12;height:2" coordorigin="3239,5283" coordsize="12,2">
              <v:shape style="position:absolute;left:3239;top:5283;width:12;height:2" coordorigin="3239,5283" coordsize="12,0" path="m3239,5283l3251,5283e" filled="false" stroked="true" strokeweight=".6pt" strokecolor="#000000">
                <v:path arrowok="t"/>
              </v:shape>
            </v:group>
            <v:group style="position:absolute;left:3258;top:5283;width:12;height:2" coordorigin="3258,5283" coordsize="12,2">
              <v:shape style="position:absolute;left:3258;top:5283;width:12;height:2" coordorigin="3258,5283" coordsize="12,0" path="m3258,5283l3270,5283e" filled="false" stroked="true" strokeweight=".6pt" strokecolor="#000000">
                <v:path arrowok="t"/>
              </v:shape>
            </v:group>
            <v:group style="position:absolute;left:3277;top:5283;width:12;height:2" coordorigin="3277,5283" coordsize="12,2">
              <v:shape style="position:absolute;left:3277;top:5283;width:12;height:2" coordorigin="3277,5283" coordsize="12,0" path="m3277,5283l3289,5283e" filled="false" stroked="true" strokeweight=".6pt" strokecolor="#000000">
                <v:path arrowok="t"/>
              </v:shape>
            </v:group>
            <v:group style="position:absolute;left:3296;top:5283;width:12;height:2" coordorigin="3296,5283" coordsize="12,2">
              <v:shape style="position:absolute;left:3296;top:5283;width:12;height:2" coordorigin="3296,5283" coordsize="12,0" path="m3296,5283l3308,5283e" filled="false" stroked="true" strokeweight=".6pt" strokecolor="#000000">
                <v:path arrowok="t"/>
              </v:shape>
            </v:group>
            <v:group style="position:absolute;left:3316;top:5283;width:12;height:2" coordorigin="3316,5283" coordsize="12,2">
              <v:shape style="position:absolute;left:3316;top:5283;width:12;height:2" coordorigin="3316,5283" coordsize="12,0" path="m3316,5283l3328,5283e" filled="false" stroked="true" strokeweight=".6pt" strokecolor="#000000">
                <v:path arrowok="t"/>
              </v:shape>
            </v:group>
            <v:group style="position:absolute;left:3335;top:5283;width:12;height:2" coordorigin="3335,5283" coordsize="12,2">
              <v:shape style="position:absolute;left:3335;top:5283;width:12;height:2" coordorigin="3335,5283" coordsize="12,0" path="m3335,5283l3347,5283e" filled="false" stroked="true" strokeweight=".6pt" strokecolor="#000000">
                <v:path arrowok="t"/>
              </v:shape>
            </v:group>
            <v:group style="position:absolute;left:3354;top:5283;width:12;height:2" coordorigin="3354,5283" coordsize="12,2">
              <v:shape style="position:absolute;left:3354;top:5283;width:12;height:2" coordorigin="3354,5283" coordsize="12,0" path="m3354,5283l3366,5283e" filled="false" stroked="true" strokeweight=".6pt" strokecolor="#000000">
                <v:path arrowok="t"/>
              </v:shape>
            </v:group>
            <v:group style="position:absolute;left:3373;top:5283;width:12;height:2" coordorigin="3373,5283" coordsize="12,2">
              <v:shape style="position:absolute;left:3373;top:5283;width:12;height:2" coordorigin="3373,5283" coordsize="12,0" path="m3373,5283l3385,5283e" filled="false" stroked="true" strokeweight=".6pt" strokecolor="#000000">
                <v:path arrowok="t"/>
              </v:shape>
            </v:group>
            <v:group style="position:absolute;left:3392;top:5283;width:12;height:2" coordorigin="3392,5283" coordsize="12,2">
              <v:shape style="position:absolute;left:3392;top:5283;width:12;height:2" coordorigin="3392,5283" coordsize="12,0" path="m3392,5283l3404,5283e" filled="false" stroked="true" strokeweight=".6pt" strokecolor="#000000">
                <v:path arrowok="t"/>
              </v:shape>
            </v:group>
            <v:group style="position:absolute;left:3412;top:5283;width:12;height:2" coordorigin="3412,5283" coordsize="12,2">
              <v:shape style="position:absolute;left:3412;top:5283;width:12;height:2" coordorigin="3412,5283" coordsize="12,0" path="m3412,5283l3424,5283e" filled="false" stroked="true" strokeweight=".6pt" strokecolor="#000000">
                <v:path arrowok="t"/>
              </v:shape>
            </v:group>
            <v:group style="position:absolute;left:3431;top:5283;width:12;height:2" coordorigin="3431,5283" coordsize="12,2">
              <v:shape style="position:absolute;left:3431;top:5283;width:12;height:2" coordorigin="3431,5283" coordsize="12,0" path="m3431,5283l3443,5283e" filled="false" stroked="true" strokeweight=".6pt" strokecolor="#000000">
                <v:path arrowok="t"/>
              </v:shape>
            </v:group>
            <v:group style="position:absolute;left:3450;top:5283;width:12;height:2" coordorigin="3450,5283" coordsize="12,2">
              <v:shape style="position:absolute;left:3450;top:5283;width:12;height:2" coordorigin="3450,5283" coordsize="12,0" path="m3450,5283l3462,5283e" filled="false" stroked="true" strokeweight=".6pt" strokecolor="#000000">
                <v:path arrowok="t"/>
              </v:shape>
            </v:group>
            <v:group style="position:absolute;left:3469;top:5283;width:12;height:2" coordorigin="3469,5283" coordsize="12,2">
              <v:shape style="position:absolute;left:3469;top:5283;width:12;height:2" coordorigin="3469,5283" coordsize="12,0" path="m3469,5283l3481,5283e" filled="false" stroked="true" strokeweight=".6pt" strokecolor="#000000">
                <v:path arrowok="t"/>
              </v:shape>
            </v:group>
            <v:group style="position:absolute;left:3488;top:5283;width:12;height:2" coordorigin="3488,5283" coordsize="12,2">
              <v:shape style="position:absolute;left:3488;top:5283;width:12;height:2" coordorigin="3488,5283" coordsize="12,0" path="m3488,5283l3500,5283e" filled="false" stroked="true" strokeweight=".6pt" strokecolor="#000000">
                <v:path arrowok="t"/>
              </v:shape>
            </v:group>
            <v:group style="position:absolute;left:3508;top:5283;width:12;height:2" coordorigin="3508,5283" coordsize="12,2">
              <v:shape style="position:absolute;left:3508;top:5283;width:12;height:2" coordorigin="3508,5283" coordsize="12,0" path="m3508,5283l3520,5283e" filled="false" stroked="true" strokeweight=".6pt" strokecolor="#000000">
                <v:path arrowok="t"/>
              </v:shape>
            </v:group>
            <v:group style="position:absolute;left:3527;top:5283;width:12;height:2" coordorigin="3527,5283" coordsize="12,2">
              <v:shape style="position:absolute;left:3527;top:5283;width:12;height:2" coordorigin="3527,5283" coordsize="12,0" path="m3527,5283l3539,5283e" filled="false" stroked="true" strokeweight=".6pt" strokecolor="#000000">
                <v:path arrowok="t"/>
              </v:shape>
            </v:group>
            <v:group style="position:absolute;left:3546;top:5283;width:12;height:2" coordorigin="3546,5283" coordsize="12,2">
              <v:shape style="position:absolute;left:3546;top:5283;width:12;height:2" coordorigin="3546,5283" coordsize="12,0" path="m3546,5283l3558,5283e" filled="false" stroked="true" strokeweight=".6pt" strokecolor="#000000">
                <v:path arrowok="t"/>
              </v:shape>
            </v:group>
            <v:group style="position:absolute;left:3565;top:5283;width:12;height:2" coordorigin="3565,5283" coordsize="12,2">
              <v:shape style="position:absolute;left:3565;top:5283;width:12;height:2" coordorigin="3565,5283" coordsize="12,0" path="m3565,5283l3577,5283e" filled="false" stroked="true" strokeweight=".6pt" strokecolor="#000000">
                <v:path arrowok="t"/>
              </v:shape>
            </v:group>
            <v:group style="position:absolute;left:3584;top:5283;width:12;height:2" coordorigin="3584,5283" coordsize="12,2">
              <v:shape style="position:absolute;left:3584;top:5283;width:12;height:2" coordorigin="3584,5283" coordsize="12,0" path="m3584,5283l3596,5283e" filled="false" stroked="true" strokeweight=".6pt" strokecolor="#000000">
                <v:path arrowok="t"/>
              </v:shape>
            </v:group>
            <v:group style="position:absolute;left:3604;top:5283;width:12;height:2" coordorigin="3604,5283" coordsize="12,2">
              <v:shape style="position:absolute;left:3604;top:5283;width:12;height:2" coordorigin="3604,5283" coordsize="12,0" path="m3604,5283l3616,5283e" filled="false" stroked="true" strokeweight=".6pt" strokecolor="#000000">
                <v:path arrowok="t"/>
              </v:shape>
            </v:group>
            <v:group style="position:absolute;left:3623;top:5283;width:12;height:2" coordorigin="3623,5283" coordsize="12,2">
              <v:shape style="position:absolute;left:3623;top:5283;width:12;height:2" coordorigin="3623,5283" coordsize="12,0" path="m3623,5283l3635,5283e" filled="false" stroked="true" strokeweight=".6pt" strokecolor="#000000">
                <v:path arrowok="t"/>
              </v:shape>
            </v:group>
            <v:group style="position:absolute;left:3642;top:5283;width:12;height:2" coordorigin="3642,5283" coordsize="12,2">
              <v:shape style="position:absolute;left:3642;top:5283;width:12;height:2" coordorigin="3642,5283" coordsize="12,0" path="m3642,5283l3654,5283e" filled="false" stroked="true" strokeweight=".6pt" strokecolor="#000000">
                <v:path arrowok="t"/>
              </v:shape>
            </v:group>
            <v:group style="position:absolute;left:3661;top:5283;width:12;height:2" coordorigin="3661,5283" coordsize="12,2">
              <v:shape style="position:absolute;left:3661;top:5283;width:12;height:2" coordorigin="3661,5283" coordsize="12,0" path="m3661,5283l3673,5283e" filled="false" stroked="true" strokeweight=".6pt" strokecolor="#000000">
                <v:path arrowok="t"/>
              </v:shape>
            </v:group>
            <v:group style="position:absolute;left:3680;top:5283;width:12;height:2" coordorigin="3680,5283" coordsize="12,2">
              <v:shape style="position:absolute;left:3680;top:5283;width:12;height:2" coordorigin="3680,5283" coordsize="12,0" path="m3680,5283l3692,5283e" filled="false" stroked="true" strokeweight=".6pt" strokecolor="#000000">
                <v:path arrowok="t"/>
              </v:shape>
            </v:group>
            <v:group style="position:absolute;left:3700;top:5283;width:12;height:2" coordorigin="3700,5283" coordsize="12,2">
              <v:shape style="position:absolute;left:3700;top:5283;width:12;height:2" coordorigin="3700,5283" coordsize="12,0" path="m3700,5283l3712,5283e" filled="false" stroked="true" strokeweight=".6pt" strokecolor="#000000">
                <v:path arrowok="t"/>
              </v:shape>
            </v:group>
            <v:group style="position:absolute;left:3719;top:5283;width:12;height:2" coordorigin="3719,5283" coordsize="12,2">
              <v:shape style="position:absolute;left:3719;top:5283;width:12;height:2" coordorigin="3719,5283" coordsize="12,0" path="m3719,5283l3731,5283e" filled="false" stroked="true" strokeweight=".6pt" strokecolor="#000000">
                <v:path arrowok="t"/>
              </v:shape>
            </v:group>
            <v:group style="position:absolute;left:3738;top:5283;width:12;height:2" coordorigin="3738,5283" coordsize="12,2">
              <v:shape style="position:absolute;left:3738;top:5283;width:12;height:2" coordorigin="3738,5283" coordsize="12,0" path="m3738,5283l3750,5283e" filled="false" stroked="true" strokeweight=".6pt" strokecolor="#000000">
                <v:path arrowok="t"/>
              </v:shape>
            </v:group>
            <v:group style="position:absolute;left:3757;top:5283;width:12;height:2" coordorigin="3757,5283" coordsize="12,2">
              <v:shape style="position:absolute;left:3757;top:5283;width:12;height:2" coordorigin="3757,5283" coordsize="12,0" path="m3757,5283l3769,5283e" filled="false" stroked="true" strokeweight=".6pt" strokecolor="#000000">
                <v:path arrowok="t"/>
              </v:shape>
            </v:group>
            <v:group style="position:absolute;left:3776;top:5283;width:12;height:2" coordorigin="3776,5283" coordsize="12,2">
              <v:shape style="position:absolute;left:3776;top:5283;width:12;height:2" coordorigin="3776,5283" coordsize="12,0" path="m3776,5283l3788,5283e" filled="false" stroked="true" strokeweight=".6pt" strokecolor="#000000">
                <v:path arrowok="t"/>
              </v:shape>
            </v:group>
            <v:group style="position:absolute;left:3796;top:5283;width:12;height:2" coordorigin="3796,5283" coordsize="12,2">
              <v:shape style="position:absolute;left:3796;top:5283;width:12;height:2" coordorigin="3796,5283" coordsize="12,0" path="m3796,5283l3808,5283e" filled="false" stroked="true" strokeweight=".6pt" strokecolor="#000000">
                <v:path arrowok="t"/>
              </v:shape>
            </v:group>
            <v:group style="position:absolute;left:3815;top:5283;width:12;height:2" coordorigin="3815,5283" coordsize="12,2">
              <v:shape style="position:absolute;left:3815;top:5283;width:12;height:2" coordorigin="3815,5283" coordsize="12,0" path="m3815,5283l3827,5283e" filled="false" stroked="true" strokeweight=".6pt" strokecolor="#000000">
                <v:path arrowok="t"/>
              </v:shape>
            </v:group>
            <v:group style="position:absolute;left:3834;top:5283;width:12;height:2" coordorigin="3834,5283" coordsize="12,2">
              <v:shape style="position:absolute;left:3834;top:5283;width:12;height:2" coordorigin="3834,5283" coordsize="12,0" path="m3834,5283l3846,5283e" filled="false" stroked="true" strokeweight=".6pt" strokecolor="#000000">
                <v:path arrowok="t"/>
              </v:shape>
            </v:group>
            <v:group style="position:absolute;left:3853;top:5283;width:12;height:2" coordorigin="3853,5283" coordsize="12,2">
              <v:shape style="position:absolute;left:3853;top:5283;width:12;height:2" coordorigin="3853,5283" coordsize="12,0" path="m3853,5283l3865,5283e" filled="false" stroked="true" strokeweight=".6pt" strokecolor="#000000">
                <v:path arrowok="t"/>
              </v:shape>
            </v:group>
            <v:group style="position:absolute;left:3872;top:5283;width:12;height:2" coordorigin="3872,5283" coordsize="12,2">
              <v:shape style="position:absolute;left:3872;top:5283;width:12;height:2" coordorigin="3872,5283" coordsize="12,0" path="m3872,5283l3884,5283e" filled="false" stroked="true" strokeweight=".6pt" strokecolor="#000000">
                <v:path arrowok="t"/>
              </v:shape>
            </v:group>
            <v:group style="position:absolute;left:3892;top:5283;width:12;height:2" coordorigin="3892,5283" coordsize="12,2">
              <v:shape style="position:absolute;left:3892;top:5283;width:12;height:2" coordorigin="3892,5283" coordsize="12,0" path="m3892,5283l3904,5283e" filled="false" stroked="true" strokeweight=".6pt" strokecolor="#000000">
                <v:path arrowok="t"/>
              </v:shape>
            </v:group>
            <v:group style="position:absolute;left:3911;top:5283;width:12;height:2" coordorigin="3911,5283" coordsize="12,2">
              <v:shape style="position:absolute;left:3911;top:5283;width:12;height:2" coordorigin="3911,5283" coordsize="12,0" path="m3911,5283l3923,5283e" filled="false" stroked="true" strokeweight=".6pt" strokecolor="#000000">
                <v:path arrowok="t"/>
              </v:shape>
            </v:group>
            <v:group style="position:absolute;left:3930;top:5283;width:12;height:2" coordorigin="3930,5283" coordsize="12,2">
              <v:shape style="position:absolute;left:3930;top:5283;width:12;height:2" coordorigin="3930,5283" coordsize="12,0" path="m3930,5283l3942,5283e" filled="false" stroked="true" strokeweight=".6pt" strokecolor="#000000">
                <v:path arrowok="t"/>
              </v:shape>
            </v:group>
            <v:group style="position:absolute;left:3949;top:5283;width:12;height:2" coordorigin="3949,5283" coordsize="12,2">
              <v:shape style="position:absolute;left:3949;top:5283;width:12;height:2" coordorigin="3949,5283" coordsize="12,0" path="m3949,5283l3961,5283e" filled="false" stroked="true" strokeweight=".6pt" strokecolor="#000000">
                <v:path arrowok="t"/>
              </v:shape>
            </v:group>
            <v:group style="position:absolute;left:3968;top:5283;width:12;height:2" coordorigin="3968,5283" coordsize="12,2">
              <v:shape style="position:absolute;left:3968;top:5283;width:12;height:2" coordorigin="3968,5283" coordsize="12,0" path="m3968,5283l3980,5283e" filled="false" stroked="true" strokeweight=".6pt" strokecolor="#000000">
                <v:path arrowok="t"/>
              </v:shape>
            </v:group>
            <v:group style="position:absolute;left:3988;top:5283;width:12;height:2" coordorigin="3988,5283" coordsize="12,2">
              <v:shape style="position:absolute;left:3988;top:5283;width:12;height:2" coordorigin="3988,5283" coordsize="12,0" path="m3988,5283l4000,5283e" filled="false" stroked="true" strokeweight=".6pt" strokecolor="#000000">
                <v:path arrowok="t"/>
              </v:shape>
            </v:group>
            <v:group style="position:absolute;left:4007;top:5283;width:12;height:2" coordorigin="4007,5283" coordsize="12,2">
              <v:shape style="position:absolute;left:4007;top:5283;width:12;height:2" coordorigin="4007,5283" coordsize="12,0" path="m4007,5283l4019,5283e" filled="false" stroked="true" strokeweight=".6pt" strokecolor="#000000">
                <v:path arrowok="t"/>
              </v:shape>
            </v:group>
            <v:group style="position:absolute;left:4026;top:5283;width:12;height:2" coordorigin="4026,5283" coordsize="12,2">
              <v:shape style="position:absolute;left:4026;top:5283;width:12;height:2" coordorigin="4026,5283" coordsize="12,0" path="m4026,5283l4038,5283e" filled="false" stroked="true" strokeweight=".6pt" strokecolor="#000000">
                <v:path arrowok="t"/>
              </v:shape>
            </v:group>
            <v:group style="position:absolute;left:4045;top:5283;width:12;height:2" coordorigin="4045,5283" coordsize="12,2">
              <v:shape style="position:absolute;left:4045;top:5283;width:12;height:2" coordorigin="4045,5283" coordsize="12,0" path="m4045,5283l4057,5283e" filled="false" stroked="true" strokeweight=".6pt" strokecolor="#000000">
                <v:path arrowok="t"/>
              </v:shape>
            </v:group>
            <v:group style="position:absolute;left:4064;top:5283;width:12;height:2" coordorigin="4064,5283" coordsize="12,2">
              <v:shape style="position:absolute;left:4064;top:5283;width:12;height:2" coordorigin="4064,5283" coordsize="12,0" path="m4064,5283l4076,5283e" filled="false" stroked="true" strokeweight=".6pt" strokecolor="#000000">
                <v:path arrowok="t"/>
              </v:shape>
            </v:group>
            <v:group style="position:absolute;left:4084;top:5283;width:12;height:2" coordorigin="4084,5283" coordsize="12,2">
              <v:shape style="position:absolute;left:4084;top:5283;width:12;height:2" coordorigin="4084,5283" coordsize="12,0" path="m4084,5283l4096,5283e" filled="false" stroked="true" strokeweight=".6pt" strokecolor="#000000">
                <v:path arrowok="t"/>
              </v:shape>
            </v:group>
            <v:group style="position:absolute;left:4103;top:5283;width:12;height:2" coordorigin="4103,5283" coordsize="12,2">
              <v:shape style="position:absolute;left:4103;top:5283;width:12;height:2" coordorigin="4103,5283" coordsize="12,0" path="m4103,5283l4115,5283e" filled="false" stroked="true" strokeweight=".6pt" strokecolor="#000000">
                <v:path arrowok="t"/>
              </v:shape>
            </v:group>
            <v:group style="position:absolute;left:4122;top:5283;width:12;height:2" coordorigin="4122,5283" coordsize="12,2">
              <v:shape style="position:absolute;left:4122;top:5283;width:12;height:2" coordorigin="4122,5283" coordsize="12,0" path="m4122,5283l4134,5283e" filled="false" stroked="true" strokeweight=".6pt" strokecolor="#000000">
                <v:path arrowok="t"/>
              </v:shape>
            </v:group>
            <v:group style="position:absolute;left:4141;top:5283;width:12;height:2" coordorigin="4141,5283" coordsize="12,2">
              <v:shape style="position:absolute;left:4141;top:5283;width:12;height:2" coordorigin="4141,5283" coordsize="12,0" path="m4141,5283l4153,5283e" filled="false" stroked="true" strokeweight=".6pt" strokecolor="#000000">
                <v:path arrowok="t"/>
              </v:shape>
            </v:group>
            <v:group style="position:absolute;left:4160;top:5283;width:12;height:2" coordorigin="4160,5283" coordsize="12,2">
              <v:shape style="position:absolute;left:4160;top:5283;width:12;height:2" coordorigin="4160,5283" coordsize="12,0" path="m4160,5283l4172,5283e" filled="false" stroked="true" strokeweight=".6pt" strokecolor="#000000">
                <v:path arrowok="t"/>
              </v:shape>
            </v:group>
            <v:group style="position:absolute;left:4180;top:5283;width:12;height:2" coordorigin="4180,5283" coordsize="12,2">
              <v:shape style="position:absolute;left:4180;top:5283;width:12;height:2" coordorigin="4180,5283" coordsize="12,0" path="m4180,5283l4192,5283e" filled="false" stroked="true" strokeweight=".6pt" strokecolor="#000000">
                <v:path arrowok="t"/>
              </v:shape>
            </v:group>
            <v:group style="position:absolute;left:4199;top:5283;width:12;height:2" coordorigin="4199,5283" coordsize="12,2">
              <v:shape style="position:absolute;left:4199;top:5283;width:12;height:2" coordorigin="4199,5283" coordsize="12,0" path="m4199,5283l4211,5283e" filled="false" stroked="true" strokeweight=".6pt" strokecolor="#000000">
                <v:path arrowok="t"/>
              </v:shape>
            </v:group>
            <v:group style="position:absolute;left:4218;top:5283;width:12;height:2" coordorigin="4218,5283" coordsize="12,2">
              <v:shape style="position:absolute;left:4218;top:5283;width:12;height:2" coordorigin="4218,5283" coordsize="12,0" path="m4218,5283l4230,5283e" filled="false" stroked="true" strokeweight=".6pt" strokecolor="#000000">
                <v:path arrowok="t"/>
              </v:shape>
            </v:group>
            <v:group style="position:absolute;left:4237;top:5283;width:12;height:2" coordorigin="4237,5283" coordsize="12,2">
              <v:shape style="position:absolute;left:4237;top:5283;width:12;height:2" coordorigin="4237,5283" coordsize="12,0" path="m4237,5283l4249,5283e" filled="false" stroked="true" strokeweight=".6pt" strokecolor="#000000">
                <v:path arrowok="t"/>
              </v:shape>
            </v:group>
            <v:group style="position:absolute;left:4256;top:5283;width:12;height:2" coordorigin="4256,5283" coordsize="12,2">
              <v:shape style="position:absolute;left:4256;top:5283;width:12;height:2" coordorigin="4256,5283" coordsize="12,0" path="m4256,5283l4268,5283e" filled="false" stroked="true" strokeweight=".6pt" strokecolor="#000000">
                <v:path arrowok="t"/>
              </v:shape>
            </v:group>
            <v:group style="position:absolute;left:4276;top:5283;width:12;height:2" coordorigin="4276,5283" coordsize="12,2">
              <v:shape style="position:absolute;left:4276;top:5283;width:12;height:2" coordorigin="4276,5283" coordsize="12,0" path="m4276,5283l4288,5283e" filled="false" stroked="true" strokeweight=".6pt" strokecolor="#000000">
                <v:path arrowok="t"/>
              </v:shape>
            </v:group>
            <v:group style="position:absolute;left:4295;top:5283;width:12;height:2" coordorigin="4295,5283" coordsize="12,2">
              <v:shape style="position:absolute;left:4295;top:5283;width:12;height:2" coordorigin="4295,5283" coordsize="12,0" path="m4295,5283l4307,5283e" filled="false" stroked="true" strokeweight=".6pt" strokecolor="#000000">
                <v:path arrowok="t"/>
              </v:shape>
            </v:group>
            <v:group style="position:absolute;left:4314;top:5283;width:12;height:2" coordorigin="4314,5283" coordsize="12,2">
              <v:shape style="position:absolute;left:4314;top:5283;width:12;height:2" coordorigin="4314,5283" coordsize="12,0" path="m4314,5283l4326,5283e" filled="false" stroked="true" strokeweight=".6pt" strokecolor="#000000">
                <v:path arrowok="t"/>
              </v:shape>
            </v:group>
            <v:group style="position:absolute;left:4333;top:5283;width:12;height:2" coordorigin="4333,5283" coordsize="12,2">
              <v:shape style="position:absolute;left:4333;top:5283;width:12;height:2" coordorigin="4333,5283" coordsize="12,0" path="m4333,5283l4345,5283e" filled="false" stroked="true" strokeweight=".6pt" strokecolor="#000000">
                <v:path arrowok="t"/>
              </v:shape>
            </v:group>
            <v:group style="position:absolute;left:4352;top:5283;width:12;height:2" coordorigin="4352,5283" coordsize="12,2">
              <v:shape style="position:absolute;left:4352;top:5283;width:12;height:2" coordorigin="4352,5283" coordsize="12,0" path="m4352,5283l4364,5283e" filled="false" stroked="true" strokeweight=".6pt" strokecolor="#000000">
                <v:path arrowok="t"/>
              </v:shape>
            </v:group>
            <v:group style="position:absolute;left:4372;top:5283;width:12;height:2" coordorigin="4372,5283" coordsize="12,2">
              <v:shape style="position:absolute;left:4372;top:5283;width:12;height:2" coordorigin="4372,5283" coordsize="12,0" path="m4372,5283l4384,5283e" filled="false" stroked="true" strokeweight=".6pt" strokecolor="#000000">
                <v:path arrowok="t"/>
              </v:shape>
            </v:group>
            <v:group style="position:absolute;left:4391;top:5283;width:12;height:2" coordorigin="4391,5283" coordsize="12,2">
              <v:shape style="position:absolute;left:4391;top:5283;width:12;height:2" coordorigin="4391,5283" coordsize="12,0" path="m4391,5283l4403,5283e" filled="false" stroked="true" strokeweight=".6pt" strokecolor="#000000">
                <v:path arrowok="t"/>
              </v:shape>
            </v:group>
            <v:group style="position:absolute;left:4410;top:5283;width:12;height:2" coordorigin="4410,5283" coordsize="12,2">
              <v:shape style="position:absolute;left:4410;top:5283;width:12;height:2" coordorigin="4410,5283" coordsize="12,0" path="m4410,5283l4422,5283e" filled="false" stroked="true" strokeweight=".6pt" strokecolor="#000000">
                <v:path arrowok="t"/>
              </v:shape>
            </v:group>
            <v:group style="position:absolute;left:4429;top:5283;width:12;height:2" coordorigin="4429,5283" coordsize="12,2">
              <v:shape style="position:absolute;left:4429;top:5283;width:12;height:2" coordorigin="4429,5283" coordsize="12,0" path="m4429,5283l4441,5283e" filled="false" stroked="true" strokeweight=".6pt" strokecolor="#000000">
                <v:path arrowok="t"/>
              </v:shape>
            </v:group>
            <v:group style="position:absolute;left:4448;top:5283;width:12;height:2" coordorigin="4448,5283" coordsize="12,2">
              <v:shape style="position:absolute;left:4448;top:5283;width:12;height:2" coordorigin="4448,5283" coordsize="12,0" path="m4448,5283l4460,5283e" filled="false" stroked="true" strokeweight=".6pt" strokecolor="#000000">
                <v:path arrowok="t"/>
              </v:shape>
            </v:group>
            <v:group style="position:absolute;left:4468;top:5283;width:12;height:2" coordorigin="4468,5283" coordsize="12,2">
              <v:shape style="position:absolute;left:4468;top:5283;width:12;height:2" coordorigin="4468,5283" coordsize="12,0" path="m4468,5283l4480,5283e" filled="false" stroked="true" strokeweight=".6pt" strokecolor="#000000">
                <v:path arrowok="t"/>
              </v:shape>
            </v:group>
            <v:group style="position:absolute;left:4487;top:5283;width:12;height:2" coordorigin="4487,5283" coordsize="12,2">
              <v:shape style="position:absolute;left:4487;top:5283;width:12;height:2" coordorigin="4487,5283" coordsize="12,0" path="m4487,5283l4499,5283e" filled="false" stroked="true" strokeweight=".6pt" strokecolor="#000000">
                <v:path arrowok="t"/>
              </v:shape>
            </v:group>
            <v:group style="position:absolute;left:4506;top:5283;width:12;height:2" coordorigin="4506,5283" coordsize="12,2">
              <v:shape style="position:absolute;left:4506;top:5283;width:12;height:2" coordorigin="4506,5283" coordsize="12,0" path="m4506,5283l4518,5283e" filled="false" stroked="true" strokeweight=".6pt" strokecolor="#000000">
                <v:path arrowok="t"/>
              </v:shape>
            </v:group>
            <v:group style="position:absolute;left:4525;top:5283;width:12;height:2" coordorigin="4525,5283" coordsize="12,2">
              <v:shape style="position:absolute;left:4525;top:5283;width:12;height:2" coordorigin="4525,5283" coordsize="12,0" path="m4525,5283l4537,5283e" filled="false" stroked="true" strokeweight=".6pt" strokecolor="#000000">
                <v:path arrowok="t"/>
              </v:shape>
            </v:group>
            <v:group style="position:absolute;left:4544;top:5283;width:12;height:2" coordorigin="4544,5283" coordsize="12,2">
              <v:shape style="position:absolute;left:4544;top:5283;width:12;height:2" coordorigin="4544,5283" coordsize="12,0" path="m4544,5283l4556,5283e" filled="false" stroked="true" strokeweight=".6pt" strokecolor="#000000">
                <v:path arrowok="t"/>
              </v:shape>
            </v:group>
            <v:group style="position:absolute;left:4564;top:5283;width:12;height:2" coordorigin="4564,5283" coordsize="12,2">
              <v:shape style="position:absolute;left:4564;top:5283;width:12;height:2" coordorigin="4564,5283" coordsize="12,0" path="m4564,5283l4576,5283e" filled="false" stroked="true" strokeweight=".6pt" strokecolor="#000000">
                <v:path arrowok="t"/>
              </v:shape>
            </v:group>
            <v:group style="position:absolute;left:4583;top:5283;width:12;height:2" coordorigin="4583,5283" coordsize="12,2">
              <v:shape style="position:absolute;left:4583;top:5283;width:12;height:2" coordorigin="4583,5283" coordsize="12,0" path="m4583,5283l4595,5283e" filled="false" stroked="true" strokeweight=".6pt" strokecolor="#000000">
                <v:path arrowok="t"/>
              </v:shape>
            </v:group>
            <v:group style="position:absolute;left:4602;top:5283;width:12;height:2" coordorigin="4602,5283" coordsize="12,2">
              <v:shape style="position:absolute;left:4602;top:5283;width:12;height:2" coordorigin="4602,5283" coordsize="12,0" path="m4602,5283l4614,5283e" filled="false" stroked="true" strokeweight=".6pt" strokecolor="#000000">
                <v:path arrowok="t"/>
              </v:shape>
            </v:group>
            <v:group style="position:absolute;left:4621;top:5283;width:12;height:2" coordorigin="4621,5283" coordsize="12,2">
              <v:shape style="position:absolute;left:4621;top:5283;width:12;height:2" coordorigin="4621,5283" coordsize="12,0" path="m4621,5283l4633,5283e" filled="false" stroked="true" strokeweight=".6pt" strokecolor="#000000">
                <v:path arrowok="t"/>
              </v:shape>
            </v:group>
            <v:group style="position:absolute;left:4640;top:5283;width:12;height:2" coordorigin="4640,5283" coordsize="12,2">
              <v:shape style="position:absolute;left:4640;top:5283;width:12;height:2" coordorigin="4640,5283" coordsize="12,0" path="m4640,5283l4652,5283e" filled="false" stroked="true" strokeweight=".6pt" strokecolor="#000000">
                <v:path arrowok="t"/>
              </v:shape>
            </v:group>
            <v:group style="position:absolute;left:4660;top:5283;width:12;height:2" coordorigin="4660,5283" coordsize="12,2">
              <v:shape style="position:absolute;left:4660;top:5283;width:12;height:2" coordorigin="4660,5283" coordsize="12,0" path="m4660,5283l4672,5283e" filled="false" stroked="true" strokeweight=".6pt" strokecolor="#000000">
                <v:path arrowok="t"/>
              </v:shape>
            </v:group>
            <v:group style="position:absolute;left:4679;top:5283;width:12;height:2" coordorigin="4679,5283" coordsize="12,2">
              <v:shape style="position:absolute;left:4679;top:5283;width:12;height:2" coordorigin="4679,5283" coordsize="12,0" path="m4679,5283l4691,5283e" filled="false" stroked="true" strokeweight=".6pt" strokecolor="#000000">
                <v:path arrowok="t"/>
              </v:shape>
            </v:group>
            <v:group style="position:absolute;left:4698;top:5283;width:12;height:2" coordorigin="4698,5283" coordsize="12,2">
              <v:shape style="position:absolute;left:4698;top:5283;width:12;height:2" coordorigin="4698,5283" coordsize="12,0" path="m4698,5283l4710,5283e" filled="false" stroked="true" strokeweight=".6pt" strokecolor="#000000">
                <v:path arrowok="t"/>
              </v:shape>
            </v:group>
            <v:group style="position:absolute;left:4717;top:5283;width:12;height:2" coordorigin="4717,5283" coordsize="12,2">
              <v:shape style="position:absolute;left:4717;top:5283;width:12;height:2" coordorigin="4717,5283" coordsize="12,0" path="m4717,5283l4729,5283e" filled="false" stroked="true" strokeweight=".6pt" strokecolor="#000000">
                <v:path arrowok="t"/>
              </v:shape>
            </v:group>
            <v:group style="position:absolute;left:4736;top:5283;width:12;height:2" coordorigin="4736,5283" coordsize="12,2">
              <v:shape style="position:absolute;left:4736;top:5283;width:12;height:2" coordorigin="4736,5283" coordsize="12,0" path="m4736,5283l4748,5283e" filled="false" stroked="true" strokeweight=".6pt" strokecolor="#000000">
                <v:path arrowok="t"/>
              </v:shape>
            </v:group>
            <v:group style="position:absolute;left:4756;top:5283;width:12;height:2" coordorigin="4756,5283" coordsize="12,2">
              <v:shape style="position:absolute;left:4756;top:5283;width:12;height:2" coordorigin="4756,5283" coordsize="12,0" path="m4756,5283l4768,5283e" filled="false" stroked="true" strokeweight=".6pt" strokecolor="#000000">
                <v:path arrowok="t"/>
              </v:shape>
            </v:group>
            <v:group style="position:absolute;left:4775;top:5283;width:12;height:2" coordorigin="4775,5283" coordsize="12,2">
              <v:shape style="position:absolute;left:4775;top:5283;width:12;height:2" coordorigin="4775,5283" coordsize="12,0" path="m4775,5283l4787,5283e" filled="false" stroked="true" strokeweight=".6pt" strokecolor="#000000">
                <v:path arrowok="t"/>
              </v:shape>
            </v:group>
            <v:group style="position:absolute;left:4794;top:5283;width:12;height:2" coordorigin="4794,5283" coordsize="12,2">
              <v:shape style="position:absolute;left:4794;top:5283;width:12;height:2" coordorigin="4794,5283" coordsize="12,0" path="m4794,5283l4806,5283e" filled="false" stroked="true" strokeweight=".6pt" strokecolor="#000000">
                <v:path arrowok="t"/>
              </v:shape>
            </v:group>
            <v:group style="position:absolute;left:4813;top:5283;width:12;height:2" coordorigin="4813,5283" coordsize="12,2">
              <v:shape style="position:absolute;left:4813;top:5283;width:12;height:2" coordorigin="4813,5283" coordsize="12,0" path="m4813,5283l4825,5283e" filled="false" stroked="true" strokeweight=".6pt" strokecolor="#000000">
                <v:path arrowok="t"/>
              </v:shape>
            </v:group>
            <v:group style="position:absolute;left:4832;top:5283;width:12;height:2" coordorigin="4832,5283" coordsize="12,2">
              <v:shape style="position:absolute;left:4832;top:5283;width:12;height:2" coordorigin="4832,5283" coordsize="12,0" path="m4832,5283l4844,5283e" filled="false" stroked="true" strokeweight=".6pt" strokecolor="#000000">
                <v:path arrowok="t"/>
              </v:shape>
            </v:group>
            <v:group style="position:absolute;left:4852;top:5283;width:12;height:2" coordorigin="4852,5283" coordsize="12,2">
              <v:shape style="position:absolute;left:4852;top:5283;width:12;height:2" coordorigin="4852,5283" coordsize="12,0" path="m4852,5283l4864,5283e" filled="false" stroked="true" strokeweight=".6pt" strokecolor="#000000">
                <v:path arrowok="t"/>
              </v:shape>
            </v:group>
            <v:group style="position:absolute;left:4871;top:5283;width:12;height:2" coordorigin="4871,5283" coordsize="12,2">
              <v:shape style="position:absolute;left:4871;top:5283;width:12;height:2" coordorigin="4871,5283" coordsize="12,0" path="m4871,5283l4883,5283e" filled="false" stroked="true" strokeweight=".6pt" strokecolor="#000000">
                <v:path arrowok="t"/>
              </v:shape>
            </v:group>
            <v:group style="position:absolute;left:4890;top:5283;width:12;height:2" coordorigin="4890,5283" coordsize="12,2">
              <v:shape style="position:absolute;left:4890;top:5283;width:12;height:2" coordorigin="4890,5283" coordsize="12,0" path="m4890,5283l4902,5283e" filled="false" stroked="true" strokeweight=".6pt" strokecolor="#000000">
                <v:path arrowok="t"/>
              </v:shape>
            </v:group>
            <v:group style="position:absolute;left:4909;top:5283;width:12;height:2" coordorigin="4909,5283" coordsize="12,2">
              <v:shape style="position:absolute;left:4909;top:5283;width:12;height:2" coordorigin="4909,5283" coordsize="12,0" path="m4909,5283l4921,5283e" filled="false" stroked="true" strokeweight=".6pt" strokecolor="#000000">
                <v:path arrowok="t"/>
              </v:shape>
            </v:group>
            <v:group style="position:absolute;left:4928;top:5283;width:12;height:2" coordorigin="4928,5283" coordsize="12,2">
              <v:shape style="position:absolute;left:4928;top:5283;width:12;height:2" coordorigin="4928,5283" coordsize="12,0" path="m4928,5283l4940,5283e" filled="false" stroked="true" strokeweight=".6pt" strokecolor="#000000">
                <v:path arrowok="t"/>
              </v:shape>
            </v:group>
            <v:group style="position:absolute;left:4948;top:5283;width:12;height:2" coordorigin="4948,5283" coordsize="12,2">
              <v:shape style="position:absolute;left:4948;top:5283;width:12;height:2" coordorigin="4948,5283" coordsize="12,0" path="m4948,5283l4960,5283e" filled="false" stroked="true" strokeweight=".6pt" strokecolor="#000000">
                <v:path arrowok="t"/>
              </v:shape>
            </v:group>
            <v:group style="position:absolute;left:4967;top:5283;width:12;height:2" coordorigin="4967,5283" coordsize="12,2">
              <v:shape style="position:absolute;left:4967;top:5283;width:12;height:2" coordorigin="4967,5283" coordsize="12,0" path="m4967,5283l4979,5283e" filled="false" stroked="true" strokeweight=".6pt" strokecolor="#000000">
                <v:path arrowok="t"/>
              </v:shape>
            </v:group>
            <v:group style="position:absolute;left:4986;top:5283;width:12;height:2" coordorigin="4986,5283" coordsize="12,2">
              <v:shape style="position:absolute;left:4986;top:5283;width:12;height:2" coordorigin="4986,5283" coordsize="12,0" path="m4986,5283l4998,5283e" filled="false" stroked="true" strokeweight=".6pt" strokecolor="#000000">
                <v:path arrowok="t"/>
              </v:shape>
            </v:group>
            <v:group style="position:absolute;left:5005;top:5283;width:12;height:2" coordorigin="5005,5283" coordsize="12,2">
              <v:shape style="position:absolute;left:5005;top:5283;width:12;height:2" coordorigin="5005,5283" coordsize="12,0" path="m5005,5283l5017,5283e" filled="false" stroked="true" strokeweight=".6pt" strokecolor="#000000">
                <v:path arrowok="t"/>
              </v:shape>
            </v:group>
            <v:group style="position:absolute;left:5024;top:5283;width:12;height:2" coordorigin="5024,5283" coordsize="12,2">
              <v:shape style="position:absolute;left:5024;top:5283;width:12;height:2" coordorigin="5024,5283" coordsize="12,0" path="m5024,5283l5036,5283e" filled="false" stroked="true" strokeweight=".6pt" strokecolor="#000000">
                <v:path arrowok="t"/>
              </v:shape>
            </v:group>
            <v:group style="position:absolute;left:5044;top:5283;width:12;height:2" coordorigin="5044,5283" coordsize="12,2">
              <v:shape style="position:absolute;left:5044;top:5283;width:12;height:2" coordorigin="5044,5283" coordsize="12,0" path="m5044,5283l5056,5283e" filled="false" stroked="true" strokeweight=".6pt" strokecolor="#000000">
                <v:path arrowok="t"/>
              </v:shape>
            </v:group>
            <v:group style="position:absolute;left:5063;top:5283;width:12;height:2" coordorigin="5063,5283" coordsize="12,2">
              <v:shape style="position:absolute;left:5063;top:5283;width:12;height:2" coordorigin="5063,5283" coordsize="12,0" path="m5063,5283l5075,5283e" filled="false" stroked="true" strokeweight=".6pt" strokecolor="#000000">
                <v:path arrowok="t"/>
              </v:shape>
            </v:group>
            <v:group style="position:absolute;left:5082;top:5283;width:12;height:2" coordorigin="5082,5283" coordsize="12,2">
              <v:shape style="position:absolute;left:5082;top:5283;width:12;height:2" coordorigin="5082,5283" coordsize="12,0" path="m5082,5283l5094,5283e" filled="false" stroked="true" strokeweight=".6pt" strokecolor="#000000">
                <v:path arrowok="t"/>
              </v:shape>
            </v:group>
            <v:group style="position:absolute;left:5101;top:5283;width:12;height:2" coordorigin="5101,5283" coordsize="12,2">
              <v:shape style="position:absolute;left:5101;top:5283;width:12;height:2" coordorigin="5101,5283" coordsize="12,0" path="m5101,5283l5113,5283e" filled="false" stroked="true" strokeweight=".6pt" strokecolor="#000000">
                <v:path arrowok="t"/>
              </v:shape>
            </v:group>
            <v:group style="position:absolute;left:5120;top:5283;width:12;height:2" coordorigin="5120,5283" coordsize="12,2">
              <v:shape style="position:absolute;left:5120;top:5283;width:12;height:2" coordorigin="5120,5283" coordsize="12,0" path="m5120,5283l5132,5283e" filled="false" stroked="true" strokeweight=".6pt" strokecolor="#000000">
                <v:path arrowok="t"/>
              </v:shape>
            </v:group>
            <v:group style="position:absolute;left:5140;top:5283;width:12;height:2" coordorigin="5140,5283" coordsize="12,2">
              <v:shape style="position:absolute;left:5140;top:5283;width:12;height:2" coordorigin="5140,5283" coordsize="12,0" path="m5140,5283l5152,5283e" filled="false" stroked="true" strokeweight=".6pt" strokecolor="#000000">
                <v:path arrowok="t"/>
              </v:shape>
            </v:group>
            <v:group style="position:absolute;left:5159;top:5283;width:12;height:2" coordorigin="5159,5283" coordsize="12,2">
              <v:shape style="position:absolute;left:5159;top:5283;width:12;height:2" coordorigin="5159,5283" coordsize="12,0" path="m5159,5283l5171,5283e" filled="false" stroked="true" strokeweight=".6pt" strokecolor="#000000">
                <v:path arrowok="t"/>
              </v:shape>
            </v:group>
            <v:group style="position:absolute;left:5178;top:5283;width:12;height:2" coordorigin="5178,5283" coordsize="12,2">
              <v:shape style="position:absolute;left:5178;top:5283;width:12;height:2" coordorigin="5178,5283" coordsize="12,0" path="m5178,5283l5190,5283e" filled="false" stroked="true" strokeweight=".6pt" strokecolor="#000000">
                <v:path arrowok="t"/>
              </v:shape>
            </v:group>
            <v:group style="position:absolute;left:5197;top:5283;width:12;height:2" coordorigin="5197,5283" coordsize="12,2">
              <v:shape style="position:absolute;left:5197;top:5283;width:12;height:2" coordorigin="5197,5283" coordsize="12,0" path="m5197,5283l5209,5283e" filled="false" stroked="true" strokeweight=".6pt" strokecolor="#000000">
                <v:path arrowok="t"/>
              </v:shape>
            </v:group>
            <v:group style="position:absolute;left:5216;top:5283;width:12;height:2" coordorigin="5216,5283" coordsize="12,2">
              <v:shape style="position:absolute;left:5216;top:5283;width:12;height:2" coordorigin="5216,5283" coordsize="12,0" path="m5216,5283l5228,5283e" filled="false" stroked="true" strokeweight=".6pt" strokecolor="#000000">
                <v:path arrowok="t"/>
              </v:shape>
            </v:group>
            <v:group style="position:absolute;left:5236;top:5283;width:12;height:2" coordorigin="5236,5283" coordsize="12,2">
              <v:shape style="position:absolute;left:5236;top:5283;width:12;height:2" coordorigin="5236,5283" coordsize="12,0" path="m5236,5283l5248,5283e" filled="false" stroked="true" strokeweight=".6pt" strokecolor="#000000">
                <v:path arrowok="t"/>
              </v:shape>
            </v:group>
            <v:group style="position:absolute;left:5255;top:5283;width:12;height:2" coordorigin="5255,5283" coordsize="12,2">
              <v:shape style="position:absolute;left:5255;top:5283;width:12;height:2" coordorigin="5255,5283" coordsize="12,0" path="m5255,5283l5267,5283e" filled="false" stroked="true" strokeweight=".6pt" strokecolor="#000000">
                <v:path arrowok="t"/>
              </v:shape>
            </v:group>
            <v:group style="position:absolute;left:5274;top:5283;width:12;height:2" coordorigin="5274,5283" coordsize="12,2">
              <v:shape style="position:absolute;left:5274;top:5283;width:12;height:2" coordorigin="5274,5283" coordsize="12,0" path="m5274,5283l5286,5283e" filled="false" stroked="true" strokeweight=".6pt" strokecolor="#000000">
                <v:path arrowok="t"/>
              </v:shape>
            </v:group>
            <v:group style="position:absolute;left:5293;top:5283;width:12;height:2" coordorigin="5293,5283" coordsize="12,2">
              <v:shape style="position:absolute;left:5293;top:5283;width:12;height:2" coordorigin="5293,5283" coordsize="12,0" path="m5293,5283l5305,5283e" filled="false" stroked="true" strokeweight=".6pt" strokecolor="#000000">
                <v:path arrowok="t"/>
              </v:shape>
            </v:group>
            <v:group style="position:absolute;left:5312;top:5283;width:12;height:2" coordorigin="5312,5283" coordsize="12,2">
              <v:shape style="position:absolute;left:5312;top:5283;width:12;height:2" coordorigin="5312,5283" coordsize="12,0" path="m5312,5283l5324,5283e" filled="false" stroked="true" strokeweight=".6pt" strokecolor="#000000">
                <v:path arrowok="t"/>
              </v:shape>
            </v:group>
            <v:group style="position:absolute;left:5332;top:5283;width:12;height:2" coordorigin="5332,5283" coordsize="12,2">
              <v:shape style="position:absolute;left:5332;top:5283;width:12;height:2" coordorigin="5332,5283" coordsize="12,0" path="m5332,5283l5344,5283e" filled="false" stroked="true" strokeweight=".6pt" strokecolor="#000000">
                <v:path arrowok="t"/>
              </v:shape>
            </v:group>
            <v:group style="position:absolute;left:5351;top:5283;width:12;height:2" coordorigin="5351,5283" coordsize="12,2">
              <v:shape style="position:absolute;left:5351;top:5283;width:12;height:2" coordorigin="5351,5283" coordsize="12,0" path="m5351,5283l5363,5283e" filled="false" stroked="true" strokeweight=".6pt" strokecolor="#000000">
                <v:path arrowok="t"/>
              </v:shape>
            </v:group>
            <v:group style="position:absolute;left:5370;top:5283;width:12;height:2" coordorigin="5370,5283" coordsize="12,2">
              <v:shape style="position:absolute;left:5370;top:5283;width:12;height:2" coordorigin="5370,5283" coordsize="12,0" path="m5370,5283l5382,5283e" filled="false" stroked="true" strokeweight=".6pt" strokecolor="#000000">
                <v:path arrowok="t"/>
              </v:shape>
            </v:group>
            <v:group style="position:absolute;left:5389;top:5283;width:12;height:2" coordorigin="5389,5283" coordsize="12,2">
              <v:shape style="position:absolute;left:5389;top:5283;width:12;height:2" coordorigin="5389,5283" coordsize="12,0" path="m5389,5283l5401,5283e" filled="false" stroked="true" strokeweight=".6pt" strokecolor="#000000">
                <v:path arrowok="t"/>
              </v:shape>
            </v:group>
            <v:group style="position:absolute;left:5408;top:5283;width:12;height:2" coordorigin="5408,5283" coordsize="12,2">
              <v:shape style="position:absolute;left:5408;top:5283;width:12;height:2" coordorigin="5408,5283" coordsize="12,0" path="m5408,5283l5420,5283e" filled="false" stroked="true" strokeweight=".6pt" strokecolor="#000000">
                <v:path arrowok="t"/>
              </v:shape>
            </v:group>
            <v:group style="position:absolute;left:5428;top:5283;width:12;height:2" coordorigin="5428,5283" coordsize="12,2">
              <v:shape style="position:absolute;left:5428;top:5283;width:12;height:2" coordorigin="5428,5283" coordsize="12,0" path="m5428,5283l5440,5283e" filled="false" stroked="true" strokeweight=".6pt" strokecolor="#000000">
                <v:path arrowok="t"/>
              </v:shape>
            </v:group>
            <v:group style="position:absolute;left:5447;top:5283;width:12;height:2" coordorigin="5447,5283" coordsize="12,2">
              <v:shape style="position:absolute;left:5447;top:5283;width:12;height:2" coordorigin="5447,5283" coordsize="12,0" path="m5447,5283l5459,5283e" filled="false" stroked="true" strokeweight=".6pt" strokecolor="#000000">
                <v:path arrowok="t"/>
              </v:shape>
            </v:group>
            <v:group style="position:absolute;left:5466;top:5283;width:12;height:2" coordorigin="5466,5283" coordsize="12,2">
              <v:shape style="position:absolute;left:5466;top:5283;width:12;height:2" coordorigin="5466,5283" coordsize="12,0" path="m5466,5283l5478,5283e" filled="false" stroked="true" strokeweight=".6pt" strokecolor="#000000">
                <v:path arrowok="t"/>
              </v:shape>
            </v:group>
            <v:group style="position:absolute;left:5485;top:5283;width:12;height:2" coordorigin="5485,5283" coordsize="12,2">
              <v:shape style="position:absolute;left:5485;top:5283;width:12;height:2" coordorigin="5485,5283" coordsize="12,0" path="m5485,5283l5497,5283e" filled="false" stroked="true" strokeweight=".6pt" strokecolor="#000000">
                <v:path arrowok="t"/>
              </v:shape>
            </v:group>
            <v:group style="position:absolute;left:5504;top:5283;width:12;height:2" coordorigin="5504,5283" coordsize="12,2">
              <v:shape style="position:absolute;left:5504;top:5283;width:12;height:2" coordorigin="5504,5283" coordsize="12,0" path="m5504,5283l5516,5283e" filled="false" stroked="true" strokeweight=".6pt" strokecolor="#000000">
                <v:path arrowok="t"/>
              </v:shape>
            </v:group>
            <v:group style="position:absolute;left:5524;top:5283;width:12;height:2" coordorigin="5524,5283" coordsize="12,2">
              <v:shape style="position:absolute;left:5524;top:5283;width:12;height:2" coordorigin="5524,5283" coordsize="12,0" path="m5524,5283l5536,5283e" filled="false" stroked="true" strokeweight=".6pt" strokecolor="#000000">
                <v:path arrowok="t"/>
              </v:shape>
            </v:group>
            <v:group style="position:absolute;left:5543;top:5283;width:12;height:2" coordorigin="5543,5283" coordsize="12,2">
              <v:shape style="position:absolute;left:5543;top:5283;width:12;height:2" coordorigin="5543,5283" coordsize="12,0" path="m5543,5283l5555,5283e" filled="false" stroked="true" strokeweight=".6pt" strokecolor="#000000">
                <v:path arrowok="t"/>
              </v:shape>
            </v:group>
            <v:group style="position:absolute;left:5562;top:5283;width:12;height:2" coordorigin="5562,5283" coordsize="12,2">
              <v:shape style="position:absolute;left:5562;top:5283;width:12;height:2" coordorigin="5562,5283" coordsize="12,0" path="m5562,5283l5574,5283e" filled="false" stroked="true" strokeweight=".6pt" strokecolor="#000000">
                <v:path arrowok="t"/>
              </v:shape>
            </v:group>
            <v:group style="position:absolute;left:5581;top:5283;width:12;height:2" coordorigin="5581,5283" coordsize="12,2">
              <v:shape style="position:absolute;left:5581;top:5283;width:12;height:2" coordorigin="5581,5283" coordsize="12,0" path="m5581,5283l5593,5283e" filled="false" stroked="true" strokeweight=".6pt" strokecolor="#000000">
                <v:path arrowok="t"/>
              </v:shape>
            </v:group>
            <v:group style="position:absolute;left:5600;top:5283;width:12;height:2" coordorigin="5600,5283" coordsize="12,2">
              <v:shape style="position:absolute;left:5600;top:5283;width:12;height:2" coordorigin="5600,5283" coordsize="12,0" path="m5600,5283l5612,5283e" filled="false" stroked="true" strokeweight=".6pt" strokecolor="#000000">
                <v:path arrowok="t"/>
              </v:shape>
            </v:group>
            <v:group style="position:absolute;left:5620;top:5283;width:12;height:2" coordorigin="5620,5283" coordsize="12,2">
              <v:shape style="position:absolute;left:5620;top:5283;width:12;height:2" coordorigin="5620,5283" coordsize="12,0" path="m5620,5283l5632,5283e" filled="false" stroked="true" strokeweight=".6pt" strokecolor="#000000">
                <v:path arrowok="t"/>
              </v:shape>
            </v:group>
            <v:group style="position:absolute;left:5639;top:5283;width:12;height:2" coordorigin="5639,5283" coordsize="12,2">
              <v:shape style="position:absolute;left:5639;top:5283;width:12;height:2" coordorigin="5639,5283" coordsize="12,0" path="m5639,5283l5651,5283e" filled="false" stroked="true" strokeweight=".6pt" strokecolor="#000000">
                <v:path arrowok="t"/>
              </v:shape>
            </v:group>
            <v:group style="position:absolute;left:5658;top:5283;width:12;height:2" coordorigin="5658,5283" coordsize="12,2">
              <v:shape style="position:absolute;left:5658;top:5283;width:12;height:2" coordorigin="5658,5283" coordsize="12,0" path="m5658,5283l5670,5283e" filled="false" stroked="true" strokeweight=".6pt" strokecolor="#000000">
                <v:path arrowok="t"/>
              </v:shape>
            </v:group>
            <v:group style="position:absolute;left:5677;top:5283;width:12;height:2" coordorigin="5677,5283" coordsize="12,2">
              <v:shape style="position:absolute;left:5677;top:5283;width:12;height:2" coordorigin="5677,5283" coordsize="12,0" path="m5677,5283l5689,5283e" filled="false" stroked="true" strokeweight=".6pt" strokecolor="#000000">
                <v:path arrowok="t"/>
              </v:shape>
            </v:group>
            <v:group style="position:absolute;left:5696;top:5283;width:12;height:2" coordorigin="5696,5283" coordsize="12,2">
              <v:shape style="position:absolute;left:5696;top:5283;width:12;height:2" coordorigin="5696,5283" coordsize="12,0" path="m5696,5283l5708,5283e" filled="false" stroked="true" strokeweight=".6pt" strokecolor="#000000">
                <v:path arrowok="t"/>
              </v:shape>
            </v:group>
            <v:group style="position:absolute;left:5716;top:5283;width:12;height:2" coordorigin="5716,5283" coordsize="12,2">
              <v:shape style="position:absolute;left:5716;top:5283;width:12;height:2" coordorigin="5716,5283" coordsize="12,0" path="m5716,5283l5728,5283e" filled="false" stroked="true" strokeweight=".6pt" strokecolor="#000000">
                <v:path arrowok="t"/>
              </v:shape>
            </v:group>
            <v:group style="position:absolute;left:5735;top:5283;width:12;height:2" coordorigin="5735,5283" coordsize="12,2">
              <v:shape style="position:absolute;left:5735;top:5283;width:12;height:2" coordorigin="5735,5283" coordsize="12,0" path="m5735,5283l5747,5283e" filled="false" stroked="true" strokeweight=".6pt" strokecolor="#000000">
                <v:path arrowok="t"/>
              </v:shape>
            </v:group>
            <v:group style="position:absolute;left:5754;top:5283;width:12;height:2" coordorigin="5754,5283" coordsize="12,2">
              <v:shape style="position:absolute;left:5754;top:5283;width:12;height:2" coordorigin="5754,5283" coordsize="12,0" path="m5754,5283l5766,5283e" filled="false" stroked="true" strokeweight=".6pt" strokecolor="#000000">
                <v:path arrowok="t"/>
              </v:shape>
            </v:group>
            <v:group style="position:absolute;left:5773;top:5283;width:12;height:2" coordorigin="5773,5283" coordsize="12,2">
              <v:shape style="position:absolute;left:5773;top:5283;width:12;height:2" coordorigin="5773,5283" coordsize="12,0" path="m5773,5283l5785,5283e" filled="false" stroked="true" strokeweight=".6pt" strokecolor="#000000">
                <v:path arrowok="t"/>
              </v:shape>
            </v:group>
            <v:group style="position:absolute;left:5792;top:5283;width:12;height:2" coordorigin="5792,5283" coordsize="12,2">
              <v:shape style="position:absolute;left:5792;top:5283;width:12;height:2" coordorigin="5792,5283" coordsize="12,0" path="m5792,5283l5804,5283e" filled="false" stroked="true" strokeweight=".6pt" strokecolor="#000000">
                <v:path arrowok="t"/>
              </v:shape>
            </v:group>
            <v:group style="position:absolute;left:5812;top:5283;width:12;height:2" coordorigin="5812,5283" coordsize="12,2">
              <v:shape style="position:absolute;left:5812;top:5283;width:12;height:2" coordorigin="5812,5283" coordsize="12,0" path="m5812,5283l5824,5283e" filled="false" stroked="true" strokeweight=".6pt" strokecolor="#000000">
                <v:path arrowok="t"/>
              </v:shape>
            </v:group>
            <v:group style="position:absolute;left:5831;top:5283;width:12;height:2" coordorigin="5831,5283" coordsize="12,2">
              <v:shape style="position:absolute;left:5831;top:5283;width:12;height:2" coordorigin="5831,5283" coordsize="12,0" path="m5831,5283l5843,5283e" filled="false" stroked="true" strokeweight=".6pt" strokecolor="#000000">
                <v:path arrowok="t"/>
              </v:shape>
            </v:group>
            <v:group style="position:absolute;left:5850;top:5283;width:12;height:2" coordorigin="5850,5283" coordsize="12,2">
              <v:shape style="position:absolute;left:5850;top:5283;width:12;height:2" coordorigin="5850,5283" coordsize="12,0" path="m5850,5283l5862,5283e" filled="false" stroked="true" strokeweight=".6pt" strokecolor="#000000">
                <v:path arrowok="t"/>
              </v:shape>
            </v:group>
            <v:group style="position:absolute;left:5869;top:5283;width:12;height:2" coordorigin="5869,5283" coordsize="12,2">
              <v:shape style="position:absolute;left:5869;top:5283;width:12;height:2" coordorigin="5869,5283" coordsize="12,0" path="m5869,5283l5881,5283e" filled="false" stroked="true" strokeweight=".6pt" strokecolor="#000000">
                <v:path arrowok="t"/>
              </v:shape>
            </v:group>
            <v:group style="position:absolute;left:5888;top:5283;width:12;height:2" coordorigin="5888,5283" coordsize="12,2">
              <v:shape style="position:absolute;left:5888;top:5283;width:12;height:2" coordorigin="5888,5283" coordsize="12,0" path="m5888,5283l5900,5283e" filled="false" stroked="true" strokeweight=".6pt" strokecolor="#000000">
                <v:path arrowok="t"/>
              </v:shape>
            </v:group>
            <v:group style="position:absolute;left:5908;top:5283;width:12;height:2" coordorigin="5908,5283" coordsize="12,2">
              <v:shape style="position:absolute;left:5908;top:5283;width:12;height:2" coordorigin="5908,5283" coordsize="12,0" path="m5908,5283l5920,5283e" filled="false" stroked="true" strokeweight=".6pt" strokecolor="#000000">
                <v:path arrowok="t"/>
              </v:shape>
            </v:group>
            <v:group style="position:absolute;left:5927;top:5283;width:12;height:2" coordorigin="5927,5283" coordsize="12,2">
              <v:shape style="position:absolute;left:5927;top:5283;width:12;height:2" coordorigin="5927,5283" coordsize="12,0" path="m5927,5283l5939,5283e" filled="false" stroked="true" strokeweight=".6pt" strokecolor="#000000">
                <v:path arrowok="t"/>
              </v:shape>
            </v:group>
            <v:group style="position:absolute;left:5946;top:5283;width:12;height:2" coordorigin="5946,5283" coordsize="12,2">
              <v:shape style="position:absolute;left:5946;top:5283;width:12;height:2" coordorigin="5946,5283" coordsize="12,0" path="m5946,5283l5958,5283e" filled="false" stroked="true" strokeweight=".6pt" strokecolor="#000000">
                <v:path arrowok="t"/>
              </v:shape>
            </v:group>
            <v:group style="position:absolute;left:5965;top:5283;width:12;height:2" coordorigin="5965,5283" coordsize="12,2">
              <v:shape style="position:absolute;left:5965;top:5283;width:12;height:2" coordorigin="5965,5283" coordsize="12,0" path="m5965,5283l5977,5283e" filled="false" stroked="true" strokeweight=".6pt" strokecolor="#000000">
                <v:path arrowok="t"/>
              </v:shape>
            </v:group>
            <v:group style="position:absolute;left:5984;top:5283;width:12;height:2" coordorigin="5984,5283" coordsize="12,2">
              <v:shape style="position:absolute;left:5984;top:5283;width:12;height:2" coordorigin="5984,5283" coordsize="12,0" path="m5984,5283l5996,5283e" filled="false" stroked="true" strokeweight=".6pt" strokecolor="#000000">
                <v:path arrowok="t"/>
              </v:shape>
            </v:group>
            <v:group style="position:absolute;left:6004;top:5283;width:12;height:2" coordorigin="6004,5283" coordsize="12,2">
              <v:shape style="position:absolute;left:6004;top:5283;width:12;height:2" coordorigin="6004,5283" coordsize="12,0" path="m6004,5283l6016,5283e" filled="false" stroked="true" strokeweight=".6pt" strokecolor="#000000">
                <v:path arrowok="t"/>
              </v:shape>
            </v:group>
            <v:group style="position:absolute;left:6023;top:5283;width:12;height:2" coordorigin="6023,5283" coordsize="12,2">
              <v:shape style="position:absolute;left:6023;top:5283;width:12;height:2" coordorigin="6023,5283" coordsize="12,0" path="m6023,5283l6035,5283e" filled="false" stroked="true" strokeweight=".6pt" strokecolor="#000000">
                <v:path arrowok="t"/>
              </v:shape>
            </v:group>
            <v:group style="position:absolute;left:6042;top:5283;width:12;height:2" coordorigin="6042,5283" coordsize="12,2">
              <v:shape style="position:absolute;left:6042;top:5283;width:12;height:2" coordorigin="6042,5283" coordsize="12,0" path="m6042,5283l6054,5283e" filled="false" stroked="true" strokeweight=".6pt" strokecolor="#000000">
                <v:path arrowok="t"/>
              </v:shape>
            </v:group>
            <v:group style="position:absolute;left:6061;top:5283;width:12;height:2" coordorigin="6061,5283" coordsize="12,2">
              <v:shape style="position:absolute;left:6061;top:5283;width:12;height:2" coordorigin="6061,5283" coordsize="12,0" path="m6061,5283l6073,5283e" filled="false" stroked="true" strokeweight=".6pt" strokecolor="#000000">
                <v:path arrowok="t"/>
              </v:shape>
            </v:group>
            <v:group style="position:absolute;left:6080;top:5283;width:12;height:2" coordorigin="6080,5283" coordsize="12,2">
              <v:shape style="position:absolute;left:6080;top:5283;width:12;height:2" coordorigin="6080,5283" coordsize="12,0" path="m6080,5283l6092,5283e" filled="false" stroked="true" strokeweight=".6pt" strokecolor="#000000">
                <v:path arrowok="t"/>
              </v:shape>
            </v:group>
            <v:group style="position:absolute;left:6100;top:5283;width:12;height:2" coordorigin="6100,5283" coordsize="12,2">
              <v:shape style="position:absolute;left:6100;top:5283;width:12;height:2" coordorigin="6100,5283" coordsize="12,0" path="m6100,5283l6112,5283e" filled="false" stroked="true" strokeweight=".6pt" strokecolor="#000000">
                <v:path arrowok="t"/>
              </v:shape>
            </v:group>
            <v:group style="position:absolute;left:6119;top:5283;width:12;height:2" coordorigin="6119,5283" coordsize="12,2">
              <v:shape style="position:absolute;left:6119;top:5283;width:12;height:2" coordorigin="6119,5283" coordsize="12,0" path="m6119,5283l6131,5283e" filled="false" stroked="true" strokeweight=".6pt" strokecolor="#000000">
                <v:path arrowok="t"/>
              </v:shape>
            </v:group>
            <v:group style="position:absolute;left:6138;top:5283;width:12;height:2" coordorigin="6138,5283" coordsize="12,2">
              <v:shape style="position:absolute;left:6138;top:5283;width:12;height:2" coordorigin="6138,5283" coordsize="12,0" path="m6138,5283l6150,5283e" filled="false" stroked="true" strokeweight=".6pt" strokecolor="#000000">
                <v:path arrowok="t"/>
              </v:shape>
            </v:group>
            <v:group style="position:absolute;left:6157;top:5283;width:12;height:2" coordorigin="6157,5283" coordsize="12,2">
              <v:shape style="position:absolute;left:6157;top:5283;width:12;height:2" coordorigin="6157,5283" coordsize="12,0" path="m6157,5283l6169,5283e" filled="false" stroked="true" strokeweight=".6pt" strokecolor="#000000">
                <v:path arrowok="t"/>
              </v:shape>
            </v:group>
            <v:group style="position:absolute;left:6176;top:5283;width:12;height:2" coordorigin="6176,5283" coordsize="12,2">
              <v:shape style="position:absolute;left:6176;top:5283;width:12;height:2" coordorigin="6176,5283" coordsize="12,0" path="m6176,5283l6188,5283e" filled="false" stroked="true" strokeweight=".6pt" strokecolor="#000000">
                <v:path arrowok="t"/>
              </v:shape>
            </v:group>
            <v:group style="position:absolute;left:6196;top:5283;width:12;height:2" coordorigin="6196,5283" coordsize="12,2">
              <v:shape style="position:absolute;left:6196;top:5283;width:12;height:2" coordorigin="6196,5283" coordsize="12,0" path="m6196,5283l6208,5283e" filled="false" stroked="true" strokeweight=".6pt" strokecolor="#000000">
                <v:path arrowok="t"/>
              </v:shape>
            </v:group>
            <v:group style="position:absolute;left:6215;top:5283;width:12;height:2" coordorigin="6215,5283" coordsize="12,2">
              <v:shape style="position:absolute;left:6215;top:5283;width:12;height:2" coordorigin="6215,5283" coordsize="12,0" path="m6215,5283l6227,5283e" filled="false" stroked="true" strokeweight=".6pt" strokecolor="#000000">
                <v:path arrowok="t"/>
              </v:shape>
            </v:group>
            <v:group style="position:absolute;left:6234;top:5283;width:12;height:2" coordorigin="6234,5283" coordsize="12,2">
              <v:shape style="position:absolute;left:6234;top:5283;width:12;height:2" coordorigin="6234,5283" coordsize="12,0" path="m6234,5283l6246,5283e" filled="false" stroked="true" strokeweight=".6pt" strokecolor="#000000">
                <v:path arrowok="t"/>
              </v:shape>
            </v:group>
            <v:group style="position:absolute;left:6253;top:5283;width:12;height:2" coordorigin="6253,5283" coordsize="12,2">
              <v:shape style="position:absolute;left:6253;top:5283;width:12;height:2" coordorigin="6253,5283" coordsize="12,0" path="m6253,5283l6265,5283e" filled="false" stroked="true" strokeweight=".6pt" strokecolor="#000000">
                <v:path arrowok="t"/>
              </v:shape>
            </v:group>
            <v:group style="position:absolute;left:6272;top:5283;width:12;height:2" coordorigin="6272,5283" coordsize="12,2">
              <v:shape style="position:absolute;left:6272;top:5283;width:12;height:2" coordorigin="6272,5283" coordsize="12,0" path="m6272,5283l6284,5283e" filled="false" stroked="true" strokeweight=".6pt" strokecolor="#000000">
                <v:path arrowok="t"/>
              </v:shape>
            </v:group>
            <v:group style="position:absolute;left:6292;top:5283;width:12;height:2" coordorigin="6292,5283" coordsize="12,2">
              <v:shape style="position:absolute;left:6292;top:5283;width:12;height:2" coordorigin="6292,5283" coordsize="12,0" path="m6292,5283l6304,5283e" filled="false" stroked="true" strokeweight=".6pt" strokecolor="#000000">
                <v:path arrowok="t"/>
              </v:shape>
            </v:group>
            <v:group style="position:absolute;left:6311;top:5283;width:12;height:2" coordorigin="6311,5283" coordsize="12,2">
              <v:shape style="position:absolute;left:6311;top:5283;width:12;height:2" coordorigin="6311,5283" coordsize="12,0" path="m6311,5283l6323,5283e" filled="false" stroked="true" strokeweight=".6pt" strokecolor="#000000">
                <v:path arrowok="t"/>
              </v:shape>
            </v:group>
            <v:group style="position:absolute;left:6330;top:5283;width:12;height:2" coordorigin="6330,5283" coordsize="12,2">
              <v:shape style="position:absolute;left:6330;top:5283;width:12;height:2" coordorigin="6330,5283" coordsize="12,0" path="m6330,5283l6342,5283e" filled="false" stroked="true" strokeweight=".6pt" strokecolor="#000000">
                <v:path arrowok="t"/>
              </v:shape>
            </v:group>
            <v:group style="position:absolute;left:6349;top:5283;width:12;height:2" coordorigin="6349,5283" coordsize="12,2">
              <v:shape style="position:absolute;left:6349;top:5283;width:12;height:2" coordorigin="6349,5283" coordsize="12,0" path="m6349,5283l6361,5283e" filled="false" stroked="true" strokeweight=".6pt" strokecolor="#000000">
                <v:path arrowok="t"/>
              </v:shape>
            </v:group>
            <v:group style="position:absolute;left:6368;top:5283;width:12;height:2" coordorigin="6368,5283" coordsize="12,2">
              <v:shape style="position:absolute;left:6368;top:5283;width:12;height:2" coordorigin="6368,5283" coordsize="12,0" path="m6368,5283l6380,5283e" filled="false" stroked="true" strokeweight=".6pt" strokecolor="#000000">
                <v:path arrowok="t"/>
              </v:shape>
            </v:group>
            <v:group style="position:absolute;left:6388;top:5283;width:12;height:2" coordorigin="6388,5283" coordsize="12,2">
              <v:shape style="position:absolute;left:6388;top:5283;width:12;height:2" coordorigin="6388,5283" coordsize="12,0" path="m6388,5283l6400,5283e" filled="false" stroked="true" strokeweight=".6pt" strokecolor="#000000">
                <v:path arrowok="t"/>
              </v:shape>
            </v:group>
            <v:group style="position:absolute;left:6407;top:5283;width:12;height:2" coordorigin="6407,5283" coordsize="12,2">
              <v:shape style="position:absolute;left:6407;top:5283;width:12;height:2" coordorigin="6407,5283" coordsize="12,0" path="m6407,5283l6419,5283e" filled="false" stroked="true" strokeweight=".6pt" strokecolor="#000000">
                <v:path arrowok="t"/>
              </v:shape>
            </v:group>
            <v:group style="position:absolute;left:6426;top:5283;width:12;height:2" coordorigin="6426,5283" coordsize="12,2">
              <v:shape style="position:absolute;left:6426;top:5283;width:12;height:2" coordorigin="6426,5283" coordsize="12,0" path="m6426,5283l6438,5283e" filled="false" stroked="true" strokeweight=".6pt" strokecolor="#000000">
                <v:path arrowok="t"/>
              </v:shape>
            </v:group>
            <v:group style="position:absolute;left:6445;top:5283;width:12;height:2" coordorigin="6445,5283" coordsize="12,2">
              <v:shape style="position:absolute;left:6445;top:5283;width:12;height:2" coordorigin="6445,5283" coordsize="12,0" path="m6445,5283l6457,5283e" filled="false" stroked="true" strokeweight=".6pt" strokecolor="#000000">
                <v:path arrowok="t"/>
              </v:shape>
            </v:group>
            <v:group style="position:absolute;left:6464;top:5283;width:12;height:2" coordorigin="6464,5283" coordsize="12,2">
              <v:shape style="position:absolute;left:6464;top:5283;width:12;height:2" coordorigin="6464,5283" coordsize="12,0" path="m6464,5283l6476,5283e" filled="false" stroked="true" strokeweight=".6pt" strokecolor="#000000">
                <v:path arrowok="t"/>
              </v:shape>
            </v:group>
            <v:group style="position:absolute;left:6484;top:5283;width:12;height:2" coordorigin="6484,5283" coordsize="12,2">
              <v:shape style="position:absolute;left:6484;top:5283;width:12;height:2" coordorigin="6484,5283" coordsize="12,0" path="m6484,5283l6496,5283e" filled="false" stroked="true" strokeweight=".6pt" strokecolor="#000000">
                <v:path arrowok="t"/>
              </v:shape>
            </v:group>
            <v:group style="position:absolute;left:6503;top:5283;width:12;height:2" coordorigin="6503,5283" coordsize="12,2">
              <v:shape style="position:absolute;left:6503;top:5283;width:12;height:2" coordorigin="6503,5283" coordsize="12,0" path="m6503,5283l6515,5283e" filled="false" stroked="true" strokeweight=".6pt" strokecolor="#000000">
                <v:path arrowok="t"/>
              </v:shape>
            </v:group>
            <v:group style="position:absolute;left:6522;top:5283;width:12;height:2" coordorigin="6522,5283" coordsize="12,2">
              <v:shape style="position:absolute;left:6522;top:5283;width:12;height:2" coordorigin="6522,5283" coordsize="12,0" path="m6522,5283l6534,5283e" filled="false" stroked="true" strokeweight=".6pt" strokecolor="#000000">
                <v:path arrowok="t"/>
              </v:shape>
            </v:group>
            <v:group style="position:absolute;left:6541;top:5283;width:12;height:2" coordorigin="6541,5283" coordsize="12,2">
              <v:shape style="position:absolute;left:6541;top:5283;width:12;height:2" coordorigin="6541,5283" coordsize="12,0" path="m6541,5283l6553,5283e" filled="false" stroked="true" strokeweight=".6pt" strokecolor="#000000">
                <v:path arrowok="t"/>
              </v:shape>
            </v:group>
            <v:group style="position:absolute;left:6560;top:5283;width:12;height:2" coordorigin="6560,5283" coordsize="12,2">
              <v:shape style="position:absolute;left:6560;top:5283;width:12;height:2" coordorigin="6560,5283" coordsize="12,0" path="m6560,5283l6572,5283e" filled="false" stroked="true" strokeweight=".6pt" strokecolor="#000000">
                <v:path arrowok="t"/>
              </v:shape>
            </v:group>
            <v:group style="position:absolute;left:6580;top:5283;width:12;height:2" coordorigin="6580,5283" coordsize="12,2">
              <v:shape style="position:absolute;left:6580;top:5283;width:12;height:2" coordorigin="6580,5283" coordsize="12,0" path="m6580,5283l6592,5283e" filled="false" stroked="true" strokeweight=".6pt" strokecolor="#000000">
                <v:path arrowok="t"/>
              </v:shape>
            </v:group>
            <v:group style="position:absolute;left:6599;top:5283;width:12;height:2" coordorigin="6599,5283" coordsize="12,2">
              <v:shape style="position:absolute;left:6599;top:5283;width:12;height:2" coordorigin="6599,5283" coordsize="12,0" path="m6599,5283l6611,5283e" filled="false" stroked="true" strokeweight=".6pt" strokecolor="#000000">
                <v:path arrowok="t"/>
              </v:shape>
            </v:group>
            <v:group style="position:absolute;left:6618;top:5283;width:12;height:2" coordorigin="6618,5283" coordsize="12,2">
              <v:shape style="position:absolute;left:6618;top:5283;width:12;height:2" coordorigin="6618,5283" coordsize="12,0" path="m6618,5283l6630,5283e" filled="false" stroked="true" strokeweight=".6pt" strokecolor="#000000">
                <v:path arrowok="t"/>
              </v:shape>
            </v:group>
            <v:group style="position:absolute;left:6637;top:5283;width:12;height:2" coordorigin="6637,5283" coordsize="12,2">
              <v:shape style="position:absolute;left:6637;top:5283;width:12;height:2" coordorigin="6637,5283" coordsize="12,0" path="m6637,5283l6649,5283e" filled="false" stroked="true" strokeweight=".6pt" strokecolor="#000000">
                <v:path arrowok="t"/>
              </v:shape>
            </v:group>
            <v:group style="position:absolute;left:6656;top:5283;width:12;height:2" coordorigin="6656,5283" coordsize="12,2">
              <v:shape style="position:absolute;left:6656;top:5283;width:12;height:2" coordorigin="6656,5283" coordsize="12,0" path="m6656,5283l6668,5283e" filled="false" stroked="true" strokeweight=".6pt" strokecolor="#000000">
                <v:path arrowok="t"/>
              </v:shape>
            </v:group>
            <v:group style="position:absolute;left:6676;top:5283;width:12;height:2" coordorigin="6676,5283" coordsize="12,2">
              <v:shape style="position:absolute;left:6676;top:5283;width:12;height:2" coordorigin="6676,5283" coordsize="12,0" path="m6676,5283l6688,5283e" filled="false" stroked="true" strokeweight=".6pt" strokecolor="#000000">
                <v:path arrowok="t"/>
              </v:shape>
            </v:group>
            <v:group style="position:absolute;left:6695;top:5283;width:12;height:2" coordorigin="6695,5283" coordsize="12,2">
              <v:shape style="position:absolute;left:6695;top:5283;width:12;height:2" coordorigin="6695,5283" coordsize="12,0" path="m6695,5283l6707,5283e" filled="false" stroked="true" strokeweight=".6pt" strokecolor="#000000">
                <v:path arrowok="t"/>
              </v:shape>
            </v:group>
            <v:group style="position:absolute;left:6714;top:5283;width:12;height:2" coordorigin="6714,5283" coordsize="12,2">
              <v:shape style="position:absolute;left:6714;top:5283;width:12;height:2" coordorigin="6714,5283" coordsize="12,0" path="m6714,5283l6726,5283e" filled="false" stroked="true" strokeweight=".6pt" strokecolor="#000000">
                <v:path arrowok="t"/>
              </v:shape>
            </v:group>
            <v:group style="position:absolute;left:6733;top:5283;width:12;height:2" coordorigin="6733,5283" coordsize="12,2">
              <v:shape style="position:absolute;left:6733;top:5283;width:12;height:2" coordorigin="6733,5283" coordsize="12,0" path="m6733,5283l6745,5283e" filled="false" stroked="true" strokeweight=".6pt" strokecolor="#000000">
                <v:path arrowok="t"/>
              </v:shape>
            </v:group>
            <v:group style="position:absolute;left:6752;top:5283;width:12;height:2" coordorigin="6752,5283" coordsize="12,2">
              <v:shape style="position:absolute;left:6752;top:5283;width:12;height:2" coordorigin="6752,5283" coordsize="12,0" path="m6752,5283l6764,5283e" filled="false" stroked="true" strokeweight=".6pt" strokecolor="#000000">
                <v:path arrowok="t"/>
              </v:shape>
            </v:group>
            <v:group style="position:absolute;left:6772;top:5283;width:12;height:2" coordorigin="6772,5283" coordsize="12,2">
              <v:shape style="position:absolute;left:6772;top:5283;width:12;height:2" coordorigin="6772,5283" coordsize="12,0" path="m6772,5283l6784,5283e" filled="false" stroked="true" strokeweight=".6pt" strokecolor="#000000">
                <v:path arrowok="t"/>
              </v:shape>
            </v:group>
            <v:group style="position:absolute;left:6791;top:5283;width:12;height:2" coordorigin="6791,5283" coordsize="12,2">
              <v:shape style="position:absolute;left:6791;top:5283;width:12;height:2" coordorigin="6791,5283" coordsize="12,0" path="m6791,5283l6803,5283e" filled="false" stroked="true" strokeweight=".6pt" strokecolor="#000000">
                <v:path arrowok="t"/>
              </v:shape>
            </v:group>
            <v:group style="position:absolute;left:6810;top:5283;width:12;height:2" coordorigin="6810,5283" coordsize="12,2">
              <v:shape style="position:absolute;left:6810;top:5283;width:12;height:2" coordorigin="6810,5283" coordsize="12,0" path="m6810,5283l6822,5283e" filled="false" stroked="true" strokeweight=".6pt" strokecolor="#000000">
                <v:path arrowok="t"/>
              </v:shape>
            </v:group>
            <v:group style="position:absolute;left:6829;top:5283;width:12;height:2" coordorigin="6829,5283" coordsize="12,2">
              <v:shape style="position:absolute;left:6829;top:5283;width:12;height:2" coordorigin="6829,5283" coordsize="12,0" path="m6829,5283l6841,5283e" filled="false" stroked="true" strokeweight=".6pt" strokecolor="#000000">
                <v:path arrowok="t"/>
              </v:shape>
            </v:group>
            <v:group style="position:absolute;left:6848;top:5283;width:12;height:2" coordorigin="6848,5283" coordsize="12,2">
              <v:shape style="position:absolute;left:6848;top:5283;width:12;height:2" coordorigin="6848,5283" coordsize="12,0" path="m6848,5283l6860,5283e" filled="false" stroked="true" strokeweight=".6pt" strokecolor="#000000">
                <v:path arrowok="t"/>
              </v:shape>
            </v:group>
            <v:group style="position:absolute;left:6868;top:5283;width:12;height:2" coordorigin="6868,5283" coordsize="12,2">
              <v:shape style="position:absolute;left:6868;top:5283;width:12;height:2" coordorigin="6868,5283" coordsize="12,0" path="m6868,5283l6880,5283e" filled="false" stroked="true" strokeweight=".6pt" strokecolor="#000000">
                <v:path arrowok="t"/>
              </v:shape>
            </v:group>
            <v:group style="position:absolute;left:6887;top:5283;width:12;height:2" coordorigin="6887,5283" coordsize="12,2">
              <v:shape style="position:absolute;left:6887;top:5283;width:12;height:2" coordorigin="6887,5283" coordsize="12,0" path="m6887,5283l6899,5283e" filled="false" stroked="true" strokeweight=".6pt" strokecolor="#000000">
                <v:path arrowok="t"/>
              </v:shape>
            </v:group>
            <v:group style="position:absolute;left:6906;top:5283;width:12;height:2" coordorigin="6906,5283" coordsize="12,2">
              <v:shape style="position:absolute;left:6906;top:5283;width:12;height:2" coordorigin="6906,5283" coordsize="12,0" path="m6906,5283l6918,5283e" filled="false" stroked="true" strokeweight=".6pt" strokecolor="#000000">
                <v:path arrowok="t"/>
              </v:shape>
            </v:group>
            <v:group style="position:absolute;left:6925;top:5283;width:12;height:2" coordorigin="6925,5283" coordsize="12,2">
              <v:shape style="position:absolute;left:6925;top:5283;width:12;height:2" coordorigin="6925,5283" coordsize="12,0" path="m6925,5283l6937,5283e" filled="false" stroked="true" strokeweight=".6pt" strokecolor="#000000">
                <v:path arrowok="t"/>
              </v:shape>
            </v:group>
            <v:group style="position:absolute;left:6944;top:5283;width:12;height:2" coordorigin="6944,5283" coordsize="12,2">
              <v:shape style="position:absolute;left:6944;top:5283;width:12;height:2" coordorigin="6944,5283" coordsize="12,0" path="m6944,5283l6956,5283e" filled="false" stroked="true" strokeweight=".6pt" strokecolor="#000000">
                <v:path arrowok="t"/>
              </v:shape>
            </v:group>
            <v:group style="position:absolute;left:6964;top:5283;width:12;height:2" coordorigin="6964,5283" coordsize="12,2">
              <v:shape style="position:absolute;left:6964;top:5283;width:12;height:2" coordorigin="6964,5283" coordsize="12,0" path="m6964,5283l6976,5283e" filled="false" stroked="true" strokeweight=".6pt" strokecolor="#000000">
                <v:path arrowok="t"/>
              </v:shape>
            </v:group>
            <v:group style="position:absolute;left:6983;top:5283;width:12;height:2" coordorigin="6983,5283" coordsize="12,2">
              <v:shape style="position:absolute;left:6983;top:5283;width:12;height:2" coordorigin="6983,5283" coordsize="12,0" path="m6983,5283l6995,5283e" filled="false" stroked="true" strokeweight=".6pt" strokecolor="#000000">
                <v:path arrowok="t"/>
              </v:shape>
            </v:group>
            <v:group style="position:absolute;left:7002;top:5283;width:12;height:2" coordorigin="7002,5283" coordsize="12,2">
              <v:shape style="position:absolute;left:7002;top:5283;width:12;height:2" coordorigin="7002,5283" coordsize="12,0" path="m7002,5283l7014,5283e" filled="false" stroked="true" strokeweight=".6pt" strokecolor="#000000">
                <v:path arrowok="t"/>
              </v:shape>
            </v:group>
            <v:group style="position:absolute;left:7021;top:5283;width:12;height:2" coordorigin="7021,5283" coordsize="12,2">
              <v:shape style="position:absolute;left:7021;top:5283;width:12;height:2" coordorigin="7021,5283" coordsize="12,0" path="m7021,5283l7033,5283e" filled="false" stroked="true" strokeweight=".6pt" strokecolor="#000000">
                <v:path arrowok="t"/>
              </v:shape>
            </v:group>
            <v:group style="position:absolute;left:7040;top:5283;width:12;height:2" coordorigin="7040,5283" coordsize="12,2">
              <v:shape style="position:absolute;left:7040;top:5283;width:12;height:2" coordorigin="7040,5283" coordsize="12,0" path="m7040,5283l7052,5283e" filled="false" stroked="true" strokeweight=".6pt" strokecolor="#000000">
                <v:path arrowok="t"/>
              </v:shape>
            </v:group>
            <v:group style="position:absolute;left:7060;top:5283;width:12;height:2" coordorigin="7060,5283" coordsize="12,2">
              <v:shape style="position:absolute;left:7060;top:5283;width:12;height:2" coordorigin="7060,5283" coordsize="12,0" path="m7060,5283l7072,5283e" filled="false" stroked="true" strokeweight=".6pt" strokecolor="#000000">
                <v:path arrowok="t"/>
              </v:shape>
            </v:group>
            <v:group style="position:absolute;left:7079;top:5283;width:12;height:2" coordorigin="7079,5283" coordsize="12,2">
              <v:shape style="position:absolute;left:7079;top:5283;width:12;height:2" coordorigin="7079,5283" coordsize="12,0" path="m7079,5283l7091,5283e" filled="false" stroked="true" strokeweight=".6pt" strokecolor="#000000">
                <v:path arrowok="t"/>
              </v:shape>
            </v:group>
            <v:group style="position:absolute;left:7098;top:5283;width:12;height:2" coordorigin="7098,5283" coordsize="12,2">
              <v:shape style="position:absolute;left:7098;top:5283;width:12;height:2" coordorigin="7098,5283" coordsize="12,0" path="m7098,5283l7110,5283e" filled="false" stroked="true" strokeweight=".6pt" strokecolor="#000000">
                <v:path arrowok="t"/>
              </v:shape>
            </v:group>
            <v:group style="position:absolute;left:7117;top:5283;width:12;height:2" coordorigin="7117,5283" coordsize="12,2">
              <v:shape style="position:absolute;left:7117;top:5283;width:12;height:2" coordorigin="7117,5283" coordsize="12,0" path="m7117,5283l7129,5283e" filled="false" stroked="true" strokeweight=".6pt" strokecolor="#000000">
                <v:path arrowok="t"/>
              </v:shape>
            </v:group>
            <v:group style="position:absolute;left:7136;top:5283;width:12;height:2" coordorigin="7136,5283" coordsize="12,2">
              <v:shape style="position:absolute;left:7136;top:5283;width:12;height:2" coordorigin="7136,5283" coordsize="12,0" path="m7136,5283l7148,5283e" filled="false" stroked="true" strokeweight=".6pt" strokecolor="#000000">
                <v:path arrowok="t"/>
              </v:shape>
            </v:group>
            <v:group style="position:absolute;left:7156;top:5283;width:12;height:2" coordorigin="7156,5283" coordsize="12,2">
              <v:shape style="position:absolute;left:7156;top:5283;width:12;height:2" coordorigin="7156,5283" coordsize="12,0" path="m7156,5283l7168,5283e" filled="false" stroked="true" strokeweight=".6pt" strokecolor="#000000">
                <v:path arrowok="t"/>
              </v:shape>
            </v:group>
            <v:group style="position:absolute;left:7175;top:5283;width:12;height:2" coordorigin="7175,5283" coordsize="12,2">
              <v:shape style="position:absolute;left:7175;top:5283;width:12;height:2" coordorigin="7175,5283" coordsize="12,0" path="m7175,5283l7187,5283e" filled="false" stroked="true" strokeweight=".6pt" strokecolor="#000000">
                <v:path arrowok="t"/>
              </v:shape>
            </v:group>
            <v:group style="position:absolute;left:7194;top:5283;width:12;height:2" coordorigin="7194,5283" coordsize="12,2">
              <v:shape style="position:absolute;left:7194;top:5283;width:12;height:2" coordorigin="7194,5283" coordsize="12,0" path="m7194,5283l7206,5283e" filled="false" stroked="true" strokeweight=".6pt" strokecolor="#000000">
                <v:path arrowok="t"/>
              </v:shape>
            </v:group>
            <v:group style="position:absolute;left:7213;top:5283;width:12;height:2" coordorigin="7213,5283" coordsize="12,2">
              <v:shape style="position:absolute;left:7213;top:5283;width:12;height:2" coordorigin="7213,5283" coordsize="12,0" path="m7213,5283l7225,5283e" filled="false" stroked="true" strokeweight=".6pt" strokecolor="#000000">
                <v:path arrowok="t"/>
              </v:shape>
            </v:group>
            <v:group style="position:absolute;left:7232;top:5283;width:12;height:2" coordorigin="7232,5283" coordsize="12,2">
              <v:shape style="position:absolute;left:7232;top:5283;width:12;height:2" coordorigin="7232,5283" coordsize="12,0" path="m7232,5283l7244,5283e" filled="false" stroked="true" strokeweight=".6pt" strokecolor="#000000">
                <v:path arrowok="t"/>
              </v:shape>
            </v:group>
            <v:group style="position:absolute;left:7252;top:5283;width:12;height:2" coordorigin="7252,5283" coordsize="12,2">
              <v:shape style="position:absolute;left:7252;top:5283;width:12;height:2" coordorigin="7252,5283" coordsize="12,0" path="m7252,5283l7264,5283e" filled="false" stroked="true" strokeweight=".6pt" strokecolor="#000000">
                <v:path arrowok="t"/>
              </v:shape>
            </v:group>
            <v:group style="position:absolute;left:7271;top:5283;width:12;height:2" coordorigin="7271,5283" coordsize="12,2">
              <v:shape style="position:absolute;left:7271;top:5283;width:12;height:2" coordorigin="7271,5283" coordsize="12,0" path="m7271,5283l7283,5283e" filled="false" stroked="true" strokeweight=".6pt" strokecolor="#000000">
                <v:path arrowok="t"/>
              </v:shape>
            </v:group>
            <v:group style="position:absolute;left:7290;top:5283;width:12;height:2" coordorigin="7290,5283" coordsize="12,2">
              <v:shape style="position:absolute;left:7290;top:5283;width:12;height:2" coordorigin="7290,5283" coordsize="12,0" path="m7290,5283l7302,5283e" filled="false" stroked="true" strokeweight=".6pt" strokecolor="#000000">
                <v:path arrowok="t"/>
              </v:shape>
            </v:group>
            <v:group style="position:absolute;left:7309;top:5283;width:12;height:2" coordorigin="7309,5283" coordsize="12,2">
              <v:shape style="position:absolute;left:7309;top:5283;width:12;height:2" coordorigin="7309,5283" coordsize="12,0" path="m7309,5283l7321,5283e" filled="false" stroked="true" strokeweight=".6pt" strokecolor="#000000">
                <v:path arrowok="t"/>
              </v:shape>
            </v:group>
            <v:group style="position:absolute;left:7328;top:5283;width:12;height:2" coordorigin="7328,5283" coordsize="12,2">
              <v:shape style="position:absolute;left:7328;top:5283;width:12;height:2" coordorigin="7328,5283" coordsize="12,0" path="m7328,5283l7340,5283e" filled="false" stroked="true" strokeweight=".6pt" strokecolor="#000000">
                <v:path arrowok="t"/>
              </v:shape>
            </v:group>
            <v:group style="position:absolute;left:7348;top:5283;width:12;height:2" coordorigin="7348,5283" coordsize="12,2">
              <v:shape style="position:absolute;left:7348;top:5283;width:12;height:2" coordorigin="7348,5283" coordsize="12,0" path="m7348,5283l7360,5283e" filled="false" stroked="true" strokeweight=".6pt" strokecolor="#000000">
                <v:path arrowok="t"/>
              </v:shape>
            </v:group>
            <v:group style="position:absolute;left:7367;top:5283;width:12;height:2" coordorigin="7367,5283" coordsize="12,2">
              <v:shape style="position:absolute;left:7367;top:5283;width:12;height:2" coordorigin="7367,5283" coordsize="12,0" path="m7367,5283l7379,5283e" filled="false" stroked="true" strokeweight=".6pt" strokecolor="#000000">
                <v:path arrowok="t"/>
              </v:shape>
            </v:group>
            <v:group style="position:absolute;left:7386;top:5283;width:12;height:2" coordorigin="7386,5283" coordsize="12,2">
              <v:shape style="position:absolute;left:7386;top:5283;width:12;height:2" coordorigin="7386,5283" coordsize="12,0" path="m7386,5283l7398,5283e" filled="false" stroked="true" strokeweight=".6pt" strokecolor="#000000">
                <v:path arrowok="t"/>
              </v:shape>
            </v:group>
            <v:group style="position:absolute;left:7405;top:5283;width:12;height:2" coordorigin="7405,5283" coordsize="12,2">
              <v:shape style="position:absolute;left:7405;top:5283;width:12;height:2" coordorigin="7405,5283" coordsize="12,0" path="m7405,5283l7417,5283e" filled="false" stroked="true" strokeweight=".6pt" strokecolor="#000000">
                <v:path arrowok="t"/>
              </v:shape>
            </v:group>
            <v:group style="position:absolute;left:7424;top:5283;width:12;height:2" coordorigin="7424,5283" coordsize="12,2">
              <v:shape style="position:absolute;left:7424;top:5283;width:12;height:2" coordorigin="7424,5283" coordsize="12,0" path="m7424,5283l7436,5283e" filled="false" stroked="true" strokeweight=".6pt" strokecolor="#000000">
                <v:path arrowok="t"/>
              </v:shape>
            </v:group>
            <v:group style="position:absolute;left:7444;top:5283;width:12;height:2" coordorigin="7444,5283" coordsize="12,2">
              <v:shape style="position:absolute;left:7444;top:5283;width:12;height:2" coordorigin="7444,5283" coordsize="12,0" path="m7444,5283l7456,5283e" filled="false" stroked="true" strokeweight=".6pt" strokecolor="#000000">
                <v:path arrowok="t"/>
              </v:shape>
            </v:group>
            <v:group style="position:absolute;left:7463;top:5283;width:12;height:2" coordorigin="7463,5283" coordsize="12,2">
              <v:shape style="position:absolute;left:7463;top:5283;width:12;height:2" coordorigin="7463,5283" coordsize="12,0" path="m7463,5283l7475,5283e" filled="false" stroked="true" strokeweight=".6pt" strokecolor="#000000">
                <v:path arrowok="t"/>
              </v:shape>
            </v:group>
            <v:group style="position:absolute;left:7482;top:5283;width:12;height:2" coordorigin="7482,5283" coordsize="12,2">
              <v:shape style="position:absolute;left:7482;top:5283;width:12;height:2" coordorigin="7482,5283" coordsize="12,0" path="m7482,5283l7494,5283e" filled="false" stroked="true" strokeweight=".6pt" strokecolor="#000000">
                <v:path arrowok="t"/>
              </v:shape>
            </v:group>
            <v:group style="position:absolute;left:7501;top:5283;width:12;height:2" coordorigin="7501,5283" coordsize="12,2">
              <v:shape style="position:absolute;left:7501;top:5283;width:12;height:2" coordorigin="7501,5283" coordsize="12,0" path="m7501,5283l7513,5283e" filled="false" stroked="true" strokeweight=".6pt" strokecolor="#000000">
                <v:path arrowok="t"/>
              </v:shape>
            </v:group>
            <v:group style="position:absolute;left:7520;top:5283;width:12;height:2" coordorigin="7520,5283" coordsize="12,2">
              <v:shape style="position:absolute;left:7520;top:5283;width:12;height:2" coordorigin="7520,5283" coordsize="12,0" path="m7520,5283l7532,5283e" filled="false" stroked="true" strokeweight=".6pt" strokecolor="#000000">
                <v:path arrowok="t"/>
              </v:shape>
            </v:group>
            <v:group style="position:absolute;left:7540;top:5283;width:12;height:2" coordorigin="7540,5283" coordsize="12,2">
              <v:shape style="position:absolute;left:7540;top:5283;width:12;height:2" coordorigin="7540,5283" coordsize="12,0" path="m7540,5283l7552,5283e" filled="false" stroked="true" strokeweight=".6pt" strokecolor="#000000">
                <v:path arrowok="t"/>
              </v:shape>
            </v:group>
            <v:group style="position:absolute;left:7559;top:5283;width:12;height:2" coordorigin="7559,5283" coordsize="12,2">
              <v:shape style="position:absolute;left:7559;top:5283;width:12;height:2" coordorigin="7559,5283" coordsize="12,0" path="m7559,5283l7571,5283e" filled="false" stroked="true" strokeweight=".6pt" strokecolor="#000000">
                <v:path arrowok="t"/>
              </v:shape>
            </v:group>
            <v:group style="position:absolute;left:7578;top:5283;width:12;height:2" coordorigin="7578,5283" coordsize="12,2">
              <v:shape style="position:absolute;left:7578;top:5283;width:12;height:2" coordorigin="7578,5283" coordsize="12,0" path="m7578,5283l7590,5283e" filled="false" stroked="true" strokeweight=".6pt" strokecolor="#000000">
                <v:path arrowok="t"/>
              </v:shape>
            </v:group>
            <v:group style="position:absolute;left:7597;top:5283;width:12;height:2" coordorigin="7597,5283" coordsize="12,2">
              <v:shape style="position:absolute;left:7597;top:5283;width:12;height:2" coordorigin="7597,5283" coordsize="12,0" path="m7597,5283l7609,5283e" filled="false" stroked="true" strokeweight=".6pt" strokecolor="#000000">
                <v:path arrowok="t"/>
              </v:shape>
            </v:group>
            <v:group style="position:absolute;left:7616;top:5283;width:12;height:2" coordorigin="7616,5283" coordsize="12,2">
              <v:shape style="position:absolute;left:7616;top:5283;width:12;height:2" coordorigin="7616,5283" coordsize="12,0" path="m7616,5283l7628,5283e" filled="false" stroked="true" strokeweight=".6pt" strokecolor="#000000">
                <v:path arrowok="t"/>
              </v:shape>
            </v:group>
            <v:group style="position:absolute;left:7636;top:5283;width:12;height:2" coordorigin="7636,5283" coordsize="12,2">
              <v:shape style="position:absolute;left:7636;top:5283;width:12;height:2" coordorigin="7636,5283" coordsize="12,0" path="m7636,5283l7648,5283e" filled="false" stroked="true" strokeweight=".6pt" strokecolor="#000000">
                <v:path arrowok="t"/>
              </v:shape>
            </v:group>
            <v:group style="position:absolute;left:7655;top:5283;width:12;height:2" coordorigin="7655,5283" coordsize="12,2">
              <v:shape style="position:absolute;left:7655;top:5283;width:12;height:2" coordorigin="7655,5283" coordsize="12,0" path="m7655,5283l7667,5283e" filled="false" stroked="true" strokeweight=".6pt" strokecolor="#000000">
                <v:path arrowok="t"/>
              </v:shape>
            </v:group>
            <v:group style="position:absolute;left:7674;top:5283;width:12;height:2" coordorigin="7674,5283" coordsize="12,2">
              <v:shape style="position:absolute;left:7674;top:5283;width:12;height:2" coordorigin="7674,5283" coordsize="12,0" path="m7674,5283l7686,5283e" filled="false" stroked="true" strokeweight=".6pt" strokecolor="#000000">
                <v:path arrowok="t"/>
              </v:shape>
            </v:group>
            <v:group style="position:absolute;left:7693;top:5283;width:12;height:2" coordorigin="7693,5283" coordsize="12,2">
              <v:shape style="position:absolute;left:7693;top:5283;width:12;height:2" coordorigin="7693,5283" coordsize="12,0" path="m7693,5283l7705,5283e" filled="false" stroked="true" strokeweight=".6pt" strokecolor="#000000">
                <v:path arrowok="t"/>
              </v:shape>
            </v:group>
            <v:group style="position:absolute;left:7712;top:5283;width:12;height:2" coordorigin="7712,5283" coordsize="12,2">
              <v:shape style="position:absolute;left:7712;top:5283;width:12;height:2" coordorigin="7712,5283" coordsize="12,0" path="m7712,5283l7724,5283e" filled="false" stroked="true" strokeweight=".6pt" strokecolor="#000000">
                <v:path arrowok="t"/>
              </v:shape>
            </v:group>
            <v:group style="position:absolute;left:7732;top:5283;width:12;height:2" coordorigin="7732,5283" coordsize="12,2">
              <v:shape style="position:absolute;left:7732;top:5283;width:12;height:2" coordorigin="7732,5283" coordsize="12,0" path="m7732,5283l7744,5283e" filled="false" stroked="true" strokeweight=".6pt" strokecolor="#000000">
                <v:path arrowok="t"/>
              </v:shape>
            </v:group>
            <v:group style="position:absolute;left:7751;top:5283;width:12;height:2" coordorigin="7751,5283" coordsize="12,2">
              <v:shape style="position:absolute;left:7751;top:5283;width:12;height:2" coordorigin="7751,5283" coordsize="12,0" path="m7751,5283l7763,5283e" filled="false" stroked="true" strokeweight=".6pt" strokecolor="#000000">
                <v:path arrowok="t"/>
              </v:shape>
            </v:group>
            <v:group style="position:absolute;left:7770;top:5283;width:12;height:2" coordorigin="7770,5283" coordsize="12,2">
              <v:shape style="position:absolute;left:7770;top:5283;width:12;height:2" coordorigin="7770,5283" coordsize="12,0" path="m7770,5283l7782,5283e" filled="false" stroked="true" strokeweight=".6pt" strokecolor="#000000">
                <v:path arrowok="t"/>
              </v:shape>
            </v:group>
            <v:group style="position:absolute;left:7789;top:5283;width:12;height:2" coordorigin="7789,5283" coordsize="12,2">
              <v:shape style="position:absolute;left:7789;top:5283;width:12;height:2" coordorigin="7789,5283" coordsize="12,0" path="m7789,5283l7801,5283e" filled="false" stroked="true" strokeweight=".6pt" strokecolor="#000000">
                <v:path arrowok="t"/>
              </v:shape>
            </v:group>
            <v:group style="position:absolute;left:7808;top:5283;width:12;height:2" coordorigin="7808,5283" coordsize="12,2">
              <v:shape style="position:absolute;left:7808;top:5283;width:12;height:2" coordorigin="7808,5283" coordsize="12,0" path="m7808,5283l7820,5283e" filled="false" stroked="true" strokeweight=".6pt" strokecolor="#000000">
                <v:path arrowok="t"/>
              </v:shape>
            </v:group>
            <v:group style="position:absolute;left:7828;top:5283;width:12;height:2" coordorigin="7828,5283" coordsize="12,2">
              <v:shape style="position:absolute;left:7828;top:5283;width:12;height:2" coordorigin="7828,5283" coordsize="12,0" path="m7828,5283l7840,5283e" filled="false" stroked="true" strokeweight=".6pt" strokecolor="#000000">
                <v:path arrowok="t"/>
              </v:shape>
            </v:group>
            <v:group style="position:absolute;left:7847;top:5283;width:12;height:2" coordorigin="7847,5283" coordsize="12,2">
              <v:shape style="position:absolute;left:7847;top:5283;width:12;height:2" coordorigin="7847,5283" coordsize="12,0" path="m7847,5283l7859,5283e" filled="false" stroked="true" strokeweight=".6pt" strokecolor="#000000">
                <v:path arrowok="t"/>
              </v:shape>
            </v:group>
            <v:group style="position:absolute;left:7866;top:5283;width:12;height:2" coordorigin="7866,5283" coordsize="12,2">
              <v:shape style="position:absolute;left:7866;top:5283;width:12;height:2" coordorigin="7866,5283" coordsize="12,0" path="m7866,5283l7878,5283e" filled="false" stroked="true" strokeweight=".6pt" strokecolor="#000000">
                <v:path arrowok="t"/>
              </v:shape>
            </v:group>
            <v:group style="position:absolute;left:7885;top:5283;width:12;height:2" coordorigin="7885,5283" coordsize="12,2">
              <v:shape style="position:absolute;left:7885;top:5283;width:12;height:2" coordorigin="7885,5283" coordsize="12,0" path="m7885,5283l7897,5283e" filled="false" stroked="true" strokeweight=".6pt" strokecolor="#000000">
                <v:path arrowok="t"/>
              </v:shape>
            </v:group>
            <v:group style="position:absolute;left:7904;top:5283;width:12;height:2" coordorigin="7904,5283" coordsize="12,2">
              <v:shape style="position:absolute;left:7904;top:5283;width:12;height:2" coordorigin="7904,5283" coordsize="12,0" path="m7904,5283l7916,5283e" filled="false" stroked="true" strokeweight=".6pt" strokecolor="#000000">
                <v:path arrowok="t"/>
              </v:shape>
            </v:group>
            <v:group style="position:absolute;left:7924;top:5283;width:12;height:2" coordorigin="7924,5283" coordsize="12,2">
              <v:shape style="position:absolute;left:7924;top:5283;width:12;height:2" coordorigin="7924,5283" coordsize="12,0" path="m7924,5283l7936,5283e" filled="false" stroked="true" strokeweight=".6pt" strokecolor="#000000">
                <v:path arrowok="t"/>
              </v:shape>
            </v:group>
            <v:group style="position:absolute;left:7943;top:5283;width:12;height:2" coordorigin="7943,5283" coordsize="12,2">
              <v:shape style="position:absolute;left:7943;top:5283;width:12;height:2" coordorigin="7943,5283" coordsize="12,0" path="m7943,5283l7955,5283e" filled="false" stroked="true" strokeweight=".6pt" strokecolor="#000000">
                <v:path arrowok="t"/>
              </v:shape>
            </v:group>
            <v:group style="position:absolute;left:7962;top:5283;width:12;height:2" coordorigin="7962,5283" coordsize="12,2">
              <v:shape style="position:absolute;left:7962;top:5283;width:12;height:2" coordorigin="7962,5283" coordsize="12,0" path="m7962,5283l7974,5283e" filled="false" stroked="true" strokeweight=".6pt" strokecolor="#000000">
                <v:path arrowok="t"/>
              </v:shape>
            </v:group>
            <v:group style="position:absolute;left:7981;top:5283;width:12;height:2" coordorigin="7981,5283" coordsize="12,2">
              <v:shape style="position:absolute;left:7981;top:5283;width:12;height:2" coordorigin="7981,5283" coordsize="12,0" path="m7981,5283l7993,5283e" filled="false" stroked="true" strokeweight=".6pt" strokecolor="#000000">
                <v:path arrowok="t"/>
              </v:shape>
            </v:group>
            <v:group style="position:absolute;left:8000;top:5283;width:12;height:2" coordorigin="8000,5283" coordsize="12,2">
              <v:shape style="position:absolute;left:8000;top:5283;width:12;height:2" coordorigin="8000,5283" coordsize="12,0" path="m8000,5283l8012,5283e" filled="false" stroked="true" strokeweight=".6pt" strokecolor="#000000">
                <v:path arrowok="t"/>
              </v:shape>
            </v:group>
            <v:group style="position:absolute;left:8020;top:5283;width:12;height:2" coordorigin="8020,5283" coordsize="12,2">
              <v:shape style="position:absolute;left:8020;top:5283;width:12;height:2" coordorigin="8020,5283" coordsize="12,0" path="m8020,5283l8032,5283e" filled="false" stroked="true" strokeweight=".6pt" strokecolor="#000000">
                <v:path arrowok="t"/>
              </v:shape>
            </v:group>
            <v:group style="position:absolute;left:8039;top:5283;width:12;height:2" coordorigin="8039,5283" coordsize="12,2">
              <v:shape style="position:absolute;left:8039;top:5283;width:12;height:2" coordorigin="8039,5283" coordsize="12,0" path="m8039,5283l8051,5283e" filled="false" stroked="true" strokeweight=".6pt" strokecolor="#000000">
                <v:path arrowok="t"/>
              </v:shape>
            </v:group>
            <v:group style="position:absolute;left:8058;top:5283;width:12;height:2" coordorigin="8058,5283" coordsize="12,2">
              <v:shape style="position:absolute;left:8058;top:5283;width:12;height:2" coordorigin="8058,5283" coordsize="12,0" path="m8058,5283l8070,5283e" filled="false" stroked="true" strokeweight=".6pt" strokecolor="#000000">
                <v:path arrowok="t"/>
              </v:shape>
            </v:group>
            <v:group style="position:absolute;left:8077;top:5283;width:12;height:2" coordorigin="8077,5283" coordsize="12,2">
              <v:shape style="position:absolute;left:8077;top:5283;width:12;height:2" coordorigin="8077,5283" coordsize="12,0" path="m8077,5283l8089,5283e" filled="false" stroked="true" strokeweight=".6pt" strokecolor="#000000">
                <v:path arrowok="t"/>
              </v:shape>
            </v:group>
            <v:group style="position:absolute;left:8096;top:5283;width:12;height:2" coordorigin="8096,5283" coordsize="12,2">
              <v:shape style="position:absolute;left:8096;top:5283;width:12;height:2" coordorigin="8096,5283" coordsize="12,0" path="m8096,5283l8108,5283e" filled="false" stroked="true" strokeweight=".6pt" strokecolor="#000000">
                <v:path arrowok="t"/>
              </v:shape>
            </v:group>
            <v:group style="position:absolute;left:8116;top:5283;width:12;height:2" coordorigin="8116,5283" coordsize="12,2">
              <v:shape style="position:absolute;left:8116;top:5283;width:12;height:2" coordorigin="8116,5283" coordsize="12,0" path="m8116,5283l8128,5283e" filled="false" stroked="true" strokeweight=".6pt" strokecolor="#000000">
                <v:path arrowok="t"/>
              </v:shape>
            </v:group>
            <v:group style="position:absolute;left:8135;top:5283;width:12;height:2" coordorigin="8135,5283" coordsize="12,2">
              <v:shape style="position:absolute;left:8135;top:5283;width:12;height:2" coordorigin="8135,5283" coordsize="12,0" path="m8135,5283l8147,5283e" filled="false" stroked="true" strokeweight=".6pt" strokecolor="#000000">
                <v:path arrowok="t"/>
              </v:shape>
            </v:group>
            <v:group style="position:absolute;left:8154;top:5283;width:12;height:2" coordorigin="8154,5283" coordsize="12,2">
              <v:shape style="position:absolute;left:8154;top:5283;width:12;height:2" coordorigin="8154,5283" coordsize="12,0" path="m8154,5283l8166,5283e" filled="false" stroked="true" strokeweight=".6pt" strokecolor="#000000">
                <v:path arrowok="t"/>
              </v:shape>
            </v:group>
            <v:group style="position:absolute;left:8173;top:5283;width:12;height:2" coordorigin="8173,5283" coordsize="12,2">
              <v:shape style="position:absolute;left:8173;top:5283;width:12;height:2" coordorigin="8173,5283" coordsize="12,0" path="m8173,5283l8185,5283e" filled="false" stroked="true" strokeweight=".6pt" strokecolor="#000000">
                <v:path arrowok="t"/>
              </v:shape>
            </v:group>
            <v:group style="position:absolute;left:8192;top:5283;width:12;height:2" coordorigin="8192,5283" coordsize="12,2">
              <v:shape style="position:absolute;left:8192;top:5283;width:12;height:2" coordorigin="8192,5283" coordsize="12,0" path="m8192,5283l8204,5283e" filled="false" stroked="true" strokeweight=".6pt" strokecolor="#000000">
                <v:path arrowok="t"/>
              </v:shape>
            </v:group>
            <v:group style="position:absolute;left:8212;top:5283;width:12;height:2" coordorigin="8212,5283" coordsize="12,2">
              <v:shape style="position:absolute;left:8212;top:5283;width:12;height:2" coordorigin="8212,5283" coordsize="12,0" path="m8212,5283l8224,5283e" filled="false" stroked="true" strokeweight=".6pt" strokecolor="#000000">
                <v:path arrowok="t"/>
              </v:shape>
            </v:group>
            <v:group style="position:absolute;left:8231;top:5283;width:12;height:2" coordorigin="8231,5283" coordsize="12,2">
              <v:shape style="position:absolute;left:8231;top:5283;width:12;height:2" coordorigin="8231,5283" coordsize="12,0" path="m8231,5283l8243,5283e" filled="false" stroked="true" strokeweight=".6pt" strokecolor="#000000">
                <v:path arrowok="t"/>
              </v:shape>
            </v:group>
            <v:group style="position:absolute;left:8250;top:5283;width:12;height:2" coordorigin="8250,5283" coordsize="12,2">
              <v:shape style="position:absolute;left:8250;top:5283;width:12;height:2" coordorigin="8250,5283" coordsize="12,0" path="m8250,5283l8262,5283e" filled="false" stroked="true" strokeweight=".6pt" strokecolor="#000000">
                <v:path arrowok="t"/>
              </v:shape>
            </v:group>
            <v:group style="position:absolute;left:8269;top:5283;width:12;height:2" coordorigin="8269,5283" coordsize="12,2">
              <v:shape style="position:absolute;left:8269;top:5283;width:12;height:2" coordorigin="8269,5283" coordsize="12,0" path="m8269,5283l8281,5283e" filled="false" stroked="true" strokeweight=".6pt" strokecolor="#000000">
                <v:path arrowok="t"/>
              </v:shape>
            </v:group>
            <v:group style="position:absolute;left:8288;top:5283;width:12;height:2" coordorigin="8288,5283" coordsize="12,2">
              <v:shape style="position:absolute;left:8288;top:5283;width:12;height:2" coordorigin="8288,5283" coordsize="12,0" path="m8288,5283l8300,5283e" filled="false" stroked="true" strokeweight=".6pt" strokecolor="#000000">
                <v:path arrowok="t"/>
              </v:shape>
            </v:group>
            <v:group style="position:absolute;left:8308;top:5283;width:12;height:2" coordorigin="8308,5283" coordsize="12,2">
              <v:shape style="position:absolute;left:8308;top:5283;width:12;height:2" coordorigin="8308,5283" coordsize="12,0" path="m8308,5283l8320,5283e" filled="false" stroked="true" strokeweight=".6pt" strokecolor="#000000">
                <v:path arrowok="t"/>
              </v:shape>
            </v:group>
            <v:group style="position:absolute;left:8327;top:5283;width:12;height:2" coordorigin="8327,5283" coordsize="12,2">
              <v:shape style="position:absolute;left:8327;top:5283;width:12;height:2" coordorigin="8327,5283" coordsize="12,0" path="m8327,5283l8339,5283e" filled="false" stroked="true" strokeweight=".6pt" strokecolor="#000000">
                <v:path arrowok="t"/>
              </v:shape>
            </v:group>
            <v:group style="position:absolute;left:8346;top:5283;width:12;height:2" coordorigin="8346,5283" coordsize="12,2">
              <v:shape style="position:absolute;left:8346;top:5283;width:12;height:2" coordorigin="8346,5283" coordsize="12,0" path="m8346,5283l8358,5283e" filled="false" stroked="true" strokeweight=".6pt" strokecolor="#000000">
                <v:path arrowok="t"/>
              </v:shape>
            </v:group>
            <v:group style="position:absolute;left:8365;top:5283;width:12;height:2" coordorigin="8365,5283" coordsize="12,2">
              <v:shape style="position:absolute;left:8365;top:5283;width:12;height:2" coordorigin="8365,5283" coordsize="12,0" path="m8365,5283l8377,5283e" filled="false" stroked="true" strokeweight=".6pt" strokecolor="#000000">
                <v:path arrowok="t"/>
              </v:shape>
            </v:group>
            <v:group style="position:absolute;left:8384;top:5283;width:12;height:2" coordorigin="8384,5283" coordsize="12,2">
              <v:shape style="position:absolute;left:8384;top:5283;width:12;height:2" coordorigin="8384,5283" coordsize="12,0" path="m8384,5283l8396,5283e" filled="false" stroked="true" strokeweight=".6pt" strokecolor="#000000">
                <v:path arrowok="t"/>
              </v:shape>
            </v:group>
            <v:group style="position:absolute;left:8404;top:5283;width:12;height:2" coordorigin="8404,5283" coordsize="12,2">
              <v:shape style="position:absolute;left:8404;top:5283;width:12;height:2" coordorigin="8404,5283" coordsize="12,0" path="m8404,5283l8416,5283e" filled="false" stroked="true" strokeweight=".6pt" strokecolor="#000000">
                <v:path arrowok="t"/>
              </v:shape>
            </v:group>
            <v:group style="position:absolute;left:8423;top:5283;width:12;height:2" coordorigin="8423,5283" coordsize="12,2">
              <v:shape style="position:absolute;left:8423;top:5283;width:12;height:2" coordorigin="8423,5283" coordsize="12,0" path="m8423,5283l8435,5283e" filled="false" stroked="true" strokeweight=".6pt" strokecolor="#000000">
                <v:path arrowok="t"/>
              </v:shape>
            </v:group>
            <v:group style="position:absolute;left:8442;top:5283;width:12;height:2" coordorigin="8442,5283" coordsize="12,2">
              <v:shape style="position:absolute;left:8442;top:5283;width:12;height:2" coordorigin="8442,5283" coordsize="12,0" path="m8442,5283l8454,5283e" filled="false" stroked="true" strokeweight=".6pt" strokecolor="#000000">
                <v:path arrowok="t"/>
              </v:shape>
            </v:group>
            <v:group style="position:absolute;left:8461;top:5283;width:12;height:2" coordorigin="8461,5283" coordsize="12,2">
              <v:shape style="position:absolute;left:8461;top:5283;width:12;height:2" coordorigin="8461,5283" coordsize="12,0" path="m8461,5283l8473,5283e" filled="false" stroked="true" strokeweight=".6pt" strokecolor="#000000">
                <v:path arrowok="t"/>
              </v:shape>
            </v:group>
            <v:group style="position:absolute;left:8480;top:5283;width:12;height:2" coordorigin="8480,5283" coordsize="12,2">
              <v:shape style="position:absolute;left:8480;top:5283;width:12;height:2" coordorigin="8480,5283" coordsize="12,0" path="m8480,5283l8492,5283e" filled="false" stroked="true" strokeweight=".6pt" strokecolor="#000000">
                <v:path arrowok="t"/>
              </v:shape>
            </v:group>
            <v:group style="position:absolute;left:8500;top:5283;width:12;height:2" coordorigin="8500,5283" coordsize="12,2">
              <v:shape style="position:absolute;left:8500;top:5283;width:12;height:2" coordorigin="8500,5283" coordsize="12,0" path="m8500,5283l8512,5283e" filled="false" stroked="true" strokeweight=".6pt" strokecolor="#000000">
                <v:path arrowok="t"/>
              </v:shape>
            </v:group>
            <v:group style="position:absolute;left:8519;top:5283;width:12;height:2" coordorigin="8519,5283" coordsize="12,2">
              <v:shape style="position:absolute;left:8519;top:5283;width:12;height:2" coordorigin="8519,5283" coordsize="12,0" path="m8519,5283l8531,5283e" filled="false" stroked="true" strokeweight=".6pt" strokecolor="#000000">
                <v:path arrowok="t"/>
              </v:shape>
            </v:group>
            <v:group style="position:absolute;left:8538;top:5283;width:12;height:2" coordorigin="8538,5283" coordsize="12,2">
              <v:shape style="position:absolute;left:8538;top:5283;width:12;height:2" coordorigin="8538,5283" coordsize="12,0" path="m8538,5283l8550,5283e" filled="false" stroked="true" strokeweight=".6pt" strokecolor="#000000">
                <v:path arrowok="t"/>
              </v:shape>
            </v:group>
            <v:group style="position:absolute;left:8557;top:5283;width:12;height:2" coordorigin="8557,5283" coordsize="12,2">
              <v:shape style="position:absolute;left:8557;top:5283;width:12;height:2" coordorigin="8557,5283" coordsize="12,0" path="m8557,5283l8569,5283e" filled="false" stroked="true" strokeweight=".6pt" strokecolor="#000000">
                <v:path arrowok="t"/>
              </v:shape>
            </v:group>
            <v:group style="position:absolute;left:8576;top:5283;width:12;height:2" coordorigin="8576,5283" coordsize="12,2">
              <v:shape style="position:absolute;left:8576;top:5283;width:12;height:2" coordorigin="8576,5283" coordsize="12,0" path="m8576,5283l8588,5283e" filled="false" stroked="true" strokeweight=".6pt" strokecolor="#000000">
                <v:path arrowok="t"/>
              </v:shape>
            </v:group>
            <v:group style="position:absolute;left:8596;top:5283;width:12;height:2" coordorigin="8596,5283" coordsize="12,2">
              <v:shape style="position:absolute;left:8596;top:5283;width:12;height:2" coordorigin="8596,5283" coordsize="12,0" path="m8596,5283l8608,5283e" filled="false" stroked="true" strokeweight=".6pt" strokecolor="#000000">
                <v:path arrowok="t"/>
              </v:shape>
            </v:group>
            <v:group style="position:absolute;left:8615;top:5283;width:12;height:2" coordorigin="8615,5283" coordsize="12,2">
              <v:shape style="position:absolute;left:8615;top:5283;width:12;height:2" coordorigin="8615,5283" coordsize="12,0" path="m8615,5283l8627,5283e" filled="false" stroked="true" strokeweight=".6pt" strokecolor="#000000">
                <v:path arrowok="t"/>
              </v:shape>
            </v:group>
            <v:group style="position:absolute;left:8634;top:5283;width:12;height:2" coordorigin="8634,5283" coordsize="12,2">
              <v:shape style="position:absolute;left:8634;top:5283;width:12;height:2" coordorigin="8634,5283" coordsize="12,0" path="m8634,5283l8646,5283e" filled="false" stroked="true" strokeweight=".6pt" strokecolor="#000000">
                <v:path arrowok="t"/>
              </v:shape>
            </v:group>
            <v:group style="position:absolute;left:8653;top:5283;width:12;height:2" coordorigin="8653,5283" coordsize="12,2">
              <v:shape style="position:absolute;left:8653;top:5283;width:12;height:2" coordorigin="8653,5283" coordsize="12,0" path="m8653,5283l8665,5283e" filled="false" stroked="true" strokeweight=".6pt" strokecolor="#000000">
                <v:path arrowok="t"/>
              </v:shape>
            </v:group>
            <v:group style="position:absolute;left:8672;top:5283;width:12;height:2" coordorigin="8672,5283" coordsize="12,2">
              <v:shape style="position:absolute;left:8672;top:5283;width:12;height:2" coordorigin="8672,5283" coordsize="12,0" path="m8672,5283l8684,5283e" filled="false" stroked="true" strokeweight=".6pt" strokecolor="#000000">
                <v:path arrowok="t"/>
              </v:shape>
            </v:group>
            <v:group style="position:absolute;left:8692;top:5283;width:12;height:2" coordorigin="8692,5283" coordsize="12,2">
              <v:shape style="position:absolute;left:8692;top:5283;width:12;height:2" coordorigin="8692,5283" coordsize="12,0" path="m8692,5283l8704,5283e" filled="false" stroked="true" strokeweight=".6pt" strokecolor="#000000">
                <v:path arrowok="t"/>
              </v:shape>
            </v:group>
            <v:group style="position:absolute;left:8711;top:5283;width:12;height:2" coordorigin="8711,5283" coordsize="12,2">
              <v:shape style="position:absolute;left:8711;top:5283;width:12;height:2" coordorigin="8711,5283" coordsize="12,0" path="m8711,5283l8723,5283e" filled="false" stroked="true" strokeweight=".6pt" strokecolor="#000000">
                <v:path arrowok="t"/>
              </v:shape>
            </v:group>
            <v:group style="position:absolute;left:8730;top:5283;width:12;height:2" coordorigin="8730,5283" coordsize="12,2">
              <v:shape style="position:absolute;left:8730;top:5283;width:12;height:2" coordorigin="8730,5283" coordsize="12,0" path="m8730,5283l8742,5283e" filled="false" stroked="true" strokeweight=".6pt" strokecolor="#000000">
                <v:path arrowok="t"/>
              </v:shape>
            </v:group>
            <v:group style="position:absolute;left:8749;top:5283;width:12;height:2" coordorigin="8749,5283" coordsize="12,2">
              <v:shape style="position:absolute;left:8749;top:5283;width:12;height:2" coordorigin="8749,5283" coordsize="12,0" path="m8749,5283l8761,5283e" filled="false" stroked="true" strokeweight=".6pt" strokecolor="#000000">
                <v:path arrowok="t"/>
              </v:shape>
            </v:group>
            <v:group style="position:absolute;left:8768;top:5283;width:12;height:2" coordorigin="8768,5283" coordsize="12,2">
              <v:shape style="position:absolute;left:8768;top:5283;width:12;height:2" coordorigin="8768,5283" coordsize="12,0" path="m8768,5283l8780,5283e" filled="false" stroked="true" strokeweight=".6pt" strokecolor="#000000">
                <v:path arrowok="t"/>
              </v:shape>
            </v:group>
            <v:group style="position:absolute;left:8788;top:5283;width:12;height:2" coordorigin="8788,5283" coordsize="12,2">
              <v:shape style="position:absolute;left:8788;top:5283;width:12;height:2" coordorigin="8788,5283" coordsize="12,0" path="m8788,5283l8800,5283e" filled="false" stroked="true" strokeweight=".6pt" strokecolor="#000000">
                <v:path arrowok="t"/>
              </v:shape>
            </v:group>
            <v:group style="position:absolute;left:8807;top:5283;width:12;height:2" coordorigin="8807,5283" coordsize="12,2">
              <v:shape style="position:absolute;left:8807;top:5283;width:12;height:2" coordorigin="8807,5283" coordsize="12,0" path="m8807,5283l8819,5283e" filled="false" stroked="true" strokeweight=".6pt" strokecolor="#000000">
                <v:path arrowok="t"/>
              </v:shape>
            </v:group>
            <v:group style="position:absolute;left:8826;top:5283;width:12;height:2" coordorigin="8826,5283" coordsize="12,2">
              <v:shape style="position:absolute;left:8826;top:5283;width:12;height:2" coordorigin="8826,5283" coordsize="12,0" path="m8826,5283l8838,5283e" filled="false" stroked="true" strokeweight=".6pt" strokecolor="#000000">
                <v:path arrowok="t"/>
              </v:shape>
            </v:group>
            <v:group style="position:absolute;left:8845;top:5283;width:12;height:2" coordorigin="8845,5283" coordsize="12,2">
              <v:shape style="position:absolute;left:8845;top:5283;width:12;height:2" coordorigin="8845,5283" coordsize="12,0" path="m8845,5283l8857,5283e" filled="false" stroked="true" strokeweight=".6pt" strokecolor="#000000">
                <v:path arrowok="t"/>
              </v:shape>
            </v:group>
            <v:group style="position:absolute;left:8864;top:5283;width:12;height:2" coordorigin="8864,5283" coordsize="12,2">
              <v:shape style="position:absolute;left:8864;top:5283;width:12;height:2" coordorigin="8864,5283" coordsize="12,0" path="m8864,5283l8876,5283e" filled="false" stroked="true" strokeweight=".6pt" strokecolor="#000000">
                <v:path arrowok="t"/>
              </v:shape>
            </v:group>
            <v:group style="position:absolute;left:8884;top:5283;width:12;height:2" coordorigin="8884,5283" coordsize="12,2">
              <v:shape style="position:absolute;left:8884;top:5283;width:12;height:2" coordorigin="8884,5283" coordsize="12,0" path="m8884,5283l8896,5283e" filled="false" stroked="true" strokeweight=".6pt" strokecolor="#000000">
                <v:path arrowok="t"/>
              </v:shape>
            </v:group>
            <v:group style="position:absolute;left:8903;top:5283;width:12;height:2" coordorigin="8903,5283" coordsize="12,2">
              <v:shape style="position:absolute;left:8903;top:5283;width:12;height:2" coordorigin="8903,5283" coordsize="12,0" path="m8903,5283l8915,5283e" filled="false" stroked="true" strokeweight=".6pt" strokecolor="#000000">
                <v:path arrowok="t"/>
              </v:shape>
            </v:group>
            <v:group style="position:absolute;left:8922;top:5283;width:12;height:2" coordorigin="8922,5283" coordsize="12,2">
              <v:shape style="position:absolute;left:8922;top:5283;width:12;height:2" coordorigin="8922,5283" coordsize="12,0" path="m8922,5283l8934,5283e" filled="false" stroked="true" strokeweight=".6pt" strokecolor="#000000">
                <v:path arrowok="t"/>
              </v:shape>
            </v:group>
            <v:group style="position:absolute;left:8941;top:5283;width:12;height:2" coordorigin="8941,5283" coordsize="12,2">
              <v:shape style="position:absolute;left:8941;top:5283;width:12;height:2" coordorigin="8941,5283" coordsize="12,0" path="m8941,5283l8953,5283e" filled="false" stroked="true" strokeweight=".6pt" strokecolor="#000000">
                <v:path arrowok="t"/>
              </v:shape>
            </v:group>
            <v:group style="position:absolute;left:8960;top:5283;width:12;height:2" coordorigin="8960,5283" coordsize="12,2">
              <v:shape style="position:absolute;left:8960;top:5283;width:12;height:2" coordorigin="8960,5283" coordsize="12,0" path="m8960,5283l8972,5283e" filled="false" stroked="true" strokeweight=".6pt" strokecolor="#000000">
                <v:path arrowok="t"/>
              </v:shape>
            </v:group>
            <v:group style="position:absolute;left:8980;top:5283;width:12;height:2" coordorigin="8980,5283" coordsize="12,2">
              <v:shape style="position:absolute;left:8980;top:5283;width:12;height:2" coordorigin="8980,5283" coordsize="12,0" path="m8980,5283l8992,5283e" filled="false" stroked="true" strokeweight=".6pt" strokecolor="#000000">
                <v:path arrowok="t"/>
              </v:shape>
            </v:group>
            <v:group style="position:absolute;left:8999;top:5283;width:12;height:2" coordorigin="8999,5283" coordsize="12,2">
              <v:shape style="position:absolute;left:8999;top:5283;width:12;height:2" coordorigin="8999,5283" coordsize="12,0" path="m8999,5283l9011,5283e" filled="false" stroked="true" strokeweight=".6pt" strokecolor="#000000">
                <v:path arrowok="t"/>
              </v:shape>
            </v:group>
            <v:group style="position:absolute;left:9018;top:5283;width:12;height:2" coordorigin="9018,5283" coordsize="12,2">
              <v:shape style="position:absolute;left:9018;top:5283;width:12;height:2" coordorigin="9018,5283" coordsize="12,0" path="m9018,5283l9030,5283e" filled="false" stroked="true" strokeweight=".6pt" strokecolor="#000000">
                <v:path arrowok="t"/>
              </v:shape>
            </v:group>
            <v:group style="position:absolute;left:9037;top:5283;width:12;height:2" coordorigin="9037,5283" coordsize="12,2">
              <v:shape style="position:absolute;left:9037;top:5283;width:12;height:2" coordorigin="9037,5283" coordsize="12,0" path="m9037,5283l9049,5283e" filled="false" stroked="true" strokeweight=".6pt" strokecolor="#000000">
                <v:path arrowok="t"/>
              </v:shape>
            </v:group>
            <v:group style="position:absolute;left:9056;top:5283;width:12;height:2" coordorigin="9056,5283" coordsize="12,2">
              <v:shape style="position:absolute;left:9056;top:5283;width:12;height:2" coordorigin="9056,5283" coordsize="12,0" path="m9056,5283l9068,5283e" filled="false" stroked="true" strokeweight=".6pt" strokecolor="#000000">
                <v:path arrowok="t"/>
              </v:shape>
            </v:group>
            <v:group style="position:absolute;left:9076;top:5283;width:12;height:2" coordorigin="9076,5283" coordsize="12,2">
              <v:shape style="position:absolute;left:9076;top:5283;width:12;height:2" coordorigin="9076,5283" coordsize="12,0" path="m9076,5283l9088,5283e" filled="false" stroked="true" strokeweight=".6pt" strokecolor="#000000">
                <v:path arrowok="t"/>
              </v:shape>
            </v:group>
            <v:group style="position:absolute;left:9095;top:5283;width:12;height:2" coordorigin="9095,5283" coordsize="12,2">
              <v:shape style="position:absolute;left:9095;top:5283;width:12;height:2" coordorigin="9095,5283" coordsize="12,0" path="m9095,5283l9107,5283e" filled="false" stroked="true" strokeweight=".6pt" strokecolor="#000000">
                <v:path arrowok="t"/>
              </v:shape>
            </v:group>
            <v:group style="position:absolute;left:9114;top:5283;width:12;height:2" coordorigin="9114,5283" coordsize="12,2">
              <v:shape style="position:absolute;left:9114;top:5283;width:12;height:2" coordorigin="9114,5283" coordsize="12,0" path="m9114,5283l9126,5283e" filled="false" stroked="true" strokeweight=".6pt" strokecolor="#000000">
                <v:path arrowok="t"/>
              </v:shape>
            </v:group>
            <v:group style="position:absolute;left:9133;top:5283;width:12;height:2" coordorigin="9133,5283" coordsize="12,2">
              <v:shape style="position:absolute;left:9133;top:5283;width:12;height:2" coordorigin="9133,5283" coordsize="12,0" path="m9133,5283l9145,5283e" filled="false" stroked="true" strokeweight=".6pt" strokecolor="#000000">
                <v:path arrowok="t"/>
              </v:shape>
            </v:group>
            <v:group style="position:absolute;left:9152;top:5283;width:12;height:2" coordorigin="9152,5283" coordsize="12,2">
              <v:shape style="position:absolute;left:9152;top:5283;width:12;height:2" coordorigin="9152,5283" coordsize="12,0" path="m9152,5283l9164,5283e" filled="false" stroked="true" strokeweight=".6pt" strokecolor="#000000">
                <v:path arrowok="t"/>
              </v:shape>
            </v:group>
            <v:group style="position:absolute;left:9172;top:5283;width:12;height:2" coordorigin="9172,5283" coordsize="12,2">
              <v:shape style="position:absolute;left:9172;top:5283;width:12;height:2" coordorigin="9172,5283" coordsize="12,0" path="m9172,5283l9184,5283e" filled="false" stroked="true" strokeweight=".6pt" strokecolor="#000000">
                <v:path arrowok="t"/>
              </v:shape>
            </v:group>
            <v:group style="position:absolute;left:9191;top:5283;width:12;height:2" coordorigin="9191,5283" coordsize="12,2">
              <v:shape style="position:absolute;left:9191;top:5283;width:12;height:2" coordorigin="9191,5283" coordsize="12,0" path="m9191,5283l9203,5283e" filled="false" stroked="true" strokeweight=".6pt" strokecolor="#000000">
                <v:path arrowok="t"/>
              </v:shape>
            </v:group>
            <v:group style="position:absolute;left:9210;top:5283;width:12;height:2" coordorigin="9210,5283" coordsize="12,2">
              <v:shape style="position:absolute;left:9210;top:5283;width:12;height:2" coordorigin="9210,5283" coordsize="12,0" path="m9210,5283l9222,5283e" filled="false" stroked="true" strokeweight=".6pt" strokecolor="#000000">
                <v:path arrowok="t"/>
              </v:shape>
            </v:group>
            <v:group style="position:absolute;left:9229;top:5283;width:12;height:2" coordorigin="9229,5283" coordsize="12,2">
              <v:shape style="position:absolute;left:9229;top:5283;width:12;height:2" coordorigin="9229,5283" coordsize="12,0" path="m9229,5283l9241,5283e" filled="false" stroked="true" strokeweight=".6pt" strokecolor="#000000">
                <v:path arrowok="t"/>
              </v:shape>
            </v:group>
            <v:group style="position:absolute;left:9248;top:5283;width:12;height:2" coordorigin="9248,5283" coordsize="12,2">
              <v:shape style="position:absolute;left:9248;top:5283;width:12;height:2" coordorigin="9248,5283" coordsize="12,0" path="m9248,5283l9260,5283e" filled="false" stroked="true" strokeweight=".6pt" strokecolor="#000000">
                <v:path arrowok="t"/>
              </v:shape>
            </v:group>
            <v:group style="position:absolute;left:9268;top:5283;width:12;height:2" coordorigin="9268,5283" coordsize="12,2">
              <v:shape style="position:absolute;left:9268;top:5283;width:12;height:2" coordorigin="9268,5283" coordsize="12,0" path="m9268,5283l9280,5283e" filled="false" stroked="true" strokeweight=".6pt" strokecolor="#000000">
                <v:path arrowok="t"/>
              </v:shape>
            </v:group>
            <v:group style="position:absolute;left:9287;top:5283;width:12;height:2" coordorigin="9287,5283" coordsize="12,2">
              <v:shape style="position:absolute;left:9287;top:5283;width:12;height:2" coordorigin="9287,5283" coordsize="12,0" path="m9287,5283l9299,5283e" filled="false" stroked="true" strokeweight=".6pt" strokecolor="#000000">
                <v:path arrowok="t"/>
              </v:shape>
            </v:group>
            <v:group style="position:absolute;left:9306;top:5283;width:12;height:2" coordorigin="9306,5283" coordsize="12,2">
              <v:shape style="position:absolute;left:9306;top:5283;width:12;height:2" coordorigin="9306,5283" coordsize="12,0" path="m9306,5283l9318,5283e" filled="false" stroked="true" strokeweight=".6pt" strokecolor="#000000">
                <v:path arrowok="t"/>
              </v:shape>
            </v:group>
            <v:group style="position:absolute;left:9325;top:5283;width:12;height:2" coordorigin="9325,5283" coordsize="12,2">
              <v:shape style="position:absolute;left:9325;top:5283;width:12;height:2" coordorigin="9325,5283" coordsize="12,0" path="m9325,5283l9337,5283e" filled="false" stroked="true" strokeweight=".6pt" strokecolor="#000000">
                <v:path arrowok="t"/>
              </v:shape>
            </v:group>
            <v:group style="position:absolute;left:9344;top:5283;width:12;height:2" coordorigin="9344,5283" coordsize="12,2">
              <v:shape style="position:absolute;left:9344;top:5283;width:12;height:2" coordorigin="9344,5283" coordsize="12,0" path="m9344,5283l9356,5283e" filled="false" stroked="true" strokeweight=".6pt" strokecolor="#000000">
                <v:path arrowok="t"/>
              </v:shape>
            </v:group>
            <v:group style="position:absolute;left:9364;top:5283;width:12;height:2" coordorigin="9364,5283" coordsize="12,2">
              <v:shape style="position:absolute;left:9364;top:5283;width:12;height:2" coordorigin="9364,5283" coordsize="12,0" path="m9364,5283l9376,5283e" filled="false" stroked="true" strokeweight=".6pt" strokecolor="#000000">
                <v:path arrowok="t"/>
              </v:shape>
            </v:group>
            <v:group style="position:absolute;left:9383;top:5283;width:12;height:2" coordorigin="9383,5283" coordsize="12,2">
              <v:shape style="position:absolute;left:9383;top:5283;width:12;height:2" coordorigin="9383,5283" coordsize="12,0" path="m9383,5283l9395,5283e" filled="false" stroked="true" strokeweight=".6pt" strokecolor="#000000">
                <v:path arrowok="t"/>
              </v:shape>
            </v:group>
            <v:group style="position:absolute;left:9402;top:5283;width:12;height:2" coordorigin="9402,5283" coordsize="12,2">
              <v:shape style="position:absolute;left:9402;top:5283;width:12;height:2" coordorigin="9402,5283" coordsize="12,0" path="m9402,5283l9414,5283e" filled="false" stroked="true" strokeweight=".6pt" strokecolor="#000000">
                <v:path arrowok="t"/>
              </v:shape>
            </v:group>
            <v:group style="position:absolute;left:9421;top:5283;width:12;height:2" coordorigin="9421,5283" coordsize="12,2">
              <v:shape style="position:absolute;left:9421;top:5283;width:12;height:2" coordorigin="9421,5283" coordsize="12,0" path="m9421,5283l9433,5283e" filled="false" stroked="true" strokeweight=".6pt" strokecolor="#000000">
                <v:path arrowok="t"/>
              </v:shape>
            </v:group>
            <v:group style="position:absolute;left:9440;top:5283;width:12;height:2" coordorigin="9440,5283" coordsize="12,2">
              <v:shape style="position:absolute;left:9440;top:5283;width:12;height:2" coordorigin="9440,5283" coordsize="12,0" path="m9440,5283l9452,5283e" filled="false" stroked="true" strokeweight=".6pt" strokecolor="#000000">
                <v:path arrowok="t"/>
              </v:shape>
            </v:group>
            <v:group style="position:absolute;left:9460;top:5283;width:12;height:2" coordorigin="9460,5283" coordsize="12,2">
              <v:shape style="position:absolute;left:9460;top:5283;width:12;height:2" coordorigin="9460,5283" coordsize="12,0" path="m9460,5283l9472,5283e" filled="false" stroked="true" strokeweight=".6pt" strokecolor="#000000">
                <v:path arrowok="t"/>
              </v:shape>
            </v:group>
            <v:group style="position:absolute;left:9479;top:5283;width:12;height:2" coordorigin="9479,5283" coordsize="12,2">
              <v:shape style="position:absolute;left:9479;top:5283;width:12;height:2" coordorigin="9479,5283" coordsize="12,0" path="m9479,5283l9491,5283e" filled="false" stroked="true" strokeweight=".6pt" strokecolor="#000000">
                <v:path arrowok="t"/>
              </v:shape>
            </v:group>
            <v:group style="position:absolute;left:9498;top:5283;width:12;height:2" coordorigin="9498,5283" coordsize="12,2">
              <v:shape style="position:absolute;left:9498;top:5283;width:12;height:2" coordorigin="9498,5283" coordsize="12,0" path="m9498,5283l9510,5283e" filled="false" stroked="true" strokeweight=".6pt" strokecolor="#000000">
                <v:path arrowok="t"/>
              </v:shape>
            </v:group>
            <v:group style="position:absolute;left:9517;top:5283;width:12;height:2" coordorigin="9517,5283" coordsize="12,2">
              <v:shape style="position:absolute;left:9517;top:5283;width:12;height:2" coordorigin="9517,5283" coordsize="12,0" path="m9517,5283l9529,5283e" filled="false" stroked="true" strokeweight=".6pt" strokecolor="#000000">
                <v:path arrowok="t"/>
              </v:shape>
            </v:group>
            <v:group style="position:absolute;left:9536;top:5283;width:12;height:2" coordorigin="9536,5283" coordsize="12,2">
              <v:shape style="position:absolute;left:9536;top:5283;width:12;height:2" coordorigin="9536,5283" coordsize="12,0" path="m9536,5283l9548,5283e" filled="false" stroked="true" strokeweight=".6pt" strokecolor="#000000">
                <v:path arrowok="t"/>
              </v:shape>
            </v:group>
            <v:group style="position:absolute;left:9556;top:5283;width:12;height:2" coordorigin="9556,5283" coordsize="12,2">
              <v:shape style="position:absolute;left:9556;top:5283;width:12;height:2" coordorigin="9556,5283" coordsize="12,0" path="m9556,5283l9568,5283e" filled="false" stroked="true" strokeweight=".6pt" strokecolor="#000000">
                <v:path arrowok="t"/>
              </v:shape>
            </v:group>
            <v:group style="position:absolute;left:9575;top:5283;width:12;height:2" coordorigin="9575,5283" coordsize="12,2">
              <v:shape style="position:absolute;left:9575;top:5283;width:12;height:2" coordorigin="9575,5283" coordsize="12,0" path="m9575,5283l9587,5283e" filled="false" stroked="true" strokeweight=".6pt" strokecolor="#000000">
                <v:path arrowok="t"/>
              </v:shape>
            </v:group>
            <v:group style="position:absolute;left:9594;top:5283;width:12;height:2" coordorigin="9594,5283" coordsize="12,2">
              <v:shape style="position:absolute;left:9594;top:5283;width:12;height:2" coordorigin="9594,5283" coordsize="12,0" path="m9594,5283l9606,5283e" filled="false" stroked="true" strokeweight=".6pt" strokecolor="#000000">
                <v:path arrowok="t"/>
              </v:shape>
            </v:group>
            <v:group style="position:absolute;left:9613;top:5283;width:12;height:2" coordorigin="9613,5283" coordsize="12,2">
              <v:shape style="position:absolute;left:9613;top:5283;width:12;height:2" coordorigin="9613,5283" coordsize="12,0" path="m9613,5283l9625,5283e" filled="false" stroked="true" strokeweight=".6pt" strokecolor="#000000">
                <v:path arrowok="t"/>
              </v:shape>
            </v:group>
            <v:group style="position:absolute;left:9632;top:5283;width:12;height:2" coordorigin="9632,5283" coordsize="12,2">
              <v:shape style="position:absolute;left:9632;top:5283;width:12;height:2" coordorigin="9632,5283" coordsize="12,0" path="m9632,5283l9644,5283e" filled="false" stroked="true" strokeweight=".6pt" strokecolor="#000000">
                <v:path arrowok="t"/>
              </v:shape>
            </v:group>
            <v:group style="position:absolute;left:9652;top:5283;width:12;height:2" coordorigin="9652,5283" coordsize="12,2">
              <v:shape style="position:absolute;left:9652;top:5283;width:12;height:2" coordorigin="9652,5283" coordsize="12,0" path="m9652,5283l9664,5283e" filled="false" stroked="true" strokeweight=".6pt" strokecolor="#000000">
                <v:path arrowok="t"/>
              </v:shape>
            </v:group>
            <v:group style="position:absolute;left:9671;top:5283;width:12;height:2" coordorigin="9671,5283" coordsize="12,2">
              <v:shape style="position:absolute;left:9671;top:5283;width:12;height:2" coordorigin="9671,5283" coordsize="12,0" path="m9671,5283l9683,5283e" filled="false" stroked="true" strokeweight=".6pt" strokecolor="#000000">
                <v:path arrowok="t"/>
              </v:shape>
            </v:group>
            <v:group style="position:absolute;left:9690;top:5283;width:12;height:2" coordorigin="9690,5283" coordsize="12,2">
              <v:shape style="position:absolute;left:9690;top:5283;width:12;height:2" coordorigin="9690,5283" coordsize="12,0" path="m9690,5283l9702,5283e" filled="false" stroked="true" strokeweight=".6pt" strokecolor="#000000">
                <v:path arrowok="t"/>
              </v:shape>
            </v:group>
            <v:group style="position:absolute;left:9709;top:5283;width:12;height:2" coordorigin="9709,5283" coordsize="12,2">
              <v:shape style="position:absolute;left:9709;top:5283;width:12;height:2" coordorigin="9709,5283" coordsize="12,0" path="m9709,5283l9721,5283e" filled="false" stroked="true" strokeweight=".6pt" strokecolor="#000000">
                <v:path arrowok="t"/>
              </v:shape>
            </v:group>
            <v:group style="position:absolute;left:9728;top:5283;width:12;height:2" coordorigin="9728,5283" coordsize="12,2">
              <v:shape style="position:absolute;left:9728;top:5283;width:12;height:2" coordorigin="9728,5283" coordsize="12,0" path="m9728,5283l9740,5283e" filled="false" stroked="true" strokeweight=".6pt" strokecolor="#000000">
                <v:path arrowok="t"/>
              </v:shape>
            </v:group>
            <v:group style="position:absolute;left:9748;top:5283;width:12;height:2" coordorigin="9748,5283" coordsize="12,2">
              <v:shape style="position:absolute;left:9748;top:5283;width:12;height:2" coordorigin="9748,5283" coordsize="12,0" path="m9748,5283l9760,5283e" filled="false" stroked="true" strokeweight=".6pt" strokecolor="#000000">
                <v:path arrowok="t"/>
              </v:shape>
            </v:group>
            <v:group style="position:absolute;left:9767;top:5283;width:12;height:2" coordorigin="9767,5283" coordsize="12,2">
              <v:shape style="position:absolute;left:9767;top:5283;width:12;height:2" coordorigin="9767,5283" coordsize="12,0" path="m9767,5283l9779,5283e" filled="false" stroked="true" strokeweight=".6pt" strokecolor="#000000">
                <v:path arrowok="t"/>
              </v:shape>
            </v:group>
            <v:group style="position:absolute;left:9786;top:5283;width:12;height:2" coordorigin="9786,5283" coordsize="12,2">
              <v:shape style="position:absolute;left:9786;top:5283;width:12;height:2" coordorigin="9786,5283" coordsize="12,0" path="m9786,5283l9798,5283e" filled="false" stroked="true" strokeweight=".6pt" strokecolor="#000000">
                <v:path arrowok="t"/>
              </v:shape>
            </v:group>
            <v:group style="position:absolute;left:9805;top:5283;width:12;height:2" coordorigin="9805,5283" coordsize="12,2">
              <v:shape style="position:absolute;left:9805;top:5283;width:12;height:2" coordorigin="9805,5283" coordsize="12,0" path="m9805,5283l9817,5283e" filled="false" stroked="true" strokeweight=".6pt" strokecolor="#000000">
                <v:path arrowok="t"/>
              </v:shape>
            </v:group>
            <v:group style="position:absolute;left:9824;top:5283;width:12;height:2" coordorigin="9824,5283" coordsize="12,2">
              <v:shape style="position:absolute;left:9824;top:5283;width:12;height:2" coordorigin="9824,5283" coordsize="12,0" path="m9824,5283l9836,5283e" filled="false" stroked="true" strokeweight=".6pt" strokecolor="#000000">
                <v:path arrowok="t"/>
              </v:shape>
            </v:group>
            <v:group style="position:absolute;left:9844;top:5283;width:12;height:2" coordorigin="9844,5283" coordsize="12,2">
              <v:shape style="position:absolute;left:9844;top:5283;width:12;height:2" coordorigin="9844,5283" coordsize="12,0" path="m9844,5283l9856,5283e" filled="false" stroked="true" strokeweight=".6pt" strokecolor="#000000">
                <v:path arrowok="t"/>
              </v:shape>
            </v:group>
            <v:group style="position:absolute;left:9863;top:5283;width:12;height:2" coordorigin="9863,5283" coordsize="12,2">
              <v:shape style="position:absolute;left:9863;top:5283;width:12;height:2" coordorigin="9863,5283" coordsize="12,0" path="m9863,5283l9875,5283e" filled="false" stroked="true" strokeweight=".6pt" strokecolor="#000000">
                <v:path arrowok="t"/>
              </v:shape>
            </v:group>
            <v:group style="position:absolute;left:9882;top:5283;width:12;height:2" coordorigin="9882,5283" coordsize="12,2">
              <v:shape style="position:absolute;left:9882;top:5283;width:12;height:2" coordorigin="9882,5283" coordsize="12,0" path="m9882,5283l9894,5283e" filled="false" stroked="true" strokeweight=".6pt" strokecolor="#000000">
                <v:path arrowok="t"/>
              </v:shape>
            </v:group>
            <v:group style="position:absolute;left:9901;top:5283;width:12;height:2" coordorigin="9901,5283" coordsize="12,2">
              <v:shape style="position:absolute;left:9901;top:5283;width:12;height:2" coordorigin="9901,5283" coordsize="12,0" path="m9901,5283l9913,5283e" filled="false" stroked="true" strokeweight=".6pt" strokecolor="#000000">
                <v:path arrowok="t"/>
              </v:shape>
            </v:group>
            <v:group style="position:absolute;left:9920;top:5283;width:12;height:2" coordorigin="9920,5283" coordsize="12,2">
              <v:shape style="position:absolute;left:9920;top:5283;width:12;height:2" coordorigin="9920,5283" coordsize="12,0" path="m9920,5283l9932,5283e" filled="false" stroked="true" strokeweight=".6pt" strokecolor="#000000">
                <v:path arrowok="t"/>
              </v:shape>
            </v:group>
            <v:group style="position:absolute;left:9940;top:5283;width:12;height:2" coordorigin="9940,5283" coordsize="12,2">
              <v:shape style="position:absolute;left:9940;top:5283;width:12;height:2" coordorigin="9940,5283" coordsize="12,0" path="m9940,5283l9952,5283e" filled="false" stroked="true" strokeweight=".6pt" strokecolor="#000000">
                <v:path arrowok="t"/>
              </v:shape>
            </v:group>
            <v:group style="position:absolute;left:9959;top:5283;width:12;height:2" coordorigin="9959,5283" coordsize="12,2">
              <v:shape style="position:absolute;left:9959;top:5283;width:12;height:2" coordorigin="9959,5283" coordsize="12,0" path="m9959,5283l9971,5283e" filled="false" stroked="true" strokeweight=".6pt" strokecolor="#000000">
                <v:path arrowok="t"/>
              </v:shape>
            </v:group>
            <v:group style="position:absolute;left:9978;top:5283;width:12;height:2" coordorigin="9978,5283" coordsize="12,2">
              <v:shape style="position:absolute;left:9978;top:5283;width:12;height:2" coordorigin="9978,5283" coordsize="12,0" path="m9978,5283l9990,5283e" filled="false" stroked="true" strokeweight=".6pt" strokecolor="#000000">
                <v:path arrowok="t"/>
              </v:shape>
            </v:group>
            <v:group style="position:absolute;left:9997;top:5283;width:12;height:2" coordorigin="9997,5283" coordsize="12,2">
              <v:shape style="position:absolute;left:9997;top:5283;width:12;height:2" coordorigin="9997,5283" coordsize="12,0" path="m9997,5283l10009,5283e" filled="false" stroked="true" strokeweight=".6pt" strokecolor="#000000">
                <v:path arrowok="t"/>
              </v:shape>
            </v:group>
            <v:group style="position:absolute;left:10016;top:5283;width:12;height:2" coordorigin="10016,5283" coordsize="12,2">
              <v:shape style="position:absolute;left:10016;top:5283;width:12;height:2" coordorigin="10016,5283" coordsize="12,0" path="m10016,5283l10028,5283e" filled="false" stroked="true" strokeweight=".6pt" strokecolor="#000000">
                <v:path arrowok="t"/>
              </v:shape>
            </v:group>
            <v:group style="position:absolute;left:10036;top:5283;width:12;height:2" coordorigin="10036,5283" coordsize="12,2">
              <v:shape style="position:absolute;left:10036;top:5283;width:12;height:2" coordorigin="10036,5283" coordsize="12,0" path="m10036,5283l10048,5283e" filled="false" stroked="true" strokeweight=".6pt" strokecolor="#000000">
                <v:path arrowok="t"/>
              </v:shape>
            </v:group>
            <v:group style="position:absolute;left:10055;top:5283;width:12;height:2" coordorigin="10055,5283" coordsize="12,2">
              <v:shape style="position:absolute;left:10055;top:5283;width:12;height:2" coordorigin="10055,5283" coordsize="12,0" path="m10055,5283l10067,5283e" filled="false" stroked="true" strokeweight=".6pt" strokecolor="#000000">
                <v:path arrowok="t"/>
              </v:shape>
            </v:group>
            <v:group style="position:absolute;left:10074;top:5283;width:12;height:2" coordorigin="10074,5283" coordsize="12,2">
              <v:shape style="position:absolute;left:10074;top:5283;width:12;height:2" coordorigin="10074,5283" coordsize="12,0" path="m10074,5283l10086,5283e" filled="false" stroked="true" strokeweight=".6pt" strokecolor="#000000">
                <v:path arrowok="t"/>
              </v:shape>
            </v:group>
            <v:group style="position:absolute;left:10093;top:5283;width:12;height:2" coordorigin="10093,5283" coordsize="12,2">
              <v:shape style="position:absolute;left:10093;top:5283;width:12;height:2" coordorigin="10093,5283" coordsize="12,0" path="m10093,5283l10105,5283e" filled="false" stroked="true" strokeweight=".6pt" strokecolor="#000000">
                <v:path arrowok="t"/>
              </v:shape>
            </v:group>
            <v:group style="position:absolute;left:10112;top:5283;width:12;height:2" coordorigin="10112,5283" coordsize="12,2">
              <v:shape style="position:absolute;left:10112;top:5283;width:12;height:2" coordorigin="10112,5283" coordsize="12,0" path="m10112,5283l10124,5283e" filled="false" stroked="true" strokeweight=".6pt" strokecolor="#000000">
                <v:path arrowok="t"/>
              </v:shape>
            </v:group>
            <v:group style="position:absolute;left:10132;top:5283;width:12;height:2" coordorigin="10132,5283" coordsize="12,2">
              <v:shape style="position:absolute;left:10132;top:5283;width:12;height:2" coordorigin="10132,5283" coordsize="12,0" path="m10132,5283l10144,5283e" filled="false" stroked="true" strokeweight=".6pt" strokecolor="#000000">
                <v:path arrowok="t"/>
              </v:shape>
            </v:group>
            <v:group style="position:absolute;left:10151;top:5283;width:12;height:2" coordorigin="10151,5283" coordsize="12,2">
              <v:shape style="position:absolute;left:10151;top:5283;width:12;height:2" coordorigin="10151,5283" coordsize="12,0" path="m10151,5283l10163,5283e" filled="false" stroked="true" strokeweight=".6pt" strokecolor="#000000">
                <v:path arrowok="t"/>
              </v:shape>
            </v:group>
            <v:group style="position:absolute;left:10170;top:5283;width:12;height:2" coordorigin="10170,5283" coordsize="12,2">
              <v:shape style="position:absolute;left:10170;top:5283;width:12;height:2" coordorigin="10170,5283" coordsize="12,0" path="m10170,5283l10182,5283e" filled="false" stroked="true" strokeweight=".6pt" strokecolor="#000000">
                <v:path arrowok="t"/>
              </v:shape>
            </v:group>
            <v:group style="position:absolute;left:10189;top:5283;width:12;height:2" coordorigin="10189,5283" coordsize="12,2">
              <v:shape style="position:absolute;left:10189;top:5283;width:12;height:2" coordorigin="10189,5283" coordsize="12,0" path="m10189,5283l10201,5283e" filled="false" stroked="true" strokeweight=".6pt" strokecolor="#000000">
                <v:path arrowok="t"/>
              </v:shape>
            </v:group>
            <v:group style="position:absolute;left:10208;top:5283;width:12;height:2" coordorigin="10208,5283" coordsize="12,2">
              <v:shape style="position:absolute;left:10208;top:5283;width:12;height:2" coordorigin="10208,5283" coordsize="12,0" path="m10208,5283l10220,5283e" filled="false" stroked="true" strokeweight=".6pt" strokecolor="#000000">
                <v:path arrowok="t"/>
              </v:shape>
            </v:group>
            <v:group style="position:absolute;left:10228;top:5283;width:12;height:2" coordorigin="10228,5283" coordsize="12,2">
              <v:shape style="position:absolute;left:10228;top:5283;width:12;height:2" coordorigin="10228,5283" coordsize="12,0" path="m10228,5283l10240,5283e" filled="false" stroked="true" strokeweight=".6pt" strokecolor="#000000">
                <v:path arrowok="t"/>
              </v:shape>
            </v:group>
            <v:group style="position:absolute;left:10247;top:5283;width:12;height:2" coordorigin="10247,5283" coordsize="12,2">
              <v:shape style="position:absolute;left:10247;top:5283;width:12;height:2" coordorigin="10247,5283" coordsize="12,0" path="m10247,5283l10259,5283e" filled="false" stroked="true" strokeweight=".6pt" strokecolor="#000000">
                <v:path arrowok="t"/>
              </v:shape>
            </v:group>
            <v:group style="position:absolute;left:10266;top:5283;width:12;height:2" coordorigin="10266,5283" coordsize="12,2">
              <v:shape style="position:absolute;left:10266;top:5283;width:12;height:2" coordorigin="10266,5283" coordsize="12,0" path="m10266,5283l10278,5283e" filled="false" stroked="true" strokeweight=".6pt" strokecolor="#000000">
                <v:path arrowok="t"/>
              </v:shape>
            </v:group>
            <v:group style="position:absolute;left:10285;top:5283;width:12;height:2" coordorigin="10285,5283" coordsize="12,2">
              <v:shape style="position:absolute;left:10285;top:5283;width:12;height:2" coordorigin="10285,5283" coordsize="12,0" path="m10285,5283l10297,5283e" filled="false" stroked="true" strokeweight=".6pt" strokecolor="#000000">
                <v:path arrowok="t"/>
              </v:shape>
            </v:group>
            <v:group style="position:absolute;left:10304;top:5283;width:12;height:2" coordorigin="10304,5283" coordsize="12,2">
              <v:shape style="position:absolute;left:10304;top:5283;width:12;height:2" coordorigin="10304,5283" coordsize="12,0" path="m10304,5283l10316,5283e" filled="false" stroked="true" strokeweight=".6pt" strokecolor="#000000">
                <v:path arrowok="t"/>
              </v:shape>
            </v:group>
            <v:group style="position:absolute;left:10324;top:5283;width:12;height:2" coordorigin="10324,5283" coordsize="12,2">
              <v:shape style="position:absolute;left:10324;top:5283;width:12;height:2" coordorigin="10324,5283" coordsize="12,0" path="m10324,5283l10336,5283e" filled="false" stroked="true" strokeweight=".6pt" strokecolor="#000000">
                <v:path arrowok="t"/>
              </v:shape>
            </v:group>
            <v:group style="position:absolute;left:10343;top:5283;width:12;height:2" coordorigin="10343,5283" coordsize="12,2">
              <v:shape style="position:absolute;left:10343;top:5283;width:12;height:2" coordorigin="10343,5283" coordsize="12,0" path="m10343,5283l10355,5283e" filled="false" stroked="true" strokeweight=".6pt" strokecolor="#000000">
                <v:path arrowok="t"/>
              </v:shape>
            </v:group>
            <v:group style="position:absolute;left:10362;top:5283;width:12;height:2" coordorigin="10362,5283" coordsize="12,2">
              <v:shape style="position:absolute;left:10362;top:5283;width:12;height:2" coordorigin="10362,5283" coordsize="12,0" path="m10362,5283l10374,5283e" filled="false" stroked="true" strokeweight=".6pt" strokecolor="#000000">
                <v:path arrowok="t"/>
              </v:shape>
            </v:group>
            <v:group style="position:absolute;left:10381;top:5283;width:12;height:2" coordorigin="10381,5283" coordsize="12,2">
              <v:shape style="position:absolute;left:10381;top:5283;width:12;height:2" coordorigin="10381,5283" coordsize="12,0" path="m10381,5283l10393,5283e" filled="false" stroked="true" strokeweight=".6pt" strokecolor="#000000">
                <v:path arrowok="t"/>
              </v:shape>
            </v:group>
            <v:group style="position:absolute;left:10400;top:5283;width:12;height:2" coordorigin="10400,5283" coordsize="12,2">
              <v:shape style="position:absolute;left:10400;top:5283;width:12;height:2" coordorigin="10400,5283" coordsize="12,0" path="m10400,5283l10412,5283e" filled="false" stroked="true" strokeweight=".6pt" strokecolor="#000000">
                <v:path arrowok="t"/>
              </v:shape>
            </v:group>
            <v:group style="position:absolute;left:10420;top:5283;width:12;height:2" coordorigin="10420,5283" coordsize="12,2">
              <v:shape style="position:absolute;left:10420;top:5283;width:12;height:2" coordorigin="10420,5283" coordsize="12,0" path="m10420,5283l10432,5283e" filled="false" stroked="true" strokeweight=".6pt" strokecolor="#000000">
                <v:path arrowok="t"/>
              </v:shape>
            </v:group>
            <v:group style="position:absolute;left:10439;top:5283;width:12;height:2" coordorigin="10439,5283" coordsize="12,2">
              <v:shape style="position:absolute;left:10439;top:5283;width:12;height:2" coordorigin="10439,5283" coordsize="12,0" path="m10439,5283l10451,5283e" filled="false" stroked="true" strokeweight=".6pt" strokecolor="#000000">
                <v:path arrowok="t"/>
              </v:shape>
            </v:group>
            <v:group style="position:absolute;left:10458;top:5283;width:12;height:2" coordorigin="10458,5283" coordsize="12,2">
              <v:shape style="position:absolute;left:10458;top:5283;width:12;height:2" coordorigin="10458,5283" coordsize="12,0" path="m10458,5283l10470,5283e" filled="false" stroked="true" strokeweight=".6pt" strokecolor="#000000">
                <v:path arrowok="t"/>
              </v:shape>
            </v:group>
            <v:group style="position:absolute;left:10477;top:5283;width:12;height:2" coordorigin="10477,5283" coordsize="12,2">
              <v:shape style="position:absolute;left:10477;top:5283;width:12;height:2" coordorigin="10477,5283" coordsize="12,0" path="m10477,5283l10489,5283e" filled="false" stroked="true" strokeweight=".6pt" strokecolor="#000000">
                <v:path arrowok="t"/>
              </v:shape>
            </v:group>
            <v:group style="position:absolute;left:10496;top:5283;width:12;height:2" coordorigin="10496,5283" coordsize="12,2">
              <v:shape style="position:absolute;left:10496;top:5283;width:12;height:2" coordorigin="10496,5283" coordsize="12,0" path="m10496,5283l10508,5283e" filled="false" stroked="true" strokeweight=".6pt" strokecolor="#000000">
                <v:path arrowok="t"/>
              </v:shape>
            </v:group>
            <v:group style="position:absolute;left:10516;top:5283;width:12;height:2" coordorigin="10516,5283" coordsize="12,2">
              <v:shape style="position:absolute;left:10516;top:5283;width:12;height:2" coordorigin="10516,5283" coordsize="12,0" path="m10516,5283l10528,5283e" filled="false" stroked="true" strokeweight=".6pt" strokecolor="#000000">
                <v:path arrowok="t"/>
              </v:shape>
            </v:group>
            <v:group style="position:absolute;left:10535;top:5283;width:12;height:2" coordorigin="10535,5283" coordsize="12,2">
              <v:shape style="position:absolute;left:10535;top:5283;width:12;height:2" coordorigin="10535,5283" coordsize="12,0" path="m10535,5283l10547,5283e" filled="false" stroked="true" strokeweight=".6pt" strokecolor="#000000">
                <v:path arrowok="t"/>
              </v:shape>
            </v:group>
            <v:group style="position:absolute;left:10554;top:5283;width:12;height:2" coordorigin="10554,5283" coordsize="12,2">
              <v:shape style="position:absolute;left:10554;top:5283;width:12;height:2" coordorigin="10554,5283" coordsize="12,0" path="m10554,5283l10566,5283e" filled="false" stroked="true" strokeweight=".6pt" strokecolor="#000000">
                <v:path arrowok="t"/>
              </v:shape>
            </v:group>
            <v:group style="position:absolute;left:10573;top:5283;width:12;height:2" coordorigin="10573,5283" coordsize="12,2">
              <v:shape style="position:absolute;left:10573;top:5283;width:12;height:2" coordorigin="10573,5283" coordsize="12,0" path="m10573,5283l10585,5283e" filled="false" stroked="true" strokeweight=".6pt" strokecolor="#000000">
                <v:path arrowok="t"/>
              </v:shape>
            </v:group>
            <v:group style="position:absolute;left:10592;top:5283;width:12;height:2" coordorigin="10592,5283" coordsize="12,2">
              <v:shape style="position:absolute;left:10592;top:5283;width:12;height:2" coordorigin="10592,5283" coordsize="12,0" path="m10592,5283l10604,5283e" filled="false" stroked="true" strokeweight=".6pt" strokecolor="#000000">
                <v:path arrowok="t"/>
              </v:shape>
            </v:group>
            <v:group style="position:absolute;left:10612;top:5283;width:12;height:2" coordorigin="10612,5283" coordsize="12,2">
              <v:shape style="position:absolute;left:10612;top:5283;width:12;height:2" coordorigin="10612,5283" coordsize="12,0" path="m10612,5283l10624,5283e" filled="false" stroked="true" strokeweight=".6pt" strokecolor="#000000">
                <v:path arrowok="t"/>
              </v:shape>
            </v:group>
            <v:group style="position:absolute;left:10631;top:5283;width:12;height:2" coordorigin="10631,5283" coordsize="12,2">
              <v:shape style="position:absolute;left:10631;top:5283;width:12;height:2" coordorigin="10631,5283" coordsize="12,0" path="m10631,5283l10643,5283e" filled="false" stroked="true" strokeweight=".6pt" strokecolor="#000000">
                <v:path arrowok="t"/>
              </v:shape>
            </v:group>
            <v:group style="position:absolute;left:10650;top:5283;width:12;height:2" coordorigin="10650,5283" coordsize="12,2">
              <v:shape style="position:absolute;left:10650;top:5283;width:12;height:2" coordorigin="10650,5283" coordsize="12,0" path="m10650,5283l10662,5283e" filled="false" stroked="true" strokeweight=".6pt" strokecolor="#000000">
                <v:path arrowok="t"/>
              </v:shape>
            </v:group>
            <v:group style="position:absolute;left:10669;top:5283;width:12;height:2" coordorigin="10669,5283" coordsize="12,2">
              <v:shape style="position:absolute;left:10669;top:5283;width:12;height:2" coordorigin="10669,5283" coordsize="12,0" path="m10669,5283l10681,5283e" filled="false" stroked="true" strokeweight=".6pt" strokecolor="#000000">
                <v:path arrowok="t"/>
              </v:shape>
            </v:group>
            <v:group style="position:absolute;left:10688;top:5283;width:12;height:2" coordorigin="10688,5283" coordsize="12,2">
              <v:shape style="position:absolute;left:10688;top:5283;width:12;height:2" coordorigin="10688,5283" coordsize="12,0" path="m10688,5283l10700,5283e" filled="false" stroked="true" strokeweight=".6pt" strokecolor="#000000">
                <v:path arrowok="t"/>
              </v:shape>
            </v:group>
            <v:group style="position:absolute;left:10708;top:5283;width:12;height:2" coordorigin="10708,5283" coordsize="12,2">
              <v:shape style="position:absolute;left:10708;top:5283;width:12;height:2" coordorigin="10708,5283" coordsize="12,0" path="m10708,5283l10720,5283e" filled="false" stroked="true" strokeweight=".6pt" strokecolor="#000000">
                <v:path arrowok="t"/>
              </v:shape>
            </v:group>
            <v:group style="position:absolute;left:10727;top:5283;width:12;height:2" coordorigin="10727,5283" coordsize="12,2">
              <v:shape style="position:absolute;left:10727;top:5283;width:12;height:2" coordorigin="10727,5283" coordsize="12,0" path="m10727,5283l10739,5283e" filled="false" stroked="true" strokeweight=".6pt" strokecolor="#000000">
                <v:path arrowok="t"/>
              </v:shape>
            </v:group>
            <v:group style="position:absolute;left:10746;top:5283;width:12;height:2" coordorigin="10746,5283" coordsize="12,2">
              <v:shape style="position:absolute;left:10746;top:5283;width:12;height:2" coordorigin="10746,5283" coordsize="12,0" path="m10746,5283l10758,5283e" filled="false" stroked="true" strokeweight=".6pt" strokecolor="#000000">
                <v:path arrowok="t"/>
              </v:shape>
            </v:group>
            <v:group style="position:absolute;left:10765;top:5283;width:12;height:2" coordorigin="10765,5283" coordsize="12,2">
              <v:shape style="position:absolute;left:10765;top:5283;width:12;height:2" coordorigin="10765,5283" coordsize="12,0" path="m10765,5283l10777,5283e" filled="false" stroked="true" strokeweight=".6pt" strokecolor="#000000">
                <v:path arrowok="t"/>
              </v:shape>
            </v:group>
            <v:group style="position:absolute;left:10784;top:5283;width:12;height:2" coordorigin="10784,5283" coordsize="12,2">
              <v:shape style="position:absolute;left:10784;top:5283;width:12;height:2" coordorigin="10784,5283" coordsize="12,0" path="m10784,5283l10796,5283e" filled="false" stroked="true" strokeweight=".6pt" strokecolor="#000000">
                <v:path arrowok="t"/>
              </v:shape>
            </v:group>
            <v:group style="position:absolute;left:10804;top:5283;width:12;height:2" coordorigin="10804,5283" coordsize="12,2">
              <v:shape style="position:absolute;left:10804;top:5283;width:12;height:2" coordorigin="10804,5283" coordsize="12,0" path="m10804,5283l10816,5283e" filled="false" stroked="true" strokeweight=".6pt" strokecolor="#000000">
                <v:path arrowok="t"/>
              </v:shape>
            </v:group>
            <v:group style="position:absolute;left:10823;top:5283;width:12;height:2" coordorigin="10823,5283" coordsize="12,2">
              <v:shape style="position:absolute;left:10823;top:5283;width:12;height:2" coordorigin="10823,5283" coordsize="12,0" path="m10823,5283l10835,5283e" filled="false" stroked="true" strokeweight=".6pt" strokecolor="#000000">
                <v:path arrowok="t"/>
              </v:shape>
            </v:group>
            <v:group style="position:absolute;left:10842;top:5283;width:12;height:2" coordorigin="10842,5283" coordsize="12,2">
              <v:shape style="position:absolute;left:10842;top:5283;width:12;height:2" coordorigin="10842,5283" coordsize="12,0" path="m10842,5283l10854,5283e" filled="false" stroked="true" strokeweight=".6pt" strokecolor="#000000">
                <v:path arrowok="t"/>
              </v:shape>
            </v:group>
            <v:group style="position:absolute;left:10861;top:5283;width:12;height:2" coordorigin="10861,5283" coordsize="12,2">
              <v:shape style="position:absolute;left:10861;top:5283;width:12;height:2" coordorigin="10861,5283" coordsize="12,0" path="m10861,5283l10873,5283e" filled="false" stroked="true" strokeweight=".6pt" strokecolor="#000000">
                <v:path arrowok="t"/>
              </v:shape>
            </v:group>
            <v:group style="position:absolute;left:10880;top:5283;width:12;height:2" coordorigin="10880,5283" coordsize="12,2">
              <v:shape style="position:absolute;left:10880;top:5283;width:12;height:2" coordorigin="10880,5283" coordsize="12,0" path="m10880,5283l10892,5283e" filled="false" stroked="true" strokeweight=".6pt" strokecolor="#000000">
                <v:path arrowok="t"/>
              </v:shape>
            </v:group>
            <v:group style="position:absolute;left:10900;top:5283;width:12;height:2" coordorigin="10900,5283" coordsize="12,2">
              <v:shape style="position:absolute;left:10900;top:5283;width:12;height:2" coordorigin="10900,5283" coordsize="12,0" path="m10900,5283l10912,5283e" filled="false" stroked="true" strokeweight=".6pt" strokecolor="#000000">
                <v:path arrowok="t"/>
              </v:shape>
            </v:group>
            <v:group style="position:absolute;left:10919;top:5283;width:12;height:2" coordorigin="10919,5283" coordsize="12,2">
              <v:shape style="position:absolute;left:10919;top:5283;width:12;height:2" coordorigin="10919,5283" coordsize="12,0" path="m10919,5283l10931,5283e" filled="false" stroked="true" strokeweight=".6pt" strokecolor="#000000">
                <v:path arrowok="t"/>
              </v:shape>
            </v:group>
            <v:group style="position:absolute;left:10938;top:5283;width:12;height:2" coordorigin="10938,5283" coordsize="12,2">
              <v:shape style="position:absolute;left:10938;top:5283;width:12;height:2" coordorigin="10938,5283" coordsize="12,0" path="m10938,5283l10950,5283e" filled="false" stroked="true" strokeweight=".6pt" strokecolor="#000000">
                <v:path arrowok="t"/>
              </v:shape>
            </v:group>
            <v:group style="position:absolute;left:10957;top:5283;width:12;height:2" coordorigin="10957,5283" coordsize="12,2">
              <v:shape style="position:absolute;left:10957;top:5283;width:12;height:2" coordorigin="10957,5283" coordsize="12,0" path="m10957,5283l10969,5283e" filled="false" stroked="true" strokeweight=".6pt" strokecolor="#000000">
                <v:path arrowok="t"/>
              </v:shape>
            </v:group>
            <v:group style="position:absolute;left:10976;top:5283;width:12;height:2" coordorigin="10976,5283" coordsize="12,2">
              <v:shape style="position:absolute;left:10976;top:5283;width:12;height:2" coordorigin="10976,5283" coordsize="12,0" path="m10976,5283l10988,5283e" filled="false" stroked="true" strokeweight=".6pt" strokecolor="#000000">
                <v:path arrowok="t"/>
              </v:shape>
            </v:group>
            <v:group style="position:absolute;left:10996;top:5283;width:12;height:2" coordorigin="10996,5283" coordsize="12,2">
              <v:shape style="position:absolute;left:10996;top:5283;width:12;height:2" coordorigin="10996,5283" coordsize="12,0" path="m10996,5283l11008,5283e" filled="false" stroked="true" strokeweight=".6pt" strokecolor="#000000">
                <v:path arrowok="t"/>
              </v:shape>
            </v:group>
            <v:group style="position:absolute;left:11015;top:5283;width:12;height:2" coordorigin="11015,5283" coordsize="12,2">
              <v:shape style="position:absolute;left:11015;top:5283;width:12;height:2" coordorigin="11015,5283" coordsize="12,0" path="m11015,5283l11027,5283e" filled="false" stroked="true" strokeweight=".6pt" strokecolor="#000000">
                <v:path arrowok="t"/>
              </v:shape>
            </v:group>
            <v:group style="position:absolute;left:11034;top:5283;width:12;height:2" coordorigin="11034,5283" coordsize="12,2">
              <v:shape style="position:absolute;left:11034;top:5283;width:12;height:2" coordorigin="11034,5283" coordsize="12,0" path="m11034,5283l11046,5283e" filled="false" stroked="true" strokeweight=".6pt" strokecolor="#000000">
                <v:path arrowok="t"/>
              </v:shape>
            </v:group>
            <v:group style="position:absolute;left:11053;top:5283;width:12;height:2" coordorigin="11053,5283" coordsize="12,2">
              <v:shape style="position:absolute;left:11053;top:5283;width:12;height:2" coordorigin="11053,5283" coordsize="12,0" path="m11053,5283l11065,5283e" filled="false" stroked="true" strokeweight=".6pt" strokecolor="#000000">
                <v:path arrowok="t"/>
              </v:shape>
            </v:group>
            <v:group style="position:absolute;left:11072;top:5283;width:12;height:2" coordorigin="11072,5283" coordsize="12,2">
              <v:shape style="position:absolute;left:11072;top:5283;width:12;height:2" coordorigin="11072,5283" coordsize="12,0" path="m11072,5283l11084,5283e" filled="false" stroked="true" strokeweight=".6pt" strokecolor="#000000">
                <v:path arrowok="t"/>
              </v:shape>
            </v:group>
            <v:group style="position:absolute;left:11092;top:5283;width:12;height:2" coordorigin="11092,5283" coordsize="12,2">
              <v:shape style="position:absolute;left:11092;top:5283;width:12;height:2" coordorigin="11092,5283" coordsize="12,0" path="m11092,5283l11104,5283e" filled="false" stroked="true" strokeweight=".6pt" strokecolor="#000000">
                <v:path arrowok="t"/>
              </v:shape>
            </v:group>
            <v:group style="position:absolute;left:11111;top:5283;width:12;height:2" coordorigin="11111,5283" coordsize="12,2">
              <v:shape style="position:absolute;left:11111;top:5283;width:12;height:2" coordorigin="11111,5283" coordsize="12,0" path="m11111,5283l11123,5283e" filled="false" stroked="true" strokeweight=".6pt" strokecolor="#000000">
                <v:path arrowok="t"/>
              </v:shape>
            </v:group>
            <v:group style="position:absolute;left:11130;top:5283;width:12;height:2" coordorigin="11130,5283" coordsize="12,2">
              <v:shape style="position:absolute;left:11130;top:5283;width:12;height:2" coordorigin="11130,5283" coordsize="12,0" path="m11130,5283l11142,5283e" filled="false" stroked="true" strokeweight=".6pt" strokecolor="#000000">
                <v:path arrowok="t"/>
              </v:shape>
            </v:group>
            <v:group style="position:absolute;left:11149;top:5283;width:12;height:2" coordorigin="11149,5283" coordsize="12,2">
              <v:shape style="position:absolute;left:11149;top:5283;width:12;height:2" coordorigin="11149,5283" coordsize="12,0" path="m11149,5283l11161,5283e" filled="false" stroked="true" strokeweight=".6pt" strokecolor="#000000">
                <v:path arrowok="t"/>
              </v:shape>
            </v:group>
            <v:group style="position:absolute;left:11168;top:5283;width:12;height:2" coordorigin="11168,5283" coordsize="12,2">
              <v:shape style="position:absolute;left:11168;top:5283;width:12;height:2" coordorigin="11168,5283" coordsize="12,0" path="m11168,5283l11180,5283e" filled="false" stroked="true" strokeweight=".6pt" strokecolor="#000000">
                <v:path arrowok="t"/>
              </v:shape>
            </v:group>
            <v:group style="position:absolute;left:11188;top:5283;width:12;height:2" coordorigin="11188,5283" coordsize="12,2">
              <v:shape style="position:absolute;left:11188;top:5283;width:12;height:2" coordorigin="11188,5283" coordsize="12,0" path="m11188,5283l11200,5283e" filled="false" stroked="true" strokeweight=".6pt" strokecolor="#000000">
                <v:path arrowok="t"/>
              </v:shape>
            </v:group>
            <v:group style="position:absolute;left:11207;top:5283;width:12;height:2" coordorigin="11207,5283" coordsize="12,2">
              <v:shape style="position:absolute;left:11207;top:5283;width:12;height:2" coordorigin="11207,5283" coordsize="12,0" path="m11207,5283l11219,5283e" filled="false" stroked="true" strokeweight=".6pt" strokecolor="#000000">
                <v:path arrowok="t"/>
              </v:shape>
            </v:group>
            <v:group style="position:absolute;left:11226;top:5283;width:12;height:2" coordorigin="11226,5283" coordsize="12,2">
              <v:shape style="position:absolute;left:11226;top:5283;width:12;height:2" coordorigin="11226,5283" coordsize="12,0" path="m11226,5283l11238,5283e" filled="false" stroked="true" strokeweight=".6pt" strokecolor="#000000">
                <v:path arrowok="t"/>
              </v:shape>
            </v:group>
            <v:group style="position:absolute;left:11245;top:5283;width:12;height:2" coordorigin="11245,5283" coordsize="12,2">
              <v:shape style="position:absolute;left:11245;top:5283;width:12;height:2" coordorigin="11245,5283" coordsize="12,0" path="m11245,5283l11257,5283e" filled="false" stroked="true" strokeweight=".6pt" strokecolor="#000000">
                <v:path arrowok="t"/>
              </v:shape>
            </v:group>
            <v:group style="position:absolute;left:11264;top:5283;width:12;height:2" coordorigin="11264,5283" coordsize="12,2">
              <v:shape style="position:absolute;left:11264;top:5283;width:12;height:2" coordorigin="11264,5283" coordsize="12,0" path="m11264,5283l11276,5283e" filled="false" stroked="true" strokeweight=".6pt" strokecolor="#000000">
                <v:path arrowok="t"/>
              </v:shape>
            </v:group>
            <v:group style="position:absolute;left:11284;top:5283;width:12;height:2" coordorigin="11284,5283" coordsize="12,2">
              <v:shape style="position:absolute;left:11284;top:5283;width:12;height:2" coordorigin="11284,5283" coordsize="12,0" path="m11284,5283l11296,5283e" filled="false" stroked="true" strokeweight=".6pt" strokecolor="#000000">
                <v:path arrowok="t"/>
              </v:shape>
            </v:group>
            <v:group style="position:absolute;left:11303;top:5283;width:12;height:2" coordorigin="11303,5283" coordsize="12,2">
              <v:shape style="position:absolute;left:11303;top:5283;width:12;height:2" coordorigin="11303,5283" coordsize="12,0" path="m11303,5283l11315,5283e" filled="false" stroked="true" strokeweight=".6pt" strokecolor="#000000">
                <v:path arrowok="t"/>
              </v:shape>
            </v:group>
            <v:group style="position:absolute;left:11322;top:5283;width:12;height:2" coordorigin="11322,5283" coordsize="12,2">
              <v:shape style="position:absolute;left:11322;top:5283;width:12;height:2" coordorigin="11322,5283" coordsize="12,0" path="m11322,5283l11334,5283e" filled="false" stroked="true" strokeweight=".6pt" strokecolor="#000000">
                <v:path arrowok="t"/>
              </v:shape>
            </v:group>
            <v:group style="position:absolute;left:11341;top:5283;width:12;height:2" coordorigin="11341,5283" coordsize="12,2">
              <v:shape style="position:absolute;left:11341;top:5283;width:12;height:2" coordorigin="11341,5283" coordsize="12,0" path="m11341,5283l11353,5283e" filled="false" stroked="true" strokeweight=".6pt" strokecolor="#000000">
                <v:path arrowok="t"/>
              </v:shape>
            </v:group>
            <v:group style="position:absolute;left:11360;top:5283;width:12;height:2" coordorigin="11360,5283" coordsize="12,2">
              <v:shape style="position:absolute;left:11360;top:5283;width:12;height:2" coordorigin="11360,5283" coordsize="12,0" path="m11360,5283l11372,5283e" filled="false" stroked="true" strokeweight=".6pt" strokecolor="#000000">
                <v:path arrowok="t"/>
              </v:shape>
            </v:group>
            <v:group style="position:absolute;left:11380;top:5283;width:12;height:2" coordorigin="11380,5283" coordsize="12,2">
              <v:shape style="position:absolute;left:11380;top:5283;width:12;height:2" coordorigin="11380,5283" coordsize="12,0" path="m11380,5283l11392,5283e" filled="false" stroked="true" strokeweight=".6pt" strokecolor="#000000">
                <v:path arrowok="t"/>
              </v:shape>
            </v:group>
            <v:group style="position:absolute;left:11399;top:5283;width:12;height:2" coordorigin="11399,5283" coordsize="12,2">
              <v:shape style="position:absolute;left:11399;top:5283;width:12;height:2" coordorigin="11399,5283" coordsize="12,0" path="m11399,5283l11411,5283e" filled="false" stroked="true" strokeweight=".6pt" strokecolor="#000000">
                <v:path arrowok="t"/>
              </v:shape>
            </v:group>
            <v:group style="position:absolute;left:11418;top:5283;width:12;height:2" coordorigin="11418,5283" coordsize="12,2">
              <v:shape style="position:absolute;left:11418;top:5283;width:12;height:2" coordorigin="11418,5283" coordsize="12,0" path="m11418,5283l11430,5283e" filled="false" stroked="true" strokeweight=".6pt" strokecolor="#000000">
                <v:path arrowok="t"/>
              </v:shape>
            </v:group>
            <v:group style="position:absolute;left:11437;top:5283;width:12;height:2" coordorigin="11437,5283" coordsize="12,2">
              <v:shape style="position:absolute;left:11437;top:5283;width:12;height:2" coordorigin="11437,5283" coordsize="12,0" path="m11437,5283l11449,5283e" filled="false" stroked="true" strokeweight=".6pt" strokecolor="#000000">
                <v:path arrowok="t"/>
              </v:shape>
            </v:group>
            <v:group style="position:absolute;left:11456;top:5283;width:12;height:2" coordorigin="11456,5283" coordsize="12,2">
              <v:shape style="position:absolute;left:11456;top:5283;width:12;height:2" coordorigin="11456,5283" coordsize="12,0" path="m11456,5283l11468,5283e" filled="false" stroked="true" strokeweight=".6pt" strokecolor="#000000">
                <v:path arrowok="t"/>
              </v:shape>
            </v:group>
            <v:group style="position:absolute;left:11476;top:5283;width:12;height:2" coordorigin="11476,5283" coordsize="12,2">
              <v:shape style="position:absolute;left:11476;top:5283;width:12;height:2" coordorigin="11476,5283" coordsize="12,0" path="m11476,5283l11488,5283e" filled="false" stroked="true" strokeweight=".6pt" strokecolor="#000000">
                <v:path arrowok="t"/>
              </v:shape>
            </v:group>
            <v:group style="position:absolute;left:11495;top:5283;width:12;height:2" coordorigin="11495,5283" coordsize="12,2">
              <v:shape style="position:absolute;left:11495;top:5283;width:12;height:2" coordorigin="11495,5283" coordsize="12,0" path="m11495,5283l11507,5283e" filled="false" stroked="true" strokeweight=".6pt" strokecolor="#000000">
                <v:path arrowok="t"/>
              </v:shape>
            </v:group>
            <v:group style="position:absolute;left:11514;top:5283;width:12;height:2" coordorigin="11514,5283" coordsize="12,2">
              <v:shape style="position:absolute;left:11514;top:5283;width:12;height:2" coordorigin="11514,5283" coordsize="12,0" path="m11514,5283l11526,5283e" filled="false" stroked="true" strokeweight=".6pt" strokecolor="#000000">
                <v:path arrowok="t"/>
              </v:shape>
            </v:group>
            <v:group style="position:absolute;left:11533;top:5283;width:12;height:2" coordorigin="11533,5283" coordsize="12,2">
              <v:shape style="position:absolute;left:11533;top:5283;width:12;height:2" coordorigin="11533,5283" coordsize="12,0" path="m11533,5283l11545,5283e" filled="false" stroked="true" strokeweight=".6pt" strokecolor="#000000">
                <v:path arrowok="t"/>
              </v:shape>
            </v:group>
            <v:group style="position:absolute;left:11552;top:5283;width:12;height:2" coordorigin="11552,5283" coordsize="12,2">
              <v:shape style="position:absolute;left:11552;top:5283;width:12;height:2" coordorigin="11552,5283" coordsize="12,0" path="m11552,5283l11564,5283e" filled="false" stroked="true" strokeweight=".6pt" strokecolor="#000000">
                <v:path arrowok="t"/>
              </v:shape>
            </v:group>
            <v:group style="position:absolute;left:11572;top:5283;width:12;height:2" coordorigin="11572,5283" coordsize="12,2">
              <v:shape style="position:absolute;left:11572;top:5283;width:12;height:2" coordorigin="11572,5283" coordsize="12,0" path="m11572,5283l11584,5283e" filled="false" stroked="true" strokeweight=".6pt" strokecolor="#000000">
                <v:path arrowok="t"/>
              </v:shape>
            </v:group>
            <v:group style="position:absolute;left:11591;top:5283;width:12;height:2" coordorigin="11591,5283" coordsize="12,2">
              <v:shape style="position:absolute;left:11591;top:5283;width:12;height:2" coordorigin="11591,5283" coordsize="12,0" path="m11591,5283l11603,5283e" filled="false" stroked="true" strokeweight=".6pt" strokecolor="#000000">
                <v:path arrowok="t"/>
              </v:shape>
            </v:group>
            <v:group style="position:absolute;left:11610;top:5283;width:12;height:2" coordorigin="11610,5283" coordsize="12,2">
              <v:shape style="position:absolute;left:11610;top:5283;width:12;height:2" coordorigin="11610,5283" coordsize="12,0" path="m11610,5283l11622,5283e" filled="false" stroked="true" strokeweight=".6pt" strokecolor="#000000">
                <v:path arrowok="t"/>
              </v:shape>
            </v:group>
            <v:group style="position:absolute;left:11629;top:5283;width:12;height:2" coordorigin="11629,5283" coordsize="12,2">
              <v:shape style="position:absolute;left:11629;top:5283;width:12;height:2" coordorigin="11629,5283" coordsize="12,0" path="m11629,5283l11641,5283e" filled="false" stroked="true" strokeweight=".6pt" strokecolor="#000000">
                <v:path arrowok="t"/>
              </v:shape>
            </v:group>
            <v:group style="position:absolute;left:11648;top:5283;width:12;height:2" coordorigin="11648,5283" coordsize="12,2">
              <v:shape style="position:absolute;left:11648;top:5283;width:12;height:2" coordorigin="11648,5283" coordsize="12,0" path="m11648,5283l11660,5283e" filled="false" stroked="true" strokeweight=".6pt" strokecolor="#000000">
                <v:path arrowok="t"/>
              </v:shape>
            </v:group>
            <v:group style="position:absolute;left:11668;top:5283;width:12;height:2" coordorigin="11668,5283" coordsize="12,2">
              <v:shape style="position:absolute;left:11668;top:5283;width:12;height:2" coordorigin="11668,5283" coordsize="12,0" path="m11668,5283l11680,5283e" filled="false" stroked="true" strokeweight=".6pt" strokecolor="#000000">
                <v:path arrowok="t"/>
              </v:shape>
            </v:group>
            <v:group style="position:absolute;left:11687;top:5283;width:12;height:2" coordorigin="11687,5283" coordsize="12,2">
              <v:shape style="position:absolute;left:11687;top:5283;width:12;height:2" coordorigin="11687,5283" coordsize="12,0" path="m11687,5283l11699,5283e" filled="false" stroked="true" strokeweight=".6pt" strokecolor="#000000">
                <v:path arrowok="t"/>
              </v:shape>
            </v:group>
            <v:group style="position:absolute;left:11706;top:5283;width:12;height:2" coordorigin="11706,5283" coordsize="12,2">
              <v:shape style="position:absolute;left:11706;top:5283;width:12;height:2" coordorigin="11706,5283" coordsize="12,0" path="m11706,5283l11718,5283e" filled="false" stroked="true" strokeweight=".6pt" strokecolor="#000000">
                <v:path arrowok="t"/>
              </v:shape>
            </v:group>
            <v:group style="position:absolute;left:11725;top:5283;width:12;height:2" coordorigin="11725,5283" coordsize="12,2">
              <v:shape style="position:absolute;left:11725;top:5283;width:12;height:2" coordorigin="11725,5283" coordsize="12,0" path="m11725,5283l11737,5283e" filled="false" stroked="true" strokeweight=".6pt" strokecolor="#000000">
                <v:path arrowok="t"/>
              </v:shape>
            </v:group>
            <v:group style="position:absolute;left:11744;top:5283;width:12;height:2" coordorigin="11744,5283" coordsize="12,2">
              <v:shape style="position:absolute;left:11744;top:5283;width:12;height:2" coordorigin="11744,5283" coordsize="12,0" path="m11744,5283l11756,5283e" filled="false" stroked="true" strokeweight=".6pt" strokecolor="#000000">
                <v:path arrowok="t"/>
              </v:shape>
            </v:group>
            <v:group style="position:absolute;left:11764;top:5283;width:12;height:2" coordorigin="11764,5283" coordsize="12,2">
              <v:shape style="position:absolute;left:11764;top:5283;width:12;height:2" coordorigin="11764,5283" coordsize="12,0" path="m11764,5283l11776,5283e" filled="false" stroked="true" strokeweight=".6pt" strokecolor="#000000">
                <v:path arrowok="t"/>
              </v:shape>
            </v:group>
            <v:group style="position:absolute;left:11783;top:5283;width:12;height:2" coordorigin="11783,5283" coordsize="12,2">
              <v:shape style="position:absolute;left:11783;top:5283;width:12;height:2" coordorigin="11783,5283" coordsize="12,0" path="m11783,5283l11795,5283e" filled="false" stroked="true" strokeweight=".6pt" strokecolor="#000000">
                <v:path arrowok="t"/>
              </v:shape>
            </v:group>
            <v:group style="position:absolute;left:11802;top:5283;width:12;height:2" coordorigin="11802,5283" coordsize="12,2">
              <v:shape style="position:absolute;left:11802;top:5283;width:12;height:2" coordorigin="11802,5283" coordsize="12,0" path="m11802,5283l11814,5283e" filled="false" stroked="true" strokeweight=".6pt" strokecolor="#000000">
                <v:path arrowok="t"/>
              </v:shape>
            </v:group>
            <v:group style="position:absolute;left:11821;top:5283;width:12;height:2" coordorigin="11821,5283" coordsize="12,2">
              <v:shape style="position:absolute;left:11821;top:5283;width:12;height:2" coordorigin="11821,5283" coordsize="12,0" path="m11821,5283l11833,5283e" filled="false" stroked="true" strokeweight=".6pt" strokecolor="#000000">
                <v:path arrowok="t"/>
              </v:shape>
            </v:group>
            <v:group style="position:absolute;left:11840;top:5283;width:12;height:2" coordorigin="11840,5283" coordsize="12,2">
              <v:shape style="position:absolute;left:11840;top:5283;width:12;height:2" coordorigin="11840,5283" coordsize="12,0" path="m11840,5283l11852,5283e" filled="false" stroked="true" strokeweight=".6pt" strokecolor="#000000">
                <v:path arrowok="t"/>
              </v:shape>
            </v:group>
            <v:group style="position:absolute;left:11860;top:5283;width:12;height:2" coordorigin="11860,5283" coordsize="12,2">
              <v:shape style="position:absolute;left:11860;top:5283;width:12;height:2" coordorigin="11860,5283" coordsize="12,0" path="m11860,5283l11872,5283e" filled="false" stroked="true" strokeweight=".6pt" strokecolor="#000000">
                <v:path arrowok="t"/>
              </v:shape>
            </v:group>
            <v:group style="position:absolute;left:11879;top:5283;width:12;height:2" coordorigin="11879,5283" coordsize="12,2">
              <v:shape style="position:absolute;left:11879;top:5283;width:12;height:2" coordorigin="11879,5283" coordsize="12,0" path="m11879,5283l11891,5283e" filled="false" stroked="true" strokeweight=".6pt" strokecolor="#000000">
                <v:path arrowok="t"/>
              </v:shape>
            </v:group>
            <v:group style="position:absolute;left:11898;top:5283;width:12;height:2" coordorigin="11898,5283" coordsize="12,2">
              <v:shape style="position:absolute;left:11898;top:5283;width:12;height:2" coordorigin="11898,5283" coordsize="12,0" path="m11898,5283l11910,5283e" filled="false" stroked="true" strokeweight=".6pt" strokecolor="#000000">
                <v:path arrowok="t"/>
              </v:shape>
            </v:group>
            <v:group style="position:absolute;left:11917;top:5283;width:12;height:2" coordorigin="11917,5283" coordsize="12,2">
              <v:shape style="position:absolute;left:11917;top:5283;width:12;height:2" coordorigin="11917,5283" coordsize="12,0" path="m11917,5283l11929,5283e" filled="false" stroked="true" strokeweight=".6pt" strokecolor="#000000">
                <v:path arrowok="t"/>
              </v:shape>
            </v:group>
            <v:group style="position:absolute;left:11936;top:5283;width:12;height:2" coordorigin="11936,5283" coordsize="12,2">
              <v:shape style="position:absolute;left:11936;top:5283;width:12;height:2" coordorigin="11936,5283" coordsize="12,0" path="m11936,5283l11948,5283e" filled="false" stroked="true" strokeweight=".6pt" strokecolor="#000000">
                <v:path arrowok="t"/>
              </v:shape>
            </v:group>
            <v:group style="position:absolute;left:11956;top:5283;width:12;height:2" coordorigin="11956,5283" coordsize="12,2">
              <v:shape style="position:absolute;left:11956;top:5283;width:12;height:2" coordorigin="11956,5283" coordsize="12,0" path="m11956,5283l11968,5283e" filled="false" stroked="true" strokeweight=".6pt" strokecolor="#000000">
                <v:path arrowok="t"/>
              </v:shape>
            </v:group>
            <v:group style="position:absolute;left:11975;top:5283;width:12;height:2" coordorigin="11975,5283" coordsize="12,2">
              <v:shape style="position:absolute;left:11975;top:5283;width:12;height:2" coordorigin="11975,5283" coordsize="12,0" path="m11975,5283l11987,5283e" filled="false" stroked="true" strokeweight=".6pt" strokecolor="#000000">
                <v:path arrowok="t"/>
              </v:shape>
            </v:group>
            <v:group style="position:absolute;left:11994;top:5283;width:12;height:2" coordorigin="11994,5283" coordsize="12,2">
              <v:shape style="position:absolute;left:11994;top:5283;width:12;height:2" coordorigin="11994,5283" coordsize="12,0" path="m11994,5283l12006,5283e" filled="false" stroked="true" strokeweight=".6pt" strokecolor="#000000">
                <v:path arrowok="t"/>
              </v:shape>
            </v:group>
            <v:group style="position:absolute;left:12013;top:5283;width:12;height:2" coordorigin="12013,5283" coordsize="12,2">
              <v:shape style="position:absolute;left:12013;top:5283;width:12;height:2" coordorigin="12013,5283" coordsize="12,0" path="m12013,5283l12025,5283e" filled="false" stroked="true" strokeweight=".6pt" strokecolor="#000000">
                <v:path arrowok="t"/>
              </v:shape>
            </v:group>
            <v:group style="position:absolute;left:12032;top:5283;width:12;height:2" coordorigin="12032,5283" coordsize="12,2">
              <v:shape style="position:absolute;left:12032;top:5283;width:12;height:2" coordorigin="12032,5283" coordsize="12,0" path="m12032,5283l12044,5283e" filled="false" stroked="true" strokeweight=".6pt" strokecolor="#000000">
                <v:path arrowok="t"/>
              </v:shape>
            </v:group>
            <v:group style="position:absolute;left:12052;top:5283;width:12;height:2" coordorigin="12052,5283" coordsize="12,2">
              <v:shape style="position:absolute;left:12052;top:5283;width:12;height:2" coordorigin="12052,5283" coordsize="12,0" path="m12052,5283l12064,5283e" filled="false" stroked="true" strokeweight=".6pt" strokecolor="#000000">
                <v:path arrowok="t"/>
              </v:shape>
            </v:group>
            <v:group style="position:absolute;left:12071;top:5283;width:12;height:2" coordorigin="12071,5283" coordsize="12,2">
              <v:shape style="position:absolute;left:12071;top:5283;width:12;height:2" coordorigin="12071,5283" coordsize="12,0" path="m12071,5283l12083,5283e" filled="false" stroked="true" strokeweight=".6pt" strokecolor="#000000">
                <v:path arrowok="t"/>
              </v:shape>
            </v:group>
            <v:group style="position:absolute;left:12090;top:5283;width:12;height:2" coordorigin="12090,5283" coordsize="12,2">
              <v:shape style="position:absolute;left:12090;top:5283;width:12;height:2" coordorigin="12090,5283" coordsize="12,0" path="m12090,5283l12102,5283e" filled="false" stroked="true" strokeweight=".6pt" strokecolor="#000000">
                <v:path arrowok="t"/>
              </v:shape>
            </v:group>
            <v:group style="position:absolute;left:12109;top:5283;width:12;height:2" coordorigin="12109,5283" coordsize="12,2">
              <v:shape style="position:absolute;left:12109;top:5283;width:12;height:2" coordorigin="12109,5283" coordsize="12,0" path="m12109,5283l12121,5283e" filled="false" stroked="true" strokeweight=".6pt" strokecolor="#000000">
                <v:path arrowok="t"/>
              </v:shape>
            </v:group>
            <v:group style="position:absolute;left:12128;top:5283;width:12;height:2" coordorigin="12128,5283" coordsize="12,2">
              <v:shape style="position:absolute;left:12128;top:5283;width:12;height:2" coordorigin="12128,5283" coordsize="12,0" path="m12128,5283l12140,5283e" filled="false" stroked="true" strokeweight=".6pt" strokecolor="#000000">
                <v:path arrowok="t"/>
              </v:shape>
            </v:group>
            <v:group style="position:absolute;left:12148;top:5283;width:12;height:2" coordorigin="12148,5283" coordsize="12,2">
              <v:shape style="position:absolute;left:12148;top:5283;width:12;height:2" coordorigin="12148,5283" coordsize="12,0" path="m12148,5283l12160,5283e" filled="false" stroked="true" strokeweight=".6pt" strokecolor="#000000">
                <v:path arrowok="t"/>
              </v:shape>
            </v:group>
            <v:group style="position:absolute;left:12167;top:5283;width:12;height:2" coordorigin="12167,5283" coordsize="12,2">
              <v:shape style="position:absolute;left:12167;top:5283;width:12;height:2" coordorigin="12167,5283" coordsize="12,0" path="m12167,5283l12179,5283e" filled="false" stroked="true" strokeweight=".6pt" strokecolor="#000000">
                <v:path arrowok="t"/>
              </v:shape>
            </v:group>
            <v:group style="position:absolute;left:12186;top:5283;width:12;height:2" coordorigin="12186,5283" coordsize="12,2">
              <v:shape style="position:absolute;left:12186;top:5283;width:12;height:2" coordorigin="12186,5283" coordsize="12,0" path="m12186,5283l12198,5283e" filled="false" stroked="true" strokeweight=".6pt" strokecolor="#000000">
                <v:path arrowok="t"/>
              </v:shape>
            </v:group>
            <v:group style="position:absolute;left:12205;top:5283;width:12;height:2" coordorigin="12205,5283" coordsize="12,2">
              <v:shape style="position:absolute;left:12205;top:5283;width:12;height:2" coordorigin="12205,5283" coordsize="12,0" path="m12205,5283l12217,5283e" filled="false" stroked="true" strokeweight=".6pt" strokecolor="#000000">
                <v:path arrowok="t"/>
              </v:shape>
            </v:group>
            <v:group style="position:absolute;left:12224;top:5283;width:12;height:2" coordorigin="12224,5283" coordsize="12,2">
              <v:shape style="position:absolute;left:12224;top:5283;width:12;height:2" coordorigin="12224,5283" coordsize="12,0" path="m12224,5283l12236,5283e" filled="false" stroked="true" strokeweight=".6pt" strokecolor="#000000">
                <v:path arrowok="t"/>
              </v:shape>
            </v:group>
            <v:group style="position:absolute;left:12244;top:5283;width:12;height:2" coordorigin="12244,5283" coordsize="12,2">
              <v:shape style="position:absolute;left:12244;top:5283;width:12;height:2" coordorigin="12244,5283" coordsize="12,0" path="m12244,5283l12256,5283e" filled="false" stroked="true" strokeweight=".6pt" strokecolor="#000000">
                <v:path arrowok="t"/>
              </v:shape>
            </v:group>
            <v:group style="position:absolute;left:12263;top:5283;width:12;height:2" coordorigin="12263,5283" coordsize="12,2">
              <v:shape style="position:absolute;left:12263;top:5283;width:12;height:2" coordorigin="12263,5283" coordsize="12,0" path="m12263,5283l12275,5283e" filled="false" stroked="true" strokeweight=".6pt" strokecolor="#000000">
                <v:path arrowok="t"/>
              </v:shape>
            </v:group>
            <v:group style="position:absolute;left:12282;top:5283;width:12;height:2" coordorigin="12282,5283" coordsize="12,2">
              <v:shape style="position:absolute;left:12282;top:5283;width:12;height:2" coordorigin="12282,5283" coordsize="12,0" path="m12282,5283l12294,5283e" filled="false" stroked="true" strokeweight=".6pt" strokecolor="#000000">
                <v:path arrowok="t"/>
              </v:shape>
            </v:group>
            <v:group style="position:absolute;left:12301;top:5283;width:12;height:2" coordorigin="12301,5283" coordsize="12,2">
              <v:shape style="position:absolute;left:12301;top:5283;width:12;height:2" coordorigin="12301,5283" coordsize="12,0" path="m12301,5283l12313,5283e" filled="false" stroked="true" strokeweight=".6pt" strokecolor="#000000">
                <v:path arrowok="t"/>
              </v:shape>
            </v:group>
            <v:group style="position:absolute;left:12320;top:5283;width:12;height:2" coordorigin="12320,5283" coordsize="12,2">
              <v:shape style="position:absolute;left:12320;top:5283;width:12;height:2" coordorigin="12320,5283" coordsize="12,0" path="m12320,5283l12332,5283e" filled="false" stroked="true" strokeweight=".6pt" strokecolor="#000000">
                <v:path arrowok="t"/>
              </v:shape>
            </v:group>
            <v:group style="position:absolute;left:12340;top:5283;width:12;height:2" coordorigin="12340,5283" coordsize="12,2">
              <v:shape style="position:absolute;left:12340;top:5283;width:12;height:2" coordorigin="12340,5283" coordsize="12,0" path="m12340,5283l12352,5283e" filled="false" stroked="true" strokeweight=".6pt" strokecolor="#000000">
                <v:path arrowok="t"/>
              </v:shape>
            </v:group>
            <v:group style="position:absolute;left:12359;top:5283;width:12;height:2" coordorigin="12359,5283" coordsize="12,2">
              <v:shape style="position:absolute;left:12359;top:5283;width:12;height:2" coordorigin="12359,5283" coordsize="12,0" path="m12359,5283l12371,5283e" filled="false" stroked="true" strokeweight=".6pt" strokecolor="#000000">
                <v:path arrowok="t"/>
              </v:shape>
            </v:group>
            <v:group style="position:absolute;left:12378;top:5283;width:12;height:2" coordorigin="12378,5283" coordsize="12,2">
              <v:shape style="position:absolute;left:12378;top:5283;width:12;height:2" coordorigin="12378,5283" coordsize="12,0" path="m12378,5283l12390,5283e" filled="false" stroked="true" strokeweight=".6pt" strokecolor="#000000">
                <v:path arrowok="t"/>
              </v:shape>
            </v:group>
            <v:group style="position:absolute;left:12397;top:5283;width:12;height:2" coordorigin="12397,5283" coordsize="12,2">
              <v:shape style="position:absolute;left:12397;top:5283;width:12;height:2" coordorigin="12397,5283" coordsize="12,0" path="m12397,5283l12409,5283e" filled="false" stroked="true" strokeweight=".6pt" strokecolor="#000000">
                <v:path arrowok="t"/>
              </v:shape>
            </v:group>
            <v:group style="position:absolute;left:12416;top:5283;width:12;height:2" coordorigin="12416,5283" coordsize="12,2">
              <v:shape style="position:absolute;left:12416;top:5283;width:12;height:2" coordorigin="12416,5283" coordsize="12,0" path="m12416,5283l12428,5283e" filled="false" stroked="true" strokeweight=".6pt" strokecolor="#000000">
                <v:path arrowok="t"/>
              </v:shape>
            </v:group>
            <v:group style="position:absolute;left:12436;top:5283;width:12;height:2" coordorigin="12436,5283" coordsize="12,2">
              <v:shape style="position:absolute;left:12436;top:5283;width:12;height:2" coordorigin="12436,5283" coordsize="12,0" path="m12436,5283l12448,5283e" filled="false" stroked="true" strokeweight=".6pt" strokecolor="#000000">
                <v:path arrowok="t"/>
              </v:shape>
            </v:group>
            <v:group style="position:absolute;left:12455;top:5283;width:12;height:2" coordorigin="12455,5283" coordsize="12,2">
              <v:shape style="position:absolute;left:12455;top:5283;width:12;height:2" coordorigin="12455,5283" coordsize="12,0" path="m12455,5283l12467,5283e" filled="false" stroked="true" strokeweight=".6pt" strokecolor="#000000">
                <v:path arrowok="t"/>
              </v:shape>
            </v:group>
            <v:group style="position:absolute;left:12474;top:5283;width:12;height:2" coordorigin="12474,5283" coordsize="12,2">
              <v:shape style="position:absolute;left:12474;top:5283;width:12;height:2" coordorigin="12474,5283" coordsize="12,0" path="m12474,5283l12486,5283e" filled="false" stroked="true" strokeweight=".6pt" strokecolor="#000000">
                <v:path arrowok="t"/>
              </v:shape>
            </v:group>
            <v:group style="position:absolute;left:12493;top:5283;width:12;height:2" coordorigin="12493,5283" coordsize="12,2">
              <v:shape style="position:absolute;left:12493;top:5283;width:12;height:2" coordorigin="12493,5283" coordsize="12,0" path="m12493,5283l12505,5283e" filled="false" stroked="true" strokeweight=".6pt" strokecolor="#000000">
                <v:path arrowok="t"/>
              </v:shape>
            </v:group>
            <v:group style="position:absolute;left:12512;top:5283;width:12;height:2" coordorigin="12512,5283" coordsize="12,2">
              <v:shape style="position:absolute;left:12512;top:5283;width:12;height:2" coordorigin="12512,5283" coordsize="12,0" path="m12512,5283l12524,5283e" filled="false" stroked="true" strokeweight=".6pt" strokecolor="#000000">
                <v:path arrowok="t"/>
              </v:shape>
            </v:group>
            <v:group style="position:absolute;left:12532;top:5283;width:12;height:2" coordorigin="12532,5283" coordsize="12,2">
              <v:shape style="position:absolute;left:12532;top:5283;width:12;height:2" coordorigin="12532,5283" coordsize="12,0" path="m12532,5283l12544,5283e" filled="false" stroked="true" strokeweight=".6pt" strokecolor="#000000">
                <v:path arrowok="t"/>
              </v:shape>
            </v:group>
            <v:group style="position:absolute;left:12551;top:5283;width:12;height:2" coordorigin="12551,5283" coordsize="12,2">
              <v:shape style="position:absolute;left:12551;top:5283;width:12;height:2" coordorigin="12551,5283" coordsize="12,0" path="m12551,5283l12563,5283e" filled="false" stroked="true" strokeweight=".6pt" strokecolor="#000000">
                <v:path arrowok="t"/>
              </v:shape>
            </v:group>
            <v:group style="position:absolute;left:12570;top:5283;width:12;height:2" coordorigin="12570,5283" coordsize="12,2">
              <v:shape style="position:absolute;left:12570;top:5283;width:12;height:2" coordorigin="12570,5283" coordsize="12,0" path="m12570,5283l12582,5283e" filled="false" stroked="true" strokeweight=".6pt" strokecolor="#000000">
                <v:path arrowok="t"/>
              </v:shape>
            </v:group>
            <v:group style="position:absolute;left:12589;top:5283;width:12;height:2" coordorigin="12589,5283" coordsize="12,2">
              <v:shape style="position:absolute;left:12589;top:5283;width:12;height:2" coordorigin="12589,5283" coordsize="12,0" path="m12589,5283l12601,5283e" filled="false" stroked="true" strokeweight=".6pt" strokecolor="#000000">
                <v:path arrowok="t"/>
              </v:shape>
            </v:group>
            <v:group style="position:absolute;left:12608;top:5283;width:12;height:2" coordorigin="12608,5283" coordsize="12,2">
              <v:shape style="position:absolute;left:12608;top:5283;width:12;height:2" coordorigin="12608,5283" coordsize="12,0" path="m12608,5283l12620,5283e" filled="false" stroked="true" strokeweight=".6pt" strokecolor="#000000">
                <v:path arrowok="t"/>
              </v:shape>
            </v:group>
            <v:group style="position:absolute;left:12628;top:5283;width:12;height:2" coordorigin="12628,5283" coordsize="12,2">
              <v:shape style="position:absolute;left:12628;top:5283;width:12;height:2" coordorigin="12628,5283" coordsize="12,0" path="m12628,5283l12640,5283e" filled="false" stroked="true" strokeweight=".6pt" strokecolor="#000000">
                <v:path arrowok="t"/>
              </v:shape>
            </v:group>
            <v:group style="position:absolute;left:12647;top:5283;width:12;height:2" coordorigin="12647,5283" coordsize="12,2">
              <v:shape style="position:absolute;left:12647;top:5283;width:12;height:2" coordorigin="12647,5283" coordsize="12,0" path="m12647,5283l12659,5283e" filled="false" stroked="true" strokeweight=".6pt" strokecolor="#000000">
                <v:path arrowok="t"/>
              </v:shape>
            </v:group>
            <v:group style="position:absolute;left:12666;top:5283;width:12;height:2" coordorigin="12666,5283" coordsize="12,2">
              <v:shape style="position:absolute;left:12666;top:5283;width:12;height:2" coordorigin="12666,5283" coordsize="12,0" path="m12666,5283l12678,5283e" filled="false" stroked="true" strokeweight=".6pt" strokecolor="#000000">
                <v:path arrowok="t"/>
              </v:shape>
            </v:group>
            <v:group style="position:absolute;left:12685;top:5283;width:12;height:2" coordorigin="12685,5283" coordsize="12,2">
              <v:shape style="position:absolute;left:12685;top:5283;width:12;height:2" coordorigin="12685,5283" coordsize="12,0" path="m12685,5283l12697,5283e" filled="false" stroked="true" strokeweight=".6pt" strokecolor="#000000">
                <v:path arrowok="t"/>
              </v:shape>
            </v:group>
            <v:group style="position:absolute;left:12704;top:5283;width:12;height:2" coordorigin="12704,5283" coordsize="12,2">
              <v:shape style="position:absolute;left:12704;top:5283;width:12;height:2" coordorigin="12704,5283" coordsize="12,0" path="m12704,5283l12716,5283e" filled="false" stroked="true" strokeweight=".6pt" strokecolor="#000000">
                <v:path arrowok="t"/>
              </v:shape>
            </v:group>
            <v:group style="position:absolute;left:12724;top:5283;width:12;height:2" coordorigin="12724,5283" coordsize="12,2">
              <v:shape style="position:absolute;left:12724;top:5283;width:12;height:2" coordorigin="12724,5283" coordsize="12,0" path="m12724,5283l12736,5283e" filled="false" stroked="true" strokeweight=".6pt" strokecolor="#000000">
                <v:path arrowok="t"/>
              </v:shape>
            </v:group>
            <v:group style="position:absolute;left:12743;top:5283;width:12;height:2" coordorigin="12743,5283" coordsize="12,2">
              <v:shape style="position:absolute;left:12743;top:5283;width:12;height:2" coordorigin="12743,5283" coordsize="12,0" path="m12743,5283l12755,5283e" filled="false" stroked="true" strokeweight=".6pt" strokecolor="#000000">
                <v:path arrowok="t"/>
              </v:shape>
            </v:group>
            <v:group style="position:absolute;left:12762;top:5283;width:12;height:2" coordorigin="12762,5283" coordsize="12,2">
              <v:shape style="position:absolute;left:12762;top:5283;width:12;height:2" coordorigin="12762,5283" coordsize="12,0" path="m12762,5283l12774,5283e" filled="false" stroked="true" strokeweight=".6pt" strokecolor="#000000">
                <v:path arrowok="t"/>
              </v:shape>
            </v:group>
            <v:group style="position:absolute;left:12781;top:5283;width:12;height:2" coordorigin="12781,5283" coordsize="12,2">
              <v:shape style="position:absolute;left:12781;top:5283;width:12;height:2" coordorigin="12781,5283" coordsize="12,0" path="m12781,5283l12793,5283e" filled="false" stroked="true" strokeweight=".6pt" strokecolor="#000000">
                <v:path arrowok="t"/>
              </v:shape>
            </v:group>
            <v:group style="position:absolute;left:12800;top:5283;width:12;height:2" coordorigin="12800,5283" coordsize="12,2">
              <v:shape style="position:absolute;left:12800;top:5283;width:12;height:2" coordorigin="12800,5283" coordsize="12,0" path="m12800,5283l12812,5283e" filled="false" stroked="true" strokeweight=".6pt" strokecolor="#000000">
                <v:path arrowok="t"/>
              </v:shape>
            </v:group>
            <v:group style="position:absolute;left:12820;top:5283;width:12;height:2" coordorigin="12820,5283" coordsize="12,2">
              <v:shape style="position:absolute;left:12820;top:5283;width:12;height:2" coordorigin="12820,5283" coordsize="12,0" path="m12820,5283l12832,5283e" filled="false" stroked="true" strokeweight=".6pt" strokecolor="#000000">
                <v:path arrowok="t"/>
              </v:shape>
            </v:group>
            <v:group style="position:absolute;left:12839;top:5283;width:12;height:2" coordorigin="12839,5283" coordsize="12,2">
              <v:shape style="position:absolute;left:12839;top:5283;width:12;height:2" coordorigin="12839,5283" coordsize="12,0" path="m12839,5283l12851,5283e" filled="false" stroked="true" strokeweight=".6pt" strokecolor="#000000">
                <v:path arrowok="t"/>
              </v:shape>
            </v:group>
            <v:group style="position:absolute;left:12858;top:5283;width:12;height:2" coordorigin="12858,5283" coordsize="12,2">
              <v:shape style="position:absolute;left:12858;top:5283;width:12;height:2" coordorigin="12858,5283" coordsize="12,0" path="m12858,5283l12870,5283e" filled="false" stroked="true" strokeweight=".6pt" strokecolor="#000000">
                <v:path arrowok="t"/>
              </v:shape>
            </v:group>
            <v:group style="position:absolute;left:12877;top:5283;width:12;height:2" coordorigin="12877,5283" coordsize="12,2">
              <v:shape style="position:absolute;left:12877;top:5283;width:12;height:2" coordorigin="12877,5283" coordsize="12,0" path="m12877,5283l12889,5283e" filled="false" stroked="true" strokeweight=".6pt" strokecolor="#000000">
                <v:path arrowok="t"/>
              </v:shape>
            </v:group>
            <v:group style="position:absolute;left:12896;top:5283;width:12;height:2" coordorigin="12896,5283" coordsize="12,2">
              <v:shape style="position:absolute;left:12896;top:5283;width:12;height:2" coordorigin="12896,5283" coordsize="12,0" path="m12896,5283l12908,5283e" filled="false" stroked="true" strokeweight=".6pt" strokecolor="#000000">
                <v:path arrowok="t"/>
              </v:shape>
            </v:group>
            <v:group style="position:absolute;left:12916;top:5283;width:12;height:2" coordorigin="12916,5283" coordsize="12,2">
              <v:shape style="position:absolute;left:12916;top:5283;width:12;height:2" coordorigin="12916,5283" coordsize="12,0" path="m12916,5283l12928,5283e" filled="false" stroked="true" strokeweight=".6pt" strokecolor="#000000">
                <v:path arrowok="t"/>
              </v:shape>
            </v:group>
            <v:group style="position:absolute;left:12935;top:5283;width:12;height:2" coordorigin="12935,5283" coordsize="12,2">
              <v:shape style="position:absolute;left:12935;top:5283;width:12;height:2" coordorigin="12935,5283" coordsize="12,0" path="m12935,5283l12947,5283e" filled="false" stroked="true" strokeweight=".6pt" strokecolor="#000000">
                <v:path arrowok="t"/>
              </v:shape>
            </v:group>
            <v:group style="position:absolute;left:12954;top:5283;width:12;height:2" coordorigin="12954,5283" coordsize="12,2">
              <v:shape style="position:absolute;left:12954;top:5283;width:12;height:2" coordorigin="12954,5283" coordsize="12,0" path="m12954,5283l12966,5283e" filled="false" stroked="true" strokeweight=".6pt" strokecolor="#000000">
                <v:path arrowok="t"/>
              </v:shape>
            </v:group>
            <v:group style="position:absolute;left:12973;top:5283;width:12;height:2" coordorigin="12973,5283" coordsize="12,2">
              <v:shape style="position:absolute;left:12973;top:5283;width:12;height:2" coordorigin="12973,5283" coordsize="12,0" path="m12973,5283l12985,5283e" filled="false" stroked="true" strokeweight=".6pt" strokecolor="#000000">
                <v:path arrowok="t"/>
              </v:shape>
            </v:group>
            <v:group style="position:absolute;left:12992;top:5283;width:12;height:2" coordorigin="12992,5283" coordsize="12,2">
              <v:shape style="position:absolute;left:12992;top:5283;width:12;height:2" coordorigin="12992,5283" coordsize="12,0" path="m12992,5283l13004,5283e" filled="false" stroked="true" strokeweight=".6pt" strokecolor="#000000">
                <v:path arrowok="t"/>
              </v:shape>
            </v:group>
            <v:group style="position:absolute;left:13012;top:5283;width:12;height:2" coordorigin="13012,5283" coordsize="12,2">
              <v:shape style="position:absolute;left:13012;top:5283;width:12;height:2" coordorigin="13012,5283" coordsize="12,0" path="m13012,5283l13024,5283e" filled="false" stroked="true" strokeweight=".6pt" strokecolor="#000000">
                <v:path arrowok="t"/>
              </v:shape>
            </v:group>
            <v:group style="position:absolute;left:13031;top:5283;width:12;height:2" coordorigin="13031,5283" coordsize="12,2">
              <v:shape style="position:absolute;left:13031;top:5283;width:12;height:2" coordorigin="13031,5283" coordsize="12,0" path="m13031,5283l13043,5283e" filled="false" stroked="true" strokeweight=".6pt" strokecolor="#000000">
                <v:path arrowok="t"/>
              </v:shape>
            </v:group>
            <v:group style="position:absolute;left:13050;top:5283;width:12;height:2" coordorigin="13050,5283" coordsize="12,2">
              <v:shape style="position:absolute;left:13050;top:5283;width:12;height:2" coordorigin="13050,5283" coordsize="12,0" path="m13050,5283l13062,5283e" filled="false" stroked="true" strokeweight=".6pt" strokecolor="#000000">
                <v:path arrowok="t"/>
              </v:shape>
            </v:group>
            <v:group style="position:absolute;left:13069;top:5283;width:12;height:2" coordorigin="13069,5283" coordsize="12,2">
              <v:shape style="position:absolute;left:13069;top:5283;width:12;height:2" coordorigin="13069,5283" coordsize="12,0" path="m13069,5283l13081,5283e" filled="false" stroked="true" strokeweight=".6pt" strokecolor="#000000">
                <v:path arrowok="t"/>
              </v:shape>
            </v:group>
            <v:group style="position:absolute;left:13088;top:5283;width:12;height:2" coordorigin="13088,5283" coordsize="12,2">
              <v:shape style="position:absolute;left:13088;top:5283;width:12;height:2" coordorigin="13088,5283" coordsize="12,0" path="m13088,5283l13100,5283e" filled="false" stroked="true" strokeweight=".6pt" strokecolor="#000000">
                <v:path arrowok="t"/>
              </v:shape>
            </v:group>
            <v:group style="position:absolute;left:13108;top:5283;width:12;height:2" coordorigin="13108,5283" coordsize="12,2">
              <v:shape style="position:absolute;left:13108;top:5283;width:12;height:2" coordorigin="13108,5283" coordsize="12,0" path="m13108,5283l13120,5283e" filled="false" stroked="true" strokeweight=".6pt" strokecolor="#000000">
                <v:path arrowok="t"/>
              </v:shape>
            </v:group>
            <v:group style="position:absolute;left:13127;top:5283;width:12;height:2" coordorigin="13127,5283" coordsize="12,2">
              <v:shape style="position:absolute;left:13127;top:5283;width:12;height:2" coordorigin="13127,5283" coordsize="12,0" path="m13127,5283l13139,5283e" filled="false" stroked="true" strokeweight=".6pt" strokecolor="#000000">
                <v:path arrowok="t"/>
              </v:shape>
            </v:group>
            <v:group style="position:absolute;left:13146;top:5283;width:12;height:2" coordorigin="13146,5283" coordsize="12,2">
              <v:shape style="position:absolute;left:13146;top:5283;width:12;height:2" coordorigin="13146,5283" coordsize="12,0" path="m13146,5283l13158,5283e" filled="false" stroked="true" strokeweight=".6pt" strokecolor="#000000">
                <v:path arrowok="t"/>
              </v:shape>
            </v:group>
            <v:group style="position:absolute;left:13165;top:5283;width:12;height:2" coordorigin="13165,5283" coordsize="12,2">
              <v:shape style="position:absolute;left:13165;top:5283;width:12;height:2" coordorigin="13165,5283" coordsize="12,0" path="m13165,5283l13177,5283e" filled="false" stroked="true" strokeweight=".6pt" strokecolor="#000000">
                <v:path arrowok="t"/>
              </v:shape>
            </v:group>
            <v:group style="position:absolute;left:13184;top:5283;width:12;height:2" coordorigin="13184,5283" coordsize="12,2">
              <v:shape style="position:absolute;left:13184;top:5283;width:12;height:2" coordorigin="13184,5283" coordsize="12,0" path="m13184,5283l13196,5283e" filled="false" stroked="true" strokeweight=".6pt" strokecolor="#000000">
                <v:path arrowok="t"/>
              </v:shape>
            </v:group>
            <v:group style="position:absolute;left:13204;top:5283;width:12;height:2" coordorigin="13204,5283" coordsize="12,2">
              <v:shape style="position:absolute;left:13204;top:5283;width:12;height:2" coordorigin="13204,5283" coordsize="12,0" path="m13204,5283l13216,5283e" filled="false" stroked="true" strokeweight=".6pt" strokecolor="#000000">
                <v:path arrowok="t"/>
              </v:shape>
            </v:group>
            <v:group style="position:absolute;left:13223;top:5283;width:12;height:2" coordorigin="13223,5283" coordsize="12,2">
              <v:shape style="position:absolute;left:13223;top:5283;width:12;height:2" coordorigin="13223,5283" coordsize="12,0" path="m13223,5283l13235,5283e" filled="false" stroked="true" strokeweight=".6pt" strokecolor="#000000">
                <v:path arrowok="t"/>
              </v:shape>
            </v:group>
            <v:group style="position:absolute;left:13242;top:5283;width:12;height:2" coordorigin="13242,5283" coordsize="12,2">
              <v:shape style="position:absolute;left:13242;top:5283;width:12;height:2" coordorigin="13242,5283" coordsize="12,0" path="m13242,5283l13254,5283e" filled="false" stroked="true" strokeweight=".6pt" strokecolor="#000000">
                <v:path arrowok="t"/>
              </v:shape>
            </v:group>
            <v:group style="position:absolute;left:13261;top:5283;width:12;height:2" coordorigin="13261,5283" coordsize="12,2">
              <v:shape style="position:absolute;left:13261;top:5283;width:12;height:2" coordorigin="13261,5283" coordsize="12,0" path="m13261,5283l13273,5283e" filled="false" stroked="true" strokeweight=".6pt" strokecolor="#000000">
                <v:path arrowok="t"/>
              </v:shape>
            </v:group>
            <v:group style="position:absolute;left:13280;top:5283;width:12;height:2" coordorigin="13280,5283" coordsize="12,2">
              <v:shape style="position:absolute;left:13280;top:5283;width:12;height:2" coordorigin="13280,5283" coordsize="12,0" path="m13280,5283l13292,5283e" filled="false" stroked="true" strokeweight=".6pt" strokecolor="#000000">
                <v:path arrowok="t"/>
              </v:shape>
            </v:group>
            <v:group style="position:absolute;left:13300;top:5283;width:12;height:2" coordorigin="13300,5283" coordsize="12,2">
              <v:shape style="position:absolute;left:13300;top:5283;width:12;height:2" coordorigin="13300,5283" coordsize="12,0" path="m13300,5283l13312,5283e" filled="false" stroked="true" strokeweight=".6pt" strokecolor="#000000">
                <v:path arrowok="t"/>
              </v:shape>
            </v:group>
            <v:group style="position:absolute;left:13319;top:5283;width:12;height:2" coordorigin="13319,5283" coordsize="12,2">
              <v:shape style="position:absolute;left:13319;top:5283;width:12;height:2" coordorigin="13319,5283" coordsize="12,0" path="m13319,5283l13331,5283e" filled="false" stroked="true" strokeweight=".6pt" strokecolor="#000000">
                <v:path arrowok="t"/>
              </v:shape>
            </v:group>
            <v:group style="position:absolute;left:13338;top:5283;width:12;height:2" coordorigin="13338,5283" coordsize="12,2">
              <v:shape style="position:absolute;left:13338;top:5283;width:12;height:2" coordorigin="13338,5283" coordsize="12,0" path="m13338,5283l13350,5283e" filled="false" stroked="true" strokeweight=".6pt" strokecolor="#000000">
                <v:path arrowok="t"/>
              </v:shape>
            </v:group>
            <v:group style="position:absolute;left:13357;top:5283;width:12;height:2" coordorigin="13357,5283" coordsize="12,2">
              <v:shape style="position:absolute;left:13357;top:5283;width:12;height:2" coordorigin="13357,5283" coordsize="12,0" path="m13357,5283l13369,5283e" filled="false" stroked="true" strokeweight=".6pt" strokecolor="#000000">
                <v:path arrowok="t"/>
              </v:shape>
            </v:group>
            <v:group style="position:absolute;left:13376;top:5283;width:12;height:2" coordorigin="13376,5283" coordsize="12,2">
              <v:shape style="position:absolute;left:13376;top:5283;width:12;height:2" coordorigin="13376,5283" coordsize="12,0" path="m13376,5283l13388,5283e" filled="false" stroked="true" strokeweight=".6pt" strokecolor="#000000">
                <v:path arrowok="t"/>
              </v:shape>
            </v:group>
            <v:group style="position:absolute;left:13396;top:5283;width:12;height:2" coordorigin="13396,5283" coordsize="12,2">
              <v:shape style="position:absolute;left:13396;top:5283;width:12;height:2" coordorigin="13396,5283" coordsize="12,0" path="m13396,5283l13408,5283e" filled="false" stroked="true" strokeweight=".6pt" strokecolor="#000000">
                <v:path arrowok="t"/>
              </v:shape>
            </v:group>
            <v:group style="position:absolute;left:13415;top:5283;width:12;height:2" coordorigin="13415,5283" coordsize="12,2">
              <v:shape style="position:absolute;left:13415;top:5283;width:12;height:2" coordorigin="13415,5283" coordsize="12,0" path="m13415,5283l13427,5283e" filled="false" stroked="true" strokeweight=".6pt" strokecolor="#000000">
                <v:path arrowok="t"/>
              </v:shape>
            </v:group>
            <v:group style="position:absolute;left:13434;top:5283;width:12;height:2" coordorigin="13434,5283" coordsize="12,2">
              <v:shape style="position:absolute;left:13434;top:5283;width:12;height:2" coordorigin="13434,5283" coordsize="12,0" path="m13434,5283l13446,5283e" filled="false" stroked="true" strokeweight=".6pt" strokecolor="#000000">
                <v:path arrowok="t"/>
              </v:shape>
            </v:group>
            <v:group style="position:absolute;left:13453;top:5283;width:12;height:2" coordorigin="13453,5283" coordsize="12,2">
              <v:shape style="position:absolute;left:13453;top:5283;width:12;height:2" coordorigin="13453,5283" coordsize="12,0" path="m13453,5283l13465,5283e" filled="false" stroked="true" strokeweight=".6pt" strokecolor="#000000">
                <v:path arrowok="t"/>
              </v:shape>
            </v:group>
            <v:group style="position:absolute;left:13472;top:5283;width:12;height:2" coordorigin="13472,5283" coordsize="12,2">
              <v:shape style="position:absolute;left:13472;top:5283;width:12;height:2" coordorigin="13472,5283" coordsize="12,0" path="m13472,5283l13484,5283e" filled="false" stroked="true" strokeweight=".6pt" strokecolor="#000000">
                <v:path arrowok="t"/>
              </v:shape>
            </v:group>
            <v:group style="position:absolute;left:13492;top:5283;width:12;height:2" coordorigin="13492,5283" coordsize="12,2">
              <v:shape style="position:absolute;left:13492;top:5283;width:12;height:2" coordorigin="13492,5283" coordsize="12,0" path="m13492,5283l13504,5283e" filled="false" stroked="true" strokeweight=".6pt" strokecolor="#000000">
                <v:path arrowok="t"/>
              </v:shape>
            </v:group>
            <v:group style="position:absolute;left:13511;top:5283;width:12;height:2" coordorigin="13511,5283" coordsize="12,2">
              <v:shape style="position:absolute;left:13511;top:5283;width:12;height:2" coordorigin="13511,5283" coordsize="12,0" path="m13511,5283l13523,5283e" filled="false" stroked="true" strokeweight=".6pt" strokecolor="#000000">
                <v:path arrowok="t"/>
              </v:shape>
            </v:group>
            <v:group style="position:absolute;left:13530;top:5283;width:12;height:2" coordorigin="13530,5283" coordsize="12,2">
              <v:shape style="position:absolute;left:13530;top:5283;width:12;height:2" coordorigin="13530,5283" coordsize="12,0" path="m13530,5283l13542,5283e" filled="false" stroked="true" strokeweight=".6pt" strokecolor="#000000">
                <v:path arrowok="t"/>
              </v:shape>
            </v:group>
            <v:group style="position:absolute;left:13549;top:5283;width:12;height:2" coordorigin="13549,5283" coordsize="12,2">
              <v:shape style="position:absolute;left:13549;top:5283;width:12;height:2" coordorigin="13549,5283" coordsize="12,0" path="m13549,5283l13561,5283e" filled="false" stroked="true" strokeweight=".6pt" strokecolor="#000000">
                <v:path arrowok="t"/>
              </v:shape>
            </v:group>
            <v:group style="position:absolute;left:13568;top:5283;width:12;height:2" coordorigin="13568,5283" coordsize="12,2">
              <v:shape style="position:absolute;left:13568;top:5283;width:12;height:2" coordorigin="13568,5283" coordsize="12,0" path="m13568,5283l13580,5283e" filled="false" stroked="true" strokeweight=".6pt" strokecolor="#000000">
                <v:path arrowok="t"/>
              </v:shape>
            </v:group>
            <v:group style="position:absolute;left:13588;top:5283;width:12;height:2" coordorigin="13588,5283" coordsize="12,2">
              <v:shape style="position:absolute;left:13588;top:5283;width:12;height:2" coordorigin="13588,5283" coordsize="12,0" path="m13588,5283l13600,5283e" filled="false" stroked="true" strokeweight=".6pt" strokecolor="#000000">
                <v:path arrowok="t"/>
              </v:shape>
            </v:group>
            <v:group style="position:absolute;left:13607;top:5283;width:12;height:2" coordorigin="13607,5283" coordsize="12,2">
              <v:shape style="position:absolute;left:13607;top:5283;width:12;height:2" coordorigin="13607,5283" coordsize="12,0" path="m13607,5283l13619,5283e" filled="false" stroked="true" strokeweight=".6pt" strokecolor="#000000">
                <v:path arrowok="t"/>
              </v:shape>
            </v:group>
            <v:group style="position:absolute;left:13626;top:5283;width:12;height:2" coordorigin="13626,5283" coordsize="12,2">
              <v:shape style="position:absolute;left:13626;top:5283;width:12;height:2" coordorigin="13626,5283" coordsize="12,0" path="m13626,5283l13638,5283e" filled="false" stroked="true" strokeweight=".6pt" strokecolor="#000000">
                <v:path arrowok="t"/>
              </v:shape>
            </v:group>
            <v:group style="position:absolute;left:13645;top:5283;width:12;height:2" coordorigin="13645,5283" coordsize="12,2">
              <v:shape style="position:absolute;left:13645;top:5283;width:12;height:2" coordorigin="13645,5283" coordsize="12,0" path="m13645,5283l13657,5283e" filled="false" stroked="true" strokeweight=".6pt" strokecolor="#000000">
                <v:path arrowok="t"/>
              </v:shape>
            </v:group>
            <v:group style="position:absolute;left:13664;top:5283;width:12;height:2" coordorigin="13664,5283" coordsize="12,2">
              <v:shape style="position:absolute;left:13664;top:5283;width:12;height:2" coordorigin="13664,5283" coordsize="12,0" path="m13664,5283l13676,5283e" filled="false" stroked="true" strokeweight=".6pt" strokecolor="#000000">
                <v:path arrowok="t"/>
              </v:shape>
            </v:group>
            <v:group style="position:absolute;left:13684;top:5283;width:12;height:2" coordorigin="13684,5283" coordsize="12,2">
              <v:shape style="position:absolute;left:13684;top:5283;width:12;height:2" coordorigin="13684,5283" coordsize="12,0" path="m13684,5283l13696,5283e" filled="false" stroked="true" strokeweight=".6pt" strokecolor="#000000">
                <v:path arrowok="t"/>
              </v:shape>
            </v:group>
            <v:group style="position:absolute;left:13703;top:5283;width:12;height:2" coordorigin="13703,5283" coordsize="12,2">
              <v:shape style="position:absolute;left:13703;top:5283;width:12;height:2" coordorigin="13703,5283" coordsize="12,0" path="m13703,5283l13715,5283e" filled="false" stroked="true" strokeweight=".6pt" strokecolor="#000000">
                <v:path arrowok="t"/>
              </v:shape>
            </v:group>
            <v:group style="position:absolute;left:13722;top:5283;width:12;height:2" coordorigin="13722,5283" coordsize="12,2">
              <v:shape style="position:absolute;left:13722;top:5283;width:12;height:2" coordorigin="13722,5283" coordsize="12,0" path="m13722,5283l13734,5283e" filled="false" stroked="true" strokeweight=".6pt" strokecolor="#000000">
                <v:path arrowok="t"/>
              </v:shape>
            </v:group>
            <v:group style="position:absolute;left:13741;top:5283;width:12;height:2" coordorigin="13741,5283" coordsize="12,2">
              <v:shape style="position:absolute;left:13741;top:5283;width:12;height:2" coordorigin="13741,5283" coordsize="12,0" path="m13741,5283l13753,5283e" filled="false" stroked="true" strokeweight=".6pt" strokecolor="#000000">
                <v:path arrowok="t"/>
              </v:shape>
            </v:group>
            <v:group style="position:absolute;left:13760;top:5283;width:12;height:2" coordorigin="13760,5283" coordsize="12,2">
              <v:shape style="position:absolute;left:13760;top:5283;width:12;height:2" coordorigin="13760,5283" coordsize="12,0" path="m13760,5283l13772,5283e" filled="false" stroked="true" strokeweight=".6pt" strokecolor="#000000">
                <v:path arrowok="t"/>
              </v:shape>
            </v:group>
            <v:group style="position:absolute;left:13780;top:5283;width:12;height:2" coordorigin="13780,5283" coordsize="12,2">
              <v:shape style="position:absolute;left:13780;top:5283;width:12;height:2" coordorigin="13780,5283" coordsize="12,0" path="m13780,5283l13792,5283e" filled="false" stroked="true" strokeweight=".6pt" strokecolor="#000000">
                <v:path arrowok="t"/>
              </v:shape>
            </v:group>
            <v:group style="position:absolute;left:13799;top:5283;width:12;height:2" coordorigin="13799,5283" coordsize="12,2">
              <v:shape style="position:absolute;left:13799;top:5283;width:12;height:2" coordorigin="13799,5283" coordsize="12,0" path="m13799,5283l13811,5283e" filled="false" stroked="true" strokeweight=".6pt" strokecolor="#000000">
                <v:path arrowok="t"/>
              </v:shape>
            </v:group>
            <v:group style="position:absolute;left:13818;top:5283;width:12;height:2" coordorigin="13818,5283" coordsize="12,2">
              <v:shape style="position:absolute;left:13818;top:5283;width:12;height:2" coordorigin="13818,5283" coordsize="12,0" path="m13818,5283l13830,5283e" filled="false" stroked="true" strokeweight=".6pt" strokecolor="#000000">
                <v:path arrowok="t"/>
              </v:shape>
            </v:group>
            <v:group style="position:absolute;left:13837;top:5283;width:12;height:2" coordorigin="13837,5283" coordsize="12,2">
              <v:shape style="position:absolute;left:13837;top:5283;width:12;height:2" coordorigin="13837,5283" coordsize="12,0" path="m13837,5283l13849,5283e" filled="false" stroked="true" strokeweight=".6pt" strokecolor="#000000">
                <v:path arrowok="t"/>
              </v:shape>
            </v:group>
            <v:group style="position:absolute;left:13856;top:5283;width:12;height:2" coordorigin="13856,5283" coordsize="12,2">
              <v:shape style="position:absolute;left:13856;top:5283;width:12;height:2" coordorigin="13856,5283" coordsize="12,0" path="m13856,5283l13868,5283e" filled="false" stroked="true" strokeweight=".6pt" strokecolor="#000000">
                <v:path arrowok="t"/>
              </v:shape>
            </v:group>
            <v:group style="position:absolute;left:13876;top:5283;width:12;height:2" coordorigin="13876,5283" coordsize="12,2">
              <v:shape style="position:absolute;left:13876;top:5283;width:12;height:2" coordorigin="13876,5283" coordsize="12,0" path="m13876,5283l13888,5283e" filled="false" stroked="true" strokeweight=".6pt" strokecolor="#000000">
                <v:path arrowok="t"/>
              </v:shape>
            </v:group>
            <v:group style="position:absolute;left:13895;top:5283;width:12;height:2" coordorigin="13895,5283" coordsize="12,2">
              <v:shape style="position:absolute;left:13895;top:5283;width:12;height:2" coordorigin="13895,5283" coordsize="12,0" path="m13895,5283l13907,5283e" filled="false" stroked="true" strokeweight=".6pt" strokecolor="#000000">
                <v:path arrowok="t"/>
              </v:shape>
            </v:group>
            <v:group style="position:absolute;left:13914;top:5283;width:12;height:2" coordorigin="13914,5283" coordsize="12,2">
              <v:shape style="position:absolute;left:13914;top:5283;width:12;height:2" coordorigin="13914,5283" coordsize="12,0" path="m13914,5283l13926,5283e" filled="false" stroked="true" strokeweight=".6pt" strokecolor="#000000">
                <v:path arrowok="t"/>
              </v:shape>
            </v:group>
            <v:group style="position:absolute;left:13933;top:5283;width:12;height:2" coordorigin="13933,5283" coordsize="12,2">
              <v:shape style="position:absolute;left:13933;top:5283;width:12;height:2" coordorigin="13933,5283" coordsize="12,0" path="m13933,5283l13945,5283e" filled="false" stroked="true" strokeweight=".6pt" strokecolor="#000000">
                <v:path arrowok="t"/>
              </v:shape>
            </v:group>
            <v:group style="position:absolute;left:13952;top:5283;width:12;height:2" coordorigin="13952,5283" coordsize="12,2">
              <v:shape style="position:absolute;left:13952;top:5283;width:12;height:2" coordorigin="13952,5283" coordsize="12,0" path="m13952,5283l13964,5283e" filled="false" stroked="true" strokeweight=".6pt" strokecolor="#000000">
                <v:path arrowok="t"/>
              </v:shape>
            </v:group>
            <v:group style="position:absolute;left:13972;top:5283;width:12;height:2" coordorigin="13972,5283" coordsize="12,2">
              <v:shape style="position:absolute;left:13972;top:5283;width:12;height:2" coordorigin="13972,5283" coordsize="12,0" path="m13972,5283l13984,5283e" filled="false" stroked="true" strokeweight=".6pt" strokecolor="#000000">
                <v:path arrowok="t"/>
              </v:shape>
            </v:group>
            <v:group style="position:absolute;left:13991;top:5283;width:12;height:2" coordorigin="13991,5283" coordsize="12,2">
              <v:shape style="position:absolute;left:13991;top:5283;width:12;height:2" coordorigin="13991,5283" coordsize="12,0" path="m13991,5283l14003,5283e" filled="false" stroked="true" strokeweight=".6pt" strokecolor="#000000">
                <v:path arrowok="t"/>
              </v:shape>
            </v:group>
            <v:group style="position:absolute;left:14010;top:5283;width:12;height:2" coordorigin="14010,5283" coordsize="12,2">
              <v:shape style="position:absolute;left:14010;top:5283;width:12;height:2" coordorigin="14010,5283" coordsize="12,0" path="m14010,5283l14022,5283e" filled="false" stroked="true" strokeweight=".6pt" strokecolor="#000000">
                <v:path arrowok="t"/>
              </v:shape>
            </v:group>
            <v:group style="position:absolute;left:14029;top:5283;width:12;height:2" coordorigin="14029,5283" coordsize="12,2">
              <v:shape style="position:absolute;left:14029;top:5283;width:12;height:2" coordorigin="14029,5283" coordsize="12,0" path="m14029,5283l14041,5283e" filled="false" stroked="true" strokeweight=".6pt" strokecolor="#000000">
                <v:path arrowok="t"/>
              </v:shape>
            </v:group>
            <v:group style="position:absolute;left:14048;top:5283;width:12;height:2" coordorigin="14048,5283" coordsize="12,2">
              <v:shape style="position:absolute;left:14048;top:5283;width:12;height:2" coordorigin="14048,5283" coordsize="12,0" path="m14048,5283l14060,5283e" filled="false" stroked="true" strokeweight=".6pt" strokecolor="#000000">
                <v:path arrowok="t"/>
              </v:shape>
            </v:group>
            <v:group style="position:absolute;left:14068;top:5283;width:12;height:2" coordorigin="14068,5283" coordsize="12,2">
              <v:shape style="position:absolute;left:14068;top:5283;width:12;height:2" coordorigin="14068,5283" coordsize="12,0" path="m14068,5283l14080,5283e" filled="false" stroked="true" strokeweight=".6pt" strokecolor="#000000">
                <v:path arrowok="t"/>
              </v:shape>
            </v:group>
            <v:group style="position:absolute;left:14087;top:5283;width:12;height:2" coordorigin="14087,5283" coordsize="12,2">
              <v:shape style="position:absolute;left:14087;top:5283;width:12;height:2" coordorigin="14087,5283" coordsize="12,0" path="m14087,5283l14099,5283e" filled="false" stroked="true" strokeweight=".6pt" strokecolor="#000000">
                <v:path arrowok="t"/>
              </v:shape>
            </v:group>
            <v:group style="position:absolute;left:14106;top:5283;width:12;height:2" coordorigin="14106,5283" coordsize="12,2">
              <v:shape style="position:absolute;left:14106;top:5283;width:12;height:2" coordorigin="14106,5283" coordsize="12,0" path="m14106,5283l14118,5283e" filled="false" stroked="true" strokeweight=".6pt" strokecolor="#000000">
                <v:path arrowok="t"/>
              </v:shape>
            </v:group>
            <v:group style="position:absolute;left:14125;top:5283;width:12;height:2" coordorigin="14125,5283" coordsize="12,2">
              <v:shape style="position:absolute;left:14125;top:5283;width:12;height:2" coordorigin="14125,5283" coordsize="12,0" path="m14125,5283l14137,5283e" filled="false" stroked="true" strokeweight=".6pt" strokecolor="#000000">
                <v:path arrowok="t"/>
              </v:shape>
            </v:group>
            <v:group style="position:absolute;left:14144;top:5283;width:12;height:2" coordorigin="14144,5283" coordsize="12,2">
              <v:shape style="position:absolute;left:14144;top:5283;width:12;height:2" coordorigin="14144,5283" coordsize="12,0" path="m14144,5283l14156,5283e" filled="false" stroked="true" strokeweight=".6pt" strokecolor="#000000">
                <v:path arrowok="t"/>
              </v:shape>
            </v:group>
            <v:group style="position:absolute;left:14164;top:5283;width:12;height:2" coordorigin="14164,5283" coordsize="12,2">
              <v:shape style="position:absolute;left:14164;top:5283;width:12;height:2" coordorigin="14164,5283" coordsize="12,0" path="m14164,5283l14176,5283e" filled="false" stroked="true" strokeweight=".6pt" strokecolor="#000000">
                <v:path arrowok="t"/>
              </v:shape>
            </v:group>
            <v:group style="position:absolute;left:14183;top:5283;width:12;height:2" coordorigin="14183,5283" coordsize="12,2">
              <v:shape style="position:absolute;left:14183;top:5283;width:12;height:2" coordorigin="14183,5283" coordsize="12,0" path="m14183,5283l14195,5283e" filled="false" stroked="true" strokeweight=".6pt" strokecolor="#000000">
                <v:path arrowok="t"/>
              </v:shape>
            </v:group>
            <v:group style="position:absolute;left:14202;top:5283;width:12;height:2" coordorigin="14202,5283" coordsize="12,2">
              <v:shape style="position:absolute;left:14202;top:5283;width:12;height:2" coordorigin="14202,5283" coordsize="12,0" path="m14202,5283l14214,5283e" filled="false" stroked="true" strokeweight=".6pt" strokecolor="#000000">
                <v:path arrowok="t"/>
              </v:shape>
            </v:group>
            <v:group style="position:absolute;left:14221;top:5283;width:12;height:2" coordorigin="14221,5283" coordsize="12,2">
              <v:shape style="position:absolute;left:14221;top:5283;width:12;height:2" coordorigin="14221,5283" coordsize="12,0" path="m14221,5283l14233,5283e" filled="false" stroked="true" strokeweight=".6pt" strokecolor="#000000">
                <v:path arrowok="t"/>
              </v:shape>
            </v:group>
            <v:group style="position:absolute;left:14240;top:5283;width:12;height:2" coordorigin="14240,5283" coordsize="12,2">
              <v:shape style="position:absolute;left:14240;top:5283;width:12;height:2" coordorigin="14240,5283" coordsize="12,0" path="m14240,5283l14252,5283e" filled="false" stroked="true" strokeweight=".6pt" strokecolor="#000000">
                <v:path arrowok="t"/>
              </v:shape>
            </v:group>
            <v:group style="position:absolute;left:14260;top:5283;width:12;height:2" coordorigin="14260,5283" coordsize="12,2">
              <v:shape style="position:absolute;left:14260;top:5283;width:12;height:2" coordorigin="14260,5283" coordsize="12,0" path="m14260,5283l14272,5283e" filled="false" stroked="true" strokeweight=".6pt" strokecolor="#000000">
                <v:path arrowok="t"/>
              </v:shape>
            </v:group>
            <v:group style="position:absolute;left:14279;top:5283;width:12;height:2" coordorigin="14279,5283" coordsize="12,2">
              <v:shape style="position:absolute;left:14279;top:5283;width:12;height:2" coordorigin="14279,5283" coordsize="12,0" path="m14279,5283l14291,5283e" filled="false" stroked="true" strokeweight=".6pt" strokecolor="#000000">
                <v:path arrowok="t"/>
              </v:shape>
            </v:group>
            <v:group style="position:absolute;left:14298;top:5283;width:12;height:2" coordorigin="14298,5283" coordsize="12,2">
              <v:shape style="position:absolute;left:14298;top:5283;width:12;height:2" coordorigin="14298,5283" coordsize="12,0" path="m14298,5283l14310,5283e" filled="false" stroked="true" strokeweight=".6pt" strokecolor="#000000">
                <v:path arrowok="t"/>
              </v:shape>
            </v:group>
            <v:group style="position:absolute;left:14317;top:5283;width:12;height:2" coordorigin="14317,5283" coordsize="12,2">
              <v:shape style="position:absolute;left:14317;top:5283;width:12;height:2" coordorigin="14317,5283" coordsize="12,0" path="m14317,5283l14329,5283e" filled="false" stroked="true" strokeweight=".6pt" strokecolor="#000000">
                <v:path arrowok="t"/>
              </v:shape>
            </v:group>
            <v:group style="position:absolute;left:14336;top:5283;width:12;height:2" coordorigin="14336,5283" coordsize="12,2">
              <v:shape style="position:absolute;left:14336;top:5283;width:12;height:2" coordorigin="14336,5283" coordsize="12,0" path="m14336,5283l14348,5283e" filled="false" stroked="true" strokeweight=".6pt" strokecolor="#000000">
                <v:path arrowok="t"/>
              </v:shape>
            </v:group>
            <v:group style="position:absolute;left:14356;top:5283;width:12;height:2" coordorigin="14356,5283" coordsize="12,2">
              <v:shape style="position:absolute;left:14356;top:5283;width:12;height:2" coordorigin="14356,5283" coordsize="12,0" path="m14356,5283l14368,5283e" filled="false" stroked="true" strokeweight=".6pt" strokecolor="#000000">
                <v:path arrowok="t"/>
              </v:shape>
            </v:group>
            <v:group style="position:absolute;left:14375;top:5283;width:12;height:2" coordorigin="14375,5283" coordsize="12,2">
              <v:shape style="position:absolute;left:14375;top:5283;width:12;height:2" coordorigin="14375,5283" coordsize="12,0" path="m14375,5283l14387,5283e" filled="false" stroked="true" strokeweight=".6pt" strokecolor="#000000">
                <v:path arrowok="t"/>
              </v:shape>
            </v:group>
            <v:group style="position:absolute;left:14394;top:5283;width:12;height:2" coordorigin="14394,5283" coordsize="12,2">
              <v:shape style="position:absolute;left:14394;top:5283;width:12;height:2" coordorigin="14394,5283" coordsize="12,0" path="m14394,5283l14406,5283e" filled="false" stroked="true" strokeweight=".6pt" strokecolor="#000000">
                <v:path arrowok="t"/>
              </v:shape>
            </v:group>
            <v:group style="position:absolute;left:14413;top:5283;width:12;height:2" coordorigin="14413,5283" coordsize="12,2">
              <v:shape style="position:absolute;left:14413;top:5283;width:12;height:2" coordorigin="14413,5283" coordsize="12,0" path="m14413,5283l14425,5283e" filled="false" stroked="true" strokeweight=".6pt" strokecolor="#000000">
                <v:path arrowok="t"/>
              </v:shape>
            </v:group>
            <v:group style="position:absolute;left:14432;top:5283;width:12;height:2" coordorigin="14432,5283" coordsize="12,2">
              <v:shape style="position:absolute;left:14432;top:5283;width:12;height:2" coordorigin="14432,5283" coordsize="12,0" path="m14432,5283l14444,5283e" filled="false" stroked="true" strokeweight=".6pt" strokecolor="#000000">
                <v:path arrowok="t"/>
              </v:shape>
            </v:group>
            <v:group style="position:absolute;left:14452;top:5283;width:12;height:2" coordorigin="14452,5283" coordsize="12,2">
              <v:shape style="position:absolute;left:14452;top:5283;width:12;height:2" coordorigin="14452,5283" coordsize="12,0" path="m14452,5283l14464,5283e" filled="false" stroked="true" strokeweight=".6pt" strokecolor="#000000">
                <v:path arrowok="t"/>
              </v:shape>
            </v:group>
            <v:group style="position:absolute;left:14471;top:5283;width:12;height:2" coordorigin="14471,5283" coordsize="12,2">
              <v:shape style="position:absolute;left:14471;top:5283;width:12;height:2" coordorigin="14471,5283" coordsize="12,0" path="m14471,5283l14483,5283e" filled="false" stroked="true" strokeweight=".6pt" strokecolor="#000000">
                <v:path arrowok="t"/>
              </v:shape>
            </v:group>
            <v:group style="position:absolute;left:14490;top:5283;width:12;height:2" coordorigin="14490,5283" coordsize="12,2">
              <v:shape style="position:absolute;left:14490;top:5283;width:12;height:2" coordorigin="14490,5283" coordsize="12,0" path="m14490,5283l14502,5283e" filled="false" stroked="true" strokeweight=".6pt" strokecolor="#000000">
                <v:path arrowok="t"/>
              </v:shape>
            </v:group>
            <v:group style="position:absolute;left:14509;top:5283;width:12;height:2" coordorigin="14509,5283" coordsize="12,2">
              <v:shape style="position:absolute;left:14509;top:5283;width:12;height:2" coordorigin="14509,5283" coordsize="12,0" path="m14509,5283l14521,5283e" filled="false" stroked="true" strokeweight=".6pt" strokecolor="#000000">
                <v:path arrowok="t"/>
              </v:shape>
            </v:group>
            <v:group style="position:absolute;left:14528;top:5283;width:12;height:2" coordorigin="14528,5283" coordsize="12,2">
              <v:shape style="position:absolute;left:14528;top:5283;width:12;height:2" coordorigin="14528,5283" coordsize="12,0" path="m14528,5283l14540,5283e" filled="false" stroked="true" strokeweight=".6pt" strokecolor="#000000">
                <v:path arrowok="t"/>
              </v:shape>
            </v:group>
            <v:group style="position:absolute;left:14548;top:5283;width:12;height:2" coordorigin="14548,5283" coordsize="12,2">
              <v:shape style="position:absolute;left:14548;top:5283;width:12;height:2" coordorigin="14548,5283" coordsize="12,0" path="m14548,5283l14560,5283e" filled="false" stroked="true" strokeweight=".6pt" strokecolor="#000000">
                <v:path arrowok="t"/>
              </v:shape>
            </v:group>
            <v:group style="position:absolute;left:14567;top:5283;width:12;height:2" coordorigin="14567,5283" coordsize="12,2">
              <v:shape style="position:absolute;left:14567;top:5283;width:12;height:2" coordorigin="14567,5283" coordsize="12,0" path="m14567,5283l14579,5283e" filled="false" stroked="true" strokeweight=".6pt" strokecolor="#000000">
                <v:path arrowok="t"/>
              </v:shape>
            </v:group>
            <v:group style="position:absolute;left:14586;top:5283;width:12;height:2" coordorigin="14586,5283" coordsize="12,2">
              <v:shape style="position:absolute;left:14586;top:5283;width:12;height:2" coordorigin="14586,5283" coordsize="12,0" path="m14586,5283l14598,5283e" filled="false" stroked="true" strokeweight=".6pt" strokecolor="#000000">
                <v:path arrowok="t"/>
              </v:shape>
            </v:group>
            <v:group style="position:absolute;left:14605;top:5283;width:12;height:2" coordorigin="14605,5283" coordsize="12,2">
              <v:shape style="position:absolute;left:14605;top:5283;width:12;height:2" coordorigin="14605,5283" coordsize="12,0" path="m14605,5283l14617,5283e" filled="false" stroked="true" strokeweight=".6pt" strokecolor="#000000">
                <v:path arrowok="t"/>
              </v:shape>
            </v:group>
            <v:group style="position:absolute;left:14624;top:5283;width:12;height:2" coordorigin="14624,5283" coordsize="12,2">
              <v:shape style="position:absolute;left:14624;top:5283;width:12;height:2" coordorigin="14624,5283" coordsize="12,0" path="m14624,5283l14636,5283e" filled="false" stroked="true" strokeweight=".6pt" strokecolor="#000000">
                <v:path arrowok="t"/>
              </v:shape>
            </v:group>
            <v:group style="position:absolute;left:14644;top:5283;width:12;height:2" coordorigin="14644,5283" coordsize="12,2">
              <v:shape style="position:absolute;left:14644;top:5283;width:12;height:2" coordorigin="14644,5283" coordsize="12,0" path="m14644,5283l14656,5283e" filled="false" stroked="true" strokeweight=".6pt" strokecolor="#000000">
                <v:path arrowok="t"/>
              </v:shape>
            </v:group>
            <v:group style="position:absolute;left:14663;top:5283;width:12;height:2" coordorigin="14663,5283" coordsize="12,2">
              <v:shape style="position:absolute;left:14663;top:5283;width:12;height:2" coordorigin="14663,5283" coordsize="12,0" path="m14663,5283l14675,5283e" filled="false" stroked="true" strokeweight=".6pt" strokecolor="#000000">
                <v:path arrowok="t"/>
              </v:shape>
            </v:group>
            <v:group style="position:absolute;left:14682;top:5283;width:12;height:2" coordorigin="14682,5283" coordsize="12,2">
              <v:shape style="position:absolute;left:14682;top:5283;width:12;height:2" coordorigin="14682,5283" coordsize="12,0" path="m14682,5283l14694,5283e" filled="false" stroked="true" strokeweight=".6pt" strokecolor="#000000">
                <v:path arrowok="t"/>
              </v:shape>
            </v:group>
            <v:group style="position:absolute;left:14701;top:5283;width:12;height:2" coordorigin="14701,5283" coordsize="12,2">
              <v:shape style="position:absolute;left:14701;top:5283;width:12;height:2" coordorigin="14701,5283" coordsize="12,0" path="m14701,5283l14713,5283e" filled="false" stroked="true" strokeweight=".6pt" strokecolor="#000000">
                <v:path arrowok="t"/>
              </v:shape>
            </v:group>
            <v:group style="position:absolute;left:14720;top:5283;width:12;height:2" coordorigin="14720,5283" coordsize="12,2">
              <v:shape style="position:absolute;left:14720;top:5283;width:12;height:2" coordorigin="14720,5283" coordsize="12,0" path="m14720,5283l14732,5283e" filled="false" stroked="true" strokeweight=".6pt" strokecolor="#000000">
                <v:path arrowok="t"/>
              </v:shape>
            </v:group>
            <v:group style="position:absolute;left:14740;top:5283;width:12;height:2" coordorigin="14740,5283" coordsize="12,2">
              <v:shape style="position:absolute;left:14740;top:5283;width:12;height:2" coordorigin="14740,5283" coordsize="12,0" path="m14740,5283l14752,5283e" filled="false" stroked="true" strokeweight=".6pt" strokecolor="#000000">
                <v:path arrowok="t"/>
              </v:shape>
            </v:group>
            <v:group style="position:absolute;left:14759;top:5283;width:12;height:2" coordorigin="14759,5283" coordsize="12,2">
              <v:shape style="position:absolute;left:14759;top:5283;width:12;height:2" coordorigin="14759,5283" coordsize="12,0" path="m14759,5283l14771,5283e" filled="false" stroked="true" strokeweight=".6pt" strokecolor="#000000">
                <v:path arrowok="t"/>
              </v:shape>
            </v:group>
            <v:group style="position:absolute;left:14778;top:5283;width:12;height:2" coordorigin="14778,5283" coordsize="12,2">
              <v:shape style="position:absolute;left:14778;top:5283;width:12;height:2" coordorigin="14778,5283" coordsize="12,0" path="m14778,5283l14790,5283e" filled="false" stroked="true" strokeweight=".6pt" strokecolor="#000000">
                <v:path arrowok="t"/>
              </v:shape>
            </v:group>
            <v:group style="position:absolute;left:14797;top:5283;width:12;height:2" coordorigin="14797,5283" coordsize="12,2">
              <v:shape style="position:absolute;left:14797;top:5283;width:12;height:2" coordorigin="14797,5283" coordsize="12,0" path="m14797,5283l14809,5283e" filled="false" stroked="true" strokeweight=".6pt" strokecolor="#000000">
                <v:path arrowok="t"/>
              </v:shape>
            </v:group>
            <v:group style="position:absolute;left:14816;top:5283;width:12;height:2" coordorigin="14816,5283" coordsize="12,2">
              <v:shape style="position:absolute;left:14816;top:5283;width:12;height:2" coordorigin="14816,5283" coordsize="12,0" path="m14816,5283l14828,5283e" filled="false" stroked="true" strokeweight=".6pt" strokecolor="#000000">
                <v:path arrowok="t"/>
              </v:shape>
            </v:group>
            <v:group style="position:absolute;left:14836;top:5283;width:12;height:2" coordorigin="14836,5283" coordsize="12,2">
              <v:shape style="position:absolute;left:14836;top:5283;width:12;height:2" coordorigin="14836,5283" coordsize="12,0" path="m14836,5283l14848,5283e" filled="false" stroked="true" strokeweight=".6pt" strokecolor="#000000">
                <v:path arrowok="t"/>
              </v:shape>
            </v:group>
            <v:group style="position:absolute;left:14855;top:5283;width:12;height:2" coordorigin="14855,5283" coordsize="12,2">
              <v:shape style="position:absolute;left:14855;top:5283;width:12;height:2" coordorigin="14855,5283" coordsize="12,0" path="m14855,5283l14867,5283e" filled="false" stroked="true" strokeweight=".6pt" strokecolor="#000000">
                <v:path arrowok="t"/>
              </v:shape>
            </v:group>
            <v:group style="position:absolute;left:14874;top:5283;width:12;height:2" coordorigin="14874,5283" coordsize="12,2">
              <v:shape style="position:absolute;left:14874;top:5283;width:12;height:2" coordorigin="14874,5283" coordsize="12,0" path="m14874,5283l14886,5283e" filled="false" stroked="true" strokeweight=".6pt" strokecolor="#000000">
                <v:path arrowok="t"/>
              </v:shape>
            </v:group>
            <v:group style="position:absolute;left:14893;top:5283;width:12;height:2" coordorigin="14893,5283" coordsize="12,2">
              <v:shape style="position:absolute;left:14893;top:5283;width:12;height:2" coordorigin="14893,5283" coordsize="12,0" path="m14893,5283l14905,5283e" filled="false" stroked="true" strokeweight=".6pt" strokecolor="#000000">
                <v:path arrowok="t"/>
              </v:shape>
            </v:group>
            <v:group style="position:absolute;left:14912;top:5283;width:12;height:2" coordorigin="14912,5283" coordsize="12,2">
              <v:shape style="position:absolute;left:14912;top:5283;width:12;height:2" coordorigin="14912,5283" coordsize="12,0" path="m14912,5283l14924,5283e" filled="false" stroked="true" strokeweight=".6pt" strokecolor="#000000">
                <v:path arrowok="t"/>
              </v:shape>
            </v:group>
            <v:group style="position:absolute;left:14932;top:5283;width:12;height:2" coordorigin="14932,5283" coordsize="12,2">
              <v:shape style="position:absolute;left:14932;top:5283;width:12;height:2" coordorigin="14932,5283" coordsize="12,0" path="m14932,5283l14944,5283e" filled="false" stroked="true" strokeweight=".6pt" strokecolor="#000000">
                <v:path arrowok="t"/>
              </v:shape>
            </v:group>
            <v:group style="position:absolute;left:14951;top:5283;width:12;height:2" coordorigin="14951,5283" coordsize="12,2">
              <v:shape style="position:absolute;left:14951;top:5283;width:12;height:2" coordorigin="14951,5283" coordsize="12,0" path="m14951,5283l14963,5283e" filled="false" stroked="true" strokeweight=".6pt" strokecolor="#000000">
                <v:path arrowok="t"/>
              </v:shape>
            </v:group>
            <v:group style="position:absolute;left:14970;top:5283;width:12;height:2" coordorigin="14970,5283" coordsize="12,2">
              <v:shape style="position:absolute;left:14970;top:5283;width:12;height:2" coordorigin="14970,5283" coordsize="12,0" path="m14970,5283l14982,5283e" filled="false" stroked="true" strokeweight=".6pt" strokecolor="#000000">
                <v:path arrowok="t"/>
              </v:shape>
            </v:group>
            <v:group style="position:absolute;left:14989;top:5283;width:12;height:2" coordorigin="14989,5283" coordsize="12,2">
              <v:shape style="position:absolute;left:14989;top:5283;width:12;height:2" coordorigin="14989,5283" coordsize="12,0" path="m14989,5283l15001,5283e" filled="false" stroked="true" strokeweight=".6pt" strokecolor="#000000">
                <v:path arrowok="t"/>
              </v:shape>
            </v:group>
            <v:group style="position:absolute;left:15008;top:5283;width:12;height:2" coordorigin="15008,5283" coordsize="12,2">
              <v:shape style="position:absolute;left:15008;top:5283;width:12;height:2" coordorigin="15008,5283" coordsize="12,0" path="m15008,5283l15020,5283e" filled="false" stroked="true" strokeweight=".6pt" strokecolor="#000000">
                <v:path arrowok="t"/>
              </v:shape>
            </v:group>
            <v:group style="position:absolute;left:15028;top:5283;width:12;height:2" coordorigin="15028,5283" coordsize="12,2">
              <v:shape style="position:absolute;left:15028;top:5283;width:12;height:2" coordorigin="15028,5283" coordsize="12,0" path="m15028,5283l15040,5283e" filled="false" stroked="true" strokeweight=".6pt" strokecolor="#000000">
                <v:path arrowok="t"/>
              </v:shape>
            </v:group>
            <v:group style="position:absolute;left:15047;top:5283;width:12;height:2" coordorigin="15047,5283" coordsize="12,2">
              <v:shape style="position:absolute;left:15047;top:5283;width:12;height:2" coordorigin="15047,5283" coordsize="12,0" path="m15047,5283l15059,5283e" filled="false" stroked="true" strokeweight=".6pt" strokecolor="#000000">
                <v:path arrowok="t"/>
              </v:shape>
            </v:group>
            <v:group style="position:absolute;left:15066;top:5283;width:12;height:2" coordorigin="15066,5283" coordsize="12,2">
              <v:shape style="position:absolute;left:15066;top:5283;width:12;height:2" coordorigin="15066,5283" coordsize="12,0" path="m15066,5283l15078,5283e" filled="false" stroked="true" strokeweight=".6pt" strokecolor="#000000">
                <v:path arrowok="t"/>
              </v:shape>
            </v:group>
            <v:group style="position:absolute;left:15085;top:5283;width:12;height:2" coordorigin="15085,5283" coordsize="12,2">
              <v:shape style="position:absolute;left:15085;top:5283;width:12;height:2" coordorigin="15085,5283" coordsize="12,0" path="m15085,5283l15097,5283e" filled="false" stroked="true" strokeweight=".6pt" strokecolor="#000000">
                <v:path arrowok="t"/>
              </v:shape>
            </v:group>
            <v:group style="position:absolute;left:15104;top:5283;width:12;height:2" coordorigin="15104,5283" coordsize="12,2">
              <v:shape style="position:absolute;left:15104;top:5283;width:12;height:2" coordorigin="15104,5283" coordsize="12,0" path="m15104,5283l15116,5283e" filled="false" stroked="true" strokeweight=".6pt" strokecolor="#000000">
                <v:path arrowok="t"/>
              </v:shape>
            </v:group>
            <v:group style="position:absolute;left:15124;top:5283;width:12;height:2" coordorigin="15124,5283" coordsize="12,2">
              <v:shape style="position:absolute;left:15124;top:5283;width:12;height:2" coordorigin="15124,5283" coordsize="12,0" path="m15124,5283l15136,5283e" filled="false" stroked="true" strokeweight=".6pt" strokecolor="#000000">
                <v:path arrowok="t"/>
              </v:shape>
            </v:group>
            <v:group style="position:absolute;left:15143;top:5283;width:12;height:2" coordorigin="15143,5283" coordsize="12,2">
              <v:shape style="position:absolute;left:15143;top:5283;width:12;height:2" coordorigin="15143,5283" coordsize="12,0" path="m15143,5283l15155,5283e" filled="false" stroked="true" strokeweight=".6pt" strokecolor="#000000">
                <v:path arrowok="t"/>
              </v:shape>
            </v:group>
            <v:group style="position:absolute;left:15162;top:5283;width:12;height:2" coordorigin="15162,5283" coordsize="12,2">
              <v:shape style="position:absolute;left:15162;top:5283;width:12;height:2" coordorigin="15162,5283" coordsize="12,0" path="m15162,5283l15174,5283e" filled="false" stroked="true" strokeweight=".6pt" strokecolor="#000000">
                <v:path arrowok="t"/>
              </v:shape>
            </v:group>
            <v:group style="position:absolute;left:15181;top:5283;width:12;height:2" coordorigin="15181,5283" coordsize="12,2">
              <v:shape style="position:absolute;left:15181;top:5283;width:12;height:2" coordorigin="15181,5283" coordsize="12,0" path="m15181,5283l15193,5283e" filled="false" stroked="true" strokeweight=".6pt" strokecolor="#000000">
                <v:path arrowok="t"/>
              </v:shape>
            </v:group>
            <v:group style="position:absolute;left:15200;top:5283;width:12;height:2" coordorigin="15200,5283" coordsize="12,2">
              <v:shape style="position:absolute;left:15200;top:5283;width:12;height:2" coordorigin="15200,5283" coordsize="12,0" path="m15200,5283l15212,5283e" filled="false" stroked="true" strokeweight=".6pt" strokecolor="#000000">
                <v:path arrowok="t"/>
              </v:shape>
            </v:group>
            <v:group style="position:absolute;left:15220;top:5283;width:12;height:2" coordorigin="15220,5283" coordsize="12,2">
              <v:shape style="position:absolute;left:15220;top:5283;width:12;height:2" coordorigin="15220,5283" coordsize="12,0" path="m15220,5283l15232,5283e" filled="false" stroked="true" strokeweight=".6pt" strokecolor="#000000">
                <v:path arrowok="t"/>
              </v:shape>
            </v:group>
            <v:group style="position:absolute;left:15239;top:5283;width:12;height:2" coordorigin="15239,5283" coordsize="12,2">
              <v:shape style="position:absolute;left:15239;top:5283;width:12;height:2" coordorigin="15239,5283" coordsize="12,0" path="m15239,5283l15251,5283e" filled="false" stroked="true" strokeweight=".6pt" strokecolor="#000000">
                <v:path arrowok="t"/>
              </v:shape>
            </v:group>
            <v:group style="position:absolute;left:15258;top:5283;width:12;height:2" coordorigin="15258,5283" coordsize="12,2">
              <v:shape style="position:absolute;left:15258;top:5283;width:12;height:2" coordorigin="15258,5283" coordsize="12,0" path="m15258,5283l15270,5283e" filled="false" stroked="true" strokeweight=".6pt" strokecolor="#000000">
                <v:path arrowok="t"/>
              </v:shape>
            </v:group>
            <v:group style="position:absolute;left:15277;top:5283;width:12;height:2" coordorigin="15277,5283" coordsize="12,2">
              <v:shape style="position:absolute;left:15277;top:5283;width:12;height:2" coordorigin="15277,5283" coordsize="12,0" path="m15277,5283l15289,5283e" filled="false" stroked="true" strokeweight=".6pt" strokecolor="#000000">
                <v:path arrowok="t"/>
              </v:shape>
            </v:group>
            <v:group style="position:absolute;left:15296;top:5283;width:12;height:2" coordorigin="15296,5283" coordsize="12,2">
              <v:shape style="position:absolute;left:15296;top:5283;width:12;height:2" coordorigin="15296,5283" coordsize="12,0" path="m15296,5283l15308,5283e" filled="false" stroked="true" strokeweight=".6pt" strokecolor="#000000">
                <v:path arrowok="t"/>
              </v:shape>
            </v:group>
            <v:group style="position:absolute;left:15316;top:5283;width:12;height:2" coordorigin="15316,5283" coordsize="12,2">
              <v:shape style="position:absolute;left:15316;top:5283;width:12;height:2" coordorigin="15316,5283" coordsize="12,0" path="m15316,5283l15328,5283e" filled="false" stroked="true" strokeweight=".6pt" strokecolor="#000000">
                <v:path arrowok="t"/>
              </v:shape>
            </v:group>
            <v:group style="position:absolute;left:15335;top:5283;width:12;height:2" coordorigin="15335,5283" coordsize="12,2">
              <v:shape style="position:absolute;left:15335;top:5283;width:12;height:2" coordorigin="15335,5283" coordsize="12,0" path="m15335,5283l15347,5283e" filled="false" stroked="true" strokeweight=".6pt" strokecolor="#000000">
                <v:path arrowok="t"/>
              </v:shape>
            </v:group>
            <v:group style="position:absolute;left:15354;top:5283;width:12;height:2" coordorigin="15354,5283" coordsize="12,2">
              <v:shape style="position:absolute;left:15354;top:5283;width:12;height:2" coordorigin="15354,5283" coordsize="12,0" path="m15354,5283l15366,5283e" filled="false" stroked="true" strokeweight=".6pt" strokecolor="#000000">
                <v:path arrowok="t"/>
              </v:shape>
            </v:group>
            <v:group style="position:absolute;left:15373;top:5283;width:12;height:2" coordorigin="15373,5283" coordsize="12,2">
              <v:shape style="position:absolute;left:15373;top:5283;width:12;height:2" coordorigin="15373,5283" coordsize="12,0" path="m15373,5283l15385,5283e" filled="false" stroked="true" strokeweight=".6pt" strokecolor="#000000">
                <v:path arrowok="t"/>
              </v:shape>
            </v:group>
            <v:group style="position:absolute;left:15392;top:5283;width:12;height:2" coordorigin="15392,5283" coordsize="12,2">
              <v:shape style="position:absolute;left:15392;top:5283;width:12;height:2" coordorigin="15392,5283" coordsize="12,0" path="m15392,5283l15404,5283e" filled="false" stroked="true" strokeweight=".6pt" strokecolor="#000000">
                <v:path arrowok="t"/>
              </v:shape>
            </v:group>
            <v:group style="position:absolute;left:15412;top:5283;width:12;height:2" coordorigin="15412,5283" coordsize="12,2">
              <v:shape style="position:absolute;left:15412;top:5283;width:12;height:2" coordorigin="15412,5283" coordsize="12,0" path="m15412,5283l15424,5283e" filled="false" stroked="true" strokeweight=".6pt" strokecolor="#000000">
                <v:path arrowok="t"/>
              </v:shape>
            </v:group>
            <v:group style="position:absolute;left:15431;top:5283;width:12;height:2" coordorigin="15431,5283" coordsize="12,2">
              <v:shape style="position:absolute;left:15431;top:5283;width:12;height:2" coordorigin="15431,5283" coordsize="12,0" path="m15431,5283l15443,5283e" filled="false" stroked="true" strokeweight=".6pt" strokecolor="#000000">
                <v:path arrowok="t"/>
              </v:shape>
            </v:group>
            <v:group style="position:absolute;left:15450;top:5283;width:12;height:2" coordorigin="15450,5283" coordsize="12,2">
              <v:shape style="position:absolute;left:15450;top:5283;width:12;height:2" coordorigin="15450,5283" coordsize="12,0" path="m15450,5283l15462,5283e" filled="false" stroked="true" strokeweight=".6pt" strokecolor="#000000">
                <v:path arrowok="t"/>
              </v:shape>
            </v:group>
            <v:group style="position:absolute;left:15469;top:5283;width:12;height:2" coordorigin="15469,5283" coordsize="12,2">
              <v:shape style="position:absolute;left:15469;top:5283;width:12;height:2" coordorigin="15469,5283" coordsize="12,0" path="m15469,5283l15481,5283e" filled="false" stroked="true" strokeweight=".6pt" strokecolor="#000000">
                <v:path arrowok="t"/>
              </v:shape>
            </v:group>
            <v:group style="position:absolute;left:15488;top:5283;width:12;height:2" coordorigin="15488,5283" coordsize="12,2">
              <v:shape style="position:absolute;left:15488;top:5283;width:12;height:2" coordorigin="15488,5283" coordsize="12,0" path="m15488,5283l15500,5283e" filled="false" stroked="true" strokeweight=".6pt" strokecolor="#000000">
                <v:path arrowok="t"/>
              </v:shape>
            </v:group>
            <v:group style="position:absolute;left:15508;top:5283;width:12;height:2" coordorigin="15508,5283" coordsize="12,2">
              <v:shape style="position:absolute;left:15508;top:5283;width:12;height:2" coordorigin="15508,5283" coordsize="12,0" path="m15508,5283l15520,5283e" filled="false" stroked="true" strokeweight=".6pt" strokecolor="#000000">
                <v:path arrowok="t"/>
              </v:shape>
            </v:group>
            <v:group style="position:absolute;left:15527;top:5283;width:12;height:2" coordorigin="15527,5283" coordsize="12,2">
              <v:shape style="position:absolute;left:15527;top:5283;width:12;height:2" coordorigin="15527,5283" coordsize="12,0" path="m15527,5283l15539,5283e" filled="false" stroked="true" strokeweight=".6pt" strokecolor="#000000">
                <v:path arrowok="t"/>
              </v:shape>
            </v:group>
            <v:group style="position:absolute;left:15546;top:5283;width:12;height:2" coordorigin="15546,5283" coordsize="12,2">
              <v:shape style="position:absolute;left:15546;top:5283;width:12;height:2" coordorigin="15546,5283" coordsize="12,0" path="m15546,5283l15558,5283e" filled="false" stroked="true" strokeweight=".6pt" strokecolor="#000000">
                <v:path arrowok="t"/>
              </v:shape>
            </v:group>
            <v:group style="position:absolute;left:15565;top:5283;width:12;height:2" coordorigin="15565,5283" coordsize="12,2">
              <v:shape style="position:absolute;left:15565;top:5283;width:12;height:2" coordorigin="15565,5283" coordsize="12,0" path="m15565,5283l15577,5283e" filled="false" stroked="true" strokeweight=".6pt" strokecolor="#000000">
                <v:path arrowok="t"/>
              </v:shape>
            </v:group>
            <v:group style="position:absolute;left:15584;top:5283;width:12;height:2" coordorigin="15584,5283" coordsize="12,2">
              <v:shape style="position:absolute;left:15584;top:5283;width:12;height:2" coordorigin="15584,5283" coordsize="12,0" path="m15584,5283l15596,5283e" filled="false" stroked="true" strokeweight=".6pt" strokecolor="#000000">
                <v:path arrowok="t"/>
              </v:shape>
            </v:group>
            <v:group style="position:absolute;left:15604;top:5283;width:12;height:2" coordorigin="15604,5283" coordsize="12,2">
              <v:shape style="position:absolute;left:15604;top:5283;width:12;height:2" coordorigin="15604,5283" coordsize="12,0" path="m15604,5283l15616,5283e" filled="false" stroked="true" strokeweight=".6pt" strokecolor="#000000">
                <v:path arrowok="t"/>
              </v:shape>
            </v:group>
            <v:group style="position:absolute;left:15623;top:5283;width:12;height:2" coordorigin="15623,5283" coordsize="12,2">
              <v:shape style="position:absolute;left:15623;top:5283;width:12;height:2" coordorigin="15623,5283" coordsize="12,0" path="m15623,5283l15635,5283e" filled="false" stroked="true" strokeweight=".6pt" strokecolor="#000000">
                <v:path arrowok="t"/>
              </v:shape>
            </v:group>
            <v:group style="position:absolute;left:15642;top:5283;width:12;height:2" coordorigin="15642,5283" coordsize="12,2">
              <v:shape style="position:absolute;left:15642;top:5283;width:12;height:2" coordorigin="15642,5283" coordsize="12,0" path="m15642,5283l15654,5283e" filled="false" stroked="true" strokeweight=".6pt" strokecolor="#000000">
                <v:path arrowok="t"/>
              </v:shape>
            </v:group>
            <v:group style="position:absolute;left:15661;top:5283;width:8;height:2" coordorigin="15661,5283" coordsize="8,2">
              <v:shape style="position:absolute;left:15661;top:5283;width:8;height:2" coordorigin="15661,5283" coordsize="8,0" path="m15661,5283l15668,5283e" filled="false" stroked="true" strokeweight=".6pt" strokecolor="#000000">
                <v:path arrowok="t"/>
              </v:shape>
            </v:group>
            <v:group style="position:absolute;left:2050;top:5283;width:10;height:2" coordorigin="2050,5283" coordsize="10,2">
              <v:shape style="position:absolute;left:2050;top:5283;width:10;height:2" coordorigin="2050,5283" coordsize="10,0" path="m2050,5283l2059,5283e" filled="false" stroked="true" strokeweight=".48pt" strokecolor="#000000">
                <v:path arrowok="t"/>
              </v:shape>
            </v:group>
            <v:group style="position:absolute;left:2069;top:5283;width:10;height:2" coordorigin="2069,5283" coordsize="10,2">
              <v:shape style="position:absolute;left:2069;top:5283;width:10;height:2" coordorigin="2069,5283" coordsize="10,0" path="m2069,5283l2078,5283e" filled="false" stroked="true" strokeweight=".48pt" strokecolor="#000000">
                <v:path arrowok="t"/>
              </v:shape>
            </v:group>
            <v:group style="position:absolute;left:2088;top:5283;width:10;height:2" coordorigin="2088,5283" coordsize="10,2">
              <v:shape style="position:absolute;left:2088;top:5283;width:10;height:2" coordorigin="2088,5283" coordsize="10,0" path="m2088,5283l2098,5283e" filled="false" stroked="true" strokeweight=".48pt" strokecolor="#000000">
                <v:path arrowok="t"/>
              </v:shape>
            </v:group>
            <v:group style="position:absolute;left:2107;top:5283;width:10;height:2" coordorigin="2107,5283" coordsize="10,2">
              <v:shape style="position:absolute;left:2107;top:5283;width:10;height:2" coordorigin="2107,5283" coordsize="10,0" path="m2107,5283l2117,5283e" filled="false" stroked="true" strokeweight=".48pt" strokecolor="#000000">
                <v:path arrowok="t"/>
              </v:shape>
            </v:group>
            <v:group style="position:absolute;left:2126;top:5283;width:10;height:2" coordorigin="2126,5283" coordsize="10,2">
              <v:shape style="position:absolute;left:2126;top:5283;width:10;height:2" coordorigin="2126,5283" coordsize="10,0" path="m2126,5283l2136,5283e" filled="false" stroked="true" strokeweight=".48pt" strokecolor="#000000">
                <v:path arrowok="t"/>
              </v:shape>
            </v:group>
            <v:group style="position:absolute;left:2146;top:5283;width:10;height:2" coordorigin="2146,5283" coordsize="10,2">
              <v:shape style="position:absolute;left:2146;top:5283;width:10;height:2" coordorigin="2146,5283" coordsize="10,0" path="m2146,5283l2155,5283e" filled="false" stroked="true" strokeweight=".48pt" strokecolor="#000000">
                <v:path arrowok="t"/>
              </v:shape>
            </v:group>
            <v:group style="position:absolute;left:2165;top:5283;width:10;height:2" coordorigin="2165,5283" coordsize="10,2">
              <v:shape style="position:absolute;left:2165;top:5283;width:10;height:2" coordorigin="2165,5283" coordsize="10,0" path="m2165,5283l2174,5283e" filled="false" stroked="true" strokeweight=".48pt" strokecolor="#000000">
                <v:path arrowok="t"/>
              </v:shape>
            </v:group>
            <v:group style="position:absolute;left:2184;top:5283;width:10;height:2" coordorigin="2184,5283" coordsize="10,2">
              <v:shape style="position:absolute;left:2184;top:5283;width:10;height:2" coordorigin="2184,5283" coordsize="10,0" path="m2184,5283l2194,5283e" filled="false" stroked="true" strokeweight=".48pt" strokecolor="#000000">
                <v:path arrowok="t"/>
              </v:shape>
            </v:group>
            <v:group style="position:absolute;left:2203;top:5283;width:10;height:2" coordorigin="2203,5283" coordsize="10,2">
              <v:shape style="position:absolute;left:2203;top:5283;width:10;height:2" coordorigin="2203,5283" coordsize="10,0" path="m2203,5283l2213,5283e" filled="false" stroked="true" strokeweight=".48pt" strokecolor="#000000">
                <v:path arrowok="t"/>
              </v:shape>
            </v:group>
            <v:group style="position:absolute;left:2222;top:5283;width:10;height:2" coordorigin="2222,5283" coordsize="10,2">
              <v:shape style="position:absolute;left:2222;top:5283;width:10;height:2" coordorigin="2222,5283" coordsize="10,0" path="m2222,5283l2232,5283e" filled="false" stroked="true" strokeweight=".48pt" strokecolor="#000000">
                <v:path arrowok="t"/>
              </v:shape>
            </v:group>
            <v:group style="position:absolute;left:2242;top:5283;width:10;height:2" coordorigin="2242,5283" coordsize="10,2">
              <v:shape style="position:absolute;left:2242;top:5283;width:10;height:2" coordorigin="2242,5283" coordsize="10,0" path="m2242,5283l2251,5283e" filled="false" stroked="true" strokeweight=".48pt" strokecolor="#000000">
                <v:path arrowok="t"/>
              </v:shape>
            </v:group>
            <v:group style="position:absolute;left:2261;top:5283;width:10;height:2" coordorigin="2261,5283" coordsize="10,2">
              <v:shape style="position:absolute;left:2261;top:5283;width:10;height:2" coordorigin="2261,5283" coordsize="10,0" path="m2261,5283l2270,5283e" filled="false" stroked="true" strokeweight=".48pt" strokecolor="#000000">
                <v:path arrowok="t"/>
              </v:shape>
            </v:group>
            <v:group style="position:absolute;left:2280;top:5283;width:10;height:2" coordorigin="2280,5283" coordsize="10,2">
              <v:shape style="position:absolute;left:2280;top:5283;width:10;height:2" coordorigin="2280,5283" coordsize="10,0" path="m2280,5283l2290,5283e" filled="false" stroked="true" strokeweight=".48pt" strokecolor="#000000">
                <v:path arrowok="t"/>
              </v:shape>
            </v:group>
            <v:group style="position:absolute;left:2299;top:5283;width:10;height:2" coordorigin="2299,5283" coordsize="10,2">
              <v:shape style="position:absolute;left:2299;top:5283;width:10;height:2" coordorigin="2299,5283" coordsize="10,0" path="m2299,5283l2309,5283e" filled="false" stroked="true" strokeweight=".48pt" strokecolor="#000000">
                <v:path arrowok="t"/>
              </v:shape>
            </v:group>
            <v:group style="position:absolute;left:2318;top:5283;width:10;height:2" coordorigin="2318,5283" coordsize="10,2">
              <v:shape style="position:absolute;left:2318;top:5283;width:10;height:2" coordorigin="2318,5283" coordsize="10,0" path="m2318,5283l2328,5283e" filled="false" stroked="true" strokeweight=".48pt" strokecolor="#000000">
                <v:path arrowok="t"/>
              </v:shape>
            </v:group>
            <v:group style="position:absolute;left:2338;top:5283;width:10;height:2" coordorigin="2338,5283" coordsize="10,2">
              <v:shape style="position:absolute;left:2338;top:5283;width:10;height:2" coordorigin="2338,5283" coordsize="10,0" path="m2338,5283l2347,5283e" filled="false" stroked="true" strokeweight=".48pt" strokecolor="#000000">
                <v:path arrowok="t"/>
              </v:shape>
            </v:group>
            <v:group style="position:absolute;left:2357;top:5283;width:10;height:2" coordorigin="2357,5283" coordsize="10,2">
              <v:shape style="position:absolute;left:2357;top:5283;width:10;height:2" coordorigin="2357,5283" coordsize="10,0" path="m2357,5283l2366,5283e" filled="false" stroked="true" strokeweight=".48pt" strokecolor="#000000">
                <v:path arrowok="t"/>
              </v:shape>
            </v:group>
            <v:group style="position:absolute;left:2376;top:5283;width:10;height:2" coordorigin="2376,5283" coordsize="10,2">
              <v:shape style="position:absolute;left:2376;top:5283;width:10;height:2" coordorigin="2376,5283" coordsize="10,0" path="m2376,5283l2386,5283e" filled="false" stroked="true" strokeweight=".48pt" strokecolor="#000000">
                <v:path arrowok="t"/>
              </v:shape>
            </v:group>
            <v:group style="position:absolute;left:2395;top:5283;width:10;height:2" coordorigin="2395,5283" coordsize="10,2">
              <v:shape style="position:absolute;left:2395;top:5283;width:10;height:2" coordorigin="2395,5283" coordsize="10,0" path="m2395,5283l2405,5283e" filled="false" stroked="true" strokeweight=".48pt" strokecolor="#000000">
                <v:path arrowok="t"/>
              </v:shape>
            </v:group>
            <v:group style="position:absolute;left:2414;top:5283;width:10;height:2" coordorigin="2414,5283" coordsize="10,2">
              <v:shape style="position:absolute;left:2414;top:5283;width:10;height:2" coordorigin="2414,5283" coordsize="10,0" path="m2414,5283l2424,5283e" filled="false" stroked="true" strokeweight=".48pt" strokecolor="#000000">
                <v:path arrowok="t"/>
              </v:shape>
            </v:group>
            <v:group style="position:absolute;left:2434;top:5283;width:10;height:2" coordorigin="2434,5283" coordsize="10,2">
              <v:shape style="position:absolute;left:2434;top:5283;width:10;height:2" coordorigin="2434,5283" coordsize="10,0" path="m2434,5283l2443,5283e" filled="false" stroked="true" strokeweight=".48pt" strokecolor="#000000">
                <v:path arrowok="t"/>
              </v:shape>
            </v:group>
            <v:group style="position:absolute;left:2453;top:5283;width:10;height:2" coordorigin="2453,5283" coordsize="10,2">
              <v:shape style="position:absolute;left:2453;top:5283;width:10;height:2" coordorigin="2453,5283" coordsize="10,0" path="m2453,5283l2462,5283e" filled="false" stroked="true" strokeweight=".48pt" strokecolor="#000000">
                <v:path arrowok="t"/>
              </v:shape>
            </v:group>
            <v:group style="position:absolute;left:2472;top:5283;width:10;height:2" coordorigin="2472,5283" coordsize="10,2">
              <v:shape style="position:absolute;left:2472;top:5283;width:10;height:2" coordorigin="2472,5283" coordsize="10,0" path="m2472,5283l2482,5283e" filled="false" stroked="true" strokeweight=".48pt" strokecolor="#000000">
                <v:path arrowok="t"/>
              </v:shape>
            </v:group>
            <v:group style="position:absolute;left:2491;top:5283;width:10;height:2" coordorigin="2491,5283" coordsize="10,2">
              <v:shape style="position:absolute;left:2491;top:5283;width:10;height:2" coordorigin="2491,5283" coordsize="10,0" path="m2491,5283l2501,5283e" filled="false" stroked="true" strokeweight=".48pt" strokecolor="#000000">
                <v:path arrowok="t"/>
              </v:shape>
            </v:group>
            <v:group style="position:absolute;left:2510;top:5283;width:10;height:2" coordorigin="2510,5283" coordsize="10,2">
              <v:shape style="position:absolute;left:2510;top:5283;width:10;height:2" coordorigin="2510,5283" coordsize="10,0" path="m2510,5283l2520,5283e" filled="false" stroked="true" strokeweight=".48pt" strokecolor="#000000">
                <v:path arrowok="t"/>
              </v:shape>
            </v:group>
            <v:group style="position:absolute;left:2530;top:5283;width:10;height:2" coordorigin="2530,5283" coordsize="10,2">
              <v:shape style="position:absolute;left:2530;top:5283;width:10;height:2" coordorigin="2530,5283" coordsize="10,0" path="m2530,5283l2539,5283e" filled="false" stroked="true" strokeweight=".48pt" strokecolor="#000000">
                <v:path arrowok="t"/>
              </v:shape>
            </v:group>
            <v:group style="position:absolute;left:2549;top:5283;width:10;height:2" coordorigin="2549,5283" coordsize="10,2">
              <v:shape style="position:absolute;left:2549;top:5283;width:10;height:2" coordorigin="2549,5283" coordsize="10,0" path="m2549,5283l2558,5283e" filled="false" stroked="true" strokeweight=".48pt" strokecolor="#000000">
                <v:path arrowok="t"/>
              </v:shape>
            </v:group>
            <v:group style="position:absolute;left:2568;top:5283;width:10;height:2" coordorigin="2568,5283" coordsize="10,2">
              <v:shape style="position:absolute;left:2568;top:5283;width:10;height:2" coordorigin="2568,5283" coordsize="10,0" path="m2568,5283l2578,5283e" filled="false" stroked="true" strokeweight=".48pt" strokecolor="#000000">
                <v:path arrowok="t"/>
              </v:shape>
            </v:group>
            <v:group style="position:absolute;left:2587;top:5283;width:10;height:2" coordorigin="2587,5283" coordsize="10,2">
              <v:shape style="position:absolute;left:2587;top:5283;width:10;height:2" coordorigin="2587,5283" coordsize="10,0" path="m2587,5283l2597,5283e" filled="false" stroked="true" strokeweight=".48pt" strokecolor="#000000">
                <v:path arrowok="t"/>
              </v:shape>
            </v:group>
            <v:group style="position:absolute;left:2606;top:5283;width:10;height:2" coordorigin="2606,5283" coordsize="10,2">
              <v:shape style="position:absolute;left:2606;top:5283;width:10;height:2" coordorigin="2606,5283" coordsize="10,0" path="m2606,5283l2616,5283e" filled="false" stroked="true" strokeweight=".48pt" strokecolor="#000000">
                <v:path arrowok="t"/>
              </v:shape>
            </v:group>
            <v:group style="position:absolute;left:2626;top:5283;width:10;height:2" coordorigin="2626,5283" coordsize="10,2">
              <v:shape style="position:absolute;left:2626;top:5283;width:10;height:2" coordorigin="2626,5283" coordsize="10,0" path="m2626,5283l2635,5283e" filled="false" stroked="true" strokeweight=".48pt" strokecolor="#000000">
                <v:path arrowok="t"/>
              </v:shape>
            </v:group>
            <v:group style="position:absolute;left:2645;top:5283;width:10;height:2" coordorigin="2645,5283" coordsize="10,2">
              <v:shape style="position:absolute;left:2645;top:5283;width:10;height:2" coordorigin="2645,5283" coordsize="10,0" path="m2645,5283l2654,5283e" filled="false" stroked="true" strokeweight=".48pt" strokecolor="#000000">
                <v:path arrowok="t"/>
              </v:shape>
            </v:group>
            <v:group style="position:absolute;left:2664;top:5283;width:10;height:2" coordorigin="2664,5283" coordsize="10,2">
              <v:shape style="position:absolute;left:2664;top:5283;width:10;height:2" coordorigin="2664,5283" coordsize="10,0" path="m2664,5283l2674,5283e" filled="false" stroked="true" strokeweight=".48pt" strokecolor="#000000">
                <v:path arrowok="t"/>
              </v:shape>
            </v:group>
            <v:group style="position:absolute;left:2683;top:5283;width:10;height:2" coordorigin="2683,5283" coordsize="10,2">
              <v:shape style="position:absolute;left:2683;top:5283;width:10;height:2" coordorigin="2683,5283" coordsize="10,0" path="m2683,5283l2693,5283e" filled="false" stroked="true" strokeweight=".48pt" strokecolor="#000000">
                <v:path arrowok="t"/>
              </v:shape>
            </v:group>
            <v:group style="position:absolute;left:2702;top:5283;width:10;height:2" coordorigin="2702,5283" coordsize="10,2">
              <v:shape style="position:absolute;left:2702;top:5283;width:10;height:2" coordorigin="2702,5283" coordsize="10,0" path="m2702,5283l2712,5283e" filled="false" stroked="true" strokeweight=".48pt" strokecolor="#000000">
                <v:path arrowok="t"/>
              </v:shape>
            </v:group>
            <v:group style="position:absolute;left:2722;top:5283;width:10;height:2" coordorigin="2722,5283" coordsize="10,2">
              <v:shape style="position:absolute;left:2722;top:5283;width:10;height:2" coordorigin="2722,5283" coordsize="10,0" path="m2722,5283l2731,5283e" filled="false" stroked="true" strokeweight=".48pt" strokecolor="#000000">
                <v:path arrowok="t"/>
              </v:shape>
            </v:group>
            <v:group style="position:absolute;left:2741;top:5283;width:10;height:2" coordorigin="2741,5283" coordsize="10,2">
              <v:shape style="position:absolute;left:2741;top:5283;width:10;height:2" coordorigin="2741,5283" coordsize="10,0" path="m2741,5283l2750,5283e" filled="false" stroked="true" strokeweight=".48pt" strokecolor="#000000">
                <v:path arrowok="t"/>
              </v:shape>
            </v:group>
            <v:group style="position:absolute;left:2760;top:5283;width:10;height:2" coordorigin="2760,5283" coordsize="10,2">
              <v:shape style="position:absolute;left:2760;top:5283;width:10;height:2" coordorigin="2760,5283" coordsize="10,0" path="m2760,5283l2770,5283e" filled="false" stroked="true" strokeweight=".48pt" strokecolor="#000000">
                <v:path arrowok="t"/>
              </v:shape>
            </v:group>
            <v:group style="position:absolute;left:2779;top:5283;width:10;height:2" coordorigin="2779,5283" coordsize="10,2">
              <v:shape style="position:absolute;left:2779;top:5283;width:10;height:2" coordorigin="2779,5283" coordsize="10,0" path="m2779,5283l2789,5283e" filled="false" stroked="true" strokeweight=".48pt" strokecolor="#000000">
                <v:path arrowok="t"/>
              </v:shape>
            </v:group>
            <v:group style="position:absolute;left:2798;top:5283;width:10;height:2" coordorigin="2798,5283" coordsize="10,2">
              <v:shape style="position:absolute;left:2798;top:5283;width:10;height:2" coordorigin="2798,5283" coordsize="10,0" path="m2798,5283l2808,5283e" filled="false" stroked="true" strokeweight=".48pt" strokecolor="#000000">
                <v:path arrowok="t"/>
              </v:shape>
            </v:group>
            <v:group style="position:absolute;left:2818;top:5283;width:10;height:2" coordorigin="2818,5283" coordsize="10,2">
              <v:shape style="position:absolute;left:2818;top:5283;width:10;height:2" coordorigin="2818,5283" coordsize="10,0" path="m2818,5283l2827,5283e" filled="false" stroked="true" strokeweight=".48pt" strokecolor="#000000">
                <v:path arrowok="t"/>
              </v:shape>
            </v:group>
            <v:group style="position:absolute;left:2837;top:5283;width:10;height:2" coordorigin="2837,5283" coordsize="10,2">
              <v:shape style="position:absolute;left:2837;top:5283;width:10;height:2" coordorigin="2837,5283" coordsize="10,0" path="m2837,5283l2846,5283e" filled="false" stroked="true" strokeweight=".48pt" strokecolor="#000000">
                <v:path arrowok="t"/>
              </v:shape>
            </v:group>
            <v:group style="position:absolute;left:2856;top:5283;width:10;height:2" coordorigin="2856,5283" coordsize="10,2">
              <v:shape style="position:absolute;left:2856;top:5283;width:10;height:2" coordorigin="2856,5283" coordsize="10,0" path="m2856,5283l2866,5283e" filled="false" stroked="true" strokeweight=".48pt" strokecolor="#000000">
                <v:path arrowok="t"/>
              </v:shape>
            </v:group>
            <v:group style="position:absolute;left:2875;top:5283;width:10;height:2" coordorigin="2875,5283" coordsize="10,2">
              <v:shape style="position:absolute;left:2875;top:5283;width:10;height:2" coordorigin="2875,5283" coordsize="10,0" path="m2875,5283l2885,5283e" filled="false" stroked="true" strokeweight=".48pt" strokecolor="#000000">
                <v:path arrowok="t"/>
              </v:shape>
            </v:group>
            <v:group style="position:absolute;left:2894;top:5283;width:10;height:2" coordorigin="2894,5283" coordsize="10,2">
              <v:shape style="position:absolute;left:2894;top:5283;width:10;height:2" coordorigin="2894,5283" coordsize="10,0" path="m2894,5283l2904,5283e" filled="false" stroked="true" strokeweight=".48pt" strokecolor="#000000">
                <v:path arrowok="t"/>
              </v:shape>
            </v:group>
            <v:group style="position:absolute;left:2914;top:5283;width:10;height:2" coordorigin="2914,5283" coordsize="10,2">
              <v:shape style="position:absolute;left:2914;top:5283;width:10;height:2" coordorigin="2914,5283" coordsize="10,0" path="m2914,5283l2923,5283e" filled="false" stroked="true" strokeweight=".48pt" strokecolor="#000000">
                <v:path arrowok="t"/>
              </v:shape>
            </v:group>
            <v:group style="position:absolute;left:2933;top:5283;width:10;height:2" coordorigin="2933,5283" coordsize="10,2">
              <v:shape style="position:absolute;left:2933;top:5283;width:10;height:2" coordorigin="2933,5283" coordsize="10,0" path="m2933,5283l2942,5283e" filled="false" stroked="true" strokeweight=".48pt" strokecolor="#000000">
                <v:path arrowok="t"/>
              </v:shape>
            </v:group>
            <v:group style="position:absolute;left:2952;top:5283;width:10;height:2" coordorigin="2952,5283" coordsize="10,2">
              <v:shape style="position:absolute;left:2952;top:5283;width:10;height:2" coordorigin="2952,5283" coordsize="10,0" path="m2952,5283l2962,5283e" filled="false" stroked="true" strokeweight=".48pt" strokecolor="#000000">
                <v:path arrowok="t"/>
              </v:shape>
            </v:group>
            <v:group style="position:absolute;left:2971;top:5283;width:10;height:2" coordorigin="2971,5283" coordsize="10,2">
              <v:shape style="position:absolute;left:2971;top:5283;width:10;height:2" coordorigin="2971,5283" coordsize="10,0" path="m2971,5283l2981,5283e" filled="false" stroked="true" strokeweight=".48pt" strokecolor="#000000">
                <v:path arrowok="t"/>
              </v:shape>
            </v:group>
            <v:group style="position:absolute;left:2990;top:5283;width:10;height:2" coordorigin="2990,5283" coordsize="10,2">
              <v:shape style="position:absolute;left:2990;top:5283;width:10;height:2" coordorigin="2990,5283" coordsize="10,0" path="m2990,5283l3000,5283e" filled="false" stroked="true" strokeweight=".48pt" strokecolor="#000000">
                <v:path arrowok="t"/>
              </v:shape>
            </v:group>
            <v:group style="position:absolute;left:3010;top:5283;width:10;height:2" coordorigin="3010,5283" coordsize="10,2">
              <v:shape style="position:absolute;left:3010;top:5283;width:10;height:2" coordorigin="3010,5283" coordsize="10,0" path="m3010,5283l3019,5283e" filled="false" stroked="true" strokeweight=".48pt" strokecolor="#000000">
                <v:path arrowok="t"/>
              </v:shape>
            </v:group>
            <v:group style="position:absolute;left:3029;top:5283;width:10;height:2" coordorigin="3029,5283" coordsize="10,2">
              <v:shape style="position:absolute;left:3029;top:5283;width:10;height:2" coordorigin="3029,5283" coordsize="10,0" path="m3029,5283l3038,5283e" filled="false" stroked="true" strokeweight=".48pt" strokecolor="#000000">
                <v:path arrowok="t"/>
              </v:shape>
            </v:group>
            <v:group style="position:absolute;left:3048;top:5283;width:10;height:2" coordorigin="3048,5283" coordsize="10,2">
              <v:shape style="position:absolute;left:3048;top:5283;width:10;height:2" coordorigin="3048,5283" coordsize="10,0" path="m3048,5283l3058,5283e" filled="false" stroked="true" strokeweight=".48pt" strokecolor="#000000">
                <v:path arrowok="t"/>
              </v:shape>
            </v:group>
            <v:group style="position:absolute;left:3067;top:5283;width:10;height:2" coordorigin="3067,5283" coordsize="10,2">
              <v:shape style="position:absolute;left:3067;top:5283;width:10;height:2" coordorigin="3067,5283" coordsize="10,0" path="m3067,5283l3077,5283e" filled="false" stroked="true" strokeweight=".48pt" strokecolor="#000000">
                <v:path arrowok="t"/>
              </v:shape>
            </v:group>
            <v:group style="position:absolute;left:3086;top:5283;width:10;height:2" coordorigin="3086,5283" coordsize="10,2">
              <v:shape style="position:absolute;left:3086;top:5283;width:10;height:2" coordorigin="3086,5283" coordsize="10,0" path="m3086,5283l3096,5283e" filled="false" stroked="true" strokeweight=".48pt" strokecolor="#000000">
                <v:path arrowok="t"/>
              </v:shape>
            </v:group>
            <v:group style="position:absolute;left:3106;top:5283;width:10;height:2" coordorigin="3106,5283" coordsize="10,2">
              <v:shape style="position:absolute;left:3106;top:5283;width:10;height:2" coordorigin="3106,5283" coordsize="10,0" path="m3106,5283l3115,5283e" filled="false" stroked="true" strokeweight=".48pt" strokecolor="#000000">
                <v:path arrowok="t"/>
              </v:shape>
            </v:group>
            <v:group style="position:absolute;left:3125;top:5283;width:10;height:2" coordorigin="3125,5283" coordsize="10,2">
              <v:shape style="position:absolute;left:3125;top:5283;width:10;height:2" coordorigin="3125,5283" coordsize="10,0" path="m3125,5283l3134,5283e" filled="false" stroked="true" strokeweight=".48pt" strokecolor="#000000">
                <v:path arrowok="t"/>
              </v:shape>
            </v:group>
            <v:group style="position:absolute;left:3144;top:5283;width:10;height:2" coordorigin="3144,5283" coordsize="10,2">
              <v:shape style="position:absolute;left:3144;top:5283;width:10;height:2" coordorigin="3144,5283" coordsize="10,0" path="m3144,5283l3154,5283e" filled="false" stroked="true" strokeweight=".48pt" strokecolor="#000000">
                <v:path arrowok="t"/>
              </v:shape>
            </v:group>
            <v:group style="position:absolute;left:3163;top:5283;width:10;height:2" coordorigin="3163,5283" coordsize="10,2">
              <v:shape style="position:absolute;left:3163;top:5283;width:10;height:2" coordorigin="3163,5283" coordsize="10,0" path="m3163,5283l3173,5283e" filled="false" stroked="true" strokeweight=".48pt" strokecolor="#000000">
                <v:path arrowok="t"/>
              </v:shape>
            </v:group>
            <v:group style="position:absolute;left:3182;top:5283;width:10;height:2" coordorigin="3182,5283" coordsize="10,2">
              <v:shape style="position:absolute;left:3182;top:5283;width:10;height:2" coordorigin="3182,5283" coordsize="10,0" path="m3182,5283l3192,5283e" filled="false" stroked="true" strokeweight=".48pt" strokecolor="#000000">
                <v:path arrowok="t"/>
              </v:shape>
            </v:group>
            <v:group style="position:absolute;left:3202;top:5283;width:10;height:2" coordorigin="3202,5283" coordsize="10,2">
              <v:shape style="position:absolute;left:3202;top:5283;width:10;height:2" coordorigin="3202,5283" coordsize="10,0" path="m3202,5283l3211,5283e" filled="false" stroked="true" strokeweight=".48pt" strokecolor="#000000">
                <v:path arrowok="t"/>
              </v:shape>
            </v:group>
            <v:group style="position:absolute;left:3221;top:5283;width:10;height:2" coordorigin="3221,5283" coordsize="10,2">
              <v:shape style="position:absolute;left:3221;top:5283;width:10;height:2" coordorigin="3221,5283" coordsize="10,0" path="m3221,5283l3230,5283e" filled="false" stroked="true" strokeweight=".48pt" strokecolor="#000000">
                <v:path arrowok="t"/>
              </v:shape>
            </v:group>
            <v:group style="position:absolute;left:3240;top:5283;width:10;height:2" coordorigin="3240,5283" coordsize="10,2">
              <v:shape style="position:absolute;left:3240;top:5283;width:10;height:2" coordorigin="3240,5283" coordsize="10,0" path="m3240,5283l3250,5283e" filled="false" stroked="true" strokeweight=".48pt" strokecolor="#000000">
                <v:path arrowok="t"/>
              </v:shape>
            </v:group>
            <v:group style="position:absolute;left:3259;top:5283;width:10;height:2" coordorigin="3259,5283" coordsize="10,2">
              <v:shape style="position:absolute;left:3259;top:5283;width:10;height:2" coordorigin="3259,5283" coordsize="10,0" path="m3259,5283l3269,5283e" filled="false" stroked="true" strokeweight=".48pt" strokecolor="#000000">
                <v:path arrowok="t"/>
              </v:shape>
            </v:group>
            <v:group style="position:absolute;left:3278;top:5283;width:10;height:2" coordorigin="3278,5283" coordsize="10,2">
              <v:shape style="position:absolute;left:3278;top:5283;width:10;height:2" coordorigin="3278,5283" coordsize="10,0" path="m3278,5283l3288,5283e" filled="false" stroked="true" strokeweight=".48pt" strokecolor="#000000">
                <v:path arrowok="t"/>
              </v:shape>
            </v:group>
            <v:group style="position:absolute;left:3298;top:5283;width:10;height:2" coordorigin="3298,5283" coordsize="10,2">
              <v:shape style="position:absolute;left:3298;top:5283;width:10;height:2" coordorigin="3298,5283" coordsize="10,0" path="m3298,5283l3307,5283e" filled="false" stroked="true" strokeweight=".48pt" strokecolor="#000000">
                <v:path arrowok="t"/>
              </v:shape>
            </v:group>
            <v:group style="position:absolute;left:3317;top:5283;width:10;height:2" coordorigin="3317,5283" coordsize="10,2">
              <v:shape style="position:absolute;left:3317;top:5283;width:10;height:2" coordorigin="3317,5283" coordsize="10,0" path="m3317,5283l3326,5283e" filled="false" stroked="true" strokeweight=".48pt" strokecolor="#000000">
                <v:path arrowok="t"/>
              </v:shape>
            </v:group>
            <v:group style="position:absolute;left:3336;top:5283;width:10;height:2" coordorigin="3336,5283" coordsize="10,2">
              <v:shape style="position:absolute;left:3336;top:5283;width:10;height:2" coordorigin="3336,5283" coordsize="10,0" path="m3336,5283l3346,5283e" filled="false" stroked="true" strokeweight=".48pt" strokecolor="#000000">
                <v:path arrowok="t"/>
              </v:shape>
            </v:group>
            <v:group style="position:absolute;left:3355;top:5283;width:10;height:2" coordorigin="3355,5283" coordsize="10,2">
              <v:shape style="position:absolute;left:3355;top:5283;width:10;height:2" coordorigin="3355,5283" coordsize="10,0" path="m3355,5283l3365,5283e" filled="false" stroked="true" strokeweight=".48pt" strokecolor="#000000">
                <v:path arrowok="t"/>
              </v:shape>
            </v:group>
            <v:group style="position:absolute;left:3374;top:5283;width:10;height:2" coordorigin="3374,5283" coordsize="10,2">
              <v:shape style="position:absolute;left:3374;top:5283;width:10;height:2" coordorigin="3374,5283" coordsize="10,0" path="m3374,5283l3384,5283e" filled="false" stroked="true" strokeweight=".48pt" strokecolor="#000000">
                <v:path arrowok="t"/>
              </v:shape>
            </v:group>
            <v:group style="position:absolute;left:3394;top:5283;width:10;height:2" coordorigin="3394,5283" coordsize="10,2">
              <v:shape style="position:absolute;left:3394;top:5283;width:10;height:2" coordorigin="3394,5283" coordsize="10,0" path="m3394,5283l3403,5283e" filled="false" stroked="true" strokeweight=".48pt" strokecolor="#000000">
                <v:path arrowok="t"/>
              </v:shape>
            </v:group>
            <v:group style="position:absolute;left:3413;top:5283;width:10;height:2" coordorigin="3413,5283" coordsize="10,2">
              <v:shape style="position:absolute;left:3413;top:5283;width:10;height:2" coordorigin="3413,5283" coordsize="10,0" path="m3413,5283l3422,5283e" filled="false" stroked="true" strokeweight=".48pt" strokecolor="#000000">
                <v:path arrowok="t"/>
              </v:shape>
            </v:group>
            <v:group style="position:absolute;left:3432;top:5283;width:10;height:2" coordorigin="3432,5283" coordsize="10,2">
              <v:shape style="position:absolute;left:3432;top:5283;width:10;height:2" coordorigin="3432,5283" coordsize="10,0" path="m3432,5283l3442,5283e" filled="false" stroked="true" strokeweight=".48pt" strokecolor="#000000">
                <v:path arrowok="t"/>
              </v:shape>
            </v:group>
            <v:group style="position:absolute;left:3451;top:5283;width:10;height:2" coordorigin="3451,5283" coordsize="10,2">
              <v:shape style="position:absolute;left:3451;top:5283;width:10;height:2" coordorigin="3451,5283" coordsize="10,0" path="m3451,5283l3461,5283e" filled="false" stroked="true" strokeweight=".48pt" strokecolor="#000000">
                <v:path arrowok="t"/>
              </v:shape>
            </v:group>
            <v:group style="position:absolute;left:3470;top:5283;width:10;height:2" coordorigin="3470,5283" coordsize="10,2">
              <v:shape style="position:absolute;left:3470;top:5283;width:10;height:2" coordorigin="3470,5283" coordsize="10,0" path="m3470,5283l3480,5283e" filled="false" stroked="true" strokeweight=".48pt" strokecolor="#000000">
                <v:path arrowok="t"/>
              </v:shape>
            </v:group>
            <v:group style="position:absolute;left:3490;top:5283;width:10;height:2" coordorigin="3490,5283" coordsize="10,2">
              <v:shape style="position:absolute;left:3490;top:5283;width:10;height:2" coordorigin="3490,5283" coordsize="10,0" path="m3490,5283l3499,5283e" filled="false" stroked="true" strokeweight=".48pt" strokecolor="#000000">
                <v:path arrowok="t"/>
              </v:shape>
            </v:group>
            <v:group style="position:absolute;left:3509;top:5283;width:10;height:2" coordorigin="3509,5283" coordsize="10,2">
              <v:shape style="position:absolute;left:3509;top:5283;width:10;height:2" coordorigin="3509,5283" coordsize="10,0" path="m3509,5283l3518,5283e" filled="false" stroked="true" strokeweight=".48pt" strokecolor="#000000">
                <v:path arrowok="t"/>
              </v:shape>
            </v:group>
            <v:group style="position:absolute;left:3528;top:5283;width:10;height:2" coordorigin="3528,5283" coordsize="10,2">
              <v:shape style="position:absolute;left:3528;top:5283;width:10;height:2" coordorigin="3528,5283" coordsize="10,0" path="m3528,5283l3538,5283e" filled="false" stroked="true" strokeweight=".48pt" strokecolor="#000000">
                <v:path arrowok="t"/>
              </v:shape>
            </v:group>
            <v:group style="position:absolute;left:3547;top:5283;width:10;height:2" coordorigin="3547,5283" coordsize="10,2">
              <v:shape style="position:absolute;left:3547;top:5283;width:10;height:2" coordorigin="3547,5283" coordsize="10,0" path="m3547,5283l3557,5283e" filled="false" stroked="true" strokeweight=".48pt" strokecolor="#000000">
                <v:path arrowok="t"/>
              </v:shape>
            </v:group>
            <v:group style="position:absolute;left:3566;top:5283;width:10;height:2" coordorigin="3566,5283" coordsize="10,2">
              <v:shape style="position:absolute;left:3566;top:5283;width:10;height:2" coordorigin="3566,5283" coordsize="10,0" path="m3566,5283l3576,5283e" filled="false" stroked="true" strokeweight=".48pt" strokecolor="#000000">
                <v:path arrowok="t"/>
              </v:shape>
            </v:group>
            <v:group style="position:absolute;left:3586;top:5283;width:10;height:2" coordorigin="3586,5283" coordsize="10,2">
              <v:shape style="position:absolute;left:3586;top:5283;width:10;height:2" coordorigin="3586,5283" coordsize="10,0" path="m3586,5283l3595,5283e" filled="false" stroked="true" strokeweight=".48pt" strokecolor="#000000">
                <v:path arrowok="t"/>
              </v:shape>
            </v:group>
            <v:group style="position:absolute;left:3605;top:5283;width:10;height:2" coordorigin="3605,5283" coordsize="10,2">
              <v:shape style="position:absolute;left:3605;top:5283;width:10;height:2" coordorigin="3605,5283" coordsize="10,0" path="m3605,5283l3614,5283e" filled="false" stroked="true" strokeweight=".48pt" strokecolor="#000000">
                <v:path arrowok="t"/>
              </v:shape>
            </v:group>
            <v:group style="position:absolute;left:3624;top:5283;width:10;height:2" coordorigin="3624,5283" coordsize="10,2">
              <v:shape style="position:absolute;left:3624;top:5283;width:10;height:2" coordorigin="3624,5283" coordsize="10,0" path="m3624,5283l3634,5283e" filled="false" stroked="true" strokeweight=".48pt" strokecolor="#000000">
                <v:path arrowok="t"/>
              </v:shape>
            </v:group>
            <v:group style="position:absolute;left:3643;top:5283;width:10;height:2" coordorigin="3643,5283" coordsize="10,2">
              <v:shape style="position:absolute;left:3643;top:5283;width:10;height:2" coordorigin="3643,5283" coordsize="10,0" path="m3643,5283l3653,5283e" filled="false" stroked="true" strokeweight=".48pt" strokecolor="#000000">
                <v:path arrowok="t"/>
              </v:shape>
            </v:group>
            <v:group style="position:absolute;left:3662;top:5283;width:10;height:2" coordorigin="3662,5283" coordsize="10,2">
              <v:shape style="position:absolute;left:3662;top:5283;width:10;height:2" coordorigin="3662,5283" coordsize="10,0" path="m3662,5283l3672,5283e" filled="false" stroked="true" strokeweight=".48pt" strokecolor="#000000">
                <v:path arrowok="t"/>
              </v:shape>
            </v:group>
            <v:group style="position:absolute;left:3682;top:5283;width:10;height:2" coordorigin="3682,5283" coordsize="10,2">
              <v:shape style="position:absolute;left:3682;top:5283;width:10;height:2" coordorigin="3682,5283" coordsize="10,0" path="m3682,5283l3691,5283e" filled="false" stroked="true" strokeweight=".48pt" strokecolor="#000000">
                <v:path arrowok="t"/>
              </v:shape>
            </v:group>
            <v:group style="position:absolute;left:3701;top:5283;width:10;height:2" coordorigin="3701,5283" coordsize="10,2">
              <v:shape style="position:absolute;left:3701;top:5283;width:10;height:2" coordorigin="3701,5283" coordsize="10,0" path="m3701,5283l3710,5283e" filled="false" stroked="true" strokeweight=".48pt" strokecolor="#000000">
                <v:path arrowok="t"/>
              </v:shape>
            </v:group>
            <v:group style="position:absolute;left:3720;top:5283;width:10;height:2" coordorigin="3720,5283" coordsize="10,2">
              <v:shape style="position:absolute;left:3720;top:5283;width:10;height:2" coordorigin="3720,5283" coordsize="10,0" path="m3720,5283l3730,5283e" filled="false" stroked="true" strokeweight=".48pt" strokecolor="#000000">
                <v:path arrowok="t"/>
              </v:shape>
            </v:group>
            <v:group style="position:absolute;left:3739;top:5283;width:10;height:2" coordorigin="3739,5283" coordsize="10,2">
              <v:shape style="position:absolute;left:3739;top:5283;width:10;height:2" coordorigin="3739,5283" coordsize="10,0" path="m3739,5283l3749,5283e" filled="false" stroked="true" strokeweight=".48pt" strokecolor="#000000">
                <v:path arrowok="t"/>
              </v:shape>
            </v:group>
            <v:group style="position:absolute;left:3758;top:5283;width:10;height:2" coordorigin="3758,5283" coordsize="10,2">
              <v:shape style="position:absolute;left:3758;top:5283;width:10;height:2" coordorigin="3758,5283" coordsize="10,0" path="m3758,5283l3768,5283e" filled="false" stroked="true" strokeweight=".48pt" strokecolor="#000000">
                <v:path arrowok="t"/>
              </v:shape>
            </v:group>
            <v:group style="position:absolute;left:3778;top:5283;width:10;height:2" coordorigin="3778,5283" coordsize="10,2">
              <v:shape style="position:absolute;left:3778;top:5283;width:10;height:2" coordorigin="3778,5283" coordsize="10,0" path="m3778,5283l3787,5283e" filled="false" stroked="true" strokeweight=".48pt" strokecolor="#000000">
                <v:path arrowok="t"/>
              </v:shape>
            </v:group>
            <v:group style="position:absolute;left:3797;top:5283;width:10;height:2" coordorigin="3797,5283" coordsize="10,2">
              <v:shape style="position:absolute;left:3797;top:5283;width:10;height:2" coordorigin="3797,5283" coordsize="10,0" path="m3797,5283l3806,5283e" filled="false" stroked="true" strokeweight=".48pt" strokecolor="#000000">
                <v:path arrowok="t"/>
              </v:shape>
            </v:group>
            <v:group style="position:absolute;left:3816;top:5283;width:10;height:2" coordorigin="3816,5283" coordsize="10,2">
              <v:shape style="position:absolute;left:3816;top:5283;width:10;height:2" coordorigin="3816,5283" coordsize="10,0" path="m3816,5283l3826,5283e" filled="false" stroked="true" strokeweight=".48pt" strokecolor="#000000">
                <v:path arrowok="t"/>
              </v:shape>
            </v:group>
            <v:group style="position:absolute;left:3835;top:5283;width:10;height:2" coordorigin="3835,5283" coordsize="10,2">
              <v:shape style="position:absolute;left:3835;top:5283;width:10;height:2" coordorigin="3835,5283" coordsize="10,0" path="m3835,5283l3845,5283e" filled="false" stroked="true" strokeweight=".48pt" strokecolor="#000000">
                <v:path arrowok="t"/>
              </v:shape>
            </v:group>
            <v:group style="position:absolute;left:3854;top:5283;width:10;height:2" coordorigin="3854,5283" coordsize="10,2">
              <v:shape style="position:absolute;left:3854;top:5283;width:10;height:2" coordorigin="3854,5283" coordsize="10,0" path="m3854,5283l3864,5283e" filled="false" stroked="true" strokeweight=".48pt" strokecolor="#000000">
                <v:path arrowok="t"/>
              </v:shape>
            </v:group>
            <v:group style="position:absolute;left:3874;top:5283;width:10;height:2" coordorigin="3874,5283" coordsize="10,2">
              <v:shape style="position:absolute;left:3874;top:5283;width:10;height:2" coordorigin="3874,5283" coordsize="10,0" path="m3874,5283l3883,5283e" filled="false" stroked="true" strokeweight=".48pt" strokecolor="#000000">
                <v:path arrowok="t"/>
              </v:shape>
            </v:group>
            <v:group style="position:absolute;left:3893;top:5283;width:10;height:2" coordorigin="3893,5283" coordsize="10,2">
              <v:shape style="position:absolute;left:3893;top:5283;width:10;height:2" coordorigin="3893,5283" coordsize="10,0" path="m3893,5283l3902,5283e" filled="false" stroked="true" strokeweight=".48pt" strokecolor="#000000">
                <v:path arrowok="t"/>
              </v:shape>
            </v:group>
            <v:group style="position:absolute;left:3912;top:5283;width:10;height:2" coordorigin="3912,5283" coordsize="10,2">
              <v:shape style="position:absolute;left:3912;top:5283;width:10;height:2" coordorigin="3912,5283" coordsize="10,0" path="m3912,5283l3922,5283e" filled="false" stroked="true" strokeweight=".48pt" strokecolor="#000000">
                <v:path arrowok="t"/>
              </v:shape>
            </v:group>
            <v:group style="position:absolute;left:3931;top:5283;width:10;height:2" coordorigin="3931,5283" coordsize="10,2">
              <v:shape style="position:absolute;left:3931;top:5283;width:10;height:2" coordorigin="3931,5283" coordsize="10,0" path="m3931,5283l3941,5283e" filled="false" stroked="true" strokeweight=".48pt" strokecolor="#000000">
                <v:path arrowok="t"/>
              </v:shape>
            </v:group>
            <v:group style="position:absolute;left:3950;top:5283;width:10;height:2" coordorigin="3950,5283" coordsize="10,2">
              <v:shape style="position:absolute;left:3950;top:5283;width:10;height:2" coordorigin="3950,5283" coordsize="10,0" path="m3950,5283l3960,5283e" filled="false" stroked="true" strokeweight=".48pt" strokecolor="#000000">
                <v:path arrowok="t"/>
              </v:shape>
            </v:group>
            <v:group style="position:absolute;left:3970;top:5283;width:10;height:2" coordorigin="3970,5283" coordsize="10,2">
              <v:shape style="position:absolute;left:3970;top:5283;width:10;height:2" coordorigin="3970,5283" coordsize="10,0" path="m3970,5283l3979,5283e" filled="false" stroked="true" strokeweight=".48pt" strokecolor="#000000">
                <v:path arrowok="t"/>
              </v:shape>
            </v:group>
            <v:group style="position:absolute;left:3989;top:5283;width:10;height:2" coordorigin="3989,5283" coordsize="10,2">
              <v:shape style="position:absolute;left:3989;top:5283;width:10;height:2" coordorigin="3989,5283" coordsize="10,0" path="m3989,5283l3998,5283e" filled="false" stroked="true" strokeweight=".48pt" strokecolor="#000000">
                <v:path arrowok="t"/>
              </v:shape>
            </v:group>
            <v:group style="position:absolute;left:4008;top:5283;width:10;height:2" coordorigin="4008,5283" coordsize="10,2">
              <v:shape style="position:absolute;left:4008;top:5283;width:10;height:2" coordorigin="4008,5283" coordsize="10,0" path="m4008,5283l4018,5283e" filled="false" stroked="true" strokeweight=".48pt" strokecolor="#000000">
                <v:path arrowok="t"/>
              </v:shape>
            </v:group>
            <v:group style="position:absolute;left:4027;top:5283;width:10;height:2" coordorigin="4027,5283" coordsize="10,2">
              <v:shape style="position:absolute;left:4027;top:5283;width:10;height:2" coordorigin="4027,5283" coordsize="10,0" path="m4027,5283l4037,5283e" filled="false" stroked="true" strokeweight=".48pt" strokecolor="#000000">
                <v:path arrowok="t"/>
              </v:shape>
            </v:group>
            <v:group style="position:absolute;left:4046;top:5283;width:10;height:2" coordorigin="4046,5283" coordsize="10,2">
              <v:shape style="position:absolute;left:4046;top:5283;width:10;height:2" coordorigin="4046,5283" coordsize="10,0" path="m4046,5283l4056,5283e" filled="false" stroked="true" strokeweight=".48pt" strokecolor="#000000">
                <v:path arrowok="t"/>
              </v:shape>
            </v:group>
            <v:group style="position:absolute;left:4066;top:5283;width:10;height:2" coordorigin="4066,5283" coordsize="10,2">
              <v:shape style="position:absolute;left:4066;top:5283;width:10;height:2" coordorigin="4066,5283" coordsize="10,0" path="m4066,5283l4075,5283e" filled="false" stroked="true" strokeweight=".48pt" strokecolor="#000000">
                <v:path arrowok="t"/>
              </v:shape>
            </v:group>
            <v:group style="position:absolute;left:4085;top:5283;width:10;height:2" coordorigin="4085,5283" coordsize="10,2">
              <v:shape style="position:absolute;left:4085;top:5283;width:10;height:2" coordorigin="4085,5283" coordsize="10,0" path="m4085,5283l4094,5283e" filled="false" stroked="true" strokeweight=".48pt" strokecolor="#000000">
                <v:path arrowok="t"/>
              </v:shape>
            </v:group>
            <v:group style="position:absolute;left:4104;top:5283;width:10;height:2" coordorigin="4104,5283" coordsize="10,2">
              <v:shape style="position:absolute;left:4104;top:5283;width:10;height:2" coordorigin="4104,5283" coordsize="10,0" path="m4104,5283l4114,5283e" filled="false" stroked="true" strokeweight=".48pt" strokecolor="#000000">
                <v:path arrowok="t"/>
              </v:shape>
            </v:group>
            <v:group style="position:absolute;left:4123;top:5283;width:10;height:2" coordorigin="4123,5283" coordsize="10,2">
              <v:shape style="position:absolute;left:4123;top:5283;width:10;height:2" coordorigin="4123,5283" coordsize="10,0" path="m4123,5283l4133,5283e" filled="false" stroked="true" strokeweight=".48pt" strokecolor="#000000">
                <v:path arrowok="t"/>
              </v:shape>
            </v:group>
            <v:group style="position:absolute;left:4142;top:5283;width:10;height:2" coordorigin="4142,5283" coordsize="10,2">
              <v:shape style="position:absolute;left:4142;top:5283;width:10;height:2" coordorigin="4142,5283" coordsize="10,0" path="m4142,5283l4152,5283e" filled="false" stroked="true" strokeweight=".48pt" strokecolor="#000000">
                <v:path arrowok="t"/>
              </v:shape>
            </v:group>
            <v:group style="position:absolute;left:4162;top:5283;width:10;height:2" coordorigin="4162,5283" coordsize="10,2">
              <v:shape style="position:absolute;left:4162;top:5283;width:10;height:2" coordorigin="4162,5283" coordsize="10,0" path="m4162,5283l4171,5283e" filled="false" stroked="true" strokeweight=".48pt" strokecolor="#000000">
                <v:path arrowok="t"/>
              </v:shape>
            </v:group>
            <v:group style="position:absolute;left:4181;top:5283;width:10;height:2" coordorigin="4181,5283" coordsize="10,2">
              <v:shape style="position:absolute;left:4181;top:5283;width:10;height:2" coordorigin="4181,5283" coordsize="10,0" path="m4181,5283l4190,5283e" filled="false" stroked="true" strokeweight=".48pt" strokecolor="#000000">
                <v:path arrowok="t"/>
              </v:shape>
            </v:group>
            <v:group style="position:absolute;left:4200;top:5283;width:10;height:2" coordorigin="4200,5283" coordsize="10,2">
              <v:shape style="position:absolute;left:4200;top:5283;width:10;height:2" coordorigin="4200,5283" coordsize="10,0" path="m4200,5283l4210,5283e" filled="false" stroked="true" strokeweight=".48pt" strokecolor="#000000">
                <v:path arrowok="t"/>
              </v:shape>
            </v:group>
            <v:group style="position:absolute;left:4219;top:5283;width:10;height:2" coordorigin="4219,5283" coordsize="10,2">
              <v:shape style="position:absolute;left:4219;top:5283;width:10;height:2" coordorigin="4219,5283" coordsize="10,0" path="m4219,5283l4229,5283e" filled="false" stroked="true" strokeweight=".48pt" strokecolor="#000000">
                <v:path arrowok="t"/>
              </v:shape>
            </v:group>
            <v:group style="position:absolute;left:4238;top:5283;width:10;height:2" coordorigin="4238,5283" coordsize="10,2">
              <v:shape style="position:absolute;left:4238;top:5283;width:10;height:2" coordorigin="4238,5283" coordsize="10,0" path="m4238,5283l4248,5283e" filled="false" stroked="true" strokeweight=".48pt" strokecolor="#000000">
                <v:path arrowok="t"/>
              </v:shape>
            </v:group>
            <v:group style="position:absolute;left:4258;top:5283;width:10;height:2" coordorigin="4258,5283" coordsize="10,2">
              <v:shape style="position:absolute;left:4258;top:5283;width:10;height:2" coordorigin="4258,5283" coordsize="10,0" path="m4258,5283l4267,5283e" filled="false" stroked="true" strokeweight=".48pt" strokecolor="#000000">
                <v:path arrowok="t"/>
              </v:shape>
            </v:group>
            <v:group style="position:absolute;left:4277;top:5283;width:10;height:2" coordorigin="4277,5283" coordsize="10,2">
              <v:shape style="position:absolute;left:4277;top:5283;width:10;height:2" coordorigin="4277,5283" coordsize="10,0" path="m4277,5283l4286,5283e" filled="false" stroked="true" strokeweight=".48pt" strokecolor="#000000">
                <v:path arrowok="t"/>
              </v:shape>
            </v:group>
            <v:group style="position:absolute;left:4296;top:5283;width:10;height:2" coordorigin="4296,5283" coordsize="10,2">
              <v:shape style="position:absolute;left:4296;top:5283;width:10;height:2" coordorigin="4296,5283" coordsize="10,0" path="m4296,5283l4306,5283e" filled="false" stroked="true" strokeweight=".48pt" strokecolor="#000000">
                <v:path arrowok="t"/>
              </v:shape>
            </v:group>
            <v:group style="position:absolute;left:4315;top:5283;width:10;height:2" coordorigin="4315,5283" coordsize="10,2">
              <v:shape style="position:absolute;left:4315;top:5283;width:10;height:2" coordorigin="4315,5283" coordsize="10,0" path="m4315,5283l4325,5283e" filled="false" stroked="true" strokeweight=".48pt" strokecolor="#000000">
                <v:path arrowok="t"/>
              </v:shape>
            </v:group>
            <v:group style="position:absolute;left:4334;top:5283;width:10;height:2" coordorigin="4334,5283" coordsize="10,2">
              <v:shape style="position:absolute;left:4334;top:5283;width:10;height:2" coordorigin="4334,5283" coordsize="10,0" path="m4334,5283l4344,5283e" filled="false" stroked="true" strokeweight=".48pt" strokecolor="#000000">
                <v:path arrowok="t"/>
              </v:shape>
            </v:group>
            <v:group style="position:absolute;left:4354;top:5283;width:10;height:2" coordorigin="4354,5283" coordsize="10,2">
              <v:shape style="position:absolute;left:4354;top:5283;width:10;height:2" coordorigin="4354,5283" coordsize="10,0" path="m4354,5283l4363,5283e" filled="false" stroked="true" strokeweight=".48pt" strokecolor="#000000">
                <v:path arrowok="t"/>
              </v:shape>
            </v:group>
            <v:group style="position:absolute;left:4373;top:5283;width:10;height:2" coordorigin="4373,5283" coordsize="10,2">
              <v:shape style="position:absolute;left:4373;top:5283;width:10;height:2" coordorigin="4373,5283" coordsize="10,0" path="m4373,5283l4382,5283e" filled="false" stroked="true" strokeweight=".48pt" strokecolor="#000000">
                <v:path arrowok="t"/>
              </v:shape>
            </v:group>
            <v:group style="position:absolute;left:4392;top:5283;width:10;height:2" coordorigin="4392,5283" coordsize="10,2">
              <v:shape style="position:absolute;left:4392;top:5283;width:10;height:2" coordorigin="4392,5283" coordsize="10,0" path="m4392,5283l4402,5283e" filled="false" stroked="true" strokeweight=".48pt" strokecolor="#000000">
                <v:path arrowok="t"/>
              </v:shape>
            </v:group>
            <v:group style="position:absolute;left:4411;top:5283;width:10;height:2" coordorigin="4411,5283" coordsize="10,2">
              <v:shape style="position:absolute;left:4411;top:5283;width:10;height:2" coordorigin="4411,5283" coordsize="10,0" path="m4411,5283l4421,5283e" filled="false" stroked="true" strokeweight=".48pt" strokecolor="#000000">
                <v:path arrowok="t"/>
              </v:shape>
            </v:group>
            <v:group style="position:absolute;left:4430;top:5283;width:10;height:2" coordorigin="4430,5283" coordsize="10,2">
              <v:shape style="position:absolute;left:4430;top:5283;width:10;height:2" coordorigin="4430,5283" coordsize="10,0" path="m4430,5283l4440,5283e" filled="false" stroked="true" strokeweight=".48pt" strokecolor="#000000">
                <v:path arrowok="t"/>
              </v:shape>
            </v:group>
            <v:group style="position:absolute;left:4450;top:5283;width:10;height:2" coordorigin="4450,5283" coordsize="10,2">
              <v:shape style="position:absolute;left:4450;top:5283;width:10;height:2" coordorigin="4450,5283" coordsize="10,0" path="m4450,5283l4459,5283e" filled="false" stroked="true" strokeweight=".48pt" strokecolor="#000000">
                <v:path arrowok="t"/>
              </v:shape>
            </v:group>
            <v:group style="position:absolute;left:4469;top:5283;width:10;height:2" coordorigin="4469,5283" coordsize="10,2">
              <v:shape style="position:absolute;left:4469;top:5283;width:10;height:2" coordorigin="4469,5283" coordsize="10,0" path="m4469,5283l4478,5283e" filled="false" stroked="true" strokeweight=".48pt" strokecolor="#000000">
                <v:path arrowok="t"/>
              </v:shape>
            </v:group>
            <v:group style="position:absolute;left:4488;top:5283;width:10;height:2" coordorigin="4488,5283" coordsize="10,2">
              <v:shape style="position:absolute;left:4488;top:5283;width:10;height:2" coordorigin="4488,5283" coordsize="10,0" path="m4488,5283l4498,5283e" filled="false" stroked="true" strokeweight=".48pt" strokecolor="#000000">
                <v:path arrowok="t"/>
              </v:shape>
            </v:group>
            <v:group style="position:absolute;left:4507;top:5283;width:10;height:2" coordorigin="4507,5283" coordsize="10,2">
              <v:shape style="position:absolute;left:4507;top:5283;width:10;height:2" coordorigin="4507,5283" coordsize="10,0" path="m4507,5283l4517,5283e" filled="false" stroked="true" strokeweight=".48pt" strokecolor="#000000">
                <v:path arrowok="t"/>
              </v:shape>
            </v:group>
            <v:group style="position:absolute;left:4526;top:5283;width:10;height:2" coordorigin="4526,5283" coordsize="10,2">
              <v:shape style="position:absolute;left:4526;top:5283;width:10;height:2" coordorigin="4526,5283" coordsize="10,0" path="m4526,5283l4536,5283e" filled="false" stroked="true" strokeweight=".48pt" strokecolor="#000000">
                <v:path arrowok="t"/>
              </v:shape>
            </v:group>
            <v:group style="position:absolute;left:4546;top:5283;width:10;height:2" coordorigin="4546,5283" coordsize="10,2">
              <v:shape style="position:absolute;left:4546;top:5283;width:10;height:2" coordorigin="4546,5283" coordsize="10,0" path="m4546,5283l4555,5283e" filled="false" stroked="true" strokeweight=".48pt" strokecolor="#000000">
                <v:path arrowok="t"/>
              </v:shape>
            </v:group>
            <v:group style="position:absolute;left:4565;top:5283;width:10;height:2" coordorigin="4565,5283" coordsize="10,2">
              <v:shape style="position:absolute;left:4565;top:5283;width:10;height:2" coordorigin="4565,5283" coordsize="10,0" path="m4565,5283l4574,5283e" filled="false" stroked="true" strokeweight=".48pt" strokecolor="#000000">
                <v:path arrowok="t"/>
              </v:shape>
            </v:group>
            <v:group style="position:absolute;left:4584;top:5283;width:10;height:2" coordorigin="4584,5283" coordsize="10,2">
              <v:shape style="position:absolute;left:4584;top:5283;width:10;height:2" coordorigin="4584,5283" coordsize="10,0" path="m4584,5283l4594,5283e" filled="false" stroked="true" strokeweight=".48pt" strokecolor="#000000">
                <v:path arrowok="t"/>
              </v:shape>
            </v:group>
            <v:group style="position:absolute;left:4603;top:5283;width:10;height:2" coordorigin="4603,5283" coordsize="10,2">
              <v:shape style="position:absolute;left:4603;top:5283;width:10;height:2" coordorigin="4603,5283" coordsize="10,0" path="m4603,5283l4613,5283e" filled="false" stroked="true" strokeweight=".48pt" strokecolor="#000000">
                <v:path arrowok="t"/>
              </v:shape>
            </v:group>
            <v:group style="position:absolute;left:4622;top:5283;width:10;height:2" coordorigin="4622,5283" coordsize="10,2">
              <v:shape style="position:absolute;left:4622;top:5283;width:10;height:2" coordorigin="4622,5283" coordsize="10,0" path="m4622,5283l4632,5283e" filled="false" stroked="true" strokeweight=".48pt" strokecolor="#000000">
                <v:path arrowok="t"/>
              </v:shape>
            </v:group>
            <v:group style="position:absolute;left:4642;top:5283;width:10;height:2" coordorigin="4642,5283" coordsize="10,2">
              <v:shape style="position:absolute;left:4642;top:5283;width:10;height:2" coordorigin="4642,5283" coordsize="10,0" path="m4642,5283l4651,5283e" filled="false" stroked="true" strokeweight=".48pt" strokecolor="#000000">
                <v:path arrowok="t"/>
              </v:shape>
            </v:group>
            <v:group style="position:absolute;left:4661;top:5283;width:10;height:2" coordorigin="4661,5283" coordsize="10,2">
              <v:shape style="position:absolute;left:4661;top:5283;width:10;height:2" coordorigin="4661,5283" coordsize="10,0" path="m4661,5283l4670,5283e" filled="false" stroked="true" strokeweight=".48pt" strokecolor="#000000">
                <v:path arrowok="t"/>
              </v:shape>
            </v:group>
            <v:group style="position:absolute;left:4680;top:5283;width:10;height:2" coordorigin="4680,5283" coordsize="10,2">
              <v:shape style="position:absolute;left:4680;top:5283;width:10;height:2" coordorigin="4680,5283" coordsize="10,0" path="m4680,5283l4690,5283e" filled="false" stroked="true" strokeweight=".48pt" strokecolor="#000000">
                <v:path arrowok="t"/>
              </v:shape>
            </v:group>
            <v:group style="position:absolute;left:4699;top:5283;width:10;height:2" coordorigin="4699,5283" coordsize="10,2">
              <v:shape style="position:absolute;left:4699;top:5283;width:10;height:2" coordorigin="4699,5283" coordsize="10,0" path="m4699,5283l4709,5283e" filled="false" stroked="true" strokeweight=".48pt" strokecolor="#000000">
                <v:path arrowok="t"/>
              </v:shape>
            </v:group>
            <v:group style="position:absolute;left:4718;top:5283;width:10;height:2" coordorigin="4718,5283" coordsize="10,2">
              <v:shape style="position:absolute;left:4718;top:5283;width:10;height:2" coordorigin="4718,5283" coordsize="10,0" path="m4718,5283l4728,5283e" filled="false" stroked="true" strokeweight=".48pt" strokecolor="#000000">
                <v:path arrowok="t"/>
              </v:shape>
            </v:group>
            <v:group style="position:absolute;left:4738;top:5283;width:10;height:2" coordorigin="4738,5283" coordsize="10,2">
              <v:shape style="position:absolute;left:4738;top:5283;width:10;height:2" coordorigin="4738,5283" coordsize="10,0" path="m4738,5283l4747,5283e" filled="false" stroked="true" strokeweight=".48pt" strokecolor="#000000">
                <v:path arrowok="t"/>
              </v:shape>
            </v:group>
            <v:group style="position:absolute;left:4757;top:5283;width:10;height:2" coordorigin="4757,5283" coordsize="10,2">
              <v:shape style="position:absolute;left:4757;top:5283;width:10;height:2" coordorigin="4757,5283" coordsize="10,0" path="m4757,5283l4766,5283e" filled="false" stroked="true" strokeweight=".48pt" strokecolor="#000000">
                <v:path arrowok="t"/>
              </v:shape>
            </v:group>
            <v:group style="position:absolute;left:4776;top:5283;width:10;height:2" coordorigin="4776,5283" coordsize="10,2">
              <v:shape style="position:absolute;left:4776;top:5283;width:10;height:2" coordorigin="4776,5283" coordsize="10,0" path="m4776,5283l4786,5283e" filled="false" stroked="true" strokeweight=".48pt" strokecolor="#000000">
                <v:path arrowok="t"/>
              </v:shape>
            </v:group>
            <v:group style="position:absolute;left:4795;top:5283;width:10;height:2" coordorigin="4795,5283" coordsize="10,2">
              <v:shape style="position:absolute;left:4795;top:5283;width:10;height:2" coordorigin="4795,5283" coordsize="10,0" path="m4795,5283l4805,5283e" filled="false" stroked="true" strokeweight=".48pt" strokecolor="#000000">
                <v:path arrowok="t"/>
              </v:shape>
            </v:group>
            <v:group style="position:absolute;left:4814;top:5283;width:10;height:2" coordorigin="4814,5283" coordsize="10,2">
              <v:shape style="position:absolute;left:4814;top:5283;width:10;height:2" coordorigin="4814,5283" coordsize="10,0" path="m4814,5283l4824,5283e" filled="false" stroked="true" strokeweight=".48pt" strokecolor="#000000">
                <v:path arrowok="t"/>
              </v:shape>
            </v:group>
            <v:group style="position:absolute;left:4834;top:5283;width:10;height:2" coordorigin="4834,5283" coordsize="10,2">
              <v:shape style="position:absolute;left:4834;top:5283;width:10;height:2" coordorigin="4834,5283" coordsize="10,0" path="m4834,5283l4843,5283e" filled="false" stroked="true" strokeweight=".48pt" strokecolor="#000000">
                <v:path arrowok="t"/>
              </v:shape>
            </v:group>
            <v:group style="position:absolute;left:4853;top:5283;width:10;height:2" coordorigin="4853,5283" coordsize="10,2">
              <v:shape style="position:absolute;left:4853;top:5283;width:10;height:2" coordorigin="4853,5283" coordsize="10,0" path="m4853,5283l4862,5283e" filled="false" stroked="true" strokeweight=".48pt" strokecolor="#000000">
                <v:path arrowok="t"/>
              </v:shape>
            </v:group>
            <v:group style="position:absolute;left:4872;top:5283;width:10;height:2" coordorigin="4872,5283" coordsize="10,2">
              <v:shape style="position:absolute;left:4872;top:5283;width:10;height:2" coordorigin="4872,5283" coordsize="10,0" path="m4872,5283l4882,5283e" filled="false" stroked="true" strokeweight=".48pt" strokecolor="#000000">
                <v:path arrowok="t"/>
              </v:shape>
            </v:group>
            <v:group style="position:absolute;left:4891;top:5283;width:10;height:2" coordorigin="4891,5283" coordsize="10,2">
              <v:shape style="position:absolute;left:4891;top:5283;width:10;height:2" coordorigin="4891,5283" coordsize="10,0" path="m4891,5283l4901,5283e" filled="false" stroked="true" strokeweight=".48pt" strokecolor="#000000">
                <v:path arrowok="t"/>
              </v:shape>
            </v:group>
            <v:group style="position:absolute;left:4910;top:5283;width:10;height:2" coordorigin="4910,5283" coordsize="10,2">
              <v:shape style="position:absolute;left:4910;top:5283;width:10;height:2" coordorigin="4910,5283" coordsize="10,0" path="m4910,5283l4920,5283e" filled="false" stroked="true" strokeweight=".48pt" strokecolor="#000000">
                <v:path arrowok="t"/>
              </v:shape>
            </v:group>
            <v:group style="position:absolute;left:4930;top:5283;width:10;height:2" coordorigin="4930,5283" coordsize="10,2">
              <v:shape style="position:absolute;left:4930;top:5283;width:10;height:2" coordorigin="4930,5283" coordsize="10,0" path="m4930,5283l4939,5283e" filled="false" stroked="true" strokeweight=".48pt" strokecolor="#000000">
                <v:path arrowok="t"/>
              </v:shape>
            </v:group>
            <v:group style="position:absolute;left:4949;top:5283;width:10;height:2" coordorigin="4949,5283" coordsize="10,2">
              <v:shape style="position:absolute;left:4949;top:5283;width:10;height:2" coordorigin="4949,5283" coordsize="10,0" path="m4949,5283l4958,5283e" filled="false" stroked="true" strokeweight=".48pt" strokecolor="#000000">
                <v:path arrowok="t"/>
              </v:shape>
            </v:group>
            <v:group style="position:absolute;left:4968;top:5283;width:10;height:2" coordorigin="4968,5283" coordsize="10,2">
              <v:shape style="position:absolute;left:4968;top:5283;width:10;height:2" coordorigin="4968,5283" coordsize="10,0" path="m4968,5283l4978,5283e" filled="false" stroked="true" strokeweight=".48pt" strokecolor="#000000">
                <v:path arrowok="t"/>
              </v:shape>
            </v:group>
            <v:group style="position:absolute;left:4987;top:5283;width:10;height:2" coordorigin="4987,5283" coordsize="10,2">
              <v:shape style="position:absolute;left:4987;top:5283;width:10;height:2" coordorigin="4987,5283" coordsize="10,0" path="m4987,5283l4997,5283e" filled="false" stroked="true" strokeweight=".48pt" strokecolor="#000000">
                <v:path arrowok="t"/>
              </v:shape>
            </v:group>
            <v:group style="position:absolute;left:5006;top:5283;width:10;height:2" coordorigin="5006,5283" coordsize="10,2">
              <v:shape style="position:absolute;left:5006;top:5283;width:10;height:2" coordorigin="5006,5283" coordsize="10,0" path="m5006,5283l5016,5283e" filled="false" stroked="true" strokeweight=".48pt" strokecolor="#000000">
                <v:path arrowok="t"/>
              </v:shape>
            </v:group>
            <v:group style="position:absolute;left:5026;top:5283;width:10;height:2" coordorigin="5026,5283" coordsize="10,2">
              <v:shape style="position:absolute;left:5026;top:5283;width:10;height:2" coordorigin="5026,5283" coordsize="10,0" path="m5026,5283l5035,5283e" filled="false" stroked="true" strokeweight=".48pt" strokecolor="#000000">
                <v:path arrowok="t"/>
              </v:shape>
            </v:group>
            <v:group style="position:absolute;left:5045;top:5283;width:10;height:2" coordorigin="5045,5283" coordsize="10,2">
              <v:shape style="position:absolute;left:5045;top:5283;width:10;height:2" coordorigin="5045,5283" coordsize="10,0" path="m5045,5283l5054,5283e" filled="false" stroked="true" strokeweight=".48pt" strokecolor="#000000">
                <v:path arrowok="t"/>
              </v:shape>
            </v:group>
            <v:group style="position:absolute;left:5064;top:5283;width:10;height:2" coordorigin="5064,5283" coordsize="10,2">
              <v:shape style="position:absolute;left:5064;top:5283;width:10;height:2" coordorigin="5064,5283" coordsize="10,0" path="m5064,5283l5074,5283e" filled="false" stroked="true" strokeweight=".48pt" strokecolor="#000000">
                <v:path arrowok="t"/>
              </v:shape>
            </v:group>
            <v:group style="position:absolute;left:5083;top:5283;width:10;height:2" coordorigin="5083,5283" coordsize="10,2">
              <v:shape style="position:absolute;left:5083;top:5283;width:10;height:2" coordorigin="5083,5283" coordsize="10,0" path="m5083,5283l5093,5283e" filled="false" stroked="true" strokeweight=".48pt" strokecolor="#000000">
                <v:path arrowok="t"/>
              </v:shape>
            </v:group>
            <v:group style="position:absolute;left:5102;top:5283;width:10;height:2" coordorigin="5102,5283" coordsize="10,2">
              <v:shape style="position:absolute;left:5102;top:5283;width:10;height:2" coordorigin="5102,5283" coordsize="10,0" path="m5102,5283l5112,5283e" filled="false" stroked="true" strokeweight=".48pt" strokecolor="#000000">
                <v:path arrowok="t"/>
              </v:shape>
            </v:group>
            <v:group style="position:absolute;left:5122;top:5283;width:10;height:2" coordorigin="5122,5283" coordsize="10,2">
              <v:shape style="position:absolute;left:5122;top:5283;width:10;height:2" coordorigin="5122,5283" coordsize="10,0" path="m5122,5283l5131,5283e" filled="false" stroked="true" strokeweight=".48pt" strokecolor="#000000">
                <v:path arrowok="t"/>
              </v:shape>
            </v:group>
            <v:group style="position:absolute;left:5141;top:5283;width:10;height:2" coordorigin="5141,5283" coordsize="10,2">
              <v:shape style="position:absolute;left:5141;top:5283;width:10;height:2" coordorigin="5141,5283" coordsize="10,0" path="m5141,5283l5150,5283e" filled="false" stroked="true" strokeweight=".48pt" strokecolor="#000000">
                <v:path arrowok="t"/>
              </v:shape>
            </v:group>
            <v:group style="position:absolute;left:5160;top:5283;width:10;height:2" coordorigin="5160,5283" coordsize="10,2">
              <v:shape style="position:absolute;left:5160;top:5283;width:10;height:2" coordorigin="5160,5283" coordsize="10,0" path="m5160,5283l5170,5283e" filled="false" stroked="true" strokeweight=".48pt" strokecolor="#000000">
                <v:path arrowok="t"/>
              </v:shape>
            </v:group>
            <v:group style="position:absolute;left:5179;top:5283;width:10;height:2" coordorigin="5179,5283" coordsize="10,2">
              <v:shape style="position:absolute;left:5179;top:5283;width:10;height:2" coordorigin="5179,5283" coordsize="10,0" path="m5179,5283l5189,5283e" filled="false" stroked="true" strokeweight=".48pt" strokecolor="#000000">
                <v:path arrowok="t"/>
              </v:shape>
            </v:group>
            <v:group style="position:absolute;left:5198;top:5283;width:10;height:2" coordorigin="5198,5283" coordsize="10,2">
              <v:shape style="position:absolute;left:5198;top:5283;width:10;height:2" coordorigin="5198,5283" coordsize="10,0" path="m5198,5283l5208,5283e" filled="false" stroked="true" strokeweight=".48pt" strokecolor="#000000">
                <v:path arrowok="t"/>
              </v:shape>
            </v:group>
            <v:group style="position:absolute;left:5218;top:5283;width:10;height:2" coordorigin="5218,5283" coordsize="10,2">
              <v:shape style="position:absolute;left:5218;top:5283;width:10;height:2" coordorigin="5218,5283" coordsize="10,0" path="m5218,5283l5227,5283e" filled="false" stroked="true" strokeweight=".48pt" strokecolor="#000000">
                <v:path arrowok="t"/>
              </v:shape>
            </v:group>
            <v:group style="position:absolute;left:5237;top:5283;width:10;height:2" coordorigin="5237,5283" coordsize="10,2">
              <v:shape style="position:absolute;left:5237;top:5283;width:10;height:2" coordorigin="5237,5283" coordsize="10,0" path="m5237,5283l5246,5283e" filled="false" stroked="true" strokeweight=".48pt" strokecolor="#000000">
                <v:path arrowok="t"/>
              </v:shape>
            </v:group>
            <v:group style="position:absolute;left:5256;top:5283;width:10;height:2" coordorigin="5256,5283" coordsize="10,2">
              <v:shape style="position:absolute;left:5256;top:5283;width:10;height:2" coordorigin="5256,5283" coordsize="10,0" path="m5256,5283l5266,5283e" filled="false" stroked="true" strokeweight=".48pt" strokecolor="#000000">
                <v:path arrowok="t"/>
              </v:shape>
            </v:group>
            <v:group style="position:absolute;left:5275;top:5283;width:10;height:2" coordorigin="5275,5283" coordsize="10,2">
              <v:shape style="position:absolute;left:5275;top:5283;width:10;height:2" coordorigin="5275,5283" coordsize="10,0" path="m5275,5283l5285,5283e" filled="false" stroked="true" strokeweight=".48pt" strokecolor="#000000">
                <v:path arrowok="t"/>
              </v:shape>
            </v:group>
            <v:group style="position:absolute;left:5294;top:5283;width:10;height:2" coordorigin="5294,5283" coordsize="10,2">
              <v:shape style="position:absolute;left:5294;top:5283;width:10;height:2" coordorigin="5294,5283" coordsize="10,0" path="m5294,5283l5304,5283e" filled="false" stroked="true" strokeweight=".48pt" strokecolor="#000000">
                <v:path arrowok="t"/>
              </v:shape>
            </v:group>
            <v:group style="position:absolute;left:5314;top:5283;width:10;height:2" coordorigin="5314,5283" coordsize="10,2">
              <v:shape style="position:absolute;left:5314;top:5283;width:10;height:2" coordorigin="5314,5283" coordsize="10,0" path="m5314,5283l5323,5283e" filled="false" stroked="true" strokeweight=".48pt" strokecolor="#000000">
                <v:path arrowok="t"/>
              </v:shape>
            </v:group>
            <v:group style="position:absolute;left:5333;top:5283;width:10;height:2" coordorigin="5333,5283" coordsize="10,2">
              <v:shape style="position:absolute;left:5333;top:5283;width:10;height:2" coordorigin="5333,5283" coordsize="10,0" path="m5333,5283l5342,5283e" filled="false" stroked="true" strokeweight=".48pt" strokecolor="#000000">
                <v:path arrowok="t"/>
              </v:shape>
            </v:group>
            <v:group style="position:absolute;left:5352;top:5283;width:10;height:2" coordorigin="5352,5283" coordsize="10,2">
              <v:shape style="position:absolute;left:5352;top:5283;width:10;height:2" coordorigin="5352,5283" coordsize="10,0" path="m5352,5283l5362,5283e" filled="false" stroked="true" strokeweight=".48pt" strokecolor="#000000">
                <v:path arrowok="t"/>
              </v:shape>
            </v:group>
            <v:group style="position:absolute;left:5371;top:5283;width:10;height:2" coordorigin="5371,5283" coordsize="10,2">
              <v:shape style="position:absolute;left:5371;top:5283;width:10;height:2" coordorigin="5371,5283" coordsize="10,0" path="m5371,5283l5381,5283e" filled="false" stroked="true" strokeweight=".48pt" strokecolor="#000000">
                <v:path arrowok="t"/>
              </v:shape>
            </v:group>
            <v:group style="position:absolute;left:5390;top:5283;width:10;height:2" coordorigin="5390,5283" coordsize="10,2">
              <v:shape style="position:absolute;left:5390;top:5283;width:10;height:2" coordorigin="5390,5283" coordsize="10,0" path="m5390,5283l5400,5283e" filled="false" stroked="true" strokeweight=".48pt" strokecolor="#000000">
                <v:path arrowok="t"/>
              </v:shape>
            </v:group>
            <v:group style="position:absolute;left:5410;top:5283;width:10;height:2" coordorigin="5410,5283" coordsize="10,2">
              <v:shape style="position:absolute;left:5410;top:5283;width:10;height:2" coordorigin="5410,5283" coordsize="10,0" path="m5410,5283l5419,5283e" filled="false" stroked="true" strokeweight=".48pt" strokecolor="#000000">
                <v:path arrowok="t"/>
              </v:shape>
            </v:group>
            <v:group style="position:absolute;left:5429;top:5283;width:10;height:2" coordorigin="5429,5283" coordsize="10,2">
              <v:shape style="position:absolute;left:5429;top:5283;width:10;height:2" coordorigin="5429,5283" coordsize="10,0" path="m5429,5283l5438,5283e" filled="false" stroked="true" strokeweight=".48pt" strokecolor="#000000">
                <v:path arrowok="t"/>
              </v:shape>
            </v:group>
            <v:group style="position:absolute;left:5448;top:5283;width:10;height:2" coordorigin="5448,5283" coordsize="10,2">
              <v:shape style="position:absolute;left:5448;top:5283;width:10;height:2" coordorigin="5448,5283" coordsize="10,0" path="m5448,5283l5458,5283e" filled="false" stroked="true" strokeweight=".48pt" strokecolor="#000000">
                <v:path arrowok="t"/>
              </v:shape>
            </v:group>
            <v:group style="position:absolute;left:5467;top:5283;width:10;height:2" coordorigin="5467,5283" coordsize="10,2">
              <v:shape style="position:absolute;left:5467;top:5283;width:10;height:2" coordorigin="5467,5283" coordsize="10,0" path="m5467,5283l5477,5283e" filled="false" stroked="true" strokeweight=".48pt" strokecolor="#000000">
                <v:path arrowok="t"/>
              </v:shape>
            </v:group>
            <v:group style="position:absolute;left:5486;top:5283;width:10;height:2" coordorigin="5486,5283" coordsize="10,2">
              <v:shape style="position:absolute;left:5486;top:5283;width:10;height:2" coordorigin="5486,5283" coordsize="10,0" path="m5486,5283l5496,5283e" filled="false" stroked="true" strokeweight=".48pt" strokecolor="#000000">
                <v:path arrowok="t"/>
              </v:shape>
            </v:group>
            <v:group style="position:absolute;left:5506;top:5283;width:10;height:2" coordorigin="5506,5283" coordsize="10,2">
              <v:shape style="position:absolute;left:5506;top:5283;width:10;height:2" coordorigin="5506,5283" coordsize="10,0" path="m5506,5283l5515,5283e" filled="false" stroked="true" strokeweight=".48pt" strokecolor="#000000">
                <v:path arrowok="t"/>
              </v:shape>
            </v:group>
            <v:group style="position:absolute;left:5525;top:5283;width:10;height:2" coordorigin="5525,5283" coordsize="10,2">
              <v:shape style="position:absolute;left:5525;top:5283;width:10;height:2" coordorigin="5525,5283" coordsize="10,0" path="m5525,5283l5534,5283e" filled="false" stroked="true" strokeweight=".48pt" strokecolor="#000000">
                <v:path arrowok="t"/>
              </v:shape>
            </v:group>
            <v:group style="position:absolute;left:5544;top:5283;width:10;height:2" coordorigin="5544,5283" coordsize="10,2">
              <v:shape style="position:absolute;left:5544;top:5283;width:10;height:2" coordorigin="5544,5283" coordsize="10,0" path="m5544,5283l5554,5283e" filled="false" stroked="true" strokeweight=".48pt" strokecolor="#000000">
                <v:path arrowok="t"/>
              </v:shape>
            </v:group>
            <v:group style="position:absolute;left:5563;top:5283;width:10;height:2" coordorigin="5563,5283" coordsize="10,2">
              <v:shape style="position:absolute;left:5563;top:5283;width:10;height:2" coordorigin="5563,5283" coordsize="10,0" path="m5563,5283l5573,5283e" filled="false" stroked="true" strokeweight=".48pt" strokecolor="#000000">
                <v:path arrowok="t"/>
              </v:shape>
            </v:group>
            <v:group style="position:absolute;left:5582;top:5283;width:10;height:2" coordorigin="5582,5283" coordsize="10,2">
              <v:shape style="position:absolute;left:5582;top:5283;width:10;height:2" coordorigin="5582,5283" coordsize="10,0" path="m5582,5283l5592,5283e" filled="false" stroked="true" strokeweight=".48pt" strokecolor="#000000">
                <v:path arrowok="t"/>
              </v:shape>
            </v:group>
            <v:group style="position:absolute;left:5602;top:5283;width:10;height:2" coordorigin="5602,5283" coordsize="10,2">
              <v:shape style="position:absolute;left:5602;top:5283;width:10;height:2" coordorigin="5602,5283" coordsize="10,0" path="m5602,5283l5611,5283e" filled="false" stroked="true" strokeweight=".48pt" strokecolor="#000000">
                <v:path arrowok="t"/>
              </v:shape>
            </v:group>
            <v:group style="position:absolute;left:5621;top:5283;width:10;height:2" coordorigin="5621,5283" coordsize="10,2">
              <v:shape style="position:absolute;left:5621;top:5283;width:10;height:2" coordorigin="5621,5283" coordsize="10,0" path="m5621,5283l5630,5283e" filled="false" stroked="true" strokeweight=".48pt" strokecolor="#000000">
                <v:path arrowok="t"/>
              </v:shape>
            </v:group>
            <v:group style="position:absolute;left:5640;top:5283;width:10;height:2" coordorigin="5640,5283" coordsize="10,2">
              <v:shape style="position:absolute;left:5640;top:5283;width:10;height:2" coordorigin="5640,5283" coordsize="10,0" path="m5640,5283l5650,5283e" filled="false" stroked="true" strokeweight=".48pt" strokecolor="#000000">
                <v:path arrowok="t"/>
              </v:shape>
            </v:group>
            <v:group style="position:absolute;left:5659;top:5283;width:10;height:2" coordorigin="5659,5283" coordsize="10,2">
              <v:shape style="position:absolute;left:5659;top:5283;width:10;height:2" coordorigin="5659,5283" coordsize="10,0" path="m5659,5283l5669,5283e" filled="false" stroked="true" strokeweight=".48pt" strokecolor="#000000">
                <v:path arrowok="t"/>
              </v:shape>
            </v:group>
            <v:group style="position:absolute;left:5678;top:5283;width:10;height:2" coordorigin="5678,5283" coordsize="10,2">
              <v:shape style="position:absolute;left:5678;top:5283;width:10;height:2" coordorigin="5678,5283" coordsize="10,0" path="m5678,5283l5688,5283e" filled="false" stroked="true" strokeweight=".48pt" strokecolor="#000000">
                <v:path arrowok="t"/>
              </v:shape>
            </v:group>
            <v:group style="position:absolute;left:5698;top:5283;width:10;height:2" coordorigin="5698,5283" coordsize="10,2">
              <v:shape style="position:absolute;left:5698;top:5283;width:10;height:2" coordorigin="5698,5283" coordsize="10,0" path="m5698,5283l5707,5283e" filled="false" stroked="true" strokeweight=".48pt" strokecolor="#000000">
                <v:path arrowok="t"/>
              </v:shape>
            </v:group>
            <v:group style="position:absolute;left:5717;top:5283;width:10;height:2" coordorigin="5717,5283" coordsize="10,2">
              <v:shape style="position:absolute;left:5717;top:5283;width:10;height:2" coordorigin="5717,5283" coordsize="10,0" path="m5717,5283l5726,5283e" filled="false" stroked="true" strokeweight=".48pt" strokecolor="#000000">
                <v:path arrowok="t"/>
              </v:shape>
            </v:group>
            <v:group style="position:absolute;left:5736;top:5283;width:10;height:2" coordorigin="5736,5283" coordsize="10,2">
              <v:shape style="position:absolute;left:5736;top:5283;width:10;height:2" coordorigin="5736,5283" coordsize="10,0" path="m5736,5283l5746,5283e" filled="false" stroked="true" strokeweight=".48pt" strokecolor="#000000">
                <v:path arrowok="t"/>
              </v:shape>
            </v:group>
            <v:group style="position:absolute;left:5755;top:5283;width:10;height:2" coordorigin="5755,5283" coordsize="10,2">
              <v:shape style="position:absolute;left:5755;top:5283;width:10;height:2" coordorigin="5755,5283" coordsize="10,0" path="m5755,5283l5765,5283e" filled="false" stroked="true" strokeweight=".48pt" strokecolor="#000000">
                <v:path arrowok="t"/>
              </v:shape>
            </v:group>
            <v:group style="position:absolute;left:5774;top:5283;width:10;height:2" coordorigin="5774,5283" coordsize="10,2">
              <v:shape style="position:absolute;left:5774;top:5283;width:10;height:2" coordorigin="5774,5283" coordsize="10,0" path="m5774,5283l5784,5283e" filled="false" stroked="true" strokeweight=".48pt" strokecolor="#000000">
                <v:path arrowok="t"/>
              </v:shape>
            </v:group>
            <v:group style="position:absolute;left:5794;top:5283;width:10;height:2" coordorigin="5794,5283" coordsize="10,2">
              <v:shape style="position:absolute;left:5794;top:5283;width:10;height:2" coordorigin="5794,5283" coordsize="10,0" path="m5794,5283l5803,5283e" filled="false" stroked="true" strokeweight=".48pt" strokecolor="#000000">
                <v:path arrowok="t"/>
              </v:shape>
            </v:group>
            <v:group style="position:absolute;left:5813;top:5283;width:10;height:2" coordorigin="5813,5283" coordsize="10,2">
              <v:shape style="position:absolute;left:5813;top:5283;width:10;height:2" coordorigin="5813,5283" coordsize="10,0" path="m5813,5283l5822,5283e" filled="false" stroked="true" strokeweight=".48pt" strokecolor="#000000">
                <v:path arrowok="t"/>
              </v:shape>
            </v:group>
            <v:group style="position:absolute;left:5832;top:5283;width:10;height:2" coordorigin="5832,5283" coordsize="10,2">
              <v:shape style="position:absolute;left:5832;top:5283;width:10;height:2" coordorigin="5832,5283" coordsize="10,0" path="m5832,5283l5842,5283e" filled="false" stroked="true" strokeweight=".48pt" strokecolor="#000000">
                <v:path arrowok="t"/>
              </v:shape>
            </v:group>
            <v:group style="position:absolute;left:5851;top:5283;width:10;height:2" coordorigin="5851,5283" coordsize="10,2">
              <v:shape style="position:absolute;left:5851;top:5283;width:10;height:2" coordorigin="5851,5283" coordsize="10,0" path="m5851,5283l5861,5283e" filled="false" stroked="true" strokeweight=".48pt" strokecolor="#000000">
                <v:path arrowok="t"/>
              </v:shape>
            </v:group>
            <v:group style="position:absolute;left:5870;top:5283;width:10;height:2" coordorigin="5870,5283" coordsize="10,2">
              <v:shape style="position:absolute;left:5870;top:5283;width:10;height:2" coordorigin="5870,5283" coordsize="10,0" path="m5870,5283l5880,5283e" filled="false" stroked="true" strokeweight=".48pt" strokecolor="#000000">
                <v:path arrowok="t"/>
              </v:shape>
            </v:group>
            <v:group style="position:absolute;left:5890;top:5283;width:10;height:2" coordorigin="5890,5283" coordsize="10,2">
              <v:shape style="position:absolute;left:5890;top:5283;width:10;height:2" coordorigin="5890,5283" coordsize="10,0" path="m5890,5283l5899,5283e" filled="false" stroked="true" strokeweight=".48pt" strokecolor="#000000">
                <v:path arrowok="t"/>
              </v:shape>
            </v:group>
            <v:group style="position:absolute;left:5909;top:5283;width:10;height:2" coordorigin="5909,5283" coordsize="10,2">
              <v:shape style="position:absolute;left:5909;top:5283;width:10;height:2" coordorigin="5909,5283" coordsize="10,0" path="m5909,5283l5918,5283e" filled="false" stroked="true" strokeweight=".48pt" strokecolor="#000000">
                <v:path arrowok="t"/>
              </v:shape>
            </v:group>
            <v:group style="position:absolute;left:5928;top:5283;width:10;height:2" coordorigin="5928,5283" coordsize="10,2">
              <v:shape style="position:absolute;left:5928;top:5283;width:10;height:2" coordorigin="5928,5283" coordsize="10,0" path="m5928,5283l5938,5283e" filled="false" stroked="true" strokeweight=".48pt" strokecolor="#000000">
                <v:path arrowok="t"/>
              </v:shape>
            </v:group>
            <v:group style="position:absolute;left:5947;top:5283;width:10;height:2" coordorigin="5947,5283" coordsize="10,2">
              <v:shape style="position:absolute;left:5947;top:5283;width:10;height:2" coordorigin="5947,5283" coordsize="10,0" path="m5947,5283l5957,5283e" filled="false" stroked="true" strokeweight=".48pt" strokecolor="#000000">
                <v:path arrowok="t"/>
              </v:shape>
            </v:group>
            <v:group style="position:absolute;left:5966;top:5283;width:10;height:2" coordorigin="5966,5283" coordsize="10,2">
              <v:shape style="position:absolute;left:5966;top:5283;width:10;height:2" coordorigin="5966,5283" coordsize="10,0" path="m5966,5283l5976,5283e" filled="false" stroked="true" strokeweight=".48pt" strokecolor="#000000">
                <v:path arrowok="t"/>
              </v:shape>
            </v:group>
            <v:group style="position:absolute;left:5986;top:5283;width:10;height:2" coordorigin="5986,5283" coordsize="10,2">
              <v:shape style="position:absolute;left:5986;top:5283;width:10;height:2" coordorigin="5986,5283" coordsize="10,0" path="m5986,5283l5995,5283e" filled="false" stroked="true" strokeweight=".48pt" strokecolor="#000000">
                <v:path arrowok="t"/>
              </v:shape>
            </v:group>
            <v:group style="position:absolute;left:6005;top:5283;width:10;height:2" coordorigin="6005,5283" coordsize="10,2">
              <v:shape style="position:absolute;left:6005;top:5283;width:10;height:2" coordorigin="6005,5283" coordsize="10,0" path="m6005,5283l6014,5283e" filled="false" stroked="true" strokeweight=".48pt" strokecolor="#000000">
                <v:path arrowok="t"/>
              </v:shape>
            </v:group>
            <v:group style="position:absolute;left:6024;top:5283;width:10;height:2" coordorigin="6024,5283" coordsize="10,2">
              <v:shape style="position:absolute;left:6024;top:5283;width:10;height:2" coordorigin="6024,5283" coordsize="10,0" path="m6024,5283l6034,5283e" filled="false" stroked="true" strokeweight=".48pt" strokecolor="#000000">
                <v:path arrowok="t"/>
              </v:shape>
            </v:group>
            <v:group style="position:absolute;left:6043;top:5283;width:10;height:2" coordorigin="6043,5283" coordsize="10,2">
              <v:shape style="position:absolute;left:6043;top:5283;width:10;height:2" coordorigin="6043,5283" coordsize="10,0" path="m6043,5283l6053,5283e" filled="false" stroked="true" strokeweight=".48pt" strokecolor="#000000">
                <v:path arrowok="t"/>
              </v:shape>
            </v:group>
            <v:group style="position:absolute;left:6062;top:5283;width:10;height:2" coordorigin="6062,5283" coordsize="10,2">
              <v:shape style="position:absolute;left:6062;top:5283;width:10;height:2" coordorigin="6062,5283" coordsize="10,0" path="m6062,5283l6072,5283e" filled="false" stroked="true" strokeweight=".48pt" strokecolor="#000000">
                <v:path arrowok="t"/>
              </v:shape>
            </v:group>
            <v:group style="position:absolute;left:6082;top:5283;width:10;height:2" coordorigin="6082,5283" coordsize="10,2">
              <v:shape style="position:absolute;left:6082;top:5283;width:10;height:2" coordorigin="6082,5283" coordsize="10,0" path="m6082,5283l6091,5283e" filled="false" stroked="true" strokeweight=".48pt" strokecolor="#000000">
                <v:path arrowok="t"/>
              </v:shape>
            </v:group>
            <v:group style="position:absolute;left:6101;top:5283;width:10;height:2" coordorigin="6101,5283" coordsize="10,2">
              <v:shape style="position:absolute;left:6101;top:5283;width:10;height:2" coordorigin="6101,5283" coordsize="10,0" path="m6101,5283l6110,5283e" filled="false" stroked="true" strokeweight=".48pt" strokecolor="#000000">
                <v:path arrowok="t"/>
              </v:shape>
            </v:group>
            <v:group style="position:absolute;left:6120;top:5283;width:10;height:2" coordorigin="6120,5283" coordsize="10,2">
              <v:shape style="position:absolute;left:6120;top:5283;width:10;height:2" coordorigin="6120,5283" coordsize="10,0" path="m6120,5283l6130,5283e" filled="false" stroked="true" strokeweight=".48pt" strokecolor="#000000">
                <v:path arrowok="t"/>
              </v:shape>
            </v:group>
            <v:group style="position:absolute;left:6139;top:5283;width:10;height:2" coordorigin="6139,5283" coordsize="10,2">
              <v:shape style="position:absolute;left:6139;top:5283;width:10;height:2" coordorigin="6139,5283" coordsize="10,0" path="m6139,5283l6149,5283e" filled="false" stroked="true" strokeweight=".48pt" strokecolor="#000000">
                <v:path arrowok="t"/>
              </v:shape>
            </v:group>
            <v:group style="position:absolute;left:6158;top:5283;width:10;height:2" coordorigin="6158,5283" coordsize="10,2">
              <v:shape style="position:absolute;left:6158;top:5283;width:10;height:2" coordorigin="6158,5283" coordsize="10,0" path="m6158,5283l6168,5283e" filled="false" stroked="true" strokeweight=".48pt" strokecolor="#000000">
                <v:path arrowok="t"/>
              </v:shape>
            </v:group>
            <v:group style="position:absolute;left:6178;top:5283;width:10;height:2" coordorigin="6178,5283" coordsize="10,2">
              <v:shape style="position:absolute;left:6178;top:5283;width:10;height:2" coordorigin="6178,5283" coordsize="10,0" path="m6178,5283l6187,5283e" filled="false" stroked="true" strokeweight=".48pt" strokecolor="#000000">
                <v:path arrowok="t"/>
              </v:shape>
            </v:group>
            <v:group style="position:absolute;left:6197;top:5283;width:10;height:2" coordorigin="6197,5283" coordsize="10,2">
              <v:shape style="position:absolute;left:6197;top:5283;width:10;height:2" coordorigin="6197,5283" coordsize="10,0" path="m6197,5283l6206,5283e" filled="false" stroked="true" strokeweight=".48pt" strokecolor="#000000">
                <v:path arrowok="t"/>
              </v:shape>
            </v:group>
            <v:group style="position:absolute;left:6216;top:5283;width:10;height:2" coordorigin="6216,5283" coordsize="10,2">
              <v:shape style="position:absolute;left:6216;top:5283;width:10;height:2" coordorigin="6216,5283" coordsize="10,0" path="m6216,5283l6226,5283e" filled="false" stroked="true" strokeweight=".48pt" strokecolor="#000000">
                <v:path arrowok="t"/>
              </v:shape>
            </v:group>
            <v:group style="position:absolute;left:6235;top:5283;width:10;height:2" coordorigin="6235,5283" coordsize="10,2">
              <v:shape style="position:absolute;left:6235;top:5283;width:10;height:2" coordorigin="6235,5283" coordsize="10,0" path="m6235,5283l6245,5283e" filled="false" stroked="true" strokeweight=".48pt" strokecolor="#000000">
                <v:path arrowok="t"/>
              </v:shape>
            </v:group>
            <v:group style="position:absolute;left:6254;top:5283;width:10;height:2" coordorigin="6254,5283" coordsize="10,2">
              <v:shape style="position:absolute;left:6254;top:5283;width:10;height:2" coordorigin="6254,5283" coordsize="10,0" path="m6254,5283l6264,5283e" filled="false" stroked="true" strokeweight=".48pt" strokecolor="#000000">
                <v:path arrowok="t"/>
              </v:shape>
            </v:group>
            <v:group style="position:absolute;left:6274;top:5283;width:10;height:2" coordorigin="6274,5283" coordsize="10,2">
              <v:shape style="position:absolute;left:6274;top:5283;width:10;height:2" coordorigin="6274,5283" coordsize="10,0" path="m6274,5283l6283,5283e" filled="false" stroked="true" strokeweight=".48pt" strokecolor="#000000">
                <v:path arrowok="t"/>
              </v:shape>
            </v:group>
            <v:group style="position:absolute;left:6293;top:5283;width:10;height:2" coordorigin="6293,5283" coordsize="10,2">
              <v:shape style="position:absolute;left:6293;top:5283;width:10;height:2" coordorigin="6293,5283" coordsize="10,0" path="m6293,5283l6302,5283e" filled="false" stroked="true" strokeweight=".48pt" strokecolor="#000000">
                <v:path arrowok="t"/>
              </v:shape>
            </v:group>
            <v:group style="position:absolute;left:6312;top:5283;width:10;height:2" coordorigin="6312,5283" coordsize="10,2">
              <v:shape style="position:absolute;left:6312;top:5283;width:10;height:2" coordorigin="6312,5283" coordsize="10,0" path="m6312,5283l6322,5283e" filled="false" stroked="true" strokeweight=".48pt" strokecolor="#000000">
                <v:path arrowok="t"/>
              </v:shape>
            </v:group>
            <v:group style="position:absolute;left:6331;top:5283;width:10;height:2" coordorigin="6331,5283" coordsize="10,2">
              <v:shape style="position:absolute;left:6331;top:5283;width:10;height:2" coordorigin="6331,5283" coordsize="10,0" path="m6331,5283l6341,5283e" filled="false" stroked="true" strokeweight=".48pt" strokecolor="#000000">
                <v:path arrowok="t"/>
              </v:shape>
            </v:group>
            <v:group style="position:absolute;left:6350;top:5283;width:10;height:2" coordorigin="6350,5283" coordsize="10,2">
              <v:shape style="position:absolute;left:6350;top:5283;width:10;height:2" coordorigin="6350,5283" coordsize="10,0" path="m6350,5283l6360,5283e" filled="false" stroked="true" strokeweight=".48pt" strokecolor="#000000">
                <v:path arrowok="t"/>
              </v:shape>
            </v:group>
            <v:group style="position:absolute;left:6370;top:5283;width:10;height:2" coordorigin="6370,5283" coordsize="10,2">
              <v:shape style="position:absolute;left:6370;top:5283;width:10;height:2" coordorigin="6370,5283" coordsize="10,0" path="m6370,5283l6379,5283e" filled="false" stroked="true" strokeweight=".48pt" strokecolor="#000000">
                <v:path arrowok="t"/>
              </v:shape>
            </v:group>
            <v:group style="position:absolute;left:6389;top:5283;width:10;height:2" coordorigin="6389,5283" coordsize="10,2">
              <v:shape style="position:absolute;left:6389;top:5283;width:10;height:2" coordorigin="6389,5283" coordsize="10,0" path="m6389,5283l6398,5283e" filled="false" stroked="true" strokeweight=".48pt" strokecolor="#000000">
                <v:path arrowok="t"/>
              </v:shape>
            </v:group>
            <v:group style="position:absolute;left:6408;top:5283;width:10;height:2" coordorigin="6408,5283" coordsize="10,2">
              <v:shape style="position:absolute;left:6408;top:5283;width:10;height:2" coordorigin="6408,5283" coordsize="10,0" path="m6408,5283l6418,5283e" filled="false" stroked="true" strokeweight=".48pt" strokecolor="#000000">
                <v:path arrowok="t"/>
              </v:shape>
            </v:group>
            <v:group style="position:absolute;left:6427;top:5283;width:10;height:2" coordorigin="6427,5283" coordsize="10,2">
              <v:shape style="position:absolute;left:6427;top:5283;width:10;height:2" coordorigin="6427,5283" coordsize="10,0" path="m6427,5283l6437,5283e" filled="false" stroked="true" strokeweight=".48pt" strokecolor="#000000">
                <v:path arrowok="t"/>
              </v:shape>
            </v:group>
            <v:group style="position:absolute;left:6446;top:5283;width:10;height:2" coordorigin="6446,5283" coordsize="10,2">
              <v:shape style="position:absolute;left:6446;top:5283;width:10;height:2" coordorigin="6446,5283" coordsize="10,0" path="m6446,5283l6456,5283e" filled="false" stroked="true" strokeweight=".48pt" strokecolor="#000000">
                <v:path arrowok="t"/>
              </v:shape>
            </v:group>
            <v:group style="position:absolute;left:6466;top:5283;width:10;height:2" coordorigin="6466,5283" coordsize="10,2">
              <v:shape style="position:absolute;left:6466;top:5283;width:10;height:2" coordorigin="6466,5283" coordsize="10,0" path="m6466,5283l6475,5283e" filled="false" stroked="true" strokeweight=".48pt" strokecolor="#000000">
                <v:path arrowok="t"/>
              </v:shape>
            </v:group>
            <v:group style="position:absolute;left:6485;top:5283;width:10;height:2" coordorigin="6485,5283" coordsize="10,2">
              <v:shape style="position:absolute;left:6485;top:5283;width:10;height:2" coordorigin="6485,5283" coordsize="10,0" path="m6485,5283l6494,5283e" filled="false" stroked="true" strokeweight=".48pt" strokecolor="#000000">
                <v:path arrowok="t"/>
              </v:shape>
            </v:group>
            <v:group style="position:absolute;left:6504;top:5283;width:10;height:2" coordorigin="6504,5283" coordsize="10,2">
              <v:shape style="position:absolute;left:6504;top:5283;width:10;height:2" coordorigin="6504,5283" coordsize="10,0" path="m6504,5283l6514,5283e" filled="false" stroked="true" strokeweight=".48pt" strokecolor="#000000">
                <v:path arrowok="t"/>
              </v:shape>
            </v:group>
            <v:group style="position:absolute;left:6523;top:5283;width:10;height:2" coordorigin="6523,5283" coordsize="10,2">
              <v:shape style="position:absolute;left:6523;top:5283;width:10;height:2" coordorigin="6523,5283" coordsize="10,0" path="m6523,5283l6533,5283e" filled="false" stroked="true" strokeweight=".48pt" strokecolor="#000000">
                <v:path arrowok="t"/>
              </v:shape>
            </v:group>
            <v:group style="position:absolute;left:6542;top:5283;width:10;height:2" coordorigin="6542,5283" coordsize="10,2">
              <v:shape style="position:absolute;left:6542;top:5283;width:10;height:2" coordorigin="6542,5283" coordsize="10,0" path="m6542,5283l6552,5283e" filled="false" stroked="true" strokeweight=".48pt" strokecolor="#000000">
                <v:path arrowok="t"/>
              </v:shape>
            </v:group>
            <v:group style="position:absolute;left:6562;top:5283;width:10;height:2" coordorigin="6562,5283" coordsize="10,2">
              <v:shape style="position:absolute;left:6562;top:5283;width:10;height:2" coordorigin="6562,5283" coordsize="10,0" path="m6562,5283l6571,5283e" filled="false" stroked="true" strokeweight=".48pt" strokecolor="#000000">
                <v:path arrowok="t"/>
              </v:shape>
            </v:group>
            <v:group style="position:absolute;left:6581;top:5283;width:10;height:2" coordorigin="6581,5283" coordsize="10,2">
              <v:shape style="position:absolute;left:6581;top:5283;width:10;height:2" coordorigin="6581,5283" coordsize="10,0" path="m6581,5283l6590,5283e" filled="false" stroked="true" strokeweight=".48pt" strokecolor="#000000">
                <v:path arrowok="t"/>
              </v:shape>
            </v:group>
            <v:group style="position:absolute;left:6600;top:5283;width:10;height:2" coordorigin="6600,5283" coordsize="10,2">
              <v:shape style="position:absolute;left:6600;top:5283;width:10;height:2" coordorigin="6600,5283" coordsize="10,0" path="m6600,5283l6610,5283e" filled="false" stroked="true" strokeweight=".48pt" strokecolor="#000000">
                <v:path arrowok="t"/>
              </v:shape>
            </v:group>
            <v:group style="position:absolute;left:6619;top:5283;width:10;height:2" coordorigin="6619,5283" coordsize="10,2">
              <v:shape style="position:absolute;left:6619;top:5283;width:10;height:2" coordorigin="6619,5283" coordsize="10,0" path="m6619,5283l6629,5283e" filled="false" stroked="true" strokeweight=".48pt" strokecolor="#000000">
                <v:path arrowok="t"/>
              </v:shape>
            </v:group>
            <v:group style="position:absolute;left:6638;top:5283;width:10;height:2" coordorigin="6638,5283" coordsize="10,2">
              <v:shape style="position:absolute;left:6638;top:5283;width:10;height:2" coordorigin="6638,5283" coordsize="10,0" path="m6638,5283l6648,5283e" filled="false" stroked="true" strokeweight=".48pt" strokecolor="#000000">
                <v:path arrowok="t"/>
              </v:shape>
            </v:group>
            <v:group style="position:absolute;left:6658;top:5283;width:10;height:2" coordorigin="6658,5283" coordsize="10,2">
              <v:shape style="position:absolute;left:6658;top:5283;width:10;height:2" coordorigin="6658,5283" coordsize="10,0" path="m6658,5283l6667,5283e" filled="false" stroked="true" strokeweight=".48pt" strokecolor="#000000">
                <v:path arrowok="t"/>
              </v:shape>
            </v:group>
            <v:group style="position:absolute;left:6677;top:5283;width:10;height:2" coordorigin="6677,5283" coordsize="10,2">
              <v:shape style="position:absolute;left:6677;top:5283;width:10;height:2" coordorigin="6677,5283" coordsize="10,0" path="m6677,5283l6686,5283e" filled="false" stroked="true" strokeweight=".48pt" strokecolor="#000000">
                <v:path arrowok="t"/>
              </v:shape>
            </v:group>
            <v:group style="position:absolute;left:6696;top:5283;width:10;height:2" coordorigin="6696,5283" coordsize="10,2">
              <v:shape style="position:absolute;left:6696;top:5283;width:10;height:2" coordorigin="6696,5283" coordsize="10,0" path="m6696,5283l6706,5283e" filled="false" stroked="true" strokeweight=".48pt" strokecolor="#000000">
                <v:path arrowok="t"/>
              </v:shape>
            </v:group>
            <v:group style="position:absolute;left:6715;top:5283;width:10;height:2" coordorigin="6715,5283" coordsize="10,2">
              <v:shape style="position:absolute;left:6715;top:5283;width:10;height:2" coordorigin="6715,5283" coordsize="10,0" path="m6715,5283l6725,5283e" filled="false" stroked="true" strokeweight=".48pt" strokecolor="#000000">
                <v:path arrowok="t"/>
              </v:shape>
            </v:group>
            <v:group style="position:absolute;left:6734;top:5283;width:10;height:2" coordorigin="6734,5283" coordsize="10,2">
              <v:shape style="position:absolute;left:6734;top:5283;width:10;height:2" coordorigin="6734,5283" coordsize="10,0" path="m6734,5283l6744,5283e" filled="false" stroked="true" strokeweight=".48pt" strokecolor="#000000">
                <v:path arrowok="t"/>
              </v:shape>
            </v:group>
            <v:group style="position:absolute;left:6754;top:5283;width:10;height:2" coordorigin="6754,5283" coordsize="10,2">
              <v:shape style="position:absolute;left:6754;top:5283;width:10;height:2" coordorigin="6754,5283" coordsize="10,0" path="m6754,5283l6763,5283e" filled="false" stroked="true" strokeweight=".48pt" strokecolor="#000000">
                <v:path arrowok="t"/>
              </v:shape>
            </v:group>
            <v:group style="position:absolute;left:6773;top:5283;width:10;height:2" coordorigin="6773,5283" coordsize="10,2">
              <v:shape style="position:absolute;left:6773;top:5283;width:10;height:2" coordorigin="6773,5283" coordsize="10,0" path="m6773,5283l6782,5283e" filled="false" stroked="true" strokeweight=".48pt" strokecolor="#000000">
                <v:path arrowok="t"/>
              </v:shape>
            </v:group>
            <v:group style="position:absolute;left:6792;top:5283;width:10;height:2" coordorigin="6792,5283" coordsize="10,2">
              <v:shape style="position:absolute;left:6792;top:5283;width:10;height:2" coordorigin="6792,5283" coordsize="10,0" path="m6792,5283l6802,5283e" filled="false" stroked="true" strokeweight=".48pt" strokecolor="#000000">
                <v:path arrowok="t"/>
              </v:shape>
            </v:group>
            <v:group style="position:absolute;left:6811;top:5283;width:10;height:2" coordorigin="6811,5283" coordsize="10,2">
              <v:shape style="position:absolute;left:6811;top:5283;width:10;height:2" coordorigin="6811,5283" coordsize="10,0" path="m6811,5283l6821,5283e" filled="false" stroked="true" strokeweight=".48pt" strokecolor="#000000">
                <v:path arrowok="t"/>
              </v:shape>
            </v:group>
            <v:group style="position:absolute;left:6830;top:5283;width:10;height:2" coordorigin="6830,5283" coordsize="10,2">
              <v:shape style="position:absolute;left:6830;top:5283;width:10;height:2" coordorigin="6830,5283" coordsize="10,0" path="m6830,5283l6840,5283e" filled="false" stroked="true" strokeweight=".48pt" strokecolor="#000000">
                <v:path arrowok="t"/>
              </v:shape>
            </v:group>
            <v:group style="position:absolute;left:6850;top:5283;width:10;height:2" coordorigin="6850,5283" coordsize="10,2">
              <v:shape style="position:absolute;left:6850;top:5283;width:10;height:2" coordorigin="6850,5283" coordsize="10,0" path="m6850,5283l6859,5283e" filled="false" stroked="true" strokeweight=".48pt" strokecolor="#000000">
                <v:path arrowok="t"/>
              </v:shape>
            </v:group>
            <v:group style="position:absolute;left:6869;top:5283;width:10;height:2" coordorigin="6869,5283" coordsize="10,2">
              <v:shape style="position:absolute;left:6869;top:5283;width:10;height:2" coordorigin="6869,5283" coordsize="10,0" path="m6869,5283l6878,5283e" filled="false" stroked="true" strokeweight=".48pt" strokecolor="#000000">
                <v:path arrowok="t"/>
              </v:shape>
            </v:group>
            <v:group style="position:absolute;left:6888;top:5283;width:10;height:2" coordorigin="6888,5283" coordsize="10,2">
              <v:shape style="position:absolute;left:6888;top:5283;width:10;height:2" coordorigin="6888,5283" coordsize="10,0" path="m6888,5283l6898,5283e" filled="false" stroked="true" strokeweight=".48pt" strokecolor="#000000">
                <v:path arrowok="t"/>
              </v:shape>
            </v:group>
            <v:group style="position:absolute;left:6907;top:5283;width:10;height:2" coordorigin="6907,5283" coordsize="10,2">
              <v:shape style="position:absolute;left:6907;top:5283;width:10;height:2" coordorigin="6907,5283" coordsize="10,0" path="m6907,5283l6917,5283e" filled="false" stroked="true" strokeweight=".48pt" strokecolor="#000000">
                <v:path arrowok="t"/>
              </v:shape>
            </v:group>
            <v:group style="position:absolute;left:6926;top:5283;width:10;height:2" coordorigin="6926,5283" coordsize="10,2">
              <v:shape style="position:absolute;left:6926;top:5283;width:10;height:2" coordorigin="6926,5283" coordsize="10,0" path="m6926,5283l6936,5283e" filled="false" stroked="true" strokeweight=".48pt" strokecolor="#000000">
                <v:path arrowok="t"/>
              </v:shape>
            </v:group>
            <v:group style="position:absolute;left:6946;top:5283;width:10;height:2" coordorigin="6946,5283" coordsize="10,2">
              <v:shape style="position:absolute;left:6946;top:5283;width:10;height:2" coordorigin="6946,5283" coordsize="10,0" path="m6946,5283l6955,5283e" filled="false" stroked="true" strokeweight=".48pt" strokecolor="#000000">
                <v:path arrowok="t"/>
              </v:shape>
            </v:group>
            <v:group style="position:absolute;left:6965;top:5283;width:10;height:2" coordorigin="6965,5283" coordsize="10,2">
              <v:shape style="position:absolute;left:6965;top:5283;width:10;height:2" coordorigin="6965,5283" coordsize="10,0" path="m6965,5283l6974,5283e" filled="false" stroked="true" strokeweight=".48pt" strokecolor="#000000">
                <v:path arrowok="t"/>
              </v:shape>
            </v:group>
            <v:group style="position:absolute;left:6984;top:5283;width:10;height:2" coordorigin="6984,5283" coordsize="10,2">
              <v:shape style="position:absolute;left:6984;top:5283;width:10;height:2" coordorigin="6984,5283" coordsize="10,0" path="m6984,5283l6994,5283e" filled="false" stroked="true" strokeweight=".48pt" strokecolor="#000000">
                <v:path arrowok="t"/>
              </v:shape>
            </v:group>
            <v:group style="position:absolute;left:7003;top:5283;width:10;height:2" coordorigin="7003,5283" coordsize="10,2">
              <v:shape style="position:absolute;left:7003;top:5283;width:10;height:2" coordorigin="7003,5283" coordsize="10,0" path="m7003,5283l7013,5283e" filled="false" stroked="true" strokeweight=".48pt" strokecolor="#000000">
                <v:path arrowok="t"/>
              </v:shape>
            </v:group>
            <v:group style="position:absolute;left:7022;top:5283;width:10;height:2" coordorigin="7022,5283" coordsize="10,2">
              <v:shape style="position:absolute;left:7022;top:5283;width:10;height:2" coordorigin="7022,5283" coordsize="10,0" path="m7022,5283l7032,5283e" filled="false" stroked="true" strokeweight=".48pt" strokecolor="#000000">
                <v:path arrowok="t"/>
              </v:shape>
            </v:group>
            <v:group style="position:absolute;left:7042;top:5283;width:10;height:2" coordorigin="7042,5283" coordsize="10,2">
              <v:shape style="position:absolute;left:7042;top:5283;width:10;height:2" coordorigin="7042,5283" coordsize="10,0" path="m7042,5283l7051,5283e" filled="false" stroked="true" strokeweight=".48pt" strokecolor="#000000">
                <v:path arrowok="t"/>
              </v:shape>
            </v:group>
            <v:group style="position:absolute;left:7061;top:5283;width:10;height:2" coordorigin="7061,5283" coordsize="10,2">
              <v:shape style="position:absolute;left:7061;top:5283;width:10;height:2" coordorigin="7061,5283" coordsize="10,0" path="m7061,5283l7070,5283e" filled="false" stroked="true" strokeweight=".48pt" strokecolor="#000000">
                <v:path arrowok="t"/>
              </v:shape>
            </v:group>
            <v:group style="position:absolute;left:7080;top:5283;width:10;height:2" coordorigin="7080,5283" coordsize="10,2">
              <v:shape style="position:absolute;left:7080;top:5283;width:10;height:2" coordorigin="7080,5283" coordsize="10,0" path="m7080,5283l7090,5283e" filled="false" stroked="true" strokeweight=".48pt" strokecolor="#000000">
                <v:path arrowok="t"/>
              </v:shape>
            </v:group>
            <v:group style="position:absolute;left:7099;top:5283;width:10;height:2" coordorigin="7099,5283" coordsize="10,2">
              <v:shape style="position:absolute;left:7099;top:5283;width:10;height:2" coordorigin="7099,5283" coordsize="10,0" path="m7099,5283l7109,5283e" filled="false" stroked="true" strokeweight=".48pt" strokecolor="#000000">
                <v:path arrowok="t"/>
              </v:shape>
            </v:group>
            <v:group style="position:absolute;left:7118;top:5283;width:10;height:2" coordorigin="7118,5283" coordsize="10,2">
              <v:shape style="position:absolute;left:7118;top:5283;width:10;height:2" coordorigin="7118,5283" coordsize="10,0" path="m7118,5283l7128,5283e" filled="false" stroked="true" strokeweight=".48pt" strokecolor="#000000">
                <v:path arrowok="t"/>
              </v:shape>
            </v:group>
            <v:group style="position:absolute;left:7138;top:5283;width:10;height:2" coordorigin="7138,5283" coordsize="10,2">
              <v:shape style="position:absolute;left:7138;top:5283;width:10;height:2" coordorigin="7138,5283" coordsize="10,0" path="m7138,5283l7147,5283e" filled="false" stroked="true" strokeweight=".48pt" strokecolor="#000000">
                <v:path arrowok="t"/>
              </v:shape>
            </v:group>
            <v:group style="position:absolute;left:7157;top:5283;width:10;height:2" coordorigin="7157,5283" coordsize="10,2">
              <v:shape style="position:absolute;left:7157;top:5283;width:10;height:2" coordorigin="7157,5283" coordsize="10,0" path="m7157,5283l7166,5283e" filled="false" stroked="true" strokeweight=".48pt" strokecolor="#000000">
                <v:path arrowok="t"/>
              </v:shape>
            </v:group>
            <v:group style="position:absolute;left:7176;top:5283;width:10;height:2" coordorigin="7176,5283" coordsize="10,2">
              <v:shape style="position:absolute;left:7176;top:5283;width:10;height:2" coordorigin="7176,5283" coordsize="10,0" path="m7176,5283l7186,5283e" filled="false" stroked="true" strokeweight=".48pt" strokecolor="#000000">
                <v:path arrowok="t"/>
              </v:shape>
            </v:group>
            <v:group style="position:absolute;left:7195;top:5283;width:10;height:2" coordorigin="7195,5283" coordsize="10,2">
              <v:shape style="position:absolute;left:7195;top:5283;width:10;height:2" coordorigin="7195,5283" coordsize="10,0" path="m7195,5283l7205,5283e" filled="false" stroked="true" strokeweight=".48pt" strokecolor="#000000">
                <v:path arrowok="t"/>
              </v:shape>
            </v:group>
            <v:group style="position:absolute;left:7214;top:5283;width:10;height:2" coordorigin="7214,5283" coordsize="10,2">
              <v:shape style="position:absolute;left:7214;top:5283;width:10;height:2" coordorigin="7214,5283" coordsize="10,0" path="m7214,5283l7224,5283e" filled="false" stroked="true" strokeweight=".48pt" strokecolor="#000000">
                <v:path arrowok="t"/>
              </v:shape>
            </v:group>
            <v:group style="position:absolute;left:7234;top:5283;width:10;height:2" coordorigin="7234,5283" coordsize="10,2">
              <v:shape style="position:absolute;left:7234;top:5283;width:10;height:2" coordorigin="7234,5283" coordsize="10,0" path="m7234,5283l7243,5283e" filled="false" stroked="true" strokeweight=".48pt" strokecolor="#000000">
                <v:path arrowok="t"/>
              </v:shape>
            </v:group>
            <v:group style="position:absolute;left:7253;top:5283;width:10;height:2" coordorigin="7253,5283" coordsize="10,2">
              <v:shape style="position:absolute;left:7253;top:5283;width:10;height:2" coordorigin="7253,5283" coordsize="10,0" path="m7253,5283l7262,5283e" filled="false" stroked="true" strokeweight=".48pt" strokecolor="#000000">
                <v:path arrowok="t"/>
              </v:shape>
            </v:group>
            <v:group style="position:absolute;left:7272;top:5283;width:10;height:2" coordorigin="7272,5283" coordsize="10,2">
              <v:shape style="position:absolute;left:7272;top:5283;width:10;height:2" coordorigin="7272,5283" coordsize="10,0" path="m7272,5283l7282,5283e" filled="false" stroked="true" strokeweight=".48pt" strokecolor="#000000">
                <v:path arrowok="t"/>
              </v:shape>
            </v:group>
            <v:group style="position:absolute;left:7291;top:5283;width:10;height:2" coordorigin="7291,5283" coordsize="10,2">
              <v:shape style="position:absolute;left:7291;top:5283;width:10;height:2" coordorigin="7291,5283" coordsize="10,0" path="m7291,5283l7301,5283e" filled="false" stroked="true" strokeweight=".48pt" strokecolor="#000000">
                <v:path arrowok="t"/>
              </v:shape>
            </v:group>
            <v:group style="position:absolute;left:7310;top:5283;width:10;height:2" coordorigin="7310,5283" coordsize="10,2">
              <v:shape style="position:absolute;left:7310;top:5283;width:10;height:2" coordorigin="7310,5283" coordsize="10,0" path="m7310,5283l7320,5283e" filled="false" stroked="true" strokeweight=".48pt" strokecolor="#000000">
                <v:path arrowok="t"/>
              </v:shape>
            </v:group>
            <v:group style="position:absolute;left:7330;top:5283;width:10;height:2" coordorigin="7330,5283" coordsize="10,2">
              <v:shape style="position:absolute;left:7330;top:5283;width:10;height:2" coordorigin="7330,5283" coordsize="10,0" path="m7330,5283l7339,5283e" filled="false" stroked="true" strokeweight=".48pt" strokecolor="#000000">
                <v:path arrowok="t"/>
              </v:shape>
            </v:group>
            <v:group style="position:absolute;left:7349;top:5283;width:10;height:2" coordorigin="7349,5283" coordsize="10,2">
              <v:shape style="position:absolute;left:7349;top:5283;width:10;height:2" coordorigin="7349,5283" coordsize="10,0" path="m7349,5283l7358,5283e" filled="false" stroked="true" strokeweight=".48pt" strokecolor="#000000">
                <v:path arrowok="t"/>
              </v:shape>
            </v:group>
            <v:group style="position:absolute;left:7368;top:5283;width:10;height:2" coordorigin="7368,5283" coordsize="10,2">
              <v:shape style="position:absolute;left:7368;top:5283;width:10;height:2" coordorigin="7368,5283" coordsize="10,0" path="m7368,5283l7378,5283e" filled="false" stroked="true" strokeweight=".48pt" strokecolor="#000000">
                <v:path arrowok="t"/>
              </v:shape>
            </v:group>
            <v:group style="position:absolute;left:7387;top:5283;width:10;height:2" coordorigin="7387,5283" coordsize="10,2">
              <v:shape style="position:absolute;left:7387;top:5283;width:10;height:2" coordorigin="7387,5283" coordsize="10,0" path="m7387,5283l7397,5283e" filled="false" stroked="true" strokeweight=".48pt" strokecolor="#000000">
                <v:path arrowok="t"/>
              </v:shape>
            </v:group>
            <v:group style="position:absolute;left:7406;top:5283;width:10;height:2" coordorigin="7406,5283" coordsize="10,2">
              <v:shape style="position:absolute;left:7406;top:5283;width:10;height:2" coordorigin="7406,5283" coordsize="10,0" path="m7406,5283l7416,5283e" filled="false" stroked="true" strokeweight=".48pt" strokecolor="#000000">
                <v:path arrowok="t"/>
              </v:shape>
            </v:group>
            <v:group style="position:absolute;left:7426;top:5283;width:10;height:2" coordorigin="7426,5283" coordsize="10,2">
              <v:shape style="position:absolute;left:7426;top:5283;width:10;height:2" coordorigin="7426,5283" coordsize="10,0" path="m7426,5283l7435,5283e" filled="false" stroked="true" strokeweight=".48pt" strokecolor="#000000">
                <v:path arrowok="t"/>
              </v:shape>
            </v:group>
            <v:group style="position:absolute;left:7445;top:5283;width:10;height:2" coordorigin="7445,5283" coordsize="10,2">
              <v:shape style="position:absolute;left:7445;top:5283;width:10;height:2" coordorigin="7445,5283" coordsize="10,0" path="m7445,5283l7454,5283e" filled="false" stroked="true" strokeweight=".48pt" strokecolor="#000000">
                <v:path arrowok="t"/>
              </v:shape>
            </v:group>
            <v:group style="position:absolute;left:7464;top:5283;width:10;height:2" coordorigin="7464,5283" coordsize="10,2">
              <v:shape style="position:absolute;left:7464;top:5283;width:10;height:2" coordorigin="7464,5283" coordsize="10,0" path="m7464,5283l7474,5283e" filled="false" stroked="true" strokeweight=".48pt" strokecolor="#000000">
                <v:path arrowok="t"/>
              </v:shape>
            </v:group>
            <v:group style="position:absolute;left:7483;top:5283;width:10;height:2" coordorigin="7483,5283" coordsize="10,2">
              <v:shape style="position:absolute;left:7483;top:5283;width:10;height:2" coordorigin="7483,5283" coordsize="10,0" path="m7483,5283l7493,5283e" filled="false" stroked="true" strokeweight=".48pt" strokecolor="#000000">
                <v:path arrowok="t"/>
              </v:shape>
            </v:group>
            <v:group style="position:absolute;left:7502;top:5283;width:10;height:2" coordorigin="7502,5283" coordsize="10,2">
              <v:shape style="position:absolute;left:7502;top:5283;width:10;height:2" coordorigin="7502,5283" coordsize="10,0" path="m7502,5283l7512,5283e" filled="false" stroked="true" strokeweight=".48pt" strokecolor="#000000">
                <v:path arrowok="t"/>
              </v:shape>
            </v:group>
            <v:group style="position:absolute;left:7522;top:5283;width:10;height:2" coordorigin="7522,5283" coordsize="10,2">
              <v:shape style="position:absolute;left:7522;top:5283;width:10;height:2" coordorigin="7522,5283" coordsize="10,0" path="m7522,5283l7531,5283e" filled="false" stroked="true" strokeweight=".48pt" strokecolor="#000000">
                <v:path arrowok="t"/>
              </v:shape>
            </v:group>
            <v:group style="position:absolute;left:7541;top:5283;width:10;height:2" coordorigin="7541,5283" coordsize="10,2">
              <v:shape style="position:absolute;left:7541;top:5283;width:10;height:2" coordorigin="7541,5283" coordsize="10,0" path="m7541,5283l7550,5283e" filled="false" stroked="true" strokeweight=".48pt" strokecolor="#000000">
                <v:path arrowok="t"/>
              </v:shape>
            </v:group>
            <v:group style="position:absolute;left:7560;top:5283;width:10;height:2" coordorigin="7560,5283" coordsize="10,2">
              <v:shape style="position:absolute;left:7560;top:5283;width:10;height:2" coordorigin="7560,5283" coordsize="10,0" path="m7560,5283l7570,5283e" filled="false" stroked="true" strokeweight=".48pt" strokecolor="#000000">
                <v:path arrowok="t"/>
              </v:shape>
            </v:group>
            <v:group style="position:absolute;left:7579;top:5283;width:10;height:2" coordorigin="7579,5283" coordsize="10,2">
              <v:shape style="position:absolute;left:7579;top:5283;width:10;height:2" coordorigin="7579,5283" coordsize="10,0" path="m7579,5283l7589,5283e" filled="false" stroked="true" strokeweight=".48pt" strokecolor="#000000">
                <v:path arrowok="t"/>
              </v:shape>
            </v:group>
            <v:group style="position:absolute;left:7598;top:5283;width:10;height:2" coordorigin="7598,5283" coordsize="10,2">
              <v:shape style="position:absolute;left:7598;top:5283;width:10;height:2" coordorigin="7598,5283" coordsize="10,0" path="m7598,5283l7608,5283e" filled="false" stroked="true" strokeweight=".48pt" strokecolor="#000000">
                <v:path arrowok="t"/>
              </v:shape>
            </v:group>
            <v:group style="position:absolute;left:7618;top:5283;width:10;height:2" coordorigin="7618,5283" coordsize="10,2">
              <v:shape style="position:absolute;left:7618;top:5283;width:10;height:2" coordorigin="7618,5283" coordsize="10,0" path="m7618,5283l7627,5283e" filled="false" stroked="true" strokeweight=".48pt" strokecolor="#000000">
                <v:path arrowok="t"/>
              </v:shape>
            </v:group>
            <v:group style="position:absolute;left:7637;top:5283;width:10;height:2" coordorigin="7637,5283" coordsize="10,2">
              <v:shape style="position:absolute;left:7637;top:5283;width:10;height:2" coordorigin="7637,5283" coordsize="10,0" path="m7637,5283l7646,5283e" filled="false" stroked="true" strokeweight=".48pt" strokecolor="#000000">
                <v:path arrowok="t"/>
              </v:shape>
            </v:group>
            <v:group style="position:absolute;left:7656;top:5283;width:10;height:2" coordorigin="7656,5283" coordsize="10,2">
              <v:shape style="position:absolute;left:7656;top:5283;width:10;height:2" coordorigin="7656,5283" coordsize="10,0" path="m7656,5283l7666,5283e" filled="false" stroked="true" strokeweight=".48pt" strokecolor="#000000">
                <v:path arrowok="t"/>
              </v:shape>
            </v:group>
            <v:group style="position:absolute;left:7675;top:5283;width:10;height:2" coordorigin="7675,5283" coordsize="10,2">
              <v:shape style="position:absolute;left:7675;top:5283;width:10;height:2" coordorigin="7675,5283" coordsize="10,0" path="m7675,5283l7685,5283e" filled="false" stroked="true" strokeweight=".48pt" strokecolor="#000000">
                <v:path arrowok="t"/>
              </v:shape>
            </v:group>
            <v:group style="position:absolute;left:7694;top:5283;width:10;height:2" coordorigin="7694,5283" coordsize="10,2">
              <v:shape style="position:absolute;left:7694;top:5283;width:10;height:2" coordorigin="7694,5283" coordsize="10,0" path="m7694,5283l7704,5283e" filled="false" stroked="true" strokeweight=".48pt" strokecolor="#000000">
                <v:path arrowok="t"/>
              </v:shape>
            </v:group>
            <v:group style="position:absolute;left:7714;top:5283;width:10;height:2" coordorigin="7714,5283" coordsize="10,2">
              <v:shape style="position:absolute;left:7714;top:5283;width:10;height:2" coordorigin="7714,5283" coordsize="10,0" path="m7714,5283l7723,5283e" filled="false" stroked="true" strokeweight=".48pt" strokecolor="#000000">
                <v:path arrowok="t"/>
              </v:shape>
            </v:group>
            <v:group style="position:absolute;left:7733;top:5283;width:10;height:2" coordorigin="7733,5283" coordsize="10,2">
              <v:shape style="position:absolute;left:7733;top:5283;width:10;height:2" coordorigin="7733,5283" coordsize="10,0" path="m7733,5283l7742,5283e" filled="false" stroked="true" strokeweight=".48pt" strokecolor="#000000">
                <v:path arrowok="t"/>
              </v:shape>
            </v:group>
            <v:group style="position:absolute;left:7752;top:5283;width:10;height:2" coordorigin="7752,5283" coordsize="10,2">
              <v:shape style="position:absolute;left:7752;top:5283;width:10;height:2" coordorigin="7752,5283" coordsize="10,0" path="m7752,5283l7762,5283e" filled="false" stroked="true" strokeweight=".48pt" strokecolor="#000000">
                <v:path arrowok="t"/>
              </v:shape>
            </v:group>
            <v:group style="position:absolute;left:7771;top:5283;width:10;height:2" coordorigin="7771,5283" coordsize="10,2">
              <v:shape style="position:absolute;left:7771;top:5283;width:10;height:2" coordorigin="7771,5283" coordsize="10,0" path="m7771,5283l7781,5283e" filled="false" stroked="true" strokeweight=".48pt" strokecolor="#000000">
                <v:path arrowok="t"/>
              </v:shape>
            </v:group>
            <v:group style="position:absolute;left:7790;top:5283;width:10;height:2" coordorigin="7790,5283" coordsize="10,2">
              <v:shape style="position:absolute;left:7790;top:5283;width:10;height:2" coordorigin="7790,5283" coordsize="10,0" path="m7790,5283l7800,5283e" filled="false" stroked="true" strokeweight=".48pt" strokecolor="#000000">
                <v:path arrowok="t"/>
              </v:shape>
            </v:group>
            <v:group style="position:absolute;left:7810;top:5283;width:10;height:2" coordorigin="7810,5283" coordsize="10,2">
              <v:shape style="position:absolute;left:7810;top:5283;width:10;height:2" coordorigin="7810,5283" coordsize="10,0" path="m7810,5283l7819,5283e" filled="false" stroked="true" strokeweight=".48pt" strokecolor="#000000">
                <v:path arrowok="t"/>
              </v:shape>
            </v:group>
            <v:group style="position:absolute;left:7829;top:5283;width:10;height:2" coordorigin="7829,5283" coordsize="10,2">
              <v:shape style="position:absolute;left:7829;top:5283;width:10;height:2" coordorigin="7829,5283" coordsize="10,0" path="m7829,5283l7838,5283e" filled="false" stroked="true" strokeweight=".48pt" strokecolor="#000000">
                <v:path arrowok="t"/>
              </v:shape>
            </v:group>
            <v:group style="position:absolute;left:7848;top:5283;width:10;height:2" coordorigin="7848,5283" coordsize="10,2">
              <v:shape style="position:absolute;left:7848;top:5283;width:10;height:2" coordorigin="7848,5283" coordsize="10,0" path="m7848,5283l7858,5283e" filled="false" stroked="true" strokeweight=".48pt" strokecolor="#000000">
                <v:path arrowok="t"/>
              </v:shape>
            </v:group>
            <v:group style="position:absolute;left:7867;top:5283;width:10;height:2" coordorigin="7867,5283" coordsize="10,2">
              <v:shape style="position:absolute;left:7867;top:5283;width:10;height:2" coordorigin="7867,5283" coordsize="10,0" path="m7867,5283l7877,5283e" filled="false" stroked="true" strokeweight=".48pt" strokecolor="#000000">
                <v:path arrowok="t"/>
              </v:shape>
            </v:group>
            <v:group style="position:absolute;left:7886;top:5283;width:10;height:2" coordorigin="7886,5283" coordsize="10,2">
              <v:shape style="position:absolute;left:7886;top:5283;width:10;height:2" coordorigin="7886,5283" coordsize="10,0" path="m7886,5283l7896,5283e" filled="false" stroked="true" strokeweight=".48pt" strokecolor="#000000">
                <v:path arrowok="t"/>
              </v:shape>
            </v:group>
            <v:group style="position:absolute;left:7906;top:5283;width:10;height:2" coordorigin="7906,5283" coordsize="10,2">
              <v:shape style="position:absolute;left:7906;top:5283;width:10;height:2" coordorigin="7906,5283" coordsize="10,0" path="m7906,5283l7915,5283e" filled="false" stroked="true" strokeweight=".48pt" strokecolor="#000000">
                <v:path arrowok="t"/>
              </v:shape>
            </v:group>
            <v:group style="position:absolute;left:7925;top:5283;width:10;height:2" coordorigin="7925,5283" coordsize="10,2">
              <v:shape style="position:absolute;left:7925;top:5283;width:10;height:2" coordorigin="7925,5283" coordsize="10,0" path="m7925,5283l7934,5283e" filled="false" stroked="true" strokeweight=".48pt" strokecolor="#000000">
                <v:path arrowok="t"/>
              </v:shape>
            </v:group>
            <v:group style="position:absolute;left:7944;top:5283;width:10;height:2" coordorigin="7944,5283" coordsize="10,2">
              <v:shape style="position:absolute;left:7944;top:5283;width:10;height:2" coordorigin="7944,5283" coordsize="10,0" path="m7944,5283l7954,5283e" filled="false" stroked="true" strokeweight=".48pt" strokecolor="#000000">
                <v:path arrowok="t"/>
              </v:shape>
            </v:group>
            <v:group style="position:absolute;left:7963;top:5283;width:10;height:2" coordorigin="7963,5283" coordsize="10,2">
              <v:shape style="position:absolute;left:7963;top:5283;width:10;height:2" coordorigin="7963,5283" coordsize="10,0" path="m7963,5283l7973,5283e" filled="false" stroked="true" strokeweight=".48pt" strokecolor="#000000">
                <v:path arrowok="t"/>
              </v:shape>
            </v:group>
            <v:group style="position:absolute;left:7982;top:5283;width:10;height:2" coordorigin="7982,5283" coordsize="10,2">
              <v:shape style="position:absolute;left:7982;top:5283;width:10;height:2" coordorigin="7982,5283" coordsize="10,0" path="m7982,5283l7992,5283e" filled="false" stroked="true" strokeweight=".48pt" strokecolor="#000000">
                <v:path arrowok="t"/>
              </v:shape>
            </v:group>
            <v:group style="position:absolute;left:8002;top:5283;width:10;height:2" coordorigin="8002,5283" coordsize="10,2">
              <v:shape style="position:absolute;left:8002;top:5283;width:10;height:2" coordorigin="8002,5283" coordsize="10,0" path="m8002,5283l8011,5283e" filled="false" stroked="true" strokeweight=".48pt" strokecolor="#000000">
                <v:path arrowok="t"/>
              </v:shape>
            </v:group>
            <v:group style="position:absolute;left:8021;top:5283;width:10;height:2" coordorigin="8021,5283" coordsize="10,2">
              <v:shape style="position:absolute;left:8021;top:5283;width:10;height:2" coordorigin="8021,5283" coordsize="10,0" path="m8021,5283l8030,5283e" filled="false" stroked="true" strokeweight=".48pt" strokecolor="#000000">
                <v:path arrowok="t"/>
              </v:shape>
            </v:group>
            <v:group style="position:absolute;left:8040;top:5283;width:10;height:2" coordorigin="8040,5283" coordsize="10,2">
              <v:shape style="position:absolute;left:8040;top:5283;width:10;height:2" coordorigin="8040,5283" coordsize="10,0" path="m8040,5283l8050,5283e" filled="false" stroked="true" strokeweight=".48pt" strokecolor="#000000">
                <v:path arrowok="t"/>
              </v:shape>
            </v:group>
            <v:group style="position:absolute;left:8059;top:5283;width:10;height:2" coordorigin="8059,5283" coordsize="10,2">
              <v:shape style="position:absolute;left:8059;top:5283;width:10;height:2" coordorigin="8059,5283" coordsize="10,0" path="m8059,5283l8069,5283e" filled="false" stroked="true" strokeweight=".48pt" strokecolor="#000000">
                <v:path arrowok="t"/>
              </v:shape>
            </v:group>
            <v:group style="position:absolute;left:8078;top:5283;width:10;height:2" coordorigin="8078,5283" coordsize="10,2">
              <v:shape style="position:absolute;left:8078;top:5283;width:10;height:2" coordorigin="8078,5283" coordsize="10,0" path="m8078,5283l8088,5283e" filled="false" stroked="true" strokeweight=".48pt" strokecolor="#000000">
                <v:path arrowok="t"/>
              </v:shape>
            </v:group>
            <v:group style="position:absolute;left:8098;top:5283;width:10;height:2" coordorigin="8098,5283" coordsize="10,2">
              <v:shape style="position:absolute;left:8098;top:5283;width:10;height:2" coordorigin="8098,5283" coordsize="10,0" path="m8098,5283l8107,5283e" filled="false" stroked="true" strokeweight=".48pt" strokecolor="#000000">
                <v:path arrowok="t"/>
              </v:shape>
            </v:group>
            <v:group style="position:absolute;left:8117;top:5283;width:10;height:2" coordorigin="8117,5283" coordsize="10,2">
              <v:shape style="position:absolute;left:8117;top:5283;width:10;height:2" coordorigin="8117,5283" coordsize="10,0" path="m8117,5283l8126,5283e" filled="false" stroked="true" strokeweight=".48pt" strokecolor="#000000">
                <v:path arrowok="t"/>
              </v:shape>
            </v:group>
            <v:group style="position:absolute;left:8136;top:5283;width:10;height:2" coordorigin="8136,5283" coordsize="10,2">
              <v:shape style="position:absolute;left:8136;top:5283;width:10;height:2" coordorigin="8136,5283" coordsize="10,0" path="m8136,5283l8146,5283e" filled="false" stroked="true" strokeweight=".48pt" strokecolor="#000000">
                <v:path arrowok="t"/>
              </v:shape>
            </v:group>
            <v:group style="position:absolute;left:8155;top:5283;width:10;height:2" coordorigin="8155,5283" coordsize="10,2">
              <v:shape style="position:absolute;left:8155;top:5283;width:10;height:2" coordorigin="8155,5283" coordsize="10,0" path="m8155,5283l8165,5283e" filled="false" stroked="true" strokeweight=".48pt" strokecolor="#000000">
                <v:path arrowok="t"/>
              </v:shape>
            </v:group>
            <v:group style="position:absolute;left:8174;top:5283;width:10;height:2" coordorigin="8174,5283" coordsize="10,2">
              <v:shape style="position:absolute;left:8174;top:5283;width:10;height:2" coordorigin="8174,5283" coordsize="10,0" path="m8174,5283l8184,5283e" filled="false" stroked="true" strokeweight=".48pt" strokecolor="#000000">
                <v:path arrowok="t"/>
              </v:shape>
            </v:group>
            <v:group style="position:absolute;left:8194;top:5283;width:10;height:2" coordorigin="8194,5283" coordsize="10,2">
              <v:shape style="position:absolute;left:8194;top:5283;width:10;height:2" coordorigin="8194,5283" coordsize="10,0" path="m8194,5283l8203,5283e" filled="false" stroked="true" strokeweight=".48pt" strokecolor="#000000">
                <v:path arrowok="t"/>
              </v:shape>
            </v:group>
            <v:group style="position:absolute;left:8213;top:5283;width:10;height:2" coordorigin="8213,5283" coordsize="10,2">
              <v:shape style="position:absolute;left:8213;top:5283;width:10;height:2" coordorigin="8213,5283" coordsize="10,0" path="m8213,5283l8222,5283e" filled="false" stroked="true" strokeweight=".48pt" strokecolor="#000000">
                <v:path arrowok="t"/>
              </v:shape>
            </v:group>
            <v:group style="position:absolute;left:8232;top:5283;width:10;height:2" coordorigin="8232,5283" coordsize="10,2">
              <v:shape style="position:absolute;left:8232;top:5283;width:10;height:2" coordorigin="8232,5283" coordsize="10,0" path="m8232,5283l8242,5283e" filled="false" stroked="true" strokeweight=".48pt" strokecolor="#000000">
                <v:path arrowok="t"/>
              </v:shape>
            </v:group>
            <v:group style="position:absolute;left:8251;top:5283;width:10;height:2" coordorigin="8251,5283" coordsize="10,2">
              <v:shape style="position:absolute;left:8251;top:5283;width:10;height:2" coordorigin="8251,5283" coordsize="10,0" path="m8251,5283l8261,5283e" filled="false" stroked="true" strokeweight=".48pt" strokecolor="#000000">
                <v:path arrowok="t"/>
              </v:shape>
            </v:group>
            <v:group style="position:absolute;left:8270;top:5283;width:10;height:2" coordorigin="8270,5283" coordsize="10,2">
              <v:shape style="position:absolute;left:8270;top:5283;width:10;height:2" coordorigin="8270,5283" coordsize="10,0" path="m8270,5283l8280,5283e" filled="false" stroked="true" strokeweight=".48pt" strokecolor="#000000">
                <v:path arrowok="t"/>
              </v:shape>
            </v:group>
            <v:group style="position:absolute;left:8290;top:5283;width:10;height:2" coordorigin="8290,5283" coordsize="10,2">
              <v:shape style="position:absolute;left:8290;top:5283;width:10;height:2" coordorigin="8290,5283" coordsize="10,0" path="m8290,5283l8299,5283e" filled="false" stroked="true" strokeweight=".48pt" strokecolor="#000000">
                <v:path arrowok="t"/>
              </v:shape>
            </v:group>
            <v:group style="position:absolute;left:8309;top:5283;width:10;height:2" coordorigin="8309,5283" coordsize="10,2">
              <v:shape style="position:absolute;left:8309;top:5283;width:10;height:2" coordorigin="8309,5283" coordsize="10,0" path="m8309,5283l8318,5283e" filled="false" stroked="true" strokeweight=".48pt" strokecolor="#000000">
                <v:path arrowok="t"/>
              </v:shape>
            </v:group>
            <v:group style="position:absolute;left:8328;top:5283;width:10;height:2" coordorigin="8328,5283" coordsize="10,2">
              <v:shape style="position:absolute;left:8328;top:5283;width:10;height:2" coordorigin="8328,5283" coordsize="10,0" path="m8328,5283l8338,5283e" filled="false" stroked="true" strokeweight=".48pt" strokecolor="#000000">
                <v:path arrowok="t"/>
              </v:shape>
            </v:group>
            <v:group style="position:absolute;left:8347;top:5283;width:10;height:2" coordorigin="8347,5283" coordsize="10,2">
              <v:shape style="position:absolute;left:8347;top:5283;width:10;height:2" coordorigin="8347,5283" coordsize="10,0" path="m8347,5283l8357,5283e" filled="false" stroked="true" strokeweight=".48pt" strokecolor="#000000">
                <v:path arrowok="t"/>
              </v:shape>
            </v:group>
            <v:group style="position:absolute;left:8366;top:5283;width:10;height:2" coordorigin="8366,5283" coordsize="10,2">
              <v:shape style="position:absolute;left:8366;top:5283;width:10;height:2" coordorigin="8366,5283" coordsize="10,0" path="m8366,5283l8376,5283e" filled="false" stroked="true" strokeweight=".48pt" strokecolor="#000000">
                <v:path arrowok="t"/>
              </v:shape>
            </v:group>
            <v:group style="position:absolute;left:8386;top:5283;width:10;height:2" coordorigin="8386,5283" coordsize="10,2">
              <v:shape style="position:absolute;left:8386;top:5283;width:10;height:2" coordorigin="8386,5283" coordsize="10,0" path="m8386,5283l8395,5283e" filled="false" stroked="true" strokeweight=".48pt" strokecolor="#000000">
                <v:path arrowok="t"/>
              </v:shape>
            </v:group>
            <v:group style="position:absolute;left:8405;top:5283;width:10;height:2" coordorigin="8405,5283" coordsize="10,2">
              <v:shape style="position:absolute;left:8405;top:5283;width:10;height:2" coordorigin="8405,5283" coordsize="10,0" path="m8405,5283l8414,5283e" filled="false" stroked="true" strokeweight=".48pt" strokecolor="#000000">
                <v:path arrowok="t"/>
              </v:shape>
            </v:group>
            <v:group style="position:absolute;left:8424;top:5283;width:10;height:2" coordorigin="8424,5283" coordsize="10,2">
              <v:shape style="position:absolute;left:8424;top:5283;width:10;height:2" coordorigin="8424,5283" coordsize="10,0" path="m8424,5283l8434,5283e" filled="false" stroked="true" strokeweight=".48pt" strokecolor="#000000">
                <v:path arrowok="t"/>
              </v:shape>
            </v:group>
            <v:group style="position:absolute;left:8443;top:5283;width:10;height:2" coordorigin="8443,5283" coordsize="10,2">
              <v:shape style="position:absolute;left:8443;top:5283;width:10;height:2" coordorigin="8443,5283" coordsize="10,0" path="m8443,5283l8453,5283e" filled="false" stroked="true" strokeweight=".48pt" strokecolor="#000000">
                <v:path arrowok="t"/>
              </v:shape>
            </v:group>
            <v:group style="position:absolute;left:8462;top:5283;width:10;height:2" coordorigin="8462,5283" coordsize="10,2">
              <v:shape style="position:absolute;left:8462;top:5283;width:10;height:2" coordorigin="8462,5283" coordsize="10,0" path="m8462,5283l8472,5283e" filled="false" stroked="true" strokeweight=".48pt" strokecolor="#000000">
                <v:path arrowok="t"/>
              </v:shape>
            </v:group>
            <v:group style="position:absolute;left:8482;top:5283;width:10;height:2" coordorigin="8482,5283" coordsize="10,2">
              <v:shape style="position:absolute;left:8482;top:5283;width:10;height:2" coordorigin="8482,5283" coordsize="10,0" path="m8482,5283l8491,5283e" filled="false" stroked="true" strokeweight=".48pt" strokecolor="#000000">
                <v:path arrowok="t"/>
              </v:shape>
            </v:group>
            <v:group style="position:absolute;left:8501;top:5283;width:10;height:2" coordorigin="8501,5283" coordsize="10,2">
              <v:shape style="position:absolute;left:8501;top:5283;width:10;height:2" coordorigin="8501,5283" coordsize="10,0" path="m8501,5283l8510,5283e" filled="false" stroked="true" strokeweight=".48pt" strokecolor="#000000">
                <v:path arrowok="t"/>
              </v:shape>
            </v:group>
            <v:group style="position:absolute;left:8520;top:5283;width:10;height:2" coordorigin="8520,5283" coordsize="10,2">
              <v:shape style="position:absolute;left:8520;top:5283;width:10;height:2" coordorigin="8520,5283" coordsize="10,0" path="m8520,5283l8530,5283e" filled="false" stroked="true" strokeweight=".48pt" strokecolor="#000000">
                <v:path arrowok="t"/>
              </v:shape>
            </v:group>
            <v:group style="position:absolute;left:8539;top:5283;width:10;height:2" coordorigin="8539,5283" coordsize="10,2">
              <v:shape style="position:absolute;left:8539;top:5283;width:10;height:2" coordorigin="8539,5283" coordsize="10,0" path="m8539,5283l8549,5283e" filled="false" stroked="true" strokeweight=".48pt" strokecolor="#000000">
                <v:path arrowok="t"/>
              </v:shape>
            </v:group>
            <v:group style="position:absolute;left:8558;top:5283;width:10;height:2" coordorigin="8558,5283" coordsize="10,2">
              <v:shape style="position:absolute;left:8558;top:5283;width:10;height:2" coordorigin="8558,5283" coordsize="10,0" path="m8558,5283l8568,5283e" filled="false" stroked="true" strokeweight=".48pt" strokecolor="#000000">
                <v:path arrowok="t"/>
              </v:shape>
            </v:group>
            <v:group style="position:absolute;left:8578;top:5283;width:10;height:2" coordorigin="8578,5283" coordsize="10,2">
              <v:shape style="position:absolute;left:8578;top:5283;width:10;height:2" coordorigin="8578,5283" coordsize="10,0" path="m8578,5283l8587,5283e" filled="false" stroked="true" strokeweight=".48pt" strokecolor="#000000">
                <v:path arrowok="t"/>
              </v:shape>
            </v:group>
            <v:group style="position:absolute;left:8597;top:5283;width:10;height:2" coordorigin="8597,5283" coordsize="10,2">
              <v:shape style="position:absolute;left:8597;top:5283;width:10;height:2" coordorigin="8597,5283" coordsize="10,0" path="m8597,5283l8606,5283e" filled="false" stroked="true" strokeweight=".48pt" strokecolor="#000000">
                <v:path arrowok="t"/>
              </v:shape>
            </v:group>
            <v:group style="position:absolute;left:8616;top:5283;width:10;height:2" coordorigin="8616,5283" coordsize="10,2">
              <v:shape style="position:absolute;left:8616;top:5283;width:10;height:2" coordorigin="8616,5283" coordsize="10,0" path="m8616,5283l8626,5283e" filled="false" stroked="true" strokeweight=".48pt" strokecolor="#000000">
                <v:path arrowok="t"/>
              </v:shape>
            </v:group>
            <v:group style="position:absolute;left:8635;top:5283;width:10;height:2" coordorigin="8635,5283" coordsize="10,2">
              <v:shape style="position:absolute;left:8635;top:5283;width:10;height:2" coordorigin="8635,5283" coordsize="10,0" path="m8635,5283l8645,5283e" filled="false" stroked="true" strokeweight=".48pt" strokecolor="#000000">
                <v:path arrowok="t"/>
              </v:shape>
            </v:group>
            <v:group style="position:absolute;left:8654;top:5283;width:10;height:2" coordorigin="8654,5283" coordsize="10,2">
              <v:shape style="position:absolute;left:8654;top:5283;width:10;height:2" coordorigin="8654,5283" coordsize="10,0" path="m8654,5283l8664,5283e" filled="false" stroked="true" strokeweight=".48pt" strokecolor="#000000">
                <v:path arrowok="t"/>
              </v:shape>
            </v:group>
            <v:group style="position:absolute;left:8674;top:5283;width:10;height:2" coordorigin="8674,5283" coordsize="10,2">
              <v:shape style="position:absolute;left:8674;top:5283;width:10;height:2" coordorigin="8674,5283" coordsize="10,0" path="m8674,5283l8683,5283e" filled="false" stroked="true" strokeweight=".48pt" strokecolor="#000000">
                <v:path arrowok="t"/>
              </v:shape>
            </v:group>
            <v:group style="position:absolute;left:8693;top:5283;width:10;height:2" coordorigin="8693,5283" coordsize="10,2">
              <v:shape style="position:absolute;left:8693;top:5283;width:10;height:2" coordorigin="8693,5283" coordsize="10,0" path="m8693,5283l8702,5283e" filled="false" stroked="true" strokeweight=".48pt" strokecolor="#000000">
                <v:path arrowok="t"/>
              </v:shape>
            </v:group>
            <v:group style="position:absolute;left:8712;top:5283;width:10;height:2" coordorigin="8712,5283" coordsize="10,2">
              <v:shape style="position:absolute;left:8712;top:5283;width:10;height:2" coordorigin="8712,5283" coordsize="10,0" path="m8712,5283l8722,5283e" filled="false" stroked="true" strokeweight=".48pt" strokecolor="#000000">
                <v:path arrowok="t"/>
              </v:shape>
            </v:group>
            <v:group style="position:absolute;left:8731;top:5283;width:10;height:2" coordorigin="8731,5283" coordsize="10,2">
              <v:shape style="position:absolute;left:8731;top:5283;width:10;height:2" coordorigin="8731,5283" coordsize="10,0" path="m8731,5283l8741,5283e" filled="false" stroked="true" strokeweight=".48pt" strokecolor="#000000">
                <v:path arrowok="t"/>
              </v:shape>
            </v:group>
            <v:group style="position:absolute;left:8750;top:5283;width:10;height:2" coordorigin="8750,5283" coordsize="10,2">
              <v:shape style="position:absolute;left:8750;top:5283;width:10;height:2" coordorigin="8750,5283" coordsize="10,0" path="m8750,5283l8760,5283e" filled="false" stroked="true" strokeweight=".48pt" strokecolor="#000000">
                <v:path arrowok="t"/>
              </v:shape>
            </v:group>
            <v:group style="position:absolute;left:8770;top:5283;width:10;height:2" coordorigin="8770,5283" coordsize="10,2">
              <v:shape style="position:absolute;left:8770;top:5283;width:10;height:2" coordorigin="8770,5283" coordsize="10,0" path="m8770,5283l8779,5283e" filled="false" stroked="true" strokeweight=".48pt" strokecolor="#000000">
                <v:path arrowok="t"/>
              </v:shape>
            </v:group>
            <v:group style="position:absolute;left:8789;top:5283;width:10;height:2" coordorigin="8789,5283" coordsize="10,2">
              <v:shape style="position:absolute;left:8789;top:5283;width:10;height:2" coordorigin="8789,5283" coordsize="10,0" path="m8789,5283l8798,5283e" filled="false" stroked="true" strokeweight=".48pt" strokecolor="#000000">
                <v:path arrowok="t"/>
              </v:shape>
            </v:group>
            <v:group style="position:absolute;left:8808;top:5283;width:10;height:2" coordorigin="8808,5283" coordsize="10,2">
              <v:shape style="position:absolute;left:8808;top:5283;width:10;height:2" coordorigin="8808,5283" coordsize="10,0" path="m8808,5283l8818,5283e" filled="false" stroked="true" strokeweight=".48pt" strokecolor="#000000">
                <v:path arrowok="t"/>
              </v:shape>
            </v:group>
            <v:group style="position:absolute;left:8827;top:5283;width:10;height:2" coordorigin="8827,5283" coordsize="10,2">
              <v:shape style="position:absolute;left:8827;top:5283;width:10;height:2" coordorigin="8827,5283" coordsize="10,0" path="m8827,5283l8837,5283e" filled="false" stroked="true" strokeweight=".48pt" strokecolor="#000000">
                <v:path arrowok="t"/>
              </v:shape>
            </v:group>
            <v:group style="position:absolute;left:8846;top:5283;width:10;height:2" coordorigin="8846,5283" coordsize="10,2">
              <v:shape style="position:absolute;left:8846;top:5283;width:10;height:2" coordorigin="8846,5283" coordsize="10,0" path="m8846,5283l8856,5283e" filled="false" stroked="true" strokeweight=".48pt" strokecolor="#000000">
                <v:path arrowok="t"/>
              </v:shape>
            </v:group>
            <v:group style="position:absolute;left:8866;top:5283;width:10;height:2" coordorigin="8866,5283" coordsize="10,2">
              <v:shape style="position:absolute;left:8866;top:5283;width:10;height:2" coordorigin="8866,5283" coordsize="10,0" path="m8866,5283l8875,5283e" filled="false" stroked="true" strokeweight=".48pt" strokecolor="#000000">
                <v:path arrowok="t"/>
              </v:shape>
            </v:group>
            <v:group style="position:absolute;left:8885;top:5283;width:10;height:2" coordorigin="8885,5283" coordsize="10,2">
              <v:shape style="position:absolute;left:8885;top:5283;width:10;height:2" coordorigin="8885,5283" coordsize="10,0" path="m8885,5283l8894,5283e" filled="false" stroked="true" strokeweight=".48pt" strokecolor="#000000">
                <v:path arrowok="t"/>
              </v:shape>
            </v:group>
            <v:group style="position:absolute;left:8904;top:5283;width:10;height:2" coordorigin="8904,5283" coordsize="10,2">
              <v:shape style="position:absolute;left:8904;top:5283;width:10;height:2" coordorigin="8904,5283" coordsize="10,0" path="m8904,5283l8914,5283e" filled="false" stroked="true" strokeweight=".48pt" strokecolor="#000000">
                <v:path arrowok="t"/>
              </v:shape>
            </v:group>
            <v:group style="position:absolute;left:8923;top:5283;width:10;height:2" coordorigin="8923,5283" coordsize="10,2">
              <v:shape style="position:absolute;left:8923;top:5283;width:10;height:2" coordorigin="8923,5283" coordsize="10,0" path="m8923,5283l8933,5283e" filled="false" stroked="true" strokeweight=".48pt" strokecolor="#000000">
                <v:path arrowok="t"/>
              </v:shape>
            </v:group>
            <v:group style="position:absolute;left:8942;top:5283;width:10;height:2" coordorigin="8942,5283" coordsize="10,2">
              <v:shape style="position:absolute;left:8942;top:5283;width:10;height:2" coordorigin="8942,5283" coordsize="10,0" path="m8942,5283l8952,5283e" filled="false" stroked="true" strokeweight=".48pt" strokecolor="#000000">
                <v:path arrowok="t"/>
              </v:shape>
            </v:group>
            <v:group style="position:absolute;left:8962;top:5283;width:10;height:2" coordorigin="8962,5283" coordsize="10,2">
              <v:shape style="position:absolute;left:8962;top:5283;width:10;height:2" coordorigin="8962,5283" coordsize="10,0" path="m8962,5283l8971,5283e" filled="false" stroked="true" strokeweight=".48pt" strokecolor="#000000">
                <v:path arrowok="t"/>
              </v:shape>
            </v:group>
            <v:group style="position:absolute;left:8981;top:5283;width:10;height:2" coordorigin="8981,5283" coordsize="10,2">
              <v:shape style="position:absolute;left:8981;top:5283;width:10;height:2" coordorigin="8981,5283" coordsize="10,0" path="m8981,5283l8990,5283e" filled="false" stroked="true" strokeweight=".48pt" strokecolor="#000000">
                <v:path arrowok="t"/>
              </v:shape>
            </v:group>
            <v:group style="position:absolute;left:9000;top:5283;width:10;height:2" coordorigin="9000,5283" coordsize="10,2">
              <v:shape style="position:absolute;left:9000;top:5283;width:10;height:2" coordorigin="9000,5283" coordsize="10,0" path="m9000,5283l9010,5283e" filled="false" stroked="true" strokeweight=".48pt" strokecolor="#000000">
                <v:path arrowok="t"/>
              </v:shape>
            </v:group>
            <v:group style="position:absolute;left:9019;top:5283;width:10;height:2" coordorigin="9019,5283" coordsize="10,2">
              <v:shape style="position:absolute;left:9019;top:5283;width:10;height:2" coordorigin="9019,5283" coordsize="10,0" path="m9019,5283l9029,5283e" filled="false" stroked="true" strokeweight=".48pt" strokecolor="#000000">
                <v:path arrowok="t"/>
              </v:shape>
            </v:group>
            <v:group style="position:absolute;left:9038;top:5283;width:10;height:2" coordorigin="9038,5283" coordsize="10,2">
              <v:shape style="position:absolute;left:9038;top:5283;width:10;height:2" coordorigin="9038,5283" coordsize="10,0" path="m9038,5283l9048,5283e" filled="false" stroked="true" strokeweight=".48pt" strokecolor="#000000">
                <v:path arrowok="t"/>
              </v:shape>
            </v:group>
            <v:group style="position:absolute;left:9058;top:5283;width:10;height:2" coordorigin="9058,5283" coordsize="10,2">
              <v:shape style="position:absolute;left:9058;top:5283;width:10;height:2" coordorigin="9058,5283" coordsize="10,0" path="m9058,5283l9067,5283e" filled="false" stroked="true" strokeweight=".48pt" strokecolor="#000000">
                <v:path arrowok="t"/>
              </v:shape>
            </v:group>
            <v:group style="position:absolute;left:9077;top:5283;width:10;height:2" coordorigin="9077,5283" coordsize="10,2">
              <v:shape style="position:absolute;left:9077;top:5283;width:10;height:2" coordorigin="9077,5283" coordsize="10,0" path="m9077,5283l9086,5283e" filled="false" stroked="true" strokeweight=".48pt" strokecolor="#000000">
                <v:path arrowok="t"/>
              </v:shape>
            </v:group>
            <v:group style="position:absolute;left:9096;top:5283;width:10;height:2" coordorigin="9096,5283" coordsize="10,2">
              <v:shape style="position:absolute;left:9096;top:5283;width:10;height:2" coordorigin="9096,5283" coordsize="10,0" path="m9096,5283l9106,5283e" filled="false" stroked="true" strokeweight=".48pt" strokecolor="#000000">
                <v:path arrowok="t"/>
              </v:shape>
            </v:group>
            <v:group style="position:absolute;left:9115;top:5283;width:10;height:2" coordorigin="9115,5283" coordsize="10,2">
              <v:shape style="position:absolute;left:9115;top:5283;width:10;height:2" coordorigin="9115,5283" coordsize="10,0" path="m9115,5283l9125,5283e" filled="false" stroked="true" strokeweight=".48pt" strokecolor="#000000">
                <v:path arrowok="t"/>
              </v:shape>
            </v:group>
            <v:group style="position:absolute;left:9134;top:5283;width:10;height:2" coordorigin="9134,5283" coordsize="10,2">
              <v:shape style="position:absolute;left:9134;top:5283;width:10;height:2" coordorigin="9134,5283" coordsize="10,0" path="m9134,5283l9144,5283e" filled="false" stroked="true" strokeweight=".48pt" strokecolor="#000000">
                <v:path arrowok="t"/>
              </v:shape>
            </v:group>
            <v:group style="position:absolute;left:9154;top:5283;width:10;height:2" coordorigin="9154,5283" coordsize="10,2">
              <v:shape style="position:absolute;left:9154;top:5283;width:10;height:2" coordorigin="9154,5283" coordsize="10,0" path="m9154,5283l9163,5283e" filled="false" stroked="true" strokeweight=".48pt" strokecolor="#000000">
                <v:path arrowok="t"/>
              </v:shape>
            </v:group>
            <v:group style="position:absolute;left:9173;top:5283;width:10;height:2" coordorigin="9173,5283" coordsize="10,2">
              <v:shape style="position:absolute;left:9173;top:5283;width:10;height:2" coordorigin="9173,5283" coordsize="10,0" path="m9173,5283l9182,5283e" filled="false" stroked="true" strokeweight=".48pt" strokecolor="#000000">
                <v:path arrowok="t"/>
              </v:shape>
            </v:group>
            <v:group style="position:absolute;left:9192;top:5283;width:10;height:2" coordorigin="9192,5283" coordsize="10,2">
              <v:shape style="position:absolute;left:9192;top:5283;width:10;height:2" coordorigin="9192,5283" coordsize="10,0" path="m9192,5283l9202,5283e" filled="false" stroked="true" strokeweight=".48pt" strokecolor="#000000">
                <v:path arrowok="t"/>
              </v:shape>
            </v:group>
            <v:group style="position:absolute;left:9211;top:5283;width:10;height:2" coordorigin="9211,5283" coordsize="10,2">
              <v:shape style="position:absolute;left:9211;top:5283;width:10;height:2" coordorigin="9211,5283" coordsize="10,0" path="m9211,5283l9221,5283e" filled="false" stroked="true" strokeweight=".48pt" strokecolor="#000000">
                <v:path arrowok="t"/>
              </v:shape>
            </v:group>
            <v:group style="position:absolute;left:9230;top:5283;width:10;height:2" coordorigin="9230,5283" coordsize="10,2">
              <v:shape style="position:absolute;left:9230;top:5283;width:10;height:2" coordorigin="9230,5283" coordsize="10,0" path="m9230,5283l9240,5283e" filled="false" stroked="true" strokeweight=".48pt" strokecolor="#000000">
                <v:path arrowok="t"/>
              </v:shape>
            </v:group>
            <v:group style="position:absolute;left:9250;top:5283;width:10;height:2" coordorigin="9250,5283" coordsize="10,2">
              <v:shape style="position:absolute;left:9250;top:5283;width:10;height:2" coordorigin="9250,5283" coordsize="10,0" path="m9250,5283l9259,5283e" filled="false" stroked="true" strokeweight=".48pt" strokecolor="#000000">
                <v:path arrowok="t"/>
              </v:shape>
            </v:group>
            <v:group style="position:absolute;left:9269;top:5283;width:10;height:2" coordorigin="9269,5283" coordsize="10,2">
              <v:shape style="position:absolute;left:9269;top:5283;width:10;height:2" coordorigin="9269,5283" coordsize="10,0" path="m9269,5283l9278,5283e" filled="false" stroked="true" strokeweight=".48pt" strokecolor="#000000">
                <v:path arrowok="t"/>
              </v:shape>
            </v:group>
            <v:group style="position:absolute;left:9288;top:5283;width:10;height:2" coordorigin="9288,5283" coordsize="10,2">
              <v:shape style="position:absolute;left:9288;top:5283;width:10;height:2" coordorigin="9288,5283" coordsize="10,0" path="m9288,5283l9298,5283e" filled="false" stroked="true" strokeweight=".48pt" strokecolor="#000000">
                <v:path arrowok="t"/>
              </v:shape>
            </v:group>
            <v:group style="position:absolute;left:9307;top:5283;width:10;height:2" coordorigin="9307,5283" coordsize="10,2">
              <v:shape style="position:absolute;left:9307;top:5283;width:10;height:2" coordorigin="9307,5283" coordsize="10,0" path="m9307,5283l9317,5283e" filled="false" stroked="true" strokeweight=".48pt" strokecolor="#000000">
                <v:path arrowok="t"/>
              </v:shape>
            </v:group>
            <v:group style="position:absolute;left:9326;top:5283;width:10;height:2" coordorigin="9326,5283" coordsize="10,2">
              <v:shape style="position:absolute;left:9326;top:5283;width:10;height:2" coordorigin="9326,5283" coordsize="10,0" path="m9326,5283l9336,5283e" filled="false" stroked="true" strokeweight=".48pt" strokecolor="#000000">
                <v:path arrowok="t"/>
              </v:shape>
            </v:group>
            <v:group style="position:absolute;left:9346;top:5283;width:10;height:2" coordorigin="9346,5283" coordsize="10,2">
              <v:shape style="position:absolute;left:9346;top:5283;width:10;height:2" coordorigin="9346,5283" coordsize="10,0" path="m9346,5283l9355,5283e" filled="false" stroked="true" strokeweight=".48pt" strokecolor="#000000">
                <v:path arrowok="t"/>
              </v:shape>
            </v:group>
            <v:group style="position:absolute;left:9365;top:5283;width:10;height:2" coordorigin="9365,5283" coordsize="10,2">
              <v:shape style="position:absolute;left:9365;top:5283;width:10;height:2" coordorigin="9365,5283" coordsize="10,0" path="m9365,5283l9374,5283e" filled="false" stroked="true" strokeweight=".48pt" strokecolor="#000000">
                <v:path arrowok="t"/>
              </v:shape>
            </v:group>
            <v:group style="position:absolute;left:9384;top:5283;width:10;height:2" coordorigin="9384,5283" coordsize="10,2">
              <v:shape style="position:absolute;left:9384;top:5283;width:10;height:2" coordorigin="9384,5283" coordsize="10,0" path="m9384,5283l9394,5283e" filled="false" stroked="true" strokeweight=".48pt" strokecolor="#000000">
                <v:path arrowok="t"/>
              </v:shape>
            </v:group>
            <v:group style="position:absolute;left:9403;top:5283;width:10;height:2" coordorigin="9403,5283" coordsize="10,2">
              <v:shape style="position:absolute;left:9403;top:5283;width:10;height:2" coordorigin="9403,5283" coordsize="10,0" path="m9403,5283l9413,5283e" filled="false" stroked="true" strokeweight=".48pt" strokecolor="#000000">
                <v:path arrowok="t"/>
              </v:shape>
            </v:group>
            <v:group style="position:absolute;left:9422;top:5283;width:10;height:2" coordorigin="9422,5283" coordsize="10,2">
              <v:shape style="position:absolute;left:9422;top:5283;width:10;height:2" coordorigin="9422,5283" coordsize="10,0" path="m9422,5283l9432,5283e" filled="false" stroked="true" strokeweight=".48pt" strokecolor="#000000">
                <v:path arrowok="t"/>
              </v:shape>
            </v:group>
            <v:group style="position:absolute;left:9442;top:5283;width:10;height:2" coordorigin="9442,5283" coordsize="10,2">
              <v:shape style="position:absolute;left:9442;top:5283;width:10;height:2" coordorigin="9442,5283" coordsize="10,0" path="m9442,5283l9451,5283e" filled="false" stroked="true" strokeweight=".48pt" strokecolor="#000000">
                <v:path arrowok="t"/>
              </v:shape>
            </v:group>
            <v:group style="position:absolute;left:9461;top:5283;width:10;height:2" coordorigin="9461,5283" coordsize="10,2">
              <v:shape style="position:absolute;left:9461;top:5283;width:10;height:2" coordorigin="9461,5283" coordsize="10,0" path="m9461,5283l9470,5283e" filled="false" stroked="true" strokeweight=".48pt" strokecolor="#000000">
                <v:path arrowok="t"/>
              </v:shape>
            </v:group>
            <v:group style="position:absolute;left:9480;top:5283;width:10;height:2" coordorigin="9480,5283" coordsize="10,2">
              <v:shape style="position:absolute;left:9480;top:5283;width:10;height:2" coordorigin="9480,5283" coordsize="10,0" path="m9480,5283l9490,5283e" filled="false" stroked="true" strokeweight=".48pt" strokecolor="#000000">
                <v:path arrowok="t"/>
              </v:shape>
            </v:group>
            <v:group style="position:absolute;left:9499;top:5283;width:10;height:2" coordorigin="9499,5283" coordsize="10,2">
              <v:shape style="position:absolute;left:9499;top:5283;width:10;height:2" coordorigin="9499,5283" coordsize="10,0" path="m9499,5283l9509,5283e" filled="false" stroked="true" strokeweight=".48pt" strokecolor="#000000">
                <v:path arrowok="t"/>
              </v:shape>
            </v:group>
            <v:group style="position:absolute;left:9518;top:5283;width:10;height:2" coordorigin="9518,5283" coordsize="10,2">
              <v:shape style="position:absolute;left:9518;top:5283;width:10;height:2" coordorigin="9518,5283" coordsize="10,0" path="m9518,5283l9528,5283e" filled="false" stroked="true" strokeweight=".48pt" strokecolor="#000000">
                <v:path arrowok="t"/>
              </v:shape>
            </v:group>
            <v:group style="position:absolute;left:9538;top:5283;width:10;height:2" coordorigin="9538,5283" coordsize="10,2">
              <v:shape style="position:absolute;left:9538;top:5283;width:10;height:2" coordorigin="9538,5283" coordsize="10,0" path="m9538,5283l9547,5283e" filled="false" stroked="true" strokeweight=".48pt" strokecolor="#000000">
                <v:path arrowok="t"/>
              </v:shape>
            </v:group>
            <v:group style="position:absolute;left:9557;top:5283;width:10;height:2" coordorigin="9557,5283" coordsize="10,2">
              <v:shape style="position:absolute;left:9557;top:5283;width:10;height:2" coordorigin="9557,5283" coordsize="10,0" path="m9557,5283l9566,5283e" filled="false" stroked="true" strokeweight=".48pt" strokecolor="#000000">
                <v:path arrowok="t"/>
              </v:shape>
            </v:group>
            <v:group style="position:absolute;left:9576;top:5283;width:10;height:2" coordorigin="9576,5283" coordsize="10,2">
              <v:shape style="position:absolute;left:9576;top:5283;width:10;height:2" coordorigin="9576,5283" coordsize="10,0" path="m9576,5283l9586,5283e" filled="false" stroked="true" strokeweight=".48pt" strokecolor="#000000">
                <v:path arrowok="t"/>
              </v:shape>
            </v:group>
            <v:group style="position:absolute;left:9595;top:5283;width:10;height:2" coordorigin="9595,5283" coordsize="10,2">
              <v:shape style="position:absolute;left:9595;top:5283;width:10;height:2" coordorigin="9595,5283" coordsize="10,0" path="m9595,5283l9605,5283e" filled="false" stroked="true" strokeweight=".48pt" strokecolor="#000000">
                <v:path arrowok="t"/>
              </v:shape>
            </v:group>
            <v:group style="position:absolute;left:9614;top:5283;width:10;height:2" coordorigin="9614,5283" coordsize="10,2">
              <v:shape style="position:absolute;left:9614;top:5283;width:10;height:2" coordorigin="9614,5283" coordsize="10,0" path="m9614,5283l9624,5283e" filled="false" stroked="true" strokeweight=".48pt" strokecolor="#000000">
                <v:path arrowok="t"/>
              </v:shape>
            </v:group>
            <v:group style="position:absolute;left:9634;top:5283;width:10;height:2" coordorigin="9634,5283" coordsize="10,2">
              <v:shape style="position:absolute;left:9634;top:5283;width:10;height:2" coordorigin="9634,5283" coordsize="10,0" path="m9634,5283l9643,5283e" filled="false" stroked="true" strokeweight=".48pt" strokecolor="#000000">
                <v:path arrowok="t"/>
              </v:shape>
            </v:group>
            <v:group style="position:absolute;left:9653;top:5283;width:10;height:2" coordorigin="9653,5283" coordsize="10,2">
              <v:shape style="position:absolute;left:9653;top:5283;width:10;height:2" coordorigin="9653,5283" coordsize="10,0" path="m9653,5283l9662,5283e" filled="false" stroked="true" strokeweight=".48pt" strokecolor="#000000">
                <v:path arrowok="t"/>
              </v:shape>
            </v:group>
            <v:group style="position:absolute;left:9672;top:5283;width:10;height:2" coordorigin="9672,5283" coordsize="10,2">
              <v:shape style="position:absolute;left:9672;top:5283;width:10;height:2" coordorigin="9672,5283" coordsize="10,0" path="m9672,5283l9682,5283e" filled="false" stroked="true" strokeweight=".48pt" strokecolor="#000000">
                <v:path arrowok="t"/>
              </v:shape>
            </v:group>
            <v:group style="position:absolute;left:9691;top:5283;width:10;height:2" coordorigin="9691,5283" coordsize="10,2">
              <v:shape style="position:absolute;left:9691;top:5283;width:10;height:2" coordorigin="9691,5283" coordsize="10,0" path="m9691,5283l9701,5283e" filled="false" stroked="true" strokeweight=".48pt" strokecolor="#000000">
                <v:path arrowok="t"/>
              </v:shape>
            </v:group>
            <v:group style="position:absolute;left:9710;top:5283;width:10;height:2" coordorigin="9710,5283" coordsize="10,2">
              <v:shape style="position:absolute;left:9710;top:5283;width:10;height:2" coordorigin="9710,5283" coordsize="10,0" path="m9710,5283l9720,5283e" filled="false" stroked="true" strokeweight=".48pt" strokecolor="#000000">
                <v:path arrowok="t"/>
              </v:shape>
            </v:group>
            <v:group style="position:absolute;left:9730;top:5283;width:10;height:2" coordorigin="9730,5283" coordsize="10,2">
              <v:shape style="position:absolute;left:9730;top:5283;width:10;height:2" coordorigin="9730,5283" coordsize="10,0" path="m9730,5283l9739,5283e" filled="false" stroked="true" strokeweight=".48pt" strokecolor="#000000">
                <v:path arrowok="t"/>
              </v:shape>
            </v:group>
            <v:group style="position:absolute;left:9749;top:5283;width:10;height:2" coordorigin="9749,5283" coordsize="10,2">
              <v:shape style="position:absolute;left:9749;top:5283;width:10;height:2" coordorigin="9749,5283" coordsize="10,0" path="m9749,5283l9758,5283e" filled="false" stroked="true" strokeweight=".48pt" strokecolor="#000000">
                <v:path arrowok="t"/>
              </v:shape>
            </v:group>
            <v:group style="position:absolute;left:9768;top:5283;width:10;height:2" coordorigin="9768,5283" coordsize="10,2">
              <v:shape style="position:absolute;left:9768;top:5283;width:10;height:2" coordorigin="9768,5283" coordsize="10,0" path="m9768,5283l9778,5283e" filled="false" stroked="true" strokeweight=".48pt" strokecolor="#000000">
                <v:path arrowok="t"/>
              </v:shape>
            </v:group>
            <v:group style="position:absolute;left:9787;top:5283;width:10;height:2" coordorigin="9787,5283" coordsize="10,2">
              <v:shape style="position:absolute;left:9787;top:5283;width:10;height:2" coordorigin="9787,5283" coordsize="10,0" path="m9787,5283l9797,5283e" filled="false" stroked="true" strokeweight=".48pt" strokecolor="#000000">
                <v:path arrowok="t"/>
              </v:shape>
            </v:group>
            <v:group style="position:absolute;left:9806;top:5283;width:10;height:2" coordorigin="9806,5283" coordsize="10,2">
              <v:shape style="position:absolute;left:9806;top:5283;width:10;height:2" coordorigin="9806,5283" coordsize="10,0" path="m9806,5283l9816,5283e" filled="false" stroked="true" strokeweight=".48pt" strokecolor="#000000">
                <v:path arrowok="t"/>
              </v:shape>
            </v:group>
            <v:group style="position:absolute;left:9826;top:5283;width:10;height:2" coordorigin="9826,5283" coordsize="10,2">
              <v:shape style="position:absolute;left:9826;top:5283;width:10;height:2" coordorigin="9826,5283" coordsize="10,0" path="m9826,5283l9835,5283e" filled="false" stroked="true" strokeweight=".48pt" strokecolor="#000000">
                <v:path arrowok="t"/>
              </v:shape>
            </v:group>
            <v:group style="position:absolute;left:9845;top:5283;width:10;height:2" coordorigin="9845,5283" coordsize="10,2">
              <v:shape style="position:absolute;left:9845;top:5283;width:10;height:2" coordorigin="9845,5283" coordsize="10,0" path="m9845,5283l9854,5283e" filled="false" stroked="true" strokeweight=".48pt" strokecolor="#000000">
                <v:path arrowok="t"/>
              </v:shape>
            </v:group>
            <v:group style="position:absolute;left:9864;top:5283;width:10;height:2" coordorigin="9864,5283" coordsize="10,2">
              <v:shape style="position:absolute;left:9864;top:5283;width:10;height:2" coordorigin="9864,5283" coordsize="10,0" path="m9864,5283l9874,5283e" filled="false" stroked="true" strokeweight=".48pt" strokecolor="#000000">
                <v:path arrowok="t"/>
              </v:shape>
            </v:group>
            <v:group style="position:absolute;left:9883;top:5283;width:10;height:2" coordorigin="9883,5283" coordsize="10,2">
              <v:shape style="position:absolute;left:9883;top:5283;width:10;height:2" coordorigin="9883,5283" coordsize="10,0" path="m9883,5283l9893,5283e" filled="false" stroked="true" strokeweight=".48pt" strokecolor="#000000">
                <v:path arrowok="t"/>
              </v:shape>
            </v:group>
            <v:group style="position:absolute;left:9902;top:5283;width:10;height:2" coordorigin="9902,5283" coordsize="10,2">
              <v:shape style="position:absolute;left:9902;top:5283;width:10;height:2" coordorigin="9902,5283" coordsize="10,0" path="m9902,5283l9912,5283e" filled="false" stroked="true" strokeweight=".48pt" strokecolor="#000000">
                <v:path arrowok="t"/>
              </v:shape>
            </v:group>
            <v:group style="position:absolute;left:9922;top:5283;width:10;height:2" coordorigin="9922,5283" coordsize="10,2">
              <v:shape style="position:absolute;left:9922;top:5283;width:10;height:2" coordorigin="9922,5283" coordsize="10,0" path="m9922,5283l9931,5283e" filled="false" stroked="true" strokeweight=".48pt" strokecolor="#000000">
                <v:path arrowok="t"/>
              </v:shape>
            </v:group>
            <v:group style="position:absolute;left:9941;top:5283;width:10;height:2" coordorigin="9941,5283" coordsize="10,2">
              <v:shape style="position:absolute;left:9941;top:5283;width:10;height:2" coordorigin="9941,5283" coordsize="10,0" path="m9941,5283l9950,5283e" filled="false" stroked="true" strokeweight=".48pt" strokecolor="#000000">
                <v:path arrowok="t"/>
              </v:shape>
            </v:group>
            <v:group style="position:absolute;left:9960;top:5283;width:10;height:2" coordorigin="9960,5283" coordsize="10,2">
              <v:shape style="position:absolute;left:9960;top:5283;width:10;height:2" coordorigin="9960,5283" coordsize="10,0" path="m9960,5283l9970,5283e" filled="false" stroked="true" strokeweight=".48pt" strokecolor="#000000">
                <v:path arrowok="t"/>
              </v:shape>
            </v:group>
            <v:group style="position:absolute;left:9979;top:5283;width:10;height:2" coordorigin="9979,5283" coordsize="10,2">
              <v:shape style="position:absolute;left:9979;top:5283;width:10;height:2" coordorigin="9979,5283" coordsize="10,0" path="m9979,5283l9989,5283e" filled="false" stroked="true" strokeweight=".48pt" strokecolor="#000000">
                <v:path arrowok="t"/>
              </v:shape>
            </v:group>
            <v:group style="position:absolute;left:9998;top:5283;width:10;height:2" coordorigin="9998,5283" coordsize="10,2">
              <v:shape style="position:absolute;left:9998;top:5283;width:10;height:2" coordorigin="9998,5283" coordsize="10,0" path="m9998,5283l10008,5283e" filled="false" stroked="true" strokeweight=".48pt" strokecolor="#000000">
                <v:path arrowok="t"/>
              </v:shape>
            </v:group>
            <v:group style="position:absolute;left:10018;top:5283;width:10;height:2" coordorigin="10018,5283" coordsize="10,2">
              <v:shape style="position:absolute;left:10018;top:5283;width:10;height:2" coordorigin="10018,5283" coordsize="10,0" path="m10018,5283l10027,5283e" filled="false" stroked="true" strokeweight=".48pt" strokecolor="#000000">
                <v:path arrowok="t"/>
              </v:shape>
            </v:group>
            <v:group style="position:absolute;left:10037;top:5283;width:10;height:2" coordorigin="10037,5283" coordsize="10,2">
              <v:shape style="position:absolute;left:10037;top:5283;width:10;height:2" coordorigin="10037,5283" coordsize="10,0" path="m10037,5283l10046,5283e" filled="false" stroked="true" strokeweight=".48pt" strokecolor="#000000">
                <v:path arrowok="t"/>
              </v:shape>
            </v:group>
            <v:group style="position:absolute;left:10056;top:5283;width:10;height:2" coordorigin="10056,5283" coordsize="10,2">
              <v:shape style="position:absolute;left:10056;top:5283;width:10;height:2" coordorigin="10056,5283" coordsize="10,0" path="m10056,5283l10066,5283e" filled="false" stroked="true" strokeweight=".48pt" strokecolor="#000000">
                <v:path arrowok="t"/>
              </v:shape>
            </v:group>
            <v:group style="position:absolute;left:10075;top:5283;width:10;height:2" coordorigin="10075,5283" coordsize="10,2">
              <v:shape style="position:absolute;left:10075;top:5283;width:10;height:2" coordorigin="10075,5283" coordsize="10,0" path="m10075,5283l10085,5283e" filled="false" stroked="true" strokeweight=".48pt" strokecolor="#000000">
                <v:path arrowok="t"/>
              </v:shape>
            </v:group>
            <v:group style="position:absolute;left:10094;top:5283;width:10;height:2" coordorigin="10094,5283" coordsize="10,2">
              <v:shape style="position:absolute;left:10094;top:5283;width:10;height:2" coordorigin="10094,5283" coordsize="10,0" path="m10094,5283l10104,5283e" filled="false" stroked="true" strokeweight=".48pt" strokecolor="#000000">
                <v:path arrowok="t"/>
              </v:shape>
            </v:group>
            <v:group style="position:absolute;left:10114;top:5283;width:10;height:2" coordorigin="10114,5283" coordsize="10,2">
              <v:shape style="position:absolute;left:10114;top:5283;width:10;height:2" coordorigin="10114,5283" coordsize="10,0" path="m10114,5283l10123,5283e" filled="false" stroked="true" strokeweight=".48pt" strokecolor="#000000">
                <v:path arrowok="t"/>
              </v:shape>
            </v:group>
            <v:group style="position:absolute;left:10133;top:5283;width:10;height:2" coordorigin="10133,5283" coordsize="10,2">
              <v:shape style="position:absolute;left:10133;top:5283;width:10;height:2" coordorigin="10133,5283" coordsize="10,0" path="m10133,5283l10142,5283e" filled="false" stroked="true" strokeweight=".48pt" strokecolor="#000000">
                <v:path arrowok="t"/>
              </v:shape>
            </v:group>
            <v:group style="position:absolute;left:10152;top:5283;width:10;height:2" coordorigin="10152,5283" coordsize="10,2">
              <v:shape style="position:absolute;left:10152;top:5283;width:10;height:2" coordorigin="10152,5283" coordsize="10,0" path="m10152,5283l10162,5283e" filled="false" stroked="true" strokeweight=".48pt" strokecolor="#000000">
                <v:path arrowok="t"/>
              </v:shape>
            </v:group>
            <v:group style="position:absolute;left:10171;top:5283;width:10;height:2" coordorigin="10171,5283" coordsize="10,2">
              <v:shape style="position:absolute;left:10171;top:5283;width:10;height:2" coordorigin="10171,5283" coordsize="10,0" path="m10171,5283l10181,5283e" filled="false" stroked="true" strokeweight=".48pt" strokecolor="#000000">
                <v:path arrowok="t"/>
              </v:shape>
            </v:group>
            <v:group style="position:absolute;left:10190;top:5283;width:10;height:2" coordorigin="10190,5283" coordsize="10,2">
              <v:shape style="position:absolute;left:10190;top:5283;width:10;height:2" coordorigin="10190,5283" coordsize="10,0" path="m10190,5283l10200,5283e" filled="false" stroked="true" strokeweight=".48pt" strokecolor="#000000">
                <v:path arrowok="t"/>
              </v:shape>
            </v:group>
            <v:group style="position:absolute;left:10210;top:5283;width:10;height:2" coordorigin="10210,5283" coordsize="10,2">
              <v:shape style="position:absolute;left:10210;top:5283;width:10;height:2" coordorigin="10210,5283" coordsize="10,0" path="m10210,5283l10219,5283e" filled="false" stroked="true" strokeweight=".48pt" strokecolor="#000000">
                <v:path arrowok="t"/>
              </v:shape>
            </v:group>
            <v:group style="position:absolute;left:10229;top:5283;width:10;height:2" coordorigin="10229,5283" coordsize="10,2">
              <v:shape style="position:absolute;left:10229;top:5283;width:10;height:2" coordorigin="10229,5283" coordsize="10,0" path="m10229,5283l10238,5283e" filled="false" stroked="true" strokeweight=".48pt" strokecolor="#000000">
                <v:path arrowok="t"/>
              </v:shape>
            </v:group>
            <v:group style="position:absolute;left:10248;top:5283;width:10;height:2" coordorigin="10248,5283" coordsize="10,2">
              <v:shape style="position:absolute;left:10248;top:5283;width:10;height:2" coordorigin="10248,5283" coordsize="10,0" path="m10248,5283l10258,5283e" filled="false" stroked="true" strokeweight=".48pt" strokecolor="#000000">
                <v:path arrowok="t"/>
              </v:shape>
            </v:group>
            <v:group style="position:absolute;left:10267;top:5283;width:10;height:2" coordorigin="10267,5283" coordsize="10,2">
              <v:shape style="position:absolute;left:10267;top:5283;width:10;height:2" coordorigin="10267,5283" coordsize="10,0" path="m10267,5283l10277,5283e" filled="false" stroked="true" strokeweight=".48pt" strokecolor="#000000">
                <v:path arrowok="t"/>
              </v:shape>
            </v:group>
            <v:group style="position:absolute;left:10286;top:5283;width:10;height:2" coordorigin="10286,5283" coordsize="10,2">
              <v:shape style="position:absolute;left:10286;top:5283;width:10;height:2" coordorigin="10286,5283" coordsize="10,0" path="m10286,5283l10296,5283e" filled="false" stroked="true" strokeweight=".48pt" strokecolor="#000000">
                <v:path arrowok="t"/>
              </v:shape>
            </v:group>
            <v:group style="position:absolute;left:10306;top:5283;width:10;height:2" coordorigin="10306,5283" coordsize="10,2">
              <v:shape style="position:absolute;left:10306;top:5283;width:10;height:2" coordorigin="10306,5283" coordsize="10,0" path="m10306,5283l10315,5283e" filled="false" stroked="true" strokeweight=".48pt" strokecolor="#000000">
                <v:path arrowok="t"/>
              </v:shape>
            </v:group>
            <v:group style="position:absolute;left:10325;top:5283;width:10;height:2" coordorigin="10325,5283" coordsize="10,2">
              <v:shape style="position:absolute;left:10325;top:5283;width:10;height:2" coordorigin="10325,5283" coordsize="10,0" path="m10325,5283l10334,5283e" filled="false" stroked="true" strokeweight=".48pt" strokecolor="#000000">
                <v:path arrowok="t"/>
              </v:shape>
            </v:group>
            <v:group style="position:absolute;left:10344;top:5283;width:10;height:2" coordorigin="10344,5283" coordsize="10,2">
              <v:shape style="position:absolute;left:10344;top:5283;width:10;height:2" coordorigin="10344,5283" coordsize="10,0" path="m10344,5283l10354,5283e" filled="false" stroked="true" strokeweight=".48pt" strokecolor="#000000">
                <v:path arrowok="t"/>
              </v:shape>
            </v:group>
            <v:group style="position:absolute;left:10363;top:5283;width:10;height:2" coordorigin="10363,5283" coordsize="10,2">
              <v:shape style="position:absolute;left:10363;top:5283;width:10;height:2" coordorigin="10363,5283" coordsize="10,0" path="m10363,5283l10373,5283e" filled="false" stroked="true" strokeweight=".48pt" strokecolor="#000000">
                <v:path arrowok="t"/>
              </v:shape>
            </v:group>
            <v:group style="position:absolute;left:10382;top:5283;width:10;height:2" coordorigin="10382,5283" coordsize="10,2">
              <v:shape style="position:absolute;left:10382;top:5283;width:10;height:2" coordorigin="10382,5283" coordsize="10,0" path="m10382,5283l10392,5283e" filled="false" stroked="true" strokeweight=".48pt" strokecolor="#000000">
                <v:path arrowok="t"/>
              </v:shape>
            </v:group>
            <v:group style="position:absolute;left:10402;top:5283;width:10;height:2" coordorigin="10402,5283" coordsize="10,2">
              <v:shape style="position:absolute;left:10402;top:5283;width:10;height:2" coordorigin="10402,5283" coordsize="10,0" path="m10402,5283l10411,5283e" filled="false" stroked="true" strokeweight=".48pt" strokecolor="#000000">
                <v:path arrowok="t"/>
              </v:shape>
            </v:group>
            <v:group style="position:absolute;left:10421;top:5283;width:10;height:2" coordorigin="10421,5283" coordsize="10,2">
              <v:shape style="position:absolute;left:10421;top:5283;width:10;height:2" coordorigin="10421,5283" coordsize="10,0" path="m10421,5283l10430,5283e" filled="false" stroked="true" strokeweight=".48pt" strokecolor="#000000">
                <v:path arrowok="t"/>
              </v:shape>
            </v:group>
            <v:group style="position:absolute;left:10440;top:5283;width:10;height:2" coordorigin="10440,5283" coordsize="10,2">
              <v:shape style="position:absolute;left:10440;top:5283;width:10;height:2" coordorigin="10440,5283" coordsize="10,0" path="m10440,5283l10450,5283e" filled="false" stroked="true" strokeweight=".48pt" strokecolor="#000000">
                <v:path arrowok="t"/>
              </v:shape>
            </v:group>
            <v:group style="position:absolute;left:10459;top:5283;width:10;height:2" coordorigin="10459,5283" coordsize="10,2">
              <v:shape style="position:absolute;left:10459;top:5283;width:10;height:2" coordorigin="10459,5283" coordsize="10,0" path="m10459,5283l10469,5283e" filled="false" stroked="true" strokeweight=".48pt" strokecolor="#000000">
                <v:path arrowok="t"/>
              </v:shape>
            </v:group>
            <v:group style="position:absolute;left:10478;top:5283;width:10;height:2" coordorigin="10478,5283" coordsize="10,2">
              <v:shape style="position:absolute;left:10478;top:5283;width:10;height:2" coordorigin="10478,5283" coordsize="10,0" path="m10478,5283l10488,5283e" filled="false" stroked="true" strokeweight=".48pt" strokecolor="#000000">
                <v:path arrowok="t"/>
              </v:shape>
            </v:group>
            <v:group style="position:absolute;left:10498;top:5283;width:10;height:2" coordorigin="10498,5283" coordsize="10,2">
              <v:shape style="position:absolute;left:10498;top:5283;width:10;height:2" coordorigin="10498,5283" coordsize="10,0" path="m10498,5283l10507,5283e" filled="false" stroked="true" strokeweight=".48pt" strokecolor="#000000">
                <v:path arrowok="t"/>
              </v:shape>
            </v:group>
            <v:group style="position:absolute;left:10517;top:5283;width:10;height:2" coordorigin="10517,5283" coordsize="10,2">
              <v:shape style="position:absolute;left:10517;top:5283;width:10;height:2" coordorigin="10517,5283" coordsize="10,0" path="m10517,5283l10526,5283e" filled="false" stroked="true" strokeweight=".48pt" strokecolor="#000000">
                <v:path arrowok="t"/>
              </v:shape>
            </v:group>
            <v:group style="position:absolute;left:10536;top:5283;width:10;height:2" coordorigin="10536,5283" coordsize="10,2">
              <v:shape style="position:absolute;left:10536;top:5283;width:10;height:2" coordorigin="10536,5283" coordsize="10,0" path="m10536,5283l10546,5283e" filled="false" stroked="true" strokeweight=".48pt" strokecolor="#000000">
                <v:path arrowok="t"/>
              </v:shape>
            </v:group>
            <v:group style="position:absolute;left:10555;top:5283;width:10;height:2" coordorigin="10555,5283" coordsize="10,2">
              <v:shape style="position:absolute;left:10555;top:5283;width:10;height:2" coordorigin="10555,5283" coordsize="10,0" path="m10555,5283l10565,5283e" filled="false" stroked="true" strokeweight=".48pt" strokecolor="#000000">
                <v:path arrowok="t"/>
              </v:shape>
            </v:group>
            <v:group style="position:absolute;left:10574;top:5283;width:10;height:2" coordorigin="10574,5283" coordsize="10,2">
              <v:shape style="position:absolute;left:10574;top:5283;width:10;height:2" coordorigin="10574,5283" coordsize="10,0" path="m10574,5283l10584,5283e" filled="false" stroked="true" strokeweight=".48pt" strokecolor="#000000">
                <v:path arrowok="t"/>
              </v:shape>
            </v:group>
            <v:group style="position:absolute;left:10594;top:5283;width:10;height:2" coordorigin="10594,5283" coordsize="10,2">
              <v:shape style="position:absolute;left:10594;top:5283;width:10;height:2" coordorigin="10594,5283" coordsize="10,0" path="m10594,5283l10603,5283e" filled="false" stroked="true" strokeweight=".48pt" strokecolor="#000000">
                <v:path arrowok="t"/>
              </v:shape>
            </v:group>
            <v:group style="position:absolute;left:10613;top:5283;width:10;height:2" coordorigin="10613,5283" coordsize="10,2">
              <v:shape style="position:absolute;left:10613;top:5283;width:10;height:2" coordorigin="10613,5283" coordsize="10,0" path="m10613,5283l10622,5283e" filled="false" stroked="true" strokeweight=".48pt" strokecolor="#000000">
                <v:path arrowok="t"/>
              </v:shape>
            </v:group>
            <v:group style="position:absolute;left:10632;top:5283;width:10;height:2" coordorigin="10632,5283" coordsize="10,2">
              <v:shape style="position:absolute;left:10632;top:5283;width:10;height:2" coordorigin="10632,5283" coordsize="10,0" path="m10632,5283l10642,5283e" filled="false" stroked="true" strokeweight=".48pt" strokecolor="#000000">
                <v:path arrowok="t"/>
              </v:shape>
            </v:group>
            <v:group style="position:absolute;left:10651;top:5283;width:10;height:2" coordorigin="10651,5283" coordsize="10,2">
              <v:shape style="position:absolute;left:10651;top:5283;width:10;height:2" coordorigin="10651,5283" coordsize="10,0" path="m10651,5283l10661,5283e" filled="false" stroked="true" strokeweight=".48pt" strokecolor="#000000">
                <v:path arrowok="t"/>
              </v:shape>
            </v:group>
            <v:group style="position:absolute;left:10670;top:5283;width:10;height:2" coordorigin="10670,5283" coordsize="10,2">
              <v:shape style="position:absolute;left:10670;top:5283;width:10;height:2" coordorigin="10670,5283" coordsize="10,0" path="m10670,5283l10680,5283e" filled="false" stroked="true" strokeweight=".48pt" strokecolor="#000000">
                <v:path arrowok="t"/>
              </v:shape>
            </v:group>
            <v:group style="position:absolute;left:10690;top:5283;width:10;height:2" coordorigin="10690,5283" coordsize="10,2">
              <v:shape style="position:absolute;left:10690;top:5283;width:10;height:2" coordorigin="10690,5283" coordsize="10,0" path="m10690,5283l10699,5283e" filled="false" stroked="true" strokeweight=".48pt" strokecolor="#000000">
                <v:path arrowok="t"/>
              </v:shape>
            </v:group>
            <v:group style="position:absolute;left:10709;top:5283;width:10;height:2" coordorigin="10709,5283" coordsize="10,2">
              <v:shape style="position:absolute;left:10709;top:5283;width:10;height:2" coordorigin="10709,5283" coordsize="10,0" path="m10709,5283l10718,5283e" filled="false" stroked="true" strokeweight=".48pt" strokecolor="#000000">
                <v:path arrowok="t"/>
              </v:shape>
            </v:group>
            <v:group style="position:absolute;left:10728;top:5283;width:10;height:2" coordorigin="10728,5283" coordsize="10,2">
              <v:shape style="position:absolute;left:10728;top:5283;width:10;height:2" coordorigin="10728,5283" coordsize="10,0" path="m10728,5283l10738,5283e" filled="false" stroked="true" strokeweight=".48pt" strokecolor="#000000">
                <v:path arrowok="t"/>
              </v:shape>
            </v:group>
            <v:group style="position:absolute;left:10747;top:5283;width:10;height:2" coordorigin="10747,5283" coordsize="10,2">
              <v:shape style="position:absolute;left:10747;top:5283;width:10;height:2" coordorigin="10747,5283" coordsize="10,0" path="m10747,5283l10757,5283e" filled="false" stroked="true" strokeweight=".48pt" strokecolor="#000000">
                <v:path arrowok="t"/>
              </v:shape>
            </v:group>
            <v:group style="position:absolute;left:10766;top:5283;width:10;height:2" coordorigin="10766,5283" coordsize="10,2">
              <v:shape style="position:absolute;left:10766;top:5283;width:10;height:2" coordorigin="10766,5283" coordsize="10,0" path="m10766,5283l10776,5283e" filled="false" stroked="true" strokeweight=".48pt" strokecolor="#000000">
                <v:path arrowok="t"/>
              </v:shape>
            </v:group>
            <v:group style="position:absolute;left:10786;top:5283;width:10;height:2" coordorigin="10786,5283" coordsize="10,2">
              <v:shape style="position:absolute;left:10786;top:5283;width:10;height:2" coordorigin="10786,5283" coordsize="10,0" path="m10786,5283l10795,5283e" filled="false" stroked="true" strokeweight=".48pt" strokecolor="#000000">
                <v:path arrowok="t"/>
              </v:shape>
            </v:group>
            <v:group style="position:absolute;left:10805;top:5283;width:10;height:2" coordorigin="10805,5283" coordsize="10,2">
              <v:shape style="position:absolute;left:10805;top:5283;width:10;height:2" coordorigin="10805,5283" coordsize="10,0" path="m10805,5283l10814,5283e" filled="false" stroked="true" strokeweight=".48pt" strokecolor="#000000">
                <v:path arrowok="t"/>
              </v:shape>
            </v:group>
            <v:group style="position:absolute;left:10824;top:5283;width:10;height:2" coordorigin="10824,5283" coordsize="10,2">
              <v:shape style="position:absolute;left:10824;top:5283;width:10;height:2" coordorigin="10824,5283" coordsize="10,0" path="m10824,5283l10834,5283e" filled="false" stroked="true" strokeweight=".48pt" strokecolor="#000000">
                <v:path arrowok="t"/>
              </v:shape>
            </v:group>
            <v:group style="position:absolute;left:10843;top:5283;width:10;height:2" coordorigin="10843,5283" coordsize="10,2">
              <v:shape style="position:absolute;left:10843;top:5283;width:10;height:2" coordorigin="10843,5283" coordsize="10,0" path="m10843,5283l10853,5283e" filled="false" stroked="true" strokeweight=".48pt" strokecolor="#000000">
                <v:path arrowok="t"/>
              </v:shape>
            </v:group>
            <v:group style="position:absolute;left:10862;top:5283;width:10;height:2" coordorigin="10862,5283" coordsize="10,2">
              <v:shape style="position:absolute;left:10862;top:5283;width:10;height:2" coordorigin="10862,5283" coordsize="10,0" path="m10862,5283l10872,5283e" filled="false" stroked="true" strokeweight=".48pt" strokecolor="#000000">
                <v:path arrowok="t"/>
              </v:shape>
            </v:group>
            <v:group style="position:absolute;left:10882;top:5283;width:10;height:2" coordorigin="10882,5283" coordsize="10,2">
              <v:shape style="position:absolute;left:10882;top:5283;width:10;height:2" coordorigin="10882,5283" coordsize="10,0" path="m10882,5283l10891,5283e" filled="false" stroked="true" strokeweight=".48pt" strokecolor="#000000">
                <v:path arrowok="t"/>
              </v:shape>
            </v:group>
            <v:group style="position:absolute;left:10901;top:5283;width:10;height:2" coordorigin="10901,5283" coordsize="10,2">
              <v:shape style="position:absolute;left:10901;top:5283;width:10;height:2" coordorigin="10901,5283" coordsize="10,0" path="m10901,5283l10910,5283e" filled="false" stroked="true" strokeweight=".48pt" strokecolor="#000000">
                <v:path arrowok="t"/>
              </v:shape>
            </v:group>
            <v:group style="position:absolute;left:10920;top:5283;width:10;height:2" coordorigin="10920,5283" coordsize="10,2">
              <v:shape style="position:absolute;left:10920;top:5283;width:10;height:2" coordorigin="10920,5283" coordsize="10,0" path="m10920,5283l10930,5283e" filled="false" stroked="true" strokeweight=".48pt" strokecolor="#000000">
                <v:path arrowok="t"/>
              </v:shape>
            </v:group>
            <v:group style="position:absolute;left:10939;top:5283;width:10;height:2" coordorigin="10939,5283" coordsize="10,2">
              <v:shape style="position:absolute;left:10939;top:5283;width:10;height:2" coordorigin="10939,5283" coordsize="10,0" path="m10939,5283l10949,5283e" filled="false" stroked="true" strokeweight=".48pt" strokecolor="#000000">
                <v:path arrowok="t"/>
              </v:shape>
            </v:group>
            <v:group style="position:absolute;left:10958;top:5283;width:10;height:2" coordorigin="10958,5283" coordsize="10,2">
              <v:shape style="position:absolute;left:10958;top:5283;width:10;height:2" coordorigin="10958,5283" coordsize="10,0" path="m10958,5283l10968,5283e" filled="false" stroked="true" strokeweight=".48pt" strokecolor="#000000">
                <v:path arrowok="t"/>
              </v:shape>
            </v:group>
            <v:group style="position:absolute;left:10978;top:5283;width:10;height:2" coordorigin="10978,5283" coordsize="10,2">
              <v:shape style="position:absolute;left:10978;top:5283;width:10;height:2" coordorigin="10978,5283" coordsize="10,0" path="m10978,5283l10987,5283e" filled="false" stroked="true" strokeweight=".48pt" strokecolor="#000000">
                <v:path arrowok="t"/>
              </v:shape>
            </v:group>
            <v:group style="position:absolute;left:10997;top:5283;width:10;height:2" coordorigin="10997,5283" coordsize="10,2">
              <v:shape style="position:absolute;left:10997;top:5283;width:10;height:2" coordorigin="10997,5283" coordsize="10,0" path="m10997,5283l11006,5283e" filled="false" stroked="true" strokeweight=".48pt" strokecolor="#000000">
                <v:path arrowok="t"/>
              </v:shape>
            </v:group>
            <v:group style="position:absolute;left:11016;top:5283;width:10;height:2" coordorigin="11016,5283" coordsize="10,2">
              <v:shape style="position:absolute;left:11016;top:5283;width:10;height:2" coordorigin="11016,5283" coordsize="10,0" path="m11016,5283l11026,5283e" filled="false" stroked="true" strokeweight=".48pt" strokecolor="#000000">
                <v:path arrowok="t"/>
              </v:shape>
            </v:group>
            <v:group style="position:absolute;left:11035;top:5283;width:10;height:2" coordorigin="11035,5283" coordsize="10,2">
              <v:shape style="position:absolute;left:11035;top:5283;width:10;height:2" coordorigin="11035,5283" coordsize="10,0" path="m11035,5283l11045,5283e" filled="false" stroked="true" strokeweight=".48pt" strokecolor="#000000">
                <v:path arrowok="t"/>
              </v:shape>
            </v:group>
            <v:group style="position:absolute;left:11054;top:5283;width:10;height:2" coordorigin="11054,5283" coordsize="10,2">
              <v:shape style="position:absolute;left:11054;top:5283;width:10;height:2" coordorigin="11054,5283" coordsize="10,0" path="m11054,5283l11064,5283e" filled="false" stroked="true" strokeweight=".48pt" strokecolor="#000000">
                <v:path arrowok="t"/>
              </v:shape>
            </v:group>
            <v:group style="position:absolute;left:11074;top:5283;width:10;height:2" coordorigin="11074,5283" coordsize="10,2">
              <v:shape style="position:absolute;left:11074;top:5283;width:10;height:2" coordorigin="11074,5283" coordsize="10,0" path="m11074,5283l11083,5283e" filled="false" stroked="true" strokeweight=".48pt" strokecolor="#000000">
                <v:path arrowok="t"/>
              </v:shape>
            </v:group>
            <v:group style="position:absolute;left:11093;top:5283;width:10;height:2" coordorigin="11093,5283" coordsize="10,2">
              <v:shape style="position:absolute;left:11093;top:5283;width:10;height:2" coordorigin="11093,5283" coordsize="10,0" path="m11093,5283l11102,5283e" filled="false" stroked="true" strokeweight=".48pt" strokecolor="#000000">
                <v:path arrowok="t"/>
              </v:shape>
            </v:group>
            <v:group style="position:absolute;left:11112;top:5283;width:10;height:2" coordorigin="11112,5283" coordsize="10,2">
              <v:shape style="position:absolute;left:11112;top:5283;width:10;height:2" coordorigin="11112,5283" coordsize="10,0" path="m11112,5283l11122,5283e" filled="false" stroked="true" strokeweight=".48pt" strokecolor="#000000">
                <v:path arrowok="t"/>
              </v:shape>
            </v:group>
            <v:group style="position:absolute;left:11131;top:5283;width:10;height:2" coordorigin="11131,5283" coordsize="10,2">
              <v:shape style="position:absolute;left:11131;top:5283;width:10;height:2" coordorigin="11131,5283" coordsize="10,0" path="m11131,5283l11141,5283e" filled="false" stroked="true" strokeweight=".48pt" strokecolor="#000000">
                <v:path arrowok="t"/>
              </v:shape>
            </v:group>
            <v:group style="position:absolute;left:11150;top:5283;width:10;height:2" coordorigin="11150,5283" coordsize="10,2">
              <v:shape style="position:absolute;left:11150;top:5283;width:10;height:2" coordorigin="11150,5283" coordsize="10,0" path="m11150,5283l11160,5283e" filled="false" stroked="true" strokeweight=".48pt" strokecolor="#000000">
                <v:path arrowok="t"/>
              </v:shape>
            </v:group>
            <v:group style="position:absolute;left:11170;top:5283;width:10;height:2" coordorigin="11170,5283" coordsize="10,2">
              <v:shape style="position:absolute;left:11170;top:5283;width:10;height:2" coordorigin="11170,5283" coordsize="10,0" path="m11170,5283l11179,5283e" filled="false" stroked="true" strokeweight=".48pt" strokecolor="#000000">
                <v:path arrowok="t"/>
              </v:shape>
            </v:group>
            <v:group style="position:absolute;left:11189;top:5283;width:10;height:2" coordorigin="11189,5283" coordsize="10,2">
              <v:shape style="position:absolute;left:11189;top:5283;width:10;height:2" coordorigin="11189,5283" coordsize="10,0" path="m11189,5283l11198,5283e" filled="false" stroked="true" strokeweight=".48pt" strokecolor="#000000">
                <v:path arrowok="t"/>
              </v:shape>
            </v:group>
            <v:group style="position:absolute;left:11208;top:5283;width:10;height:2" coordorigin="11208,5283" coordsize="10,2">
              <v:shape style="position:absolute;left:11208;top:5283;width:10;height:2" coordorigin="11208,5283" coordsize="10,0" path="m11208,5283l11218,5283e" filled="false" stroked="true" strokeweight=".48pt" strokecolor="#000000">
                <v:path arrowok="t"/>
              </v:shape>
            </v:group>
            <v:group style="position:absolute;left:11227;top:5283;width:10;height:2" coordorigin="11227,5283" coordsize="10,2">
              <v:shape style="position:absolute;left:11227;top:5283;width:10;height:2" coordorigin="11227,5283" coordsize="10,0" path="m11227,5283l11237,5283e" filled="false" stroked="true" strokeweight=".48pt" strokecolor="#000000">
                <v:path arrowok="t"/>
              </v:shape>
            </v:group>
            <v:group style="position:absolute;left:11246;top:5283;width:10;height:2" coordorigin="11246,5283" coordsize="10,2">
              <v:shape style="position:absolute;left:11246;top:5283;width:10;height:2" coordorigin="11246,5283" coordsize="10,0" path="m11246,5283l11256,5283e" filled="false" stroked="true" strokeweight=".48pt" strokecolor="#000000">
                <v:path arrowok="t"/>
              </v:shape>
            </v:group>
            <v:group style="position:absolute;left:11266;top:5283;width:10;height:2" coordorigin="11266,5283" coordsize="10,2">
              <v:shape style="position:absolute;left:11266;top:5283;width:10;height:2" coordorigin="11266,5283" coordsize="10,0" path="m11266,5283l11275,5283e" filled="false" stroked="true" strokeweight=".48pt" strokecolor="#000000">
                <v:path arrowok="t"/>
              </v:shape>
            </v:group>
            <v:group style="position:absolute;left:11285;top:5283;width:10;height:2" coordorigin="11285,5283" coordsize="10,2">
              <v:shape style="position:absolute;left:11285;top:5283;width:10;height:2" coordorigin="11285,5283" coordsize="10,0" path="m11285,5283l11294,5283e" filled="false" stroked="true" strokeweight=".48pt" strokecolor="#000000">
                <v:path arrowok="t"/>
              </v:shape>
            </v:group>
            <v:group style="position:absolute;left:11304;top:5283;width:10;height:2" coordorigin="11304,5283" coordsize="10,2">
              <v:shape style="position:absolute;left:11304;top:5283;width:10;height:2" coordorigin="11304,5283" coordsize="10,0" path="m11304,5283l11314,5283e" filled="false" stroked="true" strokeweight=".48pt" strokecolor="#000000">
                <v:path arrowok="t"/>
              </v:shape>
            </v:group>
            <v:group style="position:absolute;left:11323;top:5283;width:10;height:2" coordorigin="11323,5283" coordsize="10,2">
              <v:shape style="position:absolute;left:11323;top:5283;width:10;height:2" coordorigin="11323,5283" coordsize="10,0" path="m11323,5283l11333,5283e" filled="false" stroked="true" strokeweight=".48pt" strokecolor="#000000">
                <v:path arrowok="t"/>
              </v:shape>
            </v:group>
            <v:group style="position:absolute;left:11342;top:5283;width:10;height:2" coordorigin="11342,5283" coordsize="10,2">
              <v:shape style="position:absolute;left:11342;top:5283;width:10;height:2" coordorigin="11342,5283" coordsize="10,0" path="m11342,5283l11352,5283e" filled="false" stroked="true" strokeweight=".48pt" strokecolor="#000000">
                <v:path arrowok="t"/>
              </v:shape>
            </v:group>
            <v:group style="position:absolute;left:11362;top:5283;width:10;height:2" coordorigin="11362,5283" coordsize="10,2">
              <v:shape style="position:absolute;left:11362;top:5283;width:10;height:2" coordorigin="11362,5283" coordsize="10,0" path="m11362,5283l11371,5283e" filled="false" stroked="true" strokeweight=".48pt" strokecolor="#000000">
                <v:path arrowok="t"/>
              </v:shape>
            </v:group>
            <v:group style="position:absolute;left:11381;top:5283;width:10;height:2" coordorigin="11381,5283" coordsize="10,2">
              <v:shape style="position:absolute;left:11381;top:5283;width:10;height:2" coordorigin="11381,5283" coordsize="10,0" path="m11381,5283l11390,5283e" filled="false" stroked="true" strokeweight=".48pt" strokecolor="#000000">
                <v:path arrowok="t"/>
              </v:shape>
            </v:group>
            <v:group style="position:absolute;left:11400;top:5283;width:10;height:2" coordorigin="11400,5283" coordsize="10,2">
              <v:shape style="position:absolute;left:11400;top:5283;width:10;height:2" coordorigin="11400,5283" coordsize="10,0" path="m11400,5283l11410,5283e" filled="false" stroked="true" strokeweight=".48pt" strokecolor="#000000">
                <v:path arrowok="t"/>
              </v:shape>
            </v:group>
            <v:group style="position:absolute;left:11419;top:5283;width:10;height:2" coordorigin="11419,5283" coordsize="10,2">
              <v:shape style="position:absolute;left:11419;top:5283;width:10;height:2" coordorigin="11419,5283" coordsize="10,0" path="m11419,5283l11429,5283e" filled="false" stroked="true" strokeweight=".48pt" strokecolor="#000000">
                <v:path arrowok="t"/>
              </v:shape>
            </v:group>
            <v:group style="position:absolute;left:11438;top:5283;width:10;height:2" coordorigin="11438,5283" coordsize="10,2">
              <v:shape style="position:absolute;left:11438;top:5283;width:10;height:2" coordorigin="11438,5283" coordsize="10,0" path="m11438,5283l11448,5283e" filled="false" stroked="true" strokeweight=".48pt" strokecolor="#000000">
                <v:path arrowok="t"/>
              </v:shape>
            </v:group>
            <v:group style="position:absolute;left:11458;top:5283;width:10;height:2" coordorigin="11458,5283" coordsize="10,2">
              <v:shape style="position:absolute;left:11458;top:5283;width:10;height:2" coordorigin="11458,5283" coordsize="10,0" path="m11458,5283l11467,5283e" filled="false" stroked="true" strokeweight=".48pt" strokecolor="#000000">
                <v:path arrowok="t"/>
              </v:shape>
            </v:group>
            <v:group style="position:absolute;left:11477;top:5283;width:10;height:2" coordorigin="11477,5283" coordsize="10,2">
              <v:shape style="position:absolute;left:11477;top:5283;width:10;height:2" coordorigin="11477,5283" coordsize="10,0" path="m11477,5283l11486,5283e" filled="false" stroked="true" strokeweight=".48pt" strokecolor="#000000">
                <v:path arrowok="t"/>
              </v:shape>
            </v:group>
            <v:group style="position:absolute;left:11496;top:5283;width:10;height:2" coordorigin="11496,5283" coordsize="10,2">
              <v:shape style="position:absolute;left:11496;top:5283;width:10;height:2" coordorigin="11496,5283" coordsize="10,0" path="m11496,5283l11506,5283e" filled="false" stroked="true" strokeweight=".48pt" strokecolor="#000000">
                <v:path arrowok="t"/>
              </v:shape>
            </v:group>
            <v:group style="position:absolute;left:11515;top:5283;width:10;height:2" coordorigin="11515,5283" coordsize="10,2">
              <v:shape style="position:absolute;left:11515;top:5283;width:10;height:2" coordorigin="11515,5283" coordsize="10,0" path="m11515,5283l11525,5283e" filled="false" stroked="true" strokeweight=".48pt" strokecolor="#000000">
                <v:path arrowok="t"/>
              </v:shape>
            </v:group>
            <v:group style="position:absolute;left:11534;top:5283;width:10;height:2" coordorigin="11534,5283" coordsize="10,2">
              <v:shape style="position:absolute;left:11534;top:5283;width:10;height:2" coordorigin="11534,5283" coordsize="10,0" path="m11534,5283l11544,5283e" filled="false" stroked="true" strokeweight=".48pt" strokecolor="#000000">
                <v:path arrowok="t"/>
              </v:shape>
            </v:group>
            <v:group style="position:absolute;left:11554;top:5283;width:10;height:2" coordorigin="11554,5283" coordsize="10,2">
              <v:shape style="position:absolute;left:11554;top:5283;width:10;height:2" coordorigin="11554,5283" coordsize="10,0" path="m11554,5283l11563,5283e" filled="false" stroked="true" strokeweight=".48pt" strokecolor="#000000">
                <v:path arrowok="t"/>
              </v:shape>
            </v:group>
            <v:group style="position:absolute;left:11573;top:5283;width:10;height:2" coordorigin="11573,5283" coordsize="10,2">
              <v:shape style="position:absolute;left:11573;top:5283;width:10;height:2" coordorigin="11573,5283" coordsize="10,0" path="m11573,5283l11582,5283e" filled="false" stroked="true" strokeweight=".48pt" strokecolor="#000000">
                <v:path arrowok="t"/>
              </v:shape>
            </v:group>
            <v:group style="position:absolute;left:11592;top:5283;width:10;height:2" coordorigin="11592,5283" coordsize="10,2">
              <v:shape style="position:absolute;left:11592;top:5283;width:10;height:2" coordorigin="11592,5283" coordsize="10,0" path="m11592,5283l11602,5283e" filled="false" stroked="true" strokeweight=".48pt" strokecolor="#000000">
                <v:path arrowok="t"/>
              </v:shape>
            </v:group>
            <v:group style="position:absolute;left:11611;top:5283;width:10;height:2" coordorigin="11611,5283" coordsize="10,2">
              <v:shape style="position:absolute;left:11611;top:5283;width:10;height:2" coordorigin="11611,5283" coordsize="10,0" path="m11611,5283l11621,5283e" filled="false" stroked="true" strokeweight=".48pt" strokecolor="#000000">
                <v:path arrowok="t"/>
              </v:shape>
            </v:group>
            <v:group style="position:absolute;left:11630;top:5283;width:10;height:2" coordorigin="11630,5283" coordsize="10,2">
              <v:shape style="position:absolute;left:11630;top:5283;width:10;height:2" coordorigin="11630,5283" coordsize="10,0" path="m11630,5283l11640,5283e" filled="false" stroked="true" strokeweight=".48pt" strokecolor="#000000">
                <v:path arrowok="t"/>
              </v:shape>
            </v:group>
            <v:group style="position:absolute;left:11650;top:5283;width:10;height:2" coordorigin="11650,5283" coordsize="10,2">
              <v:shape style="position:absolute;left:11650;top:5283;width:10;height:2" coordorigin="11650,5283" coordsize="10,0" path="m11650,5283l11659,5283e" filled="false" stroked="true" strokeweight=".48pt" strokecolor="#000000">
                <v:path arrowok="t"/>
              </v:shape>
            </v:group>
            <v:group style="position:absolute;left:11669;top:5283;width:10;height:2" coordorigin="11669,5283" coordsize="10,2">
              <v:shape style="position:absolute;left:11669;top:5283;width:10;height:2" coordorigin="11669,5283" coordsize="10,0" path="m11669,5283l11678,5283e" filled="false" stroked="true" strokeweight=".48pt" strokecolor="#000000">
                <v:path arrowok="t"/>
              </v:shape>
            </v:group>
            <v:group style="position:absolute;left:11688;top:5283;width:10;height:2" coordorigin="11688,5283" coordsize="10,2">
              <v:shape style="position:absolute;left:11688;top:5283;width:10;height:2" coordorigin="11688,5283" coordsize="10,0" path="m11688,5283l11698,5283e" filled="false" stroked="true" strokeweight=".48pt" strokecolor="#000000">
                <v:path arrowok="t"/>
              </v:shape>
            </v:group>
            <v:group style="position:absolute;left:11707;top:5283;width:10;height:2" coordorigin="11707,5283" coordsize="10,2">
              <v:shape style="position:absolute;left:11707;top:5283;width:10;height:2" coordorigin="11707,5283" coordsize="10,0" path="m11707,5283l11717,5283e" filled="false" stroked="true" strokeweight=".48pt" strokecolor="#000000">
                <v:path arrowok="t"/>
              </v:shape>
            </v:group>
            <v:group style="position:absolute;left:11726;top:5283;width:10;height:2" coordorigin="11726,5283" coordsize="10,2">
              <v:shape style="position:absolute;left:11726;top:5283;width:10;height:2" coordorigin="11726,5283" coordsize="10,0" path="m11726,5283l11736,5283e" filled="false" stroked="true" strokeweight=".48pt" strokecolor="#000000">
                <v:path arrowok="t"/>
              </v:shape>
            </v:group>
            <v:group style="position:absolute;left:11746;top:5283;width:10;height:2" coordorigin="11746,5283" coordsize="10,2">
              <v:shape style="position:absolute;left:11746;top:5283;width:10;height:2" coordorigin="11746,5283" coordsize="10,0" path="m11746,5283l11755,5283e" filled="false" stroked="true" strokeweight=".48pt" strokecolor="#000000">
                <v:path arrowok="t"/>
              </v:shape>
            </v:group>
            <v:group style="position:absolute;left:11765;top:5283;width:10;height:2" coordorigin="11765,5283" coordsize="10,2">
              <v:shape style="position:absolute;left:11765;top:5283;width:10;height:2" coordorigin="11765,5283" coordsize="10,0" path="m11765,5283l11774,5283e" filled="false" stroked="true" strokeweight=".48pt" strokecolor="#000000">
                <v:path arrowok="t"/>
              </v:shape>
            </v:group>
            <v:group style="position:absolute;left:11784;top:5283;width:10;height:2" coordorigin="11784,5283" coordsize="10,2">
              <v:shape style="position:absolute;left:11784;top:5283;width:10;height:2" coordorigin="11784,5283" coordsize="10,0" path="m11784,5283l11794,5283e" filled="false" stroked="true" strokeweight=".48pt" strokecolor="#000000">
                <v:path arrowok="t"/>
              </v:shape>
            </v:group>
            <v:group style="position:absolute;left:11803;top:5283;width:10;height:2" coordorigin="11803,5283" coordsize="10,2">
              <v:shape style="position:absolute;left:11803;top:5283;width:10;height:2" coordorigin="11803,5283" coordsize="10,0" path="m11803,5283l11813,5283e" filled="false" stroked="true" strokeweight=".48pt" strokecolor="#000000">
                <v:path arrowok="t"/>
              </v:shape>
            </v:group>
            <v:group style="position:absolute;left:11822;top:5283;width:10;height:2" coordorigin="11822,5283" coordsize="10,2">
              <v:shape style="position:absolute;left:11822;top:5283;width:10;height:2" coordorigin="11822,5283" coordsize="10,0" path="m11822,5283l11832,5283e" filled="false" stroked="true" strokeweight=".48pt" strokecolor="#000000">
                <v:path arrowok="t"/>
              </v:shape>
            </v:group>
            <v:group style="position:absolute;left:11842;top:5283;width:10;height:2" coordorigin="11842,5283" coordsize="10,2">
              <v:shape style="position:absolute;left:11842;top:5283;width:10;height:2" coordorigin="11842,5283" coordsize="10,0" path="m11842,5283l11851,5283e" filled="false" stroked="true" strokeweight=".48pt" strokecolor="#000000">
                <v:path arrowok="t"/>
              </v:shape>
            </v:group>
            <v:group style="position:absolute;left:11861;top:5283;width:10;height:2" coordorigin="11861,5283" coordsize="10,2">
              <v:shape style="position:absolute;left:11861;top:5283;width:10;height:2" coordorigin="11861,5283" coordsize="10,0" path="m11861,5283l11870,5283e" filled="false" stroked="true" strokeweight=".48pt" strokecolor="#000000">
                <v:path arrowok="t"/>
              </v:shape>
            </v:group>
            <v:group style="position:absolute;left:11880;top:5283;width:10;height:2" coordorigin="11880,5283" coordsize="10,2">
              <v:shape style="position:absolute;left:11880;top:5283;width:10;height:2" coordorigin="11880,5283" coordsize="10,0" path="m11880,5283l11890,5283e" filled="false" stroked="true" strokeweight=".48pt" strokecolor="#000000">
                <v:path arrowok="t"/>
              </v:shape>
            </v:group>
            <v:group style="position:absolute;left:11899;top:5283;width:10;height:2" coordorigin="11899,5283" coordsize="10,2">
              <v:shape style="position:absolute;left:11899;top:5283;width:10;height:2" coordorigin="11899,5283" coordsize="10,0" path="m11899,5283l11909,5283e" filled="false" stroked="true" strokeweight=".48pt" strokecolor="#000000">
                <v:path arrowok="t"/>
              </v:shape>
            </v:group>
            <v:group style="position:absolute;left:11918;top:5283;width:10;height:2" coordorigin="11918,5283" coordsize="10,2">
              <v:shape style="position:absolute;left:11918;top:5283;width:10;height:2" coordorigin="11918,5283" coordsize="10,0" path="m11918,5283l11928,5283e" filled="false" stroked="true" strokeweight=".48pt" strokecolor="#000000">
                <v:path arrowok="t"/>
              </v:shape>
            </v:group>
            <v:group style="position:absolute;left:11938;top:5283;width:10;height:2" coordorigin="11938,5283" coordsize="10,2">
              <v:shape style="position:absolute;left:11938;top:5283;width:10;height:2" coordorigin="11938,5283" coordsize="10,0" path="m11938,5283l11947,5283e" filled="false" stroked="true" strokeweight=".48pt" strokecolor="#000000">
                <v:path arrowok="t"/>
              </v:shape>
            </v:group>
            <v:group style="position:absolute;left:11957;top:5283;width:10;height:2" coordorigin="11957,5283" coordsize="10,2">
              <v:shape style="position:absolute;left:11957;top:5283;width:10;height:2" coordorigin="11957,5283" coordsize="10,0" path="m11957,5283l11966,5283e" filled="false" stroked="true" strokeweight=".48pt" strokecolor="#000000">
                <v:path arrowok="t"/>
              </v:shape>
            </v:group>
            <v:group style="position:absolute;left:11976;top:5283;width:10;height:2" coordorigin="11976,5283" coordsize="10,2">
              <v:shape style="position:absolute;left:11976;top:5283;width:10;height:2" coordorigin="11976,5283" coordsize="10,0" path="m11976,5283l11986,5283e" filled="false" stroked="true" strokeweight=".48pt" strokecolor="#000000">
                <v:path arrowok="t"/>
              </v:shape>
            </v:group>
            <v:group style="position:absolute;left:11995;top:5283;width:10;height:2" coordorigin="11995,5283" coordsize="10,2">
              <v:shape style="position:absolute;left:11995;top:5283;width:10;height:2" coordorigin="11995,5283" coordsize="10,0" path="m11995,5283l12005,5283e" filled="false" stroked="true" strokeweight=".48pt" strokecolor="#000000">
                <v:path arrowok="t"/>
              </v:shape>
            </v:group>
            <v:group style="position:absolute;left:12014;top:5283;width:10;height:2" coordorigin="12014,5283" coordsize="10,2">
              <v:shape style="position:absolute;left:12014;top:5283;width:10;height:2" coordorigin="12014,5283" coordsize="10,0" path="m12014,5283l12024,5283e" filled="false" stroked="true" strokeweight=".48pt" strokecolor="#000000">
                <v:path arrowok="t"/>
              </v:shape>
            </v:group>
            <v:group style="position:absolute;left:12034;top:5283;width:10;height:2" coordorigin="12034,5283" coordsize="10,2">
              <v:shape style="position:absolute;left:12034;top:5283;width:10;height:2" coordorigin="12034,5283" coordsize="10,0" path="m12034,5283l12043,5283e" filled="false" stroked="true" strokeweight=".48pt" strokecolor="#000000">
                <v:path arrowok="t"/>
              </v:shape>
            </v:group>
            <v:group style="position:absolute;left:12053;top:5283;width:10;height:2" coordorigin="12053,5283" coordsize="10,2">
              <v:shape style="position:absolute;left:12053;top:5283;width:10;height:2" coordorigin="12053,5283" coordsize="10,0" path="m12053,5283l12062,5283e" filled="false" stroked="true" strokeweight=".48pt" strokecolor="#000000">
                <v:path arrowok="t"/>
              </v:shape>
            </v:group>
            <v:group style="position:absolute;left:12072;top:5283;width:10;height:2" coordorigin="12072,5283" coordsize="10,2">
              <v:shape style="position:absolute;left:12072;top:5283;width:10;height:2" coordorigin="12072,5283" coordsize="10,0" path="m12072,5283l12082,5283e" filled="false" stroked="true" strokeweight=".48pt" strokecolor="#000000">
                <v:path arrowok="t"/>
              </v:shape>
            </v:group>
            <v:group style="position:absolute;left:12091;top:5283;width:10;height:2" coordorigin="12091,5283" coordsize="10,2">
              <v:shape style="position:absolute;left:12091;top:5283;width:10;height:2" coordorigin="12091,5283" coordsize="10,0" path="m12091,5283l12101,5283e" filled="false" stroked="true" strokeweight=".48pt" strokecolor="#000000">
                <v:path arrowok="t"/>
              </v:shape>
            </v:group>
            <v:group style="position:absolute;left:12110;top:5283;width:10;height:2" coordorigin="12110,5283" coordsize="10,2">
              <v:shape style="position:absolute;left:12110;top:5283;width:10;height:2" coordorigin="12110,5283" coordsize="10,0" path="m12110,5283l12120,5283e" filled="false" stroked="true" strokeweight=".48pt" strokecolor="#000000">
                <v:path arrowok="t"/>
              </v:shape>
            </v:group>
            <v:group style="position:absolute;left:12130;top:5283;width:10;height:2" coordorigin="12130,5283" coordsize="10,2">
              <v:shape style="position:absolute;left:12130;top:5283;width:10;height:2" coordorigin="12130,5283" coordsize="10,0" path="m12130,5283l12139,5283e" filled="false" stroked="true" strokeweight=".48pt" strokecolor="#000000">
                <v:path arrowok="t"/>
              </v:shape>
            </v:group>
            <v:group style="position:absolute;left:12149;top:5283;width:10;height:2" coordorigin="12149,5283" coordsize="10,2">
              <v:shape style="position:absolute;left:12149;top:5283;width:10;height:2" coordorigin="12149,5283" coordsize="10,0" path="m12149,5283l12158,5283e" filled="false" stroked="true" strokeweight=".48pt" strokecolor="#000000">
                <v:path arrowok="t"/>
              </v:shape>
            </v:group>
            <v:group style="position:absolute;left:12168;top:5283;width:10;height:2" coordorigin="12168,5283" coordsize="10,2">
              <v:shape style="position:absolute;left:12168;top:5283;width:10;height:2" coordorigin="12168,5283" coordsize="10,0" path="m12168,5283l12178,5283e" filled="false" stroked="true" strokeweight=".48pt" strokecolor="#000000">
                <v:path arrowok="t"/>
              </v:shape>
            </v:group>
            <v:group style="position:absolute;left:12187;top:5283;width:10;height:2" coordorigin="12187,5283" coordsize="10,2">
              <v:shape style="position:absolute;left:12187;top:5283;width:10;height:2" coordorigin="12187,5283" coordsize="10,0" path="m12187,5283l12197,5283e" filled="false" stroked="true" strokeweight=".48pt" strokecolor="#000000">
                <v:path arrowok="t"/>
              </v:shape>
            </v:group>
            <v:group style="position:absolute;left:12206;top:5283;width:10;height:2" coordorigin="12206,5283" coordsize="10,2">
              <v:shape style="position:absolute;left:12206;top:5283;width:10;height:2" coordorigin="12206,5283" coordsize="10,0" path="m12206,5283l12216,5283e" filled="false" stroked="true" strokeweight=".48pt" strokecolor="#000000">
                <v:path arrowok="t"/>
              </v:shape>
            </v:group>
            <v:group style="position:absolute;left:12226;top:5283;width:10;height:2" coordorigin="12226,5283" coordsize="10,2">
              <v:shape style="position:absolute;left:12226;top:5283;width:10;height:2" coordorigin="12226,5283" coordsize="10,0" path="m12226,5283l12235,5283e" filled="false" stroked="true" strokeweight=".48pt" strokecolor="#000000">
                <v:path arrowok="t"/>
              </v:shape>
            </v:group>
            <v:group style="position:absolute;left:12245;top:5283;width:10;height:2" coordorigin="12245,5283" coordsize="10,2">
              <v:shape style="position:absolute;left:12245;top:5283;width:10;height:2" coordorigin="12245,5283" coordsize="10,0" path="m12245,5283l12254,5283e" filled="false" stroked="true" strokeweight=".48pt" strokecolor="#000000">
                <v:path arrowok="t"/>
              </v:shape>
            </v:group>
            <v:group style="position:absolute;left:12264;top:5283;width:10;height:2" coordorigin="12264,5283" coordsize="10,2">
              <v:shape style="position:absolute;left:12264;top:5283;width:10;height:2" coordorigin="12264,5283" coordsize="10,0" path="m12264,5283l12274,5283e" filled="false" stroked="true" strokeweight=".48pt" strokecolor="#000000">
                <v:path arrowok="t"/>
              </v:shape>
            </v:group>
            <v:group style="position:absolute;left:12283;top:5283;width:10;height:2" coordorigin="12283,5283" coordsize="10,2">
              <v:shape style="position:absolute;left:12283;top:5283;width:10;height:2" coordorigin="12283,5283" coordsize="10,0" path="m12283,5283l12293,5283e" filled="false" stroked="true" strokeweight=".48pt" strokecolor="#000000">
                <v:path arrowok="t"/>
              </v:shape>
            </v:group>
            <v:group style="position:absolute;left:12302;top:5283;width:10;height:2" coordorigin="12302,5283" coordsize="10,2">
              <v:shape style="position:absolute;left:12302;top:5283;width:10;height:2" coordorigin="12302,5283" coordsize="10,0" path="m12302,5283l12312,5283e" filled="false" stroked="true" strokeweight=".48pt" strokecolor="#000000">
                <v:path arrowok="t"/>
              </v:shape>
            </v:group>
            <v:group style="position:absolute;left:12322;top:5283;width:10;height:2" coordorigin="12322,5283" coordsize="10,2">
              <v:shape style="position:absolute;left:12322;top:5283;width:10;height:2" coordorigin="12322,5283" coordsize="10,0" path="m12322,5283l12331,5283e" filled="false" stroked="true" strokeweight=".48pt" strokecolor="#000000">
                <v:path arrowok="t"/>
              </v:shape>
            </v:group>
            <v:group style="position:absolute;left:12341;top:5283;width:10;height:2" coordorigin="12341,5283" coordsize="10,2">
              <v:shape style="position:absolute;left:12341;top:5283;width:10;height:2" coordorigin="12341,5283" coordsize="10,0" path="m12341,5283l12350,5283e" filled="false" stroked="true" strokeweight=".48pt" strokecolor="#000000">
                <v:path arrowok="t"/>
              </v:shape>
            </v:group>
            <v:group style="position:absolute;left:12360;top:5283;width:10;height:2" coordorigin="12360,5283" coordsize="10,2">
              <v:shape style="position:absolute;left:12360;top:5283;width:10;height:2" coordorigin="12360,5283" coordsize="10,0" path="m12360,5283l12370,5283e" filled="false" stroked="true" strokeweight=".48pt" strokecolor="#000000">
                <v:path arrowok="t"/>
              </v:shape>
            </v:group>
            <v:group style="position:absolute;left:12379;top:5283;width:10;height:2" coordorigin="12379,5283" coordsize="10,2">
              <v:shape style="position:absolute;left:12379;top:5283;width:10;height:2" coordorigin="12379,5283" coordsize="10,0" path="m12379,5283l12389,5283e" filled="false" stroked="true" strokeweight=".48pt" strokecolor="#000000">
                <v:path arrowok="t"/>
              </v:shape>
            </v:group>
            <v:group style="position:absolute;left:12398;top:5283;width:10;height:2" coordorigin="12398,5283" coordsize="10,2">
              <v:shape style="position:absolute;left:12398;top:5283;width:10;height:2" coordorigin="12398,5283" coordsize="10,0" path="m12398,5283l12408,5283e" filled="false" stroked="true" strokeweight=".48pt" strokecolor="#000000">
                <v:path arrowok="t"/>
              </v:shape>
            </v:group>
            <v:group style="position:absolute;left:12418;top:5283;width:10;height:2" coordorigin="12418,5283" coordsize="10,2">
              <v:shape style="position:absolute;left:12418;top:5283;width:10;height:2" coordorigin="12418,5283" coordsize="10,0" path="m12418,5283l12427,5283e" filled="false" stroked="true" strokeweight=".48pt" strokecolor="#000000">
                <v:path arrowok="t"/>
              </v:shape>
            </v:group>
            <v:group style="position:absolute;left:12437;top:5283;width:10;height:2" coordorigin="12437,5283" coordsize="10,2">
              <v:shape style="position:absolute;left:12437;top:5283;width:10;height:2" coordorigin="12437,5283" coordsize="10,0" path="m12437,5283l12446,5283e" filled="false" stroked="true" strokeweight=".48pt" strokecolor="#000000">
                <v:path arrowok="t"/>
              </v:shape>
            </v:group>
            <v:group style="position:absolute;left:12456;top:5283;width:10;height:2" coordorigin="12456,5283" coordsize="10,2">
              <v:shape style="position:absolute;left:12456;top:5283;width:10;height:2" coordorigin="12456,5283" coordsize="10,0" path="m12456,5283l12466,5283e" filled="false" stroked="true" strokeweight=".48pt" strokecolor="#000000">
                <v:path arrowok="t"/>
              </v:shape>
            </v:group>
            <v:group style="position:absolute;left:12475;top:5283;width:10;height:2" coordorigin="12475,5283" coordsize="10,2">
              <v:shape style="position:absolute;left:12475;top:5283;width:10;height:2" coordorigin="12475,5283" coordsize="10,0" path="m12475,5283l12485,5283e" filled="false" stroked="true" strokeweight=".48pt" strokecolor="#000000">
                <v:path arrowok="t"/>
              </v:shape>
            </v:group>
            <v:group style="position:absolute;left:12494;top:5283;width:10;height:2" coordorigin="12494,5283" coordsize="10,2">
              <v:shape style="position:absolute;left:12494;top:5283;width:10;height:2" coordorigin="12494,5283" coordsize="10,0" path="m12494,5283l12504,5283e" filled="false" stroked="true" strokeweight=".48pt" strokecolor="#000000">
                <v:path arrowok="t"/>
              </v:shape>
            </v:group>
            <v:group style="position:absolute;left:12514;top:5283;width:10;height:2" coordorigin="12514,5283" coordsize="10,2">
              <v:shape style="position:absolute;left:12514;top:5283;width:10;height:2" coordorigin="12514,5283" coordsize="10,0" path="m12514,5283l12523,5283e" filled="false" stroked="true" strokeweight=".48pt" strokecolor="#000000">
                <v:path arrowok="t"/>
              </v:shape>
            </v:group>
            <v:group style="position:absolute;left:12533;top:5283;width:10;height:2" coordorigin="12533,5283" coordsize="10,2">
              <v:shape style="position:absolute;left:12533;top:5283;width:10;height:2" coordorigin="12533,5283" coordsize="10,0" path="m12533,5283l12542,5283e" filled="false" stroked="true" strokeweight=".48pt" strokecolor="#000000">
                <v:path arrowok="t"/>
              </v:shape>
            </v:group>
            <v:group style="position:absolute;left:12552;top:5283;width:10;height:2" coordorigin="12552,5283" coordsize="10,2">
              <v:shape style="position:absolute;left:12552;top:5283;width:10;height:2" coordorigin="12552,5283" coordsize="10,0" path="m12552,5283l12562,5283e" filled="false" stroked="true" strokeweight=".48pt" strokecolor="#000000">
                <v:path arrowok="t"/>
              </v:shape>
            </v:group>
            <v:group style="position:absolute;left:12571;top:5283;width:10;height:2" coordorigin="12571,5283" coordsize="10,2">
              <v:shape style="position:absolute;left:12571;top:5283;width:10;height:2" coordorigin="12571,5283" coordsize="10,0" path="m12571,5283l12581,5283e" filled="false" stroked="true" strokeweight=".48pt" strokecolor="#000000">
                <v:path arrowok="t"/>
              </v:shape>
            </v:group>
            <v:group style="position:absolute;left:12590;top:5283;width:10;height:2" coordorigin="12590,5283" coordsize="10,2">
              <v:shape style="position:absolute;left:12590;top:5283;width:10;height:2" coordorigin="12590,5283" coordsize="10,0" path="m12590,5283l12600,5283e" filled="false" stroked="true" strokeweight=".48pt" strokecolor="#000000">
                <v:path arrowok="t"/>
              </v:shape>
            </v:group>
            <v:group style="position:absolute;left:12610;top:5283;width:10;height:2" coordorigin="12610,5283" coordsize="10,2">
              <v:shape style="position:absolute;left:12610;top:5283;width:10;height:2" coordorigin="12610,5283" coordsize="10,0" path="m12610,5283l12619,5283e" filled="false" stroked="true" strokeweight=".48pt" strokecolor="#000000">
                <v:path arrowok="t"/>
              </v:shape>
            </v:group>
            <v:group style="position:absolute;left:12629;top:5283;width:10;height:2" coordorigin="12629,5283" coordsize="10,2">
              <v:shape style="position:absolute;left:12629;top:5283;width:10;height:2" coordorigin="12629,5283" coordsize="10,0" path="m12629,5283l12638,5283e" filled="false" stroked="true" strokeweight=".48pt" strokecolor="#000000">
                <v:path arrowok="t"/>
              </v:shape>
            </v:group>
            <v:group style="position:absolute;left:12648;top:5283;width:10;height:2" coordorigin="12648,5283" coordsize="10,2">
              <v:shape style="position:absolute;left:12648;top:5283;width:10;height:2" coordorigin="12648,5283" coordsize="10,0" path="m12648,5283l12658,5283e" filled="false" stroked="true" strokeweight=".48pt" strokecolor="#000000">
                <v:path arrowok="t"/>
              </v:shape>
            </v:group>
            <v:group style="position:absolute;left:12667;top:5283;width:10;height:2" coordorigin="12667,5283" coordsize="10,2">
              <v:shape style="position:absolute;left:12667;top:5283;width:10;height:2" coordorigin="12667,5283" coordsize="10,0" path="m12667,5283l12677,5283e" filled="false" stroked="true" strokeweight=".48pt" strokecolor="#000000">
                <v:path arrowok="t"/>
              </v:shape>
            </v:group>
            <v:group style="position:absolute;left:12686;top:5283;width:10;height:2" coordorigin="12686,5283" coordsize="10,2">
              <v:shape style="position:absolute;left:12686;top:5283;width:10;height:2" coordorigin="12686,5283" coordsize="10,0" path="m12686,5283l12696,5283e" filled="false" stroked="true" strokeweight=".48pt" strokecolor="#000000">
                <v:path arrowok="t"/>
              </v:shape>
            </v:group>
            <v:group style="position:absolute;left:12706;top:5283;width:10;height:2" coordorigin="12706,5283" coordsize="10,2">
              <v:shape style="position:absolute;left:12706;top:5283;width:10;height:2" coordorigin="12706,5283" coordsize="10,0" path="m12706,5283l12715,5283e" filled="false" stroked="true" strokeweight=".48pt" strokecolor="#000000">
                <v:path arrowok="t"/>
              </v:shape>
            </v:group>
            <v:group style="position:absolute;left:12725;top:5283;width:10;height:2" coordorigin="12725,5283" coordsize="10,2">
              <v:shape style="position:absolute;left:12725;top:5283;width:10;height:2" coordorigin="12725,5283" coordsize="10,0" path="m12725,5283l12734,5283e" filled="false" stroked="true" strokeweight=".48pt" strokecolor="#000000">
                <v:path arrowok="t"/>
              </v:shape>
            </v:group>
            <v:group style="position:absolute;left:12744;top:5283;width:10;height:2" coordorigin="12744,5283" coordsize="10,2">
              <v:shape style="position:absolute;left:12744;top:5283;width:10;height:2" coordorigin="12744,5283" coordsize="10,0" path="m12744,5283l12754,5283e" filled="false" stroked="true" strokeweight=".48pt" strokecolor="#000000">
                <v:path arrowok="t"/>
              </v:shape>
            </v:group>
            <v:group style="position:absolute;left:12763;top:5283;width:10;height:2" coordorigin="12763,5283" coordsize="10,2">
              <v:shape style="position:absolute;left:12763;top:5283;width:10;height:2" coordorigin="12763,5283" coordsize="10,0" path="m12763,5283l12773,5283e" filled="false" stroked="true" strokeweight=".48pt" strokecolor="#000000">
                <v:path arrowok="t"/>
              </v:shape>
            </v:group>
            <v:group style="position:absolute;left:12782;top:5283;width:10;height:2" coordorigin="12782,5283" coordsize="10,2">
              <v:shape style="position:absolute;left:12782;top:5283;width:10;height:2" coordorigin="12782,5283" coordsize="10,0" path="m12782,5283l12792,5283e" filled="false" stroked="true" strokeweight=".48pt" strokecolor="#000000">
                <v:path arrowok="t"/>
              </v:shape>
            </v:group>
            <v:group style="position:absolute;left:12802;top:5283;width:10;height:2" coordorigin="12802,5283" coordsize="10,2">
              <v:shape style="position:absolute;left:12802;top:5283;width:10;height:2" coordorigin="12802,5283" coordsize="10,0" path="m12802,5283l12811,5283e" filled="false" stroked="true" strokeweight=".48pt" strokecolor="#000000">
                <v:path arrowok="t"/>
              </v:shape>
            </v:group>
            <v:group style="position:absolute;left:12821;top:5283;width:10;height:2" coordorigin="12821,5283" coordsize="10,2">
              <v:shape style="position:absolute;left:12821;top:5283;width:10;height:2" coordorigin="12821,5283" coordsize="10,0" path="m12821,5283l12830,5283e" filled="false" stroked="true" strokeweight=".48pt" strokecolor="#000000">
                <v:path arrowok="t"/>
              </v:shape>
            </v:group>
            <v:group style="position:absolute;left:12840;top:5283;width:10;height:2" coordorigin="12840,5283" coordsize="10,2">
              <v:shape style="position:absolute;left:12840;top:5283;width:10;height:2" coordorigin="12840,5283" coordsize="10,0" path="m12840,5283l12850,5283e" filled="false" stroked="true" strokeweight=".48pt" strokecolor="#000000">
                <v:path arrowok="t"/>
              </v:shape>
            </v:group>
            <v:group style="position:absolute;left:12859;top:5283;width:10;height:2" coordorigin="12859,5283" coordsize="10,2">
              <v:shape style="position:absolute;left:12859;top:5283;width:10;height:2" coordorigin="12859,5283" coordsize="10,0" path="m12859,5283l12869,5283e" filled="false" stroked="true" strokeweight=".48pt" strokecolor="#000000">
                <v:path arrowok="t"/>
              </v:shape>
            </v:group>
            <v:group style="position:absolute;left:12878;top:5283;width:10;height:2" coordorigin="12878,5283" coordsize="10,2">
              <v:shape style="position:absolute;left:12878;top:5283;width:10;height:2" coordorigin="12878,5283" coordsize="10,0" path="m12878,5283l12888,5283e" filled="false" stroked="true" strokeweight=".48pt" strokecolor="#000000">
                <v:path arrowok="t"/>
              </v:shape>
            </v:group>
            <v:group style="position:absolute;left:12898;top:5283;width:10;height:2" coordorigin="12898,5283" coordsize="10,2">
              <v:shape style="position:absolute;left:12898;top:5283;width:10;height:2" coordorigin="12898,5283" coordsize="10,0" path="m12898,5283l12907,5283e" filled="false" stroked="true" strokeweight=".48pt" strokecolor="#000000">
                <v:path arrowok="t"/>
              </v:shape>
            </v:group>
            <v:group style="position:absolute;left:12917;top:5283;width:10;height:2" coordorigin="12917,5283" coordsize="10,2">
              <v:shape style="position:absolute;left:12917;top:5283;width:10;height:2" coordorigin="12917,5283" coordsize="10,0" path="m12917,5283l12926,5283e" filled="false" stroked="true" strokeweight=".48pt" strokecolor="#000000">
                <v:path arrowok="t"/>
              </v:shape>
            </v:group>
            <v:group style="position:absolute;left:12936;top:5283;width:10;height:2" coordorigin="12936,5283" coordsize="10,2">
              <v:shape style="position:absolute;left:12936;top:5283;width:10;height:2" coordorigin="12936,5283" coordsize="10,0" path="m12936,5283l12946,5283e" filled="false" stroked="true" strokeweight=".48pt" strokecolor="#000000">
                <v:path arrowok="t"/>
              </v:shape>
            </v:group>
            <v:group style="position:absolute;left:12955;top:5283;width:10;height:2" coordorigin="12955,5283" coordsize="10,2">
              <v:shape style="position:absolute;left:12955;top:5283;width:10;height:2" coordorigin="12955,5283" coordsize="10,0" path="m12955,5283l12965,5283e" filled="false" stroked="true" strokeweight=".48pt" strokecolor="#000000">
                <v:path arrowok="t"/>
              </v:shape>
            </v:group>
            <v:group style="position:absolute;left:12974;top:5283;width:10;height:2" coordorigin="12974,5283" coordsize="10,2">
              <v:shape style="position:absolute;left:12974;top:5283;width:10;height:2" coordorigin="12974,5283" coordsize="10,0" path="m12974,5283l12984,5283e" filled="false" stroked="true" strokeweight=".48pt" strokecolor="#000000">
                <v:path arrowok="t"/>
              </v:shape>
            </v:group>
            <v:group style="position:absolute;left:12994;top:5283;width:10;height:2" coordorigin="12994,5283" coordsize="10,2">
              <v:shape style="position:absolute;left:12994;top:5283;width:10;height:2" coordorigin="12994,5283" coordsize="10,0" path="m12994,5283l13003,5283e" filled="false" stroked="true" strokeweight=".48pt" strokecolor="#000000">
                <v:path arrowok="t"/>
              </v:shape>
            </v:group>
            <v:group style="position:absolute;left:13013;top:5283;width:10;height:2" coordorigin="13013,5283" coordsize="10,2">
              <v:shape style="position:absolute;left:13013;top:5283;width:10;height:2" coordorigin="13013,5283" coordsize="10,0" path="m13013,5283l13022,5283e" filled="false" stroked="true" strokeweight=".48pt" strokecolor="#000000">
                <v:path arrowok="t"/>
              </v:shape>
            </v:group>
            <v:group style="position:absolute;left:13032;top:5283;width:10;height:2" coordorigin="13032,5283" coordsize="10,2">
              <v:shape style="position:absolute;left:13032;top:5283;width:10;height:2" coordorigin="13032,5283" coordsize="10,0" path="m13032,5283l13042,5283e" filled="false" stroked="true" strokeweight=".48pt" strokecolor="#000000">
                <v:path arrowok="t"/>
              </v:shape>
            </v:group>
            <v:group style="position:absolute;left:13051;top:5283;width:10;height:2" coordorigin="13051,5283" coordsize="10,2">
              <v:shape style="position:absolute;left:13051;top:5283;width:10;height:2" coordorigin="13051,5283" coordsize="10,0" path="m13051,5283l13061,5283e" filled="false" stroked="true" strokeweight=".48pt" strokecolor="#000000">
                <v:path arrowok="t"/>
              </v:shape>
            </v:group>
            <v:group style="position:absolute;left:13070;top:5283;width:10;height:2" coordorigin="13070,5283" coordsize="10,2">
              <v:shape style="position:absolute;left:13070;top:5283;width:10;height:2" coordorigin="13070,5283" coordsize="10,0" path="m13070,5283l13080,5283e" filled="false" stroked="true" strokeweight=".48pt" strokecolor="#000000">
                <v:path arrowok="t"/>
              </v:shape>
            </v:group>
            <v:group style="position:absolute;left:13090;top:5283;width:10;height:2" coordorigin="13090,5283" coordsize="10,2">
              <v:shape style="position:absolute;left:13090;top:5283;width:10;height:2" coordorigin="13090,5283" coordsize="10,0" path="m13090,5283l13099,5283e" filled="false" stroked="true" strokeweight=".48pt" strokecolor="#000000">
                <v:path arrowok="t"/>
              </v:shape>
            </v:group>
            <v:group style="position:absolute;left:13109;top:5283;width:10;height:2" coordorigin="13109,5283" coordsize="10,2">
              <v:shape style="position:absolute;left:13109;top:5283;width:10;height:2" coordorigin="13109,5283" coordsize="10,0" path="m13109,5283l13118,5283e" filled="false" stroked="true" strokeweight=".48pt" strokecolor="#000000">
                <v:path arrowok="t"/>
              </v:shape>
            </v:group>
            <v:group style="position:absolute;left:13128;top:5283;width:10;height:2" coordorigin="13128,5283" coordsize="10,2">
              <v:shape style="position:absolute;left:13128;top:5283;width:10;height:2" coordorigin="13128,5283" coordsize="10,0" path="m13128,5283l13138,5283e" filled="false" stroked="true" strokeweight=".48pt" strokecolor="#000000">
                <v:path arrowok="t"/>
              </v:shape>
            </v:group>
            <v:group style="position:absolute;left:13147;top:5283;width:10;height:2" coordorigin="13147,5283" coordsize="10,2">
              <v:shape style="position:absolute;left:13147;top:5283;width:10;height:2" coordorigin="13147,5283" coordsize="10,0" path="m13147,5283l13157,5283e" filled="false" stroked="true" strokeweight=".48pt" strokecolor="#000000">
                <v:path arrowok="t"/>
              </v:shape>
            </v:group>
            <v:group style="position:absolute;left:13166;top:5283;width:10;height:2" coordorigin="13166,5283" coordsize="10,2">
              <v:shape style="position:absolute;left:13166;top:5283;width:10;height:2" coordorigin="13166,5283" coordsize="10,0" path="m13166,5283l13176,5283e" filled="false" stroked="true" strokeweight=".48pt" strokecolor="#000000">
                <v:path arrowok="t"/>
              </v:shape>
            </v:group>
            <v:group style="position:absolute;left:13186;top:5283;width:10;height:2" coordorigin="13186,5283" coordsize="10,2">
              <v:shape style="position:absolute;left:13186;top:5283;width:10;height:2" coordorigin="13186,5283" coordsize="10,0" path="m13186,5283l13195,5283e" filled="false" stroked="true" strokeweight=".48pt" strokecolor="#000000">
                <v:path arrowok="t"/>
              </v:shape>
            </v:group>
            <v:group style="position:absolute;left:13205;top:5283;width:10;height:2" coordorigin="13205,5283" coordsize="10,2">
              <v:shape style="position:absolute;left:13205;top:5283;width:10;height:2" coordorigin="13205,5283" coordsize="10,0" path="m13205,5283l13214,5283e" filled="false" stroked="true" strokeweight=".48pt" strokecolor="#000000">
                <v:path arrowok="t"/>
              </v:shape>
            </v:group>
            <v:group style="position:absolute;left:13224;top:5283;width:10;height:2" coordorigin="13224,5283" coordsize="10,2">
              <v:shape style="position:absolute;left:13224;top:5283;width:10;height:2" coordorigin="13224,5283" coordsize="10,0" path="m13224,5283l13234,5283e" filled="false" stroked="true" strokeweight=".48pt" strokecolor="#000000">
                <v:path arrowok="t"/>
              </v:shape>
            </v:group>
            <v:group style="position:absolute;left:13243;top:5283;width:10;height:2" coordorigin="13243,5283" coordsize="10,2">
              <v:shape style="position:absolute;left:13243;top:5283;width:10;height:2" coordorigin="13243,5283" coordsize="10,0" path="m13243,5283l13253,5283e" filled="false" stroked="true" strokeweight=".48pt" strokecolor="#000000">
                <v:path arrowok="t"/>
              </v:shape>
            </v:group>
            <v:group style="position:absolute;left:13262;top:5283;width:10;height:2" coordorigin="13262,5283" coordsize="10,2">
              <v:shape style="position:absolute;left:13262;top:5283;width:10;height:2" coordorigin="13262,5283" coordsize="10,0" path="m13262,5283l13272,5283e" filled="false" stroked="true" strokeweight=".48pt" strokecolor="#000000">
                <v:path arrowok="t"/>
              </v:shape>
            </v:group>
            <v:group style="position:absolute;left:13282;top:5283;width:10;height:2" coordorigin="13282,5283" coordsize="10,2">
              <v:shape style="position:absolute;left:13282;top:5283;width:10;height:2" coordorigin="13282,5283" coordsize="10,0" path="m13282,5283l13291,5283e" filled="false" stroked="true" strokeweight=".48pt" strokecolor="#000000">
                <v:path arrowok="t"/>
              </v:shape>
            </v:group>
            <v:group style="position:absolute;left:13301;top:5283;width:10;height:2" coordorigin="13301,5283" coordsize="10,2">
              <v:shape style="position:absolute;left:13301;top:5283;width:10;height:2" coordorigin="13301,5283" coordsize="10,0" path="m13301,5283l13310,5283e" filled="false" stroked="true" strokeweight=".48pt" strokecolor="#000000">
                <v:path arrowok="t"/>
              </v:shape>
            </v:group>
            <v:group style="position:absolute;left:13320;top:5283;width:10;height:2" coordorigin="13320,5283" coordsize="10,2">
              <v:shape style="position:absolute;left:13320;top:5283;width:10;height:2" coordorigin="13320,5283" coordsize="10,0" path="m13320,5283l13330,5283e" filled="false" stroked="true" strokeweight=".48pt" strokecolor="#000000">
                <v:path arrowok="t"/>
              </v:shape>
            </v:group>
            <v:group style="position:absolute;left:13339;top:5283;width:10;height:2" coordorigin="13339,5283" coordsize="10,2">
              <v:shape style="position:absolute;left:13339;top:5283;width:10;height:2" coordorigin="13339,5283" coordsize="10,0" path="m13339,5283l13349,5283e" filled="false" stroked="true" strokeweight=".48pt" strokecolor="#000000">
                <v:path arrowok="t"/>
              </v:shape>
            </v:group>
            <v:group style="position:absolute;left:13358;top:5283;width:10;height:2" coordorigin="13358,5283" coordsize="10,2">
              <v:shape style="position:absolute;left:13358;top:5283;width:10;height:2" coordorigin="13358,5283" coordsize="10,0" path="m13358,5283l13368,5283e" filled="false" stroked="true" strokeweight=".48pt" strokecolor="#000000">
                <v:path arrowok="t"/>
              </v:shape>
            </v:group>
            <v:group style="position:absolute;left:13378;top:5283;width:10;height:2" coordorigin="13378,5283" coordsize="10,2">
              <v:shape style="position:absolute;left:13378;top:5283;width:10;height:2" coordorigin="13378,5283" coordsize="10,0" path="m13378,5283l13387,5283e" filled="false" stroked="true" strokeweight=".48pt" strokecolor="#000000">
                <v:path arrowok="t"/>
              </v:shape>
            </v:group>
            <v:group style="position:absolute;left:13397;top:5283;width:10;height:2" coordorigin="13397,5283" coordsize="10,2">
              <v:shape style="position:absolute;left:13397;top:5283;width:10;height:2" coordorigin="13397,5283" coordsize="10,0" path="m13397,5283l13406,5283e" filled="false" stroked="true" strokeweight=".48pt" strokecolor="#000000">
                <v:path arrowok="t"/>
              </v:shape>
            </v:group>
            <v:group style="position:absolute;left:13416;top:5283;width:10;height:2" coordorigin="13416,5283" coordsize="10,2">
              <v:shape style="position:absolute;left:13416;top:5283;width:10;height:2" coordorigin="13416,5283" coordsize="10,0" path="m13416,5283l13426,5283e" filled="false" stroked="true" strokeweight=".48pt" strokecolor="#000000">
                <v:path arrowok="t"/>
              </v:shape>
            </v:group>
            <v:group style="position:absolute;left:13435;top:5283;width:10;height:2" coordorigin="13435,5283" coordsize="10,2">
              <v:shape style="position:absolute;left:13435;top:5283;width:10;height:2" coordorigin="13435,5283" coordsize="10,0" path="m13435,5283l13445,5283e" filled="false" stroked="true" strokeweight=".48pt" strokecolor="#000000">
                <v:path arrowok="t"/>
              </v:shape>
            </v:group>
            <v:group style="position:absolute;left:13454;top:5283;width:10;height:2" coordorigin="13454,5283" coordsize="10,2">
              <v:shape style="position:absolute;left:13454;top:5283;width:10;height:2" coordorigin="13454,5283" coordsize="10,0" path="m13454,5283l13464,5283e" filled="false" stroked="true" strokeweight=".48pt" strokecolor="#000000">
                <v:path arrowok="t"/>
              </v:shape>
            </v:group>
            <v:group style="position:absolute;left:13474;top:5283;width:10;height:2" coordorigin="13474,5283" coordsize="10,2">
              <v:shape style="position:absolute;left:13474;top:5283;width:10;height:2" coordorigin="13474,5283" coordsize="10,0" path="m13474,5283l13483,5283e" filled="false" stroked="true" strokeweight=".48pt" strokecolor="#000000">
                <v:path arrowok="t"/>
              </v:shape>
            </v:group>
            <v:group style="position:absolute;left:13493;top:5283;width:10;height:2" coordorigin="13493,5283" coordsize="10,2">
              <v:shape style="position:absolute;left:13493;top:5283;width:10;height:2" coordorigin="13493,5283" coordsize="10,0" path="m13493,5283l13502,5283e" filled="false" stroked="true" strokeweight=".48pt" strokecolor="#000000">
                <v:path arrowok="t"/>
              </v:shape>
            </v:group>
            <v:group style="position:absolute;left:13512;top:5283;width:10;height:2" coordorigin="13512,5283" coordsize="10,2">
              <v:shape style="position:absolute;left:13512;top:5283;width:10;height:2" coordorigin="13512,5283" coordsize="10,0" path="m13512,5283l13522,5283e" filled="false" stroked="true" strokeweight=".48pt" strokecolor="#000000">
                <v:path arrowok="t"/>
              </v:shape>
            </v:group>
            <v:group style="position:absolute;left:13531;top:5283;width:10;height:2" coordorigin="13531,5283" coordsize="10,2">
              <v:shape style="position:absolute;left:13531;top:5283;width:10;height:2" coordorigin="13531,5283" coordsize="10,0" path="m13531,5283l13541,5283e" filled="false" stroked="true" strokeweight=".48pt" strokecolor="#000000">
                <v:path arrowok="t"/>
              </v:shape>
            </v:group>
            <v:group style="position:absolute;left:13550;top:5283;width:10;height:2" coordorigin="13550,5283" coordsize="10,2">
              <v:shape style="position:absolute;left:13550;top:5283;width:10;height:2" coordorigin="13550,5283" coordsize="10,0" path="m13550,5283l13560,5283e" filled="false" stroked="true" strokeweight=".48pt" strokecolor="#000000">
                <v:path arrowok="t"/>
              </v:shape>
            </v:group>
            <v:group style="position:absolute;left:13570;top:5283;width:10;height:2" coordorigin="13570,5283" coordsize="10,2">
              <v:shape style="position:absolute;left:13570;top:5283;width:10;height:2" coordorigin="13570,5283" coordsize="10,0" path="m13570,5283l13579,5283e" filled="false" stroked="true" strokeweight=".48pt" strokecolor="#000000">
                <v:path arrowok="t"/>
              </v:shape>
            </v:group>
            <v:group style="position:absolute;left:13589;top:5283;width:10;height:2" coordorigin="13589,5283" coordsize="10,2">
              <v:shape style="position:absolute;left:13589;top:5283;width:10;height:2" coordorigin="13589,5283" coordsize="10,0" path="m13589,5283l13598,5283e" filled="false" stroked="true" strokeweight=".48pt" strokecolor="#000000">
                <v:path arrowok="t"/>
              </v:shape>
            </v:group>
            <v:group style="position:absolute;left:13608;top:5283;width:10;height:2" coordorigin="13608,5283" coordsize="10,2">
              <v:shape style="position:absolute;left:13608;top:5283;width:10;height:2" coordorigin="13608,5283" coordsize="10,0" path="m13608,5283l13618,5283e" filled="false" stroked="true" strokeweight=".48pt" strokecolor="#000000">
                <v:path arrowok="t"/>
              </v:shape>
            </v:group>
            <v:group style="position:absolute;left:13627;top:5283;width:10;height:2" coordorigin="13627,5283" coordsize="10,2">
              <v:shape style="position:absolute;left:13627;top:5283;width:10;height:2" coordorigin="13627,5283" coordsize="10,0" path="m13627,5283l13637,5283e" filled="false" stroked="true" strokeweight=".48pt" strokecolor="#000000">
                <v:path arrowok="t"/>
              </v:shape>
            </v:group>
            <v:group style="position:absolute;left:13646;top:5283;width:10;height:2" coordorigin="13646,5283" coordsize="10,2">
              <v:shape style="position:absolute;left:13646;top:5283;width:10;height:2" coordorigin="13646,5283" coordsize="10,0" path="m13646,5283l13656,5283e" filled="false" stroked="true" strokeweight=".48pt" strokecolor="#000000">
                <v:path arrowok="t"/>
              </v:shape>
            </v:group>
            <v:group style="position:absolute;left:13666;top:5283;width:10;height:2" coordorigin="13666,5283" coordsize="10,2">
              <v:shape style="position:absolute;left:13666;top:5283;width:10;height:2" coordorigin="13666,5283" coordsize="10,0" path="m13666,5283l13675,5283e" filled="false" stroked="true" strokeweight=".48pt" strokecolor="#000000">
                <v:path arrowok="t"/>
              </v:shape>
            </v:group>
            <v:group style="position:absolute;left:13685;top:5283;width:10;height:2" coordorigin="13685,5283" coordsize="10,2">
              <v:shape style="position:absolute;left:13685;top:5283;width:10;height:2" coordorigin="13685,5283" coordsize="10,0" path="m13685,5283l13694,5283e" filled="false" stroked="true" strokeweight=".48pt" strokecolor="#000000">
                <v:path arrowok="t"/>
              </v:shape>
            </v:group>
            <v:group style="position:absolute;left:13704;top:5283;width:10;height:2" coordorigin="13704,5283" coordsize="10,2">
              <v:shape style="position:absolute;left:13704;top:5283;width:10;height:2" coordorigin="13704,5283" coordsize="10,0" path="m13704,5283l13714,5283e" filled="false" stroked="true" strokeweight=".48pt" strokecolor="#000000">
                <v:path arrowok="t"/>
              </v:shape>
            </v:group>
            <v:group style="position:absolute;left:13723;top:5283;width:10;height:2" coordorigin="13723,5283" coordsize="10,2">
              <v:shape style="position:absolute;left:13723;top:5283;width:10;height:2" coordorigin="13723,5283" coordsize="10,0" path="m13723,5283l13733,5283e" filled="false" stroked="true" strokeweight=".48pt" strokecolor="#000000">
                <v:path arrowok="t"/>
              </v:shape>
            </v:group>
            <v:group style="position:absolute;left:13742;top:5283;width:10;height:2" coordorigin="13742,5283" coordsize="10,2">
              <v:shape style="position:absolute;left:13742;top:5283;width:10;height:2" coordorigin="13742,5283" coordsize="10,0" path="m13742,5283l13752,5283e" filled="false" stroked="true" strokeweight=".48pt" strokecolor="#000000">
                <v:path arrowok="t"/>
              </v:shape>
            </v:group>
            <v:group style="position:absolute;left:13762;top:5283;width:10;height:2" coordorigin="13762,5283" coordsize="10,2">
              <v:shape style="position:absolute;left:13762;top:5283;width:10;height:2" coordorigin="13762,5283" coordsize="10,0" path="m13762,5283l13771,5283e" filled="false" stroked="true" strokeweight=".48pt" strokecolor="#000000">
                <v:path arrowok="t"/>
              </v:shape>
            </v:group>
            <v:group style="position:absolute;left:13781;top:5283;width:10;height:2" coordorigin="13781,5283" coordsize="10,2">
              <v:shape style="position:absolute;left:13781;top:5283;width:10;height:2" coordorigin="13781,5283" coordsize="10,0" path="m13781,5283l13790,5283e" filled="false" stroked="true" strokeweight=".48pt" strokecolor="#000000">
                <v:path arrowok="t"/>
              </v:shape>
            </v:group>
            <v:group style="position:absolute;left:13800;top:5283;width:10;height:2" coordorigin="13800,5283" coordsize="10,2">
              <v:shape style="position:absolute;left:13800;top:5283;width:10;height:2" coordorigin="13800,5283" coordsize="10,0" path="m13800,5283l13810,5283e" filled="false" stroked="true" strokeweight=".48pt" strokecolor="#000000">
                <v:path arrowok="t"/>
              </v:shape>
            </v:group>
            <v:group style="position:absolute;left:13819;top:5283;width:10;height:2" coordorigin="13819,5283" coordsize="10,2">
              <v:shape style="position:absolute;left:13819;top:5283;width:10;height:2" coordorigin="13819,5283" coordsize="10,0" path="m13819,5283l13829,5283e" filled="false" stroked="true" strokeweight=".48pt" strokecolor="#000000">
                <v:path arrowok="t"/>
              </v:shape>
            </v:group>
            <v:group style="position:absolute;left:13838;top:5283;width:10;height:2" coordorigin="13838,5283" coordsize="10,2">
              <v:shape style="position:absolute;left:13838;top:5283;width:10;height:2" coordorigin="13838,5283" coordsize="10,0" path="m13838,5283l13848,5283e" filled="false" stroked="true" strokeweight=".48pt" strokecolor="#000000">
                <v:path arrowok="t"/>
              </v:shape>
            </v:group>
            <v:group style="position:absolute;left:13858;top:5283;width:10;height:2" coordorigin="13858,5283" coordsize="10,2">
              <v:shape style="position:absolute;left:13858;top:5283;width:10;height:2" coordorigin="13858,5283" coordsize="10,0" path="m13858,5283l13867,5283e" filled="false" stroked="true" strokeweight=".48pt" strokecolor="#000000">
                <v:path arrowok="t"/>
              </v:shape>
            </v:group>
            <v:group style="position:absolute;left:13877;top:5283;width:10;height:2" coordorigin="13877,5283" coordsize="10,2">
              <v:shape style="position:absolute;left:13877;top:5283;width:10;height:2" coordorigin="13877,5283" coordsize="10,0" path="m13877,5283l13886,5283e" filled="false" stroked="true" strokeweight=".48pt" strokecolor="#000000">
                <v:path arrowok="t"/>
              </v:shape>
            </v:group>
            <v:group style="position:absolute;left:13896;top:5283;width:10;height:2" coordorigin="13896,5283" coordsize="10,2">
              <v:shape style="position:absolute;left:13896;top:5283;width:10;height:2" coordorigin="13896,5283" coordsize="10,0" path="m13896,5283l13906,5283e" filled="false" stroked="true" strokeweight=".48pt" strokecolor="#000000">
                <v:path arrowok="t"/>
              </v:shape>
            </v:group>
            <v:group style="position:absolute;left:13915;top:5283;width:10;height:2" coordorigin="13915,5283" coordsize="10,2">
              <v:shape style="position:absolute;left:13915;top:5283;width:10;height:2" coordorigin="13915,5283" coordsize="10,0" path="m13915,5283l13925,5283e" filled="false" stroked="true" strokeweight=".48pt" strokecolor="#000000">
                <v:path arrowok="t"/>
              </v:shape>
            </v:group>
            <v:group style="position:absolute;left:13934;top:5283;width:10;height:2" coordorigin="13934,5283" coordsize="10,2">
              <v:shape style="position:absolute;left:13934;top:5283;width:10;height:2" coordorigin="13934,5283" coordsize="10,0" path="m13934,5283l13944,5283e" filled="false" stroked="true" strokeweight=".48pt" strokecolor="#000000">
                <v:path arrowok="t"/>
              </v:shape>
            </v:group>
            <v:group style="position:absolute;left:13954;top:5283;width:10;height:2" coordorigin="13954,5283" coordsize="10,2">
              <v:shape style="position:absolute;left:13954;top:5283;width:10;height:2" coordorigin="13954,5283" coordsize="10,0" path="m13954,5283l13963,5283e" filled="false" stroked="true" strokeweight=".48pt" strokecolor="#000000">
                <v:path arrowok="t"/>
              </v:shape>
            </v:group>
            <v:group style="position:absolute;left:13973;top:5283;width:10;height:2" coordorigin="13973,5283" coordsize="10,2">
              <v:shape style="position:absolute;left:13973;top:5283;width:10;height:2" coordorigin="13973,5283" coordsize="10,0" path="m13973,5283l13982,5283e" filled="false" stroked="true" strokeweight=".48pt" strokecolor="#000000">
                <v:path arrowok="t"/>
              </v:shape>
            </v:group>
            <v:group style="position:absolute;left:13992;top:5283;width:10;height:2" coordorigin="13992,5283" coordsize="10,2">
              <v:shape style="position:absolute;left:13992;top:5283;width:10;height:2" coordorigin="13992,5283" coordsize="10,0" path="m13992,5283l14002,5283e" filled="false" stroked="true" strokeweight=".48pt" strokecolor="#000000">
                <v:path arrowok="t"/>
              </v:shape>
            </v:group>
            <v:group style="position:absolute;left:14011;top:5283;width:10;height:2" coordorigin="14011,5283" coordsize="10,2">
              <v:shape style="position:absolute;left:14011;top:5283;width:10;height:2" coordorigin="14011,5283" coordsize="10,0" path="m14011,5283l14021,5283e" filled="false" stroked="true" strokeweight=".48pt" strokecolor="#000000">
                <v:path arrowok="t"/>
              </v:shape>
            </v:group>
            <v:group style="position:absolute;left:14030;top:5283;width:10;height:2" coordorigin="14030,5283" coordsize="10,2">
              <v:shape style="position:absolute;left:14030;top:5283;width:10;height:2" coordorigin="14030,5283" coordsize="10,0" path="m14030,5283l14040,5283e" filled="false" stroked="true" strokeweight=".48pt" strokecolor="#000000">
                <v:path arrowok="t"/>
              </v:shape>
            </v:group>
            <v:group style="position:absolute;left:14050;top:5283;width:10;height:2" coordorigin="14050,5283" coordsize="10,2">
              <v:shape style="position:absolute;left:14050;top:5283;width:10;height:2" coordorigin="14050,5283" coordsize="10,0" path="m14050,5283l14059,5283e" filled="false" stroked="true" strokeweight=".48pt" strokecolor="#000000">
                <v:path arrowok="t"/>
              </v:shape>
            </v:group>
            <v:group style="position:absolute;left:14069;top:5283;width:10;height:2" coordorigin="14069,5283" coordsize="10,2">
              <v:shape style="position:absolute;left:14069;top:5283;width:10;height:2" coordorigin="14069,5283" coordsize="10,0" path="m14069,5283l14078,5283e" filled="false" stroked="true" strokeweight=".48pt" strokecolor="#000000">
                <v:path arrowok="t"/>
              </v:shape>
            </v:group>
            <v:group style="position:absolute;left:14088;top:5283;width:10;height:2" coordorigin="14088,5283" coordsize="10,2">
              <v:shape style="position:absolute;left:14088;top:5283;width:10;height:2" coordorigin="14088,5283" coordsize="10,0" path="m14088,5283l14098,5283e" filled="false" stroked="true" strokeweight=".48pt" strokecolor="#000000">
                <v:path arrowok="t"/>
              </v:shape>
            </v:group>
            <v:group style="position:absolute;left:14107;top:5283;width:10;height:2" coordorigin="14107,5283" coordsize="10,2">
              <v:shape style="position:absolute;left:14107;top:5283;width:10;height:2" coordorigin="14107,5283" coordsize="10,0" path="m14107,5283l14117,5283e" filled="false" stroked="true" strokeweight=".48pt" strokecolor="#000000">
                <v:path arrowok="t"/>
              </v:shape>
            </v:group>
            <v:group style="position:absolute;left:14126;top:5283;width:10;height:2" coordorigin="14126,5283" coordsize="10,2">
              <v:shape style="position:absolute;left:14126;top:5283;width:10;height:2" coordorigin="14126,5283" coordsize="10,0" path="m14126,5283l14136,5283e" filled="false" stroked="true" strokeweight=".48pt" strokecolor="#000000">
                <v:path arrowok="t"/>
              </v:shape>
            </v:group>
            <v:group style="position:absolute;left:14146;top:5283;width:10;height:2" coordorigin="14146,5283" coordsize="10,2">
              <v:shape style="position:absolute;left:14146;top:5283;width:10;height:2" coordorigin="14146,5283" coordsize="10,0" path="m14146,5283l14155,5283e" filled="false" stroked="true" strokeweight=".48pt" strokecolor="#000000">
                <v:path arrowok="t"/>
              </v:shape>
            </v:group>
            <v:group style="position:absolute;left:14165;top:5283;width:10;height:2" coordorigin="14165,5283" coordsize="10,2">
              <v:shape style="position:absolute;left:14165;top:5283;width:10;height:2" coordorigin="14165,5283" coordsize="10,0" path="m14165,5283l14174,5283e" filled="false" stroked="true" strokeweight=".48pt" strokecolor="#000000">
                <v:path arrowok="t"/>
              </v:shape>
            </v:group>
            <v:group style="position:absolute;left:14184;top:5283;width:10;height:2" coordorigin="14184,5283" coordsize="10,2">
              <v:shape style="position:absolute;left:14184;top:5283;width:10;height:2" coordorigin="14184,5283" coordsize="10,0" path="m14184,5283l14194,5283e" filled="false" stroked="true" strokeweight=".48pt" strokecolor="#000000">
                <v:path arrowok="t"/>
              </v:shape>
            </v:group>
            <v:group style="position:absolute;left:14203;top:5283;width:10;height:2" coordorigin="14203,5283" coordsize="10,2">
              <v:shape style="position:absolute;left:14203;top:5283;width:10;height:2" coordorigin="14203,5283" coordsize="10,0" path="m14203,5283l14213,5283e" filled="false" stroked="true" strokeweight=".48pt" strokecolor="#000000">
                <v:path arrowok="t"/>
              </v:shape>
            </v:group>
            <v:group style="position:absolute;left:14222;top:5283;width:10;height:2" coordorigin="14222,5283" coordsize="10,2">
              <v:shape style="position:absolute;left:14222;top:5283;width:10;height:2" coordorigin="14222,5283" coordsize="10,0" path="m14222,5283l14232,5283e" filled="false" stroked="true" strokeweight=".48pt" strokecolor="#000000">
                <v:path arrowok="t"/>
              </v:shape>
            </v:group>
            <v:group style="position:absolute;left:14242;top:5283;width:10;height:2" coordorigin="14242,5283" coordsize="10,2">
              <v:shape style="position:absolute;left:14242;top:5283;width:10;height:2" coordorigin="14242,5283" coordsize="10,0" path="m14242,5283l14251,5283e" filled="false" stroked="true" strokeweight=".48pt" strokecolor="#000000">
                <v:path arrowok="t"/>
              </v:shape>
            </v:group>
            <v:group style="position:absolute;left:14261;top:5283;width:10;height:2" coordorigin="14261,5283" coordsize="10,2">
              <v:shape style="position:absolute;left:14261;top:5283;width:10;height:2" coordorigin="14261,5283" coordsize="10,0" path="m14261,5283l14270,5283e" filled="false" stroked="true" strokeweight=".48pt" strokecolor="#000000">
                <v:path arrowok="t"/>
              </v:shape>
            </v:group>
            <v:group style="position:absolute;left:14280;top:5283;width:10;height:2" coordorigin="14280,5283" coordsize="10,2">
              <v:shape style="position:absolute;left:14280;top:5283;width:10;height:2" coordorigin="14280,5283" coordsize="10,0" path="m14280,5283l14290,5283e" filled="false" stroked="true" strokeweight=".48pt" strokecolor="#000000">
                <v:path arrowok="t"/>
              </v:shape>
            </v:group>
            <v:group style="position:absolute;left:14299;top:5283;width:10;height:2" coordorigin="14299,5283" coordsize="10,2">
              <v:shape style="position:absolute;left:14299;top:5283;width:10;height:2" coordorigin="14299,5283" coordsize="10,0" path="m14299,5283l14309,5283e" filled="false" stroked="true" strokeweight=".48pt" strokecolor="#000000">
                <v:path arrowok="t"/>
              </v:shape>
            </v:group>
            <v:group style="position:absolute;left:14318;top:5283;width:10;height:2" coordorigin="14318,5283" coordsize="10,2">
              <v:shape style="position:absolute;left:14318;top:5283;width:10;height:2" coordorigin="14318,5283" coordsize="10,0" path="m14318,5283l14328,5283e" filled="false" stroked="true" strokeweight=".48pt" strokecolor="#000000">
                <v:path arrowok="t"/>
              </v:shape>
            </v:group>
            <v:group style="position:absolute;left:14338;top:5283;width:10;height:2" coordorigin="14338,5283" coordsize="10,2">
              <v:shape style="position:absolute;left:14338;top:5283;width:10;height:2" coordorigin="14338,5283" coordsize="10,0" path="m14338,5283l14347,5283e" filled="false" stroked="true" strokeweight=".48pt" strokecolor="#000000">
                <v:path arrowok="t"/>
              </v:shape>
            </v:group>
            <v:group style="position:absolute;left:14357;top:5283;width:10;height:2" coordorigin="14357,5283" coordsize="10,2">
              <v:shape style="position:absolute;left:14357;top:5283;width:10;height:2" coordorigin="14357,5283" coordsize="10,0" path="m14357,5283l14366,5283e" filled="false" stroked="true" strokeweight=".48pt" strokecolor="#000000">
                <v:path arrowok="t"/>
              </v:shape>
            </v:group>
            <v:group style="position:absolute;left:14376;top:5283;width:10;height:2" coordorigin="14376,5283" coordsize="10,2">
              <v:shape style="position:absolute;left:14376;top:5283;width:10;height:2" coordorigin="14376,5283" coordsize="10,0" path="m14376,5283l14386,5283e" filled="false" stroked="true" strokeweight=".48pt" strokecolor="#000000">
                <v:path arrowok="t"/>
              </v:shape>
            </v:group>
            <v:group style="position:absolute;left:14395;top:5283;width:10;height:2" coordorigin="14395,5283" coordsize="10,2">
              <v:shape style="position:absolute;left:14395;top:5283;width:10;height:2" coordorigin="14395,5283" coordsize="10,0" path="m14395,5283l14405,5283e" filled="false" stroked="true" strokeweight=".48pt" strokecolor="#000000">
                <v:path arrowok="t"/>
              </v:shape>
            </v:group>
            <v:group style="position:absolute;left:14414;top:5283;width:10;height:2" coordorigin="14414,5283" coordsize="10,2">
              <v:shape style="position:absolute;left:14414;top:5283;width:10;height:2" coordorigin="14414,5283" coordsize="10,0" path="m14414,5283l14424,5283e" filled="false" stroked="true" strokeweight=".48pt" strokecolor="#000000">
                <v:path arrowok="t"/>
              </v:shape>
            </v:group>
            <v:group style="position:absolute;left:14434;top:5283;width:10;height:2" coordorigin="14434,5283" coordsize="10,2">
              <v:shape style="position:absolute;left:14434;top:5283;width:10;height:2" coordorigin="14434,5283" coordsize="10,0" path="m14434,5283l14443,5283e" filled="false" stroked="true" strokeweight=".48pt" strokecolor="#000000">
                <v:path arrowok="t"/>
              </v:shape>
            </v:group>
            <v:group style="position:absolute;left:14453;top:5283;width:10;height:2" coordorigin="14453,5283" coordsize="10,2">
              <v:shape style="position:absolute;left:14453;top:5283;width:10;height:2" coordorigin="14453,5283" coordsize="10,0" path="m14453,5283l14462,5283e" filled="false" stroked="true" strokeweight=".48pt" strokecolor="#000000">
                <v:path arrowok="t"/>
              </v:shape>
            </v:group>
            <v:group style="position:absolute;left:14472;top:5283;width:10;height:2" coordorigin="14472,5283" coordsize="10,2">
              <v:shape style="position:absolute;left:14472;top:5283;width:10;height:2" coordorigin="14472,5283" coordsize="10,0" path="m14472,5283l14482,5283e" filled="false" stroked="true" strokeweight=".48pt" strokecolor="#000000">
                <v:path arrowok="t"/>
              </v:shape>
            </v:group>
            <v:group style="position:absolute;left:14491;top:5283;width:10;height:2" coordorigin="14491,5283" coordsize="10,2">
              <v:shape style="position:absolute;left:14491;top:5283;width:10;height:2" coordorigin="14491,5283" coordsize="10,0" path="m14491,5283l14501,5283e" filled="false" stroked="true" strokeweight=".48pt" strokecolor="#000000">
                <v:path arrowok="t"/>
              </v:shape>
            </v:group>
            <v:group style="position:absolute;left:14510;top:5283;width:10;height:2" coordorigin="14510,5283" coordsize="10,2">
              <v:shape style="position:absolute;left:14510;top:5283;width:10;height:2" coordorigin="14510,5283" coordsize="10,0" path="m14510,5283l14520,5283e" filled="false" stroked="true" strokeweight=".48pt" strokecolor="#000000">
                <v:path arrowok="t"/>
              </v:shape>
            </v:group>
            <v:group style="position:absolute;left:14530;top:5283;width:10;height:2" coordorigin="14530,5283" coordsize="10,2">
              <v:shape style="position:absolute;left:14530;top:5283;width:10;height:2" coordorigin="14530,5283" coordsize="10,0" path="m14530,5283l14539,5283e" filled="false" stroked="true" strokeweight=".48pt" strokecolor="#000000">
                <v:path arrowok="t"/>
              </v:shape>
            </v:group>
            <v:group style="position:absolute;left:14549;top:5283;width:10;height:2" coordorigin="14549,5283" coordsize="10,2">
              <v:shape style="position:absolute;left:14549;top:5283;width:10;height:2" coordorigin="14549,5283" coordsize="10,0" path="m14549,5283l14558,5283e" filled="false" stroked="true" strokeweight=".48pt" strokecolor="#000000">
                <v:path arrowok="t"/>
              </v:shape>
            </v:group>
            <v:group style="position:absolute;left:14568;top:5283;width:10;height:2" coordorigin="14568,5283" coordsize="10,2">
              <v:shape style="position:absolute;left:14568;top:5283;width:10;height:2" coordorigin="14568,5283" coordsize="10,0" path="m14568,5283l14578,5283e" filled="false" stroked="true" strokeweight=".48pt" strokecolor="#000000">
                <v:path arrowok="t"/>
              </v:shape>
            </v:group>
            <v:group style="position:absolute;left:14587;top:5283;width:10;height:2" coordorigin="14587,5283" coordsize="10,2">
              <v:shape style="position:absolute;left:14587;top:5283;width:10;height:2" coordorigin="14587,5283" coordsize="10,0" path="m14587,5283l14597,5283e" filled="false" stroked="true" strokeweight=".48pt" strokecolor="#000000">
                <v:path arrowok="t"/>
              </v:shape>
            </v:group>
            <v:group style="position:absolute;left:14606;top:5283;width:10;height:2" coordorigin="14606,5283" coordsize="10,2">
              <v:shape style="position:absolute;left:14606;top:5283;width:10;height:2" coordorigin="14606,5283" coordsize="10,0" path="m14606,5283l14616,5283e" filled="false" stroked="true" strokeweight=".48pt" strokecolor="#000000">
                <v:path arrowok="t"/>
              </v:shape>
            </v:group>
            <v:group style="position:absolute;left:14626;top:5283;width:10;height:2" coordorigin="14626,5283" coordsize="10,2">
              <v:shape style="position:absolute;left:14626;top:5283;width:10;height:2" coordorigin="14626,5283" coordsize="10,0" path="m14626,5283l14635,5283e" filled="false" stroked="true" strokeweight=".48pt" strokecolor="#000000">
                <v:path arrowok="t"/>
              </v:shape>
            </v:group>
            <v:group style="position:absolute;left:14645;top:5283;width:10;height:2" coordorigin="14645,5283" coordsize="10,2">
              <v:shape style="position:absolute;left:14645;top:5283;width:10;height:2" coordorigin="14645,5283" coordsize="10,0" path="m14645,5283l14654,5283e" filled="false" stroked="true" strokeweight=".48pt" strokecolor="#000000">
                <v:path arrowok="t"/>
              </v:shape>
            </v:group>
            <v:group style="position:absolute;left:14664;top:5283;width:10;height:2" coordorigin="14664,5283" coordsize="10,2">
              <v:shape style="position:absolute;left:14664;top:5283;width:10;height:2" coordorigin="14664,5283" coordsize="10,0" path="m14664,5283l14674,5283e" filled="false" stroked="true" strokeweight=".48pt" strokecolor="#000000">
                <v:path arrowok="t"/>
              </v:shape>
            </v:group>
            <v:group style="position:absolute;left:14683;top:5283;width:10;height:2" coordorigin="14683,5283" coordsize="10,2">
              <v:shape style="position:absolute;left:14683;top:5283;width:10;height:2" coordorigin="14683,5283" coordsize="10,0" path="m14683,5283l14693,5283e" filled="false" stroked="true" strokeweight=".48pt" strokecolor="#000000">
                <v:path arrowok="t"/>
              </v:shape>
            </v:group>
            <v:group style="position:absolute;left:14702;top:5283;width:10;height:2" coordorigin="14702,5283" coordsize="10,2">
              <v:shape style="position:absolute;left:14702;top:5283;width:10;height:2" coordorigin="14702,5283" coordsize="10,0" path="m14702,5283l14712,5283e" filled="false" stroked="true" strokeweight=".48pt" strokecolor="#000000">
                <v:path arrowok="t"/>
              </v:shape>
            </v:group>
            <v:group style="position:absolute;left:14722;top:5283;width:10;height:2" coordorigin="14722,5283" coordsize="10,2">
              <v:shape style="position:absolute;left:14722;top:5283;width:10;height:2" coordorigin="14722,5283" coordsize="10,0" path="m14722,5283l14731,5283e" filled="false" stroked="true" strokeweight=".48pt" strokecolor="#000000">
                <v:path arrowok="t"/>
              </v:shape>
            </v:group>
            <v:group style="position:absolute;left:14741;top:5283;width:10;height:2" coordorigin="14741,5283" coordsize="10,2">
              <v:shape style="position:absolute;left:14741;top:5283;width:10;height:2" coordorigin="14741,5283" coordsize="10,0" path="m14741,5283l14750,5283e" filled="false" stroked="true" strokeweight=".48pt" strokecolor="#000000">
                <v:path arrowok="t"/>
              </v:shape>
            </v:group>
            <v:group style="position:absolute;left:14760;top:5283;width:10;height:2" coordorigin="14760,5283" coordsize="10,2">
              <v:shape style="position:absolute;left:14760;top:5283;width:10;height:2" coordorigin="14760,5283" coordsize="10,0" path="m14760,5283l14770,5283e" filled="false" stroked="true" strokeweight=".48pt" strokecolor="#000000">
                <v:path arrowok="t"/>
              </v:shape>
            </v:group>
            <v:group style="position:absolute;left:14779;top:5283;width:10;height:2" coordorigin="14779,5283" coordsize="10,2">
              <v:shape style="position:absolute;left:14779;top:5283;width:10;height:2" coordorigin="14779,5283" coordsize="10,0" path="m14779,5283l14789,5283e" filled="false" stroked="true" strokeweight=".48pt" strokecolor="#000000">
                <v:path arrowok="t"/>
              </v:shape>
            </v:group>
            <v:group style="position:absolute;left:14798;top:5283;width:10;height:2" coordorigin="14798,5283" coordsize="10,2">
              <v:shape style="position:absolute;left:14798;top:5283;width:10;height:2" coordorigin="14798,5283" coordsize="10,0" path="m14798,5283l14808,5283e" filled="false" stroked="true" strokeweight=".48pt" strokecolor="#000000">
                <v:path arrowok="t"/>
              </v:shape>
            </v:group>
            <v:group style="position:absolute;left:14818;top:5283;width:10;height:2" coordorigin="14818,5283" coordsize="10,2">
              <v:shape style="position:absolute;left:14818;top:5283;width:10;height:2" coordorigin="14818,5283" coordsize="10,0" path="m14818,5283l14827,5283e" filled="false" stroked="true" strokeweight=".48pt" strokecolor="#000000">
                <v:path arrowok="t"/>
              </v:shape>
            </v:group>
            <v:group style="position:absolute;left:14837;top:5283;width:10;height:2" coordorigin="14837,5283" coordsize="10,2">
              <v:shape style="position:absolute;left:14837;top:5283;width:10;height:2" coordorigin="14837,5283" coordsize="10,0" path="m14837,5283l14846,5283e" filled="false" stroked="true" strokeweight=".48pt" strokecolor="#000000">
                <v:path arrowok="t"/>
              </v:shape>
            </v:group>
            <v:group style="position:absolute;left:14856;top:5283;width:10;height:2" coordorigin="14856,5283" coordsize="10,2">
              <v:shape style="position:absolute;left:14856;top:5283;width:10;height:2" coordorigin="14856,5283" coordsize="10,0" path="m14856,5283l14866,5283e" filled="false" stroked="true" strokeweight=".48pt" strokecolor="#000000">
                <v:path arrowok="t"/>
              </v:shape>
            </v:group>
            <v:group style="position:absolute;left:14875;top:5283;width:10;height:2" coordorigin="14875,5283" coordsize="10,2">
              <v:shape style="position:absolute;left:14875;top:5283;width:10;height:2" coordorigin="14875,5283" coordsize="10,0" path="m14875,5283l14885,5283e" filled="false" stroked="true" strokeweight=".48pt" strokecolor="#000000">
                <v:path arrowok="t"/>
              </v:shape>
            </v:group>
            <v:group style="position:absolute;left:14894;top:5283;width:10;height:2" coordorigin="14894,5283" coordsize="10,2">
              <v:shape style="position:absolute;left:14894;top:5283;width:10;height:2" coordorigin="14894,5283" coordsize="10,0" path="m14894,5283l14904,5283e" filled="false" stroked="true" strokeweight=".48pt" strokecolor="#000000">
                <v:path arrowok="t"/>
              </v:shape>
            </v:group>
            <v:group style="position:absolute;left:14914;top:5283;width:10;height:2" coordorigin="14914,5283" coordsize="10,2">
              <v:shape style="position:absolute;left:14914;top:5283;width:10;height:2" coordorigin="14914,5283" coordsize="10,0" path="m14914,5283l14923,5283e" filled="false" stroked="true" strokeweight=".48pt" strokecolor="#000000">
                <v:path arrowok="t"/>
              </v:shape>
            </v:group>
            <v:group style="position:absolute;left:14933;top:5283;width:10;height:2" coordorigin="14933,5283" coordsize="10,2">
              <v:shape style="position:absolute;left:14933;top:5283;width:10;height:2" coordorigin="14933,5283" coordsize="10,0" path="m14933,5283l14942,5283e" filled="false" stroked="true" strokeweight=".48pt" strokecolor="#000000">
                <v:path arrowok="t"/>
              </v:shape>
            </v:group>
            <v:group style="position:absolute;left:14952;top:5283;width:10;height:2" coordorigin="14952,5283" coordsize="10,2">
              <v:shape style="position:absolute;left:14952;top:5283;width:10;height:2" coordorigin="14952,5283" coordsize="10,0" path="m14952,5283l14962,5283e" filled="false" stroked="true" strokeweight=".48pt" strokecolor="#000000">
                <v:path arrowok="t"/>
              </v:shape>
            </v:group>
            <v:group style="position:absolute;left:14971;top:5283;width:10;height:2" coordorigin="14971,5283" coordsize="10,2">
              <v:shape style="position:absolute;left:14971;top:5283;width:10;height:2" coordorigin="14971,5283" coordsize="10,0" path="m14971,5283l14981,5283e" filled="false" stroked="true" strokeweight=".48pt" strokecolor="#000000">
                <v:path arrowok="t"/>
              </v:shape>
            </v:group>
            <v:group style="position:absolute;left:14990;top:5283;width:10;height:2" coordorigin="14990,5283" coordsize="10,2">
              <v:shape style="position:absolute;left:14990;top:5283;width:10;height:2" coordorigin="14990,5283" coordsize="10,0" path="m14990,5283l15000,5283e" filled="false" stroked="true" strokeweight=".48pt" strokecolor="#000000">
                <v:path arrowok="t"/>
              </v:shape>
            </v:group>
            <v:group style="position:absolute;left:15010;top:5283;width:10;height:2" coordorigin="15010,5283" coordsize="10,2">
              <v:shape style="position:absolute;left:15010;top:5283;width:10;height:2" coordorigin="15010,5283" coordsize="10,0" path="m15010,5283l15019,5283e" filled="false" stroked="true" strokeweight=".48pt" strokecolor="#000000">
                <v:path arrowok="t"/>
              </v:shape>
            </v:group>
            <v:group style="position:absolute;left:15029;top:5283;width:10;height:2" coordorigin="15029,5283" coordsize="10,2">
              <v:shape style="position:absolute;left:15029;top:5283;width:10;height:2" coordorigin="15029,5283" coordsize="10,0" path="m15029,5283l15038,5283e" filled="false" stroked="true" strokeweight=".48pt" strokecolor="#000000">
                <v:path arrowok="t"/>
              </v:shape>
            </v:group>
            <v:group style="position:absolute;left:15048;top:5283;width:10;height:2" coordorigin="15048,5283" coordsize="10,2">
              <v:shape style="position:absolute;left:15048;top:5283;width:10;height:2" coordorigin="15048,5283" coordsize="10,0" path="m15048,5283l15058,5283e" filled="false" stroked="true" strokeweight=".48pt" strokecolor="#000000">
                <v:path arrowok="t"/>
              </v:shape>
            </v:group>
            <v:group style="position:absolute;left:15067;top:5283;width:10;height:2" coordorigin="15067,5283" coordsize="10,2">
              <v:shape style="position:absolute;left:15067;top:5283;width:10;height:2" coordorigin="15067,5283" coordsize="10,0" path="m15067,5283l15077,5283e" filled="false" stroked="true" strokeweight=".48pt" strokecolor="#000000">
                <v:path arrowok="t"/>
              </v:shape>
            </v:group>
            <v:group style="position:absolute;left:15086;top:5283;width:10;height:2" coordorigin="15086,5283" coordsize="10,2">
              <v:shape style="position:absolute;left:15086;top:5283;width:10;height:2" coordorigin="15086,5283" coordsize="10,0" path="m15086,5283l15096,5283e" filled="false" stroked="true" strokeweight=".48pt" strokecolor="#000000">
                <v:path arrowok="t"/>
              </v:shape>
            </v:group>
            <v:group style="position:absolute;left:15106;top:5283;width:10;height:2" coordorigin="15106,5283" coordsize="10,2">
              <v:shape style="position:absolute;left:15106;top:5283;width:10;height:2" coordorigin="15106,5283" coordsize="10,0" path="m15106,5283l15115,5283e" filled="false" stroked="true" strokeweight=".48pt" strokecolor="#000000">
                <v:path arrowok="t"/>
              </v:shape>
            </v:group>
            <v:group style="position:absolute;left:15125;top:5283;width:10;height:2" coordorigin="15125,5283" coordsize="10,2">
              <v:shape style="position:absolute;left:15125;top:5283;width:10;height:2" coordorigin="15125,5283" coordsize="10,0" path="m15125,5283l15134,5283e" filled="false" stroked="true" strokeweight=".48pt" strokecolor="#000000">
                <v:path arrowok="t"/>
              </v:shape>
            </v:group>
            <v:group style="position:absolute;left:15144;top:5283;width:10;height:2" coordorigin="15144,5283" coordsize="10,2">
              <v:shape style="position:absolute;left:15144;top:5283;width:10;height:2" coordorigin="15144,5283" coordsize="10,0" path="m15144,5283l15154,5283e" filled="false" stroked="true" strokeweight=".48pt" strokecolor="#000000">
                <v:path arrowok="t"/>
              </v:shape>
            </v:group>
            <v:group style="position:absolute;left:15163;top:5283;width:10;height:2" coordorigin="15163,5283" coordsize="10,2">
              <v:shape style="position:absolute;left:15163;top:5283;width:10;height:2" coordorigin="15163,5283" coordsize="10,0" path="m15163,5283l15173,5283e" filled="false" stroked="true" strokeweight=".48pt" strokecolor="#000000">
                <v:path arrowok="t"/>
              </v:shape>
            </v:group>
            <v:group style="position:absolute;left:15182;top:5283;width:10;height:2" coordorigin="15182,5283" coordsize="10,2">
              <v:shape style="position:absolute;left:15182;top:5283;width:10;height:2" coordorigin="15182,5283" coordsize="10,0" path="m15182,5283l15192,5283e" filled="false" stroked="true" strokeweight=".48pt" strokecolor="#000000">
                <v:path arrowok="t"/>
              </v:shape>
            </v:group>
            <v:group style="position:absolute;left:15202;top:5283;width:10;height:2" coordorigin="15202,5283" coordsize="10,2">
              <v:shape style="position:absolute;left:15202;top:5283;width:10;height:2" coordorigin="15202,5283" coordsize="10,0" path="m15202,5283l15211,5283e" filled="false" stroked="true" strokeweight=".48pt" strokecolor="#000000">
                <v:path arrowok="t"/>
              </v:shape>
            </v:group>
            <v:group style="position:absolute;left:15221;top:5283;width:10;height:2" coordorigin="15221,5283" coordsize="10,2">
              <v:shape style="position:absolute;left:15221;top:5283;width:10;height:2" coordorigin="15221,5283" coordsize="10,0" path="m15221,5283l15230,5283e" filled="false" stroked="true" strokeweight=".48pt" strokecolor="#000000">
                <v:path arrowok="t"/>
              </v:shape>
            </v:group>
            <v:group style="position:absolute;left:15240;top:5283;width:10;height:2" coordorigin="15240,5283" coordsize="10,2">
              <v:shape style="position:absolute;left:15240;top:5283;width:10;height:2" coordorigin="15240,5283" coordsize="10,0" path="m15240,5283l15250,5283e" filled="false" stroked="true" strokeweight=".48pt" strokecolor="#000000">
                <v:path arrowok="t"/>
              </v:shape>
            </v:group>
            <v:group style="position:absolute;left:15259;top:5283;width:10;height:2" coordorigin="15259,5283" coordsize="10,2">
              <v:shape style="position:absolute;left:15259;top:5283;width:10;height:2" coordorigin="15259,5283" coordsize="10,0" path="m15259,5283l15269,5283e" filled="false" stroked="true" strokeweight=".48pt" strokecolor="#000000">
                <v:path arrowok="t"/>
              </v:shape>
            </v:group>
            <v:group style="position:absolute;left:15278;top:5283;width:10;height:2" coordorigin="15278,5283" coordsize="10,2">
              <v:shape style="position:absolute;left:15278;top:5283;width:10;height:2" coordorigin="15278,5283" coordsize="10,0" path="m15278,5283l15288,5283e" filled="false" stroked="true" strokeweight=".48pt" strokecolor="#000000">
                <v:path arrowok="t"/>
              </v:shape>
            </v:group>
            <v:group style="position:absolute;left:15298;top:5283;width:10;height:2" coordorigin="15298,5283" coordsize="10,2">
              <v:shape style="position:absolute;left:15298;top:5283;width:10;height:2" coordorigin="15298,5283" coordsize="10,0" path="m15298,5283l15307,5283e" filled="false" stroked="true" strokeweight=".48pt" strokecolor="#000000">
                <v:path arrowok="t"/>
              </v:shape>
            </v:group>
            <v:group style="position:absolute;left:15317;top:5283;width:10;height:2" coordorigin="15317,5283" coordsize="10,2">
              <v:shape style="position:absolute;left:15317;top:5283;width:10;height:2" coordorigin="15317,5283" coordsize="10,0" path="m15317,5283l15326,5283e" filled="false" stroked="true" strokeweight=".48pt" strokecolor="#000000">
                <v:path arrowok="t"/>
              </v:shape>
            </v:group>
            <v:group style="position:absolute;left:15336;top:5283;width:10;height:2" coordorigin="15336,5283" coordsize="10,2">
              <v:shape style="position:absolute;left:15336;top:5283;width:10;height:2" coordorigin="15336,5283" coordsize="10,0" path="m15336,5283l15346,5283e" filled="false" stroked="true" strokeweight=".48pt" strokecolor="#000000">
                <v:path arrowok="t"/>
              </v:shape>
            </v:group>
            <v:group style="position:absolute;left:15355;top:5283;width:10;height:2" coordorigin="15355,5283" coordsize="10,2">
              <v:shape style="position:absolute;left:15355;top:5283;width:10;height:2" coordorigin="15355,5283" coordsize="10,0" path="m15355,5283l15365,5283e" filled="false" stroked="true" strokeweight=".48pt" strokecolor="#000000">
                <v:path arrowok="t"/>
              </v:shape>
            </v:group>
            <v:group style="position:absolute;left:15374;top:5283;width:10;height:2" coordorigin="15374,5283" coordsize="10,2">
              <v:shape style="position:absolute;left:15374;top:5283;width:10;height:2" coordorigin="15374,5283" coordsize="10,0" path="m15374,5283l15384,5283e" filled="false" stroked="true" strokeweight=".48pt" strokecolor="#000000">
                <v:path arrowok="t"/>
              </v:shape>
            </v:group>
            <v:group style="position:absolute;left:15394;top:5283;width:10;height:2" coordorigin="15394,5283" coordsize="10,2">
              <v:shape style="position:absolute;left:15394;top:5283;width:10;height:2" coordorigin="15394,5283" coordsize="10,0" path="m15394,5283l15403,5283e" filled="false" stroked="true" strokeweight=".48pt" strokecolor="#000000">
                <v:path arrowok="t"/>
              </v:shape>
            </v:group>
            <v:group style="position:absolute;left:15413;top:5283;width:10;height:2" coordorigin="15413,5283" coordsize="10,2">
              <v:shape style="position:absolute;left:15413;top:5283;width:10;height:2" coordorigin="15413,5283" coordsize="10,0" path="m15413,5283l15422,5283e" filled="false" stroked="true" strokeweight=".48pt" strokecolor="#000000">
                <v:path arrowok="t"/>
              </v:shape>
            </v:group>
            <v:group style="position:absolute;left:15432;top:5283;width:10;height:2" coordorigin="15432,5283" coordsize="10,2">
              <v:shape style="position:absolute;left:15432;top:5283;width:10;height:2" coordorigin="15432,5283" coordsize="10,0" path="m15432,5283l15442,5283e" filled="false" stroked="true" strokeweight=".48pt" strokecolor="#000000">
                <v:path arrowok="t"/>
              </v:shape>
            </v:group>
            <v:group style="position:absolute;left:15451;top:5283;width:10;height:2" coordorigin="15451,5283" coordsize="10,2">
              <v:shape style="position:absolute;left:15451;top:5283;width:10;height:2" coordorigin="15451,5283" coordsize="10,0" path="m15451,5283l15461,5283e" filled="false" stroked="true" strokeweight=".48pt" strokecolor="#000000">
                <v:path arrowok="t"/>
              </v:shape>
            </v:group>
            <v:group style="position:absolute;left:15470;top:5283;width:10;height:2" coordorigin="15470,5283" coordsize="10,2">
              <v:shape style="position:absolute;left:15470;top:5283;width:10;height:2" coordorigin="15470,5283" coordsize="10,0" path="m15470,5283l15480,5283e" filled="false" stroked="true" strokeweight=".48pt" strokecolor="#000000">
                <v:path arrowok="t"/>
              </v:shape>
            </v:group>
            <v:group style="position:absolute;left:15490;top:5283;width:10;height:2" coordorigin="15490,5283" coordsize="10,2">
              <v:shape style="position:absolute;left:15490;top:5283;width:10;height:2" coordorigin="15490,5283" coordsize="10,0" path="m15490,5283l15499,5283e" filled="false" stroked="true" strokeweight=".48pt" strokecolor="#000000">
                <v:path arrowok="t"/>
              </v:shape>
            </v:group>
            <v:group style="position:absolute;left:15509;top:5283;width:10;height:2" coordorigin="15509,5283" coordsize="10,2">
              <v:shape style="position:absolute;left:15509;top:5283;width:10;height:2" coordorigin="15509,5283" coordsize="10,0" path="m15509,5283l15518,5283e" filled="false" stroked="true" strokeweight=".48pt" strokecolor="#000000">
                <v:path arrowok="t"/>
              </v:shape>
            </v:group>
            <v:group style="position:absolute;left:15528;top:5283;width:10;height:2" coordorigin="15528,5283" coordsize="10,2">
              <v:shape style="position:absolute;left:15528;top:5283;width:10;height:2" coordorigin="15528,5283" coordsize="10,0" path="m15528,5283l15538,5283e" filled="false" stroked="true" strokeweight=".48pt" strokecolor="#000000">
                <v:path arrowok="t"/>
              </v:shape>
            </v:group>
            <v:group style="position:absolute;left:15547;top:5283;width:10;height:2" coordorigin="15547,5283" coordsize="10,2">
              <v:shape style="position:absolute;left:15547;top:5283;width:10;height:2" coordorigin="15547,5283" coordsize="10,0" path="m15547,5283l15557,5283e" filled="false" stroked="true" strokeweight=".48pt" strokecolor="#000000">
                <v:path arrowok="t"/>
              </v:shape>
            </v:group>
            <v:group style="position:absolute;left:15566;top:5283;width:10;height:2" coordorigin="15566,5283" coordsize="10,2">
              <v:shape style="position:absolute;left:15566;top:5283;width:10;height:2" coordorigin="15566,5283" coordsize="10,0" path="m15566,5283l15576,5283e" filled="false" stroked="true" strokeweight=".48pt" strokecolor="#000000">
                <v:path arrowok="t"/>
              </v:shape>
            </v:group>
            <v:group style="position:absolute;left:15586;top:5283;width:10;height:2" coordorigin="15586,5283" coordsize="10,2">
              <v:shape style="position:absolute;left:15586;top:5283;width:10;height:2" coordorigin="15586,5283" coordsize="10,0" path="m15586,5283l15595,5283e" filled="false" stroked="true" strokeweight=".48pt" strokecolor="#000000">
                <v:path arrowok="t"/>
              </v:shape>
            </v:group>
            <v:group style="position:absolute;left:15605;top:5283;width:10;height:2" coordorigin="15605,5283" coordsize="10,2">
              <v:shape style="position:absolute;left:15605;top:5283;width:10;height:2" coordorigin="15605,5283" coordsize="10,0" path="m15605,5283l15614,5283e" filled="false" stroked="true" strokeweight=".48pt" strokecolor="#000000">
                <v:path arrowok="t"/>
              </v:shape>
            </v:group>
            <v:group style="position:absolute;left:15624;top:5283;width:10;height:2" coordorigin="15624,5283" coordsize="10,2">
              <v:shape style="position:absolute;left:15624;top:5283;width:10;height:2" coordorigin="15624,5283" coordsize="10,0" path="m15624,5283l15634,5283e" filled="false" stroked="true" strokeweight=".48pt" strokecolor="#000000">
                <v:path arrowok="t"/>
              </v:shape>
            </v:group>
            <v:group style="position:absolute;left:15643;top:5283;width:10;height:2" coordorigin="15643,5283" coordsize="10,2">
              <v:shape style="position:absolute;left:15643;top:5283;width:10;height:2" coordorigin="15643,5283" coordsize="10,0" path="m15643,5283l15653,5283e" filled="false" stroked="true" strokeweight=".48pt" strokecolor="#000000">
                <v:path arrowok="t"/>
              </v:shape>
            </v:group>
            <v:group style="position:absolute;left:15662;top:5283;width:5;height:2" coordorigin="15662,5283" coordsize="5,2">
              <v:shape style="position:absolute;left:15662;top:5283;width:5;height:2" coordorigin="15662,5283" coordsize="5,0" path="m15662,5283l15667,5283e" filled="false" stroked="true" strokeweight=".48pt" strokecolor="#000000">
                <v:path arrowok="t"/>
              </v:shape>
            </v:group>
            <v:group style="position:absolute;left:2048;top:5283;width:12;height:2" coordorigin="2048,5283" coordsize="12,2">
              <v:shape style="position:absolute;left:2048;top:5283;width:12;height:2" coordorigin="2048,5283" coordsize="12,0" path="m2048,5283l2060,5283e" filled="false" stroked="true" strokeweight=".6pt" strokecolor="#000000">
                <v:path arrowok="t"/>
              </v:shape>
            </v:group>
            <v:group style="position:absolute;left:2068;top:5283;width:12;height:2" coordorigin="2068,5283" coordsize="12,2">
              <v:shape style="position:absolute;left:2068;top:5283;width:12;height:2" coordorigin="2068,5283" coordsize="12,0" path="m2068,5283l2080,5283e" filled="false" stroked="true" strokeweight=".6pt" strokecolor="#000000">
                <v:path arrowok="t"/>
              </v:shape>
            </v:group>
            <v:group style="position:absolute;left:2087;top:5283;width:12;height:2" coordorigin="2087,5283" coordsize="12,2">
              <v:shape style="position:absolute;left:2087;top:5283;width:12;height:2" coordorigin="2087,5283" coordsize="12,0" path="m2087,5283l2099,5283e" filled="false" stroked="true" strokeweight=".6pt" strokecolor="#000000">
                <v:path arrowok="t"/>
              </v:shape>
            </v:group>
            <v:group style="position:absolute;left:2106;top:5283;width:12;height:2" coordorigin="2106,5283" coordsize="12,2">
              <v:shape style="position:absolute;left:2106;top:5283;width:12;height:2" coordorigin="2106,5283" coordsize="12,0" path="m2106,5283l2118,5283e" filled="false" stroked="true" strokeweight=".6pt" strokecolor="#000000">
                <v:path arrowok="t"/>
              </v:shape>
            </v:group>
            <v:group style="position:absolute;left:2125;top:5283;width:12;height:2" coordorigin="2125,5283" coordsize="12,2">
              <v:shape style="position:absolute;left:2125;top:5283;width:12;height:2" coordorigin="2125,5283" coordsize="12,0" path="m2125,5283l2137,5283e" filled="false" stroked="true" strokeweight=".6pt" strokecolor="#000000">
                <v:path arrowok="t"/>
              </v:shape>
            </v:group>
            <v:group style="position:absolute;left:2144;top:5283;width:12;height:2" coordorigin="2144,5283" coordsize="12,2">
              <v:shape style="position:absolute;left:2144;top:5283;width:12;height:2" coordorigin="2144,5283" coordsize="12,0" path="m2144,5283l2156,5283e" filled="false" stroked="true" strokeweight=".6pt" strokecolor="#000000">
                <v:path arrowok="t"/>
              </v:shape>
            </v:group>
            <v:group style="position:absolute;left:2164;top:5283;width:12;height:2" coordorigin="2164,5283" coordsize="12,2">
              <v:shape style="position:absolute;left:2164;top:5283;width:12;height:2" coordorigin="2164,5283" coordsize="12,0" path="m2164,5283l2176,5283e" filled="false" stroked="true" strokeweight=".6pt" strokecolor="#000000">
                <v:path arrowok="t"/>
              </v:shape>
            </v:group>
            <v:group style="position:absolute;left:2183;top:5283;width:12;height:2" coordorigin="2183,5283" coordsize="12,2">
              <v:shape style="position:absolute;left:2183;top:5283;width:12;height:2" coordorigin="2183,5283" coordsize="12,0" path="m2183,5283l2195,5283e" filled="false" stroked="true" strokeweight=".6pt" strokecolor="#000000">
                <v:path arrowok="t"/>
              </v:shape>
            </v:group>
            <v:group style="position:absolute;left:2202;top:5283;width:12;height:2" coordorigin="2202,5283" coordsize="12,2">
              <v:shape style="position:absolute;left:2202;top:5283;width:12;height:2" coordorigin="2202,5283" coordsize="12,0" path="m2202,5283l2214,5283e" filled="false" stroked="true" strokeweight=".6pt" strokecolor="#000000">
                <v:path arrowok="t"/>
              </v:shape>
            </v:group>
            <v:group style="position:absolute;left:2221;top:5283;width:12;height:2" coordorigin="2221,5283" coordsize="12,2">
              <v:shape style="position:absolute;left:2221;top:5283;width:12;height:2" coordorigin="2221,5283" coordsize="12,0" path="m2221,5283l2233,5283e" filled="false" stroked="true" strokeweight=".6pt" strokecolor="#000000">
                <v:path arrowok="t"/>
              </v:shape>
            </v:group>
            <v:group style="position:absolute;left:2240;top:5283;width:12;height:2" coordorigin="2240,5283" coordsize="12,2">
              <v:shape style="position:absolute;left:2240;top:5283;width:12;height:2" coordorigin="2240,5283" coordsize="12,0" path="m2240,5283l2252,5283e" filled="false" stroked="true" strokeweight=".6pt" strokecolor="#000000">
                <v:path arrowok="t"/>
              </v:shape>
            </v:group>
            <v:group style="position:absolute;left:2260;top:5283;width:12;height:2" coordorigin="2260,5283" coordsize="12,2">
              <v:shape style="position:absolute;left:2260;top:5283;width:12;height:2" coordorigin="2260,5283" coordsize="12,0" path="m2260,5283l2272,5283e" filled="false" stroked="true" strokeweight=".6pt" strokecolor="#000000">
                <v:path arrowok="t"/>
              </v:shape>
            </v:group>
            <v:group style="position:absolute;left:2279;top:5283;width:12;height:2" coordorigin="2279,5283" coordsize="12,2">
              <v:shape style="position:absolute;left:2279;top:5283;width:12;height:2" coordorigin="2279,5283" coordsize="12,0" path="m2279,5283l2291,5283e" filled="false" stroked="true" strokeweight=".6pt" strokecolor="#000000">
                <v:path arrowok="t"/>
              </v:shape>
            </v:group>
            <v:group style="position:absolute;left:2298;top:5283;width:12;height:2" coordorigin="2298,5283" coordsize="12,2">
              <v:shape style="position:absolute;left:2298;top:5283;width:12;height:2" coordorigin="2298,5283" coordsize="12,0" path="m2298,5283l2310,5283e" filled="false" stroked="true" strokeweight=".6pt" strokecolor="#000000">
                <v:path arrowok="t"/>
              </v:shape>
            </v:group>
            <v:group style="position:absolute;left:2317;top:5283;width:12;height:2" coordorigin="2317,5283" coordsize="12,2">
              <v:shape style="position:absolute;left:2317;top:5283;width:12;height:2" coordorigin="2317,5283" coordsize="12,0" path="m2317,5283l2329,5283e" filled="false" stroked="true" strokeweight=".6pt" strokecolor="#000000">
                <v:path arrowok="t"/>
              </v:shape>
            </v:group>
            <v:group style="position:absolute;left:2336;top:5283;width:12;height:2" coordorigin="2336,5283" coordsize="12,2">
              <v:shape style="position:absolute;left:2336;top:5283;width:12;height:2" coordorigin="2336,5283" coordsize="12,0" path="m2336,5283l2348,5283e" filled="false" stroked="true" strokeweight=".6pt" strokecolor="#000000">
                <v:path arrowok="t"/>
              </v:shape>
            </v:group>
            <v:group style="position:absolute;left:2356;top:5283;width:12;height:2" coordorigin="2356,5283" coordsize="12,2">
              <v:shape style="position:absolute;left:2356;top:5283;width:12;height:2" coordorigin="2356,5283" coordsize="12,0" path="m2356,5283l2368,5283e" filled="false" stroked="true" strokeweight=".6pt" strokecolor="#000000">
                <v:path arrowok="t"/>
              </v:shape>
            </v:group>
            <v:group style="position:absolute;left:2375;top:5283;width:12;height:2" coordorigin="2375,5283" coordsize="12,2">
              <v:shape style="position:absolute;left:2375;top:5283;width:12;height:2" coordorigin="2375,5283" coordsize="12,0" path="m2375,5283l2387,5283e" filled="false" stroked="true" strokeweight=".6pt" strokecolor="#000000">
                <v:path arrowok="t"/>
              </v:shape>
            </v:group>
            <v:group style="position:absolute;left:2394;top:5283;width:12;height:2" coordorigin="2394,5283" coordsize="12,2">
              <v:shape style="position:absolute;left:2394;top:5283;width:12;height:2" coordorigin="2394,5283" coordsize="12,0" path="m2394,5283l2406,5283e" filled="false" stroked="true" strokeweight=".6pt" strokecolor="#000000">
                <v:path arrowok="t"/>
              </v:shape>
            </v:group>
            <v:group style="position:absolute;left:2413;top:5283;width:12;height:2" coordorigin="2413,5283" coordsize="12,2">
              <v:shape style="position:absolute;left:2413;top:5283;width:12;height:2" coordorigin="2413,5283" coordsize="12,0" path="m2413,5283l2425,5283e" filled="false" stroked="true" strokeweight=".6pt" strokecolor="#000000">
                <v:path arrowok="t"/>
              </v:shape>
            </v:group>
            <v:group style="position:absolute;left:2432;top:5283;width:12;height:2" coordorigin="2432,5283" coordsize="12,2">
              <v:shape style="position:absolute;left:2432;top:5283;width:12;height:2" coordorigin="2432,5283" coordsize="12,0" path="m2432,5283l2444,5283e" filled="false" stroked="true" strokeweight=".6pt" strokecolor="#000000">
                <v:path arrowok="t"/>
              </v:shape>
            </v:group>
            <v:group style="position:absolute;left:2452;top:5283;width:12;height:2" coordorigin="2452,5283" coordsize="12,2">
              <v:shape style="position:absolute;left:2452;top:5283;width:12;height:2" coordorigin="2452,5283" coordsize="12,0" path="m2452,5283l2464,5283e" filled="false" stroked="true" strokeweight=".6pt" strokecolor="#000000">
                <v:path arrowok="t"/>
              </v:shape>
            </v:group>
            <v:group style="position:absolute;left:2471;top:5283;width:12;height:2" coordorigin="2471,5283" coordsize="12,2">
              <v:shape style="position:absolute;left:2471;top:5283;width:12;height:2" coordorigin="2471,5283" coordsize="12,0" path="m2471,5283l2483,5283e" filled="false" stroked="true" strokeweight=".6pt" strokecolor="#000000">
                <v:path arrowok="t"/>
              </v:shape>
            </v:group>
            <v:group style="position:absolute;left:2490;top:5283;width:12;height:2" coordorigin="2490,5283" coordsize="12,2">
              <v:shape style="position:absolute;left:2490;top:5283;width:12;height:2" coordorigin="2490,5283" coordsize="12,0" path="m2490,5283l2502,5283e" filled="false" stroked="true" strokeweight=".6pt" strokecolor="#000000">
                <v:path arrowok="t"/>
              </v:shape>
            </v:group>
            <v:group style="position:absolute;left:2509;top:5283;width:12;height:2" coordorigin="2509,5283" coordsize="12,2">
              <v:shape style="position:absolute;left:2509;top:5283;width:12;height:2" coordorigin="2509,5283" coordsize="12,0" path="m2509,5283l2521,5283e" filled="false" stroked="true" strokeweight=".6pt" strokecolor="#000000">
                <v:path arrowok="t"/>
              </v:shape>
            </v:group>
            <v:group style="position:absolute;left:2528;top:5283;width:12;height:2" coordorigin="2528,5283" coordsize="12,2">
              <v:shape style="position:absolute;left:2528;top:5283;width:12;height:2" coordorigin="2528,5283" coordsize="12,0" path="m2528,5283l2540,5283e" filled="false" stroked="true" strokeweight=".6pt" strokecolor="#000000">
                <v:path arrowok="t"/>
              </v:shape>
            </v:group>
            <v:group style="position:absolute;left:2548;top:5283;width:12;height:2" coordorigin="2548,5283" coordsize="12,2">
              <v:shape style="position:absolute;left:2548;top:5283;width:12;height:2" coordorigin="2548,5283" coordsize="12,0" path="m2548,5283l2560,5283e" filled="false" stroked="true" strokeweight=".6pt" strokecolor="#000000">
                <v:path arrowok="t"/>
              </v:shape>
            </v:group>
            <v:group style="position:absolute;left:2567;top:5283;width:12;height:2" coordorigin="2567,5283" coordsize="12,2">
              <v:shape style="position:absolute;left:2567;top:5283;width:12;height:2" coordorigin="2567,5283" coordsize="12,0" path="m2567,5283l2579,5283e" filled="false" stroked="true" strokeweight=".6pt" strokecolor="#000000">
                <v:path arrowok="t"/>
              </v:shape>
            </v:group>
            <v:group style="position:absolute;left:2586;top:5283;width:12;height:2" coordorigin="2586,5283" coordsize="12,2">
              <v:shape style="position:absolute;left:2586;top:5283;width:12;height:2" coordorigin="2586,5283" coordsize="12,0" path="m2586,5283l2598,5283e" filled="false" stroked="true" strokeweight=".6pt" strokecolor="#000000">
                <v:path arrowok="t"/>
              </v:shape>
            </v:group>
            <v:group style="position:absolute;left:2605;top:5283;width:12;height:2" coordorigin="2605,5283" coordsize="12,2">
              <v:shape style="position:absolute;left:2605;top:5283;width:12;height:2" coordorigin="2605,5283" coordsize="12,0" path="m2605,5283l2617,5283e" filled="false" stroked="true" strokeweight=".6pt" strokecolor="#000000">
                <v:path arrowok="t"/>
              </v:shape>
            </v:group>
            <v:group style="position:absolute;left:2624;top:5283;width:12;height:2" coordorigin="2624,5283" coordsize="12,2">
              <v:shape style="position:absolute;left:2624;top:5283;width:12;height:2" coordorigin="2624,5283" coordsize="12,0" path="m2624,5283l2636,5283e" filled="false" stroked="true" strokeweight=".6pt" strokecolor="#000000">
                <v:path arrowok="t"/>
              </v:shape>
            </v:group>
            <v:group style="position:absolute;left:2644;top:5283;width:12;height:2" coordorigin="2644,5283" coordsize="12,2">
              <v:shape style="position:absolute;left:2644;top:5283;width:12;height:2" coordorigin="2644,5283" coordsize="12,0" path="m2644,5283l2656,5283e" filled="false" stroked="true" strokeweight=".6pt" strokecolor="#000000">
                <v:path arrowok="t"/>
              </v:shape>
            </v:group>
            <v:group style="position:absolute;left:2663;top:5283;width:12;height:2" coordorigin="2663,5283" coordsize="12,2">
              <v:shape style="position:absolute;left:2663;top:5283;width:12;height:2" coordorigin="2663,5283" coordsize="12,0" path="m2663,5283l2675,5283e" filled="false" stroked="true" strokeweight=".6pt" strokecolor="#000000">
                <v:path arrowok="t"/>
              </v:shape>
            </v:group>
            <v:group style="position:absolute;left:2682;top:5283;width:12;height:2" coordorigin="2682,5283" coordsize="12,2">
              <v:shape style="position:absolute;left:2682;top:5283;width:12;height:2" coordorigin="2682,5283" coordsize="12,0" path="m2682,5283l2694,5283e" filled="false" stroked="true" strokeweight=".6pt" strokecolor="#000000">
                <v:path arrowok="t"/>
              </v:shape>
            </v:group>
            <v:group style="position:absolute;left:2701;top:5283;width:12;height:2" coordorigin="2701,5283" coordsize="12,2">
              <v:shape style="position:absolute;left:2701;top:5283;width:12;height:2" coordorigin="2701,5283" coordsize="12,0" path="m2701,5283l2713,5283e" filled="false" stroked="true" strokeweight=".6pt" strokecolor="#000000">
                <v:path arrowok="t"/>
              </v:shape>
            </v:group>
            <v:group style="position:absolute;left:2720;top:5283;width:12;height:2" coordorigin="2720,5283" coordsize="12,2">
              <v:shape style="position:absolute;left:2720;top:5283;width:12;height:2" coordorigin="2720,5283" coordsize="12,0" path="m2720,5283l2732,5283e" filled="false" stroked="true" strokeweight=".6pt" strokecolor="#000000">
                <v:path arrowok="t"/>
              </v:shape>
            </v:group>
            <v:group style="position:absolute;left:2740;top:5283;width:12;height:2" coordorigin="2740,5283" coordsize="12,2">
              <v:shape style="position:absolute;left:2740;top:5283;width:12;height:2" coordorigin="2740,5283" coordsize="12,0" path="m2740,5283l2752,5283e" filled="false" stroked="true" strokeweight=".6pt" strokecolor="#000000">
                <v:path arrowok="t"/>
              </v:shape>
            </v:group>
            <v:group style="position:absolute;left:2759;top:5283;width:12;height:2" coordorigin="2759,5283" coordsize="12,2">
              <v:shape style="position:absolute;left:2759;top:5283;width:12;height:2" coordorigin="2759,5283" coordsize="12,0" path="m2759,5283l2771,5283e" filled="false" stroked="true" strokeweight=".6pt" strokecolor="#000000">
                <v:path arrowok="t"/>
              </v:shape>
            </v:group>
            <v:group style="position:absolute;left:2778;top:5283;width:12;height:2" coordorigin="2778,5283" coordsize="12,2">
              <v:shape style="position:absolute;left:2778;top:5283;width:12;height:2" coordorigin="2778,5283" coordsize="12,0" path="m2778,5283l2790,5283e" filled="false" stroked="true" strokeweight=".6pt" strokecolor="#000000">
                <v:path arrowok="t"/>
              </v:shape>
            </v:group>
            <v:group style="position:absolute;left:2797;top:5283;width:12;height:2" coordorigin="2797,5283" coordsize="12,2">
              <v:shape style="position:absolute;left:2797;top:5283;width:12;height:2" coordorigin="2797,5283" coordsize="12,0" path="m2797,5283l2809,5283e" filled="false" stroked="true" strokeweight=".6pt" strokecolor="#000000">
                <v:path arrowok="t"/>
              </v:shape>
            </v:group>
            <v:group style="position:absolute;left:2816;top:5283;width:12;height:2" coordorigin="2816,5283" coordsize="12,2">
              <v:shape style="position:absolute;left:2816;top:5283;width:12;height:2" coordorigin="2816,5283" coordsize="12,0" path="m2816,5283l2828,5283e" filled="false" stroked="true" strokeweight=".6pt" strokecolor="#000000">
                <v:path arrowok="t"/>
              </v:shape>
            </v:group>
            <v:group style="position:absolute;left:2836;top:5283;width:12;height:2" coordorigin="2836,5283" coordsize="12,2">
              <v:shape style="position:absolute;left:2836;top:5283;width:12;height:2" coordorigin="2836,5283" coordsize="12,0" path="m2836,5283l2848,5283e" filled="false" stroked="true" strokeweight=".6pt" strokecolor="#000000">
                <v:path arrowok="t"/>
              </v:shape>
            </v:group>
            <v:group style="position:absolute;left:2855;top:5283;width:12;height:2" coordorigin="2855,5283" coordsize="12,2">
              <v:shape style="position:absolute;left:2855;top:5283;width:12;height:2" coordorigin="2855,5283" coordsize="12,0" path="m2855,5283l2867,5283e" filled="false" stroked="true" strokeweight=".6pt" strokecolor="#000000">
                <v:path arrowok="t"/>
              </v:shape>
            </v:group>
            <v:group style="position:absolute;left:2874;top:5283;width:12;height:2" coordorigin="2874,5283" coordsize="12,2">
              <v:shape style="position:absolute;left:2874;top:5283;width:12;height:2" coordorigin="2874,5283" coordsize="12,0" path="m2874,5283l2886,5283e" filled="false" stroked="true" strokeweight=".6pt" strokecolor="#000000">
                <v:path arrowok="t"/>
              </v:shape>
            </v:group>
            <v:group style="position:absolute;left:2893;top:5283;width:12;height:2" coordorigin="2893,5283" coordsize="12,2">
              <v:shape style="position:absolute;left:2893;top:5283;width:12;height:2" coordorigin="2893,5283" coordsize="12,0" path="m2893,5283l2905,5283e" filled="false" stroked="true" strokeweight=".6pt" strokecolor="#000000">
                <v:path arrowok="t"/>
              </v:shape>
            </v:group>
            <v:group style="position:absolute;left:2912;top:5283;width:12;height:2" coordorigin="2912,5283" coordsize="12,2">
              <v:shape style="position:absolute;left:2912;top:5283;width:12;height:2" coordorigin="2912,5283" coordsize="12,0" path="m2912,5283l2924,5283e" filled="false" stroked="true" strokeweight=".6pt" strokecolor="#000000">
                <v:path arrowok="t"/>
              </v:shape>
            </v:group>
            <v:group style="position:absolute;left:2932;top:5283;width:12;height:2" coordorigin="2932,5283" coordsize="12,2">
              <v:shape style="position:absolute;left:2932;top:5283;width:12;height:2" coordorigin="2932,5283" coordsize="12,0" path="m2932,5283l2944,5283e" filled="false" stroked="true" strokeweight=".6pt" strokecolor="#000000">
                <v:path arrowok="t"/>
              </v:shape>
            </v:group>
            <v:group style="position:absolute;left:2951;top:5283;width:12;height:2" coordorigin="2951,5283" coordsize="12,2">
              <v:shape style="position:absolute;left:2951;top:5283;width:12;height:2" coordorigin="2951,5283" coordsize="12,0" path="m2951,5283l2963,5283e" filled="false" stroked="true" strokeweight=".6pt" strokecolor="#000000">
                <v:path arrowok="t"/>
              </v:shape>
            </v:group>
            <v:group style="position:absolute;left:2970;top:5283;width:12;height:2" coordorigin="2970,5283" coordsize="12,2">
              <v:shape style="position:absolute;left:2970;top:5283;width:12;height:2" coordorigin="2970,5283" coordsize="12,0" path="m2970,5283l2982,5283e" filled="false" stroked="true" strokeweight=".6pt" strokecolor="#000000">
                <v:path arrowok="t"/>
              </v:shape>
            </v:group>
            <v:group style="position:absolute;left:2989;top:5283;width:12;height:2" coordorigin="2989,5283" coordsize="12,2">
              <v:shape style="position:absolute;left:2989;top:5283;width:12;height:2" coordorigin="2989,5283" coordsize="12,0" path="m2989,5283l3001,5283e" filled="false" stroked="true" strokeweight=".6pt" strokecolor="#000000">
                <v:path arrowok="t"/>
              </v:shape>
            </v:group>
            <v:group style="position:absolute;left:3008;top:5283;width:12;height:2" coordorigin="3008,5283" coordsize="12,2">
              <v:shape style="position:absolute;left:3008;top:5283;width:12;height:2" coordorigin="3008,5283" coordsize="12,0" path="m3008,5283l3020,5283e" filled="false" stroked="true" strokeweight=".6pt" strokecolor="#000000">
                <v:path arrowok="t"/>
              </v:shape>
            </v:group>
            <v:group style="position:absolute;left:3028;top:5283;width:12;height:2" coordorigin="3028,5283" coordsize="12,2">
              <v:shape style="position:absolute;left:3028;top:5283;width:12;height:2" coordorigin="3028,5283" coordsize="12,0" path="m3028,5283l3040,5283e" filled="false" stroked="true" strokeweight=".6pt" strokecolor="#000000">
                <v:path arrowok="t"/>
              </v:shape>
            </v:group>
            <v:group style="position:absolute;left:3047;top:5283;width:12;height:2" coordorigin="3047,5283" coordsize="12,2">
              <v:shape style="position:absolute;left:3047;top:5283;width:12;height:2" coordorigin="3047,5283" coordsize="12,0" path="m3047,5283l3059,5283e" filled="false" stroked="true" strokeweight=".6pt" strokecolor="#000000">
                <v:path arrowok="t"/>
              </v:shape>
            </v:group>
            <v:group style="position:absolute;left:3066;top:5283;width:12;height:2" coordorigin="3066,5283" coordsize="12,2">
              <v:shape style="position:absolute;left:3066;top:5283;width:12;height:2" coordorigin="3066,5283" coordsize="12,0" path="m3066,5283l3078,5283e" filled="false" stroked="true" strokeweight=".6pt" strokecolor="#000000">
                <v:path arrowok="t"/>
              </v:shape>
            </v:group>
            <v:group style="position:absolute;left:3085;top:5283;width:12;height:2" coordorigin="3085,5283" coordsize="12,2">
              <v:shape style="position:absolute;left:3085;top:5283;width:12;height:2" coordorigin="3085,5283" coordsize="12,0" path="m3085,5283l3097,5283e" filled="false" stroked="true" strokeweight=".6pt" strokecolor="#000000">
                <v:path arrowok="t"/>
              </v:shape>
            </v:group>
            <v:group style="position:absolute;left:3104;top:5283;width:12;height:2" coordorigin="3104,5283" coordsize="12,2">
              <v:shape style="position:absolute;left:3104;top:5283;width:12;height:2" coordorigin="3104,5283" coordsize="12,0" path="m3104,5283l3116,5283e" filled="false" stroked="true" strokeweight=".6pt" strokecolor="#000000">
                <v:path arrowok="t"/>
              </v:shape>
            </v:group>
            <v:group style="position:absolute;left:3124;top:5283;width:12;height:2" coordorigin="3124,5283" coordsize="12,2">
              <v:shape style="position:absolute;left:3124;top:5283;width:12;height:2" coordorigin="3124,5283" coordsize="12,0" path="m3124,5283l3136,5283e" filled="false" stroked="true" strokeweight=".6pt" strokecolor="#000000">
                <v:path arrowok="t"/>
              </v:shape>
            </v:group>
            <v:group style="position:absolute;left:3143;top:5283;width:12;height:2" coordorigin="3143,5283" coordsize="12,2">
              <v:shape style="position:absolute;left:3143;top:5283;width:12;height:2" coordorigin="3143,5283" coordsize="12,0" path="m3143,5283l3155,5283e" filled="false" stroked="true" strokeweight=".6pt" strokecolor="#000000">
                <v:path arrowok="t"/>
              </v:shape>
            </v:group>
            <v:group style="position:absolute;left:3162;top:5283;width:12;height:2" coordorigin="3162,5283" coordsize="12,2">
              <v:shape style="position:absolute;left:3162;top:5283;width:12;height:2" coordorigin="3162,5283" coordsize="12,0" path="m3162,5283l3174,5283e" filled="false" stroked="true" strokeweight=".6pt" strokecolor="#000000">
                <v:path arrowok="t"/>
              </v:shape>
            </v:group>
            <v:group style="position:absolute;left:3181;top:5283;width:12;height:2" coordorigin="3181,5283" coordsize="12,2">
              <v:shape style="position:absolute;left:3181;top:5283;width:12;height:2" coordorigin="3181,5283" coordsize="12,0" path="m3181,5283l3193,5283e" filled="false" stroked="true" strokeweight=".6pt" strokecolor="#000000">
                <v:path arrowok="t"/>
              </v:shape>
            </v:group>
            <v:group style="position:absolute;left:3200;top:5283;width:12;height:2" coordorigin="3200,5283" coordsize="12,2">
              <v:shape style="position:absolute;left:3200;top:5283;width:12;height:2" coordorigin="3200,5283" coordsize="12,0" path="m3200,5283l3212,5283e" filled="false" stroked="true" strokeweight=".6pt" strokecolor="#000000">
                <v:path arrowok="t"/>
              </v:shape>
            </v:group>
            <v:group style="position:absolute;left:3220;top:5283;width:12;height:2" coordorigin="3220,5283" coordsize="12,2">
              <v:shape style="position:absolute;left:3220;top:5283;width:12;height:2" coordorigin="3220,5283" coordsize="12,0" path="m3220,5283l3232,5283e" filled="false" stroked="true" strokeweight=".6pt" strokecolor="#000000">
                <v:path arrowok="t"/>
              </v:shape>
            </v:group>
            <v:group style="position:absolute;left:3239;top:5283;width:12;height:2" coordorigin="3239,5283" coordsize="12,2">
              <v:shape style="position:absolute;left:3239;top:5283;width:12;height:2" coordorigin="3239,5283" coordsize="12,0" path="m3239,5283l3251,5283e" filled="false" stroked="true" strokeweight=".6pt" strokecolor="#000000">
                <v:path arrowok="t"/>
              </v:shape>
            </v:group>
            <v:group style="position:absolute;left:3258;top:5283;width:12;height:2" coordorigin="3258,5283" coordsize="12,2">
              <v:shape style="position:absolute;left:3258;top:5283;width:12;height:2" coordorigin="3258,5283" coordsize="12,0" path="m3258,5283l3270,5283e" filled="false" stroked="true" strokeweight=".6pt" strokecolor="#000000">
                <v:path arrowok="t"/>
              </v:shape>
            </v:group>
            <v:group style="position:absolute;left:3277;top:5283;width:12;height:2" coordorigin="3277,5283" coordsize="12,2">
              <v:shape style="position:absolute;left:3277;top:5283;width:12;height:2" coordorigin="3277,5283" coordsize="12,0" path="m3277,5283l3289,5283e" filled="false" stroked="true" strokeweight=".6pt" strokecolor="#000000">
                <v:path arrowok="t"/>
              </v:shape>
            </v:group>
            <v:group style="position:absolute;left:3296;top:5283;width:12;height:2" coordorigin="3296,5283" coordsize="12,2">
              <v:shape style="position:absolute;left:3296;top:5283;width:12;height:2" coordorigin="3296,5283" coordsize="12,0" path="m3296,5283l3308,5283e" filled="false" stroked="true" strokeweight=".6pt" strokecolor="#000000">
                <v:path arrowok="t"/>
              </v:shape>
            </v:group>
            <v:group style="position:absolute;left:3316;top:5283;width:12;height:2" coordorigin="3316,5283" coordsize="12,2">
              <v:shape style="position:absolute;left:3316;top:5283;width:12;height:2" coordorigin="3316,5283" coordsize="12,0" path="m3316,5283l3328,5283e" filled="false" stroked="true" strokeweight=".6pt" strokecolor="#000000">
                <v:path arrowok="t"/>
              </v:shape>
            </v:group>
            <v:group style="position:absolute;left:3335;top:5283;width:12;height:2" coordorigin="3335,5283" coordsize="12,2">
              <v:shape style="position:absolute;left:3335;top:5283;width:12;height:2" coordorigin="3335,5283" coordsize="12,0" path="m3335,5283l3347,5283e" filled="false" stroked="true" strokeweight=".6pt" strokecolor="#000000">
                <v:path arrowok="t"/>
              </v:shape>
            </v:group>
            <v:group style="position:absolute;left:3354;top:5283;width:12;height:2" coordorigin="3354,5283" coordsize="12,2">
              <v:shape style="position:absolute;left:3354;top:5283;width:12;height:2" coordorigin="3354,5283" coordsize="12,0" path="m3354,5283l3366,5283e" filled="false" stroked="true" strokeweight=".6pt" strokecolor="#000000">
                <v:path arrowok="t"/>
              </v:shape>
            </v:group>
            <v:group style="position:absolute;left:3373;top:5283;width:12;height:2" coordorigin="3373,5283" coordsize="12,2">
              <v:shape style="position:absolute;left:3373;top:5283;width:12;height:2" coordorigin="3373,5283" coordsize="12,0" path="m3373,5283l3385,5283e" filled="false" stroked="true" strokeweight=".6pt" strokecolor="#000000">
                <v:path arrowok="t"/>
              </v:shape>
            </v:group>
            <v:group style="position:absolute;left:3392;top:5283;width:12;height:2" coordorigin="3392,5283" coordsize="12,2">
              <v:shape style="position:absolute;left:3392;top:5283;width:12;height:2" coordorigin="3392,5283" coordsize="12,0" path="m3392,5283l3404,5283e" filled="false" stroked="true" strokeweight=".6pt" strokecolor="#000000">
                <v:path arrowok="t"/>
              </v:shape>
            </v:group>
            <v:group style="position:absolute;left:3412;top:5283;width:12;height:2" coordorigin="3412,5283" coordsize="12,2">
              <v:shape style="position:absolute;left:3412;top:5283;width:12;height:2" coordorigin="3412,5283" coordsize="12,0" path="m3412,5283l3424,5283e" filled="false" stroked="true" strokeweight=".6pt" strokecolor="#000000">
                <v:path arrowok="t"/>
              </v:shape>
            </v:group>
            <v:group style="position:absolute;left:3431;top:5283;width:12;height:2" coordorigin="3431,5283" coordsize="12,2">
              <v:shape style="position:absolute;left:3431;top:5283;width:12;height:2" coordorigin="3431,5283" coordsize="12,0" path="m3431,5283l3443,5283e" filled="false" stroked="true" strokeweight=".6pt" strokecolor="#000000">
                <v:path arrowok="t"/>
              </v:shape>
            </v:group>
            <v:group style="position:absolute;left:3450;top:5283;width:12;height:2" coordorigin="3450,5283" coordsize="12,2">
              <v:shape style="position:absolute;left:3450;top:5283;width:12;height:2" coordorigin="3450,5283" coordsize="12,0" path="m3450,5283l3462,5283e" filled="false" stroked="true" strokeweight=".6pt" strokecolor="#000000">
                <v:path arrowok="t"/>
              </v:shape>
            </v:group>
            <v:group style="position:absolute;left:3469;top:5283;width:12;height:2" coordorigin="3469,5283" coordsize="12,2">
              <v:shape style="position:absolute;left:3469;top:5283;width:12;height:2" coordorigin="3469,5283" coordsize="12,0" path="m3469,5283l3481,5283e" filled="false" stroked="true" strokeweight=".6pt" strokecolor="#000000">
                <v:path arrowok="t"/>
              </v:shape>
            </v:group>
            <v:group style="position:absolute;left:3488;top:5283;width:12;height:2" coordorigin="3488,5283" coordsize="12,2">
              <v:shape style="position:absolute;left:3488;top:5283;width:12;height:2" coordorigin="3488,5283" coordsize="12,0" path="m3488,5283l3500,5283e" filled="false" stroked="true" strokeweight=".6pt" strokecolor="#000000">
                <v:path arrowok="t"/>
              </v:shape>
            </v:group>
            <v:group style="position:absolute;left:3508;top:5283;width:12;height:2" coordorigin="3508,5283" coordsize="12,2">
              <v:shape style="position:absolute;left:3508;top:5283;width:12;height:2" coordorigin="3508,5283" coordsize="12,0" path="m3508,5283l3520,5283e" filled="false" stroked="true" strokeweight=".6pt" strokecolor="#000000">
                <v:path arrowok="t"/>
              </v:shape>
            </v:group>
            <v:group style="position:absolute;left:3527;top:5283;width:12;height:2" coordorigin="3527,5283" coordsize="12,2">
              <v:shape style="position:absolute;left:3527;top:5283;width:12;height:2" coordorigin="3527,5283" coordsize="12,0" path="m3527,5283l3539,5283e" filled="false" stroked="true" strokeweight=".6pt" strokecolor="#000000">
                <v:path arrowok="t"/>
              </v:shape>
            </v:group>
            <v:group style="position:absolute;left:3546;top:5283;width:12;height:2" coordorigin="3546,5283" coordsize="12,2">
              <v:shape style="position:absolute;left:3546;top:5283;width:12;height:2" coordorigin="3546,5283" coordsize="12,0" path="m3546,5283l3558,5283e" filled="false" stroked="true" strokeweight=".6pt" strokecolor="#000000">
                <v:path arrowok="t"/>
              </v:shape>
            </v:group>
            <v:group style="position:absolute;left:3565;top:5283;width:12;height:2" coordorigin="3565,5283" coordsize="12,2">
              <v:shape style="position:absolute;left:3565;top:5283;width:12;height:2" coordorigin="3565,5283" coordsize="12,0" path="m3565,5283l3577,5283e" filled="false" stroked="true" strokeweight=".6pt" strokecolor="#000000">
                <v:path arrowok="t"/>
              </v:shape>
            </v:group>
            <v:group style="position:absolute;left:3584;top:5283;width:12;height:2" coordorigin="3584,5283" coordsize="12,2">
              <v:shape style="position:absolute;left:3584;top:5283;width:12;height:2" coordorigin="3584,5283" coordsize="12,0" path="m3584,5283l3596,5283e" filled="false" stroked="true" strokeweight=".6pt" strokecolor="#000000">
                <v:path arrowok="t"/>
              </v:shape>
            </v:group>
            <v:group style="position:absolute;left:3604;top:5283;width:12;height:2" coordorigin="3604,5283" coordsize="12,2">
              <v:shape style="position:absolute;left:3604;top:5283;width:12;height:2" coordorigin="3604,5283" coordsize="12,0" path="m3604,5283l3616,5283e" filled="false" stroked="true" strokeweight=".6pt" strokecolor="#000000">
                <v:path arrowok="t"/>
              </v:shape>
            </v:group>
            <v:group style="position:absolute;left:3623;top:5283;width:12;height:2" coordorigin="3623,5283" coordsize="12,2">
              <v:shape style="position:absolute;left:3623;top:5283;width:12;height:2" coordorigin="3623,5283" coordsize="12,0" path="m3623,5283l3635,5283e" filled="false" stroked="true" strokeweight=".6pt" strokecolor="#000000">
                <v:path arrowok="t"/>
              </v:shape>
            </v:group>
            <v:group style="position:absolute;left:3642;top:5283;width:12;height:2" coordorigin="3642,5283" coordsize="12,2">
              <v:shape style="position:absolute;left:3642;top:5283;width:12;height:2" coordorigin="3642,5283" coordsize="12,0" path="m3642,5283l3654,5283e" filled="false" stroked="true" strokeweight=".6pt" strokecolor="#000000">
                <v:path arrowok="t"/>
              </v:shape>
            </v:group>
            <v:group style="position:absolute;left:3661;top:5283;width:12;height:2" coordorigin="3661,5283" coordsize="12,2">
              <v:shape style="position:absolute;left:3661;top:5283;width:12;height:2" coordorigin="3661,5283" coordsize="12,0" path="m3661,5283l3673,5283e" filled="false" stroked="true" strokeweight=".6pt" strokecolor="#000000">
                <v:path arrowok="t"/>
              </v:shape>
            </v:group>
            <v:group style="position:absolute;left:3680;top:5283;width:12;height:2" coordorigin="3680,5283" coordsize="12,2">
              <v:shape style="position:absolute;left:3680;top:5283;width:12;height:2" coordorigin="3680,5283" coordsize="12,0" path="m3680,5283l3692,5283e" filled="false" stroked="true" strokeweight=".6pt" strokecolor="#000000">
                <v:path arrowok="t"/>
              </v:shape>
            </v:group>
            <v:group style="position:absolute;left:3700;top:5283;width:12;height:2" coordorigin="3700,5283" coordsize="12,2">
              <v:shape style="position:absolute;left:3700;top:5283;width:12;height:2" coordorigin="3700,5283" coordsize="12,0" path="m3700,5283l3712,5283e" filled="false" stroked="true" strokeweight=".6pt" strokecolor="#000000">
                <v:path arrowok="t"/>
              </v:shape>
            </v:group>
            <v:group style="position:absolute;left:3719;top:5283;width:12;height:2" coordorigin="3719,5283" coordsize="12,2">
              <v:shape style="position:absolute;left:3719;top:5283;width:12;height:2" coordorigin="3719,5283" coordsize="12,0" path="m3719,5283l3731,5283e" filled="false" stroked="true" strokeweight=".6pt" strokecolor="#000000">
                <v:path arrowok="t"/>
              </v:shape>
            </v:group>
            <v:group style="position:absolute;left:3738;top:5283;width:12;height:2" coordorigin="3738,5283" coordsize="12,2">
              <v:shape style="position:absolute;left:3738;top:5283;width:12;height:2" coordorigin="3738,5283" coordsize="12,0" path="m3738,5283l3750,5283e" filled="false" stroked="true" strokeweight=".6pt" strokecolor="#000000">
                <v:path arrowok="t"/>
              </v:shape>
            </v:group>
            <v:group style="position:absolute;left:3757;top:5283;width:12;height:2" coordorigin="3757,5283" coordsize="12,2">
              <v:shape style="position:absolute;left:3757;top:5283;width:12;height:2" coordorigin="3757,5283" coordsize="12,0" path="m3757,5283l3769,5283e" filled="false" stroked="true" strokeweight=".6pt" strokecolor="#000000">
                <v:path arrowok="t"/>
              </v:shape>
            </v:group>
            <v:group style="position:absolute;left:3776;top:5283;width:12;height:2" coordorigin="3776,5283" coordsize="12,2">
              <v:shape style="position:absolute;left:3776;top:5283;width:12;height:2" coordorigin="3776,5283" coordsize="12,0" path="m3776,5283l3788,5283e" filled="false" stroked="true" strokeweight=".6pt" strokecolor="#000000">
                <v:path arrowok="t"/>
              </v:shape>
            </v:group>
            <v:group style="position:absolute;left:3796;top:5283;width:12;height:2" coordorigin="3796,5283" coordsize="12,2">
              <v:shape style="position:absolute;left:3796;top:5283;width:12;height:2" coordorigin="3796,5283" coordsize="12,0" path="m3796,5283l3808,5283e" filled="false" stroked="true" strokeweight=".6pt" strokecolor="#000000">
                <v:path arrowok="t"/>
              </v:shape>
            </v:group>
            <v:group style="position:absolute;left:3815;top:5283;width:12;height:2" coordorigin="3815,5283" coordsize="12,2">
              <v:shape style="position:absolute;left:3815;top:5283;width:12;height:2" coordorigin="3815,5283" coordsize="12,0" path="m3815,5283l3827,5283e" filled="false" stroked="true" strokeweight=".6pt" strokecolor="#000000">
                <v:path arrowok="t"/>
              </v:shape>
            </v:group>
            <v:group style="position:absolute;left:3834;top:5283;width:12;height:2" coordorigin="3834,5283" coordsize="12,2">
              <v:shape style="position:absolute;left:3834;top:5283;width:12;height:2" coordorigin="3834,5283" coordsize="12,0" path="m3834,5283l3846,5283e" filled="false" stroked="true" strokeweight=".6pt" strokecolor="#000000">
                <v:path arrowok="t"/>
              </v:shape>
            </v:group>
            <v:group style="position:absolute;left:3853;top:5283;width:12;height:2" coordorigin="3853,5283" coordsize="12,2">
              <v:shape style="position:absolute;left:3853;top:5283;width:12;height:2" coordorigin="3853,5283" coordsize="12,0" path="m3853,5283l3865,5283e" filled="false" stroked="true" strokeweight=".6pt" strokecolor="#000000">
                <v:path arrowok="t"/>
              </v:shape>
            </v:group>
            <v:group style="position:absolute;left:3872;top:5283;width:12;height:2" coordorigin="3872,5283" coordsize="12,2">
              <v:shape style="position:absolute;left:3872;top:5283;width:12;height:2" coordorigin="3872,5283" coordsize="12,0" path="m3872,5283l3884,5283e" filled="false" stroked="true" strokeweight=".6pt" strokecolor="#000000">
                <v:path arrowok="t"/>
              </v:shape>
            </v:group>
            <v:group style="position:absolute;left:3892;top:5283;width:12;height:2" coordorigin="3892,5283" coordsize="12,2">
              <v:shape style="position:absolute;left:3892;top:5283;width:12;height:2" coordorigin="3892,5283" coordsize="12,0" path="m3892,5283l3904,5283e" filled="false" stroked="true" strokeweight=".6pt" strokecolor="#000000">
                <v:path arrowok="t"/>
              </v:shape>
            </v:group>
            <v:group style="position:absolute;left:3911;top:5283;width:12;height:2" coordorigin="3911,5283" coordsize="12,2">
              <v:shape style="position:absolute;left:3911;top:5283;width:12;height:2" coordorigin="3911,5283" coordsize="12,0" path="m3911,5283l3923,5283e" filled="false" stroked="true" strokeweight=".6pt" strokecolor="#000000">
                <v:path arrowok="t"/>
              </v:shape>
            </v:group>
            <v:group style="position:absolute;left:3930;top:5283;width:12;height:2" coordorigin="3930,5283" coordsize="12,2">
              <v:shape style="position:absolute;left:3930;top:5283;width:12;height:2" coordorigin="3930,5283" coordsize="12,0" path="m3930,5283l3942,5283e" filled="false" stroked="true" strokeweight=".6pt" strokecolor="#000000">
                <v:path arrowok="t"/>
              </v:shape>
            </v:group>
            <v:group style="position:absolute;left:3949;top:5283;width:12;height:2" coordorigin="3949,5283" coordsize="12,2">
              <v:shape style="position:absolute;left:3949;top:5283;width:12;height:2" coordorigin="3949,5283" coordsize="12,0" path="m3949,5283l3961,5283e" filled="false" stroked="true" strokeweight=".6pt" strokecolor="#000000">
                <v:path arrowok="t"/>
              </v:shape>
            </v:group>
            <v:group style="position:absolute;left:3968;top:5283;width:12;height:2" coordorigin="3968,5283" coordsize="12,2">
              <v:shape style="position:absolute;left:3968;top:5283;width:12;height:2" coordorigin="3968,5283" coordsize="12,0" path="m3968,5283l3980,5283e" filled="false" stroked="true" strokeweight=".6pt" strokecolor="#000000">
                <v:path arrowok="t"/>
              </v:shape>
            </v:group>
            <v:group style="position:absolute;left:3988;top:5283;width:12;height:2" coordorigin="3988,5283" coordsize="12,2">
              <v:shape style="position:absolute;left:3988;top:5283;width:12;height:2" coordorigin="3988,5283" coordsize="12,0" path="m3988,5283l4000,5283e" filled="false" stroked="true" strokeweight=".6pt" strokecolor="#000000">
                <v:path arrowok="t"/>
              </v:shape>
            </v:group>
            <v:group style="position:absolute;left:4007;top:5283;width:12;height:2" coordorigin="4007,5283" coordsize="12,2">
              <v:shape style="position:absolute;left:4007;top:5283;width:12;height:2" coordorigin="4007,5283" coordsize="12,0" path="m4007,5283l4019,5283e" filled="false" stroked="true" strokeweight=".6pt" strokecolor="#000000">
                <v:path arrowok="t"/>
              </v:shape>
            </v:group>
            <v:group style="position:absolute;left:4026;top:5283;width:12;height:2" coordorigin="4026,5283" coordsize="12,2">
              <v:shape style="position:absolute;left:4026;top:5283;width:12;height:2" coordorigin="4026,5283" coordsize="12,0" path="m4026,5283l4038,5283e" filled="false" stroked="true" strokeweight=".6pt" strokecolor="#000000">
                <v:path arrowok="t"/>
              </v:shape>
            </v:group>
            <v:group style="position:absolute;left:4045;top:5283;width:12;height:2" coordorigin="4045,5283" coordsize="12,2">
              <v:shape style="position:absolute;left:4045;top:5283;width:12;height:2" coordorigin="4045,5283" coordsize="12,0" path="m4045,5283l4057,5283e" filled="false" stroked="true" strokeweight=".6pt" strokecolor="#000000">
                <v:path arrowok="t"/>
              </v:shape>
            </v:group>
            <v:group style="position:absolute;left:4064;top:5283;width:12;height:2" coordorigin="4064,5283" coordsize="12,2">
              <v:shape style="position:absolute;left:4064;top:5283;width:12;height:2" coordorigin="4064,5283" coordsize="12,0" path="m4064,5283l4076,5283e" filled="false" stroked="true" strokeweight=".6pt" strokecolor="#000000">
                <v:path arrowok="t"/>
              </v:shape>
            </v:group>
            <v:group style="position:absolute;left:4084;top:5283;width:12;height:2" coordorigin="4084,5283" coordsize="12,2">
              <v:shape style="position:absolute;left:4084;top:5283;width:12;height:2" coordorigin="4084,5283" coordsize="12,0" path="m4084,5283l4096,5283e" filled="false" stroked="true" strokeweight=".6pt" strokecolor="#000000">
                <v:path arrowok="t"/>
              </v:shape>
            </v:group>
            <v:group style="position:absolute;left:4103;top:5283;width:12;height:2" coordorigin="4103,5283" coordsize="12,2">
              <v:shape style="position:absolute;left:4103;top:5283;width:12;height:2" coordorigin="4103,5283" coordsize="12,0" path="m4103,5283l4115,5283e" filled="false" stroked="true" strokeweight=".6pt" strokecolor="#000000">
                <v:path arrowok="t"/>
              </v:shape>
            </v:group>
            <v:group style="position:absolute;left:4122;top:5283;width:12;height:2" coordorigin="4122,5283" coordsize="12,2">
              <v:shape style="position:absolute;left:4122;top:5283;width:12;height:2" coordorigin="4122,5283" coordsize="12,0" path="m4122,5283l4134,5283e" filled="false" stroked="true" strokeweight=".6pt" strokecolor="#000000">
                <v:path arrowok="t"/>
              </v:shape>
            </v:group>
            <v:group style="position:absolute;left:4141;top:5283;width:12;height:2" coordorigin="4141,5283" coordsize="12,2">
              <v:shape style="position:absolute;left:4141;top:5283;width:12;height:2" coordorigin="4141,5283" coordsize="12,0" path="m4141,5283l4153,5283e" filled="false" stroked="true" strokeweight=".6pt" strokecolor="#000000">
                <v:path arrowok="t"/>
              </v:shape>
            </v:group>
            <v:group style="position:absolute;left:4160;top:5283;width:12;height:2" coordorigin="4160,5283" coordsize="12,2">
              <v:shape style="position:absolute;left:4160;top:5283;width:12;height:2" coordorigin="4160,5283" coordsize="12,0" path="m4160,5283l4172,5283e" filled="false" stroked="true" strokeweight=".6pt" strokecolor="#000000">
                <v:path arrowok="t"/>
              </v:shape>
            </v:group>
            <v:group style="position:absolute;left:4180;top:5283;width:12;height:2" coordorigin="4180,5283" coordsize="12,2">
              <v:shape style="position:absolute;left:4180;top:5283;width:12;height:2" coordorigin="4180,5283" coordsize="12,0" path="m4180,5283l4192,5283e" filled="false" stroked="true" strokeweight=".6pt" strokecolor="#000000">
                <v:path arrowok="t"/>
              </v:shape>
            </v:group>
            <v:group style="position:absolute;left:4199;top:5283;width:12;height:2" coordorigin="4199,5283" coordsize="12,2">
              <v:shape style="position:absolute;left:4199;top:5283;width:12;height:2" coordorigin="4199,5283" coordsize="12,0" path="m4199,5283l4211,5283e" filled="false" stroked="true" strokeweight=".6pt" strokecolor="#000000">
                <v:path arrowok="t"/>
              </v:shape>
            </v:group>
            <v:group style="position:absolute;left:4218;top:5283;width:12;height:2" coordorigin="4218,5283" coordsize="12,2">
              <v:shape style="position:absolute;left:4218;top:5283;width:12;height:2" coordorigin="4218,5283" coordsize="12,0" path="m4218,5283l4230,5283e" filled="false" stroked="true" strokeweight=".6pt" strokecolor="#000000">
                <v:path arrowok="t"/>
              </v:shape>
            </v:group>
            <v:group style="position:absolute;left:4237;top:5283;width:12;height:2" coordorigin="4237,5283" coordsize="12,2">
              <v:shape style="position:absolute;left:4237;top:5283;width:12;height:2" coordorigin="4237,5283" coordsize="12,0" path="m4237,5283l4249,5283e" filled="false" stroked="true" strokeweight=".6pt" strokecolor="#000000">
                <v:path arrowok="t"/>
              </v:shape>
            </v:group>
            <v:group style="position:absolute;left:4256;top:5283;width:12;height:2" coordorigin="4256,5283" coordsize="12,2">
              <v:shape style="position:absolute;left:4256;top:5283;width:12;height:2" coordorigin="4256,5283" coordsize="12,0" path="m4256,5283l4268,5283e" filled="false" stroked="true" strokeweight=".6pt" strokecolor="#000000">
                <v:path arrowok="t"/>
              </v:shape>
            </v:group>
            <v:group style="position:absolute;left:4276;top:5283;width:12;height:2" coordorigin="4276,5283" coordsize="12,2">
              <v:shape style="position:absolute;left:4276;top:5283;width:12;height:2" coordorigin="4276,5283" coordsize="12,0" path="m4276,5283l4288,5283e" filled="false" stroked="true" strokeweight=".6pt" strokecolor="#000000">
                <v:path arrowok="t"/>
              </v:shape>
            </v:group>
            <v:group style="position:absolute;left:4295;top:5283;width:12;height:2" coordorigin="4295,5283" coordsize="12,2">
              <v:shape style="position:absolute;left:4295;top:5283;width:12;height:2" coordorigin="4295,5283" coordsize="12,0" path="m4295,5283l4307,5283e" filled="false" stroked="true" strokeweight=".6pt" strokecolor="#000000">
                <v:path arrowok="t"/>
              </v:shape>
            </v:group>
            <v:group style="position:absolute;left:4314;top:5283;width:12;height:2" coordorigin="4314,5283" coordsize="12,2">
              <v:shape style="position:absolute;left:4314;top:5283;width:12;height:2" coordorigin="4314,5283" coordsize="12,0" path="m4314,5283l4326,5283e" filled="false" stroked="true" strokeweight=".6pt" strokecolor="#000000">
                <v:path arrowok="t"/>
              </v:shape>
            </v:group>
            <v:group style="position:absolute;left:4333;top:5283;width:12;height:2" coordorigin="4333,5283" coordsize="12,2">
              <v:shape style="position:absolute;left:4333;top:5283;width:12;height:2" coordorigin="4333,5283" coordsize="12,0" path="m4333,5283l4345,5283e" filled="false" stroked="true" strokeweight=".6pt" strokecolor="#000000">
                <v:path arrowok="t"/>
              </v:shape>
            </v:group>
            <v:group style="position:absolute;left:4352;top:5283;width:12;height:2" coordorigin="4352,5283" coordsize="12,2">
              <v:shape style="position:absolute;left:4352;top:5283;width:12;height:2" coordorigin="4352,5283" coordsize="12,0" path="m4352,5283l4364,5283e" filled="false" stroked="true" strokeweight=".6pt" strokecolor="#000000">
                <v:path arrowok="t"/>
              </v:shape>
            </v:group>
            <v:group style="position:absolute;left:4372;top:5283;width:12;height:2" coordorigin="4372,5283" coordsize="12,2">
              <v:shape style="position:absolute;left:4372;top:5283;width:12;height:2" coordorigin="4372,5283" coordsize="12,0" path="m4372,5283l4384,5283e" filled="false" stroked="true" strokeweight=".6pt" strokecolor="#000000">
                <v:path arrowok="t"/>
              </v:shape>
            </v:group>
            <v:group style="position:absolute;left:4391;top:5283;width:12;height:2" coordorigin="4391,5283" coordsize="12,2">
              <v:shape style="position:absolute;left:4391;top:5283;width:12;height:2" coordorigin="4391,5283" coordsize="12,0" path="m4391,5283l4403,5283e" filled="false" stroked="true" strokeweight=".6pt" strokecolor="#000000">
                <v:path arrowok="t"/>
              </v:shape>
            </v:group>
            <v:group style="position:absolute;left:4410;top:5283;width:12;height:2" coordorigin="4410,5283" coordsize="12,2">
              <v:shape style="position:absolute;left:4410;top:5283;width:12;height:2" coordorigin="4410,5283" coordsize="12,0" path="m4410,5283l4422,5283e" filled="false" stroked="true" strokeweight=".6pt" strokecolor="#000000">
                <v:path arrowok="t"/>
              </v:shape>
            </v:group>
            <v:group style="position:absolute;left:4429;top:5283;width:12;height:2" coordorigin="4429,5283" coordsize="12,2">
              <v:shape style="position:absolute;left:4429;top:5283;width:12;height:2" coordorigin="4429,5283" coordsize="12,0" path="m4429,5283l4441,5283e" filled="false" stroked="true" strokeweight=".6pt" strokecolor="#000000">
                <v:path arrowok="t"/>
              </v:shape>
            </v:group>
            <v:group style="position:absolute;left:4448;top:5283;width:12;height:2" coordorigin="4448,5283" coordsize="12,2">
              <v:shape style="position:absolute;left:4448;top:5283;width:12;height:2" coordorigin="4448,5283" coordsize="12,0" path="m4448,5283l4460,5283e" filled="false" stroked="true" strokeweight=".6pt" strokecolor="#000000">
                <v:path arrowok="t"/>
              </v:shape>
            </v:group>
            <v:group style="position:absolute;left:4468;top:5283;width:12;height:2" coordorigin="4468,5283" coordsize="12,2">
              <v:shape style="position:absolute;left:4468;top:5283;width:12;height:2" coordorigin="4468,5283" coordsize="12,0" path="m4468,5283l4480,5283e" filled="false" stroked="true" strokeweight=".6pt" strokecolor="#000000">
                <v:path arrowok="t"/>
              </v:shape>
            </v:group>
            <v:group style="position:absolute;left:4487;top:5283;width:12;height:2" coordorigin="4487,5283" coordsize="12,2">
              <v:shape style="position:absolute;left:4487;top:5283;width:12;height:2" coordorigin="4487,5283" coordsize="12,0" path="m4487,5283l4499,5283e" filled="false" stroked="true" strokeweight=".6pt" strokecolor="#000000">
                <v:path arrowok="t"/>
              </v:shape>
            </v:group>
            <v:group style="position:absolute;left:4506;top:5283;width:12;height:2" coordorigin="4506,5283" coordsize="12,2">
              <v:shape style="position:absolute;left:4506;top:5283;width:12;height:2" coordorigin="4506,5283" coordsize="12,0" path="m4506,5283l4518,5283e" filled="false" stroked="true" strokeweight=".6pt" strokecolor="#000000">
                <v:path arrowok="t"/>
              </v:shape>
            </v:group>
            <v:group style="position:absolute;left:4525;top:5283;width:12;height:2" coordorigin="4525,5283" coordsize="12,2">
              <v:shape style="position:absolute;left:4525;top:5283;width:12;height:2" coordorigin="4525,5283" coordsize="12,0" path="m4525,5283l4537,5283e" filled="false" stroked="true" strokeweight=".6pt" strokecolor="#000000">
                <v:path arrowok="t"/>
              </v:shape>
            </v:group>
            <v:group style="position:absolute;left:4544;top:5283;width:12;height:2" coordorigin="4544,5283" coordsize="12,2">
              <v:shape style="position:absolute;left:4544;top:5283;width:12;height:2" coordorigin="4544,5283" coordsize="12,0" path="m4544,5283l4556,5283e" filled="false" stroked="true" strokeweight=".6pt" strokecolor="#000000">
                <v:path arrowok="t"/>
              </v:shape>
            </v:group>
            <v:group style="position:absolute;left:4564;top:5283;width:12;height:2" coordorigin="4564,5283" coordsize="12,2">
              <v:shape style="position:absolute;left:4564;top:5283;width:12;height:2" coordorigin="4564,5283" coordsize="12,0" path="m4564,5283l4576,5283e" filled="false" stroked="true" strokeweight=".6pt" strokecolor="#000000">
                <v:path arrowok="t"/>
              </v:shape>
            </v:group>
            <v:group style="position:absolute;left:4583;top:5283;width:12;height:2" coordorigin="4583,5283" coordsize="12,2">
              <v:shape style="position:absolute;left:4583;top:5283;width:12;height:2" coordorigin="4583,5283" coordsize="12,0" path="m4583,5283l4595,5283e" filled="false" stroked="true" strokeweight=".6pt" strokecolor="#000000">
                <v:path arrowok="t"/>
              </v:shape>
            </v:group>
            <v:group style="position:absolute;left:4602;top:5283;width:12;height:2" coordorigin="4602,5283" coordsize="12,2">
              <v:shape style="position:absolute;left:4602;top:5283;width:12;height:2" coordorigin="4602,5283" coordsize="12,0" path="m4602,5283l4614,5283e" filled="false" stroked="true" strokeweight=".6pt" strokecolor="#000000">
                <v:path arrowok="t"/>
              </v:shape>
            </v:group>
            <v:group style="position:absolute;left:4621;top:5283;width:12;height:2" coordorigin="4621,5283" coordsize="12,2">
              <v:shape style="position:absolute;left:4621;top:5283;width:12;height:2" coordorigin="4621,5283" coordsize="12,0" path="m4621,5283l4633,5283e" filled="false" stroked="true" strokeweight=".6pt" strokecolor="#000000">
                <v:path arrowok="t"/>
              </v:shape>
            </v:group>
            <v:group style="position:absolute;left:4640;top:5283;width:12;height:2" coordorigin="4640,5283" coordsize="12,2">
              <v:shape style="position:absolute;left:4640;top:5283;width:12;height:2" coordorigin="4640,5283" coordsize="12,0" path="m4640,5283l4652,5283e" filled="false" stroked="true" strokeweight=".6pt" strokecolor="#000000">
                <v:path arrowok="t"/>
              </v:shape>
            </v:group>
            <v:group style="position:absolute;left:4660;top:5283;width:12;height:2" coordorigin="4660,5283" coordsize="12,2">
              <v:shape style="position:absolute;left:4660;top:5283;width:12;height:2" coordorigin="4660,5283" coordsize="12,0" path="m4660,5283l4672,5283e" filled="false" stroked="true" strokeweight=".6pt" strokecolor="#000000">
                <v:path arrowok="t"/>
              </v:shape>
            </v:group>
            <v:group style="position:absolute;left:4679;top:5283;width:12;height:2" coordorigin="4679,5283" coordsize="12,2">
              <v:shape style="position:absolute;left:4679;top:5283;width:12;height:2" coordorigin="4679,5283" coordsize="12,0" path="m4679,5283l4691,5283e" filled="false" stroked="true" strokeweight=".6pt" strokecolor="#000000">
                <v:path arrowok="t"/>
              </v:shape>
            </v:group>
            <v:group style="position:absolute;left:4698;top:5283;width:12;height:2" coordorigin="4698,5283" coordsize="12,2">
              <v:shape style="position:absolute;left:4698;top:5283;width:12;height:2" coordorigin="4698,5283" coordsize="12,0" path="m4698,5283l4710,5283e" filled="false" stroked="true" strokeweight=".6pt" strokecolor="#000000">
                <v:path arrowok="t"/>
              </v:shape>
            </v:group>
            <v:group style="position:absolute;left:4717;top:5283;width:12;height:2" coordorigin="4717,5283" coordsize="12,2">
              <v:shape style="position:absolute;left:4717;top:5283;width:12;height:2" coordorigin="4717,5283" coordsize="12,0" path="m4717,5283l4729,5283e" filled="false" stroked="true" strokeweight=".6pt" strokecolor="#000000">
                <v:path arrowok="t"/>
              </v:shape>
            </v:group>
            <v:group style="position:absolute;left:4736;top:5283;width:12;height:2" coordorigin="4736,5283" coordsize="12,2">
              <v:shape style="position:absolute;left:4736;top:5283;width:12;height:2" coordorigin="4736,5283" coordsize="12,0" path="m4736,5283l4748,5283e" filled="false" stroked="true" strokeweight=".6pt" strokecolor="#000000">
                <v:path arrowok="t"/>
              </v:shape>
            </v:group>
            <v:group style="position:absolute;left:4756;top:5283;width:12;height:2" coordorigin="4756,5283" coordsize="12,2">
              <v:shape style="position:absolute;left:4756;top:5283;width:12;height:2" coordorigin="4756,5283" coordsize="12,0" path="m4756,5283l4768,5283e" filled="false" stroked="true" strokeweight=".6pt" strokecolor="#000000">
                <v:path arrowok="t"/>
              </v:shape>
            </v:group>
            <v:group style="position:absolute;left:4775;top:5283;width:12;height:2" coordorigin="4775,5283" coordsize="12,2">
              <v:shape style="position:absolute;left:4775;top:5283;width:12;height:2" coordorigin="4775,5283" coordsize="12,0" path="m4775,5283l4787,5283e" filled="false" stroked="true" strokeweight=".6pt" strokecolor="#000000">
                <v:path arrowok="t"/>
              </v:shape>
            </v:group>
            <v:group style="position:absolute;left:4794;top:5283;width:12;height:2" coordorigin="4794,5283" coordsize="12,2">
              <v:shape style="position:absolute;left:4794;top:5283;width:12;height:2" coordorigin="4794,5283" coordsize="12,0" path="m4794,5283l4806,5283e" filled="false" stroked="true" strokeweight=".6pt" strokecolor="#000000">
                <v:path arrowok="t"/>
              </v:shape>
            </v:group>
            <v:group style="position:absolute;left:4813;top:5283;width:12;height:2" coordorigin="4813,5283" coordsize="12,2">
              <v:shape style="position:absolute;left:4813;top:5283;width:12;height:2" coordorigin="4813,5283" coordsize="12,0" path="m4813,5283l4825,5283e" filled="false" stroked="true" strokeweight=".6pt" strokecolor="#000000">
                <v:path arrowok="t"/>
              </v:shape>
            </v:group>
            <v:group style="position:absolute;left:4832;top:5283;width:12;height:2" coordorigin="4832,5283" coordsize="12,2">
              <v:shape style="position:absolute;left:4832;top:5283;width:12;height:2" coordorigin="4832,5283" coordsize="12,0" path="m4832,5283l4844,5283e" filled="false" stroked="true" strokeweight=".6pt" strokecolor="#000000">
                <v:path arrowok="t"/>
              </v:shape>
            </v:group>
            <v:group style="position:absolute;left:4852;top:5283;width:12;height:2" coordorigin="4852,5283" coordsize="12,2">
              <v:shape style="position:absolute;left:4852;top:5283;width:12;height:2" coordorigin="4852,5283" coordsize="12,0" path="m4852,5283l4864,5283e" filled="false" stroked="true" strokeweight=".6pt" strokecolor="#000000">
                <v:path arrowok="t"/>
              </v:shape>
            </v:group>
            <v:group style="position:absolute;left:4871;top:5283;width:12;height:2" coordorigin="4871,5283" coordsize="12,2">
              <v:shape style="position:absolute;left:4871;top:5283;width:12;height:2" coordorigin="4871,5283" coordsize="12,0" path="m4871,5283l4883,5283e" filled="false" stroked="true" strokeweight=".6pt" strokecolor="#000000">
                <v:path arrowok="t"/>
              </v:shape>
            </v:group>
            <v:group style="position:absolute;left:4890;top:5283;width:12;height:2" coordorigin="4890,5283" coordsize="12,2">
              <v:shape style="position:absolute;left:4890;top:5283;width:12;height:2" coordorigin="4890,5283" coordsize="12,0" path="m4890,5283l4902,5283e" filled="false" stroked="true" strokeweight=".6pt" strokecolor="#000000">
                <v:path arrowok="t"/>
              </v:shape>
            </v:group>
            <v:group style="position:absolute;left:4909;top:5283;width:12;height:2" coordorigin="4909,5283" coordsize="12,2">
              <v:shape style="position:absolute;left:4909;top:5283;width:12;height:2" coordorigin="4909,5283" coordsize="12,0" path="m4909,5283l4921,5283e" filled="false" stroked="true" strokeweight=".6pt" strokecolor="#000000">
                <v:path arrowok="t"/>
              </v:shape>
            </v:group>
            <v:group style="position:absolute;left:4928;top:5283;width:12;height:2" coordorigin="4928,5283" coordsize="12,2">
              <v:shape style="position:absolute;left:4928;top:5283;width:12;height:2" coordorigin="4928,5283" coordsize="12,0" path="m4928,5283l4940,5283e" filled="false" stroked="true" strokeweight=".6pt" strokecolor="#000000">
                <v:path arrowok="t"/>
              </v:shape>
            </v:group>
            <v:group style="position:absolute;left:4948;top:5283;width:12;height:2" coordorigin="4948,5283" coordsize="12,2">
              <v:shape style="position:absolute;left:4948;top:5283;width:12;height:2" coordorigin="4948,5283" coordsize="12,0" path="m4948,5283l4960,5283e" filled="false" stroked="true" strokeweight=".6pt" strokecolor="#000000">
                <v:path arrowok="t"/>
              </v:shape>
            </v:group>
            <v:group style="position:absolute;left:4967;top:5283;width:12;height:2" coordorigin="4967,5283" coordsize="12,2">
              <v:shape style="position:absolute;left:4967;top:5283;width:12;height:2" coordorigin="4967,5283" coordsize="12,0" path="m4967,5283l4979,5283e" filled="false" stroked="true" strokeweight=".6pt" strokecolor="#000000">
                <v:path arrowok="t"/>
              </v:shape>
            </v:group>
            <v:group style="position:absolute;left:4986;top:5283;width:12;height:2" coordorigin="4986,5283" coordsize="12,2">
              <v:shape style="position:absolute;left:4986;top:5283;width:12;height:2" coordorigin="4986,5283" coordsize="12,0" path="m4986,5283l4998,5283e" filled="false" stroked="true" strokeweight=".6pt" strokecolor="#000000">
                <v:path arrowok="t"/>
              </v:shape>
            </v:group>
            <v:group style="position:absolute;left:5005;top:5283;width:12;height:2" coordorigin="5005,5283" coordsize="12,2">
              <v:shape style="position:absolute;left:5005;top:5283;width:12;height:2" coordorigin="5005,5283" coordsize="12,0" path="m5005,5283l5017,5283e" filled="false" stroked="true" strokeweight=".6pt" strokecolor="#000000">
                <v:path arrowok="t"/>
              </v:shape>
            </v:group>
            <v:group style="position:absolute;left:5024;top:5283;width:12;height:2" coordorigin="5024,5283" coordsize="12,2">
              <v:shape style="position:absolute;left:5024;top:5283;width:12;height:2" coordorigin="5024,5283" coordsize="12,0" path="m5024,5283l5036,5283e" filled="false" stroked="true" strokeweight=".6pt" strokecolor="#000000">
                <v:path arrowok="t"/>
              </v:shape>
            </v:group>
            <v:group style="position:absolute;left:5044;top:5283;width:12;height:2" coordorigin="5044,5283" coordsize="12,2">
              <v:shape style="position:absolute;left:5044;top:5283;width:12;height:2" coordorigin="5044,5283" coordsize="12,0" path="m5044,5283l5056,5283e" filled="false" stroked="true" strokeweight=".6pt" strokecolor="#000000">
                <v:path arrowok="t"/>
              </v:shape>
            </v:group>
            <v:group style="position:absolute;left:5063;top:5283;width:12;height:2" coordorigin="5063,5283" coordsize="12,2">
              <v:shape style="position:absolute;left:5063;top:5283;width:12;height:2" coordorigin="5063,5283" coordsize="12,0" path="m5063,5283l5075,5283e" filled="false" stroked="true" strokeweight=".6pt" strokecolor="#000000">
                <v:path arrowok="t"/>
              </v:shape>
            </v:group>
            <v:group style="position:absolute;left:5082;top:5283;width:12;height:2" coordorigin="5082,5283" coordsize="12,2">
              <v:shape style="position:absolute;left:5082;top:5283;width:12;height:2" coordorigin="5082,5283" coordsize="12,0" path="m5082,5283l5094,5283e" filled="false" stroked="true" strokeweight=".6pt" strokecolor="#000000">
                <v:path arrowok="t"/>
              </v:shape>
            </v:group>
            <v:group style="position:absolute;left:5101;top:5283;width:12;height:2" coordorigin="5101,5283" coordsize="12,2">
              <v:shape style="position:absolute;left:5101;top:5283;width:12;height:2" coordorigin="5101,5283" coordsize="12,0" path="m5101,5283l5113,5283e" filled="false" stroked="true" strokeweight=".6pt" strokecolor="#000000">
                <v:path arrowok="t"/>
              </v:shape>
            </v:group>
            <v:group style="position:absolute;left:5120;top:5283;width:12;height:2" coordorigin="5120,5283" coordsize="12,2">
              <v:shape style="position:absolute;left:5120;top:5283;width:12;height:2" coordorigin="5120,5283" coordsize="12,0" path="m5120,5283l5132,5283e" filled="false" stroked="true" strokeweight=".6pt" strokecolor="#000000">
                <v:path arrowok="t"/>
              </v:shape>
            </v:group>
            <v:group style="position:absolute;left:5140;top:5283;width:12;height:2" coordorigin="5140,5283" coordsize="12,2">
              <v:shape style="position:absolute;left:5140;top:5283;width:12;height:2" coordorigin="5140,5283" coordsize="12,0" path="m5140,5283l5152,5283e" filled="false" stroked="true" strokeweight=".6pt" strokecolor="#000000">
                <v:path arrowok="t"/>
              </v:shape>
            </v:group>
            <v:group style="position:absolute;left:5159;top:5283;width:12;height:2" coordorigin="5159,5283" coordsize="12,2">
              <v:shape style="position:absolute;left:5159;top:5283;width:12;height:2" coordorigin="5159,5283" coordsize="12,0" path="m5159,5283l5171,5283e" filled="false" stroked="true" strokeweight=".6pt" strokecolor="#000000">
                <v:path arrowok="t"/>
              </v:shape>
            </v:group>
            <v:group style="position:absolute;left:5178;top:5283;width:12;height:2" coordorigin="5178,5283" coordsize="12,2">
              <v:shape style="position:absolute;left:5178;top:5283;width:12;height:2" coordorigin="5178,5283" coordsize="12,0" path="m5178,5283l5190,5283e" filled="false" stroked="true" strokeweight=".6pt" strokecolor="#000000">
                <v:path arrowok="t"/>
              </v:shape>
            </v:group>
            <v:group style="position:absolute;left:5197;top:5283;width:12;height:2" coordorigin="5197,5283" coordsize="12,2">
              <v:shape style="position:absolute;left:5197;top:5283;width:12;height:2" coordorigin="5197,5283" coordsize="12,0" path="m5197,5283l5209,5283e" filled="false" stroked="true" strokeweight=".6pt" strokecolor="#000000">
                <v:path arrowok="t"/>
              </v:shape>
            </v:group>
            <v:group style="position:absolute;left:5216;top:5283;width:12;height:2" coordorigin="5216,5283" coordsize="12,2">
              <v:shape style="position:absolute;left:5216;top:5283;width:12;height:2" coordorigin="5216,5283" coordsize="12,0" path="m5216,5283l5228,5283e" filled="false" stroked="true" strokeweight=".6pt" strokecolor="#000000">
                <v:path arrowok="t"/>
              </v:shape>
            </v:group>
            <v:group style="position:absolute;left:5236;top:5283;width:12;height:2" coordorigin="5236,5283" coordsize="12,2">
              <v:shape style="position:absolute;left:5236;top:5283;width:12;height:2" coordorigin="5236,5283" coordsize="12,0" path="m5236,5283l5248,5283e" filled="false" stroked="true" strokeweight=".6pt" strokecolor="#000000">
                <v:path arrowok="t"/>
              </v:shape>
            </v:group>
            <v:group style="position:absolute;left:5255;top:5283;width:12;height:2" coordorigin="5255,5283" coordsize="12,2">
              <v:shape style="position:absolute;left:5255;top:5283;width:12;height:2" coordorigin="5255,5283" coordsize="12,0" path="m5255,5283l5267,5283e" filled="false" stroked="true" strokeweight=".6pt" strokecolor="#000000">
                <v:path arrowok="t"/>
              </v:shape>
            </v:group>
            <v:group style="position:absolute;left:5274;top:5283;width:12;height:2" coordorigin="5274,5283" coordsize="12,2">
              <v:shape style="position:absolute;left:5274;top:5283;width:12;height:2" coordorigin="5274,5283" coordsize="12,0" path="m5274,5283l5286,5283e" filled="false" stroked="true" strokeweight=".6pt" strokecolor="#000000">
                <v:path arrowok="t"/>
              </v:shape>
            </v:group>
            <v:group style="position:absolute;left:5293;top:5283;width:12;height:2" coordorigin="5293,5283" coordsize="12,2">
              <v:shape style="position:absolute;left:5293;top:5283;width:12;height:2" coordorigin="5293,5283" coordsize="12,0" path="m5293,5283l5305,5283e" filled="false" stroked="true" strokeweight=".6pt" strokecolor="#000000">
                <v:path arrowok="t"/>
              </v:shape>
            </v:group>
            <v:group style="position:absolute;left:5312;top:5283;width:12;height:2" coordorigin="5312,5283" coordsize="12,2">
              <v:shape style="position:absolute;left:5312;top:5283;width:12;height:2" coordorigin="5312,5283" coordsize="12,0" path="m5312,5283l5324,5283e" filled="false" stroked="true" strokeweight=".6pt" strokecolor="#000000">
                <v:path arrowok="t"/>
              </v:shape>
            </v:group>
            <v:group style="position:absolute;left:5332;top:5283;width:12;height:2" coordorigin="5332,5283" coordsize="12,2">
              <v:shape style="position:absolute;left:5332;top:5283;width:12;height:2" coordorigin="5332,5283" coordsize="12,0" path="m5332,5283l5344,5283e" filled="false" stroked="true" strokeweight=".6pt" strokecolor="#000000">
                <v:path arrowok="t"/>
              </v:shape>
            </v:group>
            <v:group style="position:absolute;left:5351;top:5283;width:12;height:2" coordorigin="5351,5283" coordsize="12,2">
              <v:shape style="position:absolute;left:5351;top:5283;width:12;height:2" coordorigin="5351,5283" coordsize="12,0" path="m5351,5283l5363,5283e" filled="false" stroked="true" strokeweight=".6pt" strokecolor="#000000">
                <v:path arrowok="t"/>
              </v:shape>
            </v:group>
            <v:group style="position:absolute;left:5370;top:5283;width:12;height:2" coordorigin="5370,5283" coordsize="12,2">
              <v:shape style="position:absolute;left:5370;top:5283;width:12;height:2" coordorigin="5370,5283" coordsize="12,0" path="m5370,5283l5382,5283e" filled="false" stroked="true" strokeweight=".6pt" strokecolor="#000000">
                <v:path arrowok="t"/>
              </v:shape>
            </v:group>
            <v:group style="position:absolute;left:5389;top:5283;width:12;height:2" coordorigin="5389,5283" coordsize="12,2">
              <v:shape style="position:absolute;left:5389;top:5283;width:12;height:2" coordorigin="5389,5283" coordsize="12,0" path="m5389,5283l5401,5283e" filled="false" stroked="true" strokeweight=".6pt" strokecolor="#000000">
                <v:path arrowok="t"/>
              </v:shape>
            </v:group>
            <v:group style="position:absolute;left:5408;top:5283;width:12;height:2" coordorigin="5408,5283" coordsize="12,2">
              <v:shape style="position:absolute;left:5408;top:5283;width:12;height:2" coordorigin="5408,5283" coordsize="12,0" path="m5408,5283l5420,5283e" filled="false" stroked="true" strokeweight=".6pt" strokecolor="#000000">
                <v:path arrowok="t"/>
              </v:shape>
            </v:group>
            <v:group style="position:absolute;left:5428;top:5283;width:12;height:2" coordorigin="5428,5283" coordsize="12,2">
              <v:shape style="position:absolute;left:5428;top:5283;width:12;height:2" coordorigin="5428,5283" coordsize="12,0" path="m5428,5283l5440,5283e" filled="false" stroked="true" strokeweight=".6pt" strokecolor="#000000">
                <v:path arrowok="t"/>
              </v:shape>
            </v:group>
            <v:group style="position:absolute;left:5447;top:5283;width:12;height:2" coordorigin="5447,5283" coordsize="12,2">
              <v:shape style="position:absolute;left:5447;top:5283;width:12;height:2" coordorigin="5447,5283" coordsize="12,0" path="m5447,5283l5459,5283e" filled="false" stroked="true" strokeweight=".6pt" strokecolor="#000000">
                <v:path arrowok="t"/>
              </v:shape>
            </v:group>
            <v:group style="position:absolute;left:5466;top:5283;width:12;height:2" coordorigin="5466,5283" coordsize="12,2">
              <v:shape style="position:absolute;left:5466;top:5283;width:12;height:2" coordorigin="5466,5283" coordsize="12,0" path="m5466,5283l5478,5283e" filled="false" stroked="true" strokeweight=".6pt" strokecolor="#000000">
                <v:path arrowok="t"/>
              </v:shape>
            </v:group>
            <v:group style="position:absolute;left:5485;top:5283;width:12;height:2" coordorigin="5485,5283" coordsize="12,2">
              <v:shape style="position:absolute;left:5485;top:5283;width:12;height:2" coordorigin="5485,5283" coordsize="12,0" path="m5485,5283l5497,5283e" filled="false" stroked="true" strokeweight=".6pt" strokecolor="#000000">
                <v:path arrowok="t"/>
              </v:shape>
            </v:group>
            <v:group style="position:absolute;left:5504;top:5283;width:12;height:2" coordorigin="5504,5283" coordsize="12,2">
              <v:shape style="position:absolute;left:5504;top:5283;width:12;height:2" coordorigin="5504,5283" coordsize="12,0" path="m5504,5283l5516,5283e" filled="false" stroked="true" strokeweight=".6pt" strokecolor="#000000">
                <v:path arrowok="t"/>
              </v:shape>
            </v:group>
            <v:group style="position:absolute;left:5524;top:5283;width:12;height:2" coordorigin="5524,5283" coordsize="12,2">
              <v:shape style="position:absolute;left:5524;top:5283;width:12;height:2" coordorigin="5524,5283" coordsize="12,0" path="m5524,5283l5536,5283e" filled="false" stroked="true" strokeweight=".6pt" strokecolor="#000000">
                <v:path arrowok="t"/>
              </v:shape>
            </v:group>
            <v:group style="position:absolute;left:5543;top:5283;width:12;height:2" coordorigin="5543,5283" coordsize="12,2">
              <v:shape style="position:absolute;left:5543;top:5283;width:12;height:2" coordorigin="5543,5283" coordsize="12,0" path="m5543,5283l5555,5283e" filled="false" stroked="true" strokeweight=".6pt" strokecolor="#000000">
                <v:path arrowok="t"/>
              </v:shape>
            </v:group>
            <v:group style="position:absolute;left:5562;top:5283;width:12;height:2" coordorigin="5562,5283" coordsize="12,2">
              <v:shape style="position:absolute;left:5562;top:5283;width:12;height:2" coordorigin="5562,5283" coordsize="12,0" path="m5562,5283l5574,5283e" filled="false" stroked="true" strokeweight=".6pt" strokecolor="#000000">
                <v:path arrowok="t"/>
              </v:shape>
            </v:group>
            <v:group style="position:absolute;left:5581;top:5283;width:12;height:2" coordorigin="5581,5283" coordsize="12,2">
              <v:shape style="position:absolute;left:5581;top:5283;width:12;height:2" coordorigin="5581,5283" coordsize="12,0" path="m5581,5283l5593,5283e" filled="false" stroked="true" strokeweight=".6pt" strokecolor="#000000">
                <v:path arrowok="t"/>
              </v:shape>
            </v:group>
            <v:group style="position:absolute;left:5600;top:5283;width:12;height:2" coordorigin="5600,5283" coordsize="12,2">
              <v:shape style="position:absolute;left:5600;top:5283;width:12;height:2" coordorigin="5600,5283" coordsize="12,0" path="m5600,5283l5612,5283e" filled="false" stroked="true" strokeweight=".6pt" strokecolor="#000000">
                <v:path arrowok="t"/>
              </v:shape>
            </v:group>
            <v:group style="position:absolute;left:5620;top:5283;width:12;height:2" coordorigin="5620,5283" coordsize="12,2">
              <v:shape style="position:absolute;left:5620;top:5283;width:12;height:2" coordorigin="5620,5283" coordsize="12,0" path="m5620,5283l5632,5283e" filled="false" stroked="true" strokeweight=".6pt" strokecolor="#000000">
                <v:path arrowok="t"/>
              </v:shape>
            </v:group>
            <v:group style="position:absolute;left:5639;top:5283;width:12;height:2" coordorigin="5639,5283" coordsize="12,2">
              <v:shape style="position:absolute;left:5639;top:5283;width:12;height:2" coordorigin="5639,5283" coordsize="12,0" path="m5639,5283l5651,5283e" filled="false" stroked="true" strokeweight=".6pt" strokecolor="#000000">
                <v:path arrowok="t"/>
              </v:shape>
            </v:group>
            <v:group style="position:absolute;left:5658;top:5283;width:12;height:2" coordorigin="5658,5283" coordsize="12,2">
              <v:shape style="position:absolute;left:5658;top:5283;width:12;height:2" coordorigin="5658,5283" coordsize="12,0" path="m5658,5283l5670,5283e" filled="false" stroked="true" strokeweight=".6pt" strokecolor="#000000">
                <v:path arrowok="t"/>
              </v:shape>
            </v:group>
            <v:group style="position:absolute;left:5677;top:5283;width:12;height:2" coordorigin="5677,5283" coordsize="12,2">
              <v:shape style="position:absolute;left:5677;top:5283;width:12;height:2" coordorigin="5677,5283" coordsize="12,0" path="m5677,5283l5689,5283e" filled="false" stroked="true" strokeweight=".6pt" strokecolor="#000000">
                <v:path arrowok="t"/>
              </v:shape>
            </v:group>
            <v:group style="position:absolute;left:5696;top:5283;width:12;height:2" coordorigin="5696,5283" coordsize="12,2">
              <v:shape style="position:absolute;left:5696;top:5283;width:12;height:2" coordorigin="5696,5283" coordsize="12,0" path="m5696,5283l5708,5283e" filled="false" stroked="true" strokeweight=".6pt" strokecolor="#000000">
                <v:path arrowok="t"/>
              </v:shape>
            </v:group>
            <v:group style="position:absolute;left:5716;top:5283;width:12;height:2" coordorigin="5716,5283" coordsize="12,2">
              <v:shape style="position:absolute;left:5716;top:5283;width:12;height:2" coordorigin="5716,5283" coordsize="12,0" path="m5716,5283l5728,5283e" filled="false" stroked="true" strokeweight=".6pt" strokecolor="#000000">
                <v:path arrowok="t"/>
              </v:shape>
            </v:group>
            <v:group style="position:absolute;left:5735;top:5283;width:12;height:2" coordorigin="5735,5283" coordsize="12,2">
              <v:shape style="position:absolute;left:5735;top:5283;width:12;height:2" coordorigin="5735,5283" coordsize="12,0" path="m5735,5283l5747,5283e" filled="false" stroked="true" strokeweight=".6pt" strokecolor="#000000">
                <v:path arrowok="t"/>
              </v:shape>
            </v:group>
            <v:group style="position:absolute;left:5754;top:5283;width:12;height:2" coordorigin="5754,5283" coordsize="12,2">
              <v:shape style="position:absolute;left:5754;top:5283;width:12;height:2" coordorigin="5754,5283" coordsize="12,0" path="m5754,5283l5766,5283e" filled="false" stroked="true" strokeweight=".6pt" strokecolor="#000000">
                <v:path arrowok="t"/>
              </v:shape>
            </v:group>
            <v:group style="position:absolute;left:5773;top:5283;width:12;height:2" coordorigin="5773,5283" coordsize="12,2">
              <v:shape style="position:absolute;left:5773;top:5283;width:12;height:2" coordorigin="5773,5283" coordsize="12,0" path="m5773,5283l5785,5283e" filled="false" stroked="true" strokeweight=".6pt" strokecolor="#000000">
                <v:path arrowok="t"/>
              </v:shape>
            </v:group>
            <v:group style="position:absolute;left:5792;top:5283;width:12;height:2" coordorigin="5792,5283" coordsize="12,2">
              <v:shape style="position:absolute;left:5792;top:5283;width:12;height:2" coordorigin="5792,5283" coordsize="12,0" path="m5792,5283l5804,5283e" filled="false" stroked="true" strokeweight=".6pt" strokecolor="#000000">
                <v:path arrowok="t"/>
              </v:shape>
            </v:group>
            <v:group style="position:absolute;left:5812;top:5283;width:12;height:2" coordorigin="5812,5283" coordsize="12,2">
              <v:shape style="position:absolute;left:5812;top:5283;width:12;height:2" coordorigin="5812,5283" coordsize="12,0" path="m5812,5283l5824,5283e" filled="false" stroked="true" strokeweight=".6pt" strokecolor="#000000">
                <v:path arrowok="t"/>
              </v:shape>
            </v:group>
            <v:group style="position:absolute;left:5831;top:5283;width:12;height:2" coordorigin="5831,5283" coordsize="12,2">
              <v:shape style="position:absolute;left:5831;top:5283;width:12;height:2" coordorigin="5831,5283" coordsize="12,0" path="m5831,5283l5843,5283e" filled="false" stroked="true" strokeweight=".6pt" strokecolor="#000000">
                <v:path arrowok="t"/>
              </v:shape>
            </v:group>
            <v:group style="position:absolute;left:5850;top:5283;width:12;height:2" coordorigin="5850,5283" coordsize="12,2">
              <v:shape style="position:absolute;left:5850;top:5283;width:12;height:2" coordorigin="5850,5283" coordsize="12,0" path="m5850,5283l5862,5283e" filled="false" stroked="true" strokeweight=".6pt" strokecolor="#000000">
                <v:path arrowok="t"/>
              </v:shape>
            </v:group>
            <v:group style="position:absolute;left:5869;top:5283;width:12;height:2" coordorigin="5869,5283" coordsize="12,2">
              <v:shape style="position:absolute;left:5869;top:5283;width:12;height:2" coordorigin="5869,5283" coordsize="12,0" path="m5869,5283l5881,5283e" filled="false" stroked="true" strokeweight=".6pt" strokecolor="#000000">
                <v:path arrowok="t"/>
              </v:shape>
            </v:group>
            <v:group style="position:absolute;left:5888;top:5283;width:12;height:2" coordorigin="5888,5283" coordsize="12,2">
              <v:shape style="position:absolute;left:5888;top:5283;width:12;height:2" coordorigin="5888,5283" coordsize="12,0" path="m5888,5283l5900,5283e" filled="false" stroked="true" strokeweight=".6pt" strokecolor="#000000">
                <v:path arrowok="t"/>
              </v:shape>
            </v:group>
            <v:group style="position:absolute;left:5908;top:5283;width:12;height:2" coordorigin="5908,5283" coordsize="12,2">
              <v:shape style="position:absolute;left:5908;top:5283;width:12;height:2" coordorigin="5908,5283" coordsize="12,0" path="m5908,5283l5920,5283e" filled="false" stroked="true" strokeweight=".6pt" strokecolor="#000000">
                <v:path arrowok="t"/>
              </v:shape>
            </v:group>
            <v:group style="position:absolute;left:5927;top:5283;width:12;height:2" coordorigin="5927,5283" coordsize="12,2">
              <v:shape style="position:absolute;left:5927;top:5283;width:12;height:2" coordorigin="5927,5283" coordsize="12,0" path="m5927,5283l5939,5283e" filled="false" stroked="true" strokeweight=".6pt" strokecolor="#000000">
                <v:path arrowok="t"/>
              </v:shape>
            </v:group>
            <v:group style="position:absolute;left:5946;top:5283;width:12;height:2" coordorigin="5946,5283" coordsize="12,2">
              <v:shape style="position:absolute;left:5946;top:5283;width:12;height:2" coordorigin="5946,5283" coordsize="12,0" path="m5946,5283l5958,5283e" filled="false" stroked="true" strokeweight=".6pt" strokecolor="#000000">
                <v:path arrowok="t"/>
              </v:shape>
            </v:group>
            <v:group style="position:absolute;left:5965;top:5283;width:12;height:2" coordorigin="5965,5283" coordsize="12,2">
              <v:shape style="position:absolute;left:5965;top:5283;width:12;height:2" coordorigin="5965,5283" coordsize="12,0" path="m5965,5283l5977,5283e" filled="false" stroked="true" strokeweight=".6pt" strokecolor="#000000">
                <v:path arrowok="t"/>
              </v:shape>
            </v:group>
            <v:group style="position:absolute;left:5984;top:5283;width:12;height:2" coordorigin="5984,5283" coordsize="12,2">
              <v:shape style="position:absolute;left:5984;top:5283;width:12;height:2" coordorigin="5984,5283" coordsize="12,0" path="m5984,5283l5996,5283e" filled="false" stroked="true" strokeweight=".6pt" strokecolor="#000000">
                <v:path arrowok="t"/>
              </v:shape>
            </v:group>
            <v:group style="position:absolute;left:6004;top:5283;width:12;height:2" coordorigin="6004,5283" coordsize="12,2">
              <v:shape style="position:absolute;left:6004;top:5283;width:12;height:2" coordorigin="6004,5283" coordsize="12,0" path="m6004,5283l6016,5283e" filled="false" stroked="true" strokeweight=".6pt" strokecolor="#000000">
                <v:path arrowok="t"/>
              </v:shape>
            </v:group>
            <v:group style="position:absolute;left:6023;top:5283;width:12;height:2" coordorigin="6023,5283" coordsize="12,2">
              <v:shape style="position:absolute;left:6023;top:5283;width:12;height:2" coordorigin="6023,5283" coordsize="12,0" path="m6023,5283l6035,5283e" filled="false" stroked="true" strokeweight=".6pt" strokecolor="#000000">
                <v:path arrowok="t"/>
              </v:shape>
            </v:group>
            <v:group style="position:absolute;left:6042;top:5283;width:12;height:2" coordorigin="6042,5283" coordsize="12,2">
              <v:shape style="position:absolute;left:6042;top:5283;width:12;height:2" coordorigin="6042,5283" coordsize="12,0" path="m6042,5283l6054,5283e" filled="false" stroked="true" strokeweight=".6pt" strokecolor="#000000">
                <v:path arrowok="t"/>
              </v:shape>
            </v:group>
            <v:group style="position:absolute;left:6061;top:5283;width:12;height:2" coordorigin="6061,5283" coordsize="12,2">
              <v:shape style="position:absolute;left:6061;top:5283;width:12;height:2" coordorigin="6061,5283" coordsize="12,0" path="m6061,5283l6073,5283e" filled="false" stroked="true" strokeweight=".6pt" strokecolor="#000000">
                <v:path arrowok="t"/>
              </v:shape>
            </v:group>
            <v:group style="position:absolute;left:6080;top:5283;width:12;height:2" coordorigin="6080,5283" coordsize="12,2">
              <v:shape style="position:absolute;left:6080;top:5283;width:12;height:2" coordorigin="6080,5283" coordsize="12,0" path="m6080,5283l6092,5283e" filled="false" stroked="true" strokeweight=".6pt" strokecolor="#000000">
                <v:path arrowok="t"/>
              </v:shape>
            </v:group>
            <v:group style="position:absolute;left:6100;top:5283;width:12;height:2" coordorigin="6100,5283" coordsize="12,2">
              <v:shape style="position:absolute;left:6100;top:5283;width:12;height:2" coordorigin="6100,5283" coordsize="12,0" path="m6100,5283l6112,5283e" filled="false" stroked="true" strokeweight=".6pt" strokecolor="#000000">
                <v:path arrowok="t"/>
              </v:shape>
            </v:group>
            <v:group style="position:absolute;left:6119;top:5283;width:12;height:2" coordorigin="6119,5283" coordsize="12,2">
              <v:shape style="position:absolute;left:6119;top:5283;width:12;height:2" coordorigin="6119,5283" coordsize="12,0" path="m6119,5283l6131,5283e" filled="false" stroked="true" strokeweight=".6pt" strokecolor="#000000">
                <v:path arrowok="t"/>
              </v:shape>
            </v:group>
            <v:group style="position:absolute;left:6138;top:5283;width:12;height:2" coordorigin="6138,5283" coordsize="12,2">
              <v:shape style="position:absolute;left:6138;top:5283;width:12;height:2" coordorigin="6138,5283" coordsize="12,0" path="m6138,5283l6150,5283e" filled="false" stroked="true" strokeweight=".6pt" strokecolor="#000000">
                <v:path arrowok="t"/>
              </v:shape>
            </v:group>
            <v:group style="position:absolute;left:6157;top:5283;width:12;height:2" coordorigin="6157,5283" coordsize="12,2">
              <v:shape style="position:absolute;left:6157;top:5283;width:12;height:2" coordorigin="6157,5283" coordsize="12,0" path="m6157,5283l6169,5283e" filled="false" stroked="true" strokeweight=".6pt" strokecolor="#000000">
                <v:path arrowok="t"/>
              </v:shape>
            </v:group>
            <v:group style="position:absolute;left:6176;top:5283;width:12;height:2" coordorigin="6176,5283" coordsize="12,2">
              <v:shape style="position:absolute;left:6176;top:5283;width:12;height:2" coordorigin="6176,5283" coordsize="12,0" path="m6176,5283l6188,5283e" filled="false" stroked="true" strokeweight=".6pt" strokecolor="#000000">
                <v:path arrowok="t"/>
              </v:shape>
            </v:group>
            <v:group style="position:absolute;left:6196;top:5283;width:12;height:2" coordorigin="6196,5283" coordsize="12,2">
              <v:shape style="position:absolute;left:6196;top:5283;width:12;height:2" coordorigin="6196,5283" coordsize="12,0" path="m6196,5283l6208,5283e" filled="false" stroked="true" strokeweight=".6pt" strokecolor="#000000">
                <v:path arrowok="t"/>
              </v:shape>
            </v:group>
            <v:group style="position:absolute;left:6215;top:5283;width:12;height:2" coordorigin="6215,5283" coordsize="12,2">
              <v:shape style="position:absolute;left:6215;top:5283;width:12;height:2" coordorigin="6215,5283" coordsize="12,0" path="m6215,5283l6227,5283e" filled="false" stroked="true" strokeweight=".6pt" strokecolor="#000000">
                <v:path arrowok="t"/>
              </v:shape>
            </v:group>
            <v:group style="position:absolute;left:6234;top:5283;width:12;height:2" coordorigin="6234,5283" coordsize="12,2">
              <v:shape style="position:absolute;left:6234;top:5283;width:12;height:2" coordorigin="6234,5283" coordsize="12,0" path="m6234,5283l6246,5283e" filled="false" stroked="true" strokeweight=".6pt" strokecolor="#000000">
                <v:path arrowok="t"/>
              </v:shape>
            </v:group>
            <v:group style="position:absolute;left:6253;top:5283;width:12;height:2" coordorigin="6253,5283" coordsize="12,2">
              <v:shape style="position:absolute;left:6253;top:5283;width:12;height:2" coordorigin="6253,5283" coordsize="12,0" path="m6253,5283l6265,5283e" filled="false" stroked="true" strokeweight=".6pt" strokecolor="#000000">
                <v:path arrowok="t"/>
              </v:shape>
            </v:group>
            <v:group style="position:absolute;left:6272;top:5283;width:12;height:2" coordorigin="6272,5283" coordsize="12,2">
              <v:shape style="position:absolute;left:6272;top:5283;width:12;height:2" coordorigin="6272,5283" coordsize="12,0" path="m6272,5283l6284,5283e" filled="false" stroked="true" strokeweight=".6pt" strokecolor="#000000">
                <v:path arrowok="t"/>
              </v:shape>
            </v:group>
            <v:group style="position:absolute;left:6292;top:5283;width:12;height:2" coordorigin="6292,5283" coordsize="12,2">
              <v:shape style="position:absolute;left:6292;top:5283;width:12;height:2" coordorigin="6292,5283" coordsize="12,0" path="m6292,5283l6304,5283e" filled="false" stroked="true" strokeweight=".6pt" strokecolor="#000000">
                <v:path arrowok="t"/>
              </v:shape>
            </v:group>
            <v:group style="position:absolute;left:6311;top:5283;width:12;height:2" coordorigin="6311,5283" coordsize="12,2">
              <v:shape style="position:absolute;left:6311;top:5283;width:12;height:2" coordorigin="6311,5283" coordsize="12,0" path="m6311,5283l6323,5283e" filled="false" stroked="true" strokeweight=".6pt" strokecolor="#000000">
                <v:path arrowok="t"/>
              </v:shape>
            </v:group>
            <v:group style="position:absolute;left:6330;top:5283;width:12;height:2" coordorigin="6330,5283" coordsize="12,2">
              <v:shape style="position:absolute;left:6330;top:5283;width:12;height:2" coordorigin="6330,5283" coordsize="12,0" path="m6330,5283l6342,5283e" filled="false" stroked="true" strokeweight=".6pt" strokecolor="#000000">
                <v:path arrowok="t"/>
              </v:shape>
            </v:group>
            <v:group style="position:absolute;left:6349;top:5283;width:12;height:2" coordorigin="6349,5283" coordsize="12,2">
              <v:shape style="position:absolute;left:6349;top:5283;width:12;height:2" coordorigin="6349,5283" coordsize="12,0" path="m6349,5283l6361,5283e" filled="false" stroked="true" strokeweight=".6pt" strokecolor="#000000">
                <v:path arrowok="t"/>
              </v:shape>
            </v:group>
            <v:group style="position:absolute;left:6368;top:5283;width:12;height:2" coordorigin="6368,5283" coordsize="12,2">
              <v:shape style="position:absolute;left:6368;top:5283;width:12;height:2" coordorigin="6368,5283" coordsize="12,0" path="m6368,5283l6380,5283e" filled="false" stroked="true" strokeweight=".6pt" strokecolor="#000000">
                <v:path arrowok="t"/>
              </v:shape>
            </v:group>
            <v:group style="position:absolute;left:6388;top:5283;width:12;height:2" coordorigin="6388,5283" coordsize="12,2">
              <v:shape style="position:absolute;left:6388;top:5283;width:12;height:2" coordorigin="6388,5283" coordsize="12,0" path="m6388,5283l6400,5283e" filled="false" stroked="true" strokeweight=".6pt" strokecolor="#000000">
                <v:path arrowok="t"/>
              </v:shape>
            </v:group>
            <v:group style="position:absolute;left:6407;top:5283;width:12;height:2" coordorigin="6407,5283" coordsize="12,2">
              <v:shape style="position:absolute;left:6407;top:5283;width:12;height:2" coordorigin="6407,5283" coordsize="12,0" path="m6407,5283l6419,5283e" filled="false" stroked="true" strokeweight=".6pt" strokecolor="#000000">
                <v:path arrowok="t"/>
              </v:shape>
            </v:group>
            <v:group style="position:absolute;left:6426;top:5283;width:12;height:2" coordorigin="6426,5283" coordsize="12,2">
              <v:shape style="position:absolute;left:6426;top:5283;width:12;height:2" coordorigin="6426,5283" coordsize="12,0" path="m6426,5283l6438,5283e" filled="false" stroked="true" strokeweight=".6pt" strokecolor="#000000">
                <v:path arrowok="t"/>
              </v:shape>
            </v:group>
            <v:group style="position:absolute;left:6445;top:5283;width:12;height:2" coordorigin="6445,5283" coordsize="12,2">
              <v:shape style="position:absolute;left:6445;top:5283;width:12;height:2" coordorigin="6445,5283" coordsize="12,0" path="m6445,5283l6457,5283e" filled="false" stroked="true" strokeweight=".6pt" strokecolor="#000000">
                <v:path arrowok="t"/>
              </v:shape>
            </v:group>
            <v:group style="position:absolute;left:6464;top:5283;width:12;height:2" coordorigin="6464,5283" coordsize="12,2">
              <v:shape style="position:absolute;left:6464;top:5283;width:12;height:2" coordorigin="6464,5283" coordsize="12,0" path="m6464,5283l6476,5283e" filled="false" stroked="true" strokeweight=".6pt" strokecolor="#000000">
                <v:path arrowok="t"/>
              </v:shape>
            </v:group>
            <v:group style="position:absolute;left:6484;top:5283;width:12;height:2" coordorigin="6484,5283" coordsize="12,2">
              <v:shape style="position:absolute;left:6484;top:5283;width:12;height:2" coordorigin="6484,5283" coordsize="12,0" path="m6484,5283l6496,5283e" filled="false" stroked="true" strokeweight=".6pt" strokecolor="#000000">
                <v:path arrowok="t"/>
              </v:shape>
            </v:group>
            <v:group style="position:absolute;left:6503;top:5283;width:12;height:2" coordorigin="6503,5283" coordsize="12,2">
              <v:shape style="position:absolute;left:6503;top:5283;width:12;height:2" coordorigin="6503,5283" coordsize="12,0" path="m6503,5283l6515,5283e" filled="false" stroked="true" strokeweight=".6pt" strokecolor="#000000">
                <v:path arrowok="t"/>
              </v:shape>
            </v:group>
            <v:group style="position:absolute;left:6522;top:5283;width:12;height:2" coordorigin="6522,5283" coordsize="12,2">
              <v:shape style="position:absolute;left:6522;top:5283;width:12;height:2" coordorigin="6522,5283" coordsize="12,0" path="m6522,5283l6534,5283e" filled="false" stroked="true" strokeweight=".6pt" strokecolor="#000000">
                <v:path arrowok="t"/>
              </v:shape>
            </v:group>
            <v:group style="position:absolute;left:6541;top:5283;width:12;height:2" coordorigin="6541,5283" coordsize="12,2">
              <v:shape style="position:absolute;left:6541;top:5283;width:12;height:2" coordorigin="6541,5283" coordsize="12,0" path="m6541,5283l6553,5283e" filled="false" stroked="true" strokeweight=".6pt" strokecolor="#000000">
                <v:path arrowok="t"/>
              </v:shape>
            </v:group>
            <v:group style="position:absolute;left:6560;top:5283;width:12;height:2" coordorigin="6560,5283" coordsize="12,2">
              <v:shape style="position:absolute;left:6560;top:5283;width:12;height:2" coordorigin="6560,5283" coordsize="12,0" path="m6560,5283l6572,5283e" filled="false" stroked="true" strokeweight=".6pt" strokecolor="#000000">
                <v:path arrowok="t"/>
              </v:shape>
            </v:group>
            <v:group style="position:absolute;left:6580;top:5283;width:12;height:2" coordorigin="6580,5283" coordsize="12,2">
              <v:shape style="position:absolute;left:6580;top:5283;width:12;height:2" coordorigin="6580,5283" coordsize="12,0" path="m6580,5283l6592,5283e" filled="false" stroked="true" strokeweight=".6pt" strokecolor="#000000">
                <v:path arrowok="t"/>
              </v:shape>
            </v:group>
            <v:group style="position:absolute;left:6599;top:5283;width:12;height:2" coordorigin="6599,5283" coordsize="12,2">
              <v:shape style="position:absolute;left:6599;top:5283;width:12;height:2" coordorigin="6599,5283" coordsize="12,0" path="m6599,5283l6611,5283e" filled="false" stroked="true" strokeweight=".6pt" strokecolor="#000000">
                <v:path arrowok="t"/>
              </v:shape>
            </v:group>
            <v:group style="position:absolute;left:6618;top:5283;width:12;height:2" coordorigin="6618,5283" coordsize="12,2">
              <v:shape style="position:absolute;left:6618;top:5283;width:12;height:2" coordorigin="6618,5283" coordsize="12,0" path="m6618,5283l6630,5283e" filled="false" stroked="true" strokeweight=".6pt" strokecolor="#000000">
                <v:path arrowok="t"/>
              </v:shape>
            </v:group>
            <v:group style="position:absolute;left:6637;top:5283;width:12;height:2" coordorigin="6637,5283" coordsize="12,2">
              <v:shape style="position:absolute;left:6637;top:5283;width:12;height:2" coordorigin="6637,5283" coordsize="12,0" path="m6637,5283l6649,5283e" filled="false" stroked="true" strokeweight=".6pt" strokecolor="#000000">
                <v:path arrowok="t"/>
              </v:shape>
            </v:group>
            <v:group style="position:absolute;left:6656;top:5283;width:12;height:2" coordorigin="6656,5283" coordsize="12,2">
              <v:shape style="position:absolute;left:6656;top:5283;width:12;height:2" coordorigin="6656,5283" coordsize="12,0" path="m6656,5283l6668,5283e" filled="false" stroked="true" strokeweight=".6pt" strokecolor="#000000">
                <v:path arrowok="t"/>
              </v:shape>
            </v:group>
            <v:group style="position:absolute;left:6676;top:5283;width:12;height:2" coordorigin="6676,5283" coordsize="12,2">
              <v:shape style="position:absolute;left:6676;top:5283;width:12;height:2" coordorigin="6676,5283" coordsize="12,0" path="m6676,5283l6688,5283e" filled="false" stroked="true" strokeweight=".6pt" strokecolor="#000000">
                <v:path arrowok="t"/>
              </v:shape>
            </v:group>
            <v:group style="position:absolute;left:6695;top:5283;width:12;height:2" coordorigin="6695,5283" coordsize="12,2">
              <v:shape style="position:absolute;left:6695;top:5283;width:12;height:2" coordorigin="6695,5283" coordsize="12,0" path="m6695,5283l6707,5283e" filled="false" stroked="true" strokeweight=".6pt" strokecolor="#000000">
                <v:path arrowok="t"/>
              </v:shape>
            </v:group>
            <v:group style="position:absolute;left:6714;top:5283;width:12;height:2" coordorigin="6714,5283" coordsize="12,2">
              <v:shape style="position:absolute;left:6714;top:5283;width:12;height:2" coordorigin="6714,5283" coordsize="12,0" path="m6714,5283l6726,5283e" filled="false" stroked="true" strokeweight=".6pt" strokecolor="#000000">
                <v:path arrowok="t"/>
              </v:shape>
            </v:group>
            <v:group style="position:absolute;left:6733;top:5283;width:12;height:2" coordorigin="6733,5283" coordsize="12,2">
              <v:shape style="position:absolute;left:6733;top:5283;width:12;height:2" coordorigin="6733,5283" coordsize="12,0" path="m6733,5283l6745,5283e" filled="false" stroked="true" strokeweight=".6pt" strokecolor="#000000">
                <v:path arrowok="t"/>
              </v:shape>
            </v:group>
            <v:group style="position:absolute;left:6752;top:5283;width:12;height:2" coordorigin="6752,5283" coordsize="12,2">
              <v:shape style="position:absolute;left:6752;top:5283;width:12;height:2" coordorigin="6752,5283" coordsize="12,0" path="m6752,5283l6764,5283e" filled="false" stroked="true" strokeweight=".6pt" strokecolor="#000000">
                <v:path arrowok="t"/>
              </v:shape>
            </v:group>
            <v:group style="position:absolute;left:6772;top:5283;width:12;height:2" coordorigin="6772,5283" coordsize="12,2">
              <v:shape style="position:absolute;left:6772;top:5283;width:12;height:2" coordorigin="6772,5283" coordsize="12,0" path="m6772,5283l6784,5283e" filled="false" stroked="true" strokeweight=".6pt" strokecolor="#000000">
                <v:path arrowok="t"/>
              </v:shape>
            </v:group>
            <v:group style="position:absolute;left:6791;top:5283;width:12;height:2" coordorigin="6791,5283" coordsize="12,2">
              <v:shape style="position:absolute;left:6791;top:5283;width:12;height:2" coordorigin="6791,5283" coordsize="12,0" path="m6791,5283l6803,5283e" filled="false" stroked="true" strokeweight=".6pt" strokecolor="#000000">
                <v:path arrowok="t"/>
              </v:shape>
            </v:group>
            <v:group style="position:absolute;left:6810;top:5283;width:12;height:2" coordorigin="6810,5283" coordsize="12,2">
              <v:shape style="position:absolute;left:6810;top:5283;width:12;height:2" coordorigin="6810,5283" coordsize="12,0" path="m6810,5283l6822,5283e" filled="false" stroked="true" strokeweight=".6pt" strokecolor="#000000">
                <v:path arrowok="t"/>
              </v:shape>
            </v:group>
            <v:group style="position:absolute;left:6829;top:5283;width:12;height:2" coordorigin="6829,5283" coordsize="12,2">
              <v:shape style="position:absolute;left:6829;top:5283;width:12;height:2" coordorigin="6829,5283" coordsize="12,0" path="m6829,5283l6841,5283e" filled="false" stroked="true" strokeweight=".6pt" strokecolor="#000000">
                <v:path arrowok="t"/>
              </v:shape>
            </v:group>
            <v:group style="position:absolute;left:6848;top:5283;width:12;height:2" coordorigin="6848,5283" coordsize="12,2">
              <v:shape style="position:absolute;left:6848;top:5283;width:12;height:2" coordorigin="6848,5283" coordsize="12,0" path="m6848,5283l6860,5283e" filled="false" stroked="true" strokeweight=".6pt" strokecolor="#000000">
                <v:path arrowok="t"/>
              </v:shape>
            </v:group>
            <v:group style="position:absolute;left:6868;top:5283;width:12;height:2" coordorigin="6868,5283" coordsize="12,2">
              <v:shape style="position:absolute;left:6868;top:5283;width:12;height:2" coordorigin="6868,5283" coordsize="12,0" path="m6868,5283l6880,5283e" filled="false" stroked="true" strokeweight=".6pt" strokecolor="#000000">
                <v:path arrowok="t"/>
              </v:shape>
            </v:group>
            <v:group style="position:absolute;left:6887;top:5283;width:12;height:2" coordorigin="6887,5283" coordsize="12,2">
              <v:shape style="position:absolute;left:6887;top:5283;width:12;height:2" coordorigin="6887,5283" coordsize="12,0" path="m6887,5283l6899,5283e" filled="false" stroked="true" strokeweight=".6pt" strokecolor="#000000">
                <v:path arrowok="t"/>
              </v:shape>
            </v:group>
            <v:group style="position:absolute;left:6906;top:5283;width:12;height:2" coordorigin="6906,5283" coordsize="12,2">
              <v:shape style="position:absolute;left:6906;top:5283;width:12;height:2" coordorigin="6906,5283" coordsize="12,0" path="m6906,5283l6918,5283e" filled="false" stroked="true" strokeweight=".6pt" strokecolor="#000000">
                <v:path arrowok="t"/>
              </v:shape>
            </v:group>
            <v:group style="position:absolute;left:6925;top:5283;width:12;height:2" coordorigin="6925,5283" coordsize="12,2">
              <v:shape style="position:absolute;left:6925;top:5283;width:12;height:2" coordorigin="6925,5283" coordsize="12,0" path="m6925,5283l6937,5283e" filled="false" stroked="true" strokeweight=".6pt" strokecolor="#000000">
                <v:path arrowok="t"/>
              </v:shape>
            </v:group>
            <v:group style="position:absolute;left:6944;top:5283;width:12;height:2" coordorigin="6944,5283" coordsize="12,2">
              <v:shape style="position:absolute;left:6944;top:5283;width:12;height:2" coordorigin="6944,5283" coordsize="12,0" path="m6944,5283l6956,5283e" filled="false" stroked="true" strokeweight=".6pt" strokecolor="#000000">
                <v:path arrowok="t"/>
              </v:shape>
            </v:group>
            <v:group style="position:absolute;left:6964;top:5283;width:12;height:2" coordorigin="6964,5283" coordsize="12,2">
              <v:shape style="position:absolute;left:6964;top:5283;width:12;height:2" coordorigin="6964,5283" coordsize="12,0" path="m6964,5283l6976,5283e" filled="false" stroked="true" strokeweight=".6pt" strokecolor="#000000">
                <v:path arrowok="t"/>
              </v:shape>
            </v:group>
            <v:group style="position:absolute;left:6983;top:5283;width:12;height:2" coordorigin="6983,5283" coordsize="12,2">
              <v:shape style="position:absolute;left:6983;top:5283;width:12;height:2" coordorigin="6983,5283" coordsize="12,0" path="m6983,5283l6995,5283e" filled="false" stroked="true" strokeweight=".6pt" strokecolor="#000000">
                <v:path arrowok="t"/>
              </v:shape>
            </v:group>
            <v:group style="position:absolute;left:7002;top:5283;width:12;height:2" coordorigin="7002,5283" coordsize="12,2">
              <v:shape style="position:absolute;left:7002;top:5283;width:12;height:2" coordorigin="7002,5283" coordsize="12,0" path="m7002,5283l7014,5283e" filled="false" stroked="true" strokeweight=".6pt" strokecolor="#000000">
                <v:path arrowok="t"/>
              </v:shape>
            </v:group>
            <v:group style="position:absolute;left:7021;top:5283;width:12;height:2" coordorigin="7021,5283" coordsize="12,2">
              <v:shape style="position:absolute;left:7021;top:5283;width:12;height:2" coordorigin="7021,5283" coordsize="12,0" path="m7021,5283l7033,5283e" filled="false" stroked="true" strokeweight=".6pt" strokecolor="#000000">
                <v:path arrowok="t"/>
              </v:shape>
            </v:group>
            <v:group style="position:absolute;left:7040;top:5283;width:12;height:2" coordorigin="7040,5283" coordsize="12,2">
              <v:shape style="position:absolute;left:7040;top:5283;width:12;height:2" coordorigin="7040,5283" coordsize="12,0" path="m7040,5283l7052,5283e" filled="false" stroked="true" strokeweight=".6pt" strokecolor="#000000">
                <v:path arrowok="t"/>
              </v:shape>
            </v:group>
            <v:group style="position:absolute;left:7060;top:5283;width:12;height:2" coordorigin="7060,5283" coordsize="12,2">
              <v:shape style="position:absolute;left:7060;top:5283;width:12;height:2" coordorigin="7060,5283" coordsize="12,0" path="m7060,5283l7072,5283e" filled="false" stroked="true" strokeweight=".6pt" strokecolor="#000000">
                <v:path arrowok="t"/>
              </v:shape>
            </v:group>
            <v:group style="position:absolute;left:7079;top:5283;width:12;height:2" coordorigin="7079,5283" coordsize="12,2">
              <v:shape style="position:absolute;left:7079;top:5283;width:12;height:2" coordorigin="7079,5283" coordsize="12,0" path="m7079,5283l7091,5283e" filled="false" stroked="true" strokeweight=".6pt" strokecolor="#000000">
                <v:path arrowok="t"/>
              </v:shape>
            </v:group>
            <v:group style="position:absolute;left:7098;top:5283;width:12;height:2" coordorigin="7098,5283" coordsize="12,2">
              <v:shape style="position:absolute;left:7098;top:5283;width:12;height:2" coordorigin="7098,5283" coordsize="12,0" path="m7098,5283l7110,5283e" filled="false" stroked="true" strokeweight=".6pt" strokecolor="#000000">
                <v:path arrowok="t"/>
              </v:shape>
            </v:group>
            <v:group style="position:absolute;left:7117;top:5283;width:12;height:2" coordorigin="7117,5283" coordsize="12,2">
              <v:shape style="position:absolute;left:7117;top:5283;width:12;height:2" coordorigin="7117,5283" coordsize="12,0" path="m7117,5283l7129,5283e" filled="false" stroked="true" strokeweight=".6pt" strokecolor="#000000">
                <v:path arrowok="t"/>
              </v:shape>
            </v:group>
            <v:group style="position:absolute;left:7136;top:5283;width:12;height:2" coordorigin="7136,5283" coordsize="12,2">
              <v:shape style="position:absolute;left:7136;top:5283;width:12;height:2" coordorigin="7136,5283" coordsize="12,0" path="m7136,5283l7148,5283e" filled="false" stroked="true" strokeweight=".6pt" strokecolor="#000000">
                <v:path arrowok="t"/>
              </v:shape>
            </v:group>
            <v:group style="position:absolute;left:7156;top:5283;width:12;height:2" coordorigin="7156,5283" coordsize="12,2">
              <v:shape style="position:absolute;left:7156;top:5283;width:12;height:2" coordorigin="7156,5283" coordsize="12,0" path="m7156,5283l7168,5283e" filled="false" stroked="true" strokeweight=".6pt" strokecolor="#000000">
                <v:path arrowok="t"/>
              </v:shape>
            </v:group>
            <v:group style="position:absolute;left:7175;top:5283;width:12;height:2" coordorigin="7175,5283" coordsize="12,2">
              <v:shape style="position:absolute;left:7175;top:5283;width:12;height:2" coordorigin="7175,5283" coordsize="12,0" path="m7175,5283l7187,5283e" filled="false" stroked="true" strokeweight=".6pt" strokecolor="#000000">
                <v:path arrowok="t"/>
              </v:shape>
            </v:group>
            <v:group style="position:absolute;left:7194;top:5283;width:12;height:2" coordorigin="7194,5283" coordsize="12,2">
              <v:shape style="position:absolute;left:7194;top:5283;width:12;height:2" coordorigin="7194,5283" coordsize="12,0" path="m7194,5283l7206,5283e" filled="false" stroked="true" strokeweight=".6pt" strokecolor="#000000">
                <v:path arrowok="t"/>
              </v:shape>
            </v:group>
            <v:group style="position:absolute;left:7213;top:5283;width:12;height:2" coordorigin="7213,5283" coordsize="12,2">
              <v:shape style="position:absolute;left:7213;top:5283;width:12;height:2" coordorigin="7213,5283" coordsize="12,0" path="m7213,5283l7225,5283e" filled="false" stroked="true" strokeweight=".6pt" strokecolor="#000000">
                <v:path arrowok="t"/>
              </v:shape>
            </v:group>
            <v:group style="position:absolute;left:7232;top:5283;width:12;height:2" coordorigin="7232,5283" coordsize="12,2">
              <v:shape style="position:absolute;left:7232;top:5283;width:12;height:2" coordorigin="7232,5283" coordsize="12,0" path="m7232,5283l7244,5283e" filled="false" stroked="true" strokeweight=".6pt" strokecolor="#000000">
                <v:path arrowok="t"/>
              </v:shape>
            </v:group>
            <v:group style="position:absolute;left:7252;top:5283;width:12;height:2" coordorigin="7252,5283" coordsize="12,2">
              <v:shape style="position:absolute;left:7252;top:5283;width:12;height:2" coordorigin="7252,5283" coordsize="12,0" path="m7252,5283l7264,5283e" filled="false" stroked="true" strokeweight=".6pt" strokecolor="#000000">
                <v:path arrowok="t"/>
              </v:shape>
            </v:group>
            <v:group style="position:absolute;left:7271;top:5283;width:12;height:2" coordorigin="7271,5283" coordsize="12,2">
              <v:shape style="position:absolute;left:7271;top:5283;width:12;height:2" coordorigin="7271,5283" coordsize="12,0" path="m7271,5283l7283,5283e" filled="false" stroked="true" strokeweight=".6pt" strokecolor="#000000">
                <v:path arrowok="t"/>
              </v:shape>
            </v:group>
            <v:group style="position:absolute;left:7290;top:5283;width:12;height:2" coordorigin="7290,5283" coordsize="12,2">
              <v:shape style="position:absolute;left:7290;top:5283;width:12;height:2" coordorigin="7290,5283" coordsize="12,0" path="m7290,5283l7302,5283e" filled="false" stroked="true" strokeweight=".6pt" strokecolor="#000000">
                <v:path arrowok="t"/>
              </v:shape>
            </v:group>
            <v:group style="position:absolute;left:7309;top:5283;width:12;height:2" coordorigin="7309,5283" coordsize="12,2">
              <v:shape style="position:absolute;left:7309;top:5283;width:12;height:2" coordorigin="7309,5283" coordsize="12,0" path="m7309,5283l7321,5283e" filled="false" stroked="true" strokeweight=".6pt" strokecolor="#000000">
                <v:path arrowok="t"/>
              </v:shape>
            </v:group>
            <v:group style="position:absolute;left:7328;top:5283;width:12;height:2" coordorigin="7328,5283" coordsize="12,2">
              <v:shape style="position:absolute;left:7328;top:5283;width:12;height:2" coordorigin="7328,5283" coordsize="12,0" path="m7328,5283l7340,5283e" filled="false" stroked="true" strokeweight=".6pt" strokecolor="#000000">
                <v:path arrowok="t"/>
              </v:shape>
            </v:group>
            <v:group style="position:absolute;left:7348;top:5283;width:12;height:2" coordorigin="7348,5283" coordsize="12,2">
              <v:shape style="position:absolute;left:7348;top:5283;width:12;height:2" coordorigin="7348,5283" coordsize="12,0" path="m7348,5283l7360,5283e" filled="false" stroked="true" strokeweight=".6pt" strokecolor="#000000">
                <v:path arrowok="t"/>
              </v:shape>
            </v:group>
            <v:group style="position:absolute;left:7367;top:5283;width:12;height:2" coordorigin="7367,5283" coordsize="12,2">
              <v:shape style="position:absolute;left:7367;top:5283;width:12;height:2" coordorigin="7367,5283" coordsize="12,0" path="m7367,5283l7379,5283e" filled="false" stroked="true" strokeweight=".6pt" strokecolor="#000000">
                <v:path arrowok="t"/>
              </v:shape>
            </v:group>
            <v:group style="position:absolute;left:7386;top:5283;width:12;height:2" coordorigin="7386,5283" coordsize="12,2">
              <v:shape style="position:absolute;left:7386;top:5283;width:12;height:2" coordorigin="7386,5283" coordsize="12,0" path="m7386,5283l7398,5283e" filled="false" stroked="true" strokeweight=".6pt" strokecolor="#000000">
                <v:path arrowok="t"/>
              </v:shape>
            </v:group>
            <v:group style="position:absolute;left:7405;top:5283;width:12;height:2" coordorigin="7405,5283" coordsize="12,2">
              <v:shape style="position:absolute;left:7405;top:5283;width:12;height:2" coordorigin="7405,5283" coordsize="12,0" path="m7405,5283l7417,5283e" filled="false" stroked="true" strokeweight=".6pt" strokecolor="#000000">
                <v:path arrowok="t"/>
              </v:shape>
            </v:group>
            <v:group style="position:absolute;left:7424;top:5283;width:12;height:2" coordorigin="7424,5283" coordsize="12,2">
              <v:shape style="position:absolute;left:7424;top:5283;width:12;height:2" coordorigin="7424,5283" coordsize="12,0" path="m7424,5283l7436,5283e" filled="false" stroked="true" strokeweight=".6pt" strokecolor="#000000">
                <v:path arrowok="t"/>
              </v:shape>
            </v:group>
            <v:group style="position:absolute;left:7444;top:5283;width:12;height:2" coordorigin="7444,5283" coordsize="12,2">
              <v:shape style="position:absolute;left:7444;top:5283;width:12;height:2" coordorigin="7444,5283" coordsize="12,0" path="m7444,5283l7456,5283e" filled="false" stroked="true" strokeweight=".6pt" strokecolor="#000000">
                <v:path arrowok="t"/>
              </v:shape>
            </v:group>
            <v:group style="position:absolute;left:7463;top:5283;width:12;height:2" coordorigin="7463,5283" coordsize="12,2">
              <v:shape style="position:absolute;left:7463;top:5283;width:12;height:2" coordorigin="7463,5283" coordsize="12,0" path="m7463,5283l7475,5283e" filled="false" stroked="true" strokeweight=".6pt" strokecolor="#000000">
                <v:path arrowok="t"/>
              </v:shape>
            </v:group>
            <v:group style="position:absolute;left:7482;top:5283;width:12;height:2" coordorigin="7482,5283" coordsize="12,2">
              <v:shape style="position:absolute;left:7482;top:5283;width:12;height:2" coordorigin="7482,5283" coordsize="12,0" path="m7482,5283l7494,5283e" filled="false" stroked="true" strokeweight=".6pt" strokecolor="#000000">
                <v:path arrowok="t"/>
              </v:shape>
            </v:group>
            <v:group style="position:absolute;left:7501;top:5283;width:12;height:2" coordorigin="7501,5283" coordsize="12,2">
              <v:shape style="position:absolute;left:7501;top:5283;width:12;height:2" coordorigin="7501,5283" coordsize="12,0" path="m7501,5283l7513,5283e" filled="false" stroked="true" strokeweight=".6pt" strokecolor="#000000">
                <v:path arrowok="t"/>
              </v:shape>
            </v:group>
            <v:group style="position:absolute;left:7520;top:5283;width:12;height:2" coordorigin="7520,5283" coordsize="12,2">
              <v:shape style="position:absolute;left:7520;top:5283;width:12;height:2" coordorigin="7520,5283" coordsize="12,0" path="m7520,5283l7532,5283e" filled="false" stroked="true" strokeweight=".6pt" strokecolor="#000000">
                <v:path arrowok="t"/>
              </v:shape>
            </v:group>
            <v:group style="position:absolute;left:7540;top:5283;width:12;height:2" coordorigin="7540,5283" coordsize="12,2">
              <v:shape style="position:absolute;left:7540;top:5283;width:12;height:2" coordorigin="7540,5283" coordsize="12,0" path="m7540,5283l7552,5283e" filled="false" stroked="true" strokeweight=".6pt" strokecolor="#000000">
                <v:path arrowok="t"/>
              </v:shape>
            </v:group>
            <v:group style="position:absolute;left:7559;top:5283;width:12;height:2" coordorigin="7559,5283" coordsize="12,2">
              <v:shape style="position:absolute;left:7559;top:5283;width:12;height:2" coordorigin="7559,5283" coordsize="12,0" path="m7559,5283l7571,5283e" filled="false" stroked="true" strokeweight=".6pt" strokecolor="#000000">
                <v:path arrowok="t"/>
              </v:shape>
            </v:group>
            <v:group style="position:absolute;left:7578;top:5283;width:12;height:2" coordorigin="7578,5283" coordsize="12,2">
              <v:shape style="position:absolute;left:7578;top:5283;width:12;height:2" coordorigin="7578,5283" coordsize="12,0" path="m7578,5283l7590,5283e" filled="false" stroked="true" strokeweight=".6pt" strokecolor="#000000">
                <v:path arrowok="t"/>
              </v:shape>
            </v:group>
            <v:group style="position:absolute;left:7597;top:5283;width:12;height:2" coordorigin="7597,5283" coordsize="12,2">
              <v:shape style="position:absolute;left:7597;top:5283;width:12;height:2" coordorigin="7597,5283" coordsize="12,0" path="m7597,5283l7609,5283e" filled="false" stroked="true" strokeweight=".6pt" strokecolor="#000000">
                <v:path arrowok="t"/>
              </v:shape>
            </v:group>
            <v:group style="position:absolute;left:7616;top:5283;width:12;height:2" coordorigin="7616,5283" coordsize="12,2">
              <v:shape style="position:absolute;left:7616;top:5283;width:12;height:2" coordorigin="7616,5283" coordsize="12,0" path="m7616,5283l7628,5283e" filled="false" stroked="true" strokeweight=".6pt" strokecolor="#000000">
                <v:path arrowok="t"/>
              </v:shape>
            </v:group>
            <v:group style="position:absolute;left:7636;top:5283;width:12;height:2" coordorigin="7636,5283" coordsize="12,2">
              <v:shape style="position:absolute;left:7636;top:5283;width:12;height:2" coordorigin="7636,5283" coordsize="12,0" path="m7636,5283l7648,5283e" filled="false" stroked="true" strokeweight=".6pt" strokecolor="#000000">
                <v:path arrowok="t"/>
              </v:shape>
            </v:group>
            <v:group style="position:absolute;left:7655;top:5283;width:12;height:2" coordorigin="7655,5283" coordsize="12,2">
              <v:shape style="position:absolute;left:7655;top:5283;width:12;height:2" coordorigin="7655,5283" coordsize="12,0" path="m7655,5283l7667,5283e" filled="false" stroked="true" strokeweight=".6pt" strokecolor="#000000">
                <v:path arrowok="t"/>
              </v:shape>
            </v:group>
            <v:group style="position:absolute;left:7674;top:5283;width:12;height:2" coordorigin="7674,5283" coordsize="12,2">
              <v:shape style="position:absolute;left:7674;top:5283;width:12;height:2" coordorigin="7674,5283" coordsize="12,0" path="m7674,5283l7686,5283e" filled="false" stroked="true" strokeweight=".6pt" strokecolor="#000000">
                <v:path arrowok="t"/>
              </v:shape>
            </v:group>
            <v:group style="position:absolute;left:7693;top:5283;width:12;height:2" coordorigin="7693,5283" coordsize="12,2">
              <v:shape style="position:absolute;left:7693;top:5283;width:12;height:2" coordorigin="7693,5283" coordsize="12,0" path="m7693,5283l7705,5283e" filled="false" stroked="true" strokeweight=".6pt" strokecolor="#000000">
                <v:path arrowok="t"/>
              </v:shape>
            </v:group>
            <v:group style="position:absolute;left:7712;top:5283;width:12;height:2" coordorigin="7712,5283" coordsize="12,2">
              <v:shape style="position:absolute;left:7712;top:5283;width:12;height:2" coordorigin="7712,5283" coordsize="12,0" path="m7712,5283l7724,5283e" filled="false" stroked="true" strokeweight=".6pt" strokecolor="#000000">
                <v:path arrowok="t"/>
              </v:shape>
            </v:group>
            <v:group style="position:absolute;left:7732;top:5283;width:12;height:2" coordorigin="7732,5283" coordsize="12,2">
              <v:shape style="position:absolute;left:7732;top:5283;width:12;height:2" coordorigin="7732,5283" coordsize="12,0" path="m7732,5283l7744,5283e" filled="false" stroked="true" strokeweight=".6pt" strokecolor="#000000">
                <v:path arrowok="t"/>
              </v:shape>
            </v:group>
            <v:group style="position:absolute;left:7751;top:5283;width:12;height:2" coordorigin="7751,5283" coordsize="12,2">
              <v:shape style="position:absolute;left:7751;top:5283;width:12;height:2" coordorigin="7751,5283" coordsize="12,0" path="m7751,5283l7763,5283e" filled="false" stroked="true" strokeweight=".6pt" strokecolor="#000000">
                <v:path arrowok="t"/>
              </v:shape>
            </v:group>
            <v:group style="position:absolute;left:7770;top:5283;width:12;height:2" coordorigin="7770,5283" coordsize="12,2">
              <v:shape style="position:absolute;left:7770;top:5283;width:12;height:2" coordorigin="7770,5283" coordsize="12,0" path="m7770,5283l7782,5283e" filled="false" stroked="true" strokeweight=".6pt" strokecolor="#000000">
                <v:path arrowok="t"/>
              </v:shape>
            </v:group>
            <v:group style="position:absolute;left:7789;top:5283;width:12;height:2" coordorigin="7789,5283" coordsize="12,2">
              <v:shape style="position:absolute;left:7789;top:5283;width:12;height:2" coordorigin="7789,5283" coordsize="12,0" path="m7789,5283l7801,5283e" filled="false" stroked="true" strokeweight=".6pt" strokecolor="#000000">
                <v:path arrowok="t"/>
              </v:shape>
            </v:group>
            <v:group style="position:absolute;left:7808;top:5283;width:12;height:2" coordorigin="7808,5283" coordsize="12,2">
              <v:shape style="position:absolute;left:7808;top:5283;width:12;height:2" coordorigin="7808,5283" coordsize="12,0" path="m7808,5283l7820,5283e" filled="false" stroked="true" strokeweight=".6pt" strokecolor="#000000">
                <v:path arrowok="t"/>
              </v:shape>
            </v:group>
            <v:group style="position:absolute;left:7828;top:5283;width:12;height:2" coordorigin="7828,5283" coordsize="12,2">
              <v:shape style="position:absolute;left:7828;top:5283;width:12;height:2" coordorigin="7828,5283" coordsize="12,0" path="m7828,5283l7840,5283e" filled="false" stroked="true" strokeweight=".6pt" strokecolor="#000000">
                <v:path arrowok="t"/>
              </v:shape>
            </v:group>
            <v:group style="position:absolute;left:7847;top:5283;width:12;height:2" coordorigin="7847,5283" coordsize="12,2">
              <v:shape style="position:absolute;left:7847;top:5283;width:12;height:2" coordorigin="7847,5283" coordsize="12,0" path="m7847,5283l7859,5283e" filled="false" stroked="true" strokeweight=".6pt" strokecolor="#000000">
                <v:path arrowok="t"/>
              </v:shape>
            </v:group>
            <v:group style="position:absolute;left:7866;top:5283;width:12;height:2" coordorigin="7866,5283" coordsize="12,2">
              <v:shape style="position:absolute;left:7866;top:5283;width:12;height:2" coordorigin="7866,5283" coordsize="12,0" path="m7866,5283l7878,5283e" filled="false" stroked="true" strokeweight=".6pt" strokecolor="#000000">
                <v:path arrowok="t"/>
              </v:shape>
            </v:group>
            <v:group style="position:absolute;left:7885;top:5283;width:12;height:2" coordorigin="7885,5283" coordsize="12,2">
              <v:shape style="position:absolute;left:7885;top:5283;width:12;height:2" coordorigin="7885,5283" coordsize="12,0" path="m7885,5283l7897,5283e" filled="false" stroked="true" strokeweight=".6pt" strokecolor="#000000">
                <v:path arrowok="t"/>
              </v:shape>
            </v:group>
            <v:group style="position:absolute;left:7904;top:5283;width:12;height:2" coordorigin="7904,5283" coordsize="12,2">
              <v:shape style="position:absolute;left:7904;top:5283;width:12;height:2" coordorigin="7904,5283" coordsize="12,0" path="m7904,5283l7916,5283e" filled="false" stroked="true" strokeweight=".6pt" strokecolor="#000000">
                <v:path arrowok="t"/>
              </v:shape>
            </v:group>
            <v:group style="position:absolute;left:7924;top:5283;width:12;height:2" coordorigin="7924,5283" coordsize="12,2">
              <v:shape style="position:absolute;left:7924;top:5283;width:12;height:2" coordorigin="7924,5283" coordsize="12,0" path="m7924,5283l7936,5283e" filled="false" stroked="true" strokeweight=".6pt" strokecolor="#000000">
                <v:path arrowok="t"/>
              </v:shape>
            </v:group>
            <v:group style="position:absolute;left:7943;top:5283;width:12;height:2" coordorigin="7943,5283" coordsize="12,2">
              <v:shape style="position:absolute;left:7943;top:5283;width:12;height:2" coordorigin="7943,5283" coordsize="12,0" path="m7943,5283l7955,5283e" filled="false" stroked="true" strokeweight=".6pt" strokecolor="#000000">
                <v:path arrowok="t"/>
              </v:shape>
            </v:group>
            <v:group style="position:absolute;left:7962;top:5283;width:12;height:2" coordorigin="7962,5283" coordsize="12,2">
              <v:shape style="position:absolute;left:7962;top:5283;width:12;height:2" coordorigin="7962,5283" coordsize="12,0" path="m7962,5283l7974,5283e" filled="false" stroked="true" strokeweight=".6pt" strokecolor="#000000">
                <v:path arrowok="t"/>
              </v:shape>
            </v:group>
            <v:group style="position:absolute;left:7981;top:5283;width:12;height:2" coordorigin="7981,5283" coordsize="12,2">
              <v:shape style="position:absolute;left:7981;top:5283;width:12;height:2" coordorigin="7981,5283" coordsize="12,0" path="m7981,5283l7993,5283e" filled="false" stroked="true" strokeweight=".6pt" strokecolor="#000000">
                <v:path arrowok="t"/>
              </v:shape>
            </v:group>
            <v:group style="position:absolute;left:8000;top:5283;width:12;height:2" coordorigin="8000,5283" coordsize="12,2">
              <v:shape style="position:absolute;left:8000;top:5283;width:12;height:2" coordorigin="8000,5283" coordsize="12,0" path="m8000,5283l8012,5283e" filled="false" stroked="true" strokeweight=".6pt" strokecolor="#000000">
                <v:path arrowok="t"/>
              </v:shape>
            </v:group>
            <v:group style="position:absolute;left:8020;top:5283;width:12;height:2" coordorigin="8020,5283" coordsize="12,2">
              <v:shape style="position:absolute;left:8020;top:5283;width:12;height:2" coordorigin="8020,5283" coordsize="12,0" path="m8020,5283l8032,5283e" filled="false" stroked="true" strokeweight=".6pt" strokecolor="#000000">
                <v:path arrowok="t"/>
              </v:shape>
            </v:group>
            <v:group style="position:absolute;left:8039;top:5283;width:12;height:2" coordorigin="8039,5283" coordsize="12,2">
              <v:shape style="position:absolute;left:8039;top:5283;width:12;height:2" coordorigin="8039,5283" coordsize="12,0" path="m8039,5283l8051,5283e" filled="false" stroked="true" strokeweight=".6pt" strokecolor="#000000">
                <v:path arrowok="t"/>
              </v:shape>
            </v:group>
            <v:group style="position:absolute;left:8058;top:5283;width:12;height:2" coordorigin="8058,5283" coordsize="12,2">
              <v:shape style="position:absolute;left:8058;top:5283;width:12;height:2" coordorigin="8058,5283" coordsize="12,0" path="m8058,5283l8070,5283e" filled="false" stroked="true" strokeweight=".6pt" strokecolor="#000000">
                <v:path arrowok="t"/>
              </v:shape>
            </v:group>
            <v:group style="position:absolute;left:8077;top:5283;width:12;height:2" coordorigin="8077,5283" coordsize="12,2">
              <v:shape style="position:absolute;left:8077;top:5283;width:12;height:2" coordorigin="8077,5283" coordsize="12,0" path="m8077,5283l8089,5283e" filled="false" stroked="true" strokeweight=".6pt" strokecolor="#000000">
                <v:path arrowok="t"/>
              </v:shape>
            </v:group>
            <v:group style="position:absolute;left:8096;top:5283;width:12;height:2" coordorigin="8096,5283" coordsize="12,2">
              <v:shape style="position:absolute;left:8096;top:5283;width:12;height:2" coordorigin="8096,5283" coordsize="12,0" path="m8096,5283l8108,5283e" filled="false" stroked="true" strokeweight=".6pt" strokecolor="#000000">
                <v:path arrowok="t"/>
              </v:shape>
            </v:group>
            <v:group style="position:absolute;left:8116;top:5283;width:12;height:2" coordorigin="8116,5283" coordsize="12,2">
              <v:shape style="position:absolute;left:8116;top:5283;width:12;height:2" coordorigin="8116,5283" coordsize="12,0" path="m8116,5283l8128,5283e" filled="false" stroked="true" strokeweight=".6pt" strokecolor="#000000">
                <v:path arrowok="t"/>
              </v:shape>
            </v:group>
            <v:group style="position:absolute;left:8135;top:5283;width:12;height:2" coordorigin="8135,5283" coordsize="12,2">
              <v:shape style="position:absolute;left:8135;top:5283;width:12;height:2" coordorigin="8135,5283" coordsize="12,0" path="m8135,5283l8147,5283e" filled="false" stroked="true" strokeweight=".6pt" strokecolor="#000000">
                <v:path arrowok="t"/>
              </v:shape>
            </v:group>
            <v:group style="position:absolute;left:8154;top:5283;width:12;height:2" coordorigin="8154,5283" coordsize="12,2">
              <v:shape style="position:absolute;left:8154;top:5283;width:12;height:2" coordorigin="8154,5283" coordsize="12,0" path="m8154,5283l8166,5283e" filled="false" stroked="true" strokeweight=".6pt" strokecolor="#000000">
                <v:path arrowok="t"/>
              </v:shape>
            </v:group>
            <v:group style="position:absolute;left:8173;top:5283;width:12;height:2" coordorigin="8173,5283" coordsize="12,2">
              <v:shape style="position:absolute;left:8173;top:5283;width:12;height:2" coordorigin="8173,5283" coordsize="12,0" path="m8173,5283l8185,5283e" filled="false" stroked="true" strokeweight=".6pt" strokecolor="#000000">
                <v:path arrowok="t"/>
              </v:shape>
            </v:group>
            <v:group style="position:absolute;left:8192;top:5283;width:12;height:2" coordorigin="8192,5283" coordsize="12,2">
              <v:shape style="position:absolute;left:8192;top:5283;width:12;height:2" coordorigin="8192,5283" coordsize="12,0" path="m8192,5283l8204,5283e" filled="false" stroked="true" strokeweight=".6pt" strokecolor="#000000">
                <v:path arrowok="t"/>
              </v:shape>
            </v:group>
            <v:group style="position:absolute;left:8212;top:5283;width:12;height:2" coordorigin="8212,5283" coordsize="12,2">
              <v:shape style="position:absolute;left:8212;top:5283;width:12;height:2" coordorigin="8212,5283" coordsize="12,0" path="m8212,5283l8224,5283e" filled="false" stroked="true" strokeweight=".6pt" strokecolor="#000000">
                <v:path arrowok="t"/>
              </v:shape>
            </v:group>
            <v:group style="position:absolute;left:8231;top:5283;width:12;height:2" coordorigin="8231,5283" coordsize="12,2">
              <v:shape style="position:absolute;left:8231;top:5283;width:12;height:2" coordorigin="8231,5283" coordsize="12,0" path="m8231,5283l8243,5283e" filled="false" stroked="true" strokeweight=".6pt" strokecolor="#000000">
                <v:path arrowok="t"/>
              </v:shape>
            </v:group>
            <v:group style="position:absolute;left:8250;top:5283;width:12;height:2" coordorigin="8250,5283" coordsize="12,2">
              <v:shape style="position:absolute;left:8250;top:5283;width:12;height:2" coordorigin="8250,5283" coordsize="12,0" path="m8250,5283l8262,5283e" filled="false" stroked="true" strokeweight=".6pt" strokecolor="#000000">
                <v:path arrowok="t"/>
              </v:shape>
            </v:group>
            <v:group style="position:absolute;left:8269;top:5283;width:12;height:2" coordorigin="8269,5283" coordsize="12,2">
              <v:shape style="position:absolute;left:8269;top:5283;width:12;height:2" coordorigin="8269,5283" coordsize="12,0" path="m8269,5283l8281,5283e" filled="false" stroked="true" strokeweight=".6pt" strokecolor="#000000">
                <v:path arrowok="t"/>
              </v:shape>
            </v:group>
            <v:group style="position:absolute;left:8288;top:5283;width:12;height:2" coordorigin="8288,5283" coordsize="12,2">
              <v:shape style="position:absolute;left:8288;top:5283;width:12;height:2" coordorigin="8288,5283" coordsize="12,0" path="m8288,5283l8300,5283e" filled="false" stroked="true" strokeweight=".6pt" strokecolor="#000000">
                <v:path arrowok="t"/>
              </v:shape>
            </v:group>
            <v:group style="position:absolute;left:8308;top:5283;width:12;height:2" coordorigin="8308,5283" coordsize="12,2">
              <v:shape style="position:absolute;left:8308;top:5283;width:12;height:2" coordorigin="8308,5283" coordsize="12,0" path="m8308,5283l8320,5283e" filled="false" stroked="true" strokeweight=".6pt" strokecolor="#000000">
                <v:path arrowok="t"/>
              </v:shape>
            </v:group>
            <v:group style="position:absolute;left:8327;top:5283;width:12;height:2" coordorigin="8327,5283" coordsize="12,2">
              <v:shape style="position:absolute;left:8327;top:5283;width:12;height:2" coordorigin="8327,5283" coordsize="12,0" path="m8327,5283l8339,5283e" filled="false" stroked="true" strokeweight=".6pt" strokecolor="#000000">
                <v:path arrowok="t"/>
              </v:shape>
            </v:group>
            <v:group style="position:absolute;left:8346;top:5283;width:12;height:2" coordorigin="8346,5283" coordsize="12,2">
              <v:shape style="position:absolute;left:8346;top:5283;width:12;height:2" coordorigin="8346,5283" coordsize="12,0" path="m8346,5283l8358,5283e" filled="false" stroked="true" strokeweight=".6pt" strokecolor="#000000">
                <v:path arrowok="t"/>
              </v:shape>
            </v:group>
            <v:group style="position:absolute;left:8365;top:5283;width:12;height:2" coordorigin="8365,5283" coordsize="12,2">
              <v:shape style="position:absolute;left:8365;top:5283;width:12;height:2" coordorigin="8365,5283" coordsize="12,0" path="m8365,5283l8377,5283e" filled="false" stroked="true" strokeweight=".6pt" strokecolor="#000000">
                <v:path arrowok="t"/>
              </v:shape>
            </v:group>
            <v:group style="position:absolute;left:8384;top:5283;width:12;height:2" coordorigin="8384,5283" coordsize="12,2">
              <v:shape style="position:absolute;left:8384;top:5283;width:12;height:2" coordorigin="8384,5283" coordsize="12,0" path="m8384,5283l8396,5283e" filled="false" stroked="true" strokeweight=".6pt" strokecolor="#000000">
                <v:path arrowok="t"/>
              </v:shape>
            </v:group>
            <v:group style="position:absolute;left:8404;top:5283;width:12;height:2" coordorigin="8404,5283" coordsize="12,2">
              <v:shape style="position:absolute;left:8404;top:5283;width:12;height:2" coordorigin="8404,5283" coordsize="12,0" path="m8404,5283l8416,5283e" filled="false" stroked="true" strokeweight=".6pt" strokecolor="#000000">
                <v:path arrowok="t"/>
              </v:shape>
            </v:group>
            <v:group style="position:absolute;left:8423;top:5283;width:12;height:2" coordorigin="8423,5283" coordsize="12,2">
              <v:shape style="position:absolute;left:8423;top:5283;width:12;height:2" coordorigin="8423,5283" coordsize="12,0" path="m8423,5283l8435,5283e" filled="false" stroked="true" strokeweight=".6pt" strokecolor="#000000">
                <v:path arrowok="t"/>
              </v:shape>
            </v:group>
            <v:group style="position:absolute;left:8442;top:5283;width:12;height:2" coordorigin="8442,5283" coordsize="12,2">
              <v:shape style="position:absolute;left:8442;top:5283;width:12;height:2" coordorigin="8442,5283" coordsize="12,0" path="m8442,5283l8454,5283e" filled="false" stroked="true" strokeweight=".6pt" strokecolor="#000000">
                <v:path arrowok="t"/>
              </v:shape>
            </v:group>
            <v:group style="position:absolute;left:8461;top:5283;width:12;height:2" coordorigin="8461,5283" coordsize="12,2">
              <v:shape style="position:absolute;left:8461;top:5283;width:12;height:2" coordorigin="8461,5283" coordsize="12,0" path="m8461,5283l8473,5283e" filled="false" stroked="true" strokeweight=".6pt" strokecolor="#000000">
                <v:path arrowok="t"/>
              </v:shape>
            </v:group>
            <v:group style="position:absolute;left:8480;top:5283;width:12;height:2" coordorigin="8480,5283" coordsize="12,2">
              <v:shape style="position:absolute;left:8480;top:5283;width:12;height:2" coordorigin="8480,5283" coordsize="12,0" path="m8480,5283l8492,5283e" filled="false" stroked="true" strokeweight=".6pt" strokecolor="#000000">
                <v:path arrowok="t"/>
              </v:shape>
            </v:group>
            <v:group style="position:absolute;left:8500;top:5283;width:12;height:2" coordorigin="8500,5283" coordsize="12,2">
              <v:shape style="position:absolute;left:8500;top:5283;width:12;height:2" coordorigin="8500,5283" coordsize="12,0" path="m8500,5283l8512,5283e" filled="false" stroked="true" strokeweight=".6pt" strokecolor="#000000">
                <v:path arrowok="t"/>
              </v:shape>
            </v:group>
            <v:group style="position:absolute;left:8519;top:5283;width:12;height:2" coordorigin="8519,5283" coordsize="12,2">
              <v:shape style="position:absolute;left:8519;top:5283;width:12;height:2" coordorigin="8519,5283" coordsize="12,0" path="m8519,5283l8531,5283e" filled="false" stroked="true" strokeweight=".6pt" strokecolor="#000000">
                <v:path arrowok="t"/>
              </v:shape>
            </v:group>
            <v:group style="position:absolute;left:8538;top:5283;width:12;height:2" coordorigin="8538,5283" coordsize="12,2">
              <v:shape style="position:absolute;left:8538;top:5283;width:12;height:2" coordorigin="8538,5283" coordsize="12,0" path="m8538,5283l8550,5283e" filled="false" stroked="true" strokeweight=".6pt" strokecolor="#000000">
                <v:path arrowok="t"/>
              </v:shape>
            </v:group>
            <v:group style="position:absolute;left:8557;top:5283;width:12;height:2" coordorigin="8557,5283" coordsize="12,2">
              <v:shape style="position:absolute;left:8557;top:5283;width:12;height:2" coordorigin="8557,5283" coordsize="12,0" path="m8557,5283l8569,5283e" filled="false" stroked="true" strokeweight=".6pt" strokecolor="#000000">
                <v:path arrowok="t"/>
              </v:shape>
            </v:group>
            <v:group style="position:absolute;left:8576;top:5283;width:12;height:2" coordorigin="8576,5283" coordsize="12,2">
              <v:shape style="position:absolute;left:8576;top:5283;width:12;height:2" coordorigin="8576,5283" coordsize="12,0" path="m8576,5283l8588,5283e" filled="false" stroked="true" strokeweight=".6pt" strokecolor="#000000">
                <v:path arrowok="t"/>
              </v:shape>
            </v:group>
            <v:group style="position:absolute;left:8596;top:5283;width:12;height:2" coordorigin="8596,5283" coordsize="12,2">
              <v:shape style="position:absolute;left:8596;top:5283;width:12;height:2" coordorigin="8596,5283" coordsize="12,0" path="m8596,5283l8608,5283e" filled="false" stroked="true" strokeweight=".6pt" strokecolor="#000000">
                <v:path arrowok="t"/>
              </v:shape>
            </v:group>
            <v:group style="position:absolute;left:8615;top:5283;width:12;height:2" coordorigin="8615,5283" coordsize="12,2">
              <v:shape style="position:absolute;left:8615;top:5283;width:12;height:2" coordorigin="8615,5283" coordsize="12,0" path="m8615,5283l8627,5283e" filled="false" stroked="true" strokeweight=".6pt" strokecolor="#000000">
                <v:path arrowok="t"/>
              </v:shape>
            </v:group>
            <v:group style="position:absolute;left:8634;top:5283;width:12;height:2" coordorigin="8634,5283" coordsize="12,2">
              <v:shape style="position:absolute;left:8634;top:5283;width:12;height:2" coordorigin="8634,5283" coordsize="12,0" path="m8634,5283l8646,5283e" filled="false" stroked="true" strokeweight=".6pt" strokecolor="#000000">
                <v:path arrowok="t"/>
              </v:shape>
            </v:group>
            <v:group style="position:absolute;left:8653;top:5283;width:12;height:2" coordorigin="8653,5283" coordsize="12,2">
              <v:shape style="position:absolute;left:8653;top:5283;width:12;height:2" coordorigin="8653,5283" coordsize="12,0" path="m8653,5283l8665,5283e" filled="false" stroked="true" strokeweight=".6pt" strokecolor="#000000">
                <v:path arrowok="t"/>
              </v:shape>
            </v:group>
            <v:group style="position:absolute;left:8672;top:5283;width:12;height:2" coordorigin="8672,5283" coordsize="12,2">
              <v:shape style="position:absolute;left:8672;top:5283;width:12;height:2" coordorigin="8672,5283" coordsize="12,0" path="m8672,5283l8684,5283e" filled="false" stroked="true" strokeweight=".6pt" strokecolor="#000000">
                <v:path arrowok="t"/>
              </v:shape>
            </v:group>
            <v:group style="position:absolute;left:8692;top:5283;width:12;height:2" coordorigin="8692,5283" coordsize="12,2">
              <v:shape style="position:absolute;left:8692;top:5283;width:12;height:2" coordorigin="8692,5283" coordsize="12,0" path="m8692,5283l8704,5283e" filled="false" stroked="true" strokeweight=".6pt" strokecolor="#000000">
                <v:path arrowok="t"/>
              </v:shape>
            </v:group>
            <v:group style="position:absolute;left:8711;top:5283;width:12;height:2" coordorigin="8711,5283" coordsize="12,2">
              <v:shape style="position:absolute;left:8711;top:5283;width:12;height:2" coordorigin="8711,5283" coordsize="12,0" path="m8711,5283l8723,5283e" filled="false" stroked="true" strokeweight=".6pt" strokecolor="#000000">
                <v:path arrowok="t"/>
              </v:shape>
            </v:group>
            <v:group style="position:absolute;left:8730;top:5283;width:12;height:2" coordorigin="8730,5283" coordsize="12,2">
              <v:shape style="position:absolute;left:8730;top:5283;width:12;height:2" coordorigin="8730,5283" coordsize="12,0" path="m8730,5283l8742,5283e" filled="false" stroked="true" strokeweight=".6pt" strokecolor="#000000">
                <v:path arrowok="t"/>
              </v:shape>
            </v:group>
            <v:group style="position:absolute;left:8749;top:5283;width:12;height:2" coordorigin="8749,5283" coordsize="12,2">
              <v:shape style="position:absolute;left:8749;top:5283;width:12;height:2" coordorigin="8749,5283" coordsize="12,0" path="m8749,5283l8761,5283e" filled="false" stroked="true" strokeweight=".6pt" strokecolor="#000000">
                <v:path arrowok="t"/>
              </v:shape>
            </v:group>
            <v:group style="position:absolute;left:8768;top:5283;width:12;height:2" coordorigin="8768,5283" coordsize="12,2">
              <v:shape style="position:absolute;left:8768;top:5283;width:12;height:2" coordorigin="8768,5283" coordsize="12,0" path="m8768,5283l8780,5283e" filled="false" stroked="true" strokeweight=".6pt" strokecolor="#000000">
                <v:path arrowok="t"/>
              </v:shape>
            </v:group>
            <v:group style="position:absolute;left:8788;top:5283;width:12;height:2" coordorigin="8788,5283" coordsize="12,2">
              <v:shape style="position:absolute;left:8788;top:5283;width:12;height:2" coordorigin="8788,5283" coordsize="12,0" path="m8788,5283l8800,5283e" filled="false" stroked="true" strokeweight=".6pt" strokecolor="#000000">
                <v:path arrowok="t"/>
              </v:shape>
            </v:group>
            <v:group style="position:absolute;left:8807;top:5283;width:12;height:2" coordorigin="8807,5283" coordsize="12,2">
              <v:shape style="position:absolute;left:8807;top:5283;width:12;height:2" coordorigin="8807,5283" coordsize="12,0" path="m8807,5283l8819,5283e" filled="false" stroked="true" strokeweight=".6pt" strokecolor="#000000">
                <v:path arrowok="t"/>
              </v:shape>
            </v:group>
            <v:group style="position:absolute;left:8826;top:5283;width:12;height:2" coordorigin="8826,5283" coordsize="12,2">
              <v:shape style="position:absolute;left:8826;top:5283;width:12;height:2" coordorigin="8826,5283" coordsize="12,0" path="m8826,5283l8838,5283e" filled="false" stroked="true" strokeweight=".6pt" strokecolor="#000000">
                <v:path arrowok="t"/>
              </v:shape>
            </v:group>
            <v:group style="position:absolute;left:8845;top:5283;width:12;height:2" coordorigin="8845,5283" coordsize="12,2">
              <v:shape style="position:absolute;left:8845;top:5283;width:12;height:2" coordorigin="8845,5283" coordsize="12,0" path="m8845,5283l8857,5283e" filled="false" stroked="true" strokeweight=".6pt" strokecolor="#000000">
                <v:path arrowok="t"/>
              </v:shape>
            </v:group>
            <v:group style="position:absolute;left:8864;top:5283;width:12;height:2" coordorigin="8864,5283" coordsize="12,2">
              <v:shape style="position:absolute;left:8864;top:5283;width:12;height:2" coordorigin="8864,5283" coordsize="12,0" path="m8864,5283l8876,5283e" filled="false" stroked="true" strokeweight=".6pt" strokecolor="#000000">
                <v:path arrowok="t"/>
              </v:shape>
            </v:group>
            <v:group style="position:absolute;left:8884;top:5283;width:12;height:2" coordorigin="8884,5283" coordsize="12,2">
              <v:shape style="position:absolute;left:8884;top:5283;width:12;height:2" coordorigin="8884,5283" coordsize="12,0" path="m8884,5283l8896,5283e" filled="false" stroked="true" strokeweight=".6pt" strokecolor="#000000">
                <v:path arrowok="t"/>
              </v:shape>
            </v:group>
            <v:group style="position:absolute;left:8903;top:5283;width:12;height:2" coordorigin="8903,5283" coordsize="12,2">
              <v:shape style="position:absolute;left:8903;top:5283;width:12;height:2" coordorigin="8903,5283" coordsize="12,0" path="m8903,5283l8915,5283e" filled="false" stroked="true" strokeweight=".6pt" strokecolor="#000000">
                <v:path arrowok="t"/>
              </v:shape>
            </v:group>
            <v:group style="position:absolute;left:8922;top:5283;width:12;height:2" coordorigin="8922,5283" coordsize="12,2">
              <v:shape style="position:absolute;left:8922;top:5283;width:12;height:2" coordorigin="8922,5283" coordsize="12,0" path="m8922,5283l8934,5283e" filled="false" stroked="true" strokeweight=".6pt" strokecolor="#000000">
                <v:path arrowok="t"/>
              </v:shape>
            </v:group>
            <v:group style="position:absolute;left:8941;top:5283;width:12;height:2" coordorigin="8941,5283" coordsize="12,2">
              <v:shape style="position:absolute;left:8941;top:5283;width:12;height:2" coordorigin="8941,5283" coordsize="12,0" path="m8941,5283l8953,5283e" filled="false" stroked="true" strokeweight=".6pt" strokecolor="#000000">
                <v:path arrowok="t"/>
              </v:shape>
            </v:group>
            <v:group style="position:absolute;left:8960;top:5283;width:12;height:2" coordorigin="8960,5283" coordsize="12,2">
              <v:shape style="position:absolute;left:8960;top:5283;width:12;height:2" coordorigin="8960,5283" coordsize="12,0" path="m8960,5283l8972,5283e" filled="false" stroked="true" strokeweight=".6pt" strokecolor="#000000">
                <v:path arrowok="t"/>
              </v:shape>
            </v:group>
            <v:group style="position:absolute;left:8980;top:5283;width:12;height:2" coordorigin="8980,5283" coordsize="12,2">
              <v:shape style="position:absolute;left:8980;top:5283;width:12;height:2" coordorigin="8980,5283" coordsize="12,0" path="m8980,5283l8992,5283e" filled="false" stroked="true" strokeweight=".6pt" strokecolor="#000000">
                <v:path arrowok="t"/>
              </v:shape>
            </v:group>
            <v:group style="position:absolute;left:8999;top:5283;width:12;height:2" coordorigin="8999,5283" coordsize="12,2">
              <v:shape style="position:absolute;left:8999;top:5283;width:12;height:2" coordorigin="8999,5283" coordsize="12,0" path="m8999,5283l9011,5283e" filled="false" stroked="true" strokeweight=".6pt" strokecolor="#000000">
                <v:path arrowok="t"/>
              </v:shape>
            </v:group>
            <v:group style="position:absolute;left:9018;top:5283;width:12;height:2" coordorigin="9018,5283" coordsize="12,2">
              <v:shape style="position:absolute;left:9018;top:5283;width:12;height:2" coordorigin="9018,5283" coordsize="12,0" path="m9018,5283l9030,5283e" filled="false" stroked="true" strokeweight=".6pt" strokecolor="#000000">
                <v:path arrowok="t"/>
              </v:shape>
            </v:group>
            <v:group style="position:absolute;left:9037;top:5283;width:12;height:2" coordorigin="9037,5283" coordsize="12,2">
              <v:shape style="position:absolute;left:9037;top:5283;width:12;height:2" coordorigin="9037,5283" coordsize="12,0" path="m9037,5283l9049,5283e" filled="false" stroked="true" strokeweight=".6pt" strokecolor="#000000">
                <v:path arrowok="t"/>
              </v:shape>
            </v:group>
            <v:group style="position:absolute;left:9056;top:5283;width:12;height:2" coordorigin="9056,5283" coordsize="12,2">
              <v:shape style="position:absolute;left:9056;top:5283;width:12;height:2" coordorigin="9056,5283" coordsize="12,0" path="m9056,5283l9068,5283e" filled="false" stroked="true" strokeweight=".6pt" strokecolor="#000000">
                <v:path arrowok="t"/>
              </v:shape>
            </v:group>
            <v:group style="position:absolute;left:9076;top:5283;width:12;height:2" coordorigin="9076,5283" coordsize="12,2">
              <v:shape style="position:absolute;left:9076;top:5283;width:12;height:2" coordorigin="9076,5283" coordsize="12,0" path="m9076,5283l9088,5283e" filled="false" stroked="true" strokeweight=".6pt" strokecolor="#000000">
                <v:path arrowok="t"/>
              </v:shape>
            </v:group>
            <v:group style="position:absolute;left:9095;top:5283;width:12;height:2" coordorigin="9095,5283" coordsize="12,2">
              <v:shape style="position:absolute;left:9095;top:5283;width:12;height:2" coordorigin="9095,5283" coordsize="12,0" path="m9095,5283l9107,5283e" filled="false" stroked="true" strokeweight=".6pt" strokecolor="#000000">
                <v:path arrowok="t"/>
              </v:shape>
            </v:group>
            <v:group style="position:absolute;left:9114;top:5283;width:12;height:2" coordorigin="9114,5283" coordsize="12,2">
              <v:shape style="position:absolute;left:9114;top:5283;width:12;height:2" coordorigin="9114,5283" coordsize="12,0" path="m9114,5283l9126,5283e" filled="false" stroked="true" strokeweight=".6pt" strokecolor="#000000">
                <v:path arrowok="t"/>
              </v:shape>
            </v:group>
            <v:group style="position:absolute;left:9133;top:5283;width:12;height:2" coordorigin="9133,5283" coordsize="12,2">
              <v:shape style="position:absolute;left:9133;top:5283;width:12;height:2" coordorigin="9133,5283" coordsize="12,0" path="m9133,5283l9145,5283e" filled="false" stroked="true" strokeweight=".6pt" strokecolor="#000000">
                <v:path arrowok="t"/>
              </v:shape>
            </v:group>
            <v:group style="position:absolute;left:9152;top:5283;width:12;height:2" coordorigin="9152,5283" coordsize="12,2">
              <v:shape style="position:absolute;left:9152;top:5283;width:12;height:2" coordorigin="9152,5283" coordsize="12,0" path="m9152,5283l9164,5283e" filled="false" stroked="true" strokeweight=".6pt" strokecolor="#000000">
                <v:path arrowok="t"/>
              </v:shape>
            </v:group>
            <v:group style="position:absolute;left:9172;top:5283;width:12;height:2" coordorigin="9172,5283" coordsize="12,2">
              <v:shape style="position:absolute;left:9172;top:5283;width:12;height:2" coordorigin="9172,5283" coordsize="12,0" path="m9172,5283l9184,5283e" filled="false" stroked="true" strokeweight=".6pt" strokecolor="#000000">
                <v:path arrowok="t"/>
              </v:shape>
            </v:group>
            <v:group style="position:absolute;left:9191;top:5283;width:12;height:2" coordorigin="9191,5283" coordsize="12,2">
              <v:shape style="position:absolute;left:9191;top:5283;width:12;height:2" coordorigin="9191,5283" coordsize="12,0" path="m9191,5283l9203,5283e" filled="false" stroked="true" strokeweight=".6pt" strokecolor="#000000">
                <v:path arrowok="t"/>
              </v:shape>
            </v:group>
            <v:group style="position:absolute;left:9210;top:5283;width:12;height:2" coordorigin="9210,5283" coordsize="12,2">
              <v:shape style="position:absolute;left:9210;top:5283;width:12;height:2" coordorigin="9210,5283" coordsize="12,0" path="m9210,5283l9222,5283e" filled="false" stroked="true" strokeweight=".6pt" strokecolor="#000000">
                <v:path arrowok="t"/>
              </v:shape>
            </v:group>
            <v:group style="position:absolute;left:9229;top:5283;width:12;height:2" coordorigin="9229,5283" coordsize="12,2">
              <v:shape style="position:absolute;left:9229;top:5283;width:12;height:2" coordorigin="9229,5283" coordsize="12,0" path="m9229,5283l9241,5283e" filled="false" stroked="true" strokeweight=".6pt" strokecolor="#000000">
                <v:path arrowok="t"/>
              </v:shape>
            </v:group>
            <v:group style="position:absolute;left:9248;top:5283;width:12;height:2" coordorigin="9248,5283" coordsize="12,2">
              <v:shape style="position:absolute;left:9248;top:5283;width:12;height:2" coordorigin="9248,5283" coordsize="12,0" path="m9248,5283l9260,5283e" filled="false" stroked="true" strokeweight=".6pt" strokecolor="#000000">
                <v:path arrowok="t"/>
              </v:shape>
            </v:group>
            <v:group style="position:absolute;left:9268;top:5283;width:12;height:2" coordorigin="9268,5283" coordsize="12,2">
              <v:shape style="position:absolute;left:9268;top:5283;width:12;height:2" coordorigin="9268,5283" coordsize="12,0" path="m9268,5283l9280,5283e" filled="false" stroked="true" strokeweight=".6pt" strokecolor="#000000">
                <v:path arrowok="t"/>
              </v:shape>
            </v:group>
            <v:group style="position:absolute;left:9287;top:5283;width:12;height:2" coordorigin="9287,5283" coordsize="12,2">
              <v:shape style="position:absolute;left:9287;top:5283;width:12;height:2" coordorigin="9287,5283" coordsize="12,0" path="m9287,5283l9299,5283e" filled="false" stroked="true" strokeweight=".6pt" strokecolor="#000000">
                <v:path arrowok="t"/>
              </v:shape>
            </v:group>
            <v:group style="position:absolute;left:9306;top:5283;width:12;height:2" coordorigin="9306,5283" coordsize="12,2">
              <v:shape style="position:absolute;left:9306;top:5283;width:12;height:2" coordorigin="9306,5283" coordsize="12,0" path="m9306,5283l9318,5283e" filled="false" stroked="true" strokeweight=".6pt" strokecolor="#000000">
                <v:path arrowok="t"/>
              </v:shape>
            </v:group>
            <v:group style="position:absolute;left:9325;top:5283;width:12;height:2" coordorigin="9325,5283" coordsize="12,2">
              <v:shape style="position:absolute;left:9325;top:5283;width:12;height:2" coordorigin="9325,5283" coordsize="12,0" path="m9325,5283l9337,5283e" filled="false" stroked="true" strokeweight=".6pt" strokecolor="#000000">
                <v:path arrowok="t"/>
              </v:shape>
            </v:group>
            <v:group style="position:absolute;left:9344;top:5283;width:12;height:2" coordorigin="9344,5283" coordsize="12,2">
              <v:shape style="position:absolute;left:9344;top:5283;width:12;height:2" coordorigin="9344,5283" coordsize="12,0" path="m9344,5283l9356,5283e" filled="false" stroked="true" strokeweight=".6pt" strokecolor="#000000">
                <v:path arrowok="t"/>
              </v:shape>
            </v:group>
            <v:group style="position:absolute;left:9364;top:5283;width:12;height:2" coordorigin="9364,5283" coordsize="12,2">
              <v:shape style="position:absolute;left:9364;top:5283;width:12;height:2" coordorigin="9364,5283" coordsize="12,0" path="m9364,5283l9376,5283e" filled="false" stroked="true" strokeweight=".6pt" strokecolor="#000000">
                <v:path arrowok="t"/>
              </v:shape>
            </v:group>
            <v:group style="position:absolute;left:9383;top:5283;width:12;height:2" coordorigin="9383,5283" coordsize="12,2">
              <v:shape style="position:absolute;left:9383;top:5283;width:12;height:2" coordorigin="9383,5283" coordsize="12,0" path="m9383,5283l9395,5283e" filled="false" stroked="true" strokeweight=".6pt" strokecolor="#000000">
                <v:path arrowok="t"/>
              </v:shape>
            </v:group>
            <v:group style="position:absolute;left:9402;top:5283;width:12;height:2" coordorigin="9402,5283" coordsize="12,2">
              <v:shape style="position:absolute;left:9402;top:5283;width:12;height:2" coordorigin="9402,5283" coordsize="12,0" path="m9402,5283l9414,5283e" filled="false" stroked="true" strokeweight=".6pt" strokecolor="#000000">
                <v:path arrowok="t"/>
              </v:shape>
            </v:group>
            <v:group style="position:absolute;left:9421;top:5283;width:12;height:2" coordorigin="9421,5283" coordsize="12,2">
              <v:shape style="position:absolute;left:9421;top:5283;width:12;height:2" coordorigin="9421,5283" coordsize="12,0" path="m9421,5283l9433,5283e" filled="false" stroked="true" strokeweight=".6pt" strokecolor="#000000">
                <v:path arrowok="t"/>
              </v:shape>
            </v:group>
            <v:group style="position:absolute;left:9440;top:5283;width:12;height:2" coordorigin="9440,5283" coordsize="12,2">
              <v:shape style="position:absolute;left:9440;top:5283;width:12;height:2" coordorigin="9440,5283" coordsize="12,0" path="m9440,5283l9452,5283e" filled="false" stroked="true" strokeweight=".6pt" strokecolor="#000000">
                <v:path arrowok="t"/>
              </v:shape>
            </v:group>
            <v:group style="position:absolute;left:9460;top:5283;width:12;height:2" coordorigin="9460,5283" coordsize="12,2">
              <v:shape style="position:absolute;left:9460;top:5283;width:12;height:2" coordorigin="9460,5283" coordsize="12,0" path="m9460,5283l9472,5283e" filled="false" stroked="true" strokeweight=".6pt" strokecolor="#000000">
                <v:path arrowok="t"/>
              </v:shape>
            </v:group>
            <v:group style="position:absolute;left:9479;top:5283;width:12;height:2" coordorigin="9479,5283" coordsize="12,2">
              <v:shape style="position:absolute;left:9479;top:5283;width:12;height:2" coordorigin="9479,5283" coordsize="12,0" path="m9479,5283l9491,5283e" filled="false" stroked="true" strokeweight=".6pt" strokecolor="#000000">
                <v:path arrowok="t"/>
              </v:shape>
            </v:group>
            <v:group style="position:absolute;left:9498;top:5283;width:12;height:2" coordorigin="9498,5283" coordsize="12,2">
              <v:shape style="position:absolute;left:9498;top:5283;width:12;height:2" coordorigin="9498,5283" coordsize="12,0" path="m9498,5283l9510,5283e" filled="false" stroked="true" strokeweight=".6pt" strokecolor="#000000">
                <v:path arrowok="t"/>
              </v:shape>
            </v:group>
            <v:group style="position:absolute;left:9517;top:5283;width:12;height:2" coordorigin="9517,5283" coordsize="12,2">
              <v:shape style="position:absolute;left:9517;top:5283;width:12;height:2" coordorigin="9517,5283" coordsize="12,0" path="m9517,5283l9529,5283e" filled="false" stroked="true" strokeweight=".6pt" strokecolor="#000000">
                <v:path arrowok="t"/>
              </v:shape>
            </v:group>
            <v:group style="position:absolute;left:9536;top:5283;width:12;height:2" coordorigin="9536,5283" coordsize="12,2">
              <v:shape style="position:absolute;left:9536;top:5283;width:12;height:2" coordorigin="9536,5283" coordsize="12,0" path="m9536,5283l9548,5283e" filled="false" stroked="true" strokeweight=".6pt" strokecolor="#000000">
                <v:path arrowok="t"/>
              </v:shape>
            </v:group>
            <v:group style="position:absolute;left:9556;top:5283;width:12;height:2" coordorigin="9556,5283" coordsize="12,2">
              <v:shape style="position:absolute;left:9556;top:5283;width:12;height:2" coordorigin="9556,5283" coordsize="12,0" path="m9556,5283l9568,5283e" filled="false" stroked="true" strokeweight=".6pt" strokecolor="#000000">
                <v:path arrowok="t"/>
              </v:shape>
            </v:group>
            <v:group style="position:absolute;left:9575;top:5283;width:12;height:2" coordorigin="9575,5283" coordsize="12,2">
              <v:shape style="position:absolute;left:9575;top:5283;width:12;height:2" coordorigin="9575,5283" coordsize="12,0" path="m9575,5283l9587,5283e" filled="false" stroked="true" strokeweight=".6pt" strokecolor="#000000">
                <v:path arrowok="t"/>
              </v:shape>
            </v:group>
            <v:group style="position:absolute;left:9594;top:5283;width:12;height:2" coordorigin="9594,5283" coordsize="12,2">
              <v:shape style="position:absolute;left:9594;top:5283;width:12;height:2" coordorigin="9594,5283" coordsize="12,0" path="m9594,5283l9606,5283e" filled="false" stroked="true" strokeweight=".6pt" strokecolor="#000000">
                <v:path arrowok="t"/>
              </v:shape>
            </v:group>
            <v:group style="position:absolute;left:9613;top:5283;width:12;height:2" coordorigin="9613,5283" coordsize="12,2">
              <v:shape style="position:absolute;left:9613;top:5283;width:12;height:2" coordorigin="9613,5283" coordsize="12,0" path="m9613,5283l9625,5283e" filled="false" stroked="true" strokeweight=".6pt" strokecolor="#000000">
                <v:path arrowok="t"/>
              </v:shape>
            </v:group>
            <v:group style="position:absolute;left:9632;top:5283;width:12;height:2" coordorigin="9632,5283" coordsize="12,2">
              <v:shape style="position:absolute;left:9632;top:5283;width:12;height:2" coordorigin="9632,5283" coordsize="12,0" path="m9632,5283l9644,5283e" filled="false" stroked="true" strokeweight=".6pt" strokecolor="#000000">
                <v:path arrowok="t"/>
              </v:shape>
            </v:group>
            <v:group style="position:absolute;left:9652;top:5283;width:12;height:2" coordorigin="9652,5283" coordsize="12,2">
              <v:shape style="position:absolute;left:9652;top:5283;width:12;height:2" coordorigin="9652,5283" coordsize="12,0" path="m9652,5283l9664,5283e" filled="false" stroked="true" strokeweight=".6pt" strokecolor="#000000">
                <v:path arrowok="t"/>
              </v:shape>
            </v:group>
            <v:group style="position:absolute;left:9671;top:5283;width:12;height:2" coordorigin="9671,5283" coordsize="12,2">
              <v:shape style="position:absolute;left:9671;top:5283;width:12;height:2" coordorigin="9671,5283" coordsize="12,0" path="m9671,5283l9683,5283e" filled="false" stroked="true" strokeweight=".6pt" strokecolor="#000000">
                <v:path arrowok="t"/>
              </v:shape>
            </v:group>
            <v:group style="position:absolute;left:9690;top:5283;width:12;height:2" coordorigin="9690,5283" coordsize="12,2">
              <v:shape style="position:absolute;left:9690;top:5283;width:12;height:2" coordorigin="9690,5283" coordsize="12,0" path="m9690,5283l9702,5283e" filled="false" stroked="true" strokeweight=".6pt" strokecolor="#000000">
                <v:path arrowok="t"/>
              </v:shape>
            </v:group>
            <v:group style="position:absolute;left:9709;top:5283;width:12;height:2" coordorigin="9709,5283" coordsize="12,2">
              <v:shape style="position:absolute;left:9709;top:5283;width:12;height:2" coordorigin="9709,5283" coordsize="12,0" path="m9709,5283l9721,5283e" filled="false" stroked="true" strokeweight=".6pt" strokecolor="#000000">
                <v:path arrowok="t"/>
              </v:shape>
            </v:group>
            <v:group style="position:absolute;left:9728;top:5283;width:12;height:2" coordorigin="9728,5283" coordsize="12,2">
              <v:shape style="position:absolute;left:9728;top:5283;width:12;height:2" coordorigin="9728,5283" coordsize="12,0" path="m9728,5283l9740,5283e" filled="false" stroked="true" strokeweight=".6pt" strokecolor="#000000">
                <v:path arrowok="t"/>
              </v:shape>
            </v:group>
            <v:group style="position:absolute;left:9748;top:5283;width:12;height:2" coordorigin="9748,5283" coordsize="12,2">
              <v:shape style="position:absolute;left:9748;top:5283;width:12;height:2" coordorigin="9748,5283" coordsize="12,0" path="m9748,5283l9760,5283e" filled="false" stroked="true" strokeweight=".6pt" strokecolor="#000000">
                <v:path arrowok="t"/>
              </v:shape>
            </v:group>
            <v:group style="position:absolute;left:9767;top:5283;width:12;height:2" coordorigin="9767,5283" coordsize="12,2">
              <v:shape style="position:absolute;left:9767;top:5283;width:12;height:2" coordorigin="9767,5283" coordsize="12,0" path="m9767,5283l9779,5283e" filled="false" stroked="true" strokeweight=".6pt" strokecolor="#000000">
                <v:path arrowok="t"/>
              </v:shape>
            </v:group>
            <v:group style="position:absolute;left:9786;top:5283;width:12;height:2" coordorigin="9786,5283" coordsize="12,2">
              <v:shape style="position:absolute;left:9786;top:5283;width:12;height:2" coordorigin="9786,5283" coordsize="12,0" path="m9786,5283l9798,5283e" filled="false" stroked="true" strokeweight=".6pt" strokecolor="#000000">
                <v:path arrowok="t"/>
              </v:shape>
            </v:group>
            <v:group style="position:absolute;left:9805;top:5283;width:12;height:2" coordorigin="9805,5283" coordsize="12,2">
              <v:shape style="position:absolute;left:9805;top:5283;width:12;height:2" coordorigin="9805,5283" coordsize="12,0" path="m9805,5283l9817,5283e" filled="false" stroked="true" strokeweight=".6pt" strokecolor="#000000">
                <v:path arrowok="t"/>
              </v:shape>
            </v:group>
            <v:group style="position:absolute;left:9824;top:5283;width:12;height:2" coordorigin="9824,5283" coordsize="12,2">
              <v:shape style="position:absolute;left:9824;top:5283;width:12;height:2" coordorigin="9824,5283" coordsize="12,0" path="m9824,5283l9836,5283e" filled="false" stroked="true" strokeweight=".6pt" strokecolor="#000000">
                <v:path arrowok="t"/>
              </v:shape>
            </v:group>
            <v:group style="position:absolute;left:9844;top:5283;width:12;height:2" coordorigin="9844,5283" coordsize="12,2">
              <v:shape style="position:absolute;left:9844;top:5283;width:12;height:2" coordorigin="9844,5283" coordsize="12,0" path="m9844,5283l9856,5283e" filled="false" stroked="true" strokeweight=".6pt" strokecolor="#000000">
                <v:path arrowok="t"/>
              </v:shape>
            </v:group>
            <v:group style="position:absolute;left:9863;top:5283;width:12;height:2" coordorigin="9863,5283" coordsize="12,2">
              <v:shape style="position:absolute;left:9863;top:5283;width:12;height:2" coordorigin="9863,5283" coordsize="12,0" path="m9863,5283l9875,5283e" filled="false" stroked="true" strokeweight=".6pt" strokecolor="#000000">
                <v:path arrowok="t"/>
              </v:shape>
            </v:group>
            <v:group style="position:absolute;left:9882;top:5283;width:12;height:2" coordorigin="9882,5283" coordsize="12,2">
              <v:shape style="position:absolute;left:9882;top:5283;width:12;height:2" coordorigin="9882,5283" coordsize="12,0" path="m9882,5283l9894,5283e" filled="false" stroked="true" strokeweight=".6pt" strokecolor="#000000">
                <v:path arrowok="t"/>
              </v:shape>
            </v:group>
            <v:group style="position:absolute;left:9901;top:5283;width:12;height:2" coordorigin="9901,5283" coordsize="12,2">
              <v:shape style="position:absolute;left:9901;top:5283;width:12;height:2" coordorigin="9901,5283" coordsize="12,0" path="m9901,5283l9913,5283e" filled="false" stroked="true" strokeweight=".6pt" strokecolor="#000000">
                <v:path arrowok="t"/>
              </v:shape>
            </v:group>
            <v:group style="position:absolute;left:9920;top:5283;width:12;height:2" coordorigin="9920,5283" coordsize="12,2">
              <v:shape style="position:absolute;left:9920;top:5283;width:12;height:2" coordorigin="9920,5283" coordsize="12,0" path="m9920,5283l9932,5283e" filled="false" stroked="true" strokeweight=".6pt" strokecolor="#000000">
                <v:path arrowok="t"/>
              </v:shape>
            </v:group>
            <v:group style="position:absolute;left:9940;top:5283;width:12;height:2" coordorigin="9940,5283" coordsize="12,2">
              <v:shape style="position:absolute;left:9940;top:5283;width:12;height:2" coordorigin="9940,5283" coordsize="12,0" path="m9940,5283l9952,5283e" filled="false" stroked="true" strokeweight=".6pt" strokecolor="#000000">
                <v:path arrowok="t"/>
              </v:shape>
            </v:group>
            <v:group style="position:absolute;left:9959;top:5283;width:12;height:2" coordorigin="9959,5283" coordsize="12,2">
              <v:shape style="position:absolute;left:9959;top:5283;width:12;height:2" coordorigin="9959,5283" coordsize="12,0" path="m9959,5283l9971,5283e" filled="false" stroked="true" strokeweight=".6pt" strokecolor="#000000">
                <v:path arrowok="t"/>
              </v:shape>
            </v:group>
            <v:group style="position:absolute;left:9978;top:5283;width:12;height:2" coordorigin="9978,5283" coordsize="12,2">
              <v:shape style="position:absolute;left:9978;top:5283;width:12;height:2" coordorigin="9978,5283" coordsize="12,0" path="m9978,5283l9990,5283e" filled="false" stroked="true" strokeweight=".6pt" strokecolor="#000000">
                <v:path arrowok="t"/>
              </v:shape>
            </v:group>
            <v:group style="position:absolute;left:9997;top:5283;width:12;height:2" coordorigin="9997,5283" coordsize="12,2">
              <v:shape style="position:absolute;left:9997;top:5283;width:12;height:2" coordorigin="9997,5283" coordsize="12,0" path="m9997,5283l10009,5283e" filled="false" stroked="true" strokeweight=".6pt" strokecolor="#000000">
                <v:path arrowok="t"/>
              </v:shape>
            </v:group>
            <v:group style="position:absolute;left:10016;top:5283;width:12;height:2" coordorigin="10016,5283" coordsize="12,2">
              <v:shape style="position:absolute;left:10016;top:5283;width:12;height:2" coordorigin="10016,5283" coordsize="12,0" path="m10016,5283l10028,5283e" filled="false" stroked="true" strokeweight=".6pt" strokecolor="#000000">
                <v:path arrowok="t"/>
              </v:shape>
            </v:group>
            <v:group style="position:absolute;left:10036;top:5283;width:12;height:2" coordorigin="10036,5283" coordsize="12,2">
              <v:shape style="position:absolute;left:10036;top:5283;width:12;height:2" coordorigin="10036,5283" coordsize="12,0" path="m10036,5283l10048,5283e" filled="false" stroked="true" strokeweight=".6pt" strokecolor="#000000">
                <v:path arrowok="t"/>
              </v:shape>
            </v:group>
            <v:group style="position:absolute;left:10055;top:5283;width:12;height:2" coordorigin="10055,5283" coordsize="12,2">
              <v:shape style="position:absolute;left:10055;top:5283;width:12;height:2" coordorigin="10055,5283" coordsize="12,0" path="m10055,5283l10067,5283e" filled="false" stroked="true" strokeweight=".6pt" strokecolor="#000000">
                <v:path arrowok="t"/>
              </v:shape>
            </v:group>
            <v:group style="position:absolute;left:10074;top:5283;width:12;height:2" coordorigin="10074,5283" coordsize="12,2">
              <v:shape style="position:absolute;left:10074;top:5283;width:12;height:2" coordorigin="10074,5283" coordsize="12,0" path="m10074,5283l10086,5283e" filled="false" stroked="true" strokeweight=".6pt" strokecolor="#000000">
                <v:path arrowok="t"/>
              </v:shape>
            </v:group>
            <v:group style="position:absolute;left:10093;top:5283;width:12;height:2" coordorigin="10093,5283" coordsize="12,2">
              <v:shape style="position:absolute;left:10093;top:5283;width:12;height:2" coordorigin="10093,5283" coordsize="12,0" path="m10093,5283l10105,5283e" filled="false" stroked="true" strokeweight=".6pt" strokecolor="#000000">
                <v:path arrowok="t"/>
              </v:shape>
            </v:group>
            <v:group style="position:absolute;left:10112;top:5283;width:12;height:2" coordorigin="10112,5283" coordsize="12,2">
              <v:shape style="position:absolute;left:10112;top:5283;width:12;height:2" coordorigin="10112,5283" coordsize="12,0" path="m10112,5283l10124,5283e" filled="false" stroked="true" strokeweight=".6pt" strokecolor="#000000">
                <v:path arrowok="t"/>
              </v:shape>
            </v:group>
            <v:group style="position:absolute;left:10132;top:5283;width:12;height:2" coordorigin="10132,5283" coordsize="12,2">
              <v:shape style="position:absolute;left:10132;top:5283;width:12;height:2" coordorigin="10132,5283" coordsize="12,0" path="m10132,5283l10144,5283e" filled="false" stroked="true" strokeweight=".6pt" strokecolor="#000000">
                <v:path arrowok="t"/>
              </v:shape>
            </v:group>
            <v:group style="position:absolute;left:10151;top:5283;width:12;height:2" coordorigin="10151,5283" coordsize="12,2">
              <v:shape style="position:absolute;left:10151;top:5283;width:12;height:2" coordorigin="10151,5283" coordsize="12,0" path="m10151,5283l10163,5283e" filled="false" stroked="true" strokeweight=".6pt" strokecolor="#000000">
                <v:path arrowok="t"/>
              </v:shape>
            </v:group>
            <v:group style="position:absolute;left:10170;top:5283;width:12;height:2" coordorigin="10170,5283" coordsize="12,2">
              <v:shape style="position:absolute;left:10170;top:5283;width:12;height:2" coordorigin="10170,5283" coordsize="12,0" path="m10170,5283l10182,5283e" filled="false" stroked="true" strokeweight=".6pt" strokecolor="#000000">
                <v:path arrowok="t"/>
              </v:shape>
            </v:group>
            <v:group style="position:absolute;left:10189;top:5283;width:12;height:2" coordorigin="10189,5283" coordsize="12,2">
              <v:shape style="position:absolute;left:10189;top:5283;width:12;height:2" coordorigin="10189,5283" coordsize="12,0" path="m10189,5283l10201,5283e" filled="false" stroked="true" strokeweight=".6pt" strokecolor="#000000">
                <v:path arrowok="t"/>
              </v:shape>
            </v:group>
            <v:group style="position:absolute;left:10208;top:5283;width:12;height:2" coordorigin="10208,5283" coordsize="12,2">
              <v:shape style="position:absolute;left:10208;top:5283;width:12;height:2" coordorigin="10208,5283" coordsize="12,0" path="m10208,5283l10220,5283e" filled="false" stroked="true" strokeweight=".6pt" strokecolor="#000000">
                <v:path arrowok="t"/>
              </v:shape>
            </v:group>
            <v:group style="position:absolute;left:10228;top:5283;width:12;height:2" coordorigin="10228,5283" coordsize="12,2">
              <v:shape style="position:absolute;left:10228;top:5283;width:12;height:2" coordorigin="10228,5283" coordsize="12,0" path="m10228,5283l10240,5283e" filled="false" stroked="true" strokeweight=".6pt" strokecolor="#000000">
                <v:path arrowok="t"/>
              </v:shape>
            </v:group>
            <v:group style="position:absolute;left:10247;top:5283;width:12;height:2" coordorigin="10247,5283" coordsize="12,2">
              <v:shape style="position:absolute;left:10247;top:5283;width:12;height:2" coordorigin="10247,5283" coordsize="12,0" path="m10247,5283l10259,5283e" filled="false" stroked="true" strokeweight=".6pt" strokecolor="#000000">
                <v:path arrowok="t"/>
              </v:shape>
            </v:group>
            <v:group style="position:absolute;left:10266;top:5283;width:12;height:2" coordorigin="10266,5283" coordsize="12,2">
              <v:shape style="position:absolute;left:10266;top:5283;width:12;height:2" coordorigin="10266,5283" coordsize="12,0" path="m10266,5283l10278,5283e" filled="false" stroked="true" strokeweight=".6pt" strokecolor="#000000">
                <v:path arrowok="t"/>
              </v:shape>
            </v:group>
            <v:group style="position:absolute;left:10285;top:5283;width:12;height:2" coordorigin="10285,5283" coordsize="12,2">
              <v:shape style="position:absolute;left:10285;top:5283;width:12;height:2" coordorigin="10285,5283" coordsize="12,0" path="m10285,5283l10297,5283e" filled="false" stroked="true" strokeweight=".6pt" strokecolor="#000000">
                <v:path arrowok="t"/>
              </v:shape>
            </v:group>
            <v:group style="position:absolute;left:10304;top:5283;width:12;height:2" coordorigin="10304,5283" coordsize="12,2">
              <v:shape style="position:absolute;left:10304;top:5283;width:12;height:2" coordorigin="10304,5283" coordsize="12,0" path="m10304,5283l10316,5283e" filled="false" stroked="true" strokeweight=".6pt" strokecolor="#000000">
                <v:path arrowok="t"/>
              </v:shape>
            </v:group>
            <v:group style="position:absolute;left:10324;top:5283;width:12;height:2" coordorigin="10324,5283" coordsize="12,2">
              <v:shape style="position:absolute;left:10324;top:5283;width:12;height:2" coordorigin="10324,5283" coordsize="12,0" path="m10324,5283l10336,5283e" filled="false" stroked="true" strokeweight=".6pt" strokecolor="#000000">
                <v:path arrowok="t"/>
              </v:shape>
            </v:group>
            <v:group style="position:absolute;left:10343;top:5283;width:12;height:2" coordorigin="10343,5283" coordsize="12,2">
              <v:shape style="position:absolute;left:10343;top:5283;width:12;height:2" coordorigin="10343,5283" coordsize="12,0" path="m10343,5283l10355,5283e" filled="false" stroked="true" strokeweight=".6pt" strokecolor="#000000">
                <v:path arrowok="t"/>
              </v:shape>
            </v:group>
            <v:group style="position:absolute;left:10362;top:5283;width:12;height:2" coordorigin="10362,5283" coordsize="12,2">
              <v:shape style="position:absolute;left:10362;top:5283;width:12;height:2" coordorigin="10362,5283" coordsize="12,0" path="m10362,5283l10374,5283e" filled="false" stroked="true" strokeweight=".6pt" strokecolor="#000000">
                <v:path arrowok="t"/>
              </v:shape>
            </v:group>
            <v:group style="position:absolute;left:10381;top:5283;width:12;height:2" coordorigin="10381,5283" coordsize="12,2">
              <v:shape style="position:absolute;left:10381;top:5283;width:12;height:2" coordorigin="10381,5283" coordsize="12,0" path="m10381,5283l10393,5283e" filled="false" stroked="true" strokeweight=".6pt" strokecolor="#000000">
                <v:path arrowok="t"/>
              </v:shape>
            </v:group>
            <v:group style="position:absolute;left:10400;top:5283;width:12;height:2" coordorigin="10400,5283" coordsize="12,2">
              <v:shape style="position:absolute;left:10400;top:5283;width:12;height:2" coordorigin="10400,5283" coordsize="12,0" path="m10400,5283l10412,5283e" filled="false" stroked="true" strokeweight=".6pt" strokecolor="#000000">
                <v:path arrowok="t"/>
              </v:shape>
            </v:group>
            <v:group style="position:absolute;left:10420;top:5283;width:12;height:2" coordorigin="10420,5283" coordsize="12,2">
              <v:shape style="position:absolute;left:10420;top:5283;width:12;height:2" coordorigin="10420,5283" coordsize="12,0" path="m10420,5283l10432,5283e" filled="false" stroked="true" strokeweight=".6pt" strokecolor="#000000">
                <v:path arrowok="t"/>
              </v:shape>
            </v:group>
            <v:group style="position:absolute;left:10439;top:5283;width:12;height:2" coordorigin="10439,5283" coordsize="12,2">
              <v:shape style="position:absolute;left:10439;top:5283;width:12;height:2" coordorigin="10439,5283" coordsize="12,0" path="m10439,5283l10451,5283e" filled="false" stroked="true" strokeweight=".6pt" strokecolor="#000000">
                <v:path arrowok="t"/>
              </v:shape>
            </v:group>
            <v:group style="position:absolute;left:10458;top:5283;width:12;height:2" coordorigin="10458,5283" coordsize="12,2">
              <v:shape style="position:absolute;left:10458;top:5283;width:12;height:2" coordorigin="10458,5283" coordsize="12,0" path="m10458,5283l10470,5283e" filled="false" stroked="true" strokeweight=".6pt" strokecolor="#000000">
                <v:path arrowok="t"/>
              </v:shape>
            </v:group>
            <v:group style="position:absolute;left:10477;top:5283;width:12;height:2" coordorigin="10477,5283" coordsize="12,2">
              <v:shape style="position:absolute;left:10477;top:5283;width:12;height:2" coordorigin="10477,5283" coordsize="12,0" path="m10477,5283l10489,5283e" filled="false" stroked="true" strokeweight=".6pt" strokecolor="#000000">
                <v:path arrowok="t"/>
              </v:shape>
            </v:group>
            <v:group style="position:absolute;left:10496;top:5283;width:12;height:2" coordorigin="10496,5283" coordsize="12,2">
              <v:shape style="position:absolute;left:10496;top:5283;width:12;height:2" coordorigin="10496,5283" coordsize="12,0" path="m10496,5283l10508,5283e" filled="false" stroked="true" strokeweight=".6pt" strokecolor="#000000">
                <v:path arrowok="t"/>
              </v:shape>
            </v:group>
            <v:group style="position:absolute;left:10516;top:5283;width:12;height:2" coordorigin="10516,5283" coordsize="12,2">
              <v:shape style="position:absolute;left:10516;top:5283;width:12;height:2" coordorigin="10516,5283" coordsize="12,0" path="m10516,5283l10528,5283e" filled="false" stroked="true" strokeweight=".6pt" strokecolor="#000000">
                <v:path arrowok="t"/>
              </v:shape>
            </v:group>
            <v:group style="position:absolute;left:10535;top:5283;width:12;height:2" coordorigin="10535,5283" coordsize="12,2">
              <v:shape style="position:absolute;left:10535;top:5283;width:12;height:2" coordorigin="10535,5283" coordsize="12,0" path="m10535,5283l10547,5283e" filled="false" stroked="true" strokeweight=".6pt" strokecolor="#000000">
                <v:path arrowok="t"/>
              </v:shape>
            </v:group>
            <v:group style="position:absolute;left:10554;top:5283;width:12;height:2" coordorigin="10554,5283" coordsize="12,2">
              <v:shape style="position:absolute;left:10554;top:5283;width:12;height:2" coordorigin="10554,5283" coordsize="12,0" path="m10554,5283l10566,5283e" filled="false" stroked="true" strokeweight=".6pt" strokecolor="#000000">
                <v:path arrowok="t"/>
              </v:shape>
            </v:group>
            <v:group style="position:absolute;left:10573;top:5283;width:12;height:2" coordorigin="10573,5283" coordsize="12,2">
              <v:shape style="position:absolute;left:10573;top:5283;width:12;height:2" coordorigin="10573,5283" coordsize="12,0" path="m10573,5283l10585,5283e" filled="false" stroked="true" strokeweight=".6pt" strokecolor="#000000">
                <v:path arrowok="t"/>
              </v:shape>
            </v:group>
            <v:group style="position:absolute;left:10592;top:5283;width:12;height:2" coordorigin="10592,5283" coordsize="12,2">
              <v:shape style="position:absolute;left:10592;top:5283;width:12;height:2" coordorigin="10592,5283" coordsize="12,0" path="m10592,5283l10604,5283e" filled="false" stroked="true" strokeweight=".6pt" strokecolor="#000000">
                <v:path arrowok="t"/>
              </v:shape>
            </v:group>
            <v:group style="position:absolute;left:10612;top:5283;width:12;height:2" coordorigin="10612,5283" coordsize="12,2">
              <v:shape style="position:absolute;left:10612;top:5283;width:12;height:2" coordorigin="10612,5283" coordsize="12,0" path="m10612,5283l10624,5283e" filled="false" stroked="true" strokeweight=".6pt" strokecolor="#000000">
                <v:path arrowok="t"/>
              </v:shape>
            </v:group>
            <v:group style="position:absolute;left:10631;top:5283;width:12;height:2" coordorigin="10631,5283" coordsize="12,2">
              <v:shape style="position:absolute;left:10631;top:5283;width:12;height:2" coordorigin="10631,5283" coordsize="12,0" path="m10631,5283l10643,5283e" filled="false" stroked="true" strokeweight=".6pt" strokecolor="#000000">
                <v:path arrowok="t"/>
              </v:shape>
            </v:group>
            <v:group style="position:absolute;left:10650;top:5283;width:12;height:2" coordorigin="10650,5283" coordsize="12,2">
              <v:shape style="position:absolute;left:10650;top:5283;width:12;height:2" coordorigin="10650,5283" coordsize="12,0" path="m10650,5283l10662,5283e" filled="false" stroked="true" strokeweight=".6pt" strokecolor="#000000">
                <v:path arrowok="t"/>
              </v:shape>
            </v:group>
            <v:group style="position:absolute;left:10669;top:5283;width:12;height:2" coordorigin="10669,5283" coordsize="12,2">
              <v:shape style="position:absolute;left:10669;top:5283;width:12;height:2" coordorigin="10669,5283" coordsize="12,0" path="m10669,5283l10681,5283e" filled="false" stroked="true" strokeweight=".6pt" strokecolor="#000000">
                <v:path arrowok="t"/>
              </v:shape>
            </v:group>
            <v:group style="position:absolute;left:10688;top:5283;width:12;height:2" coordorigin="10688,5283" coordsize="12,2">
              <v:shape style="position:absolute;left:10688;top:5283;width:12;height:2" coordorigin="10688,5283" coordsize="12,0" path="m10688,5283l10700,5283e" filled="false" stroked="true" strokeweight=".6pt" strokecolor="#000000">
                <v:path arrowok="t"/>
              </v:shape>
            </v:group>
            <v:group style="position:absolute;left:10708;top:5283;width:12;height:2" coordorigin="10708,5283" coordsize="12,2">
              <v:shape style="position:absolute;left:10708;top:5283;width:12;height:2" coordorigin="10708,5283" coordsize="12,0" path="m10708,5283l10720,5283e" filled="false" stroked="true" strokeweight=".6pt" strokecolor="#000000">
                <v:path arrowok="t"/>
              </v:shape>
            </v:group>
            <v:group style="position:absolute;left:10727;top:5283;width:12;height:2" coordorigin="10727,5283" coordsize="12,2">
              <v:shape style="position:absolute;left:10727;top:5283;width:12;height:2" coordorigin="10727,5283" coordsize="12,0" path="m10727,5283l10739,5283e" filled="false" stroked="true" strokeweight=".6pt" strokecolor="#000000">
                <v:path arrowok="t"/>
              </v:shape>
            </v:group>
            <v:group style="position:absolute;left:10746;top:5283;width:12;height:2" coordorigin="10746,5283" coordsize="12,2">
              <v:shape style="position:absolute;left:10746;top:5283;width:12;height:2" coordorigin="10746,5283" coordsize="12,0" path="m10746,5283l10758,5283e" filled="false" stroked="true" strokeweight=".6pt" strokecolor="#000000">
                <v:path arrowok="t"/>
              </v:shape>
            </v:group>
            <v:group style="position:absolute;left:10765;top:5283;width:12;height:2" coordorigin="10765,5283" coordsize="12,2">
              <v:shape style="position:absolute;left:10765;top:5283;width:12;height:2" coordorigin="10765,5283" coordsize="12,0" path="m10765,5283l10777,5283e" filled="false" stroked="true" strokeweight=".6pt" strokecolor="#000000">
                <v:path arrowok="t"/>
              </v:shape>
            </v:group>
            <v:group style="position:absolute;left:10784;top:5283;width:12;height:2" coordorigin="10784,5283" coordsize="12,2">
              <v:shape style="position:absolute;left:10784;top:5283;width:12;height:2" coordorigin="10784,5283" coordsize="12,0" path="m10784,5283l10796,5283e" filled="false" stroked="true" strokeweight=".6pt" strokecolor="#000000">
                <v:path arrowok="t"/>
              </v:shape>
            </v:group>
            <v:group style="position:absolute;left:10804;top:5283;width:12;height:2" coordorigin="10804,5283" coordsize="12,2">
              <v:shape style="position:absolute;left:10804;top:5283;width:12;height:2" coordorigin="10804,5283" coordsize="12,0" path="m10804,5283l10816,5283e" filled="false" stroked="true" strokeweight=".6pt" strokecolor="#000000">
                <v:path arrowok="t"/>
              </v:shape>
            </v:group>
            <v:group style="position:absolute;left:10823;top:5283;width:12;height:2" coordorigin="10823,5283" coordsize="12,2">
              <v:shape style="position:absolute;left:10823;top:5283;width:12;height:2" coordorigin="10823,5283" coordsize="12,0" path="m10823,5283l10835,5283e" filled="false" stroked="true" strokeweight=".6pt" strokecolor="#000000">
                <v:path arrowok="t"/>
              </v:shape>
            </v:group>
            <v:group style="position:absolute;left:10842;top:5283;width:12;height:2" coordorigin="10842,5283" coordsize="12,2">
              <v:shape style="position:absolute;left:10842;top:5283;width:12;height:2" coordorigin="10842,5283" coordsize="12,0" path="m10842,5283l10854,5283e" filled="false" stroked="true" strokeweight=".6pt" strokecolor="#000000">
                <v:path arrowok="t"/>
              </v:shape>
            </v:group>
            <v:group style="position:absolute;left:10861;top:5283;width:12;height:2" coordorigin="10861,5283" coordsize="12,2">
              <v:shape style="position:absolute;left:10861;top:5283;width:12;height:2" coordorigin="10861,5283" coordsize="12,0" path="m10861,5283l10873,5283e" filled="false" stroked="true" strokeweight=".6pt" strokecolor="#000000">
                <v:path arrowok="t"/>
              </v:shape>
            </v:group>
            <v:group style="position:absolute;left:10880;top:5283;width:12;height:2" coordorigin="10880,5283" coordsize="12,2">
              <v:shape style="position:absolute;left:10880;top:5283;width:12;height:2" coordorigin="10880,5283" coordsize="12,0" path="m10880,5283l10892,5283e" filled="false" stroked="true" strokeweight=".6pt" strokecolor="#000000">
                <v:path arrowok="t"/>
              </v:shape>
            </v:group>
            <v:group style="position:absolute;left:10900;top:5283;width:12;height:2" coordorigin="10900,5283" coordsize="12,2">
              <v:shape style="position:absolute;left:10900;top:5283;width:12;height:2" coordorigin="10900,5283" coordsize="12,0" path="m10900,5283l10912,5283e" filled="false" stroked="true" strokeweight=".6pt" strokecolor="#000000">
                <v:path arrowok="t"/>
              </v:shape>
            </v:group>
            <v:group style="position:absolute;left:10919;top:5283;width:12;height:2" coordorigin="10919,5283" coordsize="12,2">
              <v:shape style="position:absolute;left:10919;top:5283;width:12;height:2" coordorigin="10919,5283" coordsize="12,0" path="m10919,5283l10931,5283e" filled="false" stroked="true" strokeweight=".6pt" strokecolor="#000000">
                <v:path arrowok="t"/>
              </v:shape>
            </v:group>
            <v:group style="position:absolute;left:10938;top:5283;width:12;height:2" coordorigin="10938,5283" coordsize="12,2">
              <v:shape style="position:absolute;left:10938;top:5283;width:12;height:2" coordorigin="10938,5283" coordsize="12,0" path="m10938,5283l10950,5283e" filled="false" stroked="true" strokeweight=".6pt" strokecolor="#000000">
                <v:path arrowok="t"/>
              </v:shape>
            </v:group>
            <v:group style="position:absolute;left:10957;top:5283;width:12;height:2" coordorigin="10957,5283" coordsize="12,2">
              <v:shape style="position:absolute;left:10957;top:5283;width:12;height:2" coordorigin="10957,5283" coordsize="12,0" path="m10957,5283l10969,5283e" filled="false" stroked="true" strokeweight=".6pt" strokecolor="#000000">
                <v:path arrowok="t"/>
              </v:shape>
            </v:group>
            <v:group style="position:absolute;left:10976;top:5283;width:12;height:2" coordorigin="10976,5283" coordsize="12,2">
              <v:shape style="position:absolute;left:10976;top:5283;width:12;height:2" coordorigin="10976,5283" coordsize="12,0" path="m10976,5283l10988,5283e" filled="false" stroked="true" strokeweight=".6pt" strokecolor="#000000">
                <v:path arrowok="t"/>
              </v:shape>
            </v:group>
            <v:group style="position:absolute;left:10996;top:5283;width:12;height:2" coordorigin="10996,5283" coordsize="12,2">
              <v:shape style="position:absolute;left:10996;top:5283;width:12;height:2" coordorigin="10996,5283" coordsize="12,0" path="m10996,5283l11008,5283e" filled="false" stroked="true" strokeweight=".6pt" strokecolor="#000000">
                <v:path arrowok="t"/>
              </v:shape>
            </v:group>
            <v:group style="position:absolute;left:11015;top:5283;width:12;height:2" coordorigin="11015,5283" coordsize="12,2">
              <v:shape style="position:absolute;left:11015;top:5283;width:12;height:2" coordorigin="11015,5283" coordsize="12,0" path="m11015,5283l11027,5283e" filled="false" stroked="true" strokeweight=".6pt" strokecolor="#000000">
                <v:path arrowok="t"/>
              </v:shape>
            </v:group>
            <v:group style="position:absolute;left:11034;top:5283;width:12;height:2" coordorigin="11034,5283" coordsize="12,2">
              <v:shape style="position:absolute;left:11034;top:5283;width:12;height:2" coordorigin="11034,5283" coordsize="12,0" path="m11034,5283l11046,5283e" filled="false" stroked="true" strokeweight=".6pt" strokecolor="#000000">
                <v:path arrowok="t"/>
              </v:shape>
            </v:group>
            <v:group style="position:absolute;left:11053;top:5283;width:12;height:2" coordorigin="11053,5283" coordsize="12,2">
              <v:shape style="position:absolute;left:11053;top:5283;width:12;height:2" coordorigin="11053,5283" coordsize="12,0" path="m11053,5283l11065,5283e" filled="false" stroked="true" strokeweight=".6pt" strokecolor="#000000">
                <v:path arrowok="t"/>
              </v:shape>
            </v:group>
            <v:group style="position:absolute;left:11072;top:5283;width:12;height:2" coordorigin="11072,5283" coordsize="12,2">
              <v:shape style="position:absolute;left:11072;top:5283;width:12;height:2" coordorigin="11072,5283" coordsize="12,0" path="m11072,5283l11084,5283e" filled="false" stroked="true" strokeweight=".6pt" strokecolor="#000000">
                <v:path arrowok="t"/>
              </v:shape>
            </v:group>
            <v:group style="position:absolute;left:11092;top:5283;width:12;height:2" coordorigin="11092,5283" coordsize="12,2">
              <v:shape style="position:absolute;left:11092;top:5283;width:12;height:2" coordorigin="11092,5283" coordsize="12,0" path="m11092,5283l11104,5283e" filled="false" stroked="true" strokeweight=".6pt" strokecolor="#000000">
                <v:path arrowok="t"/>
              </v:shape>
            </v:group>
            <v:group style="position:absolute;left:11111;top:5283;width:12;height:2" coordorigin="11111,5283" coordsize="12,2">
              <v:shape style="position:absolute;left:11111;top:5283;width:12;height:2" coordorigin="11111,5283" coordsize="12,0" path="m11111,5283l11123,5283e" filled="false" stroked="true" strokeweight=".6pt" strokecolor="#000000">
                <v:path arrowok="t"/>
              </v:shape>
            </v:group>
            <v:group style="position:absolute;left:11130;top:5283;width:12;height:2" coordorigin="11130,5283" coordsize="12,2">
              <v:shape style="position:absolute;left:11130;top:5283;width:12;height:2" coordorigin="11130,5283" coordsize="12,0" path="m11130,5283l11142,5283e" filled="false" stroked="true" strokeweight=".6pt" strokecolor="#000000">
                <v:path arrowok="t"/>
              </v:shape>
            </v:group>
            <v:group style="position:absolute;left:11149;top:5283;width:12;height:2" coordorigin="11149,5283" coordsize="12,2">
              <v:shape style="position:absolute;left:11149;top:5283;width:12;height:2" coordorigin="11149,5283" coordsize="12,0" path="m11149,5283l11161,5283e" filled="false" stroked="true" strokeweight=".6pt" strokecolor="#000000">
                <v:path arrowok="t"/>
              </v:shape>
            </v:group>
            <v:group style="position:absolute;left:11168;top:5283;width:12;height:2" coordorigin="11168,5283" coordsize="12,2">
              <v:shape style="position:absolute;left:11168;top:5283;width:12;height:2" coordorigin="11168,5283" coordsize="12,0" path="m11168,5283l11180,5283e" filled="false" stroked="true" strokeweight=".6pt" strokecolor="#000000">
                <v:path arrowok="t"/>
              </v:shape>
            </v:group>
            <v:group style="position:absolute;left:11188;top:5283;width:12;height:2" coordorigin="11188,5283" coordsize="12,2">
              <v:shape style="position:absolute;left:11188;top:5283;width:12;height:2" coordorigin="11188,5283" coordsize="12,0" path="m11188,5283l11200,5283e" filled="false" stroked="true" strokeweight=".6pt" strokecolor="#000000">
                <v:path arrowok="t"/>
              </v:shape>
            </v:group>
            <v:group style="position:absolute;left:11207;top:5283;width:12;height:2" coordorigin="11207,5283" coordsize="12,2">
              <v:shape style="position:absolute;left:11207;top:5283;width:12;height:2" coordorigin="11207,5283" coordsize="12,0" path="m11207,5283l11219,5283e" filled="false" stroked="true" strokeweight=".6pt" strokecolor="#000000">
                <v:path arrowok="t"/>
              </v:shape>
            </v:group>
            <v:group style="position:absolute;left:11226;top:5283;width:12;height:2" coordorigin="11226,5283" coordsize="12,2">
              <v:shape style="position:absolute;left:11226;top:5283;width:12;height:2" coordorigin="11226,5283" coordsize="12,0" path="m11226,5283l11238,5283e" filled="false" stroked="true" strokeweight=".6pt" strokecolor="#000000">
                <v:path arrowok="t"/>
              </v:shape>
            </v:group>
            <v:group style="position:absolute;left:11245;top:5283;width:12;height:2" coordorigin="11245,5283" coordsize="12,2">
              <v:shape style="position:absolute;left:11245;top:5283;width:12;height:2" coordorigin="11245,5283" coordsize="12,0" path="m11245,5283l11257,5283e" filled="false" stroked="true" strokeweight=".6pt" strokecolor="#000000">
                <v:path arrowok="t"/>
              </v:shape>
            </v:group>
            <v:group style="position:absolute;left:11264;top:5283;width:12;height:2" coordorigin="11264,5283" coordsize="12,2">
              <v:shape style="position:absolute;left:11264;top:5283;width:12;height:2" coordorigin="11264,5283" coordsize="12,0" path="m11264,5283l11276,5283e" filled="false" stroked="true" strokeweight=".6pt" strokecolor="#000000">
                <v:path arrowok="t"/>
              </v:shape>
            </v:group>
            <v:group style="position:absolute;left:11284;top:5283;width:12;height:2" coordorigin="11284,5283" coordsize="12,2">
              <v:shape style="position:absolute;left:11284;top:5283;width:12;height:2" coordorigin="11284,5283" coordsize="12,0" path="m11284,5283l11296,5283e" filled="false" stroked="true" strokeweight=".6pt" strokecolor="#000000">
                <v:path arrowok="t"/>
              </v:shape>
            </v:group>
            <v:group style="position:absolute;left:11303;top:5283;width:12;height:2" coordorigin="11303,5283" coordsize="12,2">
              <v:shape style="position:absolute;left:11303;top:5283;width:12;height:2" coordorigin="11303,5283" coordsize="12,0" path="m11303,5283l11315,5283e" filled="false" stroked="true" strokeweight=".6pt" strokecolor="#000000">
                <v:path arrowok="t"/>
              </v:shape>
            </v:group>
            <v:group style="position:absolute;left:11322;top:5283;width:12;height:2" coordorigin="11322,5283" coordsize="12,2">
              <v:shape style="position:absolute;left:11322;top:5283;width:12;height:2" coordorigin="11322,5283" coordsize="12,0" path="m11322,5283l11334,5283e" filled="false" stroked="true" strokeweight=".6pt" strokecolor="#000000">
                <v:path arrowok="t"/>
              </v:shape>
            </v:group>
            <v:group style="position:absolute;left:11341;top:5283;width:12;height:2" coordorigin="11341,5283" coordsize="12,2">
              <v:shape style="position:absolute;left:11341;top:5283;width:12;height:2" coordorigin="11341,5283" coordsize="12,0" path="m11341,5283l11353,5283e" filled="false" stroked="true" strokeweight=".6pt" strokecolor="#000000">
                <v:path arrowok="t"/>
              </v:shape>
            </v:group>
            <v:group style="position:absolute;left:11360;top:5283;width:12;height:2" coordorigin="11360,5283" coordsize="12,2">
              <v:shape style="position:absolute;left:11360;top:5283;width:12;height:2" coordorigin="11360,5283" coordsize="12,0" path="m11360,5283l11372,5283e" filled="false" stroked="true" strokeweight=".6pt" strokecolor="#000000">
                <v:path arrowok="t"/>
              </v:shape>
            </v:group>
            <v:group style="position:absolute;left:11380;top:5283;width:12;height:2" coordorigin="11380,5283" coordsize="12,2">
              <v:shape style="position:absolute;left:11380;top:5283;width:12;height:2" coordorigin="11380,5283" coordsize="12,0" path="m11380,5283l11392,5283e" filled="false" stroked="true" strokeweight=".6pt" strokecolor="#000000">
                <v:path arrowok="t"/>
              </v:shape>
            </v:group>
            <v:group style="position:absolute;left:11399;top:5283;width:12;height:2" coordorigin="11399,5283" coordsize="12,2">
              <v:shape style="position:absolute;left:11399;top:5283;width:12;height:2" coordorigin="11399,5283" coordsize="12,0" path="m11399,5283l11411,5283e" filled="false" stroked="true" strokeweight=".6pt" strokecolor="#000000">
                <v:path arrowok="t"/>
              </v:shape>
            </v:group>
            <v:group style="position:absolute;left:11418;top:5283;width:12;height:2" coordorigin="11418,5283" coordsize="12,2">
              <v:shape style="position:absolute;left:11418;top:5283;width:12;height:2" coordorigin="11418,5283" coordsize="12,0" path="m11418,5283l11430,5283e" filled="false" stroked="true" strokeweight=".6pt" strokecolor="#000000">
                <v:path arrowok="t"/>
              </v:shape>
            </v:group>
            <v:group style="position:absolute;left:11437;top:5283;width:12;height:2" coordorigin="11437,5283" coordsize="12,2">
              <v:shape style="position:absolute;left:11437;top:5283;width:12;height:2" coordorigin="11437,5283" coordsize="12,0" path="m11437,5283l11449,5283e" filled="false" stroked="true" strokeweight=".6pt" strokecolor="#000000">
                <v:path arrowok="t"/>
              </v:shape>
            </v:group>
            <v:group style="position:absolute;left:11456;top:5283;width:12;height:2" coordorigin="11456,5283" coordsize="12,2">
              <v:shape style="position:absolute;left:11456;top:5283;width:12;height:2" coordorigin="11456,5283" coordsize="12,0" path="m11456,5283l11468,5283e" filled="false" stroked="true" strokeweight=".6pt" strokecolor="#000000">
                <v:path arrowok="t"/>
              </v:shape>
            </v:group>
            <v:group style="position:absolute;left:11476;top:5283;width:12;height:2" coordorigin="11476,5283" coordsize="12,2">
              <v:shape style="position:absolute;left:11476;top:5283;width:12;height:2" coordorigin="11476,5283" coordsize="12,0" path="m11476,5283l11488,5283e" filled="false" stroked="true" strokeweight=".6pt" strokecolor="#000000">
                <v:path arrowok="t"/>
              </v:shape>
            </v:group>
            <v:group style="position:absolute;left:11495;top:5283;width:12;height:2" coordorigin="11495,5283" coordsize="12,2">
              <v:shape style="position:absolute;left:11495;top:5283;width:12;height:2" coordorigin="11495,5283" coordsize="12,0" path="m11495,5283l11507,5283e" filled="false" stroked="true" strokeweight=".6pt" strokecolor="#000000">
                <v:path arrowok="t"/>
              </v:shape>
            </v:group>
            <v:group style="position:absolute;left:11514;top:5283;width:12;height:2" coordorigin="11514,5283" coordsize="12,2">
              <v:shape style="position:absolute;left:11514;top:5283;width:12;height:2" coordorigin="11514,5283" coordsize="12,0" path="m11514,5283l11526,5283e" filled="false" stroked="true" strokeweight=".6pt" strokecolor="#000000">
                <v:path arrowok="t"/>
              </v:shape>
            </v:group>
            <v:group style="position:absolute;left:11533;top:5283;width:12;height:2" coordorigin="11533,5283" coordsize="12,2">
              <v:shape style="position:absolute;left:11533;top:5283;width:12;height:2" coordorigin="11533,5283" coordsize="12,0" path="m11533,5283l11545,5283e" filled="false" stroked="true" strokeweight=".6pt" strokecolor="#000000">
                <v:path arrowok="t"/>
              </v:shape>
            </v:group>
            <v:group style="position:absolute;left:11552;top:5283;width:12;height:2" coordorigin="11552,5283" coordsize="12,2">
              <v:shape style="position:absolute;left:11552;top:5283;width:12;height:2" coordorigin="11552,5283" coordsize="12,0" path="m11552,5283l11564,5283e" filled="false" stroked="true" strokeweight=".6pt" strokecolor="#000000">
                <v:path arrowok="t"/>
              </v:shape>
            </v:group>
            <v:group style="position:absolute;left:11572;top:5283;width:12;height:2" coordorigin="11572,5283" coordsize="12,2">
              <v:shape style="position:absolute;left:11572;top:5283;width:12;height:2" coordorigin="11572,5283" coordsize="12,0" path="m11572,5283l11584,5283e" filled="false" stroked="true" strokeweight=".6pt" strokecolor="#000000">
                <v:path arrowok="t"/>
              </v:shape>
            </v:group>
            <v:group style="position:absolute;left:11591;top:5283;width:12;height:2" coordorigin="11591,5283" coordsize="12,2">
              <v:shape style="position:absolute;left:11591;top:5283;width:12;height:2" coordorigin="11591,5283" coordsize="12,0" path="m11591,5283l11603,5283e" filled="false" stroked="true" strokeweight=".6pt" strokecolor="#000000">
                <v:path arrowok="t"/>
              </v:shape>
            </v:group>
            <v:group style="position:absolute;left:11610;top:5283;width:12;height:2" coordorigin="11610,5283" coordsize="12,2">
              <v:shape style="position:absolute;left:11610;top:5283;width:12;height:2" coordorigin="11610,5283" coordsize="12,0" path="m11610,5283l11622,5283e" filled="false" stroked="true" strokeweight=".6pt" strokecolor="#000000">
                <v:path arrowok="t"/>
              </v:shape>
            </v:group>
            <v:group style="position:absolute;left:11629;top:5283;width:12;height:2" coordorigin="11629,5283" coordsize="12,2">
              <v:shape style="position:absolute;left:11629;top:5283;width:12;height:2" coordorigin="11629,5283" coordsize="12,0" path="m11629,5283l11641,5283e" filled="false" stroked="true" strokeweight=".6pt" strokecolor="#000000">
                <v:path arrowok="t"/>
              </v:shape>
            </v:group>
            <v:group style="position:absolute;left:11648;top:5283;width:12;height:2" coordorigin="11648,5283" coordsize="12,2">
              <v:shape style="position:absolute;left:11648;top:5283;width:12;height:2" coordorigin="11648,5283" coordsize="12,0" path="m11648,5283l11660,5283e" filled="false" stroked="true" strokeweight=".6pt" strokecolor="#000000">
                <v:path arrowok="t"/>
              </v:shape>
            </v:group>
            <v:group style="position:absolute;left:11668;top:5283;width:12;height:2" coordorigin="11668,5283" coordsize="12,2">
              <v:shape style="position:absolute;left:11668;top:5283;width:12;height:2" coordorigin="11668,5283" coordsize="12,0" path="m11668,5283l11680,5283e" filled="false" stroked="true" strokeweight=".6pt" strokecolor="#000000">
                <v:path arrowok="t"/>
              </v:shape>
            </v:group>
            <v:group style="position:absolute;left:11687;top:5283;width:12;height:2" coordorigin="11687,5283" coordsize="12,2">
              <v:shape style="position:absolute;left:11687;top:5283;width:12;height:2" coordorigin="11687,5283" coordsize="12,0" path="m11687,5283l11699,5283e" filled="false" stroked="true" strokeweight=".6pt" strokecolor="#000000">
                <v:path arrowok="t"/>
              </v:shape>
            </v:group>
            <v:group style="position:absolute;left:11706;top:5283;width:12;height:2" coordorigin="11706,5283" coordsize="12,2">
              <v:shape style="position:absolute;left:11706;top:5283;width:12;height:2" coordorigin="11706,5283" coordsize="12,0" path="m11706,5283l11718,5283e" filled="false" stroked="true" strokeweight=".6pt" strokecolor="#000000">
                <v:path arrowok="t"/>
              </v:shape>
            </v:group>
            <v:group style="position:absolute;left:11725;top:5283;width:12;height:2" coordorigin="11725,5283" coordsize="12,2">
              <v:shape style="position:absolute;left:11725;top:5283;width:12;height:2" coordorigin="11725,5283" coordsize="12,0" path="m11725,5283l11737,5283e" filled="false" stroked="true" strokeweight=".6pt" strokecolor="#000000">
                <v:path arrowok="t"/>
              </v:shape>
            </v:group>
            <v:group style="position:absolute;left:11744;top:5283;width:12;height:2" coordorigin="11744,5283" coordsize="12,2">
              <v:shape style="position:absolute;left:11744;top:5283;width:12;height:2" coordorigin="11744,5283" coordsize="12,0" path="m11744,5283l11756,5283e" filled="false" stroked="true" strokeweight=".6pt" strokecolor="#000000">
                <v:path arrowok="t"/>
              </v:shape>
            </v:group>
            <v:group style="position:absolute;left:11764;top:5283;width:12;height:2" coordorigin="11764,5283" coordsize="12,2">
              <v:shape style="position:absolute;left:11764;top:5283;width:12;height:2" coordorigin="11764,5283" coordsize="12,0" path="m11764,5283l11776,5283e" filled="false" stroked="true" strokeweight=".6pt" strokecolor="#000000">
                <v:path arrowok="t"/>
              </v:shape>
            </v:group>
            <v:group style="position:absolute;left:11783;top:5283;width:12;height:2" coordorigin="11783,5283" coordsize="12,2">
              <v:shape style="position:absolute;left:11783;top:5283;width:12;height:2" coordorigin="11783,5283" coordsize="12,0" path="m11783,5283l11795,5283e" filled="false" stroked="true" strokeweight=".6pt" strokecolor="#000000">
                <v:path arrowok="t"/>
              </v:shape>
            </v:group>
            <v:group style="position:absolute;left:11802;top:5283;width:12;height:2" coordorigin="11802,5283" coordsize="12,2">
              <v:shape style="position:absolute;left:11802;top:5283;width:12;height:2" coordorigin="11802,5283" coordsize="12,0" path="m11802,5283l11814,5283e" filled="false" stroked="true" strokeweight=".6pt" strokecolor="#000000">
                <v:path arrowok="t"/>
              </v:shape>
            </v:group>
            <v:group style="position:absolute;left:11821;top:5283;width:12;height:2" coordorigin="11821,5283" coordsize="12,2">
              <v:shape style="position:absolute;left:11821;top:5283;width:12;height:2" coordorigin="11821,5283" coordsize="12,0" path="m11821,5283l11833,5283e" filled="false" stroked="true" strokeweight=".6pt" strokecolor="#000000">
                <v:path arrowok="t"/>
              </v:shape>
            </v:group>
            <v:group style="position:absolute;left:11840;top:5283;width:12;height:2" coordorigin="11840,5283" coordsize="12,2">
              <v:shape style="position:absolute;left:11840;top:5283;width:12;height:2" coordorigin="11840,5283" coordsize="12,0" path="m11840,5283l11852,5283e" filled="false" stroked="true" strokeweight=".6pt" strokecolor="#000000">
                <v:path arrowok="t"/>
              </v:shape>
            </v:group>
            <v:group style="position:absolute;left:11860;top:5283;width:12;height:2" coordorigin="11860,5283" coordsize="12,2">
              <v:shape style="position:absolute;left:11860;top:5283;width:12;height:2" coordorigin="11860,5283" coordsize="12,0" path="m11860,5283l11872,5283e" filled="false" stroked="true" strokeweight=".6pt" strokecolor="#000000">
                <v:path arrowok="t"/>
              </v:shape>
            </v:group>
            <v:group style="position:absolute;left:11879;top:5283;width:12;height:2" coordorigin="11879,5283" coordsize="12,2">
              <v:shape style="position:absolute;left:11879;top:5283;width:12;height:2" coordorigin="11879,5283" coordsize="12,0" path="m11879,5283l11891,5283e" filled="false" stroked="true" strokeweight=".6pt" strokecolor="#000000">
                <v:path arrowok="t"/>
              </v:shape>
            </v:group>
            <v:group style="position:absolute;left:11898;top:5283;width:12;height:2" coordorigin="11898,5283" coordsize="12,2">
              <v:shape style="position:absolute;left:11898;top:5283;width:12;height:2" coordorigin="11898,5283" coordsize="12,0" path="m11898,5283l11910,5283e" filled="false" stroked="true" strokeweight=".6pt" strokecolor="#000000">
                <v:path arrowok="t"/>
              </v:shape>
            </v:group>
            <v:group style="position:absolute;left:11917;top:5283;width:12;height:2" coordorigin="11917,5283" coordsize="12,2">
              <v:shape style="position:absolute;left:11917;top:5283;width:12;height:2" coordorigin="11917,5283" coordsize="12,0" path="m11917,5283l11929,5283e" filled="false" stroked="true" strokeweight=".6pt" strokecolor="#000000">
                <v:path arrowok="t"/>
              </v:shape>
            </v:group>
            <v:group style="position:absolute;left:11936;top:5283;width:12;height:2" coordorigin="11936,5283" coordsize="12,2">
              <v:shape style="position:absolute;left:11936;top:5283;width:12;height:2" coordorigin="11936,5283" coordsize="12,0" path="m11936,5283l11948,5283e" filled="false" stroked="true" strokeweight=".6pt" strokecolor="#000000">
                <v:path arrowok="t"/>
              </v:shape>
            </v:group>
            <v:group style="position:absolute;left:11956;top:5283;width:12;height:2" coordorigin="11956,5283" coordsize="12,2">
              <v:shape style="position:absolute;left:11956;top:5283;width:12;height:2" coordorigin="11956,5283" coordsize="12,0" path="m11956,5283l11968,5283e" filled="false" stroked="true" strokeweight=".6pt" strokecolor="#000000">
                <v:path arrowok="t"/>
              </v:shape>
            </v:group>
            <v:group style="position:absolute;left:11975;top:5283;width:12;height:2" coordorigin="11975,5283" coordsize="12,2">
              <v:shape style="position:absolute;left:11975;top:5283;width:12;height:2" coordorigin="11975,5283" coordsize="12,0" path="m11975,5283l11987,5283e" filled="false" stroked="true" strokeweight=".6pt" strokecolor="#000000">
                <v:path arrowok="t"/>
              </v:shape>
            </v:group>
            <v:group style="position:absolute;left:11994;top:5283;width:12;height:2" coordorigin="11994,5283" coordsize="12,2">
              <v:shape style="position:absolute;left:11994;top:5283;width:12;height:2" coordorigin="11994,5283" coordsize="12,0" path="m11994,5283l12006,5283e" filled="false" stroked="true" strokeweight=".6pt" strokecolor="#000000">
                <v:path arrowok="t"/>
              </v:shape>
            </v:group>
            <v:group style="position:absolute;left:12013;top:5283;width:12;height:2" coordorigin="12013,5283" coordsize="12,2">
              <v:shape style="position:absolute;left:12013;top:5283;width:12;height:2" coordorigin="12013,5283" coordsize="12,0" path="m12013,5283l12025,5283e" filled="false" stroked="true" strokeweight=".6pt" strokecolor="#000000">
                <v:path arrowok="t"/>
              </v:shape>
            </v:group>
            <v:group style="position:absolute;left:12032;top:5283;width:12;height:2" coordorigin="12032,5283" coordsize="12,2">
              <v:shape style="position:absolute;left:12032;top:5283;width:12;height:2" coordorigin="12032,5283" coordsize="12,0" path="m12032,5283l12044,5283e" filled="false" stroked="true" strokeweight=".6pt" strokecolor="#000000">
                <v:path arrowok="t"/>
              </v:shape>
            </v:group>
            <v:group style="position:absolute;left:12052;top:5283;width:12;height:2" coordorigin="12052,5283" coordsize="12,2">
              <v:shape style="position:absolute;left:12052;top:5283;width:12;height:2" coordorigin="12052,5283" coordsize="12,0" path="m12052,5283l12064,5283e" filled="false" stroked="true" strokeweight=".6pt" strokecolor="#000000">
                <v:path arrowok="t"/>
              </v:shape>
            </v:group>
            <v:group style="position:absolute;left:12071;top:5283;width:12;height:2" coordorigin="12071,5283" coordsize="12,2">
              <v:shape style="position:absolute;left:12071;top:5283;width:12;height:2" coordorigin="12071,5283" coordsize="12,0" path="m12071,5283l12083,5283e" filled="false" stroked="true" strokeweight=".6pt" strokecolor="#000000">
                <v:path arrowok="t"/>
              </v:shape>
            </v:group>
            <v:group style="position:absolute;left:12090;top:5283;width:12;height:2" coordorigin="12090,5283" coordsize="12,2">
              <v:shape style="position:absolute;left:12090;top:5283;width:12;height:2" coordorigin="12090,5283" coordsize="12,0" path="m12090,5283l12102,5283e" filled="false" stroked="true" strokeweight=".6pt" strokecolor="#000000">
                <v:path arrowok="t"/>
              </v:shape>
            </v:group>
            <v:group style="position:absolute;left:12109;top:5283;width:12;height:2" coordorigin="12109,5283" coordsize="12,2">
              <v:shape style="position:absolute;left:12109;top:5283;width:12;height:2" coordorigin="12109,5283" coordsize="12,0" path="m12109,5283l12121,5283e" filled="false" stroked="true" strokeweight=".6pt" strokecolor="#000000">
                <v:path arrowok="t"/>
              </v:shape>
            </v:group>
            <v:group style="position:absolute;left:12128;top:5283;width:12;height:2" coordorigin="12128,5283" coordsize="12,2">
              <v:shape style="position:absolute;left:12128;top:5283;width:12;height:2" coordorigin="12128,5283" coordsize="12,0" path="m12128,5283l12140,5283e" filled="false" stroked="true" strokeweight=".6pt" strokecolor="#000000">
                <v:path arrowok="t"/>
              </v:shape>
            </v:group>
            <v:group style="position:absolute;left:12148;top:5283;width:12;height:2" coordorigin="12148,5283" coordsize="12,2">
              <v:shape style="position:absolute;left:12148;top:5283;width:12;height:2" coordorigin="12148,5283" coordsize="12,0" path="m12148,5283l12160,5283e" filled="false" stroked="true" strokeweight=".6pt" strokecolor="#000000">
                <v:path arrowok="t"/>
              </v:shape>
            </v:group>
            <v:group style="position:absolute;left:12167;top:5283;width:12;height:2" coordorigin="12167,5283" coordsize="12,2">
              <v:shape style="position:absolute;left:12167;top:5283;width:12;height:2" coordorigin="12167,5283" coordsize="12,0" path="m12167,5283l12179,5283e" filled="false" stroked="true" strokeweight=".6pt" strokecolor="#000000">
                <v:path arrowok="t"/>
              </v:shape>
            </v:group>
            <v:group style="position:absolute;left:12186;top:5283;width:12;height:2" coordorigin="12186,5283" coordsize="12,2">
              <v:shape style="position:absolute;left:12186;top:5283;width:12;height:2" coordorigin="12186,5283" coordsize="12,0" path="m12186,5283l12198,5283e" filled="false" stroked="true" strokeweight=".6pt" strokecolor="#000000">
                <v:path arrowok="t"/>
              </v:shape>
            </v:group>
            <v:group style="position:absolute;left:12205;top:5283;width:12;height:2" coordorigin="12205,5283" coordsize="12,2">
              <v:shape style="position:absolute;left:12205;top:5283;width:12;height:2" coordorigin="12205,5283" coordsize="12,0" path="m12205,5283l12217,5283e" filled="false" stroked="true" strokeweight=".6pt" strokecolor="#000000">
                <v:path arrowok="t"/>
              </v:shape>
            </v:group>
            <v:group style="position:absolute;left:12224;top:5283;width:12;height:2" coordorigin="12224,5283" coordsize="12,2">
              <v:shape style="position:absolute;left:12224;top:5283;width:12;height:2" coordorigin="12224,5283" coordsize="12,0" path="m12224,5283l12236,5283e" filled="false" stroked="true" strokeweight=".6pt" strokecolor="#000000">
                <v:path arrowok="t"/>
              </v:shape>
            </v:group>
            <v:group style="position:absolute;left:12244;top:5283;width:12;height:2" coordorigin="12244,5283" coordsize="12,2">
              <v:shape style="position:absolute;left:12244;top:5283;width:12;height:2" coordorigin="12244,5283" coordsize="12,0" path="m12244,5283l12256,5283e" filled="false" stroked="true" strokeweight=".6pt" strokecolor="#000000">
                <v:path arrowok="t"/>
              </v:shape>
            </v:group>
            <v:group style="position:absolute;left:12263;top:5283;width:12;height:2" coordorigin="12263,5283" coordsize="12,2">
              <v:shape style="position:absolute;left:12263;top:5283;width:12;height:2" coordorigin="12263,5283" coordsize="12,0" path="m12263,5283l12275,5283e" filled="false" stroked="true" strokeweight=".6pt" strokecolor="#000000">
                <v:path arrowok="t"/>
              </v:shape>
            </v:group>
            <v:group style="position:absolute;left:12282;top:5283;width:12;height:2" coordorigin="12282,5283" coordsize="12,2">
              <v:shape style="position:absolute;left:12282;top:5283;width:12;height:2" coordorigin="12282,5283" coordsize="12,0" path="m12282,5283l12294,5283e" filled="false" stroked="true" strokeweight=".6pt" strokecolor="#000000">
                <v:path arrowok="t"/>
              </v:shape>
            </v:group>
            <v:group style="position:absolute;left:12301;top:5283;width:12;height:2" coordorigin="12301,5283" coordsize="12,2">
              <v:shape style="position:absolute;left:12301;top:5283;width:12;height:2" coordorigin="12301,5283" coordsize="12,0" path="m12301,5283l12313,5283e" filled="false" stroked="true" strokeweight=".6pt" strokecolor="#000000">
                <v:path arrowok="t"/>
              </v:shape>
            </v:group>
            <v:group style="position:absolute;left:12320;top:5283;width:12;height:2" coordorigin="12320,5283" coordsize="12,2">
              <v:shape style="position:absolute;left:12320;top:5283;width:12;height:2" coordorigin="12320,5283" coordsize="12,0" path="m12320,5283l12332,5283e" filled="false" stroked="true" strokeweight=".6pt" strokecolor="#000000">
                <v:path arrowok="t"/>
              </v:shape>
            </v:group>
            <v:group style="position:absolute;left:12340;top:5283;width:12;height:2" coordorigin="12340,5283" coordsize="12,2">
              <v:shape style="position:absolute;left:12340;top:5283;width:12;height:2" coordorigin="12340,5283" coordsize="12,0" path="m12340,5283l12352,5283e" filled="false" stroked="true" strokeweight=".6pt" strokecolor="#000000">
                <v:path arrowok="t"/>
              </v:shape>
            </v:group>
            <v:group style="position:absolute;left:12359;top:5283;width:12;height:2" coordorigin="12359,5283" coordsize="12,2">
              <v:shape style="position:absolute;left:12359;top:5283;width:12;height:2" coordorigin="12359,5283" coordsize="12,0" path="m12359,5283l12371,5283e" filled="false" stroked="true" strokeweight=".6pt" strokecolor="#000000">
                <v:path arrowok="t"/>
              </v:shape>
            </v:group>
            <v:group style="position:absolute;left:12378;top:5283;width:12;height:2" coordorigin="12378,5283" coordsize="12,2">
              <v:shape style="position:absolute;left:12378;top:5283;width:12;height:2" coordorigin="12378,5283" coordsize="12,0" path="m12378,5283l12390,5283e" filled="false" stroked="true" strokeweight=".6pt" strokecolor="#000000">
                <v:path arrowok="t"/>
              </v:shape>
            </v:group>
            <v:group style="position:absolute;left:12397;top:5283;width:12;height:2" coordorigin="12397,5283" coordsize="12,2">
              <v:shape style="position:absolute;left:12397;top:5283;width:12;height:2" coordorigin="12397,5283" coordsize="12,0" path="m12397,5283l12409,5283e" filled="false" stroked="true" strokeweight=".6pt" strokecolor="#000000">
                <v:path arrowok="t"/>
              </v:shape>
            </v:group>
            <v:group style="position:absolute;left:12416;top:5283;width:12;height:2" coordorigin="12416,5283" coordsize="12,2">
              <v:shape style="position:absolute;left:12416;top:5283;width:12;height:2" coordorigin="12416,5283" coordsize="12,0" path="m12416,5283l12428,5283e" filled="false" stroked="true" strokeweight=".6pt" strokecolor="#000000">
                <v:path arrowok="t"/>
              </v:shape>
            </v:group>
            <v:group style="position:absolute;left:12436;top:5283;width:12;height:2" coordorigin="12436,5283" coordsize="12,2">
              <v:shape style="position:absolute;left:12436;top:5283;width:12;height:2" coordorigin="12436,5283" coordsize="12,0" path="m12436,5283l12448,5283e" filled="false" stroked="true" strokeweight=".6pt" strokecolor="#000000">
                <v:path arrowok="t"/>
              </v:shape>
            </v:group>
            <v:group style="position:absolute;left:12455;top:5283;width:12;height:2" coordorigin="12455,5283" coordsize="12,2">
              <v:shape style="position:absolute;left:12455;top:5283;width:12;height:2" coordorigin="12455,5283" coordsize="12,0" path="m12455,5283l12467,5283e" filled="false" stroked="true" strokeweight=".6pt" strokecolor="#000000">
                <v:path arrowok="t"/>
              </v:shape>
            </v:group>
            <v:group style="position:absolute;left:12474;top:5283;width:12;height:2" coordorigin="12474,5283" coordsize="12,2">
              <v:shape style="position:absolute;left:12474;top:5283;width:12;height:2" coordorigin="12474,5283" coordsize="12,0" path="m12474,5283l12486,5283e" filled="false" stroked="true" strokeweight=".6pt" strokecolor="#000000">
                <v:path arrowok="t"/>
              </v:shape>
            </v:group>
            <v:group style="position:absolute;left:12493;top:5283;width:12;height:2" coordorigin="12493,5283" coordsize="12,2">
              <v:shape style="position:absolute;left:12493;top:5283;width:12;height:2" coordorigin="12493,5283" coordsize="12,0" path="m12493,5283l12505,5283e" filled="false" stroked="true" strokeweight=".6pt" strokecolor="#000000">
                <v:path arrowok="t"/>
              </v:shape>
            </v:group>
            <v:group style="position:absolute;left:12512;top:5283;width:12;height:2" coordorigin="12512,5283" coordsize="12,2">
              <v:shape style="position:absolute;left:12512;top:5283;width:12;height:2" coordorigin="12512,5283" coordsize="12,0" path="m12512,5283l12524,5283e" filled="false" stroked="true" strokeweight=".6pt" strokecolor="#000000">
                <v:path arrowok="t"/>
              </v:shape>
            </v:group>
            <v:group style="position:absolute;left:12532;top:5283;width:12;height:2" coordorigin="12532,5283" coordsize="12,2">
              <v:shape style="position:absolute;left:12532;top:5283;width:12;height:2" coordorigin="12532,5283" coordsize="12,0" path="m12532,5283l12544,5283e" filled="false" stroked="true" strokeweight=".6pt" strokecolor="#000000">
                <v:path arrowok="t"/>
              </v:shape>
            </v:group>
            <v:group style="position:absolute;left:12551;top:5283;width:12;height:2" coordorigin="12551,5283" coordsize="12,2">
              <v:shape style="position:absolute;left:12551;top:5283;width:12;height:2" coordorigin="12551,5283" coordsize="12,0" path="m12551,5283l12563,5283e" filled="false" stroked="true" strokeweight=".6pt" strokecolor="#000000">
                <v:path arrowok="t"/>
              </v:shape>
            </v:group>
            <v:group style="position:absolute;left:12570;top:5283;width:12;height:2" coordorigin="12570,5283" coordsize="12,2">
              <v:shape style="position:absolute;left:12570;top:5283;width:12;height:2" coordorigin="12570,5283" coordsize="12,0" path="m12570,5283l12582,5283e" filled="false" stroked="true" strokeweight=".6pt" strokecolor="#000000">
                <v:path arrowok="t"/>
              </v:shape>
            </v:group>
            <v:group style="position:absolute;left:12589;top:5283;width:12;height:2" coordorigin="12589,5283" coordsize="12,2">
              <v:shape style="position:absolute;left:12589;top:5283;width:12;height:2" coordorigin="12589,5283" coordsize="12,0" path="m12589,5283l12601,5283e" filled="false" stroked="true" strokeweight=".6pt" strokecolor="#000000">
                <v:path arrowok="t"/>
              </v:shape>
            </v:group>
            <v:group style="position:absolute;left:12608;top:5283;width:12;height:2" coordorigin="12608,5283" coordsize="12,2">
              <v:shape style="position:absolute;left:12608;top:5283;width:12;height:2" coordorigin="12608,5283" coordsize="12,0" path="m12608,5283l12620,5283e" filled="false" stroked="true" strokeweight=".6pt" strokecolor="#000000">
                <v:path arrowok="t"/>
              </v:shape>
            </v:group>
            <v:group style="position:absolute;left:12628;top:5283;width:12;height:2" coordorigin="12628,5283" coordsize="12,2">
              <v:shape style="position:absolute;left:12628;top:5283;width:12;height:2" coordorigin="12628,5283" coordsize="12,0" path="m12628,5283l12640,5283e" filled="false" stroked="true" strokeweight=".6pt" strokecolor="#000000">
                <v:path arrowok="t"/>
              </v:shape>
            </v:group>
            <v:group style="position:absolute;left:12647;top:5283;width:12;height:2" coordorigin="12647,5283" coordsize="12,2">
              <v:shape style="position:absolute;left:12647;top:5283;width:12;height:2" coordorigin="12647,5283" coordsize="12,0" path="m12647,5283l12659,5283e" filled="false" stroked="true" strokeweight=".6pt" strokecolor="#000000">
                <v:path arrowok="t"/>
              </v:shape>
            </v:group>
            <v:group style="position:absolute;left:12666;top:5283;width:12;height:2" coordorigin="12666,5283" coordsize="12,2">
              <v:shape style="position:absolute;left:12666;top:5283;width:12;height:2" coordorigin="12666,5283" coordsize="12,0" path="m12666,5283l12678,5283e" filled="false" stroked="true" strokeweight=".6pt" strokecolor="#000000">
                <v:path arrowok="t"/>
              </v:shape>
            </v:group>
            <v:group style="position:absolute;left:12685;top:5283;width:12;height:2" coordorigin="12685,5283" coordsize="12,2">
              <v:shape style="position:absolute;left:12685;top:5283;width:12;height:2" coordorigin="12685,5283" coordsize="12,0" path="m12685,5283l12697,5283e" filled="false" stroked="true" strokeweight=".6pt" strokecolor="#000000">
                <v:path arrowok="t"/>
              </v:shape>
            </v:group>
            <v:group style="position:absolute;left:12704;top:5283;width:12;height:2" coordorigin="12704,5283" coordsize="12,2">
              <v:shape style="position:absolute;left:12704;top:5283;width:12;height:2" coordorigin="12704,5283" coordsize="12,0" path="m12704,5283l12716,5283e" filled="false" stroked="true" strokeweight=".6pt" strokecolor="#000000">
                <v:path arrowok="t"/>
              </v:shape>
            </v:group>
            <v:group style="position:absolute;left:12724;top:5283;width:12;height:2" coordorigin="12724,5283" coordsize="12,2">
              <v:shape style="position:absolute;left:12724;top:5283;width:12;height:2" coordorigin="12724,5283" coordsize="12,0" path="m12724,5283l12736,5283e" filled="false" stroked="true" strokeweight=".6pt" strokecolor="#000000">
                <v:path arrowok="t"/>
              </v:shape>
            </v:group>
            <v:group style="position:absolute;left:12743;top:5283;width:12;height:2" coordorigin="12743,5283" coordsize="12,2">
              <v:shape style="position:absolute;left:12743;top:5283;width:12;height:2" coordorigin="12743,5283" coordsize="12,0" path="m12743,5283l12755,5283e" filled="false" stroked="true" strokeweight=".6pt" strokecolor="#000000">
                <v:path arrowok="t"/>
              </v:shape>
            </v:group>
            <v:group style="position:absolute;left:12762;top:5283;width:12;height:2" coordorigin="12762,5283" coordsize="12,2">
              <v:shape style="position:absolute;left:12762;top:5283;width:12;height:2" coordorigin="12762,5283" coordsize="12,0" path="m12762,5283l12774,5283e" filled="false" stroked="true" strokeweight=".6pt" strokecolor="#000000">
                <v:path arrowok="t"/>
              </v:shape>
            </v:group>
            <v:group style="position:absolute;left:12781;top:5283;width:12;height:2" coordorigin="12781,5283" coordsize="12,2">
              <v:shape style="position:absolute;left:12781;top:5283;width:12;height:2" coordorigin="12781,5283" coordsize="12,0" path="m12781,5283l12793,5283e" filled="false" stroked="true" strokeweight=".6pt" strokecolor="#000000">
                <v:path arrowok="t"/>
              </v:shape>
            </v:group>
            <v:group style="position:absolute;left:12800;top:5283;width:12;height:2" coordorigin="12800,5283" coordsize="12,2">
              <v:shape style="position:absolute;left:12800;top:5283;width:12;height:2" coordorigin="12800,5283" coordsize="12,0" path="m12800,5283l12812,5283e" filled="false" stroked="true" strokeweight=".6pt" strokecolor="#000000">
                <v:path arrowok="t"/>
              </v:shape>
            </v:group>
            <v:group style="position:absolute;left:12820;top:5283;width:12;height:2" coordorigin="12820,5283" coordsize="12,2">
              <v:shape style="position:absolute;left:12820;top:5283;width:12;height:2" coordorigin="12820,5283" coordsize="12,0" path="m12820,5283l12832,5283e" filled="false" stroked="true" strokeweight=".6pt" strokecolor="#000000">
                <v:path arrowok="t"/>
              </v:shape>
            </v:group>
            <v:group style="position:absolute;left:12839;top:5283;width:12;height:2" coordorigin="12839,5283" coordsize="12,2">
              <v:shape style="position:absolute;left:12839;top:5283;width:12;height:2" coordorigin="12839,5283" coordsize="12,0" path="m12839,5283l12851,5283e" filled="false" stroked="true" strokeweight=".6pt" strokecolor="#000000">
                <v:path arrowok="t"/>
              </v:shape>
            </v:group>
            <v:group style="position:absolute;left:12858;top:5283;width:12;height:2" coordorigin="12858,5283" coordsize="12,2">
              <v:shape style="position:absolute;left:12858;top:5283;width:12;height:2" coordorigin="12858,5283" coordsize="12,0" path="m12858,5283l12870,5283e" filled="false" stroked="true" strokeweight=".6pt" strokecolor="#000000">
                <v:path arrowok="t"/>
              </v:shape>
            </v:group>
            <v:group style="position:absolute;left:12877;top:5283;width:12;height:2" coordorigin="12877,5283" coordsize="12,2">
              <v:shape style="position:absolute;left:12877;top:5283;width:12;height:2" coordorigin="12877,5283" coordsize="12,0" path="m12877,5283l12889,5283e" filled="false" stroked="true" strokeweight=".6pt" strokecolor="#000000">
                <v:path arrowok="t"/>
              </v:shape>
            </v:group>
            <v:group style="position:absolute;left:12896;top:5283;width:12;height:2" coordorigin="12896,5283" coordsize="12,2">
              <v:shape style="position:absolute;left:12896;top:5283;width:12;height:2" coordorigin="12896,5283" coordsize="12,0" path="m12896,5283l12908,5283e" filled="false" stroked="true" strokeweight=".6pt" strokecolor="#000000">
                <v:path arrowok="t"/>
              </v:shape>
            </v:group>
            <v:group style="position:absolute;left:12916;top:5283;width:12;height:2" coordorigin="12916,5283" coordsize="12,2">
              <v:shape style="position:absolute;left:12916;top:5283;width:12;height:2" coordorigin="12916,5283" coordsize="12,0" path="m12916,5283l12928,5283e" filled="false" stroked="true" strokeweight=".6pt" strokecolor="#000000">
                <v:path arrowok="t"/>
              </v:shape>
            </v:group>
            <v:group style="position:absolute;left:12935;top:5283;width:12;height:2" coordorigin="12935,5283" coordsize="12,2">
              <v:shape style="position:absolute;left:12935;top:5283;width:12;height:2" coordorigin="12935,5283" coordsize="12,0" path="m12935,5283l12947,5283e" filled="false" stroked="true" strokeweight=".6pt" strokecolor="#000000">
                <v:path arrowok="t"/>
              </v:shape>
            </v:group>
            <v:group style="position:absolute;left:12954;top:5283;width:12;height:2" coordorigin="12954,5283" coordsize="12,2">
              <v:shape style="position:absolute;left:12954;top:5283;width:12;height:2" coordorigin="12954,5283" coordsize="12,0" path="m12954,5283l12966,5283e" filled="false" stroked="true" strokeweight=".6pt" strokecolor="#000000">
                <v:path arrowok="t"/>
              </v:shape>
            </v:group>
            <v:group style="position:absolute;left:12973;top:5283;width:12;height:2" coordorigin="12973,5283" coordsize="12,2">
              <v:shape style="position:absolute;left:12973;top:5283;width:12;height:2" coordorigin="12973,5283" coordsize="12,0" path="m12973,5283l12985,5283e" filled="false" stroked="true" strokeweight=".6pt" strokecolor="#000000">
                <v:path arrowok="t"/>
              </v:shape>
            </v:group>
            <v:group style="position:absolute;left:12992;top:5283;width:12;height:2" coordorigin="12992,5283" coordsize="12,2">
              <v:shape style="position:absolute;left:12992;top:5283;width:12;height:2" coordorigin="12992,5283" coordsize="12,0" path="m12992,5283l13004,5283e" filled="false" stroked="true" strokeweight=".6pt" strokecolor="#000000">
                <v:path arrowok="t"/>
              </v:shape>
            </v:group>
            <v:group style="position:absolute;left:13012;top:5283;width:12;height:2" coordorigin="13012,5283" coordsize="12,2">
              <v:shape style="position:absolute;left:13012;top:5283;width:12;height:2" coordorigin="13012,5283" coordsize="12,0" path="m13012,5283l13024,5283e" filled="false" stroked="true" strokeweight=".6pt" strokecolor="#000000">
                <v:path arrowok="t"/>
              </v:shape>
            </v:group>
            <v:group style="position:absolute;left:13031;top:5283;width:12;height:2" coordorigin="13031,5283" coordsize="12,2">
              <v:shape style="position:absolute;left:13031;top:5283;width:12;height:2" coordorigin="13031,5283" coordsize="12,0" path="m13031,5283l13043,5283e" filled="false" stroked="true" strokeweight=".6pt" strokecolor="#000000">
                <v:path arrowok="t"/>
              </v:shape>
            </v:group>
            <v:group style="position:absolute;left:13050;top:5283;width:12;height:2" coordorigin="13050,5283" coordsize="12,2">
              <v:shape style="position:absolute;left:13050;top:5283;width:12;height:2" coordorigin="13050,5283" coordsize="12,0" path="m13050,5283l13062,5283e" filled="false" stroked="true" strokeweight=".6pt" strokecolor="#000000">
                <v:path arrowok="t"/>
              </v:shape>
            </v:group>
            <v:group style="position:absolute;left:13069;top:5283;width:12;height:2" coordorigin="13069,5283" coordsize="12,2">
              <v:shape style="position:absolute;left:13069;top:5283;width:12;height:2" coordorigin="13069,5283" coordsize="12,0" path="m13069,5283l13081,5283e" filled="false" stroked="true" strokeweight=".6pt" strokecolor="#000000">
                <v:path arrowok="t"/>
              </v:shape>
            </v:group>
            <v:group style="position:absolute;left:13088;top:5283;width:12;height:2" coordorigin="13088,5283" coordsize="12,2">
              <v:shape style="position:absolute;left:13088;top:5283;width:12;height:2" coordorigin="13088,5283" coordsize="12,0" path="m13088,5283l13100,5283e" filled="false" stroked="true" strokeweight=".6pt" strokecolor="#000000">
                <v:path arrowok="t"/>
              </v:shape>
            </v:group>
            <v:group style="position:absolute;left:13108;top:5283;width:12;height:2" coordorigin="13108,5283" coordsize="12,2">
              <v:shape style="position:absolute;left:13108;top:5283;width:12;height:2" coordorigin="13108,5283" coordsize="12,0" path="m13108,5283l13120,5283e" filled="false" stroked="true" strokeweight=".6pt" strokecolor="#000000">
                <v:path arrowok="t"/>
              </v:shape>
            </v:group>
            <v:group style="position:absolute;left:13127;top:5283;width:12;height:2" coordorigin="13127,5283" coordsize="12,2">
              <v:shape style="position:absolute;left:13127;top:5283;width:12;height:2" coordorigin="13127,5283" coordsize="12,0" path="m13127,5283l13139,5283e" filled="false" stroked="true" strokeweight=".6pt" strokecolor="#000000">
                <v:path arrowok="t"/>
              </v:shape>
            </v:group>
            <v:group style="position:absolute;left:13146;top:5283;width:12;height:2" coordorigin="13146,5283" coordsize="12,2">
              <v:shape style="position:absolute;left:13146;top:5283;width:12;height:2" coordorigin="13146,5283" coordsize="12,0" path="m13146,5283l13158,5283e" filled="false" stroked="true" strokeweight=".6pt" strokecolor="#000000">
                <v:path arrowok="t"/>
              </v:shape>
            </v:group>
            <v:group style="position:absolute;left:13165;top:5283;width:12;height:2" coordorigin="13165,5283" coordsize="12,2">
              <v:shape style="position:absolute;left:13165;top:5283;width:12;height:2" coordorigin="13165,5283" coordsize="12,0" path="m13165,5283l13177,5283e" filled="false" stroked="true" strokeweight=".6pt" strokecolor="#000000">
                <v:path arrowok="t"/>
              </v:shape>
            </v:group>
            <v:group style="position:absolute;left:13184;top:5283;width:12;height:2" coordorigin="13184,5283" coordsize="12,2">
              <v:shape style="position:absolute;left:13184;top:5283;width:12;height:2" coordorigin="13184,5283" coordsize="12,0" path="m13184,5283l13196,5283e" filled="false" stroked="true" strokeweight=".6pt" strokecolor="#000000">
                <v:path arrowok="t"/>
              </v:shape>
            </v:group>
            <v:group style="position:absolute;left:13204;top:5283;width:12;height:2" coordorigin="13204,5283" coordsize="12,2">
              <v:shape style="position:absolute;left:13204;top:5283;width:12;height:2" coordorigin="13204,5283" coordsize="12,0" path="m13204,5283l13216,5283e" filled="false" stroked="true" strokeweight=".6pt" strokecolor="#000000">
                <v:path arrowok="t"/>
              </v:shape>
            </v:group>
            <v:group style="position:absolute;left:13223;top:5283;width:12;height:2" coordorigin="13223,5283" coordsize="12,2">
              <v:shape style="position:absolute;left:13223;top:5283;width:12;height:2" coordorigin="13223,5283" coordsize="12,0" path="m13223,5283l13235,5283e" filled="false" stroked="true" strokeweight=".6pt" strokecolor="#000000">
                <v:path arrowok="t"/>
              </v:shape>
            </v:group>
            <v:group style="position:absolute;left:13242;top:5283;width:12;height:2" coordorigin="13242,5283" coordsize="12,2">
              <v:shape style="position:absolute;left:13242;top:5283;width:12;height:2" coordorigin="13242,5283" coordsize="12,0" path="m13242,5283l13254,5283e" filled="false" stroked="true" strokeweight=".6pt" strokecolor="#000000">
                <v:path arrowok="t"/>
              </v:shape>
            </v:group>
            <v:group style="position:absolute;left:13261;top:5283;width:12;height:2" coordorigin="13261,5283" coordsize="12,2">
              <v:shape style="position:absolute;left:13261;top:5283;width:12;height:2" coordorigin="13261,5283" coordsize="12,0" path="m13261,5283l13273,5283e" filled="false" stroked="true" strokeweight=".6pt" strokecolor="#000000">
                <v:path arrowok="t"/>
              </v:shape>
            </v:group>
            <v:group style="position:absolute;left:13280;top:5283;width:12;height:2" coordorigin="13280,5283" coordsize="12,2">
              <v:shape style="position:absolute;left:13280;top:5283;width:12;height:2" coordorigin="13280,5283" coordsize="12,0" path="m13280,5283l13292,5283e" filled="false" stroked="true" strokeweight=".6pt" strokecolor="#000000">
                <v:path arrowok="t"/>
              </v:shape>
            </v:group>
            <v:group style="position:absolute;left:13300;top:5283;width:12;height:2" coordorigin="13300,5283" coordsize="12,2">
              <v:shape style="position:absolute;left:13300;top:5283;width:12;height:2" coordorigin="13300,5283" coordsize="12,0" path="m13300,5283l13312,5283e" filled="false" stroked="true" strokeweight=".6pt" strokecolor="#000000">
                <v:path arrowok="t"/>
              </v:shape>
            </v:group>
            <v:group style="position:absolute;left:13319;top:5283;width:12;height:2" coordorigin="13319,5283" coordsize="12,2">
              <v:shape style="position:absolute;left:13319;top:5283;width:12;height:2" coordorigin="13319,5283" coordsize="12,0" path="m13319,5283l13331,5283e" filled="false" stroked="true" strokeweight=".6pt" strokecolor="#000000">
                <v:path arrowok="t"/>
              </v:shape>
            </v:group>
            <v:group style="position:absolute;left:13338;top:5283;width:12;height:2" coordorigin="13338,5283" coordsize="12,2">
              <v:shape style="position:absolute;left:13338;top:5283;width:12;height:2" coordorigin="13338,5283" coordsize="12,0" path="m13338,5283l13350,5283e" filled="false" stroked="true" strokeweight=".6pt" strokecolor="#000000">
                <v:path arrowok="t"/>
              </v:shape>
            </v:group>
            <v:group style="position:absolute;left:13357;top:5283;width:12;height:2" coordorigin="13357,5283" coordsize="12,2">
              <v:shape style="position:absolute;left:13357;top:5283;width:12;height:2" coordorigin="13357,5283" coordsize="12,0" path="m13357,5283l13369,5283e" filled="false" stroked="true" strokeweight=".6pt" strokecolor="#000000">
                <v:path arrowok="t"/>
              </v:shape>
            </v:group>
            <v:group style="position:absolute;left:13376;top:5283;width:12;height:2" coordorigin="13376,5283" coordsize="12,2">
              <v:shape style="position:absolute;left:13376;top:5283;width:12;height:2" coordorigin="13376,5283" coordsize="12,0" path="m13376,5283l13388,5283e" filled="false" stroked="true" strokeweight=".6pt" strokecolor="#000000">
                <v:path arrowok="t"/>
              </v:shape>
            </v:group>
            <v:group style="position:absolute;left:13396;top:5283;width:12;height:2" coordorigin="13396,5283" coordsize="12,2">
              <v:shape style="position:absolute;left:13396;top:5283;width:12;height:2" coordorigin="13396,5283" coordsize="12,0" path="m13396,5283l13408,5283e" filled="false" stroked="true" strokeweight=".6pt" strokecolor="#000000">
                <v:path arrowok="t"/>
              </v:shape>
            </v:group>
            <v:group style="position:absolute;left:13415;top:5283;width:12;height:2" coordorigin="13415,5283" coordsize="12,2">
              <v:shape style="position:absolute;left:13415;top:5283;width:12;height:2" coordorigin="13415,5283" coordsize="12,0" path="m13415,5283l13427,5283e" filled="false" stroked="true" strokeweight=".6pt" strokecolor="#000000">
                <v:path arrowok="t"/>
              </v:shape>
            </v:group>
            <v:group style="position:absolute;left:13434;top:5283;width:12;height:2" coordorigin="13434,5283" coordsize="12,2">
              <v:shape style="position:absolute;left:13434;top:5283;width:12;height:2" coordorigin="13434,5283" coordsize="12,0" path="m13434,5283l13446,5283e" filled="false" stroked="true" strokeweight=".6pt" strokecolor="#000000">
                <v:path arrowok="t"/>
              </v:shape>
            </v:group>
            <v:group style="position:absolute;left:13453;top:5283;width:12;height:2" coordorigin="13453,5283" coordsize="12,2">
              <v:shape style="position:absolute;left:13453;top:5283;width:12;height:2" coordorigin="13453,5283" coordsize="12,0" path="m13453,5283l13465,5283e" filled="false" stroked="true" strokeweight=".6pt" strokecolor="#000000">
                <v:path arrowok="t"/>
              </v:shape>
            </v:group>
            <v:group style="position:absolute;left:13472;top:5283;width:12;height:2" coordorigin="13472,5283" coordsize="12,2">
              <v:shape style="position:absolute;left:13472;top:5283;width:12;height:2" coordorigin="13472,5283" coordsize="12,0" path="m13472,5283l13484,5283e" filled="false" stroked="true" strokeweight=".6pt" strokecolor="#000000">
                <v:path arrowok="t"/>
              </v:shape>
            </v:group>
            <v:group style="position:absolute;left:13492;top:5283;width:12;height:2" coordorigin="13492,5283" coordsize="12,2">
              <v:shape style="position:absolute;left:13492;top:5283;width:12;height:2" coordorigin="13492,5283" coordsize="12,0" path="m13492,5283l13504,5283e" filled="false" stroked="true" strokeweight=".6pt" strokecolor="#000000">
                <v:path arrowok="t"/>
              </v:shape>
            </v:group>
            <v:group style="position:absolute;left:13511;top:5283;width:12;height:2" coordorigin="13511,5283" coordsize="12,2">
              <v:shape style="position:absolute;left:13511;top:5283;width:12;height:2" coordorigin="13511,5283" coordsize="12,0" path="m13511,5283l13523,5283e" filled="false" stroked="true" strokeweight=".6pt" strokecolor="#000000">
                <v:path arrowok="t"/>
              </v:shape>
            </v:group>
            <v:group style="position:absolute;left:13530;top:5283;width:12;height:2" coordorigin="13530,5283" coordsize="12,2">
              <v:shape style="position:absolute;left:13530;top:5283;width:12;height:2" coordorigin="13530,5283" coordsize="12,0" path="m13530,5283l13542,5283e" filled="false" stroked="true" strokeweight=".6pt" strokecolor="#000000">
                <v:path arrowok="t"/>
              </v:shape>
            </v:group>
            <v:group style="position:absolute;left:13549;top:5283;width:12;height:2" coordorigin="13549,5283" coordsize="12,2">
              <v:shape style="position:absolute;left:13549;top:5283;width:12;height:2" coordorigin="13549,5283" coordsize="12,0" path="m13549,5283l13561,5283e" filled="false" stroked="true" strokeweight=".6pt" strokecolor="#000000">
                <v:path arrowok="t"/>
              </v:shape>
            </v:group>
            <v:group style="position:absolute;left:13568;top:5283;width:12;height:2" coordorigin="13568,5283" coordsize="12,2">
              <v:shape style="position:absolute;left:13568;top:5283;width:12;height:2" coordorigin="13568,5283" coordsize="12,0" path="m13568,5283l13580,5283e" filled="false" stroked="true" strokeweight=".6pt" strokecolor="#000000">
                <v:path arrowok="t"/>
              </v:shape>
            </v:group>
            <v:group style="position:absolute;left:13588;top:5283;width:12;height:2" coordorigin="13588,5283" coordsize="12,2">
              <v:shape style="position:absolute;left:13588;top:5283;width:12;height:2" coordorigin="13588,5283" coordsize="12,0" path="m13588,5283l13600,5283e" filled="false" stroked="true" strokeweight=".6pt" strokecolor="#000000">
                <v:path arrowok="t"/>
              </v:shape>
            </v:group>
            <v:group style="position:absolute;left:13607;top:5283;width:12;height:2" coordorigin="13607,5283" coordsize="12,2">
              <v:shape style="position:absolute;left:13607;top:5283;width:12;height:2" coordorigin="13607,5283" coordsize="12,0" path="m13607,5283l13619,5283e" filled="false" stroked="true" strokeweight=".6pt" strokecolor="#000000">
                <v:path arrowok="t"/>
              </v:shape>
            </v:group>
            <v:group style="position:absolute;left:13626;top:5283;width:12;height:2" coordorigin="13626,5283" coordsize="12,2">
              <v:shape style="position:absolute;left:13626;top:5283;width:12;height:2" coordorigin="13626,5283" coordsize="12,0" path="m13626,5283l13638,5283e" filled="false" stroked="true" strokeweight=".6pt" strokecolor="#000000">
                <v:path arrowok="t"/>
              </v:shape>
            </v:group>
            <v:group style="position:absolute;left:13645;top:5283;width:12;height:2" coordorigin="13645,5283" coordsize="12,2">
              <v:shape style="position:absolute;left:13645;top:5283;width:12;height:2" coordorigin="13645,5283" coordsize="12,0" path="m13645,5283l13657,5283e" filled="false" stroked="true" strokeweight=".6pt" strokecolor="#000000">
                <v:path arrowok="t"/>
              </v:shape>
            </v:group>
            <v:group style="position:absolute;left:13664;top:5283;width:12;height:2" coordorigin="13664,5283" coordsize="12,2">
              <v:shape style="position:absolute;left:13664;top:5283;width:12;height:2" coordorigin="13664,5283" coordsize="12,0" path="m13664,5283l13676,5283e" filled="false" stroked="true" strokeweight=".6pt" strokecolor="#000000">
                <v:path arrowok="t"/>
              </v:shape>
            </v:group>
            <v:group style="position:absolute;left:13684;top:5283;width:12;height:2" coordorigin="13684,5283" coordsize="12,2">
              <v:shape style="position:absolute;left:13684;top:5283;width:12;height:2" coordorigin="13684,5283" coordsize="12,0" path="m13684,5283l13696,5283e" filled="false" stroked="true" strokeweight=".6pt" strokecolor="#000000">
                <v:path arrowok="t"/>
              </v:shape>
            </v:group>
            <v:group style="position:absolute;left:13703;top:5283;width:12;height:2" coordorigin="13703,5283" coordsize="12,2">
              <v:shape style="position:absolute;left:13703;top:5283;width:12;height:2" coordorigin="13703,5283" coordsize="12,0" path="m13703,5283l13715,5283e" filled="false" stroked="true" strokeweight=".6pt" strokecolor="#000000">
                <v:path arrowok="t"/>
              </v:shape>
            </v:group>
            <v:group style="position:absolute;left:13722;top:5283;width:12;height:2" coordorigin="13722,5283" coordsize="12,2">
              <v:shape style="position:absolute;left:13722;top:5283;width:12;height:2" coordorigin="13722,5283" coordsize="12,0" path="m13722,5283l13734,5283e" filled="false" stroked="true" strokeweight=".6pt" strokecolor="#000000">
                <v:path arrowok="t"/>
              </v:shape>
            </v:group>
            <v:group style="position:absolute;left:13741;top:5283;width:12;height:2" coordorigin="13741,5283" coordsize="12,2">
              <v:shape style="position:absolute;left:13741;top:5283;width:12;height:2" coordorigin="13741,5283" coordsize="12,0" path="m13741,5283l13753,5283e" filled="false" stroked="true" strokeweight=".6pt" strokecolor="#000000">
                <v:path arrowok="t"/>
              </v:shape>
            </v:group>
            <v:group style="position:absolute;left:13760;top:5283;width:12;height:2" coordorigin="13760,5283" coordsize="12,2">
              <v:shape style="position:absolute;left:13760;top:5283;width:12;height:2" coordorigin="13760,5283" coordsize="12,0" path="m13760,5283l13772,5283e" filled="false" stroked="true" strokeweight=".6pt" strokecolor="#000000">
                <v:path arrowok="t"/>
              </v:shape>
            </v:group>
            <v:group style="position:absolute;left:13780;top:5283;width:12;height:2" coordorigin="13780,5283" coordsize="12,2">
              <v:shape style="position:absolute;left:13780;top:5283;width:12;height:2" coordorigin="13780,5283" coordsize="12,0" path="m13780,5283l13792,5283e" filled="false" stroked="true" strokeweight=".6pt" strokecolor="#000000">
                <v:path arrowok="t"/>
              </v:shape>
            </v:group>
            <v:group style="position:absolute;left:13799;top:5283;width:12;height:2" coordorigin="13799,5283" coordsize="12,2">
              <v:shape style="position:absolute;left:13799;top:5283;width:12;height:2" coordorigin="13799,5283" coordsize="12,0" path="m13799,5283l13811,5283e" filled="false" stroked="true" strokeweight=".6pt" strokecolor="#000000">
                <v:path arrowok="t"/>
              </v:shape>
            </v:group>
            <v:group style="position:absolute;left:13818;top:5283;width:12;height:2" coordorigin="13818,5283" coordsize="12,2">
              <v:shape style="position:absolute;left:13818;top:5283;width:12;height:2" coordorigin="13818,5283" coordsize="12,0" path="m13818,5283l13830,5283e" filled="false" stroked="true" strokeweight=".6pt" strokecolor="#000000">
                <v:path arrowok="t"/>
              </v:shape>
            </v:group>
            <v:group style="position:absolute;left:13837;top:5283;width:12;height:2" coordorigin="13837,5283" coordsize="12,2">
              <v:shape style="position:absolute;left:13837;top:5283;width:12;height:2" coordorigin="13837,5283" coordsize="12,0" path="m13837,5283l13849,5283e" filled="false" stroked="true" strokeweight=".6pt" strokecolor="#000000">
                <v:path arrowok="t"/>
              </v:shape>
            </v:group>
            <v:group style="position:absolute;left:13856;top:5283;width:12;height:2" coordorigin="13856,5283" coordsize="12,2">
              <v:shape style="position:absolute;left:13856;top:5283;width:12;height:2" coordorigin="13856,5283" coordsize="12,0" path="m13856,5283l13868,5283e" filled="false" stroked="true" strokeweight=".6pt" strokecolor="#000000">
                <v:path arrowok="t"/>
              </v:shape>
            </v:group>
            <v:group style="position:absolute;left:13876;top:5283;width:12;height:2" coordorigin="13876,5283" coordsize="12,2">
              <v:shape style="position:absolute;left:13876;top:5283;width:12;height:2" coordorigin="13876,5283" coordsize="12,0" path="m13876,5283l13888,5283e" filled="false" stroked="true" strokeweight=".6pt" strokecolor="#000000">
                <v:path arrowok="t"/>
              </v:shape>
            </v:group>
            <v:group style="position:absolute;left:13895;top:5283;width:12;height:2" coordorigin="13895,5283" coordsize="12,2">
              <v:shape style="position:absolute;left:13895;top:5283;width:12;height:2" coordorigin="13895,5283" coordsize="12,0" path="m13895,5283l13907,5283e" filled="false" stroked="true" strokeweight=".6pt" strokecolor="#000000">
                <v:path arrowok="t"/>
              </v:shape>
            </v:group>
            <v:group style="position:absolute;left:13914;top:5283;width:12;height:2" coordorigin="13914,5283" coordsize="12,2">
              <v:shape style="position:absolute;left:13914;top:5283;width:12;height:2" coordorigin="13914,5283" coordsize="12,0" path="m13914,5283l13926,5283e" filled="false" stroked="true" strokeweight=".6pt" strokecolor="#000000">
                <v:path arrowok="t"/>
              </v:shape>
            </v:group>
            <v:group style="position:absolute;left:13933;top:5283;width:12;height:2" coordorigin="13933,5283" coordsize="12,2">
              <v:shape style="position:absolute;left:13933;top:5283;width:12;height:2" coordorigin="13933,5283" coordsize="12,0" path="m13933,5283l13945,5283e" filled="false" stroked="true" strokeweight=".6pt" strokecolor="#000000">
                <v:path arrowok="t"/>
              </v:shape>
            </v:group>
            <v:group style="position:absolute;left:13952;top:5283;width:12;height:2" coordorigin="13952,5283" coordsize="12,2">
              <v:shape style="position:absolute;left:13952;top:5283;width:12;height:2" coordorigin="13952,5283" coordsize="12,0" path="m13952,5283l13964,5283e" filled="false" stroked="true" strokeweight=".6pt" strokecolor="#000000">
                <v:path arrowok="t"/>
              </v:shape>
            </v:group>
            <v:group style="position:absolute;left:13972;top:5283;width:12;height:2" coordorigin="13972,5283" coordsize="12,2">
              <v:shape style="position:absolute;left:13972;top:5283;width:12;height:2" coordorigin="13972,5283" coordsize="12,0" path="m13972,5283l13984,5283e" filled="false" stroked="true" strokeweight=".6pt" strokecolor="#000000">
                <v:path arrowok="t"/>
              </v:shape>
            </v:group>
            <v:group style="position:absolute;left:13991;top:5283;width:12;height:2" coordorigin="13991,5283" coordsize="12,2">
              <v:shape style="position:absolute;left:13991;top:5283;width:12;height:2" coordorigin="13991,5283" coordsize="12,0" path="m13991,5283l14003,5283e" filled="false" stroked="true" strokeweight=".6pt" strokecolor="#000000">
                <v:path arrowok="t"/>
              </v:shape>
            </v:group>
            <v:group style="position:absolute;left:14010;top:5283;width:12;height:2" coordorigin="14010,5283" coordsize="12,2">
              <v:shape style="position:absolute;left:14010;top:5283;width:12;height:2" coordorigin="14010,5283" coordsize="12,0" path="m14010,5283l14022,5283e" filled="false" stroked="true" strokeweight=".6pt" strokecolor="#000000">
                <v:path arrowok="t"/>
              </v:shape>
            </v:group>
            <v:group style="position:absolute;left:14029;top:5283;width:12;height:2" coordorigin="14029,5283" coordsize="12,2">
              <v:shape style="position:absolute;left:14029;top:5283;width:12;height:2" coordorigin="14029,5283" coordsize="12,0" path="m14029,5283l14041,5283e" filled="false" stroked="true" strokeweight=".6pt" strokecolor="#000000">
                <v:path arrowok="t"/>
              </v:shape>
            </v:group>
            <v:group style="position:absolute;left:14048;top:5283;width:12;height:2" coordorigin="14048,5283" coordsize="12,2">
              <v:shape style="position:absolute;left:14048;top:5283;width:12;height:2" coordorigin="14048,5283" coordsize="12,0" path="m14048,5283l14060,5283e" filled="false" stroked="true" strokeweight=".6pt" strokecolor="#000000">
                <v:path arrowok="t"/>
              </v:shape>
            </v:group>
            <v:group style="position:absolute;left:14068;top:5283;width:12;height:2" coordorigin="14068,5283" coordsize="12,2">
              <v:shape style="position:absolute;left:14068;top:5283;width:12;height:2" coordorigin="14068,5283" coordsize="12,0" path="m14068,5283l14080,5283e" filled="false" stroked="true" strokeweight=".6pt" strokecolor="#000000">
                <v:path arrowok="t"/>
              </v:shape>
            </v:group>
            <v:group style="position:absolute;left:14087;top:5283;width:12;height:2" coordorigin="14087,5283" coordsize="12,2">
              <v:shape style="position:absolute;left:14087;top:5283;width:12;height:2" coordorigin="14087,5283" coordsize="12,0" path="m14087,5283l14099,5283e" filled="false" stroked="true" strokeweight=".6pt" strokecolor="#000000">
                <v:path arrowok="t"/>
              </v:shape>
            </v:group>
            <v:group style="position:absolute;left:14106;top:5283;width:12;height:2" coordorigin="14106,5283" coordsize="12,2">
              <v:shape style="position:absolute;left:14106;top:5283;width:12;height:2" coordorigin="14106,5283" coordsize="12,0" path="m14106,5283l14118,5283e" filled="false" stroked="true" strokeweight=".6pt" strokecolor="#000000">
                <v:path arrowok="t"/>
              </v:shape>
            </v:group>
            <v:group style="position:absolute;left:14125;top:5283;width:12;height:2" coordorigin="14125,5283" coordsize="12,2">
              <v:shape style="position:absolute;left:14125;top:5283;width:12;height:2" coordorigin="14125,5283" coordsize="12,0" path="m14125,5283l14137,5283e" filled="false" stroked="true" strokeweight=".6pt" strokecolor="#000000">
                <v:path arrowok="t"/>
              </v:shape>
            </v:group>
            <v:group style="position:absolute;left:14144;top:5283;width:12;height:2" coordorigin="14144,5283" coordsize="12,2">
              <v:shape style="position:absolute;left:14144;top:5283;width:12;height:2" coordorigin="14144,5283" coordsize="12,0" path="m14144,5283l14156,5283e" filled="false" stroked="true" strokeweight=".6pt" strokecolor="#000000">
                <v:path arrowok="t"/>
              </v:shape>
            </v:group>
            <v:group style="position:absolute;left:14164;top:5283;width:12;height:2" coordorigin="14164,5283" coordsize="12,2">
              <v:shape style="position:absolute;left:14164;top:5283;width:12;height:2" coordorigin="14164,5283" coordsize="12,0" path="m14164,5283l14176,5283e" filled="false" stroked="true" strokeweight=".6pt" strokecolor="#000000">
                <v:path arrowok="t"/>
              </v:shape>
            </v:group>
            <v:group style="position:absolute;left:14183;top:5283;width:12;height:2" coordorigin="14183,5283" coordsize="12,2">
              <v:shape style="position:absolute;left:14183;top:5283;width:12;height:2" coordorigin="14183,5283" coordsize="12,0" path="m14183,5283l14195,5283e" filled="false" stroked="true" strokeweight=".6pt" strokecolor="#000000">
                <v:path arrowok="t"/>
              </v:shape>
            </v:group>
            <v:group style="position:absolute;left:14202;top:5283;width:12;height:2" coordorigin="14202,5283" coordsize="12,2">
              <v:shape style="position:absolute;left:14202;top:5283;width:12;height:2" coordorigin="14202,5283" coordsize="12,0" path="m14202,5283l14214,5283e" filled="false" stroked="true" strokeweight=".6pt" strokecolor="#000000">
                <v:path arrowok="t"/>
              </v:shape>
            </v:group>
            <v:group style="position:absolute;left:14221;top:5283;width:12;height:2" coordorigin="14221,5283" coordsize="12,2">
              <v:shape style="position:absolute;left:14221;top:5283;width:12;height:2" coordorigin="14221,5283" coordsize="12,0" path="m14221,5283l14233,5283e" filled="false" stroked="true" strokeweight=".6pt" strokecolor="#000000">
                <v:path arrowok="t"/>
              </v:shape>
            </v:group>
            <v:group style="position:absolute;left:14240;top:5283;width:12;height:2" coordorigin="14240,5283" coordsize="12,2">
              <v:shape style="position:absolute;left:14240;top:5283;width:12;height:2" coordorigin="14240,5283" coordsize="12,0" path="m14240,5283l14252,5283e" filled="false" stroked="true" strokeweight=".6pt" strokecolor="#000000">
                <v:path arrowok="t"/>
              </v:shape>
            </v:group>
            <v:group style="position:absolute;left:14260;top:5283;width:12;height:2" coordorigin="14260,5283" coordsize="12,2">
              <v:shape style="position:absolute;left:14260;top:5283;width:12;height:2" coordorigin="14260,5283" coordsize="12,0" path="m14260,5283l14272,5283e" filled="false" stroked="true" strokeweight=".6pt" strokecolor="#000000">
                <v:path arrowok="t"/>
              </v:shape>
            </v:group>
            <v:group style="position:absolute;left:14279;top:5283;width:12;height:2" coordorigin="14279,5283" coordsize="12,2">
              <v:shape style="position:absolute;left:14279;top:5283;width:12;height:2" coordorigin="14279,5283" coordsize="12,0" path="m14279,5283l14291,5283e" filled="false" stroked="true" strokeweight=".6pt" strokecolor="#000000">
                <v:path arrowok="t"/>
              </v:shape>
            </v:group>
            <v:group style="position:absolute;left:14298;top:5283;width:12;height:2" coordorigin="14298,5283" coordsize="12,2">
              <v:shape style="position:absolute;left:14298;top:5283;width:12;height:2" coordorigin="14298,5283" coordsize="12,0" path="m14298,5283l14310,5283e" filled="false" stroked="true" strokeweight=".6pt" strokecolor="#000000">
                <v:path arrowok="t"/>
              </v:shape>
            </v:group>
            <v:group style="position:absolute;left:14317;top:5283;width:12;height:2" coordorigin="14317,5283" coordsize="12,2">
              <v:shape style="position:absolute;left:14317;top:5283;width:12;height:2" coordorigin="14317,5283" coordsize="12,0" path="m14317,5283l14329,5283e" filled="false" stroked="true" strokeweight=".6pt" strokecolor="#000000">
                <v:path arrowok="t"/>
              </v:shape>
            </v:group>
            <v:group style="position:absolute;left:14336;top:5283;width:12;height:2" coordorigin="14336,5283" coordsize="12,2">
              <v:shape style="position:absolute;left:14336;top:5283;width:12;height:2" coordorigin="14336,5283" coordsize="12,0" path="m14336,5283l14348,5283e" filled="false" stroked="true" strokeweight=".6pt" strokecolor="#000000">
                <v:path arrowok="t"/>
              </v:shape>
            </v:group>
            <v:group style="position:absolute;left:14356;top:5283;width:12;height:2" coordorigin="14356,5283" coordsize="12,2">
              <v:shape style="position:absolute;left:14356;top:5283;width:12;height:2" coordorigin="14356,5283" coordsize="12,0" path="m14356,5283l14368,5283e" filled="false" stroked="true" strokeweight=".6pt" strokecolor="#000000">
                <v:path arrowok="t"/>
              </v:shape>
            </v:group>
            <v:group style="position:absolute;left:14375;top:5283;width:12;height:2" coordorigin="14375,5283" coordsize="12,2">
              <v:shape style="position:absolute;left:14375;top:5283;width:12;height:2" coordorigin="14375,5283" coordsize="12,0" path="m14375,5283l14387,5283e" filled="false" stroked="true" strokeweight=".6pt" strokecolor="#000000">
                <v:path arrowok="t"/>
              </v:shape>
            </v:group>
            <v:group style="position:absolute;left:14394;top:5283;width:12;height:2" coordorigin="14394,5283" coordsize="12,2">
              <v:shape style="position:absolute;left:14394;top:5283;width:12;height:2" coordorigin="14394,5283" coordsize="12,0" path="m14394,5283l14406,5283e" filled="false" stroked="true" strokeweight=".6pt" strokecolor="#000000">
                <v:path arrowok="t"/>
              </v:shape>
            </v:group>
            <v:group style="position:absolute;left:14413;top:5283;width:12;height:2" coordorigin="14413,5283" coordsize="12,2">
              <v:shape style="position:absolute;left:14413;top:5283;width:12;height:2" coordorigin="14413,5283" coordsize="12,0" path="m14413,5283l14425,5283e" filled="false" stroked="true" strokeweight=".6pt" strokecolor="#000000">
                <v:path arrowok="t"/>
              </v:shape>
            </v:group>
            <v:group style="position:absolute;left:14432;top:5283;width:12;height:2" coordorigin="14432,5283" coordsize="12,2">
              <v:shape style="position:absolute;left:14432;top:5283;width:12;height:2" coordorigin="14432,5283" coordsize="12,0" path="m14432,5283l14444,5283e" filled="false" stroked="true" strokeweight=".6pt" strokecolor="#000000">
                <v:path arrowok="t"/>
              </v:shape>
            </v:group>
            <v:group style="position:absolute;left:14452;top:5283;width:12;height:2" coordorigin="14452,5283" coordsize="12,2">
              <v:shape style="position:absolute;left:14452;top:5283;width:12;height:2" coordorigin="14452,5283" coordsize="12,0" path="m14452,5283l14464,5283e" filled="false" stroked="true" strokeweight=".6pt" strokecolor="#000000">
                <v:path arrowok="t"/>
              </v:shape>
            </v:group>
            <v:group style="position:absolute;left:14471;top:5283;width:12;height:2" coordorigin="14471,5283" coordsize="12,2">
              <v:shape style="position:absolute;left:14471;top:5283;width:12;height:2" coordorigin="14471,5283" coordsize="12,0" path="m14471,5283l14483,5283e" filled="false" stroked="true" strokeweight=".6pt" strokecolor="#000000">
                <v:path arrowok="t"/>
              </v:shape>
            </v:group>
            <v:group style="position:absolute;left:14490;top:5283;width:12;height:2" coordorigin="14490,5283" coordsize="12,2">
              <v:shape style="position:absolute;left:14490;top:5283;width:12;height:2" coordorigin="14490,5283" coordsize="12,0" path="m14490,5283l14502,5283e" filled="false" stroked="true" strokeweight=".6pt" strokecolor="#000000">
                <v:path arrowok="t"/>
              </v:shape>
            </v:group>
            <v:group style="position:absolute;left:14509;top:5283;width:12;height:2" coordorigin="14509,5283" coordsize="12,2">
              <v:shape style="position:absolute;left:14509;top:5283;width:12;height:2" coordorigin="14509,5283" coordsize="12,0" path="m14509,5283l14521,5283e" filled="false" stroked="true" strokeweight=".6pt" strokecolor="#000000">
                <v:path arrowok="t"/>
              </v:shape>
            </v:group>
            <v:group style="position:absolute;left:14528;top:5283;width:12;height:2" coordorigin="14528,5283" coordsize="12,2">
              <v:shape style="position:absolute;left:14528;top:5283;width:12;height:2" coordorigin="14528,5283" coordsize="12,0" path="m14528,5283l14540,5283e" filled="false" stroked="true" strokeweight=".6pt" strokecolor="#000000">
                <v:path arrowok="t"/>
              </v:shape>
            </v:group>
            <v:group style="position:absolute;left:14548;top:5283;width:12;height:2" coordorigin="14548,5283" coordsize="12,2">
              <v:shape style="position:absolute;left:14548;top:5283;width:12;height:2" coordorigin="14548,5283" coordsize="12,0" path="m14548,5283l14560,5283e" filled="false" stroked="true" strokeweight=".6pt" strokecolor="#000000">
                <v:path arrowok="t"/>
              </v:shape>
            </v:group>
            <v:group style="position:absolute;left:14567;top:5283;width:12;height:2" coordorigin="14567,5283" coordsize="12,2">
              <v:shape style="position:absolute;left:14567;top:5283;width:12;height:2" coordorigin="14567,5283" coordsize="12,0" path="m14567,5283l14579,5283e" filled="false" stroked="true" strokeweight=".6pt" strokecolor="#000000">
                <v:path arrowok="t"/>
              </v:shape>
            </v:group>
            <v:group style="position:absolute;left:14586;top:5283;width:12;height:2" coordorigin="14586,5283" coordsize="12,2">
              <v:shape style="position:absolute;left:14586;top:5283;width:12;height:2" coordorigin="14586,5283" coordsize="12,0" path="m14586,5283l14598,5283e" filled="false" stroked="true" strokeweight=".6pt" strokecolor="#000000">
                <v:path arrowok="t"/>
              </v:shape>
            </v:group>
            <v:group style="position:absolute;left:14605;top:5283;width:12;height:2" coordorigin="14605,5283" coordsize="12,2">
              <v:shape style="position:absolute;left:14605;top:5283;width:12;height:2" coordorigin="14605,5283" coordsize="12,0" path="m14605,5283l14617,5283e" filled="false" stroked="true" strokeweight=".6pt" strokecolor="#000000">
                <v:path arrowok="t"/>
              </v:shape>
            </v:group>
            <v:group style="position:absolute;left:14624;top:5283;width:12;height:2" coordorigin="14624,5283" coordsize="12,2">
              <v:shape style="position:absolute;left:14624;top:5283;width:12;height:2" coordorigin="14624,5283" coordsize="12,0" path="m14624,5283l14636,5283e" filled="false" stroked="true" strokeweight=".6pt" strokecolor="#000000">
                <v:path arrowok="t"/>
              </v:shape>
            </v:group>
            <v:group style="position:absolute;left:14644;top:5283;width:12;height:2" coordorigin="14644,5283" coordsize="12,2">
              <v:shape style="position:absolute;left:14644;top:5283;width:12;height:2" coordorigin="14644,5283" coordsize="12,0" path="m14644,5283l14656,5283e" filled="false" stroked="true" strokeweight=".6pt" strokecolor="#000000">
                <v:path arrowok="t"/>
              </v:shape>
            </v:group>
            <v:group style="position:absolute;left:14663;top:5283;width:12;height:2" coordorigin="14663,5283" coordsize="12,2">
              <v:shape style="position:absolute;left:14663;top:5283;width:12;height:2" coordorigin="14663,5283" coordsize="12,0" path="m14663,5283l14675,5283e" filled="false" stroked="true" strokeweight=".6pt" strokecolor="#000000">
                <v:path arrowok="t"/>
              </v:shape>
            </v:group>
            <v:group style="position:absolute;left:14682;top:5283;width:12;height:2" coordorigin="14682,5283" coordsize="12,2">
              <v:shape style="position:absolute;left:14682;top:5283;width:12;height:2" coordorigin="14682,5283" coordsize="12,0" path="m14682,5283l14694,5283e" filled="false" stroked="true" strokeweight=".6pt" strokecolor="#000000">
                <v:path arrowok="t"/>
              </v:shape>
            </v:group>
            <v:group style="position:absolute;left:14701;top:5283;width:12;height:2" coordorigin="14701,5283" coordsize="12,2">
              <v:shape style="position:absolute;left:14701;top:5283;width:12;height:2" coordorigin="14701,5283" coordsize="12,0" path="m14701,5283l14713,5283e" filled="false" stroked="true" strokeweight=".6pt" strokecolor="#000000">
                <v:path arrowok="t"/>
              </v:shape>
            </v:group>
            <v:group style="position:absolute;left:14720;top:5283;width:12;height:2" coordorigin="14720,5283" coordsize="12,2">
              <v:shape style="position:absolute;left:14720;top:5283;width:12;height:2" coordorigin="14720,5283" coordsize="12,0" path="m14720,5283l14732,5283e" filled="false" stroked="true" strokeweight=".6pt" strokecolor="#000000">
                <v:path arrowok="t"/>
              </v:shape>
            </v:group>
            <v:group style="position:absolute;left:14740;top:5283;width:12;height:2" coordorigin="14740,5283" coordsize="12,2">
              <v:shape style="position:absolute;left:14740;top:5283;width:12;height:2" coordorigin="14740,5283" coordsize="12,0" path="m14740,5283l14752,5283e" filled="false" stroked="true" strokeweight=".6pt" strokecolor="#000000">
                <v:path arrowok="t"/>
              </v:shape>
            </v:group>
            <v:group style="position:absolute;left:14759;top:5283;width:12;height:2" coordorigin="14759,5283" coordsize="12,2">
              <v:shape style="position:absolute;left:14759;top:5283;width:12;height:2" coordorigin="14759,5283" coordsize="12,0" path="m14759,5283l14771,5283e" filled="false" stroked="true" strokeweight=".6pt" strokecolor="#000000">
                <v:path arrowok="t"/>
              </v:shape>
            </v:group>
            <v:group style="position:absolute;left:14778;top:5283;width:12;height:2" coordorigin="14778,5283" coordsize="12,2">
              <v:shape style="position:absolute;left:14778;top:5283;width:12;height:2" coordorigin="14778,5283" coordsize="12,0" path="m14778,5283l14790,5283e" filled="false" stroked="true" strokeweight=".6pt" strokecolor="#000000">
                <v:path arrowok="t"/>
              </v:shape>
            </v:group>
            <v:group style="position:absolute;left:14797;top:5283;width:12;height:2" coordorigin="14797,5283" coordsize="12,2">
              <v:shape style="position:absolute;left:14797;top:5283;width:12;height:2" coordorigin="14797,5283" coordsize="12,0" path="m14797,5283l14809,5283e" filled="false" stroked="true" strokeweight=".6pt" strokecolor="#000000">
                <v:path arrowok="t"/>
              </v:shape>
            </v:group>
            <v:group style="position:absolute;left:14816;top:5283;width:12;height:2" coordorigin="14816,5283" coordsize="12,2">
              <v:shape style="position:absolute;left:14816;top:5283;width:12;height:2" coordorigin="14816,5283" coordsize="12,0" path="m14816,5283l14828,5283e" filled="false" stroked="true" strokeweight=".6pt" strokecolor="#000000">
                <v:path arrowok="t"/>
              </v:shape>
            </v:group>
            <v:group style="position:absolute;left:14836;top:5283;width:12;height:2" coordorigin="14836,5283" coordsize="12,2">
              <v:shape style="position:absolute;left:14836;top:5283;width:12;height:2" coordorigin="14836,5283" coordsize="12,0" path="m14836,5283l14848,5283e" filled="false" stroked="true" strokeweight=".6pt" strokecolor="#000000">
                <v:path arrowok="t"/>
              </v:shape>
            </v:group>
            <v:group style="position:absolute;left:14855;top:5283;width:12;height:2" coordorigin="14855,5283" coordsize="12,2">
              <v:shape style="position:absolute;left:14855;top:5283;width:12;height:2" coordorigin="14855,5283" coordsize="12,0" path="m14855,5283l14867,5283e" filled="false" stroked="true" strokeweight=".6pt" strokecolor="#000000">
                <v:path arrowok="t"/>
              </v:shape>
            </v:group>
            <v:group style="position:absolute;left:14874;top:5283;width:12;height:2" coordorigin="14874,5283" coordsize="12,2">
              <v:shape style="position:absolute;left:14874;top:5283;width:12;height:2" coordorigin="14874,5283" coordsize="12,0" path="m14874,5283l14886,5283e" filled="false" stroked="true" strokeweight=".6pt" strokecolor="#000000">
                <v:path arrowok="t"/>
              </v:shape>
            </v:group>
            <v:group style="position:absolute;left:14893;top:5283;width:12;height:2" coordorigin="14893,5283" coordsize="12,2">
              <v:shape style="position:absolute;left:14893;top:5283;width:12;height:2" coordorigin="14893,5283" coordsize="12,0" path="m14893,5283l14905,5283e" filled="false" stroked="true" strokeweight=".6pt" strokecolor="#000000">
                <v:path arrowok="t"/>
              </v:shape>
            </v:group>
            <v:group style="position:absolute;left:14912;top:5283;width:12;height:2" coordorigin="14912,5283" coordsize="12,2">
              <v:shape style="position:absolute;left:14912;top:5283;width:12;height:2" coordorigin="14912,5283" coordsize="12,0" path="m14912,5283l14924,5283e" filled="false" stroked="true" strokeweight=".6pt" strokecolor="#000000">
                <v:path arrowok="t"/>
              </v:shape>
            </v:group>
            <v:group style="position:absolute;left:14932;top:5283;width:12;height:2" coordorigin="14932,5283" coordsize="12,2">
              <v:shape style="position:absolute;left:14932;top:5283;width:12;height:2" coordorigin="14932,5283" coordsize="12,0" path="m14932,5283l14944,5283e" filled="false" stroked="true" strokeweight=".6pt" strokecolor="#000000">
                <v:path arrowok="t"/>
              </v:shape>
            </v:group>
            <v:group style="position:absolute;left:14951;top:5283;width:12;height:2" coordorigin="14951,5283" coordsize="12,2">
              <v:shape style="position:absolute;left:14951;top:5283;width:12;height:2" coordorigin="14951,5283" coordsize="12,0" path="m14951,5283l14963,5283e" filled="false" stroked="true" strokeweight=".6pt" strokecolor="#000000">
                <v:path arrowok="t"/>
              </v:shape>
            </v:group>
            <v:group style="position:absolute;left:14970;top:5283;width:12;height:2" coordorigin="14970,5283" coordsize="12,2">
              <v:shape style="position:absolute;left:14970;top:5283;width:12;height:2" coordorigin="14970,5283" coordsize="12,0" path="m14970,5283l14982,5283e" filled="false" stroked="true" strokeweight=".6pt" strokecolor="#000000">
                <v:path arrowok="t"/>
              </v:shape>
            </v:group>
            <v:group style="position:absolute;left:14989;top:5283;width:12;height:2" coordorigin="14989,5283" coordsize="12,2">
              <v:shape style="position:absolute;left:14989;top:5283;width:12;height:2" coordorigin="14989,5283" coordsize="12,0" path="m14989,5283l15001,5283e" filled="false" stroked="true" strokeweight=".6pt" strokecolor="#000000">
                <v:path arrowok="t"/>
              </v:shape>
            </v:group>
            <v:group style="position:absolute;left:15008;top:5283;width:12;height:2" coordorigin="15008,5283" coordsize="12,2">
              <v:shape style="position:absolute;left:15008;top:5283;width:12;height:2" coordorigin="15008,5283" coordsize="12,0" path="m15008,5283l15020,5283e" filled="false" stroked="true" strokeweight=".6pt" strokecolor="#000000">
                <v:path arrowok="t"/>
              </v:shape>
            </v:group>
            <v:group style="position:absolute;left:15028;top:5283;width:12;height:2" coordorigin="15028,5283" coordsize="12,2">
              <v:shape style="position:absolute;left:15028;top:5283;width:12;height:2" coordorigin="15028,5283" coordsize="12,0" path="m15028,5283l15040,5283e" filled="false" stroked="true" strokeweight=".6pt" strokecolor="#000000">
                <v:path arrowok="t"/>
              </v:shape>
            </v:group>
            <v:group style="position:absolute;left:15047;top:5283;width:12;height:2" coordorigin="15047,5283" coordsize="12,2">
              <v:shape style="position:absolute;left:15047;top:5283;width:12;height:2" coordorigin="15047,5283" coordsize="12,0" path="m15047,5283l15059,5283e" filled="false" stroked="true" strokeweight=".6pt" strokecolor="#000000">
                <v:path arrowok="t"/>
              </v:shape>
            </v:group>
            <v:group style="position:absolute;left:15066;top:5283;width:12;height:2" coordorigin="15066,5283" coordsize="12,2">
              <v:shape style="position:absolute;left:15066;top:5283;width:12;height:2" coordorigin="15066,5283" coordsize="12,0" path="m15066,5283l15078,5283e" filled="false" stroked="true" strokeweight=".6pt" strokecolor="#000000">
                <v:path arrowok="t"/>
              </v:shape>
            </v:group>
            <v:group style="position:absolute;left:15085;top:5283;width:12;height:2" coordorigin="15085,5283" coordsize="12,2">
              <v:shape style="position:absolute;left:15085;top:5283;width:12;height:2" coordorigin="15085,5283" coordsize="12,0" path="m15085,5283l15097,5283e" filled="false" stroked="true" strokeweight=".6pt" strokecolor="#000000">
                <v:path arrowok="t"/>
              </v:shape>
            </v:group>
            <v:group style="position:absolute;left:15104;top:5283;width:12;height:2" coordorigin="15104,5283" coordsize="12,2">
              <v:shape style="position:absolute;left:15104;top:5283;width:12;height:2" coordorigin="15104,5283" coordsize="12,0" path="m15104,5283l15116,5283e" filled="false" stroked="true" strokeweight=".6pt" strokecolor="#000000">
                <v:path arrowok="t"/>
              </v:shape>
            </v:group>
            <v:group style="position:absolute;left:15124;top:5283;width:12;height:2" coordorigin="15124,5283" coordsize="12,2">
              <v:shape style="position:absolute;left:15124;top:5283;width:12;height:2" coordorigin="15124,5283" coordsize="12,0" path="m15124,5283l15136,5283e" filled="false" stroked="true" strokeweight=".6pt" strokecolor="#000000">
                <v:path arrowok="t"/>
              </v:shape>
            </v:group>
            <v:group style="position:absolute;left:15143;top:5283;width:12;height:2" coordorigin="15143,5283" coordsize="12,2">
              <v:shape style="position:absolute;left:15143;top:5283;width:12;height:2" coordorigin="15143,5283" coordsize="12,0" path="m15143,5283l15155,5283e" filled="false" stroked="true" strokeweight=".6pt" strokecolor="#000000">
                <v:path arrowok="t"/>
              </v:shape>
            </v:group>
            <v:group style="position:absolute;left:15162;top:5283;width:12;height:2" coordorigin="15162,5283" coordsize="12,2">
              <v:shape style="position:absolute;left:15162;top:5283;width:12;height:2" coordorigin="15162,5283" coordsize="12,0" path="m15162,5283l15174,5283e" filled="false" stroked="true" strokeweight=".6pt" strokecolor="#000000">
                <v:path arrowok="t"/>
              </v:shape>
            </v:group>
            <v:group style="position:absolute;left:15181;top:5283;width:12;height:2" coordorigin="15181,5283" coordsize="12,2">
              <v:shape style="position:absolute;left:15181;top:5283;width:12;height:2" coordorigin="15181,5283" coordsize="12,0" path="m15181,5283l15193,5283e" filled="false" stroked="true" strokeweight=".6pt" strokecolor="#000000">
                <v:path arrowok="t"/>
              </v:shape>
            </v:group>
            <v:group style="position:absolute;left:15200;top:5283;width:12;height:2" coordorigin="15200,5283" coordsize="12,2">
              <v:shape style="position:absolute;left:15200;top:5283;width:12;height:2" coordorigin="15200,5283" coordsize="12,0" path="m15200,5283l15212,5283e" filled="false" stroked="true" strokeweight=".6pt" strokecolor="#000000">
                <v:path arrowok="t"/>
              </v:shape>
            </v:group>
            <v:group style="position:absolute;left:15220;top:5283;width:12;height:2" coordorigin="15220,5283" coordsize="12,2">
              <v:shape style="position:absolute;left:15220;top:5283;width:12;height:2" coordorigin="15220,5283" coordsize="12,0" path="m15220,5283l15232,5283e" filled="false" stroked="true" strokeweight=".6pt" strokecolor="#000000">
                <v:path arrowok="t"/>
              </v:shape>
            </v:group>
            <v:group style="position:absolute;left:15239;top:5283;width:12;height:2" coordorigin="15239,5283" coordsize="12,2">
              <v:shape style="position:absolute;left:15239;top:5283;width:12;height:2" coordorigin="15239,5283" coordsize="12,0" path="m15239,5283l15251,5283e" filled="false" stroked="true" strokeweight=".6pt" strokecolor="#000000">
                <v:path arrowok="t"/>
              </v:shape>
            </v:group>
            <v:group style="position:absolute;left:15258;top:5283;width:12;height:2" coordorigin="15258,5283" coordsize="12,2">
              <v:shape style="position:absolute;left:15258;top:5283;width:12;height:2" coordorigin="15258,5283" coordsize="12,0" path="m15258,5283l15270,5283e" filled="false" stroked="true" strokeweight=".6pt" strokecolor="#000000">
                <v:path arrowok="t"/>
              </v:shape>
            </v:group>
            <v:group style="position:absolute;left:15277;top:5283;width:12;height:2" coordorigin="15277,5283" coordsize="12,2">
              <v:shape style="position:absolute;left:15277;top:5283;width:12;height:2" coordorigin="15277,5283" coordsize="12,0" path="m15277,5283l15289,5283e" filled="false" stroked="true" strokeweight=".6pt" strokecolor="#000000">
                <v:path arrowok="t"/>
              </v:shape>
            </v:group>
            <v:group style="position:absolute;left:15296;top:5283;width:12;height:2" coordorigin="15296,5283" coordsize="12,2">
              <v:shape style="position:absolute;left:15296;top:5283;width:12;height:2" coordorigin="15296,5283" coordsize="12,0" path="m15296,5283l15308,5283e" filled="false" stroked="true" strokeweight=".6pt" strokecolor="#000000">
                <v:path arrowok="t"/>
              </v:shape>
            </v:group>
            <v:group style="position:absolute;left:15316;top:5283;width:12;height:2" coordorigin="15316,5283" coordsize="12,2">
              <v:shape style="position:absolute;left:15316;top:5283;width:12;height:2" coordorigin="15316,5283" coordsize="12,0" path="m15316,5283l15328,5283e" filled="false" stroked="true" strokeweight=".6pt" strokecolor="#000000">
                <v:path arrowok="t"/>
              </v:shape>
            </v:group>
            <v:group style="position:absolute;left:15335;top:5283;width:12;height:2" coordorigin="15335,5283" coordsize="12,2">
              <v:shape style="position:absolute;left:15335;top:5283;width:12;height:2" coordorigin="15335,5283" coordsize="12,0" path="m15335,5283l15347,5283e" filled="false" stroked="true" strokeweight=".6pt" strokecolor="#000000">
                <v:path arrowok="t"/>
              </v:shape>
            </v:group>
            <v:group style="position:absolute;left:15354;top:5283;width:12;height:2" coordorigin="15354,5283" coordsize="12,2">
              <v:shape style="position:absolute;left:15354;top:5283;width:12;height:2" coordorigin="15354,5283" coordsize="12,0" path="m15354,5283l15366,5283e" filled="false" stroked="true" strokeweight=".6pt" strokecolor="#000000">
                <v:path arrowok="t"/>
              </v:shape>
            </v:group>
            <v:group style="position:absolute;left:15373;top:5283;width:12;height:2" coordorigin="15373,5283" coordsize="12,2">
              <v:shape style="position:absolute;left:15373;top:5283;width:12;height:2" coordorigin="15373,5283" coordsize="12,0" path="m15373,5283l15385,5283e" filled="false" stroked="true" strokeweight=".6pt" strokecolor="#000000">
                <v:path arrowok="t"/>
              </v:shape>
            </v:group>
            <v:group style="position:absolute;left:15392;top:5283;width:12;height:2" coordorigin="15392,5283" coordsize="12,2">
              <v:shape style="position:absolute;left:15392;top:5283;width:12;height:2" coordorigin="15392,5283" coordsize="12,0" path="m15392,5283l15404,5283e" filled="false" stroked="true" strokeweight=".6pt" strokecolor="#000000">
                <v:path arrowok="t"/>
              </v:shape>
            </v:group>
            <v:group style="position:absolute;left:15412;top:5283;width:12;height:2" coordorigin="15412,5283" coordsize="12,2">
              <v:shape style="position:absolute;left:15412;top:5283;width:12;height:2" coordorigin="15412,5283" coordsize="12,0" path="m15412,5283l15424,5283e" filled="false" stroked="true" strokeweight=".6pt" strokecolor="#000000">
                <v:path arrowok="t"/>
              </v:shape>
            </v:group>
            <v:group style="position:absolute;left:15431;top:5283;width:12;height:2" coordorigin="15431,5283" coordsize="12,2">
              <v:shape style="position:absolute;left:15431;top:5283;width:12;height:2" coordorigin="15431,5283" coordsize="12,0" path="m15431,5283l15443,5283e" filled="false" stroked="true" strokeweight=".6pt" strokecolor="#000000">
                <v:path arrowok="t"/>
              </v:shape>
            </v:group>
            <v:group style="position:absolute;left:15450;top:5283;width:12;height:2" coordorigin="15450,5283" coordsize="12,2">
              <v:shape style="position:absolute;left:15450;top:5283;width:12;height:2" coordorigin="15450,5283" coordsize="12,0" path="m15450,5283l15462,5283e" filled="false" stroked="true" strokeweight=".6pt" strokecolor="#000000">
                <v:path arrowok="t"/>
              </v:shape>
            </v:group>
            <v:group style="position:absolute;left:15469;top:5283;width:12;height:2" coordorigin="15469,5283" coordsize="12,2">
              <v:shape style="position:absolute;left:15469;top:5283;width:12;height:2" coordorigin="15469,5283" coordsize="12,0" path="m15469,5283l15481,5283e" filled="false" stroked="true" strokeweight=".6pt" strokecolor="#000000">
                <v:path arrowok="t"/>
              </v:shape>
            </v:group>
            <v:group style="position:absolute;left:15488;top:5283;width:12;height:2" coordorigin="15488,5283" coordsize="12,2">
              <v:shape style="position:absolute;left:15488;top:5283;width:12;height:2" coordorigin="15488,5283" coordsize="12,0" path="m15488,5283l15500,5283e" filled="false" stroked="true" strokeweight=".6pt" strokecolor="#000000">
                <v:path arrowok="t"/>
              </v:shape>
            </v:group>
            <v:group style="position:absolute;left:15508;top:5283;width:12;height:2" coordorigin="15508,5283" coordsize="12,2">
              <v:shape style="position:absolute;left:15508;top:5283;width:12;height:2" coordorigin="15508,5283" coordsize="12,0" path="m15508,5283l15520,5283e" filled="false" stroked="true" strokeweight=".6pt" strokecolor="#000000">
                <v:path arrowok="t"/>
              </v:shape>
            </v:group>
            <v:group style="position:absolute;left:15527;top:5283;width:12;height:2" coordorigin="15527,5283" coordsize="12,2">
              <v:shape style="position:absolute;left:15527;top:5283;width:12;height:2" coordorigin="15527,5283" coordsize="12,0" path="m15527,5283l15539,5283e" filled="false" stroked="true" strokeweight=".6pt" strokecolor="#000000">
                <v:path arrowok="t"/>
              </v:shape>
            </v:group>
            <v:group style="position:absolute;left:15546;top:5283;width:12;height:2" coordorigin="15546,5283" coordsize="12,2">
              <v:shape style="position:absolute;left:15546;top:5283;width:12;height:2" coordorigin="15546,5283" coordsize="12,0" path="m15546,5283l15558,5283e" filled="false" stroked="true" strokeweight=".6pt" strokecolor="#000000">
                <v:path arrowok="t"/>
              </v:shape>
            </v:group>
            <v:group style="position:absolute;left:15565;top:5283;width:12;height:2" coordorigin="15565,5283" coordsize="12,2">
              <v:shape style="position:absolute;left:15565;top:5283;width:12;height:2" coordorigin="15565,5283" coordsize="12,0" path="m15565,5283l15577,5283e" filled="false" stroked="true" strokeweight=".6pt" strokecolor="#000000">
                <v:path arrowok="t"/>
              </v:shape>
            </v:group>
            <v:group style="position:absolute;left:15584;top:5283;width:12;height:2" coordorigin="15584,5283" coordsize="12,2">
              <v:shape style="position:absolute;left:15584;top:5283;width:12;height:2" coordorigin="15584,5283" coordsize="12,0" path="m15584,5283l15596,5283e" filled="false" stroked="true" strokeweight=".6pt" strokecolor="#000000">
                <v:path arrowok="t"/>
              </v:shape>
            </v:group>
            <v:group style="position:absolute;left:15604;top:5283;width:12;height:2" coordorigin="15604,5283" coordsize="12,2">
              <v:shape style="position:absolute;left:15604;top:5283;width:12;height:2" coordorigin="15604,5283" coordsize="12,0" path="m15604,5283l15616,5283e" filled="false" stroked="true" strokeweight=".6pt" strokecolor="#000000">
                <v:path arrowok="t"/>
              </v:shape>
            </v:group>
            <v:group style="position:absolute;left:15623;top:5283;width:12;height:2" coordorigin="15623,5283" coordsize="12,2">
              <v:shape style="position:absolute;left:15623;top:5283;width:12;height:2" coordorigin="15623,5283" coordsize="12,0" path="m15623,5283l15635,5283e" filled="false" stroked="true" strokeweight=".6pt" strokecolor="#000000">
                <v:path arrowok="t"/>
              </v:shape>
            </v:group>
            <v:group style="position:absolute;left:15642;top:5283;width:12;height:2" coordorigin="15642,5283" coordsize="12,2">
              <v:shape style="position:absolute;left:15642;top:5283;width:12;height:2" coordorigin="15642,5283" coordsize="12,0" path="m15642,5283l15654,5283e" filled="false" stroked="true" strokeweight=".6pt" strokecolor="#000000">
                <v:path arrowok="t"/>
              </v:shape>
            </v:group>
            <v:group style="position:absolute;left:15661;top:5283;width:8;height:2" coordorigin="15661,5283" coordsize="8,2">
              <v:shape style="position:absolute;left:15661;top:5283;width:8;height:2" coordorigin="15661,5283" coordsize="8,0" path="m15661,5283l15668,5283e" filled="false" stroked="true" strokeweight=".6pt" strokecolor="#000000">
                <v:path arrowok="t"/>
              </v:shape>
            </v:group>
            <v:group style="position:absolute;left:3715;top:5209;width:10;height:2" coordorigin="3715,5209" coordsize="10,2">
              <v:shape style="position:absolute;left:3715;top:5209;width:10;height:2" coordorigin="3715,5209" coordsize="10,0" path="m3715,5209l3725,5209e" filled="false" stroked="true" strokeweight=".48pt" strokecolor="#000000">
                <v:path arrowok="t"/>
              </v:shape>
            </v:group>
            <v:group style="position:absolute;left:3715;top:5228;width:10;height:2" coordorigin="3715,5228" coordsize="10,2">
              <v:shape style="position:absolute;left:3715;top:5228;width:10;height:2" coordorigin="3715,5228" coordsize="10,0" path="m3715,5228l3725,5228e" filled="false" stroked="true" strokeweight=".48pt" strokecolor="#000000">
                <v:path arrowok="t"/>
              </v:shape>
            </v:group>
            <v:group style="position:absolute;left:3715;top:5247;width:10;height:2" coordorigin="3715,5247" coordsize="10,2">
              <v:shape style="position:absolute;left:3715;top:5247;width:10;height:2" coordorigin="3715,5247" coordsize="10,0" path="m3715,5247l3725,5247e" filled="false" stroked="true" strokeweight=".48pt" strokecolor="#000000">
                <v:path arrowok="t"/>
              </v:shape>
            </v:group>
            <v:group style="position:absolute;left:3715;top:5267;width:10;height:2" coordorigin="3715,5267" coordsize="10,2">
              <v:shape style="position:absolute;left:3715;top:5267;width:10;height:2" coordorigin="3715,5267" coordsize="10,0" path="m3715,5267l3725,5267e" filled="false" stroked="true" strokeweight=".48pt" strokecolor="#000000">
                <v:path arrowok="t"/>
              </v:shape>
            </v:group>
            <v:group style="position:absolute;left:3714;top:3980;width:12;height:2" coordorigin="3714,3980" coordsize="12,2">
              <v:shape style="position:absolute;left:3714;top:3980;width:12;height:2" coordorigin="3714,3980" coordsize="12,0" path="m3714,3980l3726,3980e" filled="false" stroked="true" strokeweight=".6pt" strokecolor="#000000">
                <v:path arrowok="t"/>
              </v:shape>
            </v:group>
            <v:group style="position:absolute;left:3714;top:3999;width:12;height:2" coordorigin="3714,3999" coordsize="12,2">
              <v:shape style="position:absolute;left:3714;top:3999;width:12;height:2" coordorigin="3714,3999" coordsize="12,0" path="m3714,3999l3726,3999e" filled="false" stroked="true" strokeweight=".6pt" strokecolor="#000000">
                <v:path arrowok="t"/>
              </v:shape>
            </v:group>
            <v:group style="position:absolute;left:3714;top:4019;width:12;height:2" coordorigin="3714,4019" coordsize="12,2">
              <v:shape style="position:absolute;left:3714;top:4019;width:12;height:2" coordorigin="3714,4019" coordsize="12,0" path="m3714,4019l3726,4019e" filled="false" stroked="true" strokeweight=".6pt" strokecolor="#000000">
                <v:path arrowok="t"/>
              </v:shape>
            </v:group>
            <v:group style="position:absolute;left:3714;top:4038;width:12;height:2" coordorigin="3714,4038" coordsize="12,2">
              <v:shape style="position:absolute;left:3714;top:4038;width:12;height:2" coordorigin="3714,4038" coordsize="12,0" path="m3714,4038l3726,4038e" filled="false" stroked="true" strokeweight=".6pt" strokecolor="#000000">
                <v:path arrowok="t"/>
              </v:shape>
            </v:group>
            <v:group style="position:absolute;left:3714;top:4057;width:12;height:2" coordorigin="3714,4057" coordsize="12,2">
              <v:shape style="position:absolute;left:3714;top:4057;width:12;height:2" coordorigin="3714,4057" coordsize="12,0" path="m3714,4057l3726,4057e" filled="false" stroked="true" strokeweight=".6pt" strokecolor="#000000">
                <v:path arrowok="t"/>
              </v:shape>
            </v:group>
            <v:group style="position:absolute;left:3714;top:4076;width:12;height:2" coordorigin="3714,4076" coordsize="12,2">
              <v:shape style="position:absolute;left:3714;top:4076;width:12;height:2" coordorigin="3714,4076" coordsize="12,0" path="m3714,4076l3726,4076e" filled="false" stroked="true" strokeweight=".6pt" strokecolor="#000000">
                <v:path arrowok="t"/>
              </v:shape>
            </v:group>
            <v:group style="position:absolute;left:3714;top:4095;width:12;height:2" coordorigin="3714,4095" coordsize="12,2">
              <v:shape style="position:absolute;left:3714;top:4095;width:12;height:2" coordorigin="3714,4095" coordsize="12,0" path="m3714,4095l3726,4095e" filled="false" stroked="true" strokeweight=".6pt" strokecolor="#000000">
                <v:path arrowok="t"/>
              </v:shape>
            </v:group>
            <v:group style="position:absolute;left:3714;top:4115;width:12;height:2" coordorigin="3714,4115" coordsize="12,2">
              <v:shape style="position:absolute;left:3714;top:4115;width:12;height:2" coordorigin="3714,4115" coordsize="12,0" path="m3714,4115l3726,4115e" filled="false" stroked="true" strokeweight=".6pt" strokecolor="#000000">
                <v:path arrowok="t"/>
              </v:shape>
            </v:group>
            <v:group style="position:absolute;left:3714;top:4134;width:12;height:2" coordorigin="3714,4134" coordsize="12,2">
              <v:shape style="position:absolute;left:3714;top:4134;width:12;height:2" coordorigin="3714,4134" coordsize="12,0" path="m3714,4134l3726,4134e" filled="false" stroked="true" strokeweight=".6pt" strokecolor="#000000">
                <v:path arrowok="t"/>
              </v:shape>
            </v:group>
            <v:group style="position:absolute;left:3714;top:4153;width:12;height:2" coordorigin="3714,4153" coordsize="12,2">
              <v:shape style="position:absolute;left:3714;top:4153;width:12;height:2" coordorigin="3714,4153" coordsize="12,0" path="m3714,4153l3726,4153e" filled="false" stroked="true" strokeweight=".6pt" strokecolor="#000000">
                <v:path arrowok="t"/>
              </v:shape>
            </v:group>
            <v:group style="position:absolute;left:3714;top:4172;width:12;height:2" coordorigin="3714,4172" coordsize="12,2">
              <v:shape style="position:absolute;left:3714;top:4172;width:12;height:2" coordorigin="3714,4172" coordsize="12,0" path="m3714,4172l3726,4172e" filled="false" stroked="true" strokeweight=".6pt" strokecolor="#000000">
                <v:path arrowok="t"/>
              </v:shape>
            </v:group>
            <v:group style="position:absolute;left:3714;top:4191;width:12;height:2" coordorigin="3714,4191" coordsize="12,2">
              <v:shape style="position:absolute;left:3714;top:4191;width:12;height:2" coordorigin="3714,4191" coordsize="12,0" path="m3714,4191l3726,4191e" filled="false" stroked="true" strokeweight=".6pt" strokecolor="#000000">
                <v:path arrowok="t"/>
              </v:shape>
            </v:group>
            <v:group style="position:absolute;left:3714;top:4211;width:12;height:2" coordorigin="3714,4211" coordsize="12,2">
              <v:shape style="position:absolute;left:3714;top:4211;width:12;height:2" coordorigin="3714,4211" coordsize="12,0" path="m3714,4211l3726,4211e" filled="false" stroked="true" strokeweight=".6pt" strokecolor="#000000">
                <v:path arrowok="t"/>
              </v:shape>
            </v:group>
            <v:group style="position:absolute;left:3714;top:4230;width:12;height:2" coordorigin="3714,4230" coordsize="12,2">
              <v:shape style="position:absolute;left:3714;top:4230;width:12;height:2" coordorigin="3714,4230" coordsize="12,0" path="m3714,4230l3726,4230e" filled="false" stroked="true" strokeweight=".6pt" strokecolor="#000000">
                <v:path arrowok="t"/>
              </v:shape>
            </v:group>
            <v:group style="position:absolute;left:3714;top:4249;width:12;height:2" coordorigin="3714,4249" coordsize="12,2">
              <v:shape style="position:absolute;left:3714;top:4249;width:12;height:2" coordorigin="3714,4249" coordsize="12,0" path="m3714,4249l3726,4249e" filled="false" stroked="true" strokeweight=".6pt" strokecolor="#000000">
                <v:path arrowok="t"/>
              </v:shape>
            </v:group>
            <v:group style="position:absolute;left:3714;top:4268;width:12;height:2" coordorigin="3714,4268" coordsize="12,2">
              <v:shape style="position:absolute;left:3714;top:4268;width:12;height:2" coordorigin="3714,4268" coordsize="12,0" path="m3714,4268l3726,4268e" filled="false" stroked="true" strokeweight=".6pt" strokecolor="#000000">
                <v:path arrowok="t"/>
              </v:shape>
            </v:group>
            <v:group style="position:absolute;left:3714;top:4287;width:12;height:2" coordorigin="3714,4287" coordsize="12,2">
              <v:shape style="position:absolute;left:3714;top:4287;width:12;height:2" coordorigin="3714,4287" coordsize="12,0" path="m3714,4287l3726,4287e" filled="false" stroked="true" strokeweight=".6pt" strokecolor="#000000">
                <v:path arrowok="t"/>
              </v:shape>
            </v:group>
            <v:group style="position:absolute;left:3714;top:4307;width:12;height:2" coordorigin="3714,4307" coordsize="12,2">
              <v:shape style="position:absolute;left:3714;top:4307;width:12;height:2" coordorigin="3714,4307" coordsize="12,0" path="m3714,4307l3726,4307e" filled="false" stroked="true" strokeweight=".6pt" strokecolor="#000000">
                <v:path arrowok="t"/>
              </v:shape>
            </v:group>
            <v:group style="position:absolute;left:3714;top:4326;width:12;height:2" coordorigin="3714,4326" coordsize="12,2">
              <v:shape style="position:absolute;left:3714;top:4326;width:12;height:2" coordorigin="3714,4326" coordsize="12,0" path="m3714,4326l3726,4326e" filled="false" stroked="true" strokeweight=".6pt" strokecolor="#000000">
                <v:path arrowok="t"/>
              </v:shape>
            </v:group>
            <v:group style="position:absolute;left:3714;top:4345;width:12;height:2" coordorigin="3714,4345" coordsize="12,2">
              <v:shape style="position:absolute;left:3714;top:4345;width:12;height:2" coordorigin="3714,4345" coordsize="12,0" path="m3714,4345l3726,4345e" filled="false" stroked="true" strokeweight=".6pt" strokecolor="#000000">
                <v:path arrowok="t"/>
              </v:shape>
            </v:group>
            <v:group style="position:absolute;left:3714;top:4364;width:12;height:2" coordorigin="3714,4364" coordsize="12,2">
              <v:shape style="position:absolute;left:3714;top:4364;width:12;height:2" coordorigin="3714,4364" coordsize="12,0" path="m3714,4364l3726,4364e" filled="false" stroked="true" strokeweight=".6pt" strokecolor="#000000">
                <v:path arrowok="t"/>
              </v:shape>
            </v:group>
            <v:group style="position:absolute;left:3714;top:4383;width:12;height:2" coordorigin="3714,4383" coordsize="12,2">
              <v:shape style="position:absolute;left:3714;top:4383;width:12;height:2" coordorigin="3714,4383" coordsize="12,0" path="m3714,4383l3726,4383e" filled="false" stroked="true" strokeweight=".6pt" strokecolor="#000000">
                <v:path arrowok="t"/>
              </v:shape>
            </v:group>
            <v:group style="position:absolute;left:3714;top:4403;width:12;height:2" coordorigin="3714,4403" coordsize="12,2">
              <v:shape style="position:absolute;left:3714;top:4403;width:12;height:2" coordorigin="3714,4403" coordsize="12,0" path="m3714,4403l3726,4403e" filled="false" stroked="true" strokeweight=".6pt" strokecolor="#000000">
                <v:path arrowok="t"/>
              </v:shape>
            </v:group>
            <v:group style="position:absolute;left:3714;top:4422;width:12;height:2" coordorigin="3714,4422" coordsize="12,2">
              <v:shape style="position:absolute;left:3714;top:4422;width:12;height:2" coordorigin="3714,4422" coordsize="12,0" path="m3714,4422l3726,4422e" filled="false" stroked="true" strokeweight=".6pt" strokecolor="#000000">
                <v:path arrowok="t"/>
              </v:shape>
            </v:group>
            <v:group style="position:absolute;left:3714;top:4441;width:12;height:2" coordorigin="3714,4441" coordsize="12,2">
              <v:shape style="position:absolute;left:3714;top:4441;width:12;height:2" coordorigin="3714,4441" coordsize="12,0" path="m3714,4441l3726,4441e" filled="false" stroked="true" strokeweight=".6pt" strokecolor="#000000">
                <v:path arrowok="t"/>
              </v:shape>
            </v:group>
            <v:group style="position:absolute;left:3714;top:4460;width:12;height:2" coordorigin="3714,4460" coordsize="12,2">
              <v:shape style="position:absolute;left:3714;top:4460;width:12;height:2" coordorigin="3714,4460" coordsize="12,0" path="m3714,4460l3726,4460e" filled="false" stroked="true" strokeweight=".6pt" strokecolor="#000000">
                <v:path arrowok="t"/>
              </v:shape>
            </v:group>
            <v:group style="position:absolute;left:3714;top:4479;width:12;height:2" coordorigin="3714,4479" coordsize="12,2">
              <v:shape style="position:absolute;left:3714;top:4479;width:12;height:2" coordorigin="3714,4479" coordsize="12,0" path="m3714,4479l3726,4479e" filled="false" stroked="true" strokeweight=".6pt" strokecolor="#000000">
                <v:path arrowok="t"/>
              </v:shape>
            </v:group>
            <v:group style="position:absolute;left:3714;top:4499;width:12;height:2" coordorigin="3714,4499" coordsize="12,2">
              <v:shape style="position:absolute;left:3714;top:4499;width:12;height:2" coordorigin="3714,4499" coordsize="12,0" path="m3714,4499l3726,4499e" filled="false" stroked="true" strokeweight=".6pt" strokecolor="#000000">
                <v:path arrowok="t"/>
              </v:shape>
            </v:group>
            <v:group style="position:absolute;left:3714;top:4518;width:12;height:2" coordorigin="3714,4518" coordsize="12,2">
              <v:shape style="position:absolute;left:3714;top:4518;width:12;height:2" coordorigin="3714,4518" coordsize="12,0" path="m3714,4518l3726,4518e" filled="false" stroked="true" strokeweight=".6pt" strokecolor="#000000">
                <v:path arrowok="t"/>
              </v:shape>
            </v:group>
            <v:group style="position:absolute;left:3714;top:4537;width:12;height:2" coordorigin="3714,4537" coordsize="12,2">
              <v:shape style="position:absolute;left:3714;top:4537;width:12;height:2" coordorigin="3714,4537" coordsize="12,0" path="m3714,4537l3726,4537e" filled="false" stroked="true" strokeweight=".6pt" strokecolor="#000000">
                <v:path arrowok="t"/>
              </v:shape>
            </v:group>
            <v:group style="position:absolute;left:3714;top:4556;width:12;height:2" coordorigin="3714,4556" coordsize="12,2">
              <v:shape style="position:absolute;left:3714;top:4556;width:12;height:2" coordorigin="3714,4556" coordsize="12,0" path="m3714,4556l3726,4556e" filled="false" stroked="true" strokeweight=".6pt" strokecolor="#000000">
                <v:path arrowok="t"/>
              </v:shape>
            </v:group>
            <v:group style="position:absolute;left:3714;top:4575;width:12;height:2" coordorigin="3714,4575" coordsize="12,2">
              <v:shape style="position:absolute;left:3714;top:4575;width:12;height:2" coordorigin="3714,4575" coordsize="12,0" path="m3714,4575l3726,4575e" filled="false" stroked="true" strokeweight=".6pt" strokecolor="#000000">
                <v:path arrowok="t"/>
              </v:shape>
            </v:group>
            <v:group style="position:absolute;left:3714;top:4595;width:12;height:2" coordorigin="3714,4595" coordsize="12,2">
              <v:shape style="position:absolute;left:3714;top:4595;width:12;height:2" coordorigin="3714,4595" coordsize="12,0" path="m3714,4595l3726,4595e" filled="false" stroked="true" strokeweight=".6pt" strokecolor="#000000">
                <v:path arrowok="t"/>
              </v:shape>
            </v:group>
            <v:group style="position:absolute;left:3714;top:4614;width:12;height:2" coordorigin="3714,4614" coordsize="12,2">
              <v:shape style="position:absolute;left:3714;top:4614;width:12;height:2" coordorigin="3714,4614" coordsize="12,0" path="m3714,4614l3726,4614e" filled="false" stroked="true" strokeweight=".6pt" strokecolor="#000000">
                <v:path arrowok="t"/>
              </v:shape>
            </v:group>
            <v:group style="position:absolute;left:3714;top:4633;width:12;height:2" coordorigin="3714,4633" coordsize="12,2">
              <v:shape style="position:absolute;left:3714;top:4633;width:12;height:2" coordorigin="3714,4633" coordsize="12,0" path="m3714,4633l3726,4633e" filled="false" stroked="true" strokeweight=".6pt" strokecolor="#000000">
                <v:path arrowok="t"/>
              </v:shape>
            </v:group>
            <v:group style="position:absolute;left:3714;top:4652;width:12;height:2" coordorigin="3714,4652" coordsize="12,2">
              <v:shape style="position:absolute;left:3714;top:4652;width:12;height:2" coordorigin="3714,4652" coordsize="12,0" path="m3714,4652l3726,4652e" filled="false" stroked="true" strokeweight=".6pt" strokecolor="#000000">
                <v:path arrowok="t"/>
              </v:shape>
            </v:group>
            <v:group style="position:absolute;left:3714;top:4671;width:12;height:2" coordorigin="3714,4671" coordsize="12,2">
              <v:shape style="position:absolute;left:3714;top:4671;width:12;height:2" coordorigin="3714,4671" coordsize="12,0" path="m3714,4671l3726,4671e" filled="false" stroked="true" strokeweight=".6pt" strokecolor="#000000">
                <v:path arrowok="t"/>
              </v:shape>
            </v:group>
            <v:group style="position:absolute;left:3714;top:4691;width:12;height:2" coordorigin="3714,4691" coordsize="12,2">
              <v:shape style="position:absolute;left:3714;top:4691;width:12;height:2" coordorigin="3714,4691" coordsize="12,0" path="m3714,4691l3726,4691e" filled="false" stroked="true" strokeweight=".6pt" strokecolor="#000000">
                <v:path arrowok="t"/>
              </v:shape>
            </v:group>
            <v:group style="position:absolute;left:3714;top:4710;width:12;height:2" coordorigin="3714,4710" coordsize="12,2">
              <v:shape style="position:absolute;left:3714;top:4710;width:12;height:2" coordorigin="3714,4710" coordsize="12,0" path="m3714,4710l3726,4710e" filled="false" stroked="true" strokeweight=".6pt" strokecolor="#000000">
                <v:path arrowok="t"/>
              </v:shape>
            </v:group>
            <v:group style="position:absolute;left:3714;top:4729;width:12;height:2" coordorigin="3714,4729" coordsize="12,2">
              <v:shape style="position:absolute;left:3714;top:4729;width:12;height:2" coordorigin="3714,4729" coordsize="12,0" path="m3714,4729l3726,4729e" filled="false" stroked="true" strokeweight=".6pt" strokecolor="#000000">
                <v:path arrowok="t"/>
              </v:shape>
            </v:group>
            <v:group style="position:absolute;left:3714;top:4748;width:12;height:2" coordorigin="3714,4748" coordsize="12,2">
              <v:shape style="position:absolute;left:3714;top:4748;width:12;height:2" coordorigin="3714,4748" coordsize="12,0" path="m3714,4748l3726,4748e" filled="false" stroked="true" strokeweight=".6pt" strokecolor="#000000">
                <v:path arrowok="t"/>
              </v:shape>
            </v:group>
            <v:group style="position:absolute;left:3714;top:4767;width:12;height:2" coordorigin="3714,4767" coordsize="12,2">
              <v:shape style="position:absolute;left:3714;top:4767;width:12;height:2" coordorigin="3714,4767" coordsize="12,0" path="m3714,4767l3726,4767e" filled="false" stroked="true" strokeweight=".6pt" strokecolor="#000000">
                <v:path arrowok="t"/>
              </v:shape>
            </v:group>
            <v:group style="position:absolute;left:3714;top:4787;width:12;height:2" coordorigin="3714,4787" coordsize="12,2">
              <v:shape style="position:absolute;left:3714;top:4787;width:12;height:2" coordorigin="3714,4787" coordsize="12,0" path="m3714,4787l3726,4787e" filled="false" stroked="true" strokeweight=".6pt" strokecolor="#000000">
                <v:path arrowok="t"/>
              </v:shape>
            </v:group>
            <v:group style="position:absolute;left:3714;top:4806;width:12;height:2" coordorigin="3714,4806" coordsize="12,2">
              <v:shape style="position:absolute;left:3714;top:4806;width:12;height:2" coordorigin="3714,4806" coordsize="12,0" path="m3714,4806l3726,4806e" filled="false" stroked="true" strokeweight=".6pt" strokecolor="#000000">
                <v:path arrowok="t"/>
              </v:shape>
            </v:group>
            <v:group style="position:absolute;left:3714;top:4825;width:12;height:2" coordorigin="3714,4825" coordsize="12,2">
              <v:shape style="position:absolute;left:3714;top:4825;width:12;height:2" coordorigin="3714,4825" coordsize="12,0" path="m3714,4825l3726,4825e" filled="false" stroked="true" strokeweight=".6pt" strokecolor="#000000">
                <v:path arrowok="t"/>
              </v:shape>
            </v:group>
            <v:group style="position:absolute;left:3714;top:4844;width:12;height:2" coordorigin="3714,4844" coordsize="12,2">
              <v:shape style="position:absolute;left:3714;top:4844;width:12;height:2" coordorigin="3714,4844" coordsize="12,0" path="m3714,4844l3726,4844e" filled="false" stroked="true" strokeweight=".6pt" strokecolor="#000000">
                <v:path arrowok="t"/>
              </v:shape>
            </v:group>
            <v:group style="position:absolute;left:3714;top:4863;width:12;height:2" coordorigin="3714,4863" coordsize="12,2">
              <v:shape style="position:absolute;left:3714;top:4863;width:12;height:2" coordorigin="3714,4863" coordsize="12,0" path="m3714,4863l3726,4863e" filled="false" stroked="true" strokeweight=".6pt" strokecolor="#000000">
                <v:path arrowok="t"/>
              </v:shape>
            </v:group>
            <v:group style="position:absolute;left:3714;top:4883;width:12;height:2" coordorigin="3714,4883" coordsize="12,2">
              <v:shape style="position:absolute;left:3714;top:4883;width:12;height:2" coordorigin="3714,4883" coordsize="12,0" path="m3714,4883l3726,4883e" filled="false" stroked="true" strokeweight=".6pt" strokecolor="#000000">
                <v:path arrowok="t"/>
              </v:shape>
            </v:group>
            <v:group style="position:absolute;left:3714;top:4902;width:12;height:2" coordorigin="3714,4902" coordsize="12,2">
              <v:shape style="position:absolute;left:3714;top:4902;width:12;height:2" coordorigin="3714,4902" coordsize="12,0" path="m3714,4902l3726,4902e" filled="false" stroked="true" strokeweight=".6pt" strokecolor="#000000">
                <v:path arrowok="t"/>
              </v:shape>
            </v:group>
            <v:group style="position:absolute;left:3714;top:4921;width:12;height:2" coordorigin="3714,4921" coordsize="12,2">
              <v:shape style="position:absolute;left:3714;top:4921;width:12;height:2" coordorigin="3714,4921" coordsize="12,0" path="m3714,4921l3726,4921e" filled="false" stroked="true" strokeweight=".6pt" strokecolor="#000000">
                <v:path arrowok="t"/>
              </v:shape>
            </v:group>
            <v:group style="position:absolute;left:3714;top:4940;width:12;height:2" coordorigin="3714,4940" coordsize="12,2">
              <v:shape style="position:absolute;left:3714;top:4940;width:12;height:2" coordorigin="3714,4940" coordsize="12,0" path="m3714,4940l3726,4940e" filled="false" stroked="true" strokeweight=".6pt" strokecolor="#000000">
                <v:path arrowok="t"/>
              </v:shape>
            </v:group>
            <v:group style="position:absolute;left:3714;top:4959;width:12;height:2" coordorigin="3714,4959" coordsize="12,2">
              <v:shape style="position:absolute;left:3714;top:4959;width:12;height:2" coordorigin="3714,4959" coordsize="12,0" path="m3714,4959l3726,4959e" filled="false" stroked="true" strokeweight=".6pt" strokecolor="#000000">
                <v:path arrowok="t"/>
              </v:shape>
            </v:group>
            <v:group style="position:absolute;left:3714;top:4979;width:12;height:2" coordorigin="3714,4979" coordsize="12,2">
              <v:shape style="position:absolute;left:3714;top:4979;width:12;height:2" coordorigin="3714,4979" coordsize="12,0" path="m3714,4979l3726,4979e" filled="false" stroked="true" strokeweight=".6pt" strokecolor="#000000">
                <v:path arrowok="t"/>
              </v:shape>
            </v:group>
            <v:group style="position:absolute;left:3714;top:4998;width:12;height:2" coordorigin="3714,4998" coordsize="12,2">
              <v:shape style="position:absolute;left:3714;top:4998;width:12;height:2" coordorigin="3714,4998" coordsize="12,0" path="m3714,4998l3726,4998e" filled="false" stroked="true" strokeweight=".6pt" strokecolor="#000000">
                <v:path arrowok="t"/>
              </v:shape>
            </v:group>
            <v:group style="position:absolute;left:3714;top:5017;width:12;height:2" coordorigin="3714,5017" coordsize="12,2">
              <v:shape style="position:absolute;left:3714;top:5017;width:12;height:2" coordorigin="3714,5017" coordsize="12,0" path="m3714,5017l3726,5017e" filled="false" stroked="true" strokeweight=".6pt" strokecolor="#000000">
                <v:path arrowok="t"/>
              </v:shape>
            </v:group>
            <v:group style="position:absolute;left:3714;top:5036;width:12;height:2" coordorigin="3714,5036" coordsize="12,2">
              <v:shape style="position:absolute;left:3714;top:5036;width:12;height:2" coordorigin="3714,5036" coordsize="12,0" path="m3714,5036l3726,5036e" filled="false" stroked="true" strokeweight=".6pt" strokecolor="#000000">
                <v:path arrowok="t"/>
              </v:shape>
            </v:group>
            <v:group style="position:absolute;left:3714;top:5055;width:12;height:2" coordorigin="3714,5055" coordsize="12,2">
              <v:shape style="position:absolute;left:3714;top:5055;width:12;height:2" coordorigin="3714,5055" coordsize="12,0" path="m3714,5055l3726,5055e" filled="false" stroked="true" strokeweight=".6pt" strokecolor="#000000">
                <v:path arrowok="t"/>
              </v:shape>
            </v:group>
            <v:group style="position:absolute;left:3714;top:5075;width:12;height:2" coordorigin="3714,5075" coordsize="12,2">
              <v:shape style="position:absolute;left:3714;top:5075;width:12;height:2" coordorigin="3714,5075" coordsize="12,0" path="m3714,5075l3726,5075e" filled="false" stroked="true" strokeweight=".6pt" strokecolor="#000000">
                <v:path arrowok="t"/>
              </v:shape>
            </v:group>
            <v:group style="position:absolute;left:3714;top:5094;width:12;height:2" coordorigin="3714,5094" coordsize="12,2">
              <v:shape style="position:absolute;left:3714;top:5094;width:12;height:2" coordorigin="3714,5094" coordsize="12,0" path="m3714,5094l3726,5094e" filled="false" stroked="true" strokeweight=".6pt" strokecolor="#000000">
                <v:path arrowok="t"/>
              </v:shape>
            </v:group>
            <v:group style="position:absolute;left:3714;top:5113;width:12;height:2" coordorigin="3714,5113" coordsize="12,2">
              <v:shape style="position:absolute;left:3714;top:5113;width:12;height:2" coordorigin="3714,5113" coordsize="12,0" path="m3714,5113l3726,5113e" filled="false" stroked="true" strokeweight=".6pt" strokecolor="#000000">
                <v:path arrowok="t"/>
              </v:shape>
            </v:group>
            <v:group style="position:absolute;left:3714;top:5132;width:12;height:2" coordorigin="3714,5132" coordsize="12,2">
              <v:shape style="position:absolute;left:3714;top:5132;width:12;height:2" coordorigin="3714,5132" coordsize="12,0" path="m3714,5132l3726,5132e" filled="false" stroked="true" strokeweight=".6pt" strokecolor="#000000">
                <v:path arrowok="t"/>
              </v:shape>
            </v:group>
            <v:group style="position:absolute;left:3714;top:5151;width:12;height:2" coordorigin="3714,5151" coordsize="12,2">
              <v:shape style="position:absolute;left:3714;top:5151;width:12;height:2" coordorigin="3714,5151" coordsize="12,0" path="m3714,5151l3726,5151e" filled="false" stroked="true" strokeweight=".6pt" strokecolor="#000000">
                <v:path arrowok="t"/>
              </v:shape>
            </v:group>
            <v:group style="position:absolute;left:3714;top:5171;width:12;height:2" coordorigin="3714,5171" coordsize="12,2">
              <v:shape style="position:absolute;left:3714;top:5171;width:12;height:2" coordorigin="3714,5171" coordsize="12,0" path="m3714,5171l3726,5171e" filled="false" stroked="true" strokeweight=".6pt" strokecolor="#000000">
                <v:path arrowok="t"/>
              </v:shape>
            </v:group>
            <v:group style="position:absolute;left:3714;top:5190;width:12;height:2" coordorigin="3714,5190" coordsize="12,2">
              <v:shape style="position:absolute;left:3714;top:5190;width:12;height:2" coordorigin="3714,5190" coordsize="12,0" path="m3714,5190l3726,5190e" filled="false" stroked="true" strokeweight=".6pt" strokecolor="#000000">
                <v:path arrowok="t"/>
              </v:shape>
            </v:group>
            <v:group style="position:absolute;left:3714;top:5209;width:12;height:2" coordorigin="3714,5209" coordsize="12,2">
              <v:shape style="position:absolute;left:3714;top:5209;width:12;height:2" coordorigin="3714,5209" coordsize="12,0" path="m3714,5209l3726,5209e" filled="false" stroked="true" strokeweight=".6pt" strokecolor="#000000">
                <v:path arrowok="t"/>
              </v:shape>
            </v:group>
            <v:group style="position:absolute;left:3714;top:5228;width:12;height:2" coordorigin="3714,5228" coordsize="12,2">
              <v:shape style="position:absolute;left:3714;top:5228;width:12;height:2" coordorigin="3714,5228" coordsize="12,0" path="m3714,5228l3726,5228e" filled="false" stroked="true" strokeweight=".6pt" strokecolor="#000000">
                <v:path arrowok="t"/>
              </v:shape>
            </v:group>
            <v:group style="position:absolute;left:3714;top:5247;width:12;height:2" coordorigin="3714,5247" coordsize="12,2">
              <v:shape style="position:absolute;left:3714;top:5247;width:12;height:2" coordorigin="3714,5247" coordsize="12,0" path="m3714,5247l3726,5247e" filled="false" stroked="true" strokeweight=".6pt" strokecolor="#000000">
                <v:path arrowok="t"/>
              </v:shape>
            </v:group>
            <v:group style="position:absolute;left:3714;top:5267;width:12;height:2" coordorigin="3714,5267" coordsize="12,2">
              <v:shape style="position:absolute;left:3714;top:5267;width:12;height:2" coordorigin="3714,5267" coordsize="12,0" path="m3714,5267l3726,5267e" filled="false" stroked="true" strokeweight=".6pt" strokecolor="#000000">
                <v:path arrowok="t"/>
              </v:shape>
            </v:group>
            <v:group style="position:absolute;left:3715;top:5283;width:10;height:2" coordorigin="3715,5283" coordsize="10,2">
              <v:shape style="position:absolute;left:3715;top:5283;width:10;height:2" coordorigin="3715,5283" coordsize="10,0" path="m3715,5283l3725,5283e" filled="false" stroked="true" strokeweight=".48pt" strokecolor="#000000">
                <v:path arrowok="t"/>
              </v:shape>
            </v:group>
            <v:group style="position:absolute;left:3715;top:5303;width:10;height:2" coordorigin="3715,5303" coordsize="10,2">
              <v:shape style="position:absolute;left:3715;top:5303;width:10;height:2" coordorigin="3715,5303" coordsize="10,0" path="m3715,5303l3725,5303e" filled="false" stroked="true" strokeweight=".48pt" strokecolor="#000000">
                <v:path arrowok="t"/>
              </v:shape>
            </v:group>
            <v:group style="position:absolute;left:3715;top:5322;width:10;height:2" coordorigin="3715,5322" coordsize="10,2">
              <v:shape style="position:absolute;left:3715;top:5322;width:10;height:2" coordorigin="3715,5322" coordsize="10,0" path="m3715,5322l3725,5322e" filled="false" stroked="true" strokeweight=".48pt" strokecolor="#000000">
                <v:path arrowok="t"/>
              </v:shape>
            </v:group>
            <v:group style="position:absolute;left:3715;top:5341;width:10;height:2" coordorigin="3715,5341" coordsize="10,2">
              <v:shape style="position:absolute;left:3715;top:5341;width:10;height:2" coordorigin="3715,5341" coordsize="10,0" path="m3715,5341l3725,5341e" filled="false" stroked="true" strokeweight=".48pt" strokecolor="#000000">
                <v:path arrowok="t"/>
              </v:shape>
            </v:group>
            <v:group style="position:absolute;left:3715;top:5360;width:10;height:2" coordorigin="3715,5360" coordsize="10,2">
              <v:shape style="position:absolute;left:3715;top:5360;width:10;height:2" coordorigin="3715,5360" coordsize="10,0" path="m3715,5360l3725,5360e" filled="false" stroked="true" strokeweight=".48pt" strokecolor="#000000">
                <v:path arrowok="t"/>
              </v:shape>
            </v:group>
            <v:group style="position:absolute;left:3715;top:5379;width:10;height:2" coordorigin="3715,5379" coordsize="10,2">
              <v:shape style="position:absolute;left:3715;top:5379;width:10;height:2" coordorigin="3715,5379" coordsize="10,0" path="m3715,5379l3725,5379e" filled="false" stroked="true" strokeweight=".48pt" strokecolor="#000000">
                <v:path arrowok="t"/>
              </v:shape>
            </v:group>
            <v:group style="position:absolute;left:3715;top:5399;width:10;height:2" coordorigin="3715,5399" coordsize="10,2">
              <v:shape style="position:absolute;left:3715;top:5399;width:10;height:2" coordorigin="3715,5399" coordsize="10,0" path="m3715,5399l3725,5399e" filled="false" stroked="true" strokeweight=".48pt" strokecolor="#000000">
                <v:path arrowok="t"/>
              </v:shape>
            </v:group>
            <v:group style="position:absolute;left:3715;top:5418;width:10;height:2" coordorigin="3715,5418" coordsize="10,2">
              <v:shape style="position:absolute;left:3715;top:5418;width:10;height:2" coordorigin="3715,5418" coordsize="10,0" path="m3715,5418l3725,5418e" filled="false" stroked="true" strokeweight=".48pt" strokecolor="#000000">
                <v:path arrowok="t"/>
              </v:shape>
            </v:group>
            <v:group style="position:absolute;left:3715;top:5437;width:10;height:2" coordorigin="3715,5437" coordsize="10,2">
              <v:shape style="position:absolute;left:3715;top:5437;width:10;height:2" coordorigin="3715,5437" coordsize="10,0" path="m3715,5437l3725,5437e" filled="false" stroked="true" strokeweight=".48pt" strokecolor="#000000">
                <v:path arrowok="t"/>
              </v:shape>
            </v:group>
            <v:group style="position:absolute;left:3715;top:5456;width:10;height:2" coordorigin="3715,5456" coordsize="10,2">
              <v:shape style="position:absolute;left:3715;top:5456;width:10;height:2" coordorigin="3715,5456" coordsize="10,0" path="m3715,5456l3725,5456e" filled="false" stroked="true" strokeweight=".48pt" strokecolor="#000000">
                <v:path arrowok="t"/>
              </v:shape>
            </v:group>
            <v:group style="position:absolute;left:3715;top:5475;width:10;height:2" coordorigin="3715,5475" coordsize="10,2">
              <v:shape style="position:absolute;left:3715;top:5475;width:10;height:2" coordorigin="3715,5475" coordsize="10,0" path="m3715,5475l3725,5475e" filled="false" stroked="true" strokeweight=".48pt" strokecolor="#000000">
                <v:path arrowok="t"/>
              </v:shape>
            </v:group>
            <v:group style="position:absolute;left:3715;top:5495;width:10;height:2" coordorigin="3715,5495" coordsize="10,2">
              <v:shape style="position:absolute;left:3715;top:5495;width:10;height:2" coordorigin="3715,5495" coordsize="10,0" path="m3715,5495l3725,5495e" filled="false" stroked="true" strokeweight=".48pt" strokecolor="#000000">
                <v:path arrowok="t"/>
              </v:shape>
            </v:group>
            <v:group style="position:absolute;left:3715;top:5514;width:10;height:2" coordorigin="3715,5514" coordsize="10,2">
              <v:shape style="position:absolute;left:3715;top:5514;width:10;height:2" coordorigin="3715,5514" coordsize="10,0" path="m3715,5514l3725,5514e" filled="false" stroked="true" strokeweight=".48pt" strokecolor="#000000">
                <v:path arrowok="t"/>
              </v:shape>
            </v:group>
            <v:group style="position:absolute;left:3715;top:5533;width:10;height:2" coordorigin="3715,5533" coordsize="10,2">
              <v:shape style="position:absolute;left:3715;top:5533;width:10;height:2" coordorigin="3715,5533" coordsize="10,0" path="m3715,5533l3725,5533e" filled="false" stroked="true" strokeweight=".48pt" strokecolor="#000000">
                <v:path arrowok="t"/>
              </v:shape>
            </v:group>
            <v:group style="position:absolute;left:3715;top:5552;width:10;height:2" coordorigin="3715,5552" coordsize="10,2">
              <v:shape style="position:absolute;left:3715;top:5552;width:10;height:2" coordorigin="3715,5552" coordsize="10,0" path="m3715,5552l3725,5552e" filled="false" stroked="true" strokeweight=".48pt" strokecolor="#000000">
                <v:path arrowok="t"/>
              </v:shape>
            </v:group>
            <v:group style="position:absolute;left:3715;top:5571;width:10;height:2" coordorigin="3715,5571" coordsize="10,2">
              <v:shape style="position:absolute;left:3715;top:5571;width:10;height:2" coordorigin="3715,5571" coordsize="10,0" path="m3715,5571l3725,5571e" filled="false" stroked="true" strokeweight=".48pt" strokecolor="#000000">
                <v:path arrowok="t"/>
              </v:shape>
            </v:group>
            <v:group style="position:absolute;left:3715;top:5591;width:10;height:2" coordorigin="3715,5591" coordsize="10,2">
              <v:shape style="position:absolute;left:3715;top:5591;width:10;height:2" coordorigin="3715,5591" coordsize="10,0" path="m3715,5591l3725,5591e" filled="false" stroked="true" strokeweight=".48pt" strokecolor="#000000">
                <v:path arrowok="t"/>
              </v:shape>
            </v:group>
            <v:group style="position:absolute;left:3715;top:5610;width:10;height:2" coordorigin="3715,5610" coordsize="10,2">
              <v:shape style="position:absolute;left:3715;top:5610;width:10;height:2" coordorigin="3715,5610" coordsize="10,0" path="m3715,5610l3725,5610e" filled="false" stroked="true" strokeweight=".48pt" strokecolor="#000000">
                <v:path arrowok="t"/>
              </v:shape>
            </v:group>
            <v:group style="position:absolute;left:3715;top:5629;width:10;height:2" coordorigin="3715,5629" coordsize="10,2">
              <v:shape style="position:absolute;left:3715;top:5629;width:10;height:2" coordorigin="3715,5629" coordsize="10,0" path="m3715,5629l3725,5629e" filled="false" stroked="true" strokeweight=".48pt" strokecolor="#000000">
                <v:path arrowok="t"/>
              </v:shape>
            </v:group>
            <v:group style="position:absolute;left:3715;top:5648;width:10;height:2" coordorigin="3715,5648" coordsize="10,2">
              <v:shape style="position:absolute;left:3715;top:5648;width:10;height:2" coordorigin="3715,5648" coordsize="10,0" path="m3715,5648l3725,5648e" filled="false" stroked="true" strokeweight=".48pt" strokecolor="#000000">
                <v:path arrowok="t"/>
              </v:shape>
            </v:group>
            <v:group style="position:absolute;left:3715;top:5667;width:10;height:2" coordorigin="3715,5667" coordsize="10,2">
              <v:shape style="position:absolute;left:3715;top:5667;width:10;height:2" coordorigin="3715,5667" coordsize="10,0" path="m3715,5667l3725,5667e" filled="false" stroked="true" strokeweight=".48pt" strokecolor="#000000">
                <v:path arrowok="t"/>
              </v:shape>
            </v:group>
            <v:group style="position:absolute;left:2050;top:5747;width:10;height:2" coordorigin="2050,5747" coordsize="10,2">
              <v:shape style="position:absolute;left:2050;top:5747;width:10;height:2" coordorigin="2050,5747" coordsize="10,0" path="m2050,5747l2059,5747e" filled="false" stroked="true" strokeweight=".48pt" strokecolor="#000000">
                <v:path arrowok="t"/>
              </v:shape>
            </v:group>
            <v:group style="position:absolute;left:2069;top:5747;width:10;height:2" coordorigin="2069,5747" coordsize="10,2">
              <v:shape style="position:absolute;left:2069;top:5747;width:10;height:2" coordorigin="2069,5747" coordsize="10,0" path="m2069,5747l2078,5747e" filled="false" stroked="true" strokeweight=".48pt" strokecolor="#000000">
                <v:path arrowok="t"/>
              </v:shape>
            </v:group>
            <v:group style="position:absolute;left:2088;top:5747;width:10;height:2" coordorigin="2088,5747" coordsize="10,2">
              <v:shape style="position:absolute;left:2088;top:5747;width:10;height:2" coordorigin="2088,5747" coordsize="10,0" path="m2088,5747l2098,5747e" filled="false" stroked="true" strokeweight=".48pt" strokecolor="#000000">
                <v:path arrowok="t"/>
              </v:shape>
            </v:group>
            <v:group style="position:absolute;left:2107;top:5747;width:10;height:2" coordorigin="2107,5747" coordsize="10,2">
              <v:shape style="position:absolute;left:2107;top:5747;width:10;height:2" coordorigin="2107,5747" coordsize="10,0" path="m2107,5747l2117,5747e" filled="false" stroked="true" strokeweight=".48pt" strokecolor="#000000">
                <v:path arrowok="t"/>
              </v:shape>
            </v:group>
            <v:group style="position:absolute;left:2126;top:5747;width:10;height:2" coordorigin="2126,5747" coordsize="10,2">
              <v:shape style="position:absolute;left:2126;top:5747;width:10;height:2" coordorigin="2126,5747" coordsize="10,0" path="m2126,5747l2136,5747e" filled="false" stroked="true" strokeweight=".48pt" strokecolor="#000000">
                <v:path arrowok="t"/>
              </v:shape>
            </v:group>
            <v:group style="position:absolute;left:2146;top:5747;width:10;height:2" coordorigin="2146,5747" coordsize="10,2">
              <v:shape style="position:absolute;left:2146;top:5747;width:10;height:2" coordorigin="2146,5747" coordsize="10,0" path="m2146,5747l2155,5747e" filled="false" stroked="true" strokeweight=".48pt" strokecolor="#000000">
                <v:path arrowok="t"/>
              </v:shape>
            </v:group>
            <v:group style="position:absolute;left:2165;top:5747;width:10;height:2" coordorigin="2165,5747" coordsize="10,2">
              <v:shape style="position:absolute;left:2165;top:5747;width:10;height:2" coordorigin="2165,5747" coordsize="10,0" path="m2165,5747l2174,5747e" filled="false" stroked="true" strokeweight=".48pt" strokecolor="#000000">
                <v:path arrowok="t"/>
              </v:shape>
            </v:group>
            <v:group style="position:absolute;left:2184;top:5747;width:10;height:2" coordorigin="2184,5747" coordsize="10,2">
              <v:shape style="position:absolute;left:2184;top:5747;width:10;height:2" coordorigin="2184,5747" coordsize="10,0" path="m2184,5747l2194,5747e" filled="false" stroked="true" strokeweight=".48pt" strokecolor="#000000">
                <v:path arrowok="t"/>
              </v:shape>
            </v:group>
            <v:group style="position:absolute;left:2203;top:5747;width:10;height:2" coordorigin="2203,5747" coordsize="10,2">
              <v:shape style="position:absolute;left:2203;top:5747;width:10;height:2" coordorigin="2203,5747" coordsize="10,0" path="m2203,5747l2213,5747e" filled="false" stroked="true" strokeweight=".48pt" strokecolor="#000000">
                <v:path arrowok="t"/>
              </v:shape>
            </v:group>
            <v:group style="position:absolute;left:2222;top:5747;width:10;height:2" coordorigin="2222,5747" coordsize="10,2">
              <v:shape style="position:absolute;left:2222;top:5747;width:10;height:2" coordorigin="2222,5747" coordsize="10,0" path="m2222,5747l2232,5747e" filled="false" stroked="true" strokeweight=".48pt" strokecolor="#000000">
                <v:path arrowok="t"/>
              </v:shape>
            </v:group>
            <v:group style="position:absolute;left:2242;top:5747;width:10;height:2" coordorigin="2242,5747" coordsize="10,2">
              <v:shape style="position:absolute;left:2242;top:5747;width:10;height:2" coordorigin="2242,5747" coordsize="10,0" path="m2242,5747l2251,5747e" filled="false" stroked="true" strokeweight=".48pt" strokecolor="#000000">
                <v:path arrowok="t"/>
              </v:shape>
            </v:group>
            <v:group style="position:absolute;left:2261;top:5747;width:10;height:2" coordorigin="2261,5747" coordsize="10,2">
              <v:shape style="position:absolute;left:2261;top:5747;width:10;height:2" coordorigin="2261,5747" coordsize="10,0" path="m2261,5747l2270,5747e" filled="false" stroked="true" strokeweight=".48pt" strokecolor="#000000">
                <v:path arrowok="t"/>
              </v:shape>
            </v:group>
            <v:group style="position:absolute;left:2280;top:5747;width:10;height:2" coordorigin="2280,5747" coordsize="10,2">
              <v:shape style="position:absolute;left:2280;top:5747;width:10;height:2" coordorigin="2280,5747" coordsize="10,0" path="m2280,5747l2290,5747e" filled="false" stroked="true" strokeweight=".48pt" strokecolor="#000000">
                <v:path arrowok="t"/>
              </v:shape>
            </v:group>
            <v:group style="position:absolute;left:2299;top:5747;width:10;height:2" coordorigin="2299,5747" coordsize="10,2">
              <v:shape style="position:absolute;left:2299;top:5747;width:10;height:2" coordorigin="2299,5747" coordsize="10,0" path="m2299,5747l2309,5747e" filled="false" stroked="true" strokeweight=".48pt" strokecolor="#000000">
                <v:path arrowok="t"/>
              </v:shape>
            </v:group>
            <v:group style="position:absolute;left:2318;top:5747;width:10;height:2" coordorigin="2318,5747" coordsize="10,2">
              <v:shape style="position:absolute;left:2318;top:5747;width:10;height:2" coordorigin="2318,5747" coordsize="10,0" path="m2318,5747l2328,5747e" filled="false" stroked="true" strokeweight=".48pt" strokecolor="#000000">
                <v:path arrowok="t"/>
              </v:shape>
            </v:group>
            <v:group style="position:absolute;left:2338;top:5747;width:10;height:2" coordorigin="2338,5747" coordsize="10,2">
              <v:shape style="position:absolute;left:2338;top:5747;width:10;height:2" coordorigin="2338,5747" coordsize="10,0" path="m2338,5747l2347,5747e" filled="false" stroked="true" strokeweight=".48pt" strokecolor="#000000">
                <v:path arrowok="t"/>
              </v:shape>
            </v:group>
            <v:group style="position:absolute;left:2357;top:5747;width:10;height:2" coordorigin="2357,5747" coordsize="10,2">
              <v:shape style="position:absolute;left:2357;top:5747;width:10;height:2" coordorigin="2357,5747" coordsize="10,0" path="m2357,5747l2366,5747e" filled="false" stroked="true" strokeweight=".48pt" strokecolor="#000000">
                <v:path arrowok="t"/>
              </v:shape>
            </v:group>
            <v:group style="position:absolute;left:2376;top:5747;width:10;height:2" coordorigin="2376,5747" coordsize="10,2">
              <v:shape style="position:absolute;left:2376;top:5747;width:10;height:2" coordorigin="2376,5747" coordsize="10,0" path="m2376,5747l2386,5747e" filled="false" stroked="true" strokeweight=".48pt" strokecolor="#000000">
                <v:path arrowok="t"/>
              </v:shape>
            </v:group>
            <v:group style="position:absolute;left:2395;top:5747;width:10;height:2" coordorigin="2395,5747" coordsize="10,2">
              <v:shape style="position:absolute;left:2395;top:5747;width:10;height:2" coordorigin="2395,5747" coordsize="10,0" path="m2395,5747l2405,5747e" filled="false" stroked="true" strokeweight=".48pt" strokecolor="#000000">
                <v:path arrowok="t"/>
              </v:shape>
            </v:group>
            <v:group style="position:absolute;left:2414;top:5747;width:10;height:2" coordorigin="2414,5747" coordsize="10,2">
              <v:shape style="position:absolute;left:2414;top:5747;width:10;height:2" coordorigin="2414,5747" coordsize="10,0" path="m2414,5747l2424,5747e" filled="false" stroked="true" strokeweight=".48pt" strokecolor="#000000">
                <v:path arrowok="t"/>
              </v:shape>
            </v:group>
            <v:group style="position:absolute;left:2434;top:5747;width:10;height:2" coordorigin="2434,5747" coordsize="10,2">
              <v:shape style="position:absolute;left:2434;top:5747;width:10;height:2" coordorigin="2434,5747" coordsize="10,0" path="m2434,5747l2443,5747e" filled="false" stroked="true" strokeweight=".48pt" strokecolor="#000000">
                <v:path arrowok="t"/>
              </v:shape>
            </v:group>
            <v:group style="position:absolute;left:2453;top:5747;width:10;height:2" coordorigin="2453,5747" coordsize="10,2">
              <v:shape style="position:absolute;left:2453;top:5747;width:10;height:2" coordorigin="2453,5747" coordsize="10,0" path="m2453,5747l2462,5747e" filled="false" stroked="true" strokeweight=".48pt" strokecolor="#000000">
                <v:path arrowok="t"/>
              </v:shape>
            </v:group>
            <v:group style="position:absolute;left:2472;top:5747;width:10;height:2" coordorigin="2472,5747" coordsize="10,2">
              <v:shape style="position:absolute;left:2472;top:5747;width:10;height:2" coordorigin="2472,5747" coordsize="10,0" path="m2472,5747l2482,5747e" filled="false" stroked="true" strokeweight=".48pt" strokecolor="#000000">
                <v:path arrowok="t"/>
              </v:shape>
            </v:group>
            <v:group style="position:absolute;left:2491;top:5747;width:10;height:2" coordorigin="2491,5747" coordsize="10,2">
              <v:shape style="position:absolute;left:2491;top:5747;width:10;height:2" coordorigin="2491,5747" coordsize="10,0" path="m2491,5747l2501,5747e" filled="false" stroked="true" strokeweight=".48pt" strokecolor="#000000">
                <v:path arrowok="t"/>
              </v:shape>
            </v:group>
            <v:group style="position:absolute;left:2510;top:5747;width:10;height:2" coordorigin="2510,5747" coordsize="10,2">
              <v:shape style="position:absolute;left:2510;top:5747;width:10;height:2" coordorigin="2510,5747" coordsize="10,0" path="m2510,5747l2520,5747e" filled="false" stroked="true" strokeweight=".48pt" strokecolor="#000000">
                <v:path arrowok="t"/>
              </v:shape>
            </v:group>
            <v:group style="position:absolute;left:2530;top:5747;width:10;height:2" coordorigin="2530,5747" coordsize="10,2">
              <v:shape style="position:absolute;left:2530;top:5747;width:10;height:2" coordorigin="2530,5747" coordsize="10,0" path="m2530,5747l2539,5747e" filled="false" stroked="true" strokeweight=".48pt" strokecolor="#000000">
                <v:path arrowok="t"/>
              </v:shape>
            </v:group>
            <v:group style="position:absolute;left:2549;top:5747;width:10;height:2" coordorigin="2549,5747" coordsize="10,2">
              <v:shape style="position:absolute;left:2549;top:5747;width:10;height:2" coordorigin="2549,5747" coordsize="10,0" path="m2549,5747l2558,5747e" filled="false" stroked="true" strokeweight=".48pt" strokecolor="#000000">
                <v:path arrowok="t"/>
              </v:shape>
            </v:group>
            <v:group style="position:absolute;left:2568;top:5747;width:10;height:2" coordorigin="2568,5747" coordsize="10,2">
              <v:shape style="position:absolute;left:2568;top:5747;width:10;height:2" coordorigin="2568,5747" coordsize="10,0" path="m2568,5747l2578,5747e" filled="false" stroked="true" strokeweight=".48pt" strokecolor="#000000">
                <v:path arrowok="t"/>
              </v:shape>
            </v:group>
            <v:group style="position:absolute;left:2587;top:5747;width:10;height:2" coordorigin="2587,5747" coordsize="10,2">
              <v:shape style="position:absolute;left:2587;top:5747;width:10;height:2" coordorigin="2587,5747" coordsize="10,0" path="m2587,5747l2597,5747e" filled="false" stroked="true" strokeweight=".48pt" strokecolor="#000000">
                <v:path arrowok="t"/>
              </v:shape>
            </v:group>
            <v:group style="position:absolute;left:2606;top:5747;width:10;height:2" coordorigin="2606,5747" coordsize="10,2">
              <v:shape style="position:absolute;left:2606;top:5747;width:10;height:2" coordorigin="2606,5747" coordsize="10,0" path="m2606,5747l2616,5747e" filled="false" stroked="true" strokeweight=".48pt" strokecolor="#000000">
                <v:path arrowok="t"/>
              </v:shape>
            </v:group>
            <v:group style="position:absolute;left:2626;top:5747;width:10;height:2" coordorigin="2626,5747" coordsize="10,2">
              <v:shape style="position:absolute;left:2626;top:5747;width:10;height:2" coordorigin="2626,5747" coordsize="10,0" path="m2626,5747l2635,5747e" filled="false" stroked="true" strokeweight=".48pt" strokecolor="#000000">
                <v:path arrowok="t"/>
              </v:shape>
            </v:group>
            <v:group style="position:absolute;left:2645;top:5747;width:10;height:2" coordorigin="2645,5747" coordsize="10,2">
              <v:shape style="position:absolute;left:2645;top:5747;width:10;height:2" coordorigin="2645,5747" coordsize="10,0" path="m2645,5747l2654,5747e" filled="false" stroked="true" strokeweight=".48pt" strokecolor="#000000">
                <v:path arrowok="t"/>
              </v:shape>
            </v:group>
            <v:group style="position:absolute;left:2664;top:5747;width:10;height:2" coordorigin="2664,5747" coordsize="10,2">
              <v:shape style="position:absolute;left:2664;top:5747;width:10;height:2" coordorigin="2664,5747" coordsize="10,0" path="m2664,5747l2674,5747e" filled="false" stroked="true" strokeweight=".48pt" strokecolor="#000000">
                <v:path arrowok="t"/>
              </v:shape>
            </v:group>
            <v:group style="position:absolute;left:2683;top:5747;width:10;height:2" coordorigin="2683,5747" coordsize="10,2">
              <v:shape style="position:absolute;left:2683;top:5747;width:10;height:2" coordorigin="2683,5747" coordsize="10,0" path="m2683,5747l2693,5747e" filled="false" stroked="true" strokeweight=".48pt" strokecolor="#000000">
                <v:path arrowok="t"/>
              </v:shape>
            </v:group>
            <v:group style="position:absolute;left:2702;top:5747;width:10;height:2" coordorigin="2702,5747" coordsize="10,2">
              <v:shape style="position:absolute;left:2702;top:5747;width:10;height:2" coordorigin="2702,5747" coordsize="10,0" path="m2702,5747l2712,5747e" filled="false" stroked="true" strokeweight=".48pt" strokecolor="#000000">
                <v:path arrowok="t"/>
              </v:shape>
            </v:group>
            <v:group style="position:absolute;left:2722;top:5747;width:10;height:2" coordorigin="2722,5747" coordsize="10,2">
              <v:shape style="position:absolute;left:2722;top:5747;width:10;height:2" coordorigin="2722,5747" coordsize="10,0" path="m2722,5747l2731,5747e" filled="false" stroked="true" strokeweight=".48pt" strokecolor="#000000">
                <v:path arrowok="t"/>
              </v:shape>
            </v:group>
            <v:group style="position:absolute;left:2741;top:5747;width:10;height:2" coordorigin="2741,5747" coordsize="10,2">
              <v:shape style="position:absolute;left:2741;top:5747;width:10;height:2" coordorigin="2741,5747" coordsize="10,0" path="m2741,5747l2750,5747e" filled="false" stroked="true" strokeweight=".48pt" strokecolor="#000000">
                <v:path arrowok="t"/>
              </v:shape>
            </v:group>
            <v:group style="position:absolute;left:2760;top:5747;width:10;height:2" coordorigin="2760,5747" coordsize="10,2">
              <v:shape style="position:absolute;left:2760;top:5747;width:10;height:2" coordorigin="2760,5747" coordsize="10,0" path="m2760,5747l2770,5747e" filled="false" stroked="true" strokeweight=".48pt" strokecolor="#000000">
                <v:path arrowok="t"/>
              </v:shape>
            </v:group>
            <v:group style="position:absolute;left:2779;top:5747;width:10;height:2" coordorigin="2779,5747" coordsize="10,2">
              <v:shape style="position:absolute;left:2779;top:5747;width:10;height:2" coordorigin="2779,5747" coordsize="10,0" path="m2779,5747l2789,5747e" filled="false" stroked="true" strokeweight=".48pt" strokecolor="#000000">
                <v:path arrowok="t"/>
              </v:shape>
            </v:group>
            <v:group style="position:absolute;left:2798;top:5747;width:10;height:2" coordorigin="2798,5747" coordsize="10,2">
              <v:shape style="position:absolute;left:2798;top:5747;width:10;height:2" coordorigin="2798,5747" coordsize="10,0" path="m2798,5747l2808,5747e" filled="false" stroked="true" strokeweight=".48pt" strokecolor="#000000">
                <v:path arrowok="t"/>
              </v:shape>
            </v:group>
            <v:group style="position:absolute;left:2818;top:5747;width:10;height:2" coordorigin="2818,5747" coordsize="10,2">
              <v:shape style="position:absolute;left:2818;top:5747;width:10;height:2" coordorigin="2818,5747" coordsize="10,0" path="m2818,5747l2827,5747e" filled="false" stroked="true" strokeweight=".48pt" strokecolor="#000000">
                <v:path arrowok="t"/>
              </v:shape>
            </v:group>
            <v:group style="position:absolute;left:2837;top:5747;width:10;height:2" coordorigin="2837,5747" coordsize="10,2">
              <v:shape style="position:absolute;left:2837;top:5747;width:10;height:2" coordorigin="2837,5747" coordsize="10,0" path="m2837,5747l2846,5747e" filled="false" stroked="true" strokeweight=".48pt" strokecolor="#000000">
                <v:path arrowok="t"/>
              </v:shape>
            </v:group>
            <v:group style="position:absolute;left:2856;top:5747;width:10;height:2" coordorigin="2856,5747" coordsize="10,2">
              <v:shape style="position:absolute;left:2856;top:5747;width:10;height:2" coordorigin="2856,5747" coordsize="10,0" path="m2856,5747l2866,5747e" filled="false" stroked="true" strokeweight=".48pt" strokecolor="#000000">
                <v:path arrowok="t"/>
              </v:shape>
            </v:group>
            <v:group style="position:absolute;left:2875;top:5747;width:10;height:2" coordorigin="2875,5747" coordsize="10,2">
              <v:shape style="position:absolute;left:2875;top:5747;width:10;height:2" coordorigin="2875,5747" coordsize="10,0" path="m2875,5747l2885,5747e" filled="false" stroked="true" strokeweight=".48pt" strokecolor="#000000">
                <v:path arrowok="t"/>
              </v:shape>
            </v:group>
            <v:group style="position:absolute;left:2894;top:5747;width:10;height:2" coordorigin="2894,5747" coordsize="10,2">
              <v:shape style="position:absolute;left:2894;top:5747;width:10;height:2" coordorigin="2894,5747" coordsize="10,0" path="m2894,5747l2904,5747e" filled="false" stroked="true" strokeweight=".48pt" strokecolor="#000000">
                <v:path arrowok="t"/>
              </v:shape>
            </v:group>
            <v:group style="position:absolute;left:2914;top:5747;width:10;height:2" coordorigin="2914,5747" coordsize="10,2">
              <v:shape style="position:absolute;left:2914;top:5747;width:10;height:2" coordorigin="2914,5747" coordsize="10,0" path="m2914,5747l2923,5747e" filled="false" stroked="true" strokeweight=".48pt" strokecolor="#000000">
                <v:path arrowok="t"/>
              </v:shape>
            </v:group>
            <v:group style="position:absolute;left:2933;top:5747;width:10;height:2" coordorigin="2933,5747" coordsize="10,2">
              <v:shape style="position:absolute;left:2933;top:5747;width:10;height:2" coordorigin="2933,5747" coordsize="10,0" path="m2933,5747l2942,5747e" filled="false" stroked="true" strokeweight=".48pt" strokecolor="#000000">
                <v:path arrowok="t"/>
              </v:shape>
            </v:group>
            <v:group style="position:absolute;left:2952;top:5747;width:10;height:2" coordorigin="2952,5747" coordsize="10,2">
              <v:shape style="position:absolute;left:2952;top:5747;width:10;height:2" coordorigin="2952,5747" coordsize="10,0" path="m2952,5747l2962,5747e" filled="false" stroked="true" strokeweight=".48pt" strokecolor="#000000">
                <v:path arrowok="t"/>
              </v:shape>
            </v:group>
            <v:group style="position:absolute;left:2971;top:5747;width:10;height:2" coordorigin="2971,5747" coordsize="10,2">
              <v:shape style="position:absolute;left:2971;top:5747;width:10;height:2" coordorigin="2971,5747" coordsize="10,0" path="m2971,5747l2981,5747e" filled="false" stroked="true" strokeweight=".48pt" strokecolor="#000000">
                <v:path arrowok="t"/>
              </v:shape>
            </v:group>
            <v:group style="position:absolute;left:2990;top:5747;width:10;height:2" coordorigin="2990,5747" coordsize="10,2">
              <v:shape style="position:absolute;left:2990;top:5747;width:10;height:2" coordorigin="2990,5747" coordsize="10,0" path="m2990,5747l3000,5747e" filled="false" stroked="true" strokeweight=".48pt" strokecolor="#000000">
                <v:path arrowok="t"/>
              </v:shape>
            </v:group>
            <v:group style="position:absolute;left:3010;top:5747;width:10;height:2" coordorigin="3010,5747" coordsize="10,2">
              <v:shape style="position:absolute;left:3010;top:5747;width:10;height:2" coordorigin="3010,5747" coordsize="10,0" path="m3010,5747l3019,5747e" filled="false" stroked="true" strokeweight=".48pt" strokecolor="#000000">
                <v:path arrowok="t"/>
              </v:shape>
            </v:group>
            <v:group style="position:absolute;left:3029;top:5747;width:10;height:2" coordorigin="3029,5747" coordsize="10,2">
              <v:shape style="position:absolute;left:3029;top:5747;width:10;height:2" coordorigin="3029,5747" coordsize="10,0" path="m3029,5747l3038,5747e" filled="false" stroked="true" strokeweight=".48pt" strokecolor="#000000">
                <v:path arrowok="t"/>
              </v:shape>
            </v:group>
            <v:group style="position:absolute;left:3048;top:5747;width:10;height:2" coordorigin="3048,5747" coordsize="10,2">
              <v:shape style="position:absolute;left:3048;top:5747;width:10;height:2" coordorigin="3048,5747" coordsize="10,0" path="m3048,5747l3058,5747e" filled="false" stroked="true" strokeweight=".48pt" strokecolor="#000000">
                <v:path arrowok="t"/>
              </v:shape>
            </v:group>
            <v:group style="position:absolute;left:3067;top:5747;width:10;height:2" coordorigin="3067,5747" coordsize="10,2">
              <v:shape style="position:absolute;left:3067;top:5747;width:10;height:2" coordorigin="3067,5747" coordsize="10,0" path="m3067,5747l3077,5747e" filled="false" stroked="true" strokeweight=".48pt" strokecolor="#000000">
                <v:path arrowok="t"/>
              </v:shape>
            </v:group>
            <v:group style="position:absolute;left:3086;top:5747;width:10;height:2" coordorigin="3086,5747" coordsize="10,2">
              <v:shape style="position:absolute;left:3086;top:5747;width:10;height:2" coordorigin="3086,5747" coordsize="10,0" path="m3086,5747l3096,5747e" filled="false" stroked="true" strokeweight=".48pt" strokecolor="#000000">
                <v:path arrowok="t"/>
              </v:shape>
            </v:group>
            <v:group style="position:absolute;left:3106;top:5747;width:10;height:2" coordorigin="3106,5747" coordsize="10,2">
              <v:shape style="position:absolute;left:3106;top:5747;width:10;height:2" coordorigin="3106,5747" coordsize="10,0" path="m3106,5747l3115,5747e" filled="false" stroked="true" strokeweight=".48pt" strokecolor="#000000">
                <v:path arrowok="t"/>
              </v:shape>
            </v:group>
            <v:group style="position:absolute;left:3125;top:5747;width:10;height:2" coordorigin="3125,5747" coordsize="10,2">
              <v:shape style="position:absolute;left:3125;top:5747;width:10;height:2" coordorigin="3125,5747" coordsize="10,0" path="m3125,5747l3134,5747e" filled="false" stroked="true" strokeweight=".48pt" strokecolor="#000000">
                <v:path arrowok="t"/>
              </v:shape>
            </v:group>
            <v:group style="position:absolute;left:3144;top:5747;width:10;height:2" coordorigin="3144,5747" coordsize="10,2">
              <v:shape style="position:absolute;left:3144;top:5747;width:10;height:2" coordorigin="3144,5747" coordsize="10,0" path="m3144,5747l3154,5747e" filled="false" stroked="true" strokeweight=".48pt" strokecolor="#000000">
                <v:path arrowok="t"/>
              </v:shape>
            </v:group>
            <v:group style="position:absolute;left:3163;top:5747;width:10;height:2" coordorigin="3163,5747" coordsize="10,2">
              <v:shape style="position:absolute;left:3163;top:5747;width:10;height:2" coordorigin="3163,5747" coordsize="10,0" path="m3163,5747l3173,5747e" filled="false" stroked="true" strokeweight=".48pt" strokecolor="#000000">
                <v:path arrowok="t"/>
              </v:shape>
            </v:group>
            <v:group style="position:absolute;left:3182;top:5747;width:10;height:2" coordorigin="3182,5747" coordsize="10,2">
              <v:shape style="position:absolute;left:3182;top:5747;width:10;height:2" coordorigin="3182,5747" coordsize="10,0" path="m3182,5747l3192,5747e" filled="false" stroked="true" strokeweight=".48pt" strokecolor="#000000">
                <v:path arrowok="t"/>
              </v:shape>
            </v:group>
            <v:group style="position:absolute;left:3202;top:5747;width:10;height:2" coordorigin="3202,5747" coordsize="10,2">
              <v:shape style="position:absolute;left:3202;top:5747;width:10;height:2" coordorigin="3202,5747" coordsize="10,0" path="m3202,5747l3211,5747e" filled="false" stroked="true" strokeweight=".48pt" strokecolor="#000000">
                <v:path arrowok="t"/>
              </v:shape>
            </v:group>
            <v:group style="position:absolute;left:3221;top:5747;width:10;height:2" coordorigin="3221,5747" coordsize="10,2">
              <v:shape style="position:absolute;left:3221;top:5747;width:10;height:2" coordorigin="3221,5747" coordsize="10,0" path="m3221,5747l3230,5747e" filled="false" stroked="true" strokeweight=".48pt" strokecolor="#000000">
                <v:path arrowok="t"/>
              </v:shape>
            </v:group>
            <v:group style="position:absolute;left:3240;top:5747;width:10;height:2" coordorigin="3240,5747" coordsize="10,2">
              <v:shape style="position:absolute;left:3240;top:5747;width:10;height:2" coordorigin="3240,5747" coordsize="10,0" path="m3240,5747l3250,5747e" filled="false" stroked="true" strokeweight=".48pt" strokecolor="#000000">
                <v:path arrowok="t"/>
              </v:shape>
            </v:group>
            <v:group style="position:absolute;left:3259;top:5747;width:10;height:2" coordorigin="3259,5747" coordsize="10,2">
              <v:shape style="position:absolute;left:3259;top:5747;width:10;height:2" coordorigin="3259,5747" coordsize="10,0" path="m3259,5747l3269,5747e" filled="false" stroked="true" strokeweight=".48pt" strokecolor="#000000">
                <v:path arrowok="t"/>
              </v:shape>
            </v:group>
            <v:group style="position:absolute;left:3278;top:5747;width:10;height:2" coordorigin="3278,5747" coordsize="10,2">
              <v:shape style="position:absolute;left:3278;top:5747;width:10;height:2" coordorigin="3278,5747" coordsize="10,0" path="m3278,5747l3288,5747e" filled="false" stroked="true" strokeweight=".48pt" strokecolor="#000000">
                <v:path arrowok="t"/>
              </v:shape>
            </v:group>
            <v:group style="position:absolute;left:3298;top:5747;width:10;height:2" coordorigin="3298,5747" coordsize="10,2">
              <v:shape style="position:absolute;left:3298;top:5747;width:10;height:2" coordorigin="3298,5747" coordsize="10,0" path="m3298,5747l3307,5747e" filled="false" stroked="true" strokeweight=".48pt" strokecolor="#000000">
                <v:path arrowok="t"/>
              </v:shape>
            </v:group>
            <v:group style="position:absolute;left:3317;top:5747;width:10;height:2" coordorigin="3317,5747" coordsize="10,2">
              <v:shape style="position:absolute;left:3317;top:5747;width:10;height:2" coordorigin="3317,5747" coordsize="10,0" path="m3317,5747l3326,5747e" filled="false" stroked="true" strokeweight=".48pt" strokecolor="#000000">
                <v:path arrowok="t"/>
              </v:shape>
            </v:group>
            <v:group style="position:absolute;left:3336;top:5747;width:10;height:2" coordorigin="3336,5747" coordsize="10,2">
              <v:shape style="position:absolute;left:3336;top:5747;width:10;height:2" coordorigin="3336,5747" coordsize="10,0" path="m3336,5747l3346,5747e" filled="false" stroked="true" strokeweight=".48pt" strokecolor="#000000">
                <v:path arrowok="t"/>
              </v:shape>
            </v:group>
            <v:group style="position:absolute;left:3355;top:5747;width:10;height:2" coordorigin="3355,5747" coordsize="10,2">
              <v:shape style="position:absolute;left:3355;top:5747;width:10;height:2" coordorigin="3355,5747" coordsize="10,0" path="m3355,5747l3365,5747e" filled="false" stroked="true" strokeweight=".48pt" strokecolor="#000000">
                <v:path arrowok="t"/>
              </v:shape>
            </v:group>
            <v:group style="position:absolute;left:3374;top:5747;width:10;height:2" coordorigin="3374,5747" coordsize="10,2">
              <v:shape style="position:absolute;left:3374;top:5747;width:10;height:2" coordorigin="3374,5747" coordsize="10,0" path="m3374,5747l3384,5747e" filled="false" stroked="true" strokeweight=".48pt" strokecolor="#000000">
                <v:path arrowok="t"/>
              </v:shape>
            </v:group>
            <v:group style="position:absolute;left:3394;top:5747;width:10;height:2" coordorigin="3394,5747" coordsize="10,2">
              <v:shape style="position:absolute;left:3394;top:5747;width:10;height:2" coordorigin="3394,5747" coordsize="10,0" path="m3394,5747l3403,5747e" filled="false" stroked="true" strokeweight=".48pt" strokecolor="#000000">
                <v:path arrowok="t"/>
              </v:shape>
            </v:group>
            <v:group style="position:absolute;left:3413;top:5747;width:10;height:2" coordorigin="3413,5747" coordsize="10,2">
              <v:shape style="position:absolute;left:3413;top:5747;width:10;height:2" coordorigin="3413,5747" coordsize="10,0" path="m3413,5747l3422,5747e" filled="false" stroked="true" strokeweight=".48pt" strokecolor="#000000">
                <v:path arrowok="t"/>
              </v:shape>
            </v:group>
            <v:group style="position:absolute;left:3432;top:5747;width:10;height:2" coordorigin="3432,5747" coordsize="10,2">
              <v:shape style="position:absolute;left:3432;top:5747;width:10;height:2" coordorigin="3432,5747" coordsize="10,0" path="m3432,5747l3442,5747e" filled="false" stroked="true" strokeweight=".48pt" strokecolor="#000000">
                <v:path arrowok="t"/>
              </v:shape>
            </v:group>
            <v:group style="position:absolute;left:3451;top:5747;width:10;height:2" coordorigin="3451,5747" coordsize="10,2">
              <v:shape style="position:absolute;left:3451;top:5747;width:10;height:2" coordorigin="3451,5747" coordsize="10,0" path="m3451,5747l3461,5747e" filled="false" stroked="true" strokeweight=".48pt" strokecolor="#000000">
                <v:path arrowok="t"/>
              </v:shape>
            </v:group>
            <v:group style="position:absolute;left:3470;top:5747;width:10;height:2" coordorigin="3470,5747" coordsize="10,2">
              <v:shape style="position:absolute;left:3470;top:5747;width:10;height:2" coordorigin="3470,5747" coordsize="10,0" path="m3470,5747l3480,5747e" filled="false" stroked="true" strokeweight=".48pt" strokecolor="#000000">
                <v:path arrowok="t"/>
              </v:shape>
            </v:group>
            <v:group style="position:absolute;left:3490;top:5747;width:10;height:2" coordorigin="3490,5747" coordsize="10,2">
              <v:shape style="position:absolute;left:3490;top:5747;width:10;height:2" coordorigin="3490,5747" coordsize="10,0" path="m3490,5747l3499,5747e" filled="false" stroked="true" strokeweight=".48pt" strokecolor="#000000">
                <v:path arrowok="t"/>
              </v:shape>
            </v:group>
            <v:group style="position:absolute;left:3509;top:5747;width:10;height:2" coordorigin="3509,5747" coordsize="10,2">
              <v:shape style="position:absolute;left:3509;top:5747;width:10;height:2" coordorigin="3509,5747" coordsize="10,0" path="m3509,5747l3518,5747e" filled="false" stroked="true" strokeweight=".48pt" strokecolor="#000000">
                <v:path arrowok="t"/>
              </v:shape>
            </v:group>
            <v:group style="position:absolute;left:3528;top:5747;width:10;height:2" coordorigin="3528,5747" coordsize="10,2">
              <v:shape style="position:absolute;left:3528;top:5747;width:10;height:2" coordorigin="3528,5747" coordsize="10,0" path="m3528,5747l3538,5747e" filled="false" stroked="true" strokeweight=".48pt" strokecolor="#000000">
                <v:path arrowok="t"/>
              </v:shape>
            </v:group>
            <v:group style="position:absolute;left:3547;top:5747;width:10;height:2" coordorigin="3547,5747" coordsize="10,2">
              <v:shape style="position:absolute;left:3547;top:5747;width:10;height:2" coordorigin="3547,5747" coordsize="10,0" path="m3547,5747l3557,5747e" filled="false" stroked="true" strokeweight=".48pt" strokecolor="#000000">
                <v:path arrowok="t"/>
              </v:shape>
            </v:group>
            <v:group style="position:absolute;left:3566;top:5747;width:10;height:2" coordorigin="3566,5747" coordsize="10,2">
              <v:shape style="position:absolute;left:3566;top:5747;width:10;height:2" coordorigin="3566,5747" coordsize="10,0" path="m3566,5747l3576,5747e" filled="false" stroked="true" strokeweight=".48pt" strokecolor="#000000">
                <v:path arrowok="t"/>
              </v:shape>
            </v:group>
            <v:group style="position:absolute;left:3586;top:5747;width:10;height:2" coordorigin="3586,5747" coordsize="10,2">
              <v:shape style="position:absolute;left:3586;top:5747;width:10;height:2" coordorigin="3586,5747" coordsize="10,0" path="m3586,5747l3595,5747e" filled="false" stroked="true" strokeweight=".48pt" strokecolor="#000000">
                <v:path arrowok="t"/>
              </v:shape>
            </v:group>
            <v:group style="position:absolute;left:3605;top:5747;width:10;height:2" coordorigin="3605,5747" coordsize="10,2">
              <v:shape style="position:absolute;left:3605;top:5747;width:10;height:2" coordorigin="3605,5747" coordsize="10,0" path="m3605,5747l3614,5747e" filled="false" stroked="true" strokeweight=".48pt" strokecolor="#000000">
                <v:path arrowok="t"/>
              </v:shape>
            </v:group>
            <v:group style="position:absolute;left:3624;top:5747;width:10;height:2" coordorigin="3624,5747" coordsize="10,2">
              <v:shape style="position:absolute;left:3624;top:5747;width:10;height:2" coordorigin="3624,5747" coordsize="10,0" path="m3624,5747l3634,5747e" filled="false" stroked="true" strokeweight=".48pt" strokecolor="#000000">
                <v:path arrowok="t"/>
              </v:shape>
            </v:group>
            <v:group style="position:absolute;left:3643;top:5747;width:10;height:2" coordorigin="3643,5747" coordsize="10,2">
              <v:shape style="position:absolute;left:3643;top:5747;width:10;height:2" coordorigin="3643,5747" coordsize="10,0" path="m3643,5747l3653,5747e" filled="false" stroked="true" strokeweight=".48pt" strokecolor="#000000">
                <v:path arrowok="t"/>
              </v:shape>
            </v:group>
            <v:group style="position:absolute;left:3662;top:5747;width:10;height:2" coordorigin="3662,5747" coordsize="10,2">
              <v:shape style="position:absolute;left:3662;top:5747;width:10;height:2" coordorigin="3662,5747" coordsize="10,0" path="m3662,5747l3672,5747e" filled="false" stroked="true" strokeweight=".48pt" strokecolor="#000000">
                <v:path arrowok="t"/>
              </v:shape>
            </v:group>
            <v:group style="position:absolute;left:3682;top:5747;width:10;height:2" coordorigin="3682,5747" coordsize="10,2">
              <v:shape style="position:absolute;left:3682;top:5747;width:10;height:2" coordorigin="3682,5747" coordsize="10,0" path="m3682,5747l3691,5747e" filled="false" stroked="true" strokeweight=".48pt" strokecolor="#000000">
                <v:path arrowok="t"/>
              </v:shape>
            </v:group>
            <v:group style="position:absolute;left:3701;top:5747;width:10;height:2" coordorigin="3701,5747" coordsize="10,2">
              <v:shape style="position:absolute;left:3701;top:5747;width:10;height:2" coordorigin="3701,5747" coordsize="10,0" path="m3701,5747l3710,5747e" filled="false" stroked="true" strokeweight=".48pt" strokecolor="#000000">
                <v:path arrowok="t"/>
              </v:shape>
            </v:group>
            <v:group style="position:absolute;left:3720;top:5747;width:10;height:2" coordorigin="3720,5747" coordsize="10,2">
              <v:shape style="position:absolute;left:3720;top:5747;width:10;height:2" coordorigin="3720,5747" coordsize="10,0" path="m3720,5747l3730,5747e" filled="false" stroked="true" strokeweight=".48pt" strokecolor="#000000">
                <v:path arrowok="t"/>
              </v:shape>
            </v:group>
            <v:group style="position:absolute;left:3739;top:5747;width:10;height:2" coordorigin="3739,5747" coordsize="10,2">
              <v:shape style="position:absolute;left:3739;top:5747;width:10;height:2" coordorigin="3739,5747" coordsize="10,0" path="m3739,5747l3749,5747e" filled="false" stroked="true" strokeweight=".48pt" strokecolor="#000000">
                <v:path arrowok="t"/>
              </v:shape>
            </v:group>
            <v:group style="position:absolute;left:3758;top:5747;width:10;height:2" coordorigin="3758,5747" coordsize="10,2">
              <v:shape style="position:absolute;left:3758;top:5747;width:10;height:2" coordorigin="3758,5747" coordsize="10,0" path="m3758,5747l3768,5747e" filled="false" stroked="true" strokeweight=".48pt" strokecolor="#000000">
                <v:path arrowok="t"/>
              </v:shape>
            </v:group>
            <v:group style="position:absolute;left:3778;top:5747;width:10;height:2" coordorigin="3778,5747" coordsize="10,2">
              <v:shape style="position:absolute;left:3778;top:5747;width:10;height:2" coordorigin="3778,5747" coordsize="10,0" path="m3778,5747l3787,5747e" filled="false" stroked="true" strokeweight=".48pt" strokecolor="#000000">
                <v:path arrowok="t"/>
              </v:shape>
            </v:group>
            <v:group style="position:absolute;left:3797;top:5747;width:10;height:2" coordorigin="3797,5747" coordsize="10,2">
              <v:shape style="position:absolute;left:3797;top:5747;width:10;height:2" coordorigin="3797,5747" coordsize="10,0" path="m3797,5747l3806,5747e" filled="false" stroked="true" strokeweight=".48pt" strokecolor="#000000">
                <v:path arrowok="t"/>
              </v:shape>
            </v:group>
            <v:group style="position:absolute;left:3816;top:5747;width:10;height:2" coordorigin="3816,5747" coordsize="10,2">
              <v:shape style="position:absolute;left:3816;top:5747;width:10;height:2" coordorigin="3816,5747" coordsize="10,0" path="m3816,5747l3826,5747e" filled="false" stroked="true" strokeweight=".48pt" strokecolor="#000000">
                <v:path arrowok="t"/>
              </v:shape>
            </v:group>
            <v:group style="position:absolute;left:3835;top:5747;width:10;height:2" coordorigin="3835,5747" coordsize="10,2">
              <v:shape style="position:absolute;left:3835;top:5747;width:10;height:2" coordorigin="3835,5747" coordsize="10,0" path="m3835,5747l3845,5747e" filled="false" stroked="true" strokeweight=".48pt" strokecolor="#000000">
                <v:path arrowok="t"/>
              </v:shape>
            </v:group>
            <v:group style="position:absolute;left:3854;top:5747;width:10;height:2" coordorigin="3854,5747" coordsize="10,2">
              <v:shape style="position:absolute;left:3854;top:5747;width:10;height:2" coordorigin="3854,5747" coordsize="10,0" path="m3854,5747l3864,5747e" filled="false" stroked="true" strokeweight=".48pt" strokecolor="#000000">
                <v:path arrowok="t"/>
              </v:shape>
            </v:group>
            <v:group style="position:absolute;left:3874;top:5747;width:10;height:2" coordorigin="3874,5747" coordsize="10,2">
              <v:shape style="position:absolute;left:3874;top:5747;width:10;height:2" coordorigin="3874,5747" coordsize="10,0" path="m3874,5747l3883,5747e" filled="false" stroked="true" strokeweight=".48pt" strokecolor="#000000">
                <v:path arrowok="t"/>
              </v:shape>
            </v:group>
            <v:group style="position:absolute;left:3893;top:5747;width:10;height:2" coordorigin="3893,5747" coordsize="10,2">
              <v:shape style="position:absolute;left:3893;top:5747;width:10;height:2" coordorigin="3893,5747" coordsize="10,0" path="m3893,5747l3902,5747e" filled="false" stroked="true" strokeweight=".48pt" strokecolor="#000000">
                <v:path arrowok="t"/>
              </v:shape>
            </v:group>
            <v:group style="position:absolute;left:3912;top:5747;width:10;height:2" coordorigin="3912,5747" coordsize="10,2">
              <v:shape style="position:absolute;left:3912;top:5747;width:10;height:2" coordorigin="3912,5747" coordsize="10,0" path="m3912,5747l3922,5747e" filled="false" stroked="true" strokeweight=".48pt" strokecolor="#000000">
                <v:path arrowok="t"/>
              </v:shape>
            </v:group>
            <v:group style="position:absolute;left:3931;top:5747;width:10;height:2" coordorigin="3931,5747" coordsize="10,2">
              <v:shape style="position:absolute;left:3931;top:5747;width:10;height:2" coordorigin="3931,5747" coordsize="10,0" path="m3931,5747l3941,5747e" filled="false" stroked="true" strokeweight=".48pt" strokecolor="#000000">
                <v:path arrowok="t"/>
              </v:shape>
            </v:group>
            <v:group style="position:absolute;left:3950;top:5747;width:10;height:2" coordorigin="3950,5747" coordsize="10,2">
              <v:shape style="position:absolute;left:3950;top:5747;width:10;height:2" coordorigin="3950,5747" coordsize="10,0" path="m3950,5747l3960,5747e" filled="false" stroked="true" strokeweight=".48pt" strokecolor="#000000">
                <v:path arrowok="t"/>
              </v:shape>
            </v:group>
            <v:group style="position:absolute;left:3970;top:5747;width:10;height:2" coordorigin="3970,5747" coordsize="10,2">
              <v:shape style="position:absolute;left:3970;top:5747;width:10;height:2" coordorigin="3970,5747" coordsize="10,0" path="m3970,5747l3979,5747e" filled="false" stroked="true" strokeweight=".48pt" strokecolor="#000000">
                <v:path arrowok="t"/>
              </v:shape>
            </v:group>
            <v:group style="position:absolute;left:3989;top:5747;width:10;height:2" coordorigin="3989,5747" coordsize="10,2">
              <v:shape style="position:absolute;left:3989;top:5747;width:10;height:2" coordorigin="3989,5747" coordsize="10,0" path="m3989,5747l3998,5747e" filled="false" stroked="true" strokeweight=".48pt" strokecolor="#000000">
                <v:path arrowok="t"/>
              </v:shape>
            </v:group>
            <v:group style="position:absolute;left:4008;top:5747;width:10;height:2" coordorigin="4008,5747" coordsize="10,2">
              <v:shape style="position:absolute;left:4008;top:5747;width:10;height:2" coordorigin="4008,5747" coordsize="10,0" path="m4008,5747l4018,5747e" filled="false" stroked="true" strokeweight=".48pt" strokecolor="#000000">
                <v:path arrowok="t"/>
              </v:shape>
            </v:group>
            <v:group style="position:absolute;left:4027;top:5747;width:10;height:2" coordorigin="4027,5747" coordsize="10,2">
              <v:shape style="position:absolute;left:4027;top:5747;width:10;height:2" coordorigin="4027,5747" coordsize="10,0" path="m4027,5747l4037,5747e" filled="false" stroked="true" strokeweight=".48pt" strokecolor="#000000">
                <v:path arrowok="t"/>
              </v:shape>
            </v:group>
            <v:group style="position:absolute;left:4046;top:5747;width:10;height:2" coordorigin="4046,5747" coordsize="10,2">
              <v:shape style="position:absolute;left:4046;top:5747;width:10;height:2" coordorigin="4046,5747" coordsize="10,0" path="m4046,5747l4056,5747e" filled="false" stroked="true" strokeweight=".48pt" strokecolor="#000000">
                <v:path arrowok="t"/>
              </v:shape>
            </v:group>
            <v:group style="position:absolute;left:4066;top:5747;width:10;height:2" coordorigin="4066,5747" coordsize="10,2">
              <v:shape style="position:absolute;left:4066;top:5747;width:10;height:2" coordorigin="4066,5747" coordsize="10,0" path="m4066,5747l4075,5747e" filled="false" stroked="true" strokeweight=".48pt" strokecolor="#000000">
                <v:path arrowok="t"/>
              </v:shape>
            </v:group>
            <v:group style="position:absolute;left:4085;top:5747;width:10;height:2" coordorigin="4085,5747" coordsize="10,2">
              <v:shape style="position:absolute;left:4085;top:5747;width:10;height:2" coordorigin="4085,5747" coordsize="10,0" path="m4085,5747l4094,5747e" filled="false" stroked="true" strokeweight=".48pt" strokecolor="#000000">
                <v:path arrowok="t"/>
              </v:shape>
            </v:group>
            <v:group style="position:absolute;left:4104;top:5747;width:10;height:2" coordorigin="4104,5747" coordsize="10,2">
              <v:shape style="position:absolute;left:4104;top:5747;width:10;height:2" coordorigin="4104,5747" coordsize="10,0" path="m4104,5747l4114,5747e" filled="false" stroked="true" strokeweight=".48pt" strokecolor="#000000">
                <v:path arrowok="t"/>
              </v:shape>
            </v:group>
            <v:group style="position:absolute;left:4123;top:5747;width:10;height:2" coordorigin="4123,5747" coordsize="10,2">
              <v:shape style="position:absolute;left:4123;top:5747;width:10;height:2" coordorigin="4123,5747" coordsize="10,0" path="m4123,5747l4133,5747e" filled="false" stroked="true" strokeweight=".48pt" strokecolor="#000000">
                <v:path arrowok="t"/>
              </v:shape>
            </v:group>
            <v:group style="position:absolute;left:4142;top:5747;width:10;height:2" coordorigin="4142,5747" coordsize="10,2">
              <v:shape style="position:absolute;left:4142;top:5747;width:10;height:2" coordorigin="4142,5747" coordsize="10,0" path="m4142,5747l4152,5747e" filled="false" stroked="true" strokeweight=".48pt" strokecolor="#000000">
                <v:path arrowok="t"/>
              </v:shape>
            </v:group>
            <v:group style="position:absolute;left:4162;top:5747;width:10;height:2" coordorigin="4162,5747" coordsize="10,2">
              <v:shape style="position:absolute;left:4162;top:5747;width:10;height:2" coordorigin="4162,5747" coordsize="10,0" path="m4162,5747l4171,5747e" filled="false" stroked="true" strokeweight=".48pt" strokecolor="#000000">
                <v:path arrowok="t"/>
              </v:shape>
            </v:group>
            <v:group style="position:absolute;left:4181;top:5747;width:10;height:2" coordorigin="4181,5747" coordsize="10,2">
              <v:shape style="position:absolute;left:4181;top:5747;width:10;height:2" coordorigin="4181,5747" coordsize="10,0" path="m4181,5747l4190,5747e" filled="false" stroked="true" strokeweight=".48pt" strokecolor="#000000">
                <v:path arrowok="t"/>
              </v:shape>
            </v:group>
            <v:group style="position:absolute;left:4200;top:5747;width:10;height:2" coordorigin="4200,5747" coordsize="10,2">
              <v:shape style="position:absolute;left:4200;top:5747;width:10;height:2" coordorigin="4200,5747" coordsize="10,0" path="m4200,5747l4210,5747e" filled="false" stroked="true" strokeweight=".48pt" strokecolor="#000000">
                <v:path arrowok="t"/>
              </v:shape>
            </v:group>
            <v:group style="position:absolute;left:4219;top:5747;width:10;height:2" coordorigin="4219,5747" coordsize="10,2">
              <v:shape style="position:absolute;left:4219;top:5747;width:10;height:2" coordorigin="4219,5747" coordsize="10,0" path="m4219,5747l4229,5747e" filled="false" stroked="true" strokeweight=".48pt" strokecolor="#000000">
                <v:path arrowok="t"/>
              </v:shape>
            </v:group>
            <v:group style="position:absolute;left:4238;top:5747;width:10;height:2" coordorigin="4238,5747" coordsize="10,2">
              <v:shape style="position:absolute;left:4238;top:5747;width:10;height:2" coordorigin="4238,5747" coordsize="10,0" path="m4238,5747l4248,5747e" filled="false" stroked="true" strokeweight=".48pt" strokecolor="#000000">
                <v:path arrowok="t"/>
              </v:shape>
            </v:group>
            <v:group style="position:absolute;left:4258;top:5747;width:10;height:2" coordorigin="4258,5747" coordsize="10,2">
              <v:shape style="position:absolute;left:4258;top:5747;width:10;height:2" coordorigin="4258,5747" coordsize="10,0" path="m4258,5747l4267,5747e" filled="false" stroked="true" strokeweight=".48pt" strokecolor="#000000">
                <v:path arrowok="t"/>
              </v:shape>
            </v:group>
            <v:group style="position:absolute;left:4277;top:5747;width:10;height:2" coordorigin="4277,5747" coordsize="10,2">
              <v:shape style="position:absolute;left:4277;top:5747;width:10;height:2" coordorigin="4277,5747" coordsize="10,0" path="m4277,5747l4286,5747e" filled="false" stroked="true" strokeweight=".48pt" strokecolor="#000000">
                <v:path arrowok="t"/>
              </v:shape>
            </v:group>
            <v:group style="position:absolute;left:4296;top:5747;width:10;height:2" coordorigin="4296,5747" coordsize="10,2">
              <v:shape style="position:absolute;left:4296;top:5747;width:10;height:2" coordorigin="4296,5747" coordsize="10,0" path="m4296,5747l4306,5747e" filled="false" stroked="true" strokeweight=".48pt" strokecolor="#000000">
                <v:path arrowok="t"/>
              </v:shape>
            </v:group>
            <v:group style="position:absolute;left:4315;top:5747;width:10;height:2" coordorigin="4315,5747" coordsize="10,2">
              <v:shape style="position:absolute;left:4315;top:5747;width:10;height:2" coordorigin="4315,5747" coordsize="10,0" path="m4315,5747l4325,5747e" filled="false" stroked="true" strokeweight=".48pt" strokecolor="#000000">
                <v:path arrowok="t"/>
              </v:shape>
            </v:group>
            <v:group style="position:absolute;left:4334;top:5747;width:10;height:2" coordorigin="4334,5747" coordsize="10,2">
              <v:shape style="position:absolute;left:4334;top:5747;width:10;height:2" coordorigin="4334,5747" coordsize="10,0" path="m4334,5747l4344,5747e" filled="false" stroked="true" strokeweight=".48pt" strokecolor="#000000">
                <v:path arrowok="t"/>
              </v:shape>
            </v:group>
            <v:group style="position:absolute;left:4354;top:5747;width:10;height:2" coordorigin="4354,5747" coordsize="10,2">
              <v:shape style="position:absolute;left:4354;top:5747;width:10;height:2" coordorigin="4354,5747" coordsize="10,0" path="m4354,5747l4363,5747e" filled="false" stroked="true" strokeweight=".48pt" strokecolor="#000000">
                <v:path arrowok="t"/>
              </v:shape>
            </v:group>
            <v:group style="position:absolute;left:4373;top:5747;width:10;height:2" coordorigin="4373,5747" coordsize="10,2">
              <v:shape style="position:absolute;left:4373;top:5747;width:10;height:2" coordorigin="4373,5747" coordsize="10,0" path="m4373,5747l4382,5747e" filled="false" stroked="true" strokeweight=".48pt" strokecolor="#000000">
                <v:path arrowok="t"/>
              </v:shape>
            </v:group>
            <v:group style="position:absolute;left:4392;top:5747;width:10;height:2" coordorigin="4392,5747" coordsize="10,2">
              <v:shape style="position:absolute;left:4392;top:5747;width:10;height:2" coordorigin="4392,5747" coordsize="10,0" path="m4392,5747l4402,5747e" filled="false" stroked="true" strokeweight=".48pt" strokecolor="#000000">
                <v:path arrowok="t"/>
              </v:shape>
            </v:group>
            <v:group style="position:absolute;left:4411;top:5747;width:10;height:2" coordorigin="4411,5747" coordsize="10,2">
              <v:shape style="position:absolute;left:4411;top:5747;width:10;height:2" coordorigin="4411,5747" coordsize="10,0" path="m4411,5747l4421,5747e" filled="false" stroked="true" strokeweight=".48pt" strokecolor="#000000">
                <v:path arrowok="t"/>
              </v:shape>
            </v:group>
            <v:group style="position:absolute;left:4430;top:5747;width:10;height:2" coordorigin="4430,5747" coordsize="10,2">
              <v:shape style="position:absolute;left:4430;top:5747;width:10;height:2" coordorigin="4430,5747" coordsize="10,0" path="m4430,5747l4440,5747e" filled="false" stroked="true" strokeweight=".48pt" strokecolor="#000000">
                <v:path arrowok="t"/>
              </v:shape>
            </v:group>
            <v:group style="position:absolute;left:4450;top:5747;width:10;height:2" coordorigin="4450,5747" coordsize="10,2">
              <v:shape style="position:absolute;left:4450;top:5747;width:10;height:2" coordorigin="4450,5747" coordsize="10,0" path="m4450,5747l4459,5747e" filled="false" stroked="true" strokeweight=".48pt" strokecolor="#000000">
                <v:path arrowok="t"/>
              </v:shape>
            </v:group>
            <v:group style="position:absolute;left:4469;top:5747;width:10;height:2" coordorigin="4469,5747" coordsize="10,2">
              <v:shape style="position:absolute;left:4469;top:5747;width:10;height:2" coordorigin="4469,5747" coordsize="10,0" path="m4469,5747l4478,5747e" filled="false" stroked="true" strokeweight=".48pt" strokecolor="#000000">
                <v:path arrowok="t"/>
              </v:shape>
            </v:group>
            <v:group style="position:absolute;left:4488;top:5747;width:10;height:2" coordorigin="4488,5747" coordsize="10,2">
              <v:shape style="position:absolute;left:4488;top:5747;width:10;height:2" coordorigin="4488,5747" coordsize="10,0" path="m4488,5747l4498,5747e" filled="false" stroked="true" strokeweight=".48pt" strokecolor="#000000">
                <v:path arrowok="t"/>
              </v:shape>
            </v:group>
            <v:group style="position:absolute;left:4507;top:5747;width:10;height:2" coordorigin="4507,5747" coordsize="10,2">
              <v:shape style="position:absolute;left:4507;top:5747;width:10;height:2" coordorigin="4507,5747" coordsize="10,0" path="m4507,5747l4517,5747e" filled="false" stroked="true" strokeweight=".48pt" strokecolor="#000000">
                <v:path arrowok="t"/>
              </v:shape>
            </v:group>
            <v:group style="position:absolute;left:4526;top:5747;width:10;height:2" coordorigin="4526,5747" coordsize="10,2">
              <v:shape style="position:absolute;left:4526;top:5747;width:10;height:2" coordorigin="4526,5747" coordsize="10,0" path="m4526,5747l4536,5747e" filled="false" stroked="true" strokeweight=".48pt" strokecolor="#000000">
                <v:path arrowok="t"/>
              </v:shape>
            </v:group>
            <v:group style="position:absolute;left:4546;top:5747;width:10;height:2" coordorigin="4546,5747" coordsize="10,2">
              <v:shape style="position:absolute;left:4546;top:5747;width:10;height:2" coordorigin="4546,5747" coordsize="10,0" path="m4546,5747l4555,5747e" filled="false" stroked="true" strokeweight=".48pt" strokecolor="#000000">
                <v:path arrowok="t"/>
              </v:shape>
            </v:group>
            <v:group style="position:absolute;left:4565;top:5747;width:10;height:2" coordorigin="4565,5747" coordsize="10,2">
              <v:shape style="position:absolute;left:4565;top:5747;width:10;height:2" coordorigin="4565,5747" coordsize="10,0" path="m4565,5747l4574,5747e" filled="false" stroked="true" strokeweight=".48pt" strokecolor="#000000">
                <v:path arrowok="t"/>
              </v:shape>
            </v:group>
            <v:group style="position:absolute;left:4584;top:5747;width:10;height:2" coordorigin="4584,5747" coordsize="10,2">
              <v:shape style="position:absolute;left:4584;top:5747;width:10;height:2" coordorigin="4584,5747" coordsize="10,0" path="m4584,5747l4594,5747e" filled="false" stroked="true" strokeweight=".48pt" strokecolor="#000000">
                <v:path arrowok="t"/>
              </v:shape>
            </v:group>
            <v:group style="position:absolute;left:4603;top:5747;width:10;height:2" coordorigin="4603,5747" coordsize="10,2">
              <v:shape style="position:absolute;left:4603;top:5747;width:10;height:2" coordorigin="4603,5747" coordsize="10,0" path="m4603,5747l4613,5747e" filled="false" stroked="true" strokeweight=".48pt" strokecolor="#000000">
                <v:path arrowok="t"/>
              </v:shape>
            </v:group>
            <v:group style="position:absolute;left:4622;top:5747;width:10;height:2" coordorigin="4622,5747" coordsize="10,2">
              <v:shape style="position:absolute;left:4622;top:5747;width:10;height:2" coordorigin="4622,5747" coordsize="10,0" path="m4622,5747l4632,5747e" filled="false" stroked="true" strokeweight=".48pt" strokecolor="#000000">
                <v:path arrowok="t"/>
              </v:shape>
            </v:group>
            <v:group style="position:absolute;left:4642;top:5747;width:10;height:2" coordorigin="4642,5747" coordsize="10,2">
              <v:shape style="position:absolute;left:4642;top:5747;width:10;height:2" coordorigin="4642,5747" coordsize="10,0" path="m4642,5747l4651,5747e" filled="false" stroked="true" strokeweight=".48pt" strokecolor="#000000">
                <v:path arrowok="t"/>
              </v:shape>
            </v:group>
            <v:group style="position:absolute;left:4661;top:5747;width:10;height:2" coordorigin="4661,5747" coordsize="10,2">
              <v:shape style="position:absolute;left:4661;top:5747;width:10;height:2" coordorigin="4661,5747" coordsize="10,0" path="m4661,5747l4670,5747e" filled="false" stroked="true" strokeweight=".48pt" strokecolor="#000000">
                <v:path arrowok="t"/>
              </v:shape>
            </v:group>
            <v:group style="position:absolute;left:4680;top:5747;width:10;height:2" coordorigin="4680,5747" coordsize="10,2">
              <v:shape style="position:absolute;left:4680;top:5747;width:10;height:2" coordorigin="4680,5747" coordsize="10,0" path="m4680,5747l4690,5747e" filled="false" stroked="true" strokeweight=".48pt" strokecolor="#000000">
                <v:path arrowok="t"/>
              </v:shape>
            </v:group>
            <v:group style="position:absolute;left:4699;top:5747;width:10;height:2" coordorigin="4699,5747" coordsize="10,2">
              <v:shape style="position:absolute;left:4699;top:5747;width:10;height:2" coordorigin="4699,5747" coordsize="10,0" path="m4699,5747l4709,5747e" filled="false" stroked="true" strokeweight=".48pt" strokecolor="#000000">
                <v:path arrowok="t"/>
              </v:shape>
            </v:group>
            <v:group style="position:absolute;left:4718;top:5747;width:10;height:2" coordorigin="4718,5747" coordsize="10,2">
              <v:shape style="position:absolute;left:4718;top:5747;width:10;height:2" coordorigin="4718,5747" coordsize="10,0" path="m4718,5747l4728,5747e" filled="false" stroked="true" strokeweight=".48pt" strokecolor="#000000">
                <v:path arrowok="t"/>
              </v:shape>
            </v:group>
            <v:group style="position:absolute;left:4738;top:5747;width:10;height:2" coordorigin="4738,5747" coordsize="10,2">
              <v:shape style="position:absolute;left:4738;top:5747;width:10;height:2" coordorigin="4738,5747" coordsize="10,0" path="m4738,5747l4747,5747e" filled="false" stroked="true" strokeweight=".48pt" strokecolor="#000000">
                <v:path arrowok="t"/>
              </v:shape>
            </v:group>
            <v:group style="position:absolute;left:4757;top:5747;width:10;height:2" coordorigin="4757,5747" coordsize="10,2">
              <v:shape style="position:absolute;left:4757;top:5747;width:10;height:2" coordorigin="4757,5747" coordsize="10,0" path="m4757,5747l4766,5747e" filled="false" stroked="true" strokeweight=".48pt" strokecolor="#000000">
                <v:path arrowok="t"/>
              </v:shape>
            </v:group>
            <v:group style="position:absolute;left:4776;top:5747;width:10;height:2" coordorigin="4776,5747" coordsize="10,2">
              <v:shape style="position:absolute;left:4776;top:5747;width:10;height:2" coordorigin="4776,5747" coordsize="10,0" path="m4776,5747l4786,5747e" filled="false" stroked="true" strokeweight=".48pt" strokecolor="#000000">
                <v:path arrowok="t"/>
              </v:shape>
            </v:group>
            <v:group style="position:absolute;left:4795;top:5747;width:10;height:2" coordorigin="4795,5747" coordsize="10,2">
              <v:shape style="position:absolute;left:4795;top:5747;width:10;height:2" coordorigin="4795,5747" coordsize="10,0" path="m4795,5747l4805,5747e" filled="false" stroked="true" strokeweight=".48pt" strokecolor="#000000">
                <v:path arrowok="t"/>
              </v:shape>
            </v:group>
            <v:group style="position:absolute;left:4814;top:5747;width:10;height:2" coordorigin="4814,5747" coordsize="10,2">
              <v:shape style="position:absolute;left:4814;top:5747;width:10;height:2" coordorigin="4814,5747" coordsize="10,0" path="m4814,5747l4824,5747e" filled="false" stroked="true" strokeweight=".48pt" strokecolor="#000000">
                <v:path arrowok="t"/>
              </v:shape>
            </v:group>
            <v:group style="position:absolute;left:4834;top:5747;width:10;height:2" coordorigin="4834,5747" coordsize="10,2">
              <v:shape style="position:absolute;left:4834;top:5747;width:10;height:2" coordorigin="4834,5747" coordsize="10,0" path="m4834,5747l4843,5747e" filled="false" stroked="true" strokeweight=".48pt" strokecolor="#000000">
                <v:path arrowok="t"/>
              </v:shape>
            </v:group>
            <v:group style="position:absolute;left:4853;top:5747;width:10;height:2" coordorigin="4853,5747" coordsize="10,2">
              <v:shape style="position:absolute;left:4853;top:5747;width:10;height:2" coordorigin="4853,5747" coordsize="10,0" path="m4853,5747l4862,5747e" filled="false" stroked="true" strokeweight=".48pt" strokecolor="#000000">
                <v:path arrowok="t"/>
              </v:shape>
            </v:group>
            <v:group style="position:absolute;left:4872;top:5747;width:10;height:2" coordorigin="4872,5747" coordsize="10,2">
              <v:shape style="position:absolute;left:4872;top:5747;width:10;height:2" coordorigin="4872,5747" coordsize="10,0" path="m4872,5747l4882,5747e" filled="false" stroked="true" strokeweight=".48pt" strokecolor="#000000">
                <v:path arrowok="t"/>
              </v:shape>
            </v:group>
            <v:group style="position:absolute;left:4891;top:5747;width:10;height:2" coordorigin="4891,5747" coordsize="10,2">
              <v:shape style="position:absolute;left:4891;top:5747;width:10;height:2" coordorigin="4891,5747" coordsize="10,0" path="m4891,5747l4901,5747e" filled="false" stroked="true" strokeweight=".48pt" strokecolor="#000000">
                <v:path arrowok="t"/>
              </v:shape>
            </v:group>
            <v:group style="position:absolute;left:4910;top:5747;width:10;height:2" coordorigin="4910,5747" coordsize="10,2">
              <v:shape style="position:absolute;left:4910;top:5747;width:10;height:2" coordorigin="4910,5747" coordsize="10,0" path="m4910,5747l4920,5747e" filled="false" stroked="true" strokeweight=".48pt" strokecolor="#000000">
                <v:path arrowok="t"/>
              </v:shape>
            </v:group>
            <v:group style="position:absolute;left:4930;top:5747;width:10;height:2" coordorigin="4930,5747" coordsize="10,2">
              <v:shape style="position:absolute;left:4930;top:5747;width:10;height:2" coordorigin="4930,5747" coordsize="10,0" path="m4930,5747l4939,5747e" filled="false" stroked="true" strokeweight=".48pt" strokecolor="#000000">
                <v:path arrowok="t"/>
              </v:shape>
            </v:group>
            <v:group style="position:absolute;left:4949;top:5747;width:10;height:2" coordorigin="4949,5747" coordsize="10,2">
              <v:shape style="position:absolute;left:4949;top:5747;width:10;height:2" coordorigin="4949,5747" coordsize="10,0" path="m4949,5747l4958,5747e" filled="false" stroked="true" strokeweight=".48pt" strokecolor="#000000">
                <v:path arrowok="t"/>
              </v:shape>
            </v:group>
            <v:group style="position:absolute;left:4968;top:5747;width:10;height:2" coordorigin="4968,5747" coordsize="10,2">
              <v:shape style="position:absolute;left:4968;top:5747;width:10;height:2" coordorigin="4968,5747" coordsize="10,0" path="m4968,5747l4978,5747e" filled="false" stroked="true" strokeweight=".48pt" strokecolor="#000000">
                <v:path arrowok="t"/>
              </v:shape>
            </v:group>
            <v:group style="position:absolute;left:4987;top:5747;width:10;height:2" coordorigin="4987,5747" coordsize="10,2">
              <v:shape style="position:absolute;left:4987;top:5747;width:10;height:2" coordorigin="4987,5747" coordsize="10,0" path="m4987,5747l4997,5747e" filled="false" stroked="true" strokeweight=".48pt" strokecolor="#000000">
                <v:path arrowok="t"/>
              </v:shape>
            </v:group>
            <v:group style="position:absolute;left:5006;top:5747;width:10;height:2" coordorigin="5006,5747" coordsize="10,2">
              <v:shape style="position:absolute;left:5006;top:5747;width:10;height:2" coordorigin="5006,5747" coordsize="10,0" path="m5006,5747l5016,5747e" filled="false" stroked="true" strokeweight=".48pt" strokecolor="#000000">
                <v:path arrowok="t"/>
              </v:shape>
            </v:group>
            <v:group style="position:absolute;left:5026;top:5747;width:10;height:2" coordorigin="5026,5747" coordsize="10,2">
              <v:shape style="position:absolute;left:5026;top:5747;width:10;height:2" coordorigin="5026,5747" coordsize="10,0" path="m5026,5747l5035,5747e" filled="false" stroked="true" strokeweight=".48pt" strokecolor="#000000">
                <v:path arrowok="t"/>
              </v:shape>
            </v:group>
            <v:group style="position:absolute;left:5045;top:5747;width:10;height:2" coordorigin="5045,5747" coordsize="10,2">
              <v:shape style="position:absolute;left:5045;top:5747;width:10;height:2" coordorigin="5045,5747" coordsize="10,0" path="m5045,5747l5054,5747e" filled="false" stroked="true" strokeweight=".48pt" strokecolor="#000000">
                <v:path arrowok="t"/>
              </v:shape>
            </v:group>
            <v:group style="position:absolute;left:5064;top:5747;width:10;height:2" coordorigin="5064,5747" coordsize="10,2">
              <v:shape style="position:absolute;left:5064;top:5747;width:10;height:2" coordorigin="5064,5747" coordsize="10,0" path="m5064,5747l5074,5747e" filled="false" stroked="true" strokeweight=".48pt" strokecolor="#000000">
                <v:path arrowok="t"/>
              </v:shape>
            </v:group>
            <v:group style="position:absolute;left:5083;top:5747;width:10;height:2" coordorigin="5083,5747" coordsize="10,2">
              <v:shape style="position:absolute;left:5083;top:5747;width:10;height:2" coordorigin="5083,5747" coordsize="10,0" path="m5083,5747l5093,5747e" filled="false" stroked="true" strokeweight=".48pt" strokecolor="#000000">
                <v:path arrowok="t"/>
              </v:shape>
            </v:group>
            <v:group style="position:absolute;left:5102;top:5747;width:10;height:2" coordorigin="5102,5747" coordsize="10,2">
              <v:shape style="position:absolute;left:5102;top:5747;width:10;height:2" coordorigin="5102,5747" coordsize="10,0" path="m5102,5747l5112,5747e" filled="false" stroked="true" strokeweight=".48pt" strokecolor="#000000">
                <v:path arrowok="t"/>
              </v:shape>
            </v:group>
            <v:group style="position:absolute;left:5122;top:5747;width:10;height:2" coordorigin="5122,5747" coordsize="10,2">
              <v:shape style="position:absolute;left:5122;top:5747;width:10;height:2" coordorigin="5122,5747" coordsize="10,0" path="m5122,5747l5131,5747e" filled="false" stroked="true" strokeweight=".48pt" strokecolor="#000000">
                <v:path arrowok="t"/>
              </v:shape>
            </v:group>
            <v:group style="position:absolute;left:5141;top:5747;width:10;height:2" coordorigin="5141,5747" coordsize="10,2">
              <v:shape style="position:absolute;left:5141;top:5747;width:10;height:2" coordorigin="5141,5747" coordsize="10,0" path="m5141,5747l5150,5747e" filled="false" stroked="true" strokeweight=".48pt" strokecolor="#000000">
                <v:path arrowok="t"/>
              </v:shape>
            </v:group>
            <v:group style="position:absolute;left:5160;top:5747;width:10;height:2" coordorigin="5160,5747" coordsize="10,2">
              <v:shape style="position:absolute;left:5160;top:5747;width:10;height:2" coordorigin="5160,5747" coordsize="10,0" path="m5160,5747l5170,5747e" filled="false" stroked="true" strokeweight=".48pt" strokecolor="#000000">
                <v:path arrowok="t"/>
              </v:shape>
            </v:group>
            <v:group style="position:absolute;left:5179;top:5747;width:10;height:2" coordorigin="5179,5747" coordsize="10,2">
              <v:shape style="position:absolute;left:5179;top:5747;width:10;height:2" coordorigin="5179,5747" coordsize="10,0" path="m5179,5747l5189,5747e" filled="false" stroked="true" strokeweight=".48pt" strokecolor="#000000">
                <v:path arrowok="t"/>
              </v:shape>
            </v:group>
            <v:group style="position:absolute;left:5198;top:5747;width:10;height:2" coordorigin="5198,5747" coordsize="10,2">
              <v:shape style="position:absolute;left:5198;top:5747;width:10;height:2" coordorigin="5198,5747" coordsize="10,0" path="m5198,5747l5208,5747e" filled="false" stroked="true" strokeweight=".48pt" strokecolor="#000000">
                <v:path arrowok="t"/>
              </v:shape>
            </v:group>
            <v:group style="position:absolute;left:5218;top:5747;width:10;height:2" coordorigin="5218,5747" coordsize="10,2">
              <v:shape style="position:absolute;left:5218;top:5747;width:10;height:2" coordorigin="5218,5747" coordsize="10,0" path="m5218,5747l5227,5747e" filled="false" stroked="true" strokeweight=".48pt" strokecolor="#000000">
                <v:path arrowok="t"/>
              </v:shape>
            </v:group>
            <v:group style="position:absolute;left:5237;top:5747;width:10;height:2" coordorigin="5237,5747" coordsize="10,2">
              <v:shape style="position:absolute;left:5237;top:5747;width:10;height:2" coordorigin="5237,5747" coordsize="10,0" path="m5237,5747l5246,5747e" filled="false" stroked="true" strokeweight=".48pt" strokecolor="#000000">
                <v:path arrowok="t"/>
              </v:shape>
            </v:group>
            <v:group style="position:absolute;left:5256;top:5747;width:10;height:2" coordorigin="5256,5747" coordsize="10,2">
              <v:shape style="position:absolute;left:5256;top:5747;width:10;height:2" coordorigin="5256,5747" coordsize="10,0" path="m5256,5747l5266,5747e" filled="false" stroked="true" strokeweight=".48pt" strokecolor="#000000">
                <v:path arrowok="t"/>
              </v:shape>
            </v:group>
            <v:group style="position:absolute;left:5275;top:5747;width:10;height:2" coordorigin="5275,5747" coordsize="10,2">
              <v:shape style="position:absolute;left:5275;top:5747;width:10;height:2" coordorigin="5275,5747" coordsize="10,0" path="m5275,5747l5285,5747e" filled="false" stroked="true" strokeweight=".48pt" strokecolor="#000000">
                <v:path arrowok="t"/>
              </v:shape>
            </v:group>
            <v:group style="position:absolute;left:5294;top:5747;width:10;height:2" coordorigin="5294,5747" coordsize="10,2">
              <v:shape style="position:absolute;left:5294;top:5747;width:10;height:2" coordorigin="5294,5747" coordsize="10,0" path="m5294,5747l5304,5747e" filled="false" stroked="true" strokeweight=".48pt" strokecolor="#000000">
                <v:path arrowok="t"/>
              </v:shape>
            </v:group>
            <v:group style="position:absolute;left:5314;top:5747;width:10;height:2" coordorigin="5314,5747" coordsize="10,2">
              <v:shape style="position:absolute;left:5314;top:5747;width:10;height:2" coordorigin="5314,5747" coordsize="10,0" path="m5314,5747l5323,5747e" filled="false" stroked="true" strokeweight=".48pt" strokecolor="#000000">
                <v:path arrowok="t"/>
              </v:shape>
            </v:group>
            <v:group style="position:absolute;left:5333;top:5747;width:10;height:2" coordorigin="5333,5747" coordsize="10,2">
              <v:shape style="position:absolute;left:5333;top:5747;width:10;height:2" coordorigin="5333,5747" coordsize="10,0" path="m5333,5747l5342,5747e" filled="false" stroked="true" strokeweight=".48pt" strokecolor="#000000">
                <v:path arrowok="t"/>
              </v:shape>
            </v:group>
            <v:group style="position:absolute;left:5352;top:5747;width:10;height:2" coordorigin="5352,5747" coordsize="10,2">
              <v:shape style="position:absolute;left:5352;top:5747;width:10;height:2" coordorigin="5352,5747" coordsize="10,0" path="m5352,5747l5362,5747e" filled="false" stroked="true" strokeweight=".48pt" strokecolor="#000000">
                <v:path arrowok="t"/>
              </v:shape>
            </v:group>
            <v:group style="position:absolute;left:5371;top:5747;width:10;height:2" coordorigin="5371,5747" coordsize="10,2">
              <v:shape style="position:absolute;left:5371;top:5747;width:10;height:2" coordorigin="5371,5747" coordsize="10,0" path="m5371,5747l5381,5747e" filled="false" stroked="true" strokeweight=".48pt" strokecolor="#000000">
                <v:path arrowok="t"/>
              </v:shape>
            </v:group>
            <v:group style="position:absolute;left:5390;top:5747;width:10;height:2" coordorigin="5390,5747" coordsize="10,2">
              <v:shape style="position:absolute;left:5390;top:5747;width:10;height:2" coordorigin="5390,5747" coordsize="10,0" path="m5390,5747l5400,5747e" filled="false" stroked="true" strokeweight=".48pt" strokecolor="#000000">
                <v:path arrowok="t"/>
              </v:shape>
            </v:group>
            <v:group style="position:absolute;left:5410;top:5747;width:10;height:2" coordorigin="5410,5747" coordsize="10,2">
              <v:shape style="position:absolute;left:5410;top:5747;width:10;height:2" coordorigin="5410,5747" coordsize="10,0" path="m5410,5747l5419,5747e" filled="false" stroked="true" strokeweight=".48pt" strokecolor="#000000">
                <v:path arrowok="t"/>
              </v:shape>
            </v:group>
            <v:group style="position:absolute;left:5429;top:5747;width:10;height:2" coordorigin="5429,5747" coordsize="10,2">
              <v:shape style="position:absolute;left:5429;top:5747;width:10;height:2" coordorigin="5429,5747" coordsize="10,0" path="m5429,5747l5438,5747e" filled="false" stroked="true" strokeweight=".48pt" strokecolor="#000000">
                <v:path arrowok="t"/>
              </v:shape>
            </v:group>
            <v:group style="position:absolute;left:5448;top:5747;width:10;height:2" coordorigin="5448,5747" coordsize="10,2">
              <v:shape style="position:absolute;left:5448;top:5747;width:10;height:2" coordorigin="5448,5747" coordsize="10,0" path="m5448,5747l5458,5747e" filled="false" stroked="true" strokeweight=".48pt" strokecolor="#000000">
                <v:path arrowok="t"/>
              </v:shape>
            </v:group>
            <v:group style="position:absolute;left:5467;top:5747;width:10;height:2" coordorigin="5467,5747" coordsize="10,2">
              <v:shape style="position:absolute;left:5467;top:5747;width:10;height:2" coordorigin="5467,5747" coordsize="10,0" path="m5467,5747l5477,5747e" filled="false" stroked="true" strokeweight=".48pt" strokecolor="#000000">
                <v:path arrowok="t"/>
              </v:shape>
            </v:group>
            <v:group style="position:absolute;left:5486;top:5747;width:10;height:2" coordorigin="5486,5747" coordsize="10,2">
              <v:shape style="position:absolute;left:5486;top:5747;width:10;height:2" coordorigin="5486,5747" coordsize="10,0" path="m5486,5747l5496,5747e" filled="false" stroked="true" strokeweight=".48pt" strokecolor="#000000">
                <v:path arrowok="t"/>
              </v:shape>
            </v:group>
            <v:group style="position:absolute;left:5506;top:5747;width:10;height:2" coordorigin="5506,5747" coordsize="10,2">
              <v:shape style="position:absolute;left:5506;top:5747;width:10;height:2" coordorigin="5506,5747" coordsize="10,0" path="m5506,5747l5515,5747e" filled="false" stroked="true" strokeweight=".48pt" strokecolor="#000000">
                <v:path arrowok="t"/>
              </v:shape>
            </v:group>
            <v:group style="position:absolute;left:5525;top:5747;width:10;height:2" coordorigin="5525,5747" coordsize="10,2">
              <v:shape style="position:absolute;left:5525;top:5747;width:10;height:2" coordorigin="5525,5747" coordsize="10,0" path="m5525,5747l5534,5747e" filled="false" stroked="true" strokeweight=".48pt" strokecolor="#000000">
                <v:path arrowok="t"/>
              </v:shape>
            </v:group>
            <v:group style="position:absolute;left:5544;top:5747;width:10;height:2" coordorigin="5544,5747" coordsize="10,2">
              <v:shape style="position:absolute;left:5544;top:5747;width:10;height:2" coordorigin="5544,5747" coordsize="10,0" path="m5544,5747l5554,5747e" filled="false" stroked="true" strokeweight=".48pt" strokecolor="#000000">
                <v:path arrowok="t"/>
              </v:shape>
            </v:group>
            <v:group style="position:absolute;left:5563;top:5747;width:10;height:2" coordorigin="5563,5747" coordsize="10,2">
              <v:shape style="position:absolute;left:5563;top:5747;width:10;height:2" coordorigin="5563,5747" coordsize="10,0" path="m5563,5747l5573,5747e" filled="false" stroked="true" strokeweight=".48pt" strokecolor="#000000">
                <v:path arrowok="t"/>
              </v:shape>
            </v:group>
            <v:group style="position:absolute;left:5582;top:5747;width:10;height:2" coordorigin="5582,5747" coordsize="10,2">
              <v:shape style="position:absolute;left:5582;top:5747;width:10;height:2" coordorigin="5582,5747" coordsize="10,0" path="m5582,5747l5592,5747e" filled="false" stroked="true" strokeweight=".48pt" strokecolor="#000000">
                <v:path arrowok="t"/>
              </v:shape>
            </v:group>
            <v:group style="position:absolute;left:5602;top:5747;width:10;height:2" coordorigin="5602,5747" coordsize="10,2">
              <v:shape style="position:absolute;left:5602;top:5747;width:10;height:2" coordorigin="5602,5747" coordsize="10,0" path="m5602,5747l5611,5747e" filled="false" stroked="true" strokeweight=".48pt" strokecolor="#000000">
                <v:path arrowok="t"/>
              </v:shape>
            </v:group>
            <v:group style="position:absolute;left:5621;top:5747;width:10;height:2" coordorigin="5621,5747" coordsize="10,2">
              <v:shape style="position:absolute;left:5621;top:5747;width:10;height:2" coordorigin="5621,5747" coordsize="10,0" path="m5621,5747l5630,5747e" filled="false" stroked="true" strokeweight=".48pt" strokecolor="#000000">
                <v:path arrowok="t"/>
              </v:shape>
            </v:group>
            <v:group style="position:absolute;left:5640;top:5747;width:10;height:2" coordorigin="5640,5747" coordsize="10,2">
              <v:shape style="position:absolute;left:5640;top:5747;width:10;height:2" coordorigin="5640,5747" coordsize="10,0" path="m5640,5747l5650,5747e" filled="false" stroked="true" strokeweight=".48pt" strokecolor="#000000">
                <v:path arrowok="t"/>
              </v:shape>
            </v:group>
            <v:group style="position:absolute;left:5659;top:5747;width:10;height:2" coordorigin="5659,5747" coordsize="10,2">
              <v:shape style="position:absolute;left:5659;top:5747;width:10;height:2" coordorigin="5659,5747" coordsize="10,0" path="m5659,5747l5669,5747e" filled="false" stroked="true" strokeweight=".48pt" strokecolor="#000000">
                <v:path arrowok="t"/>
              </v:shape>
            </v:group>
            <v:group style="position:absolute;left:5678;top:5747;width:10;height:2" coordorigin="5678,5747" coordsize="10,2">
              <v:shape style="position:absolute;left:5678;top:5747;width:10;height:2" coordorigin="5678,5747" coordsize="10,0" path="m5678,5747l5688,5747e" filled="false" stroked="true" strokeweight=".48pt" strokecolor="#000000">
                <v:path arrowok="t"/>
              </v:shape>
            </v:group>
            <v:group style="position:absolute;left:5698;top:5747;width:10;height:2" coordorigin="5698,5747" coordsize="10,2">
              <v:shape style="position:absolute;left:5698;top:5747;width:10;height:2" coordorigin="5698,5747" coordsize="10,0" path="m5698,5747l5707,5747e" filled="false" stroked="true" strokeweight=".48pt" strokecolor="#000000">
                <v:path arrowok="t"/>
              </v:shape>
            </v:group>
            <v:group style="position:absolute;left:5717;top:5747;width:10;height:2" coordorigin="5717,5747" coordsize="10,2">
              <v:shape style="position:absolute;left:5717;top:5747;width:10;height:2" coordorigin="5717,5747" coordsize="10,0" path="m5717,5747l5726,5747e" filled="false" stroked="true" strokeweight=".48pt" strokecolor="#000000">
                <v:path arrowok="t"/>
              </v:shape>
            </v:group>
            <v:group style="position:absolute;left:5736;top:5747;width:10;height:2" coordorigin="5736,5747" coordsize="10,2">
              <v:shape style="position:absolute;left:5736;top:5747;width:10;height:2" coordorigin="5736,5747" coordsize="10,0" path="m5736,5747l5746,5747e" filled="false" stroked="true" strokeweight=".48pt" strokecolor="#000000">
                <v:path arrowok="t"/>
              </v:shape>
            </v:group>
            <v:group style="position:absolute;left:5755;top:5747;width:10;height:2" coordorigin="5755,5747" coordsize="10,2">
              <v:shape style="position:absolute;left:5755;top:5747;width:10;height:2" coordorigin="5755,5747" coordsize="10,0" path="m5755,5747l5765,5747e" filled="false" stroked="true" strokeweight=".48pt" strokecolor="#000000">
                <v:path arrowok="t"/>
              </v:shape>
            </v:group>
            <v:group style="position:absolute;left:5774;top:5747;width:10;height:2" coordorigin="5774,5747" coordsize="10,2">
              <v:shape style="position:absolute;left:5774;top:5747;width:10;height:2" coordorigin="5774,5747" coordsize="10,0" path="m5774,5747l5784,5747e" filled="false" stroked="true" strokeweight=".48pt" strokecolor="#000000">
                <v:path arrowok="t"/>
              </v:shape>
            </v:group>
            <v:group style="position:absolute;left:5794;top:5747;width:10;height:2" coordorigin="5794,5747" coordsize="10,2">
              <v:shape style="position:absolute;left:5794;top:5747;width:10;height:2" coordorigin="5794,5747" coordsize="10,0" path="m5794,5747l5803,5747e" filled="false" stroked="true" strokeweight=".48pt" strokecolor="#000000">
                <v:path arrowok="t"/>
              </v:shape>
            </v:group>
            <v:group style="position:absolute;left:5813;top:5747;width:10;height:2" coordorigin="5813,5747" coordsize="10,2">
              <v:shape style="position:absolute;left:5813;top:5747;width:10;height:2" coordorigin="5813,5747" coordsize="10,0" path="m5813,5747l5822,5747e" filled="false" stroked="true" strokeweight=".48pt" strokecolor="#000000">
                <v:path arrowok="t"/>
              </v:shape>
            </v:group>
            <v:group style="position:absolute;left:5832;top:5747;width:10;height:2" coordorigin="5832,5747" coordsize="10,2">
              <v:shape style="position:absolute;left:5832;top:5747;width:10;height:2" coordorigin="5832,5747" coordsize="10,0" path="m5832,5747l5842,5747e" filled="false" stroked="true" strokeweight=".48pt" strokecolor="#000000">
                <v:path arrowok="t"/>
              </v:shape>
            </v:group>
            <v:group style="position:absolute;left:5851;top:5747;width:10;height:2" coordorigin="5851,5747" coordsize="10,2">
              <v:shape style="position:absolute;left:5851;top:5747;width:10;height:2" coordorigin="5851,5747" coordsize="10,0" path="m5851,5747l5861,5747e" filled="false" stroked="true" strokeweight=".48pt" strokecolor="#000000">
                <v:path arrowok="t"/>
              </v:shape>
            </v:group>
            <v:group style="position:absolute;left:5870;top:5747;width:10;height:2" coordorigin="5870,5747" coordsize="10,2">
              <v:shape style="position:absolute;left:5870;top:5747;width:10;height:2" coordorigin="5870,5747" coordsize="10,0" path="m5870,5747l5880,5747e" filled="false" stroked="true" strokeweight=".48pt" strokecolor="#000000">
                <v:path arrowok="t"/>
              </v:shape>
            </v:group>
            <v:group style="position:absolute;left:5890;top:5747;width:10;height:2" coordorigin="5890,5747" coordsize="10,2">
              <v:shape style="position:absolute;left:5890;top:5747;width:10;height:2" coordorigin="5890,5747" coordsize="10,0" path="m5890,5747l5899,5747e" filled="false" stroked="true" strokeweight=".48pt" strokecolor="#000000">
                <v:path arrowok="t"/>
              </v:shape>
            </v:group>
            <v:group style="position:absolute;left:5909;top:5747;width:10;height:2" coordorigin="5909,5747" coordsize="10,2">
              <v:shape style="position:absolute;left:5909;top:5747;width:10;height:2" coordorigin="5909,5747" coordsize="10,0" path="m5909,5747l5918,5747e" filled="false" stroked="true" strokeweight=".48pt" strokecolor="#000000">
                <v:path arrowok="t"/>
              </v:shape>
            </v:group>
            <v:group style="position:absolute;left:5928;top:5747;width:10;height:2" coordorigin="5928,5747" coordsize="10,2">
              <v:shape style="position:absolute;left:5928;top:5747;width:10;height:2" coordorigin="5928,5747" coordsize="10,0" path="m5928,5747l5938,5747e" filled="false" stroked="true" strokeweight=".48pt" strokecolor="#000000">
                <v:path arrowok="t"/>
              </v:shape>
            </v:group>
            <v:group style="position:absolute;left:5947;top:5747;width:10;height:2" coordorigin="5947,5747" coordsize="10,2">
              <v:shape style="position:absolute;left:5947;top:5747;width:10;height:2" coordorigin="5947,5747" coordsize="10,0" path="m5947,5747l5957,5747e" filled="false" stroked="true" strokeweight=".48pt" strokecolor="#000000">
                <v:path arrowok="t"/>
              </v:shape>
            </v:group>
            <v:group style="position:absolute;left:5966;top:5747;width:10;height:2" coordorigin="5966,5747" coordsize="10,2">
              <v:shape style="position:absolute;left:5966;top:5747;width:10;height:2" coordorigin="5966,5747" coordsize="10,0" path="m5966,5747l5976,5747e" filled="false" stroked="true" strokeweight=".48pt" strokecolor="#000000">
                <v:path arrowok="t"/>
              </v:shape>
            </v:group>
            <v:group style="position:absolute;left:5986;top:5747;width:10;height:2" coordorigin="5986,5747" coordsize="10,2">
              <v:shape style="position:absolute;left:5986;top:5747;width:10;height:2" coordorigin="5986,5747" coordsize="10,0" path="m5986,5747l5995,5747e" filled="false" stroked="true" strokeweight=".48pt" strokecolor="#000000">
                <v:path arrowok="t"/>
              </v:shape>
            </v:group>
            <v:group style="position:absolute;left:6005;top:5747;width:10;height:2" coordorigin="6005,5747" coordsize="10,2">
              <v:shape style="position:absolute;left:6005;top:5747;width:10;height:2" coordorigin="6005,5747" coordsize="10,0" path="m6005,5747l6014,5747e" filled="false" stroked="true" strokeweight=".48pt" strokecolor="#000000">
                <v:path arrowok="t"/>
              </v:shape>
            </v:group>
            <v:group style="position:absolute;left:6024;top:5747;width:10;height:2" coordorigin="6024,5747" coordsize="10,2">
              <v:shape style="position:absolute;left:6024;top:5747;width:10;height:2" coordorigin="6024,5747" coordsize="10,0" path="m6024,5747l6034,5747e" filled="false" stroked="true" strokeweight=".48pt" strokecolor="#000000">
                <v:path arrowok="t"/>
              </v:shape>
            </v:group>
            <v:group style="position:absolute;left:6043;top:5747;width:10;height:2" coordorigin="6043,5747" coordsize="10,2">
              <v:shape style="position:absolute;left:6043;top:5747;width:10;height:2" coordorigin="6043,5747" coordsize="10,0" path="m6043,5747l6053,5747e" filled="false" stroked="true" strokeweight=".48pt" strokecolor="#000000">
                <v:path arrowok="t"/>
              </v:shape>
            </v:group>
            <v:group style="position:absolute;left:6062;top:5747;width:10;height:2" coordorigin="6062,5747" coordsize="10,2">
              <v:shape style="position:absolute;left:6062;top:5747;width:10;height:2" coordorigin="6062,5747" coordsize="10,0" path="m6062,5747l6072,5747e" filled="false" stroked="true" strokeweight=".48pt" strokecolor="#000000">
                <v:path arrowok="t"/>
              </v:shape>
            </v:group>
            <v:group style="position:absolute;left:6082;top:5747;width:10;height:2" coordorigin="6082,5747" coordsize="10,2">
              <v:shape style="position:absolute;left:6082;top:5747;width:10;height:2" coordorigin="6082,5747" coordsize="10,0" path="m6082,5747l6091,5747e" filled="false" stroked="true" strokeweight=".48pt" strokecolor="#000000">
                <v:path arrowok="t"/>
              </v:shape>
            </v:group>
            <v:group style="position:absolute;left:6101;top:5747;width:10;height:2" coordorigin="6101,5747" coordsize="10,2">
              <v:shape style="position:absolute;left:6101;top:5747;width:10;height:2" coordorigin="6101,5747" coordsize="10,0" path="m6101,5747l6110,5747e" filled="false" stroked="true" strokeweight=".48pt" strokecolor="#000000">
                <v:path arrowok="t"/>
              </v:shape>
            </v:group>
            <v:group style="position:absolute;left:6120;top:5747;width:10;height:2" coordorigin="6120,5747" coordsize="10,2">
              <v:shape style="position:absolute;left:6120;top:5747;width:10;height:2" coordorigin="6120,5747" coordsize="10,0" path="m6120,5747l6130,5747e" filled="false" stroked="true" strokeweight=".48pt" strokecolor="#000000">
                <v:path arrowok="t"/>
              </v:shape>
            </v:group>
            <v:group style="position:absolute;left:6139;top:5747;width:10;height:2" coordorigin="6139,5747" coordsize="10,2">
              <v:shape style="position:absolute;left:6139;top:5747;width:10;height:2" coordorigin="6139,5747" coordsize="10,0" path="m6139,5747l6149,5747e" filled="false" stroked="true" strokeweight=".48pt" strokecolor="#000000">
                <v:path arrowok="t"/>
              </v:shape>
            </v:group>
            <v:group style="position:absolute;left:6158;top:5747;width:10;height:2" coordorigin="6158,5747" coordsize="10,2">
              <v:shape style="position:absolute;left:6158;top:5747;width:10;height:2" coordorigin="6158,5747" coordsize="10,0" path="m6158,5747l6168,5747e" filled="false" stroked="true" strokeweight=".48pt" strokecolor="#000000">
                <v:path arrowok="t"/>
              </v:shape>
            </v:group>
            <v:group style="position:absolute;left:6178;top:5747;width:10;height:2" coordorigin="6178,5747" coordsize="10,2">
              <v:shape style="position:absolute;left:6178;top:5747;width:10;height:2" coordorigin="6178,5747" coordsize="10,0" path="m6178,5747l6187,5747e" filled="false" stroked="true" strokeweight=".48pt" strokecolor="#000000">
                <v:path arrowok="t"/>
              </v:shape>
            </v:group>
            <v:group style="position:absolute;left:6197;top:5747;width:10;height:2" coordorigin="6197,5747" coordsize="10,2">
              <v:shape style="position:absolute;left:6197;top:5747;width:10;height:2" coordorigin="6197,5747" coordsize="10,0" path="m6197,5747l6206,5747e" filled="false" stroked="true" strokeweight=".48pt" strokecolor="#000000">
                <v:path arrowok="t"/>
              </v:shape>
            </v:group>
            <v:group style="position:absolute;left:6216;top:5747;width:10;height:2" coordorigin="6216,5747" coordsize="10,2">
              <v:shape style="position:absolute;left:6216;top:5747;width:10;height:2" coordorigin="6216,5747" coordsize="10,0" path="m6216,5747l6226,5747e" filled="false" stroked="true" strokeweight=".48pt" strokecolor="#000000">
                <v:path arrowok="t"/>
              </v:shape>
            </v:group>
            <v:group style="position:absolute;left:6235;top:5747;width:10;height:2" coordorigin="6235,5747" coordsize="10,2">
              <v:shape style="position:absolute;left:6235;top:5747;width:10;height:2" coordorigin="6235,5747" coordsize="10,0" path="m6235,5747l6245,5747e" filled="false" stroked="true" strokeweight=".48pt" strokecolor="#000000">
                <v:path arrowok="t"/>
              </v:shape>
            </v:group>
            <v:group style="position:absolute;left:6254;top:5747;width:10;height:2" coordorigin="6254,5747" coordsize="10,2">
              <v:shape style="position:absolute;left:6254;top:5747;width:10;height:2" coordorigin="6254,5747" coordsize="10,0" path="m6254,5747l6264,5747e" filled="false" stroked="true" strokeweight=".48pt" strokecolor="#000000">
                <v:path arrowok="t"/>
              </v:shape>
            </v:group>
            <v:group style="position:absolute;left:6274;top:5747;width:10;height:2" coordorigin="6274,5747" coordsize="10,2">
              <v:shape style="position:absolute;left:6274;top:5747;width:10;height:2" coordorigin="6274,5747" coordsize="10,0" path="m6274,5747l6283,5747e" filled="false" stroked="true" strokeweight=".48pt" strokecolor="#000000">
                <v:path arrowok="t"/>
              </v:shape>
            </v:group>
            <v:group style="position:absolute;left:6293;top:5747;width:10;height:2" coordorigin="6293,5747" coordsize="10,2">
              <v:shape style="position:absolute;left:6293;top:5747;width:10;height:2" coordorigin="6293,5747" coordsize="10,0" path="m6293,5747l6302,5747e" filled="false" stroked="true" strokeweight=".48pt" strokecolor="#000000">
                <v:path arrowok="t"/>
              </v:shape>
            </v:group>
            <v:group style="position:absolute;left:6312;top:5747;width:10;height:2" coordorigin="6312,5747" coordsize="10,2">
              <v:shape style="position:absolute;left:6312;top:5747;width:10;height:2" coordorigin="6312,5747" coordsize="10,0" path="m6312,5747l6322,5747e" filled="false" stroked="true" strokeweight=".48pt" strokecolor="#000000">
                <v:path arrowok="t"/>
              </v:shape>
            </v:group>
            <v:group style="position:absolute;left:6331;top:5747;width:10;height:2" coordorigin="6331,5747" coordsize="10,2">
              <v:shape style="position:absolute;left:6331;top:5747;width:10;height:2" coordorigin="6331,5747" coordsize="10,0" path="m6331,5747l6341,5747e" filled="false" stroked="true" strokeweight=".48pt" strokecolor="#000000">
                <v:path arrowok="t"/>
              </v:shape>
            </v:group>
            <v:group style="position:absolute;left:6350;top:5747;width:10;height:2" coordorigin="6350,5747" coordsize="10,2">
              <v:shape style="position:absolute;left:6350;top:5747;width:10;height:2" coordorigin="6350,5747" coordsize="10,0" path="m6350,5747l6360,5747e" filled="false" stroked="true" strokeweight=".48pt" strokecolor="#000000">
                <v:path arrowok="t"/>
              </v:shape>
            </v:group>
            <v:group style="position:absolute;left:6370;top:5747;width:10;height:2" coordorigin="6370,5747" coordsize="10,2">
              <v:shape style="position:absolute;left:6370;top:5747;width:10;height:2" coordorigin="6370,5747" coordsize="10,0" path="m6370,5747l6379,5747e" filled="false" stroked="true" strokeweight=".48pt" strokecolor="#000000">
                <v:path arrowok="t"/>
              </v:shape>
            </v:group>
            <v:group style="position:absolute;left:6389;top:5747;width:10;height:2" coordorigin="6389,5747" coordsize="10,2">
              <v:shape style="position:absolute;left:6389;top:5747;width:10;height:2" coordorigin="6389,5747" coordsize="10,0" path="m6389,5747l6398,5747e" filled="false" stroked="true" strokeweight=".48pt" strokecolor="#000000">
                <v:path arrowok="t"/>
              </v:shape>
            </v:group>
            <v:group style="position:absolute;left:6408;top:5747;width:10;height:2" coordorigin="6408,5747" coordsize="10,2">
              <v:shape style="position:absolute;left:6408;top:5747;width:10;height:2" coordorigin="6408,5747" coordsize="10,0" path="m6408,5747l6418,5747e" filled="false" stroked="true" strokeweight=".48pt" strokecolor="#000000">
                <v:path arrowok="t"/>
              </v:shape>
            </v:group>
            <v:group style="position:absolute;left:6427;top:5747;width:10;height:2" coordorigin="6427,5747" coordsize="10,2">
              <v:shape style="position:absolute;left:6427;top:5747;width:10;height:2" coordorigin="6427,5747" coordsize="10,0" path="m6427,5747l6437,5747e" filled="false" stroked="true" strokeweight=".48pt" strokecolor="#000000">
                <v:path arrowok="t"/>
              </v:shape>
            </v:group>
            <v:group style="position:absolute;left:6446;top:5747;width:10;height:2" coordorigin="6446,5747" coordsize="10,2">
              <v:shape style="position:absolute;left:6446;top:5747;width:10;height:2" coordorigin="6446,5747" coordsize="10,0" path="m6446,5747l6456,5747e" filled="false" stroked="true" strokeweight=".48pt" strokecolor="#000000">
                <v:path arrowok="t"/>
              </v:shape>
            </v:group>
            <v:group style="position:absolute;left:6466;top:5747;width:10;height:2" coordorigin="6466,5747" coordsize="10,2">
              <v:shape style="position:absolute;left:6466;top:5747;width:10;height:2" coordorigin="6466,5747" coordsize="10,0" path="m6466,5747l6475,5747e" filled="false" stroked="true" strokeweight=".48pt" strokecolor="#000000">
                <v:path arrowok="t"/>
              </v:shape>
            </v:group>
            <v:group style="position:absolute;left:6485;top:5747;width:10;height:2" coordorigin="6485,5747" coordsize="10,2">
              <v:shape style="position:absolute;left:6485;top:5747;width:10;height:2" coordorigin="6485,5747" coordsize="10,0" path="m6485,5747l6494,5747e" filled="false" stroked="true" strokeweight=".48pt" strokecolor="#000000">
                <v:path arrowok="t"/>
              </v:shape>
            </v:group>
            <v:group style="position:absolute;left:6504;top:5747;width:10;height:2" coordorigin="6504,5747" coordsize="10,2">
              <v:shape style="position:absolute;left:6504;top:5747;width:10;height:2" coordorigin="6504,5747" coordsize="10,0" path="m6504,5747l6514,5747e" filled="false" stroked="true" strokeweight=".48pt" strokecolor="#000000">
                <v:path arrowok="t"/>
              </v:shape>
            </v:group>
            <v:group style="position:absolute;left:6523;top:5747;width:10;height:2" coordorigin="6523,5747" coordsize="10,2">
              <v:shape style="position:absolute;left:6523;top:5747;width:10;height:2" coordorigin="6523,5747" coordsize="10,0" path="m6523,5747l6533,5747e" filled="false" stroked="true" strokeweight=".48pt" strokecolor="#000000">
                <v:path arrowok="t"/>
              </v:shape>
            </v:group>
            <v:group style="position:absolute;left:6542;top:5747;width:10;height:2" coordorigin="6542,5747" coordsize="10,2">
              <v:shape style="position:absolute;left:6542;top:5747;width:10;height:2" coordorigin="6542,5747" coordsize="10,0" path="m6542,5747l6552,5747e" filled="false" stroked="true" strokeweight=".48pt" strokecolor="#000000">
                <v:path arrowok="t"/>
              </v:shape>
            </v:group>
            <v:group style="position:absolute;left:6562;top:5747;width:10;height:2" coordorigin="6562,5747" coordsize="10,2">
              <v:shape style="position:absolute;left:6562;top:5747;width:10;height:2" coordorigin="6562,5747" coordsize="10,0" path="m6562,5747l6571,5747e" filled="false" stroked="true" strokeweight=".48pt" strokecolor="#000000">
                <v:path arrowok="t"/>
              </v:shape>
            </v:group>
            <v:group style="position:absolute;left:6581;top:5747;width:10;height:2" coordorigin="6581,5747" coordsize="10,2">
              <v:shape style="position:absolute;left:6581;top:5747;width:10;height:2" coordorigin="6581,5747" coordsize="10,0" path="m6581,5747l6590,5747e" filled="false" stroked="true" strokeweight=".48pt" strokecolor="#000000">
                <v:path arrowok="t"/>
              </v:shape>
            </v:group>
            <v:group style="position:absolute;left:6600;top:5747;width:10;height:2" coordorigin="6600,5747" coordsize="10,2">
              <v:shape style="position:absolute;left:6600;top:5747;width:10;height:2" coordorigin="6600,5747" coordsize="10,0" path="m6600,5747l6610,5747e" filled="false" stroked="true" strokeweight=".48pt" strokecolor="#000000">
                <v:path arrowok="t"/>
              </v:shape>
            </v:group>
            <v:group style="position:absolute;left:6619;top:5747;width:10;height:2" coordorigin="6619,5747" coordsize="10,2">
              <v:shape style="position:absolute;left:6619;top:5747;width:10;height:2" coordorigin="6619,5747" coordsize="10,0" path="m6619,5747l6629,5747e" filled="false" stroked="true" strokeweight=".48pt" strokecolor="#000000">
                <v:path arrowok="t"/>
              </v:shape>
            </v:group>
            <v:group style="position:absolute;left:6638;top:5747;width:10;height:2" coordorigin="6638,5747" coordsize="10,2">
              <v:shape style="position:absolute;left:6638;top:5747;width:10;height:2" coordorigin="6638,5747" coordsize="10,0" path="m6638,5747l6648,5747e" filled="false" stroked="true" strokeweight=".48pt" strokecolor="#000000">
                <v:path arrowok="t"/>
              </v:shape>
            </v:group>
            <v:group style="position:absolute;left:6658;top:5747;width:10;height:2" coordorigin="6658,5747" coordsize="10,2">
              <v:shape style="position:absolute;left:6658;top:5747;width:10;height:2" coordorigin="6658,5747" coordsize="10,0" path="m6658,5747l6667,5747e" filled="false" stroked="true" strokeweight=".48pt" strokecolor="#000000">
                <v:path arrowok="t"/>
              </v:shape>
            </v:group>
            <v:group style="position:absolute;left:6677;top:5747;width:10;height:2" coordorigin="6677,5747" coordsize="10,2">
              <v:shape style="position:absolute;left:6677;top:5747;width:10;height:2" coordorigin="6677,5747" coordsize="10,0" path="m6677,5747l6686,5747e" filled="false" stroked="true" strokeweight=".48pt" strokecolor="#000000">
                <v:path arrowok="t"/>
              </v:shape>
            </v:group>
            <v:group style="position:absolute;left:6696;top:5747;width:10;height:2" coordorigin="6696,5747" coordsize="10,2">
              <v:shape style="position:absolute;left:6696;top:5747;width:10;height:2" coordorigin="6696,5747" coordsize="10,0" path="m6696,5747l6706,5747e" filled="false" stroked="true" strokeweight=".48pt" strokecolor="#000000">
                <v:path arrowok="t"/>
              </v:shape>
            </v:group>
            <v:group style="position:absolute;left:6715;top:5747;width:10;height:2" coordorigin="6715,5747" coordsize="10,2">
              <v:shape style="position:absolute;left:6715;top:5747;width:10;height:2" coordorigin="6715,5747" coordsize="10,0" path="m6715,5747l6725,5747e" filled="false" stroked="true" strokeweight=".48pt" strokecolor="#000000">
                <v:path arrowok="t"/>
              </v:shape>
            </v:group>
            <v:group style="position:absolute;left:6734;top:5747;width:10;height:2" coordorigin="6734,5747" coordsize="10,2">
              <v:shape style="position:absolute;left:6734;top:5747;width:10;height:2" coordorigin="6734,5747" coordsize="10,0" path="m6734,5747l6744,5747e" filled="false" stroked="true" strokeweight=".48pt" strokecolor="#000000">
                <v:path arrowok="t"/>
              </v:shape>
            </v:group>
            <v:group style="position:absolute;left:6754;top:5747;width:10;height:2" coordorigin="6754,5747" coordsize="10,2">
              <v:shape style="position:absolute;left:6754;top:5747;width:10;height:2" coordorigin="6754,5747" coordsize="10,0" path="m6754,5747l6763,5747e" filled="false" stroked="true" strokeweight=".48pt" strokecolor="#000000">
                <v:path arrowok="t"/>
              </v:shape>
            </v:group>
            <v:group style="position:absolute;left:6773;top:5747;width:10;height:2" coordorigin="6773,5747" coordsize="10,2">
              <v:shape style="position:absolute;left:6773;top:5747;width:10;height:2" coordorigin="6773,5747" coordsize="10,0" path="m6773,5747l6782,5747e" filled="false" stroked="true" strokeweight=".48pt" strokecolor="#000000">
                <v:path arrowok="t"/>
              </v:shape>
            </v:group>
            <v:group style="position:absolute;left:6792;top:5747;width:10;height:2" coordorigin="6792,5747" coordsize="10,2">
              <v:shape style="position:absolute;left:6792;top:5747;width:10;height:2" coordorigin="6792,5747" coordsize="10,0" path="m6792,5747l6802,5747e" filled="false" stroked="true" strokeweight=".48pt" strokecolor="#000000">
                <v:path arrowok="t"/>
              </v:shape>
            </v:group>
            <v:group style="position:absolute;left:6811;top:5747;width:10;height:2" coordorigin="6811,5747" coordsize="10,2">
              <v:shape style="position:absolute;left:6811;top:5747;width:10;height:2" coordorigin="6811,5747" coordsize="10,0" path="m6811,5747l6821,5747e" filled="false" stroked="true" strokeweight=".48pt" strokecolor="#000000">
                <v:path arrowok="t"/>
              </v:shape>
            </v:group>
            <v:group style="position:absolute;left:6830;top:5747;width:10;height:2" coordorigin="6830,5747" coordsize="10,2">
              <v:shape style="position:absolute;left:6830;top:5747;width:10;height:2" coordorigin="6830,5747" coordsize="10,0" path="m6830,5747l6840,5747e" filled="false" stroked="true" strokeweight=".48pt" strokecolor="#000000">
                <v:path arrowok="t"/>
              </v:shape>
            </v:group>
            <v:group style="position:absolute;left:6850;top:5747;width:10;height:2" coordorigin="6850,5747" coordsize="10,2">
              <v:shape style="position:absolute;left:6850;top:5747;width:10;height:2" coordorigin="6850,5747" coordsize="10,0" path="m6850,5747l6859,5747e" filled="false" stroked="true" strokeweight=".48pt" strokecolor="#000000">
                <v:path arrowok="t"/>
              </v:shape>
            </v:group>
            <v:group style="position:absolute;left:6869;top:5747;width:10;height:2" coordorigin="6869,5747" coordsize="10,2">
              <v:shape style="position:absolute;left:6869;top:5747;width:10;height:2" coordorigin="6869,5747" coordsize="10,0" path="m6869,5747l6878,5747e" filled="false" stroked="true" strokeweight=".48pt" strokecolor="#000000">
                <v:path arrowok="t"/>
              </v:shape>
            </v:group>
            <v:group style="position:absolute;left:6888;top:5747;width:10;height:2" coordorigin="6888,5747" coordsize="10,2">
              <v:shape style="position:absolute;left:6888;top:5747;width:10;height:2" coordorigin="6888,5747" coordsize="10,0" path="m6888,5747l6898,5747e" filled="false" stroked="true" strokeweight=".48pt" strokecolor="#000000">
                <v:path arrowok="t"/>
              </v:shape>
            </v:group>
            <v:group style="position:absolute;left:6907;top:5747;width:10;height:2" coordorigin="6907,5747" coordsize="10,2">
              <v:shape style="position:absolute;left:6907;top:5747;width:10;height:2" coordorigin="6907,5747" coordsize="10,0" path="m6907,5747l6917,5747e" filled="false" stroked="true" strokeweight=".48pt" strokecolor="#000000">
                <v:path arrowok="t"/>
              </v:shape>
            </v:group>
            <v:group style="position:absolute;left:6926;top:5747;width:10;height:2" coordorigin="6926,5747" coordsize="10,2">
              <v:shape style="position:absolute;left:6926;top:5747;width:10;height:2" coordorigin="6926,5747" coordsize="10,0" path="m6926,5747l6936,5747e" filled="false" stroked="true" strokeweight=".48pt" strokecolor="#000000">
                <v:path arrowok="t"/>
              </v:shape>
            </v:group>
            <v:group style="position:absolute;left:6946;top:5747;width:10;height:2" coordorigin="6946,5747" coordsize="10,2">
              <v:shape style="position:absolute;left:6946;top:5747;width:10;height:2" coordorigin="6946,5747" coordsize="10,0" path="m6946,5747l6955,5747e" filled="false" stroked="true" strokeweight=".48pt" strokecolor="#000000">
                <v:path arrowok="t"/>
              </v:shape>
            </v:group>
            <v:group style="position:absolute;left:6965;top:5747;width:10;height:2" coordorigin="6965,5747" coordsize="10,2">
              <v:shape style="position:absolute;left:6965;top:5747;width:10;height:2" coordorigin="6965,5747" coordsize="10,0" path="m6965,5747l6974,5747e" filled="false" stroked="true" strokeweight=".48pt" strokecolor="#000000">
                <v:path arrowok="t"/>
              </v:shape>
            </v:group>
            <v:group style="position:absolute;left:6984;top:5747;width:10;height:2" coordorigin="6984,5747" coordsize="10,2">
              <v:shape style="position:absolute;left:6984;top:5747;width:10;height:2" coordorigin="6984,5747" coordsize="10,0" path="m6984,5747l6994,5747e" filled="false" stroked="true" strokeweight=".48pt" strokecolor="#000000">
                <v:path arrowok="t"/>
              </v:shape>
            </v:group>
            <v:group style="position:absolute;left:7003;top:5747;width:10;height:2" coordorigin="7003,5747" coordsize="10,2">
              <v:shape style="position:absolute;left:7003;top:5747;width:10;height:2" coordorigin="7003,5747" coordsize="10,0" path="m7003,5747l7013,5747e" filled="false" stroked="true" strokeweight=".48pt" strokecolor="#000000">
                <v:path arrowok="t"/>
              </v:shape>
            </v:group>
            <v:group style="position:absolute;left:7022;top:5747;width:10;height:2" coordorigin="7022,5747" coordsize="10,2">
              <v:shape style="position:absolute;left:7022;top:5747;width:10;height:2" coordorigin="7022,5747" coordsize="10,0" path="m7022,5747l7032,5747e" filled="false" stroked="true" strokeweight=".48pt" strokecolor="#000000">
                <v:path arrowok="t"/>
              </v:shape>
            </v:group>
            <v:group style="position:absolute;left:7042;top:5747;width:10;height:2" coordorigin="7042,5747" coordsize="10,2">
              <v:shape style="position:absolute;left:7042;top:5747;width:10;height:2" coordorigin="7042,5747" coordsize="10,0" path="m7042,5747l7051,5747e" filled="false" stroked="true" strokeweight=".48pt" strokecolor="#000000">
                <v:path arrowok="t"/>
              </v:shape>
            </v:group>
            <v:group style="position:absolute;left:7061;top:5747;width:10;height:2" coordorigin="7061,5747" coordsize="10,2">
              <v:shape style="position:absolute;left:7061;top:5747;width:10;height:2" coordorigin="7061,5747" coordsize="10,0" path="m7061,5747l7070,5747e" filled="false" stroked="true" strokeweight=".48pt" strokecolor="#000000">
                <v:path arrowok="t"/>
              </v:shape>
            </v:group>
            <v:group style="position:absolute;left:7080;top:5747;width:10;height:2" coordorigin="7080,5747" coordsize="10,2">
              <v:shape style="position:absolute;left:7080;top:5747;width:10;height:2" coordorigin="7080,5747" coordsize="10,0" path="m7080,5747l7090,5747e" filled="false" stroked="true" strokeweight=".48pt" strokecolor="#000000">
                <v:path arrowok="t"/>
              </v:shape>
            </v:group>
            <v:group style="position:absolute;left:7099;top:5747;width:10;height:2" coordorigin="7099,5747" coordsize="10,2">
              <v:shape style="position:absolute;left:7099;top:5747;width:10;height:2" coordorigin="7099,5747" coordsize="10,0" path="m7099,5747l7109,5747e" filled="false" stroked="true" strokeweight=".48pt" strokecolor="#000000">
                <v:path arrowok="t"/>
              </v:shape>
            </v:group>
            <v:group style="position:absolute;left:7118;top:5747;width:10;height:2" coordorigin="7118,5747" coordsize="10,2">
              <v:shape style="position:absolute;left:7118;top:5747;width:10;height:2" coordorigin="7118,5747" coordsize="10,0" path="m7118,5747l7128,5747e" filled="false" stroked="true" strokeweight=".48pt" strokecolor="#000000">
                <v:path arrowok="t"/>
              </v:shape>
            </v:group>
            <v:group style="position:absolute;left:7138;top:5747;width:10;height:2" coordorigin="7138,5747" coordsize="10,2">
              <v:shape style="position:absolute;left:7138;top:5747;width:10;height:2" coordorigin="7138,5747" coordsize="10,0" path="m7138,5747l7147,5747e" filled="false" stroked="true" strokeweight=".48pt" strokecolor="#000000">
                <v:path arrowok="t"/>
              </v:shape>
            </v:group>
            <v:group style="position:absolute;left:7157;top:5747;width:10;height:2" coordorigin="7157,5747" coordsize="10,2">
              <v:shape style="position:absolute;left:7157;top:5747;width:10;height:2" coordorigin="7157,5747" coordsize="10,0" path="m7157,5747l7166,5747e" filled="false" stroked="true" strokeweight=".48pt" strokecolor="#000000">
                <v:path arrowok="t"/>
              </v:shape>
            </v:group>
            <v:group style="position:absolute;left:7176;top:5747;width:10;height:2" coordorigin="7176,5747" coordsize="10,2">
              <v:shape style="position:absolute;left:7176;top:5747;width:10;height:2" coordorigin="7176,5747" coordsize="10,0" path="m7176,5747l7186,5747e" filled="false" stroked="true" strokeweight=".48pt" strokecolor="#000000">
                <v:path arrowok="t"/>
              </v:shape>
            </v:group>
            <v:group style="position:absolute;left:7195;top:5747;width:10;height:2" coordorigin="7195,5747" coordsize="10,2">
              <v:shape style="position:absolute;left:7195;top:5747;width:10;height:2" coordorigin="7195,5747" coordsize="10,0" path="m7195,5747l7205,5747e" filled="false" stroked="true" strokeweight=".48pt" strokecolor="#000000">
                <v:path arrowok="t"/>
              </v:shape>
            </v:group>
            <v:group style="position:absolute;left:7214;top:5747;width:10;height:2" coordorigin="7214,5747" coordsize="10,2">
              <v:shape style="position:absolute;left:7214;top:5747;width:10;height:2" coordorigin="7214,5747" coordsize="10,0" path="m7214,5747l7224,5747e" filled="false" stroked="true" strokeweight=".48pt" strokecolor="#000000">
                <v:path arrowok="t"/>
              </v:shape>
            </v:group>
            <v:group style="position:absolute;left:7234;top:5747;width:10;height:2" coordorigin="7234,5747" coordsize="10,2">
              <v:shape style="position:absolute;left:7234;top:5747;width:10;height:2" coordorigin="7234,5747" coordsize="10,0" path="m7234,5747l7243,5747e" filled="false" stroked="true" strokeweight=".48pt" strokecolor="#000000">
                <v:path arrowok="t"/>
              </v:shape>
            </v:group>
            <v:group style="position:absolute;left:7253;top:5747;width:10;height:2" coordorigin="7253,5747" coordsize="10,2">
              <v:shape style="position:absolute;left:7253;top:5747;width:10;height:2" coordorigin="7253,5747" coordsize="10,0" path="m7253,5747l7262,5747e" filled="false" stroked="true" strokeweight=".48pt" strokecolor="#000000">
                <v:path arrowok="t"/>
              </v:shape>
            </v:group>
            <v:group style="position:absolute;left:7272;top:5747;width:10;height:2" coordorigin="7272,5747" coordsize="10,2">
              <v:shape style="position:absolute;left:7272;top:5747;width:10;height:2" coordorigin="7272,5747" coordsize="10,0" path="m7272,5747l7282,5747e" filled="false" stroked="true" strokeweight=".48pt" strokecolor="#000000">
                <v:path arrowok="t"/>
              </v:shape>
            </v:group>
            <v:group style="position:absolute;left:7291;top:5747;width:10;height:2" coordorigin="7291,5747" coordsize="10,2">
              <v:shape style="position:absolute;left:7291;top:5747;width:10;height:2" coordorigin="7291,5747" coordsize="10,0" path="m7291,5747l7301,5747e" filled="false" stroked="true" strokeweight=".48pt" strokecolor="#000000">
                <v:path arrowok="t"/>
              </v:shape>
            </v:group>
            <v:group style="position:absolute;left:7310;top:5747;width:10;height:2" coordorigin="7310,5747" coordsize="10,2">
              <v:shape style="position:absolute;left:7310;top:5747;width:10;height:2" coordorigin="7310,5747" coordsize="10,0" path="m7310,5747l7320,5747e" filled="false" stroked="true" strokeweight=".48pt" strokecolor="#000000">
                <v:path arrowok="t"/>
              </v:shape>
            </v:group>
            <v:group style="position:absolute;left:7330;top:5747;width:10;height:2" coordorigin="7330,5747" coordsize="10,2">
              <v:shape style="position:absolute;left:7330;top:5747;width:10;height:2" coordorigin="7330,5747" coordsize="10,0" path="m7330,5747l7339,5747e" filled="false" stroked="true" strokeweight=".48pt" strokecolor="#000000">
                <v:path arrowok="t"/>
              </v:shape>
            </v:group>
            <v:group style="position:absolute;left:7349;top:5747;width:10;height:2" coordorigin="7349,5747" coordsize="10,2">
              <v:shape style="position:absolute;left:7349;top:5747;width:10;height:2" coordorigin="7349,5747" coordsize="10,0" path="m7349,5747l7358,5747e" filled="false" stroked="true" strokeweight=".48pt" strokecolor="#000000">
                <v:path arrowok="t"/>
              </v:shape>
            </v:group>
            <v:group style="position:absolute;left:7368;top:5747;width:10;height:2" coordorigin="7368,5747" coordsize="10,2">
              <v:shape style="position:absolute;left:7368;top:5747;width:10;height:2" coordorigin="7368,5747" coordsize="10,0" path="m7368,5747l7378,5747e" filled="false" stroked="true" strokeweight=".48pt" strokecolor="#000000">
                <v:path arrowok="t"/>
              </v:shape>
            </v:group>
            <v:group style="position:absolute;left:7387;top:5747;width:10;height:2" coordorigin="7387,5747" coordsize="10,2">
              <v:shape style="position:absolute;left:7387;top:5747;width:10;height:2" coordorigin="7387,5747" coordsize="10,0" path="m7387,5747l7397,5747e" filled="false" stroked="true" strokeweight=".48pt" strokecolor="#000000">
                <v:path arrowok="t"/>
              </v:shape>
            </v:group>
            <v:group style="position:absolute;left:7406;top:5747;width:10;height:2" coordorigin="7406,5747" coordsize="10,2">
              <v:shape style="position:absolute;left:7406;top:5747;width:10;height:2" coordorigin="7406,5747" coordsize="10,0" path="m7406,5747l7416,5747e" filled="false" stroked="true" strokeweight=".48pt" strokecolor="#000000">
                <v:path arrowok="t"/>
              </v:shape>
            </v:group>
            <v:group style="position:absolute;left:7426;top:5747;width:10;height:2" coordorigin="7426,5747" coordsize="10,2">
              <v:shape style="position:absolute;left:7426;top:5747;width:10;height:2" coordorigin="7426,5747" coordsize="10,0" path="m7426,5747l7435,5747e" filled="false" stroked="true" strokeweight=".48pt" strokecolor="#000000">
                <v:path arrowok="t"/>
              </v:shape>
            </v:group>
            <v:group style="position:absolute;left:7445;top:5747;width:10;height:2" coordorigin="7445,5747" coordsize="10,2">
              <v:shape style="position:absolute;left:7445;top:5747;width:10;height:2" coordorigin="7445,5747" coordsize="10,0" path="m7445,5747l7454,5747e" filled="false" stroked="true" strokeweight=".48pt" strokecolor="#000000">
                <v:path arrowok="t"/>
              </v:shape>
            </v:group>
            <v:group style="position:absolute;left:7464;top:5747;width:10;height:2" coordorigin="7464,5747" coordsize="10,2">
              <v:shape style="position:absolute;left:7464;top:5747;width:10;height:2" coordorigin="7464,5747" coordsize="10,0" path="m7464,5747l7474,5747e" filled="false" stroked="true" strokeweight=".48pt" strokecolor="#000000">
                <v:path arrowok="t"/>
              </v:shape>
            </v:group>
            <v:group style="position:absolute;left:7483;top:5747;width:10;height:2" coordorigin="7483,5747" coordsize="10,2">
              <v:shape style="position:absolute;left:7483;top:5747;width:10;height:2" coordorigin="7483,5747" coordsize="10,0" path="m7483,5747l7493,5747e" filled="false" stroked="true" strokeweight=".48pt" strokecolor="#000000">
                <v:path arrowok="t"/>
              </v:shape>
            </v:group>
            <v:group style="position:absolute;left:7502;top:5747;width:10;height:2" coordorigin="7502,5747" coordsize="10,2">
              <v:shape style="position:absolute;left:7502;top:5747;width:10;height:2" coordorigin="7502,5747" coordsize="10,0" path="m7502,5747l7512,5747e" filled="false" stroked="true" strokeweight=".48pt" strokecolor="#000000">
                <v:path arrowok="t"/>
              </v:shape>
            </v:group>
            <v:group style="position:absolute;left:7522;top:5747;width:10;height:2" coordorigin="7522,5747" coordsize="10,2">
              <v:shape style="position:absolute;left:7522;top:5747;width:10;height:2" coordorigin="7522,5747" coordsize="10,0" path="m7522,5747l7531,5747e" filled="false" stroked="true" strokeweight=".48pt" strokecolor="#000000">
                <v:path arrowok="t"/>
              </v:shape>
            </v:group>
            <v:group style="position:absolute;left:7541;top:5747;width:10;height:2" coordorigin="7541,5747" coordsize="10,2">
              <v:shape style="position:absolute;left:7541;top:5747;width:10;height:2" coordorigin="7541,5747" coordsize="10,0" path="m7541,5747l7550,5747e" filled="false" stroked="true" strokeweight=".48pt" strokecolor="#000000">
                <v:path arrowok="t"/>
              </v:shape>
            </v:group>
            <v:group style="position:absolute;left:7560;top:5747;width:10;height:2" coordorigin="7560,5747" coordsize="10,2">
              <v:shape style="position:absolute;left:7560;top:5747;width:10;height:2" coordorigin="7560,5747" coordsize="10,0" path="m7560,5747l7570,5747e" filled="false" stroked="true" strokeweight=".48pt" strokecolor="#000000">
                <v:path arrowok="t"/>
              </v:shape>
            </v:group>
            <v:group style="position:absolute;left:7579;top:5747;width:10;height:2" coordorigin="7579,5747" coordsize="10,2">
              <v:shape style="position:absolute;left:7579;top:5747;width:10;height:2" coordorigin="7579,5747" coordsize="10,0" path="m7579,5747l7589,5747e" filled="false" stroked="true" strokeweight=".48pt" strokecolor="#000000">
                <v:path arrowok="t"/>
              </v:shape>
            </v:group>
            <v:group style="position:absolute;left:7598;top:5747;width:10;height:2" coordorigin="7598,5747" coordsize="10,2">
              <v:shape style="position:absolute;left:7598;top:5747;width:10;height:2" coordorigin="7598,5747" coordsize="10,0" path="m7598,5747l7608,5747e" filled="false" stroked="true" strokeweight=".48pt" strokecolor="#000000">
                <v:path arrowok="t"/>
              </v:shape>
            </v:group>
            <v:group style="position:absolute;left:7618;top:5747;width:10;height:2" coordorigin="7618,5747" coordsize="10,2">
              <v:shape style="position:absolute;left:7618;top:5747;width:10;height:2" coordorigin="7618,5747" coordsize="10,0" path="m7618,5747l7627,5747e" filled="false" stroked="true" strokeweight=".48pt" strokecolor="#000000">
                <v:path arrowok="t"/>
              </v:shape>
            </v:group>
            <v:group style="position:absolute;left:7637;top:5747;width:10;height:2" coordorigin="7637,5747" coordsize="10,2">
              <v:shape style="position:absolute;left:7637;top:5747;width:10;height:2" coordorigin="7637,5747" coordsize="10,0" path="m7637,5747l7646,5747e" filled="false" stroked="true" strokeweight=".48pt" strokecolor="#000000">
                <v:path arrowok="t"/>
              </v:shape>
            </v:group>
            <v:group style="position:absolute;left:7656;top:5747;width:10;height:2" coordorigin="7656,5747" coordsize="10,2">
              <v:shape style="position:absolute;left:7656;top:5747;width:10;height:2" coordorigin="7656,5747" coordsize="10,0" path="m7656,5747l7666,5747e" filled="false" stroked="true" strokeweight=".48pt" strokecolor="#000000">
                <v:path arrowok="t"/>
              </v:shape>
            </v:group>
            <v:group style="position:absolute;left:7675;top:5747;width:10;height:2" coordorigin="7675,5747" coordsize="10,2">
              <v:shape style="position:absolute;left:7675;top:5747;width:10;height:2" coordorigin="7675,5747" coordsize="10,0" path="m7675,5747l7685,5747e" filled="false" stroked="true" strokeweight=".48pt" strokecolor="#000000">
                <v:path arrowok="t"/>
              </v:shape>
            </v:group>
            <v:group style="position:absolute;left:7694;top:5747;width:10;height:2" coordorigin="7694,5747" coordsize="10,2">
              <v:shape style="position:absolute;left:7694;top:5747;width:10;height:2" coordorigin="7694,5747" coordsize="10,0" path="m7694,5747l7704,5747e" filled="false" stroked="true" strokeweight=".48pt" strokecolor="#000000">
                <v:path arrowok="t"/>
              </v:shape>
            </v:group>
            <v:group style="position:absolute;left:7714;top:5747;width:10;height:2" coordorigin="7714,5747" coordsize="10,2">
              <v:shape style="position:absolute;left:7714;top:5747;width:10;height:2" coordorigin="7714,5747" coordsize="10,0" path="m7714,5747l7723,5747e" filled="false" stroked="true" strokeweight=".48pt" strokecolor="#000000">
                <v:path arrowok="t"/>
              </v:shape>
            </v:group>
            <v:group style="position:absolute;left:7733;top:5747;width:10;height:2" coordorigin="7733,5747" coordsize="10,2">
              <v:shape style="position:absolute;left:7733;top:5747;width:10;height:2" coordorigin="7733,5747" coordsize="10,0" path="m7733,5747l7742,5747e" filled="false" stroked="true" strokeweight=".48pt" strokecolor="#000000">
                <v:path arrowok="t"/>
              </v:shape>
            </v:group>
            <v:group style="position:absolute;left:7752;top:5747;width:10;height:2" coordorigin="7752,5747" coordsize="10,2">
              <v:shape style="position:absolute;left:7752;top:5747;width:10;height:2" coordorigin="7752,5747" coordsize="10,0" path="m7752,5747l7762,5747e" filled="false" stroked="true" strokeweight=".48pt" strokecolor="#000000">
                <v:path arrowok="t"/>
              </v:shape>
            </v:group>
            <v:group style="position:absolute;left:7771;top:5747;width:10;height:2" coordorigin="7771,5747" coordsize="10,2">
              <v:shape style="position:absolute;left:7771;top:5747;width:10;height:2" coordorigin="7771,5747" coordsize="10,0" path="m7771,5747l7781,5747e" filled="false" stroked="true" strokeweight=".48pt" strokecolor="#000000">
                <v:path arrowok="t"/>
              </v:shape>
            </v:group>
            <v:group style="position:absolute;left:7790;top:5747;width:10;height:2" coordorigin="7790,5747" coordsize="10,2">
              <v:shape style="position:absolute;left:7790;top:5747;width:10;height:2" coordorigin="7790,5747" coordsize="10,0" path="m7790,5747l7800,5747e" filled="false" stroked="true" strokeweight=".48pt" strokecolor="#000000">
                <v:path arrowok="t"/>
              </v:shape>
            </v:group>
            <v:group style="position:absolute;left:7810;top:5747;width:10;height:2" coordorigin="7810,5747" coordsize="10,2">
              <v:shape style="position:absolute;left:7810;top:5747;width:10;height:2" coordorigin="7810,5747" coordsize="10,0" path="m7810,5747l7819,5747e" filled="false" stroked="true" strokeweight=".48pt" strokecolor="#000000">
                <v:path arrowok="t"/>
              </v:shape>
            </v:group>
            <v:group style="position:absolute;left:7829;top:5747;width:10;height:2" coordorigin="7829,5747" coordsize="10,2">
              <v:shape style="position:absolute;left:7829;top:5747;width:10;height:2" coordorigin="7829,5747" coordsize="10,0" path="m7829,5747l7838,5747e" filled="false" stroked="true" strokeweight=".48pt" strokecolor="#000000">
                <v:path arrowok="t"/>
              </v:shape>
            </v:group>
            <v:group style="position:absolute;left:7848;top:5747;width:10;height:2" coordorigin="7848,5747" coordsize="10,2">
              <v:shape style="position:absolute;left:7848;top:5747;width:10;height:2" coordorigin="7848,5747" coordsize="10,0" path="m7848,5747l7858,5747e" filled="false" stroked="true" strokeweight=".48pt" strokecolor="#000000">
                <v:path arrowok="t"/>
              </v:shape>
            </v:group>
            <v:group style="position:absolute;left:7867;top:5747;width:10;height:2" coordorigin="7867,5747" coordsize="10,2">
              <v:shape style="position:absolute;left:7867;top:5747;width:10;height:2" coordorigin="7867,5747" coordsize="10,0" path="m7867,5747l7877,5747e" filled="false" stroked="true" strokeweight=".48pt" strokecolor="#000000">
                <v:path arrowok="t"/>
              </v:shape>
            </v:group>
            <v:group style="position:absolute;left:7886;top:5747;width:10;height:2" coordorigin="7886,5747" coordsize="10,2">
              <v:shape style="position:absolute;left:7886;top:5747;width:10;height:2" coordorigin="7886,5747" coordsize="10,0" path="m7886,5747l7896,5747e" filled="false" stroked="true" strokeweight=".48pt" strokecolor="#000000">
                <v:path arrowok="t"/>
              </v:shape>
            </v:group>
            <v:group style="position:absolute;left:7906;top:5747;width:10;height:2" coordorigin="7906,5747" coordsize="10,2">
              <v:shape style="position:absolute;left:7906;top:5747;width:10;height:2" coordorigin="7906,5747" coordsize="10,0" path="m7906,5747l7915,5747e" filled="false" stroked="true" strokeweight=".48pt" strokecolor="#000000">
                <v:path arrowok="t"/>
              </v:shape>
            </v:group>
            <v:group style="position:absolute;left:7925;top:5747;width:10;height:2" coordorigin="7925,5747" coordsize="10,2">
              <v:shape style="position:absolute;left:7925;top:5747;width:10;height:2" coordorigin="7925,5747" coordsize="10,0" path="m7925,5747l7934,5747e" filled="false" stroked="true" strokeweight=".48pt" strokecolor="#000000">
                <v:path arrowok="t"/>
              </v:shape>
            </v:group>
            <v:group style="position:absolute;left:7944;top:5747;width:10;height:2" coordorigin="7944,5747" coordsize="10,2">
              <v:shape style="position:absolute;left:7944;top:5747;width:10;height:2" coordorigin="7944,5747" coordsize="10,0" path="m7944,5747l7954,5747e" filled="false" stroked="true" strokeweight=".48pt" strokecolor="#000000">
                <v:path arrowok="t"/>
              </v:shape>
            </v:group>
            <v:group style="position:absolute;left:7963;top:5747;width:10;height:2" coordorigin="7963,5747" coordsize="10,2">
              <v:shape style="position:absolute;left:7963;top:5747;width:10;height:2" coordorigin="7963,5747" coordsize="10,0" path="m7963,5747l7973,5747e" filled="false" stroked="true" strokeweight=".48pt" strokecolor="#000000">
                <v:path arrowok="t"/>
              </v:shape>
            </v:group>
            <v:group style="position:absolute;left:7982;top:5747;width:10;height:2" coordorigin="7982,5747" coordsize="10,2">
              <v:shape style="position:absolute;left:7982;top:5747;width:10;height:2" coordorigin="7982,5747" coordsize="10,0" path="m7982,5747l7992,5747e" filled="false" stroked="true" strokeweight=".48pt" strokecolor="#000000">
                <v:path arrowok="t"/>
              </v:shape>
            </v:group>
            <v:group style="position:absolute;left:8002;top:5747;width:10;height:2" coordorigin="8002,5747" coordsize="10,2">
              <v:shape style="position:absolute;left:8002;top:5747;width:10;height:2" coordorigin="8002,5747" coordsize="10,0" path="m8002,5747l8011,5747e" filled="false" stroked="true" strokeweight=".48pt" strokecolor="#000000">
                <v:path arrowok="t"/>
              </v:shape>
            </v:group>
            <v:group style="position:absolute;left:8021;top:5747;width:10;height:2" coordorigin="8021,5747" coordsize="10,2">
              <v:shape style="position:absolute;left:8021;top:5747;width:10;height:2" coordorigin="8021,5747" coordsize="10,0" path="m8021,5747l8030,5747e" filled="false" stroked="true" strokeweight=".48pt" strokecolor="#000000">
                <v:path arrowok="t"/>
              </v:shape>
            </v:group>
            <v:group style="position:absolute;left:8040;top:5747;width:10;height:2" coordorigin="8040,5747" coordsize="10,2">
              <v:shape style="position:absolute;left:8040;top:5747;width:10;height:2" coordorigin="8040,5747" coordsize="10,0" path="m8040,5747l8050,5747e" filled="false" stroked="true" strokeweight=".48pt" strokecolor="#000000">
                <v:path arrowok="t"/>
              </v:shape>
            </v:group>
            <v:group style="position:absolute;left:8059;top:5747;width:10;height:2" coordorigin="8059,5747" coordsize="10,2">
              <v:shape style="position:absolute;left:8059;top:5747;width:10;height:2" coordorigin="8059,5747" coordsize="10,0" path="m8059,5747l8069,5747e" filled="false" stroked="true" strokeweight=".48pt" strokecolor="#000000">
                <v:path arrowok="t"/>
              </v:shape>
            </v:group>
            <v:group style="position:absolute;left:8078;top:5747;width:10;height:2" coordorigin="8078,5747" coordsize="10,2">
              <v:shape style="position:absolute;left:8078;top:5747;width:10;height:2" coordorigin="8078,5747" coordsize="10,0" path="m8078,5747l8088,5747e" filled="false" stroked="true" strokeweight=".48pt" strokecolor="#000000">
                <v:path arrowok="t"/>
              </v:shape>
            </v:group>
            <v:group style="position:absolute;left:8098;top:5747;width:10;height:2" coordorigin="8098,5747" coordsize="10,2">
              <v:shape style="position:absolute;left:8098;top:5747;width:10;height:2" coordorigin="8098,5747" coordsize="10,0" path="m8098,5747l8107,5747e" filled="false" stroked="true" strokeweight=".48pt" strokecolor="#000000">
                <v:path arrowok="t"/>
              </v:shape>
            </v:group>
            <v:group style="position:absolute;left:8117;top:5747;width:10;height:2" coordorigin="8117,5747" coordsize="10,2">
              <v:shape style="position:absolute;left:8117;top:5747;width:10;height:2" coordorigin="8117,5747" coordsize="10,0" path="m8117,5747l8126,5747e" filled="false" stroked="true" strokeweight=".48pt" strokecolor="#000000">
                <v:path arrowok="t"/>
              </v:shape>
            </v:group>
            <v:group style="position:absolute;left:8136;top:5747;width:10;height:2" coordorigin="8136,5747" coordsize="10,2">
              <v:shape style="position:absolute;left:8136;top:5747;width:10;height:2" coordorigin="8136,5747" coordsize="10,0" path="m8136,5747l8146,5747e" filled="false" stroked="true" strokeweight=".48pt" strokecolor="#000000">
                <v:path arrowok="t"/>
              </v:shape>
            </v:group>
            <v:group style="position:absolute;left:8155;top:5747;width:10;height:2" coordorigin="8155,5747" coordsize="10,2">
              <v:shape style="position:absolute;left:8155;top:5747;width:10;height:2" coordorigin="8155,5747" coordsize="10,0" path="m8155,5747l8165,5747e" filled="false" stroked="true" strokeweight=".48pt" strokecolor="#000000">
                <v:path arrowok="t"/>
              </v:shape>
            </v:group>
            <v:group style="position:absolute;left:8174;top:5747;width:10;height:2" coordorigin="8174,5747" coordsize="10,2">
              <v:shape style="position:absolute;left:8174;top:5747;width:10;height:2" coordorigin="8174,5747" coordsize="10,0" path="m8174,5747l8184,5747e" filled="false" stroked="true" strokeweight=".48pt" strokecolor="#000000">
                <v:path arrowok="t"/>
              </v:shape>
            </v:group>
            <v:group style="position:absolute;left:8194;top:5747;width:10;height:2" coordorigin="8194,5747" coordsize="10,2">
              <v:shape style="position:absolute;left:8194;top:5747;width:10;height:2" coordorigin="8194,5747" coordsize="10,0" path="m8194,5747l8203,5747e" filled="false" stroked="true" strokeweight=".48pt" strokecolor="#000000">
                <v:path arrowok="t"/>
              </v:shape>
            </v:group>
            <v:group style="position:absolute;left:8213;top:5747;width:10;height:2" coordorigin="8213,5747" coordsize="10,2">
              <v:shape style="position:absolute;left:8213;top:5747;width:10;height:2" coordorigin="8213,5747" coordsize="10,0" path="m8213,5747l8222,5747e" filled="false" stroked="true" strokeweight=".48pt" strokecolor="#000000">
                <v:path arrowok="t"/>
              </v:shape>
            </v:group>
            <v:group style="position:absolute;left:8232;top:5747;width:10;height:2" coordorigin="8232,5747" coordsize="10,2">
              <v:shape style="position:absolute;left:8232;top:5747;width:10;height:2" coordorigin="8232,5747" coordsize="10,0" path="m8232,5747l8242,5747e" filled="false" stroked="true" strokeweight=".48pt" strokecolor="#000000">
                <v:path arrowok="t"/>
              </v:shape>
            </v:group>
            <v:group style="position:absolute;left:8251;top:5747;width:10;height:2" coordorigin="8251,5747" coordsize="10,2">
              <v:shape style="position:absolute;left:8251;top:5747;width:10;height:2" coordorigin="8251,5747" coordsize="10,0" path="m8251,5747l8261,5747e" filled="false" stroked="true" strokeweight=".48pt" strokecolor="#000000">
                <v:path arrowok="t"/>
              </v:shape>
            </v:group>
            <v:group style="position:absolute;left:8270;top:5747;width:10;height:2" coordorigin="8270,5747" coordsize="10,2">
              <v:shape style="position:absolute;left:8270;top:5747;width:10;height:2" coordorigin="8270,5747" coordsize="10,0" path="m8270,5747l8280,5747e" filled="false" stroked="true" strokeweight=".48pt" strokecolor="#000000">
                <v:path arrowok="t"/>
              </v:shape>
            </v:group>
            <v:group style="position:absolute;left:8290;top:5747;width:10;height:2" coordorigin="8290,5747" coordsize="10,2">
              <v:shape style="position:absolute;left:8290;top:5747;width:10;height:2" coordorigin="8290,5747" coordsize="10,0" path="m8290,5747l8299,5747e" filled="false" stroked="true" strokeweight=".48pt" strokecolor="#000000">
                <v:path arrowok="t"/>
              </v:shape>
            </v:group>
            <v:group style="position:absolute;left:8309;top:5747;width:10;height:2" coordorigin="8309,5747" coordsize="10,2">
              <v:shape style="position:absolute;left:8309;top:5747;width:10;height:2" coordorigin="8309,5747" coordsize="10,0" path="m8309,5747l8318,5747e" filled="false" stroked="true" strokeweight=".48pt" strokecolor="#000000">
                <v:path arrowok="t"/>
              </v:shape>
            </v:group>
            <v:group style="position:absolute;left:8328;top:5747;width:10;height:2" coordorigin="8328,5747" coordsize="10,2">
              <v:shape style="position:absolute;left:8328;top:5747;width:10;height:2" coordorigin="8328,5747" coordsize="10,0" path="m8328,5747l8338,5747e" filled="false" stroked="true" strokeweight=".48pt" strokecolor="#000000">
                <v:path arrowok="t"/>
              </v:shape>
            </v:group>
            <v:group style="position:absolute;left:8347;top:5747;width:10;height:2" coordorigin="8347,5747" coordsize="10,2">
              <v:shape style="position:absolute;left:8347;top:5747;width:10;height:2" coordorigin="8347,5747" coordsize="10,0" path="m8347,5747l8357,5747e" filled="false" stroked="true" strokeweight=".48pt" strokecolor="#000000">
                <v:path arrowok="t"/>
              </v:shape>
            </v:group>
            <v:group style="position:absolute;left:8366;top:5747;width:10;height:2" coordorigin="8366,5747" coordsize="10,2">
              <v:shape style="position:absolute;left:8366;top:5747;width:10;height:2" coordorigin="8366,5747" coordsize="10,0" path="m8366,5747l8376,5747e" filled="false" stroked="true" strokeweight=".48pt" strokecolor="#000000">
                <v:path arrowok="t"/>
              </v:shape>
            </v:group>
            <v:group style="position:absolute;left:8386;top:5747;width:10;height:2" coordorigin="8386,5747" coordsize="10,2">
              <v:shape style="position:absolute;left:8386;top:5747;width:10;height:2" coordorigin="8386,5747" coordsize="10,0" path="m8386,5747l8395,5747e" filled="false" stroked="true" strokeweight=".48pt" strokecolor="#000000">
                <v:path arrowok="t"/>
              </v:shape>
            </v:group>
            <v:group style="position:absolute;left:8405;top:5747;width:10;height:2" coordorigin="8405,5747" coordsize="10,2">
              <v:shape style="position:absolute;left:8405;top:5747;width:10;height:2" coordorigin="8405,5747" coordsize="10,0" path="m8405,5747l8414,5747e" filled="false" stroked="true" strokeweight=".48pt" strokecolor="#000000">
                <v:path arrowok="t"/>
              </v:shape>
            </v:group>
            <v:group style="position:absolute;left:8424;top:5747;width:10;height:2" coordorigin="8424,5747" coordsize="10,2">
              <v:shape style="position:absolute;left:8424;top:5747;width:10;height:2" coordorigin="8424,5747" coordsize="10,0" path="m8424,5747l8434,5747e" filled="false" stroked="true" strokeweight=".48pt" strokecolor="#000000">
                <v:path arrowok="t"/>
              </v:shape>
            </v:group>
            <v:group style="position:absolute;left:8443;top:5747;width:10;height:2" coordorigin="8443,5747" coordsize="10,2">
              <v:shape style="position:absolute;left:8443;top:5747;width:10;height:2" coordorigin="8443,5747" coordsize="10,0" path="m8443,5747l8453,5747e" filled="false" stroked="true" strokeweight=".48pt" strokecolor="#000000">
                <v:path arrowok="t"/>
              </v:shape>
            </v:group>
            <v:group style="position:absolute;left:8462;top:5747;width:10;height:2" coordorigin="8462,5747" coordsize="10,2">
              <v:shape style="position:absolute;left:8462;top:5747;width:10;height:2" coordorigin="8462,5747" coordsize="10,0" path="m8462,5747l8472,5747e" filled="false" stroked="true" strokeweight=".48pt" strokecolor="#000000">
                <v:path arrowok="t"/>
              </v:shape>
            </v:group>
            <v:group style="position:absolute;left:8482;top:5747;width:10;height:2" coordorigin="8482,5747" coordsize="10,2">
              <v:shape style="position:absolute;left:8482;top:5747;width:10;height:2" coordorigin="8482,5747" coordsize="10,0" path="m8482,5747l8491,5747e" filled="false" stroked="true" strokeweight=".48pt" strokecolor="#000000">
                <v:path arrowok="t"/>
              </v:shape>
            </v:group>
            <v:group style="position:absolute;left:8501;top:5747;width:10;height:2" coordorigin="8501,5747" coordsize="10,2">
              <v:shape style="position:absolute;left:8501;top:5747;width:10;height:2" coordorigin="8501,5747" coordsize="10,0" path="m8501,5747l8510,5747e" filled="false" stroked="true" strokeweight=".48pt" strokecolor="#000000">
                <v:path arrowok="t"/>
              </v:shape>
            </v:group>
            <v:group style="position:absolute;left:8520;top:5747;width:10;height:2" coordorigin="8520,5747" coordsize="10,2">
              <v:shape style="position:absolute;left:8520;top:5747;width:10;height:2" coordorigin="8520,5747" coordsize="10,0" path="m8520,5747l8530,5747e" filled="false" stroked="true" strokeweight=".48pt" strokecolor="#000000">
                <v:path arrowok="t"/>
              </v:shape>
            </v:group>
            <v:group style="position:absolute;left:8539;top:5747;width:10;height:2" coordorigin="8539,5747" coordsize="10,2">
              <v:shape style="position:absolute;left:8539;top:5747;width:10;height:2" coordorigin="8539,5747" coordsize="10,0" path="m8539,5747l8549,5747e" filled="false" stroked="true" strokeweight=".48pt" strokecolor="#000000">
                <v:path arrowok="t"/>
              </v:shape>
            </v:group>
            <v:group style="position:absolute;left:8558;top:5747;width:10;height:2" coordorigin="8558,5747" coordsize="10,2">
              <v:shape style="position:absolute;left:8558;top:5747;width:10;height:2" coordorigin="8558,5747" coordsize="10,0" path="m8558,5747l8568,5747e" filled="false" stroked="true" strokeweight=".48pt" strokecolor="#000000">
                <v:path arrowok="t"/>
              </v:shape>
            </v:group>
            <v:group style="position:absolute;left:8578;top:5747;width:10;height:2" coordorigin="8578,5747" coordsize="10,2">
              <v:shape style="position:absolute;left:8578;top:5747;width:10;height:2" coordorigin="8578,5747" coordsize="10,0" path="m8578,5747l8587,5747e" filled="false" stroked="true" strokeweight=".48pt" strokecolor="#000000">
                <v:path arrowok="t"/>
              </v:shape>
            </v:group>
            <v:group style="position:absolute;left:8597;top:5747;width:10;height:2" coordorigin="8597,5747" coordsize="10,2">
              <v:shape style="position:absolute;left:8597;top:5747;width:10;height:2" coordorigin="8597,5747" coordsize="10,0" path="m8597,5747l8606,5747e" filled="false" stroked="true" strokeweight=".48pt" strokecolor="#000000">
                <v:path arrowok="t"/>
              </v:shape>
            </v:group>
            <v:group style="position:absolute;left:8616;top:5747;width:10;height:2" coordorigin="8616,5747" coordsize="10,2">
              <v:shape style="position:absolute;left:8616;top:5747;width:10;height:2" coordorigin="8616,5747" coordsize="10,0" path="m8616,5747l8626,5747e" filled="false" stroked="true" strokeweight=".48pt" strokecolor="#000000">
                <v:path arrowok="t"/>
              </v:shape>
            </v:group>
            <v:group style="position:absolute;left:8635;top:5747;width:10;height:2" coordorigin="8635,5747" coordsize="10,2">
              <v:shape style="position:absolute;left:8635;top:5747;width:10;height:2" coordorigin="8635,5747" coordsize="10,0" path="m8635,5747l8645,5747e" filled="false" stroked="true" strokeweight=".48pt" strokecolor="#000000">
                <v:path arrowok="t"/>
              </v:shape>
            </v:group>
            <v:group style="position:absolute;left:8654;top:5747;width:10;height:2" coordorigin="8654,5747" coordsize="10,2">
              <v:shape style="position:absolute;left:8654;top:5747;width:10;height:2" coordorigin="8654,5747" coordsize="10,0" path="m8654,5747l8664,5747e" filled="false" stroked="true" strokeweight=".48pt" strokecolor="#000000">
                <v:path arrowok="t"/>
              </v:shape>
            </v:group>
            <v:group style="position:absolute;left:8674;top:5747;width:10;height:2" coordorigin="8674,5747" coordsize="10,2">
              <v:shape style="position:absolute;left:8674;top:5747;width:10;height:2" coordorigin="8674,5747" coordsize="10,0" path="m8674,5747l8683,5747e" filled="false" stroked="true" strokeweight=".48pt" strokecolor="#000000">
                <v:path arrowok="t"/>
              </v:shape>
            </v:group>
            <v:group style="position:absolute;left:8693;top:5747;width:10;height:2" coordorigin="8693,5747" coordsize="10,2">
              <v:shape style="position:absolute;left:8693;top:5747;width:10;height:2" coordorigin="8693,5747" coordsize="10,0" path="m8693,5747l8702,5747e" filled="false" stroked="true" strokeweight=".48pt" strokecolor="#000000">
                <v:path arrowok="t"/>
              </v:shape>
            </v:group>
            <v:group style="position:absolute;left:8712;top:5747;width:10;height:2" coordorigin="8712,5747" coordsize="10,2">
              <v:shape style="position:absolute;left:8712;top:5747;width:10;height:2" coordorigin="8712,5747" coordsize="10,0" path="m8712,5747l8722,5747e" filled="false" stroked="true" strokeweight=".48pt" strokecolor="#000000">
                <v:path arrowok="t"/>
              </v:shape>
            </v:group>
            <v:group style="position:absolute;left:8731;top:5747;width:10;height:2" coordorigin="8731,5747" coordsize="10,2">
              <v:shape style="position:absolute;left:8731;top:5747;width:10;height:2" coordorigin="8731,5747" coordsize="10,0" path="m8731,5747l8741,5747e" filled="false" stroked="true" strokeweight=".48pt" strokecolor="#000000">
                <v:path arrowok="t"/>
              </v:shape>
            </v:group>
            <v:group style="position:absolute;left:8750;top:5747;width:10;height:2" coordorigin="8750,5747" coordsize="10,2">
              <v:shape style="position:absolute;left:8750;top:5747;width:10;height:2" coordorigin="8750,5747" coordsize="10,0" path="m8750,5747l8760,5747e" filled="false" stroked="true" strokeweight=".48pt" strokecolor="#000000">
                <v:path arrowok="t"/>
              </v:shape>
            </v:group>
            <v:group style="position:absolute;left:8770;top:5747;width:10;height:2" coordorigin="8770,5747" coordsize="10,2">
              <v:shape style="position:absolute;left:8770;top:5747;width:10;height:2" coordorigin="8770,5747" coordsize="10,0" path="m8770,5747l8779,5747e" filled="false" stroked="true" strokeweight=".48pt" strokecolor="#000000">
                <v:path arrowok="t"/>
              </v:shape>
            </v:group>
            <v:group style="position:absolute;left:8789;top:5747;width:10;height:2" coordorigin="8789,5747" coordsize="10,2">
              <v:shape style="position:absolute;left:8789;top:5747;width:10;height:2" coordorigin="8789,5747" coordsize="10,0" path="m8789,5747l8798,5747e" filled="false" stroked="true" strokeweight=".48pt" strokecolor="#000000">
                <v:path arrowok="t"/>
              </v:shape>
            </v:group>
            <v:group style="position:absolute;left:8808;top:5747;width:10;height:2" coordorigin="8808,5747" coordsize="10,2">
              <v:shape style="position:absolute;left:8808;top:5747;width:10;height:2" coordorigin="8808,5747" coordsize="10,0" path="m8808,5747l8818,5747e" filled="false" stroked="true" strokeweight=".48pt" strokecolor="#000000">
                <v:path arrowok="t"/>
              </v:shape>
            </v:group>
            <v:group style="position:absolute;left:8827;top:5747;width:10;height:2" coordorigin="8827,5747" coordsize="10,2">
              <v:shape style="position:absolute;left:8827;top:5747;width:10;height:2" coordorigin="8827,5747" coordsize="10,0" path="m8827,5747l8837,5747e" filled="false" stroked="true" strokeweight=".48pt" strokecolor="#000000">
                <v:path arrowok="t"/>
              </v:shape>
            </v:group>
            <v:group style="position:absolute;left:8846;top:5747;width:10;height:2" coordorigin="8846,5747" coordsize="10,2">
              <v:shape style="position:absolute;left:8846;top:5747;width:10;height:2" coordorigin="8846,5747" coordsize="10,0" path="m8846,5747l8856,5747e" filled="false" stroked="true" strokeweight=".48pt" strokecolor="#000000">
                <v:path arrowok="t"/>
              </v:shape>
            </v:group>
            <v:group style="position:absolute;left:8866;top:5747;width:10;height:2" coordorigin="8866,5747" coordsize="10,2">
              <v:shape style="position:absolute;left:8866;top:5747;width:10;height:2" coordorigin="8866,5747" coordsize="10,0" path="m8866,5747l8875,5747e" filled="false" stroked="true" strokeweight=".48pt" strokecolor="#000000">
                <v:path arrowok="t"/>
              </v:shape>
            </v:group>
            <v:group style="position:absolute;left:8885;top:5747;width:10;height:2" coordorigin="8885,5747" coordsize="10,2">
              <v:shape style="position:absolute;left:8885;top:5747;width:10;height:2" coordorigin="8885,5747" coordsize="10,0" path="m8885,5747l8894,5747e" filled="false" stroked="true" strokeweight=".48pt" strokecolor="#000000">
                <v:path arrowok="t"/>
              </v:shape>
            </v:group>
            <v:group style="position:absolute;left:8904;top:5747;width:10;height:2" coordorigin="8904,5747" coordsize="10,2">
              <v:shape style="position:absolute;left:8904;top:5747;width:10;height:2" coordorigin="8904,5747" coordsize="10,0" path="m8904,5747l8914,5747e" filled="false" stroked="true" strokeweight=".48pt" strokecolor="#000000">
                <v:path arrowok="t"/>
              </v:shape>
            </v:group>
            <v:group style="position:absolute;left:8923;top:5747;width:10;height:2" coordorigin="8923,5747" coordsize="10,2">
              <v:shape style="position:absolute;left:8923;top:5747;width:10;height:2" coordorigin="8923,5747" coordsize="10,0" path="m8923,5747l8933,5747e" filled="false" stroked="true" strokeweight=".48pt" strokecolor="#000000">
                <v:path arrowok="t"/>
              </v:shape>
            </v:group>
            <v:group style="position:absolute;left:8942;top:5747;width:10;height:2" coordorigin="8942,5747" coordsize="10,2">
              <v:shape style="position:absolute;left:8942;top:5747;width:10;height:2" coordorigin="8942,5747" coordsize="10,0" path="m8942,5747l8952,5747e" filled="false" stroked="true" strokeweight=".48pt" strokecolor="#000000">
                <v:path arrowok="t"/>
              </v:shape>
            </v:group>
            <v:group style="position:absolute;left:8962;top:5747;width:10;height:2" coordorigin="8962,5747" coordsize="10,2">
              <v:shape style="position:absolute;left:8962;top:5747;width:10;height:2" coordorigin="8962,5747" coordsize="10,0" path="m8962,5747l8971,5747e" filled="false" stroked="true" strokeweight=".48pt" strokecolor="#000000">
                <v:path arrowok="t"/>
              </v:shape>
            </v:group>
            <v:group style="position:absolute;left:8981;top:5747;width:10;height:2" coordorigin="8981,5747" coordsize="10,2">
              <v:shape style="position:absolute;left:8981;top:5747;width:10;height:2" coordorigin="8981,5747" coordsize="10,0" path="m8981,5747l8990,5747e" filled="false" stroked="true" strokeweight=".48pt" strokecolor="#000000">
                <v:path arrowok="t"/>
              </v:shape>
            </v:group>
            <v:group style="position:absolute;left:9000;top:5747;width:10;height:2" coordorigin="9000,5747" coordsize="10,2">
              <v:shape style="position:absolute;left:9000;top:5747;width:10;height:2" coordorigin="9000,5747" coordsize="10,0" path="m9000,5747l9010,5747e" filled="false" stroked="true" strokeweight=".48pt" strokecolor="#000000">
                <v:path arrowok="t"/>
              </v:shape>
            </v:group>
            <v:group style="position:absolute;left:9019;top:5747;width:10;height:2" coordorigin="9019,5747" coordsize="10,2">
              <v:shape style="position:absolute;left:9019;top:5747;width:10;height:2" coordorigin="9019,5747" coordsize="10,0" path="m9019,5747l9029,5747e" filled="false" stroked="true" strokeweight=".48pt" strokecolor="#000000">
                <v:path arrowok="t"/>
              </v:shape>
            </v:group>
            <v:group style="position:absolute;left:9038;top:5747;width:10;height:2" coordorigin="9038,5747" coordsize="10,2">
              <v:shape style="position:absolute;left:9038;top:5747;width:10;height:2" coordorigin="9038,5747" coordsize="10,0" path="m9038,5747l9048,5747e" filled="false" stroked="true" strokeweight=".48pt" strokecolor="#000000">
                <v:path arrowok="t"/>
              </v:shape>
            </v:group>
            <v:group style="position:absolute;left:9058;top:5747;width:10;height:2" coordorigin="9058,5747" coordsize="10,2">
              <v:shape style="position:absolute;left:9058;top:5747;width:10;height:2" coordorigin="9058,5747" coordsize="10,0" path="m9058,5747l9067,5747e" filled="false" stroked="true" strokeweight=".48pt" strokecolor="#000000">
                <v:path arrowok="t"/>
              </v:shape>
            </v:group>
            <v:group style="position:absolute;left:9077;top:5747;width:10;height:2" coordorigin="9077,5747" coordsize="10,2">
              <v:shape style="position:absolute;left:9077;top:5747;width:10;height:2" coordorigin="9077,5747" coordsize="10,0" path="m9077,5747l9086,5747e" filled="false" stroked="true" strokeweight=".48pt" strokecolor="#000000">
                <v:path arrowok="t"/>
              </v:shape>
            </v:group>
            <v:group style="position:absolute;left:9096;top:5747;width:10;height:2" coordorigin="9096,5747" coordsize="10,2">
              <v:shape style="position:absolute;left:9096;top:5747;width:10;height:2" coordorigin="9096,5747" coordsize="10,0" path="m9096,5747l9106,5747e" filled="false" stroked="true" strokeweight=".48pt" strokecolor="#000000">
                <v:path arrowok="t"/>
              </v:shape>
            </v:group>
            <v:group style="position:absolute;left:9115;top:5747;width:10;height:2" coordorigin="9115,5747" coordsize="10,2">
              <v:shape style="position:absolute;left:9115;top:5747;width:10;height:2" coordorigin="9115,5747" coordsize="10,0" path="m9115,5747l9125,5747e" filled="false" stroked="true" strokeweight=".48pt" strokecolor="#000000">
                <v:path arrowok="t"/>
              </v:shape>
            </v:group>
            <v:group style="position:absolute;left:9134;top:5747;width:10;height:2" coordorigin="9134,5747" coordsize="10,2">
              <v:shape style="position:absolute;left:9134;top:5747;width:10;height:2" coordorigin="9134,5747" coordsize="10,0" path="m9134,5747l9144,5747e" filled="false" stroked="true" strokeweight=".48pt" strokecolor="#000000">
                <v:path arrowok="t"/>
              </v:shape>
            </v:group>
            <v:group style="position:absolute;left:9154;top:5747;width:10;height:2" coordorigin="9154,5747" coordsize="10,2">
              <v:shape style="position:absolute;left:9154;top:5747;width:10;height:2" coordorigin="9154,5747" coordsize="10,0" path="m9154,5747l9163,5747e" filled="false" stroked="true" strokeweight=".48pt" strokecolor="#000000">
                <v:path arrowok="t"/>
              </v:shape>
            </v:group>
            <v:group style="position:absolute;left:9173;top:5747;width:10;height:2" coordorigin="9173,5747" coordsize="10,2">
              <v:shape style="position:absolute;left:9173;top:5747;width:10;height:2" coordorigin="9173,5747" coordsize="10,0" path="m9173,5747l9182,5747e" filled="false" stroked="true" strokeweight=".48pt" strokecolor="#000000">
                <v:path arrowok="t"/>
              </v:shape>
            </v:group>
            <v:group style="position:absolute;left:9192;top:5747;width:10;height:2" coordorigin="9192,5747" coordsize="10,2">
              <v:shape style="position:absolute;left:9192;top:5747;width:10;height:2" coordorigin="9192,5747" coordsize="10,0" path="m9192,5747l9202,5747e" filled="false" stroked="true" strokeweight=".48pt" strokecolor="#000000">
                <v:path arrowok="t"/>
              </v:shape>
            </v:group>
            <v:group style="position:absolute;left:9211;top:5747;width:10;height:2" coordorigin="9211,5747" coordsize="10,2">
              <v:shape style="position:absolute;left:9211;top:5747;width:10;height:2" coordorigin="9211,5747" coordsize="10,0" path="m9211,5747l9221,5747e" filled="false" stroked="true" strokeweight=".48pt" strokecolor="#000000">
                <v:path arrowok="t"/>
              </v:shape>
            </v:group>
            <v:group style="position:absolute;left:9230;top:5747;width:10;height:2" coordorigin="9230,5747" coordsize="10,2">
              <v:shape style="position:absolute;left:9230;top:5747;width:10;height:2" coordorigin="9230,5747" coordsize="10,0" path="m9230,5747l9240,5747e" filled="false" stroked="true" strokeweight=".48pt" strokecolor="#000000">
                <v:path arrowok="t"/>
              </v:shape>
            </v:group>
            <v:group style="position:absolute;left:9250;top:5747;width:10;height:2" coordorigin="9250,5747" coordsize="10,2">
              <v:shape style="position:absolute;left:9250;top:5747;width:10;height:2" coordorigin="9250,5747" coordsize="10,0" path="m9250,5747l9259,5747e" filled="false" stroked="true" strokeweight=".48pt" strokecolor="#000000">
                <v:path arrowok="t"/>
              </v:shape>
            </v:group>
            <v:group style="position:absolute;left:9269;top:5747;width:10;height:2" coordorigin="9269,5747" coordsize="10,2">
              <v:shape style="position:absolute;left:9269;top:5747;width:10;height:2" coordorigin="9269,5747" coordsize="10,0" path="m9269,5747l9278,5747e" filled="false" stroked="true" strokeweight=".48pt" strokecolor="#000000">
                <v:path arrowok="t"/>
              </v:shape>
            </v:group>
            <v:group style="position:absolute;left:9288;top:5747;width:10;height:2" coordorigin="9288,5747" coordsize="10,2">
              <v:shape style="position:absolute;left:9288;top:5747;width:10;height:2" coordorigin="9288,5747" coordsize="10,0" path="m9288,5747l9298,5747e" filled="false" stroked="true" strokeweight=".48pt" strokecolor="#000000">
                <v:path arrowok="t"/>
              </v:shape>
            </v:group>
            <v:group style="position:absolute;left:9307;top:5747;width:10;height:2" coordorigin="9307,5747" coordsize="10,2">
              <v:shape style="position:absolute;left:9307;top:5747;width:10;height:2" coordorigin="9307,5747" coordsize="10,0" path="m9307,5747l9317,5747e" filled="false" stroked="true" strokeweight=".48pt" strokecolor="#000000">
                <v:path arrowok="t"/>
              </v:shape>
            </v:group>
            <v:group style="position:absolute;left:9326;top:5747;width:10;height:2" coordorigin="9326,5747" coordsize="10,2">
              <v:shape style="position:absolute;left:9326;top:5747;width:10;height:2" coordorigin="9326,5747" coordsize="10,0" path="m9326,5747l9336,5747e" filled="false" stroked="true" strokeweight=".48pt" strokecolor="#000000">
                <v:path arrowok="t"/>
              </v:shape>
            </v:group>
            <v:group style="position:absolute;left:9346;top:5747;width:10;height:2" coordorigin="9346,5747" coordsize="10,2">
              <v:shape style="position:absolute;left:9346;top:5747;width:10;height:2" coordorigin="9346,5747" coordsize="10,0" path="m9346,5747l9355,5747e" filled="false" stroked="true" strokeweight=".48pt" strokecolor="#000000">
                <v:path arrowok="t"/>
              </v:shape>
            </v:group>
            <v:group style="position:absolute;left:9365;top:5747;width:10;height:2" coordorigin="9365,5747" coordsize="10,2">
              <v:shape style="position:absolute;left:9365;top:5747;width:10;height:2" coordorigin="9365,5747" coordsize="10,0" path="m9365,5747l9374,5747e" filled="false" stroked="true" strokeweight=".48pt" strokecolor="#000000">
                <v:path arrowok="t"/>
              </v:shape>
            </v:group>
            <v:group style="position:absolute;left:9384;top:5747;width:10;height:2" coordorigin="9384,5747" coordsize="10,2">
              <v:shape style="position:absolute;left:9384;top:5747;width:10;height:2" coordorigin="9384,5747" coordsize="10,0" path="m9384,5747l9394,5747e" filled="false" stroked="true" strokeweight=".48pt" strokecolor="#000000">
                <v:path arrowok="t"/>
              </v:shape>
            </v:group>
            <v:group style="position:absolute;left:9403;top:5747;width:10;height:2" coordorigin="9403,5747" coordsize="10,2">
              <v:shape style="position:absolute;left:9403;top:5747;width:10;height:2" coordorigin="9403,5747" coordsize="10,0" path="m9403,5747l9413,5747e" filled="false" stroked="true" strokeweight=".48pt" strokecolor="#000000">
                <v:path arrowok="t"/>
              </v:shape>
            </v:group>
            <v:group style="position:absolute;left:9422;top:5747;width:10;height:2" coordorigin="9422,5747" coordsize="10,2">
              <v:shape style="position:absolute;left:9422;top:5747;width:10;height:2" coordorigin="9422,5747" coordsize="10,0" path="m9422,5747l9432,5747e" filled="false" stroked="true" strokeweight=".48pt" strokecolor="#000000">
                <v:path arrowok="t"/>
              </v:shape>
            </v:group>
            <v:group style="position:absolute;left:9442;top:5747;width:10;height:2" coordorigin="9442,5747" coordsize="10,2">
              <v:shape style="position:absolute;left:9442;top:5747;width:10;height:2" coordorigin="9442,5747" coordsize="10,0" path="m9442,5747l9451,5747e" filled="false" stroked="true" strokeweight=".48pt" strokecolor="#000000">
                <v:path arrowok="t"/>
              </v:shape>
            </v:group>
            <v:group style="position:absolute;left:9461;top:5747;width:10;height:2" coordorigin="9461,5747" coordsize="10,2">
              <v:shape style="position:absolute;left:9461;top:5747;width:10;height:2" coordorigin="9461,5747" coordsize="10,0" path="m9461,5747l9470,5747e" filled="false" stroked="true" strokeweight=".48pt" strokecolor="#000000">
                <v:path arrowok="t"/>
              </v:shape>
            </v:group>
            <v:group style="position:absolute;left:9480;top:5747;width:10;height:2" coordorigin="9480,5747" coordsize="10,2">
              <v:shape style="position:absolute;left:9480;top:5747;width:10;height:2" coordorigin="9480,5747" coordsize="10,0" path="m9480,5747l9490,5747e" filled="false" stroked="true" strokeweight=".48pt" strokecolor="#000000">
                <v:path arrowok="t"/>
              </v:shape>
            </v:group>
            <v:group style="position:absolute;left:9499;top:5747;width:10;height:2" coordorigin="9499,5747" coordsize="10,2">
              <v:shape style="position:absolute;left:9499;top:5747;width:10;height:2" coordorigin="9499,5747" coordsize="10,0" path="m9499,5747l9509,5747e" filled="false" stroked="true" strokeweight=".48pt" strokecolor="#000000">
                <v:path arrowok="t"/>
              </v:shape>
            </v:group>
            <v:group style="position:absolute;left:9518;top:5747;width:10;height:2" coordorigin="9518,5747" coordsize="10,2">
              <v:shape style="position:absolute;left:9518;top:5747;width:10;height:2" coordorigin="9518,5747" coordsize="10,0" path="m9518,5747l9528,5747e" filled="false" stroked="true" strokeweight=".48pt" strokecolor="#000000">
                <v:path arrowok="t"/>
              </v:shape>
            </v:group>
            <v:group style="position:absolute;left:9538;top:5747;width:10;height:2" coordorigin="9538,5747" coordsize="10,2">
              <v:shape style="position:absolute;left:9538;top:5747;width:10;height:2" coordorigin="9538,5747" coordsize="10,0" path="m9538,5747l9547,5747e" filled="false" stroked="true" strokeweight=".48pt" strokecolor="#000000">
                <v:path arrowok="t"/>
              </v:shape>
            </v:group>
            <v:group style="position:absolute;left:9557;top:5747;width:10;height:2" coordorigin="9557,5747" coordsize="10,2">
              <v:shape style="position:absolute;left:9557;top:5747;width:10;height:2" coordorigin="9557,5747" coordsize="10,0" path="m9557,5747l9566,5747e" filled="false" stroked="true" strokeweight=".48pt" strokecolor="#000000">
                <v:path arrowok="t"/>
              </v:shape>
            </v:group>
            <v:group style="position:absolute;left:9576;top:5747;width:10;height:2" coordorigin="9576,5747" coordsize="10,2">
              <v:shape style="position:absolute;left:9576;top:5747;width:10;height:2" coordorigin="9576,5747" coordsize="10,0" path="m9576,5747l9586,5747e" filled="false" stroked="true" strokeweight=".48pt" strokecolor="#000000">
                <v:path arrowok="t"/>
              </v:shape>
            </v:group>
            <v:group style="position:absolute;left:9595;top:5747;width:10;height:2" coordorigin="9595,5747" coordsize="10,2">
              <v:shape style="position:absolute;left:9595;top:5747;width:10;height:2" coordorigin="9595,5747" coordsize="10,0" path="m9595,5747l9605,5747e" filled="false" stroked="true" strokeweight=".48pt" strokecolor="#000000">
                <v:path arrowok="t"/>
              </v:shape>
            </v:group>
            <v:group style="position:absolute;left:9614;top:5747;width:10;height:2" coordorigin="9614,5747" coordsize="10,2">
              <v:shape style="position:absolute;left:9614;top:5747;width:10;height:2" coordorigin="9614,5747" coordsize="10,0" path="m9614,5747l9624,5747e" filled="false" stroked="true" strokeweight=".48pt" strokecolor="#000000">
                <v:path arrowok="t"/>
              </v:shape>
            </v:group>
            <v:group style="position:absolute;left:9634;top:5747;width:10;height:2" coordorigin="9634,5747" coordsize="10,2">
              <v:shape style="position:absolute;left:9634;top:5747;width:10;height:2" coordorigin="9634,5747" coordsize="10,0" path="m9634,5747l9643,5747e" filled="false" stroked="true" strokeweight=".48pt" strokecolor="#000000">
                <v:path arrowok="t"/>
              </v:shape>
            </v:group>
            <v:group style="position:absolute;left:9653;top:5747;width:10;height:2" coordorigin="9653,5747" coordsize="10,2">
              <v:shape style="position:absolute;left:9653;top:5747;width:10;height:2" coordorigin="9653,5747" coordsize="10,0" path="m9653,5747l9662,5747e" filled="false" stroked="true" strokeweight=".48pt" strokecolor="#000000">
                <v:path arrowok="t"/>
              </v:shape>
            </v:group>
            <v:group style="position:absolute;left:9672;top:5747;width:10;height:2" coordorigin="9672,5747" coordsize="10,2">
              <v:shape style="position:absolute;left:9672;top:5747;width:10;height:2" coordorigin="9672,5747" coordsize="10,0" path="m9672,5747l9682,5747e" filled="false" stroked="true" strokeweight=".48pt" strokecolor="#000000">
                <v:path arrowok="t"/>
              </v:shape>
            </v:group>
            <v:group style="position:absolute;left:9691;top:5747;width:10;height:2" coordorigin="9691,5747" coordsize="10,2">
              <v:shape style="position:absolute;left:9691;top:5747;width:10;height:2" coordorigin="9691,5747" coordsize="10,0" path="m9691,5747l9701,5747e" filled="false" stroked="true" strokeweight=".48pt" strokecolor="#000000">
                <v:path arrowok="t"/>
              </v:shape>
            </v:group>
            <v:group style="position:absolute;left:9710;top:5747;width:10;height:2" coordorigin="9710,5747" coordsize="10,2">
              <v:shape style="position:absolute;left:9710;top:5747;width:10;height:2" coordorigin="9710,5747" coordsize="10,0" path="m9710,5747l9720,5747e" filled="false" stroked="true" strokeweight=".48pt" strokecolor="#000000">
                <v:path arrowok="t"/>
              </v:shape>
            </v:group>
            <v:group style="position:absolute;left:9730;top:5747;width:10;height:2" coordorigin="9730,5747" coordsize="10,2">
              <v:shape style="position:absolute;left:9730;top:5747;width:10;height:2" coordorigin="9730,5747" coordsize="10,0" path="m9730,5747l9739,5747e" filled="false" stroked="true" strokeweight=".48pt" strokecolor="#000000">
                <v:path arrowok="t"/>
              </v:shape>
            </v:group>
            <v:group style="position:absolute;left:9749;top:5747;width:10;height:2" coordorigin="9749,5747" coordsize="10,2">
              <v:shape style="position:absolute;left:9749;top:5747;width:10;height:2" coordorigin="9749,5747" coordsize="10,0" path="m9749,5747l9758,5747e" filled="false" stroked="true" strokeweight=".48pt" strokecolor="#000000">
                <v:path arrowok="t"/>
              </v:shape>
            </v:group>
            <v:group style="position:absolute;left:9768;top:5747;width:10;height:2" coordorigin="9768,5747" coordsize="10,2">
              <v:shape style="position:absolute;left:9768;top:5747;width:10;height:2" coordorigin="9768,5747" coordsize="10,0" path="m9768,5747l9778,5747e" filled="false" stroked="true" strokeweight=".48pt" strokecolor="#000000">
                <v:path arrowok="t"/>
              </v:shape>
            </v:group>
            <v:group style="position:absolute;left:9787;top:5747;width:10;height:2" coordorigin="9787,5747" coordsize="10,2">
              <v:shape style="position:absolute;left:9787;top:5747;width:10;height:2" coordorigin="9787,5747" coordsize="10,0" path="m9787,5747l9797,5747e" filled="false" stroked="true" strokeweight=".48pt" strokecolor="#000000">
                <v:path arrowok="t"/>
              </v:shape>
            </v:group>
            <v:group style="position:absolute;left:9806;top:5747;width:10;height:2" coordorigin="9806,5747" coordsize="10,2">
              <v:shape style="position:absolute;left:9806;top:5747;width:10;height:2" coordorigin="9806,5747" coordsize="10,0" path="m9806,5747l9816,5747e" filled="false" stroked="true" strokeweight=".48pt" strokecolor="#000000">
                <v:path arrowok="t"/>
              </v:shape>
            </v:group>
            <v:group style="position:absolute;left:9826;top:5747;width:10;height:2" coordorigin="9826,5747" coordsize="10,2">
              <v:shape style="position:absolute;left:9826;top:5747;width:10;height:2" coordorigin="9826,5747" coordsize="10,0" path="m9826,5747l9835,5747e" filled="false" stroked="true" strokeweight=".48pt" strokecolor="#000000">
                <v:path arrowok="t"/>
              </v:shape>
            </v:group>
            <v:group style="position:absolute;left:9845;top:5747;width:10;height:2" coordorigin="9845,5747" coordsize="10,2">
              <v:shape style="position:absolute;left:9845;top:5747;width:10;height:2" coordorigin="9845,5747" coordsize="10,0" path="m9845,5747l9854,5747e" filled="false" stroked="true" strokeweight=".48pt" strokecolor="#000000">
                <v:path arrowok="t"/>
              </v:shape>
            </v:group>
            <v:group style="position:absolute;left:9864;top:5747;width:10;height:2" coordorigin="9864,5747" coordsize="10,2">
              <v:shape style="position:absolute;left:9864;top:5747;width:10;height:2" coordorigin="9864,5747" coordsize="10,0" path="m9864,5747l9874,5747e" filled="false" stroked="true" strokeweight=".48pt" strokecolor="#000000">
                <v:path arrowok="t"/>
              </v:shape>
            </v:group>
            <v:group style="position:absolute;left:9883;top:5747;width:10;height:2" coordorigin="9883,5747" coordsize="10,2">
              <v:shape style="position:absolute;left:9883;top:5747;width:10;height:2" coordorigin="9883,5747" coordsize="10,0" path="m9883,5747l9893,5747e" filled="false" stroked="true" strokeweight=".48pt" strokecolor="#000000">
                <v:path arrowok="t"/>
              </v:shape>
            </v:group>
            <v:group style="position:absolute;left:9902;top:5747;width:10;height:2" coordorigin="9902,5747" coordsize="10,2">
              <v:shape style="position:absolute;left:9902;top:5747;width:10;height:2" coordorigin="9902,5747" coordsize="10,0" path="m9902,5747l9912,5747e" filled="false" stroked="true" strokeweight=".48pt" strokecolor="#000000">
                <v:path arrowok="t"/>
              </v:shape>
            </v:group>
            <v:group style="position:absolute;left:9922;top:5747;width:10;height:2" coordorigin="9922,5747" coordsize="10,2">
              <v:shape style="position:absolute;left:9922;top:5747;width:10;height:2" coordorigin="9922,5747" coordsize="10,0" path="m9922,5747l9931,5747e" filled="false" stroked="true" strokeweight=".48pt" strokecolor="#000000">
                <v:path arrowok="t"/>
              </v:shape>
            </v:group>
            <v:group style="position:absolute;left:9941;top:5747;width:10;height:2" coordorigin="9941,5747" coordsize="10,2">
              <v:shape style="position:absolute;left:9941;top:5747;width:10;height:2" coordorigin="9941,5747" coordsize="10,0" path="m9941,5747l9950,5747e" filled="false" stroked="true" strokeweight=".48pt" strokecolor="#000000">
                <v:path arrowok="t"/>
              </v:shape>
            </v:group>
            <v:group style="position:absolute;left:9960;top:5747;width:10;height:2" coordorigin="9960,5747" coordsize="10,2">
              <v:shape style="position:absolute;left:9960;top:5747;width:10;height:2" coordorigin="9960,5747" coordsize="10,0" path="m9960,5747l9970,5747e" filled="false" stroked="true" strokeweight=".48pt" strokecolor="#000000">
                <v:path arrowok="t"/>
              </v:shape>
            </v:group>
            <v:group style="position:absolute;left:9979;top:5747;width:10;height:2" coordorigin="9979,5747" coordsize="10,2">
              <v:shape style="position:absolute;left:9979;top:5747;width:10;height:2" coordorigin="9979,5747" coordsize="10,0" path="m9979,5747l9989,5747e" filled="false" stroked="true" strokeweight=".48pt" strokecolor="#000000">
                <v:path arrowok="t"/>
              </v:shape>
            </v:group>
            <v:group style="position:absolute;left:9998;top:5747;width:10;height:2" coordorigin="9998,5747" coordsize="10,2">
              <v:shape style="position:absolute;left:9998;top:5747;width:10;height:2" coordorigin="9998,5747" coordsize="10,0" path="m9998,5747l10008,5747e" filled="false" stroked="true" strokeweight=".48pt" strokecolor="#000000">
                <v:path arrowok="t"/>
              </v:shape>
            </v:group>
            <v:group style="position:absolute;left:10018;top:5747;width:10;height:2" coordorigin="10018,5747" coordsize="10,2">
              <v:shape style="position:absolute;left:10018;top:5747;width:10;height:2" coordorigin="10018,5747" coordsize="10,0" path="m10018,5747l10027,5747e" filled="false" stroked="true" strokeweight=".48pt" strokecolor="#000000">
                <v:path arrowok="t"/>
              </v:shape>
            </v:group>
            <v:group style="position:absolute;left:10037;top:5747;width:10;height:2" coordorigin="10037,5747" coordsize="10,2">
              <v:shape style="position:absolute;left:10037;top:5747;width:10;height:2" coordorigin="10037,5747" coordsize="10,0" path="m10037,5747l10046,5747e" filled="false" stroked="true" strokeweight=".48pt" strokecolor="#000000">
                <v:path arrowok="t"/>
              </v:shape>
            </v:group>
            <v:group style="position:absolute;left:10056;top:5747;width:10;height:2" coordorigin="10056,5747" coordsize="10,2">
              <v:shape style="position:absolute;left:10056;top:5747;width:10;height:2" coordorigin="10056,5747" coordsize="10,0" path="m10056,5747l10066,5747e" filled="false" stroked="true" strokeweight=".48pt" strokecolor="#000000">
                <v:path arrowok="t"/>
              </v:shape>
            </v:group>
            <v:group style="position:absolute;left:10075;top:5747;width:10;height:2" coordorigin="10075,5747" coordsize="10,2">
              <v:shape style="position:absolute;left:10075;top:5747;width:10;height:2" coordorigin="10075,5747" coordsize="10,0" path="m10075,5747l10085,5747e" filled="false" stroked="true" strokeweight=".48pt" strokecolor="#000000">
                <v:path arrowok="t"/>
              </v:shape>
            </v:group>
            <v:group style="position:absolute;left:10094;top:5747;width:10;height:2" coordorigin="10094,5747" coordsize="10,2">
              <v:shape style="position:absolute;left:10094;top:5747;width:10;height:2" coordorigin="10094,5747" coordsize="10,0" path="m10094,5747l10104,5747e" filled="false" stroked="true" strokeweight=".48pt" strokecolor="#000000">
                <v:path arrowok="t"/>
              </v:shape>
            </v:group>
            <v:group style="position:absolute;left:10114;top:5747;width:10;height:2" coordorigin="10114,5747" coordsize="10,2">
              <v:shape style="position:absolute;left:10114;top:5747;width:10;height:2" coordorigin="10114,5747" coordsize="10,0" path="m10114,5747l10123,5747e" filled="false" stroked="true" strokeweight=".48pt" strokecolor="#000000">
                <v:path arrowok="t"/>
              </v:shape>
            </v:group>
            <v:group style="position:absolute;left:10133;top:5747;width:10;height:2" coordorigin="10133,5747" coordsize="10,2">
              <v:shape style="position:absolute;left:10133;top:5747;width:10;height:2" coordorigin="10133,5747" coordsize="10,0" path="m10133,5747l10142,5747e" filled="false" stroked="true" strokeweight=".48pt" strokecolor="#000000">
                <v:path arrowok="t"/>
              </v:shape>
            </v:group>
            <v:group style="position:absolute;left:10152;top:5747;width:10;height:2" coordorigin="10152,5747" coordsize="10,2">
              <v:shape style="position:absolute;left:10152;top:5747;width:10;height:2" coordorigin="10152,5747" coordsize="10,0" path="m10152,5747l10162,5747e" filled="false" stroked="true" strokeweight=".48pt" strokecolor="#000000">
                <v:path arrowok="t"/>
              </v:shape>
            </v:group>
            <v:group style="position:absolute;left:10171;top:5747;width:10;height:2" coordorigin="10171,5747" coordsize="10,2">
              <v:shape style="position:absolute;left:10171;top:5747;width:10;height:2" coordorigin="10171,5747" coordsize="10,0" path="m10171,5747l10181,5747e" filled="false" stroked="true" strokeweight=".48pt" strokecolor="#000000">
                <v:path arrowok="t"/>
              </v:shape>
            </v:group>
            <v:group style="position:absolute;left:10190;top:5747;width:10;height:2" coordorigin="10190,5747" coordsize="10,2">
              <v:shape style="position:absolute;left:10190;top:5747;width:10;height:2" coordorigin="10190,5747" coordsize="10,0" path="m10190,5747l10200,5747e" filled="false" stroked="true" strokeweight=".48pt" strokecolor="#000000">
                <v:path arrowok="t"/>
              </v:shape>
            </v:group>
            <v:group style="position:absolute;left:10210;top:5747;width:10;height:2" coordorigin="10210,5747" coordsize="10,2">
              <v:shape style="position:absolute;left:10210;top:5747;width:10;height:2" coordorigin="10210,5747" coordsize="10,0" path="m10210,5747l10219,5747e" filled="false" stroked="true" strokeweight=".48pt" strokecolor="#000000">
                <v:path arrowok="t"/>
              </v:shape>
            </v:group>
            <v:group style="position:absolute;left:10229;top:5747;width:10;height:2" coordorigin="10229,5747" coordsize="10,2">
              <v:shape style="position:absolute;left:10229;top:5747;width:10;height:2" coordorigin="10229,5747" coordsize="10,0" path="m10229,5747l10238,5747e" filled="false" stroked="true" strokeweight=".48pt" strokecolor="#000000">
                <v:path arrowok="t"/>
              </v:shape>
            </v:group>
            <v:group style="position:absolute;left:10248;top:5747;width:10;height:2" coordorigin="10248,5747" coordsize="10,2">
              <v:shape style="position:absolute;left:10248;top:5747;width:10;height:2" coordorigin="10248,5747" coordsize="10,0" path="m10248,5747l10258,5747e" filled="false" stroked="true" strokeweight=".48pt" strokecolor="#000000">
                <v:path arrowok="t"/>
              </v:shape>
            </v:group>
            <v:group style="position:absolute;left:10267;top:5747;width:10;height:2" coordorigin="10267,5747" coordsize="10,2">
              <v:shape style="position:absolute;left:10267;top:5747;width:10;height:2" coordorigin="10267,5747" coordsize="10,0" path="m10267,5747l10277,5747e" filled="false" stroked="true" strokeweight=".48pt" strokecolor="#000000">
                <v:path arrowok="t"/>
              </v:shape>
            </v:group>
            <v:group style="position:absolute;left:10286;top:5747;width:10;height:2" coordorigin="10286,5747" coordsize="10,2">
              <v:shape style="position:absolute;left:10286;top:5747;width:10;height:2" coordorigin="10286,5747" coordsize="10,0" path="m10286,5747l10296,5747e" filled="false" stroked="true" strokeweight=".48pt" strokecolor="#000000">
                <v:path arrowok="t"/>
              </v:shape>
            </v:group>
            <v:group style="position:absolute;left:10306;top:5747;width:10;height:2" coordorigin="10306,5747" coordsize="10,2">
              <v:shape style="position:absolute;left:10306;top:5747;width:10;height:2" coordorigin="10306,5747" coordsize="10,0" path="m10306,5747l10315,5747e" filled="false" stroked="true" strokeweight=".48pt" strokecolor="#000000">
                <v:path arrowok="t"/>
              </v:shape>
            </v:group>
            <v:group style="position:absolute;left:10325;top:5747;width:10;height:2" coordorigin="10325,5747" coordsize="10,2">
              <v:shape style="position:absolute;left:10325;top:5747;width:10;height:2" coordorigin="10325,5747" coordsize="10,0" path="m10325,5747l10334,5747e" filled="false" stroked="true" strokeweight=".48pt" strokecolor="#000000">
                <v:path arrowok="t"/>
              </v:shape>
            </v:group>
            <v:group style="position:absolute;left:10344;top:5747;width:10;height:2" coordorigin="10344,5747" coordsize="10,2">
              <v:shape style="position:absolute;left:10344;top:5747;width:10;height:2" coordorigin="10344,5747" coordsize="10,0" path="m10344,5747l10354,5747e" filled="false" stroked="true" strokeweight=".48pt" strokecolor="#000000">
                <v:path arrowok="t"/>
              </v:shape>
            </v:group>
            <v:group style="position:absolute;left:10363;top:5747;width:10;height:2" coordorigin="10363,5747" coordsize="10,2">
              <v:shape style="position:absolute;left:10363;top:5747;width:10;height:2" coordorigin="10363,5747" coordsize="10,0" path="m10363,5747l10373,5747e" filled="false" stroked="true" strokeweight=".48pt" strokecolor="#000000">
                <v:path arrowok="t"/>
              </v:shape>
            </v:group>
            <v:group style="position:absolute;left:10382;top:5747;width:10;height:2" coordorigin="10382,5747" coordsize="10,2">
              <v:shape style="position:absolute;left:10382;top:5747;width:10;height:2" coordorigin="10382,5747" coordsize="10,0" path="m10382,5747l10392,5747e" filled="false" stroked="true" strokeweight=".48pt" strokecolor="#000000">
                <v:path arrowok="t"/>
              </v:shape>
            </v:group>
            <v:group style="position:absolute;left:10402;top:5747;width:10;height:2" coordorigin="10402,5747" coordsize="10,2">
              <v:shape style="position:absolute;left:10402;top:5747;width:10;height:2" coordorigin="10402,5747" coordsize="10,0" path="m10402,5747l10411,5747e" filled="false" stroked="true" strokeweight=".48pt" strokecolor="#000000">
                <v:path arrowok="t"/>
              </v:shape>
            </v:group>
            <v:group style="position:absolute;left:10421;top:5747;width:10;height:2" coordorigin="10421,5747" coordsize="10,2">
              <v:shape style="position:absolute;left:10421;top:5747;width:10;height:2" coordorigin="10421,5747" coordsize="10,0" path="m10421,5747l10430,5747e" filled="false" stroked="true" strokeweight=".48pt" strokecolor="#000000">
                <v:path arrowok="t"/>
              </v:shape>
            </v:group>
            <v:group style="position:absolute;left:10440;top:5747;width:10;height:2" coordorigin="10440,5747" coordsize="10,2">
              <v:shape style="position:absolute;left:10440;top:5747;width:10;height:2" coordorigin="10440,5747" coordsize="10,0" path="m10440,5747l10450,5747e" filled="false" stroked="true" strokeweight=".48pt" strokecolor="#000000">
                <v:path arrowok="t"/>
              </v:shape>
            </v:group>
            <v:group style="position:absolute;left:10459;top:5747;width:10;height:2" coordorigin="10459,5747" coordsize="10,2">
              <v:shape style="position:absolute;left:10459;top:5747;width:10;height:2" coordorigin="10459,5747" coordsize="10,0" path="m10459,5747l10469,5747e" filled="false" stroked="true" strokeweight=".48pt" strokecolor="#000000">
                <v:path arrowok="t"/>
              </v:shape>
            </v:group>
            <v:group style="position:absolute;left:10478;top:5747;width:10;height:2" coordorigin="10478,5747" coordsize="10,2">
              <v:shape style="position:absolute;left:10478;top:5747;width:10;height:2" coordorigin="10478,5747" coordsize="10,0" path="m10478,5747l10488,5747e" filled="false" stroked="true" strokeweight=".48pt" strokecolor="#000000">
                <v:path arrowok="t"/>
              </v:shape>
            </v:group>
            <v:group style="position:absolute;left:10498;top:5747;width:10;height:2" coordorigin="10498,5747" coordsize="10,2">
              <v:shape style="position:absolute;left:10498;top:5747;width:10;height:2" coordorigin="10498,5747" coordsize="10,0" path="m10498,5747l10507,5747e" filled="false" stroked="true" strokeweight=".48pt" strokecolor="#000000">
                <v:path arrowok="t"/>
              </v:shape>
            </v:group>
            <v:group style="position:absolute;left:10517;top:5747;width:10;height:2" coordorigin="10517,5747" coordsize="10,2">
              <v:shape style="position:absolute;left:10517;top:5747;width:10;height:2" coordorigin="10517,5747" coordsize="10,0" path="m10517,5747l10526,5747e" filled="false" stroked="true" strokeweight=".48pt" strokecolor="#000000">
                <v:path arrowok="t"/>
              </v:shape>
            </v:group>
            <v:group style="position:absolute;left:10536;top:5747;width:10;height:2" coordorigin="10536,5747" coordsize="10,2">
              <v:shape style="position:absolute;left:10536;top:5747;width:10;height:2" coordorigin="10536,5747" coordsize="10,0" path="m10536,5747l10546,5747e" filled="false" stroked="true" strokeweight=".48pt" strokecolor="#000000">
                <v:path arrowok="t"/>
              </v:shape>
            </v:group>
            <v:group style="position:absolute;left:10555;top:5747;width:10;height:2" coordorigin="10555,5747" coordsize="10,2">
              <v:shape style="position:absolute;left:10555;top:5747;width:10;height:2" coordorigin="10555,5747" coordsize="10,0" path="m10555,5747l10565,5747e" filled="false" stroked="true" strokeweight=".48pt" strokecolor="#000000">
                <v:path arrowok="t"/>
              </v:shape>
            </v:group>
            <v:group style="position:absolute;left:10574;top:5747;width:10;height:2" coordorigin="10574,5747" coordsize="10,2">
              <v:shape style="position:absolute;left:10574;top:5747;width:10;height:2" coordorigin="10574,5747" coordsize="10,0" path="m10574,5747l10584,5747e" filled="false" stroked="true" strokeweight=".48pt" strokecolor="#000000">
                <v:path arrowok="t"/>
              </v:shape>
            </v:group>
            <v:group style="position:absolute;left:10594;top:5747;width:10;height:2" coordorigin="10594,5747" coordsize="10,2">
              <v:shape style="position:absolute;left:10594;top:5747;width:10;height:2" coordorigin="10594,5747" coordsize="10,0" path="m10594,5747l10603,5747e" filled="false" stroked="true" strokeweight=".48pt" strokecolor="#000000">
                <v:path arrowok="t"/>
              </v:shape>
            </v:group>
            <v:group style="position:absolute;left:10613;top:5747;width:10;height:2" coordorigin="10613,5747" coordsize="10,2">
              <v:shape style="position:absolute;left:10613;top:5747;width:10;height:2" coordorigin="10613,5747" coordsize="10,0" path="m10613,5747l10622,5747e" filled="false" stroked="true" strokeweight=".48pt" strokecolor="#000000">
                <v:path arrowok="t"/>
              </v:shape>
            </v:group>
            <v:group style="position:absolute;left:10632;top:5747;width:10;height:2" coordorigin="10632,5747" coordsize="10,2">
              <v:shape style="position:absolute;left:10632;top:5747;width:10;height:2" coordorigin="10632,5747" coordsize="10,0" path="m10632,5747l10642,5747e" filled="false" stroked="true" strokeweight=".48pt" strokecolor="#000000">
                <v:path arrowok="t"/>
              </v:shape>
            </v:group>
            <v:group style="position:absolute;left:10651;top:5747;width:10;height:2" coordorigin="10651,5747" coordsize="10,2">
              <v:shape style="position:absolute;left:10651;top:5747;width:10;height:2" coordorigin="10651,5747" coordsize="10,0" path="m10651,5747l10661,5747e" filled="false" stroked="true" strokeweight=".48pt" strokecolor="#000000">
                <v:path arrowok="t"/>
              </v:shape>
            </v:group>
            <v:group style="position:absolute;left:10670;top:5747;width:10;height:2" coordorigin="10670,5747" coordsize="10,2">
              <v:shape style="position:absolute;left:10670;top:5747;width:10;height:2" coordorigin="10670,5747" coordsize="10,0" path="m10670,5747l10680,5747e" filled="false" stroked="true" strokeweight=".48pt" strokecolor="#000000">
                <v:path arrowok="t"/>
              </v:shape>
            </v:group>
            <v:group style="position:absolute;left:10690;top:5747;width:10;height:2" coordorigin="10690,5747" coordsize="10,2">
              <v:shape style="position:absolute;left:10690;top:5747;width:10;height:2" coordorigin="10690,5747" coordsize="10,0" path="m10690,5747l10699,5747e" filled="false" stroked="true" strokeweight=".48pt" strokecolor="#000000">
                <v:path arrowok="t"/>
              </v:shape>
            </v:group>
            <v:group style="position:absolute;left:10709;top:5747;width:10;height:2" coordorigin="10709,5747" coordsize="10,2">
              <v:shape style="position:absolute;left:10709;top:5747;width:10;height:2" coordorigin="10709,5747" coordsize="10,0" path="m10709,5747l10718,5747e" filled="false" stroked="true" strokeweight=".48pt" strokecolor="#000000">
                <v:path arrowok="t"/>
              </v:shape>
            </v:group>
            <v:group style="position:absolute;left:10728;top:5747;width:10;height:2" coordorigin="10728,5747" coordsize="10,2">
              <v:shape style="position:absolute;left:10728;top:5747;width:10;height:2" coordorigin="10728,5747" coordsize="10,0" path="m10728,5747l10738,5747e" filled="false" stroked="true" strokeweight=".48pt" strokecolor="#000000">
                <v:path arrowok="t"/>
              </v:shape>
            </v:group>
            <v:group style="position:absolute;left:10747;top:5747;width:10;height:2" coordorigin="10747,5747" coordsize="10,2">
              <v:shape style="position:absolute;left:10747;top:5747;width:10;height:2" coordorigin="10747,5747" coordsize="10,0" path="m10747,5747l10757,5747e" filled="false" stroked="true" strokeweight=".48pt" strokecolor="#000000">
                <v:path arrowok="t"/>
              </v:shape>
            </v:group>
            <v:group style="position:absolute;left:10766;top:5747;width:10;height:2" coordorigin="10766,5747" coordsize="10,2">
              <v:shape style="position:absolute;left:10766;top:5747;width:10;height:2" coordorigin="10766,5747" coordsize="10,0" path="m10766,5747l10776,5747e" filled="false" stroked="true" strokeweight=".48pt" strokecolor="#000000">
                <v:path arrowok="t"/>
              </v:shape>
            </v:group>
            <v:group style="position:absolute;left:10786;top:5747;width:10;height:2" coordorigin="10786,5747" coordsize="10,2">
              <v:shape style="position:absolute;left:10786;top:5747;width:10;height:2" coordorigin="10786,5747" coordsize="10,0" path="m10786,5747l10795,5747e" filled="false" stroked="true" strokeweight=".48pt" strokecolor="#000000">
                <v:path arrowok="t"/>
              </v:shape>
            </v:group>
            <v:group style="position:absolute;left:10805;top:5747;width:10;height:2" coordorigin="10805,5747" coordsize="10,2">
              <v:shape style="position:absolute;left:10805;top:5747;width:10;height:2" coordorigin="10805,5747" coordsize="10,0" path="m10805,5747l10814,5747e" filled="false" stroked="true" strokeweight=".48pt" strokecolor="#000000">
                <v:path arrowok="t"/>
              </v:shape>
            </v:group>
            <v:group style="position:absolute;left:10824;top:5747;width:10;height:2" coordorigin="10824,5747" coordsize="10,2">
              <v:shape style="position:absolute;left:10824;top:5747;width:10;height:2" coordorigin="10824,5747" coordsize="10,0" path="m10824,5747l10834,5747e" filled="false" stroked="true" strokeweight=".48pt" strokecolor="#000000">
                <v:path arrowok="t"/>
              </v:shape>
            </v:group>
            <v:group style="position:absolute;left:10843;top:5747;width:10;height:2" coordorigin="10843,5747" coordsize="10,2">
              <v:shape style="position:absolute;left:10843;top:5747;width:10;height:2" coordorigin="10843,5747" coordsize="10,0" path="m10843,5747l10853,5747e" filled="false" stroked="true" strokeweight=".48pt" strokecolor="#000000">
                <v:path arrowok="t"/>
              </v:shape>
            </v:group>
            <v:group style="position:absolute;left:10862;top:5747;width:10;height:2" coordorigin="10862,5747" coordsize="10,2">
              <v:shape style="position:absolute;left:10862;top:5747;width:10;height:2" coordorigin="10862,5747" coordsize="10,0" path="m10862,5747l10872,5747e" filled="false" stroked="true" strokeweight=".48pt" strokecolor="#000000">
                <v:path arrowok="t"/>
              </v:shape>
            </v:group>
            <v:group style="position:absolute;left:10882;top:5747;width:10;height:2" coordorigin="10882,5747" coordsize="10,2">
              <v:shape style="position:absolute;left:10882;top:5747;width:10;height:2" coordorigin="10882,5747" coordsize="10,0" path="m10882,5747l10891,5747e" filled="false" stroked="true" strokeweight=".48pt" strokecolor="#000000">
                <v:path arrowok="t"/>
              </v:shape>
            </v:group>
            <v:group style="position:absolute;left:10901;top:5747;width:10;height:2" coordorigin="10901,5747" coordsize="10,2">
              <v:shape style="position:absolute;left:10901;top:5747;width:10;height:2" coordorigin="10901,5747" coordsize="10,0" path="m10901,5747l10910,5747e" filled="false" stroked="true" strokeweight=".48pt" strokecolor="#000000">
                <v:path arrowok="t"/>
              </v:shape>
            </v:group>
            <v:group style="position:absolute;left:10920;top:5747;width:10;height:2" coordorigin="10920,5747" coordsize="10,2">
              <v:shape style="position:absolute;left:10920;top:5747;width:10;height:2" coordorigin="10920,5747" coordsize="10,0" path="m10920,5747l10930,5747e" filled="false" stroked="true" strokeweight=".48pt" strokecolor="#000000">
                <v:path arrowok="t"/>
              </v:shape>
            </v:group>
            <v:group style="position:absolute;left:10939;top:5747;width:10;height:2" coordorigin="10939,5747" coordsize="10,2">
              <v:shape style="position:absolute;left:10939;top:5747;width:10;height:2" coordorigin="10939,5747" coordsize="10,0" path="m10939,5747l10949,5747e" filled="false" stroked="true" strokeweight=".48pt" strokecolor="#000000">
                <v:path arrowok="t"/>
              </v:shape>
            </v:group>
            <v:group style="position:absolute;left:10958;top:5747;width:10;height:2" coordorigin="10958,5747" coordsize="10,2">
              <v:shape style="position:absolute;left:10958;top:5747;width:10;height:2" coordorigin="10958,5747" coordsize="10,0" path="m10958,5747l10968,5747e" filled="false" stroked="true" strokeweight=".48pt" strokecolor="#000000">
                <v:path arrowok="t"/>
              </v:shape>
            </v:group>
            <v:group style="position:absolute;left:10978;top:5747;width:10;height:2" coordorigin="10978,5747" coordsize="10,2">
              <v:shape style="position:absolute;left:10978;top:5747;width:10;height:2" coordorigin="10978,5747" coordsize="10,0" path="m10978,5747l10987,5747e" filled="false" stroked="true" strokeweight=".48pt" strokecolor="#000000">
                <v:path arrowok="t"/>
              </v:shape>
            </v:group>
            <v:group style="position:absolute;left:10997;top:5747;width:10;height:2" coordorigin="10997,5747" coordsize="10,2">
              <v:shape style="position:absolute;left:10997;top:5747;width:10;height:2" coordorigin="10997,5747" coordsize="10,0" path="m10997,5747l11006,5747e" filled="false" stroked="true" strokeweight=".48pt" strokecolor="#000000">
                <v:path arrowok="t"/>
              </v:shape>
            </v:group>
            <v:group style="position:absolute;left:11016;top:5747;width:10;height:2" coordorigin="11016,5747" coordsize="10,2">
              <v:shape style="position:absolute;left:11016;top:5747;width:10;height:2" coordorigin="11016,5747" coordsize="10,0" path="m11016,5747l11026,5747e" filled="false" stroked="true" strokeweight=".48pt" strokecolor="#000000">
                <v:path arrowok="t"/>
              </v:shape>
            </v:group>
            <v:group style="position:absolute;left:11035;top:5747;width:10;height:2" coordorigin="11035,5747" coordsize="10,2">
              <v:shape style="position:absolute;left:11035;top:5747;width:10;height:2" coordorigin="11035,5747" coordsize="10,0" path="m11035,5747l11045,5747e" filled="false" stroked="true" strokeweight=".48pt" strokecolor="#000000">
                <v:path arrowok="t"/>
              </v:shape>
            </v:group>
            <v:group style="position:absolute;left:11054;top:5747;width:10;height:2" coordorigin="11054,5747" coordsize="10,2">
              <v:shape style="position:absolute;left:11054;top:5747;width:10;height:2" coordorigin="11054,5747" coordsize="10,0" path="m11054,5747l11064,5747e" filled="false" stroked="true" strokeweight=".48pt" strokecolor="#000000">
                <v:path arrowok="t"/>
              </v:shape>
            </v:group>
            <v:group style="position:absolute;left:11074;top:5747;width:10;height:2" coordorigin="11074,5747" coordsize="10,2">
              <v:shape style="position:absolute;left:11074;top:5747;width:10;height:2" coordorigin="11074,5747" coordsize="10,0" path="m11074,5747l11083,5747e" filled="false" stroked="true" strokeweight=".48pt" strokecolor="#000000">
                <v:path arrowok="t"/>
              </v:shape>
            </v:group>
            <v:group style="position:absolute;left:11093;top:5747;width:10;height:2" coordorigin="11093,5747" coordsize="10,2">
              <v:shape style="position:absolute;left:11093;top:5747;width:10;height:2" coordorigin="11093,5747" coordsize="10,0" path="m11093,5747l11102,5747e" filled="false" stroked="true" strokeweight=".48pt" strokecolor="#000000">
                <v:path arrowok="t"/>
              </v:shape>
            </v:group>
            <v:group style="position:absolute;left:11112;top:5747;width:10;height:2" coordorigin="11112,5747" coordsize="10,2">
              <v:shape style="position:absolute;left:11112;top:5747;width:10;height:2" coordorigin="11112,5747" coordsize="10,0" path="m11112,5747l11122,5747e" filled="false" stroked="true" strokeweight=".48pt" strokecolor="#000000">
                <v:path arrowok="t"/>
              </v:shape>
            </v:group>
            <v:group style="position:absolute;left:11131;top:5747;width:10;height:2" coordorigin="11131,5747" coordsize="10,2">
              <v:shape style="position:absolute;left:11131;top:5747;width:10;height:2" coordorigin="11131,5747" coordsize="10,0" path="m11131,5747l11141,5747e" filled="false" stroked="true" strokeweight=".48pt" strokecolor="#000000">
                <v:path arrowok="t"/>
              </v:shape>
            </v:group>
            <v:group style="position:absolute;left:11150;top:5747;width:10;height:2" coordorigin="11150,5747" coordsize="10,2">
              <v:shape style="position:absolute;left:11150;top:5747;width:10;height:2" coordorigin="11150,5747" coordsize="10,0" path="m11150,5747l11160,5747e" filled="false" stroked="true" strokeweight=".48pt" strokecolor="#000000">
                <v:path arrowok="t"/>
              </v:shape>
            </v:group>
            <v:group style="position:absolute;left:11170;top:5747;width:10;height:2" coordorigin="11170,5747" coordsize="10,2">
              <v:shape style="position:absolute;left:11170;top:5747;width:10;height:2" coordorigin="11170,5747" coordsize="10,0" path="m11170,5747l11179,5747e" filled="false" stroked="true" strokeweight=".48pt" strokecolor="#000000">
                <v:path arrowok="t"/>
              </v:shape>
            </v:group>
            <v:group style="position:absolute;left:11189;top:5747;width:10;height:2" coordorigin="11189,5747" coordsize="10,2">
              <v:shape style="position:absolute;left:11189;top:5747;width:10;height:2" coordorigin="11189,5747" coordsize="10,0" path="m11189,5747l11198,5747e" filled="false" stroked="true" strokeweight=".48pt" strokecolor="#000000">
                <v:path arrowok="t"/>
              </v:shape>
            </v:group>
            <v:group style="position:absolute;left:11208;top:5747;width:10;height:2" coordorigin="11208,5747" coordsize="10,2">
              <v:shape style="position:absolute;left:11208;top:5747;width:10;height:2" coordorigin="11208,5747" coordsize="10,0" path="m11208,5747l11218,5747e" filled="false" stroked="true" strokeweight=".48pt" strokecolor="#000000">
                <v:path arrowok="t"/>
              </v:shape>
            </v:group>
            <v:group style="position:absolute;left:11227;top:5747;width:10;height:2" coordorigin="11227,5747" coordsize="10,2">
              <v:shape style="position:absolute;left:11227;top:5747;width:10;height:2" coordorigin="11227,5747" coordsize="10,0" path="m11227,5747l11237,5747e" filled="false" stroked="true" strokeweight=".48pt" strokecolor="#000000">
                <v:path arrowok="t"/>
              </v:shape>
            </v:group>
            <v:group style="position:absolute;left:11246;top:5747;width:10;height:2" coordorigin="11246,5747" coordsize="10,2">
              <v:shape style="position:absolute;left:11246;top:5747;width:10;height:2" coordorigin="11246,5747" coordsize="10,0" path="m11246,5747l11256,5747e" filled="false" stroked="true" strokeweight=".48pt" strokecolor="#000000">
                <v:path arrowok="t"/>
              </v:shape>
            </v:group>
            <v:group style="position:absolute;left:11266;top:5747;width:10;height:2" coordorigin="11266,5747" coordsize="10,2">
              <v:shape style="position:absolute;left:11266;top:5747;width:10;height:2" coordorigin="11266,5747" coordsize="10,0" path="m11266,5747l11275,5747e" filled="false" stroked="true" strokeweight=".48pt" strokecolor="#000000">
                <v:path arrowok="t"/>
              </v:shape>
            </v:group>
            <v:group style="position:absolute;left:11285;top:5747;width:10;height:2" coordorigin="11285,5747" coordsize="10,2">
              <v:shape style="position:absolute;left:11285;top:5747;width:10;height:2" coordorigin="11285,5747" coordsize="10,0" path="m11285,5747l11294,5747e" filled="false" stroked="true" strokeweight=".48pt" strokecolor="#000000">
                <v:path arrowok="t"/>
              </v:shape>
            </v:group>
            <v:group style="position:absolute;left:11304;top:5747;width:10;height:2" coordorigin="11304,5747" coordsize="10,2">
              <v:shape style="position:absolute;left:11304;top:5747;width:10;height:2" coordorigin="11304,5747" coordsize="10,0" path="m11304,5747l11314,5747e" filled="false" stroked="true" strokeweight=".48pt" strokecolor="#000000">
                <v:path arrowok="t"/>
              </v:shape>
            </v:group>
            <v:group style="position:absolute;left:11323;top:5747;width:10;height:2" coordorigin="11323,5747" coordsize="10,2">
              <v:shape style="position:absolute;left:11323;top:5747;width:10;height:2" coordorigin="11323,5747" coordsize="10,0" path="m11323,5747l11333,5747e" filled="false" stroked="true" strokeweight=".48pt" strokecolor="#000000">
                <v:path arrowok="t"/>
              </v:shape>
            </v:group>
            <v:group style="position:absolute;left:11342;top:5747;width:10;height:2" coordorigin="11342,5747" coordsize="10,2">
              <v:shape style="position:absolute;left:11342;top:5747;width:10;height:2" coordorigin="11342,5747" coordsize="10,0" path="m11342,5747l11352,5747e" filled="false" stroked="true" strokeweight=".48pt" strokecolor="#000000">
                <v:path arrowok="t"/>
              </v:shape>
            </v:group>
            <v:group style="position:absolute;left:11362;top:5747;width:10;height:2" coordorigin="11362,5747" coordsize="10,2">
              <v:shape style="position:absolute;left:11362;top:5747;width:10;height:2" coordorigin="11362,5747" coordsize="10,0" path="m11362,5747l11371,5747e" filled="false" stroked="true" strokeweight=".48pt" strokecolor="#000000">
                <v:path arrowok="t"/>
              </v:shape>
            </v:group>
            <v:group style="position:absolute;left:11381;top:5747;width:10;height:2" coordorigin="11381,5747" coordsize="10,2">
              <v:shape style="position:absolute;left:11381;top:5747;width:10;height:2" coordorigin="11381,5747" coordsize="10,0" path="m11381,5747l11390,5747e" filled="false" stroked="true" strokeweight=".48pt" strokecolor="#000000">
                <v:path arrowok="t"/>
              </v:shape>
            </v:group>
            <v:group style="position:absolute;left:11400;top:5747;width:10;height:2" coordorigin="11400,5747" coordsize="10,2">
              <v:shape style="position:absolute;left:11400;top:5747;width:10;height:2" coordorigin="11400,5747" coordsize="10,0" path="m11400,5747l11410,5747e" filled="false" stroked="true" strokeweight=".48pt" strokecolor="#000000">
                <v:path arrowok="t"/>
              </v:shape>
            </v:group>
            <v:group style="position:absolute;left:11419;top:5747;width:10;height:2" coordorigin="11419,5747" coordsize="10,2">
              <v:shape style="position:absolute;left:11419;top:5747;width:10;height:2" coordorigin="11419,5747" coordsize="10,0" path="m11419,5747l11429,5747e" filled="false" stroked="true" strokeweight=".48pt" strokecolor="#000000">
                <v:path arrowok="t"/>
              </v:shape>
            </v:group>
            <v:group style="position:absolute;left:11438;top:5747;width:10;height:2" coordorigin="11438,5747" coordsize="10,2">
              <v:shape style="position:absolute;left:11438;top:5747;width:10;height:2" coordorigin="11438,5747" coordsize="10,0" path="m11438,5747l11448,5747e" filled="false" stroked="true" strokeweight=".48pt" strokecolor="#000000">
                <v:path arrowok="t"/>
              </v:shape>
            </v:group>
            <v:group style="position:absolute;left:11458;top:5747;width:10;height:2" coordorigin="11458,5747" coordsize="10,2">
              <v:shape style="position:absolute;left:11458;top:5747;width:10;height:2" coordorigin="11458,5747" coordsize="10,0" path="m11458,5747l11467,5747e" filled="false" stroked="true" strokeweight=".48pt" strokecolor="#000000">
                <v:path arrowok="t"/>
              </v:shape>
            </v:group>
            <v:group style="position:absolute;left:11477;top:5747;width:10;height:2" coordorigin="11477,5747" coordsize="10,2">
              <v:shape style="position:absolute;left:11477;top:5747;width:10;height:2" coordorigin="11477,5747" coordsize="10,0" path="m11477,5747l11486,5747e" filled="false" stroked="true" strokeweight=".48pt" strokecolor="#000000">
                <v:path arrowok="t"/>
              </v:shape>
            </v:group>
            <v:group style="position:absolute;left:11496;top:5747;width:10;height:2" coordorigin="11496,5747" coordsize="10,2">
              <v:shape style="position:absolute;left:11496;top:5747;width:10;height:2" coordorigin="11496,5747" coordsize="10,0" path="m11496,5747l11506,5747e" filled="false" stroked="true" strokeweight=".48pt" strokecolor="#000000">
                <v:path arrowok="t"/>
              </v:shape>
            </v:group>
            <v:group style="position:absolute;left:11515;top:5747;width:10;height:2" coordorigin="11515,5747" coordsize="10,2">
              <v:shape style="position:absolute;left:11515;top:5747;width:10;height:2" coordorigin="11515,5747" coordsize="10,0" path="m11515,5747l11525,5747e" filled="false" stroked="true" strokeweight=".48pt" strokecolor="#000000">
                <v:path arrowok="t"/>
              </v:shape>
            </v:group>
            <v:group style="position:absolute;left:11534;top:5747;width:10;height:2" coordorigin="11534,5747" coordsize="10,2">
              <v:shape style="position:absolute;left:11534;top:5747;width:10;height:2" coordorigin="11534,5747" coordsize="10,0" path="m11534,5747l11544,5747e" filled="false" stroked="true" strokeweight=".48pt" strokecolor="#000000">
                <v:path arrowok="t"/>
              </v:shape>
            </v:group>
            <v:group style="position:absolute;left:11554;top:5747;width:10;height:2" coordorigin="11554,5747" coordsize="10,2">
              <v:shape style="position:absolute;left:11554;top:5747;width:10;height:2" coordorigin="11554,5747" coordsize="10,0" path="m11554,5747l11563,5747e" filled="false" stroked="true" strokeweight=".48pt" strokecolor="#000000">
                <v:path arrowok="t"/>
              </v:shape>
            </v:group>
            <v:group style="position:absolute;left:11573;top:5747;width:10;height:2" coordorigin="11573,5747" coordsize="10,2">
              <v:shape style="position:absolute;left:11573;top:5747;width:10;height:2" coordorigin="11573,5747" coordsize="10,0" path="m11573,5747l11582,5747e" filled="false" stroked="true" strokeweight=".48pt" strokecolor="#000000">
                <v:path arrowok="t"/>
              </v:shape>
            </v:group>
            <v:group style="position:absolute;left:11592;top:5747;width:10;height:2" coordorigin="11592,5747" coordsize="10,2">
              <v:shape style="position:absolute;left:11592;top:5747;width:10;height:2" coordorigin="11592,5747" coordsize="10,0" path="m11592,5747l11602,5747e" filled="false" stroked="true" strokeweight=".48pt" strokecolor="#000000">
                <v:path arrowok="t"/>
              </v:shape>
            </v:group>
            <v:group style="position:absolute;left:11611;top:5747;width:10;height:2" coordorigin="11611,5747" coordsize="10,2">
              <v:shape style="position:absolute;left:11611;top:5747;width:10;height:2" coordorigin="11611,5747" coordsize="10,0" path="m11611,5747l11621,5747e" filled="false" stroked="true" strokeweight=".48pt" strokecolor="#000000">
                <v:path arrowok="t"/>
              </v:shape>
            </v:group>
            <v:group style="position:absolute;left:11630;top:5747;width:10;height:2" coordorigin="11630,5747" coordsize="10,2">
              <v:shape style="position:absolute;left:11630;top:5747;width:10;height:2" coordorigin="11630,5747" coordsize="10,0" path="m11630,5747l11640,5747e" filled="false" stroked="true" strokeweight=".48pt" strokecolor="#000000">
                <v:path arrowok="t"/>
              </v:shape>
            </v:group>
            <v:group style="position:absolute;left:11650;top:5747;width:10;height:2" coordorigin="11650,5747" coordsize="10,2">
              <v:shape style="position:absolute;left:11650;top:5747;width:10;height:2" coordorigin="11650,5747" coordsize="10,0" path="m11650,5747l11659,5747e" filled="false" stroked="true" strokeweight=".48pt" strokecolor="#000000">
                <v:path arrowok="t"/>
              </v:shape>
            </v:group>
            <v:group style="position:absolute;left:11669;top:5747;width:10;height:2" coordorigin="11669,5747" coordsize="10,2">
              <v:shape style="position:absolute;left:11669;top:5747;width:10;height:2" coordorigin="11669,5747" coordsize="10,0" path="m11669,5747l11678,5747e" filled="false" stroked="true" strokeweight=".48pt" strokecolor="#000000">
                <v:path arrowok="t"/>
              </v:shape>
            </v:group>
            <v:group style="position:absolute;left:11688;top:5747;width:10;height:2" coordorigin="11688,5747" coordsize="10,2">
              <v:shape style="position:absolute;left:11688;top:5747;width:10;height:2" coordorigin="11688,5747" coordsize="10,0" path="m11688,5747l11698,5747e" filled="false" stroked="true" strokeweight=".48pt" strokecolor="#000000">
                <v:path arrowok="t"/>
              </v:shape>
            </v:group>
            <v:group style="position:absolute;left:11707;top:5747;width:10;height:2" coordorigin="11707,5747" coordsize="10,2">
              <v:shape style="position:absolute;left:11707;top:5747;width:10;height:2" coordorigin="11707,5747" coordsize="10,0" path="m11707,5747l11717,5747e" filled="false" stroked="true" strokeweight=".48pt" strokecolor="#000000">
                <v:path arrowok="t"/>
              </v:shape>
            </v:group>
            <v:group style="position:absolute;left:11726;top:5747;width:10;height:2" coordorigin="11726,5747" coordsize="10,2">
              <v:shape style="position:absolute;left:11726;top:5747;width:10;height:2" coordorigin="11726,5747" coordsize="10,0" path="m11726,5747l11736,5747e" filled="false" stroked="true" strokeweight=".48pt" strokecolor="#000000">
                <v:path arrowok="t"/>
              </v:shape>
            </v:group>
            <v:group style="position:absolute;left:11746;top:5747;width:10;height:2" coordorigin="11746,5747" coordsize="10,2">
              <v:shape style="position:absolute;left:11746;top:5747;width:10;height:2" coordorigin="11746,5747" coordsize="10,0" path="m11746,5747l11755,5747e" filled="false" stroked="true" strokeweight=".48pt" strokecolor="#000000">
                <v:path arrowok="t"/>
              </v:shape>
            </v:group>
            <v:group style="position:absolute;left:11765;top:5747;width:10;height:2" coordorigin="11765,5747" coordsize="10,2">
              <v:shape style="position:absolute;left:11765;top:5747;width:10;height:2" coordorigin="11765,5747" coordsize="10,0" path="m11765,5747l11774,5747e" filled="false" stroked="true" strokeweight=".48pt" strokecolor="#000000">
                <v:path arrowok="t"/>
              </v:shape>
            </v:group>
            <v:group style="position:absolute;left:11784;top:5747;width:10;height:2" coordorigin="11784,5747" coordsize="10,2">
              <v:shape style="position:absolute;left:11784;top:5747;width:10;height:2" coordorigin="11784,5747" coordsize="10,0" path="m11784,5747l11794,5747e" filled="false" stroked="true" strokeweight=".48pt" strokecolor="#000000">
                <v:path arrowok="t"/>
              </v:shape>
            </v:group>
            <v:group style="position:absolute;left:11803;top:5747;width:10;height:2" coordorigin="11803,5747" coordsize="10,2">
              <v:shape style="position:absolute;left:11803;top:5747;width:10;height:2" coordorigin="11803,5747" coordsize="10,0" path="m11803,5747l11813,5747e" filled="false" stroked="true" strokeweight=".48pt" strokecolor="#000000">
                <v:path arrowok="t"/>
              </v:shape>
            </v:group>
            <v:group style="position:absolute;left:11822;top:5747;width:10;height:2" coordorigin="11822,5747" coordsize="10,2">
              <v:shape style="position:absolute;left:11822;top:5747;width:10;height:2" coordorigin="11822,5747" coordsize="10,0" path="m11822,5747l11832,5747e" filled="false" stroked="true" strokeweight=".48pt" strokecolor="#000000">
                <v:path arrowok="t"/>
              </v:shape>
            </v:group>
            <v:group style="position:absolute;left:11842;top:5747;width:10;height:2" coordorigin="11842,5747" coordsize="10,2">
              <v:shape style="position:absolute;left:11842;top:5747;width:10;height:2" coordorigin="11842,5747" coordsize="10,0" path="m11842,5747l11851,5747e" filled="false" stroked="true" strokeweight=".48pt" strokecolor="#000000">
                <v:path arrowok="t"/>
              </v:shape>
            </v:group>
            <v:group style="position:absolute;left:11861;top:5747;width:10;height:2" coordorigin="11861,5747" coordsize="10,2">
              <v:shape style="position:absolute;left:11861;top:5747;width:10;height:2" coordorigin="11861,5747" coordsize="10,0" path="m11861,5747l11870,5747e" filled="false" stroked="true" strokeweight=".48pt" strokecolor="#000000">
                <v:path arrowok="t"/>
              </v:shape>
            </v:group>
            <v:group style="position:absolute;left:11880;top:5747;width:10;height:2" coordorigin="11880,5747" coordsize="10,2">
              <v:shape style="position:absolute;left:11880;top:5747;width:10;height:2" coordorigin="11880,5747" coordsize="10,0" path="m11880,5747l11890,5747e" filled="false" stroked="true" strokeweight=".48pt" strokecolor="#000000">
                <v:path arrowok="t"/>
              </v:shape>
            </v:group>
            <v:group style="position:absolute;left:11899;top:5747;width:10;height:2" coordorigin="11899,5747" coordsize="10,2">
              <v:shape style="position:absolute;left:11899;top:5747;width:10;height:2" coordorigin="11899,5747" coordsize="10,0" path="m11899,5747l11909,5747e" filled="false" stroked="true" strokeweight=".48pt" strokecolor="#000000">
                <v:path arrowok="t"/>
              </v:shape>
            </v:group>
            <v:group style="position:absolute;left:11918;top:5747;width:10;height:2" coordorigin="11918,5747" coordsize="10,2">
              <v:shape style="position:absolute;left:11918;top:5747;width:10;height:2" coordorigin="11918,5747" coordsize="10,0" path="m11918,5747l11928,5747e" filled="false" stroked="true" strokeweight=".48pt" strokecolor="#000000">
                <v:path arrowok="t"/>
              </v:shape>
            </v:group>
            <v:group style="position:absolute;left:11938;top:5747;width:10;height:2" coordorigin="11938,5747" coordsize="10,2">
              <v:shape style="position:absolute;left:11938;top:5747;width:10;height:2" coordorigin="11938,5747" coordsize="10,0" path="m11938,5747l11947,5747e" filled="false" stroked="true" strokeweight=".48pt" strokecolor="#000000">
                <v:path arrowok="t"/>
              </v:shape>
            </v:group>
            <v:group style="position:absolute;left:11957;top:5747;width:10;height:2" coordorigin="11957,5747" coordsize="10,2">
              <v:shape style="position:absolute;left:11957;top:5747;width:10;height:2" coordorigin="11957,5747" coordsize="10,0" path="m11957,5747l11966,5747e" filled="false" stroked="true" strokeweight=".48pt" strokecolor="#000000">
                <v:path arrowok="t"/>
              </v:shape>
            </v:group>
            <v:group style="position:absolute;left:11976;top:5747;width:10;height:2" coordorigin="11976,5747" coordsize="10,2">
              <v:shape style="position:absolute;left:11976;top:5747;width:10;height:2" coordorigin="11976,5747" coordsize="10,0" path="m11976,5747l11986,5747e" filled="false" stroked="true" strokeweight=".48pt" strokecolor="#000000">
                <v:path arrowok="t"/>
              </v:shape>
            </v:group>
            <v:group style="position:absolute;left:11995;top:5747;width:10;height:2" coordorigin="11995,5747" coordsize="10,2">
              <v:shape style="position:absolute;left:11995;top:5747;width:10;height:2" coordorigin="11995,5747" coordsize="10,0" path="m11995,5747l12005,5747e" filled="false" stroked="true" strokeweight=".48pt" strokecolor="#000000">
                <v:path arrowok="t"/>
              </v:shape>
            </v:group>
            <v:group style="position:absolute;left:12014;top:5747;width:10;height:2" coordorigin="12014,5747" coordsize="10,2">
              <v:shape style="position:absolute;left:12014;top:5747;width:10;height:2" coordorigin="12014,5747" coordsize="10,0" path="m12014,5747l12024,5747e" filled="false" stroked="true" strokeweight=".48pt" strokecolor="#000000">
                <v:path arrowok="t"/>
              </v:shape>
            </v:group>
            <v:group style="position:absolute;left:12034;top:5747;width:10;height:2" coordorigin="12034,5747" coordsize="10,2">
              <v:shape style="position:absolute;left:12034;top:5747;width:10;height:2" coordorigin="12034,5747" coordsize="10,0" path="m12034,5747l12043,5747e" filled="false" stroked="true" strokeweight=".48pt" strokecolor="#000000">
                <v:path arrowok="t"/>
              </v:shape>
            </v:group>
            <v:group style="position:absolute;left:12053;top:5747;width:10;height:2" coordorigin="12053,5747" coordsize="10,2">
              <v:shape style="position:absolute;left:12053;top:5747;width:10;height:2" coordorigin="12053,5747" coordsize="10,0" path="m12053,5747l12062,5747e" filled="false" stroked="true" strokeweight=".48pt" strokecolor="#000000">
                <v:path arrowok="t"/>
              </v:shape>
            </v:group>
            <v:group style="position:absolute;left:12072;top:5747;width:10;height:2" coordorigin="12072,5747" coordsize="10,2">
              <v:shape style="position:absolute;left:12072;top:5747;width:10;height:2" coordorigin="12072,5747" coordsize="10,0" path="m12072,5747l12082,5747e" filled="false" stroked="true" strokeweight=".48pt" strokecolor="#000000">
                <v:path arrowok="t"/>
              </v:shape>
            </v:group>
            <v:group style="position:absolute;left:12091;top:5747;width:10;height:2" coordorigin="12091,5747" coordsize="10,2">
              <v:shape style="position:absolute;left:12091;top:5747;width:10;height:2" coordorigin="12091,5747" coordsize="10,0" path="m12091,5747l12101,5747e" filled="false" stroked="true" strokeweight=".48pt" strokecolor="#000000">
                <v:path arrowok="t"/>
              </v:shape>
            </v:group>
            <v:group style="position:absolute;left:12110;top:5747;width:10;height:2" coordorigin="12110,5747" coordsize="10,2">
              <v:shape style="position:absolute;left:12110;top:5747;width:10;height:2" coordorigin="12110,5747" coordsize="10,0" path="m12110,5747l12120,5747e" filled="false" stroked="true" strokeweight=".48pt" strokecolor="#000000">
                <v:path arrowok="t"/>
              </v:shape>
            </v:group>
            <v:group style="position:absolute;left:12130;top:5747;width:10;height:2" coordorigin="12130,5747" coordsize="10,2">
              <v:shape style="position:absolute;left:12130;top:5747;width:10;height:2" coordorigin="12130,5747" coordsize="10,0" path="m12130,5747l12139,5747e" filled="false" stroked="true" strokeweight=".48pt" strokecolor="#000000">
                <v:path arrowok="t"/>
              </v:shape>
            </v:group>
            <v:group style="position:absolute;left:12149;top:5747;width:10;height:2" coordorigin="12149,5747" coordsize="10,2">
              <v:shape style="position:absolute;left:12149;top:5747;width:10;height:2" coordorigin="12149,5747" coordsize="10,0" path="m12149,5747l12158,5747e" filled="false" stroked="true" strokeweight=".48pt" strokecolor="#000000">
                <v:path arrowok="t"/>
              </v:shape>
            </v:group>
            <v:group style="position:absolute;left:12168;top:5747;width:10;height:2" coordorigin="12168,5747" coordsize="10,2">
              <v:shape style="position:absolute;left:12168;top:5747;width:10;height:2" coordorigin="12168,5747" coordsize="10,0" path="m12168,5747l12178,5747e" filled="false" stroked="true" strokeweight=".48pt" strokecolor="#000000">
                <v:path arrowok="t"/>
              </v:shape>
            </v:group>
            <v:group style="position:absolute;left:12187;top:5747;width:10;height:2" coordorigin="12187,5747" coordsize="10,2">
              <v:shape style="position:absolute;left:12187;top:5747;width:10;height:2" coordorigin="12187,5747" coordsize="10,0" path="m12187,5747l12197,5747e" filled="false" stroked="true" strokeweight=".48pt" strokecolor="#000000">
                <v:path arrowok="t"/>
              </v:shape>
            </v:group>
            <v:group style="position:absolute;left:12206;top:5747;width:10;height:2" coordorigin="12206,5747" coordsize="10,2">
              <v:shape style="position:absolute;left:12206;top:5747;width:10;height:2" coordorigin="12206,5747" coordsize="10,0" path="m12206,5747l12216,5747e" filled="false" stroked="true" strokeweight=".48pt" strokecolor="#000000">
                <v:path arrowok="t"/>
              </v:shape>
            </v:group>
            <v:group style="position:absolute;left:12226;top:5747;width:10;height:2" coordorigin="12226,5747" coordsize="10,2">
              <v:shape style="position:absolute;left:12226;top:5747;width:10;height:2" coordorigin="12226,5747" coordsize="10,0" path="m12226,5747l12235,5747e" filled="false" stroked="true" strokeweight=".48pt" strokecolor="#000000">
                <v:path arrowok="t"/>
              </v:shape>
            </v:group>
            <v:group style="position:absolute;left:12245;top:5747;width:10;height:2" coordorigin="12245,5747" coordsize="10,2">
              <v:shape style="position:absolute;left:12245;top:5747;width:10;height:2" coordorigin="12245,5747" coordsize="10,0" path="m12245,5747l12254,5747e" filled="false" stroked="true" strokeweight=".48pt" strokecolor="#000000">
                <v:path arrowok="t"/>
              </v:shape>
            </v:group>
            <v:group style="position:absolute;left:12264;top:5747;width:10;height:2" coordorigin="12264,5747" coordsize="10,2">
              <v:shape style="position:absolute;left:12264;top:5747;width:10;height:2" coordorigin="12264,5747" coordsize="10,0" path="m12264,5747l12274,5747e" filled="false" stroked="true" strokeweight=".48pt" strokecolor="#000000">
                <v:path arrowok="t"/>
              </v:shape>
            </v:group>
            <v:group style="position:absolute;left:12283;top:5747;width:10;height:2" coordorigin="12283,5747" coordsize="10,2">
              <v:shape style="position:absolute;left:12283;top:5747;width:10;height:2" coordorigin="12283,5747" coordsize="10,0" path="m12283,5747l12293,5747e" filled="false" stroked="true" strokeweight=".48pt" strokecolor="#000000">
                <v:path arrowok="t"/>
              </v:shape>
            </v:group>
            <v:group style="position:absolute;left:12302;top:5747;width:10;height:2" coordorigin="12302,5747" coordsize="10,2">
              <v:shape style="position:absolute;left:12302;top:5747;width:10;height:2" coordorigin="12302,5747" coordsize="10,0" path="m12302,5747l12312,5747e" filled="false" stroked="true" strokeweight=".48pt" strokecolor="#000000">
                <v:path arrowok="t"/>
              </v:shape>
            </v:group>
            <v:group style="position:absolute;left:12322;top:5747;width:10;height:2" coordorigin="12322,5747" coordsize="10,2">
              <v:shape style="position:absolute;left:12322;top:5747;width:10;height:2" coordorigin="12322,5747" coordsize="10,0" path="m12322,5747l12331,5747e" filled="false" stroked="true" strokeweight=".48pt" strokecolor="#000000">
                <v:path arrowok="t"/>
              </v:shape>
            </v:group>
            <v:group style="position:absolute;left:12341;top:5747;width:10;height:2" coordorigin="12341,5747" coordsize="10,2">
              <v:shape style="position:absolute;left:12341;top:5747;width:10;height:2" coordorigin="12341,5747" coordsize="10,0" path="m12341,5747l12350,5747e" filled="false" stroked="true" strokeweight=".48pt" strokecolor="#000000">
                <v:path arrowok="t"/>
              </v:shape>
            </v:group>
            <v:group style="position:absolute;left:12360;top:5747;width:10;height:2" coordorigin="12360,5747" coordsize="10,2">
              <v:shape style="position:absolute;left:12360;top:5747;width:10;height:2" coordorigin="12360,5747" coordsize="10,0" path="m12360,5747l12370,5747e" filled="false" stroked="true" strokeweight=".48pt" strokecolor="#000000">
                <v:path arrowok="t"/>
              </v:shape>
            </v:group>
            <v:group style="position:absolute;left:12379;top:5747;width:10;height:2" coordorigin="12379,5747" coordsize="10,2">
              <v:shape style="position:absolute;left:12379;top:5747;width:10;height:2" coordorigin="12379,5747" coordsize="10,0" path="m12379,5747l12389,5747e" filled="false" stroked="true" strokeweight=".48pt" strokecolor="#000000">
                <v:path arrowok="t"/>
              </v:shape>
            </v:group>
            <v:group style="position:absolute;left:12398;top:5747;width:10;height:2" coordorigin="12398,5747" coordsize="10,2">
              <v:shape style="position:absolute;left:12398;top:5747;width:10;height:2" coordorigin="12398,5747" coordsize="10,0" path="m12398,5747l12408,5747e" filled="false" stroked="true" strokeweight=".48pt" strokecolor="#000000">
                <v:path arrowok="t"/>
              </v:shape>
            </v:group>
            <v:group style="position:absolute;left:12418;top:5747;width:10;height:2" coordorigin="12418,5747" coordsize="10,2">
              <v:shape style="position:absolute;left:12418;top:5747;width:10;height:2" coordorigin="12418,5747" coordsize="10,0" path="m12418,5747l12427,5747e" filled="false" stroked="true" strokeweight=".48pt" strokecolor="#000000">
                <v:path arrowok="t"/>
              </v:shape>
            </v:group>
            <v:group style="position:absolute;left:12437;top:5747;width:10;height:2" coordorigin="12437,5747" coordsize="10,2">
              <v:shape style="position:absolute;left:12437;top:5747;width:10;height:2" coordorigin="12437,5747" coordsize="10,0" path="m12437,5747l12446,5747e" filled="false" stroked="true" strokeweight=".48pt" strokecolor="#000000">
                <v:path arrowok="t"/>
              </v:shape>
            </v:group>
            <v:group style="position:absolute;left:12456;top:5747;width:10;height:2" coordorigin="12456,5747" coordsize="10,2">
              <v:shape style="position:absolute;left:12456;top:5747;width:10;height:2" coordorigin="12456,5747" coordsize="10,0" path="m12456,5747l12466,5747e" filled="false" stroked="true" strokeweight=".48pt" strokecolor="#000000">
                <v:path arrowok="t"/>
              </v:shape>
            </v:group>
            <v:group style="position:absolute;left:12475;top:5747;width:10;height:2" coordorigin="12475,5747" coordsize="10,2">
              <v:shape style="position:absolute;left:12475;top:5747;width:10;height:2" coordorigin="12475,5747" coordsize="10,0" path="m12475,5747l12485,5747e" filled="false" stroked="true" strokeweight=".48pt" strokecolor="#000000">
                <v:path arrowok="t"/>
              </v:shape>
            </v:group>
            <v:group style="position:absolute;left:12494;top:5747;width:10;height:2" coordorigin="12494,5747" coordsize="10,2">
              <v:shape style="position:absolute;left:12494;top:5747;width:10;height:2" coordorigin="12494,5747" coordsize="10,0" path="m12494,5747l12504,5747e" filled="false" stroked="true" strokeweight=".48pt" strokecolor="#000000">
                <v:path arrowok="t"/>
              </v:shape>
            </v:group>
            <v:group style="position:absolute;left:12514;top:5747;width:10;height:2" coordorigin="12514,5747" coordsize="10,2">
              <v:shape style="position:absolute;left:12514;top:5747;width:10;height:2" coordorigin="12514,5747" coordsize="10,0" path="m12514,5747l12523,5747e" filled="false" stroked="true" strokeweight=".48pt" strokecolor="#000000">
                <v:path arrowok="t"/>
              </v:shape>
            </v:group>
            <v:group style="position:absolute;left:12533;top:5747;width:10;height:2" coordorigin="12533,5747" coordsize="10,2">
              <v:shape style="position:absolute;left:12533;top:5747;width:10;height:2" coordorigin="12533,5747" coordsize="10,0" path="m12533,5747l12542,5747e" filled="false" stroked="true" strokeweight=".48pt" strokecolor="#000000">
                <v:path arrowok="t"/>
              </v:shape>
            </v:group>
            <v:group style="position:absolute;left:12552;top:5747;width:10;height:2" coordorigin="12552,5747" coordsize="10,2">
              <v:shape style="position:absolute;left:12552;top:5747;width:10;height:2" coordorigin="12552,5747" coordsize="10,0" path="m12552,5747l12562,5747e" filled="false" stroked="true" strokeweight=".48pt" strokecolor="#000000">
                <v:path arrowok="t"/>
              </v:shape>
            </v:group>
            <v:group style="position:absolute;left:12571;top:5747;width:10;height:2" coordorigin="12571,5747" coordsize="10,2">
              <v:shape style="position:absolute;left:12571;top:5747;width:10;height:2" coordorigin="12571,5747" coordsize="10,0" path="m12571,5747l12581,5747e" filled="false" stroked="true" strokeweight=".48pt" strokecolor="#000000">
                <v:path arrowok="t"/>
              </v:shape>
            </v:group>
            <v:group style="position:absolute;left:12590;top:5747;width:10;height:2" coordorigin="12590,5747" coordsize="10,2">
              <v:shape style="position:absolute;left:12590;top:5747;width:10;height:2" coordorigin="12590,5747" coordsize="10,0" path="m12590,5747l12600,5747e" filled="false" stroked="true" strokeweight=".48pt" strokecolor="#000000">
                <v:path arrowok="t"/>
              </v:shape>
            </v:group>
            <v:group style="position:absolute;left:12610;top:5747;width:10;height:2" coordorigin="12610,5747" coordsize="10,2">
              <v:shape style="position:absolute;left:12610;top:5747;width:10;height:2" coordorigin="12610,5747" coordsize="10,0" path="m12610,5747l12619,5747e" filled="false" stroked="true" strokeweight=".48pt" strokecolor="#000000">
                <v:path arrowok="t"/>
              </v:shape>
            </v:group>
            <v:group style="position:absolute;left:12629;top:5747;width:10;height:2" coordorigin="12629,5747" coordsize="10,2">
              <v:shape style="position:absolute;left:12629;top:5747;width:10;height:2" coordorigin="12629,5747" coordsize="10,0" path="m12629,5747l12638,5747e" filled="false" stroked="true" strokeweight=".48pt" strokecolor="#000000">
                <v:path arrowok="t"/>
              </v:shape>
            </v:group>
            <v:group style="position:absolute;left:12648;top:5747;width:10;height:2" coordorigin="12648,5747" coordsize="10,2">
              <v:shape style="position:absolute;left:12648;top:5747;width:10;height:2" coordorigin="12648,5747" coordsize="10,0" path="m12648,5747l12658,5747e" filled="false" stroked="true" strokeweight=".48pt" strokecolor="#000000">
                <v:path arrowok="t"/>
              </v:shape>
            </v:group>
            <v:group style="position:absolute;left:12667;top:5747;width:10;height:2" coordorigin="12667,5747" coordsize="10,2">
              <v:shape style="position:absolute;left:12667;top:5747;width:10;height:2" coordorigin="12667,5747" coordsize="10,0" path="m12667,5747l12677,5747e" filled="false" stroked="true" strokeweight=".48pt" strokecolor="#000000">
                <v:path arrowok="t"/>
              </v:shape>
            </v:group>
            <v:group style="position:absolute;left:12686;top:5747;width:10;height:2" coordorigin="12686,5747" coordsize="10,2">
              <v:shape style="position:absolute;left:12686;top:5747;width:10;height:2" coordorigin="12686,5747" coordsize="10,0" path="m12686,5747l12696,5747e" filled="false" stroked="true" strokeweight=".48pt" strokecolor="#000000">
                <v:path arrowok="t"/>
              </v:shape>
            </v:group>
            <v:group style="position:absolute;left:12706;top:5747;width:10;height:2" coordorigin="12706,5747" coordsize="10,2">
              <v:shape style="position:absolute;left:12706;top:5747;width:10;height:2" coordorigin="12706,5747" coordsize="10,0" path="m12706,5747l12715,5747e" filled="false" stroked="true" strokeweight=".48pt" strokecolor="#000000">
                <v:path arrowok="t"/>
              </v:shape>
            </v:group>
            <v:group style="position:absolute;left:12725;top:5747;width:10;height:2" coordorigin="12725,5747" coordsize="10,2">
              <v:shape style="position:absolute;left:12725;top:5747;width:10;height:2" coordorigin="12725,5747" coordsize="10,0" path="m12725,5747l12734,5747e" filled="false" stroked="true" strokeweight=".48pt" strokecolor="#000000">
                <v:path arrowok="t"/>
              </v:shape>
            </v:group>
            <v:group style="position:absolute;left:12744;top:5747;width:10;height:2" coordorigin="12744,5747" coordsize="10,2">
              <v:shape style="position:absolute;left:12744;top:5747;width:10;height:2" coordorigin="12744,5747" coordsize="10,0" path="m12744,5747l12754,5747e" filled="false" stroked="true" strokeweight=".48pt" strokecolor="#000000">
                <v:path arrowok="t"/>
              </v:shape>
            </v:group>
            <v:group style="position:absolute;left:12763;top:5747;width:10;height:2" coordorigin="12763,5747" coordsize="10,2">
              <v:shape style="position:absolute;left:12763;top:5747;width:10;height:2" coordorigin="12763,5747" coordsize="10,0" path="m12763,5747l12773,5747e" filled="false" stroked="true" strokeweight=".48pt" strokecolor="#000000">
                <v:path arrowok="t"/>
              </v:shape>
            </v:group>
            <v:group style="position:absolute;left:12782;top:5747;width:10;height:2" coordorigin="12782,5747" coordsize="10,2">
              <v:shape style="position:absolute;left:12782;top:5747;width:10;height:2" coordorigin="12782,5747" coordsize="10,0" path="m12782,5747l12792,5747e" filled="false" stroked="true" strokeweight=".48pt" strokecolor="#000000">
                <v:path arrowok="t"/>
              </v:shape>
            </v:group>
            <v:group style="position:absolute;left:12802;top:5747;width:10;height:2" coordorigin="12802,5747" coordsize="10,2">
              <v:shape style="position:absolute;left:12802;top:5747;width:10;height:2" coordorigin="12802,5747" coordsize="10,0" path="m12802,5747l12811,5747e" filled="false" stroked="true" strokeweight=".48pt" strokecolor="#000000">
                <v:path arrowok="t"/>
              </v:shape>
            </v:group>
            <v:group style="position:absolute;left:12821;top:5747;width:10;height:2" coordorigin="12821,5747" coordsize="10,2">
              <v:shape style="position:absolute;left:12821;top:5747;width:10;height:2" coordorigin="12821,5747" coordsize="10,0" path="m12821,5747l12830,5747e" filled="false" stroked="true" strokeweight=".48pt" strokecolor="#000000">
                <v:path arrowok="t"/>
              </v:shape>
            </v:group>
            <v:group style="position:absolute;left:12840;top:5747;width:10;height:2" coordorigin="12840,5747" coordsize="10,2">
              <v:shape style="position:absolute;left:12840;top:5747;width:10;height:2" coordorigin="12840,5747" coordsize="10,0" path="m12840,5747l12850,5747e" filled="false" stroked="true" strokeweight=".48pt" strokecolor="#000000">
                <v:path arrowok="t"/>
              </v:shape>
            </v:group>
            <v:group style="position:absolute;left:12859;top:5747;width:10;height:2" coordorigin="12859,5747" coordsize="10,2">
              <v:shape style="position:absolute;left:12859;top:5747;width:10;height:2" coordorigin="12859,5747" coordsize="10,0" path="m12859,5747l12869,5747e" filled="false" stroked="true" strokeweight=".48pt" strokecolor="#000000">
                <v:path arrowok="t"/>
              </v:shape>
            </v:group>
            <v:group style="position:absolute;left:12878;top:5747;width:10;height:2" coordorigin="12878,5747" coordsize="10,2">
              <v:shape style="position:absolute;left:12878;top:5747;width:10;height:2" coordorigin="12878,5747" coordsize="10,0" path="m12878,5747l12888,5747e" filled="false" stroked="true" strokeweight=".48pt" strokecolor="#000000">
                <v:path arrowok="t"/>
              </v:shape>
            </v:group>
            <v:group style="position:absolute;left:12898;top:5747;width:10;height:2" coordorigin="12898,5747" coordsize="10,2">
              <v:shape style="position:absolute;left:12898;top:5747;width:10;height:2" coordorigin="12898,5747" coordsize="10,0" path="m12898,5747l12907,5747e" filled="false" stroked="true" strokeweight=".48pt" strokecolor="#000000">
                <v:path arrowok="t"/>
              </v:shape>
            </v:group>
            <v:group style="position:absolute;left:12917;top:5747;width:10;height:2" coordorigin="12917,5747" coordsize="10,2">
              <v:shape style="position:absolute;left:12917;top:5747;width:10;height:2" coordorigin="12917,5747" coordsize="10,0" path="m12917,5747l12926,5747e" filled="false" stroked="true" strokeweight=".48pt" strokecolor="#000000">
                <v:path arrowok="t"/>
              </v:shape>
            </v:group>
            <v:group style="position:absolute;left:12936;top:5747;width:10;height:2" coordorigin="12936,5747" coordsize="10,2">
              <v:shape style="position:absolute;left:12936;top:5747;width:10;height:2" coordorigin="12936,5747" coordsize="10,0" path="m12936,5747l12946,5747e" filled="false" stroked="true" strokeweight=".48pt" strokecolor="#000000">
                <v:path arrowok="t"/>
              </v:shape>
            </v:group>
            <v:group style="position:absolute;left:12955;top:5747;width:10;height:2" coordorigin="12955,5747" coordsize="10,2">
              <v:shape style="position:absolute;left:12955;top:5747;width:10;height:2" coordorigin="12955,5747" coordsize="10,0" path="m12955,5747l12965,5747e" filled="false" stroked="true" strokeweight=".48pt" strokecolor="#000000">
                <v:path arrowok="t"/>
              </v:shape>
            </v:group>
            <v:group style="position:absolute;left:12974;top:5747;width:10;height:2" coordorigin="12974,5747" coordsize="10,2">
              <v:shape style="position:absolute;left:12974;top:5747;width:10;height:2" coordorigin="12974,5747" coordsize="10,0" path="m12974,5747l12984,5747e" filled="false" stroked="true" strokeweight=".48pt" strokecolor="#000000">
                <v:path arrowok="t"/>
              </v:shape>
            </v:group>
            <v:group style="position:absolute;left:12994;top:5747;width:10;height:2" coordorigin="12994,5747" coordsize="10,2">
              <v:shape style="position:absolute;left:12994;top:5747;width:10;height:2" coordorigin="12994,5747" coordsize="10,0" path="m12994,5747l13003,5747e" filled="false" stroked="true" strokeweight=".48pt" strokecolor="#000000">
                <v:path arrowok="t"/>
              </v:shape>
            </v:group>
            <v:group style="position:absolute;left:13013;top:5747;width:10;height:2" coordorigin="13013,5747" coordsize="10,2">
              <v:shape style="position:absolute;left:13013;top:5747;width:10;height:2" coordorigin="13013,5747" coordsize="10,0" path="m13013,5747l13022,5747e" filled="false" stroked="true" strokeweight=".48pt" strokecolor="#000000">
                <v:path arrowok="t"/>
              </v:shape>
            </v:group>
            <v:group style="position:absolute;left:13032;top:5747;width:10;height:2" coordorigin="13032,5747" coordsize="10,2">
              <v:shape style="position:absolute;left:13032;top:5747;width:10;height:2" coordorigin="13032,5747" coordsize="10,0" path="m13032,5747l13042,5747e" filled="false" stroked="true" strokeweight=".48pt" strokecolor="#000000">
                <v:path arrowok="t"/>
              </v:shape>
            </v:group>
            <v:group style="position:absolute;left:13051;top:5747;width:10;height:2" coordorigin="13051,5747" coordsize="10,2">
              <v:shape style="position:absolute;left:13051;top:5747;width:10;height:2" coordorigin="13051,5747" coordsize="10,0" path="m13051,5747l13061,5747e" filled="false" stroked="true" strokeweight=".48pt" strokecolor="#000000">
                <v:path arrowok="t"/>
              </v:shape>
            </v:group>
            <v:group style="position:absolute;left:13070;top:5747;width:10;height:2" coordorigin="13070,5747" coordsize="10,2">
              <v:shape style="position:absolute;left:13070;top:5747;width:10;height:2" coordorigin="13070,5747" coordsize="10,0" path="m13070,5747l13080,5747e" filled="false" stroked="true" strokeweight=".48pt" strokecolor="#000000">
                <v:path arrowok="t"/>
              </v:shape>
            </v:group>
            <v:group style="position:absolute;left:13090;top:5747;width:10;height:2" coordorigin="13090,5747" coordsize="10,2">
              <v:shape style="position:absolute;left:13090;top:5747;width:10;height:2" coordorigin="13090,5747" coordsize="10,0" path="m13090,5747l13099,5747e" filled="false" stroked="true" strokeweight=".48pt" strokecolor="#000000">
                <v:path arrowok="t"/>
              </v:shape>
            </v:group>
            <v:group style="position:absolute;left:13109;top:5747;width:10;height:2" coordorigin="13109,5747" coordsize="10,2">
              <v:shape style="position:absolute;left:13109;top:5747;width:10;height:2" coordorigin="13109,5747" coordsize="10,0" path="m13109,5747l13118,5747e" filled="false" stroked="true" strokeweight=".48pt" strokecolor="#000000">
                <v:path arrowok="t"/>
              </v:shape>
            </v:group>
            <v:group style="position:absolute;left:13128;top:5747;width:10;height:2" coordorigin="13128,5747" coordsize="10,2">
              <v:shape style="position:absolute;left:13128;top:5747;width:10;height:2" coordorigin="13128,5747" coordsize="10,0" path="m13128,5747l13138,5747e" filled="false" stroked="true" strokeweight=".48pt" strokecolor="#000000">
                <v:path arrowok="t"/>
              </v:shape>
            </v:group>
            <v:group style="position:absolute;left:13147;top:5747;width:10;height:2" coordorigin="13147,5747" coordsize="10,2">
              <v:shape style="position:absolute;left:13147;top:5747;width:10;height:2" coordorigin="13147,5747" coordsize="10,0" path="m13147,5747l13157,5747e" filled="false" stroked="true" strokeweight=".48pt" strokecolor="#000000">
                <v:path arrowok="t"/>
              </v:shape>
            </v:group>
            <v:group style="position:absolute;left:13166;top:5747;width:10;height:2" coordorigin="13166,5747" coordsize="10,2">
              <v:shape style="position:absolute;left:13166;top:5747;width:10;height:2" coordorigin="13166,5747" coordsize="10,0" path="m13166,5747l13176,5747e" filled="false" stroked="true" strokeweight=".48pt" strokecolor="#000000">
                <v:path arrowok="t"/>
              </v:shape>
            </v:group>
            <v:group style="position:absolute;left:13186;top:5747;width:10;height:2" coordorigin="13186,5747" coordsize="10,2">
              <v:shape style="position:absolute;left:13186;top:5747;width:10;height:2" coordorigin="13186,5747" coordsize="10,0" path="m13186,5747l13195,5747e" filled="false" stroked="true" strokeweight=".48pt" strokecolor="#000000">
                <v:path arrowok="t"/>
              </v:shape>
            </v:group>
            <v:group style="position:absolute;left:13205;top:5747;width:10;height:2" coordorigin="13205,5747" coordsize="10,2">
              <v:shape style="position:absolute;left:13205;top:5747;width:10;height:2" coordorigin="13205,5747" coordsize="10,0" path="m13205,5747l13214,5747e" filled="false" stroked="true" strokeweight=".48pt" strokecolor="#000000">
                <v:path arrowok="t"/>
              </v:shape>
            </v:group>
            <v:group style="position:absolute;left:13224;top:5747;width:10;height:2" coordorigin="13224,5747" coordsize="10,2">
              <v:shape style="position:absolute;left:13224;top:5747;width:10;height:2" coordorigin="13224,5747" coordsize="10,0" path="m13224,5747l13234,5747e" filled="false" stroked="true" strokeweight=".48pt" strokecolor="#000000">
                <v:path arrowok="t"/>
              </v:shape>
            </v:group>
            <v:group style="position:absolute;left:13243;top:5747;width:10;height:2" coordorigin="13243,5747" coordsize="10,2">
              <v:shape style="position:absolute;left:13243;top:5747;width:10;height:2" coordorigin="13243,5747" coordsize="10,0" path="m13243,5747l13253,5747e" filled="false" stroked="true" strokeweight=".48pt" strokecolor="#000000">
                <v:path arrowok="t"/>
              </v:shape>
            </v:group>
            <v:group style="position:absolute;left:13262;top:5747;width:10;height:2" coordorigin="13262,5747" coordsize="10,2">
              <v:shape style="position:absolute;left:13262;top:5747;width:10;height:2" coordorigin="13262,5747" coordsize="10,0" path="m13262,5747l13272,5747e" filled="false" stroked="true" strokeweight=".48pt" strokecolor="#000000">
                <v:path arrowok="t"/>
              </v:shape>
            </v:group>
            <v:group style="position:absolute;left:13282;top:5747;width:10;height:2" coordorigin="13282,5747" coordsize="10,2">
              <v:shape style="position:absolute;left:13282;top:5747;width:10;height:2" coordorigin="13282,5747" coordsize="10,0" path="m13282,5747l13291,5747e" filled="false" stroked="true" strokeweight=".48pt" strokecolor="#000000">
                <v:path arrowok="t"/>
              </v:shape>
            </v:group>
            <v:group style="position:absolute;left:13301;top:5747;width:10;height:2" coordorigin="13301,5747" coordsize="10,2">
              <v:shape style="position:absolute;left:13301;top:5747;width:10;height:2" coordorigin="13301,5747" coordsize="10,0" path="m13301,5747l13310,5747e" filled="false" stroked="true" strokeweight=".48pt" strokecolor="#000000">
                <v:path arrowok="t"/>
              </v:shape>
            </v:group>
            <v:group style="position:absolute;left:13320;top:5747;width:10;height:2" coordorigin="13320,5747" coordsize="10,2">
              <v:shape style="position:absolute;left:13320;top:5747;width:10;height:2" coordorigin="13320,5747" coordsize="10,0" path="m13320,5747l13330,5747e" filled="false" stroked="true" strokeweight=".48pt" strokecolor="#000000">
                <v:path arrowok="t"/>
              </v:shape>
            </v:group>
            <v:group style="position:absolute;left:13339;top:5747;width:10;height:2" coordorigin="13339,5747" coordsize="10,2">
              <v:shape style="position:absolute;left:13339;top:5747;width:10;height:2" coordorigin="13339,5747" coordsize="10,0" path="m13339,5747l13349,5747e" filled="false" stroked="true" strokeweight=".48pt" strokecolor="#000000">
                <v:path arrowok="t"/>
              </v:shape>
            </v:group>
            <v:group style="position:absolute;left:13358;top:5747;width:10;height:2" coordorigin="13358,5747" coordsize="10,2">
              <v:shape style="position:absolute;left:13358;top:5747;width:10;height:2" coordorigin="13358,5747" coordsize="10,0" path="m13358,5747l13368,5747e" filled="false" stroked="true" strokeweight=".48pt" strokecolor="#000000">
                <v:path arrowok="t"/>
              </v:shape>
            </v:group>
            <v:group style="position:absolute;left:13378;top:5747;width:10;height:2" coordorigin="13378,5747" coordsize="10,2">
              <v:shape style="position:absolute;left:13378;top:5747;width:10;height:2" coordorigin="13378,5747" coordsize="10,0" path="m13378,5747l13387,5747e" filled="false" stroked="true" strokeweight=".48pt" strokecolor="#000000">
                <v:path arrowok="t"/>
              </v:shape>
            </v:group>
            <v:group style="position:absolute;left:13397;top:5747;width:10;height:2" coordorigin="13397,5747" coordsize="10,2">
              <v:shape style="position:absolute;left:13397;top:5747;width:10;height:2" coordorigin="13397,5747" coordsize="10,0" path="m13397,5747l13406,5747e" filled="false" stroked="true" strokeweight=".48pt" strokecolor="#000000">
                <v:path arrowok="t"/>
              </v:shape>
            </v:group>
            <v:group style="position:absolute;left:13416;top:5747;width:10;height:2" coordorigin="13416,5747" coordsize="10,2">
              <v:shape style="position:absolute;left:13416;top:5747;width:10;height:2" coordorigin="13416,5747" coordsize="10,0" path="m13416,5747l13426,5747e" filled="false" stroked="true" strokeweight=".48pt" strokecolor="#000000">
                <v:path arrowok="t"/>
              </v:shape>
            </v:group>
            <v:group style="position:absolute;left:13435;top:5747;width:10;height:2" coordorigin="13435,5747" coordsize="10,2">
              <v:shape style="position:absolute;left:13435;top:5747;width:10;height:2" coordorigin="13435,5747" coordsize="10,0" path="m13435,5747l13445,5747e" filled="false" stroked="true" strokeweight=".48pt" strokecolor="#000000">
                <v:path arrowok="t"/>
              </v:shape>
            </v:group>
            <v:group style="position:absolute;left:13454;top:5747;width:10;height:2" coordorigin="13454,5747" coordsize="10,2">
              <v:shape style="position:absolute;left:13454;top:5747;width:10;height:2" coordorigin="13454,5747" coordsize="10,0" path="m13454,5747l13464,5747e" filled="false" stroked="true" strokeweight=".48pt" strokecolor="#000000">
                <v:path arrowok="t"/>
              </v:shape>
            </v:group>
            <v:group style="position:absolute;left:13474;top:5747;width:10;height:2" coordorigin="13474,5747" coordsize="10,2">
              <v:shape style="position:absolute;left:13474;top:5747;width:10;height:2" coordorigin="13474,5747" coordsize="10,0" path="m13474,5747l13483,5747e" filled="false" stroked="true" strokeweight=".48pt" strokecolor="#000000">
                <v:path arrowok="t"/>
              </v:shape>
            </v:group>
            <v:group style="position:absolute;left:13493;top:5747;width:10;height:2" coordorigin="13493,5747" coordsize="10,2">
              <v:shape style="position:absolute;left:13493;top:5747;width:10;height:2" coordorigin="13493,5747" coordsize="10,0" path="m13493,5747l13502,5747e" filled="false" stroked="true" strokeweight=".48pt" strokecolor="#000000">
                <v:path arrowok="t"/>
              </v:shape>
            </v:group>
            <v:group style="position:absolute;left:13512;top:5747;width:10;height:2" coordorigin="13512,5747" coordsize="10,2">
              <v:shape style="position:absolute;left:13512;top:5747;width:10;height:2" coordorigin="13512,5747" coordsize="10,0" path="m13512,5747l13522,5747e" filled="false" stroked="true" strokeweight=".48pt" strokecolor="#000000">
                <v:path arrowok="t"/>
              </v:shape>
            </v:group>
            <v:group style="position:absolute;left:13531;top:5747;width:10;height:2" coordorigin="13531,5747" coordsize="10,2">
              <v:shape style="position:absolute;left:13531;top:5747;width:10;height:2" coordorigin="13531,5747" coordsize="10,0" path="m13531,5747l13541,5747e" filled="false" stroked="true" strokeweight=".48pt" strokecolor="#000000">
                <v:path arrowok="t"/>
              </v:shape>
            </v:group>
            <v:group style="position:absolute;left:13550;top:5747;width:10;height:2" coordorigin="13550,5747" coordsize="10,2">
              <v:shape style="position:absolute;left:13550;top:5747;width:10;height:2" coordorigin="13550,5747" coordsize="10,0" path="m13550,5747l13560,5747e" filled="false" stroked="true" strokeweight=".48pt" strokecolor="#000000">
                <v:path arrowok="t"/>
              </v:shape>
            </v:group>
            <v:group style="position:absolute;left:13570;top:5747;width:10;height:2" coordorigin="13570,5747" coordsize="10,2">
              <v:shape style="position:absolute;left:13570;top:5747;width:10;height:2" coordorigin="13570,5747" coordsize="10,0" path="m13570,5747l13579,5747e" filled="false" stroked="true" strokeweight=".48pt" strokecolor="#000000">
                <v:path arrowok="t"/>
              </v:shape>
            </v:group>
            <v:group style="position:absolute;left:13589;top:5747;width:10;height:2" coordorigin="13589,5747" coordsize="10,2">
              <v:shape style="position:absolute;left:13589;top:5747;width:10;height:2" coordorigin="13589,5747" coordsize="10,0" path="m13589,5747l13598,5747e" filled="false" stroked="true" strokeweight=".48pt" strokecolor="#000000">
                <v:path arrowok="t"/>
              </v:shape>
            </v:group>
            <v:group style="position:absolute;left:13608;top:5747;width:10;height:2" coordorigin="13608,5747" coordsize="10,2">
              <v:shape style="position:absolute;left:13608;top:5747;width:10;height:2" coordorigin="13608,5747" coordsize="10,0" path="m13608,5747l13618,5747e" filled="false" stroked="true" strokeweight=".48pt" strokecolor="#000000">
                <v:path arrowok="t"/>
              </v:shape>
            </v:group>
            <v:group style="position:absolute;left:13627;top:5747;width:10;height:2" coordorigin="13627,5747" coordsize="10,2">
              <v:shape style="position:absolute;left:13627;top:5747;width:10;height:2" coordorigin="13627,5747" coordsize="10,0" path="m13627,5747l13637,5747e" filled="false" stroked="true" strokeweight=".48pt" strokecolor="#000000">
                <v:path arrowok="t"/>
              </v:shape>
            </v:group>
            <v:group style="position:absolute;left:13646;top:5747;width:10;height:2" coordorigin="13646,5747" coordsize="10,2">
              <v:shape style="position:absolute;left:13646;top:5747;width:10;height:2" coordorigin="13646,5747" coordsize="10,0" path="m13646,5747l13656,5747e" filled="false" stroked="true" strokeweight=".48pt" strokecolor="#000000">
                <v:path arrowok="t"/>
              </v:shape>
            </v:group>
            <v:group style="position:absolute;left:13666;top:5747;width:10;height:2" coordorigin="13666,5747" coordsize="10,2">
              <v:shape style="position:absolute;left:13666;top:5747;width:10;height:2" coordorigin="13666,5747" coordsize="10,0" path="m13666,5747l13675,5747e" filled="false" stroked="true" strokeweight=".48pt" strokecolor="#000000">
                <v:path arrowok="t"/>
              </v:shape>
            </v:group>
            <v:group style="position:absolute;left:13685;top:5747;width:10;height:2" coordorigin="13685,5747" coordsize="10,2">
              <v:shape style="position:absolute;left:13685;top:5747;width:10;height:2" coordorigin="13685,5747" coordsize="10,0" path="m13685,5747l13694,5747e" filled="false" stroked="true" strokeweight=".48pt" strokecolor="#000000">
                <v:path arrowok="t"/>
              </v:shape>
            </v:group>
            <v:group style="position:absolute;left:13704;top:5747;width:10;height:2" coordorigin="13704,5747" coordsize="10,2">
              <v:shape style="position:absolute;left:13704;top:5747;width:10;height:2" coordorigin="13704,5747" coordsize="10,0" path="m13704,5747l13714,5747e" filled="false" stroked="true" strokeweight=".48pt" strokecolor="#000000">
                <v:path arrowok="t"/>
              </v:shape>
            </v:group>
            <v:group style="position:absolute;left:13723;top:5747;width:10;height:2" coordorigin="13723,5747" coordsize="10,2">
              <v:shape style="position:absolute;left:13723;top:5747;width:10;height:2" coordorigin="13723,5747" coordsize="10,0" path="m13723,5747l13733,5747e" filled="false" stroked="true" strokeweight=".48pt" strokecolor="#000000">
                <v:path arrowok="t"/>
              </v:shape>
            </v:group>
            <v:group style="position:absolute;left:13742;top:5747;width:10;height:2" coordorigin="13742,5747" coordsize="10,2">
              <v:shape style="position:absolute;left:13742;top:5747;width:10;height:2" coordorigin="13742,5747" coordsize="10,0" path="m13742,5747l13752,5747e" filled="false" stroked="true" strokeweight=".48pt" strokecolor="#000000">
                <v:path arrowok="t"/>
              </v:shape>
            </v:group>
            <v:group style="position:absolute;left:13762;top:5747;width:10;height:2" coordorigin="13762,5747" coordsize="10,2">
              <v:shape style="position:absolute;left:13762;top:5747;width:10;height:2" coordorigin="13762,5747" coordsize="10,0" path="m13762,5747l13771,5747e" filled="false" stroked="true" strokeweight=".48pt" strokecolor="#000000">
                <v:path arrowok="t"/>
              </v:shape>
            </v:group>
            <v:group style="position:absolute;left:13781;top:5747;width:10;height:2" coordorigin="13781,5747" coordsize="10,2">
              <v:shape style="position:absolute;left:13781;top:5747;width:10;height:2" coordorigin="13781,5747" coordsize="10,0" path="m13781,5747l13790,5747e" filled="false" stroked="true" strokeweight=".48pt" strokecolor="#000000">
                <v:path arrowok="t"/>
              </v:shape>
            </v:group>
            <v:group style="position:absolute;left:13800;top:5747;width:10;height:2" coordorigin="13800,5747" coordsize="10,2">
              <v:shape style="position:absolute;left:13800;top:5747;width:10;height:2" coordorigin="13800,5747" coordsize="10,0" path="m13800,5747l13810,5747e" filled="false" stroked="true" strokeweight=".48pt" strokecolor="#000000">
                <v:path arrowok="t"/>
              </v:shape>
            </v:group>
            <v:group style="position:absolute;left:13819;top:5747;width:10;height:2" coordorigin="13819,5747" coordsize="10,2">
              <v:shape style="position:absolute;left:13819;top:5747;width:10;height:2" coordorigin="13819,5747" coordsize="10,0" path="m13819,5747l13829,5747e" filled="false" stroked="true" strokeweight=".48pt" strokecolor="#000000">
                <v:path arrowok="t"/>
              </v:shape>
            </v:group>
            <v:group style="position:absolute;left:13838;top:5747;width:10;height:2" coordorigin="13838,5747" coordsize="10,2">
              <v:shape style="position:absolute;left:13838;top:5747;width:10;height:2" coordorigin="13838,5747" coordsize="10,0" path="m13838,5747l13848,5747e" filled="false" stroked="true" strokeweight=".48pt" strokecolor="#000000">
                <v:path arrowok="t"/>
              </v:shape>
            </v:group>
            <v:group style="position:absolute;left:13858;top:5747;width:10;height:2" coordorigin="13858,5747" coordsize="10,2">
              <v:shape style="position:absolute;left:13858;top:5747;width:10;height:2" coordorigin="13858,5747" coordsize="10,0" path="m13858,5747l13867,5747e" filled="false" stroked="true" strokeweight=".48pt" strokecolor="#000000">
                <v:path arrowok="t"/>
              </v:shape>
            </v:group>
            <v:group style="position:absolute;left:13877;top:5747;width:10;height:2" coordorigin="13877,5747" coordsize="10,2">
              <v:shape style="position:absolute;left:13877;top:5747;width:10;height:2" coordorigin="13877,5747" coordsize="10,0" path="m13877,5747l13886,5747e" filled="false" stroked="true" strokeweight=".48pt" strokecolor="#000000">
                <v:path arrowok="t"/>
              </v:shape>
            </v:group>
            <v:group style="position:absolute;left:13896;top:5747;width:10;height:2" coordorigin="13896,5747" coordsize="10,2">
              <v:shape style="position:absolute;left:13896;top:5747;width:10;height:2" coordorigin="13896,5747" coordsize="10,0" path="m13896,5747l13906,5747e" filled="false" stroked="true" strokeweight=".48pt" strokecolor="#000000">
                <v:path arrowok="t"/>
              </v:shape>
            </v:group>
            <v:group style="position:absolute;left:13915;top:5747;width:10;height:2" coordorigin="13915,5747" coordsize="10,2">
              <v:shape style="position:absolute;left:13915;top:5747;width:10;height:2" coordorigin="13915,5747" coordsize="10,0" path="m13915,5747l13925,5747e" filled="false" stroked="true" strokeweight=".48pt" strokecolor="#000000">
                <v:path arrowok="t"/>
              </v:shape>
            </v:group>
            <v:group style="position:absolute;left:13934;top:5747;width:10;height:2" coordorigin="13934,5747" coordsize="10,2">
              <v:shape style="position:absolute;left:13934;top:5747;width:10;height:2" coordorigin="13934,5747" coordsize="10,0" path="m13934,5747l13944,5747e" filled="false" stroked="true" strokeweight=".48pt" strokecolor="#000000">
                <v:path arrowok="t"/>
              </v:shape>
            </v:group>
            <v:group style="position:absolute;left:13954;top:5747;width:10;height:2" coordorigin="13954,5747" coordsize="10,2">
              <v:shape style="position:absolute;left:13954;top:5747;width:10;height:2" coordorigin="13954,5747" coordsize="10,0" path="m13954,5747l13963,5747e" filled="false" stroked="true" strokeweight=".48pt" strokecolor="#000000">
                <v:path arrowok="t"/>
              </v:shape>
            </v:group>
            <v:group style="position:absolute;left:13973;top:5747;width:10;height:2" coordorigin="13973,5747" coordsize="10,2">
              <v:shape style="position:absolute;left:13973;top:5747;width:10;height:2" coordorigin="13973,5747" coordsize="10,0" path="m13973,5747l13982,5747e" filled="false" stroked="true" strokeweight=".48pt" strokecolor="#000000">
                <v:path arrowok="t"/>
              </v:shape>
            </v:group>
            <v:group style="position:absolute;left:13992;top:5747;width:10;height:2" coordorigin="13992,5747" coordsize="10,2">
              <v:shape style="position:absolute;left:13992;top:5747;width:10;height:2" coordorigin="13992,5747" coordsize="10,0" path="m13992,5747l14002,5747e" filled="false" stroked="true" strokeweight=".48pt" strokecolor="#000000">
                <v:path arrowok="t"/>
              </v:shape>
            </v:group>
            <v:group style="position:absolute;left:14011;top:5747;width:10;height:2" coordorigin="14011,5747" coordsize="10,2">
              <v:shape style="position:absolute;left:14011;top:5747;width:10;height:2" coordorigin="14011,5747" coordsize="10,0" path="m14011,5747l14021,5747e" filled="false" stroked="true" strokeweight=".48pt" strokecolor="#000000">
                <v:path arrowok="t"/>
              </v:shape>
            </v:group>
            <v:group style="position:absolute;left:14030;top:5747;width:10;height:2" coordorigin="14030,5747" coordsize="10,2">
              <v:shape style="position:absolute;left:14030;top:5747;width:10;height:2" coordorigin="14030,5747" coordsize="10,0" path="m14030,5747l14040,5747e" filled="false" stroked="true" strokeweight=".48pt" strokecolor="#000000">
                <v:path arrowok="t"/>
              </v:shape>
            </v:group>
            <v:group style="position:absolute;left:14050;top:5747;width:10;height:2" coordorigin="14050,5747" coordsize="10,2">
              <v:shape style="position:absolute;left:14050;top:5747;width:10;height:2" coordorigin="14050,5747" coordsize="10,0" path="m14050,5747l14059,5747e" filled="false" stroked="true" strokeweight=".48pt" strokecolor="#000000">
                <v:path arrowok="t"/>
              </v:shape>
            </v:group>
            <v:group style="position:absolute;left:14069;top:5747;width:10;height:2" coordorigin="14069,5747" coordsize="10,2">
              <v:shape style="position:absolute;left:14069;top:5747;width:10;height:2" coordorigin="14069,5747" coordsize="10,0" path="m14069,5747l14078,5747e" filled="false" stroked="true" strokeweight=".48pt" strokecolor="#000000">
                <v:path arrowok="t"/>
              </v:shape>
            </v:group>
            <v:group style="position:absolute;left:14088;top:5747;width:10;height:2" coordorigin="14088,5747" coordsize="10,2">
              <v:shape style="position:absolute;left:14088;top:5747;width:10;height:2" coordorigin="14088,5747" coordsize="10,0" path="m14088,5747l14098,5747e" filled="false" stroked="true" strokeweight=".48pt" strokecolor="#000000">
                <v:path arrowok="t"/>
              </v:shape>
            </v:group>
            <v:group style="position:absolute;left:14107;top:5747;width:10;height:2" coordorigin="14107,5747" coordsize="10,2">
              <v:shape style="position:absolute;left:14107;top:5747;width:10;height:2" coordorigin="14107,5747" coordsize="10,0" path="m14107,5747l14117,5747e" filled="false" stroked="true" strokeweight=".48pt" strokecolor="#000000">
                <v:path arrowok="t"/>
              </v:shape>
            </v:group>
            <v:group style="position:absolute;left:14126;top:5747;width:10;height:2" coordorigin="14126,5747" coordsize="10,2">
              <v:shape style="position:absolute;left:14126;top:5747;width:10;height:2" coordorigin="14126,5747" coordsize="10,0" path="m14126,5747l14136,5747e" filled="false" stroked="true" strokeweight=".48pt" strokecolor="#000000">
                <v:path arrowok="t"/>
              </v:shape>
            </v:group>
            <v:group style="position:absolute;left:14146;top:5747;width:10;height:2" coordorigin="14146,5747" coordsize="10,2">
              <v:shape style="position:absolute;left:14146;top:5747;width:10;height:2" coordorigin="14146,5747" coordsize="10,0" path="m14146,5747l14155,5747e" filled="false" stroked="true" strokeweight=".48pt" strokecolor="#000000">
                <v:path arrowok="t"/>
              </v:shape>
            </v:group>
            <v:group style="position:absolute;left:14165;top:5747;width:10;height:2" coordorigin="14165,5747" coordsize="10,2">
              <v:shape style="position:absolute;left:14165;top:5747;width:10;height:2" coordorigin="14165,5747" coordsize="10,0" path="m14165,5747l14174,5747e" filled="false" stroked="true" strokeweight=".48pt" strokecolor="#000000">
                <v:path arrowok="t"/>
              </v:shape>
            </v:group>
            <v:group style="position:absolute;left:14184;top:5747;width:10;height:2" coordorigin="14184,5747" coordsize="10,2">
              <v:shape style="position:absolute;left:14184;top:5747;width:10;height:2" coordorigin="14184,5747" coordsize="10,0" path="m14184,5747l14194,5747e" filled="false" stroked="true" strokeweight=".48pt" strokecolor="#000000">
                <v:path arrowok="t"/>
              </v:shape>
            </v:group>
            <v:group style="position:absolute;left:14203;top:5747;width:10;height:2" coordorigin="14203,5747" coordsize="10,2">
              <v:shape style="position:absolute;left:14203;top:5747;width:10;height:2" coordorigin="14203,5747" coordsize="10,0" path="m14203,5747l14213,5747e" filled="false" stroked="true" strokeweight=".48pt" strokecolor="#000000">
                <v:path arrowok="t"/>
              </v:shape>
            </v:group>
            <v:group style="position:absolute;left:14222;top:5747;width:10;height:2" coordorigin="14222,5747" coordsize="10,2">
              <v:shape style="position:absolute;left:14222;top:5747;width:10;height:2" coordorigin="14222,5747" coordsize="10,0" path="m14222,5747l14232,5747e" filled="false" stroked="true" strokeweight=".48pt" strokecolor="#000000">
                <v:path arrowok="t"/>
              </v:shape>
            </v:group>
            <v:group style="position:absolute;left:14242;top:5747;width:10;height:2" coordorigin="14242,5747" coordsize="10,2">
              <v:shape style="position:absolute;left:14242;top:5747;width:10;height:2" coordorigin="14242,5747" coordsize="10,0" path="m14242,5747l14251,5747e" filled="false" stroked="true" strokeweight=".48pt" strokecolor="#000000">
                <v:path arrowok="t"/>
              </v:shape>
            </v:group>
            <v:group style="position:absolute;left:14261;top:5747;width:10;height:2" coordorigin="14261,5747" coordsize="10,2">
              <v:shape style="position:absolute;left:14261;top:5747;width:10;height:2" coordorigin="14261,5747" coordsize="10,0" path="m14261,5747l14270,5747e" filled="false" stroked="true" strokeweight=".48pt" strokecolor="#000000">
                <v:path arrowok="t"/>
              </v:shape>
            </v:group>
            <v:group style="position:absolute;left:14280;top:5747;width:10;height:2" coordorigin="14280,5747" coordsize="10,2">
              <v:shape style="position:absolute;left:14280;top:5747;width:10;height:2" coordorigin="14280,5747" coordsize="10,0" path="m14280,5747l14290,5747e" filled="false" stroked="true" strokeweight=".48pt" strokecolor="#000000">
                <v:path arrowok="t"/>
              </v:shape>
            </v:group>
            <v:group style="position:absolute;left:14299;top:5747;width:10;height:2" coordorigin="14299,5747" coordsize="10,2">
              <v:shape style="position:absolute;left:14299;top:5747;width:10;height:2" coordorigin="14299,5747" coordsize="10,0" path="m14299,5747l14309,5747e" filled="false" stroked="true" strokeweight=".48pt" strokecolor="#000000">
                <v:path arrowok="t"/>
              </v:shape>
            </v:group>
            <v:group style="position:absolute;left:14318;top:5747;width:10;height:2" coordorigin="14318,5747" coordsize="10,2">
              <v:shape style="position:absolute;left:14318;top:5747;width:10;height:2" coordorigin="14318,5747" coordsize="10,0" path="m14318,5747l14328,5747e" filled="false" stroked="true" strokeweight=".48pt" strokecolor="#000000">
                <v:path arrowok="t"/>
              </v:shape>
            </v:group>
            <v:group style="position:absolute;left:14338;top:5747;width:10;height:2" coordorigin="14338,5747" coordsize="10,2">
              <v:shape style="position:absolute;left:14338;top:5747;width:10;height:2" coordorigin="14338,5747" coordsize="10,0" path="m14338,5747l14347,5747e" filled="false" stroked="true" strokeweight=".48pt" strokecolor="#000000">
                <v:path arrowok="t"/>
              </v:shape>
            </v:group>
            <v:group style="position:absolute;left:14357;top:5747;width:10;height:2" coordorigin="14357,5747" coordsize="10,2">
              <v:shape style="position:absolute;left:14357;top:5747;width:10;height:2" coordorigin="14357,5747" coordsize="10,0" path="m14357,5747l14366,5747e" filled="false" stroked="true" strokeweight=".48pt" strokecolor="#000000">
                <v:path arrowok="t"/>
              </v:shape>
            </v:group>
            <v:group style="position:absolute;left:14376;top:5747;width:10;height:2" coordorigin="14376,5747" coordsize="10,2">
              <v:shape style="position:absolute;left:14376;top:5747;width:10;height:2" coordorigin="14376,5747" coordsize="10,0" path="m14376,5747l14386,5747e" filled="false" stroked="true" strokeweight=".48pt" strokecolor="#000000">
                <v:path arrowok="t"/>
              </v:shape>
            </v:group>
            <v:group style="position:absolute;left:14395;top:5747;width:10;height:2" coordorigin="14395,5747" coordsize="10,2">
              <v:shape style="position:absolute;left:14395;top:5747;width:10;height:2" coordorigin="14395,5747" coordsize="10,0" path="m14395,5747l14405,5747e" filled="false" stroked="true" strokeweight=".48pt" strokecolor="#000000">
                <v:path arrowok="t"/>
              </v:shape>
            </v:group>
            <v:group style="position:absolute;left:14414;top:5747;width:10;height:2" coordorigin="14414,5747" coordsize="10,2">
              <v:shape style="position:absolute;left:14414;top:5747;width:10;height:2" coordorigin="14414,5747" coordsize="10,0" path="m14414,5747l14424,5747e" filled="false" stroked="true" strokeweight=".48pt" strokecolor="#000000">
                <v:path arrowok="t"/>
              </v:shape>
            </v:group>
            <v:group style="position:absolute;left:14434;top:5747;width:10;height:2" coordorigin="14434,5747" coordsize="10,2">
              <v:shape style="position:absolute;left:14434;top:5747;width:10;height:2" coordorigin="14434,5747" coordsize="10,0" path="m14434,5747l14443,5747e" filled="false" stroked="true" strokeweight=".48pt" strokecolor="#000000">
                <v:path arrowok="t"/>
              </v:shape>
            </v:group>
            <v:group style="position:absolute;left:14453;top:5747;width:10;height:2" coordorigin="14453,5747" coordsize="10,2">
              <v:shape style="position:absolute;left:14453;top:5747;width:10;height:2" coordorigin="14453,5747" coordsize="10,0" path="m14453,5747l14462,5747e" filled="false" stroked="true" strokeweight=".48pt" strokecolor="#000000">
                <v:path arrowok="t"/>
              </v:shape>
            </v:group>
            <v:group style="position:absolute;left:14472;top:5747;width:10;height:2" coordorigin="14472,5747" coordsize="10,2">
              <v:shape style="position:absolute;left:14472;top:5747;width:10;height:2" coordorigin="14472,5747" coordsize="10,0" path="m14472,5747l14482,5747e" filled="false" stroked="true" strokeweight=".48pt" strokecolor="#000000">
                <v:path arrowok="t"/>
              </v:shape>
            </v:group>
            <v:group style="position:absolute;left:14491;top:5747;width:10;height:2" coordorigin="14491,5747" coordsize="10,2">
              <v:shape style="position:absolute;left:14491;top:5747;width:10;height:2" coordorigin="14491,5747" coordsize="10,0" path="m14491,5747l14501,5747e" filled="false" stroked="true" strokeweight=".48pt" strokecolor="#000000">
                <v:path arrowok="t"/>
              </v:shape>
            </v:group>
            <v:group style="position:absolute;left:14510;top:5747;width:10;height:2" coordorigin="14510,5747" coordsize="10,2">
              <v:shape style="position:absolute;left:14510;top:5747;width:10;height:2" coordorigin="14510,5747" coordsize="10,0" path="m14510,5747l14520,5747e" filled="false" stroked="true" strokeweight=".48pt" strokecolor="#000000">
                <v:path arrowok="t"/>
              </v:shape>
            </v:group>
            <v:group style="position:absolute;left:14530;top:5747;width:10;height:2" coordorigin="14530,5747" coordsize="10,2">
              <v:shape style="position:absolute;left:14530;top:5747;width:10;height:2" coordorigin="14530,5747" coordsize="10,0" path="m14530,5747l14539,5747e" filled="false" stroked="true" strokeweight=".48pt" strokecolor="#000000">
                <v:path arrowok="t"/>
              </v:shape>
            </v:group>
            <v:group style="position:absolute;left:14549;top:5747;width:10;height:2" coordorigin="14549,5747" coordsize="10,2">
              <v:shape style="position:absolute;left:14549;top:5747;width:10;height:2" coordorigin="14549,5747" coordsize="10,0" path="m14549,5747l14558,5747e" filled="false" stroked="true" strokeweight=".48pt" strokecolor="#000000">
                <v:path arrowok="t"/>
              </v:shape>
            </v:group>
            <v:group style="position:absolute;left:14568;top:5747;width:10;height:2" coordorigin="14568,5747" coordsize="10,2">
              <v:shape style="position:absolute;left:14568;top:5747;width:10;height:2" coordorigin="14568,5747" coordsize="10,0" path="m14568,5747l14578,5747e" filled="false" stroked="true" strokeweight=".48pt" strokecolor="#000000">
                <v:path arrowok="t"/>
              </v:shape>
            </v:group>
            <v:group style="position:absolute;left:14587;top:5747;width:10;height:2" coordorigin="14587,5747" coordsize="10,2">
              <v:shape style="position:absolute;left:14587;top:5747;width:10;height:2" coordorigin="14587,5747" coordsize="10,0" path="m14587,5747l14597,5747e" filled="false" stroked="true" strokeweight=".48pt" strokecolor="#000000">
                <v:path arrowok="t"/>
              </v:shape>
            </v:group>
            <v:group style="position:absolute;left:14606;top:5747;width:10;height:2" coordorigin="14606,5747" coordsize="10,2">
              <v:shape style="position:absolute;left:14606;top:5747;width:10;height:2" coordorigin="14606,5747" coordsize="10,0" path="m14606,5747l14616,5747e" filled="false" stroked="true" strokeweight=".48pt" strokecolor="#000000">
                <v:path arrowok="t"/>
              </v:shape>
            </v:group>
            <v:group style="position:absolute;left:14626;top:5747;width:10;height:2" coordorigin="14626,5747" coordsize="10,2">
              <v:shape style="position:absolute;left:14626;top:5747;width:10;height:2" coordorigin="14626,5747" coordsize="10,0" path="m14626,5747l14635,5747e" filled="false" stroked="true" strokeweight=".48pt" strokecolor="#000000">
                <v:path arrowok="t"/>
              </v:shape>
            </v:group>
            <v:group style="position:absolute;left:14645;top:5747;width:10;height:2" coordorigin="14645,5747" coordsize="10,2">
              <v:shape style="position:absolute;left:14645;top:5747;width:10;height:2" coordorigin="14645,5747" coordsize="10,0" path="m14645,5747l14654,5747e" filled="false" stroked="true" strokeweight=".48pt" strokecolor="#000000">
                <v:path arrowok="t"/>
              </v:shape>
            </v:group>
            <v:group style="position:absolute;left:14664;top:5747;width:10;height:2" coordorigin="14664,5747" coordsize="10,2">
              <v:shape style="position:absolute;left:14664;top:5747;width:10;height:2" coordorigin="14664,5747" coordsize="10,0" path="m14664,5747l14674,5747e" filled="false" stroked="true" strokeweight=".48pt" strokecolor="#000000">
                <v:path arrowok="t"/>
              </v:shape>
            </v:group>
            <v:group style="position:absolute;left:14683;top:5747;width:10;height:2" coordorigin="14683,5747" coordsize="10,2">
              <v:shape style="position:absolute;left:14683;top:5747;width:10;height:2" coordorigin="14683,5747" coordsize="10,0" path="m14683,5747l14693,5747e" filled="false" stroked="true" strokeweight=".48pt" strokecolor="#000000">
                <v:path arrowok="t"/>
              </v:shape>
            </v:group>
            <v:group style="position:absolute;left:14702;top:5747;width:10;height:2" coordorigin="14702,5747" coordsize="10,2">
              <v:shape style="position:absolute;left:14702;top:5747;width:10;height:2" coordorigin="14702,5747" coordsize="10,0" path="m14702,5747l14712,5747e" filled="false" stroked="true" strokeweight=".48pt" strokecolor="#000000">
                <v:path arrowok="t"/>
              </v:shape>
            </v:group>
            <v:group style="position:absolute;left:14722;top:5747;width:10;height:2" coordorigin="14722,5747" coordsize="10,2">
              <v:shape style="position:absolute;left:14722;top:5747;width:10;height:2" coordorigin="14722,5747" coordsize="10,0" path="m14722,5747l14731,5747e" filled="false" stroked="true" strokeweight=".48pt" strokecolor="#000000">
                <v:path arrowok="t"/>
              </v:shape>
            </v:group>
            <v:group style="position:absolute;left:14741;top:5747;width:10;height:2" coordorigin="14741,5747" coordsize="10,2">
              <v:shape style="position:absolute;left:14741;top:5747;width:10;height:2" coordorigin="14741,5747" coordsize="10,0" path="m14741,5747l14750,5747e" filled="false" stroked="true" strokeweight=".48pt" strokecolor="#000000">
                <v:path arrowok="t"/>
              </v:shape>
            </v:group>
            <v:group style="position:absolute;left:14760;top:5747;width:10;height:2" coordorigin="14760,5747" coordsize="10,2">
              <v:shape style="position:absolute;left:14760;top:5747;width:10;height:2" coordorigin="14760,5747" coordsize="10,0" path="m14760,5747l14770,5747e" filled="false" stroked="true" strokeweight=".48pt" strokecolor="#000000">
                <v:path arrowok="t"/>
              </v:shape>
            </v:group>
            <v:group style="position:absolute;left:14779;top:5747;width:10;height:2" coordorigin="14779,5747" coordsize="10,2">
              <v:shape style="position:absolute;left:14779;top:5747;width:10;height:2" coordorigin="14779,5747" coordsize="10,0" path="m14779,5747l14789,5747e" filled="false" stroked="true" strokeweight=".48pt" strokecolor="#000000">
                <v:path arrowok="t"/>
              </v:shape>
            </v:group>
            <v:group style="position:absolute;left:14798;top:5747;width:10;height:2" coordorigin="14798,5747" coordsize="10,2">
              <v:shape style="position:absolute;left:14798;top:5747;width:10;height:2" coordorigin="14798,5747" coordsize="10,0" path="m14798,5747l14808,5747e" filled="false" stroked="true" strokeweight=".48pt" strokecolor="#000000">
                <v:path arrowok="t"/>
              </v:shape>
            </v:group>
            <v:group style="position:absolute;left:14818;top:5747;width:10;height:2" coordorigin="14818,5747" coordsize="10,2">
              <v:shape style="position:absolute;left:14818;top:5747;width:10;height:2" coordorigin="14818,5747" coordsize="10,0" path="m14818,5747l14827,5747e" filled="false" stroked="true" strokeweight=".48pt" strokecolor="#000000">
                <v:path arrowok="t"/>
              </v:shape>
            </v:group>
            <v:group style="position:absolute;left:14837;top:5747;width:10;height:2" coordorigin="14837,5747" coordsize="10,2">
              <v:shape style="position:absolute;left:14837;top:5747;width:10;height:2" coordorigin="14837,5747" coordsize="10,0" path="m14837,5747l14846,5747e" filled="false" stroked="true" strokeweight=".48pt" strokecolor="#000000">
                <v:path arrowok="t"/>
              </v:shape>
            </v:group>
            <v:group style="position:absolute;left:14856;top:5747;width:10;height:2" coordorigin="14856,5747" coordsize="10,2">
              <v:shape style="position:absolute;left:14856;top:5747;width:10;height:2" coordorigin="14856,5747" coordsize="10,0" path="m14856,5747l14866,5747e" filled="false" stroked="true" strokeweight=".48pt" strokecolor="#000000">
                <v:path arrowok="t"/>
              </v:shape>
            </v:group>
            <v:group style="position:absolute;left:14875;top:5747;width:10;height:2" coordorigin="14875,5747" coordsize="10,2">
              <v:shape style="position:absolute;left:14875;top:5747;width:10;height:2" coordorigin="14875,5747" coordsize="10,0" path="m14875,5747l14885,5747e" filled="false" stroked="true" strokeweight=".48pt" strokecolor="#000000">
                <v:path arrowok="t"/>
              </v:shape>
            </v:group>
            <v:group style="position:absolute;left:14894;top:5747;width:10;height:2" coordorigin="14894,5747" coordsize="10,2">
              <v:shape style="position:absolute;left:14894;top:5747;width:10;height:2" coordorigin="14894,5747" coordsize="10,0" path="m14894,5747l14904,5747e" filled="false" stroked="true" strokeweight=".48pt" strokecolor="#000000">
                <v:path arrowok="t"/>
              </v:shape>
            </v:group>
            <v:group style="position:absolute;left:14914;top:5747;width:10;height:2" coordorigin="14914,5747" coordsize="10,2">
              <v:shape style="position:absolute;left:14914;top:5747;width:10;height:2" coordorigin="14914,5747" coordsize="10,0" path="m14914,5747l14923,5747e" filled="false" stroked="true" strokeweight=".48pt" strokecolor="#000000">
                <v:path arrowok="t"/>
              </v:shape>
            </v:group>
            <v:group style="position:absolute;left:14933;top:5747;width:10;height:2" coordorigin="14933,5747" coordsize="10,2">
              <v:shape style="position:absolute;left:14933;top:5747;width:10;height:2" coordorigin="14933,5747" coordsize="10,0" path="m14933,5747l14942,5747e" filled="false" stroked="true" strokeweight=".48pt" strokecolor="#000000">
                <v:path arrowok="t"/>
              </v:shape>
            </v:group>
            <v:group style="position:absolute;left:14952;top:5747;width:10;height:2" coordorigin="14952,5747" coordsize="10,2">
              <v:shape style="position:absolute;left:14952;top:5747;width:10;height:2" coordorigin="14952,5747" coordsize="10,0" path="m14952,5747l14962,5747e" filled="false" stroked="true" strokeweight=".48pt" strokecolor="#000000">
                <v:path arrowok="t"/>
              </v:shape>
            </v:group>
            <v:group style="position:absolute;left:14971;top:5747;width:10;height:2" coordorigin="14971,5747" coordsize="10,2">
              <v:shape style="position:absolute;left:14971;top:5747;width:10;height:2" coordorigin="14971,5747" coordsize="10,0" path="m14971,5747l14981,5747e" filled="false" stroked="true" strokeweight=".48pt" strokecolor="#000000">
                <v:path arrowok="t"/>
              </v:shape>
            </v:group>
            <v:group style="position:absolute;left:14990;top:5747;width:10;height:2" coordorigin="14990,5747" coordsize="10,2">
              <v:shape style="position:absolute;left:14990;top:5747;width:10;height:2" coordorigin="14990,5747" coordsize="10,0" path="m14990,5747l15000,5747e" filled="false" stroked="true" strokeweight=".48pt" strokecolor="#000000">
                <v:path arrowok="t"/>
              </v:shape>
            </v:group>
            <v:group style="position:absolute;left:15010;top:5747;width:10;height:2" coordorigin="15010,5747" coordsize="10,2">
              <v:shape style="position:absolute;left:15010;top:5747;width:10;height:2" coordorigin="15010,5747" coordsize="10,0" path="m15010,5747l15019,5747e" filled="false" stroked="true" strokeweight=".48pt" strokecolor="#000000">
                <v:path arrowok="t"/>
              </v:shape>
            </v:group>
            <v:group style="position:absolute;left:15029;top:5747;width:10;height:2" coordorigin="15029,5747" coordsize="10,2">
              <v:shape style="position:absolute;left:15029;top:5747;width:10;height:2" coordorigin="15029,5747" coordsize="10,0" path="m15029,5747l15038,5747e" filled="false" stroked="true" strokeweight=".48pt" strokecolor="#000000">
                <v:path arrowok="t"/>
              </v:shape>
            </v:group>
            <v:group style="position:absolute;left:15048;top:5747;width:10;height:2" coordorigin="15048,5747" coordsize="10,2">
              <v:shape style="position:absolute;left:15048;top:5747;width:10;height:2" coordorigin="15048,5747" coordsize="10,0" path="m15048,5747l15058,5747e" filled="false" stroked="true" strokeweight=".48pt" strokecolor="#000000">
                <v:path arrowok="t"/>
              </v:shape>
            </v:group>
            <v:group style="position:absolute;left:15067;top:5747;width:10;height:2" coordorigin="15067,5747" coordsize="10,2">
              <v:shape style="position:absolute;left:15067;top:5747;width:10;height:2" coordorigin="15067,5747" coordsize="10,0" path="m15067,5747l15077,5747e" filled="false" stroked="true" strokeweight=".48pt" strokecolor="#000000">
                <v:path arrowok="t"/>
              </v:shape>
            </v:group>
            <v:group style="position:absolute;left:15086;top:5747;width:10;height:2" coordorigin="15086,5747" coordsize="10,2">
              <v:shape style="position:absolute;left:15086;top:5747;width:10;height:2" coordorigin="15086,5747" coordsize="10,0" path="m15086,5747l15096,5747e" filled="false" stroked="true" strokeweight=".48pt" strokecolor="#000000">
                <v:path arrowok="t"/>
              </v:shape>
            </v:group>
            <v:group style="position:absolute;left:15106;top:5747;width:10;height:2" coordorigin="15106,5747" coordsize="10,2">
              <v:shape style="position:absolute;left:15106;top:5747;width:10;height:2" coordorigin="15106,5747" coordsize="10,0" path="m15106,5747l15115,5747e" filled="false" stroked="true" strokeweight=".48pt" strokecolor="#000000">
                <v:path arrowok="t"/>
              </v:shape>
            </v:group>
            <v:group style="position:absolute;left:15125;top:5747;width:10;height:2" coordorigin="15125,5747" coordsize="10,2">
              <v:shape style="position:absolute;left:15125;top:5747;width:10;height:2" coordorigin="15125,5747" coordsize="10,0" path="m15125,5747l15134,5747e" filled="false" stroked="true" strokeweight=".48pt" strokecolor="#000000">
                <v:path arrowok="t"/>
              </v:shape>
            </v:group>
            <v:group style="position:absolute;left:15144;top:5747;width:10;height:2" coordorigin="15144,5747" coordsize="10,2">
              <v:shape style="position:absolute;left:15144;top:5747;width:10;height:2" coordorigin="15144,5747" coordsize="10,0" path="m15144,5747l15154,5747e" filled="false" stroked="true" strokeweight=".48pt" strokecolor="#000000">
                <v:path arrowok="t"/>
              </v:shape>
            </v:group>
            <v:group style="position:absolute;left:15163;top:5747;width:10;height:2" coordorigin="15163,5747" coordsize="10,2">
              <v:shape style="position:absolute;left:15163;top:5747;width:10;height:2" coordorigin="15163,5747" coordsize="10,0" path="m15163,5747l15173,5747e" filled="false" stroked="true" strokeweight=".48pt" strokecolor="#000000">
                <v:path arrowok="t"/>
              </v:shape>
            </v:group>
            <v:group style="position:absolute;left:15182;top:5747;width:10;height:2" coordorigin="15182,5747" coordsize="10,2">
              <v:shape style="position:absolute;left:15182;top:5747;width:10;height:2" coordorigin="15182,5747" coordsize="10,0" path="m15182,5747l15192,5747e" filled="false" stroked="true" strokeweight=".48pt" strokecolor="#000000">
                <v:path arrowok="t"/>
              </v:shape>
            </v:group>
            <v:group style="position:absolute;left:15202;top:5747;width:10;height:2" coordorigin="15202,5747" coordsize="10,2">
              <v:shape style="position:absolute;left:15202;top:5747;width:10;height:2" coordorigin="15202,5747" coordsize="10,0" path="m15202,5747l15211,5747e" filled="false" stroked="true" strokeweight=".48pt" strokecolor="#000000">
                <v:path arrowok="t"/>
              </v:shape>
            </v:group>
            <v:group style="position:absolute;left:15221;top:5747;width:10;height:2" coordorigin="15221,5747" coordsize="10,2">
              <v:shape style="position:absolute;left:15221;top:5747;width:10;height:2" coordorigin="15221,5747" coordsize="10,0" path="m15221,5747l15230,5747e" filled="false" stroked="true" strokeweight=".48pt" strokecolor="#000000">
                <v:path arrowok="t"/>
              </v:shape>
            </v:group>
            <v:group style="position:absolute;left:15240;top:5747;width:10;height:2" coordorigin="15240,5747" coordsize="10,2">
              <v:shape style="position:absolute;left:15240;top:5747;width:10;height:2" coordorigin="15240,5747" coordsize="10,0" path="m15240,5747l15250,5747e" filled="false" stroked="true" strokeweight=".48pt" strokecolor="#000000">
                <v:path arrowok="t"/>
              </v:shape>
            </v:group>
            <v:group style="position:absolute;left:15259;top:5747;width:10;height:2" coordorigin="15259,5747" coordsize="10,2">
              <v:shape style="position:absolute;left:15259;top:5747;width:10;height:2" coordorigin="15259,5747" coordsize="10,0" path="m15259,5747l15269,5747e" filled="false" stroked="true" strokeweight=".48pt" strokecolor="#000000">
                <v:path arrowok="t"/>
              </v:shape>
            </v:group>
            <v:group style="position:absolute;left:15278;top:5747;width:10;height:2" coordorigin="15278,5747" coordsize="10,2">
              <v:shape style="position:absolute;left:15278;top:5747;width:10;height:2" coordorigin="15278,5747" coordsize="10,0" path="m15278,5747l15288,5747e" filled="false" stroked="true" strokeweight=".48pt" strokecolor="#000000">
                <v:path arrowok="t"/>
              </v:shape>
            </v:group>
            <v:group style="position:absolute;left:15298;top:5747;width:10;height:2" coordorigin="15298,5747" coordsize="10,2">
              <v:shape style="position:absolute;left:15298;top:5747;width:10;height:2" coordorigin="15298,5747" coordsize="10,0" path="m15298,5747l15307,5747e" filled="false" stroked="true" strokeweight=".48pt" strokecolor="#000000">
                <v:path arrowok="t"/>
              </v:shape>
            </v:group>
            <v:group style="position:absolute;left:15317;top:5747;width:10;height:2" coordorigin="15317,5747" coordsize="10,2">
              <v:shape style="position:absolute;left:15317;top:5747;width:10;height:2" coordorigin="15317,5747" coordsize="10,0" path="m15317,5747l15326,5747e" filled="false" stroked="true" strokeweight=".48pt" strokecolor="#000000">
                <v:path arrowok="t"/>
              </v:shape>
            </v:group>
            <v:group style="position:absolute;left:15336;top:5747;width:10;height:2" coordorigin="15336,5747" coordsize="10,2">
              <v:shape style="position:absolute;left:15336;top:5747;width:10;height:2" coordorigin="15336,5747" coordsize="10,0" path="m15336,5747l15346,5747e" filled="false" stroked="true" strokeweight=".48pt" strokecolor="#000000">
                <v:path arrowok="t"/>
              </v:shape>
            </v:group>
            <v:group style="position:absolute;left:15355;top:5747;width:10;height:2" coordorigin="15355,5747" coordsize="10,2">
              <v:shape style="position:absolute;left:15355;top:5747;width:10;height:2" coordorigin="15355,5747" coordsize="10,0" path="m15355,5747l15365,5747e" filled="false" stroked="true" strokeweight=".48pt" strokecolor="#000000">
                <v:path arrowok="t"/>
              </v:shape>
            </v:group>
            <v:group style="position:absolute;left:15374;top:5747;width:10;height:2" coordorigin="15374,5747" coordsize="10,2">
              <v:shape style="position:absolute;left:15374;top:5747;width:10;height:2" coordorigin="15374,5747" coordsize="10,0" path="m15374,5747l15384,5747e" filled="false" stroked="true" strokeweight=".48pt" strokecolor="#000000">
                <v:path arrowok="t"/>
              </v:shape>
            </v:group>
            <v:group style="position:absolute;left:15394;top:5747;width:10;height:2" coordorigin="15394,5747" coordsize="10,2">
              <v:shape style="position:absolute;left:15394;top:5747;width:10;height:2" coordorigin="15394,5747" coordsize="10,0" path="m15394,5747l15403,5747e" filled="false" stroked="true" strokeweight=".48pt" strokecolor="#000000">
                <v:path arrowok="t"/>
              </v:shape>
            </v:group>
            <v:group style="position:absolute;left:15413;top:5747;width:10;height:2" coordorigin="15413,5747" coordsize="10,2">
              <v:shape style="position:absolute;left:15413;top:5747;width:10;height:2" coordorigin="15413,5747" coordsize="10,0" path="m15413,5747l15422,5747e" filled="false" stroked="true" strokeweight=".48pt" strokecolor="#000000">
                <v:path arrowok="t"/>
              </v:shape>
            </v:group>
            <v:group style="position:absolute;left:15432;top:5747;width:10;height:2" coordorigin="15432,5747" coordsize="10,2">
              <v:shape style="position:absolute;left:15432;top:5747;width:10;height:2" coordorigin="15432,5747" coordsize="10,0" path="m15432,5747l15442,5747e" filled="false" stroked="true" strokeweight=".48pt" strokecolor="#000000">
                <v:path arrowok="t"/>
              </v:shape>
            </v:group>
            <v:group style="position:absolute;left:15451;top:5747;width:10;height:2" coordorigin="15451,5747" coordsize="10,2">
              <v:shape style="position:absolute;left:15451;top:5747;width:10;height:2" coordorigin="15451,5747" coordsize="10,0" path="m15451,5747l15461,5747e" filled="false" stroked="true" strokeweight=".48pt" strokecolor="#000000">
                <v:path arrowok="t"/>
              </v:shape>
            </v:group>
            <v:group style="position:absolute;left:15470;top:5747;width:10;height:2" coordorigin="15470,5747" coordsize="10,2">
              <v:shape style="position:absolute;left:15470;top:5747;width:10;height:2" coordorigin="15470,5747" coordsize="10,0" path="m15470,5747l15480,5747e" filled="false" stroked="true" strokeweight=".48pt" strokecolor="#000000">
                <v:path arrowok="t"/>
              </v:shape>
            </v:group>
            <v:group style="position:absolute;left:15490;top:5747;width:10;height:2" coordorigin="15490,5747" coordsize="10,2">
              <v:shape style="position:absolute;left:15490;top:5747;width:10;height:2" coordorigin="15490,5747" coordsize="10,0" path="m15490,5747l15499,5747e" filled="false" stroked="true" strokeweight=".48pt" strokecolor="#000000">
                <v:path arrowok="t"/>
              </v:shape>
            </v:group>
            <v:group style="position:absolute;left:15509;top:5747;width:10;height:2" coordorigin="15509,5747" coordsize="10,2">
              <v:shape style="position:absolute;left:15509;top:5747;width:10;height:2" coordorigin="15509,5747" coordsize="10,0" path="m15509,5747l15518,5747e" filled="false" stroked="true" strokeweight=".48pt" strokecolor="#000000">
                <v:path arrowok="t"/>
              </v:shape>
            </v:group>
            <v:group style="position:absolute;left:15528;top:5747;width:10;height:2" coordorigin="15528,5747" coordsize="10,2">
              <v:shape style="position:absolute;left:15528;top:5747;width:10;height:2" coordorigin="15528,5747" coordsize="10,0" path="m15528,5747l15538,5747e" filled="false" stroked="true" strokeweight=".48pt" strokecolor="#000000">
                <v:path arrowok="t"/>
              </v:shape>
            </v:group>
            <v:group style="position:absolute;left:15547;top:5747;width:10;height:2" coordorigin="15547,5747" coordsize="10,2">
              <v:shape style="position:absolute;left:15547;top:5747;width:10;height:2" coordorigin="15547,5747" coordsize="10,0" path="m15547,5747l15557,5747e" filled="false" stroked="true" strokeweight=".48pt" strokecolor="#000000">
                <v:path arrowok="t"/>
              </v:shape>
            </v:group>
            <v:group style="position:absolute;left:15566;top:5747;width:10;height:2" coordorigin="15566,5747" coordsize="10,2">
              <v:shape style="position:absolute;left:15566;top:5747;width:10;height:2" coordorigin="15566,5747" coordsize="10,0" path="m15566,5747l15576,5747e" filled="false" stroked="true" strokeweight=".48pt" strokecolor="#000000">
                <v:path arrowok="t"/>
              </v:shape>
            </v:group>
            <v:group style="position:absolute;left:15586;top:5747;width:10;height:2" coordorigin="15586,5747" coordsize="10,2">
              <v:shape style="position:absolute;left:15586;top:5747;width:10;height:2" coordorigin="15586,5747" coordsize="10,0" path="m15586,5747l15595,5747e" filled="false" stroked="true" strokeweight=".48pt" strokecolor="#000000">
                <v:path arrowok="t"/>
              </v:shape>
            </v:group>
            <v:group style="position:absolute;left:15605;top:5747;width:10;height:2" coordorigin="15605,5747" coordsize="10,2">
              <v:shape style="position:absolute;left:15605;top:5747;width:10;height:2" coordorigin="15605,5747" coordsize="10,0" path="m15605,5747l15614,5747e" filled="false" stroked="true" strokeweight=".48pt" strokecolor="#000000">
                <v:path arrowok="t"/>
              </v:shape>
            </v:group>
            <v:group style="position:absolute;left:15624;top:5747;width:10;height:2" coordorigin="15624,5747" coordsize="10,2">
              <v:shape style="position:absolute;left:15624;top:5747;width:10;height:2" coordorigin="15624,5747" coordsize="10,0" path="m15624,5747l15634,5747e" filled="false" stroked="true" strokeweight=".48pt" strokecolor="#000000">
                <v:path arrowok="t"/>
              </v:shape>
            </v:group>
            <v:group style="position:absolute;left:15643;top:5747;width:10;height:2" coordorigin="15643,5747" coordsize="10,2">
              <v:shape style="position:absolute;left:15643;top:5747;width:10;height:2" coordorigin="15643,5747" coordsize="10,0" path="m15643,5747l15653,5747e" filled="false" stroked="true" strokeweight=".48pt" strokecolor="#000000">
                <v:path arrowok="t"/>
              </v:shape>
            </v:group>
            <v:group style="position:absolute;left:15662;top:5747;width:5;height:2" coordorigin="15662,5747" coordsize="5,2">
              <v:shape style="position:absolute;left:15662;top:5747;width:5;height:2" coordorigin="15662,5747" coordsize="5,0" path="m15662,5747l15667,5747e" filled="false" stroked="true" strokeweight=".48pt" strokecolor="#000000">
                <v:path arrowok="t"/>
              </v:shape>
            </v:group>
            <v:group style="position:absolute;left:2048;top:5747;width:12;height:2" coordorigin="2048,5747" coordsize="12,2">
              <v:shape style="position:absolute;left:2048;top:5747;width:12;height:2" coordorigin="2048,5747" coordsize="12,0" path="m2048,5747l2060,5747e" filled="false" stroked="true" strokeweight=".6pt" strokecolor="#000000">
                <v:path arrowok="t"/>
              </v:shape>
            </v:group>
            <v:group style="position:absolute;left:2068;top:5747;width:12;height:2" coordorigin="2068,5747" coordsize="12,2">
              <v:shape style="position:absolute;left:2068;top:5747;width:12;height:2" coordorigin="2068,5747" coordsize="12,0" path="m2068,5747l2080,5747e" filled="false" stroked="true" strokeweight=".6pt" strokecolor="#000000">
                <v:path arrowok="t"/>
              </v:shape>
            </v:group>
            <v:group style="position:absolute;left:2087;top:5747;width:12;height:2" coordorigin="2087,5747" coordsize="12,2">
              <v:shape style="position:absolute;left:2087;top:5747;width:12;height:2" coordorigin="2087,5747" coordsize="12,0" path="m2087,5747l2099,5747e" filled="false" stroked="true" strokeweight=".6pt" strokecolor="#000000">
                <v:path arrowok="t"/>
              </v:shape>
            </v:group>
            <v:group style="position:absolute;left:2106;top:5747;width:12;height:2" coordorigin="2106,5747" coordsize="12,2">
              <v:shape style="position:absolute;left:2106;top:5747;width:12;height:2" coordorigin="2106,5747" coordsize="12,0" path="m2106,5747l2118,5747e" filled="false" stroked="true" strokeweight=".6pt" strokecolor="#000000">
                <v:path arrowok="t"/>
              </v:shape>
            </v:group>
            <v:group style="position:absolute;left:2125;top:5747;width:12;height:2" coordorigin="2125,5747" coordsize="12,2">
              <v:shape style="position:absolute;left:2125;top:5747;width:12;height:2" coordorigin="2125,5747" coordsize="12,0" path="m2125,5747l2137,5747e" filled="false" stroked="true" strokeweight=".6pt" strokecolor="#000000">
                <v:path arrowok="t"/>
              </v:shape>
            </v:group>
            <v:group style="position:absolute;left:2144;top:5747;width:12;height:2" coordorigin="2144,5747" coordsize="12,2">
              <v:shape style="position:absolute;left:2144;top:5747;width:12;height:2" coordorigin="2144,5747" coordsize="12,0" path="m2144,5747l2156,5747e" filled="false" stroked="true" strokeweight=".6pt" strokecolor="#000000">
                <v:path arrowok="t"/>
              </v:shape>
            </v:group>
            <v:group style="position:absolute;left:2164;top:5747;width:12;height:2" coordorigin="2164,5747" coordsize="12,2">
              <v:shape style="position:absolute;left:2164;top:5747;width:12;height:2" coordorigin="2164,5747" coordsize="12,0" path="m2164,5747l2176,5747e" filled="false" stroked="true" strokeweight=".6pt" strokecolor="#000000">
                <v:path arrowok="t"/>
              </v:shape>
            </v:group>
            <v:group style="position:absolute;left:2183;top:5747;width:12;height:2" coordorigin="2183,5747" coordsize="12,2">
              <v:shape style="position:absolute;left:2183;top:5747;width:12;height:2" coordorigin="2183,5747" coordsize="12,0" path="m2183,5747l2195,5747e" filled="false" stroked="true" strokeweight=".6pt" strokecolor="#000000">
                <v:path arrowok="t"/>
              </v:shape>
            </v:group>
            <v:group style="position:absolute;left:2202;top:5747;width:12;height:2" coordorigin="2202,5747" coordsize="12,2">
              <v:shape style="position:absolute;left:2202;top:5747;width:12;height:2" coordorigin="2202,5747" coordsize="12,0" path="m2202,5747l2214,5747e" filled="false" stroked="true" strokeweight=".6pt" strokecolor="#000000">
                <v:path arrowok="t"/>
              </v:shape>
            </v:group>
            <v:group style="position:absolute;left:2221;top:5747;width:12;height:2" coordorigin="2221,5747" coordsize="12,2">
              <v:shape style="position:absolute;left:2221;top:5747;width:12;height:2" coordorigin="2221,5747" coordsize="12,0" path="m2221,5747l2233,5747e" filled="false" stroked="true" strokeweight=".6pt" strokecolor="#000000">
                <v:path arrowok="t"/>
              </v:shape>
            </v:group>
            <v:group style="position:absolute;left:2240;top:5747;width:12;height:2" coordorigin="2240,5747" coordsize="12,2">
              <v:shape style="position:absolute;left:2240;top:5747;width:12;height:2" coordorigin="2240,5747" coordsize="12,0" path="m2240,5747l2252,5747e" filled="false" stroked="true" strokeweight=".6pt" strokecolor="#000000">
                <v:path arrowok="t"/>
              </v:shape>
            </v:group>
            <v:group style="position:absolute;left:2260;top:5747;width:12;height:2" coordorigin="2260,5747" coordsize="12,2">
              <v:shape style="position:absolute;left:2260;top:5747;width:12;height:2" coordorigin="2260,5747" coordsize="12,0" path="m2260,5747l2272,5747e" filled="false" stroked="true" strokeweight=".6pt" strokecolor="#000000">
                <v:path arrowok="t"/>
              </v:shape>
            </v:group>
            <v:group style="position:absolute;left:2279;top:5747;width:12;height:2" coordorigin="2279,5747" coordsize="12,2">
              <v:shape style="position:absolute;left:2279;top:5747;width:12;height:2" coordorigin="2279,5747" coordsize="12,0" path="m2279,5747l2291,5747e" filled="false" stroked="true" strokeweight=".6pt" strokecolor="#000000">
                <v:path arrowok="t"/>
              </v:shape>
            </v:group>
            <v:group style="position:absolute;left:2298;top:5747;width:12;height:2" coordorigin="2298,5747" coordsize="12,2">
              <v:shape style="position:absolute;left:2298;top:5747;width:12;height:2" coordorigin="2298,5747" coordsize="12,0" path="m2298,5747l2310,5747e" filled="false" stroked="true" strokeweight=".6pt" strokecolor="#000000">
                <v:path arrowok="t"/>
              </v:shape>
            </v:group>
            <v:group style="position:absolute;left:2317;top:5747;width:12;height:2" coordorigin="2317,5747" coordsize="12,2">
              <v:shape style="position:absolute;left:2317;top:5747;width:12;height:2" coordorigin="2317,5747" coordsize="12,0" path="m2317,5747l2329,5747e" filled="false" stroked="true" strokeweight=".6pt" strokecolor="#000000">
                <v:path arrowok="t"/>
              </v:shape>
            </v:group>
            <v:group style="position:absolute;left:2336;top:5747;width:12;height:2" coordorigin="2336,5747" coordsize="12,2">
              <v:shape style="position:absolute;left:2336;top:5747;width:12;height:2" coordorigin="2336,5747" coordsize="12,0" path="m2336,5747l2348,5747e" filled="false" stroked="true" strokeweight=".6pt" strokecolor="#000000">
                <v:path arrowok="t"/>
              </v:shape>
            </v:group>
            <v:group style="position:absolute;left:2356;top:5747;width:12;height:2" coordorigin="2356,5747" coordsize="12,2">
              <v:shape style="position:absolute;left:2356;top:5747;width:12;height:2" coordorigin="2356,5747" coordsize="12,0" path="m2356,5747l2368,5747e" filled="false" stroked="true" strokeweight=".6pt" strokecolor="#000000">
                <v:path arrowok="t"/>
              </v:shape>
            </v:group>
            <v:group style="position:absolute;left:2375;top:5747;width:12;height:2" coordorigin="2375,5747" coordsize="12,2">
              <v:shape style="position:absolute;left:2375;top:5747;width:12;height:2" coordorigin="2375,5747" coordsize="12,0" path="m2375,5747l2387,5747e" filled="false" stroked="true" strokeweight=".6pt" strokecolor="#000000">
                <v:path arrowok="t"/>
              </v:shape>
            </v:group>
            <v:group style="position:absolute;left:2394;top:5747;width:12;height:2" coordorigin="2394,5747" coordsize="12,2">
              <v:shape style="position:absolute;left:2394;top:5747;width:12;height:2" coordorigin="2394,5747" coordsize="12,0" path="m2394,5747l2406,5747e" filled="false" stroked="true" strokeweight=".6pt" strokecolor="#000000">
                <v:path arrowok="t"/>
              </v:shape>
            </v:group>
            <v:group style="position:absolute;left:2413;top:5747;width:12;height:2" coordorigin="2413,5747" coordsize="12,2">
              <v:shape style="position:absolute;left:2413;top:5747;width:12;height:2" coordorigin="2413,5747" coordsize="12,0" path="m2413,5747l2425,5747e" filled="false" stroked="true" strokeweight=".6pt" strokecolor="#000000">
                <v:path arrowok="t"/>
              </v:shape>
            </v:group>
            <v:group style="position:absolute;left:2432;top:5747;width:12;height:2" coordorigin="2432,5747" coordsize="12,2">
              <v:shape style="position:absolute;left:2432;top:5747;width:12;height:2" coordorigin="2432,5747" coordsize="12,0" path="m2432,5747l2444,5747e" filled="false" stroked="true" strokeweight=".6pt" strokecolor="#000000">
                <v:path arrowok="t"/>
              </v:shape>
            </v:group>
            <v:group style="position:absolute;left:2452;top:5747;width:12;height:2" coordorigin="2452,5747" coordsize="12,2">
              <v:shape style="position:absolute;left:2452;top:5747;width:12;height:2" coordorigin="2452,5747" coordsize="12,0" path="m2452,5747l2464,5747e" filled="false" stroked="true" strokeweight=".6pt" strokecolor="#000000">
                <v:path arrowok="t"/>
              </v:shape>
            </v:group>
            <v:group style="position:absolute;left:2471;top:5747;width:12;height:2" coordorigin="2471,5747" coordsize="12,2">
              <v:shape style="position:absolute;left:2471;top:5747;width:12;height:2" coordorigin="2471,5747" coordsize="12,0" path="m2471,5747l2483,5747e" filled="false" stroked="true" strokeweight=".6pt" strokecolor="#000000">
                <v:path arrowok="t"/>
              </v:shape>
            </v:group>
            <v:group style="position:absolute;left:2490;top:5747;width:12;height:2" coordorigin="2490,5747" coordsize="12,2">
              <v:shape style="position:absolute;left:2490;top:5747;width:12;height:2" coordorigin="2490,5747" coordsize="12,0" path="m2490,5747l2502,5747e" filled="false" stroked="true" strokeweight=".6pt" strokecolor="#000000">
                <v:path arrowok="t"/>
              </v:shape>
            </v:group>
            <v:group style="position:absolute;left:2509;top:5747;width:12;height:2" coordorigin="2509,5747" coordsize="12,2">
              <v:shape style="position:absolute;left:2509;top:5747;width:12;height:2" coordorigin="2509,5747" coordsize="12,0" path="m2509,5747l2521,5747e" filled="false" stroked="true" strokeweight=".6pt" strokecolor="#000000">
                <v:path arrowok="t"/>
              </v:shape>
            </v:group>
            <v:group style="position:absolute;left:2528;top:5747;width:12;height:2" coordorigin="2528,5747" coordsize="12,2">
              <v:shape style="position:absolute;left:2528;top:5747;width:12;height:2" coordorigin="2528,5747" coordsize="12,0" path="m2528,5747l2540,5747e" filled="false" stroked="true" strokeweight=".6pt" strokecolor="#000000">
                <v:path arrowok="t"/>
              </v:shape>
            </v:group>
            <v:group style="position:absolute;left:2548;top:5747;width:12;height:2" coordorigin="2548,5747" coordsize="12,2">
              <v:shape style="position:absolute;left:2548;top:5747;width:12;height:2" coordorigin="2548,5747" coordsize="12,0" path="m2548,5747l2560,5747e" filled="false" stroked="true" strokeweight=".6pt" strokecolor="#000000">
                <v:path arrowok="t"/>
              </v:shape>
            </v:group>
            <v:group style="position:absolute;left:2567;top:5747;width:12;height:2" coordorigin="2567,5747" coordsize="12,2">
              <v:shape style="position:absolute;left:2567;top:5747;width:12;height:2" coordorigin="2567,5747" coordsize="12,0" path="m2567,5747l2579,5747e" filled="false" stroked="true" strokeweight=".6pt" strokecolor="#000000">
                <v:path arrowok="t"/>
              </v:shape>
            </v:group>
            <v:group style="position:absolute;left:2586;top:5747;width:12;height:2" coordorigin="2586,5747" coordsize="12,2">
              <v:shape style="position:absolute;left:2586;top:5747;width:12;height:2" coordorigin="2586,5747" coordsize="12,0" path="m2586,5747l2598,5747e" filled="false" stroked="true" strokeweight=".6pt" strokecolor="#000000">
                <v:path arrowok="t"/>
              </v:shape>
            </v:group>
            <v:group style="position:absolute;left:2605;top:5747;width:12;height:2" coordorigin="2605,5747" coordsize="12,2">
              <v:shape style="position:absolute;left:2605;top:5747;width:12;height:2" coordorigin="2605,5747" coordsize="12,0" path="m2605,5747l2617,5747e" filled="false" stroked="true" strokeweight=".6pt" strokecolor="#000000">
                <v:path arrowok="t"/>
              </v:shape>
            </v:group>
            <v:group style="position:absolute;left:2624;top:5747;width:12;height:2" coordorigin="2624,5747" coordsize="12,2">
              <v:shape style="position:absolute;left:2624;top:5747;width:12;height:2" coordorigin="2624,5747" coordsize="12,0" path="m2624,5747l2636,5747e" filled="false" stroked="true" strokeweight=".6pt" strokecolor="#000000">
                <v:path arrowok="t"/>
              </v:shape>
            </v:group>
            <v:group style="position:absolute;left:2644;top:5747;width:12;height:2" coordorigin="2644,5747" coordsize="12,2">
              <v:shape style="position:absolute;left:2644;top:5747;width:12;height:2" coordorigin="2644,5747" coordsize="12,0" path="m2644,5747l2656,5747e" filled="false" stroked="true" strokeweight=".6pt" strokecolor="#000000">
                <v:path arrowok="t"/>
              </v:shape>
            </v:group>
            <v:group style="position:absolute;left:2663;top:5747;width:12;height:2" coordorigin="2663,5747" coordsize="12,2">
              <v:shape style="position:absolute;left:2663;top:5747;width:12;height:2" coordorigin="2663,5747" coordsize="12,0" path="m2663,5747l2675,5747e" filled="false" stroked="true" strokeweight=".6pt" strokecolor="#000000">
                <v:path arrowok="t"/>
              </v:shape>
            </v:group>
            <v:group style="position:absolute;left:2682;top:5747;width:12;height:2" coordorigin="2682,5747" coordsize="12,2">
              <v:shape style="position:absolute;left:2682;top:5747;width:12;height:2" coordorigin="2682,5747" coordsize="12,0" path="m2682,5747l2694,5747e" filled="false" stroked="true" strokeweight=".6pt" strokecolor="#000000">
                <v:path arrowok="t"/>
              </v:shape>
            </v:group>
            <v:group style="position:absolute;left:2701;top:5747;width:12;height:2" coordorigin="2701,5747" coordsize="12,2">
              <v:shape style="position:absolute;left:2701;top:5747;width:12;height:2" coordorigin="2701,5747" coordsize="12,0" path="m2701,5747l2713,5747e" filled="false" stroked="true" strokeweight=".6pt" strokecolor="#000000">
                <v:path arrowok="t"/>
              </v:shape>
            </v:group>
            <v:group style="position:absolute;left:2720;top:5747;width:12;height:2" coordorigin="2720,5747" coordsize="12,2">
              <v:shape style="position:absolute;left:2720;top:5747;width:12;height:2" coordorigin="2720,5747" coordsize="12,0" path="m2720,5747l2732,5747e" filled="false" stroked="true" strokeweight=".6pt" strokecolor="#000000">
                <v:path arrowok="t"/>
              </v:shape>
            </v:group>
            <v:group style="position:absolute;left:2740;top:5747;width:12;height:2" coordorigin="2740,5747" coordsize="12,2">
              <v:shape style="position:absolute;left:2740;top:5747;width:12;height:2" coordorigin="2740,5747" coordsize="12,0" path="m2740,5747l2752,5747e" filled="false" stroked="true" strokeweight=".6pt" strokecolor="#000000">
                <v:path arrowok="t"/>
              </v:shape>
            </v:group>
            <v:group style="position:absolute;left:2759;top:5747;width:12;height:2" coordorigin="2759,5747" coordsize="12,2">
              <v:shape style="position:absolute;left:2759;top:5747;width:12;height:2" coordorigin="2759,5747" coordsize="12,0" path="m2759,5747l2771,5747e" filled="false" stroked="true" strokeweight=".6pt" strokecolor="#000000">
                <v:path arrowok="t"/>
              </v:shape>
            </v:group>
            <v:group style="position:absolute;left:2778;top:5747;width:12;height:2" coordorigin="2778,5747" coordsize="12,2">
              <v:shape style="position:absolute;left:2778;top:5747;width:12;height:2" coordorigin="2778,5747" coordsize="12,0" path="m2778,5747l2790,5747e" filled="false" stroked="true" strokeweight=".6pt" strokecolor="#000000">
                <v:path arrowok="t"/>
              </v:shape>
            </v:group>
            <v:group style="position:absolute;left:2797;top:5747;width:12;height:2" coordorigin="2797,5747" coordsize="12,2">
              <v:shape style="position:absolute;left:2797;top:5747;width:12;height:2" coordorigin="2797,5747" coordsize="12,0" path="m2797,5747l2809,5747e" filled="false" stroked="true" strokeweight=".6pt" strokecolor="#000000">
                <v:path arrowok="t"/>
              </v:shape>
            </v:group>
            <v:group style="position:absolute;left:2816;top:5747;width:12;height:2" coordorigin="2816,5747" coordsize="12,2">
              <v:shape style="position:absolute;left:2816;top:5747;width:12;height:2" coordorigin="2816,5747" coordsize="12,0" path="m2816,5747l2828,5747e" filled="false" stroked="true" strokeweight=".6pt" strokecolor="#000000">
                <v:path arrowok="t"/>
              </v:shape>
            </v:group>
            <v:group style="position:absolute;left:2836;top:5747;width:12;height:2" coordorigin="2836,5747" coordsize="12,2">
              <v:shape style="position:absolute;left:2836;top:5747;width:12;height:2" coordorigin="2836,5747" coordsize="12,0" path="m2836,5747l2848,5747e" filled="false" stroked="true" strokeweight=".6pt" strokecolor="#000000">
                <v:path arrowok="t"/>
              </v:shape>
            </v:group>
            <v:group style="position:absolute;left:2855;top:5747;width:12;height:2" coordorigin="2855,5747" coordsize="12,2">
              <v:shape style="position:absolute;left:2855;top:5747;width:12;height:2" coordorigin="2855,5747" coordsize="12,0" path="m2855,5747l2867,5747e" filled="false" stroked="true" strokeweight=".6pt" strokecolor="#000000">
                <v:path arrowok="t"/>
              </v:shape>
            </v:group>
            <v:group style="position:absolute;left:2874;top:5747;width:12;height:2" coordorigin="2874,5747" coordsize="12,2">
              <v:shape style="position:absolute;left:2874;top:5747;width:12;height:2" coordorigin="2874,5747" coordsize="12,0" path="m2874,5747l2886,5747e" filled="false" stroked="true" strokeweight=".6pt" strokecolor="#000000">
                <v:path arrowok="t"/>
              </v:shape>
            </v:group>
            <v:group style="position:absolute;left:2893;top:5747;width:12;height:2" coordorigin="2893,5747" coordsize="12,2">
              <v:shape style="position:absolute;left:2893;top:5747;width:12;height:2" coordorigin="2893,5747" coordsize="12,0" path="m2893,5747l2905,5747e" filled="false" stroked="true" strokeweight=".6pt" strokecolor="#000000">
                <v:path arrowok="t"/>
              </v:shape>
            </v:group>
            <v:group style="position:absolute;left:2912;top:5747;width:12;height:2" coordorigin="2912,5747" coordsize="12,2">
              <v:shape style="position:absolute;left:2912;top:5747;width:12;height:2" coordorigin="2912,5747" coordsize="12,0" path="m2912,5747l2924,5747e" filled="false" stroked="true" strokeweight=".6pt" strokecolor="#000000">
                <v:path arrowok="t"/>
              </v:shape>
            </v:group>
            <v:group style="position:absolute;left:2932;top:5747;width:12;height:2" coordorigin="2932,5747" coordsize="12,2">
              <v:shape style="position:absolute;left:2932;top:5747;width:12;height:2" coordorigin="2932,5747" coordsize="12,0" path="m2932,5747l2944,5747e" filled="false" stroked="true" strokeweight=".6pt" strokecolor="#000000">
                <v:path arrowok="t"/>
              </v:shape>
            </v:group>
            <v:group style="position:absolute;left:2951;top:5747;width:12;height:2" coordorigin="2951,5747" coordsize="12,2">
              <v:shape style="position:absolute;left:2951;top:5747;width:12;height:2" coordorigin="2951,5747" coordsize="12,0" path="m2951,5747l2963,5747e" filled="false" stroked="true" strokeweight=".6pt" strokecolor="#000000">
                <v:path arrowok="t"/>
              </v:shape>
            </v:group>
            <v:group style="position:absolute;left:2970;top:5747;width:12;height:2" coordorigin="2970,5747" coordsize="12,2">
              <v:shape style="position:absolute;left:2970;top:5747;width:12;height:2" coordorigin="2970,5747" coordsize="12,0" path="m2970,5747l2982,5747e" filled="false" stroked="true" strokeweight=".6pt" strokecolor="#000000">
                <v:path arrowok="t"/>
              </v:shape>
            </v:group>
            <v:group style="position:absolute;left:2989;top:5747;width:12;height:2" coordorigin="2989,5747" coordsize="12,2">
              <v:shape style="position:absolute;left:2989;top:5747;width:12;height:2" coordorigin="2989,5747" coordsize="12,0" path="m2989,5747l3001,5747e" filled="false" stroked="true" strokeweight=".6pt" strokecolor="#000000">
                <v:path arrowok="t"/>
              </v:shape>
            </v:group>
            <v:group style="position:absolute;left:3008;top:5747;width:12;height:2" coordorigin="3008,5747" coordsize="12,2">
              <v:shape style="position:absolute;left:3008;top:5747;width:12;height:2" coordorigin="3008,5747" coordsize="12,0" path="m3008,5747l3020,5747e" filled="false" stroked="true" strokeweight=".6pt" strokecolor="#000000">
                <v:path arrowok="t"/>
              </v:shape>
            </v:group>
            <v:group style="position:absolute;left:3028;top:5747;width:12;height:2" coordorigin="3028,5747" coordsize="12,2">
              <v:shape style="position:absolute;left:3028;top:5747;width:12;height:2" coordorigin="3028,5747" coordsize="12,0" path="m3028,5747l3040,5747e" filled="false" stroked="true" strokeweight=".6pt" strokecolor="#000000">
                <v:path arrowok="t"/>
              </v:shape>
            </v:group>
            <v:group style="position:absolute;left:3047;top:5747;width:12;height:2" coordorigin="3047,5747" coordsize="12,2">
              <v:shape style="position:absolute;left:3047;top:5747;width:12;height:2" coordorigin="3047,5747" coordsize="12,0" path="m3047,5747l3059,5747e" filled="false" stroked="true" strokeweight=".6pt" strokecolor="#000000">
                <v:path arrowok="t"/>
              </v:shape>
            </v:group>
            <v:group style="position:absolute;left:3066;top:5747;width:12;height:2" coordorigin="3066,5747" coordsize="12,2">
              <v:shape style="position:absolute;left:3066;top:5747;width:12;height:2" coordorigin="3066,5747" coordsize="12,0" path="m3066,5747l3078,5747e" filled="false" stroked="true" strokeweight=".6pt" strokecolor="#000000">
                <v:path arrowok="t"/>
              </v:shape>
            </v:group>
            <v:group style="position:absolute;left:3085;top:5747;width:12;height:2" coordorigin="3085,5747" coordsize="12,2">
              <v:shape style="position:absolute;left:3085;top:5747;width:12;height:2" coordorigin="3085,5747" coordsize="12,0" path="m3085,5747l3097,5747e" filled="false" stroked="true" strokeweight=".6pt" strokecolor="#000000">
                <v:path arrowok="t"/>
              </v:shape>
            </v:group>
            <v:group style="position:absolute;left:3104;top:5747;width:12;height:2" coordorigin="3104,5747" coordsize="12,2">
              <v:shape style="position:absolute;left:3104;top:5747;width:12;height:2" coordorigin="3104,5747" coordsize="12,0" path="m3104,5747l3116,5747e" filled="false" stroked="true" strokeweight=".6pt" strokecolor="#000000">
                <v:path arrowok="t"/>
              </v:shape>
            </v:group>
            <v:group style="position:absolute;left:3124;top:5747;width:12;height:2" coordorigin="3124,5747" coordsize="12,2">
              <v:shape style="position:absolute;left:3124;top:5747;width:12;height:2" coordorigin="3124,5747" coordsize="12,0" path="m3124,5747l3136,5747e" filled="false" stroked="true" strokeweight=".6pt" strokecolor="#000000">
                <v:path arrowok="t"/>
              </v:shape>
            </v:group>
            <v:group style="position:absolute;left:3143;top:5747;width:12;height:2" coordorigin="3143,5747" coordsize="12,2">
              <v:shape style="position:absolute;left:3143;top:5747;width:12;height:2" coordorigin="3143,5747" coordsize="12,0" path="m3143,5747l3155,5747e" filled="false" stroked="true" strokeweight=".6pt" strokecolor="#000000">
                <v:path arrowok="t"/>
              </v:shape>
            </v:group>
            <v:group style="position:absolute;left:3162;top:5747;width:12;height:2" coordorigin="3162,5747" coordsize="12,2">
              <v:shape style="position:absolute;left:3162;top:5747;width:12;height:2" coordorigin="3162,5747" coordsize="12,0" path="m3162,5747l3174,5747e" filled="false" stroked="true" strokeweight=".6pt" strokecolor="#000000">
                <v:path arrowok="t"/>
              </v:shape>
            </v:group>
            <v:group style="position:absolute;left:3181;top:5747;width:12;height:2" coordorigin="3181,5747" coordsize="12,2">
              <v:shape style="position:absolute;left:3181;top:5747;width:12;height:2" coordorigin="3181,5747" coordsize="12,0" path="m3181,5747l3193,5747e" filled="false" stroked="true" strokeweight=".6pt" strokecolor="#000000">
                <v:path arrowok="t"/>
              </v:shape>
            </v:group>
            <v:group style="position:absolute;left:3200;top:5747;width:12;height:2" coordorigin="3200,5747" coordsize="12,2">
              <v:shape style="position:absolute;left:3200;top:5747;width:12;height:2" coordorigin="3200,5747" coordsize="12,0" path="m3200,5747l3212,5747e" filled="false" stroked="true" strokeweight=".6pt" strokecolor="#000000">
                <v:path arrowok="t"/>
              </v:shape>
            </v:group>
            <v:group style="position:absolute;left:3220;top:5747;width:12;height:2" coordorigin="3220,5747" coordsize="12,2">
              <v:shape style="position:absolute;left:3220;top:5747;width:12;height:2" coordorigin="3220,5747" coordsize="12,0" path="m3220,5747l3232,5747e" filled="false" stroked="true" strokeweight=".6pt" strokecolor="#000000">
                <v:path arrowok="t"/>
              </v:shape>
            </v:group>
            <v:group style="position:absolute;left:3239;top:5747;width:12;height:2" coordorigin="3239,5747" coordsize="12,2">
              <v:shape style="position:absolute;left:3239;top:5747;width:12;height:2" coordorigin="3239,5747" coordsize="12,0" path="m3239,5747l3251,5747e" filled="false" stroked="true" strokeweight=".6pt" strokecolor="#000000">
                <v:path arrowok="t"/>
              </v:shape>
            </v:group>
            <v:group style="position:absolute;left:3258;top:5747;width:12;height:2" coordorigin="3258,5747" coordsize="12,2">
              <v:shape style="position:absolute;left:3258;top:5747;width:12;height:2" coordorigin="3258,5747" coordsize="12,0" path="m3258,5747l3270,5747e" filled="false" stroked="true" strokeweight=".6pt" strokecolor="#000000">
                <v:path arrowok="t"/>
              </v:shape>
            </v:group>
            <v:group style="position:absolute;left:3277;top:5747;width:12;height:2" coordorigin="3277,5747" coordsize="12,2">
              <v:shape style="position:absolute;left:3277;top:5747;width:12;height:2" coordorigin="3277,5747" coordsize="12,0" path="m3277,5747l3289,5747e" filled="false" stroked="true" strokeweight=".6pt" strokecolor="#000000">
                <v:path arrowok="t"/>
              </v:shape>
            </v:group>
            <v:group style="position:absolute;left:3296;top:5747;width:12;height:2" coordorigin="3296,5747" coordsize="12,2">
              <v:shape style="position:absolute;left:3296;top:5747;width:12;height:2" coordorigin="3296,5747" coordsize="12,0" path="m3296,5747l3308,5747e" filled="false" stroked="true" strokeweight=".6pt" strokecolor="#000000">
                <v:path arrowok="t"/>
              </v:shape>
            </v:group>
            <v:group style="position:absolute;left:3316;top:5747;width:12;height:2" coordorigin="3316,5747" coordsize="12,2">
              <v:shape style="position:absolute;left:3316;top:5747;width:12;height:2" coordorigin="3316,5747" coordsize="12,0" path="m3316,5747l3328,5747e" filled="false" stroked="true" strokeweight=".6pt" strokecolor="#000000">
                <v:path arrowok="t"/>
              </v:shape>
            </v:group>
            <v:group style="position:absolute;left:3335;top:5747;width:12;height:2" coordorigin="3335,5747" coordsize="12,2">
              <v:shape style="position:absolute;left:3335;top:5747;width:12;height:2" coordorigin="3335,5747" coordsize="12,0" path="m3335,5747l3347,5747e" filled="false" stroked="true" strokeweight=".6pt" strokecolor="#000000">
                <v:path arrowok="t"/>
              </v:shape>
            </v:group>
            <v:group style="position:absolute;left:3354;top:5747;width:12;height:2" coordorigin="3354,5747" coordsize="12,2">
              <v:shape style="position:absolute;left:3354;top:5747;width:12;height:2" coordorigin="3354,5747" coordsize="12,0" path="m3354,5747l3366,5747e" filled="false" stroked="true" strokeweight=".6pt" strokecolor="#000000">
                <v:path arrowok="t"/>
              </v:shape>
            </v:group>
            <v:group style="position:absolute;left:3373;top:5747;width:12;height:2" coordorigin="3373,5747" coordsize="12,2">
              <v:shape style="position:absolute;left:3373;top:5747;width:12;height:2" coordorigin="3373,5747" coordsize="12,0" path="m3373,5747l3385,5747e" filled="false" stroked="true" strokeweight=".6pt" strokecolor="#000000">
                <v:path arrowok="t"/>
              </v:shape>
            </v:group>
            <v:group style="position:absolute;left:3392;top:5747;width:12;height:2" coordorigin="3392,5747" coordsize="12,2">
              <v:shape style="position:absolute;left:3392;top:5747;width:12;height:2" coordorigin="3392,5747" coordsize="12,0" path="m3392,5747l3404,5747e" filled="false" stroked="true" strokeweight=".6pt" strokecolor="#000000">
                <v:path arrowok="t"/>
              </v:shape>
            </v:group>
            <v:group style="position:absolute;left:3412;top:5747;width:12;height:2" coordorigin="3412,5747" coordsize="12,2">
              <v:shape style="position:absolute;left:3412;top:5747;width:12;height:2" coordorigin="3412,5747" coordsize="12,0" path="m3412,5747l3424,5747e" filled="false" stroked="true" strokeweight=".6pt" strokecolor="#000000">
                <v:path arrowok="t"/>
              </v:shape>
            </v:group>
            <v:group style="position:absolute;left:3431;top:5747;width:12;height:2" coordorigin="3431,5747" coordsize="12,2">
              <v:shape style="position:absolute;left:3431;top:5747;width:12;height:2" coordorigin="3431,5747" coordsize="12,0" path="m3431,5747l3443,5747e" filled="false" stroked="true" strokeweight=".6pt" strokecolor="#000000">
                <v:path arrowok="t"/>
              </v:shape>
            </v:group>
            <v:group style="position:absolute;left:3450;top:5747;width:12;height:2" coordorigin="3450,5747" coordsize="12,2">
              <v:shape style="position:absolute;left:3450;top:5747;width:12;height:2" coordorigin="3450,5747" coordsize="12,0" path="m3450,5747l3462,5747e" filled="false" stroked="true" strokeweight=".6pt" strokecolor="#000000">
                <v:path arrowok="t"/>
              </v:shape>
            </v:group>
            <v:group style="position:absolute;left:3469;top:5747;width:12;height:2" coordorigin="3469,5747" coordsize="12,2">
              <v:shape style="position:absolute;left:3469;top:5747;width:12;height:2" coordorigin="3469,5747" coordsize="12,0" path="m3469,5747l3481,5747e" filled="false" stroked="true" strokeweight=".6pt" strokecolor="#000000">
                <v:path arrowok="t"/>
              </v:shape>
            </v:group>
            <v:group style="position:absolute;left:3488;top:5747;width:12;height:2" coordorigin="3488,5747" coordsize="12,2">
              <v:shape style="position:absolute;left:3488;top:5747;width:12;height:2" coordorigin="3488,5747" coordsize="12,0" path="m3488,5747l3500,5747e" filled="false" stroked="true" strokeweight=".6pt" strokecolor="#000000">
                <v:path arrowok="t"/>
              </v:shape>
            </v:group>
            <v:group style="position:absolute;left:3508;top:5747;width:12;height:2" coordorigin="3508,5747" coordsize="12,2">
              <v:shape style="position:absolute;left:3508;top:5747;width:12;height:2" coordorigin="3508,5747" coordsize="12,0" path="m3508,5747l3520,5747e" filled="false" stroked="true" strokeweight=".6pt" strokecolor="#000000">
                <v:path arrowok="t"/>
              </v:shape>
            </v:group>
            <v:group style="position:absolute;left:3527;top:5747;width:12;height:2" coordorigin="3527,5747" coordsize="12,2">
              <v:shape style="position:absolute;left:3527;top:5747;width:12;height:2" coordorigin="3527,5747" coordsize="12,0" path="m3527,5747l3539,5747e" filled="false" stroked="true" strokeweight=".6pt" strokecolor="#000000">
                <v:path arrowok="t"/>
              </v:shape>
            </v:group>
            <v:group style="position:absolute;left:3546;top:5747;width:12;height:2" coordorigin="3546,5747" coordsize="12,2">
              <v:shape style="position:absolute;left:3546;top:5747;width:12;height:2" coordorigin="3546,5747" coordsize="12,0" path="m3546,5747l3558,5747e" filled="false" stroked="true" strokeweight=".6pt" strokecolor="#000000">
                <v:path arrowok="t"/>
              </v:shape>
            </v:group>
            <v:group style="position:absolute;left:3565;top:5747;width:12;height:2" coordorigin="3565,5747" coordsize="12,2">
              <v:shape style="position:absolute;left:3565;top:5747;width:12;height:2" coordorigin="3565,5747" coordsize="12,0" path="m3565,5747l3577,5747e" filled="false" stroked="true" strokeweight=".6pt" strokecolor="#000000">
                <v:path arrowok="t"/>
              </v:shape>
            </v:group>
            <v:group style="position:absolute;left:3584;top:5747;width:12;height:2" coordorigin="3584,5747" coordsize="12,2">
              <v:shape style="position:absolute;left:3584;top:5747;width:12;height:2" coordorigin="3584,5747" coordsize="12,0" path="m3584,5747l3596,5747e" filled="false" stroked="true" strokeweight=".6pt" strokecolor="#000000">
                <v:path arrowok="t"/>
              </v:shape>
            </v:group>
            <v:group style="position:absolute;left:3604;top:5747;width:12;height:2" coordorigin="3604,5747" coordsize="12,2">
              <v:shape style="position:absolute;left:3604;top:5747;width:12;height:2" coordorigin="3604,5747" coordsize="12,0" path="m3604,5747l3616,5747e" filled="false" stroked="true" strokeweight=".6pt" strokecolor="#000000">
                <v:path arrowok="t"/>
              </v:shape>
            </v:group>
            <v:group style="position:absolute;left:3623;top:5747;width:12;height:2" coordorigin="3623,5747" coordsize="12,2">
              <v:shape style="position:absolute;left:3623;top:5747;width:12;height:2" coordorigin="3623,5747" coordsize="12,0" path="m3623,5747l3635,5747e" filled="false" stroked="true" strokeweight=".6pt" strokecolor="#000000">
                <v:path arrowok="t"/>
              </v:shape>
            </v:group>
            <v:group style="position:absolute;left:3642;top:5747;width:12;height:2" coordorigin="3642,5747" coordsize="12,2">
              <v:shape style="position:absolute;left:3642;top:5747;width:12;height:2" coordorigin="3642,5747" coordsize="12,0" path="m3642,5747l3654,5747e" filled="false" stroked="true" strokeweight=".6pt" strokecolor="#000000">
                <v:path arrowok="t"/>
              </v:shape>
            </v:group>
            <v:group style="position:absolute;left:3661;top:5747;width:12;height:2" coordorigin="3661,5747" coordsize="12,2">
              <v:shape style="position:absolute;left:3661;top:5747;width:12;height:2" coordorigin="3661,5747" coordsize="12,0" path="m3661,5747l3673,5747e" filled="false" stroked="true" strokeweight=".6pt" strokecolor="#000000">
                <v:path arrowok="t"/>
              </v:shape>
            </v:group>
            <v:group style="position:absolute;left:3680;top:5747;width:12;height:2" coordorigin="3680,5747" coordsize="12,2">
              <v:shape style="position:absolute;left:3680;top:5747;width:12;height:2" coordorigin="3680,5747" coordsize="12,0" path="m3680,5747l3692,5747e" filled="false" stroked="true" strokeweight=".6pt" strokecolor="#000000">
                <v:path arrowok="t"/>
              </v:shape>
            </v:group>
            <v:group style="position:absolute;left:3700;top:5747;width:12;height:2" coordorigin="3700,5747" coordsize="12,2">
              <v:shape style="position:absolute;left:3700;top:5747;width:12;height:2" coordorigin="3700,5747" coordsize="12,0" path="m3700,5747l3712,5747e" filled="false" stroked="true" strokeweight=".6pt" strokecolor="#000000">
                <v:path arrowok="t"/>
              </v:shape>
            </v:group>
            <v:group style="position:absolute;left:3719;top:5747;width:12;height:2" coordorigin="3719,5747" coordsize="12,2">
              <v:shape style="position:absolute;left:3719;top:5747;width:12;height:2" coordorigin="3719,5747" coordsize="12,0" path="m3719,5747l3731,5747e" filled="false" stroked="true" strokeweight=".6pt" strokecolor="#000000">
                <v:path arrowok="t"/>
              </v:shape>
            </v:group>
            <v:group style="position:absolute;left:3738;top:5747;width:12;height:2" coordorigin="3738,5747" coordsize="12,2">
              <v:shape style="position:absolute;left:3738;top:5747;width:12;height:2" coordorigin="3738,5747" coordsize="12,0" path="m3738,5747l3750,5747e" filled="false" stroked="true" strokeweight=".6pt" strokecolor="#000000">
                <v:path arrowok="t"/>
              </v:shape>
            </v:group>
            <v:group style="position:absolute;left:3757;top:5747;width:12;height:2" coordorigin="3757,5747" coordsize="12,2">
              <v:shape style="position:absolute;left:3757;top:5747;width:12;height:2" coordorigin="3757,5747" coordsize="12,0" path="m3757,5747l3769,5747e" filled="false" stroked="true" strokeweight=".6pt" strokecolor="#000000">
                <v:path arrowok="t"/>
              </v:shape>
            </v:group>
            <v:group style="position:absolute;left:3776;top:5747;width:12;height:2" coordorigin="3776,5747" coordsize="12,2">
              <v:shape style="position:absolute;left:3776;top:5747;width:12;height:2" coordorigin="3776,5747" coordsize="12,0" path="m3776,5747l3788,5747e" filled="false" stroked="true" strokeweight=".6pt" strokecolor="#000000">
                <v:path arrowok="t"/>
              </v:shape>
            </v:group>
            <v:group style="position:absolute;left:3796;top:5747;width:12;height:2" coordorigin="3796,5747" coordsize="12,2">
              <v:shape style="position:absolute;left:3796;top:5747;width:12;height:2" coordorigin="3796,5747" coordsize="12,0" path="m3796,5747l3808,5747e" filled="false" stroked="true" strokeweight=".6pt" strokecolor="#000000">
                <v:path arrowok="t"/>
              </v:shape>
            </v:group>
            <v:group style="position:absolute;left:3815;top:5747;width:12;height:2" coordorigin="3815,5747" coordsize="12,2">
              <v:shape style="position:absolute;left:3815;top:5747;width:12;height:2" coordorigin="3815,5747" coordsize="12,0" path="m3815,5747l3827,5747e" filled="false" stroked="true" strokeweight=".6pt" strokecolor="#000000">
                <v:path arrowok="t"/>
              </v:shape>
            </v:group>
            <v:group style="position:absolute;left:3834;top:5747;width:12;height:2" coordorigin="3834,5747" coordsize="12,2">
              <v:shape style="position:absolute;left:3834;top:5747;width:12;height:2" coordorigin="3834,5747" coordsize="12,0" path="m3834,5747l3846,5747e" filled="false" stroked="true" strokeweight=".6pt" strokecolor="#000000">
                <v:path arrowok="t"/>
              </v:shape>
            </v:group>
            <v:group style="position:absolute;left:3853;top:5747;width:12;height:2" coordorigin="3853,5747" coordsize="12,2">
              <v:shape style="position:absolute;left:3853;top:5747;width:12;height:2" coordorigin="3853,5747" coordsize="12,0" path="m3853,5747l3865,5747e" filled="false" stroked="true" strokeweight=".6pt" strokecolor="#000000">
                <v:path arrowok="t"/>
              </v:shape>
            </v:group>
            <v:group style="position:absolute;left:3872;top:5747;width:12;height:2" coordorigin="3872,5747" coordsize="12,2">
              <v:shape style="position:absolute;left:3872;top:5747;width:12;height:2" coordorigin="3872,5747" coordsize="12,0" path="m3872,5747l3884,5747e" filled="false" stroked="true" strokeweight=".6pt" strokecolor="#000000">
                <v:path arrowok="t"/>
              </v:shape>
            </v:group>
            <v:group style="position:absolute;left:3892;top:5747;width:12;height:2" coordorigin="3892,5747" coordsize="12,2">
              <v:shape style="position:absolute;left:3892;top:5747;width:12;height:2" coordorigin="3892,5747" coordsize="12,0" path="m3892,5747l3904,5747e" filled="false" stroked="true" strokeweight=".6pt" strokecolor="#000000">
                <v:path arrowok="t"/>
              </v:shape>
            </v:group>
            <v:group style="position:absolute;left:3911;top:5747;width:12;height:2" coordorigin="3911,5747" coordsize="12,2">
              <v:shape style="position:absolute;left:3911;top:5747;width:12;height:2" coordorigin="3911,5747" coordsize="12,0" path="m3911,5747l3923,5747e" filled="false" stroked="true" strokeweight=".6pt" strokecolor="#000000">
                <v:path arrowok="t"/>
              </v:shape>
            </v:group>
            <v:group style="position:absolute;left:3930;top:5747;width:12;height:2" coordorigin="3930,5747" coordsize="12,2">
              <v:shape style="position:absolute;left:3930;top:5747;width:12;height:2" coordorigin="3930,5747" coordsize="12,0" path="m3930,5747l3942,5747e" filled="false" stroked="true" strokeweight=".6pt" strokecolor="#000000">
                <v:path arrowok="t"/>
              </v:shape>
            </v:group>
            <v:group style="position:absolute;left:3949;top:5747;width:12;height:2" coordorigin="3949,5747" coordsize="12,2">
              <v:shape style="position:absolute;left:3949;top:5747;width:12;height:2" coordorigin="3949,5747" coordsize="12,0" path="m3949,5747l3961,5747e" filled="false" stroked="true" strokeweight=".6pt" strokecolor="#000000">
                <v:path arrowok="t"/>
              </v:shape>
            </v:group>
            <v:group style="position:absolute;left:3968;top:5747;width:12;height:2" coordorigin="3968,5747" coordsize="12,2">
              <v:shape style="position:absolute;left:3968;top:5747;width:12;height:2" coordorigin="3968,5747" coordsize="12,0" path="m3968,5747l3980,5747e" filled="false" stroked="true" strokeweight=".6pt" strokecolor="#000000">
                <v:path arrowok="t"/>
              </v:shape>
            </v:group>
            <v:group style="position:absolute;left:3988;top:5747;width:12;height:2" coordorigin="3988,5747" coordsize="12,2">
              <v:shape style="position:absolute;left:3988;top:5747;width:12;height:2" coordorigin="3988,5747" coordsize="12,0" path="m3988,5747l4000,5747e" filled="false" stroked="true" strokeweight=".6pt" strokecolor="#000000">
                <v:path arrowok="t"/>
              </v:shape>
            </v:group>
            <v:group style="position:absolute;left:4007;top:5747;width:12;height:2" coordorigin="4007,5747" coordsize="12,2">
              <v:shape style="position:absolute;left:4007;top:5747;width:12;height:2" coordorigin="4007,5747" coordsize="12,0" path="m4007,5747l4019,5747e" filled="false" stroked="true" strokeweight=".6pt" strokecolor="#000000">
                <v:path arrowok="t"/>
              </v:shape>
            </v:group>
            <v:group style="position:absolute;left:4026;top:5747;width:12;height:2" coordorigin="4026,5747" coordsize="12,2">
              <v:shape style="position:absolute;left:4026;top:5747;width:12;height:2" coordorigin="4026,5747" coordsize="12,0" path="m4026,5747l4038,5747e" filled="false" stroked="true" strokeweight=".6pt" strokecolor="#000000">
                <v:path arrowok="t"/>
              </v:shape>
            </v:group>
            <v:group style="position:absolute;left:4045;top:5747;width:12;height:2" coordorigin="4045,5747" coordsize="12,2">
              <v:shape style="position:absolute;left:4045;top:5747;width:12;height:2" coordorigin="4045,5747" coordsize="12,0" path="m4045,5747l4057,5747e" filled="false" stroked="true" strokeweight=".6pt" strokecolor="#000000">
                <v:path arrowok="t"/>
              </v:shape>
            </v:group>
            <v:group style="position:absolute;left:4064;top:5747;width:12;height:2" coordorigin="4064,5747" coordsize="12,2">
              <v:shape style="position:absolute;left:4064;top:5747;width:12;height:2" coordorigin="4064,5747" coordsize="12,0" path="m4064,5747l4076,5747e" filled="false" stroked="true" strokeweight=".6pt" strokecolor="#000000">
                <v:path arrowok="t"/>
              </v:shape>
            </v:group>
            <v:group style="position:absolute;left:4084;top:5747;width:12;height:2" coordorigin="4084,5747" coordsize="12,2">
              <v:shape style="position:absolute;left:4084;top:5747;width:12;height:2" coordorigin="4084,5747" coordsize="12,0" path="m4084,5747l4096,5747e" filled="false" stroked="true" strokeweight=".6pt" strokecolor="#000000">
                <v:path arrowok="t"/>
              </v:shape>
            </v:group>
            <v:group style="position:absolute;left:4103;top:5747;width:12;height:2" coordorigin="4103,5747" coordsize="12,2">
              <v:shape style="position:absolute;left:4103;top:5747;width:12;height:2" coordorigin="4103,5747" coordsize="12,0" path="m4103,5747l4115,5747e" filled="false" stroked="true" strokeweight=".6pt" strokecolor="#000000">
                <v:path arrowok="t"/>
              </v:shape>
            </v:group>
            <v:group style="position:absolute;left:4122;top:5747;width:12;height:2" coordorigin="4122,5747" coordsize="12,2">
              <v:shape style="position:absolute;left:4122;top:5747;width:12;height:2" coordorigin="4122,5747" coordsize="12,0" path="m4122,5747l4134,5747e" filled="false" stroked="true" strokeweight=".6pt" strokecolor="#000000">
                <v:path arrowok="t"/>
              </v:shape>
            </v:group>
            <v:group style="position:absolute;left:4141;top:5747;width:12;height:2" coordorigin="4141,5747" coordsize="12,2">
              <v:shape style="position:absolute;left:4141;top:5747;width:12;height:2" coordorigin="4141,5747" coordsize="12,0" path="m4141,5747l4153,5747e" filled="false" stroked="true" strokeweight=".6pt" strokecolor="#000000">
                <v:path arrowok="t"/>
              </v:shape>
            </v:group>
            <v:group style="position:absolute;left:4160;top:5747;width:12;height:2" coordorigin="4160,5747" coordsize="12,2">
              <v:shape style="position:absolute;left:4160;top:5747;width:12;height:2" coordorigin="4160,5747" coordsize="12,0" path="m4160,5747l4172,5747e" filled="false" stroked="true" strokeweight=".6pt" strokecolor="#000000">
                <v:path arrowok="t"/>
              </v:shape>
            </v:group>
            <v:group style="position:absolute;left:4180;top:5747;width:12;height:2" coordorigin="4180,5747" coordsize="12,2">
              <v:shape style="position:absolute;left:4180;top:5747;width:12;height:2" coordorigin="4180,5747" coordsize="12,0" path="m4180,5747l4192,5747e" filled="false" stroked="true" strokeweight=".6pt" strokecolor="#000000">
                <v:path arrowok="t"/>
              </v:shape>
            </v:group>
            <v:group style="position:absolute;left:4199;top:5747;width:12;height:2" coordorigin="4199,5747" coordsize="12,2">
              <v:shape style="position:absolute;left:4199;top:5747;width:12;height:2" coordorigin="4199,5747" coordsize="12,0" path="m4199,5747l4211,5747e" filled="false" stroked="true" strokeweight=".6pt" strokecolor="#000000">
                <v:path arrowok="t"/>
              </v:shape>
            </v:group>
            <v:group style="position:absolute;left:4218;top:5747;width:12;height:2" coordorigin="4218,5747" coordsize="12,2">
              <v:shape style="position:absolute;left:4218;top:5747;width:12;height:2" coordorigin="4218,5747" coordsize="12,0" path="m4218,5747l4230,5747e" filled="false" stroked="true" strokeweight=".6pt" strokecolor="#000000">
                <v:path arrowok="t"/>
              </v:shape>
            </v:group>
            <v:group style="position:absolute;left:4237;top:5747;width:12;height:2" coordorigin="4237,5747" coordsize="12,2">
              <v:shape style="position:absolute;left:4237;top:5747;width:12;height:2" coordorigin="4237,5747" coordsize="12,0" path="m4237,5747l4249,5747e" filled="false" stroked="true" strokeweight=".6pt" strokecolor="#000000">
                <v:path arrowok="t"/>
              </v:shape>
            </v:group>
            <v:group style="position:absolute;left:4256;top:5747;width:12;height:2" coordorigin="4256,5747" coordsize="12,2">
              <v:shape style="position:absolute;left:4256;top:5747;width:12;height:2" coordorigin="4256,5747" coordsize="12,0" path="m4256,5747l4268,5747e" filled="false" stroked="true" strokeweight=".6pt" strokecolor="#000000">
                <v:path arrowok="t"/>
              </v:shape>
            </v:group>
            <v:group style="position:absolute;left:4276;top:5747;width:12;height:2" coordorigin="4276,5747" coordsize="12,2">
              <v:shape style="position:absolute;left:4276;top:5747;width:12;height:2" coordorigin="4276,5747" coordsize="12,0" path="m4276,5747l4288,5747e" filled="false" stroked="true" strokeweight=".6pt" strokecolor="#000000">
                <v:path arrowok="t"/>
              </v:shape>
            </v:group>
            <v:group style="position:absolute;left:4295;top:5747;width:12;height:2" coordorigin="4295,5747" coordsize="12,2">
              <v:shape style="position:absolute;left:4295;top:5747;width:12;height:2" coordorigin="4295,5747" coordsize="12,0" path="m4295,5747l4307,5747e" filled="false" stroked="true" strokeweight=".6pt" strokecolor="#000000">
                <v:path arrowok="t"/>
              </v:shape>
            </v:group>
            <v:group style="position:absolute;left:4314;top:5747;width:12;height:2" coordorigin="4314,5747" coordsize="12,2">
              <v:shape style="position:absolute;left:4314;top:5747;width:12;height:2" coordorigin="4314,5747" coordsize="12,0" path="m4314,5747l4326,5747e" filled="false" stroked="true" strokeweight=".6pt" strokecolor="#000000">
                <v:path arrowok="t"/>
              </v:shape>
            </v:group>
            <v:group style="position:absolute;left:4333;top:5747;width:12;height:2" coordorigin="4333,5747" coordsize="12,2">
              <v:shape style="position:absolute;left:4333;top:5747;width:12;height:2" coordorigin="4333,5747" coordsize="12,0" path="m4333,5747l4345,5747e" filled="false" stroked="true" strokeweight=".6pt" strokecolor="#000000">
                <v:path arrowok="t"/>
              </v:shape>
            </v:group>
            <v:group style="position:absolute;left:4352;top:5747;width:12;height:2" coordorigin="4352,5747" coordsize="12,2">
              <v:shape style="position:absolute;left:4352;top:5747;width:12;height:2" coordorigin="4352,5747" coordsize="12,0" path="m4352,5747l4364,5747e" filled="false" stroked="true" strokeweight=".6pt" strokecolor="#000000">
                <v:path arrowok="t"/>
              </v:shape>
            </v:group>
            <v:group style="position:absolute;left:4372;top:5747;width:12;height:2" coordorigin="4372,5747" coordsize="12,2">
              <v:shape style="position:absolute;left:4372;top:5747;width:12;height:2" coordorigin="4372,5747" coordsize="12,0" path="m4372,5747l4384,5747e" filled="false" stroked="true" strokeweight=".6pt" strokecolor="#000000">
                <v:path arrowok="t"/>
              </v:shape>
            </v:group>
            <v:group style="position:absolute;left:4391;top:5747;width:12;height:2" coordorigin="4391,5747" coordsize="12,2">
              <v:shape style="position:absolute;left:4391;top:5747;width:12;height:2" coordorigin="4391,5747" coordsize="12,0" path="m4391,5747l4403,5747e" filled="false" stroked="true" strokeweight=".6pt" strokecolor="#000000">
                <v:path arrowok="t"/>
              </v:shape>
            </v:group>
            <v:group style="position:absolute;left:4410;top:5747;width:12;height:2" coordorigin="4410,5747" coordsize="12,2">
              <v:shape style="position:absolute;left:4410;top:5747;width:12;height:2" coordorigin="4410,5747" coordsize="12,0" path="m4410,5747l4422,5747e" filled="false" stroked="true" strokeweight=".6pt" strokecolor="#000000">
                <v:path arrowok="t"/>
              </v:shape>
            </v:group>
            <v:group style="position:absolute;left:4429;top:5747;width:12;height:2" coordorigin="4429,5747" coordsize="12,2">
              <v:shape style="position:absolute;left:4429;top:5747;width:12;height:2" coordorigin="4429,5747" coordsize="12,0" path="m4429,5747l4441,5747e" filled="false" stroked="true" strokeweight=".6pt" strokecolor="#000000">
                <v:path arrowok="t"/>
              </v:shape>
            </v:group>
            <v:group style="position:absolute;left:4448;top:5747;width:12;height:2" coordorigin="4448,5747" coordsize="12,2">
              <v:shape style="position:absolute;left:4448;top:5747;width:12;height:2" coordorigin="4448,5747" coordsize="12,0" path="m4448,5747l4460,5747e" filled="false" stroked="true" strokeweight=".6pt" strokecolor="#000000">
                <v:path arrowok="t"/>
              </v:shape>
            </v:group>
            <v:group style="position:absolute;left:4468;top:5747;width:12;height:2" coordorigin="4468,5747" coordsize="12,2">
              <v:shape style="position:absolute;left:4468;top:5747;width:12;height:2" coordorigin="4468,5747" coordsize="12,0" path="m4468,5747l4480,5747e" filled="false" stroked="true" strokeweight=".6pt" strokecolor="#000000">
                <v:path arrowok="t"/>
              </v:shape>
            </v:group>
            <v:group style="position:absolute;left:4487;top:5747;width:12;height:2" coordorigin="4487,5747" coordsize="12,2">
              <v:shape style="position:absolute;left:4487;top:5747;width:12;height:2" coordorigin="4487,5747" coordsize="12,0" path="m4487,5747l4499,5747e" filled="false" stroked="true" strokeweight=".6pt" strokecolor="#000000">
                <v:path arrowok="t"/>
              </v:shape>
            </v:group>
            <v:group style="position:absolute;left:4506;top:5747;width:12;height:2" coordorigin="4506,5747" coordsize="12,2">
              <v:shape style="position:absolute;left:4506;top:5747;width:12;height:2" coordorigin="4506,5747" coordsize="12,0" path="m4506,5747l4518,5747e" filled="false" stroked="true" strokeweight=".6pt" strokecolor="#000000">
                <v:path arrowok="t"/>
              </v:shape>
            </v:group>
            <v:group style="position:absolute;left:4525;top:5747;width:12;height:2" coordorigin="4525,5747" coordsize="12,2">
              <v:shape style="position:absolute;left:4525;top:5747;width:12;height:2" coordorigin="4525,5747" coordsize="12,0" path="m4525,5747l4537,5747e" filled="false" stroked="true" strokeweight=".6pt" strokecolor="#000000">
                <v:path arrowok="t"/>
              </v:shape>
            </v:group>
            <v:group style="position:absolute;left:4544;top:5747;width:12;height:2" coordorigin="4544,5747" coordsize="12,2">
              <v:shape style="position:absolute;left:4544;top:5747;width:12;height:2" coordorigin="4544,5747" coordsize="12,0" path="m4544,5747l4556,5747e" filled="false" stroked="true" strokeweight=".6pt" strokecolor="#000000">
                <v:path arrowok="t"/>
              </v:shape>
            </v:group>
            <v:group style="position:absolute;left:4564;top:5747;width:12;height:2" coordorigin="4564,5747" coordsize="12,2">
              <v:shape style="position:absolute;left:4564;top:5747;width:12;height:2" coordorigin="4564,5747" coordsize="12,0" path="m4564,5747l4576,5747e" filled="false" stroked="true" strokeweight=".6pt" strokecolor="#000000">
                <v:path arrowok="t"/>
              </v:shape>
            </v:group>
            <v:group style="position:absolute;left:4583;top:5747;width:12;height:2" coordorigin="4583,5747" coordsize="12,2">
              <v:shape style="position:absolute;left:4583;top:5747;width:12;height:2" coordorigin="4583,5747" coordsize="12,0" path="m4583,5747l4595,5747e" filled="false" stroked="true" strokeweight=".6pt" strokecolor="#000000">
                <v:path arrowok="t"/>
              </v:shape>
            </v:group>
            <v:group style="position:absolute;left:4602;top:5747;width:12;height:2" coordorigin="4602,5747" coordsize="12,2">
              <v:shape style="position:absolute;left:4602;top:5747;width:12;height:2" coordorigin="4602,5747" coordsize="12,0" path="m4602,5747l4614,5747e" filled="false" stroked="true" strokeweight=".6pt" strokecolor="#000000">
                <v:path arrowok="t"/>
              </v:shape>
            </v:group>
            <v:group style="position:absolute;left:4621;top:5747;width:12;height:2" coordorigin="4621,5747" coordsize="12,2">
              <v:shape style="position:absolute;left:4621;top:5747;width:12;height:2" coordorigin="4621,5747" coordsize="12,0" path="m4621,5747l4633,5747e" filled="false" stroked="true" strokeweight=".6pt" strokecolor="#000000">
                <v:path arrowok="t"/>
              </v:shape>
            </v:group>
            <v:group style="position:absolute;left:4640;top:5747;width:12;height:2" coordorigin="4640,5747" coordsize="12,2">
              <v:shape style="position:absolute;left:4640;top:5747;width:12;height:2" coordorigin="4640,5747" coordsize="12,0" path="m4640,5747l4652,5747e" filled="false" stroked="true" strokeweight=".6pt" strokecolor="#000000">
                <v:path arrowok="t"/>
              </v:shape>
            </v:group>
            <v:group style="position:absolute;left:4660;top:5747;width:12;height:2" coordorigin="4660,5747" coordsize="12,2">
              <v:shape style="position:absolute;left:4660;top:5747;width:12;height:2" coordorigin="4660,5747" coordsize="12,0" path="m4660,5747l4672,5747e" filled="false" stroked="true" strokeweight=".6pt" strokecolor="#000000">
                <v:path arrowok="t"/>
              </v:shape>
            </v:group>
            <v:group style="position:absolute;left:4679;top:5747;width:12;height:2" coordorigin="4679,5747" coordsize="12,2">
              <v:shape style="position:absolute;left:4679;top:5747;width:12;height:2" coordorigin="4679,5747" coordsize="12,0" path="m4679,5747l4691,5747e" filled="false" stroked="true" strokeweight=".6pt" strokecolor="#000000">
                <v:path arrowok="t"/>
              </v:shape>
            </v:group>
            <v:group style="position:absolute;left:4698;top:5747;width:12;height:2" coordorigin="4698,5747" coordsize="12,2">
              <v:shape style="position:absolute;left:4698;top:5747;width:12;height:2" coordorigin="4698,5747" coordsize="12,0" path="m4698,5747l4710,5747e" filled="false" stroked="true" strokeweight=".6pt" strokecolor="#000000">
                <v:path arrowok="t"/>
              </v:shape>
            </v:group>
            <v:group style="position:absolute;left:4717;top:5747;width:12;height:2" coordorigin="4717,5747" coordsize="12,2">
              <v:shape style="position:absolute;left:4717;top:5747;width:12;height:2" coordorigin="4717,5747" coordsize="12,0" path="m4717,5747l4729,5747e" filled="false" stroked="true" strokeweight=".6pt" strokecolor="#000000">
                <v:path arrowok="t"/>
              </v:shape>
            </v:group>
            <v:group style="position:absolute;left:4736;top:5747;width:12;height:2" coordorigin="4736,5747" coordsize="12,2">
              <v:shape style="position:absolute;left:4736;top:5747;width:12;height:2" coordorigin="4736,5747" coordsize="12,0" path="m4736,5747l4748,5747e" filled="false" stroked="true" strokeweight=".6pt" strokecolor="#000000">
                <v:path arrowok="t"/>
              </v:shape>
            </v:group>
            <v:group style="position:absolute;left:4756;top:5747;width:12;height:2" coordorigin="4756,5747" coordsize="12,2">
              <v:shape style="position:absolute;left:4756;top:5747;width:12;height:2" coordorigin="4756,5747" coordsize="12,0" path="m4756,5747l4768,5747e" filled="false" stroked="true" strokeweight=".6pt" strokecolor="#000000">
                <v:path arrowok="t"/>
              </v:shape>
            </v:group>
            <v:group style="position:absolute;left:4775;top:5747;width:12;height:2" coordorigin="4775,5747" coordsize="12,2">
              <v:shape style="position:absolute;left:4775;top:5747;width:12;height:2" coordorigin="4775,5747" coordsize="12,0" path="m4775,5747l4787,5747e" filled="false" stroked="true" strokeweight=".6pt" strokecolor="#000000">
                <v:path arrowok="t"/>
              </v:shape>
            </v:group>
            <v:group style="position:absolute;left:4794;top:5747;width:12;height:2" coordorigin="4794,5747" coordsize="12,2">
              <v:shape style="position:absolute;left:4794;top:5747;width:12;height:2" coordorigin="4794,5747" coordsize="12,0" path="m4794,5747l4806,5747e" filled="false" stroked="true" strokeweight=".6pt" strokecolor="#000000">
                <v:path arrowok="t"/>
              </v:shape>
            </v:group>
            <v:group style="position:absolute;left:4813;top:5747;width:12;height:2" coordorigin="4813,5747" coordsize="12,2">
              <v:shape style="position:absolute;left:4813;top:5747;width:12;height:2" coordorigin="4813,5747" coordsize="12,0" path="m4813,5747l4825,5747e" filled="false" stroked="true" strokeweight=".6pt" strokecolor="#000000">
                <v:path arrowok="t"/>
              </v:shape>
            </v:group>
            <v:group style="position:absolute;left:4832;top:5747;width:12;height:2" coordorigin="4832,5747" coordsize="12,2">
              <v:shape style="position:absolute;left:4832;top:5747;width:12;height:2" coordorigin="4832,5747" coordsize="12,0" path="m4832,5747l4844,5747e" filled="false" stroked="true" strokeweight=".6pt" strokecolor="#000000">
                <v:path arrowok="t"/>
              </v:shape>
            </v:group>
            <v:group style="position:absolute;left:4852;top:5747;width:12;height:2" coordorigin="4852,5747" coordsize="12,2">
              <v:shape style="position:absolute;left:4852;top:5747;width:12;height:2" coordorigin="4852,5747" coordsize="12,0" path="m4852,5747l4864,5747e" filled="false" stroked="true" strokeweight=".6pt" strokecolor="#000000">
                <v:path arrowok="t"/>
              </v:shape>
            </v:group>
            <v:group style="position:absolute;left:4871;top:5747;width:12;height:2" coordorigin="4871,5747" coordsize="12,2">
              <v:shape style="position:absolute;left:4871;top:5747;width:12;height:2" coordorigin="4871,5747" coordsize="12,0" path="m4871,5747l4883,5747e" filled="false" stroked="true" strokeweight=".6pt" strokecolor="#000000">
                <v:path arrowok="t"/>
              </v:shape>
            </v:group>
            <v:group style="position:absolute;left:4890;top:5747;width:12;height:2" coordorigin="4890,5747" coordsize="12,2">
              <v:shape style="position:absolute;left:4890;top:5747;width:12;height:2" coordorigin="4890,5747" coordsize="12,0" path="m4890,5747l4902,5747e" filled="false" stroked="true" strokeweight=".6pt" strokecolor="#000000">
                <v:path arrowok="t"/>
              </v:shape>
            </v:group>
            <v:group style="position:absolute;left:4909;top:5747;width:12;height:2" coordorigin="4909,5747" coordsize="12,2">
              <v:shape style="position:absolute;left:4909;top:5747;width:12;height:2" coordorigin="4909,5747" coordsize="12,0" path="m4909,5747l4921,5747e" filled="false" stroked="true" strokeweight=".6pt" strokecolor="#000000">
                <v:path arrowok="t"/>
              </v:shape>
            </v:group>
            <v:group style="position:absolute;left:4928;top:5747;width:12;height:2" coordorigin="4928,5747" coordsize="12,2">
              <v:shape style="position:absolute;left:4928;top:5747;width:12;height:2" coordorigin="4928,5747" coordsize="12,0" path="m4928,5747l4940,5747e" filled="false" stroked="true" strokeweight=".6pt" strokecolor="#000000">
                <v:path arrowok="t"/>
              </v:shape>
            </v:group>
            <v:group style="position:absolute;left:4948;top:5747;width:12;height:2" coordorigin="4948,5747" coordsize="12,2">
              <v:shape style="position:absolute;left:4948;top:5747;width:12;height:2" coordorigin="4948,5747" coordsize="12,0" path="m4948,5747l4960,5747e" filled="false" stroked="true" strokeweight=".6pt" strokecolor="#000000">
                <v:path arrowok="t"/>
              </v:shape>
            </v:group>
            <v:group style="position:absolute;left:4967;top:5747;width:12;height:2" coordorigin="4967,5747" coordsize="12,2">
              <v:shape style="position:absolute;left:4967;top:5747;width:12;height:2" coordorigin="4967,5747" coordsize="12,0" path="m4967,5747l4979,5747e" filled="false" stroked="true" strokeweight=".6pt" strokecolor="#000000">
                <v:path arrowok="t"/>
              </v:shape>
            </v:group>
            <v:group style="position:absolute;left:4986;top:5747;width:12;height:2" coordorigin="4986,5747" coordsize="12,2">
              <v:shape style="position:absolute;left:4986;top:5747;width:12;height:2" coordorigin="4986,5747" coordsize="12,0" path="m4986,5747l4998,5747e" filled="false" stroked="true" strokeweight=".6pt" strokecolor="#000000">
                <v:path arrowok="t"/>
              </v:shape>
            </v:group>
            <v:group style="position:absolute;left:5005;top:5747;width:12;height:2" coordorigin="5005,5747" coordsize="12,2">
              <v:shape style="position:absolute;left:5005;top:5747;width:12;height:2" coordorigin="5005,5747" coordsize="12,0" path="m5005,5747l5017,5747e" filled="false" stroked="true" strokeweight=".6pt" strokecolor="#000000">
                <v:path arrowok="t"/>
              </v:shape>
            </v:group>
            <v:group style="position:absolute;left:5024;top:5747;width:12;height:2" coordorigin="5024,5747" coordsize="12,2">
              <v:shape style="position:absolute;left:5024;top:5747;width:12;height:2" coordorigin="5024,5747" coordsize="12,0" path="m5024,5747l5036,5747e" filled="false" stroked="true" strokeweight=".6pt" strokecolor="#000000">
                <v:path arrowok="t"/>
              </v:shape>
            </v:group>
            <v:group style="position:absolute;left:5044;top:5747;width:12;height:2" coordorigin="5044,5747" coordsize="12,2">
              <v:shape style="position:absolute;left:5044;top:5747;width:12;height:2" coordorigin="5044,5747" coordsize="12,0" path="m5044,5747l5056,5747e" filled="false" stroked="true" strokeweight=".6pt" strokecolor="#000000">
                <v:path arrowok="t"/>
              </v:shape>
            </v:group>
            <v:group style="position:absolute;left:5063;top:5747;width:12;height:2" coordorigin="5063,5747" coordsize="12,2">
              <v:shape style="position:absolute;left:5063;top:5747;width:12;height:2" coordorigin="5063,5747" coordsize="12,0" path="m5063,5747l5075,5747e" filled="false" stroked="true" strokeweight=".6pt" strokecolor="#000000">
                <v:path arrowok="t"/>
              </v:shape>
            </v:group>
            <v:group style="position:absolute;left:5082;top:5747;width:12;height:2" coordorigin="5082,5747" coordsize="12,2">
              <v:shape style="position:absolute;left:5082;top:5747;width:12;height:2" coordorigin="5082,5747" coordsize="12,0" path="m5082,5747l5094,5747e" filled="false" stroked="true" strokeweight=".6pt" strokecolor="#000000">
                <v:path arrowok="t"/>
              </v:shape>
            </v:group>
            <v:group style="position:absolute;left:5101;top:5747;width:12;height:2" coordorigin="5101,5747" coordsize="12,2">
              <v:shape style="position:absolute;left:5101;top:5747;width:12;height:2" coordorigin="5101,5747" coordsize="12,0" path="m5101,5747l5113,5747e" filled="false" stroked="true" strokeweight=".6pt" strokecolor="#000000">
                <v:path arrowok="t"/>
              </v:shape>
            </v:group>
            <v:group style="position:absolute;left:5120;top:5747;width:12;height:2" coordorigin="5120,5747" coordsize="12,2">
              <v:shape style="position:absolute;left:5120;top:5747;width:12;height:2" coordorigin="5120,5747" coordsize="12,0" path="m5120,5747l5132,5747e" filled="false" stroked="true" strokeweight=".6pt" strokecolor="#000000">
                <v:path arrowok="t"/>
              </v:shape>
            </v:group>
            <v:group style="position:absolute;left:5140;top:5747;width:12;height:2" coordorigin="5140,5747" coordsize="12,2">
              <v:shape style="position:absolute;left:5140;top:5747;width:12;height:2" coordorigin="5140,5747" coordsize="12,0" path="m5140,5747l5152,5747e" filled="false" stroked="true" strokeweight=".6pt" strokecolor="#000000">
                <v:path arrowok="t"/>
              </v:shape>
            </v:group>
            <v:group style="position:absolute;left:5159;top:5747;width:12;height:2" coordorigin="5159,5747" coordsize="12,2">
              <v:shape style="position:absolute;left:5159;top:5747;width:12;height:2" coordorigin="5159,5747" coordsize="12,0" path="m5159,5747l5171,5747e" filled="false" stroked="true" strokeweight=".6pt" strokecolor="#000000">
                <v:path arrowok="t"/>
              </v:shape>
            </v:group>
            <v:group style="position:absolute;left:5178;top:5747;width:12;height:2" coordorigin="5178,5747" coordsize="12,2">
              <v:shape style="position:absolute;left:5178;top:5747;width:12;height:2" coordorigin="5178,5747" coordsize="12,0" path="m5178,5747l5190,5747e" filled="false" stroked="true" strokeweight=".6pt" strokecolor="#000000">
                <v:path arrowok="t"/>
              </v:shape>
            </v:group>
            <v:group style="position:absolute;left:5197;top:5747;width:12;height:2" coordorigin="5197,5747" coordsize="12,2">
              <v:shape style="position:absolute;left:5197;top:5747;width:12;height:2" coordorigin="5197,5747" coordsize="12,0" path="m5197,5747l5209,5747e" filled="false" stroked="true" strokeweight=".6pt" strokecolor="#000000">
                <v:path arrowok="t"/>
              </v:shape>
            </v:group>
            <v:group style="position:absolute;left:5216;top:5747;width:12;height:2" coordorigin="5216,5747" coordsize="12,2">
              <v:shape style="position:absolute;left:5216;top:5747;width:12;height:2" coordorigin="5216,5747" coordsize="12,0" path="m5216,5747l5228,5747e" filled="false" stroked="true" strokeweight=".6pt" strokecolor="#000000">
                <v:path arrowok="t"/>
              </v:shape>
            </v:group>
            <v:group style="position:absolute;left:5236;top:5747;width:12;height:2" coordorigin="5236,5747" coordsize="12,2">
              <v:shape style="position:absolute;left:5236;top:5747;width:12;height:2" coordorigin="5236,5747" coordsize="12,0" path="m5236,5747l5248,5747e" filled="false" stroked="true" strokeweight=".6pt" strokecolor="#000000">
                <v:path arrowok="t"/>
              </v:shape>
            </v:group>
            <v:group style="position:absolute;left:5255;top:5747;width:12;height:2" coordorigin="5255,5747" coordsize="12,2">
              <v:shape style="position:absolute;left:5255;top:5747;width:12;height:2" coordorigin="5255,5747" coordsize="12,0" path="m5255,5747l5267,5747e" filled="false" stroked="true" strokeweight=".6pt" strokecolor="#000000">
                <v:path arrowok="t"/>
              </v:shape>
            </v:group>
            <v:group style="position:absolute;left:5274;top:5747;width:12;height:2" coordorigin="5274,5747" coordsize="12,2">
              <v:shape style="position:absolute;left:5274;top:5747;width:12;height:2" coordorigin="5274,5747" coordsize="12,0" path="m5274,5747l5286,5747e" filled="false" stroked="true" strokeweight=".6pt" strokecolor="#000000">
                <v:path arrowok="t"/>
              </v:shape>
            </v:group>
            <v:group style="position:absolute;left:5293;top:5747;width:12;height:2" coordorigin="5293,5747" coordsize="12,2">
              <v:shape style="position:absolute;left:5293;top:5747;width:12;height:2" coordorigin="5293,5747" coordsize="12,0" path="m5293,5747l5305,5747e" filled="false" stroked="true" strokeweight=".6pt" strokecolor="#000000">
                <v:path arrowok="t"/>
              </v:shape>
            </v:group>
            <v:group style="position:absolute;left:5312;top:5747;width:12;height:2" coordorigin="5312,5747" coordsize="12,2">
              <v:shape style="position:absolute;left:5312;top:5747;width:12;height:2" coordorigin="5312,5747" coordsize="12,0" path="m5312,5747l5324,5747e" filled="false" stroked="true" strokeweight=".6pt" strokecolor="#000000">
                <v:path arrowok="t"/>
              </v:shape>
            </v:group>
            <v:group style="position:absolute;left:5332;top:5747;width:12;height:2" coordorigin="5332,5747" coordsize="12,2">
              <v:shape style="position:absolute;left:5332;top:5747;width:12;height:2" coordorigin="5332,5747" coordsize="12,0" path="m5332,5747l5344,5747e" filled="false" stroked="true" strokeweight=".6pt" strokecolor="#000000">
                <v:path arrowok="t"/>
              </v:shape>
            </v:group>
            <v:group style="position:absolute;left:5351;top:5747;width:12;height:2" coordorigin="5351,5747" coordsize="12,2">
              <v:shape style="position:absolute;left:5351;top:5747;width:12;height:2" coordorigin="5351,5747" coordsize="12,0" path="m5351,5747l5363,5747e" filled="false" stroked="true" strokeweight=".6pt" strokecolor="#000000">
                <v:path arrowok="t"/>
              </v:shape>
            </v:group>
            <v:group style="position:absolute;left:5370;top:5747;width:12;height:2" coordorigin="5370,5747" coordsize="12,2">
              <v:shape style="position:absolute;left:5370;top:5747;width:12;height:2" coordorigin="5370,5747" coordsize="12,0" path="m5370,5747l5382,5747e" filled="false" stroked="true" strokeweight=".6pt" strokecolor="#000000">
                <v:path arrowok="t"/>
              </v:shape>
            </v:group>
            <v:group style="position:absolute;left:5389;top:5747;width:12;height:2" coordorigin="5389,5747" coordsize="12,2">
              <v:shape style="position:absolute;left:5389;top:5747;width:12;height:2" coordorigin="5389,5747" coordsize="12,0" path="m5389,5747l5401,5747e" filled="false" stroked="true" strokeweight=".6pt" strokecolor="#000000">
                <v:path arrowok="t"/>
              </v:shape>
            </v:group>
            <v:group style="position:absolute;left:5408;top:5747;width:12;height:2" coordorigin="5408,5747" coordsize="12,2">
              <v:shape style="position:absolute;left:5408;top:5747;width:12;height:2" coordorigin="5408,5747" coordsize="12,0" path="m5408,5747l5420,5747e" filled="false" stroked="true" strokeweight=".6pt" strokecolor="#000000">
                <v:path arrowok="t"/>
              </v:shape>
            </v:group>
            <v:group style="position:absolute;left:5428;top:5747;width:12;height:2" coordorigin="5428,5747" coordsize="12,2">
              <v:shape style="position:absolute;left:5428;top:5747;width:12;height:2" coordorigin="5428,5747" coordsize="12,0" path="m5428,5747l5440,5747e" filled="false" stroked="true" strokeweight=".6pt" strokecolor="#000000">
                <v:path arrowok="t"/>
              </v:shape>
            </v:group>
            <v:group style="position:absolute;left:5447;top:5747;width:12;height:2" coordorigin="5447,5747" coordsize="12,2">
              <v:shape style="position:absolute;left:5447;top:5747;width:12;height:2" coordorigin="5447,5747" coordsize="12,0" path="m5447,5747l5459,5747e" filled="false" stroked="true" strokeweight=".6pt" strokecolor="#000000">
                <v:path arrowok="t"/>
              </v:shape>
            </v:group>
            <v:group style="position:absolute;left:5466;top:5747;width:12;height:2" coordorigin="5466,5747" coordsize="12,2">
              <v:shape style="position:absolute;left:5466;top:5747;width:12;height:2" coordorigin="5466,5747" coordsize="12,0" path="m5466,5747l5478,5747e" filled="false" stroked="true" strokeweight=".6pt" strokecolor="#000000">
                <v:path arrowok="t"/>
              </v:shape>
            </v:group>
            <v:group style="position:absolute;left:5485;top:5747;width:12;height:2" coordorigin="5485,5747" coordsize="12,2">
              <v:shape style="position:absolute;left:5485;top:5747;width:12;height:2" coordorigin="5485,5747" coordsize="12,0" path="m5485,5747l5497,5747e" filled="false" stroked="true" strokeweight=".6pt" strokecolor="#000000">
                <v:path arrowok="t"/>
              </v:shape>
            </v:group>
            <v:group style="position:absolute;left:5504;top:5747;width:12;height:2" coordorigin="5504,5747" coordsize="12,2">
              <v:shape style="position:absolute;left:5504;top:5747;width:12;height:2" coordorigin="5504,5747" coordsize="12,0" path="m5504,5747l5516,5747e" filled="false" stroked="true" strokeweight=".6pt" strokecolor="#000000">
                <v:path arrowok="t"/>
              </v:shape>
            </v:group>
            <v:group style="position:absolute;left:5524;top:5747;width:12;height:2" coordorigin="5524,5747" coordsize="12,2">
              <v:shape style="position:absolute;left:5524;top:5747;width:12;height:2" coordorigin="5524,5747" coordsize="12,0" path="m5524,5747l5536,5747e" filled="false" stroked="true" strokeweight=".6pt" strokecolor="#000000">
                <v:path arrowok="t"/>
              </v:shape>
            </v:group>
            <v:group style="position:absolute;left:5543;top:5747;width:12;height:2" coordorigin="5543,5747" coordsize="12,2">
              <v:shape style="position:absolute;left:5543;top:5747;width:12;height:2" coordorigin="5543,5747" coordsize="12,0" path="m5543,5747l5555,5747e" filled="false" stroked="true" strokeweight=".6pt" strokecolor="#000000">
                <v:path arrowok="t"/>
              </v:shape>
            </v:group>
            <v:group style="position:absolute;left:5562;top:5747;width:12;height:2" coordorigin="5562,5747" coordsize="12,2">
              <v:shape style="position:absolute;left:5562;top:5747;width:12;height:2" coordorigin="5562,5747" coordsize="12,0" path="m5562,5747l5574,5747e" filled="false" stroked="true" strokeweight=".6pt" strokecolor="#000000">
                <v:path arrowok="t"/>
              </v:shape>
            </v:group>
            <v:group style="position:absolute;left:5581;top:5747;width:12;height:2" coordorigin="5581,5747" coordsize="12,2">
              <v:shape style="position:absolute;left:5581;top:5747;width:12;height:2" coordorigin="5581,5747" coordsize="12,0" path="m5581,5747l5593,5747e" filled="false" stroked="true" strokeweight=".6pt" strokecolor="#000000">
                <v:path arrowok="t"/>
              </v:shape>
            </v:group>
            <v:group style="position:absolute;left:5600;top:5747;width:12;height:2" coordorigin="5600,5747" coordsize="12,2">
              <v:shape style="position:absolute;left:5600;top:5747;width:12;height:2" coordorigin="5600,5747" coordsize="12,0" path="m5600,5747l5612,5747e" filled="false" stroked="true" strokeweight=".6pt" strokecolor="#000000">
                <v:path arrowok="t"/>
              </v:shape>
            </v:group>
            <v:group style="position:absolute;left:5620;top:5747;width:12;height:2" coordorigin="5620,5747" coordsize="12,2">
              <v:shape style="position:absolute;left:5620;top:5747;width:12;height:2" coordorigin="5620,5747" coordsize="12,0" path="m5620,5747l5632,5747e" filled="false" stroked="true" strokeweight=".6pt" strokecolor="#000000">
                <v:path arrowok="t"/>
              </v:shape>
            </v:group>
            <v:group style="position:absolute;left:5639;top:5747;width:12;height:2" coordorigin="5639,5747" coordsize="12,2">
              <v:shape style="position:absolute;left:5639;top:5747;width:12;height:2" coordorigin="5639,5747" coordsize="12,0" path="m5639,5747l5651,5747e" filled="false" stroked="true" strokeweight=".6pt" strokecolor="#000000">
                <v:path arrowok="t"/>
              </v:shape>
            </v:group>
            <v:group style="position:absolute;left:5658;top:5747;width:12;height:2" coordorigin="5658,5747" coordsize="12,2">
              <v:shape style="position:absolute;left:5658;top:5747;width:12;height:2" coordorigin="5658,5747" coordsize="12,0" path="m5658,5747l5670,5747e" filled="false" stroked="true" strokeweight=".6pt" strokecolor="#000000">
                <v:path arrowok="t"/>
              </v:shape>
            </v:group>
            <v:group style="position:absolute;left:5677;top:5747;width:12;height:2" coordorigin="5677,5747" coordsize="12,2">
              <v:shape style="position:absolute;left:5677;top:5747;width:12;height:2" coordorigin="5677,5747" coordsize="12,0" path="m5677,5747l5689,5747e" filled="false" stroked="true" strokeweight=".6pt" strokecolor="#000000">
                <v:path arrowok="t"/>
              </v:shape>
            </v:group>
            <v:group style="position:absolute;left:5696;top:5747;width:12;height:2" coordorigin="5696,5747" coordsize="12,2">
              <v:shape style="position:absolute;left:5696;top:5747;width:12;height:2" coordorigin="5696,5747" coordsize="12,0" path="m5696,5747l5708,5747e" filled="false" stroked="true" strokeweight=".6pt" strokecolor="#000000">
                <v:path arrowok="t"/>
              </v:shape>
            </v:group>
            <v:group style="position:absolute;left:5716;top:5747;width:12;height:2" coordorigin="5716,5747" coordsize="12,2">
              <v:shape style="position:absolute;left:5716;top:5747;width:12;height:2" coordorigin="5716,5747" coordsize="12,0" path="m5716,5747l5728,5747e" filled="false" stroked="true" strokeweight=".6pt" strokecolor="#000000">
                <v:path arrowok="t"/>
              </v:shape>
            </v:group>
            <v:group style="position:absolute;left:5735;top:5747;width:12;height:2" coordorigin="5735,5747" coordsize="12,2">
              <v:shape style="position:absolute;left:5735;top:5747;width:12;height:2" coordorigin="5735,5747" coordsize="12,0" path="m5735,5747l5747,5747e" filled="false" stroked="true" strokeweight=".6pt" strokecolor="#000000">
                <v:path arrowok="t"/>
              </v:shape>
            </v:group>
            <v:group style="position:absolute;left:5754;top:5747;width:12;height:2" coordorigin="5754,5747" coordsize="12,2">
              <v:shape style="position:absolute;left:5754;top:5747;width:12;height:2" coordorigin="5754,5747" coordsize="12,0" path="m5754,5747l5766,5747e" filled="false" stroked="true" strokeweight=".6pt" strokecolor="#000000">
                <v:path arrowok="t"/>
              </v:shape>
            </v:group>
            <v:group style="position:absolute;left:5773;top:5747;width:12;height:2" coordorigin="5773,5747" coordsize="12,2">
              <v:shape style="position:absolute;left:5773;top:5747;width:12;height:2" coordorigin="5773,5747" coordsize="12,0" path="m5773,5747l5785,5747e" filled="false" stroked="true" strokeweight=".6pt" strokecolor="#000000">
                <v:path arrowok="t"/>
              </v:shape>
            </v:group>
            <v:group style="position:absolute;left:5792;top:5747;width:12;height:2" coordorigin="5792,5747" coordsize="12,2">
              <v:shape style="position:absolute;left:5792;top:5747;width:12;height:2" coordorigin="5792,5747" coordsize="12,0" path="m5792,5747l5804,5747e" filled="false" stroked="true" strokeweight=".6pt" strokecolor="#000000">
                <v:path arrowok="t"/>
              </v:shape>
            </v:group>
            <v:group style="position:absolute;left:5812;top:5747;width:12;height:2" coordorigin="5812,5747" coordsize="12,2">
              <v:shape style="position:absolute;left:5812;top:5747;width:12;height:2" coordorigin="5812,5747" coordsize="12,0" path="m5812,5747l5824,5747e" filled="false" stroked="true" strokeweight=".6pt" strokecolor="#000000">
                <v:path arrowok="t"/>
              </v:shape>
            </v:group>
            <v:group style="position:absolute;left:5831;top:5747;width:12;height:2" coordorigin="5831,5747" coordsize="12,2">
              <v:shape style="position:absolute;left:5831;top:5747;width:12;height:2" coordorigin="5831,5747" coordsize="12,0" path="m5831,5747l5843,5747e" filled="false" stroked="true" strokeweight=".6pt" strokecolor="#000000">
                <v:path arrowok="t"/>
              </v:shape>
            </v:group>
            <v:group style="position:absolute;left:5850;top:5747;width:12;height:2" coordorigin="5850,5747" coordsize="12,2">
              <v:shape style="position:absolute;left:5850;top:5747;width:12;height:2" coordorigin="5850,5747" coordsize="12,0" path="m5850,5747l5862,5747e" filled="false" stroked="true" strokeweight=".6pt" strokecolor="#000000">
                <v:path arrowok="t"/>
              </v:shape>
            </v:group>
            <v:group style="position:absolute;left:5869;top:5747;width:12;height:2" coordorigin="5869,5747" coordsize="12,2">
              <v:shape style="position:absolute;left:5869;top:5747;width:12;height:2" coordorigin="5869,5747" coordsize="12,0" path="m5869,5747l5881,5747e" filled="false" stroked="true" strokeweight=".6pt" strokecolor="#000000">
                <v:path arrowok="t"/>
              </v:shape>
            </v:group>
            <v:group style="position:absolute;left:5888;top:5747;width:12;height:2" coordorigin="5888,5747" coordsize="12,2">
              <v:shape style="position:absolute;left:5888;top:5747;width:12;height:2" coordorigin="5888,5747" coordsize="12,0" path="m5888,5747l5900,5747e" filled="false" stroked="true" strokeweight=".6pt" strokecolor="#000000">
                <v:path arrowok="t"/>
              </v:shape>
            </v:group>
            <v:group style="position:absolute;left:5908;top:5747;width:12;height:2" coordorigin="5908,5747" coordsize="12,2">
              <v:shape style="position:absolute;left:5908;top:5747;width:12;height:2" coordorigin="5908,5747" coordsize="12,0" path="m5908,5747l5920,5747e" filled="false" stroked="true" strokeweight=".6pt" strokecolor="#000000">
                <v:path arrowok="t"/>
              </v:shape>
            </v:group>
            <v:group style="position:absolute;left:5927;top:5747;width:12;height:2" coordorigin="5927,5747" coordsize="12,2">
              <v:shape style="position:absolute;left:5927;top:5747;width:12;height:2" coordorigin="5927,5747" coordsize="12,0" path="m5927,5747l5939,5747e" filled="false" stroked="true" strokeweight=".6pt" strokecolor="#000000">
                <v:path arrowok="t"/>
              </v:shape>
            </v:group>
            <v:group style="position:absolute;left:5946;top:5747;width:12;height:2" coordorigin="5946,5747" coordsize="12,2">
              <v:shape style="position:absolute;left:5946;top:5747;width:12;height:2" coordorigin="5946,5747" coordsize="12,0" path="m5946,5747l5958,5747e" filled="false" stroked="true" strokeweight=".6pt" strokecolor="#000000">
                <v:path arrowok="t"/>
              </v:shape>
            </v:group>
            <v:group style="position:absolute;left:5965;top:5747;width:12;height:2" coordorigin="5965,5747" coordsize="12,2">
              <v:shape style="position:absolute;left:5965;top:5747;width:12;height:2" coordorigin="5965,5747" coordsize="12,0" path="m5965,5747l5977,5747e" filled="false" stroked="true" strokeweight=".6pt" strokecolor="#000000">
                <v:path arrowok="t"/>
              </v:shape>
            </v:group>
            <v:group style="position:absolute;left:5984;top:5747;width:12;height:2" coordorigin="5984,5747" coordsize="12,2">
              <v:shape style="position:absolute;left:5984;top:5747;width:12;height:2" coordorigin="5984,5747" coordsize="12,0" path="m5984,5747l5996,5747e" filled="false" stroked="true" strokeweight=".6pt" strokecolor="#000000">
                <v:path arrowok="t"/>
              </v:shape>
            </v:group>
            <v:group style="position:absolute;left:6004;top:5747;width:12;height:2" coordorigin="6004,5747" coordsize="12,2">
              <v:shape style="position:absolute;left:6004;top:5747;width:12;height:2" coordorigin="6004,5747" coordsize="12,0" path="m6004,5747l6016,5747e" filled="false" stroked="true" strokeweight=".6pt" strokecolor="#000000">
                <v:path arrowok="t"/>
              </v:shape>
            </v:group>
            <v:group style="position:absolute;left:6023;top:5747;width:12;height:2" coordorigin="6023,5747" coordsize="12,2">
              <v:shape style="position:absolute;left:6023;top:5747;width:12;height:2" coordorigin="6023,5747" coordsize="12,0" path="m6023,5747l6035,5747e" filled="false" stroked="true" strokeweight=".6pt" strokecolor="#000000">
                <v:path arrowok="t"/>
              </v:shape>
            </v:group>
            <v:group style="position:absolute;left:6042;top:5747;width:12;height:2" coordorigin="6042,5747" coordsize="12,2">
              <v:shape style="position:absolute;left:6042;top:5747;width:12;height:2" coordorigin="6042,5747" coordsize="12,0" path="m6042,5747l6054,5747e" filled="false" stroked="true" strokeweight=".6pt" strokecolor="#000000">
                <v:path arrowok="t"/>
              </v:shape>
            </v:group>
            <v:group style="position:absolute;left:6061;top:5747;width:12;height:2" coordorigin="6061,5747" coordsize="12,2">
              <v:shape style="position:absolute;left:6061;top:5747;width:12;height:2" coordorigin="6061,5747" coordsize="12,0" path="m6061,5747l6073,5747e" filled="false" stroked="true" strokeweight=".6pt" strokecolor="#000000">
                <v:path arrowok="t"/>
              </v:shape>
            </v:group>
            <v:group style="position:absolute;left:6080;top:5747;width:12;height:2" coordorigin="6080,5747" coordsize="12,2">
              <v:shape style="position:absolute;left:6080;top:5747;width:12;height:2" coordorigin="6080,5747" coordsize="12,0" path="m6080,5747l6092,5747e" filled="false" stroked="true" strokeweight=".6pt" strokecolor="#000000">
                <v:path arrowok="t"/>
              </v:shape>
            </v:group>
            <v:group style="position:absolute;left:6100;top:5747;width:12;height:2" coordorigin="6100,5747" coordsize="12,2">
              <v:shape style="position:absolute;left:6100;top:5747;width:12;height:2" coordorigin="6100,5747" coordsize="12,0" path="m6100,5747l6112,5747e" filled="false" stroked="true" strokeweight=".6pt" strokecolor="#000000">
                <v:path arrowok="t"/>
              </v:shape>
            </v:group>
            <v:group style="position:absolute;left:6119;top:5747;width:12;height:2" coordorigin="6119,5747" coordsize="12,2">
              <v:shape style="position:absolute;left:6119;top:5747;width:12;height:2" coordorigin="6119,5747" coordsize="12,0" path="m6119,5747l6131,5747e" filled="false" stroked="true" strokeweight=".6pt" strokecolor="#000000">
                <v:path arrowok="t"/>
              </v:shape>
            </v:group>
            <v:group style="position:absolute;left:6138;top:5747;width:12;height:2" coordorigin="6138,5747" coordsize="12,2">
              <v:shape style="position:absolute;left:6138;top:5747;width:12;height:2" coordorigin="6138,5747" coordsize="12,0" path="m6138,5747l6150,5747e" filled="false" stroked="true" strokeweight=".6pt" strokecolor="#000000">
                <v:path arrowok="t"/>
              </v:shape>
            </v:group>
            <v:group style="position:absolute;left:6157;top:5747;width:12;height:2" coordorigin="6157,5747" coordsize="12,2">
              <v:shape style="position:absolute;left:6157;top:5747;width:12;height:2" coordorigin="6157,5747" coordsize="12,0" path="m6157,5747l6169,5747e" filled="false" stroked="true" strokeweight=".6pt" strokecolor="#000000">
                <v:path arrowok="t"/>
              </v:shape>
            </v:group>
            <v:group style="position:absolute;left:6176;top:5747;width:12;height:2" coordorigin="6176,5747" coordsize="12,2">
              <v:shape style="position:absolute;left:6176;top:5747;width:12;height:2" coordorigin="6176,5747" coordsize="12,0" path="m6176,5747l6188,5747e" filled="false" stroked="true" strokeweight=".6pt" strokecolor="#000000">
                <v:path arrowok="t"/>
              </v:shape>
            </v:group>
            <v:group style="position:absolute;left:6196;top:5747;width:12;height:2" coordorigin="6196,5747" coordsize="12,2">
              <v:shape style="position:absolute;left:6196;top:5747;width:12;height:2" coordorigin="6196,5747" coordsize="12,0" path="m6196,5747l6208,5747e" filled="false" stroked="true" strokeweight=".6pt" strokecolor="#000000">
                <v:path arrowok="t"/>
              </v:shape>
            </v:group>
            <v:group style="position:absolute;left:6215;top:5747;width:12;height:2" coordorigin="6215,5747" coordsize="12,2">
              <v:shape style="position:absolute;left:6215;top:5747;width:12;height:2" coordorigin="6215,5747" coordsize="12,0" path="m6215,5747l6227,5747e" filled="false" stroked="true" strokeweight=".6pt" strokecolor="#000000">
                <v:path arrowok="t"/>
              </v:shape>
            </v:group>
            <v:group style="position:absolute;left:6234;top:5747;width:12;height:2" coordorigin="6234,5747" coordsize="12,2">
              <v:shape style="position:absolute;left:6234;top:5747;width:12;height:2" coordorigin="6234,5747" coordsize="12,0" path="m6234,5747l6246,5747e" filled="false" stroked="true" strokeweight=".6pt" strokecolor="#000000">
                <v:path arrowok="t"/>
              </v:shape>
            </v:group>
            <v:group style="position:absolute;left:6253;top:5747;width:12;height:2" coordorigin="6253,5747" coordsize="12,2">
              <v:shape style="position:absolute;left:6253;top:5747;width:12;height:2" coordorigin="6253,5747" coordsize="12,0" path="m6253,5747l6265,5747e" filled="false" stroked="true" strokeweight=".6pt" strokecolor="#000000">
                <v:path arrowok="t"/>
              </v:shape>
            </v:group>
            <v:group style="position:absolute;left:6272;top:5747;width:12;height:2" coordorigin="6272,5747" coordsize="12,2">
              <v:shape style="position:absolute;left:6272;top:5747;width:12;height:2" coordorigin="6272,5747" coordsize="12,0" path="m6272,5747l6284,5747e" filled="false" stroked="true" strokeweight=".6pt" strokecolor="#000000">
                <v:path arrowok="t"/>
              </v:shape>
            </v:group>
            <v:group style="position:absolute;left:6292;top:5747;width:12;height:2" coordorigin="6292,5747" coordsize="12,2">
              <v:shape style="position:absolute;left:6292;top:5747;width:12;height:2" coordorigin="6292,5747" coordsize="12,0" path="m6292,5747l6304,5747e" filled="false" stroked="true" strokeweight=".6pt" strokecolor="#000000">
                <v:path arrowok="t"/>
              </v:shape>
            </v:group>
            <v:group style="position:absolute;left:6311;top:5747;width:12;height:2" coordorigin="6311,5747" coordsize="12,2">
              <v:shape style="position:absolute;left:6311;top:5747;width:12;height:2" coordorigin="6311,5747" coordsize="12,0" path="m6311,5747l6323,5747e" filled="false" stroked="true" strokeweight=".6pt" strokecolor="#000000">
                <v:path arrowok="t"/>
              </v:shape>
            </v:group>
            <v:group style="position:absolute;left:6330;top:5747;width:12;height:2" coordorigin="6330,5747" coordsize="12,2">
              <v:shape style="position:absolute;left:6330;top:5747;width:12;height:2" coordorigin="6330,5747" coordsize="12,0" path="m6330,5747l6342,5747e" filled="false" stroked="true" strokeweight=".6pt" strokecolor="#000000">
                <v:path arrowok="t"/>
              </v:shape>
            </v:group>
            <v:group style="position:absolute;left:6349;top:5747;width:12;height:2" coordorigin="6349,5747" coordsize="12,2">
              <v:shape style="position:absolute;left:6349;top:5747;width:12;height:2" coordorigin="6349,5747" coordsize="12,0" path="m6349,5747l6361,5747e" filled="false" stroked="true" strokeweight=".6pt" strokecolor="#000000">
                <v:path arrowok="t"/>
              </v:shape>
            </v:group>
            <v:group style="position:absolute;left:6368;top:5747;width:12;height:2" coordorigin="6368,5747" coordsize="12,2">
              <v:shape style="position:absolute;left:6368;top:5747;width:12;height:2" coordorigin="6368,5747" coordsize="12,0" path="m6368,5747l6380,5747e" filled="false" stroked="true" strokeweight=".6pt" strokecolor="#000000">
                <v:path arrowok="t"/>
              </v:shape>
            </v:group>
            <v:group style="position:absolute;left:6388;top:5747;width:12;height:2" coordorigin="6388,5747" coordsize="12,2">
              <v:shape style="position:absolute;left:6388;top:5747;width:12;height:2" coordorigin="6388,5747" coordsize="12,0" path="m6388,5747l6400,5747e" filled="false" stroked="true" strokeweight=".6pt" strokecolor="#000000">
                <v:path arrowok="t"/>
              </v:shape>
            </v:group>
            <v:group style="position:absolute;left:6407;top:5747;width:12;height:2" coordorigin="6407,5747" coordsize="12,2">
              <v:shape style="position:absolute;left:6407;top:5747;width:12;height:2" coordorigin="6407,5747" coordsize="12,0" path="m6407,5747l6419,5747e" filled="false" stroked="true" strokeweight=".6pt" strokecolor="#000000">
                <v:path arrowok="t"/>
              </v:shape>
            </v:group>
            <v:group style="position:absolute;left:6426;top:5747;width:12;height:2" coordorigin="6426,5747" coordsize="12,2">
              <v:shape style="position:absolute;left:6426;top:5747;width:12;height:2" coordorigin="6426,5747" coordsize="12,0" path="m6426,5747l6438,5747e" filled="false" stroked="true" strokeweight=".6pt" strokecolor="#000000">
                <v:path arrowok="t"/>
              </v:shape>
            </v:group>
            <v:group style="position:absolute;left:6445;top:5747;width:12;height:2" coordorigin="6445,5747" coordsize="12,2">
              <v:shape style="position:absolute;left:6445;top:5747;width:12;height:2" coordorigin="6445,5747" coordsize="12,0" path="m6445,5747l6457,5747e" filled="false" stroked="true" strokeweight=".6pt" strokecolor="#000000">
                <v:path arrowok="t"/>
              </v:shape>
            </v:group>
            <v:group style="position:absolute;left:6464;top:5747;width:12;height:2" coordorigin="6464,5747" coordsize="12,2">
              <v:shape style="position:absolute;left:6464;top:5747;width:12;height:2" coordorigin="6464,5747" coordsize="12,0" path="m6464,5747l6476,5747e" filled="false" stroked="true" strokeweight=".6pt" strokecolor="#000000">
                <v:path arrowok="t"/>
              </v:shape>
            </v:group>
            <v:group style="position:absolute;left:6484;top:5747;width:12;height:2" coordorigin="6484,5747" coordsize="12,2">
              <v:shape style="position:absolute;left:6484;top:5747;width:12;height:2" coordorigin="6484,5747" coordsize="12,0" path="m6484,5747l6496,5747e" filled="false" stroked="true" strokeweight=".6pt" strokecolor="#000000">
                <v:path arrowok="t"/>
              </v:shape>
            </v:group>
            <v:group style="position:absolute;left:6503;top:5747;width:12;height:2" coordorigin="6503,5747" coordsize="12,2">
              <v:shape style="position:absolute;left:6503;top:5747;width:12;height:2" coordorigin="6503,5747" coordsize="12,0" path="m6503,5747l6515,5747e" filled="false" stroked="true" strokeweight=".6pt" strokecolor="#000000">
                <v:path arrowok="t"/>
              </v:shape>
            </v:group>
            <v:group style="position:absolute;left:6522;top:5747;width:12;height:2" coordorigin="6522,5747" coordsize="12,2">
              <v:shape style="position:absolute;left:6522;top:5747;width:12;height:2" coordorigin="6522,5747" coordsize="12,0" path="m6522,5747l6534,5747e" filled="false" stroked="true" strokeweight=".6pt" strokecolor="#000000">
                <v:path arrowok="t"/>
              </v:shape>
            </v:group>
            <v:group style="position:absolute;left:6541;top:5747;width:12;height:2" coordorigin="6541,5747" coordsize="12,2">
              <v:shape style="position:absolute;left:6541;top:5747;width:12;height:2" coordorigin="6541,5747" coordsize="12,0" path="m6541,5747l6553,5747e" filled="false" stroked="true" strokeweight=".6pt" strokecolor="#000000">
                <v:path arrowok="t"/>
              </v:shape>
            </v:group>
            <v:group style="position:absolute;left:6560;top:5747;width:12;height:2" coordorigin="6560,5747" coordsize="12,2">
              <v:shape style="position:absolute;left:6560;top:5747;width:12;height:2" coordorigin="6560,5747" coordsize="12,0" path="m6560,5747l6572,5747e" filled="false" stroked="true" strokeweight=".6pt" strokecolor="#000000">
                <v:path arrowok="t"/>
              </v:shape>
            </v:group>
            <v:group style="position:absolute;left:6580;top:5747;width:12;height:2" coordorigin="6580,5747" coordsize="12,2">
              <v:shape style="position:absolute;left:6580;top:5747;width:12;height:2" coordorigin="6580,5747" coordsize="12,0" path="m6580,5747l6592,5747e" filled="false" stroked="true" strokeweight=".6pt" strokecolor="#000000">
                <v:path arrowok="t"/>
              </v:shape>
            </v:group>
            <v:group style="position:absolute;left:6599;top:5747;width:12;height:2" coordorigin="6599,5747" coordsize="12,2">
              <v:shape style="position:absolute;left:6599;top:5747;width:12;height:2" coordorigin="6599,5747" coordsize="12,0" path="m6599,5747l6611,5747e" filled="false" stroked="true" strokeweight=".6pt" strokecolor="#000000">
                <v:path arrowok="t"/>
              </v:shape>
            </v:group>
            <v:group style="position:absolute;left:6618;top:5747;width:12;height:2" coordorigin="6618,5747" coordsize="12,2">
              <v:shape style="position:absolute;left:6618;top:5747;width:12;height:2" coordorigin="6618,5747" coordsize="12,0" path="m6618,5747l6630,5747e" filled="false" stroked="true" strokeweight=".6pt" strokecolor="#000000">
                <v:path arrowok="t"/>
              </v:shape>
            </v:group>
            <v:group style="position:absolute;left:6637;top:5747;width:12;height:2" coordorigin="6637,5747" coordsize="12,2">
              <v:shape style="position:absolute;left:6637;top:5747;width:12;height:2" coordorigin="6637,5747" coordsize="12,0" path="m6637,5747l6649,5747e" filled="false" stroked="true" strokeweight=".6pt" strokecolor="#000000">
                <v:path arrowok="t"/>
              </v:shape>
            </v:group>
            <v:group style="position:absolute;left:6656;top:5747;width:12;height:2" coordorigin="6656,5747" coordsize="12,2">
              <v:shape style="position:absolute;left:6656;top:5747;width:12;height:2" coordorigin="6656,5747" coordsize="12,0" path="m6656,5747l6668,5747e" filled="false" stroked="true" strokeweight=".6pt" strokecolor="#000000">
                <v:path arrowok="t"/>
              </v:shape>
            </v:group>
            <v:group style="position:absolute;left:6676;top:5747;width:12;height:2" coordorigin="6676,5747" coordsize="12,2">
              <v:shape style="position:absolute;left:6676;top:5747;width:12;height:2" coordorigin="6676,5747" coordsize="12,0" path="m6676,5747l6688,5747e" filled="false" stroked="true" strokeweight=".6pt" strokecolor="#000000">
                <v:path arrowok="t"/>
              </v:shape>
            </v:group>
            <v:group style="position:absolute;left:6695;top:5747;width:12;height:2" coordorigin="6695,5747" coordsize="12,2">
              <v:shape style="position:absolute;left:6695;top:5747;width:12;height:2" coordorigin="6695,5747" coordsize="12,0" path="m6695,5747l6707,5747e" filled="false" stroked="true" strokeweight=".6pt" strokecolor="#000000">
                <v:path arrowok="t"/>
              </v:shape>
            </v:group>
            <v:group style="position:absolute;left:6714;top:5747;width:12;height:2" coordorigin="6714,5747" coordsize="12,2">
              <v:shape style="position:absolute;left:6714;top:5747;width:12;height:2" coordorigin="6714,5747" coordsize="12,0" path="m6714,5747l6726,5747e" filled="false" stroked="true" strokeweight=".6pt" strokecolor="#000000">
                <v:path arrowok="t"/>
              </v:shape>
            </v:group>
            <v:group style="position:absolute;left:6733;top:5747;width:12;height:2" coordorigin="6733,5747" coordsize="12,2">
              <v:shape style="position:absolute;left:6733;top:5747;width:12;height:2" coordorigin="6733,5747" coordsize="12,0" path="m6733,5747l6745,5747e" filled="false" stroked="true" strokeweight=".6pt" strokecolor="#000000">
                <v:path arrowok="t"/>
              </v:shape>
            </v:group>
            <v:group style="position:absolute;left:6752;top:5747;width:12;height:2" coordorigin="6752,5747" coordsize="12,2">
              <v:shape style="position:absolute;left:6752;top:5747;width:12;height:2" coordorigin="6752,5747" coordsize="12,0" path="m6752,5747l6764,5747e" filled="false" stroked="true" strokeweight=".6pt" strokecolor="#000000">
                <v:path arrowok="t"/>
              </v:shape>
            </v:group>
            <v:group style="position:absolute;left:6772;top:5747;width:12;height:2" coordorigin="6772,5747" coordsize="12,2">
              <v:shape style="position:absolute;left:6772;top:5747;width:12;height:2" coordorigin="6772,5747" coordsize="12,0" path="m6772,5747l6784,5747e" filled="false" stroked="true" strokeweight=".6pt" strokecolor="#000000">
                <v:path arrowok="t"/>
              </v:shape>
            </v:group>
            <v:group style="position:absolute;left:6791;top:5747;width:12;height:2" coordorigin="6791,5747" coordsize="12,2">
              <v:shape style="position:absolute;left:6791;top:5747;width:12;height:2" coordorigin="6791,5747" coordsize="12,0" path="m6791,5747l6803,5747e" filled="false" stroked="true" strokeweight=".6pt" strokecolor="#000000">
                <v:path arrowok="t"/>
              </v:shape>
            </v:group>
            <v:group style="position:absolute;left:6810;top:5747;width:12;height:2" coordorigin="6810,5747" coordsize="12,2">
              <v:shape style="position:absolute;left:6810;top:5747;width:12;height:2" coordorigin="6810,5747" coordsize="12,0" path="m6810,5747l6822,5747e" filled="false" stroked="true" strokeweight=".6pt" strokecolor="#000000">
                <v:path arrowok="t"/>
              </v:shape>
            </v:group>
            <v:group style="position:absolute;left:6829;top:5747;width:12;height:2" coordorigin="6829,5747" coordsize="12,2">
              <v:shape style="position:absolute;left:6829;top:5747;width:12;height:2" coordorigin="6829,5747" coordsize="12,0" path="m6829,5747l6841,5747e" filled="false" stroked="true" strokeweight=".6pt" strokecolor="#000000">
                <v:path arrowok="t"/>
              </v:shape>
            </v:group>
            <v:group style="position:absolute;left:6848;top:5747;width:12;height:2" coordorigin="6848,5747" coordsize="12,2">
              <v:shape style="position:absolute;left:6848;top:5747;width:12;height:2" coordorigin="6848,5747" coordsize="12,0" path="m6848,5747l6860,5747e" filled="false" stroked="true" strokeweight=".6pt" strokecolor="#000000">
                <v:path arrowok="t"/>
              </v:shape>
            </v:group>
            <v:group style="position:absolute;left:6868;top:5747;width:12;height:2" coordorigin="6868,5747" coordsize="12,2">
              <v:shape style="position:absolute;left:6868;top:5747;width:12;height:2" coordorigin="6868,5747" coordsize="12,0" path="m6868,5747l6880,5747e" filled="false" stroked="true" strokeweight=".6pt" strokecolor="#000000">
                <v:path arrowok="t"/>
              </v:shape>
            </v:group>
            <v:group style="position:absolute;left:6887;top:5747;width:12;height:2" coordorigin="6887,5747" coordsize="12,2">
              <v:shape style="position:absolute;left:6887;top:5747;width:12;height:2" coordorigin="6887,5747" coordsize="12,0" path="m6887,5747l6899,5747e" filled="false" stroked="true" strokeweight=".6pt" strokecolor="#000000">
                <v:path arrowok="t"/>
              </v:shape>
            </v:group>
            <v:group style="position:absolute;left:6906;top:5747;width:12;height:2" coordorigin="6906,5747" coordsize="12,2">
              <v:shape style="position:absolute;left:6906;top:5747;width:12;height:2" coordorigin="6906,5747" coordsize="12,0" path="m6906,5747l6918,5747e" filled="false" stroked="true" strokeweight=".6pt" strokecolor="#000000">
                <v:path arrowok="t"/>
              </v:shape>
            </v:group>
            <v:group style="position:absolute;left:6925;top:5747;width:12;height:2" coordorigin="6925,5747" coordsize="12,2">
              <v:shape style="position:absolute;left:6925;top:5747;width:12;height:2" coordorigin="6925,5747" coordsize="12,0" path="m6925,5747l6937,5747e" filled="false" stroked="true" strokeweight=".6pt" strokecolor="#000000">
                <v:path arrowok="t"/>
              </v:shape>
            </v:group>
            <v:group style="position:absolute;left:6944;top:5747;width:12;height:2" coordorigin="6944,5747" coordsize="12,2">
              <v:shape style="position:absolute;left:6944;top:5747;width:12;height:2" coordorigin="6944,5747" coordsize="12,0" path="m6944,5747l6956,5747e" filled="false" stroked="true" strokeweight=".6pt" strokecolor="#000000">
                <v:path arrowok="t"/>
              </v:shape>
            </v:group>
            <v:group style="position:absolute;left:6964;top:5747;width:12;height:2" coordorigin="6964,5747" coordsize="12,2">
              <v:shape style="position:absolute;left:6964;top:5747;width:12;height:2" coordorigin="6964,5747" coordsize="12,0" path="m6964,5747l6976,5747e" filled="false" stroked="true" strokeweight=".6pt" strokecolor="#000000">
                <v:path arrowok="t"/>
              </v:shape>
            </v:group>
            <v:group style="position:absolute;left:6983;top:5747;width:12;height:2" coordorigin="6983,5747" coordsize="12,2">
              <v:shape style="position:absolute;left:6983;top:5747;width:12;height:2" coordorigin="6983,5747" coordsize="12,0" path="m6983,5747l6995,5747e" filled="false" stroked="true" strokeweight=".6pt" strokecolor="#000000">
                <v:path arrowok="t"/>
              </v:shape>
            </v:group>
            <v:group style="position:absolute;left:7002;top:5747;width:12;height:2" coordorigin="7002,5747" coordsize="12,2">
              <v:shape style="position:absolute;left:7002;top:5747;width:12;height:2" coordorigin="7002,5747" coordsize="12,0" path="m7002,5747l7014,5747e" filled="false" stroked="true" strokeweight=".6pt" strokecolor="#000000">
                <v:path arrowok="t"/>
              </v:shape>
            </v:group>
            <v:group style="position:absolute;left:7021;top:5747;width:12;height:2" coordorigin="7021,5747" coordsize="12,2">
              <v:shape style="position:absolute;left:7021;top:5747;width:12;height:2" coordorigin="7021,5747" coordsize="12,0" path="m7021,5747l7033,5747e" filled="false" stroked="true" strokeweight=".6pt" strokecolor="#000000">
                <v:path arrowok="t"/>
              </v:shape>
            </v:group>
            <v:group style="position:absolute;left:7040;top:5747;width:12;height:2" coordorigin="7040,5747" coordsize="12,2">
              <v:shape style="position:absolute;left:7040;top:5747;width:12;height:2" coordorigin="7040,5747" coordsize="12,0" path="m7040,5747l7052,5747e" filled="false" stroked="true" strokeweight=".6pt" strokecolor="#000000">
                <v:path arrowok="t"/>
              </v:shape>
            </v:group>
            <v:group style="position:absolute;left:7060;top:5747;width:12;height:2" coordorigin="7060,5747" coordsize="12,2">
              <v:shape style="position:absolute;left:7060;top:5747;width:12;height:2" coordorigin="7060,5747" coordsize="12,0" path="m7060,5747l7072,5747e" filled="false" stroked="true" strokeweight=".6pt" strokecolor="#000000">
                <v:path arrowok="t"/>
              </v:shape>
            </v:group>
            <v:group style="position:absolute;left:7079;top:5747;width:12;height:2" coordorigin="7079,5747" coordsize="12,2">
              <v:shape style="position:absolute;left:7079;top:5747;width:12;height:2" coordorigin="7079,5747" coordsize="12,0" path="m7079,5747l7091,5747e" filled="false" stroked="true" strokeweight=".6pt" strokecolor="#000000">
                <v:path arrowok="t"/>
              </v:shape>
            </v:group>
            <v:group style="position:absolute;left:7098;top:5747;width:12;height:2" coordorigin="7098,5747" coordsize="12,2">
              <v:shape style="position:absolute;left:7098;top:5747;width:12;height:2" coordorigin="7098,5747" coordsize="12,0" path="m7098,5747l7110,5747e" filled="false" stroked="true" strokeweight=".6pt" strokecolor="#000000">
                <v:path arrowok="t"/>
              </v:shape>
            </v:group>
            <v:group style="position:absolute;left:7117;top:5747;width:12;height:2" coordorigin="7117,5747" coordsize="12,2">
              <v:shape style="position:absolute;left:7117;top:5747;width:12;height:2" coordorigin="7117,5747" coordsize="12,0" path="m7117,5747l7129,5747e" filled="false" stroked="true" strokeweight=".6pt" strokecolor="#000000">
                <v:path arrowok="t"/>
              </v:shape>
            </v:group>
            <v:group style="position:absolute;left:7136;top:5747;width:12;height:2" coordorigin="7136,5747" coordsize="12,2">
              <v:shape style="position:absolute;left:7136;top:5747;width:12;height:2" coordorigin="7136,5747" coordsize="12,0" path="m7136,5747l7148,5747e" filled="false" stroked="true" strokeweight=".6pt" strokecolor="#000000">
                <v:path arrowok="t"/>
              </v:shape>
            </v:group>
            <v:group style="position:absolute;left:7156;top:5747;width:12;height:2" coordorigin="7156,5747" coordsize="12,2">
              <v:shape style="position:absolute;left:7156;top:5747;width:12;height:2" coordorigin="7156,5747" coordsize="12,0" path="m7156,5747l7168,5747e" filled="false" stroked="true" strokeweight=".6pt" strokecolor="#000000">
                <v:path arrowok="t"/>
              </v:shape>
            </v:group>
            <v:group style="position:absolute;left:7175;top:5747;width:12;height:2" coordorigin="7175,5747" coordsize="12,2">
              <v:shape style="position:absolute;left:7175;top:5747;width:12;height:2" coordorigin="7175,5747" coordsize="12,0" path="m7175,5747l7187,5747e" filled="false" stroked="true" strokeweight=".6pt" strokecolor="#000000">
                <v:path arrowok="t"/>
              </v:shape>
            </v:group>
            <v:group style="position:absolute;left:7194;top:5747;width:12;height:2" coordorigin="7194,5747" coordsize="12,2">
              <v:shape style="position:absolute;left:7194;top:5747;width:12;height:2" coordorigin="7194,5747" coordsize="12,0" path="m7194,5747l7206,5747e" filled="false" stroked="true" strokeweight=".6pt" strokecolor="#000000">
                <v:path arrowok="t"/>
              </v:shape>
            </v:group>
            <v:group style="position:absolute;left:7213;top:5747;width:12;height:2" coordorigin="7213,5747" coordsize="12,2">
              <v:shape style="position:absolute;left:7213;top:5747;width:12;height:2" coordorigin="7213,5747" coordsize="12,0" path="m7213,5747l7225,5747e" filled="false" stroked="true" strokeweight=".6pt" strokecolor="#000000">
                <v:path arrowok="t"/>
              </v:shape>
            </v:group>
            <v:group style="position:absolute;left:7232;top:5747;width:12;height:2" coordorigin="7232,5747" coordsize="12,2">
              <v:shape style="position:absolute;left:7232;top:5747;width:12;height:2" coordorigin="7232,5747" coordsize="12,0" path="m7232,5747l7244,5747e" filled="false" stroked="true" strokeweight=".6pt" strokecolor="#000000">
                <v:path arrowok="t"/>
              </v:shape>
            </v:group>
            <v:group style="position:absolute;left:7252;top:5747;width:12;height:2" coordorigin="7252,5747" coordsize="12,2">
              <v:shape style="position:absolute;left:7252;top:5747;width:12;height:2" coordorigin="7252,5747" coordsize="12,0" path="m7252,5747l7264,5747e" filled="false" stroked="true" strokeweight=".6pt" strokecolor="#000000">
                <v:path arrowok="t"/>
              </v:shape>
            </v:group>
            <v:group style="position:absolute;left:7271;top:5747;width:12;height:2" coordorigin="7271,5747" coordsize="12,2">
              <v:shape style="position:absolute;left:7271;top:5747;width:12;height:2" coordorigin="7271,5747" coordsize="12,0" path="m7271,5747l7283,5747e" filled="false" stroked="true" strokeweight=".6pt" strokecolor="#000000">
                <v:path arrowok="t"/>
              </v:shape>
            </v:group>
            <v:group style="position:absolute;left:7290;top:5747;width:12;height:2" coordorigin="7290,5747" coordsize="12,2">
              <v:shape style="position:absolute;left:7290;top:5747;width:12;height:2" coordorigin="7290,5747" coordsize="12,0" path="m7290,5747l7302,5747e" filled="false" stroked="true" strokeweight=".6pt" strokecolor="#000000">
                <v:path arrowok="t"/>
              </v:shape>
            </v:group>
            <v:group style="position:absolute;left:7309;top:5747;width:12;height:2" coordorigin="7309,5747" coordsize="12,2">
              <v:shape style="position:absolute;left:7309;top:5747;width:12;height:2" coordorigin="7309,5747" coordsize="12,0" path="m7309,5747l7321,5747e" filled="false" stroked="true" strokeweight=".6pt" strokecolor="#000000">
                <v:path arrowok="t"/>
              </v:shape>
            </v:group>
            <v:group style="position:absolute;left:7328;top:5747;width:12;height:2" coordorigin="7328,5747" coordsize="12,2">
              <v:shape style="position:absolute;left:7328;top:5747;width:12;height:2" coordorigin="7328,5747" coordsize="12,0" path="m7328,5747l7340,5747e" filled="false" stroked="true" strokeweight=".6pt" strokecolor="#000000">
                <v:path arrowok="t"/>
              </v:shape>
            </v:group>
            <v:group style="position:absolute;left:7348;top:5747;width:12;height:2" coordorigin="7348,5747" coordsize="12,2">
              <v:shape style="position:absolute;left:7348;top:5747;width:12;height:2" coordorigin="7348,5747" coordsize="12,0" path="m7348,5747l7360,5747e" filled="false" stroked="true" strokeweight=".6pt" strokecolor="#000000">
                <v:path arrowok="t"/>
              </v:shape>
            </v:group>
            <v:group style="position:absolute;left:7367;top:5747;width:12;height:2" coordorigin="7367,5747" coordsize="12,2">
              <v:shape style="position:absolute;left:7367;top:5747;width:12;height:2" coordorigin="7367,5747" coordsize="12,0" path="m7367,5747l7379,5747e" filled="false" stroked="true" strokeweight=".6pt" strokecolor="#000000">
                <v:path arrowok="t"/>
              </v:shape>
            </v:group>
            <v:group style="position:absolute;left:7386;top:5747;width:12;height:2" coordorigin="7386,5747" coordsize="12,2">
              <v:shape style="position:absolute;left:7386;top:5747;width:12;height:2" coordorigin="7386,5747" coordsize="12,0" path="m7386,5747l7398,5747e" filled="false" stroked="true" strokeweight=".6pt" strokecolor="#000000">
                <v:path arrowok="t"/>
              </v:shape>
            </v:group>
            <v:group style="position:absolute;left:7405;top:5747;width:12;height:2" coordorigin="7405,5747" coordsize="12,2">
              <v:shape style="position:absolute;left:7405;top:5747;width:12;height:2" coordorigin="7405,5747" coordsize="12,0" path="m7405,5747l7417,5747e" filled="false" stroked="true" strokeweight=".6pt" strokecolor="#000000">
                <v:path arrowok="t"/>
              </v:shape>
            </v:group>
            <v:group style="position:absolute;left:7424;top:5747;width:12;height:2" coordorigin="7424,5747" coordsize="12,2">
              <v:shape style="position:absolute;left:7424;top:5747;width:12;height:2" coordorigin="7424,5747" coordsize="12,0" path="m7424,5747l7436,5747e" filled="false" stroked="true" strokeweight=".6pt" strokecolor="#000000">
                <v:path arrowok="t"/>
              </v:shape>
            </v:group>
            <v:group style="position:absolute;left:7444;top:5747;width:12;height:2" coordorigin="7444,5747" coordsize="12,2">
              <v:shape style="position:absolute;left:7444;top:5747;width:12;height:2" coordorigin="7444,5747" coordsize="12,0" path="m7444,5747l7456,5747e" filled="false" stroked="true" strokeweight=".6pt" strokecolor="#000000">
                <v:path arrowok="t"/>
              </v:shape>
            </v:group>
            <v:group style="position:absolute;left:7463;top:5747;width:12;height:2" coordorigin="7463,5747" coordsize="12,2">
              <v:shape style="position:absolute;left:7463;top:5747;width:12;height:2" coordorigin="7463,5747" coordsize="12,0" path="m7463,5747l7475,5747e" filled="false" stroked="true" strokeweight=".6pt" strokecolor="#000000">
                <v:path arrowok="t"/>
              </v:shape>
            </v:group>
            <v:group style="position:absolute;left:7482;top:5747;width:12;height:2" coordorigin="7482,5747" coordsize="12,2">
              <v:shape style="position:absolute;left:7482;top:5747;width:12;height:2" coordorigin="7482,5747" coordsize="12,0" path="m7482,5747l7494,5747e" filled="false" stroked="true" strokeweight=".6pt" strokecolor="#000000">
                <v:path arrowok="t"/>
              </v:shape>
            </v:group>
            <v:group style="position:absolute;left:7501;top:5747;width:12;height:2" coordorigin="7501,5747" coordsize="12,2">
              <v:shape style="position:absolute;left:7501;top:5747;width:12;height:2" coordorigin="7501,5747" coordsize="12,0" path="m7501,5747l7513,5747e" filled="false" stroked="true" strokeweight=".6pt" strokecolor="#000000">
                <v:path arrowok="t"/>
              </v:shape>
            </v:group>
            <v:group style="position:absolute;left:7520;top:5747;width:12;height:2" coordorigin="7520,5747" coordsize="12,2">
              <v:shape style="position:absolute;left:7520;top:5747;width:12;height:2" coordorigin="7520,5747" coordsize="12,0" path="m7520,5747l7532,5747e" filled="false" stroked="true" strokeweight=".6pt" strokecolor="#000000">
                <v:path arrowok="t"/>
              </v:shape>
            </v:group>
            <v:group style="position:absolute;left:7540;top:5747;width:12;height:2" coordorigin="7540,5747" coordsize="12,2">
              <v:shape style="position:absolute;left:7540;top:5747;width:12;height:2" coordorigin="7540,5747" coordsize="12,0" path="m7540,5747l7552,5747e" filled="false" stroked="true" strokeweight=".6pt" strokecolor="#000000">
                <v:path arrowok="t"/>
              </v:shape>
            </v:group>
            <v:group style="position:absolute;left:7559;top:5747;width:12;height:2" coordorigin="7559,5747" coordsize="12,2">
              <v:shape style="position:absolute;left:7559;top:5747;width:12;height:2" coordorigin="7559,5747" coordsize="12,0" path="m7559,5747l7571,5747e" filled="false" stroked="true" strokeweight=".6pt" strokecolor="#000000">
                <v:path arrowok="t"/>
              </v:shape>
            </v:group>
            <v:group style="position:absolute;left:7578;top:5747;width:12;height:2" coordorigin="7578,5747" coordsize="12,2">
              <v:shape style="position:absolute;left:7578;top:5747;width:12;height:2" coordorigin="7578,5747" coordsize="12,0" path="m7578,5747l7590,5747e" filled="false" stroked="true" strokeweight=".6pt" strokecolor="#000000">
                <v:path arrowok="t"/>
              </v:shape>
            </v:group>
            <v:group style="position:absolute;left:7597;top:5747;width:12;height:2" coordorigin="7597,5747" coordsize="12,2">
              <v:shape style="position:absolute;left:7597;top:5747;width:12;height:2" coordorigin="7597,5747" coordsize="12,0" path="m7597,5747l7609,5747e" filled="false" stroked="true" strokeweight=".6pt" strokecolor="#000000">
                <v:path arrowok="t"/>
              </v:shape>
            </v:group>
            <v:group style="position:absolute;left:7616;top:5747;width:12;height:2" coordorigin="7616,5747" coordsize="12,2">
              <v:shape style="position:absolute;left:7616;top:5747;width:12;height:2" coordorigin="7616,5747" coordsize="12,0" path="m7616,5747l7628,5747e" filled="false" stroked="true" strokeweight=".6pt" strokecolor="#000000">
                <v:path arrowok="t"/>
              </v:shape>
            </v:group>
            <v:group style="position:absolute;left:7636;top:5747;width:12;height:2" coordorigin="7636,5747" coordsize="12,2">
              <v:shape style="position:absolute;left:7636;top:5747;width:12;height:2" coordorigin="7636,5747" coordsize="12,0" path="m7636,5747l7648,5747e" filled="false" stroked="true" strokeweight=".6pt" strokecolor="#000000">
                <v:path arrowok="t"/>
              </v:shape>
            </v:group>
            <v:group style="position:absolute;left:7655;top:5747;width:12;height:2" coordorigin="7655,5747" coordsize="12,2">
              <v:shape style="position:absolute;left:7655;top:5747;width:12;height:2" coordorigin="7655,5747" coordsize="12,0" path="m7655,5747l7667,5747e" filled="false" stroked="true" strokeweight=".6pt" strokecolor="#000000">
                <v:path arrowok="t"/>
              </v:shape>
            </v:group>
            <v:group style="position:absolute;left:7674;top:5747;width:12;height:2" coordorigin="7674,5747" coordsize="12,2">
              <v:shape style="position:absolute;left:7674;top:5747;width:12;height:2" coordorigin="7674,5747" coordsize="12,0" path="m7674,5747l7686,5747e" filled="false" stroked="true" strokeweight=".6pt" strokecolor="#000000">
                <v:path arrowok="t"/>
              </v:shape>
            </v:group>
            <v:group style="position:absolute;left:7693;top:5747;width:12;height:2" coordorigin="7693,5747" coordsize="12,2">
              <v:shape style="position:absolute;left:7693;top:5747;width:12;height:2" coordorigin="7693,5747" coordsize="12,0" path="m7693,5747l7705,5747e" filled="false" stroked="true" strokeweight=".6pt" strokecolor="#000000">
                <v:path arrowok="t"/>
              </v:shape>
            </v:group>
            <v:group style="position:absolute;left:7712;top:5747;width:12;height:2" coordorigin="7712,5747" coordsize="12,2">
              <v:shape style="position:absolute;left:7712;top:5747;width:12;height:2" coordorigin="7712,5747" coordsize="12,0" path="m7712,5747l7724,5747e" filled="false" stroked="true" strokeweight=".6pt" strokecolor="#000000">
                <v:path arrowok="t"/>
              </v:shape>
            </v:group>
            <v:group style="position:absolute;left:7732;top:5747;width:12;height:2" coordorigin="7732,5747" coordsize="12,2">
              <v:shape style="position:absolute;left:7732;top:5747;width:12;height:2" coordorigin="7732,5747" coordsize="12,0" path="m7732,5747l7744,5747e" filled="false" stroked="true" strokeweight=".6pt" strokecolor="#000000">
                <v:path arrowok="t"/>
              </v:shape>
            </v:group>
            <v:group style="position:absolute;left:7751;top:5747;width:12;height:2" coordorigin="7751,5747" coordsize="12,2">
              <v:shape style="position:absolute;left:7751;top:5747;width:12;height:2" coordorigin="7751,5747" coordsize="12,0" path="m7751,5747l7763,5747e" filled="false" stroked="true" strokeweight=".6pt" strokecolor="#000000">
                <v:path arrowok="t"/>
              </v:shape>
            </v:group>
            <v:group style="position:absolute;left:7770;top:5747;width:12;height:2" coordorigin="7770,5747" coordsize="12,2">
              <v:shape style="position:absolute;left:7770;top:5747;width:12;height:2" coordorigin="7770,5747" coordsize="12,0" path="m7770,5747l7782,5747e" filled="false" stroked="true" strokeweight=".6pt" strokecolor="#000000">
                <v:path arrowok="t"/>
              </v:shape>
            </v:group>
            <v:group style="position:absolute;left:7789;top:5747;width:12;height:2" coordorigin="7789,5747" coordsize="12,2">
              <v:shape style="position:absolute;left:7789;top:5747;width:12;height:2" coordorigin="7789,5747" coordsize="12,0" path="m7789,5747l7801,5747e" filled="false" stroked="true" strokeweight=".6pt" strokecolor="#000000">
                <v:path arrowok="t"/>
              </v:shape>
            </v:group>
            <v:group style="position:absolute;left:7808;top:5747;width:12;height:2" coordorigin="7808,5747" coordsize="12,2">
              <v:shape style="position:absolute;left:7808;top:5747;width:12;height:2" coordorigin="7808,5747" coordsize="12,0" path="m7808,5747l7820,5747e" filled="false" stroked="true" strokeweight=".6pt" strokecolor="#000000">
                <v:path arrowok="t"/>
              </v:shape>
            </v:group>
            <v:group style="position:absolute;left:7828;top:5747;width:12;height:2" coordorigin="7828,5747" coordsize="12,2">
              <v:shape style="position:absolute;left:7828;top:5747;width:12;height:2" coordorigin="7828,5747" coordsize="12,0" path="m7828,5747l7840,5747e" filled="false" stroked="true" strokeweight=".6pt" strokecolor="#000000">
                <v:path arrowok="t"/>
              </v:shape>
            </v:group>
            <v:group style="position:absolute;left:7847;top:5747;width:12;height:2" coordorigin="7847,5747" coordsize="12,2">
              <v:shape style="position:absolute;left:7847;top:5747;width:12;height:2" coordorigin="7847,5747" coordsize="12,0" path="m7847,5747l7859,5747e" filled="false" stroked="true" strokeweight=".6pt" strokecolor="#000000">
                <v:path arrowok="t"/>
              </v:shape>
            </v:group>
            <v:group style="position:absolute;left:7866;top:5747;width:12;height:2" coordorigin="7866,5747" coordsize="12,2">
              <v:shape style="position:absolute;left:7866;top:5747;width:12;height:2" coordorigin="7866,5747" coordsize="12,0" path="m7866,5747l7878,5747e" filled="false" stroked="true" strokeweight=".6pt" strokecolor="#000000">
                <v:path arrowok="t"/>
              </v:shape>
            </v:group>
            <v:group style="position:absolute;left:7885;top:5747;width:12;height:2" coordorigin="7885,5747" coordsize="12,2">
              <v:shape style="position:absolute;left:7885;top:5747;width:12;height:2" coordorigin="7885,5747" coordsize="12,0" path="m7885,5747l7897,5747e" filled="false" stroked="true" strokeweight=".6pt" strokecolor="#000000">
                <v:path arrowok="t"/>
              </v:shape>
            </v:group>
            <v:group style="position:absolute;left:7904;top:5747;width:12;height:2" coordorigin="7904,5747" coordsize="12,2">
              <v:shape style="position:absolute;left:7904;top:5747;width:12;height:2" coordorigin="7904,5747" coordsize="12,0" path="m7904,5747l7916,5747e" filled="false" stroked="true" strokeweight=".6pt" strokecolor="#000000">
                <v:path arrowok="t"/>
              </v:shape>
            </v:group>
            <v:group style="position:absolute;left:7924;top:5747;width:12;height:2" coordorigin="7924,5747" coordsize="12,2">
              <v:shape style="position:absolute;left:7924;top:5747;width:12;height:2" coordorigin="7924,5747" coordsize="12,0" path="m7924,5747l7936,5747e" filled="false" stroked="true" strokeweight=".6pt" strokecolor="#000000">
                <v:path arrowok="t"/>
              </v:shape>
            </v:group>
            <v:group style="position:absolute;left:7943;top:5747;width:12;height:2" coordorigin="7943,5747" coordsize="12,2">
              <v:shape style="position:absolute;left:7943;top:5747;width:12;height:2" coordorigin="7943,5747" coordsize="12,0" path="m7943,5747l7955,5747e" filled="false" stroked="true" strokeweight=".6pt" strokecolor="#000000">
                <v:path arrowok="t"/>
              </v:shape>
            </v:group>
            <v:group style="position:absolute;left:7962;top:5747;width:12;height:2" coordorigin="7962,5747" coordsize="12,2">
              <v:shape style="position:absolute;left:7962;top:5747;width:12;height:2" coordorigin="7962,5747" coordsize="12,0" path="m7962,5747l7974,5747e" filled="false" stroked="true" strokeweight=".6pt" strokecolor="#000000">
                <v:path arrowok="t"/>
              </v:shape>
            </v:group>
            <v:group style="position:absolute;left:7981;top:5747;width:12;height:2" coordorigin="7981,5747" coordsize="12,2">
              <v:shape style="position:absolute;left:7981;top:5747;width:12;height:2" coordorigin="7981,5747" coordsize="12,0" path="m7981,5747l7993,5747e" filled="false" stroked="true" strokeweight=".6pt" strokecolor="#000000">
                <v:path arrowok="t"/>
              </v:shape>
            </v:group>
            <v:group style="position:absolute;left:8000;top:5747;width:12;height:2" coordorigin="8000,5747" coordsize="12,2">
              <v:shape style="position:absolute;left:8000;top:5747;width:12;height:2" coordorigin="8000,5747" coordsize="12,0" path="m8000,5747l8012,5747e" filled="false" stroked="true" strokeweight=".6pt" strokecolor="#000000">
                <v:path arrowok="t"/>
              </v:shape>
            </v:group>
            <v:group style="position:absolute;left:8020;top:5747;width:12;height:2" coordorigin="8020,5747" coordsize="12,2">
              <v:shape style="position:absolute;left:8020;top:5747;width:12;height:2" coordorigin="8020,5747" coordsize="12,0" path="m8020,5747l8032,5747e" filled="false" stroked="true" strokeweight=".6pt" strokecolor="#000000">
                <v:path arrowok="t"/>
              </v:shape>
            </v:group>
            <v:group style="position:absolute;left:8039;top:5747;width:12;height:2" coordorigin="8039,5747" coordsize="12,2">
              <v:shape style="position:absolute;left:8039;top:5747;width:12;height:2" coordorigin="8039,5747" coordsize="12,0" path="m8039,5747l8051,5747e" filled="false" stroked="true" strokeweight=".6pt" strokecolor="#000000">
                <v:path arrowok="t"/>
              </v:shape>
            </v:group>
            <v:group style="position:absolute;left:8058;top:5747;width:12;height:2" coordorigin="8058,5747" coordsize="12,2">
              <v:shape style="position:absolute;left:8058;top:5747;width:12;height:2" coordorigin="8058,5747" coordsize="12,0" path="m8058,5747l8070,5747e" filled="false" stroked="true" strokeweight=".6pt" strokecolor="#000000">
                <v:path arrowok="t"/>
              </v:shape>
            </v:group>
            <v:group style="position:absolute;left:8077;top:5747;width:12;height:2" coordorigin="8077,5747" coordsize="12,2">
              <v:shape style="position:absolute;left:8077;top:5747;width:12;height:2" coordorigin="8077,5747" coordsize="12,0" path="m8077,5747l8089,5747e" filled="false" stroked="true" strokeweight=".6pt" strokecolor="#000000">
                <v:path arrowok="t"/>
              </v:shape>
            </v:group>
            <v:group style="position:absolute;left:8096;top:5747;width:12;height:2" coordorigin="8096,5747" coordsize="12,2">
              <v:shape style="position:absolute;left:8096;top:5747;width:12;height:2" coordorigin="8096,5747" coordsize="12,0" path="m8096,5747l8108,5747e" filled="false" stroked="true" strokeweight=".6pt" strokecolor="#000000">
                <v:path arrowok="t"/>
              </v:shape>
            </v:group>
            <v:group style="position:absolute;left:8116;top:5747;width:12;height:2" coordorigin="8116,5747" coordsize="12,2">
              <v:shape style="position:absolute;left:8116;top:5747;width:12;height:2" coordorigin="8116,5747" coordsize="12,0" path="m8116,5747l8128,5747e" filled="false" stroked="true" strokeweight=".6pt" strokecolor="#000000">
                <v:path arrowok="t"/>
              </v:shape>
            </v:group>
            <v:group style="position:absolute;left:8135;top:5747;width:12;height:2" coordorigin="8135,5747" coordsize="12,2">
              <v:shape style="position:absolute;left:8135;top:5747;width:12;height:2" coordorigin="8135,5747" coordsize="12,0" path="m8135,5747l8147,5747e" filled="false" stroked="true" strokeweight=".6pt" strokecolor="#000000">
                <v:path arrowok="t"/>
              </v:shape>
            </v:group>
            <v:group style="position:absolute;left:8154;top:5747;width:12;height:2" coordorigin="8154,5747" coordsize="12,2">
              <v:shape style="position:absolute;left:8154;top:5747;width:12;height:2" coordorigin="8154,5747" coordsize="12,0" path="m8154,5747l8166,5747e" filled="false" stroked="true" strokeweight=".6pt" strokecolor="#000000">
                <v:path arrowok="t"/>
              </v:shape>
            </v:group>
            <v:group style="position:absolute;left:8173;top:5747;width:12;height:2" coordorigin="8173,5747" coordsize="12,2">
              <v:shape style="position:absolute;left:8173;top:5747;width:12;height:2" coordorigin="8173,5747" coordsize="12,0" path="m8173,5747l8185,5747e" filled="false" stroked="true" strokeweight=".6pt" strokecolor="#000000">
                <v:path arrowok="t"/>
              </v:shape>
            </v:group>
            <v:group style="position:absolute;left:8192;top:5747;width:12;height:2" coordorigin="8192,5747" coordsize="12,2">
              <v:shape style="position:absolute;left:8192;top:5747;width:12;height:2" coordorigin="8192,5747" coordsize="12,0" path="m8192,5747l8204,5747e" filled="false" stroked="true" strokeweight=".6pt" strokecolor="#000000">
                <v:path arrowok="t"/>
              </v:shape>
            </v:group>
            <v:group style="position:absolute;left:8212;top:5747;width:12;height:2" coordorigin="8212,5747" coordsize="12,2">
              <v:shape style="position:absolute;left:8212;top:5747;width:12;height:2" coordorigin="8212,5747" coordsize="12,0" path="m8212,5747l8224,5747e" filled="false" stroked="true" strokeweight=".6pt" strokecolor="#000000">
                <v:path arrowok="t"/>
              </v:shape>
            </v:group>
            <v:group style="position:absolute;left:8231;top:5747;width:12;height:2" coordorigin="8231,5747" coordsize="12,2">
              <v:shape style="position:absolute;left:8231;top:5747;width:12;height:2" coordorigin="8231,5747" coordsize="12,0" path="m8231,5747l8243,5747e" filled="false" stroked="true" strokeweight=".6pt" strokecolor="#000000">
                <v:path arrowok="t"/>
              </v:shape>
            </v:group>
            <v:group style="position:absolute;left:8250;top:5747;width:12;height:2" coordorigin="8250,5747" coordsize="12,2">
              <v:shape style="position:absolute;left:8250;top:5747;width:12;height:2" coordorigin="8250,5747" coordsize="12,0" path="m8250,5747l8262,5747e" filled="false" stroked="true" strokeweight=".6pt" strokecolor="#000000">
                <v:path arrowok="t"/>
              </v:shape>
            </v:group>
            <v:group style="position:absolute;left:8269;top:5747;width:12;height:2" coordorigin="8269,5747" coordsize="12,2">
              <v:shape style="position:absolute;left:8269;top:5747;width:12;height:2" coordorigin="8269,5747" coordsize="12,0" path="m8269,5747l8281,5747e" filled="false" stroked="true" strokeweight=".6pt" strokecolor="#000000">
                <v:path arrowok="t"/>
              </v:shape>
            </v:group>
            <v:group style="position:absolute;left:8288;top:5747;width:12;height:2" coordorigin="8288,5747" coordsize="12,2">
              <v:shape style="position:absolute;left:8288;top:5747;width:12;height:2" coordorigin="8288,5747" coordsize="12,0" path="m8288,5747l8300,5747e" filled="false" stroked="true" strokeweight=".6pt" strokecolor="#000000">
                <v:path arrowok="t"/>
              </v:shape>
            </v:group>
            <v:group style="position:absolute;left:8308;top:5747;width:12;height:2" coordorigin="8308,5747" coordsize="12,2">
              <v:shape style="position:absolute;left:8308;top:5747;width:12;height:2" coordorigin="8308,5747" coordsize="12,0" path="m8308,5747l8320,5747e" filled="false" stroked="true" strokeweight=".6pt" strokecolor="#000000">
                <v:path arrowok="t"/>
              </v:shape>
            </v:group>
            <v:group style="position:absolute;left:8327;top:5747;width:12;height:2" coordorigin="8327,5747" coordsize="12,2">
              <v:shape style="position:absolute;left:8327;top:5747;width:12;height:2" coordorigin="8327,5747" coordsize="12,0" path="m8327,5747l8339,5747e" filled="false" stroked="true" strokeweight=".6pt" strokecolor="#000000">
                <v:path arrowok="t"/>
              </v:shape>
            </v:group>
            <v:group style="position:absolute;left:8346;top:5747;width:12;height:2" coordorigin="8346,5747" coordsize="12,2">
              <v:shape style="position:absolute;left:8346;top:5747;width:12;height:2" coordorigin="8346,5747" coordsize="12,0" path="m8346,5747l8358,5747e" filled="false" stroked="true" strokeweight=".6pt" strokecolor="#000000">
                <v:path arrowok="t"/>
              </v:shape>
            </v:group>
            <v:group style="position:absolute;left:8365;top:5747;width:12;height:2" coordorigin="8365,5747" coordsize="12,2">
              <v:shape style="position:absolute;left:8365;top:5747;width:12;height:2" coordorigin="8365,5747" coordsize="12,0" path="m8365,5747l8377,5747e" filled="false" stroked="true" strokeweight=".6pt" strokecolor="#000000">
                <v:path arrowok="t"/>
              </v:shape>
            </v:group>
            <v:group style="position:absolute;left:8384;top:5747;width:12;height:2" coordorigin="8384,5747" coordsize="12,2">
              <v:shape style="position:absolute;left:8384;top:5747;width:12;height:2" coordorigin="8384,5747" coordsize="12,0" path="m8384,5747l8396,5747e" filled="false" stroked="true" strokeweight=".6pt" strokecolor="#000000">
                <v:path arrowok="t"/>
              </v:shape>
            </v:group>
            <v:group style="position:absolute;left:8404;top:5747;width:12;height:2" coordorigin="8404,5747" coordsize="12,2">
              <v:shape style="position:absolute;left:8404;top:5747;width:12;height:2" coordorigin="8404,5747" coordsize="12,0" path="m8404,5747l8416,5747e" filled="false" stroked="true" strokeweight=".6pt" strokecolor="#000000">
                <v:path arrowok="t"/>
              </v:shape>
            </v:group>
            <v:group style="position:absolute;left:8423;top:5747;width:12;height:2" coordorigin="8423,5747" coordsize="12,2">
              <v:shape style="position:absolute;left:8423;top:5747;width:12;height:2" coordorigin="8423,5747" coordsize="12,0" path="m8423,5747l8435,5747e" filled="false" stroked="true" strokeweight=".6pt" strokecolor="#000000">
                <v:path arrowok="t"/>
              </v:shape>
            </v:group>
            <v:group style="position:absolute;left:8442;top:5747;width:12;height:2" coordorigin="8442,5747" coordsize="12,2">
              <v:shape style="position:absolute;left:8442;top:5747;width:12;height:2" coordorigin="8442,5747" coordsize="12,0" path="m8442,5747l8454,5747e" filled="false" stroked="true" strokeweight=".6pt" strokecolor="#000000">
                <v:path arrowok="t"/>
              </v:shape>
            </v:group>
            <v:group style="position:absolute;left:8461;top:5747;width:12;height:2" coordorigin="8461,5747" coordsize="12,2">
              <v:shape style="position:absolute;left:8461;top:5747;width:12;height:2" coordorigin="8461,5747" coordsize="12,0" path="m8461,5747l8473,5747e" filled="false" stroked="true" strokeweight=".6pt" strokecolor="#000000">
                <v:path arrowok="t"/>
              </v:shape>
            </v:group>
            <v:group style="position:absolute;left:8480;top:5747;width:12;height:2" coordorigin="8480,5747" coordsize="12,2">
              <v:shape style="position:absolute;left:8480;top:5747;width:12;height:2" coordorigin="8480,5747" coordsize="12,0" path="m8480,5747l8492,5747e" filled="false" stroked="true" strokeweight=".6pt" strokecolor="#000000">
                <v:path arrowok="t"/>
              </v:shape>
            </v:group>
            <v:group style="position:absolute;left:8500;top:5747;width:12;height:2" coordorigin="8500,5747" coordsize="12,2">
              <v:shape style="position:absolute;left:8500;top:5747;width:12;height:2" coordorigin="8500,5747" coordsize="12,0" path="m8500,5747l8512,5747e" filled="false" stroked="true" strokeweight=".6pt" strokecolor="#000000">
                <v:path arrowok="t"/>
              </v:shape>
            </v:group>
            <v:group style="position:absolute;left:8519;top:5747;width:12;height:2" coordorigin="8519,5747" coordsize="12,2">
              <v:shape style="position:absolute;left:8519;top:5747;width:12;height:2" coordorigin="8519,5747" coordsize="12,0" path="m8519,5747l8531,5747e" filled="false" stroked="true" strokeweight=".6pt" strokecolor="#000000">
                <v:path arrowok="t"/>
              </v:shape>
            </v:group>
            <v:group style="position:absolute;left:8538;top:5747;width:12;height:2" coordorigin="8538,5747" coordsize="12,2">
              <v:shape style="position:absolute;left:8538;top:5747;width:12;height:2" coordorigin="8538,5747" coordsize="12,0" path="m8538,5747l8550,5747e" filled="false" stroked="true" strokeweight=".6pt" strokecolor="#000000">
                <v:path arrowok="t"/>
              </v:shape>
            </v:group>
            <v:group style="position:absolute;left:8557;top:5747;width:12;height:2" coordorigin="8557,5747" coordsize="12,2">
              <v:shape style="position:absolute;left:8557;top:5747;width:12;height:2" coordorigin="8557,5747" coordsize="12,0" path="m8557,5747l8569,5747e" filled="false" stroked="true" strokeweight=".6pt" strokecolor="#000000">
                <v:path arrowok="t"/>
              </v:shape>
            </v:group>
            <v:group style="position:absolute;left:8576;top:5747;width:12;height:2" coordorigin="8576,5747" coordsize="12,2">
              <v:shape style="position:absolute;left:8576;top:5747;width:12;height:2" coordorigin="8576,5747" coordsize="12,0" path="m8576,5747l8588,5747e" filled="false" stroked="true" strokeweight=".6pt" strokecolor="#000000">
                <v:path arrowok="t"/>
              </v:shape>
            </v:group>
            <v:group style="position:absolute;left:8596;top:5747;width:12;height:2" coordorigin="8596,5747" coordsize="12,2">
              <v:shape style="position:absolute;left:8596;top:5747;width:12;height:2" coordorigin="8596,5747" coordsize="12,0" path="m8596,5747l8608,5747e" filled="false" stroked="true" strokeweight=".6pt" strokecolor="#000000">
                <v:path arrowok="t"/>
              </v:shape>
            </v:group>
            <v:group style="position:absolute;left:8615;top:5747;width:12;height:2" coordorigin="8615,5747" coordsize="12,2">
              <v:shape style="position:absolute;left:8615;top:5747;width:12;height:2" coordorigin="8615,5747" coordsize="12,0" path="m8615,5747l8627,5747e" filled="false" stroked="true" strokeweight=".6pt" strokecolor="#000000">
                <v:path arrowok="t"/>
              </v:shape>
            </v:group>
            <v:group style="position:absolute;left:8634;top:5747;width:12;height:2" coordorigin="8634,5747" coordsize="12,2">
              <v:shape style="position:absolute;left:8634;top:5747;width:12;height:2" coordorigin="8634,5747" coordsize="12,0" path="m8634,5747l8646,5747e" filled="false" stroked="true" strokeweight=".6pt" strokecolor="#000000">
                <v:path arrowok="t"/>
              </v:shape>
            </v:group>
            <v:group style="position:absolute;left:8653;top:5747;width:12;height:2" coordorigin="8653,5747" coordsize="12,2">
              <v:shape style="position:absolute;left:8653;top:5747;width:12;height:2" coordorigin="8653,5747" coordsize="12,0" path="m8653,5747l8665,5747e" filled="false" stroked="true" strokeweight=".6pt" strokecolor="#000000">
                <v:path arrowok="t"/>
              </v:shape>
            </v:group>
            <v:group style="position:absolute;left:8672;top:5747;width:12;height:2" coordorigin="8672,5747" coordsize="12,2">
              <v:shape style="position:absolute;left:8672;top:5747;width:12;height:2" coordorigin="8672,5747" coordsize="12,0" path="m8672,5747l8684,5747e" filled="false" stroked="true" strokeweight=".6pt" strokecolor="#000000">
                <v:path arrowok="t"/>
              </v:shape>
            </v:group>
            <v:group style="position:absolute;left:8692;top:5747;width:12;height:2" coordorigin="8692,5747" coordsize="12,2">
              <v:shape style="position:absolute;left:8692;top:5747;width:12;height:2" coordorigin="8692,5747" coordsize="12,0" path="m8692,5747l8704,5747e" filled="false" stroked="true" strokeweight=".6pt" strokecolor="#000000">
                <v:path arrowok="t"/>
              </v:shape>
            </v:group>
            <v:group style="position:absolute;left:8711;top:5747;width:12;height:2" coordorigin="8711,5747" coordsize="12,2">
              <v:shape style="position:absolute;left:8711;top:5747;width:12;height:2" coordorigin="8711,5747" coordsize="12,0" path="m8711,5747l8723,5747e" filled="false" stroked="true" strokeweight=".6pt" strokecolor="#000000">
                <v:path arrowok="t"/>
              </v:shape>
            </v:group>
            <v:group style="position:absolute;left:8730;top:5747;width:12;height:2" coordorigin="8730,5747" coordsize="12,2">
              <v:shape style="position:absolute;left:8730;top:5747;width:12;height:2" coordorigin="8730,5747" coordsize="12,0" path="m8730,5747l8742,5747e" filled="false" stroked="true" strokeweight=".6pt" strokecolor="#000000">
                <v:path arrowok="t"/>
              </v:shape>
            </v:group>
            <v:group style="position:absolute;left:8749;top:5747;width:12;height:2" coordorigin="8749,5747" coordsize="12,2">
              <v:shape style="position:absolute;left:8749;top:5747;width:12;height:2" coordorigin="8749,5747" coordsize="12,0" path="m8749,5747l8761,5747e" filled="false" stroked="true" strokeweight=".6pt" strokecolor="#000000">
                <v:path arrowok="t"/>
              </v:shape>
            </v:group>
            <v:group style="position:absolute;left:8768;top:5747;width:12;height:2" coordorigin="8768,5747" coordsize="12,2">
              <v:shape style="position:absolute;left:8768;top:5747;width:12;height:2" coordorigin="8768,5747" coordsize="12,0" path="m8768,5747l8780,5747e" filled="false" stroked="true" strokeweight=".6pt" strokecolor="#000000">
                <v:path arrowok="t"/>
              </v:shape>
            </v:group>
            <v:group style="position:absolute;left:8788;top:5747;width:12;height:2" coordorigin="8788,5747" coordsize="12,2">
              <v:shape style="position:absolute;left:8788;top:5747;width:12;height:2" coordorigin="8788,5747" coordsize="12,0" path="m8788,5747l8800,5747e" filled="false" stroked="true" strokeweight=".6pt" strokecolor="#000000">
                <v:path arrowok="t"/>
              </v:shape>
            </v:group>
            <v:group style="position:absolute;left:8807;top:5747;width:12;height:2" coordorigin="8807,5747" coordsize="12,2">
              <v:shape style="position:absolute;left:8807;top:5747;width:12;height:2" coordorigin="8807,5747" coordsize="12,0" path="m8807,5747l8819,5747e" filled="false" stroked="true" strokeweight=".6pt" strokecolor="#000000">
                <v:path arrowok="t"/>
              </v:shape>
            </v:group>
            <v:group style="position:absolute;left:8826;top:5747;width:12;height:2" coordorigin="8826,5747" coordsize="12,2">
              <v:shape style="position:absolute;left:8826;top:5747;width:12;height:2" coordorigin="8826,5747" coordsize="12,0" path="m8826,5747l8838,5747e" filled="false" stroked="true" strokeweight=".6pt" strokecolor="#000000">
                <v:path arrowok="t"/>
              </v:shape>
            </v:group>
            <v:group style="position:absolute;left:8845;top:5747;width:12;height:2" coordorigin="8845,5747" coordsize="12,2">
              <v:shape style="position:absolute;left:8845;top:5747;width:12;height:2" coordorigin="8845,5747" coordsize="12,0" path="m8845,5747l8857,5747e" filled="false" stroked="true" strokeweight=".6pt" strokecolor="#000000">
                <v:path arrowok="t"/>
              </v:shape>
            </v:group>
            <v:group style="position:absolute;left:8864;top:5747;width:12;height:2" coordorigin="8864,5747" coordsize="12,2">
              <v:shape style="position:absolute;left:8864;top:5747;width:12;height:2" coordorigin="8864,5747" coordsize="12,0" path="m8864,5747l8876,5747e" filled="false" stroked="true" strokeweight=".6pt" strokecolor="#000000">
                <v:path arrowok="t"/>
              </v:shape>
            </v:group>
            <v:group style="position:absolute;left:8884;top:5747;width:12;height:2" coordorigin="8884,5747" coordsize="12,2">
              <v:shape style="position:absolute;left:8884;top:5747;width:12;height:2" coordorigin="8884,5747" coordsize="12,0" path="m8884,5747l8896,5747e" filled="false" stroked="true" strokeweight=".6pt" strokecolor="#000000">
                <v:path arrowok="t"/>
              </v:shape>
            </v:group>
            <v:group style="position:absolute;left:8903;top:5747;width:12;height:2" coordorigin="8903,5747" coordsize="12,2">
              <v:shape style="position:absolute;left:8903;top:5747;width:12;height:2" coordorigin="8903,5747" coordsize="12,0" path="m8903,5747l8915,5747e" filled="false" stroked="true" strokeweight=".6pt" strokecolor="#000000">
                <v:path arrowok="t"/>
              </v:shape>
            </v:group>
            <v:group style="position:absolute;left:8922;top:5747;width:12;height:2" coordorigin="8922,5747" coordsize="12,2">
              <v:shape style="position:absolute;left:8922;top:5747;width:12;height:2" coordorigin="8922,5747" coordsize="12,0" path="m8922,5747l8934,5747e" filled="false" stroked="true" strokeweight=".6pt" strokecolor="#000000">
                <v:path arrowok="t"/>
              </v:shape>
            </v:group>
            <v:group style="position:absolute;left:8941;top:5747;width:12;height:2" coordorigin="8941,5747" coordsize="12,2">
              <v:shape style="position:absolute;left:8941;top:5747;width:12;height:2" coordorigin="8941,5747" coordsize="12,0" path="m8941,5747l8953,5747e" filled="false" stroked="true" strokeweight=".6pt" strokecolor="#000000">
                <v:path arrowok="t"/>
              </v:shape>
            </v:group>
            <v:group style="position:absolute;left:8960;top:5747;width:12;height:2" coordorigin="8960,5747" coordsize="12,2">
              <v:shape style="position:absolute;left:8960;top:5747;width:12;height:2" coordorigin="8960,5747" coordsize="12,0" path="m8960,5747l8972,5747e" filled="false" stroked="true" strokeweight=".6pt" strokecolor="#000000">
                <v:path arrowok="t"/>
              </v:shape>
            </v:group>
            <v:group style="position:absolute;left:8980;top:5747;width:12;height:2" coordorigin="8980,5747" coordsize="12,2">
              <v:shape style="position:absolute;left:8980;top:5747;width:12;height:2" coordorigin="8980,5747" coordsize="12,0" path="m8980,5747l8992,5747e" filled="false" stroked="true" strokeweight=".6pt" strokecolor="#000000">
                <v:path arrowok="t"/>
              </v:shape>
            </v:group>
            <v:group style="position:absolute;left:8999;top:5747;width:12;height:2" coordorigin="8999,5747" coordsize="12,2">
              <v:shape style="position:absolute;left:8999;top:5747;width:12;height:2" coordorigin="8999,5747" coordsize="12,0" path="m8999,5747l9011,5747e" filled="false" stroked="true" strokeweight=".6pt" strokecolor="#000000">
                <v:path arrowok="t"/>
              </v:shape>
            </v:group>
            <v:group style="position:absolute;left:9018;top:5747;width:12;height:2" coordorigin="9018,5747" coordsize="12,2">
              <v:shape style="position:absolute;left:9018;top:5747;width:12;height:2" coordorigin="9018,5747" coordsize="12,0" path="m9018,5747l9030,5747e" filled="false" stroked="true" strokeweight=".6pt" strokecolor="#000000">
                <v:path arrowok="t"/>
              </v:shape>
            </v:group>
            <v:group style="position:absolute;left:9037;top:5747;width:12;height:2" coordorigin="9037,5747" coordsize="12,2">
              <v:shape style="position:absolute;left:9037;top:5747;width:12;height:2" coordorigin="9037,5747" coordsize="12,0" path="m9037,5747l9049,5747e" filled="false" stroked="true" strokeweight=".6pt" strokecolor="#000000">
                <v:path arrowok="t"/>
              </v:shape>
            </v:group>
            <v:group style="position:absolute;left:9056;top:5747;width:12;height:2" coordorigin="9056,5747" coordsize="12,2">
              <v:shape style="position:absolute;left:9056;top:5747;width:12;height:2" coordorigin="9056,5747" coordsize="12,0" path="m9056,5747l9068,5747e" filled="false" stroked="true" strokeweight=".6pt" strokecolor="#000000">
                <v:path arrowok="t"/>
              </v:shape>
            </v:group>
            <v:group style="position:absolute;left:9076;top:5747;width:12;height:2" coordorigin="9076,5747" coordsize="12,2">
              <v:shape style="position:absolute;left:9076;top:5747;width:12;height:2" coordorigin="9076,5747" coordsize="12,0" path="m9076,5747l9088,5747e" filled="false" stroked="true" strokeweight=".6pt" strokecolor="#000000">
                <v:path arrowok="t"/>
              </v:shape>
            </v:group>
            <v:group style="position:absolute;left:9095;top:5747;width:12;height:2" coordorigin="9095,5747" coordsize="12,2">
              <v:shape style="position:absolute;left:9095;top:5747;width:12;height:2" coordorigin="9095,5747" coordsize="12,0" path="m9095,5747l9107,5747e" filled="false" stroked="true" strokeweight=".6pt" strokecolor="#000000">
                <v:path arrowok="t"/>
              </v:shape>
            </v:group>
            <v:group style="position:absolute;left:9114;top:5747;width:12;height:2" coordorigin="9114,5747" coordsize="12,2">
              <v:shape style="position:absolute;left:9114;top:5747;width:12;height:2" coordorigin="9114,5747" coordsize="12,0" path="m9114,5747l9126,5747e" filled="false" stroked="true" strokeweight=".6pt" strokecolor="#000000">
                <v:path arrowok="t"/>
              </v:shape>
            </v:group>
            <v:group style="position:absolute;left:9133;top:5747;width:12;height:2" coordorigin="9133,5747" coordsize="12,2">
              <v:shape style="position:absolute;left:9133;top:5747;width:12;height:2" coordorigin="9133,5747" coordsize="12,0" path="m9133,5747l9145,5747e" filled="false" stroked="true" strokeweight=".6pt" strokecolor="#000000">
                <v:path arrowok="t"/>
              </v:shape>
            </v:group>
            <v:group style="position:absolute;left:9152;top:5747;width:12;height:2" coordorigin="9152,5747" coordsize="12,2">
              <v:shape style="position:absolute;left:9152;top:5747;width:12;height:2" coordorigin="9152,5747" coordsize="12,0" path="m9152,5747l9164,5747e" filled="false" stroked="true" strokeweight=".6pt" strokecolor="#000000">
                <v:path arrowok="t"/>
              </v:shape>
            </v:group>
            <v:group style="position:absolute;left:9172;top:5747;width:12;height:2" coordorigin="9172,5747" coordsize="12,2">
              <v:shape style="position:absolute;left:9172;top:5747;width:12;height:2" coordorigin="9172,5747" coordsize="12,0" path="m9172,5747l9184,5747e" filled="false" stroked="true" strokeweight=".6pt" strokecolor="#000000">
                <v:path arrowok="t"/>
              </v:shape>
            </v:group>
            <v:group style="position:absolute;left:9191;top:5747;width:12;height:2" coordorigin="9191,5747" coordsize="12,2">
              <v:shape style="position:absolute;left:9191;top:5747;width:12;height:2" coordorigin="9191,5747" coordsize="12,0" path="m9191,5747l9203,5747e" filled="false" stroked="true" strokeweight=".6pt" strokecolor="#000000">
                <v:path arrowok="t"/>
              </v:shape>
            </v:group>
            <v:group style="position:absolute;left:9210;top:5747;width:12;height:2" coordorigin="9210,5747" coordsize="12,2">
              <v:shape style="position:absolute;left:9210;top:5747;width:12;height:2" coordorigin="9210,5747" coordsize="12,0" path="m9210,5747l9222,5747e" filled="false" stroked="true" strokeweight=".6pt" strokecolor="#000000">
                <v:path arrowok="t"/>
              </v:shape>
            </v:group>
            <v:group style="position:absolute;left:9229;top:5747;width:12;height:2" coordorigin="9229,5747" coordsize="12,2">
              <v:shape style="position:absolute;left:9229;top:5747;width:12;height:2" coordorigin="9229,5747" coordsize="12,0" path="m9229,5747l9241,5747e" filled="false" stroked="true" strokeweight=".6pt" strokecolor="#000000">
                <v:path arrowok="t"/>
              </v:shape>
            </v:group>
            <v:group style="position:absolute;left:9248;top:5747;width:12;height:2" coordorigin="9248,5747" coordsize="12,2">
              <v:shape style="position:absolute;left:9248;top:5747;width:12;height:2" coordorigin="9248,5747" coordsize="12,0" path="m9248,5747l9260,5747e" filled="false" stroked="true" strokeweight=".6pt" strokecolor="#000000">
                <v:path arrowok="t"/>
              </v:shape>
            </v:group>
            <v:group style="position:absolute;left:9268;top:5747;width:12;height:2" coordorigin="9268,5747" coordsize="12,2">
              <v:shape style="position:absolute;left:9268;top:5747;width:12;height:2" coordorigin="9268,5747" coordsize="12,0" path="m9268,5747l9280,5747e" filled="false" stroked="true" strokeweight=".6pt" strokecolor="#000000">
                <v:path arrowok="t"/>
              </v:shape>
            </v:group>
            <v:group style="position:absolute;left:9287;top:5747;width:12;height:2" coordorigin="9287,5747" coordsize="12,2">
              <v:shape style="position:absolute;left:9287;top:5747;width:12;height:2" coordorigin="9287,5747" coordsize="12,0" path="m9287,5747l9299,5747e" filled="false" stroked="true" strokeweight=".6pt" strokecolor="#000000">
                <v:path arrowok="t"/>
              </v:shape>
            </v:group>
            <v:group style="position:absolute;left:9306;top:5747;width:12;height:2" coordorigin="9306,5747" coordsize="12,2">
              <v:shape style="position:absolute;left:9306;top:5747;width:12;height:2" coordorigin="9306,5747" coordsize="12,0" path="m9306,5747l9318,5747e" filled="false" stroked="true" strokeweight=".6pt" strokecolor="#000000">
                <v:path arrowok="t"/>
              </v:shape>
            </v:group>
            <v:group style="position:absolute;left:9325;top:5747;width:12;height:2" coordorigin="9325,5747" coordsize="12,2">
              <v:shape style="position:absolute;left:9325;top:5747;width:12;height:2" coordorigin="9325,5747" coordsize="12,0" path="m9325,5747l9337,5747e" filled="false" stroked="true" strokeweight=".6pt" strokecolor="#000000">
                <v:path arrowok="t"/>
              </v:shape>
            </v:group>
            <v:group style="position:absolute;left:9344;top:5747;width:12;height:2" coordorigin="9344,5747" coordsize="12,2">
              <v:shape style="position:absolute;left:9344;top:5747;width:12;height:2" coordorigin="9344,5747" coordsize="12,0" path="m9344,5747l9356,5747e" filled="false" stroked="true" strokeweight=".6pt" strokecolor="#000000">
                <v:path arrowok="t"/>
              </v:shape>
            </v:group>
            <v:group style="position:absolute;left:9364;top:5747;width:12;height:2" coordorigin="9364,5747" coordsize="12,2">
              <v:shape style="position:absolute;left:9364;top:5747;width:12;height:2" coordorigin="9364,5747" coordsize="12,0" path="m9364,5747l9376,5747e" filled="false" stroked="true" strokeweight=".6pt" strokecolor="#000000">
                <v:path arrowok="t"/>
              </v:shape>
            </v:group>
            <v:group style="position:absolute;left:9383;top:5747;width:12;height:2" coordorigin="9383,5747" coordsize="12,2">
              <v:shape style="position:absolute;left:9383;top:5747;width:12;height:2" coordorigin="9383,5747" coordsize="12,0" path="m9383,5747l9395,5747e" filled="false" stroked="true" strokeweight=".6pt" strokecolor="#000000">
                <v:path arrowok="t"/>
              </v:shape>
            </v:group>
            <v:group style="position:absolute;left:9402;top:5747;width:12;height:2" coordorigin="9402,5747" coordsize="12,2">
              <v:shape style="position:absolute;left:9402;top:5747;width:12;height:2" coordorigin="9402,5747" coordsize="12,0" path="m9402,5747l9414,5747e" filled="false" stroked="true" strokeweight=".6pt" strokecolor="#000000">
                <v:path arrowok="t"/>
              </v:shape>
            </v:group>
            <v:group style="position:absolute;left:9421;top:5747;width:12;height:2" coordorigin="9421,5747" coordsize="12,2">
              <v:shape style="position:absolute;left:9421;top:5747;width:12;height:2" coordorigin="9421,5747" coordsize="12,0" path="m9421,5747l9433,5747e" filled="false" stroked="true" strokeweight=".6pt" strokecolor="#000000">
                <v:path arrowok="t"/>
              </v:shape>
            </v:group>
            <v:group style="position:absolute;left:9440;top:5747;width:12;height:2" coordorigin="9440,5747" coordsize="12,2">
              <v:shape style="position:absolute;left:9440;top:5747;width:12;height:2" coordorigin="9440,5747" coordsize="12,0" path="m9440,5747l9452,5747e" filled="false" stroked="true" strokeweight=".6pt" strokecolor="#000000">
                <v:path arrowok="t"/>
              </v:shape>
            </v:group>
            <v:group style="position:absolute;left:9460;top:5747;width:12;height:2" coordorigin="9460,5747" coordsize="12,2">
              <v:shape style="position:absolute;left:9460;top:5747;width:12;height:2" coordorigin="9460,5747" coordsize="12,0" path="m9460,5747l9472,5747e" filled="false" stroked="true" strokeweight=".6pt" strokecolor="#000000">
                <v:path arrowok="t"/>
              </v:shape>
            </v:group>
            <v:group style="position:absolute;left:9479;top:5747;width:12;height:2" coordorigin="9479,5747" coordsize="12,2">
              <v:shape style="position:absolute;left:9479;top:5747;width:12;height:2" coordorigin="9479,5747" coordsize="12,0" path="m9479,5747l9491,5747e" filled="false" stroked="true" strokeweight=".6pt" strokecolor="#000000">
                <v:path arrowok="t"/>
              </v:shape>
            </v:group>
            <v:group style="position:absolute;left:9498;top:5747;width:12;height:2" coordorigin="9498,5747" coordsize="12,2">
              <v:shape style="position:absolute;left:9498;top:5747;width:12;height:2" coordorigin="9498,5747" coordsize="12,0" path="m9498,5747l9510,5747e" filled="false" stroked="true" strokeweight=".6pt" strokecolor="#000000">
                <v:path arrowok="t"/>
              </v:shape>
            </v:group>
            <v:group style="position:absolute;left:9517;top:5747;width:12;height:2" coordorigin="9517,5747" coordsize="12,2">
              <v:shape style="position:absolute;left:9517;top:5747;width:12;height:2" coordorigin="9517,5747" coordsize="12,0" path="m9517,5747l9529,5747e" filled="false" stroked="true" strokeweight=".6pt" strokecolor="#000000">
                <v:path arrowok="t"/>
              </v:shape>
            </v:group>
            <v:group style="position:absolute;left:9536;top:5747;width:12;height:2" coordorigin="9536,5747" coordsize="12,2">
              <v:shape style="position:absolute;left:9536;top:5747;width:12;height:2" coordorigin="9536,5747" coordsize="12,0" path="m9536,5747l9548,5747e" filled="false" stroked="true" strokeweight=".6pt" strokecolor="#000000">
                <v:path arrowok="t"/>
              </v:shape>
            </v:group>
            <v:group style="position:absolute;left:9556;top:5747;width:12;height:2" coordorigin="9556,5747" coordsize="12,2">
              <v:shape style="position:absolute;left:9556;top:5747;width:12;height:2" coordorigin="9556,5747" coordsize="12,0" path="m9556,5747l9568,5747e" filled="false" stroked="true" strokeweight=".6pt" strokecolor="#000000">
                <v:path arrowok="t"/>
              </v:shape>
            </v:group>
            <v:group style="position:absolute;left:9575;top:5747;width:12;height:2" coordorigin="9575,5747" coordsize="12,2">
              <v:shape style="position:absolute;left:9575;top:5747;width:12;height:2" coordorigin="9575,5747" coordsize="12,0" path="m9575,5747l9587,5747e" filled="false" stroked="true" strokeweight=".6pt" strokecolor="#000000">
                <v:path arrowok="t"/>
              </v:shape>
            </v:group>
            <v:group style="position:absolute;left:9594;top:5747;width:12;height:2" coordorigin="9594,5747" coordsize="12,2">
              <v:shape style="position:absolute;left:9594;top:5747;width:12;height:2" coordorigin="9594,5747" coordsize="12,0" path="m9594,5747l9606,5747e" filled="false" stroked="true" strokeweight=".6pt" strokecolor="#000000">
                <v:path arrowok="t"/>
              </v:shape>
            </v:group>
            <v:group style="position:absolute;left:9613;top:5747;width:12;height:2" coordorigin="9613,5747" coordsize="12,2">
              <v:shape style="position:absolute;left:9613;top:5747;width:12;height:2" coordorigin="9613,5747" coordsize="12,0" path="m9613,5747l9625,5747e" filled="false" stroked="true" strokeweight=".6pt" strokecolor="#000000">
                <v:path arrowok="t"/>
              </v:shape>
            </v:group>
            <v:group style="position:absolute;left:9632;top:5747;width:12;height:2" coordorigin="9632,5747" coordsize="12,2">
              <v:shape style="position:absolute;left:9632;top:5747;width:12;height:2" coordorigin="9632,5747" coordsize="12,0" path="m9632,5747l9644,5747e" filled="false" stroked="true" strokeweight=".6pt" strokecolor="#000000">
                <v:path arrowok="t"/>
              </v:shape>
            </v:group>
            <v:group style="position:absolute;left:9652;top:5747;width:12;height:2" coordorigin="9652,5747" coordsize="12,2">
              <v:shape style="position:absolute;left:9652;top:5747;width:12;height:2" coordorigin="9652,5747" coordsize="12,0" path="m9652,5747l9664,5747e" filled="false" stroked="true" strokeweight=".6pt" strokecolor="#000000">
                <v:path arrowok="t"/>
              </v:shape>
            </v:group>
            <v:group style="position:absolute;left:9671;top:5747;width:12;height:2" coordorigin="9671,5747" coordsize="12,2">
              <v:shape style="position:absolute;left:9671;top:5747;width:12;height:2" coordorigin="9671,5747" coordsize="12,0" path="m9671,5747l9683,5747e" filled="false" stroked="true" strokeweight=".6pt" strokecolor="#000000">
                <v:path arrowok="t"/>
              </v:shape>
            </v:group>
            <v:group style="position:absolute;left:9690;top:5747;width:12;height:2" coordorigin="9690,5747" coordsize="12,2">
              <v:shape style="position:absolute;left:9690;top:5747;width:12;height:2" coordorigin="9690,5747" coordsize="12,0" path="m9690,5747l9702,5747e" filled="false" stroked="true" strokeweight=".6pt" strokecolor="#000000">
                <v:path arrowok="t"/>
              </v:shape>
            </v:group>
            <v:group style="position:absolute;left:9709;top:5747;width:12;height:2" coordorigin="9709,5747" coordsize="12,2">
              <v:shape style="position:absolute;left:9709;top:5747;width:12;height:2" coordorigin="9709,5747" coordsize="12,0" path="m9709,5747l9721,5747e" filled="false" stroked="true" strokeweight=".6pt" strokecolor="#000000">
                <v:path arrowok="t"/>
              </v:shape>
            </v:group>
            <v:group style="position:absolute;left:9728;top:5747;width:12;height:2" coordorigin="9728,5747" coordsize="12,2">
              <v:shape style="position:absolute;left:9728;top:5747;width:12;height:2" coordorigin="9728,5747" coordsize="12,0" path="m9728,5747l9740,5747e" filled="false" stroked="true" strokeweight=".6pt" strokecolor="#000000">
                <v:path arrowok="t"/>
              </v:shape>
            </v:group>
            <v:group style="position:absolute;left:9748;top:5747;width:12;height:2" coordorigin="9748,5747" coordsize="12,2">
              <v:shape style="position:absolute;left:9748;top:5747;width:12;height:2" coordorigin="9748,5747" coordsize="12,0" path="m9748,5747l9760,5747e" filled="false" stroked="true" strokeweight=".6pt" strokecolor="#000000">
                <v:path arrowok="t"/>
              </v:shape>
            </v:group>
            <v:group style="position:absolute;left:9767;top:5747;width:12;height:2" coordorigin="9767,5747" coordsize="12,2">
              <v:shape style="position:absolute;left:9767;top:5747;width:12;height:2" coordorigin="9767,5747" coordsize="12,0" path="m9767,5747l9779,5747e" filled="false" stroked="true" strokeweight=".6pt" strokecolor="#000000">
                <v:path arrowok="t"/>
              </v:shape>
            </v:group>
            <v:group style="position:absolute;left:9786;top:5747;width:12;height:2" coordorigin="9786,5747" coordsize="12,2">
              <v:shape style="position:absolute;left:9786;top:5747;width:12;height:2" coordorigin="9786,5747" coordsize="12,0" path="m9786,5747l9798,5747e" filled="false" stroked="true" strokeweight=".6pt" strokecolor="#000000">
                <v:path arrowok="t"/>
              </v:shape>
            </v:group>
            <v:group style="position:absolute;left:9805;top:5747;width:12;height:2" coordorigin="9805,5747" coordsize="12,2">
              <v:shape style="position:absolute;left:9805;top:5747;width:12;height:2" coordorigin="9805,5747" coordsize="12,0" path="m9805,5747l9817,5747e" filled="false" stroked="true" strokeweight=".6pt" strokecolor="#000000">
                <v:path arrowok="t"/>
              </v:shape>
            </v:group>
            <v:group style="position:absolute;left:9824;top:5747;width:12;height:2" coordorigin="9824,5747" coordsize="12,2">
              <v:shape style="position:absolute;left:9824;top:5747;width:12;height:2" coordorigin="9824,5747" coordsize="12,0" path="m9824,5747l9836,5747e" filled="false" stroked="true" strokeweight=".6pt" strokecolor="#000000">
                <v:path arrowok="t"/>
              </v:shape>
            </v:group>
            <v:group style="position:absolute;left:9844;top:5747;width:12;height:2" coordorigin="9844,5747" coordsize="12,2">
              <v:shape style="position:absolute;left:9844;top:5747;width:12;height:2" coordorigin="9844,5747" coordsize="12,0" path="m9844,5747l9856,5747e" filled="false" stroked="true" strokeweight=".6pt" strokecolor="#000000">
                <v:path arrowok="t"/>
              </v:shape>
            </v:group>
            <v:group style="position:absolute;left:9863;top:5747;width:12;height:2" coordorigin="9863,5747" coordsize="12,2">
              <v:shape style="position:absolute;left:9863;top:5747;width:12;height:2" coordorigin="9863,5747" coordsize="12,0" path="m9863,5747l9875,5747e" filled="false" stroked="true" strokeweight=".6pt" strokecolor="#000000">
                <v:path arrowok="t"/>
              </v:shape>
            </v:group>
            <v:group style="position:absolute;left:9882;top:5747;width:12;height:2" coordorigin="9882,5747" coordsize="12,2">
              <v:shape style="position:absolute;left:9882;top:5747;width:12;height:2" coordorigin="9882,5747" coordsize="12,0" path="m9882,5747l9894,5747e" filled="false" stroked="true" strokeweight=".6pt" strokecolor="#000000">
                <v:path arrowok="t"/>
              </v:shape>
            </v:group>
            <v:group style="position:absolute;left:9901;top:5747;width:12;height:2" coordorigin="9901,5747" coordsize="12,2">
              <v:shape style="position:absolute;left:9901;top:5747;width:12;height:2" coordorigin="9901,5747" coordsize="12,0" path="m9901,5747l9913,5747e" filled="false" stroked="true" strokeweight=".6pt" strokecolor="#000000">
                <v:path arrowok="t"/>
              </v:shape>
            </v:group>
            <v:group style="position:absolute;left:9920;top:5747;width:12;height:2" coordorigin="9920,5747" coordsize="12,2">
              <v:shape style="position:absolute;left:9920;top:5747;width:12;height:2" coordorigin="9920,5747" coordsize="12,0" path="m9920,5747l9932,5747e" filled="false" stroked="true" strokeweight=".6pt" strokecolor="#000000">
                <v:path arrowok="t"/>
              </v:shape>
            </v:group>
            <v:group style="position:absolute;left:9940;top:5747;width:12;height:2" coordorigin="9940,5747" coordsize="12,2">
              <v:shape style="position:absolute;left:9940;top:5747;width:12;height:2" coordorigin="9940,5747" coordsize="12,0" path="m9940,5747l9952,5747e" filled="false" stroked="true" strokeweight=".6pt" strokecolor="#000000">
                <v:path arrowok="t"/>
              </v:shape>
            </v:group>
            <v:group style="position:absolute;left:9959;top:5747;width:12;height:2" coordorigin="9959,5747" coordsize="12,2">
              <v:shape style="position:absolute;left:9959;top:5747;width:12;height:2" coordorigin="9959,5747" coordsize="12,0" path="m9959,5747l9971,5747e" filled="false" stroked="true" strokeweight=".6pt" strokecolor="#000000">
                <v:path arrowok="t"/>
              </v:shape>
            </v:group>
            <v:group style="position:absolute;left:9978;top:5747;width:12;height:2" coordorigin="9978,5747" coordsize="12,2">
              <v:shape style="position:absolute;left:9978;top:5747;width:12;height:2" coordorigin="9978,5747" coordsize="12,0" path="m9978,5747l9990,5747e" filled="false" stroked="true" strokeweight=".6pt" strokecolor="#000000">
                <v:path arrowok="t"/>
              </v:shape>
            </v:group>
            <v:group style="position:absolute;left:9997;top:5747;width:12;height:2" coordorigin="9997,5747" coordsize="12,2">
              <v:shape style="position:absolute;left:9997;top:5747;width:12;height:2" coordorigin="9997,5747" coordsize="12,0" path="m9997,5747l10009,5747e" filled="false" stroked="true" strokeweight=".6pt" strokecolor="#000000">
                <v:path arrowok="t"/>
              </v:shape>
            </v:group>
            <v:group style="position:absolute;left:10016;top:5747;width:12;height:2" coordorigin="10016,5747" coordsize="12,2">
              <v:shape style="position:absolute;left:10016;top:5747;width:12;height:2" coordorigin="10016,5747" coordsize="12,0" path="m10016,5747l10028,5747e" filled="false" stroked="true" strokeweight=".6pt" strokecolor="#000000">
                <v:path arrowok="t"/>
              </v:shape>
            </v:group>
            <v:group style="position:absolute;left:10036;top:5747;width:12;height:2" coordorigin="10036,5747" coordsize="12,2">
              <v:shape style="position:absolute;left:10036;top:5747;width:12;height:2" coordorigin="10036,5747" coordsize="12,0" path="m10036,5747l10048,5747e" filled="false" stroked="true" strokeweight=".6pt" strokecolor="#000000">
                <v:path arrowok="t"/>
              </v:shape>
            </v:group>
            <v:group style="position:absolute;left:10055;top:5747;width:12;height:2" coordorigin="10055,5747" coordsize="12,2">
              <v:shape style="position:absolute;left:10055;top:5747;width:12;height:2" coordorigin="10055,5747" coordsize="12,0" path="m10055,5747l10067,5747e" filled="false" stroked="true" strokeweight=".6pt" strokecolor="#000000">
                <v:path arrowok="t"/>
              </v:shape>
            </v:group>
            <v:group style="position:absolute;left:10074;top:5747;width:12;height:2" coordorigin="10074,5747" coordsize="12,2">
              <v:shape style="position:absolute;left:10074;top:5747;width:12;height:2" coordorigin="10074,5747" coordsize="12,0" path="m10074,5747l10086,5747e" filled="false" stroked="true" strokeweight=".6pt" strokecolor="#000000">
                <v:path arrowok="t"/>
              </v:shape>
            </v:group>
            <v:group style="position:absolute;left:10093;top:5747;width:12;height:2" coordorigin="10093,5747" coordsize="12,2">
              <v:shape style="position:absolute;left:10093;top:5747;width:12;height:2" coordorigin="10093,5747" coordsize="12,0" path="m10093,5747l10105,5747e" filled="false" stroked="true" strokeweight=".6pt" strokecolor="#000000">
                <v:path arrowok="t"/>
              </v:shape>
            </v:group>
            <v:group style="position:absolute;left:10112;top:5747;width:12;height:2" coordorigin="10112,5747" coordsize="12,2">
              <v:shape style="position:absolute;left:10112;top:5747;width:12;height:2" coordorigin="10112,5747" coordsize="12,0" path="m10112,5747l10124,5747e" filled="false" stroked="true" strokeweight=".6pt" strokecolor="#000000">
                <v:path arrowok="t"/>
              </v:shape>
            </v:group>
            <v:group style="position:absolute;left:10132;top:5747;width:12;height:2" coordorigin="10132,5747" coordsize="12,2">
              <v:shape style="position:absolute;left:10132;top:5747;width:12;height:2" coordorigin="10132,5747" coordsize="12,0" path="m10132,5747l10144,5747e" filled="false" stroked="true" strokeweight=".6pt" strokecolor="#000000">
                <v:path arrowok="t"/>
              </v:shape>
            </v:group>
            <v:group style="position:absolute;left:10151;top:5747;width:12;height:2" coordorigin="10151,5747" coordsize="12,2">
              <v:shape style="position:absolute;left:10151;top:5747;width:12;height:2" coordorigin="10151,5747" coordsize="12,0" path="m10151,5747l10163,5747e" filled="false" stroked="true" strokeweight=".6pt" strokecolor="#000000">
                <v:path arrowok="t"/>
              </v:shape>
            </v:group>
            <v:group style="position:absolute;left:10170;top:5747;width:12;height:2" coordorigin="10170,5747" coordsize="12,2">
              <v:shape style="position:absolute;left:10170;top:5747;width:12;height:2" coordorigin="10170,5747" coordsize="12,0" path="m10170,5747l10182,5747e" filled="false" stroked="true" strokeweight=".6pt" strokecolor="#000000">
                <v:path arrowok="t"/>
              </v:shape>
            </v:group>
            <v:group style="position:absolute;left:10189;top:5747;width:12;height:2" coordorigin="10189,5747" coordsize="12,2">
              <v:shape style="position:absolute;left:10189;top:5747;width:12;height:2" coordorigin="10189,5747" coordsize="12,0" path="m10189,5747l10201,5747e" filled="false" stroked="true" strokeweight=".6pt" strokecolor="#000000">
                <v:path arrowok="t"/>
              </v:shape>
            </v:group>
            <v:group style="position:absolute;left:10208;top:5747;width:12;height:2" coordorigin="10208,5747" coordsize="12,2">
              <v:shape style="position:absolute;left:10208;top:5747;width:12;height:2" coordorigin="10208,5747" coordsize="12,0" path="m10208,5747l10220,5747e" filled="false" stroked="true" strokeweight=".6pt" strokecolor="#000000">
                <v:path arrowok="t"/>
              </v:shape>
            </v:group>
            <v:group style="position:absolute;left:10228;top:5747;width:12;height:2" coordorigin="10228,5747" coordsize="12,2">
              <v:shape style="position:absolute;left:10228;top:5747;width:12;height:2" coordorigin="10228,5747" coordsize="12,0" path="m10228,5747l10240,5747e" filled="false" stroked="true" strokeweight=".6pt" strokecolor="#000000">
                <v:path arrowok="t"/>
              </v:shape>
            </v:group>
            <v:group style="position:absolute;left:10247;top:5747;width:12;height:2" coordorigin="10247,5747" coordsize="12,2">
              <v:shape style="position:absolute;left:10247;top:5747;width:12;height:2" coordorigin="10247,5747" coordsize="12,0" path="m10247,5747l10259,5747e" filled="false" stroked="true" strokeweight=".6pt" strokecolor="#000000">
                <v:path arrowok="t"/>
              </v:shape>
            </v:group>
            <v:group style="position:absolute;left:10266;top:5747;width:12;height:2" coordorigin="10266,5747" coordsize="12,2">
              <v:shape style="position:absolute;left:10266;top:5747;width:12;height:2" coordorigin="10266,5747" coordsize="12,0" path="m10266,5747l10278,5747e" filled="false" stroked="true" strokeweight=".6pt" strokecolor="#000000">
                <v:path arrowok="t"/>
              </v:shape>
            </v:group>
            <v:group style="position:absolute;left:10285;top:5747;width:12;height:2" coordorigin="10285,5747" coordsize="12,2">
              <v:shape style="position:absolute;left:10285;top:5747;width:12;height:2" coordorigin="10285,5747" coordsize="12,0" path="m10285,5747l10297,5747e" filled="false" stroked="true" strokeweight=".6pt" strokecolor="#000000">
                <v:path arrowok="t"/>
              </v:shape>
            </v:group>
            <v:group style="position:absolute;left:10304;top:5747;width:12;height:2" coordorigin="10304,5747" coordsize="12,2">
              <v:shape style="position:absolute;left:10304;top:5747;width:12;height:2" coordorigin="10304,5747" coordsize="12,0" path="m10304,5747l10316,5747e" filled="false" stroked="true" strokeweight=".6pt" strokecolor="#000000">
                <v:path arrowok="t"/>
              </v:shape>
            </v:group>
            <v:group style="position:absolute;left:10324;top:5747;width:12;height:2" coordorigin="10324,5747" coordsize="12,2">
              <v:shape style="position:absolute;left:10324;top:5747;width:12;height:2" coordorigin="10324,5747" coordsize="12,0" path="m10324,5747l10336,5747e" filled="false" stroked="true" strokeweight=".6pt" strokecolor="#000000">
                <v:path arrowok="t"/>
              </v:shape>
            </v:group>
            <v:group style="position:absolute;left:10343;top:5747;width:12;height:2" coordorigin="10343,5747" coordsize="12,2">
              <v:shape style="position:absolute;left:10343;top:5747;width:12;height:2" coordorigin="10343,5747" coordsize="12,0" path="m10343,5747l10355,5747e" filled="false" stroked="true" strokeweight=".6pt" strokecolor="#000000">
                <v:path arrowok="t"/>
              </v:shape>
            </v:group>
            <v:group style="position:absolute;left:10362;top:5747;width:12;height:2" coordorigin="10362,5747" coordsize="12,2">
              <v:shape style="position:absolute;left:10362;top:5747;width:12;height:2" coordorigin="10362,5747" coordsize="12,0" path="m10362,5747l10374,5747e" filled="false" stroked="true" strokeweight=".6pt" strokecolor="#000000">
                <v:path arrowok="t"/>
              </v:shape>
            </v:group>
            <v:group style="position:absolute;left:10381;top:5747;width:12;height:2" coordorigin="10381,5747" coordsize="12,2">
              <v:shape style="position:absolute;left:10381;top:5747;width:12;height:2" coordorigin="10381,5747" coordsize="12,0" path="m10381,5747l10393,5747e" filled="false" stroked="true" strokeweight=".6pt" strokecolor="#000000">
                <v:path arrowok="t"/>
              </v:shape>
            </v:group>
            <v:group style="position:absolute;left:10400;top:5747;width:12;height:2" coordorigin="10400,5747" coordsize="12,2">
              <v:shape style="position:absolute;left:10400;top:5747;width:12;height:2" coordorigin="10400,5747" coordsize="12,0" path="m10400,5747l10412,5747e" filled="false" stroked="true" strokeweight=".6pt" strokecolor="#000000">
                <v:path arrowok="t"/>
              </v:shape>
            </v:group>
            <v:group style="position:absolute;left:10420;top:5747;width:12;height:2" coordorigin="10420,5747" coordsize="12,2">
              <v:shape style="position:absolute;left:10420;top:5747;width:12;height:2" coordorigin="10420,5747" coordsize="12,0" path="m10420,5747l10432,5747e" filled="false" stroked="true" strokeweight=".6pt" strokecolor="#000000">
                <v:path arrowok="t"/>
              </v:shape>
            </v:group>
            <v:group style="position:absolute;left:10439;top:5747;width:12;height:2" coordorigin="10439,5747" coordsize="12,2">
              <v:shape style="position:absolute;left:10439;top:5747;width:12;height:2" coordorigin="10439,5747" coordsize="12,0" path="m10439,5747l10451,5747e" filled="false" stroked="true" strokeweight=".6pt" strokecolor="#000000">
                <v:path arrowok="t"/>
              </v:shape>
            </v:group>
            <v:group style="position:absolute;left:10458;top:5747;width:12;height:2" coordorigin="10458,5747" coordsize="12,2">
              <v:shape style="position:absolute;left:10458;top:5747;width:12;height:2" coordorigin="10458,5747" coordsize="12,0" path="m10458,5747l10470,5747e" filled="false" stroked="true" strokeweight=".6pt" strokecolor="#000000">
                <v:path arrowok="t"/>
              </v:shape>
            </v:group>
            <v:group style="position:absolute;left:10477;top:5747;width:12;height:2" coordorigin="10477,5747" coordsize="12,2">
              <v:shape style="position:absolute;left:10477;top:5747;width:12;height:2" coordorigin="10477,5747" coordsize="12,0" path="m10477,5747l10489,5747e" filled="false" stroked="true" strokeweight=".6pt" strokecolor="#000000">
                <v:path arrowok="t"/>
              </v:shape>
            </v:group>
            <v:group style="position:absolute;left:10496;top:5747;width:12;height:2" coordorigin="10496,5747" coordsize="12,2">
              <v:shape style="position:absolute;left:10496;top:5747;width:12;height:2" coordorigin="10496,5747" coordsize="12,0" path="m10496,5747l10508,5747e" filled="false" stroked="true" strokeweight=".6pt" strokecolor="#000000">
                <v:path arrowok="t"/>
              </v:shape>
            </v:group>
            <v:group style="position:absolute;left:10516;top:5747;width:12;height:2" coordorigin="10516,5747" coordsize="12,2">
              <v:shape style="position:absolute;left:10516;top:5747;width:12;height:2" coordorigin="10516,5747" coordsize="12,0" path="m10516,5747l10528,5747e" filled="false" stroked="true" strokeweight=".6pt" strokecolor="#000000">
                <v:path arrowok="t"/>
              </v:shape>
            </v:group>
            <v:group style="position:absolute;left:10535;top:5747;width:12;height:2" coordorigin="10535,5747" coordsize="12,2">
              <v:shape style="position:absolute;left:10535;top:5747;width:12;height:2" coordorigin="10535,5747" coordsize="12,0" path="m10535,5747l10547,5747e" filled="false" stroked="true" strokeweight=".6pt" strokecolor="#000000">
                <v:path arrowok="t"/>
              </v:shape>
            </v:group>
            <v:group style="position:absolute;left:10554;top:5747;width:12;height:2" coordorigin="10554,5747" coordsize="12,2">
              <v:shape style="position:absolute;left:10554;top:5747;width:12;height:2" coordorigin="10554,5747" coordsize="12,0" path="m10554,5747l10566,5747e" filled="false" stroked="true" strokeweight=".6pt" strokecolor="#000000">
                <v:path arrowok="t"/>
              </v:shape>
            </v:group>
            <v:group style="position:absolute;left:10573;top:5747;width:12;height:2" coordorigin="10573,5747" coordsize="12,2">
              <v:shape style="position:absolute;left:10573;top:5747;width:12;height:2" coordorigin="10573,5747" coordsize="12,0" path="m10573,5747l10585,5747e" filled="false" stroked="true" strokeweight=".6pt" strokecolor="#000000">
                <v:path arrowok="t"/>
              </v:shape>
            </v:group>
            <v:group style="position:absolute;left:10592;top:5747;width:12;height:2" coordorigin="10592,5747" coordsize="12,2">
              <v:shape style="position:absolute;left:10592;top:5747;width:12;height:2" coordorigin="10592,5747" coordsize="12,0" path="m10592,5747l10604,5747e" filled="false" stroked="true" strokeweight=".6pt" strokecolor="#000000">
                <v:path arrowok="t"/>
              </v:shape>
            </v:group>
            <v:group style="position:absolute;left:10612;top:5747;width:12;height:2" coordorigin="10612,5747" coordsize="12,2">
              <v:shape style="position:absolute;left:10612;top:5747;width:12;height:2" coordorigin="10612,5747" coordsize="12,0" path="m10612,5747l10624,5747e" filled="false" stroked="true" strokeweight=".6pt" strokecolor="#000000">
                <v:path arrowok="t"/>
              </v:shape>
            </v:group>
            <v:group style="position:absolute;left:10631;top:5747;width:12;height:2" coordorigin="10631,5747" coordsize="12,2">
              <v:shape style="position:absolute;left:10631;top:5747;width:12;height:2" coordorigin="10631,5747" coordsize="12,0" path="m10631,5747l10643,5747e" filled="false" stroked="true" strokeweight=".6pt" strokecolor="#000000">
                <v:path arrowok="t"/>
              </v:shape>
            </v:group>
            <v:group style="position:absolute;left:10650;top:5747;width:12;height:2" coordorigin="10650,5747" coordsize="12,2">
              <v:shape style="position:absolute;left:10650;top:5747;width:12;height:2" coordorigin="10650,5747" coordsize="12,0" path="m10650,5747l10662,5747e" filled="false" stroked="true" strokeweight=".6pt" strokecolor="#000000">
                <v:path arrowok="t"/>
              </v:shape>
            </v:group>
            <v:group style="position:absolute;left:10669;top:5747;width:12;height:2" coordorigin="10669,5747" coordsize="12,2">
              <v:shape style="position:absolute;left:10669;top:5747;width:12;height:2" coordorigin="10669,5747" coordsize="12,0" path="m10669,5747l10681,5747e" filled="false" stroked="true" strokeweight=".6pt" strokecolor="#000000">
                <v:path arrowok="t"/>
              </v:shape>
            </v:group>
            <v:group style="position:absolute;left:10688;top:5747;width:12;height:2" coordorigin="10688,5747" coordsize="12,2">
              <v:shape style="position:absolute;left:10688;top:5747;width:12;height:2" coordorigin="10688,5747" coordsize="12,0" path="m10688,5747l10700,5747e" filled="false" stroked="true" strokeweight=".6pt" strokecolor="#000000">
                <v:path arrowok="t"/>
              </v:shape>
            </v:group>
            <v:group style="position:absolute;left:10708;top:5747;width:12;height:2" coordorigin="10708,5747" coordsize="12,2">
              <v:shape style="position:absolute;left:10708;top:5747;width:12;height:2" coordorigin="10708,5747" coordsize="12,0" path="m10708,5747l10720,5747e" filled="false" stroked="true" strokeweight=".6pt" strokecolor="#000000">
                <v:path arrowok="t"/>
              </v:shape>
            </v:group>
            <v:group style="position:absolute;left:10727;top:5747;width:12;height:2" coordorigin="10727,5747" coordsize="12,2">
              <v:shape style="position:absolute;left:10727;top:5747;width:12;height:2" coordorigin="10727,5747" coordsize="12,0" path="m10727,5747l10739,5747e" filled="false" stroked="true" strokeweight=".6pt" strokecolor="#000000">
                <v:path arrowok="t"/>
              </v:shape>
            </v:group>
            <v:group style="position:absolute;left:10746;top:5747;width:12;height:2" coordorigin="10746,5747" coordsize="12,2">
              <v:shape style="position:absolute;left:10746;top:5747;width:12;height:2" coordorigin="10746,5747" coordsize="12,0" path="m10746,5747l10758,5747e" filled="false" stroked="true" strokeweight=".6pt" strokecolor="#000000">
                <v:path arrowok="t"/>
              </v:shape>
            </v:group>
            <v:group style="position:absolute;left:10765;top:5747;width:12;height:2" coordorigin="10765,5747" coordsize="12,2">
              <v:shape style="position:absolute;left:10765;top:5747;width:12;height:2" coordorigin="10765,5747" coordsize="12,0" path="m10765,5747l10777,5747e" filled="false" stroked="true" strokeweight=".6pt" strokecolor="#000000">
                <v:path arrowok="t"/>
              </v:shape>
            </v:group>
            <v:group style="position:absolute;left:10784;top:5747;width:12;height:2" coordorigin="10784,5747" coordsize="12,2">
              <v:shape style="position:absolute;left:10784;top:5747;width:12;height:2" coordorigin="10784,5747" coordsize="12,0" path="m10784,5747l10796,5747e" filled="false" stroked="true" strokeweight=".6pt" strokecolor="#000000">
                <v:path arrowok="t"/>
              </v:shape>
            </v:group>
            <v:group style="position:absolute;left:10804;top:5747;width:12;height:2" coordorigin="10804,5747" coordsize="12,2">
              <v:shape style="position:absolute;left:10804;top:5747;width:12;height:2" coordorigin="10804,5747" coordsize="12,0" path="m10804,5747l10816,5747e" filled="false" stroked="true" strokeweight=".6pt" strokecolor="#000000">
                <v:path arrowok="t"/>
              </v:shape>
            </v:group>
            <v:group style="position:absolute;left:10823;top:5747;width:12;height:2" coordorigin="10823,5747" coordsize="12,2">
              <v:shape style="position:absolute;left:10823;top:5747;width:12;height:2" coordorigin="10823,5747" coordsize="12,0" path="m10823,5747l10835,5747e" filled="false" stroked="true" strokeweight=".6pt" strokecolor="#000000">
                <v:path arrowok="t"/>
              </v:shape>
            </v:group>
            <v:group style="position:absolute;left:10842;top:5747;width:12;height:2" coordorigin="10842,5747" coordsize="12,2">
              <v:shape style="position:absolute;left:10842;top:5747;width:12;height:2" coordorigin="10842,5747" coordsize="12,0" path="m10842,5747l10854,5747e" filled="false" stroked="true" strokeweight=".6pt" strokecolor="#000000">
                <v:path arrowok="t"/>
              </v:shape>
            </v:group>
            <v:group style="position:absolute;left:10861;top:5747;width:12;height:2" coordorigin="10861,5747" coordsize="12,2">
              <v:shape style="position:absolute;left:10861;top:5747;width:12;height:2" coordorigin="10861,5747" coordsize="12,0" path="m10861,5747l10873,5747e" filled="false" stroked="true" strokeweight=".6pt" strokecolor="#000000">
                <v:path arrowok="t"/>
              </v:shape>
            </v:group>
            <v:group style="position:absolute;left:10880;top:5747;width:12;height:2" coordorigin="10880,5747" coordsize="12,2">
              <v:shape style="position:absolute;left:10880;top:5747;width:12;height:2" coordorigin="10880,5747" coordsize="12,0" path="m10880,5747l10892,5747e" filled="false" stroked="true" strokeweight=".6pt" strokecolor="#000000">
                <v:path arrowok="t"/>
              </v:shape>
            </v:group>
            <v:group style="position:absolute;left:10900;top:5747;width:12;height:2" coordorigin="10900,5747" coordsize="12,2">
              <v:shape style="position:absolute;left:10900;top:5747;width:12;height:2" coordorigin="10900,5747" coordsize="12,0" path="m10900,5747l10912,5747e" filled="false" stroked="true" strokeweight=".6pt" strokecolor="#000000">
                <v:path arrowok="t"/>
              </v:shape>
            </v:group>
            <v:group style="position:absolute;left:10919;top:5747;width:12;height:2" coordorigin="10919,5747" coordsize="12,2">
              <v:shape style="position:absolute;left:10919;top:5747;width:12;height:2" coordorigin="10919,5747" coordsize="12,0" path="m10919,5747l10931,5747e" filled="false" stroked="true" strokeweight=".6pt" strokecolor="#000000">
                <v:path arrowok="t"/>
              </v:shape>
            </v:group>
            <v:group style="position:absolute;left:10938;top:5747;width:12;height:2" coordorigin="10938,5747" coordsize="12,2">
              <v:shape style="position:absolute;left:10938;top:5747;width:12;height:2" coordorigin="10938,5747" coordsize="12,0" path="m10938,5747l10950,5747e" filled="false" stroked="true" strokeweight=".6pt" strokecolor="#000000">
                <v:path arrowok="t"/>
              </v:shape>
            </v:group>
            <v:group style="position:absolute;left:10957;top:5747;width:12;height:2" coordorigin="10957,5747" coordsize="12,2">
              <v:shape style="position:absolute;left:10957;top:5747;width:12;height:2" coordorigin="10957,5747" coordsize="12,0" path="m10957,5747l10969,5747e" filled="false" stroked="true" strokeweight=".6pt" strokecolor="#000000">
                <v:path arrowok="t"/>
              </v:shape>
            </v:group>
            <v:group style="position:absolute;left:10976;top:5747;width:12;height:2" coordorigin="10976,5747" coordsize="12,2">
              <v:shape style="position:absolute;left:10976;top:5747;width:12;height:2" coordorigin="10976,5747" coordsize="12,0" path="m10976,5747l10988,5747e" filled="false" stroked="true" strokeweight=".6pt" strokecolor="#000000">
                <v:path arrowok="t"/>
              </v:shape>
            </v:group>
            <v:group style="position:absolute;left:10996;top:5747;width:12;height:2" coordorigin="10996,5747" coordsize="12,2">
              <v:shape style="position:absolute;left:10996;top:5747;width:12;height:2" coordorigin="10996,5747" coordsize="12,0" path="m10996,5747l11008,5747e" filled="false" stroked="true" strokeweight=".6pt" strokecolor="#000000">
                <v:path arrowok="t"/>
              </v:shape>
            </v:group>
            <v:group style="position:absolute;left:11015;top:5747;width:12;height:2" coordorigin="11015,5747" coordsize="12,2">
              <v:shape style="position:absolute;left:11015;top:5747;width:12;height:2" coordorigin="11015,5747" coordsize="12,0" path="m11015,5747l11027,5747e" filled="false" stroked="true" strokeweight=".6pt" strokecolor="#000000">
                <v:path arrowok="t"/>
              </v:shape>
            </v:group>
            <v:group style="position:absolute;left:11034;top:5747;width:12;height:2" coordorigin="11034,5747" coordsize="12,2">
              <v:shape style="position:absolute;left:11034;top:5747;width:12;height:2" coordorigin="11034,5747" coordsize="12,0" path="m11034,5747l11046,5747e" filled="false" stroked="true" strokeweight=".6pt" strokecolor="#000000">
                <v:path arrowok="t"/>
              </v:shape>
            </v:group>
            <v:group style="position:absolute;left:11053;top:5747;width:12;height:2" coordorigin="11053,5747" coordsize="12,2">
              <v:shape style="position:absolute;left:11053;top:5747;width:12;height:2" coordorigin="11053,5747" coordsize="12,0" path="m11053,5747l11065,5747e" filled="false" stroked="true" strokeweight=".6pt" strokecolor="#000000">
                <v:path arrowok="t"/>
              </v:shape>
            </v:group>
            <v:group style="position:absolute;left:11072;top:5747;width:12;height:2" coordorigin="11072,5747" coordsize="12,2">
              <v:shape style="position:absolute;left:11072;top:5747;width:12;height:2" coordorigin="11072,5747" coordsize="12,0" path="m11072,5747l11084,5747e" filled="false" stroked="true" strokeweight=".6pt" strokecolor="#000000">
                <v:path arrowok="t"/>
              </v:shape>
            </v:group>
            <v:group style="position:absolute;left:11092;top:5747;width:12;height:2" coordorigin="11092,5747" coordsize="12,2">
              <v:shape style="position:absolute;left:11092;top:5747;width:12;height:2" coordorigin="11092,5747" coordsize="12,0" path="m11092,5747l11104,5747e" filled="false" stroked="true" strokeweight=".6pt" strokecolor="#000000">
                <v:path arrowok="t"/>
              </v:shape>
            </v:group>
            <v:group style="position:absolute;left:11111;top:5747;width:12;height:2" coordorigin="11111,5747" coordsize="12,2">
              <v:shape style="position:absolute;left:11111;top:5747;width:12;height:2" coordorigin="11111,5747" coordsize="12,0" path="m11111,5747l11123,5747e" filled="false" stroked="true" strokeweight=".6pt" strokecolor="#000000">
                <v:path arrowok="t"/>
              </v:shape>
            </v:group>
            <v:group style="position:absolute;left:11130;top:5747;width:12;height:2" coordorigin="11130,5747" coordsize="12,2">
              <v:shape style="position:absolute;left:11130;top:5747;width:12;height:2" coordorigin="11130,5747" coordsize="12,0" path="m11130,5747l11142,5747e" filled="false" stroked="true" strokeweight=".6pt" strokecolor="#000000">
                <v:path arrowok="t"/>
              </v:shape>
            </v:group>
            <v:group style="position:absolute;left:11149;top:5747;width:12;height:2" coordorigin="11149,5747" coordsize="12,2">
              <v:shape style="position:absolute;left:11149;top:5747;width:12;height:2" coordorigin="11149,5747" coordsize="12,0" path="m11149,5747l11161,5747e" filled="false" stroked="true" strokeweight=".6pt" strokecolor="#000000">
                <v:path arrowok="t"/>
              </v:shape>
            </v:group>
            <v:group style="position:absolute;left:11168;top:5747;width:12;height:2" coordorigin="11168,5747" coordsize="12,2">
              <v:shape style="position:absolute;left:11168;top:5747;width:12;height:2" coordorigin="11168,5747" coordsize="12,0" path="m11168,5747l11180,5747e" filled="false" stroked="true" strokeweight=".6pt" strokecolor="#000000">
                <v:path arrowok="t"/>
              </v:shape>
            </v:group>
            <v:group style="position:absolute;left:11188;top:5747;width:12;height:2" coordorigin="11188,5747" coordsize="12,2">
              <v:shape style="position:absolute;left:11188;top:5747;width:12;height:2" coordorigin="11188,5747" coordsize="12,0" path="m11188,5747l11200,5747e" filled="false" stroked="true" strokeweight=".6pt" strokecolor="#000000">
                <v:path arrowok="t"/>
              </v:shape>
            </v:group>
            <v:group style="position:absolute;left:11207;top:5747;width:12;height:2" coordorigin="11207,5747" coordsize="12,2">
              <v:shape style="position:absolute;left:11207;top:5747;width:12;height:2" coordorigin="11207,5747" coordsize="12,0" path="m11207,5747l11219,5747e" filled="false" stroked="true" strokeweight=".6pt" strokecolor="#000000">
                <v:path arrowok="t"/>
              </v:shape>
            </v:group>
            <v:group style="position:absolute;left:11226;top:5747;width:12;height:2" coordorigin="11226,5747" coordsize="12,2">
              <v:shape style="position:absolute;left:11226;top:5747;width:12;height:2" coordorigin="11226,5747" coordsize="12,0" path="m11226,5747l11238,5747e" filled="false" stroked="true" strokeweight=".6pt" strokecolor="#000000">
                <v:path arrowok="t"/>
              </v:shape>
            </v:group>
            <v:group style="position:absolute;left:11245;top:5747;width:12;height:2" coordorigin="11245,5747" coordsize="12,2">
              <v:shape style="position:absolute;left:11245;top:5747;width:12;height:2" coordorigin="11245,5747" coordsize="12,0" path="m11245,5747l11257,5747e" filled="false" stroked="true" strokeweight=".6pt" strokecolor="#000000">
                <v:path arrowok="t"/>
              </v:shape>
            </v:group>
            <v:group style="position:absolute;left:11264;top:5747;width:12;height:2" coordorigin="11264,5747" coordsize="12,2">
              <v:shape style="position:absolute;left:11264;top:5747;width:12;height:2" coordorigin="11264,5747" coordsize="12,0" path="m11264,5747l11276,5747e" filled="false" stroked="true" strokeweight=".6pt" strokecolor="#000000">
                <v:path arrowok="t"/>
              </v:shape>
            </v:group>
            <v:group style="position:absolute;left:11284;top:5747;width:12;height:2" coordorigin="11284,5747" coordsize="12,2">
              <v:shape style="position:absolute;left:11284;top:5747;width:12;height:2" coordorigin="11284,5747" coordsize="12,0" path="m11284,5747l11296,5747e" filled="false" stroked="true" strokeweight=".6pt" strokecolor="#000000">
                <v:path arrowok="t"/>
              </v:shape>
            </v:group>
            <v:group style="position:absolute;left:11303;top:5747;width:12;height:2" coordorigin="11303,5747" coordsize="12,2">
              <v:shape style="position:absolute;left:11303;top:5747;width:12;height:2" coordorigin="11303,5747" coordsize="12,0" path="m11303,5747l11315,5747e" filled="false" stroked="true" strokeweight=".6pt" strokecolor="#000000">
                <v:path arrowok="t"/>
              </v:shape>
            </v:group>
            <v:group style="position:absolute;left:11322;top:5747;width:12;height:2" coordorigin="11322,5747" coordsize="12,2">
              <v:shape style="position:absolute;left:11322;top:5747;width:12;height:2" coordorigin="11322,5747" coordsize="12,0" path="m11322,5747l11334,5747e" filled="false" stroked="true" strokeweight=".6pt" strokecolor="#000000">
                <v:path arrowok="t"/>
              </v:shape>
            </v:group>
            <v:group style="position:absolute;left:11341;top:5747;width:12;height:2" coordorigin="11341,5747" coordsize="12,2">
              <v:shape style="position:absolute;left:11341;top:5747;width:12;height:2" coordorigin="11341,5747" coordsize="12,0" path="m11341,5747l11353,5747e" filled="false" stroked="true" strokeweight=".6pt" strokecolor="#000000">
                <v:path arrowok="t"/>
              </v:shape>
            </v:group>
            <v:group style="position:absolute;left:11360;top:5747;width:12;height:2" coordorigin="11360,5747" coordsize="12,2">
              <v:shape style="position:absolute;left:11360;top:5747;width:12;height:2" coordorigin="11360,5747" coordsize="12,0" path="m11360,5747l11372,5747e" filled="false" stroked="true" strokeweight=".6pt" strokecolor="#000000">
                <v:path arrowok="t"/>
              </v:shape>
            </v:group>
            <v:group style="position:absolute;left:11380;top:5747;width:12;height:2" coordorigin="11380,5747" coordsize="12,2">
              <v:shape style="position:absolute;left:11380;top:5747;width:12;height:2" coordorigin="11380,5747" coordsize="12,0" path="m11380,5747l11392,5747e" filled="false" stroked="true" strokeweight=".6pt" strokecolor="#000000">
                <v:path arrowok="t"/>
              </v:shape>
            </v:group>
            <v:group style="position:absolute;left:11399;top:5747;width:12;height:2" coordorigin="11399,5747" coordsize="12,2">
              <v:shape style="position:absolute;left:11399;top:5747;width:12;height:2" coordorigin="11399,5747" coordsize="12,0" path="m11399,5747l11411,5747e" filled="false" stroked="true" strokeweight=".6pt" strokecolor="#000000">
                <v:path arrowok="t"/>
              </v:shape>
            </v:group>
            <v:group style="position:absolute;left:11418;top:5747;width:12;height:2" coordorigin="11418,5747" coordsize="12,2">
              <v:shape style="position:absolute;left:11418;top:5747;width:12;height:2" coordorigin="11418,5747" coordsize="12,0" path="m11418,5747l11430,5747e" filled="false" stroked="true" strokeweight=".6pt" strokecolor="#000000">
                <v:path arrowok="t"/>
              </v:shape>
            </v:group>
            <v:group style="position:absolute;left:11437;top:5747;width:12;height:2" coordorigin="11437,5747" coordsize="12,2">
              <v:shape style="position:absolute;left:11437;top:5747;width:12;height:2" coordorigin="11437,5747" coordsize="12,0" path="m11437,5747l11449,5747e" filled="false" stroked="true" strokeweight=".6pt" strokecolor="#000000">
                <v:path arrowok="t"/>
              </v:shape>
            </v:group>
            <v:group style="position:absolute;left:11456;top:5747;width:12;height:2" coordorigin="11456,5747" coordsize="12,2">
              <v:shape style="position:absolute;left:11456;top:5747;width:12;height:2" coordorigin="11456,5747" coordsize="12,0" path="m11456,5747l11468,5747e" filled="false" stroked="true" strokeweight=".6pt" strokecolor="#000000">
                <v:path arrowok="t"/>
              </v:shape>
            </v:group>
            <v:group style="position:absolute;left:11476;top:5747;width:12;height:2" coordorigin="11476,5747" coordsize="12,2">
              <v:shape style="position:absolute;left:11476;top:5747;width:12;height:2" coordorigin="11476,5747" coordsize="12,0" path="m11476,5747l11488,5747e" filled="false" stroked="true" strokeweight=".6pt" strokecolor="#000000">
                <v:path arrowok="t"/>
              </v:shape>
            </v:group>
            <v:group style="position:absolute;left:11495;top:5747;width:12;height:2" coordorigin="11495,5747" coordsize="12,2">
              <v:shape style="position:absolute;left:11495;top:5747;width:12;height:2" coordorigin="11495,5747" coordsize="12,0" path="m11495,5747l11507,5747e" filled="false" stroked="true" strokeweight=".6pt" strokecolor="#000000">
                <v:path arrowok="t"/>
              </v:shape>
            </v:group>
            <v:group style="position:absolute;left:11514;top:5747;width:12;height:2" coordorigin="11514,5747" coordsize="12,2">
              <v:shape style="position:absolute;left:11514;top:5747;width:12;height:2" coordorigin="11514,5747" coordsize="12,0" path="m11514,5747l11526,5747e" filled="false" stroked="true" strokeweight=".6pt" strokecolor="#000000">
                <v:path arrowok="t"/>
              </v:shape>
            </v:group>
            <v:group style="position:absolute;left:11533;top:5747;width:12;height:2" coordorigin="11533,5747" coordsize="12,2">
              <v:shape style="position:absolute;left:11533;top:5747;width:12;height:2" coordorigin="11533,5747" coordsize="12,0" path="m11533,5747l11545,5747e" filled="false" stroked="true" strokeweight=".6pt" strokecolor="#000000">
                <v:path arrowok="t"/>
              </v:shape>
            </v:group>
            <v:group style="position:absolute;left:11552;top:5747;width:12;height:2" coordorigin="11552,5747" coordsize="12,2">
              <v:shape style="position:absolute;left:11552;top:5747;width:12;height:2" coordorigin="11552,5747" coordsize="12,0" path="m11552,5747l11564,5747e" filled="false" stroked="true" strokeweight=".6pt" strokecolor="#000000">
                <v:path arrowok="t"/>
              </v:shape>
            </v:group>
            <v:group style="position:absolute;left:11572;top:5747;width:12;height:2" coordorigin="11572,5747" coordsize="12,2">
              <v:shape style="position:absolute;left:11572;top:5747;width:12;height:2" coordorigin="11572,5747" coordsize="12,0" path="m11572,5747l11584,5747e" filled="false" stroked="true" strokeweight=".6pt" strokecolor="#000000">
                <v:path arrowok="t"/>
              </v:shape>
            </v:group>
            <v:group style="position:absolute;left:11591;top:5747;width:12;height:2" coordorigin="11591,5747" coordsize="12,2">
              <v:shape style="position:absolute;left:11591;top:5747;width:12;height:2" coordorigin="11591,5747" coordsize="12,0" path="m11591,5747l11603,5747e" filled="false" stroked="true" strokeweight=".6pt" strokecolor="#000000">
                <v:path arrowok="t"/>
              </v:shape>
            </v:group>
            <v:group style="position:absolute;left:11610;top:5747;width:12;height:2" coordorigin="11610,5747" coordsize="12,2">
              <v:shape style="position:absolute;left:11610;top:5747;width:12;height:2" coordorigin="11610,5747" coordsize="12,0" path="m11610,5747l11622,5747e" filled="false" stroked="true" strokeweight=".6pt" strokecolor="#000000">
                <v:path arrowok="t"/>
              </v:shape>
            </v:group>
            <v:group style="position:absolute;left:11629;top:5747;width:12;height:2" coordorigin="11629,5747" coordsize="12,2">
              <v:shape style="position:absolute;left:11629;top:5747;width:12;height:2" coordorigin="11629,5747" coordsize="12,0" path="m11629,5747l11641,5747e" filled="false" stroked="true" strokeweight=".6pt" strokecolor="#000000">
                <v:path arrowok="t"/>
              </v:shape>
            </v:group>
            <v:group style="position:absolute;left:11648;top:5747;width:12;height:2" coordorigin="11648,5747" coordsize="12,2">
              <v:shape style="position:absolute;left:11648;top:5747;width:12;height:2" coordorigin="11648,5747" coordsize="12,0" path="m11648,5747l11660,5747e" filled="false" stroked="true" strokeweight=".6pt" strokecolor="#000000">
                <v:path arrowok="t"/>
              </v:shape>
            </v:group>
            <v:group style="position:absolute;left:11668;top:5747;width:12;height:2" coordorigin="11668,5747" coordsize="12,2">
              <v:shape style="position:absolute;left:11668;top:5747;width:12;height:2" coordorigin="11668,5747" coordsize="12,0" path="m11668,5747l11680,5747e" filled="false" stroked="true" strokeweight=".6pt" strokecolor="#000000">
                <v:path arrowok="t"/>
              </v:shape>
            </v:group>
            <v:group style="position:absolute;left:11687;top:5747;width:12;height:2" coordorigin="11687,5747" coordsize="12,2">
              <v:shape style="position:absolute;left:11687;top:5747;width:12;height:2" coordorigin="11687,5747" coordsize="12,0" path="m11687,5747l11699,5747e" filled="false" stroked="true" strokeweight=".6pt" strokecolor="#000000">
                <v:path arrowok="t"/>
              </v:shape>
            </v:group>
            <v:group style="position:absolute;left:11706;top:5747;width:12;height:2" coordorigin="11706,5747" coordsize="12,2">
              <v:shape style="position:absolute;left:11706;top:5747;width:12;height:2" coordorigin="11706,5747" coordsize="12,0" path="m11706,5747l11718,5747e" filled="false" stroked="true" strokeweight=".6pt" strokecolor="#000000">
                <v:path arrowok="t"/>
              </v:shape>
            </v:group>
            <v:group style="position:absolute;left:11725;top:5747;width:12;height:2" coordorigin="11725,5747" coordsize="12,2">
              <v:shape style="position:absolute;left:11725;top:5747;width:12;height:2" coordorigin="11725,5747" coordsize="12,0" path="m11725,5747l11737,5747e" filled="false" stroked="true" strokeweight=".6pt" strokecolor="#000000">
                <v:path arrowok="t"/>
              </v:shape>
            </v:group>
            <v:group style="position:absolute;left:11744;top:5747;width:12;height:2" coordorigin="11744,5747" coordsize="12,2">
              <v:shape style="position:absolute;left:11744;top:5747;width:12;height:2" coordorigin="11744,5747" coordsize="12,0" path="m11744,5747l11756,5747e" filled="false" stroked="true" strokeweight=".6pt" strokecolor="#000000">
                <v:path arrowok="t"/>
              </v:shape>
            </v:group>
            <v:group style="position:absolute;left:11764;top:5747;width:12;height:2" coordorigin="11764,5747" coordsize="12,2">
              <v:shape style="position:absolute;left:11764;top:5747;width:12;height:2" coordorigin="11764,5747" coordsize="12,0" path="m11764,5747l11776,5747e" filled="false" stroked="true" strokeweight=".6pt" strokecolor="#000000">
                <v:path arrowok="t"/>
              </v:shape>
            </v:group>
            <v:group style="position:absolute;left:11783;top:5747;width:12;height:2" coordorigin="11783,5747" coordsize="12,2">
              <v:shape style="position:absolute;left:11783;top:5747;width:12;height:2" coordorigin="11783,5747" coordsize="12,0" path="m11783,5747l11795,5747e" filled="false" stroked="true" strokeweight=".6pt" strokecolor="#000000">
                <v:path arrowok="t"/>
              </v:shape>
            </v:group>
            <v:group style="position:absolute;left:11802;top:5747;width:12;height:2" coordorigin="11802,5747" coordsize="12,2">
              <v:shape style="position:absolute;left:11802;top:5747;width:12;height:2" coordorigin="11802,5747" coordsize="12,0" path="m11802,5747l11814,5747e" filled="false" stroked="true" strokeweight=".6pt" strokecolor="#000000">
                <v:path arrowok="t"/>
              </v:shape>
            </v:group>
            <v:group style="position:absolute;left:11821;top:5747;width:12;height:2" coordorigin="11821,5747" coordsize="12,2">
              <v:shape style="position:absolute;left:11821;top:5747;width:12;height:2" coordorigin="11821,5747" coordsize="12,0" path="m11821,5747l11833,5747e" filled="false" stroked="true" strokeweight=".6pt" strokecolor="#000000">
                <v:path arrowok="t"/>
              </v:shape>
            </v:group>
            <v:group style="position:absolute;left:11840;top:5747;width:12;height:2" coordorigin="11840,5747" coordsize="12,2">
              <v:shape style="position:absolute;left:11840;top:5747;width:12;height:2" coordorigin="11840,5747" coordsize="12,0" path="m11840,5747l11852,5747e" filled="false" stroked="true" strokeweight=".6pt" strokecolor="#000000">
                <v:path arrowok="t"/>
              </v:shape>
            </v:group>
            <v:group style="position:absolute;left:11860;top:5747;width:12;height:2" coordorigin="11860,5747" coordsize="12,2">
              <v:shape style="position:absolute;left:11860;top:5747;width:12;height:2" coordorigin="11860,5747" coordsize="12,0" path="m11860,5747l11872,5747e" filled="false" stroked="true" strokeweight=".6pt" strokecolor="#000000">
                <v:path arrowok="t"/>
              </v:shape>
            </v:group>
            <v:group style="position:absolute;left:11879;top:5747;width:12;height:2" coordorigin="11879,5747" coordsize="12,2">
              <v:shape style="position:absolute;left:11879;top:5747;width:12;height:2" coordorigin="11879,5747" coordsize="12,0" path="m11879,5747l11891,5747e" filled="false" stroked="true" strokeweight=".6pt" strokecolor="#000000">
                <v:path arrowok="t"/>
              </v:shape>
            </v:group>
            <v:group style="position:absolute;left:11898;top:5747;width:12;height:2" coordorigin="11898,5747" coordsize="12,2">
              <v:shape style="position:absolute;left:11898;top:5747;width:12;height:2" coordorigin="11898,5747" coordsize="12,0" path="m11898,5747l11910,5747e" filled="false" stroked="true" strokeweight=".6pt" strokecolor="#000000">
                <v:path arrowok="t"/>
              </v:shape>
            </v:group>
            <v:group style="position:absolute;left:11917;top:5747;width:12;height:2" coordorigin="11917,5747" coordsize="12,2">
              <v:shape style="position:absolute;left:11917;top:5747;width:12;height:2" coordorigin="11917,5747" coordsize="12,0" path="m11917,5747l11929,5747e" filled="false" stroked="true" strokeweight=".6pt" strokecolor="#000000">
                <v:path arrowok="t"/>
              </v:shape>
            </v:group>
            <v:group style="position:absolute;left:11936;top:5747;width:12;height:2" coordorigin="11936,5747" coordsize="12,2">
              <v:shape style="position:absolute;left:11936;top:5747;width:12;height:2" coordorigin="11936,5747" coordsize="12,0" path="m11936,5747l11948,5747e" filled="false" stroked="true" strokeweight=".6pt" strokecolor="#000000">
                <v:path arrowok="t"/>
              </v:shape>
            </v:group>
            <v:group style="position:absolute;left:11956;top:5747;width:12;height:2" coordorigin="11956,5747" coordsize="12,2">
              <v:shape style="position:absolute;left:11956;top:5747;width:12;height:2" coordorigin="11956,5747" coordsize="12,0" path="m11956,5747l11968,5747e" filled="false" stroked="true" strokeweight=".6pt" strokecolor="#000000">
                <v:path arrowok="t"/>
              </v:shape>
            </v:group>
            <v:group style="position:absolute;left:11975;top:5747;width:12;height:2" coordorigin="11975,5747" coordsize="12,2">
              <v:shape style="position:absolute;left:11975;top:5747;width:12;height:2" coordorigin="11975,5747" coordsize="12,0" path="m11975,5747l11987,5747e" filled="false" stroked="true" strokeweight=".6pt" strokecolor="#000000">
                <v:path arrowok="t"/>
              </v:shape>
            </v:group>
            <v:group style="position:absolute;left:11994;top:5747;width:12;height:2" coordorigin="11994,5747" coordsize="12,2">
              <v:shape style="position:absolute;left:11994;top:5747;width:12;height:2" coordorigin="11994,5747" coordsize="12,0" path="m11994,5747l12006,5747e" filled="false" stroked="true" strokeweight=".6pt" strokecolor="#000000">
                <v:path arrowok="t"/>
              </v:shape>
            </v:group>
            <v:group style="position:absolute;left:12013;top:5747;width:12;height:2" coordorigin="12013,5747" coordsize="12,2">
              <v:shape style="position:absolute;left:12013;top:5747;width:12;height:2" coordorigin="12013,5747" coordsize="12,0" path="m12013,5747l12025,5747e" filled="false" stroked="true" strokeweight=".6pt" strokecolor="#000000">
                <v:path arrowok="t"/>
              </v:shape>
            </v:group>
            <v:group style="position:absolute;left:12032;top:5747;width:12;height:2" coordorigin="12032,5747" coordsize="12,2">
              <v:shape style="position:absolute;left:12032;top:5747;width:12;height:2" coordorigin="12032,5747" coordsize="12,0" path="m12032,5747l12044,5747e" filled="false" stroked="true" strokeweight=".6pt" strokecolor="#000000">
                <v:path arrowok="t"/>
              </v:shape>
            </v:group>
            <v:group style="position:absolute;left:12052;top:5747;width:12;height:2" coordorigin="12052,5747" coordsize="12,2">
              <v:shape style="position:absolute;left:12052;top:5747;width:12;height:2" coordorigin="12052,5747" coordsize="12,0" path="m12052,5747l12064,5747e" filled="false" stroked="true" strokeweight=".6pt" strokecolor="#000000">
                <v:path arrowok="t"/>
              </v:shape>
            </v:group>
            <v:group style="position:absolute;left:12071;top:5747;width:12;height:2" coordorigin="12071,5747" coordsize="12,2">
              <v:shape style="position:absolute;left:12071;top:5747;width:12;height:2" coordorigin="12071,5747" coordsize="12,0" path="m12071,5747l12083,5747e" filled="false" stroked="true" strokeweight=".6pt" strokecolor="#000000">
                <v:path arrowok="t"/>
              </v:shape>
            </v:group>
            <v:group style="position:absolute;left:12090;top:5747;width:12;height:2" coordorigin="12090,5747" coordsize="12,2">
              <v:shape style="position:absolute;left:12090;top:5747;width:12;height:2" coordorigin="12090,5747" coordsize="12,0" path="m12090,5747l12102,5747e" filled="false" stroked="true" strokeweight=".6pt" strokecolor="#000000">
                <v:path arrowok="t"/>
              </v:shape>
            </v:group>
            <v:group style="position:absolute;left:12109;top:5747;width:12;height:2" coordorigin="12109,5747" coordsize="12,2">
              <v:shape style="position:absolute;left:12109;top:5747;width:12;height:2" coordorigin="12109,5747" coordsize="12,0" path="m12109,5747l12121,5747e" filled="false" stroked="true" strokeweight=".6pt" strokecolor="#000000">
                <v:path arrowok="t"/>
              </v:shape>
            </v:group>
            <v:group style="position:absolute;left:12128;top:5747;width:12;height:2" coordorigin="12128,5747" coordsize="12,2">
              <v:shape style="position:absolute;left:12128;top:5747;width:12;height:2" coordorigin="12128,5747" coordsize="12,0" path="m12128,5747l12140,5747e" filled="false" stroked="true" strokeweight=".6pt" strokecolor="#000000">
                <v:path arrowok="t"/>
              </v:shape>
            </v:group>
            <v:group style="position:absolute;left:12148;top:5747;width:12;height:2" coordorigin="12148,5747" coordsize="12,2">
              <v:shape style="position:absolute;left:12148;top:5747;width:12;height:2" coordorigin="12148,5747" coordsize="12,0" path="m12148,5747l12160,5747e" filled="false" stroked="true" strokeweight=".6pt" strokecolor="#000000">
                <v:path arrowok="t"/>
              </v:shape>
            </v:group>
            <v:group style="position:absolute;left:12167;top:5747;width:12;height:2" coordorigin="12167,5747" coordsize="12,2">
              <v:shape style="position:absolute;left:12167;top:5747;width:12;height:2" coordorigin="12167,5747" coordsize="12,0" path="m12167,5747l12179,5747e" filled="false" stroked="true" strokeweight=".6pt" strokecolor="#000000">
                <v:path arrowok="t"/>
              </v:shape>
            </v:group>
            <v:group style="position:absolute;left:12186;top:5747;width:12;height:2" coordorigin="12186,5747" coordsize="12,2">
              <v:shape style="position:absolute;left:12186;top:5747;width:12;height:2" coordorigin="12186,5747" coordsize="12,0" path="m12186,5747l12198,5747e" filled="false" stroked="true" strokeweight=".6pt" strokecolor="#000000">
                <v:path arrowok="t"/>
              </v:shape>
            </v:group>
            <v:group style="position:absolute;left:12205;top:5747;width:12;height:2" coordorigin="12205,5747" coordsize="12,2">
              <v:shape style="position:absolute;left:12205;top:5747;width:12;height:2" coordorigin="12205,5747" coordsize="12,0" path="m12205,5747l12217,5747e" filled="false" stroked="true" strokeweight=".6pt" strokecolor="#000000">
                <v:path arrowok="t"/>
              </v:shape>
            </v:group>
            <v:group style="position:absolute;left:12224;top:5747;width:12;height:2" coordorigin="12224,5747" coordsize="12,2">
              <v:shape style="position:absolute;left:12224;top:5747;width:12;height:2" coordorigin="12224,5747" coordsize="12,0" path="m12224,5747l12236,5747e" filled="false" stroked="true" strokeweight=".6pt" strokecolor="#000000">
                <v:path arrowok="t"/>
              </v:shape>
            </v:group>
            <v:group style="position:absolute;left:12244;top:5747;width:12;height:2" coordorigin="12244,5747" coordsize="12,2">
              <v:shape style="position:absolute;left:12244;top:5747;width:12;height:2" coordorigin="12244,5747" coordsize="12,0" path="m12244,5747l12256,5747e" filled="false" stroked="true" strokeweight=".6pt" strokecolor="#000000">
                <v:path arrowok="t"/>
              </v:shape>
            </v:group>
            <v:group style="position:absolute;left:12263;top:5747;width:12;height:2" coordorigin="12263,5747" coordsize="12,2">
              <v:shape style="position:absolute;left:12263;top:5747;width:12;height:2" coordorigin="12263,5747" coordsize="12,0" path="m12263,5747l12275,5747e" filled="false" stroked="true" strokeweight=".6pt" strokecolor="#000000">
                <v:path arrowok="t"/>
              </v:shape>
            </v:group>
            <v:group style="position:absolute;left:12282;top:5747;width:12;height:2" coordorigin="12282,5747" coordsize="12,2">
              <v:shape style="position:absolute;left:12282;top:5747;width:12;height:2" coordorigin="12282,5747" coordsize="12,0" path="m12282,5747l12294,5747e" filled="false" stroked="true" strokeweight=".6pt" strokecolor="#000000">
                <v:path arrowok="t"/>
              </v:shape>
            </v:group>
            <v:group style="position:absolute;left:12301;top:5747;width:12;height:2" coordorigin="12301,5747" coordsize="12,2">
              <v:shape style="position:absolute;left:12301;top:5747;width:12;height:2" coordorigin="12301,5747" coordsize="12,0" path="m12301,5747l12313,5747e" filled="false" stroked="true" strokeweight=".6pt" strokecolor="#000000">
                <v:path arrowok="t"/>
              </v:shape>
            </v:group>
            <v:group style="position:absolute;left:12320;top:5747;width:12;height:2" coordorigin="12320,5747" coordsize="12,2">
              <v:shape style="position:absolute;left:12320;top:5747;width:12;height:2" coordorigin="12320,5747" coordsize="12,0" path="m12320,5747l12332,5747e" filled="false" stroked="true" strokeweight=".6pt" strokecolor="#000000">
                <v:path arrowok="t"/>
              </v:shape>
            </v:group>
            <v:group style="position:absolute;left:12340;top:5747;width:12;height:2" coordorigin="12340,5747" coordsize="12,2">
              <v:shape style="position:absolute;left:12340;top:5747;width:12;height:2" coordorigin="12340,5747" coordsize="12,0" path="m12340,5747l12352,5747e" filled="false" stroked="true" strokeweight=".6pt" strokecolor="#000000">
                <v:path arrowok="t"/>
              </v:shape>
            </v:group>
            <v:group style="position:absolute;left:12359;top:5747;width:12;height:2" coordorigin="12359,5747" coordsize="12,2">
              <v:shape style="position:absolute;left:12359;top:5747;width:12;height:2" coordorigin="12359,5747" coordsize="12,0" path="m12359,5747l12371,5747e" filled="false" stroked="true" strokeweight=".6pt" strokecolor="#000000">
                <v:path arrowok="t"/>
              </v:shape>
            </v:group>
            <v:group style="position:absolute;left:12378;top:5747;width:12;height:2" coordorigin="12378,5747" coordsize="12,2">
              <v:shape style="position:absolute;left:12378;top:5747;width:12;height:2" coordorigin="12378,5747" coordsize="12,0" path="m12378,5747l12390,5747e" filled="false" stroked="true" strokeweight=".6pt" strokecolor="#000000">
                <v:path arrowok="t"/>
              </v:shape>
            </v:group>
            <v:group style="position:absolute;left:12397;top:5747;width:12;height:2" coordorigin="12397,5747" coordsize="12,2">
              <v:shape style="position:absolute;left:12397;top:5747;width:12;height:2" coordorigin="12397,5747" coordsize="12,0" path="m12397,5747l12409,5747e" filled="false" stroked="true" strokeweight=".6pt" strokecolor="#000000">
                <v:path arrowok="t"/>
              </v:shape>
            </v:group>
            <v:group style="position:absolute;left:12416;top:5747;width:12;height:2" coordorigin="12416,5747" coordsize="12,2">
              <v:shape style="position:absolute;left:12416;top:5747;width:12;height:2" coordorigin="12416,5747" coordsize="12,0" path="m12416,5747l12428,5747e" filled="false" stroked="true" strokeweight=".6pt" strokecolor="#000000">
                <v:path arrowok="t"/>
              </v:shape>
            </v:group>
            <v:group style="position:absolute;left:12436;top:5747;width:12;height:2" coordorigin="12436,5747" coordsize="12,2">
              <v:shape style="position:absolute;left:12436;top:5747;width:12;height:2" coordorigin="12436,5747" coordsize="12,0" path="m12436,5747l12448,5747e" filled="false" stroked="true" strokeweight=".6pt" strokecolor="#000000">
                <v:path arrowok="t"/>
              </v:shape>
            </v:group>
            <v:group style="position:absolute;left:12455;top:5747;width:12;height:2" coordorigin="12455,5747" coordsize="12,2">
              <v:shape style="position:absolute;left:12455;top:5747;width:12;height:2" coordorigin="12455,5747" coordsize="12,0" path="m12455,5747l12467,5747e" filled="false" stroked="true" strokeweight=".6pt" strokecolor="#000000">
                <v:path arrowok="t"/>
              </v:shape>
            </v:group>
            <v:group style="position:absolute;left:12474;top:5747;width:12;height:2" coordorigin="12474,5747" coordsize="12,2">
              <v:shape style="position:absolute;left:12474;top:5747;width:12;height:2" coordorigin="12474,5747" coordsize="12,0" path="m12474,5747l12486,5747e" filled="false" stroked="true" strokeweight=".6pt" strokecolor="#000000">
                <v:path arrowok="t"/>
              </v:shape>
            </v:group>
            <v:group style="position:absolute;left:12493;top:5747;width:12;height:2" coordorigin="12493,5747" coordsize="12,2">
              <v:shape style="position:absolute;left:12493;top:5747;width:12;height:2" coordorigin="12493,5747" coordsize="12,0" path="m12493,5747l12505,5747e" filled="false" stroked="true" strokeweight=".6pt" strokecolor="#000000">
                <v:path arrowok="t"/>
              </v:shape>
            </v:group>
            <v:group style="position:absolute;left:12512;top:5747;width:12;height:2" coordorigin="12512,5747" coordsize="12,2">
              <v:shape style="position:absolute;left:12512;top:5747;width:12;height:2" coordorigin="12512,5747" coordsize="12,0" path="m12512,5747l12524,5747e" filled="false" stroked="true" strokeweight=".6pt" strokecolor="#000000">
                <v:path arrowok="t"/>
              </v:shape>
            </v:group>
            <v:group style="position:absolute;left:12532;top:5747;width:12;height:2" coordorigin="12532,5747" coordsize="12,2">
              <v:shape style="position:absolute;left:12532;top:5747;width:12;height:2" coordorigin="12532,5747" coordsize="12,0" path="m12532,5747l12544,5747e" filled="false" stroked="true" strokeweight=".6pt" strokecolor="#000000">
                <v:path arrowok="t"/>
              </v:shape>
            </v:group>
            <v:group style="position:absolute;left:12551;top:5747;width:12;height:2" coordorigin="12551,5747" coordsize="12,2">
              <v:shape style="position:absolute;left:12551;top:5747;width:12;height:2" coordorigin="12551,5747" coordsize="12,0" path="m12551,5747l12563,5747e" filled="false" stroked="true" strokeweight=".6pt" strokecolor="#000000">
                <v:path arrowok="t"/>
              </v:shape>
            </v:group>
            <v:group style="position:absolute;left:12570;top:5747;width:12;height:2" coordorigin="12570,5747" coordsize="12,2">
              <v:shape style="position:absolute;left:12570;top:5747;width:12;height:2" coordorigin="12570,5747" coordsize="12,0" path="m12570,5747l12582,5747e" filled="false" stroked="true" strokeweight=".6pt" strokecolor="#000000">
                <v:path arrowok="t"/>
              </v:shape>
            </v:group>
            <v:group style="position:absolute;left:12589;top:5747;width:12;height:2" coordorigin="12589,5747" coordsize="12,2">
              <v:shape style="position:absolute;left:12589;top:5747;width:12;height:2" coordorigin="12589,5747" coordsize="12,0" path="m12589,5747l12601,5747e" filled="false" stroked="true" strokeweight=".6pt" strokecolor="#000000">
                <v:path arrowok="t"/>
              </v:shape>
            </v:group>
            <v:group style="position:absolute;left:12608;top:5747;width:12;height:2" coordorigin="12608,5747" coordsize="12,2">
              <v:shape style="position:absolute;left:12608;top:5747;width:12;height:2" coordorigin="12608,5747" coordsize="12,0" path="m12608,5747l12620,5747e" filled="false" stroked="true" strokeweight=".6pt" strokecolor="#000000">
                <v:path arrowok="t"/>
              </v:shape>
            </v:group>
            <v:group style="position:absolute;left:12628;top:5747;width:12;height:2" coordorigin="12628,5747" coordsize="12,2">
              <v:shape style="position:absolute;left:12628;top:5747;width:12;height:2" coordorigin="12628,5747" coordsize="12,0" path="m12628,5747l12640,5747e" filled="false" stroked="true" strokeweight=".6pt" strokecolor="#000000">
                <v:path arrowok="t"/>
              </v:shape>
            </v:group>
            <v:group style="position:absolute;left:12647;top:5747;width:12;height:2" coordorigin="12647,5747" coordsize="12,2">
              <v:shape style="position:absolute;left:12647;top:5747;width:12;height:2" coordorigin="12647,5747" coordsize="12,0" path="m12647,5747l12659,5747e" filled="false" stroked="true" strokeweight=".6pt" strokecolor="#000000">
                <v:path arrowok="t"/>
              </v:shape>
            </v:group>
            <v:group style="position:absolute;left:12666;top:5747;width:12;height:2" coordorigin="12666,5747" coordsize="12,2">
              <v:shape style="position:absolute;left:12666;top:5747;width:12;height:2" coordorigin="12666,5747" coordsize="12,0" path="m12666,5747l12678,5747e" filled="false" stroked="true" strokeweight=".6pt" strokecolor="#000000">
                <v:path arrowok="t"/>
              </v:shape>
            </v:group>
            <v:group style="position:absolute;left:12685;top:5747;width:12;height:2" coordorigin="12685,5747" coordsize="12,2">
              <v:shape style="position:absolute;left:12685;top:5747;width:12;height:2" coordorigin="12685,5747" coordsize="12,0" path="m12685,5747l12697,5747e" filled="false" stroked="true" strokeweight=".6pt" strokecolor="#000000">
                <v:path arrowok="t"/>
              </v:shape>
            </v:group>
            <v:group style="position:absolute;left:12704;top:5747;width:12;height:2" coordorigin="12704,5747" coordsize="12,2">
              <v:shape style="position:absolute;left:12704;top:5747;width:12;height:2" coordorigin="12704,5747" coordsize="12,0" path="m12704,5747l12716,5747e" filled="false" stroked="true" strokeweight=".6pt" strokecolor="#000000">
                <v:path arrowok="t"/>
              </v:shape>
            </v:group>
            <v:group style="position:absolute;left:12724;top:5747;width:12;height:2" coordorigin="12724,5747" coordsize="12,2">
              <v:shape style="position:absolute;left:12724;top:5747;width:12;height:2" coordorigin="12724,5747" coordsize="12,0" path="m12724,5747l12736,5747e" filled="false" stroked="true" strokeweight=".6pt" strokecolor="#000000">
                <v:path arrowok="t"/>
              </v:shape>
            </v:group>
            <v:group style="position:absolute;left:12743;top:5747;width:12;height:2" coordorigin="12743,5747" coordsize="12,2">
              <v:shape style="position:absolute;left:12743;top:5747;width:12;height:2" coordorigin="12743,5747" coordsize="12,0" path="m12743,5747l12755,5747e" filled="false" stroked="true" strokeweight=".6pt" strokecolor="#000000">
                <v:path arrowok="t"/>
              </v:shape>
            </v:group>
            <v:group style="position:absolute;left:12762;top:5747;width:12;height:2" coordorigin="12762,5747" coordsize="12,2">
              <v:shape style="position:absolute;left:12762;top:5747;width:12;height:2" coordorigin="12762,5747" coordsize="12,0" path="m12762,5747l12774,5747e" filled="false" stroked="true" strokeweight=".6pt" strokecolor="#000000">
                <v:path arrowok="t"/>
              </v:shape>
            </v:group>
            <v:group style="position:absolute;left:12781;top:5747;width:12;height:2" coordorigin="12781,5747" coordsize="12,2">
              <v:shape style="position:absolute;left:12781;top:5747;width:12;height:2" coordorigin="12781,5747" coordsize="12,0" path="m12781,5747l12793,5747e" filled="false" stroked="true" strokeweight=".6pt" strokecolor="#000000">
                <v:path arrowok="t"/>
              </v:shape>
            </v:group>
            <v:group style="position:absolute;left:12800;top:5747;width:12;height:2" coordorigin="12800,5747" coordsize="12,2">
              <v:shape style="position:absolute;left:12800;top:5747;width:12;height:2" coordorigin="12800,5747" coordsize="12,0" path="m12800,5747l12812,5747e" filled="false" stroked="true" strokeweight=".6pt" strokecolor="#000000">
                <v:path arrowok="t"/>
              </v:shape>
            </v:group>
            <v:group style="position:absolute;left:12820;top:5747;width:12;height:2" coordorigin="12820,5747" coordsize="12,2">
              <v:shape style="position:absolute;left:12820;top:5747;width:12;height:2" coordorigin="12820,5747" coordsize="12,0" path="m12820,5747l12832,5747e" filled="false" stroked="true" strokeweight=".6pt" strokecolor="#000000">
                <v:path arrowok="t"/>
              </v:shape>
            </v:group>
            <v:group style="position:absolute;left:12839;top:5747;width:12;height:2" coordorigin="12839,5747" coordsize="12,2">
              <v:shape style="position:absolute;left:12839;top:5747;width:12;height:2" coordorigin="12839,5747" coordsize="12,0" path="m12839,5747l12851,5747e" filled="false" stroked="true" strokeweight=".6pt" strokecolor="#000000">
                <v:path arrowok="t"/>
              </v:shape>
            </v:group>
            <v:group style="position:absolute;left:12858;top:5747;width:12;height:2" coordorigin="12858,5747" coordsize="12,2">
              <v:shape style="position:absolute;left:12858;top:5747;width:12;height:2" coordorigin="12858,5747" coordsize="12,0" path="m12858,5747l12870,5747e" filled="false" stroked="true" strokeweight=".6pt" strokecolor="#000000">
                <v:path arrowok="t"/>
              </v:shape>
            </v:group>
            <v:group style="position:absolute;left:12877;top:5747;width:12;height:2" coordorigin="12877,5747" coordsize="12,2">
              <v:shape style="position:absolute;left:12877;top:5747;width:12;height:2" coordorigin="12877,5747" coordsize="12,0" path="m12877,5747l12889,5747e" filled="false" stroked="true" strokeweight=".6pt" strokecolor="#000000">
                <v:path arrowok="t"/>
              </v:shape>
            </v:group>
            <v:group style="position:absolute;left:12896;top:5747;width:12;height:2" coordorigin="12896,5747" coordsize="12,2">
              <v:shape style="position:absolute;left:12896;top:5747;width:12;height:2" coordorigin="12896,5747" coordsize="12,0" path="m12896,5747l12908,5747e" filled="false" stroked="true" strokeweight=".6pt" strokecolor="#000000">
                <v:path arrowok="t"/>
              </v:shape>
            </v:group>
            <v:group style="position:absolute;left:12916;top:5747;width:12;height:2" coordorigin="12916,5747" coordsize="12,2">
              <v:shape style="position:absolute;left:12916;top:5747;width:12;height:2" coordorigin="12916,5747" coordsize="12,0" path="m12916,5747l12928,5747e" filled="false" stroked="true" strokeweight=".6pt" strokecolor="#000000">
                <v:path arrowok="t"/>
              </v:shape>
            </v:group>
            <v:group style="position:absolute;left:12935;top:5747;width:12;height:2" coordorigin="12935,5747" coordsize="12,2">
              <v:shape style="position:absolute;left:12935;top:5747;width:12;height:2" coordorigin="12935,5747" coordsize="12,0" path="m12935,5747l12947,5747e" filled="false" stroked="true" strokeweight=".6pt" strokecolor="#000000">
                <v:path arrowok="t"/>
              </v:shape>
            </v:group>
            <v:group style="position:absolute;left:12954;top:5747;width:12;height:2" coordorigin="12954,5747" coordsize="12,2">
              <v:shape style="position:absolute;left:12954;top:5747;width:12;height:2" coordorigin="12954,5747" coordsize="12,0" path="m12954,5747l12966,5747e" filled="false" stroked="true" strokeweight=".6pt" strokecolor="#000000">
                <v:path arrowok="t"/>
              </v:shape>
            </v:group>
            <v:group style="position:absolute;left:12973;top:5747;width:12;height:2" coordorigin="12973,5747" coordsize="12,2">
              <v:shape style="position:absolute;left:12973;top:5747;width:12;height:2" coordorigin="12973,5747" coordsize="12,0" path="m12973,5747l12985,5747e" filled="false" stroked="true" strokeweight=".6pt" strokecolor="#000000">
                <v:path arrowok="t"/>
              </v:shape>
            </v:group>
            <v:group style="position:absolute;left:12992;top:5747;width:12;height:2" coordorigin="12992,5747" coordsize="12,2">
              <v:shape style="position:absolute;left:12992;top:5747;width:12;height:2" coordorigin="12992,5747" coordsize="12,0" path="m12992,5747l13004,5747e" filled="false" stroked="true" strokeweight=".6pt" strokecolor="#000000">
                <v:path arrowok="t"/>
              </v:shape>
            </v:group>
            <v:group style="position:absolute;left:13012;top:5747;width:12;height:2" coordorigin="13012,5747" coordsize="12,2">
              <v:shape style="position:absolute;left:13012;top:5747;width:12;height:2" coordorigin="13012,5747" coordsize="12,0" path="m13012,5747l13024,5747e" filled="false" stroked="true" strokeweight=".6pt" strokecolor="#000000">
                <v:path arrowok="t"/>
              </v:shape>
            </v:group>
            <v:group style="position:absolute;left:13031;top:5747;width:12;height:2" coordorigin="13031,5747" coordsize="12,2">
              <v:shape style="position:absolute;left:13031;top:5747;width:12;height:2" coordorigin="13031,5747" coordsize="12,0" path="m13031,5747l13043,5747e" filled="false" stroked="true" strokeweight=".6pt" strokecolor="#000000">
                <v:path arrowok="t"/>
              </v:shape>
            </v:group>
            <v:group style="position:absolute;left:13050;top:5747;width:12;height:2" coordorigin="13050,5747" coordsize="12,2">
              <v:shape style="position:absolute;left:13050;top:5747;width:12;height:2" coordorigin="13050,5747" coordsize="12,0" path="m13050,5747l13062,5747e" filled="false" stroked="true" strokeweight=".6pt" strokecolor="#000000">
                <v:path arrowok="t"/>
              </v:shape>
            </v:group>
            <v:group style="position:absolute;left:13069;top:5747;width:12;height:2" coordorigin="13069,5747" coordsize="12,2">
              <v:shape style="position:absolute;left:13069;top:5747;width:12;height:2" coordorigin="13069,5747" coordsize="12,0" path="m13069,5747l13081,5747e" filled="false" stroked="true" strokeweight=".6pt" strokecolor="#000000">
                <v:path arrowok="t"/>
              </v:shape>
            </v:group>
            <v:group style="position:absolute;left:13088;top:5747;width:12;height:2" coordorigin="13088,5747" coordsize="12,2">
              <v:shape style="position:absolute;left:13088;top:5747;width:12;height:2" coordorigin="13088,5747" coordsize="12,0" path="m13088,5747l13100,5747e" filled="false" stroked="true" strokeweight=".6pt" strokecolor="#000000">
                <v:path arrowok="t"/>
              </v:shape>
            </v:group>
            <v:group style="position:absolute;left:13108;top:5747;width:12;height:2" coordorigin="13108,5747" coordsize="12,2">
              <v:shape style="position:absolute;left:13108;top:5747;width:12;height:2" coordorigin="13108,5747" coordsize="12,0" path="m13108,5747l13120,5747e" filled="false" stroked="true" strokeweight=".6pt" strokecolor="#000000">
                <v:path arrowok="t"/>
              </v:shape>
            </v:group>
            <v:group style="position:absolute;left:13127;top:5747;width:12;height:2" coordorigin="13127,5747" coordsize="12,2">
              <v:shape style="position:absolute;left:13127;top:5747;width:12;height:2" coordorigin="13127,5747" coordsize="12,0" path="m13127,5747l13139,5747e" filled="false" stroked="true" strokeweight=".6pt" strokecolor="#000000">
                <v:path arrowok="t"/>
              </v:shape>
            </v:group>
            <v:group style="position:absolute;left:13146;top:5747;width:12;height:2" coordorigin="13146,5747" coordsize="12,2">
              <v:shape style="position:absolute;left:13146;top:5747;width:12;height:2" coordorigin="13146,5747" coordsize="12,0" path="m13146,5747l13158,5747e" filled="false" stroked="true" strokeweight=".6pt" strokecolor="#000000">
                <v:path arrowok="t"/>
              </v:shape>
            </v:group>
            <v:group style="position:absolute;left:13165;top:5747;width:12;height:2" coordorigin="13165,5747" coordsize="12,2">
              <v:shape style="position:absolute;left:13165;top:5747;width:12;height:2" coordorigin="13165,5747" coordsize="12,0" path="m13165,5747l13177,5747e" filled="false" stroked="true" strokeweight=".6pt" strokecolor="#000000">
                <v:path arrowok="t"/>
              </v:shape>
            </v:group>
            <v:group style="position:absolute;left:13184;top:5747;width:12;height:2" coordorigin="13184,5747" coordsize="12,2">
              <v:shape style="position:absolute;left:13184;top:5747;width:12;height:2" coordorigin="13184,5747" coordsize="12,0" path="m13184,5747l13196,5747e" filled="false" stroked="true" strokeweight=".6pt" strokecolor="#000000">
                <v:path arrowok="t"/>
              </v:shape>
            </v:group>
            <v:group style="position:absolute;left:13204;top:5747;width:12;height:2" coordorigin="13204,5747" coordsize="12,2">
              <v:shape style="position:absolute;left:13204;top:5747;width:12;height:2" coordorigin="13204,5747" coordsize="12,0" path="m13204,5747l13216,5747e" filled="false" stroked="true" strokeweight=".6pt" strokecolor="#000000">
                <v:path arrowok="t"/>
              </v:shape>
            </v:group>
            <v:group style="position:absolute;left:13223;top:5747;width:12;height:2" coordorigin="13223,5747" coordsize="12,2">
              <v:shape style="position:absolute;left:13223;top:5747;width:12;height:2" coordorigin="13223,5747" coordsize="12,0" path="m13223,5747l13235,5747e" filled="false" stroked="true" strokeweight=".6pt" strokecolor="#000000">
                <v:path arrowok="t"/>
              </v:shape>
            </v:group>
            <v:group style="position:absolute;left:13242;top:5747;width:12;height:2" coordorigin="13242,5747" coordsize="12,2">
              <v:shape style="position:absolute;left:13242;top:5747;width:12;height:2" coordorigin="13242,5747" coordsize="12,0" path="m13242,5747l13254,5747e" filled="false" stroked="true" strokeweight=".6pt" strokecolor="#000000">
                <v:path arrowok="t"/>
              </v:shape>
            </v:group>
            <v:group style="position:absolute;left:13261;top:5747;width:12;height:2" coordorigin="13261,5747" coordsize="12,2">
              <v:shape style="position:absolute;left:13261;top:5747;width:12;height:2" coordorigin="13261,5747" coordsize="12,0" path="m13261,5747l13273,5747e" filled="false" stroked="true" strokeweight=".6pt" strokecolor="#000000">
                <v:path arrowok="t"/>
              </v:shape>
            </v:group>
            <v:group style="position:absolute;left:13280;top:5747;width:12;height:2" coordorigin="13280,5747" coordsize="12,2">
              <v:shape style="position:absolute;left:13280;top:5747;width:12;height:2" coordorigin="13280,5747" coordsize="12,0" path="m13280,5747l13292,5747e" filled="false" stroked="true" strokeweight=".6pt" strokecolor="#000000">
                <v:path arrowok="t"/>
              </v:shape>
            </v:group>
            <v:group style="position:absolute;left:13300;top:5747;width:12;height:2" coordorigin="13300,5747" coordsize="12,2">
              <v:shape style="position:absolute;left:13300;top:5747;width:12;height:2" coordorigin="13300,5747" coordsize="12,0" path="m13300,5747l13312,5747e" filled="false" stroked="true" strokeweight=".6pt" strokecolor="#000000">
                <v:path arrowok="t"/>
              </v:shape>
            </v:group>
            <v:group style="position:absolute;left:13319;top:5747;width:12;height:2" coordorigin="13319,5747" coordsize="12,2">
              <v:shape style="position:absolute;left:13319;top:5747;width:12;height:2" coordorigin="13319,5747" coordsize="12,0" path="m13319,5747l13331,5747e" filled="false" stroked="true" strokeweight=".6pt" strokecolor="#000000">
                <v:path arrowok="t"/>
              </v:shape>
            </v:group>
            <v:group style="position:absolute;left:13338;top:5747;width:12;height:2" coordorigin="13338,5747" coordsize="12,2">
              <v:shape style="position:absolute;left:13338;top:5747;width:12;height:2" coordorigin="13338,5747" coordsize="12,0" path="m13338,5747l13350,5747e" filled="false" stroked="true" strokeweight=".6pt" strokecolor="#000000">
                <v:path arrowok="t"/>
              </v:shape>
            </v:group>
            <v:group style="position:absolute;left:13357;top:5747;width:12;height:2" coordorigin="13357,5747" coordsize="12,2">
              <v:shape style="position:absolute;left:13357;top:5747;width:12;height:2" coordorigin="13357,5747" coordsize="12,0" path="m13357,5747l13369,5747e" filled="false" stroked="true" strokeweight=".6pt" strokecolor="#000000">
                <v:path arrowok="t"/>
              </v:shape>
            </v:group>
            <v:group style="position:absolute;left:13376;top:5747;width:12;height:2" coordorigin="13376,5747" coordsize="12,2">
              <v:shape style="position:absolute;left:13376;top:5747;width:12;height:2" coordorigin="13376,5747" coordsize="12,0" path="m13376,5747l13388,5747e" filled="false" stroked="true" strokeweight=".6pt" strokecolor="#000000">
                <v:path arrowok="t"/>
              </v:shape>
            </v:group>
            <v:group style="position:absolute;left:13396;top:5747;width:12;height:2" coordorigin="13396,5747" coordsize="12,2">
              <v:shape style="position:absolute;left:13396;top:5747;width:12;height:2" coordorigin="13396,5747" coordsize="12,0" path="m13396,5747l13408,5747e" filled="false" stroked="true" strokeweight=".6pt" strokecolor="#000000">
                <v:path arrowok="t"/>
              </v:shape>
            </v:group>
            <v:group style="position:absolute;left:13415;top:5747;width:12;height:2" coordorigin="13415,5747" coordsize="12,2">
              <v:shape style="position:absolute;left:13415;top:5747;width:12;height:2" coordorigin="13415,5747" coordsize="12,0" path="m13415,5747l13427,5747e" filled="false" stroked="true" strokeweight=".6pt" strokecolor="#000000">
                <v:path arrowok="t"/>
              </v:shape>
            </v:group>
            <v:group style="position:absolute;left:13434;top:5747;width:12;height:2" coordorigin="13434,5747" coordsize="12,2">
              <v:shape style="position:absolute;left:13434;top:5747;width:12;height:2" coordorigin="13434,5747" coordsize="12,0" path="m13434,5747l13446,5747e" filled="false" stroked="true" strokeweight=".6pt" strokecolor="#000000">
                <v:path arrowok="t"/>
              </v:shape>
            </v:group>
            <v:group style="position:absolute;left:13453;top:5747;width:12;height:2" coordorigin="13453,5747" coordsize="12,2">
              <v:shape style="position:absolute;left:13453;top:5747;width:12;height:2" coordorigin="13453,5747" coordsize="12,0" path="m13453,5747l13465,5747e" filled="false" stroked="true" strokeweight=".6pt" strokecolor="#000000">
                <v:path arrowok="t"/>
              </v:shape>
            </v:group>
            <v:group style="position:absolute;left:13472;top:5747;width:12;height:2" coordorigin="13472,5747" coordsize="12,2">
              <v:shape style="position:absolute;left:13472;top:5747;width:12;height:2" coordorigin="13472,5747" coordsize="12,0" path="m13472,5747l13484,5747e" filled="false" stroked="true" strokeweight=".6pt" strokecolor="#000000">
                <v:path arrowok="t"/>
              </v:shape>
            </v:group>
            <v:group style="position:absolute;left:13492;top:5747;width:12;height:2" coordorigin="13492,5747" coordsize="12,2">
              <v:shape style="position:absolute;left:13492;top:5747;width:12;height:2" coordorigin="13492,5747" coordsize="12,0" path="m13492,5747l13504,5747e" filled="false" stroked="true" strokeweight=".6pt" strokecolor="#000000">
                <v:path arrowok="t"/>
              </v:shape>
            </v:group>
            <v:group style="position:absolute;left:13511;top:5747;width:12;height:2" coordorigin="13511,5747" coordsize="12,2">
              <v:shape style="position:absolute;left:13511;top:5747;width:12;height:2" coordorigin="13511,5747" coordsize="12,0" path="m13511,5747l13523,5747e" filled="false" stroked="true" strokeweight=".6pt" strokecolor="#000000">
                <v:path arrowok="t"/>
              </v:shape>
            </v:group>
            <v:group style="position:absolute;left:13530;top:5747;width:12;height:2" coordorigin="13530,5747" coordsize="12,2">
              <v:shape style="position:absolute;left:13530;top:5747;width:12;height:2" coordorigin="13530,5747" coordsize="12,0" path="m13530,5747l13542,5747e" filled="false" stroked="true" strokeweight=".6pt" strokecolor="#000000">
                <v:path arrowok="t"/>
              </v:shape>
            </v:group>
            <v:group style="position:absolute;left:13549;top:5747;width:12;height:2" coordorigin="13549,5747" coordsize="12,2">
              <v:shape style="position:absolute;left:13549;top:5747;width:12;height:2" coordorigin="13549,5747" coordsize="12,0" path="m13549,5747l13561,5747e" filled="false" stroked="true" strokeweight=".6pt" strokecolor="#000000">
                <v:path arrowok="t"/>
              </v:shape>
            </v:group>
            <v:group style="position:absolute;left:13568;top:5747;width:12;height:2" coordorigin="13568,5747" coordsize="12,2">
              <v:shape style="position:absolute;left:13568;top:5747;width:12;height:2" coordorigin="13568,5747" coordsize="12,0" path="m13568,5747l13580,5747e" filled="false" stroked="true" strokeweight=".6pt" strokecolor="#000000">
                <v:path arrowok="t"/>
              </v:shape>
            </v:group>
            <v:group style="position:absolute;left:13588;top:5747;width:12;height:2" coordorigin="13588,5747" coordsize="12,2">
              <v:shape style="position:absolute;left:13588;top:5747;width:12;height:2" coordorigin="13588,5747" coordsize="12,0" path="m13588,5747l13600,5747e" filled="false" stroked="true" strokeweight=".6pt" strokecolor="#000000">
                <v:path arrowok="t"/>
              </v:shape>
            </v:group>
            <v:group style="position:absolute;left:13607;top:5747;width:12;height:2" coordorigin="13607,5747" coordsize="12,2">
              <v:shape style="position:absolute;left:13607;top:5747;width:12;height:2" coordorigin="13607,5747" coordsize="12,0" path="m13607,5747l13619,5747e" filled="false" stroked="true" strokeweight=".6pt" strokecolor="#000000">
                <v:path arrowok="t"/>
              </v:shape>
            </v:group>
            <v:group style="position:absolute;left:13626;top:5747;width:12;height:2" coordorigin="13626,5747" coordsize="12,2">
              <v:shape style="position:absolute;left:13626;top:5747;width:12;height:2" coordorigin="13626,5747" coordsize="12,0" path="m13626,5747l13638,5747e" filled="false" stroked="true" strokeweight=".6pt" strokecolor="#000000">
                <v:path arrowok="t"/>
              </v:shape>
            </v:group>
            <v:group style="position:absolute;left:13645;top:5747;width:12;height:2" coordorigin="13645,5747" coordsize="12,2">
              <v:shape style="position:absolute;left:13645;top:5747;width:12;height:2" coordorigin="13645,5747" coordsize="12,0" path="m13645,5747l13657,5747e" filled="false" stroked="true" strokeweight=".6pt" strokecolor="#000000">
                <v:path arrowok="t"/>
              </v:shape>
            </v:group>
            <v:group style="position:absolute;left:13664;top:5747;width:12;height:2" coordorigin="13664,5747" coordsize="12,2">
              <v:shape style="position:absolute;left:13664;top:5747;width:12;height:2" coordorigin="13664,5747" coordsize="12,0" path="m13664,5747l13676,5747e" filled="false" stroked="true" strokeweight=".6pt" strokecolor="#000000">
                <v:path arrowok="t"/>
              </v:shape>
            </v:group>
            <v:group style="position:absolute;left:13684;top:5747;width:12;height:2" coordorigin="13684,5747" coordsize="12,2">
              <v:shape style="position:absolute;left:13684;top:5747;width:12;height:2" coordorigin="13684,5747" coordsize="12,0" path="m13684,5747l13696,5747e" filled="false" stroked="true" strokeweight=".6pt" strokecolor="#000000">
                <v:path arrowok="t"/>
              </v:shape>
            </v:group>
            <v:group style="position:absolute;left:13703;top:5747;width:12;height:2" coordorigin="13703,5747" coordsize="12,2">
              <v:shape style="position:absolute;left:13703;top:5747;width:12;height:2" coordorigin="13703,5747" coordsize="12,0" path="m13703,5747l13715,5747e" filled="false" stroked="true" strokeweight=".6pt" strokecolor="#000000">
                <v:path arrowok="t"/>
              </v:shape>
            </v:group>
            <v:group style="position:absolute;left:13722;top:5747;width:12;height:2" coordorigin="13722,5747" coordsize="12,2">
              <v:shape style="position:absolute;left:13722;top:5747;width:12;height:2" coordorigin="13722,5747" coordsize="12,0" path="m13722,5747l13734,5747e" filled="false" stroked="true" strokeweight=".6pt" strokecolor="#000000">
                <v:path arrowok="t"/>
              </v:shape>
            </v:group>
            <v:group style="position:absolute;left:13741;top:5747;width:12;height:2" coordorigin="13741,5747" coordsize="12,2">
              <v:shape style="position:absolute;left:13741;top:5747;width:12;height:2" coordorigin="13741,5747" coordsize="12,0" path="m13741,5747l13753,5747e" filled="false" stroked="true" strokeweight=".6pt" strokecolor="#000000">
                <v:path arrowok="t"/>
              </v:shape>
            </v:group>
            <v:group style="position:absolute;left:13760;top:5747;width:12;height:2" coordorigin="13760,5747" coordsize="12,2">
              <v:shape style="position:absolute;left:13760;top:5747;width:12;height:2" coordorigin="13760,5747" coordsize="12,0" path="m13760,5747l13772,5747e" filled="false" stroked="true" strokeweight=".6pt" strokecolor="#000000">
                <v:path arrowok="t"/>
              </v:shape>
            </v:group>
            <v:group style="position:absolute;left:13780;top:5747;width:12;height:2" coordorigin="13780,5747" coordsize="12,2">
              <v:shape style="position:absolute;left:13780;top:5747;width:12;height:2" coordorigin="13780,5747" coordsize="12,0" path="m13780,5747l13792,5747e" filled="false" stroked="true" strokeweight=".6pt" strokecolor="#000000">
                <v:path arrowok="t"/>
              </v:shape>
            </v:group>
            <v:group style="position:absolute;left:13799;top:5747;width:12;height:2" coordorigin="13799,5747" coordsize="12,2">
              <v:shape style="position:absolute;left:13799;top:5747;width:12;height:2" coordorigin="13799,5747" coordsize="12,0" path="m13799,5747l13811,5747e" filled="false" stroked="true" strokeweight=".6pt" strokecolor="#000000">
                <v:path arrowok="t"/>
              </v:shape>
            </v:group>
            <v:group style="position:absolute;left:13818;top:5747;width:12;height:2" coordorigin="13818,5747" coordsize="12,2">
              <v:shape style="position:absolute;left:13818;top:5747;width:12;height:2" coordorigin="13818,5747" coordsize="12,0" path="m13818,5747l13830,5747e" filled="false" stroked="true" strokeweight=".6pt" strokecolor="#000000">
                <v:path arrowok="t"/>
              </v:shape>
            </v:group>
            <v:group style="position:absolute;left:13837;top:5747;width:12;height:2" coordorigin="13837,5747" coordsize="12,2">
              <v:shape style="position:absolute;left:13837;top:5747;width:12;height:2" coordorigin="13837,5747" coordsize="12,0" path="m13837,5747l13849,5747e" filled="false" stroked="true" strokeweight=".6pt" strokecolor="#000000">
                <v:path arrowok="t"/>
              </v:shape>
            </v:group>
            <v:group style="position:absolute;left:13856;top:5747;width:12;height:2" coordorigin="13856,5747" coordsize="12,2">
              <v:shape style="position:absolute;left:13856;top:5747;width:12;height:2" coordorigin="13856,5747" coordsize="12,0" path="m13856,5747l13868,5747e" filled="false" stroked="true" strokeweight=".6pt" strokecolor="#000000">
                <v:path arrowok="t"/>
              </v:shape>
            </v:group>
            <v:group style="position:absolute;left:13876;top:5747;width:12;height:2" coordorigin="13876,5747" coordsize="12,2">
              <v:shape style="position:absolute;left:13876;top:5747;width:12;height:2" coordorigin="13876,5747" coordsize="12,0" path="m13876,5747l13888,5747e" filled="false" stroked="true" strokeweight=".6pt" strokecolor="#000000">
                <v:path arrowok="t"/>
              </v:shape>
            </v:group>
            <v:group style="position:absolute;left:13895;top:5747;width:12;height:2" coordorigin="13895,5747" coordsize="12,2">
              <v:shape style="position:absolute;left:13895;top:5747;width:12;height:2" coordorigin="13895,5747" coordsize="12,0" path="m13895,5747l13907,5747e" filled="false" stroked="true" strokeweight=".6pt" strokecolor="#000000">
                <v:path arrowok="t"/>
              </v:shape>
            </v:group>
            <v:group style="position:absolute;left:13914;top:5747;width:12;height:2" coordorigin="13914,5747" coordsize="12,2">
              <v:shape style="position:absolute;left:13914;top:5747;width:12;height:2" coordorigin="13914,5747" coordsize="12,0" path="m13914,5747l13926,5747e" filled="false" stroked="true" strokeweight=".6pt" strokecolor="#000000">
                <v:path arrowok="t"/>
              </v:shape>
            </v:group>
            <v:group style="position:absolute;left:13933;top:5747;width:12;height:2" coordorigin="13933,5747" coordsize="12,2">
              <v:shape style="position:absolute;left:13933;top:5747;width:12;height:2" coordorigin="13933,5747" coordsize="12,0" path="m13933,5747l13945,5747e" filled="false" stroked="true" strokeweight=".6pt" strokecolor="#000000">
                <v:path arrowok="t"/>
              </v:shape>
            </v:group>
            <v:group style="position:absolute;left:13952;top:5747;width:12;height:2" coordorigin="13952,5747" coordsize="12,2">
              <v:shape style="position:absolute;left:13952;top:5747;width:12;height:2" coordorigin="13952,5747" coordsize="12,0" path="m13952,5747l13964,5747e" filled="false" stroked="true" strokeweight=".6pt" strokecolor="#000000">
                <v:path arrowok="t"/>
              </v:shape>
            </v:group>
            <v:group style="position:absolute;left:13972;top:5747;width:12;height:2" coordorigin="13972,5747" coordsize="12,2">
              <v:shape style="position:absolute;left:13972;top:5747;width:12;height:2" coordorigin="13972,5747" coordsize="12,0" path="m13972,5747l13984,5747e" filled="false" stroked="true" strokeweight=".6pt" strokecolor="#000000">
                <v:path arrowok="t"/>
              </v:shape>
            </v:group>
            <v:group style="position:absolute;left:13991;top:5747;width:12;height:2" coordorigin="13991,5747" coordsize="12,2">
              <v:shape style="position:absolute;left:13991;top:5747;width:12;height:2" coordorigin="13991,5747" coordsize="12,0" path="m13991,5747l14003,5747e" filled="false" stroked="true" strokeweight=".6pt" strokecolor="#000000">
                <v:path arrowok="t"/>
              </v:shape>
            </v:group>
            <v:group style="position:absolute;left:14010;top:5747;width:12;height:2" coordorigin="14010,5747" coordsize="12,2">
              <v:shape style="position:absolute;left:14010;top:5747;width:12;height:2" coordorigin="14010,5747" coordsize="12,0" path="m14010,5747l14022,5747e" filled="false" stroked="true" strokeweight=".6pt" strokecolor="#000000">
                <v:path arrowok="t"/>
              </v:shape>
            </v:group>
            <v:group style="position:absolute;left:14029;top:5747;width:12;height:2" coordorigin="14029,5747" coordsize="12,2">
              <v:shape style="position:absolute;left:14029;top:5747;width:12;height:2" coordorigin="14029,5747" coordsize="12,0" path="m14029,5747l14041,5747e" filled="false" stroked="true" strokeweight=".6pt" strokecolor="#000000">
                <v:path arrowok="t"/>
              </v:shape>
            </v:group>
            <v:group style="position:absolute;left:14048;top:5747;width:12;height:2" coordorigin="14048,5747" coordsize="12,2">
              <v:shape style="position:absolute;left:14048;top:5747;width:12;height:2" coordorigin="14048,5747" coordsize="12,0" path="m14048,5747l14060,5747e" filled="false" stroked="true" strokeweight=".6pt" strokecolor="#000000">
                <v:path arrowok="t"/>
              </v:shape>
            </v:group>
            <v:group style="position:absolute;left:14068;top:5747;width:12;height:2" coordorigin="14068,5747" coordsize="12,2">
              <v:shape style="position:absolute;left:14068;top:5747;width:12;height:2" coordorigin="14068,5747" coordsize="12,0" path="m14068,5747l14080,5747e" filled="false" stroked="true" strokeweight=".6pt" strokecolor="#000000">
                <v:path arrowok="t"/>
              </v:shape>
            </v:group>
            <v:group style="position:absolute;left:14087;top:5747;width:12;height:2" coordorigin="14087,5747" coordsize="12,2">
              <v:shape style="position:absolute;left:14087;top:5747;width:12;height:2" coordorigin="14087,5747" coordsize="12,0" path="m14087,5747l14099,5747e" filled="false" stroked="true" strokeweight=".6pt" strokecolor="#000000">
                <v:path arrowok="t"/>
              </v:shape>
            </v:group>
            <v:group style="position:absolute;left:14106;top:5747;width:12;height:2" coordorigin="14106,5747" coordsize="12,2">
              <v:shape style="position:absolute;left:14106;top:5747;width:12;height:2" coordorigin="14106,5747" coordsize="12,0" path="m14106,5747l14118,5747e" filled="false" stroked="true" strokeweight=".6pt" strokecolor="#000000">
                <v:path arrowok="t"/>
              </v:shape>
            </v:group>
            <v:group style="position:absolute;left:14125;top:5747;width:12;height:2" coordorigin="14125,5747" coordsize="12,2">
              <v:shape style="position:absolute;left:14125;top:5747;width:12;height:2" coordorigin="14125,5747" coordsize="12,0" path="m14125,5747l14137,5747e" filled="false" stroked="true" strokeweight=".6pt" strokecolor="#000000">
                <v:path arrowok="t"/>
              </v:shape>
            </v:group>
            <v:group style="position:absolute;left:14144;top:5747;width:12;height:2" coordorigin="14144,5747" coordsize="12,2">
              <v:shape style="position:absolute;left:14144;top:5747;width:12;height:2" coordorigin="14144,5747" coordsize="12,0" path="m14144,5747l14156,5747e" filled="false" stroked="true" strokeweight=".6pt" strokecolor="#000000">
                <v:path arrowok="t"/>
              </v:shape>
            </v:group>
            <v:group style="position:absolute;left:14164;top:5747;width:12;height:2" coordorigin="14164,5747" coordsize="12,2">
              <v:shape style="position:absolute;left:14164;top:5747;width:12;height:2" coordorigin="14164,5747" coordsize="12,0" path="m14164,5747l14176,5747e" filled="false" stroked="true" strokeweight=".6pt" strokecolor="#000000">
                <v:path arrowok="t"/>
              </v:shape>
            </v:group>
            <v:group style="position:absolute;left:14183;top:5747;width:12;height:2" coordorigin="14183,5747" coordsize="12,2">
              <v:shape style="position:absolute;left:14183;top:5747;width:12;height:2" coordorigin="14183,5747" coordsize="12,0" path="m14183,5747l14195,5747e" filled="false" stroked="true" strokeweight=".6pt" strokecolor="#000000">
                <v:path arrowok="t"/>
              </v:shape>
            </v:group>
            <v:group style="position:absolute;left:14202;top:5747;width:12;height:2" coordorigin="14202,5747" coordsize="12,2">
              <v:shape style="position:absolute;left:14202;top:5747;width:12;height:2" coordorigin="14202,5747" coordsize="12,0" path="m14202,5747l14214,5747e" filled="false" stroked="true" strokeweight=".6pt" strokecolor="#000000">
                <v:path arrowok="t"/>
              </v:shape>
            </v:group>
            <v:group style="position:absolute;left:14221;top:5747;width:12;height:2" coordorigin="14221,5747" coordsize="12,2">
              <v:shape style="position:absolute;left:14221;top:5747;width:12;height:2" coordorigin="14221,5747" coordsize="12,0" path="m14221,5747l14233,5747e" filled="false" stroked="true" strokeweight=".6pt" strokecolor="#000000">
                <v:path arrowok="t"/>
              </v:shape>
            </v:group>
            <v:group style="position:absolute;left:14240;top:5747;width:12;height:2" coordorigin="14240,5747" coordsize="12,2">
              <v:shape style="position:absolute;left:14240;top:5747;width:12;height:2" coordorigin="14240,5747" coordsize="12,0" path="m14240,5747l14252,5747e" filled="false" stroked="true" strokeweight=".6pt" strokecolor="#000000">
                <v:path arrowok="t"/>
              </v:shape>
            </v:group>
            <v:group style="position:absolute;left:14260;top:5747;width:12;height:2" coordorigin="14260,5747" coordsize="12,2">
              <v:shape style="position:absolute;left:14260;top:5747;width:12;height:2" coordorigin="14260,5747" coordsize="12,0" path="m14260,5747l14272,5747e" filled="false" stroked="true" strokeweight=".6pt" strokecolor="#000000">
                <v:path arrowok="t"/>
              </v:shape>
            </v:group>
            <v:group style="position:absolute;left:14279;top:5747;width:12;height:2" coordorigin="14279,5747" coordsize="12,2">
              <v:shape style="position:absolute;left:14279;top:5747;width:12;height:2" coordorigin="14279,5747" coordsize="12,0" path="m14279,5747l14291,5747e" filled="false" stroked="true" strokeweight=".6pt" strokecolor="#000000">
                <v:path arrowok="t"/>
              </v:shape>
            </v:group>
            <v:group style="position:absolute;left:14298;top:5747;width:12;height:2" coordorigin="14298,5747" coordsize="12,2">
              <v:shape style="position:absolute;left:14298;top:5747;width:12;height:2" coordorigin="14298,5747" coordsize="12,0" path="m14298,5747l14310,5747e" filled="false" stroked="true" strokeweight=".6pt" strokecolor="#000000">
                <v:path arrowok="t"/>
              </v:shape>
            </v:group>
            <v:group style="position:absolute;left:14317;top:5747;width:12;height:2" coordorigin="14317,5747" coordsize="12,2">
              <v:shape style="position:absolute;left:14317;top:5747;width:12;height:2" coordorigin="14317,5747" coordsize="12,0" path="m14317,5747l14329,5747e" filled="false" stroked="true" strokeweight=".6pt" strokecolor="#000000">
                <v:path arrowok="t"/>
              </v:shape>
            </v:group>
            <v:group style="position:absolute;left:14336;top:5747;width:12;height:2" coordorigin="14336,5747" coordsize="12,2">
              <v:shape style="position:absolute;left:14336;top:5747;width:12;height:2" coordorigin="14336,5747" coordsize="12,0" path="m14336,5747l14348,5747e" filled="false" stroked="true" strokeweight=".6pt" strokecolor="#000000">
                <v:path arrowok="t"/>
              </v:shape>
            </v:group>
            <v:group style="position:absolute;left:14356;top:5747;width:12;height:2" coordorigin="14356,5747" coordsize="12,2">
              <v:shape style="position:absolute;left:14356;top:5747;width:12;height:2" coordorigin="14356,5747" coordsize="12,0" path="m14356,5747l14368,5747e" filled="false" stroked="true" strokeweight=".6pt" strokecolor="#000000">
                <v:path arrowok="t"/>
              </v:shape>
            </v:group>
            <v:group style="position:absolute;left:14375;top:5747;width:12;height:2" coordorigin="14375,5747" coordsize="12,2">
              <v:shape style="position:absolute;left:14375;top:5747;width:12;height:2" coordorigin="14375,5747" coordsize="12,0" path="m14375,5747l14387,5747e" filled="false" stroked="true" strokeweight=".6pt" strokecolor="#000000">
                <v:path arrowok="t"/>
              </v:shape>
            </v:group>
            <v:group style="position:absolute;left:14394;top:5747;width:12;height:2" coordorigin="14394,5747" coordsize="12,2">
              <v:shape style="position:absolute;left:14394;top:5747;width:12;height:2" coordorigin="14394,5747" coordsize="12,0" path="m14394,5747l14406,5747e" filled="false" stroked="true" strokeweight=".6pt" strokecolor="#000000">
                <v:path arrowok="t"/>
              </v:shape>
            </v:group>
            <v:group style="position:absolute;left:14413;top:5747;width:12;height:2" coordorigin="14413,5747" coordsize="12,2">
              <v:shape style="position:absolute;left:14413;top:5747;width:12;height:2" coordorigin="14413,5747" coordsize="12,0" path="m14413,5747l14425,5747e" filled="false" stroked="true" strokeweight=".6pt" strokecolor="#000000">
                <v:path arrowok="t"/>
              </v:shape>
            </v:group>
            <v:group style="position:absolute;left:14432;top:5747;width:12;height:2" coordorigin="14432,5747" coordsize="12,2">
              <v:shape style="position:absolute;left:14432;top:5747;width:12;height:2" coordorigin="14432,5747" coordsize="12,0" path="m14432,5747l14444,5747e" filled="false" stroked="true" strokeweight=".6pt" strokecolor="#000000">
                <v:path arrowok="t"/>
              </v:shape>
            </v:group>
            <v:group style="position:absolute;left:14452;top:5747;width:12;height:2" coordorigin="14452,5747" coordsize="12,2">
              <v:shape style="position:absolute;left:14452;top:5747;width:12;height:2" coordorigin="14452,5747" coordsize="12,0" path="m14452,5747l14464,5747e" filled="false" stroked="true" strokeweight=".6pt" strokecolor="#000000">
                <v:path arrowok="t"/>
              </v:shape>
            </v:group>
            <v:group style="position:absolute;left:14471;top:5747;width:12;height:2" coordorigin="14471,5747" coordsize="12,2">
              <v:shape style="position:absolute;left:14471;top:5747;width:12;height:2" coordorigin="14471,5747" coordsize="12,0" path="m14471,5747l14483,5747e" filled="false" stroked="true" strokeweight=".6pt" strokecolor="#000000">
                <v:path arrowok="t"/>
              </v:shape>
            </v:group>
            <v:group style="position:absolute;left:14490;top:5747;width:12;height:2" coordorigin="14490,5747" coordsize="12,2">
              <v:shape style="position:absolute;left:14490;top:5747;width:12;height:2" coordorigin="14490,5747" coordsize="12,0" path="m14490,5747l14502,5747e" filled="false" stroked="true" strokeweight=".6pt" strokecolor="#000000">
                <v:path arrowok="t"/>
              </v:shape>
            </v:group>
            <v:group style="position:absolute;left:14509;top:5747;width:12;height:2" coordorigin="14509,5747" coordsize="12,2">
              <v:shape style="position:absolute;left:14509;top:5747;width:12;height:2" coordorigin="14509,5747" coordsize="12,0" path="m14509,5747l14521,5747e" filled="false" stroked="true" strokeweight=".6pt" strokecolor="#000000">
                <v:path arrowok="t"/>
              </v:shape>
            </v:group>
            <v:group style="position:absolute;left:14528;top:5747;width:12;height:2" coordorigin="14528,5747" coordsize="12,2">
              <v:shape style="position:absolute;left:14528;top:5747;width:12;height:2" coordorigin="14528,5747" coordsize="12,0" path="m14528,5747l14540,5747e" filled="false" stroked="true" strokeweight=".6pt" strokecolor="#000000">
                <v:path arrowok="t"/>
              </v:shape>
            </v:group>
            <v:group style="position:absolute;left:14548;top:5747;width:12;height:2" coordorigin="14548,5747" coordsize="12,2">
              <v:shape style="position:absolute;left:14548;top:5747;width:12;height:2" coordorigin="14548,5747" coordsize="12,0" path="m14548,5747l14560,5747e" filled="false" stroked="true" strokeweight=".6pt" strokecolor="#000000">
                <v:path arrowok="t"/>
              </v:shape>
            </v:group>
            <v:group style="position:absolute;left:14567;top:5747;width:12;height:2" coordorigin="14567,5747" coordsize="12,2">
              <v:shape style="position:absolute;left:14567;top:5747;width:12;height:2" coordorigin="14567,5747" coordsize="12,0" path="m14567,5747l14579,5747e" filled="false" stroked="true" strokeweight=".6pt" strokecolor="#000000">
                <v:path arrowok="t"/>
              </v:shape>
            </v:group>
            <v:group style="position:absolute;left:14586;top:5747;width:12;height:2" coordorigin="14586,5747" coordsize="12,2">
              <v:shape style="position:absolute;left:14586;top:5747;width:12;height:2" coordorigin="14586,5747" coordsize="12,0" path="m14586,5747l14598,5747e" filled="false" stroked="true" strokeweight=".6pt" strokecolor="#000000">
                <v:path arrowok="t"/>
              </v:shape>
            </v:group>
            <v:group style="position:absolute;left:14605;top:5747;width:12;height:2" coordorigin="14605,5747" coordsize="12,2">
              <v:shape style="position:absolute;left:14605;top:5747;width:12;height:2" coordorigin="14605,5747" coordsize="12,0" path="m14605,5747l14617,5747e" filled="false" stroked="true" strokeweight=".6pt" strokecolor="#000000">
                <v:path arrowok="t"/>
              </v:shape>
            </v:group>
            <v:group style="position:absolute;left:14624;top:5747;width:12;height:2" coordorigin="14624,5747" coordsize="12,2">
              <v:shape style="position:absolute;left:14624;top:5747;width:12;height:2" coordorigin="14624,5747" coordsize="12,0" path="m14624,5747l14636,5747e" filled="false" stroked="true" strokeweight=".6pt" strokecolor="#000000">
                <v:path arrowok="t"/>
              </v:shape>
            </v:group>
            <v:group style="position:absolute;left:14644;top:5747;width:12;height:2" coordorigin="14644,5747" coordsize="12,2">
              <v:shape style="position:absolute;left:14644;top:5747;width:12;height:2" coordorigin="14644,5747" coordsize="12,0" path="m14644,5747l14656,5747e" filled="false" stroked="true" strokeweight=".6pt" strokecolor="#000000">
                <v:path arrowok="t"/>
              </v:shape>
            </v:group>
            <v:group style="position:absolute;left:14663;top:5747;width:12;height:2" coordorigin="14663,5747" coordsize="12,2">
              <v:shape style="position:absolute;left:14663;top:5747;width:12;height:2" coordorigin="14663,5747" coordsize="12,0" path="m14663,5747l14675,5747e" filled="false" stroked="true" strokeweight=".6pt" strokecolor="#000000">
                <v:path arrowok="t"/>
              </v:shape>
            </v:group>
            <v:group style="position:absolute;left:14682;top:5747;width:12;height:2" coordorigin="14682,5747" coordsize="12,2">
              <v:shape style="position:absolute;left:14682;top:5747;width:12;height:2" coordorigin="14682,5747" coordsize="12,0" path="m14682,5747l14694,5747e" filled="false" stroked="true" strokeweight=".6pt" strokecolor="#000000">
                <v:path arrowok="t"/>
              </v:shape>
            </v:group>
            <v:group style="position:absolute;left:14701;top:5747;width:12;height:2" coordorigin="14701,5747" coordsize="12,2">
              <v:shape style="position:absolute;left:14701;top:5747;width:12;height:2" coordorigin="14701,5747" coordsize="12,0" path="m14701,5747l14713,5747e" filled="false" stroked="true" strokeweight=".6pt" strokecolor="#000000">
                <v:path arrowok="t"/>
              </v:shape>
            </v:group>
            <v:group style="position:absolute;left:14720;top:5747;width:12;height:2" coordorigin="14720,5747" coordsize="12,2">
              <v:shape style="position:absolute;left:14720;top:5747;width:12;height:2" coordorigin="14720,5747" coordsize="12,0" path="m14720,5747l14732,5747e" filled="false" stroked="true" strokeweight=".6pt" strokecolor="#000000">
                <v:path arrowok="t"/>
              </v:shape>
            </v:group>
            <v:group style="position:absolute;left:14740;top:5747;width:12;height:2" coordorigin="14740,5747" coordsize="12,2">
              <v:shape style="position:absolute;left:14740;top:5747;width:12;height:2" coordorigin="14740,5747" coordsize="12,0" path="m14740,5747l14752,5747e" filled="false" stroked="true" strokeweight=".6pt" strokecolor="#000000">
                <v:path arrowok="t"/>
              </v:shape>
            </v:group>
            <v:group style="position:absolute;left:14759;top:5747;width:12;height:2" coordorigin="14759,5747" coordsize="12,2">
              <v:shape style="position:absolute;left:14759;top:5747;width:12;height:2" coordorigin="14759,5747" coordsize="12,0" path="m14759,5747l14771,5747e" filled="false" stroked="true" strokeweight=".6pt" strokecolor="#000000">
                <v:path arrowok="t"/>
              </v:shape>
            </v:group>
            <v:group style="position:absolute;left:14778;top:5747;width:12;height:2" coordorigin="14778,5747" coordsize="12,2">
              <v:shape style="position:absolute;left:14778;top:5747;width:12;height:2" coordorigin="14778,5747" coordsize="12,0" path="m14778,5747l14790,5747e" filled="false" stroked="true" strokeweight=".6pt" strokecolor="#000000">
                <v:path arrowok="t"/>
              </v:shape>
            </v:group>
            <v:group style="position:absolute;left:14797;top:5747;width:12;height:2" coordorigin="14797,5747" coordsize="12,2">
              <v:shape style="position:absolute;left:14797;top:5747;width:12;height:2" coordorigin="14797,5747" coordsize="12,0" path="m14797,5747l14809,5747e" filled="false" stroked="true" strokeweight=".6pt" strokecolor="#000000">
                <v:path arrowok="t"/>
              </v:shape>
            </v:group>
            <v:group style="position:absolute;left:14816;top:5747;width:12;height:2" coordorigin="14816,5747" coordsize="12,2">
              <v:shape style="position:absolute;left:14816;top:5747;width:12;height:2" coordorigin="14816,5747" coordsize="12,0" path="m14816,5747l14828,5747e" filled="false" stroked="true" strokeweight=".6pt" strokecolor="#000000">
                <v:path arrowok="t"/>
              </v:shape>
            </v:group>
            <v:group style="position:absolute;left:14836;top:5747;width:12;height:2" coordorigin="14836,5747" coordsize="12,2">
              <v:shape style="position:absolute;left:14836;top:5747;width:12;height:2" coordorigin="14836,5747" coordsize="12,0" path="m14836,5747l14848,5747e" filled="false" stroked="true" strokeweight=".6pt" strokecolor="#000000">
                <v:path arrowok="t"/>
              </v:shape>
            </v:group>
            <v:group style="position:absolute;left:14855;top:5747;width:12;height:2" coordorigin="14855,5747" coordsize="12,2">
              <v:shape style="position:absolute;left:14855;top:5747;width:12;height:2" coordorigin="14855,5747" coordsize="12,0" path="m14855,5747l14867,5747e" filled="false" stroked="true" strokeweight=".6pt" strokecolor="#000000">
                <v:path arrowok="t"/>
              </v:shape>
            </v:group>
            <v:group style="position:absolute;left:14874;top:5747;width:12;height:2" coordorigin="14874,5747" coordsize="12,2">
              <v:shape style="position:absolute;left:14874;top:5747;width:12;height:2" coordorigin="14874,5747" coordsize="12,0" path="m14874,5747l14886,5747e" filled="false" stroked="true" strokeweight=".6pt" strokecolor="#000000">
                <v:path arrowok="t"/>
              </v:shape>
            </v:group>
            <v:group style="position:absolute;left:14893;top:5747;width:12;height:2" coordorigin="14893,5747" coordsize="12,2">
              <v:shape style="position:absolute;left:14893;top:5747;width:12;height:2" coordorigin="14893,5747" coordsize="12,0" path="m14893,5747l14905,5747e" filled="false" stroked="true" strokeweight=".6pt" strokecolor="#000000">
                <v:path arrowok="t"/>
              </v:shape>
            </v:group>
            <v:group style="position:absolute;left:14912;top:5747;width:12;height:2" coordorigin="14912,5747" coordsize="12,2">
              <v:shape style="position:absolute;left:14912;top:5747;width:12;height:2" coordorigin="14912,5747" coordsize="12,0" path="m14912,5747l14924,5747e" filled="false" stroked="true" strokeweight=".6pt" strokecolor="#000000">
                <v:path arrowok="t"/>
              </v:shape>
            </v:group>
            <v:group style="position:absolute;left:14932;top:5747;width:12;height:2" coordorigin="14932,5747" coordsize="12,2">
              <v:shape style="position:absolute;left:14932;top:5747;width:12;height:2" coordorigin="14932,5747" coordsize="12,0" path="m14932,5747l14944,5747e" filled="false" stroked="true" strokeweight=".6pt" strokecolor="#000000">
                <v:path arrowok="t"/>
              </v:shape>
            </v:group>
            <v:group style="position:absolute;left:14951;top:5747;width:12;height:2" coordorigin="14951,5747" coordsize="12,2">
              <v:shape style="position:absolute;left:14951;top:5747;width:12;height:2" coordorigin="14951,5747" coordsize="12,0" path="m14951,5747l14963,5747e" filled="false" stroked="true" strokeweight=".6pt" strokecolor="#000000">
                <v:path arrowok="t"/>
              </v:shape>
            </v:group>
            <v:group style="position:absolute;left:14970;top:5747;width:12;height:2" coordorigin="14970,5747" coordsize="12,2">
              <v:shape style="position:absolute;left:14970;top:5747;width:12;height:2" coordorigin="14970,5747" coordsize="12,0" path="m14970,5747l14982,5747e" filled="false" stroked="true" strokeweight=".6pt" strokecolor="#000000">
                <v:path arrowok="t"/>
              </v:shape>
            </v:group>
            <v:group style="position:absolute;left:14989;top:5747;width:12;height:2" coordorigin="14989,5747" coordsize="12,2">
              <v:shape style="position:absolute;left:14989;top:5747;width:12;height:2" coordorigin="14989,5747" coordsize="12,0" path="m14989,5747l15001,5747e" filled="false" stroked="true" strokeweight=".6pt" strokecolor="#000000">
                <v:path arrowok="t"/>
              </v:shape>
            </v:group>
            <v:group style="position:absolute;left:15008;top:5747;width:12;height:2" coordorigin="15008,5747" coordsize="12,2">
              <v:shape style="position:absolute;left:15008;top:5747;width:12;height:2" coordorigin="15008,5747" coordsize="12,0" path="m15008,5747l15020,5747e" filled="false" stroked="true" strokeweight=".6pt" strokecolor="#000000">
                <v:path arrowok="t"/>
              </v:shape>
            </v:group>
            <v:group style="position:absolute;left:15028;top:5747;width:12;height:2" coordorigin="15028,5747" coordsize="12,2">
              <v:shape style="position:absolute;left:15028;top:5747;width:12;height:2" coordorigin="15028,5747" coordsize="12,0" path="m15028,5747l15040,5747e" filled="false" stroked="true" strokeweight=".6pt" strokecolor="#000000">
                <v:path arrowok="t"/>
              </v:shape>
            </v:group>
            <v:group style="position:absolute;left:15047;top:5747;width:12;height:2" coordorigin="15047,5747" coordsize="12,2">
              <v:shape style="position:absolute;left:15047;top:5747;width:12;height:2" coordorigin="15047,5747" coordsize="12,0" path="m15047,5747l15059,5747e" filled="false" stroked="true" strokeweight=".6pt" strokecolor="#000000">
                <v:path arrowok="t"/>
              </v:shape>
            </v:group>
            <v:group style="position:absolute;left:15066;top:5747;width:12;height:2" coordorigin="15066,5747" coordsize="12,2">
              <v:shape style="position:absolute;left:15066;top:5747;width:12;height:2" coordorigin="15066,5747" coordsize="12,0" path="m15066,5747l15078,5747e" filled="false" stroked="true" strokeweight=".6pt" strokecolor="#000000">
                <v:path arrowok="t"/>
              </v:shape>
            </v:group>
            <v:group style="position:absolute;left:15085;top:5747;width:12;height:2" coordorigin="15085,5747" coordsize="12,2">
              <v:shape style="position:absolute;left:15085;top:5747;width:12;height:2" coordorigin="15085,5747" coordsize="12,0" path="m15085,5747l15097,5747e" filled="false" stroked="true" strokeweight=".6pt" strokecolor="#000000">
                <v:path arrowok="t"/>
              </v:shape>
            </v:group>
            <v:group style="position:absolute;left:15104;top:5747;width:12;height:2" coordorigin="15104,5747" coordsize="12,2">
              <v:shape style="position:absolute;left:15104;top:5747;width:12;height:2" coordorigin="15104,5747" coordsize="12,0" path="m15104,5747l15116,5747e" filled="false" stroked="true" strokeweight=".6pt" strokecolor="#000000">
                <v:path arrowok="t"/>
              </v:shape>
            </v:group>
            <v:group style="position:absolute;left:15124;top:5747;width:12;height:2" coordorigin="15124,5747" coordsize="12,2">
              <v:shape style="position:absolute;left:15124;top:5747;width:12;height:2" coordorigin="15124,5747" coordsize="12,0" path="m15124,5747l15136,5747e" filled="false" stroked="true" strokeweight=".6pt" strokecolor="#000000">
                <v:path arrowok="t"/>
              </v:shape>
            </v:group>
            <v:group style="position:absolute;left:15143;top:5747;width:12;height:2" coordorigin="15143,5747" coordsize="12,2">
              <v:shape style="position:absolute;left:15143;top:5747;width:12;height:2" coordorigin="15143,5747" coordsize="12,0" path="m15143,5747l15155,5747e" filled="false" stroked="true" strokeweight=".6pt" strokecolor="#000000">
                <v:path arrowok="t"/>
              </v:shape>
            </v:group>
            <v:group style="position:absolute;left:15162;top:5747;width:12;height:2" coordorigin="15162,5747" coordsize="12,2">
              <v:shape style="position:absolute;left:15162;top:5747;width:12;height:2" coordorigin="15162,5747" coordsize="12,0" path="m15162,5747l15174,5747e" filled="false" stroked="true" strokeweight=".6pt" strokecolor="#000000">
                <v:path arrowok="t"/>
              </v:shape>
            </v:group>
            <v:group style="position:absolute;left:15181;top:5747;width:12;height:2" coordorigin="15181,5747" coordsize="12,2">
              <v:shape style="position:absolute;left:15181;top:5747;width:12;height:2" coordorigin="15181,5747" coordsize="12,0" path="m15181,5747l15193,5747e" filled="false" stroked="true" strokeweight=".6pt" strokecolor="#000000">
                <v:path arrowok="t"/>
              </v:shape>
            </v:group>
            <v:group style="position:absolute;left:15200;top:5747;width:12;height:2" coordorigin="15200,5747" coordsize="12,2">
              <v:shape style="position:absolute;left:15200;top:5747;width:12;height:2" coordorigin="15200,5747" coordsize="12,0" path="m15200,5747l15212,5747e" filled="false" stroked="true" strokeweight=".6pt" strokecolor="#000000">
                <v:path arrowok="t"/>
              </v:shape>
            </v:group>
            <v:group style="position:absolute;left:15220;top:5747;width:12;height:2" coordorigin="15220,5747" coordsize="12,2">
              <v:shape style="position:absolute;left:15220;top:5747;width:12;height:2" coordorigin="15220,5747" coordsize="12,0" path="m15220,5747l15232,5747e" filled="false" stroked="true" strokeweight=".6pt" strokecolor="#000000">
                <v:path arrowok="t"/>
              </v:shape>
            </v:group>
            <v:group style="position:absolute;left:15239;top:5747;width:12;height:2" coordorigin="15239,5747" coordsize="12,2">
              <v:shape style="position:absolute;left:15239;top:5747;width:12;height:2" coordorigin="15239,5747" coordsize="12,0" path="m15239,5747l15251,5747e" filled="false" stroked="true" strokeweight=".6pt" strokecolor="#000000">
                <v:path arrowok="t"/>
              </v:shape>
            </v:group>
            <v:group style="position:absolute;left:15258;top:5747;width:12;height:2" coordorigin="15258,5747" coordsize="12,2">
              <v:shape style="position:absolute;left:15258;top:5747;width:12;height:2" coordorigin="15258,5747" coordsize="12,0" path="m15258,5747l15270,5747e" filled="false" stroked="true" strokeweight=".6pt" strokecolor="#000000">
                <v:path arrowok="t"/>
              </v:shape>
            </v:group>
            <v:group style="position:absolute;left:15277;top:5747;width:12;height:2" coordorigin="15277,5747" coordsize="12,2">
              <v:shape style="position:absolute;left:15277;top:5747;width:12;height:2" coordorigin="15277,5747" coordsize="12,0" path="m15277,5747l15289,5747e" filled="false" stroked="true" strokeweight=".6pt" strokecolor="#000000">
                <v:path arrowok="t"/>
              </v:shape>
            </v:group>
            <v:group style="position:absolute;left:15296;top:5747;width:12;height:2" coordorigin="15296,5747" coordsize="12,2">
              <v:shape style="position:absolute;left:15296;top:5747;width:12;height:2" coordorigin="15296,5747" coordsize="12,0" path="m15296,5747l15308,5747e" filled="false" stroked="true" strokeweight=".6pt" strokecolor="#000000">
                <v:path arrowok="t"/>
              </v:shape>
            </v:group>
            <v:group style="position:absolute;left:15316;top:5747;width:12;height:2" coordorigin="15316,5747" coordsize="12,2">
              <v:shape style="position:absolute;left:15316;top:5747;width:12;height:2" coordorigin="15316,5747" coordsize="12,0" path="m15316,5747l15328,5747e" filled="false" stroked="true" strokeweight=".6pt" strokecolor="#000000">
                <v:path arrowok="t"/>
              </v:shape>
            </v:group>
            <v:group style="position:absolute;left:15335;top:5747;width:12;height:2" coordorigin="15335,5747" coordsize="12,2">
              <v:shape style="position:absolute;left:15335;top:5747;width:12;height:2" coordorigin="15335,5747" coordsize="12,0" path="m15335,5747l15347,5747e" filled="false" stroked="true" strokeweight=".6pt" strokecolor="#000000">
                <v:path arrowok="t"/>
              </v:shape>
            </v:group>
            <v:group style="position:absolute;left:15354;top:5747;width:12;height:2" coordorigin="15354,5747" coordsize="12,2">
              <v:shape style="position:absolute;left:15354;top:5747;width:12;height:2" coordorigin="15354,5747" coordsize="12,0" path="m15354,5747l15366,5747e" filled="false" stroked="true" strokeweight=".6pt" strokecolor="#000000">
                <v:path arrowok="t"/>
              </v:shape>
            </v:group>
            <v:group style="position:absolute;left:15373;top:5747;width:12;height:2" coordorigin="15373,5747" coordsize="12,2">
              <v:shape style="position:absolute;left:15373;top:5747;width:12;height:2" coordorigin="15373,5747" coordsize="12,0" path="m15373,5747l15385,5747e" filled="false" stroked="true" strokeweight=".6pt" strokecolor="#000000">
                <v:path arrowok="t"/>
              </v:shape>
            </v:group>
            <v:group style="position:absolute;left:15392;top:5747;width:12;height:2" coordorigin="15392,5747" coordsize="12,2">
              <v:shape style="position:absolute;left:15392;top:5747;width:12;height:2" coordorigin="15392,5747" coordsize="12,0" path="m15392,5747l15404,5747e" filled="false" stroked="true" strokeweight=".6pt" strokecolor="#000000">
                <v:path arrowok="t"/>
              </v:shape>
            </v:group>
            <v:group style="position:absolute;left:15412;top:5747;width:12;height:2" coordorigin="15412,5747" coordsize="12,2">
              <v:shape style="position:absolute;left:15412;top:5747;width:12;height:2" coordorigin="15412,5747" coordsize="12,0" path="m15412,5747l15424,5747e" filled="false" stroked="true" strokeweight=".6pt" strokecolor="#000000">
                <v:path arrowok="t"/>
              </v:shape>
            </v:group>
            <v:group style="position:absolute;left:15431;top:5747;width:12;height:2" coordorigin="15431,5747" coordsize="12,2">
              <v:shape style="position:absolute;left:15431;top:5747;width:12;height:2" coordorigin="15431,5747" coordsize="12,0" path="m15431,5747l15443,5747e" filled="false" stroked="true" strokeweight=".6pt" strokecolor="#000000">
                <v:path arrowok="t"/>
              </v:shape>
            </v:group>
            <v:group style="position:absolute;left:15450;top:5747;width:12;height:2" coordorigin="15450,5747" coordsize="12,2">
              <v:shape style="position:absolute;left:15450;top:5747;width:12;height:2" coordorigin="15450,5747" coordsize="12,0" path="m15450,5747l15462,5747e" filled="false" stroked="true" strokeweight=".6pt" strokecolor="#000000">
                <v:path arrowok="t"/>
              </v:shape>
            </v:group>
            <v:group style="position:absolute;left:15469;top:5747;width:12;height:2" coordorigin="15469,5747" coordsize="12,2">
              <v:shape style="position:absolute;left:15469;top:5747;width:12;height:2" coordorigin="15469,5747" coordsize="12,0" path="m15469,5747l15481,5747e" filled="false" stroked="true" strokeweight=".6pt" strokecolor="#000000">
                <v:path arrowok="t"/>
              </v:shape>
            </v:group>
            <v:group style="position:absolute;left:15488;top:5747;width:12;height:2" coordorigin="15488,5747" coordsize="12,2">
              <v:shape style="position:absolute;left:15488;top:5747;width:12;height:2" coordorigin="15488,5747" coordsize="12,0" path="m15488,5747l15500,5747e" filled="false" stroked="true" strokeweight=".6pt" strokecolor="#000000">
                <v:path arrowok="t"/>
              </v:shape>
            </v:group>
            <v:group style="position:absolute;left:15508;top:5747;width:12;height:2" coordorigin="15508,5747" coordsize="12,2">
              <v:shape style="position:absolute;left:15508;top:5747;width:12;height:2" coordorigin="15508,5747" coordsize="12,0" path="m15508,5747l15520,5747e" filled="false" stroked="true" strokeweight=".6pt" strokecolor="#000000">
                <v:path arrowok="t"/>
              </v:shape>
            </v:group>
            <v:group style="position:absolute;left:15527;top:5747;width:12;height:2" coordorigin="15527,5747" coordsize="12,2">
              <v:shape style="position:absolute;left:15527;top:5747;width:12;height:2" coordorigin="15527,5747" coordsize="12,0" path="m15527,5747l15539,5747e" filled="false" stroked="true" strokeweight=".6pt" strokecolor="#000000">
                <v:path arrowok="t"/>
              </v:shape>
            </v:group>
            <v:group style="position:absolute;left:15546;top:5747;width:12;height:2" coordorigin="15546,5747" coordsize="12,2">
              <v:shape style="position:absolute;left:15546;top:5747;width:12;height:2" coordorigin="15546,5747" coordsize="12,0" path="m15546,5747l15558,5747e" filled="false" stroked="true" strokeweight=".6pt" strokecolor="#000000">
                <v:path arrowok="t"/>
              </v:shape>
            </v:group>
            <v:group style="position:absolute;left:15565;top:5747;width:12;height:2" coordorigin="15565,5747" coordsize="12,2">
              <v:shape style="position:absolute;left:15565;top:5747;width:12;height:2" coordorigin="15565,5747" coordsize="12,0" path="m15565,5747l15577,5747e" filled="false" stroked="true" strokeweight=".6pt" strokecolor="#000000">
                <v:path arrowok="t"/>
              </v:shape>
            </v:group>
            <v:group style="position:absolute;left:15584;top:5747;width:12;height:2" coordorigin="15584,5747" coordsize="12,2">
              <v:shape style="position:absolute;left:15584;top:5747;width:12;height:2" coordorigin="15584,5747" coordsize="12,0" path="m15584,5747l15596,5747e" filled="false" stroked="true" strokeweight=".6pt" strokecolor="#000000">
                <v:path arrowok="t"/>
              </v:shape>
            </v:group>
            <v:group style="position:absolute;left:15604;top:5747;width:12;height:2" coordorigin="15604,5747" coordsize="12,2">
              <v:shape style="position:absolute;left:15604;top:5747;width:12;height:2" coordorigin="15604,5747" coordsize="12,0" path="m15604,5747l15616,5747e" filled="false" stroked="true" strokeweight=".6pt" strokecolor="#000000">
                <v:path arrowok="t"/>
              </v:shape>
            </v:group>
            <v:group style="position:absolute;left:15623;top:5747;width:12;height:2" coordorigin="15623,5747" coordsize="12,2">
              <v:shape style="position:absolute;left:15623;top:5747;width:12;height:2" coordorigin="15623,5747" coordsize="12,0" path="m15623,5747l15635,5747e" filled="false" stroked="true" strokeweight=".6pt" strokecolor="#000000">
                <v:path arrowok="t"/>
              </v:shape>
            </v:group>
            <v:group style="position:absolute;left:15642;top:5747;width:12;height:2" coordorigin="15642,5747" coordsize="12,2">
              <v:shape style="position:absolute;left:15642;top:5747;width:12;height:2" coordorigin="15642,5747" coordsize="12,0" path="m15642,5747l15654,5747e" filled="false" stroked="true" strokeweight=".6pt" strokecolor="#000000">
                <v:path arrowok="t"/>
              </v:shape>
            </v:group>
            <v:group style="position:absolute;left:15661;top:5747;width:8;height:2" coordorigin="15661,5747" coordsize="8,2">
              <v:shape style="position:absolute;left:15661;top:5747;width:8;height:2" coordorigin="15661,5747" coordsize="8,0" path="m15661,5747l15668,5747e" filled="false" stroked="true" strokeweight=".6pt" strokecolor="#000000">
                <v:path arrowok="t"/>
              </v:shape>
            </v:group>
            <v:group style="position:absolute;left:3715;top:5687;width:10;height:2" coordorigin="3715,5687" coordsize="10,2">
              <v:shape style="position:absolute;left:3715;top:5687;width:10;height:2" coordorigin="3715,5687" coordsize="10,0" path="m3715,5687l3725,5687e" filled="false" stroked="true" strokeweight=".48pt" strokecolor="#000000">
                <v:path arrowok="t"/>
              </v:shape>
            </v:group>
            <v:group style="position:absolute;left:3715;top:5706;width:10;height:2" coordorigin="3715,5706" coordsize="10,2">
              <v:shape style="position:absolute;left:3715;top:5706;width:10;height:2" coordorigin="3715,5706" coordsize="10,0" path="m3715,5706l3725,5706e" filled="false" stroked="true" strokeweight=".48pt" strokecolor="#000000">
                <v:path arrowok="t"/>
              </v:shape>
            </v:group>
            <v:group style="position:absolute;left:3715;top:5725;width:10;height:2" coordorigin="3715,5725" coordsize="10,2">
              <v:shape style="position:absolute;left:3715;top:5725;width:10;height:2" coordorigin="3715,5725" coordsize="10,0" path="m3715,5725l3725,5725e" filled="false" stroked="true" strokeweight=".48pt" strokecolor="#000000">
                <v:path arrowok="t"/>
              </v:shape>
            </v:group>
            <v:group style="position:absolute;left:3715;top:5744;width:10;height:2" coordorigin="3715,5744" coordsize="10,2">
              <v:shape style="position:absolute;left:3715;top:5744;width:10;height:2" coordorigin="3715,5744" coordsize="10,0" path="m3715,5744l3725,5744e" filled="false" stroked="true" strokeweight=".48pt" strokecolor="#000000">
                <v:path arrowok="t"/>
              </v:shape>
            </v:group>
            <v:group style="position:absolute;left:3715;top:5763;width:10;height:2" coordorigin="3715,5763" coordsize="10,2">
              <v:shape style="position:absolute;left:3715;top:5763;width:10;height:2" coordorigin="3715,5763" coordsize="10,0" path="m3715,5763l3725,5763e" filled="false" stroked="true" strokeweight=".48pt" strokecolor="#000000">
                <v:path arrowok="t"/>
              </v:shape>
            </v:group>
            <v:group style="position:absolute;left:3715;top:5783;width:10;height:2" coordorigin="3715,5783" coordsize="10,2">
              <v:shape style="position:absolute;left:3715;top:5783;width:10;height:2" coordorigin="3715,5783" coordsize="10,0" path="m3715,5783l3725,5783e" filled="false" stroked="true" strokeweight=".48pt" strokecolor="#000000">
                <v:path arrowok="t"/>
              </v:shape>
            </v:group>
            <v:group style="position:absolute;left:3715;top:5802;width:10;height:2" coordorigin="3715,5802" coordsize="10,2">
              <v:shape style="position:absolute;left:3715;top:5802;width:10;height:2" coordorigin="3715,5802" coordsize="10,0" path="m3715,5802l3725,5802e" filled="false" stroked="true" strokeweight=".48pt" strokecolor="#000000">
                <v:path arrowok="t"/>
              </v:shape>
            </v:group>
            <v:group style="position:absolute;left:3715;top:5821;width:10;height:2" coordorigin="3715,5821" coordsize="10,2">
              <v:shape style="position:absolute;left:3715;top:5821;width:10;height:2" coordorigin="3715,5821" coordsize="10,0" path="m3715,5821l3725,5821e" filled="false" stroked="true" strokeweight=".48pt" strokecolor="#000000">
                <v:path arrowok="t"/>
              </v:shape>
            </v:group>
            <v:group style="position:absolute;left:3715;top:5840;width:10;height:2" coordorigin="3715,5840" coordsize="10,2">
              <v:shape style="position:absolute;left:3715;top:5840;width:10;height:2" coordorigin="3715,5840" coordsize="10,0" path="m3715,5840l3725,5840e" filled="false" stroked="true" strokeweight=".48pt" strokecolor="#000000">
                <v:path arrowok="t"/>
              </v:shape>
            </v:group>
            <v:group style="position:absolute;left:3715;top:5859;width:10;height:2" coordorigin="3715,5859" coordsize="10,2">
              <v:shape style="position:absolute;left:3715;top:5859;width:10;height:2" coordorigin="3715,5859" coordsize="10,0" path="m3715,5859l3725,5859e" filled="false" stroked="true" strokeweight=".48pt" strokecolor="#000000">
                <v:path arrowok="t"/>
              </v:shape>
            </v:group>
            <v:group style="position:absolute;left:3715;top:5879;width:10;height:2" coordorigin="3715,5879" coordsize="10,2">
              <v:shape style="position:absolute;left:3715;top:5879;width:10;height:2" coordorigin="3715,5879" coordsize="10,0" path="m3715,5879l3725,5879e" filled="false" stroked="true" strokeweight=".48pt" strokecolor="#000000">
                <v:path arrowok="t"/>
              </v:shape>
            </v:group>
            <v:group style="position:absolute;left:3715;top:5898;width:10;height:2" coordorigin="3715,5898" coordsize="10,2">
              <v:shape style="position:absolute;left:3715;top:5898;width:10;height:2" coordorigin="3715,5898" coordsize="10,0" path="m3715,5898l3725,5898e" filled="false" stroked="true" strokeweight=".48pt" strokecolor="#000000">
                <v:path arrowok="t"/>
              </v:shape>
            </v:group>
            <v:group style="position:absolute;left:3715;top:5917;width:10;height:2" coordorigin="3715,5917" coordsize="10,2">
              <v:shape style="position:absolute;left:3715;top:5917;width:10;height:2" coordorigin="3715,5917" coordsize="10,0" path="m3715,5917l3725,5917e" filled="false" stroked="true" strokeweight=".48pt" strokecolor="#000000">
                <v:path arrowok="t"/>
              </v:shape>
            </v:group>
            <v:group style="position:absolute;left:3715;top:5936;width:10;height:2" coordorigin="3715,5936" coordsize="10,2">
              <v:shape style="position:absolute;left:3715;top:5936;width:10;height:2" coordorigin="3715,5936" coordsize="10,0" path="m3715,5936l3725,5936e" filled="false" stroked="true" strokeweight=".48pt" strokecolor="#000000">
                <v:path arrowok="t"/>
              </v:shape>
            </v:group>
            <v:group style="position:absolute;left:3715;top:5955;width:10;height:2" coordorigin="3715,5955" coordsize="10,2">
              <v:shape style="position:absolute;left:3715;top:5955;width:10;height:2" coordorigin="3715,5955" coordsize="10,0" path="m3715,5955l3725,5955e" filled="false" stroked="true" strokeweight=".48pt" strokecolor="#000000">
                <v:path arrowok="t"/>
              </v:shape>
            </v:group>
            <v:group style="position:absolute;left:3715;top:5975;width:10;height:2" coordorigin="3715,5975" coordsize="10,2">
              <v:shape style="position:absolute;left:3715;top:5975;width:10;height:2" coordorigin="3715,5975" coordsize="10,0" path="m3715,5975l3725,5975e" filled="false" stroked="true" strokeweight=".48pt" strokecolor="#000000">
                <v:path arrowok="t"/>
              </v:shape>
            </v:group>
            <v:group style="position:absolute;left:3715;top:5994;width:10;height:2" coordorigin="3715,5994" coordsize="10,2">
              <v:shape style="position:absolute;left:3715;top:5994;width:10;height:2" coordorigin="3715,5994" coordsize="10,0" path="m3715,5994l3725,5994e" filled="false" stroked="true" strokeweight=".48pt" strokecolor="#000000">
                <v:path arrowok="t"/>
              </v:shape>
            </v:group>
            <v:group style="position:absolute;left:3715;top:6013;width:10;height:2" coordorigin="3715,6013" coordsize="10,2">
              <v:shape style="position:absolute;left:3715;top:6013;width:10;height:2" coordorigin="3715,6013" coordsize="10,0" path="m3715,6013l3725,6013e" filled="false" stroked="true" strokeweight=".48pt" strokecolor="#000000">
                <v:path arrowok="t"/>
              </v:shape>
            </v:group>
            <v:group style="position:absolute;left:3715;top:6032;width:10;height:2" coordorigin="3715,6032" coordsize="10,2">
              <v:shape style="position:absolute;left:3715;top:6032;width:10;height:2" coordorigin="3715,6032" coordsize="10,0" path="m3715,6032l3725,6032e" filled="false" stroked="true" strokeweight=".48pt" strokecolor="#000000">
                <v:path arrowok="t"/>
              </v:shape>
            </v:group>
            <v:group style="position:absolute;left:3715;top:6051;width:10;height:2" coordorigin="3715,6051" coordsize="10,2">
              <v:shape style="position:absolute;left:3715;top:6051;width:10;height:2" coordorigin="3715,6051" coordsize="10,0" path="m3715,6051l3725,6051e" filled="false" stroked="true" strokeweight=".48pt" strokecolor="#000000">
                <v:path arrowok="t"/>
              </v:shape>
            </v:group>
            <v:group style="position:absolute;left:3715;top:6071;width:10;height:2" coordorigin="3715,6071" coordsize="10,2">
              <v:shape style="position:absolute;left:3715;top:6071;width:10;height:2" coordorigin="3715,6071" coordsize="10,0" path="m3715,6071l3725,6071e" filled="false" stroked="true" strokeweight=".48pt" strokecolor="#000000">
                <v:path arrowok="t"/>
              </v:shape>
            </v:group>
            <v:group style="position:absolute;left:3715;top:6090;width:10;height:2" coordorigin="3715,6090" coordsize="10,2">
              <v:shape style="position:absolute;left:3715;top:6090;width:10;height:2" coordorigin="3715,6090" coordsize="10,0" path="m3715,6090l3725,6090e" filled="false" stroked="true" strokeweight=".48pt" strokecolor="#000000">
                <v:path arrowok="t"/>
              </v:shape>
            </v:group>
            <v:group style="position:absolute;left:3715;top:6109;width:10;height:2" coordorigin="3715,6109" coordsize="10,2">
              <v:shape style="position:absolute;left:3715;top:6109;width:10;height:2" coordorigin="3715,6109" coordsize="10,0" path="m3715,6109l3725,6109e" filled="false" stroked="true" strokeweight=".48pt" strokecolor="#000000">
                <v:path arrowok="t"/>
              </v:shape>
            </v:group>
            <v:group style="position:absolute;left:3715;top:6128;width:10;height:2" coordorigin="3715,6128" coordsize="10,2">
              <v:shape style="position:absolute;left:3715;top:6128;width:10;height:2" coordorigin="3715,6128" coordsize="10,0" path="m3715,6128l3725,6128e" filled="false" stroked="true" strokeweight=".48pt" strokecolor="#000000">
                <v:path arrowok="t"/>
              </v:shape>
            </v:group>
            <v:group style="position:absolute;left:2050;top:6212;width:10;height:2" coordorigin="2050,6212" coordsize="10,2">
              <v:shape style="position:absolute;left:2050;top:6212;width:10;height:2" coordorigin="2050,6212" coordsize="10,0" path="m2050,6212l2059,6212e" filled="false" stroked="true" strokeweight=".48pt" strokecolor="#000000">
                <v:path arrowok="t"/>
              </v:shape>
            </v:group>
            <v:group style="position:absolute;left:2069;top:6212;width:10;height:2" coordorigin="2069,6212" coordsize="10,2">
              <v:shape style="position:absolute;left:2069;top:6212;width:10;height:2" coordorigin="2069,6212" coordsize="10,0" path="m2069,6212l2078,6212e" filled="false" stroked="true" strokeweight=".48pt" strokecolor="#000000">
                <v:path arrowok="t"/>
              </v:shape>
            </v:group>
            <v:group style="position:absolute;left:2088;top:6212;width:10;height:2" coordorigin="2088,6212" coordsize="10,2">
              <v:shape style="position:absolute;left:2088;top:6212;width:10;height:2" coordorigin="2088,6212" coordsize="10,0" path="m2088,6212l2098,6212e" filled="false" stroked="true" strokeweight=".48pt" strokecolor="#000000">
                <v:path arrowok="t"/>
              </v:shape>
            </v:group>
            <v:group style="position:absolute;left:2107;top:6212;width:10;height:2" coordorigin="2107,6212" coordsize="10,2">
              <v:shape style="position:absolute;left:2107;top:6212;width:10;height:2" coordorigin="2107,6212" coordsize="10,0" path="m2107,6212l2117,6212e" filled="false" stroked="true" strokeweight=".48pt" strokecolor="#000000">
                <v:path arrowok="t"/>
              </v:shape>
            </v:group>
            <v:group style="position:absolute;left:2126;top:6212;width:10;height:2" coordorigin="2126,6212" coordsize="10,2">
              <v:shape style="position:absolute;left:2126;top:6212;width:10;height:2" coordorigin="2126,6212" coordsize="10,0" path="m2126,6212l2136,6212e" filled="false" stroked="true" strokeweight=".48pt" strokecolor="#000000">
                <v:path arrowok="t"/>
              </v:shape>
            </v:group>
            <v:group style="position:absolute;left:2146;top:6212;width:10;height:2" coordorigin="2146,6212" coordsize="10,2">
              <v:shape style="position:absolute;left:2146;top:6212;width:10;height:2" coordorigin="2146,6212" coordsize="10,0" path="m2146,6212l2155,6212e" filled="false" stroked="true" strokeweight=".48pt" strokecolor="#000000">
                <v:path arrowok="t"/>
              </v:shape>
            </v:group>
            <v:group style="position:absolute;left:2165;top:6212;width:10;height:2" coordorigin="2165,6212" coordsize="10,2">
              <v:shape style="position:absolute;left:2165;top:6212;width:10;height:2" coordorigin="2165,6212" coordsize="10,0" path="m2165,6212l2174,6212e" filled="false" stroked="true" strokeweight=".48pt" strokecolor="#000000">
                <v:path arrowok="t"/>
              </v:shape>
            </v:group>
            <v:group style="position:absolute;left:2184;top:6212;width:10;height:2" coordorigin="2184,6212" coordsize="10,2">
              <v:shape style="position:absolute;left:2184;top:6212;width:10;height:2" coordorigin="2184,6212" coordsize="10,0" path="m2184,6212l2194,6212e" filled="false" stroked="true" strokeweight=".48pt" strokecolor="#000000">
                <v:path arrowok="t"/>
              </v:shape>
            </v:group>
            <v:group style="position:absolute;left:2203;top:6212;width:10;height:2" coordorigin="2203,6212" coordsize="10,2">
              <v:shape style="position:absolute;left:2203;top:6212;width:10;height:2" coordorigin="2203,6212" coordsize="10,0" path="m2203,6212l2213,6212e" filled="false" stroked="true" strokeweight=".48pt" strokecolor="#000000">
                <v:path arrowok="t"/>
              </v:shape>
            </v:group>
            <v:group style="position:absolute;left:2222;top:6212;width:10;height:2" coordorigin="2222,6212" coordsize="10,2">
              <v:shape style="position:absolute;left:2222;top:6212;width:10;height:2" coordorigin="2222,6212" coordsize="10,0" path="m2222,6212l2232,6212e" filled="false" stroked="true" strokeweight=".48pt" strokecolor="#000000">
                <v:path arrowok="t"/>
              </v:shape>
            </v:group>
            <v:group style="position:absolute;left:2242;top:6212;width:10;height:2" coordorigin="2242,6212" coordsize="10,2">
              <v:shape style="position:absolute;left:2242;top:6212;width:10;height:2" coordorigin="2242,6212" coordsize="10,0" path="m2242,6212l2251,6212e" filled="false" stroked="true" strokeweight=".48pt" strokecolor="#000000">
                <v:path arrowok="t"/>
              </v:shape>
            </v:group>
            <v:group style="position:absolute;left:2261;top:6212;width:10;height:2" coordorigin="2261,6212" coordsize="10,2">
              <v:shape style="position:absolute;left:2261;top:6212;width:10;height:2" coordorigin="2261,6212" coordsize="10,0" path="m2261,6212l2270,6212e" filled="false" stroked="true" strokeweight=".48pt" strokecolor="#000000">
                <v:path arrowok="t"/>
              </v:shape>
            </v:group>
            <v:group style="position:absolute;left:2280;top:6212;width:10;height:2" coordorigin="2280,6212" coordsize="10,2">
              <v:shape style="position:absolute;left:2280;top:6212;width:10;height:2" coordorigin="2280,6212" coordsize="10,0" path="m2280,6212l2290,6212e" filled="false" stroked="true" strokeweight=".48pt" strokecolor="#000000">
                <v:path arrowok="t"/>
              </v:shape>
            </v:group>
            <v:group style="position:absolute;left:2299;top:6212;width:10;height:2" coordorigin="2299,6212" coordsize="10,2">
              <v:shape style="position:absolute;left:2299;top:6212;width:10;height:2" coordorigin="2299,6212" coordsize="10,0" path="m2299,6212l2309,6212e" filled="false" stroked="true" strokeweight=".48pt" strokecolor="#000000">
                <v:path arrowok="t"/>
              </v:shape>
            </v:group>
            <v:group style="position:absolute;left:2318;top:6212;width:10;height:2" coordorigin="2318,6212" coordsize="10,2">
              <v:shape style="position:absolute;left:2318;top:6212;width:10;height:2" coordorigin="2318,6212" coordsize="10,0" path="m2318,6212l2328,6212e" filled="false" stroked="true" strokeweight=".48pt" strokecolor="#000000">
                <v:path arrowok="t"/>
              </v:shape>
            </v:group>
            <v:group style="position:absolute;left:2338;top:6212;width:10;height:2" coordorigin="2338,6212" coordsize="10,2">
              <v:shape style="position:absolute;left:2338;top:6212;width:10;height:2" coordorigin="2338,6212" coordsize="10,0" path="m2338,6212l2347,6212e" filled="false" stroked="true" strokeweight=".48pt" strokecolor="#000000">
                <v:path arrowok="t"/>
              </v:shape>
            </v:group>
            <v:group style="position:absolute;left:2357;top:6212;width:10;height:2" coordorigin="2357,6212" coordsize="10,2">
              <v:shape style="position:absolute;left:2357;top:6212;width:10;height:2" coordorigin="2357,6212" coordsize="10,0" path="m2357,6212l2366,6212e" filled="false" stroked="true" strokeweight=".48pt" strokecolor="#000000">
                <v:path arrowok="t"/>
              </v:shape>
            </v:group>
            <v:group style="position:absolute;left:2376;top:6212;width:10;height:2" coordorigin="2376,6212" coordsize="10,2">
              <v:shape style="position:absolute;left:2376;top:6212;width:10;height:2" coordorigin="2376,6212" coordsize="10,0" path="m2376,6212l2386,6212e" filled="false" stroked="true" strokeweight=".48pt" strokecolor="#000000">
                <v:path arrowok="t"/>
              </v:shape>
            </v:group>
            <v:group style="position:absolute;left:2395;top:6212;width:10;height:2" coordorigin="2395,6212" coordsize="10,2">
              <v:shape style="position:absolute;left:2395;top:6212;width:10;height:2" coordorigin="2395,6212" coordsize="10,0" path="m2395,6212l2405,6212e" filled="false" stroked="true" strokeweight=".48pt" strokecolor="#000000">
                <v:path arrowok="t"/>
              </v:shape>
            </v:group>
            <v:group style="position:absolute;left:2414;top:6212;width:10;height:2" coordorigin="2414,6212" coordsize="10,2">
              <v:shape style="position:absolute;left:2414;top:6212;width:10;height:2" coordorigin="2414,6212" coordsize="10,0" path="m2414,6212l2424,6212e" filled="false" stroked="true" strokeweight=".48pt" strokecolor="#000000">
                <v:path arrowok="t"/>
              </v:shape>
            </v:group>
            <v:group style="position:absolute;left:2434;top:6212;width:10;height:2" coordorigin="2434,6212" coordsize="10,2">
              <v:shape style="position:absolute;left:2434;top:6212;width:10;height:2" coordorigin="2434,6212" coordsize="10,0" path="m2434,6212l2443,6212e" filled="false" stroked="true" strokeweight=".48pt" strokecolor="#000000">
                <v:path arrowok="t"/>
              </v:shape>
            </v:group>
            <v:group style="position:absolute;left:2453;top:6212;width:10;height:2" coordorigin="2453,6212" coordsize="10,2">
              <v:shape style="position:absolute;left:2453;top:6212;width:10;height:2" coordorigin="2453,6212" coordsize="10,0" path="m2453,6212l2462,6212e" filled="false" stroked="true" strokeweight=".48pt" strokecolor="#000000">
                <v:path arrowok="t"/>
              </v:shape>
            </v:group>
            <v:group style="position:absolute;left:2472;top:6212;width:10;height:2" coordorigin="2472,6212" coordsize="10,2">
              <v:shape style="position:absolute;left:2472;top:6212;width:10;height:2" coordorigin="2472,6212" coordsize="10,0" path="m2472,6212l2482,6212e" filled="false" stroked="true" strokeweight=".48pt" strokecolor="#000000">
                <v:path arrowok="t"/>
              </v:shape>
            </v:group>
            <v:group style="position:absolute;left:2491;top:6212;width:10;height:2" coordorigin="2491,6212" coordsize="10,2">
              <v:shape style="position:absolute;left:2491;top:6212;width:10;height:2" coordorigin="2491,6212" coordsize="10,0" path="m2491,6212l2501,6212e" filled="false" stroked="true" strokeweight=".48pt" strokecolor="#000000">
                <v:path arrowok="t"/>
              </v:shape>
            </v:group>
            <v:group style="position:absolute;left:2510;top:6212;width:10;height:2" coordorigin="2510,6212" coordsize="10,2">
              <v:shape style="position:absolute;left:2510;top:6212;width:10;height:2" coordorigin="2510,6212" coordsize="10,0" path="m2510,6212l2520,6212e" filled="false" stroked="true" strokeweight=".48pt" strokecolor="#000000">
                <v:path arrowok="t"/>
              </v:shape>
            </v:group>
            <v:group style="position:absolute;left:2530;top:6212;width:10;height:2" coordorigin="2530,6212" coordsize="10,2">
              <v:shape style="position:absolute;left:2530;top:6212;width:10;height:2" coordorigin="2530,6212" coordsize="10,0" path="m2530,6212l2539,6212e" filled="false" stroked="true" strokeweight=".48pt" strokecolor="#000000">
                <v:path arrowok="t"/>
              </v:shape>
            </v:group>
            <v:group style="position:absolute;left:2549;top:6212;width:10;height:2" coordorigin="2549,6212" coordsize="10,2">
              <v:shape style="position:absolute;left:2549;top:6212;width:10;height:2" coordorigin="2549,6212" coordsize="10,0" path="m2549,6212l2558,6212e" filled="false" stroked="true" strokeweight=".48pt" strokecolor="#000000">
                <v:path arrowok="t"/>
              </v:shape>
            </v:group>
            <v:group style="position:absolute;left:2568;top:6212;width:10;height:2" coordorigin="2568,6212" coordsize="10,2">
              <v:shape style="position:absolute;left:2568;top:6212;width:10;height:2" coordorigin="2568,6212" coordsize="10,0" path="m2568,6212l2578,6212e" filled="false" stroked="true" strokeweight=".48pt" strokecolor="#000000">
                <v:path arrowok="t"/>
              </v:shape>
            </v:group>
            <v:group style="position:absolute;left:2587;top:6212;width:10;height:2" coordorigin="2587,6212" coordsize="10,2">
              <v:shape style="position:absolute;left:2587;top:6212;width:10;height:2" coordorigin="2587,6212" coordsize="10,0" path="m2587,6212l2597,6212e" filled="false" stroked="true" strokeweight=".48pt" strokecolor="#000000">
                <v:path arrowok="t"/>
              </v:shape>
            </v:group>
            <v:group style="position:absolute;left:2606;top:6212;width:10;height:2" coordorigin="2606,6212" coordsize="10,2">
              <v:shape style="position:absolute;left:2606;top:6212;width:10;height:2" coordorigin="2606,6212" coordsize="10,0" path="m2606,6212l2616,6212e" filled="false" stroked="true" strokeweight=".48pt" strokecolor="#000000">
                <v:path arrowok="t"/>
              </v:shape>
            </v:group>
            <v:group style="position:absolute;left:2626;top:6212;width:10;height:2" coordorigin="2626,6212" coordsize="10,2">
              <v:shape style="position:absolute;left:2626;top:6212;width:10;height:2" coordorigin="2626,6212" coordsize="10,0" path="m2626,6212l2635,6212e" filled="false" stroked="true" strokeweight=".48pt" strokecolor="#000000">
                <v:path arrowok="t"/>
              </v:shape>
            </v:group>
            <v:group style="position:absolute;left:2645;top:6212;width:10;height:2" coordorigin="2645,6212" coordsize="10,2">
              <v:shape style="position:absolute;left:2645;top:6212;width:10;height:2" coordorigin="2645,6212" coordsize="10,0" path="m2645,6212l2654,6212e" filled="false" stroked="true" strokeweight=".48pt" strokecolor="#000000">
                <v:path arrowok="t"/>
              </v:shape>
            </v:group>
            <v:group style="position:absolute;left:2664;top:6212;width:10;height:2" coordorigin="2664,6212" coordsize="10,2">
              <v:shape style="position:absolute;left:2664;top:6212;width:10;height:2" coordorigin="2664,6212" coordsize="10,0" path="m2664,6212l2674,6212e" filled="false" stroked="true" strokeweight=".48pt" strokecolor="#000000">
                <v:path arrowok="t"/>
              </v:shape>
            </v:group>
            <v:group style="position:absolute;left:2683;top:6212;width:10;height:2" coordorigin="2683,6212" coordsize="10,2">
              <v:shape style="position:absolute;left:2683;top:6212;width:10;height:2" coordorigin="2683,6212" coordsize="10,0" path="m2683,6212l2693,6212e" filled="false" stroked="true" strokeweight=".48pt" strokecolor="#000000">
                <v:path arrowok="t"/>
              </v:shape>
            </v:group>
            <v:group style="position:absolute;left:2702;top:6212;width:10;height:2" coordorigin="2702,6212" coordsize="10,2">
              <v:shape style="position:absolute;left:2702;top:6212;width:10;height:2" coordorigin="2702,6212" coordsize="10,0" path="m2702,6212l2712,6212e" filled="false" stroked="true" strokeweight=".48pt" strokecolor="#000000">
                <v:path arrowok="t"/>
              </v:shape>
            </v:group>
            <v:group style="position:absolute;left:2722;top:6212;width:10;height:2" coordorigin="2722,6212" coordsize="10,2">
              <v:shape style="position:absolute;left:2722;top:6212;width:10;height:2" coordorigin="2722,6212" coordsize="10,0" path="m2722,6212l2731,6212e" filled="false" stroked="true" strokeweight=".48pt" strokecolor="#000000">
                <v:path arrowok="t"/>
              </v:shape>
            </v:group>
            <v:group style="position:absolute;left:2741;top:6212;width:10;height:2" coordorigin="2741,6212" coordsize="10,2">
              <v:shape style="position:absolute;left:2741;top:6212;width:10;height:2" coordorigin="2741,6212" coordsize="10,0" path="m2741,6212l2750,6212e" filled="false" stroked="true" strokeweight=".48pt" strokecolor="#000000">
                <v:path arrowok="t"/>
              </v:shape>
            </v:group>
            <v:group style="position:absolute;left:2760;top:6212;width:10;height:2" coordorigin="2760,6212" coordsize="10,2">
              <v:shape style="position:absolute;left:2760;top:6212;width:10;height:2" coordorigin="2760,6212" coordsize="10,0" path="m2760,6212l2770,6212e" filled="false" stroked="true" strokeweight=".48pt" strokecolor="#000000">
                <v:path arrowok="t"/>
              </v:shape>
            </v:group>
            <v:group style="position:absolute;left:2779;top:6212;width:10;height:2" coordorigin="2779,6212" coordsize="10,2">
              <v:shape style="position:absolute;left:2779;top:6212;width:10;height:2" coordorigin="2779,6212" coordsize="10,0" path="m2779,6212l2789,6212e" filled="false" stroked="true" strokeweight=".48pt" strokecolor="#000000">
                <v:path arrowok="t"/>
              </v:shape>
            </v:group>
            <v:group style="position:absolute;left:2798;top:6212;width:10;height:2" coordorigin="2798,6212" coordsize="10,2">
              <v:shape style="position:absolute;left:2798;top:6212;width:10;height:2" coordorigin="2798,6212" coordsize="10,0" path="m2798,6212l2808,6212e" filled="false" stroked="true" strokeweight=".48pt" strokecolor="#000000">
                <v:path arrowok="t"/>
              </v:shape>
            </v:group>
            <v:group style="position:absolute;left:2818;top:6212;width:10;height:2" coordorigin="2818,6212" coordsize="10,2">
              <v:shape style="position:absolute;left:2818;top:6212;width:10;height:2" coordorigin="2818,6212" coordsize="10,0" path="m2818,6212l2827,6212e" filled="false" stroked="true" strokeweight=".48pt" strokecolor="#000000">
                <v:path arrowok="t"/>
              </v:shape>
            </v:group>
            <v:group style="position:absolute;left:2837;top:6212;width:10;height:2" coordorigin="2837,6212" coordsize="10,2">
              <v:shape style="position:absolute;left:2837;top:6212;width:10;height:2" coordorigin="2837,6212" coordsize="10,0" path="m2837,6212l2846,6212e" filled="false" stroked="true" strokeweight=".48pt" strokecolor="#000000">
                <v:path arrowok="t"/>
              </v:shape>
            </v:group>
            <v:group style="position:absolute;left:2856;top:6212;width:10;height:2" coordorigin="2856,6212" coordsize="10,2">
              <v:shape style="position:absolute;left:2856;top:6212;width:10;height:2" coordorigin="2856,6212" coordsize="10,0" path="m2856,6212l2866,6212e" filled="false" stroked="true" strokeweight=".48pt" strokecolor="#000000">
                <v:path arrowok="t"/>
              </v:shape>
            </v:group>
            <v:group style="position:absolute;left:2875;top:6212;width:10;height:2" coordorigin="2875,6212" coordsize="10,2">
              <v:shape style="position:absolute;left:2875;top:6212;width:10;height:2" coordorigin="2875,6212" coordsize="10,0" path="m2875,6212l2885,6212e" filled="false" stroked="true" strokeweight=".48pt" strokecolor="#000000">
                <v:path arrowok="t"/>
              </v:shape>
            </v:group>
            <v:group style="position:absolute;left:2894;top:6212;width:10;height:2" coordorigin="2894,6212" coordsize="10,2">
              <v:shape style="position:absolute;left:2894;top:6212;width:10;height:2" coordorigin="2894,6212" coordsize="10,0" path="m2894,6212l2904,6212e" filled="false" stroked="true" strokeweight=".48pt" strokecolor="#000000">
                <v:path arrowok="t"/>
              </v:shape>
            </v:group>
            <v:group style="position:absolute;left:2914;top:6212;width:10;height:2" coordorigin="2914,6212" coordsize="10,2">
              <v:shape style="position:absolute;left:2914;top:6212;width:10;height:2" coordorigin="2914,6212" coordsize="10,0" path="m2914,6212l2923,6212e" filled="false" stroked="true" strokeweight=".48pt" strokecolor="#000000">
                <v:path arrowok="t"/>
              </v:shape>
            </v:group>
            <v:group style="position:absolute;left:2933;top:6212;width:10;height:2" coordorigin="2933,6212" coordsize="10,2">
              <v:shape style="position:absolute;left:2933;top:6212;width:10;height:2" coordorigin="2933,6212" coordsize="10,0" path="m2933,6212l2942,6212e" filled="false" stroked="true" strokeweight=".48pt" strokecolor="#000000">
                <v:path arrowok="t"/>
              </v:shape>
            </v:group>
            <v:group style="position:absolute;left:2952;top:6212;width:10;height:2" coordorigin="2952,6212" coordsize="10,2">
              <v:shape style="position:absolute;left:2952;top:6212;width:10;height:2" coordorigin="2952,6212" coordsize="10,0" path="m2952,6212l2962,6212e" filled="false" stroked="true" strokeweight=".48pt" strokecolor="#000000">
                <v:path arrowok="t"/>
              </v:shape>
            </v:group>
            <v:group style="position:absolute;left:2971;top:6212;width:10;height:2" coordorigin="2971,6212" coordsize="10,2">
              <v:shape style="position:absolute;left:2971;top:6212;width:10;height:2" coordorigin="2971,6212" coordsize="10,0" path="m2971,6212l2981,6212e" filled="false" stroked="true" strokeweight=".48pt" strokecolor="#000000">
                <v:path arrowok="t"/>
              </v:shape>
            </v:group>
            <v:group style="position:absolute;left:2990;top:6212;width:10;height:2" coordorigin="2990,6212" coordsize="10,2">
              <v:shape style="position:absolute;left:2990;top:6212;width:10;height:2" coordorigin="2990,6212" coordsize="10,0" path="m2990,6212l3000,6212e" filled="false" stroked="true" strokeweight=".48pt" strokecolor="#000000">
                <v:path arrowok="t"/>
              </v:shape>
            </v:group>
            <v:group style="position:absolute;left:3010;top:6212;width:10;height:2" coordorigin="3010,6212" coordsize="10,2">
              <v:shape style="position:absolute;left:3010;top:6212;width:10;height:2" coordorigin="3010,6212" coordsize="10,0" path="m3010,6212l3019,6212e" filled="false" stroked="true" strokeweight=".48pt" strokecolor="#000000">
                <v:path arrowok="t"/>
              </v:shape>
            </v:group>
            <v:group style="position:absolute;left:3029;top:6212;width:10;height:2" coordorigin="3029,6212" coordsize="10,2">
              <v:shape style="position:absolute;left:3029;top:6212;width:10;height:2" coordorigin="3029,6212" coordsize="10,0" path="m3029,6212l3038,6212e" filled="false" stroked="true" strokeweight=".48pt" strokecolor="#000000">
                <v:path arrowok="t"/>
              </v:shape>
            </v:group>
            <v:group style="position:absolute;left:3048;top:6212;width:10;height:2" coordorigin="3048,6212" coordsize="10,2">
              <v:shape style="position:absolute;left:3048;top:6212;width:10;height:2" coordorigin="3048,6212" coordsize="10,0" path="m3048,6212l3058,6212e" filled="false" stroked="true" strokeweight=".48pt" strokecolor="#000000">
                <v:path arrowok="t"/>
              </v:shape>
            </v:group>
            <v:group style="position:absolute;left:3067;top:6212;width:10;height:2" coordorigin="3067,6212" coordsize="10,2">
              <v:shape style="position:absolute;left:3067;top:6212;width:10;height:2" coordorigin="3067,6212" coordsize="10,0" path="m3067,6212l3077,6212e" filled="false" stroked="true" strokeweight=".48pt" strokecolor="#000000">
                <v:path arrowok="t"/>
              </v:shape>
            </v:group>
            <v:group style="position:absolute;left:3086;top:6212;width:10;height:2" coordorigin="3086,6212" coordsize="10,2">
              <v:shape style="position:absolute;left:3086;top:6212;width:10;height:2" coordorigin="3086,6212" coordsize="10,0" path="m3086,6212l3096,6212e" filled="false" stroked="true" strokeweight=".48pt" strokecolor="#000000">
                <v:path arrowok="t"/>
              </v:shape>
            </v:group>
            <v:group style="position:absolute;left:3106;top:6212;width:10;height:2" coordorigin="3106,6212" coordsize="10,2">
              <v:shape style="position:absolute;left:3106;top:6212;width:10;height:2" coordorigin="3106,6212" coordsize="10,0" path="m3106,6212l3115,6212e" filled="false" stroked="true" strokeweight=".48pt" strokecolor="#000000">
                <v:path arrowok="t"/>
              </v:shape>
            </v:group>
            <v:group style="position:absolute;left:3125;top:6212;width:10;height:2" coordorigin="3125,6212" coordsize="10,2">
              <v:shape style="position:absolute;left:3125;top:6212;width:10;height:2" coordorigin="3125,6212" coordsize="10,0" path="m3125,6212l3134,6212e" filled="false" stroked="true" strokeweight=".48pt" strokecolor="#000000">
                <v:path arrowok="t"/>
              </v:shape>
            </v:group>
            <v:group style="position:absolute;left:3144;top:6212;width:10;height:2" coordorigin="3144,6212" coordsize="10,2">
              <v:shape style="position:absolute;left:3144;top:6212;width:10;height:2" coordorigin="3144,6212" coordsize="10,0" path="m3144,6212l3154,6212e" filled="false" stroked="true" strokeweight=".48pt" strokecolor="#000000">
                <v:path arrowok="t"/>
              </v:shape>
            </v:group>
            <v:group style="position:absolute;left:3163;top:6212;width:10;height:2" coordorigin="3163,6212" coordsize="10,2">
              <v:shape style="position:absolute;left:3163;top:6212;width:10;height:2" coordorigin="3163,6212" coordsize="10,0" path="m3163,6212l3173,6212e" filled="false" stroked="true" strokeweight=".48pt" strokecolor="#000000">
                <v:path arrowok="t"/>
              </v:shape>
            </v:group>
            <v:group style="position:absolute;left:3182;top:6212;width:10;height:2" coordorigin="3182,6212" coordsize="10,2">
              <v:shape style="position:absolute;left:3182;top:6212;width:10;height:2" coordorigin="3182,6212" coordsize="10,0" path="m3182,6212l3192,6212e" filled="false" stroked="true" strokeweight=".48pt" strokecolor="#000000">
                <v:path arrowok="t"/>
              </v:shape>
            </v:group>
            <v:group style="position:absolute;left:3202;top:6212;width:10;height:2" coordorigin="3202,6212" coordsize="10,2">
              <v:shape style="position:absolute;left:3202;top:6212;width:10;height:2" coordorigin="3202,6212" coordsize="10,0" path="m3202,6212l3211,6212e" filled="false" stroked="true" strokeweight=".48pt" strokecolor="#000000">
                <v:path arrowok="t"/>
              </v:shape>
            </v:group>
            <v:group style="position:absolute;left:3221;top:6212;width:10;height:2" coordorigin="3221,6212" coordsize="10,2">
              <v:shape style="position:absolute;left:3221;top:6212;width:10;height:2" coordorigin="3221,6212" coordsize="10,0" path="m3221,6212l3230,6212e" filled="false" stroked="true" strokeweight=".48pt" strokecolor="#000000">
                <v:path arrowok="t"/>
              </v:shape>
            </v:group>
            <v:group style="position:absolute;left:3240;top:6212;width:10;height:2" coordorigin="3240,6212" coordsize="10,2">
              <v:shape style="position:absolute;left:3240;top:6212;width:10;height:2" coordorigin="3240,6212" coordsize="10,0" path="m3240,6212l3250,6212e" filled="false" stroked="true" strokeweight=".48pt" strokecolor="#000000">
                <v:path arrowok="t"/>
              </v:shape>
            </v:group>
            <v:group style="position:absolute;left:3259;top:6212;width:10;height:2" coordorigin="3259,6212" coordsize="10,2">
              <v:shape style="position:absolute;left:3259;top:6212;width:10;height:2" coordorigin="3259,6212" coordsize="10,0" path="m3259,6212l3269,6212e" filled="false" stroked="true" strokeweight=".48pt" strokecolor="#000000">
                <v:path arrowok="t"/>
              </v:shape>
            </v:group>
            <v:group style="position:absolute;left:3278;top:6212;width:10;height:2" coordorigin="3278,6212" coordsize="10,2">
              <v:shape style="position:absolute;left:3278;top:6212;width:10;height:2" coordorigin="3278,6212" coordsize="10,0" path="m3278,6212l3288,6212e" filled="false" stroked="true" strokeweight=".48pt" strokecolor="#000000">
                <v:path arrowok="t"/>
              </v:shape>
            </v:group>
            <v:group style="position:absolute;left:3298;top:6212;width:10;height:2" coordorigin="3298,6212" coordsize="10,2">
              <v:shape style="position:absolute;left:3298;top:6212;width:10;height:2" coordorigin="3298,6212" coordsize="10,0" path="m3298,6212l3307,6212e" filled="false" stroked="true" strokeweight=".48pt" strokecolor="#000000">
                <v:path arrowok="t"/>
              </v:shape>
            </v:group>
            <v:group style="position:absolute;left:3317;top:6212;width:10;height:2" coordorigin="3317,6212" coordsize="10,2">
              <v:shape style="position:absolute;left:3317;top:6212;width:10;height:2" coordorigin="3317,6212" coordsize="10,0" path="m3317,6212l3326,6212e" filled="false" stroked="true" strokeweight=".48pt" strokecolor="#000000">
                <v:path arrowok="t"/>
              </v:shape>
            </v:group>
            <v:group style="position:absolute;left:3336;top:6212;width:10;height:2" coordorigin="3336,6212" coordsize="10,2">
              <v:shape style="position:absolute;left:3336;top:6212;width:10;height:2" coordorigin="3336,6212" coordsize="10,0" path="m3336,6212l3346,6212e" filled="false" stroked="true" strokeweight=".48pt" strokecolor="#000000">
                <v:path arrowok="t"/>
              </v:shape>
            </v:group>
            <v:group style="position:absolute;left:3355;top:6212;width:10;height:2" coordorigin="3355,6212" coordsize="10,2">
              <v:shape style="position:absolute;left:3355;top:6212;width:10;height:2" coordorigin="3355,6212" coordsize="10,0" path="m3355,6212l3365,6212e" filled="false" stroked="true" strokeweight=".48pt" strokecolor="#000000">
                <v:path arrowok="t"/>
              </v:shape>
            </v:group>
            <v:group style="position:absolute;left:3374;top:6212;width:10;height:2" coordorigin="3374,6212" coordsize="10,2">
              <v:shape style="position:absolute;left:3374;top:6212;width:10;height:2" coordorigin="3374,6212" coordsize="10,0" path="m3374,6212l3384,6212e" filled="false" stroked="true" strokeweight=".48pt" strokecolor="#000000">
                <v:path arrowok="t"/>
              </v:shape>
            </v:group>
            <v:group style="position:absolute;left:3394;top:6212;width:10;height:2" coordorigin="3394,6212" coordsize="10,2">
              <v:shape style="position:absolute;left:3394;top:6212;width:10;height:2" coordorigin="3394,6212" coordsize="10,0" path="m3394,6212l3403,6212e" filled="false" stroked="true" strokeweight=".48pt" strokecolor="#000000">
                <v:path arrowok="t"/>
              </v:shape>
            </v:group>
            <v:group style="position:absolute;left:3413;top:6212;width:10;height:2" coordorigin="3413,6212" coordsize="10,2">
              <v:shape style="position:absolute;left:3413;top:6212;width:10;height:2" coordorigin="3413,6212" coordsize="10,0" path="m3413,6212l3422,6212e" filled="false" stroked="true" strokeweight=".48pt" strokecolor="#000000">
                <v:path arrowok="t"/>
              </v:shape>
            </v:group>
            <v:group style="position:absolute;left:3432;top:6212;width:10;height:2" coordorigin="3432,6212" coordsize="10,2">
              <v:shape style="position:absolute;left:3432;top:6212;width:10;height:2" coordorigin="3432,6212" coordsize="10,0" path="m3432,6212l3442,6212e" filled="false" stroked="true" strokeweight=".48pt" strokecolor="#000000">
                <v:path arrowok="t"/>
              </v:shape>
            </v:group>
            <v:group style="position:absolute;left:3451;top:6212;width:10;height:2" coordorigin="3451,6212" coordsize="10,2">
              <v:shape style="position:absolute;left:3451;top:6212;width:10;height:2" coordorigin="3451,6212" coordsize="10,0" path="m3451,6212l3461,6212e" filled="false" stroked="true" strokeweight=".48pt" strokecolor="#000000">
                <v:path arrowok="t"/>
              </v:shape>
            </v:group>
            <v:group style="position:absolute;left:3470;top:6212;width:10;height:2" coordorigin="3470,6212" coordsize="10,2">
              <v:shape style="position:absolute;left:3470;top:6212;width:10;height:2" coordorigin="3470,6212" coordsize="10,0" path="m3470,6212l3480,6212e" filled="false" stroked="true" strokeweight=".48pt" strokecolor="#000000">
                <v:path arrowok="t"/>
              </v:shape>
            </v:group>
            <v:group style="position:absolute;left:3490;top:6212;width:10;height:2" coordorigin="3490,6212" coordsize="10,2">
              <v:shape style="position:absolute;left:3490;top:6212;width:10;height:2" coordorigin="3490,6212" coordsize="10,0" path="m3490,6212l3499,6212e" filled="false" stroked="true" strokeweight=".48pt" strokecolor="#000000">
                <v:path arrowok="t"/>
              </v:shape>
            </v:group>
            <v:group style="position:absolute;left:3509;top:6212;width:10;height:2" coordorigin="3509,6212" coordsize="10,2">
              <v:shape style="position:absolute;left:3509;top:6212;width:10;height:2" coordorigin="3509,6212" coordsize="10,0" path="m3509,6212l3518,6212e" filled="false" stroked="true" strokeweight=".48pt" strokecolor="#000000">
                <v:path arrowok="t"/>
              </v:shape>
            </v:group>
            <v:group style="position:absolute;left:3528;top:6212;width:10;height:2" coordorigin="3528,6212" coordsize="10,2">
              <v:shape style="position:absolute;left:3528;top:6212;width:10;height:2" coordorigin="3528,6212" coordsize="10,0" path="m3528,6212l3538,6212e" filled="false" stroked="true" strokeweight=".48pt" strokecolor="#000000">
                <v:path arrowok="t"/>
              </v:shape>
            </v:group>
            <v:group style="position:absolute;left:3547;top:6212;width:10;height:2" coordorigin="3547,6212" coordsize="10,2">
              <v:shape style="position:absolute;left:3547;top:6212;width:10;height:2" coordorigin="3547,6212" coordsize="10,0" path="m3547,6212l3557,6212e" filled="false" stroked="true" strokeweight=".48pt" strokecolor="#000000">
                <v:path arrowok="t"/>
              </v:shape>
            </v:group>
            <v:group style="position:absolute;left:3566;top:6212;width:10;height:2" coordorigin="3566,6212" coordsize="10,2">
              <v:shape style="position:absolute;left:3566;top:6212;width:10;height:2" coordorigin="3566,6212" coordsize="10,0" path="m3566,6212l3576,6212e" filled="false" stroked="true" strokeweight=".48pt" strokecolor="#000000">
                <v:path arrowok="t"/>
              </v:shape>
            </v:group>
            <v:group style="position:absolute;left:3586;top:6212;width:10;height:2" coordorigin="3586,6212" coordsize="10,2">
              <v:shape style="position:absolute;left:3586;top:6212;width:10;height:2" coordorigin="3586,6212" coordsize="10,0" path="m3586,6212l3595,6212e" filled="false" stroked="true" strokeweight=".48pt" strokecolor="#000000">
                <v:path arrowok="t"/>
              </v:shape>
            </v:group>
            <v:group style="position:absolute;left:3605;top:6212;width:10;height:2" coordorigin="3605,6212" coordsize="10,2">
              <v:shape style="position:absolute;left:3605;top:6212;width:10;height:2" coordorigin="3605,6212" coordsize="10,0" path="m3605,6212l3614,6212e" filled="false" stroked="true" strokeweight=".48pt" strokecolor="#000000">
                <v:path arrowok="t"/>
              </v:shape>
            </v:group>
            <v:group style="position:absolute;left:3624;top:6212;width:10;height:2" coordorigin="3624,6212" coordsize="10,2">
              <v:shape style="position:absolute;left:3624;top:6212;width:10;height:2" coordorigin="3624,6212" coordsize="10,0" path="m3624,6212l3634,6212e" filled="false" stroked="true" strokeweight=".48pt" strokecolor="#000000">
                <v:path arrowok="t"/>
              </v:shape>
            </v:group>
            <v:group style="position:absolute;left:3643;top:6212;width:10;height:2" coordorigin="3643,6212" coordsize="10,2">
              <v:shape style="position:absolute;left:3643;top:6212;width:10;height:2" coordorigin="3643,6212" coordsize="10,0" path="m3643,6212l3653,6212e" filled="false" stroked="true" strokeweight=".48pt" strokecolor="#000000">
                <v:path arrowok="t"/>
              </v:shape>
            </v:group>
            <v:group style="position:absolute;left:3662;top:6212;width:10;height:2" coordorigin="3662,6212" coordsize="10,2">
              <v:shape style="position:absolute;left:3662;top:6212;width:10;height:2" coordorigin="3662,6212" coordsize="10,0" path="m3662,6212l3672,6212e" filled="false" stroked="true" strokeweight=".48pt" strokecolor="#000000">
                <v:path arrowok="t"/>
              </v:shape>
            </v:group>
            <v:group style="position:absolute;left:3682;top:6212;width:10;height:2" coordorigin="3682,6212" coordsize="10,2">
              <v:shape style="position:absolute;left:3682;top:6212;width:10;height:2" coordorigin="3682,6212" coordsize="10,0" path="m3682,6212l3691,6212e" filled="false" stroked="true" strokeweight=".48pt" strokecolor="#000000">
                <v:path arrowok="t"/>
              </v:shape>
            </v:group>
            <v:group style="position:absolute;left:3701;top:6212;width:10;height:2" coordorigin="3701,6212" coordsize="10,2">
              <v:shape style="position:absolute;left:3701;top:6212;width:10;height:2" coordorigin="3701,6212" coordsize="10,0" path="m3701,6212l3710,6212e" filled="false" stroked="true" strokeweight=".48pt" strokecolor="#000000">
                <v:path arrowok="t"/>
              </v:shape>
            </v:group>
            <v:group style="position:absolute;left:3720;top:6212;width:10;height:2" coordorigin="3720,6212" coordsize="10,2">
              <v:shape style="position:absolute;left:3720;top:6212;width:10;height:2" coordorigin="3720,6212" coordsize="10,0" path="m3720,6212l3730,6212e" filled="false" stroked="true" strokeweight=".48pt" strokecolor="#000000">
                <v:path arrowok="t"/>
              </v:shape>
            </v:group>
            <v:group style="position:absolute;left:3739;top:6212;width:10;height:2" coordorigin="3739,6212" coordsize="10,2">
              <v:shape style="position:absolute;left:3739;top:6212;width:10;height:2" coordorigin="3739,6212" coordsize="10,0" path="m3739,6212l3749,6212e" filled="false" stroked="true" strokeweight=".48pt" strokecolor="#000000">
                <v:path arrowok="t"/>
              </v:shape>
            </v:group>
            <v:group style="position:absolute;left:3758;top:6212;width:10;height:2" coordorigin="3758,6212" coordsize="10,2">
              <v:shape style="position:absolute;left:3758;top:6212;width:10;height:2" coordorigin="3758,6212" coordsize="10,0" path="m3758,6212l3768,6212e" filled="false" stroked="true" strokeweight=".48pt" strokecolor="#000000">
                <v:path arrowok="t"/>
              </v:shape>
            </v:group>
            <v:group style="position:absolute;left:3778;top:6212;width:10;height:2" coordorigin="3778,6212" coordsize="10,2">
              <v:shape style="position:absolute;left:3778;top:6212;width:10;height:2" coordorigin="3778,6212" coordsize="10,0" path="m3778,6212l3787,6212e" filled="false" stroked="true" strokeweight=".48pt" strokecolor="#000000">
                <v:path arrowok="t"/>
              </v:shape>
            </v:group>
            <v:group style="position:absolute;left:3797;top:6212;width:10;height:2" coordorigin="3797,6212" coordsize="10,2">
              <v:shape style="position:absolute;left:3797;top:6212;width:10;height:2" coordorigin="3797,6212" coordsize="10,0" path="m3797,6212l3806,6212e" filled="false" stroked="true" strokeweight=".48pt" strokecolor="#000000">
                <v:path arrowok="t"/>
              </v:shape>
            </v:group>
            <v:group style="position:absolute;left:3816;top:6212;width:10;height:2" coordorigin="3816,6212" coordsize="10,2">
              <v:shape style="position:absolute;left:3816;top:6212;width:10;height:2" coordorigin="3816,6212" coordsize="10,0" path="m3816,6212l3826,6212e" filled="false" stroked="true" strokeweight=".48pt" strokecolor="#000000">
                <v:path arrowok="t"/>
              </v:shape>
            </v:group>
            <v:group style="position:absolute;left:3835;top:6212;width:10;height:2" coordorigin="3835,6212" coordsize="10,2">
              <v:shape style="position:absolute;left:3835;top:6212;width:10;height:2" coordorigin="3835,6212" coordsize="10,0" path="m3835,6212l3845,6212e" filled="false" stroked="true" strokeweight=".48pt" strokecolor="#000000">
                <v:path arrowok="t"/>
              </v:shape>
            </v:group>
            <v:group style="position:absolute;left:3854;top:6212;width:10;height:2" coordorigin="3854,6212" coordsize="10,2">
              <v:shape style="position:absolute;left:3854;top:6212;width:10;height:2" coordorigin="3854,6212" coordsize="10,0" path="m3854,6212l3864,6212e" filled="false" stroked="true" strokeweight=".48pt" strokecolor="#000000">
                <v:path arrowok="t"/>
              </v:shape>
            </v:group>
            <v:group style="position:absolute;left:3874;top:6212;width:10;height:2" coordorigin="3874,6212" coordsize="10,2">
              <v:shape style="position:absolute;left:3874;top:6212;width:10;height:2" coordorigin="3874,6212" coordsize="10,0" path="m3874,6212l3883,6212e" filled="false" stroked="true" strokeweight=".48pt" strokecolor="#000000">
                <v:path arrowok="t"/>
              </v:shape>
            </v:group>
            <v:group style="position:absolute;left:3893;top:6212;width:10;height:2" coordorigin="3893,6212" coordsize="10,2">
              <v:shape style="position:absolute;left:3893;top:6212;width:10;height:2" coordorigin="3893,6212" coordsize="10,0" path="m3893,6212l3902,6212e" filled="false" stroked="true" strokeweight=".48pt" strokecolor="#000000">
                <v:path arrowok="t"/>
              </v:shape>
            </v:group>
            <v:group style="position:absolute;left:3912;top:6212;width:10;height:2" coordorigin="3912,6212" coordsize="10,2">
              <v:shape style="position:absolute;left:3912;top:6212;width:10;height:2" coordorigin="3912,6212" coordsize="10,0" path="m3912,6212l3922,6212e" filled="false" stroked="true" strokeweight=".48pt" strokecolor="#000000">
                <v:path arrowok="t"/>
              </v:shape>
            </v:group>
            <v:group style="position:absolute;left:3931;top:6212;width:10;height:2" coordorigin="3931,6212" coordsize="10,2">
              <v:shape style="position:absolute;left:3931;top:6212;width:10;height:2" coordorigin="3931,6212" coordsize="10,0" path="m3931,6212l3941,6212e" filled="false" stroked="true" strokeweight=".48pt" strokecolor="#000000">
                <v:path arrowok="t"/>
              </v:shape>
            </v:group>
            <v:group style="position:absolute;left:3950;top:6212;width:10;height:2" coordorigin="3950,6212" coordsize="10,2">
              <v:shape style="position:absolute;left:3950;top:6212;width:10;height:2" coordorigin="3950,6212" coordsize="10,0" path="m3950,6212l3960,6212e" filled="false" stroked="true" strokeweight=".48pt" strokecolor="#000000">
                <v:path arrowok="t"/>
              </v:shape>
            </v:group>
            <v:group style="position:absolute;left:3970;top:6212;width:10;height:2" coordorigin="3970,6212" coordsize="10,2">
              <v:shape style="position:absolute;left:3970;top:6212;width:10;height:2" coordorigin="3970,6212" coordsize="10,0" path="m3970,6212l3979,6212e" filled="false" stroked="true" strokeweight=".48pt" strokecolor="#000000">
                <v:path arrowok="t"/>
              </v:shape>
            </v:group>
            <v:group style="position:absolute;left:3989;top:6212;width:10;height:2" coordorigin="3989,6212" coordsize="10,2">
              <v:shape style="position:absolute;left:3989;top:6212;width:10;height:2" coordorigin="3989,6212" coordsize="10,0" path="m3989,6212l3998,6212e" filled="false" stroked="true" strokeweight=".48pt" strokecolor="#000000">
                <v:path arrowok="t"/>
              </v:shape>
            </v:group>
            <v:group style="position:absolute;left:4008;top:6212;width:10;height:2" coordorigin="4008,6212" coordsize="10,2">
              <v:shape style="position:absolute;left:4008;top:6212;width:10;height:2" coordorigin="4008,6212" coordsize="10,0" path="m4008,6212l4018,6212e" filled="false" stroked="true" strokeweight=".48pt" strokecolor="#000000">
                <v:path arrowok="t"/>
              </v:shape>
            </v:group>
            <v:group style="position:absolute;left:4027;top:6212;width:10;height:2" coordorigin="4027,6212" coordsize="10,2">
              <v:shape style="position:absolute;left:4027;top:6212;width:10;height:2" coordorigin="4027,6212" coordsize="10,0" path="m4027,6212l4037,6212e" filled="false" stroked="true" strokeweight=".48pt" strokecolor="#000000">
                <v:path arrowok="t"/>
              </v:shape>
            </v:group>
            <v:group style="position:absolute;left:4046;top:6212;width:10;height:2" coordorigin="4046,6212" coordsize="10,2">
              <v:shape style="position:absolute;left:4046;top:6212;width:10;height:2" coordorigin="4046,6212" coordsize="10,0" path="m4046,6212l4056,6212e" filled="false" stroked="true" strokeweight=".48pt" strokecolor="#000000">
                <v:path arrowok="t"/>
              </v:shape>
            </v:group>
            <v:group style="position:absolute;left:4066;top:6212;width:10;height:2" coordorigin="4066,6212" coordsize="10,2">
              <v:shape style="position:absolute;left:4066;top:6212;width:10;height:2" coordorigin="4066,6212" coordsize="10,0" path="m4066,6212l4075,6212e" filled="false" stroked="true" strokeweight=".48pt" strokecolor="#000000">
                <v:path arrowok="t"/>
              </v:shape>
            </v:group>
            <v:group style="position:absolute;left:4085;top:6212;width:10;height:2" coordorigin="4085,6212" coordsize="10,2">
              <v:shape style="position:absolute;left:4085;top:6212;width:10;height:2" coordorigin="4085,6212" coordsize="10,0" path="m4085,6212l4094,6212e" filled="false" stroked="true" strokeweight=".48pt" strokecolor="#000000">
                <v:path arrowok="t"/>
              </v:shape>
            </v:group>
            <v:group style="position:absolute;left:4104;top:6212;width:10;height:2" coordorigin="4104,6212" coordsize="10,2">
              <v:shape style="position:absolute;left:4104;top:6212;width:10;height:2" coordorigin="4104,6212" coordsize="10,0" path="m4104,6212l4114,6212e" filled="false" stroked="true" strokeweight=".48pt" strokecolor="#000000">
                <v:path arrowok="t"/>
              </v:shape>
            </v:group>
            <v:group style="position:absolute;left:4123;top:6212;width:10;height:2" coordorigin="4123,6212" coordsize="10,2">
              <v:shape style="position:absolute;left:4123;top:6212;width:10;height:2" coordorigin="4123,6212" coordsize="10,0" path="m4123,6212l4133,6212e" filled="false" stroked="true" strokeweight=".48pt" strokecolor="#000000">
                <v:path arrowok="t"/>
              </v:shape>
            </v:group>
            <v:group style="position:absolute;left:4142;top:6212;width:10;height:2" coordorigin="4142,6212" coordsize="10,2">
              <v:shape style="position:absolute;left:4142;top:6212;width:10;height:2" coordorigin="4142,6212" coordsize="10,0" path="m4142,6212l4152,6212e" filled="false" stroked="true" strokeweight=".48pt" strokecolor="#000000">
                <v:path arrowok="t"/>
              </v:shape>
            </v:group>
            <v:group style="position:absolute;left:4162;top:6212;width:10;height:2" coordorigin="4162,6212" coordsize="10,2">
              <v:shape style="position:absolute;left:4162;top:6212;width:10;height:2" coordorigin="4162,6212" coordsize="10,0" path="m4162,6212l4171,6212e" filled="false" stroked="true" strokeweight=".48pt" strokecolor="#000000">
                <v:path arrowok="t"/>
              </v:shape>
            </v:group>
            <v:group style="position:absolute;left:4181;top:6212;width:10;height:2" coordorigin="4181,6212" coordsize="10,2">
              <v:shape style="position:absolute;left:4181;top:6212;width:10;height:2" coordorigin="4181,6212" coordsize="10,0" path="m4181,6212l4190,6212e" filled="false" stroked="true" strokeweight=".48pt" strokecolor="#000000">
                <v:path arrowok="t"/>
              </v:shape>
            </v:group>
            <v:group style="position:absolute;left:4200;top:6212;width:10;height:2" coordorigin="4200,6212" coordsize="10,2">
              <v:shape style="position:absolute;left:4200;top:6212;width:10;height:2" coordorigin="4200,6212" coordsize="10,0" path="m4200,6212l4210,6212e" filled="false" stroked="true" strokeweight=".48pt" strokecolor="#000000">
                <v:path arrowok="t"/>
              </v:shape>
            </v:group>
            <v:group style="position:absolute;left:4219;top:6212;width:10;height:2" coordorigin="4219,6212" coordsize="10,2">
              <v:shape style="position:absolute;left:4219;top:6212;width:10;height:2" coordorigin="4219,6212" coordsize="10,0" path="m4219,6212l4229,6212e" filled="false" stroked="true" strokeweight=".48pt" strokecolor="#000000">
                <v:path arrowok="t"/>
              </v:shape>
            </v:group>
            <v:group style="position:absolute;left:4238;top:6212;width:10;height:2" coordorigin="4238,6212" coordsize="10,2">
              <v:shape style="position:absolute;left:4238;top:6212;width:10;height:2" coordorigin="4238,6212" coordsize="10,0" path="m4238,6212l4248,6212e" filled="false" stroked="true" strokeweight=".48pt" strokecolor="#000000">
                <v:path arrowok="t"/>
              </v:shape>
            </v:group>
            <v:group style="position:absolute;left:4258;top:6212;width:10;height:2" coordorigin="4258,6212" coordsize="10,2">
              <v:shape style="position:absolute;left:4258;top:6212;width:10;height:2" coordorigin="4258,6212" coordsize="10,0" path="m4258,6212l4267,6212e" filled="false" stroked="true" strokeweight=".48pt" strokecolor="#000000">
                <v:path arrowok="t"/>
              </v:shape>
            </v:group>
            <v:group style="position:absolute;left:4277;top:6212;width:10;height:2" coordorigin="4277,6212" coordsize="10,2">
              <v:shape style="position:absolute;left:4277;top:6212;width:10;height:2" coordorigin="4277,6212" coordsize="10,0" path="m4277,6212l4286,6212e" filled="false" stroked="true" strokeweight=".48pt" strokecolor="#000000">
                <v:path arrowok="t"/>
              </v:shape>
            </v:group>
            <v:group style="position:absolute;left:4296;top:6212;width:10;height:2" coordorigin="4296,6212" coordsize="10,2">
              <v:shape style="position:absolute;left:4296;top:6212;width:10;height:2" coordorigin="4296,6212" coordsize="10,0" path="m4296,6212l4306,6212e" filled="false" stroked="true" strokeweight=".48pt" strokecolor="#000000">
                <v:path arrowok="t"/>
              </v:shape>
            </v:group>
            <v:group style="position:absolute;left:4315;top:6212;width:10;height:2" coordorigin="4315,6212" coordsize="10,2">
              <v:shape style="position:absolute;left:4315;top:6212;width:10;height:2" coordorigin="4315,6212" coordsize="10,0" path="m4315,6212l4325,6212e" filled="false" stroked="true" strokeweight=".48pt" strokecolor="#000000">
                <v:path arrowok="t"/>
              </v:shape>
            </v:group>
            <v:group style="position:absolute;left:4334;top:6212;width:10;height:2" coordorigin="4334,6212" coordsize="10,2">
              <v:shape style="position:absolute;left:4334;top:6212;width:10;height:2" coordorigin="4334,6212" coordsize="10,0" path="m4334,6212l4344,6212e" filled="false" stroked="true" strokeweight=".48pt" strokecolor="#000000">
                <v:path arrowok="t"/>
              </v:shape>
            </v:group>
            <v:group style="position:absolute;left:4354;top:6212;width:10;height:2" coordorigin="4354,6212" coordsize="10,2">
              <v:shape style="position:absolute;left:4354;top:6212;width:10;height:2" coordorigin="4354,6212" coordsize="10,0" path="m4354,6212l4363,6212e" filled="false" stroked="true" strokeweight=".48pt" strokecolor="#000000">
                <v:path arrowok="t"/>
              </v:shape>
            </v:group>
            <v:group style="position:absolute;left:4373;top:6212;width:10;height:2" coordorigin="4373,6212" coordsize="10,2">
              <v:shape style="position:absolute;left:4373;top:6212;width:10;height:2" coordorigin="4373,6212" coordsize="10,0" path="m4373,6212l4382,6212e" filled="false" stroked="true" strokeweight=".48pt" strokecolor="#000000">
                <v:path arrowok="t"/>
              </v:shape>
            </v:group>
            <v:group style="position:absolute;left:4392;top:6212;width:10;height:2" coordorigin="4392,6212" coordsize="10,2">
              <v:shape style="position:absolute;left:4392;top:6212;width:10;height:2" coordorigin="4392,6212" coordsize="10,0" path="m4392,6212l4402,6212e" filled="false" stroked="true" strokeweight=".48pt" strokecolor="#000000">
                <v:path arrowok="t"/>
              </v:shape>
            </v:group>
            <v:group style="position:absolute;left:4411;top:6212;width:10;height:2" coordorigin="4411,6212" coordsize="10,2">
              <v:shape style="position:absolute;left:4411;top:6212;width:10;height:2" coordorigin="4411,6212" coordsize="10,0" path="m4411,6212l4421,6212e" filled="false" stroked="true" strokeweight=".48pt" strokecolor="#000000">
                <v:path arrowok="t"/>
              </v:shape>
            </v:group>
            <v:group style="position:absolute;left:4430;top:6212;width:10;height:2" coordorigin="4430,6212" coordsize="10,2">
              <v:shape style="position:absolute;left:4430;top:6212;width:10;height:2" coordorigin="4430,6212" coordsize="10,0" path="m4430,6212l4440,6212e" filled="false" stroked="true" strokeweight=".48pt" strokecolor="#000000">
                <v:path arrowok="t"/>
              </v:shape>
            </v:group>
            <v:group style="position:absolute;left:4450;top:6212;width:10;height:2" coordorigin="4450,6212" coordsize="10,2">
              <v:shape style="position:absolute;left:4450;top:6212;width:10;height:2" coordorigin="4450,6212" coordsize="10,0" path="m4450,6212l4459,6212e" filled="false" stroked="true" strokeweight=".48pt" strokecolor="#000000">
                <v:path arrowok="t"/>
              </v:shape>
            </v:group>
            <v:group style="position:absolute;left:4469;top:6212;width:10;height:2" coordorigin="4469,6212" coordsize="10,2">
              <v:shape style="position:absolute;left:4469;top:6212;width:10;height:2" coordorigin="4469,6212" coordsize="10,0" path="m4469,6212l4478,6212e" filled="false" stroked="true" strokeweight=".48pt" strokecolor="#000000">
                <v:path arrowok="t"/>
              </v:shape>
            </v:group>
            <v:group style="position:absolute;left:4488;top:6212;width:10;height:2" coordorigin="4488,6212" coordsize="10,2">
              <v:shape style="position:absolute;left:4488;top:6212;width:10;height:2" coordorigin="4488,6212" coordsize="10,0" path="m4488,6212l4498,6212e" filled="false" stroked="true" strokeweight=".48pt" strokecolor="#000000">
                <v:path arrowok="t"/>
              </v:shape>
            </v:group>
            <v:group style="position:absolute;left:4507;top:6212;width:10;height:2" coordorigin="4507,6212" coordsize="10,2">
              <v:shape style="position:absolute;left:4507;top:6212;width:10;height:2" coordorigin="4507,6212" coordsize="10,0" path="m4507,6212l4517,6212e" filled="false" stroked="true" strokeweight=".48pt" strokecolor="#000000">
                <v:path arrowok="t"/>
              </v:shape>
            </v:group>
            <v:group style="position:absolute;left:4526;top:6212;width:10;height:2" coordorigin="4526,6212" coordsize="10,2">
              <v:shape style="position:absolute;left:4526;top:6212;width:10;height:2" coordorigin="4526,6212" coordsize="10,0" path="m4526,6212l4536,6212e" filled="false" stroked="true" strokeweight=".48pt" strokecolor="#000000">
                <v:path arrowok="t"/>
              </v:shape>
            </v:group>
            <v:group style="position:absolute;left:4546;top:6212;width:10;height:2" coordorigin="4546,6212" coordsize="10,2">
              <v:shape style="position:absolute;left:4546;top:6212;width:10;height:2" coordorigin="4546,6212" coordsize="10,0" path="m4546,6212l4555,6212e" filled="false" stroked="true" strokeweight=".48pt" strokecolor="#000000">
                <v:path arrowok="t"/>
              </v:shape>
            </v:group>
            <v:group style="position:absolute;left:4565;top:6212;width:10;height:2" coordorigin="4565,6212" coordsize="10,2">
              <v:shape style="position:absolute;left:4565;top:6212;width:10;height:2" coordorigin="4565,6212" coordsize="10,0" path="m4565,6212l4574,6212e" filled="false" stroked="true" strokeweight=".48pt" strokecolor="#000000">
                <v:path arrowok="t"/>
              </v:shape>
            </v:group>
            <v:group style="position:absolute;left:4584;top:6212;width:10;height:2" coordorigin="4584,6212" coordsize="10,2">
              <v:shape style="position:absolute;left:4584;top:6212;width:10;height:2" coordorigin="4584,6212" coordsize="10,0" path="m4584,6212l4594,6212e" filled="false" stroked="true" strokeweight=".48pt" strokecolor="#000000">
                <v:path arrowok="t"/>
              </v:shape>
            </v:group>
            <v:group style="position:absolute;left:4603;top:6212;width:10;height:2" coordorigin="4603,6212" coordsize="10,2">
              <v:shape style="position:absolute;left:4603;top:6212;width:10;height:2" coordorigin="4603,6212" coordsize="10,0" path="m4603,6212l4613,6212e" filled="false" stroked="true" strokeweight=".48pt" strokecolor="#000000">
                <v:path arrowok="t"/>
              </v:shape>
            </v:group>
            <v:group style="position:absolute;left:4622;top:6212;width:10;height:2" coordorigin="4622,6212" coordsize="10,2">
              <v:shape style="position:absolute;left:4622;top:6212;width:10;height:2" coordorigin="4622,6212" coordsize="10,0" path="m4622,6212l4632,6212e" filled="false" stroked="true" strokeweight=".48pt" strokecolor="#000000">
                <v:path arrowok="t"/>
              </v:shape>
            </v:group>
            <v:group style="position:absolute;left:4642;top:6212;width:10;height:2" coordorigin="4642,6212" coordsize="10,2">
              <v:shape style="position:absolute;left:4642;top:6212;width:10;height:2" coordorigin="4642,6212" coordsize="10,0" path="m4642,6212l4651,6212e" filled="false" stroked="true" strokeweight=".48pt" strokecolor="#000000">
                <v:path arrowok="t"/>
              </v:shape>
            </v:group>
            <v:group style="position:absolute;left:4661;top:6212;width:10;height:2" coordorigin="4661,6212" coordsize="10,2">
              <v:shape style="position:absolute;left:4661;top:6212;width:10;height:2" coordorigin="4661,6212" coordsize="10,0" path="m4661,6212l4670,6212e" filled="false" stroked="true" strokeweight=".48pt" strokecolor="#000000">
                <v:path arrowok="t"/>
              </v:shape>
            </v:group>
            <v:group style="position:absolute;left:4680;top:6212;width:10;height:2" coordorigin="4680,6212" coordsize="10,2">
              <v:shape style="position:absolute;left:4680;top:6212;width:10;height:2" coordorigin="4680,6212" coordsize="10,0" path="m4680,6212l4690,6212e" filled="false" stroked="true" strokeweight=".48pt" strokecolor="#000000">
                <v:path arrowok="t"/>
              </v:shape>
            </v:group>
            <v:group style="position:absolute;left:4699;top:6212;width:10;height:2" coordorigin="4699,6212" coordsize="10,2">
              <v:shape style="position:absolute;left:4699;top:6212;width:10;height:2" coordorigin="4699,6212" coordsize="10,0" path="m4699,6212l4709,6212e" filled="false" stroked="true" strokeweight=".48pt" strokecolor="#000000">
                <v:path arrowok="t"/>
              </v:shape>
            </v:group>
            <v:group style="position:absolute;left:4718;top:6212;width:10;height:2" coordorigin="4718,6212" coordsize="10,2">
              <v:shape style="position:absolute;left:4718;top:6212;width:10;height:2" coordorigin="4718,6212" coordsize="10,0" path="m4718,6212l4728,6212e" filled="false" stroked="true" strokeweight=".48pt" strokecolor="#000000">
                <v:path arrowok="t"/>
              </v:shape>
            </v:group>
            <v:group style="position:absolute;left:4738;top:6212;width:10;height:2" coordorigin="4738,6212" coordsize="10,2">
              <v:shape style="position:absolute;left:4738;top:6212;width:10;height:2" coordorigin="4738,6212" coordsize="10,0" path="m4738,6212l4747,6212e" filled="false" stroked="true" strokeweight=".48pt" strokecolor="#000000">
                <v:path arrowok="t"/>
              </v:shape>
            </v:group>
            <v:group style="position:absolute;left:4757;top:6212;width:10;height:2" coordorigin="4757,6212" coordsize="10,2">
              <v:shape style="position:absolute;left:4757;top:6212;width:10;height:2" coordorigin="4757,6212" coordsize="10,0" path="m4757,6212l4766,6212e" filled="false" stroked="true" strokeweight=".48pt" strokecolor="#000000">
                <v:path arrowok="t"/>
              </v:shape>
            </v:group>
            <v:group style="position:absolute;left:4776;top:6212;width:10;height:2" coordorigin="4776,6212" coordsize="10,2">
              <v:shape style="position:absolute;left:4776;top:6212;width:10;height:2" coordorigin="4776,6212" coordsize="10,0" path="m4776,6212l4786,6212e" filled="false" stroked="true" strokeweight=".48pt" strokecolor="#000000">
                <v:path arrowok="t"/>
              </v:shape>
            </v:group>
            <v:group style="position:absolute;left:4795;top:6212;width:10;height:2" coordorigin="4795,6212" coordsize="10,2">
              <v:shape style="position:absolute;left:4795;top:6212;width:10;height:2" coordorigin="4795,6212" coordsize="10,0" path="m4795,6212l4805,6212e" filled="false" stroked="true" strokeweight=".48pt" strokecolor="#000000">
                <v:path arrowok="t"/>
              </v:shape>
            </v:group>
            <v:group style="position:absolute;left:4814;top:6212;width:10;height:2" coordorigin="4814,6212" coordsize="10,2">
              <v:shape style="position:absolute;left:4814;top:6212;width:10;height:2" coordorigin="4814,6212" coordsize="10,0" path="m4814,6212l4824,6212e" filled="false" stroked="true" strokeweight=".48pt" strokecolor="#000000">
                <v:path arrowok="t"/>
              </v:shape>
            </v:group>
            <v:group style="position:absolute;left:4834;top:6212;width:10;height:2" coordorigin="4834,6212" coordsize="10,2">
              <v:shape style="position:absolute;left:4834;top:6212;width:10;height:2" coordorigin="4834,6212" coordsize="10,0" path="m4834,6212l4843,6212e" filled="false" stroked="true" strokeweight=".48pt" strokecolor="#000000">
                <v:path arrowok="t"/>
              </v:shape>
            </v:group>
            <v:group style="position:absolute;left:4853;top:6212;width:10;height:2" coordorigin="4853,6212" coordsize="10,2">
              <v:shape style="position:absolute;left:4853;top:6212;width:10;height:2" coordorigin="4853,6212" coordsize="10,0" path="m4853,6212l4862,6212e" filled="false" stroked="true" strokeweight=".48pt" strokecolor="#000000">
                <v:path arrowok="t"/>
              </v:shape>
            </v:group>
            <v:group style="position:absolute;left:4872;top:6212;width:10;height:2" coordorigin="4872,6212" coordsize="10,2">
              <v:shape style="position:absolute;left:4872;top:6212;width:10;height:2" coordorigin="4872,6212" coordsize="10,0" path="m4872,6212l4882,6212e" filled="false" stroked="true" strokeweight=".48pt" strokecolor="#000000">
                <v:path arrowok="t"/>
              </v:shape>
            </v:group>
            <v:group style="position:absolute;left:4891;top:6212;width:10;height:2" coordorigin="4891,6212" coordsize="10,2">
              <v:shape style="position:absolute;left:4891;top:6212;width:10;height:2" coordorigin="4891,6212" coordsize="10,0" path="m4891,6212l4901,6212e" filled="false" stroked="true" strokeweight=".48pt" strokecolor="#000000">
                <v:path arrowok="t"/>
              </v:shape>
            </v:group>
            <v:group style="position:absolute;left:4910;top:6212;width:10;height:2" coordorigin="4910,6212" coordsize="10,2">
              <v:shape style="position:absolute;left:4910;top:6212;width:10;height:2" coordorigin="4910,6212" coordsize="10,0" path="m4910,6212l4920,6212e" filled="false" stroked="true" strokeweight=".48pt" strokecolor="#000000">
                <v:path arrowok="t"/>
              </v:shape>
            </v:group>
            <v:group style="position:absolute;left:4930;top:6212;width:10;height:2" coordorigin="4930,6212" coordsize="10,2">
              <v:shape style="position:absolute;left:4930;top:6212;width:10;height:2" coordorigin="4930,6212" coordsize="10,0" path="m4930,6212l4939,6212e" filled="false" stroked="true" strokeweight=".48pt" strokecolor="#000000">
                <v:path arrowok="t"/>
              </v:shape>
            </v:group>
            <v:group style="position:absolute;left:4949;top:6212;width:10;height:2" coordorigin="4949,6212" coordsize="10,2">
              <v:shape style="position:absolute;left:4949;top:6212;width:10;height:2" coordorigin="4949,6212" coordsize="10,0" path="m4949,6212l4958,6212e" filled="false" stroked="true" strokeweight=".48pt" strokecolor="#000000">
                <v:path arrowok="t"/>
              </v:shape>
            </v:group>
            <v:group style="position:absolute;left:4968;top:6212;width:10;height:2" coordorigin="4968,6212" coordsize="10,2">
              <v:shape style="position:absolute;left:4968;top:6212;width:10;height:2" coordorigin="4968,6212" coordsize="10,0" path="m4968,6212l4978,6212e" filled="false" stroked="true" strokeweight=".48pt" strokecolor="#000000">
                <v:path arrowok="t"/>
              </v:shape>
            </v:group>
            <v:group style="position:absolute;left:4987;top:6212;width:10;height:2" coordorigin="4987,6212" coordsize="10,2">
              <v:shape style="position:absolute;left:4987;top:6212;width:10;height:2" coordorigin="4987,6212" coordsize="10,0" path="m4987,6212l4997,6212e" filled="false" stroked="true" strokeweight=".48pt" strokecolor="#000000">
                <v:path arrowok="t"/>
              </v:shape>
            </v:group>
            <v:group style="position:absolute;left:5006;top:6212;width:10;height:2" coordorigin="5006,6212" coordsize="10,2">
              <v:shape style="position:absolute;left:5006;top:6212;width:10;height:2" coordorigin="5006,6212" coordsize="10,0" path="m5006,6212l5016,6212e" filled="false" stroked="true" strokeweight=".48pt" strokecolor="#000000">
                <v:path arrowok="t"/>
              </v:shape>
            </v:group>
            <v:group style="position:absolute;left:5026;top:6212;width:10;height:2" coordorigin="5026,6212" coordsize="10,2">
              <v:shape style="position:absolute;left:5026;top:6212;width:10;height:2" coordorigin="5026,6212" coordsize="10,0" path="m5026,6212l5035,6212e" filled="false" stroked="true" strokeweight=".48pt" strokecolor="#000000">
                <v:path arrowok="t"/>
              </v:shape>
            </v:group>
            <v:group style="position:absolute;left:5045;top:6212;width:10;height:2" coordorigin="5045,6212" coordsize="10,2">
              <v:shape style="position:absolute;left:5045;top:6212;width:10;height:2" coordorigin="5045,6212" coordsize="10,0" path="m5045,6212l5054,6212e" filled="false" stroked="true" strokeweight=".48pt" strokecolor="#000000">
                <v:path arrowok="t"/>
              </v:shape>
            </v:group>
            <v:group style="position:absolute;left:5064;top:6212;width:10;height:2" coordorigin="5064,6212" coordsize="10,2">
              <v:shape style="position:absolute;left:5064;top:6212;width:10;height:2" coordorigin="5064,6212" coordsize="10,0" path="m5064,6212l5074,6212e" filled="false" stroked="true" strokeweight=".48pt" strokecolor="#000000">
                <v:path arrowok="t"/>
              </v:shape>
            </v:group>
            <v:group style="position:absolute;left:5083;top:6212;width:10;height:2" coordorigin="5083,6212" coordsize="10,2">
              <v:shape style="position:absolute;left:5083;top:6212;width:10;height:2" coordorigin="5083,6212" coordsize="10,0" path="m5083,6212l5093,6212e" filled="false" stroked="true" strokeweight=".48pt" strokecolor="#000000">
                <v:path arrowok="t"/>
              </v:shape>
            </v:group>
            <v:group style="position:absolute;left:5102;top:6212;width:10;height:2" coordorigin="5102,6212" coordsize="10,2">
              <v:shape style="position:absolute;left:5102;top:6212;width:10;height:2" coordorigin="5102,6212" coordsize="10,0" path="m5102,6212l5112,6212e" filled="false" stroked="true" strokeweight=".48pt" strokecolor="#000000">
                <v:path arrowok="t"/>
              </v:shape>
            </v:group>
            <v:group style="position:absolute;left:5122;top:6212;width:10;height:2" coordorigin="5122,6212" coordsize="10,2">
              <v:shape style="position:absolute;left:5122;top:6212;width:10;height:2" coordorigin="5122,6212" coordsize="10,0" path="m5122,6212l5131,6212e" filled="false" stroked="true" strokeweight=".48pt" strokecolor="#000000">
                <v:path arrowok="t"/>
              </v:shape>
            </v:group>
            <v:group style="position:absolute;left:5141;top:6212;width:10;height:2" coordorigin="5141,6212" coordsize="10,2">
              <v:shape style="position:absolute;left:5141;top:6212;width:10;height:2" coordorigin="5141,6212" coordsize="10,0" path="m5141,6212l5150,6212e" filled="false" stroked="true" strokeweight=".48pt" strokecolor="#000000">
                <v:path arrowok="t"/>
              </v:shape>
            </v:group>
            <v:group style="position:absolute;left:5160;top:6212;width:10;height:2" coordorigin="5160,6212" coordsize="10,2">
              <v:shape style="position:absolute;left:5160;top:6212;width:10;height:2" coordorigin="5160,6212" coordsize="10,0" path="m5160,6212l5170,6212e" filled="false" stroked="true" strokeweight=".48pt" strokecolor="#000000">
                <v:path arrowok="t"/>
              </v:shape>
            </v:group>
            <v:group style="position:absolute;left:5179;top:6212;width:10;height:2" coordorigin="5179,6212" coordsize="10,2">
              <v:shape style="position:absolute;left:5179;top:6212;width:10;height:2" coordorigin="5179,6212" coordsize="10,0" path="m5179,6212l5189,6212e" filled="false" stroked="true" strokeweight=".48pt" strokecolor="#000000">
                <v:path arrowok="t"/>
              </v:shape>
            </v:group>
            <v:group style="position:absolute;left:5198;top:6212;width:10;height:2" coordorigin="5198,6212" coordsize="10,2">
              <v:shape style="position:absolute;left:5198;top:6212;width:10;height:2" coordorigin="5198,6212" coordsize="10,0" path="m5198,6212l5208,6212e" filled="false" stroked="true" strokeweight=".48pt" strokecolor="#000000">
                <v:path arrowok="t"/>
              </v:shape>
            </v:group>
            <v:group style="position:absolute;left:5218;top:6212;width:10;height:2" coordorigin="5218,6212" coordsize="10,2">
              <v:shape style="position:absolute;left:5218;top:6212;width:10;height:2" coordorigin="5218,6212" coordsize="10,0" path="m5218,6212l5227,6212e" filled="false" stroked="true" strokeweight=".48pt" strokecolor="#000000">
                <v:path arrowok="t"/>
              </v:shape>
            </v:group>
            <v:group style="position:absolute;left:5237;top:6212;width:10;height:2" coordorigin="5237,6212" coordsize="10,2">
              <v:shape style="position:absolute;left:5237;top:6212;width:10;height:2" coordorigin="5237,6212" coordsize="10,0" path="m5237,6212l5246,6212e" filled="false" stroked="true" strokeweight=".48pt" strokecolor="#000000">
                <v:path arrowok="t"/>
              </v:shape>
            </v:group>
            <v:group style="position:absolute;left:5256;top:6212;width:10;height:2" coordorigin="5256,6212" coordsize="10,2">
              <v:shape style="position:absolute;left:5256;top:6212;width:10;height:2" coordorigin="5256,6212" coordsize="10,0" path="m5256,6212l5266,6212e" filled="false" stroked="true" strokeweight=".48pt" strokecolor="#000000">
                <v:path arrowok="t"/>
              </v:shape>
            </v:group>
            <v:group style="position:absolute;left:5275;top:6212;width:10;height:2" coordorigin="5275,6212" coordsize="10,2">
              <v:shape style="position:absolute;left:5275;top:6212;width:10;height:2" coordorigin="5275,6212" coordsize="10,0" path="m5275,6212l5285,6212e" filled="false" stroked="true" strokeweight=".48pt" strokecolor="#000000">
                <v:path arrowok="t"/>
              </v:shape>
            </v:group>
            <v:group style="position:absolute;left:5294;top:6212;width:10;height:2" coordorigin="5294,6212" coordsize="10,2">
              <v:shape style="position:absolute;left:5294;top:6212;width:10;height:2" coordorigin="5294,6212" coordsize="10,0" path="m5294,6212l5304,6212e" filled="false" stroked="true" strokeweight=".48pt" strokecolor="#000000">
                <v:path arrowok="t"/>
              </v:shape>
            </v:group>
            <v:group style="position:absolute;left:5314;top:6212;width:10;height:2" coordorigin="5314,6212" coordsize="10,2">
              <v:shape style="position:absolute;left:5314;top:6212;width:10;height:2" coordorigin="5314,6212" coordsize="10,0" path="m5314,6212l5323,6212e" filled="false" stroked="true" strokeweight=".48pt" strokecolor="#000000">
                <v:path arrowok="t"/>
              </v:shape>
            </v:group>
            <v:group style="position:absolute;left:5333;top:6212;width:10;height:2" coordorigin="5333,6212" coordsize="10,2">
              <v:shape style="position:absolute;left:5333;top:6212;width:10;height:2" coordorigin="5333,6212" coordsize="10,0" path="m5333,6212l5342,6212e" filled="false" stroked="true" strokeweight=".48pt" strokecolor="#000000">
                <v:path arrowok="t"/>
              </v:shape>
            </v:group>
            <v:group style="position:absolute;left:5352;top:6212;width:10;height:2" coordorigin="5352,6212" coordsize="10,2">
              <v:shape style="position:absolute;left:5352;top:6212;width:10;height:2" coordorigin="5352,6212" coordsize="10,0" path="m5352,6212l5362,6212e" filled="false" stroked="true" strokeweight=".48pt" strokecolor="#000000">
                <v:path arrowok="t"/>
              </v:shape>
            </v:group>
            <v:group style="position:absolute;left:5371;top:6212;width:10;height:2" coordorigin="5371,6212" coordsize="10,2">
              <v:shape style="position:absolute;left:5371;top:6212;width:10;height:2" coordorigin="5371,6212" coordsize="10,0" path="m5371,6212l5381,6212e" filled="false" stroked="true" strokeweight=".48pt" strokecolor="#000000">
                <v:path arrowok="t"/>
              </v:shape>
            </v:group>
            <v:group style="position:absolute;left:5390;top:6212;width:10;height:2" coordorigin="5390,6212" coordsize="10,2">
              <v:shape style="position:absolute;left:5390;top:6212;width:10;height:2" coordorigin="5390,6212" coordsize="10,0" path="m5390,6212l5400,6212e" filled="false" stroked="true" strokeweight=".48pt" strokecolor="#000000">
                <v:path arrowok="t"/>
              </v:shape>
            </v:group>
            <v:group style="position:absolute;left:5410;top:6212;width:10;height:2" coordorigin="5410,6212" coordsize="10,2">
              <v:shape style="position:absolute;left:5410;top:6212;width:10;height:2" coordorigin="5410,6212" coordsize="10,0" path="m5410,6212l5419,6212e" filled="false" stroked="true" strokeweight=".48pt" strokecolor="#000000">
                <v:path arrowok="t"/>
              </v:shape>
            </v:group>
            <v:group style="position:absolute;left:5429;top:6212;width:10;height:2" coordorigin="5429,6212" coordsize="10,2">
              <v:shape style="position:absolute;left:5429;top:6212;width:10;height:2" coordorigin="5429,6212" coordsize="10,0" path="m5429,6212l5438,6212e" filled="false" stroked="true" strokeweight=".48pt" strokecolor="#000000">
                <v:path arrowok="t"/>
              </v:shape>
            </v:group>
            <v:group style="position:absolute;left:5448;top:6212;width:10;height:2" coordorigin="5448,6212" coordsize="10,2">
              <v:shape style="position:absolute;left:5448;top:6212;width:10;height:2" coordorigin="5448,6212" coordsize="10,0" path="m5448,6212l5458,6212e" filled="false" stroked="true" strokeweight=".48pt" strokecolor="#000000">
                <v:path arrowok="t"/>
              </v:shape>
            </v:group>
            <v:group style="position:absolute;left:5467;top:6212;width:10;height:2" coordorigin="5467,6212" coordsize="10,2">
              <v:shape style="position:absolute;left:5467;top:6212;width:10;height:2" coordorigin="5467,6212" coordsize="10,0" path="m5467,6212l5477,6212e" filled="false" stroked="true" strokeweight=".48pt" strokecolor="#000000">
                <v:path arrowok="t"/>
              </v:shape>
            </v:group>
            <v:group style="position:absolute;left:5486;top:6212;width:10;height:2" coordorigin="5486,6212" coordsize="10,2">
              <v:shape style="position:absolute;left:5486;top:6212;width:10;height:2" coordorigin="5486,6212" coordsize="10,0" path="m5486,6212l5496,6212e" filled="false" stroked="true" strokeweight=".48pt" strokecolor="#000000">
                <v:path arrowok="t"/>
              </v:shape>
            </v:group>
            <v:group style="position:absolute;left:5506;top:6212;width:10;height:2" coordorigin="5506,6212" coordsize="10,2">
              <v:shape style="position:absolute;left:5506;top:6212;width:10;height:2" coordorigin="5506,6212" coordsize="10,0" path="m5506,6212l5515,6212e" filled="false" stroked="true" strokeweight=".48pt" strokecolor="#000000">
                <v:path arrowok="t"/>
              </v:shape>
            </v:group>
            <v:group style="position:absolute;left:5525;top:6212;width:10;height:2" coordorigin="5525,6212" coordsize="10,2">
              <v:shape style="position:absolute;left:5525;top:6212;width:10;height:2" coordorigin="5525,6212" coordsize="10,0" path="m5525,6212l5534,6212e" filled="false" stroked="true" strokeweight=".48pt" strokecolor="#000000">
                <v:path arrowok="t"/>
              </v:shape>
            </v:group>
            <v:group style="position:absolute;left:5544;top:6212;width:10;height:2" coordorigin="5544,6212" coordsize="10,2">
              <v:shape style="position:absolute;left:5544;top:6212;width:10;height:2" coordorigin="5544,6212" coordsize="10,0" path="m5544,6212l5554,6212e" filled="false" stroked="true" strokeweight=".48pt" strokecolor="#000000">
                <v:path arrowok="t"/>
              </v:shape>
            </v:group>
            <v:group style="position:absolute;left:5563;top:6212;width:10;height:2" coordorigin="5563,6212" coordsize="10,2">
              <v:shape style="position:absolute;left:5563;top:6212;width:10;height:2" coordorigin="5563,6212" coordsize="10,0" path="m5563,6212l5573,6212e" filled="false" stroked="true" strokeweight=".48pt" strokecolor="#000000">
                <v:path arrowok="t"/>
              </v:shape>
            </v:group>
            <v:group style="position:absolute;left:5582;top:6212;width:10;height:2" coordorigin="5582,6212" coordsize="10,2">
              <v:shape style="position:absolute;left:5582;top:6212;width:10;height:2" coordorigin="5582,6212" coordsize="10,0" path="m5582,6212l5592,6212e" filled="false" stroked="true" strokeweight=".48pt" strokecolor="#000000">
                <v:path arrowok="t"/>
              </v:shape>
            </v:group>
            <v:group style="position:absolute;left:5602;top:6212;width:10;height:2" coordorigin="5602,6212" coordsize="10,2">
              <v:shape style="position:absolute;left:5602;top:6212;width:10;height:2" coordorigin="5602,6212" coordsize="10,0" path="m5602,6212l5611,6212e" filled="false" stroked="true" strokeweight=".48pt" strokecolor="#000000">
                <v:path arrowok="t"/>
              </v:shape>
            </v:group>
            <v:group style="position:absolute;left:5621;top:6212;width:10;height:2" coordorigin="5621,6212" coordsize="10,2">
              <v:shape style="position:absolute;left:5621;top:6212;width:10;height:2" coordorigin="5621,6212" coordsize="10,0" path="m5621,6212l5630,6212e" filled="false" stroked="true" strokeweight=".48pt" strokecolor="#000000">
                <v:path arrowok="t"/>
              </v:shape>
            </v:group>
            <v:group style="position:absolute;left:5640;top:6212;width:10;height:2" coordorigin="5640,6212" coordsize="10,2">
              <v:shape style="position:absolute;left:5640;top:6212;width:10;height:2" coordorigin="5640,6212" coordsize="10,0" path="m5640,6212l5650,6212e" filled="false" stroked="true" strokeweight=".48pt" strokecolor="#000000">
                <v:path arrowok="t"/>
              </v:shape>
            </v:group>
            <v:group style="position:absolute;left:5659;top:6212;width:10;height:2" coordorigin="5659,6212" coordsize="10,2">
              <v:shape style="position:absolute;left:5659;top:6212;width:10;height:2" coordorigin="5659,6212" coordsize="10,0" path="m5659,6212l5669,6212e" filled="false" stroked="true" strokeweight=".48pt" strokecolor="#000000">
                <v:path arrowok="t"/>
              </v:shape>
            </v:group>
            <v:group style="position:absolute;left:5678;top:6212;width:10;height:2" coordorigin="5678,6212" coordsize="10,2">
              <v:shape style="position:absolute;left:5678;top:6212;width:10;height:2" coordorigin="5678,6212" coordsize="10,0" path="m5678,6212l5688,6212e" filled="false" stroked="true" strokeweight=".48pt" strokecolor="#000000">
                <v:path arrowok="t"/>
              </v:shape>
            </v:group>
            <v:group style="position:absolute;left:5698;top:6212;width:10;height:2" coordorigin="5698,6212" coordsize="10,2">
              <v:shape style="position:absolute;left:5698;top:6212;width:10;height:2" coordorigin="5698,6212" coordsize="10,0" path="m5698,6212l5707,6212e" filled="false" stroked="true" strokeweight=".48pt" strokecolor="#000000">
                <v:path arrowok="t"/>
              </v:shape>
            </v:group>
            <v:group style="position:absolute;left:5717;top:6212;width:10;height:2" coordorigin="5717,6212" coordsize="10,2">
              <v:shape style="position:absolute;left:5717;top:6212;width:10;height:2" coordorigin="5717,6212" coordsize="10,0" path="m5717,6212l5726,6212e" filled="false" stroked="true" strokeweight=".48pt" strokecolor="#000000">
                <v:path arrowok="t"/>
              </v:shape>
            </v:group>
            <v:group style="position:absolute;left:5736;top:6212;width:10;height:2" coordorigin="5736,6212" coordsize="10,2">
              <v:shape style="position:absolute;left:5736;top:6212;width:10;height:2" coordorigin="5736,6212" coordsize="10,0" path="m5736,6212l5746,6212e" filled="false" stroked="true" strokeweight=".48pt" strokecolor="#000000">
                <v:path arrowok="t"/>
              </v:shape>
            </v:group>
            <v:group style="position:absolute;left:5755;top:6212;width:10;height:2" coordorigin="5755,6212" coordsize="10,2">
              <v:shape style="position:absolute;left:5755;top:6212;width:10;height:2" coordorigin="5755,6212" coordsize="10,0" path="m5755,6212l5765,6212e" filled="false" stroked="true" strokeweight=".48pt" strokecolor="#000000">
                <v:path arrowok="t"/>
              </v:shape>
            </v:group>
            <v:group style="position:absolute;left:5774;top:6212;width:10;height:2" coordorigin="5774,6212" coordsize="10,2">
              <v:shape style="position:absolute;left:5774;top:6212;width:10;height:2" coordorigin="5774,6212" coordsize="10,0" path="m5774,6212l5784,6212e" filled="false" stroked="true" strokeweight=".48pt" strokecolor="#000000">
                <v:path arrowok="t"/>
              </v:shape>
            </v:group>
            <v:group style="position:absolute;left:5794;top:6212;width:10;height:2" coordorigin="5794,6212" coordsize="10,2">
              <v:shape style="position:absolute;left:5794;top:6212;width:10;height:2" coordorigin="5794,6212" coordsize="10,0" path="m5794,6212l5803,6212e" filled="false" stroked="true" strokeweight=".48pt" strokecolor="#000000">
                <v:path arrowok="t"/>
              </v:shape>
            </v:group>
            <v:group style="position:absolute;left:5813;top:6212;width:10;height:2" coordorigin="5813,6212" coordsize="10,2">
              <v:shape style="position:absolute;left:5813;top:6212;width:10;height:2" coordorigin="5813,6212" coordsize="10,0" path="m5813,6212l5822,6212e" filled="false" stroked="true" strokeweight=".48pt" strokecolor="#000000">
                <v:path arrowok="t"/>
              </v:shape>
            </v:group>
            <v:group style="position:absolute;left:5832;top:6212;width:10;height:2" coordorigin="5832,6212" coordsize="10,2">
              <v:shape style="position:absolute;left:5832;top:6212;width:10;height:2" coordorigin="5832,6212" coordsize="10,0" path="m5832,6212l5842,6212e" filled="false" stroked="true" strokeweight=".48pt" strokecolor="#000000">
                <v:path arrowok="t"/>
              </v:shape>
            </v:group>
            <v:group style="position:absolute;left:5851;top:6212;width:10;height:2" coordorigin="5851,6212" coordsize="10,2">
              <v:shape style="position:absolute;left:5851;top:6212;width:10;height:2" coordorigin="5851,6212" coordsize="10,0" path="m5851,6212l5861,6212e" filled="false" stroked="true" strokeweight=".48pt" strokecolor="#000000">
                <v:path arrowok="t"/>
              </v:shape>
            </v:group>
            <v:group style="position:absolute;left:5870;top:6212;width:10;height:2" coordorigin="5870,6212" coordsize="10,2">
              <v:shape style="position:absolute;left:5870;top:6212;width:10;height:2" coordorigin="5870,6212" coordsize="10,0" path="m5870,6212l5880,6212e" filled="false" stroked="true" strokeweight=".48pt" strokecolor="#000000">
                <v:path arrowok="t"/>
              </v:shape>
            </v:group>
            <v:group style="position:absolute;left:5890;top:6212;width:10;height:2" coordorigin="5890,6212" coordsize="10,2">
              <v:shape style="position:absolute;left:5890;top:6212;width:10;height:2" coordorigin="5890,6212" coordsize="10,0" path="m5890,6212l5899,6212e" filled="false" stroked="true" strokeweight=".48pt" strokecolor="#000000">
                <v:path arrowok="t"/>
              </v:shape>
            </v:group>
            <v:group style="position:absolute;left:5909;top:6212;width:10;height:2" coordorigin="5909,6212" coordsize="10,2">
              <v:shape style="position:absolute;left:5909;top:6212;width:10;height:2" coordorigin="5909,6212" coordsize="10,0" path="m5909,6212l5918,6212e" filled="false" stroked="true" strokeweight=".48pt" strokecolor="#000000">
                <v:path arrowok="t"/>
              </v:shape>
            </v:group>
            <v:group style="position:absolute;left:5928;top:6212;width:10;height:2" coordorigin="5928,6212" coordsize="10,2">
              <v:shape style="position:absolute;left:5928;top:6212;width:10;height:2" coordorigin="5928,6212" coordsize="10,0" path="m5928,6212l5938,6212e" filled="false" stroked="true" strokeweight=".48pt" strokecolor="#000000">
                <v:path arrowok="t"/>
              </v:shape>
            </v:group>
            <v:group style="position:absolute;left:5947;top:6212;width:10;height:2" coordorigin="5947,6212" coordsize="10,2">
              <v:shape style="position:absolute;left:5947;top:6212;width:10;height:2" coordorigin="5947,6212" coordsize="10,0" path="m5947,6212l5957,6212e" filled="false" stroked="true" strokeweight=".48pt" strokecolor="#000000">
                <v:path arrowok="t"/>
              </v:shape>
            </v:group>
            <v:group style="position:absolute;left:5966;top:6212;width:10;height:2" coordorigin="5966,6212" coordsize="10,2">
              <v:shape style="position:absolute;left:5966;top:6212;width:10;height:2" coordorigin="5966,6212" coordsize="10,0" path="m5966,6212l5976,6212e" filled="false" stroked="true" strokeweight=".48pt" strokecolor="#000000">
                <v:path arrowok="t"/>
              </v:shape>
            </v:group>
            <v:group style="position:absolute;left:5986;top:6212;width:10;height:2" coordorigin="5986,6212" coordsize="10,2">
              <v:shape style="position:absolute;left:5986;top:6212;width:10;height:2" coordorigin="5986,6212" coordsize="10,0" path="m5986,6212l5995,6212e" filled="false" stroked="true" strokeweight=".48pt" strokecolor="#000000">
                <v:path arrowok="t"/>
              </v:shape>
            </v:group>
            <v:group style="position:absolute;left:6005;top:6212;width:10;height:2" coordorigin="6005,6212" coordsize="10,2">
              <v:shape style="position:absolute;left:6005;top:6212;width:10;height:2" coordorigin="6005,6212" coordsize="10,0" path="m6005,6212l6014,6212e" filled="false" stroked="true" strokeweight=".48pt" strokecolor="#000000">
                <v:path arrowok="t"/>
              </v:shape>
            </v:group>
            <v:group style="position:absolute;left:6024;top:6212;width:10;height:2" coordorigin="6024,6212" coordsize="10,2">
              <v:shape style="position:absolute;left:6024;top:6212;width:10;height:2" coordorigin="6024,6212" coordsize="10,0" path="m6024,6212l6034,6212e" filled="false" stroked="true" strokeweight=".48pt" strokecolor="#000000">
                <v:path arrowok="t"/>
              </v:shape>
            </v:group>
            <v:group style="position:absolute;left:6043;top:6212;width:10;height:2" coordorigin="6043,6212" coordsize="10,2">
              <v:shape style="position:absolute;left:6043;top:6212;width:10;height:2" coordorigin="6043,6212" coordsize="10,0" path="m6043,6212l6053,6212e" filled="false" stroked="true" strokeweight=".48pt" strokecolor="#000000">
                <v:path arrowok="t"/>
              </v:shape>
            </v:group>
            <v:group style="position:absolute;left:6062;top:6212;width:10;height:2" coordorigin="6062,6212" coordsize="10,2">
              <v:shape style="position:absolute;left:6062;top:6212;width:10;height:2" coordorigin="6062,6212" coordsize="10,0" path="m6062,6212l6072,6212e" filled="false" stroked="true" strokeweight=".48pt" strokecolor="#000000">
                <v:path arrowok="t"/>
              </v:shape>
            </v:group>
            <v:group style="position:absolute;left:6082;top:6212;width:10;height:2" coordorigin="6082,6212" coordsize="10,2">
              <v:shape style="position:absolute;left:6082;top:6212;width:10;height:2" coordorigin="6082,6212" coordsize="10,0" path="m6082,6212l6091,6212e" filled="false" stroked="true" strokeweight=".48pt" strokecolor="#000000">
                <v:path arrowok="t"/>
              </v:shape>
            </v:group>
            <v:group style="position:absolute;left:6101;top:6212;width:10;height:2" coordorigin="6101,6212" coordsize="10,2">
              <v:shape style="position:absolute;left:6101;top:6212;width:10;height:2" coordorigin="6101,6212" coordsize="10,0" path="m6101,6212l6110,6212e" filled="false" stroked="true" strokeweight=".48pt" strokecolor="#000000">
                <v:path arrowok="t"/>
              </v:shape>
            </v:group>
            <v:group style="position:absolute;left:6120;top:6212;width:10;height:2" coordorigin="6120,6212" coordsize="10,2">
              <v:shape style="position:absolute;left:6120;top:6212;width:10;height:2" coordorigin="6120,6212" coordsize="10,0" path="m6120,6212l6130,6212e" filled="false" stroked="true" strokeweight=".48pt" strokecolor="#000000">
                <v:path arrowok="t"/>
              </v:shape>
            </v:group>
            <v:group style="position:absolute;left:6139;top:6212;width:10;height:2" coordorigin="6139,6212" coordsize="10,2">
              <v:shape style="position:absolute;left:6139;top:6212;width:10;height:2" coordorigin="6139,6212" coordsize="10,0" path="m6139,6212l6149,6212e" filled="false" stroked="true" strokeweight=".48pt" strokecolor="#000000">
                <v:path arrowok="t"/>
              </v:shape>
            </v:group>
            <v:group style="position:absolute;left:6158;top:6212;width:10;height:2" coordorigin="6158,6212" coordsize="10,2">
              <v:shape style="position:absolute;left:6158;top:6212;width:10;height:2" coordorigin="6158,6212" coordsize="10,0" path="m6158,6212l6168,6212e" filled="false" stroked="true" strokeweight=".48pt" strokecolor="#000000">
                <v:path arrowok="t"/>
              </v:shape>
            </v:group>
            <v:group style="position:absolute;left:6178;top:6212;width:10;height:2" coordorigin="6178,6212" coordsize="10,2">
              <v:shape style="position:absolute;left:6178;top:6212;width:10;height:2" coordorigin="6178,6212" coordsize="10,0" path="m6178,6212l6187,6212e" filled="false" stroked="true" strokeweight=".48pt" strokecolor="#000000">
                <v:path arrowok="t"/>
              </v:shape>
            </v:group>
            <v:group style="position:absolute;left:6197;top:6212;width:10;height:2" coordorigin="6197,6212" coordsize="10,2">
              <v:shape style="position:absolute;left:6197;top:6212;width:10;height:2" coordorigin="6197,6212" coordsize="10,0" path="m6197,6212l6206,6212e" filled="false" stroked="true" strokeweight=".48pt" strokecolor="#000000">
                <v:path arrowok="t"/>
              </v:shape>
            </v:group>
            <v:group style="position:absolute;left:6216;top:6212;width:10;height:2" coordorigin="6216,6212" coordsize="10,2">
              <v:shape style="position:absolute;left:6216;top:6212;width:10;height:2" coordorigin="6216,6212" coordsize="10,0" path="m6216,6212l6226,6212e" filled="false" stroked="true" strokeweight=".48pt" strokecolor="#000000">
                <v:path arrowok="t"/>
              </v:shape>
            </v:group>
            <v:group style="position:absolute;left:6235;top:6212;width:10;height:2" coordorigin="6235,6212" coordsize="10,2">
              <v:shape style="position:absolute;left:6235;top:6212;width:10;height:2" coordorigin="6235,6212" coordsize="10,0" path="m6235,6212l6245,6212e" filled="false" stroked="true" strokeweight=".48pt" strokecolor="#000000">
                <v:path arrowok="t"/>
              </v:shape>
            </v:group>
            <v:group style="position:absolute;left:6254;top:6212;width:10;height:2" coordorigin="6254,6212" coordsize="10,2">
              <v:shape style="position:absolute;left:6254;top:6212;width:10;height:2" coordorigin="6254,6212" coordsize="10,0" path="m6254,6212l6264,6212e" filled="false" stroked="true" strokeweight=".48pt" strokecolor="#000000">
                <v:path arrowok="t"/>
              </v:shape>
            </v:group>
            <v:group style="position:absolute;left:6274;top:6212;width:10;height:2" coordorigin="6274,6212" coordsize="10,2">
              <v:shape style="position:absolute;left:6274;top:6212;width:10;height:2" coordorigin="6274,6212" coordsize="10,0" path="m6274,6212l6283,6212e" filled="false" stroked="true" strokeweight=".48pt" strokecolor="#000000">
                <v:path arrowok="t"/>
              </v:shape>
            </v:group>
            <v:group style="position:absolute;left:6293;top:6212;width:10;height:2" coordorigin="6293,6212" coordsize="10,2">
              <v:shape style="position:absolute;left:6293;top:6212;width:10;height:2" coordorigin="6293,6212" coordsize="10,0" path="m6293,6212l6302,6212e" filled="false" stroked="true" strokeweight=".48pt" strokecolor="#000000">
                <v:path arrowok="t"/>
              </v:shape>
            </v:group>
            <v:group style="position:absolute;left:6312;top:6212;width:10;height:2" coordorigin="6312,6212" coordsize="10,2">
              <v:shape style="position:absolute;left:6312;top:6212;width:10;height:2" coordorigin="6312,6212" coordsize="10,0" path="m6312,6212l6322,6212e" filled="false" stroked="true" strokeweight=".48pt" strokecolor="#000000">
                <v:path arrowok="t"/>
              </v:shape>
            </v:group>
            <v:group style="position:absolute;left:6331;top:6212;width:10;height:2" coordorigin="6331,6212" coordsize="10,2">
              <v:shape style="position:absolute;left:6331;top:6212;width:10;height:2" coordorigin="6331,6212" coordsize="10,0" path="m6331,6212l6341,6212e" filled="false" stroked="true" strokeweight=".48pt" strokecolor="#000000">
                <v:path arrowok="t"/>
              </v:shape>
            </v:group>
            <v:group style="position:absolute;left:6350;top:6212;width:10;height:2" coordorigin="6350,6212" coordsize="10,2">
              <v:shape style="position:absolute;left:6350;top:6212;width:10;height:2" coordorigin="6350,6212" coordsize="10,0" path="m6350,6212l6360,6212e" filled="false" stroked="true" strokeweight=".48pt" strokecolor="#000000">
                <v:path arrowok="t"/>
              </v:shape>
            </v:group>
            <v:group style="position:absolute;left:6370;top:6212;width:10;height:2" coordorigin="6370,6212" coordsize="10,2">
              <v:shape style="position:absolute;left:6370;top:6212;width:10;height:2" coordorigin="6370,6212" coordsize="10,0" path="m6370,6212l6379,6212e" filled="false" stroked="true" strokeweight=".48pt" strokecolor="#000000">
                <v:path arrowok="t"/>
              </v:shape>
            </v:group>
            <v:group style="position:absolute;left:6389;top:6212;width:10;height:2" coordorigin="6389,6212" coordsize="10,2">
              <v:shape style="position:absolute;left:6389;top:6212;width:10;height:2" coordorigin="6389,6212" coordsize="10,0" path="m6389,6212l6398,6212e" filled="false" stroked="true" strokeweight=".48pt" strokecolor="#000000">
                <v:path arrowok="t"/>
              </v:shape>
            </v:group>
            <v:group style="position:absolute;left:6408;top:6212;width:10;height:2" coordorigin="6408,6212" coordsize="10,2">
              <v:shape style="position:absolute;left:6408;top:6212;width:10;height:2" coordorigin="6408,6212" coordsize="10,0" path="m6408,6212l6418,6212e" filled="false" stroked="true" strokeweight=".48pt" strokecolor="#000000">
                <v:path arrowok="t"/>
              </v:shape>
            </v:group>
            <v:group style="position:absolute;left:6427;top:6212;width:10;height:2" coordorigin="6427,6212" coordsize="10,2">
              <v:shape style="position:absolute;left:6427;top:6212;width:10;height:2" coordorigin="6427,6212" coordsize="10,0" path="m6427,6212l6437,6212e" filled="false" stroked="true" strokeweight=".48pt" strokecolor="#000000">
                <v:path arrowok="t"/>
              </v:shape>
            </v:group>
            <v:group style="position:absolute;left:6446;top:6212;width:10;height:2" coordorigin="6446,6212" coordsize="10,2">
              <v:shape style="position:absolute;left:6446;top:6212;width:10;height:2" coordorigin="6446,6212" coordsize="10,0" path="m6446,6212l6456,6212e" filled="false" stroked="true" strokeweight=".48pt" strokecolor="#000000">
                <v:path arrowok="t"/>
              </v:shape>
            </v:group>
            <v:group style="position:absolute;left:6466;top:6212;width:10;height:2" coordorigin="6466,6212" coordsize="10,2">
              <v:shape style="position:absolute;left:6466;top:6212;width:10;height:2" coordorigin="6466,6212" coordsize="10,0" path="m6466,6212l6475,6212e" filled="false" stroked="true" strokeweight=".48pt" strokecolor="#000000">
                <v:path arrowok="t"/>
              </v:shape>
            </v:group>
            <v:group style="position:absolute;left:6485;top:6212;width:10;height:2" coordorigin="6485,6212" coordsize="10,2">
              <v:shape style="position:absolute;left:6485;top:6212;width:10;height:2" coordorigin="6485,6212" coordsize="10,0" path="m6485,6212l6494,6212e" filled="false" stroked="true" strokeweight=".48pt" strokecolor="#000000">
                <v:path arrowok="t"/>
              </v:shape>
            </v:group>
            <v:group style="position:absolute;left:6504;top:6212;width:10;height:2" coordorigin="6504,6212" coordsize="10,2">
              <v:shape style="position:absolute;left:6504;top:6212;width:10;height:2" coordorigin="6504,6212" coordsize="10,0" path="m6504,6212l6514,6212e" filled="false" stroked="true" strokeweight=".48pt" strokecolor="#000000">
                <v:path arrowok="t"/>
              </v:shape>
            </v:group>
            <v:group style="position:absolute;left:6523;top:6212;width:10;height:2" coordorigin="6523,6212" coordsize="10,2">
              <v:shape style="position:absolute;left:6523;top:6212;width:10;height:2" coordorigin="6523,6212" coordsize="10,0" path="m6523,6212l6533,6212e" filled="false" stroked="true" strokeweight=".48pt" strokecolor="#000000">
                <v:path arrowok="t"/>
              </v:shape>
            </v:group>
            <v:group style="position:absolute;left:6542;top:6212;width:10;height:2" coordorigin="6542,6212" coordsize="10,2">
              <v:shape style="position:absolute;left:6542;top:6212;width:10;height:2" coordorigin="6542,6212" coordsize="10,0" path="m6542,6212l6552,6212e" filled="false" stroked="true" strokeweight=".48pt" strokecolor="#000000">
                <v:path arrowok="t"/>
              </v:shape>
            </v:group>
            <v:group style="position:absolute;left:6562;top:6212;width:10;height:2" coordorigin="6562,6212" coordsize="10,2">
              <v:shape style="position:absolute;left:6562;top:6212;width:10;height:2" coordorigin="6562,6212" coordsize="10,0" path="m6562,6212l6571,6212e" filled="false" stroked="true" strokeweight=".48pt" strokecolor="#000000">
                <v:path arrowok="t"/>
              </v:shape>
            </v:group>
            <v:group style="position:absolute;left:6581;top:6212;width:10;height:2" coordorigin="6581,6212" coordsize="10,2">
              <v:shape style="position:absolute;left:6581;top:6212;width:10;height:2" coordorigin="6581,6212" coordsize="10,0" path="m6581,6212l6590,6212e" filled="false" stroked="true" strokeweight=".48pt" strokecolor="#000000">
                <v:path arrowok="t"/>
              </v:shape>
            </v:group>
            <v:group style="position:absolute;left:6600;top:6212;width:10;height:2" coordorigin="6600,6212" coordsize="10,2">
              <v:shape style="position:absolute;left:6600;top:6212;width:10;height:2" coordorigin="6600,6212" coordsize="10,0" path="m6600,6212l6610,6212e" filled="false" stroked="true" strokeweight=".48pt" strokecolor="#000000">
                <v:path arrowok="t"/>
              </v:shape>
            </v:group>
            <v:group style="position:absolute;left:6619;top:6212;width:10;height:2" coordorigin="6619,6212" coordsize="10,2">
              <v:shape style="position:absolute;left:6619;top:6212;width:10;height:2" coordorigin="6619,6212" coordsize="10,0" path="m6619,6212l6629,6212e" filled="false" stroked="true" strokeweight=".48pt" strokecolor="#000000">
                <v:path arrowok="t"/>
              </v:shape>
            </v:group>
            <v:group style="position:absolute;left:6638;top:6212;width:10;height:2" coordorigin="6638,6212" coordsize="10,2">
              <v:shape style="position:absolute;left:6638;top:6212;width:10;height:2" coordorigin="6638,6212" coordsize="10,0" path="m6638,6212l6648,6212e" filled="false" stroked="true" strokeweight=".48pt" strokecolor="#000000">
                <v:path arrowok="t"/>
              </v:shape>
            </v:group>
            <v:group style="position:absolute;left:6658;top:6212;width:10;height:2" coordorigin="6658,6212" coordsize="10,2">
              <v:shape style="position:absolute;left:6658;top:6212;width:10;height:2" coordorigin="6658,6212" coordsize="10,0" path="m6658,6212l6667,6212e" filled="false" stroked="true" strokeweight=".48pt" strokecolor="#000000">
                <v:path arrowok="t"/>
              </v:shape>
            </v:group>
            <v:group style="position:absolute;left:6677;top:6212;width:10;height:2" coordorigin="6677,6212" coordsize="10,2">
              <v:shape style="position:absolute;left:6677;top:6212;width:10;height:2" coordorigin="6677,6212" coordsize="10,0" path="m6677,6212l6686,6212e" filled="false" stroked="true" strokeweight=".48pt" strokecolor="#000000">
                <v:path arrowok="t"/>
              </v:shape>
            </v:group>
            <v:group style="position:absolute;left:6696;top:6212;width:10;height:2" coordorigin="6696,6212" coordsize="10,2">
              <v:shape style="position:absolute;left:6696;top:6212;width:10;height:2" coordorigin="6696,6212" coordsize="10,0" path="m6696,6212l6706,6212e" filled="false" stroked="true" strokeweight=".48pt" strokecolor="#000000">
                <v:path arrowok="t"/>
              </v:shape>
            </v:group>
            <v:group style="position:absolute;left:6715;top:6212;width:10;height:2" coordorigin="6715,6212" coordsize="10,2">
              <v:shape style="position:absolute;left:6715;top:6212;width:10;height:2" coordorigin="6715,6212" coordsize="10,0" path="m6715,6212l6725,6212e" filled="false" stroked="true" strokeweight=".48pt" strokecolor="#000000">
                <v:path arrowok="t"/>
              </v:shape>
            </v:group>
            <v:group style="position:absolute;left:6734;top:6212;width:10;height:2" coordorigin="6734,6212" coordsize="10,2">
              <v:shape style="position:absolute;left:6734;top:6212;width:10;height:2" coordorigin="6734,6212" coordsize="10,0" path="m6734,6212l6744,6212e" filled="false" stroked="true" strokeweight=".48pt" strokecolor="#000000">
                <v:path arrowok="t"/>
              </v:shape>
            </v:group>
            <v:group style="position:absolute;left:6754;top:6212;width:10;height:2" coordorigin="6754,6212" coordsize="10,2">
              <v:shape style="position:absolute;left:6754;top:6212;width:10;height:2" coordorigin="6754,6212" coordsize="10,0" path="m6754,6212l6763,6212e" filled="false" stroked="true" strokeweight=".48pt" strokecolor="#000000">
                <v:path arrowok="t"/>
              </v:shape>
            </v:group>
            <v:group style="position:absolute;left:6773;top:6212;width:10;height:2" coordorigin="6773,6212" coordsize="10,2">
              <v:shape style="position:absolute;left:6773;top:6212;width:10;height:2" coordorigin="6773,6212" coordsize="10,0" path="m6773,6212l6782,6212e" filled="false" stroked="true" strokeweight=".48pt" strokecolor="#000000">
                <v:path arrowok="t"/>
              </v:shape>
            </v:group>
            <v:group style="position:absolute;left:6792;top:6212;width:10;height:2" coordorigin="6792,6212" coordsize="10,2">
              <v:shape style="position:absolute;left:6792;top:6212;width:10;height:2" coordorigin="6792,6212" coordsize="10,0" path="m6792,6212l6802,6212e" filled="false" stroked="true" strokeweight=".48pt" strokecolor="#000000">
                <v:path arrowok="t"/>
              </v:shape>
            </v:group>
            <v:group style="position:absolute;left:6811;top:6212;width:10;height:2" coordorigin="6811,6212" coordsize="10,2">
              <v:shape style="position:absolute;left:6811;top:6212;width:10;height:2" coordorigin="6811,6212" coordsize="10,0" path="m6811,6212l6821,6212e" filled="false" stroked="true" strokeweight=".48pt" strokecolor="#000000">
                <v:path arrowok="t"/>
              </v:shape>
            </v:group>
            <v:group style="position:absolute;left:6830;top:6212;width:10;height:2" coordorigin="6830,6212" coordsize="10,2">
              <v:shape style="position:absolute;left:6830;top:6212;width:10;height:2" coordorigin="6830,6212" coordsize="10,0" path="m6830,6212l6840,6212e" filled="false" stroked="true" strokeweight=".48pt" strokecolor="#000000">
                <v:path arrowok="t"/>
              </v:shape>
            </v:group>
            <v:group style="position:absolute;left:6850;top:6212;width:10;height:2" coordorigin="6850,6212" coordsize="10,2">
              <v:shape style="position:absolute;left:6850;top:6212;width:10;height:2" coordorigin="6850,6212" coordsize="10,0" path="m6850,6212l6859,6212e" filled="false" stroked="true" strokeweight=".48pt" strokecolor="#000000">
                <v:path arrowok="t"/>
              </v:shape>
            </v:group>
            <v:group style="position:absolute;left:6869;top:6212;width:10;height:2" coordorigin="6869,6212" coordsize="10,2">
              <v:shape style="position:absolute;left:6869;top:6212;width:10;height:2" coordorigin="6869,6212" coordsize="10,0" path="m6869,6212l6878,6212e" filled="false" stroked="true" strokeweight=".48pt" strokecolor="#000000">
                <v:path arrowok="t"/>
              </v:shape>
            </v:group>
            <v:group style="position:absolute;left:6888;top:6212;width:10;height:2" coordorigin="6888,6212" coordsize="10,2">
              <v:shape style="position:absolute;left:6888;top:6212;width:10;height:2" coordorigin="6888,6212" coordsize="10,0" path="m6888,6212l6898,6212e" filled="false" stroked="true" strokeweight=".48pt" strokecolor="#000000">
                <v:path arrowok="t"/>
              </v:shape>
            </v:group>
            <v:group style="position:absolute;left:6907;top:6212;width:10;height:2" coordorigin="6907,6212" coordsize="10,2">
              <v:shape style="position:absolute;left:6907;top:6212;width:10;height:2" coordorigin="6907,6212" coordsize="10,0" path="m6907,6212l6917,6212e" filled="false" stroked="true" strokeweight=".48pt" strokecolor="#000000">
                <v:path arrowok="t"/>
              </v:shape>
            </v:group>
            <v:group style="position:absolute;left:6926;top:6212;width:10;height:2" coordorigin="6926,6212" coordsize="10,2">
              <v:shape style="position:absolute;left:6926;top:6212;width:10;height:2" coordorigin="6926,6212" coordsize="10,0" path="m6926,6212l6936,6212e" filled="false" stroked="true" strokeweight=".48pt" strokecolor="#000000">
                <v:path arrowok="t"/>
              </v:shape>
            </v:group>
            <v:group style="position:absolute;left:6946;top:6212;width:10;height:2" coordorigin="6946,6212" coordsize="10,2">
              <v:shape style="position:absolute;left:6946;top:6212;width:10;height:2" coordorigin="6946,6212" coordsize="10,0" path="m6946,6212l6955,6212e" filled="false" stroked="true" strokeweight=".48pt" strokecolor="#000000">
                <v:path arrowok="t"/>
              </v:shape>
            </v:group>
            <v:group style="position:absolute;left:6965;top:6212;width:10;height:2" coordorigin="6965,6212" coordsize="10,2">
              <v:shape style="position:absolute;left:6965;top:6212;width:10;height:2" coordorigin="6965,6212" coordsize="10,0" path="m6965,6212l6974,6212e" filled="false" stroked="true" strokeweight=".48pt" strokecolor="#000000">
                <v:path arrowok="t"/>
              </v:shape>
            </v:group>
            <v:group style="position:absolute;left:6984;top:6212;width:10;height:2" coordorigin="6984,6212" coordsize="10,2">
              <v:shape style="position:absolute;left:6984;top:6212;width:10;height:2" coordorigin="6984,6212" coordsize="10,0" path="m6984,6212l6994,6212e" filled="false" stroked="true" strokeweight=".48pt" strokecolor="#000000">
                <v:path arrowok="t"/>
              </v:shape>
            </v:group>
            <v:group style="position:absolute;left:7003;top:6212;width:10;height:2" coordorigin="7003,6212" coordsize="10,2">
              <v:shape style="position:absolute;left:7003;top:6212;width:10;height:2" coordorigin="7003,6212" coordsize="10,0" path="m7003,6212l7013,6212e" filled="false" stroked="true" strokeweight=".48pt" strokecolor="#000000">
                <v:path arrowok="t"/>
              </v:shape>
            </v:group>
            <v:group style="position:absolute;left:7022;top:6212;width:10;height:2" coordorigin="7022,6212" coordsize="10,2">
              <v:shape style="position:absolute;left:7022;top:6212;width:10;height:2" coordorigin="7022,6212" coordsize="10,0" path="m7022,6212l7032,6212e" filled="false" stroked="true" strokeweight=".48pt" strokecolor="#000000">
                <v:path arrowok="t"/>
              </v:shape>
            </v:group>
            <v:group style="position:absolute;left:7042;top:6212;width:10;height:2" coordorigin="7042,6212" coordsize="10,2">
              <v:shape style="position:absolute;left:7042;top:6212;width:10;height:2" coordorigin="7042,6212" coordsize="10,0" path="m7042,6212l7051,6212e" filled="false" stroked="true" strokeweight=".48pt" strokecolor="#000000">
                <v:path arrowok="t"/>
              </v:shape>
            </v:group>
            <v:group style="position:absolute;left:7061;top:6212;width:10;height:2" coordorigin="7061,6212" coordsize="10,2">
              <v:shape style="position:absolute;left:7061;top:6212;width:10;height:2" coordorigin="7061,6212" coordsize="10,0" path="m7061,6212l7070,6212e" filled="false" stroked="true" strokeweight=".48pt" strokecolor="#000000">
                <v:path arrowok="t"/>
              </v:shape>
            </v:group>
            <v:group style="position:absolute;left:7080;top:6212;width:10;height:2" coordorigin="7080,6212" coordsize="10,2">
              <v:shape style="position:absolute;left:7080;top:6212;width:10;height:2" coordorigin="7080,6212" coordsize="10,0" path="m7080,6212l7090,6212e" filled="false" stroked="true" strokeweight=".48pt" strokecolor="#000000">
                <v:path arrowok="t"/>
              </v:shape>
            </v:group>
            <v:group style="position:absolute;left:7099;top:6212;width:10;height:2" coordorigin="7099,6212" coordsize="10,2">
              <v:shape style="position:absolute;left:7099;top:6212;width:10;height:2" coordorigin="7099,6212" coordsize="10,0" path="m7099,6212l7109,6212e" filled="false" stroked="true" strokeweight=".48pt" strokecolor="#000000">
                <v:path arrowok="t"/>
              </v:shape>
            </v:group>
            <v:group style="position:absolute;left:7118;top:6212;width:10;height:2" coordorigin="7118,6212" coordsize="10,2">
              <v:shape style="position:absolute;left:7118;top:6212;width:10;height:2" coordorigin="7118,6212" coordsize="10,0" path="m7118,6212l7128,6212e" filled="false" stroked="true" strokeweight=".48pt" strokecolor="#000000">
                <v:path arrowok="t"/>
              </v:shape>
            </v:group>
            <v:group style="position:absolute;left:7138;top:6212;width:10;height:2" coordorigin="7138,6212" coordsize="10,2">
              <v:shape style="position:absolute;left:7138;top:6212;width:10;height:2" coordorigin="7138,6212" coordsize="10,0" path="m7138,6212l7147,6212e" filled="false" stroked="true" strokeweight=".48pt" strokecolor="#000000">
                <v:path arrowok="t"/>
              </v:shape>
            </v:group>
            <v:group style="position:absolute;left:7157;top:6212;width:10;height:2" coordorigin="7157,6212" coordsize="10,2">
              <v:shape style="position:absolute;left:7157;top:6212;width:10;height:2" coordorigin="7157,6212" coordsize="10,0" path="m7157,6212l7166,6212e" filled="false" stroked="true" strokeweight=".48pt" strokecolor="#000000">
                <v:path arrowok="t"/>
              </v:shape>
            </v:group>
            <v:group style="position:absolute;left:7176;top:6212;width:10;height:2" coordorigin="7176,6212" coordsize="10,2">
              <v:shape style="position:absolute;left:7176;top:6212;width:10;height:2" coordorigin="7176,6212" coordsize="10,0" path="m7176,6212l7186,6212e" filled="false" stroked="true" strokeweight=".48pt" strokecolor="#000000">
                <v:path arrowok="t"/>
              </v:shape>
            </v:group>
            <v:group style="position:absolute;left:7195;top:6212;width:10;height:2" coordorigin="7195,6212" coordsize="10,2">
              <v:shape style="position:absolute;left:7195;top:6212;width:10;height:2" coordorigin="7195,6212" coordsize="10,0" path="m7195,6212l7205,6212e" filled="false" stroked="true" strokeweight=".48pt" strokecolor="#000000">
                <v:path arrowok="t"/>
              </v:shape>
            </v:group>
            <v:group style="position:absolute;left:7214;top:6212;width:10;height:2" coordorigin="7214,6212" coordsize="10,2">
              <v:shape style="position:absolute;left:7214;top:6212;width:10;height:2" coordorigin="7214,6212" coordsize="10,0" path="m7214,6212l7224,6212e" filled="false" stroked="true" strokeweight=".48pt" strokecolor="#000000">
                <v:path arrowok="t"/>
              </v:shape>
            </v:group>
            <v:group style="position:absolute;left:7234;top:6212;width:10;height:2" coordorigin="7234,6212" coordsize="10,2">
              <v:shape style="position:absolute;left:7234;top:6212;width:10;height:2" coordorigin="7234,6212" coordsize="10,0" path="m7234,6212l7243,6212e" filled="false" stroked="true" strokeweight=".48pt" strokecolor="#000000">
                <v:path arrowok="t"/>
              </v:shape>
            </v:group>
            <v:group style="position:absolute;left:7253;top:6212;width:10;height:2" coordorigin="7253,6212" coordsize="10,2">
              <v:shape style="position:absolute;left:7253;top:6212;width:10;height:2" coordorigin="7253,6212" coordsize="10,0" path="m7253,6212l7262,6212e" filled="false" stroked="true" strokeweight=".48pt" strokecolor="#000000">
                <v:path arrowok="t"/>
              </v:shape>
            </v:group>
            <v:group style="position:absolute;left:7272;top:6212;width:10;height:2" coordorigin="7272,6212" coordsize="10,2">
              <v:shape style="position:absolute;left:7272;top:6212;width:10;height:2" coordorigin="7272,6212" coordsize="10,0" path="m7272,6212l7282,6212e" filled="false" stroked="true" strokeweight=".48pt" strokecolor="#000000">
                <v:path arrowok="t"/>
              </v:shape>
            </v:group>
            <v:group style="position:absolute;left:7291;top:6212;width:10;height:2" coordorigin="7291,6212" coordsize="10,2">
              <v:shape style="position:absolute;left:7291;top:6212;width:10;height:2" coordorigin="7291,6212" coordsize="10,0" path="m7291,6212l7301,6212e" filled="false" stroked="true" strokeweight=".48pt" strokecolor="#000000">
                <v:path arrowok="t"/>
              </v:shape>
            </v:group>
            <v:group style="position:absolute;left:7310;top:6212;width:10;height:2" coordorigin="7310,6212" coordsize="10,2">
              <v:shape style="position:absolute;left:7310;top:6212;width:10;height:2" coordorigin="7310,6212" coordsize="10,0" path="m7310,6212l7320,6212e" filled="false" stroked="true" strokeweight=".48pt" strokecolor="#000000">
                <v:path arrowok="t"/>
              </v:shape>
            </v:group>
            <v:group style="position:absolute;left:7330;top:6212;width:10;height:2" coordorigin="7330,6212" coordsize="10,2">
              <v:shape style="position:absolute;left:7330;top:6212;width:10;height:2" coordorigin="7330,6212" coordsize="10,0" path="m7330,6212l7339,6212e" filled="false" stroked="true" strokeweight=".48pt" strokecolor="#000000">
                <v:path arrowok="t"/>
              </v:shape>
            </v:group>
            <v:group style="position:absolute;left:7349;top:6212;width:10;height:2" coordorigin="7349,6212" coordsize="10,2">
              <v:shape style="position:absolute;left:7349;top:6212;width:10;height:2" coordorigin="7349,6212" coordsize="10,0" path="m7349,6212l7358,6212e" filled="false" stroked="true" strokeweight=".48pt" strokecolor="#000000">
                <v:path arrowok="t"/>
              </v:shape>
            </v:group>
            <v:group style="position:absolute;left:7368;top:6212;width:10;height:2" coordorigin="7368,6212" coordsize="10,2">
              <v:shape style="position:absolute;left:7368;top:6212;width:10;height:2" coordorigin="7368,6212" coordsize="10,0" path="m7368,6212l7378,6212e" filled="false" stroked="true" strokeweight=".48pt" strokecolor="#000000">
                <v:path arrowok="t"/>
              </v:shape>
            </v:group>
            <v:group style="position:absolute;left:7387;top:6212;width:10;height:2" coordorigin="7387,6212" coordsize="10,2">
              <v:shape style="position:absolute;left:7387;top:6212;width:10;height:2" coordorigin="7387,6212" coordsize="10,0" path="m7387,6212l7397,6212e" filled="false" stroked="true" strokeweight=".48pt" strokecolor="#000000">
                <v:path arrowok="t"/>
              </v:shape>
            </v:group>
            <v:group style="position:absolute;left:7406;top:6212;width:10;height:2" coordorigin="7406,6212" coordsize="10,2">
              <v:shape style="position:absolute;left:7406;top:6212;width:10;height:2" coordorigin="7406,6212" coordsize="10,0" path="m7406,6212l7416,6212e" filled="false" stroked="true" strokeweight=".48pt" strokecolor="#000000">
                <v:path arrowok="t"/>
              </v:shape>
            </v:group>
            <v:group style="position:absolute;left:7426;top:6212;width:10;height:2" coordorigin="7426,6212" coordsize="10,2">
              <v:shape style="position:absolute;left:7426;top:6212;width:10;height:2" coordorigin="7426,6212" coordsize="10,0" path="m7426,6212l7435,6212e" filled="false" stroked="true" strokeweight=".48pt" strokecolor="#000000">
                <v:path arrowok="t"/>
              </v:shape>
            </v:group>
            <v:group style="position:absolute;left:7445;top:6212;width:10;height:2" coordorigin="7445,6212" coordsize="10,2">
              <v:shape style="position:absolute;left:7445;top:6212;width:10;height:2" coordorigin="7445,6212" coordsize="10,0" path="m7445,6212l7454,6212e" filled="false" stroked="true" strokeweight=".48pt" strokecolor="#000000">
                <v:path arrowok="t"/>
              </v:shape>
            </v:group>
            <v:group style="position:absolute;left:7464;top:6212;width:10;height:2" coordorigin="7464,6212" coordsize="10,2">
              <v:shape style="position:absolute;left:7464;top:6212;width:10;height:2" coordorigin="7464,6212" coordsize="10,0" path="m7464,6212l7474,6212e" filled="false" stroked="true" strokeweight=".48pt" strokecolor="#000000">
                <v:path arrowok="t"/>
              </v:shape>
            </v:group>
            <v:group style="position:absolute;left:7483;top:6212;width:10;height:2" coordorigin="7483,6212" coordsize="10,2">
              <v:shape style="position:absolute;left:7483;top:6212;width:10;height:2" coordorigin="7483,6212" coordsize="10,0" path="m7483,6212l7493,6212e" filled="false" stroked="true" strokeweight=".48pt" strokecolor="#000000">
                <v:path arrowok="t"/>
              </v:shape>
            </v:group>
            <v:group style="position:absolute;left:7502;top:6212;width:10;height:2" coordorigin="7502,6212" coordsize="10,2">
              <v:shape style="position:absolute;left:7502;top:6212;width:10;height:2" coordorigin="7502,6212" coordsize="10,0" path="m7502,6212l7512,6212e" filled="false" stroked="true" strokeweight=".48pt" strokecolor="#000000">
                <v:path arrowok="t"/>
              </v:shape>
            </v:group>
            <v:group style="position:absolute;left:7522;top:6212;width:10;height:2" coordorigin="7522,6212" coordsize="10,2">
              <v:shape style="position:absolute;left:7522;top:6212;width:10;height:2" coordorigin="7522,6212" coordsize="10,0" path="m7522,6212l7531,6212e" filled="false" stroked="true" strokeweight=".48pt" strokecolor="#000000">
                <v:path arrowok="t"/>
              </v:shape>
            </v:group>
            <v:group style="position:absolute;left:7541;top:6212;width:10;height:2" coordorigin="7541,6212" coordsize="10,2">
              <v:shape style="position:absolute;left:7541;top:6212;width:10;height:2" coordorigin="7541,6212" coordsize="10,0" path="m7541,6212l7550,6212e" filled="false" stroked="true" strokeweight=".48pt" strokecolor="#000000">
                <v:path arrowok="t"/>
              </v:shape>
            </v:group>
            <v:group style="position:absolute;left:7560;top:6212;width:10;height:2" coordorigin="7560,6212" coordsize="10,2">
              <v:shape style="position:absolute;left:7560;top:6212;width:10;height:2" coordorigin="7560,6212" coordsize="10,0" path="m7560,6212l7570,6212e" filled="false" stroked="true" strokeweight=".48pt" strokecolor="#000000">
                <v:path arrowok="t"/>
              </v:shape>
            </v:group>
            <v:group style="position:absolute;left:7579;top:6212;width:10;height:2" coordorigin="7579,6212" coordsize="10,2">
              <v:shape style="position:absolute;left:7579;top:6212;width:10;height:2" coordorigin="7579,6212" coordsize="10,0" path="m7579,6212l7589,6212e" filled="false" stroked="true" strokeweight=".48pt" strokecolor="#000000">
                <v:path arrowok="t"/>
              </v:shape>
            </v:group>
            <v:group style="position:absolute;left:7598;top:6212;width:10;height:2" coordorigin="7598,6212" coordsize="10,2">
              <v:shape style="position:absolute;left:7598;top:6212;width:10;height:2" coordorigin="7598,6212" coordsize="10,0" path="m7598,6212l7608,6212e" filled="false" stroked="true" strokeweight=".48pt" strokecolor="#000000">
                <v:path arrowok="t"/>
              </v:shape>
            </v:group>
            <v:group style="position:absolute;left:7618;top:6212;width:10;height:2" coordorigin="7618,6212" coordsize="10,2">
              <v:shape style="position:absolute;left:7618;top:6212;width:10;height:2" coordorigin="7618,6212" coordsize="10,0" path="m7618,6212l7627,6212e" filled="false" stroked="true" strokeweight=".48pt" strokecolor="#000000">
                <v:path arrowok="t"/>
              </v:shape>
            </v:group>
            <v:group style="position:absolute;left:7637;top:6212;width:10;height:2" coordorigin="7637,6212" coordsize="10,2">
              <v:shape style="position:absolute;left:7637;top:6212;width:10;height:2" coordorigin="7637,6212" coordsize="10,0" path="m7637,6212l7646,6212e" filled="false" stroked="true" strokeweight=".48pt" strokecolor="#000000">
                <v:path arrowok="t"/>
              </v:shape>
            </v:group>
            <v:group style="position:absolute;left:7656;top:6212;width:10;height:2" coordorigin="7656,6212" coordsize="10,2">
              <v:shape style="position:absolute;left:7656;top:6212;width:10;height:2" coordorigin="7656,6212" coordsize="10,0" path="m7656,6212l7666,6212e" filled="false" stroked="true" strokeweight=".48pt" strokecolor="#000000">
                <v:path arrowok="t"/>
              </v:shape>
            </v:group>
            <v:group style="position:absolute;left:7675;top:6212;width:10;height:2" coordorigin="7675,6212" coordsize="10,2">
              <v:shape style="position:absolute;left:7675;top:6212;width:10;height:2" coordorigin="7675,6212" coordsize="10,0" path="m7675,6212l7685,6212e" filled="false" stroked="true" strokeweight=".48pt" strokecolor="#000000">
                <v:path arrowok="t"/>
              </v:shape>
            </v:group>
            <v:group style="position:absolute;left:7694;top:6212;width:10;height:2" coordorigin="7694,6212" coordsize="10,2">
              <v:shape style="position:absolute;left:7694;top:6212;width:10;height:2" coordorigin="7694,6212" coordsize="10,0" path="m7694,6212l7704,6212e" filled="false" stroked="true" strokeweight=".48pt" strokecolor="#000000">
                <v:path arrowok="t"/>
              </v:shape>
            </v:group>
            <v:group style="position:absolute;left:7714;top:6212;width:10;height:2" coordorigin="7714,6212" coordsize="10,2">
              <v:shape style="position:absolute;left:7714;top:6212;width:10;height:2" coordorigin="7714,6212" coordsize="10,0" path="m7714,6212l7723,6212e" filled="false" stroked="true" strokeweight=".48pt" strokecolor="#000000">
                <v:path arrowok="t"/>
              </v:shape>
            </v:group>
            <v:group style="position:absolute;left:7733;top:6212;width:10;height:2" coordorigin="7733,6212" coordsize="10,2">
              <v:shape style="position:absolute;left:7733;top:6212;width:10;height:2" coordorigin="7733,6212" coordsize="10,0" path="m7733,6212l7742,6212e" filled="false" stroked="true" strokeweight=".48pt" strokecolor="#000000">
                <v:path arrowok="t"/>
              </v:shape>
            </v:group>
            <v:group style="position:absolute;left:7752;top:6212;width:10;height:2" coordorigin="7752,6212" coordsize="10,2">
              <v:shape style="position:absolute;left:7752;top:6212;width:10;height:2" coordorigin="7752,6212" coordsize="10,0" path="m7752,6212l7762,6212e" filled="false" stroked="true" strokeweight=".48pt" strokecolor="#000000">
                <v:path arrowok="t"/>
              </v:shape>
            </v:group>
            <v:group style="position:absolute;left:7771;top:6212;width:10;height:2" coordorigin="7771,6212" coordsize="10,2">
              <v:shape style="position:absolute;left:7771;top:6212;width:10;height:2" coordorigin="7771,6212" coordsize="10,0" path="m7771,6212l7781,6212e" filled="false" stroked="true" strokeweight=".48pt" strokecolor="#000000">
                <v:path arrowok="t"/>
              </v:shape>
            </v:group>
            <v:group style="position:absolute;left:7790;top:6212;width:10;height:2" coordorigin="7790,6212" coordsize="10,2">
              <v:shape style="position:absolute;left:7790;top:6212;width:10;height:2" coordorigin="7790,6212" coordsize="10,0" path="m7790,6212l7800,6212e" filled="false" stroked="true" strokeweight=".48pt" strokecolor="#000000">
                <v:path arrowok="t"/>
              </v:shape>
            </v:group>
            <v:group style="position:absolute;left:7810;top:6212;width:10;height:2" coordorigin="7810,6212" coordsize="10,2">
              <v:shape style="position:absolute;left:7810;top:6212;width:10;height:2" coordorigin="7810,6212" coordsize="10,0" path="m7810,6212l7819,6212e" filled="false" stroked="true" strokeweight=".48pt" strokecolor="#000000">
                <v:path arrowok="t"/>
              </v:shape>
            </v:group>
            <v:group style="position:absolute;left:7829;top:6212;width:10;height:2" coordorigin="7829,6212" coordsize="10,2">
              <v:shape style="position:absolute;left:7829;top:6212;width:10;height:2" coordorigin="7829,6212" coordsize="10,0" path="m7829,6212l7838,6212e" filled="false" stroked="true" strokeweight=".48pt" strokecolor="#000000">
                <v:path arrowok="t"/>
              </v:shape>
            </v:group>
            <v:group style="position:absolute;left:7848;top:6212;width:10;height:2" coordorigin="7848,6212" coordsize="10,2">
              <v:shape style="position:absolute;left:7848;top:6212;width:10;height:2" coordorigin="7848,6212" coordsize="10,0" path="m7848,6212l7858,6212e" filled="false" stroked="true" strokeweight=".48pt" strokecolor="#000000">
                <v:path arrowok="t"/>
              </v:shape>
            </v:group>
            <v:group style="position:absolute;left:7867;top:6212;width:10;height:2" coordorigin="7867,6212" coordsize="10,2">
              <v:shape style="position:absolute;left:7867;top:6212;width:10;height:2" coordorigin="7867,6212" coordsize="10,0" path="m7867,6212l7877,6212e" filled="false" stroked="true" strokeweight=".48pt" strokecolor="#000000">
                <v:path arrowok="t"/>
              </v:shape>
            </v:group>
            <v:group style="position:absolute;left:7886;top:6212;width:10;height:2" coordorigin="7886,6212" coordsize="10,2">
              <v:shape style="position:absolute;left:7886;top:6212;width:10;height:2" coordorigin="7886,6212" coordsize="10,0" path="m7886,6212l7896,6212e" filled="false" stroked="true" strokeweight=".48pt" strokecolor="#000000">
                <v:path arrowok="t"/>
              </v:shape>
            </v:group>
            <v:group style="position:absolute;left:7906;top:6212;width:10;height:2" coordorigin="7906,6212" coordsize="10,2">
              <v:shape style="position:absolute;left:7906;top:6212;width:10;height:2" coordorigin="7906,6212" coordsize="10,0" path="m7906,6212l7915,6212e" filled="false" stroked="true" strokeweight=".48pt" strokecolor="#000000">
                <v:path arrowok="t"/>
              </v:shape>
            </v:group>
            <v:group style="position:absolute;left:7925;top:6212;width:10;height:2" coordorigin="7925,6212" coordsize="10,2">
              <v:shape style="position:absolute;left:7925;top:6212;width:10;height:2" coordorigin="7925,6212" coordsize="10,0" path="m7925,6212l7934,6212e" filled="false" stroked="true" strokeweight=".48pt" strokecolor="#000000">
                <v:path arrowok="t"/>
              </v:shape>
            </v:group>
            <v:group style="position:absolute;left:7944;top:6212;width:10;height:2" coordorigin="7944,6212" coordsize="10,2">
              <v:shape style="position:absolute;left:7944;top:6212;width:10;height:2" coordorigin="7944,6212" coordsize="10,0" path="m7944,6212l7954,6212e" filled="false" stroked="true" strokeweight=".48pt" strokecolor="#000000">
                <v:path arrowok="t"/>
              </v:shape>
            </v:group>
            <v:group style="position:absolute;left:7963;top:6212;width:10;height:2" coordorigin="7963,6212" coordsize="10,2">
              <v:shape style="position:absolute;left:7963;top:6212;width:10;height:2" coordorigin="7963,6212" coordsize="10,0" path="m7963,6212l7973,6212e" filled="false" stroked="true" strokeweight=".48pt" strokecolor="#000000">
                <v:path arrowok="t"/>
              </v:shape>
            </v:group>
            <v:group style="position:absolute;left:7982;top:6212;width:10;height:2" coordorigin="7982,6212" coordsize="10,2">
              <v:shape style="position:absolute;left:7982;top:6212;width:10;height:2" coordorigin="7982,6212" coordsize="10,0" path="m7982,6212l7992,6212e" filled="false" stroked="true" strokeweight=".48pt" strokecolor="#000000">
                <v:path arrowok="t"/>
              </v:shape>
            </v:group>
            <v:group style="position:absolute;left:8002;top:6212;width:10;height:2" coordorigin="8002,6212" coordsize="10,2">
              <v:shape style="position:absolute;left:8002;top:6212;width:10;height:2" coordorigin="8002,6212" coordsize="10,0" path="m8002,6212l8011,6212e" filled="false" stroked="true" strokeweight=".48pt" strokecolor="#000000">
                <v:path arrowok="t"/>
              </v:shape>
            </v:group>
            <v:group style="position:absolute;left:8021;top:6212;width:10;height:2" coordorigin="8021,6212" coordsize="10,2">
              <v:shape style="position:absolute;left:8021;top:6212;width:10;height:2" coordorigin="8021,6212" coordsize="10,0" path="m8021,6212l8030,6212e" filled="false" stroked="true" strokeweight=".48pt" strokecolor="#000000">
                <v:path arrowok="t"/>
              </v:shape>
            </v:group>
            <v:group style="position:absolute;left:8040;top:6212;width:10;height:2" coordorigin="8040,6212" coordsize="10,2">
              <v:shape style="position:absolute;left:8040;top:6212;width:10;height:2" coordorigin="8040,6212" coordsize="10,0" path="m8040,6212l8050,6212e" filled="false" stroked="true" strokeweight=".48pt" strokecolor="#000000">
                <v:path arrowok="t"/>
              </v:shape>
            </v:group>
            <v:group style="position:absolute;left:8059;top:6212;width:10;height:2" coordorigin="8059,6212" coordsize="10,2">
              <v:shape style="position:absolute;left:8059;top:6212;width:10;height:2" coordorigin="8059,6212" coordsize="10,0" path="m8059,6212l8069,6212e" filled="false" stroked="true" strokeweight=".48pt" strokecolor="#000000">
                <v:path arrowok="t"/>
              </v:shape>
            </v:group>
            <v:group style="position:absolute;left:8078;top:6212;width:10;height:2" coordorigin="8078,6212" coordsize="10,2">
              <v:shape style="position:absolute;left:8078;top:6212;width:10;height:2" coordorigin="8078,6212" coordsize="10,0" path="m8078,6212l8088,6212e" filled="false" stroked="true" strokeweight=".48pt" strokecolor="#000000">
                <v:path arrowok="t"/>
              </v:shape>
            </v:group>
            <v:group style="position:absolute;left:8098;top:6212;width:10;height:2" coordorigin="8098,6212" coordsize="10,2">
              <v:shape style="position:absolute;left:8098;top:6212;width:10;height:2" coordorigin="8098,6212" coordsize="10,0" path="m8098,6212l8107,6212e" filled="false" stroked="true" strokeweight=".48pt" strokecolor="#000000">
                <v:path arrowok="t"/>
              </v:shape>
            </v:group>
            <v:group style="position:absolute;left:8117;top:6212;width:10;height:2" coordorigin="8117,6212" coordsize="10,2">
              <v:shape style="position:absolute;left:8117;top:6212;width:10;height:2" coordorigin="8117,6212" coordsize="10,0" path="m8117,6212l8126,6212e" filled="false" stroked="true" strokeweight=".48pt" strokecolor="#000000">
                <v:path arrowok="t"/>
              </v:shape>
            </v:group>
            <v:group style="position:absolute;left:8136;top:6212;width:10;height:2" coordorigin="8136,6212" coordsize="10,2">
              <v:shape style="position:absolute;left:8136;top:6212;width:10;height:2" coordorigin="8136,6212" coordsize="10,0" path="m8136,6212l8146,6212e" filled="false" stroked="true" strokeweight=".48pt" strokecolor="#000000">
                <v:path arrowok="t"/>
              </v:shape>
            </v:group>
            <v:group style="position:absolute;left:8155;top:6212;width:10;height:2" coordorigin="8155,6212" coordsize="10,2">
              <v:shape style="position:absolute;left:8155;top:6212;width:10;height:2" coordorigin="8155,6212" coordsize="10,0" path="m8155,6212l8165,6212e" filled="false" stroked="true" strokeweight=".48pt" strokecolor="#000000">
                <v:path arrowok="t"/>
              </v:shape>
            </v:group>
            <v:group style="position:absolute;left:8174;top:6212;width:10;height:2" coordorigin="8174,6212" coordsize="10,2">
              <v:shape style="position:absolute;left:8174;top:6212;width:10;height:2" coordorigin="8174,6212" coordsize="10,0" path="m8174,6212l8184,6212e" filled="false" stroked="true" strokeweight=".48pt" strokecolor="#000000">
                <v:path arrowok="t"/>
              </v:shape>
            </v:group>
            <v:group style="position:absolute;left:8194;top:6212;width:10;height:2" coordorigin="8194,6212" coordsize="10,2">
              <v:shape style="position:absolute;left:8194;top:6212;width:10;height:2" coordorigin="8194,6212" coordsize="10,0" path="m8194,6212l8203,6212e" filled="false" stroked="true" strokeweight=".48pt" strokecolor="#000000">
                <v:path arrowok="t"/>
              </v:shape>
            </v:group>
            <v:group style="position:absolute;left:8213;top:6212;width:10;height:2" coordorigin="8213,6212" coordsize="10,2">
              <v:shape style="position:absolute;left:8213;top:6212;width:10;height:2" coordorigin="8213,6212" coordsize="10,0" path="m8213,6212l8222,6212e" filled="false" stroked="true" strokeweight=".48pt" strokecolor="#000000">
                <v:path arrowok="t"/>
              </v:shape>
            </v:group>
            <v:group style="position:absolute;left:8232;top:6212;width:10;height:2" coordorigin="8232,6212" coordsize="10,2">
              <v:shape style="position:absolute;left:8232;top:6212;width:10;height:2" coordorigin="8232,6212" coordsize="10,0" path="m8232,6212l8242,6212e" filled="false" stroked="true" strokeweight=".48pt" strokecolor="#000000">
                <v:path arrowok="t"/>
              </v:shape>
            </v:group>
            <v:group style="position:absolute;left:8251;top:6212;width:10;height:2" coordorigin="8251,6212" coordsize="10,2">
              <v:shape style="position:absolute;left:8251;top:6212;width:10;height:2" coordorigin="8251,6212" coordsize="10,0" path="m8251,6212l8261,6212e" filled="false" stroked="true" strokeweight=".48pt" strokecolor="#000000">
                <v:path arrowok="t"/>
              </v:shape>
            </v:group>
            <v:group style="position:absolute;left:8270;top:6212;width:10;height:2" coordorigin="8270,6212" coordsize="10,2">
              <v:shape style="position:absolute;left:8270;top:6212;width:10;height:2" coordorigin="8270,6212" coordsize="10,0" path="m8270,6212l8280,6212e" filled="false" stroked="true" strokeweight=".48pt" strokecolor="#000000">
                <v:path arrowok="t"/>
              </v:shape>
            </v:group>
            <v:group style="position:absolute;left:8290;top:6212;width:10;height:2" coordorigin="8290,6212" coordsize="10,2">
              <v:shape style="position:absolute;left:8290;top:6212;width:10;height:2" coordorigin="8290,6212" coordsize="10,0" path="m8290,6212l8299,6212e" filled="false" stroked="true" strokeweight=".48pt" strokecolor="#000000">
                <v:path arrowok="t"/>
              </v:shape>
            </v:group>
            <v:group style="position:absolute;left:8309;top:6212;width:10;height:2" coordorigin="8309,6212" coordsize="10,2">
              <v:shape style="position:absolute;left:8309;top:6212;width:10;height:2" coordorigin="8309,6212" coordsize="10,0" path="m8309,6212l8318,6212e" filled="false" stroked="true" strokeweight=".48pt" strokecolor="#000000">
                <v:path arrowok="t"/>
              </v:shape>
            </v:group>
            <v:group style="position:absolute;left:8328;top:6212;width:10;height:2" coordorigin="8328,6212" coordsize="10,2">
              <v:shape style="position:absolute;left:8328;top:6212;width:10;height:2" coordorigin="8328,6212" coordsize="10,0" path="m8328,6212l8338,6212e" filled="false" stroked="true" strokeweight=".48pt" strokecolor="#000000">
                <v:path arrowok="t"/>
              </v:shape>
            </v:group>
            <v:group style="position:absolute;left:8347;top:6212;width:10;height:2" coordorigin="8347,6212" coordsize="10,2">
              <v:shape style="position:absolute;left:8347;top:6212;width:10;height:2" coordorigin="8347,6212" coordsize="10,0" path="m8347,6212l8357,6212e" filled="false" stroked="true" strokeweight=".48pt" strokecolor="#000000">
                <v:path arrowok="t"/>
              </v:shape>
            </v:group>
            <v:group style="position:absolute;left:8366;top:6212;width:10;height:2" coordorigin="8366,6212" coordsize="10,2">
              <v:shape style="position:absolute;left:8366;top:6212;width:10;height:2" coordorigin="8366,6212" coordsize="10,0" path="m8366,6212l8376,6212e" filled="false" stroked="true" strokeweight=".48pt" strokecolor="#000000">
                <v:path arrowok="t"/>
              </v:shape>
            </v:group>
            <v:group style="position:absolute;left:8386;top:6212;width:10;height:2" coordorigin="8386,6212" coordsize="10,2">
              <v:shape style="position:absolute;left:8386;top:6212;width:10;height:2" coordorigin="8386,6212" coordsize="10,0" path="m8386,6212l8395,6212e" filled="false" stroked="true" strokeweight=".48pt" strokecolor="#000000">
                <v:path arrowok="t"/>
              </v:shape>
            </v:group>
            <v:group style="position:absolute;left:8405;top:6212;width:10;height:2" coordorigin="8405,6212" coordsize="10,2">
              <v:shape style="position:absolute;left:8405;top:6212;width:10;height:2" coordorigin="8405,6212" coordsize="10,0" path="m8405,6212l8414,6212e" filled="false" stroked="true" strokeweight=".48pt" strokecolor="#000000">
                <v:path arrowok="t"/>
              </v:shape>
            </v:group>
            <v:group style="position:absolute;left:8424;top:6212;width:10;height:2" coordorigin="8424,6212" coordsize="10,2">
              <v:shape style="position:absolute;left:8424;top:6212;width:10;height:2" coordorigin="8424,6212" coordsize="10,0" path="m8424,6212l8434,6212e" filled="false" stroked="true" strokeweight=".48pt" strokecolor="#000000">
                <v:path arrowok="t"/>
              </v:shape>
            </v:group>
            <v:group style="position:absolute;left:8443;top:6212;width:10;height:2" coordorigin="8443,6212" coordsize="10,2">
              <v:shape style="position:absolute;left:8443;top:6212;width:10;height:2" coordorigin="8443,6212" coordsize="10,0" path="m8443,6212l8453,6212e" filled="false" stroked="true" strokeweight=".48pt" strokecolor="#000000">
                <v:path arrowok="t"/>
              </v:shape>
            </v:group>
            <v:group style="position:absolute;left:8462;top:6212;width:10;height:2" coordorigin="8462,6212" coordsize="10,2">
              <v:shape style="position:absolute;left:8462;top:6212;width:10;height:2" coordorigin="8462,6212" coordsize="10,0" path="m8462,6212l8472,6212e" filled="false" stroked="true" strokeweight=".48pt" strokecolor="#000000">
                <v:path arrowok="t"/>
              </v:shape>
            </v:group>
            <v:group style="position:absolute;left:8482;top:6212;width:10;height:2" coordorigin="8482,6212" coordsize="10,2">
              <v:shape style="position:absolute;left:8482;top:6212;width:10;height:2" coordorigin="8482,6212" coordsize="10,0" path="m8482,6212l8491,6212e" filled="false" stroked="true" strokeweight=".48pt" strokecolor="#000000">
                <v:path arrowok="t"/>
              </v:shape>
            </v:group>
            <v:group style="position:absolute;left:8501;top:6212;width:10;height:2" coordorigin="8501,6212" coordsize="10,2">
              <v:shape style="position:absolute;left:8501;top:6212;width:10;height:2" coordorigin="8501,6212" coordsize="10,0" path="m8501,6212l8510,6212e" filled="false" stroked="true" strokeweight=".48pt" strokecolor="#000000">
                <v:path arrowok="t"/>
              </v:shape>
            </v:group>
            <v:group style="position:absolute;left:8520;top:6212;width:10;height:2" coordorigin="8520,6212" coordsize="10,2">
              <v:shape style="position:absolute;left:8520;top:6212;width:10;height:2" coordorigin="8520,6212" coordsize="10,0" path="m8520,6212l8530,6212e" filled="false" stroked="true" strokeweight=".48pt" strokecolor="#000000">
                <v:path arrowok="t"/>
              </v:shape>
            </v:group>
            <v:group style="position:absolute;left:8539;top:6212;width:10;height:2" coordorigin="8539,6212" coordsize="10,2">
              <v:shape style="position:absolute;left:8539;top:6212;width:10;height:2" coordorigin="8539,6212" coordsize="10,0" path="m8539,6212l8549,6212e" filled="false" stroked="true" strokeweight=".48pt" strokecolor="#000000">
                <v:path arrowok="t"/>
              </v:shape>
            </v:group>
            <v:group style="position:absolute;left:8558;top:6212;width:10;height:2" coordorigin="8558,6212" coordsize="10,2">
              <v:shape style="position:absolute;left:8558;top:6212;width:10;height:2" coordorigin="8558,6212" coordsize="10,0" path="m8558,6212l8568,6212e" filled="false" stroked="true" strokeweight=".48pt" strokecolor="#000000">
                <v:path arrowok="t"/>
              </v:shape>
            </v:group>
            <v:group style="position:absolute;left:8578;top:6212;width:10;height:2" coordorigin="8578,6212" coordsize="10,2">
              <v:shape style="position:absolute;left:8578;top:6212;width:10;height:2" coordorigin="8578,6212" coordsize="10,0" path="m8578,6212l8587,6212e" filled="false" stroked="true" strokeweight=".48pt" strokecolor="#000000">
                <v:path arrowok="t"/>
              </v:shape>
            </v:group>
            <v:group style="position:absolute;left:8597;top:6212;width:10;height:2" coordorigin="8597,6212" coordsize="10,2">
              <v:shape style="position:absolute;left:8597;top:6212;width:10;height:2" coordorigin="8597,6212" coordsize="10,0" path="m8597,6212l8606,6212e" filled="false" stroked="true" strokeweight=".48pt" strokecolor="#000000">
                <v:path arrowok="t"/>
              </v:shape>
            </v:group>
            <v:group style="position:absolute;left:8616;top:6212;width:10;height:2" coordorigin="8616,6212" coordsize="10,2">
              <v:shape style="position:absolute;left:8616;top:6212;width:10;height:2" coordorigin="8616,6212" coordsize="10,0" path="m8616,6212l8626,6212e" filled="false" stroked="true" strokeweight=".48pt" strokecolor="#000000">
                <v:path arrowok="t"/>
              </v:shape>
            </v:group>
            <v:group style="position:absolute;left:8635;top:6212;width:10;height:2" coordorigin="8635,6212" coordsize="10,2">
              <v:shape style="position:absolute;left:8635;top:6212;width:10;height:2" coordorigin="8635,6212" coordsize="10,0" path="m8635,6212l8645,6212e" filled="false" stroked="true" strokeweight=".48pt" strokecolor="#000000">
                <v:path arrowok="t"/>
              </v:shape>
            </v:group>
            <v:group style="position:absolute;left:8654;top:6212;width:10;height:2" coordorigin="8654,6212" coordsize="10,2">
              <v:shape style="position:absolute;left:8654;top:6212;width:10;height:2" coordorigin="8654,6212" coordsize="10,0" path="m8654,6212l8664,6212e" filled="false" stroked="true" strokeweight=".48pt" strokecolor="#000000">
                <v:path arrowok="t"/>
              </v:shape>
            </v:group>
            <v:group style="position:absolute;left:8674;top:6212;width:10;height:2" coordorigin="8674,6212" coordsize="10,2">
              <v:shape style="position:absolute;left:8674;top:6212;width:10;height:2" coordorigin="8674,6212" coordsize="10,0" path="m8674,6212l8683,6212e" filled="false" stroked="true" strokeweight=".48pt" strokecolor="#000000">
                <v:path arrowok="t"/>
              </v:shape>
            </v:group>
            <v:group style="position:absolute;left:8693;top:6212;width:10;height:2" coordorigin="8693,6212" coordsize="10,2">
              <v:shape style="position:absolute;left:8693;top:6212;width:10;height:2" coordorigin="8693,6212" coordsize="10,0" path="m8693,6212l8702,6212e" filled="false" stroked="true" strokeweight=".48pt" strokecolor="#000000">
                <v:path arrowok="t"/>
              </v:shape>
            </v:group>
            <v:group style="position:absolute;left:8712;top:6212;width:10;height:2" coordorigin="8712,6212" coordsize="10,2">
              <v:shape style="position:absolute;left:8712;top:6212;width:10;height:2" coordorigin="8712,6212" coordsize="10,0" path="m8712,6212l8722,6212e" filled="false" stroked="true" strokeweight=".48pt" strokecolor="#000000">
                <v:path arrowok="t"/>
              </v:shape>
            </v:group>
            <v:group style="position:absolute;left:8731;top:6212;width:10;height:2" coordorigin="8731,6212" coordsize="10,2">
              <v:shape style="position:absolute;left:8731;top:6212;width:10;height:2" coordorigin="8731,6212" coordsize="10,0" path="m8731,6212l8741,6212e" filled="false" stroked="true" strokeweight=".48pt" strokecolor="#000000">
                <v:path arrowok="t"/>
              </v:shape>
            </v:group>
            <v:group style="position:absolute;left:8750;top:6212;width:10;height:2" coordorigin="8750,6212" coordsize="10,2">
              <v:shape style="position:absolute;left:8750;top:6212;width:10;height:2" coordorigin="8750,6212" coordsize="10,0" path="m8750,6212l8760,6212e" filled="false" stroked="true" strokeweight=".48pt" strokecolor="#000000">
                <v:path arrowok="t"/>
              </v:shape>
            </v:group>
            <v:group style="position:absolute;left:8770;top:6212;width:10;height:2" coordorigin="8770,6212" coordsize="10,2">
              <v:shape style="position:absolute;left:8770;top:6212;width:10;height:2" coordorigin="8770,6212" coordsize="10,0" path="m8770,6212l8779,6212e" filled="false" stroked="true" strokeweight=".48pt" strokecolor="#000000">
                <v:path arrowok="t"/>
              </v:shape>
            </v:group>
            <v:group style="position:absolute;left:8789;top:6212;width:10;height:2" coordorigin="8789,6212" coordsize="10,2">
              <v:shape style="position:absolute;left:8789;top:6212;width:10;height:2" coordorigin="8789,6212" coordsize="10,0" path="m8789,6212l8798,6212e" filled="false" stroked="true" strokeweight=".48pt" strokecolor="#000000">
                <v:path arrowok="t"/>
              </v:shape>
            </v:group>
            <v:group style="position:absolute;left:8808;top:6212;width:10;height:2" coordorigin="8808,6212" coordsize="10,2">
              <v:shape style="position:absolute;left:8808;top:6212;width:10;height:2" coordorigin="8808,6212" coordsize="10,0" path="m8808,6212l8818,6212e" filled="false" stroked="true" strokeweight=".48pt" strokecolor="#000000">
                <v:path arrowok="t"/>
              </v:shape>
            </v:group>
            <v:group style="position:absolute;left:8827;top:6212;width:10;height:2" coordorigin="8827,6212" coordsize="10,2">
              <v:shape style="position:absolute;left:8827;top:6212;width:10;height:2" coordorigin="8827,6212" coordsize="10,0" path="m8827,6212l8837,6212e" filled="false" stroked="true" strokeweight=".48pt" strokecolor="#000000">
                <v:path arrowok="t"/>
              </v:shape>
            </v:group>
            <v:group style="position:absolute;left:8846;top:6212;width:10;height:2" coordorigin="8846,6212" coordsize="10,2">
              <v:shape style="position:absolute;left:8846;top:6212;width:10;height:2" coordorigin="8846,6212" coordsize="10,0" path="m8846,6212l8856,6212e" filled="false" stroked="true" strokeweight=".48pt" strokecolor="#000000">
                <v:path arrowok="t"/>
              </v:shape>
            </v:group>
            <v:group style="position:absolute;left:8866;top:6212;width:10;height:2" coordorigin="8866,6212" coordsize="10,2">
              <v:shape style="position:absolute;left:8866;top:6212;width:10;height:2" coordorigin="8866,6212" coordsize="10,0" path="m8866,6212l8875,6212e" filled="false" stroked="true" strokeweight=".48pt" strokecolor="#000000">
                <v:path arrowok="t"/>
              </v:shape>
            </v:group>
            <v:group style="position:absolute;left:8885;top:6212;width:10;height:2" coordorigin="8885,6212" coordsize="10,2">
              <v:shape style="position:absolute;left:8885;top:6212;width:10;height:2" coordorigin="8885,6212" coordsize="10,0" path="m8885,6212l8894,6212e" filled="false" stroked="true" strokeweight=".48pt" strokecolor="#000000">
                <v:path arrowok="t"/>
              </v:shape>
            </v:group>
            <v:group style="position:absolute;left:8904;top:6212;width:10;height:2" coordorigin="8904,6212" coordsize="10,2">
              <v:shape style="position:absolute;left:8904;top:6212;width:10;height:2" coordorigin="8904,6212" coordsize="10,0" path="m8904,6212l8914,6212e" filled="false" stroked="true" strokeweight=".48pt" strokecolor="#000000">
                <v:path arrowok="t"/>
              </v:shape>
            </v:group>
            <v:group style="position:absolute;left:8923;top:6212;width:10;height:2" coordorigin="8923,6212" coordsize="10,2">
              <v:shape style="position:absolute;left:8923;top:6212;width:10;height:2" coordorigin="8923,6212" coordsize="10,0" path="m8923,6212l8933,6212e" filled="false" stroked="true" strokeweight=".48pt" strokecolor="#000000">
                <v:path arrowok="t"/>
              </v:shape>
            </v:group>
            <v:group style="position:absolute;left:8942;top:6212;width:10;height:2" coordorigin="8942,6212" coordsize="10,2">
              <v:shape style="position:absolute;left:8942;top:6212;width:10;height:2" coordorigin="8942,6212" coordsize="10,0" path="m8942,6212l8952,6212e" filled="false" stroked="true" strokeweight=".48pt" strokecolor="#000000">
                <v:path arrowok="t"/>
              </v:shape>
            </v:group>
            <v:group style="position:absolute;left:8962;top:6212;width:10;height:2" coordorigin="8962,6212" coordsize="10,2">
              <v:shape style="position:absolute;left:8962;top:6212;width:10;height:2" coordorigin="8962,6212" coordsize="10,0" path="m8962,6212l8971,6212e" filled="false" stroked="true" strokeweight=".48pt" strokecolor="#000000">
                <v:path arrowok="t"/>
              </v:shape>
            </v:group>
            <v:group style="position:absolute;left:8981;top:6212;width:10;height:2" coordorigin="8981,6212" coordsize="10,2">
              <v:shape style="position:absolute;left:8981;top:6212;width:10;height:2" coordorigin="8981,6212" coordsize="10,0" path="m8981,6212l8990,6212e" filled="false" stroked="true" strokeweight=".48pt" strokecolor="#000000">
                <v:path arrowok="t"/>
              </v:shape>
            </v:group>
            <v:group style="position:absolute;left:9000;top:6212;width:10;height:2" coordorigin="9000,6212" coordsize="10,2">
              <v:shape style="position:absolute;left:9000;top:6212;width:10;height:2" coordorigin="9000,6212" coordsize="10,0" path="m9000,6212l9010,6212e" filled="false" stroked="true" strokeweight=".48pt" strokecolor="#000000">
                <v:path arrowok="t"/>
              </v:shape>
            </v:group>
            <v:group style="position:absolute;left:9019;top:6212;width:10;height:2" coordorigin="9019,6212" coordsize="10,2">
              <v:shape style="position:absolute;left:9019;top:6212;width:10;height:2" coordorigin="9019,6212" coordsize="10,0" path="m9019,6212l9029,6212e" filled="false" stroked="true" strokeweight=".48pt" strokecolor="#000000">
                <v:path arrowok="t"/>
              </v:shape>
            </v:group>
            <v:group style="position:absolute;left:9038;top:6212;width:10;height:2" coordorigin="9038,6212" coordsize="10,2">
              <v:shape style="position:absolute;left:9038;top:6212;width:10;height:2" coordorigin="9038,6212" coordsize="10,0" path="m9038,6212l9048,6212e" filled="false" stroked="true" strokeweight=".48pt" strokecolor="#000000">
                <v:path arrowok="t"/>
              </v:shape>
            </v:group>
            <v:group style="position:absolute;left:9058;top:6212;width:10;height:2" coordorigin="9058,6212" coordsize="10,2">
              <v:shape style="position:absolute;left:9058;top:6212;width:10;height:2" coordorigin="9058,6212" coordsize="10,0" path="m9058,6212l9067,6212e" filled="false" stroked="true" strokeweight=".48pt" strokecolor="#000000">
                <v:path arrowok="t"/>
              </v:shape>
            </v:group>
            <v:group style="position:absolute;left:9077;top:6212;width:10;height:2" coordorigin="9077,6212" coordsize="10,2">
              <v:shape style="position:absolute;left:9077;top:6212;width:10;height:2" coordorigin="9077,6212" coordsize="10,0" path="m9077,6212l9086,6212e" filled="false" stroked="true" strokeweight=".48pt" strokecolor="#000000">
                <v:path arrowok="t"/>
              </v:shape>
            </v:group>
            <v:group style="position:absolute;left:9096;top:6212;width:10;height:2" coordorigin="9096,6212" coordsize="10,2">
              <v:shape style="position:absolute;left:9096;top:6212;width:10;height:2" coordorigin="9096,6212" coordsize="10,0" path="m9096,6212l9106,6212e" filled="false" stroked="true" strokeweight=".48pt" strokecolor="#000000">
                <v:path arrowok="t"/>
              </v:shape>
            </v:group>
            <v:group style="position:absolute;left:9115;top:6212;width:10;height:2" coordorigin="9115,6212" coordsize="10,2">
              <v:shape style="position:absolute;left:9115;top:6212;width:10;height:2" coordorigin="9115,6212" coordsize="10,0" path="m9115,6212l9125,6212e" filled="false" stroked="true" strokeweight=".48pt" strokecolor="#000000">
                <v:path arrowok="t"/>
              </v:shape>
            </v:group>
            <v:group style="position:absolute;left:9134;top:6212;width:10;height:2" coordorigin="9134,6212" coordsize="10,2">
              <v:shape style="position:absolute;left:9134;top:6212;width:10;height:2" coordorigin="9134,6212" coordsize="10,0" path="m9134,6212l9144,6212e" filled="false" stroked="true" strokeweight=".48pt" strokecolor="#000000">
                <v:path arrowok="t"/>
              </v:shape>
            </v:group>
            <v:group style="position:absolute;left:9154;top:6212;width:10;height:2" coordorigin="9154,6212" coordsize="10,2">
              <v:shape style="position:absolute;left:9154;top:6212;width:10;height:2" coordorigin="9154,6212" coordsize="10,0" path="m9154,6212l9163,6212e" filled="false" stroked="true" strokeweight=".48pt" strokecolor="#000000">
                <v:path arrowok="t"/>
              </v:shape>
            </v:group>
            <v:group style="position:absolute;left:9173;top:6212;width:10;height:2" coordorigin="9173,6212" coordsize="10,2">
              <v:shape style="position:absolute;left:9173;top:6212;width:10;height:2" coordorigin="9173,6212" coordsize="10,0" path="m9173,6212l9182,6212e" filled="false" stroked="true" strokeweight=".48pt" strokecolor="#000000">
                <v:path arrowok="t"/>
              </v:shape>
            </v:group>
            <v:group style="position:absolute;left:9192;top:6212;width:10;height:2" coordorigin="9192,6212" coordsize="10,2">
              <v:shape style="position:absolute;left:9192;top:6212;width:10;height:2" coordorigin="9192,6212" coordsize="10,0" path="m9192,6212l9202,6212e" filled="false" stroked="true" strokeweight=".48pt" strokecolor="#000000">
                <v:path arrowok="t"/>
              </v:shape>
            </v:group>
            <v:group style="position:absolute;left:9211;top:6212;width:10;height:2" coordorigin="9211,6212" coordsize="10,2">
              <v:shape style="position:absolute;left:9211;top:6212;width:10;height:2" coordorigin="9211,6212" coordsize="10,0" path="m9211,6212l9221,6212e" filled="false" stroked="true" strokeweight=".48pt" strokecolor="#000000">
                <v:path arrowok="t"/>
              </v:shape>
            </v:group>
            <v:group style="position:absolute;left:9230;top:6212;width:10;height:2" coordorigin="9230,6212" coordsize="10,2">
              <v:shape style="position:absolute;left:9230;top:6212;width:10;height:2" coordorigin="9230,6212" coordsize="10,0" path="m9230,6212l9240,6212e" filled="false" stroked="true" strokeweight=".48pt" strokecolor="#000000">
                <v:path arrowok="t"/>
              </v:shape>
            </v:group>
            <v:group style="position:absolute;left:9250;top:6212;width:10;height:2" coordorigin="9250,6212" coordsize="10,2">
              <v:shape style="position:absolute;left:9250;top:6212;width:10;height:2" coordorigin="9250,6212" coordsize="10,0" path="m9250,6212l9259,6212e" filled="false" stroked="true" strokeweight=".48pt" strokecolor="#000000">
                <v:path arrowok="t"/>
              </v:shape>
            </v:group>
            <v:group style="position:absolute;left:9269;top:6212;width:10;height:2" coordorigin="9269,6212" coordsize="10,2">
              <v:shape style="position:absolute;left:9269;top:6212;width:10;height:2" coordorigin="9269,6212" coordsize="10,0" path="m9269,6212l9278,6212e" filled="false" stroked="true" strokeweight=".48pt" strokecolor="#000000">
                <v:path arrowok="t"/>
              </v:shape>
            </v:group>
            <v:group style="position:absolute;left:9288;top:6212;width:10;height:2" coordorigin="9288,6212" coordsize="10,2">
              <v:shape style="position:absolute;left:9288;top:6212;width:10;height:2" coordorigin="9288,6212" coordsize="10,0" path="m9288,6212l9298,6212e" filled="false" stroked="true" strokeweight=".48pt" strokecolor="#000000">
                <v:path arrowok="t"/>
              </v:shape>
            </v:group>
            <v:group style="position:absolute;left:9307;top:6212;width:10;height:2" coordorigin="9307,6212" coordsize="10,2">
              <v:shape style="position:absolute;left:9307;top:6212;width:10;height:2" coordorigin="9307,6212" coordsize="10,0" path="m9307,6212l9317,6212e" filled="false" stroked="true" strokeweight=".48pt" strokecolor="#000000">
                <v:path arrowok="t"/>
              </v:shape>
            </v:group>
            <v:group style="position:absolute;left:9326;top:6212;width:10;height:2" coordorigin="9326,6212" coordsize="10,2">
              <v:shape style="position:absolute;left:9326;top:6212;width:10;height:2" coordorigin="9326,6212" coordsize="10,0" path="m9326,6212l9336,6212e" filled="false" stroked="true" strokeweight=".48pt" strokecolor="#000000">
                <v:path arrowok="t"/>
              </v:shape>
            </v:group>
            <v:group style="position:absolute;left:9346;top:6212;width:10;height:2" coordorigin="9346,6212" coordsize="10,2">
              <v:shape style="position:absolute;left:9346;top:6212;width:10;height:2" coordorigin="9346,6212" coordsize="10,0" path="m9346,6212l9355,6212e" filled="false" stroked="true" strokeweight=".48pt" strokecolor="#000000">
                <v:path arrowok="t"/>
              </v:shape>
            </v:group>
            <v:group style="position:absolute;left:9365;top:6212;width:10;height:2" coordorigin="9365,6212" coordsize="10,2">
              <v:shape style="position:absolute;left:9365;top:6212;width:10;height:2" coordorigin="9365,6212" coordsize="10,0" path="m9365,6212l9374,6212e" filled="false" stroked="true" strokeweight=".48pt" strokecolor="#000000">
                <v:path arrowok="t"/>
              </v:shape>
            </v:group>
            <v:group style="position:absolute;left:9384;top:6212;width:10;height:2" coordorigin="9384,6212" coordsize="10,2">
              <v:shape style="position:absolute;left:9384;top:6212;width:10;height:2" coordorigin="9384,6212" coordsize="10,0" path="m9384,6212l9394,6212e" filled="false" stroked="true" strokeweight=".48pt" strokecolor="#000000">
                <v:path arrowok="t"/>
              </v:shape>
            </v:group>
            <v:group style="position:absolute;left:9403;top:6212;width:10;height:2" coordorigin="9403,6212" coordsize="10,2">
              <v:shape style="position:absolute;left:9403;top:6212;width:10;height:2" coordorigin="9403,6212" coordsize="10,0" path="m9403,6212l9413,6212e" filled="false" stroked="true" strokeweight=".48pt" strokecolor="#000000">
                <v:path arrowok="t"/>
              </v:shape>
            </v:group>
            <v:group style="position:absolute;left:9422;top:6212;width:10;height:2" coordorigin="9422,6212" coordsize="10,2">
              <v:shape style="position:absolute;left:9422;top:6212;width:10;height:2" coordorigin="9422,6212" coordsize="10,0" path="m9422,6212l9432,6212e" filled="false" stroked="true" strokeweight=".48pt" strokecolor="#000000">
                <v:path arrowok="t"/>
              </v:shape>
            </v:group>
            <v:group style="position:absolute;left:9442;top:6212;width:10;height:2" coordorigin="9442,6212" coordsize="10,2">
              <v:shape style="position:absolute;left:9442;top:6212;width:10;height:2" coordorigin="9442,6212" coordsize="10,0" path="m9442,6212l9451,6212e" filled="false" stroked="true" strokeweight=".48pt" strokecolor="#000000">
                <v:path arrowok="t"/>
              </v:shape>
            </v:group>
            <v:group style="position:absolute;left:9461;top:6212;width:10;height:2" coordorigin="9461,6212" coordsize="10,2">
              <v:shape style="position:absolute;left:9461;top:6212;width:10;height:2" coordorigin="9461,6212" coordsize="10,0" path="m9461,6212l9470,6212e" filled="false" stroked="true" strokeweight=".48pt" strokecolor="#000000">
                <v:path arrowok="t"/>
              </v:shape>
            </v:group>
            <v:group style="position:absolute;left:9480;top:6212;width:10;height:2" coordorigin="9480,6212" coordsize="10,2">
              <v:shape style="position:absolute;left:9480;top:6212;width:10;height:2" coordorigin="9480,6212" coordsize="10,0" path="m9480,6212l9490,6212e" filled="false" stroked="true" strokeweight=".48pt" strokecolor="#000000">
                <v:path arrowok="t"/>
              </v:shape>
            </v:group>
            <v:group style="position:absolute;left:9499;top:6212;width:10;height:2" coordorigin="9499,6212" coordsize="10,2">
              <v:shape style="position:absolute;left:9499;top:6212;width:10;height:2" coordorigin="9499,6212" coordsize="10,0" path="m9499,6212l9509,6212e" filled="false" stroked="true" strokeweight=".48pt" strokecolor="#000000">
                <v:path arrowok="t"/>
              </v:shape>
            </v:group>
            <v:group style="position:absolute;left:9518;top:6212;width:10;height:2" coordorigin="9518,6212" coordsize="10,2">
              <v:shape style="position:absolute;left:9518;top:6212;width:10;height:2" coordorigin="9518,6212" coordsize="10,0" path="m9518,6212l9528,6212e" filled="false" stroked="true" strokeweight=".48pt" strokecolor="#000000">
                <v:path arrowok="t"/>
              </v:shape>
            </v:group>
            <v:group style="position:absolute;left:9538;top:6212;width:10;height:2" coordorigin="9538,6212" coordsize="10,2">
              <v:shape style="position:absolute;left:9538;top:6212;width:10;height:2" coordorigin="9538,6212" coordsize="10,0" path="m9538,6212l9547,6212e" filled="false" stroked="true" strokeweight=".48pt" strokecolor="#000000">
                <v:path arrowok="t"/>
              </v:shape>
            </v:group>
            <v:group style="position:absolute;left:9557;top:6212;width:10;height:2" coordorigin="9557,6212" coordsize="10,2">
              <v:shape style="position:absolute;left:9557;top:6212;width:10;height:2" coordorigin="9557,6212" coordsize="10,0" path="m9557,6212l9566,6212e" filled="false" stroked="true" strokeweight=".48pt" strokecolor="#000000">
                <v:path arrowok="t"/>
              </v:shape>
            </v:group>
            <v:group style="position:absolute;left:9576;top:6212;width:10;height:2" coordorigin="9576,6212" coordsize="10,2">
              <v:shape style="position:absolute;left:9576;top:6212;width:10;height:2" coordorigin="9576,6212" coordsize="10,0" path="m9576,6212l9586,6212e" filled="false" stroked="true" strokeweight=".48pt" strokecolor="#000000">
                <v:path arrowok="t"/>
              </v:shape>
            </v:group>
            <v:group style="position:absolute;left:9595;top:6212;width:10;height:2" coordorigin="9595,6212" coordsize="10,2">
              <v:shape style="position:absolute;left:9595;top:6212;width:10;height:2" coordorigin="9595,6212" coordsize="10,0" path="m9595,6212l9605,6212e" filled="false" stroked="true" strokeweight=".48pt" strokecolor="#000000">
                <v:path arrowok="t"/>
              </v:shape>
            </v:group>
            <v:group style="position:absolute;left:9614;top:6212;width:10;height:2" coordorigin="9614,6212" coordsize="10,2">
              <v:shape style="position:absolute;left:9614;top:6212;width:10;height:2" coordorigin="9614,6212" coordsize="10,0" path="m9614,6212l9624,6212e" filled="false" stroked="true" strokeweight=".48pt" strokecolor="#000000">
                <v:path arrowok="t"/>
              </v:shape>
            </v:group>
            <v:group style="position:absolute;left:9634;top:6212;width:10;height:2" coordorigin="9634,6212" coordsize="10,2">
              <v:shape style="position:absolute;left:9634;top:6212;width:10;height:2" coordorigin="9634,6212" coordsize="10,0" path="m9634,6212l9643,6212e" filled="false" stroked="true" strokeweight=".48pt" strokecolor="#000000">
                <v:path arrowok="t"/>
              </v:shape>
            </v:group>
            <v:group style="position:absolute;left:9653;top:6212;width:10;height:2" coordorigin="9653,6212" coordsize="10,2">
              <v:shape style="position:absolute;left:9653;top:6212;width:10;height:2" coordorigin="9653,6212" coordsize="10,0" path="m9653,6212l9662,6212e" filled="false" stroked="true" strokeweight=".48pt" strokecolor="#000000">
                <v:path arrowok="t"/>
              </v:shape>
            </v:group>
            <v:group style="position:absolute;left:9672;top:6212;width:10;height:2" coordorigin="9672,6212" coordsize="10,2">
              <v:shape style="position:absolute;left:9672;top:6212;width:10;height:2" coordorigin="9672,6212" coordsize="10,0" path="m9672,6212l9682,6212e" filled="false" stroked="true" strokeweight=".48pt" strokecolor="#000000">
                <v:path arrowok="t"/>
              </v:shape>
            </v:group>
            <v:group style="position:absolute;left:9691;top:6212;width:10;height:2" coordorigin="9691,6212" coordsize="10,2">
              <v:shape style="position:absolute;left:9691;top:6212;width:10;height:2" coordorigin="9691,6212" coordsize="10,0" path="m9691,6212l9701,6212e" filled="false" stroked="true" strokeweight=".48pt" strokecolor="#000000">
                <v:path arrowok="t"/>
              </v:shape>
            </v:group>
            <v:group style="position:absolute;left:9710;top:6212;width:10;height:2" coordorigin="9710,6212" coordsize="10,2">
              <v:shape style="position:absolute;left:9710;top:6212;width:10;height:2" coordorigin="9710,6212" coordsize="10,0" path="m9710,6212l9720,6212e" filled="false" stroked="true" strokeweight=".48pt" strokecolor="#000000">
                <v:path arrowok="t"/>
              </v:shape>
            </v:group>
            <v:group style="position:absolute;left:9730;top:6212;width:10;height:2" coordorigin="9730,6212" coordsize="10,2">
              <v:shape style="position:absolute;left:9730;top:6212;width:10;height:2" coordorigin="9730,6212" coordsize="10,0" path="m9730,6212l9739,6212e" filled="false" stroked="true" strokeweight=".48pt" strokecolor="#000000">
                <v:path arrowok="t"/>
              </v:shape>
            </v:group>
            <v:group style="position:absolute;left:9749;top:6212;width:10;height:2" coordorigin="9749,6212" coordsize="10,2">
              <v:shape style="position:absolute;left:9749;top:6212;width:10;height:2" coordorigin="9749,6212" coordsize="10,0" path="m9749,6212l9758,6212e" filled="false" stroked="true" strokeweight=".48pt" strokecolor="#000000">
                <v:path arrowok="t"/>
              </v:shape>
            </v:group>
            <v:group style="position:absolute;left:9768;top:6212;width:10;height:2" coordorigin="9768,6212" coordsize="10,2">
              <v:shape style="position:absolute;left:9768;top:6212;width:10;height:2" coordorigin="9768,6212" coordsize="10,0" path="m9768,6212l9778,6212e" filled="false" stroked="true" strokeweight=".48pt" strokecolor="#000000">
                <v:path arrowok="t"/>
              </v:shape>
            </v:group>
            <v:group style="position:absolute;left:9787;top:6212;width:10;height:2" coordorigin="9787,6212" coordsize="10,2">
              <v:shape style="position:absolute;left:9787;top:6212;width:10;height:2" coordorigin="9787,6212" coordsize="10,0" path="m9787,6212l9797,6212e" filled="false" stroked="true" strokeweight=".48pt" strokecolor="#000000">
                <v:path arrowok="t"/>
              </v:shape>
            </v:group>
            <v:group style="position:absolute;left:9806;top:6212;width:10;height:2" coordorigin="9806,6212" coordsize="10,2">
              <v:shape style="position:absolute;left:9806;top:6212;width:10;height:2" coordorigin="9806,6212" coordsize="10,0" path="m9806,6212l9816,6212e" filled="false" stroked="true" strokeweight=".48pt" strokecolor="#000000">
                <v:path arrowok="t"/>
              </v:shape>
            </v:group>
            <v:group style="position:absolute;left:9826;top:6212;width:10;height:2" coordorigin="9826,6212" coordsize="10,2">
              <v:shape style="position:absolute;left:9826;top:6212;width:10;height:2" coordorigin="9826,6212" coordsize="10,0" path="m9826,6212l9835,6212e" filled="false" stroked="true" strokeweight=".48pt" strokecolor="#000000">
                <v:path arrowok="t"/>
              </v:shape>
            </v:group>
            <v:group style="position:absolute;left:9845;top:6212;width:10;height:2" coordorigin="9845,6212" coordsize="10,2">
              <v:shape style="position:absolute;left:9845;top:6212;width:10;height:2" coordorigin="9845,6212" coordsize="10,0" path="m9845,6212l9854,6212e" filled="false" stroked="true" strokeweight=".48pt" strokecolor="#000000">
                <v:path arrowok="t"/>
              </v:shape>
            </v:group>
            <v:group style="position:absolute;left:9864;top:6212;width:10;height:2" coordorigin="9864,6212" coordsize="10,2">
              <v:shape style="position:absolute;left:9864;top:6212;width:10;height:2" coordorigin="9864,6212" coordsize="10,0" path="m9864,6212l9874,6212e" filled="false" stroked="true" strokeweight=".48pt" strokecolor="#000000">
                <v:path arrowok="t"/>
              </v:shape>
            </v:group>
            <v:group style="position:absolute;left:9883;top:6212;width:10;height:2" coordorigin="9883,6212" coordsize="10,2">
              <v:shape style="position:absolute;left:9883;top:6212;width:10;height:2" coordorigin="9883,6212" coordsize="10,0" path="m9883,6212l9893,6212e" filled="false" stroked="true" strokeweight=".48pt" strokecolor="#000000">
                <v:path arrowok="t"/>
              </v:shape>
            </v:group>
            <v:group style="position:absolute;left:9902;top:6212;width:10;height:2" coordorigin="9902,6212" coordsize="10,2">
              <v:shape style="position:absolute;left:9902;top:6212;width:10;height:2" coordorigin="9902,6212" coordsize="10,0" path="m9902,6212l9912,6212e" filled="false" stroked="true" strokeweight=".48pt" strokecolor="#000000">
                <v:path arrowok="t"/>
              </v:shape>
            </v:group>
            <v:group style="position:absolute;left:9922;top:6212;width:10;height:2" coordorigin="9922,6212" coordsize="10,2">
              <v:shape style="position:absolute;left:9922;top:6212;width:10;height:2" coordorigin="9922,6212" coordsize="10,0" path="m9922,6212l9931,6212e" filled="false" stroked="true" strokeweight=".48pt" strokecolor="#000000">
                <v:path arrowok="t"/>
              </v:shape>
            </v:group>
            <v:group style="position:absolute;left:9941;top:6212;width:10;height:2" coordorigin="9941,6212" coordsize="10,2">
              <v:shape style="position:absolute;left:9941;top:6212;width:10;height:2" coordorigin="9941,6212" coordsize="10,0" path="m9941,6212l9950,6212e" filled="false" stroked="true" strokeweight=".48pt" strokecolor="#000000">
                <v:path arrowok="t"/>
              </v:shape>
            </v:group>
            <v:group style="position:absolute;left:9960;top:6212;width:10;height:2" coordorigin="9960,6212" coordsize="10,2">
              <v:shape style="position:absolute;left:9960;top:6212;width:10;height:2" coordorigin="9960,6212" coordsize="10,0" path="m9960,6212l9970,6212e" filled="false" stroked="true" strokeweight=".48pt" strokecolor="#000000">
                <v:path arrowok="t"/>
              </v:shape>
            </v:group>
            <v:group style="position:absolute;left:9979;top:6212;width:10;height:2" coordorigin="9979,6212" coordsize="10,2">
              <v:shape style="position:absolute;left:9979;top:6212;width:10;height:2" coordorigin="9979,6212" coordsize="10,0" path="m9979,6212l9989,6212e" filled="false" stroked="true" strokeweight=".48pt" strokecolor="#000000">
                <v:path arrowok="t"/>
              </v:shape>
            </v:group>
            <v:group style="position:absolute;left:9998;top:6212;width:10;height:2" coordorigin="9998,6212" coordsize="10,2">
              <v:shape style="position:absolute;left:9998;top:6212;width:10;height:2" coordorigin="9998,6212" coordsize="10,0" path="m9998,6212l10008,6212e" filled="false" stroked="true" strokeweight=".48pt" strokecolor="#000000">
                <v:path arrowok="t"/>
              </v:shape>
            </v:group>
            <v:group style="position:absolute;left:10018;top:6212;width:10;height:2" coordorigin="10018,6212" coordsize="10,2">
              <v:shape style="position:absolute;left:10018;top:6212;width:10;height:2" coordorigin="10018,6212" coordsize="10,0" path="m10018,6212l10027,6212e" filled="false" stroked="true" strokeweight=".48pt" strokecolor="#000000">
                <v:path arrowok="t"/>
              </v:shape>
            </v:group>
            <v:group style="position:absolute;left:10037;top:6212;width:10;height:2" coordorigin="10037,6212" coordsize="10,2">
              <v:shape style="position:absolute;left:10037;top:6212;width:10;height:2" coordorigin="10037,6212" coordsize="10,0" path="m10037,6212l10046,6212e" filled="false" stroked="true" strokeweight=".48pt" strokecolor="#000000">
                <v:path arrowok="t"/>
              </v:shape>
            </v:group>
            <v:group style="position:absolute;left:10056;top:6212;width:10;height:2" coordorigin="10056,6212" coordsize="10,2">
              <v:shape style="position:absolute;left:10056;top:6212;width:10;height:2" coordorigin="10056,6212" coordsize="10,0" path="m10056,6212l10066,6212e" filled="false" stroked="true" strokeweight=".48pt" strokecolor="#000000">
                <v:path arrowok="t"/>
              </v:shape>
            </v:group>
            <v:group style="position:absolute;left:10075;top:6212;width:10;height:2" coordorigin="10075,6212" coordsize="10,2">
              <v:shape style="position:absolute;left:10075;top:6212;width:10;height:2" coordorigin="10075,6212" coordsize="10,0" path="m10075,6212l10085,6212e" filled="false" stroked="true" strokeweight=".48pt" strokecolor="#000000">
                <v:path arrowok="t"/>
              </v:shape>
            </v:group>
            <v:group style="position:absolute;left:10094;top:6212;width:10;height:2" coordorigin="10094,6212" coordsize="10,2">
              <v:shape style="position:absolute;left:10094;top:6212;width:10;height:2" coordorigin="10094,6212" coordsize="10,0" path="m10094,6212l10104,6212e" filled="false" stroked="true" strokeweight=".48pt" strokecolor="#000000">
                <v:path arrowok="t"/>
              </v:shape>
            </v:group>
            <v:group style="position:absolute;left:10114;top:6212;width:10;height:2" coordorigin="10114,6212" coordsize="10,2">
              <v:shape style="position:absolute;left:10114;top:6212;width:10;height:2" coordorigin="10114,6212" coordsize="10,0" path="m10114,6212l10123,6212e" filled="false" stroked="true" strokeweight=".48pt" strokecolor="#000000">
                <v:path arrowok="t"/>
              </v:shape>
            </v:group>
            <v:group style="position:absolute;left:10133;top:6212;width:10;height:2" coordorigin="10133,6212" coordsize="10,2">
              <v:shape style="position:absolute;left:10133;top:6212;width:10;height:2" coordorigin="10133,6212" coordsize="10,0" path="m10133,6212l10142,6212e" filled="false" stroked="true" strokeweight=".48pt" strokecolor="#000000">
                <v:path arrowok="t"/>
              </v:shape>
            </v:group>
            <v:group style="position:absolute;left:10152;top:6212;width:10;height:2" coordorigin="10152,6212" coordsize="10,2">
              <v:shape style="position:absolute;left:10152;top:6212;width:10;height:2" coordorigin="10152,6212" coordsize="10,0" path="m10152,6212l10162,6212e" filled="false" stroked="true" strokeweight=".48pt" strokecolor="#000000">
                <v:path arrowok="t"/>
              </v:shape>
            </v:group>
            <v:group style="position:absolute;left:10171;top:6212;width:10;height:2" coordorigin="10171,6212" coordsize="10,2">
              <v:shape style="position:absolute;left:10171;top:6212;width:10;height:2" coordorigin="10171,6212" coordsize="10,0" path="m10171,6212l10181,6212e" filled="false" stroked="true" strokeweight=".48pt" strokecolor="#000000">
                <v:path arrowok="t"/>
              </v:shape>
            </v:group>
            <v:group style="position:absolute;left:10190;top:6212;width:10;height:2" coordorigin="10190,6212" coordsize="10,2">
              <v:shape style="position:absolute;left:10190;top:6212;width:10;height:2" coordorigin="10190,6212" coordsize="10,0" path="m10190,6212l10200,6212e" filled="false" stroked="true" strokeweight=".48pt" strokecolor="#000000">
                <v:path arrowok="t"/>
              </v:shape>
            </v:group>
            <v:group style="position:absolute;left:10210;top:6212;width:10;height:2" coordorigin="10210,6212" coordsize="10,2">
              <v:shape style="position:absolute;left:10210;top:6212;width:10;height:2" coordorigin="10210,6212" coordsize="10,0" path="m10210,6212l10219,6212e" filled="false" stroked="true" strokeweight=".48pt" strokecolor="#000000">
                <v:path arrowok="t"/>
              </v:shape>
            </v:group>
            <v:group style="position:absolute;left:10229;top:6212;width:10;height:2" coordorigin="10229,6212" coordsize="10,2">
              <v:shape style="position:absolute;left:10229;top:6212;width:10;height:2" coordorigin="10229,6212" coordsize="10,0" path="m10229,6212l10238,6212e" filled="false" stroked="true" strokeweight=".48pt" strokecolor="#000000">
                <v:path arrowok="t"/>
              </v:shape>
            </v:group>
            <v:group style="position:absolute;left:10248;top:6212;width:10;height:2" coordorigin="10248,6212" coordsize="10,2">
              <v:shape style="position:absolute;left:10248;top:6212;width:10;height:2" coordorigin="10248,6212" coordsize="10,0" path="m10248,6212l10258,6212e" filled="false" stroked="true" strokeweight=".48pt" strokecolor="#000000">
                <v:path arrowok="t"/>
              </v:shape>
            </v:group>
            <v:group style="position:absolute;left:10267;top:6212;width:10;height:2" coordorigin="10267,6212" coordsize="10,2">
              <v:shape style="position:absolute;left:10267;top:6212;width:10;height:2" coordorigin="10267,6212" coordsize="10,0" path="m10267,6212l10277,6212e" filled="false" stroked="true" strokeweight=".48pt" strokecolor="#000000">
                <v:path arrowok="t"/>
              </v:shape>
            </v:group>
            <v:group style="position:absolute;left:10286;top:6212;width:10;height:2" coordorigin="10286,6212" coordsize="10,2">
              <v:shape style="position:absolute;left:10286;top:6212;width:10;height:2" coordorigin="10286,6212" coordsize="10,0" path="m10286,6212l10296,6212e" filled="false" stroked="true" strokeweight=".48pt" strokecolor="#000000">
                <v:path arrowok="t"/>
              </v:shape>
            </v:group>
            <v:group style="position:absolute;left:10306;top:6212;width:10;height:2" coordorigin="10306,6212" coordsize="10,2">
              <v:shape style="position:absolute;left:10306;top:6212;width:10;height:2" coordorigin="10306,6212" coordsize="10,0" path="m10306,6212l10315,6212e" filled="false" stroked="true" strokeweight=".48pt" strokecolor="#000000">
                <v:path arrowok="t"/>
              </v:shape>
            </v:group>
            <v:group style="position:absolute;left:10325;top:6212;width:10;height:2" coordorigin="10325,6212" coordsize="10,2">
              <v:shape style="position:absolute;left:10325;top:6212;width:10;height:2" coordorigin="10325,6212" coordsize="10,0" path="m10325,6212l10334,6212e" filled="false" stroked="true" strokeweight=".48pt" strokecolor="#000000">
                <v:path arrowok="t"/>
              </v:shape>
            </v:group>
            <v:group style="position:absolute;left:10344;top:6212;width:10;height:2" coordorigin="10344,6212" coordsize="10,2">
              <v:shape style="position:absolute;left:10344;top:6212;width:10;height:2" coordorigin="10344,6212" coordsize="10,0" path="m10344,6212l10354,6212e" filled="false" stroked="true" strokeweight=".48pt" strokecolor="#000000">
                <v:path arrowok="t"/>
              </v:shape>
            </v:group>
            <v:group style="position:absolute;left:10363;top:6212;width:10;height:2" coordorigin="10363,6212" coordsize="10,2">
              <v:shape style="position:absolute;left:10363;top:6212;width:10;height:2" coordorigin="10363,6212" coordsize="10,0" path="m10363,6212l10373,6212e" filled="false" stroked="true" strokeweight=".48pt" strokecolor="#000000">
                <v:path arrowok="t"/>
              </v:shape>
            </v:group>
            <v:group style="position:absolute;left:10382;top:6212;width:10;height:2" coordorigin="10382,6212" coordsize="10,2">
              <v:shape style="position:absolute;left:10382;top:6212;width:10;height:2" coordorigin="10382,6212" coordsize="10,0" path="m10382,6212l10392,6212e" filled="false" stroked="true" strokeweight=".48pt" strokecolor="#000000">
                <v:path arrowok="t"/>
              </v:shape>
            </v:group>
            <v:group style="position:absolute;left:10402;top:6212;width:10;height:2" coordorigin="10402,6212" coordsize="10,2">
              <v:shape style="position:absolute;left:10402;top:6212;width:10;height:2" coordorigin="10402,6212" coordsize="10,0" path="m10402,6212l10411,6212e" filled="false" stroked="true" strokeweight=".48pt" strokecolor="#000000">
                <v:path arrowok="t"/>
              </v:shape>
            </v:group>
            <v:group style="position:absolute;left:10421;top:6212;width:10;height:2" coordorigin="10421,6212" coordsize="10,2">
              <v:shape style="position:absolute;left:10421;top:6212;width:10;height:2" coordorigin="10421,6212" coordsize="10,0" path="m10421,6212l10430,6212e" filled="false" stroked="true" strokeweight=".48pt" strokecolor="#000000">
                <v:path arrowok="t"/>
              </v:shape>
            </v:group>
            <v:group style="position:absolute;left:10440;top:6212;width:10;height:2" coordorigin="10440,6212" coordsize="10,2">
              <v:shape style="position:absolute;left:10440;top:6212;width:10;height:2" coordorigin="10440,6212" coordsize="10,0" path="m10440,6212l10450,6212e" filled="false" stroked="true" strokeweight=".48pt" strokecolor="#000000">
                <v:path arrowok="t"/>
              </v:shape>
            </v:group>
            <v:group style="position:absolute;left:10459;top:6212;width:10;height:2" coordorigin="10459,6212" coordsize="10,2">
              <v:shape style="position:absolute;left:10459;top:6212;width:10;height:2" coordorigin="10459,6212" coordsize="10,0" path="m10459,6212l10469,6212e" filled="false" stroked="true" strokeweight=".48pt" strokecolor="#000000">
                <v:path arrowok="t"/>
              </v:shape>
            </v:group>
            <v:group style="position:absolute;left:10478;top:6212;width:10;height:2" coordorigin="10478,6212" coordsize="10,2">
              <v:shape style="position:absolute;left:10478;top:6212;width:10;height:2" coordorigin="10478,6212" coordsize="10,0" path="m10478,6212l10488,6212e" filled="false" stroked="true" strokeweight=".48pt" strokecolor="#000000">
                <v:path arrowok="t"/>
              </v:shape>
            </v:group>
            <v:group style="position:absolute;left:10498;top:6212;width:10;height:2" coordorigin="10498,6212" coordsize="10,2">
              <v:shape style="position:absolute;left:10498;top:6212;width:10;height:2" coordorigin="10498,6212" coordsize="10,0" path="m10498,6212l10507,6212e" filled="false" stroked="true" strokeweight=".48pt" strokecolor="#000000">
                <v:path arrowok="t"/>
              </v:shape>
            </v:group>
            <v:group style="position:absolute;left:10517;top:6212;width:10;height:2" coordorigin="10517,6212" coordsize="10,2">
              <v:shape style="position:absolute;left:10517;top:6212;width:10;height:2" coordorigin="10517,6212" coordsize="10,0" path="m10517,6212l10526,6212e" filled="false" stroked="true" strokeweight=".48pt" strokecolor="#000000">
                <v:path arrowok="t"/>
              </v:shape>
            </v:group>
            <v:group style="position:absolute;left:10536;top:6212;width:10;height:2" coordorigin="10536,6212" coordsize="10,2">
              <v:shape style="position:absolute;left:10536;top:6212;width:10;height:2" coordorigin="10536,6212" coordsize="10,0" path="m10536,6212l10546,6212e" filled="false" stroked="true" strokeweight=".48pt" strokecolor="#000000">
                <v:path arrowok="t"/>
              </v:shape>
            </v:group>
            <v:group style="position:absolute;left:10555;top:6212;width:10;height:2" coordorigin="10555,6212" coordsize="10,2">
              <v:shape style="position:absolute;left:10555;top:6212;width:10;height:2" coordorigin="10555,6212" coordsize="10,0" path="m10555,6212l10565,6212e" filled="false" stroked="true" strokeweight=".48pt" strokecolor="#000000">
                <v:path arrowok="t"/>
              </v:shape>
            </v:group>
            <v:group style="position:absolute;left:10574;top:6212;width:10;height:2" coordorigin="10574,6212" coordsize="10,2">
              <v:shape style="position:absolute;left:10574;top:6212;width:10;height:2" coordorigin="10574,6212" coordsize="10,0" path="m10574,6212l10584,6212e" filled="false" stroked="true" strokeweight=".48pt" strokecolor="#000000">
                <v:path arrowok="t"/>
              </v:shape>
            </v:group>
            <v:group style="position:absolute;left:10594;top:6212;width:10;height:2" coordorigin="10594,6212" coordsize="10,2">
              <v:shape style="position:absolute;left:10594;top:6212;width:10;height:2" coordorigin="10594,6212" coordsize="10,0" path="m10594,6212l10603,6212e" filled="false" stroked="true" strokeweight=".48pt" strokecolor="#000000">
                <v:path arrowok="t"/>
              </v:shape>
            </v:group>
            <v:group style="position:absolute;left:10613;top:6212;width:10;height:2" coordorigin="10613,6212" coordsize="10,2">
              <v:shape style="position:absolute;left:10613;top:6212;width:10;height:2" coordorigin="10613,6212" coordsize="10,0" path="m10613,6212l10622,6212e" filled="false" stroked="true" strokeweight=".48pt" strokecolor="#000000">
                <v:path arrowok="t"/>
              </v:shape>
            </v:group>
            <v:group style="position:absolute;left:10632;top:6212;width:10;height:2" coordorigin="10632,6212" coordsize="10,2">
              <v:shape style="position:absolute;left:10632;top:6212;width:10;height:2" coordorigin="10632,6212" coordsize="10,0" path="m10632,6212l10642,6212e" filled="false" stroked="true" strokeweight=".48pt" strokecolor="#000000">
                <v:path arrowok="t"/>
              </v:shape>
            </v:group>
            <v:group style="position:absolute;left:10651;top:6212;width:10;height:2" coordorigin="10651,6212" coordsize="10,2">
              <v:shape style="position:absolute;left:10651;top:6212;width:10;height:2" coordorigin="10651,6212" coordsize="10,0" path="m10651,6212l10661,6212e" filled="false" stroked="true" strokeweight=".48pt" strokecolor="#000000">
                <v:path arrowok="t"/>
              </v:shape>
            </v:group>
            <v:group style="position:absolute;left:10670;top:6212;width:10;height:2" coordorigin="10670,6212" coordsize="10,2">
              <v:shape style="position:absolute;left:10670;top:6212;width:10;height:2" coordorigin="10670,6212" coordsize="10,0" path="m10670,6212l10680,6212e" filled="false" stroked="true" strokeweight=".48pt" strokecolor="#000000">
                <v:path arrowok="t"/>
              </v:shape>
            </v:group>
            <v:group style="position:absolute;left:10690;top:6212;width:10;height:2" coordorigin="10690,6212" coordsize="10,2">
              <v:shape style="position:absolute;left:10690;top:6212;width:10;height:2" coordorigin="10690,6212" coordsize="10,0" path="m10690,6212l10699,6212e" filled="false" stroked="true" strokeweight=".48pt" strokecolor="#000000">
                <v:path arrowok="t"/>
              </v:shape>
            </v:group>
            <v:group style="position:absolute;left:10709;top:6212;width:10;height:2" coordorigin="10709,6212" coordsize="10,2">
              <v:shape style="position:absolute;left:10709;top:6212;width:10;height:2" coordorigin="10709,6212" coordsize="10,0" path="m10709,6212l10718,6212e" filled="false" stroked="true" strokeweight=".48pt" strokecolor="#000000">
                <v:path arrowok="t"/>
              </v:shape>
            </v:group>
            <v:group style="position:absolute;left:10728;top:6212;width:10;height:2" coordorigin="10728,6212" coordsize="10,2">
              <v:shape style="position:absolute;left:10728;top:6212;width:10;height:2" coordorigin="10728,6212" coordsize="10,0" path="m10728,6212l10738,6212e" filled="false" stroked="true" strokeweight=".48pt" strokecolor="#000000">
                <v:path arrowok="t"/>
              </v:shape>
            </v:group>
            <v:group style="position:absolute;left:10747;top:6212;width:10;height:2" coordorigin="10747,6212" coordsize="10,2">
              <v:shape style="position:absolute;left:10747;top:6212;width:10;height:2" coordorigin="10747,6212" coordsize="10,0" path="m10747,6212l10757,6212e" filled="false" stroked="true" strokeweight=".48pt" strokecolor="#000000">
                <v:path arrowok="t"/>
              </v:shape>
            </v:group>
            <v:group style="position:absolute;left:10766;top:6212;width:10;height:2" coordorigin="10766,6212" coordsize="10,2">
              <v:shape style="position:absolute;left:10766;top:6212;width:10;height:2" coordorigin="10766,6212" coordsize="10,0" path="m10766,6212l10776,6212e" filled="false" stroked="true" strokeweight=".48pt" strokecolor="#000000">
                <v:path arrowok="t"/>
              </v:shape>
            </v:group>
            <v:group style="position:absolute;left:10786;top:6212;width:10;height:2" coordorigin="10786,6212" coordsize="10,2">
              <v:shape style="position:absolute;left:10786;top:6212;width:10;height:2" coordorigin="10786,6212" coordsize="10,0" path="m10786,6212l10795,6212e" filled="false" stroked="true" strokeweight=".48pt" strokecolor="#000000">
                <v:path arrowok="t"/>
              </v:shape>
            </v:group>
            <v:group style="position:absolute;left:10805;top:6212;width:10;height:2" coordorigin="10805,6212" coordsize="10,2">
              <v:shape style="position:absolute;left:10805;top:6212;width:10;height:2" coordorigin="10805,6212" coordsize="10,0" path="m10805,6212l10814,6212e" filled="false" stroked="true" strokeweight=".48pt" strokecolor="#000000">
                <v:path arrowok="t"/>
              </v:shape>
            </v:group>
            <v:group style="position:absolute;left:10824;top:6212;width:10;height:2" coordorigin="10824,6212" coordsize="10,2">
              <v:shape style="position:absolute;left:10824;top:6212;width:10;height:2" coordorigin="10824,6212" coordsize="10,0" path="m10824,6212l10834,6212e" filled="false" stroked="true" strokeweight=".48pt" strokecolor="#000000">
                <v:path arrowok="t"/>
              </v:shape>
            </v:group>
            <v:group style="position:absolute;left:10843;top:6212;width:10;height:2" coordorigin="10843,6212" coordsize="10,2">
              <v:shape style="position:absolute;left:10843;top:6212;width:10;height:2" coordorigin="10843,6212" coordsize="10,0" path="m10843,6212l10853,6212e" filled="false" stroked="true" strokeweight=".48pt" strokecolor="#000000">
                <v:path arrowok="t"/>
              </v:shape>
            </v:group>
            <v:group style="position:absolute;left:10862;top:6212;width:10;height:2" coordorigin="10862,6212" coordsize="10,2">
              <v:shape style="position:absolute;left:10862;top:6212;width:10;height:2" coordorigin="10862,6212" coordsize="10,0" path="m10862,6212l10872,6212e" filled="false" stroked="true" strokeweight=".48pt" strokecolor="#000000">
                <v:path arrowok="t"/>
              </v:shape>
            </v:group>
            <v:group style="position:absolute;left:10882;top:6212;width:10;height:2" coordorigin="10882,6212" coordsize="10,2">
              <v:shape style="position:absolute;left:10882;top:6212;width:10;height:2" coordorigin="10882,6212" coordsize="10,0" path="m10882,6212l10891,6212e" filled="false" stroked="true" strokeweight=".48pt" strokecolor="#000000">
                <v:path arrowok="t"/>
              </v:shape>
            </v:group>
            <v:group style="position:absolute;left:10901;top:6212;width:10;height:2" coordorigin="10901,6212" coordsize="10,2">
              <v:shape style="position:absolute;left:10901;top:6212;width:10;height:2" coordorigin="10901,6212" coordsize="10,0" path="m10901,6212l10910,6212e" filled="false" stroked="true" strokeweight=".48pt" strokecolor="#000000">
                <v:path arrowok="t"/>
              </v:shape>
            </v:group>
            <v:group style="position:absolute;left:10920;top:6212;width:10;height:2" coordorigin="10920,6212" coordsize="10,2">
              <v:shape style="position:absolute;left:10920;top:6212;width:10;height:2" coordorigin="10920,6212" coordsize="10,0" path="m10920,6212l10930,6212e" filled="false" stroked="true" strokeweight=".48pt" strokecolor="#000000">
                <v:path arrowok="t"/>
              </v:shape>
            </v:group>
            <v:group style="position:absolute;left:10939;top:6212;width:10;height:2" coordorigin="10939,6212" coordsize="10,2">
              <v:shape style="position:absolute;left:10939;top:6212;width:10;height:2" coordorigin="10939,6212" coordsize="10,0" path="m10939,6212l10949,6212e" filled="false" stroked="true" strokeweight=".48pt" strokecolor="#000000">
                <v:path arrowok="t"/>
              </v:shape>
            </v:group>
            <v:group style="position:absolute;left:10958;top:6212;width:10;height:2" coordorigin="10958,6212" coordsize="10,2">
              <v:shape style="position:absolute;left:10958;top:6212;width:10;height:2" coordorigin="10958,6212" coordsize="10,0" path="m10958,6212l10968,6212e" filled="false" stroked="true" strokeweight=".48pt" strokecolor="#000000">
                <v:path arrowok="t"/>
              </v:shape>
            </v:group>
            <v:group style="position:absolute;left:10978;top:6212;width:10;height:2" coordorigin="10978,6212" coordsize="10,2">
              <v:shape style="position:absolute;left:10978;top:6212;width:10;height:2" coordorigin="10978,6212" coordsize="10,0" path="m10978,6212l10987,6212e" filled="false" stroked="true" strokeweight=".48pt" strokecolor="#000000">
                <v:path arrowok="t"/>
              </v:shape>
            </v:group>
            <v:group style="position:absolute;left:10997;top:6212;width:10;height:2" coordorigin="10997,6212" coordsize="10,2">
              <v:shape style="position:absolute;left:10997;top:6212;width:10;height:2" coordorigin="10997,6212" coordsize="10,0" path="m10997,6212l11006,6212e" filled="false" stroked="true" strokeweight=".48pt" strokecolor="#000000">
                <v:path arrowok="t"/>
              </v:shape>
            </v:group>
            <v:group style="position:absolute;left:11016;top:6212;width:10;height:2" coordorigin="11016,6212" coordsize="10,2">
              <v:shape style="position:absolute;left:11016;top:6212;width:10;height:2" coordorigin="11016,6212" coordsize="10,0" path="m11016,6212l11026,6212e" filled="false" stroked="true" strokeweight=".48pt" strokecolor="#000000">
                <v:path arrowok="t"/>
              </v:shape>
            </v:group>
            <v:group style="position:absolute;left:11035;top:6212;width:10;height:2" coordorigin="11035,6212" coordsize="10,2">
              <v:shape style="position:absolute;left:11035;top:6212;width:10;height:2" coordorigin="11035,6212" coordsize="10,0" path="m11035,6212l11045,6212e" filled="false" stroked="true" strokeweight=".48pt" strokecolor="#000000">
                <v:path arrowok="t"/>
              </v:shape>
            </v:group>
            <v:group style="position:absolute;left:11054;top:6212;width:10;height:2" coordorigin="11054,6212" coordsize="10,2">
              <v:shape style="position:absolute;left:11054;top:6212;width:10;height:2" coordorigin="11054,6212" coordsize="10,0" path="m11054,6212l11064,6212e" filled="false" stroked="true" strokeweight=".48pt" strokecolor="#000000">
                <v:path arrowok="t"/>
              </v:shape>
            </v:group>
            <v:group style="position:absolute;left:11074;top:6212;width:10;height:2" coordorigin="11074,6212" coordsize="10,2">
              <v:shape style="position:absolute;left:11074;top:6212;width:10;height:2" coordorigin="11074,6212" coordsize="10,0" path="m11074,6212l11083,6212e" filled="false" stroked="true" strokeweight=".48pt" strokecolor="#000000">
                <v:path arrowok="t"/>
              </v:shape>
            </v:group>
            <v:group style="position:absolute;left:11093;top:6212;width:10;height:2" coordorigin="11093,6212" coordsize="10,2">
              <v:shape style="position:absolute;left:11093;top:6212;width:10;height:2" coordorigin="11093,6212" coordsize="10,0" path="m11093,6212l11102,6212e" filled="false" stroked="true" strokeweight=".48pt" strokecolor="#000000">
                <v:path arrowok="t"/>
              </v:shape>
            </v:group>
            <v:group style="position:absolute;left:11112;top:6212;width:10;height:2" coordorigin="11112,6212" coordsize="10,2">
              <v:shape style="position:absolute;left:11112;top:6212;width:10;height:2" coordorigin="11112,6212" coordsize="10,0" path="m11112,6212l11122,6212e" filled="false" stroked="true" strokeweight=".48pt" strokecolor="#000000">
                <v:path arrowok="t"/>
              </v:shape>
            </v:group>
            <v:group style="position:absolute;left:11131;top:6212;width:10;height:2" coordorigin="11131,6212" coordsize="10,2">
              <v:shape style="position:absolute;left:11131;top:6212;width:10;height:2" coordorigin="11131,6212" coordsize="10,0" path="m11131,6212l11141,6212e" filled="false" stroked="true" strokeweight=".48pt" strokecolor="#000000">
                <v:path arrowok="t"/>
              </v:shape>
            </v:group>
            <v:group style="position:absolute;left:11150;top:6212;width:10;height:2" coordorigin="11150,6212" coordsize="10,2">
              <v:shape style="position:absolute;left:11150;top:6212;width:10;height:2" coordorigin="11150,6212" coordsize="10,0" path="m11150,6212l11160,6212e" filled="false" stroked="true" strokeweight=".48pt" strokecolor="#000000">
                <v:path arrowok="t"/>
              </v:shape>
            </v:group>
            <v:group style="position:absolute;left:11170;top:6212;width:10;height:2" coordorigin="11170,6212" coordsize="10,2">
              <v:shape style="position:absolute;left:11170;top:6212;width:10;height:2" coordorigin="11170,6212" coordsize="10,0" path="m11170,6212l11179,6212e" filled="false" stroked="true" strokeweight=".48pt" strokecolor="#000000">
                <v:path arrowok="t"/>
              </v:shape>
            </v:group>
            <v:group style="position:absolute;left:11189;top:6212;width:10;height:2" coordorigin="11189,6212" coordsize="10,2">
              <v:shape style="position:absolute;left:11189;top:6212;width:10;height:2" coordorigin="11189,6212" coordsize="10,0" path="m11189,6212l11198,6212e" filled="false" stroked="true" strokeweight=".48pt" strokecolor="#000000">
                <v:path arrowok="t"/>
              </v:shape>
            </v:group>
            <v:group style="position:absolute;left:11208;top:6212;width:10;height:2" coordorigin="11208,6212" coordsize="10,2">
              <v:shape style="position:absolute;left:11208;top:6212;width:10;height:2" coordorigin="11208,6212" coordsize="10,0" path="m11208,6212l11218,6212e" filled="false" stroked="true" strokeweight=".48pt" strokecolor="#000000">
                <v:path arrowok="t"/>
              </v:shape>
            </v:group>
            <v:group style="position:absolute;left:11227;top:6212;width:10;height:2" coordorigin="11227,6212" coordsize="10,2">
              <v:shape style="position:absolute;left:11227;top:6212;width:10;height:2" coordorigin="11227,6212" coordsize="10,0" path="m11227,6212l11237,6212e" filled="false" stroked="true" strokeweight=".48pt" strokecolor="#000000">
                <v:path arrowok="t"/>
              </v:shape>
            </v:group>
            <v:group style="position:absolute;left:11246;top:6212;width:10;height:2" coordorigin="11246,6212" coordsize="10,2">
              <v:shape style="position:absolute;left:11246;top:6212;width:10;height:2" coordorigin="11246,6212" coordsize="10,0" path="m11246,6212l11256,6212e" filled="false" stroked="true" strokeweight=".48pt" strokecolor="#000000">
                <v:path arrowok="t"/>
              </v:shape>
            </v:group>
            <v:group style="position:absolute;left:11266;top:6212;width:10;height:2" coordorigin="11266,6212" coordsize="10,2">
              <v:shape style="position:absolute;left:11266;top:6212;width:10;height:2" coordorigin="11266,6212" coordsize="10,0" path="m11266,6212l11275,6212e" filled="false" stroked="true" strokeweight=".48pt" strokecolor="#000000">
                <v:path arrowok="t"/>
              </v:shape>
            </v:group>
            <v:group style="position:absolute;left:11285;top:6212;width:10;height:2" coordorigin="11285,6212" coordsize="10,2">
              <v:shape style="position:absolute;left:11285;top:6212;width:10;height:2" coordorigin="11285,6212" coordsize="10,0" path="m11285,6212l11294,6212e" filled="false" stroked="true" strokeweight=".48pt" strokecolor="#000000">
                <v:path arrowok="t"/>
              </v:shape>
            </v:group>
            <v:group style="position:absolute;left:11304;top:6212;width:10;height:2" coordorigin="11304,6212" coordsize="10,2">
              <v:shape style="position:absolute;left:11304;top:6212;width:10;height:2" coordorigin="11304,6212" coordsize="10,0" path="m11304,6212l11314,6212e" filled="false" stroked="true" strokeweight=".48pt" strokecolor="#000000">
                <v:path arrowok="t"/>
              </v:shape>
            </v:group>
            <v:group style="position:absolute;left:11323;top:6212;width:10;height:2" coordorigin="11323,6212" coordsize="10,2">
              <v:shape style="position:absolute;left:11323;top:6212;width:10;height:2" coordorigin="11323,6212" coordsize="10,0" path="m11323,6212l11333,6212e" filled="false" stroked="true" strokeweight=".48pt" strokecolor="#000000">
                <v:path arrowok="t"/>
              </v:shape>
            </v:group>
            <v:group style="position:absolute;left:11342;top:6212;width:10;height:2" coordorigin="11342,6212" coordsize="10,2">
              <v:shape style="position:absolute;left:11342;top:6212;width:10;height:2" coordorigin="11342,6212" coordsize="10,0" path="m11342,6212l11352,6212e" filled="false" stroked="true" strokeweight=".48pt" strokecolor="#000000">
                <v:path arrowok="t"/>
              </v:shape>
            </v:group>
            <v:group style="position:absolute;left:11362;top:6212;width:10;height:2" coordorigin="11362,6212" coordsize="10,2">
              <v:shape style="position:absolute;left:11362;top:6212;width:10;height:2" coordorigin="11362,6212" coordsize="10,0" path="m11362,6212l11371,6212e" filled="false" stroked="true" strokeweight=".48pt" strokecolor="#000000">
                <v:path arrowok="t"/>
              </v:shape>
            </v:group>
            <v:group style="position:absolute;left:11381;top:6212;width:10;height:2" coordorigin="11381,6212" coordsize="10,2">
              <v:shape style="position:absolute;left:11381;top:6212;width:10;height:2" coordorigin="11381,6212" coordsize="10,0" path="m11381,6212l11390,6212e" filled="false" stroked="true" strokeweight=".48pt" strokecolor="#000000">
                <v:path arrowok="t"/>
              </v:shape>
            </v:group>
            <v:group style="position:absolute;left:11400;top:6212;width:10;height:2" coordorigin="11400,6212" coordsize="10,2">
              <v:shape style="position:absolute;left:11400;top:6212;width:10;height:2" coordorigin="11400,6212" coordsize="10,0" path="m11400,6212l11410,6212e" filled="false" stroked="true" strokeweight=".48pt" strokecolor="#000000">
                <v:path arrowok="t"/>
              </v:shape>
            </v:group>
            <v:group style="position:absolute;left:11419;top:6212;width:10;height:2" coordorigin="11419,6212" coordsize="10,2">
              <v:shape style="position:absolute;left:11419;top:6212;width:10;height:2" coordorigin="11419,6212" coordsize="10,0" path="m11419,6212l11429,6212e" filled="false" stroked="true" strokeweight=".48pt" strokecolor="#000000">
                <v:path arrowok="t"/>
              </v:shape>
            </v:group>
            <v:group style="position:absolute;left:11438;top:6212;width:10;height:2" coordorigin="11438,6212" coordsize="10,2">
              <v:shape style="position:absolute;left:11438;top:6212;width:10;height:2" coordorigin="11438,6212" coordsize="10,0" path="m11438,6212l11448,6212e" filled="false" stroked="true" strokeweight=".48pt" strokecolor="#000000">
                <v:path arrowok="t"/>
              </v:shape>
            </v:group>
            <v:group style="position:absolute;left:11458;top:6212;width:10;height:2" coordorigin="11458,6212" coordsize="10,2">
              <v:shape style="position:absolute;left:11458;top:6212;width:10;height:2" coordorigin="11458,6212" coordsize="10,0" path="m11458,6212l11467,6212e" filled="false" stroked="true" strokeweight=".48pt" strokecolor="#000000">
                <v:path arrowok="t"/>
              </v:shape>
            </v:group>
            <v:group style="position:absolute;left:11477;top:6212;width:10;height:2" coordorigin="11477,6212" coordsize="10,2">
              <v:shape style="position:absolute;left:11477;top:6212;width:10;height:2" coordorigin="11477,6212" coordsize="10,0" path="m11477,6212l11486,6212e" filled="false" stroked="true" strokeweight=".48pt" strokecolor="#000000">
                <v:path arrowok="t"/>
              </v:shape>
            </v:group>
            <v:group style="position:absolute;left:11496;top:6212;width:10;height:2" coordorigin="11496,6212" coordsize="10,2">
              <v:shape style="position:absolute;left:11496;top:6212;width:10;height:2" coordorigin="11496,6212" coordsize="10,0" path="m11496,6212l11506,6212e" filled="false" stroked="true" strokeweight=".48pt" strokecolor="#000000">
                <v:path arrowok="t"/>
              </v:shape>
            </v:group>
            <v:group style="position:absolute;left:11515;top:6212;width:10;height:2" coordorigin="11515,6212" coordsize="10,2">
              <v:shape style="position:absolute;left:11515;top:6212;width:10;height:2" coordorigin="11515,6212" coordsize="10,0" path="m11515,6212l11525,6212e" filled="false" stroked="true" strokeweight=".48pt" strokecolor="#000000">
                <v:path arrowok="t"/>
              </v:shape>
            </v:group>
            <v:group style="position:absolute;left:11534;top:6212;width:10;height:2" coordorigin="11534,6212" coordsize="10,2">
              <v:shape style="position:absolute;left:11534;top:6212;width:10;height:2" coordorigin="11534,6212" coordsize="10,0" path="m11534,6212l11544,6212e" filled="false" stroked="true" strokeweight=".48pt" strokecolor="#000000">
                <v:path arrowok="t"/>
              </v:shape>
            </v:group>
            <v:group style="position:absolute;left:11554;top:6212;width:10;height:2" coordorigin="11554,6212" coordsize="10,2">
              <v:shape style="position:absolute;left:11554;top:6212;width:10;height:2" coordorigin="11554,6212" coordsize="10,0" path="m11554,6212l11563,6212e" filled="false" stroked="true" strokeweight=".48pt" strokecolor="#000000">
                <v:path arrowok="t"/>
              </v:shape>
            </v:group>
            <v:group style="position:absolute;left:11573;top:6212;width:10;height:2" coordorigin="11573,6212" coordsize="10,2">
              <v:shape style="position:absolute;left:11573;top:6212;width:10;height:2" coordorigin="11573,6212" coordsize="10,0" path="m11573,6212l11582,6212e" filled="false" stroked="true" strokeweight=".48pt" strokecolor="#000000">
                <v:path arrowok="t"/>
              </v:shape>
            </v:group>
            <v:group style="position:absolute;left:11592;top:6212;width:10;height:2" coordorigin="11592,6212" coordsize="10,2">
              <v:shape style="position:absolute;left:11592;top:6212;width:10;height:2" coordorigin="11592,6212" coordsize="10,0" path="m11592,6212l11602,6212e" filled="false" stroked="true" strokeweight=".48pt" strokecolor="#000000">
                <v:path arrowok="t"/>
              </v:shape>
            </v:group>
            <v:group style="position:absolute;left:11611;top:6212;width:10;height:2" coordorigin="11611,6212" coordsize="10,2">
              <v:shape style="position:absolute;left:11611;top:6212;width:10;height:2" coordorigin="11611,6212" coordsize="10,0" path="m11611,6212l11621,6212e" filled="false" stroked="true" strokeweight=".48pt" strokecolor="#000000">
                <v:path arrowok="t"/>
              </v:shape>
            </v:group>
            <v:group style="position:absolute;left:11630;top:6212;width:10;height:2" coordorigin="11630,6212" coordsize="10,2">
              <v:shape style="position:absolute;left:11630;top:6212;width:10;height:2" coordorigin="11630,6212" coordsize="10,0" path="m11630,6212l11640,6212e" filled="false" stroked="true" strokeweight=".48pt" strokecolor="#000000">
                <v:path arrowok="t"/>
              </v:shape>
            </v:group>
            <v:group style="position:absolute;left:11650;top:6212;width:10;height:2" coordorigin="11650,6212" coordsize="10,2">
              <v:shape style="position:absolute;left:11650;top:6212;width:10;height:2" coordorigin="11650,6212" coordsize="10,0" path="m11650,6212l11659,6212e" filled="false" stroked="true" strokeweight=".48pt" strokecolor="#000000">
                <v:path arrowok="t"/>
              </v:shape>
            </v:group>
            <v:group style="position:absolute;left:11669;top:6212;width:10;height:2" coordorigin="11669,6212" coordsize="10,2">
              <v:shape style="position:absolute;left:11669;top:6212;width:10;height:2" coordorigin="11669,6212" coordsize="10,0" path="m11669,6212l11678,6212e" filled="false" stroked="true" strokeweight=".48pt" strokecolor="#000000">
                <v:path arrowok="t"/>
              </v:shape>
            </v:group>
            <v:group style="position:absolute;left:11688;top:6212;width:10;height:2" coordorigin="11688,6212" coordsize="10,2">
              <v:shape style="position:absolute;left:11688;top:6212;width:10;height:2" coordorigin="11688,6212" coordsize="10,0" path="m11688,6212l11698,6212e" filled="false" stroked="true" strokeweight=".48pt" strokecolor="#000000">
                <v:path arrowok="t"/>
              </v:shape>
            </v:group>
            <v:group style="position:absolute;left:11707;top:6212;width:10;height:2" coordorigin="11707,6212" coordsize="10,2">
              <v:shape style="position:absolute;left:11707;top:6212;width:10;height:2" coordorigin="11707,6212" coordsize="10,0" path="m11707,6212l11717,6212e" filled="false" stroked="true" strokeweight=".48pt" strokecolor="#000000">
                <v:path arrowok="t"/>
              </v:shape>
            </v:group>
            <v:group style="position:absolute;left:11726;top:6212;width:10;height:2" coordorigin="11726,6212" coordsize="10,2">
              <v:shape style="position:absolute;left:11726;top:6212;width:10;height:2" coordorigin="11726,6212" coordsize="10,0" path="m11726,6212l11736,6212e" filled="false" stroked="true" strokeweight=".48pt" strokecolor="#000000">
                <v:path arrowok="t"/>
              </v:shape>
            </v:group>
            <v:group style="position:absolute;left:11746;top:6212;width:10;height:2" coordorigin="11746,6212" coordsize="10,2">
              <v:shape style="position:absolute;left:11746;top:6212;width:10;height:2" coordorigin="11746,6212" coordsize="10,0" path="m11746,6212l11755,6212e" filled="false" stroked="true" strokeweight=".48pt" strokecolor="#000000">
                <v:path arrowok="t"/>
              </v:shape>
            </v:group>
            <v:group style="position:absolute;left:11765;top:6212;width:10;height:2" coordorigin="11765,6212" coordsize="10,2">
              <v:shape style="position:absolute;left:11765;top:6212;width:10;height:2" coordorigin="11765,6212" coordsize="10,0" path="m11765,6212l11774,6212e" filled="false" stroked="true" strokeweight=".48pt" strokecolor="#000000">
                <v:path arrowok="t"/>
              </v:shape>
            </v:group>
            <v:group style="position:absolute;left:11784;top:6212;width:10;height:2" coordorigin="11784,6212" coordsize="10,2">
              <v:shape style="position:absolute;left:11784;top:6212;width:10;height:2" coordorigin="11784,6212" coordsize="10,0" path="m11784,6212l11794,6212e" filled="false" stroked="true" strokeweight=".48pt" strokecolor="#000000">
                <v:path arrowok="t"/>
              </v:shape>
            </v:group>
            <v:group style="position:absolute;left:11803;top:6212;width:10;height:2" coordorigin="11803,6212" coordsize="10,2">
              <v:shape style="position:absolute;left:11803;top:6212;width:10;height:2" coordorigin="11803,6212" coordsize="10,0" path="m11803,6212l11813,6212e" filled="false" stroked="true" strokeweight=".48pt" strokecolor="#000000">
                <v:path arrowok="t"/>
              </v:shape>
            </v:group>
            <v:group style="position:absolute;left:11822;top:6212;width:10;height:2" coordorigin="11822,6212" coordsize="10,2">
              <v:shape style="position:absolute;left:11822;top:6212;width:10;height:2" coordorigin="11822,6212" coordsize="10,0" path="m11822,6212l11832,6212e" filled="false" stroked="true" strokeweight=".48pt" strokecolor="#000000">
                <v:path arrowok="t"/>
              </v:shape>
            </v:group>
            <v:group style="position:absolute;left:11842;top:6212;width:10;height:2" coordorigin="11842,6212" coordsize="10,2">
              <v:shape style="position:absolute;left:11842;top:6212;width:10;height:2" coordorigin="11842,6212" coordsize="10,0" path="m11842,6212l11851,6212e" filled="false" stroked="true" strokeweight=".48pt" strokecolor="#000000">
                <v:path arrowok="t"/>
              </v:shape>
            </v:group>
            <v:group style="position:absolute;left:11861;top:6212;width:10;height:2" coordorigin="11861,6212" coordsize="10,2">
              <v:shape style="position:absolute;left:11861;top:6212;width:10;height:2" coordorigin="11861,6212" coordsize="10,0" path="m11861,6212l11870,6212e" filled="false" stroked="true" strokeweight=".48pt" strokecolor="#000000">
                <v:path arrowok="t"/>
              </v:shape>
            </v:group>
            <v:group style="position:absolute;left:11880;top:6212;width:10;height:2" coordorigin="11880,6212" coordsize="10,2">
              <v:shape style="position:absolute;left:11880;top:6212;width:10;height:2" coordorigin="11880,6212" coordsize="10,0" path="m11880,6212l11890,6212e" filled="false" stroked="true" strokeweight=".48pt" strokecolor="#000000">
                <v:path arrowok="t"/>
              </v:shape>
            </v:group>
            <v:group style="position:absolute;left:11899;top:6212;width:10;height:2" coordorigin="11899,6212" coordsize="10,2">
              <v:shape style="position:absolute;left:11899;top:6212;width:10;height:2" coordorigin="11899,6212" coordsize="10,0" path="m11899,6212l11909,6212e" filled="false" stroked="true" strokeweight=".48pt" strokecolor="#000000">
                <v:path arrowok="t"/>
              </v:shape>
            </v:group>
            <v:group style="position:absolute;left:11918;top:6212;width:10;height:2" coordorigin="11918,6212" coordsize="10,2">
              <v:shape style="position:absolute;left:11918;top:6212;width:10;height:2" coordorigin="11918,6212" coordsize="10,0" path="m11918,6212l11928,6212e" filled="false" stroked="true" strokeweight=".48pt" strokecolor="#000000">
                <v:path arrowok="t"/>
              </v:shape>
            </v:group>
            <v:group style="position:absolute;left:11938;top:6212;width:10;height:2" coordorigin="11938,6212" coordsize="10,2">
              <v:shape style="position:absolute;left:11938;top:6212;width:10;height:2" coordorigin="11938,6212" coordsize="10,0" path="m11938,6212l11947,6212e" filled="false" stroked="true" strokeweight=".48pt" strokecolor="#000000">
                <v:path arrowok="t"/>
              </v:shape>
            </v:group>
            <v:group style="position:absolute;left:11957;top:6212;width:10;height:2" coordorigin="11957,6212" coordsize="10,2">
              <v:shape style="position:absolute;left:11957;top:6212;width:10;height:2" coordorigin="11957,6212" coordsize="10,0" path="m11957,6212l11966,6212e" filled="false" stroked="true" strokeweight=".48pt" strokecolor="#000000">
                <v:path arrowok="t"/>
              </v:shape>
            </v:group>
            <v:group style="position:absolute;left:11976;top:6212;width:10;height:2" coordorigin="11976,6212" coordsize="10,2">
              <v:shape style="position:absolute;left:11976;top:6212;width:10;height:2" coordorigin="11976,6212" coordsize="10,0" path="m11976,6212l11986,6212e" filled="false" stroked="true" strokeweight=".48pt" strokecolor="#000000">
                <v:path arrowok="t"/>
              </v:shape>
            </v:group>
            <v:group style="position:absolute;left:11995;top:6212;width:10;height:2" coordorigin="11995,6212" coordsize="10,2">
              <v:shape style="position:absolute;left:11995;top:6212;width:10;height:2" coordorigin="11995,6212" coordsize="10,0" path="m11995,6212l12005,6212e" filled="false" stroked="true" strokeweight=".48pt" strokecolor="#000000">
                <v:path arrowok="t"/>
              </v:shape>
            </v:group>
            <v:group style="position:absolute;left:12014;top:6212;width:10;height:2" coordorigin="12014,6212" coordsize="10,2">
              <v:shape style="position:absolute;left:12014;top:6212;width:10;height:2" coordorigin="12014,6212" coordsize="10,0" path="m12014,6212l12024,6212e" filled="false" stroked="true" strokeweight=".48pt" strokecolor="#000000">
                <v:path arrowok="t"/>
              </v:shape>
            </v:group>
            <v:group style="position:absolute;left:12034;top:6212;width:10;height:2" coordorigin="12034,6212" coordsize="10,2">
              <v:shape style="position:absolute;left:12034;top:6212;width:10;height:2" coordorigin="12034,6212" coordsize="10,0" path="m12034,6212l12043,6212e" filled="false" stroked="true" strokeweight=".48pt" strokecolor="#000000">
                <v:path arrowok="t"/>
              </v:shape>
            </v:group>
            <v:group style="position:absolute;left:12053;top:6212;width:10;height:2" coordorigin="12053,6212" coordsize="10,2">
              <v:shape style="position:absolute;left:12053;top:6212;width:10;height:2" coordorigin="12053,6212" coordsize="10,0" path="m12053,6212l12062,6212e" filled="false" stroked="true" strokeweight=".48pt" strokecolor="#000000">
                <v:path arrowok="t"/>
              </v:shape>
            </v:group>
            <v:group style="position:absolute;left:12072;top:6212;width:10;height:2" coordorigin="12072,6212" coordsize="10,2">
              <v:shape style="position:absolute;left:12072;top:6212;width:10;height:2" coordorigin="12072,6212" coordsize="10,0" path="m12072,6212l12082,6212e" filled="false" stroked="true" strokeweight=".48pt" strokecolor="#000000">
                <v:path arrowok="t"/>
              </v:shape>
            </v:group>
            <v:group style="position:absolute;left:12091;top:6212;width:10;height:2" coordorigin="12091,6212" coordsize="10,2">
              <v:shape style="position:absolute;left:12091;top:6212;width:10;height:2" coordorigin="12091,6212" coordsize="10,0" path="m12091,6212l12101,6212e" filled="false" stroked="true" strokeweight=".48pt" strokecolor="#000000">
                <v:path arrowok="t"/>
              </v:shape>
            </v:group>
            <v:group style="position:absolute;left:12110;top:6212;width:10;height:2" coordorigin="12110,6212" coordsize="10,2">
              <v:shape style="position:absolute;left:12110;top:6212;width:10;height:2" coordorigin="12110,6212" coordsize="10,0" path="m12110,6212l12120,6212e" filled="false" stroked="true" strokeweight=".48pt" strokecolor="#000000">
                <v:path arrowok="t"/>
              </v:shape>
            </v:group>
            <v:group style="position:absolute;left:12130;top:6212;width:10;height:2" coordorigin="12130,6212" coordsize="10,2">
              <v:shape style="position:absolute;left:12130;top:6212;width:10;height:2" coordorigin="12130,6212" coordsize="10,0" path="m12130,6212l12139,6212e" filled="false" stroked="true" strokeweight=".48pt" strokecolor="#000000">
                <v:path arrowok="t"/>
              </v:shape>
            </v:group>
            <v:group style="position:absolute;left:12149;top:6212;width:10;height:2" coordorigin="12149,6212" coordsize="10,2">
              <v:shape style="position:absolute;left:12149;top:6212;width:10;height:2" coordorigin="12149,6212" coordsize="10,0" path="m12149,6212l12158,6212e" filled="false" stroked="true" strokeweight=".48pt" strokecolor="#000000">
                <v:path arrowok="t"/>
              </v:shape>
            </v:group>
            <v:group style="position:absolute;left:12168;top:6212;width:10;height:2" coordorigin="12168,6212" coordsize="10,2">
              <v:shape style="position:absolute;left:12168;top:6212;width:10;height:2" coordorigin="12168,6212" coordsize="10,0" path="m12168,6212l12178,6212e" filled="false" stroked="true" strokeweight=".48pt" strokecolor="#000000">
                <v:path arrowok="t"/>
              </v:shape>
            </v:group>
            <v:group style="position:absolute;left:12187;top:6212;width:10;height:2" coordorigin="12187,6212" coordsize="10,2">
              <v:shape style="position:absolute;left:12187;top:6212;width:10;height:2" coordorigin="12187,6212" coordsize="10,0" path="m12187,6212l12197,6212e" filled="false" stroked="true" strokeweight=".48pt" strokecolor="#000000">
                <v:path arrowok="t"/>
              </v:shape>
            </v:group>
            <v:group style="position:absolute;left:12206;top:6212;width:10;height:2" coordorigin="12206,6212" coordsize="10,2">
              <v:shape style="position:absolute;left:12206;top:6212;width:10;height:2" coordorigin="12206,6212" coordsize="10,0" path="m12206,6212l12216,6212e" filled="false" stroked="true" strokeweight=".48pt" strokecolor="#000000">
                <v:path arrowok="t"/>
              </v:shape>
            </v:group>
            <v:group style="position:absolute;left:12226;top:6212;width:10;height:2" coordorigin="12226,6212" coordsize="10,2">
              <v:shape style="position:absolute;left:12226;top:6212;width:10;height:2" coordorigin="12226,6212" coordsize="10,0" path="m12226,6212l12235,6212e" filled="false" stroked="true" strokeweight=".48pt" strokecolor="#000000">
                <v:path arrowok="t"/>
              </v:shape>
            </v:group>
            <v:group style="position:absolute;left:12245;top:6212;width:10;height:2" coordorigin="12245,6212" coordsize="10,2">
              <v:shape style="position:absolute;left:12245;top:6212;width:10;height:2" coordorigin="12245,6212" coordsize="10,0" path="m12245,6212l12254,6212e" filled="false" stroked="true" strokeweight=".48pt" strokecolor="#000000">
                <v:path arrowok="t"/>
              </v:shape>
            </v:group>
            <v:group style="position:absolute;left:12264;top:6212;width:10;height:2" coordorigin="12264,6212" coordsize="10,2">
              <v:shape style="position:absolute;left:12264;top:6212;width:10;height:2" coordorigin="12264,6212" coordsize="10,0" path="m12264,6212l12274,6212e" filled="false" stroked="true" strokeweight=".48pt" strokecolor="#000000">
                <v:path arrowok="t"/>
              </v:shape>
            </v:group>
            <v:group style="position:absolute;left:12283;top:6212;width:10;height:2" coordorigin="12283,6212" coordsize="10,2">
              <v:shape style="position:absolute;left:12283;top:6212;width:10;height:2" coordorigin="12283,6212" coordsize="10,0" path="m12283,6212l12293,6212e" filled="false" stroked="true" strokeweight=".48pt" strokecolor="#000000">
                <v:path arrowok="t"/>
              </v:shape>
            </v:group>
            <v:group style="position:absolute;left:12302;top:6212;width:10;height:2" coordorigin="12302,6212" coordsize="10,2">
              <v:shape style="position:absolute;left:12302;top:6212;width:10;height:2" coordorigin="12302,6212" coordsize="10,0" path="m12302,6212l12312,6212e" filled="false" stroked="true" strokeweight=".48pt" strokecolor="#000000">
                <v:path arrowok="t"/>
              </v:shape>
            </v:group>
            <v:group style="position:absolute;left:12322;top:6212;width:10;height:2" coordorigin="12322,6212" coordsize="10,2">
              <v:shape style="position:absolute;left:12322;top:6212;width:10;height:2" coordorigin="12322,6212" coordsize="10,0" path="m12322,6212l12331,6212e" filled="false" stroked="true" strokeweight=".48pt" strokecolor="#000000">
                <v:path arrowok="t"/>
              </v:shape>
            </v:group>
            <v:group style="position:absolute;left:12341;top:6212;width:10;height:2" coordorigin="12341,6212" coordsize="10,2">
              <v:shape style="position:absolute;left:12341;top:6212;width:10;height:2" coordorigin="12341,6212" coordsize="10,0" path="m12341,6212l12350,6212e" filled="false" stroked="true" strokeweight=".48pt" strokecolor="#000000">
                <v:path arrowok="t"/>
              </v:shape>
            </v:group>
            <v:group style="position:absolute;left:12360;top:6212;width:10;height:2" coordorigin="12360,6212" coordsize="10,2">
              <v:shape style="position:absolute;left:12360;top:6212;width:10;height:2" coordorigin="12360,6212" coordsize="10,0" path="m12360,6212l12370,6212e" filled="false" stroked="true" strokeweight=".48pt" strokecolor="#000000">
                <v:path arrowok="t"/>
              </v:shape>
            </v:group>
            <v:group style="position:absolute;left:12379;top:6212;width:10;height:2" coordorigin="12379,6212" coordsize="10,2">
              <v:shape style="position:absolute;left:12379;top:6212;width:10;height:2" coordorigin="12379,6212" coordsize="10,0" path="m12379,6212l12389,6212e" filled="false" stroked="true" strokeweight=".48pt" strokecolor="#000000">
                <v:path arrowok="t"/>
              </v:shape>
            </v:group>
            <v:group style="position:absolute;left:12398;top:6212;width:10;height:2" coordorigin="12398,6212" coordsize="10,2">
              <v:shape style="position:absolute;left:12398;top:6212;width:10;height:2" coordorigin="12398,6212" coordsize="10,0" path="m12398,6212l12408,6212e" filled="false" stroked="true" strokeweight=".48pt" strokecolor="#000000">
                <v:path arrowok="t"/>
              </v:shape>
            </v:group>
            <v:group style="position:absolute;left:12418;top:6212;width:10;height:2" coordorigin="12418,6212" coordsize="10,2">
              <v:shape style="position:absolute;left:12418;top:6212;width:10;height:2" coordorigin="12418,6212" coordsize="10,0" path="m12418,6212l12427,6212e" filled="false" stroked="true" strokeweight=".48pt" strokecolor="#000000">
                <v:path arrowok="t"/>
              </v:shape>
            </v:group>
            <v:group style="position:absolute;left:12437;top:6212;width:10;height:2" coordorigin="12437,6212" coordsize="10,2">
              <v:shape style="position:absolute;left:12437;top:6212;width:10;height:2" coordorigin="12437,6212" coordsize="10,0" path="m12437,6212l12446,6212e" filled="false" stroked="true" strokeweight=".48pt" strokecolor="#000000">
                <v:path arrowok="t"/>
              </v:shape>
            </v:group>
            <v:group style="position:absolute;left:12456;top:6212;width:10;height:2" coordorigin="12456,6212" coordsize="10,2">
              <v:shape style="position:absolute;left:12456;top:6212;width:10;height:2" coordorigin="12456,6212" coordsize="10,0" path="m12456,6212l12466,6212e" filled="false" stroked="true" strokeweight=".48pt" strokecolor="#000000">
                <v:path arrowok="t"/>
              </v:shape>
            </v:group>
            <v:group style="position:absolute;left:12475;top:6212;width:10;height:2" coordorigin="12475,6212" coordsize="10,2">
              <v:shape style="position:absolute;left:12475;top:6212;width:10;height:2" coordorigin="12475,6212" coordsize="10,0" path="m12475,6212l12485,6212e" filled="false" stroked="true" strokeweight=".48pt" strokecolor="#000000">
                <v:path arrowok="t"/>
              </v:shape>
            </v:group>
            <v:group style="position:absolute;left:12494;top:6212;width:10;height:2" coordorigin="12494,6212" coordsize="10,2">
              <v:shape style="position:absolute;left:12494;top:6212;width:10;height:2" coordorigin="12494,6212" coordsize="10,0" path="m12494,6212l12504,6212e" filled="false" stroked="true" strokeweight=".48pt" strokecolor="#000000">
                <v:path arrowok="t"/>
              </v:shape>
            </v:group>
            <v:group style="position:absolute;left:12514;top:6212;width:10;height:2" coordorigin="12514,6212" coordsize="10,2">
              <v:shape style="position:absolute;left:12514;top:6212;width:10;height:2" coordorigin="12514,6212" coordsize="10,0" path="m12514,6212l12523,6212e" filled="false" stroked="true" strokeweight=".48pt" strokecolor="#000000">
                <v:path arrowok="t"/>
              </v:shape>
            </v:group>
            <v:group style="position:absolute;left:12533;top:6212;width:10;height:2" coordorigin="12533,6212" coordsize="10,2">
              <v:shape style="position:absolute;left:12533;top:6212;width:10;height:2" coordorigin="12533,6212" coordsize="10,0" path="m12533,6212l12542,6212e" filled="false" stroked="true" strokeweight=".48pt" strokecolor="#000000">
                <v:path arrowok="t"/>
              </v:shape>
            </v:group>
            <v:group style="position:absolute;left:12552;top:6212;width:10;height:2" coordorigin="12552,6212" coordsize="10,2">
              <v:shape style="position:absolute;left:12552;top:6212;width:10;height:2" coordorigin="12552,6212" coordsize="10,0" path="m12552,6212l12562,6212e" filled="false" stroked="true" strokeweight=".48pt" strokecolor="#000000">
                <v:path arrowok="t"/>
              </v:shape>
            </v:group>
            <v:group style="position:absolute;left:12571;top:6212;width:10;height:2" coordorigin="12571,6212" coordsize="10,2">
              <v:shape style="position:absolute;left:12571;top:6212;width:10;height:2" coordorigin="12571,6212" coordsize="10,0" path="m12571,6212l12581,6212e" filled="false" stroked="true" strokeweight=".48pt" strokecolor="#000000">
                <v:path arrowok="t"/>
              </v:shape>
            </v:group>
            <v:group style="position:absolute;left:12590;top:6212;width:10;height:2" coordorigin="12590,6212" coordsize="10,2">
              <v:shape style="position:absolute;left:12590;top:6212;width:10;height:2" coordorigin="12590,6212" coordsize="10,0" path="m12590,6212l12600,6212e" filled="false" stroked="true" strokeweight=".48pt" strokecolor="#000000">
                <v:path arrowok="t"/>
              </v:shape>
            </v:group>
            <v:group style="position:absolute;left:12610;top:6212;width:10;height:2" coordorigin="12610,6212" coordsize="10,2">
              <v:shape style="position:absolute;left:12610;top:6212;width:10;height:2" coordorigin="12610,6212" coordsize="10,0" path="m12610,6212l12619,6212e" filled="false" stroked="true" strokeweight=".48pt" strokecolor="#000000">
                <v:path arrowok="t"/>
              </v:shape>
            </v:group>
            <v:group style="position:absolute;left:12629;top:6212;width:10;height:2" coordorigin="12629,6212" coordsize="10,2">
              <v:shape style="position:absolute;left:12629;top:6212;width:10;height:2" coordorigin="12629,6212" coordsize="10,0" path="m12629,6212l12638,6212e" filled="false" stroked="true" strokeweight=".48pt" strokecolor="#000000">
                <v:path arrowok="t"/>
              </v:shape>
            </v:group>
            <v:group style="position:absolute;left:12648;top:6212;width:10;height:2" coordorigin="12648,6212" coordsize="10,2">
              <v:shape style="position:absolute;left:12648;top:6212;width:10;height:2" coordorigin="12648,6212" coordsize="10,0" path="m12648,6212l12658,6212e" filled="false" stroked="true" strokeweight=".48pt" strokecolor="#000000">
                <v:path arrowok="t"/>
              </v:shape>
            </v:group>
            <v:group style="position:absolute;left:12667;top:6212;width:10;height:2" coordorigin="12667,6212" coordsize="10,2">
              <v:shape style="position:absolute;left:12667;top:6212;width:10;height:2" coordorigin="12667,6212" coordsize="10,0" path="m12667,6212l12677,6212e" filled="false" stroked="true" strokeweight=".48pt" strokecolor="#000000">
                <v:path arrowok="t"/>
              </v:shape>
            </v:group>
            <v:group style="position:absolute;left:12686;top:6212;width:10;height:2" coordorigin="12686,6212" coordsize="10,2">
              <v:shape style="position:absolute;left:12686;top:6212;width:10;height:2" coordorigin="12686,6212" coordsize="10,0" path="m12686,6212l12696,6212e" filled="false" stroked="true" strokeweight=".48pt" strokecolor="#000000">
                <v:path arrowok="t"/>
              </v:shape>
            </v:group>
            <v:group style="position:absolute;left:12706;top:6212;width:10;height:2" coordorigin="12706,6212" coordsize="10,2">
              <v:shape style="position:absolute;left:12706;top:6212;width:10;height:2" coordorigin="12706,6212" coordsize="10,0" path="m12706,6212l12715,6212e" filled="false" stroked="true" strokeweight=".48pt" strokecolor="#000000">
                <v:path arrowok="t"/>
              </v:shape>
            </v:group>
            <v:group style="position:absolute;left:12725;top:6212;width:10;height:2" coordorigin="12725,6212" coordsize="10,2">
              <v:shape style="position:absolute;left:12725;top:6212;width:10;height:2" coordorigin="12725,6212" coordsize="10,0" path="m12725,6212l12734,6212e" filled="false" stroked="true" strokeweight=".48pt" strokecolor="#000000">
                <v:path arrowok="t"/>
              </v:shape>
            </v:group>
            <v:group style="position:absolute;left:12744;top:6212;width:10;height:2" coordorigin="12744,6212" coordsize="10,2">
              <v:shape style="position:absolute;left:12744;top:6212;width:10;height:2" coordorigin="12744,6212" coordsize="10,0" path="m12744,6212l12754,6212e" filled="false" stroked="true" strokeweight=".48pt" strokecolor="#000000">
                <v:path arrowok="t"/>
              </v:shape>
            </v:group>
            <v:group style="position:absolute;left:12763;top:6212;width:10;height:2" coordorigin="12763,6212" coordsize="10,2">
              <v:shape style="position:absolute;left:12763;top:6212;width:10;height:2" coordorigin="12763,6212" coordsize="10,0" path="m12763,6212l12773,6212e" filled="false" stroked="true" strokeweight=".48pt" strokecolor="#000000">
                <v:path arrowok="t"/>
              </v:shape>
            </v:group>
            <v:group style="position:absolute;left:12782;top:6212;width:10;height:2" coordorigin="12782,6212" coordsize="10,2">
              <v:shape style="position:absolute;left:12782;top:6212;width:10;height:2" coordorigin="12782,6212" coordsize="10,0" path="m12782,6212l12792,6212e" filled="false" stroked="true" strokeweight=".48pt" strokecolor="#000000">
                <v:path arrowok="t"/>
              </v:shape>
            </v:group>
            <v:group style="position:absolute;left:12802;top:6212;width:10;height:2" coordorigin="12802,6212" coordsize="10,2">
              <v:shape style="position:absolute;left:12802;top:6212;width:10;height:2" coordorigin="12802,6212" coordsize="10,0" path="m12802,6212l12811,6212e" filled="false" stroked="true" strokeweight=".48pt" strokecolor="#000000">
                <v:path arrowok="t"/>
              </v:shape>
            </v:group>
            <v:group style="position:absolute;left:12821;top:6212;width:10;height:2" coordorigin="12821,6212" coordsize="10,2">
              <v:shape style="position:absolute;left:12821;top:6212;width:10;height:2" coordorigin="12821,6212" coordsize="10,0" path="m12821,6212l12830,6212e" filled="false" stroked="true" strokeweight=".48pt" strokecolor="#000000">
                <v:path arrowok="t"/>
              </v:shape>
            </v:group>
            <v:group style="position:absolute;left:12840;top:6212;width:10;height:2" coordorigin="12840,6212" coordsize="10,2">
              <v:shape style="position:absolute;left:12840;top:6212;width:10;height:2" coordorigin="12840,6212" coordsize="10,0" path="m12840,6212l12850,6212e" filled="false" stroked="true" strokeweight=".48pt" strokecolor="#000000">
                <v:path arrowok="t"/>
              </v:shape>
            </v:group>
            <v:group style="position:absolute;left:12859;top:6212;width:10;height:2" coordorigin="12859,6212" coordsize="10,2">
              <v:shape style="position:absolute;left:12859;top:6212;width:10;height:2" coordorigin="12859,6212" coordsize="10,0" path="m12859,6212l12869,6212e" filled="false" stroked="true" strokeweight=".48pt" strokecolor="#000000">
                <v:path arrowok="t"/>
              </v:shape>
            </v:group>
            <v:group style="position:absolute;left:12878;top:6212;width:10;height:2" coordorigin="12878,6212" coordsize="10,2">
              <v:shape style="position:absolute;left:12878;top:6212;width:10;height:2" coordorigin="12878,6212" coordsize="10,0" path="m12878,6212l12888,6212e" filled="false" stroked="true" strokeweight=".48pt" strokecolor="#000000">
                <v:path arrowok="t"/>
              </v:shape>
            </v:group>
            <v:group style="position:absolute;left:12898;top:6212;width:10;height:2" coordorigin="12898,6212" coordsize="10,2">
              <v:shape style="position:absolute;left:12898;top:6212;width:10;height:2" coordorigin="12898,6212" coordsize="10,0" path="m12898,6212l12907,6212e" filled="false" stroked="true" strokeweight=".48pt" strokecolor="#000000">
                <v:path arrowok="t"/>
              </v:shape>
            </v:group>
            <v:group style="position:absolute;left:12917;top:6212;width:10;height:2" coordorigin="12917,6212" coordsize="10,2">
              <v:shape style="position:absolute;left:12917;top:6212;width:10;height:2" coordorigin="12917,6212" coordsize="10,0" path="m12917,6212l12926,6212e" filled="false" stroked="true" strokeweight=".48pt" strokecolor="#000000">
                <v:path arrowok="t"/>
              </v:shape>
            </v:group>
            <v:group style="position:absolute;left:12936;top:6212;width:10;height:2" coordorigin="12936,6212" coordsize="10,2">
              <v:shape style="position:absolute;left:12936;top:6212;width:10;height:2" coordorigin="12936,6212" coordsize="10,0" path="m12936,6212l12946,6212e" filled="false" stroked="true" strokeweight=".48pt" strokecolor="#000000">
                <v:path arrowok="t"/>
              </v:shape>
            </v:group>
            <v:group style="position:absolute;left:12955;top:6212;width:10;height:2" coordorigin="12955,6212" coordsize="10,2">
              <v:shape style="position:absolute;left:12955;top:6212;width:10;height:2" coordorigin="12955,6212" coordsize="10,0" path="m12955,6212l12965,6212e" filled="false" stroked="true" strokeweight=".48pt" strokecolor="#000000">
                <v:path arrowok="t"/>
              </v:shape>
            </v:group>
            <v:group style="position:absolute;left:12974;top:6212;width:10;height:2" coordorigin="12974,6212" coordsize="10,2">
              <v:shape style="position:absolute;left:12974;top:6212;width:10;height:2" coordorigin="12974,6212" coordsize="10,0" path="m12974,6212l12984,6212e" filled="false" stroked="true" strokeweight=".48pt" strokecolor="#000000">
                <v:path arrowok="t"/>
              </v:shape>
            </v:group>
            <v:group style="position:absolute;left:12994;top:6212;width:10;height:2" coordorigin="12994,6212" coordsize="10,2">
              <v:shape style="position:absolute;left:12994;top:6212;width:10;height:2" coordorigin="12994,6212" coordsize="10,0" path="m12994,6212l13003,6212e" filled="false" stroked="true" strokeweight=".48pt" strokecolor="#000000">
                <v:path arrowok="t"/>
              </v:shape>
            </v:group>
            <v:group style="position:absolute;left:13013;top:6212;width:10;height:2" coordorigin="13013,6212" coordsize="10,2">
              <v:shape style="position:absolute;left:13013;top:6212;width:10;height:2" coordorigin="13013,6212" coordsize="10,0" path="m13013,6212l13022,6212e" filled="false" stroked="true" strokeweight=".48pt" strokecolor="#000000">
                <v:path arrowok="t"/>
              </v:shape>
            </v:group>
            <v:group style="position:absolute;left:13032;top:6212;width:10;height:2" coordorigin="13032,6212" coordsize="10,2">
              <v:shape style="position:absolute;left:13032;top:6212;width:10;height:2" coordorigin="13032,6212" coordsize="10,0" path="m13032,6212l13042,6212e" filled="false" stroked="true" strokeweight=".48pt" strokecolor="#000000">
                <v:path arrowok="t"/>
              </v:shape>
            </v:group>
            <v:group style="position:absolute;left:13051;top:6212;width:10;height:2" coordorigin="13051,6212" coordsize="10,2">
              <v:shape style="position:absolute;left:13051;top:6212;width:10;height:2" coordorigin="13051,6212" coordsize="10,0" path="m13051,6212l13061,6212e" filled="false" stroked="true" strokeweight=".48pt" strokecolor="#000000">
                <v:path arrowok="t"/>
              </v:shape>
            </v:group>
            <v:group style="position:absolute;left:13070;top:6212;width:10;height:2" coordorigin="13070,6212" coordsize="10,2">
              <v:shape style="position:absolute;left:13070;top:6212;width:10;height:2" coordorigin="13070,6212" coordsize="10,0" path="m13070,6212l13080,6212e" filled="false" stroked="true" strokeweight=".48pt" strokecolor="#000000">
                <v:path arrowok="t"/>
              </v:shape>
            </v:group>
            <v:group style="position:absolute;left:13090;top:6212;width:10;height:2" coordorigin="13090,6212" coordsize="10,2">
              <v:shape style="position:absolute;left:13090;top:6212;width:10;height:2" coordorigin="13090,6212" coordsize="10,0" path="m13090,6212l13099,6212e" filled="false" stroked="true" strokeweight=".48pt" strokecolor="#000000">
                <v:path arrowok="t"/>
              </v:shape>
            </v:group>
            <v:group style="position:absolute;left:13109;top:6212;width:10;height:2" coordorigin="13109,6212" coordsize="10,2">
              <v:shape style="position:absolute;left:13109;top:6212;width:10;height:2" coordorigin="13109,6212" coordsize="10,0" path="m13109,6212l13118,6212e" filled="false" stroked="true" strokeweight=".48pt" strokecolor="#000000">
                <v:path arrowok="t"/>
              </v:shape>
            </v:group>
            <v:group style="position:absolute;left:13128;top:6212;width:10;height:2" coordorigin="13128,6212" coordsize="10,2">
              <v:shape style="position:absolute;left:13128;top:6212;width:10;height:2" coordorigin="13128,6212" coordsize="10,0" path="m13128,6212l13138,6212e" filled="false" stroked="true" strokeweight=".48pt" strokecolor="#000000">
                <v:path arrowok="t"/>
              </v:shape>
            </v:group>
            <v:group style="position:absolute;left:13147;top:6212;width:10;height:2" coordorigin="13147,6212" coordsize="10,2">
              <v:shape style="position:absolute;left:13147;top:6212;width:10;height:2" coordorigin="13147,6212" coordsize="10,0" path="m13147,6212l13157,6212e" filled="false" stroked="true" strokeweight=".48pt" strokecolor="#000000">
                <v:path arrowok="t"/>
              </v:shape>
            </v:group>
            <v:group style="position:absolute;left:13166;top:6212;width:10;height:2" coordorigin="13166,6212" coordsize="10,2">
              <v:shape style="position:absolute;left:13166;top:6212;width:10;height:2" coordorigin="13166,6212" coordsize="10,0" path="m13166,6212l13176,6212e" filled="false" stroked="true" strokeweight=".48pt" strokecolor="#000000">
                <v:path arrowok="t"/>
              </v:shape>
            </v:group>
            <v:group style="position:absolute;left:13186;top:6212;width:10;height:2" coordorigin="13186,6212" coordsize="10,2">
              <v:shape style="position:absolute;left:13186;top:6212;width:10;height:2" coordorigin="13186,6212" coordsize="10,0" path="m13186,6212l13195,6212e" filled="false" stroked="true" strokeweight=".48pt" strokecolor="#000000">
                <v:path arrowok="t"/>
              </v:shape>
            </v:group>
            <v:group style="position:absolute;left:13205;top:6212;width:10;height:2" coordorigin="13205,6212" coordsize="10,2">
              <v:shape style="position:absolute;left:13205;top:6212;width:10;height:2" coordorigin="13205,6212" coordsize="10,0" path="m13205,6212l13214,6212e" filled="false" stroked="true" strokeweight=".48pt" strokecolor="#000000">
                <v:path arrowok="t"/>
              </v:shape>
            </v:group>
            <v:group style="position:absolute;left:13224;top:6212;width:10;height:2" coordorigin="13224,6212" coordsize="10,2">
              <v:shape style="position:absolute;left:13224;top:6212;width:10;height:2" coordorigin="13224,6212" coordsize="10,0" path="m13224,6212l13234,6212e" filled="false" stroked="true" strokeweight=".48pt" strokecolor="#000000">
                <v:path arrowok="t"/>
              </v:shape>
            </v:group>
            <v:group style="position:absolute;left:13243;top:6212;width:10;height:2" coordorigin="13243,6212" coordsize="10,2">
              <v:shape style="position:absolute;left:13243;top:6212;width:10;height:2" coordorigin="13243,6212" coordsize="10,0" path="m13243,6212l13253,6212e" filled="false" stroked="true" strokeweight=".48pt" strokecolor="#000000">
                <v:path arrowok="t"/>
              </v:shape>
            </v:group>
            <v:group style="position:absolute;left:13262;top:6212;width:10;height:2" coordorigin="13262,6212" coordsize="10,2">
              <v:shape style="position:absolute;left:13262;top:6212;width:10;height:2" coordorigin="13262,6212" coordsize="10,0" path="m13262,6212l13272,6212e" filled="false" stroked="true" strokeweight=".48pt" strokecolor="#000000">
                <v:path arrowok="t"/>
              </v:shape>
            </v:group>
            <v:group style="position:absolute;left:13282;top:6212;width:10;height:2" coordorigin="13282,6212" coordsize="10,2">
              <v:shape style="position:absolute;left:13282;top:6212;width:10;height:2" coordorigin="13282,6212" coordsize="10,0" path="m13282,6212l13291,6212e" filled="false" stroked="true" strokeweight=".48pt" strokecolor="#000000">
                <v:path arrowok="t"/>
              </v:shape>
            </v:group>
            <v:group style="position:absolute;left:13301;top:6212;width:10;height:2" coordorigin="13301,6212" coordsize="10,2">
              <v:shape style="position:absolute;left:13301;top:6212;width:10;height:2" coordorigin="13301,6212" coordsize="10,0" path="m13301,6212l13310,6212e" filled="false" stroked="true" strokeweight=".48pt" strokecolor="#000000">
                <v:path arrowok="t"/>
              </v:shape>
            </v:group>
            <v:group style="position:absolute;left:13320;top:6212;width:10;height:2" coordorigin="13320,6212" coordsize="10,2">
              <v:shape style="position:absolute;left:13320;top:6212;width:10;height:2" coordorigin="13320,6212" coordsize="10,0" path="m13320,6212l13330,6212e" filled="false" stroked="true" strokeweight=".48pt" strokecolor="#000000">
                <v:path arrowok="t"/>
              </v:shape>
            </v:group>
            <v:group style="position:absolute;left:13339;top:6212;width:10;height:2" coordorigin="13339,6212" coordsize="10,2">
              <v:shape style="position:absolute;left:13339;top:6212;width:10;height:2" coordorigin="13339,6212" coordsize="10,0" path="m13339,6212l13349,6212e" filled="false" stroked="true" strokeweight=".48pt" strokecolor="#000000">
                <v:path arrowok="t"/>
              </v:shape>
            </v:group>
            <v:group style="position:absolute;left:13358;top:6212;width:10;height:2" coordorigin="13358,6212" coordsize="10,2">
              <v:shape style="position:absolute;left:13358;top:6212;width:10;height:2" coordorigin="13358,6212" coordsize="10,0" path="m13358,6212l13368,6212e" filled="false" stroked="true" strokeweight=".48pt" strokecolor="#000000">
                <v:path arrowok="t"/>
              </v:shape>
            </v:group>
            <v:group style="position:absolute;left:13378;top:6212;width:10;height:2" coordorigin="13378,6212" coordsize="10,2">
              <v:shape style="position:absolute;left:13378;top:6212;width:10;height:2" coordorigin="13378,6212" coordsize="10,0" path="m13378,6212l13387,6212e" filled="false" stroked="true" strokeweight=".48pt" strokecolor="#000000">
                <v:path arrowok="t"/>
              </v:shape>
            </v:group>
            <v:group style="position:absolute;left:13397;top:6212;width:10;height:2" coordorigin="13397,6212" coordsize="10,2">
              <v:shape style="position:absolute;left:13397;top:6212;width:10;height:2" coordorigin="13397,6212" coordsize="10,0" path="m13397,6212l13406,6212e" filled="false" stroked="true" strokeweight=".48pt" strokecolor="#000000">
                <v:path arrowok="t"/>
              </v:shape>
            </v:group>
            <v:group style="position:absolute;left:13416;top:6212;width:10;height:2" coordorigin="13416,6212" coordsize="10,2">
              <v:shape style="position:absolute;left:13416;top:6212;width:10;height:2" coordorigin="13416,6212" coordsize="10,0" path="m13416,6212l13426,6212e" filled="false" stroked="true" strokeweight=".48pt" strokecolor="#000000">
                <v:path arrowok="t"/>
              </v:shape>
            </v:group>
            <v:group style="position:absolute;left:13435;top:6212;width:10;height:2" coordorigin="13435,6212" coordsize="10,2">
              <v:shape style="position:absolute;left:13435;top:6212;width:10;height:2" coordorigin="13435,6212" coordsize="10,0" path="m13435,6212l13445,6212e" filled="false" stroked="true" strokeweight=".48pt" strokecolor="#000000">
                <v:path arrowok="t"/>
              </v:shape>
            </v:group>
            <v:group style="position:absolute;left:13454;top:6212;width:10;height:2" coordorigin="13454,6212" coordsize="10,2">
              <v:shape style="position:absolute;left:13454;top:6212;width:10;height:2" coordorigin="13454,6212" coordsize="10,0" path="m13454,6212l13464,6212e" filled="false" stroked="true" strokeweight=".48pt" strokecolor="#000000">
                <v:path arrowok="t"/>
              </v:shape>
            </v:group>
            <v:group style="position:absolute;left:13474;top:6212;width:10;height:2" coordorigin="13474,6212" coordsize="10,2">
              <v:shape style="position:absolute;left:13474;top:6212;width:10;height:2" coordorigin="13474,6212" coordsize="10,0" path="m13474,6212l13483,6212e" filled="false" stroked="true" strokeweight=".48pt" strokecolor="#000000">
                <v:path arrowok="t"/>
              </v:shape>
            </v:group>
            <v:group style="position:absolute;left:13493;top:6212;width:10;height:2" coordorigin="13493,6212" coordsize="10,2">
              <v:shape style="position:absolute;left:13493;top:6212;width:10;height:2" coordorigin="13493,6212" coordsize="10,0" path="m13493,6212l13502,6212e" filled="false" stroked="true" strokeweight=".48pt" strokecolor="#000000">
                <v:path arrowok="t"/>
              </v:shape>
            </v:group>
            <v:group style="position:absolute;left:13512;top:6212;width:10;height:2" coordorigin="13512,6212" coordsize="10,2">
              <v:shape style="position:absolute;left:13512;top:6212;width:10;height:2" coordorigin="13512,6212" coordsize="10,0" path="m13512,6212l13522,6212e" filled="false" stroked="true" strokeweight=".48pt" strokecolor="#000000">
                <v:path arrowok="t"/>
              </v:shape>
            </v:group>
            <v:group style="position:absolute;left:13531;top:6212;width:10;height:2" coordorigin="13531,6212" coordsize="10,2">
              <v:shape style="position:absolute;left:13531;top:6212;width:10;height:2" coordorigin="13531,6212" coordsize="10,0" path="m13531,6212l13541,6212e" filled="false" stroked="true" strokeweight=".48pt" strokecolor="#000000">
                <v:path arrowok="t"/>
              </v:shape>
            </v:group>
            <v:group style="position:absolute;left:13550;top:6212;width:10;height:2" coordorigin="13550,6212" coordsize="10,2">
              <v:shape style="position:absolute;left:13550;top:6212;width:10;height:2" coordorigin="13550,6212" coordsize="10,0" path="m13550,6212l13560,6212e" filled="false" stroked="true" strokeweight=".48pt" strokecolor="#000000">
                <v:path arrowok="t"/>
              </v:shape>
            </v:group>
            <v:group style="position:absolute;left:13570;top:6212;width:10;height:2" coordorigin="13570,6212" coordsize="10,2">
              <v:shape style="position:absolute;left:13570;top:6212;width:10;height:2" coordorigin="13570,6212" coordsize="10,0" path="m13570,6212l13579,6212e" filled="false" stroked="true" strokeweight=".48pt" strokecolor="#000000">
                <v:path arrowok="t"/>
              </v:shape>
            </v:group>
            <v:group style="position:absolute;left:13589;top:6212;width:10;height:2" coordorigin="13589,6212" coordsize="10,2">
              <v:shape style="position:absolute;left:13589;top:6212;width:10;height:2" coordorigin="13589,6212" coordsize="10,0" path="m13589,6212l13598,6212e" filled="false" stroked="true" strokeweight=".48pt" strokecolor="#000000">
                <v:path arrowok="t"/>
              </v:shape>
            </v:group>
            <v:group style="position:absolute;left:13608;top:6212;width:10;height:2" coordorigin="13608,6212" coordsize="10,2">
              <v:shape style="position:absolute;left:13608;top:6212;width:10;height:2" coordorigin="13608,6212" coordsize="10,0" path="m13608,6212l13618,6212e" filled="false" stroked="true" strokeweight=".48pt" strokecolor="#000000">
                <v:path arrowok="t"/>
              </v:shape>
            </v:group>
            <v:group style="position:absolute;left:13627;top:6212;width:10;height:2" coordorigin="13627,6212" coordsize="10,2">
              <v:shape style="position:absolute;left:13627;top:6212;width:10;height:2" coordorigin="13627,6212" coordsize="10,0" path="m13627,6212l13637,6212e" filled="false" stroked="true" strokeweight=".48pt" strokecolor="#000000">
                <v:path arrowok="t"/>
              </v:shape>
            </v:group>
            <v:group style="position:absolute;left:13646;top:6212;width:10;height:2" coordorigin="13646,6212" coordsize="10,2">
              <v:shape style="position:absolute;left:13646;top:6212;width:10;height:2" coordorigin="13646,6212" coordsize="10,0" path="m13646,6212l13656,6212e" filled="false" stroked="true" strokeweight=".48pt" strokecolor="#000000">
                <v:path arrowok="t"/>
              </v:shape>
            </v:group>
            <v:group style="position:absolute;left:13666;top:6212;width:10;height:2" coordorigin="13666,6212" coordsize="10,2">
              <v:shape style="position:absolute;left:13666;top:6212;width:10;height:2" coordorigin="13666,6212" coordsize="10,0" path="m13666,6212l13675,6212e" filled="false" stroked="true" strokeweight=".48pt" strokecolor="#000000">
                <v:path arrowok="t"/>
              </v:shape>
            </v:group>
            <v:group style="position:absolute;left:13685;top:6212;width:10;height:2" coordorigin="13685,6212" coordsize="10,2">
              <v:shape style="position:absolute;left:13685;top:6212;width:10;height:2" coordorigin="13685,6212" coordsize="10,0" path="m13685,6212l13694,6212e" filled="false" stroked="true" strokeweight=".48pt" strokecolor="#000000">
                <v:path arrowok="t"/>
              </v:shape>
            </v:group>
            <v:group style="position:absolute;left:13704;top:6212;width:10;height:2" coordorigin="13704,6212" coordsize="10,2">
              <v:shape style="position:absolute;left:13704;top:6212;width:10;height:2" coordorigin="13704,6212" coordsize="10,0" path="m13704,6212l13714,6212e" filled="false" stroked="true" strokeweight=".48pt" strokecolor="#000000">
                <v:path arrowok="t"/>
              </v:shape>
            </v:group>
            <v:group style="position:absolute;left:13723;top:6212;width:10;height:2" coordorigin="13723,6212" coordsize="10,2">
              <v:shape style="position:absolute;left:13723;top:6212;width:10;height:2" coordorigin="13723,6212" coordsize="10,0" path="m13723,6212l13733,6212e" filled="false" stroked="true" strokeweight=".48pt" strokecolor="#000000">
                <v:path arrowok="t"/>
              </v:shape>
            </v:group>
            <v:group style="position:absolute;left:13742;top:6212;width:10;height:2" coordorigin="13742,6212" coordsize="10,2">
              <v:shape style="position:absolute;left:13742;top:6212;width:10;height:2" coordorigin="13742,6212" coordsize="10,0" path="m13742,6212l13752,6212e" filled="false" stroked="true" strokeweight=".48pt" strokecolor="#000000">
                <v:path arrowok="t"/>
              </v:shape>
            </v:group>
            <v:group style="position:absolute;left:13762;top:6212;width:10;height:2" coordorigin="13762,6212" coordsize="10,2">
              <v:shape style="position:absolute;left:13762;top:6212;width:10;height:2" coordorigin="13762,6212" coordsize="10,0" path="m13762,6212l13771,6212e" filled="false" stroked="true" strokeweight=".48pt" strokecolor="#000000">
                <v:path arrowok="t"/>
              </v:shape>
            </v:group>
            <v:group style="position:absolute;left:13781;top:6212;width:10;height:2" coordorigin="13781,6212" coordsize="10,2">
              <v:shape style="position:absolute;left:13781;top:6212;width:10;height:2" coordorigin="13781,6212" coordsize="10,0" path="m13781,6212l13790,6212e" filled="false" stroked="true" strokeweight=".48pt" strokecolor="#000000">
                <v:path arrowok="t"/>
              </v:shape>
            </v:group>
            <v:group style="position:absolute;left:13800;top:6212;width:10;height:2" coordorigin="13800,6212" coordsize="10,2">
              <v:shape style="position:absolute;left:13800;top:6212;width:10;height:2" coordorigin="13800,6212" coordsize="10,0" path="m13800,6212l13810,6212e" filled="false" stroked="true" strokeweight=".48pt" strokecolor="#000000">
                <v:path arrowok="t"/>
              </v:shape>
            </v:group>
            <v:group style="position:absolute;left:13819;top:6212;width:10;height:2" coordorigin="13819,6212" coordsize="10,2">
              <v:shape style="position:absolute;left:13819;top:6212;width:10;height:2" coordorigin="13819,6212" coordsize="10,0" path="m13819,6212l13829,6212e" filled="false" stroked="true" strokeweight=".48pt" strokecolor="#000000">
                <v:path arrowok="t"/>
              </v:shape>
            </v:group>
            <v:group style="position:absolute;left:13838;top:6212;width:10;height:2" coordorigin="13838,6212" coordsize="10,2">
              <v:shape style="position:absolute;left:13838;top:6212;width:10;height:2" coordorigin="13838,6212" coordsize="10,0" path="m13838,6212l13848,6212e" filled="false" stroked="true" strokeweight=".48pt" strokecolor="#000000">
                <v:path arrowok="t"/>
              </v:shape>
            </v:group>
            <v:group style="position:absolute;left:13858;top:6212;width:10;height:2" coordorigin="13858,6212" coordsize="10,2">
              <v:shape style="position:absolute;left:13858;top:6212;width:10;height:2" coordorigin="13858,6212" coordsize="10,0" path="m13858,6212l13867,6212e" filled="false" stroked="true" strokeweight=".48pt" strokecolor="#000000">
                <v:path arrowok="t"/>
              </v:shape>
            </v:group>
            <v:group style="position:absolute;left:13877;top:6212;width:10;height:2" coordorigin="13877,6212" coordsize="10,2">
              <v:shape style="position:absolute;left:13877;top:6212;width:10;height:2" coordorigin="13877,6212" coordsize="10,0" path="m13877,6212l13886,6212e" filled="false" stroked="true" strokeweight=".48pt" strokecolor="#000000">
                <v:path arrowok="t"/>
              </v:shape>
            </v:group>
            <v:group style="position:absolute;left:13896;top:6212;width:10;height:2" coordorigin="13896,6212" coordsize="10,2">
              <v:shape style="position:absolute;left:13896;top:6212;width:10;height:2" coordorigin="13896,6212" coordsize="10,0" path="m13896,6212l13906,6212e" filled="false" stroked="true" strokeweight=".48pt" strokecolor="#000000">
                <v:path arrowok="t"/>
              </v:shape>
            </v:group>
            <v:group style="position:absolute;left:13915;top:6212;width:10;height:2" coordorigin="13915,6212" coordsize="10,2">
              <v:shape style="position:absolute;left:13915;top:6212;width:10;height:2" coordorigin="13915,6212" coordsize="10,0" path="m13915,6212l13925,6212e" filled="false" stroked="true" strokeweight=".48pt" strokecolor="#000000">
                <v:path arrowok="t"/>
              </v:shape>
            </v:group>
            <v:group style="position:absolute;left:13934;top:6212;width:10;height:2" coordorigin="13934,6212" coordsize="10,2">
              <v:shape style="position:absolute;left:13934;top:6212;width:10;height:2" coordorigin="13934,6212" coordsize="10,0" path="m13934,6212l13944,6212e" filled="false" stroked="true" strokeweight=".48pt" strokecolor="#000000">
                <v:path arrowok="t"/>
              </v:shape>
            </v:group>
            <v:group style="position:absolute;left:13954;top:6212;width:10;height:2" coordorigin="13954,6212" coordsize="10,2">
              <v:shape style="position:absolute;left:13954;top:6212;width:10;height:2" coordorigin="13954,6212" coordsize="10,0" path="m13954,6212l13963,6212e" filled="false" stroked="true" strokeweight=".48pt" strokecolor="#000000">
                <v:path arrowok="t"/>
              </v:shape>
            </v:group>
            <v:group style="position:absolute;left:13973;top:6212;width:10;height:2" coordorigin="13973,6212" coordsize="10,2">
              <v:shape style="position:absolute;left:13973;top:6212;width:10;height:2" coordorigin="13973,6212" coordsize="10,0" path="m13973,6212l13982,6212e" filled="false" stroked="true" strokeweight=".48pt" strokecolor="#000000">
                <v:path arrowok="t"/>
              </v:shape>
            </v:group>
            <v:group style="position:absolute;left:13992;top:6212;width:10;height:2" coordorigin="13992,6212" coordsize="10,2">
              <v:shape style="position:absolute;left:13992;top:6212;width:10;height:2" coordorigin="13992,6212" coordsize="10,0" path="m13992,6212l14002,6212e" filled="false" stroked="true" strokeweight=".48pt" strokecolor="#000000">
                <v:path arrowok="t"/>
              </v:shape>
            </v:group>
            <v:group style="position:absolute;left:14011;top:6212;width:10;height:2" coordorigin="14011,6212" coordsize="10,2">
              <v:shape style="position:absolute;left:14011;top:6212;width:10;height:2" coordorigin="14011,6212" coordsize="10,0" path="m14011,6212l14021,6212e" filled="false" stroked="true" strokeweight=".48pt" strokecolor="#000000">
                <v:path arrowok="t"/>
              </v:shape>
            </v:group>
            <v:group style="position:absolute;left:14030;top:6212;width:10;height:2" coordorigin="14030,6212" coordsize="10,2">
              <v:shape style="position:absolute;left:14030;top:6212;width:10;height:2" coordorigin="14030,6212" coordsize="10,0" path="m14030,6212l14040,6212e" filled="false" stroked="true" strokeweight=".48pt" strokecolor="#000000">
                <v:path arrowok="t"/>
              </v:shape>
            </v:group>
            <v:group style="position:absolute;left:14050;top:6212;width:10;height:2" coordorigin="14050,6212" coordsize="10,2">
              <v:shape style="position:absolute;left:14050;top:6212;width:10;height:2" coordorigin="14050,6212" coordsize="10,0" path="m14050,6212l14059,6212e" filled="false" stroked="true" strokeweight=".48pt" strokecolor="#000000">
                <v:path arrowok="t"/>
              </v:shape>
            </v:group>
            <v:group style="position:absolute;left:14069;top:6212;width:10;height:2" coordorigin="14069,6212" coordsize="10,2">
              <v:shape style="position:absolute;left:14069;top:6212;width:10;height:2" coordorigin="14069,6212" coordsize="10,0" path="m14069,6212l14078,6212e" filled="false" stroked="true" strokeweight=".48pt" strokecolor="#000000">
                <v:path arrowok="t"/>
              </v:shape>
            </v:group>
            <v:group style="position:absolute;left:14088;top:6212;width:10;height:2" coordorigin="14088,6212" coordsize="10,2">
              <v:shape style="position:absolute;left:14088;top:6212;width:10;height:2" coordorigin="14088,6212" coordsize="10,0" path="m14088,6212l14098,6212e" filled="false" stroked="true" strokeweight=".48pt" strokecolor="#000000">
                <v:path arrowok="t"/>
              </v:shape>
            </v:group>
            <v:group style="position:absolute;left:14107;top:6212;width:10;height:2" coordorigin="14107,6212" coordsize="10,2">
              <v:shape style="position:absolute;left:14107;top:6212;width:10;height:2" coordorigin="14107,6212" coordsize="10,0" path="m14107,6212l14117,6212e" filled="false" stroked="true" strokeweight=".48pt" strokecolor="#000000">
                <v:path arrowok="t"/>
              </v:shape>
            </v:group>
            <v:group style="position:absolute;left:14126;top:6212;width:10;height:2" coordorigin="14126,6212" coordsize="10,2">
              <v:shape style="position:absolute;left:14126;top:6212;width:10;height:2" coordorigin="14126,6212" coordsize="10,0" path="m14126,6212l14136,6212e" filled="false" stroked="true" strokeweight=".48pt" strokecolor="#000000">
                <v:path arrowok="t"/>
              </v:shape>
            </v:group>
            <v:group style="position:absolute;left:14146;top:6212;width:10;height:2" coordorigin="14146,6212" coordsize="10,2">
              <v:shape style="position:absolute;left:14146;top:6212;width:10;height:2" coordorigin="14146,6212" coordsize="10,0" path="m14146,6212l14155,6212e" filled="false" stroked="true" strokeweight=".48pt" strokecolor="#000000">
                <v:path arrowok="t"/>
              </v:shape>
            </v:group>
            <v:group style="position:absolute;left:14165;top:6212;width:10;height:2" coordorigin="14165,6212" coordsize="10,2">
              <v:shape style="position:absolute;left:14165;top:6212;width:10;height:2" coordorigin="14165,6212" coordsize="10,0" path="m14165,6212l14174,6212e" filled="false" stroked="true" strokeweight=".48pt" strokecolor="#000000">
                <v:path arrowok="t"/>
              </v:shape>
            </v:group>
            <v:group style="position:absolute;left:14184;top:6212;width:10;height:2" coordorigin="14184,6212" coordsize="10,2">
              <v:shape style="position:absolute;left:14184;top:6212;width:10;height:2" coordorigin="14184,6212" coordsize="10,0" path="m14184,6212l14194,6212e" filled="false" stroked="true" strokeweight=".48pt" strokecolor="#000000">
                <v:path arrowok="t"/>
              </v:shape>
            </v:group>
            <v:group style="position:absolute;left:14203;top:6212;width:10;height:2" coordorigin="14203,6212" coordsize="10,2">
              <v:shape style="position:absolute;left:14203;top:6212;width:10;height:2" coordorigin="14203,6212" coordsize="10,0" path="m14203,6212l14213,6212e" filled="false" stroked="true" strokeweight=".48pt" strokecolor="#000000">
                <v:path arrowok="t"/>
              </v:shape>
            </v:group>
            <v:group style="position:absolute;left:14222;top:6212;width:10;height:2" coordorigin="14222,6212" coordsize="10,2">
              <v:shape style="position:absolute;left:14222;top:6212;width:10;height:2" coordorigin="14222,6212" coordsize="10,0" path="m14222,6212l14232,6212e" filled="false" stroked="true" strokeweight=".48pt" strokecolor="#000000">
                <v:path arrowok="t"/>
              </v:shape>
            </v:group>
            <v:group style="position:absolute;left:14242;top:6212;width:10;height:2" coordorigin="14242,6212" coordsize="10,2">
              <v:shape style="position:absolute;left:14242;top:6212;width:10;height:2" coordorigin="14242,6212" coordsize="10,0" path="m14242,6212l14251,6212e" filled="false" stroked="true" strokeweight=".48pt" strokecolor="#000000">
                <v:path arrowok="t"/>
              </v:shape>
            </v:group>
            <v:group style="position:absolute;left:14261;top:6212;width:10;height:2" coordorigin="14261,6212" coordsize="10,2">
              <v:shape style="position:absolute;left:14261;top:6212;width:10;height:2" coordorigin="14261,6212" coordsize="10,0" path="m14261,6212l14270,6212e" filled="false" stroked="true" strokeweight=".48pt" strokecolor="#000000">
                <v:path arrowok="t"/>
              </v:shape>
            </v:group>
            <v:group style="position:absolute;left:14280;top:6212;width:10;height:2" coordorigin="14280,6212" coordsize="10,2">
              <v:shape style="position:absolute;left:14280;top:6212;width:10;height:2" coordorigin="14280,6212" coordsize="10,0" path="m14280,6212l14290,6212e" filled="false" stroked="true" strokeweight=".48pt" strokecolor="#000000">
                <v:path arrowok="t"/>
              </v:shape>
            </v:group>
            <v:group style="position:absolute;left:14299;top:6212;width:10;height:2" coordorigin="14299,6212" coordsize="10,2">
              <v:shape style="position:absolute;left:14299;top:6212;width:10;height:2" coordorigin="14299,6212" coordsize="10,0" path="m14299,6212l14309,6212e" filled="false" stroked="true" strokeweight=".48pt" strokecolor="#000000">
                <v:path arrowok="t"/>
              </v:shape>
            </v:group>
            <v:group style="position:absolute;left:14318;top:6212;width:10;height:2" coordorigin="14318,6212" coordsize="10,2">
              <v:shape style="position:absolute;left:14318;top:6212;width:10;height:2" coordorigin="14318,6212" coordsize="10,0" path="m14318,6212l14328,6212e" filled="false" stroked="true" strokeweight=".48pt" strokecolor="#000000">
                <v:path arrowok="t"/>
              </v:shape>
            </v:group>
            <v:group style="position:absolute;left:14338;top:6212;width:10;height:2" coordorigin="14338,6212" coordsize="10,2">
              <v:shape style="position:absolute;left:14338;top:6212;width:10;height:2" coordorigin="14338,6212" coordsize="10,0" path="m14338,6212l14347,6212e" filled="false" stroked="true" strokeweight=".48pt" strokecolor="#000000">
                <v:path arrowok="t"/>
              </v:shape>
            </v:group>
            <v:group style="position:absolute;left:14357;top:6212;width:10;height:2" coordorigin="14357,6212" coordsize="10,2">
              <v:shape style="position:absolute;left:14357;top:6212;width:10;height:2" coordorigin="14357,6212" coordsize="10,0" path="m14357,6212l14366,6212e" filled="false" stroked="true" strokeweight=".48pt" strokecolor="#000000">
                <v:path arrowok="t"/>
              </v:shape>
            </v:group>
            <v:group style="position:absolute;left:14376;top:6212;width:10;height:2" coordorigin="14376,6212" coordsize="10,2">
              <v:shape style="position:absolute;left:14376;top:6212;width:10;height:2" coordorigin="14376,6212" coordsize="10,0" path="m14376,6212l14386,6212e" filled="false" stroked="true" strokeweight=".48pt" strokecolor="#000000">
                <v:path arrowok="t"/>
              </v:shape>
            </v:group>
            <v:group style="position:absolute;left:14395;top:6212;width:10;height:2" coordorigin="14395,6212" coordsize="10,2">
              <v:shape style="position:absolute;left:14395;top:6212;width:10;height:2" coordorigin="14395,6212" coordsize="10,0" path="m14395,6212l14405,6212e" filled="false" stroked="true" strokeweight=".48pt" strokecolor="#000000">
                <v:path arrowok="t"/>
              </v:shape>
            </v:group>
            <v:group style="position:absolute;left:14414;top:6212;width:10;height:2" coordorigin="14414,6212" coordsize="10,2">
              <v:shape style="position:absolute;left:14414;top:6212;width:10;height:2" coordorigin="14414,6212" coordsize="10,0" path="m14414,6212l14424,6212e" filled="false" stroked="true" strokeweight=".48pt" strokecolor="#000000">
                <v:path arrowok="t"/>
              </v:shape>
            </v:group>
            <v:group style="position:absolute;left:14434;top:6212;width:10;height:2" coordorigin="14434,6212" coordsize="10,2">
              <v:shape style="position:absolute;left:14434;top:6212;width:10;height:2" coordorigin="14434,6212" coordsize="10,0" path="m14434,6212l14443,6212e" filled="false" stroked="true" strokeweight=".48pt" strokecolor="#000000">
                <v:path arrowok="t"/>
              </v:shape>
            </v:group>
            <v:group style="position:absolute;left:14453;top:6212;width:10;height:2" coordorigin="14453,6212" coordsize="10,2">
              <v:shape style="position:absolute;left:14453;top:6212;width:10;height:2" coordorigin="14453,6212" coordsize="10,0" path="m14453,6212l14462,6212e" filled="false" stroked="true" strokeweight=".48pt" strokecolor="#000000">
                <v:path arrowok="t"/>
              </v:shape>
            </v:group>
            <v:group style="position:absolute;left:14472;top:6212;width:10;height:2" coordorigin="14472,6212" coordsize="10,2">
              <v:shape style="position:absolute;left:14472;top:6212;width:10;height:2" coordorigin="14472,6212" coordsize="10,0" path="m14472,6212l14482,6212e" filled="false" stroked="true" strokeweight=".48pt" strokecolor="#000000">
                <v:path arrowok="t"/>
              </v:shape>
            </v:group>
            <v:group style="position:absolute;left:14491;top:6212;width:10;height:2" coordorigin="14491,6212" coordsize="10,2">
              <v:shape style="position:absolute;left:14491;top:6212;width:10;height:2" coordorigin="14491,6212" coordsize="10,0" path="m14491,6212l14501,6212e" filled="false" stroked="true" strokeweight=".48pt" strokecolor="#000000">
                <v:path arrowok="t"/>
              </v:shape>
            </v:group>
            <v:group style="position:absolute;left:14510;top:6212;width:10;height:2" coordorigin="14510,6212" coordsize="10,2">
              <v:shape style="position:absolute;left:14510;top:6212;width:10;height:2" coordorigin="14510,6212" coordsize="10,0" path="m14510,6212l14520,6212e" filled="false" stroked="true" strokeweight=".48pt" strokecolor="#000000">
                <v:path arrowok="t"/>
              </v:shape>
            </v:group>
            <v:group style="position:absolute;left:14530;top:6212;width:10;height:2" coordorigin="14530,6212" coordsize="10,2">
              <v:shape style="position:absolute;left:14530;top:6212;width:10;height:2" coordorigin="14530,6212" coordsize="10,0" path="m14530,6212l14539,6212e" filled="false" stroked="true" strokeweight=".48pt" strokecolor="#000000">
                <v:path arrowok="t"/>
              </v:shape>
            </v:group>
            <v:group style="position:absolute;left:14549;top:6212;width:10;height:2" coordorigin="14549,6212" coordsize="10,2">
              <v:shape style="position:absolute;left:14549;top:6212;width:10;height:2" coordorigin="14549,6212" coordsize="10,0" path="m14549,6212l14558,6212e" filled="false" stroked="true" strokeweight=".48pt" strokecolor="#000000">
                <v:path arrowok="t"/>
              </v:shape>
            </v:group>
            <v:group style="position:absolute;left:14568;top:6212;width:10;height:2" coordorigin="14568,6212" coordsize="10,2">
              <v:shape style="position:absolute;left:14568;top:6212;width:10;height:2" coordorigin="14568,6212" coordsize="10,0" path="m14568,6212l14578,6212e" filled="false" stroked="true" strokeweight=".48pt" strokecolor="#000000">
                <v:path arrowok="t"/>
              </v:shape>
            </v:group>
            <v:group style="position:absolute;left:14587;top:6212;width:10;height:2" coordorigin="14587,6212" coordsize="10,2">
              <v:shape style="position:absolute;left:14587;top:6212;width:10;height:2" coordorigin="14587,6212" coordsize="10,0" path="m14587,6212l14597,6212e" filled="false" stroked="true" strokeweight=".48pt" strokecolor="#000000">
                <v:path arrowok="t"/>
              </v:shape>
            </v:group>
            <v:group style="position:absolute;left:14606;top:6212;width:10;height:2" coordorigin="14606,6212" coordsize="10,2">
              <v:shape style="position:absolute;left:14606;top:6212;width:10;height:2" coordorigin="14606,6212" coordsize="10,0" path="m14606,6212l14616,6212e" filled="false" stroked="true" strokeweight=".48pt" strokecolor="#000000">
                <v:path arrowok="t"/>
              </v:shape>
            </v:group>
            <v:group style="position:absolute;left:14626;top:6212;width:10;height:2" coordorigin="14626,6212" coordsize="10,2">
              <v:shape style="position:absolute;left:14626;top:6212;width:10;height:2" coordorigin="14626,6212" coordsize="10,0" path="m14626,6212l14635,6212e" filled="false" stroked="true" strokeweight=".48pt" strokecolor="#000000">
                <v:path arrowok="t"/>
              </v:shape>
            </v:group>
            <v:group style="position:absolute;left:14645;top:6212;width:10;height:2" coordorigin="14645,6212" coordsize="10,2">
              <v:shape style="position:absolute;left:14645;top:6212;width:10;height:2" coordorigin="14645,6212" coordsize="10,0" path="m14645,6212l14654,6212e" filled="false" stroked="true" strokeweight=".48pt" strokecolor="#000000">
                <v:path arrowok="t"/>
              </v:shape>
            </v:group>
            <v:group style="position:absolute;left:14664;top:6212;width:10;height:2" coordorigin="14664,6212" coordsize="10,2">
              <v:shape style="position:absolute;left:14664;top:6212;width:10;height:2" coordorigin="14664,6212" coordsize="10,0" path="m14664,6212l14674,6212e" filled="false" stroked="true" strokeweight=".48pt" strokecolor="#000000">
                <v:path arrowok="t"/>
              </v:shape>
            </v:group>
            <v:group style="position:absolute;left:14683;top:6212;width:10;height:2" coordorigin="14683,6212" coordsize="10,2">
              <v:shape style="position:absolute;left:14683;top:6212;width:10;height:2" coordorigin="14683,6212" coordsize="10,0" path="m14683,6212l14693,6212e" filled="false" stroked="true" strokeweight=".48pt" strokecolor="#000000">
                <v:path arrowok="t"/>
              </v:shape>
            </v:group>
            <v:group style="position:absolute;left:14702;top:6212;width:10;height:2" coordorigin="14702,6212" coordsize="10,2">
              <v:shape style="position:absolute;left:14702;top:6212;width:10;height:2" coordorigin="14702,6212" coordsize="10,0" path="m14702,6212l14712,6212e" filled="false" stroked="true" strokeweight=".48pt" strokecolor="#000000">
                <v:path arrowok="t"/>
              </v:shape>
            </v:group>
            <v:group style="position:absolute;left:14722;top:6212;width:10;height:2" coordorigin="14722,6212" coordsize="10,2">
              <v:shape style="position:absolute;left:14722;top:6212;width:10;height:2" coordorigin="14722,6212" coordsize="10,0" path="m14722,6212l14731,6212e" filled="false" stroked="true" strokeweight=".48pt" strokecolor="#000000">
                <v:path arrowok="t"/>
              </v:shape>
            </v:group>
            <v:group style="position:absolute;left:14741;top:6212;width:10;height:2" coordorigin="14741,6212" coordsize="10,2">
              <v:shape style="position:absolute;left:14741;top:6212;width:10;height:2" coordorigin="14741,6212" coordsize="10,0" path="m14741,6212l14750,6212e" filled="false" stroked="true" strokeweight=".48pt" strokecolor="#000000">
                <v:path arrowok="t"/>
              </v:shape>
            </v:group>
            <v:group style="position:absolute;left:14760;top:6212;width:10;height:2" coordorigin="14760,6212" coordsize="10,2">
              <v:shape style="position:absolute;left:14760;top:6212;width:10;height:2" coordorigin="14760,6212" coordsize="10,0" path="m14760,6212l14770,6212e" filled="false" stroked="true" strokeweight=".48pt" strokecolor="#000000">
                <v:path arrowok="t"/>
              </v:shape>
            </v:group>
            <v:group style="position:absolute;left:14779;top:6212;width:10;height:2" coordorigin="14779,6212" coordsize="10,2">
              <v:shape style="position:absolute;left:14779;top:6212;width:10;height:2" coordorigin="14779,6212" coordsize="10,0" path="m14779,6212l14789,6212e" filled="false" stroked="true" strokeweight=".48pt" strokecolor="#000000">
                <v:path arrowok="t"/>
              </v:shape>
            </v:group>
            <v:group style="position:absolute;left:14798;top:6212;width:10;height:2" coordorigin="14798,6212" coordsize="10,2">
              <v:shape style="position:absolute;left:14798;top:6212;width:10;height:2" coordorigin="14798,6212" coordsize="10,0" path="m14798,6212l14808,6212e" filled="false" stroked="true" strokeweight=".48pt" strokecolor="#000000">
                <v:path arrowok="t"/>
              </v:shape>
            </v:group>
            <v:group style="position:absolute;left:14818;top:6212;width:10;height:2" coordorigin="14818,6212" coordsize="10,2">
              <v:shape style="position:absolute;left:14818;top:6212;width:10;height:2" coordorigin="14818,6212" coordsize="10,0" path="m14818,6212l14827,6212e" filled="false" stroked="true" strokeweight=".48pt" strokecolor="#000000">
                <v:path arrowok="t"/>
              </v:shape>
            </v:group>
            <v:group style="position:absolute;left:14837;top:6212;width:10;height:2" coordorigin="14837,6212" coordsize="10,2">
              <v:shape style="position:absolute;left:14837;top:6212;width:10;height:2" coordorigin="14837,6212" coordsize="10,0" path="m14837,6212l14846,6212e" filled="false" stroked="true" strokeweight=".48pt" strokecolor="#000000">
                <v:path arrowok="t"/>
              </v:shape>
            </v:group>
            <v:group style="position:absolute;left:14856;top:6212;width:10;height:2" coordorigin="14856,6212" coordsize="10,2">
              <v:shape style="position:absolute;left:14856;top:6212;width:10;height:2" coordorigin="14856,6212" coordsize="10,0" path="m14856,6212l14866,6212e" filled="false" stroked="true" strokeweight=".48pt" strokecolor="#000000">
                <v:path arrowok="t"/>
              </v:shape>
            </v:group>
            <v:group style="position:absolute;left:14875;top:6212;width:10;height:2" coordorigin="14875,6212" coordsize="10,2">
              <v:shape style="position:absolute;left:14875;top:6212;width:10;height:2" coordorigin="14875,6212" coordsize="10,0" path="m14875,6212l14885,6212e" filled="false" stroked="true" strokeweight=".48pt" strokecolor="#000000">
                <v:path arrowok="t"/>
              </v:shape>
            </v:group>
            <v:group style="position:absolute;left:14894;top:6212;width:10;height:2" coordorigin="14894,6212" coordsize="10,2">
              <v:shape style="position:absolute;left:14894;top:6212;width:10;height:2" coordorigin="14894,6212" coordsize="10,0" path="m14894,6212l14904,6212e" filled="false" stroked="true" strokeweight=".48pt" strokecolor="#000000">
                <v:path arrowok="t"/>
              </v:shape>
            </v:group>
            <v:group style="position:absolute;left:14914;top:6212;width:10;height:2" coordorigin="14914,6212" coordsize="10,2">
              <v:shape style="position:absolute;left:14914;top:6212;width:10;height:2" coordorigin="14914,6212" coordsize="10,0" path="m14914,6212l14923,6212e" filled="false" stroked="true" strokeweight=".48pt" strokecolor="#000000">
                <v:path arrowok="t"/>
              </v:shape>
            </v:group>
            <v:group style="position:absolute;left:14933;top:6212;width:10;height:2" coordorigin="14933,6212" coordsize="10,2">
              <v:shape style="position:absolute;left:14933;top:6212;width:10;height:2" coordorigin="14933,6212" coordsize="10,0" path="m14933,6212l14942,6212e" filled="false" stroked="true" strokeweight=".48pt" strokecolor="#000000">
                <v:path arrowok="t"/>
              </v:shape>
            </v:group>
            <v:group style="position:absolute;left:14952;top:6212;width:10;height:2" coordorigin="14952,6212" coordsize="10,2">
              <v:shape style="position:absolute;left:14952;top:6212;width:10;height:2" coordorigin="14952,6212" coordsize="10,0" path="m14952,6212l14962,6212e" filled="false" stroked="true" strokeweight=".48pt" strokecolor="#000000">
                <v:path arrowok="t"/>
              </v:shape>
            </v:group>
            <v:group style="position:absolute;left:14971;top:6212;width:10;height:2" coordorigin="14971,6212" coordsize="10,2">
              <v:shape style="position:absolute;left:14971;top:6212;width:10;height:2" coordorigin="14971,6212" coordsize="10,0" path="m14971,6212l14981,6212e" filled="false" stroked="true" strokeweight=".48pt" strokecolor="#000000">
                <v:path arrowok="t"/>
              </v:shape>
            </v:group>
            <v:group style="position:absolute;left:14990;top:6212;width:10;height:2" coordorigin="14990,6212" coordsize="10,2">
              <v:shape style="position:absolute;left:14990;top:6212;width:10;height:2" coordorigin="14990,6212" coordsize="10,0" path="m14990,6212l15000,6212e" filled="false" stroked="true" strokeweight=".48pt" strokecolor="#000000">
                <v:path arrowok="t"/>
              </v:shape>
            </v:group>
            <v:group style="position:absolute;left:15010;top:6212;width:10;height:2" coordorigin="15010,6212" coordsize="10,2">
              <v:shape style="position:absolute;left:15010;top:6212;width:10;height:2" coordorigin="15010,6212" coordsize="10,0" path="m15010,6212l15019,6212e" filled="false" stroked="true" strokeweight=".48pt" strokecolor="#000000">
                <v:path arrowok="t"/>
              </v:shape>
            </v:group>
            <v:group style="position:absolute;left:15029;top:6212;width:10;height:2" coordorigin="15029,6212" coordsize="10,2">
              <v:shape style="position:absolute;left:15029;top:6212;width:10;height:2" coordorigin="15029,6212" coordsize="10,0" path="m15029,6212l15038,6212e" filled="false" stroked="true" strokeweight=".48pt" strokecolor="#000000">
                <v:path arrowok="t"/>
              </v:shape>
            </v:group>
            <v:group style="position:absolute;left:15048;top:6212;width:10;height:2" coordorigin="15048,6212" coordsize="10,2">
              <v:shape style="position:absolute;left:15048;top:6212;width:10;height:2" coordorigin="15048,6212" coordsize="10,0" path="m15048,6212l15058,6212e" filled="false" stroked="true" strokeweight=".48pt" strokecolor="#000000">
                <v:path arrowok="t"/>
              </v:shape>
            </v:group>
            <v:group style="position:absolute;left:15067;top:6212;width:10;height:2" coordorigin="15067,6212" coordsize="10,2">
              <v:shape style="position:absolute;left:15067;top:6212;width:10;height:2" coordorigin="15067,6212" coordsize="10,0" path="m15067,6212l15077,6212e" filled="false" stroked="true" strokeweight=".48pt" strokecolor="#000000">
                <v:path arrowok="t"/>
              </v:shape>
            </v:group>
            <v:group style="position:absolute;left:15086;top:6212;width:10;height:2" coordorigin="15086,6212" coordsize="10,2">
              <v:shape style="position:absolute;left:15086;top:6212;width:10;height:2" coordorigin="15086,6212" coordsize="10,0" path="m15086,6212l15096,6212e" filled="false" stroked="true" strokeweight=".48pt" strokecolor="#000000">
                <v:path arrowok="t"/>
              </v:shape>
            </v:group>
            <v:group style="position:absolute;left:15106;top:6212;width:10;height:2" coordorigin="15106,6212" coordsize="10,2">
              <v:shape style="position:absolute;left:15106;top:6212;width:10;height:2" coordorigin="15106,6212" coordsize="10,0" path="m15106,6212l15115,6212e" filled="false" stroked="true" strokeweight=".48pt" strokecolor="#000000">
                <v:path arrowok="t"/>
              </v:shape>
            </v:group>
            <v:group style="position:absolute;left:15125;top:6212;width:10;height:2" coordorigin="15125,6212" coordsize="10,2">
              <v:shape style="position:absolute;left:15125;top:6212;width:10;height:2" coordorigin="15125,6212" coordsize="10,0" path="m15125,6212l15134,6212e" filled="false" stroked="true" strokeweight=".48pt" strokecolor="#000000">
                <v:path arrowok="t"/>
              </v:shape>
            </v:group>
            <v:group style="position:absolute;left:15144;top:6212;width:10;height:2" coordorigin="15144,6212" coordsize="10,2">
              <v:shape style="position:absolute;left:15144;top:6212;width:10;height:2" coordorigin="15144,6212" coordsize="10,0" path="m15144,6212l15154,6212e" filled="false" stroked="true" strokeweight=".48pt" strokecolor="#000000">
                <v:path arrowok="t"/>
              </v:shape>
            </v:group>
            <v:group style="position:absolute;left:15163;top:6212;width:10;height:2" coordorigin="15163,6212" coordsize="10,2">
              <v:shape style="position:absolute;left:15163;top:6212;width:10;height:2" coordorigin="15163,6212" coordsize="10,0" path="m15163,6212l15173,6212e" filled="false" stroked="true" strokeweight=".48pt" strokecolor="#000000">
                <v:path arrowok="t"/>
              </v:shape>
            </v:group>
            <v:group style="position:absolute;left:15182;top:6212;width:10;height:2" coordorigin="15182,6212" coordsize="10,2">
              <v:shape style="position:absolute;left:15182;top:6212;width:10;height:2" coordorigin="15182,6212" coordsize="10,0" path="m15182,6212l15192,6212e" filled="false" stroked="true" strokeweight=".48pt" strokecolor="#000000">
                <v:path arrowok="t"/>
              </v:shape>
            </v:group>
            <v:group style="position:absolute;left:15202;top:6212;width:10;height:2" coordorigin="15202,6212" coordsize="10,2">
              <v:shape style="position:absolute;left:15202;top:6212;width:10;height:2" coordorigin="15202,6212" coordsize="10,0" path="m15202,6212l15211,6212e" filled="false" stroked="true" strokeweight=".48pt" strokecolor="#000000">
                <v:path arrowok="t"/>
              </v:shape>
            </v:group>
            <v:group style="position:absolute;left:15221;top:6212;width:10;height:2" coordorigin="15221,6212" coordsize="10,2">
              <v:shape style="position:absolute;left:15221;top:6212;width:10;height:2" coordorigin="15221,6212" coordsize="10,0" path="m15221,6212l15230,6212e" filled="false" stroked="true" strokeweight=".48pt" strokecolor="#000000">
                <v:path arrowok="t"/>
              </v:shape>
            </v:group>
            <v:group style="position:absolute;left:15240;top:6212;width:10;height:2" coordorigin="15240,6212" coordsize="10,2">
              <v:shape style="position:absolute;left:15240;top:6212;width:10;height:2" coordorigin="15240,6212" coordsize="10,0" path="m15240,6212l15250,6212e" filled="false" stroked="true" strokeweight=".48pt" strokecolor="#000000">
                <v:path arrowok="t"/>
              </v:shape>
            </v:group>
            <v:group style="position:absolute;left:15259;top:6212;width:10;height:2" coordorigin="15259,6212" coordsize="10,2">
              <v:shape style="position:absolute;left:15259;top:6212;width:10;height:2" coordorigin="15259,6212" coordsize="10,0" path="m15259,6212l15269,6212e" filled="false" stroked="true" strokeweight=".48pt" strokecolor="#000000">
                <v:path arrowok="t"/>
              </v:shape>
            </v:group>
            <v:group style="position:absolute;left:15278;top:6212;width:10;height:2" coordorigin="15278,6212" coordsize="10,2">
              <v:shape style="position:absolute;left:15278;top:6212;width:10;height:2" coordorigin="15278,6212" coordsize="10,0" path="m15278,6212l15288,6212e" filled="false" stroked="true" strokeweight=".48pt" strokecolor="#000000">
                <v:path arrowok="t"/>
              </v:shape>
            </v:group>
            <v:group style="position:absolute;left:15298;top:6212;width:10;height:2" coordorigin="15298,6212" coordsize="10,2">
              <v:shape style="position:absolute;left:15298;top:6212;width:10;height:2" coordorigin="15298,6212" coordsize="10,0" path="m15298,6212l15307,6212e" filled="false" stroked="true" strokeweight=".48pt" strokecolor="#000000">
                <v:path arrowok="t"/>
              </v:shape>
            </v:group>
            <v:group style="position:absolute;left:15317;top:6212;width:10;height:2" coordorigin="15317,6212" coordsize="10,2">
              <v:shape style="position:absolute;left:15317;top:6212;width:10;height:2" coordorigin="15317,6212" coordsize="10,0" path="m15317,6212l15326,6212e" filled="false" stroked="true" strokeweight=".48pt" strokecolor="#000000">
                <v:path arrowok="t"/>
              </v:shape>
            </v:group>
            <v:group style="position:absolute;left:15336;top:6212;width:10;height:2" coordorigin="15336,6212" coordsize="10,2">
              <v:shape style="position:absolute;left:15336;top:6212;width:10;height:2" coordorigin="15336,6212" coordsize="10,0" path="m15336,6212l15346,6212e" filled="false" stroked="true" strokeweight=".48pt" strokecolor="#000000">
                <v:path arrowok="t"/>
              </v:shape>
            </v:group>
            <v:group style="position:absolute;left:15355;top:6212;width:10;height:2" coordorigin="15355,6212" coordsize="10,2">
              <v:shape style="position:absolute;left:15355;top:6212;width:10;height:2" coordorigin="15355,6212" coordsize="10,0" path="m15355,6212l15365,6212e" filled="false" stroked="true" strokeweight=".48pt" strokecolor="#000000">
                <v:path arrowok="t"/>
              </v:shape>
            </v:group>
            <v:group style="position:absolute;left:15374;top:6212;width:10;height:2" coordorigin="15374,6212" coordsize="10,2">
              <v:shape style="position:absolute;left:15374;top:6212;width:10;height:2" coordorigin="15374,6212" coordsize="10,0" path="m15374,6212l15384,6212e" filled="false" stroked="true" strokeweight=".48pt" strokecolor="#000000">
                <v:path arrowok="t"/>
              </v:shape>
            </v:group>
            <v:group style="position:absolute;left:15394;top:6212;width:10;height:2" coordorigin="15394,6212" coordsize="10,2">
              <v:shape style="position:absolute;left:15394;top:6212;width:10;height:2" coordorigin="15394,6212" coordsize="10,0" path="m15394,6212l15403,6212e" filled="false" stroked="true" strokeweight=".48pt" strokecolor="#000000">
                <v:path arrowok="t"/>
              </v:shape>
            </v:group>
            <v:group style="position:absolute;left:15413;top:6212;width:10;height:2" coordorigin="15413,6212" coordsize="10,2">
              <v:shape style="position:absolute;left:15413;top:6212;width:10;height:2" coordorigin="15413,6212" coordsize="10,0" path="m15413,6212l15422,6212e" filled="false" stroked="true" strokeweight=".48pt" strokecolor="#000000">
                <v:path arrowok="t"/>
              </v:shape>
            </v:group>
            <v:group style="position:absolute;left:15432;top:6212;width:10;height:2" coordorigin="15432,6212" coordsize="10,2">
              <v:shape style="position:absolute;left:15432;top:6212;width:10;height:2" coordorigin="15432,6212" coordsize="10,0" path="m15432,6212l15442,6212e" filled="false" stroked="true" strokeweight=".48pt" strokecolor="#000000">
                <v:path arrowok="t"/>
              </v:shape>
            </v:group>
            <v:group style="position:absolute;left:15451;top:6212;width:10;height:2" coordorigin="15451,6212" coordsize="10,2">
              <v:shape style="position:absolute;left:15451;top:6212;width:10;height:2" coordorigin="15451,6212" coordsize="10,0" path="m15451,6212l15461,6212e" filled="false" stroked="true" strokeweight=".48pt" strokecolor="#000000">
                <v:path arrowok="t"/>
              </v:shape>
            </v:group>
            <v:group style="position:absolute;left:15470;top:6212;width:10;height:2" coordorigin="15470,6212" coordsize="10,2">
              <v:shape style="position:absolute;left:15470;top:6212;width:10;height:2" coordorigin="15470,6212" coordsize="10,0" path="m15470,6212l15480,6212e" filled="false" stroked="true" strokeweight=".48pt" strokecolor="#000000">
                <v:path arrowok="t"/>
              </v:shape>
            </v:group>
            <v:group style="position:absolute;left:15490;top:6212;width:10;height:2" coordorigin="15490,6212" coordsize="10,2">
              <v:shape style="position:absolute;left:15490;top:6212;width:10;height:2" coordorigin="15490,6212" coordsize="10,0" path="m15490,6212l15499,6212e" filled="false" stroked="true" strokeweight=".48pt" strokecolor="#000000">
                <v:path arrowok="t"/>
              </v:shape>
            </v:group>
            <v:group style="position:absolute;left:15509;top:6212;width:10;height:2" coordorigin="15509,6212" coordsize="10,2">
              <v:shape style="position:absolute;left:15509;top:6212;width:10;height:2" coordorigin="15509,6212" coordsize="10,0" path="m15509,6212l15518,6212e" filled="false" stroked="true" strokeweight=".48pt" strokecolor="#000000">
                <v:path arrowok="t"/>
              </v:shape>
            </v:group>
            <v:group style="position:absolute;left:15528;top:6212;width:10;height:2" coordorigin="15528,6212" coordsize="10,2">
              <v:shape style="position:absolute;left:15528;top:6212;width:10;height:2" coordorigin="15528,6212" coordsize="10,0" path="m15528,6212l15538,6212e" filled="false" stroked="true" strokeweight=".48pt" strokecolor="#000000">
                <v:path arrowok="t"/>
              </v:shape>
            </v:group>
            <v:group style="position:absolute;left:15547;top:6212;width:10;height:2" coordorigin="15547,6212" coordsize="10,2">
              <v:shape style="position:absolute;left:15547;top:6212;width:10;height:2" coordorigin="15547,6212" coordsize="10,0" path="m15547,6212l15557,6212e" filled="false" stroked="true" strokeweight=".48pt" strokecolor="#000000">
                <v:path arrowok="t"/>
              </v:shape>
            </v:group>
            <v:group style="position:absolute;left:15566;top:6212;width:10;height:2" coordorigin="15566,6212" coordsize="10,2">
              <v:shape style="position:absolute;left:15566;top:6212;width:10;height:2" coordorigin="15566,6212" coordsize="10,0" path="m15566,6212l15576,6212e" filled="false" stroked="true" strokeweight=".48pt" strokecolor="#000000">
                <v:path arrowok="t"/>
              </v:shape>
            </v:group>
            <v:group style="position:absolute;left:15586;top:6212;width:10;height:2" coordorigin="15586,6212" coordsize="10,2">
              <v:shape style="position:absolute;left:15586;top:6212;width:10;height:2" coordorigin="15586,6212" coordsize="10,0" path="m15586,6212l15595,6212e" filled="false" stroked="true" strokeweight=".48pt" strokecolor="#000000">
                <v:path arrowok="t"/>
              </v:shape>
            </v:group>
            <v:group style="position:absolute;left:15605;top:6212;width:10;height:2" coordorigin="15605,6212" coordsize="10,2">
              <v:shape style="position:absolute;left:15605;top:6212;width:10;height:2" coordorigin="15605,6212" coordsize="10,0" path="m15605,6212l15614,6212e" filled="false" stroked="true" strokeweight=".48pt" strokecolor="#000000">
                <v:path arrowok="t"/>
              </v:shape>
            </v:group>
            <v:group style="position:absolute;left:15624;top:6212;width:10;height:2" coordorigin="15624,6212" coordsize="10,2">
              <v:shape style="position:absolute;left:15624;top:6212;width:10;height:2" coordorigin="15624,6212" coordsize="10,0" path="m15624,6212l15634,6212e" filled="false" stroked="true" strokeweight=".48pt" strokecolor="#000000">
                <v:path arrowok="t"/>
              </v:shape>
            </v:group>
            <v:group style="position:absolute;left:15643;top:6212;width:10;height:2" coordorigin="15643,6212" coordsize="10,2">
              <v:shape style="position:absolute;left:15643;top:6212;width:10;height:2" coordorigin="15643,6212" coordsize="10,0" path="m15643,6212l15653,6212e" filled="false" stroked="true" strokeweight=".48pt" strokecolor="#000000">
                <v:path arrowok="t"/>
              </v:shape>
            </v:group>
            <v:group style="position:absolute;left:15662;top:6212;width:5;height:2" coordorigin="15662,6212" coordsize="5,2">
              <v:shape style="position:absolute;left:15662;top:6212;width:5;height:2" coordorigin="15662,6212" coordsize="5,0" path="m15662,6212l15667,6212e" filled="false" stroked="true" strokeweight=".48pt" strokecolor="#000000">
                <v:path arrowok="t"/>
              </v:shape>
            </v:group>
            <v:group style="position:absolute;left:2048;top:6212;width:12;height:2" coordorigin="2048,6212" coordsize="12,2">
              <v:shape style="position:absolute;left:2048;top:6212;width:12;height:2" coordorigin="2048,6212" coordsize="12,0" path="m2048,6212l2060,6212e" filled="false" stroked="true" strokeweight=".6pt" strokecolor="#000000">
                <v:path arrowok="t"/>
              </v:shape>
            </v:group>
            <v:group style="position:absolute;left:2068;top:6212;width:12;height:2" coordorigin="2068,6212" coordsize="12,2">
              <v:shape style="position:absolute;left:2068;top:6212;width:12;height:2" coordorigin="2068,6212" coordsize="12,0" path="m2068,6212l2080,6212e" filled="false" stroked="true" strokeweight=".6pt" strokecolor="#000000">
                <v:path arrowok="t"/>
              </v:shape>
            </v:group>
            <v:group style="position:absolute;left:2087;top:6212;width:12;height:2" coordorigin="2087,6212" coordsize="12,2">
              <v:shape style="position:absolute;left:2087;top:6212;width:12;height:2" coordorigin="2087,6212" coordsize="12,0" path="m2087,6212l2099,6212e" filled="false" stroked="true" strokeweight=".6pt" strokecolor="#000000">
                <v:path arrowok="t"/>
              </v:shape>
            </v:group>
            <v:group style="position:absolute;left:2106;top:6212;width:12;height:2" coordorigin="2106,6212" coordsize="12,2">
              <v:shape style="position:absolute;left:2106;top:6212;width:12;height:2" coordorigin="2106,6212" coordsize="12,0" path="m2106,6212l2118,6212e" filled="false" stroked="true" strokeweight=".6pt" strokecolor="#000000">
                <v:path arrowok="t"/>
              </v:shape>
            </v:group>
            <v:group style="position:absolute;left:2125;top:6212;width:12;height:2" coordorigin="2125,6212" coordsize="12,2">
              <v:shape style="position:absolute;left:2125;top:6212;width:12;height:2" coordorigin="2125,6212" coordsize="12,0" path="m2125,6212l2137,6212e" filled="false" stroked="true" strokeweight=".6pt" strokecolor="#000000">
                <v:path arrowok="t"/>
              </v:shape>
            </v:group>
            <v:group style="position:absolute;left:2144;top:6212;width:12;height:2" coordorigin="2144,6212" coordsize="12,2">
              <v:shape style="position:absolute;left:2144;top:6212;width:12;height:2" coordorigin="2144,6212" coordsize="12,0" path="m2144,6212l2156,6212e" filled="false" stroked="true" strokeweight=".6pt" strokecolor="#000000">
                <v:path arrowok="t"/>
              </v:shape>
            </v:group>
            <v:group style="position:absolute;left:2164;top:6212;width:12;height:2" coordorigin="2164,6212" coordsize="12,2">
              <v:shape style="position:absolute;left:2164;top:6212;width:12;height:2" coordorigin="2164,6212" coordsize="12,0" path="m2164,6212l2176,6212e" filled="false" stroked="true" strokeweight=".6pt" strokecolor="#000000">
                <v:path arrowok="t"/>
              </v:shape>
            </v:group>
            <v:group style="position:absolute;left:2183;top:6212;width:12;height:2" coordorigin="2183,6212" coordsize="12,2">
              <v:shape style="position:absolute;left:2183;top:6212;width:12;height:2" coordorigin="2183,6212" coordsize="12,0" path="m2183,6212l2195,6212e" filled="false" stroked="true" strokeweight=".6pt" strokecolor="#000000">
                <v:path arrowok="t"/>
              </v:shape>
            </v:group>
            <v:group style="position:absolute;left:2202;top:6212;width:12;height:2" coordorigin="2202,6212" coordsize="12,2">
              <v:shape style="position:absolute;left:2202;top:6212;width:12;height:2" coordorigin="2202,6212" coordsize="12,0" path="m2202,6212l2214,6212e" filled="false" stroked="true" strokeweight=".6pt" strokecolor="#000000">
                <v:path arrowok="t"/>
              </v:shape>
            </v:group>
            <v:group style="position:absolute;left:2221;top:6212;width:12;height:2" coordorigin="2221,6212" coordsize="12,2">
              <v:shape style="position:absolute;left:2221;top:6212;width:12;height:2" coordorigin="2221,6212" coordsize="12,0" path="m2221,6212l2233,6212e" filled="false" stroked="true" strokeweight=".6pt" strokecolor="#000000">
                <v:path arrowok="t"/>
              </v:shape>
            </v:group>
            <v:group style="position:absolute;left:2240;top:6212;width:12;height:2" coordorigin="2240,6212" coordsize="12,2">
              <v:shape style="position:absolute;left:2240;top:6212;width:12;height:2" coordorigin="2240,6212" coordsize="12,0" path="m2240,6212l2252,6212e" filled="false" stroked="true" strokeweight=".6pt" strokecolor="#000000">
                <v:path arrowok="t"/>
              </v:shape>
            </v:group>
            <v:group style="position:absolute;left:2260;top:6212;width:12;height:2" coordorigin="2260,6212" coordsize="12,2">
              <v:shape style="position:absolute;left:2260;top:6212;width:12;height:2" coordorigin="2260,6212" coordsize="12,0" path="m2260,6212l2272,6212e" filled="false" stroked="true" strokeweight=".6pt" strokecolor="#000000">
                <v:path arrowok="t"/>
              </v:shape>
            </v:group>
            <v:group style="position:absolute;left:2279;top:6212;width:12;height:2" coordorigin="2279,6212" coordsize="12,2">
              <v:shape style="position:absolute;left:2279;top:6212;width:12;height:2" coordorigin="2279,6212" coordsize="12,0" path="m2279,6212l2291,6212e" filled="false" stroked="true" strokeweight=".6pt" strokecolor="#000000">
                <v:path arrowok="t"/>
              </v:shape>
            </v:group>
            <v:group style="position:absolute;left:2298;top:6212;width:12;height:2" coordorigin="2298,6212" coordsize="12,2">
              <v:shape style="position:absolute;left:2298;top:6212;width:12;height:2" coordorigin="2298,6212" coordsize="12,0" path="m2298,6212l2310,6212e" filled="false" stroked="true" strokeweight=".6pt" strokecolor="#000000">
                <v:path arrowok="t"/>
              </v:shape>
            </v:group>
            <v:group style="position:absolute;left:2317;top:6212;width:12;height:2" coordorigin="2317,6212" coordsize="12,2">
              <v:shape style="position:absolute;left:2317;top:6212;width:12;height:2" coordorigin="2317,6212" coordsize="12,0" path="m2317,6212l2329,6212e" filled="false" stroked="true" strokeweight=".6pt" strokecolor="#000000">
                <v:path arrowok="t"/>
              </v:shape>
            </v:group>
            <v:group style="position:absolute;left:2336;top:6212;width:12;height:2" coordorigin="2336,6212" coordsize="12,2">
              <v:shape style="position:absolute;left:2336;top:6212;width:12;height:2" coordorigin="2336,6212" coordsize="12,0" path="m2336,6212l2348,6212e" filled="false" stroked="true" strokeweight=".6pt" strokecolor="#000000">
                <v:path arrowok="t"/>
              </v:shape>
            </v:group>
            <v:group style="position:absolute;left:2356;top:6212;width:12;height:2" coordorigin="2356,6212" coordsize="12,2">
              <v:shape style="position:absolute;left:2356;top:6212;width:12;height:2" coordorigin="2356,6212" coordsize="12,0" path="m2356,6212l2368,6212e" filled="false" stroked="true" strokeweight=".6pt" strokecolor="#000000">
                <v:path arrowok="t"/>
              </v:shape>
            </v:group>
            <v:group style="position:absolute;left:2375;top:6212;width:12;height:2" coordorigin="2375,6212" coordsize="12,2">
              <v:shape style="position:absolute;left:2375;top:6212;width:12;height:2" coordorigin="2375,6212" coordsize="12,0" path="m2375,6212l2387,6212e" filled="false" stroked="true" strokeweight=".6pt" strokecolor="#000000">
                <v:path arrowok="t"/>
              </v:shape>
            </v:group>
            <v:group style="position:absolute;left:2394;top:6212;width:12;height:2" coordorigin="2394,6212" coordsize="12,2">
              <v:shape style="position:absolute;left:2394;top:6212;width:12;height:2" coordorigin="2394,6212" coordsize="12,0" path="m2394,6212l2406,6212e" filled="false" stroked="true" strokeweight=".6pt" strokecolor="#000000">
                <v:path arrowok="t"/>
              </v:shape>
            </v:group>
            <v:group style="position:absolute;left:2413;top:6212;width:12;height:2" coordorigin="2413,6212" coordsize="12,2">
              <v:shape style="position:absolute;left:2413;top:6212;width:12;height:2" coordorigin="2413,6212" coordsize="12,0" path="m2413,6212l2425,6212e" filled="false" stroked="true" strokeweight=".6pt" strokecolor="#000000">
                <v:path arrowok="t"/>
              </v:shape>
            </v:group>
            <v:group style="position:absolute;left:2432;top:6212;width:12;height:2" coordorigin="2432,6212" coordsize="12,2">
              <v:shape style="position:absolute;left:2432;top:6212;width:12;height:2" coordorigin="2432,6212" coordsize="12,0" path="m2432,6212l2444,6212e" filled="false" stroked="true" strokeweight=".6pt" strokecolor="#000000">
                <v:path arrowok="t"/>
              </v:shape>
            </v:group>
            <v:group style="position:absolute;left:2452;top:6212;width:12;height:2" coordorigin="2452,6212" coordsize="12,2">
              <v:shape style="position:absolute;left:2452;top:6212;width:12;height:2" coordorigin="2452,6212" coordsize="12,0" path="m2452,6212l2464,6212e" filled="false" stroked="true" strokeweight=".6pt" strokecolor="#000000">
                <v:path arrowok="t"/>
              </v:shape>
            </v:group>
            <v:group style="position:absolute;left:2471;top:6212;width:12;height:2" coordorigin="2471,6212" coordsize="12,2">
              <v:shape style="position:absolute;left:2471;top:6212;width:12;height:2" coordorigin="2471,6212" coordsize="12,0" path="m2471,6212l2483,6212e" filled="false" stroked="true" strokeweight=".6pt" strokecolor="#000000">
                <v:path arrowok="t"/>
              </v:shape>
            </v:group>
            <v:group style="position:absolute;left:2490;top:6212;width:12;height:2" coordorigin="2490,6212" coordsize="12,2">
              <v:shape style="position:absolute;left:2490;top:6212;width:12;height:2" coordorigin="2490,6212" coordsize="12,0" path="m2490,6212l2502,6212e" filled="false" stroked="true" strokeweight=".6pt" strokecolor="#000000">
                <v:path arrowok="t"/>
              </v:shape>
            </v:group>
            <v:group style="position:absolute;left:2509;top:6212;width:12;height:2" coordorigin="2509,6212" coordsize="12,2">
              <v:shape style="position:absolute;left:2509;top:6212;width:12;height:2" coordorigin="2509,6212" coordsize="12,0" path="m2509,6212l2521,6212e" filled="false" stroked="true" strokeweight=".6pt" strokecolor="#000000">
                <v:path arrowok="t"/>
              </v:shape>
            </v:group>
            <v:group style="position:absolute;left:2528;top:6212;width:12;height:2" coordorigin="2528,6212" coordsize="12,2">
              <v:shape style="position:absolute;left:2528;top:6212;width:12;height:2" coordorigin="2528,6212" coordsize="12,0" path="m2528,6212l2540,6212e" filled="false" stroked="true" strokeweight=".6pt" strokecolor="#000000">
                <v:path arrowok="t"/>
              </v:shape>
            </v:group>
            <v:group style="position:absolute;left:2548;top:6212;width:12;height:2" coordorigin="2548,6212" coordsize="12,2">
              <v:shape style="position:absolute;left:2548;top:6212;width:12;height:2" coordorigin="2548,6212" coordsize="12,0" path="m2548,6212l2560,6212e" filled="false" stroked="true" strokeweight=".6pt" strokecolor="#000000">
                <v:path arrowok="t"/>
              </v:shape>
            </v:group>
            <v:group style="position:absolute;left:2567;top:6212;width:12;height:2" coordorigin="2567,6212" coordsize="12,2">
              <v:shape style="position:absolute;left:2567;top:6212;width:12;height:2" coordorigin="2567,6212" coordsize="12,0" path="m2567,6212l2579,6212e" filled="false" stroked="true" strokeweight=".6pt" strokecolor="#000000">
                <v:path arrowok="t"/>
              </v:shape>
            </v:group>
            <v:group style="position:absolute;left:2586;top:6212;width:12;height:2" coordorigin="2586,6212" coordsize="12,2">
              <v:shape style="position:absolute;left:2586;top:6212;width:12;height:2" coordorigin="2586,6212" coordsize="12,0" path="m2586,6212l2598,6212e" filled="false" stroked="true" strokeweight=".6pt" strokecolor="#000000">
                <v:path arrowok="t"/>
              </v:shape>
            </v:group>
            <v:group style="position:absolute;left:2605;top:6212;width:12;height:2" coordorigin="2605,6212" coordsize="12,2">
              <v:shape style="position:absolute;left:2605;top:6212;width:12;height:2" coordorigin="2605,6212" coordsize="12,0" path="m2605,6212l2617,6212e" filled="false" stroked="true" strokeweight=".6pt" strokecolor="#000000">
                <v:path arrowok="t"/>
              </v:shape>
            </v:group>
            <v:group style="position:absolute;left:2624;top:6212;width:12;height:2" coordorigin="2624,6212" coordsize="12,2">
              <v:shape style="position:absolute;left:2624;top:6212;width:12;height:2" coordorigin="2624,6212" coordsize="12,0" path="m2624,6212l2636,6212e" filled="false" stroked="true" strokeweight=".6pt" strokecolor="#000000">
                <v:path arrowok="t"/>
              </v:shape>
            </v:group>
            <v:group style="position:absolute;left:2644;top:6212;width:12;height:2" coordorigin="2644,6212" coordsize="12,2">
              <v:shape style="position:absolute;left:2644;top:6212;width:12;height:2" coordorigin="2644,6212" coordsize="12,0" path="m2644,6212l2656,6212e" filled="false" stroked="true" strokeweight=".6pt" strokecolor="#000000">
                <v:path arrowok="t"/>
              </v:shape>
            </v:group>
            <v:group style="position:absolute;left:2663;top:6212;width:12;height:2" coordorigin="2663,6212" coordsize="12,2">
              <v:shape style="position:absolute;left:2663;top:6212;width:12;height:2" coordorigin="2663,6212" coordsize="12,0" path="m2663,6212l2675,6212e" filled="false" stroked="true" strokeweight=".6pt" strokecolor="#000000">
                <v:path arrowok="t"/>
              </v:shape>
            </v:group>
            <v:group style="position:absolute;left:2682;top:6212;width:12;height:2" coordorigin="2682,6212" coordsize="12,2">
              <v:shape style="position:absolute;left:2682;top:6212;width:12;height:2" coordorigin="2682,6212" coordsize="12,0" path="m2682,6212l2694,6212e" filled="false" stroked="true" strokeweight=".6pt" strokecolor="#000000">
                <v:path arrowok="t"/>
              </v:shape>
            </v:group>
            <v:group style="position:absolute;left:2701;top:6212;width:12;height:2" coordorigin="2701,6212" coordsize="12,2">
              <v:shape style="position:absolute;left:2701;top:6212;width:12;height:2" coordorigin="2701,6212" coordsize="12,0" path="m2701,6212l2713,6212e" filled="false" stroked="true" strokeweight=".6pt" strokecolor="#000000">
                <v:path arrowok="t"/>
              </v:shape>
            </v:group>
            <v:group style="position:absolute;left:2720;top:6212;width:12;height:2" coordorigin="2720,6212" coordsize="12,2">
              <v:shape style="position:absolute;left:2720;top:6212;width:12;height:2" coordorigin="2720,6212" coordsize="12,0" path="m2720,6212l2732,6212e" filled="false" stroked="true" strokeweight=".6pt" strokecolor="#000000">
                <v:path arrowok="t"/>
              </v:shape>
            </v:group>
            <v:group style="position:absolute;left:2740;top:6212;width:12;height:2" coordorigin="2740,6212" coordsize="12,2">
              <v:shape style="position:absolute;left:2740;top:6212;width:12;height:2" coordorigin="2740,6212" coordsize="12,0" path="m2740,6212l2752,6212e" filled="false" stroked="true" strokeweight=".6pt" strokecolor="#000000">
                <v:path arrowok="t"/>
              </v:shape>
            </v:group>
            <v:group style="position:absolute;left:2759;top:6212;width:12;height:2" coordorigin="2759,6212" coordsize="12,2">
              <v:shape style="position:absolute;left:2759;top:6212;width:12;height:2" coordorigin="2759,6212" coordsize="12,0" path="m2759,6212l2771,6212e" filled="false" stroked="true" strokeweight=".6pt" strokecolor="#000000">
                <v:path arrowok="t"/>
              </v:shape>
            </v:group>
            <v:group style="position:absolute;left:2778;top:6212;width:12;height:2" coordorigin="2778,6212" coordsize="12,2">
              <v:shape style="position:absolute;left:2778;top:6212;width:12;height:2" coordorigin="2778,6212" coordsize="12,0" path="m2778,6212l2790,6212e" filled="false" stroked="true" strokeweight=".6pt" strokecolor="#000000">
                <v:path arrowok="t"/>
              </v:shape>
            </v:group>
            <v:group style="position:absolute;left:2797;top:6212;width:12;height:2" coordorigin="2797,6212" coordsize="12,2">
              <v:shape style="position:absolute;left:2797;top:6212;width:12;height:2" coordorigin="2797,6212" coordsize="12,0" path="m2797,6212l2809,6212e" filled="false" stroked="true" strokeweight=".6pt" strokecolor="#000000">
                <v:path arrowok="t"/>
              </v:shape>
            </v:group>
            <v:group style="position:absolute;left:2816;top:6212;width:12;height:2" coordorigin="2816,6212" coordsize="12,2">
              <v:shape style="position:absolute;left:2816;top:6212;width:12;height:2" coordorigin="2816,6212" coordsize="12,0" path="m2816,6212l2828,6212e" filled="false" stroked="true" strokeweight=".6pt" strokecolor="#000000">
                <v:path arrowok="t"/>
              </v:shape>
            </v:group>
            <v:group style="position:absolute;left:2836;top:6212;width:12;height:2" coordorigin="2836,6212" coordsize="12,2">
              <v:shape style="position:absolute;left:2836;top:6212;width:12;height:2" coordorigin="2836,6212" coordsize="12,0" path="m2836,6212l2848,6212e" filled="false" stroked="true" strokeweight=".6pt" strokecolor="#000000">
                <v:path arrowok="t"/>
              </v:shape>
            </v:group>
            <v:group style="position:absolute;left:2855;top:6212;width:12;height:2" coordorigin="2855,6212" coordsize="12,2">
              <v:shape style="position:absolute;left:2855;top:6212;width:12;height:2" coordorigin="2855,6212" coordsize="12,0" path="m2855,6212l2867,6212e" filled="false" stroked="true" strokeweight=".6pt" strokecolor="#000000">
                <v:path arrowok="t"/>
              </v:shape>
            </v:group>
            <v:group style="position:absolute;left:2874;top:6212;width:12;height:2" coordorigin="2874,6212" coordsize="12,2">
              <v:shape style="position:absolute;left:2874;top:6212;width:12;height:2" coordorigin="2874,6212" coordsize="12,0" path="m2874,6212l2886,6212e" filled="false" stroked="true" strokeweight=".6pt" strokecolor="#000000">
                <v:path arrowok="t"/>
              </v:shape>
            </v:group>
            <v:group style="position:absolute;left:2893;top:6212;width:12;height:2" coordorigin="2893,6212" coordsize="12,2">
              <v:shape style="position:absolute;left:2893;top:6212;width:12;height:2" coordorigin="2893,6212" coordsize="12,0" path="m2893,6212l2905,6212e" filled="false" stroked="true" strokeweight=".6pt" strokecolor="#000000">
                <v:path arrowok="t"/>
              </v:shape>
            </v:group>
            <v:group style="position:absolute;left:2912;top:6212;width:12;height:2" coordorigin="2912,6212" coordsize="12,2">
              <v:shape style="position:absolute;left:2912;top:6212;width:12;height:2" coordorigin="2912,6212" coordsize="12,0" path="m2912,6212l2924,6212e" filled="false" stroked="true" strokeweight=".6pt" strokecolor="#000000">
                <v:path arrowok="t"/>
              </v:shape>
            </v:group>
            <v:group style="position:absolute;left:2932;top:6212;width:12;height:2" coordorigin="2932,6212" coordsize="12,2">
              <v:shape style="position:absolute;left:2932;top:6212;width:12;height:2" coordorigin="2932,6212" coordsize="12,0" path="m2932,6212l2944,6212e" filled="false" stroked="true" strokeweight=".6pt" strokecolor="#000000">
                <v:path arrowok="t"/>
              </v:shape>
            </v:group>
            <v:group style="position:absolute;left:2951;top:6212;width:12;height:2" coordorigin="2951,6212" coordsize="12,2">
              <v:shape style="position:absolute;left:2951;top:6212;width:12;height:2" coordorigin="2951,6212" coordsize="12,0" path="m2951,6212l2963,6212e" filled="false" stroked="true" strokeweight=".6pt" strokecolor="#000000">
                <v:path arrowok="t"/>
              </v:shape>
            </v:group>
            <v:group style="position:absolute;left:2970;top:6212;width:12;height:2" coordorigin="2970,6212" coordsize="12,2">
              <v:shape style="position:absolute;left:2970;top:6212;width:12;height:2" coordorigin="2970,6212" coordsize="12,0" path="m2970,6212l2982,6212e" filled="false" stroked="true" strokeweight=".6pt" strokecolor="#000000">
                <v:path arrowok="t"/>
              </v:shape>
            </v:group>
            <v:group style="position:absolute;left:2989;top:6212;width:12;height:2" coordorigin="2989,6212" coordsize="12,2">
              <v:shape style="position:absolute;left:2989;top:6212;width:12;height:2" coordorigin="2989,6212" coordsize="12,0" path="m2989,6212l3001,6212e" filled="false" stroked="true" strokeweight=".6pt" strokecolor="#000000">
                <v:path arrowok="t"/>
              </v:shape>
            </v:group>
            <v:group style="position:absolute;left:3008;top:6212;width:12;height:2" coordorigin="3008,6212" coordsize="12,2">
              <v:shape style="position:absolute;left:3008;top:6212;width:12;height:2" coordorigin="3008,6212" coordsize="12,0" path="m3008,6212l3020,6212e" filled="false" stroked="true" strokeweight=".6pt" strokecolor="#000000">
                <v:path arrowok="t"/>
              </v:shape>
            </v:group>
            <v:group style="position:absolute;left:3028;top:6212;width:12;height:2" coordorigin="3028,6212" coordsize="12,2">
              <v:shape style="position:absolute;left:3028;top:6212;width:12;height:2" coordorigin="3028,6212" coordsize="12,0" path="m3028,6212l3040,6212e" filled="false" stroked="true" strokeweight=".6pt" strokecolor="#000000">
                <v:path arrowok="t"/>
              </v:shape>
            </v:group>
            <v:group style="position:absolute;left:3047;top:6212;width:12;height:2" coordorigin="3047,6212" coordsize="12,2">
              <v:shape style="position:absolute;left:3047;top:6212;width:12;height:2" coordorigin="3047,6212" coordsize="12,0" path="m3047,6212l3059,6212e" filled="false" stroked="true" strokeweight=".6pt" strokecolor="#000000">
                <v:path arrowok="t"/>
              </v:shape>
            </v:group>
            <v:group style="position:absolute;left:3066;top:6212;width:12;height:2" coordorigin="3066,6212" coordsize="12,2">
              <v:shape style="position:absolute;left:3066;top:6212;width:12;height:2" coordorigin="3066,6212" coordsize="12,0" path="m3066,6212l3078,6212e" filled="false" stroked="true" strokeweight=".6pt" strokecolor="#000000">
                <v:path arrowok="t"/>
              </v:shape>
            </v:group>
            <v:group style="position:absolute;left:3085;top:6212;width:12;height:2" coordorigin="3085,6212" coordsize="12,2">
              <v:shape style="position:absolute;left:3085;top:6212;width:12;height:2" coordorigin="3085,6212" coordsize="12,0" path="m3085,6212l3097,6212e" filled="false" stroked="true" strokeweight=".6pt" strokecolor="#000000">
                <v:path arrowok="t"/>
              </v:shape>
            </v:group>
            <v:group style="position:absolute;left:3104;top:6212;width:12;height:2" coordorigin="3104,6212" coordsize="12,2">
              <v:shape style="position:absolute;left:3104;top:6212;width:12;height:2" coordorigin="3104,6212" coordsize="12,0" path="m3104,6212l3116,6212e" filled="false" stroked="true" strokeweight=".6pt" strokecolor="#000000">
                <v:path arrowok="t"/>
              </v:shape>
            </v:group>
            <v:group style="position:absolute;left:3124;top:6212;width:12;height:2" coordorigin="3124,6212" coordsize="12,2">
              <v:shape style="position:absolute;left:3124;top:6212;width:12;height:2" coordorigin="3124,6212" coordsize="12,0" path="m3124,6212l3136,6212e" filled="false" stroked="true" strokeweight=".6pt" strokecolor="#000000">
                <v:path arrowok="t"/>
              </v:shape>
            </v:group>
            <v:group style="position:absolute;left:3143;top:6212;width:12;height:2" coordorigin="3143,6212" coordsize="12,2">
              <v:shape style="position:absolute;left:3143;top:6212;width:12;height:2" coordorigin="3143,6212" coordsize="12,0" path="m3143,6212l3155,6212e" filled="false" stroked="true" strokeweight=".6pt" strokecolor="#000000">
                <v:path arrowok="t"/>
              </v:shape>
            </v:group>
            <v:group style="position:absolute;left:3162;top:6212;width:12;height:2" coordorigin="3162,6212" coordsize="12,2">
              <v:shape style="position:absolute;left:3162;top:6212;width:12;height:2" coordorigin="3162,6212" coordsize="12,0" path="m3162,6212l3174,6212e" filled="false" stroked="true" strokeweight=".6pt" strokecolor="#000000">
                <v:path arrowok="t"/>
              </v:shape>
            </v:group>
            <v:group style="position:absolute;left:3181;top:6212;width:12;height:2" coordorigin="3181,6212" coordsize="12,2">
              <v:shape style="position:absolute;left:3181;top:6212;width:12;height:2" coordorigin="3181,6212" coordsize="12,0" path="m3181,6212l3193,6212e" filled="false" stroked="true" strokeweight=".6pt" strokecolor="#000000">
                <v:path arrowok="t"/>
              </v:shape>
            </v:group>
            <v:group style="position:absolute;left:3200;top:6212;width:12;height:2" coordorigin="3200,6212" coordsize="12,2">
              <v:shape style="position:absolute;left:3200;top:6212;width:12;height:2" coordorigin="3200,6212" coordsize="12,0" path="m3200,6212l3212,6212e" filled="false" stroked="true" strokeweight=".6pt" strokecolor="#000000">
                <v:path arrowok="t"/>
              </v:shape>
            </v:group>
            <v:group style="position:absolute;left:3220;top:6212;width:12;height:2" coordorigin="3220,6212" coordsize="12,2">
              <v:shape style="position:absolute;left:3220;top:6212;width:12;height:2" coordorigin="3220,6212" coordsize="12,0" path="m3220,6212l3232,6212e" filled="false" stroked="true" strokeweight=".6pt" strokecolor="#000000">
                <v:path arrowok="t"/>
              </v:shape>
            </v:group>
            <v:group style="position:absolute;left:3239;top:6212;width:12;height:2" coordorigin="3239,6212" coordsize="12,2">
              <v:shape style="position:absolute;left:3239;top:6212;width:12;height:2" coordorigin="3239,6212" coordsize="12,0" path="m3239,6212l3251,6212e" filled="false" stroked="true" strokeweight=".6pt" strokecolor="#000000">
                <v:path arrowok="t"/>
              </v:shape>
            </v:group>
            <v:group style="position:absolute;left:3258;top:6212;width:12;height:2" coordorigin="3258,6212" coordsize="12,2">
              <v:shape style="position:absolute;left:3258;top:6212;width:12;height:2" coordorigin="3258,6212" coordsize="12,0" path="m3258,6212l3270,6212e" filled="false" stroked="true" strokeweight=".6pt" strokecolor="#000000">
                <v:path arrowok="t"/>
              </v:shape>
            </v:group>
            <v:group style="position:absolute;left:3277;top:6212;width:12;height:2" coordorigin="3277,6212" coordsize="12,2">
              <v:shape style="position:absolute;left:3277;top:6212;width:12;height:2" coordorigin="3277,6212" coordsize="12,0" path="m3277,6212l3289,6212e" filled="false" stroked="true" strokeweight=".6pt" strokecolor="#000000">
                <v:path arrowok="t"/>
              </v:shape>
            </v:group>
            <v:group style="position:absolute;left:3296;top:6212;width:12;height:2" coordorigin="3296,6212" coordsize="12,2">
              <v:shape style="position:absolute;left:3296;top:6212;width:12;height:2" coordorigin="3296,6212" coordsize="12,0" path="m3296,6212l3308,6212e" filled="false" stroked="true" strokeweight=".6pt" strokecolor="#000000">
                <v:path arrowok="t"/>
              </v:shape>
            </v:group>
            <v:group style="position:absolute;left:3316;top:6212;width:12;height:2" coordorigin="3316,6212" coordsize="12,2">
              <v:shape style="position:absolute;left:3316;top:6212;width:12;height:2" coordorigin="3316,6212" coordsize="12,0" path="m3316,6212l3328,6212e" filled="false" stroked="true" strokeweight=".6pt" strokecolor="#000000">
                <v:path arrowok="t"/>
              </v:shape>
            </v:group>
            <v:group style="position:absolute;left:3335;top:6212;width:12;height:2" coordorigin="3335,6212" coordsize="12,2">
              <v:shape style="position:absolute;left:3335;top:6212;width:12;height:2" coordorigin="3335,6212" coordsize="12,0" path="m3335,6212l3347,6212e" filled="false" stroked="true" strokeweight=".6pt" strokecolor="#000000">
                <v:path arrowok="t"/>
              </v:shape>
            </v:group>
            <v:group style="position:absolute;left:3354;top:6212;width:12;height:2" coordorigin="3354,6212" coordsize="12,2">
              <v:shape style="position:absolute;left:3354;top:6212;width:12;height:2" coordorigin="3354,6212" coordsize="12,0" path="m3354,6212l3366,6212e" filled="false" stroked="true" strokeweight=".6pt" strokecolor="#000000">
                <v:path arrowok="t"/>
              </v:shape>
            </v:group>
            <v:group style="position:absolute;left:3373;top:6212;width:12;height:2" coordorigin="3373,6212" coordsize="12,2">
              <v:shape style="position:absolute;left:3373;top:6212;width:12;height:2" coordorigin="3373,6212" coordsize="12,0" path="m3373,6212l3385,6212e" filled="false" stroked="true" strokeweight=".6pt" strokecolor="#000000">
                <v:path arrowok="t"/>
              </v:shape>
            </v:group>
            <v:group style="position:absolute;left:3392;top:6212;width:12;height:2" coordorigin="3392,6212" coordsize="12,2">
              <v:shape style="position:absolute;left:3392;top:6212;width:12;height:2" coordorigin="3392,6212" coordsize="12,0" path="m3392,6212l3404,6212e" filled="false" stroked="true" strokeweight=".6pt" strokecolor="#000000">
                <v:path arrowok="t"/>
              </v:shape>
            </v:group>
            <v:group style="position:absolute;left:3412;top:6212;width:12;height:2" coordorigin="3412,6212" coordsize="12,2">
              <v:shape style="position:absolute;left:3412;top:6212;width:12;height:2" coordorigin="3412,6212" coordsize="12,0" path="m3412,6212l3424,6212e" filled="false" stroked="true" strokeweight=".6pt" strokecolor="#000000">
                <v:path arrowok="t"/>
              </v:shape>
            </v:group>
            <v:group style="position:absolute;left:3431;top:6212;width:12;height:2" coordorigin="3431,6212" coordsize="12,2">
              <v:shape style="position:absolute;left:3431;top:6212;width:12;height:2" coordorigin="3431,6212" coordsize="12,0" path="m3431,6212l3443,6212e" filled="false" stroked="true" strokeweight=".6pt" strokecolor="#000000">
                <v:path arrowok="t"/>
              </v:shape>
            </v:group>
            <v:group style="position:absolute;left:3450;top:6212;width:12;height:2" coordorigin="3450,6212" coordsize="12,2">
              <v:shape style="position:absolute;left:3450;top:6212;width:12;height:2" coordorigin="3450,6212" coordsize="12,0" path="m3450,6212l3462,6212e" filled="false" stroked="true" strokeweight=".6pt" strokecolor="#000000">
                <v:path arrowok="t"/>
              </v:shape>
            </v:group>
            <v:group style="position:absolute;left:3469;top:6212;width:12;height:2" coordorigin="3469,6212" coordsize="12,2">
              <v:shape style="position:absolute;left:3469;top:6212;width:12;height:2" coordorigin="3469,6212" coordsize="12,0" path="m3469,6212l3481,6212e" filled="false" stroked="true" strokeweight=".6pt" strokecolor="#000000">
                <v:path arrowok="t"/>
              </v:shape>
            </v:group>
            <v:group style="position:absolute;left:3488;top:6212;width:12;height:2" coordorigin="3488,6212" coordsize="12,2">
              <v:shape style="position:absolute;left:3488;top:6212;width:12;height:2" coordorigin="3488,6212" coordsize="12,0" path="m3488,6212l3500,6212e" filled="false" stroked="true" strokeweight=".6pt" strokecolor="#000000">
                <v:path arrowok="t"/>
              </v:shape>
            </v:group>
            <v:group style="position:absolute;left:3508;top:6212;width:12;height:2" coordorigin="3508,6212" coordsize="12,2">
              <v:shape style="position:absolute;left:3508;top:6212;width:12;height:2" coordorigin="3508,6212" coordsize="12,0" path="m3508,6212l3520,6212e" filled="false" stroked="true" strokeweight=".6pt" strokecolor="#000000">
                <v:path arrowok="t"/>
              </v:shape>
            </v:group>
            <v:group style="position:absolute;left:3527;top:6212;width:12;height:2" coordorigin="3527,6212" coordsize="12,2">
              <v:shape style="position:absolute;left:3527;top:6212;width:12;height:2" coordorigin="3527,6212" coordsize="12,0" path="m3527,6212l3539,6212e" filled="false" stroked="true" strokeweight=".6pt" strokecolor="#000000">
                <v:path arrowok="t"/>
              </v:shape>
            </v:group>
            <v:group style="position:absolute;left:3546;top:6212;width:12;height:2" coordorigin="3546,6212" coordsize="12,2">
              <v:shape style="position:absolute;left:3546;top:6212;width:12;height:2" coordorigin="3546,6212" coordsize="12,0" path="m3546,6212l3558,6212e" filled="false" stroked="true" strokeweight=".6pt" strokecolor="#000000">
                <v:path arrowok="t"/>
              </v:shape>
            </v:group>
            <v:group style="position:absolute;left:3565;top:6212;width:12;height:2" coordorigin="3565,6212" coordsize="12,2">
              <v:shape style="position:absolute;left:3565;top:6212;width:12;height:2" coordorigin="3565,6212" coordsize="12,0" path="m3565,6212l3577,6212e" filled="false" stroked="true" strokeweight=".6pt" strokecolor="#000000">
                <v:path arrowok="t"/>
              </v:shape>
            </v:group>
            <v:group style="position:absolute;left:3584;top:6212;width:12;height:2" coordorigin="3584,6212" coordsize="12,2">
              <v:shape style="position:absolute;left:3584;top:6212;width:12;height:2" coordorigin="3584,6212" coordsize="12,0" path="m3584,6212l3596,6212e" filled="false" stroked="true" strokeweight=".6pt" strokecolor="#000000">
                <v:path arrowok="t"/>
              </v:shape>
            </v:group>
            <v:group style="position:absolute;left:3604;top:6212;width:12;height:2" coordorigin="3604,6212" coordsize="12,2">
              <v:shape style="position:absolute;left:3604;top:6212;width:12;height:2" coordorigin="3604,6212" coordsize="12,0" path="m3604,6212l3616,6212e" filled="false" stroked="true" strokeweight=".6pt" strokecolor="#000000">
                <v:path arrowok="t"/>
              </v:shape>
            </v:group>
            <v:group style="position:absolute;left:3623;top:6212;width:12;height:2" coordorigin="3623,6212" coordsize="12,2">
              <v:shape style="position:absolute;left:3623;top:6212;width:12;height:2" coordorigin="3623,6212" coordsize="12,0" path="m3623,6212l3635,6212e" filled="false" stroked="true" strokeweight=".6pt" strokecolor="#000000">
                <v:path arrowok="t"/>
              </v:shape>
            </v:group>
            <v:group style="position:absolute;left:3642;top:6212;width:12;height:2" coordorigin="3642,6212" coordsize="12,2">
              <v:shape style="position:absolute;left:3642;top:6212;width:12;height:2" coordorigin="3642,6212" coordsize="12,0" path="m3642,6212l3654,6212e" filled="false" stroked="true" strokeweight=".6pt" strokecolor="#000000">
                <v:path arrowok="t"/>
              </v:shape>
            </v:group>
            <v:group style="position:absolute;left:3661;top:6212;width:12;height:2" coordorigin="3661,6212" coordsize="12,2">
              <v:shape style="position:absolute;left:3661;top:6212;width:12;height:2" coordorigin="3661,6212" coordsize="12,0" path="m3661,6212l3673,6212e" filled="false" stroked="true" strokeweight=".6pt" strokecolor="#000000">
                <v:path arrowok="t"/>
              </v:shape>
            </v:group>
            <v:group style="position:absolute;left:3680;top:6212;width:12;height:2" coordorigin="3680,6212" coordsize="12,2">
              <v:shape style="position:absolute;left:3680;top:6212;width:12;height:2" coordorigin="3680,6212" coordsize="12,0" path="m3680,6212l3692,6212e" filled="false" stroked="true" strokeweight=".6pt" strokecolor="#000000">
                <v:path arrowok="t"/>
              </v:shape>
            </v:group>
            <v:group style="position:absolute;left:3700;top:6212;width:12;height:2" coordorigin="3700,6212" coordsize="12,2">
              <v:shape style="position:absolute;left:3700;top:6212;width:12;height:2" coordorigin="3700,6212" coordsize="12,0" path="m3700,6212l3712,6212e" filled="false" stroked="true" strokeweight=".6pt" strokecolor="#000000">
                <v:path arrowok="t"/>
              </v:shape>
            </v:group>
            <v:group style="position:absolute;left:3719;top:6212;width:12;height:2" coordorigin="3719,6212" coordsize="12,2">
              <v:shape style="position:absolute;left:3719;top:6212;width:12;height:2" coordorigin="3719,6212" coordsize="12,0" path="m3719,6212l3731,6212e" filled="false" stroked="true" strokeweight=".6pt" strokecolor="#000000">
                <v:path arrowok="t"/>
              </v:shape>
            </v:group>
            <v:group style="position:absolute;left:3738;top:6212;width:12;height:2" coordorigin="3738,6212" coordsize="12,2">
              <v:shape style="position:absolute;left:3738;top:6212;width:12;height:2" coordorigin="3738,6212" coordsize="12,0" path="m3738,6212l3750,6212e" filled="false" stroked="true" strokeweight=".6pt" strokecolor="#000000">
                <v:path arrowok="t"/>
              </v:shape>
            </v:group>
            <v:group style="position:absolute;left:3757;top:6212;width:12;height:2" coordorigin="3757,6212" coordsize="12,2">
              <v:shape style="position:absolute;left:3757;top:6212;width:12;height:2" coordorigin="3757,6212" coordsize="12,0" path="m3757,6212l3769,6212e" filled="false" stroked="true" strokeweight=".6pt" strokecolor="#000000">
                <v:path arrowok="t"/>
              </v:shape>
            </v:group>
            <v:group style="position:absolute;left:3776;top:6212;width:12;height:2" coordorigin="3776,6212" coordsize="12,2">
              <v:shape style="position:absolute;left:3776;top:6212;width:12;height:2" coordorigin="3776,6212" coordsize="12,0" path="m3776,6212l3788,6212e" filled="false" stroked="true" strokeweight=".6pt" strokecolor="#000000">
                <v:path arrowok="t"/>
              </v:shape>
            </v:group>
            <v:group style="position:absolute;left:3796;top:6212;width:12;height:2" coordorigin="3796,6212" coordsize="12,2">
              <v:shape style="position:absolute;left:3796;top:6212;width:12;height:2" coordorigin="3796,6212" coordsize="12,0" path="m3796,6212l3808,6212e" filled="false" stroked="true" strokeweight=".6pt" strokecolor="#000000">
                <v:path arrowok="t"/>
              </v:shape>
            </v:group>
            <v:group style="position:absolute;left:3815;top:6212;width:12;height:2" coordorigin="3815,6212" coordsize="12,2">
              <v:shape style="position:absolute;left:3815;top:6212;width:12;height:2" coordorigin="3815,6212" coordsize="12,0" path="m3815,6212l3827,6212e" filled="false" stroked="true" strokeweight=".6pt" strokecolor="#000000">
                <v:path arrowok="t"/>
              </v:shape>
            </v:group>
            <v:group style="position:absolute;left:3834;top:6212;width:12;height:2" coordorigin="3834,6212" coordsize="12,2">
              <v:shape style="position:absolute;left:3834;top:6212;width:12;height:2" coordorigin="3834,6212" coordsize="12,0" path="m3834,6212l3846,6212e" filled="false" stroked="true" strokeweight=".6pt" strokecolor="#000000">
                <v:path arrowok="t"/>
              </v:shape>
            </v:group>
            <v:group style="position:absolute;left:3853;top:6212;width:12;height:2" coordorigin="3853,6212" coordsize="12,2">
              <v:shape style="position:absolute;left:3853;top:6212;width:12;height:2" coordorigin="3853,6212" coordsize="12,0" path="m3853,6212l3865,6212e" filled="false" stroked="true" strokeweight=".6pt" strokecolor="#000000">
                <v:path arrowok="t"/>
              </v:shape>
            </v:group>
            <v:group style="position:absolute;left:3872;top:6212;width:12;height:2" coordorigin="3872,6212" coordsize="12,2">
              <v:shape style="position:absolute;left:3872;top:6212;width:12;height:2" coordorigin="3872,6212" coordsize="12,0" path="m3872,6212l3884,6212e" filled="false" stroked="true" strokeweight=".6pt" strokecolor="#000000">
                <v:path arrowok="t"/>
              </v:shape>
            </v:group>
            <v:group style="position:absolute;left:3892;top:6212;width:12;height:2" coordorigin="3892,6212" coordsize="12,2">
              <v:shape style="position:absolute;left:3892;top:6212;width:12;height:2" coordorigin="3892,6212" coordsize="12,0" path="m3892,6212l3904,6212e" filled="false" stroked="true" strokeweight=".6pt" strokecolor="#000000">
                <v:path arrowok="t"/>
              </v:shape>
            </v:group>
            <v:group style="position:absolute;left:3911;top:6212;width:12;height:2" coordorigin="3911,6212" coordsize="12,2">
              <v:shape style="position:absolute;left:3911;top:6212;width:12;height:2" coordorigin="3911,6212" coordsize="12,0" path="m3911,6212l3923,6212e" filled="false" stroked="true" strokeweight=".6pt" strokecolor="#000000">
                <v:path arrowok="t"/>
              </v:shape>
            </v:group>
            <v:group style="position:absolute;left:3930;top:6212;width:12;height:2" coordorigin="3930,6212" coordsize="12,2">
              <v:shape style="position:absolute;left:3930;top:6212;width:12;height:2" coordorigin="3930,6212" coordsize="12,0" path="m3930,6212l3942,6212e" filled="false" stroked="true" strokeweight=".6pt" strokecolor="#000000">
                <v:path arrowok="t"/>
              </v:shape>
            </v:group>
            <v:group style="position:absolute;left:3949;top:6212;width:12;height:2" coordorigin="3949,6212" coordsize="12,2">
              <v:shape style="position:absolute;left:3949;top:6212;width:12;height:2" coordorigin="3949,6212" coordsize="12,0" path="m3949,6212l3961,6212e" filled="false" stroked="true" strokeweight=".6pt" strokecolor="#000000">
                <v:path arrowok="t"/>
              </v:shape>
            </v:group>
            <v:group style="position:absolute;left:3968;top:6212;width:12;height:2" coordorigin="3968,6212" coordsize="12,2">
              <v:shape style="position:absolute;left:3968;top:6212;width:12;height:2" coordorigin="3968,6212" coordsize="12,0" path="m3968,6212l3980,6212e" filled="false" stroked="true" strokeweight=".6pt" strokecolor="#000000">
                <v:path arrowok="t"/>
              </v:shape>
            </v:group>
            <v:group style="position:absolute;left:3988;top:6212;width:12;height:2" coordorigin="3988,6212" coordsize="12,2">
              <v:shape style="position:absolute;left:3988;top:6212;width:12;height:2" coordorigin="3988,6212" coordsize="12,0" path="m3988,6212l4000,6212e" filled="false" stroked="true" strokeweight=".6pt" strokecolor="#000000">
                <v:path arrowok="t"/>
              </v:shape>
            </v:group>
            <v:group style="position:absolute;left:4007;top:6212;width:12;height:2" coordorigin="4007,6212" coordsize="12,2">
              <v:shape style="position:absolute;left:4007;top:6212;width:12;height:2" coordorigin="4007,6212" coordsize="12,0" path="m4007,6212l4019,6212e" filled="false" stroked="true" strokeweight=".6pt" strokecolor="#000000">
                <v:path arrowok="t"/>
              </v:shape>
            </v:group>
            <v:group style="position:absolute;left:4026;top:6212;width:12;height:2" coordorigin="4026,6212" coordsize="12,2">
              <v:shape style="position:absolute;left:4026;top:6212;width:12;height:2" coordorigin="4026,6212" coordsize="12,0" path="m4026,6212l4038,6212e" filled="false" stroked="true" strokeweight=".6pt" strokecolor="#000000">
                <v:path arrowok="t"/>
              </v:shape>
            </v:group>
            <v:group style="position:absolute;left:4045;top:6212;width:12;height:2" coordorigin="4045,6212" coordsize="12,2">
              <v:shape style="position:absolute;left:4045;top:6212;width:12;height:2" coordorigin="4045,6212" coordsize="12,0" path="m4045,6212l4057,6212e" filled="false" stroked="true" strokeweight=".6pt" strokecolor="#000000">
                <v:path arrowok="t"/>
              </v:shape>
            </v:group>
            <v:group style="position:absolute;left:4064;top:6212;width:12;height:2" coordorigin="4064,6212" coordsize="12,2">
              <v:shape style="position:absolute;left:4064;top:6212;width:12;height:2" coordorigin="4064,6212" coordsize="12,0" path="m4064,6212l4076,6212e" filled="false" stroked="true" strokeweight=".6pt" strokecolor="#000000">
                <v:path arrowok="t"/>
              </v:shape>
            </v:group>
            <v:group style="position:absolute;left:4084;top:6212;width:12;height:2" coordorigin="4084,6212" coordsize="12,2">
              <v:shape style="position:absolute;left:4084;top:6212;width:12;height:2" coordorigin="4084,6212" coordsize="12,0" path="m4084,6212l4096,6212e" filled="false" stroked="true" strokeweight=".6pt" strokecolor="#000000">
                <v:path arrowok="t"/>
              </v:shape>
            </v:group>
            <v:group style="position:absolute;left:4103;top:6212;width:12;height:2" coordorigin="4103,6212" coordsize="12,2">
              <v:shape style="position:absolute;left:4103;top:6212;width:12;height:2" coordorigin="4103,6212" coordsize="12,0" path="m4103,6212l4115,6212e" filled="false" stroked="true" strokeweight=".6pt" strokecolor="#000000">
                <v:path arrowok="t"/>
              </v:shape>
            </v:group>
            <v:group style="position:absolute;left:4122;top:6212;width:12;height:2" coordorigin="4122,6212" coordsize="12,2">
              <v:shape style="position:absolute;left:4122;top:6212;width:12;height:2" coordorigin="4122,6212" coordsize="12,0" path="m4122,6212l4134,6212e" filled="false" stroked="true" strokeweight=".6pt" strokecolor="#000000">
                <v:path arrowok="t"/>
              </v:shape>
            </v:group>
            <v:group style="position:absolute;left:4141;top:6212;width:12;height:2" coordorigin="4141,6212" coordsize="12,2">
              <v:shape style="position:absolute;left:4141;top:6212;width:12;height:2" coordorigin="4141,6212" coordsize="12,0" path="m4141,6212l4153,6212e" filled="false" stroked="true" strokeweight=".6pt" strokecolor="#000000">
                <v:path arrowok="t"/>
              </v:shape>
            </v:group>
            <v:group style="position:absolute;left:4160;top:6212;width:12;height:2" coordorigin="4160,6212" coordsize="12,2">
              <v:shape style="position:absolute;left:4160;top:6212;width:12;height:2" coordorigin="4160,6212" coordsize="12,0" path="m4160,6212l4172,6212e" filled="false" stroked="true" strokeweight=".6pt" strokecolor="#000000">
                <v:path arrowok="t"/>
              </v:shape>
            </v:group>
            <v:group style="position:absolute;left:4180;top:6212;width:12;height:2" coordorigin="4180,6212" coordsize="12,2">
              <v:shape style="position:absolute;left:4180;top:6212;width:12;height:2" coordorigin="4180,6212" coordsize="12,0" path="m4180,6212l4192,6212e" filled="false" stroked="true" strokeweight=".6pt" strokecolor="#000000">
                <v:path arrowok="t"/>
              </v:shape>
            </v:group>
            <v:group style="position:absolute;left:4199;top:6212;width:12;height:2" coordorigin="4199,6212" coordsize="12,2">
              <v:shape style="position:absolute;left:4199;top:6212;width:12;height:2" coordorigin="4199,6212" coordsize="12,0" path="m4199,6212l4211,6212e" filled="false" stroked="true" strokeweight=".6pt" strokecolor="#000000">
                <v:path arrowok="t"/>
              </v:shape>
            </v:group>
            <v:group style="position:absolute;left:4218;top:6212;width:12;height:2" coordorigin="4218,6212" coordsize="12,2">
              <v:shape style="position:absolute;left:4218;top:6212;width:12;height:2" coordorigin="4218,6212" coordsize="12,0" path="m4218,6212l4230,6212e" filled="false" stroked="true" strokeweight=".6pt" strokecolor="#000000">
                <v:path arrowok="t"/>
              </v:shape>
            </v:group>
            <v:group style="position:absolute;left:4237;top:6212;width:12;height:2" coordorigin="4237,6212" coordsize="12,2">
              <v:shape style="position:absolute;left:4237;top:6212;width:12;height:2" coordorigin="4237,6212" coordsize="12,0" path="m4237,6212l4249,6212e" filled="false" stroked="true" strokeweight=".6pt" strokecolor="#000000">
                <v:path arrowok="t"/>
              </v:shape>
            </v:group>
            <v:group style="position:absolute;left:4256;top:6212;width:12;height:2" coordorigin="4256,6212" coordsize="12,2">
              <v:shape style="position:absolute;left:4256;top:6212;width:12;height:2" coordorigin="4256,6212" coordsize="12,0" path="m4256,6212l4268,6212e" filled="false" stroked="true" strokeweight=".6pt" strokecolor="#000000">
                <v:path arrowok="t"/>
              </v:shape>
            </v:group>
            <v:group style="position:absolute;left:4276;top:6212;width:12;height:2" coordorigin="4276,6212" coordsize="12,2">
              <v:shape style="position:absolute;left:4276;top:6212;width:12;height:2" coordorigin="4276,6212" coordsize="12,0" path="m4276,6212l4288,6212e" filled="false" stroked="true" strokeweight=".6pt" strokecolor="#000000">
                <v:path arrowok="t"/>
              </v:shape>
            </v:group>
            <v:group style="position:absolute;left:4295;top:6212;width:12;height:2" coordorigin="4295,6212" coordsize="12,2">
              <v:shape style="position:absolute;left:4295;top:6212;width:12;height:2" coordorigin="4295,6212" coordsize="12,0" path="m4295,6212l4307,6212e" filled="false" stroked="true" strokeweight=".6pt" strokecolor="#000000">
                <v:path arrowok="t"/>
              </v:shape>
            </v:group>
            <v:group style="position:absolute;left:4314;top:6212;width:12;height:2" coordorigin="4314,6212" coordsize="12,2">
              <v:shape style="position:absolute;left:4314;top:6212;width:12;height:2" coordorigin="4314,6212" coordsize="12,0" path="m4314,6212l4326,6212e" filled="false" stroked="true" strokeweight=".6pt" strokecolor="#000000">
                <v:path arrowok="t"/>
              </v:shape>
            </v:group>
            <v:group style="position:absolute;left:4333;top:6212;width:12;height:2" coordorigin="4333,6212" coordsize="12,2">
              <v:shape style="position:absolute;left:4333;top:6212;width:12;height:2" coordorigin="4333,6212" coordsize="12,0" path="m4333,6212l4345,6212e" filled="false" stroked="true" strokeweight=".6pt" strokecolor="#000000">
                <v:path arrowok="t"/>
              </v:shape>
            </v:group>
            <v:group style="position:absolute;left:4352;top:6212;width:12;height:2" coordorigin="4352,6212" coordsize="12,2">
              <v:shape style="position:absolute;left:4352;top:6212;width:12;height:2" coordorigin="4352,6212" coordsize="12,0" path="m4352,6212l4364,6212e" filled="false" stroked="true" strokeweight=".6pt" strokecolor="#000000">
                <v:path arrowok="t"/>
              </v:shape>
            </v:group>
            <v:group style="position:absolute;left:4372;top:6212;width:12;height:2" coordorigin="4372,6212" coordsize="12,2">
              <v:shape style="position:absolute;left:4372;top:6212;width:12;height:2" coordorigin="4372,6212" coordsize="12,0" path="m4372,6212l4384,6212e" filled="false" stroked="true" strokeweight=".6pt" strokecolor="#000000">
                <v:path arrowok="t"/>
              </v:shape>
            </v:group>
            <v:group style="position:absolute;left:4391;top:6212;width:12;height:2" coordorigin="4391,6212" coordsize="12,2">
              <v:shape style="position:absolute;left:4391;top:6212;width:12;height:2" coordorigin="4391,6212" coordsize="12,0" path="m4391,6212l4403,6212e" filled="false" stroked="true" strokeweight=".6pt" strokecolor="#000000">
                <v:path arrowok="t"/>
              </v:shape>
            </v:group>
            <v:group style="position:absolute;left:4410;top:6212;width:12;height:2" coordorigin="4410,6212" coordsize="12,2">
              <v:shape style="position:absolute;left:4410;top:6212;width:12;height:2" coordorigin="4410,6212" coordsize="12,0" path="m4410,6212l4422,6212e" filled="false" stroked="true" strokeweight=".6pt" strokecolor="#000000">
                <v:path arrowok="t"/>
              </v:shape>
            </v:group>
            <v:group style="position:absolute;left:4429;top:6212;width:12;height:2" coordorigin="4429,6212" coordsize="12,2">
              <v:shape style="position:absolute;left:4429;top:6212;width:12;height:2" coordorigin="4429,6212" coordsize="12,0" path="m4429,6212l4441,6212e" filled="false" stroked="true" strokeweight=".6pt" strokecolor="#000000">
                <v:path arrowok="t"/>
              </v:shape>
            </v:group>
            <v:group style="position:absolute;left:4448;top:6212;width:12;height:2" coordorigin="4448,6212" coordsize="12,2">
              <v:shape style="position:absolute;left:4448;top:6212;width:12;height:2" coordorigin="4448,6212" coordsize="12,0" path="m4448,6212l4460,6212e" filled="false" stroked="true" strokeweight=".6pt" strokecolor="#000000">
                <v:path arrowok="t"/>
              </v:shape>
            </v:group>
            <v:group style="position:absolute;left:4468;top:6212;width:12;height:2" coordorigin="4468,6212" coordsize="12,2">
              <v:shape style="position:absolute;left:4468;top:6212;width:12;height:2" coordorigin="4468,6212" coordsize="12,0" path="m4468,6212l4480,6212e" filled="false" stroked="true" strokeweight=".6pt" strokecolor="#000000">
                <v:path arrowok="t"/>
              </v:shape>
            </v:group>
            <v:group style="position:absolute;left:4487;top:6212;width:12;height:2" coordorigin="4487,6212" coordsize="12,2">
              <v:shape style="position:absolute;left:4487;top:6212;width:12;height:2" coordorigin="4487,6212" coordsize="12,0" path="m4487,6212l4499,6212e" filled="false" stroked="true" strokeweight=".6pt" strokecolor="#000000">
                <v:path arrowok="t"/>
              </v:shape>
            </v:group>
            <v:group style="position:absolute;left:4506;top:6212;width:12;height:2" coordorigin="4506,6212" coordsize="12,2">
              <v:shape style="position:absolute;left:4506;top:6212;width:12;height:2" coordorigin="4506,6212" coordsize="12,0" path="m4506,6212l4518,6212e" filled="false" stroked="true" strokeweight=".6pt" strokecolor="#000000">
                <v:path arrowok="t"/>
              </v:shape>
            </v:group>
            <v:group style="position:absolute;left:4525;top:6212;width:12;height:2" coordorigin="4525,6212" coordsize="12,2">
              <v:shape style="position:absolute;left:4525;top:6212;width:12;height:2" coordorigin="4525,6212" coordsize="12,0" path="m4525,6212l4537,6212e" filled="false" stroked="true" strokeweight=".6pt" strokecolor="#000000">
                <v:path arrowok="t"/>
              </v:shape>
            </v:group>
            <v:group style="position:absolute;left:4544;top:6212;width:12;height:2" coordorigin="4544,6212" coordsize="12,2">
              <v:shape style="position:absolute;left:4544;top:6212;width:12;height:2" coordorigin="4544,6212" coordsize="12,0" path="m4544,6212l4556,6212e" filled="false" stroked="true" strokeweight=".6pt" strokecolor="#000000">
                <v:path arrowok="t"/>
              </v:shape>
            </v:group>
            <v:group style="position:absolute;left:4564;top:6212;width:12;height:2" coordorigin="4564,6212" coordsize="12,2">
              <v:shape style="position:absolute;left:4564;top:6212;width:12;height:2" coordorigin="4564,6212" coordsize="12,0" path="m4564,6212l4576,6212e" filled="false" stroked="true" strokeweight=".6pt" strokecolor="#000000">
                <v:path arrowok="t"/>
              </v:shape>
            </v:group>
            <v:group style="position:absolute;left:4583;top:6212;width:12;height:2" coordorigin="4583,6212" coordsize="12,2">
              <v:shape style="position:absolute;left:4583;top:6212;width:12;height:2" coordorigin="4583,6212" coordsize="12,0" path="m4583,6212l4595,6212e" filled="false" stroked="true" strokeweight=".6pt" strokecolor="#000000">
                <v:path arrowok="t"/>
              </v:shape>
            </v:group>
            <v:group style="position:absolute;left:4602;top:6212;width:12;height:2" coordorigin="4602,6212" coordsize="12,2">
              <v:shape style="position:absolute;left:4602;top:6212;width:12;height:2" coordorigin="4602,6212" coordsize="12,0" path="m4602,6212l4614,6212e" filled="false" stroked="true" strokeweight=".6pt" strokecolor="#000000">
                <v:path arrowok="t"/>
              </v:shape>
            </v:group>
            <v:group style="position:absolute;left:4621;top:6212;width:12;height:2" coordorigin="4621,6212" coordsize="12,2">
              <v:shape style="position:absolute;left:4621;top:6212;width:12;height:2" coordorigin="4621,6212" coordsize="12,0" path="m4621,6212l4633,6212e" filled="false" stroked="true" strokeweight=".6pt" strokecolor="#000000">
                <v:path arrowok="t"/>
              </v:shape>
            </v:group>
            <v:group style="position:absolute;left:4640;top:6212;width:12;height:2" coordorigin="4640,6212" coordsize="12,2">
              <v:shape style="position:absolute;left:4640;top:6212;width:12;height:2" coordorigin="4640,6212" coordsize="12,0" path="m4640,6212l4652,6212e" filled="false" stroked="true" strokeweight=".6pt" strokecolor="#000000">
                <v:path arrowok="t"/>
              </v:shape>
            </v:group>
            <v:group style="position:absolute;left:4660;top:6212;width:12;height:2" coordorigin="4660,6212" coordsize="12,2">
              <v:shape style="position:absolute;left:4660;top:6212;width:12;height:2" coordorigin="4660,6212" coordsize="12,0" path="m4660,6212l4672,6212e" filled="false" stroked="true" strokeweight=".6pt" strokecolor="#000000">
                <v:path arrowok="t"/>
              </v:shape>
            </v:group>
            <v:group style="position:absolute;left:4679;top:6212;width:12;height:2" coordorigin="4679,6212" coordsize="12,2">
              <v:shape style="position:absolute;left:4679;top:6212;width:12;height:2" coordorigin="4679,6212" coordsize="12,0" path="m4679,6212l4691,6212e" filled="false" stroked="true" strokeweight=".6pt" strokecolor="#000000">
                <v:path arrowok="t"/>
              </v:shape>
            </v:group>
            <v:group style="position:absolute;left:4698;top:6212;width:12;height:2" coordorigin="4698,6212" coordsize="12,2">
              <v:shape style="position:absolute;left:4698;top:6212;width:12;height:2" coordorigin="4698,6212" coordsize="12,0" path="m4698,6212l4710,6212e" filled="false" stroked="true" strokeweight=".6pt" strokecolor="#000000">
                <v:path arrowok="t"/>
              </v:shape>
            </v:group>
            <v:group style="position:absolute;left:4717;top:6212;width:12;height:2" coordorigin="4717,6212" coordsize="12,2">
              <v:shape style="position:absolute;left:4717;top:6212;width:12;height:2" coordorigin="4717,6212" coordsize="12,0" path="m4717,6212l4729,6212e" filled="false" stroked="true" strokeweight=".6pt" strokecolor="#000000">
                <v:path arrowok="t"/>
              </v:shape>
            </v:group>
            <v:group style="position:absolute;left:4736;top:6212;width:12;height:2" coordorigin="4736,6212" coordsize="12,2">
              <v:shape style="position:absolute;left:4736;top:6212;width:12;height:2" coordorigin="4736,6212" coordsize="12,0" path="m4736,6212l4748,6212e" filled="false" stroked="true" strokeweight=".6pt" strokecolor="#000000">
                <v:path arrowok="t"/>
              </v:shape>
            </v:group>
            <v:group style="position:absolute;left:4756;top:6212;width:12;height:2" coordorigin="4756,6212" coordsize="12,2">
              <v:shape style="position:absolute;left:4756;top:6212;width:12;height:2" coordorigin="4756,6212" coordsize="12,0" path="m4756,6212l4768,6212e" filled="false" stroked="true" strokeweight=".6pt" strokecolor="#000000">
                <v:path arrowok="t"/>
              </v:shape>
            </v:group>
            <v:group style="position:absolute;left:4775;top:6212;width:12;height:2" coordorigin="4775,6212" coordsize="12,2">
              <v:shape style="position:absolute;left:4775;top:6212;width:12;height:2" coordorigin="4775,6212" coordsize="12,0" path="m4775,6212l4787,6212e" filled="false" stroked="true" strokeweight=".6pt" strokecolor="#000000">
                <v:path arrowok="t"/>
              </v:shape>
            </v:group>
            <v:group style="position:absolute;left:4794;top:6212;width:12;height:2" coordorigin="4794,6212" coordsize="12,2">
              <v:shape style="position:absolute;left:4794;top:6212;width:12;height:2" coordorigin="4794,6212" coordsize="12,0" path="m4794,6212l4806,6212e" filled="false" stroked="true" strokeweight=".6pt" strokecolor="#000000">
                <v:path arrowok="t"/>
              </v:shape>
            </v:group>
            <v:group style="position:absolute;left:4813;top:6212;width:12;height:2" coordorigin="4813,6212" coordsize="12,2">
              <v:shape style="position:absolute;left:4813;top:6212;width:12;height:2" coordorigin="4813,6212" coordsize="12,0" path="m4813,6212l4825,6212e" filled="false" stroked="true" strokeweight=".6pt" strokecolor="#000000">
                <v:path arrowok="t"/>
              </v:shape>
            </v:group>
            <v:group style="position:absolute;left:4832;top:6212;width:12;height:2" coordorigin="4832,6212" coordsize="12,2">
              <v:shape style="position:absolute;left:4832;top:6212;width:12;height:2" coordorigin="4832,6212" coordsize="12,0" path="m4832,6212l4844,6212e" filled="false" stroked="true" strokeweight=".6pt" strokecolor="#000000">
                <v:path arrowok="t"/>
              </v:shape>
            </v:group>
            <v:group style="position:absolute;left:4852;top:6212;width:12;height:2" coordorigin="4852,6212" coordsize="12,2">
              <v:shape style="position:absolute;left:4852;top:6212;width:12;height:2" coordorigin="4852,6212" coordsize="12,0" path="m4852,6212l4864,6212e" filled="false" stroked="true" strokeweight=".6pt" strokecolor="#000000">
                <v:path arrowok="t"/>
              </v:shape>
            </v:group>
            <v:group style="position:absolute;left:4871;top:6212;width:12;height:2" coordorigin="4871,6212" coordsize="12,2">
              <v:shape style="position:absolute;left:4871;top:6212;width:12;height:2" coordorigin="4871,6212" coordsize="12,0" path="m4871,6212l4883,6212e" filled="false" stroked="true" strokeweight=".6pt" strokecolor="#000000">
                <v:path arrowok="t"/>
              </v:shape>
            </v:group>
            <v:group style="position:absolute;left:4890;top:6212;width:12;height:2" coordorigin="4890,6212" coordsize="12,2">
              <v:shape style="position:absolute;left:4890;top:6212;width:12;height:2" coordorigin="4890,6212" coordsize="12,0" path="m4890,6212l4902,6212e" filled="false" stroked="true" strokeweight=".6pt" strokecolor="#000000">
                <v:path arrowok="t"/>
              </v:shape>
            </v:group>
            <v:group style="position:absolute;left:4909;top:6212;width:12;height:2" coordorigin="4909,6212" coordsize="12,2">
              <v:shape style="position:absolute;left:4909;top:6212;width:12;height:2" coordorigin="4909,6212" coordsize="12,0" path="m4909,6212l4921,6212e" filled="false" stroked="true" strokeweight=".6pt" strokecolor="#000000">
                <v:path arrowok="t"/>
              </v:shape>
            </v:group>
            <v:group style="position:absolute;left:4928;top:6212;width:12;height:2" coordorigin="4928,6212" coordsize="12,2">
              <v:shape style="position:absolute;left:4928;top:6212;width:12;height:2" coordorigin="4928,6212" coordsize="12,0" path="m4928,6212l4940,6212e" filled="false" stroked="true" strokeweight=".6pt" strokecolor="#000000">
                <v:path arrowok="t"/>
              </v:shape>
            </v:group>
            <v:group style="position:absolute;left:4948;top:6212;width:12;height:2" coordorigin="4948,6212" coordsize="12,2">
              <v:shape style="position:absolute;left:4948;top:6212;width:12;height:2" coordorigin="4948,6212" coordsize="12,0" path="m4948,6212l4960,6212e" filled="false" stroked="true" strokeweight=".6pt" strokecolor="#000000">
                <v:path arrowok="t"/>
              </v:shape>
            </v:group>
            <v:group style="position:absolute;left:4967;top:6212;width:12;height:2" coordorigin="4967,6212" coordsize="12,2">
              <v:shape style="position:absolute;left:4967;top:6212;width:12;height:2" coordorigin="4967,6212" coordsize="12,0" path="m4967,6212l4979,6212e" filled="false" stroked="true" strokeweight=".6pt" strokecolor="#000000">
                <v:path arrowok="t"/>
              </v:shape>
            </v:group>
            <v:group style="position:absolute;left:4986;top:6212;width:12;height:2" coordorigin="4986,6212" coordsize="12,2">
              <v:shape style="position:absolute;left:4986;top:6212;width:12;height:2" coordorigin="4986,6212" coordsize="12,0" path="m4986,6212l4998,6212e" filled="false" stroked="true" strokeweight=".6pt" strokecolor="#000000">
                <v:path arrowok="t"/>
              </v:shape>
            </v:group>
            <v:group style="position:absolute;left:5005;top:6212;width:12;height:2" coordorigin="5005,6212" coordsize="12,2">
              <v:shape style="position:absolute;left:5005;top:6212;width:12;height:2" coordorigin="5005,6212" coordsize="12,0" path="m5005,6212l5017,6212e" filled="false" stroked="true" strokeweight=".6pt" strokecolor="#000000">
                <v:path arrowok="t"/>
              </v:shape>
            </v:group>
            <v:group style="position:absolute;left:5024;top:6212;width:12;height:2" coordorigin="5024,6212" coordsize="12,2">
              <v:shape style="position:absolute;left:5024;top:6212;width:12;height:2" coordorigin="5024,6212" coordsize="12,0" path="m5024,6212l5036,6212e" filled="false" stroked="true" strokeweight=".6pt" strokecolor="#000000">
                <v:path arrowok="t"/>
              </v:shape>
            </v:group>
            <v:group style="position:absolute;left:5044;top:6212;width:12;height:2" coordorigin="5044,6212" coordsize="12,2">
              <v:shape style="position:absolute;left:5044;top:6212;width:12;height:2" coordorigin="5044,6212" coordsize="12,0" path="m5044,6212l5056,6212e" filled="false" stroked="true" strokeweight=".6pt" strokecolor="#000000">
                <v:path arrowok="t"/>
              </v:shape>
            </v:group>
            <v:group style="position:absolute;left:5063;top:6212;width:12;height:2" coordorigin="5063,6212" coordsize="12,2">
              <v:shape style="position:absolute;left:5063;top:6212;width:12;height:2" coordorigin="5063,6212" coordsize="12,0" path="m5063,6212l5075,6212e" filled="false" stroked="true" strokeweight=".6pt" strokecolor="#000000">
                <v:path arrowok="t"/>
              </v:shape>
            </v:group>
            <v:group style="position:absolute;left:5082;top:6212;width:12;height:2" coordorigin="5082,6212" coordsize="12,2">
              <v:shape style="position:absolute;left:5082;top:6212;width:12;height:2" coordorigin="5082,6212" coordsize="12,0" path="m5082,6212l5094,6212e" filled="false" stroked="true" strokeweight=".6pt" strokecolor="#000000">
                <v:path arrowok="t"/>
              </v:shape>
            </v:group>
            <v:group style="position:absolute;left:5101;top:6212;width:12;height:2" coordorigin="5101,6212" coordsize="12,2">
              <v:shape style="position:absolute;left:5101;top:6212;width:12;height:2" coordorigin="5101,6212" coordsize="12,0" path="m5101,6212l5113,6212e" filled="false" stroked="true" strokeweight=".6pt" strokecolor="#000000">
                <v:path arrowok="t"/>
              </v:shape>
            </v:group>
            <v:group style="position:absolute;left:5120;top:6212;width:12;height:2" coordorigin="5120,6212" coordsize="12,2">
              <v:shape style="position:absolute;left:5120;top:6212;width:12;height:2" coordorigin="5120,6212" coordsize="12,0" path="m5120,6212l5132,6212e" filled="false" stroked="true" strokeweight=".6pt" strokecolor="#000000">
                <v:path arrowok="t"/>
              </v:shape>
            </v:group>
            <v:group style="position:absolute;left:5140;top:6212;width:12;height:2" coordorigin="5140,6212" coordsize="12,2">
              <v:shape style="position:absolute;left:5140;top:6212;width:12;height:2" coordorigin="5140,6212" coordsize="12,0" path="m5140,6212l5152,6212e" filled="false" stroked="true" strokeweight=".6pt" strokecolor="#000000">
                <v:path arrowok="t"/>
              </v:shape>
            </v:group>
            <v:group style="position:absolute;left:5159;top:6212;width:12;height:2" coordorigin="5159,6212" coordsize="12,2">
              <v:shape style="position:absolute;left:5159;top:6212;width:12;height:2" coordorigin="5159,6212" coordsize="12,0" path="m5159,6212l5171,6212e" filled="false" stroked="true" strokeweight=".6pt" strokecolor="#000000">
                <v:path arrowok="t"/>
              </v:shape>
            </v:group>
            <v:group style="position:absolute;left:5178;top:6212;width:12;height:2" coordorigin="5178,6212" coordsize="12,2">
              <v:shape style="position:absolute;left:5178;top:6212;width:12;height:2" coordorigin="5178,6212" coordsize="12,0" path="m5178,6212l5190,6212e" filled="false" stroked="true" strokeweight=".6pt" strokecolor="#000000">
                <v:path arrowok="t"/>
              </v:shape>
            </v:group>
            <v:group style="position:absolute;left:5197;top:6212;width:12;height:2" coordorigin="5197,6212" coordsize="12,2">
              <v:shape style="position:absolute;left:5197;top:6212;width:12;height:2" coordorigin="5197,6212" coordsize="12,0" path="m5197,6212l5209,6212e" filled="false" stroked="true" strokeweight=".6pt" strokecolor="#000000">
                <v:path arrowok="t"/>
              </v:shape>
            </v:group>
            <v:group style="position:absolute;left:5216;top:6212;width:12;height:2" coordorigin="5216,6212" coordsize="12,2">
              <v:shape style="position:absolute;left:5216;top:6212;width:12;height:2" coordorigin="5216,6212" coordsize="12,0" path="m5216,6212l5228,6212e" filled="false" stroked="true" strokeweight=".6pt" strokecolor="#000000">
                <v:path arrowok="t"/>
              </v:shape>
            </v:group>
            <v:group style="position:absolute;left:5236;top:6212;width:12;height:2" coordorigin="5236,6212" coordsize="12,2">
              <v:shape style="position:absolute;left:5236;top:6212;width:12;height:2" coordorigin="5236,6212" coordsize="12,0" path="m5236,6212l5248,6212e" filled="false" stroked="true" strokeweight=".6pt" strokecolor="#000000">
                <v:path arrowok="t"/>
              </v:shape>
            </v:group>
            <v:group style="position:absolute;left:5255;top:6212;width:12;height:2" coordorigin="5255,6212" coordsize="12,2">
              <v:shape style="position:absolute;left:5255;top:6212;width:12;height:2" coordorigin="5255,6212" coordsize="12,0" path="m5255,6212l5267,6212e" filled="false" stroked="true" strokeweight=".6pt" strokecolor="#000000">
                <v:path arrowok="t"/>
              </v:shape>
            </v:group>
            <v:group style="position:absolute;left:5274;top:6212;width:12;height:2" coordorigin="5274,6212" coordsize="12,2">
              <v:shape style="position:absolute;left:5274;top:6212;width:12;height:2" coordorigin="5274,6212" coordsize="12,0" path="m5274,6212l5286,6212e" filled="false" stroked="true" strokeweight=".6pt" strokecolor="#000000">
                <v:path arrowok="t"/>
              </v:shape>
            </v:group>
            <v:group style="position:absolute;left:5293;top:6212;width:12;height:2" coordorigin="5293,6212" coordsize="12,2">
              <v:shape style="position:absolute;left:5293;top:6212;width:12;height:2" coordorigin="5293,6212" coordsize="12,0" path="m5293,6212l5305,6212e" filled="false" stroked="true" strokeweight=".6pt" strokecolor="#000000">
                <v:path arrowok="t"/>
              </v:shape>
            </v:group>
            <v:group style="position:absolute;left:5312;top:6212;width:12;height:2" coordorigin="5312,6212" coordsize="12,2">
              <v:shape style="position:absolute;left:5312;top:6212;width:12;height:2" coordorigin="5312,6212" coordsize="12,0" path="m5312,6212l5324,6212e" filled="false" stroked="true" strokeweight=".6pt" strokecolor="#000000">
                <v:path arrowok="t"/>
              </v:shape>
            </v:group>
            <v:group style="position:absolute;left:5332;top:6212;width:12;height:2" coordorigin="5332,6212" coordsize="12,2">
              <v:shape style="position:absolute;left:5332;top:6212;width:12;height:2" coordorigin="5332,6212" coordsize="12,0" path="m5332,6212l5344,6212e" filled="false" stroked="true" strokeweight=".6pt" strokecolor="#000000">
                <v:path arrowok="t"/>
              </v:shape>
            </v:group>
            <v:group style="position:absolute;left:5351;top:6212;width:12;height:2" coordorigin="5351,6212" coordsize="12,2">
              <v:shape style="position:absolute;left:5351;top:6212;width:12;height:2" coordorigin="5351,6212" coordsize="12,0" path="m5351,6212l5363,6212e" filled="false" stroked="true" strokeweight=".6pt" strokecolor="#000000">
                <v:path arrowok="t"/>
              </v:shape>
            </v:group>
            <v:group style="position:absolute;left:5370;top:6212;width:12;height:2" coordorigin="5370,6212" coordsize="12,2">
              <v:shape style="position:absolute;left:5370;top:6212;width:12;height:2" coordorigin="5370,6212" coordsize="12,0" path="m5370,6212l5382,6212e" filled="false" stroked="true" strokeweight=".6pt" strokecolor="#000000">
                <v:path arrowok="t"/>
              </v:shape>
            </v:group>
            <v:group style="position:absolute;left:5389;top:6212;width:12;height:2" coordorigin="5389,6212" coordsize="12,2">
              <v:shape style="position:absolute;left:5389;top:6212;width:12;height:2" coordorigin="5389,6212" coordsize="12,0" path="m5389,6212l5401,6212e" filled="false" stroked="true" strokeweight=".6pt" strokecolor="#000000">
                <v:path arrowok="t"/>
              </v:shape>
            </v:group>
            <v:group style="position:absolute;left:5408;top:6212;width:12;height:2" coordorigin="5408,6212" coordsize="12,2">
              <v:shape style="position:absolute;left:5408;top:6212;width:12;height:2" coordorigin="5408,6212" coordsize="12,0" path="m5408,6212l5420,6212e" filled="false" stroked="true" strokeweight=".6pt" strokecolor="#000000">
                <v:path arrowok="t"/>
              </v:shape>
            </v:group>
            <v:group style="position:absolute;left:5428;top:6212;width:12;height:2" coordorigin="5428,6212" coordsize="12,2">
              <v:shape style="position:absolute;left:5428;top:6212;width:12;height:2" coordorigin="5428,6212" coordsize="12,0" path="m5428,6212l5440,6212e" filled="false" stroked="true" strokeweight=".6pt" strokecolor="#000000">
                <v:path arrowok="t"/>
              </v:shape>
            </v:group>
            <v:group style="position:absolute;left:5447;top:6212;width:12;height:2" coordorigin="5447,6212" coordsize="12,2">
              <v:shape style="position:absolute;left:5447;top:6212;width:12;height:2" coordorigin="5447,6212" coordsize="12,0" path="m5447,6212l5459,6212e" filled="false" stroked="true" strokeweight=".6pt" strokecolor="#000000">
                <v:path arrowok="t"/>
              </v:shape>
            </v:group>
            <v:group style="position:absolute;left:5466;top:6212;width:12;height:2" coordorigin="5466,6212" coordsize="12,2">
              <v:shape style="position:absolute;left:5466;top:6212;width:12;height:2" coordorigin="5466,6212" coordsize="12,0" path="m5466,6212l5478,6212e" filled="false" stroked="true" strokeweight=".6pt" strokecolor="#000000">
                <v:path arrowok="t"/>
              </v:shape>
            </v:group>
            <v:group style="position:absolute;left:5485;top:6212;width:12;height:2" coordorigin="5485,6212" coordsize="12,2">
              <v:shape style="position:absolute;left:5485;top:6212;width:12;height:2" coordorigin="5485,6212" coordsize="12,0" path="m5485,6212l5497,6212e" filled="false" stroked="true" strokeweight=".6pt" strokecolor="#000000">
                <v:path arrowok="t"/>
              </v:shape>
            </v:group>
            <v:group style="position:absolute;left:5504;top:6212;width:12;height:2" coordorigin="5504,6212" coordsize="12,2">
              <v:shape style="position:absolute;left:5504;top:6212;width:12;height:2" coordorigin="5504,6212" coordsize="12,0" path="m5504,6212l5516,6212e" filled="false" stroked="true" strokeweight=".6pt" strokecolor="#000000">
                <v:path arrowok="t"/>
              </v:shape>
            </v:group>
            <v:group style="position:absolute;left:5524;top:6212;width:12;height:2" coordorigin="5524,6212" coordsize="12,2">
              <v:shape style="position:absolute;left:5524;top:6212;width:12;height:2" coordorigin="5524,6212" coordsize="12,0" path="m5524,6212l5536,6212e" filled="false" stroked="true" strokeweight=".6pt" strokecolor="#000000">
                <v:path arrowok="t"/>
              </v:shape>
            </v:group>
            <v:group style="position:absolute;left:5543;top:6212;width:12;height:2" coordorigin="5543,6212" coordsize="12,2">
              <v:shape style="position:absolute;left:5543;top:6212;width:12;height:2" coordorigin="5543,6212" coordsize="12,0" path="m5543,6212l5555,6212e" filled="false" stroked="true" strokeweight=".6pt" strokecolor="#000000">
                <v:path arrowok="t"/>
              </v:shape>
            </v:group>
            <v:group style="position:absolute;left:5562;top:6212;width:12;height:2" coordorigin="5562,6212" coordsize="12,2">
              <v:shape style="position:absolute;left:5562;top:6212;width:12;height:2" coordorigin="5562,6212" coordsize="12,0" path="m5562,6212l5574,6212e" filled="false" stroked="true" strokeweight=".6pt" strokecolor="#000000">
                <v:path arrowok="t"/>
              </v:shape>
            </v:group>
            <v:group style="position:absolute;left:5581;top:6212;width:12;height:2" coordorigin="5581,6212" coordsize="12,2">
              <v:shape style="position:absolute;left:5581;top:6212;width:12;height:2" coordorigin="5581,6212" coordsize="12,0" path="m5581,6212l5593,6212e" filled="false" stroked="true" strokeweight=".6pt" strokecolor="#000000">
                <v:path arrowok="t"/>
              </v:shape>
            </v:group>
            <v:group style="position:absolute;left:5600;top:6212;width:12;height:2" coordorigin="5600,6212" coordsize="12,2">
              <v:shape style="position:absolute;left:5600;top:6212;width:12;height:2" coordorigin="5600,6212" coordsize="12,0" path="m5600,6212l5612,6212e" filled="false" stroked="true" strokeweight=".6pt" strokecolor="#000000">
                <v:path arrowok="t"/>
              </v:shape>
            </v:group>
            <v:group style="position:absolute;left:5620;top:6212;width:12;height:2" coordorigin="5620,6212" coordsize="12,2">
              <v:shape style="position:absolute;left:5620;top:6212;width:12;height:2" coordorigin="5620,6212" coordsize="12,0" path="m5620,6212l5632,6212e" filled="false" stroked="true" strokeweight=".6pt" strokecolor="#000000">
                <v:path arrowok="t"/>
              </v:shape>
            </v:group>
            <v:group style="position:absolute;left:5639;top:6212;width:12;height:2" coordorigin="5639,6212" coordsize="12,2">
              <v:shape style="position:absolute;left:5639;top:6212;width:12;height:2" coordorigin="5639,6212" coordsize="12,0" path="m5639,6212l5651,6212e" filled="false" stroked="true" strokeweight=".6pt" strokecolor="#000000">
                <v:path arrowok="t"/>
              </v:shape>
            </v:group>
            <v:group style="position:absolute;left:5658;top:6212;width:12;height:2" coordorigin="5658,6212" coordsize="12,2">
              <v:shape style="position:absolute;left:5658;top:6212;width:12;height:2" coordorigin="5658,6212" coordsize="12,0" path="m5658,6212l5670,6212e" filled="false" stroked="true" strokeweight=".6pt" strokecolor="#000000">
                <v:path arrowok="t"/>
              </v:shape>
            </v:group>
            <v:group style="position:absolute;left:5677;top:6212;width:12;height:2" coordorigin="5677,6212" coordsize="12,2">
              <v:shape style="position:absolute;left:5677;top:6212;width:12;height:2" coordorigin="5677,6212" coordsize="12,0" path="m5677,6212l5689,6212e" filled="false" stroked="true" strokeweight=".6pt" strokecolor="#000000">
                <v:path arrowok="t"/>
              </v:shape>
            </v:group>
            <v:group style="position:absolute;left:5696;top:6212;width:12;height:2" coordorigin="5696,6212" coordsize="12,2">
              <v:shape style="position:absolute;left:5696;top:6212;width:12;height:2" coordorigin="5696,6212" coordsize="12,0" path="m5696,6212l5708,6212e" filled="false" stroked="true" strokeweight=".6pt" strokecolor="#000000">
                <v:path arrowok="t"/>
              </v:shape>
            </v:group>
            <v:group style="position:absolute;left:5716;top:6212;width:12;height:2" coordorigin="5716,6212" coordsize="12,2">
              <v:shape style="position:absolute;left:5716;top:6212;width:12;height:2" coordorigin="5716,6212" coordsize="12,0" path="m5716,6212l5728,6212e" filled="false" stroked="true" strokeweight=".6pt" strokecolor="#000000">
                <v:path arrowok="t"/>
              </v:shape>
            </v:group>
            <v:group style="position:absolute;left:5735;top:6212;width:12;height:2" coordorigin="5735,6212" coordsize="12,2">
              <v:shape style="position:absolute;left:5735;top:6212;width:12;height:2" coordorigin="5735,6212" coordsize="12,0" path="m5735,6212l5747,6212e" filled="false" stroked="true" strokeweight=".6pt" strokecolor="#000000">
                <v:path arrowok="t"/>
              </v:shape>
            </v:group>
            <v:group style="position:absolute;left:5754;top:6212;width:12;height:2" coordorigin="5754,6212" coordsize="12,2">
              <v:shape style="position:absolute;left:5754;top:6212;width:12;height:2" coordorigin="5754,6212" coordsize="12,0" path="m5754,6212l5766,6212e" filled="false" stroked="true" strokeweight=".6pt" strokecolor="#000000">
                <v:path arrowok="t"/>
              </v:shape>
            </v:group>
            <v:group style="position:absolute;left:5773;top:6212;width:12;height:2" coordorigin="5773,6212" coordsize="12,2">
              <v:shape style="position:absolute;left:5773;top:6212;width:12;height:2" coordorigin="5773,6212" coordsize="12,0" path="m5773,6212l5785,6212e" filled="false" stroked="true" strokeweight=".6pt" strokecolor="#000000">
                <v:path arrowok="t"/>
              </v:shape>
            </v:group>
            <v:group style="position:absolute;left:5792;top:6212;width:12;height:2" coordorigin="5792,6212" coordsize="12,2">
              <v:shape style="position:absolute;left:5792;top:6212;width:12;height:2" coordorigin="5792,6212" coordsize="12,0" path="m5792,6212l5804,6212e" filled="false" stroked="true" strokeweight=".6pt" strokecolor="#000000">
                <v:path arrowok="t"/>
              </v:shape>
            </v:group>
            <v:group style="position:absolute;left:5812;top:6212;width:12;height:2" coordorigin="5812,6212" coordsize="12,2">
              <v:shape style="position:absolute;left:5812;top:6212;width:12;height:2" coordorigin="5812,6212" coordsize="12,0" path="m5812,6212l5824,6212e" filled="false" stroked="true" strokeweight=".6pt" strokecolor="#000000">
                <v:path arrowok="t"/>
              </v:shape>
            </v:group>
            <v:group style="position:absolute;left:5831;top:6212;width:12;height:2" coordorigin="5831,6212" coordsize="12,2">
              <v:shape style="position:absolute;left:5831;top:6212;width:12;height:2" coordorigin="5831,6212" coordsize="12,0" path="m5831,6212l5843,6212e" filled="false" stroked="true" strokeweight=".6pt" strokecolor="#000000">
                <v:path arrowok="t"/>
              </v:shape>
            </v:group>
            <v:group style="position:absolute;left:5850;top:6212;width:12;height:2" coordorigin="5850,6212" coordsize="12,2">
              <v:shape style="position:absolute;left:5850;top:6212;width:12;height:2" coordorigin="5850,6212" coordsize="12,0" path="m5850,6212l5862,6212e" filled="false" stroked="true" strokeweight=".6pt" strokecolor="#000000">
                <v:path arrowok="t"/>
              </v:shape>
            </v:group>
            <v:group style="position:absolute;left:5869;top:6212;width:12;height:2" coordorigin="5869,6212" coordsize="12,2">
              <v:shape style="position:absolute;left:5869;top:6212;width:12;height:2" coordorigin="5869,6212" coordsize="12,0" path="m5869,6212l5881,6212e" filled="false" stroked="true" strokeweight=".6pt" strokecolor="#000000">
                <v:path arrowok="t"/>
              </v:shape>
            </v:group>
            <v:group style="position:absolute;left:5888;top:6212;width:12;height:2" coordorigin="5888,6212" coordsize="12,2">
              <v:shape style="position:absolute;left:5888;top:6212;width:12;height:2" coordorigin="5888,6212" coordsize="12,0" path="m5888,6212l5900,6212e" filled="false" stroked="true" strokeweight=".6pt" strokecolor="#000000">
                <v:path arrowok="t"/>
              </v:shape>
            </v:group>
            <v:group style="position:absolute;left:5908;top:6212;width:12;height:2" coordorigin="5908,6212" coordsize="12,2">
              <v:shape style="position:absolute;left:5908;top:6212;width:12;height:2" coordorigin="5908,6212" coordsize="12,0" path="m5908,6212l5920,6212e" filled="false" stroked="true" strokeweight=".6pt" strokecolor="#000000">
                <v:path arrowok="t"/>
              </v:shape>
            </v:group>
            <v:group style="position:absolute;left:5927;top:6212;width:12;height:2" coordorigin="5927,6212" coordsize="12,2">
              <v:shape style="position:absolute;left:5927;top:6212;width:12;height:2" coordorigin="5927,6212" coordsize="12,0" path="m5927,6212l5939,6212e" filled="false" stroked="true" strokeweight=".6pt" strokecolor="#000000">
                <v:path arrowok="t"/>
              </v:shape>
            </v:group>
            <v:group style="position:absolute;left:5946;top:6212;width:12;height:2" coordorigin="5946,6212" coordsize="12,2">
              <v:shape style="position:absolute;left:5946;top:6212;width:12;height:2" coordorigin="5946,6212" coordsize="12,0" path="m5946,6212l5958,6212e" filled="false" stroked="true" strokeweight=".6pt" strokecolor="#000000">
                <v:path arrowok="t"/>
              </v:shape>
            </v:group>
            <v:group style="position:absolute;left:5965;top:6212;width:12;height:2" coordorigin="5965,6212" coordsize="12,2">
              <v:shape style="position:absolute;left:5965;top:6212;width:12;height:2" coordorigin="5965,6212" coordsize="12,0" path="m5965,6212l5977,6212e" filled="false" stroked="true" strokeweight=".6pt" strokecolor="#000000">
                <v:path arrowok="t"/>
              </v:shape>
            </v:group>
            <v:group style="position:absolute;left:5984;top:6212;width:12;height:2" coordorigin="5984,6212" coordsize="12,2">
              <v:shape style="position:absolute;left:5984;top:6212;width:12;height:2" coordorigin="5984,6212" coordsize="12,0" path="m5984,6212l5996,6212e" filled="false" stroked="true" strokeweight=".6pt" strokecolor="#000000">
                <v:path arrowok="t"/>
              </v:shape>
            </v:group>
            <v:group style="position:absolute;left:6004;top:6212;width:12;height:2" coordorigin="6004,6212" coordsize="12,2">
              <v:shape style="position:absolute;left:6004;top:6212;width:12;height:2" coordorigin="6004,6212" coordsize="12,0" path="m6004,6212l6016,6212e" filled="false" stroked="true" strokeweight=".6pt" strokecolor="#000000">
                <v:path arrowok="t"/>
              </v:shape>
            </v:group>
            <v:group style="position:absolute;left:6023;top:6212;width:12;height:2" coordorigin="6023,6212" coordsize="12,2">
              <v:shape style="position:absolute;left:6023;top:6212;width:12;height:2" coordorigin="6023,6212" coordsize="12,0" path="m6023,6212l6035,6212e" filled="false" stroked="true" strokeweight=".6pt" strokecolor="#000000">
                <v:path arrowok="t"/>
              </v:shape>
            </v:group>
            <v:group style="position:absolute;left:6042;top:6212;width:12;height:2" coordorigin="6042,6212" coordsize="12,2">
              <v:shape style="position:absolute;left:6042;top:6212;width:12;height:2" coordorigin="6042,6212" coordsize="12,0" path="m6042,6212l6054,6212e" filled="false" stroked="true" strokeweight=".6pt" strokecolor="#000000">
                <v:path arrowok="t"/>
              </v:shape>
            </v:group>
            <v:group style="position:absolute;left:6061;top:6212;width:12;height:2" coordorigin="6061,6212" coordsize="12,2">
              <v:shape style="position:absolute;left:6061;top:6212;width:12;height:2" coordorigin="6061,6212" coordsize="12,0" path="m6061,6212l6073,6212e" filled="false" stroked="true" strokeweight=".6pt" strokecolor="#000000">
                <v:path arrowok="t"/>
              </v:shape>
            </v:group>
            <v:group style="position:absolute;left:6080;top:6212;width:12;height:2" coordorigin="6080,6212" coordsize="12,2">
              <v:shape style="position:absolute;left:6080;top:6212;width:12;height:2" coordorigin="6080,6212" coordsize="12,0" path="m6080,6212l6092,6212e" filled="false" stroked="true" strokeweight=".6pt" strokecolor="#000000">
                <v:path arrowok="t"/>
              </v:shape>
            </v:group>
            <v:group style="position:absolute;left:6100;top:6212;width:12;height:2" coordorigin="6100,6212" coordsize="12,2">
              <v:shape style="position:absolute;left:6100;top:6212;width:12;height:2" coordorigin="6100,6212" coordsize="12,0" path="m6100,6212l6112,6212e" filled="false" stroked="true" strokeweight=".6pt" strokecolor="#000000">
                <v:path arrowok="t"/>
              </v:shape>
            </v:group>
            <v:group style="position:absolute;left:6119;top:6212;width:12;height:2" coordorigin="6119,6212" coordsize="12,2">
              <v:shape style="position:absolute;left:6119;top:6212;width:12;height:2" coordorigin="6119,6212" coordsize="12,0" path="m6119,6212l6131,6212e" filled="false" stroked="true" strokeweight=".6pt" strokecolor="#000000">
                <v:path arrowok="t"/>
              </v:shape>
            </v:group>
            <v:group style="position:absolute;left:6138;top:6212;width:12;height:2" coordorigin="6138,6212" coordsize="12,2">
              <v:shape style="position:absolute;left:6138;top:6212;width:12;height:2" coordorigin="6138,6212" coordsize="12,0" path="m6138,6212l6150,6212e" filled="false" stroked="true" strokeweight=".6pt" strokecolor="#000000">
                <v:path arrowok="t"/>
              </v:shape>
            </v:group>
            <v:group style="position:absolute;left:6157;top:6212;width:12;height:2" coordorigin="6157,6212" coordsize="12,2">
              <v:shape style="position:absolute;left:6157;top:6212;width:12;height:2" coordorigin="6157,6212" coordsize="12,0" path="m6157,6212l6169,6212e" filled="false" stroked="true" strokeweight=".6pt" strokecolor="#000000">
                <v:path arrowok="t"/>
              </v:shape>
            </v:group>
            <v:group style="position:absolute;left:6176;top:6212;width:12;height:2" coordorigin="6176,6212" coordsize="12,2">
              <v:shape style="position:absolute;left:6176;top:6212;width:12;height:2" coordorigin="6176,6212" coordsize="12,0" path="m6176,6212l6188,6212e" filled="false" stroked="true" strokeweight=".6pt" strokecolor="#000000">
                <v:path arrowok="t"/>
              </v:shape>
            </v:group>
            <v:group style="position:absolute;left:6196;top:6212;width:12;height:2" coordorigin="6196,6212" coordsize="12,2">
              <v:shape style="position:absolute;left:6196;top:6212;width:12;height:2" coordorigin="6196,6212" coordsize="12,0" path="m6196,6212l6208,6212e" filled="false" stroked="true" strokeweight=".6pt" strokecolor="#000000">
                <v:path arrowok="t"/>
              </v:shape>
            </v:group>
            <v:group style="position:absolute;left:6215;top:6212;width:12;height:2" coordorigin="6215,6212" coordsize="12,2">
              <v:shape style="position:absolute;left:6215;top:6212;width:12;height:2" coordorigin="6215,6212" coordsize="12,0" path="m6215,6212l6227,6212e" filled="false" stroked="true" strokeweight=".6pt" strokecolor="#000000">
                <v:path arrowok="t"/>
              </v:shape>
            </v:group>
            <v:group style="position:absolute;left:6234;top:6212;width:12;height:2" coordorigin="6234,6212" coordsize="12,2">
              <v:shape style="position:absolute;left:6234;top:6212;width:12;height:2" coordorigin="6234,6212" coordsize="12,0" path="m6234,6212l6246,6212e" filled="false" stroked="true" strokeweight=".6pt" strokecolor="#000000">
                <v:path arrowok="t"/>
              </v:shape>
            </v:group>
            <v:group style="position:absolute;left:6253;top:6212;width:12;height:2" coordorigin="6253,6212" coordsize="12,2">
              <v:shape style="position:absolute;left:6253;top:6212;width:12;height:2" coordorigin="6253,6212" coordsize="12,0" path="m6253,6212l6265,6212e" filled="false" stroked="true" strokeweight=".6pt" strokecolor="#000000">
                <v:path arrowok="t"/>
              </v:shape>
            </v:group>
            <v:group style="position:absolute;left:6272;top:6212;width:12;height:2" coordorigin="6272,6212" coordsize="12,2">
              <v:shape style="position:absolute;left:6272;top:6212;width:12;height:2" coordorigin="6272,6212" coordsize="12,0" path="m6272,6212l6284,6212e" filled="false" stroked="true" strokeweight=".6pt" strokecolor="#000000">
                <v:path arrowok="t"/>
              </v:shape>
            </v:group>
            <v:group style="position:absolute;left:6292;top:6212;width:12;height:2" coordorigin="6292,6212" coordsize="12,2">
              <v:shape style="position:absolute;left:6292;top:6212;width:12;height:2" coordorigin="6292,6212" coordsize="12,0" path="m6292,6212l6304,6212e" filled="false" stroked="true" strokeweight=".6pt" strokecolor="#000000">
                <v:path arrowok="t"/>
              </v:shape>
            </v:group>
            <v:group style="position:absolute;left:6311;top:6212;width:12;height:2" coordorigin="6311,6212" coordsize="12,2">
              <v:shape style="position:absolute;left:6311;top:6212;width:12;height:2" coordorigin="6311,6212" coordsize="12,0" path="m6311,6212l6323,6212e" filled="false" stroked="true" strokeweight=".6pt" strokecolor="#000000">
                <v:path arrowok="t"/>
              </v:shape>
            </v:group>
            <v:group style="position:absolute;left:6330;top:6212;width:12;height:2" coordorigin="6330,6212" coordsize="12,2">
              <v:shape style="position:absolute;left:6330;top:6212;width:12;height:2" coordorigin="6330,6212" coordsize="12,0" path="m6330,6212l6342,6212e" filled="false" stroked="true" strokeweight=".6pt" strokecolor="#000000">
                <v:path arrowok="t"/>
              </v:shape>
            </v:group>
            <v:group style="position:absolute;left:6349;top:6212;width:12;height:2" coordorigin="6349,6212" coordsize="12,2">
              <v:shape style="position:absolute;left:6349;top:6212;width:12;height:2" coordorigin="6349,6212" coordsize="12,0" path="m6349,6212l6361,6212e" filled="false" stroked="true" strokeweight=".6pt" strokecolor="#000000">
                <v:path arrowok="t"/>
              </v:shape>
            </v:group>
            <v:group style="position:absolute;left:6368;top:6212;width:12;height:2" coordorigin="6368,6212" coordsize="12,2">
              <v:shape style="position:absolute;left:6368;top:6212;width:12;height:2" coordorigin="6368,6212" coordsize="12,0" path="m6368,6212l6380,6212e" filled="false" stroked="true" strokeweight=".6pt" strokecolor="#000000">
                <v:path arrowok="t"/>
              </v:shape>
            </v:group>
            <v:group style="position:absolute;left:6388;top:6212;width:12;height:2" coordorigin="6388,6212" coordsize="12,2">
              <v:shape style="position:absolute;left:6388;top:6212;width:12;height:2" coordorigin="6388,6212" coordsize="12,0" path="m6388,6212l6400,6212e" filled="false" stroked="true" strokeweight=".6pt" strokecolor="#000000">
                <v:path arrowok="t"/>
              </v:shape>
            </v:group>
            <v:group style="position:absolute;left:6407;top:6212;width:12;height:2" coordorigin="6407,6212" coordsize="12,2">
              <v:shape style="position:absolute;left:6407;top:6212;width:12;height:2" coordorigin="6407,6212" coordsize="12,0" path="m6407,6212l6419,6212e" filled="false" stroked="true" strokeweight=".6pt" strokecolor="#000000">
                <v:path arrowok="t"/>
              </v:shape>
            </v:group>
            <v:group style="position:absolute;left:6426;top:6212;width:12;height:2" coordorigin="6426,6212" coordsize="12,2">
              <v:shape style="position:absolute;left:6426;top:6212;width:12;height:2" coordorigin="6426,6212" coordsize="12,0" path="m6426,6212l6438,6212e" filled="false" stroked="true" strokeweight=".6pt" strokecolor="#000000">
                <v:path arrowok="t"/>
              </v:shape>
            </v:group>
            <v:group style="position:absolute;left:6445;top:6212;width:12;height:2" coordorigin="6445,6212" coordsize="12,2">
              <v:shape style="position:absolute;left:6445;top:6212;width:12;height:2" coordorigin="6445,6212" coordsize="12,0" path="m6445,6212l6457,6212e" filled="false" stroked="true" strokeweight=".6pt" strokecolor="#000000">
                <v:path arrowok="t"/>
              </v:shape>
            </v:group>
            <v:group style="position:absolute;left:6464;top:6212;width:12;height:2" coordorigin="6464,6212" coordsize="12,2">
              <v:shape style="position:absolute;left:6464;top:6212;width:12;height:2" coordorigin="6464,6212" coordsize="12,0" path="m6464,6212l6476,6212e" filled="false" stroked="true" strokeweight=".6pt" strokecolor="#000000">
                <v:path arrowok="t"/>
              </v:shape>
            </v:group>
            <v:group style="position:absolute;left:6484;top:6212;width:12;height:2" coordorigin="6484,6212" coordsize="12,2">
              <v:shape style="position:absolute;left:6484;top:6212;width:12;height:2" coordorigin="6484,6212" coordsize="12,0" path="m6484,6212l6496,6212e" filled="false" stroked="true" strokeweight=".6pt" strokecolor="#000000">
                <v:path arrowok="t"/>
              </v:shape>
            </v:group>
            <v:group style="position:absolute;left:6503;top:6212;width:12;height:2" coordorigin="6503,6212" coordsize="12,2">
              <v:shape style="position:absolute;left:6503;top:6212;width:12;height:2" coordorigin="6503,6212" coordsize="12,0" path="m6503,6212l6515,6212e" filled="false" stroked="true" strokeweight=".6pt" strokecolor="#000000">
                <v:path arrowok="t"/>
              </v:shape>
            </v:group>
            <v:group style="position:absolute;left:6522;top:6212;width:12;height:2" coordorigin="6522,6212" coordsize="12,2">
              <v:shape style="position:absolute;left:6522;top:6212;width:12;height:2" coordorigin="6522,6212" coordsize="12,0" path="m6522,6212l6534,6212e" filled="false" stroked="true" strokeweight=".6pt" strokecolor="#000000">
                <v:path arrowok="t"/>
              </v:shape>
            </v:group>
            <v:group style="position:absolute;left:6541;top:6212;width:12;height:2" coordorigin="6541,6212" coordsize="12,2">
              <v:shape style="position:absolute;left:6541;top:6212;width:12;height:2" coordorigin="6541,6212" coordsize="12,0" path="m6541,6212l6553,6212e" filled="false" stroked="true" strokeweight=".6pt" strokecolor="#000000">
                <v:path arrowok="t"/>
              </v:shape>
            </v:group>
            <v:group style="position:absolute;left:6560;top:6212;width:12;height:2" coordorigin="6560,6212" coordsize="12,2">
              <v:shape style="position:absolute;left:6560;top:6212;width:12;height:2" coordorigin="6560,6212" coordsize="12,0" path="m6560,6212l6572,6212e" filled="false" stroked="true" strokeweight=".6pt" strokecolor="#000000">
                <v:path arrowok="t"/>
              </v:shape>
            </v:group>
            <v:group style="position:absolute;left:6580;top:6212;width:12;height:2" coordorigin="6580,6212" coordsize="12,2">
              <v:shape style="position:absolute;left:6580;top:6212;width:12;height:2" coordorigin="6580,6212" coordsize="12,0" path="m6580,6212l6592,6212e" filled="false" stroked="true" strokeweight=".6pt" strokecolor="#000000">
                <v:path arrowok="t"/>
              </v:shape>
            </v:group>
            <v:group style="position:absolute;left:6599;top:6212;width:12;height:2" coordorigin="6599,6212" coordsize="12,2">
              <v:shape style="position:absolute;left:6599;top:6212;width:12;height:2" coordorigin="6599,6212" coordsize="12,0" path="m6599,6212l6611,6212e" filled="false" stroked="true" strokeweight=".6pt" strokecolor="#000000">
                <v:path arrowok="t"/>
              </v:shape>
            </v:group>
            <v:group style="position:absolute;left:6618;top:6212;width:12;height:2" coordorigin="6618,6212" coordsize="12,2">
              <v:shape style="position:absolute;left:6618;top:6212;width:12;height:2" coordorigin="6618,6212" coordsize="12,0" path="m6618,6212l6630,6212e" filled="false" stroked="true" strokeweight=".6pt" strokecolor="#000000">
                <v:path arrowok="t"/>
              </v:shape>
            </v:group>
            <v:group style="position:absolute;left:6637;top:6212;width:12;height:2" coordorigin="6637,6212" coordsize="12,2">
              <v:shape style="position:absolute;left:6637;top:6212;width:12;height:2" coordorigin="6637,6212" coordsize="12,0" path="m6637,6212l6649,6212e" filled="false" stroked="true" strokeweight=".6pt" strokecolor="#000000">
                <v:path arrowok="t"/>
              </v:shape>
            </v:group>
            <v:group style="position:absolute;left:6656;top:6212;width:12;height:2" coordorigin="6656,6212" coordsize="12,2">
              <v:shape style="position:absolute;left:6656;top:6212;width:12;height:2" coordorigin="6656,6212" coordsize="12,0" path="m6656,6212l6668,6212e" filled="false" stroked="true" strokeweight=".6pt" strokecolor="#000000">
                <v:path arrowok="t"/>
              </v:shape>
            </v:group>
            <v:group style="position:absolute;left:6676;top:6212;width:12;height:2" coordorigin="6676,6212" coordsize="12,2">
              <v:shape style="position:absolute;left:6676;top:6212;width:12;height:2" coordorigin="6676,6212" coordsize="12,0" path="m6676,6212l6688,6212e" filled="false" stroked="true" strokeweight=".6pt" strokecolor="#000000">
                <v:path arrowok="t"/>
              </v:shape>
            </v:group>
            <v:group style="position:absolute;left:6695;top:6212;width:12;height:2" coordorigin="6695,6212" coordsize="12,2">
              <v:shape style="position:absolute;left:6695;top:6212;width:12;height:2" coordorigin="6695,6212" coordsize="12,0" path="m6695,6212l6707,6212e" filled="false" stroked="true" strokeweight=".6pt" strokecolor="#000000">
                <v:path arrowok="t"/>
              </v:shape>
            </v:group>
            <v:group style="position:absolute;left:6714;top:6212;width:12;height:2" coordorigin="6714,6212" coordsize="12,2">
              <v:shape style="position:absolute;left:6714;top:6212;width:12;height:2" coordorigin="6714,6212" coordsize="12,0" path="m6714,6212l6726,6212e" filled="false" stroked="true" strokeweight=".6pt" strokecolor="#000000">
                <v:path arrowok="t"/>
              </v:shape>
            </v:group>
            <v:group style="position:absolute;left:6733;top:6212;width:12;height:2" coordorigin="6733,6212" coordsize="12,2">
              <v:shape style="position:absolute;left:6733;top:6212;width:12;height:2" coordorigin="6733,6212" coordsize="12,0" path="m6733,6212l6745,6212e" filled="false" stroked="true" strokeweight=".6pt" strokecolor="#000000">
                <v:path arrowok="t"/>
              </v:shape>
            </v:group>
            <v:group style="position:absolute;left:6752;top:6212;width:12;height:2" coordorigin="6752,6212" coordsize="12,2">
              <v:shape style="position:absolute;left:6752;top:6212;width:12;height:2" coordorigin="6752,6212" coordsize="12,0" path="m6752,6212l6764,6212e" filled="false" stroked="true" strokeweight=".6pt" strokecolor="#000000">
                <v:path arrowok="t"/>
              </v:shape>
            </v:group>
            <v:group style="position:absolute;left:6772;top:6212;width:12;height:2" coordorigin="6772,6212" coordsize="12,2">
              <v:shape style="position:absolute;left:6772;top:6212;width:12;height:2" coordorigin="6772,6212" coordsize="12,0" path="m6772,6212l6784,6212e" filled="false" stroked="true" strokeweight=".6pt" strokecolor="#000000">
                <v:path arrowok="t"/>
              </v:shape>
            </v:group>
            <v:group style="position:absolute;left:6791;top:6212;width:12;height:2" coordorigin="6791,6212" coordsize="12,2">
              <v:shape style="position:absolute;left:6791;top:6212;width:12;height:2" coordorigin="6791,6212" coordsize="12,0" path="m6791,6212l6803,6212e" filled="false" stroked="true" strokeweight=".6pt" strokecolor="#000000">
                <v:path arrowok="t"/>
              </v:shape>
            </v:group>
            <v:group style="position:absolute;left:6810;top:6212;width:12;height:2" coordorigin="6810,6212" coordsize="12,2">
              <v:shape style="position:absolute;left:6810;top:6212;width:12;height:2" coordorigin="6810,6212" coordsize="12,0" path="m6810,6212l6822,6212e" filled="false" stroked="true" strokeweight=".6pt" strokecolor="#000000">
                <v:path arrowok="t"/>
              </v:shape>
            </v:group>
            <v:group style="position:absolute;left:6829;top:6212;width:12;height:2" coordorigin="6829,6212" coordsize="12,2">
              <v:shape style="position:absolute;left:6829;top:6212;width:12;height:2" coordorigin="6829,6212" coordsize="12,0" path="m6829,6212l6841,6212e" filled="false" stroked="true" strokeweight=".6pt" strokecolor="#000000">
                <v:path arrowok="t"/>
              </v:shape>
            </v:group>
            <v:group style="position:absolute;left:6848;top:6212;width:12;height:2" coordorigin="6848,6212" coordsize="12,2">
              <v:shape style="position:absolute;left:6848;top:6212;width:12;height:2" coordorigin="6848,6212" coordsize="12,0" path="m6848,6212l6860,6212e" filled="false" stroked="true" strokeweight=".6pt" strokecolor="#000000">
                <v:path arrowok="t"/>
              </v:shape>
            </v:group>
            <v:group style="position:absolute;left:6868;top:6212;width:12;height:2" coordorigin="6868,6212" coordsize="12,2">
              <v:shape style="position:absolute;left:6868;top:6212;width:12;height:2" coordorigin="6868,6212" coordsize="12,0" path="m6868,6212l6880,6212e" filled="false" stroked="true" strokeweight=".6pt" strokecolor="#000000">
                <v:path arrowok="t"/>
              </v:shape>
            </v:group>
            <v:group style="position:absolute;left:6887;top:6212;width:12;height:2" coordorigin="6887,6212" coordsize="12,2">
              <v:shape style="position:absolute;left:6887;top:6212;width:12;height:2" coordorigin="6887,6212" coordsize="12,0" path="m6887,6212l6899,6212e" filled="false" stroked="true" strokeweight=".6pt" strokecolor="#000000">
                <v:path arrowok="t"/>
              </v:shape>
            </v:group>
            <v:group style="position:absolute;left:6906;top:6212;width:12;height:2" coordorigin="6906,6212" coordsize="12,2">
              <v:shape style="position:absolute;left:6906;top:6212;width:12;height:2" coordorigin="6906,6212" coordsize="12,0" path="m6906,6212l6918,6212e" filled="false" stroked="true" strokeweight=".6pt" strokecolor="#000000">
                <v:path arrowok="t"/>
              </v:shape>
            </v:group>
            <v:group style="position:absolute;left:6925;top:6212;width:12;height:2" coordorigin="6925,6212" coordsize="12,2">
              <v:shape style="position:absolute;left:6925;top:6212;width:12;height:2" coordorigin="6925,6212" coordsize="12,0" path="m6925,6212l6937,6212e" filled="false" stroked="true" strokeweight=".6pt" strokecolor="#000000">
                <v:path arrowok="t"/>
              </v:shape>
            </v:group>
            <v:group style="position:absolute;left:6944;top:6212;width:12;height:2" coordorigin="6944,6212" coordsize="12,2">
              <v:shape style="position:absolute;left:6944;top:6212;width:12;height:2" coordorigin="6944,6212" coordsize="12,0" path="m6944,6212l6956,6212e" filled="false" stroked="true" strokeweight=".6pt" strokecolor="#000000">
                <v:path arrowok="t"/>
              </v:shape>
            </v:group>
            <v:group style="position:absolute;left:6964;top:6212;width:12;height:2" coordorigin="6964,6212" coordsize="12,2">
              <v:shape style="position:absolute;left:6964;top:6212;width:12;height:2" coordorigin="6964,6212" coordsize="12,0" path="m6964,6212l6976,6212e" filled="false" stroked="true" strokeweight=".6pt" strokecolor="#000000">
                <v:path arrowok="t"/>
              </v:shape>
            </v:group>
            <v:group style="position:absolute;left:6983;top:6212;width:12;height:2" coordorigin="6983,6212" coordsize="12,2">
              <v:shape style="position:absolute;left:6983;top:6212;width:12;height:2" coordorigin="6983,6212" coordsize="12,0" path="m6983,6212l6995,6212e" filled="false" stroked="true" strokeweight=".6pt" strokecolor="#000000">
                <v:path arrowok="t"/>
              </v:shape>
            </v:group>
            <v:group style="position:absolute;left:7002;top:6212;width:12;height:2" coordorigin="7002,6212" coordsize="12,2">
              <v:shape style="position:absolute;left:7002;top:6212;width:12;height:2" coordorigin="7002,6212" coordsize="12,0" path="m7002,6212l7014,6212e" filled="false" stroked="true" strokeweight=".6pt" strokecolor="#000000">
                <v:path arrowok="t"/>
              </v:shape>
            </v:group>
            <v:group style="position:absolute;left:7021;top:6212;width:12;height:2" coordorigin="7021,6212" coordsize="12,2">
              <v:shape style="position:absolute;left:7021;top:6212;width:12;height:2" coordorigin="7021,6212" coordsize="12,0" path="m7021,6212l7033,6212e" filled="false" stroked="true" strokeweight=".6pt" strokecolor="#000000">
                <v:path arrowok="t"/>
              </v:shape>
            </v:group>
            <v:group style="position:absolute;left:7040;top:6212;width:12;height:2" coordorigin="7040,6212" coordsize="12,2">
              <v:shape style="position:absolute;left:7040;top:6212;width:12;height:2" coordorigin="7040,6212" coordsize="12,0" path="m7040,6212l7052,6212e" filled="false" stroked="true" strokeweight=".6pt" strokecolor="#000000">
                <v:path arrowok="t"/>
              </v:shape>
            </v:group>
            <v:group style="position:absolute;left:7060;top:6212;width:12;height:2" coordorigin="7060,6212" coordsize="12,2">
              <v:shape style="position:absolute;left:7060;top:6212;width:12;height:2" coordorigin="7060,6212" coordsize="12,0" path="m7060,6212l7072,6212e" filled="false" stroked="true" strokeweight=".6pt" strokecolor="#000000">
                <v:path arrowok="t"/>
              </v:shape>
            </v:group>
            <v:group style="position:absolute;left:7079;top:6212;width:12;height:2" coordorigin="7079,6212" coordsize="12,2">
              <v:shape style="position:absolute;left:7079;top:6212;width:12;height:2" coordorigin="7079,6212" coordsize="12,0" path="m7079,6212l7091,6212e" filled="false" stroked="true" strokeweight=".6pt" strokecolor="#000000">
                <v:path arrowok="t"/>
              </v:shape>
            </v:group>
            <v:group style="position:absolute;left:7098;top:6212;width:12;height:2" coordorigin="7098,6212" coordsize="12,2">
              <v:shape style="position:absolute;left:7098;top:6212;width:12;height:2" coordorigin="7098,6212" coordsize="12,0" path="m7098,6212l7110,6212e" filled="false" stroked="true" strokeweight=".6pt" strokecolor="#000000">
                <v:path arrowok="t"/>
              </v:shape>
            </v:group>
            <v:group style="position:absolute;left:7117;top:6212;width:12;height:2" coordorigin="7117,6212" coordsize="12,2">
              <v:shape style="position:absolute;left:7117;top:6212;width:12;height:2" coordorigin="7117,6212" coordsize="12,0" path="m7117,6212l7129,6212e" filled="false" stroked="true" strokeweight=".6pt" strokecolor="#000000">
                <v:path arrowok="t"/>
              </v:shape>
            </v:group>
            <v:group style="position:absolute;left:7136;top:6212;width:12;height:2" coordorigin="7136,6212" coordsize="12,2">
              <v:shape style="position:absolute;left:7136;top:6212;width:12;height:2" coordorigin="7136,6212" coordsize="12,0" path="m7136,6212l7148,6212e" filled="false" stroked="true" strokeweight=".6pt" strokecolor="#000000">
                <v:path arrowok="t"/>
              </v:shape>
            </v:group>
            <v:group style="position:absolute;left:7156;top:6212;width:12;height:2" coordorigin="7156,6212" coordsize="12,2">
              <v:shape style="position:absolute;left:7156;top:6212;width:12;height:2" coordorigin="7156,6212" coordsize="12,0" path="m7156,6212l7168,6212e" filled="false" stroked="true" strokeweight=".6pt" strokecolor="#000000">
                <v:path arrowok="t"/>
              </v:shape>
            </v:group>
            <v:group style="position:absolute;left:7175;top:6212;width:12;height:2" coordorigin="7175,6212" coordsize="12,2">
              <v:shape style="position:absolute;left:7175;top:6212;width:12;height:2" coordorigin="7175,6212" coordsize="12,0" path="m7175,6212l7187,6212e" filled="false" stroked="true" strokeweight=".6pt" strokecolor="#000000">
                <v:path arrowok="t"/>
              </v:shape>
            </v:group>
            <v:group style="position:absolute;left:7194;top:6212;width:12;height:2" coordorigin="7194,6212" coordsize="12,2">
              <v:shape style="position:absolute;left:7194;top:6212;width:12;height:2" coordorigin="7194,6212" coordsize="12,0" path="m7194,6212l7206,6212e" filled="false" stroked="true" strokeweight=".6pt" strokecolor="#000000">
                <v:path arrowok="t"/>
              </v:shape>
            </v:group>
            <v:group style="position:absolute;left:7213;top:6212;width:12;height:2" coordorigin="7213,6212" coordsize="12,2">
              <v:shape style="position:absolute;left:7213;top:6212;width:12;height:2" coordorigin="7213,6212" coordsize="12,0" path="m7213,6212l7225,6212e" filled="false" stroked="true" strokeweight=".6pt" strokecolor="#000000">
                <v:path arrowok="t"/>
              </v:shape>
            </v:group>
            <v:group style="position:absolute;left:7232;top:6212;width:12;height:2" coordorigin="7232,6212" coordsize="12,2">
              <v:shape style="position:absolute;left:7232;top:6212;width:12;height:2" coordorigin="7232,6212" coordsize="12,0" path="m7232,6212l7244,6212e" filled="false" stroked="true" strokeweight=".6pt" strokecolor="#000000">
                <v:path arrowok="t"/>
              </v:shape>
            </v:group>
            <v:group style="position:absolute;left:7252;top:6212;width:12;height:2" coordorigin="7252,6212" coordsize="12,2">
              <v:shape style="position:absolute;left:7252;top:6212;width:12;height:2" coordorigin="7252,6212" coordsize="12,0" path="m7252,6212l7264,6212e" filled="false" stroked="true" strokeweight=".6pt" strokecolor="#000000">
                <v:path arrowok="t"/>
              </v:shape>
            </v:group>
            <v:group style="position:absolute;left:7271;top:6212;width:12;height:2" coordorigin="7271,6212" coordsize="12,2">
              <v:shape style="position:absolute;left:7271;top:6212;width:12;height:2" coordorigin="7271,6212" coordsize="12,0" path="m7271,6212l7283,6212e" filled="false" stroked="true" strokeweight=".6pt" strokecolor="#000000">
                <v:path arrowok="t"/>
              </v:shape>
            </v:group>
            <v:group style="position:absolute;left:7290;top:6212;width:12;height:2" coordorigin="7290,6212" coordsize="12,2">
              <v:shape style="position:absolute;left:7290;top:6212;width:12;height:2" coordorigin="7290,6212" coordsize="12,0" path="m7290,6212l7302,6212e" filled="false" stroked="true" strokeweight=".6pt" strokecolor="#000000">
                <v:path arrowok="t"/>
              </v:shape>
            </v:group>
            <v:group style="position:absolute;left:7309;top:6212;width:12;height:2" coordorigin="7309,6212" coordsize="12,2">
              <v:shape style="position:absolute;left:7309;top:6212;width:12;height:2" coordorigin="7309,6212" coordsize="12,0" path="m7309,6212l7321,6212e" filled="false" stroked="true" strokeweight=".6pt" strokecolor="#000000">
                <v:path arrowok="t"/>
              </v:shape>
            </v:group>
            <v:group style="position:absolute;left:7328;top:6212;width:12;height:2" coordorigin="7328,6212" coordsize="12,2">
              <v:shape style="position:absolute;left:7328;top:6212;width:12;height:2" coordorigin="7328,6212" coordsize="12,0" path="m7328,6212l7340,6212e" filled="false" stroked="true" strokeweight=".6pt" strokecolor="#000000">
                <v:path arrowok="t"/>
              </v:shape>
            </v:group>
            <v:group style="position:absolute;left:7348;top:6212;width:12;height:2" coordorigin="7348,6212" coordsize="12,2">
              <v:shape style="position:absolute;left:7348;top:6212;width:12;height:2" coordorigin="7348,6212" coordsize="12,0" path="m7348,6212l7360,6212e" filled="false" stroked="true" strokeweight=".6pt" strokecolor="#000000">
                <v:path arrowok="t"/>
              </v:shape>
            </v:group>
            <v:group style="position:absolute;left:7367;top:6212;width:12;height:2" coordorigin="7367,6212" coordsize="12,2">
              <v:shape style="position:absolute;left:7367;top:6212;width:12;height:2" coordorigin="7367,6212" coordsize="12,0" path="m7367,6212l7379,6212e" filled="false" stroked="true" strokeweight=".6pt" strokecolor="#000000">
                <v:path arrowok="t"/>
              </v:shape>
            </v:group>
            <v:group style="position:absolute;left:7386;top:6212;width:12;height:2" coordorigin="7386,6212" coordsize="12,2">
              <v:shape style="position:absolute;left:7386;top:6212;width:12;height:2" coordorigin="7386,6212" coordsize="12,0" path="m7386,6212l7398,6212e" filled="false" stroked="true" strokeweight=".6pt" strokecolor="#000000">
                <v:path arrowok="t"/>
              </v:shape>
            </v:group>
            <v:group style="position:absolute;left:7405;top:6212;width:12;height:2" coordorigin="7405,6212" coordsize="12,2">
              <v:shape style="position:absolute;left:7405;top:6212;width:12;height:2" coordorigin="7405,6212" coordsize="12,0" path="m7405,6212l7417,6212e" filled="false" stroked="true" strokeweight=".6pt" strokecolor="#000000">
                <v:path arrowok="t"/>
              </v:shape>
            </v:group>
            <v:group style="position:absolute;left:7424;top:6212;width:12;height:2" coordorigin="7424,6212" coordsize="12,2">
              <v:shape style="position:absolute;left:7424;top:6212;width:12;height:2" coordorigin="7424,6212" coordsize="12,0" path="m7424,6212l7436,6212e" filled="false" stroked="true" strokeweight=".6pt" strokecolor="#000000">
                <v:path arrowok="t"/>
              </v:shape>
            </v:group>
            <v:group style="position:absolute;left:7444;top:6212;width:12;height:2" coordorigin="7444,6212" coordsize="12,2">
              <v:shape style="position:absolute;left:7444;top:6212;width:12;height:2" coordorigin="7444,6212" coordsize="12,0" path="m7444,6212l7456,6212e" filled="false" stroked="true" strokeweight=".6pt" strokecolor="#000000">
                <v:path arrowok="t"/>
              </v:shape>
            </v:group>
            <v:group style="position:absolute;left:7463;top:6212;width:12;height:2" coordorigin="7463,6212" coordsize="12,2">
              <v:shape style="position:absolute;left:7463;top:6212;width:12;height:2" coordorigin="7463,6212" coordsize="12,0" path="m7463,6212l7475,6212e" filled="false" stroked="true" strokeweight=".6pt" strokecolor="#000000">
                <v:path arrowok="t"/>
              </v:shape>
            </v:group>
            <v:group style="position:absolute;left:7482;top:6212;width:12;height:2" coordorigin="7482,6212" coordsize="12,2">
              <v:shape style="position:absolute;left:7482;top:6212;width:12;height:2" coordorigin="7482,6212" coordsize="12,0" path="m7482,6212l7494,6212e" filled="false" stroked="true" strokeweight=".6pt" strokecolor="#000000">
                <v:path arrowok="t"/>
              </v:shape>
            </v:group>
            <v:group style="position:absolute;left:7501;top:6212;width:12;height:2" coordorigin="7501,6212" coordsize="12,2">
              <v:shape style="position:absolute;left:7501;top:6212;width:12;height:2" coordorigin="7501,6212" coordsize="12,0" path="m7501,6212l7513,6212e" filled="false" stroked="true" strokeweight=".6pt" strokecolor="#000000">
                <v:path arrowok="t"/>
              </v:shape>
            </v:group>
            <v:group style="position:absolute;left:7520;top:6212;width:12;height:2" coordorigin="7520,6212" coordsize="12,2">
              <v:shape style="position:absolute;left:7520;top:6212;width:12;height:2" coordorigin="7520,6212" coordsize="12,0" path="m7520,6212l7532,6212e" filled="false" stroked="true" strokeweight=".6pt" strokecolor="#000000">
                <v:path arrowok="t"/>
              </v:shape>
            </v:group>
            <v:group style="position:absolute;left:7540;top:6212;width:12;height:2" coordorigin="7540,6212" coordsize="12,2">
              <v:shape style="position:absolute;left:7540;top:6212;width:12;height:2" coordorigin="7540,6212" coordsize="12,0" path="m7540,6212l7552,6212e" filled="false" stroked="true" strokeweight=".6pt" strokecolor="#000000">
                <v:path arrowok="t"/>
              </v:shape>
            </v:group>
            <v:group style="position:absolute;left:7559;top:6212;width:12;height:2" coordorigin="7559,6212" coordsize="12,2">
              <v:shape style="position:absolute;left:7559;top:6212;width:12;height:2" coordorigin="7559,6212" coordsize="12,0" path="m7559,6212l7571,6212e" filled="false" stroked="true" strokeweight=".6pt" strokecolor="#000000">
                <v:path arrowok="t"/>
              </v:shape>
            </v:group>
            <v:group style="position:absolute;left:7578;top:6212;width:12;height:2" coordorigin="7578,6212" coordsize="12,2">
              <v:shape style="position:absolute;left:7578;top:6212;width:12;height:2" coordorigin="7578,6212" coordsize="12,0" path="m7578,6212l7590,6212e" filled="false" stroked="true" strokeweight=".6pt" strokecolor="#000000">
                <v:path arrowok="t"/>
              </v:shape>
            </v:group>
            <v:group style="position:absolute;left:7597;top:6212;width:12;height:2" coordorigin="7597,6212" coordsize="12,2">
              <v:shape style="position:absolute;left:7597;top:6212;width:12;height:2" coordorigin="7597,6212" coordsize="12,0" path="m7597,6212l7609,6212e" filled="false" stroked="true" strokeweight=".6pt" strokecolor="#000000">
                <v:path arrowok="t"/>
              </v:shape>
            </v:group>
            <v:group style="position:absolute;left:7616;top:6212;width:12;height:2" coordorigin="7616,6212" coordsize="12,2">
              <v:shape style="position:absolute;left:7616;top:6212;width:12;height:2" coordorigin="7616,6212" coordsize="12,0" path="m7616,6212l7628,6212e" filled="false" stroked="true" strokeweight=".6pt" strokecolor="#000000">
                <v:path arrowok="t"/>
              </v:shape>
            </v:group>
            <v:group style="position:absolute;left:7636;top:6212;width:12;height:2" coordorigin="7636,6212" coordsize="12,2">
              <v:shape style="position:absolute;left:7636;top:6212;width:12;height:2" coordorigin="7636,6212" coordsize="12,0" path="m7636,6212l7648,6212e" filled="false" stroked="true" strokeweight=".6pt" strokecolor="#000000">
                <v:path arrowok="t"/>
              </v:shape>
            </v:group>
            <v:group style="position:absolute;left:7655;top:6212;width:12;height:2" coordorigin="7655,6212" coordsize="12,2">
              <v:shape style="position:absolute;left:7655;top:6212;width:12;height:2" coordorigin="7655,6212" coordsize="12,0" path="m7655,6212l7667,6212e" filled="false" stroked="true" strokeweight=".6pt" strokecolor="#000000">
                <v:path arrowok="t"/>
              </v:shape>
            </v:group>
            <v:group style="position:absolute;left:7674;top:6212;width:12;height:2" coordorigin="7674,6212" coordsize="12,2">
              <v:shape style="position:absolute;left:7674;top:6212;width:12;height:2" coordorigin="7674,6212" coordsize="12,0" path="m7674,6212l7686,6212e" filled="false" stroked="true" strokeweight=".6pt" strokecolor="#000000">
                <v:path arrowok="t"/>
              </v:shape>
            </v:group>
            <v:group style="position:absolute;left:7693;top:6212;width:12;height:2" coordorigin="7693,6212" coordsize="12,2">
              <v:shape style="position:absolute;left:7693;top:6212;width:12;height:2" coordorigin="7693,6212" coordsize="12,0" path="m7693,6212l7705,6212e" filled="false" stroked="true" strokeweight=".6pt" strokecolor="#000000">
                <v:path arrowok="t"/>
              </v:shape>
            </v:group>
            <v:group style="position:absolute;left:7712;top:6212;width:12;height:2" coordorigin="7712,6212" coordsize="12,2">
              <v:shape style="position:absolute;left:7712;top:6212;width:12;height:2" coordorigin="7712,6212" coordsize="12,0" path="m7712,6212l7724,6212e" filled="false" stroked="true" strokeweight=".6pt" strokecolor="#000000">
                <v:path arrowok="t"/>
              </v:shape>
            </v:group>
            <v:group style="position:absolute;left:7732;top:6212;width:12;height:2" coordorigin="7732,6212" coordsize="12,2">
              <v:shape style="position:absolute;left:7732;top:6212;width:12;height:2" coordorigin="7732,6212" coordsize="12,0" path="m7732,6212l7744,6212e" filled="false" stroked="true" strokeweight=".6pt" strokecolor="#000000">
                <v:path arrowok="t"/>
              </v:shape>
            </v:group>
            <v:group style="position:absolute;left:7751;top:6212;width:12;height:2" coordorigin="7751,6212" coordsize="12,2">
              <v:shape style="position:absolute;left:7751;top:6212;width:12;height:2" coordorigin="7751,6212" coordsize="12,0" path="m7751,6212l7763,6212e" filled="false" stroked="true" strokeweight=".6pt" strokecolor="#000000">
                <v:path arrowok="t"/>
              </v:shape>
            </v:group>
            <v:group style="position:absolute;left:7770;top:6212;width:12;height:2" coordorigin="7770,6212" coordsize="12,2">
              <v:shape style="position:absolute;left:7770;top:6212;width:12;height:2" coordorigin="7770,6212" coordsize="12,0" path="m7770,6212l7782,6212e" filled="false" stroked="true" strokeweight=".6pt" strokecolor="#000000">
                <v:path arrowok="t"/>
              </v:shape>
            </v:group>
            <v:group style="position:absolute;left:7789;top:6212;width:12;height:2" coordorigin="7789,6212" coordsize="12,2">
              <v:shape style="position:absolute;left:7789;top:6212;width:12;height:2" coordorigin="7789,6212" coordsize="12,0" path="m7789,6212l7801,6212e" filled="false" stroked="true" strokeweight=".6pt" strokecolor="#000000">
                <v:path arrowok="t"/>
              </v:shape>
            </v:group>
            <v:group style="position:absolute;left:7808;top:6212;width:12;height:2" coordorigin="7808,6212" coordsize="12,2">
              <v:shape style="position:absolute;left:7808;top:6212;width:12;height:2" coordorigin="7808,6212" coordsize="12,0" path="m7808,6212l7820,6212e" filled="false" stroked="true" strokeweight=".6pt" strokecolor="#000000">
                <v:path arrowok="t"/>
              </v:shape>
            </v:group>
            <v:group style="position:absolute;left:7828;top:6212;width:12;height:2" coordorigin="7828,6212" coordsize="12,2">
              <v:shape style="position:absolute;left:7828;top:6212;width:12;height:2" coordorigin="7828,6212" coordsize="12,0" path="m7828,6212l7840,6212e" filled="false" stroked="true" strokeweight=".6pt" strokecolor="#000000">
                <v:path arrowok="t"/>
              </v:shape>
            </v:group>
            <v:group style="position:absolute;left:7847;top:6212;width:12;height:2" coordorigin="7847,6212" coordsize="12,2">
              <v:shape style="position:absolute;left:7847;top:6212;width:12;height:2" coordorigin="7847,6212" coordsize="12,0" path="m7847,6212l7859,6212e" filled="false" stroked="true" strokeweight=".6pt" strokecolor="#000000">
                <v:path arrowok="t"/>
              </v:shape>
            </v:group>
            <v:group style="position:absolute;left:7866;top:6212;width:12;height:2" coordorigin="7866,6212" coordsize="12,2">
              <v:shape style="position:absolute;left:7866;top:6212;width:12;height:2" coordorigin="7866,6212" coordsize="12,0" path="m7866,6212l7878,6212e" filled="false" stroked="true" strokeweight=".6pt" strokecolor="#000000">
                <v:path arrowok="t"/>
              </v:shape>
            </v:group>
            <v:group style="position:absolute;left:7885;top:6212;width:12;height:2" coordorigin="7885,6212" coordsize="12,2">
              <v:shape style="position:absolute;left:7885;top:6212;width:12;height:2" coordorigin="7885,6212" coordsize="12,0" path="m7885,6212l7897,6212e" filled="false" stroked="true" strokeweight=".6pt" strokecolor="#000000">
                <v:path arrowok="t"/>
              </v:shape>
            </v:group>
            <v:group style="position:absolute;left:7904;top:6212;width:12;height:2" coordorigin="7904,6212" coordsize="12,2">
              <v:shape style="position:absolute;left:7904;top:6212;width:12;height:2" coordorigin="7904,6212" coordsize="12,0" path="m7904,6212l7916,6212e" filled="false" stroked="true" strokeweight=".6pt" strokecolor="#000000">
                <v:path arrowok="t"/>
              </v:shape>
            </v:group>
            <v:group style="position:absolute;left:7924;top:6212;width:12;height:2" coordorigin="7924,6212" coordsize="12,2">
              <v:shape style="position:absolute;left:7924;top:6212;width:12;height:2" coordorigin="7924,6212" coordsize="12,0" path="m7924,6212l7936,6212e" filled="false" stroked="true" strokeweight=".6pt" strokecolor="#000000">
                <v:path arrowok="t"/>
              </v:shape>
            </v:group>
            <v:group style="position:absolute;left:7943;top:6212;width:12;height:2" coordorigin="7943,6212" coordsize="12,2">
              <v:shape style="position:absolute;left:7943;top:6212;width:12;height:2" coordorigin="7943,6212" coordsize="12,0" path="m7943,6212l7955,6212e" filled="false" stroked="true" strokeweight=".6pt" strokecolor="#000000">
                <v:path arrowok="t"/>
              </v:shape>
            </v:group>
            <v:group style="position:absolute;left:7962;top:6212;width:12;height:2" coordorigin="7962,6212" coordsize="12,2">
              <v:shape style="position:absolute;left:7962;top:6212;width:12;height:2" coordorigin="7962,6212" coordsize="12,0" path="m7962,6212l7974,6212e" filled="false" stroked="true" strokeweight=".6pt" strokecolor="#000000">
                <v:path arrowok="t"/>
              </v:shape>
            </v:group>
            <v:group style="position:absolute;left:7981;top:6212;width:12;height:2" coordorigin="7981,6212" coordsize="12,2">
              <v:shape style="position:absolute;left:7981;top:6212;width:12;height:2" coordorigin="7981,6212" coordsize="12,0" path="m7981,6212l7993,6212e" filled="false" stroked="true" strokeweight=".6pt" strokecolor="#000000">
                <v:path arrowok="t"/>
              </v:shape>
            </v:group>
            <v:group style="position:absolute;left:8000;top:6212;width:12;height:2" coordorigin="8000,6212" coordsize="12,2">
              <v:shape style="position:absolute;left:8000;top:6212;width:12;height:2" coordorigin="8000,6212" coordsize="12,0" path="m8000,6212l8012,6212e" filled="false" stroked="true" strokeweight=".6pt" strokecolor="#000000">
                <v:path arrowok="t"/>
              </v:shape>
            </v:group>
            <v:group style="position:absolute;left:8020;top:6212;width:12;height:2" coordorigin="8020,6212" coordsize="12,2">
              <v:shape style="position:absolute;left:8020;top:6212;width:12;height:2" coordorigin="8020,6212" coordsize="12,0" path="m8020,6212l8032,6212e" filled="false" stroked="true" strokeweight=".6pt" strokecolor="#000000">
                <v:path arrowok="t"/>
              </v:shape>
            </v:group>
            <v:group style="position:absolute;left:8039;top:6212;width:12;height:2" coordorigin="8039,6212" coordsize="12,2">
              <v:shape style="position:absolute;left:8039;top:6212;width:12;height:2" coordorigin="8039,6212" coordsize="12,0" path="m8039,6212l8051,6212e" filled="false" stroked="true" strokeweight=".6pt" strokecolor="#000000">
                <v:path arrowok="t"/>
              </v:shape>
            </v:group>
            <v:group style="position:absolute;left:8058;top:6212;width:12;height:2" coordorigin="8058,6212" coordsize="12,2">
              <v:shape style="position:absolute;left:8058;top:6212;width:12;height:2" coordorigin="8058,6212" coordsize="12,0" path="m8058,6212l8070,6212e" filled="false" stroked="true" strokeweight=".6pt" strokecolor="#000000">
                <v:path arrowok="t"/>
              </v:shape>
            </v:group>
            <v:group style="position:absolute;left:8077;top:6212;width:12;height:2" coordorigin="8077,6212" coordsize="12,2">
              <v:shape style="position:absolute;left:8077;top:6212;width:12;height:2" coordorigin="8077,6212" coordsize="12,0" path="m8077,6212l8089,6212e" filled="false" stroked="true" strokeweight=".6pt" strokecolor="#000000">
                <v:path arrowok="t"/>
              </v:shape>
            </v:group>
            <v:group style="position:absolute;left:8096;top:6212;width:12;height:2" coordorigin="8096,6212" coordsize="12,2">
              <v:shape style="position:absolute;left:8096;top:6212;width:12;height:2" coordorigin="8096,6212" coordsize="12,0" path="m8096,6212l8108,6212e" filled="false" stroked="true" strokeweight=".6pt" strokecolor="#000000">
                <v:path arrowok="t"/>
              </v:shape>
            </v:group>
            <v:group style="position:absolute;left:8116;top:6212;width:12;height:2" coordorigin="8116,6212" coordsize="12,2">
              <v:shape style="position:absolute;left:8116;top:6212;width:12;height:2" coordorigin="8116,6212" coordsize="12,0" path="m8116,6212l8128,6212e" filled="false" stroked="true" strokeweight=".6pt" strokecolor="#000000">
                <v:path arrowok="t"/>
              </v:shape>
            </v:group>
            <v:group style="position:absolute;left:8135;top:6212;width:12;height:2" coordorigin="8135,6212" coordsize="12,2">
              <v:shape style="position:absolute;left:8135;top:6212;width:12;height:2" coordorigin="8135,6212" coordsize="12,0" path="m8135,6212l8147,6212e" filled="false" stroked="true" strokeweight=".6pt" strokecolor="#000000">
                <v:path arrowok="t"/>
              </v:shape>
            </v:group>
            <v:group style="position:absolute;left:8154;top:6212;width:12;height:2" coordorigin="8154,6212" coordsize="12,2">
              <v:shape style="position:absolute;left:8154;top:6212;width:12;height:2" coordorigin="8154,6212" coordsize="12,0" path="m8154,6212l8166,6212e" filled="false" stroked="true" strokeweight=".6pt" strokecolor="#000000">
                <v:path arrowok="t"/>
              </v:shape>
            </v:group>
            <v:group style="position:absolute;left:8173;top:6212;width:12;height:2" coordorigin="8173,6212" coordsize="12,2">
              <v:shape style="position:absolute;left:8173;top:6212;width:12;height:2" coordorigin="8173,6212" coordsize="12,0" path="m8173,6212l8185,6212e" filled="false" stroked="true" strokeweight=".6pt" strokecolor="#000000">
                <v:path arrowok="t"/>
              </v:shape>
            </v:group>
            <v:group style="position:absolute;left:8192;top:6212;width:12;height:2" coordorigin="8192,6212" coordsize="12,2">
              <v:shape style="position:absolute;left:8192;top:6212;width:12;height:2" coordorigin="8192,6212" coordsize="12,0" path="m8192,6212l8204,6212e" filled="false" stroked="true" strokeweight=".6pt" strokecolor="#000000">
                <v:path arrowok="t"/>
              </v:shape>
            </v:group>
            <v:group style="position:absolute;left:8212;top:6212;width:12;height:2" coordorigin="8212,6212" coordsize="12,2">
              <v:shape style="position:absolute;left:8212;top:6212;width:12;height:2" coordorigin="8212,6212" coordsize="12,0" path="m8212,6212l8224,6212e" filled="false" stroked="true" strokeweight=".6pt" strokecolor="#000000">
                <v:path arrowok="t"/>
              </v:shape>
            </v:group>
            <v:group style="position:absolute;left:8231;top:6212;width:12;height:2" coordorigin="8231,6212" coordsize="12,2">
              <v:shape style="position:absolute;left:8231;top:6212;width:12;height:2" coordorigin="8231,6212" coordsize="12,0" path="m8231,6212l8243,6212e" filled="false" stroked="true" strokeweight=".6pt" strokecolor="#000000">
                <v:path arrowok="t"/>
              </v:shape>
            </v:group>
            <v:group style="position:absolute;left:8250;top:6212;width:12;height:2" coordorigin="8250,6212" coordsize="12,2">
              <v:shape style="position:absolute;left:8250;top:6212;width:12;height:2" coordorigin="8250,6212" coordsize="12,0" path="m8250,6212l8262,6212e" filled="false" stroked="true" strokeweight=".6pt" strokecolor="#000000">
                <v:path arrowok="t"/>
              </v:shape>
            </v:group>
            <v:group style="position:absolute;left:8269;top:6212;width:12;height:2" coordorigin="8269,6212" coordsize="12,2">
              <v:shape style="position:absolute;left:8269;top:6212;width:12;height:2" coordorigin="8269,6212" coordsize="12,0" path="m8269,6212l8281,6212e" filled="false" stroked="true" strokeweight=".6pt" strokecolor="#000000">
                <v:path arrowok="t"/>
              </v:shape>
            </v:group>
            <v:group style="position:absolute;left:8288;top:6212;width:12;height:2" coordorigin="8288,6212" coordsize="12,2">
              <v:shape style="position:absolute;left:8288;top:6212;width:12;height:2" coordorigin="8288,6212" coordsize="12,0" path="m8288,6212l8300,6212e" filled="false" stroked="true" strokeweight=".6pt" strokecolor="#000000">
                <v:path arrowok="t"/>
              </v:shape>
            </v:group>
            <v:group style="position:absolute;left:8308;top:6212;width:12;height:2" coordorigin="8308,6212" coordsize="12,2">
              <v:shape style="position:absolute;left:8308;top:6212;width:12;height:2" coordorigin="8308,6212" coordsize="12,0" path="m8308,6212l8320,6212e" filled="false" stroked="true" strokeweight=".6pt" strokecolor="#000000">
                <v:path arrowok="t"/>
              </v:shape>
            </v:group>
            <v:group style="position:absolute;left:8327;top:6212;width:12;height:2" coordorigin="8327,6212" coordsize="12,2">
              <v:shape style="position:absolute;left:8327;top:6212;width:12;height:2" coordorigin="8327,6212" coordsize="12,0" path="m8327,6212l8339,6212e" filled="false" stroked="true" strokeweight=".6pt" strokecolor="#000000">
                <v:path arrowok="t"/>
              </v:shape>
            </v:group>
            <v:group style="position:absolute;left:8346;top:6212;width:12;height:2" coordorigin="8346,6212" coordsize="12,2">
              <v:shape style="position:absolute;left:8346;top:6212;width:12;height:2" coordorigin="8346,6212" coordsize="12,0" path="m8346,6212l8358,6212e" filled="false" stroked="true" strokeweight=".6pt" strokecolor="#000000">
                <v:path arrowok="t"/>
              </v:shape>
            </v:group>
            <v:group style="position:absolute;left:8365;top:6212;width:12;height:2" coordorigin="8365,6212" coordsize="12,2">
              <v:shape style="position:absolute;left:8365;top:6212;width:12;height:2" coordorigin="8365,6212" coordsize="12,0" path="m8365,6212l8377,6212e" filled="false" stroked="true" strokeweight=".6pt" strokecolor="#000000">
                <v:path arrowok="t"/>
              </v:shape>
            </v:group>
            <v:group style="position:absolute;left:8384;top:6212;width:12;height:2" coordorigin="8384,6212" coordsize="12,2">
              <v:shape style="position:absolute;left:8384;top:6212;width:12;height:2" coordorigin="8384,6212" coordsize="12,0" path="m8384,6212l8396,6212e" filled="false" stroked="true" strokeweight=".6pt" strokecolor="#000000">
                <v:path arrowok="t"/>
              </v:shape>
            </v:group>
            <v:group style="position:absolute;left:8404;top:6212;width:12;height:2" coordorigin="8404,6212" coordsize="12,2">
              <v:shape style="position:absolute;left:8404;top:6212;width:12;height:2" coordorigin="8404,6212" coordsize="12,0" path="m8404,6212l8416,6212e" filled="false" stroked="true" strokeweight=".6pt" strokecolor="#000000">
                <v:path arrowok="t"/>
              </v:shape>
            </v:group>
            <v:group style="position:absolute;left:8423;top:6212;width:12;height:2" coordorigin="8423,6212" coordsize="12,2">
              <v:shape style="position:absolute;left:8423;top:6212;width:12;height:2" coordorigin="8423,6212" coordsize="12,0" path="m8423,6212l8435,6212e" filled="false" stroked="true" strokeweight=".6pt" strokecolor="#000000">
                <v:path arrowok="t"/>
              </v:shape>
            </v:group>
            <v:group style="position:absolute;left:8442;top:6212;width:12;height:2" coordorigin="8442,6212" coordsize="12,2">
              <v:shape style="position:absolute;left:8442;top:6212;width:12;height:2" coordorigin="8442,6212" coordsize="12,0" path="m8442,6212l8454,6212e" filled="false" stroked="true" strokeweight=".6pt" strokecolor="#000000">
                <v:path arrowok="t"/>
              </v:shape>
            </v:group>
            <v:group style="position:absolute;left:8461;top:6212;width:12;height:2" coordorigin="8461,6212" coordsize="12,2">
              <v:shape style="position:absolute;left:8461;top:6212;width:12;height:2" coordorigin="8461,6212" coordsize="12,0" path="m8461,6212l8473,6212e" filled="false" stroked="true" strokeweight=".6pt" strokecolor="#000000">
                <v:path arrowok="t"/>
              </v:shape>
            </v:group>
            <v:group style="position:absolute;left:8480;top:6212;width:12;height:2" coordorigin="8480,6212" coordsize="12,2">
              <v:shape style="position:absolute;left:8480;top:6212;width:12;height:2" coordorigin="8480,6212" coordsize="12,0" path="m8480,6212l8492,6212e" filled="false" stroked="true" strokeweight=".6pt" strokecolor="#000000">
                <v:path arrowok="t"/>
              </v:shape>
            </v:group>
            <v:group style="position:absolute;left:8500;top:6212;width:12;height:2" coordorigin="8500,6212" coordsize="12,2">
              <v:shape style="position:absolute;left:8500;top:6212;width:12;height:2" coordorigin="8500,6212" coordsize="12,0" path="m8500,6212l8512,6212e" filled="false" stroked="true" strokeweight=".6pt" strokecolor="#000000">
                <v:path arrowok="t"/>
              </v:shape>
            </v:group>
            <v:group style="position:absolute;left:8519;top:6212;width:12;height:2" coordorigin="8519,6212" coordsize="12,2">
              <v:shape style="position:absolute;left:8519;top:6212;width:12;height:2" coordorigin="8519,6212" coordsize="12,0" path="m8519,6212l8531,6212e" filled="false" stroked="true" strokeweight=".6pt" strokecolor="#000000">
                <v:path arrowok="t"/>
              </v:shape>
            </v:group>
            <v:group style="position:absolute;left:8538;top:6212;width:12;height:2" coordorigin="8538,6212" coordsize="12,2">
              <v:shape style="position:absolute;left:8538;top:6212;width:12;height:2" coordorigin="8538,6212" coordsize="12,0" path="m8538,6212l8550,6212e" filled="false" stroked="true" strokeweight=".6pt" strokecolor="#000000">
                <v:path arrowok="t"/>
              </v:shape>
            </v:group>
            <v:group style="position:absolute;left:8557;top:6212;width:12;height:2" coordorigin="8557,6212" coordsize="12,2">
              <v:shape style="position:absolute;left:8557;top:6212;width:12;height:2" coordorigin="8557,6212" coordsize="12,0" path="m8557,6212l8569,6212e" filled="false" stroked="true" strokeweight=".6pt" strokecolor="#000000">
                <v:path arrowok="t"/>
              </v:shape>
            </v:group>
            <v:group style="position:absolute;left:8576;top:6212;width:12;height:2" coordorigin="8576,6212" coordsize="12,2">
              <v:shape style="position:absolute;left:8576;top:6212;width:12;height:2" coordorigin="8576,6212" coordsize="12,0" path="m8576,6212l8588,6212e" filled="false" stroked="true" strokeweight=".6pt" strokecolor="#000000">
                <v:path arrowok="t"/>
              </v:shape>
            </v:group>
            <v:group style="position:absolute;left:8596;top:6212;width:12;height:2" coordorigin="8596,6212" coordsize="12,2">
              <v:shape style="position:absolute;left:8596;top:6212;width:12;height:2" coordorigin="8596,6212" coordsize="12,0" path="m8596,6212l8608,6212e" filled="false" stroked="true" strokeweight=".6pt" strokecolor="#000000">
                <v:path arrowok="t"/>
              </v:shape>
            </v:group>
            <v:group style="position:absolute;left:8615;top:6212;width:12;height:2" coordorigin="8615,6212" coordsize="12,2">
              <v:shape style="position:absolute;left:8615;top:6212;width:12;height:2" coordorigin="8615,6212" coordsize="12,0" path="m8615,6212l8627,6212e" filled="false" stroked="true" strokeweight=".6pt" strokecolor="#000000">
                <v:path arrowok="t"/>
              </v:shape>
            </v:group>
            <v:group style="position:absolute;left:8634;top:6212;width:12;height:2" coordorigin="8634,6212" coordsize="12,2">
              <v:shape style="position:absolute;left:8634;top:6212;width:12;height:2" coordorigin="8634,6212" coordsize="12,0" path="m8634,6212l8646,6212e" filled="false" stroked="true" strokeweight=".6pt" strokecolor="#000000">
                <v:path arrowok="t"/>
              </v:shape>
            </v:group>
            <v:group style="position:absolute;left:8653;top:6212;width:12;height:2" coordorigin="8653,6212" coordsize="12,2">
              <v:shape style="position:absolute;left:8653;top:6212;width:12;height:2" coordorigin="8653,6212" coordsize="12,0" path="m8653,6212l8665,6212e" filled="false" stroked="true" strokeweight=".6pt" strokecolor="#000000">
                <v:path arrowok="t"/>
              </v:shape>
            </v:group>
            <v:group style="position:absolute;left:8672;top:6212;width:12;height:2" coordorigin="8672,6212" coordsize="12,2">
              <v:shape style="position:absolute;left:8672;top:6212;width:12;height:2" coordorigin="8672,6212" coordsize="12,0" path="m8672,6212l8684,6212e" filled="false" stroked="true" strokeweight=".6pt" strokecolor="#000000">
                <v:path arrowok="t"/>
              </v:shape>
            </v:group>
            <v:group style="position:absolute;left:8692;top:6212;width:12;height:2" coordorigin="8692,6212" coordsize="12,2">
              <v:shape style="position:absolute;left:8692;top:6212;width:12;height:2" coordorigin="8692,6212" coordsize="12,0" path="m8692,6212l8704,6212e" filled="false" stroked="true" strokeweight=".6pt" strokecolor="#000000">
                <v:path arrowok="t"/>
              </v:shape>
            </v:group>
            <v:group style="position:absolute;left:8711;top:6212;width:12;height:2" coordorigin="8711,6212" coordsize="12,2">
              <v:shape style="position:absolute;left:8711;top:6212;width:12;height:2" coordorigin="8711,6212" coordsize="12,0" path="m8711,6212l8723,6212e" filled="false" stroked="true" strokeweight=".6pt" strokecolor="#000000">
                <v:path arrowok="t"/>
              </v:shape>
            </v:group>
            <v:group style="position:absolute;left:8730;top:6212;width:12;height:2" coordorigin="8730,6212" coordsize="12,2">
              <v:shape style="position:absolute;left:8730;top:6212;width:12;height:2" coordorigin="8730,6212" coordsize="12,0" path="m8730,6212l8742,6212e" filled="false" stroked="true" strokeweight=".6pt" strokecolor="#000000">
                <v:path arrowok="t"/>
              </v:shape>
            </v:group>
            <v:group style="position:absolute;left:8749;top:6212;width:12;height:2" coordorigin="8749,6212" coordsize="12,2">
              <v:shape style="position:absolute;left:8749;top:6212;width:12;height:2" coordorigin="8749,6212" coordsize="12,0" path="m8749,6212l8761,6212e" filled="false" stroked="true" strokeweight=".6pt" strokecolor="#000000">
                <v:path arrowok="t"/>
              </v:shape>
            </v:group>
            <v:group style="position:absolute;left:8768;top:6212;width:12;height:2" coordorigin="8768,6212" coordsize="12,2">
              <v:shape style="position:absolute;left:8768;top:6212;width:12;height:2" coordorigin="8768,6212" coordsize="12,0" path="m8768,6212l8780,6212e" filled="false" stroked="true" strokeweight=".6pt" strokecolor="#000000">
                <v:path arrowok="t"/>
              </v:shape>
            </v:group>
            <v:group style="position:absolute;left:8788;top:6212;width:12;height:2" coordorigin="8788,6212" coordsize="12,2">
              <v:shape style="position:absolute;left:8788;top:6212;width:12;height:2" coordorigin="8788,6212" coordsize="12,0" path="m8788,6212l8800,6212e" filled="false" stroked="true" strokeweight=".6pt" strokecolor="#000000">
                <v:path arrowok="t"/>
              </v:shape>
            </v:group>
            <v:group style="position:absolute;left:8807;top:6212;width:12;height:2" coordorigin="8807,6212" coordsize="12,2">
              <v:shape style="position:absolute;left:8807;top:6212;width:12;height:2" coordorigin="8807,6212" coordsize="12,0" path="m8807,6212l8819,6212e" filled="false" stroked="true" strokeweight=".6pt" strokecolor="#000000">
                <v:path arrowok="t"/>
              </v:shape>
            </v:group>
            <v:group style="position:absolute;left:8826;top:6212;width:12;height:2" coordorigin="8826,6212" coordsize="12,2">
              <v:shape style="position:absolute;left:8826;top:6212;width:12;height:2" coordorigin="8826,6212" coordsize="12,0" path="m8826,6212l8838,6212e" filled="false" stroked="true" strokeweight=".6pt" strokecolor="#000000">
                <v:path arrowok="t"/>
              </v:shape>
            </v:group>
            <v:group style="position:absolute;left:8845;top:6212;width:12;height:2" coordorigin="8845,6212" coordsize="12,2">
              <v:shape style="position:absolute;left:8845;top:6212;width:12;height:2" coordorigin="8845,6212" coordsize="12,0" path="m8845,6212l8857,6212e" filled="false" stroked="true" strokeweight=".6pt" strokecolor="#000000">
                <v:path arrowok="t"/>
              </v:shape>
            </v:group>
            <v:group style="position:absolute;left:8864;top:6212;width:12;height:2" coordorigin="8864,6212" coordsize="12,2">
              <v:shape style="position:absolute;left:8864;top:6212;width:12;height:2" coordorigin="8864,6212" coordsize="12,0" path="m8864,6212l8876,6212e" filled="false" stroked="true" strokeweight=".6pt" strokecolor="#000000">
                <v:path arrowok="t"/>
              </v:shape>
            </v:group>
            <v:group style="position:absolute;left:8884;top:6212;width:12;height:2" coordorigin="8884,6212" coordsize="12,2">
              <v:shape style="position:absolute;left:8884;top:6212;width:12;height:2" coordorigin="8884,6212" coordsize="12,0" path="m8884,6212l8896,6212e" filled="false" stroked="true" strokeweight=".6pt" strokecolor="#000000">
                <v:path arrowok="t"/>
              </v:shape>
            </v:group>
            <v:group style="position:absolute;left:8903;top:6212;width:12;height:2" coordorigin="8903,6212" coordsize="12,2">
              <v:shape style="position:absolute;left:8903;top:6212;width:12;height:2" coordorigin="8903,6212" coordsize="12,0" path="m8903,6212l8915,6212e" filled="false" stroked="true" strokeweight=".6pt" strokecolor="#000000">
                <v:path arrowok="t"/>
              </v:shape>
            </v:group>
            <v:group style="position:absolute;left:8922;top:6212;width:12;height:2" coordorigin="8922,6212" coordsize="12,2">
              <v:shape style="position:absolute;left:8922;top:6212;width:12;height:2" coordorigin="8922,6212" coordsize="12,0" path="m8922,6212l8934,6212e" filled="false" stroked="true" strokeweight=".6pt" strokecolor="#000000">
                <v:path arrowok="t"/>
              </v:shape>
            </v:group>
            <v:group style="position:absolute;left:8941;top:6212;width:12;height:2" coordorigin="8941,6212" coordsize="12,2">
              <v:shape style="position:absolute;left:8941;top:6212;width:12;height:2" coordorigin="8941,6212" coordsize="12,0" path="m8941,6212l8953,6212e" filled="false" stroked="true" strokeweight=".6pt" strokecolor="#000000">
                <v:path arrowok="t"/>
              </v:shape>
            </v:group>
            <v:group style="position:absolute;left:8960;top:6212;width:12;height:2" coordorigin="8960,6212" coordsize="12,2">
              <v:shape style="position:absolute;left:8960;top:6212;width:12;height:2" coordorigin="8960,6212" coordsize="12,0" path="m8960,6212l8972,6212e" filled="false" stroked="true" strokeweight=".6pt" strokecolor="#000000">
                <v:path arrowok="t"/>
              </v:shape>
            </v:group>
            <v:group style="position:absolute;left:8980;top:6212;width:12;height:2" coordorigin="8980,6212" coordsize="12,2">
              <v:shape style="position:absolute;left:8980;top:6212;width:12;height:2" coordorigin="8980,6212" coordsize="12,0" path="m8980,6212l8992,6212e" filled="false" stroked="true" strokeweight=".6pt" strokecolor="#000000">
                <v:path arrowok="t"/>
              </v:shape>
            </v:group>
            <v:group style="position:absolute;left:8999;top:6212;width:12;height:2" coordorigin="8999,6212" coordsize="12,2">
              <v:shape style="position:absolute;left:8999;top:6212;width:12;height:2" coordorigin="8999,6212" coordsize="12,0" path="m8999,6212l9011,6212e" filled="false" stroked="true" strokeweight=".6pt" strokecolor="#000000">
                <v:path arrowok="t"/>
              </v:shape>
            </v:group>
            <v:group style="position:absolute;left:9018;top:6212;width:12;height:2" coordorigin="9018,6212" coordsize="12,2">
              <v:shape style="position:absolute;left:9018;top:6212;width:12;height:2" coordorigin="9018,6212" coordsize="12,0" path="m9018,6212l9030,6212e" filled="false" stroked="true" strokeweight=".6pt" strokecolor="#000000">
                <v:path arrowok="t"/>
              </v:shape>
            </v:group>
            <v:group style="position:absolute;left:9037;top:6212;width:12;height:2" coordorigin="9037,6212" coordsize="12,2">
              <v:shape style="position:absolute;left:9037;top:6212;width:12;height:2" coordorigin="9037,6212" coordsize="12,0" path="m9037,6212l9049,6212e" filled="false" stroked="true" strokeweight=".6pt" strokecolor="#000000">
                <v:path arrowok="t"/>
              </v:shape>
            </v:group>
            <v:group style="position:absolute;left:9056;top:6212;width:12;height:2" coordorigin="9056,6212" coordsize="12,2">
              <v:shape style="position:absolute;left:9056;top:6212;width:12;height:2" coordorigin="9056,6212" coordsize="12,0" path="m9056,6212l9068,6212e" filled="false" stroked="true" strokeweight=".6pt" strokecolor="#000000">
                <v:path arrowok="t"/>
              </v:shape>
            </v:group>
            <v:group style="position:absolute;left:9076;top:6212;width:12;height:2" coordorigin="9076,6212" coordsize="12,2">
              <v:shape style="position:absolute;left:9076;top:6212;width:12;height:2" coordorigin="9076,6212" coordsize="12,0" path="m9076,6212l9088,6212e" filled="false" stroked="true" strokeweight=".6pt" strokecolor="#000000">
                <v:path arrowok="t"/>
              </v:shape>
            </v:group>
            <v:group style="position:absolute;left:9095;top:6212;width:12;height:2" coordorigin="9095,6212" coordsize="12,2">
              <v:shape style="position:absolute;left:9095;top:6212;width:12;height:2" coordorigin="9095,6212" coordsize="12,0" path="m9095,6212l9107,6212e" filled="false" stroked="true" strokeweight=".6pt" strokecolor="#000000">
                <v:path arrowok="t"/>
              </v:shape>
            </v:group>
            <v:group style="position:absolute;left:9114;top:6212;width:12;height:2" coordorigin="9114,6212" coordsize="12,2">
              <v:shape style="position:absolute;left:9114;top:6212;width:12;height:2" coordorigin="9114,6212" coordsize="12,0" path="m9114,6212l9126,6212e" filled="false" stroked="true" strokeweight=".6pt" strokecolor="#000000">
                <v:path arrowok="t"/>
              </v:shape>
            </v:group>
            <v:group style="position:absolute;left:9133;top:6212;width:12;height:2" coordorigin="9133,6212" coordsize="12,2">
              <v:shape style="position:absolute;left:9133;top:6212;width:12;height:2" coordorigin="9133,6212" coordsize="12,0" path="m9133,6212l9145,6212e" filled="false" stroked="true" strokeweight=".6pt" strokecolor="#000000">
                <v:path arrowok="t"/>
              </v:shape>
            </v:group>
            <v:group style="position:absolute;left:9152;top:6212;width:12;height:2" coordorigin="9152,6212" coordsize="12,2">
              <v:shape style="position:absolute;left:9152;top:6212;width:12;height:2" coordorigin="9152,6212" coordsize="12,0" path="m9152,6212l9164,6212e" filled="false" stroked="true" strokeweight=".6pt" strokecolor="#000000">
                <v:path arrowok="t"/>
              </v:shape>
            </v:group>
            <v:group style="position:absolute;left:9172;top:6212;width:12;height:2" coordorigin="9172,6212" coordsize="12,2">
              <v:shape style="position:absolute;left:9172;top:6212;width:12;height:2" coordorigin="9172,6212" coordsize="12,0" path="m9172,6212l9184,6212e" filled="false" stroked="true" strokeweight=".6pt" strokecolor="#000000">
                <v:path arrowok="t"/>
              </v:shape>
            </v:group>
            <v:group style="position:absolute;left:9191;top:6212;width:12;height:2" coordorigin="9191,6212" coordsize="12,2">
              <v:shape style="position:absolute;left:9191;top:6212;width:12;height:2" coordorigin="9191,6212" coordsize="12,0" path="m9191,6212l9203,6212e" filled="false" stroked="true" strokeweight=".6pt" strokecolor="#000000">
                <v:path arrowok="t"/>
              </v:shape>
            </v:group>
            <v:group style="position:absolute;left:9210;top:6212;width:12;height:2" coordorigin="9210,6212" coordsize="12,2">
              <v:shape style="position:absolute;left:9210;top:6212;width:12;height:2" coordorigin="9210,6212" coordsize="12,0" path="m9210,6212l9222,6212e" filled="false" stroked="true" strokeweight=".6pt" strokecolor="#000000">
                <v:path arrowok="t"/>
              </v:shape>
            </v:group>
            <v:group style="position:absolute;left:9229;top:6212;width:12;height:2" coordorigin="9229,6212" coordsize="12,2">
              <v:shape style="position:absolute;left:9229;top:6212;width:12;height:2" coordorigin="9229,6212" coordsize="12,0" path="m9229,6212l9241,6212e" filled="false" stroked="true" strokeweight=".6pt" strokecolor="#000000">
                <v:path arrowok="t"/>
              </v:shape>
            </v:group>
            <v:group style="position:absolute;left:9248;top:6212;width:12;height:2" coordorigin="9248,6212" coordsize="12,2">
              <v:shape style="position:absolute;left:9248;top:6212;width:12;height:2" coordorigin="9248,6212" coordsize="12,0" path="m9248,6212l9260,6212e" filled="false" stroked="true" strokeweight=".6pt" strokecolor="#000000">
                <v:path arrowok="t"/>
              </v:shape>
            </v:group>
            <v:group style="position:absolute;left:9268;top:6212;width:12;height:2" coordorigin="9268,6212" coordsize="12,2">
              <v:shape style="position:absolute;left:9268;top:6212;width:12;height:2" coordorigin="9268,6212" coordsize="12,0" path="m9268,6212l9280,6212e" filled="false" stroked="true" strokeweight=".6pt" strokecolor="#000000">
                <v:path arrowok="t"/>
              </v:shape>
            </v:group>
            <v:group style="position:absolute;left:9287;top:6212;width:12;height:2" coordorigin="9287,6212" coordsize="12,2">
              <v:shape style="position:absolute;left:9287;top:6212;width:12;height:2" coordorigin="9287,6212" coordsize="12,0" path="m9287,6212l9299,6212e" filled="false" stroked="true" strokeweight=".6pt" strokecolor="#000000">
                <v:path arrowok="t"/>
              </v:shape>
            </v:group>
            <v:group style="position:absolute;left:9306;top:6212;width:12;height:2" coordorigin="9306,6212" coordsize="12,2">
              <v:shape style="position:absolute;left:9306;top:6212;width:12;height:2" coordorigin="9306,6212" coordsize="12,0" path="m9306,6212l9318,6212e" filled="false" stroked="true" strokeweight=".6pt" strokecolor="#000000">
                <v:path arrowok="t"/>
              </v:shape>
            </v:group>
            <v:group style="position:absolute;left:9325;top:6212;width:12;height:2" coordorigin="9325,6212" coordsize="12,2">
              <v:shape style="position:absolute;left:9325;top:6212;width:12;height:2" coordorigin="9325,6212" coordsize="12,0" path="m9325,6212l9337,6212e" filled="false" stroked="true" strokeweight=".6pt" strokecolor="#000000">
                <v:path arrowok="t"/>
              </v:shape>
            </v:group>
            <v:group style="position:absolute;left:9344;top:6212;width:12;height:2" coordorigin="9344,6212" coordsize="12,2">
              <v:shape style="position:absolute;left:9344;top:6212;width:12;height:2" coordorigin="9344,6212" coordsize="12,0" path="m9344,6212l9356,6212e" filled="false" stroked="true" strokeweight=".6pt" strokecolor="#000000">
                <v:path arrowok="t"/>
              </v:shape>
            </v:group>
            <v:group style="position:absolute;left:9364;top:6212;width:12;height:2" coordorigin="9364,6212" coordsize="12,2">
              <v:shape style="position:absolute;left:9364;top:6212;width:12;height:2" coordorigin="9364,6212" coordsize="12,0" path="m9364,6212l9376,6212e" filled="false" stroked="true" strokeweight=".6pt" strokecolor="#000000">
                <v:path arrowok="t"/>
              </v:shape>
            </v:group>
            <v:group style="position:absolute;left:9383;top:6212;width:12;height:2" coordorigin="9383,6212" coordsize="12,2">
              <v:shape style="position:absolute;left:9383;top:6212;width:12;height:2" coordorigin="9383,6212" coordsize="12,0" path="m9383,6212l9395,6212e" filled="false" stroked="true" strokeweight=".6pt" strokecolor="#000000">
                <v:path arrowok="t"/>
              </v:shape>
            </v:group>
            <v:group style="position:absolute;left:9402;top:6212;width:12;height:2" coordorigin="9402,6212" coordsize="12,2">
              <v:shape style="position:absolute;left:9402;top:6212;width:12;height:2" coordorigin="9402,6212" coordsize="12,0" path="m9402,6212l9414,6212e" filled="false" stroked="true" strokeweight=".6pt" strokecolor="#000000">
                <v:path arrowok="t"/>
              </v:shape>
            </v:group>
            <v:group style="position:absolute;left:9421;top:6212;width:12;height:2" coordorigin="9421,6212" coordsize="12,2">
              <v:shape style="position:absolute;left:9421;top:6212;width:12;height:2" coordorigin="9421,6212" coordsize="12,0" path="m9421,6212l9433,6212e" filled="false" stroked="true" strokeweight=".6pt" strokecolor="#000000">
                <v:path arrowok="t"/>
              </v:shape>
            </v:group>
            <v:group style="position:absolute;left:9440;top:6212;width:12;height:2" coordorigin="9440,6212" coordsize="12,2">
              <v:shape style="position:absolute;left:9440;top:6212;width:12;height:2" coordorigin="9440,6212" coordsize="12,0" path="m9440,6212l9452,6212e" filled="false" stroked="true" strokeweight=".6pt" strokecolor="#000000">
                <v:path arrowok="t"/>
              </v:shape>
            </v:group>
            <v:group style="position:absolute;left:9460;top:6212;width:12;height:2" coordorigin="9460,6212" coordsize="12,2">
              <v:shape style="position:absolute;left:9460;top:6212;width:12;height:2" coordorigin="9460,6212" coordsize="12,0" path="m9460,6212l9472,6212e" filled="false" stroked="true" strokeweight=".6pt" strokecolor="#000000">
                <v:path arrowok="t"/>
              </v:shape>
            </v:group>
            <v:group style="position:absolute;left:9479;top:6212;width:12;height:2" coordorigin="9479,6212" coordsize="12,2">
              <v:shape style="position:absolute;left:9479;top:6212;width:12;height:2" coordorigin="9479,6212" coordsize="12,0" path="m9479,6212l9491,6212e" filled="false" stroked="true" strokeweight=".6pt" strokecolor="#000000">
                <v:path arrowok="t"/>
              </v:shape>
            </v:group>
            <v:group style="position:absolute;left:9498;top:6212;width:12;height:2" coordorigin="9498,6212" coordsize="12,2">
              <v:shape style="position:absolute;left:9498;top:6212;width:12;height:2" coordorigin="9498,6212" coordsize="12,0" path="m9498,6212l9510,6212e" filled="false" stroked="true" strokeweight=".6pt" strokecolor="#000000">
                <v:path arrowok="t"/>
              </v:shape>
            </v:group>
            <v:group style="position:absolute;left:9517;top:6212;width:12;height:2" coordorigin="9517,6212" coordsize="12,2">
              <v:shape style="position:absolute;left:9517;top:6212;width:12;height:2" coordorigin="9517,6212" coordsize="12,0" path="m9517,6212l9529,6212e" filled="false" stroked="true" strokeweight=".6pt" strokecolor="#000000">
                <v:path arrowok="t"/>
              </v:shape>
            </v:group>
            <v:group style="position:absolute;left:9536;top:6212;width:12;height:2" coordorigin="9536,6212" coordsize="12,2">
              <v:shape style="position:absolute;left:9536;top:6212;width:12;height:2" coordorigin="9536,6212" coordsize="12,0" path="m9536,6212l9548,6212e" filled="false" stroked="true" strokeweight=".6pt" strokecolor="#000000">
                <v:path arrowok="t"/>
              </v:shape>
            </v:group>
            <v:group style="position:absolute;left:9556;top:6212;width:12;height:2" coordorigin="9556,6212" coordsize="12,2">
              <v:shape style="position:absolute;left:9556;top:6212;width:12;height:2" coordorigin="9556,6212" coordsize="12,0" path="m9556,6212l9568,6212e" filled="false" stroked="true" strokeweight=".6pt" strokecolor="#000000">
                <v:path arrowok="t"/>
              </v:shape>
            </v:group>
            <v:group style="position:absolute;left:9575;top:6212;width:12;height:2" coordorigin="9575,6212" coordsize="12,2">
              <v:shape style="position:absolute;left:9575;top:6212;width:12;height:2" coordorigin="9575,6212" coordsize="12,0" path="m9575,6212l9587,6212e" filled="false" stroked="true" strokeweight=".6pt" strokecolor="#000000">
                <v:path arrowok="t"/>
              </v:shape>
            </v:group>
            <v:group style="position:absolute;left:9594;top:6212;width:12;height:2" coordorigin="9594,6212" coordsize="12,2">
              <v:shape style="position:absolute;left:9594;top:6212;width:12;height:2" coordorigin="9594,6212" coordsize="12,0" path="m9594,6212l9606,6212e" filled="false" stroked="true" strokeweight=".6pt" strokecolor="#000000">
                <v:path arrowok="t"/>
              </v:shape>
            </v:group>
            <v:group style="position:absolute;left:9613;top:6212;width:12;height:2" coordorigin="9613,6212" coordsize="12,2">
              <v:shape style="position:absolute;left:9613;top:6212;width:12;height:2" coordorigin="9613,6212" coordsize="12,0" path="m9613,6212l9625,6212e" filled="false" stroked="true" strokeweight=".6pt" strokecolor="#000000">
                <v:path arrowok="t"/>
              </v:shape>
            </v:group>
            <v:group style="position:absolute;left:9632;top:6212;width:12;height:2" coordorigin="9632,6212" coordsize="12,2">
              <v:shape style="position:absolute;left:9632;top:6212;width:12;height:2" coordorigin="9632,6212" coordsize="12,0" path="m9632,6212l9644,6212e" filled="false" stroked="true" strokeweight=".6pt" strokecolor="#000000">
                <v:path arrowok="t"/>
              </v:shape>
            </v:group>
            <v:group style="position:absolute;left:9652;top:6212;width:12;height:2" coordorigin="9652,6212" coordsize="12,2">
              <v:shape style="position:absolute;left:9652;top:6212;width:12;height:2" coordorigin="9652,6212" coordsize="12,0" path="m9652,6212l9664,6212e" filled="false" stroked="true" strokeweight=".6pt" strokecolor="#000000">
                <v:path arrowok="t"/>
              </v:shape>
            </v:group>
            <v:group style="position:absolute;left:9671;top:6212;width:12;height:2" coordorigin="9671,6212" coordsize="12,2">
              <v:shape style="position:absolute;left:9671;top:6212;width:12;height:2" coordorigin="9671,6212" coordsize="12,0" path="m9671,6212l9683,6212e" filled="false" stroked="true" strokeweight=".6pt" strokecolor="#000000">
                <v:path arrowok="t"/>
              </v:shape>
            </v:group>
            <v:group style="position:absolute;left:9690;top:6212;width:12;height:2" coordorigin="9690,6212" coordsize="12,2">
              <v:shape style="position:absolute;left:9690;top:6212;width:12;height:2" coordorigin="9690,6212" coordsize="12,0" path="m9690,6212l9702,6212e" filled="false" stroked="true" strokeweight=".6pt" strokecolor="#000000">
                <v:path arrowok="t"/>
              </v:shape>
            </v:group>
            <v:group style="position:absolute;left:9709;top:6212;width:12;height:2" coordorigin="9709,6212" coordsize="12,2">
              <v:shape style="position:absolute;left:9709;top:6212;width:12;height:2" coordorigin="9709,6212" coordsize="12,0" path="m9709,6212l9721,6212e" filled="false" stroked="true" strokeweight=".6pt" strokecolor="#000000">
                <v:path arrowok="t"/>
              </v:shape>
            </v:group>
            <v:group style="position:absolute;left:9728;top:6212;width:12;height:2" coordorigin="9728,6212" coordsize="12,2">
              <v:shape style="position:absolute;left:9728;top:6212;width:12;height:2" coordorigin="9728,6212" coordsize="12,0" path="m9728,6212l9740,6212e" filled="false" stroked="true" strokeweight=".6pt" strokecolor="#000000">
                <v:path arrowok="t"/>
              </v:shape>
            </v:group>
            <v:group style="position:absolute;left:9748;top:6212;width:12;height:2" coordorigin="9748,6212" coordsize="12,2">
              <v:shape style="position:absolute;left:9748;top:6212;width:12;height:2" coordorigin="9748,6212" coordsize="12,0" path="m9748,6212l9760,6212e" filled="false" stroked="true" strokeweight=".6pt" strokecolor="#000000">
                <v:path arrowok="t"/>
              </v:shape>
            </v:group>
            <v:group style="position:absolute;left:9767;top:6212;width:12;height:2" coordorigin="9767,6212" coordsize="12,2">
              <v:shape style="position:absolute;left:9767;top:6212;width:12;height:2" coordorigin="9767,6212" coordsize="12,0" path="m9767,6212l9779,6212e" filled="false" stroked="true" strokeweight=".6pt" strokecolor="#000000">
                <v:path arrowok="t"/>
              </v:shape>
            </v:group>
            <v:group style="position:absolute;left:9786;top:6212;width:12;height:2" coordorigin="9786,6212" coordsize="12,2">
              <v:shape style="position:absolute;left:9786;top:6212;width:12;height:2" coordorigin="9786,6212" coordsize="12,0" path="m9786,6212l9798,6212e" filled="false" stroked="true" strokeweight=".6pt" strokecolor="#000000">
                <v:path arrowok="t"/>
              </v:shape>
            </v:group>
            <v:group style="position:absolute;left:9805;top:6212;width:12;height:2" coordorigin="9805,6212" coordsize="12,2">
              <v:shape style="position:absolute;left:9805;top:6212;width:12;height:2" coordorigin="9805,6212" coordsize="12,0" path="m9805,6212l9817,6212e" filled="false" stroked="true" strokeweight=".6pt" strokecolor="#000000">
                <v:path arrowok="t"/>
              </v:shape>
            </v:group>
            <v:group style="position:absolute;left:9824;top:6212;width:12;height:2" coordorigin="9824,6212" coordsize="12,2">
              <v:shape style="position:absolute;left:9824;top:6212;width:12;height:2" coordorigin="9824,6212" coordsize="12,0" path="m9824,6212l9836,6212e" filled="false" stroked="true" strokeweight=".6pt" strokecolor="#000000">
                <v:path arrowok="t"/>
              </v:shape>
            </v:group>
            <v:group style="position:absolute;left:9844;top:6212;width:12;height:2" coordorigin="9844,6212" coordsize="12,2">
              <v:shape style="position:absolute;left:9844;top:6212;width:12;height:2" coordorigin="9844,6212" coordsize="12,0" path="m9844,6212l9856,6212e" filled="false" stroked="true" strokeweight=".6pt" strokecolor="#000000">
                <v:path arrowok="t"/>
              </v:shape>
            </v:group>
            <v:group style="position:absolute;left:9863;top:6212;width:12;height:2" coordorigin="9863,6212" coordsize="12,2">
              <v:shape style="position:absolute;left:9863;top:6212;width:12;height:2" coordorigin="9863,6212" coordsize="12,0" path="m9863,6212l9875,6212e" filled="false" stroked="true" strokeweight=".6pt" strokecolor="#000000">
                <v:path arrowok="t"/>
              </v:shape>
            </v:group>
            <v:group style="position:absolute;left:9882;top:6212;width:12;height:2" coordorigin="9882,6212" coordsize="12,2">
              <v:shape style="position:absolute;left:9882;top:6212;width:12;height:2" coordorigin="9882,6212" coordsize="12,0" path="m9882,6212l9894,6212e" filled="false" stroked="true" strokeweight=".6pt" strokecolor="#000000">
                <v:path arrowok="t"/>
              </v:shape>
            </v:group>
            <v:group style="position:absolute;left:9901;top:6212;width:12;height:2" coordorigin="9901,6212" coordsize="12,2">
              <v:shape style="position:absolute;left:9901;top:6212;width:12;height:2" coordorigin="9901,6212" coordsize="12,0" path="m9901,6212l9913,6212e" filled="false" stroked="true" strokeweight=".6pt" strokecolor="#000000">
                <v:path arrowok="t"/>
              </v:shape>
            </v:group>
            <v:group style="position:absolute;left:9920;top:6212;width:12;height:2" coordorigin="9920,6212" coordsize="12,2">
              <v:shape style="position:absolute;left:9920;top:6212;width:12;height:2" coordorigin="9920,6212" coordsize="12,0" path="m9920,6212l9932,6212e" filled="false" stroked="true" strokeweight=".6pt" strokecolor="#000000">
                <v:path arrowok="t"/>
              </v:shape>
            </v:group>
            <v:group style="position:absolute;left:9940;top:6212;width:12;height:2" coordorigin="9940,6212" coordsize="12,2">
              <v:shape style="position:absolute;left:9940;top:6212;width:12;height:2" coordorigin="9940,6212" coordsize="12,0" path="m9940,6212l9952,6212e" filled="false" stroked="true" strokeweight=".6pt" strokecolor="#000000">
                <v:path arrowok="t"/>
              </v:shape>
            </v:group>
            <v:group style="position:absolute;left:9959;top:6212;width:12;height:2" coordorigin="9959,6212" coordsize="12,2">
              <v:shape style="position:absolute;left:9959;top:6212;width:12;height:2" coordorigin="9959,6212" coordsize="12,0" path="m9959,6212l9971,6212e" filled="false" stroked="true" strokeweight=".6pt" strokecolor="#000000">
                <v:path arrowok="t"/>
              </v:shape>
            </v:group>
            <v:group style="position:absolute;left:9978;top:6212;width:12;height:2" coordorigin="9978,6212" coordsize="12,2">
              <v:shape style="position:absolute;left:9978;top:6212;width:12;height:2" coordorigin="9978,6212" coordsize="12,0" path="m9978,6212l9990,6212e" filled="false" stroked="true" strokeweight=".6pt" strokecolor="#000000">
                <v:path arrowok="t"/>
              </v:shape>
            </v:group>
            <v:group style="position:absolute;left:9997;top:6212;width:12;height:2" coordorigin="9997,6212" coordsize="12,2">
              <v:shape style="position:absolute;left:9997;top:6212;width:12;height:2" coordorigin="9997,6212" coordsize="12,0" path="m9997,6212l10009,6212e" filled="false" stroked="true" strokeweight=".6pt" strokecolor="#000000">
                <v:path arrowok="t"/>
              </v:shape>
            </v:group>
            <v:group style="position:absolute;left:10016;top:6212;width:12;height:2" coordorigin="10016,6212" coordsize="12,2">
              <v:shape style="position:absolute;left:10016;top:6212;width:12;height:2" coordorigin="10016,6212" coordsize="12,0" path="m10016,6212l10028,6212e" filled="false" stroked="true" strokeweight=".6pt" strokecolor="#000000">
                <v:path arrowok="t"/>
              </v:shape>
            </v:group>
            <v:group style="position:absolute;left:10036;top:6212;width:12;height:2" coordorigin="10036,6212" coordsize="12,2">
              <v:shape style="position:absolute;left:10036;top:6212;width:12;height:2" coordorigin="10036,6212" coordsize="12,0" path="m10036,6212l10048,6212e" filled="false" stroked="true" strokeweight=".6pt" strokecolor="#000000">
                <v:path arrowok="t"/>
              </v:shape>
            </v:group>
            <v:group style="position:absolute;left:10055;top:6212;width:12;height:2" coordorigin="10055,6212" coordsize="12,2">
              <v:shape style="position:absolute;left:10055;top:6212;width:12;height:2" coordorigin="10055,6212" coordsize="12,0" path="m10055,6212l10067,6212e" filled="false" stroked="true" strokeweight=".6pt" strokecolor="#000000">
                <v:path arrowok="t"/>
              </v:shape>
            </v:group>
            <v:group style="position:absolute;left:10074;top:6212;width:12;height:2" coordorigin="10074,6212" coordsize="12,2">
              <v:shape style="position:absolute;left:10074;top:6212;width:12;height:2" coordorigin="10074,6212" coordsize="12,0" path="m10074,6212l10086,6212e" filled="false" stroked="true" strokeweight=".6pt" strokecolor="#000000">
                <v:path arrowok="t"/>
              </v:shape>
            </v:group>
            <v:group style="position:absolute;left:10093;top:6212;width:12;height:2" coordorigin="10093,6212" coordsize="12,2">
              <v:shape style="position:absolute;left:10093;top:6212;width:12;height:2" coordorigin="10093,6212" coordsize="12,0" path="m10093,6212l10105,6212e" filled="false" stroked="true" strokeweight=".6pt" strokecolor="#000000">
                <v:path arrowok="t"/>
              </v:shape>
            </v:group>
            <v:group style="position:absolute;left:10112;top:6212;width:12;height:2" coordorigin="10112,6212" coordsize="12,2">
              <v:shape style="position:absolute;left:10112;top:6212;width:12;height:2" coordorigin="10112,6212" coordsize="12,0" path="m10112,6212l10124,6212e" filled="false" stroked="true" strokeweight=".6pt" strokecolor="#000000">
                <v:path arrowok="t"/>
              </v:shape>
            </v:group>
            <v:group style="position:absolute;left:10132;top:6212;width:12;height:2" coordorigin="10132,6212" coordsize="12,2">
              <v:shape style="position:absolute;left:10132;top:6212;width:12;height:2" coordorigin="10132,6212" coordsize="12,0" path="m10132,6212l10144,6212e" filled="false" stroked="true" strokeweight=".6pt" strokecolor="#000000">
                <v:path arrowok="t"/>
              </v:shape>
            </v:group>
            <v:group style="position:absolute;left:10151;top:6212;width:12;height:2" coordorigin="10151,6212" coordsize="12,2">
              <v:shape style="position:absolute;left:10151;top:6212;width:12;height:2" coordorigin="10151,6212" coordsize="12,0" path="m10151,6212l10163,6212e" filled="false" stroked="true" strokeweight=".6pt" strokecolor="#000000">
                <v:path arrowok="t"/>
              </v:shape>
            </v:group>
            <v:group style="position:absolute;left:10170;top:6212;width:12;height:2" coordorigin="10170,6212" coordsize="12,2">
              <v:shape style="position:absolute;left:10170;top:6212;width:12;height:2" coordorigin="10170,6212" coordsize="12,0" path="m10170,6212l10182,6212e" filled="false" stroked="true" strokeweight=".6pt" strokecolor="#000000">
                <v:path arrowok="t"/>
              </v:shape>
            </v:group>
            <v:group style="position:absolute;left:10189;top:6212;width:12;height:2" coordorigin="10189,6212" coordsize="12,2">
              <v:shape style="position:absolute;left:10189;top:6212;width:12;height:2" coordorigin="10189,6212" coordsize="12,0" path="m10189,6212l10201,6212e" filled="false" stroked="true" strokeweight=".6pt" strokecolor="#000000">
                <v:path arrowok="t"/>
              </v:shape>
            </v:group>
            <v:group style="position:absolute;left:10208;top:6212;width:12;height:2" coordorigin="10208,6212" coordsize="12,2">
              <v:shape style="position:absolute;left:10208;top:6212;width:12;height:2" coordorigin="10208,6212" coordsize="12,0" path="m10208,6212l10220,6212e" filled="false" stroked="true" strokeweight=".6pt" strokecolor="#000000">
                <v:path arrowok="t"/>
              </v:shape>
            </v:group>
            <v:group style="position:absolute;left:10228;top:6212;width:12;height:2" coordorigin="10228,6212" coordsize="12,2">
              <v:shape style="position:absolute;left:10228;top:6212;width:12;height:2" coordorigin="10228,6212" coordsize="12,0" path="m10228,6212l10240,6212e" filled="false" stroked="true" strokeweight=".6pt" strokecolor="#000000">
                <v:path arrowok="t"/>
              </v:shape>
            </v:group>
            <v:group style="position:absolute;left:10247;top:6212;width:12;height:2" coordorigin="10247,6212" coordsize="12,2">
              <v:shape style="position:absolute;left:10247;top:6212;width:12;height:2" coordorigin="10247,6212" coordsize="12,0" path="m10247,6212l10259,6212e" filled="false" stroked="true" strokeweight=".6pt" strokecolor="#000000">
                <v:path arrowok="t"/>
              </v:shape>
            </v:group>
            <v:group style="position:absolute;left:10266;top:6212;width:12;height:2" coordorigin="10266,6212" coordsize="12,2">
              <v:shape style="position:absolute;left:10266;top:6212;width:12;height:2" coordorigin="10266,6212" coordsize="12,0" path="m10266,6212l10278,6212e" filled="false" stroked="true" strokeweight=".6pt" strokecolor="#000000">
                <v:path arrowok="t"/>
              </v:shape>
            </v:group>
            <v:group style="position:absolute;left:10285;top:6212;width:12;height:2" coordorigin="10285,6212" coordsize="12,2">
              <v:shape style="position:absolute;left:10285;top:6212;width:12;height:2" coordorigin="10285,6212" coordsize="12,0" path="m10285,6212l10297,6212e" filled="false" stroked="true" strokeweight=".6pt" strokecolor="#000000">
                <v:path arrowok="t"/>
              </v:shape>
            </v:group>
            <v:group style="position:absolute;left:10304;top:6212;width:12;height:2" coordorigin="10304,6212" coordsize="12,2">
              <v:shape style="position:absolute;left:10304;top:6212;width:12;height:2" coordorigin="10304,6212" coordsize="12,0" path="m10304,6212l10316,6212e" filled="false" stroked="true" strokeweight=".6pt" strokecolor="#000000">
                <v:path arrowok="t"/>
              </v:shape>
            </v:group>
            <v:group style="position:absolute;left:10324;top:6212;width:12;height:2" coordorigin="10324,6212" coordsize="12,2">
              <v:shape style="position:absolute;left:10324;top:6212;width:12;height:2" coordorigin="10324,6212" coordsize="12,0" path="m10324,6212l10336,6212e" filled="false" stroked="true" strokeweight=".6pt" strokecolor="#000000">
                <v:path arrowok="t"/>
              </v:shape>
            </v:group>
            <v:group style="position:absolute;left:10343;top:6212;width:12;height:2" coordorigin="10343,6212" coordsize="12,2">
              <v:shape style="position:absolute;left:10343;top:6212;width:12;height:2" coordorigin="10343,6212" coordsize="12,0" path="m10343,6212l10355,6212e" filled="false" stroked="true" strokeweight=".6pt" strokecolor="#000000">
                <v:path arrowok="t"/>
              </v:shape>
            </v:group>
            <v:group style="position:absolute;left:10362;top:6212;width:12;height:2" coordorigin="10362,6212" coordsize="12,2">
              <v:shape style="position:absolute;left:10362;top:6212;width:12;height:2" coordorigin="10362,6212" coordsize="12,0" path="m10362,6212l10374,6212e" filled="false" stroked="true" strokeweight=".6pt" strokecolor="#000000">
                <v:path arrowok="t"/>
              </v:shape>
            </v:group>
            <v:group style="position:absolute;left:10381;top:6212;width:12;height:2" coordorigin="10381,6212" coordsize="12,2">
              <v:shape style="position:absolute;left:10381;top:6212;width:12;height:2" coordorigin="10381,6212" coordsize="12,0" path="m10381,6212l10393,6212e" filled="false" stroked="true" strokeweight=".6pt" strokecolor="#000000">
                <v:path arrowok="t"/>
              </v:shape>
            </v:group>
            <v:group style="position:absolute;left:10400;top:6212;width:12;height:2" coordorigin="10400,6212" coordsize="12,2">
              <v:shape style="position:absolute;left:10400;top:6212;width:12;height:2" coordorigin="10400,6212" coordsize="12,0" path="m10400,6212l10412,6212e" filled="false" stroked="true" strokeweight=".6pt" strokecolor="#000000">
                <v:path arrowok="t"/>
              </v:shape>
            </v:group>
            <v:group style="position:absolute;left:10420;top:6212;width:12;height:2" coordorigin="10420,6212" coordsize="12,2">
              <v:shape style="position:absolute;left:10420;top:6212;width:12;height:2" coordorigin="10420,6212" coordsize="12,0" path="m10420,6212l10432,6212e" filled="false" stroked="true" strokeweight=".6pt" strokecolor="#000000">
                <v:path arrowok="t"/>
              </v:shape>
            </v:group>
            <v:group style="position:absolute;left:10439;top:6212;width:12;height:2" coordorigin="10439,6212" coordsize="12,2">
              <v:shape style="position:absolute;left:10439;top:6212;width:12;height:2" coordorigin="10439,6212" coordsize="12,0" path="m10439,6212l10451,6212e" filled="false" stroked="true" strokeweight=".6pt" strokecolor="#000000">
                <v:path arrowok="t"/>
              </v:shape>
            </v:group>
            <v:group style="position:absolute;left:10458;top:6212;width:12;height:2" coordorigin="10458,6212" coordsize="12,2">
              <v:shape style="position:absolute;left:10458;top:6212;width:12;height:2" coordorigin="10458,6212" coordsize="12,0" path="m10458,6212l10470,6212e" filled="false" stroked="true" strokeweight=".6pt" strokecolor="#000000">
                <v:path arrowok="t"/>
              </v:shape>
            </v:group>
            <v:group style="position:absolute;left:10477;top:6212;width:12;height:2" coordorigin="10477,6212" coordsize="12,2">
              <v:shape style="position:absolute;left:10477;top:6212;width:12;height:2" coordorigin="10477,6212" coordsize="12,0" path="m10477,6212l10489,6212e" filled="false" stroked="true" strokeweight=".6pt" strokecolor="#000000">
                <v:path arrowok="t"/>
              </v:shape>
            </v:group>
            <v:group style="position:absolute;left:10496;top:6212;width:12;height:2" coordorigin="10496,6212" coordsize="12,2">
              <v:shape style="position:absolute;left:10496;top:6212;width:12;height:2" coordorigin="10496,6212" coordsize="12,0" path="m10496,6212l10508,6212e" filled="false" stroked="true" strokeweight=".6pt" strokecolor="#000000">
                <v:path arrowok="t"/>
              </v:shape>
            </v:group>
            <v:group style="position:absolute;left:10516;top:6212;width:12;height:2" coordorigin="10516,6212" coordsize="12,2">
              <v:shape style="position:absolute;left:10516;top:6212;width:12;height:2" coordorigin="10516,6212" coordsize="12,0" path="m10516,6212l10528,6212e" filled="false" stroked="true" strokeweight=".6pt" strokecolor="#000000">
                <v:path arrowok="t"/>
              </v:shape>
            </v:group>
            <v:group style="position:absolute;left:10535;top:6212;width:12;height:2" coordorigin="10535,6212" coordsize="12,2">
              <v:shape style="position:absolute;left:10535;top:6212;width:12;height:2" coordorigin="10535,6212" coordsize="12,0" path="m10535,6212l10547,6212e" filled="false" stroked="true" strokeweight=".6pt" strokecolor="#000000">
                <v:path arrowok="t"/>
              </v:shape>
            </v:group>
            <v:group style="position:absolute;left:10554;top:6212;width:12;height:2" coordorigin="10554,6212" coordsize="12,2">
              <v:shape style="position:absolute;left:10554;top:6212;width:12;height:2" coordorigin="10554,6212" coordsize="12,0" path="m10554,6212l10566,6212e" filled="false" stroked="true" strokeweight=".6pt" strokecolor="#000000">
                <v:path arrowok="t"/>
              </v:shape>
            </v:group>
            <v:group style="position:absolute;left:10573;top:6212;width:12;height:2" coordorigin="10573,6212" coordsize="12,2">
              <v:shape style="position:absolute;left:10573;top:6212;width:12;height:2" coordorigin="10573,6212" coordsize="12,0" path="m10573,6212l10585,6212e" filled="false" stroked="true" strokeweight=".6pt" strokecolor="#000000">
                <v:path arrowok="t"/>
              </v:shape>
            </v:group>
            <v:group style="position:absolute;left:10592;top:6212;width:12;height:2" coordorigin="10592,6212" coordsize="12,2">
              <v:shape style="position:absolute;left:10592;top:6212;width:12;height:2" coordorigin="10592,6212" coordsize="12,0" path="m10592,6212l10604,6212e" filled="false" stroked="true" strokeweight=".6pt" strokecolor="#000000">
                <v:path arrowok="t"/>
              </v:shape>
            </v:group>
            <v:group style="position:absolute;left:10612;top:6212;width:12;height:2" coordorigin="10612,6212" coordsize="12,2">
              <v:shape style="position:absolute;left:10612;top:6212;width:12;height:2" coordorigin="10612,6212" coordsize="12,0" path="m10612,6212l10624,6212e" filled="false" stroked="true" strokeweight=".6pt" strokecolor="#000000">
                <v:path arrowok="t"/>
              </v:shape>
            </v:group>
            <v:group style="position:absolute;left:10631;top:6212;width:12;height:2" coordorigin="10631,6212" coordsize="12,2">
              <v:shape style="position:absolute;left:10631;top:6212;width:12;height:2" coordorigin="10631,6212" coordsize="12,0" path="m10631,6212l10643,6212e" filled="false" stroked="true" strokeweight=".6pt" strokecolor="#000000">
                <v:path arrowok="t"/>
              </v:shape>
            </v:group>
            <v:group style="position:absolute;left:10650;top:6212;width:12;height:2" coordorigin="10650,6212" coordsize="12,2">
              <v:shape style="position:absolute;left:10650;top:6212;width:12;height:2" coordorigin="10650,6212" coordsize="12,0" path="m10650,6212l10662,6212e" filled="false" stroked="true" strokeweight=".6pt" strokecolor="#000000">
                <v:path arrowok="t"/>
              </v:shape>
            </v:group>
            <v:group style="position:absolute;left:10669;top:6212;width:12;height:2" coordorigin="10669,6212" coordsize="12,2">
              <v:shape style="position:absolute;left:10669;top:6212;width:12;height:2" coordorigin="10669,6212" coordsize="12,0" path="m10669,6212l10681,6212e" filled="false" stroked="true" strokeweight=".6pt" strokecolor="#000000">
                <v:path arrowok="t"/>
              </v:shape>
            </v:group>
            <v:group style="position:absolute;left:10688;top:6212;width:12;height:2" coordorigin="10688,6212" coordsize="12,2">
              <v:shape style="position:absolute;left:10688;top:6212;width:12;height:2" coordorigin="10688,6212" coordsize="12,0" path="m10688,6212l10700,6212e" filled="false" stroked="true" strokeweight=".6pt" strokecolor="#000000">
                <v:path arrowok="t"/>
              </v:shape>
            </v:group>
            <v:group style="position:absolute;left:10708;top:6212;width:12;height:2" coordorigin="10708,6212" coordsize="12,2">
              <v:shape style="position:absolute;left:10708;top:6212;width:12;height:2" coordorigin="10708,6212" coordsize="12,0" path="m10708,6212l10720,6212e" filled="false" stroked="true" strokeweight=".6pt" strokecolor="#000000">
                <v:path arrowok="t"/>
              </v:shape>
            </v:group>
            <v:group style="position:absolute;left:10727;top:6212;width:12;height:2" coordorigin="10727,6212" coordsize="12,2">
              <v:shape style="position:absolute;left:10727;top:6212;width:12;height:2" coordorigin="10727,6212" coordsize="12,0" path="m10727,6212l10739,6212e" filled="false" stroked="true" strokeweight=".6pt" strokecolor="#000000">
                <v:path arrowok="t"/>
              </v:shape>
            </v:group>
            <v:group style="position:absolute;left:10746;top:6212;width:12;height:2" coordorigin="10746,6212" coordsize="12,2">
              <v:shape style="position:absolute;left:10746;top:6212;width:12;height:2" coordorigin="10746,6212" coordsize="12,0" path="m10746,6212l10758,6212e" filled="false" stroked="true" strokeweight=".6pt" strokecolor="#000000">
                <v:path arrowok="t"/>
              </v:shape>
            </v:group>
            <v:group style="position:absolute;left:10765;top:6212;width:12;height:2" coordorigin="10765,6212" coordsize="12,2">
              <v:shape style="position:absolute;left:10765;top:6212;width:12;height:2" coordorigin="10765,6212" coordsize="12,0" path="m10765,6212l10777,6212e" filled="false" stroked="true" strokeweight=".6pt" strokecolor="#000000">
                <v:path arrowok="t"/>
              </v:shape>
            </v:group>
            <v:group style="position:absolute;left:10784;top:6212;width:12;height:2" coordorigin="10784,6212" coordsize="12,2">
              <v:shape style="position:absolute;left:10784;top:6212;width:12;height:2" coordorigin="10784,6212" coordsize="12,0" path="m10784,6212l10796,6212e" filled="false" stroked="true" strokeweight=".6pt" strokecolor="#000000">
                <v:path arrowok="t"/>
              </v:shape>
            </v:group>
            <v:group style="position:absolute;left:10804;top:6212;width:12;height:2" coordorigin="10804,6212" coordsize="12,2">
              <v:shape style="position:absolute;left:10804;top:6212;width:12;height:2" coordorigin="10804,6212" coordsize="12,0" path="m10804,6212l10816,6212e" filled="false" stroked="true" strokeweight=".6pt" strokecolor="#000000">
                <v:path arrowok="t"/>
              </v:shape>
            </v:group>
            <v:group style="position:absolute;left:10823;top:6212;width:12;height:2" coordorigin="10823,6212" coordsize="12,2">
              <v:shape style="position:absolute;left:10823;top:6212;width:12;height:2" coordorigin="10823,6212" coordsize="12,0" path="m10823,6212l10835,6212e" filled="false" stroked="true" strokeweight=".6pt" strokecolor="#000000">
                <v:path arrowok="t"/>
              </v:shape>
            </v:group>
            <v:group style="position:absolute;left:10842;top:6212;width:12;height:2" coordorigin="10842,6212" coordsize="12,2">
              <v:shape style="position:absolute;left:10842;top:6212;width:12;height:2" coordorigin="10842,6212" coordsize="12,0" path="m10842,6212l10854,6212e" filled="false" stroked="true" strokeweight=".6pt" strokecolor="#000000">
                <v:path arrowok="t"/>
              </v:shape>
            </v:group>
            <v:group style="position:absolute;left:10861;top:6212;width:12;height:2" coordorigin="10861,6212" coordsize="12,2">
              <v:shape style="position:absolute;left:10861;top:6212;width:12;height:2" coordorigin="10861,6212" coordsize="12,0" path="m10861,6212l10873,6212e" filled="false" stroked="true" strokeweight=".6pt" strokecolor="#000000">
                <v:path arrowok="t"/>
              </v:shape>
            </v:group>
            <v:group style="position:absolute;left:10880;top:6212;width:12;height:2" coordorigin="10880,6212" coordsize="12,2">
              <v:shape style="position:absolute;left:10880;top:6212;width:12;height:2" coordorigin="10880,6212" coordsize="12,0" path="m10880,6212l10892,6212e" filled="false" stroked="true" strokeweight=".6pt" strokecolor="#000000">
                <v:path arrowok="t"/>
              </v:shape>
            </v:group>
            <v:group style="position:absolute;left:10900;top:6212;width:12;height:2" coordorigin="10900,6212" coordsize="12,2">
              <v:shape style="position:absolute;left:10900;top:6212;width:12;height:2" coordorigin="10900,6212" coordsize="12,0" path="m10900,6212l10912,6212e" filled="false" stroked="true" strokeweight=".6pt" strokecolor="#000000">
                <v:path arrowok="t"/>
              </v:shape>
            </v:group>
            <v:group style="position:absolute;left:10919;top:6212;width:12;height:2" coordorigin="10919,6212" coordsize="12,2">
              <v:shape style="position:absolute;left:10919;top:6212;width:12;height:2" coordorigin="10919,6212" coordsize="12,0" path="m10919,6212l10931,6212e" filled="false" stroked="true" strokeweight=".6pt" strokecolor="#000000">
                <v:path arrowok="t"/>
              </v:shape>
            </v:group>
            <v:group style="position:absolute;left:10938;top:6212;width:12;height:2" coordorigin="10938,6212" coordsize="12,2">
              <v:shape style="position:absolute;left:10938;top:6212;width:12;height:2" coordorigin="10938,6212" coordsize="12,0" path="m10938,6212l10950,6212e" filled="false" stroked="true" strokeweight=".6pt" strokecolor="#000000">
                <v:path arrowok="t"/>
              </v:shape>
            </v:group>
            <v:group style="position:absolute;left:10957;top:6212;width:12;height:2" coordorigin="10957,6212" coordsize="12,2">
              <v:shape style="position:absolute;left:10957;top:6212;width:12;height:2" coordorigin="10957,6212" coordsize="12,0" path="m10957,6212l10969,6212e" filled="false" stroked="true" strokeweight=".6pt" strokecolor="#000000">
                <v:path arrowok="t"/>
              </v:shape>
            </v:group>
            <v:group style="position:absolute;left:10976;top:6212;width:12;height:2" coordorigin="10976,6212" coordsize="12,2">
              <v:shape style="position:absolute;left:10976;top:6212;width:12;height:2" coordorigin="10976,6212" coordsize="12,0" path="m10976,6212l10988,6212e" filled="false" stroked="true" strokeweight=".6pt" strokecolor="#000000">
                <v:path arrowok="t"/>
              </v:shape>
            </v:group>
            <v:group style="position:absolute;left:10996;top:6212;width:12;height:2" coordorigin="10996,6212" coordsize="12,2">
              <v:shape style="position:absolute;left:10996;top:6212;width:12;height:2" coordorigin="10996,6212" coordsize="12,0" path="m10996,6212l11008,6212e" filled="false" stroked="true" strokeweight=".6pt" strokecolor="#000000">
                <v:path arrowok="t"/>
              </v:shape>
            </v:group>
            <v:group style="position:absolute;left:11015;top:6212;width:12;height:2" coordorigin="11015,6212" coordsize="12,2">
              <v:shape style="position:absolute;left:11015;top:6212;width:12;height:2" coordorigin="11015,6212" coordsize="12,0" path="m11015,6212l11027,6212e" filled="false" stroked="true" strokeweight=".6pt" strokecolor="#000000">
                <v:path arrowok="t"/>
              </v:shape>
            </v:group>
            <v:group style="position:absolute;left:11034;top:6212;width:12;height:2" coordorigin="11034,6212" coordsize="12,2">
              <v:shape style="position:absolute;left:11034;top:6212;width:12;height:2" coordorigin="11034,6212" coordsize="12,0" path="m11034,6212l11046,6212e" filled="false" stroked="true" strokeweight=".6pt" strokecolor="#000000">
                <v:path arrowok="t"/>
              </v:shape>
            </v:group>
            <v:group style="position:absolute;left:11053;top:6212;width:12;height:2" coordorigin="11053,6212" coordsize="12,2">
              <v:shape style="position:absolute;left:11053;top:6212;width:12;height:2" coordorigin="11053,6212" coordsize="12,0" path="m11053,6212l11065,6212e" filled="false" stroked="true" strokeweight=".6pt" strokecolor="#000000">
                <v:path arrowok="t"/>
              </v:shape>
            </v:group>
            <v:group style="position:absolute;left:11072;top:6212;width:12;height:2" coordorigin="11072,6212" coordsize="12,2">
              <v:shape style="position:absolute;left:11072;top:6212;width:12;height:2" coordorigin="11072,6212" coordsize="12,0" path="m11072,6212l11084,6212e" filled="false" stroked="true" strokeweight=".6pt" strokecolor="#000000">
                <v:path arrowok="t"/>
              </v:shape>
            </v:group>
            <v:group style="position:absolute;left:11092;top:6212;width:12;height:2" coordorigin="11092,6212" coordsize="12,2">
              <v:shape style="position:absolute;left:11092;top:6212;width:12;height:2" coordorigin="11092,6212" coordsize="12,0" path="m11092,6212l11104,6212e" filled="false" stroked="true" strokeweight=".6pt" strokecolor="#000000">
                <v:path arrowok="t"/>
              </v:shape>
            </v:group>
            <v:group style="position:absolute;left:11111;top:6212;width:12;height:2" coordorigin="11111,6212" coordsize="12,2">
              <v:shape style="position:absolute;left:11111;top:6212;width:12;height:2" coordorigin="11111,6212" coordsize="12,0" path="m11111,6212l11123,6212e" filled="false" stroked="true" strokeweight=".6pt" strokecolor="#000000">
                <v:path arrowok="t"/>
              </v:shape>
            </v:group>
            <v:group style="position:absolute;left:11130;top:6212;width:12;height:2" coordorigin="11130,6212" coordsize="12,2">
              <v:shape style="position:absolute;left:11130;top:6212;width:12;height:2" coordorigin="11130,6212" coordsize="12,0" path="m11130,6212l11142,6212e" filled="false" stroked="true" strokeweight=".6pt" strokecolor="#000000">
                <v:path arrowok="t"/>
              </v:shape>
            </v:group>
            <v:group style="position:absolute;left:11149;top:6212;width:12;height:2" coordorigin="11149,6212" coordsize="12,2">
              <v:shape style="position:absolute;left:11149;top:6212;width:12;height:2" coordorigin="11149,6212" coordsize="12,0" path="m11149,6212l11161,6212e" filled="false" stroked="true" strokeweight=".6pt" strokecolor="#000000">
                <v:path arrowok="t"/>
              </v:shape>
            </v:group>
            <v:group style="position:absolute;left:11168;top:6212;width:12;height:2" coordorigin="11168,6212" coordsize="12,2">
              <v:shape style="position:absolute;left:11168;top:6212;width:12;height:2" coordorigin="11168,6212" coordsize="12,0" path="m11168,6212l11180,6212e" filled="false" stroked="true" strokeweight=".6pt" strokecolor="#000000">
                <v:path arrowok="t"/>
              </v:shape>
            </v:group>
            <v:group style="position:absolute;left:11188;top:6212;width:12;height:2" coordorigin="11188,6212" coordsize="12,2">
              <v:shape style="position:absolute;left:11188;top:6212;width:12;height:2" coordorigin="11188,6212" coordsize="12,0" path="m11188,6212l11200,6212e" filled="false" stroked="true" strokeweight=".6pt" strokecolor="#000000">
                <v:path arrowok="t"/>
              </v:shape>
            </v:group>
            <v:group style="position:absolute;left:11207;top:6212;width:12;height:2" coordorigin="11207,6212" coordsize="12,2">
              <v:shape style="position:absolute;left:11207;top:6212;width:12;height:2" coordorigin="11207,6212" coordsize="12,0" path="m11207,6212l11219,6212e" filled="false" stroked="true" strokeweight=".6pt" strokecolor="#000000">
                <v:path arrowok="t"/>
              </v:shape>
            </v:group>
            <v:group style="position:absolute;left:11226;top:6212;width:12;height:2" coordorigin="11226,6212" coordsize="12,2">
              <v:shape style="position:absolute;left:11226;top:6212;width:12;height:2" coordorigin="11226,6212" coordsize="12,0" path="m11226,6212l11238,6212e" filled="false" stroked="true" strokeweight=".6pt" strokecolor="#000000">
                <v:path arrowok="t"/>
              </v:shape>
            </v:group>
            <v:group style="position:absolute;left:11245;top:6212;width:12;height:2" coordorigin="11245,6212" coordsize="12,2">
              <v:shape style="position:absolute;left:11245;top:6212;width:12;height:2" coordorigin="11245,6212" coordsize="12,0" path="m11245,6212l11257,6212e" filled="false" stroked="true" strokeweight=".6pt" strokecolor="#000000">
                <v:path arrowok="t"/>
              </v:shape>
            </v:group>
            <v:group style="position:absolute;left:11264;top:6212;width:12;height:2" coordorigin="11264,6212" coordsize="12,2">
              <v:shape style="position:absolute;left:11264;top:6212;width:12;height:2" coordorigin="11264,6212" coordsize="12,0" path="m11264,6212l11276,6212e" filled="false" stroked="true" strokeweight=".6pt" strokecolor="#000000">
                <v:path arrowok="t"/>
              </v:shape>
            </v:group>
            <v:group style="position:absolute;left:11284;top:6212;width:12;height:2" coordorigin="11284,6212" coordsize="12,2">
              <v:shape style="position:absolute;left:11284;top:6212;width:12;height:2" coordorigin="11284,6212" coordsize="12,0" path="m11284,6212l11296,6212e" filled="false" stroked="true" strokeweight=".6pt" strokecolor="#000000">
                <v:path arrowok="t"/>
              </v:shape>
            </v:group>
            <v:group style="position:absolute;left:11303;top:6212;width:12;height:2" coordorigin="11303,6212" coordsize="12,2">
              <v:shape style="position:absolute;left:11303;top:6212;width:12;height:2" coordorigin="11303,6212" coordsize="12,0" path="m11303,6212l11315,6212e" filled="false" stroked="true" strokeweight=".6pt" strokecolor="#000000">
                <v:path arrowok="t"/>
              </v:shape>
            </v:group>
            <v:group style="position:absolute;left:11322;top:6212;width:12;height:2" coordorigin="11322,6212" coordsize="12,2">
              <v:shape style="position:absolute;left:11322;top:6212;width:12;height:2" coordorigin="11322,6212" coordsize="12,0" path="m11322,6212l11334,6212e" filled="false" stroked="true" strokeweight=".6pt" strokecolor="#000000">
                <v:path arrowok="t"/>
              </v:shape>
            </v:group>
            <v:group style="position:absolute;left:11341;top:6212;width:12;height:2" coordorigin="11341,6212" coordsize="12,2">
              <v:shape style="position:absolute;left:11341;top:6212;width:12;height:2" coordorigin="11341,6212" coordsize="12,0" path="m11341,6212l11353,6212e" filled="false" stroked="true" strokeweight=".6pt" strokecolor="#000000">
                <v:path arrowok="t"/>
              </v:shape>
            </v:group>
            <v:group style="position:absolute;left:11360;top:6212;width:12;height:2" coordorigin="11360,6212" coordsize="12,2">
              <v:shape style="position:absolute;left:11360;top:6212;width:12;height:2" coordorigin="11360,6212" coordsize="12,0" path="m11360,6212l11372,6212e" filled="false" stroked="true" strokeweight=".6pt" strokecolor="#000000">
                <v:path arrowok="t"/>
              </v:shape>
            </v:group>
            <v:group style="position:absolute;left:11380;top:6212;width:12;height:2" coordorigin="11380,6212" coordsize="12,2">
              <v:shape style="position:absolute;left:11380;top:6212;width:12;height:2" coordorigin="11380,6212" coordsize="12,0" path="m11380,6212l11392,6212e" filled="false" stroked="true" strokeweight=".6pt" strokecolor="#000000">
                <v:path arrowok="t"/>
              </v:shape>
            </v:group>
            <v:group style="position:absolute;left:11399;top:6212;width:12;height:2" coordorigin="11399,6212" coordsize="12,2">
              <v:shape style="position:absolute;left:11399;top:6212;width:12;height:2" coordorigin="11399,6212" coordsize="12,0" path="m11399,6212l11411,6212e" filled="false" stroked="true" strokeweight=".6pt" strokecolor="#000000">
                <v:path arrowok="t"/>
              </v:shape>
            </v:group>
            <v:group style="position:absolute;left:11418;top:6212;width:12;height:2" coordorigin="11418,6212" coordsize="12,2">
              <v:shape style="position:absolute;left:11418;top:6212;width:12;height:2" coordorigin="11418,6212" coordsize="12,0" path="m11418,6212l11430,6212e" filled="false" stroked="true" strokeweight=".6pt" strokecolor="#000000">
                <v:path arrowok="t"/>
              </v:shape>
            </v:group>
            <v:group style="position:absolute;left:11437;top:6212;width:12;height:2" coordorigin="11437,6212" coordsize="12,2">
              <v:shape style="position:absolute;left:11437;top:6212;width:12;height:2" coordorigin="11437,6212" coordsize="12,0" path="m11437,6212l11449,6212e" filled="false" stroked="true" strokeweight=".6pt" strokecolor="#000000">
                <v:path arrowok="t"/>
              </v:shape>
            </v:group>
            <v:group style="position:absolute;left:11456;top:6212;width:12;height:2" coordorigin="11456,6212" coordsize="12,2">
              <v:shape style="position:absolute;left:11456;top:6212;width:12;height:2" coordorigin="11456,6212" coordsize="12,0" path="m11456,6212l11468,6212e" filled="false" stroked="true" strokeweight=".6pt" strokecolor="#000000">
                <v:path arrowok="t"/>
              </v:shape>
            </v:group>
            <v:group style="position:absolute;left:11476;top:6212;width:12;height:2" coordorigin="11476,6212" coordsize="12,2">
              <v:shape style="position:absolute;left:11476;top:6212;width:12;height:2" coordorigin="11476,6212" coordsize="12,0" path="m11476,6212l11488,6212e" filled="false" stroked="true" strokeweight=".6pt" strokecolor="#000000">
                <v:path arrowok="t"/>
              </v:shape>
            </v:group>
            <v:group style="position:absolute;left:11495;top:6212;width:12;height:2" coordorigin="11495,6212" coordsize="12,2">
              <v:shape style="position:absolute;left:11495;top:6212;width:12;height:2" coordorigin="11495,6212" coordsize="12,0" path="m11495,6212l11507,6212e" filled="false" stroked="true" strokeweight=".6pt" strokecolor="#000000">
                <v:path arrowok="t"/>
              </v:shape>
            </v:group>
            <v:group style="position:absolute;left:11514;top:6212;width:12;height:2" coordorigin="11514,6212" coordsize="12,2">
              <v:shape style="position:absolute;left:11514;top:6212;width:12;height:2" coordorigin="11514,6212" coordsize="12,0" path="m11514,6212l11526,6212e" filled="false" stroked="true" strokeweight=".6pt" strokecolor="#000000">
                <v:path arrowok="t"/>
              </v:shape>
            </v:group>
            <v:group style="position:absolute;left:11533;top:6212;width:12;height:2" coordorigin="11533,6212" coordsize="12,2">
              <v:shape style="position:absolute;left:11533;top:6212;width:12;height:2" coordorigin="11533,6212" coordsize="12,0" path="m11533,6212l11545,6212e" filled="false" stroked="true" strokeweight=".6pt" strokecolor="#000000">
                <v:path arrowok="t"/>
              </v:shape>
            </v:group>
            <v:group style="position:absolute;left:11552;top:6212;width:12;height:2" coordorigin="11552,6212" coordsize="12,2">
              <v:shape style="position:absolute;left:11552;top:6212;width:12;height:2" coordorigin="11552,6212" coordsize="12,0" path="m11552,6212l11564,6212e" filled="false" stroked="true" strokeweight=".6pt" strokecolor="#000000">
                <v:path arrowok="t"/>
              </v:shape>
            </v:group>
            <v:group style="position:absolute;left:11572;top:6212;width:12;height:2" coordorigin="11572,6212" coordsize="12,2">
              <v:shape style="position:absolute;left:11572;top:6212;width:12;height:2" coordorigin="11572,6212" coordsize="12,0" path="m11572,6212l11584,6212e" filled="false" stroked="true" strokeweight=".6pt" strokecolor="#000000">
                <v:path arrowok="t"/>
              </v:shape>
            </v:group>
            <v:group style="position:absolute;left:11591;top:6212;width:12;height:2" coordorigin="11591,6212" coordsize="12,2">
              <v:shape style="position:absolute;left:11591;top:6212;width:12;height:2" coordorigin="11591,6212" coordsize="12,0" path="m11591,6212l11603,6212e" filled="false" stroked="true" strokeweight=".6pt" strokecolor="#000000">
                <v:path arrowok="t"/>
              </v:shape>
            </v:group>
            <v:group style="position:absolute;left:11610;top:6212;width:12;height:2" coordorigin="11610,6212" coordsize="12,2">
              <v:shape style="position:absolute;left:11610;top:6212;width:12;height:2" coordorigin="11610,6212" coordsize="12,0" path="m11610,6212l11622,6212e" filled="false" stroked="true" strokeweight=".6pt" strokecolor="#000000">
                <v:path arrowok="t"/>
              </v:shape>
            </v:group>
            <v:group style="position:absolute;left:11629;top:6212;width:12;height:2" coordorigin="11629,6212" coordsize="12,2">
              <v:shape style="position:absolute;left:11629;top:6212;width:12;height:2" coordorigin="11629,6212" coordsize="12,0" path="m11629,6212l11641,6212e" filled="false" stroked="true" strokeweight=".6pt" strokecolor="#000000">
                <v:path arrowok="t"/>
              </v:shape>
            </v:group>
            <v:group style="position:absolute;left:11648;top:6212;width:12;height:2" coordorigin="11648,6212" coordsize="12,2">
              <v:shape style="position:absolute;left:11648;top:6212;width:12;height:2" coordorigin="11648,6212" coordsize="12,0" path="m11648,6212l11660,6212e" filled="false" stroked="true" strokeweight=".6pt" strokecolor="#000000">
                <v:path arrowok="t"/>
              </v:shape>
            </v:group>
            <v:group style="position:absolute;left:11668;top:6212;width:12;height:2" coordorigin="11668,6212" coordsize="12,2">
              <v:shape style="position:absolute;left:11668;top:6212;width:12;height:2" coordorigin="11668,6212" coordsize="12,0" path="m11668,6212l11680,6212e" filled="false" stroked="true" strokeweight=".6pt" strokecolor="#000000">
                <v:path arrowok="t"/>
              </v:shape>
            </v:group>
            <v:group style="position:absolute;left:11687;top:6212;width:12;height:2" coordorigin="11687,6212" coordsize="12,2">
              <v:shape style="position:absolute;left:11687;top:6212;width:12;height:2" coordorigin="11687,6212" coordsize="12,0" path="m11687,6212l11699,6212e" filled="false" stroked="true" strokeweight=".6pt" strokecolor="#000000">
                <v:path arrowok="t"/>
              </v:shape>
            </v:group>
            <v:group style="position:absolute;left:11706;top:6212;width:12;height:2" coordorigin="11706,6212" coordsize="12,2">
              <v:shape style="position:absolute;left:11706;top:6212;width:12;height:2" coordorigin="11706,6212" coordsize="12,0" path="m11706,6212l11718,6212e" filled="false" stroked="true" strokeweight=".6pt" strokecolor="#000000">
                <v:path arrowok="t"/>
              </v:shape>
            </v:group>
            <v:group style="position:absolute;left:11725;top:6212;width:12;height:2" coordorigin="11725,6212" coordsize="12,2">
              <v:shape style="position:absolute;left:11725;top:6212;width:12;height:2" coordorigin="11725,6212" coordsize="12,0" path="m11725,6212l11737,6212e" filled="false" stroked="true" strokeweight=".6pt" strokecolor="#000000">
                <v:path arrowok="t"/>
              </v:shape>
            </v:group>
            <v:group style="position:absolute;left:11744;top:6212;width:12;height:2" coordorigin="11744,6212" coordsize="12,2">
              <v:shape style="position:absolute;left:11744;top:6212;width:12;height:2" coordorigin="11744,6212" coordsize="12,0" path="m11744,6212l11756,6212e" filled="false" stroked="true" strokeweight=".6pt" strokecolor="#000000">
                <v:path arrowok="t"/>
              </v:shape>
            </v:group>
            <v:group style="position:absolute;left:11764;top:6212;width:12;height:2" coordorigin="11764,6212" coordsize="12,2">
              <v:shape style="position:absolute;left:11764;top:6212;width:12;height:2" coordorigin="11764,6212" coordsize="12,0" path="m11764,6212l11776,6212e" filled="false" stroked="true" strokeweight=".6pt" strokecolor="#000000">
                <v:path arrowok="t"/>
              </v:shape>
            </v:group>
            <v:group style="position:absolute;left:11783;top:6212;width:12;height:2" coordorigin="11783,6212" coordsize="12,2">
              <v:shape style="position:absolute;left:11783;top:6212;width:12;height:2" coordorigin="11783,6212" coordsize="12,0" path="m11783,6212l11795,6212e" filled="false" stroked="true" strokeweight=".6pt" strokecolor="#000000">
                <v:path arrowok="t"/>
              </v:shape>
            </v:group>
            <v:group style="position:absolute;left:11802;top:6212;width:12;height:2" coordorigin="11802,6212" coordsize="12,2">
              <v:shape style="position:absolute;left:11802;top:6212;width:12;height:2" coordorigin="11802,6212" coordsize="12,0" path="m11802,6212l11814,6212e" filled="false" stroked="true" strokeweight=".6pt" strokecolor="#000000">
                <v:path arrowok="t"/>
              </v:shape>
            </v:group>
            <v:group style="position:absolute;left:11821;top:6212;width:12;height:2" coordorigin="11821,6212" coordsize="12,2">
              <v:shape style="position:absolute;left:11821;top:6212;width:12;height:2" coordorigin="11821,6212" coordsize="12,0" path="m11821,6212l11833,6212e" filled="false" stroked="true" strokeweight=".6pt" strokecolor="#000000">
                <v:path arrowok="t"/>
              </v:shape>
            </v:group>
            <v:group style="position:absolute;left:11840;top:6212;width:12;height:2" coordorigin="11840,6212" coordsize="12,2">
              <v:shape style="position:absolute;left:11840;top:6212;width:12;height:2" coordorigin="11840,6212" coordsize="12,0" path="m11840,6212l11852,6212e" filled="false" stroked="true" strokeweight=".6pt" strokecolor="#000000">
                <v:path arrowok="t"/>
              </v:shape>
            </v:group>
            <v:group style="position:absolute;left:11860;top:6212;width:12;height:2" coordorigin="11860,6212" coordsize="12,2">
              <v:shape style="position:absolute;left:11860;top:6212;width:12;height:2" coordorigin="11860,6212" coordsize="12,0" path="m11860,6212l11872,6212e" filled="false" stroked="true" strokeweight=".6pt" strokecolor="#000000">
                <v:path arrowok="t"/>
              </v:shape>
            </v:group>
            <v:group style="position:absolute;left:11879;top:6212;width:12;height:2" coordorigin="11879,6212" coordsize="12,2">
              <v:shape style="position:absolute;left:11879;top:6212;width:12;height:2" coordorigin="11879,6212" coordsize="12,0" path="m11879,6212l11891,6212e" filled="false" stroked="true" strokeweight=".6pt" strokecolor="#000000">
                <v:path arrowok="t"/>
              </v:shape>
            </v:group>
            <v:group style="position:absolute;left:11898;top:6212;width:12;height:2" coordorigin="11898,6212" coordsize="12,2">
              <v:shape style="position:absolute;left:11898;top:6212;width:12;height:2" coordorigin="11898,6212" coordsize="12,0" path="m11898,6212l11910,6212e" filled="false" stroked="true" strokeweight=".6pt" strokecolor="#000000">
                <v:path arrowok="t"/>
              </v:shape>
            </v:group>
            <v:group style="position:absolute;left:11917;top:6212;width:12;height:2" coordorigin="11917,6212" coordsize="12,2">
              <v:shape style="position:absolute;left:11917;top:6212;width:12;height:2" coordorigin="11917,6212" coordsize="12,0" path="m11917,6212l11929,6212e" filled="false" stroked="true" strokeweight=".6pt" strokecolor="#000000">
                <v:path arrowok="t"/>
              </v:shape>
            </v:group>
            <v:group style="position:absolute;left:11936;top:6212;width:12;height:2" coordorigin="11936,6212" coordsize="12,2">
              <v:shape style="position:absolute;left:11936;top:6212;width:12;height:2" coordorigin="11936,6212" coordsize="12,0" path="m11936,6212l11948,6212e" filled="false" stroked="true" strokeweight=".6pt" strokecolor="#000000">
                <v:path arrowok="t"/>
              </v:shape>
            </v:group>
            <v:group style="position:absolute;left:11956;top:6212;width:12;height:2" coordorigin="11956,6212" coordsize="12,2">
              <v:shape style="position:absolute;left:11956;top:6212;width:12;height:2" coordorigin="11956,6212" coordsize="12,0" path="m11956,6212l11968,6212e" filled="false" stroked="true" strokeweight=".6pt" strokecolor="#000000">
                <v:path arrowok="t"/>
              </v:shape>
            </v:group>
            <v:group style="position:absolute;left:11975;top:6212;width:12;height:2" coordorigin="11975,6212" coordsize="12,2">
              <v:shape style="position:absolute;left:11975;top:6212;width:12;height:2" coordorigin="11975,6212" coordsize="12,0" path="m11975,6212l11987,6212e" filled="false" stroked="true" strokeweight=".6pt" strokecolor="#000000">
                <v:path arrowok="t"/>
              </v:shape>
            </v:group>
            <v:group style="position:absolute;left:11994;top:6212;width:12;height:2" coordorigin="11994,6212" coordsize="12,2">
              <v:shape style="position:absolute;left:11994;top:6212;width:12;height:2" coordorigin="11994,6212" coordsize="12,0" path="m11994,6212l12006,6212e" filled="false" stroked="true" strokeweight=".6pt" strokecolor="#000000">
                <v:path arrowok="t"/>
              </v:shape>
            </v:group>
            <v:group style="position:absolute;left:12013;top:6212;width:12;height:2" coordorigin="12013,6212" coordsize="12,2">
              <v:shape style="position:absolute;left:12013;top:6212;width:12;height:2" coordorigin="12013,6212" coordsize="12,0" path="m12013,6212l12025,6212e" filled="false" stroked="true" strokeweight=".6pt" strokecolor="#000000">
                <v:path arrowok="t"/>
              </v:shape>
            </v:group>
            <v:group style="position:absolute;left:12032;top:6212;width:12;height:2" coordorigin="12032,6212" coordsize="12,2">
              <v:shape style="position:absolute;left:12032;top:6212;width:12;height:2" coordorigin="12032,6212" coordsize="12,0" path="m12032,6212l12044,6212e" filled="false" stroked="true" strokeweight=".6pt" strokecolor="#000000">
                <v:path arrowok="t"/>
              </v:shape>
            </v:group>
            <v:group style="position:absolute;left:12052;top:6212;width:12;height:2" coordorigin="12052,6212" coordsize="12,2">
              <v:shape style="position:absolute;left:12052;top:6212;width:12;height:2" coordorigin="12052,6212" coordsize="12,0" path="m12052,6212l12064,6212e" filled="false" stroked="true" strokeweight=".6pt" strokecolor="#000000">
                <v:path arrowok="t"/>
              </v:shape>
            </v:group>
            <v:group style="position:absolute;left:12071;top:6212;width:12;height:2" coordorigin="12071,6212" coordsize="12,2">
              <v:shape style="position:absolute;left:12071;top:6212;width:12;height:2" coordorigin="12071,6212" coordsize="12,0" path="m12071,6212l12083,6212e" filled="false" stroked="true" strokeweight=".6pt" strokecolor="#000000">
                <v:path arrowok="t"/>
              </v:shape>
            </v:group>
            <v:group style="position:absolute;left:12090;top:6212;width:12;height:2" coordorigin="12090,6212" coordsize="12,2">
              <v:shape style="position:absolute;left:12090;top:6212;width:12;height:2" coordorigin="12090,6212" coordsize="12,0" path="m12090,6212l12102,6212e" filled="false" stroked="true" strokeweight=".6pt" strokecolor="#000000">
                <v:path arrowok="t"/>
              </v:shape>
            </v:group>
            <v:group style="position:absolute;left:12109;top:6212;width:12;height:2" coordorigin="12109,6212" coordsize="12,2">
              <v:shape style="position:absolute;left:12109;top:6212;width:12;height:2" coordorigin="12109,6212" coordsize="12,0" path="m12109,6212l12121,6212e" filled="false" stroked="true" strokeweight=".6pt" strokecolor="#000000">
                <v:path arrowok="t"/>
              </v:shape>
            </v:group>
            <v:group style="position:absolute;left:12128;top:6212;width:12;height:2" coordorigin="12128,6212" coordsize="12,2">
              <v:shape style="position:absolute;left:12128;top:6212;width:12;height:2" coordorigin="12128,6212" coordsize="12,0" path="m12128,6212l12140,6212e" filled="false" stroked="true" strokeweight=".6pt" strokecolor="#000000">
                <v:path arrowok="t"/>
              </v:shape>
            </v:group>
            <v:group style="position:absolute;left:12148;top:6212;width:12;height:2" coordorigin="12148,6212" coordsize="12,2">
              <v:shape style="position:absolute;left:12148;top:6212;width:12;height:2" coordorigin="12148,6212" coordsize="12,0" path="m12148,6212l12160,6212e" filled="false" stroked="true" strokeweight=".6pt" strokecolor="#000000">
                <v:path arrowok="t"/>
              </v:shape>
            </v:group>
            <v:group style="position:absolute;left:12167;top:6212;width:12;height:2" coordorigin="12167,6212" coordsize="12,2">
              <v:shape style="position:absolute;left:12167;top:6212;width:12;height:2" coordorigin="12167,6212" coordsize="12,0" path="m12167,6212l12179,6212e" filled="false" stroked="true" strokeweight=".6pt" strokecolor="#000000">
                <v:path arrowok="t"/>
              </v:shape>
            </v:group>
            <v:group style="position:absolute;left:12186;top:6212;width:12;height:2" coordorigin="12186,6212" coordsize="12,2">
              <v:shape style="position:absolute;left:12186;top:6212;width:12;height:2" coordorigin="12186,6212" coordsize="12,0" path="m12186,6212l12198,6212e" filled="false" stroked="true" strokeweight=".6pt" strokecolor="#000000">
                <v:path arrowok="t"/>
              </v:shape>
            </v:group>
            <v:group style="position:absolute;left:12205;top:6212;width:12;height:2" coordorigin="12205,6212" coordsize="12,2">
              <v:shape style="position:absolute;left:12205;top:6212;width:12;height:2" coordorigin="12205,6212" coordsize="12,0" path="m12205,6212l12217,6212e" filled="false" stroked="true" strokeweight=".6pt" strokecolor="#000000">
                <v:path arrowok="t"/>
              </v:shape>
            </v:group>
            <v:group style="position:absolute;left:12224;top:6212;width:12;height:2" coordorigin="12224,6212" coordsize="12,2">
              <v:shape style="position:absolute;left:12224;top:6212;width:12;height:2" coordorigin="12224,6212" coordsize="12,0" path="m12224,6212l12236,6212e" filled="false" stroked="true" strokeweight=".6pt" strokecolor="#000000">
                <v:path arrowok="t"/>
              </v:shape>
            </v:group>
            <v:group style="position:absolute;left:12244;top:6212;width:12;height:2" coordorigin="12244,6212" coordsize="12,2">
              <v:shape style="position:absolute;left:12244;top:6212;width:12;height:2" coordorigin="12244,6212" coordsize="12,0" path="m12244,6212l12256,6212e" filled="false" stroked="true" strokeweight=".6pt" strokecolor="#000000">
                <v:path arrowok="t"/>
              </v:shape>
            </v:group>
            <v:group style="position:absolute;left:12263;top:6212;width:12;height:2" coordorigin="12263,6212" coordsize="12,2">
              <v:shape style="position:absolute;left:12263;top:6212;width:12;height:2" coordorigin="12263,6212" coordsize="12,0" path="m12263,6212l12275,6212e" filled="false" stroked="true" strokeweight=".6pt" strokecolor="#000000">
                <v:path arrowok="t"/>
              </v:shape>
            </v:group>
            <v:group style="position:absolute;left:12282;top:6212;width:12;height:2" coordorigin="12282,6212" coordsize="12,2">
              <v:shape style="position:absolute;left:12282;top:6212;width:12;height:2" coordorigin="12282,6212" coordsize="12,0" path="m12282,6212l12294,6212e" filled="false" stroked="true" strokeweight=".6pt" strokecolor="#000000">
                <v:path arrowok="t"/>
              </v:shape>
            </v:group>
            <v:group style="position:absolute;left:12301;top:6212;width:12;height:2" coordorigin="12301,6212" coordsize="12,2">
              <v:shape style="position:absolute;left:12301;top:6212;width:12;height:2" coordorigin="12301,6212" coordsize="12,0" path="m12301,6212l12313,6212e" filled="false" stroked="true" strokeweight=".6pt" strokecolor="#000000">
                <v:path arrowok="t"/>
              </v:shape>
            </v:group>
            <v:group style="position:absolute;left:12320;top:6212;width:12;height:2" coordorigin="12320,6212" coordsize="12,2">
              <v:shape style="position:absolute;left:12320;top:6212;width:12;height:2" coordorigin="12320,6212" coordsize="12,0" path="m12320,6212l12332,6212e" filled="false" stroked="true" strokeweight=".6pt" strokecolor="#000000">
                <v:path arrowok="t"/>
              </v:shape>
            </v:group>
            <v:group style="position:absolute;left:12340;top:6212;width:12;height:2" coordorigin="12340,6212" coordsize="12,2">
              <v:shape style="position:absolute;left:12340;top:6212;width:12;height:2" coordorigin="12340,6212" coordsize="12,0" path="m12340,6212l12352,6212e" filled="false" stroked="true" strokeweight=".6pt" strokecolor="#000000">
                <v:path arrowok="t"/>
              </v:shape>
            </v:group>
            <v:group style="position:absolute;left:12359;top:6212;width:12;height:2" coordorigin="12359,6212" coordsize="12,2">
              <v:shape style="position:absolute;left:12359;top:6212;width:12;height:2" coordorigin="12359,6212" coordsize="12,0" path="m12359,6212l12371,6212e" filled="false" stroked="true" strokeweight=".6pt" strokecolor="#000000">
                <v:path arrowok="t"/>
              </v:shape>
            </v:group>
            <v:group style="position:absolute;left:12378;top:6212;width:12;height:2" coordorigin="12378,6212" coordsize="12,2">
              <v:shape style="position:absolute;left:12378;top:6212;width:12;height:2" coordorigin="12378,6212" coordsize="12,0" path="m12378,6212l12390,6212e" filled="false" stroked="true" strokeweight=".6pt" strokecolor="#000000">
                <v:path arrowok="t"/>
              </v:shape>
            </v:group>
            <v:group style="position:absolute;left:12397;top:6212;width:12;height:2" coordorigin="12397,6212" coordsize="12,2">
              <v:shape style="position:absolute;left:12397;top:6212;width:12;height:2" coordorigin="12397,6212" coordsize="12,0" path="m12397,6212l12409,6212e" filled="false" stroked="true" strokeweight=".6pt" strokecolor="#000000">
                <v:path arrowok="t"/>
              </v:shape>
            </v:group>
            <v:group style="position:absolute;left:12416;top:6212;width:12;height:2" coordorigin="12416,6212" coordsize="12,2">
              <v:shape style="position:absolute;left:12416;top:6212;width:12;height:2" coordorigin="12416,6212" coordsize="12,0" path="m12416,6212l12428,6212e" filled="false" stroked="true" strokeweight=".6pt" strokecolor="#000000">
                <v:path arrowok="t"/>
              </v:shape>
            </v:group>
            <v:group style="position:absolute;left:12436;top:6212;width:12;height:2" coordorigin="12436,6212" coordsize="12,2">
              <v:shape style="position:absolute;left:12436;top:6212;width:12;height:2" coordorigin="12436,6212" coordsize="12,0" path="m12436,6212l12448,6212e" filled="false" stroked="true" strokeweight=".6pt" strokecolor="#000000">
                <v:path arrowok="t"/>
              </v:shape>
            </v:group>
            <v:group style="position:absolute;left:12455;top:6212;width:12;height:2" coordorigin="12455,6212" coordsize="12,2">
              <v:shape style="position:absolute;left:12455;top:6212;width:12;height:2" coordorigin="12455,6212" coordsize="12,0" path="m12455,6212l12467,6212e" filled="false" stroked="true" strokeweight=".6pt" strokecolor="#000000">
                <v:path arrowok="t"/>
              </v:shape>
            </v:group>
            <v:group style="position:absolute;left:12474;top:6212;width:12;height:2" coordorigin="12474,6212" coordsize="12,2">
              <v:shape style="position:absolute;left:12474;top:6212;width:12;height:2" coordorigin="12474,6212" coordsize="12,0" path="m12474,6212l12486,6212e" filled="false" stroked="true" strokeweight=".6pt" strokecolor="#000000">
                <v:path arrowok="t"/>
              </v:shape>
            </v:group>
            <v:group style="position:absolute;left:12493;top:6212;width:12;height:2" coordorigin="12493,6212" coordsize="12,2">
              <v:shape style="position:absolute;left:12493;top:6212;width:12;height:2" coordorigin="12493,6212" coordsize="12,0" path="m12493,6212l12505,6212e" filled="false" stroked="true" strokeweight=".6pt" strokecolor="#000000">
                <v:path arrowok="t"/>
              </v:shape>
            </v:group>
            <v:group style="position:absolute;left:12512;top:6212;width:12;height:2" coordorigin="12512,6212" coordsize="12,2">
              <v:shape style="position:absolute;left:12512;top:6212;width:12;height:2" coordorigin="12512,6212" coordsize="12,0" path="m12512,6212l12524,6212e" filled="false" stroked="true" strokeweight=".6pt" strokecolor="#000000">
                <v:path arrowok="t"/>
              </v:shape>
            </v:group>
            <v:group style="position:absolute;left:12532;top:6212;width:12;height:2" coordorigin="12532,6212" coordsize="12,2">
              <v:shape style="position:absolute;left:12532;top:6212;width:12;height:2" coordorigin="12532,6212" coordsize="12,0" path="m12532,6212l12544,6212e" filled="false" stroked="true" strokeweight=".6pt" strokecolor="#000000">
                <v:path arrowok="t"/>
              </v:shape>
            </v:group>
            <v:group style="position:absolute;left:12551;top:6212;width:12;height:2" coordorigin="12551,6212" coordsize="12,2">
              <v:shape style="position:absolute;left:12551;top:6212;width:12;height:2" coordorigin="12551,6212" coordsize="12,0" path="m12551,6212l12563,6212e" filled="false" stroked="true" strokeweight=".6pt" strokecolor="#000000">
                <v:path arrowok="t"/>
              </v:shape>
            </v:group>
            <v:group style="position:absolute;left:12570;top:6212;width:12;height:2" coordorigin="12570,6212" coordsize="12,2">
              <v:shape style="position:absolute;left:12570;top:6212;width:12;height:2" coordorigin="12570,6212" coordsize="12,0" path="m12570,6212l12582,6212e" filled="false" stroked="true" strokeweight=".6pt" strokecolor="#000000">
                <v:path arrowok="t"/>
              </v:shape>
            </v:group>
            <v:group style="position:absolute;left:12589;top:6212;width:12;height:2" coordorigin="12589,6212" coordsize="12,2">
              <v:shape style="position:absolute;left:12589;top:6212;width:12;height:2" coordorigin="12589,6212" coordsize="12,0" path="m12589,6212l12601,6212e" filled="false" stroked="true" strokeweight=".6pt" strokecolor="#000000">
                <v:path arrowok="t"/>
              </v:shape>
            </v:group>
            <v:group style="position:absolute;left:12608;top:6212;width:12;height:2" coordorigin="12608,6212" coordsize="12,2">
              <v:shape style="position:absolute;left:12608;top:6212;width:12;height:2" coordorigin="12608,6212" coordsize="12,0" path="m12608,6212l12620,6212e" filled="false" stroked="true" strokeweight=".6pt" strokecolor="#000000">
                <v:path arrowok="t"/>
              </v:shape>
            </v:group>
            <v:group style="position:absolute;left:12628;top:6212;width:12;height:2" coordorigin="12628,6212" coordsize="12,2">
              <v:shape style="position:absolute;left:12628;top:6212;width:12;height:2" coordorigin="12628,6212" coordsize="12,0" path="m12628,6212l12640,6212e" filled="false" stroked="true" strokeweight=".6pt" strokecolor="#000000">
                <v:path arrowok="t"/>
              </v:shape>
            </v:group>
            <v:group style="position:absolute;left:12647;top:6212;width:12;height:2" coordorigin="12647,6212" coordsize="12,2">
              <v:shape style="position:absolute;left:12647;top:6212;width:12;height:2" coordorigin="12647,6212" coordsize="12,0" path="m12647,6212l12659,6212e" filled="false" stroked="true" strokeweight=".6pt" strokecolor="#000000">
                <v:path arrowok="t"/>
              </v:shape>
            </v:group>
            <v:group style="position:absolute;left:12666;top:6212;width:12;height:2" coordorigin="12666,6212" coordsize="12,2">
              <v:shape style="position:absolute;left:12666;top:6212;width:12;height:2" coordorigin="12666,6212" coordsize="12,0" path="m12666,6212l12678,6212e" filled="false" stroked="true" strokeweight=".6pt" strokecolor="#000000">
                <v:path arrowok="t"/>
              </v:shape>
            </v:group>
            <v:group style="position:absolute;left:12685;top:6212;width:12;height:2" coordorigin="12685,6212" coordsize="12,2">
              <v:shape style="position:absolute;left:12685;top:6212;width:12;height:2" coordorigin="12685,6212" coordsize="12,0" path="m12685,6212l12697,6212e" filled="false" stroked="true" strokeweight=".6pt" strokecolor="#000000">
                <v:path arrowok="t"/>
              </v:shape>
            </v:group>
            <v:group style="position:absolute;left:12704;top:6212;width:12;height:2" coordorigin="12704,6212" coordsize="12,2">
              <v:shape style="position:absolute;left:12704;top:6212;width:12;height:2" coordorigin="12704,6212" coordsize="12,0" path="m12704,6212l12716,6212e" filled="false" stroked="true" strokeweight=".6pt" strokecolor="#000000">
                <v:path arrowok="t"/>
              </v:shape>
            </v:group>
            <v:group style="position:absolute;left:12724;top:6212;width:12;height:2" coordorigin="12724,6212" coordsize="12,2">
              <v:shape style="position:absolute;left:12724;top:6212;width:12;height:2" coordorigin="12724,6212" coordsize="12,0" path="m12724,6212l12736,6212e" filled="false" stroked="true" strokeweight=".6pt" strokecolor="#000000">
                <v:path arrowok="t"/>
              </v:shape>
            </v:group>
            <v:group style="position:absolute;left:12743;top:6212;width:12;height:2" coordorigin="12743,6212" coordsize="12,2">
              <v:shape style="position:absolute;left:12743;top:6212;width:12;height:2" coordorigin="12743,6212" coordsize="12,0" path="m12743,6212l12755,6212e" filled="false" stroked="true" strokeweight=".6pt" strokecolor="#000000">
                <v:path arrowok="t"/>
              </v:shape>
            </v:group>
            <v:group style="position:absolute;left:12762;top:6212;width:12;height:2" coordorigin="12762,6212" coordsize="12,2">
              <v:shape style="position:absolute;left:12762;top:6212;width:12;height:2" coordorigin="12762,6212" coordsize="12,0" path="m12762,6212l12774,6212e" filled="false" stroked="true" strokeweight=".6pt" strokecolor="#000000">
                <v:path arrowok="t"/>
              </v:shape>
            </v:group>
            <v:group style="position:absolute;left:12781;top:6212;width:12;height:2" coordorigin="12781,6212" coordsize="12,2">
              <v:shape style="position:absolute;left:12781;top:6212;width:12;height:2" coordorigin="12781,6212" coordsize="12,0" path="m12781,6212l12793,6212e" filled="false" stroked="true" strokeweight=".6pt" strokecolor="#000000">
                <v:path arrowok="t"/>
              </v:shape>
            </v:group>
            <v:group style="position:absolute;left:12800;top:6212;width:12;height:2" coordorigin="12800,6212" coordsize="12,2">
              <v:shape style="position:absolute;left:12800;top:6212;width:12;height:2" coordorigin="12800,6212" coordsize="12,0" path="m12800,6212l12812,6212e" filled="false" stroked="true" strokeweight=".6pt" strokecolor="#000000">
                <v:path arrowok="t"/>
              </v:shape>
            </v:group>
            <v:group style="position:absolute;left:12820;top:6212;width:12;height:2" coordorigin="12820,6212" coordsize="12,2">
              <v:shape style="position:absolute;left:12820;top:6212;width:12;height:2" coordorigin="12820,6212" coordsize="12,0" path="m12820,6212l12832,6212e" filled="false" stroked="true" strokeweight=".6pt" strokecolor="#000000">
                <v:path arrowok="t"/>
              </v:shape>
            </v:group>
            <v:group style="position:absolute;left:12839;top:6212;width:12;height:2" coordorigin="12839,6212" coordsize="12,2">
              <v:shape style="position:absolute;left:12839;top:6212;width:12;height:2" coordorigin="12839,6212" coordsize="12,0" path="m12839,6212l12851,6212e" filled="false" stroked="true" strokeweight=".6pt" strokecolor="#000000">
                <v:path arrowok="t"/>
              </v:shape>
            </v:group>
            <v:group style="position:absolute;left:12858;top:6212;width:12;height:2" coordorigin="12858,6212" coordsize="12,2">
              <v:shape style="position:absolute;left:12858;top:6212;width:12;height:2" coordorigin="12858,6212" coordsize="12,0" path="m12858,6212l12870,6212e" filled="false" stroked="true" strokeweight=".6pt" strokecolor="#000000">
                <v:path arrowok="t"/>
              </v:shape>
            </v:group>
            <v:group style="position:absolute;left:12877;top:6212;width:12;height:2" coordorigin="12877,6212" coordsize="12,2">
              <v:shape style="position:absolute;left:12877;top:6212;width:12;height:2" coordorigin="12877,6212" coordsize="12,0" path="m12877,6212l12889,6212e" filled="false" stroked="true" strokeweight=".6pt" strokecolor="#000000">
                <v:path arrowok="t"/>
              </v:shape>
            </v:group>
            <v:group style="position:absolute;left:12896;top:6212;width:12;height:2" coordorigin="12896,6212" coordsize="12,2">
              <v:shape style="position:absolute;left:12896;top:6212;width:12;height:2" coordorigin="12896,6212" coordsize="12,0" path="m12896,6212l12908,6212e" filled="false" stroked="true" strokeweight=".6pt" strokecolor="#000000">
                <v:path arrowok="t"/>
              </v:shape>
            </v:group>
            <v:group style="position:absolute;left:12916;top:6212;width:12;height:2" coordorigin="12916,6212" coordsize="12,2">
              <v:shape style="position:absolute;left:12916;top:6212;width:12;height:2" coordorigin="12916,6212" coordsize="12,0" path="m12916,6212l12928,6212e" filled="false" stroked="true" strokeweight=".6pt" strokecolor="#000000">
                <v:path arrowok="t"/>
              </v:shape>
            </v:group>
            <v:group style="position:absolute;left:12935;top:6212;width:12;height:2" coordorigin="12935,6212" coordsize="12,2">
              <v:shape style="position:absolute;left:12935;top:6212;width:12;height:2" coordorigin="12935,6212" coordsize="12,0" path="m12935,6212l12947,6212e" filled="false" stroked="true" strokeweight=".6pt" strokecolor="#000000">
                <v:path arrowok="t"/>
              </v:shape>
            </v:group>
            <v:group style="position:absolute;left:12954;top:6212;width:12;height:2" coordorigin="12954,6212" coordsize="12,2">
              <v:shape style="position:absolute;left:12954;top:6212;width:12;height:2" coordorigin="12954,6212" coordsize="12,0" path="m12954,6212l12966,6212e" filled="false" stroked="true" strokeweight=".6pt" strokecolor="#000000">
                <v:path arrowok="t"/>
              </v:shape>
            </v:group>
            <v:group style="position:absolute;left:12973;top:6212;width:12;height:2" coordorigin="12973,6212" coordsize="12,2">
              <v:shape style="position:absolute;left:12973;top:6212;width:12;height:2" coordorigin="12973,6212" coordsize="12,0" path="m12973,6212l12985,6212e" filled="false" stroked="true" strokeweight=".6pt" strokecolor="#000000">
                <v:path arrowok="t"/>
              </v:shape>
            </v:group>
            <v:group style="position:absolute;left:12992;top:6212;width:12;height:2" coordorigin="12992,6212" coordsize="12,2">
              <v:shape style="position:absolute;left:12992;top:6212;width:12;height:2" coordorigin="12992,6212" coordsize="12,0" path="m12992,6212l13004,6212e" filled="false" stroked="true" strokeweight=".6pt" strokecolor="#000000">
                <v:path arrowok="t"/>
              </v:shape>
            </v:group>
            <v:group style="position:absolute;left:13012;top:6212;width:12;height:2" coordorigin="13012,6212" coordsize="12,2">
              <v:shape style="position:absolute;left:13012;top:6212;width:12;height:2" coordorigin="13012,6212" coordsize="12,0" path="m13012,6212l13024,6212e" filled="false" stroked="true" strokeweight=".6pt" strokecolor="#000000">
                <v:path arrowok="t"/>
              </v:shape>
            </v:group>
            <v:group style="position:absolute;left:13031;top:6212;width:12;height:2" coordorigin="13031,6212" coordsize="12,2">
              <v:shape style="position:absolute;left:13031;top:6212;width:12;height:2" coordorigin="13031,6212" coordsize="12,0" path="m13031,6212l13043,6212e" filled="false" stroked="true" strokeweight=".6pt" strokecolor="#000000">
                <v:path arrowok="t"/>
              </v:shape>
            </v:group>
            <v:group style="position:absolute;left:13050;top:6212;width:12;height:2" coordorigin="13050,6212" coordsize="12,2">
              <v:shape style="position:absolute;left:13050;top:6212;width:12;height:2" coordorigin="13050,6212" coordsize="12,0" path="m13050,6212l13062,6212e" filled="false" stroked="true" strokeweight=".6pt" strokecolor="#000000">
                <v:path arrowok="t"/>
              </v:shape>
            </v:group>
            <v:group style="position:absolute;left:13069;top:6212;width:12;height:2" coordorigin="13069,6212" coordsize="12,2">
              <v:shape style="position:absolute;left:13069;top:6212;width:12;height:2" coordorigin="13069,6212" coordsize="12,0" path="m13069,6212l13081,6212e" filled="false" stroked="true" strokeweight=".6pt" strokecolor="#000000">
                <v:path arrowok="t"/>
              </v:shape>
            </v:group>
            <v:group style="position:absolute;left:13088;top:6212;width:12;height:2" coordorigin="13088,6212" coordsize="12,2">
              <v:shape style="position:absolute;left:13088;top:6212;width:12;height:2" coordorigin="13088,6212" coordsize="12,0" path="m13088,6212l13100,6212e" filled="false" stroked="true" strokeweight=".6pt" strokecolor="#000000">
                <v:path arrowok="t"/>
              </v:shape>
            </v:group>
            <v:group style="position:absolute;left:13108;top:6212;width:12;height:2" coordorigin="13108,6212" coordsize="12,2">
              <v:shape style="position:absolute;left:13108;top:6212;width:12;height:2" coordorigin="13108,6212" coordsize="12,0" path="m13108,6212l13120,6212e" filled="false" stroked="true" strokeweight=".6pt" strokecolor="#000000">
                <v:path arrowok="t"/>
              </v:shape>
            </v:group>
            <v:group style="position:absolute;left:13127;top:6212;width:12;height:2" coordorigin="13127,6212" coordsize="12,2">
              <v:shape style="position:absolute;left:13127;top:6212;width:12;height:2" coordorigin="13127,6212" coordsize="12,0" path="m13127,6212l13139,6212e" filled="false" stroked="true" strokeweight=".6pt" strokecolor="#000000">
                <v:path arrowok="t"/>
              </v:shape>
            </v:group>
            <v:group style="position:absolute;left:13146;top:6212;width:12;height:2" coordorigin="13146,6212" coordsize="12,2">
              <v:shape style="position:absolute;left:13146;top:6212;width:12;height:2" coordorigin="13146,6212" coordsize="12,0" path="m13146,6212l13158,6212e" filled="false" stroked="true" strokeweight=".6pt" strokecolor="#000000">
                <v:path arrowok="t"/>
              </v:shape>
            </v:group>
            <v:group style="position:absolute;left:13165;top:6212;width:12;height:2" coordorigin="13165,6212" coordsize="12,2">
              <v:shape style="position:absolute;left:13165;top:6212;width:12;height:2" coordorigin="13165,6212" coordsize="12,0" path="m13165,6212l13177,6212e" filled="false" stroked="true" strokeweight=".6pt" strokecolor="#000000">
                <v:path arrowok="t"/>
              </v:shape>
            </v:group>
            <v:group style="position:absolute;left:13184;top:6212;width:12;height:2" coordorigin="13184,6212" coordsize="12,2">
              <v:shape style="position:absolute;left:13184;top:6212;width:12;height:2" coordorigin="13184,6212" coordsize="12,0" path="m13184,6212l13196,6212e" filled="false" stroked="true" strokeweight=".6pt" strokecolor="#000000">
                <v:path arrowok="t"/>
              </v:shape>
            </v:group>
            <v:group style="position:absolute;left:13204;top:6212;width:12;height:2" coordorigin="13204,6212" coordsize="12,2">
              <v:shape style="position:absolute;left:13204;top:6212;width:12;height:2" coordorigin="13204,6212" coordsize="12,0" path="m13204,6212l13216,6212e" filled="false" stroked="true" strokeweight=".6pt" strokecolor="#000000">
                <v:path arrowok="t"/>
              </v:shape>
            </v:group>
            <v:group style="position:absolute;left:13223;top:6212;width:12;height:2" coordorigin="13223,6212" coordsize="12,2">
              <v:shape style="position:absolute;left:13223;top:6212;width:12;height:2" coordorigin="13223,6212" coordsize="12,0" path="m13223,6212l13235,6212e" filled="false" stroked="true" strokeweight=".6pt" strokecolor="#000000">
                <v:path arrowok="t"/>
              </v:shape>
            </v:group>
            <v:group style="position:absolute;left:13242;top:6212;width:12;height:2" coordorigin="13242,6212" coordsize="12,2">
              <v:shape style="position:absolute;left:13242;top:6212;width:12;height:2" coordorigin="13242,6212" coordsize="12,0" path="m13242,6212l13254,6212e" filled="false" stroked="true" strokeweight=".6pt" strokecolor="#000000">
                <v:path arrowok="t"/>
              </v:shape>
            </v:group>
            <v:group style="position:absolute;left:13261;top:6212;width:12;height:2" coordorigin="13261,6212" coordsize="12,2">
              <v:shape style="position:absolute;left:13261;top:6212;width:12;height:2" coordorigin="13261,6212" coordsize="12,0" path="m13261,6212l13273,6212e" filled="false" stroked="true" strokeweight=".6pt" strokecolor="#000000">
                <v:path arrowok="t"/>
              </v:shape>
            </v:group>
            <v:group style="position:absolute;left:13280;top:6212;width:12;height:2" coordorigin="13280,6212" coordsize="12,2">
              <v:shape style="position:absolute;left:13280;top:6212;width:12;height:2" coordorigin="13280,6212" coordsize="12,0" path="m13280,6212l13292,6212e" filled="false" stroked="true" strokeweight=".6pt" strokecolor="#000000">
                <v:path arrowok="t"/>
              </v:shape>
            </v:group>
            <v:group style="position:absolute;left:13300;top:6212;width:12;height:2" coordorigin="13300,6212" coordsize="12,2">
              <v:shape style="position:absolute;left:13300;top:6212;width:12;height:2" coordorigin="13300,6212" coordsize="12,0" path="m13300,6212l13312,6212e" filled="false" stroked="true" strokeweight=".6pt" strokecolor="#000000">
                <v:path arrowok="t"/>
              </v:shape>
            </v:group>
            <v:group style="position:absolute;left:13319;top:6212;width:12;height:2" coordorigin="13319,6212" coordsize="12,2">
              <v:shape style="position:absolute;left:13319;top:6212;width:12;height:2" coordorigin="13319,6212" coordsize="12,0" path="m13319,6212l13331,6212e" filled="false" stroked="true" strokeweight=".6pt" strokecolor="#000000">
                <v:path arrowok="t"/>
              </v:shape>
            </v:group>
            <v:group style="position:absolute;left:13338;top:6212;width:12;height:2" coordorigin="13338,6212" coordsize="12,2">
              <v:shape style="position:absolute;left:13338;top:6212;width:12;height:2" coordorigin="13338,6212" coordsize="12,0" path="m13338,6212l13350,6212e" filled="false" stroked="true" strokeweight=".6pt" strokecolor="#000000">
                <v:path arrowok="t"/>
              </v:shape>
            </v:group>
            <v:group style="position:absolute;left:13357;top:6212;width:12;height:2" coordorigin="13357,6212" coordsize="12,2">
              <v:shape style="position:absolute;left:13357;top:6212;width:12;height:2" coordorigin="13357,6212" coordsize="12,0" path="m13357,6212l13369,6212e" filled="false" stroked="true" strokeweight=".6pt" strokecolor="#000000">
                <v:path arrowok="t"/>
              </v:shape>
            </v:group>
            <v:group style="position:absolute;left:13376;top:6212;width:12;height:2" coordorigin="13376,6212" coordsize="12,2">
              <v:shape style="position:absolute;left:13376;top:6212;width:12;height:2" coordorigin="13376,6212" coordsize="12,0" path="m13376,6212l13388,6212e" filled="false" stroked="true" strokeweight=".6pt" strokecolor="#000000">
                <v:path arrowok="t"/>
              </v:shape>
            </v:group>
            <v:group style="position:absolute;left:13396;top:6212;width:12;height:2" coordorigin="13396,6212" coordsize="12,2">
              <v:shape style="position:absolute;left:13396;top:6212;width:12;height:2" coordorigin="13396,6212" coordsize="12,0" path="m13396,6212l13408,6212e" filled="false" stroked="true" strokeweight=".6pt" strokecolor="#000000">
                <v:path arrowok="t"/>
              </v:shape>
            </v:group>
            <v:group style="position:absolute;left:13415;top:6212;width:12;height:2" coordorigin="13415,6212" coordsize="12,2">
              <v:shape style="position:absolute;left:13415;top:6212;width:12;height:2" coordorigin="13415,6212" coordsize="12,0" path="m13415,6212l13427,6212e" filled="false" stroked="true" strokeweight=".6pt" strokecolor="#000000">
                <v:path arrowok="t"/>
              </v:shape>
            </v:group>
            <v:group style="position:absolute;left:13434;top:6212;width:12;height:2" coordorigin="13434,6212" coordsize="12,2">
              <v:shape style="position:absolute;left:13434;top:6212;width:12;height:2" coordorigin="13434,6212" coordsize="12,0" path="m13434,6212l13446,6212e" filled="false" stroked="true" strokeweight=".6pt" strokecolor="#000000">
                <v:path arrowok="t"/>
              </v:shape>
            </v:group>
            <v:group style="position:absolute;left:13453;top:6212;width:12;height:2" coordorigin="13453,6212" coordsize="12,2">
              <v:shape style="position:absolute;left:13453;top:6212;width:12;height:2" coordorigin="13453,6212" coordsize="12,0" path="m13453,6212l13465,6212e" filled="false" stroked="true" strokeweight=".6pt" strokecolor="#000000">
                <v:path arrowok="t"/>
              </v:shape>
            </v:group>
            <v:group style="position:absolute;left:13472;top:6212;width:12;height:2" coordorigin="13472,6212" coordsize="12,2">
              <v:shape style="position:absolute;left:13472;top:6212;width:12;height:2" coordorigin="13472,6212" coordsize="12,0" path="m13472,6212l13484,6212e" filled="false" stroked="true" strokeweight=".6pt" strokecolor="#000000">
                <v:path arrowok="t"/>
              </v:shape>
            </v:group>
            <v:group style="position:absolute;left:13492;top:6212;width:12;height:2" coordorigin="13492,6212" coordsize="12,2">
              <v:shape style="position:absolute;left:13492;top:6212;width:12;height:2" coordorigin="13492,6212" coordsize="12,0" path="m13492,6212l13504,6212e" filled="false" stroked="true" strokeweight=".6pt" strokecolor="#000000">
                <v:path arrowok="t"/>
              </v:shape>
            </v:group>
            <v:group style="position:absolute;left:13511;top:6212;width:12;height:2" coordorigin="13511,6212" coordsize="12,2">
              <v:shape style="position:absolute;left:13511;top:6212;width:12;height:2" coordorigin="13511,6212" coordsize="12,0" path="m13511,6212l13523,6212e" filled="false" stroked="true" strokeweight=".6pt" strokecolor="#000000">
                <v:path arrowok="t"/>
              </v:shape>
            </v:group>
            <v:group style="position:absolute;left:13530;top:6212;width:12;height:2" coordorigin="13530,6212" coordsize="12,2">
              <v:shape style="position:absolute;left:13530;top:6212;width:12;height:2" coordorigin="13530,6212" coordsize="12,0" path="m13530,6212l13542,6212e" filled="false" stroked="true" strokeweight=".6pt" strokecolor="#000000">
                <v:path arrowok="t"/>
              </v:shape>
            </v:group>
            <v:group style="position:absolute;left:13549;top:6212;width:12;height:2" coordorigin="13549,6212" coordsize="12,2">
              <v:shape style="position:absolute;left:13549;top:6212;width:12;height:2" coordorigin="13549,6212" coordsize="12,0" path="m13549,6212l13561,6212e" filled="false" stroked="true" strokeweight=".6pt" strokecolor="#000000">
                <v:path arrowok="t"/>
              </v:shape>
            </v:group>
            <v:group style="position:absolute;left:13568;top:6212;width:12;height:2" coordorigin="13568,6212" coordsize="12,2">
              <v:shape style="position:absolute;left:13568;top:6212;width:12;height:2" coordorigin="13568,6212" coordsize="12,0" path="m13568,6212l13580,6212e" filled="false" stroked="true" strokeweight=".6pt" strokecolor="#000000">
                <v:path arrowok="t"/>
              </v:shape>
            </v:group>
            <v:group style="position:absolute;left:13588;top:6212;width:12;height:2" coordorigin="13588,6212" coordsize="12,2">
              <v:shape style="position:absolute;left:13588;top:6212;width:12;height:2" coordorigin="13588,6212" coordsize="12,0" path="m13588,6212l13600,6212e" filled="false" stroked="true" strokeweight=".6pt" strokecolor="#000000">
                <v:path arrowok="t"/>
              </v:shape>
            </v:group>
            <v:group style="position:absolute;left:13607;top:6212;width:12;height:2" coordorigin="13607,6212" coordsize="12,2">
              <v:shape style="position:absolute;left:13607;top:6212;width:12;height:2" coordorigin="13607,6212" coordsize="12,0" path="m13607,6212l13619,6212e" filled="false" stroked="true" strokeweight=".6pt" strokecolor="#000000">
                <v:path arrowok="t"/>
              </v:shape>
            </v:group>
            <v:group style="position:absolute;left:13626;top:6212;width:12;height:2" coordorigin="13626,6212" coordsize="12,2">
              <v:shape style="position:absolute;left:13626;top:6212;width:12;height:2" coordorigin="13626,6212" coordsize="12,0" path="m13626,6212l13638,6212e" filled="false" stroked="true" strokeweight=".6pt" strokecolor="#000000">
                <v:path arrowok="t"/>
              </v:shape>
            </v:group>
            <v:group style="position:absolute;left:13645;top:6212;width:12;height:2" coordorigin="13645,6212" coordsize="12,2">
              <v:shape style="position:absolute;left:13645;top:6212;width:12;height:2" coordorigin="13645,6212" coordsize="12,0" path="m13645,6212l13657,6212e" filled="false" stroked="true" strokeweight=".6pt" strokecolor="#000000">
                <v:path arrowok="t"/>
              </v:shape>
            </v:group>
            <v:group style="position:absolute;left:13664;top:6212;width:12;height:2" coordorigin="13664,6212" coordsize="12,2">
              <v:shape style="position:absolute;left:13664;top:6212;width:12;height:2" coordorigin="13664,6212" coordsize="12,0" path="m13664,6212l13676,6212e" filled="false" stroked="true" strokeweight=".6pt" strokecolor="#000000">
                <v:path arrowok="t"/>
              </v:shape>
            </v:group>
            <v:group style="position:absolute;left:13684;top:6212;width:12;height:2" coordorigin="13684,6212" coordsize="12,2">
              <v:shape style="position:absolute;left:13684;top:6212;width:12;height:2" coordorigin="13684,6212" coordsize="12,0" path="m13684,6212l13696,6212e" filled="false" stroked="true" strokeweight=".6pt" strokecolor="#000000">
                <v:path arrowok="t"/>
              </v:shape>
            </v:group>
            <v:group style="position:absolute;left:13703;top:6212;width:12;height:2" coordorigin="13703,6212" coordsize="12,2">
              <v:shape style="position:absolute;left:13703;top:6212;width:12;height:2" coordorigin="13703,6212" coordsize="12,0" path="m13703,6212l13715,6212e" filled="false" stroked="true" strokeweight=".6pt" strokecolor="#000000">
                <v:path arrowok="t"/>
              </v:shape>
            </v:group>
            <v:group style="position:absolute;left:13722;top:6212;width:12;height:2" coordorigin="13722,6212" coordsize="12,2">
              <v:shape style="position:absolute;left:13722;top:6212;width:12;height:2" coordorigin="13722,6212" coordsize="12,0" path="m13722,6212l13734,6212e" filled="false" stroked="true" strokeweight=".6pt" strokecolor="#000000">
                <v:path arrowok="t"/>
              </v:shape>
            </v:group>
            <v:group style="position:absolute;left:13741;top:6212;width:12;height:2" coordorigin="13741,6212" coordsize="12,2">
              <v:shape style="position:absolute;left:13741;top:6212;width:12;height:2" coordorigin="13741,6212" coordsize="12,0" path="m13741,6212l13753,6212e" filled="false" stroked="true" strokeweight=".6pt" strokecolor="#000000">
                <v:path arrowok="t"/>
              </v:shape>
            </v:group>
            <v:group style="position:absolute;left:13760;top:6212;width:12;height:2" coordorigin="13760,6212" coordsize="12,2">
              <v:shape style="position:absolute;left:13760;top:6212;width:12;height:2" coordorigin="13760,6212" coordsize="12,0" path="m13760,6212l13772,6212e" filled="false" stroked="true" strokeweight=".6pt" strokecolor="#000000">
                <v:path arrowok="t"/>
              </v:shape>
            </v:group>
            <v:group style="position:absolute;left:13780;top:6212;width:12;height:2" coordorigin="13780,6212" coordsize="12,2">
              <v:shape style="position:absolute;left:13780;top:6212;width:12;height:2" coordorigin="13780,6212" coordsize="12,0" path="m13780,6212l13792,6212e" filled="false" stroked="true" strokeweight=".6pt" strokecolor="#000000">
                <v:path arrowok="t"/>
              </v:shape>
            </v:group>
            <v:group style="position:absolute;left:13799;top:6212;width:12;height:2" coordorigin="13799,6212" coordsize="12,2">
              <v:shape style="position:absolute;left:13799;top:6212;width:12;height:2" coordorigin="13799,6212" coordsize="12,0" path="m13799,6212l13811,6212e" filled="false" stroked="true" strokeweight=".6pt" strokecolor="#000000">
                <v:path arrowok="t"/>
              </v:shape>
            </v:group>
            <v:group style="position:absolute;left:13818;top:6212;width:12;height:2" coordorigin="13818,6212" coordsize="12,2">
              <v:shape style="position:absolute;left:13818;top:6212;width:12;height:2" coordorigin="13818,6212" coordsize="12,0" path="m13818,6212l13830,6212e" filled="false" stroked="true" strokeweight=".6pt" strokecolor="#000000">
                <v:path arrowok="t"/>
              </v:shape>
            </v:group>
            <v:group style="position:absolute;left:13837;top:6212;width:12;height:2" coordorigin="13837,6212" coordsize="12,2">
              <v:shape style="position:absolute;left:13837;top:6212;width:12;height:2" coordorigin="13837,6212" coordsize="12,0" path="m13837,6212l13849,6212e" filled="false" stroked="true" strokeweight=".6pt" strokecolor="#000000">
                <v:path arrowok="t"/>
              </v:shape>
            </v:group>
            <v:group style="position:absolute;left:13856;top:6212;width:12;height:2" coordorigin="13856,6212" coordsize="12,2">
              <v:shape style="position:absolute;left:13856;top:6212;width:12;height:2" coordorigin="13856,6212" coordsize="12,0" path="m13856,6212l13868,6212e" filled="false" stroked="true" strokeweight=".6pt" strokecolor="#000000">
                <v:path arrowok="t"/>
              </v:shape>
            </v:group>
            <v:group style="position:absolute;left:13876;top:6212;width:12;height:2" coordorigin="13876,6212" coordsize="12,2">
              <v:shape style="position:absolute;left:13876;top:6212;width:12;height:2" coordorigin="13876,6212" coordsize="12,0" path="m13876,6212l13888,6212e" filled="false" stroked="true" strokeweight=".6pt" strokecolor="#000000">
                <v:path arrowok="t"/>
              </v:shape>
            </v:group>
            <v:group style="position:absolute;left:13895;top:6212;width:12;height:2" coordorigin="13895,6212" coordsize="12,2">
              <v:shape style="position:absolute;left:13895;top:6212;width:12;height:2" coordorigin="13895,6212" coordsize="12,0" path="m13895,6212l13907,6212e" filled="false" stroked="true" strokeweight=".6pt" strokecolor="#000000">
                <v:path arrowok="t"/>
              </v:shape>
            </v:group>
            <v:group style="position:absolute;left:13914;top:6212;width:12;height:2" coordorigin="13914,6212" coordsize="12,2">
              <v:shape style="position:absolute;left:13914;top:6212;width:12;height:2" coordorigin="13914,6212" coordsize="12,0" path="m13914,6212l13926,6212e" filled="false" stroked="true" strokeweight=".6pt" strokecolor="#000000">
                <v:path arrowok="t"/>
              </v:shape>
            </v:group>
            <v:group style="position:absolute;left:13933;top:6212;width:12;height:2" coordorigin="13933,6212" coordsize="12,2">
              <v:shape style="position:absolute;left:13933;top:6212;width:12;height:2" coordorigin="13933,6212" coordsize="12,0" path="m13933,6212l13945,6212e" filled="false" stroked="true" strokeweight=".6pt" strokecolor="#000000">
                <v:path arrowok="t"/>
              </v:shape>
            </v:group>
            <v:group style="position:absolute;left:13952;top:6212;width:12;height:2" coordorigin="13952,6212" coordsize="12,2">
              <v:shape style="position:absolute;left:13952;top:6212;width:12;height:2" coordorigin="13952,6212" coordsize="12,0" path="m13952,6212l13964,6212e" filled="false" stroked="true" strokeweight=".6pt" strokecolor="#000000">
                <v:path arrowok="t"/>
              </v:shape>
            </v:group>
            <v:group style="position:absolute;left:13972;top:6212;width:12;height:2" coordorigin="13972,6212" coordsize="12,2">
              <v:shape style="position:absolute;left:13972;top:6212;width:12;height:2" coordorigin="13972,6212" coordsize="12,0" path="m13972,6212l13984,6212e" filled="false" stroked="true" strokeweight=".6pt" strokecolor="#000000">
                <v:path arrowok="t"/>
              </v:shape>
            </v:group>
            <v:group style="position:absolute;left:13991;top:6212;width:12;height:2" coordorigin="13991,6212" coordsize="12,2">
              <v:shape style="position:absolute;left:13991;top:6212;width:12;height:2" coordorigin="13991,6212" coordsize="12,0" path="m13991,6212l14003,6212e" filled="false" stroked="true" strokeweight=".6pt" strokecolor="#000000">
                <v:path arrowok="t"/>
              </v:shape>
            </v:group>
            <v:group style="position:absolute;left:14010;top:6212;width:12;height:2" coordorigin="14010,6212" coordsize="12,2">
              <v:shape style="position:absolute;left:14010;top:6212;width:12;height:2" coordorigin="14010,6212" coordsize="12,0" path="m14010,6212l14022,6212e" filled="false" stroked="true" strokeweight=".6pt" strokecolor="#000000">
                <v:path arrowok="t"/>
              </v:shape>
            </v:group>
            <v:group style="position:absolute;left:14029;top:6212;width:12;height:2" coordorigin="14029,6212" coordsize="12,2">
              <v:shape style="position:absolute;left:14029;top:6212;width:12;height:2" coordorigin="14029,6212" coordsize="12,0" path="m14029,6212l14041,6212e" filled="false" stroked="true" strokeweight=".6pt" strokecolor="#000000">
                <v:path arrowok="t"/>
              </v:shape>
            </v:group>
            <v:group style="position:absolute;left:14048;top:6212;width:12;height:2" coordorigin="14048,6212" coordsize="12,2">
              <v:shape style="position:absolute;left:14048;top:6212;width:12;height:2" coordorigin="14048,6212" coordsize="12,0" path="m14048,6212l14060,6212e" filled="false" stroked="true" strokeweight=".6pt" strokecolor="#000000">
                <v:path arrowok="t"/>
              </v:shape>
            </v:group>
            <v:group style="position:absolute;left:14068;top:6212;width:12;height:2" coordorigin="14068,6212" coordsize="12,2">
              <v:shape style="position:absolute;left:14068;top:6212;width:12;height:2" coordorigin="14068,6212" coordsize="12,0" path="m14068,6212l14080,6212e" filled="false" stroked="true" strokeweight=".6pt" strokecolor="#000000">
                <v:path arrowok="t"/>
              </v:shape>
            </v:group>
            <v:group style="position:absolute;left:14087;top:6212;width:12;height:2" coordorigin="14087,6212" coordsize="12,2">
              <v:shape style="position:absolute;left:14087;top:6212;width:12;height:2" coordorigin="14087,6212" coordsize="12,0" path="m14087,6212l14099,6212e" filled="false" stroked="true" strokeweight=".6pt" strokecolor="#000000">
                <v:path arrowok="t"/>
              </v:shape>
            </v:group>
            <v:group style="position:absolute;left:14106;top:6212;width:12;height:2" coordorigin="14106,6212" coordsize="12,2">
              <v:shape style="position:absolute;left:14106;top:6212;width:12;height:2" coordorigin="14106,6212" coordsize="12,0" path="m14106,6212l14118,6212e" filled="false" stroked="true" strokeweight=".6pt" strokecolor="#000000">
                <v:path arrowok="t"/>
              </v:shape>
            </v:group>
            <v:group style="position:absolute;left:14125;top:6212;width:12;height:2" coordorigin="14125,6212" coordsize="12,2">
              <v:shape style="position:absolute;left:14125;top:6212;width:12;height:2" coordorigin="14125,6212" coordsize="12,0" path="m14125,6212l14137,6212e" filled="false" stroked="true" strokeweight=".6pt" strokecolor="#000000">
                <v:path arrowok="t"/>
              </v:shape>
            </v:group>
            <v:group style="position:absolute;left:14144;top:6212;width:12;height:2" coordorigin="14144,6212" coordsize="12,2">
              <v:shape style="position:absolute;left:14144;top:6212;width:12;height:2" coordorigin="14144,6212" coordsize="12,0" path="m14144,6212l14156,6212e" filled="false" stroked="true" strokeweight=".6pt" strokecolor="#000000">
                <v:path arrowok="t"/>
              </v:shape>
            </v:group>
            <v:group style="position:absolute;left:14164;top:6212;width:12;height:2" coordorigin="14164,6212" coordsize="12,2">
              <v:shape style="position:absolute;left:14164;top:6212;width:12;height:2" coordorigin="14164,6212" coordsize="12,0" path="m14164,6212l14176,6212e" filled="false" stroked="true" strokeweight=".6pt" strokecolor="#000000">
                <v:path arrowok="t"/>
              </v:shape>
            </v:group>
            <v:group style="position:absolute;left:14183;top:6212;width:12;height:2" coordorigin="14183,6212" coordsize="12,2">
              <v:shape style="position:absolute;left:14183;top:6212;width:12;height:2" coordorigin="14183,6212" coordsize="12,0" path="m14183,6212l14195,6212e" filled="false" stroked="true" strokeweight=".6pt" strokecolor="#000000">
                <v:path arrowok="t"/>
              </v:shape>
            </v:group>
            <v:group style="position:absolute;left:14202;top:6212;width:12;height:2" coordorigin="14202,6212" coordsize="12,2">
              <v:shape style="position:absolute;left:14202;top:6212;width:12;height:2" coordorigin="14202,6212" coordsize="12,0" path="m14202,6212l14214,6212e" filled="false" stroked="true" strokeweight=".6pt" strokecolor="#000000">
                <v:path arrowok="t"/>
              </v:shape>
            </v:group>
            <v:group style="position:absolute;left:14221;top:6212;width:12;height:2" coordorigin="14221,6212" coordsize="12,2">
              <v:shape style="position:absolute;left:14221;top:6212;width:12;height:2" coordorigin="14221,6212" coordsize="12,0" path="m14221,6212l14233,6212e" filled="false" stroked="true" strokeweight=".6pt" strokecolor="#000000">
                <v:path arrowok="t"/>
              </v:shape>
            </v:group>
            <v:group style="position:absolute;left:14240;top:6212;width:12;height:2" coordorigin="14240,6212" coordsize="12,2">
              <v:shape style="position:absolute;left:14240;top:6212;width:12;height:2" coordorigin="14240,6212" coordsize="12,0" path="m14240,6212l14252,6212e" filled="false" stroked="true" strokeweight=".6pt" strokecolor="#000000">
                <v:path arrowok="t"/>
              </v:shape>
            </v:group>
            <v:group style="position:absolute;left:14260;top:6212;width:12;height:2" coordorigin="14260,6212" coordsize="12,2">
              <v:shape style="position:absolute;left:14260;top:6212;width:12;height:2" coordorigin="14260,6212" coordsize="12,0" path="m14260,6212l14272,6212e" filled="false" stroked="true" strokeweight=".6pt" strokecolor="#000000">
                <v:path arrowok="t"/>
              </v:shape>
            </v:group>
            <v:group style="position:absolute;left:14279;top:6212;width:12;height:2" coordorigin="14279,6212" coordsize="12,2">
              <v:shape style="position:absolute;left:14279;top:6212;width:12;height:2" coordorigin="14279,6212" coordsize="12,0" path="m14279,6212l14291,6212e" filled="false" stroked="true" strokeweight=".6pt" strokecolor="#000000">
                <v:path arrowok="t"/>
              </v:shape>
            </v:group>
            <v:group style="position:absolute;left:14298;top:6212;width:12;height:2" coordorigin="14298,6212" coordsize="12,2">
              <v:shape style="position:absolute;left:14298;top:6212;width:12;height:2" coordorigin="14298,6212" coordsize="12,0" path="m14298,6212l14310,6212e" filled="false" stroked="true" strokeweight=".6pt" strokecolor="#000000">
                <v:path arrowok="t"/>
              </v:shape>
            </v:group>
            <v:group style="position:absolute;left:14317;top:6212;width:12;height:2" coordorigin="14317,6212" coordsize="12,2">
              <v:shape style="position:absolute;left:14317;top:6212;width:12;height:2" coordorigin="14317,6212" coordsize="12,0" path="m14317,6212l14329,6212e" filled="false" stroked="true" strokeweight=".6pt" strokecolor="#000000">
                <v:path arrowok="t"/>
              </v:shape>
            </v:group>
            <v:group style="position:absolute;left:14336;top:6212;width:12;height:2" coordorigin="14336,6212" coordsize="12,2">
              <v:shape style="position:absolute;left:14336;top:6212;width:12;height:2" coordorigin="14336,6212" coordsize="12,0" path="m14336,6212l14348,6212e" filled="false" stroked="true" strokeweight=".6pt" strokecolor="#000000">
                <v:path arrowok="t"/>
              </v:shape>
            </v:group>
            <v:group style="position:absolute;left:14356;top:6212;width:12;height:2" coordorigin="14356,6212" coordsize="12,2">
              <v:shape style="position:absolute;left:14356;top:6212;width:12;height:2" coordorigin="14356,6212" coordsize="12,0" path="m14356,6212l14368,6212e" filled="false" stroked="true" strokeweight=".6pt" strokecolor="#000000">
                <v:path arrowok="t"/>
              </v:shape>
            </v:group>
            <v:group style="position:absolute;left:14375;top:6212;width:12;height:2" coordorigin="14375,6212" coordsize="12,2">
              <v:shape style="position:absolute;left:14375;top:6212;width:12;height:2" coordorigin="14375,6212" coordsize="12,0" path="m14375,6212l14387,6212e" filled="false" stroked="true" strokeweight=".6pt" strokecolor="#000000">
                <v:path arrowok="t"/>
              </v:shape>
            </v:group>
            <v:group style="position:absolute;left:14394;top:6212;width:12;height:2" coordorigin="14394,6212" coordsize="12,2">
              <v:shape style="position:absolute;left:14394;top:6212;width:12;height:2" coordorigin="14394,6212" coordsize="12,0" path="m14394,6212l14406,6212e" filled="false" stroked="true" strokeweight=".6pt" strokecolor="#000000">
                <v:path arrowok="t"/>
              </v:shape>
            </v:group>
            <v:group style="position:absolute;left:14413;top:6212;width:12;height:2" coordorigin="14413,6212" coordsize="12,2">
              <v:shape style="position:absolute;left:14413;top:6212;width:12;height:2" coordorigin="14413,6212" coordsize="12,0" path="m14413,6212l14425,6212e" filled="false" stroked="true" strokeweight=".6pt" strokecolor="#000000">
                <v:path arrowok="t"/>
              </v:shape>
            </v:group>
            <v:group style="position:absolute;left:14432;top:6212;width:12;height:2" coordorigin="14432,6212" coordsize="12,2">
              <v:shape style="position:absolute;left:14432;top:6212;width:12;height:2" coordorigin="14432,6212" coordsize="12,0" path="m14432,6212l14444,6212e" filled="false" stroked="true" strokeweight=".6pt" strokecolor="#000000">
                <v:path arrowok="t"/>
              </v:shape>
            </v:group>
            <v:group style="position:absolute;left:14452;top:6212;width:12;height:2" coordorigin="14452,6212" coordsize="12,2">
              <v:shape style="position:absolute;left:14452;top:6212;width:12;height:2" coordorigin="14452,6212" coordsize="12,0" path="m14452,6212l14464,6212e" filled="false" stroked="true" strokeweight=".6pt" strokecolor="#000000">
                <v:path arrowok="t"/>
              </v:shape>
            </v:group>
            <v:group style="position:absolute;left:14471;top:6212;width:12;height:2" coordorigin="14471,6212" coordsize="12,2">
              <v:shape style="position:absolute;left:14471;top:6212;width:12;height:2" coordorigin="14471,6212" coordsize="12,0" path="m14471,6212l14483,6212e" filled="false" stroked="true" strokeweight=".6pt" strokecolor="#000000">
                <v:path arrowok="t"/>
              </v:shape>
            </v:group>
            <v:group style="position:absolute;left:14490;top:6212;width:12;height:2" coordorigin="14490,6212" coordsize="12,2">
              <v:shape style="position:absolute;left:14490;top:6212;width:12;height:2" coordorigin="14490,6212" coordsize="12,0" path="m14490,6212l14502,6212e" filled="false" stroked="true" strokeweight=".6pt" strokecolor="#000000">
                <v:path arrowok="t"/>
              </v:shape>
            </v:group>
            <v:group style="position:absolute;left:14509;top:6212;width:12;height:2" coordorigin="14509,6212" coordsize="12,2">
              <v:shape style="position:absolute;left:14509;top:6212;width:12;height:2" coordorigin="14509,6212" coordsize="12,0" path="m14509,6212l14521,6212e" filled="false" stroked="true" strokeweight=".6pt" strokecolor="#000000">
                <v:path arrowok="t"/>
              </v:shape>
            </v:group>
            <v:group style="position:absolute;left:14528;top:6212;width:12;height:2" coordorigin="14528,6212" coordsize="12,2">
              <v:shape style="position:absolute;left:14528;top:6212;width:12;height:2" coordorigin="14528,6212" coordsize="12,0" path="m14528,6212l14540,6212e" filled="false" stroked="true" strokeweight=".6pt" strokecolor="#000000">
                <v:path arrowok="t"/>
              </v:shape>
            </v:group>
            <v:group style="position:absolute;left:14548;top:6212;width:12;height:2" coordorigin="14548,6212" coordsize="12,2">
              <v:shape style="position:absolute;left:14548;top:6212;width:12;height:2" coordorigin="14548,6212" coordsize="12,0" path="m14548,6212l14560,6212e" filled="false" stroked="true" strokeweight=".6pt" strokecolor="#000000">
                <v:path arrowok="t"/>
              </v:shape>
            </v:group>
            <v:group style="position:absolute;left:14567;top:6212;width:12;height:2" coordorigin="14567,6212" coordsize="12,2">
              <v:shape style="position:absolute;left:14567;top:6212;width:12;height:2" coordorigin="14567,6212" coordsize="12,0" path="m14567,6212l14579,6212e" filled="false" stroked="true" strokeweight=".6pt" strokecolor="#000000">
                <v:path arrowok="t"/>
              </v:shape>
            </v:group>
            <v:group style="position:absolute;left:14586;top:6212;width:12;height:2" coordorigin="14586,6212" coordsize="12,2">
              <v:shape style="position:absolute;left:14586;top:6212;width:12;height:2" coordorigin="14586,6212" coordsize="12,0" path="m14586,6212l14598,6212e" filled="false" stroked="true" strokeweight=".6pt" strokecolor="#000000">
                <v:path arrowok="t"/>
              </v:shape>
            </v:group>
            <v:group style="position:absolute;left:14605;top:6212;width:12;height:2" coordorigin="14605,6212" coordsize="12,2">
              <v:shape style="position:absolute;left:14605;top:6212;width:12;height:2" coordorigin="14605,6212" coordsize="12,0" path="m14605,6212l14617,6212e" filled="false" stroked="true" strokeweight=".6pt" strokecolor="#000000">
                <v:path arrowok="t"/>
              </v:shape>
            </v:group>
            <v:group style="position:absolute;left:14624;top:6212;width:12;height:2" coordorigin="14624,6212" coordsize="12,2">
              <v:shape style="position:absolute;left:14624;top:6212;width:12;height:2" coordorigin="14624,6212" coordsize="12,0" path="m14624,6212l14636,6212e" filled="false" stroked="true" strokeweight=".6pt" strokecolor="#000000">
                <v:path arrowok="t"/>
              </v:shape>
            </v:group>
            <v:group style="position:absolute;left:14644;top:6212;width:12;height:2" coordorigin="14644,6212" coordsize="12,2">
              <v:shape style="position:absolute;left:14644;top:6212;width:12;height:2" coordorigin="14644,6212" coordsize="12,0" path="m14644,6212l14656,6212e" filled="false" stroked="true" strokeweight=".6pt" strokecolor="#000000">
                <v:path arrowok="t"/>
              </v:shape>
            </v:group>
            <v:group style="position:absolute;left:14663;top:6212;width:12;height:2" coordorigin="14663,6212" coordsize="12,2">
              <v:shape style="position:absolute;left:14663;top:6212;width:12;height:2" coordorigin="14663,6212" coordsize="12,0" path="m14663,6212l14675,6212e" filled="false" stroked="true" strokeweight=".6pt" strokecolor="#000000">
                <v:path arrowok="t"/>
              </v:shape>
            </v:group>
            <v:group style="position:absolute;left:14682;top:6212;width:12;height:2" coordorigin="14682,6212" coordsize="12,2">
              <v:shape style="position:absolute;left:14682;top:6212;width:12;height:2" coordorigin="14682,6212" coordsize="12,0" path="m14682,6212l14694,6212e" filled="false" stroked="true" strokeweight=".6pt" strokecolor="#000000">
                <v:path arrowok="t"/>
              </v:shape>
            </v:group>
            <v:group style="position:absolute;left:14701;top:6212;width:12;height:2" coordorigin="14701,6212" coordsize="12,2">
              <v:shape style="position:absolute;left:14701;top:6212;width:12;height:2" coordorigin="14701,6212" coordsize="12,0" path="m14701,6212l14713,6212e" filled="false" stroked="true" strokeweight=".6pt" strokecolor="#000000">
                <v:path arrowok="t"/>
              </v:shape>
            </v:group>
            <v:group style="position:absolute;left:14720;top:6212;width:12;height:2" coordorigin="14720,6212" coordsize="12,2">
              <v:shape style="position:absolute;left:14720;top:6212;width:12;height:2" coordorigin="14720,6212" coordsize="12,0" path="m14720,6212l14732,6212e" filled="false" stroked="true" strokeweight=".6pt" strokecolor="#000000">
                <v:path arrowok="t"/>
              </v:shape>
            </v:group>
            <v:group style="position:absolute;left:14740;top:6212;width:12;height:2" coordorigin="14740,6212" coordsize="12,2">
              <v:shape style="position:absolute;left:14740;top:6212;width:12;height:2" coordorigin="14740,6212" coordsize="12,0" path="m14740,6212l14752,6212e" filled="false" stroked="true" strokeweight=".6pt" strokecolor="#000000">
                <v:path arrowok="t"/>
              </v:shape>
            </v:group>
            <v:group style="position:absolute;left:14759;top:6212;width:12;height:2" coordorigin="14759,6212" coordsize="12,2">
              <v:shape style="position:absolute;left:14759;top:6212;width:12;height:2" coordorigin="14759,6212" coordsize="12,0" path="m14759,6212l14771,6212e" filled="false" stroked="true" strokeweight=".6pt" strokecolor="#000000">
                <v:path arrowok="t"/>
              </v:shape>
            </v:group>
            <v:group style="position:absolute;left:14778;top:6212;width:12;height:2" coordorigin="14778,6212" coordsize="12,2">
              <v:shape style="position:absolute;left:14778;top:6212;width:12;height:2" coordorigin="14778,6212" coordsize="12,0" path="m14778,6212l14790,6212e" filled="false" stroked="true" strokeweight=".6pt" strokecolor="#000000">
                <v:path arrowok="t"/>
              </v:shape>
            </v:group>
            <v:group style="position:absolute;left:14797;top:6212;width:12;height:2" coordorigin="14797,6212" coordsize="12,2">
              <v:shape style="position:absolute;left:14797;top:6212;width:12;height:2" coordorigin="14797,6212" coordsize="12,0" path="m14797,6212l14809,6212e" filled="false" stroked="true" strokeweight=".6pt" strokecolor="#000000">
                <v:path arrowok="t"/>
              </v:shape>
            </v:group>
            <v:group style="position:absolute;left:14816;top:6212;width:12;height:2" coordorigin="14816,6212" coordsize="12,2">
              <v:shape style="position:absolute;left:14816;top:6212;width:12;height:2" coordorigin="14816,6212" coordsize="12,0" path="m14816,6212l14828,6212e" filled="false" stroked="true" strokeweight=".6pt" strokecolor="#000000">
                <v:path arrowok="t"/>
              </v:shape>
            </v:group>
            <v:group style="position:absolute;left:14836;top:6212;width:12;height:2" coordorigin="14836,6212" coordsize="12,2">
              <v:shape style="position:absolute;left:14836;top:6212;width:12;height:2" coordorigin="14836,6212" coordsize="12,0" path="m14836,6212l14848,6212e" filled="false" stroked="true" strokeweight=".6pt" strokecolor="#000000">
                <v:path arrowok="t"/>
              </v:shape>
            </v:group>
            <v:group style="position:absolute;left:14855;top:6212;width:12;height:2" coordorigin="14855,6212" coordsize="12,2">
              <v:shape style="position:absolute;left:14855;top:6212;width:12;height:2" coordorigin="14855,6212" coordsize="12,0" path="m14855,6212l14867,6212e" filled="false" stroked="true" strokeweight=".6pt" strokecolor="#000000">
                <v:path arrowok="t"/>
              </v:shape>
            </v:group>
            <v:group style="position:absolute;left:14874;top:6212;width:12;height:2" coordorigin="14874,6212" coordsize="12,2">
              <v:shape style="position:absolute;left:14874;top:6212;width:12;height:2" coordorigin="14874,6212" coordsize="12,0" path="m14874,6212l14886,6212e" filled="false" stroked="true" strokeweight=".6pt" strokecolor="#000000">
                <v:path arrowok="t"/>
              </v:shape>
            </v:group>
            <v:group style="position:absolute;left:14893;top:6212;width:12;height:2" coordorigin="14893,6212" coordsize="12,2">
              <v:shape style="position:absolute;left:14893;top:6212;width:12;height:2" coordorigin="14893,6212" coordsize="12,0" path="m14893,6212l14905,6212e" filled="false" stroked="true" strokeweight=".6pt" strokecolor="#000000">
                <v:path arrowok="t"/>
              </v:shape>
            </v:group>
            <v:group style="position:absolute;left:14912;top:6212;width:12;height:2" coordorigin="14912,6212" coordsize="12,2">
              <v:shape style="position:absolute;left:14912;top:6212;width:12;height:2" coordorigin="14912,6212" coordsize="12,0" path="m14912,6212l14924,6212e" filled="false" stroked="true" strokeweight=".6pt" strokecolor="#000000">
                <v:path arrowok="t"/>
              </v:shape>
            </v:group>
            <v:group style="position:absolute;left:14932;top:6212;width:12;height:2" coordorigin="14932,6212" coordsize="12,2">
              <v:shape style="position:absolute;left:14932;top:6212;width:12;height:2" coordorigin="14932,6212" coordsize="12,0" path="m14932,6212l14944,6212e" filled="false" stroked="true" strokeweight=".6pt" strokecolor="#000000">
                <v:path arrowok="t"/>
              </v:shape>
            </v:group>
            <v:group style="position:absolute;left:14951;top:6212;width:12;height:2" coordorigin="14951,6212" coordsize="12,2">
              <v:shape style="position:absolute;left:14951;top:6212;width:12;height:2" coordorigin="14951,6212" coordsize="12,0" path="m14951,6212l14963,6212e" filled="false" stroked="true" strokeweight=".6pt" strokecolor="#000000">
                <v:path arrowok="t"/>
              </v:shape>
            </v:group>
            <v:group style="position:absolute;left:14970;top:6212;width:12;height:2" coordorigin="14970,6212" coordsize="12,2">
              <v:shape style="position:absolute;left:14970;top:6212;width:12;height:2" coordorigin="14970,6212" coordsize="12,0" path="m14970,6212l14982,6212e" filled="false" stroked="true" strokeweight=".6pt" strokecolor="#000000">
                <v:path arrowok="t"/>
              </v:shape>
            </v:group>
            <v:group style="position:absolute;left:14989;top:6212;width:12;height:2" coordorigin="14989,6212" coordsize="12,2">
              <v:shape style="position:absolute;left:14989;top:6212;width:12;height:2" coordorigin="14989,6212" coordsize="12,0" path="m14989,6212l15001,6212e" filled="false" stroked="true" strokeweight=".6pt" strokecolor="#000000">
                <v:path arrowok="t"/>
              </v:shape>
            </v:group>
            <v:group style="position:absolute;left:15008;top:6212;width:12;height:2" coordorigin="15008,6212" coordsize="12,2">
              <v:shape style="position:absolute;left:15008;top:6212;width:12;height:2" coordorigin="15008,6212" coordsize="12,0" path="m15008,6212l15020,6212e" filled="false" stroked="true" strokeweight=".6pt" strokecolor="#000000">
                <v:path arrowok="t"/>
              </v:shape>
            </v:group>
            <v:group style="position:absolute;left:15028;top:6212;width:12;height:2" coordorigin="15028,6212" coordsize="12,2">
              <v:shape style="position:absolute;left:15028;top:6212;width:12;height:2" coordorigin="15028,6212" coordsize="12,0" path="m15028,6212l15040,6212e" filled="false" stroked="true" strokeweight=".6pt" strokecolor="#000000">
                <v:path arrowok="t"/>
              </v:shape>
            </v:group>
            <v:group style="position:absolute;left:15047;top:6212;width:12;height:2" coordorigin="15047,6212" coordsize="12,2">
              <v:shape style="position:absolute;left:15047;top:6212;width:12;height:2" coordorigin="15047,6212" coordsize="12,0" path="m15047,6212l15059,6212e" filled="false" stroked="true" strokeweight=".6pt" strokecolor="#000000">
                <v:path arrowok="t"/>
              </v:shape>
            </v:group>
            <v:group style="position:absolute;left:15066;top:6212;width:12;height:2" coordorigin="15066,6212" coordsize="12,2">
              <v:shape style="position:absolute;left:15066;top:6212;width:12;height:2" coordorigin="15066,6212" coordsize="12,0" path="m15066,6212l15078,6212e" filled="false" stroked="true" strokeweight=".6pt" strokecolor="#000000">
                <v:path arrowok="t"/>
              </v:shape>
            </v:group>
            <v:group style="position:absolute;left:15085;top:6212;width:12;height:2" coordorigin="15085,6212" coordsize="12,2">
              <v:shape style="position:absolute;left:15085;top:6212;width:12;height:2" coordorigin="15085,6212" coordsize="12,0" path="m15085,6212l15097,6212e" filled="false" stroked="true" strokeweight=".6pt" strokecolor="#000000">
                <v:path arrowok="t"/>
              </v:shape>
            </v:group>
            <v:group style="position:absolute;left:15104;top:6212;width:12;height:2" coordorigin="15104,6212" coordsize="12,2">
              <v:shape style="position:absolute;left:15104;top:6212;width:12;height:2" coordorigin="15104,6212" coordsize="12,0" path="m15104,6212l15116,6212e" filled="false" stroked="true" strokeweight=".6pt" strokecolor="#000000">
                <v:path arrowok="t"/>
              </v:shape>
            </v:group>
            <v:group style="position:absolute;left:15124;top:6212;width:12;height:2" coordorigin="15124,6212" coordsize="12,2">
              <v:shape style="position:absolute;left:15124;top:6212;width:12;height:2" coordorigin="15124,6212" coordsize="12,0" path="m15124,6212l15136,6212e" filled="false" stroked="true" strokeweight=".6pt" strokecolor="#000000">
                <v:path arrowok="t"/>
              </v:shape>
            </v:group>
            <v:group style="position:absolute;left:15143;top:6212;width:12;height:2" coordorigin="15143,6212" coordsize="12,2">
              <v:shape style="position:absolute;left:15143;top:6212;width:12;height:2" coordorigin="15143,6212" coordsize="12,0" path="m15143,6212l15155,6212e" filled="false" stroked="true" strokeweight=".6pt" strokecolor="#000000">
                <v:path arrowok="t"/>
              </v:shape>
            </v:group>
            <v:group style="position:absolute;left:15162;top:6212;width:12;height:2" coordorigin="15162,6212" coordsize="12,2">
              <v:shape style="position:absolute;left:15162;top:6212;width:12;height:2" coordorigin="15162,6212" coordsize="12,0" path="m15162,6212l15174,6212e" filled="false" stroked="true" strokeweight=".6pt" strokecolor="#000000">
                <v:path arrowok="t"/>
              </v:shape>
            </v:group>
            <v:group style="position:absolute;left:15181;top:6212;width:12;height:2" coordorigin="15181,6212" coordsize="12,2">
              <v:shape style="position:absolute;left:15181;top:6212;width:12;height:2" coordorigin="15181,6212" coordsize="12,0" path="m15181,6212l15193,6212e" filled="false" stroked="true" strokeweight=".6pt" strokecolor="#000000">
                <v:path arrowok="t"/>
              </v:shape>
            </v:group>
            <v:group style="position:absolute;left:15200;top:6212;width:12;height:2" coordorigin="15200,6212" coordsize="12,2">
              <v:shape style="position:absolute;left:15200;top:6212;width:12;height:2" coordorigin="15200,6212" coordsize="12,0" path="m15200,6212l15212,6212e" filled="false" stroked="true" strokeweight=".6pt" strokecolor="#000000">
                <v:path arrowok="t"/>
              </v:shape>
            </v:group>
            <v:group style="position:absolute;left:15220;top:6212;width:12;height:2" coordorigin="15220,6212" coordsize="12,2">
              <v:shape style="position:absolute;left:15220;top:6212;width:12;height:2" coordorigin="15220,6212" coordsize="12,0" path="m15220,6212l15232,6212e" filled="false" stroked="true" strokeweight=".6pt" strokecolor="#000000">
                <v:path arrowok="t"/>
              </v:shape>
            </v:group>
            <v:group style="position:absolute;left:15239;top:6212;width:12;height:2" coordorigin="15239,6212" coordsize="12,2">
              <v:shape style="position:absolute;left:15239;top:6212;width:12;height:2" coordorigin="15239,6212" coordsize="12,0" path="m15239,6212l15251,6212e" filled="false" stroked="true" strokeweight=".6pt" strokecolor="#000000">
                <v:path arrowok="t"/>
              </v:shape>
            </v:group>
            <v:group style="position:absolute;left:15258;top:6212;width:12;height:2" coordorigin="15258,6212" coordsize="12,2">
              <v:shape style="position:absolute;left:15258;top:6212;width:12;height:2" coordorigin="15258,6212" coordsize="12,0" path="m15258,6212l15270,6212e" filled="false" stroked="true" strokeweight=".6pt" strokecolor="#000000">
                <v:path arrowok="t"/>
              </v:shape>
            </v:group>
            <v:group style="position:absolute;left:15277;top:6212;width:12;height:2" coordorigin="15277,6212" coordsize="12,2">
              <v:shape style="position:absolute;left:15277;top:6212;width:12;height:2" coordorigin="15277,6212" coordsize="12,0" path="m15277,6212l15289,6212e" filled="false" stroked="true" strokeweight=".6pt" strokecolor="#000000">
                <v:path arrowok="t"/>
              </v:shape>
            </v:group>
            <v:group style="position:absolute;left:15296;top:6212;width:12;height:2" coordorigin="15296,6212" coordsize="12,2">
              <v:shape style="position:absolute;left:15296;top:6212;width:12;height:2" coordorigin="15296,6212" coordsize="12,0" path="m15296,6212l15308,6212e" filled="false" stroked="true" strokeweight=".6pt" strokecolor="#000000">
                <v:path arrowok="t"/>
              </v:shape>
            </v:group>
            <v:group style="position:absolute;left:15316;top:6212;width:12;height:2" coordorigin="15316,6212" coordsize="12,2">
              <v:shape style="position:absolute;left:15316;top:6212;width:12;height:2" coordorigin="15316,6212" coordsize="12,0" path="m15316,6212l15328,6212e" filled="false" stroked="true" strokeweight=".6pt" strokecolor="#000000">
                <v:path arrowok="t"/>
              </v:shape>
            </v:group>
            <v:group style="position:absolute;left:15335;top:6212;width:12;height:2" coordorigin="15335,6212" coordsize="12,2">
              <v:shape style="position:absolute;left:15335;top:6212;width:12;height:2" coordorigin="15335,6212" coordsize="12,0" path="m15335,6212l15347,6212e" filled="false" stroked="true" strokeweight=".6pt" strokecolor="#000000">
                <v:path arrowok="t"/>
              </v:shape>
            </v:group>
            <v:group style="position:absolute;left:15354;top:6212;width:12;height:2" coordorigin="15354,6212" coordsize="12,2">
              <v:shape style="position:absolute;left:15354;top:6212;width:12;height:2" coordorigin="15354,6212" coordsize="12,0" path="m15354,6212l15366,6212e" filled="false" stroked="true" strokeweight=".6pt" strokecolor="#000000">
                <v:path arrowok="t"/>
              </v:shape>
            </v:group>
            <v:group style="position:absolute;left:15373;top:6212;width:12;height:2" coordorigin="15373,6212" coordsize="12,2">
              <v:shape style="position:absolute;left:15373;top:6212;width:12;height:2" coordorigin="15373,6212" coordsize="12,0" path="m15373,6212l15385,6212e" filled="false" stroked="true" strokeweight=".6pt" strokecolor="#000000">
                <v:path arrowok="t"/>
              </v:shape>
            </v:group>
            <v:group style="position:absolute;left:15392;top:6212;width:12;height:2" coordorigin="15392,6212" coordsize="12,2">
              <v:shape style="position:absolute;left:15392;top:6212;width:12;height:2" coordorigin="15392,6212" coordsize="12,0" path="m15392,6212l15404,6212e" filled="false" stroked="true" strokeweight=".6pt" strokecolor="#000000">
                <v:path arrowok="t"/>
              </v:shape>
            </v:group>
            <v:group style="position:absolute;left:15412;top:6212;width:12;height:2" coordorigin="15412,6212" coordsize="12,2">
              <v:shape style="position:absolute;left:15412;top:6212;width:12;height:2" coordorigin="15412,6212" coordsize="12,0" path="m15412,6212l15424,6212e" filled="false" stroked="true" strokeweight=".6pt" strokecolor="#000000">
                <v:path arrowok="t"/>
              </v:shape>
            </v:group>
            <v:group style="position:absolute;left:15431;top:6212;width:12;height:2" coordorigin="15431,6212" coordsize="12,2">
              <v:shape style="position:absolute;left:15431;top:6212;width:12;height:2" coordorigin="15431,6212" coordsize="12,0" path="m15431,6212l15443,6212e" filled="false" stroked="true" strokeweight=".6pt" strokecolor="#000000">
                <v:path arrowok="t"/>
              </v:shape>
            </v:group>
            <v:group style="position:absolute;left:15450;top:6212;width:12;height:2" coordorigin="15450,6212" coordsize="12,2">
              <v:shape style="position:absolute;left:15450;top:6212;width:12;height:2" coordorigin="15450,6212" coordsize="12,0" path="m15450,6212l15462,6212e" filled="false" stroked="true" strokeweight=".6pt" strokecolor="#000000">
                <v:path arrowok="t"/>
              </v:shape>
            </v:group>
            <v:group style="position:absolute;left:15469;top:6212;width:12;height:2" coordorigin="15469,6212" coordsize="12,2">
              <v:shape style="position:absolute;left:15469;top:6212;width:12;height:2" coordorigin="15469,6212" coordsize="12,0" path="m15469,6212l15481,6212e" filled="false" stroked="true" strokeweight=".6pt" strokecolor="#000000">
                <v:path arrowok="t"/>
              </v:shape>
            </v:group>
            <v:group style="position:absolute;left:15488;top:6212;width:12;height:2" coordorigin="15488,6212" coordsize="12,2">
              <v:shape style="position:absolute;left:15488;top:6212;width:12;height:2" coordorigin="15488,6212" coordsize="12,0" path="m15488,6212l15500,6212e" filled="false" stroked="true" strokeweight=".6pt" strokecolor="#000000">
                <v:path arrowok="t"/>
              </v:shape>
            </v:group>
            <v:group style="position:absolute;left:15508;top:6212;width:12;height:2" coordorigin="15508,6212" coordsize="12,2">
              <v:shape style="position:absolute;left:15508;top:6212;width:12;height:2" coordorigin="15508,6212" coordsize="12,0" path="m15508,6212l15520,6212e" filled="false" stroked="true" strokeweight=".6pt" strokecolor="#000000">
                <v:path arrowok="t"/>
              </v:shape>
            </v:group>
            <v:group style="position:absolute;left:15527;top:6212;width:12;height:2" coordorigin="15527,6212" coordsize="12,2">
              <v:shape style="position:absolute;left:15527;top:6212;width:12;height:2" coordorigin="15527,6212" coordsize="12,0" path="m15527,6212l15539,6212e" filled="false" stroked="true" strokeweight=".6pt" strokecolor="#000000">
                <v:path arrowok="t"/>
              </v:shape>
            </v:group>
            <v:group style="position:absolute;left:15546;top:6212;width:12;height:2" coordorigin="15546,6212" coordsize="12,2">
              <v:shape style="position:absolute;left:15546;top:6212;width:12;height:2" coordorigin="15546,6212" coordsize="12,0" path="m15546,6212l15558,6212e" filled="false" stroked="true" strokeweight=".6pt" strokecolor="#000000">
                <v:path arrowok="t"/>
              </v:shape>
            </v:group>
            <v:group style="position:absolute;left:15565;top:6212;width:12;height:2" coordorigin="15565,6212" coordsize="12,2">
              <v:shape style="position:absolute;left:15565;top:6212;width:12;height:2" coordorigin="15565,6212" coordsize="12,0" path="m15565,6212l15577,6212e" filled="false" stroked="true" strokeweight=".6pt" strokecolor="#000000">
                <v:path arrowok="t"/>
              </v:shape>
            </v:group>
            <v:group style="position:absolute;left:15584;top:6212;width:12;height:2" coordorigin="15584,6212" coordsize="12,2">
              <v:shape style="position:absolute;left:15584;top:6212;width:12;height:2" coordorigin="15584,6212" coordsize="12,0" path="m15584,6212l15596,6212e" filled="false" stroked="true" strokeweight=".6pt" strokecolor="#000000">
                <v:path arrowok="t"/>
              </v:shape>
            </v:group>
            <v:group style="position:absolute;left:15604;top:6212;width:12;height:2" coordorigin="15604,6212" coordsize="12,2">
              <v:shape style="position:absolute;left:15604;top:6212;width:12;height:2" coordorigin="15604,6212" coordsize="12,0" path="m15604,6212l15616,6212e" filled="false" stroked="true" strokeweight=".6pt" strokecolor="#000000">
                <v:path arrowok="t"/>
              </v:shape>
            </v:group>
            <v:group style="position:absolute;left:15623;top:6212;width:12;height:2" coordorigin="15623,6212" coordsize="12,2">
              <v:shape style="position:absolute;left:15623;top:6212;width:12;height:2" coordorigin="15623,6212" coordsize="12,0" path="m15623,6212l15635,6212e" filled="false" stroked="true" strokeweight=".6pt" strokecolor="#000000">
                <v:path arrowok="t"/>
              </v:shape>
            </v:group>
            <v:group style="position:absolute;left:15642;top:6212;width:12;height:2" coordorigin="15642,6212" coordsize="12,2">
              <v:shape style="position:absolute;left:15642;top:6212;width:12;height:2" coordorigin="15642,6212" coordsize="12,0" path="m15642,6212l15654,6212e" filled="false" stroked="true" strokeweight=".6pt" strokecolor="#000000">
                <v:path arrowok="t"/>
              </v:shape>
            </v:group>
            <v:group style="position:absolute;left:15661;top:6212;width:8;height:2" coordorigin="15661,6212" coordsize="8,2">
              <v:shape style="position:absolute;left:15661;top:6212;width:8;height:2" coordorigin="15661,6212" coordsize="8,0" path="m15661,6212l15668,6212e" filled="false" stroked="true" strokeweight=".6pt" strokecolor="#000000">
                <v:path arrowok="t"/>
              </v:shape>
            </v:group>
            <v:group style="position:absolute;left:2050;top:6212;width:10;height:2" coordorigin="2050,6212" coordsize="10,2">
              <v:shape style="position:absolute;left:2050;top:6212;width:10;height:2" coordorigin="2050,6212" coordsize="10,0" path="m2050,6212l2059,6212e" filled="false" stroked="true" strokeweight=".48pt" strokecolor="#000000">
                <v:path arrowok="t"/>
              </v:shape>
            </v:group>
            <v:group style="position:absolute;left:2069;top:6212;width:10;height:2" coordorigin="2069,6212" coordsize="10,2">
              <v:shape style="position:absolute;left:2069;top:6212;width:10;height:2" coordorigin="2069,6212" coordsize="10,0" path="m2069,6212l2078,6212e" filled="false" stroked="true" strokeweight=".48pt" strokecolor="#000000">
                <v:path arrowok="t"/>
              </v:shape>
            </v:group>
            <v:group style="position:absolute;left:2088;top:6212;width:10;height:2" coordorigin="2088,6212" coordsize="10,2">
              <v:shape style="position:absolute;left:2088;top:6212;width:10;height:2" coordorigin="2088,6212" coordsize="10,0" path="m2088,6212l2098,6212e" filled="false" stroked="true" strokeweight=".48pt" strokecolor="#000000">
                <v:path arrowok="t"/>
              </v:shape>
            </v:group>
            <v:group style="position:absolute;left:2107;top:6212;width:10;height:2" coordorigin="2107,6212" coordsize="10,2">
              <v:shape style="position:absolute;left:2107;top:6212;width:10;height:2" coordorigin="2107,6212" coordsize="10,0" path="m2107,6212l2117,6212e" filled="false" stroked="true" strokeweight=".48pt" strokecolor="#000000">
                <v:path arrowok="t"/>
              </v:shape>
            </v:group>
            <v:group style="position:absolute;left:2126;top:6212;width:10;height:2" coordorigin="2126,6212" coordsize="10,2">
              <v:shape style="position:absolute;left:2126;top:6212;width:10;height:2" coordorigin="2126,6212" coordsize="10,0" path="m2126,6212l2136,6212e" filled="false" stroked="true" strokeweight=".48pt" strokecolor="#000000">
                <v:path arrowok="t"/>
              </v:shape>
            </v:group>
            <v:group style="position:absolute;left:2146;top:6212;width:10;height:2" coordorigin="2146,6212" coordsize="10,2">
              <v:shape style="position:absolute;left:2146;top:6212;width:10;height:2" coordorigin="2146,6212" coordsize="10,0" path="m2146,6212l2155,6212e" filled="false" stroked="true" strokeweight=".48pt" strokecolor="#000000">
                <v:path arrowok="t"/>
              </v:shape>
            </v:group>
            <v:group style="position:absolute;left:2165;top:6212;width:10;height:2" coordorigin="2165,6212" coordsize="10,2">
              <v:shape style="position:absolute;left:2165;top:6212;width:10;height:2" coordorigin="2165,6212" coordsize="10,0" path="m2165,6212l2174,6212e" filled="false" stroked="true" strokeweight=".48pt" strokecolor="#000000">
                <v:path arrowok="t"/>
              </v:shape>
            </v:group>
            <v:group style="position:absolute;left:2184;top:6212;width:10;height:2" coordorigin="2184,6212" coordsize="10,2">
              <v:shape style="position:absolute;left:2184;top:6212;width:10;height:2" coordorigin="2184,6212" coordsize="10,0" path="m2184,6212l2194,6212e" filled="false" stroked="true" strokeweight=".48pt" strokecolor="#000000">
                <v:path arrowok="t"/>
              </v:shape>
            </v:group>
            <v:group style="position:absolute;left:2203;top:6212;width:10;height:2" coordorigin="2203,6212" coordsize="10,2">
              <v:shape style="position:absolute;left:2203;top:6212;width:10;height:2" coordorigin="2203,6212" coordsize="10,0" path="m2203,6212l2213,6212e" filled="false" stroked="true" strokeweight=".48pt" strokecolor="#000000">
                <v:path arrowok="t"/>
              </v:shape>
            </v:group>
            <v:group style="position:absolute;left:2222;top:6212;width:10;height:2" coordorigin="2222,6212" coordsize="10,2">
              <v:shape style="position:absolute;left:2222;top:6212;width:10;height:2" coordorigin="2222,6212" coordsize="10,0" path="m2222,6212l2232,6212e" filled="false" stroked="true" strokeweight=".48pt" strokecolor="#000000">
                <v:path arrowok="t"/>
              </v:shape>
            </v:group>
            <v:group style="position:absolute;left:2242;top:6212;width:10;height:2" coordorigin="2242,6212" coordsize="10,2">
              <v:shape style="position:absolute;left:2242;top:6212;width:10;height:2" coordorigin="2242,6212" coordsize="10,0" path="m2242,6212l2251,6212e" filled="false" stroked="true" strokeweight=".48pt" strokecolor="#000000">
                <v:path arrowok="t"/>
              </v:shape>
            </v:group>
            <v:group style="position:absolute;left:2261;top:6212;width:10;height:2" coordorigin="2261,6212" coordsize="10,2">
              <v:shape style="position:absolute;left:2261;top:6212;width:10;height:2" coordorigin="2261,6212" coordsize="10,0" path="m2261,6212l2270,6212e" filled="false" stroked="true" strokeweight=".48pt" strokecolor="#000000">
                <v:path arrowok="t"/>
              </v:shape>
            </v:group>
            <v:group style="position:absolute;left:2280;top:6212;width:10;height:2" coordorigin="2280,6212" coordsize="10,2">
              <v:shape style="position:absolute;left:2280;top:6212;width:10;height:2" coordorigin="2280,6212" coordsize="10,0" path="m2280,6212l2290,6212e" filled="false" stroked="true" strokeweight=".48pt" strokecolor="#000000">
                <v:path arrowok="t"/>
              </v:shape>
            </v:group>
            <v:group style="position:absolute;left:2299;top:6212;width:10;height:2" coordorigin="2299,6212" coordsize="10,2">
              <v:shape style="position:absolute;left:2299;top:6212;width:10;height:2" coordorigin="2299,6212" coordsize="10,0" path="m2299,6212l2309,6212e" filled="false" stroked="true" strokeweight=".48pt" strokecolor="#000000">
                <v:path arrowok="t"/>
              </v:shape>
            </v:group>
            <v:group style="position:absolute;left:2318;top:6212;width:10;height:2" coordorigin="2318,6212" coordsize="10,2">
              <v:shape style="position:absolute;left:2318;top:6212;width:10;height:2" coordorigin="2318,6212" coordsize="10,0" path="m2318,6212l2328,6212e" filled="false" stroked="true" strokeweight=".48pt" strokecolor="#000000">
                <v:path arrowok="t"/>
              </v:shape>
            </v:group>
            <v:group style="position:absolute;left:2338;top:6212;width:10;height:2" coordorigin="2338,6212" coordsize="10,2">
              <v:shape style="position:absolute;left:2338;top:6212;width:10;height:2" coordorigin="2338,6212" coordsize="10,0" path="m2338,6212l2347,6212e" filled="false" stroked="true" strokeweight=".48pt" strokecolor="#000000">
                <v:path arrowok="t"/>
              </v:shape>
            </v:group>
            <v:group style="position:absolute;left:2357;top:6212;width:10;height:2" coordorigin="2357,6212" coordsize="10,2">
              <v:shape style="position:absolute;left:2357;top:6212;width:10;height:2" coordorigin="2357,6212" coordsize="10,0" path="m2357,6212l2366,6212e" filled="false" stroked="true" strokeweight=".48pt" strokecolor="#000000">
                <v:path arrowok="t"/>
              </v:shape>
            </v:group>
            <v:group style="position:absolute;left:2376;top:6212;width:10;height:2" coordorigin="2376,6212" coordsize="10,2">
              <v:shape style="position:absolute;left:2376;top:6212;width:10;height:2" coordorigin="2376,6212" coordsize="10,0" path="m2376,6212l2386,6212e" filled="false" stroked="true" strokeweight=".48pt" strokecolor="#000000">
                <v:path arrowok="t"/>
              </v:shape>
            </v:group>
            <v:group style="position:absolute;left:2395;top:6212;width:10;height:2" coordorigin="2395,6212" coordsize="10,2">
              <v:shape style="position:absolute;left:2395;top:6212;width:10;height:2" coordorigin="2395,6212" coordsize="10,0" path="m2395,6212l2405,6212e" filled="false" stroked="true" strokeweight=".48pt" strokecolor="#000000">
                <v:path arrowok="t"/>
              </v:shape>
            </v:group>
            <v:group style="position:absolute;left:2414;top:6212;width:10;height:2" coordorigin="2414,6212" coordsize="10,2">
              <v:shape style="position:absolute;left:2414;top:6212;width:10;height:2" coordorigin="2414,6212" coordsize="10,0" path="m2414,6212l2424,6212e" filled="false" stroked="true" strokeweight=".48pt" strokecolor="#000000">
                <v:path arrowok="t"/>
              </v:shape>
            </v:group>
            <v:group style="position:absolute;left:2434;top:6212;width:10;height:2" coordorigin="2434,6212" coordsize="10,2">
              <v:shape style="position:absolute;left:2434;top:6212;width:10;height:2" coordorigin="2434,6212" coordsize="10,0" path="m2434,6212l2443,6212e" filled="false" stroked="true" strokeweight=".48pt" strokecolor="#000000">
                <v:path arrowok="t"/>
              </v:shape>
            </v:group>
            <v:group style="position:absolute;left:2453;top:6212;width:10;height:2" coordorigin="2453,6212" coordsize="10,2">
              <v:shape style="position:absolute;left:2453;top:6212;width:10;height:2" coordorigin="2453,6212" coordsize="10,0" path="m2453,6212l2462,6212e" filled="false" stroked="true" strokeweight=".48pt" strokecolor="#000000">
                <v:path arrowok="t"/>
              </v:shape>
            </v:group>
            <v:group style="position:absolute;left:2472;top:6212;width:10;height:2" coordorigin="2472,6212" coordsize="10,2">
              <v:shape style="position:absolute;left:2472;top:6212;width:10;height:2" coordorigin="2472,6212" coordsize="10,0" path="m2472,6212l2482,6212e" filled="false" stroked="true" strokeweight=".48pt" strokecolor="#000000">
                <v:path arrowok="t"/>
              </v:shape>
            </v:group>
            <v:group style="position:absolute;left:2491;top:6212;width:10;height:2" coordorigin="2491,6212" coordsize="10,2">
              <v:shape style="position:absolute;left:2491;top:6212;width:10;height:2" coordorigin="2491,6212" coordsize="10,0" path="m2491,6212l2501,6212e" filled="false" stroked="true" strokeweight=".48pt" strokecolor="#000000">
                <v:path arrowok="t"/>
              </v:shape>
            </v:group>
            <v:group style="position:absolute;left:2510;top:6212;width:10;height:2" coordorigin="2510,6212" coordsize="10,2">
              <v:shape style="position:absolute;left:2510;top:6212;width:10;height:2" coordorigin="2510,6212" coordsize="10,0" path="m2510,6212l2520,6212e" filled="false" stroked="true" strokeweight=".48pt" strokecolor="#000000">
                <v:path arrowok="t"/>
              </v:shape>
            </v:group>
            <v:group style="position:absolute;left:2530;top:6212;width:10;height:2" coordorigin="2530,6212" coordsize="10,2">
              <v:shape style="position:absolute;left:2530;top:6212;width:10;height:2" coordorigin="2530,6212" coordsize="10,0" path="m2530,6212l2539,6212e" filled="false" stroked="true" strokeweight=".48pt" strokecolor="#000000">
                <v:path arrowok="t"/>
              </v:shape>
            </v:group>
            <v:group style="position:absolute;left:2549;top:6212;width:10;height:2" coordorigin="2549,6212" coordsize="10,2">
              <v:shape style="position:absolute;left:2549;top:6212;width:10;height:2" coordorigin="2549,6212" coordsize="10,0" path="m2549,6212l2558,6212e" filled="false" stroked="true" strokeweight=".48pt" strokecolor="#000000">
                <v:path arrowok="t"/>
              </v:shape>
            </v:group>
            <v:group style="position:absolute;left:2568;top:6212;width:10;height:2" coordorigin="2568,6212" coordsize="10,2">
              <v:shape style="position:absolute;left:2568;top:6212;width:10;height:2" coordorigin="2568,6212" coordsize="10,0" path="m2568,6212l2578,6212e" filled="false" stroked="true" strokeweight=".48pt" strokecolor="#000000">
                <v:path arrowok="t"/>
              </v:shape>
            </v:group>
            <v:group style="position:absolute;left:2587;top:6212;width:10;height:2" coordorigin="2587,6212" coordsize="10,2">
              <v:shape style="position:absolute;left:2587;top:6212;width:10;height:2" coordorigin="2587,6212" coordsize="10,0" path="m2587,6212l2597,6212e" filled="false" stroked="true" strokeweight=".48pt" strokecolor="#000000">
                <v:path arrowok="t"/>
              </v:shape>
            </v:group>
            <v:group style="position:absolute;left:2606;top:6212;width:10;height:2" coordorigin="2606,6212" coordsize="10,2">
              <v:shape style="position:absolute;left:2606;top:6212;width:10;height:2" coordorigin="2606,6212" coordsize="10,0" path="m2606,6212l2616,6212e" filled="false" stroked="true" strokeweight=".48pt" strokecolor="#000000">
                <v:path arrowok="t"/>
              </v:shape>
            </v:group>
            <v:group style="position:absolute;left:2626;top:6212;width:10;height:2" coordorigin="2626,6212" coordsize="10,2">
              <v:shape style="position:absolute;left:2626;top:6212;width:10;height:2" coordorigin="2626,6212" coordsize="10,0" path="m2626,6212l2635,6212e" filled="false" stroked="true" strokeweight=".48pt" strokecolor="#000000">
                <v:path arrowok="t"/>
              </v:shape>
            </v:group>
            <v:group style="position:absolute;left:2645;top:6212;width:10;height:2" coordorigin="2645,6212" coordsize="10,2">
              <v:shape style="position:absolute;left:2645;top:6212;width:10;height:2" coordorigin="2645,6212" coordsize="10,0" path="m2645,6212l2654,6212e" filled="false" stroked="true" strokeweight=".48pt" strokecolor="#000000">
                <v:path arrowok="t"/>
              </v:shape>
            </v:group>
            <v:group style="position:absolute;left:2664;top:6212;width:10;height:2" coordorigin="2664,6212" coordsize="10,2">
              <v:shape style="position:absolute;left:2664;top:6212;width:10;height:2" coordorigin="2664,6212" coordsize="10,0" path="m2664,6212l2674,6212e" filled="false" stroked="true" strokeweight=".48pt" strokecolor="#000000">
                <v:path arrowok="t"/>
              </v:shape>
            </v:group>
            <v:group style="position:absolute;left:2683;top:6212;width:10;height:2" coordorigin="2683,6212" coordsize="10,2">
              <v:shape style="position:absolute;left:2683;top:6212;width:10;height:2" coordorigin="2683,6212" coordsize="10,0" path="m2683,6212l2693,6212e" filled="false" stroked="true" strokeweight=".48pt" strokecolor="#000000">
                <v:path arrowok="t"/>
              </v:shape>
            </v:group>
            <v:group style="position:absolute;left:2702;top:6212;width:10;height:2" coordorigin="2702,6212" coordsize="10,2">
              <v:shape style="position:absolute;left:2702;top:6212;width:10;height:2" coordorigin="2702,6212" coordsize="10,0" path="m2702,6212l2712,6212e" filled="false" stroked="true" strokeweight=".48pt" strokecolor="#000000">
                <v:path arrowok="t"/>
              </v:shape>
            </v:group>
            <v:group style="position:absolute;left:2722;top:6212;width:10;height:2" coordorigin="2722,6212" coordsize="10,2">
              <v:shape style="position:absolute;left:2722;top:6212;width:10;height:2" coordorigin="2722,6212" coordsize="10,0" path="m2722,6212l2731,6212e" filled="false" stroked="true" strokeweight=".48pt" strokecolor="#000000">
                <v:path arrowok="t"/>
              </v:shape>
            </v:group>
            <v:group style="position:absolute;left:2741;top:6212;width:10;height:2" coordorigin="2741,6212" coordsize="10,2">
              <v:shape style="position:absolute;left:2741;top:6212;width:10;height:2" coordorigin="2741,6212" coordsize="10,0" path="m2741,6212l2750,6212e" filled="false" stroked="true" strokeweight=".48pt" strokecolor="#000000">
                <v:path arrowok="t"/>
              </v:shape>
            </v:group>
            <v:group style="position:absolute;left:2760;top:6212;width:10;height:2" coordorigin="2760,6212" coordsize="10,2">
              <v:shape style="position:absolute;left:2760;top:6212;width:10;height:2" coordorigin="2760,6212" coordsize="10,0" path="m2760,6212l2770,6212e" filled="false" stroked="true" strokeweight=".48pt" strokecolor="#000000">
                <v:path arrowok="t"/>
              </v:shape>
            </v:group>
            <v:group style="position:absolute;left:2779;top:6212;width:10;height:2" coordorigin="2779,6212" coordsize="10,2">
              <v:shape style="position:absolute;left:2779;top:6212;width:10;height:2" coordorigin="2779,6212" coordsize="10,0" path="m2779,6212l2789,6212e" filled="false" stroked="true" strokeweight=".48pt" strokecolor="#000000">
                <v:path arrowok="t"/>
              </v:shape>
            </v:group>
            <v:group style="position:absolute;left:2798;top:6212;width:10;height:2" coordorigin="2798,6212" coordsize="10,2">
              <v:shape style="position:absolute;left:2798;top:6212;width:10;height:2" coordorigin="2798,6212" coordsize="10,0" path="m2798,6212l2808,6212e" filled="false" stroked="true" strokeweight=".48pt" strokecolor="#000000">
                <v:path arrowok="t"/>
              </v:shape>
            </v:group>
            <v:group style="position:absolute;left:2818;top:6212;width:10;height:2" coordorigin="2818,6212" coordsize="10,2">
              <v:shape style="position:absolute;left:2818;top:6212;width:10;height:2" coordorigin="2818,6212" coordsize="10,0" path="m2818,6212l2827,6212e" filled="false" stroked="true" strokeweight=".48pt" strokecolor="#000000">
                <v:path arrowok="t"/>
              </v:shape>
            </v:group>
            <v:group style="position:absolute;left:2837;top:6212;width:10;height:2" coordorigin="2837,6212" coordsize="10,2">
              <v:shape style="position:absolute;left:2837;top:6212;width:10;height:2" coordorigin="2837,6212" coordsize="10,0" path="m2837,6212l2846,6212e" filled="false" stroked="true" strokeweight=".48pt" strokecolor="#000000">
                <v:path arrowok="t"/>
              </v:shape>
            </v:group>
            <v:group style="position:absolute;left:2856;top:6212;width:10;height:2" coordorigin="2856,6212" coordsize="10,2">
              <v:shape style="position:absolute;left:2856;top:6212;width:10;height:2" coordorigin="2856,6212" coordsize="10,0" path="m2856,6212l2866,6212e" filled="false" stroked="true" strokeweight=".48pt" strokecolor="#000000">
                <v:path arrowok="t"/>
              </v:shape>
            </v:group>
            <v:group style="position:absolute;left:2875;top:6212;width:10;height:2" coordorigin="2875,6212" coordsize="10,2">
              <v:shape style="position:absolute;left:2875;top:6212;width:10;height:2" coordorigin="2875,6212" coordsize="10,0" path="m2875,6212l2885,6212e" filled="false" stroked="true" strokeweight=".48pt" strokecolor="#000000">
                <v:path arrowok="t"/>
              </v:shape>
            </v:group>
            <v:group style="position:absolute;left:2894;top:6212;width:10;height:2" coordorigin="2894,6212" coordsize="10,2">
              <v:shape style="position:absolute;left:2894;top:6212;width:10;height:2" coordorigin="2894,6212" coordsize="10,0" path="m2894,6212l2904,6212e" filled="false" stroked="true" strokeweight=".48pt" strokecolor="#000000">
                <v:path arrowok="t"/>
              </v:shape>
            </v:group>
            <v:group style="position:absolute;left:2914;top:6212;width:10;height:2" coordorigin="2914,6212" coordsize="10,2">
              <v:shape style="position:absolute;left:2914;top:6212;width:10;height:2" coordorigin="2914,6212" coordsize="10,0" path="m2914,6212l2923,6212e" filled="false" stroked="true" strokeweight=".48pt" strokecolor="#000000">
                <v:path arrowok="t"/>
              </v:shape>
            </v:group>
            <v:group style="position:absolute;left:2933;top:6212;width:10;height:2" coordorigin="2933,6212" coordsize="10,2">
              <v:shape style="position:absolute;left:2933;top:6212;width:10;height:2" coordorigin="2933,6212" coordsize="10,0" path="m2933,6212l2942,6212e" filled="false" stroked="true" strokeweight=".48pt" strokecolor="#000000">
                <v:path arrowok="t"/>
              </v:shape>
            </v:group>
            <v:group style="position:absolute;left:2952;top:6212;width:10;height:2" coordorigin="2952,6212" coordsize="10,2">
              <v:shape style="position:absolute;left:2952;top:6212;width:10;height:2" coordorigin="2952,6212" coordsize="10,0" path="m2952,6212l2962,6212e" filled="false" stroked="true" strokeweight=".48pt" strokecolor="#000000">
                <v:path arrowok="t"/>
              </v:shape>
            </v:group>
            <v:group style="position:absolute;left:2971;top:6212;width:10;height:2" coordorigin="2971,6212" coordsize="10,2">
              <v:shape style="position:absolute;left:2971;top:6212;width:10;height:2" coordorigin="2971,6212" coordsize="10,0" path="m2971,6212l2981,6212e" filled="false" stroked="true" strokeweight=".48pt" strokecolor="#000000">
                <v:path arrowok="t"/>
              </v:shape>
            </v:group>
            <v:group style="position:absolute;left:2990;top:6212;width:10;height:2" coordorigin="2990,6212" coordsize="10,2">
              <v:shape style="position:absolute;left:2990;top:6212;width:10;height:2" coordorigin="2990,6212" coordsize="10,0" path="m2990,6212l3000,6212e" filled="false" stroked="true" strokeweight=".48pt" strokecolor="#000000">
                <v:path arrowok="t"/>
              </v:shape>
            </v:group>
            <v:group style="position:absolute;left:3010;top:6212;width:10;height:2" coordorigin="3010,6212" coordsize="10,2">
              <v:shape style="position:absolute;left:3010;top:6212;width:10;height:2" coordorigin="3010,6212" coordsize="10,0" path="m3010,6212l3019,6212e" filled="false" stroked="true" strokeweight=".48pt" strokecolor="#000000">
                <v:path arrowok="t"/>
              </v:shape>
            </v:group>
            <v:group style="position:absolute;left:3029;top:6212;width:10;height:2" coordorigin="3029,6212" coordsize="10,2">
              <v:shape style="position:absolute;left:3029;top:6212;width:10;height:2" coordorigin="3029,6212" coordsize="10,0" path="m3029,6212l3038,6212e" filled="false" stroked="true" strokeweight=".48pt" strokecolor="#000000">
                <v:path arrowok="t"/>
              </v:shape>
            </v:group>
            <v:group style="position:absolute;left:3048;top:6212;width:10;height:2" coordorigin="3048,6212" coordsize="10,2">
              <v:shape style="position:absolute;left:3048;top:6212;width:10;height:2" coordorigin="3048,6212" coordsize="10,0" path="m3048,6212l3058,6212e" filled="false" stroked="true" strokeweight=".48pt" strokecolor="#000000">
                <v:path arrowok="t"/>
              </v:shape>
            </v:group>
            <v:group style="position:absolute;left:3067;top:6212;width:10;height:2" coordorigin="3067,6212" coordsize="10,2">
              <v:shape style="position:absolute;left:3067;top:6212;width:10;height:2" coordorigin="3067,6212" coordsize="10,0" path="m3067,6212l3077,6212e" filled="false" stroked="true" strokeweight=".48pt" strokecolor="#000000">
                <v:path arrowok="t"/>
              </v:shape>
            </v:group>
            <v:group style="position:absolute;left:3086;top:6212;width:10;height:2" coordorigin="3086,6212" coordsize="10,2">
              <v:shape style="position:absolute;left:3086;top:6212;width:10;height:2" coordorigin="3086,6212" coordsize="10,0" path="m3086,6212l3096,6212e" filled="false" stroked="true" strokeweight=".48pt" strokecolor="#000000">
                <v:path arrowok="t"/>
              </v:shape>
            </v:group>
            <v:group style="position:absolute;left:3106;top:6212;width:10;height:2" coordorigin="3106,6212" coordsize="10,2">
              <v:shape style="position:absolute;left:3106;top:6212;width:10;height:2" coordorigin="3106,6212" coordsize="10,0" path="m3106,6212l3115,6212e" filled="false" stroked="true" strokeweight=".48pt" strokecolor="#000000">
                <v:path arrowok="t"/>
              </v:shape>
            </v:group>
            <v:group style="position:absolute;left:3125;top:6212;width:10;height:2" coordorigin="3125,6212" coordsize="10,2">
              <v:shape style="position:absolute;left:3125;top:6212;width:10;height:2" coordorigin="3125,6212" coordsize="10,0" path="m3125,6212l3134,6212e" filled="false" stroked="true" strokeweight=".48pt" strokecolor="#000000">
                <v:path arrowok="t"/>
              </v:shape>
            </v:group>
            <v:group style="position:absolute;left:3144;top:6212;width:10;height:2" coordorigin="3144,6212" coordsize="10,2">
              <v:shape style="position:absolute;left:3144;top:6212;width:10;height:2" coordorigin="3144,6212" coordsize="10,0" path="m3144,6212l3154,6212e" filled="false" stroked="true" strokeweight=".48pt" strokecolor="#000000">
                <v:path arrowok="t"/>
              </v:shape>
            </v:group>
            <v:group style="position:absolute;left:3163;top:6212;width:10;height:2" coordorigin="3163,6212" coordsize="10,2">
              <v:shape style="position:absolute;left:3163;top:6212;width:10;height:2" coordorigin="3163,6212" coordsize="10,0" path="m3163,6212l3173,6212e" filled="false" stroked="true" strokeweight=".48pt" strokecolor="#000000">
                <v:path arrowok="t"/>
              </v:shape>
            </v:group>
            <v:group style="position:absolute;left:3182;top:6212;width:10;height:2" coordorigin="3182,6212" coordsize="10,2">
              <v:shape style="position:absolute;left:3182;top:6212;width:10;height:2" coordorigin="3182,6212" coordsize="10,0" path="m3182,6212l3192,6212e" filled="false" stroked="true" strokeweight=".48pt" strokecolor="#000000">
                <v:path arrowok="t"/>
              </v:shape>
            </v:group>
            <v:group style="position:absolute;left:3202;top:6212;width:10;height:2" coordorigin="3202,6212" coordsize="10,2">
              <v:shape style="position:absolute;left:3202;top:6212;width:10;height:2" coordorigin="3202,6212" coordsize="10,0" path="m3202,6212l3211,6212e" filled="false" stroked="true" strokeweight=".48pt" strokecolor="#000000">
                <v:path arrowok="t"/>
              </v:shape>
            </v:group>
            <v:group style="position:absolute;left:3221;top:6212;width:10;height:2" coordorigin="3221,6212" coordsize="10,2">
              <v:shape style="position:absolute;left:3221;top:6212;width:10;height:2" coordorigin="3221,6212" coordsize="10,0" path="m3221,6212l3230,6212e" filled="false" stroked="true" strokeweight=".48pt" strokecolor="#000000">
                <v:path arrowok="t"/>
              </v:shape>
            </v:group>
            <v:group style="position:absolute;left:3240;top:6212;width:10;height:2" coordorigin="3240,6212" coordsize="10,2">
              <v:shape style="position:absolute;left:3240;top:6212;width:10;height:2" coordorigin="3240,6212" coordsize="10,0" path="m3240,6212l3250,6212e" filled="false" stroked="true" strokeweight=".48pt" strokecolor="#000000">
                <v:path arrowok="t"/>
              </v:shape>
            </v:group>
            <v:group style="position:absolute;left:3259;top:6212;width:10;height:2" coordorigin="3259,6212" coordsize="10,2">
              <v:shape style="position:absolute;left:3259;top:6212;width:10;height:2" coordorigin="3259,6212" coordsize="10,0" path="m3259,6212l3269,6212e" filled="false" stroked="true" strokeweight=".48pt" strokecolor="#000000">
                <v:path arrowok="t"/>
              </v:shape>
            </v:group>
            <v:group style="position:absolute;left:3278;top:6212;width:10;height:2" coordorigin="3278,6212" coordsize="10,2">
              <v:shape style="position:absolute;left:3278;top:6212;width:10;height:2" coordorigin="3278,6212" coordsize="10,0" path="m3278,6212l3288,6212e" filled="false" stroked="true" strokeweight=".48pt" strokecolor="#000000">
                <v:path arrowok="t"/>
              </v:shape>
            </v:group>
            <v:group style="position:absolute;left:3298;top:6212;width:10;height:2" coordorigin="3298,6212" coordsize="10,2">
              <v:shape style="position:absolute;left:3298;top:6212;width:10;height:2" coordorigin="3298,6212" coordsize="10,0" path="m3298,6212l3307,6212e" filled="false" stroked="true" strokeweight=".48pt" strokecolor="#000000">
                <v:path arrowok="t"/>
              </v:shape>
            </v:group>
            <v:group style="position:absolute;left:3317;top:6212;width:10;height:2" coordorigin="3317,6212" coordsize="10,2">
              <v:shape style="position:absolute;left:3317;top:6212;width:10;height:2" coordorigin="3317,6212" coordsize="10,0" path="m3317,6212l3326,6212e" filled="false" stroked="true" strokeweight=".48pt" strokecolor="#000000">
                <v:path arrowok="t"/>
              </v:shape>
            </v:group>
            <v:group style="position:absolute;left:3336;top:6212;width:10;height:2" coordorigin="3336,6212" coordsize="10,2">
              <v:shape style="position:absolute;left:3336;top:6212;width:10;height:2" coordorigin="3336,6212" coordsize="10,0" path="m3336,6212l3346,6212e" filled="false" stroked="true" strokeweight=".48pt" strokecolor="#000000">
                <v:path arrowok="t"/>
              </v:shape>
            </v:group>
            <v:group style="position:absolute;left:3355;top:6212;width:10;height:2" coordorigin="3355,6212" coordsize="10,2">
              <v:shape style="position:absolute;left:3355;top:6212;width:10;height:2" coordorigin="3355,6212" coordsize="10,0" path="m3355,6212l3365,6212e" filled="false" stroked="true" strokeweight=".48pt" strokecolor="#000000">
                <v:path arrowok="t"/>
              </v:shape>
            </v:group>
            <v:group style="position:absolute;left:3374;top:6212;width:10;height:2" coordorigin="3374,6212" coordsize="10,2">
              <v:shape style="position:absolute;left:3374;top:6212;width:10;height:2" coordorigin="3374,6212" coordsize="10,0" path="m3374,6212l3384,6212e" filled="false" stroked="true" strokeweight=".48pt" strokecolor="#000000">
                <v:path arrowok="t"/>
              </v:shape>
            </v:group>
            <v:group style="position:absolute;left:3394;top:6212;width:10;height:2" coordorigin="3394,6212" coordsize="10,2">
              <v:shape style="position:absolute;left:3394;top:6212;width:10;height:2" coordorigin="3394,6212" coordsize="10,0" path="m3394,6212l3403,6212e" filled="false" stroked="true" strokeweight=".48pt" strokecolor="#000000">
                <v:path arrowok="t"/>
              </v:shape>
            </v:group>
            <v:group style="position:absolute;left:3413;top:6212;width:10;height:2" coordorigin="3413,6212" coordsize="10,2">
              <v:shape style="position:absolute;left:3413;top:6212;width:10;height:2" coordorigin="3413,6212" coordsize="10,0" path="m3413,6212l3422,6212e" filled="false" stroked="true" strokeweight=".48pt" strokecolor="#000000">
                <v:path arrowok="t"/>
              </v:shape>
            </v:group>
            <v:group style="position:absolute;left:3432;top:6212;width:10;height:2" coordorigin="3432,6212" coordsize="10,2">
              <v:shape style="position:absolute;left:3432;top:6212;width:10;height:2" coordorigin="3432,6212" coordsize="10,0" path="m3432,6212l3442,6212e" filled="false" stroked="true" strokeweight=".48pt" strokecolor="#000000">
                <v:path arrowok="t"/>
              </v:shape>
            </v:group>
            <v:group style="position:absolute;left:3451;top:6212;width:10;height:2" coordorigin="3451,6212" coordsize="10,2">
              <v:shape style="position:absolute;left:3451;top:6212;width:10;height:2" coordorigin="3451,6212" coordsize="10,0" path="m3451,6212l3461,6212e" filled="false" stroked="true" strokeweight=".48pt" strokecolor="#000000">
                <v:path arrowok="t"/>
              </v:shape>
            </v:group>
            <v:group style="position:absolute;left:3470;top:6212;width:10;height:2" coordorigin="3470,6212" coordsize="10,2">
              <v:shape style="position:absolute;left:3470;top:6212;width:10;height:2" coordorigin="3470,6212" coordsize="10,0" path="m3470,6212l3480,6212e" filled="false" stroked="true" strokeweight=".48pt" strokecolor="#000000">
                <v:path arrowok="t"/>
              </v:shape>
            </v:group>
            <v:group style="position:absolute;left:3490;top:6212;width:10;height:2" coordorigin="3490,6212" coordsize="10,2">
              <v:shape style="position:absolute;left:3490;top:6212;width:10;height:2" coordorigin="3490,6212" coordsize="10,0" path="m3490,6212l3499,6212e" filled="false" stroked="true" strokeweight=".48pt" strokecolor="#000000">
                <v:path arrowok="t"/>
              </v:shape>
            </v:group>
            <v:group style="position:absolute;left:3509;top:6212;width:10;height:2" coordorigin="3509,6212" coordsize="10,2">
              <v:shape style="position:absolute;left:3509;top:6212;width:10;height:2" coordorigin="3509,6212" coordsize="10,0" path="m3509,6212l3518,6212e" filled="false" stroked="true" strokeweight=".48pt" strokecolor="#000000">
                <v:path arrowok="t"/>
              </v:shape>
            </v:group>
            <v:group style="position:absolute;left:3528;top:6212;width:10;height:2" coordorigin="3528,6212" coordsize="10,2">
              <v:shape style="position:absolute;left:3528;top:6212;width:10;height:2" coordorigin="3528,6212" coordsize="10,0" path="m3528,6212l3538,6212e" filled="false" stroked="true" strokeweight=".48pt" strokecolor="#000000">
                <v:path arrowok="t"/>
              </v:shape>
            </v:group>
            <v:group style="position:absolute;left:3547;top:6212;width:10;height:2" coordorigin="3547,6212" coordsize="10,2">
              <v:shape style="position:absolute;left:3547;top:6212;width:10;height:2" coordorigin="3547,6212" coordsize="10,0" path="m3547,6212l3557,6212e" filled="false" stroked="true" strokeweight=".48pt" strokecolor="#000000">
                <v:path arrowok="t"/>
              </v:shape>
            </v:group>
            <v:group style="position:absolute;left:3566;top:6212;width:10;height:2" coordorigin="3566,6212" coordsize="10,2">
              <v:shape style="position:absolute;left:3566;top:6212;width:10;height:2" coordorigin="3566,6212" coordsize="10,0" path="m3566,6212l3576,6212e" filled="false" stroked="true" strokeweight=".48pt" strokecolor="#000000">
                <v:path arrowok="t"/>
              </v:shape>
            </v:group>
            <v:group style="position:absolute;left:3586;top:6212;width:10;height:2" coordorigin="3586,6212" coordsize="10,2">
              <v:shape style="position:absolute;left:3586;top:6212;width:10;height:2" coordorigin="3586,6212" coordsize="10,0" path="m3586,6212l3595,6212e" filled="false" stroked="true" strokeweight=".48pt" strokecolor="#000000">
                <v:path arrowok="t"/>
              </v:shape>
            </v:group>
            <v:group style="position:absolute;left:3605;top:6212;width:10;height:2" coordorigin="3605,6212" coordsize="10,2">
              <v:shape style="position:absolute;left:3605;top:6212;width:10;height:2" coordorigin="3605,6212" coordsize="10,0" path="m3605,6212l3614,6212e" filled="false" stroked="true" strokeweight=".48pt" strokecolor="#000000">
                <v:path arrowok="t"/>
              </v:shape>
            </v:group>
            <v:group style="position:absolute;left:3624;top:6212;width:10;height:2" coordorigin="3624,6212" coordsize="10,2">
              <v:shape style="position:absolute;left:3624;top:6212;width:10;height:2" coordorigin="3624,6212" coordsize="10,0" path="m3624,6212l3634,6212e" filled="false" stroked="true" strokeweight=".48pt" strokecolor="#000000">
                <v:path arrowok="t"/>
              </v:shape>
            </v:group>
            <v:group style="position:absolute;left:3643;top:6212;width:10;height:2" coordorigin="3643,6212" coordsize="10,2">
              <v:shape style="position:absolute;left:3643;top:6212;width:10;height:2" coordorigin="3643,6212" coordsize="10,0" path="m3643,6212l3653,6212e" filled="false" stroked="true" strokeweight=".48pt" strokecolor="#000000">
                <v:path arrowok="t"/>
              </v:shape>
            </v:group>
            <v:group style="position:absolute;left:3662;top:6212;width:10;height:2" coordorigin="3662,6212" coordsize="10,2">
              <v:shape style="position:absolute;left:3662;top:6212;width:10;height:2" coordorigin="3662,6212" coordsize="10,0" path="m3662,6212l3672,6212e" filled="false" stroked="true" strokeweight=".48pt" strokecolor="#000000">
                <v:path arrowok="t"/>
              </v:shape>
            </v:group>
            <v:group style="position:absolute;left:3682;top:6212;width:10;height:2" coordorigin="3682,6212" coordsize="10,2">
              <v:shape style="position:absolute;left:3682;top:6212;width:10;height:2" coordorigin="3682,6212" coordsize="10,0" path="m3682,6212l3691,6212e" filled="false" stroked="true" strokeweight=".48pt" strokecolor="#000000">
                <v:path arrowok="t"/>
              </v:shape>
            </v:group>
            <v:group style="position:absolute;left:3701;top:6212;width:10;height:2" coordorigin="3701,6212" coordsize="10,2">
              <v:shape style="position:absolute;left:3701;top:6212;width:10;height:2" coordorigin="3701,6212" coordsize="10,0" path="m3701,6212l3710,6212e" filled="false" stroked="true" strokeweight=".48pt" strokecolor="#000000">
                <v:path arrowok="t"/>
              </v:shape>
            </v:group>
            <v:group style="position:absolute;left:3720;top:6212;width:5;height:2" coordorigin="3720,6212" coordsize="5,2">
              <v:shape style="position:absolute;left:3720;top:6212;width:5;height:2" coordorigin="3720,6212" coordsize="5,0" path="m3720,6212l3725,6212e" filled="false" stroked="true" strokeweight=".48pt" strokecolor="#000000">
                <v:path arrowok="t"/>
              </v:shape>
            </v:group>
            <v:group style="position:absolute;left:2048;top:6212;width:12;height:2" coordorigin="2048,6212" coordsize="12,2">
              <v:shape style="position:absolute;left:2048;top:6212;width:12;height:2" coordorigin="2048,6212" coordsize="12,0" path="m2048,6212l2060,6212e" filled="false" stroked="true" strokeweight=".6pt" strokecolor="#000000">
                <v:path arrowok="t"/>
              </v:shape>
            </v:group>
            <v:group style="position:absolute;left:2068;top:6212;width:12;height:2" coordorigin="2068,6212" coordsize="12,2">
              <v:shape style="position:absolute;left:2068;top:6212;width:12;height:2" coordorigin="2068,6212" coordsize="12,0" path="m2068,6212l2080,6212e" filled="false" stroked="true" strokeweight=".6pt" strokecolor="#000000">
                <v:path arrowok="t"/>
              </v:shape>
            </v:group>
            <v:group style="position:absolute;left:2087;top:6212;width:12;height:2" coordorigin="2087,6212" coordsize="12,2">
              <v:shape style="position:absolute;left:2087;top:6212;width:12;height:2" coordorigin="2087,6212" coordsize="12,0" path="m2087,6212l2099,6212e" filled="false" stroked="true" strokeweight=".6pt" strokecolor="#000000">
                <v:path arrowok="t"/>
              </v:shape>
            </v:group>
            <v:group style="position:absolute;left:2106;top:6212;width:12;height:2" coordorigin="2106,6212" coordsize="12,2">
              <v:shape style="position:absolute;left:2106;top:6212;width:12;height:2" coordorigin="2106,6212" coordsize="12,0" path="m2106,6212l2118,6212e" filled="false" stroked="true" strokeweight=".6pt" strokecolor="#000000">
                <v:path arrowok="t"/>
              </v:shape>
            </v:group>
            <v:group style="position:absolute;left:2125;top:6212;width:12;height:2" coordorigin="2125,6212" coordsize="12,2">
              <v:shape style="position:absolute;left:2125;top:6212;width:12;height:2" coordorigin="2125,6212" coordsize="12,0" path="m2125,6212l2137,6212e" filled="false" stroked="true" strokeweight=".6pt" strokecolor="#000000">
                <v:path arrowok="t"/>
              </v:shape>
            </v:group>
            <v:group style="position:absolute;left:2144;top:6212;width:12;height:2" coordorigin="2144,6212" coordsize="12,2">
              <v:shape style="position:absolute;left:2144;top:6212;width:12;height:2" coordorigin="2144,6212" coordsize="12,0" path="m2144,6212l2156,6212e" filled="false" stroked="true" strokeweight=".6pt" strokecolor="#000000">
                <v:path arrowok="t"/>
              </v:shape>
            </v:group>
            <v:group style="position:absolute;left:2164;top:6212;width:12;height:2" coordorigin="2164,6212" coordsize="12,2">
              <v:shape style="position:absolute;left:2164;top:6212;width:12;height:2" coordorigin="2164,6212" coordsize="12,0" path="m2164,6212l2176,6212e" filled="false" stroked="true" strokeweight=".6pt" strokecolor="#000000">
                <v:path arrowok="t"/>
              </v:shape>
            </v:group>
            <v:group style="position:absolute;left:2183;top:6212;width:12;height:2" coordorigin="2183,6212" coordsize="12,2">
              <v:shape style="position:absolute;left:2183;top:6212;width:12;height:2" coordorigin="2183,6212" coordsize="12,0" path="m2183,6212l2195,6212e" filled="false" stroked="true" strokeweight=".6pt" strokecolor="#000000">
                <v:path arrowok="t"/>
              </v:shape>
            </v:group>
            <v:group style="position:absolute;left:2202;top:6212;width:12;height:2" coordorigin="2202,6212" coordsize="12,2">
              <v:shape style="position:absolute;left:2202;top:6212;width:12;height:2" coordorigin="2202,6212" coordsize="12,0" path="m2202,6212l2214,6212e" filled="false" stroked="true" strokeweight=".6pt" strokecolor="#000000">
                <v:path arrowok="t"/>
              </v:shape>
            </v:group>
            <v:group style="position:absolute;left:2221;top:6212;width:12;height:2" coordorigin="2221,6212" coordsize="12,2">
              <v:shape style="position:absolute;left:2221;top:6212;width:12;height:2" coordorigin="2221,6212" coordsize="12,0" path="m2221,6212l2233,6212e" filled="false" stroked="true" strokeweight=".6pt" strokecolor="#000000">
                <v:path arrowok="t"/>
              </v:shape>
            </v:group>
            <v:group style="position:absolute;left:2240;top:6212;width:12;height:2" coordorigin="2240,6212" coordsize="12,2">
              <v:shape style="position:absolute;left:2240;top:6212;width:12;height:2" coordorigin="2240,6212" coordsize="12,0" path="m2240,6212l2252,6212e" filled="false" stroked="true" strokeweight=".6pt" strokecolor="#000000">
                <v:path arrowok="t"/>
              </v:shape>
            </v:group>
            <v:group style="position:absolute;left:2260;top:6212;width:12;height:2" coordorigin="2260,6212" coordsize="12,2">
              <v:shape style="position:absolute;left:2260;top:6212;width:12;height:2" coordorigin="2260,6212" coordsize="12,0" path="m2260,6212l2272,6212e" filled="false" stroked="true" strokeweight=".6pt" strokecolor="#000000">
                <v:path arrowok="t"/>
              </v:shape>
            </v:group>
            <v:group style="position:absolute;left:2279;top:6212;width:12;height:2" coordorigin="2279,6212" coordsize="12,2">
              <v:shape style="position:absolute;left:2279;top:6212;width:12;height:2" coordorigin="2279,6212" coordsize="12,0" path="m2279,6212l2291,6212e" filled="false" stroked="true" strokeweight=".6pt" strokecolor="#000000">
                <v:path arrowok="t"/>
              </v:shape>
            </v:group>
            <v:group style="position:absolute;left:2298;top:6212;width:12;height:2" coordorigin="2298,6212" coordsize="12,2">
              <v:shape style="position:absolute;left:2298;top:6212;width:12;height:2" coordorigin="2298,6212" coordsize="12,0" path="m2298,6212l2310,6212e" filled="false" stroked="true" strokeweight=".6pt" strokecolor="#000000">
                <v:path arrowok="t"/>
              </v:shape>
            </v:group>
            <v:group style="position:absolute;left:2317;top:6212;width:12;height:2" coordorigin="2317,6212" coordsize="12,2">
              <v:shape style="position:absolute;left:2317;top:6212;width:12;height:2" coordorigin="2317,6212" coordsize="12,0" path="m2317,6212l2329,6212e" filled="false" stroked="true" strokeweight=".6pt" strokecolor="#000000">
                <v:path arrowok="t"/>
              </v:shape>
            </v:group>
            <v:group style="position:absolute;left:2336;top:6212;width:12;height:2" coordorigin="2336,6212" coordsize="12,2">
              <v:shape style="position:absolute;left:2336;top:6212;width:12;height:2" coordorigin="2336,6212" coordsize="12,0" path="m2336,6212l2348,6212e" filled="false" stroked="true" strokeweight=".6pt" strokecolor="#000000">
                <v:path arrowok="t"/>
              </v:shape>
            </v:group>
            <v:group style="position:absolute;left:2356;top:6212;width:12;height:2" coordorigin="2356,6212" coordsize="12,2">
              <v:shape style="position:absolute;left:2356;top:6212;width:12;height:2" coordorigin="2356,6212" coordsize="12,0" path="m2356,6212l2368,6212e" filled="false" stroked="true" strokeweight=".6pt" strokecolor="#000000">
                <v:path arrowok="t"/>
              </v:shape>
            </v:group>
            <v:group style="position:absolute;left:2375;top:6212;width:12;height:2" coordorigin="2375,6212" coordsize="12,2">
              <v:shape style="position:absolute;left:2375;top:6212;width:12;height:2" coordorigin="2375,6212" coordsize="12,0" path="m2375,6212l2387,6212e" filled="false" stroked="true" strokeweight=".6pt" strokecolor="#000000">
                <v:path arrowok="t"/>
              </v:shape>
            </v:group>
            <v:group style="position:absolute;left:2394;top:6212;width:12;height:2" coordorigin="2394,6212" coordsize="12,2">
              <v:shape style="position:absolute;left:2394;top:6212;width:12;height:2" coordorigin="2394,6212" coordsize="12,0" path="m2394,6212l2406,6212e" filled="false" stroked="true" strokeweight=".6pt" strokecolor="#000000">
                <v:path arrowok="t"/>
              </v:shape>
            </v:group>
            <v:group style="position:absolute;left:2413;top:6212;width:12;height:2" coordorigin="2413,6212" coordsize="12,2">
              <v:shape style="position:absolute;left:2413;top:6212;width:12;height:2" coordorigin="2413,6212" coordsize="12,0" path="m2413,6212l2425,6212e" filled="false" stroked="true" strokeweight=".6pt" strokecolor="#000000">
                <v:path arrowok="t"/>
              </v:shape>
            </v:group>
            <v:group style="position:absolute;left:2432;top:6212;width:12;height:2" coordorigin="2432,6212" coordsize="12,2">
              <v:shape style="position:absolute;left:2432;top:6212;width:12;height:2" coordorigin="2432,6212" coordsize="12,0" path="m2432,6212l2444,6212e" filled="false" stroked="true" strokeweight=".6pt" strokecolor="#000000">
                <v:path arrowok="t"/>
              </v:shape>
            </v:group>
            <v:group style="position:absolute;left:2452;top:6212;width:12;height:2" coordorigin="2452,6212" coordsize="12,2">
              <v:shape style="position:absolute;left:2452;top:6212;width:12;height:2" coordorigin="2452,6212" coordsize="12,0" path="m2452,6212l2464,6212e" filled="false" stroked="true" strokeweight=".6pt" strokecolor="#000000">
                <v:path arrowok="t"/>
              </v:shape>
            </v:group>
            <v:group style="position:absolute;left:2471;top:6212;width:12;height:2" coordorigin="2471,6212" coordsize="12,2">
              <v:shape style="position:absolute;left:2471;top:6212;width:12;height:2" coordorigin="2471,6212" coordsize="12,0" path="m2471,6212l2483,6212e" filled="false" stroked="true" strokeweight=".6pt" strokecolor="#000000">
                <v:path arrowok="t"/>
              </v:shape>
            </v:group>
            <v:group style="position:absolute;left:2490;top:6212;width:12;height:2" coordorigin="2490,6212" coordsize="12,2">
              <v:shape style="position:absolute;left:2490;top:6212;width:12;height:2" coordorigin="2490,6212" coordsize="12,0" path="m2490,6212l2502,6212e" filled="false" stroked="true" strokeweight=".6pt" strokecolor="#000000">
                <v:path arrowok="t"/>
              </v:shape>
            </v:group>
            <v:group style="position:absolute;left:2509;top:6212;width:12;height:2" coordorigin="2509,6212" coordsize="12,2">
              <v:shape style="position:absolute;left:2509;top:6212;width:12;height:2" coordorigin="2509,6212" coordsize="12,0" path="m2509,6212l2521,6212e" filled="false" stroked="true" strokeweight=".6pt" strokecolor="#000000">
                <v:path arrowok="t"/>
              </v:shape>
            </v:group>
            <v:group style="position:absolute;left:2528;top:6212;width:12;height:2" coordorigin="2528,6212" coordsize="12,2">
              <v:shape style="position:absolute;left:2528;top:6212;width:12;height:2" coordorigin="2528,6212" coordsize="12,0" path="m2528,6212l2540,6212e" filled="false" stroked="true" strokeweight=".6pt" strokecolor="#000000">
                <v:path arrowok="t"/>
              </v:shape>
            </v:group>
            <v:group style="position:absolute;left:2548;top:6212;width:12;height:2" coordorigin="2548,6212" coordsize="12,2">
              <v:shape style="position:absolute;left:2548;top:6212;width:12;height:2" coordorigin="2548,6212" coordsize="12,0" path="m2548,6212l2560,6212e" filled="false" stroked="true" strokeweight=".6pt" strokecolor="#000000">
                <v:path arrowok="t"/>
              </v:shape>
            </v:group>
            <v:group style="position:absolute;left:2567;top:6212;width:12;height:2" coordorigin="2567,6212" coordsize="12,2">
              <v:shape style="position:absolute;left:2567;top:6212;width:12;height:2" coordorigin="2567,6212" coordsize="12,0" path="m2567,6212l2579,6212e" filled="false" stroked="true" strokeweight=".6pt" strokecolor="#000000">
                <v:path arrowok="t"/>
              </v:shape>
            </v:group>
            <v:group style="position:absolute;left:2586;top:6212;width:12;height:2" coordorigin="2586,6212" coordsize="12,2">
              <v:shape style="position:absolute;left:2586;top:6212;width:12;height:2" coordorigin="2586,6212" coordsize="12,0" path="m2586,6212l2598,6212e" filled="false" stroked="true" strokeweight=".6pt" strokecolor="#000000">
                <v:path arrowok="t"/>
              </v:shape>
            </v:group>
            <v:group style="position:absolute;left:2605;top:6212;width:12;height:2" coordorigin="2605,6212" coordsize="12,2">
              <v:shape style="position:absolute;left:2605;top:6212;width:12;height:2" coordorigin="2605,6212" coordsize="12,0" path="m2605,6212l2617,6212e" filled="false" stroked="true" strokeweight=".6pt" strokecolor="#000000">
                <v:path arrowok="t"/>
              </v:shape>
            </v:group>
            <v:group style="position:absolute;left:2624;top:6212;width:12;height:2" coordorigin="2624,6212" coordsize="12,2">
              <v:shape style="position:absolute;left:2624;top:6212;width:12;height:2" coordorigin="2624,6212" coordsize="12,0" path="m2624,6212l2636,6212e" filled="false" stroked="true" strokeweight=".6pt" strokecolor="#000000">
                <v:path arrowok="t"/>
              </v:shape>
            </v:group>
            <v:group style="position:absolute;left:2644;top:6212;width:12;height:2" coordorigin="2644,6212" coordsize="12,2">
              <v:shape style="position:absolute;left:2644;top:6212;width:12;height:2" coordorigin="2644,6212" coordsize="12,0" path="m2644,6212l2656,6212e" filled="false" stroked="true" strokeweight=".6pt" strokecolor="#000000">
                <v:path arrowok="t"/>
              </v:shape>
            </v:group>
            <v:group style="position:absolute;left:2663;top:6212;width:12;height:2" coordorigin="2663,6212" coordsize="12,2">
              <v:shape style="position:absolute;left:2663;top:6212;width:12;height:2" coordorigin="2663,6212" coordsize="12,0" path="m2663,6212l2675,6212e" filled="false" stroked="true" strokeweight=".6pt" strokecolor="#000000">
                <v:path arrowok="t"/>
              </v:shape>
            </v:group>
            <v:group style="position:absolute;left:2682;top:6212;width:12;height:2" coordorigin="2682,6212" coordsize="12,2">
              <v:shape style="position:absolute;left:2682;top:6212;width:12;height:2" coordorigin="2682,6212" coordsize="12,0" path="m2682,6212l2694,6212e" filled="false" stroked="true" strokeweight=".6pt" strokecolor="#000000">
                <v:path arrowok="t"/>
              </v:shape>
            </v:group>
            <v:group style="position:absolute;left:2701;top:6212;width:12;height:2" coordorigin="2701,6212" coordsize="12,2">
              <v:shape style="position:absolute;left:2701;top:6212;width:12;height:2" coordorigin="2701,6212" coordsize="12,0" path="m2701,6212l2713,6212e" filled="false" stroked="true" strokeweight=".6pt" strokecolor="#000000">
                <v:path arrowok="t"/>
              </v:shape>
            </v:group>
            <v:group style="position:absolute;left:2720;top:6212;width:12;height:2" coordorigin="2720,6212" coordsize="12,2">
              <v:shape style="position:absolute;left:2720;top:6212;width:12;height:2" coordorigin="2720,6212" coordsize="12,0" path="m2720,6212l2732,6212e" filled="false" stroked="true" strokeweight=".6pt" strokecolor="#000000">
                <v:path arrowok="t"/>
              </v:shape>
            </v:group>
            <v:group style="position:absolute;left:2740;top:6212;width:12;height:2" coordorigin="2740,6212" coordsize="12,2">
              <v:shape style="position:absolute;left:2740;top:6212;width:12;height:2" coordorigin="2740,6212" coordsize="12,0" path="m2740,6212l2752,6212e" filled="false" stroked="true" strokeweight=".6pt" strokecolor="#000000">
                <v:path arrowok="t"/>
              </v:shape>
            </v:group>
            <v:group style="position:absolute;left:2759;top:6212;width:12;height:2" coordorigin="2759,6212" coordsize="12,2">
              <v:shape style="position:absolute;left:2759;top:6212;width:12;height:2" coordorigin="2759,6212" coordsize="12,0" path="m2759,6212l2771,6212e" filled="false" stroked="true" strokeweight=".6pt" strokecolor="#000000">
                <v:path arrowok="t"/>
              </v:shape>
            </v:group>
            <v:group style="position:absolute;left:2778;top:6212;width:12;height:2" coordorigin="2778,6212" coordsize="12,2">
              <v:shape style="position:absolute;left:2778;top:6212;width:12;height:2" coordorigin="2778,6212" coordsize="12,0" path="m2778,6212l2790,6212e" filled="false" stroked="true" strokeweight=".6pt" strokecolor="#000000">
                <v:path arrowok="t"/>
              </v:shape>
            </v:group>
            <v:group style="position:absolute;left:2797;top:6212;width:12;height:2" coordorigin="2797,6212" coordsize="12,2">
              <v:shape style="position:absolute;left:2797;top:6212;width:12;height:2" coordorigin="2797,6212" coordsize="12,0" path="m2797,6212l2809,6212e" filled="false" stroked="true" strokeweight=".6pt" strokecolor="#000000">
                <v:path arrowok="t"/>
              </v:shape>
            </v:group>
            <v:group style="position:absolute;left:2816;top:6212;width:12;height:2" coordorigin="2816,6212" coordsize="12,2">
              <v:shape style="position:absolute;left:2816;top:6212;width:12;height:2" coordorigin="2816,6212" coordsize="12,0" path="m2816,6212l2828,6212e" filled="false" stroked="true" strokeweight=".6pt" strokecolor="#000000">
                <v:path arrowok="t"/>
              </v:shape>
            </v:group>
            <v:group style="position:absolute;left:2836;top:6212;width:12;height:2" coordorigin="2836,6212" coordsize="12,2">
              <v:shape style="position:absolute;left:2836;top:6212;width:12;height:2" coordorigin="2836,6212" coordsize="12,0" path="m2836,6212l2848,6212e" filled="false" stroked="true" strokeweight=".6pt" strokecolor="#000000">
                <v:path arrowok="t"/>
              </v:shape>
            </v:group>
            <v:group style="position:absolute;left:2855;top:6212;width:12;height:2" coordorigin="2855,6212" coordsize="12,2">
              <v:shape style="position:absolute;left:2855;top:6212;width:12;height:2" coordorigin="2855,6212" coordsize="12,0" path="m2855,6212l2867,6212e" filled="false" stroked="true" strokeweight=".6pt" strokecolor="#000000">
                <v:path arrowok="t"/>
              </v:shape>
            </v:group>
            <v:group style="position:absolute;left:2874;top:6212;width:12;height:2" coordorigin="2874,6212" coordsize="12,2">
              <v:shape style="position:absolute;left:2874;top:6212;width:12;height:2" coordorigin="2874,6212" coordsize="12,0" path="m2874,6212l2886,6212e" filled="false" stroked="true" strokeweight=".6pt" strokecolor="#000000">
                <v:path arrowok="t"/>
              </v:shape>
            </v:group>
            <v:group style="position:absolute;left:2893;top:6212;width:12;height:2" coordorigin="2893,6212" coordsize="12,2">
              <v:shape style="position:absolute;left:2893;top:6212;width:12;height:2" coordorigin="2893,6212" coordsize="12,0" path="m2893,6212l2905,6212e" filled="false" stroked="true" strokeweight=".6pt" strokecolor="#000000">
                <v:path arrowok="t"/>
              </v:shape>
            </v:group>
            <v:group style="position:absolute;left:2912;top:6212;width:12;height:2" coordorigin="2912,6212" coordsize="12,2">
              <v:shape style="position:absolute;left:2912;top:6212;width:12;height:2" coordorigin="2912,6212" coordsize="12,0" path="m2912,6212l2924,6212e" filled="false" stroked="true" strokeweight=".6pt" strokecolor="#000000">
                <v:path arrowok="t"/>
              </v:shape>
            </v:group>
            <v:group style="position:absolute;left:2932;top:6212;width:12;height:2" coordorigin="2932,6212" coordsize="12,2">
              <v:shape style="position:absolute;left:2932;top:6212;width:12;height:2" coordorigin="2932,6212" coordsize="12,0" path="m2932,6212l2944,6212e" filled="false" stroked="true" strokeweight=".6pt" strokecolor="#000000">
                <v:path arrowok="t"/>
              </v:shape>
            </v:group>
            <v:group style="position:absolute;left:2951;top:6212;width:12;height:2" coordorigin="2951,6212" coordsize="12,2">
              <v:shape style="position:absolute;left:2951;top:6212;width:12;height:2" coordorigin="2951,6212" coordsize="12,0" path="m2951,6212l2963,6212e" filled="false" stroked="true" strokeweight=".6pt" strokecolor="#000000">
                <v:path arrowok="t"/>
              </v:shape>
            </v:group>
            <v:group style="position:absolute;left:2970;top:6212;width:12;height:2" coordorigin="2970,6212" coordsize="12,2">
              <v:shape style="position:absolute;left:2970;top:6212;width:12;height:2" coordorigin="2970,6212" coordsize="12,0" path="m2970,6212l2982,6212e" filled="false" stroked="true" strokeweight=".6pt" strokecolor="#000000">
                <v:path arrowok="t"/>
              </v:shape>
            </v:group>
            <v:group style="position:absolute;left:2989;top:6212;width:12;height:2" coordorigin="2989,6212" coordsize="12,2">
              <v:shape style="position:absolute;left:2989;top:6212;width:12;height:2" coordorigin="2989,6212" coordsize="12,0" path="m2989,6212l3001,6212e" filled="false" stroked="true" strokeweight=".6pt" strokecolor="#000000">
                <v:path arrowok="t"/>
              </v:shape>
            </v:group>
            <v:group style="position:absolute;left:3008;top:6212;width:12;height:2" coordorigin="3008,6212" coordsize="12,2">
              <v:shape style="position:absolute;left:3008;top:6212;width:12;height:2" coordorigin="3008,6212" coordsize="12,0" path="m3008,6212l3020,6212e" filled="false" stroked="true" strokeweight=".6pt" strokecolor="#000000">
                <v:path arrowok="t"/>
              </v:shape>
            </v:group>
            <v:group style="position:absolute;left:3028;top:6212;width:12;height:2" coordorigin="3028,6212" coordsize="12,2">
              <v:shape style="position:absolute;left:3028;top:6212;width:12;height:2" coordorigin="3028,6212" coordsize="12,0" path="m3028,6212l3040,6212e" filled="false" stroked="true" strokeweight=".6pt" strokecolor="#000000">
                <v:path arrowok="t"/>
              </v:shape>
            </v:group>
            <v:group style="position:absolute;left:3047;top:6212;width:12;height:2" coordorigin="3047,6212" coordsize="12,2">
              <v:shape style="position:absolute;left:3047;top:6212;width:12;height:2" coordorigin="3047,6212" coordsize="12,0" path="m3047,6212l3059,6212e" filled="false" stroked="true" strokeweight=".6pt" strokecolor="#000000">
                <v:path arrowok="t"/>
              </v:shape>
            </v:group>
            <v:group style="position:absolute;left:3066;top:6212;width:12;height:2" coordorigin="3066,6212" coordsize="12,2">
              <v:shape style="position:absolute;left:3066;top:6212;width:12;height:2" coordorigin="3066,6212" coordsize="12,0" path="m3066,6212l3078,6212e" filled="false" stroked="true" strokeweight=".6pt" strokecolor="#000000">
                <v:path arrowok="t"/>
              </v:shape>
            </v:group>
            <v:group style="position:absolute;left:3085;top:6212;width:12;height:2" coordorigin="3085,6212" coordsize="12,2">
              <v:shape style="position:absolute;left:3085;top:6212;width:12;height:2" coordorigin="3085,6212" coordsize="12,0" path="m3085,6212l3097,6212e" filled="false" stroked="true" strokeweight=".6pt" strokecolor="#000000">
                <v:path arrowok="t"/>
              </v:shape>
            </v:group>
            <v:group style="position:absolute;left:3104;top:6212;width:12;height:2" coordorigin="3104,6212" coordsize="12,2">
              <v:shape style="position:absolute;left:3104;top:6212;width:12;height:2" coordorigin="3104,6212" coordsize="12,0" path="m3104,6212l3116,6212e" filled="false" stroked="true" strokeweight=".6pt" strokecolor="#000000">
                <v:path arrowok="t"/>
              </v:shape>
            </v:group>
            <v:group style="position:absolute;left:3124;top:6212;width:12;height:2" coordorigin="3124,6212" coordsize="12,2">
              <v:shape style="position:absolute;left:3124;top:6212;width:12;height:2" coordorigin="3124,6212" coordsize="12,0" path="m3124,6212l3136,6212e" filled="false" stroked="true" strokeweight=".6pt" strokecolor="#000000">
                <v:path arrowok="t"/>
              </v:shape>
            </v:group>
            <v:group style="position:absolute;left:3143;top:6212;width:12;height:2" coordorigin="3143,6212" coordsize="12,2">
              <v:shape style="position:absolute;left:3143;top:6212;width:12;height:2" coordorigin="3143,6212" coordsize="12,0" path="m3143,6212l3155,6212e" filled="false" stroked="true" strokeweight=".6pt" strokecolor="#000000">
                <v:path arrowok="t"/>
              </v:shape>
            </v:group>
            <v:group style="position:absolute;left:3162;top:6212;width:12;height:2" coordorigin="3162,6212" coordsize="12,2">
              <v:shape style="position:absolute;left:3162;top:6212;width:12;height:2" coordorigin="3162,6212" coordsize="12,0" path="m3162,6212l3174,6212e" filled="false" stroked="true" strokeweight=".6pt" strokecolor="#000000">
                <v:path arrowok="t"/>
              </v:shape>
            </v:group>
            <v:group style="position:absolute;left:3181;top:6212;width:12;height:2" coordorigin="3181,6212" coordsize="12,2">
              <v:shape style="position:absolute;left:3181;top:6212;width:12;height:2" coordorigin="3181,6212" coordsize="12,0" path="m3181,6212l3193,6212e" filled="false" stroked="true" strokeweight=".6pt" strokecolor="#000000">
                <v:path arrowok="t"/>
              </v:shape>
            </v:group>
            <v:group style="position:absolute;left:3200;top:6212;width:12;height:2" coordorigin="3200,6212" coordsize="12,2">
              <v:shape style="position:absolute;left:3200;top:6212;width:12;height:2" coordorigin="3200,6212" coordsize="12,0" path="m3200,6212l3212,6212e" filled="false" stroked="true" strokeweight=".6pt" strokecolor="#000000">
                <v:path arrowok="t"/>
              </v:shape>
            </v:group>
            <v:group style="position:absolute;left:3220;top:6212;width:12;height:2" coordorigin="3220,6212" coordsize="12,2">
              <v:shape style="position:absolute;left:3220;top:6212;width:12;height:2" coordorigin="3220,6212" coordsize="12,0" path="m3220,6212l3232,6212e" filled="false" stroked="true" strokeweight=".6pt" strokecolor="#000000">
                <v:path arrowok="t"/>
              </v:shape>
            </v:group>
            <v:group style="position:absolute;left:3239;top:6212;width:12;height:2" coordorigin="3239,6212" coordsize="12,2">
              <v:shape style="position:absolute;left:3239;top:6212;width:12;height:2" coordorigin="3239,6212" coordsize="12,0" path="m3239,6212l3251,6212e" filled="false" stroked="true" strokeweight=".6pt" strokecolor="#000000">
                <v:path arrowok="t"/>
              </v:shape>
            </v:group>
            <v:group style="position:absolute;left:3258;top:6212;width:12;height:2" coordorigin="3258,6212" coordsize="12,2">
              <v:shape style="position:absolute;left:3258;top:6212;width:12;height:2" coordorigin="3258,6212" coordsize="12,0" path="m3258,6212l3270,6212e" filled="false" stroked="true" strokeweight=".6pt" strokecolor="#000000">
                <v:path arrowok="t"/>
              </v:shape>
            </v:group>
            <v:group style="position:absolute;left:3277;top:6212;width:12;height:2" coordorigin="3277,6212" coordsize="12,2">
              <v:shape style="position:absolute;left:3277;top:6212;width:12;height:2" coordorigin="3277,6212" coordsize="12,0" path="m3277,6212l3289,6212e" filled="false" stroked="true" strokeweight=".6pt" strokecolor="#000000">
                <v:path arrowok="t"/>
              </v:shape>
            </v:group>
            <v:group style="position:absolute;left:3296;top:6212;width:12;height:2" coordorigin="3296,6212" coordsize="12,2">
              <v:shape style="position:absolute;left:3296;top:6212;width:12;height:2" coordorigin="3296,6212" coordsize="12,0" path="m3296,6212l3308,6212e" filled="false" stroked="true" strokeweight=".6pt" strokecolor="#000000">
                <v:path arrowok="t"/>
              </v:shape>
            </v:group>
            <v:group style="position:absolute;left:3316;top:6212;width:12;height:2" coordorigin="3316,6212" coordsize="12,2">
              <v:shape style="position:absolute;left:3316;top:6212;width:12;height:2" coordorigin="3316,6212" coordsize="12,0" path="m3316,6212l3328,6212e" filled="false" stroked="true" strokeweight=".6pt" strokecolor="#000000">
                <v:path arrowok="t"/>
              </v:shape>
            </v:group>
            <v:group style="position:absolute;left:3335;top:6212;width:12;height:2" coordorigin="3335,6212" coordsize="12,2">
              <v:shape style="position:absolute;left:3335;top:6212;width:12;height:2" coordorigin="3335,6212" coordsize="12,0" path="m3335,6212l3347,6212e" filled="false" stroked="true" strokeweight=".6pt" strokecolor="#000000">
                <v:path arrowok="t"/>
              </v:shape>
            </v:group>
            <v:group style="position:absolute;left:3354;top:6212;width:12;height:2" coordorigin="3354,6212" coordsize="12,2">
              <v:shape style="position:absolute;left:3354;top:6212;width:12;height:2" coordorigin="3354,6212" coordsize="12,0" path="m3354,6212l3366,6212e" filled="false" stroked="true" strokeweight=".6pt" strokecolor="#000000">
                <v:path arrowok="t"/>
              </v:shape>
            </v:group>
            <v:group style="position:absolute;left:3373;top:6212;width:12;height:2" coordorigin="3373,6212" coordsize="12,2">
              <v:shape style="position:absolute;left:3373;top:6212;width:12;height:2" coordorigin="3373,6212" coordsize="12,0" path="m3373,6212l3385,6212e" filled="false" stroked="true" strokeweight=".6pt" strokecolor="#000000">
                <v:path arrowok="t"/>
              </v:shape>
            </v:group>
            <v:group style="position:absolute;left:3392;top:6212;width:12;height:2" coordorigin="3392,6212" coordsize="12,2">
              <v:shape style="position:absolute;left:3392;top:6212;width:12;height:2" coordorigin="3392,6212" coordsize="12,0" path="m3392,6212l3404,6212e" filled="false" stroked="true" strokeweight=".6pt" strokecolor="#000000">
                <v:path arrowok="t"/>
              </v:shape>
            </v:group>
            <v:group style="position:absolute;left:3412;top:6212;width:12;height:2" coordorigin="3412,6212" coordsize="12,2">
              <v:shape style="position:absolute;left:3412;top:6212;width:12;height:2" coordorigin="3412,6212" coordsize="12,0" path="m3412,6212l3424,6212e" filled="false" stroked="true" strokeweight=".6pt" strokecolor="#000000">
                <v:path arrowok="t"/>
              </v:shape>
            </v:group>
            <v:group style="position:absolute;left:3431;top:6212;width:12;height:2" coordorigin="3431,6212" coordsize="12,2">
              <v:shape style="position:absolute;left:3431;top:6212;width:12;height:2" coordorigin="3431,6212" coordsize="12,0" path="m3431,6212l3443,6212e" filled="false" stroked="true" strokeweight=".6pt" strokecolor="#000000">
                <v:path arrowok="t"/>
              </v:shape>
            </v:group>
            <v:group style="position:absolute;left:3450;top:6212;width:12;height:2" coordorigin="3450,6212" coordsize="12,2">
              <v:shape style="position:absolute;left:3450;top:6212;width:12;height:2" coordorigin="3450,6212" coordsize="12,0" path="m3450,6212l3462,6212e" filled="false" stroked="true" strokeweight=".6pt" strokecolor="#000000">
                <v:path arrowok="t"/>
              </v:shape>
            </v:group>
            <v:group style="position:absolute;left:3469;top:6212;width:12;height:2" coordorigin="3469,6212" coordsize="12,2">
              <v:shape style="position:absolute;left:3469;top:6212;width:12;height:2" coordorigin="3469,6212" coordsize="12,0" path="m3469,6212l3481,6212e" filled="false" stroked="true" strokeweight=".6pt" strokecolor="#000000">
                <v:path arrowok="t"/>
              </v:shape>
            </v:group>
            <v:group style="position:absolute;left:3488;top:6212;width:12;height:2" coordorigin="3488,6212" coordsize="12,2">
              <v:shape style="position:absolute;left:3488;top:6212;width:12;height:2" coordorigin="3488,6212" coordsize="12,0" path="m3488,6212l3500,6212e" filled="false" stroked="true" strokeweight=".6pt" strokecolor="#000000">
                <v:path arrowok="t"/>
              </v:shape>
            </v:group>
            <v:group style="position:absolute;left:3508;top:6212;width:12;height:2" coordorigin="3508,6212" coordsize="12,2">
              <v:shape style="position:absolute;left:3508;top:6212;width:12;height:2" coordorigin="3508,6212" coordsize="12,0" path="m3508,6212l3520,6212e" filled="false" stroked="true" strokeweight=".6pt" strokecolor="#000000">
                <v:path arrowok="t"/>
              </v:shape>
            </v:group>
            <v:group style="position:absolute;left:3527;top:6212;width:12;height:2" coordorigin="3527,6212" coordsize="12,2">
              <v:shape style="position:absolute;left:3527;top:6212;width:12;height:2" coordorigin="3527,6212" coordsize="12,0" path="m3527,6212l3539,6212e" filled="false" stroked="true" strokeweight=".6pt" strokecolor="#000000">
                <v:path arrowok="t"/>
              </v:shape>
            </v:group>
            <v:group style="position:absolute;left:3546;top:6212;width:12;height:2" coordorigin="3546,6212" coordsize="12,2">
              <v:shape style="position:absolute;left:3546;top:6212;width:12;height:2" coordorigin="3546,6212" coordsize="12,0" path="m3546,6212l3558,6212e" filled="false" stroked="true" strokeweight=".6pt" strokecolor="#000000">
                <v:path arrowok="t"/>
              </v:shape>
            </v:group>
            <v:group style="position:absolute;left:3565;top:6212;width:12;height:2" coordorigin="3565,6212" coordsize="12,2">
              <v:shape style="position:absolute;left:3565;top:6212;width:12;height:2" coordorigin="3565,6212" coordsize="12,0" path="m3565,6212l3577,6212e" filled="false" stroked="true" strokeweight=".6pt" strokecolor="#000000">
                <v:path arrowok="t"/>
              </v:shape>
            </v:group>
            <v:group style="position:absolute;left:3584;top:6212;width:12;height:2" coordorigin="3584,6212" coordsize="12,2">
              <v:shape style="position:absolute;left:3584;top:6212;width:12;height:2" coordorigin="3584,6212" coordsize="12,0" path="m3584,6212l3596,6212e" filled="false" stroked="true" strokeweight=".6pt" strokecolor="#000000">
                <v:path arrowok="t"/>
              </v:shape>
            </v:group>
            <v:group style="position:absolute;left:3604;top:6212;width:12;height:2" coordorigin="3604,6212" coordsize="12,2">
              <v:shape style="position:absolute;left:3604;top:6212;width:12;height:2" coordorigin="3604,6212" coordsize="12,0" path="m3604,6212l3616,6212e" filled="false" stroked="true" strokeweight=".6pt" strokecolor="#000000">
                <v:path arrowok="t"/>
              </v:shape>
            </v:group>
            <v:group style="position:absolute;left:3623;top:6212;width:12;height:2" coordorigin="3623,6212" coordsize="12,2">
              <v:shape style="position:absolute;left:3623;top:6212;width:12;height:2" coordorigin="3623,6212" coordsize="12,0" path="m3623,6212l3635,6212e" filled="false" stroked="true" strokeweight=".6pt" strokecolor="#000000">
                <v:path arrowok="t"/>
              </v:shape>
            </v:group>
            <v:group style="position:absolute;left:3642;top:6212;width:12;height:2" coordorigin="3642,6212" coordsize="12,2">
              <v:shape style="position:absolute;left:3642;top:6212;width:12;height:2" coordorigin="3642,6212" coordsize="12,0" path="m3642,6212l3654,6212e" filled="false" stroked="true" strokeweight=".6pt" strokecolor="#000000">
                <v:path arrowok="t"/>
              </v:shape>
            </v:group>
            <v:group style="position:absolute;left:3661;top:6212;width:12;height:2" coordorigin="3661,6212" coordsize="12,2">
              <v:shape style="position:absolute;left:3661;top:6212;width:12;height:2" coordorigin="3661,6212" coordsize="12,0" path="m3661,6212l3673,6212e" filled="false" stroked="true" strokeweight=".6pt" strokecolor="#000000">
                <v:path arrowok="t"/>
              </v:shape>
            </v:group>
            <v:group style="position:absolute;left:3680;top:6212;width:12;height:2" coordorigin="3680,6212" coordsize="12,2">
              <v:shape style="position:absolute;left:3680;top:6212;width:12;height:2" coordorigin="3680,6212" coordsize="12,0" path="m3680,6212l3692,6212e" filled="false" stroked="true" strokeweight=".6pt" strokecolor="#000000">
                <v:path arrowok="t"/>
              </v:shape>
            </v:group>
            <v:group style="position:absolute;left:3700;top:6212;width:12;height:2" coordorigin="3700,6212" coordsize="12,2">
              <v:shape style="position:absolute;left:3700;top:6212;width:12;height:2" coordorigin="3700,6212" coordsize="12,0" path="m3700,6212l3712,6212e" filled="false" stroked="true" strokeweight=".6pt" strokecolor="#000000">
                <v:path arrowok="t"/>
              </v:shape>
            </v:group>
            <v:group style="position:absolute;left:3719;top:6212;width:8;height:2" coordorigin="3719,6212" coordsize="8,2">
              <v:shape style="position:absolute;left:3719;top:6212;width:8;height:2" coordorigin="3719,6212" coordsize="8,0" path="m3719,6212l3726,6212e" filled="false" stroked="true" strokeweight=".6pt" strokecolor="#000000">
                <v:path arrowok="t"/>
              </v:shape>
            </v:group>
            <v:group style="position:absolute;left:3715;top:6147;width:10;height:2" coordorigin="3715,6147" coordsize="10,2">
              <v:shape style="position:absolute;left:3715;top:6147;width:10;height:2" coordorigin="3715,6147" coordsize="10,0" path="m3715,6147l3725,6147e" filled="false" stroked="true" strokeweight=".48pt" strokecolor="#000000">
                <v:path arrowok="t"/>
              </v:shape>
            </v:group>
            <v:group style="position:absolute;left:3715;top:6167;width:10;height:2" coordorigin="3715,6167" coordsize="10,2">
              <v:shape style="position:absolute;left:3715;top:6167;width:10;height:2" coordorigin="3715,6167" coordsize="10,0" path="m3715,6167l3725,6167e" filled="false" stroked="true" strokeweight=".48pt" strokecolor="#000000">
                <v:path arrowok="t"/>
              </v:shape>
            </v:group>
            <v:group style="position:absolute;left:3715;top:6186;width:10;height:2" coordorigin="3715,6186" coordsize="10,2">
              <v:shape style="position:absolute;left:3715;top:6186;width:10;height:2" coordorigin="3715,6186" coordsize="10,0" path="m3715,6186l3725,6186e" filled="false" stroked="true" strokeweight=".48pt" strokecolor="#000000">
                <v:path arrowok="t"/>
              </v:shape>
            </v:group>
            <v:group style="position:absolute;left:3715;top:6204;width:10;height:2" coordorigin="3715,6204" coordsize="10,2">
              <v:shape style="position:absolute;left:3715;top:6204;width:10;height:2" coordorigin="3715,6204" coordsize="10,0" path="m3715,6204l3725,6204e" filled="false" stroked="true" strokeweight=".36pt" strokecolor="#000000">
                <v:path arrowok="t"/>
              </v:shape>
            </v:group>
            <v:group style="position:absolute;left:3714;top:5283;width:12;height:2" coordorigin="3714,5283" coordsize="12,2">
              <v:shape style="position:absolute;left:3714;top:5283;width:12;height:2" coordorigin="3714,5283" coordsize="12,0" path="m3714,5283l3726,5283e" filled="false" stroked="true" strokeweight=".6pt" strokecolor="#000000">
                <v:path arrowok="t"/>
              </v:shape>
            </v:group>
            <v:group style="position:absolute;left:3714;top:5303;width:12;height:2" coordorigin="3714,5303" coordsize="12,2">
              <v:shape style="position:absolute;left:3714;top:5303;width:12;height:2" coordorigin="3714,5303" coordsize="12,0" path="m3714,5303l3726,5303e" filled="false" stroked="true" strokeweight=".6pt" strokecolor="#000000">
                <v:path arrowok="t"/>
              </v:shape>
            </v:group>
            <v:group style="position:absolute;left:3714;top:5322;width:12;height:2" coordorigin="3714,5322" coordsize="12,2">
              <v:shape style="position:absolute;left:3714;top:5322;width:12;height:2" coordorigin="3714,5322" coordsize="12,0" path="m3714,5322l3726,5322e" filled="false" stroked="true" strokeweight=".6pt" strokecolor="#000000">
                <v:path arrowok="t"/>
              </v:shape>
            </v:group>
            <v:group style="position:absolute;left:3714;top:5341;width:12;height:2" coordorigin="3714,5341" coordsize="12,2">
              <v:shape style="position:absolute;left:3714;top:5341;width:12;height:2" coordorigin="3714,5341" coordsize="12,0" path="m3714,5341l3726,5341e" filled="false" stroked="true" strokeweight=".6pt" strokecolor="#000000">
                <v:path arrowok="t"/>
              </v:shape>
            </v:group>
            <v:group style="position:absolute;left:3714;top:5360;width:12;height:2" coordorigin="3714,5360" coordsize="12,2">
              <v:shape style="position:absolute;left:3714;top:5360;width:12;height:2" coordorigin="3714,5360" coordsize="12,0" path="m3714,5360l3726,5360e" filled="false" stroked="true" strokeweight=".6pt" strokecolor="#000000">
                <v:path arrowok="t"/>
              </v:shape>
            </v:group>
            <v:group style="position:absolute;left:3714;top:5379;width:12;height:2" coordorigin="3714,5379" coordsize="12,2">
              <v:shape style="position:absolute;left:3714;top:5379;width:12;height:2" coordorigin="3714,5379" coordsize="12,0" path="m3714,5379l3726,5379e" filled="false" stroked="true" strokeweight=".6pt" strokecolor="#000000">
                <v:path arrowok="t"/>
              </v:shape>
            </v:group>
            <v:group style="position:absolute;left:3714;top:5399;width:12;height:2" coordorigin="3714,5399" coordsize="12,2">
              <v:shape style="position:absolute;left:3714;top:5399;width:12;height:2" coordorigin="3714,5399" coordsize="12,0" path="m3714,5399l3726,5399e" filled="false" stroked="true" strokeweight=".6pt" strokecolor="#000000">
                <v:path arrowok="t"/>
              </v:shape>
            </v:group>
            <v:group style="position:absolute;left:3714;top:5418;width:12;height:2" coordorigin="3714,5418" coordsize="12,2">
              <v:shape style="position:absolute;left:3714;top:5418;width:12;height:2" coordorigin="3714,5418" coordsize="12,0" path="m3714,5418l3726,5418e" filled="false" stroked="true" strokeweight=".6pt" strokecolor="#000000">
                <v:path arrowok="t"/>
              </v:shape>
            </v:group>
            <v:group style="position:absolute;left:3714;top:5437;width:12;height:2" coordorigin="3714,5437" coordsize="12,2">
              <v:shape style="position:absolute;left:3714;top:5437;width:12;height:2" coordorigin="3714,5437" coordsize="12,0" path="m3714,5437l3726,5437e" filled="false" stroked="true" strokeweight=".6pt" strokecolor="#000000">
                <v:path arrowok="t"/>
              </v:shape>
            </v:group>
            <v:group style="position:absolute;left:3714;top:5456;width:12;height:2" coordorigin="3714,5456" coordsize="12,2">
              <v:shape style="position:absolute;left:3714;top:5456;width:12;height:2" coordorigin="3714,5456" coordsize="12,0" path="m3714,5456l3726,5456e" filled="false" stroked="true" strokeweight=".6pt" strokecolor="#000000">
                <v:path arrowok="t"/>
              </v:shape>
            </v:group>
            <v:group style="position:absolute;left:3714;top:5475;width:12;height:2" coordorigin="3714,5475" coordsize="12,2">
              <v:shape style="position:absolute;left:3714;top:5475;width:12;height:2" coordorigin="3714,5475" coordsize="12,0" path="m3714,5475l3726,5475e" filled="false" stroked="true" strokeweight=".6pt" strokecolor="#000000">
                <v:path arrowok="t"/>
              </v:shape>
            </v:group>
            <v:group style="position:absolute;left:3714;top:5495;width:12;height:2" coordorigin="3714,5495" coordsize="12,2">
              <v:shape style="position:absolute;left:3714;top:5495;width:12;height:2" coordorigin="3714,5495" coordsize="12,0" path="m3714,5495l3726,5495e" filled="false" stroked="true" strokeweight=".6pt" strokecolor="#000000">
                <v:path arrowok="t"/>
              </v:shape>
            </v:group>
            <v:group style="position:absolute;left:3714;top:5514;width:12;height:2" coordorigin="3714,5514" coordsize="12,2">
              <v:shape style="position:absolute;left:3714;top:5514;width:12;height:2" coordorigin="3714,5514" coordsize="12,0" path="m3714,5514l3726,5514e" filled="false" stroked="true" strokeweight=".6pt" strokecolor="#000000">
                <v:path arrowok="t"/>
              </v:shape>
            </v:group>
            <v:group style="position:absolute;left:3714;top:5533;width:12;height:2" coordorigin="3714,5533" coordsize="12,2">
              <v:shape style="position:absolute;left:3714;top:5533;width:12;height:2" coordorigin="3714,5533" coordsize="12,0" path="m3714,5533l3726,5533e" filled="false" stroked="true" strokeweight=".6pt" strokecolor="#000000">
                <v:path arrowok="t"/>
              </v:shape>
            </v:group>
            <v:group style="position:absolute;left:3714;top:5552;width:12;height:2" coordorigin="3714,5552" coordsize="12,2">
              <v:shape style="position:absolute;left:3714;top:5552;width:12;height:2" coordorigin="3714,5552" coordsize="12,0" path="m3714,5552l3726,5552e" filled="false" stroked="true" strokeweight=".6pt" strokecolor="#000000">
                <v:path arrowok="t"/>
              </v:shape>
            </v:group>
            <v:group style="position:absolute;left:3714;top:5571;width:12;height:2" coordorigin="3714,5571" coordsize="12,2">
              <v:shape style="position:absolute;left:3714;top:5571;width:12;height:2" coordorigin="3714,5571" coordsize="12,0" path="m3714,5571l3726,5571e" filled="false" stroked="true" strokeweight=".6pt" strokecolor="#000000">
                <v:path arrowok="t"/>
              </v:shape>
            </v:group>
            <v:group style="position:absolute;left:3714;top:5591;width:12;height:2" coordorigin="3714,5591" coordsize="12,2">
              <v:shape style="position:absolute;left:3714;top:5591;width:12;height:2" coordorigin="3714,5591" coordsize="12,0" path="m3714,5591l3726,5591e" filled="false" stroked="true" strokeweight=".6pt" strokecolor="#000000">
                <v:path arrowok="t"/>
              </v:shape>
            </v:group>
            <v:group style="position:absolute;left:3714;top:5610;width:12;height:2" coordorigin="3714,5610" coordsize="12,2">
              <v:shape style="position:absolute;left:3714;top:5610;width:12;height:2" coordorigin="3714,5610" coordsize="12,0" path="m3714,5610l3726,5610e" filled="false" stroked="true" strokeweight=".6pt" strokecolor="#000000">
                <v:path arrowok="t"/>
              </v:shape>
            </v:group>
            <v:group style="position:absolute;left:3714;top:5629;width:12;height:2" coordorigin="3714,5629" coordsize="12,2">
              <v:shape style="position:absolute;left:3714;top:5629;width:12;height:2" coordorigin="3714,5629" coordsize="12,0" path="m3714,5629l3726,5629e" filled="false" stroked="true" strokeweight=".6pt" strokecolor="#000000">
                <v:path arrowok="t"/>
              </v:shape>
            </v:group>
            <v:group style="position:absolute;left:3714;top:5648;width:12;height:2" coordorigin="3714,5648" coordsize="12,2">
              <v:shape style="position:absolute;left:3714;top:5648;width:12;height:2" coordorigin="3714,5648" coordsize="12,0" path="m3714,5648l3726,5648e" filled="false" stroked="true" strokeweight=".6pt" strokecolor="#000000">
                <v:path arrowok="t"/>
              </v:shape>
            </v:group>
            <v:group style="position:absolute;left:3714;top:5667;width:12;height:2" coordorigin="3714,5667" coordsize="12,2">
              <v:shape style="position:absolute;left:3714;top:5667;width:12;height:2" coordorigin="3714,5667" coordsize="12,0" path="m3714,5667l3726,5667e" filled="false" stroked="true" strokeweight=".6pt" strokecolor="#000000">
                <v:path arrowok="t"/>
              </v:shape>
            </v:group>
            <v:group style="position:absolute;left:3714;top:5687;width:12;height:2" coordorigin="3714,5687" coordsize="12,2">
              <v:shape style="position:absolute;left:3714;top:5687;width:12;height:2" coordorigin="3714,5687" coordsize="12,0" path="m3714,5687l3726,5687e" filled="false" stroked="true" strokeweight=".6pt" strokecolor="#000000">
                <v:path arrowok="t"/>
              </v:shape>
            </v:group>
            <v:group style="position:absolute;left:3714;top:5706;width:12;height:2" coordorigin="3714,5706" coordsize="12,2">
              <v:shape style="position:absolute;left:3714;top:5706;width:12;height:2" coordorigin="3714,5706" coordsize="12,0" path="m3714,5706l3726,5706e" filled="false" stroked="true" strokeweight=".6pt" strokecolor="#000000">
                <v:path arrowok="t"/>
              </v:shape>
            </v:group>
            <v:group style="position:absolute;left:3714;top:5725;width:12;height:2" coordorigin="3714,5725" coordsize="12,2">
              <v:shape style="position:absolute;left:3714;top:5725;width:12;height:2" coordorigin="3714,5725" coordsize="12,0" path="m3714,5725l3726,5725e" filled="false" stroked="true" strokeweight=".6pt" strokecolor="#000000">
                <v:path arrowok="t"/>
              </v:shape>
            </v:group>
            <v:group style="position:absolute;left:3714;top:5744;width:12;height:2" coordorigin="3714,5744" coordsize="12,2">
              <v:shape style="position:absolute;left:3714;top:5744;width:12;height:2" coordorigin="3714,5744" coordsize="12,0" path="m3714,5744l3726,5744e" filled="false" stroked="true" strokeweight=".6pt" strokecolor="#000000">
                <v:path arrowok="t"/>
              </v:shape>
            </v:group>
            <v:group style="position:absolute;left:3714;top:5763;width:12;height:2" coordorigin="3714,5763" coordsize="12,2">
              <v:shape style="position:absolute;left:3714;top:5763;width:12;height:2" coordorigin="3714,5763" coordsize="12,0" path="m3714,5763l3726,5763e" filled="false" stroked="true" strokeweight=".6pt" strokecolor="#000000">
                <v:path arrowok="t"/>
              </v:shape>
            </v:group>
            <v:group style="position:absolute;left:3714;top:5783;width:12;height:2" coordorigin="3714,5783" coordsize="12,2">
              <v:shape style="position:absolute;left:3714;top:5783;width:12;height:2" coordorigin="3714,5783" coordsize="12,0" path="m3714,5783l3726,5783e" filled="false" stroked="true" strokeweight=".6pt" strokecolor="#000000">
                <v:path arrowok="t"/>
              </v:shape>
            </v:group>
            <v:group style="position:absolute;left:3714;top:5802;width:12;height:2" coordorigin="3714,5802" coordsize="12,2">
              <v:shape style="position:absolute;left:3714;top:5802;width:12;height:2" coordorigin="3714,5802" coordsize="12,0" path="m3714,5802l3726,5802e" filled="false" stroked="true" strokeweight=".6pt" strokecolor="#000000">
                <v:path arrowok="t"/>
              </v:shape>
            </v:group>
            <v:group style="position:absolute;left:3714;top:5821;width:12;height:2" coordorigin="3714,5821" coordsize="12,2">
              <v:shape style="position:absolute;left:3714;top:5821;width:12;height:2" coordorigin="3714,5821" coordsize="12,0" path="m3714,5821l3726,5821e" filled="false" stroked="true" strokeweight=".6pt" strokecolor="#000000">
                <v:path arrowok="t"/>
              </v:shape>
            </v:group>
            <v:group style="position:absolute;left:3714;top:5840;width:12;height:2" coordorigin="3714,5840" coordsize="12,2">
              <v:shape style="position:absolute;left:3714;top:5840;width:12;height:2" coordorigin="3714,5840" coordsize="12,0" path="m3714,5840l3726,5840e" filled="false" stroked="true" strokeweight=".6pt" strokecolor="#000000">
                <v:path arrowok="t"/>
              </v:shape>
            </v:group>
            <v:group style="position:absolute;left:3714;top:5859;width:12;height:2" coordorigin="3714,5859" coordsize="12,2">
              <v:shape style="position:absolute;left:3714;top:5859;width:12;height:2" coordorigin="3714,5859" coordsize="12,0" path="m3714,5859l3726,5859e" filled="false" stroked="true" strokeweight=".6pt" strokecolor="#000000">
                <v:path arrowok="t"/>
              </v:shape>
            </v:group>
            <v:group style="position:absolute;left:3714;top:5879;width:12;height:2" coordorigin="3714,5879" coordsize="12,2">
              <v:shape style="position:absolute;left:3714;top:5879;width:12;height:2" coordorigin="3714,5879" coordsize="12,0" path="m3714,5879l3726,5879e" filled="false" stroked="true" strokeweight=".6pt" strokecolor="#000000">
                <v:path arrowok="t"/>
              </v:shape>
            </v:group>
            <v:group style="position:absolute;left:3714;top:5898;width:12;height:2" coordorigin="3714,5898" coordsize="12,2">
              <v:shape style="position:absolute;left:3714;top:5898;width:12;height:2" coordorigin="3714,5898" coordsize="12,0" path="m3714,5898l3726,5898e" filled="false" stroked="true" strokeweight=".6pt" strokecolor="#000000">
                <v:path arrowok="t"/>
              </v:shape>
            </v:group>
            <v:group style="position:absolute;left:3714;top:5917;width:12;height:2" coordorigin="3714,5917" coordsize="12,2">
              <v:shape style="position:absolute;left:3714;top:5917;width:12;height:2" coordorigin="3714,5917" coordsize="12,0" path="m3714,5917l3726,5917e" filled="false" stroked="true" strokeweight=".6pt" strokecolor="#000000">
                <v:path arrowok="t"/>
              </v:shape>
            </v:group>
            <v:group style="position:absolute;left:3714;top:5936;width:12;height:2" coordorigin="3714,5936" coordsize="12,2">
              <v:shape style="position:absolute;left:3714;top:5936;width:12;height:2" coordorigin="3714,5936" coordsize="12,0" path="m3714,5936l3726,5936e" filled="false" stroked="true" strokeweight=".6pt" strokecolor="#000000">
                <v:path arrowok="t"/>
              </v:shape>
            </v:group>
            <v:group style="position:absolute;left:3714;top:5955;width:12;height:2" coordorigin="3714,5955" coordsize="12,2">
              <v:shape style="position:absolute;left:3714;top:5955;width:12;height:2" coordorigin="3714,5955" coordsize="12,0" path="m3714,5955l3726,5955e" filled="false" stroked="true" strokeweight=".6pt" strokecolor="#000000">
                <v:path arrowok="t"/>
              </v:shape>
            </v:group>
            <v:group style="position:absolute;left:3714;top:5975;width:12;height:2" coordorigin="3714,5975" coordsize="12,2">
              <v:shape style="position:absolute;left:3714;top:5975;width:12;height:2" coordorigin="3714,5975" coordsize="12,0" path="m3714,5975l3726,5975e" filled="false" stroked="true" strokeweight=".6pt" strokecolor="#000000">
                <v:path arrowok="t"/>
              </v:shape>
            </v:group>
            <v:group style="position:absolute;left:3714;top:5994;width:12;height:2" coordorigin="3714,5994" coordsize="12,2">
              <v:shape style="position:absolute;left:3714;top:5994;width:12;height:2" coordorigin="3714,5994" coordsize="12,0" path="m3714,5994l3726,5994e" filled="false" stroked="true" strokeweight=".6pt" strokecolor="#000000">
                <v:path arrowok="t"/>
              </v:shape>
            </v:group>
            <v:group style="position:absolute;left:3714;top:6013;width:12;height:2" coordorigin="3714,6013" coordsize="12,2">
              <v:shape style="position:absolute;left:3714;top:6013;width:12;height:2" coordorigin="3714,6013" coordsize="12,0" path="m3714,6013l3726,6013e" filled="false" stroked="true" strokeweight=".6pt" strokecolor="#000000">
                <v:path arrowok="t"/>
              </v:shape>
            </v:group>
            <v:group style="position:absolute;left:3714;top:6032;width:12;height:2" coordorigin="3714,6032" coordsize="12,2">
              <v:shape style="position:absolute;left:3714;top:6032;width:12;height:2" coordorigin="3714,6032" coordsize="12,0" path="m3714,6032l3726,6032e" filled="false" stroked="true" strokeweight=".6pt" strokecolor="#000000">
                <v:path arrowok="t"/>
              </v:shape>
            </v:group>
            <v:group style="position:absolute;left:3714;top:6051;width:12;height:2" coordorigin="3714,6051" coordsize="12,2">
              <v:shape style="position:absolute;left:3714;top:6051;width:12;height:2" coordorigin="3714,6051" coordsize="12,0" path="m3714,6051l3726,6051e" filled="false" stroked="true" strokeweight=".6pt" strokecolor="#000000">
                <v:path arrowok="t"/>
              </v:shape>
            </v:group>
            <v:group style="position:absolute;left:3714;top:6071;width:12;height:2" coordorigin="3714,6071" coordsize="12,2">
              <v:shape style="position:absolute;left:3714;top:6071;width:12;height:2" coordorigin="3714,6071" coordsize="12,0" path="m3714,6071l3726,6071e" filled="false" stroked="true" strokeweight=".6pt" strokecolor="#000000">
                <v:path arrowok="t"/>
              </v:shape>
            </v:group>
            <v:group style="position:absolute;left:3714;top:6090;width:12;height:2" coordorigin="3714,6090" coordsize="12,2">
              <v:shape style="position:absolute;left:3714;top:6090;width:12;height:2" coordorigin="3714,6090" coordsize="12,0" path="m3714,6090l3726,6090e" filled="false" stroked="true" strokeweight=".6pt" strokecolor="#000000">
                <v:path arrowok="t"/>
              </v:shape>
            </v:group>
            <v:group style="position:absolute;left:3714;top:6109;width:12;height:2" coordorigin="3714,6109" coordsize="12,2">
              <v:shape style="position:absolute;left:3714;top:6109;width:12;height:2" coordorigin="3714,6109" coordsize="12,0" path="m3714,6109l3726,6109e" filled="false" stroked="true" strokeweight=".6pt" strokecolor="#000000">
                <v:path arrowok="t"/>
              </v:shape>
            </v:group>
            <v:group style="position:absolute;left:3714;top:6128;width:12;height:2" coordorigin="3714,6128" coordsize="12,2">
              <v:shape style="position:absolute;left:3714;top:6128;width:12;height:2" coordorigin="3714,6128" coordsize="12,0" path="m3714,6128l3726,6128e" filled="false" stroked="true" strokeweight=".6pt" strokecolor="#000000">
                <v:path arrowok="t"/>
              </v:shape>
            </v:group>
            <v:group style="position:absolute;left:3714;top:6147;width:12;height:2" coordorigin="3714,6147" coordsize="12,2">
              <v:shape style="position:absolute;left:3714;top:6147;width:12;height:2" coordorigin="3714,6147" coordsize="12,0" path="m3714,6147l3726,6147e" filled="false" stroked="true" strokeweight=".6pt" strokecolor="#000000">
                <v:path arrowok="t"/>
              </v:shape>
            </v:group>
            <v:group style="position:absolute;left:3714;top:6167;width:12;height:2" coordorigin="3714,6167" coordsize="12,2">
              <v:shape style="position:absolute;left:3714;top:6167;width:12;height:2" coordorigin="3714,6167" coordsize="12,0" path="m3714,6167l3726,6167e" filled="false" stroked="true" strokeweight=".6pt" strokecolor="#000000">
                <v:path arrowok="t"/>
              </v:shape>
            </v:group>
            <v:group style="position:absolute;left:3714;top:6186;width:12;height:2" coordorigin="3714,6186" coordsize="12,2">
              <v:shape style="position:absolute;left:3714;top:6186;width:12;height:2" coordorigin="3714,6186" coordsize="12,0" path="m3714,6186l3726,6186e" filled="false" stroked="true" strokeweight=".6pt" strokecolor="#000000">
                <v:path arrowok="t"/>
              </v:shape>
            </v:group>
            <v:group style="position:absolute;left:3714;top:6204;width:12;height:2" coordorigin="3714,6204" coordsize="12,2">
              <v:shape style="position:absolute;left:3714;top:6204;width:12;height:2" coordorigin="3714,6204" coordsize="12,0" path="m3714,6204l3726,6204e" filled="false" stroked="true" strokeweight=".48pt" strokecolor="#000000">
                <v:path arrowok="t"/>
              </v:shape>
            </v:group>
            <v:group style="position:absolute;left:3715;top:6212;width:10;height:2" coordorigin="3715,6212" coordsize="10,2">
              <v:shape style="position:absolute;left:3715;top:6212;width:10;height:2" coordorigin="3715,6212" coordsize="10,0" path="m3715,6212l3725,6212e" filled="false" stroked="true" strokeweight=".48pt" strokecolor="#000000">
                <v:path arrowok="t"/>
              </v:shape>
            </v:group>
            <v:group style="position:absolute;left:3715;top:6231;width:10;height:2" coordorigin="3715,6231" coordsize="10,2">
              <v:shape style="position:absolute;left:3715;top:6231;width:10;height:2" coordorigin="3715,6231" coordsize="10,0" path="m3715,6231l3725,6231e" filled="false" stroked="true" strokeweight=".48pt" strokecolor="#000000">
                <v:path arrowok="t"/>
              </v:shape>
            </v:group>
            <v:group style="position:absolute;left:3715;top:6251;width:10;height:2" coordorigin="3715,6251" coordsize="10,2">
              <v:shape style="position:absolute;left:3715;top:6251;width:10;height:2" coordorigin="3715,6251" coordsize="10,0" path="m3715,6251l3725,6251e" filled="false" stroked="true" strokeweight=".48pt" strokecolor="#000000">
                <v:path arrowok="t"/>
              </v:shape>
            </v:group>
            <v:group style="position:absolute;left:3715;top:6270;width:10;height:2" coordorigin="3715,6270" coordsize="10,2">
              <v:shape style="position:absolute;left:3715;top:6270;width:10;height:2" coordorigin="3715,6270" coordsize="10,0" path="m3715,6270l3725,6270e" filled="false" stroked="true" strokeweight=".48pt" strokecolor="#000000">
                <v:path arrowok="t"/>
              </v:shape>
            </v:group>
            <v:group style="position:absolute;left:3715;top:6289;width:10;height:2" coordorigin="3715,6289" coordsize="10,2">
              <v:shape style="position:absolute;left:3715;top:6289;width:10;height:2" coordorigin="3715,6289" coordsize="10,0" path="m3715,6289l3725,6289e" filled="false" stroked="true" strokeweight=".48pt" strokecolor="#000000">
                <v:path arrowok="t"/>
              </v:shape>
            </v:group>
            <v:group style="position:absolute;left:3715;top:6308;width:10;height:2" coordorigin="3715,6308" coordsize="10,2">
              <v:shape style="position:absolute;left:3715;top:6308;width:10;height:2" coordorigin="3715,6308" coordsize="10,0" path="m3715,6308l3725,6308e" filled="false" stroked="true" strokeweight=".48pt" strokecolor="#000000">
                <v:path arrowok="t"/>
              </v:shape>
            </v:group>
            <v:group style="position:absolute;left:3715;top:6327;width:10;height:2" coordorigin="3715,6327" coordsize="10,2">
              <v:shape style="position:absolute;left:3715;top:6327;width:10;height:2" coordorigin="3715,6327" coordsize="10,0" path="m3715,6327l3725,6327e" filled="false" stroked="true" strokeweight=".48pt" strokecolor="#000000">
                <v:path arrowok="t"/>
              </v:shape>
            </v:group>
            <v:group style="position:absolute;left:3715;top:6347;width:10;height:2" coordorigin="3715,6347" coordsize="10,2">
              <v:shape style="position:absolute;left:3715;top:6347;width:10;height:2" coordorigin="3715,6347" coordsize="10,0" path="m3715,6347l3725,6347e" filled="false" stroked="true" strokeweight=".48pt" strokecolor="#000000">
                <v:path arrowok="t"/>
              </v:shape>
            </v:group>
            <v:group style="position:absolute;left:3715;top:6366;width:10;height:2" coordorigin="3715,6366" coordsize="10,2">
              <v:shape style="position:absolute;left:3715;top:6366;width:10;height:2" coordorigin="3715,6366" coordsize="10,0" path="m3715,6366l3725,6366e" filled="false" stroked="true" strokeweight=".48pt" strokecolor="#000000">
                <v:path arrowok="t"/>
              </v:shape>
            </v:group>
            <v:group style="position:absolute;left:3715;top:6385;width:10;height:2" coordorigin="3715,6385" coordsize="10,2">
              <v:shape style="position:absolute;left:3715;top:6385;width:10;height:2" coordorigin="3715,6385" coordsize="10,0" path="m3715,6385l3725,6385e" filled="false" stroked="true" strokeweight=".48pt" strokecolor="#000000">
                <v:path arrowok="t"/>
              </v:shape>
            </v:group>
            <v:group style="position:absolute;left:3715;top:6404;width:10;height:2" coordorigin="3715,6404" coordsize="10,2">
              <v:shape style="position:absolute;left:3715;top:6404;width:10;height:2" coordorigin="3715,6404" coordsize="10,0" path="m3715,6404l3725,6404e" filled="false" stroked="true" strokeweight=".48pt" strokecolor="#000000">
                <v:path arrowok="t"/>
              </v:shape>
            </v:group>
            <v:group style="position:absolute;left:3715;top:6423;width:10;height:2" coordorigin="3715,6423" coordsize="10,2">
              <v:shape style="position:absolute;left:3715;top:6423;width:10;height:2" coordorigin="3715,6423" coordsize="10,0" path="m3715,6423l3725,6423e" filled="false" stroked="true" strokeweight=".48pt" strokecolor="#000000">
                <v:path arrowok="t"/>
              </v:shape>
            </v:group>
            <v:group style="position:absolute;left:3715;top:6443;width:10;height:2" coordorigin="3715,6443" coordsize="10,2">
              <v:shape style="position:absolute;left:3715;top:6443;width:10;height:2" coordorigin="3715,6443" coordsize="10,0" path="m3715,6443l3725,6443e" filled="false" stroked="true" strokeweight=".48pt" strokecolor="#000000">
                <v:path arrowok="t"/>
              </v:shape>
            </v:group>
            <v:group style="position:absolute;left:3715;top:6462;width:10;height:2" coordorigin="3715,6462" coordsize="10,2">
              <v:shape style="position:absolute;left:3715;top:6462;width:10;height:2" coordorigin="3715,6462" coordsize="10,0" path="m3715,6462l3725,6462e" filled="false" stroked="true" strokeweight=".48pt" strokecolor="#000000">
                <v:path arrowok="t"/>
              </v:shape>
            </v:group>
            <v:group style="position:absolute;left:3715;top:6481;width:10;height:2" coordorigin="3715,6481" coordsize="10,2">
              <v:shape style="position:absolute;left:3715;top:6481;width:10;height:2" coordorigin="3715,6481" coordsize="10,0" path="m3715,6481l3725,6481e" filled="false" stroked="true" strokeweight=".48pt" strokecolor="#000000">
                <v:path arrowok="t"/>
              </v:shape>
            </v:group>
            <v:group style="position:absolute;left:3715;top:6500;width:10;height:2" coordorigin="3715,6500" coordsize="10,2">
              <v:shape style="position:absolute;left:3715;top:6500;width:10;height:2" coordorigin="3715,6500" coordsize="10,0" path="m3715,6500l3725,6500e" filled="false" stroked="true" strokeweight=".48pt" strokecolor="#000000">
                <v:path arrowok="t"/>
              </v:shape>
            </v:group>
            <v:group style="position:absolute;left:3715;top:6519;width:10;height:2" coordorigin="3715,6519" coordsize="10,2">
              <v:shape style="position:absolute;left:3715;top:6519;width:10;height:2" coordorigin="3715,6519" coordsize="10,0" path="m3715,6519l3725,6519e" filled="false" stroked="true" strokeweight=".48pt" strokecolor="#000000">
                <v:path arrowok="t"/>
              </v:shape>
            </v:group>
            <v:group style="position:absolute;left:3715;top:6539;width:10;height:2" coordorigin="3715,6539" coordsize="10,2">
              <v:shape style="position:absolute;left:3715;top:6539;width:10;height:2" coordorigin="3715,6539" coordsize="10,0" path="m3715,6539l3725,6539e" filled="false" stroked="true" strokeweight=".48pt" strokecolor="#000000">
                <v:path arrowok="t"/>
              </v:shape>
            </v:group>
            <v:group style="position:absolute;left:3715;top:6558;width:10;height:2" coordorigin="3715,6558" coordsize="10,2">
              <v:shape style="position:absolute;left:3715;top:6558;width:10;height:2" coordorigin="3715,6558" coordsize="10,0" path="m3715,6558l3725,6558e" filled="false" stroked="true" strokeweight=".48pt" strokecolor="#000000">
                <v:path arrowok="t"/>
              </v:shape>
            </v:group>
            <v:group style="position:absolute;left:3715;top:6577;width:10;height:2" coordorigin="3715,6577" coordsize="10,2">
              <v:shape style="position:absolute;left:3715;top:6577;width:10;height:2" coordorigin="3715,6577" coordsize="10,0" path="m3715,6577l3725,6577e" filled="false" stroked="true" strokeweight=".48pt" strokecolor="#000000">
                <v:path arrowok="t"/>
              </v:shape>
            </v:group>
            <v:group style="position:absolute;left:3715;top:6596;width:10;height:2" coordorigin="3715,6596" coordsize="10,2">
              <v:shape style="position:absolute;left:3715;top:6596;width:10;height:2" coordorigin="3715,6596" coordsize="10,0" path="m3715,6596l3725,6596e" filled="false" stroked="true" strokeweight=".48pt" strokecolor="#000000">
                <v:path arrowok="t"/>
              </v:shape>
            </v:group>
            <v:group style="position:absolute;left:3715;top:6615;width:10;height:2" coordorigin="3715,6615" coordsize="10,2">
              <v:shape style="position:absolute;left:3715;top:6615;width:10;height:2" coordorigin="3715,6615" coordsize="10,0" path="m3715,6615l3725,6615e" filled="false" stroked="true" strokeweight=".48pt" strokecolor="#000000">
                <v:path arrowok="t"/>
              </v:shape>
            </v:group>
            <v:group style="position:absolute;left:3715;top:6635;width:10;height:2" coordorigin="3715,6635" coordsize="10,2">
              <v:shape style="position:absolute;left:3715;top:6635;width:10;height:2" coordorigin="3715,6635" coordsize="10,0" path="m3715,6635l3725,6635e" filled="false" stroked="true" strokeweight=".48pt" strokecolor="#000000">
                <v:path arrowok="t"/>
              </v:shape>
            </v:group>
            <v:group style="position:absolute;left:3715;top:6654;width:10;height:2" coordorigin="3715,6654" coordsize="10,2">
              <v:shape style="position:absolute;left:3715;top:6654;width:10;height:2" coordorigin="3715,6654" coordsize="10,0" path="m3715,6654l3725,6654e" filled="false" stroked="true" strokeweight=".48pt" strokecolor="#000000">
                <v:path arrowok="t"/>
              </v:shape>
            </v:group>
            <v:group style="position:absolute;left:3715;top:6669;width:10;height:2" coordorigin="3715,6669" coordsize="10,2">
              <v:shape style="position:absolute;left:3715;top:6669;width:10;height:2" coordorigin="3715,6669" coordsize="10,0" path="m3715,6669l3725,6669e" filled="false" stroked="true" strokeweight=".12pt" strokecolor="#000000">
                <v:path arrowok="t"/>
              </v:shape>
            </v:group>
            <v:group style="position:absolute;left:3714;top:6212;width:12;height:2" coordorigin="3714,6212" coordsize="12,2">
              <v:shape style="position:absolute;left:3714;top:6212;width:12;height:2" coordorigin="3714,6212" coordsize="12,0" path="m3714,6212l3726,6212e" filled="false" stroked="true" strokeweight=".6pt" strokecolor="#000000">
                <v:path arrowok="t"/>
              </v:shape>
            </v:group>
            <v:group style="position:absolute;left:3714;top:6231;width:12;height:2" coordorigin="3714,6231" coordsize="12,2">
              <v:shape style="position:absolute;left:3714;top:6231;width:12;height:2" coordorigin="3714,6231" coordsize="12,0" path="m3714,6231l3726,6231e" filled="false" stroked="true" strokeweight=".6pt" strokecolor="#000000">
                <v:path arrowok="t"/>
              </v:shape>
            </v:group>
            <v:group style="position:absolute;left:3714;top:6251;width:12;height:2" coordorigin="3714,6251" coordsize="12,2">
              <v:shape style="position:absolute;left:3714;top:6251;width:12;height:2" coordorigin="3714,6251" coordsize="12,0" path="m3714,6251l3726,6251e" filled="false" stroked="true" strokeweight=".6pt" strokecolor="#000000">
                <v:path arrowok="t"/>
              </v:shape>
            </v:group>
            <v:group style="position:absolute;left:3714;top:6270;width:12;height:2" coordorigin="3714,6270" coordsize="12,2">
              <v:shape style="position:absolute;left:3714;top:6270;width:12;height:2" coordorigin="3714,6270" coordsize="12,0" path="m3714,6270l3726,6270e" filled="false" stroked="true" strokeweight=".6pt" strokecolor="#000000">
                <v:path arrowok="t"/>
              </v:shape>
            </v:group>
            <v:group style="position:absolute;left:3714;top:6289;width:12;height:2" coordorigin="3714,6289" coordsize="12,2">
              <v:shape style="position:absolute;left:3714;top:6289;width:12;height:2" coordorigin="3714,6289" coordsize="12,0" path="m3714,6289l3726,6289e" filled="false" stroked="true" strokeweight=".6pt" strokecolor="#000000">
                <v:path arrowok="t"/>
              </v:shape>
            </v:group>
            <v:group style="position:absolute;left:3714;top:6308;width:12;height:2" coordorigin="3714,6308" coordsize="12,2">
              <v:shape style="position:absolute;left:3714;top:6308;width:12;height:2" coordorigin="3714,6308" coordsize="12,0" path="m3714,6308l3726,6308e" filled="false" stroked="true" strokeweight=".6pt" strokecolor="#000000">
                <v:path arrowok="t"/>
              </v:shape>
            </v:group>
            <v:group style="position:absolute;left:3714;top:6327;width:12;height:2" coordorigin="3714,6327" coordsize="12,2">
              <v:shape style="position:absolute;left:3714;top:6327;width:12;height:2" coordorigin="3714,6327" coordsize="12,0" path="m3714,6327l3726,6327e" filled="false" stroked="true" strokeweight=".6pt" strokecolor="#000000">
                <v:path arrowok="t"/>
              </v:shape>
            </v:group>
            <v:group style="position:absolute;left:3714;top:6347;width:12;height:2" coordorigin="3714,6347" coordsize="12,2">
              <v:shape style="position:absolute;left:3714;top:6347;width:12;height:2" coordorigin="3714,6347" coordsize="12,0" path="m3714,6347l3726,6347e" filled="false" stroked="true" strokeweight=".6pt" strokecolor="#000000">
                <v:path arrowok="t"/>
              </v:shape>
            </v:group>
            <v:group style="position:absolute;left:3714;top:6366;width:12;height:2" coordorigin="3714,6366" coordsize="12,2">
              <v:shape style="position:absolute;left:3714;top:6366;width:12;height:2" coordorigin="3714,6366" coordsize="12,0" path="m3714,6366l3726,6366e" filled="false" stroked="true" strokeweight=".6pt" strokecolor="#000000">
                <v:path arrowok="t"/>
              </v:shape>
            </v:group>
            <v:group style="position:absolute;left:3714;top:6385;width:12;height:2" coordorigin="3714,6385" coordsize="12,2">
              <v:shape style="position:absolute;left:3714;top:6385;width:12;height:2" coordorigin="3714,6385" coordsize="12,0" path="m3714,6385l3726,6385e" filled="false" stroked="true" strokeweight=".6pt" strokecolor="#000000">
                <v:path arrowok="t"/>
              </v:shape>
            </v:group>
            <v:group style="position:absolute;left:3714;top:6404;width:12;height:2" coordorigin="3714,6404" coordsize="12,2">
              <v:shape style="position:absolute;left:3714;top:6404;width:12;height:2" coordorigin="3714,6404" coordsize="12,0" path="m3714,6404l3726,6404e" filled="false" stroked="true" strokeweight=".6pt" strokecolor="#000000">
                <v:path arrowok="t"/>
              </v:shape>
            </v:group>
            <v:group style="position:absolute;left:3714;top:6423;width:12;height:2" coordorigin="3714,6423" coordsize="12,2">
              <v:shape style="position:absolute;left:3714;top:6423;width:12;height:2" coordorigin="3714,6423" coordsize="12,0" path="m3714,6423l3726,6423e" filled="false" stroked="true" strokeweight=".6pt" strokecolor="#000000">
                <v:path arrowok="t"/>
              </v:shape>
            </v:group>
            <v:group style="position:absolute;left:3714;top:6443;width:12;height:2" coordorigin="3714,6443" coordsize="12,2">
              <v:shape style="position:absolute;left:3714;top:6443;width:12;height:2" coordorigin="3714,6443" coordsize="12,0" path="m3714,6443l3726,6443e" filled="false" stroked="true" strokeweight=".6pt" strokecolor="#000000">
                <v:path arrowok="t"/>
              </v:shape>
            </v:group>
            <v:group style="position:absolute;left:3714;top:6462;width:12;height:2" coordorigin="3714,6462" coordsize="12,2">
              <v:shape style="position:absolute;left:3714;top:6462;width:12;height:2" coordorigin="3714,6462" coordsize="12,0" path="m3714,6462l3726,6462e" filled="false" stroked="true" strokeweight=".6pt" strokecolor="#000000">
                <v:path arrowok="t"/>
              </v:shape>
            </v:group>
            <v:group style="position:absolute;left:3714;top:6481;width:12;height:2" coordorigin="3714,6481" coordsize="12,2">
              <v:shape style="position:absolute;left:3714;top:6481;width:12;height:2" coordorigin="3714,6481" coordsize="12,0" path="m3714,6481l3726,6481e" filled="false" stroked="true" strokeweight=".6pt" strokecolor="#000000">
                <v:path arrowok="t"/>
              </v:shape>
            </v:group>
            <v:group style="position:absolute;left:3714;top:6500;width:12;height:2" coordorigin="3714,6500" coordsize="12,2">
              <v:shape style="position:absolute;left:3714;top:6500;width:12;height:2" coordorigin="3714,6500" coordsize="12,0" path="m3714,6500l3726,6500e" filled="false" stroked="true" strokeweight=".6pt" strokecolor="#000000">
                <v:path arrowok="t"/>
              </v:shape>
            </v:group>
            <v:group style="position:absolute;left:3714;top:6519;width:12;height:2" coordorigin="3714,6519" coordsize="12,2">
              <v:shape style="position:absolute;left:3714;top:6519;width:12;height:2" coordorigin="3714,6519" coordsize="12,0" path="m3714,6519l3726,6519e" filled="false" stroked="true" strokeweight=".6pt" strokecolor="#000000">
                <v:path arrowok="t"/>
              </v:shape>
            </v:group>
            <v:group style="position:absolute;left:3714;top:6539;width:12;height:2" coordorigin="3714,6539" coordsize="12,2">
              <v:shape style="position:absolute;left:3714;top:6539;width:12;height:2" coordorigin="3714,6539" coordsize="12,0" path="m3714,6539l3726,6539e" filled="false" stroked="true" strokeweight=".6pt" strokecolor="#000000">
                <v:path arrowok="t"/>
              </v:shape>
            </v:group>
            <v:group style="position:absolute;left:3714;top:6558;width:12;height:2" coordorigin="3714,6558" coordsize="12,2">
              <v:shape style="position:absolute;left:3714;top:6558;width:12;height:2" coordorigin="3714,6558" coordsize="12,0" path="m3714,6558l3726,6558e" filled="false" stroked="true" strokeweight=".6pt" strokecolor="#000000">
                <v:path arrowok="t"/>
              </v:shape>
            </v:group>
            <v:group style="position:absolute;left:3714;top:6577;width:12;height:2" coordorigin="3714,6577" coordsize="12,2">
              <v:shape style="position:absolute;left:3714;top:6577;width:12;height:2" coordorigin="3714,6577" coordsize="12,0" path="m3714,6577l3726,6577e" filled="false" stroked="true" strokeweight=".6pt" strokecolor="#000000">
                <v:path arrowok="t"/>
              </v:shape>
            </v:group>
            <v:group style="position:absolute;left:3714;top:6596;width:12;height:2" coordorigin="3714,6596" coordsize="12,2">
              <v:shape style="position:absolute;left:3714;top:6596;width:12;height:2" coordorigin="3714,6596" coordsize="12,0" path="m3714,6596l3726,6596e" filled="false" stroked="true" strokeweight=".6pt" strokecolor="#000000">
                <v:path arrowok="t"/>
              </v:shape>
            </v:group>
            <v:group style="position:absolute;left:3714;top:6615;width:12;height:2" coordorigin="3714,6615" coordsize="12,2">
              <v:shape style="position:absolute;left:3714;top:6615;width:12;height:2" coordorigin="3714,6615" coordsize="12,0" path="m3714,6615l3726,6615e" filled="false" stroked="true" strokeweight=".6pt" strokecolor="#000000">
                <v:path arrowok="t"/>
              </v:shape>
            </v:group>
            <v:group style="position:absolute;left:3714;top:6635;width:12;height:2" coordorigin="3714,6635" coordsize="12,2">
              <v:shape style="position:absolute;left:3714;top:6635;width:12;height:2" coordorigin="3714,6635" coordsize="12,0" path="m3714,6635l3726,6635e" filled="false" stroked="true" strokeweight=".6pt" strokecolor="#000000">
                <v:path arrowok="t"/>
              </v:shape>
            </v:group>
            <v:group style="position:absolute;left:3714;top:6654;width:12;height:2" coordorigin="3714,6654" coordsize="12,2">
              <v:shape style="position:absolute;left:3714;top:6654;width:12;height:2" coordorigin="3714,6654" coordsize="12,0" path="m3714,6654l3726,6654e" filled="false" stroked="true" strokeweight=".6pt" strokecolor="#000000">
                <v:path arrowok="t"/>
              </v:shape>
            </v:group>
            <v:group style="position:absolute;left:3714;top:6669;width:12;height:2" coordorigin="3714,6669" coordsize="12,2">
              <v:shape style="position:absolute;left:3714;top:6669;width:12;height:2" coordorigin="3714,6669" coordsize="12,0" path="m3714,6669l3726,6669e" filled="false" stroked="true" strokeweight=".24pt" strokecolor="#000000">
                <v:path arrowok="t"/>
              </v:shape>
            </v:group>
            <v:group style="position:absolute;left:4687;top:414;width:10;height:2" coordorigin="4687,414" coordsize="10,2">
              <v:shape style="position:absolute;left:4687;top:414;width:10;height:2" coordorigin="4687,414" coordsize="10,0" path="m4687,414l4697,414e" filled="false" stroked="true" strokeweight=".48pt" strokecolor="#000000">
                <v:path arrowok="t"/>
              </v:shape>
            </v:group>
            <v:group style="position:absolute;left:4687;top:433;width:10;height:2" coordorigin="4687,433" coordsize="10,2">
              <v:shape style="position:absolute;left:4687;top:433;width:10;height:2" coordorigin="4687,433" coordsize="10,0" path="m4687,433l4697,433e" filled="false" stroked="true" strokeweight=".48pt" strokecolor="#000000">
                <v:path arrowok="t"/>
              </v:shape>
            </v:group>
            <v:group style="position:absolute;left:4687;top:452;width:10;height:2" coordorigin="4687,452" coordsize="10,2">
              <v:shape style="position:absolute;left:4687;top:452;width:10;height:2" coordorigin="4687,452" coordsize="10,0" path="m4687,452l4697,452e" filled="false" stroked="true" strokeweight=".48pt" strokecolor="#000000">
                <v:path arrowok="t"/>
              </v:shape>
            </v:group>
            <v:group style="position:absolute;left:4687;top:471;width:10;height:2" coordorigin="4687,471" coordsize="10,2">
              <v:shape style="position:absolute;left:4687;top:471;width:10;height:2" coordorigin="4687,471" coordsize="10,0" path="m4687,471l4697,471e" filled="false" stroked="true" strokeweight=".48pt" strokecolor="#000000">
                <v:path arrowok="t"/>
              </v:shape>
            </v:group>
            <v:group style="position:absolute;left:4687;top:491;width:10;height:2" coordorigin="4687,491" coordsize="10,2">
              <v:shape style="position:absolute;left:4687;top:491;width:10;height:2" coordorigin="4687,491" coordsize="10,0" path="m4687,491l4697,491e" filled="false" stroked="true" strokeweight=".48pt" strokecolor="#000000">
                <v:path arrowok="t"/>
              </v:shape>
            </v:group>
            <v:group style="position:absolute;left:4687;top:510;width:10;height:2" coordorigin="4687,510" coordsize="10,2">
              <v:shape style="position:absolute;left:4687;top:510;width:10;height:2" coordorigin="4687,510" coordsize="10,0" path="m4687,510l4697,510e" filled="false" stroked="true" strokeweight=".48pt" strokecolor="#000000">
                <v:path arrowok="t"/>
              </v:shape>
            </v:group>
            <v:group style="position:absolute;left:4687;top:529;width:10;height:2" coordorigin="4687,529" coordsize="10,2">
              <v:shape style="position:absolute;left:4687;top:529;width:10;height:2" coordorigin="4687,529" coordsize="10,0" path="m4687,529l4697,529e" filled="false" stroked="true" strokeweight=".48pt" strokecolor="#000000">
                <v:path arrowok="t"/>
              </v:shape>
            </v:group>
            <v:group style="position:absolute;left:4687;top:548;width:10;height:2" coordorigin="4687,548" coordsize="10,2">
              <v:shape style="position:absolute;left:4687;top:548;width:10;height:2" coordorigin="4687,548" coordsize="10,0" path="m4687,548l4697,548e" filled="false" stroked="true" strokeweight=".48pt" strokecolor="#000000">
                <v:path arrowok="t"/>
              </v:shape>
            </v:group>
            <v:group style="position:absolute;left:4687;top:567;width:10;height:2" coordorigin="4687,567" coordsize="10,2">
              <v:shape style="position:absolute;left:4687;top:567;width:10;height:2" coordorigin="4687,567" coordsize="10,0" path="m4687,567l4697,567e" filled="false" stroked="true" strokeweight=".48pt" strokecolor="#000000">
                <v:path arrowok="t"/>
              </v:shape>
            </v:group>
            <v:group style="position:absolute;left:4687;top:587;width:10;height:2" coordorigin="4687,587" coordsize="10,2">
              <v:shape style="position:absolute;left:4687;top:587;width:10;height:2" coordorigin="4687,587" coordsize="10,0" path="m4687,587l4697,587e" filled="false" stroked="true" strokeweight=".48pt" strokecolor="#000000">
                <v:path arrowok="t"/>
              </v:shape>
            </v:group>
            <v:group style="position:absolute;left:4687;top:606;width:10;height:2" coordorigin="4687,606" coordsize="10,2">
              <v:shape style="position:absolute;left:4687;top:606;width:10;height:2" coordorigin="4687,606" coordsize="10,0" path="m4687,606l4697,606e" filled="false" stroked="true" strokeweight=".48pt" strokecolor="#000000">
                <v:path arrowok="t"/>
              </v:shape>
            </v:group>
            <v:group style="position:absolute;left:4687;top:625;width:10;height:2" coordorigin="4687,625" coordsize="10,2">
              <v:shape style="position:absolute;left:4687;top:625;width:10;height:2" coordorigin="4687,625" coordsize="10,0" path="m4687,625l4697,625e" filled="false" stroked="true" strokeweight=".48pt" strokecolor="#000000">
                <v:path arrowok="t"/>
              </v:shape>
            </v:group>
            <v:group style="position:absolute;left:4687;top:644;width:10;height:2" coordorigin="4687,644" coordsize="10,2">
              <v:shape style="position:absolute;left:4687;top:644;width:10;height:2" coordorigin="4687,644" coordsize="10,0" path="m4687,644l4697,644e" filled="false" stroked="true" strokeweight=".48pt" strokecolor="#000000">
                <v:path arrowok="t"/>
              </v:shape>
            </v:group>
            <v:group style="position:absolute;left:4687;top:663;width:10;height:2" coordorigin="4687,663" coordsize="10,2">
              <v:shape style="position:absolute;left:4687;top:663;width:10;height:2" coordorigin="4687,663" coordsize="10,0" path="m4687,663l4697,663e" filled="false" stroked="true" strokeweight=".48pt" strokecolor="#000000">
                <v:path arrowok="t"/>
              </v:shape>
            </v:group>
            <v:group style="position:absolute;left:4687;top:683;width:10;height:2" coordorigin="4687,683" coordsize="10,2">
              <v:shape style="position:absolute;left:4687;top:683;width:10;height:2" coordorigin="4687,683" coordsize="10,0" path="m4687,683l4697,683e" filled="false" stroked="true" strokeweight=".48pt" strokecolor="#000000">
                <v:path arrowok="t"/>
              </v:shape>
            </v:group>
            <v:group style="position:absolute;left:4687;top:702;width:10;height:2" coordorigin="4687,702" coordsize="10,2">
              <v:shape style="position:absolute;left:4687;top:702;width:10;height:2" coordorigin="4687,702" coordsize="10,0" path="m4687,702l4697,702e" filled="false" stroked="true" strokeweight=".48pt" strokecolor="#000000">
                <v:path arrowok="t"/>
              </v:shape>
            </v:group>
            <v:group style="position:absolute;left:4687;top:721;width:10;height:2" coordorigin="4687,721" coordsize="10,2">
              <v:shape style="position:absolute;left:4687;top:721;width:10;height:2" coordorigin="4687,721" coordsize="10,0" path="m4687,721l4697,721e" filled="false" stroked="true" strokeweight=".48pt" strokecolor="#000000">
                <v:path arrowok="t"/>
              </v:shape>
            </v:group>
            <v:group style="position:absolute;left:4687;top:740;width:10;height:2" coordorigin="4687,740" coordsize="10,2">
              <v:shape style="position:absolute;left:4687;top:740;width:10;height:2" coordorigin="4687,740" coordsize="10,0" path="m4687,740l4697,740e" filled="false" stroked="true" strokeweight=".48pt" strokecolor="#000000">
                <v:path arrowok="t"/>
              </v:shape>
            </v:group>
            <v:group style="position:absolute;left:4687;top:759;width:10;height:2" coordorigin="4687,759" coordsize="10,2">
              <v:shape style="position:absolute;left:4687;top:759;width:10;height:2" coordorigin="4687,759" coordsize="10,0" path="m4687,759l4697,759e" filled="false" stroked="true" strokeweight=".48pt" strokecolor="#000000">
                <v:path arrowok="t"/>
              </v:shape>
            </v:group>
            <v:group style="position:absolute;left:4687;top:779;width:10;height:2" coordorigin="4687,779" coordsize="10,2">
              <v:shape style="position:absolute;left:4687;top:779;width:10;height:2" coordorigin="4687,779" coordsize="10,0" path="m4687,779l4697,779e" filled="false" stroked="true" strokeweight=".48pt" strokecolor="#000000">
                <v:path arrowok="t"/>
              </v:shape>
            </v:group>
            <v:group style="position:absolute;left:4687;top:798;width:10;height:2" coordorigin="4687,798" coordsize="10,2">
              <v:shape style="position:absolute;left:4687;top:798;width:10;height:2" coordorigin="4687,798" coordsize="10,0" path="m4687,798l4697,798e" filled="false" stroked="true" strokeweight=".48pt" strokecolor="#000000">
                <v:path arrowok="t"/>
              </v:shape>
            </v:group>
            <v:group style="position:absolute;left:4687;top:817;width:10;height:2" coordorigin="4687,817" coordsize="10,2">
              <v:shape style="position:absolute;left:4687;top:817;width:10;height:2" coordorigin="4687,817" coordsize="10,0" path="m4687,817l4697,817e" filled="false" stroked="true" strokeweight=".48pt" strokecolor="#000000">
                <v:path arrowok="t"/>
              </v:shape>
            </v:group>
            <v:group style="position:absolute;left:4687;top:836;width:10;height:2" coordorigin="4687,836" coordsize="10,2">
              <v:shape style="position:absolute;left:4687;top:836;width:10;height:2" coordorigin="4687,836" coordsize="10,0" path="m4687,836l4697,836e" filled="false" stroked="true" strokeweight=".48pt" strokecolor="#000000">
                <v:path arrowok="t"/>
              </v:shape>
            </v:group>
            <v:group style="position:absolute;left:4687;top:855;width:10;height:2" coordorigin="4687,855" coordsize="10,2">
              <v:shape style="position:absolute;left:4687;top:855;width:10;height:2" coordorigin="4687,855" coordsize="10,0" path="m4687,855l4697,855e" filled="false" stroked="true" strokeweight=".48pt" strokecolor="#000000">
                <v:path arrowok="t"/>
              </v:shape>
            </v:group>
            <v:group style="position:absolute;left:4687;top:875;width:10;height:2" coordorigin="4687,875" coordsize="10,2">
              <v:shape style="position:absolute;left:4687;top:875;width:10;height:2" coordorigin="4687,875" coordsize="10,0" path="m4687,875l4697,875e" filled="false" stroked="true" strokeweight=".48pt" strokecolor="#000000">
                <v:path arrowok="t"/>
              </v:shape>
            </v:group>
            <v:group style="position:absolute;left:4687;top:894;width:10;height:2" coordorigin="4687,894" coordsize="10,2">
              <v:shape style="position:absolute;left:4687;top:894;width:10;height:2" coordorigin="4687,894" coordsize="10,0" path="m4687,894l4697,894e" filled="false" stroked="true" strokeweight=".48pt" strokecolor="#000000">
                <v:path arrowok="t"/>
              </v:shape>
            </v:group>
            <v:group style="position:absolute;left:4687;top:913;width:10;height:2" coordorigin="4687,913" coordsize="10,2">
              <v:shape style="position:absolute;left:4687;top:913;width:10;height:2" coordorigin="4687,913" coordsize="10,0" path="m4687,913l4697,913e" filled="false" stroked="true" strokeweight=".48pt" strokecolor="#000000">
                <v:path arrowok="t"/>
              </v:shape>
            </v:group>
            <v:group style="position:absolute;left:4687;top:932;width:10;height:2" coordorigin="4687,932" coordsize="10,2">
              <v:shape style="position:absolute;left:4687;top:932;width:10;height:2" coordorigin="4687,932" coordsize="10,0" path="m4687,932l4697,932e" filled="false" stroked="true" strokeweight=".48pt" strokecolor="#000000">
                <v:path arrowok="t"/>
              </v:shape>
            </v:group>
            <v:group style="position:absolute;left:4687;top:951;width:10;height:2" coordorigin="4687,951" coordsize="10,2">
              <v:shape style="position:absolute;left:4687;top:951;width:10;height:2" coordorigin="4687,951" coordsize="10,0" path="m4687,951l4697,951e" filled="false" stroked="true" strokeweight=".48pt" strokecolor="#000000">
                <v:path arrowok="t"/>
              </v:shape>
            </v:group>
            <v:group style="position:absolute;left:4687;top:971;width:10;height:2" coordorigin="4687,971" coordsize="10,2">
              <v:shape style="position:absolute;left:4687;top:971;width:10;height:2" coordorigin="4687,971" coordsize="10,0" path="m4687,971l4697,971e" filled="false" stroked="true" strokeweight=".48pt" strokecolor="#000000">
                <v:path arrowok="t"/>
              </v:shape>
            </v:group>
            <v:group style="position:absolute;left:4687;top:990;width:10;height:2" coordorigin="4687,990" coordsize="10,2">
              <v:shape style="position:absolute;left:4687;top:990;width:10;height:2" coordorigin="4687,990" coordsize="10,0" path="m4687,990l4697,990e" filled="false" stroked="true" strokeweight=".48pt" strokecolor="#000000">
                <v:path arrowok="t"/>
              </v:shape>
            </v:group>
            <v:group style="position:absolute;left:4687;top:1009;width:10;height:2" coordorigin="4687,1009" coordsize="10,2">
              <v:shape style="position:absolute;left:4687;top:1009;width:10;height:2" coordorigin="4687,1009" coordsize="10,0" path="m4687,1009l4697,1009e" filled="false" stroked="true" strokeweight=".48pt" strokecolor="#000000">
                <v:path arrowok="t"/>
              </v:shape>
            </v:group>
            <v:group style="position:absolute;left:4687;top:1028;width:10;height:2" coordorigin="4687,1028" coordsize="10,2">
              <v:shape style="position:absolute;left:4687;top:1028;width:10;height:2" coordorigin="4687,1028" coordsize="10,0" path="m4687,1028l4697,1028e" filled="false" stroked="true" strokeweight=".48pt" strokecolor="#000000">
                <v:path arrowok="t"/>
              </v:shape>
            </v:group>
            <v:group style="position:absolute;left:4687;top:1047;width:10;height:2" coordorigin="4687,1047" coordsize="10,2">
              <v:shape style="position:absolute;left:4687;top:1047;width:10;height:2" coordorigin="4687,1047" coordsize="10,0" path="m4687,1047l4697,1047e" filled="false" stroked="true" strokeweight=".48pt" strokecolor="#000000">
                <v:path arrowok="t"/>
              </v:shape>
            </v:group>
            <v:group style="position:absolute;left:4687;top:1067;width:10;height:2" coordorigin="4687,1067" coordsize="10,2">
              <v:shape style="position:absolute;left:4687;top:1067;width:10;height:2" coordorigin="4687,1067" coordsize="10,0" path="m4687,1067l4697,1067e" filled="false" stroked="true" strokeweight=".48pt" strokecolor="#000000">
                <v:path arrowok="t"/>
              </v:shape>
            </v:group>
            <v:group style="position:absolute;left:4687;top:1086;width:10;height:2" coordorigin="4687,1086" coordsize="10,2">
              <v:shape style="position:absolute;left:4687;top:1086;width:10;height:2" coordorigin="4687,1086" coordsize="10,0" path="m4687,1086l4697,1086e" filled="false" stroked="true" strokeweight=".48pt" strokecolor="#000000">
                <v:path arrowok="t"/>
              </v:shape>
            </v:group>
            <v:group style="position:absolute;left:4687;top:1105;width:10;height:2" coordorigin="4687,1105" coordsize="10,2">
              <v:shape style="position:absolute;left:4687;top:1105;width:10;height:2" coordorigin="4687,1105" coordsize="10,0" path="m4687,1105l4697,1105e" filled="false" stroked="true" strokeweight=".48pt" strokecolor="#000000">
                <v:path arrowok="t"/>
              </v:shape>
            </v:group>
            <v:group style="position:absolute;left:4687;top:1124;width:10;height:2" coordorigin="4687,1124" coordsize="10,2">
              <v:shape style="position:absolute;left:4687;top:1124;width:10;height:2" coordorigin="4687,1124" coordsize="10,0" path="m4687,1124l4697,1124e" filled="false" stroked="true" strokeweight=".48pt" strokecolor="#000000">
                <v:path arrowok="t"/>
              </v:shape>
            </v:group>
            <v:group style="position:absolute;left:4687;top:1143;width:10;height:2" coordorigin="4687,1143" coordsize="10,2">
              <v:shape style="position:absolute;left:4687;top:1143;width:10;height:2" coordorigin="4687,1143" coordsize="10,0" path="m4687,1143l4697,1143e" filled="false" stroked="true" strokeweight=".48pt" strokecolor="#000000">
                <v:path arrowok="t"/>
              </v:shape>
            </v:group>
            <v:group style="position:absolute;left:4687;top:1163;width:10;height:2" coordorigin="4687,1163" coordsize="10,2">
              <v:shape style="position:absolute;left:4687;top:1163;width:10;height:2" coordorigin="4687,1163" coordsize="10,0" path="m4687,1163l4697,1163e" filled="false" stroked="true" strokeweight=".48pt" strokecolor="#000000">
                <v:path arrowok="t"/>
              </v:shape>
            </v:group>
            <v:group style="position:absolute;left:4687;top:1182;width:10;height:2" coordorigin="4687,1182" coordsize="10,2">
              <v:shape style="position:absolute;left:4687;top:1182;width:10;height:2" coordorigin="4687,1182" coordsize="10,0" path="m4687,1182l4697,1182e" filled="false" stroked="true" strokeweight=".48pt" strokecolor="#000000">
                <v:path arrowok="t"/>
              </v:shape>
            </v:group>
            <v:group style="position:absolute;left:4687;top:1201;width:10;height:2" coordorigin="4687,1201" coordsize="10,2">
              <v:shape style="position:absolute;left:4687;top:1201;width:10;height:2" coordorigin="4687,1201" coordsize="10,0" path="m4687,1201l4697,1201e" filled="false" stroked="true" strokeweight=".48pt" strokecolor="#000000">
                <v:path arrowok="t"/>
              </v:shape>
            </v:group>
            <v:group style="position:absolute;left:4687;top:1220;width:10;height:2" coordorigin="4687,1220" coordsize="10,2">
              <v:shape style="position:absolute;left:4687;top:1220;width:10;height:2" coordorigin="4687,1220" coordsize="10,0" path="m4687,1220l4697,1220e" filled="false" stroked="true" strokeweight=".48pt" strokecolor="#000000">
                <v:path arrowok="t"/>
              </v:shape>
            </v:group>
            <v:group style="position:absolute;left:4687;top:1239;width:10;height:2" coordorigin="4687,1239" coordsize="10,2">
              <v:shape style="position:absolute;left:4687;top:1239;width:10;height:2" coordorigin="4687,1239" coordsize="10,0" path="m4687,1239l4697,1239e" filled="false" stroked="true" strokeweight=".48pt" strokecolor="#000000">
                <v:path arrowok="t"/>
              </v:shape>
            </v:group>
            <v:group style="position:absolute;left:4687;top:1316;width:10;height:2" coordorigin="4687,1316" coordsize="10,2">
              <v:shape style="position:absolute;left:4687;top:1316;width:10;height:2" coordorigin="4687,1316" coordsize="10,0" path="m4687,1316l4697,1316e" filled="false" stroked="true" strokeweight=".48pt" strokecolor="#000000">
                <v:path arrowok="t"/>
              </v:shape>
            </v:group>
            <v:group style="position:absolute;left:4687;top:1335;width:10;height:2" coordorigin="4687,1335" coordsize="10,2">
              <v:shape style="position:absolute;left:4687;top:1335;width:10;height:2" coordorigin="4687,1335" coordsize="10,0" path="m4687,1335l4697,1335e" filled="false" stroked="true" strokeweight=".48pt" strokecolor="#000000">
                <v:path arrowok="t"/>
              </v:shape>
            </v:group>
            <v:group style="position:absolute;left:4687;top:1355;width:10;height:2" coordorigin="4687,1355" coordsize="10,2">
              <v:shape style="position:absolute;left:4687;top:1355;width:10;height:2" coordorigin="4687,1355" coordsize="10,0" path="m4687,1355l4697,1355e" filled="false" stroked="true" strokeweight=".48pt" strokecolor="#000000">
                <v:path arrowok="t"/>
              </v:shape>
            </v:group>
            <v:group style="position:absolute;left:4687;top:1374;width:10;height:2" coordorigin="4687,1374" coordsize="10,2">
              <v:shape style="position:absolute;left:4687;top:1374;width:10;height:2" coordorigin="4687,1374" coordsize="10,0" path="m4687,1374l4697,1374e" filled="false" stroked="true" strokeweight=".48pt" strokecolor="#000000">
                <v:path arrowok="t"/>
              </v:shape>
            </v:group>
            <v:group style="position:absolute;left:4687;top:1393;width:10;height:2" coordorigin="4687,1393" coordsize="10,2">
              <v:shape style="position:absolute;left:4687;top:1393;width:10;height:2" coordorigin="4687,1393" coordsize="10,0" path="m4687,1393l4697,1393e" filled="false" stroked="true" strokeweight=".48pt" strokecolor="#000000">
                <v:path arrowok="t"/>
              </v:shape>
            </v:group>
            <v:group style="position:absolute;left:4687;top:1412;width:10;height:2" coordorigin="4687,1412" coordsize="10,2">
              <v:shape style="position:absolute;left:4687;top:1412;width:10;height:2" coordorigin="4687,1412" coordsize="10,0" path="m4687,1412l4697,1412e" filled="false" stroked="true" strokeweight=".48pt" strokecolor="#000000">
                <v:path arrowok="t"/>
              </v:shape>
            </v:group>
            <v:group style="position:absolute;left:4687;top:1431;width:10;height:2" coordorigin="4687,1431" coordsize="10,2">
              <v:shape style="position:absolute;left:4687;top:1431;width:10;height:2" coordorigin="4687,1431" coordsize="10,0" path="m4687,1431l4697,1431e" filled="false" stroked="true" strokeweight=".48pt" strokecolor="#000000">
                <v:path arrowok="t"/>
              </v:shape>
            </v:group>
            <v:group style="position:absolute;left:4687;top:1451;width:10;height:2" coordorigin="4687,1451" coordsize="10,2">
              <v:shape style="position:absolute;left:4687;top:1451;width:10;height:2" coordorigin="4687,1451" coordsize="10,0" path="m4687,1451l4697,1451e" filled="false" stroked="true" strokeweight=".48pt" strokecolor="#000000">
                <v:path arrowok="t"/>
              </v:shape>
            </v:group>
            <v:group style="position:absolute;left:4687;top:1470;width:10;height:2" coordorigin="4687,1470" coordsize="10,2">
              <v:shape style="position:absolute;left:4687;top:1470;width:10;height:2" coordorigin="4687,1470" coordsize="10,0" path="m4687,1470l4697,1470e" filled="false" stroked="true" strokeweight=".48pt" strokecolor="#000000">
                <v:path arrowok="t"/>
              </v:shape>
            </v:group>
            <v:group style="position:absolute;left:4687;top:1489;width:10;height:2" coordorigin="4687,1489" coordsize="10,2">
              <v:shape style="position:absolute;left:4687;top:1489;width:10;height:2" coordorigin="4687,1489" coordsize="10,0" path="m4687,1489l4697,1489e" filled="false" stroked="true" strokeweight=".48pt" strokecolor="#000000">
                <v:path arrowok="t"/>
              </v:shape>
            </v:group>
            <v:group style="position:absolute;left:4687;top:1508;width:10;height:2" coordorigin="4687,1508" coordsize="10,2">
              <v:shape style="position:absolute;left:4687;top:1508;width:10;height:2" coordorigin="4687,1508" coordsize="10,0" path="m4687,1508l4697,1508e" filled="false" stroked="true" strokeweight=".48pt" strokecolor="#000000">
                <v:path arrowok="t"/>
              </v:shape>
            </v:group>
            <v:group style="position:absolute;left:4687;top:1527;width:10;height:2" coordorigin="4687,1527" coordsize="10,2">
              <v:shape style="position:absolute;left:4687;top:1527;width:10;height:2" coordorigin="4687,1527" coordsize="10,0" path="m4687,1527l4697,1527e" filled="false" stroked="true" strokeweight=".48pt" strokecolor="#000000">
                <v:path arrowok="t"/>
              </v:shape>
            </v:group>
            <v:group style="position:absolute;left:4687;top:1547;width:10;height:2" coordorigin="4687,1547" coordsize="10,2">
              <v:shape style="position:absolute;left:4687;top:1547;width:10;height:2" coordorigin="4687,1547" coordsize="10,0" path="m4687,1547l4697,1547e" filled="false" stroked="true" strokeweight=".48pt" strokecolor="#000000">
                <v:path arrowok="t"/>
              </v:shape>
            </v:group>
            <v:group style="position:absolute;left:4687;top:1566;width:10;height:2" coordorigin="4687,1566" coordsize="10,2">
              <v:shape style="position:absolute;left:4687;top:1566;width:10;height:2" coordorigin="4687,1566" coordsize="10,0" path="m4687,1566l4697,1566e" filled="false" stroked="true" strokeweight=".48pt" strokecolor="#000000">
                <v:path arrowok="t"/>
              </v:shape>
            </v:group>
            <v:group style="position:absolute;left:4687;top:1585;width:10;height:2" coordorigin="4687,1585" coordsize="10,2">
              <v:shape style="position:absolute;left:4687;top:1585;width:10;height:2" coordorigin="4687,1585" coordsize="10,0" path="m4687,1585l4697,1585e" filled="false" stroked="true" strokeweight=".48pt" strokecolor="#000000">
                <v:path arrowok="t"/>
              </v:shape>
            </v:group>
            <v:group style="position:absolute;left:4687;top:1604;width:10;height:2" coordorigin="4687,1604" coordsize="10,2">
              <v:shape style="position:absolute;left:4687;top:1604;width:10;height:2" coordorigin="4687,1604" coordsize="10,0" path="m4687,1604l4697,1604e" filled="false" stroked="true" strokeweight=".48pt" strokecolor="#000000">
                <v:path arrowok="t"/>
              </v:shape>
            </v:group>
            <v:group style="position:absolute;left:4687;top:1623;width:10;height:2" coordorigin="4687,1623" coordsize="10,2">
              <v:shape style="position:absolute;left:4687;top:1623;width:10;height:2" coordorigin="4687,1623" coordsize="10,0" path="m4687,1623l4697,1623e" filled="false" stroked="true" strokeweight=".48pt" strokecolor="#000000">
                <v:path arrowok="t"/>
              </v:shape>
            </v:group>
            <v:group style="position:absolute;left:4687;top:1643;width:10;height:2" coordorigin="4687,1643" coordsize="10,2">
              <v:shape style="position:absolute;left:4687;top:1643;width:10;height:2" coordorigin="4687,1643" coordsize="10,0" path="m4687,1643l4697,1643e" filled="false" stroked="true" strokeweight=".48pt" strokecolor="#000000">
                <v:path arrowok="t"/>
              </v:shape>
            </v:group>
            <v:group style="position:absolute;left:4687;top:1662;width:10;height:2" coordorigin="4687,1662" coordsize="10,2">
              <v:shape style="position:absolute;left:4687;top:1662;width:10;height:2" coordorigin="4687,1662" coordsize="10,0" path="m4687,1662l4697,1662e" filled="false" stroked="true" strokeweight=".48pt" strokecolor="#000000">
                <v:path arrowok="t"/>
              </v:shape>
            </v:group>
            <v:group style="position:absolute;left:4687;top:1681;width:10;height:2" coordorigin="4687,1681" coordsize="10,2">
              <v:shape style="position:absolute;left:4687;top:1681;width:10;height:2" coordorigin="4687,1681" coordsize="10,0" path="m4687,1681l4697,1681e" filled="false" stroked="true" strokeweight=".48pt" strokecolor="#000000">
                <v:path arrowok="t"/>
              </v:shape>
            </v:group>
            <v:group style="position:absolute;left:4687;top:1700;width:10;height:2" coordorigin="4687,1700" coordsize="10,2">
              <v:shape style="position:absolute;left:4687;top:1700;width:10;height:2" coordorigin="4687,1700" coordsize="10,0" path="m4687,1700l4697,1700e" filled="false" stroked="true" strokeweight=".48pt" strokecolor="#000000">
                <v:path arrowok="t"/>
              </v:shape>
            </v:group>
            <v:group style="position:absolute;left:4686;top:414;width:12;height:2" coordorigin="4686,414" coordsize="12,2">
              <v:shape style="position:absolute;left:4686;top:414;width:12;height:2" coordorigin="4686,414" coordsize="12,0" path="m4686,414l4698,414e" filled="false" stroked="true" strokeweight=".6pt" strokecolor="#000000">
                <v:path arrowok="t"/>
              </v:shape>
            </v:group>
            <v:group style="position:absolute;left:4686;top:433;width:12;height:2" coordorigin="4686,433" coordsize="12,2">
              <v:shape style="position:absolute;left:4686;top:433;width:12;height:2" coordorigin="4686,433" coordsize="12,0" path="m4686,433l4698,433e" filled="false" stroked="true" strokeweight=".6pt" strokecolor="#000000">
                <v:path arrowok="t"/>
              </v:shape>
            </v:group>
            <v:group style="position:absolute;left:4686;top:452;width:12;height:2" coordorigin="4686,452" coordsize="12,2">
              <v:shape style="position:absolute;left:4686;top:452;width:12;height:2" coordorigin="4686,452" coordsize="12,0" path="m4686,452l4698,452e" filled="false" stroked="true" strokeweight=".6pt" strokecolor="#000000">
                <v:path arrowok="t"/>
              </v:shape>
            </v:group>
            <v:group style="position:absolute;left:4686;top:471;width:12;height:2" coordorigin="4686,471" coordsize="12,2">
              <v:shape style="position:absolute;left:4686;top:471;width:12;height:2" coordorigin="4686,471" coordsize="12,0" path="m4686,471l4698,471e" filled="false" stroked="true" strokeweight=".6pt" strokecolor="#000000">
                <v:path arrowok="t"/>
              </v:shape>
            </v:group>
            <v:group style="position:absolute;left:4686;top:491;width:12;height:2" coordorigin="4686,491" coordsize="12,2">
              <v:shape style="position:absolute;left:4686;top:491;width:12;height:2" coordorigin="4686,491" coordsize="12,0" path="m4686,491l4698,491e" filled="false" stroked="true" strokeweight=".6pt" strokecolor="#000000">
                <v:path arrowok="t"/>
              </v:shape>
            </v:group>
            <v:group style="position:absolute;left:4686;top:510;width:12;height:2" coordorigin="4686,510" coordsize="12,2">
              <v:shape style="position:absolute;left:4686;top:510;width:12;height:2" coordorigin="4686,510" coordsize="12,0" path="m4686,510l4698,510e" filled="false" stroked="true" strokeweight=".6pt" strokecolor="#000000">
                <v:path arrowok="t"/>
              </v:shape>
            </v:group>
            <v:group style="position:absolute;left:4686;top:529;width:12;height:2" coordorigin="4686,529" coordsize="12,2">
              <v:shape style="position:absolute;left:4686;top:529;width:12;height:2" coordorigin="4686,529" coordsize="12,0" path="m4686,529l4698,529e" filled="false" stroked="true" strokeweight=".6pt" strokecolor="#000000">
                <v:path arrowok="t"/>
              </v:shape>
            </v:group>
            <v:group style="position:absolute;left:4686;top:548;width:12;height:2" coordorigin="4686,548" coordsize="12,2">
              <v:shape style="position:absolute;left:4686;top:548;width:12;height:2" coordorigin="4686,548" coordsize="12,0" path="m4686,548l4698,548e" filled="false" stroked="true" strokeweight=".6pt" strokecolor="#000000">
                <v:path arrowok="t"/>
              </v:shape>
            </v:group>
            <v:group style="position:absolute;left:4686;top:567;width:12;height:2" coordorigin="4686,567" coordsize="12,2">
              <v:shape style="position:absolute;left:4686;top:567;width:12;height:2" coordorigin="4686,567" coordsize="12,0" path="m4686,567l4698,567e" filled="false" stroked="true" strokeweight=".6pt" strokecolor="#000000">
                <v:path arrowok="t"/>
              </v:shape>
            </v:group>
            <v:group style="position:absolute;left:4686;top:587;width:12;height:2" coordorigin="4686,587" coordsize="12,2">
              <v:shape style="position:absolute;left:4686;top:587;width:12;height:2" coordorigin="4686,587" coordsize="12,0" path="m4686,587l4698,587e" filled="false" stroked="true" strokeweight=".6pt" strokecolor="#000000">
                <v:path arrowok="t"/>
              </v:shape>
            </v:group>
            <v:group style="position:absolute;left:4686;top:606;width:12;height:2" coordorigin="4686,606" coordsize="12,2">
              <v:shape style="position:absolute;left:4686;top:606;width:12;height:2" coordorigin="4686,606" coordsize="12,0" path="m4686,606l4698,606e" filled="false" stroked="true" strokeweight=".6pt" strokecolor="#000000">
                <v:path arrowok="t"/>
              </v:shape>
            </v:group>
            <v:group style="position:absolute;left:4686;top:625;width:12;height:2" coordorigin="4686,625" coordsize="12,2">
              <v:shape style="position:absolute;left:4686;top:625;width:12;height:2" coordorigin="4686,625" coordsize="12,0" path="m4686,625l4698,625e" filled="false" stroked="true" strokeweight=".6pt" strokecolor="#000000">
                <v:path arrowok="t"/>
              </v:shape>
            </v:group>
            <v:group style="position:absolute;left:4686;top:644;width:12;height:2" coordorigin="4686,644" coordsize="12,2">
              <v:shape style="position:absolute;left:4686;top:644;width:12;height:2" coordorigin="4686,644" coordsize="12,0" path="m4686,644l4698,644e" filled="false" stroked="true" strokeweight=".6pt" strokecolor="#000000">
                <v:path arrowok="t"/>
              </v:shape>
            </v:group>
            <v:group style="position:absolute;left:4686;top:663;width:12;height:2" coordorigin="4686,663" coordsize="12,2">
              <v:shape style="position:absolute;left:4686;top:663;width:12;height:2" coordorigin="4686,663" coordsize="12,0" path="m4686,663l4698,663e" filled="false" stroked="true" strokeweight=".6pt" strokecolor="#000000">
                <v:path arrowok="t"/>
              </v:shape>
            </v:group>
            <v:group style="position:absolute;left:4686;top:683;width:12;height:2" coordorigin="4686,683" coordsize="12,2">
              <v:shape style="position:absolute;left:4686;top:683;width:12;height:2" coordorigin="4686,683" coordsize="12,0" path="m4686,683l4698,683e" filled="false" stroked="true" strokeweight=".6pt" strokecolor="#000000">
                <v:path arrowok="t"/>
              </v:shape>
            </v:group>
            <v:group style="position:absolute;left:4686;top:702;width:12;height:2" coordorigin="4686,702" coordsize="12,2">
              <v:shape style="position:absolute;left:4686;top:702;width:12;height:2" coordorigin="4686,702" coordsize="12,0" path="m4686,702l4698,702e" filled="false" stroked="true" strokeweight=".6pt" strokecolor="#000000">
                <v:path arrowok="t"/>
              </v:shape>
            </v:group>
            <v:group style="position:absolute;left:4686;top:721;width:12;height:2" coordorigin="4686,721" coordsize="12,2">
              <v:shape style="position:absolute;left:4686;top:721;width:12;height:2" coordorigin="4686,721" coordsize="12,0" path="m4686,721l4698,721e" filled="false" stroked="true" strokeweight=".6pt" strokecolor="#000000">
                <v:path arrowok="t"/>
              </v:shape>
            </v:group>
            <v:group style="position:absolute;left:4686;top:740;width:12;height:2" coordorigin="4686,740" coordsize="12,2">
              <v:shape style="position:absolute;left:4686;top:740;width:12;height:2" coordorigin="4686,740" coordsize="12,0" path="m4686,740l4698,740e" filled="false" stroked="true" strokeweight=".6pt" strokecolor="#000000">
                <v:path arrowok="t"/>
              </v:shape>
            </v:group>
            <v:group style="position:absolute;left:4686;top:759;width:12;height:2" coordorigin="4686,759" coordsize="12,2">
              <v:shape style="position:absolute;left:4686;top:759;width:12;height:2" coordorigin="4686,759" coordsize="12,0" path="m4686,759l4698,759e" filled="false" stroked="true" strokeweight=".6pt" strokecolor="#000000">
                <v:path arrowok="t"/>
              </v:shape>
            </v:group>
            <v:group style="position:absolute;left:4686;top:779;width:12;height:2" coordorigin="4686,779" coordsize="12,2">
              <v:shape style="position:absolute;left:4686;top:779;width:12;height:2" coordorigin="4686,779" coordsize="12,0" path="m4686,779l4698,779e" filled="false" stroked="true" strokeweight=".6pt" strokecolor="#000000">
                <v:path arrowok="t"/>
              </v:shape>
            </v:group>
            <v:group style="position:absolute;left:4686;top:798;width:12;height:2" coordorigin="4686,798" coordsize="12,2">
              <v:shape style="position:absolute;left:4686;top:798;width:12;height:2" coordorigin="4686,798" coordsize="12,0" path="m4686,798l4698,798e" filled="false" stroked="true" strokeweight=".6pt" strokecolor="#000000">
                <v:path arrowok="t"/>
              </v:shape>
            </v:group>
            <v:group style="position:absolute;left:4686;top:817;width:12;height:2" coordorigin="4686,817" coordsize="12,2">
              <v:shape style="position:absolute;left:4686;top:817;width:12;height:2" coordorigin="4686,817" coordsize="12,0" path="m4686,817l4698,817e" filled="false" stroked="true" strokeweight=".6pt" strokecolor="#000000">
                <v:path arrowok="t"/>
              </v:shape>
            </v:group>
            <v:group style="position:absolute;left:4686;top:836;width:12;height:2" coordorigin="4686,836" coordsize="12,2">
              <v:shape style="position:absolute;left:4686;top:836;width:12;height:2" coordorigin="4686,836" coordsize="12,0" path="m4686,836l4698,836e" filled="false" stroked="true" strokeweight=".6pt" strokecolor="#000000">
                <v:path arrowok="t"/>
              </v:shape>
            </v:group>
            <v:group style="position:absolute;left:4686;top:855;width:12;height:2" coordorigin="4686,855" coordsize="12,2">
              <v:shape style="position:absolute;left:4686;top:855;width:12;height:2" coordorigin="4686,855" coordsize="12,0" path="m4686,855l4698,855e" filled="false" stroked="true" strokeweight=".6pt" strokecolor="#000000">
                <v:path arrowok="t"/>
              </v:shape>
            </v:group>
            <v:group style="position:absolute;left:4686;top:875;width:12;height:2" coordorigin="4686,875" coordsize="12,2">
              <v:shape style="position:absolute;left:4686;top:875;width:12;height:2" coordorigin="4686,875" coordsize="12,0" path="m4686,875l4698,875e" filled="false" stroked="true" strokeweight=".6pt" strokecolor="#000000">
                <v:path arrowok="t"/>
              </v:shape>
            </v:group>
            <v:group style="position:absolute;left:4686;top:894;width:12;height:2" coordorigin="4686,894" coordsize="12,2">
              <v:shape style="position:absolute;left:4686;top:894;width:12;height:2" coordorigin="4686,894" coordsize="12,0" path="m4686,894l4698,894e" filled="false" stroked="true" strokeweight=".6pt" strokecolor="#000000">
                <v:path arrowok="t"/>
              </v:shape>
            </v:group>
            <v:group style="position:absolute;left:4686;top:913;width:12;height:2" coordorigin="4686,913" coordsize="12,2">
              <v:shape style="position:absolute;left:4686;top:913;width:12;height:2" coordorigin="4686,913" coordsize="12,0" path="m4686,913l4698,913e" filled="false" stroked="true" strokeweight=".6pt" strokecolor="#000000">
                <v:path arrowok="t"/>
              </v:shape>
            </v:group>
            <v:group style="position:absolute;left:4686;top:932;width:12;height:2" coordorigin="4686,932" coordsize="12,2">
              <v:shape style="position:absolute;left:4686;top:932;width:12;height:2" coordorigin="4686,932" coordsize="12,0" path="m4686,932l4698,932e" filled="false" stroked="true" strokeweight=".6pt" strokecolor="#000000">
                <v:path arrowok="t"/>
              </v:shape>
            </v:group>
            <v:group style="position:absolute;left:4686;top:951;width:12;height:2" coordorigin="4686,951" coordsize="12,2">
              <v:shape style="position:absolute;left:4686;top:951;width:12;height:2" coordorigin="4686,951" coordsize="12,0" path="m4686,951l4698,951e" filled="false" stroked="true" strokeweight=".6pt" strokecolor="#000000">
                <v:path arrowok="t"/>
              </v:shape>
            </v:group>
            <v:group style="position:absolute;left:4686;top:971;width:12;height:2" coordorigin="4686,971" coordsize="12,2">
              <v:shape style="position:absolute;left:4686;top:971;width:12;height:2" coordorigin="4686,971" coordsize="12,0" path="m4686,971l4698,971e" filled="false" stroked="true" strokeweight=".6pt" strokecolor="#000000">
                <v:path arrowok="t"/>
              </v:shape>
            </v:group>
            <v:group style="position:absolute;left:4686;top:990;width:12;height:2" coordorigin="4686,990" coordsize="12,2">
              <v:shape style="position:absolute;left:4686;top:990;width:12;height:2" coordorigin="4686,990" coordsize="12,0" path="m4686,990l4698,990e" filled="false" stroked="true" strokeweight=".6pt" strokecolor="#000000">
                <v:path arrowok="t"/>
              </v:shape>
            </v:group>
            <v:group style="position:absolute;left:4686;top:1009;width:12;height:2" coordorigin="4686,1009" coordsize="12,2">
              <v:shape style="position:absolute;left:4686;top:1009;width:12;height:2" coordorigin="4686,1009" coordsize="12,0" path="m4686,1009l4698,1009e" filled="false" stroked="true" strokeweight=".6pt" strokecolor="#000000">
                <v:path arrowok="t"/>
              </v:shape>
            </v:group>
            <v:group style="position:absolute;left:4686;top:1028;width:12;height:2" coordorigin="4686,1028" coordsize="12,2">
              <v:shape style="position:absolute;left:4686;top:1028;width:12;height:2" coordorigin="4686,1028" coordsize="12,0" path="m4686,1028l4698,1028e" filled="false" stroked="true" strokeweight=".6pt" strokecolor="#000000">
                <v:path arrowok="t"/>
              </v:shape>
            </v:group>
            <v:group style="position:absolute;left:4686;top:1047;width:12;height:2" coordorigin="4686,1047" coordsize="12,2">
              <v:shape style="position:absolute;left:4686;top:1047;width:12;height:2" coordorigin="4686,1047" coordsize="12,0" path="m4686,1047l4698,1047e" filled="false" stroked="true" strokeweight=".6pt" strokecolor="#000000">
                <v:path arrowok="t"/>
              </v:shape>
            </v:group>
            <v:group style="position:absolute;left:4686;top:1067;width:12;height:2" coordorigin="4686,1067" coordsize="12,2">
              <v:shape style="position:absolute;left:4686;top:1067;width:12;height:2" coordorigin="4686,1067" coordsize="12,0" path="m4686,1067l4698,1067e" filled="false" stroked="true" strokeweight=".6pt" strokecolor="#000000">
                <v:path arrowok="t"/>
              </v:shape>
            </v:group>
            <v:group style="position:absolute;left:4686;top:1086;width:12;height:2" coordorigin="4686,1086" coordsize="12,2">
              <v:shape style="position:absolute;left:4686;top:1086;width:12;height:2" coordorigin="4686,1086" coordsize="12,0" path="m4686,1086l4698,1086e" filled="false" stroked="true" strokeweight=".6pt" strokecolor="#000000">
                <v:path arrowok="t"/>
              </v:shape>
            </v:group>
            <v:group style="position:absolute;left:4686;top:1105;width:12;height:2" coordorigin="4686,1105" coordsize="12,2">
              <v:shape style="position:absolute;left:4686;top:1105;width:12;height:2" coordorigin="4686,1105" coordsize="12,0" path="m4686,1105l4698,1105e" filled="false" stroked="true" strokeweight=".6pt" strokecolor="#000000">
                <v:path arrowok="t"/>
              </v:shape>
            </v:group>
            <v:group style="position:absolute;left:4686;top:1124;width:12;height:2" coordorigin="4686,1124" coordsize="12,2">
              <v:shape style="position:absolute;left:4686;top:1124;width:12;height:2" coordorigin="4686,1124" coordsize="12,0" path="m4686,1124l4698,1124e" filled="false" stroked="true" strokeweight=".6pt" strokecolor="#000000">
                <v:path arrowok="t"/>
              </v:shape>
            </v:group>
            <v:group style="position:absolute;left:4686;top:1143;width:12;height:2" coordorigin="4686,1143" coordsize="12,2">
              <v:shape style="position:absolute;left:4686;top:1143;width:12;height:2" coordorigin="4686,1143" coordsize="12,0" path="m4686,1143l4698,1143e" filled="false" stroked="true" strokeweight=".6pt" strokecolor="#000000">
                <v:path arrowok="t"/>
              </v:shape>
            </v:group>
            <v:group style="position:absolute;left:4686;top:1163;width:12;height:2" coordorigin="4686,1163" coordsize="12,2">
              <v:shape style="position:absolute;left:4686;top:1163;width:12;height:2" coordorigin="4686,1163" coordsize="12,0" path="m4686,1163l4698,1163e" filled="false" stroked="true" strokeweight=".6pt" strokecolor="#000000">
                <v:path arrowok="t"/>
              </v:shape>
            </v:group>
            <v:group style="position:absolute;left:4686;top:1182;width:12;height:2" coordorigin="4686,1182" coordsize="12,2">
              <v:shape style="position:absolute;left:4686;top:1182;width:12;height:2" coordorigin="4686,1182" coordsize="12,0" path="m4686,1182l4698,1182e" filled="false" stroked="true" strokeweight=".6pt" strokecolor="#000000">
                <v:path arrowok="t"/>
              </v:shape>
            </v:group>
            <v:group style="position:absolute;left:4686;top:1201;width:12;height:2" coordorigin="4686,1201" coordsize="12,2">
              <v:shape style="position:absolute;left:4686;top:1201;width:12;height:2" coordorigin="4686,1201" coordsize="12,0" path="m4686,1201l4698,1201e" filled="false" stroked="true" strokeweight=".6pt" strokecolor="#000000">
                <v:path arrowok="t"/>
              </v:shape>
            </v:group>
            <v:group style="position:absolute;left:4686;top:1220;width:12;height:2" coordorigin="4686,1220" coordsize="12,2">
              <v:shape style="position:absolute;left:4686;top:1220;width:12;height:2" coordorigin="4686,1220" coordsize="12,0" path="m4686,1220l4698,1220e" filled="false" stroked="true" strokeweight=".6pt" strokecolor="#000000">
                <v:path arrowok="t"/>
              </v:shape>
            </v:group>
            <v:group style="position:absolute;left:4686;top:1239;width:12;height:2" coordorigin="4686,1239" coordsize="12,2">
              <v:shape style="position:absolute;left:4686;top:1239;width:12;height:2" coordorigin="4686,1239" coordsize="12,0" path="m4686,1239l4698,1239e" filled="false" stroked="true" strokeweight=".6pt" strokecolor="#000000">
                <v:path arrowok="t"/>
              </v:shape>
            </v:group>
            <v:group style="position:absolute;left:4686;top:1259;width:12;height:2" coordorigin="4686,1259" coordsize="12,2">
              <v:shape style="position:absolute;left:4686;top:1259;width:12;height:2" coordorigin="4686,1259" coordsize="12,0" path="m4686,1259l4698,1259e" filled="false" stroked="true" strokeweight=".6pt" strokecolor="#000000">
                <v:path arrowok="t"/>
              </v:shape>
            </v:group>
            <v:group style="position:absolute;left:4686;top:1278;width:12;height:2" coordorigin="4686,1278" coordsize="12,2">
              <v:shape style="position:absolute;left:4686;top:1278;width:12;height:2" coordorigin="4686,1278" coordsize="12,0" path="m4686,1278l4698,1278e" filled="false" stroked="true" strokeweight=".6pt" strokecolor="#000000">
                <v:path arrowok="t"/>
              </v:shape>
            </v:group>
            <v:group style="position:absolute;left:4686;top:1297;width:12;height:2" coordorigin="4686,1297" coordsize="12,2">
              <v:shape style="position:absolute;left:4686;top:1297;width:12;height:2" coordorigin="4686,1297" coordsize="12,0" path="m4686,1297l4698,1297e" filled="false" stroked="true" strokeweight=".6pt" strokecolor="#000000">
                <v:path arrowok="t"/>
              </v:shape>
            </v:group>
            <v:group style="position:absolute;left:4686;top:1316;width:12;height:2" coordorigin="4686,1316" coordsize="12,2">
              <v:shape style="position:absolute;left:4686;top:1316;width:12;height:2" coordorigin="4686,1316" coordsize="12,0" path="m4686,1316l4698,1316e" filled="false" stroked="true" strokeweight=".6pt" strokecolor="#000000">
                <v:path arrowok="t"/>
              </v:shape>
            </v:group>
            <v:group style="position:absolute;left:4686;top:1335;width:12;height:2" coordorigin="4686,1335" coordsize="12,2">
              <v:shape style="position:absolute;left:4686;top:1335;width:12;height:2" coordorigin="4686,1335" coordsize="12,0" path="m4686,1335l4698,1335e" filled="false" stroked="true" strokeweight=".6pt" strokecolor="#000000">
                <v:path arrowok="t"/>
              </v:shape>
            </v:group>
            <v:group style="position:absolute;left:4686;top:1355;width:12;height:2" coordorigin="4686,1355" coordsize="12,2">
              <v:shape style="position:absolute;left:4686;top:1355;width:12;height:2" coordorigin="4686,1355" coordsize="12,0" path="m4686,1355l4698,1355e" filled="false" stroked="true" strokeweight=".6pt" strokecolor="#000000">
                <v:path arrowok="t"/>
              </v:shape>
            </v:group>
            <v:group style="position:absolute;left:4686;top:1374;width:12;height:2" coordorigin="4686,1374" coordsize="12,2">
              <v:shape style="position:absolute;left:4686;top:1374;width:12;height:2" coordorigin="4686,1374" coordsize="12,0" path="m4686,1374l4698,1374e" filled="false" stroked="true" strokeweight=".6pt" strokecolor="#000000">
                <v:path arrowok="t"/>
              </v:shape>
            </v:group>
            <v:group style="position:absolute;left:4686;top:1393;width:12;height:2" coordorigin="4686,1393" coordsize="12,2">
              <v:shape style="position:absolute;left:4686;top:1393;width:12;height:2" coordorigin="4686,1393" coordsize="12,0" path="m4686,1393l4698,1393e" filled="false" stroked="true" strokeweight=".6pt" strokecolor="#000000">
                <v:path arrowok="t"/>
              </v:shape>
            </v:group>
            <v:group style="position:absolute;left:4686;top:1412;width:12;height:2" coordorigin="4686,1412" coordsize="12,2">
              <v:shape style="position:absolute;left:4686;top:1412;width:12;height:2" coordorigin="4686,1412" coordsize="12,0" path="m4686,1412l4698,1412e" filled="false" stroked="true" strokeweight=".6pt" strokecolor="#000000">
                <v:path arrowok="t"/>
              </v:shape>
            </v:group>
            <v:group style="position:absolute;left:4686;top:1431;width:12;height:2" coordorigin="4686,1431" coordsize="12,2">
              <v:shape style="position:absolute;left:4686;top:1431;width:12;height:2" coordorigin="4686,1431" coordsize="12,0" path="m4686,1431l4698,1431e" filled="false" stroked="true" strokeweight=".6pt" strokecolor="#000000">
                <v:path arrowok="t"/>
              </v:shape>
            </v:group>
            <v:group style="position:absolute;left:4686;top:1451;width:12;height:2" coordorigin="4686,1451" coordsize="12,2">
              <v:shape style="position:absolute;left:4686;top:1451;width:12;height:2" coordorigin="4686,1451" coordsize="12,0" path="m4686,1451l4698,1451e" filled="false" stroked="true" strokeweight=".6pt" strokecolor="#000000">
                <v:path arrowok="t"/>
              </v:shape>
            </v:group>
            <v:group style="position:absolute;left:4686;top:1470;width:12;height:2" coordorigin="4686,1470" coordsize="12,2">
              <v:shape style="position:absolute;left:4686;top:1470;width:12;height:2" coordorigin="4686,1470" coordsize="12,0" path="m4686,1470l4698,1470e" filled="false" stroked="true" strokeweight=".6pt" strokecolor="#000000">
                <v:path arrowok="t"/>
              </v:shape>
            </v:group>
            <v:group style="position:absolute;left:4686;top:1489;width:12;height:2" coordorigin="4686,1489" coordsize="12,2">
              <v:shape style="position:absolute;left:4686;top:1489;width:12;height:2" coordorigin="4686,1489" coordsize="12,0" path="m4686,1489l4698,1489e" filled="false" stroked="true" strokeweight=".6pt" strokecolor="#000000">
                <v:path arrowok="t"/>
              </v:shape>
            </v:group>
            <v:group style="position:absolute;left:4686;top:1508;width:12;height:2" coordorigin="4686,1508" coordsize="12,2">
              <v:shape style="position:absolute;left:4686;top:1508;width:12;height:2" coordorigin="4686,1508" coordsize="12,0" path="m4686,1508l4698,1508e" filled="false" stroked="true" strokeweight=".6pt" strokecolor="#000000">
                <v:path arrowok="t"/>
              </v:shape>
            </v:group>
            <v:group style="position:absolute;left:4686;top:1527;width:12;height:2" coordorigin="4686,1527" coordsize="12,2">
              <v:shape style="position:absolute;left:4686;top:1527;width:12;height:2" coordorigin="4686,1527" coordsize="12,0" path="m4686,1527l4698,1527e" filled="false" stroked="true" strokeweight=".6pt" strokecolor="#000000">
                <v:path arrowok="t"/>
              </v:shape>
            </v:group>
            <v:group style="position:absolute;left:4686;top:1547;width:12;height:2" coordorigin="4686,1547" coordsize="12,2">
              <v:shape style="position:absolute;left:4686;top:1547;width:12;height:2" coordorigin="4686,1547" coordsize="12,0" path="m4686,1547l4698,1547e" filled="false" stroked="true" strokeweight=".6pt" strokecolor="#000000">
                <v:path arrowok="t"/>
              </v:shape>
            </v:group>
            <v:group style="position:absolute;left:4686;top:1566;width:12;height:2" coordorigin="4686,1566" coordsize="12,2">
              <v:shape style="position:absolute;left:4686;top:1566;width:12;height:2" coordorigin="4686,1566" coordsize="12,0" path="m4686,1566l4698,1566e" filled="false" stroked="true" strokeweight=".6pt" strokecolor="#000000">
                <v:path arrowok="t"/>
              </v:shape>
            </v:group>
            <v:group style="position:absolute;left:4686;top:1585;width:12;height:2" coordorigin="4686,1585" coordsize="12,2">
              <v:shape style="position:absolute;left:4686;top:1585;width:12;height:2" coordorigin="4686,1585" coordsize="12,0" path="m4686,1585l4698,1585e" filled="false" stroked="true" strokeweight=".6pt" strokecolor="#000000">
                <v:path arrowok="t"/>
              </v:shape>
            </v:group>
            <v:group style="position:absolute;left:4686;top:1604;width:12;height:2" coordorigin="4686,1604" coordsize="12,2">
              <v:shape style="position:absolute;left:4686;top:1604;width:12;height:2" coordorigin="4686,1604" coordsize="12,0" path="m4686,1604l4698,1604e" filled="false" stroked="true" strokeweight=".6pt" strokecolor="#000000">
                <v:path arrowok="t"/>
              </v:shape>
            </v:group>
            <v:group style="position:absolute;left:4686;top:1623;width:12;height:2" coordorigin="4686,1623" coordsize="12,2">
              <v:shape style="position:absolute;left:4686;top:1623;width:12;height:2" coordorigin="4686,1623" coordsize="12,0" path="m4686,1623l4698,1623e" filled="false" stroked="true" strokeweight=".6pt" strokecolor="#000000">
                <v:path arrowok="t"/>
              </v:shape>
            </v:group>
            <v:group style="position:absolute;left:4686;top:1643;width:12;height:2" coordorigin="4686,1643" coordsize="12,2">
              <v:shape style="position:absolute;left:4686;top:1643;width:12;height:2" coordorigin="4686,1643" coordsize="12,0" path="m4686,1643l4698,1643e" filled="false" stroked="true" strokeweight=".6pt" strokecolor="#000000">
                <v:path arrowok="t"/>
              </v:shape>
            </v:group>
            <v:group style="position:absolute;left:4686;top:1662;width:12;height:2" coordorigin="4686,1662" coordsize="12,2">
              <v:shape style="position:absolute;left:4686;top:1662;width:12;height:2" coordorigin="4686,1662" coordsize="12,0" path="m4686,1662l4698,1662e" filled="false" stroked="true" strokeweight=".6pt" strokecolor="#000000">
                <v:path arrowok="t"/>
              </v:shape>
            </v:group>
            <v:group style="position:absolute;left:4686;top:1681;width:12;height:2" coordorigin="4686,1681" coordsize="12,2">
              <v:shape style="position:absolute;left:4686;top:1681;width:12;height:2" coordorigin="4686,1681" coordsize="12,0" path="m4686,1681l4698,1681e" filled="false" stroked="true" strokeweight=".6pt" strokecolor="#000000">
                <v:path arrowok="t"/>
              </v:shape>
            </v:group>
            <v:group style="position:absolute;left:4686;top:1700;width:12;height:2" coordorigin="4686,1700" coordsize="12,2">
              <v:shape style="position:absolute;left:4686;top:1700;width:12;height:2" coordorigin="4686,1700" coordsize="12,0" path="m4686,1700l4698,1700e" filled="false" stroked="true" strokeweight=".6pt" strokecolor="#000000">
                <v:path arrowok="t"/>
              </v:shape>
            </v:group>
            <v:group style="position:absolute;left:4686;top:1719;width:12;height:2" coordorigin="4686,1719" coordsize="12,2">
              <v:shape style="position:absolute;left:4686;top:1719;width:12;height:2" coordorigin="4686,1719" coordsize="12,0" path="m4686,1719l4698,1719e" filled="false" stroked="true" strokeweight=".6pt" strokecolor="#000000">
                <v:path arrowok="t"/>
              </v:shape>
            </v:group>
            <v:group style="position:absolute;left:4687;top:1787;width:10;height:2" coordorigin="4687,1787" coordsize="10,2">
              <v:shape style="position:absolute;left:4687;top:1787;width:10;height:2" coordorigin="4687,1787" coordsize="10,0" path="m4687,1787l4697,1787e" filled="false" stroked="true" strokeweight=".48pt" strokecolor="#000000">
                <v:path arrowok="t"/>
              </v:shape>
            </v:group>
            <v:group style="position:absolute;left:4687;top:1806;width:10;height:2" coordorigin="4687,1806" coordsize="10,2">
              <v:shape style="position:absolute;left:4687;top:1806;width:10;height:2" coordorigin="4687,1806" coordsize="10,0" path="m4687,1806l4697,1806e" filled="false" stroked="true" strokeweight=".48pt" strokecolor="#000000">
                <v:path arrowok="t"/>
              </v:shape>
            </v:group>
            <v:group style="position:absolute;left:4687;top:1825;width:10;height:2" coordorigin="4687,1825" coordsize="10,2">
              <v:shape style="position:absolute;left:4687;top:1825;width:10;height:2" coordorigin="4687,1825" coordsize="10,0" path="m4687,1825l4697,1825e" filled="false" stroked="true" strokeweight=".48pt" strokecolor="#000000">
                <v:path arrowok="t"/>
              </v:shape>
            </v:group>
            <v:group style="position:absolute;left:4687;top:1844;width:10;height:2" coordorigin="4687,1844" coordsize="10,2">
              <v:shape style="position:absolute;left:4687;top:1844;width:10;height:2" coordorigin="4687,1844" coordsize="10,0" path="m4687,1844l4697,1844e" filled="false" stroked="true" strokeweight=".48pt" strokecolor="#000000">
                <v:path arrowok="t"/>
              </v:shape>
            </v:group>
            <v:group style="position:absolute;left:4687;top:1863;width:10;height:2" coordorigin="4687,1863" coordsize="10,2">
              <v:shape style="position:absolute;left:4687;top:1863;width:10;height:2" coordorigin="4687,1863" coordsize="10,0" path="m4687,1863l4697,1863e" filled="false" stroked="true" strokeweight=".48pt" strokecolor="#000000">
                <v:path arrowok="t"/>
              </v:shape>
            </v:group>
            <v:group style="position:absolute;left:4687;top:1883;width:10;height:2" coordorigin="4687,1883" coordsize="10,2">
              <v:shape style="position:absolute;left:4687;top:1883;width:10;height:2" coordorigin="4687,1883" coordsize="10,0" path="m4687,1883l4697,1883e" filled="false" stroked="true" strokeweight=".48pt" strokecolor="#000000">
                <v:path arrowok="t"/>
              </v:shape>
            </v:group>
            <v:group style="position:absolute;left:4687;top:1902;width:10;height:2" coordorigin="4687,1902" coordsize="10,2">
              <v:shape style="position:absolute;left:4687;top:1902;width:10;height:2" coordorigin="4687,1902" coordsize="10,0" path="m4687,1902l4697,1902e" filled="false" stroked="true" strokeweight=".48pt" strokecolor="#000000">
                <v:path arrowok="t"/>
              </v:shape>
            </v:group>
            <v:group style="position:absolute;left:4687;top:1921;width:10;height:2" coordorigin="4687,1921" coordsize="10,2">
              <v:shape style="position:absolute;left:4687;top:1921;width:10;height:2" coordorigin="4687,1921" coordsize="10,0" path="m4687,1921l4697,1921e" filled="false" stroked="true" strokeweight=".48pt" strokecolor="#000000">
                <v:path arrowok="t"/>
              </v:shape>
            </v:group>
            <v:group style="position:absolute;left:4687;top:1940;width:10;height:2" coordorigin="4687,1940" coordsize="10,2">
              <v:shape style="position:absolute;left:4687;top:1940;width:10;height:2" coordorigin="4687,1940" coordsize="10,0" path="m4687,1940l4697,1940e" filled="false" stroked="true" strokeweight=".48pt" strokecolor="#000000">
                <v:path arrowok="t"/>
              </v:shape>
            </v:group>
            <v:group style="position:absolute;left:4687;top:1959;width:10;height:2" coordorigin="4687,1959" coordsize="10,2">
              <v:shape style="position:absolute;left:4687;top:1959;width:10;height:2" coordorigin="4687,1959" coordsize="10,0" path="m4687,1959l4697,1959e" filled="false" stroked="true" strokeweight=".48pt" strokecolor="#000000">
                <v:path arrowok="t"/>
              </v:shape>
            </v:group>
            <v:group style="position:absolute;left:4687;top:1979;width:10;height:2" coordorigin="4687,1979" coordsize="10,2">
              <v:shape style="position:absolute;left:4687;top:1979;width:10;height:2" coordorigin="4687,1979" coordsize="10,0" path="m4687,1979l4697,1979e" filled="false" stroked="true" strokeweight=".48pt" strokecolor="#000000">
                <v:path arrowok="t"/>
              </v:shape>
            </v:group>
            <v:group style="position:absolute;left:4687;top:1998;width:10;height:2" coordorigin="4687,1998" coordsize="10,2">
              <v:shape style="position:absolute;left:4687;top:1998;width:10;height:2" coordorigin="4687,1998" coordsize="10,0" path="m4687,1998l4697,1998e" filled="false" stroked="true" strokeweight=".48pt" strokecolor="#000000">
                <v:path arrowok="t"/>
              </v:shape>
            </v:group>
            <v:group style="position:absolute;left:4687;top:2017;width:10;height:2" coordorigin="4687,2017" coordsize="10,2">
              <v:shape style="position:absolute;left:4687;top:2017;width:10;height:2" coordorigin="4687,2017" coordsize="10,0" path="m4687,2017l4697,2017e" filled="false" stroked="true" strokeweight=".48pt" strokecolor="#000000">
                <v:path arrowok="t"/>
              </v:shape>
            </v:group>
            <v:group style="position:absolute;left:4687;top:2036;width:10;height:2" coordorigin="4687,2036" coordsize="10,2">
              <v:shape style="position:absolute;left:4687;top:2036;width:10;height:2" coordorigin="4687,2036" coordsize="10,0" path="m4687,2036l4697,2036e" filled="false" stroked="true" strokeweight=".48pt" strokecolor="#000000">
                <v:path arrowok="t"/>
              </v:shape>
            </v:group>
            <v:group style="position:absolute;left:4687;top:2055;width:10;height:2" coordorigin="4687,2055" coordsize="10,2">
              <v:shape style="position:absolute;left:4687;top:2055;width:10;height:2" coordorigin="4687,2055" coordsize="10,0" path="m4687,2055l4697,2055e" filled="false" stroked="true" strokeweight=".48pt" strokecolor="#000000">
                <v:path arrowok="t"/>
              </v:shape>
            </v:group>
            <v:group style="position:absolute;left:4687;top:2075;width:10;height:2" coordorigin="4687,2075" coordsize="10,2">
              <v:shape style="position:absolute;left:4687;top:2075;width:10;height:2" coordorigin="4687,2075" coordsize="10,0" path="m4687,2075l4697,2075e" filled="false" stroked="true" strokeweight=".48pt" strokecolor="#000000">
                <v:path arrowok="t"/>
              </v:shape>
            </v:group>
            <v:group style="position:absolute;left:4687;top:2094;width:10;height:2" coordorigin="4687,2094" coordsize="10,2">
              <v:shape style="position:absolute;left:4687;top:2094;width:10;height:2" coordorigin="4687,2094" coordsize="10,0" path="m4687,2094l4697,2094e" filled="false" stroked="true" strokeweight=".48pt" strokecolor="#000000">
                <v:path arrowok="t"/>
              </v:shape>
            </v:group>
            <v:group style="position:absolute;left:4687;top:2113;width:10;height:2" coordorigin="4687,2113" coordsize="10,2">
              <v:shape style="position:absolute;left:4687;top:2113;width:10;height:2" coordorigin="4687,2113" coordsize="10,0" path="m4687,2113l4697,2113e" filled="false" stroked="true" strokeweight=".48pt" strokecolor="#000000">
                <v:path arrowok="t"/>
              </v:shape>
            </v:group>
            <v:group style="position:absolute;left:4687;top:2132;width:10;height:2" coordorigin="4687,2132" coordsize="10,2">
              <v:shape style="position:absolute;left:4687;top:2132;width:10;height:2" coordorigin="4687,2132" coordsize="10,0" path="m4687,2132l4697,2132e" filled="false" stroked="true" strokeweight=".48pt" strokecolor="#000000">
                <v:path arrowok="t"/>
              </v:shape>
            </v:group>
            <v:group style="position:absolute;left:4687;top:2151;width:10;height:2" coordorigin="4687,2151" coordsize="10,2">
              <v:shape style="position:absolute;left:4687;top:2151;width:10;height:2" coordorigin="4687,2151" coordsize="10,0" path="m4687,2151l4697,2151e" filled="false" stroked="true" strokeweight=".48pt" strokecolor="#000000">
                <v:path arrowok="t"/>
              </v:shape>
            </v:group>
            <v:group style="position:absolute;left:4687;top:2171;width:10;height:2" coordorigin="4687,2171" coordsize="10,2">
              <v:shape style="position:absolute;left:4687;top:2171;width:10;height:2" coordorigin="4687,2171" coordsize="10,0" path="m4687,2171l4697,2171e" filled="false" stroked="true" strokeweight=".48pt" strokecolor="#000000">
                <v:path arrowok="t"/>
              </v:shape>
            </v:group>
            <v:group style="position:absolute;left:4686;top:1748;width:12;height:2" coordorigin="4686,1748" coordsize="12,2">
              <v:shape style="position:absolute;left:4686;top:1748;width:12;height:2" coordorigin="4686,1748" coordsize="12,0" path="m4686,1748l4698,1748e" filled="false" stroked="true" strokeweight=".6pt" strokecolor="#000000">
                <v:path arrowok="t"/>
              </v:shape>
            </v:group>
            <v:group style="position:absolute;left:4686;top:1767;width:12;height:2" coordorigin="4686,1767" coordsize="12,2">
              <v:shape style="position:absolute;left:4686;top:1767;width:12;height:2" coordorigin="4686,1767" coordsize="12,0" path="m4686,1767l4698,1767e" filled="false" stroked="true" strokeweight=".6pt" strokecolor="#000000">
                <v:path arrowok="t"/>
              </v:shape>
            </v:group>
            <v:group style="position:absolute;left:4686;top:1787;width:12;height:2" coordorigin="4686,1787" coordsize="12,2">
              <v:shape style="position:absolute;left:4686;top:1787;width:12;height:2" coordorigin="4686,1787" coordsize="12,0" path="m4686,1787l4698,1787e" filled="false" stroked="true" strokeweight=".6pt" strokecolor="#000000">
                <v:path arrowok="t"/>
              </v:shape>
            </v:group>
            <v:group style="position:absolute;left:4686;top:1806;width:12;height:2" coordorigin="4686,1806" coordsize="12,2">
              <v:shape style="position:absolute;left:4686;top:1806;width:12;height:2" coordorigin="4686,1806" coordsize="12,0" path="m4686,1806l4698,1806e" filled="false" stroked="true" strokeweight=".6pt" strokecolor="#000000">
                <v:path arrowok="t"/>
              </v:shape>
            </v:group>
            <v:group style="position:absolute;left:4686;top:1825;width:12;height:2" coordorigin="4686,1825" coordsize="12,2">
              <v:shape style="position:absolute;left:4686;top:1825;width:12;height:2" coordorigin="4686,1825" coordsize="12,0" path="m4686,1825l4698,1825e" filled="false" stroked="true" strokeweight=".6pt" strokecolor="#000000">
                <v:path arrowok="t"/>
              </v:shape>
            </v:group>
            <v:group style="position:absolute;left:4686;top:1844;width:12;height:2" coordorigin="4686,1844" coordsize="12,2">
              <v:shape style="position:absolute;left:4686;top:1844;width:12;height:2" coordorigin="4686,1844" coordsize="12,0" path="m4686,1844l4698,1844e" filled="false" stroked="true" strokeweight=".6pt" strokecolor="#000000">
                <v:path arrowok="t"/>
              </v:shape>
            </v:group>
            <v:group style="position:absolute;left:4686;top:1863;width:12;height:2" coordorigin="4686,1863" coordsize="12,2">
              <v:shape style="position:absolute;left:4686;top:1863;width:12;height:2" coordorigin="4686,1863" coordsize="12,0" path="m4686,1863l4698,1863e" filled="false" stroked="true" strokeweight=".6pt" strokecolor="#000000">
                <v:path arrowok="t"/>
              </v:shape>
            </v:group>
            <v:group style="position:absolute;left:4686;top:1883;width:12;height:2" coordorigin="4686,1883" coordsize="12,2">
              <v:shape style="position:absolute;left:4686;top:1883;width:12;height:2" coordorigin="4686,1883" coordsize="12,0" path="m4686,1883l4698,1883e" filled="false" stroked="true" strokeweight=".6pt" strokecolor="#000000">
                <v:path arrowok="t"/>
              </v:shape>
            </v:group>
            <v:group style="position:absolute;left:4686;top:1902;width:12;height:2" coordorigin="4686,1902" coordsize="12,2">
              <v:shape style="position:absolute;left:4686;top:1902;width:12;height:2" coordorigin="4686,1902" coordsize="12,0" path="m4686,1902l4698,1902e" filled="false" stroked="true" strokeweight=".6pt" strokecolor="#000000">
                <v:path arrowok="t"/>
              </v:shape>
            </v:group>
            <v:group style="position:absolute;left:4686;top:1921;width:12;height:2" coordorigin="4686,1921" coordsize="12,2">
              <v:shape style="position:absolute;left:4686;top:1921;width:12;height:2" coordorigin="4686,1921" coordsize="12,0" path="m4686,1921l4698,1921e" filled="false" stroked="true" strokeweight=".6pt" strokecolor="#000000">
                <v:path arrowok="t"/>
              </v:shape>
            </v:group>
            <v:group style="position:absolute;left:4686;top:1940;width:12;height:2" coordorigin="4686,1940" coordsize="12,2">
              <v:shape style="position:absolute;left:4686;top:1940;width:12;height:2" coordorigin="4686,1940" coordsize="12,0" path="m4686,1940l4698,1940e" filled="false" stroked="true" strokeweight=".6pt" strokecolor="#000000">
                <v:path arrowok="t"/>
              </v:shape>
            </v:group>
            <v:group style="position:absolute;left:4686;top:1959;width:12;height:2" coordorigin="4686,1959" coordsize="12,2">
              <v:shape style="position:absolute;left:4686;top:1959;width:12;height:2" coordorigin="4686,1959" coordsize="12,0" path="m4686,1959l4698,1959e" filled="false" stroked="true" strokeweight=".6pt" strokecolor="#000000">
                <v:path arrowok="t"/>
              </v:shape>
            </v:group>
            <v:group style="position:absolute;left:4686;top:1979;width:12;height:2" coordorigin="4686,1979" coordsize="12,2">
              <v:shape style="position:absolute;left:4686;top:1979;width:12;height:2" coordorigin="4686,1979" coordsize="12,0" path="m4686,1979l4698,1979e" filled="false" stroked="true" strokeweight=".6pt" strokecolor="#000000">
                <v:path arrowok="t"/>
              </v:shape>
            </v:group>
            <v:group style="position:absolute;left:4686;top:1998;width:12;height:2" coordorigin="4686,1998" coordsize="12,2">
              <v:shape style="position:absolute;left:4686;top:1998;width:12;height:2" coordorigin="4686,1998" coordsize="12,0" path="m4686,1998l4698,1998e" filled="false" stroked="true" strokeweight=".6pt" strokecolor="#000000">
                <v:path arrowok="t"/>
              </v:shape>
            </v:group>
            <v:group style="position:absolute;left:4686;top:2017;width:12;height:2" coordorigin="4686,2017" coordsize="12,2">
              <v:shape style="position:absolute;left:4686;top:2017;width:12;height:2" coordorigin="4686,2017" coordsize="12,0" path="m4686,2017l4698,2017e" filled="false" stroked="true" strokeweight=".6pt" strokecolor="#000000">
                <v:path arrowok="t"/>
              </v:shape>
            </v:group>
            <v:group style="position:absolute;left:4686;top:2036;width:12;height:2" coordorigin="4686,2036" coordsize="12,2">
              <v:shape style="position:absolute;left:4686;top:2036;width:12;height:2" coordorigin="4686,2036" coordsize="12,0" path="m4686,2036l4698,2036e" filled="false" stroked="true" strokeweight=".6pt" strokecolor="#000000">
                <v:path arrowok="t"/>
              </v:shape>
            </v:group>
            <v:group style="position:absolute;left:4686;top:2055;width:12;height:2" coordorigin="4686,2055" coordsize="12,2">
              <v:shape style="position:absolute;left:4686;top:2055;width:12;height:2" coordorigin="4686,2055" coordsize="12,0" path="m4686,2055l4698,2055e" filled="false" stroked="true" strokeweight=".6pt" strokecolor="#000000">
                <v:path arrowok="t"/>
              </v:shape>
            </v:group>
            <v:group style="position:absolute;left:4686;top:2075;width:12;height:2" coordorigin="4686,2075" coordsize="12,2">
              <v:shape style="position:absolute;left:4686;top:2075;width:12;height:2" coordorigin="4686,2075" coordsize="12,0" path="m4686,2075l4698,2075e" filled="false" stroked="true" strokeweight=".6pt" strokecolor="#000000">
                <v:path arrowok="t"/>
              </v:shape>
            </v:group>
            <v:group style="position:absolute;left:4686;top:2094;width:12;height:2" coordorigin="4686,2094" coordsize="12,2">
              <v:shape style="position:absolute;left:4686;top:2094;width:12;height:2" coordorigin="4686,2094" coordsize="12,0" path="m4686,2094l4698,2094e" filled="false" stroked="true" strokeweight=".6pt" strokecolor="#000000">
                <v:path arrowok="t"/>
              </v:shape>
            </v:group>
            <v:group style="position:absolute;left:4686;top:2113;width:12;height:2" coordorigin="4686,2113" coordsize="12,2">
              <v:shape style="position:absolute;left:4686;top:2113;width:12;height:2" coordorigin="4686,2113" coordsize="12,0" path="m4686,2113l4698,2113e" filled="false" stroked="true" strokeweight=".6pt" strokecolor="#000000">
                <v:path arrowok="t"/>
              </v:shape>
            </v:group>
            <v:group style="position:absolute;left:4686;top:2132;width:12;height:2" coordorigin="4686,2132" coordsize="12,2">
              <v:shape style="position:absolute;left:4686;top:2132;width:12;height:2" coordorigin="4686,2132" coordsize="12,0" path="m4686,2132l4698,2132e" filled="false" stroked="true" strokeweight=".6pt" strokecolor="#000000">
                <v:path arrowok="t"/>
              </v:shape>
            </v:group>
            <v:group style="position:absolute;left:4686;top:2151;width:12;height:2" coordorigin="4686,2151" coordsize="12,2">
              <v:shape style="position:absolute;left:4686;top:2151;width:12;height:2" coordorigin="4686,2151" coordsize="12,0" path="m4686,2151l4698,2151e" filled="false" stroked="true" strokeweight=".6pt" strokecolor="#000000">
                <v:path arrowok="t"/>
              </v:shape>
            </v:group>
            <v:group style="position:absolute;left:4686;top:2171;width:12;height:2" coordorigin="4686,2171" coordsize="12,2">
              <v:shape style="position:absolute;left:4686;top:2171;width:12;height:2" coordorigin="4686,2171" coordsize="12,0" path="m4686,2171l4698,2171e" filled="false" stroked="true" strokeweight=".6pt" strokecolor="#000000">
                <v:path arrowok="t"/>
              </v:shape>
            </v:group>
            <v:group style="position:absolute;left:4686;top:2190;width:12;height:2" coordorigin="4686,2190" coordsize="12,2">
              <v:shape style="position:absolute;left:4686;top:2190;width:12;height:2" coordorigin="4686,2190" coordsize="12,0" path="m4686,2190l4698,2190e" filled="false" stroked="true" strokeweight=".6pt" strokecolor="#000000">
                <v:path arrowok="t"/>
              </v:shape>
            </v:group>
            <v:group style="position:absolute;left:4687;top:2250;width:10;height:2" coordorigin="4687,2250" coordsize="10,2">
              <v:shape style="position:absolute;left:4687;top:2250;width:10;height:2" coordorigin="4687,2250" coordsize="10,0" path="m4687,2250l4697,2250e" filled="false" stroked="true" strokeweight=".48pt" strokecolor="#000000">
                <v:path arrowok="t"/>
              </v:shape>
            </v:group>
            <v:group style="position:absolute;left:4687;top:2269;width:10;height:2" coordorigin="4687,2269" coordsize="10,2">
              <v:shape style="position:absolute;left:4687;top:2269;width:10;height:2" coordorigin="4687,2269" coordsize="10,0" path="m4687,2269l4697,2269e" filled="false" stroked="true" strokeweight=".48pt" strokecolor="#000000">
                <v:path arrowok="t"/>
              </v:shape>
            </v:group>
            <v:group style="position:absolute;left:4687;top:2288;width:10;height:2" coordorigin="4687,2288" coordsize="10,2">
              <v:shape style="position:absolute;left:4687;top:2288;width:10;height:2" coordorigin="4687,2288" coordsize="10,0" path="m4687,2288l4697,2288e" filled="false" stroked="true" strokeweight=".48pt" strokecolor="#000000">
                <v:path arrowok="t"/>
              </v:shape>
            </v:group>
            <v:group style="position:absolute;left:4687;top:2307;width:10;height:2" coordorigin="4687,2307" coordsize="10,2">
              <v:shape style="position:absolute;left:4687;top:2307;width:10;height:2" coordorigin="4687,2307" coordsize="10,0" path="m4687,2307l4697,2307e" filled="false" stroked="true" strokeweight=".48pt" strokecolor="#000000">
                <v:path arrowok="t"/>
              </v:shape>
            </v:group>
            <v:group style="position:absolute;left:4687;top:2327;width:10;height:2" coordorigin="4687,2327" coordsize="10,2">
              <v:shape style="position:absolute;left:4687;top:2327;width:10;height:2" coordorigin="4687,2327" coordsize="10,0" path="m4687,2327l4697,2327e" filled="false" stroked="true" strokeweight=".48pt" strokecolor="#000000">
                <v:path arrowok="t"/>
              </v:shape>
            </v:group>
            <v:group style="position:absolute;left:4687;top:2346;width:10;height:2" coordorigin="4687,2346" coordsize="10,2">
              <v:shape style="position:absolute;left:4687;top:2346;width:10;height:2" coordorigin="4687,2346" coordsize="10,0" path="m4687,2346l4697,2346e" filled="false" stroked="true" strokeweight=".48pt" strokecolor="#000000">
                <v:path arrowok="t"/>
              </v:shape>
            </v:group>
            <v:group style="position:absolute;left:4687;top:2365;width:10;height:2" coordorigin="4687,2365" coordsize="10,2">
              <v:shape style="position:absolute;left:4687;top:2365;width:10;height:2" coordorigin="4687,2365" coordsize="10,0" path="m4687,2365l4697,2365e" filled="false" stroked="true" strokeweight=".48pt" strokecolor="#000000">
                <v:path arrowok="t"/>
              </v:shape>
            </v:group>
            <v:group style="position:absolute;left:4687;top:2384;width:10;height:2" coordorigin="4687,2384" coordsize="10,2">
              <v:shape style="position:absolute;left:4687;top:2384;width:10;height:2" coordorigin="4687,2384" coordsize="10,0" path="m4687,2384l4697,2384e" filled="false" stroked="true" strokeweight=".48pt" strokecolor="#000000">
                <v:path arrowok="t"/>
              </v:shape>
            </v:group>
            <v:group style="position:absolute;left:4687;top:2403;width:10;height:2" coordorigin="4687,2403" coordsize="10,2">
              <v:shape style="position:absolute;left:4687;top:2403;width:10;height:2" coordorigin="4687,2403" coordsize="10,0" path="m4687,2403l4697,2403e" filled="false" stroked="true" strokeweight=".48pt" strokecolor="#000000">
                <v:path arrowok="t"/>
              </v:shape>
            </v:group>
            <v:group style="position:absolute;left:4687;top:2423;width:10;height:2" coordorigin="4687,2423" coordsize="10,2">
              <v:shape style="position:absolute;left:4687;top:2423;width:10;height:2" coordorigin="4687,2423" coordsize="10,0" path="m4687,2423l4697,2423e" filled="false" stroked="true" strokeweight=".48pt" strokecolor="#000000">
                <v:path arrowok="t"/>
              </v:shape>
            </v:group>
            <v:group style="position:absolute;left:4687;top:2442;width:10;height:2" coordorigin="4687,2442" coordsize="10,2">
              <v:shape style="position:absolute;left:4687;top:2442;width:10;height:2" coordorigin="4687,2442" coordsize="10,0" path="m4687,2442l4697,2442e" filled="false" stroked="true" strokeweight=".48pt" strokecolor="#000000">
                <v:path arrowok="t"/>
              </v:shape>
            </v:group>
            <v:group style="position:absolute;left:4687;top:2461;width:10;height:2" coordorigin="4687,2461" coordsize="10,2">
              <v:shape style="position:absolute;left:4687;top:2461;width:10;height:2" coordorigin="4687,2461" coordsize="10,0" path="m4687,2461l4697,2461e" filled="false" stroked="true" strokeweight=".48pt" strokecolor="#000000">
                <v:path arrowok="t"/>
              </v:shape>
            </v:group>
            <v:group style="position:absolute;left:4687;top:2480;width:10;height:2" coordorigin="4687,2480" coordsize="10,2">
              <v:shape style="position:absolute;left:4687;top:2480;width:10;height:2" coordorigin="4687,2480" coordsize="10,0" path="m4687,2480l4697,2480e" filled="false" stroked="true" strokeweight=".48pt" strokecolor="#000000">
                <v:path arrowok="t"/>
              </v:shape>
            </v:group>
            <v:group style="position:absolute;left:4687;top:2499;width:10;height:2" coordorigin="4687,2499" coordsize="10,2">
              <v:shape style="position:absolute;left:4687;top:2499;width:10;height:2" coordorigin="4687,2499" coordsize="10,0" path="m4687,2499l4697,2499e" filled="false" stroked="true" strokeweight=".48pt" strokecolor="#000000">
                <v:path arrowok="t"/>
              </v:shape>
            </v:group>
            <v:group style="position:absolute;left:4687;top:2519;width:10;height:2" coordorigin="4687,2519" coordsize="10,2">
              <v:shape style="position:absolute;left:4687;top:2519;width:10;height:2" coordorigin="4687,2519" coordsize="10,0" path="m4687,2519l4697,2519e" filled="false" stroked="true" strokeweight=".48pt" strokecolor="#000000">
                <v:path arrowok="t"/>
              </v:shape>
            </v:group>
            <v:group style="position:absolute;left:4687;top:2538;width:10;height:2" coordorigin="4687,2538" coordsize="10,2">
              <v:shape style="position:absolute;left:4687;top:2538;width:10;height:2" coordorigin="4687,2538" coordsize="10,0" path="m4687,2538l4697,2538e" filled="false" stroked="true" strokeweight=".48pt" strokecolor="#000000">
                <v:path arrowok="t"/>
              </v:shape>
            </v:group>
            <v:group style="position:absolute;left:4687;top:2557;width:10;height:2" coordorigin="4687,2557" coordsize="10,2">
              <v:shape style="position:absolute;left:4687;top:2557;width:10;height:2" coordorigin="4687,2557" coordsize="10,0" path="m4687,2557l4697,2557e" filled="false" stroked="true" strokeweight=".48pt" strokecolor="#000000">
                <v:path arrowok="t"/>
              </v:shape>
            </v:group>
            <v:group style="position:absolute;left:4687;top:2576;width:10;height:2" coordorigin="4687,2576" coordsize="10,2">
              <v:shape style="position:absolute;left:4687;top:2576;width:10;height:2" coordorigin="4687,2576" coordsize="10,0" path="m4687,2576l4697,2576e" filled="false" stroked="true" strokeweight=".48pt" strokecolor="#000000">
                <v:path arrowok="t"/>
              </v:shape>
            </v:group>
            <v:group style="position:absolute;left:4687;top:2595;width:10;height:2" coordorigin="4687,2595" coordsize="10,2">
              <v:shape style="position:absolute;left:4687;top:2595;width:10;height:2" coordorigin="4687,2595" coordsize="10,0" path="m4687,2595l4697,2595e" filled="false" stroked="true" strokeweight=".48pt" strokecolor="#000000">
                <v:path arrowok="t"/>
              </v:shape>
            </v:group>
            <v:group style="position:absolute;left:4687;top:2615;width:10;height:2" coordorigin="4687,2615" coordsize="10,2">
              <v:shape style="position:absolute;left:4687;top:2615;width:10;height:2" coordorigin="4687,2615" coordsize="10,0" path="m4687,2615l4697,2615e" filled="false" stroked="true" strokeweight=".48pt" strokecolor="#000000">
                <v:path arrowok="t"/>
              </v:shape>
            </v:group>
            <v:group style="position:absolute;left:4687;top:2634;width:10;height:2" coordorigin="4687,2634" coordsize="10,2">
              <v:shape style="position:absolute;left:4687;top:2634;width:10;height:2" coordorigin="4687,2634" coordsize="10,0" path="m4687,2634l4697,2634e" filled="false" stroked="true" strokeweight=".48pt" strokecolor="#000000">
                <v:path arrowok="t"/>
              </v:shape>
            </v:group>
            <v:group style="position:absolute;left:4687;top:2711;width:10;height:2" coordorigin="4687,2711" coordsize="10,2">
              <v:shape style="position:absolute;left:4687;top:2711;width:10;height:2" coordorigin="4687,2711" coordsize="10,0" path="m4687,2711l4697,2711e" filled="false" stroked="true" strokeweight=".48pt" strokecolor="#000000">
                <v:path arrowok="t"/>
              </v:shape>
            </v:group>
            <v:group style="position:absolute;left:4687;top:2730;width:10;height:2" coordorigin="4687,2730" coordsize="10,2">
              <v:shape style="position:absolute;left:4687;top:2730;width:10;height:2" coordorigin="4687,2730" coordsize="10,0" path="m4687,2730l4697,2730e" filled="false" stroked="true" strokeweight=".48pt" strokecolor="#000000">
                <v:path arrowok="t"/>
              </v:shape>
            </v:group>
            <v:group style="position:absolute;left:4687;top:2749;width:10;height:2" coordorigin="4687,2749" coordsize="10,2">
              <v:shape style="position:absolute;left:4687;top:2749;width:10;height:2" coordorigin="4687,2749" coordsize="10,0" path="m4687,2749l4697,2749e" filled="false" stroked="true" strokeweight=".48pt" strokecolor="#000000">
                <v:path arrowok="t"/>
              </v:shape>
            </v:group>
            <v:group style="position:absolute;left:4687;top:2768;width:10;height:2" coordorigin="4687,2768" coordsize="10,2">
              <v:shape style="position:absolute;left:4687;top:2768;width:10;height:2" coordorigin="4687,2768" coordsize="10,0" path="m4687,2768l4697,2768e" filled="false" stroked="true" strokeweight=".48pt" strokecolor="#000000">
                <v:path arrowok="t"/>
              </v:shape>
            </v:group>
            <v:group style="position:absolute;left:4687;top:2787;width:10;height:2" coordorigin="4687,2787" coordsize="10,2">
              <v:shape style="position:absolute;left:4687;top:2787;width:10;height:2" coordorigin="4687,2787" coordsize="10,0" path="m4687,2787l4697,2787e" filled="false" stroked="true" strokeweight=".48pt" strokecolor="#000000">
                <v:path arrowok="t"/>
              </v:shape>
            </v:group>
            <v:group style="position:absolute;left:4687;top:2807;width:10;height:2" coordorigin="4687,2807" coordsize="10,2">
              <v:shape style="position:absolute;left:4687;top:2807;width:10;height:2" coordorigin="4687,2807" coordsize="10,0" path="m4687,2807l4697,2807e" filled="false" stroked="true" strokeweight=".48pt" strokecolor="#000000">
                <v:path arrowok="t"/>
              </v:shape>
            </v:group>
            <v:group style="position:absolute;left:4687;top:2826;width:10;height:2" coordorigin="4687,2826" coordsize="10,2">
              <v:shape style="position:absolute;left:4687;top:2826;width:10;height:2" coordorigin="4687,2826" coordsize="10,0" path="m4687,2826l4697,2826e" filled="false" stroked="true" strokeweight=".48pt" strokecolor="#000000">
                <v:path arrowok="t"/>
              </v:shape>
            </v:group>
            <v:group style="position:absolute;left:4687;top:2845;width:10;height:2" coordorigin="4687,2845" coordsize="10,2">
              <v:shape style="position:absolute;left:4687;top:2845;width:10;height:2" coordorigin="4687,2845" coordsize="10,0" path="m4687,2845l4697,2845e" filled="false" stroked="true" strokeweight=".48pt" strokecolor="#000000">
                <v:path arrowok="t"/>
              </v:shape>
            </v:group>
            <v:group style="position:absolute;left:4687;top:2864;width:10;height:2" coordorigin="4687,2864" coordsize="10,2">
              <v:shape style="position:absolute;left:4687;top:2864;width:10;height:2" coordorigin="4687,2864" coordsize="10,0" path="m4687,2864l4697,2864e" filled="false" stroked="true" strokeweight=".48pt" strokecolor="#000000">
                <v:path arrowok="t"/>
              </v:shape>
            </v:group>
            <v:group style="position:absolute;left:4687;top:2883;width:10;height:2" coordorigin="4687,2883" coordsize="10,2">
              <v:shape style="position:absolute;left:4687;top:2883;width:10;height:2" coordorigin="4687,2883" coordsize="10,0" path="m4687,2883l4697,2883e" filled="false" stroked="true" strokeweight=".48pt" strokecolor="#000000">
                <v:path arrowok="t"/>
              </v:shape>
            </v:group>
            <v:group style="position:absolute;left:4687;top:2903;width:10;height:2" coordorigin="4687,2903" coordsize="10,2">
              <v:shape style="position:absolute;left:4687;top:2903;width:10;height:2" coordorigin="4687,2903" coordsize="10,0" path="m4687,2903l4697,2903e" filled="false" stroked="true" strokeweight=".48pt" strokecolor="#000000">
                <v:path arrowok="t"/>
              </v:shape>
            </v:group>
            <v:group style="position:absolute;left:4687;top:2922;width:10;height:2" coordorigin="4687,2922" coordsize="10,2">
              <v:shape style="position:absolute;left:4687;top:2922;width:10;height:2" coordorigin="4687,2922" coordsize="10,0" path="m4687,2922l4697,2922e" filled="false" stroked="true" strokeweight=".48pt" strokecolor="#000000">
                <v:path arrowok="t"/>
              </v:shape>
            </v:group>
            <v:group style="position:absolute;left:4687;top:2941;width:10;height:2" coordorigin="4687,2941" coordsize="10,2">
              <v:shape style="position:absolute;left:4687;top:2941;width:10;height:2" coordorigin="4687,2941" coordsize="10,0" path="m4687,2941l4697,2941e" filled="false" stroked="true" strokeweight=".48pt" strokecolor="#000000">
                <v:path arrowok="t"/>
              </v:shape>
            </v:group>
            <v:group style="position:absolute;left:4687;top:2960;width:10;height:2" coordorigin="4687,2960" coordsize="10,2">
              <v:shape style="position:absolute;left:4687;top:2960;width:10;height:2" coordorigin="4687,2960" coordsize="10,0" path="m4687,2960l4697,2960e" filled="false" stroked="true" strokeweight=".48pt" strokecolor="#000000">
                <v:path arrowok="t"/>
              </v:shape>
            </v:group>
            <v:group style="position:absolute;left:4687;top:2979;width:10;height:2" coordorigin="4687,2979" coordsize="10,2">
              <v:shape style="position:absolute;left:4687;top:2979;width:10;height:2" coordorigin="4687,2979" coordsize="10,0" path="m4687,2979l4697,2979e" filled="false" stroked="true" strokeweight=".48pt" strokecolor="#000000">
                <v:path arrowok="t"/>
              </v:shape>
            </v:group>
            <v:group style="position:absolute;left:4687;top:2999;width:10;height:2" coordorigin="4687,2999" coordsize="10,2">
              <v:shape style="position:absolute;left:4687;top:2999;width:10;height:2" coordorigin="4687,2999" coordsize="10,0" path="m4687,2999l4697,2999e" filled="false" stroked="true" strokeweight=".48pt" strokecolor="#000000">
                <v:path arrowok="t"/>
              </v:shape>
            </v:group>
            <v:group style="position:absolute;left:4687;top:3018;width:10;height:2" coordorigin="4687,3018" coordsize="10,2">
              <v:shape style="position:absolute;left:4687;top:3018;width:10;height:2" coordorigin="4687,3018" coordsize="10,0" path="m4687,3018l4697,3018e" filled="false" stroked="true" strokeweight=".48pt" strokecolor="#000000">
                <v:path arrowok="t"/>
              </v:shape>
            </v:group>
            <v:group style="position:absolute;left:4687;top:3037;width:10;height:2" coordorigin="4687,3037" coordsize="10,2">
              <v:shape style="position:absolute;left:4687;top:3037;width:10;height:2" coordorigin="4687,3037" coordsize="10,0" path="m4687,3037l4697,3037e" filled="false" stroked="true" strokeweight=".48pt" strokecolor="#000000">
                <v:path arrowok="t"/>
              </v:shape>
            </v:group>
            <v:group style="position:absolute;left:4687;top:3056;width:10;height:2" coordorigin="4687,3056" coordsize="10,2">
              <v:shape style="position:absolute;left:4687;top:3056;width:10;height:2" coordorigin="4687,3056" coordsize="10,0" path="m4687,3056l4697,3056e" filled="false" stroked="true" strokeweight=".48pt" strokecolor="#000000">
                <v:path arrowok="t"/>
              </v:shape>
            </v:group>
            <v:group style="position:absolute;left:4687;top:3075;width:10;height:2" coordorigin="4687,3075" coordsize="10,2">
              <v:shape style="position:absolute;left:4687;top:3075;width:10;height:2" coordorigin="4687,3075" coordsize="10,0" path="m4687,3075l4697,3075e" filled="false" stroked="true" strokeweight=".48pt" strokecolor="#000000">
                <v:path arrowok="t"/>
              </v:shape>
            </v:group>
            <v:group style="position:absolute;left:4687;top:3095;width:10;height:2" coordorigin="4687,3095" coordsize="10,2">
              <v:shape style="position:absolute;left:4687;top:3095;width:10;height:2" coordorigin="4687,3095" coordsize="10,0" path="m4687,3095l4697,3095e" filled="false" stroked="true" strokeweight=".48pt" strokecolor="#000000">
                <v:path arrowok="t"/>
              </v:shape>
            </v:group>
            <v:group style="position:absolute;left:4687;top:3114;width:10;height:2" coordorigin="4687,3114" coordsize="10,2">
              <v:shape style="position:absolute;left:4687;top:3114;width:10;height:2" coordorigin="4687,3114" coordsize="10,0" path="m4687,3114l4697,3114e" filled="false" stroked="true" strokeweight=".48pt" strokecolor="#000000">
                <v:path arrowok="t"/>
              </v:shape>
            </v:group>
            <v:group style="position:absolute;left:4687;top:3133;width:10;height:2" coordorigin="4687,3133" coordsize="10,2">
              <v:shape style="position:absolute;left:4687;top:3133;width:10;height:2" coordorigin="4687,3133" coordsize="10,0" path="m4687,3133l4697,3133e" filled="false" stroked="true" strokeweight=".48pt" strokecolor="#000000">
                <v:path arrowok="t"/>
              </v:shape>
            </v:group>
            <v:group style="position:absolute;left:4687;top:3152;width:10;height:2" coordorigin="4687,3152" coordsize="10,2">
              <v:shape style="position:absolute;left:4687;top:3152;width:10;height:2" coordorigin="4687,3152" coordsize="10,0" path="m4687,3152l4697,3152e" filled="false" stroked="true" strokeweight=".48pt" strokecolor="#000000">
                <v:path arrowok="t"/>
              </v:shape>
            </v:group>
            <v:group style="position:absolute;left:4687;top:3171;width:10;height:2" coordorigin="4687,3171" coordsize="10,2">
              <v:shape style="position:absolute;left:4687;top:3171;width:10;height:2" coordorigin="4687,3171" coordsize="10,0" path="m4687,3171l4697,3171e" filled="false" stroked="true" strokeweight=".48pt" strokecolor="#000000">
                <v:path arrowok="t"/>
              </v:shape>
            </v:group>
            <v:group style="position:absolute;left:4687;top:3191;width:10;height:2" coordorigin="4687,3191" coordsize="10,2">
              <v:shape style="position:absolute;left:4687;top:3191;width:10;height:2" coordorigin="4687,3191" coordsize="10,0" path="m4687,3191l4697,3191e" filled="false" stroked="true" strokeweight=".48pt" strokecolor="#000000">
                <v:path arrowok="t"/>
              </v:shape>
            </v:group>
            <v:group style="position:absolute;left:4687;top:3210;width:10;height:2" coordorigin="4687,3210" coordsize="10,2">
              <v:shape style="position:absolute;left:4687;top:3210;width:10;height:2" coordorigin="4687,3210" coordsize="10,0" path="m4687,3210l4697,3210e" filled="false" stroked="true" strokeweight=".48pt" strokecolor="#000000">
                <v:path arrowok="t"/>
              </v:shape>
            </v:group>
            <v:group style="position:absolute;left:4687;top:3229;width:10;height:2" coordorigin="4687,3229" coordsize="10,2">
              <v:shape style="position:absolute;left:4687;top:3229;width:10;height:2" coordorigin="4687,3229" coordsize="10,0" path="m4687,3229l4697,3229e" filled="false" stroked="true" strokeweight=".48pt" strokecolor="#000000">
                <v:path arrowok="t"/>
              </v:shape>
            </v:group>
            <v:group style="position:absolute;left:4687;top:3248;width:10;height:2" coordorigin="4687,3248" coordsize="10,2">
              <v:shape style="position:absolute;left:4687;top:3248;width:10;height:2" coordorigin="4687,3248" coordsize="10,0" path="m4687,3248l4697,3248e" filled="false" stroked="true" strokeweight=".48pt" strokecolor="#000000">
                <v:path arrowok="t"/>
              </v:shape>
            </v:group>
            <v:group style="position:absolute;left:4687;top:3267;width:10;height:2" coordorigin="4687,3267" coordsize="10,2">
              <v:shape style="position:absolute;left:4687;top:3267;width:10;height:2" coordorigin="4687,3267" coordsize="10,0" path="m4687,3267l4697,3267e" filled="false" stroked="true" strokeweight=".48pt" strokecolor="#000000">
                <v:path arrowok="t"/>
              </v:shape>
            </v:group>
            <v:group style="position:absolute;left:4687;top:3287;width:10;height:2" coordorigin="4687,3287" coordsize="10,2">
              <v:shape style="position:absolute;left:4687;top:3287;width:10;height:2" coordorigin="4687,3287" coordsize="10,0" path="m4687,3287l4697,3287e" filled="false" stroked="true" strokeweight=".48pt" strokecolor="#000000">
                <v:path arrowok="t"/>
              </v:shape>
            </v:group>
            <v:group style="position:absolute;left:4687;top:3306;width:10;height:2" coordorigin="4687,3306" coordsize="10,2">
              <v:shape style="position:absolute;left:4687;top:3306;width:10;height:2" coordorigin="4687,3306" coordsize="10,0" path="m4687,3306l4697,3306e" filled="false" stroked="true" strokeweight=".48pt" strokecolor="#000000">
                <v:path arrowok="t"/>
              </v:shape>
            </v:group>
            <v:group style="position:absolute;left:4687;top:3325;width:10;height:2" coordorigin="4687,3325" coordsize="10,2">
              <v:shape style="position:absolute;left:4687;top:3325;width:10;height:2" coordorigin="4687,3325" coordsize="10,0" path="m4687,3325l4697,3325e" filled="false" stroked="true" strokeweight=".48pt" strokecolor="#000000">
                <v:path arrowok="t"/>
              </v:shape>
            </v:group>
            <v:group style="position:absolute;left:4687;top:3344;width:10;height:2" coordorigin="4687,3344" coordsize="10,2">
              <v:shape style="position:absolute;left:4687;top:3344;width:10;height:2" coordorigin="4687,3344" coordsize="10,0" path="m4687,3344l4697,3344e" filled="false" stroked="true" strokeweight=".48pt" strokecolor="#000000">
                <v:path arrowok="t"/>
              </v:shape>
            </v:group>
            <v:group style="position:absolute;left:4687;top:3363;width:10;height:2" coordorigin="4687,3363" coordsize="10,2">
              <v:shape style="position:absolute;left:4687;top:3363;width:10;height:2" coordorigin="4687,3363" coordsize="10,0" path="m4687,3363l4697,3363e" filled="false" stroked="true" strokeweight=".48pt" strokecolor="#000000">
                <v:path arrowok="t"/>
              </v:shape>
            </v:group>
            <v:group style="position:absolute;left:4687;top:3383;width:10;height:2" coordorigin="4687,3383" coordsize="10,2">
              <v:shape style="position:absolute;left:4687;top:3383;width:10;height:2" coordorigin="4687,3383" coordsize="10,0" path="m4687,3383l4697,3383e" filled="false" stroked="true" strokeweight=".48pt" strokecolor="#000000">
                <v:path arrowok="t"/>
              </v:shape>
            </v:group>
            <v:group style="position:absolute;left:4687;top:3402;width:10;height:2" coordorigin="4687,3402" coordsize="10,2">
              <v:shape style="position:absolute;left:4687;top:3402;width:10;height:2" coordorigin="4687,3402" coordsize="10,0" path="m4687,3402l4697,3402e" filled="false" stroked="true" strokeweight=".48pt" strokecolor="#000000">
                <v:path arrowok="t"/>
              </v:shape>
            </v:group>
            <v:group style="position:absolute;left:4687;top:3421;width:10;height:2" coordorigin="4687,3421" coordsize="10,2">
              <v:shape style="position:absolute;left:4687;top:3421;width:10;height:2" coordorigin="4687,3421" coordsize="10,0" path="m4687,3421l4697,3421e" filled="false" stroked="true" strokeweight=".48pt" strokecolor="#000000">
                <v:path arrowok="t"/>
              </v:shape>
            </v:group>
            <v:group style="position:absolute;left:4687;top:3440;width:10;height:2" coordorigin="4687,3440" coordsize="10,2">
              <v:shape style="position:absolute;left:4687;top:3440;width:10;height:2" coordorigin="4687,3440" coordsize="10,0" path="m4687,3440l4697,3440e" filled="false" stroked="true" strokeweight=".48pt" strokecolor="#000000">
                <v:path arrowok="t"/>
              </v:shape>
            </v:group>
            <v:group style="position:absolute;left:4687;top:3459;width:10;height:2" coordorigin="4687,3459" coordsize="10,2">
              <v:shape style="position:absolute;left:4687;top:3459;width:10;height:2" coordorigin="4687,3459" coordsize="10,0" path="m4687,3459l4697,3459e" filled="false" stroked="true" strokeweight=".48pt" strokecolor="#000000">
                <v:path arrowok="t"/>
              </v:shape>
            </v:group>
            <v:group style="position:absolute;left:4687;top:3479;width:10;height:2" coordorigin="4687,3479" coordsize="10,2">
              <v:shape style="position:absolute;left:4687;top:3479;width:10;height:2" coordorigin="4687,3479" coordsize="10,0" path="m4687,3479l4697,3479e" filled="false" stroked="true" strokeweight=".48pt" strokecolor="#000000">
                <v:path arrowok="t"/>
              </v:shape>
            </v:group>
            <v:group style="position:absolute;left:4686;top:2211;width:12;height:2" coordorigin="4686,2211" coordsize="12,2">
              <v:shape style="position:absolute;left:4686;top:2211;width:12;height:2" coordorigin="4686,2211" coordsize="12,0" path="m4686,2211l4698,2211e" filled="false" stroked="true" strokeweight=".6pt" strokecolor="#000000">
                <v:path arrowok="t"/>
              </v:shape>
            </v:group>
            <v:group style="position:absolute;left:4686;top:2231;width:12;height:2" coordorigin="4686,2231" coordsize="12,2">
              <v:shape style="position:absolute;left:4686;top:2231;width:12;height:2" coordorigin="4686,2231" coordsize="12,0" path="m4686,2231l4698,2231e" filled="false" stroked="true" strokeweight=".6pt" strokecolor="#000000">
                <v:path arrowok="t"/>
              </v:shape>
            </v:group>
            <v:group style="position:absolute;left:4686;top:2250;width:12;height:2" coordorigin="4686,2250" coordsize="12,2">
              <v:shape style="position:absolute;left:4686;top:2250;width:12;height:2" coordorigin="4686,2250" coordsize="12,0" path="m4686,2250l4698,2250e" filled="false" stroked="true" strokeweight=".6pt" strokecolor="#000000">
                <v:path arrowok="t"/>
              </v:shape>
            </v:group>
            <v:group style="position:absolute;left:4686;top:2269;width:12;height:2" coordorigin="4686,2269" coordsize="12,2">
              <v:shape style="position:absolute;left:4686;top:2269;width:12;height:2" coordorigin="4686,2269" coordsize="12,0" path="m4686,2269l4698,2269e" filled="false" stroked="true" strokeweight=".6pt" strokecolor="#000000">
                <v:path arrowok="t"/>
              </v:shape>
            </v:group>
            <v:group style="position:absolute;left:4686;top:2288;width:12;height:2" coordorigin="4686,2288" coordsize="12,2">
              <v:shape style="position:absolute;left:4686;top:2288;width:12;height:2" coordorigin="4686,2288" coordsize="12,0" path="m4686,2288l4698,2288e" filled="false" stroked="true" strokeweight=".6pt" strokecolor="#000000">
                <v:path arrowok="t"/>
              </v:shape>
            </v:group>
            <v:group style="position:absolute;left:4686;top:2307;width:12;height:2" coordorigin="4686,2307" coordsize="12,2">
              <v:shape style="position:absolute;left:4686;top:2307;width:12;height:2" coordorigin="4686,2307" coordsize="12,0" path="m4686,2307l4698,2307e" filled="false" stroked="true" strokeweight=".6pt" strokecolor="#000000">
                <v:path arrowok="t"/>
              </v:shape>
            </v:group>
            <v:group style="position:absolute;left:4686;top:2327;width:12;height:2" coordorigin="4686,2327" coordsize="12,2">
              <v:shape style="position:absolute;left:4686;top:2327;width:12;height:2" coordorigin="4686,2327" coordsize="12,0" path="m4686,2327l4698,2327e" filled="false" stroked="true" strokeweight=".6pt" strokecolor="#000000">
                <v:path arrowok="t"/>
              </v:shape>
            </v:group>
            <v:group style="position:absolute;left:4686;top:2346;width:12;height:2" coordorigin="4686,2346" coordsize="12,2">
              <v:shape style="position:absolute;left:4686;top:2346;width:12;height:2" coordorigin="4686,2346" coordsize="12,0" path="m4686,2346l4698,2346e" filled="false" stroked="true" strokeweight=".6pt" strokecolor="#000000">
                <v:path arrowok="t"/>
              </v:shape>
            </v:group>
            <v:group style="position:absolute;left:4686;top:2365;width:12;height:2" coordorigin="4686,2365" coordsize="12,2">
              <v:shape style="position:absolute;left:4686;top:2365;width:12;height:2" coordorigin="4686,2365" coordsize="12,0" path="m4686,2365l4698,2365e" filled="false" stroked="true" strokeweight=".6pt" strokecolor="#000000">
                <v:path arrowok="t"/>
              </v:shape>
            </v:group>
            <v:group style="position:absolute;left:4686;top:2384;width:12;height:2" coordorigin="4686,2384" coordsize="12,2">
              <v:shape style="position:absolute;left:4686;top:2384;width:12;height:2" coordorigin="4686,2384" coordsize="12,0" path="m4686,2384l4698,2384e" filled="false" stroked="true" strokeweight=".6pt" strokecolor="#000000">
                <v:path arrowok="t"/>
              </v:shape>
            </v:group>
            <v:group style="position:absolute;left:4686;top:2403;width:12;height:2" coordorigin="4686,2403" coordsize="12,2">
              <v:shape style="position:absolute;left:4686;top:2403;width:12;height:2" coordorigin="4686,2403" coordsize="12,0" path="m4686,2403l4698,2403e" filled="false" stroked="true" strokeweight=".6pt" strokecolor="#000000">
                <v:path arrowok="t"/>
              </v:shape>
            </v:group>
            <v:group style="position:absolute;left:4686;top:2423;width:12;height:2" coordorigin="4686,2423" coordsize="12,2">
              <v:shape style="position:absolute;left:4686;top:2423;width:12;height:2" coordorigin="4686,2423" coordsize="12,0" path="m4686,2423l4698,2423e" filled="false" stroked="true" strokeweight=".6pt" strokecolor="#000000">
                <v:path arrowok="t"/>
              </v:shape>
            </v:group>
            <v:group style="position:absolute;left:4686;top:2442;width:12;height:2" coordorigin="4686,2442" coordsize="12,2">
              <v:shape style="position:absolute;left:4686;top:2442;width:12;height:2" coordorigin="4686,2442" coordsize="12,0" path="m4686,2442l4698,2442e" filled="false" stroked="true" strokeweight=".6pt" strokecolor="#000000">
                <v:path arrowok="t"/>
              </v:shape>
            </v:group>
            <v:group style="position:absolute;left:4686;top:2461;width:12;height:2" coordorigin="4686,2461" coordsize="12,2">
              <v:shape style="position:absolute;left:4686;top:2461;width:12;height:2" coordorigin="4686,2461" coordsize="12,0" path="m4686,2461l4698,2461e" filled="false" stroked="true" strokeweight=".6pt" strokecolor="#000000">
                <v:path arrowok="t"/>
              </v:shape>
            </v:group>
            <v:group style="position:absolute;left:4686;top:2480;width:12;height:2" coordorigin="4686,2480" coordsize="12,2">
              <v:shape style="position:absolute;left:4686;top:2480;width:12;height:2" coordorigin="4686,2480" coordsize="12,0" path="m4686,2480l4698,2480e" filled="false" stroked="true" strokeweight=".6pt" strokecolor="#000000">
                <v:path arrowok="t"/>
              </v:shape>
            </v:group>
            <v:group style="position:absolute;left:4686;top:2499;width:12;height:2" coordorigin="4686,2499" coordsize="12,2">
              <v:shape style="position:absolute;left:4686;top:2499;width:12;height:2" coordorigin="4686,2499" coordsize="12,0" path="m4686,2499l4698,2499e" filled="false" stroked="true" strokeweight=".6pt" strokecolor="#000000">
                <v:path arrowok="t"/>
              </v:shape>
            </v:group>
            <v:group style="position:absolute;left:4686;top:2519;width:12;height:2" coordorigin="4686,2519" coordsize="12,2">
              <v:shape style="position:absolute;left:4686;top:2519;width:12;height:2" coordorigin="4686,2519" coordsize="12,0" path="m4686,2519l4698,2519e" filled="false" stroked="true" strokeweight=".6pt" strokecolor="#000000">
                <v:path arrowok="t"/>
              </v:shape>
            </v:group>
            <v:group style="position:absolute;left:4686;top:2538;width:12;height:2" coordorigin="4686,2538" coordsize="12,2">
              <v:shape style="position:absolute;left:4686;top:2538;width:12;height:2" coordorigin="4686,2538" coordsize="12,0" path="m4686,2538l4698,2538e" filled="false" stroked="true" strokeweight=".6pt" strokecolor="#000000">
                <v:path arrowok="t"/>
              </v:shape>
            </v:group>
            <v:group style="position:absolute;left:4686;top:2557;width:12;height:2" coordorigin="4686,2557" coordsize="12,2">
              <v:shape style="position:absolute;left:4686;top:2557;width:12;height:2" coordorigin="4686,2557" coordsize="12,0" path="m4686,2557l4698,2557e" filled="false" stroked="true" strokeweight=".6pt" strokecolor="#000000">
                <v:path arrowok="t"/>
              </v:shape>
            </v:group>
            <v:group style="position:absolute;left:4686;top:2576;width:12;height:2" coordorigin="4686,2576" coordsize="12,2">
              <v:shape style="position:absolute;left:4686;top:2576;width:12;height:2" coordorigin="4686,2576" coordsize="12,0" path="m4686,2576l4698,2576e" filled="false" stroked="true" strokeweight=".6pt" strokecolor="#000000">
                <v:path arrowok="t"/>
              </v:shape>
            </v:group>
            <v:group style="position:absolute;left:4686;top:2595;width:12;height:2" coordorigin="4686,2595" coordsize="12,2">
              <v:shape style="position:absolute;left:4686;top:2595;width:12;height:2" coordorigin="4686,2595" coordsize="12,0" path="m4686,2595l4698,2595e" filled="false" stroked="true" strokeweight=".6pt" strokecolor="#000000">
                <v:path arrowok="t"/>
              </v:shape>
            </v:group>
            <v:group style="position:absolute;left:4686;top:2615;width:12;height:2" coordorigin="4686,2615" coordsize="12,2">
              <v:shape style="position:absolute;left:4686;top:2615;width:12;height:2" coordorigin="4686,2615" coordsize="12,0" path="m4686,2615l4698,2615e" filled="false" stroked="true" strokeweight=".6pt" strokecolor="#000000">
                <v:path arrowok="t"/>
              </v:shape>
            </v:group>
            <v:group style="position:absolute;left:4686;top:2634;width:12;height:2" coordorigin="4686,2634" coordsize="12,2">
              <v:shape style="position:absolute;left:4686;top:2634;width:12;height:2" coordorigin="4686,2634" coordsize="12,0" path="m4686,2634l4698,2634e" filled="false" stroked="true" strokeweight=".6pt" strokecolor="#000000">
                <v:path arrowok="t"/>
              </v:shape>
            </v:group>
            <v:group style="position:absolute;left:4686;top:2653;width:12;height:2" coordorigin="4686,2653" coordsize="12,2">
              <v:shape style="position:absolute;left:4686;top:2653;width:12;height:2" coordorigin="4686,2653" coordsize="12,0" path="m4686,2653l4698,2653e" filled="false" stroked="true" strokeweight=".6pt" strokecolor="#000000">
                <v:path arrowok="t"/>
              </v:shape>
            </v:group>
            <v:group style="position:absolute;left:4686;top:2672;width:12;height:2" coordorigin="4686,2672" coordsize="12,2">
              <v:shape style="position:absolute;left:4686;top:2672;width:12;height:2" coordorigin="4686,2672" coordsize="12,0" path="m4686,2672l4698,2672e" filled="false" stroked="true" strokeweight=".6pt" strokecolor="#000000">
                <v:path arrowok="t"/>
              </v:shape>
            </v:group>
            <v:group style="position:absolute;left:4686;top:2691;width:12;height:2" coordorigin="4686,2691" coordsize="12,2">
              <v:shape style="position:absolute;left:4686;top:2691;width:12;height:2" coordorigin="4686,2691" coordsize="12,0" path="m4686,2691l4698,2691e" filled="false" stroked="true" strokeweight=".6pt" strokecolor="#000000">
                <v:path arrowok="t"/>
              </v:shape>
            </v:group>
            <v:group style="position:absolute;left:4686;top:2711;width:12;height:2" coordorigin="4686,2711" coordsize="12,2">
              <v:shape style="position:absolute;left:4686;top:2711;width:12;height:2" coordorigin="4686,2711" coordsize="12,0" path="m4686,2711l4698,2711e" filled="false" stroked="true" strokeweight=".6pt" strokecolor="#000000">
                <v:path arrowok="t"/>
              </v:shape>
            </v:group>
            <v:group style="position:absolute;left:4686;top:2730;width:12;height:2" coordorigin="4686,2730" coordsize="12,2">
              <v:shape style="position:absolute;left:4686;top:2730;width:12;height:2" coordorigin="4686,2730" coordsize="12,0" path="m4686,2730l4698,2730e" filled="false" stroked="true" strokeweight=".6pt" strokecolor="#000000">
                <v:path arrowok="t"/>
              </v:shape>
            </v:group>
            <v:group style="position:absolute;left:4686;top:2749;width:12;height:2" coordorigin="4686,2749" coordsize="12,2">
              <v:shape style="position:absolute;left:4686;top:2749;width:12;height:2" coordorigin="4686,2749" coordsize="12,0" path="m4686,2749l4698,2749e" filled="false" stroked="true" strokeweight=".6pt" strokecolor="#000000">
                <v:path arrowok="t"/>
              </v:shape>
            </v:group>
            <v:group style="position:absolute;left:4686;top:2768;width:12;height:2" coordorigin="4686,2768" coordsize="12,2">
              <v:shape style="position:absolute;left:4686;top:2768;width:12;height:2" coordorigin="4686,2768" coordsize="12,0" path="m4686,2768l4698,2768e" filled="false" stroked="true" strokeweight=".6pt" strokecolor="#000000">
                <v:path arrowok="t"/>
              </v:shape>
            </v:group>
            <v:group style="position:absolute;left:4686;top:2787;width:12;height:2" coordorigin="4686,2787" coordsize="12,2">
              <v:shape style="position:absolute;left:4686;top:2787;width:12;height:2" coordorigin="4686,2787" coordsize="12,0" path="m4686,2787l4698,2787e" filled="false" stroked="true" strokeweight=".6pt" strokecolor="#000000">
                <v:path arrowok="t"/>
              </v:shape>
            </v:group>
            <v:group style="position:absolute;left:4686;top:2807;width:12;height:2" coordorigin="4686,2807" coordsize="12,2">
              <v:shape style="position:absolute;left:4686;top:2807;width:12;height:2" coordorigin="4686,2807" coordsize="12,0" path="m4686,2807l4698,2807e" filled="false" stroked="true" strokeweight=".6pt" strokecolor="#000000">
                <v:path arrowok="t"/>
              </v:shape>
            </v:group>
            <v:group style="position:absolute;left:4686;top:2826;width:12;height:2" coordorigin="4686,2826" coordsize="12,2">
              <v:shape style="position:absolute;left:4686;top:2826;width:12;height:2" coordorigin="4686,2826" coordsize="12,0" path="m4686,2826l4698,2826e" filled="false" stroked="true" strokeweight=".6pt" strokecolor="#000000">
                <v:path arrowok="t"/>
              </v:shape>
            </v:group>
            <v:group style="position:absolute;left:4686;top:2845;width:12;height:2" coordorigin="4686,2845" coordsize="12,2">
              <v:shape style="position:absolute;left:4686;top:2845;width:12;height:2" coordorigin="4686,2845" coordsize="12,0" path="m4686,2845l4698,2845e" filled="false" stroked="true" strokeweight=".6pt" strokecolor="#000000">
                <v:path arrowok="t"/>
              </v:shape>
            </v:group>
            <v:group style="position:absolute;left:4686;top:2864;width:12;height:2" coordorigin="4686,2864" coordsize="12,2">
              <v:shape style="position:absolute;left:4686;top:2864;width:12;height:2" coordorigin="4686,2864" coordsize="12,0" path="m4686,2864l4698,2864e" filled="false" stroked="true" strokeweight=".6pt" strokecolor="#000000">
                <v:path arrowok="t"/>
              </v:shape>
            </v:group>
            <v:group style="position:absolute;left:4686;top:2883;width:12;height:2" coordorigin="4686,2883" coordsize="12,2">
              <v:shape style="position:absolute;left:4686;top:2883;width:12;height:2" coordorigin="4686,2883" coordsize="12,0" path="m4686,2883l4698,2883e" filled="false" stroked="true" strokeweight=".6pt" strokecolor="#000000">
                <v:path arrowok="t"/>
              </v:shape>
            </v:group>
            <v:group style="position:absolute;left:4686;top:2903;width:12;height:2" coordorigin="4686,2903" coordsize="12,2">
              <v:shape style="position:absolute;left:4686;top:2903;width:12;height:2" coordorigin="4686,2903" coordsize="12,0" path="m4686,2903l4698,2903e" filled="false" stroked="true" strokeweight=".6pt" strokecolor="#000000">
                <v:path arrowok="t"/>
              </v:shape>
            </v:group>
            <v:group style="position:absolute;left:4686;top:2922;width:12;height:2" coordorigin="4686,2922" coordsize="12,2">
              <v:shape style="position:absolute;left:4686;top:2922;width:12;height:2" coordorigin="4686,2922" coordsize="12,0" path="m4686,2922l4698,2922e" filled="false" stroked="true" strokeweight=".6pt" strokecolor="#000000">
                <v:path arrowok="t"/>
              </v:shape>
            </v:group>
            <v:group style="position:absolute;left:4686;top:2941;width:12;height:2" coordorigin="4686,2941" coordsize="12,2">
              <v:shape style="position:absolute;left:4686;top:2941;width:12;height:2" coordorigin="4686,2941" coordsize="12,0" path="m4686,2941l4698,2941e" filled="false" stroked="true" strokeweight=".6pt" strokecolor="#000000">
                <v:path arrowok="t"/>
              </v:shape>
            </v:group>
            <v:group style="position:absolute;left:4686;top:2960;width:12;height:2" coordorigin="4686,2960" coordsize="12,2">
              <v:shape style="position:absolute;left:4686;top:2960;width:12;height:2" coordorigin="4686,2960" coordsize="12,0" path="m4686,2960l4698,2960e" filled="false" stroked="true" strokeweight=".6pt" strokecolor="#000000">
                <v:path arrowok="t"/>
              </v:shape>
            </v:group>
            <v:group style="position:absolute;left:4686;top:2979;width:12;height:2" coordorigin="4686,2979" coordsize="12,2">
              <v:shape style="position:absolute;left:4686;top:2979;width:12;height:2" coordorigin="4686,2979" coordsize="12,0" path="m4686,2979l4698,2979e" filled="false" stroked="true" strokeweight=".6pt" strokecolor="#000000">
                <v:path arrowok="t"/>
              </v:shape>
            </v:group>
            <v:group style="position:absolute;left:4686;top:2999;width:12;height:2" coordorigin="4686,2999" coordsize="12,2">
              <v:shape style="position:absolute;left:4686;top:2999;width:12;height:2" coordorigin="4686,2999" coordsize="12,0" path="m4686,2999l4698,2999e" filled="false" stroked="true" strokeweight=".6pt" strokecolor="#000000">
                <v:path arrowok="t"/>
              </v:shape>
            </v:group>
            <v:group style="position:absolute;left:4686;top:3018;width:12;height:2" coordorigin="4686,3018" coordsize="12,2">
              <v:shape style="position:absolute;left:4686;top:3018;width:12;height:2" coordorigin="4686,3018" coordsize="12,0" path="m4686,3018l4698,3018e" filled="false" stroked="true" strokeweight=".6pt" strokecolor="#000000">
                <v:path arrowok="t"/>
              </v:shape>
            </v:group>
            <v:group style="position:absolute;left:4686;top:3037;width:12;height:2" coordorigin="4686,3037" coordsize="12,2">
              <v:shape style="position:absolute;left:4686;top:3037;width:12;height:2" coordorigin="4686,3037" coordsize="12,0" path="m4686,3037l4698,3037e" filled="false" stroked="true" strokeweight=".6pt" strokecolor="#000000">
                <v:path arrowok="t"/>
              </v:shape>
            </v:group>
            <v:group style="position:absolute;left:4686;top:3056;width:12;height:2" coordorigin="4686,3056" coordsize="12,2">
              <v:shape style="position:absolute;left:4686;top:3056;width:12;height:2" coordorigin="4686,3056" coordsize="12,0" path="m4686,3056l4698,3056e" filled="false" stroked="true" strokeweight=".6pt" strokecolor="#000000">
                <v:path arrowok="t"/>
              </v:shape>
            </v:group>
            <v:group style="position:absolute;left:4686;top:3075;width:12;height:2" coordorigin="4686,3075" coordsize="12,2">
              <v:shape style="position:absolute;left:4686;top:3075;width:12;height:2" coordorigin="4686,3075" coordsize="12,0" path="m4686,3075l4698,3075e" filled="false" stroked="true" strokeweight=".6pt" strokecolor="#000000">
                <v:path arrowok="t"/>
              </v:shape>
            </v:group>
            <v:group style="position:absolute;left:4686;top:3095;width:12;height:2" coordorigin="4686,3095" coordsize="12,2">
              <v:shape style="position:absolute;left:4686;top:3095;width:12;height:2" coordorigin="4686,3095" coordsize="12,0" path="m4686,3095l4698,3095e" filled="false" stroked="true" strokeweight=".6pt" strokecolor="#000000">
                <v:path arrowok="t"/>
              </v:shape>
            </v:group>
            <v:group style="position:absolute;left:4686;top:3114;width:12;height:2" coordorigin="4686,3114" coordsize="12,2">
              <v:shape style="position:absolute;left:4686;top:3114;width:12;height:2" coordorigin="4686,3114" coordsize="12,0" path="m4686,3114l4698,3114e" filled="false" stroked="true" strokeweight=".6pt" strokecolor="#000000">
                <v:path arrowok="t"/>
              </v:shape>
            </v:group>
            <v:group style="position:absolute;left:4686;top:3133;width:12;height:2" coordorigin="4686,3133" coordsize="12,2">
              <v:shape style="position:absolute;left:4686;top:3133;width:12;height:2" coordorigin="4686,3133" coordsize="12,0" path="m4686,3133l4698,3133e" filled="false" stroked="true" strokeweight=".6pt" strokecolor="#000000">
                <v:path arrowok="t"/>
              </v:shape>
            </v:group>
            <v:group style="position:absolute;left:4686;top:3152;width:12;height:2" coordorigin="4686,3152" coordsize="12,2">
              <v:shape style="position:absolute;left:4686;top:3152;width:12;height:2" coordorigin="4686,3152" coordsize="12,0" path="m4686,3152l4698,3152e" filled="false" stroked="true" strokeweight=".6pt" strokecolor="#000000">
                <v:path arrowok="t"/>
              </v:shape>
            </v:group>
            <v:group style="position:absolute;left:4686;top:3171;width:12;height:2" coordorigin="4686,3171" coordsize="12,2">
              <v:shape style="position:absolute;left:4686;top:3171;width:12;height:2" coordorigin="4686,3171" coordsize="12,0" path="m4686,3171l4698,3171e" filled="false" stroked="true" strokeweight=".6pt" strokecolor="#000000">
                <v:path arrowok="t"/>
              </v:shape>
            </v:group>
            <v:group style="position:absolute;left:4686;top:3191;width:12;height:2" coordorigin="4686,3191" coordsize="12,2">
              <v:shape style="position:absolute;left:4686;top:3191;width:12;height:2" coordorigin="4686,3191" coordsize="12,0" path="m4686,3191l4698,3191e" filled="false" stroked="true" strokeweight=".6pt" strokecolor="#000000">
                <v:path arrowok="t"/>
              </v:shape>
            </v:group>
            <v:group style="position:absolute;left:4686;top:3210;width:12;height:2" coordorigin="4686,3210" coordsize="12,2">
              <v:shape style="position:absolute;left:4686;top:3210;width:12;height:2" coordorigin="4686,3210" coordsize="12,0" path="m4686,3210l4698,3210e" filled="false" stroked="true" strokeweight=".6pt" strokecolor="#000000">
                <v:path arrowok="t"/>
              </v:shape>
            </v:group>
            <v:group style="position:absolute;left:4686;top:3229;width:12;height:2" coordorigin="4686,3229" coordsize="12,2">
              <v:shape style="position:absolute;left:4686;top:3229;width:12;height:2" coordorigin="4686,3229" coordsize="12,0" path="m4686,3229l4698,3229e" filled="false" stroked="true" strokeweight=".6pt" strokecolor="#000000">
                <v:path arrowok="t"/>
              </v:shape>
            </v:group>
            <v:group style="position:absolute;left:4686;top:3248;width:12;height:2" coordorigin="4686,3248" coordsize="12,2">
              <v:shape style="position:absolute;left:4686;top:3248;width:12;height:2" coordorigin="4686,3248" coordsize="12,0" path="m4686,3248l4698,3248e" filled="false" stroked="true" strokeweight=".6pt" strokecolor="#000000">
                <v:path arrowok="t"/>
              </v:shape>
            </v:group>
            <v:group style="position:absolute;left:4686;top:3267;width:12;height:2" coordorigin="4686,3267" coordsize="12,2">
              <v:shape style="position:absolute;left:4686;top:3267;width:12;height:2" coordorigin="4686,3267" coordsize="12,0" path="m4686,3267l4698,3267e" filled="false" stroked="true" strokeweight=".6pt" strokecolor="#000000">
                <v:path arrowok="t"/>
              </v:shape>
            </v:group>
            <v:group style="position:absolute;left:4686;top:3287;width:12;height:2" coordorigin="4686,3287" coordsize="12,2">
              <v:shape style="position:absolute;left:4686;top:3287;width:12;height:2" coordorigin="4686,3287" coordsize="12,0" path="m4686,3287l4698,3287e" filled="false" stroked="true" strokeweight=".6pt" strokecolor="#000000">
                <v:path arrowok="t"/>
              </v:shape>
            </v:group>
            <v:group style="position:absolute;left:4686;top:3306;width:12;height:2" coordorigin="4686,3306" coordsize="12,2">
              <v:shape style="position:absolute;left:4686;top:3306;width:12;height:2" coordorigin="4686,3306" coordsize="12,0" path="m4686,3306l4698,3306e" filled="false" stroked="true" strokeweight=".6pt" strokecolor="#000000">
                <v:path arrowok="t"/>
              </v:shape>
            </v:group>
            <v:group style="position:absolute;left:4686;top:3325;width:12;height:2" coordorigin="4686,3325" coordsize="12,2">
              <v:shape style="position:absolute;left:4686;top:3325;width:12;height:2" coordorigin="4686,3325" coordsize="12,0" path="m4686,3325l4698,3325e" filled="false" stroked="true" strokeweight=".6pt" strokecolor="#000000">
                <v:path arrowok="t"/>
              </v:shape>
            </v:group>
            <v:group style="position:absolute;left:4686;top:3344;width:12;height:2" coordorigin="4686,3344" coordsize="12,2">
              <v:shape style="position:absolute;left:4686;top:3344;width:12;height:2" coordorigin="4686,3344" coordsize="12,0" path="m4686,3344l4698,3344e" filled="false" stroked="true" strokeweight=".6pt" strokecolor="#000000">
                <v:path arrowok="t"/>
              </v:shape>
            </v:group>
            <v:group style="position:absolute;left:4686;top:3363;width:12;height:2" coordorigin="4686,3363" coordsize="12,2">
              <v:shape style="position:absolute;left:4686;top:3363;width:12;height:2" coordorigin="4686,3363" coordsize="12,0" path="m4686,3363l4698,3363e" filled="false" stroked="true" strokeweight=".6pt" strokecolor="#000000">
                <v:path arrowok="t"/>
              </v:shape>
            </v:group>
            <v:group style="position:absolute;left:4686;top:3383;width:12;height:2" coordorigin="4686,3383" coordsize="12,2">
              <v:shape style="position:absolute;left:4686;top:3383;width:12;height:2" coordorigin="4686,3383" coordsize="12,0" path="m4686,3383l4698,3383e" filled="false" stroked="true" strokeweight=".6pt" strokecolor="#000000">
                <v:path arrowok="t"/>
              </v:shape>
            </v:group>
            <v:group style="position:absolute;left:4686;top:3402;width:12;height:2" coordorigin="4686,3402" coordsize="12,2">
              <v:shape style="position:absolute;left:4686;top:3402;width:12;height:2" coordorigin="4686,3402" coordsize="12,0" path="m4686,3402l4698,3402e" filled="false" stroked="true" strokeweight=".6pt" strokecolor="#000000">
                <v:path arrowok="t"/>
              </v:shape>
            </v:group>
            <v:group style="position:absolute;left:4686;top:3421;width:12;height:2" coordorigin="4686,3421" coordsize="12,2">
              <v:shape style="position:absolute;left:4686;top:3421;width:12;height:2" coordorigin="4686,3421" coordsize="12,0" path="m4686,3421l4698,3421e" filled="false" stroked="true" strokeweight=".6pt" strokecolor="#000000">
                <v:path arrowok="t"/>
              </v:shape>
            </v:group>
            <v:group style="position:absolute;left:4686;top:3440;width:12;height:2" coordorigin="4686,3440" coordsize="12,2">
              <v:shape style="position:absolute;left:4686;top:3440;width:12;height:2" coordorigin="4686,3440" coordsize="12,0" path="m4686,3440l4698,3440e" filled="false" stroked="true" strokeweight=".6pt" strokecolor="#000000">
                <v:path arrowok="t"/>
              </v:shape>
            </v:group>
            <v:group style="position:absolute;left:4686;top:3459;width:12;height:2" coordorigin="4686,3459" coordsize="12,2">
              <v:shape style="position:absolute;left:4686;top:3459;width:12;height:2" coordorigin="4686,3459" coordsize="12,0" path="m4686,3459l4698,3459e" filled="false" stroked="true" strokeweight=".6pt" strokecolor="#000000">
                <v:path arrowok="t"/>
              </v:shape>
            </v:group>
            <v:group style="position:absolute;left:4686;top:3479;width:12;height:2" coordorigin="4686,3479" coordsize="12,2">
              <v:shape style="position:absolute;left:4686;top:3479;width:12;height:2" coordorigin="4686,3479" coordsize="12,0" path="m4686,3479l4698,3479e" filled="false" stroked="true" strokeweight=".6pt" strokecolor="#000000">
                <v:path arrowok="t"/>
              </v:shape>
            </v:group>
            <v:group style="position:absolute;left:4686;top:3498;width:12;height:2" coordorigin="4686,3498" coordsize="12,2">
              <v:shape style="position:absolute;left:4686;top:3498;width:12;height:2" coordorigin="4686,3498" coordsize="12,0" path="m4686,3498l4698,3498e" filled="false" stroked="true" strokeweight=".6pt" strokecolor="#000000">
                <v:path arrowok="t"/>
              </v:shape>
            </v:group>
            <v:group style="position:absolute;left:4687;top:3553;width:10;height:2" coordorigin="4687,3553" coordsize="10,2">
              <v:shape style="position:absolute;left:4687;top:3553;width:10;height:2" coordorigin="4687,3553" coordsize="10,0" path="m4687,3553l4697,3553e" filled="false" stroked="true" strokeweight=".48pt" strokecolor="#000000">
                <v:path arrowok="t"/>
              </v:shape>
            </v:group>
            <v:group style="position:absolute;left:4687;top:3572;width:10;height:2" coordorigin="4687,3572" coordsize="10,2">
              <v:shape style="position:absolute;left:4687;top:3572;width:10;height:2" coordorigin="4687,3572" coordsize="10,0" path="m4687,3572l4697,3572e" filled="false" stroked="true" strokeweight=".48pt" strokecolor="#000000">
                <v:path arrowok="t"/>
              </v:shape>
            </v:group>
            <v:group style="position:absolute;left:4687;top:3591;width:10;height:2" coordorigin="4687,3591" coordsize="10,2">
              <v:shape style="position:absolute;left:4687;top:3591;width:10;height:2" coordorigin="4687,3591" coordsize="10,0" path="m4687,3591l4697,3591e" filled="false" stroked="true" strokeweight=".48pt" strokecolor="#000000">
                <v:path arrowok="t"/>
              </v:shape>
            </v:group>
            <v:group style="position:absolute;left:4687;top:3611;width:10;height:2" coordorigin="4687,3611" coordsize="10,2">
              <v:shape style="position:absolute;left:4687;top:3611;width:10;height:2" coordorigin="4687,3611" coordsize="10,0" path="m4687,3611l4697,3611e" filled="false" stroked="true" strokeweight=".48pt" strokecolor="#000000">
                <v:path arrowok="t"/>
              </v:shape>
            </v:group>
            <v:group style="position:absolute;left:4687;top:3630;width:10;height:2" coordorigin="4687,3630" coordsize="10,2">
              <v:shape style="position:absolute;left:4687;top:3630;width:10;height:2" coordorigin="4687,3630" coordsize="10,0" path="m4687,3630l4697,3630e" filled="false" stroked="true" strokeweight=".48pt" strokecolor="#000000">
                <v:path arrowok="t"/>
              </v:shape>
            </v:group>
            <v:group style="position:absolute;left:4687;top:3649;width:10;height:2" coordorigin="4687,3649" coordsize="10,2">
              <v:shape style="position:absolute;left:4687;top:3649;width:10;height:2" coordorigin="4687,3649" coordsize="10,0" path="m4687,3649l4697,3649e" filled="false" stroked="true" strokeweight=".48pt" strokecolor="#000000">
                <v:path arrowok="t"/>
              </v:shape>
            </v:group>
            <v:group style="position:absolute;left:4687;top:3668;width:10;height:2" coordorigin="4687,3668" coordsize="10,2">
              <v:shape style="position:absolute;left:4687;top:3668;width:10;height:2" coordorigin="4687,3668" coordsize="10,0" path="m4687,3668l4697,3668e" filled="false" stroked="true" strokeweight=".48pt" strokecolor="#000000">
                <v:path arrowok="t"/>
              </v:shape>
            </v:group>
            <v:group style="position:absolute;left:4687;top:3687;width:10;height:2" coordorigin="4687,3687" coordsize="10,2">
              <v:shape style="position:absolute;left:4687;top:3687;width:10;height:2" coordorigin="4687,3687" coordsize="10,0" path="m4687,3687l4697,3687e" filled="false" stroked="true" strokeweight=".48pt" strokecolor="#000000">
                <v:path arrowok="t"/>
              </v:shape>
            </v:group>
            <v:group style="position:absolute;left:4687;top:3707;width:10;height:2" coordorigin="4687,3707" coordsize="10,2">
              <v:shape style="position:absolute;left:4687;top:3707;width:10;height:2" coordorigin="4687,3707" coordsize="10,0" path="m4687,3707l4697,3707e" filled="false" stroked="true" strokeweight=".48pt" strokecolor="#000000">
                <v:path arrowok="t"/>
              </v:shape>
            </v:group>
            <v:group style="position:absolute;left:4687;top:3726;width:10;height:2" coordorigin="4687,3726" coordsize="10,2">
              <v:shape style="position:absolute;left:4687;top:3726;width:10;height:2" coordorigin="4687,3726" coordsize="10,0" path="m4687,3726l4697,3726e" filled="false" stroked="true" strokeweight=".48pt" strokecolor="#000000">
                <v:path arrowok="t"/>
              </v:shape>
            </v:group>
            <v:group style="position:absolute;left:4687;top:3745;width:10;height:2" coordorigin="4687,3745" coordsize="10,2">
              <v:shape style="position:absolute;left:4687;top:3745;width:10;height:2" coordorigin="4687,3745" coordsize="10,0" path="m4687,3745l4697,3745e" filled="false" stroked="true" strokeweight=".48pt" strokecolor="#000000">
                <v:path arrowok="t"/>
              </v:shape>
            </v:group>
            <v:group style="position:absolute;left:4687;top:3764;width:10;height:2" coordorigin="4687,3764" coordsize="10,2">
              <v:shape style="position:absolute;left:4687;top:3764;width:10;height:2" coordorigin="4687,3764" coordsize="10,0" path="m4687,3764l4697,3764e" filled="false" stroked="true" strokeweight=".48pt" strokecolor="#000000">
                <v:path arrowok="t"/>
              </v:shape>
            </v:group>
            <v:group style="position:absolute;left:4687;top:3783;width:10;height:2" coordorigin="4687,3783" coordsize="10,2">
              <v:shape style="position:absolute;left:4687;top:3783;width:10;height:2" coordorigin="4687,3783" coordsize="10,0" path="m4687,3783l4697,3783e" filled="false" stroked="true" strokeweight=".48pt" strokecolor="#000000">
                <v:path arrowok="t"/>
              </v:shape>
            </v:group>
            <v:group style="position:absolute;left:4687;top:3803;width:10;height:2" coordorigin="4687,3803" coordsize="10,2">
              <v:shape style="position:absolute;left:4687;top:3803;width:10;height:2" coordorigin="4687,3803" coordsize="10,0" path="m4687,3803l4697,3803e" filled="false" stroked="true" strokeweight=".48pt" strokecolor="#000000">
                <v:path arrowok="t"/>
              </v:shape>
            </v:group>
            <v:group style="position:absolute;left:4687;top:3822;width:10;height:2" coordorigin="4687,3822" coordsize="10,2">
              <v:shape style="position:absolute;left:4687;top:3822;width:10;height:2" coordorigin="4687,3822" coordsize="10,0" path="m4687,3822l4697,3822e" filled="false" stroked="true" strokeweight=".48pt" strokecolor="#000000">
                <v:path arrowok="t"/>
              </v:shape>
            </v:group>
            <v:group style="position:absolute;left:4687;top:3841;width:10;height:2" coordorigin="4687,3841" coordsize="10,2">
              <v:shape style="position:absolute;left:4687;top:3841;width:10;height:2" coordorigin="4687,3841" coordsize="10,0" path="m4687,3841l4697,3841e" filled="false" stroked="true" strokeweight=".48pt" strokecolor="#000000">
                <v:path arrowok="t"/>
              </v:shape>
            </v:group>
            <v:group style="position:absolute;left:4687;top:3860;width:10;height:2" coordorigin="4687,3860" coordsize="10,2">
              <v:shape style="position:absolute;left:4687;top:3860;width:10;height:2" coordorigin="4687,3860" coordsize="10,0" path="m4687,3860l4697,3860e" filled="false" stroked="true" strokeweight=".48pt" strokecolor="#000000">
                <v:path arrowok="t"/>
              </v:shape>
            </v:group>
            <v:group style="position:absolute;left:4687;top:3879;width:10;height:2" coordorigin="4687,3879" coordsize="10,2">
              <v:shape style="position:absolute;left:4687;top:3879;width:10;height:2" coordorigin="4687,3879" coordsize="10,0" path="m4687,3879l4697,3879e" filled="false" stroked="true" strokeweight=".48pt" strokecolor="#000000">
                <v:path arrowok="t"/>
              </v:shape>
            </v:group>
            <v:group style="position:absolute;left:4687;top:3899;width:10;height:2" coordorigin="4687,3899" coordsize="10,2">
              <v:shape style="position:absolute;left:4687;top:3899;width:10;height:2" coordorigin="4687,3899" coordsize="10,0" path="m4687,3899l4697,3899e" filled="false" stroked="true" strokeweight=".48pt" strokecolor="#000000">
                <v:path arrowok="t"/>
              </v:shape>
            </v:group>
            <v:group style="position:absolute;left:4687;top:3918;width:10;height:2" coordorigin="4687,3918" coordsize="10,2">
              <v:shape style="position:absolute;left:4687;top:3918;width:10;height:2" coordorigin="4687,3918" coordsize="10,0" path="m4687,3918l4697,3918e" filled="false" stroked="true" strokeweight=".48pt" strokecolor="#000000">
                <v:path arrowok="t"/>
              </v:shape>
            </v:group>
            <v:group style="position:absolute;left:4687;top:3937;width:10;height:2" coordorigin="4687,3937" coordsize="10,2">
              <v:shape style="position:absolute;left:4687;top:3937;width:10;height:2" coordorigin="4687,3937" coordsize="10,0" path="m4687,3937l4697,3937e" filled="false" stroked="true" strokeweight=".48pt" strokecolor="#000000">
                <v:path arrowok="t"/>
              </v:shape>
            </v:group>
            <v:group style="position:absolute;left:4686;top:3515;width:12;height:2" coordorigin="4686,3515" coordsize="12,2">
              <v:shape style="position:absolute;left:4686;top:3515;width:12;height:2" coordorigin="4686,3515" coordsize="12,0" path="m4686,3515l4698,3515e" filled="false" stroked="true" strokeweight=".6pt" strokecolor="#000000">
                <v:path arrowok="t"/>
              </v:shape>
            </v:group>
            <v:group style="position:absolute;left:4686;top:3534;width:12;height:2" coordorigin="4686,3534" coordsize="12,2">
              <v:shape style="position:absolute;left:4686;top:3534;width:12;height:2" coordorigin="4686,3534" coordsize="12,0" path="m4686,3534l4698,3534e" filled="false" stroked="true" strokeweight=".6pt" strokecolor="#000000">
                <v:path arrowok="t"/>
              </v:shape>
            </v:group>
            <v:group style="position:absolute;left:4686;top:3553;width:12;height:2" coordorigin="4686,3553" coordsize="12,2">
              <v:shape style="position:absolute;left:4686;top:3553;width:12;height:2" coordorigin="4686,3553" coordsize="12,0" path="m4686,3553l4698,3553e" filled="false" stroked="true" strokeweight=".6pt" strokecolor="#000000">
                <v:path arrowok="t"/>
              </v:shape>
            </v:group>
            <v:group style="position:absolute;left:4686;top:3572;width:12;height:2" coordorigin="4686,3572" coordsize="12,2">
              <v:shape style="position:absolute;left:4686;top:3572;width:12;height:2" coordorigin="4686,3572" coordsize="12,0" path="m4686,3572l4698,3572e" filled="false" stroked="true" strokeweight=".6pt" strokecolor="#000000">
                <v:path arrowok="t"/>
              </v:shape>
            </v:group>
            <v:group style="position:absolute;left:4686;top:3591;width:12;height:2" coordorigin="4686,3591" coordsize="12,2">
              <v:shape style="position:absolute;left:4686;top:3591;width:12;height:2" coordorigin="4686,3591" coordsize="12,0" path="m4686,3591l4698,3591e" filled="false" stroked="true" strokeweight=".6pt" strokecolor="#000000">
                <v:path arrowok="t"/>
              </v:shape>
            </v:group>
            <v:group style="position:absolute;left:4686;top:3611;width:12;height:2" coordorigin="4686,3611" coordsize="12,2">
              <v:shape style="position:absolute;left:4686;top:3611;width:12;height:2" coordorigin="4686,3611" coordsize="12,0" path="m4686,3611l4698,3611e" filled="false" stroked="true" strokeweight=".6pt" strokecolor="#000000">
                <v:path arrowok="t"/>
              </v:shape>
            </v:group>
            <v:group style="position:absolute;left:4686;top:3630;width:12;height:2" coordorigin="4686,3630" coordsize="12,2">
              <v:shape style="position:absolute;left:4686;top:3630;width:12;height:2" coordorigin="4686,3630" coordsize="12,0" path="m4686,3630l4698,3630e" filled="false" stroked="true" strokeweight=".6pt" strokecolor="#000000">
                <v:path arrowok="t"/>
              </v:shape>
            </v:group>
            <v:group style="position:absolute;left:4686;top:3649;width:12;height:2" coordorigin="4686,3649" coordsize="12,2">
              <v:shape style="position:absolute;left:4686;top:3649;width:12;height:2" coordorigin="4686,3649" coordsize="12,0" path="m4686,3649l4698,3649e" filled="false" stroked="true" strokeweight=".6pt" strokecolor="#000000">
                <v:path arrowok="t"/>
              </v:shape>
            </v:group>
            <v:group style="position:absolute;left:4686;top:3668;width:12;height:2" coordorigin="4686,3668" coordsize="12,2">
              <v:shape style="position:absolute;left:4686;top:3668;width:12;height:2" coordorigin="4686,3668" coordsize="12,0" path="m4686,3668l4698,3668e" filled="false" stroked="true" strokeweight=".6pt" strokecolor="#000000">
                <v:path arrowok="t"/>
              </v:shape>
            </v:group>
            <v:group style="position:absolute;left:4686;top:3687;width:12;height:2" coordorigin="4686,3687" coordsize="12,2">
              <v:shape style="position:absolute;left:4686;top:3687;width:12;height:2" coordorigin="4686,3687" coordsize="12,0" path="m4686,3687l4698,3687e" filled="false" stroked="true" strokeweight=".6pt" strokecolor="#000000">
                <v:path arrowok="t"/>
              </v:shape>
            </v:group>
            <v:group style="position:absolute;left:4686;top:3707;width:12;height:2" coordorigin="4686,3707" coordsize="12,2">
              <v:shape style="position:absolute;left:4686;top:3707;width:12;height:2" coordorigin="4686,3707" coordsize="12,0" path="m4686,3707l4698,3707e" filled="false" stroked="true" strokeweight=".6pt" strokecolor="#000000">
                <v:path arrowok="t"/>
              </v:shape>
            </v:group>
            <v:group style="position:absolute;left:4686;top:3726;width:12;height:2" coordorigin="4686,3726" coordsize="12,2">
              <v:shape style="position:absolute;left:4686;top:3726;width:12;height:2" coordorigin="4686,3726" coordsize="12,0" path="m4686,3726l4698,3726e" filled="false" stroked="true" strokeweight=".6pt" strokecolor="#000000">
                <v:path arrowok="t"/>
              </v:shape>
            </v:group>
            <v:group style="position:absolute;left:4686;top:3745;width:12;height:2" coordorigin="4686,3745" coordsize="12,2">
              <v:shape style="position:absolute;left:4686;top:3745;width:12;height:2" coordorigin="4686,3745" coordsize="12,0" path="m4686,3745l4698,3745e" filled="false" stroked="true" strokeweight=".6pt" strokecolor="#000000">
                <v:path arrowok="t"/>
              </v:shape>
            </v:group>
            <v:group style="position:absolute;left:4686;top:3764;width:12;height:2" coordorigin="4686,3764" coordsize="12,2">
              <v:shape style="position:absolute;left:4686;top:3764;width:12;height:2" coordorigin="4686,3764" coordsize="12,0" path="m4686,3764l4698,3764e" filled="false" stroked="true" strokeweight=".6pt" strokecolor="#000000">
                <v:path arrowok="t"/>
              </v:shape>
            </v:group>
            <v:group style="position:absolute;left:4686;top:3783;width:12;height:2" coordorigin="4686,3783" coordsize="12,2">
              <v:shape style="position:absolute;left:4686;top:3783;width:12;height:2" coordorigin="4686,3783" coordsize="12,0" path="m4686,3783l4698,3783e" filled="false" stroked="true" strokeweight=".6pt" strokecolor="#000000">
                <v:path arrowok="t"/>
              </v:shape>
            </v:group>
            <v:group style="position:absolute;left:4686;top:3803;width:12;height:2" coordorigin="4686,3803" coordsize="12,2">
              <v:shape style="position:absolute;left:4686;top:3803;width:12;height:2" coordorigin="4686,3803" coordsize="12,0" path="m4686,3803l4698,3803e" filled="false" stroked="true" strokeweight=".6pt" strokecolor="#000000">
                <v:path arrowok="t"/>
              </v:shape>
            </v:group>
            <v:group style="position:absolute;left:4686;top:3822;width:12;height:2" coordorigin="4686,3822" coordsize="12,2">
              <v:shape style="position:absolute;left:4686;top:3822;width:12;height:2" coordorigin="4686,3822" coordsize="12,0" path="m4686,3822l4698,3822e" filled="false" stroked="true" strokeweight=".6pt" strokecolor="#000000">
                <v:path arrowok="t"/>
              </v:shape>
            </v:group>
            <v:group style="position:absolute;left:4686;top:3841;width:12;height:2" coordorigin="4686,3841" coordsize="12,2">
              <v:shape style="position:absolute;left:4686;top:3841;width:12;height:2" coordorigin="4686,3841" coordsize="12,0" path="m4686,3841l4698,3841e" filled="false" stroked="true" strokeweight=".6pt" strokecolor="#000000">
                <v:path arrowok="t"/>
              </v:shape>
            </v:group>
            <v:group style="position:absolute;left:4686;top:3860;width:12;height:2" coordorigin="4686,3860" coordsize="12,2">
              <v:shape style="position:absolute;left:4686;top:3860;width:12;height:2" coordorigin="4686,3860" coordsize="12,0" path="m4686,3860l4698,3860e" filled="false" stroked="true" strokeweight=".6pt" strokecolor="#000000">
                <v:path arrowok="t"/>
              </v:shape>
            </v:group>
            <v:group style="position:absolute;left:4686;top:3879;width:12;height:2" coordorigin="4686,3879" coordsize="12,2">
              <v:shape style="position:absolute;left:4686;top:3879;width:12;height:2" coordorigin="4686,3879" coordsize="12,0" path="m4686,3879l4698,3879e" filled="false" stroked="true" strokeweight=".6pt" strokecolor="#000000">
                <v:path arrowok="t"/>
              </v:shape>
            </v:group>
            <v:group style="position:absolute;left:4686;top:3899;width:12;height:2" coordorigin="4686,3899" coordsize="12,2">
              <v:shape style="position:absolute;left:4686;top:3899;width:12;height:2" coordorigin="4686,3899" coordsize="12,0" path="m4686,3899l4698,3899e" filled="false" stroked="true" strokeweight=".6pt" strokecolor="#000000">
                <v:path arrowok="t"/>
              </v:shape>
            </v:group>
            <v:group style="position:absolute;left:4686;top:3918;width:12;height:2" coordorigin="4686,3918" coordsize="12,2">
              <v:shape style="position:absolute;left:4686;top:3918;width:12;height:2" coordorigin="4686,3918" coordsize="12,0" path="m4686,3918l4698,3918e" filled="false" stroked="true" strokeweight=".6pt" strokecolor="#000000">
                <v:path arrowok="t"/>
              </v:shape>
            </v:group>
            <v:group style="position:absolute;left:4686;top:3937;width:12;height:2" coordorigin="4686,3937" coordsize="12,2">
              <v:shape style="position:absolute;left:4686;top:3937;width:12;height:2" coordorigin="4686,3937" coordsize="12,0" path="m4686,3937l4698,3937e" filled="false" stroked="true" strokeweight=".6pt" strokecolor="#000000">
                <v:path arrowok="t"/>
              </v:shape>
            </v:group>
            <v:group style="position:absolute;left:4686;top:3956;width:12;height:2" coordorigin="4686,3956" coordsize="12,2">
              <v:shape style="position:absolute;left:4686;top:3956;width:12;height:2" coordorigin="4686,3956" coordsize="12,0" path="m4686,3956l4698,3956e" filled="false" stroked="true" strokeweight=".6pt" strokecolor="#000000">
                <v:path arrowok="t"/>
              </v:shape>
            </v:group>
            <v:group style="position:absolute;left:4687;top:4019;width:10;height:2" coordorigin="4687,4019" coordsize="10,2">
              <v:shape style="position:absolute;left:4687;top:4019;width:10;height:2" coordorigin="4687,4019" coordsize="10,0" path="m4687,4019l4697,4019e" filled="false" stroked="true" strokeweight=".48pt" strokecolor="#000000">
                <v:path arrowok="t"/>
              </v:shape>
            </v:group>
            <v:group style="position:absolute;left:4687;top:4038;width:10;height:2" coordorigin="4687,4038" coordsize="10,2">
              <v:shape style="position:absolute;left:4687;top:4038;width:10;height:2" coordorigin="4687,4038" coordsize="10,0" path="m4687,4038l4697,4038e" filled="false" stroked="true" strokeweight=".48pt" strokecolor="#000000">
                <v:path arrowok="t"/>
              </v:shape>
            </v:group>
            <v:group style="position:absolute;left:4687;top:4057;width:10;height:2" coordorigin="4687,4057" coordsize="10,2">
              <v:shape style="position:absolute;left:4687;top:4057;width:10;height:2" coordorigin="4687,4057" coordsize="10,0" path="m4687,4057l4697,4057e" filled="false" stroked="true" strokeweight=".48pt" strokecolor="#000000">
                <v:path arrowok="t"/>
              </v:shape>
            </v:group>
            <v:group style="position:absolute;left:4687;top:4076;width:10;height:2" coordorigin="4687,4076" coordsize="10,2">
              <v:shape style="position:absolute;left:4687;top:4076;width:10;height:2" coordorigin="4687,4076" coordsize="10,0" path="m4687,4076l4697,4076e" filled="false" stroked="true" strokeweight=".48pt" strokecolor="#000000">
                <v:path arrowok="t"/>
              </v:shape>
            </v:group>
            <v:group style="position:absolute;left:4687;top:4095;width:10;height:2" coordorigin="4687,4095" coordsize="10,2">
              <v:shape style="position:absolute;left:4687;top:4095;width:10;height:2" coordorigin="4687,4095" coordsize="10,0" path="m4687,4095l4697,4095e" filled="false" stroked="true" strokeweight=".48pt" strokecolor="#000000">
                <v:path arrowok="t"/>
              </v:shape>
            </v:group>
            <v:group style="position:absolute;left:4687;top:4115;width:10;height:2" coordorigin="4687,4115" coordsize="10,2">
              <v:shape style="position:absolute;left:4687;top:4115;width:10;height:2" coordorigin="4687,4115" coordsize="10,0" path="m4687,4115l4697,4115e" filled="false" stroked="true" strokeweight=".48pt" strokecolor="#000000">
                <v:path arrowok="t"/>
              </v:shape>
            </v:group>
            <v:group style="position:absolute;left:4687;top:4134;width:10;height:2" coordorigin="4687,4134" coordsize="10,2">
              <v:shape style="position:absolute;left:4687;top:4134;width:10;height:2" coordorigin="4687,4134" coordsize="10,0" path="m4687,4134l4697,4134e" filled="false" stroked="true" strokeweight=".48pt" strokecolor="#000000">
                <v:path arrowok="t"/>
              </v:shape>
            </v:group>
            <v:group style="position:absolute;left:4687;top:4153;width:10;height:2" coordorigin="4687,4153" coordsize="10,2">
              <v:shape style="position:absolute;left:4687;top:4153;width:10;height:2" coordorigin="4687,4153" coordsize="10,0" path="m4687,4153l4697,4153e" filled="false" stroked="true" strokeweight=".48pt" strokecolor="#000000">
                <v:path arrowok="t"/>
              </v:shape>
            </v:group>
            <v:group style="position:absolute;left:4687;top:4172;width:10;height:2" coordorigin="4687,4172" coordsize="10,2">
              <v:shape style="position:absolute;left:4687;top:4172;width:10;height:2" coordorigin="4687,4172" coordsize="10,0" path="m4687,4172l4697,4172e" filled="false" stroked="true" strokeweight=".48pt" strokecolor="#000000">
                <v:path arrowok="t"/>
              </v:shape>
            </v:group>
            <v:group style="position:absolute;left:4687;top:4191;width:10;height:2" coordorigin="4687,4191" coordsize="10,2">
              <v:shape style="position:absolute;left:4687;top:4191;width:10;height:2" coordorigin="4687,4191" coordsize="10,0" path="m4687,4191l4697,4191e" filled="false" stroked="true" strokeweight=".48pt" strokecolor="#000000">
                <v:path arrowok="t"/>
              </v:shape>
            </v:group>
            <v:group style="position:absolute;left:4687;top:4211;width:10;height:2" coordorigin="4687,4211" coordsize="10,2">
              <v:shape style="position:absolute;left:4687;top:4211;width:10;height:2" coordorigin="4687,4211" coordsize="10,0" path="m4687,4211l4697,4211e" filled="false" stroked="true" strokeweight=".48pt" strokecolor="#000000">
                <v:path arrowok="t"/>
              </v:shape>
            </v:group>
            <v:group style="position:absolute;left:4687;top:4230;width:10;height:2" coordorigin="4687,4230" coordsize="10,2">
              <v:shape style="position:absolute;left:4687;top:4230;width:10;height:2" coordorigin="4687,4230" coordsize="10,0" path="m4687,4230l4697,4230e" filled="false" stroked="true" strokeweight=".48pt" strokecolor="#000000">
                <v:path arrowok="t"/>
              </v:shape>
            </v:group>
            <v:group style="position:absolute;left:4687;top:4249;width:10;height:2" coordorigin="4687,4249" coordsize="10,2">
              <v:shape style="position:absolute;left:4687;top:4249;width:10;height:2" coordorigin="4687,4249" coordsize="10,0" path="m4687,4249l4697,4249e" filled="false" stroked="true" strokeweight=".48pt" strokecolor="#000000">
                <v:path arrowok="t"/>
              </v:shape>
            </v:group>
            <v:group style="position:absolute;left:4687;top:4268;width:10;height:2" coordorigin="4687,4268" coordsize="10,2">
              <v:shape style="position:absolute;left:4687;top:4268;width:10;height:2" coordorigin="4687,4268" coordsize="10,0" path="m4687,4268l4697,4268e" filled="false" stroked="true" strokeweight=".48pt" strokecolor="#000000">
                <v:path arrowok="t"/>
              </v:shape>
            </v:group>
            <v:group style="position:absolute;left:4687;top:4287;width:10;height:2" coordorigin="4687,4287" coordsize="10,2">
              <v:shape style="position:absolute;left:4687;top:4287;width:10;height:2" coordorigin="4687,4287" coordsize="10,0" path="m4687,4287l4697,4287e" filled="false" stroked="true" strokeweight=".48pt" strokecolor="#000000">
                <v:path arrowok="t"/>
              </v:shape>
            </v:group>
            <v:group style="position:absolute;left:4687;top:4307;width:10;height:2" coordorigin="4687,4307" coordsize="10,2">
              <v:shape style="position:absolute;left:4687;top:4307;width:10;height:2" coordorigin="4687,4307" coordsize="10,0" path="m4687,4307l4697,4307e" filled="false" stroked="true" strokeweight=".48pt" strokecolor="#000000">
                <v:path arrowok="t"/>
              </v:shape>
            </v:group>
            <v:group style="position:absolute;left:4687;top:4326;width:10;height:2" coordorigin="4687,4326" coordsize="10,2">
              <v:shape style="position:absolute;left:4687;top:4326;width:10;height:2" coordorigin="4687,4326" coordsize="10,0" path="m4687,4326l4697,4326e" filled="false" stroked="true" strokeweight=".48pt" strokecolor="#000000">
                <v:path arrowok="t"/>
              </v:shape>
            </v:group>
            <v:group style="position:absolute;left:4687;top:4345;width:10;height:2" coordorigin="4687,4345" coordsize="10,2">
              <v:shape style="position:absolute;left:4687;top:4345;width:10;height:2" coordorigin="4687,4345" coordsize="10,0" path="m4687,4345l4697,4345e" filled="false" stroked="true" strokeweight=".48pt" strokecolor="#000000">
                <v:path arrowok="t"/>
              </v:shape>
            </v:group>
            <v:group style="position:absolute;left:4687;top:4364;width:10;height:2" coordorigin="4687,4364" coordsize="10,2">
              <v:shape style="position:absolute;left:4687;top:4364;width:10;height:2" coordorigin="4687,4364" coordsize="10,0" path="m4687,4364l4697,4364e" filled="false" stroked="true" strokeweight=".48pt" strokecolor="#000000">
                <v:path arrowok="t"/>
              </v:shape>
            </v:group>
            <v:group style="position:absolute;left:4687;top:4383;width:10;height:2" coordorigin="4687,4383" coordsize="10,2">
              <v:shape style="position:absolute;left:4687;top:4383;width:10;height:2" coordorigin="4687,4383" coordsize="10,0" path="m4687,4383l4697,4383e" filled="false" stroked="true" strokeweight=".48pt" strokecolor="#000000">
                <v:path arrowok="t"/>
              </v:shape>
            </v:group>
            <v:group style="position:absolute;left:4687;top:4403;width:10;height:2" coordorigin="4687,4403" coordsize="10,2">
              <v:shape style="position:absolute;left:4687;top:4403;width:10;height:2" coordorigin="4687,4403" coordsize="10,0" path="m4687,4403l4697,4403e" filled="false" stroked="true" strokeweight=".48pt" strokecolor="#000000">
                <v:path arrowok="t"/>
              </v:shape>
            </v:group>
            <v:group style="position:absolute;left:4687;top:4422;width:10;height:2" coordorigin="4687,4422" coordsize="10,2">
              <v:shape style="position:absolute;left:4687;top:4422;width:10;height:2" coordorigin="4687,4422" coordsize="10,0" path="m4687,4422l4697,4422e" filled="false" stroked="true" strokeweight=".48pt" strokecolor="#000000">
                <v:path arrowok="t"/>
              </v:shape>
            </v:group>
            <v:group style="position:absolute;left:4687;top:4441;width:10;height:2" coordorigin="4687,4441" coordsize="10,2">
              <v:shape style="position:absolute;left:4687;top:4441;width:10;height:2" coordorigin="4687,4441" coordsize="10,0" path="m4687,4441l4697,4441e" filled="false" stroked="true" strokeweight=".48pt" strokecolor="#000000">
                <v:path arrowok="t"/>
              </v:shape>
            </v:group>
            <v:group style="position:absolute;left:4687;top:4460;width:10;height:2" coordorigin="4687,4460" coordsize="10,2">
              <v:shape style="position:absolute;left:4687;top:4460;width:10;height:2" coordorigin="4687,4460" coordsize="10,0" path="m4687,4460l4697,4460e" filled="false" stroked="true" strokeweight=".48pt" strokecolor="#000000">
                <v:path arrowok="t"/>
              </v:shape>
            </v:group>
            <v:group style="position:absolute;left:4687;top:4479;width:10;height:2" coordorigin="4687,4479" coordsize="10,2">
              <v:shape style="position:absolute;left:4687;top:4479;width:10;height:2" coordorigin="4687,4479" coordsize="10,0" path="m4687,4479l4697,4479e" filled="false" stroked="true" strokeweight=".48pt" strokecolor="#000000">
                <v:path arrowok="t"/>
              </v:shape>
            </v:group>
            <v:group style="position:absolute;left:4687;top:4499;width:10;height:2" coordorigin="4687,4499" coordsize="10,2">
              <v:shape style="position:absolute;left:4687;top:4499;width:10;height:2" coordorigin="4687,4499" coordsize="10,0" path="m4687,4499l4697,4499e" filled="false" stroked="true" strokeweight=".48pt" strokecolor="#000000">
                <v:path arrowok="t"/>
              </v:shape>
            </v:group>
            <v:group style="position:absolute;left:4687;top:4518;width:10;height:2" coordorigin="4687,4518" coordsize="10,2">
              <v:shape style="position:absolute;left:4687;top:4518;width:10;height:2" coordorigin="4687,4518" coordsize="10,0" path="m4687,4518l4697,4518e" filled="false" stroked="true" strokeweight=".48pt" strokecolor="#000000">
                <v:path arrowok="t"/>
              </v:shape>
            </v:group>
            <v:group style="position:absolute;left:4687;top:4537;width:10;height:2" coordorigin="4687,4537" coordsize="10,2">
              <v:shape style="position:absolute;left:4687;top:4537;width:10;height:2" coordorigin="4687,4537" coordsize="10,0" path="m4687,4537l4697,4537e" filled="false" stroked="true" strokeweight=".48pt" strokecolor="#000000">
                <v:path arrowok="t"/>
              </v:shape>
            </v:group>
            <v:group style="position:absolute;left:4687;top:4556;width:10;height:2" coordorigin="4687,4556" coordsize="10,2">
              <v:shape style="position:absolute;left:4687;top:4556;width:10;height:2" coordorigin="4687,4556" coordsize="10,0" path="m4687,4556l4697,4556e" filled="false" stroked="true" strokeweight=".48pt" strokecolor="#000000">
                <v:path arrowok="t"/>
              </v:shape>
            </v:group>
            <v:group style="position:absolute;left:4687;top:4575;width:10;height:2" coordorigin="4687,4575" coordsize="10,2">
              <v:shape style="position:absolute;left:4687;top:4575;width:10;height:2" coordorigin="4687,4575" coordsize="10,0" path="m4687,4575l4697,4575e" filled="false" stroked="true" strokeweight=".48pt" strokecolor="#000000">
                <v:path arrowok="t"/>
              </v:shape>
            </v:group>
            <v:group style="position:absolute;left:4687;top:4595;width:10;height:2" coordorigin="4687,4595" coordsize="10,2">
              <v:shape style="position:absolute;left:4687;top:4595;width:10;height:2" coordorigin="4687,4595" coordsize="10,0" path="m4687,4595l4697,4595e" filled="false" stroked="true" strokeweight=".48pt" strokecolor="#000000">
                <v:path arrowok="t"/>
              </v:shape>
            </v:group>
            <v:group style="position:absolute;left:4687;top:4614;width:10;height:2" coordorigin="4687,4614" coordsize="10,2">
              <v:shape style="position:absolute;left:4687;top:4614;width:10;height:2" coordorigin="4687,4614" coordsize="10,0" path="m4687,4614l4697,4614e" filled="false" stroked="true" strokeweight=".48pt" strokecolor="#000000">
                <v:path arrowok="t"/>
              </v:shape>
            </v:group>
            <v:group style="position:absolute;left:4687;top:4633;width:10;height:2" coordorigin="4687,4633" coordsize="10,2">
              <v:shape style="position:absolute;left:4687;top:4633;width:10;height:2" coordorigin="4687,4633" coordsize="10,0" path="m4687,4633l4697,4633e" filled="false" stroked="true" strokeweight=".48pt" strokecolor="#000000">
                <v:path arrowok="t"/>
              </v:shape>
            </v:group>
            <v:group style="position:absolute;left:4687;top:4652;width:10;height:2" coordorigin="4687,4652" coordsize="10,2">
              <v:shape style="position:absolute;left:4687;top:4652;width:10;height:2" coordorigin="4687,4652" coordsize="10,0" path="m4687,4652l4697,4652e" filled="false" stroked="true" strokeweight=".48pt" strokecolor="#000000">
                <v:path arrowok="t"/>
              </v:shape>
            </v:group>
            <v:group style="position:absolute;left:4687;top:4671;width:10;height:2" coordorigin="4687,4671" coordsize="10,2">
              <v:shape style="position:absolute;left:4687;top:4671;width:10;height:2" coordorigin="4687,4671" coordsize="10,0" path="m4687,4671l4697,4671e" filled="false" stroked="true" strokeweight=".48pt" strokecolor="#000000">
                <v:path arrowok="t"/>
              </v:shape>
            </v:group>
            <v:group style="position:absolute;left:4687;top:4691;width:10;height:2" coordorigin="4687,4691" coordsize="10,2">
              <v:shape style="position:absolute;left:4687;top:4691;width:10;height:2" coordorigin="4687,4691" coordsize="10,0" path="m4687,4691l4697,4691e" filled="false" stroked="true" strokeweight=".48pt" strokecolor="#000000">
                <v:path arrowok="t"/>
              </v:shape>
            </v:group>
            <v:group style="position:absolute;left:4687;top:4710;width:10;height:2" coordorigin="4687,4710" coordsize="10,2">
              <v:shape style="position:absolute;left:4687;top:4710;width:10;height:2" coordorigin="4687,4710" coordsize="10,0" path="m4687,4710l4697,4710e" filled="false" stroked="true" strokeweight=".48pt" strokecolor="#000000">
                <v:path arrowok="t"/>
              </v:shape>
            </v:group>
            <v:group style="position:absolute;left:4687;top:4729;width:10;height:2" coordorigin="4687,4729" coordsize="10,2">
              <v:shape style="position:absolute;left:4687;top:4729;width:10;height:2" coordorigin="4687,4729" coordsize="10,0" path="m4687,4729l4697,4729e" filled="false" stroked="true" strokeweight=".48pt" strokecolor="#000000">
                <v:path arrowok="t"/>
              </v:shape>
            </v:group>
            <v:group style="position:absolute;left:4687;top:4748;width:10;height:2" coordorigin="4687,4748" coordsize="10,2">
              <v:shape style="position:absolute;left:4687;top:4748;width:10;height:2" coordorigin="4687,4748" coordsize="10,0" path="m4687,4748l4697,4748e" filled="false" stroked="true" strokeweight=".48pt" strokecolor="#000000">
                <v:path arrowok="t"/>
              </v:shape>
            </v:group>
            <v:group style="position:absolute;left:4687;top:4767;width:10;height:2" coordorigin="4687,4767" coordsize="10,2">
              <v:shape style="position:absolute;left:4687;top:4767;width:10;height:2" coordorigin="4687,4767" coordsize="10,0" path="m4687,4767l4697,4767e" filled="false" stroked="true" strokeweight=".48pt" strokecolor="#000000">
                <v:path arrowok="t"/>
              </v:shape>
            </v:group>
            <v:group style="position:absolute;left:4687;top:4787;width:10;height:2" coordorigin="4687,4787" coordsize="10,2">
              <v:shape style="position:absolute;left:4687;top:4787;width:10;height:2" coordorigin="4687,4787" coordsize="10,0" path="m4687,4787l4697,4787e" filled="false" stroked="true" strokeweight=".48pt" strokecolor="#000000">
                <v:path arrowok="t"/>
              </v:shape>
            </v:group>
            <v:group style="position:absolute;left:4687;top:4863;width:10;height:2" coordorigin="4687,4863" coordsize="10,2">
              <v:shape style="position:absolute;left:4687;top:4863;width:10;height:2" coordorigin="4687,4863" coordsize="10,0" path="m4687,4863l4697,4863e" filled="false" stroked="true" strokeweight=".48pt" strokecolor="#000000">
                <v:path arrowok="t"/>
              </v:shape>
            </v:group>
            <v:group style="position:absolute;left:4687;top:4883;width:10;height:2" coordorigin="4687,4883" coordsize="10,2">
              <v:shape style="position:absolute;left:4687;top:4883;width:10;height:2" coordorigin="4687,4883" coordsize="10,0" path="m4687,4883l4697,4883e" filled="false" stroked="true" strokeweight=".48pt" strokecolor="#000000">
                <v:path arrowok="t"/>
              </v:shape>
            </v:group>
            <v:group style="position:absolute;left:4687;top:4902;width:10;height:2" coordorigin="4687,4902" coordsize="10,2">
              <v:shape style="position:absolute;left:4687;top:4902;width:10;height:2" coordorigin="4687,4902" coordsize="10,0" path="m4687,4902l4697,4902e" filled="false" stroked="true" strokeweight=".48pt" strokecolor="#000000">
                <v:path arrowok="t"/>
              </v:shape>
            </v:group>
            <v:group style="position:absolute;left:4687;top:4921;width:10;height:2" coordorigin="4687,4921" coordsize="10,2">
              <v:shape style="position:absolute;left:4687;top:4921;width:10;height:2" coordorigin="4687,4921" coordsize="10,0" path="m4687,4921l4697,4921e" filled="false" stroked="true" strokeweight=".48pt" strokecolor="#000000">
                <v:path arrowok="t"/>
              </v:shape>
            </v:group>
            <v:group style="position:absolute;left:4687;top:4940;width:10;height:2" coordorigin="4687,4940" coordsize="10,2">
              <v:shape style="position:absolute;left:4687;top:4940;width:10;height:2" coordorigin="4687,4940" coordsize="10,0" path="m4687,4940l4697,4940e" filled="false" stroked="true" strokeweight=".48pt" strokecolor="#000000">
                <v:path arrowok="t"/>
              </v:shape>
            </v:group>
            <v:group style="position:absolute;left:4687;top:4959;width:10;height:2" coordorigin="4687,4959" coordsize="10,2">
              <v:shape style="position:absolute;left:4687;top:4959;width:10;height:2" coordorigin="4687,4959" coordsize="10,0" path="m4687,4959l4697,4959e" filled="false" stroked="true" strokeweight=".48pt" strokecolor="#000000">
                <v:path arrowok="t"/>
              </v:shape>
            </v:group>
            <v:group style="position:absolute;left:4687;top:4979;width:10;height:2" coordorigin="4687,4979" coordsize="10,2">
              <v:shape style="position:absolute;left:4687;top:4979;width:10;height:2" coordorigin="4687,4979" coordsize="10,0" path="m4687,4979l4697,4979e" filled="false" stroked="true" strokeweight=".48pt" strokecolor="#000000">
                <v:path arrowok="t"/>
              </v:shape>
            </v:group>
            <v:group style="position:absolute;left:4687;top:4998;width:10;height:2" coordorigin="4687,4998" coordsize="10,2">
              <v:shape style="position:absolute;left:4687;top:4998;width:10;height:2" coordorigin="4687,4998" coordsize="10,0" path="m4687,4998l4697,4998e" filled="false" stroked="true" strokeweight=".48pt" strokecolor="#000000">
                <v:path arrowok="t"/>
              </v:shape>
            </v:group>
            <v:group style="position:absolute;left:4687;top:5017;width:10;height:2" coordorigin="4687,5017" coordsize="10,2">
              <v:shape style="position:absolute;left:4687;top:5017;width:10;height:2" coordorigin="4687,5017" coordsize="10,0" path="m4687,5017l4697,5017e" filled="false" stroked="true" strokeweight=".48pt" strokecolor="#000000">
                <v:path arrowok="t"/>
              </v:shape>
            </v:group>
            <v:group style="position:absolute;left:4687;top:5036;width:10;height:2" coordorigin="4687,5036" coordsize="10,2">
              <v:shape style="position:absolute;left:4687;top:5036;width:10;height:2" coordorigin="4687,5036" coordsize="10,0" path="m4687,5036l4697,5036e" filled="false" stroked="true" strokeweight=".48pt" strokecolor="#000000">
                <v:path arrowok="t"/>
              </v:shape>
            </v:group>
            <v:group style="position:absolute;left:4687;top:5055;width:10;height:2" coordorigin="4687,5055" coordsize="10,2">
              <v:shape style="position:absolute;left:4687;top:5055;width:10;height:2" coordorigin="4687,5055" coordsize="10,0" path="m4687,5055l4697,5055e" filled="false" stroked="true" strokeweight=".48pt" strokecolor="#000000">
                <v:path arrowok="t"/>
              </v:shape>
            </v:group>
            <v:group style="position:absolute;left:4687;top:5075;width:10;height:2" coordorigin="4687,5075" coordsize="10,2">
              <v:shape style="position:absolute;left:4687;top:5075;width:10;height:2" coordorigin="4687,5075" coordsize="10,0" path="m4687,5075l4697,5075e" filled="false" stroked="true" strokeweight=".48pt" strokecolor="#000000">
                <v:path arrowok="t"/>
              </v:shape>
            </v:group>
            <v:group style="position:absolute;left:4687;top:5094;width:10;height:2" coordorigin="4687,5094" coordsize="10,2">
              <v:shape style="position:absolute;left:4687;top:5094;width:10;height:2" coordorigin="4687,5094" coordsize="10,0" path="m4687,5094l4697,5094e" filled="false" stroked="true" strokeweight=".48pt" strokecolor="#000000">
                <v:path arrowok="t"/>
              </v:shape>
            </v:group>
            <v:group style="position:absolute;left:4687;top:5113;width:10;height:2" coordorigin="4687,5113" coordsize="10,2">
              <v:shape style="position:absolute;left:4687;top:5113;width:10;height:2" coordorigin="4687,5113" coordsize="10,0" path="m4687,5113l4697,5113e" filled="false" stroked="true" strokeweight=".48pt" strokecolor="#000000">
                <v:path arrowok="t"/>
              </v:shape>
            </v:group>
            <v:group style="position:absolute;left:4687;top:5132;width:10;height:2" coordorigin="4687,5132" coordsize="10,2">
              <v:shape style="position:absolute;left:4687;top:5132;width:10;height:2" coordorigin="4687,5132" coordsize="10,0" path="m4687,5132l4697,5132e" filled="false" stroked="true" strokeweight=".48pt" strokecolor="#000000">
                <v:path arrowok="t"/>
              </v:shape>
            </v:group>
            <v:group style="position:absolute;left:4687;top:5151;width:10;height:2" coordorigin="4687,5151" coordsize="10,2">
              <v:shape style="position:absolute;left:4687;top:5151;width:10;height:2" coordorigin="4687,5151" coordsize="10,0" path="m4687,5151l4697,5151e" filled="false" stroked="true" strokeweight=".48pt" strokecolor="#000000">
                <v:path arrowok="t"/>
              </v:shape>
            </v:group>
            <v:group style="position:absolute;left:4687;top:5171;width:10;height:2" coordorigin="4687,5171" coordsize="10,2">
              <v:shape style="position:absolute;left:4687;top:5171;width:10;height:2" coordorigin="4687,5171" coordsize="10,0" path="m4687,5171l4697,5171e" filled="false" stroked="true" strokeweight=".48pt" strokecolor="#000000">
                <v:path arrowok="t"/>
              </v:shape>
            </v:group>
            <v:group style="position:absolute;left:4687;top:5190;width:10;height:2" coordorigin="4687,5190" coordsize="10,2">
              <v:shape style="position:absolute;left:4687;top:5190;width:10;height:2" coordorigin="4687,5190" coordsize="10,0" path="m4687,5190l4697,5190e" filled="false" stroked="true" strokeweight=".48pt" strokecolor="#000000">
                <v:path arrowok="t"/>
              </v:shape>
            </v:group>
            <v:group style="position:absolute;left:4687;top:5209;width:10;height:2" coordorigin="4687,5209" coordsize="10,2">
              <v:shape style="position:absolute;left:4687;top:5209;width:10;height:2" coordorigin="4687,5209" coordsize="10,0" path="m4687,5209l4697,5209e" filled="false" stroked="true" strokeweight=".48pt" strokecolor="#000000">
                <v:path arrowok="t"/>
              </v:shape>
            </v:group>
            <v:group style="position:absolute;left:4687;top:5228;width:10;height:2" coordorigin="4687,5228" coordsize="10,2">
              <v:shape style="position:absolute;left:4687;top:5228;width:10;height:2" coordorigin="4687,5228" coordsize="10,0" path="m4687,5228l4697,5228e" filled="false" stroked="true" strokeweight=".48pt" strokecolor="#000000">
                <v:path arrowok="t"/>
              </v:shape>
            </v:group>
            <v:group style="position:absolute;left:4687;top:5247;width:10;height:2" coordorigin="4687,5247" coordsize="10,2">
              <v:shape style="position:absolute;left:4687;top:5247;width:10;height:2" coordorigin="4687,5247" coordsize="10,0" path="m4687,5247l4697,5247e" filled="false" stroked="true" strokeweight=".48pt" strokecolor="#000000">
                <v:path arrowok="t"/>
              </v:shape>
            </v:group>
            <v:group style="position:absolute;left:4687;top:5267;width:10;height:2" coordorigin="4687,5267" coordsize="10,2">
              <v:shape style="position:absolute;left:4687;top:5267;width:10;height:2" coordorigin="4687,5267" coordsize="10,0" path="m4687,5267l4697,5267e" filled="false" stroked="true" strokeweight=".48pt" strokecolor="#000000">
                <v:path arrowok="t"/>
              </v:shape>
            </v:group>
            <v:group style="position:absolute;left:4686;top:3980;width:12;height:2" coordorigin="4686,3980" coordsize="12,2">
              <v:shape style="position:absolute;left:4686;top:3980;width:12;height:2" coordorigin="4686,3980" coordsize="12,0" path="m4686,3980l4698,3980e" filled="false" stroked="true" strokeweight=".6pt" strokecolor="#000000">
                <v:path arrowok="t"/>
              </v:shape>
            </v:group>
            <v:group style="position:absolute;left:4686;top:3999;width:12;height:2" coordorigin="4686,3999" coordsize="12,2">
              <v:shape style="position:absolute;left:4686;top:3999;width:12;height:2" coordorigin="4686,3999" coordsize="12,0" path="m4686,3999l4698,3999e" filled="false" stroked="true" strokeweight=".6pt" strokecolor="#000000">
                <v:path arrowok="t"/>
              </v:shape>
            </v:group>
            <v:group style="position:absolute;left:4686;top:4019;width:12;height:2" coordorigin="4686,4019" coordsize="12,2">
              <v:shape style="position:absolute;left:4686;top:4019;width:12;height:2" coordorigin="4686,4019" coordsize="12,0" path="m4686,4019l4698,4019e" filled="false" stroked="true" strokeweight=".6pt" strokecolor="#000000">
                <v:path arrowok="t"/>
              </v:shape>
            </v:group>
            <v:group style="position:absolute;left:4686;top:4038;width:12;height:2" coordorigin="4686,4038" coordsize="12,2">
              <v:shape style="position:absolute;left:4686;top:4038;width:12;height:2" coordorigin="4686,4038" coordsize="12,0" path="m4686,4038l4698,4038e" filled="false" stroked="true" strokeweight=".6pt" strokecolor="#000000">
                <v:path arrowok="t"/>
              </v:shape>
            </v:group>
            <v:group style="position:absolute;left:4686;top:4057;width:12;height:2" coordorigin="4686,4057" coordsize="12,2">
              <v:shape style="position:absolute;left:4686;top:4057;width:12;height:2" coordorigin="4686,4057" coordsize="12,0" path="m4686,4057l4698,4057e" filled="false" stroked="true" strokeweight=".6pt" strokecolor="#000000">
                <v:path arrowok="t"/>
              </v:shape>
            </v:group>
            <v:group style="position:absolute;left:4686;top:4076;width:12;height:2" coordorigin="4686,4076" coordsize="12,2">
              <v:shape style="position:absolute;left:4686;top:4076;width:12;height:2" coordorigin="4686,4076" coordsize="12,0" path="m4686,4076l4698,4076e" filled="false" stroked="true" strokeweight=".6pt" strokecolor="#000000">
                <v:path arrowok="t"/>
              </v:shape>
            </v:group>
            <v:group style="position:absolute;left:4686;top:4095;width:12;height:2" coordorigin="4686,4095" coordsize="12,2">
              <v:shape style="position:absolute;left:4686;top:4095;width:12;height:2" coordorigin="4686,4095" coordsize="12,0" path="m4686,4095l4698,4095e" filled="false" stroked="true" strokeweight=".6pt" strokecolor="#000000">
                <v:path arrowok="t"/>
              </v:shape>
            </v:group>
            <v:group style="position:absolute;left:4686;top:4115;width:12;height:2" coordorigin="4686,4115" coordsize="12,2">
              <v:shape style="position:absolute;left:4686;top:4115;width:12;height:2" coordorigin="4686,4115" coordsize="12,0" path="m4686,4115l4698,4115e" filled="false" stroked="true" strokeweight=".6pt" strokecolor="#000000">
                <v:path arrowok="t"/>
              </v:shape>
            </v:group>
            <v:group style="position:absolute;left:4686;top:4134;width:12;height:2" coordorigin="4686,4134" coordsize="12,2">
              <v:shape style="position:absolute;left:4686;top:4134;width:12;height:2" coordorigin="4686,4134" coordsize="12,0" path="m4686,4134l4698,4134e" filled="false" stroked="true" strokeweight=".6pt" strokecolor="#000000">
                <v:path arrowok="t"/>
              </v:shape>
            </v:group>
            <v:group style="position:absolute;left:4686;top:4153;width:12;height:2" coordorigin="4686,4153" coordsize="12,2">
              <v:shape style="position:absolute;left:4686;top:4153;width:12;height:2" coordorigin="4686,4153" coordsize="12,0" path="m4686,4153l4698,4153e" filled="false" stroked="true" strokeweight=".6pt" strokecolor="#000000">
                <v:path arrowok="t"/>
              </v:shape>
            </v:group>
            <v:group style="position:absolute;left:4686;top:4172;width:12;height:2" coordorigin="4686,4172" coordsize="12,2">
              <v:shape style="position:absolute;left:4686;top:4172;width:12;height:2" coordorigin="4686,4172" coordsize="12,0" path="m4686,4172l4698,4172e" filled="false" stroked="true" strokeweight=".6pt" strokecolor="#000000">
                <v:path arrowok="t"/>
              </v:shape>
            </v:group>
            <v:group style="position:absolute;left:4686;top:4191;width:12;height:2" coordorigin="4686,4191" coordsize="12,2">
              <v:shape style="position:absolute;left:4686;top:4191;width:12;height:2" coordorigin="4686,4191" coordsize="12,0" path="m4686,4191l4698,4191e" filled="false" stroked="true" strokeweight=".6pt" strokecolor="#000000">
                <v:path arrowok="t"/>
              </v:shape>
            </v:group>
            <v:group style="position:absolute;left:4686;top:4211;width:12;height:2" coordorigin="4686,4211" coordsize="12,2">
              <v:shape style="position:absolute;left:4686;top:4211;width:12;height:2" coordorigin="4686,4211" coordsize="12,0" path="m4686,4211l4698,4211e" filled="false" stroked="true" strokeweight=".6pt" strokecolor="#000000">
                <v:path arrowok="t"/>
              </v:shape>
            </v:group>
            <v:group style="position:absolute;left:4686;top:4230;width:12;height:2" coordorigin="4686,4230" coordsize="12,2">
              <v:shape style="position:absolute;left:4686;top:4230;width:12;height:2" coordorigin="4686,4230" coordsize="12,0" path="m4686,4230l4698,4230e" filled="false" stroked="true" strokeweight=".6pt" strokecolor="#000000">
                <v:path arrowok="t"/>
              </v:shape>
            </v:group>
            <v:group style="position:absolute;left:4686;top:4249;width:12;height:2" coordorigin="4686,4249" coordsize="12,2">
              <v:shape style="position:absolute;left:4686;top:4249;width:12;height:2" coordorigin="4686,4249" coordsize="12,0" path="m4686,4249l4698,4249e" filled="false" stroked="true" strokeweight=".6pt" strokecolor="#000000">
                <v:path arrowok="t"/>
              </v:shape>
            </v:group>
            <v:group style="position:absolute;left:4686;top:4268;width:12;height:2" coordorigin="4686,4268" coordsize="12,2">
              <v:shape style="position:absolute;left:4686;top:4268;width:12;height:2" coordorigin="4686,4268" coordsize="12,0" path="m4686,4268l4698,4268e" filled="false" stroked="true" strokeweight=".6pt" strokecolor="#000000">
                <v:path arrowok="t"/>
              </v:shape>
            </v:group>
            <v:group style="position:absolute;left:4686;top:4287;width:12;height:2" coordorigin="4686,4287" coordsize="12,2">
              <v:shape style="position:absolute;left:4686;top:4287;width:12;height:2" coordorigin="4686,4287" coordsize="12,0" path="m4686,4287l4698,4287e" filled="false" stroked="true" strokeweight=".6pt" strokecolor="#000000">
                <v:path arrowok="t"/>
              </v:shape>
            </v:group>
            <v:group style="position:absolute;left:4686;top:4307;width:12;height:2" coordorigin="4686,4307" coordsize="12,2">
              <v:shape style="position:absolute;left:4686;top:4307;width:12;height:2" coordorigin="4686,4307" coordsize="12,0" path="m4686,4307l4698,4307e" filled="false" stroked="true" strokeweight=".6pt" strokecolor="#000000">
                <v:path arrowok="t"/>
              </v:shape>
            </v:group>
            <v:group style="position:absolute;left:4686;top:4326;width:12;height:2" coordorigin="4686,4326" coordsize="12,2">
              <v:shape style="position:absolute;left:4686;top:4326;width:12;height:2" coordorigin="4686,4326" coordsize="12,0" path="m4686,4326l4698,4326e" filled="false" stroked="true" strokeweight=".6pt" strokecolor="#000000">
                <v:path arrowok="t"/>
              </v:shape>
            </v:group>
            <v:group style="position:absolute;left:4686;top:4345;width:12;height:2" coordorigin="4686,4345" coordsize="12,2">
              <v:shape style="position:absolute;left:4686;top:4345;width:12;height:2" coordorigin="4686,4345" coordsize="12,0" path="m4686,4345l4698,4345e" filled="false" stroked="true" strokeweight=".6pt" strokecolor="#000000">
                <v:path arrowok="t"/>
              </v:shape>
            </v:group>
            <v:group style="position:absolute;left:4686;top:4364;width:12;height:2" coordorigin="4686,4364" coordsize="12,2">
              <v:shape style="position:absolute;left:4686;top:4364;width:12;height:2" coordorigin="4686,4364" coordsize="12,0" path="m4686,4364l4698,4364e" filled="false" stroked="true" strokeweight=".6pt" strokecolor="#000000">
                <v:path arrowok="t"/>
              </v:shape>
            </v:group>
            <v:group style="position:absolute;left:4686;top:4383;width:12;height:2" coordorigin="4686,4383" coordsize="12,2">
              <v:shape style="position:absolute;left:4686;top:4383;width:12;height:2" coordorigin="4686,4383" coordsize="12,0" path="m4686,4383l4698,4383e" filled="false" stroked="true" strokeweight=".6pt" strokecolor="#000000">
                <v:path arrowok="t"/>
              </v:shape>
            </v:group>
            <v:group style="position:absolute;left:4686;top:4403;width:12;height:2" coordorigin="4686,4403" coordsize="12,2">
              <v:shape style="position:absolute;left:4686;top:4403;width:12;height:2" coordorigin="4686,4403" coordsize="12,0" path="m4686,4403l4698,4403e" filled="false" stroked="true" strokeweight=".6pt" strokecolor="#000000">
                <v:path arrowok="t"/>
              </v:shape>
            </v:group>
            <v:group style="position:absolute;left:4686;top:4422;width:12;height:2" coordorigin="4686,4422" coordsize="12,2">
              <v:shape style="position:absolute;left:4686;top:4422;width:12;height:2" coordorigin="4686,4422" coordsize="12,0" path="m4686,4422l4698,4422e" filled="false" stroked="true" strokeweight=".6pt" strokecolor="#000000">
                <v:path arrowok="t"/>
              </v:shape>
            </v:group>
            <v:group style="position:absolute;left:4686;top:4441;width:12;height:2" coordorigin="4686,4441" coordsize="12,2">
              <v:shape style="position:absolute;left:4686;top:4441;width:12;height:2" coordorigin="4686,4441" coordsize="12,0" path="m4686,4441l4698,4441e" filled="false" stroked="true" strokeweight=".6pt" strokecolor="#000000">
                <v:path arrowok="t"/>
              </v:shape>
            </v:group>
            <v:group style="position:absolute;left:4686;top:4460;width:12;height:2" coordorigin="4686,4460" coordsize="12,2">
              <v:shape style="position:absolute;left:4686;top:4460;width:12;height:2" coordorigin="4686,4460" coordsize="12,0" path="m4686,4460l4698,4460e" filled="false" stroked="true" strokeweight=".6pt" strokecolor="#000000">
                <v:path arrowok="t"/>
              </v:shape>
            </v:group>
            <v:group style="position:absolute;left:4686;top:4479;width:12;height:2" coordorigin="4686,4479" coordsize="12,2">
              <v:shape style="position:absolute;left:4686;top:4479;width:12;height:2" coordorigin="4686,4479" coordsize="12,0" path="m4686,4479l4698,4479e" filled="false" stroked="true" strokeweight=".6pt" strokecolor="#000000">
                <v:path arrowok="t"/>
              </v:shape>
            </v:group>
            <v:group style="position:absolute;left:4686;top:4499;width:12;height:2" coordorigin="4686,4499" coordsize="12,2">
              <v:shape style="position:absolute;left:4686;top:4499;width:12;height:2" coordorigin="4686,4499" coordsize="12,0" path="m4686,4499l4698,4499e" filled="false" stroked="true" strokeweight=".6pt" strokecolor="#000000">
                <v:path arrowok="t"/>
              </v:shape>
            </v:group>
            <v:group style="position:absolute;left:4686;top:4518;width:12;height:2" coordorigin="4686,4518" coordsize="12,2">
              <v:shape style="position:absolute;left:4686;top:4518;width:12;height:2" coordorigin="4686,4518" coordsize="12,0" path="m4686,4518l4698,4518e" filled="false" stroked="true" strokeweight=".6pt" strokecolor="#000000">
                <v:path arrowok="t"/>
              </v:shape>
            </v:group>
            <v:group style="position:absolute;left:4686;top:4537;width:12;height:2" coordorigin="4686,4537" coordsize="12,2">
              <v:shape style="position:absolute;left:4686;top:4537;width:12;height:2" coordorigin="4686,4537" coordsize="12,0" path="m4686,4537l4698,4537e" filled="false" stroked="true" strokeweight=".6pt" strokecolor="#000000">
                <v:path arrowok="t"/>
              </v:shape>
            </v:group>
            <v:group style="position:absolute;left:4686;top:4556;width:12;height:2" coordorigin="4686,4556" coordsize="12,2">
              <v:shape style="position:absolute;left:4686;top:4556;width:12;height:2" coordorigin="4686,4556" coordsize="12,0" path="m4686,4556l4698,4556e" filled="false" stroked="true" strokeweight=".6pt" strokecolor="#000000">
                <v:path arrowok="t"/>
              </v:shape>
            </v:group>
            <v:group style="position:absolute;left:4686;top:4575;width:12;height:2" coordorigin="4686,4575" coordsize="12,2">
              <v:shape style="position:absolute;left:4686;top:4575;width:12;height:2" coordorigin="4686,4575" coordsize="12,0" path="m4686,4575l4698,4575e" filled="false" stroked="true" strokeweight=".6pt" strokecolor="#000000">
                <v:path arrowok="t"/>
              </v:shape>
            </v:group>
            <v:group style="position:absolute;left:4686;top:4595;width:12;height:2" coordorigin="4686,4595" coordsize="12,2">
              <v:shape style="position:absolute;left:4686;top:4595;width:12;height:2" coordorigin="4686,4595" coordsize="12,0" path="m4686,4595l4698,4595e" filled="false" stroked="true" strokeweight=".6pt" strokecolor="#000000">
                <v:path arrowok="t"/>
              </v:shape>
            </v:group>
            <v:group style="position:absolute;left:4686;top:4614;width:12;height:2" coordorigin="4686,4614" coordsize="12,2">
              <v:shape style="position:absolute;left:4686;top:4614;width:12;height:2" coordorigin="4686,4614" coordsize="12,0" path="m4686,4614l4698,4614e" filled="false" stroked="true" strokeweight=".6pt" strokecolor="#000000">
                <v:path arrowok="t"/>
              </v:shape>
            </v:group>
            <v:group style="position:absolute;left:4686;top:4633;width:12;height:2" coordorigin="4686,4633" coordsize="12,2">
              <v:shape style="position:absolute;left:4686;top:4633;width:12;height:2" coordorigin="4686,4633" coordsize="12,0" path="m4686,4633l4698,4633e" filled="false" stroked="true" strokeweight=".6pt" strokecolor="#000000">
                <v:path arrowok="t"/>
              </v:shape>
            </v:group>
            <v:group style="position:absolute;left:4686;top:4652;width:12;height:2" coordorigin="4686,4652" coordsize="12,2">
              <v:shape style="position:absolute;left:4686;top:4652;width:12;height:2" coordorigin="4686,4652" coordsize="12,0" path="m4686,4652l4698,4652e" filled="false" stroked="true" strokeweight=".6pt" strokecolor="#000000">
                <v:path arrowok="t"/>
              </v:shape>
            </v:group>
            <v:group style="position:absolute;left:4686;top:4671;width:12;height:2" coordorigin="4686,4671" coordsize="12,2">
              <v:shape style="position:absolute;left:4686;top:4671;width:12;height:2" coordorigin="4686,4671" coordsize="12,0" path="m4686,4671l4698,4671e" filled="false" stroked="true" strokeweight=".6pt" strokecolor="#000000">
                <v:path arrowok="t"/>
              </v:shape>
            </v:group>
            <v:group style="position:absolute;left:4686;top:4691;width:12;height:2" coordorigin="4686,4691" coordsize="12,2">
              <v:shape style="position:absolute;left:4686;top:4691;width:12;height:2" coordorigin="4686,4691" coordsize="12,0" path="m4686,4691l4698,4691e" filled="false" stroked="true" strokeweight=".6pt" strokecolor="#000000">
                <v:path arrowok="t"/>
              </v:shape>
            </v:group>
            <v:group style="position:absolute;left:4686;top:4710;width:12;height:2" coordorigin="4686,4710" coordsize="12,2">
              <v:shape style="position:absolute;left:4686;top:4710;width:12;height:2" coordorigin="4686,4710" coordsize="12,0" path="m4686,4710l4698,4710e" filled="false" stroked="true" strokeweight=".6pt" strokecolor="#000000">
                <v:path arrowok="t"/>
              </v:shape>
            </v:group>
            <v:group style="position:absolute;left:4686;top:4729;width:12;height:2" coordorigin="4686,4729" coordsize="12,2">
              <v:shape style="position:absolute;left:4686;top:4729;width:12;height:2" coordorigin="4686,4729" coordsize="12,0" path="m4686,4729l4698,4729e" filled="false" stroked="true" strokeweight=".6pt" strokecolor="#000000">
                <v:path arrowok="t"/>
              </v:shape>
            </v:group>
            <v:group style="position:absolute;left:4686;top:4748;width:12;height:2" coordorigin="4686,4748" coordsize="12,2">
              <v:shape style="position:absolute;left:4686;top:4748;width:12;height:2" coordorigin="4686,4748" coordsize="12,0" path="m4686,4748l4698,4748e" filled="false" stroked="true" strokeweight=".6pt" strokecolor="#000000">
                <v:path arrowok="t"/>
              </v:shape>
            </v:group>
            <v:group style="position:absolute;left:4686;top:4767;width:12;height:2" coordorigin="4686,4767" coordsize="12,2">
              <v:shape style="position:absolute;left:4686;top:4767;width:12;height:2" coordorigin="4686,4767" coordsize="12,0" path="m4686,4767l4698,4767e" filled="false" stroked="true" strokeweight=".6pt" strokecolor="#000000">
                <v:path arrowok="t"/>
              </v:shape>
            </v:group>
            <v:group style="position:absolute;left:4686;top:4787;width:12;height:2" coordorigin="4686,4787" coordsize="12,2">
              <v:shape style="position:absolute;left:4686;top:4787;width:12;height:2" coordorigin="4686,4787" coordsize="12,0" path="m4686,4787l4698,4787e" filled="false" stroked="true" strokeweight=".6pt" strokecolor="#000000">
                <v:path arrowok="t"/>
              </v:shape>
            </v:group>
            <v:group style="position:absolute;left:4686;top:4806;width:12;height:2" coordorigin="4686,4806" coordsize="12,2">
              <v:shape style="position:absolute;left:4686;top:4806;width:12;height:2" coordorigin="4686,4806" coordsize="12,0" path="m4686,4806l4698,4806e" filled="false" stroked="true" strokeweight=".6pt" strokecolor="#000000">
                <v:path arrowok="t"/>
              </v:shape>
            </v:group>
            <v:group style="position:absolute;left:4686;top:4825;width:12;height:2" coordorigin="4686,4825" coordsize="12,2">
              <v:shape style="position:absolute;left:4686;top:4825;width:12;height:2" coordorigin="4686,4825" coordsize="12,0" path="m4686,4825l4698,4825e" filled="false" stroked="true" strokeweight=".6pt" strokecolor="#000000">
                <v:path arrowok="t"/>
              </v:shape>
            </v:group>
            <v:group style="position:absolute;left:4686;top:4844;width:12;height:2" coordorigin="4686,4844" coordsize="12,2">
              <v:shape style="position:absolute;left:4686;top:4844;width:12;height:2" coordorigin="4686,4844" coordsize="12,0" path="m4686,4844l4698,4844e" filled="false" stroked="true" strokeweight=".6pt" strokecolor="#000000">
                <v:path arrowok="t"/>
              </v:shape>
            </v:group>
            <v:group style="position:absolute;left:4686;top:4863;width:12;height:2" coordorigin="4686,4863" coordsize="12,2">
              <v:shape style="position:absolute;left:4686;top:4863;width:12;height:2" coordorigin="4686,4863" coordsize="12,0" path="m4686,4863l4698,4863e" filled="false" stroked="true" strokeweight=".6pt" strokecolor="#000000">
                <v:path arrowok="t"/>
              </v:shape>
            </v:group>
            <v:group style="position:absolute;left:4686;top:4883;width:12;height:2" coordorigin="4686,4883" coordsize="12,2">
              <v:shape style="position:absolute;left:4686;top:4883;width:12;height:2" coordorigin="4686,4883" coordsize="12,0" path="m4686,4883l4698,4883e" filled="false" stroked="true" strokeweight=".6pt" strokecolor="#000000">
                <v:path arrowok="t"/>
              </v:shape>
            </v:group>
            <v:group style="position:absolute;left:4686;top:4902;width:12;height:2" coordorigin="4686,4902" coordsize="12,2">
              <v:shape style="position:absolute;left:4686;top:4902;width:12;height:2" coordorigin="4686,4902" coordsize="12,0" path="m4686,4902l4698,4902e" filled="false" stroked="true" strokeweight=".6pt" strokecolor="#000000">
                <v:path arrowok="t"/>
              </v:shape>
            </v:group>
            <v:group style="position:absolute;left:4686;top:4921;width:12;height:2" coordorigin="4686,4921" coordsize="12,2">
              <v:shape style="position:absolute;left:4686;top:4921;width:12;height:2" coordorigin="4686,4921" coordsize="12,0" path="m4686,4921l4698,4921e" filled="false" stroked="true" strokeweight=".6pt" strokecolor="#000000">
                <v:path arrowok="t"/>
              </v:shape>
            </v:group>
            <v:group style="position:absolute;left:4686;top:4940;width:12;height:2" coordorigin="4686,4940" coordsize="12,2">
              <v:shape style="position:absolute;left:4686;top:4940;width:12;height:2" coordorigin="4686,4940" coordsize="12,0" path="m4686,4940l4698,4940e" filled="false" stroked="true" strokeweight=".6pt" strokecolor="#000000">
                <v:path arrowok="t"/>
              </v:shape>
            </v:group>
            <v:group style="position:absolute;left:4686;top:4959;width:12;height:2" coordorigin="4686,4959" coordsize="12,2">
              <v:shape style="position:absolute;left:4686;top:4959;width:12;height:2" coordorigin="4686,4959" coordsize="12,0" path="m4686,4959l4698,4959e" filled="false" stroked="true" strokeweight=".6pt" strokecolor="#000000">
                <v:path arrowok="t"/>
              </v:shape>
            </v:group>
            <v:group style="position:absolute;left:4686;top:4979;width:12;height:2" coordorigin="4686,4979" coordsize="12,2">
              <v:shape style="position:absolute;left:4686;top:4979;width:12;height:2" coordorigin="4686,4979" coordsize="12,0" path="m4686,4979l4698,4979e" filled="false" stroked="true" strokeweight=".6pt" strokecolor="#000000">
                <v:path arrowok="t"/>
              </v:shape>
            </v:group>
            <v:group style="position:absolute;left:4686;top:4998;width:12;height:2" coordorigin="4686,4998" coordsize="12,2">
              <v:shape style="position:absolute;left:4686;top:4998;width:12;height:2" coordorigin="4686,4998" coordsize="12,0" path="m4686,4998l4698,4998e" filled="false" stroked="true" strokeweight=".6pt" strokecolor="#000000">
                <v:path arrowok="t"/>
              </v:shape>
            </v:group>
            <v:group style="position:absolute;left:4686;top:5017;width:12;height:2" coordorigin="4686,5017" coordsize="12,2">
              <v:shape style="position:absolute;left:4686;top:5017;width:12;height:2" coordorigin="4686,5017" coordsize="12,0" path="m4686,5017l4698,5017e" filled="false" stroked="true" strokeweight=".6pt" strokecolor="#000000">
                <v:path arrowok="t"/>
              </v:shape>
            </v:group>
            <v:group style="position:absolute;left:4686;top:5036;width:12;height:2" coordorigin="4686,5036" coordsize="12,2">
              <v:shape style="position:absolute;left:4686;top:5036;width:12;height:2" coordorigin="4686,5036" coordsize="12,0" path="m4686,5036l4698,5036e" filled="false" stroked="true" strokeweight=".6pt" strokecolor="#000000">
                <v:path arrowok="t"/>
              </v:shape>
            </v:group>
            <v:group style="position:absolute;left:4686;top:5055;width:12;height:2" coordorigin="4686,5055" coordsize="12,2">
              <v:shape style="position:absolute;left:4686;top:5055;width:12;height:2" coordorigin="4686,5055" coordsize="12,0" path="m4686,5055l4698,5055e" filled="false" stroked="true" strokeweight=".6pt" strokecolor="#000000">
                <v:path arrowok="t"/>
              </v:shape>
            </v:group>
            <v:group style="position:absolute;left:4686;top:5075;width:12;height:2" coordorigin="4686,5075" coordsize="12,2">
              <v:shape style="position:absolute;left:4686;top:5075;width:12;height:2" coordorigin="4686,5075" coordsize="12,0" path="m4686,5075l4698,5075e" filled="false" stroked="true" strokeweight=".6pt" strokecolor="#000000">
                <v:path arrowok="t"/>
              </v:shape>
            </v:group>
            <v:group style="position:absolute;left:4686;top:5094;width:12;height:2" coordorigin="4686,5094" coordsize="12,2">
              <v:shape style="position:absolute;left:4686;top:5094;width:12;height:2" coordorigin="4686,5094" coordsize="12,0" path="m4686,5094l4698,5094e" filled="false" stroked="true" strokeweight=".6pt" strokecolor="#000000">
                <v:path arrowok="t"/>
              </v:shape>
            </v:group>
            <v:group style="position:absolute;left:4686;top:5113;width:12;height:2" coordorigin="4686,5113" coordsize="12,2">
              <v:shape style="position:absolute;left:4686;top:5113;width:12;height:2" coordorigin="4686,5113" coordsize="12,0" path="m4686,5113l4698,5113e" filled="false" stroked="true" strokeweight=".6pt" strokecolor="#000000">
                <v:path arrowok="t"/>
              </v:shape>
            </v:group>
            <v:group style="position:absolute;left:4686;top:5132;width:12;height:2" coordorigin="4686,5132" coordsize="12,2">
              <v:shape style="position:absolute;left:4686;top:5132;width:12;height:2" coordorigin="4686,5132" coordsize="12,0" path="m4686,5132l4698,5132e" filled="false" stroked="true" strokeweight=".6pt" strokecolor="#000000">
                <v:path arrowok="t"/>
              </v:shape>
            </v:group>
            <v:group style="position:absolute;left:4686;top:5151;width:12;height:2" coordorigin="4686,5151" coordsize="12,2">
              <v:shape style="position:absolute;left:4686;top:5151;width:12;height:2" coordorigin="4686,5151" coordsize="12,0" path="m4686,5151l4698,5151e" filled="false" stroked="true" strokeweight=".6pt" strokecolor="#000000">
                <v:path arrowok="t"/>
              </v:shape>
            </v:group>
            <v:group style="position:absolute;left:4686;top:5171;width:12;height:2" coordorigin="4686,5171" coordsize="12,2">
              <v:shape style="position:absolute;left:4686;top:5171;width:12;height:2" coordorigin="4686,5171" coordsize="12,0" path="m4686,5171l4698,5171e" filled="false" stroked="true" strokeweight=".6pt" strokecolor="#000000">
                <v:path arrowok="t"/>
              </v:shape>
            </v:group>
            <v:group style="position:absolute;left:4686;top:5190;width:12;height:2" coordorigin="4686,5190" coordsize="12,2">
              <v:shape style="position:absolute;left:4686;top:5190;width:12;height:2" coordorigin="4686,5190" coordsize="12,0" path="m4686,5190l4698,5190e" filled="false" stroked="true" strokeweight=".6pt" strokecolor="#000000">
                <v:path arrowok="t"/>
              </v:shape>
            </v:group>
            <v:group style="position:absolute;left:4686;top:5209;width:12;height:2" coordorigin="4686,5209" coordsize="12,2">
              <v:shape style="position:absolute;left:4686;top:5209;width:12;height:2" coordorigin="4686,5209" coordsize="12,0" path="m4686,5209l4698,5209e" filled="false" stroked="true" strokeweight=".6pt" strokecolor="#000000">
                <v:path arrowok="t"/>
              </v:shape>
            </v:group>
            <v:group style="position:absolute;left:4686;top:5228;width:12;height:2" coordorigin="4686,5228" coordsize="12,2">
              <v:shape style="position:absolute;left:4686;top:5228;width:12;height:2" coordorigin="4686,5228" coordsize="12,0" path="m4686,5228l4698,5228e" filled="false" stroked="true" strokeweight=".6pt" strokecolor="#000000">
                <v:path arrowok="t"/>
              </v:shape>
            </v:group>
            <v:group style="position:absolute;left:4686;top:5247;width:12;height:2" coordorigin="4686,5247" coordsize="12,2">
              <v:shape style="position:absolute;left:4686;top:5247;width:12;height:2" coordorigin="4686,5247" coordsize="12,0" path="m4686,5247l4698,5247e" filled="false" stroked="true" strokeweight=".6pt" strokecolor="#000000">
                <v:path arrowok="t"/>
              </v:shape>
            </v:group>
            <v:group style="position:absolute;left:4686;top:5267;width:12;height:2" coordorigin="4686,5267" coordsize="12,2">
              <v:shape style="position:absolute;left:4686;top:5267;width:12;height:2" coordorigin="4686,5267" coordsize="12,0" path="m4686,5267l4698,5267e" filled="false" stroked="true" strokeweight=".6pt" strokecolor="#000000">
                <v:path arrowok="t"/>
              </v:shape>
            </v:group>
            <v:group style="position:absolute;left:4687;top:5283;width:10;height:2" coordorigin="4687,5283" coordsize="10,2">
              <v:shape style="position:absolute;left:4687;top:5283;width:10;height:2" coordorigin="4687,5283" coordsize="10,0" path="m4687,5283l4697,5283e" filled="false" stroked="true" strokeweight=".48pt" strokecolor="#000000">
                <v:path arrowok="t"/>
              </v:shape>
            </v:group>
            <v:group style="position:absolute;left:4687;top:5303;width:10;height:2" coordorigin="4687,5303" coordsize="10,2">
              <v:shape style="position:absolute;left:4687;top:5303;width:10;height:2" coordorigin="4687,5303" coordsize="10,0" path="m4687,5303l4697,5303e" filled="false" stroked="true" strokeweight=".48pt" strokecolor="#000000">
                <v:path arrowok="t"/>
              </v:shape>
            </v:group>
            <v:group style="position:absolute;left:4687;top:5322;width:10;height:2" coordorigin="4687,5322" coordsize="10,2">
              <v:shape style="position:absolute;left:4687;top:5322;width:10;height:2" coordorigin="4687,5322" coordsize="10,0" path="m4687,5322l4697,5322e" filled="false" stroked="true" strokeweight=".48pt" strokecolor="#000000">
                <v:path arrowok="t"/>
              </v:shape>
            </v:group>
            <v:group style="position:absolute;left:4687;top:5341;width:10;height:2" coordorigin="4687,5341" coordsize="10,2">
              <v:shape style="position:absolute;left:4687;top:5341;width:10;height:2" coordorigin="4687,5341" coordsize="10,0" path="m4687,5341l4697,5341e" filled="false" stroked="true" strokeweight=".48pt" strokecolor="#000000">
                <v:path arrowok="t"/>
              </v:shape>
            </v:group>
            <v:group style="position:absolute;left:4687;top:5360;width:10;height:2" coordorigin="4687,5360" coordsize="10,2">
              <v:shape style="position:absolute;left:4687;top:5360;width:10;height:2" coordorigin="4687,5360" coordsize="10,0" path="m4687,5360l4697,5360e" filled="false" stroked="true" strokeweight=".48pt" strokecolor="#000000">
                <v:path arrowok="t"/>
              </v:shape>
            </v:group>
            <v:group style="position:absolute;left:4687;top:5379;width:10;height:2" coordorigin="4687,5379" coordsize="10,2">
              <v:shape style="position:absolute;left:4687;top:5379;width:10;height:2" coordorigin="4687,5379" coordsize="10,0" path="m4687,5379l4697,5379e" filled="false" stroked="true" strokeweight=".48pt" strokecolor="#000000">
                <v:path arrowok="t"/>
              </v:shape>
            </v:group>
            <v:group style="position:absolute;left:4687;top:5399;width:10;height:2" coordorigin="4687,5399" coordsize="10,2">
              <v:shape style="position:absolute;left:4687;top:5399;width:10;height:2" coordorigin="4687,5399" coordsize="10,0" path="m4687,5399l4697,5399e" filled="false" stroked="true" strokeweight=".48pt" strokecolor="#000000">
                <v:path arrowok="t"/>
              </v:shape>
            </v:group>
            <v:group style="position:absolute;left:4687;top:5418;width:10;height:2" coordorigin="4687,5418" coordsize="10,2">
              <v:shape style="position:absolute;left:4687;top:5418;width:10;height:2" coordorigin="4687,5418" coordsize="10,0" path="m4687,5418l4697,5418e" filled="false" stroked="true" strokeweight=".48pt" strokecolor="#000000">
                <v:path arrowok="t"/>
              </v:shape>
            </v:group>
            <v:group style="position:absolute;left:4687;top:5437;width:10;height:2" coordorigin="4687,5437" coordsize="10,2">
              <v:shape style="position:absolute;left:4687;top:5437;width:10;height:2" coordorigin="4687,5437" coordsize="10,0" path="m4687,5437l4697,5437e" filled="false" stroked="true" strokeweight=".48pt" strokecolor="#000000">
                <v:path arrowok="t"/>
              </v:shape>
            </v:group>
            <v:group style="position:absolute;left:4687;top:5456;width:10;height:2" coordorigin="4687,5456" coordsize="10,2">
              <v:shape style="position:absolute;left:4687;top:5456;width:10;height:2" coordorigin="4687,5456" coordsize="10,0" path="m4687,5456l4697,5456e" filled="false" stroked="true" strokeweight=".48pt" strokecolor="#000000">
                <v:path arrowok="t"/>
              </v:shape>
            </v:group>
            <v:group style="position:absolute;left:4687;top:5475;width:10;height:2" coordorigin="4687,5475" coordsize="10,2">
              <v:shape style="position:absolute;left:4687;top:5475;width:10;height:2" coordorigin="4687,5475" coordsize="10,0" path="m4687,5475l4697,5475e" filled="false" stroked="true" strokeweight=".48pt" strokecolor="#000000">
                <v:path arrowok="t"/>
              </v:shape>
            </v:group>
            <v:group style="position:absolute;left:4687;top:5495;width:10;height:2" coordorigin="4687,5495" coordsize="10,2">
              <v:shape style="position:absolute;left:4687;top:5495;width:10;height:2" coordorigin="4687,5495" coordsize="10,0" path="m4687,5495l4697,5495e" filled="false" stroked="true" strokeweight=".48pt" strokecolor="#000000">
                <v:path arrowok="t"/>
              </v:shape>
            </v:group>
            <v:group style="position:absolute;left:4687;top:5514;width:10;height:2" coordorigin="4687,5514" coordsize="10,2">
              <v:shape style="position:absolute;left:4687;top:5514;width:10;height:2" coordorigin="4687,5514" coordsize="10,0" path="m4687,5514l4697,5514e" filled="false" stroked="true" strokeweight=".48pt" strokecolor="#000000">
                <v:path arrowok="t"/>
              </v:shape>
            </v:group>
            <v:group style="position:absolute;left:4687;top:5533;width:10;height:2" coordorigin="4687,5533" coordsize="10,2">
              <v:shape style="position:absolute;left:4687;top:5533;width:10;height:2" coordorigin="4687,5533" coordsize="10,0" path="m4687,5533l4697,5533e" filled="false" stroked="true" strokeweight=".48pt" strokecolor="#000000">
                <v:path arrowok="t"/>
              </v:shape>
            </v:group>
            <v:group style="position:absolute;left:4687;top:5552;width:10;height:2" coordorigin="4687,5552" coordsize="10,2">
              <v:shape style="position:absolute;left:4687;top:5552;width:10;height:2" coordorigin="4687,5552" coordsize="10,0" path="m4687,5552l4697,5552e" filled="false" stroked="true" strokeweight=".48pt" strokecolor="#000000">
                <v:path arrowok="t"/>
              </v:shape>
            </v:group>
            <v:group style="position:absolute;left:4687;top:5571;width:10;height:2" coordorigin="4687,5571" coordsize="10,2">
              <v:shape style="position:absolute;left:4687;top:5571;width:10;height:2" coordorigin="4687,5571" coordsize="10,0" path="m4687,5571l4697,5571e" filled="false" stroked="true" strokeweight=".48pt" strokecolor="#000000">
                <v:path arrowok="t"/>
              </v:shape>
            </v:group>
            <v:group style="position:absolute;left:4687;top:5591;width:10;height:2" coordorigin="4687,5591" coordsize="10,2">
              <v:shape style="position:absolute;left:4687;top:5591;width:10;height:2" coordorigin="4687,5591" coordsize="10,0" path="m4687,5591l4697,5591e" filled="false" stroked="true" strokeweight=".48pt" strokecolor="#000000">
                <v:path arrowok="t"/>
              </v:shape>
            </v:group>
            <v:group style="position:absolute;left:4687;top:5610;width:10;height:2" coordorigin="4687,5610" coordsize="10,2">
              <v:shape style="position:absolute;left:4687;top:5610;width:10;height:2" coordorigin="4687,5610" coordsize="10,0" path="m4687,5610l4697,5610e" filled="false" stroked="true" strokeweight=".48pt" strokecolor="#000000">
                <v:path arrowok="t"/>
              </v:shape>
            </v:group>
            <v:group style="position:absolute;left:4687;top:5629;width:10;height:2" coordorigin="4687,5629" coordsize="10,2">
              <v:shape style="position:absolute;left:4687;top:5629;width:10;height:2" coordorigin="4687,5629" coordsize="10,0" path="m4687,5629l4697,5629e" filled="false" stroked="true" strokeweight=".48pt" strokecolor="#000000">
                <v:path arrowok="t"/>
              </v:shape>
            </v:group>
            <v:group style="position:absolute;left:4687;top:5648;width:10;height:2" coordorigin="4687,5648" coordsize="10,2">
              <v:shape style="position:absolute;left:4687;top:5648;width:10;height:2" coordorigin="4687,5648" coordsize="10,0" path="m4687,5648l4697,5648e" filled="false" stroked="true" strokeweight=".48pt" strokecolor="#000000">
                <v:path arrowok="t"/>
              </v:shape>
            </v:group>
            <v:group style="position:absolute;left:4687;top:5667;width:10;height:2" coordorigin="4687,5667" coordsize="10,2">
              <v:shape style="position:absolute;left:4687;top:5667;width:10;height:2" coordorigin="4687,5667" coordsize="10,0" path="m4687,5667l4697,5667e" filled="false" stroked="true" strokeweight=".48pt" strokecolor="#000000">
                <v:path arrowok="t"/>
              </v:shape>
            </v:group>
            <v:group style="position:absolute;left:4687;top:5687;width:10;height:2" coordorigin="4687,5687" coordsize="10,2">
              <v:shape style="position:absolute;left:4687;top:5687;width:10;height:2" coordorigin="4687,5687" coordsize="10,0" path="m4687,5687l4697,5687e" filled="false" stroked="true" strokeweight=".48pt" strokecolor="#000000">
                <v:path arrowok="t"/>
              </v:shape>
            </v:group>
            <v:group style="position:absolute;left:4687;top:5706;width:10;height:2" coordorigin="4687,5706" coordsize="10,2">
              <v:shape style="position:absolute;left:4687;top:5706;width:10;height:2" coordorigin="4687,5706" coordsize="10,0" path="m4687,5706l4697,5706e" filled="false" stroked="true" strokeweight=".48pt" strokecolor="#000000">
                <v:path arrowok="t"/>
              </v:shape>
            </v:group>
            <v:group style="position:absolute;left:4687;top:5725;width:10;height:2" coordorigin="4687,5725" coordsize="10,2">
              <v:shape style="position:absolute;left:4687;top:5725;width:10;height:2" coordorigin="4687,5725" coordsize="10,0" path="m4687,5725l4697,5725e" filled="false" stroked="true" strokeweight=".48pt" strokecolor="#000000">
                <v:path arrowok="t"/>
              </v:shape>
            </v:group>
            <v:group style="position:absolute;left:4687;top:5744;width:10;height:2" coordorigin="4687,5744" coordsize="10,2">
              <v:shape style="position:absolute;left:4687;top:5744;width:10;height:2" coordorigin="4687,5744" coordsize="10,0" path="m4687,5744l4697,5744e" filled="false" stroked="true" strokeweight=".48pt" strokecolor="#000000">
                <v:path arrowok="t"/>
              </v:shape>
            </v:group>
            <v:group style="position:absolute;left:4687;top:5763;width:10;height:2" coordorigin="4687,5763" coordsize="10,2">
              <v:shape style="position:absolute;left:4687;top:5763;width:10;height:2" coordorigin="4687,5763" coordsize="10,0" path="m4687,5763l4697,5763e" filled="false" stroked="true" strokeweight=".48pt" strokecolor="#000000">
                <v:path arrowok="t"/>
              </v:shape>
            </v:group>
            <v:group style="position:absolute;left:4687;top:5783;width:10;height:2" coordorigin="4687,5783" coordsize="10,2">
              <v:shape style="position:absolute;left:4687;top:5783;width:10;height:2" coordorigin="4687,5783" coordsize="10,0" path="m4687,5783l4697,5783e" filled="false" stroked="true" strokeweight=".48pt" strokecolor="#000000">
                <v:path arrowok="t"/>
              </v:shape>
            </v:group>
            <v:group style="position:absolute;left:4687;top:5802;width:10;height:2" coordorigin="4687,5802" coordsize="10,2">
              <v:shape style="position:absolute;left:4687;top:5802;width:10;height:2" coordorigin="4687,5802" coordsize="10,0" path="m4687,5802l4697,5802e" filled="false" stroked="true" strokeweight=".48pt" strokecolor="#000000">
                <v:path arrowok="t"/>
              </v:shape>
            </v:group>
            <v:group style="position:absolute;left:4687;top:5821;width:10;height:2" coordorigin="4687,5821" coordsize="10,2">
              <v:shape style="position:absolute;left:4687;top:5821;width:10;height:2" coordorigin="4687,5821" coordsize="10,0" path="m4687,5821l4697,5821e" filled="false" stroked="true" strokeweight=".48pt" strokecolor="#000000">
                <v:path arrowok="t"/>
              </v:shape>
            </v:group>
            <v:group style="position:absolute;left:4687;top:5840;width:10;height:2" coordorigin="4687,5840" coordsize="10,2">
              <v:shape style="position:absolute;left:4687;top:5840;width:10;height:2" coordorigin="4687,5840" coordsize="10,0" path="m4687,5840l4697,5840e" filled="false" stroked="true" strokeweight=".48pt" strokecolor="#000000">
                <v:path arrowok="t"/>
              </v:shape>
            </v:group>
            <v:group style="position:absolute;left:4687;top:5859;width:10;height:2" coordorigin="4687,5859" coordsize="10,2">
              <v:shape style="position:absolute;left:4687;top:5859;width:10;height:2" coordorigin="4687,5859" coordsize="10,0" path="m4687,5859l4697,5859e" filled="false" stroked="true" strokeweight=".48pt" strokecolor="#000000">
                <v:path arrowok="t"/>
              </v:shape>
            </v:group>
            <v:group style="position:absolute;left:4687;top:5879;width:10;height:2" coordorigin="4687,5879" coordsize="10,2">
              <v:shape style="position:absolute;left:4687;top:5879;width:10;height:2" coordorigin="4687,5879" coordsize="10,0" path="m4687,5879l4697,5879e" filled="false" stroked="true" strokeweight=".48pt" strokecolor="#000000">
                <v:path arrowok="t"/>
              </v:shape>
            </v:group>
            <v:group style="position:absolute;left:4687;top:5898;width:10;height:2" coordorigin="4687,5898" coordsize="10,2">
              <v:shape style="position:absolute;left:4687;top:5898;width:10;height:2" coordorigin="4687,5898" coordsize="10,0" path="m4687,5898l4697,5898e" filled="false" stroked="true" strokeweight=".48pt" strokecolor="#000000">
                <v:path arrowok="t"/>
              </v:shape>
            </v:group>
            <v:group style="position:absolute;left:4687;top:5917;width:10;height:2" coordorigin="4687,5917" coordsize="10,2">
              <v:shape style="position:absolute;left:4687;top:5917;width:10;height:2" coordorigin="4687,5917" coordsize="10,0" path="m4687,5917l4697,5917e" filled="false" stroked="true" strokeweight=".48pt" strokecolor="#000000">
                <v:path arrowok="t"/>
              </v:shape>
            </v:group>
            <v:group style="position:absolute;left:4687;top:5936;width:10;height:2" coordorigin="4687,5936" coordsize="10,2">
              <v:shape style="position:absolute;left:4687;top:5936;width:10;height:2" coordorigin="4687,5936" coordsize="10,0" path="m4687,5936l4697,5936e" filled="false" stroked="true" strokeweight=".48pt" strokecolor="#000000">
                <v:path arrowok="t"/>
              </v:shape>
            </v:group>
            <v:group style="position:absolute;left:4687;top:5955;width:10;height:2" coordorigin="4687,5955" coordsize="10,2">
              <v:shape style="position:absolute;left:4687;top:5955;width:10;height:2" coordorigin="4687,5955" coordsize="10,0" path="m4687,5955l4697,5955e" filled="false" stroked="true" strokeweight=".48pt" strokecolor="#000000">
                <v:path arrowok="t"/>
              </v:shape>
            </v:group>
            <v:group style="position:absolute;left:4687;top:5975;width:10;height:2" coordorigin="4687,5975" coordsize="10,2">
              <v:shape style="position:absolute;left:4687;top:5975;width:10;height:2" coordorigin="4687,5975" coordsize="10,0" path="m4687,5975l4697,5975e" filled="false" stroked="true" strokeweight=".48pt" strokecolor="#000000">
                <v:path arrowok="t"/>
              </v:shape>
            </v:group>
            <v:group style="position:absolute;left:4687;top:5994;width:10;height:2" coordorigin="4687,5994" coordsize="10,2">
              <v:shape style="position:absolute;left:4687;top:5994;width:10;height:2" coordorigin="4687,5994" coordsize="10,0" path="m4687,5994l4697,5994e" filled="false" stroked="true" strokeweight=".48pt" strokecolor="#000000">
                <v:path arrowok="t"/>
              </v:shape>
            </v:group>
            <v:group style="position:absolute;left:4687;top:6013;width:10;height:2" coordorigin="4687,6013" coordsize="10,2">
              <v:shape style="position:absolute;left:4687;top:6013;width:10;height:2" coordorigin="4687,6013" coordsize="10,0" path="m4687,6013l4697,6013e" filled="false" stroked="true" strokeweight=".48pt" strokecolor="#000000">
                <v:path arrowok="t"/>
              </v:shape>
            </v:group>
            <v:group style="position:absolute;left:4687;top:6032;width:10;height:2" coordorigin="4687,6032" coordsize="10,2">
              <v:shape style="position:absolute;left:4687;top:6032;width:10;height:2" coordorigin="4687,6032" coordsize="10,0" path="m4687,6032l4697,6032e" filled="false" stroked="true" strokeweight=".48pt" strokecolor="#000000">
                <v:path arrowok="t"/>
              </v:shape>
            </v:group>
            <v:group style="position:absolute;left:4687;top:6051;width:10;height:2" coordorigin="4687,6051" coordsize="10,2">
              <v:shape style="position:absolute;left:4687;top:6051;width:10;height:2" coordorigin="4687,6051" coordsize="10,0" path="m4687,6051l4697,6051e" filled="false" stroked="true" strokeweight=".48pt" strokecolor="#000000">
                <v:path arrowok="t"/>
              </v:shape>
            </v:group>
            <v:group style="position:absolute;left:4687;top:6071;width:10;height:2" coordorigin="4687,6071" coordsize="10,2">
              <v:shape style="position:absolute;left:4687;top:6071;width:10;height:2" coordorigin="4687,6071" coordsize="10,0" path="m4687,6071l4697,6071e" filled="false" stroked="true" strokeweight=".48pt" strokecolor="#000000">
                <v:path arrowok="t"/>
              </v:shape>
            </v:group>
            <v:group style="position:absolute;left:4687;top:6090;width:10;height:2" coordorigin="4687,6090" coordsize="10,2">
              <v:shape style="position:absolute;left:4687;top:6090;width:10;height:2" coordorigin="4687,6090" coordsize="10,0" path="m4687,6090l4697,6090e" filled="false" stroked="true" strokeweight=".48pt" strokecolor="#000000">
                <v:path arrowok="t"/>
              </v:shape>
            </v:group>
            <v:group style="position:absolute;left:4687;top:6109;width:10;height:2" coordorigin="4687,6109" coordsize="10,2">
              <v:shape style="position:absolute;left:4687;top:6109;width:10;height:2" coordorigin="4687,6109" coordsize="10,0" path="m4687,6109l4697,6109e" filled="false" stroked="true" strokeweight=".48pt" strokecolor="#000000">
                <v:path arrowok="t"/>
              </v:shape>
            </v:group>
            <v:group style="position:absolute;left:4687;top:6128;width:10;height:2" coordorigin="4687,6128" coordsize="10,2">
              <v:shape style="position:absolute;left:4687;top:6128;width:10;height:2" coordorigin="4687,6128" coordsize="10,0" path="m4687,6128l4697,6128e" filled="false" stroked="true" strokeweight=".48pt" strokecolor="#000000">
                <v:path arrowok="t"/>
              </v:shape>
            </v:group>
            <v:group style="position:absolute;left:4687;top:6147;width:10;height:2" coordorigin="4687,6147" coordsize="10,2">
              <v:shape style="position:absolute;left:4687;top:6147;width:10;height:2" coordorigin="4687,6147" coordsize="10,0" path="m4687,6147l4697,6147e" filled="false" stroked="true" strokeweight=".48pt" strokecolor="#000000">
                <v:path arrowok="t"/>
              </v:shape>
            </v:group>
            <v:group style="position:absolute;left:4687;top:6167;width:10;height:2" coordorigin="4687,6167" coordsize="10,2">
              <v:shape style="position:absolute;left:4687;top:6167;width:10;height:2" coordorigin="4687,6167" coordsize="10,0" path="m4687,6167l4697,6167e" filled="false" stroked="true" strokeweight=".48pt" strokecolor="#000000">
                <v:path arrowok="t"/>
              </v:shape>
            </v:group>
            <v:group style="position:absolute;left:4687;top:6186;width:10;height:2" coordorigin="4687,6186" coordsize="10,2">
              <v:shape style="position:absolute;left:4687;top:6186;width:10;height:2" coordorigin="4687,6186" coordsize="10,0" path="m4687,6186l4697,6186e" filled="false" stroked="true" strokeweight=".48pt" strokecolor="#000000">
                <v:path arrowok="t"/>
              </v:shape>
            </v:group>
            <v:group style="position:absolute;left:4687;top:6204;width:10;height:2" coordorigin="4687,6204" coordsize="10,2">
              <v:shape style="position:absolute;left:4687;top:6204;width:10;height:2" coordorigin="4687,6204" coordsize="10,0" path="m4687,6204l4697,6204e" filled="false" stroked="true" strokeweight=".36pt" strokecolor="#000000">
                <v:path arrowok="t"/>
              </v:shape>
            </v:group>
            <v:group style="position:absolute;left:4686;top:5283;width:12;height:2" coordorigin="4686,5283" coordsize="12,2">
              <v:shape style="position:absolute;left:4686;top:5283;width:12;height:2" coordorigin="4686,5283" coordsize="12,0" path="m4686,5283l4698,5283e" filled="false" stroked="true" strokeweight=".6pt" strokecolor="#000000">
                <v:path arrowok="t"/>
              </v:shape>
            </v:group>
            <v:group style="position:absolute;left:4686;top:5303;width:12;height:2" coordorigin="4686,5303" coordsize="12,2">
              <v:shape style="position:absolute;left:4686;top:5303;width:12;height:2" coordorigin="4686,5303" coordsize="12,0" path="m4686,5303l4698,5303e" filled="false" stroked="true" strokeweight=".6pt" strokecolor="#000000">
                <v:path arrowok="t"/>
              </v:shape>
            </v:group>
            <v:group style="position:absolute;left:4686;top:5322;width:12;height:2" coordorigin="4686,5322" coordsize="12,2">
              <v:shape style="position:absolute;left:4686;top:5322;width:12;height:2" coordorigin="4686,5322" coordsize="12,0" path="m4686,5322l4698,5322e" filled="false" stroked="true" strokeweight=".6pt" strokecolor="#000000">
                <v:path arrowok="t"/>
              </v:shape>
            </v:group>
            <v:group style="position:absolute;left:4686;top:5341;width:12;height:2" coordorigin="4686,5341" coordsize="12,2">
              <v:shape style="position:absolute;left:4686;top:5341;width:12;height:2" coordorigin="4686,5341" coordsize="12,0" path="m4686,5341l4698,5341e" filled="false" stroked="true" strokeweight=".6pt" strokecolor="#000000">
                <v:path arrowok="t"/>
              </v:shape>
            </v:group>
            <v:group style="position:absolute;left:4686;top:5360;width:12;height:2" coordorigin="4686,5360" coordsize="12,2">
              <v:shape style="position:absolute;left:4686;top:5360;width:12;height:2" coordorigin="4686,5360" coordsize="12,0" path="m4686,5360l4698,5360e" filled="false" stroked="true" strokeweight=".6pt" strokecolor="#000000">
                <v:path arrowok="t"/>
              </v:shape>
            </v:group>
            <v:group style="position:absolute;left:4686;top:5379;width:12;height:2" coordorigin="4686,5379" coordsize="12,2">
              <v:shape style="position:absolute;left:4686;top:5379;width:12;height:2" coordorigin="4686,5379" coordsize="12,0" path="m4686,5379l4698,5379e" filled="false" stroked="true" strokeweight=".6pt" strokecolor="#000000">
                <v:path arrowok="t"/>
              </v:shape>
            </v:group>
            <v:group style="position:absolute;left:4686;top:5399;width:12;height:2" coordorigin="4686,5399" coordsize="12,2">
              <v:shape style="position:absolute;left:4686;top:5399;width:12;height:2" coordorigin="4686,5399" coordsize="12,0" path="m4686,5399l4698,5399e" filled="false" stroked="true" strokeweight=".6pt" strokecolor="#000000">
                <v:path arrowok="t"/>
              </v:shape>
            </v:group>
            <v:group style="position:absolute;left:4686;top:5418;width:12;height:2" coordorigin="4686,5418" coordsize="12,2">
              <v:shape style="position:absolute;left:4686;top:5418;width:12;height:2" coordorigin="4686,5418" coordsize="12,0" path="m4686,5418l4698,5418e" filled="false" stroked="true" strokeweight=".6pt" strokecolor="#000000">
                <v:path arrowok="t"/>
              </v:shape>
            </v:group>
            <v:group style="position:absolute;left:4686;top:5437;width:12;height:2" coordorigin="4686,5437" coordsize="12,2">
              <v:shape style="position:absolute;left:4686;top:5437;width:12;height:2" coordorigin="4686,5437" coordsize="12,0" path="m4686,5437l4698,5437e" filled="false" stroked="true" strokeweight=".6pt" strokecolor="#000000">
                <v:path arrowok="t"/>
              </v:shape>
            </v:group>
            <v:group style="position:absolute;left:4686;top:5456;width:12;height:2" coordorigin="4686,5456" coordsize="12,2">
              <v:shape style="position:absolute;left:4686;top:5456;width:12;height:2" coordorigin="4686,5456" coordsize="12,0" path="m4686,5456l4698,5456e" filled="false" stroked="true" strokeweight=".6pt" strokecolor="#000000">
                <v:path arrowok="t"/>
              </v:shape>
            </v:group>
            <v:group style="position:absolute;left:4686;top:5475;width:12;height:2" coordorigin="4686,5475" coordsize="12,2">
              <v:shape style="position:absolute;left:4686;top:5475;width:12;height:2" coordorigin="4686,5475" coordsize="12,0" path="m4686,5475l4698,5475e" filled="false" stroked="true" strokeweight=".6pt" strokecolor="#000000">
                <v:path arrowok="t"/>
              </v:shape>
            </v:group>
            <v:group style="position:absolute;left:4686;top:5495;width:12;height:2" coordorigin="4686,5495" coordsize="12,2">
              <v:shape style="position:absolute;left:4686;top:5495;width:12;height:2" coordorigin="4686,5495" coordsize="12,0" path="m4686,5495l4698,5495e" filled="false" stroked="true" strokeweight=".6pt" strokecolor="#000000">
                <v:path arrowok="t"/>
              </v:shape>
            </v:group>
            <v:group style="position:absolute;left:4686;top:5514;width:12;height:2" coordorigin="4686,5514" coordsize="12,2">
              <v:shape style="position:absolute;left:4686;top:5514;width:12;height:2" coordorigin="4686,5514" coordsize="12,0" path="m4686,5514l4698,5514e" filled="false" stroked="true" strokeweight=".6pt" strokecolor="#000000">
                <v:path arrowok="t"/>
              </v:shape>
            </v:group>
            <v:group style="position:absolute;left:4686;top:5533;width:12;height:2" coordorigin="4686,5533" coordsize="12,2">
              <v:shape style="position:absolute;left:4686;top:5533;width:12;height:2" coordorigin="4686,5533" coordsize="12,0" path="m4686,5533l4698,5533e" filled="false" stroked="true" strokeweight=".6pt" strokecolor="#000000">
                <v:path arrowok="t"/>
              </v:shape>
            </v:group>
            <v:group style="position:absolute;left:4686;top:5552;width:12;height:2" coordorigin="4686,5552" coordsize="12,2">
              <v:shape style="position:absolute;left:4686;top:5552;width:12;height:2" coordorigin="4686,5552" coordsize="12,0" path="m4686,5552l4698,5552e" filled="false" stroked="true" strokeweight=".6pt" strokecolor="#000000">
                <v:path arrowok="t"/>
              </v:shape>
            </v:group>
            <v:group style="position:absolute;left:4686;top:5571;width:12;height:2" coordorigin="4686,5571" coordsize="12,2">
              <v:shape style="position:absolute;left:4686;top:5571;width:12;height:2" coordorigin="4686,5571" coordsize="12,0" path="m4686,5571l4698,5571e" filled="false" stroked="true" strokeweight=".6pt" strokecolor="#000000">
                <v:path arrowok="t"/>
              </v:shape>
            </v:group>
            <v:group style="position:absolute;left:4686;top:5591;width:12;height:2" coordorigin="4686,5591" coordsize="12,2">
              <v:shape style="position:absolute;left:4686;top:5591;width:12;height:2" coordorigin="4686,5591" coordsize="12,0" path="m4686,5591l4698,5591e" filled="false" stroked="true" strokeweight=".6pt" strokecolor="#000000">
                <v:path arrowok="t"/>
              </v:shape>
            </v:group>
            <v:group style="position:absolute;left:4686;top:5610;width:12;height:2" coordorigin="4686,5610" coordsize="12,2">
              <v:shape style="position:absolute;left:4686;top:5610;width:12;height:2" coordorigin="4686,5610" coordsize="12,0" path="m4686,5610l4698,5610e" filled="false" stroked="true" strokeweight=".6pt" strokecolor="#000000">
                <v:path arrowok="t"/>
              </v:shape>
            </v:group>
            <v:group style="position:absolute;left:4686;top:5629;width:12;height:2" coordorigin="4686,5629" coordsize="12,2">
              <v:shape style="position:absolute;left:4686;top:5629;width:12;height:2" coordorigin="4686,5629" coordsize="12,0" path="m4686,5629l4698,5629e" filled="false" stroked="true" strokeweight=".6pt" strokecolor="#000000">
                <v:path arrowok="t"/>
              </v:shape>
            </v:group>
            <v:group style="position:absolute;left:4686;top:5648;width:12;height:2" coordorigin="4686,5648" coordsize="12,2">
              <v:shape style="position:absolute;left:4686;top:5648;width:12;height:2" coordorigin="4686,5648" coordsize="12,0" path="m4686,5648l4698,5648e" filled="false" stroked="true" strokeweight=".6pt" strokecolor="#000000">
                <v:path arrowok="t"/>
              </v:shape>
            </v:group>
            <v:group style="position:absolute;left:4686;top:5667;width:12;height:2" coordorigin="4686,5667" coordsize="12,2">
              <v:shape style="position:absolute;left:4686;top:5667;width:12;height:2" coordorigin="4686,5667" coordsize="12,0" path="m4686,5667l4698,5667e" filled="false" stroked="true" strokeweight=".6pt" strokecolor="#000000">
                <v:path arrowok="t"/>
              </v:shape>
            </v:group>
            <v:group style="position:absolute;left:4686;top:5687;width:12;height:2" coordorigin="4686,5687" coordsize="12,2">
              <v:shape style="position:absolute;left:4686;top:5687;width:12;height:2" coordorigin="4686,5687" coordsize="12,0" path="m4686,5687l4698,5687e" filled="false" stroked="true" strokeweight=".6pt" strokecolor="#000000">
                <v:path arrowok="t"/>
              </v:shape>
            </v:group>
            <v:group style="position:absolute;left:4686;top:5706;width:12;height:2" coordorigin="4686,5706" coordsize="12,2">
              <v:shape style="position:absolute;left:4686;top:5706;width:12;height:2" coordorigin="4686,5706" coordsize="12,0" path="m4686,5706l4698,5706e" filled="false" stroked="true" strokeweight=".6pt" strokecolor="#000000">
                <v:path arrowok="t"/>
              </v:shape>
            </v:group>
            <v:group style="position:absolute;left:4686;top:5725;width:12;height:2" coordorigin="4686,5725" coordsize="12,2">
              <v:shape style="position:absolute;left:4686;top:5725;width:12;height:2" coordorigin="4686,5725" coordsize="12,0" path="m4686,5725l4698,5725e" filled="false" stroked="true" strokeweight=".6pt" strokecolor="#000000">
                <v:path arrowok="t"/>
              </v:shape>
            </v:group>
            <v:group style="position:absolute;left:4686;top:5744;width:12;height:2" coordorigin="4686,5744" coordsize="12,2">
              <v:shape style="position:absolute;left:4686;top:5744;width:12;height:2" coordorigin="4686,5744" coordsize="12,0" path="m4686,5744l4698,5744e" filled="false" stroked="true" strokeweight=".6pt" strokecolor="#000000">
                <v:path arrowok="t"/>
              </v:shape>
            </v:group>
            <v:group style="position:absolute;left:4686;top:5763;width:12;height:2" coordorigin="4686,5763" coordsize="12,2">
              <v:shape style="position:absolute;left:4686;top:5763;width:12;height:2" coordorigin="4686,5763" coordsize="12,0" path="m4686,5763l4698,5763e" filled="false" stroked="true" strokeweight=".6pt" strokecolor="#000000">
                <v:path arrowok="t"/>
              </v:shape>
            </v:group>
            <v:group style="position:absolute;left:4686;top:5783;width:12;height:2" coordorigin="4686,5783" coordsize="12,2">
              <v:shape style="position:absolute;left:4686;top:5783;width:12;height:2" coordorigin="4686,5783" coordsize="12,0" path="m4686,5783l4698,5783e" filled="false" stroked="true" strokeweight=".6pt" strokecolor="#000000">
                <v:path arrowok="t"/>
              </v:shape>
            </v:group>
            <v:group style="position:absolute;left:4686;top:5802;width:12;height:2" coordorigin="4686,5802" coordsize="12,2">
              <v:shape style="position:absolute;left:4686;top:5802;width:12;height:2" coordorigin="4686,5802" coordsize="12,0" path="m4686,5802l4698,5802e" filled="false" stroked="true" strokeweight=".6pt" strokecolor="#000000">
                <v:path arrowok="t"/>
              </v:shape>
            </v:group>
            <v:group style="position:absolute;left:4686;top:5821;width:12;height:2" coordorigin="4686,5821" coordsize="12,2">
              <v:shape style="position:absolute;left:4686;top:5821;width:12;height:2" coordorigin="4686,5821" coordsize="12,0" path="m4686,5821l4698,5821e" filled="false" stroked="true" strokeweight=".6pt" strokecolor="#000000">
                <v:path arrowok="t"/>
              </v:shape>
            </v:group>
            <v:group style="position:absolute;left:4686;top:5840;width:12;height:2" coordorigin="4686,5840" coordsize="12,2">
              <v:shape style="position:absolute;left:4686;top:5840;width:12;height:2" coordorigin="4686,5840" coordsize="12,0" path="m4686,5840l4698,5840e" filled="false" stroked="true" strokeweight=".6pt" strokecolor="#000000">
                <v:path arrowok="t"/>
              </v:shape>
            </v:group>
            <v:group style="position:absolute;left:4686;top:5859;width:12;height:2" coordorigin="4686,5859" coordsize="12,2">
              <v:shape style="position:absolute;left:4686;top:5859;width:12;height:2" coordorigin="4686,5859" coordsize="12,0" path="m4686,5859l4698,5859e" filled="false" stroked="true" strokeweight=".6pt" strokecolor="#000000">
                <v:path arrowok="t"/>
              </v:shape>
            </v:group>
            <v:group style="position:absolute;left:4686;top:5879;width:12;height:2" coordorigin="4686,5879" coordsize="12,2">
              <v:shape style="position:absolute;left:4686;top:5879;width:12;height:2" coordorigin="4686,5879" coordsize="12,0" path="m4686,5879l4698,5879e" filled="false" stroked="true" strokeweight=".6pt" strokecolor="#000000">
                <v:path arrowok="t"/>
              </v:shape>
            </v:group>
            <v:group style="position:absolute;left:4686;top:5898;width:12;height:2" coordorigin="4686,5898" coordsize="12,2">
              <v:shape style="position:absolute;left:4686;top:5898;width:12;height:2" coordorigin="4686,5898" coordsize="12,0" path="m4686,5898l4698,5898e" filled="false" stroked="true" strokeweight=".6pt" strokecolor="#000000">
                <v:path arrowok="t"/>
              </v:shape>
            </v:group>
            <v:group style="position:absolute;left:4686;top:5917;width:12;height:2" coordorigin="4686,5917" coordsize="12,2">
              <v:shape style="position:absolute;left:4686;top:5917;width:12;height:2" coordorigin="4686,5917" coordsize="12,0" path="m4686,5917l4698,5917e" filled="false" stroked="true" strokeweight=".6pt" strokecolor="#000000">
                <v:path arrowok="t"/>
              </v:shape>
            </v:group>
            <v:group style="position:absolute;left:4686;top:5936;width:12;height:2" coordorigin="4686,5936" coordsize="12,2">
              <v:shape style="position:absolute;left:4686;top:5936;width:12;height:2" coordorigin="4686,5936" coordsize="12,0" path="m4686,5936l4698,5936e" filled="false" stroked="true" strokeweight=".6pt" strokecolor="#000000">
                <v:path arrowok="t"/>
              </v:shape>
            </v:group>
            <v:group style="position:absolute;left:4686;top:5955;width:12;height:2" coordorigin="4686,5955" coordsize="12,2">
              <v:shape style="position:absolute;left:4686;top:5955;width:12;height:2" coordorigin="4686,5955" coordsize="12,0" path="m4686,5955l4698,5955e" filled="false" stroked="true" strokeweight=".6pt" strokecolor="#000000">
                <v:path arrowok="t"/>
              </v:shape>
            </v:group>
            <v:group style="position:absolute;left:4686;top:5975;width:12;height:2" coordorigin="4686,5975" coordsize="12,2">
              <v:shape style="position:absolute;left:4686;top:5975;width:12;height:2" coordorigin="4686,5975" coordsize="12,0" path="m4686,5975l4698,5975e" filled="false" stroked="true" strokeweight=".6pt" strokecolor="#000000">
                <v:path arrowok="t"/>
              </v:shape>
            </v:group>
            <v:group style="position:absolute;left:4686;top:5994;width:12;height:2" coordorigin="4686,5994" coordsize="12,2">
              <v:shape style="position:absolute;left:4686;top:5994;width:12;height:2" coordorigin="4686,5994" coordsize="12,0" path="m4686,5994l4698,5994e" filled="false" stroked="true" strokeweight=".6pt" strokecolor="#000000">
                <v:path arrowok="t"/>
              </v:shape>
            </v:group>
            <v:group style="position:absolute;left:4686;top:6013;width:12;height:2" coordorigin="4686,6013" coordsize="12,2">
              <v:shape style="position:absolute;left:4686;top:6013;width:12;height:2" coordorigin="4686,6013" coordsize="12,0" path="m4686,6013l4698,6013e" filled="false" stroked="true" strokeweight=".6pt" strokecolor="#000000">
                <v:path arrowok="t"/>
              </v:shape>
            </v:group>
            <v:group style="position:absolute;left:4686;top:6032;width:12;height:2" coordorigin="4686,6032" coordsize="12,2">
              <v:shape style="position:absolute;left:4686;top:6032;width:12;height:2" coordorigin="4686,6032" coordsize="12,0" path="m4686,6032l4698,6032e" filled="false" stroked="true" strokeweight=".6pt" strokecolor="#000000">
                <v:path arrowok="t"/>
              </v:shape>
            </v:group>
            <v:group style="position:absolute;left:4686;top:6051;width:12;height:2" coordorigin="4686,6051" coordsize="12,2">
              <v:shape style="position:absolute;left:4686;top:6051;width:12;height:2" coordorigin="4686,6051" coordsize="12,0" path="m4686,6051l4698,6051e" filled="false" stroked="true" strokeweight=".6pt" strokecolor="#000000">
                <v:path arrowok="t"/>
              </v:shape>
            </v:group>
            <v:group style="position:absolute;left:4686;top:6071;width:12;height:2" coordorigin="4686,6071" coordsize="12,2">
              <v:shape style="position:absolute;left:4686;top:6071;width:12;height:2" coordorigin="4686,6071" coordsize="12,0" path="m4686,6071l4698,6071e" filled="false" stroked="true" strokeweight=".6pt" strokecolor="#000000">
                <v:path arrowok="t"/>
              </v:shape>
            </v:group>
            <v:group style="position:absolute;left:4686;top:6090;width:12;height:2" coordorigin="4686,6090" coordsize="12,2">
              <v:shape style="position:absolute;left:4686;top:6090;width:12;height:2" coordorigin="4686,6090" coordsize="12,0" path="m4686,6090l4698,6090e" filled="false" stroked="true" strokeweight=".6pt" strokecolor="#000000">
                <v:path arrowok="t"/>
              </v:shape>
            </v:group>
            <v:group style="position:absolute;left:4686;top:6109;width:12;height:2" coordorigin="4686,6109" coordsize="12,2">
              <v:shape style="position:absolute;left:4686;top:6109;width:12;height:2" coordorigin="4686,6109" coordsize="12,0" path="m4686,6109l4698,6109e" filled="false" stroked="true" strokeweight=".6pt" strokecolor="#000000">
                <v:path arrowok="t"/>
              </v:shape>
            </v:group>
            <v:group style="position:absolute;left:4686;top:6128;width:12;height:2" coordorigin="4686,6128" coordsize="12,2">
              <v:shape style="position:absolute;left:4686;top:6128;width:12;height:2" coordorigin="4686,6128" coordsize="12,0" path="m4686,6128l4698,6128e" filled="false" stroked="true" strokeweight=".6pt" strokecolor="#000000">
                <v:path arrowok="t"/>
              </v:shape>
            </v:group>
            <v:group style="position:absolute;left:4686;top:6147;width:12;height:2" coordorigin="4686,6147" coordsize="12,2">
              <v:shape style="position:absolute;left:4686;top:6147;width:12;height:2" coordorigin="4686,6147" coordsize="12,0" path="m4686,6147l4698,6147e" filled="false" stroked="true" strokeweight=".6pt" strokecolor="#000000">
                <v:path arrowok="t"/>
              </v:shape>
            </v:group>
            <v:group style="position:absolute;left:4686;top:6167;width:12;height:2" coordorigin="4686,6167" coordsize="12,2">
              <v:shape style="position:absolute;left:4686;top:6167;width:12;height:2" coordorigin="4686,6167" coordsize="12,0" path="m4686,6167l4698,6167e" filled="false" stroked="true" strokeweight=".6pt" strokecolor="#000000">
                <v:path arrowok="t"/>
              </v:shape>
            </v:group>
            <v:group style="position:absolute;left:4686;top:6186;width:12;height:2" coordorigin="4686,6186" coordsize="12,2">
              <v:shape style="position:absolute;left:4686;top:6186;width:12;height:2" coordorigin="4686,6186" coordsize="12,0" path="m4686,6186l4698,6186e" filled="false" stroked="true" strokeweight=".6pt" strokecolor="#000000">
                <v:path arrowok="t"/>
              </v:shape>
            </v:group>
            <v:group style="position:absolute;left:4686;top:6204;width:12;height:2" coordorigin="4686,6204" coordsize="12,2">
              <v:shape style="position:absolute;left:4686;top:6204;width:12;height:2" coordorigin="4686,6204" coordsize="12,0" path="m4686,6204l4698,6204e" filled="false" stroked="true" strokeweight=".48pt" strokecolor="#000000">
                <v:path arrowok="t"/>
              </v:shape>
            </v:group>
            <v:group style="position:absolute;left:4687;top:6212;width:10;height:2" coordorigin="4687,6212" coordsize="10,2">
              <v:shape style="position:absolute;left:4687;top:6212;width:10;height:2" coordorigin="4687,6212" coordsize="10,0" path="m4687,6212l4697,6212e" filled="false" stroked="true" strokeweight=".48pt" strokecolor="#000000">
                <v:path arrowok="t"/>
              </v:shape>
            </v:group>
            <v:group style="position:absolute;left:4687;top:6231;width:10;height:2" coordorigin="4687,6231" coordsize="10,2">
              <v:shape style="position:absolute;left:4687;top:6231;width:10;height:2" coordorigin="4687,6231" coordsize="10,0" path="m4687,6231l4697,6231e" filled="false" stroked="true" strokeweight=".48pt" strokecolor="#000000">
                <v:path arrowok="t"/>
              </v:shape>
            </v:group>
            <v:group style="position:absolute;left:4687;top:6251;width:10;height:2" coordorigin="4687,6251" coordsize="10,2">
              <v:shape style="position:absolute;left:4687;top:6251;width:10;height:2" coordorigin="4687,6251" coordsize="10,0" path="m4687,6251l4697,6251e" filled="false" stroked="true" strokeweight=".48pt" strokecolor="#000000">
                <v:path arrowok="t"/>
              </v:shape>
            </v:group>
            <v:group style="position:absolute;left:4687;top:6270;width:10;height:2" coordorigin="4687,6270" coordsize="10,2">
              <v:shape style="position:absolute;left:4687;top:6270;width:10;height:2" coordorigin="4687,6270" coordsize="10,0" path="m4687,6270l4697,6270e" filled="false" stroked="true" strokeweight=".48pt" strokecolor="#000000">
                <v:path arrowok="t"/>
              </v:shape>
            </v:group>
            <v:group style="position:absolute;left:4687;top:6289;width:10;height:2" coordorigin="4687,6289" coordsize="10,2">
              <v:shape style="position:absolute;left:4687;top:6289;width:10;height:2" coordorigin="4687,6289" coordsize="10,0" path="m4687,6289l4697,6289e" filled="false" stroked="true" strokeweight=".48pt" strokecolor="#000000">
                <v:path arrowok="t"/>
              </v:shape>
            </v:group>
            <v:group style="position:absolute;left:4687;top:6308;width:10;height:2" coordorigin="4687,6308" coordsize="10,2">
              <v:shape style="position:absolute;left:4687;top:6308;width:10;height:2" coordorigin="4687,6308" coordsize="10,0" path="m4687,6308l4697,6308e" filled="false" stroked="true" strokeweight=".48pt" strokecolor="#000000">
                <v:path arrowok="t"/>
              </v:shape>
            </v:group>
            <v:group style="position:absolute;left:4687;top:6327;width:10;height:2" coordorigin="4687,6327" coordsize="10,2">
              <v:shape style="position:absolute;left:4687;top:6327;width:10;height:2" coordorigin="4687,6327" coordsize="10,0" path="m4687,6327l4697,6327e" filled="false" stroked="true" strokeweight=".48pt" strokecolor="#000000">
                <v:path arrowok="t"/>
              </v:shape>
            </v:group>
            <v:group style="position:absolute;left:4687;top:6347;width:10;height:2" coordorigin="4687,6347" coordsize="10,2">
              <v:shape style="position:absolute;left:4687;top:6347;width:10;height:2" coordorigin="4687,6347" coordsize="10,0" path="m4687,6347l4697,6347e" filled="false" stroked="true" strokeweight=".48pt" strokecolor="#000000">
                <v:path arrowok="t"/>
              </v:shape>
            </v:group>
            <v:group style="position:absolute;left:4687;top:6366;width:10;height:2" coordorigin="4687,6366" coordsize="10,2">
              <v:shape style="position:absolute;left:4687;top:6366;width:10;height:2" coordorigin="4687,6366" coordsize="10,0" path="m4687,6366l4697,6366e" filled="false" stroked="true" strokeweight=".48pt" strokecolor="#000000">
                <v:path arrowok="t"/>
              </v:shape>
            </v:group>
            <v:group style="position:absolute;left:4687;top:6385;width:10;height:2" coordorigin="4687,6385" coordsize="10,2">
              <v:shape style="position:absolute;left:4687;top:6385;width:10;height:2" coordorigin="4687,6385" coordsize="10,0" path="m4687,6385l4697,6385e" filled="false" stroked="true" strokeweight=".48pt" strokecolor="#000000">
                <v:path arrowok="t"/>
              </v:shape>
            </v:group>
            <v:group style="position:absolute;left:4687;top:6404;width:10;height:2" coordorigin="4687,6404" coordsize="10,2">
              <v:shape style="position:absolute;left:4687;top:6404;width:10;height:2" coordorigin="4687,6404" coordsize="10,0" path="m4687,6404l4697,6404e" filled="false" stroked="true" strokeweight=".48pt" strokecolor="#000000">
                <v:path arrowok="t"/>
              </v:shape>
            </v:group>
            <v:group style="position:absolute;left:4687;top:6423;width:10;height:2" coordorigin="4687,6423" coordsize="10,2">
              <v:shape style="position:absolute;left:4687;top:6423;width:10;height:2" coordorigin="4687,6423" coordsize="10,0" path="m4687,6423l4697,6423e" filled="false" stroked="true" strokeweight=".48pt" strokecolor="#000000">
                <v:path arrowok="t"/>
              </v:shape>
            </v:group>
            <v:group style="position:absolute;left:4687;top:6443;width:10;height:2" coordorigin="4687,6443" coordsize="10,2">
              <v:shape style="position:absolute;left:4687;top:6443;width:10;height:2" coordorigin="4687,6443" coordsize="10,0" path="m4687,6443l4697,6443e" filled="false" stroked="true" strokeweight=".48pt" strokecolor="#000000">
                <v:path arrowok="t"/>
              </v:shape>
            </v:group>
            <v:group style="position:absolute;left:4687;top:6462;width:10;height:2" coordorigin="4687,6462" coordsize="10,2">
              <v:shape style="position:absolute;left:4687;top:6462;width:10;height:2" coordorigin="4687,6462" coordsize="10,0" path="m4687,6462l4697,6462e" filled="false" stroked="true" strokeweight=".48pt" strokecolor="#000000">
                <v:path arrowok="t"/>
              </v:shape>
            </v:group>
            <v:group style="position:absolute;left:4687;top:6481;width:10;height:2" coordorigin="4687,6481" coordsize="10,2">
              <v:shape style="position:absolute;left:4687;top:6481;width:10;height:2" coordorigin="4687,6481" coordsize="10,0" path="m4687,6481l4697,6481e" filled="false" stroked="true" strokeweight=".48pt" strokecolor="#000000">
                <v:path arrowok="t"/>
              </v:shape>
            </v:group>
            <v:group style="position:absolute;left:4687;top:6500;width:10;height:2" coordorigin="4687,6500" coordsize="10,2">
              <v:shape style="position:absolute;left:4687;top:6500;width:10;height:2" coordorigin="4687,6500" coordsize="10,0" path="m4687,6500l4697,6500e" filled="false" stroked="true" strokeweight=".48pt" strokecolor="#000000">
                <v:path arrowok="t"/>
              </v:shape>
            </v:group>
            <v:group style="position:absolute;left:4687;top:6519;width:10;height:2" coordorigin="4687,6519" coordsize="10,2">
              <v:shape style="position:absolute;left:4687;top:6519;width:10;height:2" coordorigin="4687,6519" coordsize="10,0" path="m4687,6519l4697,6519e" filled="false" stroked="true" strokeweight=".48pt" strokecolor="#000000">
                <v:path arrowok="t"/>
              </v:shape>
            </v:group>
            <v:group style="position:absolute;left:4687;top:6539;width:10;height:2" coordorigin="4687,6539" coordsize="10,2">
              <v:shape style="position:absolute;left:4687;top:6539;width:10;height:2" coordorigin="4687,6539" coordsize="10,0" path="m4687,6539l4697,6539e" filled="false" stroked="true" strokeweight=".48pt" strokecolor="#000000">
                <v:path arrowok="t"/>
              </v:shape>
            </v:group>
            <v:group style="position:absolute;left:4687;top:6558;width:10;height:2" coordorigin="4687,6558" coordsize="10,2">
              <v:shape style="position:absolute;left:4687;top:6558;width:10;height:2" coordorigin="4687,6558" coordsize="10,0" path="m4687,6558l4697,6558e" filled="false" stroked="true" strokeweight=".48pt" strokecolor="#000000">
                <v:path arrowok="t"/>
              </v:shape>
            </v:group>
            <v:group style="position:absolute;left:4687;top:6577;width:10;height:2" coordorigin="4687,6577" coordsize="10,2">
              <v:shape style="position:absolute;left:4687;top:6577;width:10;height:2" coordorigin="4687,6577" coordsize="10,0" path="m4687,6577l4697,6577e" filled="false" stroked="true" strokeweight=".48pt" strokecolor="#000000">
                <v:path arrowok="t"/>
              </v:shape>
            </v:group>
            <v:group style="position:absolute;left:4687;top:6596;width:10;height:2" coordorigin="4687,6596" coordsize="10,2">
              <v:shape style="position:absolute;left:4687;top:6596;width:10;height:2" coordorigin="4687,6596" coordsize="10,0" path="m4687,6596l4697,6596e" filled="false" stroked="true" strokeweight=".48pt" strokecolor="#000000">
                <v:path arrowok="t"/>
              </v:shape>
            </v:group>
            <v:group style="position:absolute;left:4687;top:6615;width:10;height:2" coordorigin="4687,6615" coordsize="10,2">
              <v:shape style="position:absolute;left:4687;top:6615;width:10;height:2" coordorigin="4687,6615" coordsize="10,0" path="m4687,6615l4697,6615e" filled="false" stroked="true" strokeweight=".48pt" strokecolor="#000000">
                <v:path arrowok="t"/>
              </v:shape>
            </v:group>
            <v:group style="position:absolute;left:4687;top:6635;width:10;height:2" coordorigin="4687,6635" coordsize="10,2">
              <v:shape style="position:absolute;left:4687;top:6635;width:10;height:2" coordorigin="4687,6635" coordsize="10,0" path="m4687,6635l4697,6635e" filled="false" stroked="true" strokeweight=".48pt" strokecolor="#000000">
                <v:path arrowok="t"/>
              </v:shape>
            </v:group>
            <v:group style="position:absolute;left:4687;top:6654;width:10;height:2" coordorigin="4687,6654" coordsize="10,2">
              <v:shape style="position:absolute;left:4687;top:6654;width:10;height:2" coordorigin="4687,6654" coordsize="10,0" path="m4687,6654l4697,6654e" filled="false" stroked="true" strokeweight=".48pt" strokecolor="#000000">
                <v:path arrowok="t"/>
              </v:shape>
            </v:group>
            <v:group style="position:absolute;left:4687;top:6669;width:10;height:2" coordorigin="4687,6669" coordsize="10,2">
              <v:shape style="position:absolute;left:4687;top:6669;width:10;height:2" coordorigin="4687,6669" coordsize="10,0" path="m4687,6669l4697,6669e" filled="false" stroked="true" strokeweight=".12pt" strokecolor="#000000">
                <v:path arrowok="t"/>
              </v:shape>
            </v:group>
            <v:group style="position:absolute;left:4686;top:6212;width:12;height:2" coordorigin="4686,6212" coordsize="12,2">
              <v:shape style="position:absolute;left:4686;top:6212;width:12;height:2" coordorigin="4686,6212" coordsize="12,0" path="m4686,6212l4698,6212e" filled="false" stroked="true" strokeweight=".6pt" strokecolor="#000000">
                <v:path arrowok="t"/>
              </v:shape>
            </v:group>
            <v:group style="position:absolute;left:4686;top:6231;width:12;height:2" coordorigin="4686,6231" coordsize="12,2">
              <v:shape style="position:absolute;left:4686;top:6231;width:12;height:2" coordorigin="4686,6231" coordsize="12,0" path="m4686,6231l4698,6231e" filled="false" stroked="true" strokeweight=".6pt" strokecolor="#000000">
                <v:path arrowok="t"/>
              </v:shape>
            </v:group>
            <v:group style="position:absolute;left:4686;top:6251;width:12;height:2" coordorigin="4686,6251" coordsize="12,2">
              <v:shape style="position:absolute;left:4686;top:6251;width:12;height:2" coordorigin="4686,6251" coordsize="12,0" path="m4686,6251l4698,6251e" filled="false" stroked="true" strokeweight=".6pt" strokecolor="#000000">
                <v:path arrowok="t"/>
              </v:shape>
            </v:group>
            <v:group style="position:absolute;left:4686;top:6270;width:12;height:2" coordorigin="4686,6270" coordsize="12,2">
              <v:shape style="position:absolute;left:4686;top:6270;width:12;height:2" coordorigin="4686,6270" coordsize="12,0" path="m4686,6270l4698,6270e" filled="false" stroked="true" strokeweight=".6pt" strokecolor="#000000">
                <v:path arrowok="t"/>
              </v:shape>
            </v:group>
            <v:group style="position:absolute;left:4686;top:6289;width:12;height:2" coordorigin="4686,6289" coordsize="12,2">
              <v:shape style="position:absolute;left:4686;top:6289;width:12;height:2" coordorigin="4686,6289" coordsize="12,0" path="m4686,6289l4698,6289e" filled="false" stroked="true" strokeweight=".6pt" strokecolor="#000000">
                <v:path arrowok="t"/>
              </v:shape>
            </v:group>
            <v:group style="position:absolute;left:4686;top:6308;width:12;height:2" coordorigin="4686,6308" coordsize="12,2">
              <v:shape style="position:absolute;left:4686;top:6308;width:12;height:2" coordorigin="4686,6308" coordsize="12,0" path="m4686,6308l4698,6308e" filled="false" stroked="true" strokeweight=".6pt" strokecolor="#000000">
                <v:path arrowok="t"/>
              </v:shape>
            </v:group>
            <v:group style="position:absolute;left:4686;top:6327;width:12;height:2" coordorigin="4686,6327" coordsize="12,2">
              <v:shape style="position:absolute;left:4686;top:6327;width:12;height:2" coordorigin="4686,6327" coordsize="12,0" path="m4686,6327l4698,6327e" filled="false" stroked="true" strokeweight=".6pt" strokecolor="#000000">
                <v:path arrowok="t"/>
              </v:shape>
            </v:group>
            <v:group style="position:absolute;left:4686;top:6347;width:12;height:2" coordorigin="4686,6347" coordsize="12,2">
              <v:shape style="position:absolute;left:4686;top:6347;width:12;height:2" coordorigin="4686,6347" coordsize="12,0" path="m4686,6347l4698,6347e" filled="false" stroked="true" strokeweight=".6pt" strokecolor="#000000">
                <v:path arrowok="t"/>
              </v:shape>
            </v:group>
            <v:group style="position:absolute;left:4686;top:6366;width:12;height:2" coordorigin="4686,6366" coordsize="12,2">
              <v:shape style="position:absolute;left:4686;top:6366;width:12;height:2" coordorigin="4686,6366" coordsize="12,0" path="m4686,6366l4698,6366e" filled="false" stroked="true" strokeweight=".6pt" strokecolor="#000000">
                <v:path arrowok="t"/>
              </v:shape>
            </v:group>
            <v:group style="position:absolute;left:4686;top:6385;width:12;height:2" coordorigin="4686,6385" coordsize="12,2">
              <v:shape style="position:absolute;left:4686;top:6385;width:12;height:2" coordorigin="4686,6385" coordsize="12,0" path="m4686,6385l4698,6385e" filled="false" stroked="true" strokeweight=".6pt" strokecolor="#000000">
                <v:path arrowok="t"/>
              </v:shape>
            </v:group>
            <v:group style="position:absolute;left:4686;top:6404;width:12;height:2" coordorigin="4686,6404" coordsize="12,2">
              <v:shape style="position:absolute;left:4686;top:6404;width:12;height:2" coordorigin="4686,6404" coordsize="12,0" path="m4686,6404l4698,6404e" filled="false" stroked="true" strokeweight=".6pt" strokecolor="#000000">
                <v:path arrowok="t"/>
              </v:shape>
            </v:group>
            <v:group style="position:absolute;left:4686;top:6423;width:12;height:2" coordorigin="4686,6423" coordsize="12,2">
              <v:shape style="position:absolute;left:4686;top:6423;width:12;height:2" coordorigin="4686,6423" coordsize="12,0" path="m4686,6423l4698,6423e" filled="false" stroked="true" strokeweight=".6pt" strokecolor="#000000">
                <v:path arrowok="t"/>
              </v:shape>
            </v:group>
            <v:group style="position:absolute;left:4686;top:6443;width:12;height:2" coordorigin="4686,6443" coordsize="12,2">
              <v:shape style="position:absolute;left:4686;top:6443;width:12;height:2" coordorigin="4686,6443" coordsize="12,0" path="m4686,6443l4698,6443e" filled="false" stroked="true" strokeweight=".6pt" strokecolor="#000000">
                <v:path arrowok="t"/>
              </v:shape>
            </v:group>
            <v:group style="position:absolute;left:4686;top:6462;width:12;height:2" coordorigin="4686,6462" coordsize="12,2">
              <v:shape style="position:absolute;left:4686;top:6462;width:12;height:2" coordorigin="4686,6462" coordsize="12,0" path="m4686,6462l4698,6462e" filled="false" stroked="true" strokeweight=".6pt" strokecolor="#000000">
                <v:path arrowok="t"/>
              </v:shape>
            </v:group>
            <v:group style="position:absolute;left:4686;top:6481;width:12;height:2" coordorigin="4686,6481" coordsize="12,2">
              <v:shape style="position:absolute;left:4686;top:6481;width:12;height:2" coordorigin="4686,6481" coordsize="12,0" path="m4686,6481l4698,6481e" filled="false" stroked="true" strokeweight=".6pt" strokecolor="#000000">
                <v:path arrowok="t"/>
              </v:shape>
            </v:group>
            <v:group style="position:absolute;left:4686;top:6500;width:12;height:2" coordorigin="4686,6500" coordsize="12,2">
              <v:shape style="position:absolute;left:4686;top:6500;width:12;height:2" coordorigin="4686,6500" coordsize="12,0" path="m4686,6500l4698,6500e" filled="false" stroked="true" strokeweight=".6pt" strokecolor="#000000">
                <v:path arrowok="t"/>
              </v:shape>
            </v:group>
            <v:group style="position:absolute;left:4686;top:6519;width:12;height:2" coordorigin="4686,6519" coordsize="12,2">
              <v:shape style="position:absolute;left:4686;top:6519;width:12;height:2" coordorigin="4686,6519" coordsize="12,0" path="m4686,6519l4698,6519e" filled="false" stroked="true" strokeweight=".6pt" strokecolor="#000000">
                <v:path arrowok="t"/>
              </v:shape>
            </v:group>
            <v:group style="position:absolute;left:4686;top:6539;width:12;height:2" coordorigin="4686,6539" coordsize="12,2">
              <v:shape style="position:absolute;left:4686;top:6539;width:12;height:2" coordorigin="4686,6539" coordsize="12,0" path="m4686,6539l4698,6539e" filled="false" stroked="true" strokeweight=".6pt" strokecolor="#000000">
                <v:path arrowok="t"/>
              </v:shape>
            </v:group>
            <v:group style="position:absolute;left:4686;top:6558;width:12;height:2" coordorigin="4686,6558" coordsize="12,2">
              <v:shape style="position:absolute;left:4686;top:6558;width:12;height:2" coordorigin="4686,6558" coordsize="12,0" path="m4686,6558l4698,6558e" filled="false" stroked="true" strokeweight=".6pt" strokecolor="#000000">
                <v:path arrowok="t"/>
              </v:shape>
            </v:group>
            <v:group style="position:absolute;left:4686;top:6577;width:12;height:2" coordorigin="4686,6577" coordsize="12,2">
              <v:shape style="position:absolute;left:4686;top:6577;width:12;height:2" coordorigin="4686,6577" coordsize="12,0" path="m4686,6577l4698,6577e" filled="false" stroked="true" strokeweight=".6pt" strokecolor="#000000">
                <v:path arrowok="t"/>
              </v:shape>
            </v:group>
            <v:group style="position:absolute;left:4686;top:6596;width:12;height:2" coordorigin="4686,6596" coordsize="12,2">
              <v:shape style="position:absolute;left:4686;top:6596;width:12;height:2" coordorigin="4686,6596" coordsize="12,0" path="m4686,6596l4698,6596e" filled="false" stroked="true" strokeweight=".6pt" strokecolor="#000000">
                <v:path arrowok="t"/>
              </v:shape>
            </v:group>
            <v:group style="position:absolute;left:4686;top:6615;width:12;height:2" coordorigin="4686,6615" coordsize="12,2">
              <v:shape style="position:absolute;left:4686;top:6615;width:12;height:2" coordorigin="4686,6615" coordsize="12,0" path="m4686,6615l4698,6615e" filled="false" stroked="true" strokeweight=".6pt" strokecolor="#000000">
                <v:path arrowok="t"/>
              </v:shape>
            </v:group>
            <v:group style="position:absolute;left:4686;top:6635;width:12;height:2" coordorigin="4686,6635" coordsize="12,2">
              <v:shape style="position:absolute;left:4686;top:6635;width:12;height:2" coordorigin="4686,6635" coordsize="12,0" path="m4686,6635l4698,6635e" filled="false" stroked="true" strokeweight=".6pt" strokecolor="#000000">
                <v:path arrowok="t"/>
              </v:shape>
            </v:group>
            <v:group style="position:absolute;left:4686;top:6654;width:12;height:2" coordorigin="4686,6654" coordsize="12,2">
              <v:shape style="position:absolute;left:4686;top:6654;width:12;height:2" coordorigin="4686,6654" coordsize="12,0" path="m4686,6654l4698,6654e" filled="false" stroked="true" strokeweight=".6pt" strokecolor="#000000">
                <v:path arrowok="t"/>
              </v:shape>
            </v:group>
            <v:group style="position:absolute;left:4686;top:6669;width:12;height:2" coordorigin="4686,6669" coordsize="12,2">
              <v:shape style="position:absolute;left:4686;top:6669;width:12;height:2" coordorigin="4686,6669" coordsize="12,0" path="m4686,6669l4698,6669e" filled="false" stroked="true" strokeweight=".24pt" strokecolor="#000000">
                <v:path arrowok="t"/>
              </v:shape>
            </v:group>
            <v:group style="position:absolute;left:5657;top:414;width:10;height:2" coordorigin="5657,414" coordsize="10,2">
              <v:shape style="position:absolute;left:5657;top:414;width:10;height:2" coordorigin="5657,414" coordsize="10,0" path="m5657,414l5666,414e" filled="false" stroked="true" strokeweight=".48pt" strokecolor="#000000">
                <v:path arrowok="t"/>
              </v:shape>
            </v:group>
            <v:group style="position:absolute;left:5657;top:433;width:10;height:2" coordorigin="5657,433" coordsize="10,2">
              <v:shape style="position:absolute;left:5657;top:433;width:10;height:2" coordorigin="5657,433" coordsize="10,0" path="m5657,433l5666,433e" filled="false" stroked="true" strokeweight=".48pt" strokecolor="#000000">
                <v:path arrowok="t"/>
              </v:shape>
            </v:group>
            <v:group style="position:absolute;left:5657;top:452;width:10;height:2" coordorigin="5657,452" coordsize="10,2">
              <v:shape style="position:absolute;left:5657;top:452;width:10;height:2" coordorigin="5657,452" coordsize="10,0" path="m5657,452l5666,452e" filled="false" stroked="true" strokeweight=".48pt" strokecolor="#000000">
                <v:path arrowok="t"/>
              </v:shape>
            </v:group>
            <v:group style="position:absolute;left:5657;top:471;width:10;height:2" coordorigin="5657,471" coordsize="10,2">
              <v:shape style="position:absolute;left:5657;top:471;width:10;height:2" coordorigin="5657,471" coordsize="10,0" path="m5657,471l5666,471e" filled="false" stroked="true" strokeweight=".48pt" strokecolor="#000000">
                <v:path arrowok="t"/>
              </v:shape>
            </v:group>
            <v:group style="position:absolute;left:5657;top:491;width:10;height:2" coordorigin="5657,491" coordsize="10,2">
              <v:shape style="position:absolute;left:5657;top:491;width:10;height:2" coordorigin="5657,491" coordsize="10,0" path="m5657,491l5666,491e" filled="false" stroked="true" strokeweight=".48pt" strokecolor="#000000">
                <v:path arrowok="t"/>
              </v:shape>
            </v:group>
            <v:group style="position:absolute;left:5657;top:510;width:10;height:2" coordorigin="5657,510" coordsize="10,2">
              <v:shape style="position:absolute;left:5657;top:510;width:10;height:2" coordorigin="5657,510" coordsize="10,0" path="m5657,510l5666,510e" filled="false" stroked="true" strokeweight=".48pt" strokecolor="#000000">
                <v:path arrowok="t"/>
              </v:shape>
            </v:group>
            <v:group style="position:absolute;left:5657;top:529;width:10;height:2" coordorigin="5657,529" coordsize="10,2">
              <v:shape style="position:absolute;left:5657;top:529;width:10;height:2" coordorigin="5657,529" coordsize="10,0" path="m5657,529l5666,529e" filled="false" stroked="true" strokeweight=".48pt" strokecolor="#000000">
                <v:path arrowok="t"/>
              </v:shape>
            </v:group>
            <v:group style="position:absolute;left:5657;top:548;width:10;height:2" coordorigin="5657,548" coordsize="10,2">
              <v:shape style="position:absolute;left:5657;top:548;width:10;height:2" coordorigin="5657,548" coordsize="10,0" path="m5657,548l5666,548e" filled="false" stroked="true" strokeweight=".48pt" strokecolor="#000000">
                <v:path arrowok="t"/>
              </v:shape>
            </v:group>
            <v:group style="position:absolute;left:5657;top:567;width:10;height:2" coordorigin="5657,567" coordsize="10,2">
              <v:shape style="position:absolute;left:5657;top:567;width:10;height:2" coordorigin="5657,567" coordsize="10,0" path="m5657,567l5666,567e" filled="false" stroked="true" strokeweight=".48pt" strokecolor="#000000">
                <v:path arrowok="t"/>
              </v:shape>
            </v:group>
            <v:group style="position:absolute;left:5657;top:587;width:10;height:2" coordorigin="5657,587" coordsize="10,2">
              <v:shape style="position:absolute;left:5657;top:587;width:10;height:2" coordorigin="5657,587" coordsize="10,0" path="m5657,587l5666,587e" filled="false" stroked="true" strokeweight=".48pt" strokecolor="#000000">
                <v:path arrowok="t"/>
              </v:shape>
            </v:group>
            <v:group style="position:absolute;left:5657;top:606;width:10;height:2" coordorigin="5657,606" coordsize="10,2">
              <v:shape style="position:absolute;left:5657;top:606;width:10;height:2" coordorigin="5657,606" coordsize="10,0" path="m5657,606l5666,606e" filled="false" stroked="true" strokeweight=".48pt" strokecolor="#000000">
                <v:path arrowok="t"/>
              </v:shape>
            </v:group>
            <v:group style="position:absolute;left:5657;top:625;width:10;height:2" coordorigin="5657,625" coordsize="10,2">
              <v:shape style="position:absolute;left:5657;top:625;width:10;height:2" coordorigin="5657,625" coordsize="10,0" path="m5657,625l5666,625e" filled="false" stroked="true" strokeweight=".48pt" strokecolor="#000000">
                <v:path arrowok="t"/>
              </v:shape>
            </v:group>
            <v:group style="position:absolute;left:5657;top:644;width:10;height:2" coordorigin="5657,644" coordsize="10,2">
              <v:shape style="position:absolute;left:5657;top:644;width:10;height:2" coordorigin="5657,644" coordsize="10,0" path="m5657,644l5666,644e" filled="false" stroked="true" strokeweight=".48pt" strokecolor="#000000">
                <v:path arrowok="t"/>
              </v:shape>
            </v:group>
            <v:group style="position:absolute;left:5657;top:663;width:10;height:2" coordorigin="5657,663" coordsize="10,2">
              <v:shape style="position:absolute;left:5657;top:663;width:10;height:2" coordorigin="5657,663" coordsize="10,0" path="m5657,663l5666,663e" filled="false" stroked="true" strokeweight=".48pt" strokecolor="#000000">
                <v:path arrowok="t"/>
              </v:shape>
            </v:group>
            <v:group style="position:absolute;left:5657;top:683;width:10;height:2" coordorigin="5657,683" coordsize="10,2">
              <v:shape style="position:absolute;left:5657;top:683;width:10;height:2" coordorigin="5657,683" coordsize="10,0" path="m5657,683l5666,683e" filled="false" stroked="true" strokeweight=".48pt" strokecolor="#000000">
                <v:path arrowok="t"/>
              </v:shape>
            </v:group>
            <v:group style="position:absolute;left:5657;top:702;width:10;height:2" coordorigin="5657,702" coordsize="10,2">
              <v:shape style="position:absolute;left:5657;top:702;width:10;height:2" coordorigin="5657,702" coordsize="10,0" path="m5657,702l5666,702e" filled="false" stroked="true" strokeweight=".48pt" strokecolor="#000000">
                <v:path arrowok="t"/>
              </v:shape>
            </v:group>
            <v:group style="position:absolute;left:5657;top:721;width:10;height:2" coordorigin="5657,721" coordsize="10,2">
              <v:shape style="position:absolute;left:5657;top:721;width:10;height:2" coordorigin="5657,721" coordsize="10,0" path="m5657,721l5666,721e" filled="false" stroked="true" strokeweight=".48pt" strokecolor="#000000">
                <v:path arrowok="t"/>
              </v:shape>
            </v:group>
            <v:group style="position:absolute;left:5657;top:740;width:10;height:2" coordorigin="5657,740" coordsize="10,2">
              <v:shape style="position:absolute;left:5657;top:740;width:10;height:2" coordorigin="5657,740" coordsize="10,0" path="m5657,740l5666,740e" filled="false" stroked="true" strokeweight=".48pt" strokecolor="#000000">
                <v:path arrowok="t"/>
              </v:shape>
            </v:group>
            <v:group style="position:absolute;left:5657;top:759;width:10;height:2" coordorigin="5657,759" coordsize="10,2">
              <v:shape style="position:absolute;left:5657;top:759;width:10;height:2" coordorigin="5657,759" coordsize="10,0" path="m5657,759l5666,759e" filled="false" stroked="true" strokeweight=".48pt" strokecolor="#000000">
                <v:path arrowok="t"/>
              </v:shape>
            </v:group>
            <v:group style="position:absolute;left:5657;top:779;width:10;height:2" coordorigin="5657,779" coordsize="10,2">
              <v:shape style="position:absolute;left:5657;top:779;width:10;height:2" coordorigin="5657,779" coordsize="10,0" path="m5657,779l5666,779e" filled="false" stroked="true" strokeweight=".48pt" strokecolor="#000000">
                <v:path arrowok="t"/>
              </v:shape>
            </v:group>
            <v:group style="position:absolute;left:5657;top:798;width:10;height:2" coordorigin="5657,798" coordsize="10,2">
              <v:shape style="position:absolute;left:5657;top:798;width:10;height:2" coordorigin="5657,798" coordsize="10,0" path="m5657,798l5666,798e" filled="false" stroked="true" strokeweight=".48pt" strokecolor="#000000">
                <v:path arrowok="t"/>
              </v:shape>
            </v:group>
            <v:group style="position:absolute;left:5657;top:817;width:10;height:2" coordorigin="5657,817" coordsize="10,2">
              <v:shape style="position:absolute;left:5657;top:817;width:10;height:2" coordorigin="5657,817" coordsize="10,0" path="m5657,817l5666,817e" filled="false" stroked="true" strokeweight=".48pt" strokecolor="#000000">
                <v:path arrowok="t"/>
              </v:shape>
            </v:group>
            <v:group style="position:absolute;left:5657;top:836;width:10;height:2" coordorigin="5657,836" coordsize="10,2">
              <v:shape style="position:absolute;left:5657;top:836;width:10;height:2" coordorigin="5657,836" coordsize="10,0" path="m5657,836l5666,836e" filled="false" stroked="true" strokeweight=".48pt" strokecolor="#000000">
                <v:path arrowok="t"/>
              </v:shape>
            </v:group>
            <v:group style="position:absolute;left:5657;top:855;width:10;height:2" coordorigin="5657,855" coordsize="10,2">
              <v:shape style="position:absolute;left:5657;top:855;width:10;height:2" coordorigin="5657,855" coordsize="10,0" path="m5657,855l5666,855e" filled="false" stroked="true" strokeweight=".48pt" strokecolor="#000000">
                <v:path arrowok="t"/>
              </v:shape>
            </v:group>
            <v:group style="position:absolute;left:5657;top:875;width:10;height:2" coordorigin="5657,875" coordsize="10,2">
              <v:shape style="position:absolute;left:5657;top:875;width:10;height:2" coordorigin="5657,875" coordsize="10,0" path="m5657,875l5666,875e" filled="false" stroked="true" strokeweight=".48pt" strokecolor="#000000">
                <v:path arrowok="t"/>
              </v:shape>
            </v:group>
            <v:group style="position:absolute;left:5657;top:894;width:10;height:2" coordorigin="5657,894" coordsize="10,2">
              <v:shape style="position:absolute;left:5657;top:894;width:10;height:2" coordorigin="5657,894" coordsize="10,0" path="m5657,894l5666,894e" filled="false" stroked="true" strokeweight=".48pt" strokecolor="#000000">
                <v:path arrowok="t"/>
              </v:shape>
            </v:group>
            <v:group style="position:absolute;left:5657;top:913;width:10;height:2" coordorigin="5657,913" coordsize="10,2">
              <v:shape style="position:absolute;left:5657;top:913;width:10;height:2" coordorigin="5657,913" coordsize="10,0" path="m5657,913l5666,913e" filled="false" stroked="true" strokeweight=".48pt" strokecolor="#000000">
                <v:path arrowok="t"/>
              </v:shape>
            </v:group>
            <v:group style="position:absolute;left:5657;top:932;width:10;height:2" coordorigin="5657,932" coordsize="10,2">
              <v:shape style="position:absolute;left:5657;top:932;width:10;height:2" coordorigin="5657,932" coordsize="10,0" path="m5657,932l5666,932e" filled="false" stroked="true" strokeweight=".48pt" strokecolor="#000000">
                <v:path arrowok="t"/>
              </v:shape>
            </v:group>
            <v:group style="position:absolute;left:5657;top:951;width:10;height:2" coordorigin="5657,951" coordsize="10,2">
              <v:shape style="position:absolute;left:5657;top:951;width:10;height:2" coordorigin="5657,951" coordsize="10,0" path="m5657,951l5666,951e" filled="false" stroked="true" strokeweight=".48pt" strokecolor="#000000">
                <v:path arrowok="t"/>
              </v:shape>
            </v:group>
            <v:group style="position:absolute;left:5657;top:971;width:10;height:2" coordorigin="5657,971" coordsize="10,2">
              <v:shape style="position:absolute;left:5657;top:971;width:10;height:2" coordorigin="5657,971" coordsize="10,0" path="m5657,971l5666,971e" filled="false" stroked="true" strokeweight=".48pt" strokecolor="#000000">
                <v:path arrowok="t"/>
              </v:shape>
            </v:group>
            <v:group style="position:absolute;left:5657;top:990;width:10;height:2" coordorigin="5657,990" coordsize="10,2">
              <v:shape style="position:absolute;left:5657;top:990;width:10;height:2" coordorigin="5657,990" coordsize="10,0" path="m5657,990l5666,990e" filled="false" stroked="true" strokeweight=".48pt" strokecolor="#000000">
                <v:path arrowok="t"/>
              </v:shape>
            </v:group>
            <v:group style="position:absolute;left:5657;top:1009;width:10;height:2" coordorigin="5657,1009" coordsize="10,2">
              <v:shape style="position:absolute;left:5657;top:1009;width:10;height:2" coordorigin="5657,1009" coordsize="10,0" path="m5657,1009l5666,1009e" filled="false" stroked="true" strokeweight=".48pt" strokecolor="#000000">
                <v:path arrowok="t"/>
              </v:shape>
            </v:group>
            <v:group style="position:absolute;left:5657;top:1028;width:10;height:2" coordorigin="5657,1028" coordsize="10,2">
              <v:shape style="position:absolute;left:5657;top:1028;width:10;height:2" coordorigin="5657,1028" coordsize="10,0" path="m5657,1028l5666,1028e" filled="false" stroked="true" strokeweight=".48pt" strokecolor="#000000">
                <v:path arrowok="t"/>
              </v:shape>
            </v:group>
            <v:group style="position:absolute;left:5657;top:1047;width:10;height:2" coordorigin="5657,1047" coordsize="10,2">
              <v:shape style="position:absolute;left:5657;top:1047;width:10;height:2" coordorigin="5657,1047" coordsize="10,0" path="m5657,1047l5666,1047e" filled="false" stroked="true" strokeweight=".48pt" strokecolor="#000000">
                <v:path arrowok="t"/>
              </v:shape>
            </v:group>
            <v:group style="position:absolute;left:5657;top:1067;width:10;height:2" coordorigin="5657,1067" coordsize="10,2">
              <v:shape style="position:absolute;left:5657;top:1067;width:10;height:2" coordorigin="5657,1067" coordsize="10,0" path="m5657,1067l5666,1067e" filled="false" stroked="true" strokeweight=".48pt" strokecolor="#000000">
                <v:path arrowok="t"/>
              </v:shape>
            </v:group>
            <v:group style="position:absolute;left:5657;top:1086;width:10;height:2" coordorigin="5657,1086" coordsize="10,2">
              <v:shape style="position:absolute;left:5657;top:1086;width:10;height:2" coordorigin="5657,1086" coordsize="10,0" path="m5657,1086l5666,1086e" filled="false" stroked="true" strokeweight=".48pt" strokecolor="#000000">
                <v:path arrowok="t"/>
              </v:shape>
            </v:group>
            <v:group style="position:absolute;left:5657;top:1105;width:10;height:2" coordorigin="5657,1105" coordsize="10,2">
              <v:shape style="position:absolute;left:5657;top:1105;width:10;height:2" coordorigin="5657,1105" coordsize="10,0" path="m5657,1105l5666,1105e" filled="false" stroked="true" strokeweight=".48pt" strokecolor="#000000">
                <v:path arrowok="t"/>
              </v:shape>
            </v:group>
            <v:group style="position:absolute;left:5657;top:1124;width:10;height:2" coordorigin="5657,1124" coordsize="10,2">
              <v:shape style="position:absolute;left:5657;top:1124;width:10;height:2" coordorigin="5657,1124" coordsize="10,0" path="m5657,1124l5666,1124e" filled="false" stroked="true" strokeweight=".48pt" strokecolor="#000000">
                <v:path arrowok="t"/>
              </v:shape>
            </v:group>
            <v:group style="position:absolute;left:5657;top:1143;width:10;height:2" coordorigin="5657,1143" coordsize="10,2">
              <v:shape style="position:absolute;left:5657;top:1143;width:10;height:2" coordorigin="5657,1143" coordsize="10,0" path="m5657,1143l5666,1143e" filled="false" stroked="true" strokeweight=".48pt" strokecolor="#000000">
                <v:path arrowok="t"/>
              </v:shape>
            </v:group>
            <v:group style="position:absolute;left:5657;top:1163;width:10;height:2" coordorigin="5657,1163" coordsize="10,2">
              <v:shape style="position:absolute;left:5657;top:1163;width:10;height:2" coordorigin="5657,1163" coordsize="10,0" path="m5657,1163l5666,1163e" filled="false" stroked="true" strokeweight=".48pt" strokecolor="#000000">
                <v:path arrowok="t"/>
              </v:shape>
            </v:group>
            <v:group style="position:absolute;left:5657;top:1182;width:10;height:2" coordorigin="5657,1182" coordsize="10,2">
              <v:shape style="position:absolute;left:5657;top:1182;width:10;height:2" coordorigin="5657,1182" coordsize="10,0" path="m5657,1182l5666,1182e" filled="false" stroked="true" strokeweight=".48pt" strokecolor="#000000">
                <v:path arrowok="t"/>
              </v:shape>
            </v:group>
            <v:group style="position:absolute;left:5657;top:1201;width:10;height:2" coordorigin="5657,1201" coordsize="10,2">
              <v:shape style="position:absolute;left:5657;top:1201;width:10;height:2" coordorigin="5657,1201" coordsize="10,0" path="m5657,1201l5666,1201e" filled="false" stroked="true" strokeweight=".48pt" strokecolor="#000000">
                <v:path arrowok="t"/>
              </v:shape>
            </v:group>
            <v:group style="position:absolute;left:5657;top:1220;width:10;height:2" coordorigin="5657,1220" coordsize="10,2">
              <v:shape style="position:absolute;left:5657;top:1220;width:10;height:2" coordorigin="5657,1220" coordsize="10,0" path="m5657,1220l5666,1220e" filled="false" stroked="true" strokeweight=".48pt" strokecolor="#000000">
                <v:path arrowok="t"/>
              </v:shape>
            </v:group>
            <v:group style="position:absolute;left:5657;top:1239;width:10;height:2" coordorigin="5657,1239" coordsize="10,2">
              <v:shape style="position:absolute;left:5657;top:1239;width:10;height:2" coordorigin="5657,1239" coordsize="10,0" path="m5657,1239l5666,1239e" filled="false" stroked="true" strokeweight=".48pt" strokecolor="#000000">
                <v:path arrowok="t"/>
              </v:shape>
            </v:group>
            <v:group style="position:absolute;left:5657;top:1316;width:10;height:2" coordorigin="5657,1316" coordsize="10,2">
              <v:shape style="position:absolute;left:5657;top:1316;width:10;height:2" coordorigin="5657,1316" coordsize="10,0" path="m5657,1316l5666,1316e" filled="false" stroked="true" strokeweight=".48pt" strokecolor="#000000">
                <v:path arrowok="t"/>
              </v:shape>
            </v:group>
            <v:group style="position:absolute;left:5657;top:1335;width:10;height:2" coordorigin="5657,1335" coordsize="10,2">
              <v:shape style="position:absolute;left:5657;top:1335;width:10;height:2" coordorigin="5657,1335" coordsize="10,0" path="m5657,1335l5666,1335e" filled="false" stroked="true" strokeweight=".48pt" strokecolor="#000000">
                <v:path arrowok="t"/>
              </v:shape>
            </v:group>
            <v:group style="position:absolute;left:5657;top:1355;width:10;height:2" coordorigin="5657,1355" coordsize="10,2">
              <v:shape style="position:absolute;left:5657;top:1355;width:10;height:2" coordorigin="5657,1355" coordsize="10,0" path="m5657,1355l5666,1355e" filled="false" stroked="true" strokeweight=".48pt" strokecolor="#000000">
                <v:path arrowok="t"/>
              </v:shape>
            </v:group>
            <v:group style="position:absolute;left:5657;top:1374;width:10;height:2" coordorigin="5657,1374" coordsize="10,2">
              <v:shape style="position:absolute;left:5657;top:1374;width:10;height:2" coordorigin="5657,1374" coordsize="10,0" path="m5657,1374l5666,1374e" filled="false" stroked="true" strokeweight=".48pt" strokecolor="#000000">
                <v:path arrowok="t"/>
              </v:shape>
            </v:group>
            <v:group style="position:absolute;left:5657;top:1393;width:10;height:2" coordorigin="5657,1393" coordsize="10,2">
              <v:shape style="position:absolute;left:5657;top:1393;width:10;height:2" coordorigin="5657,1393" coordsize="10,0" path="m5657,1393l5666,1393e" filled="false" stroked="true" strokeweight=".48pt" strokecolor="#000000">
                <v:path arrowok="t"/>
              </v:shape>
            </v:group>
            <v:group style="position:absolute;left:5657;top:1412;width:10;height:2" coordorigin="5657,1412" coordsize="10,2">
              <v:shape style="position:absolute;left:5657;top:1412;width:10;height:2" coordorigin="5657,1412" coordsize="10,0" path="m5657,1412l5666,1412e" filled="false" stroked="true" strokeweight=".48pt" strokecolor="#000000">
                <v:path arrowok="t"/>
              </v:shape>
            </v:group>
            <v:group style="position:absolute;left:5657;top:1431;width:10;height:2" coordorigin="5657,1431" coordsize="10,2">
              <v:shape style="position:absolute;left:5657;top:1431;width:10;height:2" coordorigin="5657,1431" coordsize="10,0" path="m5657,1431l5666,1431e" filled="false" stroked="true" strokeweight=".48pt" strokecolor="#000000">
                <v:path arrowok="t"/>
              </v:shape>
            </v:group>
            <v:group style="position:absolute;left:5657;top:1451;width:10;height:2" coordorigin="5657,1451" coordsize="10,2">
              <v:shape style="position:absolute;left:5657;top:1451;width:10;height:2" coordorigin="5657,1451" coordsize="10,0" path="m5657,1451l5666,1451e" filled="false" stroked="true" strokeweight=".48pt" strokecolor="#000000">
                <v:path arrowok="t"/>
              </v:shape>
            </v:group>
            <v:group style="position:absolute;left:5657;top:1470;width:10;height:2" coordorigin="5657,1470" coordsize="10,2">
              <v:shape style="position:absolute;left:5657;top:1470;width:10;height:2" coordorigin="5657,1470" coordsize="10,0" path="m5657,1470l5666,1470e" filled="false" stroked="true" strokeweight=".48pt" strokecolor="#000000">
                <v:path arrowok="t"/>
              </v:shape>
            </v:group>
            <v:group style="position:absolute;left:5657;top:1489;width:10;height:2" coordorigin="5657,1489" coordsize="10,2">
              <v:shape style="position:absolute;left:5657;top:1489;width:10;height:2" coordorigin="5657,1489" coordsize="10,0" path="m5657,1489l5666,1489e" filled="false" stroked="true" strokeweight=".48pt" strokecolor="#000000">
                <v:path arrowok="t"/>
              </v:shape>
            </v:group>
            <v:group style="position:absolute;left:5657;top:1508;width:10;height:2" coordorigin="5657,1508" coordsize="10,2">
              <v:shape style="position:absolute;left:5657;top:1508;width:10;height:2" coordorigin="5657,1508" coordsize="10,0" path="m5657,1508l5666,1508e" filled="false" stroked="true" strokeweight=".48pt" strokecolor="#000000">
                <v:path arrowok="t"/>
              </v:shape>
            </v:group>
            <v:group style="position:absolute;left:5657;top:1527;width:10;height:2" coordorigin="5657,1527" coordsize="10,2">
              <v:shape style="position:absolute;left:5657;top:1527;width:10;height:2" coordorigin="5657,1527" coordsize="10,0" path="m5657,1527l5666,1527e" filled="false" stroked="true" strokeweight=".48pt" strokecolor="#000000">
                <v:path arrowok="t"/>
              </v:shape>
            </v:group>
            <v:group style="position:absolute;left:5657;top:1547;width:10;height:2" coordorigin="5657,1547" coordsize="10,2">
              <v:shape style="position:absolute;left:5657;top:1547;width:10;height:2" coordorigin="5657,1547" coordsize="10,0" path="m5657,1547l5666,1547e" filled="false" stroked="true" strokeweight=".48pt" strokecolor="#000000">
                <v:path arrowok="t"/>
              </v:shape>
            </v:group>
            <v:group style="position:absolute;left:5657;top:1566;width:10;height:2" coordorigin="5657,1566" coordsize="10,2">
              <v:shape style="position:absolute;left:5657;top:1566;width:10;height:2" coordorigin="5657,1566" coordsize="10,0" path="m5657,1566l5666,1566e" filled="false" stroked="true" strokeweight=".48pt" strokecolor="#000000">
                <v:path arrowok="t"/>
              </v:shape>
            </v:group>
            <v:group style="position:absolute;left:5657;top:1585;width:10;height:2" coordorigin="5657,1585" coordsize="10,2">
              <v:shape style="position:absolute;left:5657;top:1585;width:10;height:2" coordorigin="5657,1585" coordsize="10,0" path="m5657,1585l5666,1585e" filled="false" stroked="true" strokeweight=".48pt" strokecolor="#000000">
                <v:path arrowok="t"/>
              </v:shape>
            </v:group>
            <v:group style="position:absolute;left:5657;top:1604;width:10;height:2" coordorigin="5657,1604" coordsize="10,2">
              <v:shape style="position:absolute;left:5657;top:1604;width:10;height:2" coordorigin="5657,1604" coordsize="10,0" path="m5657,1604l5666,1604e" filled="false" stroked="true" strokeweight=".48pt" strokecolor="#000000">
                <v:path arrowok="t"/>
              </v:shape>
            </v:group>
            <v:group style="position:absolute;left:5657;top:1623;width:10;height:2" coordorigin="5657,1623" coordsize="10,2">
              <v:shape style="position:absolute;left:5657;top:1623;width:10;height:2" coordorigin="5657,1623" coordsize="10,0" path="m5657,1623l5666,1623e" filled="false" stroked="true" strokeweight=".48pt" strokecolor="#000000">
                <v:path arrowok="t"/>
              </v:shape>
            </v:group>
            <v:group style="position:absolute;left:5657;top:1643;width:10;height:2" coordorigin="5657,1643" coordsize="10,2">
              <v:shape style="position:absolute;left:5657;top:1643;width:10;height:2" coordorigin="5657,1643" coordsize="10,0" path="m5657,1643l5666,1643e" filled="false" stroked="true" strokeweight=".48pt" strokecolor="#000000">
                <v:path arrowok="t"/>
              </v:shape>
            </v:group>
            <v:group style="position:absolute;left:5657;top:1662;width:10;height:2" coordorigin="5657,1662" coordsize="10,2">
              <v:shape style="position:absolute;left:5657;top:1662;width:10;height:2" coordorigin="5657,1662" coordsize="10,0" path="m5657,1662l5666,1662e" filled="false" stroked="true" strokeweight=".48pt" strokecolor="#000000">
                <v:path arrowok="t"/>
              </v:shape>
            </v:group>
            <v:group style="position:absolute;left:5657;top:1681;width:10;height:2" coordorigin="5657,1681" coordsize="10,2">
              <v:shape style="position:absolute;left:5657;top:1681;width:10;height:2" coordorigin="5657,1681" coordsize="10,0" path="m5657,1681l5666,1681e" filled="false" stroked="true" strokeweight=".48pt" strokecolor="#000000">
                <v:path arrowok="t"/>
              </v:shape>
            </v:group>
            <v:group style="position:absolute;left:5657;top:1700;width:10;height:2" coordorigin="5657,1700" coordsize="10,2">
              <v:shape style="position:absolute;left:5657;top:1700;width:10;height:2" coordorigin="5657,1700" coordsize="10,0" path="m5657,1700l5666,1700e" filled="false" stroked="true" strokeweight=".48pt" strokecolor="#000000">
                <v:path arrowok="t"/>
              </v:shape>
            </v:group>
            <v:group style="position:absolute;left:5656;top:414;width:12;height:2" coordorigin="5656,414" coordsize="12,2">
              <v:shape style="position:absolute;left:5656;top:414;width:12;height:2" coordorigin="5656,414" coordsize="12,0" path="m5656,414l5668,414e" filled="false" stroked="true" strokeweight=".6pt" strokecolor="#000000">
                <v:path arrowok="t"/>
              </v:shape>
            </v:group>
            <v:group style="position:absolute;left:5656;top:433;width:12;height:2" coordorigin="5656,433" coordsize="12,2">
              <v:shape style="position:absolute;left:5656;top:433;width:12;height:2" coordorigin="5656,433" coordsize="12,0" path="m5656,433l5668,433e" filled="false" stroked="true" strokeweight=".6pt" strokecolor="#000000">
                <v:path arrowok="t"/>
              </v:shape>
            </v:group>
            <v:group style="position:absolute;left:5656;top:452;width:12;height:2" coordorigin="5656,452" coordsize="12,2">
              <v:shape style="position:absolute;left:5656;top:452;width:12;height:2" coordorigin="5656,452" coordsize="12,0" path="m5656,452l5668,452e" filled="false" stroked="true" strokeweight=".6pt" strokecolor="#000000">
                <v:path arrowok="t"/>
              </v:shape>
            </v:group>
            <v:group style="position:absolute;left:5656;top:471;width:12;height:2" coordorigin="5656,471" coordsize="12,2">
              <v:shape style="position:absolute;left:5656;top:471;width:12;height:2" coordorigin="5656,471" coordsize="12,0" path="m5656,471l5668,471e" filled="false" stroked="true" strokeweight=".6pt" strokecolor="#000000">
                <v:path arrowok="t"/>
              </v:shape>
            </v:group>
            <v:group style="position:absolute;left:5656;top:491;width:12;height:2" coordorigin="5656,491" coordsize="12,2">
              <v:shape style="position:absolute;left:5656;top:491;width:12;height:2" coordorigin="5656,491" coordsize="12,0" path="m5656,491l5668,491e" filled="false" stroked="true" strokeweight=".6pt" strokecolor="#000000">
                <v:path arrowok="t"/>
              </v:shape>
            </v:group>
            <v:group style="position:absolute;left:5656;top:510;width:12;height:2" coordorigin="5656,510" coordsize="12,2">
              <v:shape style="position:absolute;left:5656;top:510;width:12;height:2" coordorigin="5656,510" coordsize="12,0" path="m5656,510l5668,510e" filled="false" stroked="true" strokeweight=".6pt" strokecolor="#000000">
                <v:path arrowok="t"/>
              </v:shape>
            </v:group>
            <v:group style="position:absolute;left:5656;top:529;width:12;height:2" coordorigin="5656,529" coordsize="12,2">
              <v:shape style="position:absolute;left:5656;top:529;width:12;height:2" coordorigin="5656,529" coordsize="12,0" path="m5656,529l5668,529e" filled="false" stroked="true" strokeweight=".6pt" strokecolor="#000000">
                <v:path arrowok="t"/>
              </v:shape>
            </v:group>
            <v:group style="position:absolute;left:5656;top:548;width:12;height:2" coordorigin="5656,548" coordsize="12,2">
              <v:shape style="position:absolute;left:5656;top:548;width:12;height:2" coordorigin="5656,548" coordsize="12,0" path="m5656,548l5668,548e" filled="false" stroked="true" strokeweight=".6pt" strokecolor="#000000">
                <v:path arrowok="t"/>
              </v:shape>
            </v:group>
            <v:group style="position:absolute;left:5656;top:567;width:12;height:2" coordorigin="5656,567" coordsize="12,2">
              <v:shape style="position:absolute;left:5656;top:567;width:12;height:2" coordorigin="5656,567" coordsize="12,0" path="m5656,567l5668,567e" filled="false" stroked="true" strokeweight=".6pt" strokecolor="#000000">
                <v:path arrowok="t"/>
              </v:shape>
            </v:group>
            <v:group style="position:absolute;left:5656;top:587;width:12;height:2" coordorigin="5656,587" coordsize="12,2">
              <v:shape style="position:absolute;left:5656;top:587;width:12;height:2" coordorigin="5656,587" coordsize="12,0" path="m5656,587l5668,587e" filled="false" stroked="true" strokeweight=".6pt" strokecolor="#000000">
                <v:path arrowok="t"/>
              </v:shape>
            </v:group>
            <v:group style="position:absolute;left:5656;top:606;width:12;height:2" coordorigin="5656,606" coordsize="12,2">
              <v:shape style="position:absolute;left:5656;top:606;width:12;height:2" coordorigin="5656,606" coordsize="12,0" path="m5656,606l5668,606e" filled="false" stroked="true" strokeweight=".6pt" strokecolor="#000000">
                <v:path arrowok="t"/>
              </v:shape>
            </v:group>
            <v:group style="position:absolute;left:5656;top:625;width:12;height:2" coordorigin="5656,625" coordsize="12,2">
              <v:shape style="position:absolute;left:5656;top:625;width:12;height:2" coordorigin="5656,625" coordsize="12,0" path="m5656,625l5668,625e" filled="false" stroked="true" strokeweight=".6pt" strokecolor="#000000">
                <v:path arrowok="t"/>
              </v:shape>
            </v:group>
            <v:group style="position:absolute;left:5656;top:644;width:12;height:2" coordorigin="5656,644" coordsize="12,2">
              <v:shape style="position:absolute;left:5656;top:644;width:12;height:2" coordorigin="5656,644" coordsize="12,0" path="m5656,644l5668,644e" filled="false" stroked="true" strokeweight=".6pt" strokecolor="#000000">
                <v:path arrowok="t"/>
              </v:shape>
            </v:group>
            <v:group style="position:absolute;left:5656;top:663;width:12;height:2" coordorigin="5656,663" coordsize="12,2">
              <v:shape style="position:absolute;left:5656;top:663;width:12;height:2" coordorigin="5656,663" coordsize="12,0" path="m5656,663l5668,663e" filled="false" stroked="true" strokeweight=".6pt" strokecolor="#000000">
                <v:path arrowok="t"/>
              </v:shape>
            </v:group>
            <v:group style="position:absolute;left:5656;top:683;width:12;height:2" coordorigin="5656,683" coordsize="12,2">
              <v:shape style="position:absolute;left:5656;top:683;width:12;height:2" coordorigin="5656,683" coordsize="12,0" path="m5656,683l5668,683e" filled="false" stroked="true" strokeweight=".6pt" strokecolor="#000000">
                <v:path arrowok="t"/>
              </v:shape>
            </v:group>
            <v:group style="position:absolute;left:5656;top:702;width:12;height:2" coordorigin="5656,702" coordsize="12,2">
              <v:shape style="position:absolute;left:5656;top:702;width:12;height:2" coordorigin="5656,702" coordsize="12,0" path="m5656,702l5668,702e" filled="false" stroked="true" strokeweight=".6pt" strokecolor="#000000">
                <v:path arrowok="t"/>
              </v:shape>
            </v:group>
            <v:group style="position:absolute;left:5656;top:721;width:12;height:2" coordorigin="5656,721" coordsize="12,2">
              <v:shape style="position:absolute;left:5656;top:721;width:12;height:2" coordorigin="5656,721" coordsize="12,0" path="m5656,721l5668,721e" filled="false" stroked="true" strokeweight=".6pt" strokecolor="#000000">
                <v:path arrowok="t"/>
              </v:shape>
            </v:group>
            <v:group style="position:absolute;left:5656;top:740;width:12;height:2" coordorigin="5656,740" coordsize="12,2">
              <v:shape style="position:absolute;left:5656;top:740;width:12;height:2" coordorigin="5656,740" coordsize="12,0" path="m5656,740l5668,740e" filled="false" stroked="true" strokeweight=".6pt" strokecolor="#000000">
                <v:path arrowok="t"/>
              </v:shape>
            </v:group>
            <v:group style="position:absolute;left:5656;top:759;width:12;height:2" coordorigin="5656,759" coordsize="12,2">
              <v:shape style="position:absolute;left:5656;top:759;width:12;height:2" coordorigin="5656,759" coordsize="12,0" path="m5656,759l5668,759e" filled="false" stroked="true" strokeweight=".6pt" strokecolor="#000000">
                <v:path arrowok="t"/>
              </v:shape>
            </v:group>
            <v:group style="position:absolute;left:5656;top:779;width:12;height:2" coordorigin="5656,779" coordsize="12,2">
              <v:shape style="position:absolute;left:5656;top:779;width:12;height:2" coordorigin="5656,779" coordsize="12,0" path="m5656,779l5668,779e" filled="false" stroked="true" strokeweight=".6pt" strokecolor="#000000">
                <v:path arrowok="t"/>
              </v:shape>
            </v:group>
            <v:group style="position:absolute;left:5656;top:798;width:12;height:2" coordorigin="5656,798" coordsize="12,2">
              <v:shape style="position:absolute;left:5656;top:798;width:12;height:2" coordorigin="5656,798" coordsize="12,0" path="m5656,798l5668,798e" filled="false" stroked="true" strokeweight=".6pt" strokecolor="#000000">
                <v:path arrowok="t"/>
              </v:shape>
            </v:group>
            <v:group style="position:absolute;left:5656;top:817;width:12;height:2" coordorigin="5656,817" coordsize="12,2">
              <v:shape style="position:absolute;left:5656;top:817;width:12;height:2" coordorigin="5656,817" coordsize="12,0" path="m5656,817l5668,817e" filled="false" stroked="true" strokeweight=".6pt" strokecolor="#000000">
                <v:path arrowok="t"/>
              </v:shape>
            </v:group>
            <v:group style="position:absolute;left:5656;top:836;width:12;height:2" coordorigin="5656,836" coordsize="12,2">
              <v:shape style="position:absolute;left:5656;top:836;width:12;height:2" coordorigin="5656,836" coordsize="12,0" path="m5656,836l5668,836e" filled="false" stroked="true" strokeweight=".6pt" strokecolor="#000000">
                <v:path arrowok="t"/>
              </v:shape>
            </v:group>
            <v:group style="position:absolute;left:5656;top:855;width:12;height:2" coordorigin="5656,855" coordsize="12,2">
              <v:shape style="position:absolute;left:5656;top:855;width:12;height:2" coordorigin="5656,855" coordsize="12,0" path="m5656,855l5668,855e" filled="false" stroked="true" strokeweight=".6pt" strokecolor="#000000">
                <v:path arrowok="t"/>
              </v:shape>
            </v:group>
            <v:group style="position:absolute;left:5656;top:875;width:12;height:2" coordorigin="5656,875" coordsize="12,2">
              <v:shape style="position:absolute;left:5656;top:875;width:12;height:2" coordorigin="5656,875" coordsize="12,0" path="m5656,875l5668,875e" filled="false" stroked="true" strokeweight=".6pt" strokecolor="#000000">
                <v:path arrowok="t"/>
              </v:shape>
            </v:group>
            <v:group style="position:absolute;left:5656;top:894;width:12;height:2" coordorigin="5656,894" coordsize="12,2">
              <v:shape style="position:absolute;left:5656;top:894;width:12;height:2" coordorigin="5656,894" coordsize="12,0" path="m5656,894l5668,894e" filled="false" stroked="true" strokeweight=".6pt" strokecolor="#000000">
                <v:path arrowok="t"/>
              </v:shape>
            </v:group>
            <v:group style="position:absolute;left:5656;top:913;width:12;height:2" coordorigin="5656,913" coordsize="12,2">
              <v:shape style="position:absolute;left:5656;top:913;width:12;height:2" coordorigin="5656,913" coordsize="12,0" path="m5656,913l5668,913e" filled="false" stroked="true" strokeweight=".6pt" strokecolor="#000000">
                <v:path arrowok="t"/>
              </v:shape>
            </v:group>
            <v:group style="position:absolute;left:5656;top:932;width:12;height:2" coordorigin="5656,932" coordsize="12,2">
              <v:shape style="position:absolute;left:5656;top:932;width:12;height:2" coordorigin="5656,932" coordsize="12,0" path="m5656,932l5668,932e" filled="false" stroked="true" strokeweight=".6pt" strokecolor="#000000">
                <v:path arrowok="t"/>
              </v:shape>
            </v:group>
            <v:group style="position:absolute;left:5656;top:951;width:12;height:2" coordorigin="5656,951" coordsize="12,2">
              <v:shape style="position:absolute;left:5656;top:951;width:12;height:2" coordorigin="5656,951" coordsize="12,0" path="m5656,951l5668,951e" filled="false" stroked="true" strokeweight=".6pt" strokecolor="#000000">
                <v:path arrowok="t"/>
              </v:shape>
            </v:group>
            <v:group style="position:absolute;left:5656;top:971;width:12;height:2" coordorigin="5656,971" coordsize="12,2">
              <v:shape style="position:absolute;left:5656;top:971;width:12;height:2" coordorigin="5656,971" coordsize="12,0" path="m5656,971l5668,971e" filled="false" stroked="true" strokeweight=".6pt" strokecolor="#000000">
                <v:path arrowok="t"/>
              </v:shape>
            </v:group>
            <v:group style="position:absolute;left:5656;top:990;width:12;height:2" coordorigin="5656,990" coordsize="12,2">
              <v:shape style="position:absolute;left:5656;top:990;width:12;height:2" coordorigin="5656,990" coordsize="12,0" path="m5656,990l5668,990e" filled="false" stroked="true" strokeweight=".6pt" strokecolor="#000000">
                <v:path arrowok="t"/>
              </v:shape>
            </v:group>
            <v:group style="position:absolute;left:5656;top:1009;width:12;height:2" coordorigin="5656,1009" coordsize="12,2">
              <v:shape style="position:absolute;left:5656;top:1009;width:12;height:2" coordorigin="5656,1009" coordsize="12,0" path="m5656,1009l5668,1009e" filled="false" stroked="true" strokeweight=".6pt" strokecolor="#000000">
                <v:path arrowok="t"/>
              </v:shape>
            </v:group>
            <v:group style="position:absolute;left:5656;top:1028;width:12;height:2" coordorigin="5656,1028" coordsize="12,2">
              <v:shape style="position:absolute;left:5656;top:1028;width:12;height:2" coordorigin="5656,1028" coordsize="12,0" path="m5656,1028l5668,1028e" filled="false" stroked="true" strokeweight=".6pt" strokecolor="#000000">
                <v:path arrowok="t"/>
              </v:shape>
            </v:group>
            <v:group style="position:absolute;left:5656;top:1047;width:12;height:2" coordorigin="5656,1047" coordsize="12,2">
              <v:shape style="position:absolute;left:5656;top:1047;width:12;height:2" coordorigin="5656,1047" coordsize="12,0" path="m5656,1047l5668,1047e" filled="false" stroked="true" strokeweight=".6pt" strokecolor="#000000">
                <v:path arrowok="t"/>
              </v:shape>
            </v:group>
            <v:group style="position:absolute;left:5656;top:1067;width:12;height:2" coordorigin="5656,1067" coordsize="12,2">
              <v:shape style="position:absolute;left:5656;top:1067;width:12;height:2" coordorigin="5656,1067" coordsize="12,0" path="m5656,1067l5668,1067e" filled="false" stroked="true" strokeweight=".6pt" strokecolor="#000000">
                <v:path arrowok="t"/>
              </v:shape>
            </v:group>
            <v:group style="position:absolute;left:5656;top:1086;width:12;height:2" coordorigin="5656,1086" coordsize="12,2">
              <v:shape style="position:absolute;left:5656;top:1086;width:12;height:2" coordorigin="5656,1086" coordsize="12,0" path="m5656,1086l5668,1086e" filled="false" stroked="true" strokeweight=".6pt" strokecolor="#000000">
                <v:path arrowok="t"/>
              </v:shape>
            </v:group>
            <v:group style="position:absolute;left:5656;top:1105;width:12;height:2" coordorigin="5656,1105" coordsize="12,2">
              <v:shape style="position:absolute;left:5656;top:1105;width:12;height:2" coordorigin="5656,1105" coordsize="12,0" path="m5656,1105l5668,1105e" filled="false" stroked="true" strokeweight=".6pt" strokecolor="#000000">
                <v:path arrowok="t"/>
              </v:shape>
            </v:group>
            <v:group style="position:absolute;left:5656;top:1124;width:12;height:2" coordorigin="5656,1124" coordsize="12,2">
              <v:shape style="position:absolute;left:5656;top:1124;width:12;height:2" coordorigin="5656,1124" coordsize="12,0" path="m5656,1124l5668,1124e" filled="false" stroked="true" strokeweight=".6pt" strokecolor="#000000">
                <v:path arrowok="t"/>
              </v:shape>
            </v:group>
            <v:group style="position:absolute;left:5656;top:1143;width:12;height:2" coordorigin="5656,1143" coordsize="12,2">
              <v:shape style="position:absolute;left:5656;top:1143;width:12;height:2" coordorigin="5656,1143" coordsize="12,0" path="m5656,1143l5668,1143e" filled="false" stroked="true" strokeweight=".6pt" strokecolor="#000000">
                <v:path arrowok="t"/>
              </v:shape>
            </v:group>
            <v:group style="position:absolute;left:5656;top:1163;width:12;height:2" coordorigin="5656,1163" coordsize="12,2">
              <v:shape style="position:absolute;left:5656;top:1163;width:12;height:2" coordorigin="5656,1163" coordsize="12,0" path="m5656,1163l5668,1163e" filled="false" stroked="true" strokeweight=".6pt" strokecolor="#000000">
                <v:path arrowok="t"/>
              </v:shape>
            </v:group>
            <v:group style="position:absolute;left:5656;top:1182;width:12;height:2" coordorigin="5656,1182" coordsize="12,2">
              <v:shape style="position:absolute;left:5656;top:1182;width:12;height:2" coordorigin="5656,1182" coordsize="12,0" path="m5656,1182l5668,1182e" filled="false" stroked="true" strokeweight=".6pt" strokecolor="#000000">
                <v:path arrowok="t"/>
              </v:shape>
            </v:group>
            <v:group style="position:absolute;left:5656;top:1201;width:12;height:2" coordorigin="5656,1201" coordsize="12,2">
              <v:shape style="position:absolute;left:5656;top:1201;width:12;height:2" coordorigin="5656,1201" coordsize="12,0" path="m5656,1201l5668,1201e" filled="false" stroked="true" strokeweight=".6pt" strokecolor="#000000">
                <v:path arrowok="t"/>
              </v:shape>
            </v:group>
            <v:group style="position:absolute;left:5656;top:1220;width:12;height:2" coordorigin="5656,1220" coordsize="12,2">
              <v:shape style="position:absolute;left:5656;top:1220;width:12;height:2" coordorigin="5656,1220" coordsize="12,0" path="m5656,1220l5668,1220e" filled="false" stroked="true" strokeweight=".6pt" strokecolor="#000000">
                <v:path arrowok="t"/>
              </v:shape>
            </v:group>
            <v:group style="position:absolute;left:5656;top:1239;width:12;height:2" coordorigin="5656,1239" coordsize="12,2">
              <v:shape style="position:absolute;left:5656;top:1239;width:12;height:2" coordorigin="5656,1239" coordsize="12,0" path="m5656,1239l5668,1239e" filled="false" stroked="true" strokeweight=".6pt" strokecolor="#000000">
                <v:path arrowok="t"/>
              </v:shape>
            </v:group>
            <v:group style="position:absolute;left:5656;top:1259;width:12;height:2" coordorigin="5656,1259" coordsize="12,2">
              <v:shape style="position:absolute;left:5656;top:1259;width:12;height:2" coordorigin="5656,1259" coordsize="12,0" path="m5656,1259l5668,1259e" filled="false" stroked="true" strokeweight=".6pt" strokecolor="#000000">
                <v:path arrowok="t"/>
              </v:shape>
            </v:group>
            <v:group style="position:absolute;left:5656;top:1278;width:12;height:2" coordorigin="5656,1278" coordsize="12,2">
              <v:shape style="position:absolute;left:5656;top:1278;width:12;height:2" coordorigin="5656,1278" coordsize="12,0" path="m5656,1278l5668,1278e" filled="false" stroked="true" strokeweight=".6pt" strokecolor="#000000">
                <v:path arrowok="t"/>
              </v:shape>
            </v:group>
            <v:group style="position:absolute;left:5656;top:1297;width:12;height:2" coordorigin="5656,1297" coordsize="12,2">
              <v:shape style="position:absolute;left:5656;top:1297;width:12;height:2" coordorigin="5656,1297" coordsize="12,0" path="m5656,1297l5668,1297e" filled="false" stroked="true" strokeweight=".6pt" strokecolor="#000000">
                <v:path arrowok="t"/>
              </v:shape>
            </v:group>
            <v:group style="position:absolute;left:5656;top:1316;width:12;height:2" coordorigin="5656,1316" coordsize="12,2">
              <v:shape style="position:absolute;left:5656;top:1316;width:12;height:2" coordorigin="5656,1316" coordsize="12,0" path="m5656,1316l5668,1316e" filled="false" stroked="true" strokeweight=".6pt" strokecolor="#000000">
                <v:path arrowok="t"/>
              </v:shape>
            </v:group>
            <v:group style="position:absolute;left:5656;top:1335;width:12;height:2" coordorigin="5656,1335" coordsize="12,2">
              <v:shape style="position:absolute;left:5656;top:1335;width:12;height:2" coordorigin="5656,1335" coordsize="12,0" path="m5656,1335l5668,1335e" filled="false" stroked="true" strokeweight=".6pt" strokecolor="#000000">
                <v:path arrowok="t"/>
              </v:shape>
            </v:group>
            <v:group style="position:absolute;left:5656;top:1355;width:12;height:2" coordorigin="5656,1355" coordsize="12,2">
              <v:shape style="position:absolute;left:5656;top:1355;width:12;height:2" coordorigin="5656,1355" coordsize="12,0" path="m5656,1355l5668,1355e" filled="false" stroked="true" strokeweight=".6pt" strokecolor="#000000">
                <v:path arrowok="t"/>
              </v:shape>
            </v:group>
            <v:group style="position:absolute;left:5656;top:1374;width:12;height:2" coordorigin="5656,1374" coordsize="12,2">
              <v:shape style="position:absolute;left:5656;top:1374;width:12;height:2" coordorigin="5656,1374" coordsize="12,0" path="m5656,1374l5668,1374e" filled="false" stroked="true" strokeweight=".6pt" strokecolor="#000000">
                <v:path arrowok="t"/>
              </v:shape>
            </v:group>
            <v:group style="position:absolute;left:5656;top:1393;width:12;height:2" coordorigin="5656,1393" coordsize="12,2">
              <v:shape style="position:absolute;left:5656;top:1393;width:12;height:2" coordorigin="5656,1393" coordsize="12,0" path="m5656,1393l5668,1393e" filled="false" stroked="true" strokeweight=".6pt" strokecolor="#000000">
                <v:path arrowok="t"/>
              </v:shape>
            </v:group>
            <v:group style="position:absolute;left:5656;top:1412;width:12;height:2" coordorigin="5656,1412" coordsize="12,2">
              <v:shape style="position:absolute;left:5656;top:1412;width:12;height:2" coordorigin="5656,1412" coordsize="12,0" path="m5656,1412l5668,1412e" filled="false" stroked="true" strokeweight=".6pt" strokecolor="#000000">
                <v:path arrowok="t"/>
              </v:shape>
            </v:group>
            <v:group style="position:absolute;left:5656;top:1431;width:12;height:2" coordorigin="5656,1431" coordsize="12,2">
              <v:shape style="position:absolute;left:5656;top:1431;width:12;height:2" coordorigin="5656,1431" coordsize="12,0" path="m5656,1431l5668,1431e" filled="false" stroked="true" strokeweight=".6pt" strokecolor="#000000">
                <v:path arrowok="t"/>
              </v:shape>
            </v:group>
            <v:group style="position:absolute;left:5656;top:1451;width:12;height:2" coordorigin="5656,1451" coordsize="12,2">
              <v:shape style="position:absolute;left:5656;top:1451;width:12;height:2" coordorigin="5656,1451" coordsize="12,0" path="m5656,1451l5668,1451e" filled="false" stroked="true" strokeweight=".6pt" strokecolor="#000000">
                <v:path arrowok="t"/>
              </v:shape>
            </v:group>
            <v:group style="position:absolute;left:5656;top:1470;width:12;height:2" coordorigin="5656,1470" coordsize="12,2">
              <v:shape style="position:absolute;left:5656;top:1470;width:12;height:2" coordorigin="5656,1470" coordsize="12,0" path="m5656,1470l5668,1470e" filled="false" stroked="true" strokeweight=".6pt" strokecolor="#000000">
                <v:path arrowok="t"/>
              </v:shape>
            </v:group>
            <v:group style="position:absolute;left:5656;top:1489;width:12;height:2" coordorigin="5656,1489" coordsize="12,2">
              <v:shape style="position:absolute;left:5656;top:1489;width:12;height:2" coordorigin="5656,1489" coordsize="12,0" path="m5656,1489l5668,1489e" filled="false" stroked="true" strokeweight=".6pt" strokecolor="#000000">
                <v:path arrowok="t"/>
              </v:shape>
            </v:group>
            <v:group style="position:absolute;left:5656;top:1508;width:12;height:2" coordorigin="5656,1508" coordsize="12,2">
              <v:shape style="position:absolute;left:5656;top:1508;width:12;height:2" coordorigin="5656,1508" coordsize="12,0" path="m5656,1508l5668,1508e" filled="false" stroked="true" strokeweight=".6pt" strokecolor="#000000">
                <v:path arrowok="t"/>
              </v:shape>
            </v:group>
            <v:group style="position:absolute;left:5656;top:1527;width:12;height:2" coordorigin="5656,1527" coordsize="12,2">
              <v:shape style="position:absolute;left:5656;top:1527;width:12;height:2" coordorigin="5656,1527" coordsize="12,0" path="m5656,1527l5668,1527e" filled="false" stroked="true" strokeweight=".6pt" strokecolor="#000000">
                <v:path arrowok="t"/>
              </v:shape>
            </v:group>
            <v:group style="position:absolute;left:5656;top:1547;width:12;height:2" coordorigin="5656,1547" coordsize="12,2">
              <v:shape style="position:absolute;left:5656;top:1547;width:12;height:2" coordorigin="5656,1547" coordsize="12,0" path="m5656,1547l5668,1547e" filled="false" stroked="true" strokeweight=".6pt" strokecolor="#000000">
                <v:path arrowok="t"/>
              </v:shape>
            </v:group>
            <v:group style="position:absolute;left:5656;top:1566;width:12;height:2" coordorigin="5656,1566" coordsize="12,2">
              <v:shape style="position:absolute;left:5656;top:1566;width:12;height:2" coordorigin="5656,1566" coordsize="12,0" path="m5656,1566l5668,1566e" filled="false" stroked="true" strokeweight=".6pt" strokecolor="#000000">
                <v:path arrowok="t"/>
              </v:shape>
            </v:group>
            <v:group style="position:absolute;left:5656;top:1585;width:12;height:2" coordorigin="5656,1585" coordsize="12,2">
              <v:shape style="position:absolute;left:5656;top:1585;width:12;height:2" coordorigin="5656,1585" coordsize="12,0" path="m5656,1585l5668,1585e" filled="false" stroked="true" strokeweight=".6pt" strokecolor="#000000">
                <v:path arrowok="t"/>
              </v:shape>
            </v:group>
            <v:group style="position:absolute;left:5656;top:1604;width:12;height:2" coordorigin="5656,1604" coordsize="12,2">
              <v:shape style="position:absolute;left:5656;top:1604;width:12;height:2" coordorigin="5656,1604" coordsize="12,0" path="m5656,1604l5668,1604e" filled="false" stroked="true" strokeweight=".6pt" strokecolor="#000000">
                <v:path arrowok="t"/>
              </v:shape>
            </v:group>
            <v:group style="position:absolute;left:5656;top:1623;width:12;height:2" coordorigin="5656,1623" coordsize="12,2">
              <v:shape style="position:absolute;left:5656;top:1623;width:12;height:2" coordorigin="5656,1623" coordsize="12,0" path="m5656,1623l5668,1623e" filled="false" stroked="true" strokeweight=".6pt" strokecolor="#000000">
                <v:path arrowok="t"/>
              </v:shape>
            </v:group>
            <v:group style="position:absolute;left:5656;top:1643;width:12;height:2" coordorigin="5656,1643" coordsize="12,2">
              <v:shape style="position:absolute;left:5656;top:1643;width:12;height:2" coordorigin="5656,1643" coordsize="12,0" path="m5656,1643l5668,1643e" filled="false" stroked="true" strokeweight=".6pt" strokecolor="#000000">
                <v:path arrowok="t"/>
              </v:shape>
            </v:group>
            <v:group style="position:absolute;left:5656;top:1662;width:12;height:2" coordorigin="5656,1662" coordsize="12,2">
              <v:shape style="position:absolute;left:5656;top:1662;width:12;height:2" coordorigin="5656,1662" coordsize="12,0" path="m5656,1662l5668,1662e" filled="false" stroked="true" strokeweight=".6pt" strokecolor="#000000">
                <v:path arrowok="t"/>
              </v:shape>
            </v:group>
            <v:group style="position:absolute;left:5656;top:1681;width:12;height:2" coordorigin="5656,1681" coordsize="12,2">
              <v:shape style="position:absolute;left:5656;top:1681;width:12;height:2" coordorigin="5656,1681" coordsize="12,0" path="m5656,1681l5668,1681e" filled="false" stroked="true" strokeweight=".6pt" strokecolor="#000000">
                <v:path arrowok="t"/>
              </v:shape>
            </v:group>
            <v:group style="position:absolute;left:5656;top:1700;width:12;height:2" coordorigin="5656,1700" coordsize="12,2">
              <v:shape style="position:absolute;left:5656;top:1700;width:12;height:2" coordorigin="5656,1700" coordsize="12,0" path="m5656,1700l5668,1700e" filled="false" stroked="true" strokeweight=".6pt" strokecolor="#000000">
                <v:path arrowok="t"/>
              </v:shape>
            </v:group>
            <v:group style="position:absolute;left:5656;top:1719;width:12;height:2" coordorigin="5656,1719" coordsize="12,2">
              <v:shape style="position:absolute;left:5656;top:1719;width:12;height:2" coordorigin="5656,1719" coordsize="12,0" path="m5656,1719l5668,1719e" filled="false" stroked="true" strokeweight=".6pt" strokecolor="#000000">
                <v:path arrowok="t"/>
              </v:shape>
            </v:group>
            <v:group style="position:absolute;left:5656;top:1739;width:12;height:2" coordorigin="5656,1739" coordsize="12,2">
              <v:shape style="position:absolute;left:5656;top:1739;width:12;height:2" coordorigin="5656,1739" coordsize="12,0" path="m5656,1739l5668,1739e" filled="false" stroked="true" strokeweight=".6pt" strokecolor="#000000">
                <v:path arrowok="t"/>
              </v:shape>
            </v:group>
            <v:group style="position:absolute;left:5657;top:1787;width:10;height:2" coordorigin="5657,1787" coordsize="10,2">
              <v:shape style="position:absolute;left:5657;top:1787;width:10;height:2" coordorigin="5657,1787" coordsize="10,0" path="m5657,1787l5666,1787e" filled="false" stroked="true" strokeweight=".48pt" strokecolor="#000000">
                <v:path arrowok="t"/>
              </v:shape>
            </v:group>
            <v:group style="position:absolute;left:5657;top:1806;width:10;height:2" coordorigin="5657,1806" coordsize="10,2">
              <v:shape style="position:absolute;left:5657;top:1806;width:10;height:2" coordorigin="5657,1806" coordsize="10,0" path="m5657,1806l5666,1806e" filled="false" stroked="true" strokeweight=".48pt" strokecolor="#000000">
                <v:path arrowok="t"/>
              </v:shape>
            </v:group>
            <v:group style="position:absolute;left:5657;top:1825;width:10;height:2" coordorigin="5657,1825" coordsize="10,2">
              <v:shape style="position:absolute;left:5657;top:1825;width:10;height:2" coordorigin="5657,1825" coordsize="10,0" path="m5657,1825l5666,1825e" filled="false" stroked="true" strokeweight=".48pt" strokecolor="#000000">
                <v:path arrowok="t"/>
              </v:shape>
            </v:group>
            <v:group style="position:absolute;left:5657;top:1844;width:10;height:2" coordorigin="5657,1844" coordsize="10,2">
              <v:shape style="position:absolute;left:5657;top:1844;width:10;height:2" coordorigin="5657,1844" coordsize="10,0" path="m5657,1844l5666,1844e" filled="false" stroked="true" strokeweight=".48pt" strokecolor="#000000">
                <v:path arrowok="t"/>
              </v:shape>
            </v:group>
            <v:group style="position:absolute;left:5657;top:1863;width:10;height:2" coordorigin="5657,1863" coordsize="10,2">
              <v:shape style="position:absolute;left:5657;top:1863;width:10;height:2" coordorigin="5657,1863" coordsize="10,0" path="m5657,1863l5666,1863e" filled="false" stroked="true" strokeweight=".48pt" strokecolor="#000000">
                <v:path arrowok="t"/>
              </v:shape>
            </v:group>
            <v:group style="position:absolute;left:5657;top:1883;width:10;height:2" coordorigin="5657,1883" coordsize="10,2">
              <v:shape style="position:absolute;left:5657;top:1883;width:10;height:2" coordorigin="5657,1883" coordsize="10,0" path="m5657,1883l5666,1883e" filled="false" stroked="true" strokeweight=".48pt" strokecolor="#000000">
                <v:path arrowok="t"/>
              </v:shape>
            </v:group>
            <v:group style="position:absolute;left:5657;top:1902;width:10;height:2" coordorigin="5657,1902" coordsize="10,2">
              <v:shape style="position:absolute;left:5657;top:1902;width:10;height:2" coordorigin="5657,1902" coordsize="10,0" path="m5657,1902l5666,1902e" filled="false" stroked="true" strokeweight=".48pt" strokecolor="#000000">
                <v:path arrowok="t"/>
              </v:shape>
            </v:group>
            <v:group style="position:absolute;left:5657;top:1921;width:10;height:2" coordorigin="5657,1921" coordsize="10,2">
              <v:shape style="position:absolute;left:5657;top:1921;width:10;height:2" coordorigin="5657,1921" coordsize="10,0" path="m5657,1921l5666,1921e" filled="false" stroked="true" strokeweight=".48pt" strokecolor="#000000">
                <v:path arrowok="t"/>
              </v:shape>
            </v:group>
            <v:group style="position:absolute;left:5657;top:1940;width:10;height:2" coordorigin="5657,1940" coordsize="10,2">
              <v:shape style="position:absolute;left:5657;top:1940;width:10;height:2" coordorigin="5657,1940" coordsize="10,0" path="m5657,1940l5666,1940e" filled="false" stroked="true" strokeweight=".48pt" strokecolor="#000000">
                <v:path arrowok="t"/>
              </v:shape>
            </v:group>
            <v:group style="position:absolute;left:5657;top:1959;width:10;height:2" coordorigin="5657,1959" coordsize="10,2">
              <v:shape style="position:absolute;left:5657;top:1959;width:10;height:2" coordorigin="5657,1959" coordsize="10,0" path="m5657,1959l5666,1959e" filled="false" stroked="true" strokeweight=".48pt" strokecolor="#000000">
                <v:path arrowok="t"/>
              </v:shape>
            </v:group>
            <v:group style="position:absolute;left:5657;top:1979;width:10;height:2" coordorigin="5657,1979" coordsize="10,2">
              <v:shape style="position:absolute;left:5657;top:1979;width:10;height:2" coordorigin="5657,1979" coordsize="10,0" path="m5657,1979l5666,1979e" filled="false" stroked="true" strokeweight=".48pt" strokecolor="#000000">
                <v:path arrowok="t"/>
              </v:shape>
            </v:group>
            <v:group style="position:absolute;left:5657;top:1998;width:10;height:2" coordorigin="5657,1998" coordsize="10,2">
              <v:shape style="position:absolute;left:5657;top:1998;width:10;height:2" coordorigin="5657,1998" coordsize="10,0" path="m5657,1998l5666,1998e" filled="false" stroked="true" strokeweight=".48pt" strokecolor="#000000">
                <v:path arrowok="t"/>
              </v:shape>
            </v:group>
            <v:group style="position:absolute;left:5657;top:2017;width:10;height:2" coordorigin="5657,2017" coordsize="10,2">
              <v:shape style="position:absolute;left:5657;top:2017;width:10;height:2" coordorigin="5657,2017" coordsize="10,0" path="m5657,2017l5666,2017e" filled="false" stroked="true" strokeweight=".48pt" strokecolor="#000000">
                <v:path arrowok="t"/>
              </v:shape>
            </v:group>
            <v:group style="position:absolute;left:5657;top:2036;width:10;height:2" coordorigin="5657,2036" coordsize="10,2">
              <v:shape style="position:absolute;left:5657;top:2036;width:10;height:2" coordorigin="5657,2036" coordsize="10,0" path="m5657,2036l5666,2036e" filled="false" stroked="true" strokeweight=".48pt" strokecolor="#000000">
                <v:path arrowok="t"/>
              </v:shape>
            </v:group>
            <v:group style="position:absolute;left:5657;top:2055;width:10;height:2" coordorigin="5657,2055" coordsize="10,2">
              <v:shape style="position:absolute;left:5657;top:2055;width:10;height:2" coordorigin="5657,2055" coordsize="10,0" path="m5657,2055l5666,2055e" filled="false" stroked="true" strokeweight=".48pt" strokecolor="#000000">
                <v:path arrowok="t"/>
              </v:shape>
            </v:group>
            <v:group style="position:absolute;left:5657;top:2075;width:10;height:2" coordorigin="5657,2075" coordsize="10,2">
              <v:shape style="position:absolute;left:5657;top:2075;width:10;height:2" coordorigin="5657,2075" coordsize="10,0" path="m5657,2075l5666,2075e" filled="false" stroked="true" strokeweight=".48pt" strokecolor="#000000">
                <v:path arrowok="t"/>
              </v:shape>
            </v:group>
            <v:group style="position:absolute;left:5657;top:2094;width:10;height:2" coordorigin="5657,2094" coordsize="10,2">
              <v:shape style="position:absolute;left:5657;top:2094;width:10;height:2" coordorigin="5657,2094" coordsize="10,0" path="m5657,2094l5666,2094e" filled="false" stroked="true" strokeweight=".48pt" strokecolor="#000000">
                <v:path arrowok="t"/>
              </v:shape>
            </v:group>
            <v:group style="position:absolute;left:5657;top:2113;width:10;height:2" coordorigin="5657,2113" coordsize="10,2">
              <v:shape style="position:absolute;left:5657;top:2113;width:10;height:2" coordorigin="5657,2113" coordsize="10,0" path="m5657,2113l5666,2113e" filled="false" stroked="true" strokeweight=".48pt" strokecolor="#000000">
                <v:path arrowok="t"/>
              </v:shape>
            </v:group>
            <v:group style="position:absolute;left:5657;top:2132;width:10;height:2" coordorigin="5657,2132" coordsize="10,2">
              <v:shape style="position:absolute;left:5657;top:2132;width:10;height:2" coordorigin="5657,2132" coordsize="10,0" path="m5657,2132l5666,2132e" filled="false" stroked="true" strokeweight=".48pt" strokecolor="#000000">
                <v:path arrowok="t"/>
              </v:shape>
            </v:group>
            <v:group style="position:absolute;left:5657;top:2151;width:10;height:2" coordorigin="5657,2151" coordsize="10,2">
              <v:shape style="position:absolute;left:5657;top:2151;width:10;height:2" coordorigin="5657,2151" coordsize="10,0" path="m5657,2151l5666,2151e" filled="false" stroked="true" strokeweight=".48pt" strokecolor="#000000">
                <v:path arrowok="t"/>
              </v:shape>
            </v:group>
            <v:group style="position:absolute;left:5657;top:2171;width:10;height:2" coordorigin="5657,2171" coordsize="10,2">
              <v:shape style="position:absolute;left:5657;top:2171;width:10;height:2" coordorigin="5657,2171" coordsize="10,0" path="m5657,2171l5666,2171e" filled="false" stroked="true" strokeweight=".48pt" strokecolor="#000000">
                <v:path arrowok="t"/>
              </v:shape>
            </v:group>
            <v:group style="position:absolute;left:5657;top:2247;width:10;height:2" coordorigin="5657,2247" coordsize="10,2">
              <v:shape style="position:absolute;left:5657;top:2247;width:10;height:2" coordorigin="5657,2247" coordsize="10,0" path="m5657,2247l5666,2247e" filled="false" stroked="true" strokeweight=".48pt" strokecolor="#000000">
                <v:path arrowok="t"/>
              </v:shape>
            </v:group>
            <v:group style="position:absolute;left:5657;top:2267;width:10;height:2" coordorigin="5657,2267" coordsize="10,2">
              <v:shape style="position:absolute;left:5657;top:2267;width:10;height:2" coordorigin="5657,2267" coordsize="10,0" path="m5657,2267l5666,2267e" filled="false" stroked="true" strokeweight=".48pt" strokecolor="#000000">
                <v:path arrowok="t"/>
              </v:shape>
            </v:group>
            <v:group style="position:absolute;left:5657;top:2286;width:10;height:2" coordorigin="5657,2286" coordsize="10,2">
              <v:shape style="position:absolute;left:5657;top:2286;width:10;height:2" coordorigin="5657,2286" coordsize="10,0" path="m5657,2286l5666,2286e" filled="false" stroked="true" strokeweight=".48pt" strokecolor="#000000">
                <v:path arrowok="t"/>
              </v:shape>
            </v:group>
            <v:group style="position:absolute;left:5657;top:2305;width:10;height:2" coordorigin="5657,2305" coordsize="10,2">
              <v:shape style="position:absolute;left:5657;top:2305;width:10;height:2" coordorigin="5657,2305" coordsize="10,0" path="m5657,2305l5666,2305e" filled="false" stroked="true" strokeweight=".48pt" strokecolor="#000000">
                <v:path arrowok="t"/>
              </v:shape>
            </v:group>
            <v:group style="position:absolute;left:5657;top:2324;width:10;height:2" coordorigin="5657,2324" coordsize="10,2">
              <v:shape style="position:absolute;left:5657;top:2324;width:10;height:2" coordorigin="5657,2324" coordsize="10,0" path="m5657,2324l5666,2324e" filled="false" stroked="true" strokeweight=".48pt" strokecolor="#000000">
                <v:path arrowok="t"/>
              </v:shape>
            </v:group>
            <v:group style="position:absolute;left:5657;top:2343;width:10;height:2" coordorigin="5657,2343" coordsize="10,2">
              <v:shape style="position:absolute;left:5657;top:2343;width:10;height:2" coordorigin="5657,2343" coordsize="10,0" path="m5657,2343l5666,2343e" filled="false" stroked="true" strokeweight=".48pt" strokecolor="#000000">
                <v:path arrowok="t"/>
              </v:shape>
            </v:group>
            <v:group style="position:absolute;left:5657;top:2363;width:10;height:2" coordorigin="5657,2363" coordsize="10,2">
              <v:shape style="position:absolute;left:5657;top:2363;width:10;height:2" coordorigin="5657,2363" coordsize="10,0" path="m5657,2363l5666,2363e" filled="false" stroked="true" strokeweight=".48pt" strokecolor="#000000">
                <v:path arrowok="t"/>
              </v:shape>
            </v:group>
            <v:group style="position:absolute;left:5657;top:2382;width:10;height:2" coordorigin="5657,2382" coordsize="10,2">
              <v:shape style="position:absolute;left:5657;top:2382;width:10;height:2" coordorigin="5657,2382" coordsize="10,0" path="m5657,2382l5666,2382e" filled="false" stroked="true" strokeweight=".48pt" strokecolor="#000000">
                <v:path arrowok="t"/>
              </v:shape>
            </v:group>
            <v:group style="position:absolute;left:5657;top:2401;width:10;height:2" coordorigin="5657,2401" coordsize="10,2">
              <v:shape style="position:absolute;left:5657;top:2401;width:10;height:2" coordorigin="5657,2401" coordsize="10,0" path="m5657,2401l5666,2401e" filled="false" stroked="true" strokeweight=".48pt" strokecolor="#000000">
                <v:path arrowok="t"/>
              </v:shape>
            </v:group>
            <v:group style="position:absolute;left:5657;top:2420;width:10;height:2" coordorigin="5657,2420" coordsize="10,2">
              <v:shape style="position:absolute;left:5657;top:2420;width:10;height:2" coordorigin="5657,2420" coordsize="10,0" path="m5657,2420l5666,2420e" filled="false" stroked="true" strokeweight=".48pt" strokecolor="#000000">
                <v:path arrowok="t"/>
              </v:shape>
            </v:group>
            <v:group style="position:absolute;left:5657;top:2439;width:10;height:2" coordorigin="5657,2439" coordsize="10,2">
              <v:shape style="position:absolute;left:5657;top:2439;width:10;height:2" coordorigin="5657,2439" coordsize="10,0" path="m5657,2439l5666,2439e" filled="false" stroked="true" strokeweight=".48pt" strokecolor="#000000">
                <v:path arrowok="t"/>
              </v:shape>
            </v:group>
            <v:group style="position:absolute;left:5657;top:2459;width:10;height:2" coordorigin="5657,2459" coordsize="10,2">
              <v:shape style="position:absolute;left:5657;top:2459;width:10;height:2" coordorigin="5657,2459" coordsize="10,0" path="m5657,2459l5666,2459e" filled="false" stroked="true" strokeweight=".48pt" strokecolor="#000000">
                <v:path arrowok="t"/>
              </v:shape>
            </v:group>
            <v:group style="position:absolute;left:5657;top:2478;width:10;height:2" coordorigin="5657,2478" coordsize="10,2">
              <v:shape style="position:absolute;left:5657;top:2478;width:10;height:2" coordorigin="5657,2478" coordsize="10,0" path="m5657,2478l5666,2478e" filled="false" stroked="true" strokeweight=".48pt" strokecolor="#000000">
                <v:path arrowok="t"/>
              </v:shape>
            </v:group>
            <v:group style="position:absolute;left:5657;top:2497;width:10;height:2" coordorigin="5657,2497" coordsize="10,2">
              <v:shape style="position:absolute;left:5657;top:2497;width:10;height:2" coordorigin="5657,2497" coordsize="10,0" path="m5657,2497l5666,2497e" filled="false" stroked="true" strokeweight=".48pt" strokecolor="#000000">
                <v:path arrowok="t"/>
              </v:shape>
            </v:group>
            <v:group style="position:absolute;left:5657;top:2516;width:10;height:2" coordorigin="5657,2516" coordsize="10,2">
              <v:shape style="position:absolute;left:5657;top:2516;width:10;height:2" coordorigin="5657,2516" coordsize="10,0" path="m5657,2516l5666,2516e" filled="false" stroked="true" strokeweight=".48pt" strokecolor="#000000">
                <v:path arrowok="t"/>
              </v:shape>
            </v:group>
            <v:group style="position:absolute;left:5657;top:2535;width:10;height:2" coordorigin="5657,2535" coordsize="10,2">
              <v:shape style="position:absolute;left:5657;top:2535;width:10;height:2" coordorigin="5657,2535" coordsize="10,0" path="m5657,2535l5666,2535e" filled="false" stroked="true" strokeweight=".48pt" strokecolor="#000000">
                <v:path arrowok="t"/>
              </v:shape>
            </v:group>
            <v:group style="position:absolute;left:5657;top:2555;width:10;height:2" coordorigin="5657,2555" coordsize="10,2">
              <v:shape style="position:absolute;left:5657;top:2555;width:10;height:2" coordorigin="5657,2555" coordsize="10,0" path="m5657,2555l5666,2555e" filled="false" stroked="true" strokeweight=".48pt" strokecolor="#000000">
                <v:path arrowok="t"/>
              </v:shape>
            </v:group>
            <v:group style="position:absolute;left:5657;top:2574;width:10;height:2" coordorigin="5657,2574" coordsize="10,2">
              <v:shape style="position:absolute;left:5657;top:2574;width:10;height:2" coordorigin="5657,2574" coordsize="10,0" path="m5657,2574l5666,2574e" filled="false" stroked="true" strokeweight=".48pt" strokecolor="#000000">
                <v:path arrowok="t"/>
              </v:shape>
            </v:group>
            <v:group style="position:absolute;left:5657;top:2593;width:10;height:2" coordorigin="5657,2593" coordsize="10,2">
              <v:shape style="position:absolute;left:5657;top:2593;width:10;height:2" coordorigin="5657,2593" coordsize="10,0" path="m5657,2593l5666,2593e" filled="false" stroked="true" strokeweight=".48pt" strokecolor="#000000">
                <v:path arrowok="t"/>
              </v:shape>
            </v:group>
            <v:group style="position:absolute;left:5657;top:2612;width:10;height:2" coordorigin="5657,2612" coordsize="10,2">
              <v:shape style="position:absolute;left:5657;top:2612;width:10;height:2" coordorigin="5657,2612" coordsize="10,0" path="m5657,2612l5666,2612e" filled="false" stroked="true" strokeweight=".48pt" strokecolor="#000000">
                <v:path arrowok="t"/>
              </v:shape>
            </v:group>
            <v:group style="position:absolute;left:5657;top:2631;width:10;height:2" coordorigin="5657,2631" coordsize="10,2">
              <v:shape style="position:absolute;left:5657;top:2631;width:10;height:2" coordorigin="5657,2631" coordsize="10,0" path="m5657,2631l5666,2631e" filled="false" stroked="true" strokeweight=".48pt" strokecolor="#000000">
                <v:path arrowok="t"/>
              </v:shape>
            </v:group>
            <v:group style="position:absolute;left:5657;top:2708;width:10;height:2" coordorigin="5657,2708" coordsize="10,2">
              <v:shape style="position:absolute;left:5657;top:2708;width:10;height:2" coordorigin="5657,2708" coordsize="10,0" path="m5657,2708l5666,2708e" filled="false" stroked="true" strokeweight=".48pt" strokecolor="#000000">
                <v:path arrowok="t"/>
              </v:shape>
            </v:group>
            <v:group style="position:absolute;left:5657;top:2727;width:10;height:2" coordorigin="5657,2727" coordsize="10,2">
              <v:shape style="position:absolute;left:5657;top:2727;width:10;height:2" coordorigin="5657,2727" coordsize="10,0" path="m5657,2727l5666,2727e" filled="false" stroked="true" strokeweight=".48pt" strokecolor="#000000">
                <v:path arrowok="t"/>
              </v:shape>
            </v:group>
            <v:group style="position:absolute;left:5657;top:2747;width:10;height:2" coordorigin="5657,2747" coordsize="10,2">
              <v:shape style="position:absolute;left:5657;top:2747;width:10;height:2" coordorigin="5657,2747" coordsize="10,0" path="m5657,2747l5666,2747e" filled="false" stroked="true" strokeweight=".48pt" strokecolor="#000000">
                <v:path arrowok="t"/>
              </v:shape>
            </v:group>
            <v:group style="position:absolute;left:5657;top:2766;width:10;height:2" coordorigin="5657,2766" coordsize="10,2">
              <v:shape style="position:absolute;left:5657;top:2766;width:10;height:2" coordorigin="5657,2766" coordsize="10,0" path="m5657,2766l5666,2766e" filled="false" stroked="true" strokeweight=".48pt" strokecolor="#000000">
                <v:path arrowok="t"/>
              </v:shape>
            </v:group>
            <v:group style="position:absolute;left:5657;top:2785;width:10;height:2" coordorigin="5657,2785" coordsize="10,2">
              <v:shape style="position:absolute;left:5657;top:2785;width:10;height:2" coordorigin="5657,2785" coordsize="10,0" path="m5657,2785l5666,2785e" filled="false" stroked="true" strokeweight=".48pt" strokecolor="#000000">
                <v:path arrowok="t"/>
              </v:shape>
            </v:group>
            <v:group style="position:absolute;left:5657;top:2804;width:10;height:2" coordorigin="5657,2804" coordsize="10,2">
              <v:shape style="position:absolute;left:5657;top:2804;width:10;height:2" coordorigin="5657,2804" coordsize="10,0" path="m5657,2804l5666,2804e" filled="false" stroked="true" strokeweight=".48pt" strokecolor="#000000">
                <v:path arrowok="t"/>
              </v:shape>
            </v:group>
            <v:group style="position:absolute;left:5657;top:2823;width:10;height:2" coordorigin="5657,2823" coordsize="10,2">
              <v:shape style="position:absolute;left:5657;top:2823;width:10;height:2" coordorigin="5657,2823" coordsize="10,0" path="m5657,2823l5666,2823e" filled="false" stroked="true" strokeweight=".48pt" strokecolor="#000000">
                <v:path arrowok="t"/>
              </v:shape>
            </v:group>
            <v:group style="position:absolute;left:5657;top:2843;width:10;height:2" coordorigin="5657,2843" coordsize="10,2">
              <v:shape style="position:absolute;left:5657;top:2843;width:10;height:2" coordorigin="5657,2843" coordsize="10,0" path="m5657,2843l5666,2843e" filled="false" stroked="true" strokeweight=".48pt" strokecolor="#000000">
                <v:path arrowok="t"/>
              </v:shape>
            </v:group>
            <v:group style="position:absolute;left:5657;top:2862;width:10;height:2" coordorigin="5657,2862" coordsize="10,2">
              <v:shape style="position:absolute;left:5657;top:2862;width:10;height:2" coordorigin="5657,2862" coordsize="10,0" path="m5657,2862l5666,2862e" filled="false" stroked="true" strokeweight=".48pt" strokecolor="#000000">
                <v:path arrowok="t"/>
              </v:shape>
            </v:group>
            <v:group style="position:absolute;left:5657;top:2881;width:10;height:2" coordorigin="5657,2881" coordsize="10,2">
              <v:shape style="position:absolute;left:5657;top:2881;width:10;height:2" coordorigin="5657,2881" coordsize="10,0" path="m5657,2881l5666,2881e" filled="false" stroked="true" strokeweight=".48pt" strokecolor="#000000">
                <v:path arrowok="t"/>
              </v:shape>
            </v:group>
            <v:group style="position:absolute;left:5657;top:2900;width:10;height:2" coordorigin="5657,2900" coordsize="10,2">
              <v:shape style="position:absolute;left:5657;top:2900;width:10;height:2" coordorigin="5657,2900" coordsize="10,0" path="m5657,2900l5666,2900e" filled="false" stroked="true" strokeweight=".48pt" strokecolor="#000000">
                <v:path arrowok="t"/>
              </v:shape>
            </v:group>
            <v:group style="position:absolute;left:5657;top:2919;width:10;height:2" coordorigin="5657,2919" coordsize="10,2">
              <v:shape style="position:absolute;left:5657;top:2919;width:10;height:2" coordorigin="5657,2919" coordsize="10,0" path="m5657,2919l5666,2919e" filled="false" stroked="true" strokeweight=".48pt" strokecolor="#000000">
                <v:path arrowok="t"/>
              </v:shape>
            </v:group>
            <v:group style="position:absolute;left:5657;top:2939;width:10;height:2" coordorigin="5657,2939" coordsize="10,2">
              <v:shape style="position:absolute;left:5657;top:2939;width:10;height:2" coordorigin="5657,2939" coordsize="10,0" path="m5657,2939l5666,2939e" filled="false" stroked="true" strokeweight=".48pt" strokecolor="#000000">
                <v:path arrowok="t"/>
              </v:shape>
            </v:group>
            <v:group style="position:absolute;left:5657;top:2958;width:10;height:2" coordorigin="5657,2958" coordsize="10,2">
              <v:shape style="position:absolute;left:5657;top:2958;width:10;height:2" coordorigin="5657,2958" coordsize="10,0" path="m5657,2958l5666,2958e" filled="false" stroked="true" strokeweight=".48pt" strokecolor="#000000">
                <v:path arrowok="t"/>
              </v:shape>
            </v:group>
            <v:group style="position:absolute;left:5657;top:2977;width:10;height:2" coordorigin="5657,2977" coordsize="10,2">
              <v:shape style="position:absolute;left:5657;top:2977;width:10;height:2" coordorigin="5657,2977" coordsize="10,0" path="m5657,2977l5666,2977e" filled="false" stroked="true" strokeweight=".48pt" strokecolor="#000000">
                <v:path arrowok="t"/>
              </v:shape>
            </v:group>
            <v:group style="position:absolute;left:5657;top:2996;width:10;height:2" coordorigin="5657,2996" coordsize="10,2">
              <v:shape style="position:absolute;left:5657;top:2996;width:10;height:2" coordorigin="5657,2996" coordsize="10,0" path="m5657,2996l5666,2996e" filled="false" stroked="true" strokeweight=".48pt" strokecolor="#000000">
                <v:path arrowok="t"/>
              </v:shape>
            </v:group>
            <v:group style="position:absolute;left:5657;top:3015;width:10;height:2" coordorigin="5657,3015" coordsize="10,2">
              <v:shape style="position:absolute;left:5657;top:3015;width:10;height:2" coordorigin="5657,3015" coordsize="10,0" path="m5657,3015l5666,3015e" filled="false" stroked="true" strokeweight=".48pt" strokecolor="#000000">
                <v:path arrowok="t"/>
              </v:shape>
            </v:group>
            <v:group style="position:absolute;left:5657;top:3035;width:10;height:2" coordorigin="5657,3035" coordsize="10,2">
              <v:shape style="position:absolute;left:5657;top:3035;width:10;height:2" coordorigin="5657,3035" coordsize="10,0" path="m5657,3035l5666,3035e" filled="false" stroked="true" strokeweight=".48pt" strokecolor="#000000">
                <v:path arrowok="t"/>
              </v:shape>
            </v:group>
            <v:group style="position:absolute;left:5657;top:3054;width:10;height:2" coordorigin="5657,3054" coordsize="10,2">
              <v:shape style="position:absolute;left:5657;top:3054;width:10;height:2" coordorigin="5657,3054" coordsize="10,0" path="m5657,3054l5666,3054e" filled="false" stroked="true" strokeweight=".48pt" strokecolor="#000000">
                <v:path arrowok="t"/>
              </v:shape>
            </v:group>
            <v:group style="position:absolute;left:5657;top:3073;width:10;height:2" coordorigin="5657,3073" coordsize="10,2">
              <v:shape style="position:absolute;left:5657;top:3073;width:10;height:2" coordorigin="5657,3073" coordsize="10,0" path="m5657,3073l5666,3073e" filled="false" stroked="true" strokeweight=".48pt" strokecolor="#000000">
                <v:path arrowok="t"/>
              </v:shape>
            </v:group>
            <v:group style="position:absolute;left:5657;top:3092;width:10;height:2" coordorigin="5657,3092" coordsize="10,2">
              <v:shape style="position:absolute;left:5657;top:3092;width:10;height:2" coordorigin="5657,3092" coordsize="10,0" path="m5657,3092l5666,3092e" filled="false" stroked="true" strokeweight=".48pt" strokecolor="#000000">
                <v:path arrowok="t"/>
              </v:shape>
            </v:group>
            <v:group style="position:absolute;left:5657;top:3111;width:10;height:2" coordorigin="5657,3111" coordsize="10,2">
              <v:shape style="position:absolute;left:5657;top:3111;width:10;height:2" coordorigin="5657,3111" coordsize="10,0" path="m5657,3111l5666,3111e" filled="false" stroked="true" strokeweight=".48pt" strokecolor="#000000">
                <v:path arrowok="t"/>
              </v:shape>
            </v:group>
            <v:group style="position:absolute;left:5657;top:3131;width:10;height:2" coordorigin="5657,3131" coordsize="10,2">
              <v:shape style="position:absolute;left:5657;top:3131;width:10;height:2" coordorigin="5657,3131" coordsize="10,0" path="m5657,3131l5666,3131e" filled="false" stroked="true" strokeweight=".48pt" strokecolor="#000000">
                <v:path arrowok="t"/>
              </v:shape>
            </v:group>
            <v:group style="position:absolute;left:5657;top:3150;width:10;height:2" coordorigin="5657,3150" coordsize="10,2">
              <v:shape style="position:absolute;left:5657;top:3150;width:10;height:2" coordorigin="5657,3150" coordsize="10,0" path="m5657,3150l5666,3150e" filled="false" stroked="true" strokeweight=".48pt" strokecolor="#000000">
                <v:path arrowok="t"/>
              </v:shape>
            </v:group>
            <v:group style="position:absolute;left:5657;top:3169;width:10;height:2" coordorigin="5657,3169" coordsize="10,2">
              <v:shape style="position:absolute;left:5657;top:3169;width:10;height:2" coordorigin="5657,3169" coordsize="10,0" path="m5657,3169l5666,3169e" filled="false" stroked="true" strokeweight=".48pt" strokecolor="#000000">
                <v:path arrowok="t"/>
              </v:shape>
            </v:group>
            <v:group style="position:absolute;left:5657;top:3188;width:10;height:2" coordorigin="5657,3188" coordsize="10,2">
              <v:shape style="position:absolute;left:5657;top:3188;width:10;height:2" coordorigin="5657,3188" coordsize="10,0" path="m5657,3188l5666,3188e" filled="false" stroked="true" strokeweight=".48pt" strokecolor="#000000">
                <v:path arrowok="t"/>
              </v:shape>
            </v:group>
            <v:group style="position:absolute;left:5657;top:3207;width:10;height:2" coordorigin="5657,3207" coordsize="10,2">
              <v:shape style="position:absolute;left:5657;top:3207;width:10;height:2" coordorigin="5657,3207" coordsize="10,0" path="m5657,3207l5666,3207e" filled="false" stroked="true" strokeweight=".48pt" strokecolor="#000000">
                <v:path arrowok="t"/>
              </v:shape>
            </v:group>
            <v:group style="position:absolute;left:5657;top:3227;width:10;height:2" coordorigin="5657,3227" coordsize="10,2">
              <v:shape style="position:absolute;left:5657;top:3227;width:10;height:2" coordorigin="5657,3227" coordsize="10,0" path="m5657,3227l5666,3227e" filled="false" stroked="true" strokeweight=".48pt" strokecolor="#000000">
                <v:path arrowok="t"/>
              </v:shape>
            </v:group>
            <v:group style="position:absolute;left:5657;top:3246;width:10;height:2" coordorigin="5657,3246" coordsize="10,2">
              <v:shape style="position:absolute;left:5657;top:3246;width:10;height:2" coordorigin="5657,3246" coordsize="10,0" path="m5657,3246l5666,3246e" filled="false" stroked="true" strokeweight=".48pt" strokecolor="#000000">
                <v:path arrowok="t"/>
              </v:shape>
            </v:group>
            <v:group style="position:absolute;left:5657;top:3265;width:10;height:2" coordorigin="5657,3265" coordsize="10,2">
              <v:shape style="position:absolute;left:5657;top:3265;width:10;height:2" coordorigin="5657,3265" coordsize="10,0" path="m5657,3265l5666,3265e" filled="false" stroked="true" strokeweight=".48pt" strokecolor="#000000">
                <v:path arrowok="t"/>
              </v:shape>
            </v:group>
            <v:group style="position:absolute;left:5657;top:3284;width:10;height:2" coordorigin="5657,3284" coordsize="10,2">
              <v:shape style="position:absolute;left:5657;top:3284;width:10;height:2" coordorigin="5657,3284" coordsize="10,0" path="m5657,3284l5666,3284e" filled="false" stroked="true" strokeweight=".48pt" strokecolor="#000000">
                <v:path arrowok="t"/>
              </v:shape>
            </v:group>
            <v:group style="position:absolute;left:5657;top:3303;width:10;height:2" coordorigin="5657,3303" coordsize="10,2">
              <v:shape style="position:absolute;left:5657;top:3303;width:10;height:2" coordorigin="5657,3303" coordsize="10,0" path="m5657,3303l5666,3303e" filled="false" stroked="true" strokeweight=".48pt" strokecolor="#000000">
                <v:path arrowok="t"/>
              </v:shape>
            </v:group>
            <v:group style="position:absolute;left:5657;top:3323;width:10;height:2" coordorigin="5657,3323" coordsize="10,2">
              <v:shape style="position:absolute;left:5657;top:3323;width:10;height:2" coordorigin="5657,3323" coordsize="10,0" path="m5657,3323l5666,3323e" filled="false" stroked="true" strokeweight=".48pt" strokecolor="#000000">
                <v:path arrowok="t"/>
              </v:shape>
            </v:group>
            <v:group style="position:absolute;left:5657;top:3342;width:10;height:2" coordorigin="5657,3342" coordsize="10,2">
              <v:shape style="position:absolute;left:5657;top:3342;width:10;height:2" coordorigin="5657,3342" coordsize="10,0" path="m5657,3342l5666,3342e" filled="false" stroked="true" strokeweight=".48pt" strokecolor="#000000">
                <v:path arrowok="t"/>
              </v:shape>
            </v:group>
            <v:group style="position:absolute;left:5657;top:3361;width:10;height:2" coordorigin="5657,3361" coordsize="10,2">
              <v:shape style="position:absolute;left:5657;top:3361;width:10;height:2" coordorigin="5657,3361" coordsize="10,0" path="m5657,3361l5666,3361e" filled="false" stroked="true" strokeweight=".48pt" strokecolor="#000000">
                <v:path arrowok="t"/>
              </v:shape>
            </v:group>
            <v:group style="position:absolute;left:5657;top:3380;width:10;height:2" coordorigin="5657,3380" coordsize="10,2">
              <v:shape style="position:absolute;left:5657;top:3380;width:10;height:2" coordorigin="5657,3380" coordsize="10,0" path="m5657,3380l5666,3380e" filled="false" stroked="true" strokeweight=".48pt" strokecolor="#000000">
                <v:path arrowok="t"/>
              </v:shape>
            </v:group>
            <v:group style="position:absolute;left:5657;top:3399;width:10;height:2" coordorigin="5657,3399" coordsize="10,2">
              <v:shape style="position:absolute;left:5657;top:3399;width:10;height:2" coordorigin="5657,3399" coordsize="10,0" path="m5657,3399l5666,3399e" filled="false" stroked="true" strokeweight=".48pt" strokecolor="#000000">
                <v:path arrowok="t"/>
              </v:shape>
            </v:group>
            <v:group style="position:absolute;left:5657;top:3419;width:10;height:2" coordorigin="5657,3419" coordsize="10,2">
              <v:shape style="position:absolute;left:5657;top:3419;width:10;height:2" coordorigin="5657,3419" coordsize="10,0" path="m5657,3419l5666,3419e" filled="false" stroked="true" strokeweight=".48pt" strokecolor="#000000">
                <v:path arrowok="t"/>
              </v:shape>
            </v:group>
            <v:group style="position:absolute;left:5657;top:3438;width:10;height:2" coordorigin="5657,3438" coordsize="10,2">
              <v:shape style="position:absolute;left:5657;top:3438;width:10;height:2" coordorigin="5657,3438" coordsize="10,0" path="m5657,3438l5666,3438e" filled="false" stroked="true" strokeweight=".48pt" strokecolor="#000000">
                <v:path arrowok="t"/>
              </v:shape>
            </v:group>
            <v:group style="position:absolute;left:5657;top:3457;width:10;height:2" coordorigin="5657,3457" coordsize="10,2">
              <v:shape style="position:absolute;left:5657;top:3457;width:10;height:2" coordorigin="5657,3457" coordsize="10,0" path="m5657,3457l5666,3457e" filled="false" stroked="true" strokeweight=".48pt" strokecolor="#000000">
                <v:path arrowok="t"/>
              </v:shape>
            </v:group>
            <v:group style="position:absolute;left:5657;top:3476;width:10;height:2" coordorigin="5657,3476" coordsize="10,2">
              <v:shape style="position:absolute;left:5657;top:3476;width:10;height:2" coordorigin="5657,3476" coordsize="10,0" path="m5657,3476l5666,3476e" filled="false" stroked="true" strokeweight=".48pt" strokecolor="#000000">
                <v:path arrowok="t"/>
              </v:shape>
            </v:group>
            <v:group style="position:absolute;left:5656;top:1748;width:12;height:2" coordorigin="5656,1748" coordsize="12,2">
              <v:shape style="position:absolute;left:5656;top:1748;width:12;height:2" coordorigin="5656,1748" coordsize="12,0" path="m5656,1748l5668,1748e" filled="false" stroked="true" strokeweight=".6pt" strokecolor="#000000">
                <v:path arrowok="t"/>
              </v:shape>
            </v:group>
            <v:group style="position:absolute;left:5656;top:1767;width:12;height:2" coordorigin="5656,1767" coordsize="12,2">
              <v:shape style="position:absolute;left:5656;top:1767;width:12;height:2" coordorigin="5656,1767" coordsize="12,0" path="m5656,1767l5668,1767e" filled="false" stroked="true" strokeweight=".6pt" strokecolor="#000000">
                <v:path arrowok="t"/>
              </v:shape>
            </v:group>
            <v:group style="position:absolute;left:5656;top:1787;width:12;height:2" coordorigin="5656,1787" coordsize="12,2">
              <v:shape style="position:absolute;left:5656;top:1787;width:12;height:2" coordorigin="5656,1787" coordsize="12,0" path="m5656,1787l5668,1787e" filled="false" stroked="true" strokeweight=".6pt" strokecolor="#000000">
                <v:path arrowok="t"/>
              </v:shape>
            </v:group>
            <v:group style="position:absolute;left:5656;top:1806;width:12;height:2" coordorigin="5656,1806" coordsize="12,2">
              <v:shape style="position:absolute;left:5656;top:1806;width:12;height:2" coordorigin="5656,1806" coordsize="12,0" path="m5656,1806l5668,1806e" filled="false" stroked="true" strokeweight=".6pt" strokecolor="#000000">
                <v:path arrowok="t"/>
              </v:shape>
            </v:group>
            <v:group style="position:absolute;left:5656;top:1825;width:12;height:2" coordorigin="5656,1825" coordsize="12,2">
              <v:shape style="position:absolute;left:5656;top:1825;width:12;height:2" coordorigin="5656,1825" coordsize="12,0" path="m5656,1825l5668,1825e" filled="false" stroked="true" strokeweight=".6pt" strokecolor="#000000">
                <v:path arrowok="t"/>
              </v:shape>
            </v:group>
            <v:group style="position:absolute;left:5656;top:1844;width:12;height:2" coordorigin="5656,1844" coordsize="12,2">
              <v:shape style="position:absolute;left:5656;top:1844;width:12;height:2" coordorigin="5656,1844" coordsize="12,0" path="m5656,1844l5668,1844e" filled="false" stroked="true" strokeweight=".6pt" strokecolor="#000000">
                <v:path arrowok="t"/>
              </v:shape>
            </v:group>
            <v:group style="position:absolute;left:5656;top:1863;width:12;height:2" coordorigin="5656,1863" coordsize="12,2">
              <v:shape style="position:absolute;left:5656;top:1863;width:12;height:2" coordorigin="5656,1863" coordsize="12,0" path="m5656,1863l5668,1863e" filled="false" stroked="true" strokeweight=".6pt" strokecolor="#000000">
                <v:path arrowok="t"/>
              </v:shape>
            </v:group>
            <v:group style="position:absolute;left:5656;top:1883;width:12;height:2" coordorigin="5656,1883" coordsize="12,2">
              <v:shape style="position:absolute;left:5656;top:1883;width:12;height:2" coordorigin="5656,1883" coordsize="12,0" path="m5656,1883l5668,1883e" filled="false" stroked="true" strokeweight=".6pt" strokecolor="#000000">
                <v:path arrowok="t"/>
              </v:shape>
            </v:group>
            <v:group style="position:absolute;left:5656;top:1902;width:12;height:2" coordorigin="5656,1902" coordsize="12,2">
              <v:shape style="position:absolute;left:5656;top:1902;width:12;height:2" coordorigin="5656,1902" coordsize="12,0" path="m5656,1902l5668,1902e" filled="false" stroked="true" strokeweight=".6pt" strokecolor="#000000">
                <v:path arrowok="t"/>
              </v:shape>
            </v:group>
            <v:group style="position:absolute;left:5656;top:1921;width:12;height:2" coordorigin="5656,1921" coordsize="12,2">
              <v:shape style="position:absolute;left:5656;top:1921;width:12;height:2" coordorigin="5656,1921" coordsize="12,0" path="m5656,1921l5668,1921e" filled="false" stroked="true" strokeweight=".6pt" strokecolor="#000000">
                <v:path arrowok="t"/>
              </v:shape>
            </v:group>
            <v:group style="position:absolute;left:5656;top:1940;width:12;height:2" coordorigin="5656,1940" coordsize="12,2">
              <v:shape style="position:absolute;left:5656;top:1940;width:12;height:2" coordorigin="5656,1940" coordsize="12,0" path="m5656,1940l5668,1940e" filled="false" stroked="true" strokeweight=".6pt" strokecolor="#000000">
                <v:path arrowok="t"/>
              </v:shape>
            </v:group>
            <v:group style="position:absolute;left:5656;top:1959;width:12;height:2" coordorigin="5656,1959" coordsize="12,2">
              <v:shape style="position:absolute;left:5656;top:1959;width:12;height:2" coordorigin="5656,1959" coordsize="12,0" path="m5656,1959l5668,1959e" filled="false" stroked="true" strokeweight=".6pt" strokecolor="#000000">
                <v:path arrowok="t"/>
              </v:shape>
            </v:group>
            <v:group style="position:absolute;left:5656;top:1979;width:12;height:2" coordorigin="5656,1979" coordsize="12,2">
              <v:shape style="position:absolute;left:5656;top:1979;width:12;height:2" coordorigin="5656,1979" coordsize="12,0" path="m5656,1979l5668,1979e" filled="false" stroked="true" strokeweight=".6pt" strokecolor="#000000">
                <v:path arrowok="t"/>
              </v:shape>
            </v:group>
            <v:group style="position:absolute;left:5656;top:1998;width:12;height:2" coordorigin="5656,1998" coordsize="12,2">
              <v:shape style="position:absolute;left:5656;top:1998;width:12;height:2" coordorigin="5656,1998" coordsize="12,0" path="m5656,1998l5668,1998e" filled="false" stroked="true" strokeweight=".6pt" strokecolor="#000000">
                <v:path arrowok="t"/>
              </v:shape>
            </v:group>
            <v:group style="position:absolute;left:5656;top:2017;width:12;height:2" coordorigin="5656,2017" coordsize="12,2">
              <v:shape style="position:absolute;left:5656;top:2017;width:12;height:2" coordorigin="5656,2017" coordsize="12,0" path="m5656,2017l5668,2017e" filled="false" stroked="true" strokeweight=".6pt" strokecolor="#000000">
                <v:path arrowok="t"/>
              </v:shape>
            </v:group>
            <v:group style="position:absolute;left:5656;top:2036;width:12;height:2" coordorigin="5656,2036" coordsize="12,2">
              <v:shape style="position:absolute;left:5656;top:2036;width:12;height:2" coordorigin="5656,2036" coordsize="12,0" path="m5656,2036l5668,2036e" filled="false" stroked="true" strokeweight=".6pt" strokecolor="#000000">
                <v:path arrowok="t"/>
              </v:shape>
            </v:group>
            <v:group style="position:absolute;left:5656;top:2055;width:12;height:2" coordorigin="5656,2055" coordsize="12,2">
              <v:shape style="position:absolute;left:5656;top:2055;width:12;height:2" coordorigin="5656,2055" coordsize="12,0" path="m5656,2055l5668,2055e" filled="false" stroked="true" strokeweight=".6pt" strokecolor="#000000">
                <v:path arrowok="t"/>
              </v:shape>
            </v:group>
            <v:group style="position:absolute;left:5656;top:2075;width:12;height:2" coordorigin="5656,2075" coordsize="12,2">
              <v:shape style="position:absolute;left:5656;top:2075;width:12;height:2" coordorigin="5656,2075" coordsize="12,0" path="m5656,2075l5668,2075e" filled="false" stroked="true" strokeweight=".6pt" strokecolor="#000000">
                <v:path arrowok="t"/>
              </v:shape>
            </v:group>
            <v:group style="position:absolute;left:5656;top:2094;width:12;height:2" coordorigin="5656,2094" coordsize="12,2">
              <v:shape style="position:absolute;left:5656;top:2094;width:12;height:2" coordorigin="5656,2094" coordsize="12,0" path="m5656,2094l5668,2094e" filled="false" stroked="true" strokeweight=".6pt" strokecolor="#000000">
                <v:path arrowok="t"/>
              </v:shape>
            </v:group>
            <v:group style="position:absolute;left:5656;top:2113;width:12;height:2" coordorigin="5656,2113" coordsize="12,2">
              <v:shape style="position:absolute;left:5656;top:2113;width:12;height:2" coordorigin="5656,2113" coordsize="12,0" path="m5656,2113l5668,2113e" filled="false" stroked="true" strokeweight=".6pt" strokecolor="#000000">
                <v:path arrowok="t"/>
              </v:shape>
            </v:group>
            <v:group style="position:absolute;left:5656;top:2132;width:12;height:2" coordorigin="5656,2132" coordsize="12,2">
              <v:shape style="position:absolute;left:5656;top:2132;width:12;height:2" coordorigin="5656,2132" coordsize="12,0" path="m5656,2132l5668,2132e" filled="false" stroked="true" strokeweight=".6pt" strokecolor="#000000">
                <v:path arrowok="t"/>
              </v:shape>
            </v:group>
            <v:group style="position:absolute;left:5656;top:2151;width:12;height:2" coordorigin="5656,2151" coordsize="12,2">
              <v:shape style="position:absolute;left:5656;top:2151;width:12;height:2" coordorigin="5656,2151" coordsize="12,0" path="m5656,2151l5668,2151e" filled="false" stroked="true" strokeweight=".6pt" strokecolor="#000000">
                <v:path arrowok="t"/>
              </v:shape>
            </v:group>
            <v:group style="position:absolute;left:5656;top:2171;width:12;height:2" coordorigin="5656,2171" coordsize="12,2">
              <v:shape style="position:absolute;left:5656;top:2171;width:12;height:2" coordorigin="5656,2171" coordsize="12,0" path="m5656,2171l5668,2171e" filled="false" stroked="true" strokeweight=".6pt" strokecolor="#000000">
                <v:path arrowok="t"/>
              </v:shape>
            </v:group>
            <v:group style="position:absolute;left:5656;top:2190;width:12;height:2" coordorigin="5656,2190" coordsize="12,2">
              <v:shape style="position:absolute;left:5656;top:2190;width:12;height:2" coordorigin="5656,2190" coordsize="12,0" path="m5656,2190l5668,2190e" filled="false" stroked="true" strokeweight=".6pt" strokecolor="#000000">
                <v:path arrowok="t"/>
              </v:shape>
            </v:group>
            <v:group style="position:absolute;left:5656;top:2209;width:12;height:2" coordorigin="5656,2209" coordsize="12,2">
              <v:shape style="position:absolute;left:5656;top:2209;width:12;height:2" coordorigin="5656,2209" coordsize="12,0" path="m5656,2209l5668,2209e" filled="false" stroked="true" strokeweight=".6pt" strokecolor="#000000">
                <v:path arrowok="t"/>
              </v:shape>
            </v:group>
            <v:group style="position:absolute;left:5656;top:2228;width:12;height:2" coordorigin="5656,2228" coordsize="12,2">
              <v:shape style="position:absolute;left:5656;top:2228;width:12;height:2" coordorigin="5656,2228" coordsize="12,0" path="m5656,2228l5668,2228e" filled="false" stroked="true" strokeweight=".6pt" strokecolor="#000000">
                <v:path arrowok="t"/>
              </v:shape>
            </v:group>
            <v:group style="position:absolute;left:5656;top:2247;width:12;height:2" coordorigin="5656,2247" coordsize="12,2">
              <v:shape style="position:absolute;left:5656;top:2247;width:12;height:2" coordorigin="5656,2247" coordsize="12,0" path="m5656,2247l5668,2247e" filled="false" stroked="true" strokeweight=".6pt" strokecolor="#000000">
                <v:path arrowok="t"/>
              </v:shape>
            </v:group>
            <v:group style="position:absolute;left:5656;top:2267;width:12;height:2" coordorigin="5656,2267" coordsize="12,2">
              <v:shape style="position:absolute;left:5656;top:2267;width:12;height:2" coordorigin="5656,2267" coordsize="12,0" path="m5656,2267l5668,2267e" filled="false" stroked="true" strokeweight=".6pt" strokecolor="#000000">
                <v:path arrowok="t"/>
              </v:shape>
            </v:group>
            <v:group style="position:absolute;left:5656;top:2286;width:12;height:2" coordorigin="5656,2286" coordsize="12,2">
              <v:shape style="position:absolute;left:5656;top:2286;width:12;height:2" coordorigin="5656,2286" coordsize="12,0" path="m5656,2286l5668,2286e" filled="false" stroked="true" strokeweight=".6pt" strokecolor="#000000">
                <v:path arrowok="t"/>
              </v:shape>
            </v:group>
            <v:group style="position:absolute;left:5656;top:2305;width:12;height:2" coordorigin="5656,2305" coordsize="12,2">
              <v:shape style="position:absolute;left:5656;top:2305;width:12;height:2" coordorigin="5656,2305" coordsize="12,0" path="m5656,2305l5668,2305e" filled="false" stroked="true" strokeweight=".6pt" strokecolor="#000000">
                <v:path arrowok="t"/>
              </v:shape>
            </v:group>
            <v:group style="position:absolute;left:5656;top:2324;width:12;height:2" coordorigin="5656,2324" coordsize="12,2">
              <v:shape style="position:absolute;left:5656;top:2324;width:12;height:2" coordorigin="5656,2324" coordsize="12,0" path="m5656,2324l5668,2324e" filled="false" stroked="true" strokeweight=".6pt" strokecolor="#000000">
                <v:path arrowok="t"/>
              </v:shape>
            </v:group>
            <v:group style="position:absolute;left:5656;top:2343;width:12;height:2" coordorigin="5656,2343" coordsize="12,2">
              <v:shape style="position:absolute;left:5656;top:2343;width:12;height:2" coordorigin="5656,2343" coordsize="12,0" path="m5656,2343l5668,2343e" filled="false" stroked="true" strokeweight=".6pt" strokecolor="#000000">
                <v:path arrowok="t"/>
              </v:shape>
            </v:group>
            <v:group style="position:absolute;left:5656;top:2363;width:12;height:2" coordorigin="5656,2363" coordsize="12,2">
              <v:shape style="position:absolute;left:5656;top:2363;width:12;height:2" coordorigin="5656,2363" coordsize="12,0" path="m5656,2363l5668,2363e" filled="false" stroked="true" strokeweight=".6pt" strokecolor="#000000">
                <v:path arrowok="t"/>
              </v:shape>
            </v:group>
            <v:group style="position:absolute;left:5656;top:2382;width:12;height:2" coordorigin="5656,2382" coordsize="12,2">
              <v:shape style="position:absolute;left:5656;top:2382;width:12;height:2" coordorigin="5656,2382" coordsize="12,0" path="m5656,2382l5668,2382e" filled="false" stroked="true" strokeweight=".6pt" strokecolor="#000000">
                <v:path arrowok="t"/>
              </v:shape>
            </v:group>
            <v:group style="position:absolute;left:5656;top:2401;width:12;height:2" coordorigin="5656,2401" coordsize="12,2">
              <v:shape style="position:absolute;left:5656;top:2401;width:12;height:2" coordorigin="5656,2401" coordsize="12,0" path="m5656,2401l5668,2401e" filled="false" stroked="true" strokeweight=".6pt" strokecolor="#000000">
                <v:path arrowok="t"/>
              </v:shape>
            </v:group>
            <v:group style="position:absolute;left:5656;top:2420;width:12;height:2" coordorigin="5656,2420" coordsize="12,2">
              <v:shape style="position:absolute;left:5656;top:2420;width:12;height:2" coordorigin="5656,2420" coordsize="12,0" path="m5656,2420l5668,2420e" filled="false" stroked="true" strokeweight=".6pt" strokecolor="#000000">
                <v:path arrowok="t"/>
              </v:shape>
            </v:group>
            <v:group style="position:absolute;left:5656;top:2439;width:12;height:2" coordorigin="5656,2439" coordsize="12,2">
              <v:shape style="position:absolute;left:5656;top:2439;width:12;height:2" coordorigin="5656,2439" coordsize="12,0" path="m5656,2439l5668,2439e" filled="false" stroked="true" strokeweight=".6pt" strokecolor="#000000">
                <v:path arrowok="t"/>
              </v:shape>
            </v:group>
            <v:group style="position:absolute;left:5656;top:2459;width:12;height:2" coordorigin="5656,2459" coordsize="12,2">
              <v:shape style="position:absolute;left:5656;top:2459;width:12;height:2" coordorigin="5656,2459" coordsize="12,0" path="m5656,2459l5668,2459e" filled="false" stroked="true" strokeweight=".6pt" strokecolor="#000000">
                <v:path arrowok="t"/>
              </v:shape>
            </v:group>
            <v:group style="position:absolute;left:5656;top:2478;width:12;height:2" coordorigin="5656,2478" coordsize="12,2">
              <v:shape style="position:absolute;left:5656;top:2478;width:12;height:2" coordorigin="5656,2478" coordsize="12,0" path="m5656,2478l5668,2478e" filled="false" stroked="true" strokeweight=".6pt" strokecolor="#000000">
                <v:path arrowok="t"/>
              </v:shape>
            </v:group>
            <v:group style="position:absolute;left:5656;top:2497;width:12;height:2" coordorigin="5656,2497" coordsize="12,2">
              <v:shape style="position:absolute;left:5656;top:2497;width:12;height:2" coordorigin="5656,2497" coordsize="12,0" path="m5656,2497l5668,2497e" filled="false" stroked="true" strokeweight=".6pt" strokecolor="#000000">
                <v:path arrowok="t"/>
              </v:shape>
            </v:group>
            <v:group style="position:absolute;left:5656;top:2516;width:12;height:2" coordorigin="5656,2516" coordsize="12,2">
              <v:shape style="position:absolute;left:5656;top:2516;width:12;height:2" coordorigin="5656,2516" coordsize="12,0" path="m5656,2516l5668,2516e" filled="false" stroked="true" strokeweight=".6pt" strokecolor="#000000">
                <v:path arrowok="t"/>
              </v:shape>
            </v:group>
            <v:group style="position:absolute;left:5656;top:2535;width:12;height:2" coordorigin="5656,2535" coordsize="12,2">
              <v:shape style="position:absolute;left:5656;top:2535;width:12;height:2" coordorigin="5656,2535" coordsize="12,0" path="m5656,2535l5668,2535e" filled="false" stroked="true" strokeweight=".6pt" strokecolor="#000000">
                <v:path arrowok="t"/>
              </v:shape>
            </v:group>
            <v:group style="position:absolute;left:5656;top:2555;width:12;height:2" coordorigin="5656,2555" coordsize="12,2">
              <v:shape style="position:absolute;left:5656;top:2555;width:12;height:2" coordorigin="5656,2555" coordsize="12,0" path="m5656,2555l5668,2555e" filled="false" stroked="true" strokeweight=".6pt" strokecolor="#000000">
                <v:path arrowok="t"/>
              </v:shape>
            </v:group>
            <v:group style="position:absolute;left:5656;top:2574;width:12;height:2" coordorigin="5656,2574" coordsize="12,2">
              <v:shape style="position:absolute;left:5656;top:2574;width:12;height:2" coordorigin="5656,2574" coordsize="12,0" path="m5656,2574l5668,2574e" filled="false" stroked="true" strokeweight=".6pt" strokecolor="#000000">
                <v:path arrowok="t"/>
              </v:shape>
            </v:group>
            <v:group style="position:absolute;left:5656;top:2593;width:12;height:2" coordorigin="5656,2593" coordsize="12,2">
              <v:shape style="position:absolute;left:5656;top:2593;width:12;height:2" coordorigin="5656,2593" coordsize="12,0" path="m5656,2593l5668,2593e" filled="false" stroked="true" strokeweight=".6pt" strokecolor="#000000">
                <v:path arrowok="t"/>
              </v:shape>
            </v:group>
            <v:group style="position:absolute;left:5656;top:2612;width:12;height:2" coordorigin="5656,2612" coordsize="12,2">
              <v:shape style="position:absolute;left:5656;top:2612;width:12;height:2" coordorigin="5656,2612" coordsize="12,0" path="m5656,2612l5668,2612e" filled="false" stroked="true" strokeweight=".6pt" strokecolor="#000000">
                <v:path arrowok="t"/>
              </v:shape>
            </v:group>
            <v:group style="position:absolute;left:5656;top:2631;width:12;height:2" coordorigin="5656,2631" coordsize="12,2">
              <v:shape style="position:absolute;left:5656;top:2631;width:12;height:2" coordorigin="5656,2631" coordsize="12,0" path="m5656,2631l5668,2631e" filled="false" stroked="true" strokeweight=".6pt" strokecolor="#000000">
                <v:path arrowok="t"/>
              </v:shape>
            </v:group>
            <v:group style="position:absolute;left:5656;top:2651;width:12;height:2" coordorigin="5656,2651" coordsize="12,2">
              <v:shape style="position:absolute;left:5656;top:2651;width:12;height:2" coordorigin="5656,2651" coordsize="12,0" path="m5656,2651l5668,2651e" filled="false" stroked="true" strokeweight=".6pt" strokecolor="#000000">
                <v:path arrowok="t"/>
              </v:shape>
            </v:group>
            <v:group style="position:absolute;left:5656;top:2670;width:12;height:2" coordorigin="5656,2670" coordsize="12,2">
              <v:shape style="position:absolute;left:5656;top:2670;width:12;height:2" coordorigin="5656,2670" coordsize="12,0" path="m5656,2670l5668,2670e" filled="false" stroked="true" strokeweight=".6pt" strokecolor="#000000">
                <v:path arrowok="t"/>
              </v:shape>
            </v:group>
            <v:group style="position:absolute;left:5656;top:2689;width:12;height:2" coordorigin="5656,2689" coordsize="12,2">
              <v:shape style="position:absolute;left:5656;top:2689;width:12;height:2" coordorigin="5656,2689" coordsize="12,0" path="m5656,2689l5668,2689e" filled="false" stroked="true" strokeweight=".6pt" strokecolor="#000000">
                <v:path arrowok="t"/>
              </v:shape>
            </v:group>
            <v:group style="position:absolute;left:5656;top:2708;width:12;height:2" coordorigin="5656,2708" coordsize="12,2">
              <v:shape style="position:absolute;left:5656;top:2708;width:12;height:2" coordorigin="5656,2708" coordsize="12,0" path="m5656,2708l5668,2708e" filled="false" stroked="true" strokeweight=".6pt" strokecolor="#000000">
                <v:path arrowok="t"/>
              </v:shape>
            </v:group>
            <v:group style="position:absolute;left:5656;top:2727;width:12;height:2" coordorigin="5656,2727" coordsize="12,2">
              <v:shape style="position:absolute;left:5656;top:2727;width:12;height:2" coordorigin="5656,2727" coordsize="12,0" path="m5656,2727l5668,2727e" filled="false" stroked="true" strokeweight=".6pt" strokecolor="#000000">
                <v:path arrowok="t"/>
              </v:shape>
            </v:group>
            <v:group style="position:absolute;left:5656;top:2747;width:12;height:2" coordorigin="5656,2747" coordsize="12,2">
              <v:shape style="position:absolute;left:5656;top:2747;width:12;height:2" coordorigin="5656,2747" coordsize="12,0" path="m5656,2747l5668,2747e" filled="false" stroked="true" strokeweight=".6pt" strokecolor="#000000">
                <v:path arrowok="t"/>
              </v:shape>
            </v:group>
            <v:group style="position:absolute;left:5656;top:2766;width:12;height:2" coordorigin="5656,2766" coordsize="12,2">
              <v:shape style="position:absolute;left:5656;top:2766;width:12;height:2" coordorigin="5656,2766" coordsize="12,0" path="m5656,2766l5668,2766e" filled="false" stroked="true" strokeweight=".6pt" strokecolor="#000000">
                <v:path arrowok="t"/>
              </v:shape>
            </v:group>
            <v:group style="position:absolute;left:5656;top:2785;width:12;height:2" coordorigin="5656,2785" coordsize="12,2">
              <v:shape style="position:absolute;left:5656;top:2785;width:12;height:2" coordorigin="5656,2785" coordsize="12,0" path="m5656,2785l5668,2785e" filled="false" stroked="true" strokeweight=".6pt" strokecolor="#000000">
                <v:path arrowok="t"/>
              </v:shape>
            </v:group>
            <v:group style="position:absolute;left:5656;top:2804;width:12;height:2" coordorigin="5656,2804" coordsize="12,2">
              <v:shape style="position:absolute;left:5656;top:2804;width:12;height:2" coordorigin="5656,2804" coordsize="12,0" path="m5656,2804l5668,2804e" filled="false" stroked="true" strokeweight=".6pt" strokecolor="#000000">
                <v:path arrowok="t"/>
              </v:shape>
            </v:group>
            <v:group style="position:absolute;left:5656;top:2823;width:12;height:2" coordorigin="5656,2823" coordsize="12,2">
              <v:shape style="position:absolute;left:5656;top:2823;width:12;height:2" coordorigin="5656,2823" coordsize="12,0" path="m5656,2823l5668,2823e" filled="false" stroked="true" strokeweight=".6pt" strokecolor="#000000">
                <v:path arrowok="t"/>
              </v:shape>
            </v:group>
            <v:group style="position:absolute;left:5656;top:2843;width:12;height:2" coordorigin="5656,2843" coordsize="12,2">
              <v:shape style="position:absolute;left:5656;top:2843;width:12;height:2" coordorigin="5656,2843" coordsize="12,0" path="m5656,2843l5668,2843e" filled="false" stroked="true" strokeweight=".6pt" strokecolor="#000000">
                <v:path arrowok="t"/>
              </v:shape>
            </v:group>
            <v:group style="position:absolute;left:5656;top:2862;width:12;height:2" coordorigin="5656,2862" coordsize="12,2">
              <v:shape style="position:absolute;left:5656;top:2862;width:12;height:2" coordorigin="5656,2862" coordsize="12,0" path="m5656,2862l5668,2862e" filled="false" stroked="true" strokeweight=".6pt" strokecolor="#000000">
                <v:path arrowok="t"/>
              </v:shape>
            </v:group>
            <v:group style="position:absolute;left:5656;top:2881;width:12;height:2" coordorigin="5656,2881" coordsize="12,2">
              <v:shape style="position:absolute;left:5656;top:2881;width:12;height:2" coordorigin="5656,2881" coordsize="12,0" path="m5656,2881l5668,2881e" filled="false" stroked="true" strokeweight=".6pt" strokecolor="#000000">
                <v:path arrowok="t"/>
              </v:shape>
            </v:group>
            <v:group style="position:absolute;left:5656;top:2900;width:12;height:2" coordorigin="5656,2900" coordsize="12,2">
              <v:shape style="position:absolute;left:5656;top:2900;width:12;height:2" coordorigin="5656,2900" coordsize="12,0" path="m5656,2900l5668,2900e" filled="false" stroked="true" strokeweight=".6pt" strokecolor="#000000">
                <v:path arrowok="t"/>
              </v:shape>
            </v:group>
            <v:group style="position:absolute;left:5656;top:2919;width:12;height:2" coordorigin="5656,2919" coordsize="12,2">
              <v:shape style="position:absolute;left:5656;top:2919;width:12;height:2" coordorigin="5656,2919" coordsize="12,0" path="m5656,2919l5668,2919e" filled="false" stroked="true" strokeweight=".6pt" strokecolor="#000000">
                <v:path arrowok="t"/>
              </v:shape>
            </v:group>
            <v:group style="position:absolute;left:5656;top:2939;width:12;height:2" coordorigin="5656,2939" coordsize="12,2">
              <v:shape style="position:absolute;left:5656;top:2939;width:12;height:2" coordorigin="5656,2939" coordsize="12,0" path="m5656,2939l5668,2939e" filled="false" stroked="true" strokeweight=".6pt" strokecolor="#000000">
                <v:path arrowok="t"/>
              </v:shape>
            </v:group>
            <v:group style="position:absolute;left:5656;top:2958;width:12;height:2" coordorigin="5656,2958" coordsize="12,2">
              <v:shape style="position:absolute;left:5656;top:2958;width:12;height:2" coordorigin="5656,2958" coordsize="12,0" path="m5656,2958l5668,2958e" filled="false" stroked="true" strokeweight=".6pt" strokecolor="#000000">
                <v:path arrowok="t"/>
              </v:shape>
            </v:group>
            <v:group style="position:absolute;left:5656;top:2977;width:12;height:2" coordorigin="5656,2977" coordsize="12,2">
              <v:shape style="position:absolute;left:5656;top:2977;width:12;height:2" coordorigin="5656,2977" coordsize="12,0" path="m5656,2977l5668,2977e" filled="false" stroked="true" strokeweight=".6pt" strokecolor="#000000">
                <v:path arrowok="t"/>
              </v:shape>
            </v:group>
            <v:group style="position:absolute;left:5656;top:2996;width:12;height:2" coordorigin="5656,2996" coordsize="12,2">
              <v:shape style="position:absolute;left:5656;top:2996;width:12;height:2" coordorigin="5656,2996" coordsize="12,0" path="m5656,2996l5668,2996e" filled="false" stroked="true" strokeweight=".6pt" strokecolor="#000000">
                <v:path arrowok="t"/>
              </v:shape>
            </v:group>
            <v:group style="position:absolute;left:5656;top:3015;width:12;height:2" coordorigin="5656,3015" coordsize="12,2">
              <v:shape style="position:absolute;left:5656;top:3015;width:12;height:2" coordorigin="5656,3015" coordsize="12,0" path="m5656,3015l5668,3015e" filled="false" stroked="true" strokeweight=".6pt" strokecolor="#000000">
                <v:path arrowok="t"/>
              </v:shape>
            </v:group>
            <v:group style="position:absolute;left:5656;top:3035;width:12;height:2" coordorigin="5656,3035" coordsize="12,2">
              <v:shape style="position:absolute;left:5656;top:3035;width:12;height:2" coordorigin="5656,3035" coordsize="12,0" path="m5656,3035l5668,3035e" filled="false" stroked="true" strokeweight=".6pt" strokecolor="#000000">
                <v:path arrowok="t"/>
              </v:shape>
            </v:group>
            <v:group style="position:absolute;left:5656;top:3054;width:12;height:2" coordorigin="5656,3054" coordsize="12,2">
              <v:shape style="position:absolute;left:5656;top:3054;width:12;height:2" coordorigin="5656,3054" coordsize="12,0" path="m5656,3054l5668,3054e" filled="false" stroked="true" strokeweight=".6pt" strokecolor="#000000">
                <v:path arrowok="t"/>
              </v:shape>
            </v:group>
            <v:group style="position:absolute;left:5656;top:3073;width:12;height:2" coordorigin="5656,3073" coordsize="12,2">
              <v:shape style="position:absolute;left:5656;top:3073;width:12;height:2" coordorigin="5656,3073" coordsize="12,0" path="m5656,3073l5668,3073e" filled="false" stroked="true" strokeweight=".6pt" strokecolor="#000000">
                <v:path arrowok="t"/>
              </v:shape>
            </v:group>
            <v:group style="position:absolute;left:5656;top:3092;width:12;height:2" coordorigin="5656,3092" coordsize="12,2">
              <v:shape style="position:absolute;left:5656;top:3092;width:12;height:2" coordorigin="5656,3092" coordsize="12,0" path="m5656,3092l5668,3092e" filled="false" stroked="true" strokeweight=".6pt" strokecolor="#000000">
                <v:path arrowok="t"/>
              </v:shape>
            </v:group>
            <v:group style="position:absolute;left:5656;top:3111;width:12;height:2" coordorigin="5656,3111" coordsize="12,2">
              <v:shape style="position:absolute;left:5656;top:3111;width:12;height:2" coordorigin="5656,3111" coordsize="12,0" path="m5656,3111l5668,3111e" filled="false" stroked="true" strokeweight=".6pt" strokecolor="#000000">
                <v:path arrowok="t"/>
              </v:shape>
            </v:group>
            <v:group style="position:absolute;left:5656;top:3131;width:12;height:2" coordorigin="5656,3131" coordsize="12,2">
              <v:shape style="position:absolute;left:5656;top:3131;width:12;height:2" coordorigin="5656,3131" coordsize="12,0" path="m5656,3131l5668,3131e" filled="false" stroked="true" strokeweight=".6pt" strokecolor="#000000">
                <v:path arrowok="t"/>
              </v:shape>
            </v:group>
            <v:group style="position:absolute;left:5656;top:3150;width:12;height:2" coordorigin="5656,3150" coordsize="12,2">
              <v:shape style="position:absolute;left:5656;top:3150;width:12;height:2" coordorigin="5656,3150" coordsize="12,0" path="m5656,3150l5668,3150e" filled="false" stroked="true" strokeweight=".6pt" strokecolor="#000000">
                <v:path arrowok="t"/>
              </v:shape>
            </v:group>
            <v:group style="position:absolute;left:5656;top:3169;width:12;height:2" coordorigin="5656,3169" coordsize="12,2">
              <v:shape style="position:absolute;left:5656;top:3169;width:12;height:2" coordorigin="5656,3169" coordsize="12,0" path="m5656,3169l5668,3169e" filled="false" stroked="true" strokeweight=".6pt" strokecolor="#000000">
                <v:path arrowok="t"/>
              </v:shape>
            </v:group>
            <v:group style="position:absolute;left:5656;top:3188;width:12;height:2" coordorigin="5656,3188" coordsize="12,2">
              <v:shape style="position:absolute;left:5656;top:3188;width:12;height:2" coordorigin="5656,3188" coordsize="12,0" path="m5656,3188l5668,3188e" filled="false" stroked="true" strokeweight=".6pt" strokecolor="#000000">
                <v:path arrowok="t"/>
              </v:shape>
            </v:group>
            <v:group style="position:absolute;left:5656;top:3207;width:12;height:2" coordorigin="5656,3207" coordsize="12,2">
              <v:shape style="position:absolute;left:5656;top:3207;width:12;height:2" coordorigin="5656,3207" coordsize="12,0" path="m5656,3207l5668,3207e" filled="false" stroked="true" strokeweight=".6pt" strokecolor="#000000">
                <v:path arrowok="t"/>
              </v:shape>
            </v:group>
            <v:group style="position:absolute;left:5656;top:3227;width:12;height:2" coordorigin="5656,3227" coordsize="12,2">
              <v:shape style="position:absolute;left:5656;top:3227;width:12;height:2" coordorigin="5656,3227" coordsize="12,0" path="m5656,3227l5668,3227e" filled="false" stroked="true" strokeweight=".6pt" strokecolor="#000000">
                <v:path arrowok="t"/>
              </v:shape>
            </v:group>
            <v:group style="position:absolute;left:5656;top:3246;width:12;height:2" coordorigin="5656,3246" coordsize="12,2">
              <v:shape style="position:absolute;left:5656;top:3246;width:12;height:2" coordorigin="5656,3246" coordsize="12,0" path="m5656,3246l5668,3246e" filled="false" stroked="true" strokeweight=".6pt" strokecolor="#000000">
                <v:path arrowok="t"/>
              </v:shape>
            </v:group>
            <v:group style="position:absolute;left:5656;top:3265;width:12;height:2" coordorigin="5656,3265" coordsize="12,2">
              <v:shape style="position:absolute;left:5656;top:3265;width:12;height:2" coordorigin="5656,3265" coordsize="12,0" path="m5656,3265l5668,3265e" filled="false" stroked="true" strokeweight=".6pt" strokecolor="#000000">
                <v:path arrowok="t"/>
              </v:shape>
            </v:group>
            <v:group style="position:absolute;left:5656;top:3284;width:12;height:2" coordorigin="5656,3284" coordsize="12,2">
              <v:shape style="position:absolute;left:5656;top:3284;width:12;height:2" coordorigin="5656,3284" coordsize="12,0" path="m5656,3284l5668,3284e" filled="false" stroked="true" strokeweight=".6pt" strokecolor="#000000">
                <v:path arrowok="t"/>
              </v:shape>
            </v:group>
            <v:group style="position:absolute;left:5656;top:3303;width:12;height:2" coordorigin="5656,3303" coordsize="12,2">
              <v:shape style="position:absolute;left:5656;top:3303;width:12;height:2" coordorigin="5656,3303" coordsize="12,0" path="m5656,3303l5668,3303e" filled="false" stroked="true" strokeweight=".6pt" strokecolor="#000000">
                <v:path arrowok="t"/>
              </v:shape>
            </v:group>
            <v:group style="position:absolute;left:5656;top:3323;width:12;height:2" coordorigin="5656,3323" coordsize="12,2">
              <v:shape style="position:absolute;left:5656;top:3323;width:12;height:2" coordorigin="5656,3323" coordsize="12,0" path="m5656,3323l5668,3323e" filled="false" stroked="true" strokeweight=".6pt" strokecolor="#000000">
                <v:path arrowok="t"/>
              </v:shape>
            </v:group>
            <v:group style="position:absolute;left:5656;top:3342;width:12;height:2" coordorigin="5656,3342" coordsize="12,2">
              <v:shape style="position:absolute;left:5656;top:3342;width:12;height:2" coordorigin="5656,3342" coordsize="12,0" path="m5656,3342l5668,3342e" filled="false" stroked="true" strokeweight=".6pt" strokecolor="#000000">
                <v:path arrowok="t"/>
              </v:shape>
            </v:group>
            <v:group style="position:absolute;left:5656;top:3361;width:12;height:2" coordorigin="5656,3361" coordsize="12,2">
              <v:shape style="position:absolute;left:5656;top:3361;width:12;height:2" coordorigin="5656,3361" coordsize="12,0" path="m5656,3361l5668,3361e" filled="false" stroked="true" strokeweight=".6pt" strokecolor="#000000">
                <v:path arrowok="t"/>
              </v:shape>
            </v:group>
            <v:group style="position:absolute;left:5656;top:3380;width:12;height:2" coordorigin="5656,3380" coordsize="12,2">
              <v:shape style="position:absolute;left:5656;top:3380;width:12;height:2" coordorigin="5656,3380" coordsize="12,0" path="m5656,3380l5668,3380e" filled="false" stroked="true" strokeweight=".6pt" strokecolor="#000000">
                <v:path arrowok="t"/>
              </v:shape>
            </v:group>
            <v:group style="position:absolute;left:5656;top:3399;width:12;height:2" coordorigin="5656,3399" coordsize="12,2">
              <v:shape style="position:absolute;left:5656;top:3399;width:12;height:2" coordorigin="5656,3399" coordsize="12,0" path="m5656,3399l5668,3399e" filled="false" stroked="true" strokeweight=".6pt" strokecolor="#000000">
                <v:path arrowok="t"/>
              </v:shape>
            </v:group>
            <v:group style="position:absolute;left:5656;top:3419;width:12;height:2" coordorigin="5656,3419" coordsize="12,2">
              <v:shape style="position:absolute;left:5656;top:3419;width:12;height:2" coordorigin="5656,3419" coordsize="12,0" path="m5656,3419l5668,3419e" filled="false" stroked="true" strokeweight=".6pt" strokecolor="#000000">
                <v:path arrowok="t"/>
              </v:shape>
            </v:group>
            <v:group style="position:absolute;left:5656;top:3438;width:12;height:2" coordorigin="5656,3438" coordsize="12,2">
              <v:shape style="position:absolute;left:5656;top:3438;width:12;height:2" coordorigin="5656,3438" coordsize="12,0" path="m5656,3438l5668,3438e" filled="false" stroked="true" strokeweight=".6pt" strokecolor="#000000">
                <v:path arrowok="t"/>
              </v:shape>
            </v:group>
            <v:group style="position:absolute;left:5656;top:3457;width:12;height:2" coordorigin="5656,3457" coordsize="12,2">
              <v:shape style="position:absolute;left:5656;top:3457;width:12;height:2" coordorigin="5656,3457" coordsize="12,0" path="m5656,3457l5668,3457e" filled="false" stroked="true" strokeweight=".6pt" strokecolor="#000000">
                <v:path arrowok="t"/>
              </v:shape>
            </v:group>
            <v:group style="position:absolute;left:5656;top:3476;width:12;height:2" coordorigin="5656,3476" coordsize="12,2">
              <v:shape style="position:absolute;left:5656;top:3476;width:12;height:2" coordorigin="5656,3476" coordsize="12,0" path="m5656,3476l5668,3476e" filled="false" stroked="true" strokeweight=".6pt" strokecolor="#000000">
                <v:path arrowok="t"/>
              </v:shape>
            </v:group>
            <v:group style="position:absolute;left:5656;top:3495;width:12;height:2" coordorigin="5656,3495" coordsize="12,2">
              <v:shape style="position:absolute;left:5656;top:3495;width:12;height:2" coordorigin="5656,3495" coordsize="12,0" path="m5656,3495l5668,3495e" filled="false" stroked="true" strokeweight=".6pt" strokecolor="#000000">
                <v:path arrowok="t"/>
              </v:shape>
            </v:group>
            <v:group style="position:absolute;left:5657;top:3553;width:10;height:2" coordorigin="5657,3553" coordsize="10,2">
              <v:shape style="position:absolute;left:5657;top:3553;width:10;height:2" coordorigin="5657,3553" coordsize="10,0" path="m5657,3553l5666,3553e" filled="false" stroked="true" strokeweight=".48pt" strokecolor="#000000">
                <v:path arrowok="t"/>
              </v:shape>
            </v:group>
            <v:group style="position:absolute;left:5657;top:3572;width:10;height:2" coordorigin="5657,3572" coordsize="10,2">
              <v:shape style="position:absolute;left:5657;top:3572;width:10;height:2" coordorigin="5657,3572" coordsize="10,0" path="m5657,3572l5666,3572e" filled="false" stroked="true" strokeweight=".48pt" strokecolor="#000000">
                <v:path arrowok="t"/>
              </v:shape>
            </v:group>
            <v:group style="position:absolute;left:5657;top:3591;width:10;height:2" coordorigin="5657,3591" coordsize="10,2">
              <v:shape style="position:absolute;left:5657;top:3591;width:10;height:2" coordorigin="5657,3591" coordsize="10,0" path="m5657,3591l5666,3591e" filled="false" stroked="true" strokeweight=".48pt" strokecolor="#000000">
                <v:path arrowok="t"/>
              </v:shape>
            </v:group>
            <v:group style="position:absolute;left:5657;top:3611;width:10;height:2" coordorigin="5657,3611" coordsize="10,2">
              <v:shape style="position:absolute;left:5657;top:3611;width:10;height:2" coordorigin="5657,3611" coordsize="10,0" path="m5657,3611l5666,3611e" filled="false" stroked="true" strokeweight=".48pt" strokecolor="#000000">
                <v:path arrowok="t"/>
              </v:shape>
            </v:group>
            <v:group style="position:absolute;left:5657;top:3630;width:10;height:2" coordorigin="5657,3630" coordsize="10,2">
              <v:shape style="position:absolute;left:5657;top:3630;width:10;height:2" coordorigin="5657,3630" coordsize="10,0" path="m5657,3630l5666,3630e" filled="false" stroked="true" strokeweight=".48pt" strokecolor="#000000">
                <v:path arrowok="t"/>
              </v:shape>
            </v:group>
            <v:group style="position:absolute;left:5657;top:3649;width:10;height:2" coordorigin="5657,3649" coordsize="10,2">
              <v:shape style="position:absolute;left:5657;top:3649;width:10;height:2" coordorigin="5657,3649" coordsize="10,0" path="m5657,3649l5666,3649e" filled="false" stroked="true" strokeweight=".48pt" strokecolor="#000000">
                <v:path arrowok="t"/>
              </v:shape>
            </v:group>
            <v:group style="position:absolute;left:5657;top:3668;width:10;height:2" coordorigin="5657,3668" coordsize="10,2">
              <v:shape style="position:absolute;left:5657;top:3668;width:10;height:2" coordorigin="5657,3668" coordsize="10,0" path="m5657,3668l5666,3668e" filled="false" stroked="true" strokeweight=".48pt" strokecolor="#000000">
                <v:path arrowok="t"/>
              </v:shape>
            </v:group>
            <v:group style="position:absolute;left:5657;top:3687;width:10;height:2" coordorigin="5657,3687" coordsize="10,2">
              <v:shape style="position:absolute;left:5657;top:3687;width:10;height:2" coordorigin="5657,3687" coordsize="10,0" path="m5657,3687l5666,3687e" filled="false" stroked="true" strokeweight=".48pt" strokecolor="#000000">
                <v:path arrowok="t"/>
              </v:shape>
            </v:group>
            <v:group style="position:absolute;left:5657;top:3707;width:10;height:2" coordorigin="5657,3707" coordsize="10,2">
              <v:shape style="position:absolute;left:5657;top:3707;width:10;height:2" coordorigin="5657,3707" coordsize="10,0" path="m5657,3707l5666,3707e" filled="false" stroked="true" strokeweight=".48pt" strokecolor="#000000">
                <v:path arrowok="t"/>
              </v:shape>
            </v:group>
            <v:group style="position:absolute;left:5657;top:3726;width:10;height:2" coordorigin="5657,3726" coordsize="10,2">
              <v:shape style="position:absolute;left:5657;top:3726;width:10;height:2" coordorigin="5657,3726" coordsize="10,0" path="m5657,3726l5666,3726e" filled="false" stroked="true" strokeweight=".48pt" strokecolor="#000000">
                <v:path arrowok="t"/>
              </v:shape>
            </v:group>
            <v:group style="position:absolute;left:5657;top:3745;width:10;height:2" coordorigin="5657,3745" coordsize="10,2">
              <v:shape style="position:absolute;left:5657;top:3745;width:10;height:2" coordorigin="5657,3745" coordsize="10,0" path="m5657,3745l5666,3745e" filled="false" stroked="true" strokeweight=".48pt" strokecolor="#000000">
                <v:path arrowok="t"/>
              </v:shape>
            </v:group>
            <v:group style="position:absolute;left:5657;top:3764;width:10;height:2" coordorigin="5657,3764" coordsize="10,2">
              <v:shape style="position:absolute;left:5657;top:3764;width:10;height:2" coordorigin="5657,3764" coordsize="10,0" path="m5657,3764l5666,3764e" filled="false" stroked="true" strokeweight=".48pt" strokecolor="#000000">
                <v:path arrowok="t"/>
              </v:shape>
            </v:group>
            <v:group style="position:absolute;left:5657;top:3783;width:10;height:2" coordorigin="5657,3783" coordsize="10,2">
              <v:shape style="position:absolute;left:5657;top:3783;width:10;height:2" coordorigin="5657,3783" coordsize="10,0" path="m5657,3783l5666,3783e" filled="false" stroked="true" strokeweight=".48pt" strokecolor="#000000">
                <v:path arrowok="t"/>
              </v:shape>
            </v:group>
            <v:group style="position:absolute;left:5657;top:3803;width:10;height:2" coordorigin="5657,3803" coordsize="10,2">
              <v:shape style="position:absolute;left:5657;top:3803;width:10;height:2" coordorigin="5657,3803" coordsize="10,0" path="m5657,3803l5666,3803e" filled="false" stroked="true" strokeweight=".48pt" strokecolor="#000000">
                <v:path arrowok="t"/>
              </v:shape>
            </v:group>
            <v:group style="position:absolute;left:5657;top:3822;width:10;height:2" coordorigin="5657,3822" coordsize="10,2">
              <v:shape style="position:absolute;left:5657;top:3822;width:10;height:2" coordorigin="5657,3822" coordsize="10,0" path="m5657,3822l5666,3822e" filled="false" stroked="true" strokeweight=".48pt" strokecolor="#000000">
                <v:path arrowok="t"/>
              </v:shape>
            </v:group>
            <v:group style="position:absolute;left:5657;top:3841;width:10;height:2" coordorigin="5657,3841" coordsize="10,2">
              <v:shape style="position:absolute;left:5657;top:3841;width:10;height:2" coordorigin="5657,3841" coordsize="10,0" path="m5657,3841l5666,3841e" filled="false" stroked="true" strokeweight=".48pt" strokecolor="#000000">
                <v:path arrowok="t"/>
              </v:shape>
            </v:group>
            <v:group style="position:absolute;left:5657;top:3860;width:10;height:2" coordorigin="5657,3860" coordsize="10,2">
              <v:shape style="position:absolute;left:5657;top:3860;width:10;height:2" coordorigin="5657,3860" coordsize="10,0" path="m5657,3860l5666,3860e" filled="false" stroked="true" strokeweight=".48pt" strokecolor="#000000">
                <v:path arrowok="t"/>
              </v:shape>
            </v:group>
            <v:group style="position:absolute;left:5657;top:3879;width:10;height:2" coordorigin="5657,3879" coordsize="10,2">
              <v:shape style="position:absolute;left:5657;top:3879;width:10;height:2" coordorigin="5657,3879" coordsize="10,0" path="m5657,3879l5666,3879e" filled="false" stroked="true" strokeweight=".48pt" strokecolor="#000000">
                <v:path arrowok="t"/>
              </v:shape>
            </v:group>
            <v:group style="position:absolute;left:5657;top:3899;width:10;height:2" coordorigin="5657,3899" coordsize="10,2">
              <v:shape style="position:absolute;left:5657;top:3899;width:10;height:2" coordorigin="5657,3899" coordsize="10,0" path="m5657,3899l5666,3899e" filled="false" stroked="true" strokeweight=".48pt" strokecolor="#000000">
                <v:path arrowok="t"/>
              </v:shape>
            </v:group>
            <v:group style="position:absolute;left:5657;top:3918;width:10;height:2" coordorigin="5657,3918" coordsize="10,2">
              <v:shape style="position:absolute;left:5657;top:3918;width:10;height:2" coordorigin="5657,3918" coordsize="10,0" path="m5657,3918l5666,3918e" filled="false" stroked="true" strokeweight=".48pt" strokecolor="#000000">
                <v:path arrowok="t"/>
              </v:shape>
            </v:group>
            <v:group style="position:absolute;left:5657;top:3937;width:10;height:2" coordorigin="5657,3937" coordsize="10,2">
              <v:shape style="position:absolute;left:5657;top:3937;width:10;height:2" coordorigin="5657,3937" coordsize="10,0" path="m5657,3937l5666,3937e" filled="false" stroked="true" strokeweight=".48pt" strokecolor="#000000">
                <v:path arrowok="t"/>
              </v:shape>
            </v:group>
            <v:group style="position:absolute;left:5656;top:3515;width:12;height:2" coordorigin="5656,3515" coordsize="12,2">
              <v:shape style="position:absolute;left:5656;top:3515;width:12;height:2" coordorigin="5656,3515" coordsize="12,0" path="m5656,3515l5668,3515e" filled="false" stroked="true" strokeweight=".6pt" strokecolor="#000000">
                <v:path arrowok="t"/>
              </v:shape>
            </v:group>
            <v:group style="position:absolute;left:5656;top:3534;width:12;height:2" coordorigin="5656,3534" coordsize="12,2">
              <v:shape style="position:absolute;left:5656;top:3534;width:12;height:2" coordorigin="5656,3534" coordsize="12,0" path="m5656,3534l5668,3534e" filled="false" stroked="true" strokeweight=".6pt" strokecolor="#000000">
                <v:path arrowok="t"/>
              </v:shape>
            </v:group>
            <v:group style="position:absolute;left:5656;top:3553;width:12;height:2" coordorigin="5656,3553" coordsize="12,2">
              <v:shape style="position:absolute;left:5656;top:3553;width:12;height:2" coordorigin="5656,3553" coordsize="12,0" path="m5656,3553l5668,3553e" filled="false" stroked="true" strokeweight=".6pt" strokecolor="#000000">
                <v:path arrowok="t"/>
              </v:shape>
            </v:group>
            <v:group style="position:absolute;left:5656;top:3572;width:12;height:2" coordorigin="5656,3572" coordsize="12,2">
              <v:shape style="position:absolute;left:5656;top:3572;width:12;height:2" coordorigin="5656,3572" coordsize="12,0" path="m5656,3572l5668,3572e" filled="false" stroked="true" strokeweight=".6pt" strokecolor="#000000">
                <v:path arrowok="t"/>
              </v:shape>
            </v:group>
            <v:group style="position:absolute;left:5656;top:3591;width:12;height:2" coordorigin="5656,3591" coordsize="12,2">
              <v:shape style="position:absolute;left:5656;top:3591;width:12;height:2" coordorigin="5656,3591" coordsize="12,0" path="m5656,3591l5668,3591e" filled="false" stroked="true" strokeweight=".6pt" strokecolor="#000000">
                <v:path arrowok="t"/>
              </v:shape>
            </v:group>
            <v:group style="position:absolute;left:5656;top:3611;width:12;height:2" coordorigin="5656,3611" coordsize="12,2">
              <v:shape style="position:absolute;left:5656;top:3611;width:12;height:2" coordorigin="5656,3611" coordsize="12,0" path="m5656,3611l5668,3611e" filled="false" stroked="true" strokeweight=".6pt" strokecolor="#000000">
                <v:path arrowok="t"/>
              </v:shape>
            </v:group>
            <v:group style="position:absolute;left:5656;top:3630;width:12;height:2" coordorigin="5656,3630" coordsize="12,2">
              <v:shape style="position:absolute;left:5656;top:3630;width:12;height:2" coordorigin="5656,3630" coordsize="12,0" path="m5656,3630l5668,3630e" filled="false" stroked="true" strokeweight=".6pt" strokecolor="#000000">
                <v:path arrowok="t"/>
              </v:shape>
            </v:group>
            <v:group style="position:absolute;left:5656;top:3649;width:12;height:2" coordorigin="5656,3649" coordsize="12,2">
              <v:shape style="position:absolute;left:5656;top:3649;width:12;height:2" coordorigin="5656,3649" coordsize="12,0" path="m5656,3649l5668,3649e" filled="false" stroked="true" strokeweight=".6pt" strokecolor="#000000">
                <v:path arrowok="t"/>
              </v:shape>
            </v:group>
            <v:group style="position:absolute;left:5656;top:3668;width:12;height:2" coordorigin="5656,3668" coordsize="12,2">
              <v:shape style="position:absolute;left:5656;top:3668;width:12;height:2" coordorigin="5656,3668" coordsize="12,0" path="m5656,3668l5668,3668e" filled="false" stroked="true" strokeweight=".6pt" strokecolor="#000000">
                <v:path arrowok="t"/>
              </v:shape>
            </v:group>
            <v:group style="position:absolute;left:5656;top:3687;width:12;height:2" coordorigin="5656,3687" coordsize="12,2">
              <v:shape style="position:absolute;left:5656;top:3687;width:12;height:2" coordorigin="5656,3687" coordsize="12,0" path="m5656,3687l5668,3687e" filled="false" stroked="true" strokeweight=".6pt" strokecolor="#000000">
                <v:path arrowok="t"/>
              </v:shape>
            </v:group>
            <v:group style="position:absolute;left:5656;top:3707;width:12;height:2" coordorigin="5656,3707" coordsize="12,2">
              <v:shape style="position:absolute;left:5656;top:3707;width:12;height:2" coordorigin="5656,3707" coordsize="12,0" path="m5656,3707l5668,3707e" filled="false" stroked="true" strokeweight=".6pt" strokecolor="#000000">
                <v:path arrowok="t"/>
              </v:shape>
            </v:group>
            <v:group style="position:absolute;left:5656;top:3726;width:12;height:2" coordorigin="5656,3726" coordsize="12,2">
              <v:shape style="position:absolute;left:5656;top:3726;width:12;height:2" coordorigin="5656,3726" coordsize="12,0" path="m5656,3726l5668,3726e" filled="false" stroked="true" strokeweight=".6pt" strokecolor="#000000">
                <v:path arrowok="t"/>
              </v:shape>
            </v:group>
            <v:group style="position:absolute;left:5656;top:3745;width:12;height:2" coordorigin="5656,3745" coordsize="12,2">
              <v:shape style="position:absolute;left:5656;top:3745;width:12;height:2" coordorigin="5656,3745" coordsize="12,0" path="m5656,3745l5668,3745e" filled="false" stroked="true" strokeweight=".6pt" strokecolor="#000000">
                <v:path arrowok="t"/>
              </v:shape>
            </v:group>
            <v:group style="position:absolute;left:5656;top:3764;width:12;height:2" coordorigin="5656,3764" coordsize="12,2">
              <v:shape style="position:absolute;left:5656;top:3764;width:12;height:2" coordorigin="5656,3764" coordsize="12,0" path="m5656,3764l5668,3764e" filled="false" stroked="true" strokeweight=".6pt" strokecolor="#000000">
                <v:path arrowok="t"/>
              </v:shape>
            </v:group>
            <v:group style="position:absolute;left:5656;top:3783;width:12;height:2" coordorigin="5656,3783" coordsize="12,2">
              <v:shape style="position:absolute;left:5656;top:3783;width:12;height:2" coordorigin="5656,3783" coordsize="12,0" path="m5656,3783l5668,3783e" filled="false" stroked="true" strokeweight=".6pt" strokecolor="#000000">
                <v:path arrowok="t"/>
              </v:shape>
            </v:group>
            <v:group style="position:absolute;left:5656;top:3803;width:12;height:2" coordorigin="5656,3803" coordsize="12,2">
              <v:shape style="position:absolute;left:5656;top:3803;width:12;height:2" coordorigin="5656,3803" coordsize="12,0" path="m5656,3803l5668,3803e" filled="false" stroked="true" strokeweight=".6pt" strokecolor="#000000">
                <v:path arrowok="t"/>
              </v:shape>
            </v:group>
            <v:group style="position:absolute;left:5656;top:3822;width:12;height:2" coordorigin="5656,3822" coordsize="12,2">
              <v:shape style="position:absolute;left:5656;top:3822;width:12;height:2" coordorigin="5656,3822" coordsize="12,0" path="m5656,3822l5668,3822e" filled="false" stroked="true" strokeweight=".6pt" strokecolor="#000000">
                <v:path arrowok="t"/>
              </v:shape>
            </v:group>
            <v:group style="position:absolute;left:5656;top:3841;width:12;height:2" coordorigin="5656,3841" coordsize="12,2">
              <v:shape style="position:absolute;left:5656;top:3841;width:12;height:2" coordorigin="5656,3841" coordsize="12,0" path="m5656,3841l5668,3841e" filled="false" stroked="true" strokeweight=".6pt" strokecolor="#000000">
                <v:path arrowok="t"/>
              </v:shape>
            </v:group>
            <v:group style="position:absolute;left:5656;top:3860;width:12;height:2" coordorigin="5656,3860" coordsize="12,2">
              <v:shape style="position:absolute;left:5656;top:3860;width:12;height:2" coordorigin="5656,3860" coordsize="12,0" path="m5656,3860l5668,3860e" filled="false" stroked="true" strokeweight=".6pt" strokecolor="#000000">
                <v:path arrowok="t"/>
              </v:shape>
            </v:group>
            <v:group style="position:absolute;left:5656;top:3879;width:12;height:2" coordorigin="5656,3879" coordsize="12,2">
              <v:shape style="position:absolute;left:5656;top:3879;width:12;height:2" coordorigin="5656,3879" coordsize="12,0" path="m5656,3879l5668,3879e" filled="false" stroked="true" strokeweight=".6pt" strokecolor="#000000">
                <v:path arrowok="t"/>
              </v:shape>
            </v:group>
            <v:group style="position:absolute;left:5656;top:3899;width:12;height:2" coordorigin="5656,3899" coordsize="12,2">
              <v:shape style="position:absolute;left:5656;top:3899;width:12;height:2" coordorigin="5656,3899" coordsize="12,0" path="m5656,3899l5668,3899e" filled="false" stroked="true" strokeweight=".6pt" strokecolor="#000000">
                <v:path arrowok="t"/>
              </v:shape>
            </v:group>
            <v:group style="position:absolute;left:5656;top:3918;width:12;height:2" coordorigin="5656,3918" coordsize="12,2">
              <v:shape style="position:absolute;left:5656;top:3918;width:12;height:2" coordorigin="5656,3918" coordsize="12,0" path="m5656,3918l5668,3918e" filled="false" stroked="true" strokeweight=".6pt" strokecolor="#000000">
                <v:path arrowok="t"/>
              </v:shape>
            </v:group>
            <v:group style="position:absolute;left:5656;top:3937;width:12;height:2" coordorigin="5656,3937" coordsize="12,2">
              <v:shape style="position:absolute;left:5656;top:3937;width:12;height:2" coordorigin="5656,3937" coordsize="12,0" path="m5656,3937l5668,3937e" filled="false" stroked="true" strokeweight=".6pt" strokecolor="#000000">
                <v:path arrowok="t"/>
              </v:shape>
            </v:group>
            <v:group style="position:absolute;left:5656;top:3956;width:12;height:2" coordorigin="5656,3956" coordsize="12,2">
              <v:shape style="position:absolute;left:5656;top:3956;width:12;height:2" coordorigin="5656,3956" coordsize="12,0" path="m5656,3956l5668,3956e" filled="false" stroked="true" strokeweight=".6pt" strokecolor="#000000">
                <v:path arrowok="t"/>
              </v:shape>
            </v:group>
            <v:group style="position:absolute;left:5657;top:4019;width:10;height:2" coordorigin="5657,4019" coordsize="10,2">
              <v:shape style="position:absolute;left:5657;top:4019;width:10;height:2" coordorigin="5657,4019" coordsize="10,0" path="m5657,4019l5666,4019e" filled="false" stroked="true" strokeweight=".48pt" strokecolor="#000000">
                <v:path arrowok="t"/>
              </v:shape>
            </v:group>
            <v:group style="position:absolute;left:5657;top:4038;width:10;height:2" coordorigin="5657,4038" coordsize="10,2">
              <v:shape style="position:absolute;left:5657;top:4038;width:10;height:2" coordorigin="5657,4038" coordsize="10,0" path="m5657,4038l5666,4038e" filled="false" stroked="true" strokeweight=".48pt" strokecolor="#000000">
                <v:path arrowok="t"/>
              </v:shape>
            </v:group>
            <v:group style="position:absolute;left:5657;top:4057;width:10;height:2" coordorigin="5657,4057" coordsize="10,2">
              <v:shape style="position:absolute;left:5657;top:4057;width:10;height:2" coordorigin="5657,4057" coordsize="10,0" path="m5657,4057l5666,4057e" filled="false" stroked="true" strokeweight=".48pt" strokecolor="#000000">
                <v:path arrowok="t"/>
              </v:shape>
            </v:group>
            <v:group style="position:absolute;left:5657;top:4076;width:10;height:2" coordorigin="5657,4076" coordsize="10,2">
              <v:shape style="position:absolute;left:5657;top:4076;width:10;height:2" coordorigin="5657,4076" coordsize="10,0" path="m5657,4076l5666,4076e" filled="false" stroked="true" strokeweight=".48pt" strokecolor="#000000">
                <v:path arrowok="t"/>
              </v:shape>
            </v:group>
            <v:group style="position:absolute;left:5657;top:4095;width:10;height:2" coordorigin="5657,4095" coordsize="10,2">
              <v:shape style="position:absolute;left:5657;top:4095;width:10;height:2" coordorigin="5657,4095" coordsize="10,0" path="m5657,4095l5666,4095e" filled="false" stroked="true" strokeweight=".48pt" strokecolor="#000000">
                <v:path arrowok="t"/>
              </v:shape>
            </v:group>
            <v:group style="position:absolute;left:5657;top:4115;width:10;height:2" coordorigin="5657,4115" coordsize="10,2">
              <v:shape style="position:absolute;left:5657;top:4115;width:10;height:2" coordorigin="5657,4115" coordsize="10,0" path="m5657,4115l5666,4115e" filled="false" stroked="true" strokeweight=".48pt" strokecolor="#000000">
                <v:path arrowok="t"/>
              </v:shape>
            </v:group>
            <v:group style="position:absolute;left:5657;top:4134;width:10;height:2" coordorigin="5657,4134" coordsize="10,2">
              <v:shape style="position:absolute;left:5657;top:4134;width:10;height:2" coordorigin="5657,4134" coordsize="10,0" path="m5657,4134l5666,4134e" filled="false" stroked="true" strokeweight=".48pt" strokecolor="#000000">
                <v:path arrowok="t"/>
              </v:shape>
            </v:group>
            <v:group style="position:absolute;left:5657;top:4153;width:10;height:2" coordorigin="5657,4153" coordsize="10,2">
              <v:shape style="position:absolute;left:5657;top:4153;width:10;height:2" coordorigin="5657,4153" coordsize="10,0" path="m5657,4153l5666,4153e" filled="false" stroked="true" strokeweight=".48pt" strokecolor="#000000">
                <v:path arrowok="t"/>
              </v:shape>
            </v:group>
            <v:group style="position:absolute;left:5657;top:4172;width:10;height:2" coordorigin="5657,4172" coordsize="10,2">
              <v:shape style="position:absolute;left:5657;top:4172;width:10;height:2" coordorigin="5657,4172" coordsize="10,0" path="m5657,4172l5666,4172e" filled="false" stroked="true" strokeweight=".48pt" strokecolor="#000000">
                <v:path arrowok="t"/>
              </v:shape>
            </v:group>
            <v:group style="position:absolute;left:5657;top:4191;width:10;height:2" coordorigin="5657,4191" coordsize="10,2">
              <v:shape style="position:absolute;left:5657;top:4191;width:10;height:2" coordorigin="5657,4191" coordsize="10,0" path="m5657,4191l5666,4191e" filled="false" stroked="true" strokeweight=".48pt" strokecolor="#000000">
                <v:path arrowok="t"/>
              </v:shape>
            </v:group>
            <v:group style="position:absolute;left:5657;top:4211;width:10;height:2" coordorigin="5657,4211" coordsize="10,2">
              <v:shape style="position:absolute;left:5657;top:4211;width:10;height:2" coordorigin="5657,4211" coordsize="10,0" path="m5657,4211l5666,4211e" filled="false" stroked="true" strokeweight=".48pt" strokecolor="#000000">
                <v:path arrowok="t"/>
              </v:shape>
            </v:group>
            <v:group style="position:absolute;left:5657;top:4230;width:10;height:2" coordorigin="5657,4230" coordsize="10,2">
              <v:shape style="position:absolute;left:5657;top:4230;width:10;height:2" coordorigin="5657,4230" coordsize="10,0" path="m5657,4230l5666,4230e" filled="false" stroked="true" strokeweight=".48pt" strokecolor="#000000">
                <v:path arrowok="t"/>
              </v:shape>
            </v:group>
            <v:group style="position:absolute;left:5657;top:4249;width:10;height:2" coordorigin="5657,4249" coordsize="10,2">
              <v:shape style="position:absolute;left:5657;top:4249;width:10;height:2" coordorigin="5657,4249" coordsize="10,0" path="m5657,4249l5666,4249e" filled="false" stroked="true" strokeweight=".48pt" strokecolor="#000000">
                <v:path arrowok="t"/>
              </v:shape>
            </v:group>
            <v:group style="position:absolute;left:5657;top:4268;width:10;height:2" coordorigin="5657,4268" coordsize="10,2">
              <v:shape style="position:absolute;left:5657;top:4268;width:10;height:2" coordorigin="5657,4268" coordsize="10,0" path="m5657,4268l5666,4268e" filled="false" stroked="true" strokeweight=".48pt" strokecolor="#000000">
                <v:path arrowok="t"/>
              </v:shape>
            </v:group>
            <v:group style="position:absolute;left:5657;top:4287;width:10;height:2" coordorigin="5657,4287" coordsize="10,2">
              <v:shape style="position:absolute;left:5657;top:4287;width:10;height:2" coordorigin="5657,4287" coordsize="10,0" path="m5657,4287l5666,4287e" filled="false" stroked="true" strokeweight=".48pt" strokecolor="#000000">
                <v:path arrowok="t"/>
              </v:shape>
            </v:group>
            <v:group style="position:absolute;left:5657;top:4307;width:10;height:2" coordorigin="5657,4307" coordsize="10,2">
              <v:shape style="position:absolute;left:5657;top:4307;width:10;height:2" coordorigin="5657,4307" coordsize="10,0" path="m5657,4307l5666,4307e" filled="false" stroked="true" strokeweight=".48pt" strokecolor="#000000">
                <v:path arrowok="t"/>
              </v:shape>
            </v:group>
            <v:group style="position:absolute;left:5657;top:4326;width:10;height:2" coordorigin="5657,4326" coordsize="10,2">
              <v:shape style="position:absolute;left:5657;top:4326;width:10;height:2" coordorigin="5657,4326" coordsize="10,0" path="m5657,4326l5666,4326e" filled="false" stroked="true" strokeweight=".48pt" strokecolor="#000000">
                <v:path arrowok="t"/>
              </v:shape>
            </v:group>
            <v:group style="position:absolute;left:5657;top:4345;width:10;height:2" coordorigin="5657,4345" coordsize="10,2">
              <v:shape style="position:absolute;left:5657;top:4345;width:10;height:2" coordorigin="5657,4345" coordsize="10,0" path="m5657,4345l5666,4345e" filled="false" stroked="true" strokeweight=".48pt" strokecolor="#000000">
                <v:path arrowok="t"/>
              </v:shape>
            </v:group>
            <v:group style="position:absolute;left:5657;top:4364;width:10;height:2" coordorigin="5657,4364" coordsize="10,2">
              <v:shape style="position:absolute;left:5657;top:4364;width:10;height:2" coordorigin="5657,4364" coordsize="10,0" path="m5657,4364l5666,4364e" filled="false" stroked="true" strokeweight=".48pt" strokecolor="#000000">
                <v:path arrowok="t"/>
              </v:shape>
            </v:group>
            <v:group style="position:absolute;left:5657;top:4383;width:10;height:2" coordorigin="5657,4383" coordsize="10,2">
              <v:shape style="position:absolute;left:5657;top:4383;width:10;height:2" coordorigin="5657,4383" coordsize="10,0" path="m5657,4383l5666,4383e" filled="false" stroked="true" strokeweight=".48pt" strokecolor="#000000">
                <v:path arrowok="t"/>
              </v:shape>
            </v:group>
            <v:group style="position:absolute;left:5657;top:4403;width:10;height:2" coordorigin="5657,4403" coordsize="10,2">
              <v:shape style="position:absolute;left:5657;top:4403;width:10;height:2" coordorigin="5657,4403" coordsize="10,0" path="m5657,4403l5666,4403e" filled="false" stroked="true" strokeweight=".48pt" strokecolor="#000000">
                <v:path arrowok="t"/>
              </v:shape>
            </v:group>
            <v:group style="position:absolute;left:5657;top:4422;width:10;height:2" coordorigin="5657,4422" coordsize="10,2">
              <v:shape style="position:absolute;left:5657;top:4422;width:10;height:2" coordorigin="5657,4422" coordsize="10,0" path="m5657,4422l5666,4422e" filled="false" stroked="true" strokeweight=".48pt" strokecolor="#000000">
                <v:path arrowok="t"/>
              </v:shape>
            </v:group>
            <v:group style="position:absolute;left:5657;top:4441;width:10;height:2" coordorigin="5657,4441" coordsize="10,2">
              <v:shape style="position:absolute;left:5657;top:4441;width:10;height:2" coordorigin="5657,4441" coordsize="10,0" path="m5657,4441l5666,4441e" filled="false" stroked="true" strokeweight=".48pt" strokecolor="#000000">
                <v:path arrowok="t"/>
              </v:shape>
            </v:group>
            <v:group style="position:absolute;left:5657;top:4460;width:10;height:2" coordorigin="5657,4460" coordsize="10,2">
              <v:shape style="position:absolute;left:5657;top:4460;width:10;height:2" coordorigin="5657,4460" coordsize="10,0" path="m5657,4460l5666,4460e" filled="false" stroked="true" strokeweight=".48pt" strokecolor="#000000">
                <v:path arrowok="t"/>
              </v:shape>
            </v:group>
            <v:group style="position:absolute;left:5657;top:4479;width:10;height:2" coordorigin="5657,4479" coordsize="10,2">
              <v:shape style="position:absolute;left:5657;top:4479;width:10;height:2" coordorigin="5657,4479" coordsize="10,0" path="m5657,4479l5666,4479e" filled="false" stroked="true" strokeweight=".48pt" strokecolor="#000000">
                <v:path arrowok="t"/>
              </v:shape>
            </v:group>
            <v:group style="position:absolute;left:5657;top:4499;width:10;height:2" coordorigin="5657,4499" coordsize="10,2">
              <v:shape style="position:absolute;left:5657;top:4499;width:10;height:2" coordorigin="5657,4499" coordsize="10,0" path="m5657,4499l5666,4499e" filled="false" stroked="true" strokeweight=".48pt" strokecolor="#000000">
                <v:path arrowok="t"/>
              </v:shape>
            </v:group>
            <v:group style="position:absolute;left:5657;top:4518;width:10;height:2" coordorigin="5657,4518" coordsize="10,2">
              <v:shape style="position:absolute;left:5657;top:4518;width:10;height:2" coordorigin="5657,4518" coordsize="10,0" path="m5657,4518l5666,4518e" filled="false" stroked="true" strokeweight=".48pt" strokecolor="#000000">
                <v:path arrowok="t"/>
              </v:shape>
            </v:group>
            <v:group style="position:absolute;left:5657;top:4537;width:10;height:2" coordorigin="5657,4537" coordsize="10,2">
              <v:shape style="position:absolute;left:5657;top:4537;width:10;height:2" coordorigin="5657,4537" coordsize="10,0" path="m5657,4537l5666,4537e" filled="false" stroked="true" strokeweight=".48pt" strokecolor="#000000">
                <v:path arrowok="t"/>
              </v:shape>
            </v:group>
            <v:group style="position:absolute;left:5657;top:4556;width:10;height:2" coordorigin="5657,4556" coordsize="10,2">
              <v:shape style="position:absolute;left:5657;top:4556;width:10;height:2" coordorigin="5657,4556" coordsize="10,0" path="m5657,4556l5666,4556e" filled="false" stroked="true" strokeweight=".48pt" strokecolor="#000000">
                <v:path arrowok="t"/>
              </v:shape>
            </v:group>
            <v:group style="position:absolute;left:5657;top:4575;width:10;height:2" coordorigin="5657,4575" coordsize="10,2">
              <v:shape style="position:absolute;left:5657;top:4575;width:10;height:2" coordorigin="5657,4575" coordsize="10,0" path="m5657,4575l5666,4575e" filled="false" stroked="true" strokeweight=".48pt" strokecolor="#000000">
                <v:path arrowok="t"/>
              </v:shape>
            </v:group>
            <v:group style="position:absolute;left:5657;top:4595;width:10;height:2" coordorigin="5657,4595" coordsize="10,2">
              <v:shape style="position:absolute;left:5657;top:4595;width:10;height:2" coordorigin="5657,4595" coordsize="10,0" path="m5657,4595l5666,4595e" filled="false" stroked="true" strokeweight=".48pt" strokecolor="#000000">
                <v:path arrowok="t"/>
              </v:shape>
            </v:group>
            <v:group style="position:absolute;left:5657;top:4614;width:10;height:2" coordorigin="5657,4614" coordsize="10,2">
              <v:shape style="position:absolute;left:5657;top:4614;width:10;height:2" coordorigin="5657,4614" coordsize="10,0" path="m5657,4614l5666,4614e" filled="false" stroked="true" strokeweight=".48pt" strokecolor="#000000">
                <v:path arrowok="t"/>
              </v:shape>
            </v:group>
            <v:group style="position:absolute;left:5657;top:4633;width:10;height:2" coordorigin="5657,4633" coordsize="10,2">
              <v:shape style="position:absolute;left:5657;top:4633;width:10;height:2" coordorigin="5657,4633" coordsize="10,0" path="m5657,4633l5666,4633e" filled="false" stroked="true" strokeweight=".48pt" strokecolor="#000000">
                <v:path arrowok="t"/>
              </v:shape>
            </v:group>
            <v:group style="position:absolute;left:5657;top:4652;width:10;height:2" coordorigin="5657,4652" coordsize="10,2">
              <v:shape style="position:absolute;left:5657;top:4652;width:10;height:2" coordorigin="5657,4652" coordsize="10,0" path="m5657,4652l5666,4652e" filled="false" stroked="true" strokeweight=".48pt" strokecolor="#000000">
                <v:path arrowok="t"/>
              </v:shape>
            </v:group>
            <v:group style="position:absolute;left:5657;top:4671;width:10;height:2" coordorigin="5657,4671" coordsize="10,2">
              <v:shape style="position:absolute;left:5657;top:4671;width:10;height:2" coordorigin="5657,4671" coordsize="10,0" path="m5657,4671l5666,4671e" filled="false" stroked="true" strokeweight=".48pt" strokecolor="#000000">
                <v:path arrowok="t"/>
              </v:shape>
            </v:group>
            <v:group style="position:absolute;left:5657;top:4691;width:10;height:2" coordorigin="5657,4691" coordsize="10,2">
              <v:shape style="position:absolute;left:5657;top:4691;width:10;height:2" coordorigin="5657,4691" coordsize="10,0" path="m5657,4691l5666,4691e" filled="false" stroked="true" strokeweight=".48pt" strokecolor="#000000">
                <v:path arrowok="t"/>
              </v:shape>
            </v:group>
            <v:group style="position:absolute;left:5657;top:4710;width:10;height:2" coordorigin="5657,4710" coordsize="10,2">
              <v:shape style="position:absolute;left:5657;top:4710;width:10;height:2" coordorigin="5657,4710" coordsize="10,0" path="m5657,4710l5666,4710e" filled="false" stroked="true" strokeweight=".48pt" strokecolor="#000000">
                <v:path arrowok="t"/>
              </v:shape>
            </v:group>
            <v:group style="position:absolute;left:5657;top:4729;width:10;height:2" coordorigin="5657,4729" coordsize="10,2">
              <v:shape style="position:absolute;left:5657;top:4729;width:10;height:2" coordorigin="5657,4729" coordsize="10,0" path="m5657,4729l5666,4729e" filled="false" stroked="true" strokeweight=".48pt" strokecolor="#000000">
                <v:path arrowok="t"/>
              </v:shape>
            </v:group>
            <v:group style="position:absolute;left:5657;top:4748;width:10;height:2" coordorigin="5657,4748" coordsize="10,2">
              <v:shape style="position:absolute;left:5657;top:4748;width:10;height:2" coordorigin="5657,4748" coordsize="10,0" path="m5657,4748l5666,4748e" filled="false" stroked="true" strokeweight=".48pt" strokecolor="#000000">
                <v:path arrowok="t"/>
              </v:shape>
            </v:group>
            <v:group style="position:absolute;left:5657;top:4767;width:10;height:2" coordorigin="5657,4767" coordsize="10,2">
              <v:shape style="position:absolute;left:5657;top:4767;width:10;height:2" coordorigin="5657,4767" coordsize="10,0" path="m5657,4767l5666,4767e" filled="false" stroked="true" strokeweight=".48pt" strokecolor="#000000">
                <v:path arrowok="t"/>
              </v:shape>
            </v:group>
            <v:group style="position:absolute;left:5657;top:4787;width:10;height:2" coordorigin="5657,4787" coordsize="10,2">
              <v:shape style="position:absolute;left:5657;top:4787;width:10;height:2" coordorigin="5657,4787" coordsize="10,0" path="m5657,4787l5666,4787e" filled="false" stroked="true" strokeweight=".48pt" strokecolor="#000000">
                <v:path arrowok="t"/>
              </v:shape>
            </v:group>
            <v:group style="position:absolute;left:5657;top:4863;width:10;height:2" coordorigin="5657,4863" coordsize="10,2">
              <v:shape style="position:absolute;left:5657;top:4863;width:10;height:2" coordorigin="5657,4863" coordsize="10,0" path="m5657,4863l5666,4863e" filled="false" stroked="true" strokeweight=".48pt" strokecolor="#000000">
                <v:path arrowok="t"/>
              </v:shape>
            </v:group>
            <v:group style="position:absolute;left:5657;top:4883;width:10;height:2" coordorigin="5657,4883" coordsize="10,2">
              <v:shape style="position:absolute;left:5657;top:4883;width:10;height:2" coordorigin="5657,4883" coordsize="10,0" path="m5657,4883l5666,4883e" filled="false" stroked="true" strokeweight=".48pt" strokecolor="#000000">
                <v:path arrowok="t"/>
              </v:shape>
            </v:group>
            <v:group style="position:absolute;left:5657;top:4902;width:10;height:2" coordorigin="5657,4902" coordsize="10,2">
              <v:shape style="position:absolute;left:5657;top:4902;width:10;height:2" coordorigin="5657,4902" coordsize="10,0" path="m5657,4902l5666,4902e" filled="false" stroked="true" strokeweight=".48pt" strokecolor="#000000">
                <v:path arrowok="t"/>
              </v:shape>
            </v:group>
            <v:group style="position:absolute;left:5657;top:4921;width:10;height:2" coordorigin="5657,4921" coordsize="10,2">
              <v:shape style="position:absolute;left:5657;top:4921;width:10;height:2" coordorigin="5657,4921" coordsize="10,0" path="m5657,4921l5666,4921e" filled="false" stroked="true" strokeweight=".48pt" strokecolor="#000000">
                <v:path arrowok="t"/>
              </v:shape>
            </v:group>
            <v:group style="position:absolute;left:5657;top:4940;width:10;height:2" coordorigin="5657,4940" coordsize="10,2">
              <v:shape style="position:absolute;left:5657;top:4940;width:10;height:2" coordorigin="5657,4940" coordsize="10,0" path="m5657,4940l5666,4940e" filled="false" stroked="true" strokeweight=".48pt" strokecolor="#000000">
                <v:path arrowok="t"/>
              </v:shape>
            </v:group>
            <v:group style="position:absolute;left:5657;top:4959;width:10;height:2" coordorigin="5657,4959" coordsize="10,2">
              <v:shape style="position:absolute;left:5657;top:4959;width:10;height:2" coordorigin="5657,4959" coordsize="10,0" path="m5657,4959l5666,4959e" filled="false" stroked="true" strokeweight=".48pt" strokecolor="#000000">
                <v:path arrowok="t"/>
              </v:shape>
            </v:group>
            <v:group style="position:absolute;left:5657;top:4979;width:10;height:2" coordorigin="5657,4979" coordsize="10,2">
              <v:shape style="position:absolute;left:5657;top:4979;width:10;height:2" coordorigin="5657,4979" coordsize="10,0" path="m5657,4979l5666,4979e" filled="false" stroked="true" strokeweight=".48pt" strokecolor="#000000">
                <v:path arrowok="t"/>
              </v:shape>
            </v:group>
            <v:group style="position:absolute;left:5657;top:4998;width:10;height:2" coordorigin="5657,4998" coordsize="10,2">
              <v:shape style="position:absolute;left:5657;top:4998;width:10;height:2" coordorigin="5657,4998" coordsize="10,0" path="m5657,4998l5666,4998e" filled="false" stroked="true" strokeweight=".48pt" strokecolor="#000000">
                <v:path arrowok="t"/>
              </v:shape>
            </v:group>
            <v:group style="position:absolute;left:5657;top:5017;width:10;height:2" coordorigin="5657,5017" coordsize="10,2">
              <v:shape style="position:absolute;left:5657;top:5017;width:10;height:2" coordorigin="5657,5017" coordsize="10,0" path="m5657,5017l5666,5017e" filled="false" stroked="true" strokeweight=".48pt" strokecolor="#000000">
                <v:path arrowok="t"/>
              </v:shape>
            </v:group>
            <v:group style="position:absolute;left:5657;top:5036;width:10;height:2" coordorigin="5657,5036" coordsize="10,2">
              <v:shape style="position:absolute;left:5657;top:5036;width:10;height:2" coordorigin="5657,5036" coordsize="10,0" path="m5657,5036l5666,5036e" filled="false" stroked="true" strokeweight=".48pt" strokecolor="#000000">
                <v:path arrowok="t"/>
              </v:shape>
            </v:group>
            <v:group style="position:absolute;left:5657;top:5055;width:10;height:2" coordorigin="5657,5055" coordsize="10,2">
              <v:shape style="position:absolute;left:5657;top:5055;width:10;height:2" coordorigin="5657,5055" coordsize="10,0" path="m5657,5055l5666,5055e" filled="false" stroked="true" strokeweight=".48pt" strokecolor="#000000">
                <v:path arrowok="t"/>
              </v:shape>
            </v:group>
            <v:group style="position:absolute;left:5657;top:5075;width:10;height:2" coordorigin="5657,5075" coordsize="10,2">
              <v:shape style="position:absolute;left:5657;top:5075;width:10;height:2" coordorigin="5657,5075" coordsize="10,0" path="m5657,5075l5666,5075e" filled="false" stroked="true" strokeweight=".48pt" strokecolor="#000000">
                <v:path arrowok="t"/>
              </v:shape>
            </v:group>
            <v:group style="position:absolute;left:5657;top:5094;width:10;height:2" coordorigin="5657,5094" coordsize="10,2">
              <v:shape style="position:absolute;left:5657;top:5094;width:10;height:2" coordorigin="5657,5094" coordsize="10,0" path="m5657,5094l5666,5094e" filled="false" stroked="true" strokeweight=".48pt" strokecolor="#000000">
                <v:path arrowok="t"/>
              </v:shape>
            </v:group>
            <v:group style="position:absolute;left:5657;top:5113;width:10;height:2" coordorigin="5657,5113" coordsize="10,2">
              <v:shape style="position:absolute;left:5657;top:5113;width:10;height:2" coordorigin="5657,5113" coordsize="10,0" path="m5657,5113l5666,5113e" filled="false" stroked="true" strokeweight=".48pt" strokecolor="#000000">
                <v:path arrowok="t"/>
              </v:shape>
            </v:group>
            <v:group style="position:absolute;left:5657;top:5132;width:10;height:2" coordorigin="5657,5132" coordsize="10,2">
              <v:shape style="position:absolute;left:5657;top:5132;width:10;height:2" coordorigin="5657,5132" coordsize="10,0" path="m5657,5132l5666,5132e" filled="false" stroked="true" strokeweight=".48pt" strokecolor="#000000">
                <v:path arrowok="t"/>
              </v:shape>
            </v:group>
            <v:group style="position:absolute;left:5657;top:5151;width:10;height:2" coordorigin="5657,5151" coordsize="10,2">
              <v:shape style="position:absolute;left:5657;top:5151;width:10;height:2" coordorigin="5657,5151" coordsize="10,0" path="m5657,5151l5666,5151e" filled="false" stroked="true" strokeweight=".48pt" strokecolor="#000000">
                <v:path arrowok="t"/>
              </v:shape>
            </v:group>
            <v:group style="position:absolute;left:5657;top:5171;width:10;height:2" coordorigin="5657,5171" coordsize="10,2">
              <v:shape style="position:absolute;left:5657;top:5171;width:10;height:2" coordorigin="5657,5171" coordsize="10,0" path="m5657,5171l5666,5171e" filled="false" stroked="true" strokeweight=".48pt" strokecolor="#000000">
                <v:path arrowok="t"/>
              </v:shape>
            </v:group>
            <v:group style="position:absolute;left:5657;top:5190;width:10;height:2" coordorigin="5657,5190" coordsize="10,2">
              <v:shape style="position:absolute;left:5657;top:5190;width:10;height:2" coordorigin="5657,5190" coordsize="10,0" path="m5657,5190l5666,5190e" filled="false" stroked="true" strokeweight=".48pt" strokecolor="#000000">
                <v:path arrowok="t"/>
              </v:shape>
            </v:group>
            <v:group style="position:absolute;left:5657;top:5209;width:10;height:2" coordorigin="5657,5209" coordsize="10,2">
              <v:shape style="position:absolute;left:5657;top:5209;width:10;height:2" coordorigin="5657,5209" coordsize="10,0" path="m5657,5209l5666,5209e" filled="false" stroked="true" strokeweight=".48pt" strokecolor="#000000">
                <v:path arrowok="t"/>
              </v:shape>
            </v:group>
            <v:group style="position:absolute;left:5657;top:5228;width:10;height:2" coordorigin="5657,5228" coordsize="10,2">
              <v:shape style="position:absolute;left:5657;top:5228;width:10;height:2" coordorigin="5657,5228" coordsize="10,0" path="m5657,5228l5666,5228e" filled="false" stroked="true" strokeweight=".48pt" strokecolor="#000000">
                <v:path arrowok="t"/>
              </v:shape>
            </v:group>
            <v:group style="position:absolute;left:5657;top:5247;width:10;height:2" coordorigin="5657,5247" coordsize="10,2">
              <v:shape style="position:absolute;left:5657;top:5247;width:10;height:2" coordorigin="5657,5247" coordsize="10,0" path="m5657,5247l5666,5247e" filled="false" stroked="true" strokeweight=".48pt" strokecolor="#000000">
                <v:path arrowok="t"/>
              </v:shape>
            </v:group>
            <v:group style="position:absolute;left:5657;top:5267;width:10;height:2" coordorigin="5657,5267" coordsize="10,2">
              <v:shape style="position:absolute;left:5657;top:5267;width:10;height:2" coordorigin="5657,5267" coordsize="10,0" path="m5657,5267l5666,5267e" filled="false" stroked="true" strokeweight=".48pt" strokecolor="#000000">
                <v:path arrowok="t"/>
              </v:shape>
            </v:group>
            <v:group style="position:absolute;left:5656;top:3980;width:12;height:2" coordorigin="5656,3980" coordsize="12,2">
              <v:shape style="position:absolute;left:5656;top:3980;width:12;height:2" coordorigin="5656,3980" coordsize="12,0" path="m5656,3980l5668,3980e" filled="false" stroked="true" strokeweight=".6pt" strokecolor="#000000">
                <v:path arrowok="t"/>
              </v:shape>
            </v:group>
            <v:group style="position:absolute;left:5656;top:3999;width:12;height:2" coordorigin="5656,3999" coordsize="12,2">
              <v:shape style="position:absolute;left:5656;top:3999;width:12;height:2" coordorigin="5656,3999" coordsize="12,0" path="m5656,3999l5668,3999e" filled="false" stroked="true" strokeweight=".6pt" strokecolor="#000000">
                <v:path arrowok="t"/>
              </v:shape>
            </v:group>
            <v:group style="position:absolute;left:5656;top:4019;width:12;height:2" coordorigin="5656,4019" coordsize="12,2">
              <v:shape style="position:absolute;left:5656;top:4019;width:12;height:2" coordorigin="5656,4019" coordsize="12,0" path="m5656,4019l5668,4019e" filled="false" stroked="true" strokeweight=".6pt" strokecolor="#000000">
                <v:path arrowok="t"/>
              </v:shape>
            </v:group>
            <v:group style="position:absolute;left:5656;top:4038;width:12;height:2" coordorigin="5656,4038" coordsize="12,2">
              <v:shape style="position:absolute;left:5656;top:4038;width:12;height:2" coordorigin="5656,4038" coordsize="12,0" path="m5656,4038l5668,4038e" filled="false" stroked="true" strokeweight=".6pt" strokecolor="#000000">
                <v:path arrowok="t"/>
              </v:shape>
            </v:group>
            <v:group style="position:absolute;left:5656;top:4057;width:12;height:2" coordorigin="5656,4057" coordsize="12,2">
              <v:shape style="position:absolute;left:5656;top:4057;width:12;height:2" coordorigin="5656,4057" coordsize="12,0" path="m5656,4057l5668,4057e" filled="false" stroked="true" strokeweight=".6pt" strokecolor="#000000">
                <v:path arrowok="t"/>
              </v:shape>
            </v:group>
            <v:group style="position:absolute;left:5656;top:4076;width:12;height:2" coordorigin="5656,4076" coordsize="12,2">
              <v:shape style="position:absolute;left:5656;top:4076;width:12;height:2" coordorigin="5656,4076" coordsize="12,0" path="m5656,4076l5668,4076e" filled="false" stroked="true" strokeweight=".6pt" strokecolor="#000000">
                <v:path arrowok="t"/>
              </v:shape>
            </v:group>
            <v:group style="position:absolute;left:5656;top:4095;width:12;height:2" coordorigin="5656,4095" coordsize="12,2">
              <v:shape style="position:absolute;left:5656;top:4095;width:12;height:2" coordorigin="5656,4095" coordsize="12,0" path="m5656,4095l5668,4095e" filled="false" stroked="true" strokeweight=".6pt" strokecolor="#000000">
                <v:path arrowok="t"/>
              </v:shape>
            </v:group>
            <v:group style="position:absolute;left:5656;top:4115;width:12;height:2" coordorigin="5656,4115" coordsize="12,2">
              <v:shape style="position:absolute;left:5656;top:4115;width:12;height:2" coordorigin="5656,4115" coordsize="12,0" path="m5656,4115l5668,4115e" filled="false" stroked="true" strokeweight=".6pt" strokecolor="#000000">
                <v:path arrowok="t"/>
              </v:shape>
            </v:group>
            <v:group style="position:absolute;left:5656;top:4134;width:12;height:2" coordorigin="5656,4134" coordsize="12,2">
              <v:shape style="position:absolute;left:5656;top:4134;width:12;height:2" coordorigin="5656,4134" coordsize="12,0" path="m5656,4134l5668,4134e" filled="false" stroked="true" strokeweight=".6pt" strokecolor="#000000">
                <v:path arrowok="t"/>
              </v:shape>
            </v:group>
            <v:group style="position:absolute;left:5656;top:4153;width:12;height:2" coordorigin="5656,4153" coordsize="12,2">
              <v:shape style="position:absolute;left:5656;top:4153;width:12;height:2" coordorigin="5656,4153" coordsize="12,0" path="m5656,4153l5668,4153e" filled="false" stroked="true" strokeweight=".6pt" strokecolor="#000000">
                <v:path arrowok="t"/>
              </v:shape>
            </v:group>
            <v:group style="position:absolute;left:5656;top:4172;width:12;height:2" coordorigin="5656,4172" coordsize="12,2">
              <v:shape style="position:absolute;left:5656;top:4172;width:12;height:2" coordorigin="5656,4172" coordsize="12,0" path="m5656,4172l5668,4172e" filled="false" stroked="true" strokeweight=".6pt" strokecolor="#000000">
                <v:path arrowok="t"/>
              </v:shape>
            </v:group>
            <v:group style="position:absolute;left:5656;top:4191;width:12;height:2" coordorigin="5656,4191" coordsize="12,2">
              <v:shape style="position:absolute;left:5656;top:4191;width:12;height:2" coordorigin="5656,4191" coordsize="12,0" path="m5656,4191l5668,4191e" filled="false" stroked="true" strokeweight=".6pt" strokecolor="#000000">
                <v:path arrowok="t"/>
              </v:shape>
            </v:group>
            <v:group style="position:absolute;left:5656;top:4211;width:12;height:2" coordorigin="5656,4211" coordsize="12,2">
              <v:shape style="position:absolute;left:5656;top:4211;width:12;height:2" coordorigin="5656,4211" coordsize="12,0" path="m5656,4211l5668,4211e" filled="false" stroked="true" strokeweight=".6pt" strokecolor="#000000">
                <v:path arrowok="t"/>
              </v:shape>
            </v:group>
            <v:group style="position:absolute;left:5656;top:4230;width:12;height:2" coordorigin="5656,4230" coordsize="12,2">
              <v:shape style="position:absolute;left:5656;top:4230;width:12;height:2" coordorigin="5656,4230" coordsize="12,0" path="m5656,4230l5668,4230e" filled="false" stroked="true" strokeweight=".6pt" strokecolor="#000000">
                <v:path arrowok="t"/>
              </v:shape>
            </v:group>
            <v:group style="position:absolute;left:5656;top:4249;width:12;height:2" coordorigin="5656,4249" coordsize="12,2">
              <v:shape style="position:absolute;left:5656;top:4249;width:12;height:2" coordorigin="5656,4249" coordsize="12,0" path="m5656,4249l5668,4249e" filled="false" stroked="true" strokeweight=".6pt" strokecolor="#000000">
                <v:path arrowok="t"/>
              </v:shape>
            </v:group>
            <v:group style="position:absolute;left:5656;top:4268;width:12;height:2" coordorigin="5656,4268" coordsize="12,2">
              <v:shape style="position:absolute;left:5656;top:4268;width:12;height:2" coordorigin="5656,4268" coordsize="12,0" path="m5656,4268l5668,4268e" filled="false" stroked="true" strokeweight=".6pt" strokecolor="#000000">
                <v:path arrowok="t"/>
              </v:shape>
            </v:group>
            <v:group style="position:absolute;left:5656;top:4287;width:12;height:2" coordorigin="5656,4287" coordsize="12,2">
              <v:shape style="position:absolute;left:5656;top:4287;width:12;height:2" coordorigin="5656,4287" coordsize="12,0" path="m5656,4287l5668,4287e" filled="false" stroked="true" strokeweight=".6pt" strokecolor="#000000">
                <v:path arrowok="t"/>
              </v:shape>
            </v:group>
            <v:group style="position:absolute;left:5656;top:4307;width:12;height:2" coordorigin="5656,4307" coordsize="12,2">
              <v:shape style="position:absolute;left:5656;top:4307;width:12;height:2" coordorigin="5656,4307" coordsize="12,0" path="m5656,4307l5668,4307e" filled="false" stroked="true" strokeweight=".6pt" strokecolor="#000000">
                <v:path arrowok="t"/>
              </v:shape>
            </v:group>
            <v:group style="position:absolute;left:5656;top:4326;width:12;height:2" coordorigin="5656,4326" coordsize="12,2">
              <v:shape style="position:absolute;left:5656;top:4326;width:12;height:2" coordorigin="5656,4326" coordsize="12,0" path="m5656,4326l5668,4326e" filled="false" stroked="true" strokeweight=".6pt" strokecolor="#000000">
                <v:path arrowok="t"/>
              </v:shape>
            </v:group>
            <v:group style="position:absolute;left:5656;top:4345;width:12;height:2" coordorigin="5656,4345" coordsize="12,2">
              <v:shape style="position:absolute;left:5656;top:4345;width:12;height:2" coordorigin="5656,4345" coordsize="12,0" path="m5656,4345l5668,4345e" filled="false" stroked="true" strokeweight=".6pt" strokecolor="#000000">
                <v:path arrowok="t"/>
              </v:shape>
            </v:group>
            <v:group style="position:absolute;left:5656;top:4364;width:12;height:2" coordorigin="5656,4364" coordsize="12,2">
              <v:shape style="position:absolute;left:5656;top:4364;width:12;height:2" coordorigin="5656,4364" coordsize="12,0" path="m5656,4364l5668,4364e" filled="false" stroked="true" strokeweight=".6pt" strokecolor="#000000">
                <v:path arrowok="t"/>
              </v:shape>
            </v:group>
            <v:group style="position:absolute;left:5656;top:4383;width:12;height:2" coordorigin="5656,4383" coordsize="12,2">
              <v:shape style="position:absolute;left:5656;top:4383;width:12;height:2" coordorigin="5656,4383" coordsize="12,0" path="m5656,4383l5668,4383e" filled="false" stroked="true" strokeweight=".6pt" strokecolor="#000000">
                <v:path arrowok="t"/>
              </v:shape>
            </v:group>
            <v:group style="position:absolute;left:5656;top:4403;width:12;height:2" coordorigin="5656,4403" coordsize="12,2">
              <v:shape style="position:absolute;left:5656;top:4403;width:12;height:2" coordorigin="5656,4403" coordsize="12,0" path="m5656,4403l5668,4403e" filled="false" stroked="true" strokeweight=".6pt" strokecolor="#000000">
                <v:path arrowok="t"/>
              </v:shape>
            </v:group>
            <v:group style="position:absolute;left:5656;top:4422;width:12;height:2" coordorigin="5656,4422" coordsize="12,2">
              <v:shape style="position:absolute;left:5656;top:4422;width:12;height:2" coordorigin="5656,4422" coordsize="12,0" path="m5656,4422l5668,4422e" filled="false" stroked="true" strokeweight=".6pt" strokecolor="#000000">
                <v:path arrowok="t"/>
              </v:shape>
            </v:group>
            <v:group style="position:absolute;left:5656;top:4441;width:12;height:2" coordorigin="5656,4441" coordsize="12,2">
              <v:shape style="position:absolute;left:5656;top:4441;width:12;height:2" coordorigin="5656,4441" coordsize="12,0" path="m5656,4441l5668,4441e" filled="false" stroked="true" strokeweight=".6pt" strokecolor="#000000">
                <v:path arrowok="t"/>
              </v:shape>
            </v:group>
            <v:group style="position:absolute;left:5656;top:4460;width:12;height:2" coordorigin="5656,4460" coordsize="12,2">
              <v:shape style="position:absolute;left:5656;top:4460;width:12;height:2" coordorigin="5656,4460" coordsize="12,0" path="m5656,4460l5668,4460e" filled="false" stroked="true" strokeweight=".6pt" strokecolor="#000000">
                <v:path arrowok="t"/>
              </v:shape>
            </v:group>
            <v:group style="position:absolute;left:5656;top:4479;width:12;height:2" coordorigin="5656,4479" coordsize="12,2">
              <v:shape style="position:absolute;left:5656;top:4479;width:12;height:2" coordorigin="5656,4479" coordsize="12,0" path="m5656,4479l5668,4479e" filled="false" stroked="true" strokeweight=".6pt" strokecolor="#000000">
                <v:path arrowok="t"/>
              </v:shape>
            </v:group>
            <v:group style="position:absolute;left:5656;top:4499;width:12;height:2" coordorigin="5656,4499" coordsize="12,2">
              <v:shape style="position:absolute;left:5656;top:4499;width:12;height:2" coordorigin="5656,4499" coordsize="12,0" path="m5656,4499l5668,4499e" filled="false" stroked="true" strokeweight=".6pt" strokecolor="#000000">
                <v:path arrowok="t"/>
              </v:shape>
            </v:group>
            <v:group style="position:absolute;left:5656;top:4518;width:12;height:2" coordorigin="5656,4518" coordsize="12,2">
              <v:shape style="position:absolute;left:5656;top:4518;width:12;height:2" coordorigin="5656,4518" coordsize="12,0" path="m5656,4518l5668,4518e" filled="false" stroked="true" strokeweight=".6pt" strokecolor="#000000">
                <v:path arrowok="t"/>
              </v:shape>
            </v:group>
            <v:group style="position:absolute;left:5656;top:4537;width:12;height:2" coordorigin="5656,4537" coordsize="12,2">
              <v:shape style="position:absolute;left:5656;top:4537;width:12;height:2" coordorigin="5656,4537" coordsize="12,0" path="m5656,4537l5668,4537e" filled="false" stroked="true" strokeweight=".6pt" strokecolor="#000000">
                <v:path arrowok="t"/>
              </v:shape>
            </v:group>
            <v:group style="position:absolute;left:5656;top:4556;width:12;height:2" coordorigin="5656,4556" coordsize="12,2">
              <v:shape style="position:absolute;left:5656;top:4556;width:12;height:2" coordorigin="5656,4556" coordsize="12,0" path="m5656,4556l5668,4556e" filled="false" stroked="true" strokeweight=".6pt" strokecolor="#000000">
                <v:path arrowok="t"/>
              </v:shape>
            </v:group>
            <v:group style="position:absolute;left:5656;top:4575;width:12;height:2" coordorigin="5656,4575" coordsize="12,2">
              <v:shape style="position:absolute;left:5656;top:4575;width:12;height:2" coordorigin="5656,4575" coordsize="12,0" path="m5656,4575l5668,4575e" filled="false" stroked="true" strokeweight=".6pt" strokecolor="#000000">
                <v:path arrowok="t"/>
              </v:shape>
            </v:group>
            <v:group style="position:absolute;left:5656;top:4595;width:12;height:2" coordorigin="5656,4595" coordsize="12,2">
              <v:shape style="position:absolute;left:5656;top:4595;width:12;height:2" coordorigin="5656,4595" coordsize="12,0" path="m5656,4595l5668,4595e" filled="false" stroked="true" strokeweight=".6pt" strokecolor="#000000">
                <v:path arrowok="t"/>
              </v:shape>
            </v:group>
            <v:group style="position:absolute;left:5656;top:4614;width:12;height:2" coordorigin="5656,4614" coordsize="12,2">
              <v:shape style="position:absolute;left:5656;top:4614;width:12;height:2" coordorigin="5656,4614" coordsize="12,0" path="m5656,4614l5668,4614e" filled="false" stroked="true" strokeweight=".6pt" strokecolor="#000000">
                <v:path arrowok="t"/>
              </v:shape>
            </v:group>
            <v:group style="position:absolute;left:5656;top:4633;width:12;height:2" coordorigin="5656,4633" coordsize="12,2">
              <v:shape style="position:absolute;left:5656;top:4633;width:12;height:2" coordorigin="5656,4633" coordsize="12,0" path="m5656,4633l5668,4633e" filled="false" stroked="true" strokeweight=".6pt" strokecolor="#000000">
                <v:path arrowok="t"/>
              </v:shape>
            </v:group>
            <v:group style="position:absolute;left:5656;top:4652;width:12;height:2" coordorigin="5656,4652" coordsize="12,2">
              <v:shape style="position:absolute;left:5656;top:4652;width:12;height:2" coordorigin="5656,4652" coordsize="12,0" path="m5656,4652l5668,4652e" filled="false" stroked="true" strokeweight=".6pt" strokecolor="#000000">
                <v:path arrowok="t"/>
              </v:shape>
            </v:group>
            <v:group style="position:absolute;left:5656;top:4671;width:12;height:2" coordorigin="5656,4671" coordsize="12,2">
              <v:shape style="position:absolute;left:5656;top:4671;width:12;height:2" coordorigin="5656,4671" coordsize="12,0" path="m5656,4671l5668,4671e" filled="false" stroked="true" strokeweight=".6pt" strokecolor="#000000">
                <v:path arrowok="t"/>
              </v:shape>
            </v:group>
            <v:group style="position:absolute;left:5656;top:4691;width:12;height:2" coordorigin="5656,4691" coordsize="12,2">
              <v:shape style="position:absolute;left:5656;top:4691;width:12;height:2" coordorigin="5656,4691" coordsize="12,0" path="m5656,4691l5668,4691e" filled="false" stroked="true" strokeweight=".6pt" strokecolor="#000000">
                <v:path arrowok="t"/>
              </v:shape>
            </v:group>
            <v:group style="position:absolute;left:5656;top:4710;width:12;height:2" coordorigin="5656,4710" coordsize="12,2">
              <v:shape style="position:absolute;left:5656;top:4710;width:12;height:2" coordorigin="5656,4710" coordsize="12,0" path="m5656,4710l5668,4710e" filled="false" stroked="true" strokeweight=".6pt" strokecolor="#000000">
                <v:path arrowok="t"/>
              </v:shape>
            </v:group>
            <v:group style="position:absolute;left:5656;top:4729;width:12;height:2" coordorigin="5656,4729" coordsize="12,2">
              <v:shape style="position:absolute;left:5656;top:4729;width:12;height:2" coordorigin="5656,4729" coordsize="12,0" path="m5656,4729l5668,4729e" filled="false" stroked="true" strokeweight=".6pt" strokecolor="#000000">
                <v:path arrowok="t"/>
              </v:shape>
            </v:group>
            <v:group style="position:absolute;left:5656;top:4748;width:12;height:2" coordorigin="5656,4748" coordsize="12,2">
              <v:shape style="position:absolute;left:5656;top:4748;width:12;height:2" coordorigin="5656,4748" coordsize="12,0" path="m5656,4748l5668,4748e" filled="false" stroked="true" strokeweight=".6pt" strokecolor="#000000">
                <v:path arrowok="t"/>
              </v:shape>
            </v:group>
            <v:group style="position:absolute;left:5656;top:4767;width:12;height:2" coordorigin="5656,4767" coordsize="12,2">
              <v:shape style="position:absolute;left:5656;top:4767;width:12;height:2" coordorigin="5656,4767" coordsize="12,0" path="m5656,4767l5668,4767e" filled="false" stroked="true" strokeweight=".6pt" strokecolor="#000000">
                <v:path arrowok="t"/>
              </v:shape>
            </v:group>
            <v:group style="position:absolute;left:5656;top:4787;width:12;height:2" coordorigin="5656,4787" coordsize="12,2">
              <v:shape style="position:absolute;left:5656;top:4787;width:12;height:2" coordorigin="5656,4787" coordsize="12,0" path="m5656,4787l5668,4787e" filled="false" stroked="true" strokeweight=".6pt" strokecolor="#000000">
                <v:path arrowok="t"/>
              </v:shape>
            </v:group>
            <v:group style="position:absolute;left:5656;top:4806;width:12;height:2" coordorigin="5656,4806" coordsize="12,2">
              <v:shape style="position:absolute;left:5656;top:4806;width:12;height:2" coordorigin="5656,4806" coordsize="12,0" path="m5656,4806l5668,4806e" filled="false" stroked="true" strokeweight=".6pt" strokecolor="#000000">
                <v:path arrowok="t"/>
              </v:shape>
            </v:group>
            <v:group style="position:absolute;left:5656;top:4825;width:12;height:2" coordorigin="5656,4825" coordsize="12,2">
              <v:shape style="position:absolute;left:5656;top:4825;width:12;height:2" coordorigin="5656,4825" coordsize="12,0" path="m5656,4825l5668,4825e" filled="false" stroked="true" strokeweight=".6pt" strokecolor="#000000">
                <v:path arrowok="t"/>
              </v:shape>
            </v:group>
            <v:group style="position:absolute;left:5656;top:4844;width:12;height:2" coordorigin="5656,4844" coordsize="12,2">
              <v:shape style="position:absolute;left:5656;top:4844;width:12;height:2" coordorigin="5656,4844" coordsize="12,0" path="m5656,4844l5668,4844e" filled="false" stroked="true" strokeweight=".6pt" strokecolor="#000000">
                <v:path arrowok="t"/>
              </v:shape>
            </v:group>
            <v:group style="position:absolute;left:5656;top:4863;width:12;height:2" coordorigin="5656,4863" coordsize="12,2">
              <v:shape style="position:absolute;left:5656;top:4863;width:12;height:2" coordorigin="5656,4863" coordsize="12,0" path="m5656,4863l5668,4863e" filled="false" stroked="true" strokeweight=".6pt" strokecolor="#000000">
                <v:path arrowok="t"/>
              </v:shape>
            </v:group>
            <v:group style="position:absolute;left:5656;top:4883;width:12;height:2" coordorigin="5656,4883" coordsize="12,2">
              <v:shape style="position:absolute;left:5656;top:4883;width:12;height:2" coordorigin="5656,4883" coordsize="12,0" path="m5656,4883l5668,4883e" filled="false" stroked="true" strokeweight=".6pt" strokecolor="#000000">
                <v:path arrowok="t"/>
              </v:shape>
            </v:group>
            <v:group style="position:absolute;left:5656;top:4902;width:12;height:2" coordorigin="5656,4902" coordsize="12,2">
              <v:shape style="position:absolute;left:5656;top:4902;width:12;height:2" coordorigin="5656,4902" coordsize="12,0" path="m5656,4902l5668,4902e" filled="false" stroked="true" strokeweight=".6pt" strokecolor="#000000">
                <v:path arrowok="t"/>
              </v:shape>
            </v:group>
            <v:group style="position:absolute;left:5656;top:4921;width:12;height:2" coordorigin="5656,4921" coordsize="12,2">
              <v:shape style="position:absolute;left:5656;top:4921;width:12;height:2" coordorigin="5656,4921" coordsize="12,0" path="m5656,4921l5668,4921e" filled="false" stroked="true" strokeweight=".6pt" strokecolor="#000000">
                <v:path arrowok="t"/>
              </v:shape>
            </v:group>
            <v:group style="position:absolute;left:5656;top:4940;width:12;height:2" coordorigin="5656,4940" coordsize="12,2">
              <v:shape style="position:absolute;left:5656;top:4940;width:12;height:2" coordorigin="5656,4940" coordsize="12,0" path="m5656,4940l5668,4940e" filled="false" stroked="true" strokeweight=".6pt" strokecolor="#000000">
                <v:path arrowok="t"/>
              </v:shape>
            </v:group>
            <v:group style="position:absolute;left:5656;top:4959;width:12;height:2" coordorigin="5656,4959" coordsize="12,2">
              <v:shape style="position:absolute;left:5656;top:4959;width:12;height:2" coordorigin="5656,4959" coordsize="12,0" path="m5656,4959l5668,4959e" filled="false" stroked="true" strokeweight=".6pt" strokecolor="#000000">
                <v:path arrowok="t"/>
              </v:shape>
            </v:group>
            <v:group style="position:absolute;left:5656;top:4979;width:12;height:2" coordorigin="5656,4979" coordsize="12,2">
              <v:shape style="position:absolute;left:5656;top:4979;width:12;height:2" coordorigin="5656,4979" coordsize="12,0" path="m5656,4979l5668,4979e" filled="false" stroked="true" strokeweight=".6pt" strokecolor="#000000">
                <v:path arrowok="t"/>
              </v:shape>
            </v:group>
            <v:group style="position:absolute;left:5656;top:4998;width:12;height:2" coordorigin="5656,4998" coordsize="12,2">
              <v:shape style="position:absolute;left:5656;top:4998;width:12;height:2" coordorigin="5656,4998" coordsize="12,0" path="m5656,4998l5668,4998e" filled="false" stroked="true" strokeweight=".6pt" strokecolor="#000000">
                <v:path arrowok="t"/>
              </v:shape>
            </v:group>
            <v:group style="position:absolute;left:5656;top:5017;width:12;height:2" coordorigin="5656,5017" coordsize="12,2">
              <v:shape style="position:absolute;left:5656;top:5017;width:12;height:2" coordorigin="5656,5017" coordsize="12,0" path="m5656,5017l5668,5017e" filled="false" stroked="true" strokeweight=".6pt" strokecolor="#000000">
                <v:path arrowok="t"/>
              </v:shape>
            </v:group>
            <v:group style="position:absolute;left:5656;top:5036;width:12;height:2" coordorigin="5656,5036" coordsize="12,2">
              <v:shape style="position:absolute;left:5656;top:5036;width:12;height:2" coordorigin="5656,5036" coordsize="12,0" path="m5656,5036l5668,5036e" filled="false" stroked="true" strokeweight=".6pt" strokecolor="#000000">
                <v:path arrowok="t"/>
              </v:shape>
            </v:group>
            <v:group style="position:absolute;left:5656;top:5055;width:12;height:2" coordorigin="5656,5055" coordsize="12,2">
              <v:shape style="position:absolute;left:5656;top:5055;width:12;height:2" coordorigin="5656,5055" coordsize="12,0" path="m5656,5055l5668,5055e" filled="false" stroked="true" strokeweight=".6pt" strokecolor="#000000">
                <v:path arrowok="t"/>
              </v:shape>
            </v:group>
            <v:group style="position:absolute;left:5656;top:5075;width:12;height:2" coordorigin="5656,5075" coordsize="12,2">
              <v:shape style="position:absolute;left:5656;top:5075;width:12;height:2" coordorigin="5656,5075" coordsize="12,0" path="m5656,5075l5668,5075e" filled="false" stroked="true" strokeweight=".6pt" strokecolor="#000000">
                <v:path arrowok="t"/>
              </v:shape>
            </v:group>
            <v:group style="position:absolute;left:5656;top:5094;width:12;height:2" coordorigin="5656,5094" coordsize="12,2">
              <v:shape style="position:absolute;left:5656;top:5094;width:12;height:2" coordorigin="5656,5094" coordsize="12,0" path="m5656,5094l5668,5094e" filled="false" stroked="true" strokeweight=".6pt" strokecolor="#000000">
                <v:path arrowok="t"/>
              </v:shape>
            </v:group>
            <v:group style="position:absolute;left:5656;top:5113;width:12;height:2" coordorigin="5656,5113" coordsize="12,2">
              <v:shape style="position:absolute;left:5656;top:5113;width:12;height:2" coordorigin="5656,5113" coordsize="12,0" path="m5656,5113l5668,5113e" filled="false" stroked="true" strokeweight=".6pt" strokecolor="#000000">
                <v:path arrowok="t"/>
              </v:shape>
            </v:group>
            <v:group style="position:absolute;left:5656;top:5132;width:12;height:2" coordorigin="5656,5132" coordsize="12,2">
              <v:shape style="position:absolute;left:5656;top:5132;width:12;height:2" coordorigin="5656,5132" coordsize="12,0" path="m5656,5132l5668,5132e" filled="false" stroked="true" strokeweight=".6pt" strokecolor="#000000">
                <v:path arrowok="t"/>
              </v:shape>
            </v:group>
            <v:group style="position:absolute;left:5656;top:5151;width:12;height:2" coordorigin="5656,5151" coordsize="12,2">
              <v:shape style="position:absolute;left:5656;top:5151;width:12;height:2" coordorigin="5656,5151" coordsize="12,0" path="m5656,5151l5668,5151e" filled="false" stroked="true" strokeweight=".6pt" strokecolor="#000000">
                <v:path arrowok="t"/>
              </v:shape>
            </v:group>
            <v:group style="position:absolute;left:5656;top:5171;width:12;height:2" coordorigin="5656,5171" coordsize="12,2">
              <v:shape style="position:absolute;left:5656;top:5171;width:12;height:2" coordorigin="5656,5171" coordsize="12,0" path="m5656,5171l5668,5171e" filled="false" stroked="true" strokeweight=".6pt" strokecolor="#000000">
                <v:path arrowok="t"/>
              </v:shape>
            </v:group>
            <v:group style="position:absolute;left:5656;top:5190;width:12;height:2" coordorigin="5656,5190" coordsize="12,2">
              <v:shape style="position:absolute;left:5656;top:5190;width:12;height:2" coordorigin="5656,5190" coordsize="12,0" path="m5656,5190l5668,5190e" filled="false" stroked="true" strokeweight=".6pt" strokecolor="#000000">
                <v:path arrowok="t"/>
              </v:shape>
            </v:group>
            <v:group style="position:absolute;left:5656;top:5209;width:12;height:2" coordorigin="5656,5209" coordsize="12,2">
              <v:shape style="position:absolute;left:5656;top:5209;width:12;height:2" coordorigin="5656,5209" coordsize="12,0" path="m5656,5209l5668,5209e" filled="false" stroked="true" strokeweight=".6pt" strokecolor="#000000">
                <v:path arrowok="t"/>
              </v:shape>
            </v:group>
            <v:group style="position:absolute;left:5656;top:5228;width:12;height:2" coordorigin="5656,5228" coordsize="12,2">
              <v:shape style="position:absolute;left:5656;top:5228;width:12;height:2" coordorigin="5656,5228" coordsize="12,0" path="m5656,5228l5668,5228e" filled="false" stroked="true" strokeweight=".6pt" strokecolor="#000000">
                <v:path arrowok="t"/>
              </v:shape>
            </v:group>
            <v:group style="position:absolute;left:5656;top:5247;width:12;height:2" coordorigin="5656,5247" coordsize="12,2">
              <v:shape style="position:absolute;left:5656;top:5247;width:12;height:2" coordorigin="5656,5247" coordsize="12,0" path="m5656,5247l5668,5247e" filled="false" stroked="true" strokeweight=".6pt" strokecolor="#000000">
                <v:path arrowok="t"/>
              </v:shape>
            </v:group>
            <v:group style="position:absolute;left:5656;top:5267;width:12;height:2" coordorigin="5656,5267" coordsize="12,2">
              <v:shape style="position:absolute;left:5656;top:5267;width:12;height:2" coordorigin="5656,5267" coordsize="12,0" path="m5656,5267l5668,5267e" filled="false" stroked="true" strokeweight=".6pt" strokecolor="#000000">
                <v:path arrowok="t"/>
              </v:shape>
            </v:group>
            <v:group style="position:absolute;left:5657;top:5283;width:10;height:2" coordorigin="5657,5283" coordsize="10,2">
              <v:shape style="position:absolute;left:5657;top:5283;width:10;height:2" coordorigin="5657,5283" coordsize="10,0" path="m5657,5283l5666,5283e" filled="false" stroked="true" strokeweight=".48pt" strokecolor="#000000">
                <v:path arrowok="t"/>
              </v:shape>
            </v:group>
            <v:group style="position:absolute;left:5657;top:5303;width:10;height:2" coordorigin="5657,5303" coordsize="10,2">
              <v:shape style="position:absolute;left:5657;top:5303;width:10;height:2" coordorigin="5657,5303" coordsize="10,0" path="m5657,5303l5666,5303e" filled="false" stroked="true" strokeweight=".48pt" strokecolor="#000000">
                <v:path arrowok="t"/>
              </v:shape>
            </v:group>
            <v:group style="position:absolute;left:5657;top:5322;width:10;height:2" coordorigin="5657,5322" coordsize="10,2">
              <v:shape style="position:absolute;left:5657;top:5322;width:10;height:2" coordorigin="5657,5322" coordsize="10,0" path="m5657,5322l5666,5322e" filled="false" stroked="true" strokeweight=".48pt" strokecolor="#000000">
                <v:path arrowok="t"/>
              </v:shape>
            </v:group>
            <v:group style="position:absolute;left:5657;top:5341;width:10;height:2" coordorigin="5657,5341" coordsize="10,2">
              <v:shape style="position:absolute;left:5657;top:5341;width:10;height:2" coordorigin="5657,5341" coordsize="10,0" path="m5657,5341l5666,5341e" filled="false" stroked="true" strokeweight=".48pt" strokecolor="#000000">
                <v:path arrowok="t"/>
              </v:shape>
            </v:group>
            <v:group style="position:absolute;left:5657;top:5360;width:10;height:2" coordorigin="5657,5360" coordsize="10,2">
              <v:shape style="position:absolute;left:5657;top:5360;width:10;height:2" coordorigin="5657,5360" coordsize="10,0" path="m5657,5360l5666,5360e" filled="false" stroked="true" strokeweight=".48pt" strokecolor="#000000">
                <v:path arrowok="t"/>
              </v:shape>
            </v:group>
            <v:group style="position:absolute;left:5657;top:5379;width:10;height:2" coordorigin="5657,5379" coordsize="10,2">
              <v:shape style="position:absolute;left:5657;top:5379;width:10;height:2" coordorigin="5657,5379" coordsize="10,0" path="m5657,5379l5666,5379e" filled="false" stroked="true" strokeweight=".48pt" strokecolor="#000000">
                <v:path arrowok="t"/>
              </v:shape>
            </v:group>
            <v:group style="position:absolute;left:5657;top:5399;width:10;height:2" coordorigin="5657,5399" coordsize="10,2">
              <v:shape style="position:absolute;left:5657;top:5399;width:10;height:2" coordorigin="5657,5399" coordsize="10,0" path="m5657,5399l5666,5399e" filled="false" stroked="true" strokeweight=".48pt" strokecolor="#000000">
                <v:path arrowok="t"/>
              </v:shape>
            </v:group>
            <v:group style="position:absolute;left:5657;top:5418;width:10;height:2" coordorigin="5657,5418" coordsize="10,2">
              <v:shape style="position:absolute;left:5657;top:5418;width:10;height:2" coordorigin="5657,5418" coordsize="10,0" path="m5657,5418l5666,5418e" filled="false" stroked="true" strokeweight=".48pt" strokecolor="#000000">
                <v:path arrowok="t"/>
              </v:shape>
            </v:group>
            <v:group style="position:absolute;left:5657;top:5437;width:10;height:2" coordorigin="5657,5437" coordsize="10,2">
              <v:shape style="position:absolute;left:5657;top:5437;width:10;height:2" coordorigin="5657,5437" coordsize="10,0" path="m5657,5437l5666,5437e" filled="false" stroked="true" strokeweight=".48pt" strokecolor="#000000">
                <v:path arrowok="t"/>
              </v:shape>
            </v:group>
            <v:group style="position:absolute;left:5657;top:5456;width:10;height:2" coordorigin="5657,5456" coordsize="10,2">
              <v:shape style="position:absolute;left:5657;top:5456;width:10;height:2" coordorigin="5657,5456" coordsize="10,0" path="m5657,5456l5666,5456e" filled="false" stroked="true" strokeweight=".48pt" strokecolor="#000000">
                <v:path arrowok="t"/>
              </v:shape>
            </v:group>
            <v:group style="position:absolute;left:5657;top:5475;width:10;height:2" coordorigin="5657,5475" coordsize="10,2">
              <v:shape style="position:absolute;left:5657;top:5475;width:10;height:2" coordorigin="5657,5475" coordsize="10,0" path="m5657,5475l5666,5475e" filled="false" stroked="true" strokeweight=".48pt" strokecolor="#000000">
                <v:path arrowok="t"/>
              </v:shape>
            </v:group>
            <v:group style="position:absolute;left:5657;top:5495;width:10;height:2" coordorigin="5657,5495" coordsize="10,2">
              <v:shape style="position:absolute;left:5657;top:5495;width:10;height:2" coordorigin="5657,5495" coordsize="10,0" path="m5657,5495l5666,5495e" filled="false" stroked="true" strokeweight=".48pt" strokecolor="#000000">
                <v:path arrowok="t"/>
              </v:shape>
            </v:group>
            <v:group style="position:absolute;left:5657;top:5514;width:10;height:2" coordorigin="5657,5514" coordsize="10,2">
              <v:shape style="position:absolute;left:5657;top:5514;width:10;height:2" coordorigin="5657,5514" coordsize="10,0" path="m5657,5514l5666,5514e" filled="false" stroked="true" strokeweight=".48pt" strokecolor="#000000">
                <v:path arrowok="t"/>
              </v:shape>
            </v:group>
            <v:group style="position:absolute;left:5657;top:5533;width:10;height:2" coordorigin="5657,5533" coordsize="10,2">
              <v:shape style="position:absolute;left:5657;top:5533;width:10;height:2" coordorigin="5657,5533" coordsize="10,0" path="m5657,5533l5666,5533e" filled="false" stroked="true" strokeweight=".48pt" strokecolor="#000000">
                <v:path arrowok="t"/>
              </v:shape>
            </v:group>
            <v:group style="position:absolute;left:5657;top:5552;width:10;height:2" coordorigin="5657,5552" coordsize="10,2">
              <v:shape style="position:absolute;left:5657;top:5552;width:10;height:2" coordorigin="5657,5552" coordsize="10,0" path="m5657,5552l5666,5552e" filled="false" stroked="true" strokeweight=".48pt" strokecolor="#000000">
                <v:path arrowok="t"/>
              </v:shape>
            </v:group>
            <v:group style="position:absolute;left:5657;top:5571;width:10;height:2" coordorigin="5657,5571" coordsize="10,2">
              <v:shape style="position:absolute;left:5657;top:5571;width:10;height:2" coordorigin="5657,5571" coordsize="10,0" path="m5657,5571l5666,5571e" filled="false" stroked="true" strokeweight=".48pt" strokecolor="#000000">
                <v:path arrowok="t"/>
              </v:shape>
            </v:group>
            <v:group style="position:absolute;left:5657;top:5591;width:10;height:2" coordorigin="5657,5591" coordsize="10,2">
              <v:shape style="position:absolute;left:5657;top:5591;width:10;height:2" coordorigin="5657,5591" coordsize="10,0" path="m5657,5591l5666,5591e" filled="false" stroked="true" strokeweight=".48pt" strokecolor="#000000">
                <v:path arrowok="t"/>
              </v:shape>
            </v:group>
            <v:group style="position:absolute;left:5657;top:5610;width:10;height:2" coordorigin="5657,5610" coordsize="10,2">
              <v:shape style="position:absolute;left:5657;top:5610;width:10;height:2" coordorigin="5657,5610" coordsize="10,0" path="m5657,5610l5666,5610e" filled="false" stroked="true" strokeweight=".48pt" strokecolor="#000000">
                <v:path arrowok="t"/>
              </v:shape>
            </v:group>
            <v:group style="position:absolute;left:5657;top:5629;width:10;height:2" coordorigin="5657,5629" coordsize="10,2">
              <v:shape style="position:absolute;left:5657;top:5629;width:10;height:2" coordorigin="5657,5629" coordsize="10,0" path="m5657,5629l5666,5629e" filled="false" stroked="true" strokeweight=".48pt" strokecolor="#000000">
                <v:path arrowok="t"/>
              </v:shape>
            </v:group>
            <v:group style="position:absolute;left:5657;top:5648;width:10;height:2" coordorigin="5657,5648" coordsize="10,2">
              <v:shape style="position:absolute;left:5657;top:5648;width:10;height:2" coordorigin="5657,5648" coordsize="10,0" path="m5657,5648l5666,5648e" filled="false" stroked="true" strokeweight=".48pt" strokecolor="#000000">
                <v:path arrowok="t"/>
              </v:shape>
            </v:group>
            <v:group style="position:absolute;left:5657;top:5667;width:10;height:2" coordorigin="5657,5667" coordsize="10,2">
              <v:shape style="position:absolute;left:5657;top:5667;width:10;height:2" coordorigin="5657,5667" coordsize="10,0" path="m5657,5667l5666,5667e" filled="false" stroked="true" strokeweight=".48pt" strokecolor="#000000">
                <v:path arrowok="t"/>
              </v:shape>
            </v:group>
            <v:group style="position:absolute;left:5657;top:5687;width:10;height:2" coordorigin="5657,5687" coordsize="10,2">
              <v:shape style="position:absolute;left:5657;top:5687;width:10;height:2" coordorigin="5657,5687" coordsize="10,0" path="m5657,5687l5666,5687e" filled="false" stroked="true" strokeweight=".48pt" strokecolor="#000000">
                <v:path arrowok="t"/>
              </v:shape>
            </v:group>
            <v:group style="position:absolute;left:5657;top:5706;width:10;height:2" coordorigin="5657,5706" coordsize="10,2">
              <v:shape style="position:absolute;left:5657;top:5706;width:10;height:2" coordorigin="5657,5706" coordsize="10,0" path="m5657,5706l5666,5706e" filled="false" stroked="true" strokeweight=".48pt" strokecolor="#000000">
                <v:path arrowok="t"/>
              </v:shape>
            </v:group>
            <v:group style="position:absolute;left:5657;top:5725;width:10;height:2" coordorigin="5657,5725" coordsize="10,2">
              <v:shape style="position:absolute;left:5657;top:5725;width:10;height:2" coordorigin="5657,5725" coordsize="10,0" path="m5657,5725l5666,5725e" filled="false" stroked="true" strokeweight=".48pt" strokecolor="#000000">
                <v:path arrowok="t"/>
              </v:shape>
            </v:group>
            <v:group style="position:absolute;left:5657;top:5744;width:10;height:2" coordorigin="5657,5744" coordsize="10,2">
              <v:shape style="position:absolute;left:5657;top:5744;width:10;height:2" coordorigin="5657,5744" coordsize="10,0" path="m5657,5744l5666,5744e" filled="false" stroked="true" strokeweight=".48pt" strokecolor="#000000">
                <v:path arrowok="t"/>
              </v:shape>
            </v:group>
            <v:group style="position:absolute;left:5657;top:5763;width:10;height:2" coordorigin="5657,5763" coordsize="10,2">
              <v:shape style="position:absolute;left:5657;top:5763;width:10;height:2" coordorigin="5657,5763" coordsize="10,0" path="m5657,5763l5666,5763e" filled="false" stroked="true" strokeweight=".48pt" strokecolor="#000000">
                <v:path arrowok="t"/>
              </v:shape>
            </v:group>
            <v:group style="position:absolute;left:5657;top:5783;width:10;height:2" coordorigin="5657,5783" coordsize="10,2">
              <v:shape style="position:absolute;left:5657;top:5783;width:10;height:2" coordorigin="5657,5783" coordsize="10,0" path="m5657,5783l5666,5783e" filled="false" stroked="true" strokeweight=".48pt" strokecolor="#000000">
                <v:path arrowok="t"/>
              </v:shape>
            </v:group>
            <v:group style="position:absolute;left:5657;top:5802;width:10;height:2" coordorigin="5657,5802" coordsize="10,2">
              <v:shape style="position:absolute;left:5657;top:5802;width:10;height:2" coordorigin="5657,5802" coordsize="10,0" path="m5657,5802l5666,5802e" filled="false" stroked="true" strokeweight=".48pt" strokecolor="#000000">
                <v:path arrowok="t"/>
              </v:shape>
            </v:group>
            <v:group style="position:absolute;left:5657;top:5821;width:10;height:2" coordorigin="5657,5821" coordsize="10,2">
              <v:shape style="position:absolute;left:5657;top:5821;width:10;height:2" coordorigin="5657,5821" coordsize="10,0" path="m5657,5821l5666,5821e" filled="false" stroked="true" strokeweight=".48pt" strokecolor="#000000">
                <v:path arrowok="t"/>
              </v:shape>
            </v:group>
            <v:group style="position:absolute;left:5657;top:5840;width:10;height:2" coordorigin="5657,5840" coordsize="10,2">
              <v:shape style="position:absolute;left:5657;top:5840;width:10;height:2" coordorigin="5657,5840" coordsize="10,0" path="m5657,5840l5666,5840e" filled="false" stroked="true" strokeweight=".48pt" strokecolor="#000000">
                <v:path arrowok="t"/>
              </v:shape>
            </v:group>
            <v:group style="position:absolute;left:5657;top:5859;width:10;height:2" coordorigin="5657,5859" coordsize="10,2">
              <v:shape style="position:absolute;left:5657;top:5859;width:10;height:2" coordorigin="5657,5859" coordsize="10,0" path="m5657,5859l5666,5859e" filled="false" stroked="true" strokeweight=".48pt" strokecolor="#000000">
                <v:path arrowok="t"/>
              </v:shape>
            </v:group>
            <v:group style="position:absolute;left:5657;top:5879;width:10;height:2" coordorigin="5657,5879" coordsize="10,2">
              <v:shape style="position:absolute;left:5657;top:5879;width:10;height:2" coordorigin="5657,5879" coordsize="10,0" path="m5657,5879l5666,5879e" filled="false" stroked="true" strokeweight=".48pt" strokecolor="#000000">
                <v:path arrowok="t"/>
              </v:shape>
            </v:group>
            <v:group style="position:absolute;left:5657;top:5898;width:10;height:2" coordorigin="5657,5898" coordsize="10,2">
              <v:shape style="position:absolute;left:5657;top:5898;width:10;height:2" coordorigin="5657,5898" coordsize="10,0" path="m5657,5898l5666,5898e" filled="false" stroked="true" strokeweight=".48pt" strokecolor="#000000">
                <v:path arrowok="t"/>
              </v:shape>
            </v:group>
            <v:group style="position:absolute;left:5657;top:5917;width:10;height:2" coordorigin="5657,5917" coordsize="10,2">
              <v:shape style="position:absolute;left:5657;top:5917;width:10;height:2" coordorigin="5657,5917" coordsize="10,0" path="m5657,5917l5666,5917e" filled="false" stroked="true" strokeweight=".48pt" strokecolor="#000000">
                <v:path arrowok="t"/>
              </v:shape>
            </v:group>
            <v:group style="position:absolute;left:5657;top:5936;width:10;height:2" coordorigin="5657,5936" coordsize="10,2">
              <v:shape style="position:absolute;left:5657;top:5936;width:10;height:2" coordorigin="5657,5936" coordsize="10,0" path="m5657,5936l5666,5936e" filled="false" stroked="true" strokeweight=".48pt" strokecolor="#000000">
                <v:path arrowok="t"/>
              </v:shape>
            </v:group>
            <v:group style="position:absolute;left:5657;top:5955;width:10;height:2" coordorigin="5657,5955" coordsize="10,2">
              <v:shape style="position:absolute;left:5657;top:5955;width:10;height:2" coordorigin="5657,5955" coordsize="10,0" path="m5657,5955l5666,5955e" filled="false" stroked="true" strokeweight=".48pt" strokecolor="#000000">
                <v:path arrowok="t"/>
              </v:shape>
            </v:group>
            <v:group style="position:absolute;left:5657;top:5975;width:10;height:2" coordorigin="5657,5975" coordsize="10,2">
              <v:shape style="position:absolute;left:5657;top:5975;width:10;height:2" coordorigin="5657,5975" coordsize="10,0" path="m5657,5975l5666,5975e" filled="false" stroked="true" strokeweight=".48pt" strokecolor="#000000">
                <v:path arrowok="t"/>
              </v:shape>
            </v:group>
            <v:group style="position:absolute;left:5657;top:5994;width:10;height:2" coordorigin="5657,5994" coordsize="10,2">
              <v:shape style="position:absolute;left:5657;top:5994;width:10;height:2" coordorigin="5657,5994" coordsize="10,0" path="m5657,5994l5666,5994e" filled="false" stroked="true" strokeweight=".48pt" strokecolor="#000000">
                <v:path arrowok="t"/>
              </v:shape>
            </v:group>
            <v:group style="position:absolute;left:5657;top:6013;width:10;height:2" coordorigin="5657,6013" coordsize="10,2">
              <v:shape style="position:absolute;left:5657;top:6013;width:10;height:2" coordorigin="5657,6013" coordsize="10,0" path="m5657,6013l5666,6013e" filled="false" stroked="true" strokeweight=".48pt" strokecolor="#000000">
                <v:path arrowok="t"/>
              </v:shape>
            </v:group>
            <v:group style="position:absolute;left:5657;top:6032;width:10;height:2" coordorigin="5657,6032" coordsize="10,2">
              <v:shape style="position:absolute;left:5657;top:6032;width:10;height:2" coordorigin="5657,6032" coordsize="10,0" path="m5657,6032l5666,6032e" filled="false" stroked="true" strokeweight=".48pt" strokecolor="#000000">
                <v:path arrowok="t"/>
              </v:shape>
            </v:group>
            <v:group style="position:absolute;left:5657;top:6051;width:10;height:2" coordorigin="5657,6051" coordsize="10,2">
              <v:shape style="position:absolute;left:5657;top:6051;width:10;height:2" coordorigin="5657,6051" coordsize="10,0" path="m5657,6051l5666,6051e" filled="false" stroked="true" strokeweight=".48pt" strokecolor="#000000">
                <v:path arrowok="t"/>
              </v:shape>
            </v:group>
            <v:group style="position:absolute;left:5657;top:6071;width:10;height:2" coordorigin="5657,6071" coordsize="10,2">
              <v:shape style="position:absolute;left:5657;top:6071;width:10;height:2" coordorigin="5657,6071" coordsize="10,0" path="m5657,6071l5666,6071e" filled="false" stroked="true" strokeweight=".48pt" strokecolor="#000000">
                <v:path arrowok="t"/>
              </v:shape>
            </v:group>
            <v:group style="position:absolute;left:5657;top:6090;width:10;height:2" coordorigin="5657,6090" coordsize="10,2">
              <v:shape style="position:absolute;left:5657;top:6090;width:10;height:2" coordorigin="5657,6090" coordsize="10,0" path="m5657,6090l5666,6090e" filled="false" stroked="true" strokeweight=".48pt" strokecolor="#000000">
                <v:path arrowok="t"/>
              </v:shape>
            </v:group>
            <v:group style="position:absolute;left:5657;top:6109;width:10;height:2" coordorigin="5657,6109" coordsize="10,2">
              <v:shape style="position:absolute;left:5657;top:6109;width:10;height:2" coordorigin="5657,6109" coordsize="10,0" path="m5657,6109l5666,6109e" filled="false" stroked="true" strokeweight=".48pt" strokecolor="#000000">
                <v:path arrowok="t"/>
              </v:shape>
            </v:group>
            <v:group style="position:absolute;left:5657;top:6128;width:10;height:2" coordorigin="5657,6128" coordsize="10,2">
              <v:shape style="position:absolute;left:5657;top:6128;width:10;height:2" coordorigin="5657,6128" coordsize="10,0" path="m5657,6128l5666,6128e" filled="false" stroked="true" strokeweight=".48pt" strokecolor="#000000">
                <v:path arrowok="t"/>
              </v:shape>
            </v:group>
            <v:group style="position:absolute;left:5657;top:6147;width:10;height:2" coordorigin="5657,6147" coordsize="10,2">
              <v:shape style="position:absolute;left:5657;top:6147;width:10;height:2" coordorigin="5657,6147" coordsize="10,0" path="m5657,6147l5666,6147e" filled="false" stroked="true" strokeweight=".48pt" strokecolor="#000000">
                <v:path arrowok="t"/>
              </v:shape>
            </v:group>
            <v:group style="position:absolute;left:5657;top:6167;width:10;height:2" coordorigin="5657,6167" coordsize="10,2">
              <v:shape style="position:absolute;left:5657;top:6167;width:10;height:2" coordorigin="5657,6167" coordsize="10,0" path="m5657,6167l5666,6167e" filled="false" stroked="true" strokeweight=".48pt" strokecolor="#000000">
                <v:path arrowok="t"/>
              </v:shape>
            </v:group>
            <v:group style="position:absolute;left:5657;top:6186;width:10;height:2" coordorigin="5657,6186" coordsize="10,2">
              <v:shape style="position:absolute;left:5657;top:6186;width:10;height:2" coordorigin="5657,6186" coordsize="10,0" path="m5657,6186l5666,6186e" filled="false" stroked="true" strokeweight=".48pt" strokecolor="#000000">
                <v:path arrowok="t"/>
              </v:shape>
            </v:group>
            <v:group style="position:absolute;left:5657;top:6204;width:10;height:2" coordorigin="5657,6204" coordsize="10,2">
              <v:shape style="position:absolute;left:5657;top:6204;width:10;height:2" coordorigin="5657,6204" coordsize="10,0" path="m5657,6204l5666,6204e" filled="false" stroked="true" strokeweight=".36pt" strokecolor="#000000">
                <v:path arrowok="t"/>
              </v:shape>
            </v:group>
            <v:group style="position:absolute;left:5656;top:5283;width:12;height:2" coordorigin="5656,5283" coordsize="12,2">
              <v:shape style="position:absolute;left:5656;top:5283;width:12;height:2" coordorigin="5656,5283" coordsize="12,0" path="m5656,5283l5668,5283e" filled="false" stroked="true" strokeweight=".6pt" strokecolor="#000000">
                <v:path arrowok="t"/>
              </v:shape>
            </v:group>
            <v:group style="position:absolute;left:5656;top:5303;width:12;height:2" coordorigin="5656,5303" coordsize="12,2">
              <v:shape style="position:absolute;left:5656;top:5303;width:12;height:2" coordorigin="5656,5303" coordsize="12,0" path="m5656,5303l5668,5303e" filled="false" stroked="true" strokeweight=".6pt" strokecolor="#000000">
                <v:path arrowok="t"/>
              </v:shape>
            </v:group>
            <v:group style="position:absolute;left:5656;top:5322;width:12;height:2" coordorigin="5656,5322" coordsize="12,2">
              <v:shape style="position:absolute;left:5656;top:5322;width:12;height:2" coordorigin="5656,5322" coordsize="12,0" path="m5656,5322l5668,5322e" filled="false" stroked="true" strokeweight=".6pt" strokecolor="#000000">
                <v:path arrowok="t"/>
              </v:shape>
            </v:group>
            <v:group style="position:absolute;left:5656;top:5341;width:12;height:2" coordorigin="5656,5341" coordsize="12,2">
              <v:shape style="position:absolute;left:5656;top:5341;width:12;height:2" coordorigin="5656,5341" coordsize="12,0" path="m5656,5341l5668,5341e" filled="false" stroked="true" strokeweight=".6pt" strokecolor="#000000">
                <v:path arrowok="t"/>
              </v:shape>
            </v:group>
            <v:group style="position:absolute;left:5656;top:5360;width:12;height:2" coordorigin="5656,5360" coordsize="12,2">
              <v:shape style="position:absolute;left:5656;top:5360;width:12;height:2" coordorigin="5656,5360" coordsize="12,0" path="m5656,5360l5668,5360e" filled="false" stroked="true" strokeweight=".6pt" strokecolor="#000000">
                <v:path arrowok="t"/>
              </v:shape>
            </v:group>
            <v:group style="position:absolute;left:5656;top:5379;width:12;height:2" coordorigin="5656,5379" coordsize="12,2">
              <v:shape style="position:absolute;left:5656;top:5379;width:12;height:2" coordorigin="5656,5379" coordsize="12,0" path="m5656,5379l5668,5379e" filled="false" stroked="true" strokeweight=".6pt" strokecolor="#000000">
                <v:path arrowok="t"/>
              </v:shape>
            </v:group>
            <v:group style="position:absolute;left:5656;top:5399;width:12;height:2" coordorigin="5656,5399" coordsize="12,2">
              <v:shape style="position:absolute;left:5656;top:5399;width:12;height:2" coordorigin="5656,5399" coordsize="12,0" path="m5656,5399l5668,5399e" filled="false" stroked="true" strokeweight=".6pt" strokecolor="#000000">
                <v:path arrowok="t"/>
              </v:shape>
            </v:group>
            <v:group style="position:absolute;left:5656;top:5418;width:12;height:2" coordorigin="5656,5418" coordsize="12,2">
              <v:shape style="position:absolute;left:5656;top:5418;width:12;height:2" coordorigin="5656,5418" coordsize="12,0" path="m5656,5418l5668,5418e" filled="false" stroked="true" strokeweight=".6pt" strokecolor="#000000">
                <v:path arrowok="t"/>
              </v:shape>
            </v:group>
            <v:group style="position:absolute;left:5656;top:5437;width:12;height:2" coordorigin="5656,5437" coordsize="12,2">
              <v:shape style="position:absolute;left:5656;top:5437;width:12;height:2" coordorigin="5656,5437" coordsize="12,0" path="m5656,5437l5668,5437e" filled="false" stroked="true" strokeweight=".6pt" strokecolor="#000000">
                <v:path arrowok="t"/>
              </v:shape>
            </v:group>
            <v:group style="position:absolute;left:5656;top:5456;width:12;height:2" coordorigin="5656,5456" coordsize="12,2">
              <v:shape style="position:absolute;left:5656;top:5456;width:12;height:2" coordorigin="5656,5456" coordsize="12,0" path="m5656,5456l5668,5456e" filled="false" stroked="true" strokeweight=".6pt" strokecolor="#000000">
                <v:path arrowok="t"/>
              </v:shape>
            </v:group>
            <v:group style="position:absolute;left:5656;top:5475;width:12;height:2" coordorigin="5656,5475" coordsize="12,2">
              <v:shape style="position:absolute;left:5656;top:5475;width:12;height:2" coordorigin="5656,5475" coordsize="12,0" path="m5656,5475l5668,5475e" filled="false" stroked="true" strokeweight=".6pt" strokecolor="#000000">
                <v:path arrowok="t"/>
              </v:shape>
            </v:group>
            <v:group style="position:absolute;left:5656;top:5495;width:12;height:2" coordorigin="5656,5495" coordsize="12,2">
              <v:shape style="position:absolute;left:5656;top:5495;width:12;height:2" coordorigin="5656,5495" coordsize="12,0" path="m5656,5495l5668,5495e" filled="false" stroked="true" strokeweight=".6pt" strokecolor="#000000">
                <v:path arrowok="t"/>
              </v:shape>
            </v:group>
            <v:group style="position:absolute;left:5656;top:5514;width:12;height:2" coordorigin="5656,5514" coordsize="12,2">
              <v:shape style="position:absolute;left:5656;top:5514;width:12;height:2" coordorigin="5656,5514" coordsize="12,0" path="m5656,5514l5668,5514e" filled="false" stroked="true" strokeweight=".6pt" strokecolor="#000000">
                <v:path arrowok="t"/>
              </v:shape>
            </v:group>
            <v:group style="position:absolute;left:5656;top:5533;width:12;height:2" coordorigin="5656,5533" coordsize="12,2">
              <v:shape style="position:absolute;left:5656;top:5533;width:12;height:2" coordorigin="5656,5533" coordsize="12,0" path="m5656,5533l5668,5533e" filled="false" stroked="true" strokeweight=".6pt" strokecolor="#000000">
                <v:path arrowok="t"/>
              </v:shape>
            </v:group>
            <v:group style="position:absolute;left:5656;top:5552;width:12;height:2" coordorigin="5656,5552" coordsize="12,2">
              <v:shape style="position:absolute;left:5656;top:5552;width:12;height:2" coordorigin="5656,5552" coordsize="12,0" path="m5656,5552l5668,5552e" filled="false" stroked="true" strokeweight=".6pt" strokecolor="#000000">
                <v:path arrowok="t"/>
              </v:shape>
            </v:group>
            <v:group style="position:absolute;left:5656;top:5571;width:12;height:2" coordorigin="5656,5571" coordsize="12,2">
              <v:shape style="position:absolute;left:5656;top:5571;width:12;height:2" coordorigin="5656,5571" coordsize="12,0" path="m5656,5571l5668,5571e" filled="false" stroked="true" strokeweight=".6pt" strokecolor="#000000">
                <v:path arrowok="t"/>
              </v:shape>
            </v:group>
            <v:group style="position:absolute;left:5656;top:5591;width:12;height:2" coordorigin="5656,5591" coordsize="12,2">
              <v:shape style="position:absolute;left:5656;top:5591;width:12;height:2" coordorigin="5656,5591" coordsize="12,0" path="m5656,5591l5668,5591e" filled="false" stroked="true" strokeweight=".6pt" strokecolor="#000000">
                <v:path arrowok="t"/>
              </v:shape>
            </v:group>
            <v:group style="position:absolute;left:5656;top:5610;width:12;height:2" coordorigin="5656,5610" coordsize="12,2">
              <v:shape style="position:absolute;left:5656;top:5610;width:12;height:2" coordorigin="5656,5610" coordsize="12,0" path="m5656,5610l5668,5610e" filled="false" stroked="true" strokeweight=".6pt" strokecolor="#000000">
                <v:path arrowok="t"/>
              </v:shape>
            </v:group>
            <v:group style="position:absolute;left:5656;top:5629;width:12;height:2" coordorigin="5656,5629" coordsize="12,2">
              <v:shape style="position:absolute;left:5656;top:5629;width:12;height:2" coordorigin="5656,5629" coordsize="12,0" path="m5656,5629l5668,5629e" filled="false" stroked="true" strokeweight=".6pt" strokecolor="#000000">
                <v:path arrowok="t"/>
              </v:shape>
            </v:group>
            <v:group style="position:absolute;left:5656;top:5648;width:12;height:2" coordorigin="5656,5648" coordsize="12,2">
              <v:shape style="position:absolute;left:5656;top:5648;width:12;height:2" coordorigin="5656,5648" coordsize="12,0" path="m5656,5648l5668,5648e" filled="false" stroked="true" strokeweight=".6pt" strokecolor="#000000">
                <v:path arrowok="t"/>
              </v:shape>
            </v:group>
            <v:group style="position:absolute;left:5656;top:5667;width:12;height:2" coordorigin="5656,5667" coordsize="12,2">
              <v:shape style="position:absolute;left:5656;top:5667;width:12;height:2" coordorigin="5656,5667" coordsize="12,0" path="m5656,5667l5668,5667e" filled="false" stroked="true" strokeweight=".6pt" strokecolor="#000000">
                <v:path arrowok="t"/>
              </v:shape>
            </v:group>
            <v:group style="position:absolute;left:5656;top:5687;width:12;height:2" coordorigin="5656,5687" coordsize="12,2">
              <v:shape style="position:absolute;left:5656;top:5687;width:12;height:2" coordorigin="5656,5687" coordsize="12,0" path="m5656,5687l5668,5687e" filled="false" stroked="true" strokeweight=".6pt" strokecolor="#000000">
                <v:path arrowok="t"/>
              </v:shape>
            </v:group>
            <v:group style="position:absolute;left:5656;top:5706;width:12;height:2" coordorigin="5656,5706" coordsize="12,2">
              <v:shape style="position:absolute;left:5656;top:5706;width:12;height:2" coordorigin="5656,5706" coordsize="12,0" path="m5656,5706l5668,5706e" filled="false" stroked="true" strokeweight=".6pt" strokecolor="#000000">
                <v:path arrowok="t"/>
              </v:shape>
            </v:group>
            <v:group style="position:absolute;left:5656;top:5725;width:12;height:2" coordorigin="5656,5725" coordsize="12,2">
              <v:shape style="position:absolute;left:5656;top:5725;width:12;height:2" coordorigin="5656,5725" coordsize="12,0" path="m5656,5725l5668,5725e" filled="false" stroked="true" strokeweight=".6pt" strokecolor="#000000">
                <v:path arrowok="t"/>
              </v:shape>
            </v:group>
            <v:group style="position:absolute;left:5656;top:5744;width:12;height:2" coordorigin="5656,5744" coordsize="12,2">
              <v:shape style="position:absolute;left:5656;top:5744;width:12;height:2" coordorigin="5656,5744" coordsize="12,0" path="m5656,5744l5668,5744e" filled="false" stroked="true" strokeweight=".6pt" strokecolor="#000000">
                <v:path arrowok="t"/>
              </v:shape>
            </v:group>
            <v:group style="position:absolute;left:5656;top:5763;width:12;height:2" coordorigin="5656,5763" coordsize="12,2">
              <v:shape style="position:absolute;left:5656;top:5763;width:12;height:2" coordorigin="5656,5763" coordsize="12,0" path="m5656,5763l5668,5763e" filled="false" stroked="true" strokeweight=".6pt" strokecolor="#000000">
                <v:path arrowok="t"/>
              </v:shape>
            </v:group>
            <v:group style="position:absolute;left:5656;top:5783;width:12;height:2" coordorigin="5656,5783" coordsize="12,2">
              <v:shape style="position:absolute;left:5656;top:5783;width:12;height:2" coordorigin="5656,5783" coordsize="12,0" path="m5656,5783l5668,5783e" filled="false" stroked="true" strokeweight=".6pt" strokecolor="#000000">
                <v:path arrowok="t"/>
              </v:shape>
            </v:group>
            <v:group style="position:absolute;left:5656;top:5802;width:12;height:2" coordorigin="5656,5802" coordsize="12,2">
              <v:shape style="position:absolute;left:5656;top:5802;width:12;height:2" coordorigin="5656,5802" coordsize="12,0" path="m5656,5802l5668,5802e" filled="false" stroked="true" strokeweight=".6pt" strokecolor="#000000">
                <v:path arrowok="t"/>
              </v:shape>
            </v:group>
            <v:group style="position:absolute;left:5656;top:5821;width:12;height:2" coordorigin="5656,5821" coordsize="12,2">
              <v:shape style="position:absolute;left:5656;top:5821;width:12;height:2" coordorigin="5656,5821" coordsize="12,0" path="m5656,5821l5668,5821e" filled="false" stroked="true" strokeweight=".6pt" strokecolor="#000000">
                <v:path arrowok="t"/>
              </v:shape>
            </v:group>
            <v:group style="position:absolute;left:5656;top:5840;width:12;height:2" coordorigin="5656,5840" coordsize="12,2">
              <v:shape style="position:absolute;left:5656;top:5840;width:12;height:2" coordorigin="5656,5840" coordsize="12,0" path="m5656,5840l5668,5840e" filled="false" stroked="true" strokeweight=".6pt" strokecolor="#000000">
                <v:path arrowok="t"/>
              </v:shape>
            </v:group>
            <v:group style="position:absolute;left:5656;top:5859;width:12;height:2" coordorigin="5656,5859" coordsize="12,2">
              <v:shape style="position:absolute;left:5656;top:5859;width:12;height:2" coordorigin="5656,5859" coordsize="12,0" path="m5656,5859l5668,5859e" filled="false" stroked="true" strokeweight=".6pt" strokecolor="#000000">
                <v:path arrowok="t"/>
              </v:shape>
            </v:group>
            <v:group style="position:absolute;left:5656;top:5879;width:12;height:2" coordorigin="5656,5879" coordsize="12,2">
              <v:shape style="position:absolute;left:5656;top:5879;width:12;height:2" coordorigin="5656,5879" coordsize="12,0" path="m5656,5879l5668,5879e" filled="false" stroked="true" strokeweight=".6pt" strokecolor="#000000">
                <v:path arrowok="t"/>
              </v:shape>
            </v:group>
            <v:group style="position:absolute;left:5656;top:5898;width:12;height:2" coordorigin="5656,5898" coordsize="12,2">
              <v:shape style="position:absolute;left:5656;top:5898;width:12;height:2" coordorigin="5656,5898" coordsize="12,0" path="m5656,5898l5668,5898e" filled="false" stroked="true" strokeweight=".6pt" strokecolor="#000000">
                <v:path arrowok="t"/>
              </v:shape>
            </v:group>
            <v:group style="position:absolute;left:5656;top:5917;width:12;height:2" coordorigin="5656,5917" coordsize="12,2">
              <v:shape style="position:absolute;left:5656;top:5917;width:12;height:2" coordorigin="5656,5917" coordsize="12,0" path="m5656,5917l5668,5917e" filled="false" stroked="true" strokeweight=".6pt" strokecolor="#000000">
                <v:path arrowok="t"/>
              </v:shape>
            </v:group>
            <v:group style="position:absolute;left:5656;top:5936;width:12;height:2" coordorigin="5656,5936" coordsize="12,2">
              <v:shape style="position:absolute;left:5656;top:5936;width:12;height:2" coordorigin="5656,5936" coordsize="12,0" path="m5656,5936l5668,5936e" filled="false" stroked="true" strokeweight=".6pt" strokecolor="#000000">
                <v:path arrowok="t"/>
              </v:shape>
            </v:group>
            <v:group style="position:absolute;left:5656;top:5955;width:12;height:2" coordorigin="5656,5955" coordsize="12,2">
              <v:shape style="position:absolute;left:5656;top:5955;width:12;height:2" coordorigin="5656,5955" coordsize="12,0" path="m5656,5955l5668,5955e" filled="false" stroked="true" strokeweight=".6pt" strokecolor="#000000">
                <v:path arrowok="t"/>
              </v:shape>
            </v:group>
            <v:group style="position:absolute;left:5656;top:5975;width:12;height:2" coordorigin="5656,5975" coordsize="12,2">
              <v:shape style="position:absolute;left:5656;top:5975;width:12;height:2" coordorigin="5656,5975" coordsize="12,0" path="m5656,5975l5668,5975e" filled="false" stroked="true" strokeweight=".6pt" strokecolor="#000000">
                <v:path arrowok="t"/>
              </v:shape>
            </v:group>
            <v:group style="position:absolute;left:5656;top:5994;width:12;height:2" coordorigin="5656,5994" coordsize="12,2">
              <v:shape style="position:absolute;left:5656;top:5994;width:12;height:2" coordorigin="5656,5994" coordsize="12,0" path="m5656,5994l5668,5994e" filled="false" stroked="true" strokeweight=".6pt" strokecolor="#000000">
                <v:path arrowok="t"/>
              </v:shape>
            </v:group>
            <v:group style="position:absolute;left:5656;top:6013;width:12;height:2" coordorigin="5656,6013" coordsize="12,2">
              <v:shape style="position:absolute;left:5656;top:6013;width:12;height:2" coordorigin="5656,6013" coordsize="12,0" path="m5656,6013l5668,6013e" filled="false" stroked="true" strokeweight=".6pt" strokecolor="#000000">
                <v:path arrowok="t"/>
              </v:shape>
            </v:group>
            <v:group style="position:absolute;left:5656;top:6032;width:12;height:2" coordorigin="5656,6032" coordsize="12,2">
              <v:shape style="position:absolute;left:5656;top:6032;width:12;height:2" coordorigin="5656,6032" coordsize="12,0" path="m5656,6032l5668,6032e" filled="false" stroked="true" strokeweight=".6pt" strokecolor="#000000">
                <v:path arrowok="t"/>
              </v:shape>
            </v:group>
            <v:group style="position:absolute;left:5656;top:6051;width:12;height:2" coordorigin="5656,6051" coordsize="12,2">
              <v:shape style="position:absolute;left:5656;top:6051;width:12;height:2" coordorigin="5656,6051" coordsize="12,0" path="m5656,6051l5668,6051e" filled="false" stroked="true" strokeweight=".6pt" strokecolor="#000000">
                <v:path arrowok="t"/>
              </v:shape>
            </v:group>
            <v:group style="position:absolute;left:5656;top:6071;width:12;height:2" coordorigin="5656,6071" coordsize="12,2">
              <v:shape style="position:absolute;left:5656;top:6071;width:12;height:2" coordorigin="5656,6071" coordsize="12,0" path="m5656,6071l5668,6071e" filled="false" stroked="true" strokeweight=".6pt" strokecolor="#000000">
                <v:path arrowok="t"/>
              </v:shape>
            </v:group>
            <v:group style="position:absolute;left:5656;top:6090;width:12;height:2" coordorigin="5656,6090" coordsize="12,2">
              <v:shape style="position:absolute;left:5656;top:6090;width:12;height:2" coordorigin="5656,6090" coordsize="12,0" path="m5656,6090l5668,6090e" filled="false" stroked="true" strokeweight=".6pt" strokecolor="#000000">
                <v:path arrowok="t"/>
              </v:shape>
            </v:group>
            <v:group style="position:absolute;left:5656;top:6109;width:12;height:2" coordorigin="5656,6109" coordsize="12,2">
              <v:shape style="position:absolute;left:5656;top:6109;width:12;height:2" coordorigin="5656,6109" coordsize="12,0" path="m5656,6109l5668,6109e" filled="false" stroked="true" strokeweight=".6pt" strokecolor="#000000">
                <v:path arrowok="t"/>
              </v:shape>
            </v:group>
            <v:group style="position:absolute;left:5656;top:6128;width:12;height:2" coordorigin="5656,6128" coordsize="12,2">
              <v:shape style="position:absolute;left:5656;top:6128;width:12;height:2" coordorigin="5656,6128" coordsize="12,0" path="m5656,6128l5668,6128e" filled="false" stroked="true" strokeweight=".6pt" strokecolor="#000000">
                <v:path arrowok="t"/>
              </v:shape>
            </v:group>
            <v:group style="position:absolute;left:5656;top:6147;width:12;height:2" coordorigin="5656,6147" coordsize="12,2">
              <v:shape style="position:absolute;left:5656;top:6147;width:12;height:2" coordorigin="5656,6147" coordsize="12,0" path="m5656,6147l5668,6147e" filled="false" stroked="true" strokeweight=".6pt" strokecolor="#000000">
                <v:path arrowok="t"/>
              </v:shape>
            </v:group>
            <v:group style="position:absolute;left:5656;top:6167;width:12;height:2" coordorigin="5656,6167" coordsize="12,2">
              <v:shape style="position:absolute;left:5656;top:6167;width:12;height:2" coordorigin="5656,6167" coordsize="12,0" path="m5656,6167l5668,6167e" filled="false" stroked="true" strokeweight=".6pt" strokecolor="#000000">
                <v:path arrowok="t"/>
              </v:shape>
            </v:group>
            <v:group style="position:absolute;left:5656;top:6186;width:12;height:2" coordorigin="5656,6186" coordsize="12,2">
              <v:shape style="position:absolute;left:5656;top:6186;width:12;height:2" coordorigin="5656,6186" coordsize="12,0" path="m5656,6186l5668,6186e" filled="false" stroked="true" strokeweight=".6pt" strokecolor="#000000">
                <v:path arrowok="t"/>
              </v:shape>
            </v:group>
            <v:group style="position:absolute;left:5656;top:6204;width:12;height:2" coordorigin="5656,6204" coordsize="12,2">
              <v:shape style="position:absolute;left:5656;top:6204;width:12;height:2" coordorigin="5656,6204" coordsize="12,0" path="m5656,6204l5668,6204e" filled="false" stroked="true" strokeweight=".48pt" strokecolor="#000000">
                <v:path arrowok="t"/>
              </v:shape>
            </v:group>
            <v:group style="position:absolute;left:5657;top:6212;width:10;height:2" coordorigin="5657,6212" coordsize="10,2">
              <v:shape style="position:absolute;left:5657;top:6212;width:10;height:2" coordorigin="5657,6212" coordsize="10,0" path="m5657,6212l5666,6212e" filled="false" stroked="true" strokeweight=".48pt" strokecolor="#000000">
                <v:path arrowok="t"/>
              </v:shape>
            </v:group>
            <v:group style="position:absolute;left:5657;top:6231;width:10;height:2" coordorigin="5657,6231" coordsize="10,2">
              <v:shape style="position:absolute;left:5657;top:6231;width:10;height:2" coordorigin="5657,6231" coordsize="10,0" path="m5657,6231l5666,6231e" filled="false" stroked="true" strokeweight=".48pt" strokecolor="#000000">
                <v:path arrowok="t"/>
              </v:shape>
            </v:group>
            <v:group style="position:absolute;left:5657;top:6251;width:10;height:2" coordorigin="5657,6251" coordsize="10,2">
              <v:shape style="position:absolute;left:5657;top:6251;width:10;height:2" coordorigin="5657,6251" coordsize="10,0" path="m5657,6251l5666,6251e" filled="false" stroked="true" strokeweight=".48pt" strokecolor="#000000">
                <v:path arrowok="t"/>
              </v:shape>
            </v:group>
            <v:group style="position:absolute;left:5657;top:6270;width:10;height:2" coordorigin="5657,6270" coordsize="10,2">
              <v:shape style="position:absolute;left:5657;top:6270;width:10;height:2" coordorigin="5657,6270" coordsize="10,0" path="m5657,6270l5666,6270e" filled="false" stroked="true" strokeweight=".48pt" strokecolor="#000000">
                <v:path arrowok="t"/>
              </v:shape>
            </v:group>
            <v:group style="position:absolute;left:5657;top:6289;width:10;height:2" coordorigin="5657,6289" coordsize="10,2">
              <v:shape style="position:absolute;left:5657;top:6289;width:10;height:2" coordorigin="5657,6289" coordsize="10,0" path="m5657,6289l5666,6289e" filled="false" stroked="true" strokeweight=".48pt" strokecolor="#000000">
                <v:path arrowok="t"/>
              </v:shape>
            </v:group>
            <v:group style="position:absolute;left:5657;top:6308;width:10;height:2" coordorigin="5657,6308" coordsize="10,2">
              <v:shape style="position:absolute;left:5657;top:6308;width:10;height:2" coordorigin="5657,6308" coordsize="10,0" path="m5657,6308l5666,6308e" filled="false" stroked="true" strokeweight=".48pt" strokecolor="#000000">
                <v:path arrowok="t"/>
              </v:shape>
            </v:group>
            <v:group style="position:absolute;left:5657;top:6327;width:10;height:2" coordorigin="5657,6327" coordsize="10,2">
              <v:shape style="position:absolute;left:5657;top:6327;width:10;height:2" coordorigin="5657,6327" coordsize="10,0" path="m5657,6327l5666,6327e" filled="false" stroked="true" strokeweight=".48pt" strokecolor="#000000">
                <v:path arrowok="t"/>
              </v:shape>
            </v:group>
            <v:group style="position:absolute;left:5657;top:6347;width:10;height:2" coordorigin="5657,6347" coordsize="10,2">
              <v:shape style="position:absolute;left:5657;top:6347;width:10;height:2" coordorigin="5657,6347" coordsize="10,0" path="m5657,6347l5666,6347e" filled="false" stroked="true" strokeweight=".48pt" strokecolor="#000000">
                <v:path arrowok="t"/>
              </v:shape>
            </v:group>
            <v:group style="position:absolute;left:5657;top:6366;width:10;height:2" coordorigin="5657,6366" coordsize="10,2">
              <v:shape style="position:absolute;left:5657;top:6366;width:10;height:2" coordorigin="5657,6366" coordsize="10,0" path="m5657,6366l5666,6366e" filled="false" stroked="true" strokeweight=".48pt" strokecolor="#000000">
                <v:path arrowok="t"/>
              </v:shape>
            </v:group>
            <v:group style="position:absolute;left:5657;top:6385;width:10;height:2" coordorigin="5657,6385" coordsize="10,2">
              <v:shape style="position:absolute;left:5657;top:6385;width:10;height:2" coordorigin="5657,6385" coordsize="10,0" path="m5657,6385l5666,6385e" filled="false" stroked="true" strokeweight=".48pt" strokecolor="#000000">
                <v:path arrowok="t"/>
              </v:shape>
            </v:group>
            <v:group style="position:absolute;left:5657;top:6404;width:10;height:2" coordorigin="5657,6404" coordsize="10,2">
              <v:shape style="position:absolute;left:5657;top:6404;width:10;height:2" coordorigin="5657,6404" coordsize="10,0" path="m5657,6404l5666,6404e" filled="false" stroked="true" strokeweight=".48pt" strokecolor="#000000">
                <v:path arrowok="t"/>
              </v:shape>
            </v:group>
            <v:group style="position:absolute;left:5657;top:6423;width:10;height:2" coordorigin="5657,6423" coordsize="10,2">
              <v:shape style="position:absolute;left:5657;top:6423;width:10;height:2" coordorigin="5657,6423" coordsize="10,0" path="m5657,6423l5666,6423e" filled="false" stroked="true" strokeweight=".48pt" strokecolor="#000000">
                <v:path arrowok="t"/>
              </v:shape>
            </v:group>
            <v:group style="position:absolute;left:5657;top:6443;width:10;height:2" coordorigin="5657,6443" coordsize="10,2">
              <v:shape style="position:absolute;left:5657;top:6443;width:10;height:2" coordorigin="5657,6443" coordsize="10,0" path="m5657,6443l5666,6443e" filled="false" stroked="true" strokeweight=".48pt" strokecolor="#000000">
                <v:path arrowok="t"/>
              </v:shape>
            </v:group>
            <v:group style="position:absolute;left:5657;top:6462;width:10;height:2" coordorigin="5657,6462" coordsize="10,2">
              <v:shape style="position:absolute;left:5657;top:6462;width:10;height:2" coordorigin="5657,6462" coordsize="10,0" path="m5657,6462l5666,6462e" filled="false" stroked="true" strokeweight=".48pt" strokecolor="#000000">
                <v:path arrowok="t"/>
              </v:shape>
            </v:group>
            <v:group style="position:absolute;left:5657;top:6481;width:10;height:2" coordorigin="5657,6481" coordsize="10,2">
              <v:shape style="position:absolute;left:5657;top:6481;width:10;height:2" coordorigin="5657,6481" coordsize="10,0" path="m5657,6481l5666,6481e" filled="false" stroked="true" strokeweight=".48pt" strokecolor="#000000">
                <v:path arrowok="t"/>
              </v:shape>
            </v:group>
            <v:group style="position:absolute;left:5657;top:6500;width:10;height:2" coordorigin="5657,6500" coordsize="10,2">
              <v:shape style="position:absolute;left:5657;top:6500;width:10;height:2" coordorigin="5657,6500" coordsize="10,0" path="m5657,6500l5666,6500e" filled="false" stroked="true" strokeweight=".48pt" strokecolor="#000000">
                <v:path arrowok="t"/>
              </v:shape>
            </v:group>
            <v:group style="position:absolute;left:5657;top:6519;width:10;height:2" coordorigin="5657,6519" coordsize="10,2">
              <v:shape style="position:absolute;left:5657;top:6519;width:10;height:2" coordorigin="5657,6519" coordsize="10,0" path="m5657,6519l5666,6519e" filled="false" stroked="true" strokeweight=".48pt" strokecolor="#000000">
                <v:path arrowok="t"/>
              </v:shape>
            </v:group>
            <v:group style="position:absolute;left:5657;top:6539;width:10;height:2" coordorigin="5657,6539" coordsize="10,2">
              <v:shape style="position:absolute;left:5657;top:6539;width:10;height:2" coordorigin="5657,6539" coordsize="10,0" path="m5657,6539l5666,6539e" filled="false" stroked="true" strokeweight=".48pt" strokecolor="#000000">
                <v:path arrowok="t"/>
              </v:shape>
            </v:group>
            <v:group style="position:absolute;left:5657;top:6558;width:10;height:2" coordorigin="5657,6558" coordsize="10,2">
              <v:shape style="position:absolute;left:5657;top:6558;width:10;height:2" coordorigin="5657,6558" coordsize="10,0" path="m5657,6558l5666,6558e" filled="false" stroked="true" strokeweight=".48pt" strokecolor="#000000">
                <v:path arrowok="t"/>
              </v:shape>
            </v:group>
            <v:group style="position:absolute;left:5657;top:6577;width:10;height:2" coordorigin="5657,6577" coordsize="10,2">
              <v:shape style="position:absolute;left:5657;top:6577;width:10;height:2" coordorigin="5657,6577" coordsize="10,0" path="m5657,6577l5666,6577e" filled="false" stroked="true" strokeweight=".48pt" strokecolor="#000000">
                <v:path arrowok="t"/>
              </v:shape>
            </v:group>
            <v:group style="position:absolute;left:5657;top:6596;width:10;height:2" coordorigin="5657,6596" coordsize="10,2">
              <v:shape style="position:absolute;left:5657;top:6596;width:10;height:2" coordorigin="5657,6596" coordsize="10,0" path="m5657,6596l5666,6596e" filled="false" stroked="true" strokeweight=".48pt" strokecolor="#000000">
                <v:path arrowok="t"/>
              </v:shape>
            </v:group>
            <v:group style="position:absolute;left:5657;top:6615;width:10;height:2" coordorigin="5657,6615" coordsize="10,2">
              <v:shape style="position:absolute;left:5657;top:6615;width:10;height:2" coordorigin="5657,6615" coordsize="10,0" path="m5657,6615l5666,6615e" filled="false" stroked="true" strokeweight=".48pt" strokecolor="#000000">
                <v:path arrowok="t"/>
              </v:shape>
            </v:group>
            <v:group style="position:absolute;left:5657;top:6635;width:10;height:2" coordorigin="5657,6635" coordsize="10,2">
              <v:shape style="position:absolute;left:5657;top:6635;width:10;height:2" coordorigin="5657,6635" coordsize="10,0" path="m5657,6635l5666,6635e" filled="false" stroked="true" strokeweight=".48pt" strokecolor="#000000">
                <v:path arrowok="t"/>
              </v:shape>
            </v:group>
            <v:group style="position:absolute;left:5657;top:6654;width:10;height:2" coordorigin="5657,6654" coordsize="10,2">
              <v:shape style="position:absolute;left:5657;top:6654;width:10;height:2" coordorigin="5657,6654" coordsize="10,0" path="m5657,6654l5666,6654e" filled="false" stroked="true" strokeweight=".48pt" strokecolor="#000000">
                <v:path arrowok="t"/>
              </v:shape>
            </v:group>
            <v:group style="position:absolute;left:5657;top:6669;width:10;height:2" coordorigin="5657,6669" coordsize="10,2">
              <v:shape style="position:absolute;left:5657;top:6669;width:10;height:2" coordorigin="5657,6669" coordsize="10,0" path="m5657,6669l5666,6669e" filled="false" stroked="true" strokeweight=".12pt" strokecolor="#000000">
                <v:path arrowok="t"/>
              </v:shape>
            </v:group>
            <v:group style="position:absolute;left:5656;top:6212;width:12;height:2" coordorigin="5656,6212" coordsize="12,2">
              <v:shape style="position:absolute;left:5656;top:6212;width:12;height:2" coordorigin="5656,6212" coordsize="12,0" path="m5656,6212l5668,6212e" filled="false" stroked="true" strokeweight=".6pt" strokecolor="#000000">
                <v:path arrowok="t"/>
              </v:shape>
            </v:group>
            <v:group style="position:absolute;left:5656;top:6231;width:12;height:2" coordorigin="5656,6231" coordsize="12,2">
              <v:shape style="position:absolute;left:5656;top:6231;width:12;height:2" coordorigin="5656,6231" coordsize="12,0" path="m5656,6231l5668,6231e" filled="false" stroked="true" strokeweight=".6pt" strokecolor="#000000">
                <v:path arrowok="t"/>
              </v:shape>
            </v:group>
            <v:group style="position:absolute;left:5656;top:6251;width:12;height:2" coordorigin="5656,6251" coordsize="12,2">
              <v:shape style="position:absolute;left:5656;top:6251;width:12;height:2" coordorigin="5656,6251" coordsize="12,0" path="m5656,6251l5668,6251e" filled="false" stroked="true" strokeweight=".6pt" strokecolor="#000000">
                <v:path arrowok="t"/>
              </v:shape>
            </v:group>
            <v:group style="position:absolute;left:5656;top:6270;width:12;height:2" coordorigin="5656,6270" coordsize="12,2">
              <v:shape style="position:absolute;left:5656;top:6270;width:12;height:2" coordorigin="5656,6270" coordsize="12,0" path="m5656,6270l5668,6270e" filled="false" stroked="true" strokeweight=".6pt" strokecolor="#000000">
                <v:path arrowok="t"/>
              </v:shape>
            </v:group>
            <v:group style="position:absolute;left:5656;top:6289;width:12;height:2" coordorigin="5656,6289" coordsize="12,2">
              <v:shape style="position:absolute;left:5656;top:6289;width:12;height:2" coordorigin="5656,6289" coordsize="12,0" path="m5656,6289l5668,6289e" filled="false" stroked="true" strokeweight=".6pt" strokecolor="#000000">
                <v:path arrowok="t"/>
              </v:shape>
            </v:group>
            <v:group style="position:absolute;left:5656;top:6308;width:12;height:2" coordorigin="5656,6308" coordsize="12,2">
              <v:shape style="position:absolute;left:5656;top:6308;width:12;height:2" coordorigin="5656,6308" coordsize="12,0" path="m5656,6308l5668,6308e" filled="false" stroked="true" strokeweight=".6pt" strokecolor="#000000">
                <v:path arrowok="t"/>
              </v:shape>
            </v:group>
            <v:group style="position:absolute;left:5656;top:6327;width:12;height:2" coordorigin="5656,6327" coordsize="12,2">
              <v:shape style="position:absolute;left:5656;top:6327;width:12;height:2" coordorigin="5656,6327" coordsize="12,0" path="m5656,6327l5668,6327e" filled="false" stroked="true" strokeweight=".6pt" strokecolor="#000000">
                <v:path arrowok="t"/>
              </v:shape>
            </v:group>
            <v:group style="position:absolute;left:5656;top:6347;width:12;height:2" coordorigin="5656,6347" coordsize="12,2">
              <v:shape style="position:absolute;left:5656;top:6347;width:12;height:2" coordorigin="5656,6347" coordsize="12,0" path="m5656,6347l5668,6347e" filled="false" stroked="true" strokeweight=".6pt" strokecolor="#000000">
                <v:path arrowok="t"/>
              </v:shape>
            </v:group>
            <v:group style="position:absolute;left:5656;top:6366;width:12;height:2" coordorigin="5656,6366" coordsize="12,2">
              <v:shape style="position:absolute;left:5656;top:6366;width:12;height:2" coordorigin="5656,6366" coordsize="12,0" path="m5656,6366l5668,6366e" filled="false" stroked="true" strokeweight=".6pt" strokecolor="#000000">
                <v:path arrowok="t"/>
              </v:shape>
            </v:group>
            <v:group style="position:absolute;left:5656;top:6385;width:12;height:2" coordorigin="5656,6385" coordsize="12,2">
              <v:shape style="position:absolute;left:5656;top:6385;width:12;height:2" coordorigin="5656,6385" coordsize="12,0" path="m5656,6385l5668,6385e" filled="false" stroked="true" strokeweight=".6pt" strokecolor="#000000">
                <v:path arrowok="t"/>
              </v:shape>
            </v:group>
            <v:group style="position:absolute;left:5656;top:6404;width:12;height:2" coordorigin="5656,6404" coordsize="12,2">
              <v:shape style="position:absolute;left:5656;top:6404;width:12;height:2" coordorigin="5656,6404" coordsize="12,0" path="m5656,6404l5668,6404e" filled="false" stroked="true" strokeweight=".6pt" strokecolor="#000000">
                <v:path arrowok="t"/>
              </v:shape>
            </v:group>
            <v:group style="position:absolute;left:5656;top:6423;width:12;height:2" coordorigin="5656,6423" coordsize="12,2">
              <v:shape style="position:absolute;left:5656;top:6423;width:12;height:2" coordorigin="5656,6423" coordsize="12,0" path="m5656,6423l5668,6423e" filled="false" stroked="true" strokeweight=".6pt" strokecolor="#000000">
                <v:path arrowok="t"/>
              </v:shape>
            </v:group>
            <v:group style="position:absolute;left:5656;top:6443;width:12;height:2" coordorigin="5656,6443" coordsize="12,2">
              <v:shape style="position:absolute;left:5656;top:6443;width:12;height:2" coordorigin="5656,6443" coordsize="12,0" path="m5656,6443l5668,6443e" filled="false" stroked="true" strokeweight=".6pt" strokecolor="#000000">
                <v:path arrowok="t"/>
              </v:shape>
            </v:group>
            <v:group style="position:absolute;left:5656;top:6462;width:12;height:2" coordorigin="5656,6462" coordsize="12,2">
              <v:shape style="position:absolute;left:5656;top:6462;width:12;height:2" coordorigin="5656,6462" coordsize="12,0" path="m5656,6462l5668,6462e" filled="false" stroked="true" strokeweight=".6pt" strokecolor="#000000">
                <v:path arrowok="t"/>
              </v:shape>
            </v:group>
            <v:group style="position:absolute;left:5656;top:6481;width:12;height:2" coordorigin="5656,6481" coordsize="12,2">
              <v:shape style="position:absolute;left:5656;top:6481;width:12;height:2" coordorigin="5656,6481" coordsize="12,0" path="m5656,6481l5668,6481e" filled="false" stroked="true" strokeweight=".6pt" strokecolor="#000000">
                <v:path arrowok="t"/>
              </v:shape>
            </v:group>
            <v:group style="position:absolute;left:5656;top:6500;width:12;height:2" coordorigin="5656,6500" coordsize="12,2">
              <v:shape style="position:absolute;left:5656;top:6500;width:12;height:2" coordorigin="5656,6500" coordsize="12,0" path="m5656,6500l5668,6500e" filled="false" stroked="true" strokeweight=".6pt" strokecolor="#000000">
                <v:path arrowok="t"/>
              </v:shape>
            </v:group>
            <v:group style="position:absolute;left:5656;top:6519;width:12;height:2" coordorigin="5656,6519" coordsize="12,2">
              <v:shape style="position:absolute;left:5656;top:6519;width:12;height:2" coordorigin="5656,6519" coordsize="12,0" path="m5656,6519l5668,6519e" filled="false" stroked="true" strokeweight=".6pt" strokecolor="#000000">
                <v:path arrowok="t"/>
              </v:shape>
            </v:group>
            <v:group style="position:absolute;left:5656;top:6539;width:12;height:2" coordorigin="5656,6539" coordsize="12,2">
              <v:shape style="position:absolute;left:5656;top:6539;width:12;height:2" coordorigin="5656,6539" coordsize="12,0" path="m5656,6539l5668,6539e" filled="false" stroked="true" strokeweight=".6pt" strokecolor="#000000">
                <v:path arrowok="t"/>
              </v:shape>
            </v:group>
            <v:group style="position:absolute;left:5656;top:6558;width:12;height:2" coordorigin="5656,6558" coordsize="12,2">
              <v:shape style="position:absolute;left:5656;top:6558;width:12;height:2" coordorigin="5656,6558" coordsize="12,0" path="m5656,6558l5668,6558e" filled="false" stroked="true" strokeweight=".6pt" strokecolor="#000000">
                <v:path arrowok="t"/>
              </v:shape>
            </v:group>
            <v:group style="position:absolute;left:5656;top:6577;width:12;height:2" coordorigin="5656,6577" coordsize="12,2">
              <v:shape style="position:absolute;left:5656;top:6577;width:12;height:2" coordorigin="5656,6577" coordsize="12,0" path="m5656,6577l5668,6577e" filled="false" stroked="true" strokeweight=".6pt" strokecolor="#000000">
                <v:path arrowok="t"/>
              </v:shape>
            </v:group>
            <v:group style="position:absolute;left:5656;top:6596;width:12;height:2" coordorigin="5656,6596" coordsize="12,2">
              <v:shape style="position:absolute;left:5656;top:6596;width:12;height:2" coordorigin="5656,6596" coordsize="12,0" path="m5656,6596l5668,6596e" filled="false" stroked="true" strokeweight=".6pt" strokecolor="#000000">
                <v:path arrowok="t"/>
              </v:shape>
            </v:group>
            <v:group style="position:absolute;left:5656;top:6615;width:12;height:2" coordorigin="5656,6615" coordsize="12,2">
              <v:shape style="position:absolute;left:5656;top:6615;width:12;height:2" coordorigin="5656,6615" coordsize="12,0" path="m5656,6615l5668,6615e" filled="false" stroked="true" strokeweight=".6pt" strokecolor="#000000">
                <v:path arrowok="t"/>
              </v:shape>
            </v:group>
            <v:group style="position:absolute;left:5656;top:6635;width:12;height:2" coordorigin="5656,6635" coordsize="12,2">
              <v:shape style="position:absolute;left:5656;top:6635;width:12;height:2" coordorigin="5656,6635" coordsize="12,0" path="m5656,6635l5668,6635e" filled="false" stroked="true" strokeweight=".6pt" strokecolor="#000000">
                <v:path arrowok="t"/>
              </v:shape>
            </v:group>
            <v:group style="position:absolute;left:5656;top:6654;width:12;height:2" coordorigin="5656,6654" coordsize="12,2">
              <v:shape style="position:absolute;left:5656;top:6654;width:12;height:2" coordorigin="5656,6654" coordsize="12,0" path="m5656,6654l5668,6654e" filled="false" stroked="true" strokeweight=".6pt" strokecolor="#000000">
                <v:path arrowok="t"/>
              </v:shape>
            </v:group>
            <v:group style="position:absolute;left:5656;top:6669;width:12;height:2" coordorigin="5656,6669" coordsize="12,2">
              <v:shape style="position:absolute;left:5656;top:6669;width:12;height:2" coordorigin="5656,6669" coordsize="12,0" path="m5656,6669l5668,6669e" filled="false" stroked="true" strokeweight=".24pt" strokecolor="#000000">
                <v:path arrowok="t"/>
              </v:shape>
            </v:group>
            <v:group style="position:absolute;left:6715;top:414;width:10;height:2" coordorigin="6715,414" coordsize="10,2">
              <v:shape style="position:absolute;left:6715;top:414;width:10;height:2" coordorigin="6715,414" coordsize="10,0" path="m6715,414l6725,414e" filled="false" stroked="true" strokeweight=".48pt" strokecolor="#000000">
                <v:path arrowok="t"/>
              </v:shape>
            </v:group>
            <v:group style="position:absolute;left:6715;top:433;width:10;height:2" coordorigin="6715,433" coordsize="10,2">
              <v:shape style="position:absolute;left:6715;top:433;width:10;height:2" coordorigin="6715,433" coordsize="10,0" path="m6715,433l6725,433e" filled="false" stroked="true" strokeweight=".48pt" strokecolor="#000000">
                <v:path arrowok="t"/>
              </v:shape>
            </v:group>
            <v:group style="position:absolute;left:6715;top:452;width:10;height:2" coordorigin="6715,452" coordsize="10,2">
              <v:shape style="position:absolute;left:6715;top:452;width:10;height:2" coordorigin="6715,452" coordsize="10,0" path="m6715,452l6725,452e" filled="false" stroked="true" strokeweight=".48pt" strokecolor="#000000">
                <v:path arrowok="t"/>
              </v:shape>
            </v:group>
            <v:group style="position:absolute;left:6715;top:471;width:10;height:2" coordorigin="6715,471" coordsize="10,2">
              <v:shape style="position:absolute;left:6715;top:471;width:10;height:2" coordorigin="6715,471" coordsize="10,0" path="m6715,471l6725,471e" filled="false" stroked="true" strokeweight=".48pt" strokecolor="#000000">
                <v:path arrowok="t"/>
              </v:shape>
            </v:group>
            <v:group style="position:absolute;left:6715;top:491;width:10;height:2" coordorigin="6715,491" coordsize="10,2">
              <v:shape style="position:absolute;left:6715;top:491;width:10;height:2" coordorigin="6715,491" coordsize="10,0" path="m6715,491l6725,491e" filled="false" stroked="true" strokeweight=".48pt" strokecolor="#000000">
                <v:path arrowok="t"/>
              </v:shape>
            </v:group>
            <v:group style="position:absolute;left:6715;top:510;width:10;height:2" coordorigin="6715,510" coordsize="10,2">
              <v:shape style="position:absolute;left:6715;top:510;width:10;height:2" coordorigin="6715,510" coordsize="10,0" path="m6715,510l6725,510e" filled="false" stroked="true" strokeweight=".48pt" strokecolor="#000000">
                <v:path arrowok="t"/>
              </v:shape>
            </v:group>
            <v:group style="position:absolute;left:6715;top:529;width:10;height:2" coordorigin="6715,529" coordsize="10,2">
              <v:shape style="position:absolute;left:6715;top:529;width:10;height:2" coordorigin="6715,529" coordsize="10,0" path="m6715,529l6725,529e" filled="false" stroked="true" strokeweight=".48pt" strokecolor="#000000">
                <v:path arrowok="t"/>
              </v:shape>
            </v:group>
            <v:group style="position:absolute;left:6715;top:548;width:10;height:2" coordorigin="6715,548" coordsize="10,2">
              <v:shape style="position:absolute;left:6715;top:548;width:10;height:2" coordorigin="6715,548" coordsize="10,0" path="m6715,548l6725,548e" filled="false" stroked="true" strokeweight=".48pt" strokecolor="#000000">
                <v:path arrowok="t"/>
              </v:shape>
            </v:group>
            <v:group style="position:absolute;left:6715;top:567;width:10;height:2" coordorigin="6715,567" coordsize="10,2">
              <v:shape style="position:absolute;left:6715;top:567;width:10;height:2" coordorigin="6715,567" coordsize="10,0" path="m6715,567l6725,567e" filled="false" stroked="true" strokeweight=".48pt" strokecolor="#000000">
                <v:path arrowok="t"/>
              </v:shape>
            </v:group>
            <v:group style="position:absolute;left:6715;top:587;width:10;height:2" coordorigin="6715,587" coordsize="10,2">
              <v:shape style="position:absolute;left:6715;top:587;width:10;height:2" coordorigin="6715,587" coordsize="10,0" path="m6715,587l6725,587e" filled="false" stroked="true" strokeweight=".48pt" strokecolor="#000000">
                <v:path arrowok="t"/>
              </v:shape>
            </v:group>
            <v:group style="position:absolute;left:6715;top:606;width:10;height:2" coordorigin="6715,606" coordsize="10,2">
              <v:shape style="position:absolute;left:6715;top:606;width:10;height:2" coordorigin="6715,606" coordsize="10,0" path="m6715,606l6725,606e" filled="false" stroked="true" strokeweight=".48pt" strokecolor="#000000">
                <v:path arrowok="t"/>
              </v:shape>
            </v:group>
            <v:group style="position:absolute;left:6715;top:625;width:10;height:2" coordorigin="6715,625" coordsize="10,2">
              <v:shape style="position:absolute;left:6715;top:625;width:10;height:2" coordorigin="6715,625" coordsize="10,0" path="m6715,625l6725,625e" filled="false" stroked="true" strokeweight=".48pt" strokecolor="#000000">
                <v:path arrowok="t"/>
              </v:shape>
            </v:group>
            <v:group style="position:absolute;left:6715;top:644;width:10;height:2" coordorigin="6715,644" coordsize="10,2">
              <v:shape style="position:absolute;left:6715;top:644;width:10;height:2" coordorigin="6715,644" coordsize="10,0" path="m6715,644l6725,644e" filled="false" stroked="true" strokeweight=".48pt" strokecolor="#000000">
                <v:path arrowok="t"/>
              </v:shape>
            </v:group>
            <v:group style="position:absolute;left:6715;top:663;width:10;height:2" coordorigin="6715,663" coordsize="10,2">
              <v:shape style="position:absolute;left:6715;top:663;width:10;height:2" coordorigin="6715,663" coordsize="10,0" path="m6715,663l6725,663e" filled="false" stroked="true" strokeweight=".48pt" strokecolor="#000000">
                <v:path arrowok="t"/>
              </v:shape>
            </v:group>
            <v:group style="position:absolute;left:6715;top:683;width:10;height:2" coordorigin="6715,683" coordsize="10,2">
              <v:shape style="position:absolute;left:6715;top:683;width:10;height:2" coordorigin="6715,683" coordsize="10,0" path="m6715,683l6725,683e" filled="false" stroked="true" strokeweight=".48pt" strokecolor="#000000">
                <v:path arrowok="t"/>
              </v:shape>
            </v:group>
            <v:group style="position:absolute;left:6715;top:702;width:10;height:2" coordorigin="6715,702" coordsize="10,2">
              <v:shape style="position:absolute;left:6715;top:702;width:10;height:2" coordorigin="6715,702" coordsize="10,0" path="m6715,702l6725,702e" filled="false" stroked="true" strokeweight=".48pt" strokecolor="#000000">
                <v:path arrowok="t"/>
              </v:shape>
            </v:group>
            <v:group style="position:absolute;left:6715;top:721;width:10;height:2" coordorigin="6715,721" coordsize="10,2">
              <v:shape style="position:absolute;left:6715;top:721;width:10;height:2" coordorigin="6715,721" coordsize="10,0" path="m6715,721l6725,721e" filled="false" stroked="true" strokeweight=".48pt" strokecolor="#000000">
                <v:path arrowok="t"/>
              </v:shape>
            </v:group>
            <v:group style="position:absolute;left:6715;top:740;width:10;height:2" coordorigin="6715,740" coordsize="10,2">
              <v:shape style="position:absolute;left:6715;top:740;width:10;height:2" coordorigin="6715,740" coordsize="10,0" path="m6715,740l6725,740e" filled="false" stroked="true" strokeweight=".48pt" strokecolor="#000000">
                <v:path arrowok="t"/>
              </v:shape>
            </v:group>
            <v:group style="position:absolute;left:6715;top:759;width:10;height:2" coordorigin="6715,759" coordsize="10,2">
              <v:shape style="position:absolute;left:6715;top:759;width:10;height:2" coordorigin="6715,759" coordsize="10,0" path="m6715,759l6725,759e" filled="false" stroked="true" strokeweight=".48pt" strokecolor="#000000">
                <v:path arrowok="t"/>
              </v:shape>
            </v:group>
            <v:group style="position:absolute;left:6715;top:779;width:10;height:2" coordorigin="6715,779" coordsize="10,2">
              <v:shape style="position:absolute;left:6715;top:779;width:10;height:2" coordorigin="6715,779" coordsize="10,0" path="m6715,779l6725,779e" filled="false" stroked="true" strokeweight=".48pt" strokecolor="#000000">
                <v:path arrowok="t"/>
              </v:shape>
            </v:group>
            <v:group style="position:absolute;left:6715;top:798;width:10;height:2" coordorigin="6715,798" coordsize="10,2">
              <v:shape style="position:absolute;left:6715;top:798;width:10;height:2" coordorigin="6715,798" coordsize="10,0" path="m6715,798l6725,798e" filled="false" stroked="true" strokeweight=".48pt" strokecolor="#000000">
                <v:path arrowok="t"/>
              </v:shape>
            </v:group>
            <v:group style="position:absolute;left:6715;top:817;width:10;height:2" coordorigin="6715,817" coordsize="10,2">
              <v:shape style="position:absolute;left:6715;top:817;width:10;height:2" coordorigin="6715,817" coordsize="10,0" path="m6715,817l6725,817e" filled="false" stroked="true" strokeweight=".48pt" strokecolor="#000000">
                <v:path arrowok="t"/>
              </v:shape>
            </v:group>
            <v:group style="position:absolute;left:6715;top:836;width:10;height:2" coordorigin="6715,836" coordsize="10,2">
              <v:shape style="position:absolute;left:6715;top:836;width:10;height:2" coordorigin="6715,836" coordsize="10,0" path="m6715,836l6725,836e" filled="false" stroked="true" strokeweight=".48pt" strokecolor="#000000">
                <v:path arrowok="t"/>
              </v:shape>
            </v:group>
            <v:group style="position:absolute;left:6715;top:855;width:10;height:2" coordorigin="6715,855" coordsize="10,2">
              <v:shape style="position:absolute;left:6715;top:855;width:10;height:2" coordorigin="6715,855" coordsize="10,0" path="m6715,855l6725,855e" filled="false" stroked="true" strokeweight=".48pt" strokecolor="#000000">
                <v:path arrowok="t"/>
              </v:shape>
            </v:group>
            <v:group style="position:absolute;left:6715;top:875;width:10;height:2" coordorigin="6715,875" coordsize="10,2">
              <v:shape style="position:absolute;left:6715;top:875;width:10;height:2" coordorigin="6715,875" coordsize="10,0" path="m6715,875l6725,875e" filled="false" stroked="true" strokeweight=".48pt" strokecolor="#000000">
                <v:path arrowok="t"/>
              </v:shape>
            </v:group>
            <v:group style="position:absolute;left:6715;top:894;width:10;height:2" coordorigin="6715,894" coordsize="10,2">
              <v:shape style="position:absolute;left:6715;top:894;width:10;height:2" coordorigin="6715,894" coordsize="10,0" path="m6715,894l6725,894e" filled="false" stroked="true" strokeweight=".48pt" strokecolor="#000000">
                <v:path arrowok="t"/>
              </v:shape>
            </v:group>
            <v:group style="position:absolute;left:6715;top:913;width:10;height:2" coordorigin="6715,913" coordsize="10,2">
              <v:shape style="position:absolute;left:6715;top:913;width:10;height:2" coordorigin="6715,913" coordsize="10,0" path="m6715,913l6725,913e" filled="false" stroked="true" strokeweight=".48pt" strokecolor="#000000">
                <v:path arrowok="t"/>
              </v:shape>
            </v:group>
            <v:group style="position:absolute;left:6715;top:932;width:10;height:2" coordorigin="6715,932" coordsize="10,2">
              <v:shape style="position:absolute;left:6715;top:932;width:10;height:2" coordorigin="6715,932" coordsize="10,0" path="m6715,932l6725,932e" filled="false" stroked="true" strokeweight=".48pt" strokecolor="#000000">
                <v:path arrowok="t"/>
              </v:shape>
            </v:group>
            <v:group style="position:absolute;left:6715;top:951;width:10;height:2" coordorigin="6715,951" coordsize="10,2">
              <v:shape style="position:absolute;left:6715;top:951;width:10;height:2" coordorigin="6715,951" coordsize="10,0" path="m6715,951l6725,951e" filled="false" stroked="true" strokeweight=".48pt" strokecolor="#000000">
                <v:path arrowok="t"/>
              </v:shape>
            </v:group>
            <v:group style="position:absolute;left:6715;top:971;width:10;height:2" coordorigin="6715,971" coordsize="10,2">
              <v:shape style="position:absolute;left:6715;top:971;width:10;height:2" coordorigin="6715,971" coordsize="10,0" path="m6715,971l6725,971e" filled="false" stroked="true" strokeweight=".48pt" strokecolor="#000000">
                <v:path arrowok="t"/>
              </v:shape>
            </v:group>
            <v:group style="position:absolute;left:6715;top:990;width:10;height:2" coordorigin="6715,990" coordsize="10,2">
              <v:shape style="position:absolute;left:6715;top:990;width:10;height:2" coordorigin="6715,990" coordsize="10,0" path="m6715,990l6725,990e" filled="false" stroked="true" strokeweight=".48pt" strokecolor="#000000">
                <v:path arrowok="t"/>
              </v:shape>
            </v:group>
            <v:group style="position:absolute;left:6715;top:1009;width:10;height:2" coordorigin="6715,1009" coordsize="10,2">
              <v:shape style="position:absolute;left:6715;top:1009;width:10;height:2" coordorigin="6715,1009" coordsize="10,0" path="m6715,1009l6725,1009e" filled="false" stroked="true" strokeweight=".48pt" strokecolor="#000000">
                <v:path arrowok="t"/>
              </v:shape>
            </v:group>
            <v:group style="position:absolute;left:6715;top:1028;width:10;height:2" coordorigin="6715,1028" coordsize="10,2">
              <v:shape style="position:absolute;left:6715;top:1028;width:10;height:2" coordorigin="6715,1028" coordsize="10,0" path="m6715,1028l6725,1028e" filled="false" stroked="true" strokeweight=".48pt" strokecolor="#000000">
                <v:path arrowok="t"/>
              </v:shape>
            </v:group>
            <v:group style="position:absolute;left:6715;top:1047;width:10;height:2" coordorigin="6715,1047" coordsize="10,2">
              <v:shape style="position:absolute;left:6715;top:1047;width:10;height:2" coordorigin="6715,1047" coordsize="10,0" path="m6715,1047l6725,1047e" filled="false" stroked="true" strokeweight=".48pt" strokecolor="#000000">
                <v:path arrowok="t"/>
              </v:shape>
            </v:group>
            <v:group style="position:absolute;left:6715;top:1067;width:10;height:2" coordorigin="6715,1067" coordsize="10,2">
              <v:shape style="position:absolute;left:6715;top:1067;width:10;height:2" coordorigin="6715,1067" coordsize="10,0" path="m6715,1067l6725,1067e" filled="false" stroked="true" strokeweight=".48pt" strokecolor="#000000">
                <v:path arrowok="t"/>
              </v:shape>
            </v:group>
            <v:group style="position:absolute;left:6715;top:1086;width:10;height:2" coordorigin="6715,1086" coordsize="10,2">
              <v:shape style="position:absolute;left:6715;top:1086;width:10;height:2" coordorigin="6715,1086" coordsize="10,0" path="m6715,1086l6725,1086e" filled="false" stroked="true" strokeweight=".48pt" strokecolor="#000000">
                <v:path arrowok="t"/>
              </v:shape>
            </v:group>
            <v:group style="position:absolute;left:6715;top:1105;width:10;height:2" coordorigin="6715,1105" coordsize="10,2">
              <v:shape style="position:absolute;left:6715;top:1105;width:10;height:2" coordorigin="6715,1105" coordsize="10,0" path="m6715,1105l6725,1105e" filled="false" stroked="true" strokeweight=".48pt" strokecolor="#000000">
                <v:path arrowok="t"/>
              </v:shape>
            </v:group>
            <v:group style="position:absolute;left:6715;top:1124;width:10;height:2" coordorigin="6715,1124" coordsize="10,2">
              <v:shape style="position:absolute;left:6715;top:1124;width:10;height:2" coordorigin="6715,1124" coordsize="10,0" path="m6715,1124l6725,1124e" filled="false" stroked="true" strokeweight=".48pt" strokecolor="#000000">
                <v:path arrowok="t"/>
              </v:shape>
            </v:group>
            <v:group style="position:absolute;left:6715;top:1143;width:10;height:2" coordorigin="6715,1143" coordsize="10,2">
              <v:shape style="position:absolute;left:6715;top:1143;width:10;height:2" coordorigin="6715,1143" coordsize="10,0" path="m6715,1143l6725,1143e" filled="false" stroked="true" strokeweight=".48pt" strokecolor="#000000">
                <v:path arrowok="t"/>
              </v:shape>
            </v:group>
            <v:group style="position:absolute;left:6715;top:1163;width:10;height:2" coordorigin="6715,1163" coordsize="10,2">
              <v:shape style="position:absolute;left:6715;top:1163;width:10;height:2" coordorigin="6715,1163" coordsize="10,0" path="m6715,1163l6725,1163e" filled="false" stroked="true" strokeweight=".48pt" strokecolor="#000000">
                <v:path arrowok="t"/>
              </v:shape>
            </v:group>
            <v:group style="position:absolute;left:6715;top:1182;width:10;height:2" coordorigin="6715,1182" coordsize="10,2">
              <v:shape style="position:absolute;left:6715;top:1182;width:10;height:2" coordorigin="6715,1182" coordsize="10,0" path="m6715,1182l6725,1182e" filled="false" stroked="true" strokeweight=".48pt" strokecolor="#000000">
                <v:path arrowok="t"/>
              </v:shape>
            </v:group>
            <v:group style="position:absolute;left:6715;top:1201;width:10;height:2" coordorigin="6715,1201" coordsize="10,2">
              <v:shape style="position:absolute;left:6715;top:1201;width:10;height:2" coordorigin="6715,1201" coordsize="10,0" path="m6715,1201l6725,1201e" filled="false" stroked="true" strokeweight=".48pt" strokecolor="#000000">
                <v:path arrowok="t"/>
              </v:shape>
            </v:group>
            <v:group style="position:absolute;left:6715;top:1220;width:10;height:2" coordorigin="6715,1220" coordsize="10,2">
              <v:shape style="position:absolute;left:6715;top:1220;width:10;height:2" coordorigin="6715,1220" coordsize="10,0" path="m6715,1220l6725,1220e" filled="false" stroked="true" strokeweight=".48pt" strokecolor="#000000">
                <v:path arrowok="t"/>
              </v:shape>
            </v:group>
            <v:group style="position:absolute;left:6715;top:1239;width:10;height:2" coordorigin="6715,1239" coordsize="10,2">
              <v:shape style="position:absolute;left:6715;top:1239;width:10;height:2" coordorigin="6715,1239" coordsize="10,0" path="m6715,1239l6725,1239e" filled="false" stroked="true" strokeweight=".48pt" strokecolor="#000000">
                <v:path arrowok="t"/>
              </v:shape>
            </v:group>
            <v:group style="position:absolute;left:6715;top:1316;width:10;height:2" coordorigin="6715,1316" coordsize="10,2">
              <v:shape style="position:absolute;left:6715;top:1316;width:10;height:2" coordorigin="6715,1316" coordsize="10,0" path="m6715,1316l6725,1316e" filled="false" stroked="true" strokeweight=".48pt" strokecolor="#000000">
                <v:path arrowok="t"/>
              </v:shape>
            </v:group>
            <v:group style="position:absolute;left:6715;top:1335;width:10;height:2" coordorigin="6715,1335" coordsize="10,2">
              <v:shape style="position:absolute;left:6715;top:1335;width:10;height:2" coordorigin="6715,1335" coordsize="10,0" path="m6715,1335l6725,1335e" filled="false" stroked="true" strokeweight=".48pt" strokecolor="#000000">
                <v:path arrowok="t"/>
              </v:shape>
            </v:group>
            <v:group style="position:absolute;left:6715;top:1355;width:10;height:2" coordorigin="6715,1355" coordsize="10,2">
              <v:shape style="position:absolute;left:6715;top:1355;width:10;height:2" coordorigin="6715,1355" coordsize="10,0" path="m6715,1355l6725,1355e" filled="false" stroked="true" strokeweight=".48pt" strokecolor="#000000">
                <v:path arrowok="t"/>
              </v:shape>
            </v:group>
            <v:group style="position:absolute;left:6715;top:1374;width:10;height:2" coordorigin="6715,1374" coordsize="10,2">
              <v:shape style="position:absolute;left:6715;top:1374;width:10;height:2" coordorigin="6715,1374" coordsize="10,0" path="m6715,1374l6725,1374e" filled="false" stroked="true" strokeweight=".48pt" strokecolor="#000000">
                <v:path arrowok="t"/>
              </v:shape>
            </v:group>
            <v:group style="position:absolute;left:6715;top:1393;width:10;height:2" coordorigin="6715,1393" coordsize="10,2">
              <v:shape style="position:absolute;left:6715;top:1393;width:10;height:2" coordorigin="6715,1393" coordsize="10,0" path="m6715,1393l6725,1393e" filled="false" stroked="true" strokeweight=".48pt" strokecolor="#000000">
                <v:path arrowok="t"/>
              </v:shape>
            </v:group>
            <v:group style="position:absolute;left:6715;top:1412;width:10;height:2" coordorigin="6715,1412" coordsize="10,2">
              <v:shape style="position:absolute;left:6715;top:1412;width:10;height:2" coordorigin="6715,1412" coordsize="10,0" path="m6715,1412l6725,1412e" filled="false" stroked="true" strokeweight=".48pt" strokecolor="#000000">
                <v:path arrowok="t"/>
              </v:shape>
            </v:group>
            <v:group style="position:absolute;left:6715;top:1431;width:10;height:2" coordorigin="6715,1431" coordsize="10,2">
              <v:shape style="position:absolute;left:6715;top:1431;width:10;height:2" coordorigin="6715,1431" coordsize="10,0" path="m6715,1431l6725,1431e" filled="false" stroked="true" strokeweight=".48pt" strokecolor="#000000">
                <v:path arrowok="t"/>
              </v:shape>
            </v:group>
            <v:group style="position:absolute;left:6715;top:1451;width:10;height:2" coordorigin="6715,1451" coordsize="10,2">
              <v:shape style="position:absolute;left:6715;top:1451;width:10;height:2" coordorigin="6715,1451" coordsize="10,0" path="m6715,1451l6725,1451e" filled="false" stroked="true" strokeweight=".48pt" strokecolor="#000000">
                <v:path arrowok="t"/>
              </v:shape>
            </v:group>
            <v:group style="position:absolute;left:6715;top:1470;width:10;height:2" coordorigin="6715,1470" coordsize="10,2">
              <v:shape style="position:absolute;left:6715;top:1470;width:10;height:2" coordorigin="6715,1470" coordsize="10,0" path="m6715,1470l6725,1470e" filled="false" stroked="true" strokeweight=".48pt" strokecolor="#000000">
                <v:path arrowok="t"/>
              </v:shape>
            </v:group>
            <v:group style="position:absolute;left:6715;top:1489;width:10;height:2" coordorigin="6715,1489" coordsize="10,2">
              <v:shape style="position:absolute;left:6715;top:1489;width:10;height:2" coordorigin="6715,1489" coordsize="10,0" path="m6715,1489l6725,1489e" filled="false" stroked="true" strokeweight=".48pt" strokecolor="#000000">
                <v:path arrowok="t"/>
              </v:shape>
            </v:group>
            <v:group style="position:absolute;left:6715;top:1508;width:10;height:2" coordorigin="6715,1508" coordsize="10,2">
              <v:shape style="position:absolute;left:6715;top:1508;width:10;height:2" coordorigin="6715,1508" coordsize="10,0" path="m6715,1508l6725,1508e" filled="false" stroked="true" strokeweight=".48pt" strokecolor="#000000">
                <v:path arrowok="t"/>
              </v:shape>
            </v:group>
            <v:group style="position:absolute;left:6715;top:1527;width:10;height:2" coordorigin="6715,1527" coordsize="10,2">
              <v:shape style="position:absolute;left:6715;top:1527;width:10;height:2" coordorigin="6715,1527" coordsize="10,0" path="m6715,1527l6725,1527e" filled="false" stroked="true" strokeweight=".48pt" strokecolor="#000000">
                <v:path arrowok="t"/>
              </v:shape>
            </v:group>
            <v:group style="position:absolute;left:6715;top:1547;width:10;height:2" coordorigin="6715,1547" coordsize="10,2">
              <v:shape style="position:absolute;left:6715;top:1547;width:10;height:2" coordorigin="6715,1547" coordsize="10,0" path="m6715,1547l6725,1547e" filled="false" stroked="true" strokeweight=".48pt" strokecolor="#000000">
                <v:path arrowok="t"/>
              </v:shape>
            </v:group>
            <v:group style="position:absolute;left:6715;top:1566;width:10;height:2" coordorigin="6715,1566" coordsize="10,2">
              <v:shape style="position:absolute;left:6715;top:1566;width:10;height:2" coordorigin="6715,1566" coordsize="10,0" path="m6715,1566l6725,1566e" filled="false" stroked="true" strokeweight=".48pt" strokecolor="#000000">
                <v:path arrowok="t"/>
              </v:shape>
            </v:group>
            <v:group style="position:absolute;left:6715;top:1585;width:10;height:2" coordorigin="6715,1585" coordsize="10,2">
              <v:shape style="position:absolute;left:6715;top:1585;width:10;height:2" coordorigin="6715,1585" coordsize="10,0" path="m6715,1585l6725,1585e" filled="false" stroked="true" strokeweight=".48pt" strokecolor="#000000">
                <v:path arrowok="t"/>
              </v:shape>
            </v:group>
            <v:group style="position:absolute;left:6715;top:1604;width:10;height:2" coordorigin="6715,1604" coordsize="10,2">
              <v:shape style="position:absolute;left:6715;top:1604;width:10;height:2" coordorigin="6715,1604" coordsize="10,0" path="m6715,1604l6725,1604e" filled="false" stroked="true" strokeweight=".48pt" strokecolor="#000000">
                <v:path arrowok="t"/>
              </v:shape>
            </v:group>
            <v:group style="position:absolute;left:6715;top:1623;width:10;height:2" coordorigin="6715,1623" coordsize="10,2">
              <v:shape style="position:absolute;left:6715;top:1623;width:10;height:2" coordorigin="6715,1623" coordsize="10,0" path="m6715,1623l6725,1623e" filled="false" stroked="true" strokeweight=".48pt" strokecolor="#000000">
                <v:path arrowok="t"/>
              </v:shape>
            </v:group>
            <v:group style="position:absolute;left:6715;top:1643;width:10;height:2" coordorigin="6715,1643" coordsize="10,2">
              <v:shape style="position:absolute;left:6715;top:1643;width:10;height:2" coordorigin="6715,1643" coordsize="10,0" path="m6715,1643l6725,1643e" filled="false" stroked="true" strokeweight=".48pt" strokecolor="#000000">
                <v:path arrowok="t"/>
              </v:shape>
            </v:group>
            <v:group style="position:absolute;left:6715;top:1662;width:10;height:2" coordorigin="6715,1662" coordsize="10,2">
              <v:shape style="position:absolute;left:6715;top:1662;width:10;height:2" coordorigin="6715,1662" coordsize="10,0" path="m6715,1662l6725,1662e" filled="false" stroked="true" strokeweight=".48pt" strokecolor="#000000">
                <v:path arrowok="t"/>
              </v:shape>
            </v:group>
            <v:group style="position:absolute;left:6715;top:1681;width:10;height:2" coordorigin="6715,1681" coordsize="10,2">
              <v:shape style="position:absolute;left:6715;top:1681;width:10;height:2" coordorigin="6715,1681" coordsize="10,0" path="m6715,1681l6725,1681e" filled="false" stroked="true" strokeweight=".48pt" strokecolor="#000000">
                <v:path arrowok="t"/>
              </v:shape>
            </v:group>
            <v:group style="position:absolute;left:6715;top:1700;width:10;height:2" coordorigin="6715,1700" coordsize="10,2">
              <v:shape style="position:absolute;left:6715;top:1700;width:10;height:2" coordorigin="6715,1700" coordsize="10,0" path="m6715,1700l6725,1700e" filled="false" stroked="true" strokeweight=".48pt" strokecolor="#000000">
                <v:path arrowok="t"/>
              </v:shape>
            </v:group>
            <v:group style="position:absolute;left:6714;top:414;width:12;height:2" coordorigin="6714,414" coordsize="12,2">
              <v:shape style="position:absolute;left:6714;top:414;width:12;height:2" coordorigin="6714,414" coordsize="12,0" path="m6714,414l6726,414e" filled="false" stroked="true" strokeweight=".6pt" strokecolor="#000000">
                <v:path arrowok="t"/>
              </v:shape>
            </v:group>
            <v:group style="position:absolute;left:6714;top:433;width:12;height:2" coordorigin="6714,433" coordsize="12,2">
              <v:shape style="position:absolute;left:6714;top:433;width:12;height:2" coordorigin="6714,433" coordsize="12,0" path="m6714,433l6726,433e" filled="false" stroked="true" strokeweight=".6pt" strokecolor="#000000">
                <v:path arrowok="t"/>
              </v:shape>
            </v:group>
            <v:group style="position:absolute;left:6714;top:452;width:12;height:2" coordorigin="6714,452" coordsize="12,2">
              <v:shape style="position:absolute;left:6714;top:452;width:12;height:2" coordorigin="6714,452" coordsize="12,0" path="m6714,452l6726,452e" filled="false" stroked="true" strokeweight=".6pt" strokecolor="#000000">
                <v:path arrowok="t"/>
              </v:shape>
            </v:group>
            <v:group style="position:absolute;left:6714;top:471;width:12;height:2" coordorigin="6714,471" coordsize="12,2">
              <v:shape style="position:absolute;left:6714;top:471;width:12;height:2" coordorigin="6714,471" coordsize="12,0" path="m6714,471l6726,471e" filled="false" stroked="true" strokeweight=".6pt" strokecolor="#000000">
                <v:path arrowok="t"/>
              </v:shape>
            </v:group>
            <v:group style="position:absolute;left:6714;top:491;width:12;height:2" coordorigin="6714,491" coordsize="12,2">
              <v:shape style="position:absolute;left:6714;top:491;width:12;height:2" coordorigin="6714,491" coordsize="12,0" path="m6714,491l6726,491e" filled="false" stroked="true" strokeweight=".6pt" strokecolor="#000000">
                <v:path arrowok="t"/>
              </v:shape>
            </v:group>
            <v:group style="position:absolute;left:6714;top:510;width:12;height:2" coordorigin="6714,510" coordsize="12,2">
              <v:shape style="position:absolute;left:6714;top:510;width:12;height:2" coordorigin="6714,510" coordsize="12,0" path="m6714,510l6726,510e" filled="false" stroked="true" strokeweight=".6pt" strokecolor="#000000">
                <v:path arrowok="t"/>
              </v:shape>
            </v:group>
            <v:group style="position:absolute;left:6714;top:529;width:12;height:2" coordorigin="6714,529" coordsize="12,2">
              <v:shape style="position:absolute;left:6714;top:529;width:12;height:2" coordorigin="6714,529" coordsize="12,0" path="m6714,529l6726,529e" filled="false" stroked="true" strokeweight=".6pt" strokecolor="#000000">
                <v:path arrowok="t"/>
              </v:shape>
            </v:group>
            <v:group style="position:absolute;left:6714;top:548;width:12;height:2" coordorigin="6714,548" coordsize="12,2">
              <v:shape style="position:absolute;left:6714;top:548;width:12;height:2" coordorigin="6714,548" coordsize="12,0" path="m6714,548l6726,548e" filled="false" stroked="true" strokeweight=".6pt" strokecolor="#000000">
                <v:path arrowok="t"/>
              </v:shape>
            </v:group>
            <v:group style="position:absolute;left:6714;top:567;width:12;height:2" coordorigin="6714,567" coordsize="12,2">
              <v:shape style="position:absolute;left:6714;top:567;width:12;height:2" coordorigin="6714,567" coordsize="12,0" path="m6714,567l6726,567e" filled="false" stroked="true" strokeweight=".6pt" strokecolor="#000000">
                <v:path arrowok="t"/>
              </v:shape>
            </v:group>
            <v:group style="position:absolute;left:6714;top:587;width:12;height:2" coordorigin="6714,587" coordsize="12,2">
              <v:shape style="position:absolute;left:6714;top:587;width:12;height:2" coordorigin="6714,587" coordsize="12,0" path="m6714,587l6726,587e" filled="false" stroked="true" strokeweight=".6pt" strokecolor="#000000">
                <v:path arrowok="t"/>
              </v:shape>
            </v:group>
            <v:group style="position:absolute;left:6714;top:606;width:12;height:2" coordorigin="6714,606" coordsize="12,2">
              <v:shape style="position:absolute;left:6714;top:606;width:12;height:2" coordorigin="6714,606" coordsize="12,0" path="m6714,606l6726,606e" filled="false" stroked="true" strokeweight=".6pt" strokecolor="#000000">
                <v:path arrowok="t"/>
              </v:shape>
            </v:group>
            <v:group style="position:absolute;left:6714;top:625;width:12;height:2" coordorigin="6714,625" coordsize="12,2">
              <v:shape style="position:absolute;left:6714;top:625;width:12;height:2" coordorigin="6714,625" coordsize="12,0" path="m6714,625l6726,625e" filled="false" stroked="true" strokeweight=".6pt" strokecolor="#000000">
                <v:path arrowok="t"/>
              </v:shape>
            </v:group>
            <v:group style="position:absolute;left:6714;top:644;width:12;height:2" coordorigin="6714,644" coordsize="12,2">
              <v:shape style="position:absolute;left:6714;top:644;width:12;height:2" coordorigin="6714,644" coordsize="12,0" path="m6714,644l6726,644e" filled="false" stroked="true" strokeweight=".6pt" strokecolor="#000000">
                <v:path arrowok="t"/>
              </v:shape>
            </v:group>
            <v:group style="position:absolute;left:6714;top:663;width:12;height:2" coordorigin="6714,663" coordsize="12,2">
              <v:shape style="position:absolute;left:6714;top:663;width:12;height:2" coordorigin="6714,663" coordsize="12,0" path="m6714,663l6726,663e" filled="false" stroked="true" strokeweight=".6pt" strokecolor="#000000">
                <v:path arrowok="t"/>
              </v:shape>
            </v:group>
            <v:group style="position:absolute;left:6714;top:683;width:12;height:2" coordorigin="6714,683" coordsize="12,2">
              <v:shape style="position:absolute;left:6714;top:683;width:12;height:2" coordorigin="6714,683" coordsize="12,0" path="m6714,683l6726,683e" filled="false" stroked="true" strokeweight=".6pt" strokecolor="#000000">
                <v:path arrowok="t"/>
              </v:shape>
            </v:group>
            <v:group style="position:absolute;left:6714;top:702;width:12;height:2" coordorigin="6714,702" coordsize="12,2">
              <v:shape style="position:absolute;left:6714;top:702;width:12;height:2" coordorigin="6714,702" coordsize="12,0" path="m6714,702l6726,702e" filled="false" stroked="true" strokeweight=".6pt" strokecolor="#000000">
                <v:path arrowok="t"/>
              </v:shape>
            </v:group>
            <v:group style="position:absolute;left:6714;top:721;width:12;height:2" coordorigin="6714,721" coordsize="12,2">
              <v:shape style="position:absolute;left:6714;top:721;width:12;height:2" coordorigin="6714,721" coordsize="12,0" path="m6714,721l6726,721e" filled="false" stroked="true" strokeweight=".6pt" strokecolor="#000000">
                <v:path arrowok="t"/>
              </v:shape>
            </v:group>
            <v:group style="position:absolute;left:6714;top:740;width:12;height:2" coordorigin="6714,740" coordsize="12,2">
              <v:shape style="position:absolute;left:6714;top:740;width:12;height:2" coordorigin="6714,740" coordsize="12,0" path="m6714,740l6726,740e" filled="false" stroked="true" strokeweight=".6pt" strokecolor="#000000">
                <v:path arrowok="t"/>
              </v:shape>
            </v:group>
            <v:group style="position:absolute;left:6714;top:759;width:12;height:2" coordorigin="6714,759" coordsize="12,2">
              <v:shape style="position:absolute;left:6714;top:759;width:12;height:2" coordorigin="6714,759" coordsize="12,0" path="m6714,759l6726,759e" filled="false" stroked="true" strokeweight=".6pt" strokecolor="#000000">
                <v:path arrowok="t"/>
              </v:shape>
            </v:group>
            <v:group style="position:absolute;left:6714;top:779;width:12;height:2" coordorigin="6714,779" coordsize="12,2">
              <v:shape style="position:absolute;left:6714;top:779;width:12;height:2" coordorigin="6714,779" coordsize="12,0" path="m6714,779l6726,779e" filled="false" stroked="true" strokeweight=".6pt" strokecolor="#000000">
                <v:path arrowok="t"/>
              </v:shape>
            </v:group>
            <v:group style="position:absolute;left:6714;top:798;width:12;height:2" coordorigin="6714,798" coordsize="12,2">
              <v:shape style="position:absolute;left:6714;top:798;width:12;height:2" coordorigin="6714,798" coordsize="12,0" path="m6714,798l6726,798e" filled="false" stroked="true" strokeweight=".6pt" strokecolor="#000000">
                <v:path arrowok="t"/>
              </v:shape>
            </v:group>
            <v:group style="position:absolute;left:6714;top:817;width:12;height:2" coordorigin="6714,817" coordsize="12,2">
              <v:shape style="position:absolute;left:6714;top:817;width:12;height:2" coordorigin="6714,817" coordsize="12,0" path="m6714,817l6726,817e" filled="false" stroked="true" strokeweight=".6pt" strokecolor="#000000">
                <v:path arrowok="t"/>
              </v:shape>
            </v:group>
            <v:group style="position:absolute;left:6714;top:836;width:12;height:2" coordorigin="6714,836" coordsize="12,2">
              <v:shape style="position:absolute;left:6714;top:836;width:12;height:2" coordorigin="6714,836" coordsize="12,0" path="m6714,836l6726,836e" filled="false" stroked="true" strokeweight=".6pt" strokecolor="#000000">
                <v:path arrowok="t"/>
              </v:shape>
            </v:group>
            <v:group style="position:absolute;left:6714;top:855;width:12;height:2" coordorigin="6714,855" coordsize="12,2">
              <v:shape style="position:absolute;left:6714;top:855;width:12;height:2" coordorigin="6714,855" coordsize="12,0" path="m6714,855l6726,855e" filled="false" stroked="true" strokeweight=".6pt" strokecolor="#000000">
                <v:path arrowok="t"/>
              </v:shape>
            </v:group>
            <v:group style="position:absolute;left:6714;top:875;width:12;height:2" coordorigin="6714,875" coordsize="12,2">
              <v:shape style="position:absolute;left:6714;top:875;width:12;height:2" coordorigin="6714,875" coordsize="12,0" path="m6714,875l6726,875e" filled="false" stroked="true" strokeweight=".6pt" strokecolor="#000000">
                <v:path arrowok="t"/>
              </v:shape>
            </v:group>
            <v:group style="position:absolute;left:6714;top:894;width:12;height:2" coordorigin="6714,894" coordsize="12,2">
              <v:shape style="position:absolute;left:6714;top:894;width:12;height:2" coordorigin="6714,894" coordsize="12,0" path="m6714,894l6726,894e" filled="false" stroked="true" strokeweight=".6pt" strokecolor="#000000">
                <v:path arrowok="t"/>
              </v:shape>
            </v:group>
            <v:group style="position:absolute;left:6714;top:913;width:12;height:2" coordorigin="6714,913" coordsize="12,2">
              <v:shape style="position:absolute;left:6714;top:913;width:12;height:2" coordorigin="6714,913" coordsize="12,0" path="m6714,913l6726,913e" filled="false" stroked="true" strokeweight=".6pt" strokecolor="#000000">
                <v:path arrowok="t"/>
              </v:shape>
            </v:group>
            <v:group style="position:absolute;left:6714;top:932;width:12;height:2" coordorigin="6714,932" coordsize="12,2">
              <v:shape style="position:absolute;left:6714;top:932;width:12;height:2" coordorigin="6714,932" coordsize="12,0" path="m6714,932l6726,932e" filled="false" stroked="true" strokeweight=".6pt" strokecolor="#000000">
                <v:path arrowok="t"/>
              </v:shape>
            </v:group>
            <v:group style="position:absolute;left:6714;top:951;width:12;height:2" coordorigin="6714,951" coordsize="12,2">
              <v:shape style="position:absolute;left:6714;top:951;width:12;height:2" coordorigin="6714,951" coordsize="12,0" path="m6714,951l6726,951e" filled="false" stroked="true" strokeweight=".6pt" strokecolor="#000000">
                <v:path arrowok="t"/>
              </v:shape>
            </v:group>
            <v:group style="position:absolute;left:6714;top:971;width:12;height:2" coordorigin="6714,971" coordsize="12,2">
              <v:shape style="position:absolute;left:6714;top:971;width:12;height:2" coordorigin="6714,971" coordsize="12,0" path="m6714,971l6726,971e" filled="false" stroked="true" strokeweight=".6pt" strokecolor="#000000">
                <v:path arrowok="t"/>
              </v:shape>
            </v:group>
            <v:group style="position:absolute;left:6714;top:990;width:12;height:2" coordorigin="6714,990" coordsize="12,2">
              <v:shape style="position:absolute;left:6714;top:990;width:12;height:2" coordorigin="6714,990" coordsize="12,0" path="m6714,990l6726,990e" filled="false" stroked="true" strokeweight=".6pt" strokecolor="#000000">
                <v:path arrowok="t"/>
              </v:shape>
            </v:group>
            <v:group style="position:absolute;left:6714;top:1009;width:12;height:2" coordorigin="6714,1009" coordsize="12,2">
              <v:shape style="position:absolute;left:6714;top:1009;width:12;height:2" coordorigin="6714,1009" coordsize="12,0" path="m6714,1009l6726,1009e" filled="false" stroked="true" strokeweight=".6pt" strokecolor="#000000">
                <v:path arrowok="t"/>
              </v:shape>
            </v:group>
            <v:group style="position:absolute;left:6714;top:1028;width:12;height:2" coordorigin="6714,1028" coordsize="12,2">
              <v:shape style="position:absolute;left:6714;top:1028;width:12;height:2" coordorigin="6714,1028" coordsize="12,0" path="m6714,1028l6726,1028e" filled="false" stroked="true" strokeweight=".6pt" strokecolor="#000000">
                <v:path arrowok="t"/>
              </v:shape>
            </v:group>
            <v:group style="position:absolute;left:6714;top:1047;width:12;height:2" coordorigin="6714,1047" coordsize="12,2">
              <v:shape style="position:absolute;left:6714;top:1047;width:12;height:2" coordorigin="6714,1047" coordsize="12,0" path="m6714,1047l6726,1047e" filled="false" stroked="true" strokeweight=".6pt" strokecolor="#000000">
                <v:path arrowok="t"/>
              </v:shape>
            </v:group>
            <v:group style="position:absolute;left:6714;top:1067;width:12;height:2" coordorigin="6714,1067" coordsize="12,2">
              <v:shape style="position:absolute;left:6714;top:1067;width:12;height:2" coordorigin="6714,1067" coordsize="12,0" path="m6714,1067l6726,1067e" filled="false" stroked="true" strokeweight=".6pt" strokecolor="#000000">
                <v:path arrowok="t"/>
              </v:shape>
            </v:group>
            <v:group style="position:absolute;left:6714;top:1086;width:12;height:2" coordorigin="6714,1086" coordsize="12,2">
              <v:shape style="position:absolute;left:6714;top:1086;width:12;height:2" coordorigin="6714,1086" coordsize="12,0" path="m6714,1086l6726,1086e" filled="false" stroked="true" strokeweight=".6pt" strokecolor="#000000">
                <v:path arrowok="t"/>
              </v:shape>
            </v:group>
            <v:group style="position:absolute;left:6714;top:1105;width:12;height:2" coordorigin="6714,1105" coordsize="12,2">
              <v:shape style="position:absolute;left:6714;top:1105;width:12;height:2" coordorigin="6714,1105" coordsize="12,0" path="m6714,1105l6726,1105e" filled="false" stroked="true" strokeweight=".6pt" strokecolor="#000000">
                <v:path arrowok="t"/>
              </v:shape>
            </v:group>
            <v:group style="position:absolute;left:6714;top:1124;width:12;height:2" coordorigin="6714,1124" coordsize="12,2">
              <v:shape style="position:absolute;left:6714;top:1124;width:12;height:2" coordorigin="6714,1124" coordsize="12,0" path="m6714,1124l6726,1124e" filled="false" stroked="true" strokeweight=".6pt" strokecolor="#000000">
                <v:path arrowok="t"/>
              </v:shape>
            </v:group>
            <v:group style="position:absolute;left:6714;top:1143;width:12;height:2" coordorigin="6714,1143" coordsize="12,2">
              <v:shape style="position:absolute;left:6714;top:1143;width:12;height:2" coordorigin="6714,1143" coordsize="12,0" path="m6714,1143l6726,1143e" filled="false" stroked="true" strokeweight=".6pt" strokecolor="#000000">
                <v:path arrowok="t"/>
              </v:shape>
            </v:group>
            <v:group style="position:absolute;left:6714;top:1163;width:12;height:2" coordorigin="6714,1163" coordsize="12,2">
              <v:shape style="position:absolute;left:6714;top:1163;width:12;height:2" coordorigin="6714,1163" coordsize="12,0" path="m6714,1163l6726,1163e" filled="false" stroked="true" strokeweight=".6pt" strokecolor="#000000">
                <v:path arrowok="t"/>
              </v:shape>
            </v:group>
            <v:group style="position:absolute;left:6714;top:1182;width:12;height:2" coordorigin="6714,1182" coordsize="12,2">
              <v:shape style="position:absolute;left:6714;top:1182;width:12;height:2" coordorigin="6714,1182" coordsize="12,0" path="m6714,1182l6726,1182e" filled="false" stroked="true" strokeweight=".6pt" strokecolor="#000000">
                <v:path arrowok="t"/>
              </v:shape>
            </v:group>
            <v:group style="position:absolute;left:6714;top:1201;width:12;height:2" coordorigin="6714,1201" coordsize="12,2">
              <v:shape style="position:absolute;left:6714;top:1201;width:12;height:2" coordorigin="6714,1201" coordsize="12,0" path="m6714,1201l6726,1201e" filled="false" stroked="true" strokeweight=".6pt" strokecolor="#000000">
                <v:path arrowok="t"/>
              </v:shape>
            </v:group>
            <v:group style="position:absolute;left:6714;top:1220;width:12;height:2" coordorigin="6714,1220" coordsize="12,2">
              <v:shape style="position:absolute;left:6714;top:1220;width:12;height:2" coordorigin="6714,1220" coordsize="12,0" path="m6714,1220l6726,1220e" filled="false" stroked="true" strokeweight=".6pt" strokecolor="#000000">
                <v:path arrowok="t"/>
              </v:shape>
            </v:group>
            <v:group style="position:absolute;left:6714;top:1239;width:12;height:2" coordorigin="6714,1239" coordsize="12,2">
              <v:shape style="position:absolute;left:6714;top:1239;width:12;height:2" coordorigin="6714,1239" coordsize="12,0" path="m6714,1239l6726,1239e" filled="false" stroked="true" strokeweight=".6pt" strokecolor="#000000">
                <v:path arrowok="t"/>
              </v:shape>
            </v:group>
            <v:group style="position:absolute;left:6714;top:1259;width:12;height:2" coordorigin="6714,1259" coordsize="12,2">
              <v:shape style="position:absolute;left:6714;top:1259;width:12;height:2" coordorigin="6714,1259" coordsize="12,0" path="m6714,1259l6726,1259e" filled="false" stroked="true" strokeweight=".6pt" strokecolor="#000000">
                <v:path arrowok="t"/>
              </v:shape>
            </v:group>
            <v:group style="position:absolute;left:6714;top:1278;width:12;height:2" coordorigin="6714,1278" coordsize="12,2">
              <v:shape style="position:absolute;left:6714;top:1278;width:12;height:2" coordorigin="6714,1278" coordsize="12,0" path="m6714,1278l6726,1278e" filled="false" stroked="true" strokeweight=".6pt" strokecolor="#000000">
                <v:path arrowok="t"/>
              </v:shape>
            </v:group>
            <v:group style="position:absolute;left:6714;top:1297;width:12;height:2" coordorigin="6714,1297" coordsize="12,2">
              <v:shape style="position:absolute;left:6714;top:1297;width:12;height:2" coordorigin="6714,1297" coordsize="12,0" path="m6714,1297l6726,1297e" filled="false" stroked="true" strokeweight=".6pt" strokecolor="#000000">
                <v:path arrowok="t"/>
              </v:shape>
            </v:group>
            <v:group style="position:absolute;left:6714;top:1316;width:12;height:2" coordorigin="6714,1316" coordsize="12,2">
              <v:shape style="position:absolute;left:6714;top:1316;width:12;height:2" coordorigin="6714,1316" coordsize="12,0" path="m6714,1316l6726,1316e" filled="false" stroked="true" strokeweight=".6pt" strokecolor="#000000">
                <v:path arrowok="t"/>
              </v:shape>
            </v:group>
            <v:group style="position:absolute;left:6714;top:1335;width:12;height:2" coordorigin="6714,1335" coordsize="12,2">
              <v:shape style="position:absolute;left:6714;top:1335;width:12;height:2" coordorigin="6714,1335" coordsize="12,0" path="m6714,1335l6726,1335e" filled="false" stroked="true" strokeweight=".6pt" strokecolor="#000000">
                <v:path arrowok="t"/>
              </v:shape>
            </v:group>
            <v:group style="position:absolute;left:6714;top:1355;width:12;height:2" coordorigin="6714,1355" coordsize="12,2">
              <v:shape style="position:absolute;left:6714;top:1355;width:12;height:2" coordorigin="6714,1355" coordsize="12,0" path="m6714,1355l6726,1355e" filled="false" stroked="true" strokeweight=".6pt" strokecolor="#000000">
                <v:path arrowok="t"/>
              </v:shape>
            </v:group>
            <v:group style="position:absolute;left:6714;top:1374;width:12;height:2" coordorigin="6714,1374" coordsize="12,2">
              <v:shape style="position:absolute;left:6714;top:1374;width:12;height:2" coordorigin="6714,1374" coordsize="12,0" path="m6714,1374l6726,1374e" filled="false" stroked="true" strokeweight=".6pt" strokecolor="#000000">
                <v:path arrowok="t"/>
              </v:shape>
            </v:group>
            <v:group style="position:absolute;left:6714;top:1393;width:12;height:2" coordorigin="6714,1393" coordsize="12,2">
              <v:shape style="position:absolute;left:6714;top:1393;width:12;height:2" coordorigin="6714,1393" coordsize="12,0" path="m6714,1393l6726,1393e" filled="false" stroked="true" strokeweight=".6pt" strokecolor="#000000">
                <v:path arrowok="t"/>
              </v:shape>
            </v:group>
            <v:group style="position:absolute;left:6714;top:1412;width:12;height:2" coordorigin="6714,1412" coordsize="12,2">
              <v:shape style="position:absolute;left:6714;top:1412;width:12;height:2" coordorigin="6714,1412" coordsize="12,0" path="m6714,1412l6726,1412e" filled="false" stroked="true" strokeweight=".6pt" strokecolor="#000000">
                <v:path arrowok="t"/>
              </v:shape>
            </v:group>
            <v:group style="position:absolute;left:6714;top:1431;width:12;height:2" coordorigin="6714,1431" coordsize="12,2">
              <v:shape style="position:absolute;left:6714;top:1431;width:12;height:2" coordorigin="6714,1431" coordsize="12,0" path="m6714,1431l6726,1431e" filled="false" stroked="true" strokeweight=".6pt" strokecolor="#000000">
                <v:path arrowok="t"/>
              </v:shape>
            </v:group>
            <v:group style="position:absolute;left:6714;top:1451;width:12;height:2" coordorigin="6714,1451" coordsize="12,2">
              <v:shape style="position:absolute;left:6714;top:1451;width:12;height:2" coordorigin="6714,1451" coordsize="12,0" path="m6714,1451l6726,1451e" filled="false" stroked="true" strokeweight=".6pt" strokecolor="#000000">
                <v:path arrowok="t"/>
              </v:shape>
            </v:group>
            <v:group style="position:absolute;left:6714;top:1470;width:12;height:2" coordorigin="6714,1470" coordsize="12,2">
              <v:shape style="position:absolute;left:6714;top:1470;width:12;height:2" coordorigin="6714,1470" coordsize="12,0" path="m6714,1470l6726,1470e" filled="false" stroked="true" strokeweight=".6pt" strokecolor="#000000">
                <v:path arrowok="t"/>
              </v:shape>
            </v:group>
            <v:group style="position:absolute;left:6714;top:1489;width:12;height:2" coordorigin="6714,1489" coordsize="12,2">
              <v:shape style="position:absolute;left:6714;top:1489;width:12;height:2" coordorigin="6714,1489" coordsize="12,0" path="m6714,1489l6726,1489e" filled="false" stroked="true" strokeweight=".6pt" strokecolor="#000000">
                <v:path arrowok="t"/>
              </v:shape>
            </v:group>
            <v:group style="position:absolute;left:6714;top:1508;width:12;height:2" coordorigin="6714,1508" coordsize="12,2">
              <v:shape style="position:absolute;left:6714;top:1508;width:12;height:2" coordorigin="6714,1508" coordsize="12,0" path="m6714,1508l6726,1508e" filled="false" stroked="true" strokeweight=".6pt" strokecolor="#000000">
                <v:path arrowok="t"/>
              </v:shape>
            </v:group>
            <v:group style="position:absolute;left:6714;top:1527;width:12;height:2" coordorigin="6714,1527" coordsize="12,2">
              <v:shape style="position:absolute;left:6714;top:1527;width:12;height:2" coordorigin="6714,1527" coordsize="12,0" path="m6714,1527l6726,1527e" filled="false" stroked="true" strokeweight=".6pt" strokecolor="#000000">
                <v:path arrowok="t"/>
              </v:shape>
            </v:group>
            <v:group style="position:absolute;left:6714;top:1547;width:12;height:2" coordorigin="6714,1547" coordsize="12,2">
              <v:shape style="position:absolute;left:6714;top:1547;width:12;height:2" coordorigin="6714,1547" coordsize="12,0" path="m6714,1547l6726,1547e" filled="false" stroked="true" strokeweight=".6pt" strokecolor="#000000">
                <v:path arrowok="t"/>
              </v:shape>
            </v:group>
            <v:group style="position:absolute;left:6714;top:1566;width:12;height:2" coordorigin="6714,1566" coordsize="12,2">
              <v:shape style="position:absolute;left:6714;top:1566;width:12;height:2" coordorigin="6714,1566" coordsize="12,0" path="m6714,1566l6726,1566e" filled="false" stroked="true" strokeweight=".6pt" strokecolor="#000000">
                <v:path arrowok="t"/>
              </v:shape>
            </v:group>
            <v:group style="position:absolute;left:6714;top:1585;width:12;height:2" coordorigin="6714,1585" coordsize="12,2">
              <v:shape style="position:absolute;left:6714;top:1585;width:12;height:2" coordorigin="6714,1585" coordsize="12,0" path="m6714,1585l6726,1585e" filled="false" stroked="true" strokeweight=".6pt" strokecolor="#000000">
                <v:path arrowok="t"/>
              </v:shape>
            </v:group>
            <v:group style="position:absolute;left:6714;top:1604;width:12;height:2" coordorigin="6714,1604" coordsize="12,2">
              <v:shape style="position:absolute;left:6714;top:1604;width:12;height:2" coordorigin="6714,1604" coordsize="12,0" path="m6714,1604l6726,1604e" filled="false" stroked="true" strokeweight=".6pt" strokecolor="#000000">
                <v:path arrowok="t"/>
              </v:shape>
            </v:group>
            <v:group style="position:absolute;left:6714;top:1623;width:12;height:2" coordorigin="6714,1623" coordsize="12,2">
              <v:shape style="position:absolute;left:6714;top:1623;width:12;height:2" coordorigin="6714,1623" coordsize="12,0" path="m6714,1623l6726,1623e" filled="false" stroked="true" strokeweight=".6pt" strokecolor="#000000">
                <v:path arrowok="t"/>
              </v:shape>
            </v:group>
            <v:group style="position:absolute;left:6714;top:1643;width:12;height:2" coordorigin="6714,1643" coordsize="12,2">
              <v:shape style="position:absolute;left:6714;top:1643;width:12;height:2" coordorigin="6714,1643" coordsize="12,0" path="m6714,1643l6726,1643e" filled="false" stroked="true" strokeweight=".6pt" strokecolor="#000000">
                <v:path arrowok="t"/>
              </v:shape>
            </v:group>
            <v:group style="position:absolute;left:6714;top:1662;width:12;height:2" coordorigin="6714,1662" coordsize="12,2">
              <v:shape style="position:absolute;left:6714;top:1662;width:12;height:2" coordorigin="6714,1662" coordsize="12,0" path="m6714,1662l6726,1662e" filled="false" stroked="true" strokeweight=".6pt" strokecolor="#000000">
                <v:path arrowok="t"/>
              </v:shape>
            </v:group>
            <v:group style="position:absolute;left:6714;top:1681;width:12;height:2" coordorigin="6714,1681" coordsize="12,2">
              <v:shape style="position:absolute;left:6714;top:1681;width:12;height:2" coordorigin="6714,1681" coordsize="12,0" path="m6714,1681l6726,1681e" filled="false" stroked="true" strokeweight=".6pt" strokecolor="#000000">
                <v:path arrowok="t"/>
              </v:shape>
            </v:group>
            <v:group style="position:absolute;left:6714;top:1700;width:12;height:2" coordorigin="6714,1700" coordsize="12,2">
              <v:shape style="position:absolute;left:6714;top:1700;width:12;height:2" coordorigin="6714,1700" coordsize="12,0" path="m6714,1700l6726,1700e" filled="false" stroked="true" strokeweight=".6pt" strokecolor="#000000">
                <v:path arrowok="t"/>
              </v:shape>
            </v:group>
            <v:group style="position:absolute;left:6714;top:1719;width:12;height:2" coordorigin="6714,1719" coordsize="12,2">
              <v:shape style="position:absolute;left:6714;top:1719;width:12;height:2" coordorigin="6714,1719" coordsize="12,0" path="m6714,1719l6726,1719e" filled="false" stroked="true" strokeweight=".6pt" strokecolor="#000000">
                <v:path arrowok="t"/>
              </v:shape>
            </v:group>
            <v:group style="position:absolute;left:6714;top:1739;width:12;height:2" coordorigin="6714,1739" coordsize="12,2">
              <v:shape style="position:absolute;left:6714;top:1739;width:12;height:2" coordorigin="6714,1739" coordsize="12,0" path="m6714,1739l6726,1739e" filled="false" stroked="true" strokeweight=".6pt" strokecolor="#000000">
                <v:path arrowok="t"/>
              </v:shape>
            </v:group>
            <v:group style="position:absolute;left:6715;top:1787;width:10;height:2" coordorigin="6715,1787" coordsize="10,2">
              <v:shape style="position:absolute;left:6715;top:1787;width:10;height:2" coordorigin="6715,1787" coordsize="10,0" path="m6715,1787l6725,1787e" filled="false" stroked="true" strokeweight=".48pt" strokecolor="#000000">
                <v:path arrowok="t"/>
              </v:shape>
            </v:group>
            <v:group style="position:absolute;left:6715;top:1806;width:10;height:2" coordorigin="6715,1806" coordsize="10,2">
              <v:shape style="position:absolute;left:6715;top:1806;width:10;height:2" coordorigin="6715,1806" coordsize="10,0" path="m6715,1806l6725,1806e" filled="false" stroked="true" strokeweight=".48pt" strokecolor="#000000">
                <v:path arrowok="t"/>
              </v:shape>
            </v:group>
            <v:group style="position:absolute;left:6715;top:1825;width:10;height:2" coordorigin="6715,1825" coordsize="10,2">
              <v:shape style="position:absolute;left:6715;top:1825;width:10;height:2" coordorigin="6715,1825" coordsize="10,0" path="m6715,1825l6725,1825e" filled="false" stroked="true" strokeweight=".48pt" strokecolor="#000000">
                <v:path arrowok="t"/>
              </v:shape>
            </v:group>
            <v:group style="position:absolute;left:6715;top:1844;width:10;height:2" coordorigin="6715,1844" coordsize="10,2">
              <v:shape style="position:absolute;left:6715;top:1844;width:10;height:2" coordorigin="6715,1844" coordsize="10,0" path="m6715,1844l6725,1844e" filled="false" stroked="true" strokeweight=".48pt" strokecolor="#000000">
                <v:path arrowok="t"/>
              </v:shape>
            </v:group>
            <v:group style="position:absolute;left:6715;top:1863;width:10;height:2" coordorigin="6715,1863" coordsize="10,2">
              <v:shape style="position:absolute;left:6715;top:1863;width:10;height:2" coordorigin="6715,1863" coordsize="10,0" path="m6715,1863l6725,1863e" filled="false" stroked="true" strokeweight=".48pt" strokecolor="#000000">
                <v:path arrowok="t"/>
              </v:shape>
            </v:group>
            <v:group style="position:absolute;left:6715;top:1883;width:10;height:2" coordorigin="6715,1883" coordsize="10,2">
              <v:shape style="position:absolute;left:6715;top:1883;width:10;height:2" coordorigin="6715,1883" coordsize="10,0" path="m6715,1883l6725,1883e" filled="false" stroked="true" strokeweight=".48pt" strokecolor="#000000">
                <v:path arrowok="t"/>
              </v:shape>
            </v:group>
            <v:group style="position:absolute;left:6715;top:1902;width:10;height:2" coordorigin="6715,1902" coordsize="10,2">
              <v:shape style="position:absolute;left:6715;top:1902;width:10;height:2" coordorigin="6715,1902" coordsize="10,0" path="m6715,1902l6725,1902e" filled="false" stroked="true" strokeweight=".48pt" strokecolor="#000000">
                <v:path arrowok="t"/>
              </v:shape>
            </v:group>
            <v:group style="position:absolute;left:6715;top:1921;width:10;height:2" coordorigin="6715,1921" coordsize="10,2">
              <v:shape style="position:absolute;left:6715;top:1921;width:10;height:2" coordorigin="6715,1921" coordsize="10,0" path="m6715,1921l6725,1921e" filled="false" stroked="true" strokeweight=".48pt" strokecolor="#000000">
                <v:path arrowok="t"/>
              </v:shape>
            </v:group>
            <v:group style="position:absolute;left:6715;top:1940;width:10;height:2" coordorigin="6715,1940" coordsize="10,2">
              <v:shape style="position:absolute;left:6715;top:1940;width:10;height:2" coordorigin="6715,1940" coordsize="10,0" path="m6715,1940l6725,1940e" filled="false" stroked="true" strokeweight=".48pt" strokecolor="#000000">
                <v:path arrowok="t"/>
              </v:shape>
            </v:group>
            <v:group style="position:absolute;left:6715;top:1959;width:10;height:2" coordorigin="6715,1959" coordsize="10,2">
              <v:shape style="position:absolute;left:6715;top:1959;width:10;height:2" coordorigin="6715,1959" coordsize="10,0" path="m6715,1959l6725,1959e" filled="false" stroked="true" strokeweight=".48pt" strokecolor="#000000">
                <v:path arrowok="t"/>
              </v:shape>
            </v:group>
            <v:group style="position:absolute;left:6715;top:1979;width:10;height:2" coordorigin="6715,1979" coordsize="10,2">
              <v:shape style="position:absolute;left:6715;top:1979;width:10;height:2" coordorigin="6715,1979" coordsize="10,0" path="m6715,1979l6725,1979e" filled="false" stroked="true" strokeweight=".48pt" strokecolor="#000000">
                <v:path arrowok="t"/>
              </v:shape>
            </v:group>
            <v:group style="position:absolute;left:6715;top:1998;width:10;height:2" coordorigin="6715,1998" coordsize="10,2">
              <v:shape style="position:absolute;left:6715;top:1998;width:10;height:2" coordorigin="6715,1998" coordsize="10,0" path="m6715,1998l6725,1998e" filled="false" stroked="true" strokeweight=".48pt" strokecolor="#000000">
                <v:path arrowok="t"/>
              </v:shape>
            </v:group>
            <v:group style="position:absolute;left:6715;top:2017;width:10;height:2" coordorigin="6715,2017" coordsize="10,2">
              <v:shape style="position:absolute;left:6715;top:2017;width:10;height:2" coordorigin="6715,2017" coordsize="10,0" path="m6715,2017l6725,2017e" filled="false" stroked="true" strokeweight=".48pt" strokecolor="#000000">
                <v:path arrowok="t"/>
              </v:shape>
            </v:group>
            <v:group style="position:absolute;left:6715;top:2036;width:10;height:2" coordorigin="6715,2036" coordsize="10,2">
              <v:shape style="position:absolute;left:6715;top:2036;width:10;height:2" coordorigin="6715,2036" coordsize="10,0" path="m6715,2036l6725,2036e" filled="false" stroked="true" strokeweight=".48pt" strokecolor="#000000">
                <v:path arrowok="t"/>
              </v:shape>
            </v:group>
            <v:group style="position:absolute;left:6715;top:2055;width:10;height:2" coordorigin="6715,2055" coordsize="10,2">
              <v:shape style="position:absolute;left:6715;top:2055;width:10;height:2" coordorigin="6715,2055" coordsize="10,0" path="m6715,2055l6725,2055e" filled="false" stroked="true" strokeweight=".48pt" strokecolor="#000000">
                <v:path arrowok="t"/>
              </v:shape>
            </v:group>
            <v:group style="position:absolute;left:6715;top:2075;width:10;height:2" coordorigin="6715,2075" coordsize="10,2">
              <v:shape style="position:absolute;left:6715;top:2075;width:10;height:2" coordorigin="6715,2075" coordsize="10,0" path="m6715,2075l6725,2075e" filled="false" stroked="true" strokeweight=".48pt" strokecolor="#000000">
                <v:path arrowok="t"/>
              </v:shape>
            </v:group>
            <v:group style="position:absolute;left:6715;top:2094;width:10;height:2" coordorigin="6715,2094" coordsize="10,2">
              <v:shape style="position:absolute;left:6715;top:2094;width:10;height:2" coordorigin="6715,2094" coordsize="10,0" path="m6715,2094l6725,2094e" filled="false" stroked="true" strokeweight=".48pt" strokecolor="#000000">
                <v:path arrowok="t"/>
              </v:shape>
            </v:group>
            <v:group style="position:absolute;left:6715;top:2113;width:10;height:2" coordorigin="6715,2113" coordsize="10,2">
              <v:shape style="position:absolute;left:6715;top:2113;width:10;height:2" coordorigin="6715,2113" coordsize="10,0" path="m6715,2113l6725,2113e" filled="false" stroked="true" strokeweight=".48pt" strokecolor="#000000">
                <v:path arrowok="t"/>
              </v:shape>
            </v:group>
            <v:group style="position:absolute;left:6715;top:2132;width:10;height:2" coordorigin="6715,2132" coordsize="10,2">
              <v:shape style="position:absolute;left:6715;top:2132;width:10;height:2" coordorigin="6715,2132" coordsize="10,0" path="m6715,2132l6725,2132e" filled="false" stroked="true" strokeweight=".48pt" strokecolor="#000000">
                <v:path arrowok="t"/>
              </v:shape>
            </v:group>
            <v:group style="position:absolute;left:6715;top:2151;width:10;height:2" coordorigin="6715,2151" coordsize="10,2">
              <v:shape style="position:absolute;left:6715;top:2151;width:10;height:2" coordorigin="6715,2151" coordsize="10,0" path="m6715,2151l6725,2151e" filled="false" stroked="true" strokeweight=".48pt" strokecolor="#000000">
                <v:path arrowok="t"/>
              </v:shape>
            </v:group>
            <v:group style="position:absolute;left:6715;top:2171;width:10;height:2" coordorigin="6715,2171" coordsize="10,2">
              <v:shape style="position:absolute;left:6715;top:2171;width:10;height:2" coordorigin="6715,2171" coordsize="10,0" path="m6715,2171l6725,2171e" filled="false" stroked="true" strokeweight=".48pt" strokecolor="#000000">
                <v:path arrowok="t"/>
              </v:shape>
            </v:group>
            <v:group style="position:absolute;left:6715;top:2247;width:10;height:2" coordorigin="6715,2247" coordsize="10,2">
              <v:shape style="position:absolute;left:6715;top:2247;width:10;height:2" coordorigin="6715,2247" coordsize="10,0" path="m6715,2247l6725,2247e" filled="false" stroked="true" strokeweight=".48pt" strokecolor="#000000">
                <v:path arrowok="t"/>
              </v:shape>
            </v:group>
            <v:group style="position:absolute;left:6715;top:2267;width:10;height:2" coordorigin="6715,2267" coordsize="10,2">
              <v:shape style="position:absolute;left:6715;top:2267;width:10;height:2" coordorigin="6715,2267" coordsize="10,0" path="m6715,2267l6725,2267e" filled="false" stroked="true" strokeweight=".48pt" strokecolor="#000000">
                <v:path arrowok="t"/>
              </v:shape>
            </v:group>
            <v:group style="position:absolute;left:6715;top:2286;width:10;height:2" coordorigin="6715,2286" coordsize="10,2">
              <v:shape style="position:absolute;left:6715;top:2286;width:10;height:2" coordorigin="6715,2286" coordsize="10,0" path="m6715,2286l6725,2286e" filled="false" stroked="true" strokeweight=".48pt" strokecolor="#000000">
                <v:path arrowok="t"/>
              </v:shape>
            </v:group>
            <v:group style="position:absolute;left:6715;top:2305;width:10;height:2" coordorigin="6715,2305" coordsize="10,2">
              <v:shape style="position:absolute;left:6715;top:2305;width:10;height:2" coordorigin="6715,2305" coordsize="10,0" path="m6715,2305l6725,2305e" filled="false" stroked="true" strokeweight=".48pt" strokecolor="#000000">
                <v:path arrowok="t"/>
              </v:shape>
            </v:group>
            <v:group style="position:absolute;left:6715;top:2324;width:10;height:2" coordorigin="6715,2324" coordsize="10,2">
              <v:shape style="position:absolute;left:6715;top:2324;width:10;height:2" coordorigin="6715,2324" coordsize="10,0" path="m6715,2324l6725,2324e" filled="false" stroked="true" strokeweight=".48pt" strokecolor="#000000">
                <v:path arrowok="t"/>
              </v:shape>
            </v:group>
            <v:group style="position:absolute;left:6715;top:2343;width:10;height:2" coordorigin="6715,2343" coordsize="10,2">
              <v:shape style="position:absolute;left:6715;top:2343;width:10;height:2" coordorigin="6715,2343" coordsize="10,0" path="m6715,2343l6725,2343e" filled="false" stroked="true" strokeweight=".48pt" strokecolor="#000000">
                <v:path arrowok="t"/>
              </v:shape>
            </v:group>
            <v:group style="position:absolute;left:6715;top:2363;width:10;height:2" coordorigin="6715,2363" coordsize="10,2">
              <v:shape style="position:absolute;left:6715;top:2363;width:10;height:2" coordorigin="6715,2363" coordsize="10,0" path="m6715,2363l6725,2363e" filled="false" stroked="true" strokeweight=".48pt" strokecolor="#000000">
                <v:path arrowok="t"/>
              </v:shape>
            </v:group>
            <v:group style="position:absolute;left:6715;top:2382;width:10;height:2" coordorigin="6715,2382" coordsize="10,2">
              <v:shape style="position:absolute;left:6715;top:2382;width:10;height:2" coordorigin="6715,2382" coordsize="10,0" path="m6715,2382l6725,2382e" filled="false" stroked="true" strokeweight=".48pt" strokecolor="#000000">
                <v:path arrowok="t"/>
              </v:shape>
            </v:group>
            <v:group style="position:absolute;left:6715;top:2401;width:10;height:2" coordorigin="6715,2401" coordsize="10,2">
              <v:shape style="position:absolute;left:6715;top:2401;width:10;height:2" coordorigin="6715,2401" coordsize="10,0" path="m6715,2401l6725,2401e" filled="false" stroked="true" strokeweight=".48pt" strokecolor="#000000">
                <v:path arrowok="t"/>
              </v:shape>
            </v:group>
            <v:group style="position:absolute;left:6715;top:2420;width:10;height:2" coordorigin="6715,2420" coordsize="10,2">
              <v:shape style="position:absolute;left:6715;top:2420;width:10;height:2" coordorigin="6715,2420" coordsize="10,0" path="m6715,2420l6725,2420e" filled="false" stroked="true" strokeweight=".48pt" strokecolor="#000000">
                <v:path arrowok="t"/>
              </v:shape>
            </v:group>
            <v:group style="position:absolute;left:6715;top:2439;width:10;height:2" coordorigin="6715,2439" coordsize="10,2">
              <v:shape style="position:absolute;left:6715;top:2439;width:10;height:2" coordorigin="6715,2439" coordsize="10,0" path="m6715,2439l6725,2439e" filled="false" stroked="true" strokeweight=".48pt" strokecolor="#000000">
                <v:path arrowok="t"/>
              </v:shape>
            </v:group>
            <v:group style="position:absolute;left:6715;top:2459;width:10;height:2" coordorigin="6715,2459" coordsize="10,2">
              <v:shape style="position:absolute;left:6715;top:2459;width:10;height:2" coordorigin="6715,2459" coordsize="10,0" path="m6715,2459l6725,2459e" filled="false" stroked="true" strokeweight=".48pt" strokecolor="#000000">
                <v:path arrowok="t"/>
              </v:shape>
            </v:group>
            <v:group style="position:absolute;left:6715;top:2478;width:10;height:2" coordorigin="6715,2478" coordsize="10,2">
              <v:shape style="position:absolute;left:6715;top:2478;width:10;height:2" coordorigin="6715,2478" coordsize="10,0" path="m6715,2478l6725,2478e" filled="false" stroked="true" strokeweight=".48pt" strokecolor="#000000">
                <v:path arrowok="t"/>
              </v:shape>
            </v:group>
            <v:group style="position:absolute;left:6715;top:2497;width:10;height:2" coordorigin="6715,2497" coordsize="10,2">
              <v:shape style="position:absolute;left:6715;top:2497;width:10;height:2" coordorigin="6715,2497" coordsize="10,0" path="m6715,2497l6725,2497e" filled="false" stroked="true" strokeweight=".48pt" strokecolor="#000000">
                <v:path arrowok="t"/>
              </v:shape>
            </v:group>
            <v:group style="position:absolute;left:6715;top:2516;width:10;height:2" coordorigin="6715,2516" coordsize="10,2">
              <v:shape style="position:absolute;left:6715;top:2516;width:10;height:2" coordorigin="6715,2516" coordsize="10,0" path="m6715,2516l6725,2516e" filled="false" stroked="true" strokeweight=".48pt" strokecolor="#000000">
                <v:path arrowok="t"/>
              </v:shape>
            </v:group>
            <v:group style="position:absolute;left:6715;top:2535;width:10;height:2" coordorigin="6715,2535" coordsize="10,2">
              <v:shape style="position:absolute;left:6715;top:2535;width:10;height:2" coordorigin="6715,2535" coordsize="10,0" path="m6715,2535l6725,2535e" filled="false" stroked="true" strokeweight=".48pt" strokecolor="#000000">
                <v:path arrowok="t"/>
              </v:shape>
            </v:group>
            <v:group style="position:absolute;left:6715;top:2555;width:10;height:2" coordorigin="6715,2555" coordsize="10,2">
              <v:shape style="position:absolute;left:6715;top:2555;width:10;height:2" coordorigin="6715,2555" coordsize="10,0" path="m6715,2555l6725,2555e" filled="false" stroked="true" strokeweight=".48pt" strokecolor="#000000">
                <v:path arrowok="t"/>
              </v:shape>
            </v:group>
            <v:group style="position:absolute;left:6715;top:2574;width:10;height:2" coordorigin="6715,2574" coordsize="10,2">
              <v:shape style="position:absolute;left:6715;top:2574;width:10;height:2" coordorigin="6715,2574" coordsize="10,0" path="m6715,2574l6725,2574e" filled="false" stroked="true" strokeweight=".48pt" strokecolor="#000000">
                <v:path arrowok="t"/>
              </v:shape>
            </v:group>
            <v:group style="position:absolute;left:6715;top:2593;width:10;height:2" coordorigin="6715,2593" coordsize="10,2">
              <v:shape style="position:absolute;left:6715;top:2593;width:10;height:2" coordorigin="6715,2593" coordsize="10,0" path="m6715,2593l6725,2593e" filled="false" stroked="true" strokeweight=".48pt" strokecolor="#000000">
                <v:path arrowok="t"/>
              </v:shape>
            </v:group>
            <v:group style="position:absolute;left:6715;top:2612;width:10;height:2" coordorigin="6715,2612" coordsize="10,2">
              <v:shape style="position:absolute;left:6715;top:2612;width:10;height:2" coordorigin="6715,2612" coordsize="10,0" path="m6715,2612l6725,2612e" filled="false" stroked="true" strokeweight=".48pt" strokecolor="#000000">
                <v:path arrowok="t"/>
              </v:shape>
            </v:group>
            <v:group style="position:absolute;left:6715;top:2631;width:10;height:2" coordorigin="6715,2631" coordsize="10,2">
              <v:shape style="position:absolute;left:6715;top:2631;width:10;height:2" coordorigin="6715,2631" coordsize="10,0" path="m6715,2631l6725,2631e" filled="false" stroked="true" strokeweight=".48pt" strokecolor="#000000">
                <v:path arrowok="t"/>
              </v:shape>
            </v:group>
            <v:group style="position:absolute;left:6715;top:2708;width:10;height:2" coordorigin="6715,2708" coordsize="10,2">
              <v:shape style="position:absolute;left:6715;top:2708;width:10;height:2" coordorigin="6715,2708" coordsize="10,0" path="m6715,2708l6725,2708e" filled="false" stroked="true" strokeweight=".48pt" strokecolor="#000000">
                <v:path arrowok="t"/>
              </v:shape>
            </v:group>
            <v:group style="position:absolute;left:6715;top:2727;width:10;height:2" coordorigin="6715,2727" coordsize="10,2">
              <v:shape style="position:absolute;left:6715;top:2727;width:10;height:2" coordorigin="6715,2727" coordsize="10,0" path="m6715,2727l6725,2727e" filled="false" stroked="true" strokeweight=".48pt" strokecolor="#000000">
                <v:path arrowok="t"/>
              </v:shape>
            </v:group>
            <v:group style="position:absolute;left:6715;top:2747;width:10;height:2" coordorigin="6715,2747" coordsize="10,2">
              <v:shape style="position:absolute;left:6715;top:2747;width:10;height:2" coordorigin="6715,2747" coordsize="10,0" path="m6715,2747l6725,2747e" filled="false" stroked="true" strokeweight=".48pt" strokecolor="#000000">
                <v:path arrowok="t"/>
              </v:shape>
            </v:group>
            <v:group style="position:absolute;left:6715;top:2766;width:10;height:2" coordorigin="6715,2766" coordsize="10,2">
              <v:shape style="position:absolute;left:6715;top:2766;width:10;height:2" coordorigin="6715,2766" coordsize="10,0" path="m6715,2766l6725,2766e" filled="false" stroked="true" strokeweight=".48pt" strokecolor="#000000">
                <v:path arrowok="t"/>
              </v:shape>
            </v:group>
            <v:group style="position:absolute;left:6715;top:2785;width:10;height:2" coordorigin="6715,2785" coordsize="10,2">
              <v:shape style="position:absolute;left:6715;top:2785;width:10;height:2" coordorigin="6715,2785" coordsize="10,0" path="m6715,2785l6725,2785e" filled="false" stroked="true" strokeweight=".48pt" strokecolor="#000000">
                <v:path arrowok="t"/>
              </v:shape>
            </v:group>
            <v:group style="position:absolute;left:6715;top:2804;width:10;height:2" coordorigin="6715,2804" coordsize="10,2">
              <v:shape style="position:absolute;left:6715;top:2804;width:10;height:2" coordorigin="6715,2804" coordsize="10,0" path="m6715,2804l6725,2804e" filled="false" stroked="true" strokeweight=".48pt" strokecolor="#000000">
                <v:path arrowok="t"/>
              </v:shape>
            </v:group>
            <v:group style="position:absolute;left:6715;top:2823;width:10;height:2" coordorigin="6715,2823" coordsize="10,2">
              <v:shape style="position:absolute;left:6715;top:2823;width:10;height:2" coordorigin="6715,2823" coordsize="10,0" path="m6715,2823l6725,2823e" filled="false" stroked="true" strokeweight=".48pt" strokecolor="#000000">
                <v:path arrowok="t"/>
              </v:shape>
            </v:group>
            <v:group style="position:absolute;left:6715;top:2843;width:10;height:2" coordorigin="6715,2843" coordsize="10,2">
              <v:shape style="position:absolute;left:6715;top:2843;width:10;height:2" coordorigin="6715,2843" coordsize="10,0" path="m6715,2843l6725,2843e" filled="false" stroked="true" strokeweight=".48pt" strokecolor="#000000">
                <v:path arrowok="t"/>
              </v:shape>
            </v:group>
            <v:group style="position:absolute;left:6715;top:2862;width:10;height:2" coordorigin="6715,2862" coordsize="10,2">
              <v:shape style="position:absolute;left:6715;top:2862;width:10;height:2" coordorigin="6715,2862" coordsize="10,0" path="m6715,2862l6725,2862e" filled="false" stroked="true" strokeweight=".48pt" strokecolor="#000000">
                <v:path arrowok="t"/>
              </v:shape>
            </v:group>
            <v:group style="position:absolute;left:6715;top:2881;width:10;height:2" coordorigin="6715,2881" coordsize="10,2">
              <v:shape style="position:absolute;left:6715;top:2881;width:10;height:2" coordorigin="6715,2881" coordsize="10,0" path="m6715,2881l6725,2881e" filled="false" stroked="true" strokeweight=".48pt" strokecolor="#000000">
                <v:path arrowok="t"/>
              </v:shape>
            </v:group>
            <v:group style="position:absolute;left:6715;top:2900;width:10;height:2" coordorigin="6715,2900" coordsize="10,2">
              <v:shape style="position:absolute;left:6715;top:2900;width:10;height:2" coordorigin="6715,2900" coordsize="10,0" path="m6715,2900l6725,2900e" filled="false" stroked="true" strokeweight=".48pt" strokecolor="#000000">
                <v:path arrowok="t"/>
              </v:shape>
            </v:group>
            <v:group style="position:absolute;left:6715;top:2919;width:10;height:2" coordorigin="6715,2919" coordsize="10,2">
              <v:shape style="position:absolute;left:6715;top:2919;width:10;height:2" coordorigin="6715,2919" coordsize="10,0" path="m6715,2919l6725,2919e" filled="false" stroked="true" strokeweight=".48pt" strokecolor="#000000">
                <v:path arrowok="t"/>
              </v:shape>
            </v:group>
            <v:group style="position:absolute;left:6715;top:2939;width:10;height:2" coordorigin="6715,2939" coordsize="10,2">
              <v:shape style="position:absolute;left:6715;top:2939;width:10;height:2" coordorigin="6715,2939" coordsize="10,0" path="m6715,2939l6725,2939e" filled="false" stroked="true" strokeweight=".48pt" strokecolor="#000000">
                <v:path arrowok="t"/>
              </v:shape>
            </v:group>
            <v:group style="position:absolute;left:6715;top:2958;width:10;height:2" coordorigin="6715,2958" coordsize="10,2">
              <v:shape style="position:absolute;left:6715;top:2958;width:10;height:2" coordorigin="6715,2958" coordsize="10,0" path="m6715,2958l6725,2958e" filled="false" stroked="true" strokeweight=".48pt" strokecolor="#000000">
                <v:path arrowok="t"/>
              </v:shape>
            </v:group>
            <v:group style="position:absolute;left:6715;top:2977;width:10;height:2" coordorigin="6715,2977" coordsize="10,2">
              <v:shape style="position:absolute;left:6715;top:2977;width:10;height:2" coordorigin="6715,2977" coordsize="10,0" path="m6715,2977l6725,2977e" filled="false" stroked="true" strokeweight=".48pt" strokecolor="#000000">
                <v:path arrowok="t"/>
              </v:shape>
            </v:group>
            <v:group style="position:absolute;left:6715;top:2996;width:10;height:2" coordorigin="6715,2996" coordsize="10,2">
              <v:shape style="position:absolute;left:6715;top:2996;width:10;height:2" coordorigin="6715,2996" coordsize="10,0" path="m6715,2996l6725,2996e" filled="false" stroked="true" strokeweight=".48pt" strokecolor="#000000">
                <v:path arrowok="t"/>
              </v:shape>
            </v:group>
            <v:group style="position:absolute;left:6715;top:3015;width:10;height:2" coordorigin="6715,3015" coordsize="10,2">
              <v:shape style="position:absolute;left:6715;top:3015;width:10;height:2" coordorigin="6715,3015" coordsize="10,0" path="m6715,3015l6725,3015e" filled="false" stroked="true" strokeweight=".48pt" strokecolor="#000000">
                <v:path arrowok="t"/>
              </v:shape>
            </v:group>
            <v:group style="position:absolute;left:6715;top:3035;width:10;height:2" coordorigin="6715,3035" coordsize="10,2">
              <v:shape style="position:absolute;left:6715;top:3035;width:10;height:2" coordorigin="6715,3035" coordsize="10,0" path="m6715,3035l6725,3035e" filled="false" stroked="true" strokeweight=".48pt" strokecolor="#000000">
                <v:path arrowok="t"/>
              </v:shape>
            </v:group>
            <v:group style="position:absolute;left:6715;top:3054;width:10;height:2" coordorigin="6715,3054" coordsize="10,2">
              <v:shape style="position:absolute;left:6715;top:3054;width:10;height:2" coordorigin="6715,3054" coordsize="10,0" path="m6715,3054l6725,3054e" filled="false" stroked="true" strokeweight=".48pt" strokecolor="#000000">
                <v:path arrowok="t"/>
              </v:shape>
            </v:group>
            <v:group style="position:absolute;left:6715;top:3073;width:10;height:2" coordorigin="6715,3073" coordsize="10,2">
              <v:shape style="position:absolute;left:6715;top:3073;width:10;height:2" coordorigin="6715,3073" coordsize="10,0" path="m6715,3073l6725,3073e" filled="false" stroked="true" strokeweight=".48pt" strokecolor="#000000">
                <v:path arrowok="t"/>
              </v:shape>
            </v:group>
            <v:group style="position:absolute;left:6715;top:3092;width:10;height:2" coordorigin="6715,3092" coordsize="10,2">
              <v:shape style="position:absolute;left:6715;top:3092;width:10;height:2" coordorigin="6715,3092" coordsize="10,0" path="m6715,3092l6725,3092e" filled="false" stroked="true" strokeweight=".48pt" strokecolor="#000000">
                <v:path arrowok="t"/>
              </v:shape>
            </v:group>
            <v:group style="position:absolute;left:6715;top:3111;width:10;height:2" coordorigin="6715,3111" coordsize="10,2">
              <v:shape style="position:absolute;left:6715;top:3111;width:10;height:2" coordorigin="6715,3111" coordsize="10,0" path="m6715,3111l6725,3111e" filled="false" stroked="true" strokeweight=".48pt" strokecolor="#000000">
                <v:path arrowok="t"/>
              </v:shape>
            </v:group>
            <v:group style="position:absolute;left:6715;top:3131;width:10;height:2" coordorigin="6715,3131" coordsize="10,2">
              <v:shape style="position:absolute;left:6715;top:3131;width:10;height:2" coordorigin="6715,3131" coordsize="10,0" path="m6715,3131l6725,3131e" filled="false" stroked="true" strokeweight=".48pt" strokecolor="#000000">
                <v:path arrowok="t"/>
              </v:shape>
            </v:group>
            <v:group style="position:absolute;left:6715;top:3150;width:10;height:2" coordorigin="6715,3150" coordsize="10,2">
              <v:shape style="position:absolute;left:6715;top:3150;width:10;height:2" coordorigin="6715,3150" coordsize="10,0" path="m6715,3150l6725,3150e" filled="false" stroked="true" strokeweight=".48pt" strokecolor="#000000">
                <v:path arrowok="t"/>
              </v:shape>
            </v:group>
            <v:group style="position:absolute;left:6715;top:3169;width:10;height:2" coordorigin="6715,3169" coordsize="10,2">
              <v:shape style="position:absolute;left:6715;top:3169;width:10;height:2" coordorigin="6715,3169" coordsize="10,0" path="m6715,3169l6725,3169e" filled="false" stroked="true" strokeweight=".48pt" strokecolor="#000000">
                <v:path arrowok="t"/>
              </v:shape>
            </v:group>
            <v:group style="position:absolute;left:6715;top:3188;width:10;height:2" coordorigin="6715,3188" coordsize="10,2">
              <v:shape style="position:absolute;left:6715;top:3188;width:10;height:2" coordorigin="6715,3188" coordsize="10,0" path="m6715,3188l6725,3188e" filled="false" stroked="true" strokeweight=".48pt" strokecolor="#000000">
                <v:path arrowok="t"/>
              </v:shape>
            </v:group>
            <v:group style="position:absolute;left:6715;top:3207;width:10;height:2" coordorigin="6715,3207" coordsize="10,2">
              <v:shape style="position:absolute;left:6715;top:3207;width:10;height:2" coordorigin="6715,3207" coordsize="10,0" path="m6715,3207l6725,3207e" filled="false" stroked="true" strokeweight=".48pt" strokecolor="#000000">
                <v:path arrowok="t"/>
              </v:shape>
            </v:group>
            <v:group style="position:absolute;left:6715;top:3227;width:10;height:2" coordorigin="6715,3227" coordsize="10,2">
              <v:shape style="position:absolute;left:6715;top:3227;width:10;height:2" coordorigin="6715,3227" coordsize="10,0" path="m6715,3227l6725,3227e" filled="false" stroked="true" strokeweight=".48pt" strokecolor="#000000">
                <v:path arrowok="t"/>
              </v:shape>
            </v:group>
            <v:group style="position:absolute;left:6715;top:3246;width:10;height:2" coordorigin="6715,3246" coordsize="10,2">
              <v:shape style="position:absolute;left:6715;top:3246;width:10;height:2" coordorigin="6715,3246" coordsize="10,0" path="m6715,3246l6725,3246e" filled="false" stroked="true" strokeweight=".48pt" strokecolor="#000000">
                <v:path arrowok="t"/>
              </v:shape>
            </v:group>
            <v:group style="position:absolute;left:6715;top:3265;width:10;height:2" coordorigin="6715,3265" coordsize="10,2">
              <v:shape style="position:absolute;left:6715;top:3265;width:10;height:2" coordorigin="6715,3265" coordsize="10,0" path="m6715,3265l6725,3265e" filled="false" stroked="true" strokeweight=".48pt" strokecolor="#000000">
                <v:path arrowok="t"/>
              </v:shape>
            </v:group>
            <v:group style="position:absolute;left:6715;top:3284;width:10;height:2" coordorigin="6715,3284" coordsize="10,2">
              <v:shape style="position:absolute;left:6715;top:3284;width:10;height:2" coordorigin="6715,3284" coordsize="10,0" path="m6715,3284l6725,3284e" filled="false" stroked="true" strokeweight=".48pt" strokecolor="#000000">
                <v:path arrowok="t"/>
              </v:shape>
            </v:group>
            <v:group style="position:absolute;left:6715;top:3303;width:10;height:2" coordorigin="6715,3303" coordsize="10,2">
              <v:shape style="position:absolute;left:6715;top:3303;width:10;height:2" coordorigin="6715,3303" coordsize="10,0" path="m6715,3303l6725,3303e" filled="false" stroked="true" strokeweight=".48pt" strokecolor="#000000">
                <v:path arrowok="t"/>
              </v:shape>
            </v:group>
            <v:group style="position:absolute;left:6715;top:3323;width:10;height:2" coordorigin="6715,3323" coordsize="10,2">
              <v:shape style="position:absolute;left:6715;top:3323;width:10;height:2" coordorigin="6715,3323" coordsize="10,0" path="m6715,3323l6725,3323e" filled="false" stroked="true" strokeweight=".48pt" strokecolor="#000000">
                <v:path arrowok="t"/>
              </v:shape>
            </v:group>
            <v:group style="position:absolute;left:6715;top:3342;width:10;height:2" coordorigin="6715,3342" coordsize="10,2">
              <v:shape style="position:absolute;left:6715;top:3342;width:10;height:2" coordorigin="6715,3342" coordsize="10,0" path="m6715,3342l6725,3342e" filled="false" stroked="true" strokeweight=".48pt" strokecolor="#000000">
                <v:path arrowok="t"/>
              </v:shape>
            </v:group>
            <v:group style="position:absolute;left:6715;top:3361;width:10;height:2" coordorigin="6715,3361" coordsize="10,2">
              <v:shape style="position:absolute;left:6715;top:3361;width:10;height:2" coordorigin="6715,3361" coordsize="10,0" path="m6715,3361l6725,3361e" filled="false" stroked="true" strokeweight=".48pt" strokecolor="#000000">
                <v:path arrowok="t"/>
              </v:shape>
            </v:group>
            <v:group style="position:absolute;left:6715;top:3380;width:10;height:2" coordorigin="6715,3380" coordsize="10,2">
              <v:shape style="position:absolute;left:6715;top:3380;width:10;height:2" coordorigin="6715,3380" coordsize="10,0" path="m6715,3380l6725,3380e" filled="false" stroked="true" strokeweight=".48pt" strokecolor="#000000">
                <v:path arrowok="t"/>
              </v:shape>
            </v:group>
            <v:group style="position:absolute;left:6715;top:3399;width:10;height:2" coordorigin="6715,3399" coordsize="10,2">
              <v:shape style="position:absolute;left:6715;top:3399;width:10;height:2" coordorigin="6715,3399" coordsize="10,0" path="m6715,3399l6725,3399e" filled="false" stroked="true" strokeweight=".48pt" strokecolor="#000000">
                <v:path arrowok="t"/>
              </v:shape>
            </v:group>
            <v:group style="position:absolute;left:6715;top:3419;width:10;height:2" coordorigin="6715,3419" coordsize="10,2">
              <v:shape style="position:absolute;left:6715;top:3419;width:10;height:2" coordorigin="6715,3419" coordsize="10,0" path="m6715,3419l6725,3419e" filled="false" stroked="true" strokeweight=".48pt" strokecolor="#000000">
                <v:path arrowok="t"/>
              </v:shape>
            </v:group>
            <v:group style="position:absolute;left:6715;top:3438;width:10;height:2" coordorigin="6715,3438" coordsize="10,2">
              <v:shape style="position:absolute;left:6715;top:3438;width:10;height:2" coordorigin="6715,3438" coordsize="10,0" path="m6715,3438l6725,3438e" filled="false" stroked="true" strokeweight=".48pt" strokecolor="#000000">
                <v:path arrowok="t"/>
              </v:shape>
            </v:group>
            <v:group style="position:absolute;left:6715;top:3457;width:10;height:2" coordorigin="6715,3457" coordsize="10,2">
              <v:shape style="position:absolute;left:6715;top:3457;width:10;height:2" coordorigin="6715,3457" coordsize="10,0" path="m6715,3457l6725,3457e" filled="false" stroked="true" strokeweight=".48pt" strokecolor="#000000">
                <v:path arrowok="t"/>
              </v:shape>
            </v:group>
            <v:group style="position:absolute;left:6715;top:3476;width:10;height:2" coordorigin="6715,3476" coordsize="10,2">
              <v:shape style="position:absolute;left:6715;top:3476;width:10;height:2" coordorigin="6715,3476" coordsize="10,0" path="m6715,3476l6725,3476e" filled="false" stroked="true" strokeweight=".48pt" strokecolor="#000000">
                <v:path arrowok="t"/>
              </v:shape>
            </v:group>
            <v:group style="position:absolute;left:6714;top:1748;width:12;height:2" coordorigin="6714,1748" coordsize="12,2">
              <v:shape style="position:absolute;left:6714;top:1748;width:12;height:2" coordorigin="6714,1748" coordsize="12,0" path="m6714,1748l6726,1748e" filled="false" stroked="true" strokeweight=".6pt" strokecolor="#000000">
                <v:path arrowok="t"/>
              </v:shape>
            </v:group>
            <v:group style="position:absolute;left:6714;top:1767;width:12;height:2" coordorigin="6714,1767" coordsize="12,2">
              <v:shape style="position:absolute;left:6714;top:1767;width:12;height:2" coordorigin="6714,1767" coordsize="12,0" path="m6714,1767l6726,1767e" filled="false" stroked="true" strokeweight=".6pt" strokecolor="#000000">
                <v:path arrowok="t"/>
              </v:shape>
            </v:group>
            <v:group style="position:absolute;left:6714;top:1787;width:12;height:2" coordorigin="6714,1787" coordsize="12,2">
              <v:shape style="position:absolute;left:6714;top:1787;width:12;height:2" coordorigin="6714,1787" coordsize="12,0" path="m6714,1787l6726,1787e" filled="false" stroked="true" strokeweight=".6pt" strokecolor="#000000">
                <v:path arrowok="t"/>
              </v:shape>
            </v:group>
            <v:group style="position:absolute;left:6714;top:1806;width:12;height:2" coordorigin="6714,1806" coordsize="12,2">
              <v:shape style="position:absolute;left:6714;top:1806;width:12;height:2" coordorigin="6714,1806" coordsize="12,0" path="m6714,1806l6726,1806e" filled="false" stroked="true" strokeweight=".6pt" strokecolor="#000000">
                <v:path arrowok="t"/>
              </v:shape>
            </v:group>
            <v:group style="position:absolute;left:6714;top:1825;width:12;height:2" coordorigin="6714,1825" coordsize="12,2">
              <v:shape style="position:absolute;left:6714;top:1825;width:12;height:2" coordorigin="6714,1825" coordsize="12,0" path="m6714,1825l6726,1825e" filled="false" stroked="true" strokeweight=".6pt" strokecolor="#000000">
                <v:path arrowok="t"/>
              </v:shape>
            </v:group>
            <v:group style="position:absolute;left:6714;top:1844;width:12;height:2" coordorigin="6714,1844" coordsize="12,2">
              <v:shape style="position:absolute;left:6714;top:1844;width:12;height:2" coordorigin="6714,1844" coordsize="12,0" path="m6714,1844l6726,1844e" filled="false" stroked="true" strokeweight=".6pt" strokecolor="#000000">
                <v:path arrowok="t"/>
              </v:shape>
            </v:group>
            <v:group style="position:absolute;left:6714;top:1863;width:12;height:2" coordorigin="6714,1863" coordsize="12,2">
              <v:shape style="position:absolute;left:6714;top:1863;width:12;height:2" coordorigin="6714,1863" coordsize="12,0" path="m6714,1863l6726,1863e" filled="false" stroked="true" strokeweight=".6pt" strokecolor="#000000">
                <v:path arrowok="t"/>
              </v:shape>
            </v:group>
            <v:group style="position:absolute;left:6714;top:1883;width:12;height:2" coordorigin="6714,1883" coordsize="12,2">
              <v:shape style="position:absolute;left:6714;top:1883;width:12;height:2" coordorigin="6714,1883" coordsize="12,0" path="m6714,1883l6726,1883e" filled="false" stroked="true" strokeweight=".6pt" strokecolor="#000000">
                <v:path arrowok="t"/>
              </v:shape>
            </v:group>
            <v:group style="position:absolute;left:6714;top:1902;width:12;height:2" coordorigin="6714,1902" coordsize="12,2">
              <v:shape style="position:absolute;left:6714;top:1902;width:12;height:2" coordorigin="6714,1902" coordsize="12,0" path="m6714,1902l6726,1902e" filled="false" stroked="true" strokeweight=".6pt" strokecolor="#000000">
                <v:path arrowok="t"/>
              </v:shape>
            </v:group>
            <v:group style="position:absolute;left:6714;top:1921;width:12;height:2" coordorigin="6714,1921" coordsize="12,2">
              <v:shape style="position:absolute;left:6714;top:1921;width:12;height:2" coordorigin="6714,1921" coordsize="12,0" path="m6714,1921l6726,1921e" filled="false" stroked="true" strokeweight=".6pt" strokecolor="#000000">
                <v:path arrowok="t"/>
              </v:shape>
            </v:group>
            <v:group style="position:absolute;left:6714;top:1940;width:12;height:2" coordorigin="6714,1940" coordsize="12,2">
              <v:shape style="position:absolute;left:6714;top:1940;width:12;height:2" coordorigin="6714,1940" coordsize="12,0" path="m6714,1940l6726,1940e" filled="false" stroked="true" strokeweight=".6pt" strokecolor="#000000">
                <v:path arrowok="t"/>
              </v:shape>
            </v:group>
            <v:group style="position:absolute;left:6714;top:1959;width:12;height:2" coordorigin="6714,1959" coordsize="12,2">
              <v:shape style="position:absolute;left:6714;top:1959;width:12;height:2" coordorigin="6714,1959" coordsize="12,0" path="m6714,1959l6726,1959e" filled="false" stroked="true" strokeweight=".6pt" strokecolor="#000000">
                <v:path arrowok="t"/>
              </v:shape>
            </v:group>
            <v:group style="position:absolute;left:6714;top:1979;width:12;height:2" coordorigin="6714,1979" coordsize="12,2">
              <v:shape style="position:absolute;left:6714;top:1979;width:12;height:2" coordorigin="6714,1979" coordsize="12,0" path="m6714,1979l6726,1979e" filled="false" stroked="true" strokeweight=".6pt" strokecolor="#000000">
                <v:path arrowok="t"/>
              </v:shape>
            </v:group>
            <v:group style="position:absolute;left:6714;top:1998;width:12;height:2" coordorigin="6714,1998" coordsize="12,2">
              <v:shape style="position:absolute;left:6714;top:1998;width:12;height:2" coordorigin="6714,1998" coordsize="12,0" path="m6714,1998l6726,1998e" filled="false" stroked="true" strokeweight=".6pt" strokecolor="#000000">
                <v:path arrowok="t"/>
              </v:shape>
            </v:group>
            <v:group style="position:absolute;left:6714;top:2017;width:12;height:2" coordorigin="6714,2017" coordsize="12,2">
              <v:shape style="position:absolute;left:6714;top:2017;width:12;height:2" coordorigin="6714,2017" coordsize="12,0" path="m6714,2017l6726,2017e" filled="false" stroked="true" strokeweight=".6pt" strokecolor="#000000">
                <v:path arrowok="t"/>
              </v:shape>
            </v:group>
            <v:group style="position:absolute;left:6714;top:2036;width:12;height:2" coordorigin="6714,2036" coordsize="12,2">
              <v:shape style="position:absolute;left:6714;top:2036;width:12;height:2" coordorigin="6714,2036" coordsize="12,0" path="m6714,2036l6726,2036e" filled="false" stroked="true" strokeweight=".6pt" strokecolor="#000000">
                <v:path arrowok="t"/>
              </v:shape>
            </v:group>
            <v:group style="position:absolute;left:6714;top:2055;width:12;height:2" coordorigin="6714,2055" coordsize="12,2">
              <v:shape style="position:absolute;left:6714;top:2055;width:12;height:2" coordorigin="6714,2055" coordsize="12,0" path="m6714,2055l6726,2055e" filled="false" stroked="true" strokeweight=".6pt" strokecolor="#000000">
                <v:path arrowok="t"/>
              </v:shape>
            </v:group>
            <v:group style="position:absolute;left:6714;top:2075;width:12;height:2" coordorigin="6714,2075" coordsize="12,2">
              <v:shape style="position:absolute;left:6714;top:2075;width:12;height:2" coordorigin="6714,2075" coordsize="12,0" path="m6714,2075l6726,2075e" filled="false" stroked="true" strokeweight=".6pt" strokecolor="#000000">
                <v:path arrowok="t"/>
              </v:shape>
            </v:group>
            <v:group style="position:absolute;left:6714;top:2094;width:12;height:2" coordorigin="6714,2094" coordsize="12,2">
              <v:shape style="position:absolute;left:6714;top:2094;width:12;height:2" coordorigin="6714,2094" coordsize="12,0" path="m6714,2094l6726,2094e" filled="false" stroked="true" strokeweight=".6pt" strokecolor="#000000">
                <v:path arrowok="t"/>
              </v:shape>
            </v:group>
            <v:group style="position:absolute;left:6714;top:2113;width:12;height:2" coordorigin="6714,2113" coordsize="12,2">
              <v:shape style="position:absolute;left:6714;top:2113;width:12;height:2" coordorigin="6714,2113" coordsize="12,0" path="m6714,2113l6726,2113e" filled="false" stroked="true" strokeweight=".6pt" strokecolor="#000000">
                <v:path arrowok="t"/>
              </v:shape>
            </v:group>
            <v:group style="position:absolute;left:6714;top:2132;width:12;height:2" coordorigin="6714,2132" coordsize="12,2">
              <v:shape style="position:absolute;left:6714;top:2132;width:12;height:2" coordorigin="6714,2132" coordsize="12,0" path="m6714,2132l6726,2132e" filled="false" stroked="true" strokeweight=".6pt" strokecolor="#000000">
                <v:path arrowok="t"/>
              </v:shape>
            </v:group>
            <v:group style="position:absolute;left:6714;top:2151;width:12;height:2" coordorigin="6714,2151" coordsize="12,2">
              <v:shape style="position:absolute;left:6714;top:2151;width:12;height:2" coordorigin="6714,2151" coordsize="12,0" path="m6714,2151l6726,2151e" filled="false" stroked="true" strokeweight=".6pt" strokecolor="#000000">
                <v:path arrowok="t"/>
              </v:shape>
            </v:group>
            <v:group style="position:absolute;left:6714;top:2171;width:12;height:2" coordorigin="6714,2171" coordsize="12,2">
              <v:shape style="position:absolute;left:6714;top:2171;width:12;height:2" coordorigin="6714,2171" coordsize="12,0" path="m6714,2171l6726,2171e" filled="false" stroked="true" strokeweight=".6pt" strokecolor="#000000">
                <v:path arrowok="t"/>
              </v:shape>
            </v:group>
            <v:group style="position:absolute;left:6714;top:2190;width:12;height:2" coordorigin="6714,2190" coordsize="12,2">
              <v:shape style="position:absolute;left:6714;top:2190;width:12;height:2" coordorigin="6714,2190" coordsize="12,0" path="m6714,2190l6726,2190e" filled="false" stroked="true" strokeweight=".6pt" strokecolor="#000000">
                <v:path arrowok="t"/>
              </v:shape>
            </v:group>
            <v:group style="position:absolute;left:6714;top:2209;width:12;height:2" coordorigin="6714,2209" coordsize="12,2">
              <v:shape style="position:absolute;left:6714;top:2209;width:12;height:2" coordorigin="6714,2209" coordsize="12,0" path="m6714,2209l6726,2209e" filled="false" stroked="true" strokeweight=".6pt" strokecolor="#000000">
                <v:path arrowok="t"/>
              </v:shape>
            </v:group>
            <v:group style="position:absolute;left:6714;top:2228;width:12;height:2" coordorigin="6714,2228" coordsize="12,2">
              <v:shape style="position:absolute;left:6714;top:2228;width:12;height:2" coordorigin="6714,2228" coordsize="12,0" path="m6714,2228l6726,2228e" filled="false" stroked="true" strokeweight=".6pt" strokecolor="#000000">
                <v:path arrowok="t"/>
              </v:shape>
            </v:group>
            <v:group style="position:absolute;left:6714;top:2247;width:12;height:2" coordorigin="6714,2247" coordsize="12,2">
              <v:shape style="position:absolute;left:6714;top:2247;width:12;height:2" coordorigin="6714,2247" coordsize="12,0" path="m6714,2247l6726,2247e" filled="false" stroked="true" strokeweight=".6pt" strokecolor="#000000">
                <v:path arrowok="t"/>
              </v:shape>
            </v:group>
            <v:group style="position:absolute;left:6714;top:2267;width:12;height:2" coordorigin="6714,2267" coordsize="12,2">
              <v:shape style="position:absolute;left:6714;top:2267;width:12;height:2" coordorigin="6714,2267" coordsize="12,0" path="m6714,2267l6726,2267e" filled="false" stroked="true" strokeweight=".6pt" strokecolor="#000000">
                <v:path arrowok="t"/>
              </v:shape>
            </v:group>
            <v:group style="position:absolute;left:6714;top:2286;width:12;height:2" coordorigin="6714,2286" coordsize="12,2">
              <v:shape style="position:absolute;left:6714;top:2286;width:12;height:2" coordorigin="6714,2286" coordsize="12,0" path="m6714,2286l6726,2286e" filled="false" stroked="true" strokeweight=".6pt" strokecolor="#000000">
                <v:path arrowok="t"/>
              </v:shape>
            </v:group>
            <v:group style="position:absolute;left:6714;top:2305;width:12;height:2" coordorigin="6714,2305" coordsize="12,2">
              <v:shape style="position:absolute;left:6714;top:2305;width:12;height:2" coordorigin="6714,2305" coordsize="12,0" path="m6714,2305l6726,2305e" filled="false" stroked="true" strokeweight=".6pt" strokecolor="#000000">
                <v:path arrowok="t"/>
              </v:shape>
            </v:group>
            <v:group style="position:absolute;left:6714;top:2324;width:12;height:2" coordorigin="6714,2324" coordsize="12,2">
              <v:shape style="position:absolute;left:6714;top:2324;width:12;height:2" coordorigin="6714,2324" coordsize="12,0" path="m6714,2324l6726,2324e" filled="false" stroked="true" strokeweight=".6pt" strokecolor="#000000">
                <v:path arrowok="t"/>
              </v:shape>
            </v:group>
            <v:group style="position:absolute;left:6714;top:2343;width:12;height:2" coordorigin="6714,2343" coordsize="12,2">
              <v:shape style="position:absolute;left:6714;top:2343;width:12;height:2" coordorigin="6714,2343" coordsize="12,0" path="m6714,2343l6726,2343e" filled="false" stroked="true" strokeweight=".6pt" strokecolor="#000000">
                <v:path arrowok="t"/>
              </v:shape>
            </v:group>
            <v:group style="position:absolute;left:6714;top:2363;width:12;height:2" coordorigin="6714,2363" coordsize="12,2">
              <v:shape style="position:absolute;left:6714;top:2363;width:12;height:2" coordorigin="6714,2363" coordsize="12,0" path="m6714,2363l6726,2363e" filled="false" stroked="true" strokeweight=".6pt" strokecolor="#000000">
                <v:path arrowok="t"/>
              </v:shape>
            </v:group>
            <v:group style="position:absolute;left:6714;top:2382;width:12;height:2" coordorigin="6714,2382" coordsize="12,2">
              <v:shape style="position:absolute;left:6714;top:2382;width:12;height:2" coordorigin="6714,2382" coordsize="12,0" path="m6714,2382l6726,2382e" filled="false" stroked="true" strokeweight=".6pt" strokecolor="#000000">
                <v:path arrowok="t"/>
              </v:shape>
            </v:group>
            <v:group style="position:absolute;left:6714;top:2401;width:12;height:2" coordorigin="6714,2401" coordsize="12,2">
              <v:shape style="position:absolute;left:6714;top:2401;width:12;height:2" coordorigin="6714,2401" coordsize="12,0" path="m6714,2401l6726,2401e" filled="false" stroked="true" strokeweight=".6pt" strokecolor="#000000">
                <v:path arrowok="t"/>
              </v:shape>
            </v:group>
            <v:group style="position:absolute;left:6714;top:2420;width:12;height:2" coordorigin="6714,2420" coordsize="12,2">
              <v:shape style="position:absolute;left:6714;top:2420;width:12;height:2" coordorigin="6714,2420" coordsize="12,0" path="m6714,2420l6726,2420e" filled="false" stroked="true" strokeweight=".6pt" strokecolor="#000000">
                <v:path arrowok="t"/>
              </v:shape>
            </v:group>
            <v:group style="position:absolute;left:6714;top:2439;width:12;height:2" coordorigin="6714,2439" coordsize="12,2">
              <v:shape style="position:absolute;left:6714;top:2439;width:12;height:2" coordorigin="6714,2439" coordsize="12,0" path="m6714,2439l6726,2439e" filled="false" stroked="true" strokeweight=".6pt" strokecolor="#000000">
                <v:path arrowok="t"/>
              </v:shape>
            </v:group>
            <v:group style="position:absolute;left:6714;top:2459;width:12;height:2" coordorigin="6714,2459" coordsize="12,2">
              <v:shape style="position:absolute;left:6714;top:2459;width:12;height:2" coordorigin="6714,2459" coordsize="12,0" path="m6714,2459l6726,2459e" filled="false" stroked="true" strokeweight=".6pt" strokecolor="#000000">
                <v:path arrowok="t"/>
              </v:shape>
            </v:group>
            <v:group style="position:absolute;left:6714;top:2478;width:12;height:2" coordorigin="6714,2478" coordsize="12,2">
              <v:shape style="position:absolute;left:6714;top:2478;width:12;height:2" coordorigin="6714,2478" coordsize="12,0" path="m6714,2478l6726,2478e" filled="false" stroked="true" strokeweight=".6pt" strokecolor="#000000">
                <v:path arrowok="t"/>
              </v:shape>
            </v:group>
            <v:group style="position:absolute;left:6714;top:2497;width:12;height:2" coordorigin="6714,2497" coordsize="12,2">
              <v:shape style="position:absolute;left:6714;top:2497;width:12;height:2" coordorigin="6714,2497" coordsize="12,0" path="m6714,2497l6726,2497e" filled="false" stroked="true" strokeweight=".6pt" strokecolor="#000000">
                <v:path arrowok="t"/>
              </v:shape>
            </v:group>
            <v:group style="position:absolute;left:6714;top:2516;width:12;height:2" coordorigin="6714,2516" coordsize="12,2">
              <v:shape style="position:absolute;left:6714;top:2516;width:12;height:2" coordorigin="6714,2516" coordsize="12,0" path="m6714,2516l6726,2516e" filled="false" stroked="true" strokeweight=".6pt" strokecolor="#000000">
                <v:path arrowok="t"/>
              </v:shape>
            </v:group>
            <v:group style="position:absolute;left:6714;top:2535;width:12;height:2" coordorigin="6714,2535" coordsize="12,2">
              <v:shape style="position:absolute;left:6714;top:2535;width:12;height:2" coordorigin="6714,2535" coordsize="12,0" path="m6714,2535l6726,2535e" filled="false" stroked="true" strokeweight=".6pt" strokecolor="#000000">
                <v:path arrowok="t"/>
              </v:shape>
            </v:group>
            <v:group style="position:absolute;left:6714;top:2555;width:12;height:2" coordorigin="6714,2555" coordsize="12,2">
              <v:shape style="position:absolute;left:6714;top:2555;width:12;height:2" coordorigin="6714,2555" coordsize="12,0" path="m6714,2555l6726,2555e" filled="false" stroked="true" strokeweight=".6pt" strokecolor="#000000">
                <v:path arrowok="t"/>
              </v:shape>
            </v:group>
            <v:group style="position:absolute;left:6714;top:2574;width:12;height:2" coordorigin="6714,2574" coordsize="12,2">
              <v:shape style="position:absolute;left:6714;top:2574;width:12;height:2" coordorigin="6714,2574" coordsize="12,0" path="m6714,2574l6726,2574e" filled="false" stroked="true" strokeweight=".6pt" strokecolor="#000000">
                <v:path arrowok="t"/>
              </v:shape>
            </v:group>
            <v:group style="position:absolute;left:6714;top:2593;width:12;height:2" coordorigin="6714,2593" coordsize="12,2">
              <v:shape style="position:absolute;left:6714;top:2593;width:12;height:2" coordorigin="6714,2593" coordsize="12,0" path="m6714,2593l6726,2593e" filled="false" stroked="true" strokeweight=".6pt" strokecolor="#000000">
                <v:path arrowok="t"/>
              </v:shape>
            </v:group>
            <v:group style="position:absolute;left:6714;top:2612;width:12;height:2" coordorigin="6714,2612" coordsize="12,2">
              <v:shape style="position:absolute;left:6714;top:2612;width:12;height:2" coordorigin="6714,2612" coordsize="12,0" path="m6714,2612l6726,2612e" filled="false" stroked="true" strokeweight=".6pt" strokecolor="#000000">
                <v:path arrowok="t"/>
              </v:shape>
            </v:group>
            <v:group style="position:absolute;left:6714;top:2631;width:12;height:2" coordorigin="6714,2631" coordsize="12,2">
              <v:shape style="position:absolute;left:6714;top:2631;width:12;height:2" coordorigin="6714,2631" coordsize="12,0" path="m6714,2631l6726,2631e" filled="false" stroked="true" strokeweight=".6pt" strokecolor="#000000">
                <v:path arrowok="t"/>
              </v:shape>
            </v:group>
            <v:group style="position:absolute;left:6714;top:2651;width:12;height:2" coordorigin="6714,2651" coordsize="12,2">
              <v:shape style="position:absolute;left:6714;top:2651;width:12;height:2" coordorigin="6714,2651" coordsize="12,0" path="m6714,2651l6726,2651e" filled="false" stroked="true" strokeweight=".6pt" strokecolor="#000000">
                <v:path arrowok="t"/>
              </v:shape>
            </v:group>
            <v:group style="position:absolute;left:6714;top:2670;width:12;height:2" coordorigin="6714,2670" coordsize="12,2">
              <v:shape style="position:absolute;left:6714;top:2670;width:12;height:2" coordorigin="6714,2670" coordsize="12,0" path="m6714,2670l6726,2670e" filled="false" stroked="true" strokeweight=".6pt" strokecolor="#000000">
                <v:path arrowok="t"/>
              </v:shape>
            </v:group>
            <v:group style="position:absolute;left:6714;top:2689;width:12;height:2" coordorigin="6714,2689" coordsize="12,2">
              <v:shape style="position:absolute;left:6714;top:2689;width:12;height:2" coordorigin="6714,2689" coordsize="12,0" path="m6714,2689l6726,2689e" filled="false" stroked="true" strokeweight=".6pt" strokecolor="#000000">
                <v:path arrowok="t"/>
              </v:shape>
            </v:group>
            <v:group style="position:absolute;left:6714;top:2708;width:12;height:2" coordorigin="6714,2708" coordsize="12,2">
              <v:shape style="position:absolute;left:6714;top:2708;width:12;height:2" coordorigin="6714,2708" coordsize="12,0" path="m6714,2708l6726,2708e" filled="false" stroked="true" strokeweight=".6pt" strokecolor="#000000">
                <v:path arrowok="t"/>
              </v:shape>
            </v:group>
            <v:group style="position:absolute;left:6714;top:2727;width:12;height:2" coordorigin="6714,2727" coordsize="12,2">
              <v:shape style="position:absolute;left:6714;top:2727;width:12;height:2" coordorigin="6714,2727" coordsize="12,0" path="m6714,2727l6726,2727e" filled="false" stroked="true" strokeweight=".6pt" strokecolor="#000000">
                <v:path arrowok="t"/>
              </v:shape>
            </v:group>
            <v:group style="position:absolute;left:6714;top:2747;width:12;height:2" coordorigin="6714,2747" coordsize="12,2">
              <v:shape style="position:absolute;left:6714;top:2747;width:12;height:2" coordorigin="6714,2747" coordsize="12,0" path="m6714,2747l6726,2747e" filled="false" stroked="true" strokeweight=".6pt" strokecolor="#000000">
                <v:path arrowok="t"/>
              </v:shape>
            </v:group>
            <v:group style="position:absolute;left:6714;top:2766;width:12;height:2" coordorigin="6714,2766" coordsize="12,2">
              <v:shape style="position:absolute;left:6714;top:2766;width:12;height:2" coordorigin="6714,2766" coordsize="12,0" path="m6714,2766l6726,2766e" filled="false" stroked="true" strokeweight=".6pt" strokecolor="#000000">
                <v:path arrowok="t"/>
              </v:shape>
            </v:group>
            <v:group style="position:absolute;left:6714;top:2785;width:12;height:2" coordorigin="6714,2785" coordsize="12,2">
              <v:shape style="position:absolute;left:6714;top:2785;width:12;height:2" coordorigin="6714,2785" coordsize="12,0" path="m6714,2785l6726,2785e" filled="false" stroked="true" strokeweight=".6pt" strokecolor="#000000">
                <v:path arrowok="t"/>
              </v:shape>
            </v:group>
            <v:group style="position:absolute;left:6714;top:2804;width:12;height:2" coordorigin="6714,2804" coordsize="12,2">
              <v:shape style="position:absolute;left:6714;top:2804;width:12;height:2" coordorigin="6714,2804" coordsize="12,0" path="m6714,2804l6726,2804e" filled="false" stroked="true" strokeweight=".6pt" strokecolor="#000000">
                <v:path arrowok="t"/>
              </v:shape>
            </v:group>
            <v:group style="position:absolute;left:6714;top:2823;width:12;height:2" coordorigin="6714,2823" coordsize="12,2">
              <v:shape style="position:absolute;left:6714;top:2823;width:12;height:2" coordorigin="6714,2823" coordsize="12,0" path="m6714,2823l6726,2823e" filled="false" stroked="true" strokeweight=".6pt" strokecolor="#000000">
                <v:path arrowok="t"/>
              </v:shape>
            </v:group>
            <v:group style="position:absolute;left:6714;top:2843;width:12;height:2" coordorigin="6714,2843" coordsize="12,2">
              <v:shape style="position:absolute;left:6714;top:2843;width:12;height:2" coordorigin="6714,2843" coordsize="12,0" path="m6714,2843l6726,2843e" filled="false" stroked="true" strokeweight=".6pt" strokecolor="#000000">
                <v:path arrowok="t"/>
              </v:shape>
            </v:group>
            <v:group style="position:absolute;left:6714;top:2862;width:12;height:2" coordorigin="6714,2862" coordsize="12,2">
              <v:shape style="position:absolute;left:6714;top:2862;width:12;height:2" coordorigin="6714,2862" coordsize="12,0" path="m6714,2862l6726,2862e" filled="false" stroked="true" strokeweight=".6pt" strokecolor="#000000">
                <v:path arrowok="t"/>
              </v:shape>
            </v:group>
            <v:group style="position:absolute;left:6714;top:2881;width:12;height:2" coordorigin="6714,2881" coordsize="12,2">
              <v:shape style="position:absolute;left:6714;top:2881;width:12;height:2" coordorigin="6714,2881" coordsize="12,0" path="m6714,2881l6726,2881e" filled="false" stroked="true" strokeweight=".6pt" strokecolor="#000000">
                <v:path arrowok="t"/>
              </v:shape>
            </v:group>
            <v:group style="position:absolute;left:6714;top:2900;width:12;height:2" coordorigin="6714,2900" coordsize="12,2">
              <v:shape style="position:absolute;left:6714;top:2900;width:12;height:2" coordorigin="6714,2900" coordsize="12,0" path="m6714,2900l6726,2900e" filled="false" stroked="true" strokeweight=".6pt" strokecolor="#000000">
                <v:path arrowok="t"/>
              </v:shape>
            </v:group>
            <v:group style="position:absolute;left:6714;top:2919;width:12;height:2" coordorigin="6714,2919" coordsize="12,2">
              <v:shape style="position:absolute;left:6714;top:2919;width:12;height:2" coordorigin="6714,2919" coordsize="12,0" path="m6714,2919l6726,2919e" filled="false" stroked="true" strokeweight=".6pt" strokecolor="#000000">
                <v:path arrowok="t"/>
              </v:shape>
            </v:group>
            <v:group style="position:absolute;left:6714;top:2939;width:12;height:2" coordorigin="6714,2939" coordsize="12,2">
              <v:shape style="position:absolute;left:6714;top:2939;width:12;height:2" coordorigin="6714,2939" coordsize="12,0" path="m6714,2939l6726,2939e" filled="false" stroked="true" strokeweight=".6pt" strokecolor="#000000">
                <v:path arrowok="t"/>
              </v:shape>
            </v:group>
            <v:group style="position:absolute;left:6714;top:2958;width:12;height:2" coordorigin="6714,2958" coordsize="12,2">
              <v:shape style="position:absolute;left:6714;top:2958;width:12;height:2" coordorigin="6714,2958" coordsize="12,0" path="m6714,2958l6726,2958e" filled="false" stroked="true" strokeweight=".6pt" strokecolor="#000000">
                <v:path arrowok="t"/>
              </v:shape>
            </v:group>
            <v:group style="position:absolute;left:6714;top:2977;width:12;height:2" coordorigin="6714,2977" coordsize="12,2">
              <v:shape style="position:absolute;left:6714;top:2977;width:12;height:2" coordorigin="6714,2977" coordsize="12,0" path="m6714,2977l6726,2977e" filled="false" stroked="true" strokeweight=".6pt" strokecolor="#000000">
                <v:path arrowok="t"/>
              </v:shape>
            </v:group>
            <v:group style="position:absolute;left:6714;top:2996;width:12;height:2" coordorigin="6714,2996" coordsize="12,2">
              <v:shape style="position:absolute;left:6714;top:2996;width:12;height:2" coordorigin="6714,2996" coordsize="12,0" path="m6714,2996l6726,2996e" filled="false" stroked="true" strokeweight=".6pt" strokecolor="#000000">
                <v:path arrowok="t"/>
              </v:shape>
            </v:group>
            <v:group style="position:absolute;left:6714;top:3015;width:12;height:2" coordorigin="6714,3015" coordsize="12,2">
              <v:shape style="position:absolute;left:6714;top:3015;width:12;height:2" coordorigin="6714,3015" coordsize="12,0" path="m6714,3015l6726,3015e" filled="false" stroked="true" strokeweight=".6pt" strokecolor="#000000">
                <v:path arrowok="t"/>
              </v:shape>
            </v:group>
            <v:group style="position:absolute;left:6714;top:3035;width:12;height:2" coordorigin="6714,3035" coordsize="12,2">
              <v:shape style="position:absolute;left:6714;top:3035;width:12;height:2" coordorigin="6714,3035" coordsize="12,0" path="m6714,3035l6726,3035e" filled="false" stroked="true" strokeweight=".6pt" strokecolor="#000000">
                <v:path arrowok="t"/>
              </v:shape>
            </v:group>
            <v:group style="position:absolute;left:6714;top:3054;width:12;height:2" coordorigin="6714,3054" coordsize="12,2">
              <v:shape style="position:absolute;left:6714;top:3054;width:12;height:2" coordorigin="6714,3054" coordsize="12,0" path="m6714,3054l6726,3054e" filled="false" stroked="true" strokeweight=".6pt" strokecolor="#000000">
                <v:path arrowok="t"/>
              </v:shape>
            </v:group>
            <v:group style="position:absolute;left:6714;top:3073;width:12;height:2" coordorigin="6714,3073" coordsize="12,2">
              <v:shape style="position:absolute;left:6714;top:3073;width:12;height:2" coordorigin="6714,3073" coordsize="12,0" path="m6714,3073l6726,3073e" filled="false" stroked="true" strokeweight=".6pt" strokecolor="#000000">
                <v:path arrowok="t"/>
              </v:shape>
            </v:group>
            <v:group style="position:absolute;left:6714;top:3092;width:12;height:2" coordorigin="6714,3092" coordsize="12,2">
              <v:shape style="position:absolute;left:6714;top:3092;width:12;height:2" coordorigin="6714,3092" coordsize="12,0" path="m6714,3092l6726,3092e" filled="false" stroked="true" strokeweight=".6pt" strokecolor="#000000">
                <v:path arrowok="t"/>
              </v:shape>
            </v:group>
            <v:group style="position:absolute;left:6714;top:3111;width:12;height:2" coordorigin="6714,3111" coordsize="12,2">
              <v:shape style="position:absolute;left:6714;top:3111;width:12;height:2" coordorigin="6714,3111" coordsize="12,0" path="m6714,3111l6726,3111e" filled="false" stroked="true" strokeweight=".6pt" strokecolor="#000000">
                <v:path arrowok="t"/>
              </v:shape>
            </v:group>
            <v:group style="position:absolute;left:6714;top:3131;width:12;height:2" coordorigin="6714,3131" coordsize="12,2">
              <v:shape style="position:absolute;left:6714;top:3131;width:12;height:2" coordorigin="6714,3131" coordsize="12,0" path="m6714,3131l6726,3131e" filled="false" stroked="true" strokeweight=".6pt" strokecolor="#000000">
                <v:path arrowok="t"/>
              </v:shape>
            </v:group>
            <v:group style="position:absolute;left:6714;top:3150;width:12;height:2" coordorigin="6714,3150" coordsize="12,2">
              <v:shape style="position:absolute;left:6714;top:3150;width:12;height:2" coordorigin="6714,3150" coordsize="12,0" path="m6714,3150l6726,3150e" filled="false" stroked="true" strokeweight=".6pt" strokecolor="#000000">
                <v:path arrowok="t"/>
              </v:shape>
            </v:group>
            <v:group style="position:absolute;left:6714;top:3169;width:12;height:2" coordorigin="6714,3169" coordsize="12,2">
              <v:shape style="position:absolute;left:6714;top:3169;width:12;height:2" coordorigin="6714,3169" coordsize="12,0" path="m6714,3169l6726,3169e" filled="false" stroked="true" strokeweight=".6pt" strokecolor="#000000">
                <v:path arrowok="t"/>
              </v:shape>
            </v:group>
            <v:group style="position:absolute;left:6714;top:3188;width:12;height:2" coordorigin="6714,3188" coordsize="12,2">
              <v:shape style="position:absolute;left:6714;top:3188;width:12;height:2" coordorigin="6714,3188" coordsize="12,0" path="m6714,3188l6726,3188e" filled="false" stroked="true" strokeweight=".6pt" strokecolor="#000000">
                <v:path arrowok="t"/>
              </v:shape>
            </v:group>
            <v:group style="position:absolute;left:6714;top:3207;width:12;height:2" coordorigin="6714,3207" coordsize="12,2">
              <v:shape style="position:absolute;left:6714;top:3207;width:12;height:2" coordorigin="6714,3207" coordsize="12,0" path="m6714,3207l6726,3207e" filled="false" stroked="true" strokeweight=".6pt" strokecolor="#000000">
                <v:path arrowok="t"/>
              </v:shape>
            </v:group>
            <v:group style="position:absolute;left:6714;top:3227;width:12;height:2" coordorigin="6714,3227" coordsize="12,2">
              <v:shape style="position:absolute;left:6714;top:3227;width:12;height:2" coordorigin="6714,3227" coordsize="12,0" path="m6714,3227l6726,3227e" filled="false" stroked="true" strokeweight=".6pt" strokecolor="#000000">
                <v:path arrowok="t"/>
              </v:shape>
            </v:group>
            <v:group style="position:absolute;left:6714;top:3246;width:12;height:2" coordorigin="6714,3246" coordsize="12,2">
              <v:shape style="position:absolute;left:6714;top:3246;width:12;height:2" coordorigin="6714,3246" coordsize="12,0" path="m6714,3246l6726,3246e" filled="false" stroked="true" strokeweight=".6pt" strokecolor="#000000">
                <v:path arrowok="t"/>
              </v:shape>
            </v:group>
            <v:group style="position:absolute;left:6714;top:3265;width:12;height:2" coordorigin="6714,3265" coordsize="12,2">
              <v:shape style="position:absolute;left:6714;top:3265;width:12;height:2" coordorigin="6714,3265" coordsize="12,0" path="m6714,3265l6726,3265e" filled="false" stroked="true" strokeweight=".6pt" strokecolor="#000000">
                <v:path arrowok="t"/>
              </v:shape>
            </v:group>
            <v:group style="position:absolute;left:6714;top:3284;width:12;height:2" coordorigin="6714,3284" coordsize="12,2">
              <v:shape style="position:absolute;left:6714;top:3284;width:12;height:2" coordorigin="6714,3284" coordsize="12,0" path="m6714,3284l6726,3284e" filled="false" stroked="true" strokeweight=".6pt" strokecolor="#000000">
                <v:path arrowok="t"/>
              </v:shape>
            </v:group>
            <v:group style="position:absolute;left:6714;top:3303;width:12;height:2" coordorigin="6714,3303" coordsize="12,2">
              <v:shape style="position:absolute;left:6714;top:3303;width:12;height:2" coordorigin="6714,3303" coordsize="12,0" path="m6714,3303l6726,3303e" filled="false" stroked="true" strokeweight=".6pt" strokecolor="#000000">
                <v:path arrowok="t"/>
              </v:shape>
            </v:group>
            <v:group style="position:absolute;left:6714;top:3323;width:12;height:2" coordorigin="6714,3323" coordsize="12,2">
              <v:shape style="position:absolute;left:6714;top:3323;width:12;height:2" coordorigin="6714,3323" coordsize="12,0" path="m6714,3323l6726,3323e" filled="false" stroked="true" strokeweight=".6pt" strokecolor="#000000">
                <v:path arrowok="t"/>
              </v:shape>
            </v:group>
            <v:group style="position:absolute;left:6714;top:3342;width:12;height:2" coordorigin="6714,3342" coordsize="12,2">
              <v:shape style="position:absolute;left:6714;top:3342;width:12;height:2" coordorigin="6714,3342" coordsize="12,0" path="m6714,3342l6726,3342e" filled="false" stroked="true" strokeweight=".6pt" strokecolor="#000000">
                <v:path arrowok="t"/>
              </v:shape>
            </v:group>
            <v:group style="position:absolute;left:6714;top:3361;width:12;height:2" coordorigin="6714,3361" coordsize="12,2">
              <v:shape style="position:absolute;left:6714;top:3361;width:12;height:2" coordorigin="6714,3361" coordsize="12,0" path="m6714,3361l6726,3361e" filled="false" stroked="true" strokeweight=".6pt" strokecolor="#000000">
                <v:path arrowok="t"/>
              </v:shape>
            </v:group>
            <v:group style="position:absolute;left:6714;top:3380;width:12;height:2" coordorigin="6714,3380" coordsize="12,2">
              <v:shape style="position:absolute;left:6714;top:3380;width:12;height:2" coordorigin="6714,3380" coordsize="12,0" path="m6714,3380l6726,3380e" filled="false" stroked="true" strokeweight=".6pt" strokecolor="#000000">
                <v:path arrowok="t"/>
              </v:shape>
            </v:group>
            <v:group style="position:absolute;left:6714;top:3399;width:12;height:2" coordorigin="6714,3399" coordsize="12,2">
              <v:shape style="position:absolute;left:6714;top:3399;width:12;height:2" coordorigin="6714,3399" coordsize="12,0" path="m6714,3399l6726,3399e" filled="false" stroked="true" strokeweight=".6pt" strokecolor="#000000">
                <v:path arrowok="t"/>
              </v:shape>
            </v:group>
            <v:group style="position:absolute;left:6714;top:3419;width:12;height:2" coordorigin="6714,3419" coordsize="12,2">
              <v:shape style="position:absolute;left:6714;top:3419;width:12;height:2" coordorigin="6714,3419" coordsize="12,0" path="m6714,3419l6726,3419e" filled="false" stroked="true" strokeweight=".6pt" strokecolor="#000000">
                <v:path arrowok="t"/>
              </v:shape>
            </v:group>
            <v:group style="position:absolute;left:6714;top:3438;width:12;height:2" coordorigin="6714,3438" coordsize="12,2">
              <v:shape style="position:absolute;left:6714;top:3438;width:12;height:2" coordorigin="6714,3438" coordsize="12,0" path="m6714,3438l6726,3438e" filled="false" stroked="true" strokeweight=".6pt" strokecolor="#000000">
                <v:path arrowok="t"/>
              </v:shape>
            </v:group>
            <v:group style="position:absolute;left:6714;top:3457;width:12;height:2" coordorigin="6714,3457" coordsize="12,2">
              <v:shape style="position:absolute;left:6714;top:3457;width:12;height:2" coordorigin="6714,3457" coordsize="12,0" path="m6714,3457l6726,3457e" filled="false" stroked="true" strokeweight=".6pt" strokecolor="#000000">
                <v:path arrowok="t"/>
              </v:shape>
            </v:group>
            <v:group style="position:absolute;left:6714;top:3476;width:12;height:2" coordorigin="6714,3476" coordsize="12,2">
              <v:shape style="position:absolute;left:6714;top:3476;width:12;height:2" coordorigin="6714,3476" coordsize="12,0" path="m6714,3476l6726,3476e" filled="false" stroked="true" strokeweight=".6pt" strokecolor="#000000">
                <v:path arrowok="t"/>
              </v:shape>
            </v:group>
            <v:group style="position:absolute;left:6714;top:3495;width:12;height:2" coordorigin="6714,3495" coordsize="12,2">
              <v:shape style="position:absolute;left:6714;top:3495;width:12;height:2" coordorigin="6714,3495" coordsize="12,0" path="m6714,3495l6726,3495e" filled="false" stroked="true" strokeweight=".6pt" strokecolor="#000000">
                <v:path arrowok="t"/>
              </v:shape>
            </v:group>
            <v:group style="position:absolute;left:6715;top:3553;width:10;height:2" coordorigin="6715,3553" coordsize="10,2">
              <v:shape style="position:absolute;left:6715;top:3553;width:10;height:2" coordorigin="6715,3553" coordsize="10,0" path="m6715,3553l6725,3553e" filled="false" stroked="true" strokeweight=".48pt" strokecolor="#000000">
                <v:path arrowok="t"/>
              </v:shape>
            </v:group>
            <v:group style="position:absolute;left:6715;top:3572;width:10;height:2" coordorigin="6715,3572" coordsize="10,2">
              <v:shape style="position:absolute;left:6715;top:3572;width:10;height:2" coordorigin="6715,3572" coordsize="10,0" path="m6715,3572l6725,3572e" filled="false" stroked="true" strokeweight=".48pt" strokecolor="#000000">
                <v:path arrowok="t"/>
              </v:shape>
            </v:group>
            <v:group style="position:absolute;left:6715;top:3591;width:10;height:2" coordorigin="6715,3591" coordsize="10,2">
              <v:shape style="position:absolute;left:6715;top:3591;width:10;height:2" coordorigin="6715,3591" coordsize="10,0" path="m6715,3591l6725,3591e" filled="false" stroked="true" strokeweight=".48pt" strokecolor="#000000">
                <v:path arrowok="t"/>
              </v:shape>
            </v:group>
            <v:group style="position:absolute;left:6715;top:3611;width:10;height:2" coordorigin="6715,3611" coordsize="10,2">
              <v:shape style="position:absolute;left:6715;top:3611;width:10;height:2" coordorigin="6715,3611" coordsize="10,0" path="m6715,3611l6725,3611e" filled="false" stroked="true" strokeweight=".48pt" strokecolor="#000000">
                <v:path arrowok="t"/>
              </v:shape>
            </v:group>
            <v:group style="position:absolute;left:6715;top:3630;width:10;height:2" coordorigin="6715,3630" coordsize="10,2">
              <v:shape style="position:absolute;left:6715;top:3630;width:10;height:2" coordorigin="6715,3630" coordsize="10,0" path="m6715,3630l6725,3630e" filled="false" stroked="true" strokeweight=".48pt" strokecolor="#000000">
                <v:path arrowok="t"/>
              </v:shape>
            </v:group>
            <v:group style="position:absolute;left:6715;top:3649;width:10;height:2" coordorigin="6715,3649" coordsize="10,2">
              <v:shape style="position:absolute;left:6715;top:3649;width:10;height:2" coordorigin="6715,3649" coordsize="10,0" path="m6715,3649l6725,3649e" filled="false" stroked="true" strokeweight=".48pt" strokecolor="#000000">
                <v:path arrowok="t"/>
              </v:shape>
            </v:group>
            <v:group style="position:absolute;left:6715;top:3668;width:10;height:2" coordorigin="6715,3668" coordsize="10,2">
              <v:shape style="position:absolute;left:6715;top:3668;width:10;height:2" coordorigin="6715,3668" coordsize="10,0" path="m6715,3668l6725,3668e" filled="false" stroked="true" strokeweight=".48pt" strokecolor="#000000">
                <v:path arrowok="t"/>
              </v:shape>
            </v:group>
            <v:group style="position:absolute;left:6715;top:3687;width:10;height:2" coordorigin="6715,3687" coordsize="10,2">
              <v:shape style="position:absolute;left:6715;top:3687;width:10;height:2" coordorigin="6715,3687" coordsize="10,0" path="m6715,3687l6725,3687e" filled="false" stroked="true" strokeweight=".48pt" strokecolor="#000000">
                <v:path arrowok="t"/>
              </v:shape>
            </v:group>
            <v:group style="position:absolute;left:6715;top:3707;width:10;height:2" coordorigin="6715,3707" coordsize="10,2">
              <v:shape style="position:absolute;left:6715;top:3707;width:10;height:2" coordorigin="6715,3707" coordsize="10,0" path="m6715,3707l6725,3707e" filled="false" stroked="true" strokeweight=".48pt" strokecolor="#000000">
                <v:path arrowok="t"/>
              </v:shape>
            </v:group>
            <v:group style="position:absolute;left:6715;top:3726;width:10;height:2" coordorigin="6715,3726" coordsize="10,2">
              <v:shape style="position:absolute;left:6715;top:3726;width:10;height:2" coordorigin="6715,3726" coordsize="10,0" path="m6715,3726l6725,3726e" filled="false" stroked="true" strokeweight=".48pt" strokecolor="#000000">
                <v:path arrowok="t"/>
              </v:shape>
            </v:group>
            <v:group style="position:absolute;left:6715;top:3745;width:10;height:2" coordorigin="6715,3745" coordsize="10,2">
              <v:shape style="position:absolute;left:6715;top:3745;width:10;height:2" coordorigin="6715,3745" coordsize="10,0" path="m6715,3745l6725,3745e" filled="false" stroked="true" strokeweight=".48pt" strokecolor="#000000">
                <v:path arrowok="t"/>
              </v:shape>
            </v:group>
            <v:group style="position:absolute;left:6715;top:3764;width:10;height:2" coordorigin="6715,3764" coordsize="10,2">
              <v:shape style="position:absolute;left:6715;top:3764;width:10;height:2" coordorigin="6715,3764" coordsize="10,0" path="m6715,3764l6725,3764e" filled="false" stroked="true" strokeweight=".48pt" strokecolor="#000000">
                <v:path arrowok="t"/>
              </v:shape>
            </v:group>
            <v:group style="position:absolute;left:6715;top:3783;width:10;height:2" coordorigin="6715,3783" coordsize="10,2">
              <v:shape style="position:absolute;left:6715;top:3783;width:10;height:2" coordorigin="6715,3783" coordsize="10,0" path="m6715,3783l6725,3783e" filled="false" stroked="true" strokeweight=".48pt" strokecolor="#000000">
                <v:path arrowok="t"/>
              </v:shape>
            </v:group>
            <v:group style="position:absolute;left:6715;top:3803;width:10;height:2" coordorigin="6715,3803" coordsize="10,2">
              <v:shape style="position:absolute;left:6715;top:3803;width:10;height:2" coordorigin="6715,3803" coordsize="10,0" path="m6715,3803l6725,3803e" filled="false" stroked="true" strokeweight=".48pt" strokecolor="#000000">
                <v:path arrowok="t"/>
              </v:shape>
            </v:group>
            <v:group style="position:absolute;left:6715;top:3822;width:10;height:2" coordorigin="6715,3822" coordsize="10,2">
              <v:shape style="position:absolute;left:6715;top:3822;width:10;height:2" coordorigin="6715,3822" coordsize="10,0" path="m6715,3822l6725,3822e" filled="false" stroked="true" strokeweight=".48pt" strokecolor="#000000">
                <v:path arrowok="t"/>
              </v:shape>
            </v:group>
            <v:group style="position:absolute;left:6715;top:3841;width:10;height:2" coordorigin="6715,3841" coordsize="10,2">
              <v:shape style="position:absolute;left:6715;top:3841;width:10;height:2" coordorigin="6715,3841" coordsize="10,0" path="m6715,3841l6725,3841e" filled="false" stroked="true" strokeweight=".48pt" strokecolor="#000000">
                <v:path arrowok="t"/>
              </v:shape>
            </v:group>
            <v:group style="position:absolute;left:6715;top:3860;width:10;height:2" coordorigin="6715,3860" coordsize="10,2">
              <v:shape style="position:absolute;left:6715;top:3860;width:10;height:2" coordorigin="6715,3860" coordsize="10,0" path="m6715,3860l6725,3860e" filled="false" stroked="true" strokeweight=".48pt" strokecolor="#000000">
                <v:path arrowok="t"/>
              </v:shape>
            </v:group>
            <v:group style="position:absolute;left:6715;top:3879;width:10;height:2" coordorigin="6715,3879" coordsize="10,2">
              <v:shape style="position:absolute;left:6715;top:3879;width:10;height:2" coordorigin="6715,3879" coordsize="10,0" path="m6715,3879l6725,3879e" filled="false" stroked="true" strokeweight=".48pt" strokecolor="#000000">
                <v:path arrowok="t"/>
              </v:shape>
            </v:group>
            <v:group style="position:absolute;left:6715;top:3899;width:10;height:2" coordorigin="6715,3899" coordsize="10,2">
              <v:shape style="position:absolute;left:6715;top:3899;width:10;height:2" coordorigin="6715,3899" coordsize="10,0" path="m6715,3899l6725,3899e" filled="false" stroked="true" strokeweight=".48pt" strokecolor="#000000">
                <v:path arrowok="t"/>
              </v:shape>
            </v:group>
            <v:group style="position:absolute;left:6715;top:3918;width:10;height:2" coordorigin="6715,3918" coordsize="10,2">
              <v:shape style="position:absolute;left:6715;top:3918;width:10;height:2" coordorigin="6715,3918" coordsize="10,0" path="m6715,3918l6725,3918e" filled="false" stroked="true" strokeweight=".48pt" strokecolor="#000000">
                <v:path arrowok="t"/>
              </v:shape>
            </v:group>
            <v:group style="position:absolute;left:6715;top:3937;width:10;height:2" coordorigin="6715,3937" coordsize="10,2">
              <v:shape style="position:absolute;left:6715;top:3937;width:10;height:2" coordorigin="6715,3937" coordsize="10,0" path="m6715,3937l6725,3937e" filled="false" stroked="true" strokeweight=".48pt" strokecolor="#000000">
                <v:path arrowok="t"/>
              </v:shape>
            </v:group>
            <v:group style="position:absolute;left:6714;top:3515;width:12;height:2" coordorigin="6714,3515" coordsize="12,2">
              <v:shape style="position:absolute;left:6714;top:3515;width:12;height:2" coordorigin="6714,3515" coordsize="12,0" path="m6714,3515l6726,3515e" filled="false" stroked="true" strokeweight=".6pt" strokecolor="#000000">
                <v:path arrowok="t"/>
              </v:shape>
            </v:group>
            <v:group style="position:absolute;left:6714;top:3534;width:12;height:2" coordorigin="6714,3534" coordsize="12,2">
              <v:shape style="position:absolute;left:6714;top:3534;width:12;height:2" coordorigin="6714,3534" coordsize="12,0" path="m6714,3534l6726,3534e" filled="false" stroked="true" strokeweight=".6pt" strokecolor="#000000">
                <v:path arrowok="t"/>
              </v:shape>
            </v:group>
            <v:group style="position:absolute;left:6714;top:3553;width:12;height:2" coordorigin="6714,3553" coordsize="12,2">
              <v:shape style="position:absolute;left:6714;top:3553;width:12;height:2" coordorigin="6714,3553" coordsize="12,0" path="m6714,3553l6726,3553e" filled="false" stroked="true" strokeweight=".6pt" strokecolor="#000000">
                <v:path arrowok="t"/>
              </v:shape>
            </v:group>
            <v:group style="position:absolute;left:6714;top:3572;width:12;height:2" coordorigin="6714,3572" coordsize="12,2">
              <v:shape style="position:absolute;left:6714;top:3572;width:12;height:2" coordorigin="6714,3572" coordsize="12,0" path="m6714,3572l6726,3572e" filled="false" stroked="true" strokeweight=".6pt" strokecolor="#000000">
                <v:path arrowok="t"/>
              </v:shape>
            </v:group>
            <v:group style="position:absolute;left:6714;top:3591;width:12;height:2" coordorigin="6714,3591" coordsize="12,2">
              <v:shape style="position:absolute;left:6714;top:3591;width:12;height:2" coordorigin="6714,3591" coordsize="12,0" path="m6714,3591l6726,3591e" filled="false" stroked="true" strokeweight=".6pt" strokecolor="#000000">
                <v:path arrowok="t"/>
              </v:shape>
            </v:group>
            <v:group style="position:absolute;left:6714;top:3611;width:12;height:2" coordorigin="6714,3611" coordsize="12,2">
              <v:shape style="position:absolute;left:6714;top:3611;width:12;height:2" coordorigin="6714,3611" coordsize="12,0" path="m6714,3611l6726,3611e" filled="false" stroked="true" strokeweight=".6pt" strokecolor="#000000">
                <v:path arrowok="t"/>
              </v:shape>
            </v:group>
            <v:group style="position:absolute;left:6714;top:3630;width:12;height:2" coordorigin="6714,3630" coordsize="12,2">
              <v:shape style="position:absolute;left:6714;top:3630;width:12;height:2" coordorigin="6714,3630" coordsize="12,0" path="m6714,3630l6726,3630e" filled="false" stroked="true" strokeweight=".6pt" strokecolor="#000000">
                <v:path arrowok="t"/>
              </v:shape>
            </v:group>
            <v:group style="position:absolute;left:6714;top:3649;width:12;height:2" coordorigin="6714,3649" coordsize="12,2">
              <v:shape style="position:absolute;left:6714;top:3649;width:12;height:2" coordorigin="6714,3649" coordsize="12,0" path="m6714,3649l6726,3649e" filled="false" stroked="true" strokeweight=".6pt" strokecolor="#000000">
                <v:path arrowok="t"/>
              </v:shape>
            </v:group>
            <v:group style="position:absolute;left:6714;top:3668;width:12;height:2" coordorigin="6714,3668" coordsize="12,2">
              <v:shape style="position:absolute;left:6714;top:3668;width:12;height:2" coordorigin="6714,3668" coordsize="12,0" path="m6714,3668l6726,3668e" filled="false" stroked="true" strokeweight=".6pt" strokecolor="#000000">
                <v:path arrowok="t"/>
              </v:shape>
            </v:group>
            <v:group style="position:absolute;left:6714;top:3687;width:12;height:2" coordorigin="6714,3687" coordsize="12,2">
              <v:shape style="position:absolute;left:6714;top:3687;width:12;height:2" coordorigin="6714,3687" coordsize="12,0" path="m6714,3687l6726,3687e" filled="false" stroked="true" strokeweight=".6pt" strokecolor="#000000">
                <v:path arrowok="t"/>
              </v:shape>
            </v:group>
            <v:group style="position:absolute;left:6714;top:3707;width:12;height:2" coordorigin="6714,3707" coordsize="12,2">
              <v:shape style="position:absolute;left:6714;top:3707;width:12;height:2" coordorigin="6714,3707" coordsize="12,0" path="m6714,3707l6726,3707e" filled="false" stroked="true" strokeweight=".6pt" strokecolor="#000000">
                <v:path arrowok="t"/>
              </v:shape>
            </v:group>
            <v:group style="position:absolute;left:6714;top:3726;width:12;height:2" coordorigin="6714,3726" coordsize="12,2">
              <v:shape style="position:absolute;left:6714;top:3726;width:12;height:2" coordorigin="6714,3726" coordsize="12,0" path="m6714,3726l6726,3726e" filled="false" stroked="true" strokeweight=".6pt" strokecolor="#000000">
                <v:path arrowok="t"/>
              </v:shape>
            </v:group>
            <v:group style="position:absolute;left:6714;top:3745;width:12;height:2" coordorigin="6714,3745" coordsize="12,2">
              <v:shape style="position:absolute;left:6714;top:3745;width:12;height:2" coordorigin="6714,3745" coordsize="12,0" path="m6714,3745l6726,3745e" filled="false" stroked="true" strokeweight=".6pt" strokecolor="#000000">
                <v:path arrowok="t"/>
              </v:shape>
            </v:group>
            <v:group style="position:absolute;left:6714;top:3764;width:12;height:2" coordorigin="6714,3764" coordsize="12,2">
              <v:shape style="position:absolute;left:6714;top:3764;width:12;height:2" coordorigin="6714,3764" coordsize="12,0" path="m6714,3764l6726,3764e" filled="false" stroked="true" strokeweight=".6pt" strokecolor="#000000">
                <v:path arrowok="t"/>
              </v:shape>
            </v:group>
            <v:group style="position:absolute;left:6714;top:3783;width:12;height:2" coordorigin="6714,3783" coordsize="12,2">
              <v:shape style="position:absolute;left:6714;top:3783;width:12;height:2" coordorigin="6714,3783" coordsize="12,0" path="m6714,3783l6726,3783e" filled="false" stroked="true" strokeweight=".6pt" strokecolor="#000000">
                <v:path arrowok="t"/>
              </v:shape>
            </v:group>
            <v:group style="position:absolute;left:6714;top:3803;width:12;height:2" coordorigin="6714,3803" coordsize="12,2">
              <v:shape style="position:absolute;left:6714;top:3803;width:12;height:2" coordorigin="6714,3803" coordsize="12,0" path="m6714,3803l6726,3803e" filled="false" stroked="true" strokeweight=".6pt" strokecolor="#000000">
                <v:path arrowok="t"/>
              </v:shape>
            </v:group>
            <v:group style="position:absolute;left:6714;top:3822;width:12;height:2" coordorigin="6714,3822" coordsize="12,2">
              <v:shape style="position:absolute;left:6714;top:3822;width:12;height:2" coordorigin="6714,3822" coordsize="12,0" path="m6714,3822l6726,3822e" filled="false" stroked="true" strokeweight=".6pt" strokecolor="#000000">
                <v:path arrowok="t"/>
              </v:shape>
            </v:group>
            <v:group style="position:absolute;left:6714;top:3841;width:12;height:2" coordorigin="6714,3841" coordsize="12,2">
              <v:shape style="position:absolute;left:6714;top:3841;width:12;height:2" coordorigin="6714,3841" coordsize="12,0" path="m6714,3841l6726,3841e" filled="false" stroked="true" strokeweight=".6pt" strokecolor="#000000">
                <v:path arrowok="t"/>
              </v:shape>
            </v:group>
            <v:group style="position:absolute;left:6714;top:3860;width:12;height:2" coordorigin="6714,3860" coordsize="12,2">
              <v:shape style="position:absolute;left:6714;top:3860;width:12;height:2" coordorigin="6714,3860" coordsize="12,0" path="m6714,3860l6726,3860e" filled="false" stroked="true" strokeweight=".6pt" strokecolor="#000000">
                <v:path arrowok="t"/>
              </v:shape>
            </v:group>
            <v:group style="position:absolute;left:6714;top:3879;width:12;height:2" coordorigin="6714,3879" coordsize="12,2">
              <v:shape style="position:absolute;left:6714;top:3879;width:12;height:2" coordorigin="6714,3879" coordsize="12,0" path="m6714,3879l6726,3879e" filled="false" stroked="true" strokeweight=".6pt" strokecolor="#000000">
                <v:path arrowok="t"/>
              </v:shape>
            </v:group>
            <v:group style="position:absolute;left:6714;top:3899;width:12;height:2" coordorigin="6714,3899" coordsize="12,2">
              <v:shape style="position:absolute;left:6714;top:3899;width:12;height:2" coordorigin="6714,3899" coordsize="12,0" path="m6714,3899l6726,3899e" filled="false" stroked="true" strokeweight=".6pt" strokecolor="#000000">
                <v:path arrowok="t"/>
              </v:shape>
            </v:group>
            <v:group style="position:absolute;left:6714;top:3918;width:12;height:2" coordorigin="6714,3918" coordsize="12,2">
              <v:shape style="position:absolute;left:6714;top:3918;width:12;height:2" coordorigin="6714,3918" coordsize="12,0" path="m6714,3918l6726,3918e" filled="false" stroked="true" strokeweight=".6pt" strokecolor="#000000">
                <v:path arrowok="t"/>
              </v:shape>
            </v:group>
            <v:group style="position:absolute;left:6714;top:3937;width:12;height:2" coordorigin="6714,3937" coordsize="12,2">
              <v:shape style="position:absolute;left:6714;top:3937;width:12;height:2" coordorigin="6714,3937" coordsize="12,0" path="m6714,3937l6726,3937e" filled="false" stroked="true" strokeweight=".6pt" strokecolor="#000000">
                <v:path arrowok="t"/>
              </v:shape>
            </v:group>
            <v:group style="position:absolute;left:6714;top:3956;width:12;height:2" coordorigin="6714,3956" coordsize="12,2">
              <v:shape style="position:absolute;left:6714;top:3956;width:12;height:2" coordorigin="6714,3956" coordsize="12,0" path="m6714,3956l6726,3956e" filled="false" stroked="true" strokeweight=".6pt" strokecolor="#000000">
                <v:path arrowok="t"/>
              </v:shape>
            </v:group>
            <v:group style="position:absolute;left:6715;top:4019;width:10;height:2" coordorigin="6715,4019" coordsize="10,2">
              <v:shape style="position:absolute;left:6715;top:4019;width:10;height:2" coordorigin="6715,4019" coordsize="10,0" path="m6715,4019l6725,4019e" filled="false" stroked="true" strokeweight=".48pt" strokecolor="#000000">
                <v:path arrowok="t"/>
              </v:shape>
            </v:group>
            <v:group style="position:absolute;left:6715;top:4038;width:10;height:2" coordorigin="6715,4038" coordsize="10,2">
              <v:shape style="position:absolute;left:6715;top:4038;width:10;height:2" coordorigin="6715,4038" coordsize="10,0" path="m6715,4038l6725,4038e" filled="false" stroked="true" strokeweight=".48pt" strokecolor="#000000">
                <v:path arrowok="t"/>
              </v:shape>
            </v:group>
            <v:group style="position:absolute;left:6715;top:4057;width:10;height:2" coordorigin="6715,4057" coordsize="10,2">
              <v:shape style="position:absolute;left:6715;top:4057;width:10;height:2" coordorigin="6715,4057" coordsize="10,0" path="m6715,4057l6725,4057e" filled="false" stroked="true" strokeweight=".48pt" strokecolor="#000000">
                <v:path arrowok="t"/>
              </v:shape>
            </v:group>
            <v:group style="position:absolute;left:6715;top:4076;width:10;height:2" coordorigin="6715,4076" coordsize="10,2">
              <v:shape style="position:absolute;left:6715;top:4076;width:10;height:2" coordorigin="6715,4076" coordsize="10,0" path="m6715,4076l6725,4076e" filled="false" stroked="true" strokeweight=".48pt" strokecolor="#000000">
                <v:path arrowok="t"/>
              </v:shape>
            </v:group>
            <v:group style="position:absolute;left:6715;top:4095;width:10;height:2" coordorigin="6715,4095" coordsize="10,2">
              <v:shape style="position:absolute;left:6715;top:4095;width:10;height:2" coordorigin="6715,4095" coordsize="10,0" path="m6715,4095l6725,4095e" filled="false" stroked="true" strokeweight=".48pt" strokecolor="#000000">
                <v:path arrowok="t"/>
              </v:shape>
            </v:group>
            <v:group style="position:absolute;left:6715;top:4115;width:10;height:2" coordorigin="6715,4115" coordsize="10,2">
              <v:shape style="position:absolute;left:6715;top:4115;width:10;height:2" coordorigin="6715,4115" coordsize="10,0" path="m6715,4115l6725,4115e" filled="false" stroked="true" strokeweight=".48pt" strokecolor="#000000">
                <v:path arrowok="t"/>
              </v:shape>
            </v:group>
            <v:group style="position:absolute;left:6715;top:4134;width:10;height:2" coordorigin="6715,4134" coordsize="10,2">
              <v:shape style="position:absolute;left:6715;top:4134;width:10;height:2" coordorigin="6715,4134" coordsize="10,0" path="m6715,4134l6725,4134e" filled="false" stroked="true" strokeweight=".48pt" strokecolor="#000000">
                <v:path arrowok="t"/>
              </v:shape>
            </v:group>
            <v:group style="position:absolute;left:6715;top:4153;width:10;height:2" coordorigin="6715,4153" coordsize="10,2">
              <v:shape style="position:absolute;left:6715;top:4153;width:10;height:2" coordorigin="6715,4153" coordsize="10,0" path="m6715,4153l6725,4153e" filled="false" stroked="true" strokeweight=".48pt" strokecolor="#000000">
                <v:path arrowok="t"/>
              </v:shape>
            </v:group>
            <v:group style="position:absolute;left:6715;top:4172;width:10;height:2" coordorigin="6715,4172" coordsize="10,2">
              <v:shape style="position:absolute;left:6715;top:4172;width:10;height:2" coordorigin="6715,4172" coordsize="10,0" path="m6715,4172l6725,4172e" filled="false" stroked="true" strokeweight=".48pt" strokecolor="#000000">
                <v:path arrowok="t"/>
              </v:shape>
            </v:group>
            <v:group style="position:absolute;left:6715;top:4191;width:10;height:2" coordorigin="6715,4191" coordsize="10,2">
              <v:shape style="position:absolute;left:6715;top:4191;width:10;height:2" coordorigin="6715,4191" coordsize="10,0" path="m6715,4191l6725,4191e" filled="false" stroked="true" strokeweight=".48pt" strokecolor="#000000">
                <v:path arrowok="t"/>
              </v:shape>
            </v:group>
            <v:group style="position:absolute;left:6715;top:4211;width:10;height:2" coordorigin="6715,4211" coordsize="10,2">
              <v:shape style="position:absolute;left:6715;top:4211;width:10;height:2" coordorigin="6715,4211" coordsize="10,0" path="m6715,4211l6725,4211e" filled="false" stroked="true" strokeweight=".48pt" strokecolor="#000000">
                <v:path arrowok="t"/>
              </v:shape>
            </v:group>
            <v:group style="position:absolute;left:6715;top:4230;width:10;height:2" coordorigin="6715,4230" coordsize="10,2">
              <v:shape style="position:absolute;left:6715;top:4230;width:10;height:2" coordorigin="6715,4230" coordsize="10,0" path="m6715,4230l6725,4230e" filled="false" stroked="true" strokeweight=".48pt" strokecolor="#000000">
                <v:path arrowok="t"/>
              </v:shape>
            </v:group>
            <v:group style="position:absolute;left:6715;top:4249;width:10;height:2" coordorigin="6715,4249" coordsize="10,2">
              <v:shape style="position:absolute;left:6715;top:4249;width:10;height:2" coordorigin="6715,4249" coordsize="10,0" path="m6715,4249l6725,4249e" filled="false" stroked="true" strokeweight=".48pt" strokecolor="#000000">
                <v:path arrowok="t"/>
              </v:shape>
            </v:group>
            <v:group style="position:absolute;left:6715;top:4268;width:10;height:2" coordorigin="6715,4268" coordsize="10,2">
              <v:shape style="position:absolute;left:6715;top:4268;width:10;height:2" coordorigin="6715,4268" coordsize="10,0" path="m6715,4268l6725,4268e" filled="false" stroked="true" strokeweight=".48pt" strokecolor="#000000">
                <v:path arrowok="t"/>
              </v:shape>
            </v:group>
            <v:group style="position:absolute;left:6715;top:4287;width:10;height:2" coordorigin="6715,4287" coordsize="10,2">
              <v:shape style="position:absolute;left:6715;top:4287;width:10;height:2" coordorigin="6715,4287" coordsize="10,0" path="m6715,4287l6725,4287e" filled="false" stroked="true" strokeweight=".48pt" strokecolor="#000000">
                <v:path arrowok="t"/>
              </v:shape>
            </v:group>
            <v:group style="position:absolute;left:6715;top:4307;width:10;height:2" coordorigin="6715,4307" coordsize="10,2">
              <v:shape style="position:absolute;left:6715;top:4307;width:10;height:2" coordorigin="6715,4307" coordsize="10,0" path="m6715,4307l6725,4307e" filled="false" stroked="true" strokeweight=".48pt" strokecolor="#000000">
                <v:path arrowok="t"/>
              </v:shape>
            </v:group>
            <v:group style="position:absolute;left:6715;top:4326;width:10;height:2" coordorigin="6715,4326" coordsize="10,2">
              <v:shape style="position:absolute;left:6715;top:4326;width:10;height:2" coordorigin="6715,4326" coordsize="10,0" path="m6715,4326l6725,4326e" filled="false" stroked="true" strokeweight=".48pt" strokecolor="#000000">
                <v:path arrowok="t"/>
              </v:shape>
            </v:group>
            <v:group style="position:absolute;left:6715;top:4345;width:10;height:2" coordorigin="6715,4345" coordsize="10,2">
              <v:shape style="position:absolute;left:6715;top:4345;width:10;height:2" coordorigin="6715,4345" coordsize="10,0" path="m6715,4345l6725,4345e" filled="false" stroked="true" strokeweight=".48pt" strokecolor="#000000">
                <v:path arrowok="t"/>
              </v:shape>
            </v:group>
            <v:group style="position:absolute;left:6715;top:4364;width:10;height:2" coordorigin="6715,4364" coordsize="10,2">
              <v:shape style="position:absolute;left:6715;top:4364;width:10;height:2" coordorigin="6715,4364" coordsize="10,0" path="m6715,4364l6725,4364e" filled="false" stroked="true" strokeweight=".48pt" strokecolor="#000000">
                <v:path arrowok="t"/>
              </v:shape>
            </v:group>
            <v:group style="position:absolute;left:6715;top:4383;width:10;height:2" coordorigin="6715,4383" coordsize="10,2">
              <v:shape style="position:absolute;left:6715;top:4383;width:10;height:2" coordorigin="6715,4383" coordsize="10,0" path="m6715,4383l6725,4383e" filled="false" stroked="true" strokeweight=".48pt" strokecolor="#000000">
                <v:path arrowok="t"/>
              </v:shape>
            </v:group>
            <v:group style="position:absolute;left:6715;top:4403;width:10;height:2" coordorigin="6715,4403" coordsize="10,2">
              <v:shape style="position:absolute;left:6715;top:4403;width:10;height:2" coordorigin="6715,4403" coordsize="10,0" path="m6715,4403l6725,4403e" filled="false" stroked="true" strokeweight=".48pt" strokecolor="#000000">
                <v:path arrowok="t"/>
              </v:shape>
            </v:group>
            <v:group style="position:absolute;left:6715;top:4422;width:10;height:2" coordorigin="6715,4422" coordsize="10,2">
              <v:shape style="position:absolute;left:6715;top:4422;width:10;height:2" coordorigin="6715,4422" coordsize="10,0" path="m6715,4422l6725,4422e" filled="false" stroked="true" strokeweight=".48pt" strokecolor="#000000">
                <v:path arrowok="t"/>
              </v:shape>
            </v:group>
            <v:group style="position:absolute;left:6715;top:4441;width:10;height:2" coordorigin="6715,4441" coordsize="10,2">
              <v:shape style="position:absolute;left:6715;top:4441;width:10;height:2" coordorigin="6715,4441" coordsize="10,0" path="m6715,4441l6725,4441e" filled="false" stroked="true" strokeweight=".48pt" strokecolor="#000000">
                <v:path arrowok="t"/>
              </v:shape>
            </v:group>
            <v:group style="position:absolute;left:6715;top:4460;width:10;height:2" coordorigin="6715,4460" coordsize="10,2">
              <v:shape style="position:absolute;left:6715;top:4460;width:10;height:2" coordorigin="6715,4460" coordsize="10,0" path="m6715,4460l6725,4460e" filled="false" stroked="true" strokeweight=".48pt" strokecolor="#000000">
                <v:path arrowok="t"/>
              </v:shape>
            </v:group>
            <v:group style="position:absolute;left:6715;top:4479;width:10;height:2" coordorigin="6715,4479" coordsize="10,2">
              <v:shape style="position:absolute;left:6715;top:4479;width:10;height:2" coordorigin="6715,4479" coordsize="10,0" path="m6715,4479l6725,4479e" filled="false" stroked="true" strokeweight=".48pt" strokecolor="#000000">
                <v:path arrowok="t"/>
              </v:shape>
            </v:group>
            <v:group style="position:absolute;left:6715;top:4499;width:10;height:2" coordorigin="6715,4499" coordsize="10,2">
              <v:shape style="position:absolute;left:6715;top:4499;width:10;height:2" coordorigin="6715,4499" coordsize="10,0" path="m6715,4499l6725,4499e" filled="false" stroked="true" strokeweight=".48pt" strokecolor="#000000">
                <v:path arrowok="t"/>
              </v:shape>
            </v:group>
            <v:group style="position:absolute;left:6715;top:4518;width:10;height:2" coordorigin="6715,4518" coordsize="10,2">
              <v:shape style="position:absolute;left:6715;top:4518;width:10;height:2" coordorigin="6715,4518" coordsize="10,0" path="m6715,4518l6725,4518e" filled="false" stroked="true" strokeweight=".48pt" strokecolor="#000000">
                <v:path arrowok="t"/>
              </v:shape>
            </v:group>
            <v:group style="position:absolute;left:6715;top:4537;width:10;height:2" coordorigin="6715,4537" coordsize="10,2">
              <v:shape style="position:absolute;left:6715;top:4537;width:10;height:2" coordorigin="6715,4537" coordsize="10,0" path="m6715,4537l6725,4537e" filled="false" stroked="true" strokeweight=".48pt" strokecolor="#000000">
                <v:path arrowok="t"/>
              </v:shape>
            </v:group>
            <v:group style="position:absolute;left:6715;top:4556;width:10;height:2" coordorigin="6715,4556" coordsize="10,2">
              <v:shape style="position:absolute;left:6715;top:4556;width:10;height:2" coordorigin="6715,4556" coordsize="10,0" path="m6715,4556l6725,4556e" filled="false" stroked="true" strokeweight=".48pt" strokecolor="#000000">
                <v:path arrowok="t"/>
              </v:shape>
            </v:group>
            <v:group style="position:absolute;left:6715;top:4575;width:10;height:2" coordorigin="6715,4575" coordsize="10,2">
              <v:shape style="position:absolute;left:6715;top:4575;width:10;height:2" coordorigin="6715,4575" coordsize="10,0" path="m6715,4575l6725,4575e" filled="false" stroked="true" strokeweight=".48pt" strokecolor="#000000">
                <v:path arrowok="t"/>
              </v:shape>
            </v:group>
            <v:group style="position:absolute;left:6715;top:4595;width:10;height:2" coordorigin="6715,4595" coordsize="10,2">
              <v:shape style="position:absolute;left:6715;top:4595;width:10;height:2" coordorigin="6715,4595" coordsize="10,0" path="m6715,4595l6725,4595e" filled="false" stroked="true" strokeweight=".48pt" strokecolor="#000000">
                <v:path arrowok="t"/>
              </v:shape>
            </v:group>
            <v:group style="position:absolute;left:6715;top:4614;width:10;height:2" coordorigin="6715,4614" coordsize="10,2">
              <v:shape style="position:absolute;left:6715;top:4614;width:10;height:2" coordorigin="6715,4614" coordsize="10,0" path="m6715,4614l6725,4614e" filled="false" stroked="true" strokeweight=".48pt" strokecolor="#000000">
                <v:path arrowok="t"/>
              </v:shape>
            </v:group>
            <v:group style="position:absolute;left:6715;top:4633;width:10;height:2" coordorigin="6715,4633" coordsize="10,2">
              <v:shape style="position:absolute;left:6715;top:4633;width:10;height:2" coordorigin="6715,4633" coordsize="10,0" path="m6715,4633l6725,4633e" filled="false" stroked="true" strokeweight=".48pt" strokecolor="#000000">
                <v:path arrowok="t"/>
              </v:shape>
            </v:group>
            <v:group style="position:absolute;left:6715;top:4652;width:10;height:2" coordorigin="6715,4652" coordsize="10,2">
              <v:shape style="position:absolute;left:6715;top:4652;width:10;height:2" coordorigin="6715,4652" coordsize="10,0" path="m6715,4652l6725,4652e" filled="false" stroked="true" strokeweight=".48pt" strokecolor="#000000">
                <v:path arrowok="t"/>
              </v:shape>
            </v:group>
            <v:group style="position:absolute;left:6715;top:4671;width:10;height:2" coordorigin="6715,4671" coordsize="10,2">
              <v:shape style="position:absolute;left:6715;top:4671;width:10;height:2" coordorigin="6715,4671" coordsize="10,0" path="m6715,4671l6725,4671e" filled="false" stroked="true" strokeweight=".48pt" strokecolor="#000000">
                <v:path arrowok="t"/>
              </v:shape>
            </v:group>
            <v:group style="position:absolute;left:6715;top:4691;width:10;height:2" coordorigin="6715,4691" coordsize="10,2">
              <v:shape style="position:absolute;left:6715;top:4691;width:10;height:2" coordorigin="6715,4691" coordsize="10,0" path="m6715,4691l6725,4691e" filled="false" stroked="true" strokeweight=".48pt" strokecolor="#000000">
                <v:path arrowok="t"/>
              </v:shape>
            </v:group>
            <v:group style="position:absolute;left:6715;top:4710;width:10;height:2" coordorigin="6715,4710" coordsize="10,2">
              <v:shape style="position:absolute;left:6715;top:4710;width:10;height:2" coordorigin="6715,4710" coordsize="10,0" path="m6715,4710l6725,4710e" filled="false" stroked="true" strokeweight=".48pt" strokecolor="#000000">
                <v:path arrowok="t"/>
              </v:shape>
            </v:group>
            <v:group style="position:absolute;left:6715;top:4729;width:10;height:2" coordorigin="6715,4729" coordsize="10,2">
              <v:shape style="position:absolute;left:6715;top:4729;width:10;height:2" coordorigin="6715,4729" coordsize="10,0" path="m6715,4729l6725,4729e" filled="false" stroked="true" strokeweight=".48pt" strokecolor="#000000">
                <v:path arrowok="t"/>
              </v:shape>
            </v:group>
            <v:group style="position:absolute;left:6715;top:4748;width:10;height:2" coordorigin="6715,4748" coordsize="10,2">
              <v:shape style="position:absolute;left:6715;top:4748;width:10;height:2" coordorigin="6715,4748" coordsize="10,0" path="m6715,4748l6725,4748e" filled="false" stroked="true" strokeweight=".48pt" strokecolor="#000000">
                <v:path arrowok="t"/>
              </v:shape>
            </v:group>
            <v:group style="position:absolute;left:6715;top:4767;width:10;height:2" coordorigin="6715,4767" coordsize="10,2">
              <v:shape style="position:absolute;left:6715;top:4767;width:10;height:2" coordorigin="6715,4767" coordsize="10,0" path="m6715,4767l6725,4767e" filled="false" stroked="true" strokeweight=".48pt" strokecolor="#000000">
                <v:path arrowok="t"/>
              </v:shape>
            </v:group>
            <v:group style="position:absolute;left:6715;top:4787;width:10;height:2" coordorigin="6715,4787" coordsize="10,2">
              <v:shape style="position:absolute;left:6715;top:4787;width:10;height:2" coordorigin="6715,4787" coordsize="10,0" path="m6715,4787l6725,4787e" filled="false" stroked="true" strokeweight=".48pt" strokecolor="#000000">
                <v:path arrowok="t"/>
              </v:shape>
            </v:group>
            <v:group style="position:absolute;left:6715;top:4863;width:10;height:2" coordorigin="6715,4863" coordsize="10,2">
              <v:shape style="position:absolute;left:6715;top:4863;width:10;height:2" coordorigin="6715,4863" coordsize="10,0" path="m6715,4863l6725,4863e" filled="false" stroked="true" strokeweight=".48pt" strokecolor="#000000">
                <v:path arrowok="t"/>
              </v:shape>
            </v:group>
            <v:group style="position:absolute;left:6715;top:4883;width:10;height:2" coordorigin="6715,4883" coordsize="10,2">
              <v:shape style="position:absolute;left:6715;top:4883;width:10;height:2" coordorigin="6715,4883" coordsize="10,0" path="m6715,4883l6725,4883e" filled="false" stroked="true" strokeweight=".48pt" strokecolor="#000000">
                <v:path arrowok="t"/>
              </v:shape>
            </v:group>
            <v:group style="position:absolute;left:6715;top:4902;width:10;height:2" coordorigin="6715,4902" coordsize="10,2">
              <v:shape style="position:absolute;left:6715;top:4902;width:10;height:2" coordorigin="6715,4902" coordsize="10,0" path="m6715,4902l6725,4902e" filled="false" stroked="true" strokeweight=".48pt" strokecolor="#000000">
                <v:path arrowok="t"/>
              </v:shape>
            </v:group>
            <v:group style="position:absolute;left:6715;top:4921;width:10;height:2" coordorigin="6715,4921" coordsize="10,2">
              <v:shape style="position:absolute;left:6715;top:4921;width:10;height:2" coordorigin="6715,4921" coordsize="10,0" path="m6715,4921l6725,4921e" filled="false" stroked="true" strokeweight=".48pt" strokecolor="#000000">
                <v:path arrowok="t"/>
              </v:shape>
            </v:group>
            <v:group style="position:absolute;left:6715;top:4940;width:10;height:2" coordorigin="6715,4940" coordsize="10,2">
              <v:shape style="position:absolute;left:6715;top:4940;width:10;height:2" coordorigin="6715,4940" coordsize="10,0" path="m6715,4940l6725,4940e" filled="false" stroked="true" strokeweight=".48pt" strokecolor="#000000">
                <v:path arrowok="t"/>
              </v:shape>
            </v:group>
            <v:group style="position:absolute;left:6715;top:4959;width:10;height:2" coordorigin="6715,4959" coordsize="10,2">
              <v:shape style="position:absolute;left:6715;top:4959;width:10;height:2" coordorigin="6715,4959" coordsize="10,0" path="m6715,4959l6725,4959e" filled="false" stroked="true" strokeweight=".48pt" strokecolor="#000000">
                <v:path arrowok="t"/>
              </v:shape>
            </v:group>
            <v:group style="position:absolute;left:6715;top:4979;width:10;height:2" coordorigin="6715,4979" coordsize="10,2">
              <v:shape style="position:absolute;left:6715;top:4979;width:10;height:2" coordorigin="6715,4979" coordsize="10,0" path="m6715,4979l6725,4979e" filled="false" stroked="true" strokeweight=".48pt" strokecolor="#000000">
                <v:path arrowok="t"/>
              </v:shape>
            </v:group>
            <v:group style="position:absolute;left:6715;top:4998;width:10;height:2" coordorigin="6715,4998" coordsize="10,2">
              <v:shape style="position:absolute;left:6715;top:4998;width:10;height:2" coordorigin="6715,4998" coordsize="10,0" path="m6715,4998l6725,4998e" filled="false" stroked="true" strokeweight=".48pt" strokecolor="#000000">
                <v:path arrowok="t"/>
              </v:shape>
            </v:group>
            <v:group style="position:absolute;left:6715;top:5017;width:10;height:2" coordorigin="6715,5017" coordsize="10,2">
              <v:shape style="position:absolute;left:6715;top:5017;width:10;height:2" coordorigin="6715,5017" coordsize="10,0" path="m6715,5017l6725,5017e" filled="false" stroked="true" strokeweight=".48pt" strokecolor="#000000">
                <v:path arrowok="t"/>
              </v:shape>
            </v:group>
            <v:group style="position:absolute;left:6715;top:5036;width:10;height:2" coordorigin="6715,5036" coordsize="10,2">
              <v:shape style="position:absolute;left:6715;top:5036;width:10;height:2" coordorigin="6715,5036" coordsize="10,0" path="m6715,5036l6725,5036e" filled="false" stroked="true" strokeweight=".48pt" strokecolor="#000000">
                <v:path arrowok="t"/>
              </v:shape>
            </v:group>
            <v:group style="position:absolute;left:6715;top:5055;width:10;height:2" coordorigin="6715,5055" coordsize="10,2">
              <v:shape style="position:absolute;left:6715;top:5055;width:10;height:2" coordorigin="6715,5055" coordsize="10,0" path="m6715,5055l6725,5055e" filled="false" stroked="true" strokeweight=".48pt" strokecolor="#000000">
                <v:path arrowok="t"/>
              </v:shape>
            </v:group>
            <v:group style="position:absolute;left:6715;top:5075;width:10;height:2" coordorigin="6715,5075" coordsize="10,2">
              <v:shape style="position:absolute;left:6715;top:5075;width:10;height:2" coordorigin="6715,5075" coordsize="10,0" path="m6715,5075l6725,5075e" filled="false" stroked="true" strokeweight=".48pt" strokecolor="#000000">
                <v:path arrowok="t"/>
              </v:shape>
            </v:group>
            <v:group style="position:absolute;left:6715;top:5094;width:10;height:2" coordorigin="6715,5094" coordsize="10,2">
              <v:shape style="position:absolute;left:6715;top:5094;width:10;height:2" coordorigin="6715,5094" coordsize="10,0" path="m6715,5094l6725,5094e" filled="false" stroked="true" strokeweight=".48pt" strokecolor="#000000">
                <v:path arrowok="t"/>
              </v:shape>
            </v:group>
            <v:group style="position:absolute;left:6715;top:5113;width:10;height:2" coordorigin="6715,5113" coordsize="10,2">
              <v:shape style="position:absolute;left:6715;top:5113;width:10;height:2" coordorigin="6715,5113" coordsize="10,0" path="m6715,5113l6725,5113e" filled="false" stroked="true" strokeweight=".48pt" strokecolor="#000000">
                <v:path arrowok="t"/>
              </v:shape>
            </v:group>
            <v:group style="position:absolute;left:6715;top:5132;width:10;height:2" coordorigin="6715,5132" coordsize="10,2">
              <v:shape style="position:absolute;left:6715;top:5132;width:10;height:2" coordorigin="6715,5132" coordsize="10,0" path="m6715,5132l6725,5132e" filled="false" stroked="true" strokeweight=".48pt" strokecolor="#000000">
                <v:path arrowok="t"/>
              </v:shape>
            </v:group>
            <v:group style="position:absolute;left:6715;top:5151;width:10;height:2" coordorigin="6715,5151" coordsize="10,2">
              <v:shape style="position:absolute;left:6715;top:5151;width:10;height:2" coordorigin="6715,5151" coordsize="10,0" path="m6715,5151l6725,5151e" filled="false" stroked="true" strokeweight=".48pt" strokecolor="#000000">
                <v:path arrowok="t"/>
              </v:shape>
            </v:group>
            <v:group style="position:absolute;left:6715;top:5171;width:10;height:2" coordorigin="6715,5171" coordsize="10,2">
              <v:shape style="position:absolute;left:6715;top:5171;width:10;height:2" coordorigin="6715,5171" coordsize="10,0" path="m6715,5171l6725,5171e" filled="false" stroked="true" strokeweight=".48pt" strokecolor="#000000">
                <v:path arrowok="t"/>
              </v:shape>
            </v:group>
            <v:group style="position:absolute;left:6715;top:5190;width:10;height:2" coordorigin="6715,5190" coordsize="10,2">
              <v:shape style="position:absolute;left:6715;top:5190;width:10;height:2" coordorigin="6715,5190" coordsize="10,0" path="m6715,5190l6725,5190e" filled="false" stroked="true" strokeweight=".48pt" strokecolor="#000000">
                <v:path arrowok="t"/>
              </v:shape>
            </v:group>
            <v:group style="position:absolute;left:6715;top:5209;width:10;height:2" coordorigin="6715,5209" coordsize="10,2">
              <v:shape style="position:absolute;left:6715;top:5209;width:10;height:2" coordorigin="6715,5209" coordsize="10,0" path="m6715,5209l6725,5209e" filled="false" stroked="true" strokeweight=".48pt" strokecolor="#000000">
                <v:path arrowok="t"/>
              </v:shape>
            </v:group>
            <v:group style="position:absolute;left:6715;top:5228;width:10;height:2" coordorigin="6715,5228" coordsize="10,2">
              <v:shape style="position:absolute;left:6715;top:5228;width:10;height:2" coordorigin="6715,5228" coordsize="10,0" path="m6715,5228l6725,5228e" filled="false" stroked="true" strokeweight=".48pt" strokecolor="#000000">
                <v:path arrowok="t"/>
              </v:shape>
            </v:group>
            <v:group style="position:absolute;left:6715;top:5247;width:10;height:2" coordorigin="6715,5247" coordsize="10,2">
              <v:shape style="position:absolute;left:6715;top:5247;width:10;height:2" coordorigin="6715,5247" coordsize="10,0" path="m6715,5247l6725,5247e" filled="false" stroked="true" strokeweight=".48pt" strokecolor="#000000">
                <v:path arrowok="t"/>
              </v:shape>
            </v:group>
            <v:group style="position:absolute;left:6715;top:5267;width:10;height:2" coordorigin="6715,5267" coordsize="10,2">
              <v:shape style="position:absolute;left:6715;top:5267;width:10;height:2" coordorigin="6715,5267" coordsize="10,0" path="m6715,5267l6725,5267e" filled="false" stroked="true" strokeweight=".48pt" strokecolor="#000000">
                <v:path arrowok="t"/>
              </v:shape>
            </v:group>
            <v:group style="position:absolute;left:6714;top:3980;width:12;height:2" coordorigin="6714,3980" coordsize="12,2">
              <v:shape style="position:absolute;left:6714;top:3980;width:12;height:2" coordorigin="6714,3980" coordsize="12,0" path="m6714,3980l6726,3980e" filled="false" stroked="true" strokeweight=".6pt" strokecolor="#000000">
                <v:path arrowok="t"/>
              </v:shape>
            </v:group>
            <v:group style="position:absolute;left:6714;top:3999;width:12;height:2" coordorigin="6714,3999" coordsize="12,2">
              <v:shape style="position:absolute;left:6714;top:3999;width:12;height:2" coordorigin="6714,3999" coordsize="12,0" path="m6714,3999l6726,3999e" filled="false" stroked="true" strokeweight=".6pt" strokecolor="#000000">
                <v:path arrowok="t"/>
              </v:shape>
            </v:group>
            <v:group style="position:absolute;left:6714;top:4019;width:12;height:2" coordorigin="6714,4019" coordsize="12,2">
              <v:shape style="position:absolute;left:6714;top:4019;width:12;height:2" coordorigin="6714,4019" coordsize="12,0" path="m6714,4019l6726,4019e" filled="false" stroked="true" strokeweight=".6pt" strokecolor="#000000">
                <v:path arrowok="t"/>
              </v:shape>
            </v:group>
            <v:group style="position:absolute;left:6714;top:4038;width:12;height:2" coordorigin="6714,4038" coordsize="12,2">
              <v:shape style="position:absolute;left:6714;top:4038;width:12;height:2" coordorigin="6714,4038" coordsize="12,0" path="m6714,4038l6726,4038e" filled="false" stroked="true" strokeweight=".6pt" strokecolor="#000000">
                <v:path arrowok="t"/>
              </v:shape>
            </v:group>
            <v:group style="position:absolute;left:6714;top:4057;width:12;height:2" coordorigin="6714,4057" coordsize="12,2">
              <v:shape style="position:absolute;left:6714;top:4057;width:12;height:2" coordorigin="6714,4057" coordsize="12,0" path="m6714,4057l6726,4057e" filled="false" stroked="true" strokeweight=".6pt" strokecolor="#000000">
                <v:path arrowok="t"/>
              </v:shape>
            </v:group>
            <v:group style="position:absolute;left:6714;top:4076;width:12;height:2" coordorigin="6714,4076" coordsize="12,2">
              <v:shape style="position:absolute;left:6714;top:4076;width:12;height:2" coordorigin="6714,4076" coordsize="12,0" path="m6714,4076l6726,4076e" filled="false" stroked="true" strokeweight=".6pt" strokecolor="#000000">
                <v:path arrowok="t"/>
              </v:shape>
            </v:group>
            <v:group style="position:absolute;left:6714;top:4095;width:12;height:2" coordorigin="6714,4095" coordsize="12,2">
              <v:shape style="position:absolute;left:6714;top:4095;width:12;height:2" coordorigin="6714,4095" coordsize="12,0" path="m6714,4095l6726,4095e" filled="false" stroked="true" strokeweight=".6pt" strokecolor="#000000">
                <v:path arrowok="t"/>
              </v:shape>
            </v:group>
            <v:group style="position:absolute;left:6714;top:4115;width:12;height:2" coordorigin="6714,4115" coordsize="12,2">
              <v:shape style="position:absolute;left:6714;top:4115;width:12;height:2" coordorigin="6714,4115" coordsize="12,0" path="m6714,4115l6726,4115e" filled="false" stroked="true" strokeweight=".6pt" strokecolor="#000000">
                <v:path arrowok="t"/>
              </v:shape>
            </v:group>
            <v:group style="position:absolute;left:6714;top:4134;width:12;height:2" coordorigin="6714,4134" coordsize="12,2">
              <v:shape style="position:absolute;left:6714;top:4134;width:12;height:2" coordorigin="6714,4134" coordsize="12,0" path="m6714,4134l6726,4134e" filled="false" stroked="true" strokeweight=".6pt" strokecolor="#000000">
                <v:path arrowok="t"/>
              </v:shape>
            </v:group>
            <v:group style="position:absolute;left:6714;top:4153;width:12;height:2" coordorigin="6714,4153" coordsize="12,2">
              <v:shape style="position:absolute;left:6714;top:4153;width:12;height:2" coordorigin="6714,4153" coordsize="12,0" path="m6714,4153l6726,4153e" filled="false" stroked="true" strokeweight=".6pt" strokecolor="#000000">
                <v:path arrowok="t"/>
              </v:shape>
            </v:group>
            <v:group style="position:absolute;left:6714;top:4172;width:12;height:2" coordorigin="6714,4172" coordsize="12,2">
              <v:shape style="position:absolute;left:6714;top:4172;width:12;height:2" coordorigin="6714,4172" coordsize="12,0" path="m6714,4172l6726,4172e" filled="false" stroked="true" strokeweight=".6pt" strokecolor="#000000">
                <v:path arrowok="t"/>
              </v:shape>
            </v:group>
            <v:group style="position:absolute;left:6714;top:4191;width:12;height:2" coordorigin="6714,4191" coordsize="12,2">
              <v:shape style="position:absolute;left:6714;top:4191;width:12;height:2" coordorigin="6714,4191" coordsize="12,0" path="m6714,4191l6726,4191e" filled="false" stroked="true" strokeweight=".6pt" strokecolor="#000000">
                <v:path arrowok="t"/>
              </v:shape>
            </v:group>
            <v:group style="position:absolute;left:6714;top:4211;width:12;height:2" coordorigin="6714,4211" coordsize="12,2">
              <v:shape style="position:absolute;left:6714;top:4211;width:12;height:2" coordorigin="6714,4211" coordsize="12,0" path="m6714,4211l6726,4211e" filled="false" stroked="true" strokeweight=".6pt" strokecolor="#000000">
                <v:path arrowok="t"/>
              </v:shape>
            </v:group>
            <v:group style="position:absolute;left:6714;top:4230;width:12;height:2" coordorigin="6714,4230" coordsize="12,2">
              <v:shape style="position:absolute;left:6714;top:4230;width:12;height:2" coordorigin="6714,4230" coordsize="12,0" path="m6714,4230l6726,4230e" filled="false" stroked="true" strokeweight=".6pt" strokecolor="#000000">
                <v:path arrowok="t"/>
              </v:shape>
            </v:group>
            <v:group style="position:absolute;left:6714;top:4249;width:12;height:2" coordorigin="6714,4249" coordsize="12,2">
              <v:shape style="position:absolute;left:6714;top:4249;width:12;height:2" coordorigin="6714,4249" coordsize="12,0" path="m6714,4249l6726,4249e" filled="false" stroked="true" strokeweight=".6pt" strokecolor="#000000">
                <v:path arrowok="t"/>
              </v:shape>
            </v:group>
            <v:group style="position:absolute;left:6714;top:4268;width:12;height:2" coordorigin="6714,4268" coordsize="12,2">
              <v:shape style="position:absolute;left:6714;top:4268;width:12;height:2" coordorigin="6714,4268" coordsize="12,0" path="m6714,4268l6726,4268e" filled="false" stroked="true" strokeweight=".6pt" strokecolor="#000000">
                <v:path arrowok="t"/>
              </v:shape>
            </v:group>
            <v:group style="position:absolute;left:6714;top:4287;width:12;height:2" coordorigin="6714,4287" coordsize="12,2">
              <v:shape style="position:absolute;left:6714;top:4287;width:12;height:2" coordorigin="6714,4287" coordsize="12,0" path="m6714,4287l6726,4287e" filled="false" stroked="true" strokeweight=".6pt" strokecolor="#000000">
                <v:path arrowok="t"/>
              </v:shape>
            </v:group>
            <v:group style="position:absolute;left:6714;top:4307;width:12;height:2" coordorigin="6714,4307" coordsize="12,2">
              <v:shape style="position:absolute;left:6714;top:4307;width:12;height:2" coordorigin="6714,4307" coordsize="12,0" path="m6714,4307l6726,4307e" filled="false" stroked="true" strokeweight=".6pt" strokecolor="#000000">
                <v:path arrowok="t"/>
              </v:shape>
            </v:group>
            <v:group style="position:absolute;left:6714;top:4326;width:12;height:2" coordorigin="6714,4326" coordsize="12,2">
              <v:shape style="position:absolute;left:6714;top:4326;width:12;height:2" coordorigin="6714,4326" coordsize="12,0" path="m6714,4326l6726,4326e" filled="false" stroked="true" strokeweight=".6pt" strokecolor="#000000">
                <v:path arrowok="t"/>
              </v:shape>
            </v:group>
            <v:group style="position:absolute;left:6714;top:4345;width:12;height:2" coordorigin="6714,4345" coordsize="12,2">
              <v:shape style="position:absolute;left:6714;top:4345;width:12;height:2" coordorigin="6714,4345" coordsize="12,0" path="m6714,4345l6726,4345e" filled="false" stroked="true" strokeweight=".6pt" strokecolor="#000000">
                <v:path arrowok="t"/>
              </v:shape>
            </v:group>
            <v:group style="position:absolute;left:6714;top:4364;width:12;height:2" coordorigin="6714,4364" coordsize="12,2">
              <v:shape style="position:absolute;left:6714;top:4364;width:12;height:2" coordorigin="6714,4364" coordsize="12,0" path="m6714,4364l6726,4364e" filled="false" stroked="true" strokeweight=".6pt" strokecolor="#000000">
                <v:path arrowok="t"/>
              </v:shape>
            </v:group>
            <v:group style="position:absolute;left:6714;top:4383;width:12;height:2" coordorigin="6714,4383" coordsize="12,2">
              <v:shape style="position:absolute;left:6714;top:4383;width:12;height:2" coordorigin="6714,4383" coordsize="12,0" path="m6714,4383l6726,4383e" filled="false" stroked="true" strokeweight=".6pt" strokecolor="#000000">
                <v:path arrowok="t"/>
              </v:shape>
            </v:group>
            <v:group style="position:absolute;left:6714;top:4403;width:12;height:2" coordorigin="6714,4403" coordsize="12,2">
              <v:shape style="position:absolute;left:6714;top:4403;width:12;height:2" coordorigin="6714,4403" coordsize="12,0" path="m6714,4403l6726,4403e" filled="false" stroked="true" strokeweight=".6pt" strokecolor="#000000">
                <v:path arrowok="t"/>
              </v:shape>
            </v:group>
            <v:group style="position:absolute;left:6714;top:4422;width:12;height:2" coordorigin="6714,4422" coordsize="12,2">
              <v:shape style="position:absolute;left:6714;top:4422;width:12;height:2" coordorigin="6714,4422" coordsize="12,0" path="m6714,4422l6726,4422e" filled="false" stroked="true" strokeweight=".6pt" strokecolor="#000000">
                <v:path arrowok="t"/>
              </v:shape>
            </v:group>
            <v:group style="position:absolute;left:6714;top:4441;width:12;height:2" coordorigin="6714,4441" coordsize="12,2">
              <v:shape style="position:absolute;left:6714;top:4441;width:12;height:2" coordorigin="6714,4441" coordsize="12,0" path="m6714,4441l6726,4441e" filled="false" stroked="true" strokeweight=".6pt" strokecolor="#000000">
                <v:path arrowok="t"/>
              </v:shape>
            </v:group>
            <v:group style="position:absolute;left:6714;top:4460;width:12;height:2" coordorigin="6714,4460" coordsize="12,2">
              <v:shape style="position:absolute;left:6714;top:4460;width:12;height:2" coordorigin="6714,4460" coordsize="12,0" path="m6714,4460l6726,4460e" filled="false" stroked="true" strokeweight=".6pt" strokecolor="#000000">
                <v:path arrowok="t"/>
              </v:shape>
            </v:group>
            <v:group style="position:absolute;left:6714;top:4479;width:12;height:2" coordorigin="6714,4479" coordsize="12,2">
              <v:shape style="position:absolute;left:6714;top:4479;width:12;height:2" coordorigin="6714,4479" coordsize="12,0" path="m6714,4479l6726,4479e" filled="false" stroked="true" strokeweight=".6pt" strokecolor="#000000">
                <v:path arrowok="t"/>
              </v:shape>
            </v:group>
            <v:group style="position:absolute;left:6714;top:4499;width:12;height:2" coordorigin="6714,4499" coordsize="12,2">
              <v:shape style="position:absolute;left:6714;top:4499;width:12;height:2" coordorigin="6714,4499" coordsize="12,0" path="m6714,4499l6726,4499e" filled="false" stroked="true" strokeweight=".6pt" strokecolor="#000000">
                <v:path arrowok="t"/>
              </v:shape>
            </v:group>
            <v:group style="position:absolute;left:6714;top:4518;width:12;height:2" coordorigin="6714,4518" coordsize="12,2">
              <v:shape style="position:absolute;left:6714;top:4518;width:12;height:2" coordorigin="6714,4518" coordsize="12,0" path="m6714,4518l6726,4518e" filled="false" stroked="true" strokeweight=".6pt" strokecolor="#000000">
                <v:path arrowok="t"/>
              </v:shape>
            </v:group>
            <v:group style="position:absolute;left:6714;top:4537;width:12;height:2" coordorigin="6714,4537" coordsize="12,2">
              <v:shape style="position:absolute;left:6714;top:4537;width:12;height:2" coordorigin="6714,4537" coordsize="12,0" path="m6714,4537l6726,4537e" filled="false" stroked="true" strokeweight=".6pt" strokecolor="#000000">
                <v:path arrowok="t"/>
              </v:shape>
            </v:group>
            <v:group style="position:absolute;left:6714;top:4556;width:12;height:2" coordorigin="6714,4556" coordsize="12,2">
              <v:shape style="position:absolute;left:6714;top:4556;width:12;height:2" coordorigin="6714,4556" coordsize="12,0" path="m6714,4556l6726,4556e" filled="false" stroked="true" strokeweight=".6pt" strokecolor="#000000">
                <v:path arrowok="t"/>
              </v:shape>
            </v:group>
            <v:group style="position:absolute;left:6714;top:4575;width:12;height:2" coordorigin="6714,4575" coordsize="12,2">
              <v:shape style="position:absolute;left:6714;top:4575;width:12;height:2" coordorigin="6714,4575" coordsize="12,0" path="m6714,4575l6726,4575e" filled="false" stroked="true" strokeweight=".6pt" strokecolor="#000000">
                <v:path arrowok="t"/>
              </v:shape>
            </v:group>
            <v:group style="position:absolute;left:6714;top:4595;width:12;height:2" coordorigin="6714,4595" coordsize="12,2">
              <v:shape style="position:absolute;left:6714;top:4595;width:12;height:2" coordorigin="6714,4595" coordsize="12,0" path="m6714,4595l6726,4595e" filled="false" stroked="true" strokeweight=".6pt" strokecolor="#000000">
                <v:path arrowok="t"/>
              </v:shape>
            </v:group>
            <v:group style="position:absolute;left:6714;top:4614;width:12;height:2" coordorigin="6714,4614" coordsize="12,2">
              <v:shape style="position:absolute;left:6714;top:4614;width:12;height:2" coordorigin="6714,4614" coordsize="12,0" path="m6714,4614l6726,4614e" filled="false" stroked="true" strokeweight=".6pt" strokecolor="#000000">
                <v:path arrowok="t"/>
              </v:shape>
            </v:group>
            <v:group style="position:absolute;left:6714;top:4633;width:12;height:2" coordorigin="6714,4633" coordsize="12,2">
              <v:shape style="position:absolute;left:6714;top:4633;width:12;height:2" coordorigin="6714,4633" coordsize="12,0" path="m6714,4633l6726,4633e" filled="false" stroked="true" strokeweight=".6pt" strokecolor="#000000">
                <v:path arrowok="t"/>
              </v:shape>
            </v:group>
            <v:group style="position:absolute;left:6714;top:4652;width:12;height:2" coordorigin="6714,4652" coordsize="12,2">
              <v:shape style="position:absolute;left:6714;top:4652;width:12;height:2" coordorigin="6714,4652" coordsize="12,0" path="m6714,4652l6726,4652e" filled="false" stroked="true" strokeweight=".6pt" strokecolor="#000000">
                <v:path arrowok="t"/>
              </v:shape>
            </v:group>
            <v:group style="position:absolute;left:6714;top:4671;width:12;height:2" coordorigin="6714,4671" coordsize="12,2">
              <v:shape style="position:absolute;left:6714;top:4671;width:12;height:2" coordorigin="6714,4671" coordsize="12,0" path="m6714,4671l6726,4671e" filled="false" stroked="true" strokeweight=".6pt" strokecolor="#000000">
                <v:path arrowok="t"/>
              </v:shape>
            </v:group>
            <v:group style="position:absolute;left:6714;top:4691;width:12;height:2" coordorigin="6714,4691" coordsize="12,2">
              <v:shape style="position:absolute;left:6714;top:4691;width:12;height:2" coordorigin="6714,4691" coordsize="12,0" path="m6714,4691l6726,4691e" filled="false" stroked="true" strokeweight=".6pt" strokecolor="#000000">
                <v:path arrowok="t"/>
              </v:shape>
            </v:group>
            <v:group style="position:absolute;left:6714;top:4710;width:12;height:2" coordorigin="6714,4710" coordsize="12,2">
              <v:shape style="position:absolute;left:6714;top:4710;width:12;height:2" coordorigin="6714,4710" coordsize="12,0" path="m6714,4710l6726,4710e" filled="false" stroked="true" strokeweight=".6pt" strokecolor="#000000">
                <v:path arrowok="t"/>
              </v:shape>
            </v:group>
            <v:group style="position:absolute;left:6714;top:4729;width:12;height:2" coordorigin="6714,4729" coordsize="12,2">
              <v:shape style="position:absolute;left:6714;top:4729;width:12;height:2" coordorigin="6714,4729" coordsize="12,0" path="m6714,4729l6726,4729e" filled="false" stroked="true" strokeweight=".6pt" strokecolor="#000000">
                <v:path arrowok="t"/>
              </v:shape>
            </v:group>
            <v:group style="position:absolute;left:6714;top:4748;width:12;height:2" coordorigin="6714,4748" coordsize="12,2">
              <v:shape style="position:absolute;left:6714;top:4748;width:12;height:2" coordorigin="6714,4748" coordsize="12,0" path="m6714,4748l6726,4748e" filled="false" stroked="true" strokeweight=".6pt" strokecolor="#000000">
                <v:path arrowok="t"/>
              </v:shape>
            </v:group>
            <v:group style="position:absolute;left:6714;top:4767;width:12;height:2" coordorigin="6714,4767" coordsize="12,2">
              <v:shape style="position:absolute;left:6714;top:4767;width:12;height:2" coordorigin="6714,4767" coordsize="12,0" path="m6714,4767l6726,4767e" filled="false" stroked="true" strokeweight=".6pt" strokecolor="#000000">
                <v:path arrowok="t"/>
              </v:shape>
            </v:group>
            <v:group style="position:absolute;left:6714;top:4787;width:12;height:2" coordorigin="6714,4787" coordsize="12,2">
              <v:shape style="position:absolute;left:6714;top:4787;width:12;height:2" coordorigin="6714,4787" coordsize="12,0" path="m6714,4787l6726,4787e" filled="false" stroked="true" strokeweight=".6pt" strokecolor="#000000">
                <v:path arrowok="t"/>
              </v:shape>
            </v:group>
            <v:group style="position:absolute;left:6714;top:4806;width:12;height:2" coordorigin="6714,4806" coordsize="12,2">
              <v:shape style="position:absolute;left:6714;top:4806;width:12;height:2" coordorigin="6714,4806" coordsize="12,0" path="m6714,4806l6726,4806e" filled="false" stroked="true" strokeweight=".6pt" strokecolor="#000000">
                <v:path arrowok="t"/>
              </v:shape>
            </v:group>
            <v:group style="position:absolute;left:6714;top:4825;width:12;height:2" coordorigin="6714,4825" coordsize="12,2">
              <v:shape style="position:absolute;left:6714;top:4825;width:12;height:2" coordorigin="6714,4825" coordsize="12,0" path="m6714,4825l6726,4825e" filled="false" stroked="true" strokeweight=".6pt" strokecolor="#000000">
                <v:path arrowok="t"/>
              </v:shape>
            </v:group>
            <v:group style="position:absolute;left:6714;top:4844;width:12;height:2" coordorigin="6714,4844" coordsize="12,2">
              <v:shape style="position:absolute;left:6714;top:4844;width:12;height:2" coordorigin="6714,4844" coordsize="12,0" path="m6714,4844l6726,4844e" filled="false" stroked="true" strokeweight=".6pt" strokecolor="#000000">
                <v:path arrowok="t"/>
              </v:shape>
            </v:group>
            <v:group style="position:absolute;left:6714;top:4863;width:12;height:2" coordorigin="6714,4863" coordsize="12,2">
              <v:shape style="position:absolute;left:6714;top:4863;width:12;height:2" coordorigin="6714,4863" coordsize="12,0" path="m6714,4863l6726,4863e" filled="false" stroked="true" strokeweight=".6pt" strokecolor="#000000">
                <v:path arrowok="t"/>
              </v:shape>
            </v:group>
            <v:group style="position:absolute;left:6714;top:4883;width:12;height:2" coordorigin="6714,4883" coordsize="12,2">
              <v:shape style="position:absolute;left:6714;top:4883;width:12;height:2" coordorigin="6714,4883" coordsize="12,0" path="m6714,4883l6726,4883e" filled="false" stroked="true" strokeweight=".6pt" strokecolor="#000000">
                <v:path arrowok="t"/>
              </v:shape>
            </v:group>
            <v:group style="position:absolute;left:6714;top:4902;width:12;height:2" coordorigin="6714,4902" coordsize="12,2">
              <v:shape style="position:absolute;left:6714;top:4902;width:12;height:2" coordorigin="6714,4902" coordsize="12,0" path="m6714,4902l6726,4902e" filled="false" stroked="true" strokeweight=".6pt" strokecolor="#000000">
                <v:path arrowok="t"/>
              </v:shape>
            </v:group>
            <v:group style="position:absolute;left:6714;top:4921;width:12;height:2" coordorigin="6714,4921" coordsize="12,2">
              <v:shape style="position:absolute;left:6714;top:4921;width:12;height:2" coordorigin="6714,4921" coordsize="12,0" path="m6714,4921l6726,4921e" filled="false" stroked="true" strokeweight=".6pt" strokecolor="#000000">
                <v:path arrowok="t"/>
              </v:shape>
            </v:group>
            <v:group style="position:absolute;left:6714;top:4940;width:12;height:2" coordorigin="6714,4940" coordsize="12,2">
              <v:shape style="position:absolute;left:6714;top:4940;width:12;height:2" coordorigin="6714,4940" coordsize="12,0" path="m6714,4940l6726,4940e" filled="false" stroked="true" strokeweight=".6pt" strokecolor="#000000">
                <v:path arrowok="t"/>
              </v:shape>
            </v:group>
            <v:group style="position:absolute;left:6714;top:4959;width:12;height:2" coordorigin="6714,4959" coordsize="12,2">
              <v:shape style="position:absolute;left:6714;top:4959;width:12;height:2" coordorigin="6714,4959" coordsize="12,0" path="m6714,4959l6726,4959e" filled="false" stroked="true" strokeweight=".6pt" strokecolor="#000000">
                <v:path arrowok="t"/>
              </v:shape>
            </v:group>
            <v:group style="position:absolute;left:6714;top:4979;width:12;height:2" coordorigin="6714,4979" coordsize="12,2">
              <v:shape style="position:absolute;left:6714;top:4979;width:12;height:2" coordorigin="6714,4979" coordsize="12,0" path="m6714,4979l6726,4979e" filled="false" stroked="true" strokeweight=".6pt" strokecolor="#000000">
                <v:path arrowok="t"/>
              </v:shape>
            </v:group>
            <v:group style="position:absolute;left:6714;top:4998;width:12;height:2" coordorigin="6714,4998" coordsize="12,2">
              <v:shape style="position:absolute;left:6714;top:4998;width:12;height:2" coordorigin="6714,4998" coordsize="12,0" path="m6714,4998l6726,4998e" filled="false" stroked="true" strokeweight=".6pt" strokecolor="#000000">
                <v:path arrowok="t"/>
              </v:shape>
            </v:group>
            <v:group style="position:absolute;left:6714;top:5017;width:12;height:2" coordorigin="6714,5017" coordsize="12,2">
              <v:shape style="position:absolute;left:6714;top:5017;width:12;height:2" coordorigin="6714,5017" coordsize="12,0" path="m6714,5017l6726,5017e" filled="false" stroked="true" strokeweight=".6pt" strokecolor="#000000">
                <v:path arrowok="t"/>
              </v:shape>
            </v:group>
            <v:group style="position:absolute;left:6714;top:5036;width:12;height:2" coordorigin="6714,5036" coordsize="12,2">
              <v:shape style="position:absolute;left:6714;top:5036;width:12;height:2" coordorigin="6714,5036" coordsize="12,0" path="m6714,5036l6726,5036e" filled="false" stroked="true" strokeweight=".6pt" strokecolor="#000000">
                <v:path arrowok="t"/>
              </v:shape>
            </v:group>
            <v:group style="position:absolute;left:6714;top:5055;width:12;height:2" coordorigin="6714,5055" coordsize="12,2">
              <v:shape style="position:absolute;left:6714;top:5055;width:12;height:2" coordorigin="6714,5055" coordsize="12,0" path="m6714,5055l6726,5055e" filled="false" stroked="true" strokeweight=".6pt" strokecolor="#000000">
                <v:path arrowok="t"/>
              </v:shape>
            </v:group>
            <v:group style="position:absolute;left:6714;top:5075;width:12;height:2" coordorigin="6714,5075" coordsize="12,2">
              <v:shape style="position:absolute;left:6714;top:5075;width:12;height:2" coordorigin="6714,5075" coordsize="12,0" path="m6714,5075l6726,5075e" filled="false" stroked="true" strokeweight=".6pt" strokecolor="#000000">
                <v:path arrowok="t"/>
              </v:shape>
            </v:group>
            <v:group style="position:absolute;left:6714;top:5094;width:12;height:2" coordorigin="6714,5094" coordsize="12,2">
              <v:shape style="position:absolute;left:6714;top:5094;width:12;height:2" coordorigin="6714,5094" coordsize="12,0" path="m6714,5094l6726,5094e" filled="false" stroked="true" strokeweight=".6pt" strokecolor="#000000">
                <v:path arrowok="t"/>
              </v:shape>
            </v:group>
            <v:group style="position:absolute;left:6714;top:5113;width:12;height:2" coordorigin="6714,5113" coordsize="12,2">
              <v:shape style="position:absolute;left:6714;top:5113;width:12;height:2" coordorigin="6714,5113" coordsize="12,0" path="m6714,5113l6726,5113e" filled="false" stroked="true" strokeweight=".6pt" strokecolor="#000000">
                <v:path arrowok="t"/>
              </v:shape>
            </v:group>
            <v:group style="position:absolute;left:6714;top:5132;width:12;height:2" coordorigin="6714,5132" coordsize="12,2">
              <v:shape style="position:absolute;left:6714;top:5132;width:12;height:2" coordorigin="6714,5132" coordsize="12,0" path="m6714,5132l6726,5132e" filled="false" stroked="true" strokeweight=".6pt" strokecolor="#000000">
                <v:path arrowok="t"/>
              </v:shape>
            </v:group>
            <v:group style="position:absolute;left:6714;top:5151;width:12;height:2" coordorigin="6714,5151" coordsize="12,2">
              <v:shape style="position:absolute;left:6714;top:5151;width:12;height:2" coordorigin="6714,5151" coordsize="12,0" path="m6714,5151l6726,5151e" filled="false" stroked="true" strokeweight=".6pt" strokecolor="#000000">
                <v:path arrowok="t"/>
              </v:shape>
            </v:group>
            <v:group style="position:absolute;left:6714;top:5171;width:12;height:2" coordorigin="6714,5171" coordsize="12,2">
              <v:shape style="position:absolute;left:6714;top:5171;width:12;height:2" coordorigin="6714,5171" coordsize="12,0" path="m6714,5171l6726,5171e" filled="false" stroked="true" strokeweight=".6pt" strokecolor="#000000">
                <v:path arrowok="t"/>
              </v:shape>
            </v:group>
            <v:group style="position:absolute;left:6714;top:5190;width:12;height:2" coordorigin="6714,5190" coordsize="12,2">
              <v:shape style="position:absolute;left:6714;top:5190;width:12;height:2" coordorigin="6714,5190" coordsize="12,0" path="m6714,5190l6726,5190e" filled="false" stroked="true" strokeweight=".6pt" strokecolor="#000000">
                <v:path arrowok="t"/>
              </v:shape>
            </v:group>
            <v:group style="position:absolute;left:6714;top:5209;width:12;height:2" coordorigin="6714,5209" coordsize="12,2">
              <v:shape style="position:absolute;left:6714;top:5209;width:12;height:2" coordorigin="6714,5209" coordsize="12,0" path="m6714,5209l6726,5209e" filled="false" stroked="true" strokeweight=".6pt" strokecolor="#000000">
                <v:path arrowok="t"/>
              </v:shape>
            </v:group>
            <v:group style="position:absolute;left:6714;top:5228;width:12;height:2" coordorigin="6714,5228" coordsize="12,2">
              <v:shape style="position:absolute;left:6714;top:5228;width:12;height:2" coordorigin="6714,5228" coordsize="12,0" path="m6714,5228l6726,5228e" filled="false" stroked="true" strokeweight=".6pt" strokecolor="#000000">
                <v:path arrowok="t"/>
              </v:shape>
            </v:group>
            <v:group style="position:absolute;left:6714;top:5247;width:12;height:2" coordorigin="6714,5247" coordsize="12,2">
              <v:shape style="position:absolute;left:6714;top:5247;width:12;height:2" coordorigin="6714,5247" coordsize="12,0" path="m6714,5247l6726,5247e" filled="false" stroked="true" strokeweight=".6pt" strokecolor="#000000">
                <v:path arrowok="t"/>
              </v:shape>
            </v:group>
            <v:group style="position:absolute;left:6714;top:5267;width:12;height:2" coordorigin="6714,5267" coordsize="12,2">
              <v:shape style="position:absolute;left:6714;top:5267;width:12;height:2" coordorigin="6714,5267" coordsize="12,0" path="m6714,5267l6726,5267e" filled="false" stroked="true" strokeweight=".6pt" strokecolor="#000000">
                <v:path arrowok="t"/>
              </v:shape>
            </v:group>
            <v:group style="position:absolute;left:6715;top:5283;width:10;height:2" coordorigin="6715,5283" coordsize="10,2">
              <v:shape style="position:absolute;left:6715;top:5283;width:10;height:2" coordorigin="6715,5283" coordsize="10,0" path="m6715,5283l6725,5283e" filled="false" stroked="true" strokeweight=".48pt" strokecolor="#000000">
                <v:path arrowok="t"/>
              </v:shape>
            </v:group>
            <v:group style="position:absolute;left:6715;top:5303;width:10;height:2" coordorigin="6715,5303" coordsize="10,2">
              <v:shape style="position:absolute;left:6715;top:5303;width:10;height:2" coordorigin="6715,5303" coordsize="10,0" path="m6715,5303l6725,5303e" filled="false" stroked="true" strokeweight=".48pt" strokecolor="#000000">
                <v:path arrowok="t"/>
              </v:shape>
            </v:group>
            <v:group style="position:absolute;left:6715;top:5322;width:10;height:2" coordorigin="6715,5322" coordsize="10,2">
              <v:shape style="position:absolute;left:6715;top:5322;width:10;height:2" coordorigin="6715,5322" coordsize="10,0" path="m6715,5322l6725,5322e" filled="false" stroked="true" strokeweight=".48pt" strokecolor="#000000">
                <v:path arrowok="t"/>
              </v:shape>
            </v:group>
            <v:group style="position:absolute;left:6715;top:5341;width:10;height:2" coordorigin="6715,5341" coordsize="10,2">
              <v:shape style="position:absolute;left:6715;top:5341;width:10;height:2" coordorigin="6715,5341" coordsize="10,0" path="m6715,5341l6725,5341e" filled="false" stroked="true" strokeweight=".48pt" strokecolor="#000000">
                <v:path arrowok="t"/>
              </v:shape>
            </v:group>
            <v:group style="position:absolute;left:6715;top:5360;width:10;height:2" coordorigin="6715,5360" coordsize="10,2">
              <v:shape style="position:absolute;left:6715;top:5360;width:10;height:2" coordorigin="6715,5360" coordsize="10,0" path="m6715,5360l6725,5360e" filled="false" stroked="true" strokeweight=".48pt" strokecolor="#000000">
                <v:path arrowok="t"/>
              </v:shape>
            </v:group>
            <v:group style="position:absolute;left:6715;top:5379;width:10;height:2" coordorigin="6715,5379" coordsize="10,2">
              <v:shape style="position:absolute;left:6715;top:5379;width:10;height:2" coordorigin="6715,5379" coordsize="10,0" path="m6715,5379l6725,5379e" filled="false" stroked="true" strokeweight=".48pt" strokecolor="#000000">
                <v:path arrowok="t"/>
              </v:shape>
            </v:group>
            <v:group style="position:absolute;left:6715;top:5399;width:10;height:2" coordorigin="6715,5399" coordsize="10,2">
              <v:shape style="position:absolute;left:6715;top:5399;width:10;height:2" coordorigin="6715,5399" coordsize="10,0" path="m6715,5399l6725,5399e" filled="false" stroked="true" strokeweight=".48pt" strokecolor="#000000">
                <v:path arrowok="t"/>
              </v:shape>
            </v:group>
            <v:group style="position:absolute;left:6715;top:5418;width:10;height:2" coordorigin="6715,5418" coordsize="10,2">
              <v:shape style="position:absolute;left:6715;top:5418;width:10;height:2" coordorigin="6715,5418" coordsize="10,0" path="m6715,5418l6725,5418e" filled="false" stroked="true" strokeweight=".48pt" strokecolor="#000000">
                <v:path arrowok="t"/>
              </v:shape>
            </v:group>
            <v:group style="position:absolute;left:6715;top:5437;width:10;height:2" coordorigin="6715,5437" coordsize="10,2">
              <v:shape style="position:absolute;left:6715;top:5437;width:10;height:2" coordorigin="6715,5437" coordsize="10,0" path="m6715,5437l6725,5437e" filled="false" stroked="true" strokeweight=".48pt" strokecolor="#000000">
                <v:path arrowok="t"/>
              </v:shape>
            </v:group>
            <v:group style="position:absolute;left:6715;top:5456;width:10;height:2" coordorigin="6715,5456" coordsize="10,2">
              <v:shape style="position:absolute;left:6715;top:5456;width:10;height:2" coordorigin="6715,5456" coordsize="10,0" path="m6715,5456l6725,5456e" filled="false" stroked="true" strokeweight=".48pt" strokecolor="#000000">
                <v:path arrowok="t"/>
              </v:shape>
            </v:group>
            <v:group style="position:absolute;left:6715;top:5475;width:10;height:2" coordorigin="6715,5475" coordsize="10,2">
              <v:shape style="position:absolute;left:6715;top:5475;width:10;height:2" coordorigin="6715,5475" coordsize="10,0" path="m6715,5475l6725,5475e" filled="false" stroked="true" strokeweight=".48pt" strokecolor="#000000">
                <v:path arrowok="t"/>
              </v:shape>
            </v:group>
            <v:group style="position:absolute;left:6715;top:5495;width:10;height:2" coordorigin="6715,5495" coordsize="10,2">
              <v:shape style="position:absolute;left:6715;top:5495;width:10;height:2" coordorigin="6715,5495" coordsize="10,0" path="m6715,5495l6725,5495e" filled="false" stroked="true" strokeweight=".48pt" strokecolor="#000000">
                <v:path arrowok="t"/>
              </v:shape>
            </v:group>
            <v:group style="position:absolute;left:6715;top:5514;width:10;height:2" coordorigin="6715,5514" coordsize="10,2">
              <v:shape style="position:absolute;left:6715;top:5514;width:10;height:2" coordorigin="6715,5514" coordsize="10,0" path="m6715,5514l6725,5514e" filled="false" stroked="true" strokeweight=".48pt" strokecolor="#000000">
                <v:path arrowok="t"/>
              </v:shape>
            </v:group>
            <v:group style="position:absolute;left:6715;top:5533;width:10;height:2" coordorigin="6715,5533" coordsize="10,2">
              <v:shape style="position:absolute;left:6715;top:5533;width:10;height:2" coordorigin="6715,5533" coordsize="10,0" path="m6715,5533l6725,5533e" filled="false" stroked="true" strokeweight=".48pt" strokecolor="#000000">
                <v:path arrowok="t"/>
              </v:shape>
            </v:group>
            <v:group style="position:absolute;left:6715;top:5552;width:10;height:2" coordorigin="6715,5552" coordsize="10,2">
              <v:shape style="position:absolute;left:6715;top:5552;width:10;height:2" coordorigin="6715,5552" coordsize="10,0" path="m6715,5552l6725,5552e" filled="false" stroked="true" strokeweight=".48pt" strokecolor="#000000">
                <v:path arrowok="t"/>
              </v:shape>
            </v:group>
            <v:group style="position:absolute;left:6715;top:5571;width:10;height:2" coordorigin="6715,5571" coordsize="10,2">
              <v:shape style="position:absolute;left:6715;top:5571;width:10;height:2" coordorigin="6715,5571" coordsize="10,0" path="m6715,5571l6725,5571e" filled="false" stroked="true" strokeweight=".48pt" strokecolor="#000000">
                <v:path arrowok="t"/>
              </v:shape>
            </v:group>
            <v:group style="position:absolute;left:6715;top:5591;width:10;height:2" coordorigin="6715,5591" coordsize="10,2">
              <v:shape style="position:absolute;left:6715;top:5591;width:10;height:2" coordorigin="6715,5591" coordsize="10,0" path="m6715,5591l6725,5591e" filled="false" stroked="true" strokeweight=".48pt" strokecolor="#000000">
                <v:path arrowok="t"/>
              </v:shape>
            </v:group>
            <v:group style="position:absolute;left:6715;top:5610;width:10;height:2" coordorigin="6715,5610" coordsize="10,2">
              <v:shape style="position:absolute;left:6715;top:5610;width:10;height:2" coordorigin="6715,5610" coordsize="10,0" path="m6715,5610l6725,5610e" filled="false" stroked="true" strokeweight=".48pt" strokecolor="#000000">
                <v:path arrowok="t"/>
              </v:shape>
            </v:group>
            <v:group style="position:absolute;left:6715;top:5629;width:10;height:2" coordorigin="6715,5629" coordsize="10,2">
              <v:shape style="position:absolute;left:6715;top:5629;width:10;height:2" coordorigin="6715,5629" coordsize="10,0" path="m6715,5629l6725,5629e" filled="false" stroked="true" strokeweight=".48pt" strokecolor="#000000">
                <v:path arrowok="t"/>
              </v:shape>
            </v:group>
            <v:group style="position:absolute;left:6715;top:5648;width:10;height:2" coordorigin="6715,5648" coordsize="10,2">
              <v:shape style="position:absolute;left:6715;top:5648;width:10;height:2" coordorigin="6715,5648" coordsize="10,0" path="m6715,5648l6725,5648e" filled="false" stroked="true" strokeweight=".48pt" strokecolor="#000000">
                <v:path arrowok="t"/>
              </v:shape>
            </v:group>
            <v:group style="position:absolute;left:6715;top:5667;width:10;height:2" coordorigin="6715,5667" coordsize="10,2">
              <v:shape style="position:absolute;left:6715;top:5667;width:10;height:2" coordorigin="6715,5667" coordsize="10,0" path="m6715,5667l6725,5667e" filled="false" stroked="true" strokeweight=".48pt" strokecolor="#000000">
                <v:path arrowok="t"/>
              </v:shape>
            </v:group>
            <v:group style="position:absolute;left:6715;top:5687;width:10;height:2" coordorigin="6715,5687" coordsize="10,2">
              <v:shape style="position:absolute;left:6715;top:5687;width:10;height:2" coordorigin="6715,5687" coordsize="10,0" path="m6715,5687l6725,5687e" filled="false" stroked="true" strokeweight=".48pt" strokecolor="#000000">
                <v:path arrowok="t"/>
              </v:shape>
            </v:group>
            <v:group style="position:absolute;left:6715;top:5706;width:10;height:2" coordorigin="6715,5706" coordsize="10,2">
              <v:shape style="position:absolute;left:6715;top:5706;width:10;height:2" coordorigin="6715,5706" coordsize="10,0" path="m6715,5706l6725,5706e" filled="false" stroked="true" strokeweight=".48pt" strokecolor="#000000">
                <v:path arrowok="t"/>
              </v:shape>
            </v:group>
            <v:group style="position:absolute;left:6715;top:5725;width:10;height:2" coordorigin="6715,5725" coordsize="10,2">
              <v:shape style="position:absolute;left:6715;top:5725;width:10;height:2" coordorigin="6715,5725" coordsize="10,0" path="m6715,5725l6725,5725e" filled="false" stroked="true" strokeweight=".48pt" strokecolor="#000000">
                <v:path arrowok="t"/>
              </v:shape>
            </v:group>
            <v:group style="position:absolute;left:6715;top:5741;width:10;height:2" coordorigin="6715,5741" coordsize="10,2">
              <v:shape style="position:absolute;left:6715;top:5741;width:10;height:2" coordorigin="6715,5741" coordsize="10,0" path="m6715,5741l6725,5741e" filled="false" stroked="true" strokeweight=".12pt" strokecolor="#000000">
                <v:path arrowok="t"/>
              </v:shape>
            </v:group>
            <v:group style="position:absolute;left:6714;top:5283;width:12;height:2" coordorigin="6714,5283" coordsize="12,2">
              <v:shape style="position:absolute;left:6714;top:5283;width:12;height:2" coordorigin="6714,5283" coordsize="12,0" path="m6714,5283l6726,5283e" filled="false" stroked="true" strokeweight=".6pt" strokecolor="#000000">
                <v:path arrowok="t"/>
              </v:shape>
            </v:group>
            <v:group style="position:absolute;left:6714;top:5303;width:12;height:2" coordorigin="6714,5303" coordsize="12,2">
              <v:shape style="position:absolute;left:6714;top:5303;width:12;height:2" coordorigin="6714,5303" coordsize="12,0" path="m6714,5303l6726,5303e" filled="false" stroked="true" strokeweight=".6pt" strokecolor="#000000">
                <v:path arrowok="t"/>
              </v:shape>
            </v:group>
            <v:group style="position:absolute;left:6714;top:5322;width:12;height:2" coordorigin="6714,5322" coordsize="12,2">
              <v:shape style="position:absolute;left:6714;top:5322;width:12;height:2" coordorigin="6714,5322" coordsize="12,0" path="m6714,5322l6726,5322e" filled="false" stroked="true" strokeweight=".6pt" strokecolor="#000000">
                <v:path arrowok="t"/>
              </v:shape>
            </v:group>
            <v:group style="position:absolute;left:6714;top:5341;width:12;height:2" coordorigin="6714,5341" coordsize="12,2">
              <v:shape style="position:absolute;left:6714;top:5341;width:12;height:2" coordorigin="6714,5341" coordsize="12,0" path="m6714,5341l6726,5341e" filled="false" stroked="true" strokeweight=".6pt" strokecolor="#000000">
                <v:path arrowok="t"/>
              </v:shape>
            </v:group>
            <v:group style="position:absolute;left:6714;top:5360;width:12;height:2" coordorigin="6714,5360" coordsize="12,2">
              <v:shape style="position:absolute;left:6714;top:5360;width:12;height:2" coordorigin="6714,5360" coordsize="12,0" path="m6714,5360l6726,5360e" filled="false" stroked="true" strokeweight=".6pt" strokecolor="#000000">
                <v:path arrowok="t"/>
              </v:shape>
            </v:group>
            <v:group style="position:absolute;left:6714;top:5379;width:12;height:2" coordorigin="6714,5379" coordsize="12,2">
              <v:shape style="position:absolute;left:6714;top:5379;width:12;height:2" coordorigin="6714,5379" coordsize="12,0" path="m6714,5379l6726,5379e" filled="false" stroked="true" strokeweight=".6pt" strokecolor="#000000">
                <v:path arrowok="t"/>
              </v:shape>
            </v:group>
            <v:group style="position:absolute;left:6714;top:5399;width:12;height:2" coordorigin="6714,5399" coordsize="12,2">
              <v:shape style="position:absolute;left:6714;top:5399;width:12;height:2" coordorigin="6714,5399" coordsize="12,0" path="m6714,5399l6726,5399e" filled="false" stroked="true" strokeweight=".6pt" strokecolor="#000000">
                <v:path arrowok="t"/>
              </v:shape>
            </v:group>
            <v:group style="position:absolute;left:6714;top:5418;width:12;height:2" coordorigin="6714,5418" coordsize="12,2">
              <v:shape style="position:absolute;left:6714;top:5418;width:12;height:2" coordorigin="6714,5418" coordsize="12,0" path="m6714,5418l6726,5418e" filled="false" stroked="true" strokeweight=".6pt" strokecolor="#000000">
                <v:path arrowok="t"/>
              </v:shape>
            </v:group>
            <v:group style="position:absolute;left:6714;top:5437;width:12;height:2" coordorigin="6714,5437" coordsize="12,2">
              <v:shape style="position:absolute;left:6714;top:5437;width:12;height:2" coordorigin="6714,5437" coordsize="12,0" path="m6714,5437l6726,5437e" filled="false" stroked="true" strokeweight=".6pt" strokecolor="#000000">
                <v:path arrowok="t"/>
              </v:shape>
            </v:group>
            <v:group style="position:absolute;left:6714;top:5456;width:12;height:2" coordorigin="6714,5456" coordsize="12,2">
              <v:shape style="position:absolute;left:6714;top:5456;width:12;height:2" coordorigin="6714,5456" coordsize="12,0" path="m6714,5456l6726,5456e" filled="false" stroked="true" strokeweight=".6pt" strokecolor="#000000">
                <v:path arrowok="t"/>
              </v:shape>
            </v:group>
            <v:group style="position:absolute;left:6714;top:5475;width:12;height:2" coordorigin="6714,5475" coordsize="12,2">
              <v:shape style="position:absolute;left:6714;top:5475;width:12;height:2" coordorigin="6714,5475" coordsize="12,0" path="m6714,5475l6726,5475e" filled="false" stroked="true" strokeweight=".6pt" strokecolor="#000000">
                <v:path arrowok="t"/>
              </v:shape>
            </v:group>
            <v:group style="position:absolute;left:6714;top:5495;width:12;height:2" coordorigin="6714,5495" coordsize="12,2">
              <v:shape style="position:absolute;left:6714;top:5495;width:12;height:2" coordorigin="6714,5495" coordsize="12,0" path="m6714,5495l6726,5495e" filled="false" stroked="true" strokeweight=".6pt" strokecolor="#000000">
                <v:path arrowok="t"/>
              </v:shape>
            </v:group>
            <v:group style="position:absolute;left:6714;top:5514;width:12;height:2" coordorigin="6714,5514" coordsize="12,2">
              <v:shape style="position:absolute;left:6714;top:5514;width:12;height:2" coordorigin="6714,5514" coordsize="12,0" path="m6714,5514l6726,5514e" filled="false" stroked="true" strokeweight=".6pt" strokecolor="#000000">
                <v:path arrowok="t"/>
              </v:shape>
            </v:group>
            <v:group style="position:absolute;left:6714;top:5533;width:12;height:2" coordorigin="6714,5533" coordsize="12,2">
              <v:shape style="position:absolute;left:6714;top:5533;width:12;height:2" coordorigin="6714,5533" coordsize="12,0" path="m6714,5533l6726,5533e" filled="false" stroked="true" strokeweight=".6pt" strokecolor="#000000">
                <v:path arrowok="t"/>
              </v:shape>
            </v:group>
            <v:group style="position:absolute;left:6714;top:5552;width:12;height:2" coordorigin="6714,5552" coordsize="12,2">
              <v:shape style="position:absolute;left:6714;top:5552;width:12;height:2" coordorigin="6714,5552" coordsize="12,0" path="m6714,5552l6726,5552e" filled="false" stroked="true" strokeweight=".6pt" strokecolor="#000000">
                <v:path arrowok="t"/>
              </v:shape>
            </v:group>
            <v:group style="position:absolute;left:6714;top:5571;width:12;height:2" coordorigin="6714,5571" coordsize="12,2">
              <v:shape style="position:absolute;left:6714;top:5571;width:12;height:2" coordorigin="6714,5571" coordsize="12,0" path="m6714,5571l6726,5571e" filled="false" stroked="true" strokeweight=".6pt" strokecolor="#000000">
                <v:path arrowok="t"/>
              </v:shape>
            </v:group>
            <v:group style="position:absolute;left:6714;top:5591;width:12;height:2" coordorigin="6714,5591" coordsize="12,2">
              <v:shape style="position:absolute;left:6714;top:5591;width:12;height:2" coordorigin="6714,5591" coordsize="12,0" path="m6714,5591l6726,5591e" filled="false" stroked="true" strokeweight=".6pt" strokecolor="#000000">
                <v:path arrowok="t"/>
              </v:shape>
            </v:group>
            <v:group style="position:absolute;left:6714;top:5610;width:12;height:2" coordorigin="6714,5610" coordsize="12,2">
              <v:shape style="position:absolute;left:6714;top:5610;width:12;height:2" coordorigin="6714,5610" coordsize="12,0" path="m6714,5610l6726,5610e" filled="false" stroked="true" strokeweight=".6pt" strokecolor="#000000">
                <v:path arrowok="t"/>
              </v:shape>
            </v:group>
            <v:group style="position:absolute;left:6714;top:5629;width:12;height:2" coordorigin="6714,5629" coordsize="12,2">
              <v:shape style="position:absolute;left:6714;top:5629;width:12;height:2" coordorigin="6714,5629" coordsize="12,0" path="m6714,5629l6726,5629e" filled="false" stroked="true" strokeweight=".6pt" strokecolor="#000000">
                <v:path arrowok="t"/>
              </v:shape>
            </v:group>
            <v:group style="position:absolute;left:6714;top:5648;width:12;height:2" coordorigin="6714,5648" coordsize="12,2">
              <v:shape style="position:absolute;left:6714;top:5648;width:12;height:2" coordorigin="6714,5648" coordsize="12,0" path="m6714,5648l6726,5648e" filled="false" stroked="true" strokeweight=".6pt" strokecolor="#000000">
                <v:path arrowok="t"/>
              </v:shape>
            </v:group>
            <v:group style="position:absolute;left:6714;top:5667;width:12;height:2" coordorigin="6714,5667" coordsize="12,2">
              <v:shape style="position:absolute;left:6714;top:5667;width:12;height:2" coordorigin="6714,5667" coordsize="12,0" path="m6714,5667l6726,5667e" filled="false" stroked="true" strokeweight=".6pt" strokecolor="#000000">
                <v:path arrowok="t"/>
              </v:shape>
            </v:group>
            <v:group style="position:absolute;left:6714;top:5687;width:12;height:2" coordorigin="6714,5687" coordsize="12,2">
              <v:shape style="position:absolute;left:6714;top:5687;width:12;height:2" coordorigin="6714,5687" coordsize="12,0" path="m6714,5687l6726,5687e" filled="false" stroked="true" strokeweight=".6pt" strokecolor="#000000">
                <v:path arrowok="t"/>
              </v:shape>
            </v:group>
            <v:group style="position:absolute;left:6714;top:5706;width:12;height:2" coordorigin="6714,5706" coordsize="12,2">
              <v:shape style="position:absolute;left:6714;top:5706;width:12;height:2" coordorigin="6714,5706" coordsize="12,0" path="m6714,5706l6726,5706e" filled="false" stroked="true" strokeweight=".6pt" strokecolor="#000000">
                <v:path arrowok="t"/>
              </v:shape>
            </v:group>
            <v:group style="position:absolute;left:6714;top:5725;width:12;height:2" coordorigin="6714,5725" coordsize="12,2">
              <v:shape style="position:absolute;left:6714;top:5725;width:12;height:2" coordorigin="6714,5725" coordsize="12,0" path="m6714,5725l6726,5725e" filled="false" stroked="true" strokeweight=".6pt" strokecolor="#000000">
                <v:path arrowok="t"/>
              </v:shape>
            </v:group>
            <v:group style="position:absolute;left:6714;top:5741;width:12;height:2" coordorigin="6714,5741" coordsize="12,2">
              <v:shape style="position:absolute;left:6714;top:5741;width:12;height:2" coordorigin="6714,5741" coordsize="12,0" path="m6714,5741l6726,5741e" filled="false" stroked="true" strokeweight=".24pt" strokecolor="#000000">
                <v:path arrowok="t"/>
              </v:shape>
            </v:group>
            <v:group style="position:absolute;left:6715;top:5747;width:10;height:2" coordorigin="6715,5747" coordsize="10,2">
              <v:shape style="position:absolute;left:6715;top:5747;width:10;height:2" coordorigin="6715,5747" coordsize="10,0" path="m6715,5747l6725,5747e" filled="false" stroked="true" strokeweight=".48pt" strokecolor="#000000">
                <v:path arrowok="t"/>
              </v:shape>
            </v:group>
            <v:group style="position:absolute;left:6715;top:5766;width:10;height:2" coordorigin="6715,5766" coordsize="10,2">
              <v:shape style="position:absolute;left:6715;top:5766;width:10;height:2" coordorigin="6715,5766" coordsize="10,0" path="m6715,5766l6725,5766e" filled="false" stroked="true" strokeweight=".48pt" strokecolor="#000000">
                <v:path arrowok="t"/>
              </v:shape>
            </v:group>
            <v:group style="position:absolute;left:6715;top:5785;width:10;height:2" coordorigin="6715,5785" coordsize="10,2">
              <v:shape style="position:absolute;left:6715;top:5785;width:10;height:2" coordorigin="6715,5785" coordsize="10,0" path="m6715,5785l6725,5785e" filled="false" stroked="true" strokeweight=".48pt" strokecolor="#000000">
                <v:path arrowok="t"/>
              </v:shape>
            </v:group>
            <v:group style="position:absolute;left:6715;top:5804;width:10;height:2" coordorigin="6715,5804" coordsize="10,2">
              <v:shape style="position:absolute;left:6715;top:5804;width:10;height:2" coordorigin="6715,5804" coordsize="10,0" path="m6715,5804l6725,5804e" filled="false" stroked="true" strokeweight=".48pt" strokecolor="#000000">
                <v:path arrowok="t"/>
              </v:shape>
            </v:group>
            <v:group style="position:absolute;left:6715;top:5823;width:10;height:2" coordorigin="6715,5823" coordsize="10,2">
              <v:shape style="position:absolute;left:6715;top:5823;width:10;height:2" coordorigin="6715,5823" coordsize="10,0" path="m6715,5823l6725,5823e" filled="false" stroked="true" strokeweight=".48pt" strokecolor="#000000">
                <v:path arrowok="t"/>
              </v:shape>
            </v:group>
            <v:group style="position:absolute;left:6715;top:5843;width:10;height:2" coordorigin="6715,5843" coordsize="10,2">
              <v:shape style="position:absolute;left:6715;top:5843;width:10;height:2" coordorigin="6715,5843" coordsize="10,0" path="m6715,5843l6725,5843e" filled="false" stroked="true" strokeweight=".48pt" strokecolor="#000000">
                <v:path arrowok="t"/>
              </v:shape>
            </v:group>
            <v:group style="position:absolute;left:6715;top:5862;width:10;height:2" coordorigin="6715,5862" coordsize="10,2">
              <v:shape style="position:absolute;left:6715;top:5862;width:10;height:2" coordorigin="6715,5862" coordsize="10,0" path="m6715,5862l6725,5862e" filled="false" stroked="true" strokeweight=".48pt" strokecolor="#000000">
                <v:path arrowok="t"/>
              </v:shape>
            </v:group>
            <v:group style="position:absolute;left:6715;top:5881;width:10;height:2" coordorigin="6715,5881" coordsize="10,2">
              <v:shape style="position:absolute;left:6715;top:5881;width:10;height:2" coordorigin="6715,5881" coordsize="10,0" path="m6715,5881l6725,5881e" filled="false" stroked="true" strokeweight=".48pt" strokecolor="#000000">
                <v:path arrowok="t"/>
              </v:shape>
            </v:group>
            <v:group style="position:absolute;left:6715;top:5900;width:10;height:2" coordorigin="6715,5900" coordsize="10,2">
              <v:shape style="position:absolute;left:6715;top:5900;width:10;height:2" coordorigin="6715,5900" coordsize="10,0" path="m6715,5900l6725,5900e" filled="false" stroked="true" strokeweight=".48pt" strokecolor="#000000">
                <v:path arrowok="t"/>
              </v:shape>
            </v:group>
            <v:group style="position:absolute;left:6715;top:5919;width:10;height:2" coordorigin="6715,5919" coordsize="10,2">
              <v:shape style="position:absolute;left:6715;top:5919;width:10;height:2" coordorigin="6715,5919" coordsize="10,0" path="m6715,5919l6725,5919e" filled="false" stroked="true" strokeweight=".48pt" strokecolor="#000000">
                <v:path arrowok="t"/>
              </v:shape>
            </v:group>
            <v:group style="position:absolute;left:6715;top:5939;width:10;height:2" coordorigin="6715,5939" coordsize="10,2">
              <v:shape style="position:absolute;left:6715;top:5939;width:10;height:2" coordorigin="6715,5939" coordsize="10,0" path="m6715,5939l6725,5939e" filled="false" stroked="true" strokeweight=".48pt" strokecolor="#000000">
                <v:path arrowok="t"/>
              </v:shape>
            </v:group>
            <v:group style="position:absolute;left:6715;top:5958;width:10;height:2" coordorigin="6715,5958" coordsize="10,2">
              <v:shape style="position:absolute;left:6715;top:5958;width:10;height:2" coordorigin="6715,5958" coordsize="10,0" path="m6715,5958l6725,5958e" filled="false" stroked="true" strokeweight=".48pt" strokecolor="#000000">
                <v:path arrowok="t"/>
              </v:shape>
            </v:group>
            <v:group style="position:absolute;left:6715;top:5977;width:10;height:2" coordorigin="6715,5977" coordsize="10,2">
              <v:shape style="position:absolute;left:6715;top:5977;width:10;height:2" coordorigin="6715,5977" coordsize="10,0" path="m6715,5977l6725,5977e" filled="false" stroked="true" strokeweight=".48pt" strokecolor="#000000">
                <v:path arrowok="t"/>
              </v:shape>
            </v:group>
            <v:group style="position:absolute;left:6715;top:5996;width:10;height:2" coordorigin="6715,5996" coordsize="10,2">
              <v:shape style="position:absolute;left:6715;top:5996;width:10;height:2" coordorigin="6715,5996" coordsize="10,0" path="m6715,5996l6725,5996e" filled="false" stroked="true" strokeweight=".48pt" strokecolor="#000000">
                <v:path arrowok="t"/>
              </v:shape>
            </v:group>
            <v:group style="position:absolute;left:6715;top:6015;width:10;height:2" coordorigin="6715,6015" coordsize="10,2">
              <v:shape style="position:absolute;left:6715;top:6015;width:10;height:2" coordorigin="6715,6015" coordsize="10,0" path="m6715,6015l6725,6015e" filled="false" stroked="true" strokeweight=".48pt" strokecolor="#000000">
                <v:path arrowok="t"/>
              </v:shape>
            </v:group>
            <v:group style="position:absolute;left:6715;top:6035;width:10;height:2" coordorigin="6715,6035" coordsize="10,2">
              <v:shape style="position:absolute;left:6715;top:6035;width:10;height:2" coordorigin="6715,6035" coordsize="10,0" path="m6715,6035l6725,6035e" filled="false" stroked="true" strokeweight=".48pt" strokecolor="#000000">
                <v:path arrowok="t"/>
              </v:shape>
            </v:group>
            <v:group style="position:absolute;left:6715;top:6054;width:10;height:2" coordorigin="6715,6054" coordsize="10,2">
              <v:shape style="position:absolute;left:6715;top:6054;width:10;height:2" coordorigin="6715,6054" coordsize="10,0" path="m6715,6054l6725,6054e" filled="false" stroked="true" strokeweight=".48pt" strokecolor="#000000">
                <v:path arrowok="t"/>
              </v:shape>
            </v:group>
            <v:group style="position:absolute;left:6715;top:6073;width:10;height:2" coordorigin="6715,6073" coordsize="10,2">
              <v:shape style="position:absolute;left:6715;top:6073;width:10;height:2" coordorigin="6715,6073" coordsize="10,0" path="m6715,6073l6725,6073e" filled="false" stroked="true" strokeweight=".48pt" strokecolor="#000000">
                <v:path arrowok="t"/>
              </v:shape>
            </v:group>
            <v:group style="position:absolute;left:6715;top:6092;width:10;height:2" coordorigin="6715,6092" coordsize="10,2">
              <v:shape style="position:absolute;left:6715;top:6092;width:10;height:2" coordorigin="6715,6092" coordsize="10,0" path="m6715,6092l6725,6092e" filled="false" stroked="true" strokeweight=".48pt" strokecolor="#000000">
                <v:path arrowok="t"/>
              </v:shape>
            </v:group>
            <v:group style="position:absolute;left:6715;top:6111;width:10;height:2" coordorigin="6715,6111" coordsize="10,2">
              <v:shape style="position:absolute;left:6715;top:6111;width:10;height:2" coordorigin="6715,6111" coordsize="10,0" path="m6715,6111l6725,6111e" filled="false" stroked="true" strokeweight=".48pt" strokecolor="#000000">
                <v:path arrowok="t"/>
              </v:shape>
            </v:group>
            <v:group style="position:absolute;left:6715;top:6131;width:10;height:2" coordorigin="6715,6131" coordsize="10,2">
              <v:shape style="position:absolute;left:6715;top:6131;width:10;height:2" coordorigin="6715,6131" coordsize="10,0" path="m6715,6131l6725,6131e" filled="false" stroked="true" strokeweight=".48pt" strokecolor="#000000">
                <v:path arrowok="t"/>
              </v:shape>
            </v:group>
            <v:group style="position:absolute;left:6715;top:6150;width:10;height:2" coordorigin="6715,6150" coordsize="10,2">
              <v:shape style="position:absolute;left:6715;top:6150;width:10;height:2" coordorigin="6715,6150" coordsize="10,0" path="m6715,6150l6725,6150e" filled="false" stroked="true" strokeweight=".48pt" strokecolor="#000000">
                <v:path arrowok="t"/>
              </v:shape>
            </v:group>
            <v:group style="position:absolute;left:6715;top:6169;width:10;height:2" coordorigin="6715,6169" coordsize="10,2">
              <v:shape style="position:absolute;left:6715;top:6169;width:10;height:2" coordorigin="6715,6169" coordsize="10,0" path="m6715,6169l6725,6169e" filled="false" stroked="true" strokeweight=".48pt" strokecolor="#000000">
                <v:path arrowok="t"/>
              </v:shape>
            </v:group>
            <v:group style="position:absolute;left:6715;top:6188;width:10;height:2" coordorigin="6715,6188" coordsize="10,2">
              <v:shape style="position:absolute;left:6715;top:6188;width:10;height:2" coordorigin="6715,6188" coordsize="10,0" path="m6715,6188l6725,6188e" filled="false" stroked="true" strokeweight=".48pt" strokecolor="#000000">
                <v:path arrowok="t"/>
              </v:shape>
            </v:group>
            <v:group style="position:absolute;left:6715;top:6205;width:10;height:2" coordorigin="6715,6205" coordsize="10,2">
              <v:shape style="position:absolute;left:6715;top:6205;width:10;height:2" coordorigin="6715,6205" coordsize="10,0" path="m6715,6205l6725,6205e" filled="false" stroked="true" strokeweight=".24pt" strokecolor="#000000">
                <v:path arrowok="t"/>
              </v:shape>
            </v:group>
            <v:group style="position:absolute;left:6714;top:5747;width:12;height:2" coordorigin="6714,5747" coordsize="12,2">
              <v:shape style="position:absolute;left:6714;top:5747;width:12;height:2" coordorigin="6714,5747" coordsize="12,0" path="m6714,5747l6726,5747e" filled="false" stroked="true" strokeweight=".6pt" strokecolor="#000000">
                <v:path arrowok="t"/>
              </v:shape>
            </v:group>
            <v:group style="position:absolute;left:6714;top:5766;width:12;height:2" coordorigin="6714,5766" coordsize="12,2">
              <v:shape style="position:absolute;left:6714;top:5766;width:12;height:2" coordorigin="6714,5766" coordsize="12,0" path="m6714,5766l6726,5766e" filled="false" stroked="true" strokeweight=".6pt" strokecolor="#000000">
                <v:path arrowok="t"/>
              </v:shape>
            </v:group>
            <v:group style="position:absolute;left:6714;top:5785;width:12;height:2" coordorigin="6714,5785" coordsize="12,2">
              <v:shape style="position:absolute;left:6714;top:5785;width:12;height:2" coordorigin="6714,5785" coordsize="12,0" path="m6714,5785l6726,5785e" filled="false" stroked="true" strokeweight=".6pt" strokecolor="#000000">
                <v:path arrowok="t"/>
              </v:shape>
            </v:group>
            <v:group style="position:absolute;left:6714;top:5804;width:12;height:2" coordorigin="6714,5804" coordsize="12,2">
              <v:shape style="position:absolute;left:6714;top:5804;width:12;height:2" coordorigin="6714,5804" coordsize="12,0" path="m6714,5804l6726,5804e" filled="false" stroked="true" strokeweight=".6pt" strokecolor="#000000">
                <v:path arrowok="t"/>
              </v:shape>
            </v:group>
            <v:group style="position:absolute;left:6714;top:5823;width:12;height:2" coordorigin="6714,5823" coordsize="12,2">
              <v:shape style="position:absolute;left:6714;top:5823;width:12;height:2" coordorigin="6714,5823" coordsize="12,0" path="m6714,5823l6726,5823e" filled="false" stroked="true" strokeweight=".6pt" strokecolor="#000000">
                <v:path arrowok="t"/>
              </v:shape>
            </v:group>
            <v:group style="position:absolute;left:6714;top:5843;width:12;height:2" coordorigin="6714,5843" coordsize="12,2">
              <v:shape style="position:absolute;left:6714;top:5843;width:12;height:2" coordorigin="6714,5843" coordsize="12,0" path="m6714,5843l6726,5843e" filled="false" stroked="true" strokeweight=".6pt" strokecolor="#000000">
                <v:path arrowok="t"/>
              </v:shape>
            </v:group>
            <v:group style="position:absolute;left:6714;top:5862;width:12;height:2" coordorigin="6714,5862" coordsize="12,2">
              <v:shape style="position:absolute;left:6714;top:5862;width:12;height:2" coordorigin="6714,5862" coordsize="12,0" path="m6714,5862l6726,5862e" filled="false" stroked="true" strokeweight=".6pt" strokecolor="#000000">
                <v:path arrowok="t"/>
              </v:shape>
            </v:group>
            <v:group style="position:absolute;left:6714;top:5881;width:12;height:2" coordorigin="6714,5881" coordsize="12,2">
              <v:shape style="position:absolute;left:6714;top:5881;width:12;height:2" coordorigin="6714,5881" coordsize="12,0" path="m6714,5881l6726,5881e" filled="false" stroked="true" strokeweight=".6pt" strokecolor="#000000">
                <v:path arrowok="t"/>
              </v:shape>
            </v:group>
            <v:group style="position:absolute;left:6714;top:5900;width:12;height:2" coordorigin="6714,5900" coordsize="12,2">
              <v:shape style="position:absolute;left:6714;top:5900;width:12;height:2" coordorigin="6714,5900" coordsize="12,0" path="m6714,5900l6726,5900e" filled="false" stroked="true" strokeweight=".6pt" strokecolor="#000000">
                <v:path arrowok="t"/>
              </v:shape>
            </v:group>
            <v:group style="position:absolute;left:6714;top:5919;width:12;height:2" coordorigin="6714,5919" coordsize="12,2">
              <v:shape style="position:absolute;left:6714;top:5919;width:12;height:2" coordorigin="6714,5919" coordsize="12,0" path="m6714,5919l6726,5919e" filled="false" stroked="true" strokeweight=".6pt" strokecolor="#000000">
                <v:path arrowok="t"/>
              </v:shape>
            </v:group>
            <v:group style="position:absolute;left:6714;top:5939;width:12;height:2" coordorigin="6714,5939" coordsize="12,2">
              <v:shape style="position:absolute;left:6714;top:5939;width:12;height:2" coordorigin="6714,5939" coordsize="12,0" path="m6714,5939l6726,5939e" filled="false" stroked="true" strokeweight=".6pt" strokecolor="#000000">
                <v:path arrowok="t"/>
              </v:shape>
            </v:group>
            <v:group style="position:absolute;left:6714;top:5958;width:12;height:2" coordorigin="6714,5958" coordsize="12,2">
              <v:shape style="position:absolute;left:6714;top:5958;width:12;height:2" coordorigin="6714,5958" coordsize="12,0" path="m6714,5958l6726,5958e" filled="false" stroked="true" strokeweight=".6pt" strokecolor="#000000">
                <v:path arrowok="t"/>
              </v:shape>
            </v:group>
            <v:group style="position:absolute;left:6714;top:5977;width:12;height:2" coordorigin="6714,5977" coordsize="12,2">
              <v:shape style="position:absolute;left:6714;top:5977;width:12;height:2" coordorigin="6714,5977" coordsize="12,0" path="m6714,5977l6726,5977e" filled="false" stroked="true" strokeweight=".6pt" strokecolor="#000000">
                <v:path arrowok="t"/>
              </v:shape>
            </v:group>
            <v:group style="position:absolute;left:6714;top:5996;width:12;height:2" coordorigin="6714,5996" coordsize="12,2">
              <v:shape style="position:absolute;left:6714;top:5996;width:12;height:2" coordorigin="6714,5996" coordsize="12,0" path="m6714,5996l6726,5996e" filled="false" stroked="true" strokeweight=".6pt" strokecolor="#000000">
                <v:path arrowok="t"/>
              </v:shape>
            </v:group>
            <v:group style="position:absolute;left:6714;top:6015;width:12;height:2" coordorigin="6714,6015" coordsize="12,2">
              <v:shape style="position:absolute;left:6714;top:6015;width:12;height:2" coordorigin="6714,6015" coordsize="12,0" path="m6714,6015l6726,6015e" filled="false" stroked="true" strokeweight=".6pt" strokecolor="#000000">
                <v:path arrowok="t"/>
              </v:shape>
            </v:group>
            <v:group style="position:absolute;left:6714;top:6035;width:12;height:2" coordorigin="6714,6035" coordsize="12,2">
              <v:shape style="position:absolute;left:6714;top:6035;width:12;height:2" coordorigin="6714,6035" coordsize="12,0" path="m6714,6035l6726,6035e" filled="false" stroked="true" strokeweight=".6pt" strokecolor="#000000">
                <v:path arrowok="t"/>
              </v:shape>
            </v:group>
            <v:group style="position:absolute;left:6714;top:6054;width:12;height:2" coordorigin="6714,6054" coordsize="12,2">
              <v:shape style="position:absolute;left:6714;top:6054;width:12;height:2" coordorigin="6714,6054" coordsize="12,0" path="m6714,6054l6726,6054e" filled="false" stroked="true" strokeweight=".6pt" strokecolor="#000000">
                <v:path arrowok="t"/>
              </v:shape>
            </v:group>
            <v:group style="position:absolute;left:6714;top:6073;width:12;height:2" coordorigin="6714,6073" coordsize="12,2">
              <v:shape style="position:absolute;left:6714;top:6073;width:12;height:2" coordorigin="6714,6073" coordsize="12,0" path="m6714,6073l6726,6073e" filled="false" stroked="true" strokeweight=".6pt" strokecolor="#000000">
                <v:path arrowok="t"/>
              </v:shape>
            </v:group>
            <v:group style="position:absolute;left:6714;top:6092;width:12;height:2" coordorigin="6714,6092" coordsize="12,2">
              <v:shape style="position:absolute;left:6714;top:6092;width:12;height:2" coordorigin="6714,6092" coordsize="12,0" path="m6714,6092l6726,6092e" filled="false" stroked="true" strokeweight=".6pt" strokecolor="#000000">
                <v:path arrowok="t"/>
              </v:shape>
            </v:group>
            <v:group style="position:absolute;left:6714;top:6111;width:12;height:2" coordorigin="6714,6111" coordsize="12,2">
              <v:shape style="position:absolute;left:6714;top:6111;width:12;height:2" coordorigin="6714,6111" coordsize="12,0" path="m6714,6111l6726,6111e" filled="false" stroked="true" strokeweight=".6pt" strokecolor="#000000">
                <v:path arrowok="t"/>
              </v:shape>
            </v:group>
            <v:group style="position:absolute;left:6714;top:6131;width:12;height:2" coordorigin="6714,6131" coordsize="12,2">
              <v:shape style="position:absolute;left:6714;top:6131;width:12;height:2" coordorigin="6714,6131" coordsize="12,0" path="m6714,6131l6726,6131e" filled="false" stroked="true" strokeweight=".6pt" strokecolor="#000000">
                <v:path arrowok="t"/>
              </v:shape>
            </v:group>
            <v:group style="position:absolute;left:6714;top:6150;width:12;height:2" coordorigin="6714,6150" coordsize="12,2">
              <v:shape style="position:absolute;left:6714;top:6150;width:12;height:2" coordorigin="6714,6150" coordsize="12,0" path="m6714,6150l6726,6150e" filled="false" stroked="true" strokeweight=".6pt" strokecolor="#000000">
                <v:path arrowok="t"/>
              </v:shape>
            </v:group>
            <v:group style="position:absolute;left:6714;top:6169;width:12;height:2" coordorigin="6714,6169" coordsize="12,2">
              <v:shape style="position:absolute;left:6714;top:6169;width:12;height:2" coordorigin="6714,6169" coordsize="12,0" path="m6714,6169l6726,6169e" filled="false" stroked="true" strokeweight=".6pt" strokecolor="#000000">
                <v:path arrowok="t"/>
              </v:shape>
            </v:group>
            <v:group style="position:absolute;left:6714;top:6188;width:12;height:2" coordorigin="6714,6188" coordsize="12,2">
              <v:shape style="position:absolute;left:6714;top:6188;width:12;height:2" coordorigin="6714,6188" coordsize="12,0" path="m6714,6188l6726,6188e" filled="false" stroked="true" strokeweight=".6pt" strokecolor="#000000">
                <v:path arrowok="t"/>
              </v:shape>
            </v:group>
            <v:group style="position:absolute;left:6714;top:6205;width:12;height:2" coordorigin="6714,6205" coordsize="12,2">
              <v:shape style="position:absolute;left:6714;top:6205;width:12;height:2" coordorigin="6714,6205" coordsize="12,0" path="m6714,6205l6726,6205e" filled="false" stroked="true" strokeweight=".36pt" strokecolor="#000000">
                <v:path arrowok="t"/>
              </v:shape>
            </v:group>
            <v:group style="position:absolute;left:6715;top:6212;width:10;height:2" coordorigin="6715,6212" coordsize="10,2">
              <v:shape style="position:absolute;left:6715;top:6212;width:10;height:2" coordorigin="6715,6212" coordsize="10,0" path="m6715,6212l6725,6212e" filled="false" stroked="true" strokeweight=".48pt" strokecolor="#000000">
                <v:path arrowok="t"/>
              </v:shape>
            </v:group>
            <v:group style="position:absolute;left:6715;top:6231;width:10;height:2" coordorigin="6715,6231" coordsize="10,2">
              <v:shape style="position:absolute;left:6715;top:6231;width:10;height:2" coordorigin="6715,6231" coordsize="10,0" path="m6715,6231l6725,6231e" filled="false" stroked="true" strokeweight=".48pt" strokecolor="#000000">
                <v:path arrowok="t"/>
              </v:shape>
            </v:group>
            <v:group style="position:absolute;left:6715;top:6251;width:10;height:2" coordorigin="6715,6251" coordsize="10,2">
              <v:shape style="position:absolute;left:6715;top:6251;width:10;height:2" coordorigin="6715,6251" coordsize="10,0" path="m6715,6251l6725,6251e" filled="false" stroked="true" strokeweight=".48pt" strokecolor="#000000">
                <v:path arrowok="t"/>
              </v:shape>
            </v:group>
            <v:group style="position:absolute;left:6715;top:6270;width:10;height:2" coordorigin="6715,6270" coordsize="10,2">
              <v:shape style="position:absolute;left:6715;top:6270;width:10;height:2" coordorigin="6715,6270" coordsize="10,0" path="m6715,6270l6725,6270e" filled="false" stroked="true" strokeweight=".48pt" strokecolor="#000000">
                <v:path arrowok="t"/>
              </v:shape>
            </v:group>
            <v:group style="position:absolute;left:6715;top:6289;width:10;height:2" coordorigin="6715,6289" coordsize="10,2">
              <v:shape style="position:absolute;left:6715;top:6289;width:10;height:2" coordorigin="6715,6289" coordsize="10,0" path="m6715,6289l6725,6289e" filled="false" stroked="true" strokeweight=".48pt" strokecolor="#000000">
                <v:path arrowok="t"/>
              </v:shape>
            </v:group>
            <v:group style="position:absolute;left:6715;top:6308;width:10;height:2" coordorigin="6715,6308" coordsize="10,2">
              <v:shape style="position:absolute;left:6715;top:6308;width:10;height:2" coordorigin="6715,6308" coordsize="10,0" path="m6715,6308l6725,6308e" filled="false" stroked="true" strokeweight=".48pt" strokecolor="#000000">
                <v:path arrowok="t"/>
              </v:shape>
            </v:group>
            <v:group style="position:absolute;left:6715;top:6327;width:10;height:2" coordorigin="6715,6327" coordsize="10,2">
              <v:shape style="position:absolute;left:6715;top:6327;width:10;height:2" coordorigin="6715,6327" coordsize="10,0" path="m6715,6327l6725,6327e" filled="false" stroked="true" strokeweight=".48pt" strokecolor="#000000">
                <v:path arrowok="t"/>
              </v:shape>
            </v:group>
            <v:group style="position:absolute;left:6715;top:6347;width:10;height:2" coordorigin="6715,6347" coordsize="10,2">
              <v:shape style="position:absolute;left:6715;top:6347;width:10;height:2" coordorigin="6715,6347" coordsize="10,0" path="m6715,6347l6725,6347e" filled="false" stroked="true" strokeweight=".48pt" strokecolor="#000000">
                <v:path arrowok="t"/>
              </v:shape>
            </v:group>
            <v:group style="position:absolute;left:6715;top:6366;width:10;height:2" coordorigin="6715,6366" coordsize="10,2">
              <v:shape style="position:absolute;left:6715;top:6366;width:10;height:2" coordorigin="6715,6366" coordsize="10,0" path="m6715,6366l6725,6366e" filled="false" stroked="true" strokeweight=".48pt" strokecolor="#000000">
                <v:path arrowok="t"/>
              </v:shape>
            </v:group>
            <v:group style="position:absolute;left:6715;top:6385;width:10;height:2" coordorigin="6715,6385" coordsize="10,2">
              <v:shape style="position:absolute;left:6715;top:6385;width:10;height:2" coordorigin="6715,6385" coordsize="10,0" path="m6715,6385l6725,6385e" filled="false" stroked="true" strokeweight=".48pt" strokecolor="#000000">
                <v:path arrowok="t"/>
              </v:shape>
            </v:group>
            <v:group style="position:absolute;left:6715;top:6404;width:10;height:2" coordorigin="6715,6404" coordsize="10,2">
              <v:shape style="position:absolute;left:6715;top:6404;width:10;height:2" coordorigin="6715,6404" coordsize="10,0" path="m6715,6404l6725,6404e" filled="false" stroked="true" strokeweight=".48pt" strokecolor="#000000">
                <v:path arrowok="t"/>
              </v:shape>
            </v:group>
            <v:group style="position:absolute;left:6715;top:6423;width:10;height:2" coordorigin="6715,6423" coordsize="10,2">
              <v:shape style="position:absolute;left:6715;top:6423;width:10;height:2" coordorigin="6715,6423" coordsize="10,0" path="m6715,6423l6725,6423e" filled="false" stroked="true" strokeweight=".48pt" strokecolor="#000000">
                <v:path arrowok="t"/>
              </v:shape>
            </v:group>
            <v:group style="position:absolute;left:6715;top:6443;width:10;height:2" coordorigin="6715,6443" coordsize="10,2">
              <v:shape style="position:absolute;left:6715;top:6443;width:10;height:2" coordorigin="6715,6443" coordsize="10,0" path="m6715,6443l6725,6443e" filled="false" stroked="true" strokeweight=".48pt" strokecolor="#000000">
                <v:path arrowok="t"/>
              </v:shape>
            </v:group>
            <v:group style="position:absolute;left:6715;top:6462;width:10;height:2" coordorigin="6715,6462" coordsize="10,2">
              <v:shape style="position:absolute;left:6715;top:6462;width:10;height:2" coordorigin="6715,6462" coordsize="10,0" path="m6715,6462l6725,6462e" filled="false" stroked="true" strokeweight=".48pt" strokecolor="#000000">
                <v:path arrowok="t"/>
              </v:shape>
            </v:group>
            <v:group style="position:absolute;left:6715;top:6481;width:10;height:2" coordorigin="6715,6481" coordsize="10,2">
              <v:shape style="position:absolute;left:6715;top:6481;width:10;height:2" coordorigin="6715,6481" coordsize="10,0" path="m6715,6481l6725,6481e" filled="false" stroked="true" strokeweight=".48pt" strokecolor="#000000">
                <v:path arrowok="t"/>
              </v:shape>
            </v:group>
            <v:group style="position:absolute;left:6715;top:6500;width:10;height:2" coordorigin="6715,6500" coordsize="10,2">
              <v:shape style="position:absolute;left:6715;top:6500;width:10;height:2" coordorigin="6715,6500" coordsize="10,0" path="m6715,6500l6725,6500e" filled="false" stroked="true" strokeweight=".48pt" strokecolor="#000000">
                <v:path arrowok="t"/>
              </v:shape>
            </v:group>
            <v:group style="position:absolute;left:6715;top:6519;width:10;height:2" coordorigin="6715,6519" coordsize="10,2">
              <v:shape style="position:absolute;left:6715;top:6519;width:10;height:2" coordorigin="6715,6519" coordsize="10,0" path="m6715,6519l6725,6519e" filled="false" stroked="true" strokeweight=".48pt" strokecolor="#000000">
                <v:path arrowok="t"/>
              </v:shape>
            </v:group>
            <v:group style="position:absolute;left:6715;top:6539;width:10;height:2" coordorigin="6715,6539" coordsize="10,2">
              <v:shape style="position:absolute;left:6715;top:6539;width:10;height:2" coordorigin="6715,6539" coordsize="10,0" path="m6715,6539l6725,6539e" filled="false" stroked="true" strokeweight=".48pt" strokecolor="#000000">
                <v:path arrowok="t"/>
              </v:shape>
            </v:group>
            <v:group style="position:absolute;left:6715;top:6558;width:10;height:2" coordorigin="6715,6558" coordsize="10,2">
              <v:shape style="position:absolute;left:6715;top:6558;width:10;height:2" coordorigin="6715,6558" coordsize="10,0" path="m6715,6558l6725,6558e" filled="false" stroked="true" strokeweight=".48pt" strokecolor="#000000">
                <v:path arrowok="t"/>
              </v:shape>
            </v:group>
            <v:group style="position:absolute;left:6715;top:6577;width:10;height:2" coordorigin="6715,6577" coordsize="10,2">
              <v:shape style="position:absolute;left:6715;top:6577;width:10;height:2" coordorigin="6715,6577" coordsize="10,0" path="m6715,6577l6725,6577e" filled="false" stroked="true" strokeweight=".48pt" strokecolor="#000000">
                <v:path arrowok="t"/>
              </v:shape>
            </v:group>
            <v:group style="position:absolute;left:6715;top:6596;width:10;height:2" coordorigin="6715,6596" coordsize="10,2">
              <v:shape style="position:absolute;left:6715;top:6596;width:10;height:2" coordorigin="6715,6596" coordsize="10,0" path="m6715,6596l6725,6596e" filled="false" stroked="true" strokeweight=".48pt" strokecolor="#000000">
                <v:path arrowok="t"/>
              </v:shape>
            </v:group>
            <v:group style="position:absolute;left:6715;top:6615;width:10;height:2" coordorigin="6715,6615" coordsize="10,2">
              <v:shape style="position:absolute;left:6715;top:6615;width:10;height:2" coordorigin="6715,6615" coordsize="10,0" path="m6715,6615l6725,6615e" filled="false" stroked="true" strokeweight=".48pt" strokecolor="#000000">
                <v:path arrowok="t"/>
              </v:shape>
            </v:group>
            <v:group style="position:absolute;left:6715;top:6635;width:10;height:2" coordorigin="6715,6635" coordsize="10,2">
              <v:shape style="position:absolute;left:6715;top:6635;width:10;height:2" coordorigin="6715,6635" coordsize="10,0" path="m6715,6635l6725,6635e" filled="false" stroked="true" strokeweight=".48pt" strokecolor="#000000">
                <v:path arrowok="t"/>
              </v:shape>
            </v:group>
            <v:group style="position:absolute;left:6715;top:6654;width:10;height:2" coordorigin="6715,6654" coordsize="10,2">
              <v:shape style="position:absolute;left:6715;top:6654;width:10;height:2" coordorigin="6715,6654" coordsize="10,0" path="m6715,6654l6725,6654e" filled="false" stroked="true" strokeweight=".48pt" strokecolor="#000000">
                <v:path arrowok="t"/>
              </v:shape>
            </v:group>
            <v:group style="position:absolute;left:6715;top:6669;width:10;height:2" coordorigin="6715,6669" coordsize="10,2">
              <v:shape style="position:absolute;left:6715;top:6669;width:10;height:2" coordorigin="6715,6669" coordsize="10,0" path="m6715,6669l6725,6669e" filled="false" stroked="true" strokeweight=".12pt" strokecolor="#000000">
                <v:path arrowok="t"/>
              </v:shape>
            </v:group>
            <v:group style="position:absolute;left:6714;top:6212;width:12;height:2" coordorigin="6714,6212" coordsize="12,2">
              <v:shape style="position:absolute;left:6714;top:6212;width:12;height:2" coordorigin="6714,6212" coordsize="12,0" path="m6714,6212l6726,6212e" filled="false" stroked="true" strokeweight=".6pt" strokecolor="#000000">
                <v:path arrowok="t"/>
              </v:shape>
            </v:group>
            <v:group style="position:absolute;left:6714;top:6231;width:12;height:2" coordorigin="6714,6231" coordsize="12,2">
              <v:shape style="position:absolute;left:6714;top:6231;width:12;height:2" coordorigin="6714,6231" coordsize="12,0" path="m6714,6231l6726,6231e" filled="false" stroked="true" strokeweight=".6pt" strokecolor="#000000">
                <v:path arrowok="t"/>
              </v:shape>
            </v:group>
            <v:group style="position:absolute;left:6714;top:6251;width:12;height:2" coordorigin="6714,6251" coordsize="12,2">
              <v:shape style="position:absolute;left:6714;top:6251;width:12;height:2" coordorigin="6714,6251" coordsize="12,0" path="m6714,6251l6726,6251e" filled="false" stroked="true" strokeweight=".6pt" strokecolor="#000000">
                <v:path arrowok="t"/>
              </v:shape>
            </v:group>
            <v:group style="position:absolute;left:6714;top:6270;width:12;height:2" coordorigin="6714,6270" coordsize="12,2">
              <v:shape style="position:absolute;left:6714;top:6270;width:12;height:2" coordorigin="6714,6270" coordsize="12,0" path="m6714,6270l6726,6270e" filled="false" stroked="true" strokeweight=".6pt" strokecolor="#000000">
                <v:path arrowok="t"/>
              </v:shape>
            </v:group>
            <v:group style="position:absolute;left:6714;top:6289;width:12;height:2" coordorigin="6714,6289" coordsize="12,2">
              <v:shape style="position:absolute;left:6714;top:6289;width:12;height:2" coordorigin="6714,6289" coordsize="12,0" path="m6714,6289l6726,6289e" filled="false" stroked="true" strokeweight=".6pt" strokecolor="#000000">
                <v:path arrowok="t"/>
              </v:shape>
            </v:group>
            <v:group style="position:absolute;left:6714;top:6308;width:12;height:2" coordorigin="6714,6308" coordsize="12,2">
              <v:shape style="position:absolute;left:6714;top:6308;width:12;height:2" coordorigin="6714,6308" coordsize="12,0" path="m6714,6308l6726,6308e" filled="false" stroked="true" strokeweight=".6pt" strokecolor="#000000">
                <v:path arrowok="t"/>
              </v:shape>
            </v:group>
            <v:group style="position:absolute;left:6714;top:6327;width:12;height:2" coordorigin="6714,6327" coordsize="12,2">
              <v:shape style="position:absolute;left:6714;top:6327;width:12;height:2" coordorigin="6714,6327" coordsize="12,0" path="m6714,6327l6726,6327e" filled="false" stroked="true" strokeweight=".6pt" strokecolor="#000000">
                <v:path arrowok="t"/>
              </v:shape>
            </v:group>
            <v:group style="position:absolute;left:6714;top:6347;width:12;height:2" coordorigin="6714,6347" coordsize="12,2">
              <v:shape style="position:absolute;left:6714;top:6347;width:12;height:2" coordorigin="6714,6347" coordsize="12,0" path="m6714,6347l6726,6347e" filled="false" stroked="true" strokeweight=".6pt" strokecolor="#000000">
                <v:path arrowok="t"/>
              </v:shape>
            </v:group>
            <v:group style="position:absolute;left:6714;top:6366;width:12;height:2" coordorigin="6714,6366" coordsize="12,2">
              <v:shape style="position:absolute;left:6714;top:6366;width:12;height:2" coordorigin="6714,6366" coordsize="12,0" path="m6714,6366l6726,6366e" filled="false" stroked="true" strokeweight=".6pt" strokecolor="#000000">
                <v:path arrowok="t"/>
              </v:shape>
            </v:group>
            <v:group style="position:absolute;left:6714;top:6385;width:12;height:2" coordorigin="6714,6385" coordsize="12,2">
              <v:shape style="position:absolute;left:6714;top:6385;width:12;height:2" coordorigin="6714,6385" coordsize="12,0" path="m6714,6385l6726,6385e" filled="false" stroked="true" strokeweight=".6pt" strokecolor="#000000">
                <v:path arrowok="t"/>
              </v:shape>
            </v:group>
            <v:group style="position:absolute;left:6714;top:6404;width:12;height:2" coordorigin="6714,6404" coordsize="12,2">
              <v:shape style="position:absolute;left:6714;top:6404;width:12;height:2" coordorigin="6714,6404" coordsize="12,0" path="m6714,6404l6726,6404e" filled="false" stroked="true" strokeweight=".6pt" strokecolor="#000000">
                <v:path arrowok="t"/>
              </v:shape>
            </v:group>
            <v:group style="position:absolute;left:6714;top:6423;width:12;height:2" coordorigin="6714,6423" coordsize="12,2">
              <v:shape style="position:absolute;left:6714;top:6423;width:12;height:2" coordorigin="6714,6423" coordsize="12,0" path="m6714,6423l6726,6423e" filled="false" stroked="true" strokeweight=".6pt" strokecolor="#000000">
                <v:path arrowok="t"/>
              </v:shape>
            </v:group>
            <v:group style="position:absolute;left:6714;top:6443;width:12;height:2" coordorigin="6714,6443" coordsize="12,2">
              <v:shape style="position:absolute;left:6714;top:6443;width:12;height:2" coordorigin="6714,6443" coordsize="12,0" path="m6714,6443l6726,6443e" filled="false" stroked="true" strokeweight=".6pt" strokecolor="#000000">
                <v:path arrowok="t"/>
              </v:shape>
            </v:group>
            <v:group style="position:absolute;left:6714;top:6462;width:12;height:2" coordorigin="6714,6462" coordsize="12,2">
              <v:shape style="position:absolute;left:6714;top:6462;width:12;height:2" coordorigin="6714,6462" coordsize="12,0" path="m6714,6462l6726,6462e" filled="false" stroked="true" strokeweight=".6pt" strokecolor="#000000">
                <v:path arrowok="t"/>
              </v:shape>
            </v:group>
            <v:group style="position:absolute;left:6714;top:6481;width:12;height:2" coordorigin="6714,6481" coordsize="12,2">
              <v:shape style="position:absolute;left:6714;top:6481;width:12;height:2" coordorigin="6714,6481" coordsize="12,0" path="m6714,6481l6726,6481e" filled="false" stroked="true" strokeweight=".6pt" strokecolor="#000000">
                <v:path arrowok="t"/>
              </v:shape>
            </v:group>
            <v:group style="position:absolute;left:6714;top:6500;width:12;height:2" coordorigin="6714,6500" coordsize="12,2">
              <v:shape style="position:absolute;left:6714;top:6500;width:12;height:2" coordorigin="6714,6500" coordsize="12,0" path="m6714,6500l6726,6500e" filled="false" stroked="true" strokeweight=".6pt" strokecolor="#000000">
                <v:path arrowok="t"/>
              </v:shape>
            </v:group>
            <v:group style="position:absolute;left:6714;top:6519;width:12;height:2" coordorigin="6714,6519" coordsize="12,2">
              <v:shape style="position:absolute;left:6714;top:6519;width:12;height:2" coordorigin="6714,6519" coordsize="12,0" path="m6714,6519l6726,6519e" filled="false" stroked="true" strokeweight=".6pt" strokecolor="#000000">
                <v:path arrowok="t"/>
              </v:shape>
            </v:group>
            <v:group style="position:absolute;left:6714;top:6539;width:12;height:2" coordorigin="6714,6539" coordsize="12,2">
              <v:shape style="position:absolute;left:6714;top:6539;width:12;height:2" coordorigin="6714,6539" coordsize="12,0" path="m6714,6539l6726,6539e" filled="false" stroked="true" strokeweight=".6pt" strokecolor="#000000">
                <v:path arrowok="t"/>
              </v:shape>
            </v:group>
            <v:group style="position:absolute;left:6714;top:6558;width:12;height:2" coordorigin="6714,6558" coordsize="12,2">
              <v:shape style="position:absolute;left:6714;top:6558;width:12;height:2" coordorigin="6714,6558" coordsize="12,0" path="m6714,6558l6726,6558e" filled="false" stroked="true" strokeweight=".6pt" strokecolor="#000000">
                <v:path arrowok="t"/>
              </v:shape>
            </v:group>
            <v:group style="position:absolute;left:6714;top:6577;width:12;height:2" coordorigin="6714,6577" coordsize="12,2">
              <v:shape style="position:absolute;left:6714;top:6577;width:12;height:2" coordorigin="6714,6577" coordsize="12,0" path="m6714,6577l6726,6577e" filled="false" stroked="true" strokeweight=".6pt" strokecolor="#000000">
                <v:path arrowok="t"/>
              </v:shape>
            </v:group>
            <v:group style="position:absolute;left:6714;top:6596;width:12;height:2" coordorigin="6714,6596" coordsize="12,2">
              <v:shape style="position:absolute;left:6714;top:6596;width:12;height:2" coordorigin="6714,6596" coordsize="12,0" path="m6714,6596l6726,6596e" filled="false" stroked="true" strokeweight=".6pt" strokecolor="#000000">
                <v:path arrowok="t"/>
              </v:shape>
            </v:group>
            <v:group style="position:absolute;left:6714;top:6615;width:12;height:2" coordorigin="6714,6615" coordsize="12,2">
              <v:shape style="position:absolute;left:6714;top:6615;width:12;height:2" coordorigin="6714,6615" coordsize="12,0" path="m6714,6615l6726,6615e" filled="false" stroked="true" strokeweight=".6pt" strokecolor="#000000">
                <v:path arrowok="t"/>
              </v:shape>
            </v:group>
            <v:group style="position:absolute;left:6714;top:6635;width:12;height:2" coordorigin="6714,6635" coordsize="12,2">
              <v:shape style="position:absolute;left:6714;top:6635;width:12;height:2" coordorigin="6714,6635" coordsize="12,0" path="m6714,6635l6726,6635e" filled="false" stroked="true" strokeweight=".6pt" strokecolor="#000000">
                <v:path arrowok="t"/>
              </v:shape>
            </v:group>
            <v:group style="position:absolute;left:6714;top:6654;width:12;height:2" coordorigin="6714,6654" coordsize="12,2">
              <v:shape style="position:absolute;left:6714;top:6654;width:12;height:2" coordorigin="6714,6654" coordsize="12,0" path="m6714,6654l6726,6654e" filled="false" stroked="true" strokeweight=".6pt" strokecolor="#000000">
                <v:path arrowok="t"/>
              </v:shape>
            </v:group>
            <v:group style="position:absolute;left:6714;top:6669;width:12;height:2" coordorigin="6714,6669" coordsize="12,2">
              <v:shape style="position:absolute;left:6714;top:6669;width:12;height:2" coordorigin="6714,6669" coordsize="12,0" path="m6714,6669l6726,6669e" filled="false" stroked="true" strokeweight=".24pt" strokecolor="#000000">
                <v:path arrowok="t"/>
              </v:shape>
            </v:group>
            <v:group style="position:absolute;left:7776;top:414;width:10;height:2" coordorigin="7776,414" coordsize="10,2">
              <v:shape style="position:absolute;left:7776;top:414;width:10;height:2" coordorigin="7776,414" coordsize="10,0" path="m7776,414l7786,414e" filled="false" stroked="true" strokeweight=".48pt" strokecolor="#000000">
                <v:path arrowok="t"/>
              </v:shape>
            </v:group>
            <v:group style="position:absolute;left:7776;top:433;width:10;height:2" coordorigin="7776,433" coordsize="10,2">
              <v:shape style="position:absolute;left:7776;top:433;width:10;height:2" coordorigin="7776,433" coordsize="10,0" path="m7776,433l7786,433e" filled="false" stroked="true" strokeweight=".48pt" strokecolor="#000000">
                <v:path arrowok="t"/>
              </v:shape>
            </v:group>
            <v:group style="position:absolute;left:7776;top:452;width:10;height:2" coordorigin="7776,452" coordsize="10,2">
              <v:shape style="position:absolute;left:7776;top:452;width:10;height:2" coordorigin="7776,452" coordsize="10,0" path="m7776,452l7786,452e" filled="false" stroked="true" strokeweight=".48pt" strokecolor="#000000">
                <v:path arrowok="t"/>
              </v:shape>
            </v:group>
            <v:group style="position:absolute;left:7776;top:471;width:10;height:2" coordorigin="7776,471" coordsize="10,2">
              <v:shape style="position:absolute;left:7776;top:471;width:10;height:2" coordorigin="7776,471" coordsize="10,0" path="m7776,471l7786,471e" filled="false" stroked="true" strokeweight=".48pt" strokecolor="#000000">
                <v:path arrowok="t"/>
              </v:shape>
            </v:group>
            <v:group style="position:absolute;left:7776;top:491;width:10;height:2" coordorigin="7776,491" coordsize="10,2">
              <v:shape style="position:absolute;left:7776;top:491;width:10;height:2" coordorigin="7776,491" coordsize="10,0" path="m7776,491l7786,491e" filled="false" stroked="true" strokeweight=".48pt" strokecolor="#000000">
                <v:path arrowok="t"/>
              </v:shape>
            </v:group>
            <v:group style="position:absolute;left:7776;top:510;width:10;height:2" coordorigin="7776,510" coordsize="10,2">
              <v:shape style="position:absolute;left:7776;top:510;width:10;height:2" coordorigin="7776,510" coordsize="10,0" path="m7776,510l7786,510e" filled="false" stroked="true" strokeweight=".48pt" strokecolor="#000000">
                <v:path arrowok="t"/>
              </v:shape>
            </v:group>
            <v:group style="position:absolute;left:7776;top:529;width:10;height:2" coordorigin="7776,529" coordsize="10,2">
              <v:shape style="position:absolute;left:7776;top:529;width:10;height:2" coordorigin="7776,529" coordsize="10,0" path="m7776,529l7786,529e" filled="false" stroked="true" strokeweight=".48pt" strokecolor="#000000">
                <v:path arrowok="t"/>
              </v:shape>
            </v:group>
            <v:group style="position:absolute;left:7776;top:548;width:10;height:2" coordorigin="7776,548" coordsize="10,2">
              <v:shape style="position:absolute;left:7776;top:548;width:10;height:2" coordorigin="7776,548" coordsize="10,0" path="m7776,548l7786,548e" filled="false" stroked="true" strokeweight=".48pt" strokecolor="#000000">
                <v:path arrowok="t"/>
              </v:shape>
            </v:group>
            <v:group style="position:absolute;left:7776;top:567;width:10;height:2" coordorigin="7776,567" coordsize="10,2">
              <v:shape style="position:absolute;left:7776;top:567;width:10;height:2" coordorigin="7776,567" coordsize="10,0" path="m7776,567l7786,567e" filled="false" stroked="true" strokeweight=".48pt" strokecolor="#000000">
                <v:path arrowok="t"/>
              </v:shape>
            </v:group>
            <v:group style="position:absolute;left:7776;top:587;width:10;height:2" coordorigin="7776,587" coordsize="10,2">
              <v:shape style="position:absolute;left:7776;top:587;width:10;height:2" coordorigin="7776,587" coordsize="10,0" path="m7776,587l7786,587e" filled="false" stroked="true" strokeweight=".48pt" strokecolor="#000000">
                <v:path arrowok="t"/>
              </v:shape>
            </v:group>
            <v:group style="position:absolute;left:7776;top:606;width:10;height:2" coordorigin="7776,606" coordsize="10,2">
              <v:shape style="position:absolute;left:7776;top:606;width:10;height:2" coordorigin="7776,606" coordsize="10,0" path="m7776,606l7786,606e" filled="false" stroked="true" strokeweight=".48pt" strokecolor="#000000">
                <v:path arrowok="t"/>
              </v:shape>
            </v:group>
            <v:group style="position:absolute;left:7776;top:625;width:10;height:2" coordorigin="7776,625" coordsize="10,2">
              <v:shape style="position:absolute;left:7776;top:625;width:10;height:2" coordorigin="7776,625" coordsize="10,0" path="m7776,625l7786,625e" filled="false" stroked="true" strokeweight=".48pt" strokecolor="#000000">
                <v:path arrowok="t"/>
              </v:shape>
            </v:group>
            <v:group style="position:absolute;left:7776;top:644;width:10;height:2" coordorigin="7776,644" coordsize="10,2">
              <v:shape style="position:absolute;left:7776;top:644;width:10;height:2" coordorigin="7776,644" coordsize="10,0" path="m7776,644l7786,644e" filled="false" stroked="true" strokeweight=".48pt" strokecolor="#000000">
                <v:path arrowok="t"/>
              </v:shape>
            </v:group>
            <v:group style="position:absolute;left:7776;top:663;width:10;height:2" coordorigin="7776,663" coordsize="10,2">
              <v:shape style="position:absolute;left:7776;top:663;width:10;height:2" coordorigin="7776,663" coordsize="10,0" path="m7776,663l7786,663e" filled="false" stroked="true" strokeweight=".48pt" strokecolor="#000000">
                <v:path arrowok="t"/>
              </v:shape>
            </v:group>
            <v:group style="position:absolute;left:7776;top:683;width:10;height:2" coordorigin="7776,683" coordsize="10,2">
              <v:shape style="position:absolute;left:7776;top:683;width:10;height:2" coordorigin="7776,683" coordsize="10,0" path="m7776,683l7786,683e" filled="false" stroked="true" strokeweight=".48pt" strokecolor="#000000">
                <v:path arrowok="t"/>
              </v:shape>
            </v:group>
            <v:group style="position:absolute;left:7776;top:702;width:10;height:2" coordorigin="7776,702" coordsize="10,2">
              <v:shape style="position:absolute;left:7776;top:702;width:10;height:2" coordorigin="7776,702" coordsize="10,0" path="m7776,702l7786,702e" filled="false" stroked="true" strokeweight=".48pt" strokecolor="#000000">
                <v:path arrowok="t"/>
              </v:shape>
            </v:group>
            <v:group style="position:absolute;left:7776;top:721;width:10;height:2" coordorigin="7776,721" coordsize="10,2">
              <v:shape style="position:absolute;left:7776;top:721;width:10;height:2" coordorigin="7776,721" coordsize="10,0" path="m7776,721l7786,721e" filled="false" stroked="true" strokeweight=".48pt" strokecolor="#000000">
                <v:path arrowok="t"/>
              </v:shape>
            </v:group>
            <v:group style="position:absolute;left:7776;top:740;width:10;height:2" coordorigin="7776,740" coordsize="10,2">
              <v:shape style="position:absolute;left:7776;top:740;width:10;height:2" coordorigin="7776,740" coordsize="10,0" path="m7776,740l7786,740e" filled="false" stroked="true" strokeweight=".48pt" strokecolor="#000000">
                <v:path arrowok="t"/>
              </v:shape>
            </v:group>
            <v:group style="position:absolute;left:7776;top:759;width:10;height:2" coordorigin="7776,759" coordsize="10,2">
              <v:shape style="position:absolute;left:7776;top:759;width:10;height:2" coordorigin="7776,759" coordsize="10,0" path="m7776,759l7786,759e" filled="false" stroked="true" strokeweight=".48pt" strokecolor="#000000">
                <v:path arrowok="t"/>
              </v:shape>
            </v:group>
            <v:group style="position:absolute;left:7776;top:779;width:10;height:2" coordorigin="7776,779" coordsize="10,2">
              <v:shape style="position:absolute;left:7776;top:779;width:10;height:2" coordorigin="7776,779" coordsize="10,0" path="m7776,779l7786,779e" filled="false" stroked="true" strokeweight=".48pt" strokecolor="#000000">
                <v:path arrowok="t"/>
              </v:shape>
            </v:group>
            <v:group style="position:absolute;left:7776;top:798;width:10;height:2" coordorigin="7776,798" coordsize="10,2">
              <v:shape style="position:absolute;left:7776;top:798;width:10;height:2" coordorigin="7776,798" coordsize="10,0" path="m7776,798l7786,798e" filled="false" stroked="true" strokeweight=".48pt" strokecolor="#000000">
                <v:path arrowok="t"/>
              </v:shape>
            </v:group>
            <v:group style="position:absolute;left:7776;top:817;width:10;height:2" coordorigin="7776,817" coordsize="10,2">
              <v:shape style="position:absolute;left:7776;top:817;width:10;height:2" coordorigin="7776,817" coordsize="10,0" path="m7776,817l7786,817e" filled="false" stroked="true" strokeweight=".48pt" strokecolor="#000000">
                <v:path arrowok="t"/>
              </v:shape>
            </v:group>
            <v:group style="position:absolute;left:7776;top:836;width:10;height:2" coordorigin="7776,836" coordsize="10,2">
              <v:shape style="position:absolute;left:7776;top:836;width:10;height:2" coordorigin="7776,836" coordsize="10,0" path="m7776,836l7786,836e" filled="false" stroked="true" strokeweight=".48pt" strokecolor="#000000">
                <v:path arrowok="t"/>
              </v:shape>
            </v:group>
            <v:group style="position:absolute;left:7776;top:855;width:10;height:2" coordorigin="7776,855" coordsize="10,2">
              <v:shape style="position:absolute;left:7776;top:855;width:10;height:2" coordorigin="7776,855" coordsize="10,0" path="m7776,855l7786,855e" filled="false" stroked="true" strokeweight=".48pt" strokecolor="#000000">
                <v:path arrowok="t"/>
              </v:shape>
            </v:group>
            <v:group style="position:absolute;left:7776;top:875;width:10;height:2" coordorigin="7776,875" coordsize="10,2">
              <v:shape style="position:absolute;left:7776;top:875;width:10;height:2" coordorigin="7776,875" coordsize="10,0" path="m7776,875l7786,875e" filled="false" stroked="true" strokeweight=".48pt" strokecolor="#000000">
                <v:path arrowok="t"/>
              </v:shape>
            </v:group>
            <v:group style="position:absolute;left:7776;top:894;width:10;height:2" coordorigin="7776,894" coordsize="10,2">
              <v:shape style="position:absolute;left:7776;top:894;width:10;height:2" coordorigin="7776,894" coordsize="10,0" path="m7776,894l7786,894e" filled="false" stroked="true" strokeweight=".48pt" strokecolor="#000000">
                <v:path arrowok="t"/>
              </v:shape>
            </v:group>
            <v:group style="position:absolute;left:7776;top:913;width:10;height:2" coordorigin="7776,913" coordsize="10,2">
              <v:shape style="position:absolute;left:7776;top:913;width:10;height:2" coordorigin="7776,913" coordsize="10,0" path="m7776,913l7786,913e" filled="false" stroked="true" strokeweight=".48pt" strokecolor="#000000">
                <v:path arrowok="t"/>
              </v:shape>
            </v:group>
            <v:group style="position:absolute;left:7776;top:932;width:10;height:2" coordorigin="7776,932" coordsize="10,2">
              <v:shape style="position:absolute;left:7776;top:932;width:10;height:2" coordorigin="7776,932" coordsize="10,0" path="m7776,932l7786,932e" filled="false" stroked="true" strokeweight=".48pt" strokecolor="#000000">
                <v:path arrowok="t"/>
              </v:shape>
            </v:group>
            <v:group style="position:absolute;left:7776;top:951;width:10;height:2" coordorigin="7776,951" coordsize="10,2">
              <v:shape style="position:absolute;left:7776;top:951;width:10;height:2" coordorigin="7776,951" coordsize="10,0" path="m7776,951l7786,951e" filled="false" stroked="true" strokeweight=".48pt" strokecolor="#000000">
                <v:path arrowok="t"/>
              </v:shape>
            </v:group>
            <v:group style="position:absolute;left:7776;top:971;width:10;height:2" coordorigin="7776,971" coordsize="10,2">
              <v:shape style="position:absolute;left:7776;top:971;width:10;height:2" coordorigin="7776,971" coordsize="10,0" path="m7776,971l7786,971e" filled="false" stroked="true" strokeweight=".48pt" strokecolor="#000000">
                <v:path arrowok="t"/>
              </v:shape>
            </v:group>
            <v:group style="position:absolute;left:7776;top:990;width:10;height:2" coordorigin="7776,990" coordsize="10,2">
              <v:shape style="position:absolute;left:7776;top:990;width:10;height:2" coordorigin="7776,990" coordsize="10,0" path="m7776,990l7786,990e" filled="false" stroked="true" strokeweight=".48pt" strokecolor="#000000">
                <v:path arrowok="t"/>
              </v:shape>
            </v:group>
            <v:group style="position:absolute;left:7776;top:1009;width:10;height:2" coordorigin="7776,1009" coordsize="10,2">
              <v:shape style="position:absolute;left:7776;top:1009;width:10;height:2" coordorigin="7776,1009" coordsize="10,0" path="m7776,1009l7786,1009e" filled="false" stroked="true" strokeweight=".48pt" strokecolor="#000000">
                <v:path arrowok="t"/>
              </v:shape>
            </v:group>
            <v:group style="position:absolute;left:7776;top:1028;width:10;height:2" coordorigin="7776,1028" coordsize="10,2">
              <v:shape style="position:absolute;left:7776;top:1028;width:10;height:2" coordorigin="7776,1028" coordsize="10,0" path="m7776,1028l7786,1028e" filled="false" stroked="true" strokeweight=".48pt" strokecolor="#000000">
                <v:path arrowok="t"/>
              </v:shape>
            </v:group>
            <v:group style="position:absolute;left:7776;top:1047;width:10;height:2" coordorigin="7776,1047" coordsize="10,2">
              <v:shape style="position:absolute;left:7776;top:1047;width:10;height:2" coordorigin="7776,1047" coordsize="10,0" path="m7776,1047l7786,1047e" filled="false" stroked="true" strokeweight=".48pt" strokecolor="#000000">
                <v:path arrowok="t"/>
              </v:shape>
            </v:group>
            <v:group style="position:absolute;left:7776;top:1067;width:10;height:2" coordorigin="7776,1067" coordsize="10,2">
              <v:shape style="position:absolute;left:7776;top:1067;width:10;height:2" coordorigin="7776,1067" coordsize="10,0" path="m7776,1067l7786,1067e" filled="false" stroked="true" strokeweight=".48pt" strokecolor="#000000">
                <v:path arrowok="t"/>
              </v:shape>
            </v:group>
            <v:group style="position:absolute;left:7776;top:1086;width:10;height:2" coordorigin="7776,1086" coordsize="10,2">
              <v:shape style="position:absolute;left:7776;top:1086;width:10;height:2" coordorigin="7776,1086" coordsize="10,0" path="m7776,1086l7786,1086e" filled="false" stroked="true" strokeweight=".48pt" strokecolor="#000000">
                <v:path arrowok="t"/>
              </v:shape>
            </v:group>
            <v:group style="position:absolute;left:7776;top:1105;width:10;height:2" coordorigin="7776,1105" coordsize="10,2">
              <v:shape style="position:absolute;left:7776;top:1105;width:10;height:2" coordorigin="7776,1105" coordsize="10,0" path="m7776,1105l7786,1105e" filled="false" stroked="true" strokeweight=".48pt" strokecolor="#000000">
                <v:path arrowok="t"/>
              </v:shape>
            </v:group>
            <v:group style="position:absolute;left:7776;top:1124;width:10;height:2" coordorigin="7776,1124" coordsize="10,2">
              <v:shape style="position:absolute;left:7776;top:1124;width:10;height:2" coordorigin="7776,1124" coordsize="10,0" path="m7776,1124l7786,1124e" filled="false" stroked="true" strokeweight=".48pt" strokecolor="#000000">
                <v:path arrowok="t"/>
              </v:shape>
            </v:group>
            <v:group style="position:absolute;left:7776;top:1143;width:10;height:2" coordorigin="7776,1143" coordsize="10,2">
              <v:shape style="position:absolute;left:7776;top:1143;width:10;height:2" coordorigin="7776,1143" coordsize="10,0" path="m7776,1143l7786,1143e" filled="false" stroked="true" strokeweight=".48pt" strokecolor="#000000">
                <v:path arrowok="t"/>
              </v:shape>
            </v:group>
            <v:group style="position:absolute;left:7776;top:1163;width:10;height:2" coordorigin="7776,1163" coordsize="10,2">
              <v:shape style="position:absolute;left:7776;top:1163;width:10;height:2" coordorigin="7776,1163" coordsize="10,0" path="m7776,1163l7786,1163e" filled="false" stroked="true" strokeweight=".48pt" strokecolor="#000000">
                <v:path arrowok="t"/>
              </v:shape>
            </v:group>
            <v:group style="position:absolute;left:7776;top:1182;width:10;height:2" coordorigin="7776,1182" coordsize="10,2">
              <v:shape style="position:absolute;left:7776;top:1182;width:10;height:2" coordorigin="7776,1182" coordsize="10,0" path="m7776,1182l7786,1182e" filled="false" stroked="true" strokeweight=".48pt" strokecolor="#000000">
                <v:path arrowok="t"/>
              </v:shape>
            </v:group>
            <v:group style="position:absolute;left:7776;top:1201;width:10;height:2" coordorigin="7776,1201" coordsize="10,2">
              <v:shape style="position:absolute;left:7776;top:1201;width:10;height:2" coordorigin="7776,1201" coordsize="10,0" path="m7776,1201l7786,1201e" filled="false" stroked="true" strokeweight=".48pt" strokecolor="#000000">
                <v:path arrowok="t"/>
              </v:shape>
            </v:group>
            <v:group style="position:absolute;left:7776;top:1220;width:10;height:2" coordorigin="7776,1220" coordsize="10,2">
              <v:shape style="position:absolute;left:7776;top:1220;width:10;height:2" coordorigin="7776,1220" coordsize="10,0" path="m7776,1220l7786,1220e" filled="false" stroked="true" strokeweight=".48pt" strokecolor="#000000">
                <v:path arrowok="t"/>
              </v:shape>
            </v:group>
            <v:group style="position:absolute;left:7776;top:1239;width:10;height:2" coordorigin="7776,1239" coordsize="10,2">
              <v:shape style="position:absolute;left:7776;top:1239;width:10;height:2" coordorigin="7776,1239" coordsize="10,0" path="m7776,1239l7786,1239e" filled="false" stroked="true" strokeweight=".48pt" strokecolor="#000000">
                <v:path arrowok="t"/>
              </v:shape>
            </v:group>
            <v:group style="position:absolute;left:7776;top:1316;width:10;height:2" coordorigin="7776,1316" coordsize="10,2">
              <v:shape style="position:absolute;left:7776;top:1316;width:10;height:2" coordorigin="7776,1316" coordsize="10,0" path="m7776,1316l7786,1316e" filled="false" stroked="true" strokeweight=".48pt" strokecolor="#000000">
                <v:path arrowok="t"/>
              </v:shape>
            </v:group>
            <v:group style="position:absolute;left:7776;top:1335;width:10;height:2" coordorigin="7776,1335" coordsize="10,2">
              <v:shape style="position:absolute;left:7776;top:1335;width:10;height:2" coordorigin="7776,1335" coordsize="10,0" path="m7776,1335l7786,1335e" filled="false" stroked="true" strokeweight=".48pt" strokecolor="#000000">
                <v:path arrowok="t"/>
              </v:shape>
            </v:group>
            <v:group style="position:absolute;left:7776;top:1355;width:10;height:2" coordorigin="7776,1355" coordsize="10,2">
              <v:shape style="position:absolute;left:7776;top:1355;width:10;height:2" coordorigin="7776,1355" coordsize="10,0" path="m7776,1355l7786,1355e" filled="false" stroked="true" strokeweight=".48pt" strokecolor="#000000">
                <v:path arrowok="t"/>
              </v:shape>
            </v:group>
            <v:group style="position:absolute;left:7776;top:1374;width:10;height:2" coordorigin="7776,1374" coordsize="10,2">
              <v:shape style="position:absolute;left:7776;top:1374;width:10;height:2" coordorigin="7776,1374" coordsize="10,0" path="m7776,1374l7786,1374e" filled="false" stroked="true" strokeweight=".48pt" strokecolor="#000000">
                <v:path arrowok="t"/>
              </v:shape>
            </v:group>
            <v:group style="position:absolute;left:7776;top:1393;width:10;height:2" coordorigin="7776,1393" coordsize="10,2">
              <v:shape style="position:absolute;left:7776;top:1393;width:10;height:2" coordorigin="7776,1393" coordsize="10,0" path="m7776,1393l7786,1393e" filled="false" stroked="true" strokeweight=".48pt" strokecolor="#000000">
                <v:path arrowok="t"/>
              </v:shape>
            </v:group>
            <v:group style="position:absolute;left:7776;top:1412;width:10;height:2" coordorigin="7776,1412" coordsize="10,2">
              <v:shape style="position:absolute;left:7776;top:1412;width:10;height:2" coordorigin="7776,1412" coordsize="10,0" path="m7776,1412l7786,1412e" filled="false" stroked="true" strokeweight=".48pt" strokecolor="#000000">
                <v:path arrowok="t"/>
              </v:shape>
            </v:group>
            <v:group style="position:absolute;left:7776;top:1431;width:10;height:2" coordorigin="7776,1431" coordsize="10,2">
              <v:shape style="position:absolute;left:7776;top:1431;width:10;height:2" coordorigin="7776,1431" coordsize="10,0" path="m7776,1431l7786,1431e" filled="false" stroked="true" strokeweight=".48pt" strokecolor="#000000">
                <v:path arrowok="t"/>
              </v:shape>
            </v:group>
            <v:group style="position:absolute;left:7776;top:1451;width:10;height:2" coordorigin="7776,1451" coordsize="10,2">
              <v:shape style="position:absolute;left:7776;top:1451;width:10;height:2" coordorigin="7776,1451" coordsize="10,0" path="m7776,1451l7786,1451e" filled="false" stroked="true" strokeweight=".48pt" strokecolor="#000000">
                <v:path arrowok="t"/>
              </v:shape>
            </v:group>
            <v:group style="position:absolute;left:7776;top:1470;width:10;height:2" coordorigin="7776,1470" coordsize="10,2">
              <v:shape style="position:absolute;left:7776;top:1470;width:10;height:2" coordorigin="7776,1470" coordsize="10,0" path="m7776,1470l7786,1470e" filled="false" stroked="true" strokeweight=".48pt" strokecolor="#000000">
                <v:path arrowok="t"/>
              </v:shape>
            </v:group>
            <v:group style="position:absolute;left:7776;top:1489;width:10;height:2" coordorigin="7776,1489" coordsize="10,2">
              <v:shape style="position:absolute;left:7776;top:1489;width:10;height:2" coordorigin="7776,1489" coordsize="10,0" path="m7776,1489l7786,1489e" filled="false" stroked="true" strokeweight=".48pt" strokecolor="#000000">
                <v:path arrowok="t"/>
              </v:shape>
            </v:group>
            <v:group style="position:absolute;left:7776;top:1508;width:10;height:2" coordorigin="7776,1508" coordsize="10,2">
              <v:shape style="position:absolute;left:7776;top:1508;width:10;height:2" coordorigin="7776,1508" coordsize="10,0" path="m7776,1508l7786,1508e" filled="false" stroked="true" strokeweight=".48pt" strokecolor="#000000">
                <v:path arrowok="t"/>
              </v:shape>
            </v:group>
            <v:group style="position:absolute;left:7776;top:1527;width:10;height:2" coordorigin="7776,1527" coordsize="10,2">
              <v:shape style="position:absolute;left:7776;top:1527;width:10;height:2" coordorigin="7776,1527" coordsize="10,0" path="m7776,1527l7786,1527e" filled="false" stroked="true" strokeweight=".48pt" strokecolor="#000000">
                <v:path arrowok="t"/>
              </v:shape>
            </v:group>
            <v:group style="position:absolute;left:7776;top:1547;width:10;height:2" coordorigin="7776,1547" coordsize="10,2">
              <v:shape style="position:absolute;left:7776;top:1547;width:10;height:2" coordorigin="7776,1547" coordsize="10,0" path="m7776,1547l7786,1547e" filled="false" stroked="true" strokeweight=".48pt" strokecolor="#000000">
                <v:path arrowok="t"/>
              </v:shape>
            </v:group>
            <v:group style="position:absolute;left:7776;top:1566;width:10;height:2" coordorigin="7776,1566" coordsize="10,2">
              <v:shape style="position:absolute;left:7776;top:1566;width:10;height:2" coordorigin="7776,1566" coordsize="10,0" path="m7776,1566l7786,1566e" filled="false" stroked="true" strokeweight=".48pt" strokecolor="#000000">
                <v:path arrowok="t"/>
              </v:shape>
            </v:group>
            <v:group style="position:absolute;left:7776;top:1585;width:10;height:2" coordorigin="7776,1585" coordsize="10,2">
              <v:shape style="position:absolute;left:7776;top:1585;width:10;height:2" coordorigin="7776,1585" coordsize="10,0" path="m7776,1585l7786,1585e" filled="false" stroked="true" strokeweight=".48pt" strokecolor="#000000">
                <v:path arrowok="t"/>
              </v:shape>
            </v:group>
            <v:group style="position:absolute;left:7776;top:1604;width:10;height:2" coordorigin="7776,1604" coordsize="10,2">
              <v:shape style="position:absolute;left:7776;top:1604;width:10;height:2" coordorigin="7776,1604" coordsize="10,0" path="m7776,1604l7786,1604e" filled="false" stroked="true" strokeweight=".48pt" strokecolor="#000000">
                <v:path arrowok="t"/>
              </v:shape>
            </v:group>
            <v:group style="position:absolute;left:7776;top:1623;width:10;height:2" coordorigin="7776,1623" coordsize="10,2">
              <v:shape style="position:absolute;left:7776;top:1623;width:10;height:2" coordorigin="7776,1623" coordsize="10,0" path="m7776,1623l7786,1623e" filled="false" stroked="true" strokeweight=".48pt" strokecolor="#000000">
                <v:path arrowok="t"/>
              </v:shape>
            </v:group>
            <v:group style="position:absolute;left:7776;top:1643;width:10;height:2" coordorigin="7776,1643" coordsize="10,2">
              <v:shape style="position:absolute;left:7776;top:1643;width:10;height:2" coordorigin="7776,1643" coordsize="10,0" path="m7776,1643l7786,1643e" filled="false" stroked="true" strokeweight=".48pt" strokecolor="#000000">
                <v:path arrowok="t"/>
              </v:shape>
            </v:group>
            <v:group style="position:absolute;left:7776;top:1662;width:10;height:2" coordorigin="7776,1662" coordsize="10,2">
              <v:shape style="position:absolute;left:7776;top:1662;width:10;height:2" coordorigin="7776,1662" coordsize="10,0" path="m7776,1662l7786,1662e" filled="false" stroked="true" strokeweight=".48pt" strokecolor="#000000">
                <v:path arrowok="t"/>
              </v:shape>
            </v:group>
            <v:group style="position:absolute;left:7776;top:1681;width:10;height:2" coordorigin="7776,1681" coordsize="10,2">
              <v:shape style="position:absolute;left:7776;top:1681;width:10;height:2" coordorigin="7776,1681" coordsize="10,0" path="m7776,1681l7786,1681e" filled="false" stroked="true" strokeweight=".48pt" strokecolor="#000000">
                <v:path arrowok="t"/>
              </v:shape>
            </v:group>
            <v:group style="position:absolute;left:7776;top:1700;width:10;height:2" coordorigin="7776,1700" coordsize="10,2">
              <v:shape style="position:absolute;left:7776;top:1700;width:10;height:2" coordorigin="7776,1700" coordsize="10,0" path="m7776,1700l7786,1700e" filled="false" stroked="true" strokeweight=".48pt" strokecolor="#000000">
                <v:path arrowok="t"/>
              </v:shape>
            </v:group>
            <v:group style="position:absolute;left:7775;top:414;width:12;height:2" coordorigin="7775,414" coordsize="12,2">
              <v:shape style="position:absolute;left:7775;top:414;width:12;height:2" coordorigin="7775,414" coordsize="12,0" path="m7775,414l7787,414e" filled="false" stroked="true" strokeweight=".6pt" strokecolor="#000000">
                <v:path arrowok="t"/>
              </v:shape>
            </v:group>
            <v:group style="position:absolute;left:7775;top:433;width:12;height:2" coordorigin="7775,433" coordsize="12,2">
              <v:shape style="position:absolute;left:7775;top:433;width:12;height:2" coordorigin="7775,433" coordsize="12,0" path="m7775,433l7787,433e" filled="false" stroked="true" strokeweight=".6pt" strokecolor="#000000">
                <v:path arrowok="t"/>
              </v:shape>
            </v:group>
            <v:group style="position:absolute;left:7775;top:452;width:12;height:2" coordorigin="7775,452" coordsize="12,2">
              <v:shape style="position:absolute;left:7775;top:452;width:12;height:2" coordorigin="7775,452" coordsize="12,0" path="m7775,452l7787,452e" filled="false" stroked="true" strokeweight=".6pt" strokecolor="#000000">
                <v:path arrowok="t"/>
              </v:shape>
            </v:group>
            <v:group style="position:absolute;left:7775;top:471;width:12;height:2" coordorigin="7775,471" coordsize="12,2">
              <v:shape style="position:absolute;left:7775;top:471;width:12;height:2" coordorigin="7775,471" coordsize="12,0" path="m7775,471l7787,471e" filled="false" stroked="true" strokeweight=".6pt" strokecolor="#000000">
                <v:path arrowok="t"/>
              </v:shape>
            </v:group>
            <v:group style="position:absolute;left:7775;top:491;width:12;height:2" coordorigin="7775,491" coordsize="12,2">
              <v:shape style="position:absolute;left:7775;top:491;width:12;height:2" coordorigin="7775,491" coordsize="12,0" path="m7775,491l7787,491e" filled="false" stroked="true" strokeweight=".6pt" strokecolor="#000000">
                <v:path arrowok="t"/>
              </v:shape>
            </v:group>
            <v:group style="position:absolute;left:7775;top:510;width:12;height:2" coordorigin="7775,510" coordsize="12,2">
              <v:shape style="position:absolute;left:7775;top:510;width:12;height:2" coordorigin="7775,510" coordsize="12,0" path="m7775,510l7787,510e" filled="false" stroked="true" strokeweight=".6pt" strokecolor="#000000">
                <v:path arrowok="t"/>
              </v:shape>
            </v:group>
            <v:group style="position:absolute;left:7775;top:529;width:12;height:2" coordorigin="7775,529" coordsize="12,2">
              <v:shape style="position:absolute;left:7775;top:529;width:12;height:2" coordorigin="7775,529" coordsize="12,0" path="m7775,529l7787,529e" filled="false" stroked="true" strokeweight=".6pt" strokecolor="#000000">
                <v:path arrowok="t"/>
              </v:shape>
            </v:group>
            <v:group style="position:absolute;left:7775;top:548;width:12;height:2" coordorigin="7775,548" coordsize="12,2">
              <v:shape style="position:absolute;left:7775;top:548;width:12;height:2" coordorigin="7775,548" coordsize="12,0" path="m7775,548l7787,548e" filled="false" stroked="true" strokeweight=".6pt" strokecolor="#000000">
                <v:path arrowok="t"/>
              </v:shape>
            </v:group>
            <v:group style="position:absolute;left:7775;top:567;width:12;height:2" coordorigin="7775,567" coordsize="12,2">
              <v:shape style="position:absolute;left:7775;top:567;width:12;height:2" coordorigin="7775,567" coordsize="12,0" path="m7775,567l7787,567e" filled="false" stroked="true" strokeweight=".6pt" strokecolor="#000000">
                <v:path arrowok="t"/>
              </v:shape>
            </v:group>
            <v:group style="position:absolute;left:7775;top:587;width:12;height:2" coordorigin="7775,587" coordsize="12,2">
              <v:shape style="position:absolute;left:7775;top:587;width:12;height:2" coordorigin="7775,587" coordsize="12,0" path="m7775,587l7787,587e" filled="false" stroked="true" strokeweight=".6pt" strokecolor="#000000">
                <v:path arrowok="t"/>
              </v:shape>
            </v:group>
            <v:group style="position:absolute;left:7775;top:606;width:12;height:2" coordorigin="7775,606" coordsize="12,2">
              <v:shape style="position:absolute;left:7775;top:606;width:12;height:2" coordorigin="7775,606" coordsize="12,0" path="m7775,606l7787,606e" filled="false" stroked="true" strokeweight=".6pt" strokecolor="#000000">
                <v:path arrowok="t"/>
              </v:shape>
            </v:group>
            <v:group style="position:absolute;left:7775;top:625;width:12;height:2" coordorigin="7775,625" coordsize="12,2">
              <v:shape style="position:absolute;left:7775;top:625;width:12;height:2" coordorigin="7775,625" coordsize="12,0" path="m7775,625l7787,625e" filled="false" stroked="true" strokeweight=".6pt" strokecolor="#000000">
                <v:path arrowok="t"/>
              </v:shape>
            </v:group>
            <v:group style="position:absolute;left:7775;top:644;width:12;height:2" coordorigin="7775,644" coordsize="12,2">
              <v:shape style="position:absolute;left:7775;top:644;width:12;height:2" coordorigin="7775,644" coordsize="12,0" path="m7775,644l7787,644e" filled="false" stroked="true" strokeweight=".6pt" strokecolor="#000000">
                <v:path arrowok="t"/>
              </v:shape>
            </v:group>
            <v:group style="position:absolute;left:7775;top:663;width:12;height:2" coordorigin="7775,663" coordsize="12,2">
              <v:shape style="position:absolute;left:7775;top:663;width:12;height:2" coordorigin="7775,663" coordsize="12,0" path="m7775,663l7787,663e" filled="false" stroked="true" strokeweight=".6pt" strokecolor="#000000">
                <v:path arrowok="t"/>
              </v:shape>
            </v:group>
            <v:group style="position:absolute;left:7775;top:683;width:12;height:2" coordorigin="7775,683" coordsize="12,2">
              <v:shape style="position:absolute;left:7775;top:683;width:12;height:2" coordorigin="7775,683" coordsize="12,0" path="m7775,683l7787,683e" filled="false" stroked="true" strokeweight=".6pt" strokecolor="#000000">
                <v:path arrowok="t"/>
              </v:shape>
            </v:group>
            <v:group style="position:absolute;left:7775;top:702;width:12;height:2" coordorigin="7775,702" coordsize="12,2">
              <v:shape style="position:absolute;left:7775;top:702;width:12;height:2" coordorigin="7775,702" coordsize="12,0" path="m7775,702l7787,702e" filled="false" stroked="true" strokeweight=".6pt" strokecolor="#000000">
                <v:path arrowok="t"/>
              </v:shape>
            </v:group>
            <v:group style="position:absolute;left:7775;top:721;width:12;height:2" coordorigin="7775,721" coordsize="12,2">
              <v:shape style="position:absolute;left:7775;top:721;width:12;height:2" coordorigin="7775,721" coordsize="12,0" path="m7775,721l7787,721e" filled="false" stroked="true" strokeweight=".6pt" strokecolor="#000000">
                <v:path arrowok="t"/>
              </v:shape>
            </v:group>
            <v:group style="position:absolute;left:7775;top:740;width:12;height:2" coordorigin="7775,740" coordsize="12,2">
              <v:shape style="position:absolute;left:7775;top:740;width:12;height:2" coordorigin="7775,740" coordsize="12,0" path="m7775,740l7787,740e" filled="false" stroked="true" strokeweight=".6pt" strokecolor="#000000">
                <v:path arrowok="t"/>
              </v:shape>
            </v:group>
            <v:group style="position:absolute;left:7775;top:759;width:12;height:2" coordorigin="7775,759" coordsize="12,2">
              <v:shape style="position:absolute;left:7775;top:759;width:12;height:2" coordorigin="7775,759" coordsize="12,0" path="m7775,759l7787,759e" filled="false" stroked="true" strokeweight=".6pt" strokecolor="#000000">
                <v:path arrowok="t"/>
              </v:shape>
            </v:group>
            <v:group style="position:absolute;left:7775;top:779;width:12;height:2" coordorigin="7775,779" coordsize="12,2">
              <v:shape style="position:absolute;left:7775;top:779;width:12;height:2" coordorigin="7775,779" coordsize="12,0" path="m7775,779l7787,779e" filled="false" stroked="true" strokeweight=".6pt" strokecolor="#000000">
                <v:path arrowok="t"/>
              </v:shape>
            </v:group>
            <v:group style="position:absolute;left:7775;top:798;width:12;height:2" coordorigin="7775,798" coordsize="12,2">
              <v:shape style="position:absolute;left:7775;top:798;width:12;height:2" coordorigin="7775,798" coordsize="12,0" path="m7775,798l7787,798e" filled="false" stroked="true" strokeweight=".6pt" strokecolor="#000000">
                <v:path arrowok="t"/>
              </v:shape>
            </v:group>
            <v:group style="position:absolute;left:7775;top:817;width:12;height:2" coordorigin="7775,817" coordsize="12,2">
              <v:shape style="position:absolute;left:7775;top:817;width:12;height:2" coordorigin="7775,817" coordsize="12,0" path="m7775,817l7787,817e" filled="false" stroked="true" strokeweight=".6pt" strokecolor="#000000">
                <v:path arrowok="t"/>
              </v:shape>
            </v:group>
            <v:group style="position:absolute;left:7775;top:836;width:12;height:2" coordorigin="7775,836" coordsize="12,2">
              <v:shape style="position:absolute;left:7775;top:836;width:12;height:2" coordorigin="7775,836" coordsize="12,0" path="m7775,836l7787,836e" filled="false" stroked="true" strokeweight=".6pt" strokecolor="#000000">
                <v:path arrowok="t"/>
              </v:shape>
            </v:group>
            <v:group style="position:absolute;left:7775;top:855;width:12;height:2" coordorigin="7775,855" coordsize="12,2">
              <v:shape style="position:absolute;left:7775;top:855;width:12;height:2" coordorigin="7775,855" coordsize="12,0" path="m7775,855l7787,855e" filled="false" stroked="true" strokeweight=".6pt" strokecolor="#000000">
                <v:path arrowok="t"/>
              </v:shape>
            </v:group>
            <v:group style="position:absolute;left:7775;top:875;width:12;height:2" coordorigin="7775,875" coordsize="12,2">
              <v:shape style="position:absolute;left:7775;top:875;width:12;height:2" coordorigin="7775,875" coordsize="12,0" path="m7775,875l7787,875e" filled="false" stroked="true" strokeweight=".6pt" strokecolor="#000000">
                <v:path arrowok="t"/>
              </v:shape>
            </v:group>
            <v:group style="position:absolute;left:7775;top:894;width:12;height:2" coordorigin="7775,894" coordsize="12,2">
              <v:shape style="position:absolute;left:7775;top:894;width:12;height:2" coordorigin="7775,894" coordsize="12,0" path="m7775,894l7787,894e" filled="false" stroked="true" strokeweight=".6pt" strokecolor="#000000">
                <v:path arrowok="t"/>
              </v:shape>
            </v:group>
            <v:group style="position:absolute;left:7775;top:913;width:12;height:2" coordorigin="7775,913" coordsize="12,2">
              <v:shape style="position:absolute;left:7775;top:913;width:12;height:2" coordorigin="7775,913" coordsize="12,0" path="m7775,913l7787,913e" filled="false" stroked="true" strokeweight=".6pt" strokecolor="#000000">
                <v:path arrowok="t"/>
              </v:shape>
            </v:group>
            <v:group style="position:absolute;left:7775;top:932;width:12;height:2" coordorigin="7775,932" coordsize="12,2">
              <v:shape style="position:absolute;left:7775;top:932;width:12;height:2" coordorigin="7775,932" coordsize="12,0" path="m7775,932l7787,932e" filled="false" stroked="true" strokeweight=".6pt" strokecolor="#000000">
                <v:path arrowok="t"/>
              </v:shape>
            </v:group>
            <v:group style="position:absolute;left:7775;top:951;width:12;height:2" coordorigin="7775,951" coordsize="12,2">
              <v:shape style="position:absolute;left:7775;top:951;width:12;height:2" coordorigin="7775,951" coordsize="12,0" path="m7775,951l7787,951e" filled="false" stroked="true" strokeweight=".6pt" strokecolor="#000000">
                <v:path arrowok="t"/>
              </v:shape>
            </v:group>
            <v:group style="position:absolute;left:7775;top:971;width:12;height:2" coordorigin="7775,971" coordsize="12,2">
              <v:shape style="position:absolute;left:7775;top:971;width:12;height:2" coordorigin="7775,971" coordsize="12,0" path="m7775,971l7787,971e" filled="false" stroked="true" strokeweight=".6pt" strokecolor="#000000">
                <v:path arrowok="t"/>
              </v:shape>
            </v:group>
            <v:group style="position:absolute;left:7775;top:990;width:12;height:2" coordorigin="7775,990" coordsize="12,2">
              <v:shape style="position:absolute;left:7775;top:990;width:12;height:2" coordorigin="7775,990" coordsize="12,0" path="m7775,990l7787,990e" filled="false" stroked="true" strokeweight=".6pt" strokecolor="#000000">
                <v:path arrowok="t"/>
              </v:shape>
            </v:group>
            <v:group style="position:absolute;left:7775;top:1009;width:12;height:2" coordorigin="7775,1009" coordsize="12,2">
              <v:shape style="position:absolute;left:7775;top:1009;width:12;height:2" coordorigin="7775,1009" coordsize="12,0" path="m7775,1009l7787,1009e" filled="false" stroked="true" strokeweight=".6pt" strokecolor="#000000">
                <v:path arrowok="t"/>
              </v:shape>
            </v:group>
            <v:group style="position:absolute;left:7775;top:1028;width:12;height:2" coordorigin="7775,1028" coordsize="12,2">
              <v:shape style="position:absolute;left:7775;top:1028;width:12;height:2" coordorigin="7775,1028" coordsize="12,0" path="m7775,1028l7787,1028e" filled="false" stroked="true" strokeweight=".6pt" strokecolor="#000000">
                <v:path arrowok="t"/>
              </v:shape>
            </v:group>
            <v:group style="position:absolute;left:7775;top:1047;width:12;height:2" coordorigin="7775,1047" coordsize="12,2">
              <v:shape style="position:absolute;left:7775;top:1047;width:12;height:2" coordorigin="7775,1047" coordsize="12,0" path="m7775,1047l7787,1047e" filled="false" stroked="true" strokeweight=".6pt" strokecolor="#000000">
                <v:path arrowok="t"/>
              </v:shape>
            </v:group>
            <v:group style="position:absolute;left:7775;top:1067;width:12;height:2" coordorigin="7775,1067" coordsize="12,2">
              <v:shape style="position:absolute;left:7775;top:1067;width:12;height:2" coordorigin="7775,1067" coordsize="12,0" path="m7775,1067l7787,1067e" filled="false" stroked="true" strokeweight=".6pt" strokecolor="#000000">
                <v:path arrowok="t"/>
              </v:shape>
            </v:group>
            <v:group style="position:absolute;left:7775;top:1086;width:12;height:2" coordorigin="7775,1086" coordsize="12,2">
              <v:shape style="position:absolute;left:7775;top:1086;width:12;height:2" coordorigin="7775,1086" coordsize="12,0" path="m7775,1086l7787,1086e" filled="false" stroked="true" strokeweight=".6pt" strokecolor="#000000">
                <v:path arrowok="t"/>
              </v:shape>
            </v:group>
            <v:group style="position:absolute;left:7775;top:1105;width:12;height:2" coordorigin="7775,1105" coordsize="12,2">
              <v:shape style="position:absolute;left:7775;top:1105;width:12;height:2" coordorigin="7775,1105" coordsize="12,0" path="m7775,1105l7787,1105e" filled="false" stroked="true" strokeweight=".6pt" strokecolor="#000000">
                <v:path arrowok="t"/>
              </v:shape>
            </v:group>
            <v:group style="position:absolute;left:7775;top:1124;width:12;height:2" coordorigin="7775,1124" coordsize="12,2">
              <v:shape style="position:absolute;left:7775;top:1124;width:12;height:2" coordorigin="7775,1124" coordsize="12,0" path="m7775,1124l7787,1124e" filled="false" stroked="true" strokeweight=".6pt" strokecolor="#000000">
                <v:path arrowok="t"/>
              </v:shape>
            </v:group>
            <v:group style="position:absolute;left:7775;top:1143;width:12;height:2" coordorigin="7775,1143" coordsize="12,2">
              <v:shape style="position:absolute;left:7775;top:1143;width:12;height:2" coordorigin="7775,1143" coordsize="12,0" path="m7775,1143l7787,1143e" filled="false" stroked="true" strokeweight=".6pt" strokecolor="#000000">
                <v:path arrowok="t"/>
              </v:shape>
            </v:group>
            <v:group style="position:absolute;left:7775;top:1163;width:12;height:2" coordorigin="7775,1163" coordsize="12,2">
              <v:shape style="position:absolute;left:7775;top:1163;width:12;height:2" coordorigin="7775,1163" coordsize="12,0" path="m7775,1163l7787,1163e" filled="false" stroked="true" strokeweight=".6pt" strokecolor="#000000">
                <v:path arrowok="t"/>
              </v:shape>
            </v:group>
            <v:group style="position:absolute;left:7775;top:1182;width:12;height:2" coordorigin="7775,1182" coordsize="12,2">
              <v:shape style="position:absolute;left:7775;top:1182;width:12;height:2" coordorigin="7775,1182" coordsize="12,0" path="m7775,1182l7787,1182e" filled="false" stroked="true" strokeweight=".6pt" strokecolor="#000000">
                <v:path arrowok="t"/>
              </v:shape>
            </v:group>
            <v:group style="position:absolute;left:7775;top:1201;width:12;height:2" coordorigin="7775,1201" coordsize="12,2">
              <v:shape style="position:absolute;left:7775;top:1201;width:12;height:2" coordorigin="7775,1201" coordsize="12,0" path="m7775,1201l7787,1201e" filled="false" stroked="true" strokeweight=".6pt" strokecolor="#000000">
                <v:path arrowok="t"/>
              </v:shape>
            </v:group>
            <v:group style="position:absolute;left:7775;top:1220;width:12;height:2" coordorigin="7775,1220" coordsize="12,2">
              <v:shape style="position:absolute;left:7775;top:1220;width:12;height:2" coordorigin="7775,1220" coordsize="12,0" path="m7775,1220l7787,1220e" filled="false" stroked="true" strokeweight=".6pt" strokecolor="#000000">
                <v:path arrowok="t"/>
              </v:shape>
            </v:group>
            <v:group style="position:absolute;left:7775;top:1239;width:12;height:2" coordorigin="7775,1239" coordsize="12,2">
              <v:shape style="position:absolute;left:7775;top:1239;width:12;height:2" coordorigin="7775,1239" coordsize="12,0" path="m7775,1239l7787,1239e" filled="false" stroked="true" strokeweight=".6pt" strokecolor="#000000">
                <v:path arrowok="t"/>
              </v:shape>
            </v:group>
            <v:group style="position:absolute;left:7775;top:1259;width:12;height:2" coordorigin="7775,1259" coordsize="12,2">
              <v:shape style="position:absolute;left:7775;top:1259;width:12;height:2" coordorigin="7775,1259" coordsize="12,0" path="m7775,1259l7787,1259e" filled="false" stroked="true" strokeweight=".6pt" strokecolor="#000000">
                <v:path arrowok="t"/>
              </v:shape>
            </v:group>
            <v:group style="position:absolute;left:7775;top:1278;width:12;height:2" coordorigin="7775,1278" coordsize="12,2">
              <v:shape style="position:absolute;left:7775;top:1278;width:12;height:2" coordorigin="7775,1278" coordsize="12,0" path="m7775,1278l7787,1278e" filled="false" stroked="true" strokeweight=".6pt" strokecolor="#000000">
                <v:path arrowok="t"/>
              </v:shape>
            </v:group>
            <v:group style="position:absolute;left:7775;top:1297;width:12;height:2" coordorigin="7775,1297" coordsize="12,2">
              <v:shape style="position:absolute;left:7775;top:1297;width:12;height:2" coordorigin="7775,1297" coordsize="12,0" path="m7775,1297l7787,1297e" filled="false" stroked="true" strokeweight=".6pt" strokecolor="#000000">
                <v:path arrowok="t"/>
              </v:shape>
            </v:group>
            <v:group style="position:absolute;left:7775;top:1316;width:12;height:2" coordorigin="7775,1316" coordsize="12,2">
              <v:shape style="position:absolute;left:7775;top:1316;width:12;height:2" coordorigin="7775,1316" coordsize="12,0" path="m7775,1316l7787,1316e" filled="false" stroked="true" strokeweight=".6pt" strokecolor="#000000">
                <v:path arrowok="t"/>
              </v:shape>
            </v:group>
            <v:group style="position:absolute;left:7775;top:1335;width:12;height:2" coordorigin="7775,1335" coordsize="12,2">
              <v:shape style="position:absolute;left:7775;top:1335;width:12;height:2" coordorigin="7775,1335" coordsize="12,0" path="m7775,1335l7787,1335e" filled="false" stroked="true" strokeweight=".6pt" strokecolor="#000000">
                <v:path arrowok="t"/>
              </v:shape>
            </v:group>
            <v:group style="position:absolute;left:7775;top:1355;width:12;height:2" coordorigin="7775,1355" coordsize="12,2">
              <v:shape style="position:absolute;left:7775;top:1355;width:12;height:2" coordorigin="7775,1355" coordsize="12,0" path="m7775,1355l7787,1355e" filled="false" stroked="true" strokeweight=".6pt" strokecolor="#000000">
                <v:path arrowok="t"/>
              </v:shape>
            </v:group>
            <v:group style="position:absolute;left:7775;top:1374;width:12;height:2" coordorigin="7775,1374" coordsize="12,2">
              <v:shape style="position:absolute;left:7775;top:1374;width:12;height:2" coordorigin="7775,1374" coordsize="12,0" path="m7775,1374l7787,1374e" filled="false" stroked="true" strokeweight=".6pt" strokecolor="#000000">
                <v:path arrowok="t"/>
              </v:shape>
            </v:group>
            <v:group style="position:absolute;left:7775;top:1393;width:12;height:2" coordorigin="7775,1393" coordsize="12,2">
              <v:shape style="position:absolute;left:7775;top:1393;width:12;height:2" coordorigin="7775,1393" coordsize="12,0" path="m7775,1393l7787,1393e" filled="false" stroked="true" strokeweight=".6pt" strokecolor="#000000">
                <v:path arrowok="t"/>
              </v:shape>
            </v:group>
            <v:group style="position:absolute;left:7775;top:1412;width:12;height:2" coordorigin="7775,1412" coordsize="12,2">
              <v:shape style="position:absolute;left:7775;top:1412;width:12;height:2" coordorigin="7775,1412" coordsize="12,0" path="m7775,1412l7787,1412e" filled="false" stroked="true" strokeweight=".6pt" strokecolor="#000000">
                <v:path arrowok="t"/>
              </v:shape>
            </v:group>
            <v:group style="position:absolute;left:7775;top:1431;width:12;height:2" coordorigin="7775,1431" coordsize="12,2">
              <v:shape style="position:absolute;left:7775;top:1431;width:12;height:2" coordorigin="7775,1431" coordsize="12,0" path="m7775,1431l7787,1431e" filled="false" stroked="true" strokeweight=".6pt" strokecolor="#000000">
                <v:path arrowok="t"/>
              </v:shape>
            </v:group>
            <v:group style="position:absolute;left:7775;top:1451;width:12;height:2" coordorigin="7775,1451" coordsize="12,2">
              <v:shape style="position:absolute;left:7775;top:1451;width:12;height:2" coordorigin="7775,1451" coordsize="12,0" path="m7775,1451l7787,1451e" filled="false" stroked="true" strokeweight=".6pt" strokecolor="#000000">
                <v:path arrowok="t"/>
              </v:shape>
            </v:group>
            <v:group style="position:absolute;left:7775;top:1470;width:12;height:2" coordorigin="7775,1470" coordsize="12,2">
              <v:shape style="position:absolute;left:7775;top:1470;width:12;height:2" coordorigin="7775,1470" coordsize="12,0" path="m7775,1470l7787,1470e" filled="false" stroked="true" strokeweight=".6pt" strokecolor="#000000">
                <v:path arrowok="t"/>
              </v:shape>
            </v:group>
            <v:group style="position:absolute;left:7775;top:1489;width:12;height:2" coordorigin="7775,1489" coordsize="12,2">
              <v:shape style="position:absolute;left:7775;top:1489;width:12;height:2" coordorigin="7775,1489" coordsize="12,0" path="m7775,1489l7787,1489e" filled="false" stroked="true" strokeweight=".6pt" strokecolor="#000000">
                <v:path arrowok="t"/>
              </v:shape>
            </v:group>
            <v:group style="position:absolute;left:7775;top:1508;width:12;height:2" coordorigin="7775,1508" coordsize="12,2">
              <v:shape style="position:absolute;left:7775;top:1508;width:12;height:2" coordorigin="7775,1508" coordsize="12,0" path="m7775,1508l7787,1508e" filled="false" stroked="true" strokeweight=".6pt" strokecolor="#000000">
                <v:path arrowok="t"/>
              </v:shape>
            </v:group>
            <v:group style="position:absolute;left:7775;top:1527;width:12;height:2" coordorigin="7775,1527" coordsize="12,2">
              <v:shape style="position:absolute;left:7775;top:1527;width:12;height:2" coordorigin="7775,1527" coordsize="12,0" path="m7775,1527l7787,1527e" filled="false" stroked="true" strokeweight=".6pt" strokecolor="#000000">
                <v:path arrowok="t"/>
              </v:shape>
            </v:group>
            <v:group style="position:absolute;left:7775;top:1547;width:12;height:2" coordorigin="7775,1547" coordsize="12,2">
              <v:shape style="position:absolute;left:7775;top:1547;width:12;height:2" coordorigin="7775,1547" coordsize="12,0" path="m7775,1547l7787,1547e" filled="false" stroked="true" strokeweight=".6pt" strokecolor="#000000">
                <v:path arrowok="t"/>
              </v:shape>
            </v:group>
            <v:group style="position:absolute;left:7775;top:1566;width:12;height:2" coordorigin="7775,1566" coordsize="12,2">
              <v:shape style="position:absolute;left:7775;top:1566;width:12;height:2" coordorigin="7775,1566" coordsize="12,0" path="m7775,1566l7787,1566e" filled="false" stroked="true" strokeweight=".6pt" strokecolor="#000000">
                <v:path arrowok="t"/>
              </v:shape>
            </v:group>
            <v:group style="position:absolute;left:7775;top:1585;width:12;height:2" coordorigin="7775,1585" coordsize="12,2">
              <v:shape style="position:absolute;left:7775;top:1585;width:12;height:2" coordorigin="7775,1585" coordsize="12,0" path="m7775,1585l7787,1585e" filled="false" stroked="true" strokeweight=".6pt" strokecolor="#000000">
                <v:path arrowok="t"/>
              </v:shape>
            </v:group>
            <v:group style="position:absolute;left:7775;top:1604;width:12;height:2" coordorigin="7775,1604" coordsize="12,2">
              <v:shape style="position:absolute;left:7775;top:1604;width:12;height:2" coordorigin="7775,1604" coordsize="12,0" path="m7775,1604l7787,1604e" filled="false" stroked="true" strokeweight=".6pt" strokecolor="#000000">
                <v:path arrowok="t"/>
              </v:shape>
            </v:group>
            <v:group style="position:absolute;left:7775;top:1623;width:12;height:2" coordorigin="7775,1623" coordsize="12,2">
              <v:shape style="position:absolute;left:7775;top:1623;width:12;height:2" coordorigin="7775,1623" coordsize="12,0" path="m7775,1623l7787,1623e" filled="false" stroked="true" strokeweight=".6pt" strokecolor="#000000">
                <v:path arrowok="t"/>
              </v:shape>
            </v:group>
            <v:group style="position:absolute;left:7775;top:1643;width:12;height:2" coordorigin="7775,1643" coordsize="12,2">
              <v:shape style="position:absolute;left:7775;top:1643;width:12;height:2" coordorigin="7775,1643" coordsize="12,0" path="m7775,1643l7787,1643e" filled="false" stroked="true" strokeweight=".6pt" strokecolor="#000000">
                <v:path arrowok="t"/>
              </v:shape>
            </v:group>
            <v:group style="position:absolute;left:7775;top:1662;width:12;height:2" coordorigin="7775,1662" coordsize="12,2">
              <v:shape style="position:absolute;left:7775;top:1662;width:12;height:2" coordorigin="7775,1662" coordsize="12,0" path="m7775,1662l7787,1662e" filled="false" stroked="true" strokeweight=".6pt" strokecolor="#000000">
                <v:path arrowok="t"/>
              </v:shape>
            </v:group>
            <v:group style="position:absolute;left:7775;top:1681;width:12;height:2" coordorigin="7775,1681" coordsize="12,2">
              <v:shape style="position:absolute;left:7775;top:1681;width:12;height:2" coordorigin="7775,1681" coordsize="12,0" path="m7775,1681l7787,1681e" filled="false" stroked="true" strokeweight=".6pt" strokecolor="#000000">
                <v:path arrowok="t"/>
              </v:shape>
            </v:group>
            <v:group style="position:absolute;left:7775;top:1700;width:12;height:2" coordorigin="7775,1700" coordsize="12,2">
              <v:shape style="position:absolute;left:7775;top:1700;width:12;height:2" coordorigin="7775,1700" coordsize="12,0" path="m7775,1700l7787,1700e" filled="false" stroked="true" strokeweight=".6pt" strokecolor="#000000">
                <v:path arrowok="t"/>
              </v:shape>
            </v:group>
            <v:group style="position:absolute;left:7775;top:1719;width:12;height:2" coordorigin="7775,1719" coordsize="12,2">
              <v:shape style="position:absolute;left:7775;top:1719;width:12;height:2" coordorigin="7775,1719" coordsize="12,0" path="m7775,1719l7787,1719e" filled="false" stroked="true" strokeweight=".6pt" strokecolor="#000000">
                <v:path arrowok="t"/>
              </v:shape>
            </v:group>
            <v:group style="position:absolute;left:7775;top:1739;width:12;height:2" coordorigin="7775,1739" coordsize="12,2">
              <v:shape style="position:absolute;left:7775;top:1739;width:12;height:2" coordorigin="7775,1739" coordsize="12,0" path="m7775,1739l7787,1739e" filled="false" stroked="true" strokeweight=".6pt" strokecolor="#000000">
                <v:path arrowok="t"/>
              </v:shape>
            </v:group>
            <v:group style="position:absolute;left:7776;top:1787;width:10;height:2" coordorigin="7776,1787" coordsize="10,2">
              <v:shape style="position:absolute;left:7776;top:1787;width:10;height:2" coordorigin="7776,1787" coordsize="10,0" path="m7776,1787l7786,1787e" filled="false" stroked="true" strokeweight=".48pt" strokecolor="#000000">
                <v:path arrowok="t"/>
              </v:shape>
            </v:group>
            <v:group style="position:absolute;left:7776;top:1806;width:10;height:2" coordorigin="7776,1806" coordsize="10,2">
              <v:shape style="position:absolute;left:7776;top:1806;width:10;height:2" coordorigin="7776,1806" coordsize="10,0" path="m7776,1806l7786,1806e" filled="false" stroked="true" strokeweight=".48pt" strokecolor="#000000">
                <v:path arrowok="t"/>
              </v:shape>
            </v:group>
            <v:group style="position:absolute;left:7776;top:1825;width:10;height:2" coordorigin="7776,1825" coordsize="10,2">
              <v:shape style="position:absolute;left:7776;top:1825;width:10;height:2" coordorigin="7776,1825" coordsize="10,0" path="m7776,1825l7786,1825e" filled="false" stroked="true" strokeweight=".48pt" strokecolor="#000000">
                <v:path arrowok="t"/>
              </v:shape>
            </v:group>
            <v:group style="position:absolute;left:7776;top:1844;width:10;height:2" coordorigin="7776,1844" coordsize="10,2">
              <v:shape style="position:absolute;left:7776;top:1844;width:10;height:2" coordorigin="7776,1844" coordsize="10,0" path="m7776,1844l7786,1844e" filled="false" stroked="true" strokeweight=".48pt" strokecolor="#000000">
                <v:path arrowok="t"/>
              </v:shape>
            </v:group>
            <v:group style="position:absolute;left:7776;top:1863;width:10;height:2" coordorigin="7776,1863" coordsize="10,2">
              <v:shape style="position:absolute;left:7776;top:1863;width:10;height:2" coordorigin="7776,1863" coordsize="10,0" path="m7776,1863l7786,1863e" filled="false" stroked="true" strokeweight=".48pt" strokecolor="#000000">
                <v:path arrowok="t"/>
              </v:shape>
            </v:group>
            <v:group style="position:absolute;left:7776;top:1883;width:10;height:2" coordorigin="7776,1883" coordsize="10,2">
              <v:shape style="position:absolute;left:7776;top:1883;width:10;height:2" coordorigin="7776,1883" coordsize="10,0" path="m7776,1883l7786,1883e" filled="false" stroked="true" strokeweight=".48pt" strokecolor="#000000">
                <v:path arrowok="t"/>
              </v:shape>
            </v:group>
            <v:group style="position:absolute;left:7776;top:1902;width:10;height:2" coordorigin="7776,1902" coordsize="10,2">
              <v:shape style="position:absolute;left:7776;top:1902;width:10;height:2" coordorigin="7776,1902" coordsize="10,0" path="m7776,1902l7786,1902e" filled="false" stroked="true" strokeweight=".48pt" strokecolor="#000000">
                <v:path arrowok="t"/>
              </v:shape>
            </v:group>
            <v:group style="position:absolute;left:7776;top:1921;width:10;height:2" coordorigin="7776,1921" coordsize="10,2">
              <v:shape style="position:absolute;left:7776;top:1921;width:10;height:2" coordorigin="7776,1921" coordsize="10,0" path="m7776,1921l7786,1921e" filled="false" stroked="true" strokeweight=".48pt" strokecolor="#000000">
                <v:path arrowok="t"/>
              </v:shape>
            </v:group>
            <v:group style="position:absolute;left:7776;top:1940;width:10;height:2" coordorigin="7776,1940" coordsize="10,2">
              <v:shape style="position:absolute;left:7776;top:1940;width:10;height:2" coordorigin="7776,1940" coordsize="10,0" path="m7776,1940l7786,1940e" filled="false" stroked="true" strokeweight=".48pt" strokecolor="#000000">
                <v:path arrowok="t"/>
              </v:shape>
            </v:group>
            <v:group style="position:absolute;left:7776;top:1959;width:10;height:2" coordorigin="7776,1959" coordsize="10,2">
              <v:shape style="position:absolute;left:7776;top:1959;width:10;height:2" coordorigin="7776,1959" coordsize="10,0" path="m7776,1959l7786,1959e" filled="false" stroked="true" strokeweight=".48pt" strokecolor="#000000">
                <v:path arrowok="t"/>
              </v:shape>
            </v:group>
            <v:group style="position:absolute;left:7776;top:1979;width:10;height:2" coordorigin="7776,1979" coordsize="10,2">
              <v:shape style="position:absolute;left:7776;top:1979;width:10;height:2" coordorigin="7776,1979" coordsize="10,0" path="m7776,1979l7786,1979e" filled="false" stroked="true" strokeweight=".48pt" strokecolor="#000000">
                <v:path arrowok="t"/>
              </v:shape>
            </v:group>
            <v:group style="position:absolute;left:7776;top:1998;width:10;height:2" coordorigin="7776,1998" coordsize="10,2">
              <v:shape style="position:absolute;left:7776;top:1998;width:10;height:2" coordorigin="7776,1998" coordsize="10,0" path="m7776,1998l7786,1998e" filled="false" stroked="true" strokeweight=".48pt" strokecolor="#000000">
                <v:path arrowok="t"/>
              </v:shape>
            </v:group>
            <v:group style="position:absolute;left:7776;top:2017;width:10;height:2" coordorigin="7776,2017" coordsize="10,2">
              <v:shape style="position:absolute;left:7776;top:2017;width:10;height:2" coordorigin="7776,2017" coordsize="10,0" path="m7776,2017l7786,2017e" filled="false" stroked="true" strokeweight=".48pt" strokecolor="#000000">
                <v:path arrowok="t"/>
              </v:shape>
            </v:group>
            <v:group style="position:absolute;left:7776;top:2036;width:10;height:2" coordorigin="7776,2036" coordsize="10,2">
              <v:shape style="position:absolute;left:7776;top:2036;width:10;height:2" coordorigin="7776,2036" coordsize="10,0" path="m7776,2036l7786,2036e" filled="false" stroked="true" strokeweight=".48pt" strokecolor="#000000">
                <v:path arrowok="t"/>
              </v:shape>
            </v:group>
            <v:group style="position:absolute;left:7776;top:2055;width:10;height:2" coordorigin="7776,2055" coordsize="10,2">
              <v:shape style="position:absolute;left:7776;top:2055;width:10;height:2" coordorigin="7776,2055" coordsize="10,0" path="m7776,2055l7786,2055e" filled="false" stroked="true" strokeweight=".48pt" strokecolor="#000000">
                <v:path arrowok="t"/>
              </v:shape>
            </v:group>
            <v:group style="position:absolute;left:7776;top:2075;width:10;height:2" coordorigin="7776,2075" coordsize="10,2">
              <v:shape style="position:absolute;left:7776;top:2075;width:10;height:2" coordorigin="7776,2075" coordsize="10,0" path="m7776,2075l7786,2075e" filled="false" stroked="true" strokeweight=".48pt" strokecolor="#000000">
                <v:path arrowok="t"/>
              </v:shape>
            </v:group>
            <v:group style="position:absolute;left:7776;top:2094;width:10;height:2" coordorigin="7776,2094" coordsize="10,2">
              <v:shape style="position:absolute;left:7776;top:2094;width:10;height:2" coordorigin="7776,2094" coordsize="10,0" path="m7776,2094l7786,2094e" filled="false" stroked="true" strokeweight=".48pt" strokecolor="#000000">
                <v:path arrowok="t"/>
              </v:shape>
            </v:group>
            <v:group style="position:absolute;left:7776;top:2113;width:10;height:2" coordorigin="7776,2113" coordsize="10,2">
              <v:shape style="position:absolute;left:7776;top:2113;width:10;height:2" coordorigin="7776,2113" coordsize="10,0" path="m7776,2113l7786,2113e" filled="false" stroked="true" strokeweight=".48pt" strokecolor="#000000">
                <v:path arrowok="t"/>
              </v:shape>
            </v:group>
            <v:group style="position:absolute;left:7776;top:2132;width:10;height:2" coordorigin="7776,2132" coordsize="10,2">
              <v:shape style="position:absolute;left:7776;top:2132;width:10;height:2" coordorigin="7776,2132" coordsize="10,0" path="m7776,2132l7786,2132e" filled="false" stroked="true" strokeweight=".48pt" strokecolor="#000000">
                <v:path arrowok="t"/>
              </v:shape>
            </v:group>
            <v:group style="position:absolute;left:7776;top:2151;width:10;height:2" coordorigin="7776,2151" coordsize="10,2">
              <v:shape style="position:absolute;left:7776;top:2151;width:10;height:2" coordorigin="7776,2151" coordsize="10,0" path="m7776,2151l7786,2151e" filled="false" stroked="true" strokeweight=".48pt" strokecolor="#000000">
                <v:path arrowok="t"/>
              </v:shape>
            </v:group>
            <v:group style="position:absolute;left:7776;top:2171;width:10;height:2" coordorigin="7776,2171" coordsize="10,2">
              <v:shape style="position:absolute;left:7776;top:2171;width:10;height:2" coordorigin="7776,2171" coordsize="10,0" path="m7776,2171l7786,2171e" filled="false" stroked="true" strokeweight=".48pt" strokecolor="#000000">
                <v:path arrowok="t"/>
              </v:shape>
            </v:group>
            <v:group style="position:absolute;left:7776;top:2247;width:10;height:2" coordorigin="7776,2247" coordsize="10,2">
              <v:shape style="position:absolute;left:7776;top:2247;width:10;height:2" coordorigin="7776,2247" coordsize="10,0" path="m7776,2247l7786,2247e" filled="false" stroked="true" strokeweight=".48pt" strokecolor="#000000">
                <v:path arrowok="t"/>
              </v:shape>
            </v:group>
            <v:group style="position:absolute;left:7776;top:2267;width:10;height:2" coordorigin="7776,2267" coordsize="10,2">
              <v:shape style="position:absolute;left:7776;top:2267;width:10;height:2" coordorigin="7776,2267" coordsize="10,0" path="m7776,2267l7786,2267e" filled="false" stroked="true" strokeweight=".48pt" strokecolor="#000000">
                <v:path arrowok="t"/>
              </v:shape>
            </v:group>
            <v:group style="position:absolute;left:7776;top:2286;width:10;height:2" coordorigin="7776,2286" coordsize="10,2">
              <v:shape style="position:absolute;left:7776;top:2286;width:10;height:2" coordorigin="7776,2286" coordsize="10,0" path="m7776,2286l7786,2286e" filled="false" stroked="true" strokeweight=".48pt" strokecolor="#000000">
                <v:path arrowok="t"/>
              </v:shape>
            </v:group>
            <v:group style="position:absolute;left:7776;top:2305;width:10;height:2" coordorigin="7776,2305" coordsize="10,2">
              <v:shape style="position:absolute;left:7776;top:2305;width:10;height:2" coordorigin="7776,2305" coordsize="10,0" path="m7776,2305l7786,2305e" filled="false" stroked="true" strokeweight=".48pt" strokecolor="#000000">
                <v:path arrowok="t"/>
              </v:shape>
            </v:group>
            <v:group style="position:absolute;left:7776;top:2324;width:10;height:2" coordorigin="7776,2324" coordsize="10,2">
              <v:shape style="position:absolute;left:7776;top:2324;width:10;height:2" coordorigin="7776,2324" coordsize="10,0" path="m7776,2324l7786,2324e" filled="false" stroked="true" strokeweight=".48pt" strokecolor="#000000">
                <v:path arrowok="t"/>
              </v:shape>
            </v:group>
            <v:group style="position:absolute;left:7776;top:2343;width:10;height:2" coordorigin="7776,2343" coordsize="10,2">
              <v:shape style="position:absolute;left:7776;top:2343;width:10;height:2" coordorigin="7776,2343" coordsize="10,0" path="m7776,2343l7786,2343e" filled="false" stroked="true" strokeweight=".48pt" strokecolor="#000000">
                <v:path arrowok="t"/>
              </v:shape>
            </v:group>
            <v:group style="position:absolute;left:7776;top:2363;width:10;height:2" coordorigin="7776,2363" coordsize="10,2">
              <v:shape style="position:absolute;left:7776;top:2363;width:10;height:2" coordorigin="7776,2363" coordsize="10,0" path="m7776,2363l7786,2363e" filled="false" stroked="true" strokeweight=".48pt" strokecolor="#000000">
                <v:path arrowok="t"/>
              </v:shape>
            </v:group>
            <v:group style="position:absolute;left:7776;top:2382;width:10;height:2" coordorigin="7776,2382" coordsize="10,2">
              <v:shape style="position:absolute;left:7776;top:2382;width:10;height:2" coordorigin="7776,2382" coordsize="10,0" path="m7776,2382l7786,2382e" filled="false" stroked="true" strokeweight=".48pt" strokecolor="#000000">
                <v:path arrowok="t"/>
              </v:shape>
            </v:group>
            <v:group style="position:absolute;left:7776;top:2401;width:10;height:2" coordorigin="7776,2401" coordsize="10,2">
              <v:shape style="position:absolute;left:7776;top:2401;width:10;height:2" coordorigin="7776,2401" coordsize="10,0" path="m7776,2401l7786,2401e" filled="false" stroked="true" strokeweight=".48pt" strokecolor="#000000">
                <v:path arrowok="t"/>
              </v:shape>
            </v:group>
            <v:group style="position:absolute;left:7776;top:2420;width:10;height:2" coordorigin="7776,2420" coordsize="10,2">
              <v:shape style="position:absolute;left:7776;top:2420;width:10;height:2" coordorigin="7776,2420" coordsize="10,0" path="m7776,2420l7786,2420e" filled="false" stroked="true" strokeweight=".48pt" strokecolor="#000000">
                <v:path arrowok="t"/>
              </v:shape>
            </v:group>
            <v:group style="position:absolute;left:7776;top:2439;width:10;height:2" coordorigin="7776,2439" coordsize="10,2">
              <v:shape style="position:absolute;left:7776;top:2439;width:10;height:2" coordorigin="7776,2439" coordsize="10,0" path="m7776,2439l7786,2439e" filled="false" stroked="true" strokeweight=".48pt" strokecolor="#000000">
                <v:path arrowok="t"/>
              </v:shape>
            </v:group>
            <v:group style="position:absolute;left:7776;top:2459;width:10;height:2" coordorigin="7776,2459" coordsize="10,2">
              <v:shape style="position:absolute;left:7776;top:2459;width:10;height:2" coordorigin="7776,2459" coordsize="10,0" path="m7776,2459l7786,2459e" filled="false" stroked="true" strokeweight=".48pt" strokecolor="#000000">
                <v:path arrowok="t"/>
              </v:shape>
            </v:group>
            <v:group style="position:absolute;left:7776;top:2478;width:10;height:2" coordorigin="7776,2478" coordsize="10,2">
              <v:shape style="position:absolute;left:7776;top:2478;width:10;height:2" coordorigin="7776,2478" coordsize="10,0" path="m7776,2478l7786,2478e" filled="false" stroked="true" strokeweight=".48pt" strokecolor="#000000">
                <v:path arrowok="t"/>
              </v:shape>
            </v:group>
            <v:group style="position:absolute;left:7776;top:2497;width:10;height:2" coordorigin="7776,2497" coordsize="10,2">
              <v:shape style="position:absolute;left:7776;top:2497;width:10;height:2" coordorigin="7776,2497" coordsize="10,0" path="m7776,2497l7786,2497e" filled="false" stroked="true" strokeweight=".48pt" strokecolor="#000000">
                <v:path arrowok="t"/>
              </v:shape>
            </v:group>
            <v:group style="position:absolute;left:7776;top:2516;width:10;height:2" coordorigin="7776,2516" coordsize="10,2">
              <v:shape style="position:absolute;left:7776;top:2516;width:10;height:2" coordorigin="7776,2516" coordsize="10,0" path="m7776,2516l7786,2516e" filled="false" stroked="true" strokeweight=".48pt" strokecolor="#000000">
                <v:path arrowok="t"/>
              </v:shape>
            </v:group>
            <v:group style="position:absolute;left:7776;top:2535;width:10;height:2" coordorigin="7776,2535" coordsize="10,2">
              <v:shape style="position:absolute;left:7776;top:2535;width:10;height:2" coordorigin="7776,2535" coordsize="10,0" path="m7776,2535l7786,2535e" filled="false" stroked="true" strokeweight=".48pt" strokecolor="#000000">
                <v:path arrowok="t"/>
              </v:shape>
            </v:group>
            <v:group style="position:absolute;left:7776;top:2555;width:10;height:2" coordorigin="7776,2555" coordsize="10,2">
              <v:shape style="position:absolute;left:7776;top:2555;width:10;height:2" coordorigin="7776,2555" coordsize="10,0" path="m7776,2555l7786,2555e" filled="false" stroked="true" strokeweight=".48pt" strokecolor="#000000">
                <v:path arrowok="t"/>
              </v:shape>
            </v:group>
            <v:group style="position:absolute;left:7776;top:2574;width:10;height:2" coordorigin="7776,2574" coordsize="10,2">
              <v:shape style="position:absolute;left:7776;top:2574;width:10;height:2" coordorigin="7776,2574" coordsize="10,0" path="m7776,2574l7786,2574e" filled="false" stroked="true" strokeweight=".48pt" strokecolor="#000000">
                <v:path arrowok="t"/>
              </v:shape>
            </v:group>
            <v:group style="position:absolute;left:7776;top:2593;width:10;height:2" coordorigin="7776,2593" coordsize="10,2">
              <v:shape style="position:absolute;left:7776;top:2593;width:10;height:2" coordorigin="7776,2593" coordsize="10,0" path="m7776,2593l7786,2593e" filled="false" stroked="true" strokeweight=".48pt" strokecolor="#000000">
                <v:path arrowok="t"/>
              </v:shape>
            </v:group>
            <v:group style="position:absolute;left:7776;top:2612;width:10;height:2" coordorigin="7776,2612" coordsize="10,2">
              <v:shape style="position:absolute;left:7776;top:2612;width:10;height:2" coordorigin="7776,2612" coordsize="10,0" path="m7776,2612l7786,2612e" filled="false" stroked="true" strokeweight=".48pt" strokecolor="#000000">
                <v:path arrowok="t"/>
              </v:shape>
            </v:group>
            <v:group style="position:absolute;left:7776;top:2631;width:10;height:2" coordorigin="7776,2631" coordsize="10,2">
              <v:shape style="position:absolute;left:7776;top:2631;width:10;height:2" coordorigin="7776,2631" coordsize="10,0" path="m7776,2631l7786,2631e" filled="false" stroked="true" strokeweight=".48pt" strokecolor="#000000">
                <v:path arrowok="t"/>
              </v:shape>
            </v:group>
            <v:group style="position:absolute;left:7776;top:2708;width:10;height:2" coordorigin="7776,2708" coordsize="10,2">
              <v:shape style="position:absolute;left:7776;top:2708;width:10;height:2" coordorigin="7776,2708" coordsize="10,0" path="m7776,2708l7786,2708e" filled="false" stroked="true" strokeweight=".48pt" strokecolor="#000000">
                <v:path arrowok="t"/>
              </v:shape>
            </v:group>
            <v:group style="position:absolute;left:7776;top:2727;width:10;height:2" coordorigin="7776,2727" coordsize="10,2">
              <v:shape style="position:absolute;left:7776;top:2727;width:10;height:2" coordorigin="7776,2727" coordsize="10,0" path="m7776,2727l7786,2727e" filled="false" stroked="true" strokeweight=".48pt" strokecolor="#000000">
                <v:path arrowok="t"/>
              </v:shape>
            </v:group>
            <v:group style="position:absolute;left:7776;top:2747;width:10;height:2" coordorigin="7776,2747" coordsize="10,2">
              <v:shape style="position:absolute;left:7776;top:2747;width:10;height:2" coordorigin="7776,2747" coordsize="10,0" path="m7776,2747l7786,2747e" filled="false" stroked="true" strokeweight=".48pt" strokecolor="#000000">
                <v:path arrowok="t"/>
              </v:shape>
            </v:group>
            <v:group style="position:absolute;left:7776;top:2766;width:10;height:2" coordorigin="7776,2766" coordsize="10,2">
              <v:shape style="position:absolute;left:7776;top:2766;width:10;height:2" coordorigin="7776,2766" coordsize="10,0" path="m7776,2766l7786,2766e" filled="false" stroked="true" strokeweight=".48pt" strokecolor="#000000">
                <v:path arrowok="t"/>
              </v:shape>
            </v:group>
            <v:group style="position:absolute;left:7776;top:2785;width:10;height:2" coordorigin="7776,2785" coordsize="10,2">
              <v:shape style="position:absolute;left:7776;top:2785;width:10;height:2" coordorigin="7776,2785" coordsize="10,0" path="m7776,2785l7786,2785e" filled="false" stroked="true" strokeweight=".48pt" strokecolor="#000000">
                <v:path arrowok="t"/>
              </v:shape>
            </v:group>
            <v:group style="position:absolute;left:7776;top:2804;width:10;height:2" coordorigin="7776,2804" coordsize="10,2">
              <v:shape style="position:absolute;left:7776;top:2804;width:10;height:2" coordorigin="7776,2804" coordsize="10,0" path="m7776,2804l7786,2804e" filled="false" stroked="true" strokeweight=".48pt" strokecolor="#000000">
                <v:path arrowok="t"/>
              </v:shape>
            </v:group>
            <v:group style="position:absolute;left:7776;top:2823;width:10;height:2" coordorigin="7776,2823" coordsize="10,2">
              <v:shape style="position:absolute;left:7776;top:2823;width:10;height:2" coordorigin="7776,2823" coordsize="10,0" path="m7776,2823l7786,2823e" filled="false" stroked="true" strokeweight=".48pt" strokecolor="#000000">
                <v:path arrowok="t"/>
              </v:shape>
            </v:group>
            <v:group style="position:absolute;left:7776;top:2843;width:10;height:2" coordorigin="7776,2843" coordsize="10,2">
              <v:shape style="position:absolute;left:7776;top:2843;width:10;height:2" coordorigin="7776,2843" coordsize="10,0" path="m7776,2843l7786,2843e" filled="false" stroked="true" strokeweight=".48pt" strokecolor="#000000">
                <v:path arrowok="t"/>
              </v:shape>
            </v:group>
            <v:group style="position:absolute;left:7776;top:2862;width:10;height:2" coordorigin="7776,2862" coordsize="10,2">
              <v:shape style="position:absolute;left:7776;top:2862;width:10;height:2" coordorigin="7776,2862" coordsize="10,0" path="m7776,2862l7786,2862e" filled="false" stroked="true" strokeweight=".48pt" strokecolor="#000000">
                <v:path arrowok="t"/>
              </v:shape>
            </v:group>
            <v:group style="position:absolute;left:7776;top:2881;width:10;height:2" coordorigin="7776,2881" coordsize="10,2">
              <v:shape style="position:absolute;left:7776;top:2881;width:10;height:2" coordorigin="7776,2881" coordsize="10,0" path="m7776,2881l7786,2881e" filled="false" stroked="true" strokeweight=".48pt" strokecolor="#000000">
                <v:path arrowok="t"/>
              </v:shape>
            </v:group>
            <v:group style="position:absolute;left:7776;top:2900;width:10;height:2" coordorigin="7776,2900" coordsize="10,2">
              <v:shape style="position:absolute;left:7776;top:2900;width:10;height:2" coordorigin="7776,2900" coordsize="10,0" path="m7776,2900l7786,2900e" filled="false" stroked="true" strokeweight=".48pt" strokecolor="#000000">
                <v:path arrowok="t"/>
              </v:shape>
            </v:group>
            <v:group style="position:absolute;left:7776;top:2919;width:10;height:2" coordorigin="7776,2919" coordsize="10,2">
              <v:shape style="position:absolute;left:7776;top:2919;width:10;height:2" coordorigin="7776,2919" coordsize="10,0" path="m7776,2919l7786,2919e" filled="false" stroked="true" strokeweight=".48pt" strokecolor="#000000">
                <v:path arrowok="t"/>
              </v:shape>
            </v:group>
            <v:group style="position:absolute;left:7776;top:2939;width:10;height:2" coordorigin="7776,2939" coordsize="10,2">
              <v:shape style="position:absolute;left:7776;top:2939;width:10;height:2" coordorigin="7776,2939" coordsize="10,0" path="m7776,2939l7786,2939e" filled="false" stroked="true" strokeweight=".48pt" strokecolor="#000000">
                <v:path arrowok="t"/>
              </v:shape>
            </v:group>
            <v:group style="position:absolute;left:7776;top:2958;width:10;height:2" coordorigin="7776,2958" coordsize="10,2">
              <v:shape style="position:absolute;left:7776;top:2958;width:10;height:2" coordorigin="7776,2958" coordsize="10,0" path="m7776,2958l7786,2958e" filled="false" stroked="true" strokeweight=".48pt" strokecolor="#000000">
                <v:path arrowok="t"/>
              </v:shape>
            </v:group>
            <v:group style="position:absolute;left:7776;top:2977;width:10;height:2" coordorigin="7776,2977" coordsize="10,2">
              <v:shape style="position:absolute;left:7776;top:2977;width:10;height:2" coordorigin="7776,2977" coordsize="10,0" path="m7776,2977l7786,2977e" filled="false" stroked="true" strokeweight=".48pt" strokecolor="#000000">
                <v:path arrowok="t"/>
              </v:shape>
            </v:group>
            <v:group style="position:absolute;left:7776;top:2996;width:10;height:2" coordorigin="7776,2996" coordsize="10,2">
              <v:shape style="position:absolute;left:7776;top:2996;width:10;height:2" coordorigin="7776,2996" coordsize="10,0" path="m7776,2996l7786,2996e" filled="false" stroked="true" strokeweight=".48pt" strokecolor="#000000">
                <v:path arrowok="t"/>
              </v:shape>
            </v:group>
            <v:group style="position:absolute;left:7776;top:3015;width:10;height:2" coordorigin="7776,3015" coordsize="10,2">
              <v:shape style="position:absolute;left:7776;top:3015;width:10;height:2" coordorigin="7776,3015" coordsize="10,0" path="m7776,3015l7786,3015e" filled="false" stroked="true" strokeweight=".48pt" strokecolor="#000000">
                <v:path arrowok="t"/>
              </v:shape>
            </v:group>
            <v:group style="position:absolute;left:7776;top:3035;width:10;height:2" coordorigin="7776,3035" coordsize="10,2">
              <v:shape style="position:absolute;left:7776;top:3035;width:10;height:2" coordorigin="7776,3035" coordsize="10,0" path="m7776,3035l7786,3035e" filled="false" stroked="true" strokeweight=".48pt" strokecolor="#000000">
                <v:path arrowok="t"/>
              </v:shape>
            </v:group>
            <v:group style="position:absolute;left:7776;top:3054;width:10;height:2" coordorigin="7776,3054" coordsize="10,2">
              <v:shape style="position:absolute;left:7776;top:3054;width:10;height:2" coordorigin="7776,3054" coordsize="10,0" path="m7776,3054l7786,3054e" filled="false" stroked="true" strokeweight=".48pt" strokecolor="#000000">
                <v:path arrowok="t"/>
              </v:shape>
            </v:group>
            <v:group style="position:absolute;left:7776;top:3073;width:10;height:2" coordorigin="7776,3073" coordsize="10,2">
              <v:shape style="position:absolute;left:7776;top:3073;width:10;height:2" coordorigin="7776,3073" coordsize="10,0" path="m7776,3073l7786,3073e" filled="false" stroked="true" strokeweight=".48pt" strokecolor="#000000">
                <v:path arrowok="t"/>
              </v:shape>
            </v:group>
            <v:group style="position:absolute;left:7776;top:3092;width:10;height:2" coordorigin="7776,3092" coordsize="10,2">
              <v:shape style="position:absolute;left:7776;top:3092;width:10;height:2" coordorigin="7776,3092" coordsize="10,0" path="m7776,3092l7786,3092e" filled="false" stroked="true" strokeweight=".48pt" strokecolor="#000000">
                <v:path arrowok="t"/>
              </v:shape>
            </v:group>
            <v:group style="position:absolute;left:7776;top:3111;width:10;height:2" coordorigin="7776,3111" coordsize="10,2">
              <v:shape style="position:absolute;left:7776;top:3111;width:10;height:2" coordorigin="7776,3111" coordsize="10,0" path="m7776,3111l7786,3111e" filled="false" stroked="true" strokeweight=".48pt" strokecolor="#000000">
                <v:path arrowok="t"/>
              </v:shape>
            </v:group>
            <v:group style="position:absolute;left:7776;top:3131;width:10;height:2" coordorigin="7776,3131" coordsize="10,2">
              <v:shape style="position:absolute;left:7776;top:3131;width:10;height:2" coordorigin="7776,3131" coordsize="10,0" path="m7776,3131l7786,3131e" filled="false" stroked="true" strokeweight=".48pt" strokecolor="#000000">
                <v:path arrowok="t"/>
              </v:shape>
            </v:group>
            <v:group style="position:absolute;left:7776;top:3150;width:10;height:2" coordorigin="7776,3150" coordsize="10,2">
              <v:shape style="position:absolute;left:7776;top:3150;width:10;height:2" coordorigin="7776,3150" coordsize="10,0" path="m7776,3150l7786,3150e" filled="false" stroked="true" strokeweight=".48pt" strokecolor="#000000">
                <v:path arrowok="t"/>
              </v:shape>
            </v:group>
            <v:group style="position:absolute;left:7776;top:3169;width:10;height:2" coordorigin="7776,3169" coordsize="10,2">
              <v:shape style="position:absolute;left:7776;top:3169;width:10;height:2" coordorigin="7776,3169" coordsize="10,0" path="m7776,3169l7786,3169e" filled="false" stroked="true" strokeweight=".48pt" strokecolor="#000000">
                <v:path arrowok="t"/>
              </v:shape>
            </v:group>
            <v:group style="position:absolute;left:7776;top:3188;width:10;height:2" coordorigin="7776,3188" coordsize="10,2">
              <v:shape style="position:absolute;left:7776;top:3188;width:10;height:2" coordorigin="7776,3188" coordsize="10,0" path="m7776,3188l7786,3188e" filled="false" stroked="true" strokeweight=".48pt" strokecolor="#000000">
                <v:path arrowok="t"/>
              </v:shape>
            </v:group>
            <v:group style="position:absolute;left:7776;top:3207;width:10;height:2" coordorigin="7776,3207" coordsize="10,2">
              <v:shape style="position:absolute;left:7776;top:3207;width:10;height:2" coordorigin="7776,3207" coordsize="10,0" path="m7776,3207l7786,3207e" filled="false" stroked="true" strokeweight=".48pt" strokecolor="#000000">
                <v:path arrowok="t"/>
              </v:shape>
            </v:group>
            <v:group style="position:absolute;left:7776;top:3227;width:10;height:2" coordorigin="7776,3227" coordsize="10,2">
              <v:shape style="position:absolute;left:7776;top:3227;width:10;height:2" coordorigin="7776,3227" coordsize="10,0" path="m7776,3227l7786,3227e" filled="false" stroked="true" strokeweight=".48pt" strokecolor="#000000">
                <v:path arrowok="t"/>
              </v:shape>
            </v:group>
            <v:group style="position:absolute;left:7776;top:3246;width:10;height:2" coordorigin="7776,3246" coordsize="10,2">
              <v:shape style="position:absolute;left:7776;top:3246;width:10;height:2" coordorigin="7776,3246" coordsize="10,0" path="m7776,3246l7786,3246e" filled="false" stroked="true" strokeweight=".48pt" strokecolor="#000000">
                <v:path arrowok="t"/>
              </v:shape>
            </v:group>
            <v:group style="position:absolute;left:7776;top:3265;width:10;height:2" coordorigin="7776,3265" coordsize="10,2">
              <v:shape style="position:absolute;left:7776;top:3265;width:10;height:2" coordorigin="7776,3265" coordsize="10,0" path="m7776,3265l7786,3265e" filled="false" stroked="true" strokeweight=".48pt" strokecolor="#000000">
                <v:path arrowok="t"/>
              </v:shape>
            </v:group>
            <v:group style="position:absolute;left:7776;top:3284;width:10;height:2" coordorigin="7776,3284" coordsize="10,2">
              <v:shape style="position:absolute;left:7776;top:3284;width:10;height:2" coordorigin="7776,3284" coordsize="10,0" path="m7776,3284l7786,3284e" filled="false" stroked="true" strokeweight=".48pt" strokecolor="#000000">
                <v:path arrowok="t"/>
              </v:shape>
            </v:group>
            <v:group style="position:absolute;left:7776;top:3303;width:10;height:2" coordorigin="7776,3303" coordsize="10,2">
              <v:shape style="position:absolute;left:7776;top:3303;width:10;height:2" coordorigin="7776,3303" coordsize="10,0" path="m7776,3303l7786,3303e" filled="false" stroked="true" strokeweight=".48pt" strokecolor="#000000">
                <v:path arrowok="t"/>
              </v:shape>
            </v:group>
            <v:group style="position:absolute;left:7776;top:3323;width:10;height:2" coordorigin="7776,3323" coordsize="10,2">
              <v:shape style="position:absolute;left:7776;top:3323;width:10;height:2" coordorigin="7776,3323" coordsize="10,0" path="m7776,3323l7786,3323e" filled="false" stroked="true" strokeweight=".48pt" strokecolor="#000000">
                <v:path arrowok="t"/>
              </v:shape>
            </v:group>
            <v:group style="position:absolute;left:7776;top:3342;width:10;height:2" coordorigin="7776,3342" coordsize="10,2">
              <v:shape style="position:absolute;left:7776;top:3342;width:10;height:2" coordorigin="7776,3342" coordsize="10,0" path="m7776,3342l7786,3342e" filled="false" stroked="true" strokeweight=".48pt" strokecolor="#000000">
                <v:path arrowok="t"/>
              </v:shape>
            </v:group>
            <v:group style="position:absolute;left:7776;top:3361;width:10;height:2" coordorigin="7776,3361" coordsize="10,2">
              <v:shape style="position:absolute;left:7776;top:3361;width:10;height:2" coordorigin="7776,3361" coordsize="10,0" path="m7776,3361l7786,3361e" filled="false" stroked="true" strokeweight=".48pt" strokecolor="#000000">
                <v:path arrowok="t"/>
              </v:shape>
            </v:group>
            <v:group style="position:absolute;left:7776;top:3380;width:10;height:2" coordorigin="7776,3380" coordsize="10,2">
              <v:shape style="position:absolute;left:7776;top:3380;width:10;height:2" coordorigin="7776,3380" coordsize="10,0" path="m7776,3380l7786,3380e" filled="false" stroked="true" strokeweight=".48pt" strokecolor="#000000">
                <v:path arrowok="t"/>
              </v:shape>
            </v:group>
            <v:group style="position:absolute;left:7776;top:3399;width:10;height:2" coordorigin="7776,3399" coordsize="10,2">
              <v:shape style="position:absolute;left:7776;top:3399;width:10;height:2" coordorigin="7776,3399" coordsize="10,0" path="m7776,3399l7786,3399e" filled="false" stroked="true" strokeweight=".48pt" strokecolor="#000000">
                <v:path arrowok="t"/>
              </v:shape>
            </v:group>
            <v:group style="position:absolute;left:7776;top:3419;width:10;height:2" coordorigin="7776,3419" coordsize="10,2">
              <v:shape style="position:absolute;left:7776;top:3419;width:10;height:2" coordorigin="7776,3419" coordsize="10,0" path="m7776,3419l7786,3419e" filled="false" stroked="true" strokeweight=".48pt" strokecolor="#000000">
                <v:path arrowok="t"/>
              </v:shape>
            </v:group>
            <v:group style="position:absolute;left:7776;top:3438;width:10;height:2" coordorigin="7776,3438" coordsize="10,2">
              <v:shape style="position:absolute;left:7776;top:3438;width:10;height:2" coordorigin="7776,3438" coordsize="10,0" path="m7776,3438l7786,3438e" filled="false" stroked="true" strokeweight=".48pt" strokecolor="#000000">
                <v:path arrowok="t"/>
              </v:shape>
            </v:group>
            <v:group style="position:absolute;left:7776;top:3457;width:10;height:2" coordorigin="7776,3457" coordsize="10,2">
              <v:shape style="position:absolute;left:7776;top:3457;width:10;height:2" coordorigin="7776,3457" coordsize="10,0" path="m7776,3457l7786,3457e" filled="false" stroked="true" strokeweight=".48pt" strokecolor="#000000">
                <v:path arrowok="t"/>
              </v:shape>
            </v:group>
            <v:group style="position:absolute;left:7776;top:3476;width:10;height:2" coordorigin="7776,3476" coordsize="10,2">
              <v:shape style="position:absolute;left:7776;top:3476;width:10;height:2" coordorigin="7776,3476" coordsize="10,0" path="m7776,3476l7786,3476e" filled="false" stroked="true" strokeweight=".48pt" strokecolor="#000000">
                <v:path arrowok="t"/>
              </v:shape>
            </v:group>
            <v:group style="position:absolute;left:7775;top:1748;width:12;height:2" coordorigin="7775,1748" coordsize="12,2">
              <v:shape style="position:absolute;left:7775;top:1748;width:12;height:2" coordorigin="7775,1748" coordsize="12,0" path="m7775,1748l7787,1748e" filled="false" stroked="true" strokeweight=".6pt" strokecolor="#000000">
                <v:path arrowok="t"/>
              </v:shape>
            </v:group>
            <v:group style="position:absolute;left:7775;top:1767;width:12;height:2" coordorigin="7775,1767" coordsize="12,2">
              <v:shape style="position:absolute;left:7775;top:1767;width:12;height:2" coordorigin="7775,1767" coordsize="12,0" path="m7775,1767l7787,1767e" filled="false" stroked="true" strokeweight=".6pt" strokecolor="#000000">
                <v:path arrowok="t"/>
              </v:shape>
            </v:group>
            <v:group style="position:absolute;left:7775;top:1787;width:12;height:2" coordorigin="7775,1787" coordsize="12,2">
              <v:shape style="position:absolute;left:7775;top:1787;width:12;height:2" coordorigin="7775,1787" coordsize="12,0" path="m7775,1787l7787,1787e" filled="false" stroked="true" strokeweight=".6pt" strokecolor="#000000">
                <v:path arrowok="t"/>
              </v:shape>
            </v:group>
            <v:group style="position:absolute;left:7775;top:1806;width:12;height:2" coordorigin="7775,1806" coordsize="12,2">
              <v:shape style="position:absolute;left:7775;top:1806;width:12;height:2" coordorigin="7775,1806" coordsize="12,0" path="m7775,1806l7787,1806e" filled="false" stroked="true" strokeweight=".6pt" strokecolor="#000000">
                <v:path arrowok="t"/>
              </v:shape>
            </v:group>
            <v:group style="position:absolute;left:7775;top:1825;width:12;height:2" coordorigin="7775,1825" coordsize="12,2">
              <v:shape style="position:absolute;left:7775;top:1825;width:12;height:2" coordorigin="7775,1825" coordsize="12,0" path="m7775,1825l7787,1825e" filled="false" stroked="true" strokeweight=".6pt" strokecolor="#000000">
                <v:path arrowok="t"/>
              </v:shape>
            </v:group>
            <v:group style="position:absolute;left:7775;top:1844;width:12;height:2" coordorigin="7775,1844" coordsize="12,2">
              <v:shape style="position:absolute;left:7775;top:1844;width:12;height:2" coordorigin="7775,1844" coordsize="12,0" path="m7775,1844l7787,1844e" filled="false" stroked="true" strokeweight=".6pt" strokecolor="#000000">
                <v:path arrowok="t"/>
              </v:shape>
            </v:group>
            <v:group style="position:absolute;left:7775;top:1863;width:12;height:2" coordorigin="7775,1863" coordsize="12,2">
              <v:shape style="position:absolute;left:7775;top:1863;width:12;height:2" coordorigin="7775,1863" coordsize="12,0" path="m7775,1863l7787,1863e" filled="false" stroked="true" strokeweight=".6pt" strokecolor="#000000">
                <v:path arrowok="t"/>
              </v:shape>
            </v:group>
            <v:group style="position:absolute;left:7775;top:1883;width:12;height:2" coordorigin="7775,1883" coordsize="12,2">
              <v:shape style="position:absolute;left:7775;top:1883;width:12;height:2" coordorigin="7775,1883" coordsize="12,0" path="m7775,1883l7787,1883e" filled="false" stroked="true" strokeweight=".6pt" strokecolor="#000000">
                <v:path arrowok="t"/>
              </v:shape>
            </v:group>
            <v:group style="position:absolute;left:7775;top:1902;width:12;height:2" coordorigin="7775,1902" coordsize="12,2">
              <v:shape style="position:absolute;left:7775;top:1902;width:12;height:2" coordorigin="7775,1902" coordsize="12,0" path="m7775,1902l7787,1902e" filled="false" stroked="true" strokeweight=".6pt" strokecolor="#000000">
                <v:path arrowok="t"/>
              </v:shape>
            </v:group>
            <v:group style="position:absolute;left:7775;top:1921;width:12;height:2" coordorigin="7775,1921" coordsize="12,2">
              <v:shape style="position:absolute;left:7775;top:1921;width:12;height:2" coordorigin="7775,1921" coordsize="12,0" path="m7775,1921l7787,1921e" filled="false" stroked="true" strokeweight=".6pt" strokecolor="#000000">
                <v:path arrowok="t"/>
              </v:shape>
            </v:group>
            <v:group style="position:absolute;left:7775;top:1940;width:12;height:2" coordorigin="7775,1940" coordsize="12,2">
              <v:shape style="position:absolute;left:7775;top:1940;width:12;height:2" coordorigin="7775,1940" coordsize="12,0" path="m7775,1940l7787,1940e" filled="false" stroked="true" strokeweight=".6pt" strokecolor="#000000">
                <v:path arrowok="t"/>
              </v:shape>
            </v:group>
            <v:group style="position:absolute;left:7775;top:1959;width:12;height:2" coordorigin="7775,1959" coordsize="12,2">
              <v:shape style="position:absolute;left:7775;top:1959;width:12;height:2" coordorigin="7775,1959" coordsize="12,0" path="m7775,1959l7787,1959e" filled="false" stroked="true" strokeweight=".6pt" strokecolor="#000000">
                <v:path arrowok="t"/>
              </v:shape>
            </v:group>
            <v:group style="position:absolute;left:7775;top:1979;width:12;height:2" coordorigin="7775,1979" coordsize="12,2">
              <v:shape style="position:absolute;left:7775;top:1979;width:12;height:2" coordorigin="7775,1979" coordsize="12,0" path="m7775,1979l7787,1979e" filled="false" stroked="true" strokeweight=".6pt" strokecolor="#000000">
                <v:path arrowok="t"/>
              </v:shape>
            </v:group>
            <v:group style="position:absolute;left:7775;top:1998;width:12;height:2" coordorigin="7775,1998" coordsize="12,2">
              <v:shape style="position:absolute;left:7775;top:1998;width:12;height:2" coordorigin="7775,1998" coordsize="12,0" path="m7775,1998l7787,1998e" filled="false" stroked="true" strokeweight=".6pt" strokecolor="#000000">
                <v:path arrowok="t"/>
              </v:shape>
            </v:group>
            <v:group style="position:absolute;left:7775;top:2017;width:12;height:2" coordorigin="7775,2017" coordsize="12,2">
              <v:shape style="position:absolute;left:7775;top:2017;width:12;height:2" coordorigin="7775,2017" coordsize="12,0" path="m7775,2017l7787,2017e" filled="false" stroked="true" strokeweight=".6pt" strokecolor="#000000">
                <v:path arrowok="t"/>
              </v:shape>
            </v:group>
            <v:group style="position:absolute;left:7775;top:2036;width:12;height:2" coordorigin="7775,2036" coordsize="12,2">
              <v:shape style="position:absolute;left:7775;top:2036;width:12;height:2" coordorigin="7775,2036" coordsize="12,0" path="m7775,2036l7787,2036e" filled="false" stroked="true" strokeweight=".6pt" strokecolor="#000000">
                <v:path arrowok="t"/>
              </v:shape>
            </v:group>
            <v:group style="position:absolute;left:7775;top:2055;width:12;height:2" coordorigin="7775,2055" coordsize="12,2">
              <v:shape style="position:absolute;left:7775;top:2055;width:12;height:2" coordorigin="7775,2055" coordsize="12,0" path="m7775,2055l7787,2055e" filled="false" stroked="true" strokeweight=".6pt" strokecolor="#000000">
                <v:path arrowok="t"/>
              </v:shape>
            </v:group>
            <v:group style="position:absolute;left:7775;top:2075;width:12;height:2" coordorigin="7775,2075" coordsize="12,2">
              <v:shape style="position:absolute;left:7775;top:2075;width:12;height:2" coordorigin="7775,2075" coordsize="12,0" path="m7775,2075l7787,2075e" filled="false" stroked="true" strokeweight=".6pt" strokecolor="#000000">
                <v:path arrowok="t"/>
              </v:shape>
            </v:group>
            <v:group style="position:absolute;left:7775;top:2094;width:12;height:2" coordorigin="7775,2094" coordsize="12,2">
              <v:shape style="position:absolute;left:7775;top:2094;width:12;height:2" coordorigin="7775,2094" coordsize="12,0" path="m7775,2094l7787,2094e" filled="false" stroked="true" strokeweight=".6pt" strokecolor="#000000">
                <v:path arrowok="t"/>
              </v:shape>
            </v:group>
            <v:group style="position:absolute;left:7775;top:2113;width:12;height:2" coordorigin="7775,2113" coordsize="12,2">
              <v:shape style="position:absolute;left:7775;top:2113;width:12;height:2" coordorigin="7775,2113" coordsize="12,0" path="m7775,2113l7787,2113e" filled="false" stroked="true" strokeweight=".6pt" strokecolor="#000000">
                <v:path arrowok="t"/>
              </v:shape>
            </v:group>
            <v:group style="position:absolute;left:7775;top:2132;width:12;height:2" coordorigin="7775,2132" coordsize="12,2">
              <v:shape style="position:absolute;left:7775;top:2132;width:12;height:2" coordorigin="7775,2132" coordsize="12,0" path="m7775,2132l7787,2132e" filled="false" stroked="true" strokeweight=".6pt" strokecolor="#000000">
                <v:path arrowok="t"/>
              </v:shape>
            </v:group>
            <v:group style="position:absolute;left:7775;top:2151;width:12;height:2" coordorigin="7775,2151" coordsize="12,2">
              <v:shape style="position:absolute;left:7775;top:2151;width:12;height:2" coordorigin="7775,2151" coordsize="12,0" path="m7775,2151l7787,2151e" filled="false" stroked="true" strokeweight=".6pt" strokecolor="#000000">
                <v:path arrowok="t"/>
              </v:shape>
            </v:group>
            <v:group style="position:absolute;left:7775;top:2171;width:12;height:2" coordorigin="7775,2171" coordsize="12,2">
              <v:shape style="position:absolute;left:7775;top:2171;width:12;height:2" coordorigin="7775,2171" coordsize="12,0" path="m7775,2171l7787,2171e" filled="false" stroked="true" strokeweight=".6pt" strokecolor="#000000">
                <v:path arrowok="t"/>
              </v:shape>
            </v:group>
            <v:group style="position:absolute;left:7775;top:2190;width:12;height:2" coordorigin="7775,2190" coordsize="12,2">
              <v:shape style="position:absolute;left:7775;top:2190;width:12;height:2" coordorigin="7775,2190" coordsize="12,0" path="m7775,2190l7787,2190e" filled="false" stroked="true" strokeweight=".6pt" strokecolor="#000000">
                <v:path arrowok="t"/>
              </v:shape>
            </v:group>
            <v:group style="position:absolute;left:7775;top:2209;width:12;height:2" coordorigin="7775,2209" coordsize="12,2">
              <v:shape style="position:absolute;left:7775;top:2209;width:12;height:2" coordorigin="7775,2209" coordsize="12,0" path="m7775,2209l7787,2209e" filled="false" stroked="true" strokeweight=".6pt" strokecolor="#000000">
                <v:path arrowok="t"/>
              </v:shape>
            </v:group>
            <v:group style="position:absolute;left:7775;top:2228;width:12;height:2" coordorigin="7775,2228" coordsize="12,2">
              <v:shape style="position:absolute;left:7775;top:2228;width:12;height:2" coordorigin="7775,2228" coordsize="12,0" path="m7775,2228l7787,2228e" filled="false" stroked="true" strokeweight=".6pt" strokecolor="#000000">
                <v:path arrowok="t"/>
              </v:shape>
            </v:group>
            <v:group style="position:absolute;left:7775;top:2247;width:12;height:2" coordorigin="7775,2247" coordsize="12,2">
              <v:shape style="position:absolute;left:7775;top:2247;width:12;height:2" coordorigin="7775,2247" coordsize="12,0" path="m7775,2247l7787,2247e" filled="false" stroked="true" strokeweight=".6pt" strokecolor="#000000">
                <v:path arrowok="t"/>
              </v:shape>
            </v:group>
            <v:group style="position:absolute;left:7775;top:2267;width:12;height:2" coordorigin="7775,2267" coordsize="12,2">
              <v:shape style="position:absolute;left:7775;top:2267;width:12;height:2" coordorigin="7775,2267" coordsize="12,0" path="m7775,2267l7787,2267e" filled="false" stroked="true" strokeweight=".6pt" strokecolor="#000000">
                <v:path arrowok="t"/>
              </v:shape>
            </v:group>
            <v:group style="position:absolute;left:7775;top:2286;width:12;height:2" coordorigin="7775,2286" coordsize="12,2">
              <v:shape style="position:absolute;left:7775;top:2286;width:12;height:2" coordorigin="7775,2286" coordsize="12,0" path="m7775,2286l7787,2286e" filled="false" stroked="true" strokeweight=".6pt" strokecolor="#000000">
                <v:path arrowok="t"/>
              </v:shape>
            </v:group>
            <v:group style="position:absolute;left:7775;top:2305;width:12;height:2" coordorigin="7775,2305" coordsize="12,2">
              <v:shape style="position:absolute;left:7775;top:2305;width:12;height:2" coordorigin="7775,2305" coordsize="12,0" path="m7775,2305l7787,2305e" filled="false" stroked="true" strokeweight=".6pt" strokecolor="#000000">
                <v:path arrowok="t"/>
              </v:shape>
            </v:group>
            <v:group style="position:absolute;left:7775;top:2324;width:12;height:2" coordorigin="7775,2324" coordsize="12,2">
              <v:shape style="position:absolute;left:7775;top:2324;width:12;height:2" coordorigin="7775,2324" coordsize="12,0" path="m7775,2324l7787,2324e" filled="false" stroked="true" strokeweight=".6pt" strokecolor="#000000">
                <v:path arrowok="t"/>
              </v:shape>
            </v:group>
            <v:group style="position:absolute;left:7775;top:2343;width:12;height:2" coordorigin="7775,2343" coordsize="12,2">
              <v:shape style="position:absolute;left:7775;top:2343;width:12;height:2" coordorigin="7775,2343" coordsize="12,0" path="m7775,2343l7787,2343e" filled="false" stroked="true" strokeweight=".6pt" strokecolor="#000000">
                <v:path arrowok="t"/>
              </v:shape>
            </v:group>
            <v:group style="position:absolute;left:7775;top:2363;width:12;height:2" coordorigin="7775,2363" coordsize="12,2">
              <v:shape style="position:absolute;left:7775;top:2363;width:12;height:2" coordorigin="7775,2363" coordsize="12,0" path="m7775,2363l7787,2363e" filled="false" stroked="true" strokeweight=".6pt" strokecolor="#000000">
                <v:path arrowok="t"/>
              </v:shape>
            </v:group>
            <v:group style="position:absolute;left:7775;top:2382;width:12;height:2" coordorigin="7775,2382" coordsize="12,2">
              <v:shape style="position:absolute;left:7775;top:2382;width:12;height:2" coordorigin="7775,2382" coordsize="12,0" path="m7775,2382l7787,2382e" filled="false" stroked="true" strokeweight=".6pt" strokecolor="#000000">
                <v:path arrowok="t"/>
              </v:shape>
            </v:group>
            <v:group style="position:absolute;left:7775;top:2401;width:12;height:2" coordorigin="7775,2401" coordsize="12,2">
              <v:shape style="position:absolute;left:7775;top:2401;width:12;height:2" coordorigin="7775,2401" coordsize="12,0" path="m7775,2401l7787,2401e" filled="false" stroked="true" strokeweight=".6pt" strokecolor="#000000">
                <v:path arrowok="t"/>
              </v:shape>
            </v:group>
            <v:group style="position:absolute;left:7775;top:2420;width:12;height:2" coordorigin="7775,2420" coordsize="12,2">
              <v:shape style="position:absolute;left:7775;top:2420;width:12;height:2" coordorigin="7775,2420" coordsize="12,0" path="m7775,2420l7787,2420e" filled="false" stroked="true" strokeweight=".6pt" strokecolor="#000000">
                <v:path arrowok="t"/>
              </v:shape>
            </v:group>
            <v:group style="position:absolute;left:7775;top:2439;width:12;height:2" coordorigin="7775,2439" coordsize="12,2">
              <v:shape style="position:absolute;left:7775;top:2439;width:12;height:2" coordorigin="7775,2439" coordsize="12,0" path="m7775,2439l7787,2439e" filled="false" stroked="true" strokeweight=".6pt" strokecolor="#000000">
                <v:path arrowok="t"/>
              </v:shape>
            </v:group>
            <v:group style="position:absolute;left:7775;top:2459;width:12;height:2" coordorigin="7775,2459" coordsize="12,2">
              <v:shape style="position:absolute;left:7775;top:2459;width:12;height:2" coordorigin="7775,2459" coordsize="12,0" path="m7775,2459l7787,2459e" filled="false" stroked="true" strokeweight=".6pt" strokecolor="#000000">
                <v:path arrowok="t"/>
              </v:shape>
            </v:group>
            <v:group style="position:absolute;left:7775;top:2478;width:12;height:2" coordorigin="7775,2478" coordsize="12,2">
              <v:shape style="position:absolute;left:7775;top:2478;width:12;height:2" coordorigin="7775,2478" coordsize="12,0" path="m7775,2478l7787,2478e" filled="false" stroked="true" strokeweight=".6pt" strokecolor="#000000">
                <v:path arrowok="t"/>
              </v:shape>
            </v:group>
            <v:group style="position:absolute;left:7775;top:2497;width:12;height:2" coordorigin="7775,2497" coordsize="12,2">
              <v:shape style="position:absolute;left:7775;top:2497;width:12;height:2" coordorigin="7775,2497" coordsize="12,0" path="m7775,2497l7787,2497e" filled="false" stroked="true" strokeweight=".6pt" strokecolor="#000000">
                <v:path arrowok="t"/>
              </v:shape>
            </v:group>
            <v:group style="position:absolute;left:7775;top:2516;width:12;height:2" coordorigin="7775,2516" coordsize="12,2">
              <v:shape style="position:absolute;left:7775;top:2516;width:12;height:2" coordorigin="7775,2516" coordsize="12,0" path="m7775,2516l7787,2516e" filled="false" stroked="true" strokeweight=".6pt" strokecolor="#000000">
                <v:path arrowok="t"/>
              </v:shape>
            </v:group>
            <v:group style="position:absolute;left:7775;top:2535;width:12;height:2" coordorigin="7775,2535" coordsize="12,2">
              <v:shape style="position:absolute;left:7775;top:2535;width:12;height:2" coordorigin="7775,2535" coordsize="12,0" path="m7775,2535l7787,2535e" filled="false" stroked="true" strokeweight=".6pt" strokecolor="#000000">
                <v:path arrowok="t"/>
              </v:shape>
            </v:group>
            <v:group style="position:absolute;left:7775;top:2555;width:12;height:2" coordorigin="7775,2555" coordsize="12,2">
              <v:shape style="position:absolute;left:7775;top:2555;width:12;height:2" coordorigin="7775,2555" coordsize="12,0" path="m7775,2555l7787,2555e" filled="false" stroked="true" strokeweight=".6pt" strokecolor="#000000">
                <v:path arrowok="t"/>
              </v:shape>
            </v:group>
            <v:group style="position:absolute;left:7775;top:2574;width:12;height:2" coordorigin="7775,2574" coordsize="12,2">
              <v:shape style="position:absolute;left:7775;top:2574;width:12;height:2" coordorigin="7775,2574" coordsize="12,0" path="m7775,2574l7787,2574e" filled="false" stroked="true" strokeweight=".6pt" strokecolor="#000000">
                <v:path arrowok="t"/>
              </v:shape>
            </v:group>
            <v:group style="position:absolute;left:7775;top:2593;width:12;height:2" coordorigin="7775,2593" coordsize="12,2">
              <v:shape style="position:absolute;left:7775;top:2593;width:12;height:2" coordorigin="7775,2593" coordsize="12,0" path="m7775,2593l7787,2593e" filled="false" stroked="true" strokeweight=".6pt" strokecolor="#000000">
                <v:path arrowok="t"/>
              </v:shape>
            </v:group>
            <v:group style="position:absolute;left:7775;top:2612;width:12;height:2" coordorigin="7775,2612" coordsize="12,2">
              <v:shape style="position:absolute;left:7775;top:2612;width:12;height:2" coordorigin="7775,2612" coordsize="12,0" path="m7775,2612l7787,2612e" filled="false" stroked="true" strokeweight=".6pt" strokecolor="#000000">
                <v:path arrowok="t"/>
              </v:shape>
            </v:group>
            <v:group style="position:absolute;left:7775;top:2631;width:12;height:2" coordorigin="7775,2631" coordsize="12,2">
              <v:shape style="position:absolute;left:7775;top:2631;width:12;height:2" coordorigin="7775,2631" coordsize="12,0" path="m7775,2631l7787,2631e" filled="false" stroked="true" strokeweight=".6pt" strokecolor="#000000">
                <v:path arrowok="t"/>
              </v:shape>
            </v:group>
            <v:group style="position:absolute;left:7775;top:2651;width:12;height:2" coordorigin="7775,2651" coordsize="12,2">
              <v:shape style="position:absolute;left:7775;top:2651;width:12;height:2" coordorigin="7775,2651" coordsize="12,0" path="m7775,2651l7787,2651e" filled="false" stroked="true" strokeweight=".6pt" strokecolor="#000000">
                <v:path arrowok="t"/>
              </v:shape>
            </v:group>
            <v:group style="position:absolute;left:7775;top:2670;width:12;height:2" coordorigin="7775,2670" coordsize="12,2">
              <v:shape style="position:absolute;left:7775;top:2670;width:12;height:2" coordorigin="7775,2670" coordsize="12,0" path="m7775,2670l7787,2670e" filled="false" stroked="true" strokeweight=".6pt" strokecolor="#000000">
                <v:path arrowok="t"/>
              </v:shape>
            </v:group>
            <v:group style="position:absolute;left:7775;top:2689;width:12;height:2" coordorigin="7775,2689" coordsize="12,2">
              <v:shape style="position:absolute;left:7775;top:2689;width:12;height:2" coordorigin="7775,2689" coordsize="12,0" path="m7775,2689l7787,2689e" filled="false" stroked="true" strokeweight=".6pt" strokecolor="#000000">
                <v:path arrowok="t"/>
              </v:shape>
            </v:group>
            <v:group style="position:absolute;left:7775;top:2708;width:12;height:2" coordorigin="7775,2708" coordsize="12,2">
              <v:shape style="position:absolute;left:7775;top:2708;width:12;height:2" coordorigin="7775,2708" coordsize="12,0" path="m7775,2708l7787,2708e" filled="false" stroked="true" strokeweight=".6pt" strokecolor="#000000">
                <v:path arrowok="t"/>
              </v:shape>
            </v:group>
            <v:group style="position:absolute;left:7775;top:2727;width:12;height:2" coordorigin="7775,2727" coordsize="12,2">
              <v:shape style="position:absolute;left:7775;top:2727;width:12;height:2" coordorigin="7775,2727" coordsize="12,0" path="m7775,2727l7787,2727e" filled="false" stroked="true" strokeweight=".6pt" strokecolor="#000000">
                <v:path arrowok="t"/>
              </v:shape>
            </v:group>
            <v:group style="position:absolute;left:7775;top:2747;width:12;height:2" coordorigin="7775,2747" coordsize="12,2">
              <v:shape style="position:absolute;left:7775;top:2747;width:12;height:2" coordorigin="7775,2747" coordsize="12,0" path="m7775,2747l7787,2747e" filled="false" stroked="true" strokeweight=".6pt" strokecolor="#000000">
                <v:path arrowok="t"/>
              </v:shape>
            </v:group>
            <v:group style="position:absolute;left:7775;top:2766;width:12;height:2" coordorigin="7775,2766" coordsize="12,2">
              <v:shape style="position:absolute;left:7775;top:2766;width:12;height:2" coordorigin="7775,2766" coordsize="12,0" path="m7775,2766l7787,2766e" filled="false" stroked="true" strokeweight=".6pt" strokecolor="#000000">
                <v:path arrowok="t"/>
              </v:shape>
            </v:group>
            <v:group style="position:absolute;left:7775;top:2785;width:12;height:2" coordorigin="7775,2785" coordsize="12,2">
              <v:shape style="position:absolute;left:7775;top:2785;width:12;height:2" coordorigin="7775,2785" coordsize="12,0" path="m7775,2785l7787,2785e" filled="false" stroked="true" strokeweight=".6pt" strokecolor="#000000">
                <v:path arrowok="t"/>
              </v:shape>
            </v:group>
            <v:group style="position:absolute;left:7775;top:2804;width:12;height:2" coordorigin="7775,2804" coordsize="12,2">
              <v:shape style="position:absolute;left:7775;top:2804;width:12;height:2" coordorigin="7775,2804" coordsize="12,0" path="m7775,2804l7787,2804e" filled="false" stroked="true" strokeweight=".6pt" strokecolor="#000000">
                <v:path arrowok="t"/>
              </v:shape>
            </v:group>
            <v:group style="position:absolute;left:7775;top:2823;width:12;height:2" coordorigin="7775,2823" coordsize="12,2">
              <v:shape style="position:absolute;left:7775;top:2823;width:12;height:2" coordorigin="7775,2823" coordsize="12,0" path="m7775,2823l7787,2823e" filled="false" stroked="true" strokeweight=".6pt" strokecolor="#000000">
                <v:path arrowok="t"/>
              </v:shape>
            </v:group>
            <v:group style="position:absolute;left:7775;top:2843;width:12;height:2" coordorigin="7775,2843" coordsize="12,2">
              <v:shape style="position:absolute;left:7775;top:2843;width:12;height:2" coordorigin="7775,2843" coordsize="12,0" path="m7775,2843l7787,2843e" filled="false" stroked="true" strokeweight=".6pt" strokecolor="#000000">
                <v:path arrowok="t"/>
              </v:shape>
            </v:group>
            <v:group style="position:absolute;left:7775;top:2862;width:12;height:2" coordorigin="7775,2862" coordsize="12,2">
              <v:shape style="position:absolute;left:7775;top:2862;width:12;height:2" coordorigin="7775,2862" coordsize="12,0" path="m7775,2862l7787,2862e" filled="false" stroked="true" strokeweight=".6pt" strokecolor="#000000">
                <v:path arrowok="t"/>
              </v:shape>
            </v:group>
            <v:group style="position:absolute;left:7775;top:2881;width:12;height:2" coordorigin="7775,2881" coordsize="12,2">
              <v:shape style="position:absolute;left:7775;top:2881;width:12;height:2" coordorigin="7775,2881" coordsize="12,0" path="m7775,2881l7787,2881e" filled="false" stroked="true" strokeweight=".6pt" strokecolor="#000000">
                <v:path arrowok="t"/>
              </v:shape>
            </v:group>
            <v:group style="position:absolute;left:7775;top:2900;width:12;height:2" coordorigin="7775,2900" coordsize="12,2">
              <v:shape style="position:absolute;left:7775;top:2900;width:12;height:2" coordorigin="7775,2900" coordsize="12,0" path="m7775,2900l7787,2900e" filled="false" stroked="true" strokeweight=".6pt" strokecolor="#000000">
                <v:path arrowok="t"/>
              </v:shape>
            </v:group>
            <v:group style="position:absolute;left:7775;top:2919;width:12;height:2" coordorigin="7775,2919" coordsize="12,2">
              <v:shape style="position:absolute;left:7775;top:2919;width:12;height:2" coordorigin="7775,2919" coordsize="12,0" path="m7775,2919l7787,2919e" filled="false" stroked="true" strokeweight=".6pt" strokecolor="#000000">
                <v:path arrowok="t"/>
              </v:shape>
            </v:group>
            <v:group style="position:absolute;left:7775;top:2939;width:12;height:2" coordorigin="7775,2939" coordsize="12,2">
              <v:shape style="position:absolute;left:7775;top:2939;width:12;height:2" coordorigin="7775,2939" coordsize="12,0" path="m7775,2939l7787,2939e" filled="false" stroked="true" strokeweight=".6pt" strokecolor="#000000">
                <v:path arrowok="t"/>
              </v:shape>
            </v:group>
            <v:group style="position:absolute;left:7775;top:2958;width:12;height:2" coordorigin="7775,2958" coordsize="12,2">
              <v:shape style="position:absolute;left:7775;top:2958;width:12;height:2" coordorigin="7775,2958" coordsize="12,0" path="m7775,2958l7787,2958e" filled="false" stroked="true" strokeweight=".6pt" strokecolor="#000000">
                <v:path arrowok="t"/>
              </v:shape>
            </v:group>
            <v:group style="position:absolute;left:7775;top:2977;width:12;height:2" coordorigin="7775,2977" coordsize="12,2">
              <v:shape style="position:absolute;left:7775;top:2977;width:12;height:2" coordorigin="7775,2977" coordsize="12,0" path="m7775,2977l7787,2977e" filled="false" stroked="true" strokeweight=".6pt" strokecolor="#000000">
                <v:path arrowok="t"/>
              </v:shape>
            </v:group>
            <v:group style="position:absolute;left:7775;top:2996;width:12;height:2" coordorigin="7775,2996" coordsize="12,2">
              <v:shape style="position:absolute;left:7775;top:2996;width:12;height:2" coordorigin="7775,2996" coordsize="12,0" path="m7775,2996l7787,2996e" filled="false" stroked="true" strokeweight=".6pt" strokecolor="#000000">
                <v:path arrowok="t"/>
              </v:shape>
            </v:group>
            <v:group style="position:absolute;left:7775;top:3015;width:12;height:2" coordorigin="7775,3015" coordsize="12,2">
              <v:shape style="position:absolute;left:7775;top:3015;width:12;height:2" coordorigin="7775,3015" coordsize="12,0" path="m7775,3015l7787,3015e" filled="false" stroked="true" strokeweight=".6pt" strokecolor="#000000">
                <v:path arrowok="t"/>
              </v:shape>
            </v:group>
            <v:group style="position:absolute;left:7775;top:3035;width:12;height:2" coordorigin="7775,3035" coordsize="12,2">
              <v:shape style="position:absolute;left:7775;top:3035;width:12;height:2" coordorigin="7775,3035" coordsize="12,0" path="m7775,3035l7787,3035e" filled="false" stroked="true" strokeweight=".6pt" strokecolor="#000000">
                <v:path arrowok="t"/>
              </v:shape>
            </v:group>
            <v:group style="position:absolute;left:7775;top:3054;width:12;height:2" coordorigin="7775,3054" coordsize="12,2">
              <v:shape style="position:absolute;left:7775;top:3054;width:12;height:2" coordorigin="7775,3054" coordsize="12,0" path="m7775,3054l7787,3054e" filled="false" stroked="true" strokeweight=".6pt" strokecolor="#000000">
                <v:path arrowok="t"/>
              </v:shape>
            </v:group>
            <v:group style="position:absolute;left:7775;top:3073;width:12;height:2" coordorigin="7775,3073" coordsize="12,2">
              <v:shape style="position:absolute;left:7775;top:3073;width:12;height:2" coordorigin="7775,3073" coordsize="12,0" path="m7775,3073l7787,3073e" filled="false" stroked="true" strokeweight=".6pt" strokecolor="#000000">
                <v:path arrowok="t"/>
              </v:shape>
            </v:group>
            <v:group style="position:absolute;left:7775;top:3092;width:12;height:2" coordorigin="7775,3092" coordsize="12,2">
              <v:shape style="position:absolute;left:7775;top:3092;width:12;height:2" coordorigin="7775,3092" coordsize="12,0" path="m7775,3092l7787,3092e" filled="false" stroked="true" strokeweight=".6pt" strokecolor="#000000">
                <v:path arrowok="t"/>
              </v:shape>
            </v:group>
            <v:group style="position:absolute;left:7775;top:3111;width:12;height:2" coordorigin="7775,3111" coordsize="12,2">
              <v:shape style="position:absolute;left:7775;top:3111;width:12;height:2" coordorigin="7775,3111" coordsize="12,0" path="m7775,3111l7787,3111e" filled="false" stroked="true" strokeweight=".6pt" strokecolor="#000000">
                <v:path arrowok="t"/>
              </v:shape>
            </v:group>
            <v:group style="position:absolute;left:7775;top:3131;width:12;height:2" coordorigin="7775,3131" coordsize="12,2">
              <v:shape style="position:absolute;left:7775;top:3131;width:12;height:2" coordorigin="7775,3131" coordsize="12,0" path="m7775,3131l7787,3131e" filled="false" stroked="true" strokeweight=".6pt" strokecolor="#000000">
                <v:path arrowok="t"/>
              </v:shape>
            </v:group>
            <v:group style="position:absolute;left:7775;top:3150;width:12;height:2" coordorigin="7775,3150" coordsize="12,2">
              <v:shape style="position:absolute;left:7775;top:3150;width:12;height:2" coordorigin="7775,3150" coordsize="12,0" path="m7775,3150l7787,3150e" filled="false" stroked="true" strokeweight=".6pt" strokecolor="#000000">
                <v:path arrowok="t"/>
              </v:shape>
            </v:group>
            <v:group style="position:absolute;left:7775;top:3169;width:12;height:2" coordorigin="7775,3169" coordsize="12,2">
              <v:shape style="position:absolute;left:7775;top:3169;width:12;height:2" coordorigin="7775,3169" coordsize="12,0" path="m7775,3169l7787,3169e" filled="false" stroked="true" strokeweight=".6pt" strokecolor="#000000">
                <v:path arrowok="t"/>
              </v:shape>
            </v:group>
            <v:group style="position:absolute;left:7775;top:3188;width:12;height:2" coordorigin="7775,3188" coordsize="12,2">
              <v:shape style="position:absolute;left:7775;top:3188;width:12;height:2" coordorigin="7775,3188" coordsize="12,0" path="m7775,3188l7787,3188e" filled="false" stroked="true" strokeweight=".6pt" strokecolor="#000000">
                <v:path arrowok="t"/>
              </v:shape>
            </v:group>
            <v:group style="position:absolute;left:7775;top:3207;width:12;height:2" coordorigin="7775,3207" coordsize="12,2">
              <v:shape style="position:absolute;left:7775;top:3207;width:12;height:2" coordorigin="7775,3207" coordsize="12,0" path="m7775,3207l7787,3207e" filled="false" stroked="true" strokeweight=".6pt" strokecolor="#000000">
                <v:path arrowok="t"/>
              </v:shape>
            </v:group>
            <v:group style="position:absolute;left:7775;top:3227;width:12;height:2" coordorigin="7775,3227" coordsize="12,2">
              <v:shape style="position:absolute;left:7775;top:3227;width:12;height:2" coordorigin="7775,3227" coordsize="12,0" path="m7775,3227l7787,3227e" filled="false" stroked="true" strokeweight=".6pt" strokecolor="#000000">
                <v:path arrowok="t"/>
              </v:shape>
            </v:group>
            <v:group style="position:absolute;left:7775;top:3246;width:12;height:2" coordorigin="7775,3246" coordsize="12,2">
              <v:shape style="position:absolute;left:7775;top:3246;width:12;height:2" coordorigin="7775,3246" coordsize="12,0" path="m7775,3246l7787,3246e" filled="false" stroked="true" strokeweight=".6pt" strokecolor="#000000">
                <v:path arrowok="t"/>
              </v:shape>
            </v:group>
            <v:group style="position:absolute;left:7775;top:3265;width:12;height:2" coordorigin="7775,3265" coordsize="12,2">
              <v:shape style="position:absolute;left:7775;top:3265;width:12;height:2" coordorigin="7775,3265" coordsize="12,0" path="m7775,3265l7787,3265e" filled="false" stroked="true" strokeweight=".6pt" strokecolor="#000000">
                <v:path arrowok="t"/>
              </v:shape>
            </v:group>
            <v:group style="position:absolute;left:7775;top:3284;width:12;height:2" coordorigin="7775,3284" coordsize="12,2">
              <v:shape style="position:absolute;left:7775;top:3284;width:12;height:2" coordorigin="7775,3284" coordsize="12,0" path="m7775,3284l7787,3284e" filled="false" stroked="true" strokeweight=".6pt" strokecolor="#000000">
                <v:path arrowok="t"/>
              </v:shape>
            </v:group>
            <v:group style="position:absolute;left:7775;top:3303;width:12;height:2" coordorigin="7775,3303" coordsize="12,2">
              <v:shape style="position:absolute;left:7775;top:3303;width:12;height:2" coordorigin="7775,3303" coordsize="12,0" path="m7775,3303l7787,3303e" filled="false" stroked="true" strokeweight=".6pt" strokecolor="#000000">
                <v:path arrowok="t"/>
              </v:shape>
            </v:group>
            <v:group style="position:absolute;left:7775;top:3323;width:12;height:2" coordorigin="7775,3323" coordsize="12,2">
              <v:shape style="position:absolute;left:7775;top:3323;width:12;height:2" coordorigin="7775,3323" coordsize="12,0" path="m7775,3323l7787,3323e" filled="false" stroked="true" strokeweight=".6pt" strokecolor="#000000">
                <v:path arrowok="t"/>
              </v:shape>
            </v:group>
            <v:group style="position:absolute;left:7775;top:3342;width:12;height:2" coordorigin="7775,3342" coordsize="12,2">
              <v:shape style="position:absolute;left:7775;top:3342;width:12;height:2" coordorigin="7775,3342" coordsize="12,0" path="m7775,3342l7787,3342e" filled="false" stroked="true" strokeweight=".6pt" strokecolor="#000000">
                <v:path arrowok="t"/>
              </v:shape>
            </v:group>
            <v:group style="position:absolute;left:7775;top:3361;width:12;height:2" coordorigin="7775,3361" coordsize="12,2">
              <v:shape style="position:absolute;left:7775;top:3361;width:12;height:2" coordorigin="7775,3361" coordsize="12,0" path="m7775,3361l7787,3361e" filled="false" stroked="true" strokeweight=".6pt" strokecolor="#000000">
                <v:path arrowok="t"/>
              </v:shape>
            </v:group>
            <v:group style="position:absolute;left:7775;top:3380;width:12;height:2" coordorigin="7775,3380" coordsize="12,2">
              <v:shape style="position:absolute;left:7775;top:3380;width:12;height:2" coordorigin="7775,3380" coordsize="12,0" path="m7775,3380l7787,3380e" filled="false" stroked="true" strokeweight=".6pt" strokecolor="#000000">
                <v:path arrowok="t"/>
              </v:shape>
            </v:group>
            <v:group style="position:absolute;left:7775;top:3399;width:12;height:2" coordorigin="7775,3399" coordsize="12,2">
              <v:shape style="position:absolute;left:7775;top:3399;width:12;height:2" coordorigin="7775,3399" coordsize="12,0" path="m7775,3399l7787,3399e" filled="false" stroked="true" strokeweight=".6pt" strokecolor="#000000">
                <v:path arrowok="t"/>
              </v:shape>
            </v:group>
            <v:group style="position:absolute;left:7775;top:3419;width:12;height:2" coordorigin="7775,3419" coordsize="12,2">
              <v:shape style="position:absolute;left:7775;top:3419;width:12;height:2" coordorigin="7775,3419" coordsize="12,0" path="m7775,3419l7787,3419e" filled="false" stroked="true" strokeweight=".6pt" strokecolor="#000000">
                <v:path arrowok="t"/>
              </v:shape>
            </v:group>
            <v:group style="position:absolute;left:7775;top:3438;width:12;height:2" coordorigin="7775,3438" coordsize="12,2">
              <v:shape style="position:absolute;left:7775;top:3438;width:12;height:2" coordorigin="7775,3438" coordsize="12,0" path="m7775,3438l7787,3438e" filled="false" stroked="true" strokeweight=".6pt" strokecolor="#000000">
                <v:path arrowok="t"/>
              </v:shape>
            </v:group>
            <v:group style="position:absolute;left:7775;top:3457;width:12;height:2" coordorigin="7775,3457" coordsize="12,2">
              <v:shape style="position:absolute;left:7775;top:3457;width:12;height:2" coordorigin="7775,3457" coordsize="12,0" path="m7775,3457l7787,3457e" filled="false" stroked="true" strokeweight=".6pt" strokecolor="#000000">
                <v:path arrowok="t"/>
              </v:shape>
            </v:group>
            <v:group style="position:absolute;left:7775;top:3476;width:12;height:2" coordorigin="7775,3476" coordsize="12,2">
              <v:shape style="position:absolute;left:7775;top:3476;width:12;height:2" coordorigin="7775,3476" coordsize="12,0" path="m7775,3476l7787,3476e" filled="false" stroked="true" strokeweight=".6pt" strokecolor="#000000">
                <v:path arrowok="t"/>
              </v:shape>
            </v:group>
            <v:group style="position:absolute;left:7775;top:3495;width:12;height:2" coordorigin="7775,3495" coordsize="12,2">
              <v:shape style="position:absolute;left:7775;top:3495;width:12;height:2" coordorigin="7775,3495" coordsize="12,0" path="m7775,3495l7787,3495e" filled="false" stroked="true" strokeweight=".6pt" strokecolor="#000000">
                <v:path arrowok="t"/>
              </v:shape>
            </v:group>
            <v:group style="position:absolute;left:7776;top:3553;width:10;height:2" coordorigin="7776,3553" coordsize="10,2">
              <v:shape style="position:absolute;left:7776;top:3553;width:10;height:2" coordorigin="7776,3553" coordsize="10,0" path="m7776,3553l7786,3553e" filled="false" stroked="true" strokeweight=".48pt" strokecolor="#000000">
                <v:path arrowok="t"/>
              </v:shape>
            </v:group>
            <v:group style="position:absolute;left:7776;top:3572;width:10;height:2" coordorigin="7776,3572" coordsize="10,2">
              <v:shape style="position:absolute;left:7776;top:3572;width:10;height:2" coordorigin="7776,3572" coordsize="10,0" path="m7776,3572l7786,3572e" filled="false" stroked="true" strokeweight=".48pt" strokecolor="#000000">
                <v:path arrowok="t"/>
              </v:shape>
            </v:group>
            <v:group style="position:absolute;left:7776;top:3591;width:10;height:2" coordorigin="7776,3591" coordsize="10,2">
              <v:shape style="position:absolute;left:7776;top:3591;width:10;height:2" coordorigin="7776,3591" coordsize="10,0" path="m7776,3591l7786,3591e" filled="false" stroked="true" strokeweight=".48pt" strokecolor="#000000">
                <v:path arrowok="t"/>
              </v:shape>
            </v:group>
            <v:group style="position:absolute;left:7776;top:3611;width:10;height:2" coordorigin="7776,3611" coordsize="10,2">
              <v:shape style="position:absolute;left:7776;top:3611;width:10;height:2" coordorigin="7776,3611" coordsize="10,0" path="m7776,3611l7786,3611e" filled="false" stroked="true" strokeweight=".48pt" strokecolor="#000000">
                <v:path arrowok="t"/>
              </v:shape>
            </v:group>
            <v:group style="position:absolute;left:7776;top:3630;width:10;height:2" coordorigin="7776,3630" coordsize="10,2">
              <v:shape style="position:absolute;left:7776;top:3630;width:10;height:2" coordorigin="7776,3630" coordsize="10,0" path="m7776,3630l7786,3630e" filled="false" stroked="true" strokeweight=".48pt" strokecolor="#000000">
                <v:path arrowok="t"/>
              </v:shape>
            </v:group>
            <v:group style="position:absolute;left:7776;top:3649;width:10;height:2" coordorigin="7776,3649" coordsize="10,2">
              <v:shape style="position:absolute;left:7776;top:3649;width:10;height:2" coordorigin="7776,3649" coordsize="10,0" path="m7776,3649l7786,3649e" filled="false" stroked="true" strokeweight=".48pt" strokecolor="#000000">
                <v:path arrowok="t"/>
              </v:shape>
            </v:group>
            <v:group style="position:absolute;left:7776;top:3668;width:10;height:2" coordorigin="7776,3668" coordsize="10,2">
              <v:shape style="position:absolute;left:7776;top:3668;width:10;height:2" coordorigin="7776,3668" coordsize="10,0" path="m7776,3668l7786,3668e" filled="false" stroked="true" strokeweight=".48pt" strokecolor="#000000">
                <v:path arrowok="t"/>
              </v:shape>
            </v:group>
            <v:group style="position:absolute;left:7776;top:3687;width:10;height:2" coordorigin="7776,3687" coordsize="10,2">
              <v:shape style="position:absolute;left:7776;top:3687;width:10;height:2" coordorigin="7776,3687" coordsize="10,0" path="m7776,3687l7786,3687e" filled="false" stroked="true" strokeweight=".48pt" strokecolor="#000000">
                <v:path arrowok="t"/>
              </v:shape>
            </v:group>
            <v:group style="position:absolute;left:7776;top:3707;width:10;height:2" coordorigin="7776,3707" coordsize="10,2">
              <v:shape style="position:absolute;left:7776;top:3707;width:10;height:2" coordorigin="7776,3707" coordsize="10,0" path="m7776,3707l7786,3707e" filled="false" stroked="true" strokeweight=".48pt" strokecolor="#000000">
                <v:path arrowok="t"/>
              </v:shape>
            </v:group>
            <v:group style="position:absolute;left:7776;top:3726;width:10;height:2" coordorigin="7776,3726" coordsize="10,2">
              <v:shape style="position:absolute;left:7776;top:3726;width:10;height:2" coordorigin="7776,3726" coordsize="10,0" path="m7776,3726l7786,3726e" filled="false" stroked="true" strokeweight=".48pt" strokecolor="#000000">
                <v:path arrowok="t"/>
              </v:shape>
            </v:group>
            <v:group style="position:absolute;left:7776;top:3745;width:10;height:2" coordorigin="7776,3745" coordsize="10,2">
              <v:shape style="position:absolute;left:7776;top:3745;width:10;height:2" coordorigin="7776,3745" coordsize="10,0" path="m7776,3745l7786,3745e" filled="false" stroked="true" strokeweight=".48pt" strokecolor="#000000">
                <v:path arrowok="t"/>
              </v:shape>
            </v:group>
            <v:group style="position:absolute;left:7776;top:3764;width:10;height:2" coordorigin="7776,3764" coordsize="10,2">
              <v:shape style="position:absolute;left:7776;top:3764;width:10;height:2" coordorigin="7776,3764" coordsize="10,0" path="m7776,3764l7786,3764e" filled="false" stroked="true" strokeweight=".48pt" strokecolor="#000000">
                <v:path arrowok="t"/>
              </v:shape>
            </v:group>
            <v:group style="position:absolute;left:7776;top:3783;width:10;height:2" coordorigin="7776,3783" coordsize="10,2">
              <v:shape style="position:absolute;left:7776;top:3783;width:10;height:2" coordorigin="7776,3783" coordsize="10,0" path="m7776,3783l7786,3783e" filled="false" stroked="true" strokeweight=".48pt" strokecolor="#000000">
                <v:path arrowok="t"/>
              </v:shape>
            </v:group>
            <v:group style="position:absolute;left:7776;top:3803;width:10;height:2" coordorigin="7776,3803" coordsize="10,2">
              <v:shape style="position:absolute;left:7776;top:3803;width:10;height:2" coordorigin="7776,3803" coordsize="10,0" path="m7776,3803l7786,3803e" filled="false" stroked="true" strokeweight=".48pt" strokecolor="#000000">
                <v:path arrowok="t"/>
              </v:shape>
            </v:group>
            <v:group style="position:absolute;left:7776;top:3822;width:10;height:2" coordorigin="7776,3822" coordsize="10,2">
              <v:shape style="position:absolute;left:7776;top:3822;width:10;height:2" coordorigin="7776,3822" coordsize="10,0" path="m7776,3822l7786,3822e" filled="false" stroked="true" strokeweight=".48pt" strokecolor="#000000">
                <v:path arrowok="t"/>
              </v:shape>
            </v:group>
            <v:group style="position:absolute;left:7776;top:3841;width:10;height:2" coordorigin="7776,3841" coordsize="10,2">
              <v:shape style="position:absolute;left:7776;top:3841;width:10;height:2" coordorigin="7776,3841" coordsize="10,0" path="m7776,3841l7786,3841e" filled="false" stroked="true" strokeweight=".48pt" strokecolor="#000000">
                <v:path arrowok="t"/>
              </v:shape>
            </v:group>
            <v:group style="position:absolute;left:7776;top:3860;width:10;height:2" coordorigin="7776,3860" coordsize="10,2">
              <v:shape style="position:absolute;left:7776;top:3860;width:10;height:2" coordorigin="7776,3860" coordsize="10,0" path="m7776,3860l7786,3860e" filled="false" stroked="true" strokeweight=".48pt" strokecolor="#000000">
                <v:path arrowok="t"/>
              </v:shape>
            </v:group>
            <v:group style="position:absolute;left:7776;top:3879;width:10;height:2" coordorigin="7776,3879" coordsize="10,2">
              <v:shape style="position:absolute;left:7776;top:3879;width:10;height:2" coordorigin="7776,3879" coordsize="10,0" path="m7776,3879l7786,3879e" filled="false" stroked="true" strokeweight=".48pt" strokecolor="#000000">
                <v:path arrowok="t"/>
              </v:shape>
            </v:group>
            <v:group style="position:absolute;left:7776;top:3899;width:10;height:2" coordorigin="7776,3899" coordsize="10,2">
              <v:shape style="position:absolute;left:7776;top:3899;width:10;height:2" coordorigin="7776,3899" coordsize="10,0" path="m7776,3899l7786,3899e" filled="false" stroked="true" strokeweight=".48pt" strokecolor="#000000">
                <v:path arrowok="t"/>
              </v:shape>
            </v:group>
            <v:group style="position:absolute;left:7776;top:3918;width:10;height:2" coordorigin="7776,3918" coordsize="10,2">
              <v:shape style="position:absolute;left:7776;top:3918;width:10;height:2" coordorigin="7776,3918" coordsize="10,0" path="m7776,3918l7786,3918e" filled="false" stroked="true" strokeweight=".48pt" strokecolor="#000000">
                <v:path arrowok="t"/>
              </v:shape>
            </v:group>
            <v:group style="position:absolute;left:7776;top:3937;width:10;height:2" coordorigin="7776,3937" coordsize="10,2">
              <v:shape style="position:absolute;left:7776;top:3937;width:10;height:2" coordorigin="7776,3937" coordsize="10,0" path="m7776,3937l7786,3937e" filled="false" stroked="true" strokeweight=".48pt" strokecolor="#000000">
                <v:path arrowok="t"/>
              </v:shape>
            </v:group>
            <v:group style="position:absolute;left:7775;top:3515;width:12;height:2" coordorigin="7775,3515" coordsize="12,2">
              <v:shape style="position:absolute;left:7775;top:3515;width:12;height:2" coordorigin="7775,3515" coordsize="12,0" path="m7775,3515l7787,3515e" filled="false" stroked="true" strokeweight=".6pt" strokecolor="#000000">
                <v:path arrowok="t"/>
              </v:shape>
            </v:group>
            <v:group style="position:absolute;left:7775;top:3534;width:12;height:2" coordorigin="7775,3534" coordsize="12,2">
              <v:shape style="position:absolute;left:7775;top:3534;width:12;height:2" coordorigin="7775,3534" coordsize="12,0" path="m7775,3534l7787,3534e" filled="false" stroked="true" strokeweight=".6pt" strokecolor="#000000">
                <v:path arrowok="t"/>
              </v:shape>
            </v:group>
            <v:group style="position:absolute;left:7775;top:3553;width:12;height:2" coordorigin="7775,3553" coordsize="12,2">
              <v:shape style="position:absolute;left:7775;top:3553;width:12;height:2" coordorigin="7775,3553" coordsize="12,0" path="m7775,3553l7787,3553e" filled="false" stroked="true" strokeweight=".6pt" strokecolor="#000000">
                <v:path arrowok="t"/>
              </v:shape>
            </v:group>
            <v:group style="position:absolute;left:7775;top:3572;width:12;height:2" coordorigin="7775,3572" coordsize="12,2">
              <v:shape style="position:absolute;left:7775;top:3572;width:12;height:2" coordorigin="7775,3572" coordsize="12,0" path="m7775,3572l7787,3572e" filled="false" stroked="true" strokeweight=".6pt" strokecolor="#000000">
                <v:path arrowok="t"/>
              </v:shape>
            </v:group>
            <v:group style="position:absolute;left:7775;top:3591;width:12;height:2" coordorigin="7775,3591" coordsize="12,2">
              <v:shape style="position:absolute;left:7775;top:3591;width:12;height:2" coordorigin="7775,3591" coordsize="12,0" path="m7775,3591l7787,3591e" filled="false" stroked="true" strokeweight=".6pt" strokecolor="#000000">
                <v:path arrowok="t"/>
              </v:shape>
            </v:group>
            <v:group style="position:absolute;left:7775;top:3611;width:12;height:2" coordorigin="7775,3611" coordsize="12,2">
              <v:shape style="position:absolute;left:7775;top:3611;width:12;height:2" coordorigin="7775,3611" coordsize="12,0" path="m7775,3611l7787,3611e" filled="false" stroked="true" strokeweight=".6pt" strokecolor="#000000">
                <v:path arrowok="t"/>
              </v:shape>
            </v:group>
            <v:group style="position:absolute;left:7775;top:3630;width:12;height:2" coordorigin="7775,3630" coordsize="12,2">
              <v:shape style="position:absolute;left:7775;top:3630;width:12;height:2" coordorigin="7775,3630" coordsize="12,0" path="m7775,3630l7787,3630e" filled="false" stroked="true" strokeweight=".6pt" strokecolor="#000000">
                <v:path arrowok="t"/>
              </v:shape>
            </v:group>
            <v:group style="position:absolute;left:7775;top:3649;width:12;height:2" coordorigin="7775,3649" coordsize="12,2">
              <v:shape style="position:absolute;left:7775;top:3649;width:12;height:2" coordorigin="7775,3649" coordsize="12,0" path="m7775,3649l7787,3649e" filled="false" stroked="true" strokeweight=".6pt" strokecolor="#000000">
                <v:path arrowok="t"/>
              </v:shape>
            </v:group>
            <v:group style="position:absolute;left:7775;top:3668;width:12;height:2" coordorigin="7775,3668" coordsize="12,2">
              <v:shape style="position:absolute;left:7775;top:3668;width:12;height:2" coordorigin="7775,3668" coordsize="12,0" path="m7775,3668l7787,3668e" filled="false" stroked="true" strokeweight=".6pt" strokecolor="#000000">
                <v:path arrowok="t"/>
              </v:shape>
            </v:group>
            <v:group style="position:absolute;left:7775;top:3687;width:12;height:2" coordorigin="7775,3687" coordsize="12,2">
              <v:shape style="position:absolute;left:7775;top:3687;width:12;height:2" coordorigin="7775,3687" coordsize="12,0" path="m7775,3687l7787,3687e" filled="false" stroked="true" strokeweight=".6pt" strokecolor="#000000">
                <v:path arrowok="t"/>
              </v:shape>
            </v:group>
            <v:group style="position:absolute;left:7775;top:3707;width:12;height:2" coordorigin="7775,3707" coordsize="12,2">
              <v:shape style="position:absolute;left:7775;top:3707;width:12;height:2" coordorigin="7775,3707" coordsize="12,0" path="m7775,3707l7787,3707e" filled="false" stroked="true" strokeweight=".6pt" strokecolor="#000000">
                <v:path arrowok="t"/>
              </v:shape>
            </v:group>
            <v:group style="position:absolute;left:7775;top:3726;width:12;height:2" coordorigin="7775,3726" coordsize="12,2">
              <v:shape style="position:absolute;left:7775;top:3726;width:12;height:2" coordorigin="7775,3726" coordsize="12,0" path="m7775,3726l7787,3726e" filled="false" stroked="true" strokeweight=".6pt" strokecolor="#000000">
                <v:path arrowok="t"/>
              </v:shape>
            </v:group>
            <v:group style="position:absolute;left:7775;top:3745;width:12;height:2" coordorigin="7775,3745" coordsize="12,2">
              <v:shape style="position:absolute;left:7775;top:3745;width:12;height:2" coordorigin="7775,3745" coordsize="12,0" path="m7775,3745l7787,3745e" filled="false" stroked="true" strokeweight=".6pt" strokecolor="#000000">
                <v:path arrowok="t"/>
              </v:shape>
            </v:group>
            <v:group style="position:absolute;left:7775;top:3764;width:12;height:2" coordorigin="7775,3764" coordsize="12,2">
              <v:shape style="position:absolute;left:7775;top:3764;width:12;height:2" coordorigin="7775,3764" coordsize="12,0" path="m7775,3764l7787,3764e" filled="false" stroked="true" strokeweight=".6pt" strokecolor="#000000">
                <v:path arrowok="t"/>
              </v:shape>
            </v:group>
            <v:group style="position:absolute;left:7775;top:3783;width:12;height:2" coordorigin="7775,3783" coordsize="12,2">
              <v:shape style="position:absolute;left:7775;top:3783;width:12;height:2" coordorigin="7775,3783" coordsize="12,0" path="m7775,3783l7787,3783e" filled="false" stroked="true" strokeweight=".6pt" strokecolor="#000000">
                <v:path arrowok="t"/>
              </v:shape>
            </v:group>
            <v:group style="position:absolute;left:7775;top:3803;width:12;height:2" coordorigin="7775,3803" coordsize="12,2">
              <v:shape style="position:absolute;left:7775;top:3803;width:12;height:2" coordorigin="7775,3803" coordsize="12,0" path="m7775,3803l7787,3803e" filled="false" stroked="true" strokeweight=".6pt" strokecolor="#000000">
                <v:path arrowok="t"/>
              </v:shape>
            </v:group>
            <v:group style="position:absolute;left:7775;top:3822;width:12;height:2" coordorigin="7775,3822" coordsize="12,2">
              <v:shape style="position:absolute;left:7775;top:3822;width:12;height:2" coordorigin="7775,3822" coordsize="12,0" path="m7775,3822l7787,3822e" filled="false" stroked="true" strokeweight=".6pt" strokecolor="#000000">
                <v:path arrowok="t"/>
              </v:shape>
            </v:group>
            <v:group style="position:absolute;left:7775;top:3841;width:12;height:2" coordorigin="7775,3841" coordsize="12,2">
              <v:shape style="position:absolute;left:7775;top:3841;width:12;height:2" coordorigin="7775,3841" coordsize="12,0" path="m7775,3841l7787,3841e" filled="false" stroked="true" strokeweight=".6pt" strokecolor="#000000">
                <v:path arrowok="t"/>
              </v:shape>
            </v:group>
            <v:group style="position:absolute;left:7775;top:3860;width:12;height:2" coordorigin="7775,3860" coordsize="12,2">
              <v:shape style="position:absolute;left:7775;top:3860;width:12;height:2" coordorigin="7775,3860" coordsize="12,0" path="m7775,3860l7787,3860e" filled="false" stroked="true" strokeweight=".6pt" strokecolor="#000000">
                <v:path arrowok="t"/>
              </v:shape>
            </v:group>
            <v:group style="position:absolute;left:7775;top:3879;width:12;height:2" coordorigin="7775,3879" coordsize="12,2">
              <v:shape style="position:absolute;left:7775;top:3879;width:12;height:2" coordorigin="7775,3879" coordsize="12,0" path="m7775,3879l7787,3879e" filled="false" stroked="true" strokeweight=".6pt" strokecolor="#000000">
                <v:path arrowok="t"/>
              </v:shape>
            </v:group>
            <v:group style="position:absolute;left:7775;top:3899;width:12;height:2" coordorigin="7775,3899" coordsize="12,2">
              <v:shape style="position:absolute;left:7775;top:3899;width:12;height:2" coordorigin="7775,3899" coordsize="12,0" path="m7775,3899l7787,3899e" filled="false" stroked="true" strokeweight=".6pt" strokecolor="#000000">
                <v:path arrowok="t"/>
              </v:shape>
            </v:group>
            <v:group style="position:absolute;left:7775;top:3918;width:12;height:2" coordorigin="7775,3918" coordsize="12,2">
              <v:shape style="position:absolute;left:7775;top:3918;width:12;height:2" coordorigin="7775,3918" coordsize="12,0" path="m7775,3918l7787,3918e" filled="false" stroked="true" strokeweight=".6pt" strokecolor="#000000">
                <v:path arrowok="t"/>
              </v:shape>
            </v:group>
            <v:group style="position:absolute;left:7775;top:3937;width:12;height:2" coordorigin="7775,3937" coordsize="12,2">
              <v:shape style="position:absolute;left:7775;top:3937;width:12;height:2" coordorigin="7775,3937" coordsize="12,0" path="m7775,3937l7787,3937e" filled="false" stroked="true" strokeweight=".6pt" strokecolor="#000000">
                <v:path arrowok="t"/>
              </v:shape>
            </v:group>
            <v:group style="position:absolute;left:7775;top:3956;width:12;height:2" coordorigin="7775,3956" coordsize="12,2">
              <v:shape style="position:absolute;left:7775;top:3956;width:12;height:2" coordorigin="7775,3956" coordsize="12,0" path="m7775,3956l7787,3956e" filled="false" stroked="true" strokeweight=".6pt" strokecolor="#000000">
                <v:path arrowok="t"/>
              </v:shape>
            </v:group>
            <v:group style="position:absolute;left:7776;top:4019;width:10;height:2" coordorigin="7776,4019" coordsize="10,2">
              <v:shape style="position:absolute;left:7776;top:4019;width:10;height:2" coordorigin="7776,4019" coordsize="10,0" path="m7776,4019l7786,4019e" filled="false" stroked="true" strokeweight=".48pt" strokecolor="#000000">
                <v:path arrowok="t"/>
              </v:shape>
            </v:group>
            <v:group style="position:absolute;left:7776;top:4038;width:10;height:2" coordorigin="7776,4038" coordsize="10,2">
              <v:shape style="position:absolute;left:7776;top:4038;width:10;height:2" coordorigin="7776,4038" coordsize="10,0" path="m7776,4038l7786,4038e" filled="false" stroked="true" strokeweight=".48pt" strokecolor="#000000">
                <v:path arrowok="t"/>
              </v:shape>
            </v:group>
            <v:group style="position:absolute;left:7776;top:4057;width:10;height:2" coordorigin="7776,4057" coordsize="10,2">
              <v:shape style="position:absolute;left:7776;top:4057;width:10;height:2" coordorigin="7776,4057" coordsize="10,0" path="m7776,4057l7786,4057e" filled="false" stroked="true" strokeweight=".48pt" strokecolor="#000000">
                <v:path arrowok="t"/>
              </v:shape>
            </v:group>
            <v:group style="position:absolute;left:7776;top:4076;width:10;height:2" coordorigin="7776,4076" coordsize="10,2">
              <v:shape style="position:absolute;left:7776;top:4076;width:10;height:2" coordorigin="7776,4076" coordsize="10,0" path="m7776,4076l7786,4076e" filled="false" stroked="true" strokeweight=".48pt" strokecolor="#000000">
                <v:path arrowok="t"/>
              </v:shape>
            </v:group>
            <v:group style="position:absolute;left:7776;top:4095;width:10;height:2" coordorigin="7776,4095" coordsize="10,2">
              <v:shape style="position:absolute;left:7776;top:4095;width:10;height:2" coordorigin="7776,4095" coordsize="10,0" path="m7776,4095l7786,4095e" filled="false" stroked="true" strokeweight=".48pt" strokecolor="#000000">
                <v:path arrowok="t"/>
              </v:shape>
            </v:group>
            <v:group style="position:absolute;left:7776;top:4115;width:10;height:2" coordorigin="7776,4115" coordsize="10,2">
              <v:shape style="position:absolute;left:7776;top:4115;width:10;height:2" coordorigin="7776,4115" coordsize="10,0" path="m7776,4115l7786,4115e" filled="false" stroked="true" strokeweight=".48pt" strokecolor="#000000">
                <v:path arrowok="t"/>
              </v:shape>
            </v:group>
            <v:group style="position:absolute;left:7776;top:4134;width:10;height:2" coordorigin="7776,4134" coordsize="10,2">
              <v:shape style="position:absolute;left:7776;top:4134;width:10;height:2" coordorigin="7776,4134" coordsize="10,0" path="m7776,4134l7786,4134e" filled="false" stroked="true" strokeweight=".48pt" strokecolor="#000000">
                <v:path arrowok="t"/>
              </v:shape>
            </v:group>
            <v:group style="position:absolute;left:7776;top:4153;width:10;height:2" coordorigin="7776,4153" coordsize="10,2">
              <v:shape style="position:absolute;left:7776;top:4153;width:10;height:2" coordorigin="7776,4153" coordsize="10,0" path="m7776,4153l7786,4153e" filled="false" stroked="true" strokeweight=".48pt" strokecolor="#000000">
                <v:path arrowok="t"/>
              </v:shape>
            </v:group>
            <v:group style="position:absolute;left:7776;top:4172;width:10;height:2" coordorigin="7776,4172" coordsize="10,2">
              <v:shape style="position:absolute;left:7776;top:4172;width:10;height:2" coordorigin="7776,4172" coordsize="10,0" path="m7776,4172l7786,4172e" filled="false" stroked="true" strokeweight=".48pt" strokecolor="#000000">
                <v:path arrowok="t"/>
              </v:shape>
            </v:group>
            <v:group style="position:absolute;left:7776;top:4191;width:10;height:2" coordorigin="7776,4191" coordsize="10,2">
              <v:shape style="position:absolute;left:7776;top:4191;width:10;height:2" coordorigin="7776,4191" coordsize="10,0" path="m7776,4191l7786,4191e" filled="false" stroked="true" strokeweight=".48pt" strokecolor="#000000">
                <v:path arrowok="t"/>
              </v:shape>
            </v:group>
            <v:group style="position:absolute;left:7776;top:4211;width:10;height:2" coordorigin="7776,4211" coordsize="10,2">
              <v:shape style="position:absolute;left:7776;top:4211;width:10;height:2" coordorigin="7776,4211" coordsize="10,0" path="m7776,4211l7786,4211e" filled="false" stroked="true" strokeweight=".48pt" strokecolor="#000000">
                <v:path arrowok="t"/>
              </v:shape>
            </v:group>
            <v:group style="position:absolute;left:7776;top:4230;width:10;height:2" coordorigin="7776,4230" coordsize="10,2">
              <v:shape style="position:absolute;left:7776;top:4230;width:10;height:2" coordorigin="7776,4230" coordsize="10,0" path="m7776,4230l7786,4230e" filled="false" stroked="true" strokeweight=".48pt" strokecolor="#000000">
                <v:path arrowok="t"/>
              </v:shape>
            </v:group>
            <v:group style="position:absolute;left:7776;top:4249;width:10;height:2" coordorigin="7776,4249" coordsize="10,2">
              <v:shape style="position:absolute;left:7776;top:4249;width:10;height:2" coordorigin="7776,4249" coordsize="10,0" path="m7776,4249l7786,4249e" filled="false" stroked="true" strokeweight=".48pt" strokecolor="#000000">
                <v:path arrowok="t"/>
              </v:shape>
            </v:group>
            <v:group style="position:absolute;left:7776;top:4268;width:10;height:2" coordorigin="7776,4268" coordsize="10,2">
              <v:shape style="position:absolute;left:7776;top:4268;width:10;height:2" coordorigin="7776,4268" coordsize="10,0" path="m7776,4268l7786,4268e" filled="false" stroked="true" strokeweight=".48pt" strokecolor="#000000">
                <v:path arrowok="t"/>
              </v:shape>
            </v:group>
            <v:group style="position:absolute;left:7776;top:4287;width:10;height:2" coordorigin="7776,4287" coordsize="10,2">
              <v:shape style="position:absolute;left:7776;top:4287;width:10;height:2" coordorigin="7776,4287" coordsize="10,0" path="m7776,4287l7786,4287e" filled="false" stroked="true" strokeweight=".48pt" strokecolor="#000000">
                <v:path arrowok="t"/>
              </v:shape>
            </v:group>
            <v:group style="position:absolute;left:7776;top:4307;width:10;height:2" coordorigin="7776,4307" coordsize="10,2">
              <v:shape style="position:absolute;left:7776;top:4307;width:10;height:2" coordorigin="7776,4307" coordsize="10,0" path="m7776,4307l7786,4307e" filled="false" stroked="true" strokeweight=".48pt" strokecolor="#000000">
                <v:path arrowok="t"/>
              </v:shape>
            </v:group>
            <v:group style="position:absolute;left:7776;top:4326;width:10;height:2" coordorigin="7776,4326" coordsize="10,2">
              <v:shape style="position:absolute;left:7776;top:4326;width:10;height:2" coordorigin="7776,4326" coordsize="10,0" path="m7776,4326l7786,4326e" filled="false" stroked="true" strokeweight=".48pt" strokecolor="#000000">
                <v:path arrowok="t"/>
              </v:shape>
            </v:group>
            <v:group style="position:absolute;left:7776;top:4345;width:10;height:2" coordorigin="7776,4345" coordsize="10,2">
              <v:shape style="position:absolute;left:7776;top:4345;width:10;height:2" coordorigin="7776,4345" coordsize="10,0" path="m7776,4345l7786,4345e" filled="false" stroked="true" strokeweight=".48pt" strokecolor="#000000">
                <v:path arrowok="t"/>
              </v:shape>
            </v:group>
            <v:group style="position:absolute;left:7776;top:4364;width:10;height:2" coordorigin="7776,4364" coordsize="10,2">
              <v:shape style="position:absolute;left:7776;top:4364;width:10;height:2" coordorigin="7776,4364" coordsize="10,0" path="m7776,4364l7786,4364e" filled="false" stroked="true" strokeweight=".48pt" strokecolor="#000000">
                <v:path arrowok="t"/>
              </v:shape>
            </v:group>
            <v:group style="position:absolute;left:7776;top:4383;width:10;height:2" coordorigin="7776,4383" coordsize="10,2">
              <v:shape style="position:absolute;left:7776;top:4383;width:10;height:2" coordorigin="7776,4383" coordsize="10,0" path="m7776,4383l7786,4383e" filled="false" stroked="true" strokeweight=".48pt" strokecolor="#000000">
                <v:path arrowok="t"/>
              </v:shape>
            </v:group>
            <v:group style="position:absolute;left:7776;top:4403;width:10;height:2" coordorigin="7776,4403" coordsize="10,2">
              <v:shape style="position:absolute;left:7776;top:4403;width:10;height:2" coordorigin="7776,4403" coordsize="10,0" path="m7776,4403l7786,4403e" filled="false" stroked="true" strokeweight=".48pt" strokecolor="#000000">
                <v:path arrowok="t"/>
              </v:shape>
            </v:group>
            <v:group style="position:absolute;left:7776;top:4422;width:10;height:2" coordorigin="7776,4422" coordsize="10,2">
              <v:shape style="position:absolute;left:7776;top:4422;width:10;height:2" coordorigin="7776,4422" coordsize="10,0" path="m7776,4422l7786,4422e" filled="false" stroked="true" strokeweight=".48pt" strokecolor="#000000">
                <v:path arrowok="t"/>
              </v:shape>
            </v:group>
            <v:group style="position:absolute;left:7776;top:4441;width:10;height:2" coordorigin="7776,4441" coordsize="10,2">
              <v:shape style="position:absolute;left:7776;top:4441;width:10;height:2" coordorigin="7776,4441" coordsize="10,0" path="m7776,4441l7786,4441e" filled="false" stroked="true" strokeweight=".48pt" strokecolor="#000000">
                <v:path arrowok="t"/>
              </v:shape>
            </v:group>
            <v:group style="position:absolute;left:7776;top:4460;width:10;height:2" coordorigin="7776,4460" coordsize="10,2">
              <v:shape style="position:absolute;left:7776;top:4460;width:10;height:2" coordorigin="7776,4460" coordsize="10,0" path="m7776,4460l7786,4460e" filled="false" stroked="true" strokeweight=".48pt" strokecolor="#000000">
                <v:path arrowok="t"/>
              </v:shape>
            </v:group>
            <v:group style="position:absolute;left:7776;top:4479;width:10;height:2" coordorigin="7776,4479" coordsize="10,2">
              <v:shape style="position:absolute;left:7776;top:4479;width:10;height:2" coordorigin="7776,4479" coordsize="10,0" path="m7776,4479l7786,4479e" filled="false" stroked="true" strokeweight=".48pt" strokecolor="#000000">
                <v:path arrowok="t"/>
              </v:shape>
            </v:group>
            <v:group style="position:absolute;left:7776;top:4499;width:10;height:2" coordorigin="7776,4499" coordsize="10,2">
              <v:shape style="position:absolute;left:7776;top:4499;width:10;height:2" coordorigin="7776,4499" coordsize="10,0" path="m7776,4499l7786,4499e" filled="false" stroked="true" strokeweight=".48pt" strokecolor="#000000">
                <v:path arrowok="t"/>
              </v:shape>
            </v:group>
            <v:group style="position:absolute;left:7776;top:4518;width:10;height:2" coordorigin="7776,4518" coordsize="10,2">
              <v:shape style="position:absolute;left:7776;top:4518;width:10;height:2" coordorigin="7776,4518" coordsize="10,0" path="m7776,4518l7786,4518e" filled="false" stroked="true" strokeweight=".48pt" strokecolor="#000000">
                <v:path arrowok="t"/>
              </v:shape>
            </v:group>
            <v:group style="position:absolute;left:7776;top:4537;width:10;height:2" coordorigin="7776,4537" coordsize="10,2">
              <v:shape style="position:absolute;left:7776;top:4537;width:10;height:2" coordorigin="7776,4537" coordsize="10,0" path="m7776,4537l7786,4537e" filled="false" stroked="true" strokeweight=".48pt" strokecolor="#000000">
                <v:path arrowok="t"/>
              </v:shape>
            </v:group>
            <v:group style="position:absolute;left:7776;top:4556;width:10;height:2" coordorigin="7776,4556" coordsize="10,2">
              <v:shape style="position:absolute;left:7776;top:4556;width:10;height:2" coordorigin="7776,4556" coordsize="10,0" path="m7776,4556l7786,4556e" filled="false" stroked="true" strokeweight=".48pt" strokecolor="#000000">
                <v:path arrowok="t"/>
              </v:shape>
            </v:group>
            <v:group style="position:absolute;left:7776;top:4575;width:10;height:2" coordorigin="7776,4575" coordsize="10,2">
              <v:shape style="position:absolute;left:7776;top:4575;width:10;height:2" coordorigin="7776,4575" coordsize="10,0" path="m7776,4575l7786,4575e" filled="false" stroked="true" strokeweight=".48pt" strokecolor="#000000">
                <v:path arrowok="t"/>
              </v:shape>
            </v:group>
            <v:group style="position:absolute;left:7776;top:4595;width:10;height:2" coordorigin="7776,4595" coordsize="10,2">
              <v:shape style="position:absolute;left:7776;top:4595;width:10;height:2" coordorigin="7776,4595" coordsize="10,0" path="m7776,4595l7786,4595e" filled="false" stroked="true" strokeweight=".48pt" strokecolor="#000000">
                <v:path arrowok="t"/>
              </v:shape>
            </v:group>
            <v:group style="position:absolute;left:7776;top:4614;width:10;height:2" coordorigin="7776,4614" coordsize="10,2">
              <v:shape style="position:absolute;left:7776;top:4614;width:10;height:2" coordorigin="7776,4614" coordsize="10,0" path="m7776,4614l7786,4614e" filled="false" stroked="true" strokeweight=".48pt" strokecolor="#000000">
                <v:path arrowok="t"/>
              </v:shape>
            </v:group>
            <v:group style="position:absolute;left:7776;top:4633;width:10;height:2" coordorigin="7776,4633" coordsize="10,2">
              <v:shape style="position:absolute;left:7776;top:4633;width:10;height:2" coordorigin="7776,4633" coordsize="10,0" path="m7776,4633l7786,4633e" filled="false" stroked="true" strokeweight=".48pt" strokecolor="#000000">
                <v:path arrowok="t"/>
              </v:shape>
            </v:group>
            <v:group style="position:absolute;left:7776;top:4652;width:10;height:2" coordorigin="7776,4652" coordsize="10,2">
              <v:shape style="position:absolute;left:7776;top:4652;width:10;height:2" coordorigin="7776,4652" coordsize="10,0" path="m7776,4652l7786,4652e" filled="false" stroked="true" strokeweight=".48pt" strokecolor="#000000">
                <v:path arrowok="t"/>
              </v:shape>
            </v:group>
            <v:group style="position:absolute;left:7776;top:4671;width:10;height:2" coordorigin="7776,4671" coordsize="10,2">
              <v:shape style="position:absolute;left:7776;top:4671;width:10;height:2" coordorigin="7776,4671" coordsize="10,0" path="m7776,4671l7786,4671e" filled="false" stroked="true" strokeweight=".48pt" strokecolor="#000000">
                <v:path arrowok="t"/>
              </v:shape>
            </v:group>
            <v:group style="position:absolute;left:7776;top:4691;width:10;height:2" coordorigin="7776,4691" coordsize="10,2">
              <v:shape style="position:absolute;left:7776;top:4691;width:10;height:2" coordorigin="7776,4691" coordsize="10,0" path="m7776,4691l7786,4691e" filled="false" stroked="true" strokeweight=".48pt" strokecolor="#000000">
                <v:path arrowok="t"/>
              </v:shape>
            </v:group>
            <v:group style="position:absolute;left:7776;top:4710;width:10;height:2" coordorigin="7776,4710" coordsize="10,2">
              <v:shape style="position:absolute;left:7776;top:4710;width:10;height:2" coordorigin="7776,4710" coordsize="10,0" path="m7776,4710l7786,4710e" filled="false" stroked="true" strokeweight=".48pt" strokecolor="#000000">
                <v:path arrowok="t"/>
              </v:shape>
            </v:group>
            <v:group style="position:absolute;left:7776;top:4729;width:10;height:2" coordorigin="7776,4729" coordsize="10,2">
              <v:shape style="position:absolute;left:7776;top:4729;width:10;height:2" coordorigin="7776,4729" coordsize="10,0" path="m7776,4729l7786,4729e" filled="false" stroked="true" strokeweight=".48pt" strokecolor="#000000">
                <v:path arrowok="t"/>
              </v:shape>
            </v:group>
            <v:group style="position:absolute;left:7776;top:4748;width:10;height:2" coordorigin="7776,4748" coordsize="10,2">
              <v:shape style="position:absolute;left:7776;top:4748;width:10;height:2" coordorigin="7776,4748" coordsize="10,0" path="m7776,4748l7786,4748e" filled="false" stroked="true" strokeweight=".48pt" strokecolor="#000000">
                <v:path arrowok="t"/>
              </v:shape>
            </v:group>
            <v:group style="position:absolute;left:7776;top:4767;width:10;height:2" coordorigin="7776,4767" coordsize="10,2">
              <v:shape style="position:absolute;left:7776;top:4767;width:10;height:2" coordorigin="7776,4767" coordsize="10,0" path="m7776,4767l7786,4767e" filled="false" stroked="true" strokeweight=".48pt" strokecolor="#000000">
                <v:path arrowok="t"/>
              </v:shape>
            </v:group>
            <v:group style="position:absolute;left:7776;top:4787;width:10;height:2" coordorigin="7776,4787" coordsize="10,2">
              <v:shape style="position:absolute;left:7776;top:4787;width:10;height:2" coordorigin="7776,4787" coordsize="10,0" path="m7776,4787l7786,4787e" filled="false" stroked="true" strokeweight=".48pt" strokecolor="#000000">
                <v:path arrowok="t"/>
              </v:shape>
            </v:group>
            <v:group style="position:absolute;left:7776;top:4863;width:10;height:2" coordorigin="7776,4863" coordsize="10,2">
              <v:shape style="position:absolute;left:7776;top:4863;width:10;height:2" coordorigin="7776,4863" coordsize="10,0" path="m7776,4863l7786,4863e" filled="false" stroked="true" strokeweight=".48pt" strokecolor="#000000">
                <v:path arrowok="t"/>
              </v:shape>
            </v:group>
            <v:group style="position:absolute;left:7776;top:4883;width:10;height:2" coordorigin="7776,4883" coordsize="10,2">
              <v:shape style="position:absolute;left:7776;top:4883;width:10;height:2" coordorigin="7776,4883" coordsize="10,0" path="m7776,4883l7786,4883e" filled="false" stroked="true" strokeweight=".48pt" strokecolor="#000000">
                <v:path arrowok="t"/>
              </v:shape>
            </v:group>
            <v:group style="position:absolute;left:7776;top:4902;width:10;height:2" coordorigin="7776,4902" coordsize="10,2">
              <v:shape style="position:absolute;left:7776;top:4902;width:10;height:2" coordorigin="7776,4902" coordsize="10,0" path="m7776,4902l7786,4902e" filled="false" stroked="true" strokeweight=".48pt" strokecolor="#000000">
                <v:path arrowok="t"/>
              </v:shape>
            </v:group>
            <v:group style="position:absolute;left:7776;top:4921;width:10;height:2" coordorigin="7776,4921" coordsize="10,2">
              <v:shape style="position:absolute;left:7776;top:4921;width:10;height:2" coordorigin="7776,4921" coordsize="10,0" path="m7776,4921l7786,4921e" filled="false" stroked="true" strokeweight=".48pt" strokecolor="#000000">
                <v:path arrowok="t"/>
              </v:shape>
            </v:group>
            <v:group style="position:absolute;left:7776;top:4940;width:10;height:2" coordorigin="7776,4940" coordsize="10,2">
              <v:shape style="position:absolute;left:7776;top:4940;width:10;height:2" coordorigin="7776,4940" coordsize="10,0" path="m7776,4940l7786,4940e" filled="false" stroked="true" strokeweight=".48pt" strokecolor="#000000">
                <v:path arrowok="t"/>
              </v:shape>
            </v:group>
            <v:group style="position:absolute;left:7776;top:4959;width:10;height:2" coordorigin="7776,4959" coordsize="10,2">
              <v:shape style="position:absolute;left:7776;top:4959;width:10;height:2" coordorigin="7776,4959" coordsize="10,0" path="m7776,4959l7786,4959e" filled="false" stroked="true" strokeweight=".48pt" strokecolor="#000000">
                <v:path arrowok="t"/>
              </v:shape>
            </v:group>
            <v:group style="position:absolute;left:7776;top:4979;width:10;height:2" coordorigin="7776,4979" coordsize="10,2">
              <v:shape style="position:absolute;left:7776;top:4979;width:10;height:2" coordorigin="7776,4979" coordsize="10,0" path="m7776,4979l7786,4979e" filled="false" stroked="true" strokeweight=".48pt" strokecolor="#000000">
                <v:path arrowok="t"/>
              </v:shape>
            </v:group>
            <v:group style="position:absolute;left:7776;top:4998;width:10;height:2" coordorigin="7776,4998" coordsize="10,2">
              <v:shape style="position:absolute;left:7776;top:4998;width:10;height:2" coordorigin="7776,4998" coordsize="10,0" path="m7776,4998l7786,4998e" filled="false" stroked="true" strokeweight=".48pt" strokecolor="#000000">
                <v:path arrowok="t"/>
              </v:shape>
            </v:group>
            <v:group style="position:absolute;left:7776;top:5017;width:10;height:2" coordorigin="7776,5017" coordsize="10,2">
              <v:shape style="position:absolute;left:7776;top:5017;width:10;height:2" coordorigin="7776,5017" coordsize="10,0" path="m7776,5017l7786,5017e" filled="false" stroked="true" strokeweight=".48pt" strokecolor="#000000">
                <v:path arrowok="t"/>
              </v:shape>
            </v:group>
            <v:group style="position:absolute;left:7776;top:5036;width:10;height:2" coordorigin="7776,5036" coordsize="10,2">
              <v:shape style="position:absolute;left:7776;top:5036;width:10;height:2" coordorigin="7776,5036" coordsize="10,0" path="m7776,5036l7786,5036e" filled="false" stroked="true" strokeweight=".48pt" strokecolor="#000000">
                <v:path arrowok="t"/>
              </v:shape>
            </v:group>
            <v:group style="position:absolute;left:7776;top:5055;width:10;height:2" coordorigin="7776,5055" coordsize="10,2">
              <v:shape style="position:absolute;left:7776;top:5055;width:10;height:2" coordorigin="7776,5055" coordsize="10,0" path="m7776,5055l7786,5055e" filled="false" stroked="true" strokeweight=".48pt" strokecolor="#000000">
                <v:path arrowok="t"/>
              </v:shape>
            </v:group>
            <v:group style="position:absolute;left:7776;top:5075;width:10;height:2" coordorigin="7776,5075" coordsize="10,2">
              <v:shape style="position:absolute;left:7776;top:5075;width:10;height:2" coordorigin="7776,5075" coordsize="10,0" path="m7776,5075l7786,5075e" filled="false" stroked="true" strokeweight=".48pt" strokecolor="#000000">
                <v:path arrowok="t"/>
              </v:shape>
            </v:group>
            <v:group style="position:absolute;left:7776;top:5094;width:10;height:2" coordorigin="7776,5094" coordsize="10,2">
              <v:shape style="position:absolute;left:7776;top:5094;width:10;height:2" coordorigin="7776,5094" coordsize="10,0" path="m7776,5094l7786,5094e" filled="false" stroked="true" strokeweight=".48pt" strokecolor="#000000">
                <v:path arrowok="t"/>
              </v:shape>
            </v:group>
            <v:group style="position:absolute;left:7776;top:5113;width:10;height:2" coordorigin="7776,5113" coordsize="10,2">
              <v:shape style="position:absolute;left:7776;top:5113;width:10;height:2" coordorigin="7776,5113" coordsize="10,0" path="m7776,5113l7786,5113e" filled="false" stroked="true" strokeweight=".48pt" strokecolor="#000000">
                <v:path arrowok="t"/>
              </v:shape>
            </v:group>
            <v:group style="position:absolute;left:7776;top:5132;width:10;height:2" coordorigin="7776,5132" coordsize="10,2">
              <v:shape style="position:absolute;left:7776;top:5132;width:10;height:2" coordorigin="7776,5132" coordsize="10,0" path="m7776,5132l7786,5132e" filled="false" stroked="true" strokeweight=".48pt" strokecolor="#000000">
                <v:path arrowok="t"/>
              </v:shape>
            </v:group>
            <v:group style="position:absolute;left:7776;top:5151;width:10;height:2" coordorigin="7776,5151" coordsize="10,2">
              <v:shape style="position:absolute;left:7776;top:5151;width:10;height:2" coordorigin="7776,5151" coordsize="10,0" path="m7776,5151l7786,5151e" filled="false" stroked="true" strokeweight=".48pt" strokecolor="#000000">
                <v:path arrowok="t"/>
              </v:shape>
            </v:group>
            <v:group style="position:absolute;left:7776;top:5171;width:10;height:2" coordorigin="7776,5171" coordsize="10,2">
              <v:shape style="position:absolute;left:7776;top:5171;width:10;height:2" coordorigin="7776,5171" coordsize="10,0" path="m7776,5171l7786,5171e" filled="false" stroked="true" strokeweight=".48pt" strokecolor="#000000">
                <v:path arrowok="t"/>
              </v:shape>
            </v:group>
            <v:group style="position:absolute;left:7776;top:5190;width:10;height:2" coordorigin="7776,5190" coordsize="10,2">
              <v:shape style="position:absolute;left:7776;top:5190;width:10;height:2" coordorigin="7776,5190" coordsize="10,0" path="m7776,5190l7786,5190e" filled="false" stroked="true" strokeweight=".48pt" strokecolor="#000000">
                <v:path arrowok="t"/>
              </v:shape>
            </v:group>
            <v:group style="position:absolute;left:7776;top:5209;width:10;height:2" coordorigin="7776,5209" coordsize="10,2">
              <v:shape style="position:absolute;left:7776;top:5209;width:10;height:2" coordorigin="7776,5209" coordsize="10,0" path="m7776,5209l7786,5209e" filled="false" stroked="true" strokeweight=".48pt" strokecolor="#000000">
                <v:path arrowok="t"/>
              </v:shape>
            </v:group>
            <v:group style="position:absolute;left:7776;top:5228;width:10;height:2" coordorigin="7776,5228" coordsize="10,2">
              <v:shape style="position:absolute;left:7776;top:5228;width:10;height:2" coordorigin="7776,5228" coordsize="10,0" path="m7776,5228l7786,5228e" filled="false" stroked="true" strokeweight=".48pt" strokecolor="#000000">
                <v:path arrowok="t"/>
              </v:shape>
            </v:group>
            <v:group style="position:absolute;left:7776;top:5247;width:10;height:2" coordorigin="7776,5247" coordsize="10,2">
              <v:shape style="position:absolute;left:7776;top:5247;width:10;height:2" coordorigin="7776,5247" coordsize="10,0" path="m7776,5247l7786,5247e" filled="false" stroked="true" strokeweight=".48pt" strokecolor="#000000">
                <v:path arrowok="t"/>
              </v:shape>
            </v:group>
            <v:group style="position:absolute;left:7776;top:5267;width:10;height:2" coordorigin="7776,5267" coordsize="10,2">
              <v:shape style="position:absolute;left:7776;top:5267;width:10;height:2" coordorigin="7776,5267" coordsize="10,0" path="m7776,5267l7786,5267e" filled="false" stroked="true" strokeweight=".48pt" strokecolor="#000000">
                <v:path arrowok="t"/>
              </v:shape>
            </v:group>
            <v:group style="position:absolute;left:7775;top:3980;width:12;height:2" coordorigin="7775,3980" coordsize="12,2">
              <v:shape style="position:absolute;left:7775;top:3980;width:12;height:2" coordorigin="7775,3980" coordsize="12,0" path="m7775,3980l7787,3980e" filled="false" stroked="true" strokeweight=".6pt" strokecolor="#000000">
                <v:path arrowok="t"/>
              </v:shape>
            </v:group>
            <v:group style="position:absolute;left:7775;top:3999;width:12;height:2" coordorigin="7775,3999" coordsize="12,2">
              <v:shape style="position:absolute;left:7775;top:3999;width:12;height:2" coordorigin="7775,3999" coordsize="12,0" path="m7775,3999l7787,3999e" filled="false" stroked="true" strokeweight=".6pt" strokecolor="#000000">
                <v:path arrowok="t"/>
              </v:shape>
            </v:group>
            <v:group style="position:absolute;left:7775;top:4019;width:12;height:2" coordorigin="7775,4019" coordsize="12,2">
              <v:shape style="position:absolute;left:7775;top:4019;width:12;height:2" coordorigin="7775,4019" coordsize="12,0" path="m7775,4019l7787,4019e" filled="false" stroked="true" strokeweight=".6pt" strokecolor="#000000">
                <v:path arrowok="t"/>
              </v:shape>
            </v:group>
            <v:group style="position:absolute;left:7775;top:4038;width:12;height:2" coordorigin="7775,4038" coordsize="12,2">
              <v:shape style="position:absolute;left:7775;top:4038;width:12;height:2" coordorigin="7775,4038" coordsize="12,0" path="m7775,4038l7787,4038e" filled="false" stroked="true" strokeweight=".6pt" strokecolor="#000000">
                <v:path arrowok="t"/>
              </v:shape>
            </v:group>
            <v:group style="position:absolute;left:7775;top:4057;width:12;height:2" coordorigin="7775,4057" coordsize="12,2">
              <v:shape style="position:absolute;left:7775;top:4057;width:12;height:2" coordorigin="7775,4057" coordsize="12,0" path="m7775,4057l7787,4057e" filled="false" stroked="true" strokeweight=".6pt" strokecolor="#000000">
                <v:path arrowok="t"/>
              </v:shape>
            </v:group>
            <v:group style="position:absolute;left:7775;top:4076;width:12;height:2" coordorigin="7775,4076" coordsize="12,2">
              <v:shape style="position:absolute;left:7775;top:4076;width:12;height:2" coordorigin="7775,4076" coordsize="12,0" path="m7775,4076l7787,4076e" filled="false" stroked="true" strokeweight=".6pt" strokecolor="#000000">
                <v:path arrowok="t"/>
              </v:shape>
            </v:group>
            <v:group style="position:absolute;left:7775;top:4095;width:12;height:2" coordorigin="7775,4095" coordsize="12,2">
              <v:shape style="position:absolute;left:7775;top:4095;width:12;height:2" coordorigin="7775,4095" coordsize="12,0" path="m7775,4095l7787,4095e" filled="false" stroked="true" strokeweight=".6pt" strokecolor="#000000">
                <v:path arrowok="t"/>
              </v:shape>
            </v:group>
            <v:group style="position:absolute;left:7775;top:4115;width:12;height:2" coordorigin="7775,4115" coordsize="12,2">
              <v:shape style="position:absolute;left:7775;top:4115;width:12;height:2" coordorigin="7775,4115" coordsize="12,0" path="m7775,4115l7787,4115e" filled="false" stroked="true" strokeweight=".6pt" strokecolor="#000000">
                <v:path arrowok="t"/>
              </v:shape>
            </v:group>
            <v:group style="position:absolute;left:7775;top:4134;width:12;height:2" coordorigin="7775,4134" coordsize="12,2">
              <v:shape style="position:absolute;left:7775;top:4134;width:12;height:2" coordorigin="7775,4134" coordsize="12,0" path="m7775,4134l7787,4134e" filled="false" stroked="true" strokeweight=".6pt" strokecolor="#000000">
                <v:path arrowok="t"/>
              </v:shape>
            </v:group>
            <v:group style="position:absolute;left:7775;top:4153;width:12;height:2" coordorigin="7775,4153" coordsize="12,2">
              <v:shape style="position:absolute;left:7775;top:4153;width:12;height:2" coordorigin="7775,4153" coordsize="12,0" path="m7775,4153l7787,4153e" filled="false" stroked="true" strokeweight=".6pt" strokecolor="#000000">
                <v:path arrowok="t"/>
              </v:shape>
            </v:group>
            <v:group style="position:absolute;left:7775;top:4172;width:12;height:2" coordorigin="7775,4172" coordsize="12,2">
              <v:shape style="position:absolute;left:7775;top:4172;width:12;height:2" coordorigin="7775,4172" coordsize="12,0" path="m7775,4172l7787,4172e" filled="false" stroked="true" strokeweight=".6pt" strokecolor="#000000">
                <v:path arrowok="t"/>
              </v:shape>
            </v:group>
            <v:group style="position:absolute;left:7775;top:4191;width:12;height:2" coordorigin="7775,4191" coordsize="12,2">
              <v:shape style="position:absolute;left:7775;top:4191;width:12;height:2" coordorigin="7775,4191" coordsize="12,0" path="m7775,4191l7787,4191e" filled="false" stroked="true" strokeweight=".6pt" strokecolor="#000000">
                <v:path arrowok="t"/>
              </v:shape>
            </v:group>
            <v:group style="position:absolute;left:7775;top:4211;width:12;height:2" coordorigin="7775,4211" coordsize="12,2">
              <v:shape style="position:absolute;left:7775;top:4211;width:12;height:2" coordorigin="7775,4211" coordsize="12,0" path="m7775,4211l7787,4211e" filled="false" stroked="true" strokeweight=".6pt" strokecolor="#000000">
                <v:path arrowok="t"/>
              </v:shape>
            </v:group>
            <v:group style="position:absolute;left:7775;top:4230;width:12;height:2" coordorigin="7775,4230" coordsize="12,2">
              <v:shape style="position:absolute;left:7775;top:4230;width:12;height:2" coordorigin="7775,4230" coordsize="12,0" path="m7775,4230l7787,4230e" filled="false" stroked="true" strokeweight=".6pt" strokecolor="#000000">
                <v:path arrowok="t"/>
              </v:shape>
            </v:group>
            <v:group style="position:absolute;left:7775;top:4249;width:12;height:2" coordorigin="7775,4249" coordsize="12,2">
              <v:shape style="position:absolute;left:7775;top:4249;width:12;height:2" coordorigin="7775,4249" coordsize="12,0" path="m7775,4249l7787,4249e" filled="false" stroked="true" strokeweight=".6pt" strokecolor="#000000">
                <v:path arrowok="t"/>
              </v:shape>
            </v:group>
            <v:group style="position:absolute;left:7775;top:4268;width:12;height:2" coordorigin="7775,4268" coordsize="12,2">
              <v:shape style="position:absolute;left:7775;top:4268;width:12;height:2" coordorigin="7775,4268" coordsize="12,0" path="m7775,4268l7787,4268e" filled="false" stroked="true" strokeweight=".6pt" strokecolor="#000000">
                <v:path arrowok="t"/>
              </v:shape>
            </v:group>
            <v:group style="position:absolute;left:7775;top:4287;width:12;height:2" coordorigin="7775,4287" coordsize="12,2">
              <v:shape style="position:absolute;left:7775;top:4287;width:12;height:2" coordorigin="7775,4287" coordsize="12,0" path="m7775,4287l7787,4287e" filled="false" stroked="true" strokeweight=".6pt" strokecolor="#000000">
                <v:path arrowok="t"/>
              </v:shape>
            </v:group>
            <v:group style="position:absolute;left:7775;top:4307;width:12;height:2" coordorigin="7775,4307" coordsize="12,2">
              <v:shape style="position:absolute;left:7775;top:4307;width:12;height:2" coordorigin="7775,4307" coordsize="12,0" path="m7775,4307l7787,4307e" filled="false" stroked="true" strokeweight=".6pt" strokecolor="#000000">
                <v:path arrowok="t"/>
              </v:shape>
            </v:group>
            <v:group style="position:absolute;left:7775;top:4326;width:12;height:2" coordorigin="7775,4326" coordsize="12,2">
              <v:shape style="position:absolute;left:7775;top:4326;width:12;height:2" coordorigin="7775,4326" coordsize="12,0" path="m7775,4326l7787,4326e" filled="false" stroked="true" strokeweight=".6pt" strokecolor="#000000">
                <v:path arrowok="t"/>
              </v:shape>
            </v:group>
            <v:group style="position:absolute;left:7775;top:4345;width:12;height:2" coordorigin="7775,4345" coordsize="12,2">
              <v:shape style="position:absolute;left:7775;top:4345;width:12;height:2" coordorigin="7775,4345" coordsize="12,0" path="m7775,4345l7787,4345e" filled="false" stroked="true" strokeweight=".6pt" strokecolor="#000000">
                <v:path arrowok="t"/>
              </v:shape>
            </v:group>
            <v:group style="position:absolute;left:7775;top:4364;width:12;height:2" coordorigin="7775,4364" coordsize="12,2">
              <v:shape style="position:absolute;left:7775;top:4364;width:12;height:2" coordorigin="7775,4364" coordsize="12,0" path="m7775,4364l7787,4364e" filled="false" stroked="true" strokeweight=".6pt" strokecolor="#000000">
                <v:path arrowok="t"/>
              </v:shape>
            </v:group>
            <v:group style="position:absolute;left:7775;top:4383;width:12;height:2" coordorigin="7775,4383" coordsize="12,2">
              <v:shape style="position:absolute;left:7775;top:4383;width:12;height:2" coordorigin="7775,4383" coordsize="12,0" path="m7775,4383l7787,4383e" filled="false" stroked="true" strokeweight=".6pt" strokecolor="#000000">
                <v:path arrowok="t"/>
              </v:shape>
            </v:group>
            <v:group style="position:absolute;left:7775;top:4403;width:12;height:2" coordorigin="7775,4403" coordsize="12,2">
              <v:shape style="position:absolute;left:7775;top:4403;width:12;height:2" coordorigin="7775,4403" coordsize="12,0" path="m7775,4403l7787,4403e" filled="false" stroked="true" strokeweight=".6pt" strokecolor="#000000">
                <v:path arrowok="t"/>
              </v:shape>
            </v:group>
            <v:group style="position:absolute;left:7775;top:4422;width:12;height:2" coordorigin="7775,4422" coordsize="12,2">
              <v:shape style="position:absolute;left:7775;top:4422;width:12;height:2" coordorigin="7775,4422" coordsize="12,0" path="m7775,4422l7787,4422e" filled="false" stroked="true" strokeweight=".6pt" strokecolor="#000000">
                <v:path arrowok="t"/>
              </v:shape>
            </v:group>
            <v:group style="position:absolute;left:7775;top:4441;width:12;height:2" coordorigin="7775,4441" coordsize="12,2">
              <v:shape style="position:absolute;left:7775;top:4441;width:12;height:2" coordorigin="7775,4441" coordsize="12,0" path="m7775,4441l7787,4441e" filled="false" stroked="true" strokeweight=".6pt" strokecolor="#000000">
                <v:path arrowok="t"/>
              </v:shape>
            </v:group>
            <v:group style="position:absolute;left:7775;top:4460;width:12;height:2" coordorigin="7775,4460" coordsize="12,2">
              <v:shape style="position:absolute;left:7775;top:4460;width:12;height:2" coordorigin="7775,4460" coordsize="12,0" path="m7775,4460l7787,4460e" filled="false" stroked="true" strokeweight=".6pt" strokecolor="#000000">
                <v:path arrowok="t"/>
              </v:shape>
            </v:group>
            <v:group style="position:absolute;left:7775;top:4479;width:12;height:2" coordorigin="7775,4479" coordsize="12,2">
              <v:shape style="position:absolute;left:7775;top:4479;width:12;height:2" coordorigin="7775,4479" coordsize="12,0" path="m7775,4479l7787,4479e" filled="false" stroked="true" strokeweight=".6pt" strokecolor="#000000">
                <v:path arrowok="t"/>
              </v:shape>
            </v:group>
            <v:group style="position:absolute;left:7775;top:4499;width:12;height:2" coordorigin="7775,4499" coordsize="12,2">
              <v:shape style="position:absolute;left:7775;top:4499;width:12;height:2" coordorigin="7775,4499" coordsize="12,0" path="m7775,4499l7787,4499e" filled="false" stroked="true" strokeweight=".6pt" strokecolor="#000000">
                <v:path arrowok="t"/>
              </v:shape>
            </v:group>
            <v:group style="position:absolute;left:7775;top:4518;width:12;height:2" coordorigin="7775,4518" coordsize="12,2">
              <v:shape style="position:absolute;left:7775;top:4518;width:12;height:2" coordorigin="7775,4518" coordsize="12,0" path="m7775,4518l7787,4518e" filled="false" stroked="true" strokeweight=".6pt" strokecolor="#000000">
                <v:path arrowok="t"/>
              </v:shape>
            </v:group>
            <v:group style="position:absolute;left:7775;top:4537;width:12;height:2" coordorigin="7775,4537" coordsize="12,2">
              <v:shape style="position:absolute;left:7775;top:4537;width:12;height:2" coordorigin="7775,4537" coordsize="12,0" path="m7775,4537l7787,4537e" filled="false" stroked="true" strokeweight=".6pt" strokecolor="#000000">
                <v:path arrowok="t"/>
              </v:shape>
            </v:group>
            <v:group style="position:absolute;left:7775;top:4556;width:12;height:2" coordorigin="7775,4556" coordsize="12,2">
              <v:shape style="position:absolute;left:7775;top:4556;width:12;height:2" coordorigin="7775,4556" coordsize="12,0" path="m7775,4556l7787,4556e" filled="false" stroked="true" strokeweight=".6pt" strokecolor="#000000">
                <v:path arrowok="t"/>
              </v:shape>
            </v:group>
            <v:group style="position:absolute;left:7775;top:4575;width:12;height:2" coordorigin="7775,4575" coordsize="12,2">
              <v:shape style="position:absolute;left:7775;top:4575;width:12;height:2" coordorigin="7775,4575" coordsize="12,0" path="m7775,4575l7787,4575e" filled="false" stroked="true" strokeweight=".6pt" strokecolor="#000000">
                <v:path arrowok="t"/>
              </v:shape>
            </v:group>
            <v:group style="position:absolute;left:7775;top:4595;width:12;height:2" coordorigin="7775,4595" coordsize="12,2">
              <v:shape style="position:absolute;left:7775;top:4595;width:12;height:2" coordorigin="7775,4595" coordsize="12,0" path="m7775,4595l7787,4595e" filled="false" stroked="true" strokeweight=".6pt" strokecolor="#000000">
                <v:path arrowok="t"/>
              </v:shape>
            </v:group>
            <v:group style="position:absolute;left:7775;top:4614;width:12;height:2" coordorigin="7775,4614" coordsize="12,2">
              <v:shape style="position:absolute;left:7775;top:4614;width:12;height:2" coordorigin="7775,4614" coordsize="12,0" path="m7775,4614l7787,4614e" filled="false" stroked="true" strokeweight=".6pt" strokecolor="#000000">
                <v:path arrowok="t"/>
              </v:shape>
            </v:group>
            <v:group style="position:absolute;left:7775;top:4633;width:12;height:2" coordorigin="7775,4633" coordsize="12,2">
              <v:shape style="position:absolute;left:7775;top:4633;width:12;height:2" coordorigin="7775,4633" coordsize="12,0" path="m7775,4633l7787,4633e" filled="false" stroked="true" strokeweight=".6pt" strokecolor="#000000">
                <v:path arrowok="t"/>
              </v:shape>
            </v:group>
            <v:group style="position:absolute;left:7775;top:4652;width:12;height:2" coordorigin="7775,4652" coordsize="12,2">
              <v:shape style="position:absolute;left:7775;top:4652;width:12;height:2" coordorigin="7775,4652" coordsize="12,0" path="m7775,4652l7787,4652e" filled="false" stroked="true" strokeweight=".6pt" strokecolor="#000000">
                <v:path arrowok="t"/>
              </v:shape>
            </v:group>
            <v:group style="position:absolute;left:7775;top:4671;width:12;height:2" coordorigin="7775,4671" coordsize="12,2">
              <v:shape style="position:absolute;left:7775;top:4671;width:12;height:2" coordorigin="7775,4671" coordsize="12,0" path="m7775,4671l7787,4671e" filled="false" stroked="true" strokeweight=".6pt" strokecolor="#000000">
                <v:path arrowok="t"/>
              </v:shape>
            </v:group>
            <v:group style="position:absolute;left:7775;top:4691;width:12;height:2" coordorigin="7775,4691" coordsize="12,2">
              <v:shape style="position:absolute;left:7775;top:4691;width:12;height:2" coordorigin="7775,4691" coordsize="12,0" path="m7775,4691l7787,4691e" filled="false" stroked="true" strokeweight=".6pt" strokecolor="#000000">
                <v:path arrowok="t"/>
              </v:shape>
            </v:group>
            <v:group style="position:absolute;left:7775;top:4710;width:12;height:2" coordorigin="7775,4710" coordsize="12,2">
              <v:shape style="position:absolute;left:7775;top:4710;width:12;height:2" coordorigin="7775,4710" coordsize="12,0" path="m7775,4710l7787,4710e" filled="false" stroked="true" strokeweight=".6pt" strokecolor="#000000">
                <v:path arrowok="t"/>
              </v:shape>
            </v:group>
            <v:group style="position:absolute;left:7775;top:4729;width:12;height:2" coordorigin="7775,4729" coordsize="12,2">
              <v:shape style="position:absolute;left:7775;top:4729;width:12;height:2" coordorigin="7775,4729" coordsize="12,0" path="m7775,4729l7787,4729e" filled="false" stroked="true" strokeweight=".6pt" strokecolor="#000000">
                <v:path arrowok="t"/>
              </v:shape>
            </v:group>
            <v:group style="position:absolute;left:7775;top:4748;width:12;height:2" coordorigin="7775,4748" coordsize="12,2">
              <v:shape style="position:absolute;left:7775;top:4748;width:12;height:2" coordorigin="7775,4748" coordsize="12,0" path="m7775,4748l7787,4748e" filled="false" stroked="true" strokeweight=".6pt" strokecolor="#000000">
                <v:path arrowok="t"/>
              </v:shape>
            </v:group>
            <v:group style="position:absolute;left:7775;top:4767;width:12;height:2" coordorigin="7775,4767" coordsize="12,2">
              <v:shape style="position:absolute;left:7775;top:4767;width:12;height:2" coordorigin="7775,4767" coordsize="12,0" path="m7775,4767l7787,4767e" filled="false" stroked="true" strokeweight=".6pt" strokecolor="#000000">
                <v:path arrowok="t"/>
              </v:shape>
            </v:group>
            <v:group style="position:absolute;left:7775;top:4787;width:12;height:2" coordorigin="7775,4787" coordsize="12,2">
              <v:shape style="position:absolute;left:7775;top:4787;width:12;height:2" coordorigin="7775,4787" coordsize="12,0" path="m7775,4787l7787,4787e" filled="false" stroked="true" strokeweight=".6pt" strokecolor="#000000">
                <v:path arrowok="t"/>
              </v:shape>
            </v:group>
            <v:group style="position:absolute;left:7775;top:4806;width:12;height:2" coordorigin="7775,4806" coordsize="12,2">
              <v:shape style="position:absolute;left:7775;top:4806;width:12;height:2" coordorigin="7775,4806" coordsize="12,0" path="m7775,4806l7787,4806e" filled="false" stroked="true" strokeweight=".6pt" strokecolor="#000000">
                <v:path arrowok="t"/>
              </v:shape>
            </v:group>
            <v:group style="position:absolute;left:7775;top:4825;width:12;height:2" coordorigin="7775,4825" coordsize="12,2">
              <v:shape style="position:absolute;left:7775;top:4825;width:12;height:2" coordorigin="7775,4825" coordsize="12,0" path="m7775,4825l7787,4825e" filled="false" stroked="true" strokeweight=".6pt" strokecolor="#000000">
                <v:path arrowok="t"/>
              </v:shape>
            </v:group>
            <v:group style="position:absolute;left:7775;top:4844;width:12;height:2" coordorigin="7775,4844" coordsize="12,2">
              <v:shape style="position:absolute;left:7775;top:4844;width:12;height:2" coordorigin="7775,4844" coordsize="12,0" path="m7775,4844l7787,4844e" filled="false" stroked="true" strokeweight=".6pt" strokecolor="#000000">
                <v:path arrowok="t"/>
              </v:shape>
            </v:group>
            <v:group style="position:absolute;left:7775;top:4863;width:12;height:2" coordorigin="7775,4863" coordsize="12,2">
              <v:shape style="position:absolute;left:7775;top:4863;width:12;height:2" coordorigin="7775,4863" coordsize="12,0" path="m7775,4863l7787,4863e" filled="false" stroked="true" strokeweight=".6pt" strokecolor="#000000">
                <v:path arrowok="t"/>
              </v:shape>
            </v:group>
            <v:group style="position:absolute;left:7775;top:4883;width:12;height:2" coordorigin="7775,4883" coordsize="12,2">
              <v:shape style="position:absolute;left:7775;top:4883;width:12;height:2" coordorigin="7775,4883" coordsize="12,0" path="m7775,4883l7787,4883e" filled="false" stroked="true" strokeweight=".6pt" strokecolor="#000000">
                <v:path arrowok="t"/>
              </v:shape>
            </v:group>
            <v:group style="position:absolute;left:7775;top:4902;width:12;height:2" coordorigin="7775,4902" coordsize="12,2">
              <v:shape style="position:absolute;left:7775;top:4902;width:12;height:2" coordorigin="7775,4902" coordsize="12,0" path="m7775,4902l7787,4902e" filled="false" stroked="true" strokeweight=".6pt" strokecolor="#000000">
                <v:path arrowok="t"/>
              </v:shape>
            </v:group>
            <v:group style="position:absolute;left:7775;top:4921;width:12;height:2" coordorigin="7775,4921" coordsize="12,2">
              <v:shape style="position:absolute;left:7775;top:4921;width:12;height:2" coordorigin="7775,4921" coordsize="12,0" path="m7775,4921l7787,4921e" filled="false" stroked="true" strokeweight=".6pt" strokecolor="#000000">
                <v:path arrowok="t"/>
              </v:shape>
            </v:group>
            <v:group style="position:absolute;left:7775;top:4940;width:12;height:2" coordorigin="7775,4940" coordsize="12,2">
              <v:shape style="position:absolute;left:7775;top:4940;width:12;height:2" coordorigin="7775,4940" coordsize="12,0" path="m7775,4940l7787,4940e" filled="false" stroked="true" strokeweight=".6pt" strokecolor="#000000">
                <v:path arrowok="t"/>
              </v:shape>
            </v:group>
            <v:group style="position:absolute;left:7775;top:4959;width:12;height:2" coordorigin="7775,4959" coordsize="12,2">
              <v:shape style="position:absolute;left:7775;top:4959;width:12;height:2" coordorigin="7775,4959" coordsize="12,0" path="m7775,4959l7787,4959e" filled="false" stroked="true" strokeweight=".6pt" strokecolor="#000000">
                <v:path arrowok="t"/>
              </v:shape>
            </v:group>
            <v:group style="position:absolute;left:7775;top:4979;width:12;height:2" coordorigin="7775,4979" coordsize="12,2">
              <v:shape style="position:absolute;left:7775;top:4979;width:12;height:2" coordorigin="7775,4979" coordsize="12,0" path="m7775,4979l7787,4979e" filled="false" stroked="true" strokeweight=".6pt" strokecolor="#000000">
                <v:path arrowok="t"/>
              </v:shape>
            </v:group>
            <v:group style="position:absolute;left:7775;top:4998;width:12;height:2" coordorigin="7775,4998" coordsize="12,2">
              <v:shape style="position:absolute;left:7775;top:4998;width:12;height:2" coordorigin="7775,4998" coordsize="12,0" path="m7775,4998l7787,4998e" filled="false" stroked="true" strokeweight=".6pt" strokecolor="#000000">
                <v:path arrowok="t"/>
              </v:shape>
            </v:group>
            <v:group style="position:absolute;left:7775;top:5017;width:12;height:2" coordorigin="7775,5017" coordsize="12,2">
              <v:shape style="position:absolute;left:7775;top:5017;width:12;height:2" coordorigin="7775,5017" coordsize="12,0" path="m7775,5017l7787,5017e" filled="false" stroked="true" strokeweight=".6pt" strokecolor="#000000">
                <v:path arrowok="t"/>
              </v:shape>
            </v:group>
            <v:group style="position:absolute;left:7775;top:5036;width:12;height:2" coordorigin="7775,5036" coordsize="12,2">
              <v:shape style="position:absolute;left:7775;top:5036;width:12;height:2" coordorigin="7775,5036" coordsize="12,0" path="m7775,5036l7787,5036e" filled="false" stroked="true" strokeweight=".6pt" strokecolor="#000000">
                <v:path arrowok="t"/>
              </v:shape>
            </v:group>
            <v:group style="position:absolute;left:7775;top:5055;width:12;height:2" coordorigin="7775,5055" coordsize="12,2">
              <v:shape style="position:absolute;left:7775;top:5055;width:12;height:2" coordorigin="7775,5055" coordsize="12,0" path="m7775,5055l7787,5055e" filled="false" stroked="true" strokeweight=".6pt" strokecolor="#000000">
                <v:path arrowok="t"/>
              </v:shape>
            </v:group>
            <v:group style="position:absolute;left:7775;top:5075;width:12;height:2" coordorigin="7775,5075" coordsize="12,2">
              <v:shape style="position:absolute;left:7775;top:5075;width:12;height:2" coordorigin="7775,5075" coordsize="12,0" path="m7775,5075l7787,5075e" filled="false" stroked="true" strokeweight=".6pt" strokecolor="#000000">
                <v:path arrowok="t"/>
              </v:shape>
            </v:group>
            <v:group style="position:absolute;left:7775;top:5094;width:12;height:2" coordorigin="7775,5094" coordsize="12,2">
              <v:shape style="position:absolute;left:7775;top:5094;width:12;height:2" coordorigin="7775,5094" coordsize="12,0" path="m7775,5094l7787,5094e" filled="false" stroked="true" strokeweight=".6pt" strokecolor="#000000">
                <v:path arrowok="t"/>
              </v:shape>
            </v:group>
            <v:group style="position:absolute;left:7775;top:5113;width:12;height:2" coordorigin="7775,5113" coordsize="12,2">
              <v:shape style="position:absolute;left:7775;top:5113;width:12;height:2" coordorigin="7775,5113" coordsize="12,0" path="m7775,5113l7787,5113e" filled="false" stroked="true" strokeweight=".6pt" strokecolor="#000000">
                <v:path arrowok="t"/>
              </v:shape>
            </v:group>
            <v:group style="position:absolute;left:7775;top:5132;width:12;height:2" coordorigin="7775,5132" coordsize="12,2">
              <v:shape style="position:absolute;left:7775;top:5132;width:12;height:2" coordorigin="7775,5132" coordsize="12,0" path="m7775,5132l7787,5132e" filled="false" stroked="true" strokeweight=".6pt" strokecolor="#000000">
                <v:path arrowok="t"/>
              </v:shape>
            </v:group>
            <v:group style="position:absolute;left:7775;top:5151;width:12;height:2" coordorigin="7775,5151" coordsize="12,2">
              <v:shape style="position:absolute;left:7775;top:5151;width:12;height:2" coordorigin="7775,5151" coordsize="12,0" path="m7775,5151l7787,5151e" filled="false" stroked="true" strokeweight=".6pt" strokecolor="#000000">
                <v:path arrowok="t"/>
              </v:shape>
            </v:group>
            <v:group style="position:absolute;left:7775;top:5171;width:12;height:2" coordorigin="7775,5171" coordsize="12,2">
              <v:shape style="position:absolute;left:7775;top:5171;width:12;height:2" coordorigin="7775,5171" coordsize="12,0" path="m7775,5171l7787,5171e" filled="false" stroked="true" strokeweight=".6pt" strokecolor="#000000">
                <v:path arrowok="t"/>
              </v:shape>
            </v:group>
            <v:group style="position:absolute;left:7775;top:5190;width:12;height:2" coordorigin="7775,5190" coordsize="12,2">
              <v:shape style="position:absolute;left:7775;top:5190;width:12;height:2" coordorigin="7775,5190" coordsize="12,0" path="m7775,5190l7787,5190e" filled="false" stroked="true" strokeweight=".6pt" strokecolor="#000000">
                <v:path arrowok="t"/>
              </v:shape>
            </v:group>
            <v:group style="position:absolute;left:7775;top:5209;width:12;height:2" coordorigin="7775,5209" coordsize="12,2">
              <v:shape style="position:absolute;left:7775;top:5209;width:12;height:2" coordorigin="7775,5209" coordsize="12,0" path="m7775,5209l7787,5209e" filled="false" stroked="true" strokeweight=".6pt" strokecolor="#000000">
                <v:path arrowok="t"/>
              </v:shape>
            </v:group>
            <v:group style="position:absolute;left:7775;top:5228;width:12;height:2" coordorigin="7775,5228" coordsize="12,2">
              <v:shape style="position:absolute;left:7775;top:5228;width:12;height:2" coordorigin="7775,5228" coordsize="12,0" path="m7775,5228l7787,5228e" filled="false" stroked="true" strokeweight=".6pt" strokecolor="#000000">
                <v:path arrowok="t"/>
              </v:shape>
            </v:group>
            <v:group style="position:absolute;left:7775;top:5247;width:12;height:2" coordorigin="7775,5247" coordsize="12,2">
              <v:shape style="position:absolute;left:7775;top:5247;width:12;height:2" coordorigin="7775,5247" coordsize="12,0" path="m7775,5247l7787,5247e" filled="false" stroked="true" strokeweight=".6pt" strokecolor="#000000">
                <v:path arrowok="t"/>
              </v:shape>
            </v:group>
            <v:group style="position:absolute;left:7775;top:5267;width:12;height:2" coordorigin="7775,5267" coordsize="12,2">
              <v:shape style="position:absolute;left:7775;top:5267;width:12;height:2" coordorigin="7775,5267" coordsize="12,0" path="m7775,5267l7787,5267e" filled="false" stroked="true" strokeweight=".6pt" strokecolor="#000000">
                <v:path arrowok="t"/>
              </v:shape>
            </v:group>
            <v:group style="position:absolute;left:7776;top:5283;width:10;height:2" coordorigin="7776,5283" coordsize="10,2">
              <v:shape style="position:absolute;left:7776;top:5283;width:10;height:2" coordorigin="7776,5283" coordsize="10,0" path="m7776,5283l7786,5283e" filled="false" stroked="true" strokeweight=".48pt" strokecolor="#000000">
                <v:path arrowok="t"/>
              </v:shape>
            </v:group>
            <v:group style="position:absolute;left:7776;top:5303;width:10;height:2" coordorigin="7776,5303" coordsize="10,2">
              <v:shape style="position:absolute;left:7776;top:5303;width:10;height:2" coordorigin="7776,5303" coordsize="10,0" path="m7776,5303l7786,5303e" filled="false" stroked="true" strokeweight=".48pt" strokecolor="#000000">
                <v:path arrowok="t"/>
              </v:shape>
            </v:group>
            <v:group style="position:absolute;left:7776;top:5322;width:10;height:2" coordorigin="7776,5322" coordsize="10,2">
              <v:shape style="position:absolute;left:7776;top:5322;width:10;height:2" coordorigin="7776,5322" coordsize="10,0" path="m7776,5322l7786,5322e" filled="false" stroked="true" strokeweight=".48pt" strokecolor="#000000">
                <v:path arrowok="t"/>
              </v:shape>
            </v:group>
            <v:group style="position:absolute;left:7776;top:5341;width:10;height:2" coordorigin="7776,5341" coordsize="10,2">
              <v:shape style="position:absolute;left:7776;top:5341;width:10;height:2" coordorigin="7776,5341" coordsize="10,0" path="m7776,5341l7786,5341e" filled="false" stroked="true" strokeweight=".48pt" strokecolor="#000000">
                <v:path arrowok="t"/>
              </v:shape>
            </v:group>
            <v:group style="position:absolute;left:7776;top:5360;width:10;height:2" coordorigin="7776,5360" coordsize="10,2">
              <v:shape style="position:absolute;left:7776;top:5360;width:10;height:2" coordorigin="7776,5360" coordsize="10,0" path="m7776,5360l7786,5360e" filled="false" stroked="true" strokeweight=".48pt" strokecolor="#000000">
                <v:path arrowok="t"/>
              </v:shape>
            </v:group>
            <v:group style="position:absolute;left:7776;top:5379;width:10;height:2" coordorigin="7776,5379" coordsize="10,2">
              <v:shape style="position:absolute;left:7776;top:5379;width:10;height:2" coordorigin="7776,5379" coordsize="10,0" path="m7776,5379l7786,5379e" filled="false" stroked="true" strokeweight=".48pt" strokecolor="#000000">
                <v:path arrowok="t"/>
              </v:shape>
            </v:group>
            <v:group style="position:absolute;left:7776;top:5399;width:10;height:2" coordorigin="7776,5399" coordsize="10,2">
              <v:shape style="position:absolute;left:7776;top:5399;width:10;height:2" coordorigin="7776,5399" coordsize="10,0" path="m7776,5399l7786,5399e" filled="false" stroked="true" strokeweight=".48pt" strokecolor="#000000">
                <v:path arrowok="t"/>
              </v:shape>
            </v:group>
            <v:group style="position:absolute;left:7776;top:5418;width:10;height:2" coordorigin="7776,5418" coordsize="10,2">
              <v:shape style="position:absolute;left:7776;top:5418;width:10;height:2" coordorigin="7776,5418" coordsize="10,0" path="m7776,5418l7786,5418e" filled="false" stroked="true" strokeweight=".48pt" strokecolor="#000000">
                <v:path arrowok="t"/>
              </v:shape>
            </v:group>
            <v:group style="position:absolute;left:7776;top:5437;width:10;height:2" coordorigin="7776,5437" coordsize="10,2">
              <v:shape style="position:absolute;left:7776;top:5437;width:10;height:2" coordorigin="7776,5437" coordsize="10,0" path="m7776,5437l7786,5437e" filled="false" stroked="true" strokeweight=".48pt" strokecolor="#000000">
                <v:path arrowok="t"/>
              </v:shape>
            </v:group>
            <v:group style="position:absolute;left:7776;top:5456;width:10;height:2" coordorigin="7776,5456" coordsize="10,2">
              <v:shape style="position:absolute;left:7776;top:5456;width:10;height:2" coordorigin="7776,5456" coordsize="10,0" path="m7776,5456l7786,5456e" filled="false" stroked="true" strokeweight=".48pt" strokecolor="#000000">
                <v:path arrowok="t"/>
              </v:shape>
            </v:group>
            <v:group style="position:absolute;left:7776;top:5475;width:10;height:2" coordorigin="7776,5475" coordsize="10,2">
              <v:shape style="position:absolute;left:7776;top:5475;width:10;height:2" coordorigin="7776,5475" coordsize="10,0" path="m7776,5475l7786,5475e" filled="false" stroked="true" strokeweight=".48pt" strokecolor="#000000">
                <v:path arrowok="t"/>
              </v:shape>
            </v:group>
            <v:group style="position:absolute;left:7776;top:5495;width:10;height:2" coordorigin="7776,5495" coordsize="10,2">
              <v:shape style="position:absolute;left:7776;top:5495;width:10;height:2" coordorigin="7776,5495" coordsize="10,0" path="m7776,5495l7786,5495e" filled="false" stroked="true" strokeweight=".48pt" strokecolor="#000000">
                <v:path arrowok="t"/>
              </v:shape>
            </v:group>
            <v:group style="position:absolute;left:7776;top:5514;width:10;height:2" coordorigin="7776,5514" coordsize="10,2">
              <v:shape style="position:absolute;left:7776;top:5514;width:10;height:2" coordorigin="7776,5514" coordsize="10,0" path="m7776,5514l7786,5514e" filled="false" stroked="true" strokeweight=".48pt" strokecolor="#000000">
                <v:path arrowok="t"/>
              </v:shape>
            </v:group>
            <v:group style="position:absolute;left:7776;top:5533;width:10;height:2" coordorigin="7776,5533" coordsize="10,2">
              <v:shape style="position:absolute;left:7776;top:5533;width:10;height:2" coordorigin="7776,5533" coordsize="10,0" path="m7776,5533l7786,5533e" filled="false" stroked="true" strokeweight=".48pt" strokecolor="#000000">
                <v:path arrowok="t"/>
              </v:shape>
            </v:group>
            <v:group style="position:absolute;left:7776;top:5552;width:10;height:2" coordorigin="7776,5552" coordsize="10,2">
              <v:shape style="position:absolute;left:7776;top:5552;width:10;height:2" coordorigin="7776,5552" coordsize="10,0" path="m7776,5552l7786,5552e" filled="false" stroked="true" strokeweight=".48pt" strokecolor="#000000">
                <v:path arrowok="t"/>
              </v:shape>
            </v:group>
            <v:group style="position:absolute;left:7776;top:5571;width:10;height:2" coordorigin="7776,5571" coordsize="10,2">
              <v:shape style="position:absolute;left:7776;top:5571;width:10;height:2" coordorigin="7776,5571" coordsize="10,0" path="m7776,5571l7786,5571e" filled="false" stroked="true" strokeweight=".48pt" strokecolor="#000000">
                <v:path arrowok="t"/>
              </v:shape>
            </v:group>
            <v:group style="position:absolute;left:7776;top:5591;width:10;height:2" coordorigin="7776,5591" coordsize="10,2">
              <v:shape style="position:absolute;left:7776;top:5591;width:10;height:2" coordorigin="7776,5591" coordsize="10,0" path="m7776,5591l7786,5591e" filled="false" stroked="true" strokeweight=".48pt" strokecolor="#000000">
                <v:path arrowok="t"/>
              </v:shape>
            </v:group>
            <v:group style="position:absolute;left:7776;top:5610;width:10;height:2" coordorigin="7776,5610" coordsize="10,2">
              <v:shape style="position:absolute;left:7776;top:5610;width:10;height:2" coordorigin="7776,5610" coordsize="10,0" path="m7776,5610l7786,5610e" filled="false" stroked="true" strokeweight=".48pt" strokecolor="#000000">
                <v:path arrowok="t"/>
              </v:shape>
            </v:group>
            <v:group style="position:absolute;left:7776;top:5629;width:10;height:2" coordorigin="7776,5629" coordsize="10,2">
              <v:shape style="position:absolute;left:7776;top:5629;width:10;height:2" coordorigin="7776,5629" coordsize="10,0" path="m7776,5629l7786,5629e" filled="false" stroked="true" strokeweight=".48pt" strokecolor="#000000">
                <v:path arrowok="t"/>
              </v:shape>
            </v:group>
            <v:group style="position:absolute;left:7776;top:5648;width:10;height:2" coordorigin="7776,5648" coordsize="10,2">
              <v:shape style="position:absolute;left:7776;top:5648;width:10;height:2" coordorigin="7776,5648" coordsize="10,0" path="m7776,5648l7786,5648e" filled="false" stroked="true" strokeweight=".48pt" strokecolor="#000000">
                <v:path arrowok="t"/>
              </v:shape>
            </v:group>
            <v:group style="position:absolute;left:7776;top:5667;width:10;height:2" coordorigin="7776,5667" coordsize="10,2">
              <v:shape style="position:absolute;left:7776;top:5667;width:10;height:2" coordorigin="7776,5667" coordsize="10,0" path="m7776,5667l7786,5667e" filled="false" stroked="true" strokeweight=".48pt" strokecolor="#000000">
                <v:path arrowok="t"/>
              </v:shape>
            </v:group>
            <v:group style="position:absolute;left:7776;top:5687;width:10;height:2" coordorigin="7776,5687" coordsize="10,2">
              <v:shape style="position:absolute;left:7776;top:5687;width:10;height:2" coordorigin="7776,5687" coordsize="10,0" path="m7776,5687l7786,5687e" filled="false" stroked="true" strokeweight=".48pt" strokecolor="#000000">
                <v:path arrowok="t"/>
              </v:shape>
            </v:group>
            <v:group style="position:absolute;left:7776;top:5706;width:10;height:2" coordorigin="7776,5706" coordsize="10,2">
              <v:shape style="position:absolute;left:7776;top:5706;width:10;height:2" coordorigin="7776,5706" coordsize="10,0" path="m7776,5706l7786,5706e" filled="false" stroked="true" strokeweight=".48pt" strokecolor="#000000">
                <v:path arrowok="t"/>
              </v:shape>
            </v:group>
            <v:group style="position:absolute;left:7776;top:5725;width:10;height:2" coordorigin="7776,5725" coordsize="10,2">
              <v:shape style="position:absolute;left:7776;top:5725;width:10;height:2" coordorigin="7776,5725" coordsize="10,0" path="m7776,5725l7786,5725e" filled="false" stroked="true" strokeweight=".48pt" strokecolor="#000000">
                <v:path arrowok="t"/>
              </v:shape>
            </v:group>
            <v:group style="position:absolute;left:7776;top:5744;width:10;height:2" coordorigin="7776,5744" coordsize="10,2">
              <v:shape style="position:absolute;left:7776;top:5744;width:10;height:2" coordorigin="7776,5744" coordsize="10,0" path="m7776,5744l7786,5744e" filled="false" stroked="true" strokeweight=".48pt" strokecolor="#000000">
                <v:path arrowok="t"/>
              </v:shape>
            </v:group>
            <v:group style="position:absolute;left:7776;top:5763;width:10;height:2" coordorigin="7776,5763" coordsize="10,2">
              <v:shape style="position:absolute;left:7776;top:5763;width:10;height:2" coordorigin="7776,5763" coordsize="10,0" path="m7776,5763l7786,5763e" filled="false" stroked="true" strokeweight=".48pt" strokecolor="#000000">
                <v:path arrowok="t"/>
              </v:shape>
            </v:group>
            <v:group style="position:absolute;left:7776;top:5783;width:10;height:2" coordorigin="7776,5783" coordsize="10,2">
              <v:shape style="position:absolute;left:7776;top:5783;width:10;height:2" coordorigin="7776,5783" coordsize="10,0" path="m7776,5783l7786,5783e" filled="false" stroked="true" strokeweight=".48pt" strokecolor="#000000">
                <v:path arrowok="t"/>
              </v:shape>
            </v:group>
            <v:group style="position:absolute;left:7776;top:5802;width:10;height:2" coordorigin="7776,5802" coordsize="10,2">
              <v:shape style="position:absolute;left:7776;top:5802;width:10;height:2" coordorigin="7776,5802" coordsize="10,0" path="m7776,5802l7786,5802e" filled="false" stroked="true" strokeweight=".48pt" strokecolor="#000000">
                <v:path arrowok="t"/>
              </v:shape>
            </v:group>
            <v:group style="position:absolute;left:7776;top:5821;width:10;height:2" coordorigin="7776,5821" coordsize="10,2">
              <v:shape style="position:absolute;left:7776;top:5821;width:10;height:2" coordorigin="7776,5821" coordsize="10,0" path="m7776,5821l7786,5821e" filled="false" stroked="true" strokeweight=".48pt" strokecolor="#000000">
                <v:path arrowok="t"/>
              </v:shape>
            </v:group>
            <v:group style="position:absolute;left:7776;top:5840;width:10;height:2" coordorigin="7776,5840" coordsize="10,2">
              <v:shape style="position:absolute;left:7776;top:5840;width:10;height:2" coordorigin="7776,5840" coordsize="10,0" path="m7776,5840l7786,5840e" filled="false" stroked="true" strokeweight=".48pt" strokecolor="#000000">
                <v:path arrowok="t"/>
              </v:shape>
            </v:group>
            <v:group style="position:absolute;left:7776;top:5859;width:10;height:2" coordorigin="7776,5859" coordsize="10,2">
              <v:shape style="position:absolute;left:7776;top:5859;width:10;height:2" coordorigin="7776,5859" coordsize="10,0" path="m7776,5859l7786,5859e" filled="false" stroked="true" strokeweight=".48pt" strokecolor="#000000">
                <v:path arrowok="t"/>
              </v:shape>
            </v:group>
            <v:group style="position:absolute;left:7776;top:5879;width:10;height:2" coordorigin="7776,5879" coordsize="10,2">
              <v:shape style="position:absolute;left:7776;top:5879;width:10;height:2" coordorigin="7776,5879" coordsize="10,0" path="m7776,5879l7786,5879e" filled="false" stroked="true" strokeweight=".48pt" strokecolor="#000000">
                <v:path arrowok="t"/>
              </v:shape>
            </v:group>
            <v:group style="position:absolute;left:7776;top:5898;width:10;height:2" coordorigin="7776,5898" coordsize="10,2">
              <v:shape style="position:absolute;left:7776;top:5898;width:10;height:2" coordorigin="7776,5898" coordsize="10,0" path="m7776,5898l7786,5898e" filled="false" stroked="true" strokeweight=".48pt" strokecolor="#000000">
                <v:path arrowok="t"/>
              </v:shape>
            </v:group>
            <v:group style="position:absolute;left:7776;top:5917;width:10;height:2" coordorigin="7776,5917" coordsize="10,2">
              <v:shape style="position:absolute;left:7776;top:5917;width:10;height:2" coordorigin="7776,5917" coordsize="10,0" path="m7776,5917l7786,5917e" filled="false" stroked="true" strokeweight=".48pt" strokecolor="#000000">
                <v:path arrowok="t"/>
              </v:shape>
            </v:group>
            <v:group style="position:absolute;left:7776;top:5936;width:10;height:2" coordorigin="7776,5936" coordsize="10,2">
              <v:shape style="position:absolute;left:7776;top:5936;width:10;height:2" coordorigin="7776,5936" coordsize="10,0" path="m7776,5936l7786,5936e" filled="false" stroked="true" strokeweight=".48pt" strokecolor="#000000">
                <v:path arrowok="t"/>
              </v:shape>
            </v:group>
            <v:group style="position:absolute;left:7776;top:5955;width:10;height:2" coordorigin="7776,5955" coordsize="10,2">
              <v:shape style="position:absolute;left:7776;top:5955;width:10;height:2" coordorigin="7776,5955" coordsize="10,0" path="m7776,5955l7786,5955e" filled="false" stroked="true" strokeweight=".48pt" strokecolor="#000000">
                <v:path arrowok="t"/>
              </v:shape>
            </v:group>
            <v:group style="position:absolute;left:7776;top:5975;width:10;height:2" coordorigin="7776,5975" coordsize="10,2">
              <v:shape style="position:absolute;left:7776;top:5975;width:10;height:2" coordorigin="7776,5975" coordsize="10,0" path="m7776,5975l7786,5975e" filled="false" stroked="true" strokeweight=".48pt" strokecolor="#000000">
                <v:path arrowok="t"/>
              </v:shape>
            </v:group>
            <v:group style="position:absolute;left:7776;top:5994;width:10;height:2" coordorigin="7776,5994" coordsize="10,2">
              <v:shape style="position:absolute;left:7776;top:5994;width:10;height:2" coordorigin="7776,5994" coordsize="10,0" path="m7776,5994l7786,5994e" filled="false" stroked="true" strokeweight=".48pt" strokecolor="#000000">
                <v:path arrowok="t"/>
              </v:shape>
            </v:group>
            <v:group style="position:absolute;left:7776;top:6013;width:10;height:2" coordorigin="7776,6013" coordsize="10,2">
              <v:shape style="position:absolute;left:7776;top:6013;width:10;height:2" coordorigin="7776,6013" coordsize="10,0" path="m7776,6013l7786,6013e" filled="false" stroked="true" strokeweight=".48pt" strokecolor="#000000">
                <v:path arrowok="t"/>
              </v:shape>
            </v:group>
            <v:group style="position:absolute;left:7776;top:6032;width:10;height:2" coordorigin="7776,6032" coordsize="10,2">
              <v:shape style="position:absolute;left:7776;top:6032;width:10;height:2" coordorigin="7776,6032" coordsize="10,0" path="m7776,6032l7786,6032e" filled="false" stroked="true" strokeweight=".48pt" strokecolor="#000000">
                <v:path arrowok="t"/>
              </v:shape>
            </v:group>
            <v:group style="position:absolute;left:7776;top:6051;width:10;height:2" coordorigin="7776,6051" coordsize="10,2">
              <v:shape style="position:absolute;left:7776;top:6051;width:10;height:2" coordorigin="7776,6051" coordsize="10,0" path="m7776,6051l7786,6051e" filled="false" stroked="true" strokeweight=".48pt" strokecolor="#000000">
                <v:path arrowok="t"/>
              </v:shape>
            </v:group>
            <v:group style="position:absolute;left:7776;top:6071;width:10;height:2" coordorigin="7776,6071" coordsize="10,2">
              <v:shape style="position:absolute;left:7776;top:6071;width:10;height:2" coordorigin="7776,6071" coordsize="10,0" path="m7776,6071l7786,6071e" filled="false" stroked="true" strokeweight=".48pt" strokecolor="#000000">
                <v:path arrowok="t"/>
              </v:shape>
            </v:group>
            <v:group style="position:absolute;left:7776;top:6090;width:10;height:2" coordorigin="7776,6090" coordsize="10,2">
              <v:shape style="position:absolute;left:7776;top:6090;width:10;height:2" coordorigin="7776,6090" coordsize="10,0" path="m7776,6090l7786,6090e" filled="false" stroked="true" strokeweight=".48pt" strokecolor="#000000">
                <v:path arrowok="t"/>
              </v:shape>
            </v:group>
            <v:group style="position:absolute;left:7776;top:6109;width:10;height:2" coordorigin="7776,6109" coordsize="10,2">
              <v:shape style="position:absolute;left:7776;top:6109;width:10;height:2" coordorigin="7776,6109" coordsize="10,0" path="m7776,6109l7786,6109e" filled="false" stroked="true" strokeweight=".48pt" strokecolor="#000000">
                <v:path arrowok="t"/>
              </v:shape>
            </v:group>
            <v:group style="position:absolute;left:7776;top:6128;width:10;height:2" coordorigin="7776,6128" coordsize="10,2">
              <v:shape style="position:absolute;left:7776;top:6128;width:10;height:2" coordorigin="7776,6128" coordsize="10,0" path="m7776,6128l7786,6128e" filled="false" stroked="true" strokeweight=".48pt" strokecolor="#000000">
                <v:path arrowok="t"/>
              </v:shape>
            </v:group>
            <v:group style="position:absolute;left:7776;top:6147;width:10;height:2" coordorigin="7776,6147" coordsize="10,2">
              <v:shape style="position:absolute;left:7776;top:6147;width:10;height:2" coordorigin="7776,6147" coordsize="10,0" path="m7776,6147l7786,6147e" filled="false" stroked="true" strokeweight=".48pt" strokecolor="#000000">
                <v:path arrowok="t"/>
              </v:shape>
            </v:group>
            <v:group style="position:absolute;left:7776;top:6167;width:10;height:2" coordorigin="7776,6167" coordsize="10,2">
              <v:shape style="position:absolute;left:7776;top:6167;width:10;height:2" coordorigin="7776,6167" coordsize="10,0" path="m7776,6167l7786,6167e" filled="false" stroked="true" strokeweight=".48pt" strokecolor="#000000">
                <v:path arrowok="t"/>
              </v:shape>
            </v:group>
            <v:group style="position:absolute;left:7776;top:6186;width:10;height:2" coordorigin="7776,6186" coordsize="10,2">
              <v:shape style="position:absolute;left:7776;top:6186;width:10;height:2" coordorigin="7776,6186" coordsize="10,0" path="m7776,6186l7786,6186e" filled="false" stroked="true" strokeweight=".48pt" strokecolor="#000000">
                <v:path arrowok="t"/>
              </v:shape>
            </v:group>
            <v:group style="position:absolute;left:7776;top:6204;width:10;height:2" coordorigin="7776,6204" coordsize="10,2">
              <v:shape style="position:absolute;left:7776;top:6204;width:10;height:2" coordorigin="7776,6204" coordsize="10,0" path="m7776,6204l7786,6204e" filled="false" stroked="true" strokeweight=".36pt" strokecolor="#000000">
                <v:path arrowok="t"/>
              </v:shape>
            </v:group>
            <v:group style="position:absolute;left:7775;top:5283;width:12;height:2" coordorigin="7775,5283" coordsize="12,2">
              <v:shape style="position:absolute;left:7775;top:5283;width:12;height:2" coordorigin="7775,5283" coordsize="12,0" path="m7775,5283l7787,5283e" filled="false" stroked="true" strokeweight=".6pt" strokecolor="#000000">
                <v:path arrowok="t"/>
              </v:shape>
            </v:group>
            <v:group style="position:absolute;left:7775;top:5303;width:12;height:2" coordorigin="7775,5303" coordsize="12,2">
              <v:shape style="position:absolute;left:7775;top:5303;width:12;height:2" coordorigin="7775,5303" coordsize="12,0" path="m7775,5303l7787,5303e" filled="false" stroked="true" strokeweight=".6pt" strokecolor="#000000">
                <v:path arrowok="t"/>
              </v:shape>
            </v:group>
            <v:group style="position:absolute;left:7775;top:5322;width:12;height:2" coordorigin="7775,5322" coordsize="12,2">
              <v:shape style="position:absolute;left:7775;top:5322;width:12;height:2" coordorigin="7775,5322" coordsize="12,0" path="m7775,5322l7787,5322e" filled="false" stroked="true" strokeweight=".6pt" strokecolor="#000000">
                <v:path arrowok="t"/>
              </v:shape>
            </v:group>
            <v:group style="position:absolute;left:7775;top:5341;width:12;height:2" coordorigin="7775,5341" coordsize="12,2">
              <v:shape style="position:absolute;left:7775;top:5341;width:12;height:2" coordorigin="7775,5341" coordsize="12,0" path="m7775,5341l7787,5341e" filled="false" stroked="true" strokeweight=".6pt" strokecolor="#000000">
                <v:path arrowok="t"/>
              </v:shape>
            </v:group>
            <v:group style="position:absolute;left:7775;top:5360;width:12;height:2" coordorigin="7775,5360" coordsize="12,2">
              <v:shape style="position:absolute;left:7775;top:5360;width:12;height:2" coordorigin="7775,5360" coordsize="12,0" path="m7775,5360l7787,5360e" filled="false" stroked="true" strokeweight=".6pt" strokecolor="#000000">
                <v:path arrowok="t"/>
              </v:shape>
            </v:group>
            <v:group style="position:absolute;left:7775;top:5379;width:12;height:2" coordorigin="7775,5379" coordsize="12,2">
              <v:shape style="position:absolute;left:7775;top:5379;width:12;height:2" coordorigin="7775,5379" coordsize="12,0" path="m7775,5379l7787,5379e" filled="false" stroked="true" strokeweight=".6pt" strokecolor="#000000">
                <v:path arrowok="t"/>
              </v:shape>
            </v:group>
            <v:group style="position:absolute;left:7775;top:5399;width:12;height:2" coordorigin="7775,5399" coordsize="12,2">
              <v:shape style="position:absolute;left:7775;top:5399;width:12;height:2" coordorigin="7775,5399" coordsize="12,0" path="m7775,5399l7787,5399e" filled="false" stroked="true" strokeweight=".6pt" strokecolor="#000000">
                <v:path arrowok="t"/>
              </v:shape>
            </v:group>
            <v:group style="position:absolute;left:7775;top:5418;width:12;height:2" coordorigin="7775,5418" coordsize="12,2">
              <v:shape style="position:absolute;left:7775;top:5418;width:12;height:2" coordorigin="7775,5418" coordsize="12,0" path="m7775,5418l7787,5418e" filled="false" stroked="true" strokeweight=".6pt" strokecolor="#000000">
                <v:path arrowok="t"/>
              </v:shape>
            </v:group>
            <v:group style="position:absolute;left:7775;top:5437;width:12;height:2" coordorigin="7775,5437" coordsize="12,2">
              <v:shape style="position:absolute;left:7775;top:5437;width:12;height:2" coordorigin="7775,5437" coordsize="12,0" path="m7775,5437l7787,5437e" filled="false" stroked="true" strokeweight=".6pt" strokecolor="#000000">
                <v:path arrowok="t"/>
              </v:shape>
            </v:group>
            <v:group style="position:absolute;left:7775;top:5456;width:12;height:2" coordorigin="7775,5456" coordsize="12,2">
              <v:shape style="position:absolute;left:7775;top:5456;width:12;height:2" coordorigin="7775,5456" coordsize="12,0" path="m7775,5456l7787,5456e" filled="false" stroked="true" strokeweight=".6pt" strokecolor="#000000">
                <v:path arrowok="t"/>
              </v:shape>
            </v:group>
            <v:group style="position:absolute;left:7775;top:5475;width:12;height:2" coordorigin="7775,5475" coordsize="12,2">
              <v:shape style="position:absolute;left:7775;top:5475;width:12;height:2" coordorigin="7775,5475" coordsize="12,0" path="m7775,5475l7787,5475e" filled="false" stroked="true" strokeweight=".6pt" strokecolor="#000000">
                <v:path arrowok="t"/>
              </v:shape>
            </v:group>
            <v:group style="position:absolute;left:7775;top:5495;width:12;height:2" coordorigin="7775,5495" coordsize="12,2">
              <v:shape style="position:absolute;left:7775;top:5495;width:12;height:2" coordorigin="7775,5495" coordsize="12,0" path="m7775,5495l7787,5495e" filled="false" stroked="true" strokeweight=".6pt" strokecolor="#000000">
                <v:path arrowok="t"/>
              </v:shape>
            </v:group>
            <v:group style="position:absolute;left:7775;top:5514;width:12;height:2" coordorigin="7775,5514" coordsize="12,2">
              <v:shape style="position:absolute;left:7775;top:5514;width:12;height:2" coordorigin="7775,5514" coordsize="12,0" path="m7775,5514l7787,5514e" filled="false" stroked="true" strokeweight=".6pt" strokecolor="#000000">
                <v:path arrowok="t"/>
              </v:shape>
            </v:group>
            <v:group style="position:absolute;left:7775;top:5533;width:12;height:2" coordorigin="7775,5533" coordsize="12,2">
              <v:shape style="position:absolute;left:7775;top:5533;width:12;height:2" coordorigin="7775,5533" coordsize="12,0" path="m7775,5533l7787,5533e" filled="false" stroked="true" strokeweight=".6pt" strokecolor="#000000">
                <v:path arrowok="t"/>
              </v:shape>
            </v:group>
            <v:group style="position:absolute;left:7775;top:5552;width:12;height:2" coordorigin="7775,5552" coordsize="12,2">
              <v:shape style="position:absolute;left:7775;top:5552;width:12;height:2" coordorigin="7775,5552" coordsize="12,0" path="m7775,5552l7787,5552e" filled="false" stroked="true" strokeweight=".6pt" strokecolor="#000000">
                <v:path arrowok="t"/>
              </v:shape>
            </v:group>
            <v:group style="position:absolute;left:7775;top:5571;width:12;height:2" coordorigin="7775,5571" coordsize="12,2">
              <v:shape style="position:absolute;left:7775;top:5571;width:12;height:2" coordorigin="7775,5571" coordsize="12,0" path="m7775,5571l7787,5571e" filled="false" stroked="true" strokeweight=".6pt" strokecolor="#000000">
                <v:path arrowok="t"/>
              </v:shape>
            </v:group>
            <v:group style="position:absolute;left:7775;top:5591;width:12;height:2" coordorigin="7775,5591" coordsize="12,2">
              <v:shape style="position:absolute;left:7775;top:5591;width:12;height:2" coordorigin="7775,5591" coordsize="12,0" path="m7775,5591l7787,5591e" filled="false" stroked="true" strokeweight=".6pt" strokecolor="#000000">
                <v:path arrowok="t"/>
              </v:shape>
            </v:group>
            <v:group style="position:absolute;left:7775;top:5610;width:12;height:2" coordorigin="7775,5610" coordsize="12,2">
              <v:shape style="position:absolute;left:7775;top:5610;width:12;height:2" coordorigin="7775,5610" coordsize="12,0" path="m7775,5610l7787,5610e" filled="false" stroked="true" strokeweight=".6pt" strokecolor="#000000">
                <v:path arrowok="t"/>
              </v:shape>
            </v:group>
            <v:group style="position:absolute;left:7775;top:5629;width:12;height:2" coordorigin="7775,5629" coordsize="12,2">
              <v:shape style="position:absolute;left:7775;top:5629;width:12;height:2" coordorigin="7775,5629" coordsize="12,0" path="m7775,5629l7787,5629e" filled="false" stroked="true" strokeweight=".6pt" strokecolor="#000000">
                <v:path arrowok="t"/>
              </v:shape>
            </v:group>
            <v:group style="position:absolute;left:7775;top:5648;width:12;height:2" coordorigin="7775,5648" coordsize="12,2">
              <v:shape style="position:absolute;left:7775;top:5648;width:12;height:2" coordorigin="7775,5648" coordsize="12,0" path="m7775,5648l7787,5648e" filled="false" stroked="true" strokeweight=".6pt" strokecolor="#000000">
                <v:path arrowok="t"/>
              </v:shape>
            </v:group>
            <v:group style="position:absolute;left:7775;top:5667;width:12;height:2" coordorigin="7775,5667" coordsize="12,2">
              <v:shape style="position:absolute;left:7775;top:5667;width:12;height:2" coordorigin="7775,5667" coordsize="12,0" path="m7775,5667l7787,5667e" filled="false" stroked="true" strokeweight=".6pt" strokecolor="#000000">
                <v:path arrowok="t"/>
              </v:shape>
            </v:group>
            <v:group style="position:absolute;left:7775;top:5687;width:12;height:2" coordorigin="7775,5687" coordsize="12,2">
              <v:shape style="position:absolute;left:7775;top:5687;width:12;height:2" coordorigin="7775,5687" coordsize="12,0" path="m7775,5687l7787,5687e" filled="false" stroked="true" strokeweight=".6pt" strokecolor="#000000">
                <v:path arrowok="t"/>
              </v:shape>
            </v:group>
            <v:group style="position:absolute;left:7775;top:5706;width:12;height:2" coordorigin="7775,5706" coordsize="12,2">
              <v:shape style="position:absolute;left:7775;top:5706;width:12;height:2" coordorigin="7775,5706" coordsize="12,0" path="m7775,5706l7787,5706e" filled="false" stroked="true" strokeweight=".6pt" strokecolor="#000000">
                <v:path arrowok="t"/>
              </v:shape>
            </v:group>
            <v:group style="position:absolute;left:7775;top:5725;width:12;height:2" coordorigin="7775,5725" coordsize="12,2">
              <v:shape style="position:absolute;left:7775;top:5725;width:12;height:2" coordorigin="7775,5725" coordsize="12,0" path="m7775,5725l7787,5725e" filled="false" stroked="true" strokeweight=".6pt" strokecolor="#000000">
                <v:path arrowok="t"/>
              </v:shape>
            </v:group>
            <v:group style="position:absolute;left:7775;top:5744;width:12;height:2" coordorigin="7775,5744" coordsize="12,2">
              <v:shape style="position:absolute;left:7775;top:5744;width:12;height:2" coordorigin="7775,5744" coordsize="12,0" path="m7775,5744l7787,5744e" filled="false" stroked="true" strokeweight=".6pt" strokecolor="#000000">
                <v:path arrowok="t"/>
              </v:shape>
            </v:group>
            <v:group style="position:absolute;left:7775;top:5763;width:12;height:2" coordorigin="7775,5763" coordsize="12,2">
              <v:shape style="position:absolute;left:7775;top:5763;width:12;height:2" coordorigin="7775,5763" coordsize="12,0" path="m7775,5763l7787,5763e" filled="false" stroked="true" strokeweight=".6pt" strokecolor="#000000">
                <v:path arrowok="t"/>
              </v:shape>
            </v:group>
            <v:group style="position:absolute;left:7775;top:5783;width:12;height:2" coordorigin="7775,5783" coordsize="12,2">
              <v:shape style="position:absolute;left:7775;top:5783;width:12;height:2" coordorigin="7775,5783" coordsize="12,0" path="m7775,5783l7787,5783e" filled="false" stroked="true" strokeweight=".6pt" strokecolor="#000000">
                <v:path arrowok="t"/>
              </v:shape>
            </v:group>
            <v:group style="position:absolute;left:7775;top:5802;width:12;height:2" coordorigin="7775,5802" coordsize="12,2">
              <v:shape style="position:absolute;left:7775;top:5802;width:12;height:2" coordorigin="7775,5802" coordsize="12,0" path="m7775,5802l7787,5802e" filled="false" stroked="true" strokeweight=".6pt" strokecolor="#000000">
                <v:path arrowok="t"/>
              </v:shape>
            </v:group>
            <v:group style="position:absolute;left:7775;top:5821;width:12;height:2" coordorigin="7775,5821" coordsize="12,2">
              <v:shape style="position:absolute;left:7775;top:5821;width:12;height:2" coordorigin="7775,5821" coordsize="12,0" path="m7775,5821l7787,5821e" filled="false" stroked="true" strokeweight=".6pt" strokecolor="#000000">
                <v:path arrowok="t"/>
              </v:shape>
            </v:group>
            <v:group style="position:absolute;left:7775;top:5840;width:12;height:2" coordorigin="7775,5840" coordsize="12,2">
              <v:shape style="position:absolute;left:7775;top:5840;width:12;height:2" coordorigin="7775,5840" coordsize="12,0" path="m7775,5840l7787,5840e" filled="false" stroked="true" strokeweight=".6pt" strokecolor="#000000">
                <v:path arrowok="t"/>
              </v:shape>
            </v:group>
            <v:group style="position:absolute;left:7775;top:5859;width:12;height:2" coordorigin="7775,5859" coordsize="12,2">
              <v:shape style="position:absolute;left:7775;top:5859;width:12;height:2" coordorigin="7775,5859" coordsize="12,0" path="m7775,5859l7787,5859e" filled="false" stroked="true" strokeweight=".6pt" strokecolor="#000000">
                <v:path arrowok="t"/>
              </v:shape>
            </v:group>
            <v:group style="position:absolute;left:7775;top:5879;width:12;height:2" coordorigin="7775,5879" coordsize="12,2">
              <v:shape style="position:absolute;left:7775;top:5879;width:12;height:2" coordorigin="7775,5879" coordsize="12,0" path="m7775,5879l7787,5879e" filled="false" stroked="true" strokeweight=".6pt" strokecolor="#000000">
                <v:path arrowok="t"/>
              </v:shape>
            </v:group>
            <v:group style="position:absolute;left:7775;top:5898;width:12;height:2" coordorigin="7775,5898" coordsize="12,2">
              <v:shape style="position:absolute;left:7775;top:5898;width:12;height:2" coordorigin="7775,5898" coordsize="12,0" path="m7775,5898l7787,5898e" filled="false" stroked="true" strokeweight=".6pt" strokecolor="#000000">
                <v:path arrowok="t"/>
              </v:shape>
            </v:group>
            <v:group style="position:absolute;left:7775;top:5917;width:12;height:2" coordorigin="7775,5917" coordsize="12,2">
              <v:shape style="position:absolute;left:7775;top:5917;width:12;height:2" coordorigin="7775,5917" coordsize="12,0" path="m7775,5917l7787,5917e" filled="false" stroked="true" strokeweight=".6pt" strokecolor="#000000">
                <v:path arrowok="t"/>
              </v:shape>
            </v:group>
            <v:group style="position:absolute;left:7775;top:5936;width:12;height:2" coordorigin="7775,5936" coordsize="12,2">
              <v:shape style="position:absolute;left:7775;top:5936;width:12;height:2" coordorigin="7775,5936" coordsize="12,0" path="m7775,5936l7787,5936e" filled="false" stroked="true" strokeweight=".6pt" strokecolor="#000000">
                <v:path arrowok="t"/>
              </v:shape>
            </v:group>
            <v:group style="position:absolute;left:7775;top:5955;width:12;height:2" coordorigin="7775,5955" coordsize="12,2">
              <v:shape style="position:absolute;left:7775;top:5955;width:12;height:2" coordorigin="7775,5955" coordsize="12,0" path="m7775,5955l7787,5955e" filled="false" stroked="true" strokeweight=".6pt" strokecolor="#000000">
                <v:path arrowok="t"/>
              </v:shape>
            </v:group>
            <v:group style="position:absolute;left:7775;top:5975;width:12;height:2" coordorigin="7775,5975" coordsize="12,2">
              <v:shape style="position:absolute;left:7775;top:5975;width:12;height:2" coordorigin="7775,5975" coordsize="12,0" path="m7775,5975l7787,5975e" filled="false" stroked="true" strokeweight=".6pt" strokecolor="#000000">
                <v:path arrowok="t"/>
              </v:shape>
            </v:group>
            <v:group style="position:absolute;left:7775;top:5994;width:12;height:2" coordorigin="7775,5994" coordsize="12,2">
              <v:shape style="position:absolute;left:7775;top:5994;width:12;height:2" coordorigin="7775,5994" coordsize="12,0" path="m7775,5994l7787,5994e" filled="false" stroked="true" strokeweight=".6pt" strokecolor="#000000">
                <v:path arrowok="t"/>
              </v:shape>
            </v:group>
            <v:group style="position:absolute;left:7775;top:6013;width:12;height:2" coordorigin="7775,6013" coordsize="12,2">
              <v:shape style="position:absolute;left:7775;top:6013;width:12;height:2" coordorigin="7775,6013" coordsize="12,0" path="m7775,6013l7787,6013e" filled="false" stroked="true" strokeweight=".6pt" strokecolor="#000000">
                <v:path arrowok="t"/>
              </v:shape>
            </v:group>
            <v:group style="position:absolute;left:7775;top:6032;width:12;height:2" coordorigin="7775,6032" coordsize="12,2">
              <v:shape style="position:absolute;left:7775;top:6032;width:12;height:2" coordorigin="7775,6032" coordsize="12,0" path="m7775,6032l7787,6032e" filled="false" stroked="true" strokeweight=".6pt" strokecolor="#000000">
                <v:path arrowok="t"/>
              </v:shape>
            </v:group>
            <v:group style="position:absolute;left:7775;top:6051;width:12;height:2" coordorigin="7775,6051" coordsize="12,2">
              <v:shape style="position:absolute;left:7775;top:6051;width:12;height:2" coordorigin="7775,6051" coordsize="12,0" path="m7775,6051l7787,6051e" filled="false" stroked="true" strokeweight=".6pt" strokecolor="#000000">
                <v:path arrowok="t"/>
              </v:shape>
            </v:group>
            <v:group style="position:absolute;left:7775;top:6071;width:12;height:2" coordorigin="7775,6071" coordsize="12,2">
              <v:shape style="position:absolute;left:7775;top:6071;width:12;height:2" coordorigin="7775,6071" coordsize="12,0" path="m7775,6071l7787,6071e" filled="false" stroked="true" strokeweight=".6pt" strokecolor="#000000">
                <v:path arrowok="t"/>
              </v:shape>
            </v:group>
            <v:group style="position:absolute;left:7775;top:6090;width:12;height:2" coordorigin="7775,6090" coordsize="12,2">
              <v:shape style="position:absolute;left:7775;top:6090;width:12;height:2" coordorigin="7775,6090" coordsize="12,0" path="m7775,6090l7787,6090e" filled="false" stroked="true" strokeweight=".6pt" strokecolor="#000000">
                <v:path arrowok="t"/>
              </v:shape>
            </v:group>
            <v:group style="position:absolute;left:7775;top:6109;width:12;height:2" coordorigin="7775,6109" coordsize="12,2">
              <v:shape style="position:absolute;left:7775;top:6109;width:12;height:2" coordorigin="7775,6109" coordsize="12,0" path="m7775,6109l7787,6109e" filled="false" stroked="true" strokeweight=".6pt" strokecolor="#000000">
                <v:path arrowok="t"/>
              </v:shape>
            </v:group>
            <v:group style="position:absolute;left:7775;top:6128;width:12;height:2" coordorigin="7775,6128" coordsize="12,2">
              <v:shape style="position:absolute;left:7775;top:6128;width:12;height:2" coordorigin="7775,6128" coordsize="12,0" path="m7775,6128l7787,6128e" filled="false" stroked="true" strokeweight=".6pt" strokecolor="#000000">
                <v:path arrowok="t"/>
              </v:shape>
            </v:group>
            <v:group style="position:absolute;left:7775;top:6147;width:12;height:2" coordorigin="7775,6147" coordsize="12,2">
              <v:shape style="position:absolute;left:7775;top:6147;width:12;height:2" coordorigin="7775,6147" coordsize="12,0" path="m7775,6147l7787,6147e" filled="false" stroked="true" strokeweight=".6pt" strokecolor="#000000">
                <v:path arrowok="t"/>
              </v:shape>
            </v:group>
            <v:group style="position:absolute;left:7775;top:6167;width:12;height:2" coordorigin="7775,6167" coordsize="12,2">
              <v:shape style="position:absolute;left:7775;top:6167;width:12;height:2" coordorigin="7775,6167" coordsize="12,0" path="m7775,6167l7787,6167e" filled="false" stroked="true" strokeweight=".6pt" strokecolor="#000000">
                <v:path arrowok="t"/>
              </v:shape>
            </v:group>
            <v:group style="position:absolute;left:7775;top:6186;width:12;height:2" coordorigin="7775,6186" coordsize="12,2">
              <v:shape style="position:absolute;left:7775;top:6186;width:12;height:2" coordorigin="7775,6186" coordsize="12,0" path="m7775,6186l7787,6186e" filled="false" stroked="true" strokeweight=".6pt" strokecolor="#000000">
                <v:path arrowok="t"/>
              </v:shape>
            </v:group>
            <v:group style="position:absolute;left:7775;top:6204;width:12;height:2" coordorigin="7775,6204" coordsize="12,2">
              <v:shape style="position:absolute;left:7775;top:6204;width:12;height:2" coordorigin="7775,6204" coordsize="12,0" path="m7775,6204l7787,6204e" filled="false" stroked="true" strokeweight=".48pt" strokecolor="#000000">
                <v:path arrowok="t"/>
              </v:shape>
            </v:group>
            <v:group style="position:absolute;left:7776;top:6212;width:10;height:2" coordorigin="7776,6212" coordsize="10,2">
              <v:shape style="position:absolute;left:7776;top:6212;width:10;height:2" coordorigin="7776,6212" coordsize="10,0" path="m7776,6212l7786,6212e" filled="false" stroked="true" strokeweight=".48pt" strokecolor="#000000">
                <v:path arrowok="t"/>
              </v:shape>
            </v:group>
            <v:group style="position:absolute;left:7776;top:6231;width:10;height:2" coordorigin="7776,6231" coordsize="10,2">
              <v:shape style="position:absolute;left:7776;top:6231;width:10;height:2" coordorigin="7776,6231" coordsize="10,0" path="m7776,6231l7786,6231e" filled="false" stroked="true" strokeweight=".48pt" strokecolor="#000000">
                <v:path arrowok="t"/>
              </v:shape>
            </v:group>
            <v:group style="position:absolute;left:7776;top:6251;width:10;height:2" coordorigin="7776,6251" coordsize="10,2">
              <v:shape style="position:absolute;left:7776;top:6251;width:10;height:2" coordorigin="7776,6251" coordsize="10,0" path="m7776,6251l7786,6251e" filled="false" stroked="true" strokeweight=".48pt" strokecolor="#000000">
                <v:path arrowok="t"/>
              </v:shape>
            </v:group>
            <v:group style="position:absolute;left:7776;top:6270;width:10;height:2" coordorigin="7776,6270" coordsize="10,2">
              <v:shape style="position:absolute;left:7776;top:6270;width:10;height:2" coordorigin="7776,6270" coordsize="10,0" path="m7776,6270l7786,6270e" filled="false" stroked="true" strokeweight=".48pt" strokecolor="#000000">
                <v:path arrowok="t"/>
              </v:shape>
            </v:group>
            <v:group style="position:absolute;left:7776;top:6289;width:10;height:2" coordorigin="7776,6289" coordsize="10,2">
              <v:shape style="position:absolute;left:7776;top:6289;width:10;height:2" coordorigin="7776,6289" coordsize="10,0" path="m7776,6289l7786,6289e" filled="false" stroked="true" strokeweight=".48pt" strokecolor="#000000">
                <v:path arrowok="t"/>
              </v:shape>
            </v:group>
            <v:group style="position:absolute;left:7776;top:6308;width:10;height:2" coordorigin="7776,6308" coordsize="10,2">
              <v:shape style="position:absolute;left:7776;top:6308;width:10;height:2" coordorigin="7776,6308" coordsize="10,0" path="m7776,6308l7786,6308e" filled="false" stroked="true" strokeweight=".48pt" strokecolor="#000000">
                <v:path arrowok="t"/>
              </v:shape>
            </v:group>
            <v:group style="position:absolute;left:7776;top:6327;width:10;height:2" coordorigin="7776,6327" coordsize="10,2">
              <v:shape style="position:absolute;left:7776;top:6327;width:10;height:2" coordorigin="7776,6327" coordsize="10,0" path="m7776,6327l7786,6327e" filled="false" stroked="true" strokeweight=".48pt" strokecolor="#000000">
                <v:path arrowok="t"/>
              </v:shape>
            </v:group>
            <v:group style="position:absolute;left:7776;top:6347;width:10;height:2" coordorigin="7776,6347" coordsize="10,2">
              <v:shape style="position:absolute;left:7776;top:6347;width:10;height:2" coordorigin="7776,6347" coordsize="10,0" path="m7776,6347l7786,6347e" filled="false" stroked="true" strokeweight=".48pt" strokecolor="#000000">
                <v:path arrowok="t"/>
              </v:shape>
            </v:group>
            <v:group style="position:absolute;left:7776;top:6366;width:10;height:2" coordorigin="7776,6366" coordsize="10,2">
              <v:shape style="position:absolute;left:7776;top:6366;width:10;height:2" coordorigin="7776,6366" coordsize="10,0" path="m7776,6366l7786,6366e" filled="false" stroked="true" strokeweight=".48pt" strokecolor="#000000">
                <v:path arrowok="t"/>
              </v:shape>
            </v:group>
            <v:group style="position:absolute;left:7776;top:6385;width:10;height:2" coordorigin="7776,6385" coordsize="10,2">
              <v:shape style="position:absolute;left:7776;top:6385;width:10;height:2" coordorigin="7776,6385" coordsize="10,0" path="m7776,6385l7786,6385e" filled="false" stroked="true" strokeweight=".48pt" strokecolor="#000000">
                <v:path arrowok="t"/>
              </v:shape>
            </v:group>
            <v:group style="position:absolute;left:7776;top:6404;width:10;height:2" coordorigin="7776,6404" coordsize="10,2">
              <v:shape style="position:absolute;left:7776;top:6404;width:10;height:2" coordorigin="7776,6404" coordsize="10,0" path="m7776,6404l7786,6404e" filled="false" stroked="true" strokeweight=".48pt" strokecolor="#000000">
                <v:path arrowok="t"/>
              </v:shape>
            </v:group>
            <v:group style="position:absolute;left:7776;top:6423;width:10;height:2" coordorigin="7776,6423" coordsize="10,2">
              <v:shape style="position:absolute;left:7776;top:6423;width:10;height:2" coordorigin="7776,6423" coordsize="10,0" path="m7776,6423l7786,6423e" filled="false" stroked="true" strokeweight=".48pt" strokecolor="#000000">
                <v:path arrowok="t"/>
              </v:shape>
            </v:group>
            <v:group style="position:absolute;left:7776;top:6443;width:10;height:2" coordorigin="7776,6443" coordsize="10,2">
              <v:shape style="position:absolute;left:7776;top:6443;width:10;height:2" coordorigin="7776,6443" coordsize="10,0" path="m7776,6443l7786,6443e" filled="false" stroked="true" strokeweight=".48pt" strokecolor="#000000">
                <v:path arrowok="t"/>
              </v:shape>
            </v:group>
            <v:group style="position:absolute;left:7776;top:6462;width:10;height:2" coordorigin="7776,6462" coordsize="10,2">
              <v:shape style="position:absolute;left:7776;top:6462;width:10;height:2" coordorigin="7776,6462" coordsize="10,0" path="m7776,6462l7786,6462e" filled="false" stroked="true" strokeweight=".48pt" strokecolor="#000000">
                <v:path arrowok="t"/>
              </v:shape>
            </v:group>
            <v:group style="position:absolute;left:7776;top:6481;width:10;height:2" coordorigin="7776,6481" coordsize="10,2">
              <v:shape style="position:absolute;left:7776;top:6481;width:10;height:2" coordorigin="7776,6481" coordsize="10,0" path="m7776,6481l7786,6481e" filled="false" stroked="true" strokeweight=".48pt" strokecolor="#000000">
                <v:path arrowok="t"/>
              </v:shape>
            </v:group>
            <v:group style="position:absolute;left:7776;top:6500;width:10;height:2" coordorigin="7776,6500" coordsize="10,2">
              <v:shape style="position:absolute;left:7776;top:6500;width:10;height:2" coordorigin="7776,6500" coordsize="10,0" path="m7776,6500l7786,6500e" filled="false" stroked="true" strokeweight=".48pt" strokecolor="#000000">
                <v:path arrowok="t"/>
              </v:shape>
            </v:group>
            <v:group style="position:absolute;left:7776;top:6519;width:10;height:2" coordorigin="7776,6519" coordsize="10,2">
              <v:shape style="position:absolute;left:7776;top:6519;width:10;height:2" coordorigin="7776,6519" coordsize="10,0" path="m7776,6519l7786,6519e" filled="false" stroked="true" strokeweight=".48pt" strokecolor="#000000">
                <v:path arrowok="t"/>
              </v:shape>
            </v:group>
            <v:group style="position:absolute;left:7776;top:6539;width:10;height:2" coordorigin="7776,6539" coordsize="10,2">
              <v:shape style="position:absolute;left:7776;top:6539;width:10;height:2" coordorigin="7776,6539" coordsize="10,0" path="m7776,6539l7786,6539e" filled="false" stroked="true" strokeweight=".48pt" strokecolor="#000000">
                <v:path arrowok="t"/>
              </v:shape>
            </v:group>
            <v:group style="position:absolute;left:7776;top:6558;width:10;height:2" coordorigin="7776,6558" coordsize="10,2">
              <v:shape style="position:absolute;left:7776;top:6558;width:10;height:2" coordorigin="7776,6558" coordsize="10,0" path="m7776,6558l7786,6558e" filled="false" stroked="true" strokeweight=".48pt" strokecolor="#000000">
                <v:path arrowok="t"/>
              </v:shape>
            </v:group>
            <v:group style="position:absolute;left:7776;top:6577;width:10;height:2" coordorigin="7776,6577" coordsize="10,2">
              <v:shape style="position:absolute;left:7776;top:6577;width:10;height:2" coordorigin="7776,6577" coordsize="10,0" path="m7776,6577l7786,6577e" filled="false" stroked="true" strokeweight=".48pt" strokecolor="#000000">
                <v:path arrowok="t"/>
              </v:shape>
            </v:group>
            <v:group style="position:absolute;left:7776;top:6596;width:10;height:2" coordorigin="7776,6596" coordsize="10,2">
              <v:shape style="position:absolute;left:7776;top:6596;width:10;height:2" coordorigin="7776,6596" coordsize="10,0" path="m7776,6596l7786,6596e" filled="false" stroked="true" strokeweight=".48pt" strokecolor="#000000">
                <v:path arrowok="t"/>
              </v:shape>
            </v:group>
            <v:group style="position:absolute;left:7776;top:6615;width:10;height:2" coordorigin="7776,6615" coordsize="10,2">
              <v:shape style="position:absolute;left:7776;top:6615;width:10;height:2" coordorigin="7776,6615" coordsize="10,0" path="m7776,6615l7786,6615e" filled="false" stroked="true" strokeweight=".48pt" strokecolor="#000000">
                <v:path arrowok="t"/>
              </v:shape>
            </v:group>
            <v:group style="position:absolute;left:7776;top:6635;width:10;height:2" coordorigin="7776,6635" coordsize="10,2">
              <v:shape style="position:absolute;left:7776;top:6635;width:10;height:2" coordorigin="7776,6635" coordsize="10,0" path="m7776,6635l7786,6635e" filled="false" stroked="true" strokeweight=".48pt" strokecolor="#000000">
                <v:path arrowok="t"/>
              </v:shape>
            </v:group>
            <v:group style="position:absolute;left:7776;top:6654;width:10;height:2" coordorigin="7776,6654" coordsize="10,2">
              <v:shape style="position:absolute;left:7776;top:6654;width:10;height:2" coordorigin="7776,6654" coordsize="10,0" path="m7776,6654l7786,6654e" filled="false" stroked="true" strokeweight=".48pt" strokecolor="#000000">
                <v:path arrowok="t"/>
              </v:shape>
            </v:group>
            <v:group style="position:absolute;left:7776;top:6669;width:10;height:2" coordorigin="7776,6669" coordsize="10,2">
              <v:shape style="position:absolute;left:7776;top:6669;width:10;height:2" coordorigin="7776,6669" coordsize="10,0" path="m7776,6669l7786,6669e" filled="false" stroked="true" strokeweight=".12pt" strokecolor="#000000">
                <v:path arrowok="t"/>
              </v:shape>
            </v:group>
            <v:group style="position:absolute;left:7775;top:6212;width:12;height:2" coordorigin="7775,6212" coordsize="12,2">
              <v:shape style="position:absolute;left:7775;top:6212;width:12;height:2" coordorigin="7775,6212" coordsize="12,0" path="m7775,6212l7787,6212e" filled="false" stroked="true" strokeweight=".6pt" strokecolor="#000000">
                <v:path arrowok="t"/>
              </v:shape>
            </v:group>
            <v:group style="position:absolute;left:7775;top:6231;width:12;height:2" coordorigin="7775,6231" coordsize="12,2">
              <v:shape style="position:absolute;left:7775;top:6231;width:12;height:2" coordorigin="7775,6231" coordsize="12,0" path="m7775,6231l7787,6231e" filled="false" stroked="true" strokeweight=".6pt" strokecolor="#000000">
                <v:path arrowok="t"/>
              </v:shape>
            </v:group>
            <v:group style="position:absolute;left:7775;top:6251;width:12;height:2" coordorigin="7775,6251" coordsize="12,2">
              <v:shape style="position:absolute;left:7775;top:6251;width:12;height:2" coordorigin="7775,6251" coordsize="12,0" path="m7775,6251l7787,6251e" filled="false" stroked="true" strokeweight=".6pt" strokecolor="#000000">
                <v:path arrowok="t"/>
              </v:shape>
            </v:group>
            <v:group style="position:absolute;left:7775;top:6270;width:12;height:2" coordorigin="7775,6270" coordsize="12,2">
              <v:shape style="position:absolute;left:7775;top:6270;width:12;height:2" coordorigin="7775,6270" coordsize="12,0" path="m7775,6270l7787,6270e" filled="false" stroked="true" strokeweight=".6pt" strokecolor="#000000">
                <v:path arrowok="t"/>
              </v:shape>
            </v:group>
            <v:group style="position:absolute;left:7775;top:6289;width:12;height:2" coordorigin="7775,6289" coordsize="12,2">
              <v:shape style="position:absolute;left:7775;top:6289;width:12;height:2" coordorigin="7775,6289" coordsize="12,0" path="m7775,6289l7787,6289e" filled="false" stroked="true" strokeweight=".6pt" strokecolor="#000000">
                <v:path arrowok="t"/>
              </v:shape>
            </v:group>
            <v:group style="position:absolute;left:7775;top:6308;width:12;height:2" coordorigin="7775,6308" coordsize="12,2">
              <v:shape style="position:absolute;left:7775;top:6308;width:12;height:2" coordorigin="7775,6308" coordsize="12,0" path="m7775,6308l7787,6308e" filled="false" stroked="true" strokeweight=".6pt" strokecolor="#000000">
                <v:path arrowok="t"/>
              </v:shape>
            </v:group>
            <v:group style="position:absolute;left:7775;top:6327;width:12;height:2" coordorigin="7775,6327" coordsize="12,2">
              <v:shape style="position:absolute;left:7775;top:6327;width:12;height:2" coordorigin="7775,6327" coordsize="12,0" path="m7775,6327l7787,6327e" filled="false" stroked="true" strokeweight=".6pt" strokecolor="#000000">
                <v:path arrowok="t"/>
              </v:shape>
            </v:group>
            <v:group style="position:absolute;left:7775;top:6347;width:12;height:2" coordorigin="7775,6347" coordsize="12,2">
              <v:shape style="position:absolute;left:7775;top:6347;width:12;height:2" coordorigin="7775,6347" coordsize="12,0" path="m7775,6347l7787,6347e" filled="false" stroked="true" strokeweight=".6pt" strokecolor="#000000">
                <v:path arrowok="t"/>
              </v:shape>
            </v:group>
            <v:group style="position:absolute;left:7775;top:6366;width:12;height:2" coordorigin="7775,6366" coordsize="12,2">
              <v:shape style="position:absolute;left:7775;top:6366;width:12;height:2" coordorigin="7775,6366" coordsize="12,0" path="m7775,6366l7787,6366e" filled="false" stroked="true" strokeweight=".6pt" strokecolor="#000000">
                <v:path arrowok="t"/>
              </v:shape>
            </v:group>
            <v:group style="position:absolute;left:7775;top:6385;width:12;height:2" coordorigin="7775,6385" coordsize="12,2">
              <v:shape style="position:absolute;left:7775;top:6385;width:12;height:2" coordorigin="7775,6385" coordsize="12,0" path="m7775,6385l7787,6385e" filled="false" stroked="true" strokeweight=".6pt" strokecolor="#000000">
                <v:path arrowok="t"/>
              </v:shape>
            </v:group>
            <v:group style="position:absolute;left:7775;top:6404;width:12;height:2" coordorigin="7775,6404" coordsize="12,2">
              <v:shape style="position:absolute;left:7775;top:6404;width:12;height:2" coordorigin="7775,6404" coordsize="12,0" path="m7775,6404l7787,6404e" filled="false" stroked="true" strokeweight=".6pt" strokecolor="#000000">
                <v:path arrowok="t"/>
              </v:shape>
            </v:group>
            <v:group style="position:absolute;left:7775;top:6423;width:12;height:2" coordorigin="7775,6423" coordsize="12,2">
              <v:shape style="position:absolute;left:7775;top:6423;width:12;height:2" coordorigin="7775,6423" coordsize="12,0" path="m7775,6423l7787,6423e" filled="false" stroked="true" strokeweight=".6pt" strokecolor="#000000">
                <v:path arrowok="t"/>
              </v:shape>
            </v:group>
            <v:group style="position:absolute;left:7775;top:6443;width:12;height:2" coordorigin="7775,6443" coordsize="12,2">
              <v:shape style="position:absolute;left:7775;top:6443;width:12;height:2" coordorigin="7775,6443" coordsize="12,0" path="m7775,6443l7787,6443e" filled="false" stroked="true" strokeweight=".6pt" strokecolor="#000000">
                <v:path arrowok="t"/>
              </v:shape>
            </v:group>
            <v:group style="position:absolute;left:7775;top:6462;width:12;height:2" coordorigin="7775,6462" coordsize="12,2">
              <v:shape style="position:absolute;left:7775;top:6462;width:12;height:2" coordorigin="7775,6462" coordsize="12,0" path="m7775,6462l7787,6462e" filled="false" stroked="true" strokeweight=".6pt" strokecolor="#000000">
                <v:path arrowok="t"/>
              </v:shape>
            </v:group>
            <v:group style="position:absolute;left:7775;top:6481;width:12;height:2" coordorigin="7775,6481" coordsize="12,2">
              <v:shape style="position:absolute;left:7775;top:6481;width:12;height:2" coordorigin="7775,6481" coordsize="12,0" path="m7775,6481l7787,6481e" filled="false" stroked="true" strokeweight=".6pt" strokecolor="#000000">
                <v:path arrowok="t"/>
              </v:shape>
            </v:group>
            <v:group style="position:absolute;left:7775;top:6500;width:12;height:2" coordorigin="7775,6500" coordsize="12,2">
              <v:shape style="position:absolute;left:7775;top:6500;width:12;height:2" coordorigin="7775,6500" coordsize="12,0" path="m7775,6500l7787,6500e" filled="false" stroked="true" strokeweight=".6pt" strokecolor="#000000">
                <v:path arrowok="t"/>
              </v:shape>
            </v:group>
            <v:group style="position:absolute;left:7775;top:6519;width:12;height:2" coordorigin="7775,6519" coordsize="12,2">
              <v:shape style="position:absolute;left:7775;top:6519;width:12;height:2" coordorigin="7775,6519" coordsize="12,0" path="m7775,6519l7787,6519e" filled="false" stroked="true" strokeweight=".6pt" strokecolor="#000000">
                <v:path arrowok="t"/>
              </v:shape>
            </v:group>
            <v:group style="position:absolute;left:7775;top:6539;width:12;height:2" coordorigin="7775,6539" coordsize="12,2">
              <v:shape style="position:absolute;left:7775;top:6539;width:12;height:2" coordorigin="7775,6539" coordsize="12,0" path="m7775,6539l7787,6539e" filled="false" stroked="true" strokeweight=".6pt" strokecolor="#000000">
                <v:path arrowok="t"/>
              </v:shape>
            </v:group>
            <v:group style="position:absolute;left:7775;top:6558;width:12;height:2" coordorigin="7775,6558" coordsize="12,2">
              <v:shape style="position:absolute;left:7775;top:6558;width:12;height:2" coordorigin="7775,6558" coordsize="12,0" path="m7775,6558l7787,6558e" filled="false" stroked="true" strokeweight=".6pt" strokecolor="#000000">
                <v:path arrowok="t"/>
              </v:shape>
            </v:group>
            <v:group style="position:absolute;left:7775;top:6577;width:12;height:2" coordorigin="7775,6577" coordsize="12,2">
              <v:shape style="position:absolute;left:7775;top:6577;width:12;height:2" coordorigin="7775,6577" coordsize="12,0" path="m7775,6577l7787,6577e" filled="false" stroked="true" strokeweight=".6pt" strokecolor="#000000">
                <v:path arrowok="t"/>
              </v:shape>
            </v:group>
            <v:group style="position:absolute;left:7775;top:6596;width:12;height:2" coordorigin="7775,6596" coordsize="12,2">
              <v:shape style="position:absolute;left:7775;top:6596;width:12;height:2" coordorigin="7775,6596" coordsize="12,0" path="m7775,6596l7787,6596e" filled="false" stroked="true" strokeweight=".6pt" strokecolor="#000000">
                <v:path arrowok="t"/>
              </v:shape>
            </v:group>
            <v:group style="position:absolute;left:7775;top:6615;width:12;height:2" coordorigin="7775,6615" coordsize="12,2">
              <v:shape style="position:absolute;left:7775;top:6615;width:12;height:2" coordorigin="7775,6615" coordsize="12,0" path="m7775,6615l7787,6615e" filled="false" stroked="true" strokeweight=".6pt" strokecolor="#000000">
                <v:path arrowok="t"/>
              </v:shape>
            </v:group>
            <v:group style="position:absolute;left:7775;top:6635;width:12;height:2" coordorigin="7775,6635" coordsize="12,2">
              <v:shape style="position:absolute;left:7775;top:6635;width:12;height:2" coordorigin="7775,6635" coordsize="12,0" path="m7775,6635l7787,6635e" filled="false" stroked="true" strokeweight=".6pt" strokecolor="#000000">
                <v:path arrowok="t"/>
              </v:shape>
            </v:group>
            <v:group style="position:absolute;left:7775;top:6654;width:12;height:2" coordorigin="7775,6654" coordsize="12,2">
              <v:shape style="position:absolute;left:7775;top:6654;width:12;height:2" coordorigin="7775,6654" coordsize="12,0" path="m7775,6654l7787,6654e" filled="false" stroked="true" strokeweight=".6pt" strokecolor="#000000">
                <v:path arrowok="t"/>
              </v:shape>
            </v:group>
            <v:group style="position:absolute;left:7775;top:6669;width:12;height:2" coordorigin="7775,6669" coordsize="12,2">
              <v:shape style="position:absolute;left:7775;top:6669;width:12;height:2" coordorigin="7775,6669" coordsize="12,0" path="m7775,6669l7787,6669e" filled="false" stroked="true" strokeweight=".24pt" strokecolor="#000000">
                <v:path arrowok="t"/>
              </v:shape>
            </v:group>
            <v:group style="position:absolute;left:8366;top:414;width:10;height:2" coordorigin="8366,414" coordsize="10,2">
              <v:shape style="position:absolute;left:8366;top:414;width:10;height:2" coordorigin="8366,414" coordsize="10,0" path="m8366,414l8376,414e" filled="false" stroked="true" strokeweight=".48pt" strokecolor="#000000">
                <v:path arrowok="t"/>
              </v:shape>
            </v:group>
            <v:group style="position:absolute;left:8366;top:433;width:10;height:2" coordorigin="8366,433" coordsize="10,2">
              <v:shape style="position:absolute;left:8366;top:433;width:10;height:2" coordorigin="8366,433" coordsize="10,0" path="m8366,433l8376,433e" filled="false" stroked="true" strokeweight=".48pt" strokecolor="#000000">
                <v:path arrowok="t"/>
              </v:shape>
            </v:group>
            <v:group style="position:absolute;left:8366;top:452;width:10;height:2" coordorigin="8366,452" coordsize="10,2">
              <v:shape style="position:absolute;left:8366;top:452;width:10;height:2" coordorigin="8366,452" coordsize="10,0" path="m8366,452l8376,452e" filled="false" stroked="true" strokeweight=".48pt" strokecolor="#000000">
                <v:path arrowok="t"/>
              </v:shape>
            </v:group>
            <v:group style="position:absolute;left:8366;top:471;width:10;height:2" coordorigin="8366,471" coordsize="10,2">
              <v:shape style="position:absolute;left:8366;top:471;width:10;height:2" coordorigin="8366,471" coordsize="10,0" path="m8366,471l8376,471e" filled="false" stroked="true" strokeweight=".48pt" strokecolor="#000000">
                <v:path arrowok="t"/>
              </v:shape>
            </v:group>
            <v:group style="position:absolute;left:8366;top:491;width:10;height:2" coordorigin="8366,491" coordsize="10,2">
              <v:shape style="position:absolute;left:8366;top:491;width:10;height:2" coordorigin="8366,491" coordsize="10,0" path="m8366,491l8376,491e" filled="false" stroked="true" strokeweight=".48pt" strokecolor="#000000">
                <v:path arrowok="t"/>
              </v:shape>
            </v:group>
            <v:group style="position:absolute;left:8366;top:510;width:10;height:2" coordorigin="8366,510" coordsize="10,2">
              <v:shape style="position:absolute;left:8366;top:510;width:10;height:2" coordorigin="8366,510" coordsize="10,0" path="m8366,510l8376,510e" filled="false" stroked="true" strokeweight=".48pt" strokecolor="#000000">
                <v:path arrowok="t"/>
              </v:shape>
            </v:group>
            <v:group style="position:absolute;left:8366;top:529;width:10;height:2" coordorigin="8366,529" coordsize="10,2">
              <v:shape style="position:absolute;left:8366;top:529;width:10;height:2" coordorigin="8366,529" coordsize="10,0" path="m8366,529l8376,529e" filled="false" stroked="true" strokeweight=".48pt" strokecolor="#000000">
                <v:path arrowok="t"/>
              </v:shape>
            </v:group>
            <v:group style="position:absolute;left:8366;top:548;width:10;height:2" coordorigin="8366,548" coordsize="10,2">
              <v:shape style="position:absolute;left:8366;top:548;width:10;height:2" coordorigin="8366,548" coordsize="10,0" path="m8366,548l8376,548e" filled="false" stroked="true" strokeweight=".48pt" strokecolor="#000000">
                <v:path arrowok="t"/>
              </v:shape>
            </v:group>
            <v:group style="position:absolute;left:8366;top:567;width:10;height:2" coordorigin="8366,567" coordsize="10,2">
              <v:shape style="position:absolute;left:8366;top:567;width:10;height:2" coordorigin="8366,567" coordsize="10,0" path="m8366,567l8376,567e" filled="false" stroked="true" strokeweight=".48pt" strokecolor="#000000">
                <v:path arrowok="t"/>
              </v:shape>
            </v:group>
            <v:group style="position:absolute;left:8366;top:587;width:10;height:2" coordorigin="8366,587" coordsize="10,2">
              <v:shape style="position:absolute;left:8366;top:587;width:10;height:2" coordorigin="8366,587" coordsize="10,0" path="m8366,587l8376,587e" filled="false" stroked="true" strokeweight=".48pt" strokecolor="#000000">
                <v:path arrowok="t"/>
              </v:shape>
            </v:group>
            <v:group style="position:absolute;left:8366;top:606;width:10;height:2" coordorigin="8366,606" coordsize="10,2">
              <v:shape style="position:absolute;left:8366;top:606;width:10;height:2" coordorigin="8366,606" coordsize="10,0" path="m8366,606l8376,606e" filled="false" stroked="true" strokeweight=".48pt" strokecolor="#000000">
                <v:path arrowok="t"/>
              </v:shape>
            </v:group>
            <v:group style="position:absolute;left:8366;top:625;width:10;height:2" coordorigin="8366,625" coordsize="10,2">
              <v:shape style="position:absolute;left:8366;top:625;width:10;height:2" coordorigin="8366,625" coordsize="10,0" path="m8366,625l8376,625e" filled="false" stroked="true" strokeweight=".48pt" strokecolor="#000000">
                <v:path arrowok="t"/>
              </v:shape>
            </v:group>
            <v:group style="position:absolute;left:8366;top:644;width:10;height:2" coordorigin="8366,644" coordsize="10,2">
              <v:shape style="position:absolute;left:8366;top:644;width:10;height:2" coordorigin="8366,644" coordsize="10,0" path="m8366,644l8376,644e" filled="false" stroked="true" strokeweight=".48pt" strokecolor="#000000">
                <v:path arrowok="t"/>
              </v:shape>
            </v:group>
            <v:group style="position:absolute;left:8366;top:663;width:10;height:2" coordorigin="8366,663" coordsize="10,2">
              <v:shape style="position:absolute;left:8366;top:663;width:10;height:2" coordorigin="8366,663" coordsize="10,0" path="m8366,663l8376,663e" filled="false" stroked="true" strokeweight=".48pt" strokecolor="#000000">
                <v:path arrowok="t"/>
              </v:shape>
            </v:group>
            <v:group style="position:absolute;left:8366;top:683;width:10;height:2" coordorigin="8366,683" coordsize="10,2">
              <v:shape style="position:absolute;left:8366;top:683;width:10;height:2" coordorigin="8366,683" coordsize="10,0" path="m8366,683l8376,683e" filled="false" stroked="true" strokeweight=".48pt" strokecolor="#000000">
                <v:path arrowok="t"/>
              </v:shape>
            </v:group>
            <v:group style="position:absolute;left:8366;top:702;width:10;height:2" coordorigin="8366,702" coordsize="10,2">
              <v:shape style="position:absolute;left:8366;top:702;width:10;height:2" coordorigin="8366,702" coordsize="10,0" path="m8366,702l8376,702e" filled="false" stroked="true" strokeweight=".48pt" strokecolor="#000000">
                <v:path arrowok="t"/>
              </v:shape>
            </v:group>
            <v:group style="position:absolute;left:8366;top:721;width:10;height:2" coordorigin="8366,721" coordsize="10,2">
              <v:shape style="position:absolute;left:8366;top:721;width:10;height:2" coordorigin="8366,721" coordsize="10,0" path="m8366,721l8376,721e" filled="false" stroked="true" strokeweight=".48pt" strokecolor="#000000">
                <v:path arrowok="t"/>
              </v:shape>
            </v:group>
            <v:group style="position:absolute;left:8366;top:740;width:10;height:2" coordorigin="8366,740" coordsize="10,2">
              <v:shape style="position:absolute;left:8366;top:740;width:10;height:2" coordorigin="8366,740" coordsize="10,0" path="m8366,740l8376,740e" filled="false" stroked="true" strokeweight=".48pt" strokecolor="#000000">
                <v:path arrowok="t"/>
              </v:shape>
            </v:group>
            <v:group style="position:absolute;left:8366;top:759;width:10;height:2" coordorigin="8366,759" coordsize="10,2">
              <v:shape style="position:absolute;left:8366;top:759;width:10;height:2" coordorigin="8366,759" coordsize="10,0" path="m8366,759l8376,759e" filled="false" stroked="true" strokeweight=".48pt" strokecolor="#000000">
                <v:path arrowok="t"/>
              </v:shape>
            </v:group>
            <v:group style="position:absolute;left:8366;top:779;width:10;height:2" coordorigin="8366,779" coordsize="10,2">
              <v:shape style="position:absolute;left:8366;top:779;width:10;height:2" coordorigin="8366,779" coordsize="10,0" path="m8366,779l8376,779e" filled="false" stroked="true" strokeweight=".48pt" strokecolor="#000000">
                <v:path arrowok="t"/>
              </v:shape>
            </v:group>
            <v:group style="position:absolute;left:8366;top:798;width:10;height:2" coordorigin="8366,798" coordsize="10,2">
              <v:shape style="position:absolute;left:8366;top:798;width:10;height:2" coordorigin="8366,798" coordsize="10,0" path="m8366,798l8376,798e" filled="false" stroked="true" strokeweight=".48pt" strokecolor="#000000">
                <v:path arrowok="t"/>
              </v:shape>
            </v:group>
            <v:group style="position:absolute;left:8366;top:817;width:10;height:2" coordorigin="8366,817" coordsize="10,2">
              <v:shape style="position:absolute;left:8366;top:817;width:10;height:2" coordorigin="8366,817" coordsize="10,0" path="m8366,817l8376,817e" filled="false" stroked="true" strokeweight=".48pt" strokecolor="#000000">
                <v:path arrowok="t"/>
              </v:shape>
            </v:group>
            <v:group style="position:absolute;left:8366;top:836;width:10;height:2" coordorigin="8366,836" coordsize="10,2">
              <v:shape style="position:absolute;left:8366;top:836;width:10;height:2" coordorigin="8366,836" coordsize="10,0" path="m8366,836l8376,836e" filled="false" stroked="true" strokeweight=".48pt" strokecolor="#000000">
                <v:path arrowok="t"/>
              </v:shape>
            </v:group>
            <v:group style="position:absolute;left:8366;top:855;width:10;height:2" coordorigin="8366,855" coordsize="10,2">
              <v:shape style="position:absolute;left:8366;top:855;width:10;height:2" coordorigin="8366,855" coordsize="10,0" path="m8366,855l8376,855e" filled="false" stroked="true" strokeweight=".48pt" strokecolor="#000000">
                <v:path arrowok="t"/>
              </v:shape>
            </v:group>
            <v:group style="position:absolute;left:8366;top:875;width:10;height:2" coordorigin="8366,875" coordsize="10,2">
              <v:shape style="position:absolute;left:8366;top:875;width:10;height:2" coordorigin="8366,875" coordsize="10,0" path="m8366,875l8376,875e" filled="false" stroked="true" strokeweight=".48pt" strokecolor="#000000">
                <v:path arrowok="t"/>
              </v:shape>
            </v:group>
            <v:group style="position:absolute;left:8366;top:894;width:10;height:2" coordorigin="8366,894" coordsize="10,2">
              <v:shape style="position:absolute;left:8366;top:894;width:10;height:2" coordorigin="8366,894" coordsize="10,0" path="m8366,894l8376,894e" filled="false" stroked="true" strokeweight=".48pt" strokecolor="#000000">
                <v:path arrowok="t"/>
              </v:shape>
            </v:group>
            <v:group style="position:absolute;left:8366;top:913;width:10;height:2" coordorigin="8366,913" coordsize="10,2">
              <v:shape style="position:absolute;left:8366;top:913;width:10;height:2" coordorigin="8366,913" coordsize="10,0" path="m8366,913l8376,913e" filled="false" stroked="true" strokeweight=".48pt" strokecolor="#000000">
                <v:path arrowok="t"/>
              </v:shape>
            </v:group>
            <v:group style="position:absolute;left:8366;top:932;width:10;height:2" coordorigin="8366,932" coordsize="10,2">
              <v:shape style="position:absolute;left:8366;top:932;width:10;height:2" coordorigin="8366,932" coordsize="10,0" path="m8366,932l8376,932e" filled="false" stroked="true" strokeweight=".48pt" strokecolor="#000000">
                <v:path arrowok="t"/>
              </v:shape>
            </v:group>
            <v:group style="position:absolute;left:8366;top:951;width:10;height:2" coordorigin="8366,951" coordsize="10,2">
              <v:shape style="position:absolute;left:8366;top:951;width:10;height:2" coordorigin="8366,951" coordsize="10,0" path="m8366,951l8376,951e" filled="false" stroked="true" strokeweight=".48pt" strokecolor="#000000">
                <v:path arrowok="t"/>
              </v:shape>
            </v:group>
            <v:group style="position:absolute;left:8366;top:971;width:10;height:2" coordorigin="8366,971" coordsize="10,2">
              <v:shape style="position:absolute;left:8366;top:971;width:10;height:2" coordorigin="8366,971" coordsize="10,0" path="m8366,971l8376,971e" filled="false" stroked="true" strokeweight=".48pt" strokecolor="#000000">
                <v:path arrowok="t"/>
              </v:shape>
            </v:group>
            <v:group style="position:absolute;left:8366;top:990;width:10;height:2" coordorigin="8366,990" coordsize="10,2">
              <v:shape style="position:absolute;left:8366;top:990;width:10;height:2" coordorigin="8366,990" coordsize="10,0" path="m8366,990l8376,990e" filled="false" stroked="true" strokeweight=".48pt" strokecolor="#000000">
                <v:path arrowok="t"/>
              </v:shape>
            </v:group>
            <v:group style="position:absolute;left:8366;top:1009;width:10;height:2" coordorigin="8366,1009" coordsize="10,2">
              <v:shape style="position:absolute;left:8366;top:1009;width:10;height:2" coordorigin="8366,1009" coordsize="10,0" path="m8366,1009l8376,1009e" filled="false" stroked="true" strokeweight=".48pt" strokecolor="#000000">
                <v:path arrowok="t"/>
              </v:shape>
            </v:group>
            <v:group style="position:absolute;left:8366;top:1028;width:10;height:2" coordorigin="8366,1028" coordsize="10,2">
              <v:shape style="position:absolute;left:8366;top:1028;width:10;height:2" coordorigin="8366,1028" coordsize="10,0" path="m8366,1028l8376,1028e" filled="false" stroked="true" strokeweight=".48pt" strokecolor="#000000">
                <v:path arrowok="t"/>
              </v:shape>
            </v:group>
            <v:group style="position:absolute;left:8366;top:1047;width:10;height:2" coordorigin="8366,1047" coordsize="10,2">
              <v:shape style="position:absolute;left:8366;top:1047;width:10;height:2" coordorigin="8366,1047" coordsize="10,0" path="m8366,1047l8376,1047e" filled="false" stroked="true" strokeweight=".48pt" strokecolor="#000000">
                <v:path arrowok="t"/>
              </v:shape>
            </v:group>
            <v:group style="position:absolute;left:8366;top:1067;width:10;height:2" coordorigin="8366,1067" coordsize="10,2">
              <v:shape style="position:absolute;left:8366;top:1067;width:10;height:2" coordorigin="8366,1067" coordsize="10,0" path="m8366,1067l8376,1067e" filled="false" stroked="true" strokeweight=".48pt" strokecolor="#000000">
                <v:path arrowok="t"/>
              </v:shape>
            </v:group>
            <v:group style="position:absolute;left:8366;top:1086;width:10;height:2" coordorigin="8366,1086" coordsize="10,2">
              <v:shape style="position:absolute;left:8366;top:1086;width:10;height:2" coordorigin="8366,1086" coordsize="10,0" path="m8366,1086l8376,1086e" filled="false" stroked="true" strokeweight=".48pt" strokecolor="#000000">
                <v:path arrowok="t"/>
              </v:shape>
            </v:group>
            <v:group style="position:absolute;left:8366;top:1105;width:10;height:2" coordorigin="8366,1105" coordsize="10,2">
              <v:shape style="position:absolute;left:8366;top:1105;width:10;height:2" coordorigin="8366,1105" coordsize="10,0" path="m8366,1105l8376,1105e" filled="false" stroked="true" strokeweight=".48pt" strokecolor="#000000">
                <v:path arrowok="t"/>
              </v:shape>
            </v:group>
            <v:group style="position:absolute;left:8366;top:1124;width:10;height:2" coordorigin="8366,1124" coordsize="10,2">
              <v:shape style="position:absolute;left:8366;top:1124;width:10;height:2" coordorigin="8366,1124" coordsize="10,0" path="m8366,1124l8376,1124e" filled="false" stroked="true" strokeweight=".48pt" strokecolor="#000000">
                <v:path arrowok="t"/>
              </v:shape>
            </v:group>
            <v:group style="position:absolute;left:8366;top:1143;width:10;height:2" coordorigin="8366,1143" coordsize="10,2">
              <v:shape style="position:absolute;left:8366;top:1143;width:10;height:2" coordorigin="8366,1143" coordsize="10,0" path="m8366,1143l8376,1143e" filled="false" stroked="true" strokeweight=".48pt" strokecolor="#000000">
                <v:path arrowok="t"/>
              </v:shape>
            </v:group>
            <v:group style="position:absolute;left:8366;top:1163;width:10;height:2" coordorigin="8366,1163" coordsize="10,2">
              <v:shape style="position:absolute;left:8366;top:1163;width:10;height:2" coordorigin="8366,1163" coordsize="10,0" path="m8366,1163l8376,1163e" filled="false" stroked="true" strokeweight=".48pt" strokecolor="#000000">
                <v:path arrowok="t"/>
              </v:shape>
            </v:group>
            <v:group style="position:absolute;left:8366;top:1182;width:10;height:2" coordorigin="8366,1182" coordsize="10,2">
              <v:shape style="position:absolute;left:8366;top:1182;width:10;height:2" coordorigin="8366,1182" coordsize="10,0" path="m8366,1182l8376,1182e" filled="false" stroked="true" strokeweight=".48pt" strokecolor="#000000">
                <v:path arrowok="t"/>
              </v:shape>
            </v:group>
            <v:group style="position:absolute;left:8366;top:1201;width:10;height:2" coordorigin="8366,1201" coordsize="10,2">
              <v:shape style="position:absolute;left:8366;top:1201;width:10;height:2" coordorigin="8366,1201" coordsize="10,0" path="m8366,1201l8376,1201e" filled="false" stroked="true" strokeweight=".48pt" strokecolor="#000000">
                <v:path arrowok="t"/>
              </v:shape>
            </v:group>
            <v:group style="position:absolute;left:8366;top:1220;width:10;height:2" coordorigin="8366,1220" coordsize="10,2">
              <v:shape style="position:absolute;left:8366;top:1220;width:10;height:2" coordorigin="8366,1220" coordsize="10,0" path="m8366,1220l8376,1220e" filled="false" stroked="true" strokeweight=".48pt" strokecolor="#000000">
                <v:path arrowok="t"/>
              </v:shape>
            </v:group>
            <v:group style="position:absolute;left:8366;top:1239;width:10;height:2" coordorigin="8366,1239" coordsize="10,2">
              <v:shape style="position:absolute;left:8366;top:1239;width:10;height:2" coordorigin="8366,1239" coordsize="10,0" path="m8366,1239l8376,1239e" filled="false" stroked="true" strokeweight=".48pt" strokecolor="#000000">
                <v:path arrowok="t"/>
              </v:shape>
            </v:group>
            <v:group style="position:absolute;left:8366;top:1316;width:10;height:2" coordorigin="8366,1316" coordsize="10,2">
              <v:shape style="position:absolute;left:8366;top:1316;width:10;height:2" coordorigin="8366,1316" coordsize="10,0" path="m8366,1316l8376,1316e" filled="false" stroked="true" strokeweight=".48pt" strokecolor="#000000">
                <v:path arrowok="t"/>
              </v:shape>
            </v:group>
            <v:group style="position:absolute;left:8366;top:1335;width:10;height:2" coordorigin="8366,1335" coordsize="10,2">
              <v:shape style="position:absolute;left:8366;top:1335;width:10;height:2" coordorigin="8366,1335" coordsize="10,0" path="m8366,1335l8376,1335e" filled="false" stroked="true" strokeweight=".48pt" strokecolor="#000000">
                <v:path arrowok="t"/>
              </v:shape>
            </v:group>
            <v:group style="position:absolute;left:8366;top:1355;width:10;height:2" coordorigin="8366,1355" coordsize="10,2">
              <v:shape style="position:absolute;left:8366;top:1355;width:10;height:2" coordorigin="8366,1355" coordsize="10,0" path="m8366,1355l8376,1355e" filled="false" stroked="true" strokeweight=".48pt" strokecolor="#000000">
                <v:path arrowok="t"/>
              </v:shape>
            </v:group>
            <v:group style="position:absolute;left:8366;top:1374;width:10;height:2" coordorigin="8366,1374" coordsize="10,2">
              <v:shape style="position:absolute;left:8366;top:1374;width:10;height:2" coordorigin="8366,1374" coordsize="10,0" path="m8366,1374l8376,1374e" filled="false" stroked="true" strokeweight=".48pt" strokecolor="#000000">
                <v:path arrowok="t"/>
              </v:shape>
            </v:group>
            <v:group style="position:absolute;left:8366;top:1393;width:10;height:2" coordorigin="8366,1393" coordsize="10,2">
              <v:shape style="position:absolute;left:8366;top:1393;width:10;height:2" coordorigin="8366,1393" coordsize="10,0" path="m8366,1393l8376,1393e" filled="false" stroked="true" strokeweight=".48pt" strokecolor="#000000">
                <v:path arrowok="t"/>
              </v:shape>
            </v:group>
            <v:group style="position:absolute;left:8366;top:1412;width:10;height:2" coordorigin="8366,1412" coordsize="10,2">
              <v:shape style="position:absolute;left:8366;top:1412;width:10;height:2" coordorigin="8366,1412" coordsize="10,0" path="m8366,1412l8376,1412e" filled="false" stroked="true" strokeweight=".48pt" strokecolor="#000000">
                <v:path arrowok="t"/>
              </v:shape>
            </v:group>
            <v:group style="position:absolute;left:8366;top:1431;width:10;height:2" coordorigin="8366,1431" coordsize="10,2">
              <v:shape style="position:absolute;left:8366;top:1431;width:10;height:2" coordorigin="8366,1431" coordsize="10,0" path="m8366,1431l8376,1431e" filled="false" stroked="true" strokeweight=".48pt" strokecolor="#000000">
                <v:path arrowok="t"/>
              </v:shape>
            </v:group>
            <v:group style="position:absolute;left:8366;top:1451;width:10;height:2" coordorigin="8366,1451" coordsize="10,2">
              <v:shape style="position:absolute;left:8366;top:1451;width:10;height:2" coordorigin="8366,1451" coordsize="10,0" path="m8366,1451l8376,1451e" filled="false" stroked="true" strokeweight=".48pt" strokecolor="#000000">
                <v:path arrowok="t"/>
              </v:shape>
            </v:group>
            <v:group style="position:absolute;left:8366;top:1470;width:10;height:2" coordorigin="8366,1470" coordsize="10,2">
              <v:shape style="position:absolute;left:8366;top:1470;width:10;height:2" coordorigin="8366,1470" coordsize="10,0" path="m8366,1470l8376,1470e" filled="false" stroked="true" strokeweight=".48pt" strokecolor="#000000">
                <v:path arrowok="t"/>
              </v:shape>
            </v:group>
            <v:group style="position:absolute;left:8366;top:1489;width:10;height:2" coordorigin="8366,1489" coordsize="10,2">
              <v:shape style="position:absolute;left:8366;top:1489;width:10;height:2" coordorigin="8366,1489" coordsize="10,0" path="m8366,1489l8376,1489e" filled="false" stroked="true" strokeweight=".48pt" strokecolor="#000000">
                <v:path arrowok="t"/>
              </v:shape>
            </v:group>
            <v:group style="position:absolute;left:8366;top:1508;width:10;height:2" coordorigin="8366,1508" coordsize="10,2">
              <v:shape style="position:absolute;left:8366;top:1508;width:10;height:2" coordorigin="8366,1508" coordsize="10,0" path="m8366,1508l8376,1508e" filled="false" stroked="true" strokeweight=".48pt" strokecolor="#000000">
                <v:path arrowok="t"/>
              </v:shape>
            </v:group>
            <v:group style="position:absolute;left:8366;top:1527;width:10;height:2" coordorigin="8366,1527" coordsize="10,2">
              <v:shape style="position:absolute;left:8366;top:1527;width:10;height:2" coordorigin="8366,1527" coordsize="10,0" path="m8366,1527l8376,1527e" filled="false" stroked="true" strokeweight=".48pt" strokecolor="#000000">
                <v:path arrowok="t"/>
              </v:shape>
            </v:group>
            <v:group style="position:absolute;left:8366;top:1547;width:10;height:2" coordorigin="8366,1547" coordsize="10,2">
              <v:shape style="position:absolute;left:8366;top:1547;width:10;height:2" coordorigin="8366,1547" coordsize="10,0" path="m8366,1547l8376,1547e" filled="false" stroked="true" strokeweight=".48pt" strokecolor="#000000">
                <v:path arrowok="t"/>
              </v:shape>
            </v:group>
            <v:group style="position:absolute;left:8366;top:1566;width:10;height:2" coordorigin="8366,1566" coordsize="10,2">
              <v:shape style="position:absolute;left:8366;top:1566;width:10;height:2" coordorigin="8366,1566" coordsize="10,0" path="m8366,1566l8376,1566e" filled="false" stroked="true" strokeweight=".48pt" strokecolor="#000000">
                <v:path arrowok="t"/>
              </v:shape>
            </v:group>
            <v:group style="position:absolute;left:8366;top:1585;width:10;height:2" coordorigin="8366,1585" coordsize="10,2">
              <v:shape style="position:absolute;left:8366;top:1585;width:10;height:2" coordorigin="8366,1585" coordsize="10,0" path="m8366,1585l8376,1585e" filled="false" stroked="true" strokeweight=".48pt" strokecolor="#000000">
                <v:path arrowok="t"/>
              </v:shape>
            </v:group>
            <v:group style="position:absolute;left:8366;top:1604;width:10;height:2" coordorigin="8366,1604" coordsize="10,2">
              <v:shape style="position:absolute;left:8366;top:1604;width:10;height:2" coordorigin="8366,1604" coordsize="10,0" path="m8366,1604l8376,1604e" filled="false" stroked="true" strokeweight=".48pt" strokecolor="#000000">
                <v:path arrowok="t"/>
              </v:shape>
            </v:group>
            <v:group style="position:absolute;left:8366;top:1623;width:10;height:2" coordorigin="8366,1623" coordsize="10,2">
              <v:shape style="position:absolute;left:8366;top:1623;width:10;height:2" coordorigin="8366,1623" coordsize="10,0" path="m8366,1623l8376,1623e" filled="false" stroked="true" strokeweight=".48pt" strokecolor="#000000">
                <v:path arrowok="t"/>
              </v:shape>
            </v:group>
            <v:group style="position:absolute;left:8366;top:1643;width:10;height:2" coordorigin="8366,1643" coordsize="10,2">
              <v:shape style="position:absolute;left:8366;top:1643;width:10;height:2" coordorigin="8366,1643" coordsize="10,0" path="m8366,1643l8376,1643e" filled="false" stroked="true" strokeweight=".48pt" strokecolor="#000000">
                <v:path arrowok="t"/>
              </v:shape>
            </v:group>
            <v:group style="position:absolute;left:8366;top:1662;width:10;height:2" coordorigin="8366,1662" coordsize="10,2">
              <v:shape style="position:absolute;left:8366;top:1662;width:10;height:2" coordorigin="8366,1662" coordsize="10,0" path="m8366,1662l8376,1662e" filled="false" stroked="true" strokeweight=".48pt" strokecolor="#000000">
                <v:path arrowok="t"/>
              </v:shape>
            </v:group>
            <v:group style="position:absolute;left:8366;top:1681;width:10;height:2" coordorigin="8366,1681" coordsize="10,2">
              <v:shape style="position:absolute;left:8366;top:1681;width:10;height:2" coordorigin="8366,1681" coordsize="10,0" path="m8366,1681l8376,1681e" filled="false" stroked="true" strokeweight=".48pt" strokecolor="#000000">
                <v:path arrowok="t"/>
              </v:shape>
            </v:group>
            <v:group style="position:absolute;left:8366;top:1700;width:10;height:2" coordorigin="8366,1700" coordsize="10,2">
              <v:shape style="position:absolute;left:8366;top:1700;width:10;height:2" coordorigin="8366,1700" coordsize="10,0" path="m8366,1700l8376,1700e" filled="false" stroked="true" strokeweight=".48pt" strokecolor="#000000">
                <v:path arrowok="t"/>
              </v:shape>
            </v:group>
            <v:group style="position:absolute;left:8365;top:414;width:12;height:2" coordorigin="8365,414" coordsize="12,2">
              <v:shape style="position:absolute;left:8365;top:414;width:12;height:2" coordorigin="8365,414" coordsize="12,0" path="m8365,414l8377,414e" filled="false" stroked="true" strokeweight=".6pt" strokecolor="#000000">
                <v:path arrowok="t"/>
              </v:shape>
            </v:group>
            <v:group style="position:absolute;left:8365;top:433;width:12;height:2" coordorigin="8365,433" coordsize="12,2">
              <v:shape style="position:absolute;left:8365;top:433;width:12;height:2" coordorigin="8365,433" coordsize="12,0" path="m8365,433l8377,433e" filled="false" stroked="true" strokeweight=".6pt" strokecolor="#000000">
                <v:path arrowok="t"/>
              </v:shape>
            </v:group>
            <v:group style="position:absolute;left:8365;top:452;width:12;height:2" coordorigin="8365,452" coordsize="12,2">
              <v:shape style="position:absolute;left:8365;top:452;width:12;height:2" coordorigin="8365,452" coordsize="12,0" path="m8365,452l8377,452e" filled="false" stroked="true" strokeweight=".6pt" strokecolor="#000000">
                <v:path arrowok="t"/>
              </v:shape>
            </v:group>
            <v:group style="position:absolute;left:8365;top:471;width:12;height:2" coordorigin="8365,471" coordsize="12,2">
              <v:shape style="position:absolute;left:8365;top:471;width:12;height:2" coordorigin="8365,471" coordsize="12,0" path="m8365,471l8377,471e" filled="false" stroked="true" strokeweight=".6pt" strokecolor="#000000">
                <v:path arrowok="t"/>
              </v:shape>
            </v:group>
            <v:group style="position:absolute;left:8365;top:491;width:12;height:2" coordorigin="8365,491" coordsize="12,2">
              <v:shape style="position:absolute;left:8365;top:491;width:12;height:2" coordorigin="8365,491" coordsize="12,0" path="m8365,491l8377,491e" filled="false" stroked="true" strokeweight=".6pt" strokecolor="#000000">
                <v:path arrowok="t"/>
              </v:shape>
            </v:group>
            <v:group style="position:absolute;left:8365;top:510;width:12;height:2" coordorigin="8365,510" coordsize="12,2">
              <v:shape style="position:absolute;left:8365;top:510;width:12;height:2" coordorigin="8365,510" coordsize="12,0" path="m8365,510l8377,510e" filled="false" stroked="true" strokeweight=".6pt" strokecolor="#000000">
                <v:path arrowok="t"/>
              </v:shape>
            </v:group>
            <v:group style="position:absolute;left:8365;top:529;width:12;height:2" coordorigin="8365,529" coordsize="12,2">
              <v:shape style="position:absolute;left:8365;top:529;width:12;height:2" coordorigin="8365,529" coordsize="12,0" path="m8365,529l8377,529e" filled="false" stroked="true" strokeweight=".6pt" strokecolor="#000000">
                <v:path arrowok="t"/>
              </v:shape>
            </v:group>
            <v:group style="position:absolute;left:8365;top:548;width:12;height:2" coordorigin="8365,548" coordsize="12,2">
              <v:shape style="position:absolute;left:8365;top:548;width:12;height:2" coordorigin="8365,548" coordsize="12,0" path="m8365,548l8377,548e" filled="false" stroked="true" strokeweight=".6pt" strokecolor="#000000">
                <v:path arrowok="t"/>
              </v:shape>
            </v:group>
            <v:group style="position:absolute;left:8365;top:567;width:12;height:2" coordorigin="8365,567" coordsize="12,2">
              <v:shape style="position:absolute;left:8365;top:567;width:12;height:2" coordorigin="8365,567" coordsize="12,0" path="m8365,567l8377,567e" filled="false" stroked="true" strokeweight=".6pt" strokecolor="#000000">
                <v:path arrowok="t"/>
              </v:shape>
            </v:group>
            <v:group style="position:absolute;left:8365;top:587;width:12;height:2" coordorigin="8365,587" coordsize="12,2">
              <v:shape style="position:absolute;left:8365;top:587;width:12;height:2" coordorigin="8365,587" coordsize="12,0" path="m8365,587l8377,587e" filled="false" stroked="true" strokeweight=".6pt" strokecolor="#000000">
                <v:path arrowok="t"/>
              </v:shape>
            </v:group>
            <v:group style="position:absolute;left:8365;top:606;width:12;height:2" coordorigin="8365,606" coordsize="12,2">
              <v:shape style="position:absolute;left:8365;top:606;width:12;height:2" coordorigin="8365,606" coordsize="12,0" path="m8365,606l8377,606e" filled="false" stroked="true" strokeweight=".6pt" strokecolor="#000000">
                <v:path arrowok="t"/>
              </v:shape>
            </v:group>
            <v:group style="position:absolute;left:8365;top:625;width:12;height:2" coordorigin="8365,625" coordsize="12,2">
              <v:shape style="position:absolute;left:8365;top:625;width:12;height:2" coordorigin="8365,625" coordsize="12,0" path="m8365,625l8377,625e" filled="false" stroked="true" strokeweight=".6pt" strokecolor="#000000">
                <v:path arrowok="t"/>
              </v:shape>
            </v:group>
            <v:group style="position:absolute;left:8365;top:644;width:12;height:2" coordorigin="8365,644" coordsize="12,2">
              <v:shape style="position:absolute;left:8365;top:644;width:12;height:2" coordorigin="8365,644" coordsize="12,0" path="m8365,644l8377,644e" filled="false" stroked="true" strokeweight=".6pt" strokecolor="#000000">
                <v:path arrowok="t"/>
              </v:shape>
            </v:group>
            <v:group style="position:absolute;left:8365;top:663;width:12;height:2" coordorigin="8365,663" coordsize="12,2">
              <v:shape style="position:absolute;left:8365;top:663;width:12;height:2" coordorigin="8365,663" coordsize="12,0" path="m8365,663l8377,663e" filled="false" stroked="true" strokeweight=".6pt" strokecolor="#000000">
                <v:path arrowok="t"/>
              </v:shape>
            </v:group>
            <v:group style="position:absolute;left:8365;top:683;width:12;height:2" coordorigin="8365,683" coordsize="12,2">
              <v:shape style="position:absolute;left:8365;top:683;width:12;height:2" coordorigin="8365,683" coordsize="12,0" path="m8365,683l8377,683e" filled="false" stroked="true" strokeweight=".6pt" strokecolor="#000000">
                <v:path arrowok="t"/>
              </v:shape>
            </v:group>
            <v:group style="position:absolute;left:8365;top:702;width:12;height:2" coordorigin="8365,702" coordsize="12,2">
              <v:shape style="position:absolute;left:8365;top:702;width:12;height:2" coordorigin="8365,702" coordsize="12,0" path="m8365,702l8377,702e" filled="false" stroked="true" strokeweight=".6pt" strokecolor="#000000">
                <v:path arrowok="t"/>
              </v:shape>
            </v:group>
            <v:group style="position:absolute;left:8365;top:721;width:12;height:2" coordorigin="8365,721" coordsize="12,2">
              <v:shape style="position:absolute;left:8365;top:721;width:12;height:2" coordorigin="8365,721" coordsize="12,0" path="m8365,721l8377,721e" filled="false" stroked="true" strokeweight=".6pt" strokecolor="#000000">
                <v:path arrowok="t"/>
              </v:shape>
            </v:group>
            <v:group style="position:absolute;left:8365;top:740;width:12;height:2" coordorigin="8365,740" coordsize="12,2">
              <v:shape style="position:absolute;left:8365;top:740;width:12;height:2" coordorigin="8365,740" coordsize="12,0" path="m8365,740l8377,740e" filled="false" stroked="true" strokeweight=".6pt" strokecolor="#000000">
                <v:path arrowok="t"/>
              </v:shape>
            </v:group>
            <v:group style="position:absolute;left:8365;top:759;width:12;height:2" coordorigin="8365,759" coordsize="12,2">
              <v:shape style="position:absolute;left:8365;top:759;width:12;height:2" coordorigin="8365,759" coordsize="12,0" path="m8365,759l8377,759e" filled="false" stroked="true" strokeweight=".6pt" strokecolor="#000000">
                <v:path arrowok="t"/>
              </v:shape>
            </v:group>
            <v:group style="position:absolute;left:8365;top:779;width:12;height:2" coordorigin="8365,779" coordsize="12,2">
              <v:shape style="position:absolute;left:8365;top:779;width:12;height:2" coordorigin="8365,779" coordsize="12,0" path="m8365,779l8377,779e" filled="false" stroked="true" strokeweight=".6pt" strokecolor="#000000">
                <v:path arrowok="t"/>
              </v:shape>
            </v:group>
            <v:group style="position:absolute;left:8365;top:798;width:12;height:2" coordorigin="8365,798" coordsize="12,2">
              <v:shape style="position:absolute;left:8365;top:798;width:12;height:2" coordorigin="8365,798" coordsize="12,0" path="m8365,798l8377,798e" filled="false" stroked="true" strokeweight=".6pt" strokecolor="#000000">
                <v:path arrowok="t"/>
              </v:shape>
            </v:group>
            <v:group style="position:absolute;left:8365;top:817;width:12;height:2" coordorigin="8365,817" coordsize="12,2">
              <v:shape style="position:absolute;left:8365;top:817;width:12;height:2" coordorigin="8365,817" coordsize="12,0" path="m8365,817l8377,817e" filled="false" stroked="true" strokeweight=".6pt" strokecolor="#000000">
                <v:path arrowok="t"/>
              </v:shape>
            </v:group>
            <v:group style="position:absolute;left:8365;top:836;width:12;height:2" coordorigin="8365,836" coordsize="12,2">
              <v:shape style="position:absolute;left:8365;top:836;width:12;height:2" coordorigin="8365,836" coordsize="12,0" path="m8365,836l8377,836e" filled="false" stroked="true" strokeweight=".6pt" strokecolor="#000000">
                <v:path arrowok="t"/>
              </v:shape>
            </v:group>
            <v:group style="position:absolute;left:8365;top:855;width:12;height:2" coordorigin="8365,855" coordsize="12,2">
              <v:shape style="position:absolute;left:8365;top:855;width:12;height:2" coordorigin="8365,855" coordsize="12,0" path="m8365,855l8377,855e" filled="false" stroked="true" strokeweight=".6pt" strokecolor="#000000">
                <v:path arrowok="t"/>
              </v:shape>
            </v:group>
            <v:group style="position:absolute;left:8365;top:875;width:12;height:2" coordorigin="8365,875" coordsize="12,2">
              <v:shape style="position:absolute;left:8365;top:875;width:12;height:2" coordorigin="8365,875" coordsize="12,0" path="m8365,875l8377,875e" filled="false" stroked="true" strokeweight=".6pt" strokecolor="#000000">
                <v:path arrowok="t"/>
              </v:shape>
            </v:group>
            <v:group style="position:absolute;left:8365;top:894;width:12;height:2" coordorigin="8365,894" coordsize="12,2">
              <v:shape style="position:absolute;left:8365;top:894;width:12;height:2" coordorigin="8365,894" coordsize="12,0" path="m8365,894l8377,894e" filled="false" stroked="true" strokeweight=".6pt" strokecolor="#000000">
                <v:path arrowok="t"/>
              </v:shape>
            </v:group>
            <v:group style="position:absolute;left:8365;top:913;width:12;height:2" coordorigin="8365,913" coordsize="12,2">
              <v:shape style="position:absolute;left:8365;top:913;width:12;height:2" coordorigin="8365,913" coordsize="12,0" path="m8365,913l8377,913e" filled="false" stroked="true" strokeweight=".6pt" strokecolor="#000000">
                <v:path arrowok="t"/>
              </v:shape>
            </v:group>
            <v:group style="position:absolute;left:8365;top:932;width:12;height:2" coordorigin="8365,932" coordsize="12,2">
              <v:shape style="position:absolute;left:8365;top:932;width:12;height:2" coordorigin="8365,932" coordsize="12,0" path="m8365,932l8377,932e" filled="false" stroked="true" strokeweight=".6pt" strokecolor="#000000">
                <v:path arrowok="t"/>
              </v:shape>
            </v:group>
            <v:group style="position:absolute;left:8365;top:951;width:12;height:2" coordorigin="8365,951" coordsize="12,2">
              <v:shape style="position:absolute;left:8365;top:951;width:12;height:2" coordorigin="8365,951" coordsize="12,0" path="m8365,951l8377,951e" filled="false" stroked="true" strokeweight=".6pt" strokecolor="#000000">
                <v:path arrowok="t"/>
              </v:shape>
            </v:group>
            <v:group style="position:absolute;left:8365;top:971;width:12;height:2" coordorigin="8365,971" coordsize="12,2">
              <v:shape style="position:absolute;left:8365;top:971;width:12;height:2" coordorigin="8365,971" coordsize="12,0" path="m8365,971l8377,971e" filled="false" stroked="true" strokeweight=".6pt" strokecolor="#000000">
                <v:path arrowok="t"/>
              </v:shape>
            </v:group>
            <v:group style="position:absolute;left:8365;top:990;width:12;height:2" coordorigin="8365,990" coordsize="12,2">
              <v:shape style="position:absolute;left:8365;top:990;width:12;height:2" coordorigin="8365,990" coordsize="12,0" path="m8365,990l8377,990e" filled="false" stroked="true" strokeweight=".6pt" strokecolor="#000000">
                <v:path arrowok="t"/>
              </v:shape>
            </v:group>
            <v:group style="position:absolute;left:8365;top:1009;width:12;height:2" coordorigin="8365,1009" coordsize="12,2">
              <v:shape style="position:absolute;left:8365;top:1009;width:12;height:2" coordorigin="8365,1009" coordsize="12,0" path="m8365,1009l8377,1009e" filled="false" stroked="true" strokeweight=".6pt" strokecolor="#000000">
                <v:path arrowok="t"/>
              </v:shape>
            </v:group>
            <v:group style="position:absolute;left:8365;top:1028;width:12;height:2" coordorigin="8365,1028" coordsize="12,2">
              <v:shape style="position:absolute;left:8365;top:1028;width:12;height:2" coordorigin="8365,1028" coordsize="12,0" path="m8365,1028l8377,1028e" filled="false" stroked="true" strokeweight=".6pt" strokecolor="#000000">
                <v:path arrowok="t"/>
              </v:shape>
            </v:group>
            <v:group style="position:absolute;left:8365;top:1047;width:12;height:2" coordorigin="8365,1047" coordsize="12,2">
              <v:shape style="position:absolute;left:8365;top:1047;width:12;height:2" coordorigin="8365,1047" coordsize="12,0" path="m8365,1047l8377,1047e" filled="false" stroked="true" strokeweight=".6pt" strokecolor="#000000">
                <v:path arrowok="t"/>
              </v:shape>
            </v:group>
            <v:group style="position:absolute;left:8365;top:1067;width:12;height:2" coordorigin="8365,1067" coordsize="12,2">
              <v:shape style="position:absolute;left:8365;top:1067;width:12;height:2" coordorigin="8365,1067" coordsize="12,0" path="m8365,1067l8377,1067e" filled="false" stroked="true" strokeweight=".6pt" strokecolor="#000000">
                <v:path arrowok="t"/>
              </v:shape>
            </v:group>
            <v:group style="position:absolute;left:8365;top:1086;width:12;height:2" coordorigin="8365,1086" coordsize="12,2">
              <v:shape style="position:absolute;left:8365;top:1086;width:12;height:2" coordorigin="8365,1086" coordsize="12,0" path="m8365,1086l8377,1086e" filled="false" stroked="true" strokeweight=".6pt" strokecolor="#000000">
                <v:path arrowok="t"/>
              </v:shape>
            </v:group>
            <v:group style="position:absolute;left:8365;top:1105;width:12;height:2" coordorigin="8365,1105" coordsize="12,2">
              <v:shape style="position:absolute;left:8365;top:1105;width:12;height:2" coordorigin="8365,1105" coordsize="12,0" path="m8365,1105l8377,1105e" filled="false" stroked="true" strokeweight=".6pt" strokecolor="#000000">
                <v:path arrowok="t"/>
              </v:shape>
            </v:group>
            <v:group style="position:absolute;left:8365;top:1124;width:12;height:2" coordorigin="8365,1124" coordsize="12,2">
              <v:shape style="position:absolute;left:8365;top:1124;width:12;height:2" coordorigin="8365,1124" coordsize="12,0" path="m8365,1124l8377,1124e" filled="false" stroked="true" strokeweight=".6pt" strokecolor="#000000">
                <v:path arrowok="t"/>
              </v:shape>
            </v:group>
            <v:group style="position:absolute;left:8365;top:1143;width:12;height:2" coordorigin="8365,1143" coordsize="12,2">
              <v:shape style="position:absolute;left:8365;top:1143;width:12;height:2" coordorigin="8365,1143" coordsize="12,0" path="m8365,1143l8377,1143e" filled="false" stroked="true" strokeweight=".6pt" strokecolor="#000000">
                <v:path arrowok="t"/>
              </v:shape>
            </v:group>
            <v:group style="position:absolute;left:8365;top:1163;width:12;height:2" coordorigin="8365,1163" coordsize="12,2">
              <v:shape style="position:absolute;left:8365;top:1163;width:12;height:2" coordorigin="8365,1163" coordsize="12,0" path="m8365,1163l8377,1163e" filled="false" stroked="true" strokeweight=".6pt" strokecolor="#000000">
                <v:path arrowok="t"/>
              </v:shape>
            </v:group>
            <v:group style="position:absolute;left:8365;top:1182;width:12;height:2" coordorigin="8365,1182" coordsize="12,2">
              <v:shape style="position:absolute;left:8365;top:1182;width:12;height:2" coordorigin="8365,1182" coordsize="12,0" path="m8365,1182l8377,1182e" filled="false" stroked="true" strokeweight=".6pt" strokecolor="#000000">
                <v:path arrowok="t"/>
              </v:shape>
            </v:group>
            <v:group style="position:absolute;left:8365;top:1201;width:12;height:2" coordorigin="8365,1201" coordsize="12,2">
              <v:shape style="position:absolute;left:8365;top:1201;width:12;height:2" coordorigin="8365,1201" coordsize="12,0" path="m8365,1201l8377,1201e" filled="false" stroked="true" strokeweight=".6pt" strokecolor="#000000">
                <v:path arrowok="t"/>
              </v:shape>
            </v:group>
            <v:group style="position:absolute;left:8365;top:1220;width:12;height:2" coordorigin="8365,1220" coordsize="12,2">
              <v:shape style="position:absolute;left:8365;top:1220;width:12;height:2" coordorigin="8365,1220" coordsize="12,0" path="m8365,1220l8377,1220e" filled="false" stroked="true" strokeweight=".6pt" strokecolor="#000000">
                <v:path arrowok="t"/>
              </v:shape>
            </v:group>
            <v:group style="position:absolute;left:8365;top:1239;width:12;height:2" coordorigin="8365,1239" coordsize="12,2">
              <v:shape style="position:absolute;left:8365;top:1239;width:12;height:2" coordorigin="8365,1239" coordsize="12,0" path="m8365,1239l8377,1239e" filled="false" stroked="true" strokeweight=".6pt" strokecolor="#000000">
                <v:path arrowok="t"/>
              </v:shape>
            </v:group>
            <v:group style="position:absolute;left:8365;top:1259;width:12;height:2" coordorigin="8365,1259" coordsize="12,2">
              <v:shape style="position:absolute;left:8365;top:1259;width:12;height:2" coordorigin="8365,1259" coordsize="12,0" path="m8365,1259l8377,1259e" filled="false" stroked="true" strokeweight=".6pt" strokecolor="#000000">
                <v:path arrowok="t"/>
              </v:shape>
            </v:group>
            <v:group style="position:absolute;left:8365;top:1278;width:12;height:2" coordorigin="8365,1278" coordsize="12,2">
              <v:shape style="position:absolute;left:8365;top:1278;width:12;height:2" coordorigin="8365,1278" coordsize="12,0" path="m8365,1278l8377,1278e" filled="false" stroked="true" strokeweight=".6pt" strokecolor="#000000">
                <v:path arrowok="t"/>
              </v:shape>
            </v:group>
            <v:group style="position:absolute;left:8365;top:1297;width:12;height:2" coordorigin="8365,1297" coordsize="12,2">
              <v:shape style="position:absolute;left:8365;top:1297;width:12;height:2" coordorigin="8365,1297" coordsize="12,0" path="m8365,1297l8377,1297e" filled="false" stroked="true" strokeweight=".6pt" strokecolor="#000000">
                <v:path arrowok="t"/>
              </v:shape>
            </v:group>
            <v:group style="position:absolute;left:8365;top:1316;width:12;height:2" coordorigin="8365,1316" coordsize="12,2">
              <v:shape style="position:absolute;left:8365;top:1316;width:12;height:2" coordorigin="8365,1316" coordsize="12,0" path="m8365,1316l8377,1316e" filled="false" stroked="true" strokeweight=".6pt" strokecolor="#000000">
                <v:path arrowok="t"/>
              </v:shape>
            </v:group>
            <v:group style="position:absolute;left:8365;top:1335;width:12;height:2" coordorigin="8365,1335" coordsize="12,2">
              <v:shape style="position:absolute;left:8365;top:1335;width:12;height:2" coordorigin="8365,1335" coordsize="12,0" path="m8365,1335l8377,1335e" filled="false" stroked="true" strokeweight=".6pt" strokecolor="#000000">
                <v:path arrowok="t"/>
              </v:shape>
            </v:group>
            <v:group style="position:absolute;left:8365;top:1355;width:12;height:2" coordorigin="8365,1355" coordsize="12,2">
              <v:shape style="position:absolute;left:8365;top:1355;width:12;height:2" coordorigin="8365,1355" coordsize="12,0" path="m8365,1355l8377,1355e" filled="false" stroked="true" strokeweight=".6pt" strokecolor="#000000">
                <v:path arrowok="t"/>
              </v:shape>
            </v:group>
            <v:group style="position:absolute;left:8365;top:1374;width:12;height:2" coordorigin="8365,1374" coordsize="12,2">
              <v:shape style="position:absolute;left:8365;top:1374;width:12;height:2" coordorigin="8365,1374" coordsize="12,0" path="m8365,1374l8377,1374e" filled="false" stroked="true" strokeweight=".6pt" strokecolor="#000000">
                <v:path arrowok="t"/>
              </v:shape>
            </v:group>
            <v:group style="position:absolute;left:8365;top:1393;width:12;height:2" coordorigin="8365,1393" coordsize="12,2">
              <v:shape style="position:absolute;left:8365;top:1393;width:12;height:2" coordorigin="8365,1393" coordsize="12,0" path="m8365,1393l8377,1393e" filled="false" stroked="true" strokeweight=".6pt" strokecolor="#000000">
                <v:path arrowok="t"/>
              </v:shape>
            </v:group>
            <v:group style="position:absolute;left:8365;top:1412;width:12;height:2" coordorigin="8365,1412" coordsize="12,2">
              <v:shape style="position:absolute;left:8365;top:1412;width:12;height:2" coordorigin="8365,1412" coordsize="12,0" path="m8365,1412l8377,1412e" filled="false" stroked="true" strokeweight=".6pt" strokecolor="#000000">
                <v:path arrowok="t"/>
              </v:shape>
            </v:group>
            <v:group style="position:absolute;left:8365;top:1431;width:12;height:2" coordorigin="8365,1431" coordsize="12,2">
              <v:shape style="position:absolute;left:8365;top:1431;width:12;height:2" coordorigin="8365,1431" coordsize="12,0" path="m8365,1431l8377,1431e" filled="false" stroked="true" strokeweight=".6pt" strokecolor="#000000">
                <v:path arrowok="t"/>
              </v:shape>
            </v:group>
            <v:group style="position:absolute;left:8365;top:1451;width:12;height:2" coordorigin="8365,1451" coordsize="12,2">
              <v:shape style="position:absolute;left:8365;top:1451;width:12;height:2" coordorigin="8365,1451" coordsize="12,0" path="m8365,1451l8377,1451e" filled="false" stroked="true" strokeweight=".6pt" strokecolor="#000000">
                <v:path arrowok="t"/>
              </v:shape>
            </v:group>
            <v:group style="position:absolute;left:8365;top:1470;width:12;height:2" coordorigin="8365,1470" coordsize="12,2">
              <v:shape style="position:absolute;left:8365;top:1470;width:12;height:2" coordorigin="8365,1470" coordsize="12,0" path="m8365,1470l8377,1470e" filled="false" stroked="true" strokeweight=".6pt" strokecolor="#000000">
                <v:path arrowok="t"/>
              </v:shape>
            </v:group>
            <v:group style="position:absolute;left:8365;top:1489;width:12;height:2" coordorigin="8365,1489" coordsize="12,2">
              <v:shape style="position:absolute;left:8365;top:1489;width:12;height:2" coordorigin="8365,1489" coordsize="12,0" path="m8365,1489l8377,1489e" filled="false" stroked="true" strokeweight=".6pt" strokecolor="#000000">
                <v:path arrowok="t"/>
              </v:shape>
            </v:group>
            <v:group style="position:absolute;left:8365;top:1508;width:12;height:2" coordorigin="8365,1508" coordsize="12,2">
              <v:shape style="position:absolute;left:8365;top:1508;width:12;height:2" coordorigin="8365,1508" coordsize="12,0" path="m8365,1508l8377,1508e" filled="false" stroked="true" strokeweight=".6pt" strokecolor="#000000">
                <v:path arrowok="t"/>
              </v:shape>
            </v:group>
            <v:group style="position:absolute;left:8365;top:1527;width:12;height:2" coordorigin="8365,1527" coordsize="12,2">
              <v:shape style="position:absolute;left:8365;top:1527;width:12;height:2" coordorigin="8365,1527" coordsize="12,0" path="m8365,1527l8377,1527e" filled="false" stroked="true" strokeweight=".6pt" strokecolor="#000000">
                <v:path arrowok="t"/>
              </v:shape>
            </v:group>
            <v:group style="position:absolute;left:8365;top:1547;width:12;height:2" coordorigin="8365,1547" coordsize="12,2">
              <v:shape style="position:absolute;left:8365;top:1547;width:12;height:2" coordorigin="8365,1547" coordsize="12,0" path="m8365,1547l8377,1547e" filled="false" stroked="true" strokeweight=".6pt" strokecolor="#000000">
                <v:path arrowok="t"/>
              </v:shape>
            </v:group>
            <v:group style="position:absolute;left:8365;top:1566;width:12;height:2" coordorigin="8365,1566" coordsize="12,2">
              <v:shape style="position:absolute;left:8365;top:1566;width:12;height:2" coordorigin="8365,1566" coordsize="12,0" path="m8365,1566l8377,1566e" filled="false" stroked="true" strokeweight=".6pt" strokecolor="#000000">
                <v:path arrowok="t"/>
              </v:shape>
            </v:group>
            <v:group style="position:absolute;left:8365;top:1585;width:12;height:2" coordorigin="8365,1585" coordsize="12,2">
              <v:shape style="position:absolute;left:8365;top:1585;width:12;height:2" coordorigin="8365,1585" coordsize="12,0" path="m8365,1585l8377,1585e" filled="false" stroked="true" strokeweight=".6pt" strokecolor="#000000">
                <v:path arrowok="t"/>
              </v:shape>
            </v:group>
            <v:group style="position:absolute;left:8365;top:1604;width:12;height:2" coordorigin="8365,1604" coordsize="12,2">
              <v:shape style="position:absolute;left:8365;top:1604;width:12;height:2" coordorigin="8365,1604" coordsize="12,0" path="m8365,1604l8377,1604e" filled="false" stroked="true" strokeweight=".6pt" strokecolor="#000000">
                <v:path arrowok="t"/>
              </v:shape>
            </v:group>
            <v:group style="position:absolute;left:8365;top:1623;width:12;height:2" coordorigin="8365,1623" coordsize="12,2">
              <v:shape style="position:absolute;left:8365;top:1623;width:12;height:2" coordorigin="8365,1623" coordsize="12,0" path="m8365,1623l8377,1623e" filled="false" stroked="true" strokeweight=".6pt" strokecolor="#000000">
                <v:path arrowok="t"/>
              </v:shape>
            </v:group>
            <v:group style="position:absolute;left:8365;top:1643;width:12;height:2" coordorigin="8365,1643" coordsize="12,2">
              <v:shape style="position:absolute;left:8365;top:1643;width:12;height:2" coordorigin="8365,1643" coordsize="12,0" path="m8365,1643l8377,1643e" filled="false" stroked="true" strokeweight=".6pt" strokecolor="#000000">
                <v:path arrowok="t"/>
              </v:shape>
            </v:group>
            <v:group style="position:absolute;left:8365;top:1662;width:12;height:2" coordorigin="8365,1662" coordsize="12,2">
              <v:shape style="position:absolute;left:8365;top:1662;width:12;height:2" coordorigin="8365,1662" coordsize="12,0" path="m8365,1662l8377,1662e" filled="false" stroked="true" strokeweight=".6pt" strokecolor="#000000">
                <v:path arrowok="t"/>
              </v:shape>
            </v:group>
            <v:group style="position:absolute;left:8365;top:1681;width:12;height:2" coordorigin="8365,1681" coordsize="12,2">
              <v:shape style="position:absolute;left:8365;top:1681;width:12;height:2" coordorigin="8365,1681" coordsize="12,0" path="m8365,1681l8377,1681e" filled="false" stroked="true" strokeweight=".6pt" strokecolor="#000000">
                <v:path arrowok="t"/>
              </v:shape>
            </v:group>
            <v:group style="position:absolute;left:8365;top:1700;width:12;height:2" coordorigin="8365,1700" coordsize="12,2">
              <v:shape style="position:absolute;left:8365;top:1700;width:12;height:2" coordorigin="8365,1700" coordsize="12,0" path="m8365,1700l8377,1700e" filled="false" stroked="true" strokeweight=".6pt" strokecolor="#000000">
                <v:path arrowok="t"/>
              </v:shape>
            </v:group>
            <v:group style="position:absolute;left:8365;top:1719;width:12;height:2" coordorigin="8365,1719" coordsize="12,2">
              <v:shape style="position:absolute;left:8365;top:1719;width:12;height:2" coordorigin="8365,1719" coordsize="12,0" path="m8365,1719l8377,1719e" filled="false" stroked="true" strokeweight=".6pt" strokecolor="#000000">
                <v:path arrowok="t"/>
              </v:shape>
            </v:group>
            <v:group style="position:absolute;left:8365;top:1739;width:12;height:2" coordorigin="8365,1739" coordsize="12,2">
              <v:shape style="position:absolute;left:8365;top:1739;width:12;height:2" coordorigin="8365,1739" coordsize="12,0" path="m8365,1739l8377,1739e" filled="false" stroked="true" strokeweight=".6pt" strokecolor="#000000">
                <v:path arrowok="t"/>
              </v:shape>
            </v:group>
            <v:group style="position:absolute;left:8366;top:1787;width:10;height:2" coordorigin="8366,1787" coordsize="10,2">
              <v:shape style="position:absolute;left:8366;top:1787;width:10;height:2" coordorigin="8366,1787" coordsize="10,0" path="m8366,1787l8376,1787e" filled="false" stroked="true" strokeweight=".48pt" strokecolor="#000000">
                <v:path arrowok="t"/>
              </v:shape>
            </v:group>
            <v:group style="position:absolute;left:8366;top:1806;width:10;height:2" coordorigin="8366,1806" coordsize="10,2">
              <v:shape style="position:absolute;left:8366;top:1806;width:10;height:2" coordorigin="8366,1806" coordsize="10,0" path="m8366,1806l8376,1806e" filled="false" stroked="true" strokeweight=".48pt" strokecolor="#000000">
                <v:path arrowok="t"/>
              </v:shape>
            </v:group>
            <v:group style="position:absolute;left:8366;top:1825;width:10;height:2" coordorigin="8366,1825" coordsize="10,2">
              <v:shape style="position:absolute;left:8366;top:1825;width:10;height:2" coordorigin="8366,1825" coordsize="10,0" path="m8366,1825l8376,1825e" filled="false" stroked="true" strokeweight=".48pt" strokecolor="#000000">
                <v:path arrowok="t"/>
              </v:shape>
            </v:group>
            <v:group style="position:absolute;left:8366;top:1844;width:10;height:2" coordorigin="8366,1844" coordsize="10,2">
              <v:shape style="position:absolute;left:8366;top:1844;width:10;height:2" coordorigin="8366,1844" coordsize="10,0" path="m8366,1844l8376,1844e" filled="false" stroked="true" strokeweight=".48pt" strokecolor="#000000">
                <v:path arrowok="t"/>
              </v:shape>
            </v:group>
            <v:group style="position:absolute;left:8366;top:1863;width:10;height:2" coordorigin="8366,1863" coordsize="10,2">
              <v:shape style="position:absolute;left:8366;top:1863;width:10;height:2" coordorigin="8366,1863" coordsize="10,0" path="m8366,1863l8376,1863e" filled="false" stroked="true" strokeweight=".48pt" strokecolor="#000000">
                <v:path arrowok="t"/>
              </v:shape>
            </v:group>
            <v:group style="position:absolute;left:8366;top:1883;width:10;height:2" coordorigin="8366,1883" coordsize="10,2">
              <v:shape style="position:absolute;left:8366;top:1883;width:10;height:2" coordorigin="8366,1883" coordsize="10,0" path="m8366,1883l8376,1883e" filled="false" stroked="true" strokeweight=".48pt" strokecolor="#000000">
                <v:path arrowok="t"/>
              </v:shape>
            </v:group>
            <v:group style="position:absolute;left:8366;top:1902;width:10;height:2" coordorigin="8366,1902" coordsize="10,2">
              <v:shape style="position:absolute;left:8366;top:1902;width:10;height:2" coordorigin="8366,1902" coordsize="10,0" path="m8366,1902l8376,1902e" filled="false" stroked="true" strokeweight=".48pt" strokecolor="#000000">
                <v:path arrowok="t"/>
              </v:shape>
            </v:group>
            <v:group style="position:absolute;left:8366;top:1921;width:10;height:2" coordorigin="8366,1921" coordsize="10,2">
              <v:shape style="position:absolute;left:8366;top:1921;width:10;height:2" coordorigin="8366,1921" coordsize="10,0" path="m8366,1921l8376,1921e" filled="false" stroked="true" strokeweight=".48pt" strokecolor="#000000">
                <v:path arrowok="t"/>
              </v:shape>
            </v:group>
            <v:group style="position:absolute;left:8366;top:1940;width:10;height:2" coordorigin="8366,1940" coordsize="10,2">
              <v:shape style="position:absolute;left:8366;top:1940;width:10;height:2" coordorigin="8366,1940" coordsize="10,0" path="m8366,1940l8376,1940e" filled="false" stroked="true" strokeweight=".48pt" strokecolor="#000000">
                <v:path arrowok="t"/>
              </v:shape>
            </v:group>
            <v:group style="position:absolute;left:8366;top:1959;width:10;height:2" coordorigin="8366,1959" coordsize="10,2">
              <v:shape style="position:absolute;left:8366;top:1959;width:10;height:2" coordorigin="8366,1959" coordsize="10,0" path="m8366,1959l8376,1959e" filled="false" stroked="true" strokeweight=".48pt" strokecolor="#000000">
                <v:path arrowok="t"/>
              </v:shape>
            </v:group>
            <v:group style="position:absolute;left:8366;top:1979;width:10;height:2" coordorigin="8366,1979" coordsize="10,2">
              <v:shape style="position:absolute;left:8366;top:1979;width:10;height:2" coordorigin="8366,1979" coordsize="10,0" path="m8366,1979l8376,1979e" filled="false" stroked="true" strokeweight=".48pt" strokecolor="#000000">
                <v:path arrowok="t"/>
              </v:shape>
            </v:group>
            <v:group style="position:absolute;left:8366;top:1998;width:10;height:2" coordorigin="8366,1998" coordsize="10,2">
              <v:shape style="position:absolute;left:8366;top:1998;width:10;height:2" coordorigin="8366,1998" coordsize="10,0" path="m8366,1998l8376,1998e" filled="false" stroked="true" strokeweight=".48pt" strokecolor="#000000">
                <v:path arrowok="t"/>
              </v:shape>
            </v:group>
            <v:group style="position:absolute;left:8366;top:2017;width:10;height:2" coordorigin="8366,2017" coordsize="10,2">
              <v:shape style="position:absolute;left:8366;top:2017;width:10;height:2" coordorigin="8366,2017" coordsize="10,0" path="m8366,2017l8376,2017e" filled="false" stroked="true" strokeweight=".48pt" strokecolor="#000000">
                <v:path arrowok="t"/>
              </v:shape>
            </v:group>
            <v:group style="position:absolute;left:8366;top:2036;width:10;height:2" coordorigin="8366,2036" coordsize="10,2">
              <v:shape style="position:absolute;left:8366;top:2036;width:10;height:2" coordorigin="8366,2036" coordsize="10,0" path="m8366,2036l8376,2036e" filled="false" stroked="true" strokeweight=".48pt" strokecolor="#000000">
                <v:path arrowok="t"/>
              </v:shape>
            </v:group>
            <v:group style="position:absolute;left:8366;top:2055;width:10;height:2" coordorigin="8366,2055" coordsize="10,2">
              <v:shape style="position:absolute;left:8366;top:2055;width:10;height:2" coordorigin="8366,2055" coordsize="10,0" path="m8366,2055l8376,2055e" filled="false" stroked="true" strokeweight=".48pt" strokecolor="#000000">
                <v:path arrowok="t"/>
              </v:shape>
            </v:group>
            <v:group style="position:absolute;left:8366;top:2075;width:10;height:2" coordorigin="8366,2075" coordsize="10,2">
              <v:shape style="position:absolute;left:8366;top:2075;width:10;height:2" coordorigin="8366,2075" coordsize="10,0" path="m8366,2075l8376,2075e" filled="false" stroked="true" strokeweight=".48pt" strokecolor="#000000">
                <v:path arrowok="t"/>
              </v:shape>
            </v:group>
            <v:group style="position:absolute;left:8366;top:2094;width:10;height:2" coordorigin="8366,2094" coordsize="10,2">
              <v:shape style="position:absolute;left:8366;top:2094;width:10;height:2" coordorigin="8366,2094" coordsize="10,0" path="m8366,2094l8376,2094e" filled="false" stroked="true" strokeweight=".48pt" strokecolor="#000000">
                <v:path arrowok="t"/>
              </v:shape>
            </v:group>
            <v:group style="position:absolute;left:8366;top:2113;width:10;height:2" coordorigin="8366,2113" coordsize="10,2">
              <v:shape style="position:absolute;left:8366;top:2113;width:10;height:2" coordorigin="8366,2113" coordsize="10,0" path="m8366,2113l8376,2113e" filled="false" stroked="true" strokeweight=".48pt" strokecolor="#000000">
                <v:path arrowok="t"/>
              </v:shape>
            </v:group>
            <v:group style="position:absolute;left:8366;top:2132;width:10;height:2" coordorigin="8366,2132" coordsize="10,2">
              <v:shape style="position:absolute;left:8366;top:2132;width:10;height:2" coordorigin="8366,2132" coordsize="10,0" path="m8366,2132l8376,2132e" filled="false" stroked="true" strokeweight=".48pt" strokecolor="#000000">
                <v:path arrowok="t"/>
              </v:shape>
            </v:group>
            <v:group style="position:absolute;left:8366;top:2151;width:10;height:2" coordorigin="8366,2151" coordsize="10,2">
              <v:shape style="position:absolute;left:8366;top:2151;width:10;height:2" coordorigin="8366,2151" coordsize="10,0" path="m8366,2151l8376,2151e" filled="false" stroked="true" strokeweight=".48pt" strokecolor="#000000">
                <v:path arrowok="t"/>
              </v:shape>
            </v:group>
            <v:group style="position:absolute;left:8366;top:2171;width:10;height:2" coordorigin="8366,2171" coordsize="10,2">
              <v:shape style="position:absolute;left:8366;top:2171;width:10;height:2" coordorigin="8366,2171" coordsize="10,0" path="m8366,2171l8376,2171e" filled="false" stroked="true" strokeweight=".48pt" strokecolor="#000000">
                <v:path arrowok="t"/>
              </v:shape>
            </v:group>
            <v:group style="position:absolute;left:8366;top:2247;width:10;height:2" coordorigin="8366,2247" coordsize="10,2">
              <v:shape style="position:absolute;left:8366;top:2247;width:10;height:2" coordorigin="8366,2247" coordsize="10,0" path="m8366,2247l8376,2247e" filled="false" stroked="true" strokeweight=".48pt" strokecolor="#000000">
                <v:path arrowok="t"/>
              </v:shape>
            </v:group>
            <v:group style="position:absolute;left:8366;top:2267;width:10;height:2" coordorigin="8366,2267" coordsize="10,2">
              <v:shape style="position:absolute;left:8366;top:2267;width:10;height:2" coordorigin="8366,2267" coordsize="10,0" path="m8366,2267l8376,2267e" filled="false" stroked="true" strokeweight=".48pt" strokecolor="#000000">
                <v:path arrowok="t"/>
              </v:shape>
            </v:group>
            <v:group style="position:absolute;left:8366;top:2286;width:10;height:2" coordorigin="8366,2286" coordsize="10,2">
              <v:shape style="position:absolute;left:8366;top:2286;width:10;height:2" coordorigin="8366,2286" coordsize="10,0" path="m8366,2286l8376,2286e" filled="false" stroked="true" strokeweight=".48pt" strokecolor="#000000">
                <v:path arrowok="t"/>
              </v:shape>
            </v:group>
            <v:group style="position:absolute;left:8366;top:2305;width:10;height:2" coordorigin="8366,2305" coordsize="10,2">
              <v:shape style="position:absolute;left:8366;top:2305;width:10;height:2" coordorigin="8366,2305" coordsize="10,0" path="m8366,2305l8376,2305e" filled="false" stroked="true" strokeweight=".48pt" strokecolor="#000000">
                <v:path arrowok="t"/>
              </v:shape>
            </v:group>
            <v:group style="position:absolute;left:8366;top:2324;width:10;height:2" coordorigin="8366,2324" coordsize="10,2">
              <v:shape style="position:absolute;left:8366;top:2324;width:10;height:2" coordorigin="8366,2324" coordsize="10,0" path="m8366,2324l8376,2324e" filled="false" stroked="true" strokeweight=".48pt" strokecolor="#000000">
                <v:path arrowok="t"/>
              </v:shape>
            </v:group>
            <v:group style="position:absolute;left:8366;top:2343;width:10;height:2" coordorigin="8366,2343" coordsize="10,2">
              <v:shape style="position:absolute;left:8366;top:2343;width:10;height:2" coordorigin="8366,2343" coordsize="10,0" path="m8366,2343l8376,2343e" filled="false" stroked="true" strokeweight=".48pt" strokecolor="#000000">
                <v:path arrowok="t"/>
              </v:shape>
            </v:group>
            <v:group style="position:absolute;left:8366;top:2363;width:10;height:2" coordorigin="8366,2363" coordsize="10,2">
              <v:shape style="position:absolute;left:8366;top:2363;width:10;height:2" coordorigin="8366,2363" coordsize="10,0" path="m8366,2363l8376,2363e" filled="false" stroked="true" strokeweight=".48pt" strokecolor="#000000">
                <v:path arrowok="t"/>
              </v:shape>
            </v:group>
            <v:group style="position:absolute;left:8366;top:2382;width:10;height:2" coordorigin="8366,2382" coordsize="10,2">
              <v:shape style="position:absolute;left:8366;top:2382;width:10;height:2" coordorigin="8366,2382" coordsize="10,0" path="m8366,2382l8376,2382e" filled="false" stroked="true" strokeweight=".48pt" strokecolor="#000000">
                <v:path arrowok="t"/>
              </v:shape>
            </v:group>
            <v:group style="position:absolute;left:8366;top:2401;width:10;height:2" coordorigin="8366,2401" coordsize="10,2">
              <v:shape style="position:absolute;left:8366;top:2401;width:10;height:2" coordorigin="8366,2401" coordsize="10,0" path="m8366,2401l8376,2401e" filled="false" stroked="true" strokeweight=".48pt" strokecolor="#000000">
                <v:path arrowok="t"/>
              </v:shape>
            </v:group>
            <v:group style="position:absolute;left:8366;top:2420;width:10;height:2" coordorigin="8366,2420" coordsize="10,2">
              <v:shape style="position:absolute;left:8366;top:2420;width:10;height:2" coordorigin="8366,2420" coordsize="10,0" path="m8366,2420l8376,2420e" filled="false" stroked="true" strokeweight=".48pt" strokecolor="#000000">
                <v:path arrowok="t"/>
              </v:shape>
            </v:group>
            <v:group style="position:absolute;left:8366;top:2439;width:10;height:2" coordorigin="8366,2439" coordsize="10,2">
              <v:shape style="position:absolute;left:8366;top:2439;width:10;height:2" coordorigin="8366,2439" coordsize="10,0" path="m8366,2439l8376,2439e" filled="false" stroked="true" strokeweight=".48pt" strokecolor="#000000">
                <v:path arrowok="t"/>
              </v:shape>
            </v:group>
            <v:group style="position:absolute;left:8366;top:2459;width:10;height:2" coordorigin="8366,2459" coordsize="10,2">
              <v:shape style="position:absolute;left:8366;top:2459;width:10;height:2" coordorigin="8366,2459" coordsize="10,0" path="m8366,2459l8376,2459e" filled="false" stroked="true" strokeweight=".48pt" strokecolor="#000000">
                <v:path arrowok="t"/>
              </v:shape>
            </v:group>
            <v:group style="position:absolute;left:8366;top:2478;width:10;height:2" coordorigin="8366,2478" coordsize="10,2">
              <v:shape style="position:absolute;left:8366;top:2478;width:10;height:2" coordorigin="8366,2478" coordsize="10,0" path="m8366,2478l8376,2478e" filled="false" stroked="true" strokeweight=".48pt" strokecolor="#000000">
                <v:path arrowok="t"/>
              </v:shape>
            </v:group>
            <v:group style="position:absolute;left:8366;top:2497;width:10;height:2" coordorigin="8366,2497" coordsize="10,2">
              <v:shape style="position:absolute;left:8366;top:2497;width:10;height:2" coordorigin="8366,2497" coordsize="10,0" path="m8366,2497l8376,2497e" filled="false" stroked="true" strokeweight=".48pt" strokecolor="#000000">
                <v:path arrowok="t"/>
              </v:shape>
            </v:group>
            <v:group style="position:absolute;left:8366;top:2516;width:10;height:2" coordorigin="8366,2516" coordsize="10,2">
              <v:shape style="position:absolute;left:8366;top:2516;width:10;height:2" coordorigin="8366,2516" coordsize="10,0" path="m8366,2516l8376,2516e" filled="false" stroked="true" strokeweight=".48pt" strokecolor="#000000">
                <v:path arrowok="t"/>
              </v:shape>
            </v:group>
            <v:group style="position:absolute;left:8366;top:2535;width:10;height:2" coordorigin="8366,2535" coordsize="10,2">
              <v:shape style="position:absolute;left:8366;top:2535;width:10;height:2" coordorigin="8366,2535" coordsize="10,0" path="m8366,2535l8376,2535e" filled="false" stroked="true" strokeweight=".48pt" strokecolor="#000000">
                <v:path arrowok="t"/>
              </v:shape>
            </v:group>
            <v:group style="position:absolute;left:8366;top:2555;width:10;height:2" coordorigin="8366,2555" coordsize="10,2">
              <v:shape style="position:absolute;left:8366;top:2555;width:10;height:2" coordorigin="8366,2555" coordsize="10,0" path="m8366,2555l8376,2555e" filled="false" stroked="true" strokeweight=".48pt" strokecolor="#000000">
                <v:path arrowok="t"/>
              </v:shape>
            </v:group>
            <v:group style="position:absolute;left:8366;top:2574;width:10;height:2" coordorigin="8366,2574" coordsize="10,2">
              <v:shape style="position:absolute;left:8366;top:2574;width:10;height:2" coordorigin="8366,2574" coordsize="10,0" path="m8366,2574l8376,2574e" filled="false" stroked="true" strokeweight=".48pt" strokecolor="#000000">
                <v:path arrowok="t"/>
              </v:shape>
            </v:group>
            <v:group style="position:absolute;left:8366;top:2593;width:10;height:2" coordorigin="8366,2593" coordsize="10,2">
              <v:shape style="position:absolute;left:8366;top:2593;width:10;height:2" coordorigin="8366,2593" coordsize="10,0" path="m8366,2593l8376,2593e" filled="false" stroked="true" strokeweight=".48pt" strokecolor="#000000">
                <v:path arrowok="t"/>
              </v:shape>
            </v:group>
            <v:group style="position:absolute;left:8366;top:2612;width:10;height:2" coordorigin="8366,2612" coordsize="10,2">
              <v:shape style="position:absolute;left:8366;top:2612;width:10;height:2" coordorigin="8366,2612" coordsize="10,0" path="m8366,2612l8376,2612e" filled="false" stroked="true" strokeweight=".48pt" strokecolor="#000000">
                <v:path arrowok="t"/>
              </v:shape>
            </v:group>
            <v:group style="position:absolute;left:8366;top:2631;width:10;height:2" coordorigin="8366,2631" coordsize="10,2">
              <v:shape style="position:absolute;left:8366;top:2631;width:10;height:2" coordorigin="8366,2631" coordsize="10,0" path="m8366,2631l8376,2631e" filled="false" stroked="true" strokeweight=".48pt" strokecolor="#000000">
                <v:path arrowok="t"/>
              </v:shape>
            </v:group>
            <v:group style="position:absolute;left:8366;top:2708;width:10;height:2" coordorigin="8366,2708" coordsize="10,2">
              <v:shape style="position:absolute;left:8366;top:2708;width:10;height:2" coordorigin="8366,2708" coordsize="10,0" path="m8366,2708l8376,2708e" filled="false" stroked="true" strokeweight=".48pt" strokecolor="#000000">
                <v:path arrowok="t"/>
              </v:shape>
            </v:group>
            <v:group style="position:absolute;left:8366;top:2727;width:10;height:2" coordorigin="8366,2727" coordsize="10,2">
              <v:shape style="position:absolute;left:8366;top:2727;width:10;height:2" coordorigin="8366,2727" coordsize="10,0" path="m8366,2727l8376,2727e" filled="false" stroked="true" strokeweight=".48pt" strokecolor="#000000">
                <v:path arrowok="t"/>
              </v:shape>
            </v:group>
            <v:group style="position:absolute;left:8366;top:2747;width:10;height:2" coordorigin="8366,2747" coordsize="10,2">
              <v:shape style="position:absolute;left:8366;top:2747;width:10;height:2" coordorigin="8366,2747" coordsize="10,0" path="m8366,2747l8376,2747e" filled="false" stroked="true" strokeweight=".48pt" strokecolor="#000000">
                <v:path arrowok="t"/>
              </v:shape>
            </v:group>
            <v:group style="position:absolute;left:8366;top:2766;width:10;height:2" coordorigin="8366,2766" coordsize="10,2">
              <v:shape style="position:absolute;left:8366;top:2766;width:10;height:2" coordorigin="8366,2766" coordsize="10,0" path="m8366,2766l8376,2766e" filled="false" stroked="true" strokeweight=".48pt" strokecolor="#000000">
                <v:path arrowok="t"/>
              </v:shape>
            </v:group>
            <v:group style="position:absolute;left:8366;top:2785;width:10;height:2" coordorigin="8366,2785" coordsize="10,2">
              <v:shape style="position:absolute;left:8366;top:2785;width:10;height:2" coordorigin="8366,2785" coordsize="10,0" path="m8366,2785l8376,2785e" filled="false" stroked="true" strokeweight=".48pt" strokecolor="#000000">
                <v:path arrowok="t"/>
              </v:shape>
            </v:group>
            <v:group style="position:absolute;left:8366;top:2804;width:10;height:2" coordorigin="8366,2804" coordsize="10,2">
              <v:shape style="position:absolute;left:8366;top:2804;width:10;height:2" coordorigin="8366,2804" coordsize="10,0" path="m8366,2804l8376,2804e" filled="false" stroked="true" strokeweight=".48pt" strokecolor="#000000">
                <v:path arrowok="t"/>
              </v:shape>
            </v:group>
            <v:group style="position:absolute;left:8366;top:2823;width:10;height:2" coordorigin="8366,2823" coordsize="10,2">
              <v:shape style="position:absolute;left:8366;top:2823;width:10;height:2" coordorigin="8366,2823" coordsize="10,0" path="m8366,2823l8376,2823e" filled="false" stroked="true" strokeweight=".48pt" strokecolor="#000000">
                <v:path arrowok="t"/>
              </v:shape>
            </v:group>
            <v:group style="position:absolute;left:8366;top:2843;width:10;height:2" coordorigin="8366,2843" coordsize="10,2">
              <v:shape style="position:absolute;left:8366;top:2843;width:10;height:2" coordorigin="8366,2843" coordsize="10,0" path="m8366,2843l8376,2843e" filled="false" stroked="true" strokeweight=".48pt" strokecolor="#000000">
                <v:path arrowok="t"/>
              </v:shape>
            </v:group>
            <v:group style="position:absolute;left:8366;top:2862;width:10;height:2" coordorigin="8366,2862" coordsize="10,2">
              <v:shape style="position:absolute;left:8366;top:2862;width:10;height:2" coordorigin="8366,2862" coordsize="10,0" path="m8366,2862l8376,2862e" filled="false" stroked="true" strokeweight=".48pt" strokecolor="#000000">
                <v:path arrowok="t"/>
              </v:shape>
            </v:group>
            <v:group style="position:absolute;left:8366;top:2881;width:10;height:2" coordorigin="8366,2881" coordsize="10,2">
              <v:shape style="position:absolute;left:8366;top:2881;width:10;height:2" coordorigin="8366,2881" coordsize="10,0" path="m8366,2881l8376,2881e" filled="false" stroked="true" strokeweight=".48pt" strokecolor="#000000">
                <v:path arrowok="t"/>
              </v:shape>
            </v:group>
            <v:group style="position:absolute;left:8366;top:2900;width:10;height:2" coordorigin="8366,2900" coordsize="10,2">
              <v:shape style="position:absolute;left:8366;top:2900;width:10;height:2" coordorigin="8366,2900" coordsize="10,0" path="m8366,2900l8376,2900e" filled="false" stroked="true" strokeweight=".48pt" strokecolor="#000000">
                <v:path arrowok="t"/>
              </v:shape>
            </v:group>
            <v:group style="position:absolute;left:8366;top:2919;width:10;height:2" coordorigin="8366,2919" coordsize="10,2">
              <v:shape style="position:absolute;left:8366;top:2919;width:10;height:2" coordorigin="8366,2919" coordsize="10,0" path="m8366,2919l8376,2919e" filled="false" stroked="true" strokeweight=".48pt" strokecolor="#000000">
                <v:path arrowok="t"/>
              </v:shape>
            </v:group>
            <v:group style="position:absolute;left:8366;top:2939;width:10;height:2" coordorigin="8366,2939" coordsize="10,2">
              <v:shape style="position:absolute;left:8366;top:2939;width:10;height:2" coordorigin="8366,2939" coordsize="10,0" path="m8366,2939l8376,2939e" filled="false" stroked="true" strokeweight=".48pt" strokecolor="#000000">
                <v:path arrowok="t"/>
              </v:shape>
            </v:group>
            <v:group style="position:absolute;left:8366;top:2958;width:10;height:2" coordorigin="8366,2958" coordsize="10,2">
              <v:shape style="position:absolute;left:8366;top:2958;width:10;height:2" coordorigin="8366,2958" coordsize="10,0" path="m8366,2958l8376,2958e" filled="false" stroked="true" strokeweight=".48pt" strokecolor="#000000">
                <v:path arrowok="t"/>
              </v:shape>
            </v:group>
            <v:group style="position:absolute;left:8366;top:2977;width:10;height:2" coordorigin="8366,2977" coordsize="10,2">
              <v:shape style="position:absolute;left:8366;top:2977;width:10;height:2" coordorigin="8366,2977" coordsize="10,0" path="m8366,2977l8376,2977e" filled="false" stroked="true" strokeweight=".48pt" strokecolor="#000000">
                <v:path arrowok="t"/>
              </v:shape>
            </v:group>
            <v:group style="position:absolute;left:8366;top:2996;width:10;height:2" coordorigin="8366,2996" coordsize="10,2">
              <v:shape style="position:absolute;left:8366;top:2996;width:10;height:2" coordorigin="8366,2996" coordsize="10,0" path="m8366,2996l8376,2996e" filled="false" stroked="true" strokeweight=".48pt" strokecolor="#000000">
                <v:path arrowok="t"/>
              </v:shape>
            </v:group>
            <v:group style="position:absolute;left:8366;top:3015;width:10;height:2" coordorigin="8366,3015" coordsize="10,2">
              <v:shape style="position:absolute;left:8366;top:3015;width:10;height:2" coordorigin="8366,3015" coordsize="10,0" path="m8366,3015l8376,3015e" filled="false" stroked="true" strokeweight=".48pt" strokecolor="#000000">
                <v:path arrowok="t"/>
              </v:shape>
            </v:group>
            <v:group style="position:absolute;left:8366;top:3035;width:10;height:2" coordorigin="8366,3035" coordsize="10,2">
              <v:shape style="position:absolute;left:8366;top:3035;width:10;height:2" coordorigin="8366,3035" coordsize="10,0" path="m8366,3035l8376,3035e" filled="false" stroked="true" strokeweight=".48pt" strokecolor="#000000">
                <v:path arrowok="t"/>
              </v:shape>
            </v:group>
            <v:group style="position:absolute;left:8366;top:3054;width:10;height:2" coordorigin="8366,3054" coordsize="10,2">
              <v:shape style="position:absolute;left:8366;top:3054;width:10;height:2" coordorigin="8366,3054" coordsize="10,0" path="m8366,3054l8376,3054e" filled="false" stroked="true" strokeweight=".48pt" strokecolor="#000000">
                <v:path arrowok="t"/>
              </v:shape>
            </v:group>
            <v:group style="position:absolute;left:8366;top:3073;width:10;height:2" coordorigin="8366,3073" coordsize="10,2">
              <v:shape style="position:absolute;left:8366;top:3073;width:10;height:2" coordorigin="8366,3073" coordsize="10,0" path="m8366,3073l8376,3073e" filled="false" stroked="true" strokeweight=".48pt" strokecolor="#000000">
                <v:path arrowok="t"/>
              </v:shape>
            </v:group>
            <v:group style="position:absolute;left:8366;top:3092;width:10;height:2" coordorigin="8366,3092" coordsize="10,2">
              <v:shape style="position:absolute;left:8366;top:3092;width:10;height:2" coordorigin="8366,3092" coordsize="10,0" path="m8366,3092l8376,3092e" filled="false" stroked="true" strokeweight=".48pt" strokecolor="#000000">
                <v:path arrowok="t"/>
              </v:shape>
            </v:group>
            <v:group style="position:absolute;left:8366;top:3111;width:10;height:2" coordorigin="8366,3111" coordsize="10,2">
              <v:shape style="position:absolute;left:8366;top:3111;width:10;height:2" coordorigin="8366,3111" coordsize="10,0" path="m8366,3111l8376,3111e" filled="false" stroked="true" strokeweight=".48pt" strokecolor="#000000">
                <v:path arrowok="t"/>
              </v:shape>
            </v:group>
            <v:group style="position:absolute;left:8366;top:3131;width:10;height:2" coordorigin="8366,3131" coordsize="10,2">
              <v:shape style="position:absolute;left:8366;top:3131;width:10;height:2" coordorigin="8366,3131" coordsize="10,0" path="m8366,3131l8376,3131e" filled="false" stroked="true" strokeweight=".48pt" strokecolor="#000000">
                <v:path arrowok="t"/>
              </v:shape>
            </v:group>
            <v:group style="position:absolute;left:8366;top:3150;width:10;height:2" coordorigin="8366,3150" coordsize="10,2">
              <v:shape style="position:absolute;left:8366;top:3150;width:10;height:2" coordorigin="8366,3150" coordsize="10,0" path="m8366,3150l8376,3150e" filled="false" stroked="true" strokeweight=".48pt" strokecolor="#000000">
                <v:path arrowok="t"/>
              </v:shape>
            </v:group>
            <v:group style="position:absolute;left:8366;top:3169;width:10;height:2" coordorigin="8366,3169" coordsize="10,2">
              <v:shape style="position:absolute;left:8366;top:3169;width:10;height:2" coordorigin="8366,3169" coordsize="10,0" path="m8366,3169l8376,3169e" filled="false" stroked="true" strokeweight=".48pt" strokecolor="#000000">
                <v:path arrowok="t"/>
              </v:shape>
            </v:group>
            <v:group style="position:absolute;left:8366;top:3188;width:10;height:2" coordorigin="8366,3188" coordsize="10,2">
              <v:shape style="position:absolute;left:8366;top:3188;width:10;height:2" coordorigin="8366,3188" coordsize="10,0" path="m8366,3188l8376,3188e" filled="false" stroked="true" strokeweight=".48pt" strokecolor="#000000">
                <v:path arrowok="t"/>
              </v:shape>
            </v:group>
            <v:group style="position:absolute;left:8366;top:3207;width:10;height:2" coordorigin="8366,3207" coordsize="10,2">
              <v:shape style="position:absolute;left:8366;top:3207;width:10;height:2" coordorigin="8366,3207" coordsize="10,0" path="m8366,3207l8376,3207e" filled="false" stroked="true" strokeweight=".48pt" strokecolor="#000000">
                <v:path arrowok="t"/>
              </v:shape>
            </v:group>
            <v:group style="position:absolute;left:8366;top:3227;width:10;height:2" coordorigin="8366,3227" coordsize="10,2">
              <v:shape style="position:absolute;left:8366;top:3227;width:10;height:2" coordorigin="8366,3227" coordsize="10,0" path="m8366,3227l8376,3227e" filled="false" stroked="true" strokeweight=".48pt" strokecolor="#000000">
                <v:path arrowok="t"/>
              </v:shape>
            </v:group>
            <v:group style="position:absolute;left:8366;top:3246;width:10;height:2" coordorigin="8366,3246" coordsize="10,2">
              <v:shape style="position:absolute;left:8366;top:3246;width:10;height:2" coordorigin="8366,3246" coordsize="10,0" path="m8366,3246l8376,3246e" filled="false" stroked="true" strokeweight=".48pt" strokecolor="#000000">
                <v:path arrowok="t"/>
              </v:shape>
            </v:group>
            <v:group style="position:absolute;left:8366;top:3265;width:10;height:2" coordorigin="8366,3265" coordsize="10,2">
              <v:shape style="position:absolute;left:8366;top:3265;width:10;height:2" coordorigin="8366,3265" coordsize="10,0" path="m8366,3265l8376,3265e" filled="false" stroked="true" strokeweight=".48pt" strokecolor="#000000">
                <v:path arrowok="t"/>
              </v:shape>
            </v:group>
            <v:group style="position:absolute;left:8366;top:3284;width:10;height:2" coordorigin="8366,3284" coordsize="10,2">
              <v:shape style="position:absolute;left:8366;top:3284;width:10;height:2" coordorigin="8366,3284" coordsize="10,0" path="m8366,3284l8376,3284e" filled="false" stroked="true" strokeweight=".48pt" strokecolor="#000000">
                <v:path arrowok="t"/>
              </v:shape>
            </v:group>
            <v:group style="position:absolute;left:8366;top:3303;width:10;height:2" coordorigin="8366,3303" coordsize="10,2">
              <v:shape style="position:absolute;left:8366;top:3303;width:10;height:2" coordorigin="8366,3303" coordsize="10,0" path="m8366,3303l8376,3303e" filled="false" stroked="true" strokeweight=".48pt" strokecolor="#000000">
                <v:path arrowok="t"/>
              </v:shape>
            </v:group>
            <v:group style="position:absolute;left:8366;top:3323;width:10;height:2" coordorigin="8366,3323" coordsize="10,2">
              <v:shape style="position:absolute;left:8366;top:3323;width:10;height:2" coordorigin="8366,3323" coordsize="10,0" path="m8366,3323l8376,3323e" filled="false" stroked="true" strokeweight=".48pt" strokecolor="#000000">
                <v:path arrowok="t"/>
              </v:shape>
            </v:group>
            <v:group style="position:absolute;left:8366;top:3342;width:10;height:2" coordorigin="8366,3342" coordsize="10,2">
              <v:shape style="position:absolute;left:8366;top:3342;width:10;height:2" coordorigin="8366,3342" coordsize="10,0" path="m8366,3342l8376,3342e" filled="false" stroked="true" strokeweight=".48pt" strokecolor="#000000">
                <v:path arrowok="t"/>
              </v:shape>
            </v:group>
            <v:group style="position:absolute;left:8366;top:3361;width:10;height:2" coordorigin="8366,3361" coordsize="10,2">
              <v:shape style="position:absolute;left:8366;top:3361;width:10;height:2" coordorigin="8366,3361" coordsize="10,0" path="m8366,3361l8376,3361e" filled="false" stroked="true" strokeweight=".48pt" strokecolor="#000000">
                <v:path arrowok="t"/>
              </v:shape>
            </v:group>
            <v:group style="position:absolute;left:8366;top:3380;width:10;height:2" coordorigin="8366,3380" coordsize="10,2">
              <v:shape style="position:absolute;left:8366;top:3380;width:10;height:2" coordorigin="8366,3380" coordsize="10,0" path="m8366,3380l8376,3380e" filled="false" stroked="true" strokeweight=".48pt" strokecolor="#000000">
                <v:path arrowok="t"/>
              </v:shape>
            </v:group>
            <v:group style="position:absolute;left:8366;top:3399;width:10;height:2" coordorigin="8366,3399" coordsize="10,2">
              <v:shape style="position:absolute;left:8366;top:3399;width:10;height:2" coordorigin="8366,3399" coordsize="10,0" path="m8366,3399l8376,3399e" filled="false" stroked="true" strokeweight=".48pt" strokecolor="#000000">
                <v:path arrowok="t"/>
              </v:shape>
            </v:group>
            <v:group style="position:absolute;left:8366;top:3419;width:10;height:2" coordorigin="8366,3419" coordsize="10,2">
              <v:shape style="position:absolute;left:8366;top:3419;width:10;height:2" coordorigin="8366,3419" coordsize="10,0" path="m8366,3419l8376,3419e" filled="false" stroked="true" strokeweight=".48pt" strokecolor="#000000">
                <v:path arrowok="t"/>
              </v:shape>
            </v:group>
            <v:group style="position:absolute;left:8366;top:3438;width:10;height:2" coordorigin="8366,3438" coordsize="10,2">
              <v:shape style="position:absolute;left:8366;top:3438;width:10;height:2" coordorigin="8366,3438" coordsize="10,0" path="m8366,3438l8376,3438e" filled="false" stroked="true" strokeweight=".48pt" strokecolor="#000000">
                <v:path arrowok="t"/>
              </v:shape>
            </v:group>
            <v:group style="position:absolute;left:8366;top:3457;width:10;height:2" coordorigin="8366,3457" coordsize="10,2">
              <v:shape style="position:absolute;left:8366;top:3457;width:10;height:2" coordorigin="8366,3457" coordsize="10,0" path="m8366,3457l8376,3457e" filled="false" stroked="true" strokeweight=".48pt" strokecolor="#000000">
                <v:path arrowok="t"/>
              </v:shape>
            </v:group>
            <v:group style="position:absolute;left:8366;top:3476;width:10;height:2" coordorigin="8366,3476" coordsize="10,2">
              <v:shape style="position:absolute;left:8366;top:3476;width:10;height:2" coordorigin="8366,3476" coordsize="10,0" path="m8366,3476l8376,3476e" filled="false" stroked="true" strokeweight=".48pt" strokecolor="#000000">
                <v:path arrowok="t"/>
              </v:shape>
            </v:group>
            <v:group style="position:absolute;left:8365;top:1748;width:12;height:2" coordorigin="8365,1748" coordsize="12,2">
              <v:shape style="position:absolute;left:8365;top:1748;width:12;height:2" coordorigin="8365,1748" coordsize="12,0" path="m8365,1748l8377,1748e" filled="false" stroked="true" strokeweight=".6pt" strokecolor="#000000">
                <v:path arrowok="t"/>
              </v:shape>
            </v:group>
            <v:group style="position:absolute;left:8365;top:1767;width:12;height:2" coordorigin="8365,1767" coordsize="12,2">
              <v:shape style="position:absolute;left:8365;top:1767;width:12;height:2" coordorigin="8365,1767" coordsize="12,0" path="m8365,1767l8377,1767e" filled="false" stroked="true" strokeweight=".6pt" strokecolor="#000000">
                <v:path arrowok="t"/>
              </v:shape>
            </v:group>
            <v:group style="position:absolute;left:8365;top:1787;width:12;height:2" coordorigin="8365,1787" coordsize="12,2">
              <v:shape style="position:absolute;left:8365;top:1787;width:12;height:2" coordorigin="8365,1787" coordsize="12,0" path="m8365,1787l8377,1787e" filled="false" stroked="true" strokeweight=".6pt" strokecolor="#000000">
                <v:path arrowok="t"/>
              </v:shape>
            </v:group>
            <v:group style="position:absolute;left:8365;top:1806;width:12;height:2" coordorigin="8365,1806" coordsize="12,2">
              <v:shape style="position:absolute;left:8365;top:1806;width:12;height:2" coordorigin="8365,1806" coordsize="12,0" path="m8365,1806l8377,1806e" filled="false" stroked="true" strokeweight=".6pt" strokecolor="#000000">
                <v:path arrowok="t"/>
              </v:shape>
            </v:group>
            <v:group style="position:absolute;left:8365;top:1825;width:12;height:2" coordorigin="8365,1825" coordsize="12,2">
              <v:shape style="position:absolute;left:8365;top:1825;width:12;height:2" coordorigin="8365,1825" coordsize="12,0" path="m8365,1825l8377,1825e" filled="false" stroked="true" strokeweight=".6pt" strokecolor="#000000">
                <v:path arrowok="t"/>
              </v:shape>
            </v:group>
            <v:group style="position:absolute;left:8365;top:1844;width:12;height:2" coordorigin="8365,1844" coordsize="12,2">
              <v:shape style="position:absolute;left:8365;top:1844;width:12;height:2" coordorigin="8365,1844" coordsize="12,0" path="m8365,1844l8377,1844e" filled="false" stroked="true" strokeweight=".6pt" strokecolor="#000000">
                <v:path arrowok="t"/>
              </v:shape>
            </v:group>
            <v:group style="position:absolute;left:8365;top:1863;width:12;height:2" coordorigin="8365,1863" coordsize="12,2">
              <v:shape style="position:absolute;left:8365;top:1863;width:12;height:2" coordorigin="8365,1863" coordsize="12,0" path="m8365,1863l8377,1863e" filled="false" stroked="true" strokeweight=".6pt" strokecolor="#000000">
                <v:path arrowok="t"/>
              </v:shape>
            </v:group>
            <v:group style="position:absolute;left:8365;top:1883;width:12;height:2" coordorigin="8365,1883" coordsize="12,2">
              <v:shape style="position:absolute;left:8365;top:1883;width:12;height:2" coordorigin="8365,1883" coordsize="12,0" path="m8365,1883l8377,1883e" filled="false" stroked="true" strokeweight=".6pt" strokecolor="#000000">
                <v:path arrowok="t"/>
              </v:shape>
            </v:group>
            <v:group style="position:absolute;left:8365;top:1902;width:12;height:2" coordorigin="8365,1902" coordsize="12,2">
              <v:shape style="position:absolute;left:8365;top:1902;width:12;height:2" coordorigin="8365,1902" coordsize="12,0" path="m8365,1902l8377,1902e" filled="false" stroked="true" strokeweight=".6pt" strokecolor="#000000">
                <v:path arrowok="t"/>
              </v:shape>
            </v:group>
            <v:group style="position:absolute;left:8365;top:1921;width:12;height:2" coordorigin="8365,1921" coordsize="12,2">
              <v:shape style="position:absolute;left:8365;top:1921;width:12;height:2" coordorigin="8365,1921" coordsize="12,0" path="m8365,1921l8377,1921e" filled="false" stroked="true" strokeweight=".6pt" strokecolor="#000000">
                <v:path arrowok="t"/>
              </v:shape>
            </v:group>
            <v:group style="position:absolute;left:8365;top:1940;width:12;height:2" coordorigin="8365,1940" coordsize="12,2">
              <v:shape style="position:absolute;left:8365;top:1940;width:12;height:2" coordorigin="8365,1940" coordsize="12,0" path="m8365,1940l8377,1940e" filled="false" stroked="true" strokeweight=".6pt" strokecolor="#000000">
                <v:path arrowok="t"/>
              </v:shape>
            </v:group>
            <v:group style="position:absolute;left:8365;top:1959;width:12;height:2" coordorigin="8365,1959" coordsize="12,2">
              <v:shape style="position:absolute;left:8365;top:1959;width:12;height:2" coordorigin="8365,1959" coordsize="12,0" path="m8365,1959l8377,1959e" filled="false" stroked="true" strokeweight=".6pt" strokecolor="#000000">
                <v:path arrowok="t"/>
              </v:shape>
            </v:group>
            <v:group style="position:absolute;left:8365;top:1979;width:12;height:2" coordorigin="8365,1979" coordsize="12,2">
              <v:shape style="position:absolute;left:8365;top:1979;width:12;height:2" coordorigin="8365,1979" coordsize="12,0" path="m8365,1979l8377,1979e" filled="false" stroked="true" strokeweight=".6pt" strokecolor="#000000">
                <v:path arrowok="t"/>
              </v:shape>
            </v:group>
            <v:group style="position:absolute;left:8365;top:1998;width:12;height:2" coordorigin="8365,1998" coordsize="12,2">
              <v:shape style="position:absolute;left:8365;top:1998;width:12;height:2" coordorigin="8365,1998" coordsize="12,0" path="m8365,1998l8377,1998e" filled="false" stroked="true" strokeweight=".6pt" strokecolor="#000000">
                <v:path arrowok="t"/>
              </v:shape>
            </v:group>
            <v:group style="position:absolute;left:8365;top:2017;width:12;height:2" coordorigin="8365,2017" coordsize="12,2">
              <v:shape style="position:absolute;left:8365;top:2017;width:12;height:2" coordorigin="8365,2017" coordsize="12,0" path="m8365,2017l8377,2017e" filled="false" stroked="true" strokeweight=".6pt" strokecolor="#000000">
                <v:path arrowok="t"/>
              </v:shape>
            </v:group>
            <v:group style="position:absolute;left:8365;top:2036;width:12;height:2" coordorigin="8365,2036" coordsize="12,2">
              <v:shape style="position:absolute;left:8365;top:2036;width:12;height:2" coordorigin="8365,2036" coordsize="12,0" path="m8365,2036l8377,2036e" filled="false" stroked="true" strokeweight=".6pt" strokecolor="#000000">
                <v:path arrowok="t"/>
              </v:shape>
            </v:group>
            <v:group style="position:absolute;left:8365;top:2055;width:12;height:2" coordorigin="8365,2055" coordsize="12,2">
              <v:shape style="position:absolute;left:8365;top:2055;width:12;height:2" coordorigin="8365,2055" coordsize="12,0" path="m8365,2055l8377,2055e" filled="false" stroked="true" strokeweight=".6pt" strokecolor="#000000">
                <v:path arrowok="t"/>
              </v:shape>
            </v:group>
            <v:group style="position:absolute;left:8365;top:2075;width:12;height:2" coordorigin="8365,2075" coordsize="12,2">
              <v:shape style="position:absolute;left:8365;top:2075;width:12;height:2" coordorigin="8365,2075" coordsize="12,0" path="m8365,2075l8377,2075e" filled="false" stroked="true" strokeweight=".6pt" strokecolor="#000000">
                <v:path arrowok="t"/>
              </v:shape>
            </v:group>
            <v:group style="position:absolute;left:8365;top:2094;width:12;height:2" coordorigin="8365,2094" coordsize="12,2">
              <v:shape style="position:absolute;left:8365;top:2094;width:12;height:2" coordorigin="8365,2094" coordsize="12,0" path="m8365,2094l8377,2094e" filled="false" stroked="true" strokeweight=".6pt" strokecolor="#000000">
                <v:path arrowok="t"/>
              </v:shape>
            </v:group>
            <v:group style="position:absolute;left:8365;top:2113;width:12;height:2" coordorigin="8365,2113" coordsize="12,2">
              <v:shape style="position:absolute;left:8365;top:2113;width:12;height:2" coordorigin="8365,2113" coordsize="12,0" path="m8365,2113l8377,2113e" filled="false" stroked="true" strokeweight=".6pt" strokecolor="#000000">
                <v:path arrowok="t"/>
              </v:shape>
            </v:group>
            <v:group style="position:absolute;left:8365;top:2132;width:12;height:2" coordorigin="8365,2132" coordsize="12,2">
              <v:shape style="position:absolute;left:8365;top:2132;width:12;height:2" coordorigin="8365,2132" coordsize="12,0" path="m8365,2132l8377,2132e" filled="false" stroked="true" strokeweight=".6pt" strokecolor="#000000">
                <v:path arrowok="t"/>
              </v:shape>
            </v:group>
            <v:group style="position:absolute;left:8365;top:2151;width:12;height:2" coordorigin="8365,2151" coordsize="12,2">
              <v:shape style="position:absolute;left:8365;top:2151;width:12;height:2" coordorigin="8365,2151" coordsize="12,0" path="m8365,2151l8377,2151e" filled="false" stroked="true" strokeweight=".6pt" strokecolor="#000000">
                <v:path arrowok="t"/>
              </v:shape>
            </v:group>
            <v:group style="position:absolute;left:8365;top:2171;width:12;height:2" coordorigin="8365,2171" coordsize="12,2">
              <v:shape style="position:absolute;left:8365;top:2171;width:12;height:2" coordorigin="8365,2171" coordsize="12,0" path="m8365,2171l8377,2171e" filled="false" stroked="true" strokeweight=".6pt" strokecolor="#000000">
                <v:path arrowok="t"/>
              </v:shape>
            </v:group>
            <v:group style="position:absolute;left:8365;top:2190;width:12;height:2" coordorigin="8365,2190" coordsize="12,2">
              <v:shape style="position:absolute;left:8365;top:2190;width:12;height:2" coordorigin="8365,2190" coordsize="12,0" path="m8365,2190l8377,2190e" filled="false" stroked="true" strokeweight=".6pt" strokecolor="#000000">
                <v:path arrowok="t"/>
              </v:shape>
            </v:group>
            <v:group style="position:absolute;left:8365;top:2209;width:12;height:2" coordorigin="8365,2209" coordsize="12,2">
              <v:shape style="position:absolute;left:8365;top:2209;width:12;height:2" coordorigin="8365,2209" coordsize="12,0" path="m8365,2209l8377,2209e" filled="false" stroked="true" strokeweight=".6pt" strokecolor="#000000">
                <v:path arrowok="t"/>
              </v:shape>
            </v:group>
            <v:group style="position:absolute;left:8365;top:2228;width:12;height:2" coordorigin="8365,2228" coordsize="12,2">
              <v:shape style="position:absolute;left:8365;top:2228;width:12;height:2" coordorigin="8365,2228" coordsize="12,0" path="m8365,2228l8377,2228e" filled="false" stroked="true" strokeweight=".6pt" strokecolor="#000000">
                <v:path arrowok="t"/>
              </v:shape>
            </v:group>
            <v:group style="position:absolute;left:8365;top:2247;width:12;height:2" coordorigin="8365,2247" coordsize="12,2">
              <v:shape style="position:absolute;left:8365;top:2247;width:12;height:2" coordorigin="8365,2247" coordsize="12,0" path="m8365,2247l8377,2247e" filled="false" stroked="true" strokeweight=".6pt" strokecolor="#000000">
                <v:path arrowok="t"/>
              </v:shape>
            </v:group>
            <v:group style="position:absolute;left:8365;top:2267;width:12;height:2" coordorigin="8365,2267" coordsize="12,2">
              <v:shape style="position:absolute;left:8365;top:2267;width:12;height:2" coordorigin="8365,2267" coordsize="12,0" path="m8365,2267l8377,2267e" filled="false" stroked="true" strokeweight=".6pt" strokecolor="#000000">
                <v:path arrowok="t"/>
              </v:shape>
            </v:group>
            <v:group style="position:absolute;left:8365;top:2286;width:12;height:2" coordorigin="8365,2286" coordsize="12,2">
              <v:shape style="position:absolute;left:8365;top:2286;width:12;height:2" coordorigin="8365,2286" coordsize="12,0" path="m8365,2286l8377,2286e" filled="false" stroked="true" strokeweight=".6pt" strokecolor="#000000">
                <v:path arrowok="t"/>
              </v:shape>
            </v:group>
            <v:group style="position:absolute;left:8365;top:2305;width:12;height:2" coordorigin="8365,2305" coordsize="12,2">
              <v:shape style="position:absolute;left:8365;top:2305;width:12;height:2" coordorigin="8365,2305" coordsize="12,0" path="m8365,2305l8377,2305e" filled="false" stroked="true" strokeweight=".6pt" strokecolor="#000000">
                <v:path arrowok="t"/>
              </v:shape>
            </v:group>
            <v:group style="position:absolute;left:8365;top:2324;width:12;height:2" coordorigin="8365,2324" coordsize="12,2">
              <v:shape style="position:absolute;left:8365;top:2324;width:12;height:2" coordorigin="8365,2324" coordsize="12,0" path="m8365,2324l8377,2324e" filled="false" stroked="true" strokeweight=".6pt" strokecolor="#000000">
                <v:path arrowok="t"/>
              </v:shape>
            </v:group>
            <v:group style="position:absolute;left:8365;top:2343;width:12;height:2" coordorigin="8365,2343" coordsize="12,2">
              <v:shape style="position:absolute;left:8365;top:2343;width:12;height:2" coordorigin="8365,2343" coordsize="12,0" path="m8365,2343l8377,2343e" filled="false" stroked="true" strokeweight=".6pt" strokecolor="#000000">
                <v:path arrowok="t"/>
              </v:shape>
            </v:group>
            <v:group style="position:absolute;left:8365;top:2363;width:12;height:2" coordorigin="8365,2363" coordsize="12,2">
              <v:shape style="position:absolute;left:8365;top:2363;width:12;height:2" coordorigin="8365,2363" coordsize="12,0" path="m8365,2363l8377,2363e" filled="false" stroked="true" strokeweight=".6pt" strokecolor="#000000">
                <v:path arrowok="t"/>
              </v:shape>
            </v:group>
            <v:group style="position:absolute;left:8365;top:2382;width:12;height:2" coordorigin="8365,2382" coordsize="12,2">
              <v:shape style="position:absolute;left:8365;top:2382;width:12;height:2" coordorigin="8365,2382" coordsize="12,0" path="m8365,2382l8377,2382e" filled="false" stroked="true" strokeweight=".6pt" strokecolor="#000000">
                <v:path arrowok="t"/>
              </v:shape>
            </v:group>
            <v:group style="position:absolute;left:8365;top:2401;width:12;height:2" coordorigin="8365,2401" coordsize="12,2">
              <v:shape style="position:absolute;left:8365;top:2401;width:12;height:2" coordorigin="8365,2401" coordsize="12,0" path="m8365,2401l8377,2401e" filled="false" stroked="true" strokeweight=".6pt" strokecolor="#000000">
                <v:path arrowok="t"/>
              </v:shape>
            </v:group>
            <v:group style="position:absolute;left:8365;top:2420;width:12;height:2" coordorigin="8365,2420" coordsize="12,2">
              <v:shape style="position:absolute;left:8365;top:2420;width:12;height:2" coordorigin="8365,2420" coordsize="12,0" path="m8365,2420l8377,2420e" filled="false" stroked="true" strokeweight=".6pt" strokecolor="#000000">
                <v:path arrowok="t"/>
              </v:shape>
            </v:group>
            <v:group style="position:absolute;left:8365;top:2439;width:12;height:2" coordorigin="8365,2439" coordsize="12,2">
              <v:shape style="position:absolute;left:8365;top:2439;width:12;height:2" coordorigin="8365,2439" coordsize="12,0" path="m8365,2439l8377,2439e" filled="false" stroked="true" strokeweight=".6pt" strokecolor="#000000">
                <v:path arrowok="t"/>
              </v:shape>
            </v:group>
            <v:group style="position:absolute;left:8365;top:2459;width:12;height:2" coordorigin="8365,2459" coordsize="12,2">
              <v:shape style="position:absolute;left:8365;top:2459;width:12;height:2" coordorigin="8365,2459" coordsize="12,0" path="m8365,2459l8377,2459e" filled="false" stroked="true" strokeweight=".6pt" strokecolor="#000000">
                <v:path arrowok="t"/>
              </v:shape>
            </v:group>
            <v:group style="position:absolute;left:8365;top:2478;width:12;height:2" coordorigin="8365,2478" coordsize="12,2">
              <v:shape style="position:absolute;left:8365;top:2478;width:12;height:2" coordorigin="8365,2478" coordsize="12,0" path="m8365,2478l8377,2478e" filled="false" stroked="true" strokeweight=".6pt" strokecolor="#000000">
                <v:path arrowok="t"/>
              </v:shape>
            </v:group>
            <v:group style="position:absolute;left:8365;top:2497;width:12;height:2" coordorigin="8365,2497" coordsize="12,2">
              <v:shape style="position:absolute;left:8365;top:2497;width:12;height:2" coordorigin="8365,2497" coordsize="12,0" path="m8365,2497l8377,2497e" filled="false" stroked="true" strokeweight=".6pt" strokecolor="#000000">
                <v:path arrowok="t"/>
              </v:shape>
            </v:group>
            <v:group style="position:absolute;left:8365;top:2516;width:12;height:2" coordorigin="8365,2516" coordsize="12,2">
              <v:shape style="position:absolute;left:8365;top:2516;width:12;height:2" coordorigin="8365,2516" coordsize="12,0" path="m8365,2516l8377,2516e" filled="false" stroked="true" strokeweight=".6pt" strokecolor="#000000">
                <v:path arrowok="t"/>
              </v:shape>
            </v:group>
            <v:group style="position:absolute;left:8365;top:2535;width:12;height:2" coordorigin="8365,2535" coordsize="12,2">
              <v:shape style="position:absolute;left:8365;top:2535;width:12;height:2" coordorigin="8365,2535" coordsize="12,0" path="m8365,2535l8377,2535e" filled="false" stroked="true" strokeweight=".6pt" strokecolor="#000000">
                <v:path arrowok="t"/>
              </v:shape>
            </v:group>
            <v:group style="position:absolute;left:8365;top:2555;width:12;height:2" coordorigin="8365,2555" coordsize="12,2">
              <v:shape style="position:absolute;left:8365;top:2555;width:12;height:2" coordorigin="8365,2555" coordsize="12,0" path="m8365,2555l8377,2555e" filled="false" stroked="true" strokeweight=".6pt" strokecolor="#000000">
                <v:path arrowok="t"/>
              </v:shape>
            </v:group>
            <v:group style="position:absolute;left:8365;top:2574;width:12;height:2" coordorigin="8365,2574" coordsize="12,2">
              <v:shape style="position:absolute;left:8365;top:2574;width:12;height:2" coordorigin="8365,2574" coordsize="12,0" path="m8365,2574l8377,2574e" filled="false" stroked="true" strokeweight=".6pt" strokecolor="#000000">
                <v:path arrowok="t"/>
              </v:shape>
            </v:group>
            <v:group style="position:absolute;left:8365;top:2593;width:12;height:2" coordorigin="8365,2593" coordsize="12,2">
              <v:shape style="position:absolute;left:8365;top:2593;width:12;height:2" coordorigin="8365,2593" coordsize="12,0" path="m8365,2593l8377,2593e" filled="false" stroked="true" strokeweight=".6pt" strokecolor="#000000">
                <v:path arrowok="t"/>
              </v:shape>
            </v:group>
            <v:group style="position:absolute;left:8365;top:2612;width:12;height:2" coordorigin="8365,2612" coordsize="12,2">
              <v:shape style="position:absolute;left:8365;top:2612;width:12;height:2" coordorigin="8365,2612" coordsize="12,0" path="m8365,2612l8377,2612e" filled="false" stroked="true" strokeweight=".6pt" strokecolor="#000000">
                <v:path arrowok="t"/>
              </v:shape>
            </v:group>
            <v:group style="position:absolute;left:8365;top:2631;width:12;height:2" coordorigin="8365,2631" coordsize="12,2">
              <v:shape style="position:absolute;left:8365;top:2631;width:12;height:2" coordorigin="8365,2631" coordsize="12,0" path="m8365,2631l8377,2631e" filled="false" stroked="true" strokeweight=".6pt" strokecolor="#000000">
                <v:path arrowok="t"/>
              </v:shape>
            </v:group>
            <v:group style="position:absolute;left:8365;top:2651;width:12;height:2" coordorigin="8365,2651" coordsize="12,2">
              <v:shape style="position:absolute;left:8365;top:2651;width:12;height:2" coordorigin="8365,2651" coordsize="12,0" path="m8365,2651l8377,2651e" filled="false" stroked="true" strokeweight=".6pt" strokecolor="#000000">
                <v:path arrowok="t"/>
              </v:shape>
            </v:group>
            <v:group style="position:absolute;left:8365;top:2670;width:12;height:2" coordorigin="8365,2670" coordsize="12,2">
              <v:shape style="position:absolute;left:8365;top:2670;width:12;height:2" coordorigin="8365,2670" coordsize="12,0" path="m8365,2670l8377,2670e" filled="false" stroked="true" strokeweight=".6pt" strokecolor="#000000">
                <v:path arrowok="t"/>
              </v:shape>
            </v:group>
            <v:group style="position:absolute;left:8365;top:2689;width:12;height:2" coordorigin="8365,2689" coordsize="12,2">
              <v:shape style="position:absolute;left:8365;top:2689;width:12;height:2" coordorigin="8365,2689" coordsize="12,0" path="m8365,2689l8377,2689e" filled="false" stroked="true" strokeweight=".6pt" strokecolor="#000000">
                <v:path arrowok="t"/>
              </v:shape>
            </v:group>
            <v:group style="position:absolute;left:8365;top:2708;width:12;height:2" coordorigin="8365,2708" coordsize="12,2">
              <v:shape style="position:absolute;left:8365;top:2708;width:12;height:2" coordorigin="8365,2708" coordsize="12,0" path="m8365,2708l8377,2708e" filled="false" stroked="true" strokeweight=".6pt" strokecolor="#000000">
                <v:path arrowok="t"/>
              </v:shape>
            </v:group>
            <v:group style="position:absolute;left:8365;top:2727;width:12;height:2" coordorigin="8365,2727" coordsize="12,2">
              <v:shape style="position:absolute;left:8365;top:2727;width:12;height:2" coordorigin="8365,2727" coordsize="12,0" path="m8365,2727l8377,2727e" filled="false" stroked="true" strokeweight=".6pt" strokecolor="#000000">
                <v:path arrowok="t"/>
              </v:shape>
            </v:group>
            <v:group style="position:absolute;left:8365;top:2747;width:12;height:2" coordorigin="8365,2747" coordsize="12,2">
              <v:shape style="position:absolute;left:8365;top:2747;width:12;height:2" coordorigin="8365,2747" coordsize="12,0" path="m8365,2747l8377,2747e" filled="false" stroked="true" strokeweight=".6pt" strokecolor="#000000">
                <v:path arrowok="t"/>
              </v:shape>
            </v:group>
            <v:group style="position:absolute;left:8365;top:2766;width:12;height:2" coordorigin="8365,2766" coordsize="12,2">
              <v:shape style="position:absolute;left:8365;top:2766;width:12;height:2" coordorigin="8365,2766" coordsize="12,0" path="m8365,2766l8377,2766e" filled="false" stroked="true" strokeweight=".6pt" strokecolor="#000000">
                <v:path arrowok="t"/>
              </v:shape>
            </v:group>
            <v:group style="position:absolute;left:8365;top:2785;width:12;height:2" coordorigin="8365,2785" coordsize="12,2">
              <v:shape style="position:absolute;left:8365;top:2785;width:12;height:2" coordorigin="8365,2785" coordsize="12,0" path="m8365,2785l8377,2785e" filled="false" stroked="true" strokeweight=".6pt" strokecolor="#000000">
                <v:path arrowok="t"/>
              </v:shape>
            </v:group>
            <v:group style="position:absolute;left:8365;top:2804;width:12;height:2" coordorigin="8365,2804" coordsize="12,2">
              <v:shape style="position:absolute;left:8365;top:2804;width:12;height:2" coordorigin="8365,2804" coordsize="12,0" path="m8365,2804l8377,2804e" filled="false" stroked="true" strokeweight=".6pt" strokecolor="#000000">
                <v:path arrowok="t"/>
              </v:shape>
            </v:group>
            <v:group style="position:absolute;left:8365;top:2823;width:12;height:2" coordorigin="8365,2823" coordsize="12,2">
              <v:shape style="position:absolute;left:8365;top:2823;width:12;height:2" coordorigin="8365,2823" coordsize="12,0" path="m8365,2823l8377,2823e" filled="false" stroked="true" strokeweight=".6pt" strokecolor="#000000">
                <v:path arrowok="t"/>
              </v:shape>
            </v:group>
            <v:group style="position:absolute;left:8365;top:2843;width:12;height:2" coordorigin="8365,2843" coordsize="12,2">
              <v:shape style="position:absolute;left:8365;top:2843;width:12;height:2" coordorigin="8365,2843" coordsize="12,0" path="m8365,2843l8377,2843e" filled="false" stroked="true" strokeweight=".6pt" strokecolor="#000000">
                <v:path arrowok="t"/>
              </v:shape>
            </v:group>
            <v:group style="position:absolute;left:8365;top:2862;width:12;height:2" coordorigin="8365,2862" coordsize="12,2">
              <v:shape style="position:absolute;left:8365;top:2862;width:12;height:2" coordorigin="8365,2862" coordsize="12,0" path="m8365,2862l8377,2862e" filled="false" stroked="true" strokeweight=".6pt" strokecolor="#000000">
                <v:path arrowok="t"/>
              </v:shape>
            </v:group>
            <v:group style="position:absolute;left:8365;top:2881;width:12;height:2" coordorigin="8365,2881" coordsize="12,2">
              <v:shape style="position:absolute;left:8365;top:2881;width:12;height:2" coordorigin="8365,2881" coordsize="12,0" path="m8365,2881l8377,2881e" filled="false" stroked="true" strokeweight=".6pt" strokecolor="#000000">
                <v:path arrowok="t"/>
              </v:shape>
            </v:group>
            <v:group style="position:absolute;left:8365;top:2900;width:12;height:2" coordorigin="8365,2900" coordsize="12,2">
              <v:shape style="position:absolute;left:8365;top:2900;width:12;height:2" coordorigin="8365,2900" coordsize="12,0" path="m8365,2900l8377,2900e" filled="false" stroked="true" strokeweight=".6pt" strokecolor="#000000">
                <v:path arrowok="t"/>
              </v:shape>
            </v:group>
            <v:group style="position:absolute;left:8365;top:2919;width:12;height:2" coordorigin="8365,2919" coordsize="12,2">
              <v:shape style="position:absolute;left:8365;top:2919;width:12;height:2" coordorigin="8365,2919" coordsize="12,0" path="m8365,2919l8377,2919e" filled="false" stroked="true" strokeweight=".6pt" strokecolor="#000000">
                <v:path arrowok="t"/>
              </v:shape>
            </v:group>
            <v:group style="position:absolute;left:8365;top:2939;width:12;height:2" coordorigin="8365,2939" coordsize="12,2">
              <v:shape style="position:absolute;left:8365;top:2939;width:12;height:2" coordorigin="8365,2939" coordsize="12,0" path="m8365,2939l8377,2939e" filled="false" stroked="true" strokeweight=".6pt" strokecolor="#000000">
                <v:path arrowok="t"/>
              </v:shape>
            </v:group>
            <v:group style="position:absolute;left:8365;top:2958;width:12;height:2" coordorigin="8365,2958" coordsize="12,2">
              <v:shape style="position:absolute;left:8365;top:2958;width:12;height:2" coordorigin="8365,2958" coordsize="12,0" path="m8365,2958l8377,2958e" filled="false" stroked="true" strokeweight=".6pt" strokecolor="#000000">
                <v:path arrowok="t"/>
              </v:shape>
            </v:group>
            <v:group style="position:absolute;left:8365;top:2977;width:12;height:2" coordorigin="8365,2977" coordsize="12,2">
              <v:shape style="position:absolute;left:8365;top:2977;width:12;height:2" coordorigin="8365,2977" coordsize="12,0" path="m8365,2977l8377,2977e" filled="false" stroked="true" strokeweight=".6pt" strokecolor="#000000">
                <v:path arrowok="t"/>
              </v:shape>
            </v:group>
            <v:group style="position:absolute;left:8365;top:2996;width:12;height:2" coordorigin="8365,2996" coordsize="12,2">
              <v:shape style="position:absolute;left:8365;top:2996;width:12;height:2" coordorigin="8365,2996" coordsize="12,0" path="m8365,2996l8377,2996e" filled="false" stroked="true" strokeweight=".6pt" strokecolor="#000000">
                <v:path arrowok="t"/>
              </v:shape>
            </v:group>
            <v:group style="position:absolute;left:8365;top:3015;width:12;height:2" coordorigin="8365,3015" coordsize="12,2">
              <v:shape style="position:absolute;left:8365;top:3015;width:12;height:2" coordorigin="8365,3015" coordsize="12,0" path="m8365,3015l8377,3015e" filled="false" stroked="true" strokeweight=".6pt" strokecolor="#000000">
                <v:path arrowok="t"/>
              </v:shape>
            </v:group>
            <v:group style="position:absolute;left:8365;top:3035;width:12;height:2" coordorigin="8365,3035" coordsize="12,2">
              <v:shape style="position:absolute;left:8365;top:3035;width:12;height:2" coordorigin="8365,3035" coordsize="12,0" path="m8365,3035l8377,3035e" filled="false" stroked="true" strokeweight=".6pt" strokecolor="#000000">
                <v:path arrowok="t"/>
              </v:shape>
            </v:group>
            <v:group style="position:absolute;left:8365;top:3054;width:12;height:2" coordorigin="8365,3054" coordsize="12,2">
              <v:shape style="position:absolute;left:8365;top:3054;width:12;height:2" coordorigin="8365,3054" coordsize="12,0" path="m8365,3054l8377,3054e" filled="false" stroked="true" strokeweight=".6pt" strokecolor="#000000">
                <v:path arrowok="t"/>
              </v:shape>
            </v:group>
            <v:group style="position:absolute;left:8365;top:3073;width:12;height:2" coordorigin="8365,3073" coordsize="12,2">
              <v:shape style="position:absolute;left:8365;top:3073;width:12;height:2" coordorigin="8365,3073" coordsize="12,0" path="m8365,3073l8377,3073e" filled="false" stroked="true" strokeweight=".6pt" strokecolor="#000000">
                <v:path arrowok="t"/>
              </v:shape>
            </v:group>
            <v:group style="position:absolute;left:8365;top:3092;width:12;height:2" coordorigin="8365,3092" coordsize="12,2">
              <v:shape style="position:absolute;left:8365;top:3092;width:12;height:2" coordorigin="8365,3092" coordsize="12,0" path="m8365,3092l8377,3092e" filled="false" stroked="true" strokeweight=".6pt" strokecolor="#000000">
                <v:path arrowok="t"/>
              </v:shape>
            </v:group>
            <v:group style="position:absolute;left:8365;top:3111;width:12;height:2" coordorigin="8365,3111" coordsize="12,2">
              <v:shape style="position:absolute;left:8365;top:3111;width:12;height:2" coordorigin="8365,3111" coordsize="12,0" path="m8365,3111l8377,3111e" filled="false" stroked="true" strokeweight=".6pt" strokecolor="#000000">
                <v:path arrowok="t"/>
              </v:shape>
            </v:group>
            <v:group style="position:absolute;left:8365;top:3131;width:12;height:2" coordorigin="8365,3131" coordsize="12,2">
              <v:shape style="position:absolute;left:8365;top:3131;width:12;height:2" coordorigin="8365,3131" coordsize="12,0" path="m8365,3131l8377,3131e" filled="false" stroked="true" strokeweight=".6pt" strokecolor="#000000">
                <v:path arrowok="t"/>
              </v:shape>
            </v:group>
            <v:group style="position:absolute;left:8365;top:3150;width:12;height:2" coordorigin="8365,3150" coordsize="12,2">
              <v:shape style="position:absolute;left:8365;top:3150;width:12;height:2" coordorigin="8365,3150" coordsize="12,0" path="m8365,3150l8377,3150e" filled="false" stroked="true" strokeweight=".6pt" strokecolor="#000000">
                <v:path arrowok="t"/>
              </v:shape>
            </v:group>
            <v:group style="position:absolute;left:8365;top:3169;width:12;height:2" coordorigin="8365,3169" coordsize="12,2">
              <v:shape style="position:absolute;left:8365;top:3169;width:12;height:2" coordorigin="8365,3169" coordsize="12,0" path="m8365,3169l8377,3169e" filled="false" stroked="true" strokeweight=".6pt" strokecolor="#000000">
                <v:path arrowok="t"/>
              </v:shape>
            </v:group>
            <v:group style="position:absolute;left:8365;top:3188;width:12;height:2" coordorigin="8365,3188" coordsize="12,2">
              <v:shape style="position:absolute;left:8365;top:3188;width:12;height:2" coordorigin="8365,3188" coordsize="12,0" path="m8365,3188l8377,3188e" filled="false" stroked="true" strokeweight=".6pt" strokecolor="#000000">
                <v:path arrowok="t"/>
              </v:shape>
            </v:group>
            <v:group style="position:absolute;left:8365;top:3207;width:12;height:2" coordorigin="8365,3207" coordsize="12,2">
              <v:shape style="position:absolute;left:8365;top:3207;width:12;height:2" coordorigin="8365,3207" coordsize="12,0" path="m8365,3207l8377,3207e" filled="false" stroked="true" strokeweight=".6pt" strokecolor="#000000">
                <v:path arrowok="t"/>
              </v:shape>
            </v:group>
            <v:group style="position:absolute;left:8365;top:3227;width:12;height:2" coordorigin="8365,3227" coordsize="12,2">
              <v:shape style="position:absolute;left:8365;top:3227;width:12;height:2" coordorigin="8365,3227" coordsize="12,0" path="m8365,3227l8377,3227e" filled="false" stroked="true" strokeweight=".6pt" strokecolor="#000000">
                <v:path arrowok="t"/>
              </v:shape>
            </v:group>
            <v:group style="position:absolute;left:8365;top:3246;width:12;height:2" coordorigin="8365,3246" coordsize="12,2">
              <v:shape style="position:absolute;left:8365;top:3246;width:12;height:2" coordorigin="8365,3246" coordsize="12,0" path="m8365,3246l8377,3246e" filled="false" stroked="true" strokeweight=".6pt" strokecolor="#000000">
                <v:path arrowok="t"/>
              </v:shape>
            </v:group>
            <v:group style="position:absolute;left:8365;top:3265;width:12;height:2" coordorigin="8365,3265" coordsize="12,2">
              <v:shape style="position:absolute;left:8365;top:3265;width:12;height:2" coordorigin="8365,3265" coordsize="12,0" path="m8365,3265l8377,3265e" filled="false" stroked="true" strokeweight=".6pt" strokecolor="#000000">
                <v:path arrowok="t"/>
              </v:shape>
            </v:group>
            <v:group style="position:absolute;left:8365;top:3284;width:12;height:2" coordorigin="8365,3284" coordsize="12,2">
              <v:shape style="position:absolute;left:8365;top:3284;width:12;height:2" coordorigin="8365,3284" coordsize="12,0" path="m8365,3284l8377,3284e" filled="false" stroked="true" strokeweight=".6pt" strokecolor="#000000">
                <v:path arrowok="t"/>
              </v:shape>
            </v:group>
            <v:group style="position:absolute;left:8365;top:3303;width:12;height:2" coordorigin="8365,3303" coordsize="12,2">
              <v:shape style="position:absolute;left:8365;top:3303;width:12;height:2" coordorigin="8365,3303" coordsize="12,0" path="m8365,3303l8377,3303e" filled="false" stroked="true" strokeweight=".6pt" strokecolor="#000000">
                <v:path arrowok="t"/>
              </v:shape>
            </v:group>
            <v:group style="position:absolute;left:8365;top:3323;width:12;height:2" coordorigin="8365,3323" coordsize="12,2">
              <v:shape style="position:absolute;left:8365;top:3323;width:12;height:2" coordorigin="8365,3323" coordsize="12,0" path="m8365,3323l8377,3323e" filled="false" stroked="true" strokeweight=".6pt" strokecolor="#000000">
                <v:path arrowok="t"/>
              </v:shape>
            </v:group>
            <v:group style="position:absolute;left:8365;top:3342;width:12;height:2" coordorigin="8365,3342" coordsize="12,2">
              <v:shape style="position:absolute;left:8365;top:3342;width:12;height:2" coordorigin="8365,3342" coordsize="12,0" path="m8365,3342l8377,3342e" filled="false" stroked="true" strokeweight=".6pt" strokecolor="#000000">
                <v:path arrowok="t"/>
              </v:shape>
            </v:group>
            <v:group style="position:absolute;left:8365;top:3361;width:12;height:2" coordorigin="8365,3361" coordsize="12,2">
              <v:shape style="position:absolute;left:8365;top:3361;width:12;height:2" coordorigin="8365,3361" coordsize="12,0" path="m8365,3361l8377,3361e" filled="false" stroked="true" strokeweight=".6pt" strokecolor="#000000">
                <v:path arrowok="t"/>
              </v:shape>
            </v:group>
            <v:group style="position:absolute;left:8365;top:3380;width:12;height:2" coordorigin="8365,3380" coordsize="12,2">
              <v:shape style="position:absolute;left:8365;top:3380;width:12;height:2" coordorigin="8365,3380" coordsize="12,0" path="m8365,3380l8377,3380e" filled="false" stroked="true" strokeweight=".6pt" strokecolor="#000000">
                <v:path arrowok="t"/>
              </v:shape>
            </v:group>
            <v:group style="position:absolute;left:8365;top:3399;width:12;height:2" coordorigin="8365,3399" coordsize="12,2">
              <v:shape style="position:absolute;left:8365;top:3399;width:12;height:2" coordorigin="8365,3399" coordsize="12,0" path="m8365,3399l8377,3399e" filled="false" stroked="true" strokeweight=".6pt" strokecolor="#000000">
                <v:path arrowok="t"/>
              </v:shape>
            </v:group>
            <v:group style="position:absolute;left:8365;top:3419;width:12;height:2" coordorigin="8365,3419" coordsize="12,2">
              <v:shape style="position:absolute;left:8365;top:3419;width:12;height:2" coordorigin="8365,3419" coordsize="12,0" path="m8365,3419l8377,3419e" filled="false" stroked="true" strokeweight=".6pt" strokecolor="#000000">
                <v:path arrowok="t"/>
              </v:shape>
            </v:group>
            <v:group style="position:absolute;left:8365;top:3438;width:12;height:2" coordorigin="8365,3438" coordsize="12,2">
              <v:shape style="position:absolute;left:8365;top:3438;width:12;height:2" coordorigin="8365,3438" coordsize="12,0" path="m8365,3438l8377,3438e" filled="false" stroked="true" strokeweight=".6pt" strokecolor="#000000">
                <v:path arrowok="t"/>
              </v:shape>
            </v:group>
            <v:group style="position:absolute;left:8365;top:3457;width:12;height:2" coordorigin="8365,3457" coordsize="12,2">
              <v:shape style="position:absolute;left:8365;top:3457;width:12;height:2" coordorigin="8365,3457" coordsize="12,0" path="m8365,3457l8377,3457e" filled="false" stroked="true" strokeweight=".6pt" strokecolor="#000000">
                <v:path arrowok="t"/>
              </v:shape>
            </v:group>
            <v:group style="position:absolute;left:8365;top:3476;width:12;height:2" coordorigin="8365,3476" coordsize="12,2">
              <v:shape style="position:absolute;left:8365;top:3476;width:12;height:2" coordorigin="8365,3476" coordsize="12,0" path="m8365,3476l8377,3476e" filled="false" stroked="true" strokeweight=".6pt" strokecolor="#000000">
                <v:path arrowok="t"/>
              </v:shape>
            </v:group>
            <v:group style="position:absolute;left:8365;top:3495;width:12;height:2" coordorigin="8365,3495" coordsize="12,2">
              <v:shape style="position:absolute;left:8365;top:3495;width:12;height:2" coordorigin="8365,3495" coordsize="12,0" path="m8365,3495l8377,3495e" filled="false" stroked="true" strokeweight=".6pt" strokecolor="#000000">
                <v:path arrowok="t"/>
              </v:shape>
            </v:group>
            <v:group style="position:absolute;left:8366;top:3553;width:10;height:2" coordorigin="8366,3553" coordsize="10,2">
              <v:shape style="position:absolute;left:8366;top:3553;width:10;height:2" coordorigin="8366,3553" coordsize="10,0" path="m8366,3553l8376,3553e" filled="false" stroked="true" strokeweight=".48pt" strokecolor="#000000">
                <v:path arrowok="t"/>
              </v:shape>
            </v:group>
            <v:group style="position:absolute;left:8366;top:3572;width:10;height:2" coordorigin="8366,3572" coordsize="10,2">
              <v:shape style="position:absolute;left:8366;top:3572;width:10;height:2" coordorigin="8366,3572" coordsize="10,0" path="m8366,3572l8376,3572e" filled="false" stroked="true" strokeweight=".48pt" strokecolor="#000000">
                <v:path arrowok="t"/>
              </v:shape>
            </v:group>
            <v:group style="position:absolute;left:8366;top:3591;width:10;height:2" coordorigin="8366,3591" coordsize="10,2">
              <v:shape style="position:absolute;left:8366;top:3591;width:10;height:2" coordorigin="8366,3591" coordsize="10,0" path="m8366,3591l8376,3591e" filled="false" stroked="true" strokeweight=".48pt" strokecolor="#000000">
                <v:path arrowok="t"/>
              </v:shape>
            </v:group>
            <v:group style="position:absolute;left:8366;top:3611;width:10;height:2" coordorigin="8366,3611" coordsize="10,2">
              <v:shape style="position:absolute;left:8366;top:3611;width:10;height:2" coordorigin="8366,3611" coordsize="10,0" path="m8366,3611l8376,3611e" filled="false" stroked="true" strokeweight=".48pt" strokecolor="#000000">
                <v:path arrowok="t"/>
              </v:shape>
            </v:group>
            <v:group style="position:absolute;left:8366;top:3630;width:10;height:2" coordorigin="8366,3630" coordsize="10,2">
              <v:shape style="position:absolute;left:8366;top:3630;width:10;height:2" coordorigin="8366,3630" coordsize="10,0" path="m8366,3630l8376,3630e" filled="false" stroked="true" strokeweight=".48pt" strokecolor="#000000">
                <v:path arrowok="t"/>
              </v:shape>
            </v:group>
            <v:group style="position:absolute;left:8366;top:3649;width:10;height:2" coordorigin="8366,3649" coordsize="10,2">
              <v:shape style="position:absolute;left:8366;top:3649;width:10;height:2" coordorigin="8366,3649" coordsize="10,0" path="m8366,3649l8376,3649e" filled="false" stroked="true" strokeweight=".48pt" strokecolor="#000000">
                <v:path arrowok="t"/>
              </v:shape>
            </v:group>
            <v:group style="position:absolute;left:8366;top:3668;width:10;height:2" coordorigin="8366,3668" coordsize="10,2">
              <v:shape style="position:absolute;left:8366;top:3668;width:10;height:2" coordorigin="8366,3668" coordsize="10,0" path="m8366,3668l8376,3668e" filled="false" stroked="true" strokeweight=".48pt" strokecolor="#000000">
                <v:path arrowok="t"/>
              </v:shape>
            </v:group>
            <v:group style="position:absolute;left:8366;top:3687;width:10;height:2" coordorigin="8366,3687" coordsize="10,2">
              <v:shape style="position:absolute;left:8366;top:3687;width:10;height:2" coordorigin="8366,3687" coordsize="10,0" path="m8366,3687l8376,3687e" filled="false" stroked="true" strokeweight=".48pt" strokecolor="#000000">
                <v:path arrowok="t"/>
              </v:shape>
            </v:group>
            <v:group style="position:absolute;left:8366;top:3707;width:10;height:2" coordorigin="8366,3707" coordsize="10,2">
              <v:shape style="position:absolute;left:8366;top:3707;width:10;height:2" coordorigin="8366,3707" coordsize="10,0" path="m8366,3707l8376,3707e" filled="false" stroked="true" strokeweight=".48pt" strokecolor="#000000">
                <v:path arrowok="t"/>
              </v:shape>
            </v:group>
            <v:group style="position:absolute;left:8366;top:3726;width:10;height:2" coordorigin="8366,3726" coordsize="10,2">
              <v:shape style="position:absolute;left:8366;top:3726;width:10;height:2" coordorigin="8366,3726" coordsize="10,0" path="m8366,3726l8376,3726e" filled="false" stroked="true" strokeweight=".48pt" strokecolor="#000000">
                <v:path arrowok="t"/>
              </v:shape>
            </v:group>
            <v:group style="position:absolute;left:8366;top:3745;width:10;height:2" coordorigin="8366,3745" coordsize="10,2">
              <v:shape style="position:absolute;left:8366;top:3745;width:10;height:2" coordorigin="8366,3745" coordsize="10,0" path="m8366,3745l8376,3745e" filled="false" stroked="true" strokeweight=".48pt" strokecolor="#000000">
                <v:path arrowok="t"/>
              </v:shape>
            </v:group>
            <v:group style="position:absolute;left:8366;top:3764;width:10;height:2" coordorigin="8366,3764" coordsize="10,2">
              <v:shape style="position:absolute;left:8366;top:3764;width:10;height:2" coordorigin="8366,3764" coordsize="10,0" path="m8366,3764l8376,3764e" filled="false" stroked="true" strokeweight=".48pt" strokecolor="#000000">
                <v:path arrowok="t"/>
              </v:shape>
            </v:group>
            <v:group style="position:absolute;left:8366;top:3783;width:10;height:2" coordorigin="8366,3783" coordsize="10,2">
              <v:shape style="position:absolute;left:8366;top:3783;width:10;height:2" coordorigin="8366,3783" coordsize="10,0" path="m8366,3783l8376,3783e" filled="false" stroked="true" strokeweight=".48pt" strokecolor="#000000">
                <v:path arrowok="t"/>
              </v:shape>
            </v:group>
            <v:group style="position:absolute;left:8366;top:3803;width:10;height:2" coordorigin="8366,3803" coordsize="10,2">
              <v:shape style="position:absolute;left:8366;top:3803;width:10;height:2" coordorigin="8366,3803" coordsize="10,0" path="m8366,3803l8376,3803e" filled="false" stroked="true" strokeweight=".48pt" strokecolor="#000000">
                <v:path arrowok="t"/>
              </v:shape>
            </v:group>
            <v:group style="position:absolute;left:8366;top:3822;width:10;height:2" coordorigin="8366,3822" coordsize="10,2">
              <v:shape style="position:absolute;left:8366;top:3822;width:10;height:2" coordorigin="8366,3822" coordsize="10,0" path="m8366,3822l8376,3822e" filled="false" stroked="true" strokeweight=".48pt" strokecolor="#000000">
                <v:path arrowok="t"/>
              </v:shape>
            </v:group>
            <v:group style="position:absolute;left:8366;top:3841;width:10;height:2" coordorigin="8366,3841" coordsize="10,2">
              <v:shape style="position:absolute;left:8366;top:3841;width:10;height:2" coordorigin="8366,3841" coordsize="10,0" path="m8366,3841l8376,3841e" filled="false" stroked="true" strokeweight=".48pt" strokecolor="#000000">
                <v:path arrowok="t"/>
              </v:shape>
            </v:group>
            <v:group style="position:absolute;left:8366;top:3860;width:10;height:2" coordorigin="8366,3860" coordsize="10,2">
              <v:shape style="position:absolute;left:8366;top:3860;width:10;height:2" coordorigin="8366,3860" coordsize="10,0" path="m8366,3860l8376,3860e" filled="false" stroked="true" strokeweight=".48pt" strokecolor="#000000">
                <v:path arrowok="t"/>
              </v:shape>
            </v:group>
            <v:group style="position:absolute;left:8366;top:3879;width:10;height:2" coordorigin="8366,3879" coordsize="10,2">
              <v:shape style="position:absolute;left:8366;top:3879;width:10;height:2" coordorigin="8366,3879" coordsize="10,0" path="m8366,3879l8376,3879e" filled="false" stroked="true" strokeweight=".48pt" strokecolor="#000000">
                <v:path arrowok="t"/>
              </v:shape>
            </v:group>
            <v:group style="position:absolute;left:8366;top:3899;width:10;height:2" coordorigin="8366,3899" coordsize="10,2">
              <v:shape style="position:absolute;left:8366;top:3899;width:10;height:2" coordorigin="8366,3899" coordsize="10,0" path="m8366,3899l8376,3899e" filled="false" stroked="true" strokeweight=".48pt" strokecolor="#000000">
                <v:path arrowok="t"/>
              </v:shape>
            </v:group>
            <v:group style="position:absolute;left:8366;top:3918;width:10;height:2" coordorigin="8366,3918" coordsize="10,2">
              <v:shape style="position:absolute;left:8366;top:3918;width:10;height:2" coordorigin="8366,3918" coordsize="10,0" path="m8366,3918l8376,3918e" filled="false" stroked="true" strokeweight=".48pt" strokecolor="#000000">
                <v:path arrowok="t"/>
              </v:shape>
            </v:group>
            <v:group style="position:absolute;left:8366;top:3937;width:10;height:2" coordorigin="8366,3937" coordsize="10,2">
              <v:shape style="position:absolute;left:8366;top:3937;width:10;height:2" coordorigin="8366,3937" coordsize="10,0" path="m8366,3937l8376,3937e" filled="false" stroked="true" strokeweight=".48pt" strokecolor="#000000">
                <v:path arrowok="t"/>
              </v:shape>
            </v:group>
            <v:group style="position:absolute;left:8365;top:3515;width:12;height:2" coordorigin="8365,3515" coordsize="12,2">
              <v:shape style="position:absolute;left:8365;top:3515;width:12;height:2" coordorigin="8365,3515" coordsize="12,0" path="m8365,3515l8377,3515e" filled="false" stroked="true" strokeweight=".6pt" strokecolor="#000000">
                <v:path arrowok="t"/>
              </v:shape>
            </v:group>
            <v:group style="position:absolute;left:8365;top:3534;width:12;height:2" coordorigin="8365,3534" coordsize="12,2">
              <v:shape style="position:absolute;left:8365;top:3534;width:12;height:2" coordorigin="8365,3534" coordsize="12,0" path="m8365,3534l8377,3534e" filled="false" stroked="true" strokeweight=".6pt" strokecolor="#000000">
                <v:path arrowok="t"/>
              </v:shape>
            </v:group>
            <v:group style="position:absolute;left:8365;top:3553;width:12;height:2" coordorigin="8365,3553" coordsize="12,2">
              <v:shape style="position:absolute;left:8365;top:3553;width:12;height:2" coordorigin="8365,3553" coordsize="12,0" path="m8365,3553l8377,3553e" filled="false" stroked="true" strokeweight=".6pt" strokecolor="#000000">
                <v:path arrowok="t"/>
              </v:shape>
            </v:group>
            <v:group style="position:absolute;left:8365;top:3572;width:12;height:2" coordorigin="8365,3572" coordsize="12,2">
              <v:shape style="position:absolute;left:8365;top:3572;width:12;height:2" coordorigin="8365,3572" coordsize="12,0" path="m8365,3572l8377,3572e" filled="false" stroked="true" strokeweight=".6pt" strokecolor="#000000">
                <v:path arrowok="t"/>
              </v:shape>
            </v:group>
            <v:group style="position:absolute;left:8365;top:3591;width:12;height:2" coordorigin="8365,3591" coordsize="12,2">
              <v:shape style="position:absolute;left:8365;top:3591;width:12;height:2" coordorigin="8365,3591" coordsize="12,0" path="m8365,3591l8377,3591e" filled="false" stroked="true" strokeweight=".6pt" strokecolor="#000000">
                <v:path arrowok="t"/>
              </v:shape>
            </v:group>
            <v:group style="position:absolute;left:8365;top:3611;width:12;height:2" coordorigin="8365,3611" coordsize="12,2">
              <v:shape style="position:absolute;left:8365;top:3611;width:12;height:2" coordorigin="8365,3611" coordsize="12,0" path="m8365,3611l8377,3611e" filled="false" stroked="true" strokeweight=".6pt" strokecolor="#000000">
                <v:path arrowok="t"/>
              </v:shape>
            </v:group>
            <v:group style="position:absolute;left:8365;top:3630;width:12;height:2" coordorigin="8365,3630" coordsize="12,2">
              <v:shape style="position:absolute;left:8365;top:3630;width:12;height:2" coordorigin="8365,3630" coordsize="12,0" path="m8365,3630l8377,3630e" filled="false" stroked="true" strokeweight=".6pt" strokecolor="#000000">
                <v:path arrowok="t"/>
              </v:shape>
            </v:group>
            <v:group style="position:absolute;left:8365;top:3649;width:12;height:2" coordorigin="8365,3649" coordsize="12,2">
              <v:shape style="position:absolute;left:8365;top:3649;width:12;height:2" coordorigin="8365,3649" coordsize="12,0" path="m8365,3649l8377,3649e" filled="false" stroked="true" strokeweight=".6pt" strokecolor="#000000">
                <v:path arrowok="t"/>
              </v:shape>
            </v:group>
            <v:group style="position:absolute;left:8365;top:3668;width:12;height:2" coordorigin="8365,3668" coordsize="12,2">
              <v:shape style="position:absolute;left:8365;top:3668;width:12;height:2" coordorigin="8365,3668" coordsize="12,0" path="m8365,3668l8377,3668e" filled="false" stroked="true" strokeweight=".6pt" strokecolor="#000000">
                <v:path arrowok="t"/>
              </v:shape>
            </v:group>
            <v:group style="position:absolute;left:8365;top:3687;width:12;height:2" coordorigin="8365,3687" coordsize="12,2">
              <v:shape style="position:absolute;left:8365;top:3687;width:12;height:2" coordorigin="8365,3687" coordsize="12,0" path="m8365,3687l8377,3687e" filled="false" stroked="true" strokeweight=".6pt" strokecolor="#000000">
                <v:path arrowok="t"/>
              </v:shape>
            </v:group>
            <v:group style="position:absolute;left:8365;top:3707;width:12;height:2" coordorigin="8365,3707" coordsize="12,2">
              <v:shape style="position:absolute;left:8365;top:3707;width:12;height:2" coordorigin="8365,3707" coordsize="12,0" path="m8365,3707l8377,3707e" filled="false" stroked="true" strokeweight=".6pt" strokecolor="#000000">
                <v:path arrowok="t"/>
              </v:shape>
            </v:group>
            <v:group style="position:absolute;left:8365;top:3726;width:12;height:2" coordorigin="8365,3726" coordsize="12,2">
              <v:shape style="position:absolute;left:8365;top:3726;width:12;height:2" coordorigin="8365,3726" coordsize="12,0" path="m8365,3726l8377,3726e" filled="false" stroked="true" strokeweight=".6pt" strokecolor="#000000">
                <v:path arrowok="t"/>
              </v:shape>
            </v:group>
            <v:group style="position:absolute;left:8365;top:3745;width:12;height:2" coordorigin="8365,3745" coordsize="12,2">
              <v:shape style="position:absolute;left:8365;top:3745;width:12;height:2" coordorigin="8365,3745" coordsize="12,0" path="m8365,3745l8377,3745e" filled="false" stroked="true" strokeweight=".6pt" strokecolor="#000000">
                <v:path arrowok="t"/>
              </v:shape>
            </v:group>
            <v:group style="position:absolute;left:8365;top:3764;width:12;height:2" coordorigin="8365,3764" coordsize="12,2">
              <v:shape style="position:absolute;left:8365;top:3764;width:12;height:2" coordorigin="8365,3764" coordsize="12,0" path="m8365,3764l8377,3764e" filled="false" stroked="true" strokeweight=".6pt" strokecolor="#000000">
                <v:path arrowok="t"/>
              </v:shape>
            </v:group>
            <v:group style="position:absolute;left:8365;top:3783;width:12;height:2" coordorigin="8365,3783" coordsize="12,2">
              <v:shape style="position:absolute;left:8365;top:3783;width:12;height:2" coordorigin="8365,3783" coordsize="12,0" path="m8365,3783l8377,3783e" filled="false" stroked="true" strokeweight=".6pt" strokecolor="#000000">
                <v:path arrowok="t"/>
              </v:shape>
            </v:group>
            <v:group style="position:absolute;left:8365;top:3803;width:12;height:2" coordorigin="8365,3803" coordsize="12,2">
              <v:shape style="position:absolute;left:8365;top:3803;width:12;height:2" coordorigin="8365,3803" coordsize="12,0" path="m8365,3803l8377,3803e" filled="false" stroked="true" strokeweight=".6pt" strokecolor="#000000">
                <v:path arrowok="t"/>
              </v:shape>
            </v:group>
            <v:group style="position:absolute;left:8365;top:3822;width:12;height:2" coordorigin="8365,3822" coordsize="12,2">
              <v:shape style="position:absolute;left:8365;top:3822;width:12;height:2" coordorigin="8365,3822" coordsize="12,0" path="m8365,3822l8377,3822e" filled="false" stroked="true" strokeweight=".6pt" strokecolor="#000000">
                <v:path arrowok="t"/>
              </v:shape>
            </v:group>
            <v:group style="position:absolute;left:8365;top:3841;width:12;height:2" coordorigin="8365,3841" coordsize="12,2">
              <v:shape style="position:absolute;left:8365;top:3841;width:12;height:2" coordorigin="8365,3841" coordsize="12,0" path="m8365,3841l8377,3841e" filled="false" stroked="true" strokeweight=".6pt" strokecolor="#000000">
                <v:path arrowok="t"/>
              </v:shape>
            </v:group>
            <v:group style="position:absolute;left:8365;top:3860;width:12;height:2" coordorigin="8365,3860" coordsize="12,2">
              <v:shape style="position:absolute;left:8365;top:3860;width:12;height:2" coordorigin="8365,3860" coordsize="12,0" path="m8365,3860l8377,3860e" filled="false" stroked="true" strokeweight=".6pt" strokecolor="#000000">
                <v:path arrowok="t"/>
              </v:shape>
            </v:group>
            <v:group style="position:absolute;left:8365;top:3879;width:12;height:2" coordorigin="8365,3879" coordsize="12,2">
              <v:shape style="position:absolute;left:8365;top:3879;width:12;height:2" coordorigin="8365,3879" coordsize="12,0" path="m8365,3879l8377,3879e" filled="false" stroked="true" strokeweight=".6pt" strokecolor="#000000">
                <v:path arrowok="t"/>
              </v:shape>
            </v:group>
            <v:group style="position:absolute;left:8365;top:3899;width:12;height:2" coordorigin="8365,3899" coordsize="12,2">
              <v:shape style="position:absolute;left:8365;top:3899;width:12;height:2" coordorigin="8365,3899" coordsize="12,0" path="m8365,3899l8377,3899e" filled="false" stroked="true" strokeweight=".6pt" strokecolor="#000000">
                <v:path arrowok="t"/>
              </v:shape>
            </v:group>
            <v:group style="position:absolute;left:8365;top:3918;width:12;height:2" coordorigin="8365,3918" coordsize="12,2">
              <v:shape style="position:absolute;left:8365;top:3918;width:12;height:2" coordorigin="8365,3918" coordsize="12,0" path="m8365,3918l8377,3918e" filled="false" stroked="true" strokeweight=".6pt" strokecolor="#000000">
                <v:path arrowok="t"/>
              </v:shape>
            </v:group>
            <v:group style="position:absolute;left:8365;top:3937;width:12;height:2" coordorigin="8365,3937" coordsize="12,2">
              <v:shape style="position:absolute;left:8365;top:3937;width:12;height:2" coordorigin="8365,3937" coordsize="12,0" path="m8365,3937l8377,3937e" filled="false" stroked="true" strokeweight=".6pt" strokecolor="#000000">
                <v:path arrowok="t"/>
              </v:shape>
            </v:group>
            <v:group style="position:absolute;left:8365;top:3956;width:12;height:2" coordorigin="8365,3956" coordsize="12,2">
              <v:shape style="position:absolute;left:8365;top:3956;width:12;height:2" coordorigin="8365,3956" coordsize="12,0" path="m8365,3956l8377,3956e" filled="false" stroked="true" strokeweight=".6pt" strokecolor="#000000">
                <v:path arrowok="t"/>
              </v:shape>
            </v:group>
            <v:group style="position:absolute;left:8366;top:4019;width:10;height:2" coordorigin="8366,4019" coordsize="10,2">
              <v:shape style="position:absolute;left:8366;top:4019;width:10;height:2" coordorigin="8366,4019" coordsize="10,0" path="m8366,4019l8376,4019e" filled="false" stroked="true" strokeweight=".48pt" strokecolor="#000000">
                <v:path arrowok="t"/>
              </v:shape>
            </v:group>
            <v:group style="position:absolute;left:8366;top:4038;width:10;height:2" coordorigin="8366,4038" coordsize="10,2">
              <v:shape style="position:absolute;left:8366;top:4038;width:10;height:2" coordorigin="8366,4038" coordsize="10,0" path="m8366,4038l8376,4038e" filled="false" stroked="true" strokeweight=".48pt" strokecolor="#000000">
                <v:path arrowok="t"/>
              </v:shape>
            </v:group>
            <v:group style="position:absolute;left:8366;top:4057;width:10;height:2" coordorigin="8366,4057" coordsize="10,2">
              <v:shape style="position:absolute;left:8366;top:4057;width:10;height:2" coordorigin="8366,4057" coordsize="10,0" path="m8366,4057l8376,4057e" filled="false" stroked="true" strokeweight=".48pt" strokecolor="#000000">
                <v:path arrowok="t"/>
              </v:shape>
            </v:group>
            <v:group style="position:absolute;left:8366;top:4076;width:10;height:2" coordorigin="8366,4076" coordsize="10,2">
              <v:shape style="position:absolute;left:8366;top:4076;width:10;height:2" coordorigin="8366,4076" coordsize="10,0" path="m8366,4076l8376,4076e" filled="false" stroked="true" strokeweight=".48pt" strokecolor="#000000">
                <v:path arrowok="t"/>
              </v:shape>
            </v:group>
            <v:group style="position:absolute;left:8366;top:4095;width:10;height:2" coordorigin="8366,4095" coordsize="10,2">
              <v:shape style="position:absolute;left:8366;top:4095;width:10;height:2" coordorigin="8366,4095" coordsize="10,0" path="m8366,4095l8376,4095e" filled="false" stroked="true" strokeweight=".48pt" strokecolor="#000000">
                <v:path arrowok="t"/>
              </v:shape>
            </v:group>
            <v:group style="position:absolute;left:8366;top:4115;width:10;height:2" coordorigin="8366,4115" coordsize="10,2">
              <v:shape style="position:absolute;left:8366;top:4115;width:10;height:2" coordorigin="8366,4115" coordsize="10,0" path="m8366,4115l8376,4115e" filled="false" stroked="true" strokeweight=".48pt" strokecolor="#000000">
                <v:path arrowok="t"/>
              </v:shape>
            </v:group>
            <v:group style="position:absolute;left:8366;top:4134;width:10;height:2" coordorigin="8366,4134" coordsize="10,2">
              <v:shape style="position:absolute;left:8366;top:4134;width:10;height:2" coordorigin="8366,4134" coordsize="10,0" path="m8366,4134l8376,4134e" filled="false" stroked="true" strokeweight=".48pt" strokecolor="#000000">
                <v:path arrowok="t"/>
              </v:shape>
            </v:group>
            <v:group style="position:absolute;left:8366;top:4153;width:10;height:2" coordorigin="8366,4153" coordsize="10,2">
              <v:shape style="position:absolute;left:8366;top:4153;width:10;height:2" coordorigin="8366,4153" coordsize="10,0" path="m8366,4153l8376,4153e" filled="false" stroked="true" strokeweight=".48pt" strokecolor="#000000">
                <v:path arrowok="t"/>
              </v:shape>
            </v:group>
            <v:group style="position:absolute;left:8366;top:4172;width:10;height:2" coordorigin="8366,4172" coordsize="10,2">
              <v:shape style="position:absolute;left:8366;top:4172;width:10;height:2" coordorigin="8366,4172" coordsize="10,0" path="m8366,4172l8376,4172e" filled="false" stroked="true" strokeweight=".48pt" strokecolor="#000000">
                <v:path arrowok="t"/>
              </v:shape>
            </v:group>
            <v:group style="position:absolute;left:8366;top:4191;width:10;height:2" coordorigin="8366,4191" coordsize="10,2">
              <v:shape style="position:absolute;left:8366;top:4191;width:10;height:2" coordorigin="8366,4191" coordsize="10,0" path="m8366,4191l8376,4191e" filled="false" stroked="true" strokeweight=".48pt" strokecolor="#000000">
                <v:path arrowok="t"/>
              </v:shape>
            </v:group>
            <v:group style="position:absolute;left:8366;top:4211;width:10;height:2" coordorigin="8366,4211" coordsize="10,2">
              <v:shape style="position:absolute;left:8366;top:4211;width:10;height:2" coordorigin="8366,4211" coordsize="10,0" path="m8366,4211l8376,4211e" filled="false" stroked="true" strokeweight=".48pt" strokecolor="#000000">
                <v:path arrowok="t"/>
              </v:shape>
            </v:group>
            <v:group style="position:absolute;left:8366;top:4230;width:10;height:2" coordorigin="8366,4230" coordsize="10,2">
              <v:shape style="position:absolute;left:8366;top:4230;width:10;height:2" coordorigin="8366,4230" coordsize="10,0" path="m8366,4230l8376,4230e" filled="false" stroked="true" strokeweight=".48pt" strokecolor="#000000">
                <v:path arrowok="t"/>
              </v:shape>
            </v:group>
            <v:group style="position:absolute;left:8366;top:4249;width:10;height:2" coordorigin="8366,4249" coordsize="10,2">
              <v:shape style="position:absolute;left:8366;top:4249;width:10;height:2" coordorigin="8366,4249" coordsize="10,0" path="m8366,4249l8376,4249e" filled="false" stroked="true" strokeweight=".48pt" strokecolor="#000000">
                <v:path arrowok="t"/>
              </v:shape>
            </v:group>
            <v:group style="position:absolute;left:8366;top:4268;width:10;height:2" coordorigin="8366,4268" coordsize="10,2">
              <v:shape style="position:absolute;left:8366;top:4268;width:10;height:2" coordorigin="8366,4268" coordsize="10,0" path="m8366,4268l8376,4268e" filled="false" stroked="true" strokeweight=".48pt" strokecolor="#000000">
                <v:path arrowok="t"/>
              </v:shape>
            </v:group>
            <v:group style="position:absolute;left:8366;top:4287;width:10;height:2" coordorigin="8366,4287" coordsize="10,2">
              <v:shape style="position:absolute;left:8366;top:4287;width:10;height:2" coordorigin="8366,4287" coordsize="10,0" path="m8366,4287l8376,4287e" filled="false" stroked="true" strokeweight=".48pt" strokecolor="#000000">
                <v:path arrowok="t"/>
              </v:shape>
            </v:group>
            <v:group style="position:absolute;left:8366;top:4307;width:10;height:2" coordorigin="8366,4307" coordsize="10,2">
              <v:shape style="position:absolute;left:8366;top:4307;width:10;height:2" coordorigin="8366,4307" coordsize="10,0" path="m8366,4307l8376,4307e" filled="false" stroked="true" strokeweight=".48pt" strokecolor="#000000">
                <v:path arrowok="t"/>
              </v:shape>
            </v:group>
            <v:group style="position:absolute;left:8366;top:4326;width:10;height:2" coordorigin="8366,4326" coordsize="10,2">
              <v:shape style="position:absolute;left:8366;top:4326;width:10;height:2" coordorigin="8366,4326" coordsize="10,0" path="m8366,4326l8376,4326e" filled="false" stroked="true" strokeweight=".48pt" strokecolor="#000000">
                <v:path arrowok="t"/>
              </v:shape>
            </v:group>
            <v:group style="position:absolute;left:8366;top:4345;width:10;height:2" coordorigin="8366,4345" coordsize="10,2">
              <v:shape style="position:absolute;left:8366;top:4345;width:10;height:2" coordorigin="8366,4345" coordsize="10,0" path="m8366,4345l8376,4345e" filled="false" stroked="true" strokeweight=".48pt" strokecolor="#000000">
                <v:path arrowok="t"/>
              </v:shape>
            </v:group>
            <v:group style="position:absolute;left:8366;top:4364;width:10;height:2" coordorigin="8366,4364" coordsize="10,2">
              <v:shape style="position:absolute;left:8366;top:4364;width:10;height:2" coordorigin="8366,4364" coordsize="10,0" path="m8366,4364l8376,4364e" filled="false" stroked="true" strokeweight=".48pt" strokecolor="#000000">
                <v:path arrowok="t"/>
              </v:shape>
            </v:group>
            <v:group style="position:absolute;left:8366;top:4383;width:10;height:2" coordorigin="8366,4383" coordsize="10,2">
              <v:shape style="position:absolute;left:8366;top:4383;width:10;height:2" coordorigin="8366,4383" coordsize="10,0" path="m8366,4383l8376,4383e" filled="false" stroked="true" strokeweight=".48pt" strokecolor="#000000">
                <v:path arrowok="t"/>
              </v:shape>
            </v:group>
            <v:group style="position:absolute;left:8366;top:4403;width:10;height:2" coordorigin="8366,4403" coordsize="10,2">
              <v:shape style="position:absolute;left:8366;top:4403;width:10;height:2" coordorigin="8366,4403" coordsize="10,0" path="m8366,4403l8376,4403e" filled="false" stroked="true" strokeweight=".48pt" strokecolor="#000000">
                <v:path arrowok="t"/>
              </v:shape>
            </v:group>
            <v:group style="position:absolute;left:8366;top:4422;width:10;height:2" coordorigin="8366,4422" coordsize="10,2">
              <v:shape style="position:absolute;left:8366;top:4422;width:10;height:2" coordorigin="8366,4422" coordsize="10,0" path="m8366,4422l8376,4422e" filled="false" stroked="true" strokeweight=".48pt" strokecolor="#000000">
                <v:path arrowok="t"/>
              </v:shape>
            </v:group>
            <v:group style="position:absolute;left:8366;top:4441;width:10;height:2" coordorigin="8366,4441" coordsize="10,2">
              <v:shape style="position:absolute;left:8366;top:4441;width:10;height:2" coordorigin="8366,4441" coordsize="10,0" path="m8366,4441l8376,4441e" filled="false" stroked="true" strokeweight=".48pt" strokecolor="#000000">
                <v:path arrowok="t"/>
              </v:shape>
            </v:group>
            <v:group style="position:absolute;left:8366;top:4460;width:10;height:2" coordorigin="8366,4460" coordsize="10,2">
              <v:shape style="position:absolute;left:8366;top:4460;width:10;height:2" coordorigin="8366,4460" coordsize="10,0" path="m8366,4460l8376,4460e" filled="false" stroked="true" strokeweight=".48pt" strokecolor="#000000">
                <v:path arrowok="t"/>
              </v:shape>
            </v:group>
            <v:group style="position:absolute;left:8366;top:4479;width:10;height:2" coordorigin="8366,4479" coordsize="10,2">
              <v:shape style="position:absolute;left:8366;top:4479;width:10;height:2" coordorigin="8366,4479" coordsize="10,0" path="m8366,4479l8376,4479e" filled="false" stroked="true" strokeweight=".48pt" strokecolor="#000000">
                <v:path arrowok="t"/>
              </v:shape>
            </v:group>
            <v:group style="position:absolute;left:8366;top:4499;width:10;height:2" coordorigin="8366,4499" coordsize="10,2">
              <v:shape style="position:absolute;left:8366;top:4499;width:10;height:2" coordorigin="8366,4499" coordsize="10,0" path="m8366,4499l8376,4499e" filled="false" stroked="true" strokeweight=".48pt" strokecolor="#000000">
                <v:path arrowok="t"/>
              </v:shape>
            </v:group>
            <v:group style="position:absolute;left:8366;top:4518;width:10;height:2" coordorigin="8366,4518" coordsize="10,2">
              <v:shape style="position:absolute;left:8366;top:4518;width:10;height:2" coordorigin="8366,4518" coordsize="10,0" path="m8366,4518l8376,4518e" filled="false" stroked="true" strokeweight=".48pt" strokecolor="#000000">
                <v:path arrowok="t"/>
              </v:shape>
            </v:group>
            <v:group style="position:absolute;left:8366;top:4537;width:10;height:2" coordorigin="8366,4537" coordsize="10,2">
              <v:shape style="position:absolute;left:8366;top:4537;width:10;height:2" coordorigin="8366,4537" coordsize="10,0" path="m8366,4537l8376,4537e" filled="false" stroked="true" strokeweight=".48pt" strokecolor="#000000">
                <v:path arrowok="t"/>
              </v:shape>
            </v:group>
            <v:group style="position:absolute;left:8366;top:4556;width:10;height:2" coordorigin="8366,4556" coordsize="10,2">
              <v:shape style="position:absolute;left:8366;top:4556;width:10;height:2" coordorigin="8366,4556" coordsize="10,0" path="m8366,4556l8376,4556e" filled="false" stroked="true" strokeweight=".48pt" strokecolor="#000000">
                <v:path arrowok="t"/>
              </v:shape>
            </v:group>
            <v:group style="position:absolute;left:8366;top:4575;width:10;height:2" coordorigin="8366,4575" coordsize="10,2">
              <v:shape style="position:absolute;left:8366;top:4575;width:10;height:2" coordorigin="8366,4575" coordsize="10,0" path="m8366,4575l8376,4575e" filled="false" stroked="true" strokeweight=".48pt" strokecolor="#000000">
                <v:path arrowok="t"/>
              </v:shape>
            </v:group>
            <v:group style="position:absolute;left:8366;top:4595;width:10;height:2" coordorigin="8366,4595" coordsize="10,2">
              <v:shape style="position:absolute;left:8366;top:4595;width:10;height:2" coordorigin="8366,4595" coordsize="10,0" path="m8366,4595l8376,4595e" filled="false" stroked="true" strokeweight=".48pt" strokecolor="#000000">
                <v:path arrowok="t"/>
              </v:shape>
            </v:group>
            <v:group style="position:absolute;left:8366;top:4614;width:10;height:2" coordorigin="8366,4614" coordsize="10,2">
              <v:shape style="position:absolute;left:8366;top:4614;width:10;height:2" coordorigin="8366,4614" coordsize="10,0" path="m8366,4614l8376,4614e" filled="false" stroked="true" strokeweight=".48pt" strokecolor="#000000">
                <v:path arrowok="t"/>
              </v:shape>
            </v:group>
            <v:group style="position:absolute;left:8366;top:4633;width:10;height:2" coordorigin="8366,4633" coordsize="10,2">
              <v:shape style="position:absolute;left:8366;top:4633;width:10;height:2" coordorigin="8366,4633" coordsize="10,0" path="m8366,4633l8376,4633e" filled="false" stroked="true" strokeweight=".48pt" strokecolor="#000000">
                <v:path arrowok="t"/>
              </v:shape>
            </v:group>
            <v:group style="position:absolute;left:8366;top:4652;width:10;height:2" coordorigin="8366,4652" coordsize="10,2">
              <v:shape style="position:absolute;left:8366;top:4652;width:10;height:2" coordorigin="8366,4652" coordsize="10,0" path="m8366,4652l8376,4652e" filled="false" stroked="true" strokeweight=".48pt" strokecolor="#000000">
                <v:path arrowok="t"/>
              </v:shape>
            </v:group>
            <v:group style="position:absolute;left:8366;top:4671;width:10;height:2" coordorigin="8366,4671" coordsize="10,2">
              <v:shape style="position:absolute;left:8366;top:4671;width:10;height:2" coordorigin="8366,4671" coordsize="10,0" path="m8366,4671l8376,4671e" filled="false" stroked="true" strokeweight=".48pt" strokecolor="#000000">
                <v:path arrowok="t"/>
              </v:shape>
            </v:group>
            <v:group style="position:absolute;left:8366;top:4691;width:10;height:2" coordorigin="8366,4691" coordsize="10,2">
              <v:shape style="position:absolute;left:8366;top:4691;width:10;height:2" coordorigin="8366,4691" coordsize="10,0" path="m8366,4691l8376,4691e" filled="false" stroked="true" strokeweight=".48pt" strokecolor="#000000">
                <v:path arrowok="t"/>
              </v:shape>
            </v:group>
            <v:group style="position:absolute;left:8366;top:4710;width:10;height:2" coordorigin="8366,4710" coordsize="10,2">
              <v:shape style="position:absolute;left:8366;top:4710;width:10;height:2" coordorigin="8366,4710" coordsize="10,0" path="m8366,4710l8376,4710e" filled="false" stroked="true" strokeweight=".48pt" strokecolor="#000000">
                <v:path arrowok="t"/>
              </v:shape>
            </v:group>
            <v:group style="position:absolute;left:8366;top:4729;width:10;height:2" coordorigin="8366,4729" coordsize="10,2">
              <v:shape style="position:absolute;left:8366;top:4729;width:10;height:2" coordorigin="8366,4729" coordsize="10,0" path="m8366,4729l8376,4729e" filled="false" stroked="true" strokeweight=".48pt" strokecolor="#000000">
                <v:path arrowok="t"/>
              </v:shape>
            </v:group>
            <v:group style="position:absolute;left:8366;top:4748;width:10;height:2" coordorigin="8366,4748" coordsize="10,2">
              <v:shape style="position:absolute;left:8366;top:4748;width:10;height:2" coordorigin="8366,4748" coordsize="10,0" path="m8366,4748l8376,4748e" filled="false" stroked="true" strokeweight=".48pt" strokecolor="#000000">
                <v:path arrowok="t"/>
              </v:shape>
            </v:group>
            <v:group style="position:absolute;left:8366;top:4767;width:10;height:2" coordorigin="8366,4767" coordsize="10,2">
              <v:shape style="position:absolute;left:8366;top:4767;width:10;height:2" coordorigin="8366,4767" coordsize="10,0" path="m8366,4767l8376,4767e" filled="false" stroked="true" strokeweight=".48pt" strokecolor="#000000">
                <v:path arrowok="t"/>
              </v:shape>
            </v:group>
            <v:group style="position:absolute;left:8366;top:4787;width:10;height:2" coordorigin="8366,4787" coordsize="10,2">
              <v:shape style="position:absolute;left:8366;top:4787;width:10;height:2" coordorigin="8366,4787" coordsize="10,0" path="m8366,4787l8376,4787e" filled="false" stroked="true" strokeweight=".48pt" strokecolor="#000000">
                <v:path arrowok="t"/>
              </v:shape>
            </v:group>
            <v:group style="position:absolute;left:8366;top:4863;width:10;height:2" coordorigin="8366,4863" coordsize="10,2">
              <v:shape style="position:absolute;left:8366;top:4863;width:10;height:2" coordorigin="8366,4863" coordsize="10,0" path="m8366,4863l8376,4863e" filled="false" stroked="true" strokeweight=".48pt" strokecolor="#000000">
                <v:path arrowok="t"/>
              </v:shape>
            </v:group>
            <v:group style="position:absolute;left:8366;top:4883;width:10;height:2" coordorigin="8366,4883" coordsize="10,2">
              <v:shape style="position:absolute;left:8366;top:4883;width:10;height:2" coordorigin="8366,4883" coordsize="10,0" path="m8366,4883l8376,4883e" filled="false" stroked="true" strokeweight=".48pt" strokecolor="#000000">
                <v:path arrowok="t"/>
              </v:shape>
            </v:group>
            <v:group style="position:absolute;left:8366;top:4902;width:10;height:2" coordorigin="8366,4902" coordsize="10,2">
              <v:shape style="position:absolute;left:8366;top:4902;width:10;height:2" coordorigin="8366,4902" coordsize="10,0" path="m8366,4902l8376,4902e" filled="false" stroked="true" strokeweight=".48pt" strokecolor="#000000">
                <v:path arrowok="t"/>
              </v:shape>
            </v:group>
            <v:group style="position:absolute;left:8366;top:4921;width:10;height:2" coordorigin="8366,4921" coordsize="10,2">
              <v:shape style="position:absolute;left:8366;top:4921;width:10;height:2" coordorigin="8366,4921" coordsize="10,0" path="m8366,4921l8376,4921e" filled="false" stroked="true" strokeweight=".48pt" strokecolor="#000000">
                <v:path arrowok="t"/>
              </v:shape>
            </v:group>
            <v:group style="position:absolute;left:8366;top:4940;width:10;height:2" coordorigin="8366,4940" coordsize="10,2">
              <v:shape style="position:absolute;left:8366;top:4940;width:10;height:2" coordorigin="8366,4940" coordsize="10,0" path="m8366,4940l8376,4940e" filled="false" stroked="true" strokeweight=".48pt" strokecolor="#000000">
                <v:path arrowok="t"/>
              </v:shape>
            </v:group>
            <v:group style="position:absolute;left:8366;top:4959;width:10;height:2" coordorigin="8366,4959" coordsize="10,2">
              <v:shape style="position:absolute;left:8366;top:4959;width:10;height:2" coordorigin="8366,4959" coordsize="10,0" path="m8366,4959l8376,4959e" filled="false" stroked="true" strokeweight=".48pt" strokecolor="#000000">
                <v:path arrowok="t"/>
              </v:shape>
            </v:group>
            <v:group style="position:absolute;left:8366;top:4979;width:10;height:2" coordorigin="8366,4979" coordsize="10,2">
              <v:shape style="position:absolute;left:8366;top:4979;width:10;height:2" coordorigin="8366,4979" coordsize="10,0" path="m8366,4979l8376,4979e" filled="false" stroked="true" strokeweight=".48pt" strokecolor="#000000">
                <v:path arrowok="t"/>
              </v:shape>
            </v:group>
            <v:group style="position:absolute;left:8366;top:4998;width:10;height:2" coordorigin="8366,4998" coordsize="10,2">
              <v:shape style="position:absolute;left:8366;top:4998;width:10;height:2" coordorigin="8366,4998" coordsize="10,0" path="m8366,4998l8376,4998e" filled="false" stroked="true" strokeweight=".48pt" strokecolor="#000000">
                <v:path arrowok="t"/>
              </v:shape>
            </v:group>
            <v:group style="position:absolute;left:8366;top:5017;width:10;height:2" coordorigin="8366,5017" coordsize="10,2">
              <v:shape style="position:absolute;left:8366;top:5017;width:10;height:2" coordorigin="8366,5017" coordsize="10,0" path="m8366,5017l8376,5017e" filled="false" stroked="true" strokeweight=".48pt" strokecolor="#000000">
                <v:path arrowok="t"/>
              </v:shape>
            </v:group>
            <v:group style="position:absolute;left:8366;top:5036;width:10;height:2" coordorigin="8366,5036" coordsize="10,2">
              <v:shape style="position:absolute;left:8366;top:5036;width:10;height:2" coordorigin="8366,5036" coordsize="10,0" path="m8366,5036l8376,5036e" filled="false" stroked="true" strokeweight=".48pt" strokecolor="#000000">
                <v:path arrowok="t"/>
              </v:shape>
            </v:group>
            <v:group style="position:absolute;left:8366;top:5055;width:10;height:2" coordorigin="8366,5055" coordsize="10,2">
              <v:shape style="position:absolute;left:8366;top:5055;width:10;height:2" coordorigin="8366,5055" coordsize="10,0" path="m8366,5055l8376,5055e" filled="false" stroked="true" strokeweight=".48pt" strokecolor="#000000">
                <v:path arrowok="t"/>
              </v:shape>
            </v:group>
            <v:group style="position:absolute;left:8366;top:5075;width:10;height:2" coordorigin="8366,5075" coordsize="10,2">
              <v:shape style="position:absolute;left:8366;top:5075;width:10;height:2" coordorigin="8366,5075" coordsize="10,0" path="m8366,5075l8376,5075e" filled="false" stroked="true" strokeweight=".48pt" strokecolor="#000000">
                <v:path arrowok="t"/>
              </v:shape>
            </v:group>
            <v:group style="position:absolute;left:8366;top:5094;width:10;height:2" coordorigin="8366,5094" coordsize="10,2">
              <v:shape style="position:absolute;left:8366;top:5094;width:10;height:2" coordorigin="8366,5094" coordsize="10,0" path="m8366,5094l8376,5094e" filled="false" stroked="true" strokeweight=".48pt" strokecolor="#000000">
                <v:path arrowok="t"/>
              </v:shape>
            </v:group>
            <v:group style="position:absolute;left:8366;top:5113;width:10;height:2" coordorigin="8366,5113" coordsize="10,2">
              <v:shape style="position:absolute;left:8366;top:5113;width:10;height:2" coordorigin="8366,5113" coordsize="10,0" path="m8366,5113l8376,5113e" filled="false" stroked="true" strokeweight=".48pt" strokecolor="#000000">
                <v:path arrowok="t"/>
              </v:shape>
            </v:group>
            <v:group style="position:absolute;left:8366;top:5132;width:10;height:2" coordorigin="8366,5132" coordsize="10,2">
              <v:shape style="position:absolute;left:8366;top:5132;width:10;height:2" coordorigin="8366,5132" coordsize="10,0" path="m8366,5132l8376,5132e" filled="false" stroked="true" strokeweight=".48pt" strokecolor="#000000">
                <v:path arrowok="t"/>
              </v:shape>
            </v:group>
            <v:group style="position:absolute;left:8366;top:5151;width:10;height:2" coordorigin="8366,5151" coordsize="10,2">
              <v:shape style="position:absolute;left:8366;top:5151;width:10;height:2" coordorigin="8366,5151" coordsize="10,0" path="m8366,5151l8376,5151e" filled="false" stroked="true" strokeweight=".48pt" strokecolor="#000000">
                <v:path arrowok="t"/>
              </v:shape>
            </v:group>
            <v:group style="position:absolute;left:8366;top:5171;width:10;height:2" coordorigin="8366,5171" coordsize="10,2">
              <v:shape style="position:absolute;left:8366;top:5171;width:10;height:2" coordorigin="8366,5171" coordsize="10,0" path="m8366,5171l8376,5171e" filled="false" stroked="true" strokeweight=".48pt" strokecolor="#000000">
                <v:path arrowok="t"/>
              </v:shape>
            </v:group>
            <v:group style="position:absolute;left:8366;top:5190;width:10;height:2" coordorigin="8366,5190" coordsize="10,2">
              <v:shape style="position:absolute;left:8366;top:5190;width:10;height:2" coordorigin="8366,5190" coordsize="10,0" path="m8366,5190l8376,5190e" filled="false" stroked="true" strokeweight=".48pt" strokecolor="#000000">
                <v:path arrowok="t"/>
              </v:shape>
            </v:group>
            <v:group style="position:absolute;left:8366;top:5209;width:10;height:2" coordorigin="8366,5209" coordsize="10,2">
              <v:shape style="position:absolute;left:8366;top:5209;width:10;height:2" coordorigin="8366,5209" coordsize="10,0" path="m8366,5209l8376,5209e" filled="false" stroked="true" strokeweight=".48pt" strokecolor="#000000">
                <v:path arrowok="t"/>
              </v:shape>
            </v:group>
            <v:group style="position:absolute;left:8366;top:5228;width:10;height:2" coordorigin="8366,5228" coordsize="10,2">
              <v:shape style="position:absolute;left:8366;top:5228;width:10;height:2" coordorigin="8366,5228" coordsize="10,0" path="m8366,5228l8376,5228e" filled="false" stroked="true" strokeweight=".48pt" strokecolor="#000000">
                <v:path arrowok="t"/>
              </v:shape>
            </v:group>
            <v:group style="position:absolute;left:8366;top:5247;width:10;height:2" coordorigin="8366,5247" coordsize="10,2">
              <v:shape style="position:absolute;left:8366;top:5247;width:10;height:2" coordorigin="8366,5247" coordsize="10,0" path="m8366,5247l8376,5247e" filled="false" stroked="true" strokeweight=".48pt" strokecolor="#000000">
                <v:path arrowok="t"/>
              </v:shape>
            </v:group>
            <v:group style="position:absolute;left:8366;top:5267;width:10;height:2" coordorigin="8366,5267" coordsize="10,2">
              <v:shape style="position:absolute;left:8366;top:5267;width:10;height:2" coordorigin="8366,5267" coordsize="10,0" path="m8366,5267l8376,5267e" filled="false" stroked="true" strokeweight=".48pt" strokecolor="#000000">
                <v:path arrowok="t"/>
              </v:shape>
            </v:group>
            <v:group style="position:absolute;left:8365;top:3980;width:12;height:2" coordorigin="8365,3980" coordsize="12,2">
              <v:shape style="position:absolute;left:8365;top:3980;width:12;height:2" coordorigin="8365,3980" coordsize="12,0" path="m8365,3980l8377,3980e" filled="false" stroked="true" strokeweight=".6pt" strokecolor="#000000">
                <v:path arrowok="t"/>
              </v:shape>
            </v:group>
            <v:group style="position:absolute;left:8365;top:3999;width:12;height:2" coordorigin="8365,3999" coordsize="12,2">
              <v:shape style="position:absolute;left:8365;top:3999;width:12;height:2" coordorigin="8365,3999" coordsize="12,0" path="m8365,3999l8377,3999e" filled="false" stroked="true" strokeweight=".6pt" strokecolor="#000000">
                <v:path arrowok="t"/>
              </v:shape>
            </v:group>
            <v:group style="position:absolute;left:8365;top:4019;width:12;height:2" coordorigin="8365,4019" coordsize="12,2">
              <v:shape style="position:absolute;left:8365;top:4019;width:12;height:2" coordorigin="8365,4019" coordsize="12,0" path="m8365,4019l8377,4019e" filled="false" stroked="true" strokeweight=".6pt" strokecolor="#000000">
                <v:path arrowok="t"/>
              </v:shape>
            </v:group>
            <v:group style="position:absolute;left:8365;top:4038;width:12;height:2" coordorigin="8365,4038" coordsize="12,2">
              <v:shape style="position:absolute;left:8365;top:4038;width:12;height:2" coordorigin="8365,4038" coordsize="12,0" path="m8365,4038l8377,4038e" filled="false" stroked="true" strokeweight=".6pt" strokecolor="#000000">
                <v:path arrowok="t"/>
              </v:shape>
            </v:group>
            <v:group style="position:absolute;left:8365;top:4057;width:12;height:2" coordorigin="8365,4057" coordsize="12,2">
              <v:shape style="position:absolute;left:8365;top:4057;width:12;height:2" coordorigin="8365,4057" coordsize="12,0" path="m8365,4057l8377,4057e" filled="false" stroked="true" strokeweight=".6pt" strokecolor="#000000">
                <v:path arrowok="t"/>
              </v:shape>
            </v:group>
            <v:group style="position:absolute;left:8365;top:4076;width:12;height:2" coordorigin="8365,4076" coordsize="12,2">
              <v:shape style="position:absolute;left:8365;top:4076;width:12;height:2" coordorigin="8365,4076" coordsize="12,0" path="m8365,4076l8377,4076e" filled="false" stroked="true" strokeweight=".6pt" strokecolor="#000000">
                <v:path arrowok="t"/>
              </v:shape>
            </v:group>
            <v:group style="position:absolute;left:8365;top:4095;width:12;height:2" coordorigin="8365,4095" coordsize="12,2">
              <v:shape style="position:absolute;left:8365;top:4095;width:12;height:2" coordorigin="8365,4095" coordsize="12,0" path="m8365,4095l8377,4095e" filled="false" stroked="true" strokeweight=".6pt" strokecolor="#000000">
                <v:path arrowok="t"/>
              </v:shape>
            </v:group>
            <v:group style="position:absolute;left:8365;top:4115;width:12;height:2" coordorigin="8365,4115" coordsize="12,2">
              <v:shape style="position:absolute;left:8365;top:4115;width:12;height:2" coordorigin="8365,4115" coordsize="12,0" path="m8365,4115l8377,4115e" filled="false" stroked="true" strokeweight=".6pt" strokecolor="#000000">
                <v:path arrowok="t"/>
              </v:shape>
            </v:group>
            <v:group style="position:absolute;left:8365;top:4134;width:12;height:2" coordorigin="8365,4134" coordsize="12,2">
              <v:shape style="position:absolute;left:8365;top:4134;width:12;height:2" coordorigin="8365,4134" coordsize="12,0" path="m8365,4134l8377,4134e" filled="false" stroked="true" strokeweight=".6pt" strokecolor="#000000">
                <v:path arrowok="t"/>
              </v:shape>
            </v:group>
            <v:group style="position:absolute;left:8365;top:4153;width:12;height:2" coordorigin="8365,4153" coordsize="12,2">
              <v:shape style="position:absolute;left:8365;top:4153;width:12;height:2" coordorigin="8365,4153" coordsize="12,0" path="m8365,4153l8377,4153e" filled="false" stroked="true" strokeweight=".6pt" strokecolor="#000000">
                <v:path arrowok="t"/>
              </v:shape>
            </v:group>
            <v:group style="position:absolute;left:8365;top:4172;width:12;height:2" coordorigin="8365,4172" coordsize="12,2">
              <v:shape style="position:absolute;left:8365;top:4172;width:12;height:2" coordorigin="8365,4172" coordsize="12,0" path="m8365,4172l8377,4172e" filled="false" stroked="true" strokeweight=".6pt" strokecolor="#000000">
                <v:path arrowok="t"/>
              </v:shape>
            </v:group>
            <v:group style="position:absolute;left:8365;top:4191;width:12;height:2" coordorigin="8365,4191" coordsize="12,2">
              <v:shape style="position:absolute;left:8365;top:4191;width:12;height:2" coordorigin="8365,4191" coordsize="12,0" path="m8365,4191l8377,4191e" filled="false" stroked="true" strokeweight=".6pt" strokecolor="#000000">
                <v:path arrowok="t"/>
              </v:shape>
            </v:group>
            <v:group style="position:absolute;left:8365;top:4211;width:12;height:2" coordorigin="8365,4211" coordsize="12,2">
              <v:shape style="position:absolute;left:8365;top:4211;width:12;height:2" coordorigin="8365,4211" coordsize="12,0" path="m8365,4211l8377,4211e" filled="false" stroked="true" strokeweight=".6pt" strokecolor="#000000">
                <v:path arrowok="t"/>
              </v:shape>
            </v:group>
            <v:group style="position:absolute;left:8365;top:4230;width:12;height:2" coordorigin="8365,4230" coordsize="12,2">
              <v:shape style="position:absolute;left:8365;top:4230;width:12;height:2" coordorigin="8365,4230" coordsize="12,0" path="m8365,4230l8377,4230e" filled="false" stroked="true" strokeweight=".6pt" strokecolor="#000000">
                <v:path arrowok="t"/>
              </v:shape>
            </v:group>
            <v:group style="position:absolute;left:8365;top:4249;width:12;height:2" coordorigin="8365,4249" coordsize="12,2">
              <v:shape style="position:absolute;left:8365;top:4249;width:12;height:2" coordorigin="8365,4249" coordsize="12,0" path="m8365,4249l8377,4249e" filled="false" stroked="true" strokeweight=".6pt" strokecolor="#000000">
                <v:path arrowok="t"/>
              </v:shape>
            </v:group>
            <v:group style="position:absolute;left:8365;top:4268;width:12;height:2" coordorigin="8365,4268" coordsize="12,2">
              <v:shape style="position:absolute;left:8365;top:4268;width:12;height:2" coordorigin="8365,4268" coordsize="12,0" path="m8365,4268l8377,4268e" filled="false" stroked="true" strokeweight=".6pt" strokecolor="#000000">
                <v:path arrowok="t"/>
              </v:shape>
            </v:group>
            <v:group style="position:absolute;left:8365;top:4287;width:12;height:2" coordorigin="8365,4287" coordsize="12,2">
              <v:shape style="position:absolute;left:8365;top:4287;width:12;height:2" coordorigin="8365,4287" coordsize="12,0" path="m8365,4287l8377,4287e" filled="false" stroked="true" strokeweight=".6pt" strokecolor="#000000">
                <v:path arrowok="t"/>
              </v:shape>
            </v:group>
            <v:group style="position:absolute;left:8365;top:4307;width:12;height:2" coordorigin="8365,4307" coordsize="12,2">
              <v:shape style="position:absolute;left:8365;top:4307;width:12;height:2" coordorigin="8365,4307" coordsize="12,0" path="m8365,4307l8377,4307e" filled="false" stroked="true" strokeweight=".6pt" strokecolor="#000000">
                <v:path arrowok="t"/>
              </v:shape>
            </v:group>
            <v:group style="position:absolute;left:8365;top:4326;width:12;height:2" coordorigin="8365,4326" coordsize="12,2">
              <v:shape style="position:absolute;left:8365;top:4326;width:12;height:2" coordorigin="8365,4326" coordsize="12,0" path="m8365,4326l8377,4326e" filled="false" stroked="true" strokeweight=".6pt" strokecolor="#000000">
                <v:path arrowok="t"/>
              </v:shape>
            </v:group>
            <v:group style="position:absolute;left:8365;top:4345;width:12;height:2" coordorigin="8365,4345" coordsize="12,2">
              <v:shape style="position:absolute;left:8365;top:4345;width:12;height:2" coordorigin="8365,4345" coordsize="12,0" path="m8365,4345l8377,4345e" filled="false" stroked="true" strokeweight=".6pt" strokecolor="#000000">
                <v:path arrowok="t"/>
              </v:shape>
            </v:group>
            <v:group style="position:absolute;left:8365;top:4364;width:12;height:2" coordorigin="8365,4364" coordsize="12,2">
              <v:shape style="position:absolute;left:8365;top:4364;width:12;height:2" coordorigin="8365,4364" coordsize="12,0" path="m8365,4364l8377,4364e" filled="false" stroked="true" strokeweight=".6pt" strokecolor="#000000">
                <v:path arrowok="t"/>
              </v:shape>
            </v:group>
            <v:group style="position:absolute;left:8365;top:4383;width:12;height:2" coordorigin="8365,4383" coordsize="12,2">
              <v:shape style="position:absolute;left:8365;top:4383;width:12;height:2" coordorigin="8365,4383" coordsize="12,0" path="m8365,4383l8377,4383e" filled="false" stroked="true" strokeweight=".6pt" strokecolor="#000000">
                <v:path arrowok="t"/>
              </v:shape>
            </v:group>
            <v:group style="position:absolute;left:8365;top:4403;width:12;height:2" coordorigin="8365,4403" coordsize="12,2">
              <v:shape style="position:absolute;left:8365;top:4403;width:12;height:2" coordorigin="8365,4403" coordsize="12,0" path="m8365,4403l8377,4403e" filled="false" stroked="true" strokeweight=".6pt" strokecolor="#000000">
                <v:path arrowok="t"/>
              </v:shape>
            </v:group>
            <v:group style="position:absolute;left:8365;top:4422;width:12;height:2" coordorigin="8365,4422" coordsize="12,2">
              <v:shape style="position:absolute;left:8365;top:4422;width:12;height:2" coordorigin="8365,4422" coordsize="12,0" path="m8365,4422l8377,4422e" filled="false" stroked="true" strokeweight=".6pt" strokecolor="#000000">
                <v:path arrowok="t"/>
              </v:shape>
            </v:group>
            <v:group style="position:absolute;left:8365;top:4441;width:12;height:2" coordorigin="8365,4441" coordsize="12,2">
              <v:shape style="position:absolute;left:8365;top:4441;width:12;height:2" coordorigin="8365,4441" coordsize="12,0" path="m8365,4441l8377,4441e" filled="false" stroked="true" strokeweight=".6pt" strokecolor="#000000">
                <v:path arrowok="t"/>
              </v:shape>
            </v:group>
            <v:group style="position:absolute;left:8365;top:4460;width:12;height:2" coordorigin="8365,4460" coordsize="12,2">
              <v:shape style="position:absolute;left:8365;top:4460;width:12;height:2" coordorigin="8365,4460" coordsize="12,0" path="m8365,4460l8377,4460e" filled="false" stroked="true" strokeweight=".6pt" strokecolor="#000000">
                <v:path arrowok="t"/>
              </v:shape>
            </v:group>
            <v:group style="position:absolute;left:8365;top:4479;width:12;height:2" coordorigin="8365,4479" coordsize="12,2">
              <v:shape style="position:absolute;left:8365;top:4479;width:12;height:2" coordorigin="8365,4479" coordsize="12,0" path="m8365,4479l8377,4479e" filled="false" stroked="true" strokeweight=".6pt" strokecolor="#000000">
                <v:path arrowok="t"/>
              </v:shape>
            </v:group>
            <v:group style="position:absolute;left:8365;top:4499;width:12;height:2" coordorigin="8365,4499" coordsize="12,2">
              <v:shape style="position:absolute;left:8365;top:4499;width:12;height:2" coordorigin="8365,4499" coordsize="12,0" path="m8365,4499l8377,4499e" filled="false" stroked="true" strokeweight=".6pt" strokecolor="#000000">
                <v:path arrowok="t"/>
              </v:shape>
            </v:group>
            <v:group style="position:absolute;left:8365;top:4518;width:12;height:2" coordorigin="8365,4518" coordsize="12,2">
              <v:shape style="position:absolute;left:8365;top:4518;width:12;height:2" coordorigin="8365,4518" coordsize="12,0" path="m8365,4518l8377,4518e" filled="false" stroked="true" strokeweight=".6pt" strokecolor="#000000">
                <v:path arrowok="t"/>
              </v:shape>
            </v:group>
            <v:group style="position:absolute;left:8365;top:4537;width:12;height:2" coordorigin="8365,4537" coordsize="12,2">
              <v:shape style="position:absolute;left:8365;top:4537;width:12;height:2" coordorigin="8365,4537" coordsize="12,0" path="m8365,4537l8377,4537e" filled="false" stroked="true" strokeweight=".6pt" strokecolor="#000000">
                <v:path arrowok="t"/>
              </v:shape>
            </v:group>
            <v:group style="position:absolute;left:8365;top:4556;width:12;height:2" coordorigin="8365,4556" coordsize="12,2">
              <v:shape style="position:absolute;left:8365;top:4556;width:12;height:2" coordorigin="8365,4556" coordsize="12,0" path="m8365,4556l8377,4556e" filled="false" stroked="true" strokeweight=".6pt" strokecolor="#000000">
                <v:path arrowok="t"/>
              </v:shape>
            </v:group>
            <v:group style="position:absolute;left:8365;top:4575;width:12;height:2" coordorigin="8365,4575" coordsize="12,2">
              <v:shape style="position:absolute;left:8365;top:4575;width:12;height:2" coordorigin="8365,4575" coordsize="12,0" path="m8365,4575l8377,4575e" filled="false" stroked="true" strokeweight=".6pt" strokecolor="#000000">
                <v:path arrowok="t"/>
              </v:shape>
            </v:group>
            <v:group style="position:absolute;left:8365;top:4595;width:12;height:2" coordorigin="8365,4595" coordsize="12,2">
              <v:shape style="position:absolute;left:8365;top:4595;width:12;height:2" coordorigin="8365,4595" coordsize="12,0" path="m8365,4595l8377,4595e" filled="false" stroked="true" strokeweight=".6pt" strokecolor="#000000">
                <v:path arrowok="t"/>
              </v:shape>
            </v:group>
            <v:group style="position:absolute;left:8365;top:4614;width:12;height:2" coordorigin="8365,4614" coordsize="12,2">
              <v:shape style="position:absolute;left:8365;top:4614;width:12;height:2" coordorigin="8365,4614" coordsize="12,0" path="m8365,4614l8377,4614e" filled="false" stroked="true" strokeweight=".6pt" strokecolor="#000000">
                <v:path arrowok="t"/>
              </v:shape>
            </v:group>
            <v:group style="position:absolute;left:8365;top:4633;width:12;height:2" coordorigin="8365,4633" coordsize="12,2">
              <v:shape style="position:absolute;left:8365;top:4633;width:12;height:2" coordorigin="8365,4633" coordsize="12,0" path="m8365,4633l8377,4633e" filled="false" stroked="true" strokeweight=".6pt" strokecolor="#000000">
                <v:path arrowok="t"/>
              </v:shape>
            </v:group>
            <v:group style="position:absolute;left:8365;top:4652;width:12;height:2" coordorigin="8365,4652" coordsize="12,2">
              <v:shape style="position:absolute;left:8365;top:4652;width:12;height:2" coordorigin="8365,4652" coordsize="12,0" path="m8365,4652l8377,4652e" filled="false" stroked="true" strokeweight=".6pt" strokecolor="#000000">
                <v:path arrowok="t"/>
              </v:shape>
            </v:group>
            <v:group style="position:absolute;left:8365;top:4671;width:12;height:2" coordorigin="8365,4671" coordsize="12,2">
              <v:shape style="position:absolute;left:8365;top:4671;width:12;height:2" coordorigin="8365,4671" coordsize="12,0" path="m8365,4671l8377,4671e" filled="false" stroked="true" strokeweight=".6pt" strokecolor="#000000">
                <v:path arrowok="t"/>
              </v:shape>
            </v:group>
            <v:group style="position:absolute;left:8365;top:4691;width:12;height:2" coordorigin="8365,4691" coordsize="12,2">
              <v:shape style="position:absolute;left:8365;top:4691;width:12;height:2" coordorigin="8365,4691" coordsize="12,0" path="m8365,4691l8377,4691e" filled="false" stroked="true" strokeweight=".6pt" strokecolor="#000000">
                <v:path arrowok="t"/>
              </v:shape>
            </v:group>
            <v:group style="position:absolute;left:8365;top:4710;width:12;height:2" coordorigin="8365,4710" coordsize="12,2">
              <v:shape style="position:absolute;left:8365;top:4710;width:12;height:2" coordorigin="8365,4710" coordsize="12,0" path="m8365,4710l8377,4710e" filled="false" stroked="true" strokeweight=".6pt" strokecolor="#000000">
                <v:path arrowok="t"/>
              </v:shape>
            </v:group>
            <v:group style="position:absolute;left:8365;top:4729;width:12;height:2" coordorigin="8365,4729" coordsize="12,2">
              <v:shape style="position:absolute;left:8365;top:4729;width:12;height:2" coordorigin="8365,4729" coordsize="12,0" path="m8365,4729l8377,4729e" filled="false" stroked="true" strokeweight=".6pt" strokecolor="#000000">
                <v:path arrowok="t"/>
              </v:shape>
            </v:group>
            <v:group style="position:absolute;left:8365;top:4748;width:12;height:2" coordorigin="8365,4748" coordsize="12,2">
              <v:shape style="position:absolute;left:8365;top:4748;width:12;height:2" coordorigin="8365,4748" coordsize="12,0" path="m8365,4748l8377,4748e" filled="false" stroked="true" strokeweight=".6pt" strokecolor="#000000">
                <v:path arrowok="t"/>
              </v:shape>
            </v:group>
            <v:group style="position:absolute;left:8365;top:4767;width:12;height:2" coordorigin="8365,4767" coordsize="12,2">
              <v:shape style="position:absolute;left:8365;top:4767;width:12;height:2" coordorigin="8365,4767" coordsize="12,0" path="m8365,4767l8377,4767e" filled="false" stroked="true" strokeweight=".6pt" strokecolor="#000000">
                <v:path arrowok="t"/>
              </v:shape>
            </v:group>
            <v:group style="position:absolute;left:8365;top:4787;width:12;height:2" coordorigin="8365,4787" coordsize="12,2">
              <v:shape style="position:absolute;left:8365;top:4787;width:12;height:2" coordorigin="8365,4787" coordsize="12,0" path="m8365,4787l8377,4787e" filled="false" stroked="true" strokeweight=".6pt" strokecolor="#000000">
                <v:path arrowok="t"/>
              </v:shape>
            </v:group>
            <v:group style="position:absolute;left:8365;top:4806;width:12;height:2" coordorigin="8365,4806" coordsize="12,2">
              <v:shape style="position:absolute;left:8365;top:4806;width:12;height:2" coordorigin="8365,4806" coordsize="12,0" path="m8365,4806l8377,4806e" filled="false" stroked="true" strokeweight=".6pt" strokecolor="#000000">
                <v:path arrowok="t"/>
              </v:shape>
            </v:group>
            <v:group style="position:absolute;left:8365;top:4825;width:12;height:2" coordorigin="8365,4825" coordsize="12,2">
              <v:shape style="position:absolute;left:8365;top:4825;width:12;height:2" coordorigin="8365,4825" coordsize="12,0" path="m8365,4825l8377,4825e" filled="false" stroked="true" strokeweight=".6pt" strokecolor="#000000">
                <v:path arrowok="t"/>
              </v:shape>
            </v:group>
            <v:group style="position:absolute;left:8365;top:4844;width:12;height:2" coordorigin="8365,4844" coordsize="12,2">
              <v:shape style="position:absolute;left:8365;top:4844;width:12;height:2" coordorigin="8365,4844" coordsize="12,0" path="m8365,4844l8377,4844e" filled="false" stroked="true" strokeweight=".6pt" strokecolor="#000000">
                <v:path arrowok="t"/>
              </v:shape>
            </v:group>
            <v:group style="position:absolute;left:8365;top:4863;width:12;height:2" coordorigin="8365,4863" coordsize="12,2">
              <v:shape style="position:absolute;left:8365;top:4863;width:12;height:2" coordorigin="8365,4863" coordsize="12,0" path="m8365,4863l8377,4863e" filled="false" stroked="true" strokeweight=".6pt" strokecolor="#000000">
                <v:path arrowok="t"/>
              </v:shape>
            </v:group>
            <v:group style="position:absolute;left:8365;top:4883;width:12;height:2" coordorigin="8365,4883" coordsize="12,2">
              <v:shape style="position:absolute;left:8365;top:4883;width:12;height:2" coordorigin="8365,4883" coordsize="12,0" path="m8365,4883l8377,4883e" filled="false" stroked="true" strokeweight=".6pt" strokecolor="#000000">
                <v:path arrowok="t"/>
              </v:shape>
            </v:group>
            <v:group style="position:absolute;left:8365;top:4902;width:12;height:2" coordorigin="8365,4902" coordsize="12,2">
              <v:shape style="position:absolute;left:8365;top:4902;width:12;height:2" coordorigin="8365,4902" coordsize="12,0" path="m8365,4902l8377,4902e" filled="false" stroked="true" strokeweight=".6pt" strokecolor="#000000">
                <v:path arrowok="t"/>
              </v:shape>
            </v:group>
            <v:group style="position:absolute;left:8365;top:4921;width:12;height:2" coordorigin="8365,4921" coordsize="12,2">
              <v:shape style="position:absolute;left:8365;top:4921;width:12;height:2" coordorigin="8365,4921" coordsize="12,0" path="m8365,4921l8377,4921e" filled="false" stroked="true" strokeweight=".6pt" strokecolor="#000000">
                <v:path arrowok="t"/>
              </v:shape>
            </v:group>
            <v:group style="position:absolute;left:8365;top:4940;width:12;height:2" coordorigin="8365,4940" coordsize="12,2">
              <v:shape style="position:absolute;left:8365;top:4940;width:12;height:2" coordorigin="8365,4940" coordsize="12,0" path="m8365,4940l8377,4940e" filled="false" stroked="true" strokeweight=".6pt" strokecolor="#000000">
                <v:path arrowok="t"/>
              </v:shape>
            </v:group>
            <v:group style="position:absolute;left:8365;top:4959;width:12;height:2" coordorigin="8365,4959" coordsize="12,2">
              <v:shape style="position:absolute;left:8365;top:4959;width:12;height:2" coordorigin="8365,4959" coordsize="12,0" path="m8365,4959l8377,4959e" filled="false" stroked="true" strokeweight=".6pt" strokecolor="#000000">
                <v:path arrowok="t"/>
              </v:shape>
            </v:group>
            <v:group style="position:absolute;left:8365;top:4979;width:12;height:2" coordorigin="8365,4979" coordsize="12,2">
              <v:shape style="position:absolute;left:8365;top:4979;width:12;height:2" coordorigin="8365,4979" coordsize="12,0" path="m8365,4979l8377,4979e" filled="false" stroked="true" strokeweight=".6pt" strokecolor="#000000">
                <v:path arrowok="t"/>
              </v:shape>
            </v:group>
            <v:group style="position:absolute;left:8365;top:4998;width:12;height:2" coordorigin="8365,4998" coordsize="12,2">
              <v:shape style="position:absolute;left:8365;top:4998;width:12;height:2" coordorigin="8365,4998" coordsize="12,0" path="m8365,4998l8377,4998e" filled="false" stroked="true" strokeweight=".6pt" strokecolor="#000000">
                <v:path arrowok="t"/>
              </v:shape>
            </v:group>
            <v:group style="position:absolute;left:8365;top:5017;width:12;height:2" coordorigin="8365,5017" coordsize="12,2">
              <v:shape style="position:absolute;left:8365;top:5017;width:12;height:2" coordorigin="8365,5017" coordsize="12,0" path="m8365,5017l8377,5017e" filled="false" stroked="true" strokeweight=".6pt" strokecolor="#000000">
                <v:path arrowok="t"/>
              </v:shape>
            </v:group>
            <v:group style="position:absolute;left:8365;top:5036;width:12;height:2" coordorigin="8365,5036" coordsize="12,2">
              <v:shape style="position:absolute;left:8365;top:5036;width:12;height:2" coordorigin="8365,5036" coordsize="12,0" path="m8365,5036l8377,5036e" filled="false" stroked="true" strokeweight=".6pt" strokecolor="#000000">
                <v:path arrowok="t"/>
              </v:shape>
            </v:group>
            <v:group style="position:absolute;left:8365;top:5055;width:12;height:2" coordorigin="8365,5055" coordsize="12,2">
              <v:shape style="position:absolute;left:8365;top:5055;width:12;height:2" coordorigin="8365,5055" coordsize="12,0" path="m8365,5055l8377,5055e" filled="false" stroked="true" strokeweight=".6pt" strokecolor="#000000">
                <v:path arrowok="t"/>
              </v:shape>
            </v:group>
            <v:group style="position:absolute;left:8365;top:5075;width:12;height:2" coordorigin="8365,5075" coordsize="12,2">
              <v:shape style="position:absolute;left:8365;top:5075;width:12;height:2" coordorigin="8365,5075" coordsize="12,0" path="m8365,5075l8377,5075e" filled="false" stroked="true" strokeweight=".6pt" strokecolor="#000000">
                <v:path arrowok="t"/>
              </v:shape>
            </v:group>
            <v:group style="position:absolute;left:8365;top:5094;width:12;height:2" coordorigin="8365,5094" coordsize="12,2">
              <v:shape style="position:absolute;left:8365;top:5094;width:12;height:2" coordorigin="8365,5094" coordsize="12,0" path="m8365,5094l8377,5094e" filled="false" stroked="true" strokeweight=".6pt" strokecolor="#000000">
                <v:path arrowok="t"/>
              </v:shape>
            </v:group>
            <v:group style="position:absolute;left:8365;top:5113;width:12;height:2" coordorigin="8365,5113" coordsize="12,2">
              <v:shape style="position:absolute;left:8365;top:5113;width:12;height:2" coordorigin="8365,5113" coordsize="12,0" path="m8365,5113l8377,5113e" filled="false" stroked="true" strokeweight=".6pt" strokecolor="#000000">
                <v:path arrowok="t"/>
              </v:shape>
            </v:group>
            <v:group style="position:absolute;left:8365;top:5132;width:12;height:2" coordorigin="8365,5132" coordsize="12,2">
              <v:shape style="position:absolute;left:8365;top:5132;width:12;height:2" coordorigin="8365,5132" coordsize="12,0" path="m8365,5132l8377,5132e" filled="false" stroked="true" strokeweight=".6pt" strokecolor="#000000">
                <v:path arrowok="t"/>
              </v:shape>
            </v:group>
            <v:group style="position:absolute;left:8365;top:5151;width:12;height:2" coordorigin="8365,5151" coordsize="12,2">
              <v:shape style="position:absolute;left:8365;top:5151;width:12;height:2" coordorigin="8365,5151" coordsize="12,0" path="m8365,5151l8377,5151e" filled="false" stroked="true" strokeweight=".6pt" strokecolor="#000000">
                <v:path arrowok="t"/>
              </v:shape>
            </v:group>
            <v:group style="position:absolute;left:8365;top:5171;width:12;height:2" coordorigin="8365,5171" coordsize="12,2">
              <v:shape style="position:absolute;left:8365;top:5171;width:12;height:2" coordorigin="8365,5171" coordsize="12,0" path="m8365,5171l8377,5171e" filled="false" stroked="true" strokeweight=".6pt" strokecolor="#000000">
                <v:path arrowok="t"/>
              </v:shape>
            </v:group>
            <v:group style="position:absolute;left:8365;top:5190;width:12;height:2" coordorigin="8365,5190" coordsize="12,2">
              <v:shape style="position:absolute;left:8365;top:5190;width:12;height:2" coordorigin="8365,5190" coordsize="12,0" path="m8365,5190l8377,5190e" filled="false" stroked="true" strokeweight=".6pt" strokecolor="#000000">
                <v:path arrowok="t"/>
              </v:shape>
            </v:group>
            <v:group style="position:absolute;left:8365;top:5209;width:12;height:2" coordorigin="8365,5209" coordsize="12,2">
              <v:shape style="position:absolute;left:8365;top:5209;width:12;height:2" coordorigin="8365,5209" coordsize="12,0" path="m8365,5209l8377,5209e" filled="false" stroked="true" strokeweight=".6pt" strokecolor="#000000">
                <v:path arrowok="t"/>
              </v:shape>
            </v:group>
            <v:group style="position:absolute;left:8365;top:5228;width:12;height:2" coordorigin="8365,5228" coordsize="12,2">
              <v:shape style="position:absolute;left:8365;top:5228;width:12;height:2" coordorigin="8365,5228" coordsize="12,0" path="m8365,5228l8377,5228e" filled="false" stroked="true" strokeweight=".6pt" strokecolor="#000000">
                <v:path arrowok="t"/>
              </v:shape>
            </v:group>
            <v:group style="position:absolute;left:8365;top:5247;width:12;height:2" coordorigin="8365,5247" coordsize="12,2">
              <v:shape style="position:absolute;left:8365;top:5247;width:12;height:2" coordorigin="8365,5247" coordsize="12,0" path="m8365,5247l8377,5247e" filled="false" stroked="true" strokeweight=".6pt" strokecolor="#000000">
                <v:path arrowok="t"/>
              </v:shape>
            </v:group>
            <v:group style="position:absolute;left:8365;top:5267;width:12;height:2" coordorigin="8365,5267" coordsize="12,2">
              <v:shape style="position:absolute;left:8365;top:5267;width:12;height:2" coordorigin="8365,5267" coordsize="12,0" path="m8365,5267l8377,5267e" filled="false" stroked="true" strokeweight=".6pt" strokecolor="#000000">
                <v:path arrowok="t"/>
              </v:shape>
            </v:group>
            <v:group style="position:absolute;left:8366;top:5283;width:10;height:2" coordorigin="8366,5283" coordsize="10,2">
              <v:shape style="position:absolute;left:8366;top:5283;width:10;height:2" coordorigin="8366,5283" coordsize="10,0" path="m8366,5283l8376,5283e" filled="false" stroked="true" strokeweight=".48pt" strokecolor="#000000">
                <v:path arrowok="t"/>
              </v:shape>
            </v:group>
            <v:group style="position:absolute;left:8366;top:5303;width:10;height:2" coordorigin="8366,5303" coordsize="10,2">
              <v:shape style="position:absolute;left:8366;top:5303;width:10;height:2" coordorigin="8366,5303" coordsize="10,0" path="m8366,5303l8376,5303e" filled="false" stroked="true" strokeweight=".48pt" strokecolor="#000000">
                <v:path arrowok="t"/>
              </v:shape>
            </v:group>
            <v:group style="position:absolute;left:8366;top:5322;width:10;height:2" coordorigin="8366,5322" coordsize="10,2">
              <v:shape style="position:absolute;left:8366;top:5322;width:10;height:2" coordorigin="8366,5322" coordsize="10,0" path="m8366,5322l8376,5322e" filled="false" stroked="true" strokeweight=".48pt" strokecolor="#000000">
                <v:path arrowok="t"/>
              </v:shape>
            </v:group>
            <v:group style="position:absolute;left:8366;top:5341;width:10;height:2" coordorigin="8366,5341" coordsize="10,2">
              <v:shape style="position:absolute;left:8366;top:5341;width:10;height:2" coordorigin="8366,5341" coordsize="10,0" path="m8366,5341l8376,5341e" filled="false" stroked="true" strokeweight=".48pt" strokecolor="#000000">
                <v:path arrowok="t"/>
              </v:shape>
            </v:group>
            <v:group style="position:absolute;left:8366;top:5360;width:10;height:2" coordorigin="8366,5360" coordsize="10,2">
              <v:shape style="position:absolute;left:8366;top:5360;width:10;height:2" coordorigin="8366,5360" coordsize="10,0" path="m8366,5360l8376,5360e" filled="false" stroked="true" strokeweight=".48pt" strokecolor="#000000">
                <v:path arrowok="t"/>
              </v:shape>
            </v:group>
            <v:group style="position:absolute;left:8366;top:5379;width:10;height:2" coordorigin="8366,5379" coordsize="10,2">
              <v:shape style="position:absolute;left:8366;top:5379;width:10;height:2" coordorigin="8366,5379" coordsize="10,0" path="m8366,5379l8376,5379e" filled="false" stroked="true" strokeweight=".48pt" strokecolor="#000000">
                <v:path arrowok="t"/>
              </v:shape>
            </v:group>
            <v:group style="position:absolute;left:8366;top:5399;width:10;height:2" coordorigin="8366,5399" coordsize="10,2">
              <v:shape style="position:absolute;left:8366;top:5399;width:10;height:2" coordorigin="8366,5399" coordsize="10,0" path="m8366,5399l8376,5399e" filled="false" stroked="true" strokeweight=".48pt" strokecolor="#000000">
                <v:path arrowok="t"/>
              </v:shape>
            </v:group>
            <v:group style="position:absolute;left:8366;top:5418;width:10;height:2" coordorigin="8366,5418" coordsize="10,2">
              <v:shape style="position:absolute;left:8366;top:5418;width:10;height:2" coordorigin="8366,5418" coordsize="10,0" path="m8366,5418l8376,5418e" filled="false" stroked="true" strokeweight=".48pt" strokecolor="#000000">
                <v:path arrowok="t"/>
              </v:shape>
            </v:group>
            <v:group style="position:absolute;left:8366;top:5437;width:10;height:2" coordorigin="8366,5437" coordsize="10,2">
              <v:shape style="position:absolute;left:8366;top:5437;width:10;height:2" coordorigin="8366,5437" coordsize="10,0" path="m8366,5437l8376,5437e" filled="false" stroked="true" strokeweight=".48pt" strokecolor="#000000">
                <v:path arrowok="t"/>
              </v:shape>
            </v:group>
            <v:group style="position:absolute;left:8366;top:5456;width:10;height:2" coordorigin="8366,5456" coordsize="10,2">
              <v:shape style="position:absolute;left:8366;top:5456;width:10;height:2" coordorigin="8366,5456" coordsize="10,0" path="m8366,5456l8376,5456e" filled="false" stroked="true" strokeweight=".48pt" strokecolor="#000000">
                <v:path arrowok="t"/>
              </v:shape>
            </v:group>
            <v:group style="position:absolute;left:8366;top:5475;width:10;height:2" coordorigin="8366,5475" coordsize="10,2">
              <v:shape style="position:absolute;left:8366;top:5475;width:10;height:2" coordorigin="8366,5475" coordsize="10,0" path="m8366,5475l8376,5475e" filled="false" stroked="true" strokeweight=".48pt" strokecolor="#000000">
                <v:path arrowok="t"/>
              </v:shape>
            </v:group>
            <v:group style="position:absolute;left:8366;top:5495;width:10;height:2" coordorigin="8366,5495" coordsize="10,2">
              <v:shape style="position:absolute;left:8366;top:5495;width:10;height:2" coordorigin="8366,5495" coordsize="10,0" path="m8366,5495l8376,5495e" filled="false" stroked="true" strokeweight=".48pt" strokecolor="#000000">
                <v:path arrowok="t"/>
              </v:shape>
            </v:group>
            <v:group style="position:absolute;left:8366;top:5514;width:10;height:2" coordorigin="8366,5514" coordsize="10,2">
              <v:shape style="position:absolute;left:8366;top:5514;width:10;height:2" coordorigin="8366,5514" coordsize="10,0" path="m8366,5514l8376,5514e" filled="false" stroked="true" strokeweight=".48pt" strokecolor="#000000">
                <v:path arrowok="t"/>
              </v:shape>
            </v:group>
            <v:group style="position:absolute;left:8366;top:5533;width:10;height:2" coordorigin="8366,5533" coordsize="10,2">
              <v:shape style="position:absolute;left:8366;top:5533;width:10;height:2" coordorigin="8366,5533" coordsize="10,0" path="m8366,5533l8376,5533e" filled="false" stroked="true" strokeweight=".48pt" strokecolor="#000000">
                <v:path arrowok="t"/>
              </v:shape>
            </v:group>
            <v:group style="position:absolute;left:8366;top:5552;width:10;height:2" coordorigin="8366,5552" coordsize="10,2">
              <v:shape style="position:absolute;left:8366;top:5552;width:10;height:2" coordorigin="8366,5552" coordsize="10,0" path="m8366,5552l8376,5552e" filled="false" stroked="true" strokeweight=".48pt" strokecolor="#000000">
                <v:path arrowok="t"/>
              </v:shape>
            </v:group>
            <v:group style="position:absolute;left:8366;top:5571;width:10;height:2" coordorigin="8366,5571" coordsize="10,2">
              <v:shape style="position:absolute;left:8366;top:5571;width:10;height:2" coordorigin="8366,5571" coordsize="10,0" path="m8366,5571l8376,5571e" filled="false" stroked="true" strokeweight=".48pt" strokecolor="#000000">
                <v:path arrowok="t"/>
              </v:shape>
            </v:group>
            <v:group style="position:absolute;left:8366;top:5591;width:10;height:2" coordorigin="8366,5591" coordsize="10,2">
              <v:shape style="position:absolute;left:8366;top:5591;width:10;height:2" coordorigin="8366,5591" coordsize="10,0" path="m8366,5591l8376,5591e" filled="false" stroked="true" strokeweight=".48pt" strokecolor="#000000">
                <v:path arrowok="t"/>
              </v:shape>
            </v:group>
            <v:group style="position:absolute;left:8366;top:5610;width:10;height:2" coordorigin="8366,5610" coordsize="10,2">
              <v:shape style="position:absolute;left:8366;top:5610;width:10;height:2" coordorigin="8366,5610" coordsize="10,0" path="m8366,5610l8376,5610e" filled="false" stroked="true" strokeweight=".48pt" strokecolor="#000000">
                <v:path arrowok="t"/>
              </v:shape>
            </v:group>
            <v:group style="position:absolute;left:8366;top:5629;width:10;height:2" coordorigin="8366,5629" coordsize="10,2">
              <v:shape style="position:absolute;left:8366;top:5629;width:10;height:2" coordorigin="8366,5629" coordsize="10,0" path="m8366,5629l8376,5629e" filled="false" stroked="true" strokeweight=".48pt" strokecolor="#000000">
                <v:path arrowok="t"/>
              </v:shape>
            </v:group>
            <v:group style="position:absolute;left:8366;top:5648;width:10;height:2" coordorigin="8366,5648" coordsize="10,2">
              <v:shape style="position:absolute;left:8366;top:5648;width:10;height:2" coordorigin="8366,5648" coordsize="10,0" path="m8366,5648l8376,5648e" filled="false" stroked="true" strokeweight=".48pt" strokecolor="#000000">
                <v:path arrowok="t"/>
              </v:shape>
            </v:group>
            <v:group style="position:absolute;left:8366;top:5667;width:10;height:2" coordorigin="8366,5667" coordsize="10,2">
              <v:shape style="position:absolute;left:8366;top:5667;width:10;height:2" coordorigin="8366,5667" coordsize="10,0" path="m8366,5667l8376,5667e" filled="false" stroked="true" strokeweight=".48pt" strokecolor="#000000">
                <v:path arrowok="t"/>
              </v:shape>
            </v:group>
            <v:group style="position:absolute;left:8366;top:5687;width:10;height:2" coordorigin="8366,5687" coordsize="10,2">
              <v:shape style="position:absolute;left:8366;top:5687;width:10;height:2" coordorigin="8366,5687" coordsize="10,0" path="m8366,5687l8376,5687e" filled="false" stroked="true" strokeweight=".48pt" strokecolor="#000000">
                <v:path arrowok="t"/>
              </v:shape>
            </v:group>
            <v:group style="position:absolute;left:8366;top:5706;width:10;height:2" coordorigin="8366,5706" coordsize="10,2">
              <v:shape style="position:absolute;left:8366;top:5706;width:10;height:2" coordorigin="8366,5706" coordsize="10,0" path="m8366,5706l8376,5706e" filled="false" stroked="true" strokeweight=".48pt" strokecolor="#000000">
                <v:path arrowok="t"/>
              </v:shape>
            </v:group>
            <v:group style="position:absolute;left:8366;top:5725;width:10;height:2" coordorigin="8366,5725" coordsize="10,2">
              <v:shape style="position:absolute;left:8366;top:5725;width:10;height:2" coordorigin="8366,5725" coordsize="10,0" path="m8366,5725l8376,5725e" filled="false" stroked="true" strokeweight=".48pt" strokecolor="#000000">
                <v:path arrowok="t"/>
              </v:shape>
            </v:group>
            <v:group style="position:absolute;left:8366;top:5744;width:10;height:2" coordorigin="8366,5744" coordsize="10,2">
              <v:shape style="position:absolute;left:8366;top:5744;width:10;height:2" coordorigin="8366,5744" coordsize="10,0" path="m8366,5744l8376,5744e" filled="false" stroked="true" strokeweight=".48pt" strokecolor="#000000">
                <v:path arrowok="t"/>
              </v:shape>
            </v:group>
            <v:group style="position:absolute;left:8366;top:5763;width:10;height:2" coordorigin="8366,5763" coordsize="10,2">
              <v:shape style="position:absolute;left:8366;top:5763;width:10;height:2" coordorigin="8366,5763" coordsize="10,0" path="m8366,5763l8376,5763e" filled="false" stroked="true" strokeweight=".48pt" strokecolor="#000000">
                <v:path arrowok="t"/>
              </v:shape>
            </v:group>
            <v:group style="position:absolute;left:8366;top:5783;width:10;height:2" coordorigin="8366,5783" coordsize="10,2">
              <v:shape style="position:absolute;left:8366;top:5783;width:10;height:2" coordorigin="8366,5783" coordsize="10,0" path="m8366,5783l8376,5783e" filled="false" stroked="true" strokeweight=".48pt" strokecolor="#000000">
                <v:path arrowok="t"/>
              </v:shape>
            </v:group>
            <v:group style="position:absolute;left:8366;top:5802;width:10;height:2" coordorigin="8366,5802" coordsize="10,2">
              <v:shape style="position:absolute;left:8366;top:5802;width:10;height:2" coordorigin="8366,5802" coordsize="10,0" path="m8366,5802l8376,5802e" filled="false" stroked="true" strokeweight=".48pt" strokecolor="#000000">
                <v:path arrowok="t"/>
              </v:shape>
            </v:group>
            <v:group style="position:absolute;left:8366;top:5821;width:10;height:2" coordorigin="8366,5821" coordsize="10,2">
              <v:shape style="position:absolute;left:8366;top:5821;width:10;height:2" coordorigin="8366,5821" coordsize="10,0" path="m8366,5821l8376,5821e" filled="false" stroked="true" strokeweight=".48pt" strokecolor="#000000">
                <v:path arrowok="t"/>
              </v:shape>
            </v:group>
            <v:group style="position:absolute;left:8366;top:5840;width:10;height:2" coordorigin="8366,5840" coordsize="10,2">
              <v:shape style="position:absolute;left:8366;top:5840;width:10;height:2" coordorigin="8366,5840" coordsize="10,0" path="m8366,5840l8376,5840e" filled="false" stroked="true" strokeweight=".48pt" strokecolor="#000000">
                <v:path arrowok="t"/>
              </v:shape>
            </v:group>
            <v:group style="position:absolute;left:8366;top:5859;width:10;height:2" coordorigin="8366,5859" coordsize="10,2">
              <v:shape style="position:absolute;left:8366;top:5859;width:10;height:2" coordorigin="8366,5859" coordsize="10,0" path="m8366,5859l8376,5859e" filled="false" stroked="true" strokeweight=".48pt" strokecolor="#000000">
                <v:path arrowok="t"/>
              </v:shape>
            </v:group>
            <v:group style="position:absolute;left:8366;top:5879;width:10;height:2" coordorigin="8366,5879" coordsize="10,2">
              <v:shape style="position:absolute;left:8366;top:5879;width:10;height:2" coordorigin="8366,5879" coordsize="10,0" path="m8366,5879l8376,5879e" filled="false" stroked="true" strokeweight=".48pt" strokecolor="#000000">
                <v:path arrowok="t"/>
              </v:shape>
            </v:group>
            <v:group style="position:absolute;left:8366;top:5898;width:10;height:2" coordorigin="8366,5898" coordsize="10,2">
              <v:shape style="position:absolute;left:8366;top:5898;width:10;height:2" coordorigin="8366,5898" coordsize="10,0" path="m8366,5898l8376,5898e" filled="false" stroked="true" strokeweight=".48pt" strokecolor="#000000">
                <v:path arrowok="t"/>
              </v:shape>
            </v:group>
            <v:group style="position:absolute;left:8366;top:5917;width:10;height:2" coordorigin="8366,5917" coordsize="10,2">
              <v:shape style="position:absolute;left:8366;top:5917;width:10;height:2" coordorigin="8366,5917" coordsize="10,0" path="m8366,5917l8376,5917e" filled="false" stroked="true" strokeweight=".48pt" strokecolor="#000000">
                <v:path arrowok="t"/>
              </v:shape>
            </v:group>
            <v:group style="position:absolute;left:8366;top:5936;width:10;height:2" coordorigin="8366,5936" coordsize="10,2">
              <v:shape style="position:absolute;left:8366;top:5936;width:10;height:2" coordorigin="8366,5936" coordsize="10,0" path="m8366,5936l8376,5936e" filled="false" stroked="true" strokeweight=".48pt" strokecolor="#000000">
                <v:path arrowok="t"/>
              </v:shape>
            </v:group>
            <v:group style="position:absolute;left:8366;top:5955;width:10;height:2" coordorigin="8366,5955" coordsize="10,2">
              <v:shape style="position:absolute;left:8366;top:5955;width:10;height:2" coordorigin="8366,5955" coordsize="10,0" path="m8366,5955l8376,5955e" filled="false" stroked="true" strokeweight=".48pt" strokecolor="#000000">
                <v:path arrowok="t"/>
              </v:shape>
            </v:group>
            <v:group style="position:absolute;left:8366;top:5975;width:10;height:2" coordorigin="8366,5975" coordsize="10,2">
              <v:shape style="position:absolute;left:8366;top:5975;width:10;height:2" coordorigin="8366,5975" coordsize="10,0" path="m8366,5975l8376,5975e" filled="false" stroked="true" strokeweight=".48pt" strokecolor="#000000">
                <v:path arrowok="t"/>
              </v:shape>
            </v:group>
            <v:group style="position:absolute;left:8366;top:5994;width:10;height:2" coordorigin="8366,5994" coordsize="10,2">
              <v:shape style="position:absolute;left:8366;top:5994;width:10;height:2" coordorigin="8366,5994" coordsize="10,0" path="m8366,5994l8376,5994e" filled="false" stroked="true" strokeweight=".48pt" strokecolor="#000000">
                <v:path arrowok="t"/>
              </v:shape>
            </v:group>
            <v:group style="position:absolute;left:8366;top:6013;width:10;height:2" coordorigin="8366,6013" coordsize="10,2">
              <v:shape style="position:absolute;left:8366;top:6013;width:10;height:2" coordorigin="8366,6013" coordsize="10,0" path="m8366,6013l8376,6013e" filled="false" stroked="true" strokeweight=".48pt" strokecolor="#000000">
                <v:path arrowok="t"/>
              </v:shape>
            </v:group>
            <v:group style="position:absolute;left:8366;top:6032;width:10;height:2" coordorigin="8366,6032" coordsize="10,2">
              <v:shape style="position:absolute;left:8366;top:6032;width:10;height:2" coordorigin="8366,6032" coordsize="10,0" path="m8366,6032l8376,6032e" filled="false" stroked="true" strokeweight=".48pt" strokecolor="#000000">
                <v:path arrowok="t"/>
              </v:shape>
            </v:group>
            <v:group style="position:absolute;left:8366;top:6051;width:10;height:2" coordorigin="8366,6051" coordsize="10,2">
              <v:shape style="position:absolute;left:8366;top:6051;width:10;height:2" coordorigin="8366,6051" coordsize="10,0" path="m8366,6051l8376,6051e" filled="false" stroked="true" strokeweight=".48pt" strokecolor="#000000">
                <v:path arrowok="t"/>
              </v:shape>
            </v:group>
            <v:group style="position:absolute;left:8366;top:6071;width:10;height:2" coordorigin="8366,6071" coordsize="10,2">
              <v:shape style="position:absolute;left:8366;top:6071;width:10;height:2" coordorigin="8366,6071" coordsize="10,0" path="m8366,6071l8376,6071e" filled="false" stroked="true" strokeweight=".48pt" strokecolor="#000000">
                <v:path arrowok="t"/>
              </v:shape>
            </v:group>
            <v:group style="position:absolute;left:8366;top:6090;width:10;height:2" coordorigin="8366,6090" coordsize="10,2">
              <v:shape style="position:absolute;left:8366;top:6090;width:10;height:2" coordorigin="8366,6090" coordsize="10,0" path="m8366,6090l8376,6090e" filled="false" stroked="true" strokeweight=".48pt" strokecolor="#000000">
                <v:path arrowok="t"/>
              </v:shape>
            </v:group>
            <v:group style="position:absolute;left:8366;top:6109;width:10;height:2" coordorigin="8366,6109" coordsize="10,2">
              <v:shape style="position:absolute;left:8366;top:6109;width:10;height:2" coordorigin="8366,6109" coordsize="10,0" path="m8366,6109l8376,6109e" filled="false" stroked="true" strokeweight=".48pt" strokecolor="#000000">
                <v:path arrowok="t"/>
              </v:shape>
            </v:group>
            <v:group style="position:absolute;left:8366;top:6128;width:10;height:2" coordorigin="8366,6128" coordsize="10,2">
              <v:shape style="position:absolute;left:8366;top:6128;width:10;height:2" coordorigin="8366,6128" coordsize="10,0" path="m8366,6128l8376,6128e" filled="false" stroked="true" strokeweight=".48pt" strokecolor="#000000">
                <v:path arrowok="t"/>
              </v:shape>
            </v:group>
            <v:group style="position:absolute;left:8366;top:6147;width:10;height:2" coordorigin="8366,6147" coordsize="10,2">
              <v:shape style="position:absolute;left:8366;top:6147;width:10;height:2" coordorigin="8366,6147" coordsize="10,0" path="m8366,6147l8376,6147e" filled="false" stroked="true" strokeweight=".48pt" strokecolor="#000000">
                <v:path arrowok="t"/>
              </v:shape>
            </v:group>
            <v:group style="position:absolute;left:8366;top:6167;width:10;height:2" coordorigin="8366,6167" coordsize="10,2">
              <v:shape style="position:absolute;left:8366;top:6167;width:10;height:2" coordorigin="8366,6167" coordsize="10,0" path="m8366,6167l8376,6167e" filled="false" stroked="true" strokeweight=".48pt" strokecolor="#000000">
                <v:path arrowok="t"/>
              </v:shape>
            </v:group>
            <v:group style="position:absolute;left:8366;top:6186;width:10;height:2" coordorigin="8366,6186" coordsize="10,2">
              <v:shape style="position:absolute;left:8366;top:6186;width:10;height:2" coordorigin="8366,6186" coordsize="10,0" path="m8366,6186l8376,6186e" filled="false" stroked="true" strokeweight=".48pt" strokecolor="#000000">
                <v:path arrowok="t"/>
              </v:shape>
            </v:group>
            <v:group style="position:absolute;left:8366;top:6204;width:10;height:2" coordorigin="8366,6204" coordsize="10,2">
              <v:shape style="position:absolute;left:8366;top:6204;width:10;height:2" coordorigin="8366,6204" coordsize="10,0" path="m8366,6204l8376,6204e" filled="false" stroked="true" strokeweight=".36pt" strokecolor="#000000">
                <v:path arrowok="t"/>
              </v:shape>
            </v:group>
            <v:group style="position:absolute;left:8365;top:5283;width:12;height:2" coordorigin="8365,5283" coordsize="12,2">
              <v:shape style="position:absolute;left:8365;top:5283;width:12;height:2" coordorigin="8365,5283" coordsize="12,0" path="m8365,5283l8377,5283e" filled="false" stroked="true" strokeweight=".6pt" strokecolor="#000000">
                <v:path arrowok="t"/>
              </v:shape>
            </v:group>
            <v:group style="position:absolute;left:8365;top:5303;width:12;height:2" coordorigin="8365,5303" coordsize="12,2">
              <v:shape style="position:absolute;left:8365;top:5303;width:12;height:2" coordorigin="8365,5303" coordsize="12,0" path="m8365,5303l8377,5303e" filled="false" stroked="true" strokeweight=".6pt" strokecolor="#000000">
                <v:path arrowok="t"/>
              </v:shape>
            </v:group>
            <v:group style="position:absolute;left:8365;top:5322;width:12;height:2" coordorigin="8365,5322" coordsize="12,2">
              <v:shape style="position:absolute;left:8365;top:5322;width:12;height:2" coordorigin="8365,5322" coordsize="12,0" path="m8365,5322l8377,5322e" filled="false" stroked="true" strokeweight=".6pt" strokecolor="#000000">
                <v:path arrowok="t"/>
              </v:shape>
            </v:group>
            <v:group style="position:absolute;left:8365;top:5341;width:12;height:2" coordorigin="8365,5341" coordsize="12,2">
              <v:shape style="position:absolute;left:8365;top:5341;width:12;height:2" coordorigin="8365,5341" coordsize="12,0" path="m8365,5341l8377,5341e" filled="false" stroked="true" strokeweight=".6pt" strokecolor="#000000">
                <v:path arrowok="t"/>
              </v:shape>
            </v:group>
            <v:group style="position:absolute;left:8365;top:5360;width:12;height:2" coordorigin="8365,5360" coordsize="12,2">
              <v:shape style="position:absolute;left:8365;top:5360;width:12;height:2" coordorigin="8365,5360" coordsize="12,0" path="m8365,5360l8377,5360e" filled="false" stroked="true" strokeweight=".6pt" strokecolor="#000000">
                <v:path arrowok="t"/>
              </v:shape>
            </v:group>
            <v:group style="position:absolute;left:8365;top:5379;width:12;height:2" coordorigin="8365,5379" coordsize="12,2">
              <v:shape style="position:absolute;left:8365;top:5379;width:12;height:2" coordorigin="8365,5379" coordsize="12,0" path="m8365,5379l8377,5379e" filled="false" stroked="true" strokeweight=".6pt" strokecolor="#000000">
                <v:path arrowok="t"/>
              </v:shape>
            </v:group>
            <v:group style="position:absolute;left:8365;top:5399;width:12;height:2" coordorigin="8365,5399" coordsize="12,2">
              <v:shape style="position:absolute;left:8365;top:5399;width:12;height:2" coordorigin="8365,5399" coordsize="12,0" path="m8365,5399l8377,5399e" filled="false" stroked="true" strokeweight=".6pt" strokecolor="#000000">
                <v:path arrowok="t"/>
              </v:shape>
            </v:group>
            <v:group style="position:absolute;left:8365;top:5418;width:12;height:2" coordorigin="8365,5418" coordsize="12,2">
              <v:shape style="position:absolute;left:8365;top:5418;width:12;height:2" coordorigin="8365,5418" coordsize="12,0" path="m8365,5418l8377,5418e" filled="false" stroked="true" strokeweight=".6pt" strokecolor="#000000">
                <v:path arrowok="t"/>
              </v:shape>
            </v:group>
            <v:group style="position:absolute;left:8365;top:5437;width:12;height:2" coordorigin="8365,5437" coordsize="12,2">
              <v:shape style="position:absolute;left:8365;top:5437;width:12;height:2" coordorigin="8365,5437" coordsize="12,0" path="m8365,5437l8377,5437e" filled="false" stroked="true" strokeweight=".6pt" strokecolor="#000000">
                <v:path arrowok="t"/>
              </v:shape>
            </v:group>
            <v:group style="position:absolute;left:8365;top:5456;width:12;height:2" coordorigin="8365,5456" coordsize="12,2">
              <v:shape style="position:absolute;left:8365;top:5456;width:12;height:2" coordorigin="8365,5456" coordsize="12,0" path="m8365,5456l8377,5456e" filled="false" stroked="true" strokeweight=".6pt" strokecolor="#000000">
                <v:path arrowok="t"/>
              </v:shape>
            </v:group>
            <v:group style="position:absolute;left:8365;top:5475;width:12;height:2" coordorigin="8365,5475" coordsize="12,2">
              <v:shape style="position:absolute;left:8365;top:5475;width:12;height:2" coordorigin="8365,5475" coordsize="12,0" path="m8365,5475l8377,5475e" filled="false" stroked="true" strokeweight=".6pt" strokecolor="#000000">
                <v:path arrowok="t"/>
              </v:shape>
            </v:group>
            <v:group style="position:absolute;left:8365;top:5495;width:12;height:2" coordorigin="8365,5495" coordsize="12,2">
              <v:shape style="position:absolute;left:8365;top:5495;width:12;height:2" coordorigin="8365,5495" coordsize="12,0" path="m8365,5495l8377,5495e" filled="false" stroked="true" strokeweight=".6pt" strokecolor="#000000">
                <v:path arrowok="t"/>
              </v:shape>
            </v:group>
            <v:group style="position:absolute;left:8365;top:5514;width:12;height:2" coordorigin="8365,5514" coordsize="12,2">
              <v:shape style="position:absolute;left:8365;top:5514;width:12;height:2" coordorigin="8365,5514" coordsize="12,0" path="m8365,5514l8377,5514e" filled="false" stroked="true" strokeweight=".6pt" strokecolor="#000000">
                <v:path arrowok="t"/>
              </v:shape>
            </v:group>
            <v:group style="position:absolute;left:8365;top:5533;width:12;height:2" coordorigin="8365,5533" coordsize="12,2">
              <v:shape style="position:absolute;left:8365;top:5533;width:12;height:2" coordorigin="8365,5533" coordsize="12,0" path="m8365,5533l8377,5533e" filled="false" stroked="true" strokeweight=".6pt" strokecolor="#000000">
                <v:path arrowok="t"/>
              </v:shape>
            </v:group>
            <v:group style="position:absolute;left:8365;top:5552;width:12;height:2" coordorigin="8365,5552" coordsize="12,2">
              <v:shape style="position:absolute;left:8365;top:5552;width:12;height:2" coordorigin="8365,5552" coordsize="12,0" path="m8365,5552l8377,5552e" filled="false" stroked="true" strokeweight=".6pt" strokecolor="#000000">
                <v:path arrowok="t"/>
              </v:shape>
            </v:group>
            <v:group style="position:absolute;left:8365;top:5571;width:12;height:2" coordorigin="8365,5571" coordsize="12,2">
              <v:shape style="position:absolute;left:8365;top:5571;width:12;height:2" coordorigin="8365,5571" coordsize="12,0" path="m8365,5571l8377,5571e" filled="false" stroked="true" strokeweight=".6pt" strokecolor="#000000">
                <v:path arrowok="t"/>
              </v:shape>
            </v:group>
            <v:group style="position:absolute;left:8365;top:5591;width:12;height:2" coordorigin="8365,5591" coordsize="12,2">
              <v:shape style="position:absolute;left:8365;top:5591;width:12;height:2" coordorigin="8365,5591" coordsize="12,0" path="m8365,5591l8377,5591e" filled="false" stroked="true" strokeweight=".6pt" strokecolor="#000000">
                <v:path arrowok="t"/>
              </v:shape>
            </v:group>
            <v:group style="position:absolute;left:8365;top:5610;width:12;height:2" coordorigin="8365,5610" coordsize="12,2">
              <v:shape style="position:absolute;left:8365;top:5610;width:12;height:2" coordorigin="8365,5610" coordsize="12,0" path="m8365,5610l8377,5610e" filled="false" stroked="true" strokeweight=".6pt" strokecolor="#000000">
                <v:path arrowok="t"/>
              </v:shape>
            </v:group>
            <v:group style="position:absolute;left:8365;top:5629;width:12;height:2" coordorigin="8365,5629" coordsize="12,2">
              <v:shape style="position:absolute;left:8365;top:5629;width:12;height:2" coordorigin="8365,5629" coordsize="12,0" path="m8365,5629l8377,5629e" filled="false" stroked="true" strokeweight=".6pt" strokecolor="#000000">
                <v:path arrowok="t"/>
              </v:shape>
            </v:group>
            <v:group style="position:absolute;left:8365;top:5648;width:12;height:2" coordorigin="8365,5648" coordsize="12,2">
              <v:shape style="position:absolute;left:8365;top:5648;width:12;height:2" coordorigin="8365,5648" coordsize="12,0" path="m8365,5648l8377,5648e" filled="false" stroked="true" strokeweight=".6pt" strokecolor="#000000">
                <v:path arrowok="t"/>
              </v:shape>
            </v:group>
            <v:group style="position:absolute;left:8365;top:5667;width:12;height:2" coordorigin="8365,5667" coordsize="12,2">
              <v:shape style="position:absolute;left:8365;top:5667;width:12;height:2" coordorigin="8365,5667" coordsize="12,0" path="m8365,5667l8377,5667e" filled="false" stroked="true" strokeweight=".6pt" strokecolor="#000000">
                <v:path arrowok="t"/>
              </v:shape>
            </v:group>
            <v:group style="position:absolute;left:8365;top:5687;width:12;height:2" coordorigin="8365,5687" coordsize="12,2">
              <v:shape style="position:absolute;left:8365;top:5687;width:12;height:2" coordorigin="8365,5687" coordsize="12,0" path="m8365,5687l8377,5687e" filled="false" stroked="true" strokeweight=".6pt" strokecolor="#000000">
                <v:path arrowok="t"/>
              </v:shape>
            </v:group>
            <v:group style="position:absolute;left:8365;top:5706;width:12;height:2" coordorigin="8365,5706" coordsize="12,2">
              <v:shape style="position:absolute;left:8365;top:5706;width:12;height:2" coordorigin="8365,5706" coordsize="12,0" path="m8365,5706l8377,5706e" filled="false" stroked="true" strokeweight=".6pt" strokecolor="#000000">
                <v:path arrowok="t"/>
              </v:shape>
            </v:group>
            <v:group style="position:absolute;left:8365;top:5725;width:12;height:2" coordorigin="8365,5725" coordsize="12,2">
              <v:shape style="position:absolute;left:8365;top:5725;width:12;height:2" coordorigin="8365,5725" coordsize="12,0" path="m8365,5725l8377,5725e" filled="false" stroked="true" strokeweight=".6pt" strokecolor="#000000">
                <v:path arrowok="t"/>
              </v:shape>
            </v:group>
            <v:group style="position:absolute;left:8365;top:5744;width:12;height:2" coordorigin="8365,5744" coordsize="12,2">
              <v:shape style="position:absolute;left:8365;top:5744;width:12;height:2" coordorigin="8365,5744" coordsize="12,0" path="m8365,5744l8377,5744e" filled="false" stroked="true" strokeweight=".6pt" strokecolor="#000000">
                <v:path arrowok="t"/>
              </v:shape>
            </v:group>
            <v:group style="position:absolute;left:8365;top:5763;width:12;height:2" coordorigin="8365,5763" coordsize="12,2">
              <v:shape style="position:absolute;left:8365;top:5763;width:12;height:2" coordorigin="8365,5763" coordsize="12,0" path="m8365,5763l8377,5763e" filled="false" stroked="true" strokeweight=".6pt" strokecolor="#000000">
                <v:path arrowok="t"/>
              </v:shape>
            </v:group>
            <v:group style="position:absolute;left:8365;top:5783;width:12;height:2" coordorigin="8365,5783" coordsize="12,2">
              <v:shape style="position:absolute;left:8365;top:5783;width:12;height:2" coordorigin="8365,5783" coordsize="12,0" path="m8365,5783l8377,5783e" filled="false" stroked="true" strokeweight=".6pt" strokecolor="#000000">
                <v:path arrowok="t"/>
              </v:shape>
            </v:group>
            <v:group style="position:absolute;left:8365;top:5802;width:12;height:2" coordorigin="8365,5802" coordsize="12,2">
              <v:shape style="position:absolute;left:8365;top:5802;width:12;height:2" coordorigin="8365,5802" coordsize="12,0" path="m8365,5802l8377,5802e" filled="false" stroked="true" strokeweight=".6pt" strokecolor="#000000">
                <v:path arrowok="t"/>
              </v:shape>
            </v:group>
            <v:group style="position:absolute;left:8365;top:5821;width:12;height:2" coordorigin="8365,5821" coordsize="12,2">
              <v:shape style="position:absolute;left:8365;top:5821;width:12;height:2" coordorigin="8365,5821" coordsize="12,0" path="m8365,5821l8377,5821e" filled="false" stroked="true" strokeweight=".6pt" strokecolor="#000000">
                <v:path arrowok="t"/>
              </v:shape>
            </v:group>
            <v:group style="position:absolute;left:8365;top:5840;width:12;height:2" coordorigin="8365,5840" coordsize="12,2">
              <v:shape style="position:absolute;left:8365;top:5840;width:12;height:2" coordorigin="8365,5840" coordsize="12,0" path="m8365,5840l8377,5840e" filled="false" stroked="true" strokeweight=".6pt" strokecolor="#000000">
                <v:path arrowok="t"/>
              </v:shape>
            </v:group>
            <v:group style="position:absolute;left:8365;top:5859;width:12;height:2" coordorigin="8365,5859" coordsize="12,2">
              <v:shape style="position:absolute;left:8365;top:5859;width:12;height:2" coordorigin="8365,5859" coordsize="12,0" path="m8365,5859l8377,5859e" filled="false" stroked="true" strokeweight=".6pt" strokecolor="#000000">
                <v:path arrowok="t"/>
              </v:shape>
            </v:group>
            <v:group style="position:absolute;left:8365;top:5879;width:12;height:2" coordorigin="8365,5879" coordsize="12,2">
              <v:shape style="position:absolute;left:8365;top:5879;width:12;height:2" coordorigin="8365,5879" coordsize="12,0" path="m8365,5879l8377,5879e" filled="false" stroked="true" strokeweight=".6pt" strokecolor="#000000">
                <v:path arrowok="t"/>
              </v:shape>
            </v:group>
            <v:group style="position:absolute;left:8365;top:5898;width:12;height:2" coordorigin="8365,5898" coordsize="12,2">
              <v:shape style="position:absolute;left:8365;top:5898;width:12;height:2" coordorigin="8365,5898" coordsize="12,0" path="m8365,5898l8377,5898e" filled="false" stroked="true" strokeweight=".6pt" strokecolor="#000000">
                <v:path arrowok="t"/>
              </v:shape>
            </v:group>
            <v:group style="position:absolute;left:8365;top:5917;width:12;height:2" coordorigin="8365,5917" coordsize="12,2">
              <v:shape style="position:absolute;left:8365;top:5917;width:12;height:2" coordorigin="8365,5917" coordsize="12,0" path="m8365,5917l8377,5917e" filled="false" stroked="true" strokeweight=".6pt" strokecolor="#000000">
                <v:path arrowok="t"/>
              </v:shape>
            </v:group>
            <v:group style="position:absolute;left:8365;top:5936;width:12;height:2" coordorigin="8365,5936" coordsize="12,2">
              <v:shape style="position:absolute;left:8365;top:5936;width:12;height:2" coordorigin="8365,5936" coordsize="12,0" path="m8365,5936l8377,5936e" filled="false" stroked="true" strokeweight=".6pt" strokecolor="#000000">
                <v:path arrowok="t"/>
              </v:shape>
            </v:group>
            <v:group style="position:absolute;left:8365;top:5955;width:12;height:2" coordorigin="8365,5955" coordsize="12,2">
              <v:shape style="position:absolute;left:8365;top:5955;width:12;height:2" coordorigin="8365,5955" coordsize="12,0" path="m8365,5955l8377,5955e" filled="false" stroked="true" strokeweight=".6pt" strokecolor="#000000">
                <v:path arrowok="t"/>
              </v:shape>
            </v:group>
            <v:group style="position:absolute;left:8365;top:5975;width:12;height:2" coordorigin="8365,5975" coordsize="12,2">
              <v:shape style="position:absolute;left:8365;top:5975;width:12;height:2" coordorigin="8365,5975" coordsize="12,0" path="m8365,5975l8377,5975e" filled="false" stroked="true" strokeweight=".6pt" strokecolor="#000000">
                <v:path arrowok="t"/>
              </v:shape>
            </v:group>
            <v:group style="position:absolute;left:8365;top:5994;width:12;height:2" coordorigin="8365,5994" coordsize="12,2">
              <v:shape style="position:absolute;left:8365;top:5994;width:12;height:2" coordorigin="8365,5994" coordsize="12,0" path="m8365,5994l8377,5994e" filled="false" stroked="true" strokeweight=".6pt" strokecolor="#000000">
                <v:path arrowok="t"/>
              </v:shape>
            </v:group>
            <v:group style="position:absolute;left:8365;top:6013;width:12;height:2" coordorigin="8365,6013" coordsize="12,2">
              <v:shape style="position:absolute;left:8365;top:6013;width:12;height:2" coordorigin="8365,6013" coordsize="12,0" path="m8365,6013l8377,6013e" filled="false" stroked="true" strokeweight=".6pt" strokecolor="#000000">
                <v:path arrowok="t"/>
              </v:shape>
            </v:group>
            <v:group style="position:absolute;left:8365;top:6032;width:12;height:2" coordorigin="8365,6032" coordsize="12,2">
              <v:shape style="position:absolute;left:8365;top:6032;width:12;height:2" coordorigin="8365,6032" coordsize="12,0" path="m8365,6032l8377,6032e" filled="false" stroked="true" strokeweight=".6pt" strokecolor="#000000">
                <v:path arrowok="t"/>
              </v:shape>
            </v:group>
            <v:group style="position:absolute;left:8365;top:6051;width:12;height:2" coordorigin="8365,6051" coordsize="12,2">
              <v:shape style="position:absolute;left:8365;top:6051;width:12;height:2" coordorigin="8365,6051" coordsize="12,0" path="m8365,6051l8377,6051e" filled="false" stroked="true" strokeweight=".6pt" strokecolor="#000000">
                <v:path arrowok="t"/>
              </v:shape>
            </v:group>
            <v:group style="position:absolute;left:8365;top:6071;width:12;height:2" coordorigin="8365,6071" coordsize="12,2">
              <v:shape style="position:absolute;left:8365;top:6071;width:12;height:2" coordorigin="8365,6071" coordsize="12,0" path="m8365,6071l8377,6071e" filled="false" stroked="true" strokeweight=".6pt" strokecolor="#000000">
                <v:path arrowok="t"/>
              </v:shape>
            </v:group>
            <v:group style="position:absolute;left:8365;top:6090;width:12;height:2" coordorigin="8365,6090" coordsize="12,2">
              <v:shape style="position:absolute;left:8365;top:6090;width:12;height:2" coordorigin="8365,6090" coordsize="12,0" path="m8365,6090l8377,6090e" filled="false" stroked="true" strokeweight=".6pt" strokecolor="#000000">
                <v:path arrowok="t"/>
              </v:shape>
            </v:group>
            <v:group style="position:absolute;left:8365;top:6109;width:12;height:2" coordorigin="8365,6109" coordsize="12,2">
              <v:shape style="position:absolute;left:8365;top:6109;width:12;height:2" coordorigin="8365,6109" coordsize="12,0" path="m8365,6109l8377,6109e" filled="false" stroked="true" strokeweight=".6pt" strokecolor="#000000">
                <v:path arrowok="t"/>
              </v:shape>
            </v:group>
            <v:group style="position:absolute;left:8365;top:6128;width:12;height:2" coordorigin="8365,6128" coordsize="12,2">
              <v:shape style="position:absolute;left:8365;top:6128;width:12;height:2" coordorigin="8365,6128" coordsize="12,0" path="m8365,6128l8377,6128e" filled="false" stroked="true" strokeweight=".6pt" strokecolor="#000000">
                <v:path arrowok="t"/>
              </v:shape>
            </v:group>
            <v:group style="position:absolute;left:8365;top:6147;width:12;height:2" coordorigin="8365,6147" coordsize="12,2">
              <v:shape style="position:absolute;left:8365;top:6147;width:12;height:2" coordorigin="8365,6147" coordsize="12,0" path="m8365,6147l8377,6147e" filled="false" stroked="true" strokeweight=".6pt" strokecolor="#000000">
                <v:path arrowok="t"/>
              </v:shape>
            </v:group>
            <v:group style="position:absolute;left:8365;top:6167;width:12;height:2" coordorigin="8365,6167" coordsize="12,2">
              <v:shape style="position:absolute;left:8365;top:6167;width:12;height:2" coordorigin="8365,6167" coordsize="12,0" path="m8365,6167l8377,6167e" filled="false" stroked="true" strokeweight=".6pt" strokecolor="#000000">
                <v:path arrowok="t"/>
              </v:shape>
            </v:group>
            <v:group style="position:absolute;left:8365;top:6186;width:12;height:2" coordorigin="8365,6186" coordsize="12,2">
              <v:shape style="position:absolute;left:8365;top:6186;width:12;height:2" coordorigin="8365,6186" coordsize="12,0" path="m8365,6186l8377,6186e" filled="false" stroked="true" strokeweight=".6pt" strokecolor="#000000">
                <v:path arrowok="t"/>
              </v:shape>
            </v:group>
            <v:group style="position:absolute;left:8365;top:6204;width:12;height:2" coordorigin="8365,6204" coordsize="12,2">
              <v:shape style="position:absolute;left:8365;top:6204;width:12;height:2" coordorigin="8365,6204" coordsize="12,0" path="m8365,6204l8377,6204e" filled="false" stroked="true" strokeweight=".48pt" strokecolor="#000000">
                <v:path arrowok="t"/>
              </v:shape>
            </v:group>
            <v:group style="position:absolute;left:8366;top:6212;width:10;height:2" coordorigin="8366,6212" coordsize="10,2">
              <v:shape style="position:absolute;left:8366;top:6212;width:10;height:2" coordorigin="8366,6212" coordsize="10,0" path="m8366,6212l8376,6212e" filled="false" stroked="true" strokeweight=".48pt" strokecolor="#000000">
                <v:path arrowok="t"/>
              </v:shape>
            </v:group>
            <v:group style="position:absolute;left:8366;top:6231;width:10;height:2" coordorigin="8366,6231" coordsize="10,2">
              <v:shape style="position:absolute;left:8366;top:6231;width:10;height:2" coordorigin="8366,6231" coordsize="10,0" path="m8366,6231l8376,6231e" filled="false" stroked="true" strokeweight=".48pt" strokecolor="#000000">
                <v:path arrowok="t"/>
              </v:shape>
            </v:group>
            <v:group style="position:absolute;left:8366;top:6251;width:10;height:2" coordorigin="8366,6251" coordsize="10,2">
              <v:shape style="position:absolute;left:8366;top:6251;width:10;height:2" coordorigin="8366,6251" coordsize="10,0" path="m8366,6251l8376,6251e" filled="false" stroked="true" strokeweight=".48pt" strokecolor="#000000">
                <v:path arrowok="t"/>
              </v:shape>
            </v:group>
            <v:group style="position:absolute;left:8366;top:6270;width:10;height:2" coordorigin="8366,6270" coordsize="10,2">
              <v:shape style="position:absolute;left:8366;top:6270;width:10;height:2" coordorigin="8366,6270" coordsize="10,0" path="m8366,6270l8376,6270e" filled="false" stroked="true" strokeweight=".48pt" strokecolor="#000000">
                <v:path arrowok="t"/>
              </v:shape>
            </v:group>
            <v:group style="position:absolute;left:8366;top:6289;width:10;height:2" coordorigin="8366,6289" coordsize="10,2">
              <v:shape style="position:absolute;left:8366;top:6289;width:10;height:2" coordorigin="8366,6289" coordsize="10,0" path="m8366,6289l8376,6289e" filled="false" stroked="true" strokeweight=".48pt" strokecolor="#000000">
                <v:path arrowok="t"/>
              </v:shape>
            </v:group>
            <v:group style="position:absolute;left:8366;top:6308;width:10;height:2" coordorigin="8366,6308" coordsize="10,2">
              <v:shape style="position:absolute;left:8366;top:6308;width:10;height:2" coordorigin="8366,6308" coordsize="10,0" path="m8366,6308l8376,6308e" filled="false" stroked="true" strokeweight=".48pt" strokecolor="#000000">
                <v:path arrowok="t"/>
              </v:shape>
            </v:group>
            <v:group style="position:absolute;left:8366;top:6327;width:10;height:2" coordorigin="8366,6327" coordsize="10,2">
              <v:shape style="position:absolute;left:8366;top:6327;width:10;height:2" coordorigin="8366,6327" coordsize="10,0" path="m8366,6327l8376,6327e" filled="false" stroked="true" strokeweight=".48pt" strokecolor="#000000">
                <v:path arrowok="t"/>
              </v:shape>
            </v:group>
            <v:group style="position:absolute;left:8366;top:6347;width:10;height:2" coordorigin="8366,6347" coordsize="10,2">
              <v:shape style="position:absolute;left:8366;top:6347;width:10;height:2" coordorigin="8366,6347" coordsize="10,0" path="m8366,6347l8376,6347e" filled="false" stroked="true" strokeweight=".48pt" strokecolor="#000000">
                <v:path arrowok="t"/>
              </v:shape>
            </v:group>
            <v:group style="position:absolute;left:8366;top:6366;width:10;height:2" coordorigin="8366,6366" coordsize="10,2">
              <v:shape style="position:absolute;left:8366;top:6366;width:10;height:2" coordorigin="8366,6366" coordsize="10,0" path="m8366,6366l8376,6366e" filled="false" stroked="true" strokeweight=".48pt" strokecolor="#000000">
                <v:path arrowok="t"/>
              </v:shape>
            </v:group>
            <v:group style="position:absolute;left:8366;top:6385;width:10;height:2" coordorigin="8366,6385" coordsize="10,2">
              <v:shape style="position:absolute;left:8366;top:6385;width:10;height:2" coordorigin="8366,6385" coordsize="10,0" path="m8366,6385l8376,6385e" filled="false" stroked="true" strokeweight=".48pt" strokecolor="#000000">
                <v:path arrowok="t"/>
              </v:shape>
            </v:group>
            <v:group style="position:absolute;left:8366;top:6404;width:10;height:2" coordorigin="8366,6404" coordsize="10,2">
              <v:shape style="position:absolute;left:8366;top:6404;width:10;height:2" coordorigin="8366,6404" coordsize="10,0" path="m8366,6404l8376,6404e" filled="false" stroked="true" strokeweight=".48pt" strokecolor="#000000">
                <v:path arrowok="t"/>
              </v:shape>
            </v:group>
            <v:group style="position:absolute;left:8366;top:6423;width:10;height:2" coordorigin="8366,6423" coordsize="10,2">
              <v:shape style="position:absolute;left:8366;top:6423;width:10;height:2" coordorigin="8366,6423" coordsize="10,0" path="m8366,6423l8376,6423e" filled="false" stroked="true" strokeweight=".48pt" strokecolor="#000000">
                <v:path arrowok="t"/>
              </v:shape>
            </v:group>
            <v:group style="position:absolute;left:8366;top:6443;width:10;height:2" coordorigin="8366,6443" coordsize="10,2">
              <v:shape style="position:absolute;left:8366;top:6443;width:10;height:2" coordorigin="8366,6443" coordsize="10,0" path="m8366,6443l8376,6443e" filled="false" stroked="true" strokeweight=".48pt" strokecolor="#000000">
                <v:path arrowok="t"/>
              </v:shape>
            </v:group>
            <v:group style="position:absolute;left:8366;top:6462;width:10;height:2" coordorigin="8366,6462" coordsize="10,2">
              <v:shape style="position:absolute;left:8366;top:6462;width:10;height:2" coordorigin="8366,6462" coordsize="10,0" path="m8366,6462l8376,6462e" filled="false" stroked="true" strokeweight=".48pt" strokecolor="#000000">
                <v:path arrowok="t"/>
              </v:shape>
            </v:group>
            <v:group style="position:absolute;left:8366;top:6481;width:10;height:2" coordorigin="8366,6481" coordsize="10,2">
              <v:shape style="position:absolute;left:8366;top:6481;width:10;height:2" coordorigin="8366,6481" coordsize="10,0" path="m8366,6481l8376,6481e" filled="false" stroked="true" strokeweight=".48pt" strokecolor="#000000">
                <v:path arrowok="t"/>
              </v:shape>
            </v:group>
            <v:group style="position:absolute;left:8366;top:6500;width:10;height:2" coordorigin="8366,6500" coordsize="10,2">
              <v:shape style="position:absolute;left:8366;top:6500;width:10;height:2" coordorigin="8366,6500" coordsize="10,0" path="m8366,6500l8376,6500e" filled="false" stroked="true" strokeweight=".48pt" strokecolor="#000000">
                <v:path arrowok="t"/>
              </v:shape>
            </v:group>
            <v:group style="position:absolute;left:8366;top:6519;width:10;height:2" coordorigin="8366,6519" coordsize="10,2">
              <v:shape style="position:absolute;left:8366;top:6519;width:10;height:2" coordorigin="8366,6519" coordsize="10,0" path="m8366,6519l8376,6519e" filled="false" stroked="true" strokeweight=".48pt" strokecolor="#000000">
                <v:path arrowok="t"/>
              </v:shape>
            </v:group>
            <v:group style="position:absolute;left:8366;top:6539;width:10;height:2" coordorigin="8366,6539" coordsize="10,2">
              <v:shape style="position:absolute;left:8366;top:6539;width:10;height:2" coordorigin="8366,6539" coordsize="10,0" path="m8366,6539l8376,6539e" filled="false" stroked="true" strokeweight=".48pt" strokecolor="#000000">
                <v:path arrowok="t"/>
              </v:shape>
            </v:group>
            <v:group style="position:absolute;left:8366;top:6558;width:10;height:2" coordorigin="8366,6558" coordsize="10,2">
              <v:shape style="position:absolute;left:8366;top:6558;width:10;height:2" coordorigin="8366,6558" coordsize="10,0" path="m8366,6558l8376,6558e" filled="false" stroked="true" strokeweight=".48pt" strokecolor="#000000">
                <v:path arrowok="t"/>
              </v:shape>
            </v:group>
            <v:group style="position:absolute;left:8366;top:6577;width:10;height:2" coordorigin="8366,6577" coordsize="10,2">
              <v:shape style="position:absolute;left:8366;top:6577;width:10;height:2" coordorigin="8366,6577" coordsize="10,0" path="m8366,6577l8376,6577e" filled="false" stroked="true" strokeweight=".48pt" strokecolor="#000000">
                <v:path arrowok="t"/>
              </v:shape>
            </v:group>
            <v:group style="position:absolute;left:8366;top:6596;width:10;height:2" coordorigin="8366,6596" coordsize="10,2">
              <v:shape style="position:absolute;left:8366;top:6596;width:10;height:2" coordorigin="8366,6596" coordsize="10,0" path="m8366,6596l8376,6596e" filled="false" stroked="true" strokeweight=".48pt" strokecolor="#000000">
                <v:path arrowok="t"/>
              </v:shape>
            </v:group>
            <v:group style="position:absolute;left:8366;top:6615;width:10;height:2" coordorigin="8366,6615" coordsize="10,2">
              <v:shape style="position:absolute;left:8366;top:6615;width:10;height:2" coordorigin="8366,6615" coordsize="10,0" path="m8366,6615l8376,6615e" filled="false" stroked="true" strokeweight=".48pt" strokecolor="#000000">
                <v:path arrowok="t"/>
              </v:shape>
            </v:group>
            <v:group style="position:absolute;left:8366;top:6635;width:10;height:2" coordorigin="8366,6635" coordsize="10,2">
              <v:shape style="position:absolute;left:8366;top:6635;width:10;height:2" coordorigin="8366,6635" coordsize="10,0" path="m8366,6635l8376,6635e" filled="false" stroked="true" strokeweight=".48pt" strokecolor="#000000">
                <v:path arrowok="t"/>
              </v:shape>
            </v:group>
            <v:group style="position:absolute;left:8366;top:6654;width:10;height:2" coordorigin="8366,6654" coordsize="10,2">
              <v:shape style="position:absolute;left:8366;top:6654;width:10;height:2" coordorigin="8366,6654" coordsize="10,0" path="m8366,6654l8376,6654e" filled="false" stroked="true" strokeweight=".48pt" strokecolor="#000000">
                <v:path arrowok="t"/>
              </v:shape>
            </v:group>
            <v:group style="position:absolute;left:8366;top:6669;width:10;height:2" coordorigin="8366,6669" coordsize="10,2">
              <v:shape style="position:absolute;left:8366;top:6669;width:10;height:2" coordorigin="8366,6669" coordsize="10,0" path="m8366,6669l8376,6669e" filled="false" stroked="true" strokeweight=".12pt" strokecolor="#000000">
                <v:path arrowok="t"/>
              </v:shape>
            </v:group>
            <v:group style="position:absolute;left:8365;top:6212;width:12;height:2" coordorigin="8365,6212" coordsize="12,2">
              <v:shape style="position:absolute;left:8365;top:6212;width:12;height:2" coordorigin="8365,6212" coordsize="12,0" path="m8365,6212l8377,6212e" filled="false" stroked="true" strokeweight=".6pt" strokecolor="#000000">
                <v:path arrowok="t"/>
              </v:shape>
            </v:group>
            <v:group style="position:absolute;left:8365;top:6231;width:12;height:2" coordorigin="8365,6231" coordsize="12,2">
              <v:shape style="position:absolute;left:8365;top:6231;width:12;height:2" coordorigin="8365,6231" coordsize="12,0" path="m8365,6231l8377,6231e" filled="false" stroked="true" strokeweight=".6pt" strokecolor="#000000">
                <v:path arrowok="t"/>
              </v:shape>
            </v:group>
            <v:group style="position:absolute;left:8365;top:6251;width:12;height:2" coordorigin="8365,6251" coordsize="12,2">
              <v:shape style="position:absolute;left:8365;top:6251;width:12;height:2" coordorigin="8365,6251" coordsize="12,0" path="m8365,6251l8377,6251e" filled="false" stroked="true" strokeweight=".6pt" strokecolor="#000000">
                <v:path arrowok="t"/>
              </v:shape>
            </v:group>
            <v:group style="position:absolute;left:8365;top:6270;width:12;height:2" coordorigin="8365,6270" coordsize="12,2">
              <v:shape style="position:absolute;left:8365;top:6270;width:12;height:2" coordorigin="8365,6270" coordsize="12,0" path="m8365,6270l8377,6270e" filled="false" stroked="true" strokeweight=".6pt" strokecolor="#000000">
                <v:path arrowok="t"/>
              </v:shape>
            </v:group>
            <v:group style="position:absolute;left:8365;top:6289;width:12;height:2" coordorigin="8365,6289" coordsize="12,2">
              <v:shape style="position:absolute;left:8365;top:6289;width:12;height:2" coordorigin="8365,6289" coordsize="12,0" path="m8365,6289l8377,6289e" filled="false" stroked="true" strokeweight=".6pt" strokecolor="#000000">
                <v:path arrowok="t"/>
              </v:shape>
            </v:group>
            <v:group style="position:absolute;left:8365;top:6308;width:12;height:2" coordorigin="8365,6308" coordsize="12,2">
              <v:shape style="position:absolute;left:8365;top:6308;width:12;height:2" coordorigin="8365,6308" coordsize="12,0" path="m8365,6308l8377,6308e" filled="false" stroked="true" strokeweight=".6pt" strokecolor="#000000">
                <v:path arrowok="t"/>
              </v:shape>
            </v:group>
            <v:group style="position:absolute;left:8365;top:6327;width:12;height:2" coordorigin="8365,6327" coordsize="12,2">
              <v:shape style="position:absolute;left:8365;top:6327;width:12;height:2" coordorigin="8365,6327" coordsize="12,0" path="m8365,6327l8377,6327e" filled="false" stroked="true" strokeweight=".6pt" strokecolor="#000000">
                <v:path arrowok="t"/>
              </v:shape>
            </v:group>
            <v:group style="position:absolute;left:8365;top:6347;width:12;height:2" coordorigin="8365,6347" coordsize="12,2">
              <v:shape style="position:absolute;left:8365;top:6347;width:12;height:2" coordorigin="8365,6347" coordsize="12,0" path="m8365,6347l8377,6347e" filled="false" stroked="true" strokeweight=".6pt" strokecolor="#000000">
                <v:path arrowok="t"/>
              </v:shape>
            </v:group>
            <v:group style="position:absolute;left:8365;top:6366;width:12;height:2" coordorigin="8365,6366" coordsize="12,2">
              <v:shape style="position:absolute;left:8365;top:6366;width:12;height:2" coordorigin="8365,6366" coordsize="12,0" path="m8365,6366l8377,6366e" filled="false" stroked="true" strokeweight=".6pt" strokecolor="#000000">
                <v:path arrowok="t"/>
              </v:shape>
            </v:group>
            <v:group style="position:absolute;left:8365;top:6385;width:12;height:2" coordorigin="8365,6385" coordsize="12,2">
              <v:shape style="position:absolute;left:8365;top:6385;width:12;height:2" coordorigin="8365,6385" coordsize="12,0" path="m8365,6385l8377,6385e" filled="false" stroked="true" strokeweight=".6pt" strokecolor="#000000">
                <v:path arrowok="t"/>
              </v:shape>
            </v:group>
            <v:group style="position:absolute;left:8365;top:6404;width:12;height:2" coordorigin="8365,6404" coordsize="12,2">
              <v:shape style="position:absolute;left:8365;top:6404;width:12;height:2" coordorigin="8365,6404" coordsize="12,0" path="m8365,6404l8377,6404e" filled="false" stroked="true" strokeweight=".6pt" strokecolor="#000000">
                <v:path arrowok="t"/>
              </v:shape>
            </v:group>
            <v:group style="position:absolute;left:8365;top:6423;width:12;height:2" coordorigin="8365,6423" coordsize="12,2">
              <v:shape style="position:absolute;left:8365;top:6423;width:12;height:2" coordorigin="8365,6423" coordsize="12,0" path="m8365,6423l8377,6423e" filled="false" stroked="true" strokeweight=".6pt" strokecolor="#000000">
                <v:path arrowok="t"/>
              </v:shape>
            </v:group>
            <v:group style="position:absolute;left:8365;top:6443;width:12;height:2" coordorigin="8365,6443" coordsize="12,2">
              <v:shape style="position:absolute;left:8365;top:6443;width:12;height:2" coordorigin="8365,6443" coordsize="12,0" path="m8365,6443l8377,6443e" filled="false" stroked="true" strokeweight=".6pt" strokecolor="#000000">
                <v:path arrowok="t"/>
              </v:shape>
            </v:group>
            <v:group style="position:absolute;left:8365;top:6462;width:12;height:2" coordorigin="8365,6462" coordsize="12,2">
              <v:shape style="position:absolute;left:8365;top:6462;width:12;height:2" coordorigin="8365,6462" coordsize="12,0" path="m8365,6462l8377,6462e" filled="false" stroked="true" strokeweight=".6pt" strokecolor="#000000">
                <v:path arrowok="t"/>
              </v:shape>
            </v:group>
            <v:group style="position:absolute;left:8365;top:6481;width:12;height:2" coordorigin="8365,6481" coordsize="12,2">
              <v:shape style="position:absolute;left:8365;top:6481;width:12;height:2" coordorigin="8365,6481" coordsize="12,0" path="m8365,6481l8377,6481e" filled="false" stroked="true" strokeweight=".6pt" strokecolor="#000000">
                <v:path arrowok="t"/>
              </v:shape>
            </v:group>
            <v:group style="position:absolute;left:8365;top:6500;width:12;height:2" coordorigin="8365,6500" coordsize="12,2">
              <v:shape style="position:absolute;left:8365;top:6500;width:12;height:2" coordorigin="8365,6500" coordsize="12,0" path="m8365,6500l8377,6500e" filled="false" stroked="true" strokeweight=".6pt" strokecolor="#000000">
                <v:path arrowok="t"/>
              </v:shape>
            </v:group>
            <v:group style="position:absolute;left:8365;top:6519;width:12;height:2" coordorigin="8365,6519" coordsize="12,2">
              <v:shape style="position:absolute;left:8365;top:6519;width:12;height:2" coordorigin="8365,6519" coordsize="12,0" path="m8365,6519l8377,6519e" filled="false" stroked="true" strokeweight=".6pt" strokecolor="#000000">
                <v:path arrowok="t"/>
              </v:shape>
            </v:group>
            <v:group style="position:absolute;left:8365;top:6539;width:12;height:2" coordorigin="8365,6539" coordsize="12,2">
              <v:shape style="position:absolute;left:8365;top:6539;width:12;height:2" coordorigin="8365,6539" coordsize="12,0" path="m8365,6539l8377,6539e" filled="false" stroked="true" strokeweight=".6pt" strokecolor="#000000">
                <v:path arrowok="t"/>
              </v:shape>
            </v:group>
            <v:group style="position:absolute;left:8365;top:6558;width:12;height:2" coordorigin="8365,6558" coordsize="12,2">
              <v:shape style="position:absolute;left:8365;top:6558;width:12;height:2" coordorigin="8365,6558" coordsize="12,0" path="m8365,6558l8377,6558e" filled="false" stroked="true" strokeweight=".6pt" strokecolor="#000000">
                <v:path arrowok="t"/>
              </v:shape>
            </v:group>
            <v:group style="position:absolute;left:8365;top:6577;width:12;height:2" coordorigin="8365,6577" coordsize="12,2">
              <v:shape style="position:absolute;left:8365;top:6577;width:12;height:2" coordorigin="8365,6577" coordsize="12,0" path="m8365,6577l8377,6577e" filled="false" stroked="true" strokeweight=".6pt" strokecolor="#000000">
                <v:path arrowok="t"/>
              </v:shape>
            </v:group>
            <v:group style="position:absolute;left:8365;top:6596;width:12;height:2" coordorigin="8365,6596" coordsize="12,2">
              <v:shape style="position:absolute;left:8365;top:6596;width:12;height:2" coordorigin="8365,6596" coordsize="12,0" path="m8365,6596l8377,6596e" filled="false" stroked="true" strokeweight=".6pt" strokecolor="#000000">
                <v:path arrowok="t"/>
              </v:shape>
            </v:group>
            <v:group style="position:absolute;left:8365;top:6615;width:12;height:2" coordorigin="8365,6615" coordsize="12,2">
              <v:shape style="position:absolute;left:8365;top:6615;width:12;height:2" coordorigin="8365,6615" coordsize="12,0" path="m8365,6615l8377,6615e" filled="false" stroked="true" strokeweight=".6pt" strokecolor="#000000">
                <v:path arrowok="t"/>
              </v:shape>
            </v:group>
            <v:group style="position:absolute;left:8365;top:6635;width:12;height:2" coordorigin="8365,6635" coordsize="12,2">
              <v:shape style="position:absolute;left:8365;top:6635;width:12;height:2" coordorigin="8365,6635" coordsize="12,0" path="m8365,6635l8377,6635e" filled="false" stroked="true" strokeweight=".6pt" strokecolor="#000000">
                <v:path arrowok="t"/>
              </v:shape>
            </v:group>
            <v:group style="position:absolute;left:8365;top:6654;width:12;height:2" coordorigin="8365,6654" coordsize="12,2">
              <v:shape style="position:absolute;left:8365;top:6654;width:12;height:2" coordorigin="8365,6654" coordsize="12,0" path="m8365,6654l8377,6654e" filled="false" stroked="true" strokeweight=".6pt" strokecolor="#000000">
                <v:path arrowok="t"/>
              </v:shape>
            </v:group>
            <v:group style="position:absolute;left:8365;top:6669;width:12;height:2" coordorigin="8365,6669" coordsize="12,2">
              <v:shape style="position:absolute;left:8365;top:6669;width:12;height:2" coordorigin="8365,6669" coordsize="12,0" path="m8365,6669l8377,6669e" filled="false" stroked="true" strokeweight=".24pt" strokecolor="#000000">
                <v:path arrowok="t"/>
              </v:shape>
            </v:group>
            <v:group style="position:absolute;left:9634;top:414;width:10;height:2" coordorigin="9634,414" coordsize="10,2">
              <v:shape style="position:absolute;left:9634;top:414;width:10;height:2" coordorigin="9634,414" coordsize="10,0" path="m9634,414l9643,414e" filled="false" stroked="true" strokeweight=".48pt" strokecolor="#000000">
                <v:path arrowok="t"/>
              </v:shape>
            </v:group>
            <v:group style="position:absolute;left:9634;top:433;width:10;height:2" coordorigin="9634,433" coordsize="10,2">
              <v:shape style="position:absolute;left:9634;top:433;width:10;height:2" coordorigin="9634,433" coordsize="10,0" path="m9634,433l9643,433e" filled="false" stroked="true" strokeweight=".48pt" strokecolor="#000000">
                <v:path arrowok="t"/>
              </v:shape>
            </v:group>
            <v:group style="position:absolute;left:9634;top:452;width:10;height:2" coordorigin="9634,452" coordsize="10,2">
              <v:shape style="position:absolute;left:9634;top:452;width:10;height:2" coordorigin="9634,452" coordsize="10,0" path="m9634,452l9643,452e" filled="false" stroked="true" strokeweight=".48pt" strokecolor="#000000">
                <v:path arrowok="t"/>
              </v:shape>
            </v:group>
            <v:group style="position:absolute;left:9634;top:471;width:10;height:2" coordorigin="9634,471" coordsize="10,2">
              <v:shape style="position:absolute;left:9634;top:471;width:10;height:2" coordorigin="9634,471" coordsize="10,0" path="m9634,471l9643,471e" filled="false" stroked="true" strokeweight=".48pt" strokecolor="#000000">
                <v:path arrowok="t"/>
              </v:shape>
            </v:group>
            <v:group style="position:absolute;left:9634;top:491;width:10;height:2" coordorigin="9634,491" coordsize="10,2">
              <v:shape style="position:absolute;left:9634;top:491;width:10;height:2" coordorigin="9634,491" coordsize="10,0" path="m9634,491l9643,491e" filled="false" stroked="true" strokeweight=".48pt" strokecolor="#000000">
                <v:path arrowok="t"/>
              </v:shape>
            </v:group>
            <v:group style="position:absolute;left:9634;top:510;width:10;height:2" coordorigin="9634,510" coordsize="10,2">
              <v:shape style="position:absolute;left:9634;top:510;width:10;height:2" coordorigin="9634,510" coordsize="10,0" path="m9634,510l9643,510e" filled="false" stroked="true" strokeweight=".48pt" strokecolor="#000000">
                <v:path arrowok="t"/>
              </v:shape>
            </v:group>
            <v:group style="position:absolute;left:9634;top:529;width:10;height:2" coordorigin="9634,529" coordsize="10,2">
              <v:shape style="position:absolute;left:9634;top:529;width:10;height:2" coordorigin="9634,529" coordsize="10,0" path="m9634,529l9643,529e" filled="false" stroked="true" strokeweight=".48pt" strokecolor="#000000">
                <v:path arrowok="t"/>
              </v:shape>
            </v:group>
            <v:group style="position:absolute;left:9634;top:548;width:10;height:2" coordorigin="9634,548" coordsize="10,2">
              <v:shape style="position:absolute;left:9634;top:548;width:10;height:2" coordorigin="9634,548" coordsize="10,0" path="m9634,548l9643,548e" filled="false" stroked="true" strokeweight=".48pt" strokecolor="#000000">
                <v:path arrowok="t"/>
              </v:shape>
            </v:group>
            <v:group style="position:absolute;left:9634;top:567;width:10;height:2" coordorigin="9634,567" coordsize="10,2">
              <v:shape style="position:absolute;left:9634;top:567;width:10;height:2" coordorigin="9634,567" coordsize="10,0" path="m9634,567l9643,567e" filled="false" stroked="true" strokeweight=".48pt" strokecolor="#000000">
                <v:path arrowok="t"/>
              </v:shape>
            </v:group>
            <v:group style="position:absolute;left:9634;top:587;width:10;height:2" coordorigin="9634,587" coordsize="10,2">
              <v:shape style="position:absolute;left:9634;top:587;width:10;height:2" coordorigin="9634,587" coordsize="10,0" path="m9634,587l9643,587e" filled="false" stroked="true" strokeweight=".48pt" strokecolor="#000000">
                <v:path arrowok="t"/>
              </v:shape>
            </v:group>
            <v:group style="position:absolute;left:9634;top:606;width:10;height:2" coordorigin="9634,606" coordsize="10,2">
              <v:shape style="position:absolute;left:9634;top:606;width:10;height:2" coordorigin="9634,606" coordsize="10,0" path="m9634,606l9643,606e" filled="false" stroked="true" strokeweight=".48pt" strokecolor="#000000">
                <v:path arrowok="t"/>
              </v:shape>
            </v:group>
            <v:group style="position:absolute;left:9634;top:625;width:10;height:2" coordorigin="9634,625" coordsize="10,2">
              <v:shape style="position:absolute;left:9634;top:625;width:10;height:2" coordorigin="9634,625" coordsize="10,0" path="m9634,625l9643,625e" filled="false" stroked="true" strokeweight=".48pt" strokecolor="#000000">
                <v:path arrowok="t"/>
              </v:shape>
            </v:group>
            <v:group style="position:absolute;left:9634;top:644;width:10;height:2" coordorigin="9634,644" coordsize="10,2">
              <v:shape style="position:absolute;left:9634;top:644;width:10;height:2" coordorigin="9634,644" coordsize="10,0" path="m9634,644l9643,644e" filled="false" stroked="true" strokeweight=".48pt" strokecolor="#000000">
                <v:path arrowok="t"/>
              </v:shape>
            </v:group>
            <v:group style="position:absolute;left:9634;top:663;width:10;height:2" coordorigin="9634,663" coordsize="10,2">
              <v:shape style="position:absolute;left:9634;top:663;width:10;height:2" coordorigin="9634,663" coordsize="10,0" path="m9634,663l9643,663e" filled="false" stroked="true" strokeweight=".48pt" strokecolor="#000000">
                <v:path arrowok="t"/>
              </v:shape>
            </v:group>
            <v:group style="position:absolute;left:9634;top:683;width:10;height:2" coordorigin="9634,683" coordsize="10,2">
              <v:shape style="position:absolute;left:9634;top:683;width:10;height:2" coordorigin="9634,683" coordsize="10,0" path="m9634,683l9643,683e" filled="false" stroked="true" strokeweight=".48pt" strokecolor="#000000">
                <v:path arrowok="t"/>
              </v:shape>
            </v:group>
            <v:group style="position:absolute;left:9634;top:702;width:10;height:2" coordorigin="9634,702" coordsize="10,2">
              <v:shape style="position:absolute;left:9634;top:702;width:10;height:2" coordorigin="9634,702" coordsize="10,0" path="m9634,702l9643,702e" filled="false" stroked="true" strokeweight=".48pt" strokecolor="#000000">
                <v:path arrowok="t"/>
              </v:shape>
            </v:group>
            <v:group style="position:absolute;left:9634;top:721;width:10;height:2" coordorigin="9634,721" coordsize="10,2">
              <v:shape style="position:absolute;left:9634;top:721;width:10;height:2" coordorigin="9634,721" coordsize="10,0" path="m9634,721l9643,721e" filled="false" stroked="true" strokeweight=".48pt" strokecolor="#000000">
                <v:path arrowok="t"/>
              </v:shape>
            </v:group>
            <v:group style="position:absolute;left:9634;top:740;width:10;height:2" coordorigin="9634,740" coordsize="10,2">
              <v:shape style="position:absolute;left:9634;top:740;width:10;height:2" coordorigin="9634,740" coordsize="10,0" path="m9634,740l9643,740e" filled="false" stroked="true" strokeweight=".48pt" strokecolor="#000000">
                <v:path arrowok="t"/>
              </v:shape>
            </v:group>
            <v:group style="position:absolute;left:9634;top:759;width:10;height:2" coordorigin="9634,759" coordsize="10,2">
              <v:shape style="position:absolute;left:9634;top:759;width:10;height:2" coordorigin="9634,759" coordsize="10,0" path="m9634,759l9643,759e" filled="false" stroked="true" strokeweight=".48pt" strokecolor="#000000">
                <v:path arrowok="t"/>
              </v:shape>
            </v:group>
            <v:group style="position:absolute;left:9634;top:779;width:10;height:2" coordorigin="9634,779" coordsize="10,2">
              <v:shape style="position:absolute;left:9634;top:779;width:10;height:2" coordorigin="9634,779" coordsize="10,0" path="m9634,779l9643,779e" filled="false" stroked="true" strokeweight=".48pt" strokecolor="#000000">
                <v:path arrowok="t"/>
              </v:shape>
            </v:group>
            <v:group style="position:absolute;left:9634;top:798;width:10;height:2" coordorigin="9634,798" coordsize="10,2">
              <v:shape style="position:absolute;left:9634;top:798;width:10;height:2" coordorigin="9634,798" coordsize="10,0" path="m9634,798l9643,798e" filled="false" stroked="true" strokeweight=".48pt" strokecolor="#000000">
                <v:path arrowok="t"/>
              </v:shape>
            </v:group>
            <v:group style="position:absolute;left:9634;top:817;width:10;height:2" coordorigin="9634,817" coordsize="10,2">
              <v:shape style="position:absolute;left:9634;top:817;width:10;height:2" coordorigin="9634,817" coordsize="10,0" path="m9634,817l9643,817e" filled="false" stroked="true" strokeweight=".48pt" strokecolor="#000000">
                <v:path arrowok="t"/>
              </v:shape>
            </v:group>
            <v:group style="position:absolute;left:9634;top:836;width:10;height:2" coordorigin="9634,836" coordsize="10,2">
              <v:shape style="position:absolute;left:9634;top:836;width:10;height:2" coordorigin="9634,836" coordsize="10,0" path="m9634,836l9643,836e" filled="false" stroked="true" strokeweight=".48pt" strokecolor="#000000">
                <v:path arrowok="t"/>
              </v:shape>
            </v:group>
            <v:group style="position:absolute;left:9634;top:855;width:10;height:2" coordorigin="9634,855" coordsize="10,2">
              <v:shape style="position:absolute;left:9634;top:855;width:10;height:2" coordorigin="9634,855" coordsize="10,0" path="m9634,855l9643,855e" filled="false" stroked="true" strokeweight=".48pt" strokecolor="#000000">
                <v:path arrowok="t"/>
              </v:shape>
            </v:group>
            <v:group style="position:absolute;left:9634;top:875;width:10;height:2" coordorigin="9634,875" coordsize="10,2">
              <v:shape style="position:absolute;left:9634;top:875;width:10;height:2" coordorigin="9634,875" coordsize="10,0" path="m9634,875l9643,875e" filled="false" stroked="true" strokeweight=".48pt" strokecolor="#000000">
                <v:path arrowok="t"/>
              </v:shape>
            </v:group>
            <v:group style="position:absolute;left:9634;top:894;width:10;height:2" coordorigin="9634,894" coordsize="10,2">
              <v:shape style="position:absolute;left:9634;top:894;width:10;height:2" coordorigin="9634,894" coordsize="10,0" path="m9634,894l9643,894e" filled="false" stroked="true" strokeweight=".48pt" strokecolor="#000000">
                <v:path arrowok="t"/>
              </v:shape>
            </v:group>
            <v:group style="position:absolute;left:9634;top:913;width:10;height:2" coordorigin="9634,913" coordsize="10,2">
              <v:shape style="position:absolute;left:9634;top:913;width:10;height:2" coordorigin="9634,913" coordsize="10,0" path="m9634,913l9643,913e" filled="false" stroked="true" strokeweight=".48pt" strokecolor="#000000">
                <v:path arrowok="t"/>
              </v:shape>
            </v:group>
            <v:group style="position:absolute;left:9634;top:932;width:10;height:2" coordorigin="9634,932" coordsize="10,2">
              <v:shape style="position:absolute;left:9634;top:932;width:10;height:2" coordorigin="9634,932" coordsize="10,0" path="m9634,932l9643,932e" filled="false" stroked="true" strokeweight=".48pt" strokecolor="#000000">
                <v:path arrowok="t"/>
              </v:shape>
            </v:group>
            <v:group style="position:absolute;left:9634;top:951;width:10;height:2" coordorigin="9634,951" coordsize="10,2">
              <v:shape style="position:absolute;left:9634;top:951;width:10;height:2" coordorigin="9634,951" coordsize="10,0" path="m9634,951l9643,951e" filled="false" stroked="true" strokeweight=".48pt" strokecolor="#000000">
                <v:path arrowok="t"/>
              </v:shape>
            </v:group>
            <v:group style="position:absolute;left:9634;top:971;width:10;height:2" coordorigin="9634,971" coordsize="10,2">
              <v:shape style="position:absolute;left:9634;top:971;width:10;height:2" coordorigin="9634,971" coordsize="10,0" path="m9634,971l9643,971e" filled="false" stroked="true" strokeweight=".48pt" strokecolor="#000000">
                <v:path arrowok="t"/>
              </v:shape>
            </v:group>
            <v:group style="position:absolute;left:9634;top:990;width:10;height:2" coordorigin="9634,990" coordsize="10,2">
              <v:shape style="position:absolute;left:9634;top:990;width:10;height:2" coordorigin="9634,990" coordsize="10,0" path="m9634,990l9643,990e" filled="false" stroked="true" strokeweight=".48pt" strokecolor="#000000">
                <v:path arrowok="t"/>
              </v:shape>
            </v:group>
            <v:group style="position:absolute;left:9634;top:1009;width:10;height:2" coordorigin="9634,1009" coordsize="10,2">
              <v:shape style="position:absolute;left:9634;top:1009;width:10;height:2" coordorigin="9634,1009" coordsize="10,0" path="m9634,1009l9643,1009e" filled="false" stroked="true" strokeweight=".48pt" strokecolor="#000000">
                <v:path arrowok="t"/>
              </v:shape>
            </v:group>
            <v:group style="position:absolute;left:9634;top:1028;width:10;height:2" coordorigin="9634,1028" coordsize="10,2">
              <v:shape style="position:absolute;left:9634;top:1028;width:10;height:2" coordorigin="9634,1028" coordsize="10,0" path="m9634,1028l9643,1028e" filled="false" stroked="true" strokeweight=".48pt" strokecolor="#000000">
                <v:path arrowok="t"/>
              </v:shape>
            </v:group>
            <v:group style="position:absolute;left:9634;top:1047;width:10;height:2" coordorigin="9634,1047" coordsize="10,2">
              <v:shape style="position:absolute;left:9634;top:1047;width:10;height:2" coordorigin="9634,1047" coordsize="10,0" path="m9634,1047l9643,1047e" filled="false" stroked="true" strokeweight=".48pt" strokecolor="#000000">
                <v:path arrowok="t"/>
              </v:shape>
            </v:group>
            <v:group style="position:absolute;left:9634;top:1067;width:10;height:2" coordorigin="9634,1067" coordsize="10,2">
              <v:shape style="position:absolute;left:9634;top:1067;width:10;height:2" coordorigin="9634,1067" coordsize="10,0" path="m9634,1067l9643,1067e" filled="false" stroked="true" strokeweight=".48pt" strokecolor="#000000">
                <v:path arrowok="t"/>
              </v:shape>
            </v:group>
            <v:group style="position:absolute;left:9634;top:1086;width:10;height:2" coordorigin="9634,1086" coordsize="10,2">
              <v:shape style="position:absolute;left:9634;top:1086;width:10;height:2" coordorigin="9634,1086" coordsize="10,0" path="m9634,1086l9643,1086e" filled="false" stroked="true" strokeweight=".48pt" strokecolor="#000000">
                <v:path arrowok="t"/>
              </v:shape>
            </v:group>
            <v:group style="position:absolute;left:9634;top:1105;width:10;height:2" coordorigin="9634,1105" coordsize="10,2">
              <v:shape style="position:absolute;left:9634;top:1105;width:10;height:2" coordorigin="9634,1105" coordsize="10,0" path="m9634,1105l9643,1105e" filled="false" stroked="true" strokeweight=".48pt" strokecolor="#000000">
                <v:path arrowok="t"/>
              </v:shape>
            </v:group>
            <v:group style="position:absolute;left:9634;top:1124;width:10;height:2" coordorigin="9634,1124" coordsize="10,2">
              <v:shape style="position:absolute;left:9634;top:1124;width:10;height:2" coordorigin="9634,1124" coordsize="10,0" path="m9634,1124l9643,1124e" filled="false" stroked="true" strokeweight=".48pt" strokecolor="#000000">
                <v:path arrowok="t"/>
              </v:shape>
            </v:group>
            <v:group style="position:absolute;left:9634;top:1143;width:10;height:2" coordorigin="9634,1143" coordsize="10,2">
              <v:shape style="position:absolute;left:9634;top:1143;width:10;height:2" coordorigin="9634,1143" coordsize="10,0" path="m9634,1143l9643,1143e" filled="false" stroked="true" strokeweight=".48pt" strokecolor="#000000">
                <v:path arrowok="t"/>
              </v:shape>
            </v:group>
            <v:group style="position:absolute;left:9634;top:1163;width:10;height:2" coordorigin="9634,1163" coordsize="10,2">
              <v:shape style="position:absolute;left:9634;top:1163;width:10;height:2" coordorigin="9634,1163" coordsize="10,0" path="m9634,1163l9643,1163e" filled="false" stroked="true" strokeweight=".48pt" strokecolor="#000000">
                <v:path arrowok="t"/>
              </v:shape>
            </v:group>
            <v:group style="position:absolute;left:9634;top:1182;width:10;height:2" coordorigin="9634,1182" coordsize="10,2">
              <v:shape style="position:absolute;left:9634;top:1182;width:10;height:2" coordorigin="9634,1182" coordsize="10,0" path="m9634,1182l9643,1182e" filled="false" stroked="true" strokeweight=".48pt" strokecolor="#000000">
                <v:path arrowok="t"/>
              </v:shape>
            </v:group>
            <v:group style="position:absolute;left:9634;top:1201;width:10;height:2" coordorigin="9634,1201" coordsize="10,2">
              <v:shape style="position:absolute;left:9634;top:1201;width:10;height:2" coordorigin="9634,1201" coordsize="10,0" path="m9634,1201l9643,1201e" filled="false" stroked="true" strokeweight=".48pt" strokecolor="#000000">
                <v:path arrowok="t"/>
              </v:shape>
            </v:group>
            <v:group style="position:absolute;left:9634;top:1220;width:10;height:2" coordorigin="9634,1220" coordsize="10,2">
              <v:shape style="position:absolute;left:9634;top:1220;width:10;height:2" coordorigin="9634,1220" coordsize="10,0" path="m9634,1220l9643,1220e" filled="false" stroked="true" strokeweight=".48pt" strokecolor="#000000">
                <v:path arrowok="t"/>
              </v:shape>
            </v:group>
            <v:group style="position:absolute;left:9634;top:1239;width:10;height:2" coordorigin="9634,1239" coordsize="10,2">
              <v:shape style="position:absolute;left:9634;top:1239;width:10;height:2" coordorigin="9634,1239" coordsize="10,0" path="m9634,1239l9643,1239e" filled="false" stroked="true" strokeweight=".48pt" strokecolor="#000000">
                <v:path arrowok="t"/>
              </v:shape>
            </v:group>
            <v:group style="position:absolute;left:9634;top:1316;width:10;height:2" coordorigin="9634,1316" coordsize="10,2">
              <v:shape style="position:absolute;left:9634;top:1316;width:10;height:2" coordorigin="9634,1316" coordsize="10,0" path="m9634,1316l9643,1316e" filled="false" stroked="true" strokeweight=".48pt" strokecolor="#000000">
                <v:path arrowok="t"/>
              </v:shape>
            </v:group>
            <v:group style="position:absolute;left:9634;top:1335;width:10;height:2" coordorigin="9634,1335" coordsize="10,2">
              <v:shape style="position:absolute;left:9634;top:1335;width:10;height:2" coordorigin="9634,1335" coordsize="10,0" path="m9634,1335l9643,1335e" filled="false" stroked="true" strokeweight=".48pt" strokecolor="#000000">
                <v:path arrowok="t"/>
              </v:shape>
            </v:group>
            <v:group style="position:absolute;left:9634;top:1355;width:10;height:2" coordorigin="9634,1355" coordsize="10,2">
              <v:shape style="position:absolute;left:9634;top:1355;width:10;height:2" coordorigin="9634,1355" coordsize="10,0" path="m9634,1355l9643,1355e" filled="false" stroked="true" strokeweight=".48pt" strokecolor="#000000">
                <v:path arrowok="t"/>
              </v:shape>
            </v:group>
            <v:group style="position:absolute;left:9634;top:1374;width:10;height:2" coordorigin="9634,1374" coordsize="10,2">
              <v:shape style="position:absolute;left:9634;top:1374;width:10;height:2" coordorigin="9634,1374" coordsize="10,0" path="m9634,1374l9643,1374e" filled="false" stroked="true" strokeweight=".48pt" strokecolor="#000000">
                <v:path arrowok="t"/>
              </v:shape>
            </v:group>
            <v:group style="position:absolute;left:9634;top:1393;width:10;height:2" coordorigin="9634,1393" coordsize="10,2">
              <v:shape style="position:absolute;left:9634;top:1393;width:10;height:2" coordorigin="9634,1393" coordsize="10,0" path="m9634,1393l9643,1393e" filled="false" stroked="true" strokeweight=".48pt" strokecolor="#000000">
                <v:path arrowok="t"/>
              </v:shape>
            </v:group>
            <v:group style="position:absolute;left:9634;top:1412;width:10;height:2" coordorigin="9634,1412" coordsize="10,2">
              <v:shape style="position:absolute;left:9634;top:1412;width:10;height:2" coordorigin="9634,1412" coordsize="10,0" path="m9634,1412l9643,1412e" filled="false" stroked="true" strokeweight=".48pt" strokecolor="#000000">
                <v:path arrowok="t"/>
              </v:shape>
            </v:group>
            <v:group style="position:absolute;left:9634;top:1431;width:10;height:2" coordorigin="9634,1431" coordsize="10,2">
              <v:shape style="position:absolute;left:9634;top:1431;width:10;height:2" coordorigin="9634,1431" coordsize="10,0" path="m9634,1431l9643,1431e" filled="false" stroked="true" strokeweight=".48pt" strokecolor="#000000">
                <v:path arrowok="t"/>
              </v:shape>
            </v:group>
            <v:group style="position:absolute;left:9634;top:1451;width:10;height:2" coordorigin="9634,1451" coordsize="10,2">
              <v:shape style="position:absolute;left:9634;top:1451;width:10;height:2" coordorigin="9634,1451" coordsize="10,0" path="m9634,1451l9643,1451e" filled="false" stroked="true" strokeweight=".48pt" strokecolor="#000000">
                <v:path arrowok="t"/>
              </v:shape>
            </v:group>
            <v:group style="position:absolute;left:9634;top:1470;width:10;height:2" coordorigin="9634,1470" coordsize="10,2">
              <v:shape style="position:absolute;left:9634;top:1470;width:10;height:2" coordorigin="9634,1470" coordsize="10,0" path="m9634,1470l9643,1470e" filled="false" stroked="true" strokeweight=".48pt" strokecolor="#000000">
                <v:path arrowok="t"/>
              </v:shape>
            </v:group>
            <v:group style="position:absolute;left:9634;top:1489;width:10;height:2" coordorigin="9634,1489" coordsize="10,2">
              <v:shape style="position:absolute;left:9634;top:1489;width:10;height:2" coordorigin="9634,1489" coordsize="10,0" path="m9634,1489l9643,1489e" filled="false" stroked="true" strokeweight=".48pt" strokecolor="#000000">
                <v:path arrowok="t"/>
              </v:shape>
            </v:group>
            <v:group style="position:absolute;left:9634;top:1508;width:10;height:2" coordorigin="9634,1508" coordsize="10,2">
              <v:shape style="position:absolute;left:9634;top:1508;width:10;height:2" coordorigin="9634,1508" coordsize="10,0" path="m9634,1508l9643,1508e" filled="false" stroked="true" strokeweight=".48pt" strokecolor="#000000">
                <v:path arrowok="t"/>
              </v:shape>
            </v:group>
            <v:group style="position:absolute;left:9634;top:1527;width:10;height:2" coordorigin="9634,1527" coordsize="10,2">
              <v:shape style="position:absolute;left:9634;top:1527;width:10;height:2" coordorigin="9634,1527" coordsize="10,0" path="m9634,1527l9643,1527e" filled="false" stroked="true" strokeweight=".48pt" strokecolor="#000000">
                <v:path arrowok="t"/>
              </v:shape>
            </v:group>
            <v:group style="position:absolute;left:9634;top:1547;width:10;height:2" coordorigin="9634,1547" coordsize="10,2">
              <v:shape style="position:absolute;left:9634;top:1547;width:10;height:2" coordorigin="9634,1547" coordsize="10,0" path="m9634,1547l9643,1547e" filled="false" stroked="true" strokeweight=".48pt" strokecolor="#000000">
                <v:path arrowok="t"/>
              </v:shape>
            </v:group>
            <v:group style="position:absolute;left:9634;top:1566;width:10;height:2" coordorigin="9634,1566" coordsize="10,2">
              <v:shape style="position:absolute;left:9634;top:1566;width:10;height:2" coordorigin="9634,1566" coordsize="10,0" path="m9634,1566l9643,1566e" filled="false" stroked="true" strokeweight=".48pt" strokecolor="#000000">
                <v:path arrowok="t"/>
              </v:shape>
            </v:group>
            <v:group style="position:absolute;left:9634;top:1585;width:10;height:2" coordorigin="9634,1585" coordsize="10,2">
              <v:shape style="position:absolute;left:9634;top:1585;width:10;height:2" coordorigin="9634,1585" coordsize="10,0" path="m9634,1585l9643,1585e" filled="false" stroked="true" strokeweight=".48pt" strokecolor="#000000">
                <v:path arrowok="t"/>
              </v:shape>
            </v:group>
            <v:group style="position:absolute;left:9634;top:1604;width:10;height:2" coordorigin="9634,1604" coordsize="10,2">
              <v:shape style="position:absolute;left:9634;top:1604;width:10;height:2" coordorigin="9634,1604" coordsize="10,0" path="m9634,1604l9643,1604e" filled="false" stroked="true" strokeweight=".48pt" strokecolor="#000000">
                <v:path arrowok="t"/>
              </v:shape>
            </v:group>
            <v:group style="position:absolute;left:9634;top:1623;width:10;height:2" coordorigin="9634,1623" coordsize="10,2">
              <v:shape style="position:absolute;left:9634;top:1623;width:10;height:2" coordorigin="9634,1623" coordsize="10,0" path="m9634,1623l9643,1623e" filled="false" stroked="true" strokeweight=".48pt" strokecolor="#000000">
                <v:path arrowok="t"/>
              </v:shape>
            </v:group>
            <v:group style="position:absolute;left:9634;top:1643;width:10;height:2" coordorigin="9634,1643" coordsize="10,2">
              <v:shape style="position:absolute;left:9634;top:1643;width:10;height:2" coordorigin="9634,1643" coordsize="10,0" path="m9634,1643l9643,1643e" filled="false" stroked="true" strokeweight=".48pt" strokecolor="#000000">
                <v:path arrowok="t"/>
              </v:shape>
            </v:group>
            <v:group style="position:absolute;left:9634;top:1662;width:10;height:2" coordorigin="9634,1662" coordsize="10,2">
              <v:shape style="position:absolute;left:9634;top:1662;width:10;height:2" coordorigin="9634,1662" coordsize="10,0" path="m9634,1662l9643,1662e" filled="false" stroked="true" strokeweight=".48pt" strokecolor="#000000">
                <v:path arrowok="t"/>
              </v:shape>
            </v:group>
            <v:group style="position:absolute;left:9634;top:1681;width:10;height:2" coordorigin="9634,1681" coordsize="10,2">
              <v:shape style="position:absolute;left:9634;top:1681;width:10;height:2" coordorigin="9634,1681" coordsize="10,0" path="m9634,1681l9643,1681e" filled="false" stroked="true" strokeweight=".48pt" strokecolor="#000000">
                <v:path arrowok="t"/>
              </v:shape>
            </v:group>
            <v:group style="position:absolute;left:9634;top:1700;width:10;height:2" coordorigin="9634,1700" coordsize="10,2">
              <v:shape style="position:absolute;left:9634;top:1700;width:10;height:2" coordorigin="9634,1700" coordsize="10,0" path="m9634,1700l9643,1700e" filled="false" stroked="true" strokeweight=".48pt" strokecolor="#000000">
                <v:path arrowok="t"/>
              </v:shape>
            </v:group>
            <v:group style="position:absolute;left:9632;top:414;width:12;height:2" coordorigin="9632,414" coordsize="12,2">
              <v:shape style="position:absolute;left:9632;top:414;width:12;height:2" coordorigin="9632,414" coordsize="12,0" path="m9632,414l9644,414e" filled="false" stroked="true" strokeweight=".6pt" strokecolor="#000000">
                <v:path arrowok="t"/>
              </v:shape>
            </v:group>
            <v:group style="position:absolute;left:9632;top:433;width:12;height:2" coordorigin="9632,433" coordsize="12,2">
              <v:shape style="position:absolute;left:9632;top:433;width:12;height:2" coordorigin="9632,433" coordsize="12,0" path="m9632,433l9644,433e" filled="false" stroked="true" strokeweight=".6pt" strokecolor="#000000">
                <v:path arrowok="t"/>
              </v:shape>
            </v:group>
            <v:group style="position:absolute;left:9632;top:452;width:12;height:2" coordorigin="9632,452" coordsize="12,2">
              <v:shape style="position:absolute;left:9632;top:452;width:12;height:2" coordorigin="9632,452" coordsize="12,0" path="m9632,452l9644,452e" filled="false" stroked="true" strokeweight=".6pt" strokecolor="#000000">
                <v:path arrowok="t"/>
              </v:shape>
            </v:group>
            <v:group style="position:absolute;left:9632;top:471;width:12;height:2" coordorigin="9632,471" coordsize="12,2">
              <v:shape style="position:absolute;left:9632;top:471;width:12;height:2" coordorigin="9632,471" coordsize="12,0" path="m9632,471l9644,471e" filled="false" stroked="true" strokeweight=".6pt" strokecolor="#000000">
                <v:path arrowok="t"/>
              </v:shape>
            </v:group>
            <v:group style="position:absolute;left:9632;top:491;width:12;height:2" coordorigin="9632,491" coordsize="12,2">
              <v:shape style="position:absolute;left:9632;top:491;width:12;height:2" coordorigin="9632,491" coordsize="12,0" path="m9632,491l9644,491e" filled="false" stroked="true" strokeweight=".6pt" strokecolor="#000000">
                <v:path arrowok="t"/>
              </v:shape>
            </v:group>
            <v:group style="position:absolute;left:9632;top:510;width:12;height:2" coordorigin="9632,510" coordsize="12,2">
              <v:shape style="position:absolute;left:9632;top:510;width:12;height:2" coordorigin="9632,510" coordsize="12,0" path="m9632,510l9644,510e" filled="false" stroked="true" strokeweight=".6pt" strokecolor="#000000">
                <v:path arrowok="t"/>
              </v:shape>
            </v:group>
            <v:group style="position:absolute;left:9632;top:529;width:12;height:2" coordorigin="9632,529" coordsize="12,2">
              <v:shape style="position:absolute;left:9632;top:529;width:12;height:2" coordorigin="9632,529" coordsize="12,0" path="m9632,529l9644,529e" filled="false" stroked="true" strokeweight=".6pt" strokecolor="#000000">
                <v:path arrowok="t"/>
              </v:shape>
            </v:group>
            <v:group style="position:absolute;left:9632;top:548;width:12;height:2" coordorigin="9632,548" coordsize="12,2">
              <v:shape style="position:absolute;left:9632;top:548;width:12;height:2" coordorigin="9632,548" coordsize="12,0" path="m9632,548l9644,548e" filled="false" stroked="true" strokeweight=".6pt" strokecolor="#000000">
                <v:path arrowok="t"/>
              </v:shape>
            </v:group>
            <v:group style="position:absolute;left:9632;top:567;width:12;height:2" coordorigin="9632,567" coordsize="12,2">
              <v:shape style="position:absolute;left:9632;top:567;width:12;height:2" coordorigin="9632,567" coordsize="12,0" path="m9632,567l9644,567e" filled="false" stroked="true" strokeweight=".6pt" strokecolor="#000000">
                <v:path arrowok="t"/>
              </v:shape>
            </v:group>
            <v:group style="position:absolute;left:9632;top:587;width:12;height:2" coordorigin="9632,587" coordsize="12,2">
              <v:shape style="position:absolute;left:9632;top:587;width:12;height:2" coordorigin="9632,587" coordsize="12,0" path="m9632,587l9644,587e" filled="false" stroked="true" strokeweight=".6pt" strokecolor="#000000">
                <v:path arrowok="t"/>
              </v:shape>
            </v:group>
            <v:group style="position:absolute;left:9632;top:606;width:12;height:2" coordorigin="9632,606" coordsize="12,2">
              <v:shape style="position:absolute;left:9632;top:606;width:12;height:2" coordorigin="9632,606" coordsize="12,0" path="m9632,606l9644,606e" filled="false" stroked="true" strokeweight=".6pt" strokecolor="#000000">
                <v:path arrowok="t"/>
              </v:shape>
            </v:group>
            <v:group style="position:absolute;left:9632;top:625;width:12;height:2" coordorigin="9632,625" coordsize="12,2">
              <v:shape style="position:absolute;left:9632;top:625;width:12;height:2" coordorigin="9632,625" coordsize="12,0" path="m9632,625l9644,625e" filled="false" stroked="true" strokeweight=".6pt" strokecolor="#000000">
                <v:path arrowok="t"/>
              </v:shape>
            </v:group>
            <v:group style="position:absolute;left:9632;top:644;width:12;height:2" coordorigin="9632,644" coordsize="12,2">
              <v:shape style="position:absolute;left:9632;top:644;width:12;height:2" coordorigin="9632,644" coordsize="12,0" path="m9632,644l9644,644e" filled="false" stroked="true" strokeweight=".6pt" strokecolor="#000000">
                <v:path arrowok="t"/>
              </v:shape>
            </v:group>
            <v:group style="position:absolute;left:9632;top:663;width:12;height:2" coordorigin="9632,663" coordsize="12,2">
              <v:shape style="position:absolute;left:9632;top:663;width:12;height:2" coordorigin="9632,663" coordsize="12,0" path="m9632,663l9644,663e" filled="false" stroked="true" strokeweight=".6pt" strokecolor="#000000">
                <v:path arrowok="t"/>
              </v:shape>
            </v:group>
            <v:group style="position:absolute;left:9632;top:683;width:12;height:2" coordorigin="9632,683" coordsize="12,2">
              <v:shape style="position:absolute;left:9632;top:683;width:12;height:2" coordorigin="9632,683" coordsize="12,0" path="m9632,683l9644,683e" filled="false" stroked="true" strokeweight=".6pt" strokecolor="#000000">
                <v:path arrowok="t"/>
              </v:shape>
            </v:group>
            <v:group style="position:absolute;left:9632;top:702;width:12;height:2" coordorigin="9632,702" coordsize="12,2">
              <v:shape style="position:absolute;left:9632;top:702;width:12;height:2" coordorigin="9632,702" coordsize="12,0" path="m9632,702l9644,702e" filled="false" stroked="true" strokeweight=".6pt" strokecolor="#000000">
                <v:path arrowok="t"/>
              </v:shape>
            </v:group>
            <v:group style="position:absolute;left:9632;top:721;width:12;height:2" coordorigin="9632,721" coordsize="12,2">
              <v:shape style="position:absolute;left:9632;top:721;width:12;height:2" coordorigin="9632,721" coordsize="12,0" path="m9632,721l9644,721e" filled="false" stroked="true" strokeweight=".6pt" strokecolor="#000000">
                <v:path arrowok="t"/>
              </v:shape>
            </v:group>
            <v:group style="position:absolute;left:9632;top:740;width:12;height:2" coordorigin="9632,740" coordsize="12,2">
              <v:shape style="position:absolute;left:9632;top:740;width:12;height:2" coordorigin="9632,740" coordsize="12,0" path="m9632,740l9644,740e" filled="false" stroked="true" strokeweight=".6pt" strokecolor="#000000">
                <v:path arrowok="t"/>
              </v:shape>
            </v:group>
            <v:group style="position:absolute;left:9632;top:759;width:12;height:2" coordorigin="9632,759" coordsize="12,2">
              <v:shape style="position:absolute;left:9632;top:759;width:12;height:2" coordorigin="9632,759" coordsize="12,0" path="m9632,759l9644,759e" filled="false" stroked="true" strokeweight=".6pt" strokecolor="#000000">
                <v:path arrowok="t"/>
              </v:shape>
            </v:group>
            <v:group style="position:absolute;left:9632;top:779;width:12;height:2" coordorigin="9632,779" coordsize="12,2">
              <v:shape style="position:absolute;left:9632;top:779;width:12;height:2" coordorigin="9632,779" coordsize="12,0" path="m9632,779l9644,779e" filled="false" stroked="true" strokeweight=".6pt" strokecolor="#000000">
                <v:path arrowok="t"/>
              </v:shape>
            </v:group>
            <v:group style="position:absolute;left:9632;top:798;width:12;height:2" coordorigin="9632,798" coordsize="12,2">
              <v:shape style="position:absolute;left:9632;top:798;width:12;height:2" coordorigin="9632,798" coordsize="12,0" path="m9632,798l9644,798e" filled="false" stroked="true" strokeweight=".6pt" strokecolor="#000000">
                <v:path arrowok="t"/>
              </v:shape>
            </v:group>
            <v:group style="position:absolute;left:9632;top:817;width:12;height:2" coordorigin="9632,817" coordsize="12,2">
              <v:shape style="position:absolute;left:9632;top:817;width:12;height:2" coordorigin="9632,817" coordsize="12,0" path="m9632,817l9644,817e" filled="false" stroked="true" strokeweight=".6pt" strokecolor="#000000">
                <v:path arrowok="t"/>
              </v:shape>
            </v:group>
            <v:group style="position:absolute;left:9632;top:836;width:12;height:2" coordorigin="9632,836" coordsize="12,2">
              <v:shape style="position:absolute;left:9632;top:836;width:12;height:2" coordorigin="9632,836" coordsize="12,0" path="m9632,836l9644,836e" filled="false" stroked="true" strokeweight=".6pt" strokecolor="#000000">
                <v:path arrowok="t"/>
              </v:shape>
            </v:group>
            <v:group style="position:absolute;left:9632;top:855;width:12;height:2" coordorigin="9632,855" coordsize="12,2">
              <v:shape style="position:absolute;left:9632;top:855;width:12;height:2" coordorigin="9632,855" coordsize="12,0" path="m9632,855l9644,855e" filled="false" stroked="true" strokeweight=".6pt" strokecolor="#000000">
                <v:path arrowok="t"/>
              </v:shape>
            </v:group>
            <v:group style="position:absolute;left:9632;top:875;width:12;height:2" coordorigin="9632,875" coordsize="12,2">
              <v:shape style="position:absolute;left:9632;top:875;width:12;height:2" coordorigin="9632,875" coordsize="12,0" path="m9632,875l9644,875e" filled="false" stroked="true" strokeweight=".6pt" strokecolor="#000000">
                <v:path arrowok="t"/>
              </v:shape>
            </v:group>
            <v:group style="position:absolute;left:9632;top:894;width:12;height:2" coordorigin="9632,894" coordsize="12,2">
              <v:shape style="position:absolute;left:9632;top:894;width:12;height:2" coordorigin="9632,894" coordsize="12,0" path="m9632,894l9644,894e" filled="false" stroked="true" strokeweight=".6pt" strokecolor="#000000">
                <v:path arrowok="t"/>
              </v:shape>
            </v:group>
            <v:group style="position:absolute;left:9632;top:913;width:12;height:2" coordorigin="9632,913" coordsize="12,2">
              <v:shape style="position:absolute;left:9632;top:913;width:12;height:2" coordorigin="9632,913" coordsize="12,0" path="m9632,913l9644,913e" filled="false" stroked="true" strokeweight=".6pt" strokecolor="#000000">
                <v:path arrowok="t"/>
              </v:shape>
            </v:group>
            <v:group style="position:absolute;left:9632;top:932;width:12;height:2" coordorigin="9632,932" coordsize="12,2">
              <v:shape style="position:absolute;left:9632;top:932;width:12;height:2" coordorigin="9632,932" coordsize="12,0" path="m9632,932l9644,932e" filled="false" stroked="true" strokeweight=".6pt" strokecolor="#000000">
                <v:path arrowok="t"/>
              </v:shape>
            </v:group>
            <v:group style="position:absolute;left:9632;top:951;width:12;height:2" coordorigin="9632,951" coordsize="12,2">
              <v:shape style="position:absolute;left:9632;top:951;width:12;height:2" coordorigin="9632,951" coordsize="12,0" path="m9632,951l9644,951e" filled="false" stroked="true" strokeweight=".6pt" strokecolor="#000000">
                <v:path arrowok="t"/>
              </v:shape>
            </v:group>
            <v:group style="position:absolute;left:9632;top:971;width:12;height:2" coordorigin="9632,971" coordsize="12,2">
              <v:shape style="position:absolute;left:9632;top:971;width:12;height:2" coordorigin="9632,971" coordsize="12,0" path="m9632,971l9644,971e" filled="false" stroked="true" strokeweight=".6pt" strokecolor="#000000">
                <v:path arrowok="t"/>
              </v:shape>
            </v:group>
            <v:group style="position:absolute;left:9632;top:990;width:12;height:2" coordorigin="9632,990" coordsize="12,2">
              <v:shape style="position:absolute;left:9632;top:990;width:12;height:2" coordorigin="9632,990" coordsize="12,0" path="m9632,990l9644,990e" filled="false" stroked="true" strokeweight=".6pt" strokecolor="#000000">
                <v:path arrowok="t"/>
              </v:shape>
            </v:group>
            <v:group style="position:absolute;left:9632;top:1009;width:12;height:2" coordorigin="9632,1009" coordsize="12,2">
              <v:shape style="position:absolute;left:9632;top:1009;width:12;height:2" coordorigin="9632,1009" coordsize="12,0" path="m9632,1009l9644,1009e" filled="false" stroked="true" strokeweight=".6pt" strokecolor="#000000">
                <v:path arrowok="t"/>
              </v:shape>
            </v:group>
            <v:group style="position:absolute;left:9632;top:1028;width:12;height:2" coordorigin="9632,1028" coordsize="12,2">
              <v:shape style="position:absolute;left:9632;top:1028;width:12;height:2" coordorigin="9632,1028" coordsize="12,0" path="m9632,1028l9644,1028e" filled="false" stroked="true" strokeweight=".6pt" strokecolor="#000000">
                <v:path arrowok="t"/>
              </v:shape>
            </v:group>
            <v:group style="position:absolute;left:9632;top:1047;width:12;height:2" coordorigin="9632,1047" coordsize="12,2">
              <v:shape style="position:absolute;left:9632;top:1047;width:12;height:2" coordorigin="9632,1047" coordsize="12,0" path="m9632,1047l9644,1047e" filled="false" stroked="true" strokeweight=".6pt" strokecolor="#000000">
                <v:path arrowok="t"/>
              </v:shape>
            </v:group>
            <v:group style="position:absolute;left:9632;top:1067;width:12;height:2" coordorigin="9632,1067" coordsize="12,2">
              <v:shape style="position:absolute;left:9632;top:1067;width:12;height:2" coordorigin="9632,1067" coordsize="12,0" path="m9632,1067l9644,1067e" filled="false" stroked="true" strokeweight=".6pt" strokecolor="#000000">
                <v:path arrowok="t"/>
              </v:shape>
            </v:group>
            <v:group style="position:absolute;left:9632;top:1086;width:12;height:2" coordorigin="9632,1086" coordsize="12,2">
              <v:shape style="position:absolute;left:9632;top:1086;width:12;height:2" coordorigin="9632,1086" coordsize="12,0" path="m9632,1086l9644,1086e" filled="false" stroked="true" strokeweight=".6pt" strokecolor="#000000">
                <v:path arrowok="t"/>
              </v:shape>
            </v:group>
            <v:group style="position:absolute;left:9632;top:1105;width:12;height:2" coordorigin="9632,1105" coordsize="12,2">
              <v:shape style="position:absolute;left:9632;top:1105;width:12;height:2" coordorigin="9632,1105" coordsize="12,0" path="m9632,1105l9644,1105e" filled="false" stroked="true" strokeweight=".6pt" strokecolor="#000000">
                <v:path arrowok="t"/>
              </v:shape>
            </v:group>
            <v:group style="position:absolute;left:9632;top:1124;width:12;height:2" coordorigin="9632,1124" coordsize="12,2">
              <v:shape style="position:absolute;left:9632;top:1124;width:12;height:2" coordorigin="9632,1124" coordsize="12,0" path="m9632,1124l9644,1124e" filled="false" stroked="true" strokeweight=".6pt" strokecolor="#000000">
                <v:path arrowok="t"/>
              </v:shape>
            </v:group>
            <v:group style="position:absolute;left:9632;top:1143;width:12;height:2" coordorigin="9632,1143" coordsize="12,2">
              <v:shape style="position:absolute;left:9632;top:1143;width:12;height:2" coordorigin="9632,1143" coordsize="12,0" path="m9632,1143l9644,1143e" filled="false" stroked="true" strokeweight=".6pt" strokecolor="#000000">
                <v:path arrowok="t"/>
              </v:shape>
            </v:group>
            <v:group style="position:absolute;left:9632;top:1163;width:12;height:2" coordorigin="9632,1163" coordsize="12,2">
              <v:shape style="position:absolute;left:9632;top:1163;width:12;height:2" coordorigin="9632,1163" coordsize="12,0" path="m9632,1163l9644,1163e" filled="false" stroked="true" strokeweight=".6pt" strokecolor="#000000">
                <v:path arrowok="t"/>
              </v:shape>
            </v:group>
            <v:group style="position:absolute;left:9632;top:1182;width:12;height:2" coordorigin="9632,1182" coordsize="12,2">
              <v:shape style="position:absolute;left:9632;top:1182;width:12;height:2" coordorigin="9632,1182" coordsize="12,0" path="m9632,1182l9644,1182e" filled="false" stroked="true" strokeweight=".6pt" strokecolor="#000000">
                <v:path arrowok="t"/>
              </v:shape>
            </v:group>
            <v:group style="position:absolute;left:9632;top:1201;width:12;height:2" coordorigin="9632,1201" coordsize="12,2">
              <v:shape style="position:absolute;left:9632;top:1201;width:12;height:2" coordorigin="9632,1201" coordsize="12,0" path="m9632,1201l9644,1201e" filled="false" stroked="true" strokeweight=".6pt" strokecolor="#000000">
                <v:path arrowok="t"/>
              </v:shape>
            </v:group>
            <v:group style="position:absolute;left:9632;top:1220;width:12;height:2" coordorigin="9632,1220" coordsize="12,2">
              <v:shape style="position:absolute;left:9632;top:1220;width:12;height:2" coordorigin="9632,1220" coordsize="12,0" path="m9632,1220l9644,1220e" filled="false" stroked="true" strokeweight=".6pt" strokecolor="#000000">
                <v:path arrowok="t"/>
              </v:shape>
            </v:group>
            <v:group style="position:absolute;left:9632;top:1239;width:12;height:2" coordorigin="9632,1239" coordsize="12,2">
              <v:shape style="position:absolute;left:9632;top:1239;width:12;height:2" coordorigin="9632,1239" coordsize="12,0" path="m9632,1239l9644,1239e" filled="false" stroked="true" strokeweight=".6pt" strokecolor="#000000">
                <v:path arrowok="t"/>
              </v:shape>
            </v:group>
            <v:group style="position:absolute;left:9632;top:1259;width:12;height:2" coordorigin="9632,1259" coordsize="12,2">
              <v:shape style="position:absolute;left:9632;top:1259;width:12;height:2" coordorigin="9632,1259" coordsize="12,0" path="m9632,1259l9644,1259e" filled="false" stroked="true" strokeweight=".6pt" strokecolor="#000000">
                <v:path arrowok="t"/>
              </v:shape>
            </v:group>
            <v:group style="position:absolute;left:9632;top:1278;width:12;height:2" coordorigin="9632,1278" coordsize="12,2">
              <v:shape style="position:absolute;left:9632;top:1278;width:12;height:2" coordorigin="9632,1278" coordsize="12,0" path="m9632,1278l9644,1278e" filled="false" stroked="true" strokeweight=".6pt" strokecolor="#000000">
                <v:path arrowok="t"/>
              </v:shape>
            </v:group>
            <v:group style="position:absolute;left:9632;top:1297;width:12;height:2" coordorigin="9632,1297" coordsize="12,2">
              <v:shape style="position:absolute;left:9632;top:1297;width:12;height:2" coordorigin="9632,1297" coordsize="12,0" path="m9632,1297l9644,1297e" filled="false" stroked="true" strokeweight=".6pt" strokecolor="#000000">
                <v:path arrowok="t"/>
              </v:shape>
            </v:group>
            <v:group style="position:absolute;left:9632;top:1316;width:12;height:2" coordorigin="9632,1316" coordsize="12,2">
              <v:shape style="position:absolute;left:9632;top:1316;width:12;height:2" coordorigin="9632,1316" coordsize="12,0" path="m9632,1316l9644,1316e" filled="false" stroked="true" strokeweight=".6pt" strokecolor="#000000">
                <v:path arrowok="t"/>
              </v:shape>
            </v:group>
            <v:group style="position:absolute;left:9632;top:1335;width:12;height:2" coordorigin="9632,1335" coordsize="12,2">
              <v:shape style="position:absolute;left:9632;top:1335;width:12;height:2" coordorigin="9632,1335" coordsize="12,0" path="m9632,1335l9644,1335e" filled="false" stroked="true" strokeweight=".6pt" strokecolor="#000000">
                <v:path arrowok="t"/>
              </v:shape>
            </v:group>
            <v:group style="position:absolute;left:9632;top:1355;width:12;height:2" coordorigin="9632,1355" coordsize="12,2">
              <v:shape style="position:absolute;left:9632;top:1355;width:12;height:2" coordorigin="9632,1355" coordsize="12,0" path="m9632,1355l9644,1355e" filled="false" stroked="true" strokeweight=".6pt" strokecolor="#000000">
                <v:path arrowok="t"/>
              </v:shape>
            </v:group>
            <v:group style="position:absolute;left:9632;top:1374;width:12;height:2" coordorigin="9632,1374" coordsize="12,2">
              <v:shape style="position:absolute;left:9632;top:1374;width:12;height:2" coordorigin="9632,1374" coordsize="12,0" path="m9632,1374l9644,1374e" filled="false" stroked="true" strokeweight=".6pt" strokecolor="#000000">
                <v:path arrowok="t"/>
              </v:shape>
            </v:group>
            <v:group style="position:absolute;left:9632;top:1393;width:12;height:2" coordorigin="9632,1393" coordsize="12,2">
              <v:shape style="position:absolute;left:9632;top:1393;width:12;height:2" coordorigin="9632,1393" coordsize="12,0" path="m9632,1393l9644,1393e" filled="false" stroked="true" strokeweight=".6pt" strokecolor="#000000">
                <v:path arrowok="t"/>
              </v:shape>
            </v:group>
            <v:group style="position:absolute;left:9632;top:1412;width:12;height:2" coordorigin="9632,1412" coordsize="12,2">
              <v:shape style="position:absolute;left:9632;top:1412;width:12;height:2" coordorigin="9632,1412" coordsize="12,0" path="m9632,1412l9644,1412e" filled="false" stroked="true" strokeweight=".6pt" strokecolor="#000000">
                <v:path arrowok="t"/>
              </v:shape>
            </v:group>
            <v:group style="position:absolute;left:9632;top:1431;width:12;height:2" coordorigin="9632,1431" coordsize="12,2">
              <v:shape style="position:absolute;left:9632;top:1431;width:12;height:2" coordorigin="9632,1431" coordsize="12,0" path="m9632,1431l9644,1431e" filled="false" stroked="true" strokeweight=".6pt" strokecolor="#000000">
                <v:path arrowok="t"/>
              </v:shape>
            </v:group>
            <v:group style="position:absolute;left:9632;top:1451;width:12;height:2" coordorigin="9632,1451" coordsize="12,2">
              <v:shape style="position:absolute;left:9632;top:1451;width:12;height:2" coordorigin="9632,1451" coordsize="12,0" path="m9632,1451l9644,1451e" filled="false" stroked="true" strokeweight=".6pt" strokecolor="#000000">
                <v:path arrowok="t"/>
              </v:shape>
            </v:group>
            <v:group style="position:absolute;left:9632;top:1470;width:12;height:2" coordorigin="9632,1470" coordsize="12,2">
              <v:shape style="position:absolute;left:9632;top:1470;width:12;height:2" coordorigin="9632,1470" coordsize="12,0" path="m9632,1470l9644,1470e" filled="false" stroked="true" strokeweight=".6pt" strokecolor="#000000">
                <v:path arrowok="t"/>
              </v:shape>
            </v:group>
            <v:group style="position:absolute;left:9632;top:1489;width:12;height:2" coordorigin="9632,1489" coordsize="12,2">
              <v:shape style="position:absolute;left:9632;top:1489;width:12;height:2" coordorigin="9632,1489" coordsize="12,0" path="m9632,1489l9644,1489e" filled="false" stroked="true" strokeweight=".6pt" strokecolor="#000000">
                <v:path arrowok="t"/>
              </v:shape>
            </v:group>
            <v:group style="position:absolute;left:9632;top:1508;width:12;height:2" coordorigin="9632,1508" coordsize="12,2">
              <v:shape style="position:absolute;left:9632;top:1508;width:12;height:2" coordorigin="9632,1508" coordsize="12,0" path="m9632,1508l9644,1508e" filled="false" stroked="true" strokeweight=".6pt" strokecolor="#000000">
                <v:path arrowok="t"/>
              </v:shape>
            </v:group>
            <v:group style="position:absolute;left:9632;top:1527;width:12;height:2" coordorigin="9632,1527" coordsize="12,2">
              <v:shape style="position:absolute;left:9632;top:1527;width:12;height:2" coordorigin="9632,1527" coordsize="12,0" path="m9632,1527l9644,1527e" filled="false" stroked="true" strokeweight=".6pt" strokecolor="#000000">
                <v:path arrowok="t"/>
              </v:shape>
            </v:group>
            <v:group style="position:absolute;left:9632;top:1547;width:12;height:2" coordorigin="9632,1547" coordsize="12,2">
              <v:shape style="position:absolute;left:9632;top:1547;width:12;height:2" coordorigin="9632,1547" coordsize="12,0" path="m9632,1547l9644,1547e" filled="false" stroked="true" strokeweight=".6pt" strokecolor="#000000">
                <v:path arrowok="t"/>
              </v:shape>
            </v:group>
            <v:group style="position:absolute;left:9632;top:1566;width:12;height:2" coordorigin="9632,1566" coordsize="12,2">
              <v:shape style="position:absolute;left:9632;top:1566;width:12;height:2" coordorigin="9632,1566" coordsize="12,0" path="m9632,1566l9644,1566e" filled="false" stroked="true" strokeweight=".6pt" strokecolor="#000000">
                <v:path arrowok="t"/>
              </v:shape>
            </v:group>
            <v:group style="position:absolute;left:9632;top:1585;width:12;height:2" coordorigin="9632,1585" coordsize="12,2">
              <v:shape style="position:absolute;left:9632;top:1585;width:12;height:2" coordorigin="9632,1585" coordsize="12,0" path="m9632,1585l9644,1585e" filled="false" stroked="true" strokeweight=".6pt" strokecolor="#000000">
                <v:path arrowok="t"/>
              </v:shape>
            </v:group>
            <v:group style="position:absolute;left:9632;top:1604;width:12;height:2" coordorigin="9632,1604" coordsize="12,2">
              <v:shape style="position:absolute;left:9632;top:1604;width:12;height:2" coordorigin="9632,1604" coordsize="12,0" path="m9632,1604l9644,1604e" filled="false" stroked="true" strokeweight=".6pt" strokecolor="#000000">
                <v:path arrowok="t"/>
              </v:shape>
            </v:group>
            <v:group style="position:absolute;left:9632;top:1623;width:12;height:2" coordorigin="9632,1623" coordsize="12,2">
              <v:shape style="position:absolute;left:9632;top:1623;width:12;height:2" coordorigin="9632,1623" coordsize="12,0" path="m9632,1623l9644,1623e" filled="false" stroked="true" strokeweight=".6pt" strokecolor="#000000">
                <v:path arrowok="t"/>
              </v:shape>
            </v:group>
            <v:group style="position:absolute;left:9632;top:1643;width:12;height:2" coordorigin="9632,1643" coordsize="12,2">
              <v:shape style="position:absolute;left:9632;top:1643;width:12;height:2" coordorigin="9632,1643" coordsize="12,0" path="m9632,1643l9644,1643e" filled="false" stroked="true" strokeweight=".6pt" strokecolor="#000000">
                <v:path arrowok="t"/>
              </v:shape>
            </v:group>
            <v:group style="position:absolute;left:9632;top:1662;width:12;height:2" coordorigin="9632,1662" coordsize="12,2">
              <v:shape style="position:absolute;left:9632;top:1662;width:12;height:2" coordorigin="9632,1662" coordsize="12,0" path="m9632,1662l9644,1662e" filled="false" stroked="true" strokeweight=".6pt" strokecolor="#000000">
                <v:path arrowok="t"/>
              </v:shape>
            </v:group>
            <v:group style="position:absolute;left:9632;top:1681;width:12;height:2" coordorigin="9632,1681" coordsize="12,2">
              <v:shape style="position:absolute;left:9632;top:1681;width:12;height:2" coordorigin="9632,1681" coordsize="12,0" path="m9632,1681l9644,1681e" filled="false" stroked="true" strokeweight=".6pt" strokecolor="#000000">
                <v:path arrowok="t"/>
              </v:shape>
            </v:group>
            <v:group style="position:absolute;left:9632;top:1700;width:12;height:2" coordorigin="9632,1700" coordsize="12,2">
              <v:shape style="position:absolute;left:9632;top:1700;width:12;height:2" coordorigin="9632,1700" coordsize="12,0" path="m9632,1700l9644,1700e" filled="false" stroked="true" strokeweight=".6pt" strokecolor="#000000">
                <v:path arrowok="t"/>
              </v:shape>
            </v:group>
            <v:group style="position:absolute;left:9632;top:1719;width:12;height:2" coordorigin="9632,1719" coordsize="12,2">
              <v:shape style="position:absolute;left:9632;top:1719;width:12;height:2" coordorigin="9632,1719" coordsize="12,0" path="m9632,1719l9644,1719e" filled="false" stroked="true" strokeweight=".6pt" strokecolor="#000000">
                <v:path arrowok="t"/>
              </v:shape>
            </v:group>
            <v:group style="position:absolute;left:9632;top:1739;width:12;height:2" coordorigin="9632,1739" coordsize="12,2">
              <v:shape style="position:absolute;left:9632;top:1739;width:12;height:2" coordorigin="9632,1739" coordsize="12,0" path="m9632,1739l9644,1739e" filled="false" stroked="true" strokeweight=".6pt" strokecolor="#000000">
                <v:path arrowok="t"/>
              </v:shape>
            </v:group>
            <v:group style="position:absolute;left:9634;top:1787;width:10;height:2" coordorigin="9634,1787" coordsize="10,2">
              <v:shape style="position:absolute;left:9634;top:1787;width:10;height:2" coordorigin="9634,1787" coordsize="10,0" path="m9634,1787l9643,1787e" filled="false" stroked="true" strokeweight=".48pt" strokecolor="#000000">
                <v:path arrowok="t"/>
              </v:shape>
            </v:group>
            <v:group style="position:absolute;left:9634;top:1806;width:10;height:2" coordorigin="9634,1806" coordsize="10,2">
              <v:shape style="position:absolute;left:9634;top:1806;width:10;height:2" coordorigin="9634,1806" coordsize="10,0" path="m9634,1806l9643,1806e" filled="false" stroked="true" strokeweight=".48pt" strokecolor="#000000">
                <v:path arrowok="t"/>
              </v:shape>
            </v:group>
            <v:group style="position:absolute;left:9634;top:1825;width:10;height:2" coordorigin="9634,1825" coordsize="10,2">
              <v:shape style="position:absolute;left:9634;top:1825;width:10;height:2" coordorigin="9634,1825" coordsize="10,0" path="m9634,1825l9643,1825e" filled="false" stroked="true" strokeweight=".48pt" strokecolor="#000000">
                <v:path arrowok="t"/>
              </v:shape>
            </v:group>
            <v:group style="position:absolute;left:9634;top:1844;width:10;height:2" coordorigin="9634,1844" coordsize="10,2">
              <v:shape style="position:absolute;left:9634;top:1844;width:10;height:2" coordorigin="9634,1844" coordsize="10,0" path="m9634,1844l9643,1844e" filled="false" stroked="true" strokeweight=".48pt" strokecolor="#000000">
                <v:path arrowok="t"/>
              </v:shape>
            </v:group>
            <v:group style="position:absolute;left:9634;top:1863;width:10;height:2" coordorigin="9634,1863" coordsize="10,2">
              <v:shape style="position:absolute;left:9634;top:1863;width:10;height:2" coordorigin="9634,1863" coordsize="10,0" path="m9634,1863l9643,1863e" filled="false" stroked="true" strokeweight=".48pt" strokecolor="#000000">
                <v:path arrowok="t"/>
              </v:shape>
            </v:group>
            <v:group style="position:absolute;left:9634;top:1883;width:10;height:2" coordorigin="9634,1883" coordsize="10,2">
              <v:shape style="position:absolute;left:9634;top:1883;width:10;height:2" coordorigin="9634,1883" coordsize="10,0" path="m9634,1883l9643,1883e" filled="false" stroked="true" strokeweight=".48pt" strokecolor="#000000">
                <v:path arrowok="t"/>
              </v:shape>
            </v:group>
            <v:group style="position:absolute;left:9634;top:1902;width:10;height:2" coordorigin="9634,1902" coordsize="10,2">
              <v:shape style="position:absolute;left:9634;top:1902;width:10;height:2" coordorigin="9634,1902" coordsize="10,0" path="m9634,1902l9643,1902e" filled="false" stroked="true" strokeweight=".48pt" strokecolor="#000000">
                <v:path arrowok="t"/>
              </v:shape>
            </v:group>
            <v:group style="position:absolute;left:9634;top:1921;width:10;height:2" coordorigin="9634,1921" coordsize="10,2">
              <v:shape style="position:absolute;left:9634;top:1921;width:10;height:2" coordorigin="9634,1921" coordsize="10,0" path="m9634,1921l9643,1921e" filled="false" stroked="true" strokeweight=".48pt" strokecolor="#000000">
                <v:path arrowok="t"/>
              </v:shape>
            </v:group>
            <v:group style="position:absolute;left:9634;top:1940;width:10;height:2" coordorigin="9634,1940" coordsize="10,2">
              <v:shape style="position:absolute;left:9634;top:1940;width:10;height:2" coordorigin="9634,1940" coordsize="10,0" path="m9634,1940l9643,1940e" filled="false" stroked="true" strokeweight=".48pt" strokecolor="#000000">
                <v:path arrowok="t"/>
              </v:shape>
            </v:group>
            <v:group style="position:absolute;left:9634;top:1959;width:10;height:2" coordorigin="9634,1959" coordsize="10,2">
              <v:shape style="position:absolute;left:9634;top:1959;width:10;height:2" coordorigin="9634,1959" coordsize="10,0" path="m9634,1959l9643,1959e" filled="false" stroked="true" strokeweight=".48pt" strokecolor="#000000">
                <v:path arrowok="t"/>
              </v:shape>
            </v:group>
            <v:group style="position:absolute;left:9634;top:1979;width:10;height:2" coordorigin="9634,1979" coordsize="10,2">
              <v:shape style="position:absolute;left:9634;top:1979;width:10;height:2" coordorigin="9634,1979" coordsize="10,0" path="m9634,1979l9643,1979e" filled="false" stroked="true" strokeweight=".48pt" strokecolor="#000000">
                <v:path arrowok="t"/>
              </v:shape>
            </v:group>
            <v:group style="position:absolute;left:9634;top:1998;width:10;height:2" coordorigin="9634,1998" coordsize="10,2">
              <v:shape style="position:absolute;left:9634;top:1998;width:10;height:2" coordorigin="9634,1998" coordsize="10,0" path="m9634,1998l9643,1998e" filled="false" stroked="true" strokeweight=".48pt" strokecolor="#000000">
                <v:path arrowok="t"/>
              </v:shape>
            </v:group>
            <v:group style="position:absolute;left:9634;top:2017;width:10;height:2" coordorigin="9634,2017" coordsize="10,2">
              <v:shape style="position:absolute;left:9634;top:2017;width:10;height:2" coordorigin="9634,2017" coordsize="10,0" path="m9634,2017l9643,2017e" filled="false" stroked="true" strokeweight=".48pt" strokecolor="#000000">
                <v:path arrowok="t"/>
              </v:shape>
            </v:group>
            <v:group style="position:absolute;left:9634;top:2036;width:10;height:2" coordorigin="9634,2036" coordsize="10,2">
              <v:shape style="position:absolute;left:9634;top:2036;width:10;height:2" coordorigin="9634,2036" coordsize="10,0" path="m9634,2036l9643,2036e" filled="false" stroked="true" strokeweight=".48pt" strokecolor="#000000">
                <v:path arrowok="t"/>
              </v:shape>
            </v:group>
            <v:group style="position:absolute;left:9634;top:2055;width:10;height:2" coordorigin="9634,2055" coordsize="10,2">
              <v:shape style="position:absolute;left:9634;top:2055;width:10;height:2" coordorigin="9634,2055" coordsize="10,0" path="m9634,2055l9643,2055e" filled="false" stroked="true" strokeweight=".48pt" strokecolor="#000000">
                <v:path arrowok="t"/>
              </v:shape>
            </v:group>
            <v:group style="position:absolute;left:9634;top:2075;width:10;height:2" coordorigin="9634,2075" coordsize="10,2">
              <v:shape style="position:absolute;left:9634;top:2075;width:10;height:2" coordorigin="9634,2075" coordsize="10,0" path="m9634,2075l9643,2075e" filled="false" stroked="true" strokeweight=".48pt" strokecolor="#000000">
                <v:path arrowok="t"/>
              </v:shape>
            </v:group>
            <v:group style="position:absolute;left:9634;top:2094;width:10;height:2" coordorigin="9634,2094" coordsize="10,2">
              <v:shape style="position:absolute;left:9634;top:2094;width:10;height:2" coordorigin="9634,2094" coordsize="10,0" path="m9634,2094l9643,2094e" filled="false" stroked="true" strokeweight=".48pt" strokecolor="#000000">
                <v:path arrowok="t"/>
              </v:shape>
            </v:group>
            <v:group style="position:absolute;left:9634;top:2113;width:10;height:2" coordorigin="9634,2113" coordsize="10,2">
              <v:shape style="position:absolute;left:9634;top:2113;width:10;height:2" coordorigin="9634,2113" coordsize="10,0" path="m9634,2113l9643,2113e" filled="false" stroked="true" strokeweight=".48pt" strokecolor="#000000">
                <v:path arrowok="t"/>
              </v:shape>
            </v:group>
            <v:group style="position:absolute;left:9634;top:2132;width:10;height:2" coordorigin="9634,2132" coordsize="10,2">
              <v:shape style="position:absolute;left:9634;top:2132;width:10;height:2" coordorigin="9634,2132" coordsize="10,0" path="m9634,2132l9643,2132e" filled="false" stroked="true" strokeweight=".48pt" strokecolor="#000000">
                <v:path arrowok="t"/>
              </v:shape>
            </v:group>
            <v:group style="position:absolute;left:9634;top:2151;width:10;height:2" coordorigin="9634,2151" coordsize="10,2">
              <v:shape style="position:absolute;left:9634;top:2151;width:10;height:2" coordorigin="9634,2151" coordsize="10,0" path="m9634,2151l9643,2151e" filled="false" stroked="true" strokeweight=".48pt" strokecolor="#000000">
                <v:path arrowok="t"/>
              </v:shape>
            </v:group>
            <v:group style="position:absolute;left:9634;top:2171;width:10;height:2" coordorigin="9634,2171" coordsize="10,2">
              <v:shape style="position:absolute;left:9634;top:2171;width:10;height:2" coordorigin="9634,2171" coordsize="10,0" path="m9634,2171l9643,2171e" filled="false" stroked="true" strokeweight=".48pt" strokecolor="#000000">
                <v:path arrowok="t"/>
              </v:shape>
            </v:group>
            <v:group style="position:absolute;left:9632;top:1748;width:12;height:2" coordorigin="9632,1748" coordsize="12,2">
              <v:shape style="position:absolute;left:9632;top:1748;width:12;height:2" coordorigin="9632,1748" coordsize="12,0" path="m9632,1748l9644,1748e" filled="false" stroked="true" strokeweight=".6pt" strokecolor="#000000">
                <v:path arrowok="t"/>
              </v:shape>
            </v:group>
            <v:group style="position:absolute;left:9632;top:1767;width:12;height:2" coordorigin="9632,1767" coordsize="12,2">
              <v:shape style="position:absolute;left:9632;top:1767;width:12;height:2" coordorigin="9632,1767" coordsize="12,0" path="m9632,1767l9644,1767e" filled="false" stroked="true" strokeweight=".6pt" strokecolor="#000000">
                <v:path arrowok="t"/>
              </v:shape>
            </v:group>
            <v:group style="position:absolute;left:9632;top:1787;width:12;height:2" coordorigin="9632,1787" coordsize="12,2">
              <v:shape style="position:absolute;left:9632;top:1787;width:12;height:2" coordorigin="9632,1787" coordsize="12,0" path="m9632,1787l9644,1787e" filled="false" stroked="true" strokeweight=".6pt" strokecolor="#000000">
                <v:path arrowok="t"/>
              </v:shape>
            </v:group>
            <v:group style="position:absolute;left:9632;top:1806;width:12;height:2" coordorigin="9632,1806" coordsize="12,2">
              <v:shape style="position:absolute;left:9632;top:1806;width:12;height:2" coordorigin="9632,1806" coordsize="12,0" path="m9632,1806l9644,1806e" filled="false" stroked="true" strokeweight=".6pt" strokecolor="#000000">
                <v:path arrowok="t"/>
              </v:shape>
            </v:group>
            <v:group style="position:absolute;left:9632;top:1825;width:12;height:2" coordorigin="9632,1825" coordsize="12,2">
              <v:shape style="position:absolute;left:9632;top:1825;width:12;height:2" coordorigin="9632,1825" coordsize="12,0" path="m9632,1825l9644,1825e" filled="false" stroked="true" strokeweight=".6pt" strokecolor="#000000">
                <v:path arrowok="t"/>
              </v:shape>
            </v:group>
            <v:group style="position:absolute;left:9632;top:1844;width:12;height:2" coordorigin="9632,1844" coordsize="12,2">
              <v:shape style="position:absolute;left:9632;top:1844;width:12;height:2" coordorigin="9632,1844" coordsize="12,0" path="m9632,1844l9644,1844e" filled="false" stroked="true" strokeweight=".6pt" strokecolor="#000000">
                <v:path arrowok="t"/>
              </v:shape>
            </v:group>
            <v:group style="position:absolute;left:9632;top:1863;width:12;height:2" coordorigin="9632,1863" coordsize="12,2">
              <v:shape style="position:absolute;left:9632;top:1863;width:12;height:2" coordorigin="9632,1863" coordsize="12,0" path="m9632,1863l9644,1863e" filled="false" stroked="true" strokeweight=".6pt" strokecolor="#000000">
                <v:path arrowok="t"/>
              </v:shape>
            </v:group>
            <v:group style="position:absolute;left:9632;top:1883;width:12;height:2" coordorigin="9632,1883" coordsize="12,2">
              <v:shape style="position:absolute;left:9632;top:1883;width:12;height:2" coordorigin="9632,1883" coordsize="12,0" path="m9632,1883l9644,1883e" filled="false" stroked="true" strokeweight=".6pt" strokecolor="#000000">
                <v:path arrowok="t"/>
              </v:shape>
            </v:group>
            <v:group style="position:absolute;left:9632;top:1902;width:12;height:2" coordorigin="9632,1902" coordsize="12,2">
              <v:shape style="position:absolute;left:9632;top:1902;width:12;height:2" coordorigin="9632,1902" coordsize="12,0" path="m9632,1902l9644,1902e" filled="false" stroked="true" strokeweight=".6pt" strokecolor="#000000">
                <v:path arrowok="t"/>
              </v:shape>
            </v:group>
            <v:group style="position:absolute;left:9632;top:1921;width:12;height:2" coordorigin="9632,1921" coordsize="12,2">
              <v:shape style="position:absolute;left:9632;top:1921;width:12;height:2" coordorigin="9632,1921" coordsize="12,0" path="m9632,1921l9644,1921e" filled="false" stroked="true" strokeweight=".6pt" strokecolor="#000000">
                <v:path arrowok="t"/>
              </v:shape>
            </v:group>
            <v:group style="position:absolute;left:9632;top:1940;width:12;height:2" coordorigin="9632,1940" coordsize="12,2">
              <v:shape style="position:absolute;left:9632;top:1940;width:12;height:2" coordorigin="9632,1940" coordsize="12,0" path="m9632,1940l9644,1940e" filled="false" stroked="true" strokeweight=".6pt" strokecolor="#000000">
                <v:path arrowok="t"/>
              </v:shape>
            </v:group>
            <v:group style="position:absolute;left:9632;top:1959;width:12;height:2" coordorigin="9632,1959" coordsize="12,2">
              <v:shape style="position:absolute;left:9632;top:1959;width:12;height:2" coordorigin="9632,1959" coordsize="12,0" path="m9632,1959l9644,1959e" filled="false" stroked="true" strokeweight=".6pt" strokecolor="#000000">
                <v:path arrowok="t"/>
              </v:shape>
            </v:group>
            <v:group style="position:absolute;left:9632;top:1979;width:12;height:2" coordorigin="9632,1979" coordsize="12,2">
              <v:shape style="position:absolute;left:9632;top:1979;width:12;height:2" coordorigin="9632,1979" coordsize="12,0" path="m9632,1979l9644,1979e" filled="false" stroked="true" strokeweight=".6pt" strokecolor="#000000">
                <v:path arrowok="t"/>
              </v:shape>
            </v:group>
            <v:group style="position:absolute;left:9632;top:1998;width:12;height:2" coordorigin="9632,1998" coordsize="12,2">
              <v:shape style="position:absolute;left:9632;top:1998;width:12;height:2" coordorigin="9632,1998" coordsize="12,0" path="m9632,1998l9644,1998e" filled="false" stroked="true" strokeweight=".6pt" strokecolor="#000000">
                <v:path arrowok="t"/>
              </v:shape>
            </v:group>
            <v:group style="position:absolute;left:9632;top:2017;width:12;height:2" coordorigin="9632,2017" coordsize="12,2">
              <v:shape style="position:absolute;left:9632;top:2017;width:12;height:2" coordorigin="9632,2017" coordsize="12,0" path="m9632,2017l9644,2017e" filled="false" stroked="true" strokeweight=".6pt" strokecolor="#000000">
                <v:path arrowok="t"/>
              </v:shape>
            </v:group>
            <v:group style="position:absolute;left:9632;top:2036;width:12;height:2" coordorigin="9632,2036" coordsize="12,2">
              <v:shape style="position:absolute;left:9632;top:2036;width:12;height:2" coordorigin="9632,2036" coordsize="12,0" path="m9632,2036l9644,2036e" filled="false" stroked="true" strokeweight=".6pt" strokecolor="#000000">
                <v:path arrowok="t"/>
              </v:shape>
            </v:group>
            <v:group style="position:absolute;left:9632;top:2055;width:12;height:2" coordorigin="9632,2055" coordsize="12,2">
              <v:shape style="position:absolute;left:9632;top:2055;width:12;height:2" coordorigin="9632,2055" coordsize="12,0" path="m9632,2055l9644,2055e" filled="false" stroked="true" strokeweight=".6pt" strokecolor="#000000">
                <v:path arrowok="t"/>
              </v:shape>
            </v:group>
            <v:group style="position:absolute;left:9632;top:2075;width:12;height:2" coordorigin="9632,2075" coordsize="12,2">
              <v:shape style="position:absolute;left:9632;top:2075;width:12;height:2" coordorigin="9632,2075" coordsize="12,0" path="m9632,2075l9644,2075e" filled="false" stroked="true" strokeweight=".6pt" strokecolor="#000000">
                <v:path arrowok="t"/>
              </v:shape>
            </v:group>
            <v:group style="position:absolute;left:9632;top:2094;width:12;height:2" coordorigin="9632,2094" coordsize="12,2">
              <v:shape style="position:absolute;left:9632;top:2094;width:12;height:2" coordorigin="9632,2094" coordsize="12,0" path="m9632,2094l9644,2094e" filled="false" stroked="true" strokeweight=".6pt" strokecolor="#000000">
                <v:path arrowok="t"/>
              </v:shape>
            </v:group>
            <v:group style="position:absolute;left:9632;top:2113;width:12;height:2" coordorigin="9632,2113" coordsize="12,2">
              <v:shape style="position:absolute;left:9632;top:2113;width:12;height:2" coordorigin="9632,2113" coordsize="12,0" path="m9632,2113l9644,2113e" filled="false" stroked="true" strokeweight=".6pt" strokecolor="#000000">
                <v:path arrowok="t"/>
              </v:shape>
            </v:group>
            <v:group style="position:absolute;left:9632;top:2132;width:12;height:2" coordorigin="9632,2132" coordsize="12,2">
              <v:shape style="position:absolute;left:9632;top:2132;width:12;height:2" coordorigin="9632,2132" coordsize="12,0" path="m9632,2132l9644,2132e" filled="false" stroked="true" strokeweight=".6pt" strokecolor="#000000">
                <v:path arrowok="t"/>
              </v:shape>
            </v:group>
            <v:group style="position:absolute;left:9632;top:2151;width:12;height:2" coordorigin="9632,2151" coordsize="12,2">
              <v:shape style="position:absolute;left:9632;top:2151;width:12;height:2" coordorigin="9632,2151" coordsize="12,0" path="m9632,2151l9644,2151e" filled="false" stroked="true" strokeweight=".6pt" strokecolor="#000000">
                <v:path arrowok="t"/>
              </v:shape>
            </v:group>
            <v:group style="position:absolute;left:9632;top:2171;width:12;height:2" coordorigin="9632,2171" coordsize="12,2">
              <v:shape style="position:absolute;left:9632;top:2171;width:12;height:2" coordorigin="9632,2171" coordsize="12,0" path="m9632,2171l9644,2171e" filled="false" stroked="true" strokeweight=".6pt" strokecolor="#000000">
                <v:path arrowok="t"/>
              </v:shape>
            </v:group>
            <v:group style="position:absolute;left:9632;top:2190;width:12;height:2" coordorigin="9632,2190" coordsize="12,2">
              <v:shape style="position:absolute;left:9632;top:2190;width:12;height:2" coordorigin="9632,2190" coordsize="12,0" path="m9632,2190l9644,2190e" filled="false" stroked="true" strokeweight=".6pt" strokecolor="#000000">
                <v:path arrowok="t"/>
              </v:shape>
            </v:group>
            <v:group style="position:absolute;left:9634;top:2250;width:10;height:2" coordorigin="9634,2250" coordsize="10,2">
              <v:shape style="position:absolute;left:9634;top:2250;width:10;height:2" coordorigin="9634,2250" coordsize="10,0" path="m9634,2250l9643,2250e" filled="false" stroked="true" strokeweight=".48pt" strokecolor="#000000">
                <v:path arrowok="t"/>
              </v:shape>
            </v:group>
            <v:group style="position:absolute;left:9634;top:2269;width:10;height:2" coordorigin="9634,2269" coordsize="10,2">
              <v:shape style="position:absolute;left:9634;top:2269;width:10;height:2" coordorigin="9634,2269" coordsize="10,0" path="m9634,2269l9643,2269e" filled="false" stroked="true" strokeweight=".48pt" strokecolor="#000000">
                <v:path arrowok="t"/>
              </v:shape>
            </v:group>
            <v:group style="position:absolute;left:9634;top:2288;width:10;height:2" coordorigin="9634,2288" coordsize="10,2">
              <v:shape style="position:absolute;left:9634;top:2288;width:10;height:2" coordorigin="9634,2288" coordsize="10,0" path="m9634,2288l9643,2288e" filled="false" stroked="true" strokeweight=".48pt" strokecolor="#000000">
                <v:path arrowok="t"/>
              </v:shape>
            </v:group>
            <v:group style="position:absolute;left:9634;top:2307;width:10;height:2" coordorigin="9634,2307" coordsize="10,2">
              <v:shape style="position:absolute;left:9634;top:2307;width:10;height:2" coordorigin="9634,2307" coordsize="10,0" path="m9634,2307l9643,2307e" filled="false" stroked="true" strokeweight=".48pt" strokecolor="#000000">
                <v:path arrowok="t"/>
              </v:shape>
            </v:group>
            <v:group style="position:absolute;left:9634;top:2327;width:10;height:2" coordorigin="9634,2327" coordsize="10,2">
              <v:shape style="position:absolute;left:9634;top:2327;width:10;height:2" coordorigin="9634,2327" coordsize="10,0" path="m9634,2327l9643,2327e" filled="false" stroked="true" strokeweight=".48pt" strokecolor="#000000">
                <v:path arrowok="t"/>
              </v:shape>
            </v:group>
            <v:group style="position:absolute;left:9634;top:2346;width:10;height:2" coordorigin="9634,2346" coordsize="10,2">
              <v:shape style="position:absolute;left:9634;top:2346;width:10;height:2" coordorigin="9634,2346" coordsize="10,0" path="m9634,2346l9643,2346e" filled="false" stroked="true" strokeweight=".48pt" strokecolor="#000000">
                <v:path arrowok="t"/>
              </v:shape>
            </v:group>
            <v:group style="position:absolute;left:9634;top:2365;width:10;height:2" coordorigin="9634,2365" coordsize="10,2">
              <v:shape style="position:absolute;left:9634;top:2365;width:10;height:2" coordorigin="9634,2365" coordsize="10,0" path="m9634,2365l9643,2365e" filled="false" stroked="true" strokeweight=".48pt" strokecolor="#000000">
                <v:path arrowok="t"/>
              </v:shape>
            </v:group>
            <v:group style="position:absolute;left:9634;top:2384;width:10;height:2" coordorigin="9634,2384" coordsize="10,2">
              <v:shape style="position:absolute;left:9634;top:2384;width:10;height:2" coordorigin="9634,2384" coordsize="10,0" path="m9634,2384l9643,2384e" filled="false" stroked="true" strokeweight=".48pt" strokecolor="#000000">
                <v:path arrowok="t"/>
              </v:shape>
            </v:group>
            <v:group style="position:absolute;left:9634;top:2403;width:10;height:2" coordorigin="9634,2403" coordsize="10,2">
              <v:shape style="position:absolute;left:9634;top:2403;width:10;height:2" coordorigin="9634,2403" coordsize="10,0" path="m9634,2403l9643,2403e" filled="false" stroked="true" strokeweight=".48pt" strokecolor="#000000">
                <v:path arrowok="t"/>
              </v:shape>
            </v:group>
            <v:group style="position:absolute;left:9634;top:2423;width:10;height:2" coordorigin="9634,2423" coordsize="10,2">
              <v:shape style="position:absolute;left:9634;top:2423;width:10;height:2" coordorigin="9634,2423" coordsize="10,0" path="m9634,2423l9643,2423e" filled="false" stroked="true" strokeweight=".48pt" strokecolor="#000000">
                <v:path arrowok="t"/>
              </v:shape>
            </v:group>
            <v:group style="position:absolute;left:9634;top:2442;width:10;height:2" coordorigin="9634,2442" coordsize="10,2">
              <v:shape style="position:absolute;left:9634;top:2442;width:10;height:2" coordorigin="9634,2442" coordsize="10,0" path="m9634,2442l9643,2442e" filled="false" stroked="true" strokeweight=".48pt" strokecolor="#000000">
                <v:path arrowok="t"/>
              </v:shape>
            </v:group>
            <v:group style="position:absolute;left:9634;top:2461;width:10;height:2" coordorigin="9634,2461" coordsize="10,2">
              <v:shape style="position:absolute;left:9634;top:2461;width:10;height:2" coordorigin="9634,2461" coordsize="10,0" path="m9634,2461l9643,2461e" filled="false" stroked="true" strokeweight=".48pt" strokecolor="#000000">
                <v:path arrowok="t"/>
              </v:shape>
            </v:group>
            <v:group style="position:absolute;left:9634;top:2480;width:10;height:2" coordorigin="9634,2480" coordsize="10,2">
              <v:shape style="position:absolute;left:9634;top:2480;width:10;height:2" coordorigin="9634,2480" coordsize="10,0" path="m9634,2480l9643,2480e" filled="false" stroked="true" strokeweight=".48pt" strokecolor="#000000">
                <v:path arrowok="t"/>
              </v:shape>
            </v:group>
            <v:group style="position:absolute;left:9634;top:2499;width:10;height:2" coordorigin="9634,2499" coordsize="10,2">
              <v:shape style="position:absolute;left:9634;top:2499;width:10;height:2" coordorigin="9634,2499" coordsize="10,0" path="m9634,2499l9643,2499e" filled="false" stroked="true" strokeweight=".48pt" strokecolor="#000000">
                <v:path arrowok="t"/>
              </v:shape>
            </v:group>
            <v:group style="position:absolute;left:9634;top:2519;width:10;height:2" coordorigin="9634,2519" coordsize="10,2">
              <v:shape style="position:absolute;left:9634;top:2519;width:10;height:2" coordorigin="9634,2519" coordsize="10,0" path="m9634,2519l9643,2519e" filled="false" stroked="true" strokeweight=".48pt" strokecolor="#000000">
                <v:path arrowok="t"/>
              </v:shape>
            </v:group>
            <v:group style="position:absolute;left:9634;top:2538;width:10;height:2" coordorigin="9634,2538" coordsize="10,2">
              <v:shape style="position:absolute;left:9634;top:2538;width:10;height:2" coordorigin="9634,2538" coordsize="10,0" path="m9634,2538l9643,2538e" filled="false" stroked="true" strokeweight=".48pt" strokecolor="#000000">
                <v:path arrowok="t"/>
              </v:shape>
            </v:group>
            <v:group style="position:absolute;left:9634;top:2557;width:10;height:2" coordorigin="9634,2557" coordsize="10,2">
              <v:shape style="position:absolute;left:9634;top:2557;width:10;height:2" coordorigin="9634,2557" coordsize="10,0" path="m9634,2557l9643,2557e" filled="false" stroked="true" strokeweight=".48pt" strokecolor="#000000">
                <v:path arrowok="t"/>
              </v:shape>
            </v:group>
            <v:group style="position:absolute;left:9634;top:2576;width:10;height:2" coordorigin="9634,2576" coordsize="10,2">
              <v:shape style="position:absolute;left:9634;top:2576;width:10;height:2" coordorigin="9634,2576" coordsize="10,0" path="m9634,2576l9643,2576e" filled="false" stroked="true" strokeweight=".48pt" strokecolor="#000000">
                <v:path arrowok="t"/>
              </v:shape>
            </v:group>
            <v:group style="position:absolute;left:9634;top:2595;width:10;height:2" coordorigin="9634,2595" coordsize="10,2">
              <v:shape style="position:absolute;left:9634;top:2595;width:10;height:2" coordorigin="9634,2595" coordsize="10,0" path="m9634,2595l9643,2595e" filled="false" stroked="true" strokeweight=".48pt" strokecolor="#000000">
                <v:path arrowok="t"/>
              </v:shape>
            </v:group>
            <v:group style="position:absolute;left:9634;top:2615;width:10;height:2" coordorigin="9634,2615" coordsize="10,2">
              <v:shape style="position:absolute;left:9634;top:2615;width:10;height:2" coordorigin="9634,2615" coordsize="10,0" path="m9634,2615l9643,2615e" filled="false" stroked="true" strokeweight=".48pt" strokecolor="#000000">
                <v:path arrowok="t"/>
              </v:shape>
            </v:group>
            <v:group style="position:absolute;left:9634;top:2634;width:10;height:2" coordorigin="9634,2634" coordsize="10,2">
              <v:shape style="position:absolute;left:9634;top:2634;width:10;height:2" coordorigin="9634,2634" coordsize="10,0" path="m9634,2634l9643,2634e" filled="false" stroked="true" strokeweight=".48pt" strokecolor="#000000">
                <v:path arrowok="t"/>
              </v:shape>
            </v:group>
            <v:group style="position:absolute;left:9634;top:2711;width:10;height:2" coordorigin="9634,2711" coordsize="10,2">
              <v:shape style="position:absolute;left:9634;top:2711;width:10;height:2" coordorigin="9634,2711" coordsize="10,0" path="m9634,2711l9643,2711e" filled="false" stroked="true" strokeweight=".48pt" strokecolor="#000000">
                <v:path arrowok="t"/>
              </v:shape>
            </v:group>
            <v:group style="position:absolute;left:9634;top:2730;width:10;height:2" coordorigin="9634,2730" coordsize="10,2">
              <v:shape style="position:absolute;left:9634;top:2730;width:10;height:2" coordorigin="9634,2730" coordsize="10,0" path="m9634,2730l9643,2730e" filled="false" stroked="true" strokeweight=".48pt" strokecolor="#000000">
                <v:path arrowok="t"/>
              </v:shape>
            </v:group>
            <v:group style="position:absolute;left:9634;top:2749;width:10;height:2" coordorigin="9634,2749" coordsize="10,2">
              <v:shape style="position:absolute;left:9634;top:2749;width:10;height:2" coordorigin="9634,2749" coordsize="10,0" path="m9634,2749l9643,2749e" filled="false" stroked="true" strokeweight=".48pt" strokecolor="#000000">
                <v:path arrowok="t"/>
              </v:shape>
            </v:group>
            <v:group style="position:absolute;left:9634;top:2768;width:10;height:2" coordorigin="9634,2768" coordsize="10,2">
              <v:shape style="position:absolute;left:9634;top:2768;width:10;height:2" coordorigin="9634,2768" coordsize="10,0" path="m9634,2768l9643,2768e" filled="false" stroked="true" strokeweight=".48pt" strokecolor="#000000">
                <v:path arrowok="t"/>
              </v:shape>
            </v:group>
            <v:group style="position:absolute;left:9634;top:2787;width:10;height:2" coordorigin="9634,2787" coordsize="10,2">
              <v:shape style="position:absolute;left:9634;top:2787;width:10;height:2" coordorigin="9634,2787" coordsize="10,0" path="m9634,2787l9643,2787e" filled="false" stroked="true" strokeweight=".48pt" strokecolor="#000000">
                <v:path arrowok="t"/>
              </v:shape>
            </v:group>
            <v:group style="position:absolute;left:9634;top:2807;width:10;height:2" coordorigin="9634,2807" coordsize="10,2">
              <v:shape style="position:absolute;left:9634;top:2807;width:10;height:2" coordorigin="9634,2807" coordsize="10,0" path="m9634,2807l9643,2807e" filled="false" stroked="true" strokeweight=".48pt" strokecolor="#000000">
                <v:path arrowok="t"/>
              </v:shape>
            </v:group>
            <v:group style="position:absolute;left:9634;top:2826;width:10;height:2" coordorigin="9634,2826" coordsize="10,2">
              <v:shape style="position:absolute;left:9634;top:2826;width:10;height:2" coordorigin="9634,2826" coordsize="10,0" path="m9634,2826l9643,2826e" filled="false" stroked="true" strokeweight=".48pt" strokecolor="#000000">
                <v:path arrowok="t"/>
              </v:shape>
            </v:group>
            <v:group style="position:absolute;left:9634;top:2845;width:10;height:2" coordorigin="9634,2845" coordsize="10,2">
              <v:shape style="position:absolute;left:9634;top:2845;width:10;height:2" coordorigin="9634,2845" coordsize="10,0" path="m9634,2845l9643,2845e" filled="false" stroked="true" strokeweight=".48pt" strokecolor="#000000">
                <v:path arrowok="t"/>
              </v:shape>
            </v:group>
            <v:group style="position:absolute;left:9634;top:2864;width:10;height:2" coordorigin="9634,2864" coordsize="10,2">
              <v:shape style="position:absolute;left:9634;top:2864;width:10;height:2" coordorigin="9634,2864" coordsize="10,0" path="m9634,2864l9643,2864e" filled="false" stroked="true" strokeweight=".48pt" strokecolor="#000000">
                <v:path arrowok="t"/>
              </v:shape>
            </v:group>
            <v:group style="position:absolute;left:9634;top:2883;width:10;height:2" coordorigin="9634,2883" coordsize="10,2">
              <v:shape style="position:absolute;left:9634;top:2883;width:10;height:2" coordorigin="9634,2883" coordsize="10,0" path="m9634,2883l9643,2883e" filled="false" stroked="true" strokeweight=".48pt" strokecolor="#000000">
                <v:path arrowok="t"/>
              </v:shape>
            </v:group>
            <v:group style="position:absolute;left:9634;top:2903;width:10;height:2" coordorigin="9634,2903" coordsize="10,2">
              <v:shape style="position:absolute;left:9634;top:2903;width:10;height:2" coordorigin="9634,2903" coordsize="10,0" path="m9634,2903l9643,2903e" filled="false" stroked="true" strokeweight=".48pt" strokecolor="#000000">
                <v:path arrowok="t"/>
              </v:shape>
            </v:group>
            <v:group style="position:absolute;left:9634;top:2922;width:10;height:2" coordorigin="9634,2922" coordsize="10,2">
              <v:shape style="position:absolute;left:9634;top:2922;width:10;height:2" coordorigin="9634,2922" coordsize="10,0" path="m9634,2922l9643,2922e" filled="false" stroked="true" strokeweight=".48pt" strokecolor="#000000">
                <v:path arrowok="t"/>
              </v:shape>
            </v:group>
            <v:group style="position:absolute;left:9634;top:2941;width:10;height:2" coordorigin="9634,2941" coordsize="10,2">
              <v:shape style="position:absolute;left:9634;top:2941;width:10;height:2" coordorigin="9634,2941" coordsize="10,0" path="m9634,2941l9643,2941e" filled="false" stroked="true" strokeweight=".48pt" strokecolor="#000000">
                <v:path arrowok="t"/>
              </v:shape>
            </v:group>
            <v:group style="position:absolute;left:9634;top:2960;width:10;height:2" coordorigin="9634,2960" coordsize="10,2">
              <v:shape style="position:absolute;left:9634;top:2960;width:10;height:2" coordorigin="9634,2960" coordsize="10,0" path="m9634,2960l9643,2960e" filled="false" stroked="true" strokeweight=".48pt" strokecolor="#000000">
                <v:path arrowok="t"/>
              </v:shape>
            </v:group>
            <v:group style="position:absolute;left:9634;top:2979;width:10;height:2" coordorigin="9634,2979" coordsize="10,2">
              <v:shape style="position:absolute;left:9634;top:2979;width:10;height:2" coordorigin="9634,2979" coordsize="10,0" path="m9634,2979l9643,2979e" filled="false" stroked="true" strokeweight=".48pt" strokecolor="#000000">
                <v:path arrowok="t"/>
              </v:shape>
            </v:group>
            <v:group style="position:absolute;left:9634;top:2999;width:10;height:2" coordorigin="9634,2999" coordsize="10,2">
              <v:shape style="position:absolute;left:9634;top:2999;width:10;height:2" coordorigin="9634,2999" coordsize="10,0" path="m9634,2999l9643,2999e" filled="false" stroked="true" strokeweight=".48pt" strokecolor="#000000">
                <v:path arrowok="t"/>
              </v:shape>
            </v:group>
            <v:group style="position:absolute;left:9634;top:3018;width:10;height:2" coordorigin="9634,3018" coordsize="10,2">
              <v:shape style="position:absolute;left:9634;top:3018;width:10;height:2" coordorigin="9634,3018" coordsize="10,0" path="m9634,3018l9643,3018e" filled="false" stroked="true" strokeweight=".48pt" strokecolor="#000000">
                <v:path arrowok="t"/>
              </v:shape>
            </v:group>
            <v:group style="position:absolute;left:9634;top:3037;width:10;height:2" coordorigin="9634,3037" coordsize="10,2">
              <v:shape style="position:absolute;left:9634;top:3037;width:10;height:2" coordorigin="9634,3037" coordsize="10,0" path="m9634,3037l9643,3037e" filled="false" stroked="true" strokeweight=".48pt" strokecolor="#000000">
                <v:path arrowok="t"/>
              </v:shape>
            </v:group>
            <v:group style="position:absolute;left:9634;top:3056;width:10;height:2" coordorigin="9634,3056" coordsize="10,2">
              <v:shape style="position:absolute;left:9634;top:3056;width:10;height:2" coordorigin="9634,3056" coordsize="10,0" path="m9634,3056l9643,3056e" filled="false" stroked="true" strokeweight=".48pt" strokecolor="#000000">
                <v:path arrowok="t"/>
              </v:shape>
            </v:group>
            <v:group style="position:absolute;left:9634;top:3075;width:10;height:2" coordorigin="9634,3075" coordsize="10,2">
              <v:shape style="position:absolute;left:9634;top:3075;width:10;height:2" coordorigin="9634,3075" coordsize="10,0" path="m9634,3075l9643,3075e" filled="false" stroked="true" strokeweight=".48pt" strokecolor="#000000">
                <v:path arrowok="t"/>
              </v:shape>
            </v:group>
            <v:group style="position:absolute;left:9634;top:3095;width:10;height:2" coordorigin="9634,3095" coordsize="10,2">
              <v:shape style="position:absolute;left:9634;top:3095;width:10;height:2" coordorigin="9634,3095" coordsize="10,0" path="m9634,3095l9643,3095e" filled="false" stroked="true" strokeweight=".48pt" strokecolor="#000000">
                <v:path arrowok="t"/>
              </v:shape>
            </v:group>
            <v:group style="position:absolute;left:9634;top:3114;width:10;height:2" coordorigin="9634,3114" coordsize="10,2">
              <v:shape style="position:absolute;left:9634;top:3114;width:10;height:2" coordorigin="9634,3114" coordsize="10,0" path="m9634,3114l9643,3114e" filled="false" stroked="true" strokeweight=".48pt" strokecolor="#000000">
                <v:path arrowok="t"/>
              </v:shape>
            </v:group>
            <v:group style="position:absolute;left:9634;top:3133;width:10;height:2" coordorigin="9634,3133" coordsize="10,2">
              <v:shape style="position:absolute;left:9634;top:3133;width:10;height:2" coordorigin="9634,3133" coordsize="10,0" path="m9634,3133l9643,3133e" filled="false" stroked="true" strokeweight=".48pt" strokecolor="#000000">
                <v:path arrowok="t"/>
              </v:shape>
            </v:group>
            <v:group style="position:absolute;left:9634;top:3152;width:10;height:2" coordorigin="9634,3152" coordsize="10,2">
              <v:shape style="position:absolute;left:9634;top:3152;width:10;height:2" coordorigin="9634,3152" coordsize="10,0" path="m9634,3152l9643,3152e" filled="false" stroked="true" strokeweight=".48pt" strokecolor="#000000">
                <v:path arrowok="t"/>
              </v:shape>
            </v:group>
            <v:group style="position:absolute;left:9634;top:3171;width:10;height:2" coordorigin="9634,3171" coordsize="10,2">
              <v:shape style="position:absolute;left:9634;top:3171;width:10;height:2" coordorigin="9634,3171" coordsize="10,0" path="m9634,3171l9643,3171e" filled="false" stroked="true" strokeweight=".48pt" strokecolor="#000000">
                <v:path arrowok="t"/>
              </v:shape>
            </v:group>
            <v:group style="position:absolute;left:9634;top:3191;width:10;height:2" coordorigin="9634,3191" coordsize="10,2">
              <v:shape style="position:absolute;left:9634;top:3191;width:10;height:2" coordorigin="9634,3191" coordsize="10,0" path="m9634,3191l9643,3191e" filled="false" stroked="true" strokeweight=".48pt" strokecolor="#000000">
                <v:path arrowok="t"/>
              </v:shape>
            </v:group>
            <v:group style="position:absolute;left:9634;top:3210;width:10;height:2" coordorigin="9634,3210" coordsize="10,2">
              <v:shape style="position:absolute;left:9634;top:3210;width:10;height:2" coordorigin="9634,3210" coordsize="10,0" path="m9634,3210l9643,3210e" filled="false" stroked="true" strokeweight=".48pt" strokecolor="#000000">
                <v:path arrowok="t"/>
              </v:shape>
            </v:group>
            <v:group style="position:absolute;left:9634;top:3229;width:10;height:2" coordorigin="9634,3229" coordsize="10,2">
              <v:shape style="position:absolute;left:9634;top:3229;width:10;height:2" coordorigin="9634,3229" coordsize="10,0" path="m9634,3229l9643,3229e" filled="false" stroked="true" strokeweight=".48pt" strokecolor="#000000">
                <v:path arrowok="t"/>
              </v:shape>
            </v:group>
            <v:group style="position:absolute;left:9634;top:3248;width:10;height:2" coordorigin="9634,3248" coordsize="10,2">
              <v:shape style="position:absolute;left:9634;top:3248;width:10;height:2" coordorigin="9634,3248" coordsize="10,0" path="m9634,3248l9643,3248e" filled="false" stroked="true" strokeweight=".48pt" strokecolor="#000000">
                <v:path arrowok="t"/>
              </v:shape>
            </v:group>
            <v:group style="position:absolute;left:9634;top:3267;width:10;height:2" coordorigin="9634,3267" coordsize="10,2">
              <v:shape style="position:absolute;left:9634;top:3267;width:10;height:2" coordorigin="9634,3267" coordsize="10,0" path="m9634,3267l9643,3267e" filled="false" stroked="true" strokeweight=".48pt" strokecolor="#000000">
                <v:path arrowok="t"/>
              </v:shape>
            </v:group>
            <v:group style="position:absolute;left:9634;top:3287;width:10;height:2" coordorigin="9634,3287" coordsize="10,2">
              <v:shape style="position:absolute;left:9634;top:3287;width:10;height:2" coordorigin="9634,3287" coordsize="10,0" path="m9634,3287l9643,3287e" filled="false" stroked="true" strokeweight=".48pt" strokecolor="#000000">
                <v:path arrowok="t"/>
              </v:shape>
            </v:group>
            <v:group style="position:absolute;left:9634;top:3306;width:10;height:2" coordorigin="9634,3306" coordsize="10,2">
              <v:shape style="position:absolute;left:9634;top:3306;width:10;height:2" coordorigin="9634,3306" coordsize="10,0" path="m9634,3306l9643,3306e" filled="false" stroked="true" strokeweight=".48pt" strokecolor="#000000">
                <v:path arrowok="t"/>
              </v:shape>
            </v:group>
            <v:group style="position:absolute;left:9634;top:3325;width:10;height:2" coordorigin="9634,3325" coordsize="10,2">
              <v:shape style="position:absolute;left:9634;top:3325;width:10;height:2" coordorigin="9634,3325" coordsize="10,0" path="m9634,3325l9643,3325e" filled="false" stroked="true" strokeweight=".48pt" strokecolor="#000000">
                <v:path arrowok="t"/>
              </v:shape>
            </v:group>
            <v:group style="position:absolute;left:9634;top:3344;width:10;height:2" coordorigin="9634,3344" coordsize="10,2">
              <v:shape style="position:absolute;left:9634;top:3344;width:10;height:2" coordorigin="9634,3344" coordsize="10,0" path="m9634,3344l9643,3344e" filled="false" stroked="true" strokeweight=".48pt" strokecolor="#000000">
                <v:path arrowok="t"/>
              </v:shape>
            </v:group>
            <v:group style="position:absolute;left:9634;top:3363;width:10;height:2" coordorigin="9634,3363" coordsize="10,2">
              <v:shape style="position:absolute;left:9634;top:3363;width:10;height:2" coordorigin="9634,3363" coordsize="10,0" path="m9634,3363l9643,3363e" filled="false" stroked="true" strokeweight=".48pt" strokecolor="#000000">
                <v:path arrowok="t"/>
              </v:shape>
            </v:group>
            <v:group style="position:absolute;left:9634;top:3383;width:10;height:2" coordorigin="9634,3383" coordsize="10,2">
              <v:shape style="position:absolute;left:9634;top:3383;width:10;height:2" coordorigin="9634,3383" coordsize="10,0" path="m9634,3383l9643,3383e" filled="false" stroked="true" strokeweight=".48pt" strokecolor="#000000">
                <v:path arrowok="t"/>
              </v:shape>
            </v:group>
            <v:group style="position:absolute;left:9634;top:3402;width:10;height:2" coordorigin="9634,3402" coordsize="10,2">
              <v:shape style="position:absolute;left:9634;top:3402;width:10;height:2" coordorigin="9634,3402" coordsize="10,0" path="m9634,3402l9643,3402e" filled="false" stroked="true" strokeweight=".48pt" strokecolor="#000000">
                <v:path arrowok="t"/>
              </v:shape>
            </v:group>
            <v:group style="position:absolute;left:9634;top:3421;width:10;height:2" coordorigin="9634,3421" coordsize="10,2">
              <v:shape style="position:absolute;left:9634;top:3421;width:10;height:2" coordorigin="9634,3421" coordsize="10,0" path="m9634,3421l9643,3421e" filled="false" stroked="true" strokeweight=".48pt" strokecolor="#000000">
                <v:path arrowok="t"/>
              </v:shape>
            </v:group>
            <v:group style="position:absolute;left:9634;top:3440;width:10;height:2" coordorigin="9634,3440" coordsize="10,2">
              <v:shape style="position:absolute;left:9634;top:3440;width:10;height:2" coordorigin="9634,3440" coordsize="10,0" path="m9634,3440l9643,3440e" filled="false" stroked="true" strokeweight=".48pt" strokecolor="#000000">
                <v:path arrowok="t"/>
              </v:shape>
            </v:group>
            <v:group style="position:absolute;left:9634;top:3459;width:10;height:2" coordorigin="9634,3459" coordsize="10,2">
              <v:shape style="position:absolute;left:9634;top:3459;width:10;height:2" coordorigin="9634,3459" coordsize="10,0" path="m9634,3459l9643,3459e" filled="false" stroked="true" strokeweight=".48pt" strokecolor="#000000">
                <v:path arrowok="t"/>
              </v:shape>
            </v:group>
            <v:group style="position:absolute;left:9634;top:3479;width:10;height:2" coordorigin="9634,3479" coordsize="10,2">
              <v:shape style="position:absolute;left:9634;top:3479;width:10;height:2" coordorigin="9634,3479" coordsize="10,0" path="m9634,3479l9643,3479e" filled="false" stroked="true" strokeweight=".48pt" strokecolor="#000000">
                <v:path arrowok="t"/>
              </v:shape>
            </v:group>
            <v:group style="position:absolute;left:9632;top:2211;width:12;height:2" coordorigin="9632,2211" coordsize="12,2">
              <v:shape style="position:absolute;left:9632;top:2211;width:12;height:2" coordorigin="9632,2211" coordsize="12,0" path="m9632,2211l9644,2211e" filled="false" stroked="true" strokeweight=".6pt" strokecolor="#000000">
                <v:path arrowok="t"/>
              </v:shape>
            </v:group>
            <v:group style="position:absolute;left:9632;top:2231;width:12;height:2" coordorigin="9632,2231" coordsize="12,2">
              <v:shape style="position:absolute;left:9632;top:2231;width:12;height:2" coordorigin="9632,2231" coordsize="12,0" path="m9632,2231l9644,2231e" filled="false" stroked="true" strokeweight=".6pt" strokecolor="#000000">
                <v:path arrowok="t"/>
              </v:shape>
            </v:group>
            <v:group style="position:absolute;left:9632;top:2250;width:12;height:2" coordorigin="9632,2250" coordsize="12,2">
              <v:shape style="position:absolute;left:9632;top:2250;width:12;height:2" coordorigin="9632,2250" coordsize="12,0" path="m9632,2250l9644,2250e" filled="false" stroked="true" strokeweight=".6pt" strokecolor="#000000">
                <v:path arrowok="t"/>
              </v:shape>
            </v:group>
            <v:group style="position:absolute;left:9632;top:2269;width:12;height:2" coordorigin="9632,2269" coordsize="12,2">
              <v:shape style="position:absolute;left:9632;top:2269;width:12;height:2" coordorigin="9632,2269" coordsize="12,0" path="m9632,2269l9644,2269e" filled="false" stroked="true" strokeweight=".6pt" strokecolor="#000000">
                <v:path arrowok="t"/>
              </v:shape>
            </v:group>
            <v:group style="position:absolute;left:9632;top:2288;width:12;height:2" coordorigin="9632,2288" coordsize="12,2">
              <v:shape style="position:absolute;left:9632;top:2288;width:12;height:2" coordorigin="9632,2288" coordsize="12,0" path="m9632,2288l9644,2288e" filled="false" stroked="true" strokeweight=".6pt" strokecolor="#000000">
                <v:path arrowok="t"/>
              </v:shape>
            </v:group>
            <v:group style="position:absolute;left:9632;top:2307;width:12;height:2" coordorigin="9632,2307" coordsize="12,2">
              <v:shape style="position:absolute;left:9632;top:2307;width:12;height:2" coordorigin="9632,2307" coordsize="12,0" path="m9632,2307l9644,2307e" filled="false" stroked="true" strokeweight=".6pt" strokecolor="#000000">
                <v:path arrowok="t"/>
              </v:shape>
            </v:group>
            <v:group style="position:absolute;left:9632;top:2327;width:12;height:2" coordorigin="9632,2327" coordsize="12,2">
              <v:shape style="position:absolute;left:9632;top:2327;width:12;height:2" coordorigin="9632,2327" coordsize="12,0" path="m9632,2327l9644,2327e" filled="false" stroked="true" strokeweight=".6pt" strokecolor="#000000">
                <v:path arrowok="t"/>
              </v:shape>
            </v:group>
            <v:group style="position:absolute;left:9632;top:2346;width:12;height:2" coordorigin="9632,2346" coordsize="12,2">
              <v:shape style="position:absolute;left:9632;top:2346;width:12;height:2" coordorigin="9632,2346" coordsize="12,0" path="m9632,2346l9644,2346e" filled="false" stroked="true" strokeweight=".6pt" strokecolor="#000000">
                <v:path arrowok="t"/>
              </v:shape>
            </v:group>
            <v:group style="position:absolute;left:9632;top:2365;width:12;height:2" coordorigin="9632,2365" coordsize="12,2">
              <v:shape style="position:absolute;left:9632;top:2365;width:12;height:2" coordorigin="9632,2365" coordsize="12,0" path="m9632,2365l9644,2365e" filled="false" stroked="true" strokeweight=".6pt" strokecolor="#000000">
                <v:path arrowok="t"/>
              </v:shape>
            </v:group>
            <v:group style="position:absolute;left:9632;top:2384;width:12;height:2" coordorigin="9632,2384" coordsize="12,2">
              <v:shape style="position:absolute;left:9632;top:2384;width:12;height:2" coordorigin="9632,2384" coordsize="12,0" path="m9632,2384l9644,2384e" filled="false" stroked="true" strokeweight=".6pt" strokecolor="#000000">
                <v:path arrowok="t"/>
              </v:shape>
            </v:group>
            <v:group style="position:absolute;left:9632;top:2403;width:12;height:2" coordorigin="9632,2403" coordsize="12,2">
              <v:shape style="position:absolute;left:9632;top:2403;width:12;height:2" coordorigin="9632,2403" coordsize="12,0" path="m9632,2403l9644,2403e" filled="false" stroked="true" strokeweight=".6pt" strokecolor="#000000">
                <v:path arrowok="t"/>
              </v:shape>
            </v:group>
            <v:group style="position:absolute;left:9632;top:2423;width:12;height:2" coordorigin="9632,2423" coordsize="12,2">
              <v:shape style="position:absolute;left:9632;top:2423;width:12;height:2" coordorigin="9632,2423" coordsize="12,0" path="m9632,2423l9644,2423e" filled="false" stroked="true" strokeweight=".6pt" strokecolor="#000000">
                <v:path arrowok="t"/>
              </v:shape>
            </v:group>
            <v:group style="position:absolute;left:9632;top:2442;width:12;height:2" coordorigin="9632,2442" coordsize="12,2">
              <v:shape style="position:absolute;left:9632;top:2442;width:12;height:2" coordorigin="9632,2442" coordsize="12,0" path="m9632,2442l9644,2442e" filled="false" stroked="true" strokeweight=".6pt" strokecolor="#000000">
                <v:path arrowok="t"/>
              </v:shape>
            </v:group>
            <v:group style="position:absolute;left:9632;top:2461;width:12;height:2" coordorigin="9632,2461" coordsize="12,2">
              <v:shape style="position:absolute;left:9632;top:2461;width:12;height:2" coordorigin="9632,2461" coordsize="12,0" path="m9632,2461l9644,2461e" filled="false" stroked="true" strokeweight=".6pt" strokecolor="#000000">
                <v:path arrowok="t"/>
              </v:shape>
            </v:group>
            <v:group style="position:absolute;left:9632;top:2480;width:12;height:2" coordorigin="9632,2480" coordsize="12,2">
              <v:shape style="position:absolute;left:9632;top:2480;width:12;height:2" coordorigin="9632,2480" coordsize="12,0" path="m9632,2480l9644,2480e" filled="false" stroked="true" strokeweight=".6pt" strokecolor="#000000">
                <v:path arrowok="t"/>
              </v:shape>
            </v:group>
            <v:group style="position:absolute;left:9632;top:2499;width:12;height:2" coordorigin="9632,2499" coordsize="12,2">
              <v:shape style="position:absolute;left:9632;top:2499;width:12;height:2" coordorigin="9632,2499" coordsize="12,0" path="m9632,2499l9644,2499e" filled="false" stroked="true" strokeweight=".6pt" strokecolor="#000000">
                <v:path arrowok="t"/>
              </v:shape>
            </v:group>
            <v:group style="position:absolute;left:9632;top:2519;width:12;height:2" coordorigin="9632,2519" coordsize="12,2">
              <v:shape style="position:absolute;left:9632;top:2519;width:12;height:2" coordorigin="9632,2519" coordsize="12,0" path="m9632,2519l9644,2519e" filled="false" stroked="true" strokeweight=".6pt" strokecolor="#000000">
                <v:path arrowok="t"/>
              </v:shape>
            </v:group>
            <v:group style="position:absolute;left:9632;top:2538;width:12;height:2" coordorigin="9632,2538" coordsize="12,2">
              <v:shape style="position:absolute;left:9632;top:2538;width:12;height:2" coordorigin="9632,2538" coordsize="12,0" path="m9632,2538l9644,2538e" filled="false" stroked="true" strokeweight=".6pt" strokecolor="#000000">
                <v:path arrowok="t"/>
              </v:shape>
            </v:group>
            <v:group style="position:absolute;left:9632;top:2557;width:12;height:2" coordorigin="9632,2557" coordsize="12,2">
              <v:shape style="position:absolute;left:9632;top:2557;width:12;height:2" coordorigin="9632,2557" coordsize="12,0" path="m9632,2557l9644,2557e" filled="false" stroked="true" strokeweight=".6pt" strokecolor="#000000">
                <v:path arrowok="t"/>
              </v:shape>
            </v:group>
            <v:group style="position:absolute;left:9632;top:2576;width:12;height:2" coordorigin="9632,2576" coordsize="12,2">
              <v:shape style="position:absolute;left:9632;top:2576;width:12;height:2" coordorigin="9632,2576" coordsize="12,0" path="m9632,2576l9644,2576e" filled="false" stroked="true" strokeweight=".6pt" strokecolor="#000000">
                <v:path arrowok="t"/>
              </v:shape>
            </v:group>
            <v:group style="position:absolute;left:9632;top:2595;width:12;height:2" coordorigin="9632,2595" coordsize="12,2">
              <v:shape style="position:absolute;left:9632;top:2595;width:12;height:2" coordorigin="9632,2595" coordsize="12,0" path="m9632,2595l9644,2595e" filled="false" stroked="true" strokeweight=".6pt" strokecolor="#000000">
                <v:path arrowok="t"/>
              </v:shape>
            </v:group>
            <v:group style="position:absolute;left:9632;top:2615;width:12;height:2" coordorigin="9632,2615" coordsize="12,2">
              <v:shape style="position:absolute;left:9632;top:2615;width:12;height:2" coordorigin="9632,2615" coordsize="12,0" path="m9632,2615l9644,2615e" filled="false" stroked="true" strokeweight=".6pt" strokecolor="#000000">
                <v:path arrowok="t"/>
              </v:shape>
            </v:group>
            <v:group style="position:absolute;left:9632;top:2634;width:12;height:2" coordorigin="9632,2634" coordsize="12,2">
              <v:shape style="position:absolute;left:9632;top:2634;width:12;height:2" coordorigin="9632,2634" coordsize="12,0" path="m9632,2634l9644,2634e" filled="false" stroked="true" strokeweight=".6pt" strokecolor="#000000">
                <v:path arrowok="t"/>
              </v:shape>
            </v:group>
            <v:group style="position:absolute;left:9632;top:2653;width:12;height:2" coordorigin="9632,2653" coordsize="12,2">
              <v:shape style="position:absolute;left:9632;top:2653;width:12;height:2" coordorigin="9632,2653" coordsize="12,0" path="m9632,2653l9644,2653e" filled="false" stroked="true" strokeweight=".6pt" strokecolor="#000000">
                <v:path arrowok="t"/>
              </v:shape>
            </v:group>
            <v:group style="position:absolute;left:9632;top:2672;width:12;height:2" coordorigin="9632,2672" coordsize="12,2">
              <v:shape style="position:absolute;left:9632;top:2672;width:12;height:2" coordorigin="9632,2672" coordsize="12,0" path="m9632,2672l9644,2672e" filled="false" stroked="true" strokeweight=".6pt" strokecolor="#000000">
                <v:path arrowok="t"/>
              </v:shape>
            </v:group>
            <v:group style="position:absolute;left:9632;top:2691;width:12;height:2" coordorigin="9632,2691" coordsize="12,2">
              <v:shape style="position:absolute;left:9632;top:2691;width:12;height:2" coordorigin="9632,2691" coordsize="12,0" path="m9632,2691l9644,2691e" filled="false" stroked="true" strokeweight=".6pt" strokecolor="#000000">
                <v:path arrowok="t"/>
              </v:shape>
            </v:group>
            <v:group style="position:absolute;left:9632;top:2711;width:12;height:2" coordorigin="9632,2711" coordsize="12,2">
              <v:shape style="position:absolute;left:9632;top:2711;width:12;height:2" coordorigin="9632,2711" coordsize="12,0" path="m9632,2711l9644,2711e" filled="false" stroked="true" strokeweight=".6pt" strokecolor="#000000">
                <v:path arrowok="t"/>
              </v:shape>
            </v:group>
            <v:group style="position:absolute;left:9632;top:2730;width:12;height:2" coordorigin="9632,2730" coordsize="12,2">
              <v:shape style="position:absolute;left:9632;top:2730;width:12;height:2" coordorigin="9632,2730" coordsize="12,0" path="m9632,2730l9644,2730e" filled="false" stroked="true" strokeweight=".6pt" strokecolor="#000000">
                <v:path arrowok="t"/>
              </v:shape>
            </v:group>
            <v:group style="position:absolute;left:9632;top:2749;width:12;height:2" coordorigin="9632,2749" coordsize="12,2">
              <v:shape style="position:absolute;left:9632;top:2749;width:12;height:2" coordorigin="9632,2749" coordsize="12,0" path="m9632,2749l9644,2749e" filled="false" stroked="true" strokeweight=".6pt" strokecolor="#000000">
                <v:path arrowok="t"/>
              </v:shape>
            </v:group>
            <v:group style="position:absolute;left:9632;top:2768;width:12;height:2" coordorigin="9632,2768" coordsize="12,2">
              <v:shape style="position:absolute;left:9632;top:2768;width:12;height:2" coordorigin="9632,2768" coordsize="12,0" path="m9632,2768l9644,2768e" filled="false" stroked="true" strokeweight=".6pt" strokecolor="#000000">
                <v:path arrowok="t"/>
              </v:shape>
            </v:group>
            <v:group style="position:absolute;left:9632;top:2787;width:12;height:2" coordorigin="9632,2787" coordsize="12,2">
              <v:shape style="position:absolute;left:9632;top:2787;width:12;height:2" coordorigin="9632,2787" coordsize="12,0" path="m9632,2787l9644,2787e" filled="false" stroked="true" strokeweight=".6pt" strokecolor="#000000">
                <v:path arrowok="t"/>
              </v:shape>
            </v:group>
            <v:group style="position:absolute;left:9632;top:2807;width:12;height:2" coordorigin="9632,2807" coordsize="12,2">
              <v:shape style="position:absolute;left:9632;top:2807;width:12;height:2" coordorigin="9632,2807" coordsize="12,0" path="m9632,2807l9644,2807e" filled="false" stroked="true" strokeweight=".6pt" strokecolor="#000000">
                <v:path arrowok="t"/>
              </v:shape>
            </v:group>
            <v:group style="position:absolute;left:9632;top:2826;width:12;height:2" coordorigin="9632,2826" coordsize="12,2">
              <v:shape style="position:absolute;left:9632;top:2826;width:12;height:2" coordorigin="9632,2826" coordsize="12,0" path="m9632,2826l9644,2826e" filled="false" stroked="true" strokeweight=".6pt" strokecolor="#000000">
                <v:path arrowok="t"/>
              </v:shape>
            </v:group>
            <v:group style="position:absolute;left:9632;top:2845;width:12;height:2" coordorigin="9632,2845" coordsize="12,2">
              <v:shape style="position:absolute;left:9632;top:2845;width:12;height:2" coordorigin="9632,2845" coordsize="12,0" path="m9632,2845l9644,2845e" filled="false" stroked="true" strokeweight=".6pt" strokecolor="#000000">
                <v:path arrowok="t"/>
              </v:shape>
            </v:group>
            <v:group style="position:absolute;left:9632;top:2864;width:12;height:2" coordorigin="9632,2864" coordsize="12,2">
              <v:shape style="position:absolute;left:9632;top:2864;width:12;height:2" coordorigin="9632,2864" coordsize="12,0" path="m9632,2864l9644,2864e" filled="false" stroked="true" strokeweight=".6pt" strokecolor="#000000">
                <v:path arrowok="t"/>
              </v:shape>
            </v:group>
            <v:group style="position:absolute;left:9632;top:2883;width:12;height:2" coordorigin="9632,2883" coordsize="12,2">
              <v:shape style="position:absolute;left:9632;top:2883;width:12;height:2" coordorigin="9632,2883" coordsize="12,0" path="m9632,2883l9644,2883e" filled="false" stroked="true" strokeweight=".6pt" strokecolor="#000000">
                <v:path arrowok="t"/>
              </v:shape>
            </v:group>
            <v:group style="position:absolute;left:9632;top:2903;width:12;height:2" coordorigin="9632,2903" coordsize="12,2">
              <v:shape style="position:absolute;left:9632;top:2903;width:12;height:2" coordorigin="9632,2903" coordsize="12,0" path="m9632,2903l9644,2903e" filled="false" stroked="true" strokeweight=".6pt" strokecolor="#000000">
                <v:path arrowok="t"/>
              </v:shape>
            </v:group>
            <v:group style="position:absolute;left:9632;top:2922;width:12;height:2" coordorigin="9632,2922" coordsize="12,2">
              <v:shape style="position:absolute;left:9632;top:2922;width:12;height:2" coordorigin="9632,2922" coordsize="12,0" path="m9632,2922l9644,2922e" filled="false" stroked="true" strokeweight=".6pt" strokecolor="#000000">
                <v:path arrowok="t"/>
              </v:shape>
            </v:group>
            <v:group style="position:absolute;left:9632;top:2941;width:12;height:2" coordorigin="9632,2941" coordsize="12,2">
              <v:shape style="position:absolute;left:9632;top:2941;width:12;height:2" coordorigin="9632,2941" coordsize="12,0" path="m9632,2941l9644,2941e" filled="false" stroked="true" strokeweight=".6pt" strokecolor="#000000">
                <v:path arrowok="t"/>
              </v:shape>
            </v:group>
            <v:group style="position:absolute;left:9632;top:2960;width:12;height:2" coordorigin="9632,2960" coordsize="12,2">
              <v:shape style="position:absolute;left:9632;top:2960;width:12;height:2" coordorigin="9632,2960" coordsize="12,0" path="m9632,2960l9644,2960e" filled="false" stroked="true" strokeweight=".6pt" strokecolor="#000000">
                <v:path arrowok="t"/>
              </v:shape>
            </v:group>
            <v:group style="position:absolute;left:9632;top:2979;width:12;height:2" coordorigin="9632,2979" coordsize="12,2">
              <v:shape style="position:absolute;left:9632;top:2979;width:12;height:2" coordorigin="9632,2979" coordsize="12,0" path="m9632,2979l9644,2979e" filled="false" stroked="true" strokeweight=".6pt" strokecolor="#000000">
                <v:path arrowok="t"/>
              </v:shape>
            </v:group>
            <v:group style="position:absolute;left:9632;top:2999;width:12;height:2" coordorigin="9632,2999" coordsize="12,2">
              <v:shape style="position:absolute;left:9632;top:2999;width:12;height:2" coordorigin="9632,2999" coordsize="12,0" path="m9632,2999l9644,2999e" filled="false" stroked="true" strokeweight=".6pt" strokecolor="#000000">
                <v:path arrowok="t"/>
              </v:shape>
            </v:group>
            <v:group style="position:absolute;left:9632;top:3018;width:12;height:2" coordorigin="9632,3018" coordsize="12,2">
              <v:shape style="position:absolute;left:9632;top:3018;width:12;height:2" coordorigin="9632,3018" coordsize="12,0" path="m9632,3018l9644,3018e" filled="false" stroked="true" strokeweight=".6pt" strokecolor="#000000">
                <v:path arrowok="t"/>
              </v:shape>
            </v:group>
            <v:group style="position:absolute;left:9632;top:3037;width:12;height:2" coordorigin="9632,3037" coordsize="12,2">
              <v:shape style="position:absolute;left:9632;top:3037;width:12;height:2" coordorigin="9632,3037" coordsize="12,0" path="m9632,3037l9644,3037e" filled="false" stroked="true" strokeweight=".6pt" strokecolor="#000000">
                <v:path arrowok="t"/>
              </v:shape>
            </v:group>
            <v:group style="position:absolute;left:9632;top:3056;width:12;height:2" coordorigin="9632,3056" coordsize="12,2">
              <v:shape style="position:absolute;left:9632;top:3056;width:12;height:2" coordorigin="9632,3056" coordsize="12,0" path="m9632,3056l9644,3056e" filled="false" stroked="true" strokeweight=".6pt" strokecolor="#000000">
                <v:path arrowok="t"/>
              </v:shape>
            </v:group>
            <v:group style="position:absolute;left:9632;top:3075;width:12;height:2" coordorigin="9632,3075" coordsize="12,2">
              <v:shape style="position:absolute;left:9632;top:3075;width:12;height:2" coordorigin="9632,3075" coordsize="12,0" path="m9632,3075l9644,3075e" filled="false" stroked="true" strokeweight=".6pt" strokecolor="#000000">
                <v:path arrowok="t"/>
              </v:shape>
            </v:group>
            <v:group style="position:absolute;left:9632;top:3095;width:12;height:2" coordorigin="9632,3095" coordsize="12,2">
              <v:shape style="position:absolute;left:9632;top:3095;width:12;height:2" coordorigin="9632,3095" coordsize="12,0" path="m9632,3095l9644,3095e" filled="false" stroked="true" strokeweight=".6pt" strokecolor="#000000">
                <v:path arrowok="t"/>
              </v:shape>
            </v:group>
            <v:group style="position:absolute;left:9632;top:3114;width:12;height:2" coordorigin="9632,3114" coordsize="12,2">
              <v:shape style="position:absolute;left:9632;top:3114;width:12;height:2" coordorigin="9632,3114" coordsize="12,0" path="m9632,3114l9644,3114e" filled="false" stroked="true" strokeweight=".6pt" strokecolor="#000000">
                <v:path arrowok="t"/>
              </v:shape>
            </v:group>
            <v:group style="position:absolute;left:9632;top:3133;width:12;height:2" coordorigin="9632,3133" coordsize="12,2">
              <v:shape style="position:absolute;left:9632;top:3133;width:12;height:2" coordorigin="9632,3133" coordsize="12,0" path="m9632,3133l9644,3133e" filled="false" stroked="true" strokeweight=".6pt" strokecolor="#000000">
                <v:path arrowok="t"/>
              </v:shape>
            </v:group>
            <v:group style="position:absolute;left:9632;top:3152;width:12;height:2" coordorigin="9632,3152" coordsize="12,2">
              <v:shape style="position:absolute;left:9632;top:3152;width:12;height:2" coordorigin="9632,3152" coordsize="12,0" path="m9632,3152l9644,3152e" filled="false" stroked="true" strokeweight=".6pt" strokecolor="#000000">
                <v:path arrowok="t"/>
              </v:shape>
            </v:group>
            <v:group style="position:absolute;left:9632;top:3171;width:12;height:2" coordorigin="9632,3171" coordsize="12,2">
              <v:shape style="position:absolute;left:9632;top:3171;width:12;height:2" coordorigin="9632,3171" coordsize="12,0" path="m9632,3171l9644,3171e" filled="false" stroked="true" strokeweight=".6pt" strokecolor="#000000">
                <v:path arrowok="t"/>
              </v:shape>
            </v:group>
            <v:group style="position:absolute;left:9632;top:3191;width:12;height:2" coordorigin="9632,3191" coordsize="12,2">
              <v:shape style="position:absolute;left:9632;top:3191;width:12;height:2" coordorigin="9632,3191" coordsize="12,0" path="m9632,3191l9644,3191e" filled="false" stroked="true" strokeweight=".6pt" strokecolor="#000000">
                <v:path arrowok="t"/>
              </v:shape>
            </v:group>
            <v:group style="position:absolute;left:9632;top:3210;width:12;height:2" coordorigin="9632,3210" coordsize="12,2">
              <v:shape style="position:absolute;left:9632;top:3210;width:12;height:2" coordorigin="9632,3210" coordsize="12,0" path="m9632,3210l9644,3210e" filled="false" stroked="true" strokeweight=".6pt" strokecolor="#000000">
                <v:path arrowok="t"/>
              </v:shape>
            </v:group>
            <v:group style="position:absolute;left:9632;top:3229;width:12;height:2" coordorigin="9632,3229" coordsize="12,2">
              <v:shape style="position:absolute;left:9632;top:3229;width:12;height:2" coordorigin="9632,3229" coordsize="12,0" path="m9632,3229l9644,3229e" filled="false" stroked="true" strokeweight=".6pt" strokecolor="#000000">
                <v:path arrowok="t"/>
              </v:shape>
            </v:group>
            <v:group style="position:absolute;left:9632;top:3248;width:12;height:2" coordorigin="9632,3248" coordsize="12,2">
              <v:shape style="position:absolute;left:9632;top:3248;width:12;height:2" coordorigin="9632,3248" coordsize="12,0" path="m9632,3248l9644,3248e" filled="false" stroked="true" strokeweight=".6pt" strokecolor="#000000">
                <v:path arrowok="t"/>
              </v:shape>
            </v:group>
            <v:group style="position:absolute;left:9632;top:3267;width:12;height:2" coordorigin="9632,3267" coordsize="12,2">
              <v:shape style="position:absolute;left:9632;top:3267;width:12;height:2" coordorigin="9632,3267" coordsize="12,0" path="m9632,3267l9644,3267e" filled="false" stroked="true" strokeweight=".6pt" strokecolor="#000000">
                <v:path arrowok="t"/>
              </v:shape>
            </v:group>
            <v:group style="position:absolute;left:9632;top:3287;width:12;height:2" coordorigin="9632,3287" coordsize="12,2">
              <v:shape style="position:absolute;left:9632;top:3287;width:12;height:2" coordorigin="9632,3287" coordsize="12,0" path="m9632,3287l9644,3287e" filled="false" stroked="true" strokeweight=".6pt" strokecolor="#000000">
                <v:path arrowok="t"/>
              </v:shape>
            </v:group>
            <v:group style="position:absolute;left:9632;top:3306;width:12;height:2" coordorigin="9632,3306" coordsize="12,2">
              <v:shape style="position:absolute;left:9632;top:3306;width:12;height:2" coordorigin="9632,3306" coordsize="12,0" path="m9632,3306l9644,3306e" filled="false" stroked="true" strokeweight=".6pt" strokecolor="#000000">
                <v:path arrowok="t"/>
              </v:shape>
            </v:group>
            <v:group style="position:absolute;left:9632;top:3325;width:12;height:2" coordorigin="9632,3325" coordsize="12,2">
              <v:shape style="position:absolute;left:9632;top:3325;width:12;height:2" coordorigin="9632,3325" coordsize="12,0" path="m9632,3325l9644,3325e" filled="false" stroked="true" strokeweight=".6pt" strokecolor="#000000">
                <v:path arrowok="t"/>
              </v:shape>
            </v:group>
            <v:group style="position:absolute;left:9632;top:3344;width:12;height:2" coordorigin="9632,3344" coordsize="12,2">
              <v:shape style="position:absolute;left:9632;top:3344;width:12;height:2" coordorigin="9632,3344" coordsize="12,0" path="m9632,3344l9644,3344e" filled="false" stroked="true" strokeweight=".6pt" strokecolor="#000000">
                <v:path arrowok="t"/>
              </v:shape>
            </v:group>
            <v:group style="position:absolute;left:9632;top:3363;width:12;height:2" coordorigin="9632,3363" coordsize="12,2">
              <v:shape style="position:absolute;left:9632;top:3363;width:12;height:2" coordorigin="9632,3363" coordsize="12,0" path="m9632,3363l9644,3363e" filled="false" stroked="true" strokeweight=".6pt" strokecolor="#000000">
                <v:path arrowok="t"/>
              </v:shape>
            </v:group>
            <v:group style="position:absolute;left:9632;top:3383;width:12;height:2" coordorigin="9632,3383" coordsize="12,2">
              <v:shape style="position:absolute;left:9632;top:3383;width:12;height:2" coordorigin="9632,3383" coordsize="12,0" path="m9632,3383l9644,3383e" filled="false" stroked="true" strokeweight=".6pt" strokecolor="#000000">
                <v:path arrowok="t"/>
              </v:shape>
            </v:group>
            <v:group style="position:absolute;left:9632;top:3402;width:12;height:2" coordorigin="9632,3402" coordsize="12,2">
              <v:shape style="position:absolute;left:9632;top:3402;width:12;height:2" coordorigin="9632,3402" coordsize="12,0" path="m9632,3402l9644,3402e" filled="false" stroked="true" strokeweight=".6pt" strokecolor="#000000">
                <v:path arrowok="t"/>
              </v:shape>
            </v:group>
            <v:group style="position:absolute;left:9632;top:3421;width:12;height:2" coordorigin="9632,3421" coordsize="12,2">
              <v:shape style="position:absolute;left:9632;top:3421;width:12;height:2" coordorigin="9632,3421" coordsize="12,0" path="m9632,3421l9644,3421e" filled="false" stroked="true" strokeweight=".6pt" strokecolor="#000000">
                <v:path arrowok="t"/>
              </v:shape>
            </v:group>
            <v:group style="position:absolute;left:9632;top:3440;width:12;height:2" coordorigin="9632,3440" coordsize="12,2">
              <v:shape style="position:absolute;left:9632;top:3440;width:12;height:2" coordorigin="9632,3440" coordsize="12,0" path="m9632,3440l9644,3440e" filled="false" stroked="true" strokeweight=".6pt" strokecolor="#000000">
                <v:path arrowok="t"/>
              </v:shape>
            </v:group>
            <v:group style="position:absolute;left:9632;top:3459;width:12;height:2" coordorigin="9632,3459" coordsize="12,2">
              <v:shape style="position:absolute;left:9632;top:3459;width:12;height:2" coordorigin="9632,3459" coordsize="12,0" path="m9632,3459l9644,3459e" filled="false" stroked="true" strokeweight=".6pt" strokecolor="#000000">
                <v:path arrowok="t"/>
              </v:shape>
            </v:group>
            <v:group style="position:absolute;left:9632;top:3479;width:12;height:2" coordorigin="9632,3479" coordsize="12,2">
              <v:shape style="position:absolute;left:9632;top:3479;width:12;height:2" coordorigin="9632,3479" coordsize="12,0" path="m9632,3479l9644,3479e" filled="false" stroked="true" strokeweight=".6pt" strokecolor="#000000">
                <v:path arrowok="t"/>
              </v:shape>
            </v:group>
            <v:group style="position:absolute;left:9632;top:3498;width:12;height:2" coordorigin="9632,3498" coordsize="12,2">
              <v:shape style="position:absolute;left:9632;top:3498;width:12;height:2" coordorigin="9632,3498" coordsize="12,0" path="m9632,3498l9644,3498e" filled="false" stroked="true" strokeweight=".6pt" strokecolor="#000000">
                <v:path arrowok="t"/>
              </v:shape>
            </v:group>
            <v:group style="position:absolute;left:9634;top:3553;width:10;height:2" coordorigin="9634,3553" coordsize="10,2">
              <v:shape style="position:absolute;left:9634;top:3553;width:10;height:2" coordorigin="9634,3553" coordsize="10,0" path="m9634,3553l9643,3553e" filled="false" stroked="true" strokeweight=".48pt" strokecolor="#000000">
                <v:path arrowok="t"/>
              </v:shape>
            </v:group>
            <v:group style="position:absolute;left:9634;top:3572;width:10;height:2" coordorigin="9634,3572" coordsize="10,2">
              <v:shape style="position:absolute;left:9634;top:3572;width:10;height:2" coordorigin="9634,3572" coordsize="10,0" path="m9634,3572l9643,3572e" filled="false" stroked="true" strokeweight=".48pt" strokecolor="#000000">
                <v:path arrowok="t"/>
              </v:shape>
            </v:group>
            <v:group style="position:absolute;left:9634;top:3591;width:10;height:2" coordorigin="9634,3591" coordsize="10,2">
              <v:shape style="position:absolute;left:9634;top:3591;width:10;height:2" coordorigin="9634,3591" coordsize="10,0" path="m9634,3591l9643,3591e" filled="false" stroked="true" strokeweight=".48pt" strokecolor="#000000">
                <v:path arrowok="t"/>
              </v:shape>
            </v:group>
            <v:group style="position:absolute;left:9634;top:3611;width:10;height:2" coordorigin="9634,3611" coordsize="10,2">
              <v:shape style="position:absolute;left:9634;top:3611;width:10;height:2" coordorigin="9634,3611" coordsize="10,0" path="m9634,3611l9643,3611e" filled="false" stroked="true" strokeweight=".48pt" strokecolor="#000000">
                <v:path arrowok="t"/>
              </v:shape>
            </v:group>
            <v:group style="position:absolute;left:9634;top:3630;width:10;height:2" coordorigin="9634,3630" coordsize="10,2">
              <v:shape style="position:absolute;left:9634;top:3630;width:10;height:2" coordorigin="9634,3630" coordsize="10,0" path="m9634,3630l9643,3630e" filled="false" stroked="true" strokeweight=".48pt" strokecolor="#000000">
                <v:path arrowok="t"/>
              </v:shape>
            </v:group>
            <v:group style="position:absolute;left:9634;top:3649;width:10;height:2" coordorigin="9634,3649" coordsize="10,2">
              <v:shape style="position:absolute;left:9634;top:3649;width:10;height:2" coordorigin="9634,3649" coordsize="10,0" path="m9634,3649l9643,3649e" filled="false" stroked="true" strokeweight=".48pt" strokecolor="#000000">
                <v:path arrowok="t"/>
              </v:shape>
            </v:group>
            <v:group style="position:absolute;left:9634;top:3668;width:10;height:2" coordorigin="9634,3668" coordsize="10,2">
              <v:shape style="position:absolute;left:9634;top:3668;width:10;height:2" coordorigin="9634,3668" coordsize="10,0" path="m9634,3668l9643,3668e" filled="false" stroked="true" strokeweight=".48pt" strokecolor="#000000">
                <v:path arrowok="t"/>
              </v:shape>
            </v:group>
            <v:group style="position:absolute;left:9634;top:3687;width:10;height:2" coordorigin="9634,3687" coordsize="10,2">
              <v:shape style="position:absolute;left:9634;top:3687;width:10;height:2" coordorigin="9634,3687" coordsize="10,0" path="m9634,3687l9643,3687e" filled="false" stroked="true" strokeweight=".48pt" strokecolor="#000000">
                <v:path arrowok="t"/>
              </v:shape>
            </v:group>
            <v:group style="position:absolute;left:9634;top:3707;width:10;height:2" coordorigin="9634,3707" coordsize="10,2">
              <v:shape style="position:absolute;left:9634;top:3707;width:10;height:2" coordorigin="9634,3707" coordsize="10,0" path="m9634,3707l9643,3707e" filled="false" stroked="true" strokeweight=".48pt" strokecolor="#000000">
                <v:path arrowok="t"/>
              </v:shape>
            </v:group>
            <v:group style="position:absolute;left:9634;top:3726;width:10;height:2" coordorigin="9634,3726" coordsize="10,2">
              <v:shape style="position:absolute;left:9634;top:3726;width:10;height:2" coordorigin="9634,3726" coordsize="10,0" path="m9634,3726l9643,3726e" filled="false" stroked="true" strokeweight=".48pt" strokecolor="#000000">
                <v:path arrowok="t"/>
              </v:shape>
            </v:group>
            <v:group style="position:absolute;left:9634;top:3745;width:10;height:2" coordorigin="9634,3745" coordsize="10,2">
              <v:shape style="position:absolute;left:9634;top:3745;width:10;height:2" coordorigin="9634,3745" coordsize="10,0" path="m9634,3745l9643,3745e" filled="false" stroked="true" strokeweight=".48pt" strokecolor="#000000">
                <v:path arrowok="t"/>
              </v:shape>
            </v:group>
            <v:group style="position:absolute;left:9634;top:3764;width:10;height:2" coordorigin="9634,3764" coordsize="10,2">
              <v:shape style="position:absolute;left:9634;top:3764;width:10;height:2" coordorigin="9634,3764" coordsize="10,0" path="m9634,3764l9643,3764e" filled="false" stroked="true" strokeweight=".48pt" strokecolor="#000000">
                <v:path arrowok="t"/>
              </v:shape>
            </v:group>
            <v:group style="position:absolute;left:9634;top:3783;width:10;height:2" coordorigin="9634,3783" coordsize="10,2">
              <v:shape style="position:absolute;left:9634;top:3783;width:10;height:2" coordorigin="9634,3783" coordsize="10,0" path="m9634,3783l9643,3783e" filled="false" stroked="true" strokeweight=".48pt" strokecolor="#000000">
                <v:path arrowok="t"/>
              </v:shape>
            </v:group>
            <v:group style="position:absolute;left:9634;top:3803;width:10;height:2" coordorigin="9634,3803" coordsize="10,2">
              <v:shape style="position:absolute;left:9634;top:3803;width:10;height:2" coordorigin="9634,3803" coordsize="10,0" path="m9634,3803l9643,3803e" filled="false" stroked="true" strokeweight=".48pt" strokecolor="#000000">
                <v:path arrowok="t"/>
              </v:shape>
            </v:group>
            <v:group style="position:absolute;left:9634;top:3822;width:10;height:2" coordorigin="9634,3822" coordsize="10,2">
              <v:shape style="position:absolute;left:9634;top:3822;width:10;height:2" coordorigin="9634,3822" coordsize="10,0" path="m9634,3822l9643,3822e" filled="false" stroked="true" strokeweight=".48pt" strokecolor="#000000">
                <v:path arrowok="t"/>
              </v:shape>
            </v:group>
            <v:group style="position:absolute;left:9634;top:3841;width:10;height:2" coordorigin="9634,3841" coordsize="10,2">
              <v:shape style="position:absolute;left:9634;top:3841;width:10;height:2" coordorigin="9634,3841" coordsize="10,0" path="m9634,3841l9643,3841e" filled="false" stroked="true" strokeweight=".48pt" strokecolor="#000000">
                <v:path arrowok="t"/>
              </v:shape>
            </v:group>
            <v:group style="position:absolute;left:9634;top:3860;width:10;height:2" coordorigin="9634,3860" coordsize="10,2">
              <v:shape style="position:absolute;left:9634;top:3860;width:10;height:2" coordorigin="9634,3860" coordsize="10,0" path="m9634,3860l9643,3860e" filled="false" stroked="true" strokeweight=".48pt" strokecolor="#000000">
                <v:path arrowok="t"/>
              </v:shape>
            </v:group>
            <v:group style="position:absolute;left:9634;top:3879;width:10;height:2" coordorigin="9634,3879" coordsize="10,2">
              <v:shape style="position:absolute;left:9634;top:3879;width:10;height:2" coordorigin="9634,3879" coordsize="10,0" path="m9634,3879l9643,3879e" filled="false" stroked="true" strokeweight=".48pt" strokecolor="#000000">
                <v:path arrowok="t"/>
              </v:shape>
            </v:group>
            <v:group style="position:absolute;left:9634;top:3899;width:10;height:2" coordorigin="9634,3899" coordsize="10,2">
              <v:shape style="position:absolute;left:9634;top:3899;width:10;height:2" coordorigin="9634,3899" coordsize="10,0" path="m9634,3899l9643,3899e" filled="false" stroked="true" strokeweight=".48pt" strokecolor="#000000">
                <v:path arrowok="t"/>
              </v:shape>
            </v:group>
            <v:group style="position:absolute;left:9634;top:3918;width:10;height:2" coordorigin="9634,3918" coordsize="10,2">
              <v:shape style="position:absolute;left:9634;top:3918;width:10;height:2" coordorigin="9634,3918" coordsize="10,0" path="m9634,3918l9643,3918e" filled="false" stroked="true" strokeweight=".48pt" strokecolor="#000000">
                <v:path arrowok="t"/>
              </v:shape>
            </v:group>
            <v:group style="position:absolute;left:9634;top:3937;width:10;height:2" coordorigin="9634,3937" coordsize="10,2">
              <v:shape style="position:absolute;left:9634;top:3937;width:10;height:2" coordorigin="9634,3937" coordsize="10,0" path="m9634,3937l9643,3937e" filled="false" stroked="true" strokeweight=".48pt" strokecolor="#000000">
                <v:path arrowok="t"/>
              </v:shape>
            </v:group>
            <v:group style="position:absolute;left:9632;top:3515;width:12;height:2" coordorigin="9632,3515" coordsize="12,2">
              <v:shape style="position:absolute;left:9632;top:3515;width:12;height:2" coordorigin="9632,3515" coordsize="12,0" path="m9632,3515l9644,3515e" filled="false" stroked="true" strokeweight=".6pt" strokecolor="#000000">
                <v:path arrowok="t"/>
              </v:shape>
            </v:group>
            <v:group style="position:absolute;left:9632;top:3534;width:12;height:2" coordorigin="9632,3534" coordsize="12,2">
              <v:shape style="position:absolute;left:9632;top:3534;width:12;height:2" coordorigin="9632,3534" coordsize="12,0" path="m9632,3534l9644,3534e" filled="false" stroked="true" strokeweight=".6pt" strokecolor="#000000">
                <v:path arrowok="t"/>
              </v:shape>
            </v:group>
            <v:group style="position:absolute;left:9632;top:3553;width:12;height:2" coordorigin="9632,3553" coordsize="12,2">
              <v:shape style="position:absolute;left:9632;top:3553;width:12;height:2" coordorigin="9632,3553" coordsize="12,0" path="m9632,3553l9644,3553e" filled="false" stroked="true" strokeweight=".6pt" strokecolor="#000000">
                <v:path arrowok="t"/>
              </v:shape>
            </v:group>
            <v:group style="position:absolute;left:9632;top:3572;width:12;height:2" coordorigin="9632,3572" coordsize="12,2">
              <v:shape style="position:absolute;left:9632;top:3572;width:12;height:2" coordorigin="9632,3572" coordsize="12,0" path="m9632,3572l9644,3572e" filled="false" stroked="true" strokeweight=".6pt" strokecolor="#000000">
                <v:path arrowok="t"/>
              </v:shape>
            </v:group>
            <v:group style="position:absolute;left:9632;top:3591;width:12;height:2" coordorigin="9632,3591" coordsize="12,2">
              <v:shape style="position:absolute;left:9632;top:3591;width:12;height:2" coordorigin="9632,3591" coordsize="12,0" path="m9632,3591l9644,3591e" filled="false" stroked="true" strokeweight=".6pt" strokecolor="#000000">
                <v:path arrowok="t"/>
              </v:shape>
            </v:group>
            <v:group style="position:absolute;left:9632;top:3611;width:12;height:2" coordorigin="9632,3611" coordsize="12,2">
              <v:shape style="position:absolute;left:9632;top:3611;width:12;height:2" coordorigin="9632,3611" coordsize="12,0" path="m9632,3611l9644,3611e" filled="false" stroked="true" strokeweight=".6pt" strokecolor="#000000">
                <v:path arrowok="t"/>
              </v:shape>
            </v:group>
            <v:group style="position:absolute;left:9632;top:3630;width:12;height:2" coordorigin="9632,3630" coordsize="12,2">
              <v:shape style="position:absolute;left:9632;top:3630;width:12;height:2" coordorigin="9632,3630" coordsize="12,0" path="m9632,3630l9644,3630e" filled="false" stroked="true" strokeweight=".6pt" strokecolor="#000000">
                <v:path arrowok="t"/>
              </v:shape>
            </v:group>
            <v:group style="position:absolute;left:9632;top:3649;width:12;height:2" coordorigin="9632,3649" coordsize="12,2">
              <v:shape style="position:absolute;left:9632;top:3649;width:12;height:2" coordorigin="9632,3649" coordsize="12,0" path="m9632,3649l9644,3649e" filled="false" stroked="true" strokeweight=".6pt" strokecolor="#000000">
                <v:path arrowok="t"/>
              </v:shape>
            </v:group>
            <v:group style="position:absolute;left:9632;top:3668;width:12;height:2" coordorigin="9632,3668" coordsize="12,2">
              <v:shape style="position:absolute;left:9632;top:3668;width:12;height:2" coordorigin="9632,3668" coordsize="12,0" path="m9632,3668l9644,3668e" filled="false" stroked="true" strokeweight=".6pt" strokecolor="#000000">
                <v:path arrowok="t"/>
              </v:shape>
            </v:group>
            <v:group style="position:absolute;left:9632;top:3687;width:12;height:2" coordorigin="9632,3687" coordsize="12,2">
              <v:shape style="position:absolute;left:9632;top:3687;width:12;height:2" coordorigin="9632,3687" coordsize="12,0" path="m9632,3687l9644,3687e" filled="false" stroked="true" strokeweight=".6pt" strokecolor="#000000">
                <v:path arrowok="t"/>
              </v:shape>
            </v:group>
            <v:group style="position:absolute;left:9632;top:3707;width:12;height:2" coordorigin="9632,3707" coordsize="12,2">
              <v:shape style="position:absolute;left:9632;top:3707;width:12;height:2" coordorigin="9632,3707" coordsize="12,0" path="m9632,3707l9644,3707e" filled="false" stroked="true" strokeweight=".6pt" strokecolor="#000000">
                <v:path arrowok="t"/>
              </v:shape>
            </v:group>
            <v:group style="position:absolute;left:9632;top:3726;width:12;height:2" coordorigin="9632,3726" coordsize="12,2">
              <v:shape style="position:absolute;left:9632;top:3726;width:12;height:2" coordorigin="9632,3726" coordsize="12,0" path="m9632,3726l9644,3726e" filled="false" stroked="true" strokeweight=".6pt" strokecolor="#000000">
                <v:path arrowok="t"/>
              </v:shape>
            </v:group>
            <v:group style="position:absolute;left:9632;top:3745;width:12;height:2" coordorigin="9632,3745" coordsize="12,2">
              <v:shape style="position:absolute;left:9632;top:3745;width:12;height:2" coordorigin="9632,3745" coordsize="12,0" path="m9632,3745l9644,3745e" filled="false" stroked="true" strokeweight=".6pt" strokecolor="#000000">
                <v:path arrowok="t"/>
              </v:shape>
            </v:group>
            <v:group style="position:absolute;left:9632;top:3764;width:12;height:2" coordorigin="9632,3764" coordsize="12,2">
              <v:shape style="position:absolute;left:9632;top:3764;width:12;height:2" coordorigin="9632,3764" coordsize="12,0" path="m9632,3764l9644,3764e" filled="false" stroked="true" strokeweight=".6pt" strokecolor="#000000">
                <v:path arrowok="t"/>
              </v:shape>
            </v:group>
            <v:group style="position:absolute;left:9632;top:3783;width:12;height:2" coordorigin="9632,3783" coordsize="12,2">
              <v:shape style="position:absolute;left:9632;top:3783;width:12;height:2" coordorigin="9632,3783" coordsize="12,0" path="m9632,3783l9644,3783e" filled="false" stroked="true" strokeweight=".6pt" strokecolor="#000000">
                <v:path arrowok="t"/>
              </v:shape>
            </v:group>
            <v:group style="position:absolute;left:9632;top:3803;width:12;height:2" coordorigin="9632,3803" coordsize="12,2">
              <v:shape style="position:absolute;left:9632;top:3803;width:12;height:2" coordorigin="9632,3803" coordsize="12,0" path="m9632,3803l9644,3803e" filled="false" stroked="true" strokeweight=".6pt" strokecolor="#000000">
                <v:path arrowok="t"/>
              </v:shape>
            </v:group>
            <v:group style="position:absolute;left:9632;top:3822;width:12;height:2" coordorigin="9632,3822" coordsize="12,2">
              <v:shape style="position:absolute;left:9632;top:3822;width:12;height:2" coordorigin="9632,3822" coordsize="12,0" path="m9632,3822l9644,3822e" filled="false" stroked="true" strokeweight=".6pt" strokecolor="#000000">
                <v:path arrowok="t"/>
              </v:shape>
            </v:group>
            <v:group style="position:absolute;left:9632;top:3841;width:12;height:2" coordorigin="9632,3841" coordsize="12,2">
              <v:shape style="position:absolute;left:9632;top:3841;width:12;height:2" coordorigin="9632,3841" coordsize="12,0" path="m9632,3841l9644,3841e" filled="false" stroked="true" strokeweight=".6pt" strokecolor="#000000">
                <v:path arrowok="t"/>
              </v:shape>
            </v:group>
            <v:group style="position:absolute;left:9632;top:3860;width:12;height:2" coordorigin="9632,3860" coordsize="12,2">
              <v:shape style="position:absolute;left:9632;top:3860;width:12;height:2" coordorigin="9632,3860" coordsize="12,0" path="m9632,3860l9644,3860e" filled="false" stroked="true" strokeweight=".6pt" strokecolor="#000000">
                <v:path arrowok="t"/>
              </v:shape>
            </v:group>
            <v:group style="position:absolute;left:9632;top:3879;width:12;height:2" coordorigin="9632,3879" coordsize="12,2">
              <v:shape style="position:absolute;left:9632;top:3879;width:12;height:2" coordorigin="9632,3879" coordsize="12,0" path="m9632,3879l9644,3879e" filled="false" stroked="true" strokeweight=".6pt" strokecolor="#000000">
                <v:path arrowok="t"/>
              </v:shape>
            </v:group>
            <v:group style="position:absolute;left:9632;top:3899;width:12;height:2" coordorigin="9632,3899" coordsize="12,2">
              <v:shape style="position:absolute;left:9632;top:3899;width:12;height:2" coordorigin="9632,3899" coordsize="12,0" path="m9632,3899l9644,3899e" filled="false" stroked="true" strokeweight=".6pt" strokecolor="#000000">
                <v:path arrowok="t"/>
              </v:shape>
            </v:group>
            <v:group style="position:absolute;left:9632;top:3918;width:12;height:2" coordorigin="9632,3918" coordsize="12,2">
              <v:shape style="position:absolute;left:9632;top:3918;width:12;height:2" coordorigin="9632,3918" coordsize="12,0" path="m9632,3918l9644,3918e" filled="false" stroked="true" strokeweight=".6pt" strokecolor="#000000">
                <v:path arrowok="t"/>
              </v:shape>
            </v:group>
            <v:group style="position:absolute;left:9632;top:3937;width:12;height:2" coordorigin="9632,3937" coordsize="12,2">
              <v:shape style="position:absolute;left:9632;top:3937;width:12;height:2" coordorigin="9632,3937" coordsize="12,0" path="m9632,3937l9644,3937e" filled="false" stroked="true" strokeweight=".6pt" strokecolor="#000000">
                <v:path arrowok="t"/>
              </v:shape>
            </v:group>
            <v:group style="position:absolute;left:9632;top:3956;width:12;height:2" coordorigin="9632,3956" coordsize="12,2">
              <v:shape style="position:absolute;left:9632;top:3956;width:12;height:2" coordorigin="9632,3956" coordsize="12,0" path="m9632,3956l9644,3956e" filled="false" stroked="true" strokeweight=".6pt" strokecolor="#000000">
                <v:path arrowok="t"/>
              </v:shape>
            </v:group>
            <v:group style="position:absolute;left:9634;top:4019;width:10;height:2" coordorigin="9634,4019" coordsize="10,2">
              <v:shape style="position:absolute;left:9634;top:4019;width:10;height:2" coordorigin="9634,4019" coordsize="10,0" path="m9634,4019l9643,4019e" filled="false" stroked="true" strokeweight=".48pt" strokecolor="#000000">
                <v:path arrowok="t"/>
              </v:shape>
            </v:group>
            <v:group style="position:absolute;left:9634;top:4038;width:10;height:2" coordorigin="9634,4038" coordsize="10,2">
              <v:shape style="position:absolute;left:9634;top:4038;width:10;height:2" coordorigin="9634,4038" coordsize="10,0" path="m9634,4038l9643,4038e" filled="false" stroked="true" strokeweight=".48pt" strokecolor="#000000">
                <v:path arrowok="t"/>
              </v:shape>
            </v:group>
            <v:group style="position:absolute;left:9634;top:4057;width:10;height:2" coordorigin="9634,4057" coordsize="10,2">
              <v:shape style="position:absolute;left:9634;top:4057;width:10;height:2" coordorigin="9634,4057" coordsize="10,0" path="m9634,4057l9643,4057e" filled="false" stroked="true" strokeweight=".48pt" strokecolor="#000000">
                <v:path arrowok="t"/>
              </v:shape>
            </v:group>
            <v:group style="position:absolute;left:9634;top:4076;width:10;height:2" coordorigin="9634,4076" coordsize="10,2">
              <v:shape style="position:absolute;left:9634;top:4076;width:10;height:2" coordorigin="9634,4076" coordsize="10,0" path="m9634,4076l9643,4076e" filled="false" stroked="true" strokeweight=".48pt" strokecolor="#000000">
                <v:path arrowok="t"/>
              </v:shape>
            </v:group>
            <v:group style="position:absolute;left:9634;top:4095;width:10;height:2" coordorigin="9634,4095" coordsize="10,2">
              <v:shape style="position:absolute;left:9634;top:4095;width:10;height:2" coordorigin="9634,4095" coordsize="10,0" path="m9634,4095l9643,4095e" filled="false" stroked="true" strokeweight=".48pt" strokecolor="#000000">
                <v:path arrowok="t"/>
              </v:shape>
            </v:group>
            <v:group style="position:absolute;left:9634;top:4115;width:10;height:2" coordorigin="9634,4115" coordsize="10,2">
              <v:shape style="position:absolute;left:9634;top:4115;width:10;height:2" coordorigin="9634,4115" coordsize="10,0" path="m9634,4115l9643,4115e" filled="false" stroked="true" strokeweight=".48pt" strokecolor="#000000">
                <v:path arrowok="t"/>
              </v:shape>
            </v:group>
            <v:group style="position:absolute;left:9634;top:4134;width:10;height:2" coordorigin="9634,4134" coordsize="10,2">
              <v:shape style="position:absolute;left:9634;top:4134;width:10;height:2" coordorigin="9634,4134" coordsize="10,0" path="m9634,4134l9643,4134e" filled="false" stroked="true" strokeweight=".48pt" strokecolor="#000000">
                <v:path arrowok="t"/>
              </v:shape>
            </v:group>
            <v:group style="position:absolute;left:9634;top:4153;width:10;height:2" coordorigin="9634,4153" coordsize="10,2">
              <v:shape style="position:absolute;left:9634;top:4153;width:10;height:2" coordorigin="9634,4153" coordsize="10,0" path="m9634,4153l9643,4153e" filled="false" stroked="true" strokeweight=".48pt" strokecolor="#000000">
                <v:path arrowok="t"/>
              </v:shape>
            </v:group>
            <v:group style="position:absolute;left:9634;top:4172;width:10;height:2" coordorigin="9634,4172" coordsize="10,2">
              <v:shape style="position:absolute;left:9634;top:4172;width:10;height:2" coordorigin="9634,4172" coordsize="10,0" path="m9634,4172l9643,4172e" filled="false" stroked="true" strokeweight=".48pt" strokecolor="#000000">
                <v:path arrowok="t"/>
              </v:shape>
            </v:group>
            <v:group style="position:absolute;left:9634;top:4191;width:10;height:2" coordorigin="9634,4191" coordsize="10,2">
              <v:shape style="position:absolute;left:9634;top:4191;width:10;height:2" coordorigin="9634,4191" coordsize="10,0" path="m9634,4191l9643,4191e" filled="false" stroked="true" strokeweight=".48pt" strokecolor="#000000">
                <v:path arrowok="t"/>
              </v:shape>
            </v:group>
            <v:group style="position:absolute;left:9634;top:4211;width:10;height:2" coordorigin="9634,4211" coordsize="10,2">
              <v:shape style="position:absolute;left:9634;top:4211;width:10;height:2" coordorigin="9634,4211" coordsize="10,0" path="m9634,4211l9643,4211e" filled="false" stroked="true" strokeweight=".48pt" strokecolor="#000000">
                <v:path arrowok="t"/>
              </v:shape>
            </v:group>
            <v:group style="position:absolute;left:9634;top:4230;width:10;height:2" coordorigin="9634,4230" coordsize="10,2">
              <v:shape style="position:absolute;left:9634;top:4230;width:10;height:2" coordorigin="9634,4230" coordsize="10,0" path="m9634,4230l9643,4230e" filled="false" stroked="true" strokeweight=".48pt" strokecolor="#000000">
                <v:path arrowok="t"/>
              </v:shape>
            </v:group>
            <v:group style="position:absolute;left:9634;top:4249;width:10;height:2" coordorigin="9634,4249" coordsize="10,2">
              <v:shape style="position:absolute;left:9634;top:4249;width:10;height:2" coordorigin="9634,4249" coordsize="10,0" path="m9634,4249l9643,4249e" filled="false" stroked="true" strokeweight=".48pt" strokecolor="#000000">
                <v:path arrowok="t"/>
              </v:shape>
            </v:group>
            <v:group style="position:absolute;left:9634;top:4268;width:10;height:2" coordorigin="9634,4268" coordsize="10,2">
              <v:shape style="position:absolute;left:9634;top:4268;width:10;height:2" coordorigin="9634,4268" coordsize="10,0" path="m9634,4268l9643,4268e" filled="false" stroked="true" strokeweight=".48pt" strokecolor="#000000">
                <v:path arrowok="t"/>
              </v:shape>
            </v:group>
            <v:group style="position:absolute;left:9634;top:4287;width:10;height:2" coordorigin="9634,4287" coordsize="10,2">
              <v:shape style="position:absolute;left:9634;top:4287;width:10;height:2" coordorigin="9634,4287" coordsize="10,0" path="m9634,4287l9643,4287e" filled="false" stroked="true" strokeweight=".48pt" strokecolor="#000000">
                <v:path arrowok="t"/>
              </v:shape>
            </v:group>
            <v:group style="position:absolute;left:9634;top:4307;width:10;height:2" coordorigin="9634,4307" coordsize="10,2">
              <v:shape style="position:absolute;left:9634;top:4307;width:10;height:2" coordorigin="9634,4307" coordsize="10,0" path="m9634,4307l9643,4307e" filled="false" stroked="true" strokeweight=".48pt" strokecolor="#000000">
                <v:path arrowok="t"/>
              </v:shape>
            </v:group>
            <v:group style="position:absolute;left:9634;top:4326;width:10;height:2" coordorigin="9634,4326" coordsize="10,2">
              <v:shape style="position:absolute;left:9634;top:4326;width:10;height:2" coordorigin="9634,4326" coordsize="10,0" path="m9634,4326l9643,4326e" filled="false" stroked="true" strokeweight=".48pt" strokecolor="#000000">
                <v:path arrowok="t"/>
              </v:shape>
            </v:group>
            <v:group style="position:absolute;left:9634;top:4345;width:10;height:2" coordorigin="9634,4345" coordsize="10,2">
              <v:shape style="position:absolute;left:9634;top:4345;width:10;height:2" coordorigin="9634,4345" coordsize="10,0" path="m9634,4345l9643,4345e" filled="false" stroked="true" strokeweight=".48pt" strokecolor="#000000">
                <v:path arrowok="t"/>
              </v:shape>
            </v:group>
            <v:group style="position:absolute;left:9634;top:4364;width:10;height:2" coordorigin="9634,4364" coordsize="10,2">
              <v:shape style="position:absolute;left:9634;top:4364;width:10;height:2" coordorigin="9634,4364" coordsize="10,0" path="m9634,4364l9643,4364e" filled="false" stroked="true" strokeweight=".48pt" strokecolor="#000000">
                <v:path arrowok="t"/>
              </v:shape>
            </v:group>
            <v:group style="position:absolute;left:9634;top:4383;width:10;height:2" coordorigin="9634,4383" coordsize="10,2">
              <v:shape style="position:absolute;left:9634;top:4383;width:10;height:2" coordorigin="9634,4383" coordsize="10,0" path="m9634,4383l9643,4383e" filled="false" stroked="true" strokeweight=".48pt" strokecolor="#000000">
                <v:path arrowok="t"/>
              </v:shape>
            </v:group>
            <v:group style="position:absolute;left:9634;top:4403;width:10;height:2" coordorigin="9634,4403" coordsize="10,2">
              <v:shape style="position:absolute;left:9634;top:4403;width:10;height:2" coordorigin="9634,4403" coordsize="10,0" path="m9634,4403l9643,4403e" filled="false" stroked="true" strokeweight=".48pt" strokecolor="#000000">
                <v:path arrowok="t"/>
              </v:shape>
            </v:group>
            <v:group style="position:absolute;left:9634;top:4422;width:10;height:2" coordorigin="9634,4422" coordsize="10,2">
              <v:shape style="position:absolute;left:9634;top:4422;width:10;height:2" coordorigin="9634,4422" coordsize="10,0" path="m9634,4422l9643,4422e" filled="false" stroked="true" strokeweight=".48pt" strokecolor="#000000">
                <v:path arrowok="t"/>
              </v:shape>
            </v:group>
            <v:group style="position:absolute;left:9634;top:4441;width:10;height:2" coordorigin="9634,4441" coordsize="10,2">
              <v:shape style="position:absolute;left:9634;top:4441;width:10;height:2" coordorigin="9634,4441" coordsize="10,0" path="m9634,4441l9643,4441e" filled="false" stroked="true" strokeweight=".48pt" strokecolor="#000000">
                <v:path arrowok="t"/>
              </v:shape>
            </v:group>
            <v:group style="position:absolute;left:9634;top:4460;width:10;height:2" coordorigin="9634,4460" coordsize="10,2">
              <v:shape style="position:absolute;left:9634;top:4460;width:10;height:2" coordorigin="9634,4460" coordsize="10,0" path="m9634,4460l9643,4460e" filled="false" stroked="true" strokeweight=".48pt" strokecolor="#000000">
                <v:path arrowok="t"/>
              </v:shape>
            </v:group>
            <v:group style="position:absolute;left:9634;top:4479;width:10;height:2" coordorigin="9634,4479" coordsize="10,2">
              <v:shape style="position:absolute;left:9634;top:4479;width:10;height:2" coordorigin="9634,4479" coordsize="10,0" path="m9634,4479l9643,4479e" filled="false" stroked="true" strokeweight=".48pt" strokecolor="#000000">
                <v:path arrowok="t"/>
              </v:shape>
            </v:group>
            <v:group style="position:absolute;left:9634;top:4499;width:10;height:2" coordorigin="9634,4499" coordsize="10,2">
              <v:shape style="position:absolute;left:9634;top:4499;width:10;height:2" coordorigin="9634,4499" coordsize="10,0" path="m9634,4499l9643,4499e" filled="false" stroked="true" strokeweight=".48pt" strokecolor="#000000">
                <v:path arrowok="t"/>
              </v:shape>
            </v:group>
            <v:group style="position:absolute;left:9634;top:4518;width:10;height:2" coordorigin="9634,4518" coordsize="10,2">
              <v:shape style="position:absolute;left:9634;top:4518;width:10;height:2" coordorigin="9634,4518" coordsize="10,0" path="m9634,4518l9643,4518e" filled="false" stroked="true" strokeweight=".48pt" strokecolor="#000000">
                <v:path arrowok="t"/>
              </v:shape>
            </v:group>
            <v:group style="position:absolute;left:9634;top:4537;width:10;height:2" coordorigin="9634,4537" coordsize="10,2">
              <v:shape style="position:absolute;left:9634;top:4537;width:10;height:2" coordorigin="9634,4537" coordsize="10,0" path="m9634,4537l9643,4537e" filled="false" stroked="true" strokeweight=".48pt" strokecolor="#000000">
                <v:path arrowok="t"/>
              </v:shape>
            </v:group>
            <v:group style="position:absolute;left:9634;top:4556;width:10;height:2" coordorigin="9634,4556" coordsize="10,2">
              <v:shape style="position:absolute;left:9634;top:4556;width:10;height:2" coordorigin="9634,4556" coordsize="10,0" path="m9634,4556l9643,4556e" filled="false" stroked="true" strokeweight=".48pt" strokecolor="#000000">
                <v:path arrowok="t"/>
              </v:shape>
            </v:group>
            <v:group style="position:absolute;left:9634;top:4575;width:10;height:2" coordorigin="9634,4575" coordsize="10,2">
              <v:shape style="position:absolute;left:9634;top:4575;width:10;height:2" coordorigin="9634,4575" coordsize="10,0" path="m9634,4575l9643,4575e" filled="false" stroked="true" strokeweight=".48pt" strokecolor="#000000">
                <v:path arrowok="t"/>
              </v:shape>
            </v:group>
            <v:group style="position:absolute;left:9634;top:4595;width:10;height:2" coordorigin="9634,4595" coordsize="10,2">
              <v:shape style="position:absolute;left:9634;top:4595;width:10;height:2" coordorigin="9634,4595" coordsize="10,0" path="m9634,4595l9643,4595e" filled="false" stroked="true" strokeweight=".48pt" strokecolor="#000000">
                <v:path arrowok="t"/>
              </v:shape>
            </v:group>
            <v:group style="position:absolute;left:9634;top:4614;width:10;height:2" coordorigin="9634,4614" coordsize="10,2">
              <v:shape style="position:absolute;left:9634;top:4614;width:10;height:2" coordorigin="9634,4614" coordsize="10,0" path="m9634,4614l9643,4614e" filled="false" stroked="true" strokeweight=".48pt" strokecolor="#000000">
                <v:path arrowok="t"/>
              </v:shape>
            </v:group>
            <v:group style="position:absolute;left:9634;top:4633;width:10;height:2" coordorigin="9634,4633" coordsize="10,2">
              <v:shape style="position:absolute;left:9634;top:4633;width:10;height:2" coordorigin="9634,4633" coordsize="10,0" path="m9634,4633l9643,4633e" filled="false" stroked="true" strokeweight=".48pt" strokecolor="#000000">
                <v:path arrowok="t"/>
              </v:shape>
            </v:group>
            <v:group style="position:absolute;left:9634;top:4652;width:10;height:2" coordorigin="9634,4652" coordsize="10,2">
              <v:shape style="position:absolute;left:9634;top:4652;width:10;height:2" coordorigin="9634,4652" coordsize="10,0" path="m9634,4652l9643,4652e" filled="false" stroked="true" strokeweight=".48pt" strokecolor="#000000">
                <v:path arrowok="t"/>
              </v:shape>
            </v:group>
            <v:group style="position:absolute;left:9634;top:4671;width:10;height:2" coordorigin="9634,4671" coordsize="10,2">
              <v:shape style="position:absolute;left:9634;top:4671;width:10;height:2" coordorigin="9634,4671" coordsize="10,0" path="m9634,4671l9643,4671e" filled="false" stroked="true" strokeweight=".48pt" strokecolor="#000000">
                <v:path arrowok="t"/>
              </v:shape>
            </v:group>
            <v:group style="position:absolute;left:9634;top:4691;width:10;height:2" coordorigin="9634,4691" coordsize="10,2">
              <v:shape style="position:absolute;left:9634;top:4691;width:10;height:2" coordorigin="9634,4691" coordsize="10,0" path="m9634,4691l9643,4691e" filled="false" stroked="true" strokeweight=".48pt" strokecolor="#000000">
                <v:path arrowok="t"/>
              </v:shape>
            </v:group>
            <v:group style="position:absolute;left:9634;top:4710;width:10;height:2" coordorigin="9634,4710" coordsize="10,2">
              <v:shape style="position:absolute;left:9634;top:4710;width:10;height:2" coordorigin="9634,4710" coordsize="10,0" path="m9634,4710l9643,4710e" filled="false" stroked="true" strokeweight=".48pt" strokecolor="#000000">
                <v:path arrowok="t"/>
              </v:shape>
            </v:group>
            <v:group style="position:absolute;left:9634;top:4729;width:10;height:2" coordorigin="9634,4729" coordsize="10,2">
              <v:shape style="position:absolute;left:9634;top:4729;width:10;height:2" coordorigin="9634,4729" coordsize="10,0" path="m9634,4729l9643,4729e" filled="false" stroked="true" strokeweight=".48pt" strokecolor="#000000">
                <v:path arrowok="t"/>
              </v:shape>
            </v:group>
            <v:group style="position:absolute;left:9634;top:4748;width:10;height:2" coordorigin="9634,4748" coordsize="10,2">
              <v:shape style="position:absolute;left:9634;top:4748;width:10;height:2" coordorigin="9634,4748" coordsize="10,0" path="m9634,4748l9643,4748e" filled="false" stroked="true" strokeweight=".48pt" strokecolor="#000000">
                <v:path arrowok="t"/>
              </v:shape>
            </v:group>
            <v:group style="position:absolute;left:9634;top:4767;width:10;height:2" coordorigin="9634,4767" coordsize="10,2">
              <v:shape style="position:absolute;left:9634;top:4767;width:10;height:2" coordorigin="9634,4767" coordsize="10,0" path="m9634,4767l9643,4767e" filled="false" stroked="true" strokeweight=".48pt" strokecolor="#000000">
                <v:path arrowok="t"/>
              </v:shape>
            </v:group>
            <v:group style="position:absolute;left:9634;top:4787;width:10;height:2" coordorigin="9634,4787" coordsize="10,2">
              <v:shape style="position:absolute;left:9634;top:4787;width:10;height:2" coordorigin="9634,4787" coordsize="10,0" path="m9634,4787l9643,4787e" filled="false" stroked="true" strokeweight=".48pt" strokecolor="#000000">
                <v:path arrowok="t"/>
              </v:shape>
            </v:group>
            <v:group style="position:absolute;left:9634;top:4863;width:10;height:2" coordorigin="9634,4863" coordsize="10,2">
              <v:shape style="position:absolute;left:9634;top:4863;width:10;height:2" coordorigin="9634,4863" coordsize="10,0" path="m9634,4863l9643,4863e" filled="false" stroked="true" strokeweight=".48pt" strokecolor="#000000">
                <v:path arrowok="t"/>
              </v:shape>
            </v:group>
            <v:group style="position:absolute;left:9634;top:4883;width:10;height:2" coordorigin="9634,4883" coordsize="10,2">
              <v:shape style="position:absolute;left:9634;top:4883;width:10;height:2" coordorigin="9634,4883" coordsize="10,0" path="m9634,4883l9643,4883e" filled="false" stroked="true" strokeweight=".48pt" strokecolor="#000000">
                <v:path arrowok="t"/>
              </v:shape>
            </v:group>
            <v:group style="position:absolute;left:9634;top:4902;width:10;height:2" coordorigin="9634,4902" coordsize="10,2">
              <v:shape style="position:absolute;left:9634;top:4902;width:10;height:2" coordorigin="9634,4902" coordsize="10,0" path="m9634,4902l9643,4902e" filled="false" stroked="true" strokeweight=".48pt" strokecolor="#000000">
                <v:path arrowok="t"/>
              </v:shape>
            </v:group>
            <v:group style="position:absolute;left:9634;top:4921;width:10;height:2" coordorigin="9634,4921" coordsize="10,2">
              <v:shape style="position:absolute;left:9634;top:4921;width:10;height:2" coordorigin="9634,4921" coordsize="10,0" path="m9634,4921l9643,4921e" filled="false" stroked="true" strokeweight=".48pt" strokecolor="#000000">
                <v:path arrowok="t"/>
              </v:shape>
            </v:group>
            <v:group style="position:absolute;left:9634;top:4940;width:10;height:2" coordorigin="9634,4940" coordsize="10,2">
              <v:shape style="position:absolute;left:9634;top:4940;width:10;height:2" coordorigin="9634,4940" coordsize="10,0" path="m9634,4940l9643,4940e" filled="false" stroked="true" strokeweight=".48pt" strokecolor="#000000">
                <v:path arrowok="t"/>
              </v:shape>
            </v:group>
            <v:group style="position:absolute;left:9634;top:4959;width:10;height:2" coordorigin="9634,4959" coordsize="10,2">
              <v:shape style="position:absolute;left:9634;top:4959;width:10;height:2" coordorigin="9634,4959" coordsize="10,0" path="m9634,4959l9643,4959e" filled="false" stroked="true" strokeweight=".48pt" strokecolor="#000000">
                <v:path arrowok="t"/>
              </v:shape>
            </v:group>
            <v:group style="position:absolute;left:9634;top:4979;width:10;height:2" coordorigin="9634,4979" coordsize="10,2">
              <v:shape style="position:absolute;left:9634;top:4979;width:10;height:2" coordorigin="9634,4979" coordsize="10,0" path="m9634,4979l9643,4979e" filled="false" stroked="true" strokeweight=".48pt" strokecolor="#000000">
                <v:path arrowok="t"/>
              </v:shape>
            </v:group>
            <v:group style="position:absolute;left:9634;top:4998;width:10;height:2" coordorigin="9634,4998" coordsize="10,2">
              <v:shape style="position:absolute;left:9634;top:4998;width:10;height:2" coordorigin="9634,4998" coordsize="10,0" path="m9634,4998l9643,4998e" filled="false" stroked="true" strokeweight=".48pt" strokecolor="#000000">
                <v:path arrowok="t"/>
              </v:shape>
            </v:group>
            <v:group style="position:absolute;left:9634;top:5017;width:10;height:2" coordorigin="9634,5017" coordsize="10,2">
              <v:shape style="position:absolute;left:9634;top:5017;width:10;height:2" coordorigin="9634,5017" coordsize="10,0" path="m9634,5017l9643,5017e" filled="false" stroked="true" strokeweight=".48pt" strokecolor="#000000">
                <v:path arrowok="t"/>
              </v:shape>
            </v:group>
            <v:group style="position:absolute;left:9634;top:5036;width:10;height:2" coordorigin="9634,5036" coordsize="10,2">
              <v:shape style="position:absolute;left:9634;top:5036;width:10;height:2" coordorigin="9634,5036" coordsize="10,0" path="m9634,5036l9643,5036e" filled="false" stroked="true" strokeweight=".48pt" strokecolor="#000000">
                <v:path arrowok="t"/>
              </v:shape>
            </v:group>
            <v:group style="position:absolute;left:9634;top:5055;width:10;height:2" coordorigin="9634,5055" coordsize="10,2">
              <v:shape style="position:absolute;left:9634;top:5055;width:10;height:2" coordorigin="9634,5055" coordsize="10,0" path="m9634,5055l9643,5055e" filled="false" stroked="true" strokeweight=".48pt" strokecolor="#000000">
                <v:path arrowok="t"/>
              </v:shape>
            </v:group>
            <v:group style="position:absolute;left:9634;top:5075;width:10;height:2" coordorigin="9634,5075" coordsize="10,2">
              <v:shape style="position:absolute;left:9634;top:5075;width:10;height:2" coordorigin="9634,5075" coordsize="10,0" path="m9634,5075l9643,5075e" filled="false" stroked="true" strokeweight=".48pt" strokecolor="#000000">
                <v:path arrowok="t"/>
              </v:shape>
            </v:group>
            <v:group style="position:absolute;left:9634;top:5094;width:10;height:2" coordorigin="9634,5094" coordsize="10,2">
              <v:shape style="position:absolute;left:9634;top:5094;width:10;height:2" coordorigin="9634,5094" coordsize="10,0" path="m9634,5094l9643,5094e" filled="false" stroked="true" strokeweight=".48pt" strokecolor="#000000">
                <v:path arrowok="t"/>
              </v:shape>
            </v:group>
            <v:group style="position:absolute;left:9634;top:5113;width:10;height:2" coordorigin="9634,5113" coordsize="10,2">
              <v:shape style="position:absolute;left:9634;top:5113;width:10;height:2" coordorigin="9634,5113" coordsize="10,0" path="m9634,5113l9643,5113e" filled="false" stroked="true" strokeweight=".48pt" strokecolor="#000000">
                <v:path arrowok="t"/>
              </v:shape>
            </v:group>
            <v:group style="position:absolute;left:9634;top:5132;width:10;height:2" coordorigin="9634,5132" coordsize="10,2">
              <v:shape style="position:absolute;left:9634;top:5132;width:10;height:2" coordorigin="9634,5132" coordsize="10,0" path="m9634,5132l9643,5132e" filled="false" stroked="true" strokeweight=".48pt" strokecolor="#000000">
                <v:path arrowok="t"/>
              </v:shape>
            </v:group>
            <v:group style="position:absolute;left:9634;top:5151;width:10;height:2" coordorigin="9634,5151" coordsize="10,2">
              <v:shape style="position:absolute;left:9634;top:5151;width:10;height:2" coordorigin="9634,5151" coordsize="10,0" path="m9634,5151l9643,5151e" filled="false" stroked="true" strokeweight=".48pt" strokecolor="#000000">
                <v:path arrowok="t"/>
              </v:shape>
            </v:group>
            <v:group style="position:absolute;left:9634;top:5171;width:10;height:2" coordorigin="9634,5171" coordsize="10,2">
              <v:shape style="position:absolute;left:9634;top:5171;width:10;height:2" coordorigin="9634,5171" coordsize="10,0" path="m9634,5171l9643,5171e" filled="false" stroked="true" strokeweight=".48pt" strokecolor="#000000">
                <v:path arrowok="t"/>
              </v:shape>
            </v:group>
            <v:group style="position:absolute;left:9634;top:5190;width:10;height:2" coordorigin="9634,5190" coordsize="10,2">
              <v:shape style="position:absolute;left:9634;top:5190;width:10;height:2" coordorigin="9634,5190" coordsize="10,0" path="m9634,5190l9643,5190e" filled="false" stroked="true" strokeweight=".48pt" strokecolor="#000000">
                <v:path arrowok="t"/>
              </v:shape>
            </v:group>
            <v:group style="position:absolute;left:9634;top:5209;width:10;height:2" coordorigin="9634,5209" coordsize="10,2">
              <v:shape style="position:absolute;left:9634;top:5209;width:10;height:2" coordorigin="9634,5209" coordsize="10,0" path="m9634,5209l9643,5209e" filled="false" stroked="true" strokeweight=".48pt" strokecolor="#000000">
                <v:path arrowok="t"/>
              </v:shape>
            </v:group>
            <v:group style="position:absolute;left:9634;top:5228;width:10;height:2" coordorigin="9634,5228" coordsize="10,2">
              <v:shape style="position:absolute;left:9634;top:5228;width:10;height:2" coordorigin="9634,5228" coordsize="10,0" path="m9634,5228l9643,5228e" filled="false" stroked="true" strokeweight=".48pt" strokecolor="#000000">
                <v:path arrowok="t"/>
              </v:shape>
            </v:group>
            <v:group style="position:absolute;left:9634;top:5247;width:10;height:2" coordorigin="9634,5247" coordsize="10,2">
              <v:shape style="position:absolute;left:9634;top:5247;width:10;height:2" coordorigin="9634,5247" coordsize="10,0" path="m9634,5247l9643,5247e" filled="false" stroked="true" strokeweight=".48pt" strokecolor="#000000">
                <v:path arrowok="t"/>
              </v:shape>
            </v:group>
            <v:group style="position:absolute;left:9634;top:5267;width:10;height:2" coordorigin="9634,5267" coordsize="10,2">
              <v:shape style="position:absolute;left:9634;top:5267;width:10;height:2" coordorigin="9634,5267" coordsize="10,0" path="m9634,5267l9643,5267e" filled="false" stroked="true" strokeweight=".48pt" strokecolor="#000000">
                <v:path arrowok="t"/>
              </v:shape>
            </v:group>
            <v:group style="position:absolute;left:9632;top:3980;width:12;height:2" coordorigin="9632,3980" coordsize="12,2">
              <v:shape style="position:absolute;left:9632;top:3980;width:12;height:2" coordorigin="9632,3980" coordsize="12,0" path="m9632,3980l9644,3980e" filled="false" stroked="true" strokeweight=".6pt" strokecolor="#000000">
                <v:path arrowok="t"/>
              </v:shape>
            </v:group>
            <v:group style="position:absolute;left:9632;top:3999;width:12;height:2" coordorigin="9632,3999" coordsize="12,2">
              <v:shape style="position:absolute;left:9632;top:3999;width:12;height:2" coordorigin="9632,3999" coordsize="12,0" path="m9632,3999l9644,3999e" filled="false" stroked="true" strokeweight=".6pt" strokecolor="#000000">
                <v:path arrowok="t"/>
              </v:shape>
            </v:group>
            <v:group style="position:absolute;left:9632;top:4019;width:12;height:2" coordorigin="9632,4019" coordsize="12,2">
              <v:shape style="position:absolute;left:9632;top:4019;width:12;height:2" coordorigin="9632,4019" coordsize="12,0" path="m9632,4019l9644,4019e" filled="false" stroked="true" strokeweight=".6pt" strokecolor="#000000">
                <v:path arrowok="t"/>
              </v:shape>
            </v:group>
            <v:group style="position:absolute;left:9632;top:4038;width:12;height:2" coordorigin="9632,4038" coordsize="12,2">
              <v:shape style="position:absolute;left:9632;top:4038;width:12;height:2" coordorigin="9632,4038" coordsize="12,0" path="m9632,4038l9644,4038e" filled="false" stroked="true" strokeweight=".6pt" strokecolor="#000000">
                <v:path arrowok="t"/>
              </v:shape>
            </v:group>
            <v:group style="position:absolute;left:9632;top:4057;width:12;height:2" coordorigin="9632,4057" coordsize="12,2">
              <v:shape style="position:absolute;left:9632;top:4057;width:12;height:2" coordorigin="9632,4057" coordsize="12,0" path="m9632,4057l9644,4057e" filled="false" stroked="true" strokeweight=".6pt" strokecolor="#000000">
                <v:path arrowok="t"/>
              </v:shape>
            </v:group>
            <v:group style="position:absolute;left:9632;top:4076;width:12;height:2" coordorigin="9632,4076" coordsize="12,2">
              <v:shape style="position:absolute;left:9632;top:4076;width:12;height:2" coordorigin="9632,4076" coordsize="12,0" path="m9632,4076l9644,4076e" filled="false" stroked="true" strokeweight=".6pt" strokecolor="#000000">
                <v:path arrowok="t"/>
              </v:shape>
            </v:group>
            <v:group style="position:absolute;left:9632;top:4095;width:12;height:2" coordorigin="9632,4095" coordsize="12,2">
              <v:shape style="position:absolute;left:9632;top:4095;width:12;height:2" coordorigin="9632,4095" coordsize="12,0" path="m9632,4095l9644,4095e" filled="false" stroked="true" strokeweight=".6pt" strokecolor="#000000">
                <v:path arrowok="t"/>
              </v:shape>
            </v:group>
            <v:group style="position:absolute;left:9632;top:4115;width:12;height:2" coordorigin="9632,4115" coordsize="12,2">
              <v:shape style="position:absolute;left:9632;top:4115;width:12;height:2" coordorigin="9632,4115" coordsize="12,0" path="m9632,4115l9644,4115e" filled="false" stroked="true" strokeweight=".6pt" strokecolor="#000000">
                <v:path arrowok="t"/>
              </v:shape>
            </v:group>
            <v:group style="position:absolute;left:9632;top:4134;width:12;height:2" coordorigin="9632,4134" coordsize="12,2">
              <v:shape style="position:absolute;left:9632;top:4134;width:12;height:2" coordorigin="9632,4134" coordsize="12,0" path="m9632,4134l9644,4134e" filled="false" stroked="true" strokeweight=".6pt" strokecolor="#000000">
                <v:path arrowok="t"/>
              </v:shape>
            </v:group>
            <v:group style="position:absolute;left:9632;top:4153;width:12;height:2" coordorigin="9632,4153" coordsize="12,2">
              <v:shape style="position:absolute;left:9632;top:4153;width:12;height:2" coordorigin="9632,4153" coordsize="12,0" path="m9632,4153l9644,4153e" filled="false" stroked="true" strokeweight=".6pt" strokecolor="#000000">
                <v:path arrowok="t"/>
              </v:shape>
            </v:group>
            <v:group style="position:absolute;left:9632;top:4172;width:12;height:2" coordorigin="9632,4172" coordsize="12,2">
              <v:shape style="position:absolute;left:9632;top:4172;width:12;height:2" coordorigin="9632,4172" coordsize="12,0" path="m9632,4172l9644,4172e" filled="false" stroked="true" strokeweight=".6pt" strokecolor="#000000">
                <v:path arrowok="t"/>
              </v:shape>
            </v:group>
            <v:group style="position:absolute;left:9632;top:4191;width:12;height:2" coordorigin="9632,4191" coordsize="12,2">
              <v:shape style="position:absolute;left:9632;top:4191;width:12;height:2" coordorigin="9632,4191" coordsize="12,0" path="m9632,4191l9644,4191e" filled="false" stroked="true" strokeweight=".6pt" strokecolor="#000000">
                <v:path arrowok="t"/>
              </v:shape>
            </v:group>
            <v:group style="position:absolute;left:9632;top:4211;width:12;height:2" coordorigin="9632,4211" coordsize="12,2">
              <v:shape style="position:absolute;left:9632;top:4211;width:12;height:2" coordorigin="9632,4211" coordsize="12,0" path="m9632,4211l9644,4211e" filled="false" stroked="true" strokeweight=".6pt" strokecolor="#000000">
                <v:path arrowok="t"/>
              </v:shape>
            </v:group>
            <v:group style="position:absolute;left:9632;top:4230;width:12;height:2" coordorigin="9632,4230" coordsize="12,2">
              <v:shape style="position:absolute;left:9632;top:4230;width:12;height:2" coordorigin="9632,4230" coordsize="12,0" path="m9632,4230l9644,4230e" filled="false" stroked="true" strokeweight=".6pt" strokecolor="#000000">
                <v:path arrowok="t"/>
              </v:shape>
            </v:group>
            <v:group style="position:absolute;left:9632;top:4249;width:12;height:2" coordorigin="9632,4249" coordsize="12,2">
              <v:shape style="position:absolute;left:9632;top:4249;width:12;height:2" coordorigin="9632,4249" coordsize="12,0" path="m9632,4249l9644,4249e" filled="false" stroked="true" strokeweight=".6pt" strokecolor="#000000">
                <v:path arrowok="t"/>
              </v:shape>
            </v:group>
            <v:group style="position:absolute;left:9632;top:4268;width:12;height:2" coordorigin="9632,4268" coordsize="12,2">
              <v:shape style="position:absolute;left:9632;top:4268;width:12;height:2" coordorigin="9632,4268" coordsize="12,0" path="m9632,4268l9644,4268e" filled="false" stroked="true" strokeweight=".6pt" strokecolor="#000000">
                <v:path arrowok="t"/>
              </v:shape>
            </v:group>
            <v:group style="position:absolute;left:9632;top:4287;width:12;height:2" coordorigin="9632,4287" coordsize="12,2">
              <v:shape style="position:absolute;left:9632;top:4287;width:12;height:2" coordorigin="9632,4287" coordsize="12,0" path="m9632,4287l9644,4287e" filled="false" stroked="true" strokeweight=".6pt" strokecolor="#000000">
                <v:path arrowok="t"/>
              </v:shape>
            </v:group>
            <v:group style="position:absolute;left:9632;top:4307;width:12;height:2" coordorigin="9632,4307" coordsize="12,2">
              <v:shape style="position:absolute;left:9632;top:4307;width:12;height:2" coordorigin="9632,4307" coordsize="12,0" path="m9632,4307l9644,4307e" filled="false" stroked="true" strokeweight=".6pt" strokecolor="#000000">
                <v:path arrowok="t"/>
              </v:shape>
            </v:group>
            <v:group style="position:absolute;left:9632;top:4326;width:12;height:2" coordorigin="9632,4326" coordsize="12,2">
              <v:shape style="position:absolute;left:9632;top:4326;width:12;height:2" coordorigin="9632,4326" coordsize="12,0" path="m9632,4326l9644,4326e" filled="false" stroked="true" strokeweight=".6pt" strokecolor="#000000">
                <v:path arrowok="t"/>
              </v:shape>
            </v:group>
            <v:group style="position:absolute;left:9632;top:4345;width:12;height:2" coordorigin="9632,4345" coordsize="12,2">
              <v:shape style="position:absolute;left:9632;top:4345;width:12;height:2" coordorigin="9632,4345" coordsize="12,0" path="m9632,4345l9644,4345e" filled="false" stroked="true" strokeweight=".6pt" strokecolor="#000000">
                <v:path arrowok="t"/>
              </v:shape>
            </v:group>
            <v:group style="position:absolute;left:9632;top:4364;width:12;height:2" coordorigin="9632,4364" coordsize="12,2">
              <v:shape style="position:absolute;left:9632;top:4364;width:12;height:2" coordorigin="9632,4364" coordsize="12,0" path="m9632,4364l9644,4364e" filled="false" stroked="true" strokeweight=".6pt" strokecolor="#000000">
                <v:path arrowok="t"/>
              </v:shape>
            </v:group>
            <v:group style="position:absolute;left:9632;top:4383;width:12;height:2" coordorigin="9632,4383" coordsize="12,2">
              <v:shape style="position:absolute;left:9632;top:4383;width:12;height:2" coordorigin="9632,4383" coordsize="12,0" path="m9632,4383l9644,4383e" filled="false" stroked="true" strokeweight=".6pt" strokecolor="#000000">
                <v:path arrowok="t"/>
              </v:shape>
            </v:group>
            <v:group style="position:absolute;left:9632;top:4403;width:12;height:2" coordorigin="9632,4403" coordsize="12,2">
              <v:shape style="position:absolute;left:9632;top:4403;width:12;height:2" coordorigin="9632,4403" coordsize="12,0" path="m9632,4403l9644,4403e" filled="false" stroked="true" strokeweight=".6pt" strokecolor="#000000">
                <v:path arrowok="t"/>
              </v:shape>
            </v:group>
            <v:group style="position:absolute;left:9632;top:4422;width:12;height:2" coordorigin="9632,4422" coordsize="12,2">
              <v:shape style="position:absolute;left:9632;top:4422;width:12;height:2" coordorigin="9632,4422" coordsize="12,0" path="m9632,4422l9644,4422e" filled="false" stroked="true" strokeweight=".6pt" strokecolor="#000000">
                <v:path arrowok="t"/>
              </v:shape>
            </v:group>
            <v:group style="position:absolute;left:9632;top:4441;width:12;height:2" coordorigin="9632,4441" coordsize="12,2">
              <v:shape style="position:absolute;left:9632;top:4441;width:12;height:2" coordorigin="9632,4441" coordsize="12,0" path="m9632,4441l9644,4441e" filled="false" stroked="true" strokeweight=".6pt" strokecolor="#000000">
                <v:path arrowok="t"/>
              </v:shape>
            </v:group>
            <v:group style="position:absolute;left:9632;top:4460;width:12;height:2" coordorigin="9632,4460" coordsize="12,2">
              <v:shape style="position:absolute;left:9632;top:4460;width:12;height:2" coordorigin="9632,4460" coordsize="12,0" path="m9632,4460l9644,4460e" filled="false" stroked="true" strokeweight=".6pt" strokecolor="#000000">
                <v:path arrowok="t"/>
              </v:shape>
            </v:group>
            <v:group style="position:absolute;left:9632;top:4479;width:12;height:2" coordorigin="9632,4479" coordsize="12,2">
              <v:shape style="position:absolute;left:9632;top:4479;width:12;height:2" coordorigin="9632,4479" coordsize="12,0" path="m9632,4479l9644,4479e" filled="false" stroked="true" strokeweight=".6pt" strokecolor="#000000">
                <v:path arrowok="t"/>
              </v:shape>
            </v:group>
            <v:group style="position:absolute;left:9632;top:4499;width:12;height:2" coordorigin="9632,4499" coordsize="12,2">
              <v:shape style="position:absolute;left:9632;top:4499;width:12;height:2" coordorigin="9632,4499" coordsize="12,0" path="m9632,4499l9644,4499e" filled="false" stroked="true" strokeweight=".6pt" strokecolor="#000000">
                <v:path arrowok="t"/>
              </v:shape>
            </v:group>
            <v:group style="position:absolute;left:9632;top:4518;width:12;height:2" coordorigin="9632,4518" coordsize="12,2">
              <v:shape style="position:absolute;left:9632;top:4518;width:12;height:2" coordorigin="9632,4518" coordsize="12,0" path="m9632,4518l9644,4518e" filled="false" stroked="true" strokeweight=".6pt" strokecolor="#000000">
                <v:path arrowok="t"/>
              </v:shape>
            </v:group>
            <v:group style="position:absolute;left:9632;top:4537;width:12;height:2" coordorigin="9632,4537" coordsize="12,2">
              <v:shape style="position:absolute;left:9632;top:4537;width:12;height:2" coordorigin="9632,4537" coordsize="12,0" path="m9632,4537l9644,4537e" filled="false" stroked="true" strokeweight=".6pt" strokecolor="#000000">
                <v:path arrowok="t"/>
              </v:shape>
            </v:group>
            <v:group style="position:absolute;left:9632;top:4556;width:12;height:2" coordorigin="9632,4556" coordsize="12,2">
              <v:shape style="position:absolute;left:9632;top:4556;width:12;height:2" coordorigin="9632,4556" coordsize="12,0" path="m9632,4556l9644,4556e" filled="false" stroked="true" strokeweight=".6pt" strokecolor="#000000">
                <v:path arrowok="t"/>
              </v:shape>
            </v:group>
            <v:group style="position:absolute;left:9632;top:4575;width:12;height:2" coordorigin="9632,4575" coordsize="12,2">
              <v:shape style="position:absolute;left:9632;top:4575;width:12;height:2" coordorigin="9632,4575" coordsize="12,0" path="m9632,4575l9644,4575e" filled="false" stroked="true" strokeweight=".6pt" strokecolor="#000000">
                <v:path arrowok="t"/>
              </v:shape>
            </v:group>
            <v:group style="position:absolute;left:9632;top:4595;width:12;height:2" coordorigin="9632,4595" coordsize="12,2">
              <v:shape style="position:absolute;left:9632;top:4595;width:12;height:2" coordorigin="9632,4595" coordsize="12,0" path="m9632,4595l9644,4595e" filled="false" stroked="true" strokeweight=".6pt" strokecolor="#000000">
                <v:path arrowok="t"/>
              </v:shape>
            </v:group>
            <v:group style="position:absolute;left:9632;top:4614;width:12;height:2" coordorigin="9632,4614" coordsize="12,2">
              <v:shape style="position:absolute;left:9632;top:4614;width:12;height:2" coordorigin="9632,4614" coordsize="12,0" path="m9632,4614l9644,4614e" filled="false" stroked="true" strokeweight=".6pt" strokecolor="#000000">
                <v:path arrowok="t"/>
              </v:shape>
            </v:group>
            <v:group style="position:absolute;left:9632;top:4633;width:12;height:2" coordorigin="9632,4633" coordsize="12,2">
              <v:shape style="position:absolute;left:9632;top:4633;width:12;height:2" coordorigin="9632,4633" coordsize="12,0" path="m9632,4633l9644,4633e" filled="false" stroked="true" strokeweight=".6pt" strokecolor="#000000">
                <v:path arrowok="t"/>
              </v:shape>
            </v:group>
            <v:group style="position:absolute;left:9632;top:4652;width:12;height:2" coordorigin="9632,4652" coordsize="12,2">
              <v:shape style="position:absolute;left:9632;top:4652;width:12;height:2" coordorigin="9632,4652" coordsize="12,0" path="m9632,4652l9644,4652e" filled="false" stroked="true" strokeweight=".6pt" strokecolor="#000000">
                <v:path arrowok="t"/>
              </v:shape>
            </v:group>
            <v:group style="position:absolute;left:9632;top:4671;width:12;height:2" coordorigin="9632,4671" coordsize="12,2">
              <v:shape style="position:absolute;left:9632;top:4671;width:12;height:2" coordorigin="9632,4671" coordsize="12,0" path="m9632,4671l9644,4671e" filled="false" stroked="true" strokeweight=".6pt" strokecolor="#000000">
                <v:path arrowok="t"/>
              </v:shape>
            </v:group>
            <v:group style="position:absolute;left:9632;top:4691;width:12;height:2" coordorigin="9632,4691" coordsize="12,2">
              <v:shape style="position:absolute;left:9632;top:4691;width:12;height:2" coordorigin="9632,4691" coordsize="12,0" path="m9632,4691l9644,4691e" filled="false" stroked="true" strokeweight=".6pt" strokecolor="#000000">
                <v:path arrowok="t"/>
              </v:shape>
            </v:group>
            <v:group style="position:absolute;left:9632;top:4710;width:12;height:2" coordorigin="9632,4710" coordsize="12,2">
              <v:shape style="position:absolute;left:9632;top:4710;width:12;height:2" coordorigin="9632,4710" coordsize="12,0" path="m9632,4710l9644,4710e" filled="false" stroked="true" strokeweight=".6pt" strokecolor="#000000">
                <v:path arrowok="t"/>
              </v:shape>
            </v:group>
            <v:group style="position:absolute;left:9632;top:4729;width:12;height:2" coordorigin="9632,4729" coordsize="12,2">
              <v:shape style="position:absolute;left:9632;top:4729;width:12;height:2" coordorigin="9632,4729" coordsize="12,0" path="m9632,4729l9644,4729e" filled="false" stroked="true" strokeweight=".6pt" strokecolor="#000000">
                <v:path arrowok="t"/>
              </v:shape>
            </v:group>
            <v:group style="position:absolute;left:9632;top:4748;width:12;height:2" coordorigin="9632,4748" coordsize="12,2">
              <v:shape style="position:absolute;left:9632;top:4748;width:12;height:2" coordorigin="9632,4748" coordsize="12,0" path="m9632,4748l9644,4748e" filled="false" stroked="true" strokeweight=".6pt" strokecolor="#000000">
                <v:path arrowok="t"/>
              </v:shape>
            </v:group>
            <v:group style="position:absolute;left:9632;top:4767;width:12;height:2" coordorigin="9632,4767" coordsize="12,2">
              <v:shape style="position:absolute;left:9632;top:4767;width:12;height:2" coordorigin="9632,4767" coordsize="12,0" path="m9632,4767l9644,4767e" filled="false" stroked="true" strokeweight=".6pt" strokecolor="#000000">
                <v:path arrowok="t"/>
              </v:shape>
            </v:group>
            <v:group style="position:absolute;left:9632;top:4787;width:12;height:2" coordorigin="9632,4787" coordsize="12,2">
              <v:shape style="position:absolute;left:9632;top:4787;width:12;height:2" coordorigin="9632,4787" coordsize="12,0" path="m9632,4787l9644,4787e" filled="false" stroked="true" strokeweight=".6pt" strokecolor="#000000">
                <v:path arrowok="t"/>
              </v:shape>
            </v:group>
            <v:group style="position:absolute;left:9632;top:4806;width:12;height:2" coordorigin="9632,4806" coordsize="12,2">
              <v:shape style="position:absolute;left:9632;top:4806;width:12;height:2" coordorigin="9632,4806" coordsize="12,0" path="m9632,4806l9644,4806e" filled="false" stroked="true" strokeweight=".6pt" strokecolor="#000000">
                <v:path arrowok="t"/>
              </v:shape>
            </v:group>
            <v:group style="position:absolute;left:9632;top:4825;width:12;height:2" coordorigin="9632,4825" coordsize="12,2">
              <v:shape style="position:absolute;left:9632;top:4825;width:12;height:2" coordorigin="9632,4825" coordsize="12,0" path="m9632,4825l9644,4825e" filled="false" stroked="true" strokeweight=".6pt" strokecolor="#000000">
                <v:path arrowok="t"/>
              </v:shape>
            </v:group>
            <v:group style="position:absolute;left:9632;top:4844;width:12;height:2" coordorigin="9632,4844" coordsize="12,2">
              <v:shape style="position:absolute;left:9632;top:4844;width:12;height:2" coordorigin="9632,4844" coordsize="12,0" path="m9632,4844l9644,4844e" filled="false" stroked="true" strokeweight=".6pt" strokecolor="#000000">
                <v:path arrowok="t"/>
              </v:shape>
            </v:group>
            <v:group style="position:absolute;left:9632;top:4863;width:12;height:2" coordorigin="9632,4863" coordsize="12,2">
              <v:shape style="position:absolute;left:9632;top:4863;width:12;height:2" coordorigin="9632,4863" coordsize="12,0" path="m9632,4863l9644,4863e" filled="false" stroked="true" strokeweight=".6pt" strokecolor="#000000">
                <v:path arrowok="t"/>
              </v:shape>
            </v:group>
            <v:group style="position:absolute;left:9632;top:4883;width:12;height:2" coordorigin="9632,4883" coordsize="12,2">
              <v:shape style="position:absolute;left:9632;top:4883;width:12;height:2" coordorigin="9632,4883" coordsize="12,0" path="m9632,4883l9644,4883e" filled="false" stroked="true" strokeweight=".6pt" strokecolor="#000000">
                <v:path arrowok="t"/>
              </v:shape>
            </v:group>
            <v:group style="position:absolute;left:9632;top:4902;width:12;height:2" coordorigin="9632,4902" coordsize="12,2">
              <v:shape style="position:absolute;left:9632;top:4902;width:12;height:2" coordorigin="9632,4902" coordsize="12,0" path="m9632,4902l9644,4902e" filled="false" stroked="true" strokeweight=".6pt" strokecolor="#000000">
                <v:path arrowok="t"/>
              </v:shape>
            </v:group>
            <v:group style="position:absolute;left:9632;top:4921;width:12;height:2" coordorigin="9632,4921" coordsize="12,2">
              <v:shape style="position:absolute;left:9632;top:4921;width:12;height:2" coordorigin="9632,4921" coordsize="12,0" path="m9632,4921l9644,4921e" filled="false" stroked="true" strokeweight=".6pt" strokecolor="#000000">
                <v:path arrowok="t"/>
              </v:shape>
            </v:group>
            <v:group style="position:absolute;left:9632;top:4940;width:12;height:2" coordorigin="9632,4940" coordsize="12,2">
              <v:shape style="position:absolute;left:9632;top:4940;width:12;height:2" coordorigin="9632,4940" coordsize="12,0" path="m9632,4940l9644,4940e" filled="false" stroked="true" strokeweight=".6pt" strokecolor="#000000">
                <v:path arrowok="t"/>
              </v:shape>
            </v:group>
            <v:group style="position:absolute;left:9632;top:4959;width:12;height:2" coordorigin="9632,4959" coordsize="12,2">
              <v:shape style="position:absolute;left:9632;top:4959;width:12;height:2" coordorigin="9632,4959" coordsize="12,0" path="m9632,4959l9644,4959e" filled="false" stroked="true" strokeweight=".6pt" strokecolor="#000000">
                <v:path arrowok="t"/>
              </v:shape>
            </v:group>
            <v:group style="position:absolute;left:9632;top:4979;width:12;height:2" coordorigin="9632,4979" coordsize="12,2">
              <v:shape style="position:absolute;left:9632;top:4979;width:12;height:2" coordorigin="9632,4979" coordsize="12,0" path="m9632,4979l9644,4979e" filled="false" stroked="true" strokeweight=".6pt" strokecolor="#000000">
                <v:path arrowok="t"/>
              </v:shape>
            </v:group>
            <v:group style="position:absolute;left:9632;top:4998;width:12;height:2" coordorigin="9632,4998" coordsize="12,2">
              <v:shape style="position:absolute;left:9632;top:4998;width:12;height:2" coordorigin="9632,4998" coordsize="12,0" path="m9632,4998l9644,4998e" filled="false" stroked="true" strokeweight=".6pt" strokecolor="#000000">
                <v:path arrowok="t"/>
              </v:shape>
            </v:group>
            <v:group style="position:absolute;left:9632;top:5017;width:12;height:2" coordorigin="9632,5017" coordsize="12,2">
              <v:shape style="position:absolute;left:9632;top:5017;width:12;height:2" coordorigin="9632,5017" coordsize="12,0" path="m9632,5017l9644,5017e" filled="false" stroked="true" strokeweight=".6pt" strokecolor="#000000">
                <v:path arrowok="t"/>
              </v:shape>
            </v:group>
            <v:group style="position:absolute;left:9632;top:5036;width:12;height:2" coordorigin="9632,5036" coordsize="12,2">
              <v:shape style="position:absolute;left:9632;top:5036;width:12;height:2" coordorigin="9632,5036" coordsize="12,0" path="m9632,5036l9644,5036e" filled="false" stroked="true" strokeweight=".6pt" strokecolor="#000000">
                <v:path arrowok="t"/>
              </v:shape>
            </v:group>
            <v:group style="position:absolute;left:9632;top:5055;width:12;height:2" coordorigin="9632,5055" coordsize="12,2">
              <v:shape style="position:absolute;left:9632;top:5055;width:12;height:2" coordorigin="9632,5055" coordsize="12,0" path="m9632,5055l9644,5055e" filled="false" stroked="true" strokeweight=".6pt" strokecolor="#000000">
                <v:path arrowok="t"/>
              </v:shape>
            </v:group>
            <v:group style="position:absolute;left:9632;top:5075;width:12;height:2" coordorigin="9632,5075" coordsize="12,2">
              <v:shape style="position:absolute;left:9632;top:5075;width:12;height:2" coordorigin="9632,5075" coordsize="12,0" path="m9632,5075l9644,5075e" filled="false" stroked="true" strokeweight=".6pt" strokecolor="#000000">
                <v:path arrowok="t"/>
              </v:shape>
            </v:group>
            <v:group style="position:absolute;left:9632;top:5094;width:12;height:2" coordorigin="9632,5094" coordsize="12,2">
              <v:shape style="position:absolute;left:9632;top:5094;width:12;height:2" coordorigin="9632,5094" coordsize="12,0" path="m9632,5094l9644,5094e" filled="false" stroked="true" strokeweight=".6pt" strokecolor="#000000">
                <v:path arrowok="t"/>
              </v:shape>
            </v:group>
            <v:group style="position:absolute;left:9632;top:5113;width:12;height:2" coordorigin="9632,5113" coordsize="12,2">
              <v:shape style="position:absolute;left:9632;top:5113;width:12;height:2" coordorigin="9632,5113" coordsize="12,0" path="m9632,5113l9644,5113e" filled="false" stroked="true" strokeweight=".6pt" strokecolor="#000000">
                <v:path arrowok="t"/>
              </v:shape>
            </v:group>
            <v:group style="position:absolute;left:9632;top:5132;width:12;height:2" coordorigin="9632,5132" coordsize="12,2">
              <v:shape style="position:absolute;left:9632;top:5132;width:12;height:2" coordorigin="9632,5132" coordsize="12,0" path="m9632,5132l9644,5132e" filled="false" stroked="true" strokeweight=".6pt" strokecolor="#000000">
                <v:path arrowok="t"/>
              </v:shape>
            </v:group>
            <v:group style="position:absolute;left:9632;top:5151;width:12;height:2" coordorigin="9632,5151" coordsize="12,2">
              <v:shape style="position:absolute;left:9632;top:5151;width:12;height:2" coordorigin="9632,5151" coordsize="12,0" path="m9632,5151l9644,5151e" filled="false" stroked="true" strokeweight=".6pt" strokecolor="#000000">
                <v:path arrowok="t"/>
              </v:shape>
            </v:group>
            <v:group style="position:absolute;left:9632;top:5171;width:12;height:2" coordorigin="9632,5171" coordsize="12,2">
              <v:shape style="position:absolute;left:9632;top:5171;width:12;height:2" coordorigin="9632,5171" coordsize="12,0" path="m9632,5171l9644,5171e" filled="false" stroked="true" strokeweight=".6pt" strokecolor="#000000">
                <v:path arrowok="t"/>
              </v:shape>
            </v:group>
            <v:group style="position:absolute;left:9632;top:5190;width:12;height:2" coordorigin="9632,5190" coordsize="12,2">
              <v:shape style="position:absolute;left:9632;top:5190;width:12;height:2" coordorigin="9632,5190" coordsize="12,0" path="m9632,5190l9644,5190e" filled="false" stroked="true" strokeweight=".6pt" strokecolor="#000000">
                <v:path arrowok="t"/>
              </v:shape>
            </v:group>
            <v:group style="position:absolute;left:9632;top:5209;width:12;height:2" coordorigin="9632,5209" coordsize="12,2">
              <v:shape style="position:absolute;left:9632;top:5209;width:12;height:2" coordorigin="9632,5209" coordsize="12,0" path="m9632,5209l9644,5209e" filled="false" stroked="true" strokeweight=".6pt" strokecolor="#000000">
                <v:path arrowok="t"/>
              </v:shape>
            </v:group>
            <v:group style="position:absolute;left:9632;top:5228;width:12;height:2" coordorigin="9632,5228" coordsize="12,2">
              <v:shape style="position:absolute;left:9632;top:5228;width:12;height:2" coordorigin="9632,5228" coordsize="12,0" path="m9632,5228l9644,5228e" filled="false" stroked="true" strokeweight=".6pt" strokecolor="#000000">
                <v:path arrowok="t"/>
              </v:shape>
            </v:group>
            <v:group style="position:absolute;left:9632;top:5247;width:12;height:2" coordorigin="9632,5247" coordsize="12,2">
              <v:shape style="position:absolute;left:9632;top:5247;width:12;height:2" coordorigin="9632,5247" coordsize="12,0" path="m9632,5247l9644,5247e" filled="false" stroked="true" strokeweight=".6pt" strokecolor="#000000">
                <v:path arrowok="t"/>
              </v:shape>
            </v:group>
            <v:group style="position:absolute;left:9632;top:5267;width:12;height:2" coordorigin="9632,5267" coordsize="12,2">
              <v:shape style="position:absolute;left:9632;top:5267;width:12;height:2" coordorigin="9632,5267" coordsize="12,0" path="m9632,5267l9644,5267e" filled="false" stroked="true" strokeweight=".6pt" strokecolor="#000000">
                <v:path arrowok="t"/>
              </v:shape>
            </v:group>
            <v:group style="position:absolute;left:9634;top:5283;width:10;height:2" coordorigin="9634,5283" coordsize="10,2">
              <v:shape style="position:absolute;left:9634;top:5283;width:10;height:2" coordorigin="9634,5283" coordsize="10,0" path="m9634,5283l9643,5283e" filled="false" stroked="true" strokeweight=".48pt" strokecolor="#000000">
                <v:path arrowok="t"/>
              </v:shape>
            </v:group>
            <v:group style="position:absolute;left:9634;top:5303;width:10;height:2" coordorigin="9634,5303" coordsize="10,2">
              <v:shape style="position:absolute;left:9634;top:5303;width:10;height:2" coordorigin="9634,5303" coordsize="10,0" path="m9634,5303l9643,5303e" filled="false" stroked="true" strokeweight=".48pt" strokecolor="#000000">
                <v:path arrowok="t"/>
              </v:shape>
            </v:group>
            <v:group style="position:absolute;left:9634;top:5322;width:10;height:2" coordorigin="9634,5322" coordsize="10,2">
              <v:shape style="position:absolute;left:9634;top:5322;width:10;height:2" coordorigin="9634,5322" coordsize="10,0" path="m9634,5322l9643,5322e" filled="false" stroked="true" strokeweight=".48pt" strokecolor="#000000">
                <v:path arrowok="t"/>
              </v:shape>
            </v:group>
            <v:group style="position:absolute;left:9634;top:5341;width:10;height:2" coordorigin="9634,5341" coordsize="10,2">
              <v:shape style="position:absolute;left:9634;top:5341;width:10;height:2" coordorigin="9634,5341" coordsize="10,0" path="m9634,5341l9643,5341e" filled="false" stroked="true" strokeweight=".48pt" strokecolor="#000000">
                <v:path arrowok="t"/>
              </v:shape>
            </v:group>
            <v:group style="position:absolute;left:9634;top:5360;width:10;height:2" coordorigin="9634,5360" coordsize="10,2">
              <v:shape style="position:absolute;left:9634;top:5360;width:10;height:2" coordorigin="9634,5360" coordsize="10,0" path="m9634,5360l9643,5360e" filled="false" stroked="true" strokeweight=".48pt" strokecolor="#000000">
                <v:path arrowok="t"/>
              </v:shape>
            </v:group>
            <v:group style="position:absolute;left:9634;top:5379;width:10;height:2" coordorigin="9634,5379" coordsize="10,2">
              <v:shape style="position:absolute;left:9634;top:5379;width:10;height:2" coordorigin="9634,5379" coordsize="10,0" path="m9634,5379l9643,5379e" filled="false" stroked="true" strokeweight=".48pt" strokecolor="#000000">
                <v:path arrowok="t"/>
              </v:shape>
            </v:group>
            <v:group style="position:absolute;left:9634;top:5399;width:10;height:2" coordorigin="9634,5399" coordsize="10,2">
              <v:shape style="position:absolute;left:9634;top:5399;width:10;height:2" coordorigin="9634,5399" coordsize="10,0" path="m9634,5399l9643,5399e" filled="false" stroked="true" strokeweight=".48pt" strokecolor="#000000">
                <v:path arrowok="t"/>
              </v:shape>
            </v:group>
            <v:group style="position:absolute;left:9634;top:5418;width:10;height:2" coordorigin="9634,5418" coordsize="10,2">
              <v:shape style="position:absolute;left:9634;top:5418;width:10;height:2" coordorigin="9634,5418" coordsize="10,0" path="m9634,5418l9643,5418e" filled="false" stroked="true" strokeweight=".48pt" strokecolor="#000000">
                <v:path arrowok="t"/>
              </v:shape>
            </v:group>
            <v:group style="position:absolute;left:9634;top:5437;width:10;height:2" coordorigin="9634,5437" coordsize="10,2">
              <v:shape style="position:absolute;left:9634;top:5437;width:10;height:2" coordorigin="9634,5437" coordsize="10,0" path="m9634,5437l9643,5437e" filled="false" stroked="true" strokeweight=".48pt" strokecolor="#000000">
                <v:path arrowok="t"/>
              </v:shape>
            </v:group>
            <v:group style="position:absolute;left:9634;top:5456;width:10;height:2" coordorigin="9634,5456" coordsize="10,2">
              <v:shape style="position:absolute;left:9634;top:5456;width:10;height:2" coordorigin="9634,5456" coordsize="10,0" path="m9634,5456l9643,5456e" filled="false" stroked="true" strokeweight=".48pt" strokecolor="#000000">
                <v:path arrowok="t"/>
              </v:shape>
            </v:group>
            <v:group style="position:absolute;left:9634;top:5475;width:10;height:2" coordorigin="9634,5475" coordsize="10,2">
              <v:shape style="position:absolute;left:9634;top:5475;width:10;height:2" coordorigin="9634,5475" coordsize="10,0" path="m9634,5475l9643,5475e" filled="false" stroked="true" strokeweight=".48pt" strokecolor="#000000">
                <v:path arrowok="t"/>
              </v:shape>
            </v:group>
            <v:group style="position:absolute;left:9634;top:5495;width:10;height:2" coordorigin="9634,5495" coordsize="10,2">
              <v:shape style="position:absolute;left:9634;top:5495;width:10;height:2" coordorigin="9634,5495" coordsize="10,0" path="m9634,5495l9643,5495e" filled="false" stroked="true" strokeweight=".48pt" strokecolor="#000000">
                <v:path arrowok="t"/>
              </v:shape>
            </v:group>
            <v:group style="position:absolute;left:9634;top:5514;width:10;height:2" coordorigin="9634,5514" coordsize="10,2">
              <v:shape style="position:absolute;left:9634;top:5514;width:10;height:2" coordorigin="9634,5514" coordsize="10,0" path="m9634,5514l9643,5514e" filled="false" stroked="true" strokeweight=".48pt" strokecolor="#000000">
                <v:path arrowok="t"/>
              </v:shape>
            </v:group>
            <v:group style="position:absolute;left:9634;top:5533;width:10;height:2" coordorigin="9634,5533" coordsize="10,2">
              <v:shape style="position:absolute;left:9634;top:5533;width:10;height:2" coordorigin="9634,5533" coordsize="10,0" path="m9634,5533l9643,5533e" filled="false" stroked="true" strokeweight=".48pt" strokecolor="#000000">
                <v:path arrowok="t"/>
              </v:shape>
            </v:group>
            <v:group style="position:absolute;left:9634;top:5552;width:10;height:2" coordorigin="9634,5552" coordsize="10,2">
              <v:shape style="position:absolute;left:9634;top:5552;width:10;height:2" coordorigin="9634,5552" coordsize="10,0" path="m9634,5552l9643,5552e" filled="false" stroked="true" strokeweight=".48pt" strokecolor="#000000">
                <v:path arrowok="t"/>
              </v:shape>
            </v:group>
            <v:group style="position:absolute;left:9634;top:5571;width:10;height:2" coordorigin="9634,5571" coordsize="10,2">
              <v:shape style="position:absolute;left:9634;top:5571;width:10;height:2" coordorigin="9634,5571" coordsize="10,0" path="m9634,5571l9643,5571e" filled="false" stroked="true" strokeweight=".48pt" strokecolor="#000000">
                <v:path arrowok="t"/>
              </v:shape>
            </v:group>
            <v:group style="position:absolute;left:9634;top:5591;width:10;height:2" coordorigin="9634,5591" coordsize="10,2">
              <v:shape style="position:absolute;left:9634;top:5591;width:10;height:2" coordorigin="9634,5591" coordsize="10,0" path="m9634,5591l9643,5591e" filled="false" stroked="true" strokeweight=".48pt" strokecolor="#000000">
                <v:path arrowok="t"/>
              </v:shape>
            </v:group>
            <v:group style="position:absolute;left:9634;top:5610;width:10;height:2" coordorigin="9634,5610" coordsize="10,2">
              <v:shape style="position:absolute;left:9634;top:5610;width:10;height:2" coordorigin="9634,5610" coordsize="10,0" path="m9634,5610l9643,5610e" filled="false" stroked="true" strokeweight=".48pt" strokecolor="#000000">
                <v:path arrowok="t"/>
              </v:shape>
            </v:group>
            <v:group style="position:absolute;left:9634;top:5629;width:10;height:2" coordorigin="9634,5629" coordsize="10,2">
              <v:shape style="position:absolute;left:9634;top:5629;width:10;height:2" coordorigin="9634,5629" coordsize="10,0" path="m9634,5629l9643,5629e" filled="false" stroked="true" strokeweight=".48pt" strokecolor="#000000">
                <v:path arrowok="t"/>
              </v:shape>
            </v:group>
            <v:group style="position:absolute;left:9634;top:5648;width:10;height:2" coordorigin="9634,5648" coordsize="10,2">
              <v:shape style="position:absolute;left:9634;top:5648;width:10;height:2" coordorigin="9634,5648" coordsize="10,0" path="m9634,5648l9643,5648e" filled="false" stroked="true" strokeweight=".48pt" strokecolor="#000000">
                <v:path arrowok="t"/>
              </v:shape>
            </v:group>
            <v:group style="position:absolute;left:9634;top:5667;width:10;height:2" coordorigin="9634,5667" coordsize="10,2">
              <v:shape style="position:absolute;left:9634;top:5667;width:10;height:2" coordorigin="9634,5667" coordsize="10,0" path="m9634,5667l9643,5667e" filled="false" stroked="true" strokeweight=".48pt" strokecolor="#000000">
                <v:path arrowok="t"/>
              </v:shape>
            </v:group>
            <v:group style="position:absolute;left:9634;top:5687;width:10;height:2" coordorigin="9634,5687" coordsize="10,2">
              <v:shape style="position:absolute;left:9634;top:5687;width:10;height:2" coordorigin="9634,5687" coordsize="10,0" path="m9634,5687l9643,5687e" filled="false" stroked="true" strokeweight=".48pt" strokecolor="#000000">
                <v:path arrowok="t"/>
              </v:shape>
            </v:group>
            <v:group style="position:absolute;left:9634;top:5706;width:10;height:2" coordorigin="9634,5706" coordsize="10,2">
              <v:shape style="position:absolute;left:9634;top:5706;width:10;height:2" coordorigin="9634,5706" coordsize="10,0" path="m9634,5706l9643,5706e" filled="false" stroked="true" strokeweight=".48pt" strokecolor="#000000">
                <v:path arrowok="t"/>
              </v:shape>
            </v:group>
            <v:group style="position:absolute;left:9634;top:5725;width:10;height:2" coordorigin="9634,5725" coordsize="10,2">
              <v:shape style="position:absolute;left:9634;top:5725;width:10;height:2" coordorigin="9634,5725" coordsize="10,0" path="m9634,5725l9643,5725e" filled="false" stroked="true" strokeweight=".48pt" strokecolor="#000000">
                <v:path arrowok="t"/>
              </v:shape>
            </v:group>
            <v:group style="position:absolute;left:9634;top:5744;width:10;height:2" coordorigin="9634,5744" coordsize="10,2">
              <v:shape style="position:absolute;left:9634;top:5744;width:10;height:2" coordorigin="9634,5744" coordsize="10,0" path="m9634,5744l9643,5744e" filled="false" stroked="true" strokeweight=".48pt" strokecolor="#000000">
                <v:path arrowok="t"/>
              </v:shape>
            </v:group>
            <v:group style="position:absolute;left:9634;top:5763;width:10;height:2" coordorigin="9634,5763" coordsize="10,2">
              <v:shape style="position:absolute;left:9634;top:5763;width:10;height:2" coordorigin="9634,5763" coordsize="10,0" path="m9634,5763l9643,5763e" filled="false" stroked="true" strokeweight=".48pt" strokecolor="#000000">
                <v:path arrowok="t"/>
              </v:shape>
            </v:group>
            <v:group style="position:absolute;left:9634;top:5783;width:10;height:2" coordorigin="9634,5783" coordsize="10,2">
              <v:shape style="position:absolute;left:9634;top:5783;width:10;height:2" coordorigin="9634,5783" coordsize="10,0" path="m9634,5783l9643,5783e" filled="false" stroked="true" strokeweight=".48pt" strokecolor="#000000">
                <v:path arrowok="t"/>
              </v:shape>
            </v:group>
            <v:group style="position:absolute;left:9634;top:5802;width:10;height:2" coordorigin="9634,5802" coordsize="10,2">
              <v:shape style="position:absolute;left:9634;top:5802;width:10;height:2" coordorigin="9634,5802" coordsize="10,0" path="m9634,5802l9643,5802e" filled="false" stroked="true" strokeweight=".48pt" strokecolor="#000000">
                <v:path arrowok="t"/>
              </v:shape>
            </v:group>
            <v:group style="position:absolute;left:9634;top:5821;width:10;height:2" coordorigin="9634,5821" coordsize="10,2">
              <v:shape style="position:absolute;left:9634;top:5821;width:10;height:2" coordorigin="9634,5821" coordsize="10,0" path="m9634,5821l9643,5821e" filled="false" stroked="true" strokeweight=".48pt" strokecolor="#000000">
                <v:path arrowok="t"/>
              </v:shape>
            </v:group>
            <v:group style="position:absolute;left:9634;top:5840;width:10;height:2" coordorigin="9634,5840" coordsize="10,2">
              <v:shape style="position:absolute;left:9634;top:5840;width:10;height:2" coordorigin="9634,5840" coordsize="10,0" path="m9634,5840l9643,5840e" filled="false" stroked="true" strokeweight=".48pt" strokecolor="#000000">
                <v:path arrowok="t"/>
              </v:shape>
            </v:group>
            <v:group style="position:absolute;left:9634;top:5859;width:10;height:2" coordorigin="9634,5859" coordsize="10,2">
              <v:shape style="position:absolute;left:9634;top:5859;width:10;height:2" coordorigin="9634,5859" coordsize="10,0" path="m9634,5859l9643,5859e" filled="false" stroked="true" strokeweight=".48pt" strokecolor="#000000">
                <v:path arrowok="t"/>
              </v:shape>
            </v:group>
            <v:group style="position:absolute;left:9634;top:5879;width:10;height:2" coordorigin="9634,5879" coordsize="10,2">
              <v:shape style="position:absolute;left:9634;top:5879;width:10;height:2" coordorigin="9634,5879" coordsize="10,0" path="m9634,5879l9643,5879e" filled="false" stroked="true" strokeweight=".48pt" strokecolor="#000000">
                <v:path arrowok="t"/>
              </v:shape>
            </v:group>
            <v:group style="position:absolute;left:9634;top:5898;width:10;height:2" coordorigin="9634,5898" coordsize="10,2">
              <v:shape style="position:absolute;left:9634;top:5898;width:10;height:2" coordorigin="9634,5898" coordsize="10,0" path="m9634,5898l9643,5898e" filled="false" stroked="true" strokeweight=".48pt" strokecolor="#000000">
                <v:path arrowok="t"/>
              </v:shape>
            </v:group>
            <v:group style="position:absolute;left:9634;top:5917;width:10;height:2" coordorigin="9634,5917" coordsize="10,2">
              <v:shape style="position:absolute;left:9634;top:5917;width:10;height:2" coordorigin="9634,5917" coordsize="10,0" path="m9634,5917l9643,5917e" filled="false" stroked="true" strokeweight=".48pt" strokecolor="#000000">
                <v:path arrowok="t"/>
              </v:shape>
            </v:group>
            <v:group style="position:absolute;left:9634;top:5936;width:10;height:2" coordorigin="9634,5936" coordsize="10,2">
              <v:shape style="position:absolute;left:9634;top:5936;width:10;height:2" coordorigin="9634,5936" coordsize="10,0" path="m9634,5936l9643,5936e" filled="false" stroked="true" strokeweight=".48pt" strokecolor="#000000">
                <v:path arrowok="t"/>
              </v:shape>
            </v:group>
            <v:group style="position:absolute;left:9634;top:5955;width:10;height:2" coordorigin="9634,5955" coordsize="10,2">
              <v:shape style="position:absolute;left:9634;top:5955;width:10;height:2" coordorigin="9634,5955" coordsize="10,0" path="m9634,5955l9643,5955e" filled="false" stroked="true" strokeweight=".48pt" strokecolor="#000000">
                <v:path arrowok="t"/>
              </v:shape>
            </v:group>
            <v:group style="position:absolute;left:9634;top:5975;width:10;height:2" coordorigin="9634,5975" coordsize="10,2">
              <v:shape style="position:absolute;left:9634;top:5975;width:10;height:2" coordorigin="9634,5975" coordsize="10,0" path="m9634,5975l9643,5975e" filled="false" stroked="true" strokeweight=".48pt" strokecolor="#000000">
                <v:path arrowok="t"/>
              </v:shape>
            </v:group>
            <v:group style="position:absolute;left:9634;top:5994;width:10;height:2" coordorigin="9634,5994" coordsize="10,2">
              <v:shape style="position:absolute;left:9634;top:5994;width:10;height:2" coordorigin="9634,5994" coordsize="10,0" path="m9634,5994l9643,5994e" filled="false" stroked="true" strokeweight=".48pt" strokecolor="#000000">
                <v:path arrowok="t"/>
              </v:shape>
            </v:group>
            <v:group style="position:absolute;left:9634;top:6013;width:10;height:2" coordorigin="9634,6013" coordsize="10,2">
              <v:shape style="position:absolute;left:9634;top:6013;width:10;height:2" coordorigin="9634,6013" coordsize="10,0" path="m9634,6013l9643,6013e" filled="false" stroked="true" strokeweight=".48pt" strokecolor="#000000">
                <v:path arrowok="t"/>
              </v:shape>
            </v:group>
            <v:group style="position:absolute;left:9634;top:6032;width:10;height:2" coordorigin="9634,6032" coordsize="10,2">
              <v:shape style="position:absolute;left:9634;top:6032;width:10;height:2" coordorigin="9634,6032" coordsize="10,0" path="m9634,6032l9643,6032e" filled="false" stroked="true" strokeweight=".48pt" strokecolor="#000000">
                <v:path arrowok="t"/>
              </v:shape>
            </v:group>
            <v:group style="position:absolute;left:9634;top:6051;width:10;height:2" coordorigin="9634,6051" coordsize="10,2">
              <v:shape style="position:absolute;left:9634;top:6051;width:10;height:2" coordorigin="9634,6051" coordsize="10,0" path="m9634,6051l9643,6051e" filled="false" stroked="true" strokeweight=".48pt" strokecolor="#000000">
                <v:path arrowok="t"/>
              </v:shape>
            </v:group>
            <v:group style="position:absolute;left:9634;top:6071;width:10;height:2" coordorigin="9634,6071" coordsize="10,2">
              <v:shape style="position:absolute;left:9634;top:6071;width:10;height:2" coordorigin="9634,6071" coordsize="10,0" path="m9634,6071l9643,6071e" filled="false" stroked="true" strokeweight=".48pt" strokecolor="#000000">
                <v:path arrowok="t"/>
              </v:shape>
            </v:group>
            <v:group style="position:absolute;left:9634;top:6090;width:10;height:2" coordorigin="9634,6090" coordsize="10,2">
              <v:shape style="position:absolute;left:9634;top:6090;width:10;height:2" coordorigin="9634,6090" coordsize="10,0" path="m9634,6090l9643,6090e" filled="false" stroked="true" strokeweight=".48pt" strokecolor="#000000">
                <v:path arrowok="t"/>
              </v:shape>
            </v:group>
            <v:group style="position:absolute;left:9634;top:6109;width:10;height:2" coordorigin="9634,6109" coordsize="10,2">
              <v:shape style="position:absolute;left:9634;top:6109;width:10;height:2" coordorigin="9634,6109" coordsize="10,0" path="m9634,6109l9643,6109e" filled="false" stroked="true" strokeweight=".48pt" strokecolor="#000000">
                <v:path arrowok="t"/>
              </v:shape>
            </v:group>
            <v:group style="position:absolute;left:9634;top:6128;width:10;height:2" coordorigin="9634,6128" coordsize="10,2">
              <v:shape style="position:absolute;left:9634;top:6128;width:10;height:2" coordorigin="9634,6128" coordsize="10,0" path="m9634,6128l9643,6128e" filled="false" stroked="true" strokeweight=".48pt" strokecolor="#000000">
                <v:path arrowok="t"/>
              </v:shape>
            </v:group>
            <v:group style="position:absolute;left:9634;top:6147;width:10;height:2" coordorigin="9634,6147" coordsize="10,2">
              <v:shape style="position:absolute;left:9634;top:6147;width:10;height:2" coordorigin="9634,6147" coordsize="10,0" path="m9634,6147l9643,6147e" filled="false" stroked="true" strokeweight=".48pt" strokecolor="#000000">
                <v:path arrowok="t"/>
              </v:shape>
            </v:group>
            <v:group style="position:absolute;left:9634;top:6167;width:10;height:2" coordorigin="9634,6167" coordsize="10,2">
              <v:shape style="position:absolute;left:9634;top:6167;width:10;height:2" coordorigin="9634,6167" coordsize="10,0" path="m9634,6167l9643,6167e" filled="false" stroked="true" strokeweight=".48pt" strokecolor="#000000">
                <v:path arrowok="t"/>
              </v:shape>
            </v:group>
            <v:group style="position:absolute;left:9634;top:6186;width:10;height:2" coordorigin="9634,6186" coordsize="10,2">
              <v:shape style="position:absolute;left:9634;top:6186;width:10;height:2" coordorigin="9634,6186" coordsize="10,0" path="m9634,6186l9643,6186e" filled="false" stroked="true" strokeweight=".48pt" strokecolor="#000000">
                <v:path arrowok="t"/>
              </v:shape>
            </v:group>
            <v:group style="position:absolute;left:9634;top:6204;width:10;height:2" coordorigin="9634,6204" coordsize="10,2">
              <v:shape style="position:absolute;left:9634;top:6204;width:10;height:2" coordorigin="9634,6204" coordsize="10,0" path="m9634,6204l9643,6204e" filled="false" stroked="true" strokeweight=".36pt" strokecolor="#000000">
                <v:path arrowok="t"/>
              </v:shape>
            </v:group>
            <v:group style="position:absolute;left:9632;top:5283;width:12;height:2" coordorigin="9632,5283" coordsize="12,2">
              <v:shape style="position:absolute;left:9632;top:5283;width:12;height:2" coordorigin="9632,5283" coordsize="12,0" path="m9632,5283l9644,5283e" filled="false" stroked="true" strokeweight=".6pt" strokecolor="#000000">
                <v:path arrowok="t"/>
              </v:shape>
            </v:group>
            <v:group style="position:absolute;left:9632;top:5303;width:12;height:2" coordorigin="9632,5303" coordsize="12,2">
              <v:shape style="position:absolute;left:9632;top:5303;width:12;height:2" coordorigin="9632,5303" coordsize="12,0" path="m9632,5303l9644,5303e" filled="false" stroked="true" strokeweight=".6pt" strokecolor="#000000">
                <v:path arrowok="t"/>
              </v:shape>
            </v:group>
            <v:group style="position:absolute;left:9632;top:5322;width:12;height:2" coordorigin="9632,5322" coordsize="12,2">
              <v:shape style="position:absolute;left:9632;top:5322;width:12;height:2" coordorigin="9632,5322" coordsize="12,0" path="m9632,5322l9644,5322e" filled="false" stroked="true" strokeweight=".6pt" strokecolor="#000000">
                <v:path arrowok="t"/>
              </v:shape>
            </v:group>
            <v:group style="position:absolute;left:9632;top:5341;width:12;height:2" coordorigin="9632,5341" coordsize="12,2">
              <v:shape style="position:absolute;left:9632;top:5341;width:12;height:2" coordorigin="9632,5341" coordsize="12,0" path="m9632,5341l9644,5341e" filled="false" stroked="true" strokeweight=".6pt" strokecolor="#000000">
                <v:path arrowok="t"/>
              </v:shape>
            </v:group>
            <v:group style="position:absolute;left:9632;top:5360;width:12;height:2" coordorigin="9632,5360" coordsize="12,2">
              <v:shape style="position:absolute;left:9632;top:5360;width:12;height:2" coordorigin="9632,5360" coordsize="12,0" path="m9632,5360l9644,5360e" filled="false" stroked="true" strokeweight=".6pt" strokecolor="#000000">
                <v:path arrowok="t"/>
              </v:shape>
            </v:group>
            <v:group style="position:absolute;left:9632;top:5379;width:12;height:2" coordorigin="9632,5379" coordsize="12,2">
              <v:shape style="position:absolute;left:9632;top:5379;width:12;height:2" coordorigin="9632,5379" coordsize="12,0" path="m9632,5379l9644,5379e" filled="false" stroked="true" strokeweight=".6pt" strokecolor="#000000">
                <v:path arrowok="t"/>
              </v:shape>
            </v:group>
            <v:group style="position:absolute;left:9632;top:5399;width:12;height:2" coordorigin="9632,5399" coordsize="12,2">
              <v:shape style="position:absolute;left:9632;top:5399;width:12;height:2" coordorigin="9632,5399" coordsize="12,0" path="m9632,5399l9644,5399e" filled="false" stroked="true" strokeweight=".6pt" strokecolor="#000000">
                <v:path arrowok="t"/>
              </v:shape>
            </v:group>
            <v:group style="position:absolute;left:9632;top:5418;width:12;height:2" coordorigin="9632,5418" coordsize="12,2">
              <v:shape style="position:absolute;left:9632;top:5418;width:12;height:2" coordorigin="9632,5418" coordsize="12,0" path="m9632,5418l9644,5418e" filled="false" stroked="true" strokeweight=".6pt" strokecolor="#000000">
                <v:path arrowok="t"/>
              </v:shape>
            </v:group>
            <v:group style="position:absolute;left:9632;top:5437;width:12;height:2" coordorigin="9632,5437" coordsize="12,2">
              <v:shape style="position:absolute;left:9632;top:5437;width:12;height:2" coordorigin="9632,5437" coordsize="12,0" path="m9632,5437l9644,5437e" filled="false" stroked="true" strokeweight=".6pt" strokecolor="#000000">
                <v:path arrowok="t"/>
              </v:shape>
            </v:group>
            <v:group style="position:absolute;left:9632;top:5456;width:12;height:2" coordorigin="9632,5456" coordsize="12,2">
              <v:shape style="position:absolute;left:9632;top:5456;width:12;height:2" coordorigin="9632,5456" coordsize="12,0" path="m9632,5456l9644,5456e" filled="false" stroked="true" strokeweight=".6pt" strokecolor="#000000">
                <v:path arrowok="t"/>
              </v:shape>
            </v:group>
            <v:group style="position:absolute;left:9632;top:5475;width:12;height:2" coordorigin="9632,5475" coordsize="12,2">
              <v:shape style="position:absolute;left:9632;top:5475;width:12;height:2" coordorigin="9632,5475" coordsize="12,0" path="m9632,5475l9644,5475e" filled="false" stroked="true" strokeweight=".6pt" strokecolor="#000000">
                <v:path arrowok="t"/>
              </v:shape>
            </v:group>
            <v:group style="position:absolute;left:9632;top:5495;width:12;height:2" coordorigin="9632,5495" coordsize="12,2">
              <v:shape style="position:absolute;left:9632;top:5495;width:12;height:2" coordorigin="9632,5495" coordsize="12,0" path="m9632,5495l9644,5495e" filled="false" stroked="true" strokeweight=".6pt" strokecolor="#000000">
                <v:path arrowok="t"/>
              </v:shape>
            </v:group>
            <v:group style="position:absolute;left:9632;top:5514;width:12;height:2" coordorigin="9632,5514" coordsize="12,2">
              <v:shape style="position:absolute;left:9632;top:5514;width:12;height:2" coordorigin="9632,5514" coordsize="12,0" path="m9632,5514l9644,5514e" filled="false" stroked="true" strokeweight=".6pt" strokecolor="#000000">
                <v:path arrowok="t"/>
              </v:shape>
            </v:group>
            <v:group style="position:absolute;left:9632;top:5533;width:12;height:2" coordorigin="9632,5533" coordsize="12,2">
              <v:shape style="position:absolute;left:9632;top:5533;width:12;height:2" coordorigin="9632,5533" coordsize="12,0" path="m9632,5533l9644,5533e" filled="false" stroked="true" strokeweight=".6pt" strokecolor="#000000">
                <v:path arrowok="t"/>
              </v:shape>
            </v:group>
            <v:group style="position:absolute;left:9632;top:5552;width:12;height:2" coordorigin="9632,5552" coordsize="12,2">
              <v:shape style="position:absolute;left:9632;top:5552;width:12;height:2" coordorigin="9632,5552" coordsize="12,0" path="m9632,5552l9644,5552e" filled="false" stroked="true" strokeweight=".6pt" strokecolor="#000000">
                <v:path arrowok="t"/>
              </v:shape>
            </v:group>
            <v:group style="position:absolute;left:9632;top:5571;width:12;height:2" coordorigin="9632,5571" coordsize="12,2">
              <v:shape style="position:absolute;left:9632;top:5571;width:12;height:2" coordorigin="9632,5571" coordsize="12,0" path="m9632,5571l9644,5571e" filled="false" stroked="true" strokeweight=".6pt" strokecolor="#000000">
                <v:path arrowok="t"/>
              </v:shape>
            </v:group>
            <v:group style="position:absolute;left:9632;top:5591;width:12;height:2" coordorigin="9632,5591" coordsize="12,2">
              <v:shape style="position:absolute;left:9632;top:5591;width:12;height:2" coordorigin="9632,5591" coordsize="12,0" path="m9632,5591l9644,5591e" filled="false" stroked="true" strokeweight=".6pt" strokecolor="#000000">
                <v:path arrowok="t"/>
              </v:shape>
            </v:group>
            <v:group style="position:absolute;left:9632;top:5610;width:12;height:2" coordorigin="9632,5610" coordsize="12,2">
              <v:shape style="position:absolute;left:9632;top:5610;width:12;height:2" coordorigin="9632,5610" coordsize="12,0" path="m9632,5610l9644,5610e" filled="false" stroked="true" strokeweight=".6pt" strokecolor="#000000">
                <v:path arrowok="t"/>
              </v:shape>
            </v:group>
            <v:group style="position:absolute;left:9632;top:5629;width:12;height:2" coordorigin="9632,5629" coordsize="12,2">
              <v:shape style="position:absolute;left:9632;top:5629;width:12;height:2" coordorigin="9632,5629" coordsize="12,0" path="m9632,5629l9644,5629e" filled="false" stroked="true" strokeweight=".6pt" strokecolor="#000000">
                <v:path arrowok="t"/>
              </v:shape>
            </v:group>
            <v:group style="position:absolute;left:9632;top:5648;width:12;height:2" coordorigin="9632,5648" coordsize="12,2">
              <v:shape style="position:absolute;left:9632;top:5648;width:12;height:2" coordorigin="9632,5648" coordsize="12,0" path="m9632,5648l9644,5648e" filled="false" stroked="true" strokeweight=".6pt" strokecolor="#000000">
                <v:path arrowok="t"/>
              </v:shape>
            </v:group>
            <v:group style="position:absolute;left:9632;top:5667;width:12;height:2" coordorigin="9632,5667" coordsize="12,2">
              <v:shape style="position:absolute;left:9632;top:5667;width:12;height:2" coordorigin="9632,5667" coordsize="12,0" path="m9632,5667l9644,5667e" filled="false" stroked="true" strokeweight=".6pt" strokecolor="#000000">
                <v:path arrowok="t"/>
              </v:shape>
            </v:group>
            <v:group style="position:absolute;left:9632;top:5687;width:12;height:2" coordorigin="9632,5687" coordsize="12,2">
              <v:shape style="position:absolute;left:9632;top:5687;width:12;height:2" coordorigin="9632,5687" coordsize="12,0" path="m9632,5687l9644,5687e" filled="false" stroked="true" strokeweight=".6pt" strokecolor="#000000">
                <v:path arrowok="t"/>
              </v:shape>
            </v:group>
            <v:group style="position:absolute;left:9632;top:5706;width:12;height:2" coordorigin="9632,5706" coordsize="12,2">
              <v:shape style="position:absolute;left:9632;top:5706;width:12;height:2" coordorigin="9632,5706" coordsize="12,0" path="m9632,5706l9644,5706e" filled="false" stroked="true" strokeweight=".6pt" strokecolor="#000000">
                <v:path arrowok="t"/>
              </v:shape>
            </v:group>
            <v:group style="position:absolute;left:9632;top:5725;width:12;height:2" coordorigin="9632,5725" coordsize="12,2">
              <v:shape style="position:absolute;left:9632;top:5725;width:12;height:2" coordorigin="9632,5725" coordsize="12,0" path="m9632,5725l9644,5725e" filled="false" stroked="true" strokeweight=".6pt" strokecolor="#000000">
                <v:path arrowok="t"/>
              </v:shape>
            </v:group>
            <v:group style="position:absolute;left:9632;top:5744;width:12;height:2" coordorigin="9632,5744" coordsize="12,2">
              <v:shape style="position:absolute;left:9632;top:5744;width:12;height:2" coordorigin="9632,5744" coordsize="12,0" path="m9632,5744l9644,5744e" filled="false" stroked="true" strokeweight=".6pt" strokecolor="#000000">
                <v:path arrowok="t"/>
              </v:shape>
            </v:group>
            <v:group style="position:absolute;left:9632;top:5763;width:12;height:2" coordorigin="9632,5763" coordsize="12,2">
              <v:shape style="position:absolute;left:9632;top:5763;width:12;height:2" coordorigin="9632,5763" coordsize="12,0" path="m9632,5763l9644,5763e" filled="false" stroked="true" strokeweight=".6pt" strokecolor="#000000">
                <v:path arrowok="t"/>
              </v:shape>
            </v:group>
            <v:group style="position:absolute;left:9632;top:5783;width:12;height:2" coordorigin="9632,5783" coordsize="12,2">
              <v:shape style="position:absolute;left:9632;top:5783;width:12;height:2" coordorigin="9632,5783" coordsize="12,0" path="m9632,5783l9644,5783e" filled="false" stroked="true" strokeweight=".6pt" strokecolor="#000000">
                <v:path arrowok="t"/>
              </v:shape>
            </v:group>
            <v:group style="position:absolute;left:9632;top:5802;width:12;height:2" coordorigin="9632,5802" coordsize="12,2">
              <v:shape style="position:absolute;left:9632;top:5802;width:12;height:2" coordorigin="9632,5802" coordsize="12,0" path="m9632,5802l9644,5802e" filled="false" stroked="true" strokeweight=".6pt" strokecolor="#000000">
                <v:path arrowok="t"/>
              </v:shape>
            </v:group>
            <v:group style="position:absolute;left:9632;top:5821;width:12;height:2" coordorigin="9632,5821" coordsize="12,2">
              <v:shape style="position:absolute;left:9632;top:5821;width:12;height:2" coordorigin="9632,5821" coordsize="12,0" path="m9632,5821l9644,5821e" filled="false" stroked="true" strokeweight=".6pt" strokecolor="#000000">
                <v:path arrowok="t"/>
              </v:shape>
            </v:group>
            <v:group style="position:absolute;left:9632;top:5840;width:12;height:2" coordorigin="9632,5840" coordsize="12,2">
              <v:shape style="position:absolute;left:9632;top:5840;width:12;height:2" coordorigin="9632,5840" coordsize="12,0" path="m9632,5840l9644,5840e" filled="false" stroked="true" strokeweight=".6pt" strokecolor="#000000">
                <v:path arrowok="t"/>
              </v:shape>
            </v:group>
            <v:group style="position:absolute;left:9632;top:5859;width:12;height:2" coordorigin="9632,5859" coordsize="12,2">
              <v:shape style="position:absolute;left:9632;top:5859;width:12;height:2" coordorigin="9632,5859" coordsize="12,0" path="m9632,5859l9644,5859e" filled="false" stroked="true" strokeweight=".6pt" strokecolor="#000000">
                <v:path arrowok="t"/>
              </v:shape>
            </v:group>
            <v:group style="position:absolute;left:9632;top:5879;width:12;height:2" coordorigin="9632,5879" coordsize="12,2">
              <v:shape style="position:absolute;left:9632;top:5879;width:12;height:2" coordorigin="9632,5879" coordsize="12,0" path="m9632,5879l9644,5879e" filled="false" stroked="true" strokeweight=".6pt" strokecolor="#000000">
                <v:path arrowok="t"/>
              </v:shape>
            </v:group>
            <v:group style="position:absolute;left:9632;top:5898;width:12;height:2" coordorigin="9632,5898" coordsize="12,2">
              <v:shape style="position:absolute;left:9632;top:5898;width:12;height:2" coordorigin="9632,5898" coordsize="12,0" path="m9632,5898l9644,5898e" filled="false" stroked="true" strokeweight=".6pt" strokecolor="#000000">
                <v:path arrowok="t"/>
              </v:shape>
            </v:group>
            <v:group style="position:absolute;left:9632;top:5917;width:12;height:2" coordorigin="9632,5917" coordsize="12,2">
              <v:shape style="position:absolute;left:9632;top:5917;width:12;height:2" coordorigin="9632,5917" coordsize="12,0" path="m9632,5917l9644,5917e" filled="false" stroked="true" strokeweight=".6pt" strokecolor="#000000">
                <v:path arrowok="t"/>
              </v:shape>
            </v:group>
            <v:group style="position:absolute;left:9632;top:5936;width:12;height:2" coordorigin="9632,5936" coordsize="12,2">
              <v:shape style="position:absolute;left:9632;top:5936;width:12;height:2" coordorigin="9632,5936" coordsize="12,0" path="m9632,5936l9644,5936e" filled="false" stroked="true" strokeweight=".6pt" strokecolor="#000000">
                <v:path arrowok="t"/>
              </v:shape>
            </v:group>
            <v:group style="position:absolute;left:9632;top:5955;width:12;height:2" coordorigin="9632,5955" coordsize="12,2">
              <v:shape style="position:absolute;left:9632;top:5955;width:12;height:2" coordorigin="9632,5955" coordsize="12,0" path="m9632,5955l9644,5955e" filled="false" stroked="true" strokeweight=".6pt" strokecolor="#000000">
                <v:path arrowok="t"/>
              </v:shape>
            </v:group>
            <v:group style="position:absolute;left:9632;top:5975;width:12;height:2" coordorigin="9632,5975" coordsize="12,2">
              <v:shape style="position:absolute;left:9632;top:5975;width:12;height:2" coordorigin="9632,5975" coordsize="12,0" path="m9632,5975l9644,5975e" filled="false" stroked="true" strokeweight=".6pt" strokecolor="#000000">
                <v:path arrowok="t"/>
              </v:shape>
            </v:group>
            <v:group style="position:absolute;left:9632;top:5994;width:12;height:2" coordorigin="9632,5994" coordsize="12,2">
              <v:shape style="position:absolute;left:9632;top:5994;width:12;height:2" coordorigin="9632,5994" coordsize="12,0" path="m9632,5994l9644,5994e" filled="false" stroked="true" strokeweight=".6pt" strokecolor="#000000">
                <v:path arrowok="t"/>
              </v:shape>
            </v:group>
            <v:group style="position:absolute;left:9632;top:6013;width:12;height:2" coordorigin="9632,6013" coordsize="12,2">
              <v:shape style="position:absolute;left:9632;top:6013;width:12;height:2" coordorigin="9632,6013" coordsize="12,0" path="m9632,6013l9644,6013e" filled="false" stroked="true" strokeweight=".6pt" strokecolor="#000000">
                <v:path arrowok="t"/>
              </v:shape>
            </v:group>
            <v:group style="position:absolute;left:9632;top:6032;width:12;height:2" coordorigin="9632,6032" coordsize="12,2">
              <v:shape style="position:absolute;left:9632;top:6032;width:12;height:2" coordorigin="9632,6032" coordsize="12,0" path="m9632,6032l9644,6032e" filled="false" stroked="true" strokeweight=".6pt" strokecolor="#000000">
                <v:path arrowok="t"/>
              </v:shape>
            </v:group>
            <v:group style="position:absolute;left:9632;top:6051;width:12;height:2" coordorigin="9632,6051" coordsize="12,2">
              <v:shape style="position:absolute;left:9632;top:6051;width:12;height:2" coordorigin="9632,6051" coordsize="12,0" path="m9632,6051l9644,6051e" filled="false" stroked="true" strokeweight=".6pt" strokecolor="#000000">
                <v:path arrowok="t"/>
              </v:shape>
            </v:group>
            <v:group style="position:absolute;left:9632;top:6071;width:12;height:2" coordorigin="9632,6071" coordsize="12,2">
              <v:shape style="position:absolute;left:9632;top:6071;width:12;height:2" coordorigin="9632,6071" coordsize="12,0" path="m9632,6071l9644,6071e" filled="false" stroked="true" strokeweight=".6pt" strokecolor="#000000">
                <v:path arrowok="t"/>
              </v:shape>
            </v:group>
            <v:group style="position:absolute;left:9632;top:6090;width:12;height:2" coordorigin="9632,6090" coordsize="12,2">
              <v:shape style="position:absolute;left:9632;top:6090;width:12;height:2" coordorigin="9632,6090" coordsize="12,0" path="m9632,6090l9644,6090e" filled="false" stroked="true" strokeweight=".6pt" strokecolor="#000000">
                <v:path arrowok="t"/>
              </v:shape>
            </v:group>
            <v:group style="position:absolute;left:9632;top:6109;width:12;height:2" coordorigin="9632,6109" coordsize="12,2">
              <v:shape style="position:absolute;left:9632;top:6109;width:12;height:2" coordorigin="9632,6109" coordsize="12,0" path="m9632,6109l9644,6109e" filled="false" stroked="true" strokeweight=".6pt" strokecolor="#000000">
                <v:path arrowok="t"/>
              </v:shape>
            </v:group>
            <v:group style="position:absolute;left:9632;top:6128;width:12;height:2" coordorigin="9632,6128" coordsize="12,2">
              <v:shape style="position:absolute;left:9632;top:6128;width:12;height:2" coordorigin="9632,6128" coordsize="12,0" path="m9632,6128l9644,6128e" filled="false" stroked="true" strokeweight=".6pt" strokecolor="#000000">
                <v:path arrowok="t"/>
              </v:shape>
            </v:group>
            <v:group style="position:absolute;left:9632;top:6147;width:12;height:2" coordorigin="9632,6147" coordsize="12,2">
              <v:shape style="position:absolute;left:9632;top:6147;width:12;height:2" coordorigin="9632,6147" coordsize="12,0" path="m9632,6147l9644,6147e" filled="false" stroked="true" strokeweight=".6pt" strokecolor="#000000">
                <v:path arrowok="t"/>
              </v:shape>
            </v:group>
            <v:group style="position:absolute;left:9632;top:6167;width:12;height:2" coordorigin="9632,6167" coordsize="12,2">
              <v:shape style="position:absolute;left:9632;top:6167;width:12;height:2" coordorigin="9632,6167" coordsize="12,0" path="m9632,6167l9644,6167e" filled="false" stroked="true" strokeweight=".6pt" strokecolor="#000000">
                <v:path arrowok="t"/>
              </v:shape>
            </v:group>
            <v:group style="position:absolute;left:9632;top:6186;width:12;height:2" coordorigin="9632,6186" coordsize="12,2">
              <v:shape style="position:absolute;left:9632;top:6186;width:12;height:2" coordorigin="9632,6186" coordsize="12,0" path="m9632,6186l9644,6186e" filled="false" stroked="true" strokeweight=".6pt" strokecolor="#000000">
                <v:path arrowok="t"/>
              </v:shape>
            </v:group>
            <v:group style="position:absolute;left:9632;top:6204;width:12;height:2" coordorigin="9632,6204" coordsize="12,2">
              <v:shape style="position:absolute;left:9632;top:6204;width:12;height:2" coordorigin="9632,6204" coordsize="12,0" path="m9632,6204l9644,6204e" filled="false" stroked="true" strokeweight=".48pt" strokecolor="#000000">
                <v:path arrowok="t"/>
              </v:shape>
            </v:group>
            <v:group style="position:absolute;left:9634;top:6212;width:10;height:2" coordorigin="9634,6212" coordsize="10,2">
              <v:shape style="position:absolute;left:9634;top:6212;width:10;height:2" coordorigin="9634,6212" coordsize="10,0" path="m9634,6212l9643,6212e" filled="false" stroked="true" strokeweight=".48pt" strokecolor="#000000">
                <v:path arrowok="t"/>
              </v:shape>
            </v:group>
            <v:group style="position:absolute;left:9634;top:6231;width:10;height:2" coordorigin="9634,6231" coordsize="10,2">
              <v:shape style="position:absolute;left:9634;top:6231;width:10;height:2" coordorigin="9634,6231" coordsize="10,0" path="m9634,6231l9643,6231e" filled="false" stroked="true" strokeweight=".48pt" strokecolor="#000000">
                <v:path arrowok="t"/>
              </v:shape>
            </v:group>
            <v:group style="position:absolute;left:9634;top:6251;width:10;height:2" coordorigin="9634,6251" coordsize="10,2">
              <v:shape style="position:absolute;left:9634;top:6251;width:10;height:2" coordorigin="9634,6251" coordsize="10,0" path="m9634,6251l9643,6251e" filled="false" stroked="true" strokeweight=".48pt" strokecolor="#000000">
                <v:path arrowok="t"/>
              </v:shape>
            </v:group>
            <v:group style="position:absolute;left:9634;top:6270;width:10;height:2" coordorigin="9634,6270" coordsize="10,2">
              <v:shape style="position:absolute;left:9634;top:6270;width:10;height:2" coordorigin="9634,6270" coordsize="10,0" path="m9634,6270l9643,6270e" filled="false" stroked="true" strokeweight=".48pt" strokecolor="#000000">
                <v:path arrowok="t"/>
              </v:shape>
            </v:group>
            <v:group style="position:absolute;left:9634;top:6289;width:10;height:2" coordorigin="9634,6289" coordsize="10,2">
              <v:shape style="position:absolute;left:9634;top:6289;width:10;height:2" coordorigin="9634,6289" coordsize="10,0" path="m9634,6289l9643,6289e" filled="false" stroked="true" strokeweight=".48pt" strokecolor="#000000">
                <v:path arrowok="t"/>
              </v:shape>
            </v:group>
            <v:group style="position:absolute;left:9634;top:6308;width:10;height:2" coordorigin="9634,6308" coordsize="10,2">
              <v:shape style="position:absolute;left:9634;top:6308;width:10;height:2" coordorigin="9634,6308" coordsize="10,0" path="m9634,6308l9643,6308e" filled="false" stroked="true" strokeweight=".48pt" strokecolor="#000000">
                <v:path arrowok="t"/>
              </v:shape>
            </v:group>
            <v:group style="position:absolute;left:9634;top:6327;width:10;height:2" coordorigin="9634,6327" coordsize="10,2">
              <v:shape style="position:absolute;left:9634;top:6327;width:10;height:2" coordorigin="9634,6327" coordsize="10,0" path="m9634,6327l9643,6327e" filled="false" stroked="true" strokeweight=".48pt" strokecolor="#000000">
                <v:path arrowok="t"/>
              </v:shape>
            </v:group>
            <v:group style="position:absolute;left:9634;top:6347;width:10;height:2" coordorigin="9634,6347" coordsize="10,2">
              <v:shape style="position:absolute;left:9634;top:6347;width:10;height:2" coordorigin="9634,6347" coordsize="10,0" path="m9634,6347l9643,6347e" filled="false" stroked="true" strokeweight=".48pt" strokecolor="#000000">
                <v:path arrowok="t"/>
              </v:shape>
            </v:group>
            <v:group style="position:absolute;left:9634;top:6366;width:10;height:2" coordorigin="9634,6366" coordsize="10,2">
              <v:shape style="position:absolute;left:9634;top:6366;width:10;height:2" coordorigin="9634,6366" coordsize="10,0" path="m9634,6366l9643,6366e" filled="false" stroked="true" strokeweight=".48pt" strokecolor="#000000">
                <v:path arrowok="t"/>
              </v:shape>
            </v:group>
            <v:group style="position:absolute;left:9634;top:6385;width:10;height:2" coordorigin="9634,6385" coordsize="10,2">
              <v:shape style="position:absolute;left:9634;top:6385;width:10;height:2" coordorigin="9634,6385" coordsize="10,0" path="m9634,6385l9643,6385e" filled="false" stroked="true" strokeweight=".48pt" strokecolor="#000000">
                <v:path arrowok="t"/>
              </v:shape>
            </v:group>
            <v:group style="position:absolute;left:9634;top:6404;width:10;height:2" coordorigin="9634,6404" coordsize="10,2">
              <v:shape style="position:absolute;left:9634;top:6404;width:10;height:2" coordorigin="9634,6404" coordsize="10,0" path="m9634,6404l9643,6404e" filled="false" stroked="true" strokeweight=".48pt" strokecolor="#000000">
                <v:path arrowok="t"/>
              </v:shape>
            </v:group>
            <v:group style="position:absolute;left:9634;top:6423;width:10;height:2" coordorigin="9634,6423" coordsize="10,2">
              <v:shape style="position:absolute;left:9634;top:6423;width:10;height:2" coordorigin="9634,6423" coordsize="10,0" path="m9634,6423l9643,6423e" filled="false" stroked="true" strokeweight=".48pt" strokecolor="#000000">
                <v:path arrowok="t"/>
              </v:shape>
            </v:group>
            <v:group style="position:absolute;left:9634;top:6443;width:10;height:2" coordorigin="9634,6443" coordsize="10,2">
              <v:shape style="position:absolute;left:9634;top:6443;width:10;height:2" coordorigin="9634,6443" coordsize="10,0" path="m9634,6443l9643,6443e" filled="false" stroked="true" strokeweight=".48pt" strokecolor="#000000">
                <v:path arrowok="t"/>
              </v:shape>
            </v:group>
            <v:group style="position:absolute;left:9634;top:6462;width:10;height:2" coordorigin="9634,6462" coordsize="10,2">
              <v:shape style="position:absolute;left:9634;top:6462;width:10;height:2" coordorigin="9634,6462" coordsize="10,0" path="m9634,6462l9643,6462e" filled="false" stroked="true" strokeweight=".48pt" strokecolor="#000000">
                <v:path arrowok="t"/>
              </v:shape>
            </v:group>
            <v:group style="position:absolute;left:9634;top:6481;width:10;height:2" coordorigin="9634,6481" coordsize="10,2">
              <v:shape style="position:absolute;left:9634;top:6481;width:10;height:2" coordorigin="9634,6481" coordsize="10,0" path="m9634,6481l9643,6481e" filled="false" stroked="true" strokeweight=".48pt" strokecolor="#000000">
                <v:path arrowok="t"/>
              </v:shape>
            </v:group>
            <v:group style="position:absolute;left:9634;top:6500;width:10;height:2" coordorigin="9634,6500" coordsize="10,2">
              <v:shape style="position:absolute;left:9634;top:6500;width:10;height:2" coordorigin="9634,6500" coordsize="10,0" path="m9634,6500l9643,6500e" filled="false" stroked="true" strokeweight=".48pt" strokecolor="#000000">
                <v:path arrowok="t"/>
              </v:shape>
            </v:group>
            <v:group style="position:absolute;left:9634;top:6519;width:10;height:2" coordorigin="9634,6519" coordsize="10,2">
              <v:shape style="position:absolute;left:9634;top:6519;width:10;height:2" coordorigin="9634,6519" coordsize="10,0" path="m9634,6519l9643,6519e" filled="false" stroked="true" strokeweight=".48pt" strokecolor="#000000">
                <v:path arrowok="t"/>
              </v:shape>
            </v:group>
            <v:group style="position:absolute;left:9634;top:6539;width:10;height:2" coordorigin="9634,6539" coordsize="10,2">
              <v:shape style="position:absolute;left:9634;top:6539;width:10;height:2" coordorigin="9634,6539" coordsize="10,0" path="m9634,6539l9643,6539e" filled="false" stroked="true" strokeweight=".48pt" strokecolor="#000000">
                <v:path arrowok="t"/>
              </v:shape>
            </v:group>
            <v:group style="position:absolute;left:9634;top:6558;width:10;height:2" coordorigin="9634,6558" coordsize="10,2">
              <v:shape style="position:absolute;left:9634;top:6558;width:10;height:2" coordorigin="9634,6558" coordsize="10,0" path="m9634,6558l9643,6558e" filled="false" stroked="true" strokeweight=".48pt" strokecolor="#000000">
                <v:path arrowok="t"/>
              </v:shape>
            </v:group>
            <v:group style="position:absolute;left:9634;top:6577;width:10;height:2" coordorigin="9634,6577" coordsize="10,2">
              <v:shape style="position:absolute;left:9634;top:6577;width:10;height:2" coordorigin="9634,6577" coordsize="10,0" path="m9634,6577l9643,6577e" filled="false" stroked="true" strokeweight=".48pt" strokecolor="#000000">
                <v:path arrowok="t"/>
              </v:shape>
            </v:group>
            <v:group style="position:absolute;left:9634;top:6596;width:10;height:2" coordorigin="9634,6596" coordsize="10,2">
              <v:shape style="position:absolute;left:9634;top:6596;width:10;height:2" coordorigin="9634,6596" coordsize="10,0" path="m9634,6596l9643,6596e" filled="false" stroked="true" strokeweight=".48pt" strokecolor="#000000">
                <v:path arrowok="t"/>
              </v:shape>
            </v:group>
            <v:group style="position:absolute;left:9634;top:6615;width:10;height:2" coordorigin="9634,6615" coordsize="10,2">
              <v:shape style="position:absolute;left:9634;top:6615;width:10;height:2" coordorigin="9634,6615" coordsize="10,0" path="m9634,6615l9643,6615e" filled="false" stroked="true" strokeweight=".48pt" strokecolor="#000000">
                <v:path arrowok="t"/>
              </v:shape>
            </v:group>
            <v:group style="position:absolute;left:9634;top:6635;width:10;height:2" coordorigin="9634,6635" coordsize="10,2">
              <v:shape style="position:absolute;left:9634;top:6635;width:10;height:2" coordorigin="9634,6635" coordsize="10,0" path="m9634,6635l9643,6635e" filled="false" stroked="true" strokeweight=".48pt" strokecolor="#000000">
                <v:path arrowok="t"/>
              </v:shape>
            </v:group>
            <v:group style="position:absolute;left:9634;top:6654;width:10;height:2" coordorigin="9634,6654" coordsize="10,2">
              <v:shape style="position:absolute;left:9634;top:6654;width:10;height:2" coordorigin="9634,6654" coordsize="10,0" path="m9634,6654l9643,6654e" filled="false" stroked="true" strokeweight=".48pt" strokecolor="#000000">
                <v:path arrowok="t"/>
              </v:shape>
            </v:group>
            <v:group style="position:absolute;left:9634;top:6669;width:10;height:2" coordorigin="9634,6669" coordsize="10,2">
              <v:shape style="position:absolute;left:9634;top:6669;width:10;height:2" coordorigin="9634,6669" coordsize="10,0" path="m9634,6669l9643,6669e" filled="false" stroked="true" strokeweight=".12pt" strokecolor="#000000">
                <v:path arrowok="t"/>
              </v:shape>
            </v:group>
            <v:group style="position:absolute;left:9632;top:6212;width:12;height:2" coordorigin="9632,6212" coordsize="12,2">
              <v:shape style="position:absolute;left:9632;top:6212;width:12;height:2" coordorigin="9632,6212" coordsize="12,0" path="m9632,6212l9644,6212e" filled="false" stroked="true" strokeweight=".6pt" strokecolor="#000000">
                <v:path arrowok="t"/>
              </v:shape>
            </v:group>
            <v:group style="position:absolute;left:9632;top:6231;width:12;height:2" coordorigin="9632,6231" coordsize="12,2">
              <v:shape style="position:absolute;left:9632;top:6231;width:12;height:2" coordorigin="9632,6231" coordsize="12,0" path="m9632,6231l9644,6231e" filled="false" stroked="true" strokeweight=".6pt" strokecolor="#000000">
                <v:path arrowok="t"/>
              </v:shape>
            </v:group>
            <v:group style="position:absolute;left:9632;top:6251;width:12;height:2" coordorigin="9632,6251" coordsize="12,2">
              <v:shape style="position:absolute;left:9632;top:6251;width:12;height:2" coordorigin="9632,6251" coordsize="12,0" path="m9632,6251l9644,6251e" filled="false" stroked="true" strokeweight=".6pt" strokecolor="#000000">
                <v:path arrowok="t"/>
              </v:shape>
            </v:group>
            <v:group style="position:absolute;left:9632;top:6270;width:12;height:2" coordorigin="9632,6270" coordsize="12,2">
              <v:shape style="position:absolute;left:9632;top:6270;width:12;height:2" coordorigin="9632,6270" coordsize="12,0" path="m9632,6270l9644,6270e" filled="false" stroked="true" strokeweight=".6pt" strokecolor="#000000">
                <v:path arrowok="t"/>
              </v:shape>
            </v:group>
            <v:group style="position:absolute;left:9632;top:6289;width:12;height:2" coordorigin="9632,6289" coordsize="12,2">
              <v:shape style="position:absolute;left:9632;top:6289;width:12;height:2" coordorigin="9632,6289" coordsize="12,0" path="m9632,6289l9644,6289e" filled="false" stroked="true" strokeweight=".6pt" strokecolor="#000000">
                <v:path arrowok="t"/>
              </v:shape>
            </v:group>
            <v:group style="position:absolute;left:9632;top:6308;width:12;height:2" coordorigin="9632,6308" coordsize="12,2">
              <v:shape style="position:absolute;left:9632;top:6308;width:12;height:2" coordorigin="9632,6308" coordsize="12,0" path="m9632,6308l9644,6308e" filled="false" stroked="true" strokeweight=".6pt" strokecolor="#000000">
                <v:path arrowok="t"/>
              </v:shape>
            </v:group>
            <v:group style="position:absolute;left:9632;top:6327;width:12;height:2" coordorigin="9632,6327" coordsize="12,2">
              <v:shape style="position:absolute;left:9632;top:6327;width:12;height:2" coordorigin="9632,6327" coordsize="12,0" path="m9632,6327l9644,6327e" filled="false" stroked="true" strokeweight=".6pt" strokecolor="#000000">
                <v:path arrowok="t"/>
              </v:shape>
            </v:group>
            <v:group style="position:absolute;left:9632;top:6347;width:12;height:2" coordorigin="9632,6347" coordsize="12,2">
              <v:shape style="position:absolute;left:9632;top:6347;width:12;height:2" coordorigin="9632,6347" coordsize="12,0" path="m9632,6347l9644,6347e" filled="false" stroked="true" strokeweight=".6pt" strokecolor="#000000">
                <v:path arrowok="t"/>
              </v:shape>
            </v:group>
            <v:group style="position:absolute;left:9632;top:6366;width:12;height:2" coordorigin="9632,6366" coordsize="12,2">
              <v:shape style="position:absolute;left:9632;top:6366;width:12;height:2" coordorigin="9632,6366" coordsize="12,0" path="m9632,6366l9644,6366e" filled="false" stroked="true" strokeweight=".6pt" strokecolor="#000000">
                <v:path arrowok="t"/>
              </v:shape>
            </v:group>
            <v:group style="position:absolute;left:9632;top:6385;width:12;height:2" coordorigin="9632,6385" coordsize="12,2">
              <v:shape style="position:absolute;left:9632;top:6385;width:12;height:2" coordorigin="9632,6385" coordsize="12,0" path="m9632,6385l9644,6385e" filled="false" stroked="true" strokeweight=".6pt" strokecolor="#000000">
                <v:path arrowok="t"/>
              </v:shape>
            </v:group>
            <v:group style="position:absolute;left:9632;top:6404;width:12;height:2" coordorigin="9632,6404" coordsize="12,2">
              <v:shape style="position:absolute;left:9632;top:6404;width:12;height:2" coordorigin="9632,6404" coordsize="12,0" path="m9632,6404l9644,6404e" filled="false" stroked="true" strokeweight=".6pt" strokecolor="#000000">
                <v:path arrowok="t"/>
              </v:shape>
            </v:group>
            <v:group style="position:absolute;left:9632;top:6423;width:12;height:2" coordorigin="9632,6423" coordsize="12,2">
              <v:shape style="position:absolute;left:9632;top:6423;width:12;height:2" coordorigin="9632,6423" coordsize="12,0" path="m9632,6423l9644,6423e" filled="false" stroked="true" strokeweight=".6pt" strokecolor="#000000">
                <v:path arrowok="t"/>
              </v:shape>
            </v:group>
            <v:group style="position:absolute;left:9632;top:6443;width:12;height:2" coordorigin="9632,6443" coordsize="12,2">
              <v:shape style="position:absolute;left:9632;top:6443;width:12;height:2" coordorigin="9632,6443" coordsize="12,0" path="m9632,6443l9644,6443e" filled="false" stroked="true" strokeweight=".6pt" strokecolor="#000000">
                <v:path arrowok="t"/>
              </v:shape>
            </v:group>
            <v:group style="position:absolute;left:9632;top:6462;width:12;height:2" coordorigin="9632,6462" coordsize="12,2">
              <v:shape style="position:absolute;left:9632;top:6462;width:12;height:2" coordorigin="9632,6462" coordsize="12,0" path="m9632,6462l9644,6462e" filled="false" stroked="true" strokeweight=".6pt" strokecolor="#000000">
                <v:path arrowok="t"/>
              </v:shape>
            </v:group>
            <v:group style="position:absolute;left:9632;top:6481;width:12;height:2" coordorigin="9632,6481" coordsize="12,2">
              <v:shape style="position:absolute;left:9632;top:6481;width:12;height:2" coordorigin="9632,6481" coordsize="12,0" path="m9632,6481l9644,6481e" filled="false" stroked="true" strokeweight=".6pt" strokecolor="#000000">
                <v:path arrowok="t"/>
              </v:shape>
            </v:group>
            <v:group style="position:absolute;left:9632;top:6500;width:12;height:2" coordorigin="9632,6500" coordsize="12,2">
              <v:shape style="position:absolute;left:9632;top:6500;width:12;height:2" coordorigin="9632,6500" coordsize="12,0" path="m9632,6500l9644,6500e" filled="false" stroked="true" strokeweight=".6pt" strokecolor="#000000">
                <v:path arrowok="t"/>
              </v:shape>
            </v:group>
            <v:group style="position:absolute;left:9632;top:6519;width:12;height:2" coordorigin="9632,6519" coordsize="12,2">
              <v:shape style="position:absolute;left:9632;top:6519;width:12;height:2" coordorigin="9632,6519" coordsize="12,0" path="m9632,6519l9644,6519e" filled="false" stroked="true" strokeweight=".6pt" strokecolor="#000000">
                <v:path arrowok="t"/>
              </v:shape>
            </v:group>
            <v:group style="position:absolute;left:9632;top:6539;width:12;height:2" coordorigin="9632,6539" coordsize="12,2">
              <v:shape style="position:absolute;left:9632;top:6539;width:12;height:2" coordorigin="9632,6539" coordsize="12,0" path="m9632,6539l9644,6539e" filled="false" stroked="true" strokeweight=".6pt" strokecolor="#000000">
                <v:path arrowok="t"/>
              </v:shape>
            </v:group>
            <v:group style="position:absolute;left:9632;top:6558;width:12;height:2" coordorigin="9632,6558" coordsize="12,2">
              <v:shape style="position:absolute;left:9632;top:6558;width:12;height:2" coordorigin="9632,6558" coordsize="12,0" path="m9632,6558l9644,6558e" filled="false" stroked="true" strokeweight=".6pt" strokecolor="#000000">
                <v:path arrowok="t"/>
              </v:shape>
            </v:group>
            <v:group style="position:absolute;left:9632;top:6577;width:12;height:2" coordorigin="9632,6577" coordsize="12,2">
              <v:shape style="position:absolute;left:9632;top:6577;width:12;height:2" coordorigin="9632,6577" coordsize="12,0" path="m9632,6577l9644,6577e" filled="false" stroked="true" strokeweight=".6pt" strokecolor="#000000">
                <v:path arrowok="t"/>
              </v:shape>
            </v:group>
            <v:group style="position:absolute;left:9632;top:6596;width:12;height:2" coordorigin="9632,6596" coordsize="12,2">
              <v:shape style="position:absolute;left:9632;top:6596;width:12;height:2" coordorigin="9632,6596" coordsize="12,0" path="m9632,6596l9644,6596e" filled="false" stroked="true" strokeweight=".6pt" strokecolor="#000000">
                <v:path arrowok="t"/>
              </v:shape>
            </v:group>
            <v:group style="position:absolute;left:9632;top:6615;width:12;height:2" coordorigin="9632,6615" coordsize="12,2">
              <v:shape style="position:absolute;left:9632;top:6615;width:12;height:2" coordorigin="9632,6615" coordsize="12,0" path="m9632,6615l9644,6615e" filled="false" stroked="true" strokeweight=".6pt" strokecolor="#000000">
                <v:path arrowok="t"/>
              </v:shape>
            </v:group>
            <v:group style="position:absolute;left:9632;top:6635;width:12;height:2" coordorigin="9632,6635" coordsize="12,2">
              <v:shape style="position:absolute;left:9632;top:6635;width:12;height:2" coordorigin="9632,6635" coordsize="12,0" path="m9632,6635l9644,6635e" filled="false" stroked="true" strokeweight=".6pt" strokecolor="#000000">
                <v:path arrowok="t"/>
              </v:shape>
            </v:group>
            <v:group style="position:absolute;left:9632;top:6654;width:12;height:2" coordorigin="9632,6654" coordsize="12,2">
              <v:shape style="position:absolute;left:9632;top:6654;width:12;height:2" coordorigin="9632,6654" coordsize="12,0" path="m9632,6654l9644,6654e" filled="false" stroked="true" strokeweight=".6pt" strokecolor="#000000">
                <v:path arrowok="t"/>
              </v:shape>
            </v:group>
            <v:group style="position:absolute;left:9632;top:6669;width:12;height:2" coordorigin="9632,6669" coordsize="12,2">
              <v:shape style="position:absolute;left:9632;top:6669;width:12;height:2" coordorigin="9632,6669" coordsize="12,0" path="m9632,6669l9644,6669e" filled="false" stroked="true" strokeweight=".24pt" strokecolor="#000000">
                <v:path arrowok="t"/>
              </v:shape>
            </v:group>
            <v:group style="position:absolute;left:10243;top:414;width:10;height:2" coordorigin="10243,414" coordsize="10,2">
              <v:shape style="position:absolute;left:10243;top:414;width:10;height:2" coordorigin="10243,414" coordsize="10,0" path="m10243,414l10253,414e" filled="false" stroked="true" strokeweight=".48pt" strokecolor="#000000">
                <v:path arrowok="t"/>
              </v:shape>
            </v:group>
            <v:group style="position:absolute;left:10243;top:433;width:10;height:2" coordorigin="10243,433" coordsize="10,2">
              <v:shape style="position:absolute;left:10243;top:433;width:10;height:2" coordorigin="10243,433" coordsize="10,0" path="m10243,433l10253,433e" filled="false" stroked="true" strokeweight=".48pt" strokecolor="#000000">
                <v:path arrowok="t"/>
              </v:shape>
            </v:group>
            <v:group style="position:absolute;left:10243;top:452;width:10;height:2" coordorigin="10243,452" coordsize="10,2">
              <v:shape style="position:absolute;left:10243;top:452;width:10;height:2" coordorigin="10243,452" coordsize="10,0" path="m10243,452l10253,452e" filled="false" stroked="true" strokeweight=".48pt" strokecolor="#000000">
                <v:path arrowok="t"/>
              </v:shape>
            </v:group>
            <v:group style="position:absolute;left:10243;top:471;width:10;height:2" coordorigin="10243,471" coordsize="10,2">
              <v:shape style="position:absolute;left:10243;top:471;width:10;height:2" coordorigin="10243,471" coordsize="10,0" path="m10243,471l10253,471e" filled="false" stroked="true" strokeweight=".48pt" strokecolor="#000000">
                <v:path arrowok="t"/>
              </v:shape>
            </v:group>
            <v:group style="position:absolute;left:10243;top:491;width:10;height:2" coordorigin="10243,491" coordsize="10,2">
              <v:shape style="position:absolute;left:10243;top:491;width:10;height:2" coordorigin="10243,491" coordsize="10,0" path="m10243,491l10253,491e" filled="false" stroked="true" strokeweight=".48pt" strokecolor="#000000">
                <v:path arrowok="t"/>
              </v:shape>
            </v:group>
            <v:group style="position:absolute;left:10243;top:510;width:10;height:2" coordorigin="10243,510" coordsize="10,2">
              <v:shape style="position:absolute;left:10243;top:510;width:10;height:2" coordorigin="10243,510" coordsize="10,0" path="m10243,510l10253,510e" filled="false" stroked="true" strokeweight=".48pt" strokecolor="#000000">
                <v:path arrowok="t"/>
              </v:shape>
            </v:group>
            <v:group style="position:absolute;left:10243;top:529;width:10;height:2" coordorigin="10243,529" coordsize="10,2">
              <v:shape style="position:absolute;left:10243;top:529;width:10;height:2" coordorigin="10243,529" coordsize="10,0" path="m10243,529l10253,529e" filled="false" stroked="true" strokeweight=".48pt" strokecolor="#000000">
                <v:path arrowok="t"/>
              </v:shape>
            </v:group>
            <v:group style="position:absolute;left:10243;top:548;width:10;height:2" coordorigin="10243,548" coordsize="10,2">
              <v:shape style="position:absolute;left:10243;top:548;width:10;height:2" coordorigin="10243,548" coordsize="10,0" path="m10243,548l10253,548e" filled="false" stroked="true" strokeweight=".48pt" strokecolor="#000000">
                <v:path arrowok="t"/>
              </v:shape>
            </v:group>
            <v:group style="position:absolute;left:10243;top:567;width:10;height:2" coordorigin="10243,567" coordsize="10,2">
              <v:shape style="position:absolute;left:10243;top:567;width:10;height:2" coordorigin="10243,567" coordsize="10,0" path="m10243,567l10253,567e" filled="false" stroked="true" strokeweight=".48pt" strokecolor="#000000">
                <v:path arrowok="t"/>
              </v:shape>
            </v:group>
            <v:group style="position:absolute;left:10243;top:587;width:10;height:2" coordorigin="10243,587" coordsize="10,2">
              <v:shape style="position:absolute;left:10243;top:587;width:10;height:2" coordorigin="10243,587" coordsize="10,0" path="m10243,587l10253,587e" filled="false" stroked="true" strokeweight=".48pt" strokecolor="#000000">
                <v:path arrowok="t"/>
              </v:shape>
            </v:group>
            <v:group style="position:absolute;left:10243;top:606;width:10;height:2" coordorigin="10243,606" coordsize="10,2">
              <v:shape style="position:absolute;left:10243;top:606;width:10;height:2" coordorigin="10243,606" coordsize="10,0" path="m10243,606l10253,606e" filled="false" stroked="true" strokeweight=".48pt" strokecolor="#000000">
                <v:path arrowok="t"/>
              </v:shape>
            </v:group>
            <v:group style="position:absolute;left:10243;top:625;width:10;height:2" coordorigin="10243,625" coordsize="10,2">
              <v:shape style="position:absolute;left:10243;top:625;width:10;height:2" coordorigin="10243,625" coordsize="10,0" path="m10243,625l10253,625e" filled="false" stroked="true" strokeweight=".48pt" strokecolor="#000000">
                <v:path arrowok="t"/>
              </v:shape>
            </v:group>
            <v:group style="position:absolute;left:10243;top:644;width:10;height:2" coordorigin="10243,644" coordsize="10,2">
              <v:shape style="position:absolute;left:10243;top:644;width:10;height:2" coordorigin="10243,644" coordsize="10,0" path="m10243,644l10253,644e" filled="false" stroked="true" strokeweight=".48pt" strokecolor="#000000">
                <v:path arrowok="t"/>
              </v:shape>
            </v:group>
            <v:group style="position:absolute;left:10243;top:663;width:10;height:2" coordorigin="10243,663" coordsize="10,2">
              <v:shape style="position:absolute;left:10243;top:663;width:10;height:2" coordorigin="10243,663" coordsize="10,0" path="m10243,663l10253,663e" filled="false" stroked="true" strokeweight=".48pt" strokecolor="#000000">
                <v:path arrowok="t"/>
              </v:shape>
            </v:group>
            <v:group style="position:absolute;left:10243;top:683;width:10;height:2" coordorigin="10243,683" coordsize="10,2">
              <v:shape style="position:absolute;left:10243;top:683;width:10;height:2" coordorigin="10243,683" coordsize="10,0" path="m10243,683l10253,683e" filled="false" stroked="true" strokeweight=".48pt" strokecolor="#000000">
                <v:path arrowok="t"/>
              </v:shape>
            </v:group>
            <v:group style="position:absolute;left:10243;top:702;width:10;height:2" coordorigin="10243,702" coordsize="10,2">
              <v:shape style="position:absolute;left:10243;top:702;width:10;height:2" coordorigin="10243,702" coordsize="10,0" path="m10243,702l10253,702e" filled="false" stroked="true" strokeweight=".48pt" strokecolor="#000000">
                <v:path arrowok="t"/>
              </v:shape>
            </v:group>
            <v:group style="position:absolute;left:10243;top:721;width:10;height:2" coordorigin="10243,721" coordsize="10,2">
              <v:shape style="position:absolute;left:10243;top:721;width:10;height:2" coordorigin="10243,721" coordsize="10,0" path="m10243,721l10253,721e" filled="false" stroked="true" strokeweight=".48pt" strokecolor="#000000">
                <v:path arrowok="t"/>
              </v:shape>
            </v:group>
            <v:group style="position:absolute;left:10243;top:740;width:10;height:2" coordorigin="10243,740" coordsize="10,2">
              <v:shape style="position:absolute;left:10243;top:740;width:10;height:2" coordorigin="10243,740" coordsize="10,0" path="m10243,740l10253,740e" filled="false" stroked="true" strokeweight=".48pt" strokecolor="#000000">
                <v:path arrowok="t"/>
              </v:shape>
            </v:group>
            <v:group style="position:absolute;left:10243;top:759;width:10;height:2" coordorigin="10243,759" coordsize="10,2">
              <v:shape style="position:absolute;left:10243;top:759;width:10;height:2" coordorigin="10243,759" coordsize="10,0" path="m10243,759l10253,759e" filled="false" stroked="true" strokeweight=".48pt" strokecolor="#000000">
                <v:path arrowok="t"/>
              </v:shape>
            </v:group>
            <v:group style="position:absolute;left:10243;top:779;width:10;height:2" coordorigin="10243,779" coordsize="10,2">
              <v:shape style="position:absolute;left:10243;top:779;width:10;height:2" coordorigin="10243,779" coordsize="10,0" path="m10243,779l10253,779e" filled="false" stroked="true" strokeweight=".48pt" strokecolor="#000000">
                <v:path arrowok="t"/>
              </v:shape>
            </v:group>
            <v:group style="position:absolute;left:10243;top:798;width:10;height:2" coordorigin="10243,798" coordsize="10,2">
              <v:shape style="position:absolute;left:10243;top:798;width:10;height:2" coordorigin="10243,798" coordsize="10,0" path="m10243,798l10253,798e" filled="false" stroked="true" strokeweight=".48pt" strokecolor="#000000">
                <v:path arrowok="t"/>
              </v:shape>
            </v:group>
            <v:group style="position:absolute;left:10243;top:817;width:10;height:2" coordorigin="10243,817" coordsize="10,2">
              <v:shape style="position:absolute;left:10243;top:817;width:10;height:2" coordorigin="10243,817" coordsize="10,0" path="m10243,817l10253,817e" filled="false" stroked="true" strokeweight=".48pt" strokecolor="#000000">
                <v:path arrowok="t"/>
              </v:shape>
            </v:group>
            <v:group style="position:absolute;left:10243;top:836;width:10;height:2" coordorigin="10243,836" coordsize="10,2">
              <v:shape style="position:absolute;left:10243;top:836;width:10;height:2" coordorigin="10243,836" coordsize="10,0" path="m10243,836l10253,836e" filled="false" stroked="true" strokeweight=".48pt" strokecolor="#000000">
                <v:path arrowok="t"/>
              </v:shape>
            </v:group>
            <v:group style="position:absolute;left:10243;top:855;width:10;height:2" coordorigin="10243,855" coordsize="10,2">
              <v:shape style="position:absolute;left:10243;top:855;width:10;height:2" coordorigin="10243,855" coordsize="10,0" path="m10243,855l10253,855e" filled="false" stroked="true" strokeweight=".48pt" strokecolor="#000000">
                <v:path arrowok="t"/>
              </v:shape>
            </v:group>
            <v:group style="position:absolute;left:10243;top:875;width:10;height:2" coordorigin="10243,875" coordsize="10,2">
              <v:shape style="position:absolute;left:10243;top:875;width:10;height:2" coordorigin="10243,875" coordsize="10,0" path="m10243,875l10253,875e" filled="false" stroked="true" strokeweight=".48pt" strokecolor="#000000">
                <v:path arrowok="t"/>
              </v:shape>
            </v:group>
            <v:group style="position:absolute;left:10243;top:894;width:10;height:2" coordorigin="10243,894" coordsize="10,2">
              <v:shape style="position:absolute;left:10243;top:894;width:10;height:2" coordorigin="10243,894" coordsize="10,0" path="m10243,894l10253,894e" filled="false" stroked="true" strokeweight=".48pt" strokecolor="#000000">
                <v:path arrowok="t"/>
              </v:shape>
            </v:group>
            <v:group style="position:absolute;left:10243;top:913;width:10;height:2" coordorigin="10243,913" coordsize="10,2">
              <v:shape style="position:absolute;left:10243;top:913;width:10;height:2" coordorigin="10243,913" coordsize="10,0" path="m10243,913l10253,913e" filled="false" stroked="true" strokeweight=".48pt" strokecolor="#000000">
                <v:path arrowok="t"/>
              </v:shape>
            </v:group>
            <v:group style="position:absolute;left:10243;top:932;width:10;height:2" coordorigin="10243,932" coordsize="10,2">
              <v:shape style="position:absolute;left:10243;top:932;width:10;height:2" coordorigin="10243,932" coordsize="10,0" path="m10243,932l10253,932e" filled="false" stroked="true" strokeweight=".48pt" strokecolor="#000000">
                <v:path arrowok="t"/>
              </v:shape>
            </v:group>
            <v:group style="position:absolute;left:10243;top:951;width:10;height:2" coordorigin="10243,951" coordsize="10,2">
              <v:shape style="position:absolute;left:10243;top:951;width:10;height:2" coordorigin="10243,951" coordsize="10,0" path="m10243,951l10253,951e" filled="false" stroked="true" strokeweight=".48pt" strokecolor="#000000">
                <v:path arrowok="t"/>
              </v:shape>
            </v:group>
            <v:group style="position:absolute;left:10243;top:971;width:10;height:2" coordorigin="10243,971" coordsize="10,2">
              <v:shape style="position:absolute;left:10243;top:971;width:10;height:2" coordorigin="10243,971" coordsize="10,0" path="m10243,971l10253,971e" filled="false" stroked="true" strokeweight=".48pt" strokecolor="#000000">
                <v:path arrowok="t"/>
              </v:shape>
            </v:group>
            <v:group style="position:absolute;left:10243;top:990;width:10;height:2" coordorigin="10243,990" coordsize="10,2">
              <v:shape style="position:absolute;left:10243;top:990;width:10;height:2" coordorigin="10243,990" coordsize="10,0" path="m10243,990l10253,990e" filled="false" stroked="true" strokeweight=".48pt" strokecolor="#000000">
                <v:path arrowok="t"/>
              </v:shape>
            </v:group>
            <v:group style="position:absolute;left:10243;top:1009;width:10;height:2" coordorigin="10243,1009" coordsize="10,2">
              <v:shape style="position:absolute;left:10243;top:1009;width:10;height:2" coordorigin="10243,1009" coordsize="10,0" path="m10243,1009l10253,1009e" filled="false" stroked="true" strokeweight=".48pt" strokecolor="#000000">
                <v:path arrowok="t"/>
              </v:shape>
            </v:group>
            <v:group style="position:absolute;left:10243;top:1028;width:10;height:2" coordorigin="10243,1028" coordsize="10,2">
              <v:shape style="position:absolute;left:10243;top:1028;width:10;height:2" coordorigin="10243,1028" coordsize="10,0" path="m10243,1028l10253,1028e" filled="false" stroked="true" strokeweight=".48pt" strokecolor="#000000">
                <v:path arrowok="t"/>
              </v:shape>
            </v:group>
            <v:group style="position:absolute;left:10243;top:1047;width:10;height:2" coordorigin="10243,1047" coordsize="10,2">
              <v:shape style="position:absolute;left:10243;top:1047;width:10;height:2" coordorigin="10243,1047" coordsize="10,0" path="m10243,1047l10253,1047e" filled="false" stroked="true" strokeweight=".48pt" strokecolor="#000000">
                <v:path arrowok="t"/>
              </v:shape>
            </v:group>
            <v:group style="position:absolute;left:10243;top:1067;width:10;height:2" coordorigin="10243,1067" coordsize="10,2">
              <v:shape style="position:absolute;left:10243;top:1067;width:10;height:2" coordorigin="10243,1067" coordsize="10,0" path="m10243,1067l10253,1067e" filled="false" stroked="true" strokeweight=".48pt" strokecolor="#000000">
                <v:path arrowok="t"/>
              </v:shape>
            </v:group>
            <v:group style="position:absolute;left:10243;top:1086;width:10;height:2" coordorigin="10243,1086" coordsize="10,2">
              <v:shape style="position:absolute;left:10243;top:1086;width:10;height:2" coordorigin="10243,1086" coordsize="10,0" path="m10243,1086l10253,1086e" filled="false" stroked="true" strokeweight=".48pt" strokecolor="#000000">
                <v:path arrowok="t"/>
              </v:shape>
            </v:group>
            <v:group style="position:absolute;left:10243;top:1105;width:10;height:2" coordorigin="10243,1105" coordsize="10,2">
              <v:shape style="position:absolute;left:10243;top:1105;width:10;height:2" coordorigin="10243,1105" coordsize="10,0" path="m10243,1105l10253,1105e" filled="false" stroked="true" strokeweight=".48pt" strokecolor="#000000">
                <v:path arrowok="t"/>
              </v:shape>
            </v:group>
            <v:group style="position:absolute;left:10243;top:1124;width:10;height:2" coordorigin="10243,1124" coordsize="10,2">
              <v:shape style="position:absolute;left:10243;top:1124;width:10;height:2" coordorigin="10243,1124" coordsize="10,0" path="m10243,1124l10253,1124e" filled="false" stroked="true" strokeweight=".48pt" strokecolor="#000000">
                <v:path arrowok="t"/>
              </v:shape>
            </v:group>
            <v:group style="position:absolute;left:10243;top:1143;width:10;height:2" coordorigin="10243,1143" coordsize="10,2">
              <v:shape style="position:absolute;left:10243;top:1143;width:10;height:2" coordorigin="10243,1143" coordsize="10,0" path="m10243,1143l10253,1143e" filled="false" stroked="true" strokeweight=".48pt" strokecolor="#000000">
                <v:path arrowok="t"/>
              </v:shape>
            </v:group>
            <v:group style="position:absolute;left:10243;top:1163;width:10;height:2" coordorigin="10243,1163" coordsize="10,2">
              <v:shape style="position:absolute;left:10243;top:1163;width:10;height:2" coordorigin="10243,1163" coordsize="10,0" path="m10243,1163l10253,1163e" filled="false" stroked="true" strokeweight=".48pt" strokecolor="#000000">
                <v:path arrowok="t"/>
              </v:shape>
            </v:group>
            <v:group style="position:absolute;left:10243;top:1182;width:10;height:2" coordorigin="10243,1182" coordsize="10,2">
              <v:shape style="position:absolute;left:10243;top:1182;width:10;height:2" coordorigin="10243,1182" coordsize="10,0" path="m10243,1182l10253,1182e" filled="false" stroked="true" strokeweight=".48pt" strokecolor="#000000">
                <v:path arrowok="t"/>
              </v:shape>
            </v:group>
            <v:group style="position:absolute;left:10243;top:1201;width:10;height:2" coordorigin="10243,1201" coordsize="10,2">
              <v:shape style="position:absolute;left:10243;top:1201;width:10;height:2" coordorigin="10243,1201" coordsize="10,0" path="m10243,1201l10253,1201e" filled="false" stroked="true" strokeweight=".48pt" strokecolor="#000000">
                <v:path arrowok="t"/>
              </v:shape>
            </v:group>
            <v:group style="position:absolute;left:10243;top:1220;width:10;height:2" coordorigin="10243,1220" coordsize="10,2">
              <v:shape style="position:absolute;left:10243;top:1220;width:10;height:2" coordorigin="10243,1220" coordsize="10,0" path="m10243,1220l10253,1220e" filled="false" stroked="true" strokeweight=".48pt" strokecolor="#000000">
                <v:path arrowok="t"/>
              </v:shape>
            </v:group>
            <v:group style="position:absolute;left:10243;top:1239;width:10;height:2" coordorigin="10243,1239" coordsize="10,2">
              <v:shape style="position:absolute;left:10243;top:1239;width:10;height:2" coordorigin="10243,1239" coordsize="10,0" path="m10243,1239l10253,1239e" filled="false" stroked="true" strokeweight=".48pt" strokecolor="#000000">
                <v:path arrowok="t"/>
              </v:shape>
            </v:group>
            <v:group style="position:absolute;left:10243;top:1316;width:10;height:2" coordorigin="10243,1316" coordsize="10,2">
              <v:shape style="position:absolute;left:10243;top:1316;width:10;height:2" coordorigin="10243,1316" coordsize="10,0" path="m10243,1316l10253,1316e" filled="false" stroked="true" strokeweight=".48pt" strokecolor="#000000">
                <v:path arrowok="t"/>
              </v:shape>
            </v:group>
            <v:group style="position:absolute;left:10243;top:1335;width:10;height:2" coordorigin="10243,1335" coordsize="10,2">
              <v:shape style="position:absolute;left:10243;top:1335;width:10;height:2" coordorigin="10243,1335" coordsize="10,0" path="m10243,1335l10253,1335e" filled="false" stroked="true" strokeweight=".48pt" strokecolor="#000000">
                <v:path arrowok="t"/>
              </v:shape>
            </v:group>
            <v:group style="position:absolute;left:10243;top:1355;width:10;height:2" coordorigin="10243,1355" coordsize="10,2">
              <v:shape style="position:absolute;left:10243;top:1355;width:10;height:2" coordorigin="10243,1355" coordsize="10,0" path="m10243,1355l10253,1355e" filled="false" stroked="true" strokeweight=".48pt" strokecolor="#000000">
                <v:path arrowok="t"/>
              </v:shape>
            </v:group>
            <v:group style="position:absolute;left:10243;top:1374;width:10;height:2" coordorigin="10243,1374" coordsize="10,2">
              <v:shape style="position:absolute;left:10243;top:1374;width:10;height:2" coordorigin="10243,1374" coordsize="10,0" path="m10243,1374l10253,1374e" filled="false" stroked="true" strokeweight=".48pt" strokecolor="#000000">
                <v:path arrowok="t"/>
              </v:shape>
            </v:group>
            <v:group style="position:absolute;left:10243;top:1393;width:10;height:2" coordorigin="10243,1393" coordsize="10,2">
              <v:shape style="position:absolute;left:10243;top:1393;width:10;height:2" coordorigin="10243,1393" coordsize="10,0" path="m10243,1393l10253,1393e" filled="false" stroked="true" strokeweight=".48pt" strokecolor="#000000">
                <v:path arrowok="t"/>
              </v:shape>
            </v:group>
            <v:group style="position:absolute;left:10243;top:1412;width:10;height:2" coordorigin="10243,1412" coordsize="10,2">
              <v:shape style="position:absolute;left:10243;top:1412;width:10;height:2" coordorigin="10243,1412" coordsize="10,0" path="m10243,1412l10253,1412e" filled="false" stroked="true" strokeweight=".48pt" strokecolor="#000000">
                <v:path arrowok="t"/>
              </v:shape>
            </v:group>
            <v:group style="position:absolute;left:10243;top:1431;width:10;height:2" coordorigin="10243,1431" coordsize="10,2">
              <v:shape style="position:absolute;left:10243;top:1431;width:10;height:2" coordorigin="10243,1431" coordsize="10,0" path="m10243,1431l10253,1431e" filled="false" stroked="true" strokeweight=".48pt" strokecolor="#000000">
                <v:path arrowok="t"/>
              </v:shape>
            </v:group>
            <v:group style="position:absolute;left:10243;top:1451;width:10;height:2" coordorigin="10243,1451" coordsize="10,2">
              <v:shape style="position:absolute;left:10243;top:1451;width:10;height:2" coordorigin="10243,1451" coordsize="10,0" path="m10243,1451l10253,1451e" filled="false" stroked="true" strokeweight=".48pt" strokecolor="#000000">
                <v:path arrowok="t"/>
              </v:shape>
            </v:group>
            <v:group style="position:absolute;left:10243;top:1470;width:10;height:2" coordorigin="10243,1470" coordsize="10,2">
              <v:shape style="position:absolute;left:10243;top:1470;width:10;height:2" coordorigin="10243,1470" coordsize="10,0" path="m10243,1470l10253,1470e" filled="false" stroked="true" strokeweight=".48pt" strokecolor="#000000">
                <v:path arrowok="t"/>
              </v:shape>
            </v:group>
            <v:group style="position:absolute;left:10243;top:1489;width:10;height:2" coordorigin="10243,1489" coordsize="10,2">
              <v:shape style="position:absolute;left:10243;top:1489;width:10;height:2" coordorigin="10243,1489" coordsize="10,0" path="m10243,1489l10253,1489e" filled="false" stroked="true" strokeweight=".48pt" strokecolor="#000000">
                <v:path arrowok="t"/>
              </v:shape>
            </v:group>
            <v:group style="position:absolute;left:10243;top:1508;width:10;height:2" coordorigin="10243,1508" coordsize="10,2">
              <v:shape style="position:absolute;left:10243;top:1508;width:10;height:2" coordorigin="10243,1508" coordsize="10,0" path="m10243,1508l10253,1508e" filled="false" stroked="true" strokeweight=".48pt" strokecolor="#000000">
                <v:path arrowok="t"/>
              </v:shape>
            </v:group>
            <v:group style="position:absolute;left:10243;top:1527;width:10;height:2" coordorigin="10243,1527" coordsize="10,2">
              <v:shape style="position:absolute;left:10243;top:1527;width:10;height:2" coordorigin="10243,1527" coordsize="10,0" path="m10243,1527l10253,1527e" filled="false" stroked="true" strokeweight=".48pt" strokecolor="#000000">
                <v:path arrowok="t"/>
              </v:shape>
            </v:group>
            <v:group style="position:absolute;left:10243;top:1547;width:10;height:2" coordorigin="10243,1547" coordsize="10,2">
              <v:shape style="position:absolute;left:10243;top:1547;width:10;height:2" coordorigin="10243,1547" coordsize="10,0" path="m10243,1547l10253,1547e" filled="false" stroked="true" strokeweight=".48pt" strokecolor="#000000">
                <v:path arrowok="t"/>
              </v:shape>
            </v:group>
            <v:group style="position:absolute;left:10243;top:1566;width:10;height:2" coordorigin="10243,1566" coordsize="10,2">
              <v:shape style="position:absolute;left:10243;top:1566;width:10;height:2" coordorigin="10243,1566" coordsize="10,0" path="m10243,1566l10253,1566e" filled="false" stroked="true" strokeweight=".48pt" strokecolor="#000000">
                <v:path arrowok="t"/>
              </v:shape>
            </v:group>
            <v:group style="position:absolute;left:10243;top:1585;width:10;height:2" coordorigin="10243,1585" coordsize="10,2">
              <v:shape style="position:absolute;left:10243;top:1585;width:10;height:2" coordorigin="10243,1585" coordsize="10,0" path="m10243,1585l10253,1585e" filled="false" stroked="true" strokeweight=".48pt" strokecolor="#000000">
                <v:path arrowok="t"/>
              </v:shape>
            </v:group>
            <v:group style="position:absolute;left:10243;top:1604;width:10;height:2" coordorigin="10243,1604" coordsize="10,2">
              <v:shape style="position:absolute;left:10243;top:1604;width:10;height:2" coordorigin="10243,1604" coordsize="10,0" path="m10243,1604l10253,1604e" filled="false" stroked="true" strokeweight=".48pt" strokecolor="#000000">
                <v:path arrowok="t"/>
              </v:shape>
            </v:group>
            <v:group style="position:absolute;left:10243;top:1623;width:10;height:2" coordorigin="10243,1623" coordsize="10,2">
              <v:shape style="position:absolute;left:10243;top:1623;width:10;height:2" coordorigin="10243,1623" coordsize="10,0" path="m10243,1623l10253,1623e" filled="false" stroked="true" strokeweight=".48pt" strokecolor="#000000">
                <v:path arrowok="t"/>
              </v:shape>
            </v:group>
            <v:group style="position:absolute;left:10243;top:1643;width:10;height:2" coordorigin="10243,1643" coordsize="10,2">
              <v:shape style="position:absolute;left:10243;top:1643;width:10;height:2" coordorigin="10243,1643" coordsize="10,0" path="m10243,1643l10253,1643e" filled="false" stroked="true" strokeweight=".48pt" strokecolor="#000000">
                <v:path arrowok="t"/>
              </v:shape>
            </v:group>
            <v:group style="position:absolute;left:10243;top:1662;width:10;height:2" coordorigin="10243,1662" coordsize="10,2">
              <v:shape style="position:absolute;left:10243;top:1662;width:10;height:2" coordorigin="10243,1662" coordsize="10,0" path="m10243,1662l10253,1662e" filled="false" stroked="true" strokeweight=".48pt" strokecolor="#000000">
                <v:path arrowok="t"/>
              </v:shape>
            </v:group>
            <v:group style="position:absolute;left:10243;top:1681;width:10;height:2" coordorigin="10243,1681" coordsize="10,2">
              <v:shape style="position:absolute;left:10243;top:1681;width:10;height:2" coordorigin="10243,1681" coordsize="10,0" path="m10243,1681l10253,1681e" filled="false" stroked="true" strokeweight=".48pt" strokecolor="#000000">
                <v:path arrowok="t"/>
              </v:shape>
            </v:group>
            <v:group style="position:absolute;left:10243;top:1700;width:10;height:2" coordorigin="10243,1700" coordsize="10,2">
              <v:shape style="position:absolute;left:10243;top:1700;width:10;height:2" coordorigin="10243,1700" coordsize="10,0" path="m10243,1700l10253,1700e" filled="false" stroked="true" strokeweight=".48pt" strokecolor="#000000">
                <v:path arrowok="t"/>
              </v:shape>
            </v:group>
            <v:group style="position:absolute;left:10242;top:414;width:12;height:2" coordorigin="10242,414" coordsize="12,2">
              <v:shape style="position:absolute;left:10242;top:414;width:12;height:2" coordorigin="10242,414" coordsize="12,0" path="m10242,414l10254,414e" filled="false" stroked="true" strokeweight=".6pt" strokecolor="#000000">
                <v:path arrowok="t"/>
              </v:shape>
            </v:group>
            <v:group style="position:absolute;left:10242;top:433;width:12;height:2" coordorigin="10242,433" coordsize="12,2">
              <v:shape style="position:absolute;left:10242;top:433;width:12;height:2" coordorigin="10242,433" coordsize="12,0" path="m10242,433l10254,433e" filled="false" stroked="true" strokeweight=".6pt" strokecolor="#000000">
                <v:path arrowok="t"/>
              </v:shape>
            </v:group>
            <v:group style="position:absolute;left:10242;top:452;width:12;height:2" coordorigin="10242,452" coordsize="12,2">
              <v:shape style="position:absolute;left:10242;top:452;width:12;height:2" coordorigin="10242,452" coordsize="12,0" path="m10242,452l10254,452e" filled="false" stroked="true" strokeweight=".6pt" strokecolor="#000000">
                <v:path arrowok="t"/>
              </v:shape>
            </v:group>
            <v:group style="position:absolute;left:10242;top:471;width:12;height:2" coordorigin="10242,471" coordsize="12,2">
              <v:shape style="position:absolute;left:10242;top:471;width:12;height:2" coordorigin="10242,471" coordsize="12,0" path="m10242,471l10254,471e" filled="false" stroked="true" strokeweight=".6pt" strokecolor="#000000">
                <v:path arrowok="t"/>
              </v:shape>
            </v:group>
            <v:group style="position:absolute;left:10242;top:491;width:12;height:2" coordorigin="10242,491" coordsize="12,2">
              <v:shape style="position:absolute;left:10242;top:491;width:12;height:2" coordorigin="10242,491" coordsize="12,0" path="m10242,491l10254,491e" filled="false" stroked="true" strokeweight=".6pt" strokecolor="#000000">
                <v:path arrowok="t"/>
              </v:shape>
            </v:group>
            <v:group style="position:absolute;left:10242;top:510;width:12;height:2" coordorigin="10242,510" coordsize="12,2">
              <v:shape style="position:absolute;left:10242;top:510;width:12;height:2" coordorigin="10242,510" coordsize="12,0" path="m10242,510l10254,510e" filled="false" stroked="true" strokeweight=".6pt" strokecolor="#000000">
                <v:path arrowok="t"/>
              </v:shape>
            </v:group>
            <v:group style="position:absolute;left:10242;top:529;width:12;height:2" coordorigin="10242,529" coordsize="12,2">
              <v:shape style="position:absolute;left:10242;top:529;width:12;height:2" coordorigin="10242,529" coordsize="12,0" path="m10242,529l10254,529e" filled="false" stroked="true" strokeweight=".6pt" strokecolor="#000000">
                <v:path arrowok="t"/>
              </v:shape>
            </v:group>
            <v:group style="position:absolute;left:10242;top:548;width:12;height:2" coordorigin="10242,548" coordsize="12,2">
              <v:shape style="position:absolute;left:10242;top:548;width:12;height:2" coordorigin="10242,548" coordsize="12,0" path="m10242,548l10254,548e" filled="false" stroked="true" strokeweight=".6pt" strokecolor="#000000">
                <v:path arrowok="t"/>
              </v:shape>
            </v:group>
            <v:group style="position:absolute;left:10242;top:567;width:12;height:2" coordorigin="10242,567" coordsize="12,2">
              <v:shape style="position:absolute;left:10242;top:567;width:12;height:2" coordorigin="10242,567" coordsize="12,0" path="m10242,567l10254,567e" filled="false" stroked="true" strokeweight=".6pt" strokecolor="#000000">
                <v:path arrowok="t"/>
              </v:shape>
            </v:group>
            <v:group style="position:absolute;left:10242;top:587;width:12;height:2" coordorigin="10242,587" coordsize="12,2">
              <v:shape style="position:absolute;left:10242;top:587;width:12;height:2" coordorigin="10242,587" coordsize="12,0" path="m10242,587l10254,587e" filled="false" stroked="true" strokeweight=".6pt" strokecolor="#000000">
                <v:path arrowok="t"/>
              </v:shape>
            </v:group>
            <v:group style="position:absolute;left:10242;top:606;width:12;height:2" coordorigin="10242,606" coordsize="12,2">
              <v:shape style="position:absolute;left:10242;top:606;width:12;height:2" coordorigin="10242,606" coordsize="12,0" path="m10242,606l10254,606e" filled="false" stroked="true" strokeweight=".6pt" strokecolor="#000000">
                <v:path arrowok="t"/>
              </v:shape>
            </v:group>
            <v:group style="position:absolute;left:10242;top:625;width:12;height:2" coordorigin="10242,625" coordsize="12,2">
              <v:shape style="position:absolute;left:10242;top:625;width:12;height:2" coordorigin="10242,625" coordsize="12,0" path="m10242,625l10254,625e" filled="false" stroked="true" strokeweight=".6pt" strokecolor="#000000">
                <v:path arrowok="t"/>
              </v:shape>
            </v:group>
            <v:group style="position:absolute;left:10242;top:644;width:12;height:2" coordorigin="10242,644" coordsize="12,2">
              <v:shape style="position:absolute;left:10242;top:644;width:12;height:2" coordorigin="10242,644" coordsize="12,0" path="m10242,644l10254,644e" filled="false" stroked="true" strokeweight=".6pt" strokecolor="#000000">
                <v:path arrowok="t"/>
              </v:shape>
            </v:group>
            <v:group style="position:absolute;left:10242;top:663;width:12;height:2" coordorigin="10242,663" coordsize="12,2">
              <v:shape style="position:absolute;left:10242;top:663;width:12;height:2" coordorigin="10242,663" coordsize="12,0" path="m10242,663l10254,663e" filled="false" stroked="true" strokeweight=".6pt" strokecolor="#000000">
                <v:path arrowok="t"/>
              </v:shape>
            </v:group>
            <v:group style="position:absolute;left:10242;top:683;width:12;height:2" coordorigin="10242,683" coordsize="12,2">
              <v:shape style="position:absolute;left:10242;top:683;width:12;height:2" coordorigin="10242,683" coordsize="12,0" path="m10242,683l10254,683e" filled="false" stroked="true" strokeweight=".6pt" strokecolor="#000000">
                <v:path arrowok="t"/>
              </v:shape>
            </v:group>
            <v:group style="position:absolute;left:10242;top:702;width:12;height:2" coordorigin="10242,702" coordsize="12,2">
              <v:shape style="position:absolute;left:10242;top:702;width:12;height:2" coordorigin="10242,702" coordsize="12,0" path="m10242,702l10254,702e" filled="false" stroked="true" strokeweight=".6pt" strokecolor="#000000">
                <v:path arrowok="t"/>
              </v:shape>
            </v:group>
            <v:group style="position:absolute;left:10242;top:721;width:12;height:2" coordorigin="10242,721" coordsize="12,2">
              <v:shape style="position:absolute;left:10242;top:721;width:12;height:2" coordorigin="10242,721" coordsize="12,0" path="m10242,721l10254,721e" filled="false" stroked="true" strokeweight=".6pt" strokecolor="#000000">
                <v:path arrowok="t"/>
              </v:shape>
            </v:group>
            <v:group style="position:absolute;left:10242;top:740;width:12;height:2" coordorigin="10242,740" coordsize="12,2">
              <v:shape style="position:absolute;left:10242;top:740;width:12;height:2" coordorigin="10242,740" coordsize="12,0" path="m10242,740l10254,740e" filled="false" stroked="true" strokeweight=".6pt" strokecolor="#000000">
                <v:path arrowok="t"/>
              </v:shape>
            </v:group>
            <v:group style="position:absolute;left:10242;top:759;width:12;height:2" coordorigin="10242,759" coordsize="12,2">
              <v:shape style="position:absolute;left:10242;top:759;width:12;height:2" coordorigin="10242,759" coordsize="12,0" path="m10242,759l10254,759e" filled="false" stroked="true" strokeweight=".6pt" strokecolor="#000000">
                <v:path arrowok="t"/>
              </v:shape>
            </v:group>
            <v:group style="position:absolute;left:10242;top:779;width:12;height:2" coordorigin="10242,779" coordsize="12,2">
              <v:shape style="position:absolute;left:10242;top:779;width:12;height:2" coordorigin="10242,779" coordsize="12,0" path="m10242,779l10254,779e" filled="false" stroked="true" strokeweight=".6pt" strokecolor="#000000">
                <v:path arrowok="t"/>
              </v:shape>
            </v:group>
            <v:group style="position:absolute;left:10242;top:798;width:12;height:2" coordorigin="10242,798" coordsize="12,2">
              <v:shape style="position:absolute;left:10242;top:798;width:12;height:2" coordorigin="10242,798" coordsize="12,0" path="m10242,798l10254,798e" filled="false" stroked="true" strokeweight=".6pt" strokecolor="#000000">
                <v:path arrowok="t"/>
              </v:shape>
            </v:group>
            <v:group style="position:absolute;left:10242;top:817;width:12;height:2" coordorigin="10242,817" coordsize="12,2">
              <v:shape style="position:absolute;left:10242;top:817;width:12;height:2" coordorigin="10242,817" coordsize="12,0" path="m10242,817l10254,817e" filled="false" stroked="true" strokeweight=".6pt" strokecolor="#000000">
                <v:path arrowok="t"/>
              </v:shape>
            </v:group>
            <v:group style="position:absolute;left:10242;top:836;width:12;height:2" coordorigin="10242,836" coordsize="12,2">
              <v:shape style="position:absolute;left:10242;top:836;width:12;height:2" coordorigin="10242,836" coordsize="12,0" path="m10242,836l10254,836e" filled="false" stroked="true" strokeweight=".6pt" strokecolor="#000000">
                <v:path arrowok="t"/>
              </v:shape>
            </v:group>
            <v:group style="position:absolute;left:10242;top:855;width:12;height:2" coordorigin="10242,855" coordsize="12,2">
              <v:shape style="position:absolute;left:10242;top:855;width:12;height:2" coordorigin="10242,855" coordsize="12,0" path="m10242,855l10254,855e" filled="false" stroked="true" strokeweight=".6pt" strokecolor="#000000">
                <v:path arrowok="t"/>
              </v:shape>
            </v:group>
            <v:group style="position:absolute;left:10242;top:875;width:12;height:2" coordorigin="10242,875" coordsize="12,2">
              <v:shape style="position:absolute;left:10242;top:875;width:12;height:2" coordorigin="10242,875" coordsize="12,0" path="m10242,875l10254,875e" filled="false" stroked="true" strokeweight=".6pt" strokecolor="#000000">
                <v:path arrowok="t"/>
              </v:shape>
            </v:group>
            <v:group style="position:absolute;left:10242;top:894;width:12;height:2" coordorigin="10242,894" coordsize="12,2">
              <v:shape style="position:absolute;left:10242;top:894;width:12;height:2" coordorigin="10242,894" coordsize="12,0" path="m10242,894l10254,894e" filled="false" stroked="true" strokeweight=".6pt" strokecolor="#000000">
                <v:path arrowok="t"/>
              </v:shape>
            </v:group>
            <v:group style="position:absolute;left:10242;top:913;width:12;height:2" coordorigin="10242,913" coordsize="12,2">
              <v:shape style="position:absolute;left:10242;top:913;width:12;height:2" coordorigin="10242,913" coordsize="12,0" path="m10242,913l10254,913e" filled="false" stroked="true" strokeweight=".6pt" strokecolor="#000000">
                <v:path arrowok="t"/>
              </v:shape>
            </v:group>
            <v:group style="position:absolute;left:10242;top:932;width:12;height:2" coordorigin="10242,932" coordsize="12,2">
              <v:shape style="position:absolute;left:10242;top:932;width:12;height:2" coordorigin="10242,932" coordsize="12,0" path="m10242,932l10254,932e" filled="false" stroked="true" strokeweight=".6pt" strokecolor="#000000">
                <v:path arrowok="t"/>
              </v:shape>
            </v:group>
            <v:group style="position:absolute;left:10242;top:951;width:12;height:2" coordorigin="10242,951" coordsize="12,2">
              <v:shape style="position:absolute;left:10242;top:951;width:12;height:2" coordorigin="10242,951" coordsize="12,0" path="m10242,951l10254,951e" filled="false" stroked="true" strokeweight=".6pt" strokecolor="#000000">
                <v:path arrowok="t"/>
              </v:shape>
            </v:group>
            <v:group style="position:absolute;left:10242;top:971;width:12;height:2" coordorigin="10242,971" coordsize="12,2">
              <v:shape style="position:absolute;left:10242;top:971;width:12;height:2" coordorigin="10242,971" coordsize="12,0" path="m10242,971l10254,971e" filled="false" stroked="true" strokeweight=".6pt" strokecolor="#000000">
                <v:path arrowok="t"/>
              </v:shape>
            </v:group>
            <v:group style="position:absolute;left:10242;top:990;width:12;height:2" coordorigin="10242,990" coordsize="12,2">
              <v:shape style="position:absolute;left:10242;top:990;width:12;height:2" coordorigin="10242,990" coordsize="12,0" path="m10242,990l10254,990e" filled="false" stroked="true" strokeweight=".6pt" strokecolor="#000000">
                <v:path arrowok="t"/>
              </v:shape>
            </v:group>
            <v:group style="position:absolute;left:10242;top:1009;width:12;height:2" coordorigin="10242,1009" coordsize="12,2">
              <v:shape style="position:absolute;left:10242;top:1009;width:12;height:2" coordorigin="10242,1009" coordsize="12,0" path="m10242,1009l10254,1009e" filled="false" stroked="true" strokeweight=".6pt" strokecolor="#000000">
                <v:path arrowok="t"/>
              </v:shape>
            </v:group>
            <v:group style="position:absolute;left:10242;top:1028;width:12;height:2" coordorigin="10242,1028" coordsize="12,2">
              <v:shape style="position:absolute;left:10242;top:1028;width:12;height:2" coordorigin="10242,1028" coordsize="12,0" path="m10242,1028l10254,1028e" filled="false" stroked="true" strokeweight=".6pt" strokecolor="#000000">
                <v:path arrowok="t"/>
              </v:shape>
            </v:group>
            <v:group style="position:absolute;left:10242;top:1047;width:12;height:2" coordorigin="10242,1047" coordsize="12,2">
              <v:shape style="position:absolute;left:10242;top:1047;width:12;height:2" coordorigin="10242,1047" coordsize="12,0" path="m10242,1047l10254,1047e" filled="false" stroked="true" strokeweight=".6pt" strokecolor="#000000">
                <v:path arrowok="t"/>
              </v:shape>
            </v:group>
            <v:group style="position:absolute;left:10242;top:1067;width:12;height:2" coordorigin="10242,1067" coordsize="12,2">
              <v:shape style="position:absolute;left:10242;top:1067;width:12;height:2" coordorigin="10242,1067" coordsize="12,0" path="m10242,1067l10254,1067e" filled="false" stroked="true" strokeweight=".6pt" strokecolor="#000000">
                <v:path arrowok="t"/>
              </v:shape>
            </v:group>
            <v:group style="position:absolute;left:10242;top:1086;width:12;height:2" coordorigin="10242,1086" coordsize="12,2">
              <v:shape style="position:absolute;left:10242;top:1086;width:12;height:2" coordorigin="10242,1086" coordsize="12,0" path="m10242,1086l10254,1086e" filled="false" stroked="true" strokeweight=".6pt" strokecolor="#000000">
                <v:path arrowok="t"/>
              </v:shape>
            </v:group>
            <v:group style="position:absolute;left:10242;top:1105;width:12;height:2" coordorigin="10242,1105" coordsize="12,2">
              <v:shape style="position:absolute;left:10242;top:1105;width:12;height:2" coordorigin="10242,1105" coordsize="12,0" path="m10242,1105l10254,1105e" filled="false" stroked="true" strokeweight=".6pt" strokecolor="#000000">
                <v:path arrowok="t"/>
              </v:shape>
            </v:group>
            <v:group style="position:absolute;left:10242;top:1124;width:12;height:2" coordorigin="10242,1124" coordsize="12,2">
              <v:shape style="position:absolute;left:10242;top:1124;width:12;height:2" coordorigin="10242,1124" coordsize="12,0" path="m10242,1124l10254,1124e" filled="false" stroked="true" strokeweight=".6pt" strokecolor="#000000">
                <v:path arrowok="t"/>
              </v:shape>
            </v:group>
            <v:group style="position:absolute;left:10242;top:1143;width:12;height:2" coordorigin="10242,1143" coordsize="12,2">
              <v:shape style="position:absolute;left:10242;top:1143;width:12;height:2" coordorigin="10242,1143" coordsize="12,0" path="m10242,1143l10254,1143e" filled="false" stroked="true" strokeweight=".6pt" strokecolor="#000000">
                <v:path arrowok="t"/>
              </v:shape>
            </v:group>
            <v:group style="position:absolute;left:10242;top:1163;width:12;height:2" coordorigin="10242,1163" coordsize="12,2">
              <v:shape style="position:absolute;left:10242;top:1163;width:12;height:2" coordorigin="10242,1163" coordsize="12,0" path="m10242,1163l10254,1163e" filled="false" stroked="true" strokeweight=".6pt" strokecolor="#000000">
                <v:path arrowok="t"/>
              </v:shape>
            </v:group>
            <v:group style="position:absolute;left:10242;top:1182;width:12;height:2" coordorigin="10242,1182" coordsize="12,2">
              <v:shape style="position:absolute;left:10242;top:1182;width:12;height:2" coordorigin="10242,1182" coordsize="12,0" path="m10242,1182l10254,1182e" filled="false" stroked="true" strokeweight=".6pt" strokecolor="#000000">
                <v:path arrowok="t"/>
              </v:shape>
            </v:group>
            <v:group style="position:absolute;left:10242;top:1201;width:12;height:2" coordorigin="10242,1201" coordsize="12,2">
              <v:shape style="position:absolute;left:10242;top:1201;width:12;height:2" coordorigin="10242,1201" coordsize="12,0" path="m10242,1201l10254,1201e" filled="false" stroked="true" strokeweight=".6pt" strokecolor="#000000">
                <v:path arrowok="t"/>
              </v:shape>
            </v:group>
            <v:group style="position:absolute;left:10242;top:1220;width:12;height:2" coordorigin="10242,1220" coordsize="12,2">
              <v:shape style="position:absolute;left:10242;top:1220;width:12;height:2" coordorigin="10242,1220" coordsize="12,0" path="m10242,1220l10254,1220e" filled="false" stroked="true" strokeweight=".6pt" strokecolor="#000000">
                <v:path arrowok="t"/>
              </v:shape>
            </v:group>
            <v:group style="position:absolute;left:10242;top:1239;width:12;height:2" coordorigin="10242,1239" coordsize="12,2">
              <v:shape style="position:absolute;left:10242;top:1239;width:12;height:2" coordorigin="10242,1239" coordsize="12,0" path="m10242,1239l10254,1239e" filled="false" stroked="true" strokeweight=".6pt" strokecolor="#000000">
                <v:path arrowok="t"/>
              </v:shape>
            </v:group>
            <v:group style="position:absolute;left:10242;top:1259;width:12;height:2" coordorigin="10242,1259" coordsize="12,2">
              <v:shape style="position:absolute;left:10242;top:1259;width:12;height:2" coordorigin="10242,1259" coordsize="12,0" path="m10242,1259l10254,1259e" filled="false" stroked="true" strokeweight=".6pt" strokecolor="#000000">
                <v:path arrowok="t"/>
              </v:shape>
            </v:group>
            <v:group style="position:absolute;left:10242;top:1278;width:12;height:2" coordorigin="10242,1278" coordsize="12,2">
              <v:shape style="position:absolute;left:10242;top:1278;width:12;height:2" coordorigin="10242,1278" coordsize="12,0" path="m10242,1278l10254,1278e" filled="false" stroked="true" strokeweight=".6pt" strokecolor="#000000">
                <v:path arrowok="t"/>
              </v:shape>
            </v:group>
            <v:group style="position:absolute;left:10242;top:1297;width:12;height:2" coordorigin="10242,1297" coordsize="12,2">
              <v:shape style="position:absolute;left:10242;top:1297;width:12;height:2" coordorigin="10242,1297" coordsize="12,0" path="m10242,1297l10254,1297e" filled="false" stroked="true" strokeweight=".6pt" strokecolor="#000000">
                <v:path arrowok="t"/>
              </v:shape>
            </v:group>
            <v:group style="position:absolute;left:10242;top:1316;width:12;height:2" coordorigin="10242,1316" coordsize="12,2">
              <v:shape style="position:absolute;left:10242;top:1316;width:12;height:2" coordorigin="10242,1316" coordsize="12,0" path="m10242,1316l10254,1316e" filled="false" stroked="true" strokeweight=".6pt" strokecolor="#000000">
                <v:path arrowok="t"/>
              </v:shape>
            </v:group>
            <v:group style="position:absolute;left:10242;top:1335;width:12;height:2" coordorigin="10242,1335" coordsize="12,2">
              <v:shape style="position:absolute;left:10242;top:1335;width:12;height:2" coordorigin="10242,1335" coordsize="12,0" path="m10242,1335l10254,1335e" filled="false" stroked="true" strokeweight=".6pt" strokecolor="#000000">
                <v:path arrowok="t"/>
              </v:shape>
            </v:group>
            <v:group style="position:absolute;left:10242;top:1355;width:12;height:2" coordorigin="10242,1355" coordsize="12,2">
              <v:shape style="position:absolute;left:10242;top:1355;width:12;height:2" coordorigin="10242,1355" coordsize="12,0" path="m10242,1355l10254,1355e" filled="false" stroked="true" strokeweight=".6pt" strokecolor="#000000">
                <v:path arrowok="t"/>
              </v:shape>
            </v:group>
            <v:group style="position:absolute;left:10242;top:1374;width:12;height:2" coordorigin="10242,1374" coordsize="12,2">
              <v:shape style="position:absolute;left:10242;top:1374;width:12;height:2" coordorigin="10242,1374" coordsize="12,0" path="m10242,1374l10254,1374e" filled="false" stroked="true" strokeweight=".6pt" strokecolor="#000000">
                <v:path arrowok="t"/>
              </v:shape>
            </v:group>
            <v:group style="position:absolute;left:10242;top:1393;width:12;height:2" coordorigin="10242,1393" coordsize="12,2">
              <v:shape style="position:absolute;left:10242;top:1393;width:12;height:2" coordorigin="10242,1393" coordsize="12,0" path="m10242,1393l10254,1393e" filled="false" stroked="true" strokeweight=".6pt" strokecolor="#000000">
                <v:path arrowok="t"/>
              </v:shape>
            </v:group>
            <v:group style="position:absolute;left:10242;top:1412;width:12;height:2" coordorigin="10242,1412" coordsize="12,2">
              <v:shape style="position:absolute;left:10242;top:1412;width:12;height:2" coordorigin="10242,1412" coordsize="12,0" path="m10242,1412l10254,1412e" filled="false" stroked="true" strokeweight=".6pt" strokecolor="#000000">
                <v:path arrowok="t"/>
              </v:shape>
            </v:group>
            <v:group style="position:absolute;left:10242;top:1431;width:12;height:2" coordorigin="10242,1431" coordsize="12,2">
              <v:shape style="position:absolute;left:10242;top:1431;width:12;height:2" coordorigin="10242,1431" coordsize="12,0" path="m10242,1431l10254,1431e" filled="false" stroked="true" strokeweight=".6pt" strokecolor="#000000">
                <v:path arrowok="t"/>
              </v:shape>
            </v:group>
            <v:group style="position:absolute;left:10242;top:1451;width:12;height:2" coordorigin="10242,1451" coordsize="12,2">
              <v:shape style="position:absolute;left:10242;top:1451;width:12;height:2" coordorigin="10242,1451" coordsize="12,0" path="m10242,1451l10254,1451e" filled="false" stroked="true" strokeweight=".6pt" strokecolor="#000000">
                <v:path arrowok="t"/>
              </v:shape>
            </v:group>
            <v:group style="position:absolute;left:10242;top:1470;width:12;height:2" coordorigin="10242,1470" coordsize="12,2">
              <v:shape style="position:absolute;left:10242;top:1470;width:12;height:2" coordorigin="10242,1470" coordsize="12,0" path="m10242,1470l10254,1470e" filled="false" stroked="true" strokeweight=".6pt" strokecolor="#000000">
                <v:path arrowok="t"/>
              </v:shape>
            </v:group>
            <v:group style="position:absolute;left:10242;top:1489;width:12;height:2" coordorigin="10242,1489" coordsize="12,2">
              <v:shape style="position:absolute;left:10242;top:1489;width:12;height:2" coordorigin="10242,1489" coordsize="12,0" path="m10242,1489l10254,1489e" filled="false" stroked="true" strokeweight=".6pt" strokecolor="#000000">
                <v:path arrowok="t"/>
              </v:shape>
            </v:group>
            <v:group style="position:absolute;left:10242;top:1508;width:12;height:2" coordorigin="10242,1508" coordsize="12,2">
              <v:shape style="position:absolute;left:10242;top:1508;width:12;height:2" coordorigin="10242,1508" coordsize="12,0" path="m10242,1508l10254,1508e" filled="false" stroked="true" strokeweight=".6pt" strokecolor="#000000">
                <v:path arrowok="t"/>
              </v:shape>
            </v:group>
            <v:group style="position:absolute;left:10242;top:1527;width:12;height:2" coordorigin="10242,1527" coordsize="12,2">
              <v:shape style="position:absolute;left:10242;top:1527;width:12;height:2" coordorigin="10242,1527" coordsize="12,0" path="m10242,1527l10254,1527e" filled="false" stroked="true" strokeweight=".6pt" strokecolor="#000000">
                <v:path arrowok="t"/>
              </v:shape>
            </v:group>
            <v:group style="position:absolute;left:10242;top:1547;width:12;height:2" coordorigin="10242,1547" coordsize="12,2">
              <v:shape style="position:absolute;left:10242;top:1547;width:12;height:2" coordorigin="10242,1547" coordsize="12,0" path="m10242,1547l10254,1547e" filled="false" stroked="true" strokeweight=".6pt" strokecolor="#000000">
                <v:path arrowok="t"/>
              </v:shape>
            </v:group>
            <v:group style="position:absolute;left:10242;top:1566;width:12;height:2" coordorigin="10242,1566" coordsize="12,2">
              <v:shape style="position:absolute;left:10242;top:1566;width:12;height:2" coordorigin="10242,1566" coordsize="12,0" path="m10242,1566l10254,1566e" filled="false" stroked="true" strokeweight=".6pt" strokecolor="#000000">
                <v:path arrowok="t"/>
              </v:shape>
            </v:group>
            <v:group style="position:absolute;left:10242;top:1585;width:12;height:2" coordorigin="10242,1585" coordsize="12,2">
              <v:shape style="position:absolute;left:10242;top:1585;width:12;height:2" coordorigin="10242,1585" coordsize="12,0" path="m10242,1585l10254,1585e" filled="false" stroked="true" strokeweight=".6pt" strokecolor="#000000">
                <v:path arrowok="t"/>
              </v:shape>
            </v:group>
            <v:group style="position:absolute;left:10242;top:1604;width:12;height:2" coordorigin="10242,1604" coordsize="12,2">
              <v:shape style="position:absolute;left:10242;top:1604;width:12;height:2" coordorigin="10242,1604" coordsize="12,0" path="m10242,1604l10254,1604e" filled="false" stroked="true" strokeweight=".6pt" strokecolor="#000000">
                <v:path arrowok="t"/>
              </v:shape>
            </v:group>
            <v:group style="position:absolute;left:10242;top:1623;width:12;height:2" coordorigin="10242,1623" coordsize="12,2">
              <v:shape style="position:absolute;left:10242;top:1623;width:12;height:2" coordorigin="10242,1623" coordsize="12,0" path="m10242,1623l10254,1623e" filled="false" stroked="true" strokeweight=".6pt" strokecolor="#000000">
                <v:path arrowok="t"/>
              </v:shape>
            </v:group>
            <v:group style="position:absolute;left:10242;top:1643;width:12;height:2" coordorigin="10242,1643" coordsize="12,2">
              <v:shape style="position:absolute;left:10242;top:1643;width:12;height:2" coordorigin="10242,1643" coordsize="12,0" path="m10242,1643l10254,1643e" filled="false" stroked="true" strokeweight=".6pt" strokecolor="#000000">
                <v:path arrowok="t"/>
              </v:shape>
            </v:group>
            <v:group style="position:absolute;left:10242;top:1662;width:12;height:2" coordorigin="10242,1662" coordsize="12,2">
              <v:shape style="position:absolute;left:10242;top:1662;width:12;height:2" coordorigin="10242,1662" coordsize="12,0" path="m10242,1662l10254,1662e" filled="false" stroked="true" strokeweight=".6pt" strokecolor="#000000">
                <v:path arrowok="t"/>
              </v:shape>
            </v:group>
            <v:group style="position:absolute;left:10242;top:1681;width:12;height:2" coordorigin="10242,1681" coordsize="12,2">
              <v:shape style="position:absolute;left:10242;top:1681;width:12;height:2" coordorigin="10242,1681" coordsize="12,0" path="m10242,1681l10254,1681e" filled="false" stroked="true" strokeweight=".6pt" strokecolor="#000000">
                <v:path arrowok="t"/>
              </v:shape>
            </v:group>
            <v:group style="position:absolute;left:10242;top:1700;width:12;height:2" coordorigin="10242,1700" coordsize="12,2">
              <v:shape style="position:absolute;left:10242;top:1700;width:12;height:2" coordorigin="10242,1700" coordsize="12,0" path="m10242,1700l10254,1700e" filled="false" stroked="true" strokeweight=".6pt" strokecolor="#000000">
                <v:path arrowok="t"/>
              </v:shape>
            </v:group>
            <v:group style="position:absolute;left:10242;top:1719;width:12;height:2" coordorigin="10242,1719" coordsize="12,2">
              <v:shape style="position:absolute;left:10242;top:1719;width:12;height:2" coordorigin="10242,1719" coordsize="12,0" path="m10242,1719l10254,1719e" filled="false" stroked="true" strokeweight=".6pt" strokecolor="#000000">
                <v:path arrowok="t"/>
              </v:shape>
            </v:group>
            <v:group style="position:absolute;left:10242;top:1739;width:12;height:2" coordorigin="10242,1739" coordsize="12,2">
              <v:shape style="position:absolute;left:10242;top:1739;width:12;height:2" coordorigin="10242,1739" coordsize="12,0" path="m10242,1739l10254,1739e" filled="false" stroked="true" strokeweight=".6pt" strokecolor="#000000">
                <v:path arrowok="t"/>
              </v:shape>
            </v:group>
            <v:group style="position:absolute;left:10243;top:1787;width:10;height:2" coordorigin="10243,1787" coordsize="10,2">
              <v:shape style="position:absolute;left:10243;top:1787;width:10;height:2" coordorigin="10243,1787" coordsize="10,0" path="m10243,1787l10253,1787e" filled="false" stroked="true" strokeweight=".48pt" strokecolor="#000000">
                <v:path arrowok="t"/>
              </v:shape>
            </v:group>
            <v:group style="position:absolute;left:10243;top:1806;width:10;height:2" coordorigin="10243,1806" coordsize="10,2">
              <v:shape style="position:absolute;left:10243;top:1806;width:10;height:2" coordorigin="10243,1806" coordsize="10,0" path="m10243,1806l10253,1806e" filled="false" stroked="true" strokeweight=".48pt" strokecolor="#000000">
                <v:path arrowok="t"/>
              </v:shape>
            </v:group>
            <v:group style="position:absolute;left:10243;top:1825;width:10;height:2" coordorigin="10243,1825" coordsize="10,2">
              <v:shape style="position:absolute;left:10243;top:1825;width:10;height:2" coordorigin="10243,1825" coordsize="10,0" path="m10243,1825l10253,1825e" filled="false" stroked="true" strokeweight=".48pt" strokecolor="#000000">
                <v:path arrowok="t"/>
              </v:shape>
            </v:group>
            <v:group style="position:absolute;left:10243;top:1844;width:10;height:2" coordorigin="10243,1844" coordsize="10,2">
              <v:shape style="position:absolute;left:10243;top:1844;width:10;height:2" coordorigin="10243,1844" coordsize="10,0" path="m10243,1844l10253,1844e" filled="false" stroked="true" strokeweight=".48pt" strokecolor="#000000">
                <v:path arrowok="t"/>
              </v:shape>
            </v:group>
            <v:group style="position:absolute;left:10243;top:1863;width:10;height:2" coordorigin="10243,1863" coordsize="10,2">
              <v:shape style="position:absolute;left:10243;top:1863;width:10;height:2" coordorigin="10243,1863" coordsize="10,0" path="m10243,1863l10253,1863e" filled="false" stroked="true" strokeweight=".48pt" strokecolor="#000000">
                <v:path arrowok="t"/>
              </v:shape>
            </v:group>
            <v:group style="position:absolute;left:10243;top:1883;width:10;height:2" coordorigin="10243,1883" coordsize="10,2">
              <v:shape style="position:absolute;left:10243;top:1883;width:10;height:2" coordorigin="10243,1883" coordsize="10,0" path="m10243,1883l10253,1883e" filled="false" stroked="true" strokeweight=".48pt" strokecolor="#000000">
                <v:path arrowok="t"/>
              </v:shape>
            </v:group>
            <v:group style="position:absolute;left:10243;top:1902;width:10;height:2" coordorigin="10243,1902" coordsize="10,2">
              <v:shape style="position:absolute;left:10243;top:1902;width:10;height:2" coordorigin="10243,1902" coordsize="10,0" path="m10243,1902l10253,1902e" filled="false" stroked="true" strokeweight=".48pt" strokecolor="#000000">
                <v:path arrowok="t"/>
              </v:shape>
            </v:group>
            <v:group style="position:absolute;left:10243;top:1921;width:10;height:2" coordorigin="10243,1921" coordsize="10,2">
              <v:shape style="position:absolute;left:10243;top:1921;width:10;height:2" coordorigin="10243,1921" coordsize="10,0" path="m10243,1921l10253,1921e" filled="false" stroked="true" strokeweight=".48pt" strokecolor="#000000">
                <v:path arrowok="t"/>
              </v:shape>
            </v:group>
            <v:group style="position:absolute;left:10243;top:1940;width:10;height:2" coordorigin="10243,1940" coordsize="10,2">
              <v:shape style="position:absolute;left:10243;top:1940;width:10;height:2" coordorigin="10243,1940" coordsize="10,0" path="m10243,1940l10253,1940e" filled="false" stroked="true" strokeweight=".48pt" strokecolor="#000000">
                <v:path arrowok="t"/>
              </v:shape>
            </v:group>
            <v:group style="position:absolute;left:10243;top:1959;width:10;height:2" coordorigin="10243,1959" coordsize="10,2">
              <v:shape style="position:absolute;left:10243;top:1959;width:10;height:2" coordorigin="10243,1959" coordsize="10,0" path="m10243,1959l10253,1959e" filled="false" stroked="true" strokeweight=".48pt" strokecolor="#000000">
                <v:path arrowok="t"/>
              </v:shape>
            </v:group>
            <v:group style="position:absolute;left:10243;top:1979;width:10;height:2" coordorigin="10243,1979" coordsize="10,2">
              <v:shape style="position:absolute;left:10243;top:1979;width:10;height:2" coordorigin="10243,1979" coordsize="10,0" path="m10243,1979l10253,1979e" filled="false" stroked="true" strokeweight=".48pt" strokecolor="#000000">
                <v:path arrowok="t"/>
              </v:shape>
            </v:group>
            <v:group style="position:absolute;left:10243;top:1998;width:10;height:2" coordorigin="10243,1998" coordsize="10,2">
              <v:shape style="position:absolute;left:10243;top:1998;width:10;height:2" coordorigin="10243,1998" coordsize="10,0" path="m10243,1998l10253,1998e" filled="false" stroked="true" strokeweight=".48pt" strokecolor="#000000">
                <v:path arrowok="t"/>
              </v:shape>
            </v:group>
            <v:group style="position:absolute;left:10243;top:2017;width:10;height:2" coordorigin="10243,2017" coordsize="10,2">
              <v:shape style="position:absolute;left:10243;top:2017;width:10;height:2" coordorigin="10243,2017" coordsize="10,0" path="m10243,2017l10253,2017e" filled="false" stroked="true" strokeweight=".48pt" strokecolor="#000000">
                <v:path arrowok="t"/>
              </v:shape>
            </v:group>
            <v:group style="position:absolute;left:10243;top:2036;width:10;height:2" coordorigin="10243,2036" coordsize="10,2">
              <v:shape style="position:absolute;left:10243;top:2036;width:10;height:2" coordorigin="10243,2036" coordsize="10,0" path="m10243,2036l10253,2036e" filled="false" stroked="true" strokeweight=".48pt" strokecolor="#000000">
                <v:path arrowok="t"/>
              </v:shape>
            </v:group>
            <v:group style="position:absolute;left:10243;top:2055;width:10;height:2" coordorigin="10243,2055" coordsize="10,2">
              <v:shape style="position:absolute;left:10243;top:2055;width:10;height:2" coordorigin="10243,2055" coordsize="10,0" path="m10243,2055l10253,2055e" filled="false" stroked="true" strokeweight=".48pt" strokecolor="#000000">
                <v:path arrowok="t"/>
              </v:shape>
            </v:group>
            <v:group style="position:absolute;left:10243;top:2075;width:10;height:2" coordorigin="10243,2075" coordsize="10,2">
              <v:shape style="position:absolute;left:10243;top:2075;width:10;height:2" coordorigin="10243,2075" coordsize="10,0" path="m10243,2075l10253,2075e" filled="false" stroked="true" strokeweight=".48pt" strokecolor="#000000">
                <v:path arrowok="t"/>
              </v:shape>
            </v:group>
            <v:group style="position:absolute;left:10243;top:2094;width:10;height:2" coordorigin="10243,2094" coordsize="10,2">
              <v:shape style="position:absolute;left:10243;top:2094;width:10;height:2" coordorigin="10243,2094" coordsize="10,0" path="m10243,2094l10253,2094e" filled="false" stroked="true" strokeweight=".48pt" strokecolor="#000000">
                <v:path arrowok="t"/>
              </v:shape>
            </v:group>
            <v:group style="position:absolute;left:10243;top:2113;width:10;height:2" coordorigin="10243,2113" coordsize="10,2">
              <v:shape style="position:absolute;left:10243;top:2113;width:10;height:2" coordorigin="10243,2113" coordsize="10,0" path="m10243,2113l10253,2113e" filled="false" stroked="true" strokeweight=".48pt" strokecolor="#000000">
                <v:path arrowok="t"/>
              </v:shape>
            </v:group>
            <v:group style="position:absolute;left:10243;top:2132;width:10;height:2" coordorigin="10243,2132" coordsize="10,2">
              <v:shape style="position:absolute;left:10243;top:2132;width:10;height:2" coordorigin="10243,2132" coordsize="10,0" path="m10243,2132l10253,2132e" filled="false" stroked="true" strokeweight=".48pt" strokecolor="#000000">
                <v:path arrowok="t"/>
              </v:shape>
            </v:group>
            <v:group style="position:absolute;left:10243;top:2151;width:10;height:2" coordorigin="10243,2151" coordsize="10,2">
              <v:shape style="position:absolute;left:10243;top:2151;width:10;height:2" coordorigin="10243,2151" coordsize="10,0" path="m10243,2151l10253,2151e" filled="false" stroked="true" strokeweight=".48pt" strokecolor="#000000">
                <v:path arrowok="t"/>
              </v:shape>
            </v:group>
            <v:group style="position:absolute;left:10243;top:2171;width:10;height:2" coordorigin="10243,2171" coordsize="10,2">
              <v:shape style="position:absolute;left:10243;top:2171;width:10;height:2" coordorigin="10243,2171" coordsize="10,0" path="m10243,2171l10253,2171e" filled="false" stroked="true" strokeweight=".48pt" strokecolor="#000000">
                <v:path arrowok="t"/>
              </v:shape>
            </v:group>
            <v:group style="position:absolute;left:10243;top:2247;width:10;height:2" coordorigin="10243,2247" coordsize="10,2">
              <v:shape style="position:absolute;left:10243;top:2247;width:10;height:2" coordorigin="10243,2247" coordsize="10,0" path="m10243,2247l10253,2247e" filled="false" stroked="true" strokeweight=".48pt" strokecolor="#000000">
                <v:path arrowok="t"/>
              </v:shape>
            </v:group>
            <v:group style="position:absolute;left:10243;top:2267;width:10;height:2" coordorigin="10243,2267" coordsize="10,2">
              <v:shape style="position:absolute;left:10243;top:2267;width:10;height:2" coordorigin="10243,2267" coordsize="10,0" path="m10243,2267l10253,2267e" filled="false" stroked="true" strokeweight=".48pt" strokecolor="#000000">
                <v:path arrowok="t"/>
              </v:shape>
            </v:group>
            <v:group style="position:absolute;left:10243;top:2286;width:10;height:2" coordorigin="10243,2286" coordsize="10,2">
              <v:shape style="position:absolute;left:10243;top:2286;width:10;height:2" coordorigin="10243,2286" coordsize="10,0" path="m10243,2286l10253,2286e" filled="false" stroked="true" strokeweight=".48pt" strokecolor="#000000">
                <v:path arrowok="t"/>
              </v:shape>
            </v:group>
            <v:group style="position:absolute;left:10243;top:2305;width:10;height:2" coordorigin="10243,2305" coordsize="10,2">
              <v:shape style="position:absolute;left:10243;top:2305;width:10;height:2" coordorigin="10243,2305" coordsize="10,0" path="m10243,2305l10253,2305e" filled="false" stroked="true" strokeweight=".48pt" strokecolor="#000000">
                <v:path arrowok="t"/>
              </v:shape>
            </v:group>
            <v:group style="position:absolute;left:10243;top:2324;width:10;height:2" coordorigin="10243,2324" coordsize="10,2">
              <v:shape style="position:absolute;left:10243;top:2324;width:10;height:2" coordorigin="10243,2324" coordsize="10,0" path="m10243,2324l10253,2324e" filled="false" stroked="true" strokeweight=".48pt" strokecolor="#000000">
                <v:path arrowok="t"/>
              </v:shape>
            </v:group>
            <v:group style="position:absolute;left:10243;top:2343;width:10;height:2" coordorigin="10243,2343" coordsize="10,2">
              <v:shape style="position:absolute;left:10243;top:2343;width:10;height:2" coordorigin="10243,2343" coordsize="10,0" path="m10243,2343l10253,2343e" filled="false" stroked="true" strokeweight=".48pt" strokecolor="#000000">
                <v:path arrowok="t"/>
              </v:shape>
            </v:group>
            <v:group style="position:absolute;left:10243;top:2363;width:10;height:2" coordorigin="10243,2363" coordsize="10,2">
              <v:shape style="position:absolute;left:10243;top:2363;width:10;height:2" coordorigin="10243,2363" coordsize="10,0" path="m10243,2363l10253,2363e" filled="false" stroked="true" strokeweight=".48pt" strokecolor="#000000">
                <v:path arrowok="t"/>
              </v:shape>
            </v:group>
            <v:group style="position:absolute;left:10243;top:2382;width:10;height:2" coordorigin="10243,2382" coordsize="10,2">
              <v:shape style="position:absolute;left:10243;top:2382;width:10;height:2" coordorigin="10243,2382" coordsize="10,0" path="m10243,2382l10253,2382e" filled="false" stroked="true" strokeweight=".48pt" strokecolor="#000000">
                <v:path arrowok="t"/>
              </v:shape>
            </v:group>
            <v:group style="position:absolute;left:10243;top:2401;width:10;height:2" coordorigin="10243,2401" coordsize="10,2">
              <v:shape style="position:absolute;left:10243;top:2401;width:10;height:2" coordorigin="10243,2401" coordsize="10,0" path="m10243,2401l10253,2401e" filled="false" stroked="true" strokeweight=".48pt" strokecolor="#000000">
                <v:path arrowok="t"/>
              </v:shape>
            </v:group>
            <v:group style="position:absolute;left:10243;top:2420;width:10;height:2" coordorigin="10243,2420" coordsize="10,2">
              <v:shape style="position:absolute;left:10243;top:2420;width:10;height:2" coordorigin="10243,2420" coordsize="10,0" path="m10243,2420l10253,2420e" filled="false" stroked="true" strokeweight=".48pt" strokecolor="#000000">
                <v:path arrowok="t"/>
              </v:shape>
            </v:group>
            <v:group style="position:absolute;left:10243;top:2439;width:10;height:2" coordorigin="10243,2439" coordsize="10,2">
              <v:shape style="position:absolute;left:10243;top:2439;width:10;height:2" coordorigin="10243,2439" coordsize="10,0" path="m10243,2439l10253,2439e" filled="false" stroked="true" strokeweight=".48pt" strokecolor="#000000">
                <v:path arrowok="t"/>
              </v:shape>
            </v:group>
            <v:group style="position:absolute;left:10243;top:2459;width:10;height:2" coordorigin="10243,2459" coordsize="10,2">
              <v:shape style="position:absolute;left:10243;top:2459;width:10;height:2" coordorigin="10243,2459" coordsize="10,0" path="m10243,2459l10253,2459e" filled="false" stroked="true" strokeweight=".48pt" strokecolor="#000000">
                <v:path arrowok="t"/>
              </v:shape>
            </v:group>
            <v:group style="position:absolute;left:10243;top:2478;width:10;height:2" coordorigin="10243,2478" coordsize="10,2">
              <v:shape style="position:absolute;left:10243;top:2478;width:10;height:2" coordorigin="10243,2478" coordsize="10,0" path="m10243,2478l10253,2478e" filled="false" stroked="true" strokeweight=".48pt" strokecolor="#000000">
                <v:path arrowok="t"/>
              </v:shape>
            </v:group>
            <v:group style="position:absolute;left:10243;top:2497;width:10;height:2" coordorigin="10243,2497" coordsize="10,2">
              <v:shape style="position:absolute;left:10243;top:2497;width:10;height:2" coordorigin="10243,2497" coordsize="10,0" path="m10243,2497l10253,2497e" filled="false" stroked="true" strokeweight=".48pt" strokecolor="#000000">
                <v:path arrowok="t"/>
              </v:shape>
            </v:group>
            <v:group style="position:absolute;left:10243;top:2516;width:10;height:2" coordorigin="10243,2516" coordsize="10,2">
              <v:shape style="position:absolute;left:10243;top:2516;width:10;height:2" coordorigin="10243,2516" coordsize="10,0" path="m10243,2516l10253,2516e" filled="false" stroked="true" strokeweight=".48pt" strokecolor="#000000">
                <v:path arrowok="t"/>
              </v:shape>
            </v:group>
            <v:group style="position:absolute;left:10243;top:2535;width:10;height:2" coordorigin="10243,2535" coordsize="10,2">
              <v:shape style="position:absolute;left:10243;top:2535;width:10;height:2" coordorigin="10243,2535" coordsize="10,0" path="m10243,2535l10253,2535e" filled="false" stroked="true" strokeweight=".48pt" strokecolor="#000000">
                <v:path arrowok="t"/>
              </v:shape>
            </v:group>
            <v:group style="position:absolute;left:10243;top:2555;width:10;height:2" coordorigin="10243,2555" coordsize="10,2">
              <v:shape style="position:absolute;left:10243;top:2555;width:10;height:2" coordorigin="10243,2555" coordsize="10,0" path="m10243,2555l10253,2555e" filled="false" stroked="true" strokeweight=".48pt" strokecolor="#000000">
                <v:path arrowok="t"/>
              </v:shape>
            </v:group>
            <v:group style="position:absolute;left:10243;top:2574;width:10;height:2" coordorigin="10243,2574" coordsize="10,2">
              <v:shape style="position:absolute;left:10243;top:2574;width:10;height:2" coordorigin="10243,2574" coordsize="10,0" path="m10243,2574l10253,2574e" filled="false" stroked="true" strokeweight=".48pt" strokecolor="#000000">
                <v:path arrowok="t"/>
              </v:shape>
            </v:group>
            <v:group style="position:absolute;left:10243;top:2593;width:10;height:2" coordorigin="10243,2593" coordsize="10,2">
              <v:shape style="position:absolute;left:10243;top:2593;width:10;height:2" coordorigin="10243,2593" coordsize="10,0" path="m10243,2593l10253,2593e" filled="false" stroked="true" strokeweight=".48pt" strokecolor="#000000">
                <v:path arrowok="t"/>
              </v:shape>
            </v:group>
            <v:group style="position:absolute;left:10243;top:2612;width:10;height:2" coordorigin="10243,2612" coordsize="10,2">
              <v:shape style="position:absolute;left:10243;top:2612;width:10;height:2" coordorigin="10243,2612" coordsize="10,0" path="m10243,2612l10253,2612e" filled="false" stroked="true" strokeweight=".48pt" strokecolor="#000000">
                <v:path arrowok="t"/>
              </v:shape>
            </v:group>
            <v:group style="position:absolute;left:10243;top:2631;width:10;height:2" coordorigin="10243,2631" coordsize="10,2">
              <v:shape style="position:absolute;left:10243;top:2631;width:10;height:2" coordorigin="10243,2631" coordsize="10,0" path="m10243,2631l10253,2631e" filled="false" stroked="true" strokeweight=".48pt" strokecolor="#000000">
                <v:path arrowok="t"/>
              </v:shape>
            </v:group>
            <v:group style="position:absolute;left:10243;top:2708;width:10;height:2" coordorigin="10243,2708" coordsize="10,2">
              <v:shape style="position:absolute;left:10243;top:2708;width:10;height:2" coordorigin="10243,2708" coordsize="10,0" path="m10243,2708l10253,2708e" filled="false" stroked="true" strokeweight=".48pt" strokecolor="#000000">
                <v:path arrowok="t"/>
              </v:shape>
            </v:group>
            <v:group style="position:absolute;left:10243;top:2727;width:10;height:2" coordorigin="10243,2727" coordsize="10,2">
              <v:shape style="position:absolute;left:10243;top:2727;width:10;height:2" coordorigin="10243,2727" coordsize="10,0" path="m10243,2727l10253,2727e" filled="false" stroked="true" strokeweight=".48pt" strokecolor="#000000">
                <v:path arrowok="t"/>
              </v:shape>
            </v:group>
            <v:group style="position:absolute;left:10243;top:2747;width:10;height:2" coordorigin="10243,2747" coordsize="10,2">
              <v:shape style="position:absolute;left:10243;top:2747;width:10;height:2" coordorigin="10243,2747" coordsize="10,0" path="m10243,2747l10253,2747e" filled="false" stroked="true" strokeweight=".48pt" strokecolor="#000000">
                <v:path arrowok="t"/>
              </v:shape>
            </v:group>
            <v:group style="position:absolute;left:10243;top:2766;width:10;height:2" coordorigin="10243,2766" coordsize="10,2">
              <v:shape style="position:absolute;left:10243;top:2766;width:10;height:2" coordorigin="10243,2766" coordsize="10,0" path="m10243,2766l10253,2766e" filled="false" stroked="true" strokeweight=".48pt" strokecolor="#000000">
                <v:path arrowok="t"/>
              </v:shape>
            </v:group>
            <v:group style="position:absolute;left:10243;top:2785;width:10;height:2" coordorigin="10243,2785" coordsize="10,2">
              <v:shape style="position:absolute;left:10243;top:2785;width:10;height:2" coordorigin="10243,2785" coordsize="10,0" path="m10243,2785l10253,2785e" filled="false" stroked="true" strokeweight=".48pt" strokecolor="#000000">
                <v:path arrowok="t"/>
              </v:shape>
            </v:group>
            <v:group style="position:absolute;left:10243;top:2804;width:10;height:2" coordorigin="10243,2804" coordsize="10,2">
              <v:shape style="position:absolute;left:10243;top:2804;width:10;height:2" coordorigin="10243,2804" coordsize="10,0" path="m10243,2804l10253,2804e" filled="false" stroked="true" strokeweight=".48pt" strokecolor="#000000">
                <v:path arrowok="t"/>
              </v:shape>
            </v:group>
            <v:group style="position:absolute;left:10243;top:2823;width:10;height:2" coordorigin="10243,2823" coordsize="10,2">
              <v:shape style="position:absolute;left:10243;top:2823;width:10;height:2" coordorigin="10243,2823" coordsize="10,0" path="m10243,2823l10253,2823e" filled="false" stroked="true" strokeweight=".48pt" strokecolor="#000000">
                <v:path arrowok="t"/>
              </v:shape>
            </v:group>
            <v:group style="position:absolute;left:10243;top:2843;width:10;height:2" coordorigin="10243,2843" coordsize="10,2">
              <v:shape style="position:absolute;left:10243;top:2843;width:10;height:2" coordorigin="10243,2843" coordsize="10,0" path="m10243,2843l10253,2843e" filled="false" stroked="true" strokeweight=".48pt" strokecolor="#000000">
                <v:path arrowok="t"/>
              </v:shape>
            </v:group>
            <v:group style="position:absolute;left:10243;top:2862;width:10;height:2" coordorigin="10243,2862" coordsize="10,2">
              <v:shape style="position:absolute;left:10243;top:2862;width:10;height:2" coordorigin="10243,2862" coordsize="10,0" path="m10243,2862l10253,2862e" filled="false" stroked="true" strokeweight=".48pt" strokecolor="#000000">
                <v:path arrowok="t"/>
              </v:shape>
            </v:group>
            <v:group style="position:absolute;left:10243;top:2881;width:10;height:2" coordorigin="10243,2881" coordsize="10,2">
              <v:shape style="position:absolute;left:10243;top:2881;width:10;height:2" coordorigin="10243,2881" coordsize="10,0" path="m10243,2881l10253,2881e" filled="false" stroked="true" strokeweight=".48pt" strokecolor="#000000">
                <v:path arrowok="t"/>
              </v:shape>
            </v:group>
            <v:group style="position:absolute;left:10243;top:2900;width:10;height:2" coordorigin="10243,2900" coordsize="10,2">
              <v:shape style="position:absolute;left:10243;top:2900;width:10;height:2" coordorigin="10243,2900" coordsize="10,0" path="m10243,2900l10253,2900e" filled="false" stroked="true" strokeweight=".48pt" strokecolor="#000000">
                <v:path arrowok="t"/>
              </v:shape>
            </v:group>
            <v:group style="position:absolute;left:10243;top:2919;width:10;height:2" coordorigin="10243,2919" coordsize="10,2">
              <v:shape style="position:absolute;left:10243;top:2919;width:10;height:2" coordorigin="10243,2919" coordsize="10,0" path="m10243,2919l10253,2919e" filled="false" stroked="true" strokeweight=".48pt" strokecolor="#000000">
                <v:path arrowok="t"/>
              </v:shape>
            </v:group>
            <v:group style="position:absolute;left:10243;top:2939;width:10;height:2" coordorigin="10243,2939" coordsize="10,2">
              <v:shape style="position:absolute;left:10243;top:2939;width:10;height:2" coordorigin="10243,2939" coordsize="10,0" path="m10243,2939l10253,2939e" filled="false" stroked="true" strokeweight=".48pt" strokecolor="#000000">
                <v:path arrowok="t"/>
              </v:shape>
            </v:group>
            <v:group style="position:absolute;left:10243;top:2958;width:10;height:2" coordorigin="10243,2958" coordsize="10,2">
              <v:shape style="position:absolute;left:10243;top:2958;width:10;height:2" coordorigin="10243,2958" coordsize="10,0" path="m10243,2958l10253,2958e" filled="false" stroked="true" strokeweight=".48pt" strokecolor="#000000">
                <v:path arrowok="t"/>
              </v:shape>
            </v:group>
            <v:group style="position:absolute;left:10243;top:2977;width:10;height:2" coordorigin="10243,2977" coordsize="10,2">
              <v:shape style="position:absolute;left:10243;top:2977;width:10;height:2" coordorigin="10243,2977" coordsize="10,0" path="m10243,2977l10253,2977e" filled="false" stroked="true" strokeweight=".48pt" strokecolor="#000000">
                <v:path arrowok="t"/>
              </v:shape>
            </v:group>
            <v:group style="position:absolute;left:10243;top:2996;width:10;height:2" coordorigin="10243,2996" coordsize="10,2">
              <v:shape style="position:absolute;left:10243;top:2996;width:10;height:2" coordorigin="10243,2996" coordsize="10,0" path="m10243,2996l10253,2996e" filled="false" stroked="true" strokeweight=".48pt" strokecolor="#000000">
                <v:path arrowok="t"/>
              </v:shape>
            </v:group>
            <v:group style="position:absolute;left:10243;top:3015;width:10;height:2" coordorigin="10243,3015" coordsize="10,2">
              <v:shape style="position:absolute;left:10243;top:3015;width:10;height:2" coordorigin="10243,3015" coordsize="10,0" path="m10243,3015l10253,3015e" filled="false" stroked="true" strokeweight=".48pt" strokecolor="#000000">
                <v:path arrowok="t"/>
              </v:shape>
            </v:group>
            <v:group style="position:absolute;left:10243;top:3035;width:10;height:2" coordorigin="10243,3035" coordsize="10,2">
              <v:shape style="position:absolute;left:10243;top:3035;width:10;height:2" coordorigin="10243,3035" coordsize="10,0" path="m10243,3035l10253,3035e" filled="false" stroked="true" strokeweight=".48pt" strokecolor="#000000">
                <v:path arrowok="t"/>
              </v:shape>
            </v:group>
            <v:group style="position:absolute;left:10243;top:3054;width:10;height:2" coordorigin="10243,3054" coordsize="10,2">
              <v:shape style="position:absolute;left:10243;top:3054;width:10;height:2" coordorigin="10243,3054" coordsize="10,0" path="m10243,3054l10253,3054e" filled="false" stroked="true" strokeweight=".48pt" strokecolor="#000000">
                <v:path arrowok="t"/>
              </v:shape>
            </v:group>
            <v:group style="position:absolute;left:10243;top:3073;width:10;height:2" coordorigin="10243,3073" coordsize="10,2">
              <v:shape style="position:absolute;left:10243;top:3073;width:10;height:2" coordorigin="10243,3073" coordsize="10,0" path="m10243,3073l10253,3073e" filled="false" stroked="true" strokeweight=".48pt" strokecolor="#000000">
                <v:path arrowok="t"/>
              </v:shape>
            </v:group>
            <v:group style="position:absolute;left:10243;top:3092;width:10;height:2" coordorigin="10243,3092" coordsize="10,2">
              <v:shape style="position:absolute;left:10243;top:3092;width:10;height:2" coordorigin="10243,3092" coordsize="10,0" path="m10243,3092l10253,3092e" filled="false" stroked="true" strokeweight=".48pt" strokecolor="#000000">
                <v:path arrowok="t"/>
              </v:shape>
            </v:group>
            <v:group style="position:absolute;left:10243;top:3111;width:10;height:2" coordorigin="10243,3111" coordsize="10,2">
              <v:shape style="position:absolute;left:10243;top:3111;width:10;height:2" coordorigin="10243,3111" coordsize="10,0" path="m10243,3111l10253,3111e" filled="false" stroked="true" strokeweight=".48pt" strokecolor="#000000">
                <v:path arrowok="t"/>
              </v:shape>
            </v:group>
            <v:group style="position:absolute;left:10243;top:3131;width:10;height:2" coordorigin="10243,3131" coordsize="10,2">
              <v:shape style="position:absolute;left:10243;top:3131;width:10;height:2" coordorigin="10243,3131" coordsize="10,0" path="m10243,3131l10253,3131e" filled="false" stroked="true" strokeweight=".48pt" strokecolor="#000000">
                <v:path arrowok="t"/>
              </v:shape>
            </v:group>
            <v:group style="position:absolute;left:10243;top:3150;width:10;height:2" coordorigin="10243,3150" coordsize="10,2">
              <v:shape style="position:absolute;left:10243;top:3150;width:10;height:2" coordorigin="10243,3150" coordsize="10,0" path="m10243,3150l10253,3150e" filled="false" stroked="true" strokeweight=".48pt" strokecolor="#000000">
                <v:path arrowok="t"/>
              </v:shape>
            </v:group>
            <v:group style="position:absolute;left:10243;top:3169;width:10;height:2" coordorigin="10243,3169" coordsize="10,2">
              <v:shape style="position:absolute;left:10243;top:3169;width:10;height:2" coordorigin="10243,3169" coordsize="10,0" path="m10243,3169l10253,3169e" filled="false" stroked="true" strokeweight=".48pt" strokecolor="#000000">
                <v:path arrowok="t"/>
              </v:shape>
            </v:group>
            <v:group style="position:absolute;left:10243;top:3188;width:10;height:2" coordorigin="10243,3188" coordsize="10,2">
              <v:shape style="position:absolute;left:10243;top:3188;width:10;height:2" coordorigin="10243,3188" coordsize="10,0" path="m10243,3188l10253,3188e" filled="false" stroked="true" strokeweight=".48pt" strokecolor="#000000">
                <v:path arrowok="t"/>
              </v:shape>
            </v:group>
            <v:group style="position:absolute;left:10243;top:3207;width:10;height:2" coordorigin="10243,3207" coordsize="10,2">
              <v:shape style="position:absolute;left:10243;top:3207;width:10;height:2" coordorigin="10243,3207" coordsize="10,0" path="m10243,3207l10253,3207e" filled="false" stroked="true" strokeweight=".48pt" strokecolor="#000000">
                <v:path arrowok="t"/>
              </v:shape>
            </v:group>
            <v:group style="position:absolute;left:10243;top:3227;width:10;height:2" coordorigin="10243,3227" coordsize="10,2">
              <v:shape style="position:absolute;left:10243;top:3227;width:10;height:2" coordorigin="10243,3227" coordsize="10,0" path="m10243,3227l10253,3227e" filled="false" stroked="true" strokeweight=".48pt" strokecolor="#000000">
                <v:path arrowok="t"/>
              </v:shape>
            </v:group>
            <v:group style="position:absolute;left:10243;top:3246;width:10;height:2" coordorigin="10243,3246" coordsize="10,2">
              <v:shape style="position:absolute;left:10243;top:3246;width:10;height:2" coordorigin="10243,3246" coordsize="10,0" path="m10243,3246l10253,3246e" filled="false" stroked="true" strokeweight=".48pt" strokecolor="#000000">
                <v:path arrowok="t"/>
              </v:shape>
            </v:group>
            <v:group style="position:absolute;left:10243;top:3265;width:10;height:2" coordorigin="10243,3265" coordsize="10,2">
              <v:shape style="position:absolute;left:10243;top:3265;width:10;height:2" coordorigin="10243,3265" coordsize="10,0" path="m10243,3265l10253,3265e" filled="false" stroked="true" strokeweight=".48pt" strokecolor="#000000">
                <v:path arrowok="t"/>
              </v:shape>
            </v:group>
            <v:group style="position:absolute;left:10243;top:3284;width:10;height:2" coordorigin="10243,3284" coordsize="10,2">
              <v:shape style="position:absolute;left:10243;top:3284;width:10;height:2" coordorigin="10243,3284" coordsize="10,0" path="m10243,3284l10253,3284e" filled="false" stroked="true" strokeweight=".48pt" strokecolor="#000000">
                <v:path arrowok="t"/>
              </v:shape>
            </v:group>
            <v:group style="position:absolute;left:10243;top:3303;width:10;height:2" coordorigin="10243,3303" coordsize="10,2">
              <v:shape style="position:absolute;left:10243;top:3303;width:10;height:2" coordorigin="10243,3303" coordsize="10,0" path="m10243,3303l10253,3303e" filled="false" stroked="true" strokeweight=".48pt" strokecolor="#000000">
                <v:path arrowok="t"/>
              </v:shape>
            </v:group>
            <v:group style="position:absolute;left:10243;top:3323;width:10;height:2" coordorigin="10243,3323" coordsize="10,2">
              <v:shape style="position:absolute;left:10243;top:3323;width:10;height:2" coordorigin="10243,3323" coordsize="10,0" path="m10243,3323l10253,3323e" filled="false" stroked="true" strokeweight=".48pt" strokecolor="#000000">
                <v:path arrowok="t"/>
              </v:shape>
            </v:group>
            <v:group style="position:absolute;left:10243;top:3342;width:10;height:2" coordorigin="10243,3342" coordsize="10,2">
              <v:shape style="position:absolute;left:10243;top:3342;width:10;height:2" coordorigin="10243,3342" coordsize="10,0" path="m10243,3342l10253,3342e" filled="false" stroked="true" strokeweight=".48pt" strokecolor="#000000">
                <v:path arrowok="t"/>
              </v:shape>
            </v:group>
            <v:group style="position:absolute;left:10243;top:3361;width:10;height:2" coordorigin="10243,3361" coordsize="10,2">
              <v:shape style="position:absolute;left:10243;top:3361;width:10;height:2" coordorigin="10243,3361" coordsize="10,0" path="m10243,3361l10253,3361e" filled="false" stroked="true" strokeweight=".48pt" strokecolor="#000000">
                <v:path arrowok="t"/>
              </v:shape>
            </v:group>
            <v:group style="position:absolute;left:10243;top:3380;width:10;height:2" coordorigin="10243,3380" coordsize="10,2">
              <v:shape style="position:absolute;left:10243;top:3380;width:10;height:2" coordorigin="10243,3380" coordsize="10,0" path="m10243,3380l10253,3380e" filled="false" stroked="true" strokeweight=".48pt" strokecolor="#000000">
                <v:path arrowok="t"/>
              </v:shape>
            </v:group>
            <v:group style="position:absolute;left:10243;top:3399;width:10;height:2" coordorigin="10243,3399" coordsize="10,2">
              <v:shape style="position:absolute;left:10243;top:3399;width:10;height:2" coordorigin="10243,3399" coordsize="10,0" path="m10243,3399l10253,3399e" filled="false" stroked="true" strokeweight=".48pt" strokecolor="#000000">
                <v:path arrowok="t"/>
              </v:shape>
            </v:group>
            <v:group style="position:absolute;left:10243;top:3419;width:10;height:2" coordorigin="10243,3419" coordsize="10,2">
              <v:shape style="position:absolute;left:10243;top:3419;width:10;height:2" coordorigin="10243,3419" coordsize="10,0" path="m10243,3419l10253,3419e" filled="false" stroked="true" strokeweight=".48pt" strokecolor="#000000">
                <v:path arrowok="t"/>
              </v:shape>
            </v:group>
            <v:group style="position:absolute;left:10243;top:3438;width:10;height:2" coordorigin="10243,3438" coordsize="10,2">
              <v:shape style="position:absolute;left:10243;top:3438;width:10;height:2" coordorigin="10243,3438" coordsize="10,0" path="m10243,3438l10253,3438e" filled="false" stroked="true" strokeweight=".48pt" strokecolor="#000000">
                <v:path arrowok="t"/>
              </v:shape>
            </v:group>
            <v:group style="position:absolute;left:10243;top:3457;width:10;height:2" coordorigin="10243,3457" coordsize="10,2">
              <v:shape style="position:absolute;left:10243;top:3457;width:10;height:2" coordorigin="10243,3457" coordsize="10,0" path="m10243,3457l10253,3457e" filled="false" stroked="true" strokeweight=".48pt" strokecolor="#000000">
                <v:path arrowok="t"/>
              </v:shape>
            </v:group>
            <v:group style="position:absolute;left:10243;top:3476;width:10;height:2" coordorigin="10243,3476" coordsize="10,2">
              <v:shape style="position:absolute;left:10243;top:3476;width:10;height:2" coordorigin="10243,3476" coordsize="10,0" path="m10243,3476l10253,3476e" filled="false" stroked="true" strokeweight=".48pt" strokecolor="#000000">
                <v:path arrowok="t"/>
              </v:shape>
            </v:group>
            <v:group style="position:absolute;left:10242;top:1748;width:12;height:2" coordorigin="10242,1748" coordsize="12,2">
              <v:shape style="position:absolute;left:10242;top:1748;width:12;height:2" coordorigin="10242,1748" coordsize="12,0" path="m10242,1748l10254,1748e" filled="false" stroked="true" strokeweight=".6pt" strokecolor="#000000">
                <v:path arrowok="t"/>
              </v:shape>
            </v:group>
            <v:group style="position:absolute;left:10242;top:1767;width:12;height:2" coordorigin="10242,1767" coordsize="12,2">
              <v:shape style="position:absolute;left:10242;top:1767;width:12;height:2" coordorigin="10242,1767" coordsize="12,0" path="m10242,1767l10254,1767e" filled="false" stroked="true" strokeweight=".6pt" strokecolor="#000000">
                <v:path arrowok="t"/>
              </v:shape>
            </v:group>
            <v:group style="position:absolute;left:10242;top:1787;width:12;height:2" coordorigin="10242,1787" coordsize="12,2">
              <v:shape style="position:absolute;left:10242;top:1787;width:12;height:2" coordorigin="10242,1787" coordsize="12,0" path="m10242,1787l10254,1787e" filled="false" stroked="true" strokeweight=".6pt" strokecolor="#000000">
                <v:path arrowok="t"/>
              </v:shape>
            </v:group>
            <v:group style="position:absolute;left:10242;top:1806;width:12;height:2" coordorigin="10242,1806" coordsize="12,2">
              <v:shape style="position:absolute;left:10242;top:1806;width:12;height:2" coordorigin="10242,1806" coordsize="12,0" path="m10242,1806l10254,1806e" filled="false" stroked="true" strokeweight=".6pt" strokecolor="#000000">
                <v:path arrowok="t"/>
              </v:shape>
            </v:group>
            <v:group style="position:absolute;left:10242;top:1825;width:12;height:2" coordorigin="10242,1825" coordsize="12,2">
              <v:shape style="position:absolute;left:10242;top:1825;width:12;height:2" coordorigin="10242,1825" coordsize="12,0" path="m10242,1825l10254,1825e" filled="false" stroked="true" strokeweight=".6pt" strokecolor="#000000">
                <v:path arrowok="t"/>
              </v:shape>
            </v:group>
            <v:group style="position:absolute;left:10242;top:1844;width:12;height:2" coordorigin="10242,1844" coordsize="12,2">
              <v:shape style="position:absolute;left:10242;top:1844;width:12;height:2" coordorigin="10242,1844" coordsize="12,0" path="m10242,1844l10254,1844e" filled="false" stroked="true" strokeweight=".6pt" strokecolor="#000000">
                <v:path arrowok="t"/>
              </v:shape>
            </v:group>
            <v:group style="position:absolute;left:10242;top:1863;width:12;height:2" coordorigin="10242,1863" coordsize="12,2">
              <v:shape style="position:absolute;left:10242;top:1863;width:12;height:2" coordorigin="10242,1863" coordsize="12,0" path="m10242,1863l10254,1863e" filled="false" stroked="true" strokeweight=".6pt" strokecolor="#000000">
                <v:path arrowok="t"/>
              </v:shape>
            </v:group>
            <v:group style="position:absolute;left:10242;top:1883;width:12;height:2" coordorigin="10242,1883" coordsize="12,2">
              <v:shape style="position:absolute;left:10242;top:1883;width:12;height:2" coordorigin="10242,1883" coordsize="12,0" path="m10242,1883l10254,1883e" filled="false" stroked="true" strokeweight=".6pt" strokecolor="#000000">
                <v:path arrowok="t"/>
              </v:shape>
            </v:group>
            <v:group style="position:absolute;left:10242;top:1902;width:12;height:2" coordorigin="10242,1902" coordsize="12,2">
              <v:shape style="position:absolute;left:10242;top:1902;width:12;height:2" coordorigin="10242,1902" coordsize="12,0" path="m10242,1902l10254,1902e" filled="false" stroked="true" strokeweight=".6pt" strokecolor="#000000">
                <v:path arrowok="t"/>
              </v:shape>
            </v:group>
            <v:group style="position:absolute;left:10242;top:1921;width:12;height:2" coordorigin="10242,1921" coordsize="12,2">
              <v:shape style="position:absolute;left:10242;top:1921;width:12;height:2" coordorigin="10242,1921" coordsize="12,0" path="m10242,1921l10254,1921e" filled="false" stroked="true" strokeweight=".6pt" strokecolor="#000000">
                <v:path arrowok="t"/>
              </v:shape>
            </v:group>
            <v:group style="position:absolute;left:10242;top:1940;width:12;height:2" coordorigin="10242,1940" coordsize="12,2">
              <v:shape style="position:absolute;left:10242;top:1940;width:12;height:2" coordorigin="10242,1940" coordsize="12,0" path="m10242,1940l10254,1940e" filled="false" stroked="true" strokeweight=".6pt" strokecolor="#000000">
                <v:path arrowok="t"/>
              </v:shape>
            </v:group>
            <v:group style="position:absolute;left:10242;top:1959;width:12;height:2" coordorigin="10242,1959" coordsize="12,2">
              <v:shape style="position:absolute;left:10242;top:1959;width:12;height:2" coordorigin="10242,1959" coordsize="12,0" path="m10242,1959l10254,1959e" filled="false" stroked="true" strokeweight=".6pt" strokecolor="#000000">
                <v:path arrowok="t"/>
              </v:shape>
            </v:group>
            <v:group style="position:absolute;left:10242;top:1979;width:12;height:2" coordorigin="10242,1979" coordsize="12,2">
              <v:shape style="position:absolute;left:10242;top:1979;width:12;height:2" coordorigin="10242,1979" coordsize="12,0" path="m10242,1979l10254,1979e" filled="false" stroked="true" strokeweight=".6pt" strokecolor="#000000">
                <v:path arrowok="t"/>
              </v:shape>
            </v:group>
            <v:group style="position:absolute;left:10242;top:1998;width:12;height:2" coordorigin="10242,1998" coordsize="12,2">
              <v:shape style="position:absolute;left:10242;top:1998;width:12;height:2" coordorigin="10242,1998" coordsize="12,0" path="m10242,1998l10254,1998e" filled="false" stroked="true" strokeweight=".6pt" strokecolor="#000000">
                <v:path arrowok="t"/>
              </v:shape>
            </v:group>
            <v:group style="position:absolute;left:10242;top:2017;width:12;height:2" coordorigin="10242,2017" coordsize="12,2">
              <v:shape style="position:absolute;left:10242;top:2017;width:12;height:2" coordorigin="10242,2017" coordsize="12,0" path="m10242,2017l10254,2017e" filled="false" stroked="true" strokeweight=".6pt" strokecolor="#000000">
                <v:path arrowok="t"/>
              </v:shape>
            </v:group>
            <v:group style="position:absolute;left:10242;top:2036;width:12;height:2" coordorigin="10242,2036" coordsize="12,2">
              <v:shape style="position:absolute;left:10242;top:2036;width:12;height:2" coordorigin="10242,2036" coordsize="12,0" path="m10242,2036l10254,2036e" filled="false" stroked="true" strokeweight=".6pt" strokecolor="#000000">
                <v:path arrowok="t"/>
              </v:shape>
            </v:group>
            <v:group style="position:absolute;left:10242;top:2055;width:12;height:2" coordorigin="10242,2055" coordsize="12,2">
              <v:shape style="position:absolute;left:10242;top:2055;width:12;height:2" coordorigin="10242,2055" coordsize="12,0" path="m10242,2055l10254,2055e" filled="false" stroked="true" strokeweight=".6pt" strokecolor="#000000">
                <v:path arrowok="t"/>
              </v:shape>
            </v:group>
            <v:group style="position:absolute;left:10242;top:2075;width:12;height:2" coordorigin="10242,2075" coordsize="12,2">
              <v:shape style="position:absolute;left:10242;top:2075;width:12;height:2" coordorigin="10242,2075" coordsize="12,0" path="m10242,2075l10254,2075e" filled="false" stroked="true" strokeweight=".6pt" strokecolor="#000000">
                <v:path arrowok="t"/>
              </v:shape>
            </v:group>
            <v:group style="position:absolute;left:10242;top:2094;width:12;height:2" coordorigin="10242,2094" coordsize="12,2">
              <v:shape style="position:absolute;left:10242;top:2094;width:12;height:2" coordorigin="10242,2094" coordsize="12,0" path="m10242,2094l10254,2094e" filled="false" stroked="true" strokeweight=".6pt" strokecolor="#000000">
                <v:path arrowok="t"/>
              </v:shape>
            </v:group>
            <v:group style="position:absolute;left:10242;top:2113;width:12;height:2" coordorigin="10242,2113" coordsize="12,2">
              <v:shape style="position:absolute;left:10242;top:2113;width:12;height:2" coordorigin="10242,2113" coordsize="12,0" path="m10242,2113l10254,2113e" filled="false" stroked="true" strokeweight=".6pt" strokecolor="#000000">
                <v:path arrowok="t"/>
              </v:shape>
            </v:group>
            <v:group style="position:absolute;left:10242;top:2132;width:12;height:2" coordorigin="10242,2132" coordsize="12,2">
              <v:shape style="position:absolute;left:10242;top:2132;width:12;height:2" coordorigin="10242,2132" coordsize="12,0" path="m10242,2132l10254,2132e" filled="false" stroked="true" strokeweight=".6pt" strokecolor="#000000">
                <v:path arrowok="t"/>
              </v:shape>
            </v:group>
            <v:group style="position:absolute;left:10242;top:2151;width:12;height:2" coordorigin="10242,2151" coordsize="12,2">
              <v:shape style="position:absolute;left:10242;top:2151;width:12;height:2" coordorigin="10242,2151" coordsize="12,0" path="m10242,2151l10254,2151e" filled="false" stroked="true" strokeweight=".6pt" strokecolor="#000000">
                <v:path arrowok="t"/>
              </v:shape>
            </v:group>
            <v:group style="position:absolute;left:10242;top:2171;width:12;height:2" coordorigin="10242,2171" coordsize="12,2">
              <v:shape style="position:absolute;left:10242;top:2171;width:12;height:2" coordorigin="10242,2171" coordsize="12,0" path="m10242,2171l10254,2171e" filled="false" stroked="true" strokeweight=".6pt" strokecolor="#000000">
                <v:path arrowok="t"/>
              </v:shape>
            </v:group>
            <v:group style="position:absolute;left:10242;top:2190;width:12;height:2" coordorigin="10242,2190" coordsize="12,2">
              <v:shape style="position:absolute;left:10242;top:2190;width:12;height:2" coordorigin="10242,2190" coordsize="12,0" path="m10242,2190l10254,2190e" filled="false" stroked="true" strokeweight=".6pt" strokecolor="#000000">
                <v:path arrowok="t"/>
              </v:shape>
            </v:group>
            <v:group style="position:absolute;left:10242;top:2209;width:12;height:2" coordorigin="10242,2209" coordsize="12,2">
              <v:shape style="position:absolute;left:10242;top:2209;width:12;height:2" coordorigin="10242,2209" coordsize="12,0" path="m10242,2209l10254,2209e" filled="false" stroked="true" strokeweight=".6pt" strokecolor="#000000">
                <v:path arrowok="t"/>
              </v:shape>
            </v:group>
            <v:group style="position:absolute;left:10242;top:2228;width:12;height:2" coordorigin="10242,2228" coordsize="12,2">
              <v:shape style="position:absolute;left:10242;top:2228;width:12;height:2" coordorigin="10242,2228" coordsize="12,0" path="m10242,2228l10254,2228e" filled="false" stroked="true" strokeweight=".6pt" strokecolor="#000000">
                <v:path arrowok="t"/>
              </v:shape>
            </v:group>
            <v:group style="position:absolute;left:10242;top:2247;width:12;height:2" coordorigin="10242,2247" coordsize="12,2">
              <v:shape style="position:absolute;left:10242;top:2247;width:12;height:2" coordorigin="10242,2247" coordsize="12,0" path="m10242,2247l10254,2247e" filled="false" stroked="true" strokeweight=".6pt" strokecolor="#000000">
                <v:path arrowok="t"/>
              </v:shape>
            </v:group>
            <v:group style="position:absolute;left:10242;top:2267;width:12;height:2" coordorigin="10242,2267" coordsize="12,2">
              <v:shape style="position:absolute;left:10242;top:2267;width:12;height:2" coordorigin="10242,2267" coordsize="12,0" path="m10242,2267l10254,2267e" filled="false" stroked="true" strokeweight=".6pt" strokecolor="#000000">
                <v:path arrowok="t"/>
              </v:shape>
            </v:group>
            <v:group style="position:absolute;left:10242;top:2286;width:12;height:2" coordorigin="10242,2286" coordsize="12,2">
              <v:shape style="position:absolute;left:10242;top:2286;width:12;height:2" coordorigin="10242,2286" coordsize="12,0" path="m10242,2286l10254,2286e" filled="false" stroked="true" strokeweight=".6pt" strokecolor="#000000">
                <v:path arrowok="t"/>
              </v:shape>
            </v:group>
            <v:group style="position:absolute;left:10242;top:2305;width:12;height:2" coordorigin="10242,2305" coordsize="12,2">
              <v:shape style="position:absolute;left:10242;top:2305;width:12;height:2" coordorigin="10242,2305" coordsize="12,0" path="m10242,2305l10254,2305e" filled="false" stroked="true" strokeweight=".6pt" strokecolor="#000000">
                <v:path arrowok="t"/>
              </v:shape>
            </v:group>
            <v:group style="position:absolute;left:10242;top:2324;width:12;height:2" coordorigin="10242,2324" coordsize="12,2">
              <v:shape style="position:absolute;left:10242;top:2324;width:12;height:2" coordorigin="10242,2324" coordsize="12,0" path="m10242,2324l10254,2324e" filled="false" stroked="true" strokeweight=".6pt" strokecolor="#000000">
                <v:path arrowok="t"/>
              </v:shape>
            </v:group>
            <v:group style="position:absolute;left:10242;top:2343;width:12;height:2" coordorigin="10242,2343" coordsize="12,2">
              <v:shape style="position:absolute;left:10242;top:2343;width:12;height:2" coordorigin="10242,2343" coordsize="12,0" path="m10242,2343l10254,2343e" filled="false" stroked="true" strokeweight=".6pt" strokecolor="#000000">
                <v:path arrowok="t"/>
              </v:shape>
            </v:group>
            <v:group style="position:absolute;left:10242;top:2363;width:12;height:2" coordorigin="10242,2363" coordsize="12,2">
              <v:shape style="position:absolute;left:10242;top:2363;width:12;height:2" coordorigin="10242,2363" coordsize="12,0" path="m10242,2363l10254,2363e" filled="false" stroked="true" strokeweight=".6pt" strokecolor="#000000">
                <v:path arrowok="t"/>
              </v:shape>
            </v:group>
            <v:group style="position:absolute;left:10242;top:2382;width:12;height:2" coordorigin="10242,2382" coordsize="12,2">
              <v:shape style="position:absolute;left:10242;top:2382;width:12;height:2" coordorigin="10242,2382" coordsize="12,0" path="m10242,2382l10254,2382e" filled="false" stroked="true" strokeweight=".6pt" strokecolor="#000000">
                <v:path arrowok="t"/>
              </v:shape>
            </v:group>
            <v:group style="position:absolute;left:10242;top:2401;width:12;height:2" coordorigin="10242,2401" coordsize="12,2">
              <v:shape style="position:absolute;left:10242;top:2401;width:12;height:2" coordorigin="10242,2401" coordsize="12,0" path="m10242,2401l10254,2401e" filled="false" stroked="true" strokeweight=".6pt" strokecolor="#000000">
                <v:path arrowok="t"/>
              </v:shape>
            </v:group>
            <v:group style="position:absolute;left:10242;top:2420;width:12;height:2" coordorigin="10242,2420" coordsize="12,2">
              <v:shape style="position:absolute;left:10242;top:2420;width:12;height:2" coordorigin="10242,2420" coordsize="12,0" path="m10242,2420l10254,2420e" filled="false" stroked="true" strokeweight=".6pt" strokecolor="#000000">
                <v:path arrowok="t"/>
              </v:shape>
            </v:group>
            <v:group style="position:absolute;left:10242;top:2439;width:12;height:2" coordorigin="10242,2439" coordsize="12,2">
              <v:shape style="position:absolute;left:10242;top:2439;width:12;height:2" coordorigin="10242,2439" coordsize="12,0" path="m10242,2439l10254,2439e" filled="false" stroked="true" strokeweight=".6pt" strokecolor="#000000">
                <v:path arrowok="t"/>
              </v:shape>
            </v:group>
            <v:group style="position:absolute;left:10242;top:2459;width:12;height:2" coordorigin="10242,2459" coordsize="12,2">
              <v:shape style="position:absolute;left:10242;top:2459;width:12;height:2" coordorigin="10242,2459" coordsize="12,0" path="m10242,2459l10254,2459e" filled="false" stroked="true" strokeweight=".6pt" strokecolor="#000000">
                <v:path arrowok="t"/>
              </v:shape>
            </v:group>
            <v:group style="position:absolute;left:10242;top:2478;width:12;height:2" coordorigin="10242,2478" coordsize="12,2">
              <v:shape style="position:absolute;left:10242;top:2478;width:12;height:2" coordorigin="10242,2478" coordsize="12,0" path="m10242,2478l10254,2478e" filled="false" stroked="true" strokeweight=".6pt" strokecolor="#000000">
                <v:path arrowok="t"/>
              </v:shape>
            </v:group>
            <v:group style="position:absolute;left:10242;top:2497;width:12;height:2" coordorigin="10242,2497" coordsize="12,2">
              <v:shape style="position:absolute;left:10242;top:2497;width:12;height:2" coordorigin="10242,2497" coordsize="12,0" path="m10242,2497l10254,2497e" filled="false" stroked="true" strokeweight=".6pt" strokecolor="#000000">
                <v:path arrowok="t"/>
              </v:shape>
            </v:group>
            <v:group style="position:absolute;left:10242;top:2516;width:12;height:2" coordorigin="10242,2516" coordsize="12,2">
              <v:shape style="position:absolute;left:10242;top:2516;width:12;height:2" coordorigin="10242,2516" coordsize="12,0" path="m10242,2516l10254,2516e" filled="false" stroked="true" strokeweight=".6pt" strokecolor="#000000">
                <v:path arrowok="t"/>
              </v:shape>
            </v:group>
            <v:group style="position:absolute;left:10242;top:2535;width:12;height:2" coordorigin="10242,2535" coordsize="12,2">
              <v:shape style="position:absolute;left:10242;top:2535;width:12;height:2" coordorigin="10242,2535" coordsize="12,0" path="m10242,2535l10254,2535e" filled="false" stroked="true" strokeweight=".6pt" strokecolor="#000000">
                <v:path arrowok="t"/>
              </v:shape>
            </v:group>
            <v:group style="position:absolute;left:10242;top:2555;width:12;height:2" coordorigin="10242,2555" coordsize="12,2">
              <v:shape style="position:absolute;left:10242;top:2555;width:12;height:2" coordorigin="10242,2555" coordsize="12,0" path="m10242,2555l10254,2555e" filled="false" stroked="true" strokeweight=".6pt" strokecolor="#000000">
                <v:path arrowok="t"/>
              </v:shape>
            </v:group>
            <v:group style="position:absolute;left:10242;top:2574;width:12;height:2" coordorigin="10242,2574" coordsize="12,2">
              <v:shape style="position:absolute;left:10242;top:2574;width:12;height:2" coordorigin="10242,2574" coordsize="12,0" path="m10242,2574l10254,2574e" filled="false" stroked="true" strokeweight=".6pt" strokecolor="#000000">
                <v:path arrowok="t"/>
              </v:shape>
            </v:group>
            <v:group style="position:absolute;left:10242;top:2593;width:12;height:2" coordorigin="10242,2593" coordsize="12,2">
              <v:shape style="position:absolute;left:10242;top:2593;width:12;height:2" coordorigin="10242,2593" coordsize="12,0" path="m10242,2593l10254,2593e" filled="false" stroked="true" strokeweight=".6pt" strokecolor="#000000">
                <v:path arrowok="t"/>
              </v:shape>
            </v:group>
            <v:group style="position:absolute;left:10242;top:2612;width:12;height:2" coordorigin="10242,2612" coordsize="12,2">
              <v:shape style="position:absolute;left:10242;top:2612;width:12;height:2" coordorigin="10242,2612" coordsize="12,0" path="m10242,2612l10254,2612e" filled="false" stroked="true" strokeweight=".6pt" strokecolor="#000000">
                <v:path arrowok="t"/>
              </v:shape>
            </v:group>
            <v:group style="position:absolute;left:10242;top:2631;width:12;height:2" coordorigin="10242,2631" coordsize="12,2">
              <v:shape style="position:absolute;left:10242;top:2631;width:12;height:2" coordorigin="10242,2631" coordsize="12,0" path="m10242,2631l10254,2631e" filled="false" stroked="true" strokeweight=".6pt" strokecolor="#000000">
                <v:path arrowok="t"/>
              </v:shape>
            </v:group>
            <v:group style="position:absolute;left:10242;top:2651;width:12;height:2" coordorigin="10242,2651" coordsize="12,2">
              <v:shape style="position:absolute;left:10242;top:2651;width:12;height:2" coordorigin="10242,2651" coordsize="12,0" path="m10242,2651l10254,2651e" filled="false" stroked="true" strokeweight=".6pt" strokecolor="#000000">
                <v:path arrowok="t"/>
              </v:shape>
            </v:group>
            <v:group style="position:absolute;left:10242;top:2670;width:12;height:2" coordorigin="10242,2670" coordsize="12,2">
              <v:shape style="position:absolute;left:10242;top:2670;width:12;height:2" coordorigin="10242,2670" coordsize="12,0" path="m10242,2670l10254,2670e" filled="false" stroked="true" strokeweight=".6pt" strokecolor="#000000">
                <v:path arrowok="t"/>
              </v:shape>
            </v:group>
            <v:group style="position:absolute;left:10242;top:2689;width:12;height:2" coordorigin="10242,2689" coordsize="12,2">
              <v:shape style="position:absolute;left:10242;top:2689;width:12;height:2" coordorigin="10242,2689" coordsize="12,0" path="m10242,2689l10254,2689e" filled="false" stroked="true" strokeweight=".6pt" strokecolor="#000000">
                <v:path arrowok="t"/>
              </v:shape>
            </v:group>
            <v:group style="position:absolute;left:10242;top:2708;width:12;height:2" coordorigin="10242,2708" coordsize="12,2">
              <v:shape style="position:absolute;left:10242;top:2708;width:12;height:2" coordorigin="10242,2708" coordsize="12,0" path="m10242,2708l10254,2708e" filled="false" stroked="true" strokeweight=".6pt" strokecolor="#000000">
                <v:path arrowok="t"/>
              </v:shape>
            </v:group>
            <v:group style="position:absolute;left:10242;top:2727;width:12;height:2" coordorigin="10242,2727" coordsize="12,2">
              <v:shape style="position:absolute;left:10242;top:2727;width:12;height:2" coordorigin="10242,2727" coordsize="12,0" path="m10242,2727l10254,2727e" filled="false" stroked="true" strokeweight=".6pt" strokecolor="#000000">
                <v:path arrowok="t"/>
              </v:shape>
            </v:group>
            <v:group style="position:absolute;left:10242;top:2747;width:12;height:2" coordorigin="10242,2747" coordsize="12,2">
              <v:shape style="position:absolute;left:10242;top:2747;width:12;height:2" coordorigin="10242,2747" coordsize="12,0" path="m10242,2747l10254,2747e" filled="false" stroked="true" strokeweight=".6pt" strokecolor="#000000">
                <v:path arrowok="t"/>
              </v:shape>
            </v:group>
            <v:group style="position:absolute;left:10242;top:2766;width:12;height:2" coordorigin="10242,2766" coordsize="12,2">
              <v:shape style="position:absolute;left:10242;top:2766;width:12;height:2" coordorigin="10242,2766" coordsize="12,0" path="m10242,2766l10254,2766e" filled="false" stroked="true" strokeweight=".6pt" strokecolor="#000000">
                <v:path arrowok="t"/>
              </v:shape>
            </v:group>
            <v:group style="position:absolute;left:10242;top:2785;width:12;height:2" coordorigin="10242,2785" coordsize="12,2">
              <v:shape style="position:absolute;left:10242;top:2785;width:12;height:2" coordorigin="10242,2785" coordsize="12,0" path="m10242,2785l10254,2785e" filled="false" stroked="true" strokeweight=".6pt" strokecolor="#000000">
                <v:path arrowok="t"/>
              </v:shape>
            </v:group>
            <v:group style="position:absolute;left:10242;top:2804;width:12;height:2" coordorigin="10242,2804" coordsize="12,2">
              <v:shape style="position:absolute;left:10242;top:2804;width:12;height:2" coordorigin="10242,2804" coordsize="12,0" path="m10242,2804l10254,2804e" filled="false" stroked="true" strokeweight=".6pt" strokecolor="#000000">
                <v:path arrowok="t"/>
              </v:shape>
            </v:group>
            <v:group style="position:absolute;left:10242;top:2823;width:12;height:2" coordorigin="10242,2823" coordsize="12,2">
              <v:shape style="position:absolute;left:10242;top:2823;width:12;height:2" coordorigin="10242,2823" coordsize="12,0" path="m10242,2823l10254,2823e" filled="false" stroked="true" strokeweight=".6pt" strokecolor="#000000">
                <v:path arrowok="t"/>
              </v:shape>
            </v:group>
            <v:group style="position:absolute;left:10242;top:2843;width:12;height:2" coordorigin="10242,2843" coordsize="12,2">
              <v:shape style="position:absolute;left:10242;top:2843;width:12;height:2" coordorigin="10242,2843" coordsize="12,0" path="m10242,2843l10254,2843e" filled="false" stroked="true" strokeweight=".6pt" strokecolor="#000000">
                <v:path arrowok="t"/>
              </v:shape>
            </v:group>
            <v:group style="position:absolute;left:10242;top:2862;width:12;height:2" coordorigin="10242,2862" coordsize="12,2">
              <v:shape style="position:absolute;left:10242;top:2862;width:12;height:2" coordorigin="10242,2862" coordsize="12,0" path="m10242,2862l10254,2862e" filled="false" stroked="true" strokeweight=".6pt" strokecolor="#000000">
                <v:path arrowok="t"/>
              </v:shape>
            </v:group>
            <v:group style="position:absolute;left:10242;top:2881;width:12;height:2" coordorigin="10242,2881" coordsize="12,2">
              <v:shape style="position:absolute;left:10242;top:2881;width:12;height:2" coordorigin="10242,2881" coordsize="12,0" path="m10242,2881l10254,2881e" filled="false" stroked="true" strokeweight=".6pt" strokecolor="#000000">
                <v:path arrowok="t"/>
              </v:shape>
            </v:group>
            <v:group style="position:absolute;left:10242;top:2900;width:12;height:2" coordorigin="10242,2900" coordsize="12,2">
              <v:shape style="position:absolute;left:10242;top:2900;width:12;height:2" coordorigin="10242,2900" coordsize="12,0" path="m10242,2900l10254,2900e" filled="false" stroked="true" strokeweight=".6pt" strokecolor="#000000">
                <v:path arrowok="t"/>
              </v:shape>
            </v:group>
            <v:group style="position:absolute;left:10242;top:2919;width:12;height:2" coordorigin="10242,2919" coordsize="12,2">
              <v:shape style="position:absolute;left:10242;top:2919;width:12;height:2" coordorigin="10242,2919" coordsize="12,0" path="m10242,2919l10254,2919e" filled="false" stroked="true" strokeweight=".6pt" strokecolor="#000000">
                <v:path arrowok="t"/>
              </v:shape>
            </v:group>
            <v:group style="position:absolute;left:10242;top:2939;width:12;height:2" coordorigin="10242,2939" coordsize="12,2">
              <v:shape style="position:absolute;left:10242;top:2939;width:12;height:2" coordorigin="10242,2939" coordsize="12,0" path="m10242,2939l10254,2939e" filled="false" stroked="true" strokeweight=".6pt" strokecolor="#000000">
                <v:path arrowok="t"/>
              </v:shape>
            </v:group>
            <v:group style="position:absolute;left:10242;top:2958;width:12;height:2" coordorigin="10242,2958" coordsize="12,2">
              <v:shape style="position:absolute;left:10242;top:2958;width:12;height:2" coordorigin="10242,2958" coordsize="12,0" path="m10242,2958l10254,2958e" filled="false" stroked="true" strokeweight=".6pt" strokecolor="#000000">
                <v:path arrowok="t"/>
              </v:shape>
            </v:group>
            <v:group style="position:absolute;left:10242;top:2977;width:12;height:2" coordorigin="10242,2977" coordsize="12,2">
              <v:shape style="position:absolute;left:10242;top:2977;width:12;height:2" coordorigin="10242,2977" coordsize="12,0" path="m10242,2977l10254,2977e" filled="false" stroked="true" strokeweight=".6pt" strokecolor="#000000">
                <v:path arrowok="t"/>
              </v:shape>
            </v:group>
            <v:group style="position:absolute;left:10242;top:2996;width:12;height:2" coordorigin="10242,2996" coordsize="12,2">
              <v:shape style="position:absolute;left:10242;top:2996;width:12;height:2" coordorigin="10242,2996" coordsize="12,0" path="m10242,2996l10254,2996e" filled="false" stroked="true" strokeweight=".6pt" strokecolor="#000000">
                <v:path arrowok="t"/>
              </v:shape>
            </v:group>
            <v:group style="position:absolute;left:10242;top:3015;width:12;height:2" coordorigin="10242,3015" coordsize="12,2">
              <v:shape style="position:absolute;left:10242;top:3015;width:12;height:2" coordorigin="10242,3015" coordsize="12,0" path="m10242,3015l10254,3015e" filled="false" stroked="true" strokeweight=".6pt" strokecolor="#000000">
                <v:path arrowok="t"/>
              </v:shape>
            </v:group>
            <v:group style="position:absolute;left:10242;top:3035;width:12;height:2" coordorigin="10242,3035" coordsize="12,2">
              <v:shape style="position:absolute;left:10242;top:3035;width:12;height:2" coordorigin="10242,3035" coordsize="12,0" path="m10242,3035l10254,3035e" filled="false" stroked="true" strokeweight=".6pt" strokecolor="#000000">
                <v:path arrowok="t"/>
              </v:shape>
            </v:group>
            <v:group style="position:absolute;left:10242;top:3054;width:12;height:2" coordorigin="10242,3054" coordsize="12,2">
              <v:shape style="position:absolute;left:10242;top:3054;width:12;height:2" coordorigin="10242,3054" coordsize="12,0" path="m10242,3054l10254,3054e" filled="false" stroked="true" strokeweight=".6pt" strokecolor="#000000">
                <v:path arrowok="t"/>
              </v:shape>
            </v:group>
            <v:group style="position:absolute;left:10242;top:3073;width:12;height:2" coordorigin="10242,3073" coordsize="12,2">
              <v:shape style="position:absolute;left:10242;top:3073;width:12;height:2" coordorigin="10242,3073" coordsize="12,0" path="m10242,3073l10254,3073e" filled="false" stroked="true" strokeweight=".6pt" strokecolor="#000000">
                <v:path arrowok="t"/>
              </v:shape>
            </v:group>
            <v:group style="position:absolute;left:10242;top:3092;width:12;height:2" coordorigin="10242,3092" coordsize="12,2">
              <v:shape style="position:absolute;left:10242;top:3092;width:12;height:2" coordorigin="10242,3092" coordsize="12,0" path="m10242,3092l10254,3092e" filled="false" stroked="true" strokeweight=".6pt" strokecolor="#000000">
                <v:path arrowok="t"/>
              </v:shape>
            </v:group>
            <v:group style="position:absolute;left:10242;top:3111;width:12;height:2" coordorigin="10242,3111" coordsize="12,2">
              <v:shape style="position:absolute;left:10242;top:3111;width:12;height:2" coordorigin="10242,3111" coordsize="12,0" path="m10242,3111l10254,3111e" filled="false" stroked="true" strokeweight=".6pt" strokecolor="#000000">
                <v:path arrowok="t"/>
              </v:shape>
            </v:group>
            <v:group style="position:absolute;left:10242;top:3131;width:12;height:2" coordorigin="10242,3131" coordsize="12,2">
              <v:shape style="position:absolute;left:10242;top:3131;width:12;height:2" coordorigin="10242,3131" coordsize="12,0" path="m10242,3131l10254,3131e" filled="false" stroked="true" strokeweight=".6pt" strokecolor="#000000">
                <v:path arrowok="t"/>
              </v:shape>
            </v:group>
            <v:group style="position:absolute;left:10242;top:3150;width:12;height:2" coordorigin="10242,3150" coordsize="12,2">
              <v:shape style="position:absolute;left:10242;top:3150;width:12;height:2" coordorigin="10242,3150" coordsize="12,0" path="m10242,3150l10254,3150e" filled="false" stroked="true" strokeweight=".6pt" strokecolor="#000000">
                <v:path arrowok="t"/>
              </v:shape>
            </v:group>
            <v:group style="position:absolute;left:10242;top:3169;width:12;height:2" coordorigin="10242,3169" coordsize="12,2">
              <v:shape style="position:absolute;left:10242;top:3169;width:12;height:2" coordorigin="10242,3169" coordsize="12,0" path="m10242,3169l10254,3169e" filled="false" stroked="true" strokeweight=".6pt" strokecolor="#000000">
                <v:path arrowok="t"/>
              </v:shape>
            </v:group>
            <v:group style="position:absolute;left:10242;top:3188;width:12;height:2" coordorigin="10242,3188" coordsize="12,2">
              <v:shape style="position:absolute;left:10242;top:3188;width:12;height:2" coordorigin="10242,3188" coordsize="12,0" path="m10242,3188l10254,3188e" filled="false" stroked="true" strokeweight=".6pt" strokecolor="#000000">
                <v:path arrowok="t"/>
              </v:shape>
            </v:group>
            <v:group style="position:absolute;left:10242;top:3207;width:12;height:2" coordorigin="10242,3207" coordsize="12,2">
              <v:shape style="position:absolute;left:10242;top:3207;width:12;height:2" coordorigin="10242,3207" coordsize="12,0" path="m10242,3207l10254,3207e" filled="false" stroked="true" strokeweight=".6pt" strokecolor="#000000">
                <v:path arrowok="t"/>
              </v:shape>
            </v:group>
            <v:group style="position:absolute;left:10242;top:3227;width:12;height:2" coordorigin="10242,3227" coordsize="12,2">
              <v:shape style="position:absolute;left:10242;top:3227;width:12;height:2" coordorigin="10242,3227" coordsize="12,0" path="m10242,3227l10254,3227e" filled="false" stroked="true" strokeweight=".6pt" strokecolor="#000000">
                <v:path arrowok="t"/>
              </v:shape>
            </v:group>
            <v:group style="position:absolute;left:10242;top:3246;width:12;height:2" coordorigin="10242,3246" coordsize="12,2">
              <v:shape style="position:absolute;left:10242;top:3246;width:12;height:2" coordorigin="10242,3246" coordsize="12,0" path="m10242,3246l10254,3246e" filled="false" stroked="true" strokeweight=".6pt" strokecolor="#000000">
                <v:path arrowok="t"/>
              </v:shape>
            </v:group>
            <v:group style="position:absolute;left:10242;top:3265;width:12;height:2" coordorigin="10242,3265" coordsize="12,2">
              <v:shape style="position:absolute;left:10242;top:3265;width:12;height:2" coordorigin="10242,3265" coordsize="12,0" path="m10242,3265l10254,3265e" filled="false" stroked="true" strokeweight=".6pt" strokecolor="#000000">
                <v:path arrowok="t"/>
              </v:shape>
            </v:group>
            <v:group style="position:absolute;left:10242;top:3284;width:12;height:2" coordorigin="10242,3284" coordsize="12,2">
              <v:shape style="position:absolute;left:10242;top:3284;width:12;height:2" coordorigin="10242,3284" coordsize="12,0" path="m10242,3284l10254,3284e" filled="false" stroked="true" strokeweight=".6pt" strokecolor="#000000">
                <v:path arrowok="t"/>
              </v:shape>
            </v:group>
            <v:group style="position:absolute;left:10242;top:3303;width:12;height:2" coordorigin="10242,3303" coordsize="12,2">
              <v:shape style="position:absolute;left:10242;top:3303;width:12;height:2" coordorigin="10242,3303" coordsize="12,0" path="m10242,3303l10254,3303e" filled="false" stroked="true" strokeweight=".6pt" strokecolor="#000000">
                <v:path arrowok="t"/>
              </v:shape>
            </v:group>
            <v:group style="position:absolute;left:10242;top:3323;width:12;height:2" coordorigin="10242,3323" coordsize="12,2">
              <v:shape style="position:absolute;left:10242;top:3323;width:12;height:2" coordorigin="10242,3323" coordsize="12,0" path="m10242,3323l10254,3323e" filled="false" stroked="true" strokeweight=".6pt" strokecolor="#000000">
                <v:path arrowok="t"/>
              </v:shape>
            </v:group>
            <v:group style="position:absolute;left:10242;top:3342;width:12;height:2" coordorigin="10242,3342" coordsize="12,2">
              <v:shape style="position:absolute;left:10242;top:3342;width:12;height:2" coordorigin="10242,3342" coordsize="12,0" path="m10242,3342l10254,3342e" filled="false" stroked="true" strokeweight=".6pt" strokecolor="#000000">
                <v:path arrowok="t"/>
              </v:shape>
            </v:group>
            <v:group style="position:absolute;left:10242;top:3361;width:12;height:2" coordorigin="10242,3361" coordsize="12,2">
              <v:shape style="position:absolute;left:10242;top:3361;width:12;height:2" coordorigin="10242,3361" coordsize="12,0" path="m10242,3361l10254,3361e" filled="false" stroked="true" strokeweight=".6pt" strokecolor="#000000">
                <v:path arrowok="t"/>
              </v:shape>
            </v:group>
            <v:group style="position:absolute;left:10242;top:3380;width:12;height:2" coordorigin="10242,3380" coordsize="12,2">
              <v:shape style="position:absolute;left:10242;top:3380;width:12;height:2" coordorigin="10242,3380" coordsize="12,0" path="m10242,3380l10254,3380e" filled="false" stroked="true" strokeweight=".6pt" strokecolor="#000000">
                <v:path arrowok="t"/>
              </v:shape>
            </v:group>
            <v:group style="position:absolute;left:10242;top:3399;width:12;height:2" coordorigin="10242,3399" coordsize="12,2">
              <v:shape style="position:absolute;left:10242;top:3399;width:12;height:2" coordorigin="10242,3399" coordsize="12,0" path="m10242,3399l10254,3399e" filled="false" stroked="true" strokeweight=".6pt" strokecolor="#000000">
                <v:path arrowok="t"/>
              </v:shape>
            </v:group>
            <v:group style="position:absolute;left:10242;top:3419;width:12;height:2" coordorigin="10242,3419" coordsize="12,2">
              <v:shape style="position:absolute;left:10242;top:3419;width:12;height:2" coordorigin="10242,3419" coordsize="12,0" path="m10242,3419l10254,3419e" filled="false" stroked="true" strokeweight=".6pt" strokecolor="#000000">
                <v:path arrowok="t"/>
              </v:shape>
            </v:group>
            <v:group style="position:absolute;left:10242;top:3438;width:12;height:2" coordorigin="10242,3438" coordsize="12,2">
              <v:shape style="position:absolute;left:10242;top:3438;width:12;height:2" coordorigin="10242,3438" coordsize="12,0" path="m10242,3438l10254,3438e" filled="false" stroked="true" strokeweight=".6pt" strokecolor="#000000">
                <v:path arrowok="t"/>
              </v:shape>
            </v:group>
            <v:group style="position:absolute;left:10242;top:3457;width:12;height:2" coordorigin="10242,3457" coordsize="12,2">
              <v:shape style="position:absolute;left:10242;top:3457;width:12;height:2" coordorigin="10242,3457" coordsize="12,0" path="m10242,3457l10254,3457e" filled="false" stroked="true" strokeweight=".6pt" strokecolor="#000000">
                <v:path arrowok="t"/>
              </v:shape>
            </v:group>
            <v:group style="position:absolute;left:10242;top:3476;width:12;height:2" coordorigin="10242,3476" coordsize="12,2">
              <v:shape style="position:absolute;left:10242;top:3476;width:12;height:2" coordorigin="10242,3476" coordsize="12,0" path="m10242,3476l10254,3476e" filled="false" stroked="true" strokeweight=".6pt" strokecolor="#000000">
                <v:path arrowok="t"/>
              </v:shape>
            </v:group>
            <v:group style="position:absolute;left:10242;top:3495;width:12;height:2" coordorigin="10242,3495" coordsize="12,2">
              <v:shape style="position:absolute;left:10242;top:3495;width:12;height:2" coordorigin="10242,3495" coordsize="12,0" path="m10242,3495l10254,3495e" filled="false" stroked="true" strokeweight=".6pt" strokecolor="#000000">
                <v:path arrowok="t"/>
              </v:shape>
            </v:group>
            <v:group style="position:absolute;left:10243;top:3553;width:10;height:2" coordorigin="10243,3553" coordsize="10,2">
              <v:shape style="position:absolute;left:10243;top:3553;width:10;height:2" coordorigin="10243,3553" coordsize="10,0" path="m10243,3553l10253,3553e" filled="false" stroked="true" strokeweight=".48pt" strokecolor="#000000">
                <v:path arrowok="t"/>
              </v:shape>
            </v:group>
            <v:group style="position:absolute;left:10243;top:3572;width:10;height:2" coordorigin="10243,3572" coordsize="10,2">
              <v:shape style="position:absolute;left:10243;top:3572;width:10;height:2" coordorigin="10243,3572" coordsize="10,0" path="m10243,3572l10253,3572e" filled="false" stroked="true" strokeweight=".48pt" strokecolor="#000000">
                <v:path arrowok="t"/>
              </v:shape>
            </v:group>
            <v:group style="position:absolute;left:10243;top:3591;width:10;height:2" coordorigin="10243,3591" coordsize="10,2">
              <v:shape style="position:absolute;left:10243;top:3591;width:10;height:2" coordorigin="10243,3591" coordsize="10,0" path="m10243,3591l10253,3591e" filled="false" stroked="true" strokeweight=".48pt" strokecolor="#000000">
                <v:path arrowok="t"/>
              </v:shape>
            </v:group>
            <v:group style="position:absolute;left:10243;top:3611;width:10;height:2" coordorigin="10243,3611" coordsize="10,2">
              <v:shape style="position:absolute;left:10243;top:3611;width:10;height:2" coordorigin="10243,3611" coordsize="10,0" path="m10243,3611l10253,3611e" filled="false" stroked="true" strokeweight=".48pt" strokecolor="#000000">
                <v:path arrowok="t"/>
              </v:shape>
            </v:group>
            <v:group style="position:absolute;left:10243;top:3630;width:10;height:2" coordorigin="10243,3630" coordsize="10,2">
              <v:shape style="position:absolute;left:10243;top:3630;width:10;height:2" coordorigin="10243,3630" coordsize="10,0" path="m10243,3630l10253,3630e" filled="false" stroked="true" strokeweight=".48pt" strokecolor="#000000">
                <v:path arrowok="t"/>
              </v:shape>
            </v:group>
            <v:group style="position:absolute;left:10243;top:3649;width:10;height:2" coordorigin="10243,3649" coordsize="10,2">
              <v:shape style="position:absolute;left:10243;top:3649;width:10;height:2" coordorigin="10243,3649" coordsize="10,0" path="m10243,3649l10253,3649e" filled="false" stroked="true" strokeweight=".48pt" strokecolor="#000000">
                <v:path arrowok="t"/>
              </v:shape>
            </v:group>
            <v:group style="position:absolute;left:10243;top:3668;width:10;height:2" coordorigin="10243,3668" coordsize="10,2">
              <v:shape style="position:absolute;left:10243;top:3668;width:10;height:2" coordorigin="10243,3668" coordsize="10,0" path="m10243,3668l10253,3668e" filled="false" stroked="true" strokeweight=".48pt" strokecolor="#000000">
                <v:path arrowok="t"/>
              </v:shape>
            </v:group>
            <v:group style="position:absolute;left:10243;top:3687;width:10;height:2" coordorigin="10243,3687" coordsize="10,2">
              <v:shape style="position:absolute;left:10243;top:3687;width:10;height:2" coordorigin="10243,3687" coordsize="10,0" path="m10243,3687l10253,3687e" filled="false" stroked="true" strokeweight=".48pt" strokecolor="#000000">
                <v:path arrowok="t"/>
              </v:shape>
            </v:group>
            <v:group style="position:absolute;left:10243;top:3707;width:10;height:2" coordorigin="10243,3707" coordsize="10,2">
              <v:shape style="position:absolute;left:10243;top:3707;width:10;height:2" coordorigin="10243,3707" coordsize="10,0" path="m10243,3707l10253,3707e" filled="false" stroked="true" strokeweight=".48pt" strokecolor="#000000">
                <v:path arrowok="t"/>
              </v:shape>
            </v:group>
            <v:group style="position:absolute;left:10243;top:3726;width:10;height:2" coordorigin="10243,3726" coordsize="10,2">
              <v:shape style="position:absolute;left:10243;top:3726;width:10;height:2" coordorigin="10243,3726" coordsize="10,0" path="m10243,3726l10253,3726e" filled="false" stroked="true" strokeweight=".48pt" strokecolor="#000000">
                <v:path arrowok="t"/>
              </v:shape>
            </v:group>
            <v:group style="position:absolute;left:10243;top:3745;width:10;height:2" coordorigin="10243,3745" coordsize="10,2">
              <v:shape style="position:absolute;left:10243;top:3745;width:10;height:2" coordorigin="10243,3745" coordsize="10,0" path="m10243,3745l10253,3745e" filled="false" stroked="true" strokeweight=".48pt" strokecolor="#000000">
                <v:path arrowok="t"/>
              </v:shape>
            </v:group>
            <v:group style="position:absolute;left:10243;top:3764;width:10;height:2" coordorigin="10243,3764" coordsize="10,2">
              <v:shape style="position:absolute;left:10243;top:3764;width:10;height:2" coordorigin="10243,3764" coordsize="10,0" path="m10243,3764l10253,3764e" filled="false" stroked="true" strokeweight=".48pt" strokecolor="#000000">
                <v:path arrowok="t"/>
              </v:shape>
            </v:group>
            <v:group style="position:absolute;left:10243;top:3783;width:10;height:2" coordorigin="10243,3783" coordsize="10,2">
              <v:shape style="position:absolute;left:10243;top:3783;width:10;height:2" coordorigin="10243,3783" coordsize="10,0" path="m10243,3783l10253,3783e" filled="false" stroked="true" strokeweight=".48pt" strokecolor="#000000">
                <v:path arrowok="t"/>
              </v:shape>
            </v:group>
            <v:group style="position:absolute;left:10243;top:3803;width:10;height:2" coordorigin="10243,3803" coordsize="10,2">
              <v:shape style="position:absolute;left:10243;top:3803;width:10;height:2" coordorigin="10243,3803" coordsize="10,0" path="m10243,3803l10253,3803e" filled="false" stroked="true" strokeweight=".48pt" strokecolor="#000000">
                <v:path arrowok="t"/>
              </v:shape>
            </v:group>
            <v:group style="position:absolute;left:10243;top:3822;width:10;height:2" coordorigin="10243,3822" coordsize="10,2">
              <v:shape style="position:absolute;left:10243;top:3822;width:10;height:2" coordorigin="10243,3822" coordsize="10,0" path="m10243,3822l10253,3822e" filled="false" stroked="true" strokeweight=".48pt" strokecolor="#000000">
                <v:path arrowok="t"/>
              </v:shape>
            </v:group>
            <v:group style="position:absolute;left:10243;top:3841;width:10;height:2" coordorigin="10243,3841" coordsize="10,2">
              <v:shape style="position:absolute;left:10243;top:3841;width:10;height:2" coordorigin="10243,3841" coordsize="10,0" path="m10243,3841l10253,3841e" filled="false" stroked="true" strokeweight=".48pt" strokecolor="#000000">
                <v:path arrowok="t"/>
              </v:shape>
            </v:group>
            <v:group style="position:absolute;left:10243;top:3860;width:10;height:2" coordorigin="10243,3860" coordsize="10,2">
              <v:shape style="position:absolute;left:10243;top:3860;width:10;height:2" coordorigin="10243,3860" coordsize="10,0" path="m10243,3860l10253,3860e" filled="false" stroked="true" strokeweight=".48pt" strokecolor="#000000">
                <v:path arrowok="t"/>
              </v:shape>
            </v:group>
            <v:group style="position:absolute;left:10243;top:3879;width:10;height:2" coordorigin="10243,3879" coordsize="10,2">
              <v:shape style="position:absolute;left:10243;top:3879;width:10;height:2" coordorigin="10243,3879" coordsize="10,0" path="m10243,3879l10253,3879e" filled="false" stroked="true" strokeweight=".48pt" strokecolor="#000000">
                <v:path arrowok="t"/>
              </v:shape>
            </v:group>
            <v:group style="position:absolute;left:10243;top:3899;width:10;height:2" coordorigin="10243,3899" coordsize="10,2">
              <v:shape style="position:absolute;left:10243;top:3899;width:10;height:2" coordorigin="10243,3899" coordsize="10,0" path="m10243,3899l10253,3899e" filled="false" stroked="true" strokeweight=".48pt" strokecolor="#000000">
                <v:path arrowok="t"/>
              </v:shape>
            </v:group>
            <v:group style="position:absolute;left:10243;top:3918;width:10;height:2" coordorigin="10243,3918" coordsize="10,2">
              <v:shape style="position:absolute;left:10243;top:3918;width:10;height:2" coordorigin="10243,3918" coordsize="10,0" path="m10243,3918l10253,3918e" filled="false" stroked="true" strokeweight=".48pt" strokecolor="#000000">
                <v:path arrowok="t"/>
              </v:shape>
            </v:group>
            <v:group style="position:absolute;left:10243;top:3937;width:10;height:2" coordorigin="10243,3937" coordsize="10,2">
              <v:shape style="position:absolute;left:10243;top:3937;width:10;height:2" coordorigin="10243,3937" coordsize="10,0" path="m10243,3937l10253,3937e" filled="false" stroked="true" strokeweight=".48pt" strokecolor="#000000">
                <v:path arrowok="t"/>
              </v:shape>
            </v:group>
            <v:group style="position:absolute;left:10242;top:3515;width:12;height:2" coordorigin="10242,3515" coordsize="12,2">
              <v:shape style="position:absolute;left:10242;top:3515;width:12;height:2" coordorigin="10242,3515" coordsize="12,0" path="m10242,3515l10254,3515e" filled="false" stroked="true" strokeweight=".6pt" strokecolor="#000000">
                <v:path arrowok="t"/>
              </v:shape>
            </v:group>
            <v:group style="position:absolute;left:10242;top:3534;width:12;height:2" coordorigin="10242,3534" coordsize="12,2">
              <v:shape style="position:absolute;left:10242;top:3534;width:12;height:2" coordorigin="10242,3534" coordsize="12,0" path="m10242,3534l10254,3534e" filled="false" stroked="true" strokeweight=".6pt" strokecolor="#000000">
                <v:path arrowok="t"/>
              </v:shape>
            </v:group>
            <v:group style="position:absolute;left:10242;top:3553;width:12;height:2" coordorigin="10242,3553" coordsize="12,2">
              <v:shape style="position:absolute;left:10242;top:3553;width:12;height:2" coordorigin="10242,3553" coordsize="12,0" path="m10242,3553l10254,3553e" filled="false" stroked="true" strokeweight=".6pt" strokecolor="#000000">
                <v:path arrowok="t"/>
              </v:shape>
            </v:group>
            <v:group style="position:absolute;left:10242;top:3572;width:12;height:2" coordorigin="10242,3572" coordsize="12,2">
              <v:shape style="position:absolute;left:10242;top:3572;width:12;height:2" coordorigin="10242,3572" coordsize="12,0" path="m10242,3572l10254,3572e" filled="false" stroked="true" strokeweight=".6pt" strokecolor="#000000">
                <v:path arrowok="t"/>
              </v:shape>
            </v:group>
            <v:group style="position:absolute;left:10242;top:3591;width:12;height:2" coordorigin="10242,3591" coordsize="12,2">
              <v:shape style="position:absolute;left:10242;top:3591;width:12;height:2" coordorigin="10242,3591" coordsize="12,0" path="m10242,3591l10254,3591e" filled="false" stroked="true" strokeweight=".6pt" strokecolor="#000000">
                <v:path arrowok="t"/>
              </v:shape>
            </v:group>
            <v:group style="position:absolute;left:10242;top:3611;width:12;height:2" coordorigin="10242,3611" coordsize="12,2">
              <v:shape style="position:absolute;left:10242;top:3611;width:12;height:2" coordorigin="10242,3611" coordsize="12,0" path="m10242,3611l10254,3611e" filled="false" stroked="true" strokeweight=".6pt" strokecolor="#000000">
                <v:path arrowok="t"/>
              </v:shape>
            </v:group>
            <v:group style="position:absolute;left:10242;top:3630;width:12;height:2" coordorigin="10242,3630" coordsize="12,2">
              <v:shape style="position:absolute;left:10242;top:3630;width:12;height:2" coordorigin="10242,3630" coordsize="12,0" path="m10242,3630l10254,3630e" filled="false" stroked="true" strokeweight=".6pt" strokecolor="#000000">
                <v:path arrowok="t"/>
              </v:shape>
            </v:group>
            <v:group style="position:absolute;left:10242;top:3649;width:12;height:2" coordorigin="10242,3649" coordsize="12,2">
              <v:shape style="position:absolute;left:10242;top:3649;width:12;height:2" coordorigin="10242,3649" coordsize="12,0" path="m10242,3649l10254,3649e" filled="false" stroked="true" strokeweight=".6pt" strokecolor="#000000">
                <v:path arrowok="t"/>
              </v:shape>
            </v:group>
            <v:group style="position:absolute;left:10242;top:3668;width:12;height:2" coordorigin="10242,3668" coordsize="12,2">
              <v:shape style="position:absolute;left:10242;top:3668;width:12;height:2" coordorigin="10242,3668" coordsize="12,0" path="m10242,3668l10254,3668e" filled="false" stroked="true" strokeweight=".6pt" strokecolor="#000000">
                <v:path arrowok="t"/>
              </v:shape>
            </v:group>
            <v:group style="position:absolute;left:10242;top:3687;width:12;height:2" coordorigin="10242,3687" coordsize="12,2">
              <v:shape style="position:absolute;left:10242;top:3687;width:12;height:2" coordorigin="10242,3687" coordsize="12,0" path="m10242,3687l10254,3687e" filled="false" stroked="true" strokeweight=".6pt" strokecolor="#000000">
                <v:path arrowok="t"/>
              </v:shape>
            </v:group>
            <v:group style="position:absolute;left:10242;top:3707;width:12;height:2" coordorigin="10242,3707" coordsize="12,2">
              <v:shape style="position:absolute;left:10242;top:3707;width:12;height:2" coordorigin="10242,3707" coordsize="12,0" path="m10242,3707l10254,3707e" filled="false" stroked="true" strokeweight=".6pt" strokecolor="#000000">
                <v:path arrowok="t"/>
              </v:shape>
            </v:group>
            <v:group style="position:absolute;left:10242;top:3726;width:12;height:2" coordorigin="10242,3726" coordsize="12,2">
              <v:shape style="position:absolute;left:10242;top:3726;width:12;height:2" coordorigin="10242,3726" coordsize="12,0" path="m10242,3726l10254,3726e" filled="false" stroked="true" strokeweight=".6pt" strokecolor="#000000">
                <v:path arrowok="t"/>
              </v:shape>
            </v:group>
            <v:group style="position:absolute;left:10242;top:3745;width:12;height:2" coordorigin="10242,3745" coordsize="12,2">
              <v:shape style="position:absolute;left:10242;top:3745;width:12;height:2" coordorigin="10242,3745" coordsize="12,0" path="m10242,3745l10254,3745e" filled="false" stroked="true" strokeweight=".6pt" strokecolor="#000000">
                <v:path arrowok="t"/>
              </v:shape>
            </v:group>
            <v:group style="position:absolute;left:10242;top:3764;width:12;height:2" coordorigin="10242,3764" coordsize="12,2">
              <v:shape style="position:absolute;left:10242;top:3764;width:12;height:2" coordorigin="10242,3764" coordsize="12,0" path="m10242,3764l10254,3764e" filled="false" stroked="true" strokeweight=".6pt" strokecolor="#000000">
                <v:path arrowok="t"/>
              </v:shape>
            </v:group>
            <v:group style="position:absolute;left:10242;top:3783;width:12;height:2" coordorigin="10242,3783" coordsize="12,2">
              <v:shape style="position:absolute;left:10242;top:3783;width:12;height:2" coordorigin="10242,3783" coordsize="12,0" path="m10242,3783l10254,3783e" filled="false" stroked="true" strokeweight=".6pt" strokecolor="#000000">
                <v:path arrowok="t"/>
              </v:shape>
            </v:group>
            <v:group style="position:absolute;left:10242;top:3803;width:12;height:2" coordorigin="10242,3803" coordsize="12,2">
              <v:shape style="position:absolute;left:10242;top:3803;width:12;height:2" coordorigin="10242,3803" coordsize="12,0" path="m10242,3803l10254,3803e" filled="false" stroked="true" strokeweight=".6pt" strokecolor="#000000">
                <v:path arrowok="t"/>
              </v:shape>
            </v:group>
            <v:group style="position:absolute;left:10242;top:3822;width:12;height:2" coordorigin="10242,3822" coordsize="12,2">
              <v:shape style="position:absolute;left:10242;top:3822;width:12;height:2" coordorigin="10242,3822" coordsize="12,0" path="m10242,3822l10254,3822e" filled="false" stroked="true" strokeweight=".6pt" strokecolor="#000000">
                <v:path arrowok="t"/>
              </v:shape>
            </v:group>
            <v:group style="position:absolute;left:10242;top:3841;width:12;height:2" coordorigin="10242,3841" coordsize="12,2">
              <v:shape style="position:absolute;left:10242;top:3841;width:12;height:2" coordorigin="10242,3841" coordsize="12,0" path="m10242,3841l10254,3841e" filled="false" stroked="true" strokeweight=".6pt" strokecolor="#000000">
                <v:path arrowok="t"/>
              </v:shape>
            </v:group>
            <v:group style="position:absolute;left:10242;top:3860;width:12;height:2" coordorigin="10242,3860" coordsize="12,2">
              <v:shape style="position:absolute;left:10242;top:3860;width:12;height:2" coordorigin="10242,3860" coordsize="12,0" path="m10242,3860l10254,3860e" filled="false" stroked="true" strokeweight=".6pt" strokecolor="#000000">
                <v:path arrowok="t"/>
              </v:shape>
            </v:group>
            <v:group style="position:absolute;left:10242;top:3879;width:12;height:2" coordorigin="10242,3879" coordsize="12,2">
              <v:shape style="position:absolute;left:10242;top:3879;width:12;height:2" coordorigin="10242,3879" coordsize="12,0" path="m10242,3879l10254,3879e" filled="false" stroked="true" strokeweight=".6pt" strokecolor="#000000">
                <v:path arrowok="t"/>
              </v:shape>
            </v:group>
            <v:group style="position:absolute;left:10242;top:3899;width:12;height:2" coordorigin="10242,3899" coordsize="12,2">
              <v:shape style="position:absolute;left:10242;top:3899;width:12;height:2" coordorigin="10242,3899" coordsize="12,0" path="m10242,3899l10254,3899e" filled="false" stroked="true" strokeweight=".6pt" strokecolor="#000000">
                <v:path arrowok="t"/>
              </v:shape>
            </v:group>
            <v:group style="position:absolute;left:10242;top:3918;width:12;height:2" coordorigin="10242,3918" coordsize="12,2">
              <v:shape style="position:absolute;left:10242;top:3918;width:12;height:2" coordorigin="10242,3918" coordsize="12,0" path="m10242,3918l10254,3918e" filled="false" stroked="true" strokeweight=".6pt" strokecolor="#000000">
                <v:path arrowok="t"/>
              </v:shape>
            </v:group>
            <v:group style="position:absolute;left:10242;top:3937;width:12;height:2" coordorigin="10242,3937" coordsize="12,2">
              <v:shape style="position:absolute;left:10242;top:3937;width:12;height:2" coordorigin="10242,3937" coordsize="12,0" path="m10242,3937l10254,3937e" filled="false" stroked="true" strokeweight=".6pt" strokecolor="#000000">
                <v:path arrowok="t"/>
              </v:shape>
            </v:group>
            <v:group style="position:absolute;left:10242;top:3956;width:12;height:2" coordorigin="10242,3956" coordsize="12,2">
              <v:shape style="position:absolute;left:10242;top:3956;width:12;height:2" coordorigin="10242,3956" coordsize="12,0" path="m10242,3956l10254,3956e" filled="false" stroked="true" strokeweight=".6pt" strokecolor="#000000">
                <v:path arrowok="t"/>
              </v:shape>
            </v:group>
            <v:group style="position:absolute;left:10243;top:4019;width:10;height:2" coordorigin="10243,4019" coordsize="10,2">
              <v:shape style="position:absolute;left:10243;top:4019;width:10;height:2" coordorigin="10243,4019" coordsize="10,0" path="m10243,4019l10253,4019e" filled="false" stroked="true" strokeweight=".48pt" strokecolor="#000000">
                <v:path arrowok="t"/>
              </v:shape>
            </v:group>
            <v:group style="position:absolute;left:10243;top:4038;width:10;height:2" coordorigin="10243,4038" coordsize="10,2">
              <v:shape style="position:absolute;left:10243;top:4038;width:10;height:2" coordorigin="10243,4038" coordsize="10,0" path="m10243,4038l10253,4038e" filled="false" stroked="true" strokeweight=".48pt" strokecolor="#000000">
                <v:path arrowok="t"/>
              </v:shape>
            </v:group>
            <v:group style="position:absolute;left:10243;top:4057;width:10;height:2" coordorigin="10243,4057" coordsize="10,2">
              <v:shape style="position:absolute;left:10243;top:4057;width:10;height:2" coordorigin="10243,4057" coordsize="10,0" path="m10243,4057l10253,4057e" filled="false" stroked="true" strokeweight=".48pt" strokecolor="#000000">
                <v:path arrowok="t"/>
              </v:shape>
            </v:group>
            <v:group style="position:absolute;left:10243;top:4076;width:10;height:2" coordorigin="10243,4076" coordsize="10,2">
              <v:shape style="position:absolute;left:10243;top:4076;width:10;height:2" coordorigin="10243,4076" coordsize="10,0" path="m10243,4076l10253,4076e" filled="false" stroked="true" strokeweight=".48pt" strokecolor="#000000">
                <v:path arrowok="t"/>
              </v:shape>
            </v:group>
            <v:group style="position:absolute;left:10243;top:4095;width:10;height:2" coordorigin="10243,4095" coordsize="10,2">
              <v:shape style="position:absolute;left:10243;top:4095;width:10;height:2" coordorigin="10243,4095" coordsize="10,0" path="m10243,4095l10253,4095e" filled="false" stroked="true" strokeweight=".48pt" strokecolor="#000000">
                <v:path arrowok="t"/>
              </v:shape>
            </v:group>
            <v:group style="position:absolute;left:10243;top:4115;width:10;height:2" coordorigin="10243,4115" coordsize="10,2">
              <v:shape style="position:absolute;left:10243;top:4115;width:10;height:2" coordorigin="10243,4115" coordsize="10,0" path="m10243,4115l10253,4115e" filled="false" stroked="true" strokeweight=".48pt" strokecolor="#000000">
                <v:path arrowok="t"/>
              </v:shape>
            </v:group>
            <v:group style="position:absolute;left:10243;top:4134;width:10;height:2" coordorigin="10243,4134" coordsize="10,2">
              <v:shape style="position:absolute;left:10243;top:4134;width:10;height:2" coordorigin="10243,4134" coordsize="10,0" path="m10243,4134l10253,4134e" filled="false" stroked="true" strokeweight=".48pt" strokecolor="#000000">
                <v:path arrowok="t"/>
              </v:shape>
            </v:group>
            <v:group style="position:absolute;left:10243;top:4153;width:10;height:2" coordorigin="10243,4153" coordsize="10,2">
              <v:shape style="position:absolute;left:10243;top:4153;width:10;height:2" coordorigin="10243,4153" coordsize="10,0" path="m10243,4153l10253,4153e" filled="false" stroked="true" strokeweight=".48pt" strokecolor="#000000">
                <v:path arrowok="t"/>
              </v:shape>
            </v:group>
            <v:group style="position:absolute;left:10243;top:4172;width:10;height:2" coordorigin="10243,4172" coordsize="10,2">
              <v:shape style="position:absolute;left:10243;top:4172;width:10;height:2" coordorigin="10243,4172" coordsize="10,0" path="m10243,4172l10253,4172e" filled="false" stroked="true" strokeweight=".48pt" strokecolor="#000000">
                <v:path arrowok="t"/>
              </v:shape>
            </v:group>
            <v:group style="position:absolute;left:10243;top:4191;width:10;height:2" coordorigin="10243,4191" coordsize="10,2">
              <v:shape style="position:absolute;left:10243;top:4191;width:10;height:2" coordorigin="10243,4191" coordsize="10,0" path="m10243,4191l10253,4191e" filled="false" stroked="true" strokeweight=".48pt" strokecolor="#000000">
                <v:path arrowok="t"/>
              </v:shape>
            </v:group>
            <v:group style="position:absolute;left:10243;top:4211;width:10;height:2" coordorigin="10243,4211" coordsize="10,2">
              <v:shape style="position:absolute;left:10243;top:4211;width:10;height:2" coordorigin="10243,4211" coordsize="10,0" path="m10243,4211l10253,4211e" filled="false" stroked="true" strokeweight=".48pt" strokecolor="#000000">
                <v:path arrowok="t"/>
              </v:shape>
            </v:group>
            <v:group style="position:absolute;left:10243;top:4230;width:10;height:2" coordorigin="10243,4230" coordsize="10,2">
              <v:shape style="position:absolute;left:10243;top:4230;width:10;height:2" coordorigin="10243,4230" coordsize="10,0" path="m10243,4230l10253,4230e" filled="false" stroked="true" strokeweight=".48pt" strokecolor="#000000">
                <v:path arrowok="t"/>
              </v:shape>
            </v:group>
            <v:group style="position:absolute;left:10243;top:4249;width:10;height:2" coordorigin="10243,4249" coordsize="10,2">
              <v:shape style="position:absolute;left:10243;top:4249;width:10;height:2" coordorigin="10243,4249" coordsize="10,0" path="m10243,4249l10253,4249e" filled="false" stroked="true" strokeweight=".48pt" strokecolor="#000000">
                <v:path arrowok="t"/>
              </v:shape>
            </v:group>
            <v:group style="position:absolute;left:10243;top:4268;width:10;height:2" coordorigin="10243,4268" coordsize="10,2">
              <v:shape style="position:absolute;left:10243;top:4268;width:10;height:2" coordorigin="10243,4268" coordsize="10,0" path="m10243,4268l10253,4268e" filled="false" stroked="true" strokeweight=".48pt" strokecolor="#000000">
                <v:path arrowok="t"/>
              </v:shape>
            </v:group>
            <v:group style="position:absolute;left:10243;top:4287;width:10;height:2" coordorigin="10243,4287" coordsize="10,2">
              <v:shape style="position:absolute;left:10243;top:4287;width:10;height:2" coordorigin="10243,4287" coordsize="10,0" path="m10243,4287l10253,4287e" filled="false" stroked="true" strokeweight=".48pt" strokecolor="#000000">
                <v:path arrowok="t"/>
              </v:shape>
            </v:group>
            <v:group style="position:absolute;left:10243;top:4307;width:10;height:2" coordorigin="10243,4307" coordsize="10,2">
              <v:shape style="position:absolute;left:10243;top:4307;width:10;height:2" coordorigin="10243,4307" coordsize="10,0" path="m10243,4307l10253,4307e" filled="false" stroked="true" strokeweight=".48pt" strokecolor="#000000">
                <v:path arrowok="t"/>
              </v:shape>
            </v:group>
            <v:group style="position:absolute;left:10243;top:4326;width:10;height:2" coordorigin="10243,4326" coordsize="10,2">
              <v:shape style="position:absolute;left:10243;top:4326;width:10;height:2" coordorigin="10243,4326" coordsize="10,0" path="m10243,4326l10253,4326e" filled="false" stroked="true" strokeweight=".48pt" strokecolor="#000000">
                <v:path arrowok="t"/>
              </v:shape>
            </v:group>
            <v:group style="position:absolute;left:10243;top:4345;width:10;height:2" coordorigin="10243,4345" coordsize="10,2">
              <v:shape style="position:absolute;left:10243;top:4345;width:10;height:2" coordorigin="10243,4345" coordsize="10,0" path="m10243,4345l10253,4345e" filled="false" stroked="true" strokeweight=".48pt" strokecolor="#000000">
                <v:path arrowok="t"/>
              </v:shape>
            </v:group>
            <v:group style="position:absolute;left:10243;top:4364;width:10;height:2" coordorigin="10243,4364" coordsize="10,2">
              <v:shape style="position:absolute;left:10243;top:4364;width:10;height:2" coordorigin="10243,4364" coordsize="10,0" path="m10243,4364l10253,4364e" filled="false" stroked="true" strokeweight=".48pt" strokecolor="#000000">
                <v:path arrowok="t"/>
              </v:shape>
            </v:group>
            <v:group style="position:absolute;left:10243;top:4383;width:10;height:2" coordorigin="10243,4383" coordsize="10,2">
              <v:shape style="position:absolute;left:10243;top:4383;width:10;height:2" coordorigin="10243,4383" coordsize="10,0" path="m10243,4383l10253,4383e" filled="false" stroked="true" strokeweight=".48pt" strokecolor="#000000">
                <v:path arrowok="t"/>
              </v:shape>
            </v:group>
            <v:group style="position:absolute;left:10243;top:4403;width:10;height:2" coordorigin="10243,4403" coordsize="10,2">
              <v:shape style="position:absolute;left:10243;top:4403;width:10;height:2" coordorigin="10243,4403" coordsize="10,0" path="m10243,4403l10253,4403e" filled="false" stroked="true" strokeweight=".48pt" strokecolor="#000000">
                <v:path arrowok="t"/>
              </v:shape>
            </v:group>
            <v:group style="position:absolute;left:10243;top:4422;width:10;height:2" coordorigin="10243,4422" coordsize="10,2">
              <v:shape style="position:absolute;left:10243;top:4422;width:10;height:2" coordorigin="10243,4422" coordsize="10,0" path="m10243,4422l10253,4422e" filled="false" stroked="true" strokeweight=".48pt" strokecolor="#000000">
                <v:path arrowok="t"/>
              </v:shape>
            </v:group>
            <v:group style="position:absolute;left:10243;top:4441;width:10;height:2" coordorigin="10243,4441" coordsize="10,2">
              <v:shape style="position:absolute;left:10243;top:4441;width:10;height:2" coordorigin="10243,4441" coordsize="10,0" path="m10243,4441l10253,4441e" filled="false" stroked="true" strokeweight=".48pt" strokecolor="#000000">
                <v:path arrowok="t"/>
              </v:shape>
            </v:group>
            <v:group style="position:absolute;left:10243;top:4460;width:10;height:2" coordorigin="10243,4460" coordsize="10,2">
              <v:shape style="position:absolute;left:10243;top:4460;width:10;height:2" coordorigin="10243,4460" coordsize="10,0" path="m10243,4460l10253,4460e" filled="false" stroked="true" strokeweight=".48pt" strokecolor="#000000">
                <v:path arrowok="t"/>
              </v:shape>
            </v:group>
            <v:group style="position:absolute;left:10243;top:4479;width:10;height:2" coordorigin="10243,4479" coordsize="10,2">
              <v:shape style="position:absolute;left:10243;top:4479;width:10;height:2" coordorigin="10243,4479" coordsize="10,0" path="m10243,4479l10253,4479e" filled="false" stroked="true" strokeweight=".48pt" strokecolor="#000000">
                <v:path arrowok="t"/>
              </v:shape>
            </v:group>
            <v:group style="position:absolute;left:10243;top:4499;width:10;height:2" coordorigin="10243,4499" coordsize="10,2">
              <v:shape style="position:absolute;left:10243;top:4499;width:10;height:2" coordorigin="10243,4499" coordsize="10,0" path="m10243,4499l10253,4499e" filled="false" stroked="true" strokeweight=".48pt" strokecolor="#000000">
                <v:path arrowok="t"/>
              </v:shape>
            </v:group>
            <v:group style="position:absolute;left:10243;top:4518;width:10;height:2" coordorigin="10243,4518" coordsize="10,2">
              <v:shape style="position:absolute;left:10243;top:4518;width:10;height:2" coordorigin="10243,4518" coordsize="10,0" path="m10243,4518l10253,4518e" filled="false" stroked="true" strokeweight=".48pt" strokecolor="#000000">
                <v:path arrowok="t"/>
              </v:shape>
            </v:group>
            <v:group style="position:absolute;left:10243;top:4537;width:10;height:2" coordorigin="10243,4537" coordsize="10,2">
              <v:shape style="position:absolute;left:10243;top:4537;width:10;height:2" coordorigin="10243,4537" coordsize="10,0" path="m10243,4537l10253,4537e" filled="false" stroked="true" strokeweight=".48pt" strokecolor="#000000">
                <v:path arrowok="t"/>
              </v:shape>
            </v:group>
            <v:group style="position:absolute;left:10243;top:4556;width:10;height:2" coordorigin="10243,4556" coordsize="10,2">
              <v:shape style="position:absolute;left:10243;top:4556;width:10;height:2" coordorigin="10243,4556" coordsize="10,0" path="m10243,4556l10253,4556e" filled="false" stroked="true" strokeweight=".48pt" strokecolor="#000000">
                <v:path arrowok="t"/>
              </v:shape>
            </v:group>
            <v:group style="position:absolute;left:10243;top:4575;width:10;height:2" coordorigin="10243,4575" coordsize="10,2">
              <v:shape style="position:absolute;left:10243;top:4575;width:10;height:2" coordorigin="10243,4575" coordsize="10,0" path="m10243,4575l10253,4575e" filled="false" stroked="true" strokeweight=".48pt" strokecolor="#000000">
                <v:path arrowok="t"/>
              </v:shape>
            </v:group>
            <v:group style="position:absolute;left:10243;top:4595;width:10;height:2" coordorigin="10243,4595" coordsize="10,2">
              <v:shape style="position:absolute;left:10243;top:4595;width:10;height:2" coordorigin="10243,4595" coordsize="10,0" path="m10243,4595l10253,4595e" filled="false" stroked="true" strokeweight=".48pt" strokecolor="#000000">
                <v:path arrowok="t"/>
              </v:shape>
            </v:group>
            <v:group style="position:absolute;left:10243;top:4614;width:10;height:2" coordorigin="10243,4614" coordsize="10,2">
              <v:shape style="position:absolute;left:10243;top:4614;width:10;height:2" coordorigin="10243,4614" coordsize="10,0" path="m10243,4614l10253,4614e" filled="false" stroked="true" strokeweight=".48pt" strokecolor="#000000">
                <v:path arrowok="t"/>
              </v:shape>
            </v:group>
            <v:group style="position:absolute;left:10243;top:4633;width:10;height:2" coordorigin="10243,4633" coordsize="10,2">
              <v:shape style="position:absolute;left:10243;top:4633;width:10;height:2" coordorigin="10243,4633" coordsize="10,0" path="m10243,4633l10253,4633e" filled="false" stroked="true" strokeweight=".48pt" strokecolor="#000000">
                <v:path arrowok="t"/>
              </v:shape>
            </v:group>
            <v:group style="position:absolute;left:10243;top:4652;width:10;height:2" coordorigin="10243,4652" coordsize="10,2">
              <v:shape style="position:absolute;left:10243;top:4652;width:10;height:2" coordorigin="10243,4652" coordsize="10,0" path="m10243,4652l10253,4652e" filled="false" stroked="true" strokeweight=".48pt" strokecolor="#000000">
                <v:path arrowok="t"/>
              </v:shape>
            </v:group>
            <v:group style="position:absolute;left:10243;top:4671;width:10;height:2" coordorigin="10243,4671" coordsize="10,2">
              <v:shape style="position:absolute;left:10243;top:4671;width:10;height:2" coordorigin="10243,4671" coordsize="10,0" path="m10243,4671l10253,4671e" filled="false" stroked="true" strokeweight=".48pt" strokecolor="#000000">
                <v:path arrowok="t"/>
              </v:shape>
            </v:group>
            <v:group style="position:absolute;left:10243;top:4691;width:10;height:2" coordorigin="10243,4691" coordsize="10,2">
              <v:shape style="position:absolute;left:10243;top:4691;width:10;height:2" coordorigin="10243,4691" coordsize="10,0" path="m10243,4691l10253,4691e" filled="false" stroked="true" strokeweight=".48pt" strokecolor="#000000">
                <v:path arrowok="t"/>
              </v:shape>
            </v:group>
            <v:group style="position:absolute;left:10243;top:4710;width:10;height:2" coordorigin="10243,4710" coordsize="10,2">
              <v:shape style="position:absolute;left:10243;top:4710;width:10;height:2" coordorigin="10243,4710" coordsize="10,0" path="m10243,4710l10253,4710e" filled="false" stroked="true" strokeweight=".48pt" strokecolor="#000000">
                <v:path arrowok="t"/>
              </v:shape>
            </v:group>
            <v:group style="position:absolute;left:10243;top:4729;width:10;height:2" coordorigin="10243,4729" coordsize="10,2">
              <v:shape style="position:absolute;left:10243;top:4729;width:10;height:2" coordorigin="10243,4729" coordsize="10,0" path="m10243,4729l10253,4729e" filled="false" stroked="true" strokeweight=".48pt" strokecolor="#000000">
                <v:path arrowok="t"/>
              </v:shape>
            </v:group>
            <v:group style="position:absolute;left:10243;top:4748;width:10;height:2" coordorigin="10243,4748" coordsize="10,2">
              <v:shape style="position:absolute;left:10243;top:4748;width:10;height:2" coordorigin="10243,4748" coordsize="10,0" path="m10243,4748l10253,4748e" filled="false" stroked="true" strokeweight=".48pt" strokecolor="#000000">
                <v:path arrowok="t"/>
              </v:shape>
            </v:group>
            <v:group style="position:absolute;left:10243;top:4767;width:10;height:2" coordorigin="10243,4767" coordsize="10,2">
              <v:shape style="position:absolute;left:10243;top:4767;width:10;height:2" coordorigin="10243,4767" coordsize="10,0" path="m10243,4767l10253,4767e" filled="false" stroked="true" strokeweight=".48pt" strokecolor="#000000">
                <v:path arrowok="t"/>
              </v:shape>
            </v:group>
            <v:group style="position:absolute;left:10243;top:4787;width:10;height:2" coordorigin="10243,4787" coordsize="10,2">
              <v:shape style="position:absolute;left:10243;top:4787;width:10;height:2" coordorigin="10243,4787" coordsize="10,0" path="m10243,4787l10253,4787e" filled="false" stroked="true" strokeweight=".48pt" strokecolor="#000000">
                <v:path arrowok="t"/>
              </v:shape>
            </v:group>
            <v:group style="position:absolute;left:10243;top:4863;width:10;height:2" coordorigin="10243,4863" coordsize="10,2">
              <v:shape style="position:absolute;left:10243;top:4863;width:10;height:2" coordorigin="10243,4863" coordsize="10,0" path="m10243,4863l10253,4863e" filled="false" stroked="true" strokeweight=".48pt" strokecolor="#000000">
                <v:path arrowok="t"/>
              </v:shape>
            </v:group>
            <v:group style="position:absolute;left:10243;top:4883;width:10;height:2" coordorigin="10243,4883" coordsize="10,2">
              <v:shape style="position:absolute;left:10243;top:4883;width:10;height:2" coordorigin="10243,4883" coordsize="10,0" path="m10243,4883l10253,4883e" filled="false" stroked="true" strokeweight=".48pt" strokecolor="#000000">
                <v:path arrowok="t"/>
              </v:shape>
            </v:group>
            <v:group style="position:absolute;left:10243;top:4902;width:10;height:2" coordorigin="10243,4902" coordsize="10,2">
              <v:shape style="position:absolute;left:10243;top:4902;width:10;height:2" coordorigin="10243,4902" coordsize="10,0" path="m10243,4902l10253,4902e" filled="false" stroked="true" strokeweight=".48pt" strokecolor="#000000">
                <v:path arrowok="t"/>
              </v:shape>
            </v:group>
            <v:group style="position:absolute;left:10243;top:4921;width:10;height:2" coordorigin="10243,4921" coordsize="10,2">
              <v:shape style="position:absolute;left:10243;top:4921;width:10;height:2" coordorigin="10243,4921" coordsize="10,0" path="m10243,4921l10253,4921e" filled="false" stroked="true" strokeweight=".48pt" strokecolor="#000000">
                <v:path arrowok="t"/>
              </v:shape>
            </v:group>
            <v:group style="position:absolute;left:10243;top:4940;width:10;height:2" coordorigin="10243,4940" coordsize="10,2">
              <v:shape style="position:absolute;left:10243;top:4940;width:10;height:2" coordorigin="10243,4940" coordsize="10,0" path="m10243,4940l10253,4940e" filled="false" stroked="true" strokeweight=".48pt" strokecolor="#000000">
                <v:path arrowok="t"/>
              </v:shape>
            </v:group>
            <v:group style="position:absolute;left:10243;top:4959;width:10;height:2" coordorigin="10243,4959" coordsize="10,2">
              <v:shape style="position:absolute;left:10243;top:4959;width:10;height:2" coordorigin="10243,4959" coordsize="10,0" path="m10243,4959l10253,4959e" filled="false" stroked="true" strokeweight=".48pt" strokecolor="#000000">
                <v:path arrowok="t"/>
              </v:shape>
            </v:group>
            <v:group style="position:absolute;left:10243;top:4979;width:10;height:2" coordorigin="10243,4979" coordsize="10,2">
              <v:shape style="position:absolute;left:10243;top:4979;width:10;height:2" coordorigin="10243,4979" coordsize="10,0" path="m10243,4979l10253,4979e" filled="false" stroked="true" strokeweight=".48pt" strokecolor="#000000">
                <v:path arrowok="t"/>
              </v:shape>
            </v:group>
            <v:group style="position:absolute;left:10243;top:4998;width:10;height:2" coordorigin="10243,4998" coordsize="10,2">
              <v:shape style="position:absolute;left:10243;top:4998;width:10;height:2" coordorigin="10243,4998" coordsize="10,0" path="m10243,4998l10253,4998e" filled="false" stroked="true" strokeweight=".48pt" strokecolor="#000000">
                <v:path arrowok="t"/>
              </v:shape>
            </v:group>
            <v:group style="position:absolute;left:10243;top:5017;width:10;height:2" coordorigin="10243,5017" coordsize="10,2">
              <v:shape style="position:absolute;left:10243;top:5017;width:10;height:2" coordorigin="10243,5017" coordsize="10,0" path="m10243,5017l10253,5017e" filled="false" stroked="true" strokeweight=".48pt" strokecolor="#000000">
                <v:path arrowok="t"/>
              </v:shape>
            </v:group>
            <v:group style="position:absolute;left:10243;top:5036;width:10;height:2" coordorigin="10243,5036" coordsize="10,2">
              <v:shape style="position:absolute;left:10243;top:5036;width:10;height:2" coordorigin="10243,5036" coordsize="10,0" path="m10243,5036l10253,5036e" filled="false" stroked="true" strokeweight=".48pt" strokecolor="#000000">
                <v:path arrowok="t"/>
              </v:shape>
            </v:group>
            <v:group style="position:absolute;left:10243;top:5055;width:10;height:2" coordorigin="10243,5055" coordsize="10,2">
              <v:shape style="position:absolute;left:10243;top:5055;width:10;height:2" coordorigin="10243,5055" coordsize="10,0" path="m10243,5055l10253,5055e" filled="false" stroked="true" strokeweight=".48pt" strokecolor="#000000">
                <v:path arrowok="t"/>
              </v:shape>
            </v:group>
            <v:group style="position:absolute;left:10243;top:5075;width:10;height:2" coordorigin="10243,5075" coordsize="10,2">
              <v:shape style="position:absolute;left:10243;top:5075;width:10;height:2" coordorigin="10243,5075" coordsize="10,0" path="m10243,5075l10253,5075e" filled="false" stroked="true" strokeweight=".48pt" strokecolor="#000000">
                <v:path arrowok="t"/>
              </v:shape>
            </v:group>
            <v:group style="position:absolute;left:10243;top:5094;width:10;height:2" coordorigin="10243,5094" coordsize="10,2">
              <v:shape style="position:absolute;left:10243;top:5094;width:10;height:2" coordorigin="10243,5094" coordsize="10,0" path="m10243,5094l10253,5094e" filled="false" stroked="true" strokeweight=".48pt" strokecolor="#000000">
                <v:path arrowok="t"/>
              </v:shape>
            </v:group>
            <v:group style="position:absolute;left:10243;top:5113;width:10;height:2" coordorigin="10243,5113" coordsize="10,2">
              <v:shape style="position:absolute;left:10243;top:5113;width:10;height:2" coordorigin="10243,5113" coordsize="10,0" path="m10243,5113l10253,5113e" filled="false" stroked="true" strokeweight=".48pt" strokecolor="#000000">
                <v:path arrowok="t"/>
              </v:shape>
            </v:group>
            <v:group style="position:absolute;left:10243;top:5132;width:10;height:2" coordorigin="10243,5132" coordsize="10,2">
              <v:shape style="position:absolute;left:10243;top:5132;width:10;height:2" coordorigin="10243,5132" coordsize="10,0" path="m10243,5132l10253,5132e" filled="false" stroked="true" strokeweight=".48pt" strokecolor="#000000">
                <v:path arrowok="t"/>
              </v:shape>
            </v:group>
            <v:group style="position:absolute;left:10243;top:5151;width:10;height:2" coordorigin="10243,5151" coordsize="10,2">
              <v:shape style="position:absolute;left:10243;top:5151;width:10;height:2" coordorigin="10243,5151" coordsize="10,0" path="m10243,5151l10253,5151e" filled="false" stroked="true" strokeweight=".48pt" strokecolor="#000000">
                <v:path arrowok="t"/>
              </v:shape>
            </v:group>
            <v:group style="position:absolute;left:10243;top:5171;width:10;height:2" coordorigin="10243,5171" coordsize="10,2">
              <v:shape style="position:absolute;left:10243;top:5171;width:10;height:2" coordorigin="10243,5171" coordsize="10,0" path="m10243,5171l10253,5171e" filled="false" stroked="true" strokeweight=".48pt" strokecolor="#000000">
                <v:path arrowok="t"/>
              </v:shape>
            </v:group>
            <v:group style="position:absolute;left:10243;top:5190;width:10;height:2" coordorigin="10243,5190" coordsize="10,2">
              <v:shape style="position:absolute;left:10243;top:5190;width:10;height:2" coordorigin="10243,5190" coordsize="10,0" path="m10243,5190l10253,5190e" filled="false" stroked="true" strokeweight=".48pt" strokecolor="#000000">
                <v:path arrowok="t"/>
              </v:shape>
            </v:group>
            <v:group style="position:absolute;left:10243;top:5209;width:10;height:2" coordorigin="10243,5209" coordsize="10,2">
              <v:shape style="position:absolute;left:10243;top:5209;width:10;height:2" coordorigin="10243,5209" coordsize="10,0" path="m10243,5209l10253,5209e" filled="false" stroked="true" strokeweight=".48pt" strokecolor="#000000">
                <v:path arrowok="t"/>
              </v:shape>
            </v:group>
            <v:group style="position:absolute;left:10243;top:5228;width:10;height:2" coordorigin="10243,5228" coordsize="10,2">
              <v:shape style="position:absolute;left:10243;top:5228;width:10;height:2" coordorigin="10243,5228" coordsize="10,0" path="m10243,5228l10253,5228e" filled="false" stroked="true" strokeweight=".48pt" strokecolor="#000000">
                <v:path arrowok="t"/>
              </v:shape>
            </v:group>
            <v:group style="position:absolute;left:10243;top:5247;width:10;height:2" coordorigin="10243,5247" coordsize="10,2">
              <v:shape style="position:absolute;left:10243;top:5247;width:10;height:2" coordorigin="10243,5247" coordsize="10,0" path="m10243,5247l10253,5247e" filled="false" stroked="true" strokeweight=".48pt" strokecolor="#000000">
                <v:path arrowok="t"/>
              </v:shape>
            </v:group>
            <v:group style="position:absolute;left:10243;top:5267;width:10;height:2" coordorigin="10243,5267" coordsize="10,2">
              <v:shape style="position:absolute;left:10243;top:5267;width:10;height:2" coordorigin="10243,5267" coordsize="10,0" path="m10243,5267l10253,5267e" filled="false" stroked="true" strokeweight=".48pt" strokecolor="#000000">
                <v:path arrowok="t"/>
              </v:shape>
            </v:group>
            <v:group style="position:absolute;left:10242;top:3980;width:12;height:2" coordorigin="10242,3980" coordsize="12,2">
              <v:shape style="position:absolute;left:10242;top:3980;width:12;height:2" coordorigin="10242,3980" coordsize="12,0" path="m10242,3980l10254,3980e" filled="false" stroked="true" strokeweight=".6pt" strokecolor="#000000">
                <v:path arrowok="t"/>
              </v:shape>
            </v:group>
            <v:group style="position:absolute;left:10242;top:3999;width:12;height:2" coordorigin="10242,3999" coordsize="12,2">
              <v:shape style="position:absolute;left:10242;top:3999;width:12;height:2" coordorigin="10242,3999" coordsize="12,0" path="m10242,3999l10254,3999e" filled="false" stroked="true" strokeweight=".6pt" strokecolor="#000000">
                <v:path arrowok="t"/>
              </v:shape>
            </v:group>
            <v:group style="position:absolute;left:10242;top:4019;width:12;height:2" coordorigin="10242,4019" coordsize="12,2">
              <v:shape style="position:absolute;left:10242;top:4019;width:12;height:2" coordorigin="10242,4019" coordsize="12,0" path="m10242,4019l10254,4019e" filled="false" stroked="true" strokeweight=".6pt" strokecolor="#000000">
                <v:path arrowok="t"/>
              </v:shape>
            </v:group>
            <v:group style="position:absolute;left:10242;top:4038;width:12;height:2" coordorigin="10242,4038" coordsize="12,2">
              <v:shape style="position:absolute;left:10242;top:4038;width:12;height:2" coordorigin="10242,4038" coordsize="12,0" path="m10242,4038l10254,4038e" filled="false" stroked="true" strokeweight=".6pt" strokecolor="#000000">
                <v:path arrowok="t"/>
              </v:shape>
            </v:group>
            <v:group style="position:absolute;left:10242;top:4057;width:12;height:2" coordorigin="10242,4057" coordsize="12,2">
              <v:shape style="position:absolute;left:10242;top:4057;width:12;height:2" coordorigin="10242,4057" coordsize="12,0" path="m10242,4057l10254,4057e" filled="false" stroked="true" strokeweight=".6pt" strokecolor="#000000">
                <v:path arrowok="t"/>
              </v:shape>
            </v:group>
            <v:group style="position:absolute;left:10242;top:4076;width:12;height:2" coordorigin="10242,4076" coordsize="12,2">
              <v:shape style="position:absolute;left:10242;top:4076;width:12;height:2" coordorigin="10242,4076" coordsize="12,0" path="m10242,4076l10254,4076e" filled="false" stroked="true" strokeweight=".6pt" strokecolor="#000000">
                <v:path arrowok="t"/>
              </v:shape>
            </v:group>
            <v:group style="position:absolute;left:10242;top:4095;width:12;height:2" coordorigin="10242,4095" coordsize="12,2">
              <v:shape style="position:absolute;left:10242;top:4095;width:12;height:2" coordorigin="10242,4095" coordsize="12,0" path="m10242,4095l10254,4095e" filled="false" stroked="true" strokeweight=".6pt" strokecolor="#000000">
                <v:path arrowok="t"/>
              </v:shape>
            </v:group>
            <v:group style="position:absolute;left:10242;top:4115;width:12;height:2" coordorigin="10242,4115" coordsize="12,2">
              <v:shape style="position:absolute;left:10242;top:4115;width:12;height:2" coordorigin="10242,4115" coordsize="12,0" path="m10242,4115l10254,4115e" filled="false" stroked="true" strokeweight=".6pt" strokecolor="#000000">
                <v:path arrowok="t"/>
              </v:shape>
            </v:group>
            <v:group style="position:absolute;left:10242;top:4134;width:12;height:2" coordorigin="10242,4134" coordsize="12,2">
              <v:shape style="position:absolute;left:10242;top:4134;width:12;height:2" coordorigin="10242,4134" coordsize="12,0" path="m10242,4134l10254,4134e" filled="false" stroked="true" strokeweight=".6pt" strokecolor="#000000">
                <v:path arrowok="t"/>
              </v:shape>
            </v:group>
            <v:group style="position:absolute;left:10242;top:4153;width:12;height:2" coordorigin="10242,4153" coordsize="12,2">
              <v:shape style="position:absolute;left:10242;top:4153;width:12;height:2" coordorigin="10242,4153" coordsize="12,0" path="m10242,4153l10254,4153e" filled="false" stroked="true" strokeweight=".6pt" strokecolor="#000000">
                <v:path arrowok="t"/>
              </v:shape>
            </v:group>
            <v:group style="position:absolute;left:10242;top:4172;width:12;height:2" coordorigin="10242,4172" coordsize="12,2">
              <v:shape style="position:absolute;left:10242;top:4172;width:12;height:2" coordorigin="10242,4172" coordsize="12,0" path="m10242,4172l10254,4172e" filled="false" stroked="true" strokeweight=".6pt" strokecolor="#000000">
                <v:path arrowok="t"/>
              </v:shape>
            </v:group>
            <v:group style="position:absolute;left:10242;top:4191;width:12;height:2" coordorigin="10242,4191" coordsize="12,2">
              <v:shape style="position:absolute;left:10242;top:4191;width:12;height:2" coordorigin="10242,4191" coordsize="12,0" path="m10242,4191l10254,4191e" filled="false" stroked="true" strokeweight=".6pt" strokecolor="#000000">
                <v:path arrowok="t"/>
              </v:shape>
            </v:group>
            <v:group style="position:absolute;left:10242;top:4211;width:12;height:2" coordorigin="10242,4211" coordsize="12,2">
              <v:shape style="position:absolute;left:10242;top:4211;width:12;height:2" coordorigin="10242,4211" coordsize="12,0" path="m10242,4211l10254,4211e" filled="false" stroked="true" strokeweight=".6pt" strokecolor="#000000">
                <v:path arrowok="t"/>
              </v:shape>
            </v:group>
            <v:group style="position:absolute;left:10242;top:4230;width:12;height:2" coordorigin="10242,4230" coordsize="12,2">
              <v:shape style="position:absolute;left:10242;top:4230;width:12;height:2" coordorigin="10242,4230" coordsize="12,0" path="m10242,4230l10254,4230e" filled="false" stroked="true" strokeweight=".6pt" strokecolor="#000000">
                <v:path arrowok="t"/>
              </v:shape>
            </v:group>
            <v:group style="position:absolute;left:10242;top:4249;width:12;height:2" coordorigin="10242,4249" coordsize="12,2">
              <v:shape style="position:absolute;left:10242;top:4249;width:12;height:2" coordorigin="10242,4249" coordsize="12,0" path="m10242,4249l10254,4249e" filled="false" stroked="true" strokeweight=".6pt" strokecolor="#000000">
                <v:path arrowok="t"/>
              </v:shape>
            </v:group>
            <v:group style="position:absolute;left:10242;top:4268;width:12;height:2" coordorigin="10242,4268" coordsize="12,2">
              <v:shape style="position:absolute;left:10242;top:4268;width:12;height:2" coordorigin="10242,4268" coordsize="12,0" path="m10242,4268l10254,4268e" filled="false" stroked="true" strokeweight=".6pt" strokecolor="#000000">
                <v:path arrowok="t"/>
              </v:shape>
            </v:group>
            <v:group style="position:absolute;left:10242;top:4287;width:12;height:2" coordorigin="10242,4287" coordsize="12,2">
              <v:shape style="position:absolute;left:10242;top:4287;width:12;height:2" coordorigin="10242,4287" coordsize="12,0" path="m10242,4287l10254,4287e" filled="false" stroked="true" strokeweight=".6pt" strokecolor="#000000">
                <v:path arrowok="t"/>
              </v:shape>
            </v:group>
            <v:group style="position:absolute;left:10242;top:4307;width:12;height:2" coordorigin="10242,4307" coordsize="12,2">
              <v:shape style="position:absolute;left:10242;top:4307;width:12;height:2" coordorigin="10242,4307" coordsize="12,0" path="m10242,4307l10254,4307e" filled="false" stroked="true" strokeweight=".6pt" strokecolor="#000000">
                <v:path arrowok="t"/>
              </v:shape>
            </v:group>
            <v:group style="position:absolute;left:10242;top:4326;width:12;height:2" coordorigin="10242,4326" coordsize="12,2">
              <v:shape style="position:absolute;left:10242;top:4326;width:12;height:2" coordorigin="10242,4326" coordsize="12,0" path="m10242,4326l10254,4326e" filled="false" stroked="true" strokeweight=".6pt" strokecolor="#000000">
                <v:path arrowok="t"/>
              </v:shape>
            </v:group>
            <v:group style="position:absolute;left:10242;top:4345;width:12;height:2" coordorigin="10242,4345" coordsize="12,2">
              <v:shape style="position:absolute;left:10242;top:4345;width:12;height:2" coordorigin="10242,4345" coordsize="12,0" path="m10242,4345l10254,4345e" filled="false" stroked="true" strokeweight=".6pt" strokecolor="#000000">
                <v:path arrowok="t"/>
              </v:shape>
            </v:group>
            <v:group style="position:absolute;left:10242;top:4364;width:12;height:2" coordorigin="10242,4364" coordsize="12,2">
              <v:shape style="position:absolute;left:10242;top:4364;width:12;height:2" coordorigin="10242,4364" coordsize="12,0" path="m10242,4364l10254,4364e" filled="false" stroked="true" strokeweight=".6pt" strokecolor="#000000">
                <v:path arrowok="t"/>
              </v:shape>
            </v:group>
            <v:group style="position:absolute;left:10242;top:4383;width:12;height:2" coordorigin="10242,4383" coordsize="12,2">
              <v:shape style="position:absolute;left:10242;top:4383;width:12;height:2" coordorigin="10242,4383" coordsize="12,0" path="m10242,4383l10254,4383e" filled="false" stroked="true" strokeweight=".6pt" strokecolor="#000000">
                <v:path arrowok="t"/>
              </v:shape>
            </v:group>
            <v:group style="position:absolute;left:10242;top:4403;width:12;height:2" coordorigin="10242,4403" coordsize="12,2">
              <v:shape style="position:absolute;left:10242;top:4403;width:12;height:2" coordorigin="10242,4403" coordsize="12,0" path="m10242,4403l10254,4403e" filled="false" stroked="true" strokeweight=".6pt" strokecolor="#000000">
                <v:path arrowok="t"/>
              </v:shape>
            </v:group>
            <v:group style="position:absolute;left:10242;top:4422;width:12;height:2" coordorigin="10242,4422" coordsize="12,2">
              <v:shape style="position:absolute;left:10242;top:4422;width:12;height:2" coordorigin="10242,4422" coordsize="12,0" path="m10242,4422l10254,4422e" filled="false" stroked="true" strokeweight=".6pt" strokecolor="#000000">
                <v:path arrowok="t"/>
              </v:shape>
            </v:group>
            <v:group style="position:absolute;left:10242;top:4441;width:12;height:2" coordorigin="10242,4441" coordsize="12,2">
              <v:shape style="position:absolute;left:10242;top:4441;width:12;height:2" coordorigin="10242,4441" coordsize="12,0" path="m10242,4441l10254,4441e" filled="false" stroked="true" strokeweight=".6pt" strokecolor="#000000">
                <v:path arrowok="t"/>
              </v:shape>
            </v:group>
            <v:group style="position:absolute;left:10242;top:4460;width:12;height:2" coordorigin="10242,4460" coordsize="12,2">
              <v:shape style="position:absolute;left:10242;top:4460;width:12;height:2" coordorigin="10242,4460" coordsize="12,0" path="m10242,4460l10254,4460e" filled="false" stroked="true" strokeweight=".6pt" strokecolor="#000000">
                <v:path arrowok="t"/>
              </v:shape>
            </v:group>
            <v:group style="position:absolute;left:10242;top:4479;width:12;height:2" coordorigin="10242,4479" coordsize="12,2">
              <v:shape style="position:absolute;left:10242;top:4479;width:12;height:2" coordorigin="10242,4479" coordsize="12,0" path="m10242,4479l10254,4479e" filled="false" stroked="true" strokeweight=".6pt" strokecolor="#000000">
                <v:path arrowok="t"/>
              </v:shape>
            </v:group>
            <v:group style="position:absolute;left:10242;top:4499;width:12;height:2" coordorigin="10242,4499" coordsize="12,2">
              <v:shape style="position:absolute;left:10242;top:4499;width:12;height:2" coordorigin="10242,4499" coordsize="12,0" path="m10242,4499l10254,4499e" filled="false" stroked="true" strokeweight=".6pt" strokecolor="#000000">
                <v:path arrowok="t"/>
              </v:shape>
            </v:group>
            <v:group style="position:absolute;left:10242;top:4518;width:12;height:2" coordorigin="10242,4518" coordsize="12,2">
              <v:shape style="position:absolute;left:10242;top:4518;width:12;height:2" coordorigin="10242,4518" coordsize="12,0" path="m10242,4518l10254,4518e" filled="false" stroked="true" strokeweight=".6pt" strokecolor="#000000">
                <v:path arrowok="t"/>
              </v:shape>
            </v:group>
            <v:group style="position:absolute;left:10242;top:4537;width:12;height:2" coordorigin="10242,4537" coordsize="12,2">
              <v:shape style="position:absolute;left:10242;top:4537;width:12;height:2" coordorigin="10242,4537" coordsize="12,0" path="m10242,4537l10254,4537e" filled="false" stroked="true" strokeweight=".6pt" strokecolor="#000000">
                <v:path arrowok="t"/>
              </v:shape>
            </v:group>
            <v:group style="position:absolute;left:10242;top:4556;width:12;height:2" coordorigin="10242,4556" coordsize="12,2">
              <v:shape style="position:absolute;left:10242;top:4556;width:12;height:2" coordorigin="10242,4556" coordsize="12,0" path="m10242,4556l10254,4556e" filled="false" stroked="true" strokeweight=".6pt" strokecolor="#000000">
                <v:path arrowok="t"/>
              </v:shape>
            </v:group>
            <v:group style="position:absolute;left:10242;top:4575;width:12;height:2" coordorigin="10242,4575" coordsize="12,2">
              <v:shape style="position:absolute;left:10242;top:4575;width:12;height:2" coordorigin="10242,4575" coordsize="12,0" path="m10242,4575l10254,4575e" filled="false" stroked="true" strokeweight=".6pt" strokecolor="#000000">
                <v:path arrowok="t"/>
              </v:shape>
            </v:group>
            <v:group style="position:absolute;left:10242;top:4595;width:12;height:2" coordorigin="10242,4595" coordsize="12,2">
              <v:shape style="position:absolute;left:10242;top:4595;width:12;height:2" coordorigin="10242,4595" coordsize="12,0" path="m10242,4595l10254,4595e" filled="false" stroked="true" strokeweight=".6pt" strokecolor="#000000">
                <v:path arrowok="t"/>
              </v:shape>
            </v:group>
            <v:group style="position:absolute;left:10242;top:4614;width:12;height:2" coordorigin="10242,4614" coordsize="12,2">
              <v:shape style="position:absolute;left:10242;top:4614;width:12;height:2" coordorigin="10242,4614" coordsize="12,0" path="m10242,4614l10254,4614e" filled="false" stroked="true" strokeweight=".6pt" strokecolor="#000000">
                <v:path arrowok="t"/>
              </v:shape>
            </v:group>
            <v:group style="position:absolute;left:10242;top:4633;width:12;height:2" coordorigin="10242,4633" coordsize="12,2">
              <v:shape style="position:absolute;left:10242;top:4633;width:12;height:2" coordorigin="10242,4633" coordsize="12,0" path="m10242,4633l10254,4633e" filled="false" stroked="true" strokeweight=".6pt" strokecolor="#000000">
                <v:path arrowok="t"/>
              </v:shape>
            </v:group>
            <v:group style="position:absolute;left:10242;top:4652;width:12;height:2" coordorigin="10242,4652" coordsize="12,2">
              <v:shape style="position:absolute;left:10242;top:4652;width:12;height:2" coordorigin="10242,4652" coordsize="12,0" path="m10242,4652l10254,4652e" filled="false" stroked="true" strokeweight=".6pt" strokecolor="#000000">
                <v:path arrowok="t"/>
              </v:shape>
            </v:group>
            <v:group style="position:absolute;left:10242;top:4671;width:12;height:2" coordorigin="10242,4671" coordsize="12,2">
              <v:shape style="position:absolute;left:10242;top:4671;width:12;height:2" coordorigin="10242,4671" coordsize="12,0" path="m10242,4671l10254,4671e" filled="false" stroked="true" strokeweight=".6pt" strokecolor="#000000">
                <v:path arrowok="t"/>
              </v:shape>
            </v:group>
            <v:group style="position:absolute;left:10242;top:4691;width:12;height:2" coordorigin="10242,4691" coordsize="12,2">
              <v:shape style="position:absolute;left:10242;top:4691;width:12;height:2" coordorigin="10242,4691" coordsize="12,0" path="m10242,4691l10254,4691e" filled="false" stroked="true" strokeweight=".6pt" strokecolor="#000000">
                <v:path arrowok="t"/>
              </v:shape>
            </v:group>
            <v:group style="position:absolute;left:10242;top:4710;width:12;height:2" coordorigin="10242,4710" coordsize="12,2">
              <v:shape style="position:absolute;left:10242;top:4710;width:12;height:2" coordorigin="10242,4710" coordsize="12,0" path="m10242,4710l10254,4710e" filled="false" stroked="true" strokeweight=".6pt" strokecolor="#000000">
                <v:path arrowok="t"/>
              </v:shape>
            </v:group>
            <v:group style="position:absolute;left:10242;top:4729;width:12;height:2" coordorigin="10242,4729" coordsize="12,2">
              <v:shape style="position:absolute;left:10242;top:4729;width:12;height:2" coordorigin="10242,4729" coordsize="12,0" path="m10242,4729l10254,4729e" filled="false" stroked="true" strokeweight=".6pt" strokecolor="#000000">
                <v:path arrowok="t"/>
              </v:shape>
            </v:group>
            <v:group style="position:absolute;left:10242;top:4748;width:12;height:2" coordorigin="10242,4748" coordsize="12,2">
              <v:shape style="position:absolute;left:10242;top:4748;width:12;height:2" coordorigin="10242,4748" coordsize="12,0" path="m10242,4748l10254,4748e" filled="false" stroked="true" strokeweight=".6pt" strokecolor="#000000">
                <v:path arrowok="t"/>
              </v:shape>
            </v:group>
            <v:group style="position:absolute;left:10242;top:4767;width:12;height:2" coordorigin="10242,4767" coordsize="12,2">
              <v:shape style="position:absolute;left:10242;top:4767;width:12;height:2" coordorigin="10242,4767" coordsize="12,0" path="m10242,4767l10254,4767e" filled="false" stroked="true" strokeweight=".6pt" strokecolor="#000000">
                <v:path arrowok="t"/>
              </v:shape>
            </v:group>
            <v:group style="position:absolute;left:10242;top:4787;width:12;height:2" coordorigin="10242,4787" coordsize="12,2">
              <v:shape style="position:absolute;left:10242;top:4787;width:12;height:2" coordorigin="10242,4787" coordsize="12,0" path="m10242,4787l10254,4787e" filled="false" stroked="true" strokeweight=".6pt" strokecolor="#000000">
                <v:path arrowok="t"/>
              </v:shape>
            </v:group>
            <v:group style="position:absolute;left:10242;top:4806;width:12;height:2" coordorigin="10242,4806" coordsize="12,2">
              <v:shape style="position:absolute;left:10242;top:4806;width:12;height:2" coordorigin="10242,4806" coordsize="12,0" path="m10242,4806l10254,4806e" filled="false" stroked="true" strokeweight=".6pt" strokecolor="#000000">
                <v:path arrowok="t"/>
              </v:shape>
            </v:group>
            <v:group style="position:absolute;left:10242;top:4825;width:12;height:2" coordorigin="10242,4825" coordsize="12,2">
              <v:shape style="position:absolute;left:10242;top:4825;width:12;height:2" coordorigin="10242,4825" coordsize="12,0" path="m10242,4825l10254,4825e" filled="false" stroked="true" strokeweight=".6pt" strokecolor="#000000">
                <v:path arrowok="t"/>
              </v:shape>
            </v:group>
            <v:group style="position:absolute;left:10242;top:4844;width:12;height:2" coordorigin="10242,4844" coordsize="12,2">
              <v:shape style="position:absolute;left:10242;top:4844;width:12;height:2" coordorigin="10242,4844" coordsize="12,0" path="m10242,4844l10254,4844e" filled="false" stroked="true" strokeweight=".6pt" strokecolor="#000000">
                <v:path arrowok="t"/>
              </v:shape>
            </v:group>
            <v:group style="position:absolute;left:10242;top:4863;width:12;height:2" coordorigin="10242,4863" coordsize="12,2">
              <v:shape style="position:absolute;left:10242;top:4863;width:12;height:2" coordorigin="10242,4863" coordsize="12,0" path="m10242,4863l10254,4863e" filled="false" stroked="true" strokeweight=".6pt" strokecolor="#000000">
                <v:path arrowok="t"/>
              </v:shape>
            </v:group>
            <v:group style="position:absolute;left:10242;top:4883;width:12;height:2" coordorigin="10242,4883" coordsize="12,2">
              <v:shape style="position:absolute;left:10242;top:4883;width:12;height:2" coordorigin="10242,4883" coordsize="12,0" path="m10242,4883l10254,4883e" filled="false" stroked="true" strokeweight=".6pt" strokecolor="#000000">
                <v:path arrowok="t"/>
              </v:shape>
            </v:group>
            <v:group style="position:absolute;left:10242;top:4902;width:12;height:2" coordorigin="10242,4902" coordsize="12,2">
              <v:shape style="position:absolute;left:10242;top:4902;width:12;height:2" coordorigin="10242,4902" coordsize="12,0" path="m10242,4902l10254,4902e" filled="false" stroked="true" strokeweight=".6pt" strokecolor="#000000">
                <v:path arrowok="t"/>
              </v:shape>
            </v:group>
            <v:group style="position:absolute;left:10242;top:4921;width:12;height:2" coordorigin="10242,4921" coordsize="12,2">
              <v:shape style="position:absolute;left:10242;top:4921;width:12;height:2" coordorigin="10242,4921" coordsize="12,0" path="m10242,4921l10254,4921e" filled="false" stroked="true" strokeweight=".6pt" strokecolor="#000000">
                <v:path arrowok="t"/>
              </v:shape>
            </v:group>
            <v:group style="position:absolute;left:10242;top:4940;width:12;height:2" coordorigin="10242,4940" coordsize="12,2">
              <v:shape style="position:absolute;left:10242;top:4940;width:12;height:2" coordorigin="10242,4940" coordsize="12,0" path="m10242,4940l10254,4940e" filled="false" stroked="true" strokeweight=".6pt" strokecolor="#000000">
                <v:path arrowok="t"/>
              </v:shape>
            </v:group>
            <v:group style="position:absolute;left:10242;top:4959;width:12;height:2" coordorigin="10242,4959" coordsize="12,2">
              <v:shape style="position:absolute;left:10242;top:4959;width:12;height:2" coordorigin="10242,4959" coordsize="12,0" path="m10242,4959l10254,4959e" filled="false" stroked="true" strokeweight=".6pt" strokecolor="#000000">
                <v:path arrowok="t"/>
              </v:shape>
            </v:group>
            <v:group style="position:absolute;left:10242;top:4979;width:12;height:2" coordorigin="10242,4979" coordsize="12,2">
              <v:shape style="position:absolute;left:10242;top:4979;width:12;height:2" coordorigin="10242,4979" coordsize="12,0" path="m10242,4979l10254,4979e" filled="false" stroked="true" strokeweight=".6pt" strokecolor="#000000">
                <v:path arrowok="t"/>
              </v:shape>
            </v:group>
            <v:group style="position:absolute;left:10242;top:4998;width:12;height:2" coordorigin="10242,4998" coordsize="12,2">
              <v:shape style="position:absolute;left:10242;top:4998;width:12;height:2" coordorigin="10242,4998" coordsize="12,0" path="m10242,4998l10254,4998e" filled="false" stroked="true" strokeweight=".6pt" strokecolor="#000000">
                <v:path arrowok="t"/>
              </v:shape>
            </v:group>
            <v:group style="position:absolute;left:10242;top:5017;width:12;height:2" coordorigin="10242,5017" coordsize="12,2">
              <v:shape style="position:absolute;left:10242;top:5017;width:12;height:2" coordorigin="10242,5017" coordsize="12,0" path="m10242,5017l10254,5017e" filled="false" stroked="true" strokeweight=".6pt" strokecolor="#000000">
                <v:path arrowok="t"/>
              </v:shape>
            </v:group>
            <v:group style="position:absolute;left:10242;top:5036;width:12;height:2" coordorigin="10242,5036" coordsize="12,2">
              <v:shape style="position:absolute;left:10242;top:5036;width:12;height:2" coordorigin="10242,5036" coordsize="12,0" path="m10242,5036l10254,5036e" filled="false" stroked="true" strokeweight=".6pt" strokecolor="#000000">
                <v:path arrowok="t"/>
              </v:shape>
            </v:group>
            <v:group style="position:absolute;left:10242;top:5055;width:12;height:2" coordorigin="10242,5055" coordsize="12,2">
              <v:shape style="position:absolute;left:10242;top:5055;width:12;height:2" coordorigin="10242,5055" coordsize="12,0" path="m10242,5055l10254,5055e" filled="false" stroked="true" strokeweight=".6pt" strokecolor="#000000">
                <v:path arrowok="t"/>
              </v:shape>
            </v:group>
            <v:group style="position:absolute;left:10242;top:5075;width:12;height:2" coordorigin="10242,5075" coordsize="12,2">
              <v:shape style="position:absolute;left:10242;top:5075;width:12;height:2" coordorigin="10242,5075" coordsize="12,0" path="m10242,5075l10254,5075e" filled="false" stroked="true" strokeweight=".6pt" strokecolor="#000000">
                <v:path arrowok="t"/>
              </v:shape>
            </v:group>
            <v:group style="position:absolute;left:10242;top:5094;width:12;height:2" coordorigin="10242,5094" coordsize="12,2">
              <v:shape style="position:absolute;left:10242;top:5094;width:12;height:2" coordorigin="10242,5094" coordsize="12,0" path="m10242,5094l10254,5094e" filled="false" stroked="true" strokeweight=".6pt" strokecolor="#000000">
                <v:path arrowok="t"/>
              </v:shape>
            </v:group>
            <v:group style="position:absolute;left:10242;top:5113;width:12;height:2" coordorigin="10242,5113" coordsize="12,2">
              <v:shape style="position:absolute;left:10242;top:5113;width:12;height:2" coordorigin="10242,5113" coordsize="12,0" path="m10242,5113l10254,5113e" filled="false" stroked="true" strokeweight=".6pt" strokecolor="#000000">
                <v:path arrowok="t"/>
              </v:shape>
            </v:group>
            <v:group style="position:absolute;left:10242;top:5132;width:12;height:2" coordorigin="10242,5132" coordsize="12,2">
              <v:shape style="position:absolute;left:10242;top:5132;width:12;height:2" coordorigin="10242,5132" coordsize="12,0" path="m10242,5132l10254,5132e" filled="false" stroked="true" strokeweight=".6pt" strokecolor="#000000">
                <v:path arrowok="t"/>
              </v:shape>
            </v:group>
            <v:group style="position:absolute;left:10242;top:5151;width:12;height:2" coordorigin="10242,5151" coordsize="12,2">
              <v:shape style="position:absolute;left:10242;top:5151;width:12;height:2" coordorigin="10242,5151" coordsize="12,0" path="m10242,5151l10254,5151e" filled="false" stroked="true" strokeweight=".6pt" strokecolor="#000000">
                <v:path arrowok="t"/>
              </v:shape>
            </v:group>
            <v:group style="position:absolute;left:10242;top:5171;width:12;height:2" coordorigin="10242,5171" coordsize="12,2">
              <v:shape style="position:absolute;left:10242;top:5171;width:12;height:2" coordorigin="10242,5171" coordsize="12,0" path="m10242,5171l10254,5171e" filled="false" stroked="true" strokeweight=".6pt" strokecolor="#000000">
                <v:path arrowok="t"/>
              </v:shape>
            </v:group>
            <v:group style="position:absolute;left:10242;top:5190;width:12;height:2" coordorigin="10242,5190" coordsize="12,2">
              <v:shape style="position:absolute;left:10242;top:5190;width:12;height:2" coordorigin="10242,5190" coordsize="12,0" path="m10242,5190l10254,5190e" filled="false" stroked="true" strokeweight=".6pt" strokecolor="#000000">
                <v:path arrowok="t"/>
              </v:shape>
            </v:group>
            <v:group style="position:absolute;left:10242;top:5209;width:12;height:2" coordorigin="10242,5209" coordsize="12,2">
              <v:shape style="position:absolute;left:10242;top:5209;width:12;height:2" coordorigin="10242,5209" coordsize="12,0" path="m10242,5209l10254,5209e" filled="false" stroked="true" strokeweight=".6pt" strokecolor="#000000">
                <v:path arrowok="t"/>
              </v:shape>
            </v:group>
            <v:group style="position:absolute;left:10242;top:5228;width:12;height:2" coordorigin="10242,5228" coordsize="12,2">
              <v:shape style="position:absolute;left:10242;top:5228;width:12;height:2" coordorigin="10242,5228" coordsize="12,0" path="m10242,5228l10254,5228e" filled="false" stroked="true" strokeweight=".6pt" strokecolor="#000000">
                <v:path arrowok="t"/>
              </v:shape>
            </v:group>
            <v:group style="position:absolute;left:10242;top:5247;width:12;height:2" coordorigin="10242,5247" coordsize="12,2">
              <v:shape style="position:absolute;left:10242;top:5247;width:12;height:2" coordorigin="10242,5247" coordsize="12,0" path="m10242,5247l10254,5247e" filled="false" stroked="true" strokeweight=".6pt" strokecolor="#000000">
                <v:path arrowok="t"/>
              </v:shape>
            </v:group>
            <v:group style="position:absolute;left:10242;top:5267;width:12;height:2" coordorigin="10242,5267" coordsize="12,2">
              <v:shape style="position:absolute;left:10242;top:5267;width:12;height:2" coordorigin="10242,5267" coordsize="12,0" path="m10242,5267l10254,5267e" filled="false" stroked="true" strokeweight=".6pt" strokecolor="#000000">
                <v:path arrowok="t"/>
              </v:shape>
            </v:group>
            <v:group style="position:absolute;left:10243;top:5283;width:10;height:2" coordorigin="10243,5283" coordsize="10,2">
              <v:shape style="position:absolute;left:10243;top:5283;width:10;height:2" coordorigin="10243,5283" coordsize="10,0" path="m10243,5283l10253,5283e" filled="false" stroked="true" strokeweight=".48pt" strokecolor="#000000">
                <v:path arrowok="t"/>
              </v:shape>
            </v:group>
            <v:group style="position:absolute;left:10243;top:5303;width:10;height:2" coordorigin="10243,5303" coordsize="10,2">
              <v:shape style="position:absolute;left:10243;top:5303;width:10;height:2" coordorigin="10243,5303" coordsize="10,0" path="m10243,5303l10253,5303e" filled="false" stroked="true" strokeweight=".48pt" strokecolor="#000000">
                <v:path arrowok="t"/>
              </v:shape>
            </v:group>
            <v:group style="position:absolute;left:10243;top:5322;width:10;height:2" coordorigin="10243,5322" coordsize="10,2">
              <v:shape style="position:absolute;left:10243;top:5322;width:10;height:2" coordorigin="10243,5322" coordsize="10,0" path="m10243,5322l10253,5322e" filled="false" stroked="true" strokeweight=".48pt" strokecolor="#000000">
                <v:path arrowok="t"/>
              </v:shape>
            </v:group>
            <v:group style="position:absolute;left:10243;top:5341;width:10;height:2" coordorigin="10243,5341" coordsize="10,2">
              <v:shape style="position:absolute;left:10243;top:5341;width:10;height:2" coordorigin="10243,5341" coordsize="10,0" path="m10243,5341l10253,5341e" filled="false" stroked="true" strokeweight=".48pt" strokecolor="#000000">
                <v:path arrowok="t"/>
              </v:shape>
            </v:group>
            <v:group style="position:absolute;left:10243;top:5360;width:10;height:2" coordorigin="10243,5360" coordsize="10,2">
              <v:shape style="position:absolute;left:10243;top:5360;width:10;height:2" coordorigin="10243,5360" coordsize="10,0" path="m10243,5360l10253,5360e" filled="false" stroked="true" strokeweight=".48pt" strokecolor="#000000">
                <v:path arrowok="t"/>
              </v:shape>
            </v:group>
            <v:group style="position:absolute;left:10243;top:5379;width:10;height:2" coordorigin="10243,5379" coordsize="10,2">
              <v:shape style="position:absolute;left:10243;top:5379;width:10;height:2" coordorigin="10243,5379" coordsize="10,0" path="m10243,5379l10253,5379e" filled="false" stroked="true" strokeweight=".48pt" strokecolor="#000000">
                <v:path arrowok="t"/>
              </v:shape>
            </v:group>
            <v:group style="position:absolute;left:10243;top:5399;width:10;height:2" coordorigin="10243,5399" coordsize="10,2">
              <v:shape style="position:absolute;left:10243;top:5399;width:10;height:2" coordorigin="10243,5399" coordsize="10,0" path="m10243,5399l10253,5399e" filled="false" stroked="true" strokeweight=".48pt" strokecolor="#000000">
                <v:path arrowok="t"/>
              </v:shape>
            </v:group>
            <v:group style="position:absolute;left:10243;top:5418;width:10;height:2" coordorigin="10243,5418" coordsize="10,2">
              <v:shape style="position:absolute;left:10243;top:5418;width:10;height:2" coordorigin="10243,5418" coordsize="10,0" path="m10243,5418l10253,5418e" filled="false" stroked="true" strokeweight=".48pt" strokecolor="#000000">
                <v:path arrowok="t"/>
              </v:shape>
            </v:group>
            <v:group style="position:absolute;left:10243;top:5437;width:10;height:2" coordorigin="10243,5437" coordsize="10,2">
              <v:shape style="position:absolute;left:10243;top:5437;width:10;height:2" coordorigin="10243,5437" coordsize="10,0" path="m10243,5437l10253,5437e" filled="false" stroked="true" strokeweight=".48pt" strokecolor="#000000">
                <v:path arrowok="t"/>
              </v:shape>
            </v:group>
            <v:group style="position:absolute;left:10243;top:5456;width:10;height:2" coordorigin="10243,5456" coordsize="10,2">
              <v:shape style="position:absolute;left:10243;top:5456;width:10;height:2" coordorigin="10243,5456" coordsize="10,0" path="m10243,5456l10253,5456e" filled="false" stroked="true" strokeweight=".48pt" strokecolor="#000000">
                <v:path arrowok="t"/>
              </v:shape>
            </v:group>
            <v:group style="position:absolute;left:10243;top:5475;width:10;height:2" coordorigin="10243,5475" coordsize="10,2">
              <v:shape style="position:absolute;left:10243;top:5475;width:10;height:2" coordorigin="10243,5475" coordsize="10,0" path="m10243,5475l10253,5475e" filled="false" stroked="true" strokeweight=".48pt" strokecolor="#000000">
                <v:path arrowok="t"/>
              </v:shape>
            </v:group>
            <v:group style="position:absolute;left:10243;top:5495;width:10;height:2" coordorigin="10243,5495" coordsize="10,2">
              <v:shape style="position:absolute;left:10243;top:5495;width:10;height:2" coordorigin="10243,5495" coordsize="10,0" path="m10243,5495l10253,5495e" filled="false" stroked="true" strokeweight=".48pt" strokecolor="#000000">
                <v:path arrowok="t"/>
              </v:shape>
            </v:group>
            <v:group style="position:absolute;left:10243;top:5514;width:10;height:2" coordorigin="10243,5514" coordsize="10,2">
              <v:shape style="position:absolute;left:10243;top:5514;width:10;height:2" coordorigin="10243,5514" coordsize="10,0" path="m10243,5514l10253,5514e" filled="false" stroked="true" strokeweight=".48pt" strokecolor="#000000">
                <v:path arrowok="t"/>
              </v:shape>
            </v:group>
            <v:group style="position:absolute;left:10243;top:5533;width:10;height:2" coordorigin="10243,5533" coordsize="10,2">
              <v:shape style="position:absolute;left:10243;top:5533;width:10;height:2" coordorigin="10243,5533" coordsize="10,0" path="m10243,5533l10253,5533e" filled="false" stroked="true" strokeweight=".48pt" strokecolor="#000000">
                <v:path arrowok="t"/>
              </v:shape>
            </v:group>
            <v:group style="position:absolute;left:10243;top:5552;width:10;height:2" coordorigin="10243,5552" coordsize="10,2">
              <v:shape style="position:absolute;left:10243;top:5552;width:10;height:2" coordorigin="10243,5552" coordsize="10,0" path="m10243,5552l10253,5552e" filled="false" stroked="true" strokeweight=".48pt" strokecolor="#000000">
                <v:path arrowok="t"/>
              </v:shape>
            </v:group>
            <v:group style="position:absolute;left:10243;top:5571;width:10;height:2" coordorigin="10243,5571" coordsize="10,2">
              <v:shape style="position:absolute;left:10243;top:5571;width:10;height:2" coordorigin="10243,5571" coordsize="10,0" path="m10243,5571l10253,5571e" filled="false" stroked="true" strokeweight=".48pt" strokecolor="#000000">
                <v:path arrowok="t"/>
              </v:shape>
            </v:group>
            <v:group style="position:absolute;left:10243;top:5591;width:10;height:2" coordorigin="10243,5591" coordsize="10,2">
              <v:shape style="position:absolute;left:10243;top:5591;width:10;height:2" coordorigin="10243,5591" coordsize="10,0" path="m10243,5591l10253,5591e" filled="false" stroked="true" strokeweight=".48pt" strokecolor="#000000">
                <v:path arrowok="t"/>
              </v:shape>
            </v:group>
            <v:group style="position:absolute;left:10243;top:5610;width:10;height:2" coordorigin="10243,5610" coordsize="10,2">
              <v:shape style="position:absolute;left:10243;top:5610;width:10;height:2" coordorigin="10243,5610" coordsize="10,0" path="m10243,5610l10253,5610e" filled="false" stroked="true" strokeweight=".48pt" strokecolor="#000000">
                <v:path arrowok="t"/>
              </v:shape>
            </v:group>
            <v:group style="position:absolute;left:10243;top:5629;width:10;height:2" coordorigin="10243,5629" coordsize="10,2">
              <v:shape style="position:absolute;left:10243;top:5629;width:10;height:2" coordorigin="10243,5629" coordsize="10,0" path="m10243,5629l10253,5629e" filled="false" stroked="true" strokeweight=".48pt" strokecolor="#000000">
                <v:path arrowok="t"/>
              </v:shape>
            </v:group>
            <v:group style="position:absolute;left:10243;top:5648;width:10;height:2" coordorigin="10243,5648" coordsize="10,2">
              <v:shape style="position:absolute;left:10243;top:5648;width:10;height:2" coordorigin="10243,5648" coordsize="10,0" path="m10243,5648l10253,5648e" filled="false" stroked="true" strokeweight=".48pt" strokecolor="#000000">
                <v:path arrowok="t"/>
              </v:shape>
            </v:group>
            <v:group style="position:absolute;left:10243;top:5667;width:10;height:2" coordorigin="10243,5667" coordsize="10,2">
              <v:shape style="position:absolute;left:10243;top:5667;width:10;height:2" coordorigin="10243,5667" coordsize="10,0" path="m10243,5667l10253,5667e" filled="false" stroked="true" strokeweight=".48pt" strokecolor="#000000">
                <v:path arrowok="t"/>
              </v:shape>
            </v:group>
            <v:group style="position:absolute;left:10243;top:5687;width:10;height:2" coordorigin="10243,5687" coordsize="10,2">
              <v:shape style="position:absolute;left:10243;top:5687;width:10;height:2" coordorigin="10243,5687" coordsize="10,0" path="m10243,5687l10253,5687e" filled="false" stroked="true" strokeweight=".48pt" strokecolor="#000000">
                <v:path arrowok="t"/>
              </v:shape>
            </v:group>
            <v:group style="position:absolute;left:10243;top:5706;width:10;height:2" coordorigin="10243,5706" coordsize="10,2">
              <v:shape style="position:absolute;left:10243;top:5706;width:10;height:2" coordorigin="10243,5706" coordsize="10,0" path="m10243,5706l10253,5706e" filled="false" stroked="true" strokeweight=".48pt" strokecolor="#000000">
                <v:path arrowok="t"/>
              </v:shape>
            </v:group>
            <v:group style="position:absolute;left:10243;top:5725;width:10;height:2" coordorigin="10243,5725" coordsize="10,2">
              <v:shape style="position:absolute;left:10243;top:5725;width:10;height:2" coordorigin="10243,5725" coordsize="10,0" path="m10243,5725l10253,5725e" filled="false" stroked="true" strokeweight=".48pt" strokecolor="#000000">
                <v:path arrowok="t"/>
              </v:shape>
            </v:group>
            <v:group style="position:absolute;left:10243;top:5744;width:10;height:2" coordorigin="10243,5744" coordsize="10,2">
              <v:shape style="position:absolute;left:10243;top:5744;width:10;height:2" coordorigin="10243,5744" coordsize="10,0" path="m10243,5744l10253,5744e" filled="false" stroked="true" strokeweight=".48pt" strokecolor="#000000">
                <v:path arrowok="t"/>
              </v:shape>
            </v:group>
            <v:group style="position:absolute;left:10243;top:5763;width:10;height:2" coordorigin="10243,5763" coordsize="10,2">
              <v:shape style="position:absolute;left:10243;top:5763;width:10;height:2" coordorigin="10243,5763" coordsize="10,0" path="m10243,5763l10253,5763e" filled="false" stroked="true" strokeweight=".48pt" strokecolor="#000000">
                <v:path arrowok="t"/>
              </v:shape>
            </v:group>
            <v:group style="position:absolute;left:10243;top:5783;width:10;height:2" coordorigin="10243,5783" coordsize="10,2">
              <v:shape style="position:absolute;left:10243;top:5783;width:10;height:2" coordorigin="10243,5783" coordsize="10,0" path="m10243,5783l10253,5783e" filled="false" stroked="true" strokeweight=".48pt" strokecolor="#000000">
                <v:path arrowok="t"/>
              </v:shape>
            </v:group>
            <v:group style="position:absolute;left:10243;top:5802;width:10;height:2" coordorigin="10243,5802" coordsize="10,2">
              <v:shape style="position:absolute;left:10243;top:5802;width:10;height:2" coordorigin="10243,5802" coordsize="10,0" path="m10243,5802l10253,5802e" filled="false" stroked="true" strokeweight=".48pt" strokecolor="#000000">
                <v:path arrowok="t"/>
              </v:shape>
            </v:group>
            <v:group style="position:absolute;left:10243;top:5821;width:10;height:2" coordorigin="10243,5821" coordsize="10,2">
              <v:shape style="position:absolute;left:10243;top:5821;width:10;height:2" coordorigin="10243,5821" coordsize="10,0" path="m10243,5821l10253,5821e" filled="false" stroked="true" strokeweight=".48pt" strokecolor="#000000">
                <v:path arrowok="t"/>
              </v:shape>
            </v:group>
            <v:group style="position:absolute;left:10243;top:5840;width:10;height:2" coordorigin="10243,5840" coordsize="10,2">
              <v:shape style="position:absolute;left:10243;top:5840;width:10;height:2" coordorigin="10243,5840" coordsize="10,0" path="m10243,5840l10253,5840e" filled="false" stroked="true" strokeweight=".48pt" strokecolor="#000000">
                <v:path arrowok="t"/>
              </v:shape>
            </v:group>
            <v:group style="position:absolute;left:10243;top:5859;width:10;height:2" coordorigin="10243,5859" coordsize="10,2">
              <v:shape style="position:absolute;left:10243;top:5859;width:10;height:2" coordorigin="10243,5859" coordsize="10,0" path="m10243,5859l10253,5859e" filled="false" stroked="true" strokeweight=".48pt" strokecolor="#000000">
                <v:path arrowok="t"/>
              </v:shape>
            </v:group>
            <v:group style="position:absolute;left:10243;top:5879;width:10;height:2" coordorigin="10243,5879" coordsize="10,2">
              <v:shape style="position:absolute;left:10243;top:5879;width:10;height:2" coordorigin="10243,5879" coordsize="10,0" path="m10243,5879l10253,5879e" filled="false" stroked="true" strokeweight=".48pt" strokecolor="#000000">
                <v:path arrowok="t"/>
              </v:shape>
            </v:group>
            <v:group style="position:absolute;left:10243;top:5898;width:10;height:2" coordorigin="10243,5898" coordsize="10,2">
              <v:shape style="position:absolute;left:10243;top:5898;width:10;height:2" coordorigin="10243,5898" coordsize="10,0" path="m10243,5898l10253,5898e" filled="false" stroked="true" strokeweight=".48pt" strokecolor="#000000">
                <v:path arrowok="t"/>
              </v:shape>
            </v:group>
            <v:group style="position:absolute;left:10243;top:5917;width:10;height:2" coordorigin="10243,5917" coordsize="10,2">
              <v:shape style="position:absolute;left:10243;top:5917;width:10;height:2" coordorigin="10243,5917" coordsize="10,0" path="m10243,5917l10253,5917e" filled="false" stroked="true" strokeweight=".48pt" strokecolor="#000000">
                <v:path arrowok="t"/>
              </v:shape>
            </v:group>
            <v:group style="position:absolute;left:10243;top:5936;width:10;height:2" coordorigin="10243,5936" coordsize="10,2">
              <v:shape style="position:absolute;left:10243;top:5936;width:10;height:2" coordorigin="10243,5936" coordsize="10,0" path="m10243,5936l10253,5936e" filled="false" stroked="true" strokeweight=".48pt" strokecolor="#000000">
                <v:path arrowok="t"/>
              </v:shape>
            </v:group>
            <v:group style="position:absolute;left:10243;top:5955;width:10;height:2" coordorigin="10243,5955" coordsize="10,2">
              <v:shape style="position:absolute;left:10243;top:5955;width:10;height:2" coordorigin="10243,5955" coordsize="10,0" path="m10243,5955l10253,5955e" filled="false" stroked="true" strokeweight=".48pt" strokecolor="#000000">
                <v:path arrowok="t"/>
              </v:shape>
            </v:group>
            <v:group style="position:absolute;left:10243;top:5975;width:10;height:2" coordorigin="10243,5975" coordsize="10,2">
              <v:shape style="position:absolute;left:10243;top:5975;width:10;height:2" coordorigin="10243,5975" coordsize="10,0" path="m10243,5975l10253,5975e" filled="false" stroked="true" strokeweight=".48pt" strokecolor="#000000">
                <v:path arrowok="t"/>
              </v:shape>
            </v:group>
            <v:group style="position:absolute;left:10243;top:5994;width:10;height:2" coordorigin="10243,5994" coordsize="10,2">
              <v:shape style="position:absolute;left:10243;top:5994;width:10;height:2" coordorigin="10243,5994" coordsize="10,0" path="m10243,5994l10253,5994e" filled="false" stroked="true" strokeweight=".48pt" strokecolor="#000000">
                <v:path arrowok="t"/>
              </v:shape>
            </v:group>
            <v:group style="position:absolute;left:10243;top:6013;width:10;height:2" coordorigin="10243,6013" coordsize="10,2">
              <v:shape style="position:absolute;left:10243;top:6013;width:10;height:2" coordorigin="10243,6013" coordsize="10,0" path="m10243,6013l10253,6013e" filled="false" stroked="true" strokeweight=".48pt" strokecolor="#000000">
                <v:path arrowok="t"/>
              </v:shape>
            </v:group>
            <v:group style="position:absolute;left:10243;top:6032;width:10;height:2" coordorigin="10243,6032" coordsize="10,2">
              <v:shape style="position:absolute;left:10243;top:6032;width:10;height:2" coordorigin="10243,6032" coordsize="10,0" path="m10243,6032l10253,6032e" filled="false" stroked="true" strokeweight=".48pt" strokecolor="#000000">
                <v:path arrowok="t"/>
              </v:shape>
            </v:group>
            <v:group style="position:absolute;left:10243;top:6051;width:10;height:2" coordorigin="10243,6051" coordsize="10,2">
              <v:shape style="position:absolute;left:10243;top:6051;width:10;height:2" coordorigin="10243,6051" coordsize="10,0" path="m10243,6051l10253,6051e" filled="false" stroked="true" strokeweight=".48pt" strokecolor="#000000">
                <v:path arrowok="t"/>
              </v:shape>
            </v:group>
            <v:group style="position:absolute;left:10243;top:6071;width:10;height:2" coordorigin="10243,6071" coordsize="10,2">
              <v:shape style="position:absolute;left:10243;top:6071;width:10;height:2" coordorigin="10243,6071" coordsize="10,0" path="m10243,6071l10253,6071e" filled="false" stroked="true" strokeweight=".48pt" strokecolor="#000000">
                <v:path arrowok="t"/>
              </v:shape>
            </v:group>
            <v:group style="position:absolute;left:10243;top:6090;width:10;height:2" coordorigin="10243,6090" coordsize="10,2">
              <v:shape style="position:absolute;left:10243;top:6090;width:10;height:2" coordorigin="10243,6090" coordsize="10,0" path="m10243,6090l10253,6090e" filled="false" stroked="true" strokeweight=".48pt" strokecolor="#000000">
                <v:path arrowok="t"/>
              </v:shape>
            </v:group>
            <v:group style="position:absolute;left:10243;top:6109;width:10;height:2" coordorigin="10243,6109" coordsize="10,2">
              <v:shape style="position:absolute;left:10243;top:6109;width:10;height:2" coordorigin="10243,6109" coordsize="10,0" path="m10243,6109l10253,6109e" filled="false" stroked="true" strokeweight=".48pt" strokecolor="#000000">
                <v:path arrowok="t"/>
              </v:shape>
            </v:group>
            <v:group style="position:absolute;left:10243;top:6128;width:10;height:2" coordorigin="10243,6128" coordsize="10,2">
              <v:shape style="position:absolute;left:10243;top:6128;width:10;height:2" coordorigin="10243,6128" coordsize="10,0" path="m10243,6128l10253,6128e" filled="false" stroked="true" strokeweight=".48pt" strokecolor="#000000">
                <v:path arrowok="t"/>
              </v:shape>
            </v:group>
            <v:group style="position:absolute;left:10243;top:6147;width:10;height:2" coordorigin="10243,6147" coordsize="10,2">
              <v:shape style="position:absolute;left:10243;top:6147;width:10;height:2" coordorigin="10243,6147" coordsize="10,0" path="m10243,6147l10253,6147e" filled="false" stroked="true" strokeweight=".48pt" strokecolor="#000000">
                <v:path arrowok="t"/>
              </v:shape>
            </v:group>
            <v:group style="position:absolute;left:10243;top:6167;width:10;height:2" coordorigin="10243,6167" coordsize="10,2">
              <v:shape style="position:absolute;left:10243;top:6167;width:10;height:2" coordorigin="10243,6167" coordsize="10,0" path="m10243,6167l10253,6167e" filled="false" stroked="true" strokeweight=".48pt" strokecolor="#000000">
                <v:path arrowok="t"/>
              </v:shape>
            </v:group>
            <v:group style="position:absolute;left:10243;top:6186;width:10;height:2" coordorigin="10243,6186" coordsize="10,2">
              <v:shape style="position:absolute;left:10243;top:6186;width:10;height:2" coordorigin="10243,6186" coordsize="10,0" path="m10243,6186l10253,6186e" filled="false" stroked="true" strokeweight=".48pt" strokecolor="#000000">
                <v:path arrowok="t"/>
              </v:shape>
            </v:group>
            <v:group style="position:absolute;left:10243;top:6204;width:10;height:2" coordorigin="10243,6204" coordsize="10,2">
              <v:shape style="position:absolute;left:10243;top:6204;width:10;height:2" coordorigin="10243,6204" coordsize="10,0" path="m10243,6204l10253,6204e" filled="false" stroked="true" strokeweight=".36pt" strokecolor="#000000">
                <v:path arrowok="t"/>
              </v:shape>
            </v:group>
            <v:group style="position:absolute;left:10242;top:5283;width:12;height:2" coordorigin="10242,5283" coordsize="12,2">
              <v:shape style="position:absolute;left:10242;top:5283;width:12;height:2" coordorigin="10242,5283" coordsize="12,0" path="m10242,5283l10254,5283e" filled="false" stroked="true" strokeweight=".6pt" strokecolor="#000000">
                <v:path arrowok="t"/>
              </v:shape>
            </v:group>
            <v:group style="position:absolute;left:10242;top:5303;width:12;height:2" coordorigin="10242,5303" coordsize="12,2">
              <v:shape style="position:absolute;left:10242;top:5303;width:12;height:2" coordorigin="10242,5303" coordsize="12,0" path="m10242,5303l10254,5303e" filled="false" stroked="true" strokeweight=".6pt" strokecolor="#000000">
                <v:path arrowok="t"/>
              </v:shape>
            </v:group>
            <v:group style="position:absolute;left:10242;top:5322;width:12;height:2" coordorigin="10242,5322" coordsize="12,2">
              <v:shape style="position:absolute;left:10242;top:5322;width:12;height:2" coordorigin="10242,5322" coordsize="12,0" path="m10242,5322l10254,5322e" filled="false" stroked="true" strokeweight=".6pt" strokecolor="#000000">
                <v:path arrowok="t"/>
              </v:shape>
            </v:group>
            <v:group style="position:absolute;left:10242;top:5341;width:12;height:2" coordorigin="10242,5341" coordsize="12,2">
              <v:shape style="position:absolute;left:10242;top:5341;width:12;height:2" coordorigin="10242,5341" coordsize="12,0" path="m10242,5341l10254,5341e" filled="false" stroked="true" strokeweight=".6pt" strokecolor="#000000">
                <v:path arrowok="t"/>
              </v:shape>
            </v:group>
            <v:group style="position:absolute;left:10242;top:5360;width:12;height:2" coordorigin="10242,5360" coordsize="12,2">
              <v:shape style="position:absolute;left:10242;top:5360;width:12;height:2" coordorigin="10242,5360" coordsize="12,0" path="m10242,5360l10254,5360e" filled="false" stroked="true" strokeweight=".6pt" strokecolor="#000000">
                <v:path arrowok="t"/>
              </v:shape>
            </v:group>
            <v:group style="position:absolute;left:10242;top:5379;width:12;height:2" coordorigin="10242,5379" coordsize="12,2">
              <v:shape style="position:absolute;left:10242;top:5379;width:12;height:2" coordorigin="10242,5379" coordsize="12,0" path="m10242,5379l10254,5379e" filled="false" stroked="true" strokeweight=".6pt" strokecolor="#000000">
                <v:path arrowok="t"/>
              </v:shape>
            </v:group>
            <v:group style="position:absolute;left:10242;top:5399;width:12;height:2" coordorigin="10242,5399" coordsize="12,2">
              <v:shape style="position:absolute;left:10242;top:5399;width:12;height:2" coordorigin="10242,5399" coordsize="12,0" path="m10242,5399l10254,5399e" filled="false" stroked="true" strokeweight=".6pt" strokecolor="#000000">
                <v:path arrowok="t"/>
              </v:shape>
            </v:group>
            <v:group style="position:absolute;left:10242;top:5418;width:12;height:2" coordorigin="10242,5418" coordsize="12,2">
              <v:shape style="position:absolute;left:10242;top:5418;width:12;height:2" coordorigin="10242,5418" coordsize="12,0" path="m10242,5418l10254,5418e" filled="false" stroked="true" strokeweight=".6pt" strokecolor="#000000">
                <v:path arrowok="t"/>
              </v:shape>
            </v:group>
            <v:group style="position:absolute;left:10242;top:5437;width:12;height:2" coordorigin="10242,5437" coordsize="12,2">
              <v:shape style="position:absolute;left:10242;top:5437;width:12;height:2" coordorigin="10242,5437" coordsize="12,0" path="m10242,5437l10254,5437e" filled="false" stroked="true" strokeweight=".6pt" strokecolor="#000000">
                <v:path arrowok="t"/>
              </v:shape>
            </v:group>
            <v:group style="position:absolute;left:10242;top:5456;width:12;height:2" coordorigin="10242,5456" coordsize="12,2">
              <v:shape style="position:absolute;left:10242;top:5456;width:12;height:2" coordorigin="10242,5456" coordsize="12,0" path="m10242,5456l10254,5456e" filled="false" stroked="true" strokeweight=".6pt" strokecolor="#000000">
                <v:path arrowok="t"/>
              </v:shape>
            </v:group>
            <v:group style="position:absolute;left:10242;top:5475;width:12;height:2" coordorigin="10242,5475" coordsize="12,2">
              <v:shape style="position:absolute;left:10242;top:5475;width:12;height:2" coordorigin="10242,5475" coordsize="12,0" path="m10242,5475l10254,5475e" filled="false" stroked="true" strokeweight=".6pt" strokecolor="#000000">
                <v:path arrowok="t"/>
              </v:shape>
            </v:group>
            <v:group style="position:absolute;left:10242;top:5495;width:12;height:2" coordorigin="10242,5495" coordsize="12,2">
              <v:shape style="position:absolute;left:10242;top:5495;width:12;height:2" coordorigin="10242,5495" coordsize="12,0" path="m10242,5495l10254,5495e" filled="false" stroked="true" strokeweight=".6pt" strokecolor="#000000">
                <v:path arrowok="t"/>
              </v:shape>
            </v:group>
            <v:group style="position:absolute;left:10242;top:5514;width:12;height:2" coordorigin="10242,5514" coordsize="12,2">
              <v:shape style="position:absolute;left:10242;top:5514;width:12;height:2" coordorigin="10242,5514" coordsize="12,0" path="m10242,5514l10254,5514e" filled="false" stroked="true" strokeweight=".6pt" strokecolor="#000000">
                <v:path arrowok="t"/>
              </v:shape>
            </v:group>
            <v:group style="position:absolute;left:10242;top:5533;width:12;height:2" coordorigin="10242,5533" coordsize="12,2">
              <v:shape style="position:absolute;left:10242;top:5533;width:12;height:2" coordorigin="10242,5533" coordsize="12,0" path="m10242,5533l10254,5533e" filled="false" stroked="true" strokeweight=".6pt" strokecolor="#000000">
                <v:path arrowok="t"/>
              </v:shape>
            </v:group>
            <v:group style="position:absolute;left:10242;top:5552;width:12;height:2" coordorigin="10242,5552" coordsize="12,2">
              <v:shape style="position:absolute;left:10242;top:5552;width:12;height:2" coordorigin="10242,5552" coordsize="12,0" path="m10242,5552l10254,5552e" filled="false" stroked="true" strokeweight=".6pt" strokecolor="#000000">
                <v:path arrowok="t"/>
              </v:shape>
            </v:group>
            <v:group style="position:absolute;left:10242;top:5571;width:12;height:2" coordorigin="10242,5571" coordsize="12,2">
              <v:shape style="position:absolute;left:10242;top:5571;width:12;height:2" coordorigin="10242,5571" coordsize="12,0" path="m10242,5571l10254,5571e" filled="false" stroked="true" strokeweight=".6pt" strokecolor="#000000">
                <v:path arrowok="t"/>
              </v:shape>
            </v:group>
            <v:group style="position:absolute;left:10242;top:5591;width:12;height:2" coordorigin="10242,5591" coordsize="12,2">
              <v:shape style="position:absolute;left:10242;top:5591;width:12;height:2" coordorigin="10242,5591" coordsize="12,0" path="m10242,5591l10254,5591e" filled="false" stroked="true" strokeweight=".6pt" strokecolor="#000000">
                <v:path arrowok="t"/>
              </v:shape>
            </v:group>
            <v:group style="position:absolute;left:10242;top:5610;width:12;height:2" coordorigin="10242,5610" coordsize="12,2">
              <v:shape style="position:absolute;left:10242;top:5610;width:12;height:2" coordorigin="10242,5610" coordsize="12,0" path="m10242,5610l10254,5610e" filled="false" stroked="true" strokeweight=".6pt" strokecolor="#000000">
                <v:path arrowok="t"/>
              </v:shape>
            </v:group>
            <v:group style="position:absolute;left:10242;top:5629;width:12;height:2" coordorigin="10242,5629" coordsize="12,2">
              <v:shape style="position:absolute;left:10242;top:5629;width:12;height:2" coordorigin="10242,5629" coordsize="12,0" path="m10242,5629l10254,5629e" filled="false" stroked="true" strokeweight=".6pt" strokecolor="#000000">
                <v:path arrowok="t"/>
              </v:shape>
            </v:group>
            <v:group style="position:absolute;left:10242;top:5648;width:12;height:2" coordorigin="10242,5648" coordsize="12,2">
              <v:shape style="position:absolute;left:10242;top:5648;width:12;height:2" coordorigin="10242,5648" coordsize="12,0" path="m10242,5648l10254,5648e" filled="false" stroked="true" strokeweight=".6pt" strokecolor="#000000">
                <v:path arrowok="t"/>
              </v:shape>
            </v:group>
            <v:group style="position:absolute;left:10242;top:5667;width:12;height:2" coordorigin="10242,5667" coordsize="12,2">
              <v:shape style="position:absolute;left:10242;top:5667;width:12;height:2" coordorigin="10242,5667" coordsize="12,0" path="m10242,5667l10254,5667e" filled="false" stroked="true" strokeweight=".6pt" strokecolor="#000000">
                <v:path arrowok="t"/>
              </v:shape>
            </v:group>
            <v:group style="position:absolute;left:10242;top:5687;width:12;height:2" coordorigin="10242,5687" coordsize="12,2">
              <v:shape style="position:absolute;left:10242;top:5687;width:12;height:2" coordorigin="10242,5687" coordsize="12,0" path="m10242,5687l10254,5687e" filled="false" stroked="true" strokeweight=".6pt" strokecolor="#000000">
                <v:path arrowok="t"/>
              </v:shape>
            </v:group>
            <v:group style="position:absolute;left:10242;top:5706;width:12;height:2" coordorigin="10242,5706" coordsize="12,2">
              <v:shape style="position:absolute;left:10242;top:5706;width:12;height:2" coordorigin="10242,5706" coordsize="12,0" path="m10242,5706l10254,5706e" filled="false" stroked="true" strokeweight=".6pt" strokecolor="#000000">
                <v:path arrowok="t"/>
              </v:shape>
            </v:group>
            <v:group style="position:absolute;left:10242;top:5725;width:12;height:2" coordorigin="10242,5725" coordsize="12,2">
              <v:shape style="position:absolute;left:10242;top:5725;width:12;height:2" coordorigin="10242,5725" coordsize="12,0" path="m10242,5725l10254,5725e" filled="false" stroked="true" strokeweight=".6pt" strokecolor="#000000">
                <v:path arrowok="t"/>
              </v:shape>
            </v:group>
            <v:group style="position:absolute;left:10242;top:5744;width:12;height:2" coordorigin="10242,5744" coordsize="12,2">
              <v:shape style="position:absolute;left:10242;top:5744;width:12;height:2" coordorigin="10242,5744" coordsize="12,0" path="m10242,5744l10254,5744e" filled="false" stroked="true" strokeweight=".6pt" strokecolor="#000000">
                <v:path arrowok="t"/>
              </v:shape>
            </v:group>
            <v:group style="position:absolute;left:10242;top:5763;width:12;height:2" coordorigin="10242,5763" coordsize="12,2">
              <v:shape style="position:absolute;left:10242;top:5763;width:12;height:2" coordorigin="10242,5763" coordsize="12,0" path="m10242,5763l10254,5763e" filled="false" stroked="true" strokeweight=".6pt" strokecolor="#000000">
                <v:path arrowok="t"/>
              </v:shape>
            </v:group>
            <v:group style="position:absolute;left:10242;top:5783;width:12;height:2" coordorigin="10242,5783" coordsize="12,2">
              <v:shape style="position:absolute;left:10242;top:5783;width:12;height:2" coordorigin="10242,5783" coordsize="12,0" path="m10242,5783l10254,5783e" filled="false" stroked="true" strokeweight=".6pt" strokecolor="#000000">
                <v:path arrowok="t"/>
              </v:shape>
            </v:group>
            <v:group style="position:absolute;left:10242;top:5802;width:12;height:2" coordorigin="10242,5802" coordsize="12,2">
              <v:shape style="position:absolute;left:10242;top:5802;width:12;height:2" coordorigin="10242,5802" coordsize="12,0" path="m10242,5802l10254,5802e" filled="false" stroked="true" strokeweight=".6pt" strokecolor="#000000">
                <v:path arrowok="t"/>
              </v:shape>
            </v:group>
            <v:group style="position:absolute;left:10242;top:5821;width:12;height:2" coordorigin="10242,5821" coordsize="12,2">
              <v:shape style="position:absolute;left:10242;top:5821;width:12;height:2" coordorigin="10242,5821" coordsize="12,0" path="m10242,5821l10254,5821e" filled="false" stroked="true" strokeweight=".6pt" strokecolor="#000000">
                <v:path arrowok="t"/>
              </v:shape>
            </v:group>
            <v:group style="position:absolute;left:10242;top:5840;width:12;height:2" coordorigin="10242,5840" coordsize="12,2">
              <v:shape style="position:absolute;left:10242;top:5840;width:12;height:2" coordorigin="10242,5840" coordsize="12,0" path="m10242,5840l10254,5840e" filled="false" stroked="true" strokeweight=".6pt" strokecolor="#000000">
                <v:path arrowok="t"/>
              </v:shape>
            </v:group>
            <v:group style="position:absolute;left:10242;top:5859;width:12;height:2" coordorigin="10242,5859" coordsize="12,2">
              <v:shape style="position:absolute;left:10242;top:5859;width:12;height:2" coordorigin="10242,5859" coordsize="12,0" path="m10242,5859l10254,5859e" filled="false" stroked="true" strokeweight=".6pt" strokecolor="#000000">
                <v:path arrowok="t"/>
              </v:shape>
            </v:group>
            <v:group style="position:absolute;left:10242;top:5879;width:12;height:2" coordorigin="10242,5879" coordsize="12,2">
              <v:shape style="position:absolute;left:10242;top:5879;width:12;height:2" coordorigin="10242,5879" coordsize="12,0" path="m10242,5879l10254,5879e" filled="false" stroked="true" strokeweight=".6pt" strokecolor="#000000">
                <v:path arrowok="t"/>
              </v:shape>
            </v:group>
            <v:group style="position:absolute;left:10242;top:5898;width:12;height:2" coordorigin="10242,5898" coordsize="12,2">
              <v:shape style="position:absolute;left:10242;top:5898;width:12;height:2" coordorigin="10242,5898" coordsize="12,0" path="m10242,5898l10254,5898e" filled="false" stroked="true" strokeweight=".6pt" strokecolor="#000000">
                <v:path arrowok="t"/>
              </v:shape>
            </v:group>
            <v:group style="position:absolute;left:10242;top:5917;width:12;height:2" coordorigin="10242,5917" coordsize="12,2">
              <v:shape style="position:absolute;left:10242;top:5917;width:12;height:2" coordorigin="10242,5917" coordsize="12,0" path="m10242,5917l10254,5917e" filled="false" stroked="true" strokeweight=".6pt" strokecolor="#000000">
                <v:path arrowok="t"/>
              </v:shape>
            </v:group>
            <v:group style="position:absolute;left:10242;top:5936;width:12;height:2" coordorigin="10242,5936" coordsize="12,2">
              <v:shape style="position:absolute;left:10242;top:5936;width:12;height:2" coordorigin="10242,5936" coordsize="12,0" path="m10242,5936l10254,5936e" filled="false" stroked="true" strokeweight=".6pt" strokecolor="#000000">
                <v:path arrowok="t"/>
              </v:shape>
            </v:group>
            <v:group style="position:absolute;left:10242;top:5955;width:12;height:2" coordorigin="10242,5955" coordsize="12,2">
              <v:shape style="position:absolute;left:10242;top:5955;width:12;height:2" coordorigin="10242,5955" coordsize="12,0" path="m10242,5955l10254,5955e" filled="false" stroked="true" strokeweight=".6pt" strokecolor="#000000">
                <v:path arrowok="t"/>
              </v:shape>
            </v:group>
            <v:group style="position:absolute;left:10242;top:5975;width:12;height:2" coordorigin="10242,5975" coordsize="12,2">
              <v:shape style="position:absolute;left:10242;top:5975;width:12;height:2" coordorigin="10242,5975" coordsize="12,0" path="m10242,5975l10254,5975e" filled="false" stroked="true" strokeweight=".6pt" strokecolor="#000000">
                <v:path arrowok="t"/>
              </v:shape>
            </v:group>
            <v:group style="position:absolute;left:10242;top:5994;width:12;height:2" coordorigin="10242,5994" coordsize="12,2">
              <v:shape style="position:absolute;left:10242;top:5994;width:12;height:2" coordorigin="10242,5994" coordsize="12,0" path="m10242,5994l10254,5994e" filled="false" stroked="true" strokeweight=".6pt" strokecolor="#000000">
                <v:path arrowok="t"/>
              </v:shape>
            </v:group>
            <v:group style="position:absolute;left:10242;top:6013;width:12;height:2" coordorigin="10242,6013" coordsize="12,2">
              <v:shape style="position:absolute;left:10242;top:6013;width:12;height:2" coordorigin="10242,6013" coordsize="12,0" path="m10242,6013l10254,6013e" filled="false" stroked="true" strokeweight=".6pt" strokecolor="#000000">
                <v:path arrowok="t"/>
              </v:shape>
            </v:group>
            <v:group style="position:absolute;left:10242;top:6032;width:12;height:2" coordorigin="10242,6032" coordsize="12,2">
              <v:shape style="position:absolute;left:10242;top:6032;width:12;height:2" coordorigin="10242,6032" coordsize="12,0" path="m10242,6032l10254,6032e" filled="false" stroked="true" strokeweight=".6pt" strokecolor="#000000">
                <v:path arrowok="t"/>
              </v:shape>
            </v:group>
            <v:group style="position:absolute;left:10242;top:6051;width:12;height:2" coordorigin="10242,6051" coordsize="12,2">
              <v:shape style="position:absolute;left:10242;top:6051;width:12;height:2" coordorigin="10242,6051" coordsize="12,0" path="m10242,6051l10254,6051e" filled="false" stroked="true" strokeweight=".6pt" strokecolor="#000000">
                <v:path arrowok="t"/>
              </v:shape>
            </v:group>
            <v:group style="position:absolute;left:10242;top:6071;width:12;height:2" coordorigin="10242,6071" coordsize="12,2">
              <v:shape style="position:absolute;left:10242;top:6071;width:12;height:2" coordorigin="10242,6071" coordsize="12,0" path="m10242,6071l10254,6071e" filled="false" stroked="true" strokeweight=".6pt" strokecolor="#000000">
                <v:path arrowok="t"/>
              </v:shape>
            </v:group>
            <v:group style="position:absolute;left:10242;top:6090;width:12;height:2" coordorigin="10242,6090" coordsize="12,2">
              <v:shape style="position:absolute;left:10242;top:6090;width:12;height:2" coordorigin="10242,6090" coordsize="12,0" path="m10242,6090l10254,6090e" filled="false" stroked="true" strokeweight=".6pt" strokecolor="#000000">
                <v:path arrowok="t"/>
              </v:shape>
            </v:group>
            <v:group style="position:absolute;left:10242;top:6109;width:12;height:2" coordorigin="10242,6109" coordsize="12,2">
              <v:shape style="position:absolute;left:10242;top:6109;width:12;height:2" coordorigin="10242,6109" coordsize="12,0" path="m10242,6109l10254,6109e" filled="false" stroked="true" strokeweight=".6pt" strokecolor="#000000">
                <v:path arrowok="t"/>
              </v:shape>
            </v:group>
            <v:group style="position:absolute;left:10242;top:6128;width:12;height:2" coordorigin="10242,6128" coordsize="12,2">
              <v:shape style="position:absolute;left:10242;top:6128;width:12;height:2" coordorigin="10242,6128" coordsize="12,0" path="m10242,6128l10254,6128e" filled="false" stroked="true" strokeweight=".6pt" strokecolor="#000000">
                <v:path arrowok="t"/>
              </v:shape>
            </v:group>
            <v:group style="position:absolute;left:10242;top:6147;width:12;height:2" coordorigin="10242,6147" coordsize="12,2">
              <v:shape style="position:absolute;left:10242;top:6147;width:12;height:2" coordorigin="10242,6147" coordsize="12,0" path="m10242,6147l10254,6147e" filled="false" stroked="true" strokeweight=".6pt" strokecolor="#000000">
                <v:path arrowok="t"/>
              </v:shape>
            </v:group>
            <v:group style="position:absolute;left:10242;top:6167;width:12;height:2" coordorigin="10242,6167" coordsize="12,2">
              <v:shape style="position:absolute;left:10242;top:6167;width:12;height:2" coordorigin="10242,6167" coordsize="12,0" path="m10242,6167l10254,6167e" filled="false" stroked="true" strokeweight=".6pt" strokecolor="#000000">
                <v:path arrowok="t"/>
              </v:shape>
            </v:group>
            <v:group style="position:absolute;left:10242;top:6186;width:12;height:2" coordorigin="10242,6186" coordsize="12,2">
              <v:shape style="position:absolute;left:10242;top:6186;width:12;height:2" coordorigin="10242,6186" coordsize="12,0" path="m10242,6186l10254,6186e" filled="false" stroked="true" strokeweight=".6pt" strokecolor="#000000">
                <v:path arrowok="t"/>
              </v:shape>
            </v:group>
            <v:group style="position:absolute;left:10242;top:6204;width:12;height:2" coordorigin="10242,6204" coordsize="12,2">
              <v:shape style="position:absolute;left:10242;top:6204;width:12;height:2" coordorigin="10242,6204" coordsize="12,0" path="m10242,6204l10254,6204e" filled="false" stroked="true" strokeweight=".48pt" strokecolor="#000000">
                <v:path arrowok="t"/>
              </v:shape>
            </v:group>
            <v:group style="position:absolute;left:10243;top:6212;width:10;height:2" coordorigin="10243,6212" coordsize="10,2">
              <v:shape style="position:absolute;left:10243;top:6212;width:10;height:2" coordorigin="10243,6212" coordsize="10,0" path="m10243,6212l10253,6212e" filled="false" stroked="true" strokeweight=".48pt" strokecolor="#000000">
                <v:path arrowok="t"/>
              </v:shape>
            </v:group>
            <v:group style="position:absolute;left:10243;top:6231;width:10;height:2" coordorigin="10243,6231" coordsize="10,2">
              <v:shape style="position:absolute;left:10243;top:6231;width:10;height:2" coordorigin="10243,6231" coordsize="10,0" path="m10243,6231l10253,6231e" filled="false" stroked="true" strokeweight=".48pt" strokecolor="#000000">
                <v:path arrowok="t"/>
              </v:shape>
            </v:group>
            <v:group style="position:absolute;left:10243;top:6251;width:10;height:2" coordorigin="10243,6251" coordsize="10,2">
              <v:shape style="position:absolute;left:10243;top:6251;width:10;height:2" coordorigin="10243,6251" coordsize="10,0" path="m10243,6251l10253,6251e" filled="false" stroked="true" strokeweight=".48pt" strokecolor="#000000">
                <v:path arrowok="t"/>
              </v:shape>
            </v:group>
            <v:group style="position:absolute;left:10243;top:6270;width:10;height:2" coordorigin="10243,6270" coordsize="10,2">
              <v:shape style="position:absolute;left:10243;top:6270;width:10;height:2" coordorigin="10243,6270" coordsize="10,0" path="m10243,6270l10253,6270e" filled="false" stroked="true" strokeweight=".48pt" strokecolor="#000000">
                <v:path arrowok="t"/>
              </v:shape>
            </v:group>
            <v:group style="position:absolute;left:10243;top:6289;width:10;height:2" coordorigin="10243,6289" coordsize="10,2">
              <v:shape style="position:absolute;left:10243;top:6289;width:10;height:2" coordorigin="10243,6289" coordsize="10,0" path="m10243,6289l10253,6289e" filled="false" stroked="true" strokeweight=".48pt" strokecolor="#000000">
                <v:path arrowok="t"/>
              </v:shape>
            </v:group>
            <v:group style="position:absolute;left:10243;top:6308;width:10;height:2" coordorigin="10243,6308" coordsize="10,2">
              <v:shape style="position:absolute;left:10243;top:6308;width:10;height:2" coordorigin="10243,6308" coordsize="10,0" path="m10243,6308l10253,6308e" filled="false" stroked="true" strokeweight=".48pt" strokecolor="#000000">
                <v:path arrowok="t"/>
              </v:shape>
            </v:group>
            <v:group style="position:absolute;left:10243;top:6327;width:10;height:2" coordorigin="10243,6327" coordsize="10,2">
              <v:shape style="position:absolute;left:10243;top:6327;width:10;height:2" coordorigin="10243,6327" coordsize="10,0" path="m10243,6327l10253,6327e" filled="false" stroked="true" strokeweight=".48pt" strokecolor="#000000">
                <v:path arrowok="t"/>
              </v:shape>
            </v:group>
            <v:group style="position:absolute;left:10243;top:6347;width:10;height:2" coordorigin="10243,6347" coordsize="10,2">
              <v:shape style="position:absolute;left:10243;top:6347;width:10;height:2" coordorigin="10243,6347" coordsize="10,0" path="m10243,6347l10253,6347e" filled="false" stroked="true" strokeweight=".48pt" strokecolor="#000000">
                <v:path arrowok="t"/>
              </v:shape>
            </v:group>
            <v:group style="position:absolute;left:10243;top:6366;width:10;height:2" coordorigin="10243,6366" coordsize="10,2">
              <v:shape style="position:absolute;left:10243;top:6366;width:10;height:2" coordorigin="10243,6366" coordsize="10,0" path="m10243,6366l10253,6366e" filled="false" stroked="true" strokeweight=".48pt" strokecolor="#000000">
                <v:path arrowok="t"/>
              </v:shape>
            </v:group>
            <v:group style="position:absolute;left:10243;top:6385;width:10;height:2" coordorigin="10243,6385" coordsize="10,2">
              <v:shape style="position:absolute;left:10243;top:6385;width:10;height:2" coordorigin="10243,6385" coordsize="10,0" path="m10243,6385l10253,6385e" filled="false" stroked="true" strokeweight=".48pt" strokecolor="#000000">
                <v:path arrowok="t"/>
              </v:shape>
            </v:group>
            <v:group style="position:absolute;left:10243;top:6404;width:10;height:2" coordorigin="10243,6404" coordsize="10,2">
              <v:shape style="position:absolute;left:10243;top:6404;width:10;height:2" coordorigin="10243,6404" coordsize="10,0" path="m10243,6404l10253,6404e" filled="false" stroked="true" strokeweight=".48pt" strokecolor="#000000">
                <v:path arrowok="t"/>
              </v:shape>
            </v:group>
            <v:group style="position:absolute;left:10243;top:6423;width:10;height:2" coordorigin="10243,6423" coordsize="10,2">
              <v:shape style="position:absolute;left:10243;top:6423;width:10;height:2" coordorigin="10243,6423" coordsize="10,0" path="m10243,6423l10253,6423e" filled="false" stroked="true" strokeweight=".48pt" strokecolor="#000000">
                <v:path arrowok="t"/>
              </v:shape>
            </v:group>
            <v:group style="position:absolute;left:10243;top:6443;width:10;height:2" coordorigin="10243,6443" coordsize="10,2">
              <v:shape style="position:absolute;left:10243;top:6443;width:10;height:2" coordorigin="10243,6443" coordsize="10,0" path="m10243,6443l10253,6443e" filled="false" stroked="true" strokeweight=".48pt" strokecolor="#000000">
                <v:path arrowok="t"/>
              </v:shape>
            </v:group>
            <v:group style="position:absolute;left:10243;top:6462;width:10;height:2" coordorigin="10243,6462" coordsize="10,2">
              <v:shape style="position:absolute;left:10243;top:6462;width:10;height:2" coordorigin="10243,6462" coordsize="10,0" path="m10243,6462l10253,6462e" filled="false" stroked="true" strokeweight=".48pt" strokecolor="#000000">
                <v:path arrowok="t"/>
              </v:shape>
            </v:group>
            <v:group style="position:absolute;left:10243;top:6481;width:10;height:2" coordorigin="10243,6481" coordsize="10,2">
              <v:shape style="position:absolute;left:10243;top:6481;width:10;height:2" coordorigin="10243,6481" coordsize="10,0" path="m10243,6481l10253,6481e" filled="false" stroked="true" strokeweight=".48pt" strokecolor="#000000">
                <v:path arrowok="t"/>
              </v:shape>
            </v:group>
            <v:group style="position:absolute;left:10243;top:6500;width:10;height:2" coordorigin="10243,6500" coordsize="10,2">
              <v:shape style="position:absolute;left:10243;top:6500;width:10;height:2" coordorigin="10243,6500" coordsize="10,0" path="m10243,6500l10253,6500e" filled="false" stroked="true" strokeweight=".48pt" strokecolor="#000000">
                <v:path arrowok="t"/>
              </v:shape>
            </v:group>
            <v:group style="position:absolute;left:10243;top:6519;width:10;height:2" coordorigin="10243,6519" coordsize="10,2">
              <v:shape style="position:absolute;left:10243;top:6519;width:10;height:2" coordorigin="10243,6519" coordsize="10,0" path="m10243,6519l10253,6519e" filled="false" stroked="true" strokeweight=".48pt" strokecolor="#000000">
                <v:path arrowok="t"/>
              </v:shape>
            </v:group>
            <v:group style="position:absolute;left:10243;top:6539;width:10;height:2" coordorigin="10243,6539" coordsize="10,2">
              <v:shape style="position:absolute;left:10243;top:6539;width:10;height:2" coordorigin="10243,6539" coordsize="10,0" path="m10243,6539l10253,6539e" filled="false" stroked="true" strokeweight=".48pt" strokecolor="#000000">
                <v:path arrowok="t"/>
              </v:shape>
            </v:group>
            <v:group style="position:absolute;left:10243;top:6558;width:10;height:2" coordorigin="10243,6558" coordsize="10,2">
              <v:shape style="position:absolute;left:10243;top:6558;width:10;height:2" coordorigin="10243,6558" coordsize="10,0" path="m10243,6558l10253,6558e" filled="false" stroked="true" strokeweight=".48pt" strokecolor="#000000">
                <v:path arrowok="t"/>
              </v:shape>
            </v:group>
            <v:group style="position:absolute;left:10243;top:6577;width:10;height:2" coordorigin="10243,6577" coordsize="10,2">
              <v:shape style="position:absolute;left:10243;top:6577;width:10;height:2" coordorigin="10243,6577" coordsize="10,0" path="m10243,6577l10253,6577e" filled="false" stroked="true" strokeweight=".48pt" strokecolor="#000000">
                <v:path arrowok="t"/>
              </v:shape>
            </v:group>
            <v:group style="position:absolute;left:10243;top:6596;width:10;height:2" coordorigin="10243,6596" coordsize="10,2">
              <v:shape style="position:absolute;left:10243;top:6596;width:10;height:2" coordorigin="10243,6596" coordsize="10,0" path="m10243,6596l10253,6596e" filled="false" stroked="true" strokeweight=".48pt" strokecolor="#000000">
                <v:path arrowok="t"/>
              </v:shape>
            </v:group>
            <v:group style="position:absolute;left:10243;top:6615;width:10;height:2" coordorigin="10243,6615" coordsize="10,2">
              <v:shape style="position:absolute;left:10243;top:6615;width:10;height:2" coordorigin="10243,6615" coordsize="10,0" path="m10243,6615l10253,6615e" filled="false" stroked="true" strokeweight=".48pt" strokecolor="#000000">
                <v:path arrowok="t"/>
              </v:shape>
            </v:group>
            <v:group style="position:absolute;left:10243;top:6635;width:10;height:2" coordorigin="10243,6635" coordsize="10,2">
              <v:shape style="position:absolute;left:10243;top:6635;width:10;height:2" coordorigin="10243,6635" coordsize="10,0" path="m10243,6635l10253,6635e" filled="false" stroked="true" strokeweight=".48pt" strokecolor="#000000">
                <v:path arrowok="t"/>
              </v:shape>
            </v:group>
            <v:group style="position:absolute;left:10243;top:6654;width:10;height:2" coordorigin="10243,6654" coordsize="10,2">
              <v:shape style="position:absolute;left:10243;top:6654;width:10;height:2" coordorigin="10243,6654" coordsize="10,0" path="m10243,6654l10253,6654e" filled="false" stroked="true" strokeweight=".48pt" strokecolor="#000000">
                <v:path arrowok="t"/>
              </v:shape>
            </v:group>
            <v:group style="position:absolute;left:10243;top:6669;width:10;height:2" coordorigin="10243,6669" coordsize="10,2">
              <v:shape style="position:absolute;left:10243;top:6669;width:10;height:2" coordorigin="10243,6669" coordsize="10,0" path="m10243,6669l10253,6669e" filled="false" stroked="true" strokeweight=".12pt" strokecolor="#000000">
                <v:path arrowok="t"/>
              </v:shape>
            </v:group>
            <v:group style="position:absolute;left:10242;top:6212;width:12;height:2" coordorigin="10242,6212" coordsize="12,2">
              <v:shape style="position:absolute;left:10242;top:6212;width:12;height:2" coordorigin="10242,6212" coordsize="12,0" path="m10242,6212l10254,6212e" filled="false" stroked="true" strokeweight=".6pt" strokecolor="#000000">
                <v:path arrowok="t"/>
              </v:shape>
            </v:group>
            <v:group style="position:absolute;left:10242;top:6231;width:12;height:2" coordorigin="10242,6231" coordsize="12,2">
              <v:shape style="position:absolute;left:10242;top:6231;width:12;height:2" coordorigin="10242,6231" coordsize="12,0" path="m10242,6231l10254,6231e" filled="false" stroked="true" strokeweight=".6pt" strokecolor="#000000">
                <v:path arrowok="t"/>
              </v:shape>
            </v:group>
            <v:group style="position:absolute;left:10242;top:6251;width:12;height:2" coordorigin="10242,6251" coordsize="12,2">
              <v:shape style="position:absolute;left:10242;top:6251;width:12;height:2" coordorigin="10242,6251" coordsize="12,0" path="m10242,6251l10254,6251e" filled="false" stroked="true" strokeweight=".6pt" strokecolor="#000000">
                <v:path arrowok="t"/>
              </v:shape>
            </v:group>
            <v:group style="position:absolute;left:10242;top:6270;width:12;height:2" coordorigin="10242,6270" coordsize="12,2">
              <v:shape style="position:absolute;left:10242;top:6270;width:12;height:2" coordorigin="10242,6270" coordsize="12,0" path="m10242,6270l10254,6270e" filled="false" stroked="true" strokeweight=".6pt" strokecolor="#000000">
                <v:path arrowok="t"/>
              </v:shape>
            </v:group>
            <v:group style="position:absolute;left:10242;top:6289;width:12;height:2" coordorigin="10242,6289" coordsize="12,2">
              <v:shape style="position:absolute;left:10242;top:6289;width:12;height:2" coordorigin="10242,6289" coordsize="12,0" path="m10242,6289l10254,6289e" filled="false" stroked="true" strokeweight=".6pt" strokecolor="#000000">
                <v:path arrowok="t"/>
              </v:shape>
            </v:group>
            <v:group style="position:absolute;left:10242;top:6308;width:12;height:2" coordorigin="10242,6308" coordsize="12,2">
              <v:shape style="position:absolute;left:10242;top:6308;width:12;height:2" coordorigin="10242,6308" coordsize="12,0" path="m10242,6308l10254,6308e" filled="false" stroked="true" strokeweight=".6pt" strokecolor="#000000">
                <v:path arrowok="t"/>
              </v:shape>
            </v:group>
            <v:group style="position:absolute;left:10242;top:6327;width:12;height:2" coordorigin="10242,6327" coordsize="12,2">
              <v:shape style="position:absolute;left:10242;top:6327;width:12;height:2" coordorigin="10242,6327" coordsize="12,0" path="m10242,6327l10254,6327e" filled="false" stroked="true" strokeweight=".6pt" strokecolor="#000000">
                <v:path arrowok="t"/>
              </v:shape>
            </v:group>
            <v:group style="position:absolute;left:10242;top:6347;width:12;height:2" coordorigin="10242,6347" coordsize="12,2">
              <v:shape style="position:absolute;left:10242;top:6347;width:12;height:2" coordorigin="10242,6347" coordsize="12,0" path="m10242,6347l10254,6347e" filled="false" stroked="true" strokeweight=".6pt" strokecolor="#000000">
                <v:path arrowok="t"/>
              </v:shape>
            </v:group>
            <v:group style="position:absolute;left:10242;top:6366;width:12;height:2" coordorigin="10242,6366" coordsize="12,2">
              <v:shape style="position:absolute;left:10242;top:6366;width:12;height:2" coordorigin="10242,6366" coordsize="12,0" path="m10242,6366l10254,6366e" filled="false" stroked="true" strokeweight=".6pt" strokecolor="#000000">
                <v:path arrowok="t"/>
              </v:shape>
            </v:group>
            <v:group style="position:absolute;left:10242;top:6385;width:12;height:2" coordorigin="10242,6385" coordsize="12,2">
              <v:shape style="position:absolute;left:10242;top:6385;width:12;height:2" coordorigin="10242,6385" coordsize="12,0" path="m10242,6385l10254,6385e" filled="false" stroked="true" strokeweight=".6pt" strokecolor="#000000">
                <v:path arrowok="t"/>
              </v:shape>
            </v:group>
            <v:group style="position:absolute;left:10242;top:6404;width:12;height:2" coordorigin="10242,6404" coordsize="12,2">
              <v:shape style="position:absolute;left:10242;top:6404;width:12;height:2" coordorigin="10242,6404" coordsize="12,0" path="m10242,6404l10254,6404e" filled="false" stroked="true" strokeweight=".6pt" strokecolor="#000000">
                <v:path arrowok="t"/>
              </v:shape>
            </v:group>
            <v:group style="position:absolute;left:10242;top:6423;width:12;height:2" coordorigin="10242,6423" coordsize="12,2">
              <v:shape style="position:absolute;left:10242;top:6423;width:12;height:2" coordorigin="10242,6423" coordsize="12,0" path="m10242,6423l10254,6423e" filled="false" stroked="true" strokeweight=".6pt" strokecolor="#000000">
                <v:path arrowok="t"/>
              </v:shape>
            </v:group>
            <v:group style="position:absolute;left:10242;top:6443;width:12;height:2" coordorigin="10242,6443" coordsize="12,2">
              <v:shape style="position:absolute;left:10242;top:6443;width:12;height:2" coordorigin="10242,6443" coordsize="12,0" path="m10242,6443l10254,6443e" filled="false" stroked="true" strokeweight=".6pt" strokecolor="#000000">
                <v:path arrowok="t"/>
              </v:shape>
            </v:group>
            <v:group style="position:absolute;left:10242;top:6462;width:12;height:2" coordorigin="10242,6462" coordsize="12,2">
              <v:shape style="position:absolute;left:10242;top:6462;width:12;height:2" coordorigin="10242,6462" coordsize="12,0" path="m10242,6462l10254,6462e" filled="false" stroked="true" strokeweight=".6pt" strokecolor="#000000">
                <v:path arrowok="t"/>
              </v:shape>
            </v:group>
            <v:group style="position:absolute;left:10242;top:6481;width:12;height:2" coordorigin="10242,6481" coordsize="12,2">
              <v:shape style="position:absolute;left:10242;top:6481;width:12;height:2" coordorigin="10242,6481" coordsize="12,0" path="m10242,6481l10254,6481e" filled="false" stroked="true" strokeweight=".6pt" strokecolor="#000000">
                <v:path arrowok="t"/>
              </v:shape>
            </v:group>
            <v:group style="position:absolute;left:10242;top:6500;width:12;height:2" coordorigin="10242,6500" coordsize="12,2">
              <v:shape style="position:absolute;left:10242;top:6500;width:12;height:2" coordorigin="10242,6500" coordsize="12,0" path="m10242,6500l10254,6500e" filled="false" stroked="true" strokeweight=".6pt" strokecolor="#000000">
                <v:path arrowok="t"/>
              </v:shape>
            </v:group>
            <v:group style="position:absolute;left:10242;top:6519;width:12;height:2" coordorigin="10242,6519" coordsize="12,2">
              <v:shape style="position:absolute;left:10242;top:6519;width:12;height:2" coordorigin="10242,6519" coordsize="12,0" path="m10242,6519l10254,6519e" filled="false" stroked="true" strokeweight=".6pt" strokecolor="#000000">
                <v:path arrowok="t"/>
              </v:shape>
            </v:group>
            <v:group style="position:absolute;left:10242;top:6539;width:12;height:2" coordorigin="10242,6539" coordsize="12,2">
              <v:shape style="position:absolute;left:10242;top:6539;width:12;height:2" coordorigin="10242,6539" coordsize="12,0" path="m10242,6539l10254,6539e" filled="false" stroked="true" strokeweight=".6pt" strokecolor="#000000">
                <v:path arrowok="t"/>
              </v:shape>
            </v:group>
            <v:group style="position:absolute;left:10242;top:6558;width:12;height:2" coordorigin="10242,6558" coordsize="12,2">
              <v:shape style="position:absolute;left:10242;top:6558;width:12;height:2" coordorigin="10242,6558" coordsize="12,0" path="m10242,6558l10254,6558e" filled="false" stroked="true" strokeweight=".6pt" strokecolor="#000000">
                <v:path arrowok="t"/>
              </v:shape>
            </v:group>
            <v:group style="position:absolute;left:10242;top:6577;width:12;height:2" coordorigin="10242,6577" coordsize="12,2">
              <v:shape style="position:absolute;left:10242;top:6577;width:12;height:2" coordorigin="10242,6577" coordsize="12,0" path="m10242,6577l10254,6577e" filled="false" stroked="true" strokeweight=".6pt" strokecolor="#000000">
                <v:path arrowok="t"/>
              </v:shape>
            </v:group>
            <v:group style="position:absolute;left:10242;top:6596;width:12;height:2" coordorigin="10242,6596" coordsize="12,2">
              <v:shape style="position:absolute;left:10242;top:6596;width:12;height:2" coordorigin="10242,6596" coordsize="12,0" path="m10242,6596l10254,6596e" filled="false" stroked="true" strokeweight=".6pt" strokecolor="#000000">
                <v:path arrowok="t"/>
              </v:shape>
            </v:group>
            <v:group style="position:absolute;left:10242;top:6615;width:12;height:2" coordorigin="10242,6615" coordsize="12,2">
              <v:shape style="position:absolute;left:10242;top:6615;width:12;height:2" coordorigin="10242,6615" coordsize="12,0" path="m10242,6615l10254,6615e" filled="false" stroked="true" strokeweight=".6pt" strokecolor="#000000">
                <v:path arrowok="t"/>
              </v:shape>
            </v:group>
            <v:group style="position:absolute;left:10242;top:6635;width:12;height:2" coordorigin="10242,6635" coordsize="12,2">
              <v:shape style="position:absolute;left:10242;top:6635;width:12;height:2" coordorigin="10242,6635" coordsize="12,0" path="m10242,6635l10254,6635e" filled="false" stroked="true" strokeweight=".6pt" strokecolor="#000000">
                <v:path arrowok="t"/>
              </v:shape>
            </v:group>
            <v:group style="position:absolute;left:10242;top:6654;width:12;height:2" coordorigin="10242,6654" coordsize="12,2">
              <v:shape style="position:absolute;left:10242;top:6654;width:12;height:2" coordorigin="10242,6654" coordsize="12,0" path="m10242,6654l10254,6654e" filled="false" stroked="true" strokeweight=".6pt" strokecolor="#000000">
                <v:path arrowok="t"/>
              </v:shape>
            </v:group>
            <v:group style="position:absolute;left:10242;top:6669;width:12;height:2" coordorigin="10242,6669" coordsize="12,2">
              <v:shape style="position:absolute;left:10242;top:6669;width:12;height:2" coordorigin="10242,6669" coordsize="12,0" path="m10242,6669l10254,6669e" filled="false" stroked="true" strokeweight=".24pt" strokecolor="#000000">
                <v:path arrowok="t"/>
              </v:shape>
            </v:group>
            <v:group style="position:absolute;left:11254;top:414;width:10;height:2" coordorigin="11254,414" coordsize="10,2">
              <v:shape style="position:absolute;left:11254;top:414;width:10;height:2" coordorigin="11254,414" coordsize="10,0" path="m11254,414l11263,414e" filled="false" stroked="true" strokeweight=".48pt" strokecolor="#000000">
                <v:path arrowok="t"/>
              </v:shape>
            </v:group>
            <v:group style="position:absolute;left:11254;top:433;width:10;height:2" coordorigin="11254,433" coordsize="10,2">
              <v:shape style="position:absolute;left:11254;top:433;width:10;height:2" coordorigin="11254,433" coordsize="10,0" path="m11254,433l11263,433e" filled="false" stroked="true" strokeweight=".48pt" strokecolor="#000000">
                <v:path arrowok="t"/>
              </v:shape>
            </v:group>
            <v:group style="position:absolute;left:11254;top:452;width:10;height:2" coordorigin="11254,452" coordsize="10,2">
              <v:shape style="position:absolute;left:11254;top:452;width:10;height:2" coordorigin="11254,452" coordsize="10,0" path="m11254,452l11263,452e" filled="false" stroked="true" strokeweight=".48pt" strokecolor="#000000">
                <v:path arrowok="t"/>
              </v:shape>
            </v:group>
            <v:group style="position:absolute;left:11254;top:471;width:10;height:2" coordorigin="11254,471" coordsize="10,2">
              <v:shape style="position:absolute;left:11254;top:471;width:10;height:2" coordorigin="11254,471" coordsize="10,0" path="m11254,471l11263,471e" filled="false" stroked="true" strokeweight=".48pt" strokecolor="#000000">
                <v:path arrowok="t"/>
              </v:shape>
            </v:group>
            <v:group style="position:absolute;left:11254;top:491;width:10;height:2" coordorigin="11254,491" coordsize="10,2">
              <v:shape style="position:absolute;left:11254;top:491;width:10;height:2" coordorigin="11254,491" coordsize="10,0" path="m11254,491l11263,491e" filled="false" stroked="true" strokeweight=".48pt" strokecolor="#000000">
                <v:path arrowok="t"/>
              </v:shape>
            </v:group>
            <v:group style="position:absolute;left:11254;top:510;width:10;height:2" coordorigin="11254,510" coordsize="10,2">
              <v:shape style="position:absolute;left:11254;top:510;width:10;height:2" coordorigin="11254,510" coordsize="10,0" path="m11254,510l11263,510e" filled="false" stroked="true" strokeweight=".48pt" strokecolor="#000000">
                <v:path arrowok="t"/>
              </v:shape>
            </v:group>
            <v:group style="position:absolute;left:11254;top:529;width:10;height:2" coordorigin="11254,529" coordsize="10,2">
              <v:shape style="position:absolute;left:11254;top:529;width:10;height:2" coordorigin="11254,529" coordsize="10,0" path="m11254,529l11263,529e" filled="false" stroked="true" strokeweight=".48pt" strokecolor="#000000">
                <v:path arrowok="t"/>
              </v:shape>
            </v:group>
            <v:group style="position:absolute;left:11254;top:548;width:10;height:2" coordorigin="11254,548" coordsize="10,2">
              <v:shape style="position:absolute;left:11254;top:548;width:10;height:2" coordorigin="11254,548" coordsize="10,0" path="m11254,548l11263,548e" filled="false" stroked="true" strokeweight=".48pt" strokecolor="#000000">
                <v:path arrowok="t"/>
              </v:shape>
            </v:group>
            <v:group style="position:absolute;left:11254;top:567;width:10;height:2" coordorigin="11254,567" coordsize="10,2">
              <v:shape style="position:absolute;left:11254;top:567;width:10;height:2" coordorigin="11254,567" coordsize="10,0" path="m11254,567l11263,567e" filled="false" stroked="true" strokeweight=".48pt" strokecolor="#000000">
                <v:path arrowok="t"/>
              </v:shape>
            </v:group>
            <v:group style="position:absolute;left:11254;top:587;width:10;height:2" coordorigin="11254,587" coordsize="10,2">
              <v:shape style="position:absolute;left:11254;top:587;width:10;height:2" coordorigin="11254,587" coordsize="10,0" path="m11254,587l11263,587e" filled="false" stroked="true" strokeweight=".48pt" strokecolor="#000000">
                <v:path arrowok="t"/>
              </v:shape>
            </v:group>
            <v:group style="position:absolute;left:11254;top:606;width:10;height:2" coordorigin="11254,606" coordsize="10,2">
              <v:shape style="position:absolute;left:11254;top:606;width:10;height:2" coordorigin="11254,606" coordsize="10,0" path="m11254,606l11263,606e" filled="false" stroked="true" strokeweight=".48pt" strokecolor="#000000">
                <v:path arrowok="t"/>
              </v:shape>
            </v:group>
            <v:group style="position:absolute;left:11254;top:625;width:10;height:2" coordorigin="11254,625" coordsize="10,2">
              <v:shape style="position:absolute;left:11254;top:625;width:10;height:2" coordorigin="11254,625" coordsize="10,0" path="m11254,625l11263,625e" filled="false" stroked="true" strokeweight=".48pt" strokecolor="#000000">
                <v:path arrowok="t"/>
              </v:shape>
            </v:group>
            <v:group style="position:absolute;left:11254;top:644;width:10;height:2" coordorigin="11254,644" coordsize="10,2">
              <v:shape style="position:absolute;left:11254;top:644;width:10;height:2" coordorigin="11254,644" coordsize="10,0" path="m11254,644l11263,644e" filled="false" stroked="true" strokeweight=".48pt" strokecolor="#000000">
                <v:path arrowok="t"/>
              </v:shape>
            </v:group>
            <v:group style="position:absolute;left:11254;top:663;width:10;height:2" coordorigin="11254,663" coordsize="10,2">
              <v:shape style="position:absolute;left:11254;top:663;width:10;height:2" coordorigin="11254,663" coordsize="10,0" path="m11254,663l11263,663e" filled="false" stroked="true" strokeweight=".48pt" strokecolor="#000000">
                <v:path arrowok="t"/>
              </v:shape>
            </v:group>
            <v:group style="position:absolute;left:11254;top:683;width:10;height:2" coordorigin="11254,683" coordsize="10,2">
              <v:shape style="position:absolute;left:11254;top:683;width:10;height:2" coordorigin="11254,683" coordsize="10,0" path="m11254,683l11263,683e" filled="false" stroked="true" strokeweight=".48pt" strokecolor="#000000">
                <v:path arrowok="t"/>
              </v:shape>
            </v:group>
            <v:group style="position:absolute;left:11254;top:702;width:10;height:2" coordorigin="11254,702" coordsize="10,2">
              <v:shape style="position:absolute;left:11254;top:702;width:10;height:2" coordorigin="11254,702" coordsize="10,0" path="m11254,702l11263,702e" filled="false" stroked="true" strokeweight=".48pt" strokecolor="#000000">
                <v:path arrowok="t"/>
              </v:shape>
            </v:group>
            <v:group style="position:absolute;left:11254;top:721;width:10;height:2" coordorigin="11254,721" coordsize="10,2">
              <v:shape style="position:absolute;left:11254;top:721;width:10;height:2" coordorigin="11254,721" coordsize="10,0" path="m11254,721l11263,721e" filled="false" stroked="true" strokeweight=".48pt" strokecolor="#000000">
                <v:path arrowok="t"/>
              </v:shape>
            </v:group>
            <v:group style="position:absolute;left:11254;top:740;width:10;height:2" coordorigin="11254,740" coordsize="10,2">
              <v:shape style="position:absolute;left:11254;top:740;width:10;height:2" coordorigin="11254,740" coordsize="10,0" path="m11254,740l11263,740e" filled="false" stroked="true" strokeweight=".48pt" strokecolor="#000000">
                <v:path arrowok="t"/>
              </v:shape>
            </v:group>
            <v:group style="position:absolute;left:11254;top:759;width:10;height:2" coordorigin="11254,759" coordsize="10,2">
              <v:shape style="position:absolute;left:11254;top:759;width:10;height:2" coordorigin="11254,759" coordsize="10,0" path="m11254,759l11263,759e" filled="false" stroked="true" strokeweight=".48pt" strokecolor="#000000">
                <v:path arrowok="t"/>
              </v:shape>
            </v:group>
            <v:group style="position:absolute;left:11254;top:779;width:10;height:2" coordorigin="11254,779" coordsize="10,2">
              <v:shape style="position:absolute;left:11254;top:779;width:10;height:2" coordorigin="11254,779" coordsize="10,0" path="m11254,779l11263,779e" filled="false" stroked="true" strokeweight=".48pt" strokecolor="#000000">
                <v:path arrowok="t"/>
              </v:shape>
            </v:group>
            <v:group style="position:absolute;left:11254;top:798;width:10;height:2" coordorigin="11254,798" coordsize="10,2">
              <v:shape style="position:absolute;left:11254;top:798;width:10;height:2" coordorigin="11254,798" coordsize="10,0" path="m11254,798l11263,798e" filled="false" stroked="true" strokeweight=".48pt" strokecolor="#000000">
                <v:path arrowok="t"/>
              </v:shape>
            </v:group>
            <v:group style="position:absolute;left:11254;top:817;width:10;height:2" coordorigin="11254,817" coordsize="10,2">
              <v:shape style="position:absolute;left:11254;top:817;width:10;height:2" coordorigin="11254,817" coordsize="10,0" path="m11254,817l11263,817e" filled="false" stroked="true" strokeweight=".48pt" strokecolor="#000000">
                <v:path arrowok="t"/>
              </v:shape>
            </v:group>
            <v:group style="position:absolute;left:11254;top:836;width:10;height:2" coordorigin="11254,836" coordsize="10,2">
              <v:shape style="position:absolute;left:11254;top:836;width:10;height:2" coordorigin="11254,836" coordsize="10,0" path="m11254,836l11263,836e" filled="false" stroked="true" strokeweight=".48pt" strokecolor="#000000">
                <v:path arrowok="t"/>
              </v:shape>
            </v:group>
            <v:group style="position:absolute;left:11254;top:855;width:10;height:2" coordorigin="11254,855" coordsize="10,2">
              <v:shape style="position:absolute;left:11254;top:855;width:10;height:2" coordorigin="11254,855" coordsize="10,0" path="m11254,855l11263,855e" filled="false" stroked="true" strokeweight=".48pt" strokecolor="#000000">
                <v:path arrowok="t"/>
              </v:shape>
            </v:group>
            <v:group style="position:absolute;left:11254;top:875;width:10;height:2" coordorigin="11254,875" coordsize="10,2">
              <v:shape style="position:absolute;left:11254;top:875;width:10;height:2" coordorigin="11254,875" coordsize="10,0" path="m11254,875l11263,875e" filled="false" stroked="true" strokeweight=".48pt" strokecolor="#000000">
                <v:path arrowok="t"/>
              </v:shape>
            </v:group>
            <v:group style="position:absolute;left:11254;top:894;width:10;height:2" coordorigin="11254,894" coordsize="10,2">
              <v:shape style="position:absolute;left:11254;top:894;width:10;height:2" coordorigin="11254,894" coordsize="10,0" path="m11254,894l11263,894e" filled="false" stroked="true" strokeweight=".48pt" strokecolor="#000000">
                <v:path arrowok="t"/>
              </v:shape>
            </v:group>
            <v:group style="position:absolute;left:11254;top:913;width:10;height:2" coordorigin="11254,913" coordsize="10,2">
              <v:shape style="position:absolute;left:11254;top:913;width:10;height:2" coordorigin="11254,913" coordsize="10,0" path="m11254,913l11263,913e" filled="false" stroked="true" strokeweight=".48pt" strokecolor="#000000">
                <v:path arrowok="t"/>
              </v:shape>
            </v:group>
            <v:group style="position:absolute;left:11254;top:932;width:10;height:2" coordorigin="11254,932" coordsize="10,2">
              <v:shape style="position:absolute;left:11254;top:932;width:10;height:2" coordorigin="11254,932" coordsize="10,0" path="m11254,932l11263,932e" filled="false" stroked="true" strokeweight=".48pt" strokecolor="#000000">
                <v:path arrowok="t"/>
              </v:shape>
            </v:group>
            <v:group style="position:absolute;left:11254;top:951;width:10;height:2" coordorigin="11254,951" coordsize="10,2">
              <v:shape style="position:absolute;left:11254;top:951;width:10;height:2" coordorigin="11254,951" coordsize="10,0" path="m11254,951l11263,951e" filled="false" stroked="true" strokeweight=".48pt" strokecolor="#000000">
                <v:path arrowok="t"/>
              </v:shape>
            </v:group>
            <v:group style="position:absolute;left:11254;top:971;width:10;height:2" coordorigin="11254,971" coordsize="10,2">
              <v:shape style="position:absolute;left:11254;top:971;width:10;height:2" coordorigin="11254,971" coordsize="10,0" path="m11254,971l11263,971e" filled="false" stroked="true" strokeweight=".48pt" strokecolor="#000000">
                <v:path arrowok="t"/>
              </v:shape>
            </v:group>
            <v:group style="position:absolute;left:11254;top:990;width:10;height:2" coordorigin="11254,990" coordsize="10,2">
              <v:shape style="position:absolute;left:11254;top:990;width:10;height:2" coordorigin="11254,990" coordsize="10,0" path="m11254,990l11263,990e" filled="false" stroked="true" strokeweight=".48pt" strokecolor="#000000">
                <v:path arrowok="t"/>
              </v:shape>
            </v:group>
            <v:group style="position:absolute;left:11254;top:1009;width:10;height:2" coordorigin="11254,1009" coordsize="10,2">
              <v:shape style="position:absolute;left:11254;top:1009;width:10;height:2" coordorigin="11254,1009" coordsize="10,0" path="m11254,1009l11263,1009e" filled="false" stroked="true" strokeweight=".48pt" strokecolor="#000000">
                <v:path arrowok="t"/>
              </v:shape>
            </v:group>
            <v:group style="position:absolute;left:11254;top:1028;width:10;height:2" coordorigin="11254,1028" coordsize="10,2">
              <v:shape style="position:absolute;left:11254;top:1028;width:10;height:2" coordorigin="11254,1028" coordsize="10,0" path="m11254,1028l11263,1028e" filled="false" stroked="true" strokeweight=".48pt" strokecolor="#000000">
                <v:path arrowok="t"/>
              </v:shape>
            </v:group>
            <v:group style="position:absolute;left:11254;top:1047;width:10;height:2" coordorigin="11254,1047" coordsize="10,2">
              <v:shape style="position:absolute;left:11254;top:1047;width:10;height:2" coordorigin="11254,1047" coordsize="10,0" path="m11254,1047l11263,1047e" filled="false" stroked="true" strokeweight=".48pt" strokecolor="#000000">
                <v:path arrowok="t"/>
              </v:shape>
            </v:group>
            <v:group style="position:absolute;left:11254;top:1067;width:10;height:2" coordorigin="11254,1067" coordsize="10,2">
              <v:shape style="position:absolute;left:11254;top:1067;width:10;height:2" coordorigin="11254,1067" coordsize="10,0" path="m11254,1067l11263,1067e" filled="false" stroked="true" strokeweight=".48pt" strokecolor="#000000">
                <v:path arrowok="t"/>
              </v:shape>
            </v:group>
            <v:group style="position:absolute;left:11254;top:1086;width:10;height:2" coordorigin="11254,1086" coordsize="10,2">
              <v:shape style="position:absolute;left:11254;top:1086;width:10;height:2" coordorigin="11254,1086" coordsize="10,0" path="m11254,1086l11263,1086e" filled="false" stroked="true" strokeweight=".48pt" strokecolor="#000000">
                <v:path arrowok="t"/>
              </v:shape>
            </v:group>
            <v:group style="position:absolute;left:11254;top:1105;width:10;height:2" coordorigin="11254,1105" coordsize="10,2">
              <v:shape style="position:absolute;left:11254;top:1105;width:10;height:2" coordorigin="11254,1105" coordsize="10,0" path="m11254,1105l11263,1105e" filled="false" stroked="true" strokeweight=".48pt" strokecolor="#000000">
                <v:path arrowok="t"/>
              </v:shape>
            </v:group>
            <v:group style="position:absolute;left:11254;top:1124;width:10;height:2" coordorigin="11254,1124" coordsize="10,2">
              <v:shape style="position:absolute;left:11254;top:1124;width:10;height:2" coordorigin="11254,1124" coordsize="10,0" path="m11254,1124l11263,1124e" filled="false" stroked="true" strokeweight=".48pt" strokecolor="#000000">
                <v:path arrowok="t"/>
              </v:shape>
            </v:group>
            <v:group style="position:absolute;left:11254;top:1143;width:10;height:2" coordorigin="11254,1143" coordsize="10,2">
              <v:shape style="position:absolute;left:11254;top:1143;width:10;height:2" coordorigin="11254,1143" coordsize="10,0" path="m11254,1143l11263,1143e" filled="false" stroked="true" strokeweight=".48pt" strokecolor="#000000">
                <v:path arrowok="t"/>
              </v:shape>
            </v:group>
            <v:group style="position:absolute;left:11254;top:1163;width:10;height:2" coordorigin="11254,1163" coordsize="10,2">
              <v:shape style="position:absolute;left:11254;top:1163;width:10;height:2" coordorigin="11254,1163" coordsize="10,0" path="m11254,1163l11263,1163e" filled="false" stroked="true" strokeweight=".48pt" strokecolor="#000000">
                <v:path arrowok="t"/>
              </v:shape>
            </v:group>
            <v:group style="position:absolute;left:11254;top:1182;width:10;height:2" coordorigin="11254,1182" coordsize="10,2">
              <v:shape style="position:absolute;left:11254;top:1182;width:10;height:2" coordorigin="11254,1182" coordsize="10,0" path="m11254,1182l11263,1182e" filled="false" stroked="true" strokeweight=".48pt" strokecolor="#000000">
                <v:path arrowok="t"/>
              </v:shape>
            </v:group>
            <v:group style="position:absolute;left:11254;top:1201;width:10;height:2" coordorigin="11254,1201" coordsize="10,2">
              <v:shape style="position:absolute;left:11254;top:1201;width:10;height:2" coordorigin="11254,1201" coordsize="10,0" path="m11254,1201l11263,1201e" filled="false" stroked="true" strokeweight=".48pt" strokecolor="#000000">
                <v:path arrowok="t"/>
              </v:shape>
            </v:group>
            <v:group style="position:absolute;left:11254;top:1220;width:10;height:2" coordorigin="11254,1220" coordsize="10,2">
              <v:shape style="position:absolute;left:11254;top:1220;width:10;height:2" coordorigin="11254,1220" coordsize="10,0" path="m11254,1220l11263,1220e" filled="false" stroked="true" strokeweight=".48pt" strokecolor="#000000">
                <v:path arrowok="t"/>
              </v:shape>
            </v:group>
            <v:group style="position:absolute;left:11254;top:1239;width:10;height:2" coordorigin="11254,1239" coordsize="10,2">
              <v:shape style="position:absolute;left:11254;top:1239;width:10;height:2" coordorigin="11254,1239" coordsize="10,0" path="m11254,1239l11263,1239e" filled="false" stroked="true" strokeweight=".48pt" strokecolor="#000000">
                <v:path arrowok="t"/>
              </v:shape>
            </v:group>
            <v:group style="position:absolute;left:11254;top:1316;width:10;height:2" coordorigin="11254,1316" coordsize="10,2">
              <v:shape style="position:absolute;left:11254;top:1316;width:10;height:2" coordorigin="11254,1316" coordsize="10,0" path="m11254,1316l11263,1316e" filled="false" stroked="true" strokeweight=".48pt" strokecolor="#000000">
                <v:path arrowok="t"/>
              </v:shape>
            </v:group>
            <v:group style="position:absolute;left:11254;top:1335;width:10;height:2" coordorigin="11254,1335" coordsize="10,2">
              <v:shape style="position:absolute;left:11254;top:1335;width:10;height:2" coordorigin="11254,1335" coordsize="10,0" path="m11254,1335l11263,1335e" filled="false" stroked="true" strokeweight=".48pt" strokecolor="#000000">
                <v:path arrowok="t"/>
              </v:shape>
            </v:group>
            <v:group style="position:absolute;left:11254;top:1355;width:10;height:2" coordorigin="11254,1355" coordsize="10,2">
              <v:shape style="position:absolute;left:11254;top:1355;width:10;height:2" coordorigin="11254,1355" coordsize="10,0" path="m11254,1355l11263,1355e" filled="false" stroked="true" strokeweight=".48pt" strokecolor="#000000">
                <v:path arrowok="t"/>
              </v:shape>
            </v:group>
            <v:group style="position:absolute;left:11254;top:1374;width:10;height:2" coordorigin="11254,1374" coordsize="10,2">
              <v:shape style="position:absolute;left:11254;top:1374;width:10;height:2" coordorigin="11254,1374" coordsize="10,0" path="m11254,1374l11263,1374e" filled="false" stroked="true" strokeweight=".48pt" strokecolor="#000000">
                <v:path arrowok="t"/>
              </v:shape>
            </v:group>
            <v:group style="position:absolute;left:11254;top:1393;width:10;height:2" coordorigin="11254,1393" coordsize="10,2">
              <v:shape style="position:absolute;left:11254;top:1393;width:10;height:2" coordorigin="11254,1393" coordsize="10,0" path="m11254,1393l11263,1393e" filled="false" stroked="true" strokeweight=".48pt" strokecolor="#000000">
                <v:path arrowok="t"/>
              </v:shape>
            </v:group>
            <v:group style="position:absolute;left:11254;top:1412;width:10;height:2" coordorigin="11254,1412" coordsize="10,2">
              <v:shape style="position:absolute;left:11254;top:1412;width:10;height:2" coordorigin="11254,1412" coordsize="10,0" path="m11254,1412l11263,1412e" filled="false" stroked="true" strokeweight=".48pt" strokecolor="#000000">
                <v:path arrowok="t"/>
              </v:shape>
            </v:group>
            <v:group style="position:absolute;left:11254;top:1431;width:10;height:2" coordorigin="11254,1431" coordsize="10,2">
              <v:shape style="position:absolute;left:11254;top:1431;width:10;height:2" coordorigin="11254,1431" coordsize="10,0" path="m11254,1431l11263,1431e" filled="false" stroked="true" strokeweight=".48pt" strokecolor="#000000">
                <v:path arrowok="t"/>
              </v:shape>
            </v:group>
            <v:group style="position:absolute;left:11254;top:1451;width:10;height:2" coordorigin="11254,1451" coordsize="10,2">
              <v:shape style="position:absolute;left:11254;top:1451;width:10;height:2" coordorigin="11254,1451" coordsize="10,0" path="m11254,1451l11263,1451e" filled="false" stroked="true" strokeweight=".48pt" strokecolor="#000000">
                <v:path arrowok="t"/>
              </v:shape>
            </v:group>
            <v:group style="position:absolute;left:11254;top:1470;width:10;height:2" coordorigin="11254,1470" coordsize="10,2">
              <v:shape style="position:absolute;left:11254;top:1470;width:10;height:2" coordorigin="11254,1470" coordsize="10,0" path="m11254,1470l11263,1470e" filled="false" stroked="true" strokeweight=".48pt" strokecolor="#000000">
                <v:path arrowok="t"/>
              </v:shape>
            </v:group>
            <v:group style="position:absolute;left:11254;top:1489;width:10;height:2" coordorigin="11254,1489" coordsize="10,2">
              <v:shape style="position:absolute;left:11254;top:1489;width:10;height:2" coordorigin="11254,1489" coordsize="10,0" path="m11254,1489l11263,1489e" filled="false" stroked="true" strokeweight=".48pt" strokecolor="#000000">
                <v:path arrowok="t"/>
              </v:shape>
            </v:group>
            <v:group style="position:absolute;left:11254;top:1508;width:10;height:2" coordorigin="11254,1508" coordsize="10,2">
              <v:shape style="position:absolute;left:11254;top:1508;width:10;height:2" coordorigin="11254,1508" coordsize="10,0" path="m11254,1508l11263,1508e" filled="false" stroked="true" strokeweight=".48pt" strokecolor="#000000">
                <v:path arrowok="t"/>
              </v:shape>
            </v:group>
            <v:group style="position:absolute;left:11254;top:1527;width:10;height:2" coordorigin="11254,1527" coordsize="10,2">
              <v:shape style="position:absolute;left:11254;top:1527;width:10;height:2" coordorigin="11254,1527" coordsize="10,0" path="m11254,1527l11263,1527e" filled="false" stroked="true" strokeweight=".48pt" strokecolor="#000000">
                <v:path arrowok="t"/>
              </v:shape>
            </v:group>
            <v:group style="position:absolute;left:11254;top:1547;width:10;height:2" coordorigin="11254,1547" coordsize="10,2">
              <v:shape style="position:absolute;left:11254;top:1547;width:10;height:2" coordorigin="11254,1547" coordsize="10,0" path="m11254,1547l11263,1547e" filled="false" stroked="true" strokeweight=".48pt" strokecolor="#000000">
                <v:path arrowok="t"/>
              </v:shape>
            </v:group>
            <v:group style="position:absolute;left:11254;top:1566;width:10;height:2" coordorigin="11254,1566" coordsize="10,2">
              <v:shape style="position:absolute;left:11254;top:1566;width:10;height:2" coordorigin="11254,1566" coordsize="10,0" path="m11254,1566l11263,1566e" filled="false" stroked="true" strokeweight=".48pt" strokecolor="#000000">
                <v:path arrowok="t"/>
              </v:shape>
            </v:group>
            <v:group style="position:absolute;left:11254;top:1585;width:10;height:2" coordorigin="11254,1585" coordsize="10,2">
              <v:shape style="position:absolute;left:11254;top:1585;width:10;height:2" coordorigin="11254,1585" coordsize="10,0" path="m11254,1585l11263,1585e" filled="false" stroked="true" strokeweight=".48pt" strokecolor="#000000">
                <v:path arrowok="t"/>
              </v:shape>
            </v:group>
            <v:group style="position:absolute;left:11254;top:1604;width:10;height:2" coordorigin="11254,1604" coordsize="10,2">
              <v:shape style="position:absolute;left:11254;top:1604;width:10;height:2" coordorigin="11254,1604" coordsize="10,0" path="m11254,1604l11263,1604e" filled="false" stroked="true" strokeweight=".48pt" strokecolor="#000000">
                <v:path arrowok="t"/>
              </v:shape>
            </v:group>
            <v:group style="position:absolute;left:11254;top:1623;width:10;height:2" coordorigin="11254,1623" coordsize="10,2">
              <v:shape style="position:absolute;left:11254;top:1623;width:10;height:2" coordorigin="11254,1623" coordsize="10,0" path="m11254,1623l11263,1623e" filled="false" stroked="true" strokeweight=".48pt" strokecolor="#000000">
                <v:path arrowok="t"/>
              </v:shape>
            </v:group>
            <v:group style="position:absolute;left:11254;top:1643;width:10;height:2" coordorigin="11254,1643" coordsize="10,2">
              <v:shape style="position:absolute;left:11254;top:1643;width:10;height:2" coordorigin="11254,1643" coordsize="10,0" path="m11254,1643l11263,1643e" filled="false" stroked="true" strokeweight=".48pt" strokecolor="#000000">
                <v:path arrowok="t"/>
              </v:shape>
            </v:group>
            <v:group style="position:absolute;left:11254;top:1662;width:10;height:2" coordorigin="11254,1662" coordsize="10,2">
              <v:shape style="position:absolute;left:11254;top:1662;width:10;height:2" coordorigin="11254,1662" coordsize="10,0" path="m11254,1662l11263,1662e" filled="false" stroked="true" strokeweight=".48pt" strokecolor="#000000">
                <v:path arrowok="t"/>
              </v:shape>
            </v:group>
            <v:group style="position:absolute;left:11254;top:1681;width:10;height:2" coordorigin="11254,1681" coordsize="10,2">
              <v:shape style="position:absolute;left:11254;top:1681;width:10;height:2" coordorigin="11254,1681" coordsize="10,0" path="m11254,1681l11263,1681e" filled="false" stroked="true" strokeweight=".48pt" strokecolor="#000000">
                <v:path arrowok="t"/>
              </v:shape>
            </v:group>
            <v:group style="position:absolute;left:11254;top:1700;width:10;height:2" coordorigin="11254,1700" coordsize="10,2">
              <v:shape style="position:absolute;left:11254;top:1700;width:10;height:2" coordorigin="11254,1700" coordsize="10,0" path="m11254,1700l11263,1700e" filled="false" stroked="true" strokeweight=".48pt" strokecolor="#000000">
                <v:path arrowok="t"/>
              </v:shape>
            </v:group>
            <v:group style="position:absolute;left:11252;top:414;width:12;height:2" coordorigin="11252,414" coordsize="12,2">
              <v:shape style="position:absolute;left:11252;top:414;width:12;height:2" coordorigin="11252,414" coordsize="12,0" path="m11252,414l11264,414e" filled="false" stroked="true" strokeweight=".6pt" strokecolor="#000000">
                <v:path arrowok="t"/>
              </v:shape>
            </v:group>
            <v:group style="position:absolute;left:11252;top:433;width:12;height:2" coordorigin="11252,433" coordsize="12,2">
              <v:shape style="position:absolute;left:11252;top:433;width:12;height:2" coordorigin="11252,433" coordsize="12,0" path="m11252,433l11264,433e" filled="false" stroked="true" strokeweight=".6pt" strokecolor="#000000">
                <v:path arrowok="t"/>
              </v:shape>
            </v:group>
            <v:group style="position:absolute;left:11252;top:452;width:12;height:2" coordorigin="11252,452" coordsize="12,2">
              <v:shape style="position:absolute;left:11252;top:452;width:12;height:2" coordorigin="11252,452" coordsize="12,0" path="m11252,452l11264,452e" filled="false" stroked="true" strokeweight=".6pt" strokecolor="#000000">
                <v:path arrowok="t"/>
              </v:shape>
            </v:group>
            <v:group style="position:absolute;left:11252;top:471;width:12;height:2" coordorigin="11252,471" coordsize="12,2">
              <v:shape style="position:absolute;left:11252;top:471;width:12;height:2" coordorigin="11252,471" coordsize="12,0" path="m11252,471l11264,471e" filled="false" stroked="true" strokeweight=".6pt" strokecolor="#000000">
                <v:path arrowok="t"/>
              </v:shape>
            </v:group>
            <v:group style="position:absolute;left:11252;top:491;width:12;height:2" coordorigin="11252,491" coordsize="12,2">
              <v:shape style="position:absolute;left:11252;top:491;width:12;height:2" coordorigin="11252,491" coordsize="12,0" path="m11252,491l11264,491e" filled="false" stroked="true" strokeweight=".6pt" strokecolor="#000000">
                <v:path arrowok="t"/>
              </v:shape>
            </v:group>
            <v:group style="position:absolute;left:11252;top:510;width:12;height:2" coordorigin="11252,510" coordsize="12,2">
              <v:shape style="position:absolute;left:11252;top:510;width:12;height:2" coordorigin="11252,510" coordsize="12,0" path="m11252,510l11264,510e" filled="false" stroked="true" strokeweight=".6pt" strokecolor="#000000">
                <v:path arrowok="t"/>
              </v:shape>
            </v:group>
            <v:group style="position:absolute;left:11252;top:529;width:12;height:2" coordorigin="11252,529" coordsize="12,2">
              <v:shape style="position:absolute;left:11252;top:529;width:12;height:2" coordorigin="11252,529" coordsize="12,0" path="m11252,529l11264,529e" filled="false" stroked="true" strokeweight=".6pt" strokecolor="#000000">
                <v:path arrowok="t"/>
              </v:shape>
            </v:group>
            <v:group style="position:absolute;left:11252;top:548;width:12;height:2" coordorigin="11252,548" coordsize="12,2">
              <v:shape style="position:absolute;left:11252;top:548;width:12;height:2" coordorigin="11252,548" coordsize="12,0" path="m11252,548l11264,548e" filled="false" stroked="true" strokeweight=".6pt" strokecolor="#000000">
                <v:path arrowok="t"/>
              </v:shape>
            </v:group>
            <v:group style="position:absolute;left:11252;top:567;width:12;height:2" coordorigin="11252,567" coordsize="12,2">
              <v:shape style="position:absolute;left:11252;top:567;width:12;height:2" coordorigin="11252,567" coordsize="12,0" path="m11252,567l11264,567e" filled="false" stroked="true" strokeweight=".6pt" strokecolor="#000000">
                <v:path arrowok="t"/>
              </v:shape>
            </v:group>
            <v:group style="position:absolute;left:11252;top:587;width:12;height:2" coordorigin="11252,587" coordsize="12,2">
              <v:shape style="position:absolute;left:11252;top:587;width:12;height:2" coordorigin="11252,587" coordsize="12,0" path="m11252,587l11264,587e" filled="false" stroked="true" strokeweight=".6pt" strokecolor="#000000">
                <v:path arrowok="t"/>
              </v:shape>
            </v:group>
            <v:group style="position:absolute;left:11252;top:606;width:12;height:2" coordorigin="11252,606" coordsize="12,2">
              <v:shape style="position:absolute;left:11252;top:606;width:12;height:2" coordorigin="11252,606" coordsize="12,0" path="m11252,606l11264,606e" filled="false" stroked="true" strokeweight=".6pt" strokecolor="#000000">
                <v:path arrowok="t"/>
              </v:shape>
            </v:group>
            <v:group style="position:absolute;left:11252;top:625;width:12;height:2" coordorigin="11252,625" coordsize="12,2">
              <v:shape style="position:absolute;left:11252;top:625;width:12;height:2" coordorigin="11252,625" coordsize="12,0" path="m11252,625l11264,625e" filled="false" stroked="true" strokeweight=".6pt" strokecolor="#000000">
                <v:path arrowok="t"/>
              </v:shape>
            </v:group>
            <v:group style="position:absolute;left:11252;top:644;width:12;height:2" coordorigin="11252,644" coordsize="12,2">
              <v:shape style="position:absolute;left:11252;top:644;width:12;height:2" coordorigin="11252,644" coordsize="12,0" path="m11252,644l11264,644e" filled="false" stroked="true" strokeweight=".6pt" strokecolor="#000000">
                <v:path arrowok="t"/>
              </v:shape>
            </v:group>
            <v:group style="position:absolute;left:11252;top:663;width:12;height:2" coordorigin="11252,663" coordsize="12,2">
              <v:shape style="position:absolute;left:11252;top:663;width:12;height:2" coordorigin="11252,663" coordsize="12,0" path="m11252,663l11264,663e" filled="false" stroked="true" strokeweight=".6pt" strokecolor="#000000">
                <v:path arrowok="t"/>
              </v:shape>
            </v:group>
            <v:group style="position:absolute;left:11252;top:683;width:12;height:2" coordorigin="11252,683" coordsize="12,2">
              <v:shape style="position:absolute;left:11252;top:683;width:12;height:2" coordorigin="11252,683" coordsize="12,0" path="m11252,683l11264,683e" filled="false" stroked="true" strokeweight=".6pt" strokecolor="#000000">
                <v:path arrowok="t"/>
              </v:shape>
            </v:group>
            <v:group style="position:absolute;left:11252;top:702;width:12;height:2" coordorigin="11252,702" coordsize="12,2">
              <v:shape style="position:absolute;left:11252;top:702;width:12;height:2" coordorigin="11252,702" coordsize="12,0" path="m11252,702l11264,702e" filled="false" stroked="true" strokeweight=".6pt" strokecolor="#000000">
                <v:path arrowok="t"/>
              </v:shape>
            </v:group>
            <v:group style="position:absolute;left:11252;top:721;width:12;height:2" coordorigin="11252,721" coordsize="12,2">
              <v:shape style="position:absolute;left:11252;top:721;width:12;height:2" coordorigin="11252,721" coordsize="12,0" path="m11252,721l11264,721e" filled="false" stroked="true" strokeweight=".6pt" strokecolor="#000000">
                <v:path arrowok="t"/>
              </v:shape>
            </v:group>
            <v:group style="position:absolute;left:11252;top:740;width:12;height:2" coordorigin="11252,740" coordsize="12,2">
              <v:shape style="position:absolute;left:11252;top:740;width:12;height:2" coordorigin="11252,740" coordsize="12,0" path="m11252,740l11264,740e" filled="false" stroked="true" strokeweight=".6pt" strokecolor="#000000">
                <v:path arrowok="t"/>
              </v:shape>
            </v:group>
            <v:group style="position:absolute;left:11252;top:759;width:12;height:2" coordorigin="11252,759" coordsize="12,2">
              <v:shape style="position:absolute;left:11252;top:759;width:12;height:2" coordorigin="11252,759" coordsize="12,0" path="m11252,759l11264,759e" filled="false" stroked="true" strokeweight=".6pt" strokecolor="#000000">
                <v:path arrowok="t"/>
              </v:shape>
            </v:group>
            <v:group style="position:absolute;left:11252;top:779;width:12;height:2" coordorigin="11252,779" coordsize="12,2">
              <v:shape style="position:absolute;left:11252;top:779;width:12;height:2" coordorigin="11252,779" coordsize="12,0" path="m11252,779l11264,779e" filled="false" stroked="true" strokeweight=".6pt" strokecolor="#000000">
                <v:path arrowok="t"/>
              </v:shape>
            </v:group>
            <v:group style="position:absolute;left:11252;top:798;width:12;height:2" coordorigin="11252,798" coordsize="12,2">
              <v:shape style="position:absolute;left:11252;top:798;width:12;height:2" coordorigin="11252,798" coordsize="12,0" path="m11252,798l11264,798e" filled="false" stroked="true" strokeweight=".6pt" strokecolor="#000000">
                <v:path arrowok="t"/>
              </v:shape>
            </v:group>
            <v:group style="position:absolute;left:11252;top:817;width:12;height:2" coordorigin="11252,817" coordsize="12,2">
              <v:shape style="position:absolute;left:11252;top:817;width:12;height:2" coordorigin="11252,817" coordsize="12,0" path="m11252,817l11264,817e" filled="false" stroked="true" strokeweight=".6pt" strokecolor="#000000">
                <v:path arrowok="t"/>
              </v:shape>
            </v:group>
            <v:group style="position:absolute;left:11252;top:836;width:12;height:2" coordorigin="11252,836" coordsize="12,2">
              <v:shape style="position:absolute;left:11252;top:836;width:12;height:2" coordorigin="11252,836" coordsize="12,0" path="m11252,836l11264,836e" filled="false" stroked="true" strokeweight=".6pt" strokecolor="#000000">
                <v:path arrowok="t"/>
              </v:shape>
            </v:group>
            <v:group style="position:absolute;left:11252;top:855;width:12;height:2" coordorigin="11252,855" coordsize="12,2">
              <v:shape style="position:absolute;left:11252;top:855;width:12;height:2" coordorigin="11252,855" coordsize="12,0" path="m11252,855l11264,855e" filled="false" stroked="true" strokeweight=".6pt" strokecolor="#000000">
                <v:path arrowok="t"/>
              </v:shape>
            </v:group>
            <v:group style="position:absolute;left:11252;top:875;width:12;height:2" coordorigin="11252,875" coordsize="12,2">
              <v:shape style="position:absolute;left:11252;top:875;width:12;height:2" coordorigin="11252,875" coordsize="12,0" path="m11252,875l11264,875e" filled="false" stroked="true" strokeweight=".6pt" strokecolor="#000000">
                <v:path arrowok="t"/>
              </v:shape>
            </v:group>
            <v:group style="position:absolute;left:11252;top:894;width:12;height:2" coordorigin="11252,894" coordsize="12,2">
              <v:shape style="position:absolute;left:11252;top:894;width:12;height:2" coordorigin="11252,894" coordsize="12,0" path="m11252,894l11264,894e" filled="false" stroked="true" strokeweight=".6pt" strokecolor="#000000">
                <v:path arrowok="t"/>
              </v:shape>
            </v:group>
            <v:group style="position:absolute;left:11252;top:913;width:12;height:2" coordorigin="11252,913" coordsize="12,2">
              <v:shape style="position:absolute;left:11252;top:913;width:12;height:2" coordorigin="11252,913" coordsize="12,0" path="m11252,913l11264,913e" filled="false" stroked="true" strokeweight=".6pt" strokecolor="#000000">
                <v:path arrowok="t"/>
              </v:shape>
            </v:group>
            <v:group style="position:absolute;left:11252;top:932;width:12;height:2" coordorigin="11252,932" coordsize="12,2">
              <v:shape style="position:absolute;left:11252;top:932;width:12;height:2" coordorigin="11252,932" coordsize="12,0" path="m11252,932l11264,932e" filled="false" stroked="true" strokeweight=".6pt" strokecolor="#000000">
                <v:path arrowok="t"/>
              </v:shape>
            </v:group>
            <v:group style="position:absolute;left:11252;top:951;width:12;height:2" coordorigin="11252,951" coordsize="12,2">
              <v:shape style="position:absolute;left:11252;top:951;width:12;height:2" coordorigin="11252,951" coordsize="12,0" path="m11252,951l11264,951e" filled="false" stroked="true" strokeweight=".6pt" strokecolor="#000000">
                <v:path arrowok="t"/>
              </v:shape>
            </v:group>
            <v:group style="position:absolute;left:11252;top:971;width:12;height:2" coordorigin="11252,971" coordsize="12,2">
              <v:shape style="position:absolute;left:11252;top:971;width:12;height:2" coordorigin="11252,971" coordsize="12,0" path="m11252,971l11264,971e" filled="false" stroked="true" strokeweight=".6pt" strokecolor="#000000">
                <v:path arrowok="t"/>
              </v:shape>
            </v:group>
            <v:group style="position:absolute;left:11252;top:990;width:12;height:2" coordorigin="11252,990" coordsize="12,2">
              <v:shape style="position:absolute;left:11252;top:990;width:12;height:2" coordorigin="11252,990" coordsize="12,0" path="m11252,990l11264,990e" filled="false" stroked="true" strokeweight=".6pt" strokecolor="#000000">
                <v:path arrowok="t"/>
              </v:shape>
            </v:group>
            <v:group style="position:absolute;left:11252;top:1009;width:12;height:2" coordorigin="11252,1009" coordsize="12,2">
              <v:shape style="position:absolute;left:11252;top:1009;width:12;height:2" coordorigin="11252,1009" coordsize="12,0" path="m11252,1009l11264,1009e" filled="false" stroked="true" strokeweight=".6pt" strokecolor="#000000">
                <v:path arrowok="t"/>
              </v:shape>
            </v:group>
            <v:group style="position:absolute;left:11252;top:1028;width:12;height:2" coordorigin="11252,1028" coordsize="12,2">
              <v:shape style="position:absolute;left:11252;top:1028;width:12;height:2" coordorigin="11252,1028" coordsize="12,0" path="m11252,1028l11264,1028e" filled="false" stroked="true" strokeweight=".6pt" strokecolor="#000000">
                <v:path arrowok="t"/>
              </v:shape>
            </v:group>
            <v:group style="position:absolute;left:11252;top:1047;width:12;height:2" coordorigin="11252,1047" coordsize="12,2">
              <v:shape style="position:absolute;left:11252;top:1047;width:12;height:2" coordorigin="11252,1047" coordsize="12,0" path="m11252,1047l11264,1047e" filled="false" stroked="true" strokeweight=".6pt" strokecolor="#000000">
                <v:path arrowok="t"/>
              </v:shape>
            </v:group>
            <v:group style="position:absolute;left:11252;top:1067;width:12;height:2" coordorigin="11252,1067" coordsize="12,2">
              <v:shape style="position:absolute;left:11252;top:1067;width:12;height:2" coordorigin="11252,1067" coordsize="12,0" path="m11252,1067l11264,1067e" filled="false" stroked="true" strokeweight=".6pt" strokecolor="#000000">
                <v:path arrowok="t"/>
              </v:shape>
            </v:group>
            <v:group style="position:absolute;left:11252;top:1086;width:12;height:2" coordorigin="11252,1086" coordsize="12,2">
              <v:shape style="position:absolute;left:11252;top:1086;width:12;height:2" coordorigin="11252,1086" coordsize="12,0" path="m11252,1086l11264,1086e" filled="false" stroked="true" strokeweight=".6pt" strokecolor="#000000">
                <v:path arrowok="t"/>
              </v:shape>
            </v:group>
            <v:group style="position:absolute;left:11252;top:1105;width:12;height:2" coordorigin="11252,1105" coordsize="12,2">
              <v:shape style="position:absolute;left:11252;top:1105;width:12;height:2" coordorigin="11252,1105" coordsize="12,0" path="m11252,1105l11264,1105e" filled="false" stroked="true" strokeweight=".6pt" strokecolor="#000000">
                <v:path arrowok="t"/>
              </v:shape>
            </v:group>
            <v:group style="position:absolute;left:11252;top:1124;width:12;height:2" coordorigin="11252,1124" coordsize="12,2">
              <v:shape style="position:absolute;left:11252;top:1124;width:12;height:2" coordorigin="11252,1124" coordsize="12,0" path="m11252,1124l11264,1124e" filled="false" stroked="true" strokeweight=".6pt" strokecolor="#000000">
                <v:path arrowok="t"/>
              </v:shape>
            </v:group>
            <v:group style="position:absolute;left:11252;top:1143;width:12;height:2" coordorigin="11252,1143" coordsize="12,2">
              <v:shape style="position:absolute;left:11252;top:1143;width:12;height:2" coordorigin="11252,1143" coordsize="12,0" path="m11252,1143l11264,1143e" filled="false" stroked="true" strokeweight=".6pt" strokecolor="#000000">
                <v:path arrowok="t"/>
              </v:shape>
            </v:group>
            <v:group style="position:absolute;left:11252;top:1163;width:12;height:2" coordorigin="11252,1163" coordsize="12,2">
              <v:shape style="position:absolute;left:11252;top:1163;width:12;height:2" coordorigin="11252,1163" coordsize="12,0" path="m11252,1163l11264,1163e" filled="false" stroked="true" strokeweight=".6pt" strokecolor="#000000">
                <v:path arrowok="t"/>
              </v:shape>
            </v:group>
            <v:group style="position:absolute;left:11252;top:1182;width:12;height:2" coordorigin="11252,1182" coordsize="12,2">
              <v:shape style="position:absolute;left:11252;top:1182;width:12;height:2" coordorigin="11252,1182" coordsize="12,0" path="m11252,1182l11264,1182e" filled="false" stroked="true" strokeweight=".6pt" strokecolor="#000000">
                <v:path arrowok="t"/>
              </v:shape>
            </v:group>
            <v:group style="position:absolute;left:11252;top:1201;width:12;height:2" coordorigin="11252,1201" coordsize="12,2">
              <v:shape style="position:absolute;left:11252;top:1201;width:12;height:2" coordorigin="11252,1201" coordsize="12,0" path="m11252,1201l11264,1201e" filled="false" stroked="true" strokeweight=".6pt" strokecolor="#000000">
                <v:path arrowok="t"/>
              </v:shape>
            </v:group>
            <v:group style="position:absolute;left:11252;top:1220;width:12;height:2" coordorigin="11252,1220" coordsize="12,2">
              <v:shape style="position:absolute;left:11252;top:1220;width:12;height:2" coordorigin="11252,1220" coordsize="12,0" path="m11252,1220l11264,1220e" filled="false" stroked="true" strokeweight=".6pt" strokecolor="#000000">
                <v:path arrowok="t"/>
              </v:shape>
            </v:group>
            <v:group style="position:absolute;left:11252;top:1239;width:12;height:2" coordorigin="11252,1239" coordsize="12,2">
              <v:shape style="position:absolute;left:11252;top:1239;width:12;height:2" coordorigin="11252,1239" coordsize="12,0" path="m11252,1239l11264,1239e" filled="false" stroked="true" strokeweight=".6pt" strokecolor="#000000">
                <v:path arrowok="t"/>
              </v:shape>
            </v:group>
            <v:group style="position:absolute;left:11252;top:1259;width:12;height:2" coordorigin="11252,1259" coordsize="12,2">
              <v:shape style="position:absolute;left:11252;top:1259;width:12;height:2" coordorigin="11252,1259" coordsize="12,0" path="m11252,1259l11264,1259e" filled="false" stroked="true" strokeweight=".6pt" strokecolor="#000000">
                <v:path arrowok="t"/>
              </v:shape>
            </v:group>
            <v:group style="position:absolute;left:11252;top:1278;width:12;height:2" coordorigin="11252,1278" coordsize="12,2">
              <v:shape style="position:absolute;left:11252;top:1278;width:12;height:2" coordorigin="11252,1278" coordsize="12,0" path="m11252,1278l11264,1278e" filled="false" stroked="true" strokeweight=".6pt" strokecolor="#000000">
                <v:path arrowok="t"/>
              </v:shape>
            </v:group>
            <v:group style="position:absolute;left:11252;top:1297;width:12;height:2" coordorigin="11252,1297" coordsize="12,2">
              <v:shape style="position:absolute;left:11252;top:1297;width:12;height:2" coordorigin="11252,1297" coordsize="12,0" path="m11252,1297l11264,1297e" filled="false" stroked="true" strokeweight=".6pt" strokecolor="#000000">
                <v:path arrowok="t"/>
              </v:shape>
            </v:group>
            <v:group style="position:absolute;left:11252;top:1316;width:12;height:2" coordorigin="11252,1316" coordsize="12,2">
              <v:shape style="position:absolute;left:11252;top:1316;width:12;height:2" coordorigin="11252,1316" coordsize="12,0" path="m11252,1316l11264,1316e" filled="false" stroked="true" strokeweight=".6pt" strokecolor="#000000">
                <v:path arrowok="t"/>
              </v:shape>
            </v:group>
            <v:group style="position:absolute;left:11252;top:1335;width:12;height:2" coordorigin="11252,1335" coordsize="12,2">
              <v:shape style="position:absolute;left:11252;top:1335;width:12;height:2" coordorigin="11252,1335" coordsize="12,0" path="m11252,1335l11264,1335e" filled="false" stroked="true" strokeweight=".6pt" strokecolor="#000000">
                <v:path arrowok="t"/>
              </v:shape>
            </v:group>
            <v:group style="position:absolute;left:11252;top:1355;width:12;height:2" coordorigin="11252,1355" coordsize="12,2">
              <v:shape style="position:absolute;left:11252;top:1355;width:12;height:2" coordorigin="11252,1355" coordsize="12,0" path="m11252,1355l11264,1355e" filled="false" stroked="true" strokeweight=".6pt" strokecolor="#000000">
                <v:path arrowok="t"/>
              </v:shape>
            </v:group>
            <v:group style="position:absolute;left:11252;top:1374;width:12;height:2" coordorigin="11252,1374" coordsize="12,2">
              <v:shape style="position:absolute;left:11252;top:1374;width:12;height:2" coordorigin="11252,1374" coordsize="12,0" path="m11252,1374l11264,1374e" filled="false" stroked="true" strokeweight=".6pt" strokecolor="#000000">
                <v:path arrowok="t"/>
              </v:shape>
            </v:group>
            <v:group style="position:absolute;left:11252;top:1393;width:12;height:2" coordorigin="11252,1393" coordsize="12,2">
              <v:shape style="position:absolute;left:11252;top:1393;width:12;height:2" coordorigin="11252,1393" coordsize="12,0" path="m11252,1393l11264,1393e" filled="false" stroked="true" strokeweight=".6pt" strokecolor="#000000">
                <v:path arrowok="t"/>
              </v:shape>
            </v:group>
            <v:group style="position:absolute;left:11252;top:1412;width:12;height:2" coordorigin="11252,1412" coordsize="12,2">
              <v:shape style="position:absolute;left:11252;top:1412;width:12;height:2" coordorigin="11252,1412" coordsize="12,0" path="m11252,1412l11264,1412e" filled="false" stroked="true" strokeweight=".6pt" strokecolor="#000000">
                <v:path arrowok="t"/>
              </v:shape>
            </v:group>
            <v:group style="position:absolute;left:11252;top:1431;width:12;height:2" coordorigin="11252,1431" coordsize="12,2">
              <v:shape style="position:absolute;left:11252;top:1431;width:12;height:2" coordorigin="11252,1431" coordsize="12,0" path="m11252,1431l11264,1431e" filled="false" stroked="true" strokeweight=".6pt" strokecolor="#000000">
                <v:path arrowok="t"/>
              </v:shape>
            </v:group>
            <v:group style="position:absolute;left:11252;top:1451;width:12;height:2" coordorigin="11252,1451" coordsize="12,2">
              <v:shape style="position:absolute;left:11252;top:1451;width:12;height:2" coordorigin="11252,1451" coordsize="12,0" path="m11252,1451l11264,1451e" filled="false" stroked="true" strokeweight=".6pt" strokecolor="#000000">
                <v:path arrowok="t"/>
              </v:shape>
            </v:group>
            <v:group style="position:absolute;left:11252;top:1470;width:12;height:2" coordorigin="11252,1470" coordsize="12,2">
              <v:shape style="position:absolute;left:11252;top:1470;width:12;height:2" coordorigin="11252,1470" coordsize="12,0" path="m11252,1470l11264,1470e" filled="false" stroked="true" strokeweight=".6pt" strokecolor="#000000">
                <v:path arrowok="t"/>
              </v:shape>
            </v:group>
            <v:group style="position:absolute;left:11252;top:1489;width:12;height:2" coordorigin="11252,1489" coordsize="12,2">
              <v:shape style="position:absolute;left:11252;top:1489;width:12;height:2" coordorigin="11252,1489" coordsize="12,0" path="m11252,1489l11264,1489e" filled="false" stroked="true" strokeweight=".6pt" strokecolor="#000000">
                <v:path arrowok="t"/>
              </v:shape>
            </v:group>
            <v:group style="position:absolute;left:11252;top:1508;width:12;height:2" coordorigin="11252,1508" coordsize="12,2">
              <v:shape style="position:absolute;left:11252;top:1508;width:12;height:2" coordorigin="11252,1508" coordsize="12,0" path="m11252,1508l11264,1508e" filled="false" stroked="true" strokeweight=".6pt" strokecolor="#000000">
                <v:path arrowok="t"/>
              </v:shape>
            </v:group>
            <v:group style="position:absolute;left:11252;top:1527;width:12;height:2" coordorigin="11252,1527" coordsize="12,2">
              <v:shape style="position:absolute;left:11252;top:1527;width:12;height:2" coordorigin="11252,1527" coordsize="12,0" path="m11252,1527l11264,1527e" filled="false" stroked="true" strokeweight=".6pt" strokecolor="#000000">
                <v:path arrowok="t"/>
              </v:shape>
            </v:group>
            <v:group style="position:absolute;left:11252;top:1547;width:12;height:2" coordorigin="11252,1547" coordsize="12,2">
              <v:shape style="position:absolute;left:11252;top:1547;width:12;height:2" coordorigin="11252,1547" coordsize="12,0" path="m11252,1547l11264,1547e" filled="false" stroked="true" strokeweight=".6pt" strokecolor="#000000">
                <v:path arrowok="t"/>
              </v:shape>
            </v:group>
            <v:group style="position:absolute;left:11252;top:1566;width:12;height:2" coordorigin="11252,1566" coordsize="12,2">
              <v:shape style="position:absolute;left:11252;top:1566;width:12;height:2" coordorigin="11252,1566" coordsize="12,0" path="m11252,1566l11264,1566e" filled="false" stroked="true" strokeweight=".6pt" strokecolor="#000000">
                <v:path arrowok="t"/>
              </v:shape>
            </v:group>
            <v:group style="position:absolute;left:11252;top:1585;width:12;height:2" coordorigin="11252,1585" coordsize="12,2">
              <v:shape style="position:absolute;left:11252;top:1585;width:12;height:2" coordorigin="11252,1585" coordsize="12,0" path="m11252,1585l11264,1585e" filled="false" stroked="true" strokeweight=".6pt" strokecolor="#000000">
                <v:path arrowok="t"/>
              </v:shape>
            </v:group>
            <v:group style="position:absolute;left:11252;top:1604;width:12;height:2" coordorigin="11252,1604" coordsize="12,2">
              <v:shape style="position:absolute;left:11252;top:1604;width:12;height:2" coordorigin="11252,1604" coordsize="12,0" path="m11252,1604l11264,1604e" filled="false" stroked="true" strokeweight=".6pt" strokecolor="#000000">
                <v:path arrowok="t"/>
              </v:shape>
            </v:group>
            <v:group style="position:absolute;left:11252;top:1623;width:12;height:2" coordorigin="11252,1623" coordsize="12,2">
              <v:shape style="position:absolute;left:11252;top:1623;width:12;height:2" coordorigin="11252,1623" coordsize="12,0" path="m11252,1623l11264,1623e" filled="false" stroked="true" strokeweight=".6pt" strokecolor="#000000">
                <v:path arrowok="t"/>
              </v:shape>
            </v:group>
            <v:group style="position:absolute;left:11252;top:1643;width:12;height:2" coordorigin="11252,1643" coordsize="12,2">
              <v:shape style="position:absolute;left:11252;top:1643;width:12;height:2" coordorigin="11252,1643" coordsize="12,0" path="m11252,1643l11264,1643e" filled="false" stroked="true" strokeweight=".6pt" strokecolor="#000000">
                <v:path arrowok="t"/>
              </v:shape>
            </v:group>
            <v:group style="position:absolute;left:11252;top:1662;width:12;height:2" coordorigin="11252,1662" coordsize="12,2">
              <v:shape style="position:absolute;left:11252;top:1662;width:12;height:2" coordorigin="11252,1662" coordsize="12,0" path="m11252,1662l11264,1662e" filled="false" stroked="true" strokeweight=".6pt" strokecolor="#000000">
                <v:path arrowok="t"/>
              </v:shape>
            </v:group>
            <v:group style="position:absolute;left:11252;top:1681;width:12;height:2" coordorigin="11252,1681" coordsize="12,2">
              <v:shape style="position:absolute;left:11252;top:1681;width:12;height:2" coordorigin="11252,1681" coordsize="12,0" path="m11252,1681l11264,1681e" filled="false" stroked="true" strokeweight=".6pt" strokecolor="#000000">
                <v:path arrowok="t"/>
              </v:shape>
            </v:group>
            <v:group style="position:absolute;left:11252;top:1700;width:12;height:2" coordorigin="11252,1700" coordsize="12,2">
              <v:shape style="position:absolute;left:11252;top:1700;width:12;height:2" coordorigin="11252,1700" coordsize="12,0" path="m11252,1700l11264,1700e" filled="false" stroked="true" strokeweight=".6pt" strokecolor="#000000">
                <v:path arrowok="t"/>
              </v:shape>
            </v:group>
            <v:group style="position:absolute;left:11252;top:1719;width:12;height:2" coordorigin="11252,1719" coordsize="12,2">
              <v:shape style="position:absolute;left:11252;top:1719;width:12;height:2" coordorigin="11252,1719" coordsize="12,0" path="m11252,1719l11264,1719e" filled="false" stroked="true" strokeweight=".6pt" strokecolor="#000000">
                <v:path arrowok="t"/>
              </v:shape>
            </v:group>
            <v:group style="position:absolute;left:11252;top:1739;width:12;height:2" coordorigin="11252,1739" coordsize="12,2">
              <v:shape style="position:absolute;left:11252;top:1739;width:12;height:2" coordorigin="11252,1739" coordsize="12,0" path="m11252,1739l11264,1739e" filled="false" stroked="true" strokeweight=".6pt" strokecolor="#000000">
                <v:path arrowok="t"/>
              </v:shape>
            </v:group>
            <v:group style="position:absolute;left:11254;top:1787;width:10;height:2" coordorigin="11254,1787" coordsize="10,2">
              <v:shape style="position:absolute;left:11254;top:1787;width:10;height:2" coordorigin="11254,1787" coordsize="10,0" path="m11254,1787l11263,1787e" filled="false" stroked="true" strokeweight=".48pt" strokecolor="#000000">
                <v:path arrowok="t"/>
              </v:shape>
            </v:group>
            <v:group style="position:absolute;left:11254;top:1806;width:10;height:2" coordorigin="11254,1806" coordsize="10,2">
              <v:shape style="position:absolute;left:11254;top:1806;width:10;height:2" coordorigin="11254,1806" coordsize="10,0" path="m11254,1806l11263,1806e" filled="false" stroked="true" strokeweight=".48pt" strokecolor="#000000">
                <v:path arrowok="t"/>
              </v:shape>
            </v:group>
            <v:group style="position:absolute;left:11254;top:1825;width:10;height:2" coordorigin="11254,1825" coordsize="10,2">
              <v:shape style="position:absolute;left:11254;top:1825;width:10;height:2" coordorigin="11254,1825" coordsize="10,0" path="m11254,1825l11263,1825e" filled="false" stroked="true" strokeweight=".48pt" strokecolor="#000000">
                <v:path arrowok="t"/>
              </v:shape>
            </v:group>
            <v:group style="position:absolute;left:11254;top:1844;width:10;height:2" coordorigin="11254,1844" coordsize="10,2">
              <v:shape style="position:absolute;left:11254;top:1844;width:10;height:2" coordorigin="11254,1844" coordsize="10,0" path="m11254,1844l11263,1844e" filled="false" stroked="true" strokeweight=".48pt" strokecolor="#000000">
                <v:path arrowok="t"/>
              </v:shape>
            </v:group>
            <v:group style="position:absolute;left:11254;top:1863;width:10;height:2" coordorigin="11254,1863" coordsize="10,2">
              <v:shape style="position:absolute;left:11254;top:1863;width:10;height:2" coordorigin="11254,1863" coordsize="10,0" path="m11254,1863l11263,1863e" filled="false" stroked="true" strokeweight=".48pt" strokecolor="#000000">
                <v:path arrowok="t"/>
              </v:shape>
            </v:group>
            <v:group style="position:absolute;left:11254;top:1883;width:10;height:2" coordorigin="11254,1883" coordsize="10,2">
              <v:shape style="position:absolute;left:11254;top:1883;width:10;height:2" coordorigin="11254,1883" coordsize="10,0" path="m11254,1883l11263,1883e" filled="false" stroked="true" strokeweight=".48pt" strokecolor="#000000">
                <v:path arrowok="t"/>
              </v:shape>
            </v:group>
            <v:group style="position:absolute;left:11254;top:1902;width:10;height:2" coordorigin="11254,1902" coordsize="10,2">
              <v:shape style="position:absolute;left:11254;top:1902;width:10;height:2" coordorigin="11254,1902" coordsize="10,0" path="m11254,1902l11263,1902e" filled="false" stroked="true" strokeweight=".48pt" strokecolor="#000000">
                <v:path arrowok="t"/>
              </v:shape>
            </v:group>
            <v:group style="position:absolute;left:11254;top:1921;width:10;height:2" coordorigin="11254,1921" coordsize="10,2">
              <v:shape style="position:absolute;left:11254;top:1921;width:10;height:2" coordorigin="11254,1921" coordsize="10,0" path="m11254,1921l11263,1921e" filled="false" stroked="true" strokeweight=".48pt" strokecolor="#000000">
                <v:path arrowok="t"/>
              </v:shape>
            </v:group>
            <v:group style="position:absolute;left:11254;top:1940;width:10;height:2" coordorigin="11254,1940" coordsize="10,2">
              <v:shape style="position:absolute;left:11254;top:1940;width:10;height:2" coordorigin="11254,1940" coordsize="10,0" path="m11254,1940l11263,1940e" filled="false" stroked="true" strokeweight=".48pt" strokecolor="#000000">
                <v:path arrowok="t"/>
              </v:shape>
            </v:group>
            <v:group style="position:absolute;left:11254;top:1959;width:10;height:2" coordorigin="11254,1959" coordsize="10,2">
              <v:shape style="position:absolute;left:11254;top:1959;width:10;height:2" coordorigin="11254,1959" coordsize="10,0" path="m11254,1959l11263,1959e" filled="false" stroked="true" strokeweight=".48pt" strokecolor="#000000">
                <v:path arrowok="t"/>
              </v:shape>
            </v:group>
            <v:group style="position:absolute;left:11254;top:1979;width:10;height:2" coordorigin="11254,1979" coordsize="10,2">
              <v:shape style="position:absolute;left:11254;top:1979;width:10;height:2" coordorigin="11254,1979" coordsize="10,0" path="m11254,1979l11263,1979e" filled="false" stroked="true" strokeweight=".48pt" strokecolor="#000000">
                <v:path arrowok="t"/>
              </v:shape>
            </v:group>
            <v:group style="position:absolute;left:11254;top:1998;width:10;height:2" coordorigin="11254,1998" coordsize="10,2">
              <v:shape style="position:absolute;left:11254;top:1998;width:10;height:2" coordorigin="11254,1998" coordsize="10,0" path="m11254,1998l11263,1998e" filled="false" stroked="true" strokeweight=".48pt" strokecolor="#000000">
                <v:path arrowok="t"/>
              </v:shape>
            </v:group>
            <v:group style="position:absolute;left:11254;top:2017;width:10;height:2" coordorigin="11254,2017" coordsize="10,2">
              <v:shape style="position:absolute;left:11254;top:2017;width:10;height:2" coordorigin="11254,2017" coordsize="10,0" path="m11254,2017l11263,2017e" filled="false" stroked="true" strokeweight=".48pt" strokecolor="#000000">
                <v:path arrowok="t"/>
              </v:shape>
            </v:group>
            <v:group style="position:absolute;left:11254;top:2036;width:10;height:2" coordorigin="11254,2036" coordsize="10,2">
              <v:shape style="position:absolute;left:11254;top:2036;width:10;height:2" coordorigin="11254,2036" coordsize="10,0" path="m11254,2036l11263,2036e" filled="false" stroked="true" strokeweight=".48pt" strokecolor="#000000">
                <v:path arrowok="t"/>
              </v:shape>
            </v:group>
            <v:group style="position:absolute;left:11254;top:2055;width:10;height:2" coordorigin="11254,2055" coordsize="10,2">
              <v:shape style="position:absolute;left:11254;top:2055;width:10;height:2" coordorigin="11254,2055" coordsize="10,0" path="m11254,2055l11263,2055e" filled="false" stroked="true" strokeweight=".48pt" strokecolor="#000000">
                <v:path arrowok="t"/>
              </v:shape>
            </v:group>
            <v:group style="position:absolute;left:11254;top:2075;width:10;height:2" coordorigin="11254,2075" coordsize="10,2">
              <v:shape style="position:absolute;left:11254;top:2075;width:10;height:2" coordorigin="11254,2075" coordsize="10,0" path="m11254,2075l11263,2075e" filled="false" stroked="true" strokeweight=".48pt" strokecolor="#000000">
                <v:path arrowok="t"/>
              </v:shape>
            </v:group>
            <v:group style="position:absolute;left:11254;top:2094;width:10;height:2" coordorigin="11254,2094" coordsize="10,2">
              <v:shape style="position:absolute;left:11254;top:2094;width:10;height:2" coordorigin="11254,2094" coordsize="10,0" path="m11254,2094l11263,2094e" filled="false" stroked="true" strokeweight=".48pt" strokecolor="#000000">
                <v:path arrowok="t"/>
              </v:shape>
            </v:group>
            <v:group style="position:absolute;left:11254;top:2113;width:10;height:2" coordorigin="11254,2113" coordsize="10,2">
              <v:shape style="position:absolute;left:11254;top:2113;width:10;height:2" coordorigin="11254,2113" coordsize="10,0" path="m11254,2113l11263,2113e" filled="false" stroked="true" strokeweight=".48pt" strokecolor="#000000">
                <v:path arrowok="t"/>
              </v:shape>
            </v:group>
            <v:group style="position:absolute;left:11254;top:2132;width:10;height:2" coordorigin="11254,2132" coordsize="10,2">
              <v:shape style="position:absolute;left:11254;top:2132;width:10;height:2" coordorigin="11254,2132" coordsize="10,0" path="m11254,2132l11263,2132e" filled="false" stroked="true" strokeweight=".48pt" strokecolor="#000000">
                <v:path arrowok="t"/>
              </v:shape>
            </v:group>
            <v:group style="position:absolute;left:11254;top:2151;width:10;height:2" coordorigin="11254,2151" coordsize="10,2">
              <v:shape style="position:absolute;left:11254;top:2151;width:10;height:2" coordorigin="11254,2151" coordsize="10,0" path="m11254,2151l11263,2151e" filled="false" stroked="true" strokeweight=".48pt" strokecolor="#000000">
                <v:path arrowok="t"/>
              </v:shape>
            </v:group>
            <v:group style="position:absolute;left:11254;top:2171;width:10;height:2" coordorigin="11254,2171" coordsize="10,2">
              <v:shape style="position:absolute;left:11254;top:2171;width:10;height:2" coordorigin="11254,2171" coordsize="10,0" path="m11254,2171l11263,2171e" filled="false" stroked="true" strokeweight=".48pt" strokecolor="#000000">
                <v:path arrowok="t"/>
              </v:shape>
            </v:group>
            <v:group style="position:absolute;left:11254;top:2247;width:10;height:2" coordorigin="11254,2247" coordsize="10,2">
              <v:shape style="position:absolute;left:11254;top:2247;width:10;height:2" coordorigin="11254,2247" coordsize="10,0" path="m11254,2247l11263,2247e" filled="false" stroked="true" strokeweight=".48pt" strokecolor="#000000">
                <v:path arrowok="t"/>
              </v:shape>
            </v:group>
            <v:group style="position:absolute;left:11254;top:2267;width:10;height:2" coordorigin="11254,2267" coordsize="10,2">
              <v:shape style="position:absolute;left:11254;top:2267;width:10;height:2" coordorigin="11254,2267" coordsize="10,0" path="m11254,2267l11263,2267e" filled="false" stroked="true" strokeweight=".48pt" strokecolor="#000000">
                <v:path arrowok="t"/>
              </v:shape>
            </v:group>
            <v:group style="position:absolute;left:11254;top:2286;width:10;height:2" coordorigin="11254,2286" coordsize="10,2">
              <v:shape style="position:absolute;left:11254;top:2286;width:10;height:2" coordorigin="11254,2286" coordsize="10,0" path="m11254,2286l11263,2286e" filled="false" stroked="true" strokeweight=".48pt" strokecolor="#000000">
                <v:path arrowok="t"/>
              </v:shape>
            </v:group>
            <v:group style="position:absolute;left:11254;top:2305;width:10;height:2" coordorigin="11254,2305" coordsize="10,2">
              <v:shape style="position:absolute;left:11254;top:2305;width:10;height:2" coordorigin="11254,2305" coordsize="10,0" path="m11254,2305l11263,2305e" filled="false" stroked="true" strokeweight=".48pt" strokecolor="#000000">
                <v:path arrowok="t"/>
              </v:shape>
            </v:group>
            <v:group style="position:absolute;left:11254;top:2324;width:10;height:2" coordorigin="11254,2324" coordsize="10,2">
              <v:shape style="position:absolute;left:11254;top:2324;width:10;height:2" coordorigin="11254,2324" coordsize="10,0" path="m11254,2324l11263,2324e" filled="false" stroked="true" strokeweight=".48pt" strokecolor="#000000">
                <v:path arrowok="t"/>
              </v:shape>
            </v:group>
            <v:group style="position:absolute;left:11254;top:2343;width:10;height:2" coordorigin="11254,2343" coordsize="10,2">
              <v:shape style="position:absolute;left:11254;top:2343;width:10;height:2" coordorigin="11254,2343" coordsize="10,0" path="m11254,2343l11263,2343e" filled="false" stroked="true" strokeweight=".48pt" strokecolor="#000000">
                <v:path arrowok="t"/>
              </v:shape>
            </v:group>
            <v:group style="position:absolute;left:11254;top:2363;width:10;height:2" coordorigin="11254,2363" coordsize="10,2">
              <v:shape style="position:absolute;left:11254;top:2363;width:10;height:2" coordorigin="11254,2363" coordsize="10,0" path="m11254,2363l11263,2363e" filled="false" stroked="true" strokeweight=".48pt" strokecolor="#000000">
                <v:path arrowok="t"/>
              </v:shape>
            </v:group>
            <v:group style="position:absolute;left:11254;top:2382;width:10;height:2" coordorigin="11254,2382" coordsize="10,2">
              <v:shape style="position:absolute;left:11254;top:2382;width:10;height:2" coordorigin="11254,2382" coordsize="10,0" path="m11254,2382l11263,2382e" filled="false" stroked="true" strokeweight=".48pt" strokecolor="#000000">
                <v:path arrowok="t"/>
              </v:shape>
            </v:group>
            <v:group style="position:absolute;left:11254;top:2401;width:10;height:2" coordorigin="11254,2401" coordsize="10,2">
              <v:shape style="position:absolute;left:11254;top:2401;width:10;height:2" coordorigin="11254,2401" coordsize="10,0" path="m11254,2401l11263,2401e" filled="false" stroked="true" strokeweight=".48pt" strokecolor="#000000">
                <v:path arrowok="t"/>
              </v:shape>
            </v:group>
            <v:group style="position:absolute;left:11254;top:2420;width:10;height:2" coordorigin="11254,2420" coordsize="10,2">
              <v:shape style="position:absolute;left:11254;top:2420;width:10;height:2" coordorigin="11254,2420" coordsize="10,0" path="m11254,2420l11263,2420e" filled="false" stroked="true" strokeweight=".48pt" strokecolor="#000000">
                <v:path arrowok="t"/>
              </v:shape>
            </v:group>
            <v:group style="position:absolute;left:11254;top:2439;width:10;height:2" coordorigin="11254,2439" coordsize="10,2">
              <v:shape style="position:absolute;left:11254;top:2439;width:10;height:2" coordorigin="11254,2439" coordsize="10,0" path="m11254,2439l11263,2439e" filled="false" stroked="true" strokeweight=".48pt" strokecolor="#000000">
                <v:path arrowok="t"/>
              </v:shape>
            </v:group>
            <v:group style="position:absolute;left:11254;top:2459;width:10;height:2" coordorigin="11254,2459" coordsize="10,2">
              <v:shape style="position:absolute;left:11254;top:2459;width:10;height:2" coordorigin="11254,2459" coordsize="10,0" path="m11254,2459l11263,2459e" filled="false" stroked="true" strokeweight=".48pt" strokecolor="#000000">
                <v:path arrowok="t"/>
              </v:shape>
            </v:group>
            <v:group style="position:absolute;left:11254;top:2478;width:10;height:2" coordorigin="11254,2478" coordsize="10,2">
              <v:shape style="position:absolute;left:11254;top:2478;width:10;height:2" coordorigin="11254,2478" coordsize="10,0" path="m11254,2478l11263,2478e" filled="false" stroked="true" strokeweight=".48pt" strokecolor="#000000">
                <v:path arrowok="t"/>
              </v:shape>
            </v:group>
            <v:group style="position:absolute;left:11254;top:2497;width:10;height:2" coordorigin="11254,2497" coordsize="10,2">
              <v:shape style="position:absolute;left:11254;top:2497;width:10;height:2" coordorigin="11254,2497" coordsize="10,0" path="m11254,2497l11263,2497e" filled="false" stroked="true" strokeweight=".48pt" strokecolor="#000000">
                <v:path arrowok="t"/>
              </v:shape>
            </v:group>
            <v:group style="position:absolute;left:11254;top:2516;width:10;height:2" coordorigin="11254,2516" coordsize="10,2">
              <v:shape style="position:absolute;left:11254;top:2516;width:10;height:2" coordorigin="11254,2516" coordsize="10,0" path="m11254,2516l11263,2516e" filled="false" stroked="true" strokeweight=".48pt" strokecolor="#000000">
                <v:path arrowok="t"/>
              </v:shape>
            </v:group>
            <v:group style="position:absolute;left:11254;top:2535;width:10;height:2" coordorigin="11254,2535" coordsize="10,2">
              <v:shape style="position:absolute;left:11254;top:2535;width:10;height:2" coordorigin="11254,2535" coordsize="10,0" path="m11254,2535l11263,2535e" filled="false" stroked="true" strokeweight=".48pt" strokecolor="#000000">
                <v:path arrowok="t"/>
              </v:shape>
            </v:group>
            <v:group style="position:absolute;left:11254;top:2555;width:10;height:2" coordorigin="11254,2555" coordsize="10,2">
              <v:shape style="position:absolute;left:11254;top:2555;width:10;height:2" coordorigin="11254,2555" coordsize="10,0" path="m11254,2555l11263,2555e" filled="false" stroked="true" strokeweight=".48pt" strokecolor="#000000">
                <v:path arrowok="t"/>
              </v:shape>
            </v:group>
            <v:group style="position:absolute;left:11254;top:2574;width:10;height:2" coordorigin="11254,2574" coordsize="10,2">
              <v:shape style="position:absolute;left:11254;top:2574;width:10;height:2" coordorigin="11254,2574" coordsize="10,0" path="m11254,2574l11263,2574e" filled="false" stroked="true" strokeweight=".48pt" strokecolor="#000000">
                <v:path arrowok="t"/>
              </v:shape>
            </v:group>
            <v:group style="position:absolute;left:11254;top:2593;width:10;height:2" coordorigin="11254,2593" coordsize="10,2">
              <v:shape style="position:absolute;left:11254;top:2593;width:10;height:2" coordorigin="11254,2593" coordsize="10,0" path="m11254,2593l11263,2593e" filled="false" stroked="true" strokeweight=".48pt" strokecolor="#000000">
                <v:path arrowok="t"/>
              </v:shape>
            </v:group>
            <v:group style="position:absolute;left:11254;top:2612;width:10;height:2" coordorigin="11254,2612" coordsize="10,2">
              <v:shape style="position:absolute;left:11254;top:2612;width:10;height:2" coordorigin="11254,2612" coordsize="10,0" path="m11254,2612l11263,2612e" filled="false" stroked="true" strokeweight=".48pt" strokecolor="#000000">
                <v:path arrowok="t"/>
              </v:shape>
            </v:group>
            <v:group style="position:absolute;left:11254;top:2631;width:10;height:2" coordorigin="11254,2631" coordsize="10,2">
              <v:shape style="position:absolute;left:11254;top:2631;width:10;height:2" coordorigin="11254,2631" coordsize="10,0" path="m11254,2631l11263,2631e" filled="false" stroked="true" strokeweight=".48pt" strokecolor="#000000">
                <v:path arrowok="t"/>
              </v:shape>
            </v:group>
            <v:group style="position:absolute;left:11254;top:2708;width:10;height:2" coordorigin="11254,2708" coordsize="10,2">
              <v:shape style="position:absolute;left:11254;top:2708;width:10;height:2" coordorigin="11254,2708" coordsize="10,0" path="m11254,2708l11263,2708e" filled="false" stroked="true" strokeweight=".48pt" strokecolor="#000000">
                <v:path arrowok="t"/>
              </v:shape>
            </v:group>
            <v:group style="position:absolute;left:11254;top:2727;width:10;height:2" coordorigin="11254,2727" coordsize="10,2">
              <v:shape style="position:absolute;left:11254;top:2727;width:10;height:2" coordorigin="11254,2727" coordsize="10,0" path="m11254,2727l11263,2727e" filled="false" stroked="true" strokeweight=".48pt" strokecolor="#000000">
                <v:path arrowok="t"/>
              </v:shape>
            </v:group>
            <v:group style="position:absolute;left:11254;top:2747;width:10;height:2" coordorigin="11254,2747" coordsize="10,2">
              <v:shape style="position:absolute;left:11254;top:2747;width:10;height:2" coordorigin="11254,2747" coordsize="10,0" path="m11254,2747l11263,2747e" filled="false" stroked="true" strokeweight=".48pt" strokecolor="#000000">
                <v:path arrowok="t"/>
              </v:shape>
            </v:group>
            <v:group style="position:absolute;left:11254;top:2766;width:10;height:2" coordorigin="11254,2766" coordsize="10,2">
              <v:shape style="position:absolute;left:11254;top:2766;width:10;height:2" coordorigin="11254,2766" coordsize="10,0" path="m11254,2766l11263,2766e" filled="false" stroked="true" strokeweight=".48pt" strokecolor="#000000">
                <v:path arrowok="t"/>
              </v:shape>
            </v:group>
            <v:group style="position:absolute;left:11254;top:2785;width:10;height:2" coordorigin="11254,2785" coordsize="10,2">
              <v:shape style="position:absolute;left:11254;top:2785;width:10;height:2" coordorigin="11254,2785" coordsize="10,0" path="m11254,2785l11263,2785e" filled="false" stroked="true" strokeweight=".48pt" strokecolor="#000000">
                <v:path arrowok="t"/>
              </v:shape>
            </v:group>
            <v:group style="position:absolute;left:11254;top:2804;width:10;height:2" coordorigin="11254,2804" coordsize="10,2">
              <v:shape style="position:absolute;left:11254;top:2804;width:10;height:2" coordorigin="11254,2804" coordsize="10,0" path="m11254,2804l11263,2804e" filled="false" stroked="true" strokeweight=".48pt" strokecolor="#000000">
                <v:path arrowok="t"/>
              </v:shape>
            </v:group>
            <v:group style="position:absolute;left:11254;top:2823;width:10;height:2" coordorigin="11254,2823" coordsize="10,2">
              <v:shape style="position:absolute;left:11254;top:2823;width:10;height:2" coordorigin="11254,2823" coordsize="10,0" path="m11254,2823l11263,2823e" filled="false" stroked="true" strokeweight=".48pt" strokecolor="#000000">
                <v:path arrowok="t"/>
              </v:shape>
            </v:group>
            <v:group style="position:absolute;left:11254;top:2843;width:10;height:2" coordorigin="11254,2843" coordsize="10,2">
              <v:shape style="position:absolute;left:11254;top:2843;width:10;height:2" coordorigin="11254,2843" coordsize="10,0" path="m11254,2843l11263,2843e" filled="false" stroked="true" strokeweight=".48pt" strokecolor="#000000">
                <v:path arrowok="t"/>
              </v:shape>
            </v:group>
            <v:group style="position:absolute;left:11254;top:2862;width:10;height:2" coordorigin="11254,2862" coordsize="10,2">
              <v:shape style="position:absolute;left:11254;top:2862;width:10;height:2" coordorigin="11254,2862" coordsize="10,0" path="m11254,2862l11263,2862e" filled="false" stroked="true" strokeweight=".48pt" strokecolor="#000000">
                <v:path arrowok="t"/>
              </v:shape>
            </v:group>
            <v:group style="position:absolute;left:11254;top:2881;width:10;height:2" coordorigin="11254,2881" coordsize="10,2">
              <v:shape style="position:absolute;left:11254;top:2881;width:10;height:2" coordorigin="11254,2881" coordsize="10,0" path="m11254,2881l11263,2881e" filled="false" stroked="true" strokeweight=".48pt" strokecolor="#000000">
                <v:path arrowok="t"/>
              </v:shape>
            </v:group>
            <v:group style="position:absolute;left:11254;top:2900;width:10;height:2" coordorigin="11254,2900" coordsize="10,2">
              <v:shape style="position:absolute;left:11254;top:2900;width:10;height:2" coordorigin="11254,2900" coordsize="10,0" path="m11254,2900l11263,2900e" filled="false" stroked="true" strokeweight=".48pt" strokecolor="#000000">
                <v:path arrowok="t"/>
              </v:shape>
            </v:group>
            <v:group style="position:absolute;left:11254;top:2919;width:10;height:2" coordorigin="11254,2919" coordsize="10,2">
              <v:shape style="position:absolute;left:11254;top:2919;width:10;height:2" coordorigin="11254,2919" coordsize="10,0" path="m11254,2919l11263,2919e" filled="false" stroked="true" strokeweight=".48pt" strokecolor="#000000">
                <v:path arrowok="t"/>
              </v:shape>
            </v:group>
            <v:group style="position:absolute;left:11254;top:2939;width:10;height:2" coordorigin="11254,2939" coordsize="10,2">
              <v:shape style="position:absolute;left:11254;top:2939;width:10;height:2" coordorigin="11254,2939" coordsize="10,0" path="m11254,2939l11263,2939e" filled="false" stroked="true" strokeweight=".48pt" strokecolor="#000000">
                <v:path arrowok="t"/>
              </v:shape>
            </v:group>
            <v:group style="position:absolute;left:11254;top:2958;width:10;height:2" coordorigin="11254,2958" coordsize="10,2">
              <v:shape style="position:absolute;left:11254;top:2958;width:10;height:2" coordorigin="11254,2958" coordsize="10,0" path="m11254,2958l11263,2958e" filled="false" stroked="true" strokeweight=".48pt" strokecolor="#000000">
                <v:path arrowok="t"/>
              </v:shape>
            </v:group>
            <v:group style="position:absolute;left:11254;top:2977;width:10;height:2" coordorigin="11254,2977" coordsize="10,2">
              <v:shape style="position:absolute;left:11254;top:2977;width:10;height:2" coordorigin="11254,2977" coordsize="10,0" path="m11254,2977l11263,2977e" filled="false" stroked="true" strokeweight=".48pt" strokecolor="#000000">
                <v:path arrowok="t"/>
              </v:shape>
            </v:group>
            <v:group style="position:absolute;left:11254;top:2996;width:10;height:2" coordorigin="11254,2996" coordsize="10,2">
              <v:shape style="position:absolute;left:11254;top:2996;width:10;height:2" coordorigin="11254,2996" coordsize="10,0" path="m11254,2996l11263,2996e" filled="false" stroked="true" strokeweight=".48pt" strokecolor="#000000">
                <v:path arrowok="t"/>
              </v:shape>
            </v:group>
            <v:group style="position:absolute;left:11254;top:3015;width:10;height:2" coordorigin="11254,3015" coordsize="10,2">
              <v:shape style="position:absolute;left:11254;top:3015;width:10;height:2" coordorigin="11254,3015" coordsize="10,0" path="m11254,3015l11263,3015e" filled="false" stroked="true" strokeweight=".48pt" strokecolor="#000000">
                <v:path arrowok="t"/>
              </v:shape>
            </v:group>
            <v:group style="position:absolute;left:11254;top:3035;width:10;height:2" coordorigin="11254,3035" coordsize="10,2">
              <v:shape style="position:absolute;left:11254;top:3035;width:10;height:2" coordorigin="11254,3035" coordsize="10,0" path="m11254,3035l11263,3035e" filled="false" stroked="true" strokeweight=".48pt" strokecolor="#000000">
                <v:path arrowok="t"/>
              </v:shape>
            </v:group>
            <v:group style="position:absolute;left:11254;top:3054;width:10;height:2" coordorigin="11254,3054" coordsize="10,2">
              <v:shape style="position:absolute;left:11254;top:3054;width:10;height:2" coordorigin="11254,3054" coordsize="10,0" path="m11254,3054l11263,3054e" filled="false" stroked="true" strokeweight=".48pt" strokecolor="#000000">
                <v:path arrowok="t"/>
              </v:shape>
            </v:group>
            <v:group style="position:absolute;left:11254;top:3073;width:10;height:2" coordorigin="11254,3073" coordsize="10,2">
              <v:shape style="position:absolute;left:11254;top:3073;width:10;height:2" coordorigin="11254,3073" coordsize="10,0" path="m11254,3073l11263,3073e" filled="false" stroked="true" strokeweight=".48pt" strokecolor="#000000">
                <v:path arrowok="t"/>
              </v:shape>
            </v:group>
            <v:group style="position:absolute;left:11254;top:3092;width:10;height:2" coordorigin="11254,3092" coordsize="10,2">
              <v:shape style="position:absolute;left:11254;top:3092;width:10;height:2" coordorigin="11254,3092" coordsize="10,0" path="m11254,3092l11263,3092e" filled="false" stroked="true" strokeweight=".48pt" strokecolor="#000000">
                <v:path arrowok="t"/>
              </v:shape>
            </v:group>
            <v:group style="position:absolute;left:11254;top:3111;width:10;height:2" coordorigin="11254,3111" coordsize="10,2">
              <v:shape style="position:absolute;left:11254;top:3111;width:10;height:2" coordorigin="11254,3111" coordsize="10,0" path="m11254,3111l11263,3111e" filled="false" stroked="true" strokeweight=".48pt" strokecolor="#000000">
                <v:path arrowok="t"/>
              </v:shape>
            </v:group>
            <v:group style="position:absolute;left:11254;top:3131;width:10;height:2" coordorigin="11254,3131" coordsize="10,2">
              <v:shape style="position:absolute;left:11254;top:3131;width:10;height:2" coordorigin="11254,3131" coordsize="10,0" path="m11254,3131l11263,3131e" filled="false" stroked="true" strokeweight=".48pt" strokecolor="#000000">
                <v:path arrowok="t"/>
              </v:shape>
            </v:group>
            <v:group style="position:absolute;left:11254;top:3150;width:10;height:2" coordorigin="11254,3150" coordsize="10,2">
              <v:shape style="position:absolute;left:11254;top:3150;width:10;height:2" coordorigin="11254,3150" coordsize="10,0" path="m11254,3150l11263,3150e" filled="false" stroked="true" strokeweight=".48pt" strokecolor="#000000">
                <v:path arrowok="t"/>
              </v:shape>
            </v:group>
            <v:group style="position:absolute;left:11254;top:3169;width:10;height:2" coordorigin="11254,3169" coordsize="10,2">
              <v:shape style="position:absolute;left:11254;top:3169;width:10;height:2" coordorigin="11254,3169" coordsize="10,0" path="m11254,3169l11263,3169e" filled="false" stroked="true" strokeweight=".48pt" strokecolor="#000000">
                <v:path arrowok="t"/>
              </v:shape>
            </v:group>
            <v:group style="position:absolute;left:11254;top:3188;width:10;height:2" coordorigin="11254,3188" coordsize="10,2">
              <v:shape style="position:absolute;left:11254;top:3188;width:10;height:2" coordorigin="11254,3188" coordsize="10,0" path="m11254,3188l11263,3188e" filled="false" stroked="true" strokeweight=".48pt" strokecolor="#000000">
                <v:path arrowok="t"/>
              </v:shape>
            </v:group>
            <v:group style="position:absolute;left:11254;top:3207;width:10;height:2" coordorigin="11254,3207" coordsize="10,2">
              <v:shape style="position:absolute;left:11254;top:3207;width:10;height:2" coordorigin="11254,3207" coordsize="10,0" path="m11254,3207l11263,3207e" filled="false" stroked="true" strokeweight=".48pt" strokecolor="#000000">
                <v:path arrowok="t"/>
              </v:shape>
            </v:group>
            <v:group style="position:absolute;left:11254;top:3227;width:10;height:2" coordorigin="11254,3227" coordsize="10,2">
              <v:shape style="position:absolute;left:11254;top:3227;width:10;height:2" coordorigin="11254,3227" coordsize="10,0" path="m11254,3227l11263,3227e" filled="false" stroked="true" strokeweight=".48pt" strokecolor="#000000">
                <v:path arrowok="t"/>
              </v:shape>
            </v:group>
            <v:group style="position:absolute;left:11254;top:3246;width:10;height:2" coordorigin="11254,3246" coordsize="10,2">
              <v:shape style="position:absolute;left:11254;top:3246;width:10;height:2" coordorigin="11254,3246" coordsize="10,0" path="m11254,3246l11263,3246e" filled="false" stroked="true" strokeweight=".48pt" strokecolor="#000000">
                <v:path arrowok="t"/>
              </v:shape>
            </v:group>
            <v:group style="position:absolute;left:11254;top:3265;width:10;height:2" coordorigin="11254,3265" coordsize="10,2">
              <v:shape style="position:absolute;left:11254;top:3265;width:10;height:2" coordorigin="11254,3265" coordsize="10,0" path="m11254,3265l11263,3265e" filled="false" stroked="true" strokeweight=".48pt" strokecolor="#000000">
                <v:path arrowok="t"/>
              </v:shape>
            </v:group>
            <v:group style="position:absolute;left:11254;top:3284;width:10;height:2" coordorigin="11254,3284" coordsize="10,2">
              <v:shape style="position:absolute;left:11254;top:3284;width:10;height:2" coordorigin="11254,3284" coordsize="10,0" path="m11254,3284l11263,3284e" filled="false" stroked="true" strokeweight=".48pt" strokecolor="#000000">
                <v:path arrowok="t"/>
              </v:shape>
            </v:group>
            <v:group style="position:absolute;left:11254;top:3303;width:10;height:2" coordorigin="11254,3303" coordsize="10,2">
              <v:shape style="position:absolute;left:11254;top:3303;width:10;height:2" coordorigin="11254,3303" coordsize="10,0" path="m11254,3303l11263,3303e" filled="false" stroked="true" strokeweight=".48pt" strokecolor="#000000">
                <v:path arrowok="t"/>
              </v:shape>
            </v:group>
            <v:group style="position:absolute;left:11254;top:3323;width:10;height:2" coordorigin="11254,3323" coordsize="10,2">
              <v:shape style="position:absolute;left:11254;top:3323;width:10;height:2" coordorigin="11254,3323" coordsize="10,0" path="m11254,3323l11263,3323e" filled="false" stroked="true" strokeweight=".48pt" strokecolor="#000000">
                <v:path arrowok="t"/>
              </v:shape>
            </v:group>
            <v:group style="position:absolute;left:11254;top:3342;width:10;height:2" coordorigin="11254,3342" coordsize="10,2">
              <v:shape style="position:absolute;left:11254;top:3342;width:10;height:2" coordorigin="11254,3342" coordsize="10,0" path="m11254,3342l11263,3342e" filled="false" stroked="true" strokeweight=".48pt" strokecolor="#000000">
                <v:path arrowok="t"/>
              </v:shape>
            </v:group>
            <v:group style="position:absolute;left:11254;top:3361;width:10;height:2" coordorigin="11254,3361" coordsize="10,2">
              <v:shape style="position:absolute;left:11254;top:3361;width:10;height:2" coordorigin="11254,3361" coordsize="10,0" path="m11254,3361l11263,3361e" filled="false" stroked="true" strokeweight=".48pt" strokecolor="#000000">
                <v:path arrowok="t"/>
              </v:shape>
            </v:group>
            <v:group style="position:absolute;left:11254;top:3380;width:10;height:2" coordorigin="11254,3380" coordsize="10,2">
              <v:shape style="position:absolute;left:11254;top:3380;width:10;height:2" coordorigin="11254,3380" coordsize="10,0" path="m11254,3380l11263,3380e" filled="false" stroked="true" strokeweight=".48pt" strokecolor="#000000">
                <v:path arrowok="t"/>
              </v:shape>
            </v:group>
            <v:group style="position:absolute;left:11254;top:3399;width:10;height:2" coordorigin="11254,3399" coordsize="10,2">
              <v:shape style="position:absolute;left:11254;top:3399;width:10;height:2" coordorigin="11254,3399" coordsize="10,0" path="m11254,3399l11263,3399e" filled="false" stroked="true" strokeweight=".48pt" strokecolor="#000000">
                <v:path arrowok="t"/>
              </v:shape>
            </v:group>
            <v:group style="position:absolute;left:11254;top:3419;width:10;height:2" coordorigin="11254,3419" coordsize="10,2">
              <v:shape style="position:absolute;left:11254;top:3419;width:10;height:2" coordorigin="11254,3419" coordsize="10,0" path="m11254,3419l11263,3419e" filled="false" stroked="true" strokeweight=".48pt" strokecolor="#000000">
                <v:path arrowok="t"/>
              </v:shape>
            </v:group>
            <v:group style="position:absolute;left:11254;top:3438;width:10;height:2" coordorigin="11254,3438" coordsize="10,2">
              <v:shape style="position:absolute;left:11254;top:3438;width:10;height:2" coordorigin="11254,3438" coordsize="10,0" path="m11254,3438l11263,3438e" filled="false" stroked="true" strokeweight=".48pt" strokecolor="#000000">
                <v:path arrowok="t"/>
              </v:shape>
            </v:group>
            <v:group style="position:absolute;left:11254;top:3457;width:10;height:2" coordorigin="11254,3457" coordsize="10,2">
              <v:shape style="position:absolute;left:11254;top:3457;width:10;height:2" coordorigin="11254,3457" coordsize="10,0" path="m11254,3457l11263,3457e" filled="false" stroked="true" strokeweight=".48pt" strokecolor="#000000">
                <v:path arrowok="t"/>
              </v:shape>
            </v:group>
            <v:group style="position:absolute;left:11254;top:3476;width:10;height:2" coordorigin="11254,3476" coordsize="10,2">
              <v:shape style="position:absolute;left:11254;top:3476;width:10;height:2" coordorigin="11254,3476" coordsize="10,0" path="m11254,3476l11263,3476e" filled="false" stroked="true" strokeweight=".48pt" strokecolor="#000000">
                <v:path arrowok="t"/>
              </v:shape>
            </v:group>
            <v:group style="position:absolute;left:11252;top:1748;width:12;height:2" coordorigin="11252,1748" coordsize="12,2">
              <v:shape style="position:absolute;left:11252;top:1748;width:12;height:2" coordorigin="11252,1748" coordsize="12,0" path="m11252,1748l11264,1748e" filled="false" stroked="true" strokeweight=".6pt" strokecolor="#000000">
                <v:path arrowok="t"/>
              </v:shape>
            </v:group>
            <v:group style="position:absolute;left:11252;top:1767;width:12;height:2" coordorigin="11252,1767" coordsize="12,2">
              <v:shape style="position:absolute;left:11252;top:1767;width:12;height:2" coordorigin="11252,1767" coordsize="12,0" path="m11252,1767l11264,1767e" filled="false" stroked="true" strokeweight=".6pt" strokecolor="#000000">
                <v:path arrowok="t"/>
              </v:shape>
            </v:group>
            <v:group style="position:absolute;left:11252;top:1787;width:12;height:2" coordorigin="11252,1787" coordsize="12,2">
              <v:shape style="position:absolute;left:11252;top:1787;width:12;height:2" coordorigin="11252,1787" coordsize="12,0" path="m11252,1787l11264,1787e" filled="false" stroked="true" strokeweight=".6pt" strokecolor="#000000">
                <v:path arrowok="t"/>
              </v:shape>
            </v:group>
            <v:group style="position:absolute;left:11252;top:1806;width:12;height:2" coordorigin="11252,1806" coordsize="12,2">
              <v:shape style="position:absolute;left:11252;top:1806;width:12;height:2" coordorigin="11252,1806" coordsize="12,0" path="m11252,1806l11264,1806e" filled="false" stroked="true" strokeweight=".6pt" strokecolor="#000000">
                <v:path arrowok="t"/>
              </v:shape>
            </v:group>
            <v:group style="position:absolute;left:11252;top:1825;width:12;height:2" coordorigin="11252,1825" coordsize="12,2">
              <v:shape style="position:absolute;left:11252;top:1825;width:12;height:2" coordorigin="11252,1825" coordsize="12,0" path="m11252,1825l11264,1825e" filled="false" stroked="true" strokeweight=".6pt" strokecolor="#000000">
                <v:path arrowok="t"/>
              </v:shape>
            </v:group>
            <v:group style="position:absolute;left:11252;top:1844;width:12;height:2" coordorigin="11252,1844" coordsize="12,2">
              <v:shape style="position:absolute;left:11252;top:1844;width:12;height:2" coordorigin="11252,1844" coordsize="12,0" path="m11252,1844l11264,1844e" filled="false" stroked="true" strokeweight=".6pt" strokecolor="#000000">
                <v:path arrowok="t"/>
              </v:shape>
            </v:group>
            <v:group style="position:absolute;left:11252;top:1863;width:12;height:2" coordorigin="11252,1863" coordsize="12,2">
              <v:shape style="position:absolute;left:11252;top:1863;width:12;height:2" coordorigin="11252,1863" coordsize="12,0" path="m11252,1863l11264,1863e" filled="false" stroked="true" strokeweight=".6pt" strokecolor="#000000">
                <v:path arrowok="t"/>
              </v:shape>
            </v:group>
            <v:group style="position:absolute;left:11252;top:1883;width:12;height:2" coordorigin="11252,1883" coordsize="12,2">
              <v:shape style="position:absolute;left:11252;top:1883;width:12;height:2" coordorigin="11252,1883" coordsize="12,0" path="m11252,1883l11264,1883e" filled="false" stroked="true" strokeweight=".6pt" strokecolor="#000000">
                <v:path arrowok="t"/>
              </v:shape>
            </v:group>
            <v:group style="position:absolute;left:11252;top:1902;width:12;height:2" coordorigin="11252,1902" coordsize="12,2">
              <v:shape style="position:absolute;left:11252;top:1902;width:12;height:2" coordorigin="11252,1902" coordsize="12,0" path="m11252,1902l11264,1902e" filled="false" stroked="true" strokeweight=".6pt" strokecolor="#000000">
                <v:path arrowok="t"/>
              </v:shape>
            </v:group>
            <v:group style="position:absolute;left:11252;top:1921;width:12;height:2" coordorigin="11252,1921" coordsize="12,2">
              <v:shape style="position:absolute;left:11252;top:1921;width:12;height:2" coordorigin="11252,1921" coordsize="12,0" path="m11252,1921l11264,1921e" filled="false" stroked="true" strokeweight=".6pt" strokecolor="#000000">
                <v:path arrowok="t"/>
              </v:shape>
            </v:group>
            <v:group style="position:absolute;left:11252;top:1940;width:12;height:2" coordorigin="11252,1940" coordsize="12,2">
              <v:shape style="position:absolute;left:11252;top:1940;width:12;height:2" coordorigin="11252,1940" coordsize="12,0" path="m11252,1940l11264,1940e" filled="false" stroked="true" strokeweight=".6pt" strokecolor="#000000">
                <v:path arrowok="t"/>
              </v:shape>
            </v:group>
            <v:group style="position:absolute;left:11252;top:1959;width:12;height:2" coordorigin="11252,1959" coordsize="12,2">
              <v:shape style="position:absolute;left:11252;top:1959;width:12;height:2" coordorigin="11252,1959" coordsize="12,0" path="m11252,1959l11264,1959e" filled="false" stroked="true" strokeweight=".6pt" strokecolor="#000000">
                <v:path arrowok="t"/>
              </v:shape>
            </v:group>
            <v:group style="position:absolute;left:11252;top:1979;width:12;height:2" coordorigin="11252,1979" coordsize="12,2">
              <v:shape style="position:absolute;left:11252;top:1979;width:12;height:2" coordorigin="11252,1979" coordsize="12,0" path="m11252,1979l11264,1979e" filled="false" stroked="true" strokeweight=".6pt" strokecolor="#000000">
                <v:path arrowok="t"/>
              </v:shape>
            </v:group>
            <v:group style="position:absolute;left:11252;top:1998;width:12;height:2" coordorigin="11252,1998" coordsize="12,2">
              <v:shape style="position:absolute;left:11252;top:1998;width:12;height:2" coordorigin="11252,1998" coordsize="12,0" path="m11252,1998l11264,1998e" filled="false" stroked="true" strokeweight=".6pt" strokecolor="#000000">
                <v:path arrowok="t"/>
              </v:shape>
            </v:group>
            <v:group style="position:absolute;left:11252;top:2017;width:12;height:2" coordorigin="11252,2017" coordsize="12,2">
              <v:shape style="position:absolute;left:11252;top:2017;width:12;height:2" coordorigin="11252,2017" coordsize="12,0" path="m11252,2017l11264,2017e" filled="false" stroked="true" strokeweight=".6pt" strokecolor="#000000">
                <v:path arrowok="t"/>
              </v:shape>
            </v:group>
            <v:group style="position:absolute;left:11252;top:2036;width:12;height:2" coordorigin="11252,2036" coordsize="12,2">
              <v:shape style="position:absolute;left:11252;top:2036;width:12;height:2" coordorigin="11252,2036" coordsize="12,0" path="m11252,2036l11264,2036e" filled="false" stroked="true" strokeweight=".6pt" strokecolor="#000000">
                <v:path arrowok="t"/>
              </v:shape>
            </v:group>
            <v:group style="position:absolute;left:11252;top:2055;width:12;height:2" coordorigin="11252,2055" coordsize="12,2">
              <v:shape style="position:absolute;left:11252;top:2055;width:12;height:2" coordorigin="11252,2055" coordsize="12,0" path="m11252,2055l11264,2055e" filled="false" stroked="true" strokeweight=".6pt" strokecolor="#000000">
                <v:path arrowok="t"/>
              </v:shape>
            </v:group>
            <v:group style="position:absolute;left:11252;top:2075;width:12;height:2" coordorigin="11252,2075" coordsize="12,2">
              <v:shape style="position:absolute;left:11252;top:2075;width:12;height:2" coordorigin="11252,2075" coordsize="12,0" path="m11252,2075l11264,2075e" filled="false" stroked="true" strokeweight=".6pt" strokecolor="#000000">
                <v:path arrowok="t"/>
              </v:shape>
            </v:group>
            <v:group style="position:absolute;left:11252;top:2094;width:12;height:2" coordorigin="11252,2094" coordsize="12,2">
              <v:shape style="position:absolute;left:11252;top:2094;width:12;height:2" coordorigin="11252,2094" coordsize="12,0" path="m11252,2094l11264,2094e" filled="false" stroked="true" strokeweight=".6pt" strokecolor="#000000">
                <v:path arrowok="t"/>
              </v:shape>
            </v:group>
            <v:group style="position:absolute;left:11252;top:2113;width:12;height:2" coordorigin="11252,2113" coordsize="12,2">
              <v:shape style="position:absolute;left:11252;top:2113;width:12;height:2" coordorigin="11252,2113" coordsize="12,0" path="m11252,2113l11264,2113e" filled="false" stroked="true" strokeweight=".6pt" strokecolor="#000000">
                <v:path arrowok="t"/>
              </v:shape>
            </v:group>
            <v:group style="position:absolute;left:11252;top:2132;width:12;height:2" coordorigin="11252,2132" coordsize="12,2">
              <v:shape style="position:absolute;left:11252;top:2132;width:12;height:2" coordorigin="11252,2132" coordsize="12,0" path="m11252,2132l11264,2132e" filled="false" stroked="true" strokeweight=".6pt" strokecolor="#000000">
                <v:path arrowok="t"/>
              </v:shape>
            </v:group>
            <v:group style="position:absolute;left:11252;top:2151;width:12;height:2" coordorigin="11252,2151" coordsize="12,2">
              <v:shape style="position:absolute;left:11252;top:2151;width:12;height:2" coordorigin="11252,2151" coordsize="12,0" path="m11252,2151l11264,2151e" filled="false" stroked="true" strokeweight=".6pt" strokecolor="#000000">
                <v:path arrowok="t"/>
              </v:shape>
            </v:group>
            <v:group style="position:absolute;left:11252;top:2171;width:12;height:2" coordorigin="11252,2171" coordsize="12,2">
              <v:shape style="position:absolute;left:11252;top:2171;width:12;height:2" coordorigin="11252,2171" coordsize="12,0" path="m11252,2171l11264,2171e" filled="false" stroked="true" strokeweight=".6pt" strokecolor="#000000">
                <v:path arrowok="t"/>
              </v:shape>
            </v:group>
            <v:group style="position:absolute;left:11252;top:2190;width:12;height:2" coordorigin="11252,2190" coordsize="12,2">
              <v:shape style="position:absolute;left:11252;top:2190;width:12;height:2" coordorigin="11252,2190" coordsize="12,0" path="m11252,2190l11264,2190e" filled="false" stroked="true" strokeweight=".6pt" strokecolor="#000000">
                <v:path arrowok="t"/>
              </v:shape>
            </v:group>
            <v:group style="position:absolute;left:11252;top:2209;width:12;height:2" coordorigin="11252,2209" coordsize="12,2">
              <v:shape style="position:absolute;left:11252;top:2209;width:12;height:2" coordorigin="11252,2209" coordsize="12,0" path="m11252,2209l11264,2209e" filled="false" stroked="true" strokeweight=".6pt" strokecolor="#000000">
                <v:path arrowok="t"/>
              </v:shape>
            </v:group>
            <v:group style="position:absolute;left:11252;top:2228;width:12;height:2" coordorigin="11252,2228" coordsize="12,2">
              <v:shape style="position:absolute;left:11252;top:2228;width:12;height:2" coordorigin="11252,2228" coordsize="12,0" path="m11252,2228l11264,2228e" filled="false" stroked="true" strokeweight=".6pt" strokecolor="#000000">
                <v:path arrowok="t"/>
              </v:shape>
            </v:group>
            <v:group style="position:absolute;left:11252;top:2247;width:12;height:2" coordorigin="11252,2247" coordsize="12,2">
              <v:shape style="position:absolute;left:11252;top:2247;width:12;height:2" coordorigin="11252,2247" coordsize="12,0" path="m11252,2247l11264,2247e" filled="false" stroked="true" strokeweight=".6pt" strokecolor="#000000">
                <v:path arrowok="t"/>
              </v:shape>
            </v:group>
            <v:group style="position:absolute;left:11252;top:2267;width:12;height:2" coordorigin="11252,2267" coordsize="12,2">
              <v:shape style="position:absolute;left:11252;top:2267;width:12;height:2" coordorigin="11252,2267" coordsize="12,0" path="m11252,2267l11264,2267e" filled="false" stroked="true" strokeweight=".6pt" strokecolor="#000000">
                <v:path arrowok="t"/>
              </v:shape>
            </v:group>
            <v:group style="position:absolute;left:11252;top:2286;width:12;height:2" coordorigin="11252,2286" coordsize="12,2">
              <v:shape style="position:absolute;left:11252;top:2286;width:12;height:2" coordorigin="11252,2286" coordsize="12,0" path="m11252,2286l11264,2286e" filled="false" stroked="true" strokeweight=".6pt" strokecolor="#000000">
                <v:path arrowok="t"/>
              </v:shape>
            </v:group>
            <v:group style="position:absolute;left:11252;top:2305;width:12;height:2" coordorigin="11252,2305" coordsize="12,2">
              <v:shape style="position:absolute;left:11252;top:2305;width:12;height:2" coordorigin="11252,2305" coordsize="12,0" path="m11252,2305l11264,2305e" filled="false" stroked="true" strokeweight=".6pt" strokecolor="#000000">
                <v:path arrowok="t"/>
              </v:shape>
            </v:group>
            <v:group style="position:absolute;left:11252;top:2324;width:12;height:2" coordorigin="11252,2324" coordsize="12,2">
              <v:shape style="position:absolute;left:11252;top:2324;width:12;height:2" coordorigin="11252,2324" coordsize="12,0" path="m11252,2324l11264,2324e" filled="false" stroked="true" strokeweight=".6pt" strokecolor="#000000">
                <v:path arrowok="t"/>
              </v:shape>
            </v:group>
            <v:group style="position:absolute;left:11252;top:2343;width:12;height:2" coordorigin="11252,2343" coordsize="12,2">
              <v:shape style="position:absolute;left:11252;top:2343;width:12;height:2" coordorigin="11252,2343" coordsize="12,0" path="m11252,2343l11264,2343e" filled="false" stroked="true" strokeweight=".6pt" strokecolor="#000000">
                <v:path arrowok="t"/>
              </v:shape>
            </v:group>
            <v:group style="position:absolute;left:11252;top:2363;width:12;height:2" coordorigin="11252,2363" coordsize="12,2">
              <v:shape style="position:absolute;left:11252;top:2363;width:12;height:2" coordorigin="11252,2363" coordsize="12,0" path="m11252,2363l11264,2363e" filled="false" stroked="true" strokeweight=".6pt" strokecolor="#000000">
                <v:path arrowok="t"/>
              </v:shape>
            </v:group>
            <v:group style="position:absolute;left:11252;top:2382;width:12;height:2" coordorigin="11252,2382" coordsize="12,2">
              <v:shape style="position:absolute;left:11252;top:2382;width:12;height:2" coordorigin="11252,2382" coordsize="12,0" path="m11252,2382l11264,2382e" filled="false" stroked="true" strokeweight=".6pt" strokecolor="#000000">
                <v:path arrowok="t"/>
              </v:shape>
            </v:group>
            <v:group style="position:absolute;left:11252;top:2401;width:12;height:2" coordorigin="11252,2401" coordsize="12,2">
              <v:shape style="position:absolute;left:11252;top:2401;width:12;height:2" coordorigin="11252,2401" coordsize="12,0" path="m11252,2401l11264,2401e" filled="false" stroked="true" strokeweight=".6pt" strokecolor="#000000">
                <v:path arrowok="t"/>
              </v:shape>
            </v:group>
            <v:group style="position:absolute;left:11252;top:2420;width:12;height:2" coordorigin="11252,2420" coordsize="12,2">
              <v:shape style="position:absolute;left:11252;top:2420;width:12;height:2" coordorigin="11252,2420" coordsize="12,0" path="m11252,2420l11264,2420e" filled="false" stroked="true" strokeweight=".6pt" strokecolor="#000000">
                <v:path arrowok="t"/>
              </v:shape>
            </v:group>
            <v:group style="position:absolute;left:11252;top:2439;width:12;height:2" coordorigin="11252,2439" coordsize="12,2">
              <v:shape style="position:absolute;left:11252;top:2439;width:12;height:2" coordorigin="11252,2439" coordsize="12,0" path="m11252,2439l11264,2439e" filled="false" stroked="true" strokeweight=".6pt" strokecolor="#000000">
                <v:path arrowok="t"/>
              </v:shape>
            </v:group>
            <v:group style="position:absolute;left:11252;top:2459;width:12;height:2" coordorigin="11252,2459" coordsize="12,2">
              <v:shape style="position:absolute;left:11252;top:2459;width:12;height:2" coordorigin="11252,2459" coordsize="12,0" path="m11252,2459l11264,2459e" filled="false" stroked="true" strokeweight=".6pt" strokecolor="#000000">
                <v:path arrowok="t"/>
              </v:shape>
            </v:group>
            <v:group style="position:absolute;left:11252;top:2478;width:12;height:2" coordorigin="11252,2478" coordsize="12,2">
              <v:shape style="position:absolute;left:11252;top:2478;width:12;height:2" coordorigin="11252,2478" coordsize="12,0" path="m11252,2478l11264,2478e" filled="false" stroked="true" strokeweight=".6pt" strokecolor="#000000">
                <v:path arrowok="t"/>
              </v:shape>
            </v:group>
            <v:group style="position:absolute;left:11252;top:2497;width:12;height:2" coordorigin="11252,2497" coordsize="12,2">
              <v:shape style="position:absolute;left:11252;top:2497;width:12;height:2" coordorigin="11252,2497" coordsize="12,0" path="m11252,2497l11264,2497e" filled="false" stroked="true" strokeweight=".6pt" strokecolor="#000000">
                <v:path arrowok="t"/>
              </v:shape>
            </v:group>
            <v:group style="position:absolute;left:11252;top:2516;width:12;height:2" coordorigin="11252,2516" coordsize="12,2">
              <v:shape style="position:absolute;left:11252;top:2516;width:12;height:2" coordorigin="11252,2516" coordsize="12,0" path="m11252,2516l11264,2516e" filled="false" stroked="true" strokeweight=".6pt" strokecolor="#000000">
                <v:path arrowok="t"/>
              </v:shape>
            </v:group>
            <v:group style="position:absolute;left:11252;top:2535;width:12;height:2" coordorigin="11252,2535" coordsize="12,2">
              <v:shape style="position:absolute;left:11252;top:2535;width:12;height:2" coordorigin="11252,2535" coordsize="12,0" path="m11252,2535l11264,2535e" filled="false" stroked="true" strokeweight=".6pt" strokecolor="#000000">
                <v:path arrowok="t"/>
              </v:shape>
            </v:group>
            <v:group style="position:absolute;left:11252;top:2555;width:12;height:2" coordorigin="11252,2555" coordsize="12,2">
              <v:shape style="position:absolute;left:11252;top:2555;width:12;height:2" coordorigin="11252,2555" coordsize="12,0" path="m11252,2555l11264,2555e" filled="false" stroked="true" strokeweight=".6pt" strokecolor="#000000">
                <v:path arrowok="t"/>
              </v:shape>
            </v:group>
            <v:group style="position:absolute;left:11252;top:2574;width:12;height:2" coordorigin="11252,2574" coordsize="12,2">
              <v:shape style="position:absolute;left:11252;top:2574;width:12;height:2" coordorigin="11252,2574" coordsize="12,0" path="m11252,2574l11264,2574e" filled="false" stroked="true" strokeweight=".6pt" strokecolor="#000000">
                <v:path arrowok="t"/>
              </v:shape>
            </v:group>
            <v:group style="position:absolute;left:11252;top:2593;width:12;height:2" coordorigin="11252,2593" coordsize="12,2">
              <v:shape style="position:absolute;left:11252;top:2593;width:12;height:2" coordorigin="11252,2593" coordsize="12,0" path="m11252,2593l11264,2593e" filled="false" stroked="true" strokeweight=".6pt" strokecolor="#000000">
                <v:path arrowok="t"/>
              </v:shape>
            </v:group>
            <v:group style="position:absolute;left:11252;top:2612;width:12;height:2" coordorigin="11252,2612" coordsize="12,2">
              <v:shape style="position:absolute;left:11252;top:2612;width:12;height:2" coordorigin="11252,2612" coordsize="12,0" path="m11252,2612l11264,2612e" filled="false" stroked="true" strokeweight=".6pt" strokecolor="#000000">
                <v:path arrowok="t"/>
              </v:shape>
            </v:group>
            <v:group style="position:absolute;left:11252;top:2631;width:12;height:2" coordorigin="11252,2631" coordsize="12,2">
              <v:shape style="position:absolute;left:11252;top:2631;width:12;height:2" coordorigin="11252,2631" coordsize="12,0" path="m11252,2631l11264,2631e" filled="false" stroked="true" strokeweight=".6pt" strokecolor="#000000">
                <v:path arrowok="t"/>
              </v:shape>
            </v:group>
            <v:group style="position:absolute;left:11252;top:2651;width:12;height:2" coordorigin="11252,2651" coordsize="12,2">
              <v:shape style="position:absolute;left:11252;top:2651;width:12;height:2" coordorigin="11252,2651" coordsize="12,0" path="m11252,2651l11264,2651e" filled="false" stroked="true" strokeweight=".6pt" strokecolor="#000000">
                <v:path arrowok="t"/>
              </v:shape>
            </v:group>
            <v:group style="position:absolute;left:11252;top:2670;width:12;height:2" coordorigin="11252,2670" coordsize="12,2">
              <v:shape style="position:absolute;left:11252;top:2670;width:12;height:2" coordorigin="11252,2670" coordsize="12,0" path="m11252,2670l11264,2670e" filled="false" stroked="true" strokeweight=".6pt" strokecolor="#000000">
                <v:path arrowok="t"/>
              </v:shape>
            </v:group>
            <v:group style="position:absolute;left:11252;top:2689;width:12;height:2" coordorigin="11252,2689" coordsize="12,2">
              <v:shape style="position:absolute;left:11252;top:2689;width:12;height:2" coordorigin="11252,2689" coordsize="12,0" path="m11252,2689l11264,2689e" filled="false" stroked="true" strokeweight=".6pt" strokecolor="#000000">
                <v:path arrowok="t"/>
              </v:shape>
            </v:group>
            <v:group style="position:absolute;left:11252;top:2708;width:12;height:2" coordorigin="11252,2708" coordsize="12,2">
              <v:shape style="position:absolute;left:11252;top:2708;width:12;height:2" coordorigin="11252,2708" coordsize="12,0" path="m11252,2708l11264,2708e" filled="false" stroked="true" strokeweight=".6pt" strokecolor="#000000">
                <v:path arrowok="t"/>
              </v:shape>
            </v:group>
            <v:group style="position:absolute;left:11252;top:2727;width:12;height:2" coordorigin="11252,2727" coordsize="12,2">
              <v:shape style="position:absolute;left:11252;top:2727;width:12;height:2" coordorigin="11252,2727" coordsize="12,0" path="m11252,2727l11264,2727e" filled="false" stroked="true" strokeweight=".6pt" strokecolor="#000000">
                <v:path arrowok="t"/>
              </v:shape>
            </v:group>
            <v:group style="position:absolute;left:11252;top:2747;width:12;height:2" coordorigin="11252,2747" coordsize="12,2">
              <v:shape style="position:absolute;left:11252;top:2747;width:12;height:2" coordorigin="11252,2747" coordsize="12,0" path="m11252,2747l11264,2747e" filled="false" stroked="true" strokeweight=".6pt" strokecolor="#000000">
                <v:path arrowok="t"/>
              </v:shape>
            </v:group>
            <v:group style="position:absolute;left:11252;top:2766;width:12;height:2" coordorigin="11252,2766" coordsize="12,2">
              <v:shape style="position:absolute;left:11252;top:2766;width:12;height:2" coordorigin="11252,2766" coordsize="12,0" path="m11252,2766l11264,2766e" filled="false" stroked="true" strokeweight=".6pt" strokecolor="#000000">
                <v:path arrowok="t"/>
              </v:shape>
            </v:group>
            <v:group style="position:absolute;left:11252;top:2785;width:12;height:2" coordorigin="11252,2785" coordsize="12,2">
              <v:shape style="position:absolute;left:11252;top:2785;width:12;height:2" coordorigin="11252,2785" coordsize="12,0" path="m11252,2785l11264,2785e" filled="false" stroked="true" strokeweight=".6pt" strokecolor="#000000">
                <v:path arrowok="t"/>
              </v:shape>
            </v:group>
            <v:group style="position:absolute;left:11252;top:2804;width:12;height:2" coordorigin="11252,2804" coordsize="12,2">
              <v:shape style="position:absolute;left:11252;top:2804;width:12;height:2" coordorigin="11252,2804" coordsize="12,0" path="m11252,2804l11264,2804e" filled="false" stroked="true" strokeweight=".6pt" strokecolor="#000000">
                <v:path arrowok="t"/>
              </v:shape>
            </v:group>
            <v:group style="position:absolute;left:11252;top:2823;width:12;height:2" coordorigin="11252,2823" coordsize="12,2">
              <v:shape style="position:absolute;left:11252;top:2823;width:12;height:2" coordorigin="11252,2823" coordsize="12,0" path="m11252,2823l11264,2823e" filled="false" stroked="true" strokeweight=".6pt" strokecolor="#000000">
                <v:path arrowok="t"/>
              </v:shape>
            </v:group>
            <v:group style="position:absolute;left:11252;top:2843;width:12;height:2" coordorigin="11252,2843" coordsize="12,2">
              <v:shape style="position:absolute;left:11252;top:2843;width:12;height:2" coordorigin="11252,2843" coordsize="12,0" path="m11252,2843l11264,2843e" filled="false" stroked="true" strokeweight=".6pt" strokecolor="#000000">
                <v:path arrowok="t"/>
              </v:shape>
            </v:group>
            <v:group style="position:absolute;left:11252;top:2862;width:12;height:2" coordorigin="11252,2862" coordsize="12,2">
              <v:shape style="position:absolute;left:11252;top:2862;width:12;height:2" coordorigin="11252,2862" coordsize="12,0" path="m11252,2862l11264,2862e" filled="false" stroked="true" strokeweight=".6pt" strokecolor="#000000">
                <v:path arrowok="t"/>
              </v:shape>
            </v:group>
            <v:group style="position:absolute;left:11252;top:2881;width:12;height:2" coordorigin="11252,2881" coordsize="12,2">
              <v:shape style="position:absolute;left:11252;top:2881;width:12;height:2" coordorigin="11252,2881" coordsize="12,0" path="m11252,2881l11264,2881e" filled="false" stroked="true" strokeweight=".6pt" strokecolor="#000000">
                <v:path arrowok="t"/>
              </v:shape>
            </v:group>
            <v:group style="position:absolute;left:11252;top:2900;width:12;height:2" coordorigin="11252,2900" coordsize="12,2">
              <v:shape style="position:absolute;left:11252;top:2900;width:12;height:2" coordorigin="11252,2900" coordsize="12,0" path="m11252,2900l11264,2900e" filled="false" stroked="true" strokeweight=".6pt" strokecolor="#000000">
                <v:path arrowok="t"/>
              </v:shape>
            </v:group>
            <v:group style="position:absolute;left:11252;top:2919;width:12;height:2" coordorigin="11252,2919" coordsize="12,2">
              <v:shape style="position:absolute;left:11252;top:2919;width:12;height:2" coordorigin="11252,2919" coordsize="12,0" path="m11252,2919l11264,2919e" filled="false" stroked="true" strokeweight=".6pt" strokecolor="#000000">
                <v:path arrowok="t"/>
              </v:shape>
            </v:group>
            <v:group style="position:absolute;left:11252;top:2939;width:12;height:2" coordorigin="11252,2939" coordsize="12,2">
              <v:shape style="position:absolute;left:11252;top:2939;width:12;height:2" coordorigin="11252,2939" coordsize="12,0" path="m11252,2939l11264,2939e" filled="false" stroked="true" strokeweight=".6pt" strokecolor="#000000">
                <v:path arrowok="t"/>
              </v:shape>
            </v:group>
            <v:group style="position:absolute;left:11252;top:2958;width:12;height:2" coordorigin="11252,2958" coordsize="12,2">
              <v:shape style="position:absolute;left:11252;top:2958;width:12;height:2" coordorigin="11252,2958" coordsize="12,0" path="m11252,2958l11264,2958e" filled="false" stroked="true" strokeweight=".6pt" strokecolor="#000000">
                <v:path arrowok="t"/>
              </v:shape>
            </v:group>
            <v:group style="position:absolute;left:11252;top:2977;width:12;height:2" coordorigin="11252,2977" coordsize="12,2">
              <v:shape style="position:absolute;left:11252;top:2977;width:12;height:2" coordorigin="11252,2977" coordsize="12,0" path="m11252,2977l11264,2977e" filled="false" stroked="true" strokeweight=".6pt" strokecolor="#000000">
                <v:path arrowok="t"/>
              </v:shape>
            </v:group>
            <v:group style="position:absolute;left:11252;top:2996;width:12;height:2" coordorigin="11252,2996" coordsize="12,2">
              <v:shape style="position:absolute;left:11252;top:2996;width:12;height:2" coordorigin="11252,2996" coordsize="12,0" path="m11252,2996l11264,2996e" filled="false" stroked="true" strokeweight=".6pt" strokecolor="#000000">
                <v:path arrowok="t"/>
              </v:shape>
            </v:group>
            <v:group style="position:absolute;left:11252;top:3015;width:12;height:2" coordorigin="11252,3015" coordsize="12,2">
              <v:shape style="position:absolute;left:11252;top:3015;width:12;height:2" coordorigin="11252,3015" coordsize="12,0" path="m11252,3015l11264,3015e" filled="false" stroked="true" strokeweight=".6pt" strokecolor="#000000">
                <v:path arrowok="t"/>
              </v:shape>
            </v:group>
            <v:group style="position:absolute;left:11252;top:3035;width:12;height:2" coordorigin="11252,3035" coordsize="12,2">
              <v:shape style="position:absolute;left:11252;top:3035;width:12;height:2" coordorigin="11252,3035" coordsize="12,0" path="m11252,3035l11264,3035e" filled="false" stroked="true" strokeweight=".6pt" strokecolor="#000000">
                <v:path arrowok="t"/>
              </v:shape>
            </v:group>
            <v:group style="position:absolute;left:11252;top:3054;width:12;height:2" coordorigin="11252,3054" coordsize="12,2">
              <v:shape style="position:absolute;left:11252;top:3054;width:12;height:2" coordorigin="11252,3054" coordsize="12,0" path="m11252,3054l11264,3054e" filled="false" stroked="true" strokeweight=".6pt" strokecolor="#000000">
                <v:path arrowok="t"/>
              </v:shape>
            </v:group>
            <v:group style="position:absolute;left:11252;top:3073;width:12;height:2" coordorigin="11252,3073" coordsize="12,2">
              <v:shape style="position:absolute;left:11252;top:3073;width:12;height:2" coordorigin="11252,3073" coordsize="12,0" path="m11252,3073l11264,3073e" filled="false" stroked="true" strokeweight=".6pt" strokecolor="#000000">
                <v:path arrowok="t"/>
              </v:shape>
            </v:group>
            <v:group style="position:absolute;left:11252;top:3092;width:12;height:2" coordorigin="11252,3092" coordsize="12,2">
              <v:shape style="position:absolute;left:11252;top:3092;width:12;height:2" coordorigin="11252,3092" coordsize="12,0" path="m11252,3092l11264,3092e" filled="false" stroked="true" strokeweight=".6pt" strokecolor="#000000">
                <v:path arrowok="t"/>
              </v:shape>
            </v:group>
            <v:group style="position:absolute;left:11252;top:3111;width:12;height:2" coordorigin="11252,3111" coordsize="12,2">
              <v:shape style="position:absolute;left:11252;top:3111;width:12;height:2" coordorigin="11252,3111" coordsize="12,0" path="m11252,3111l11264,3111e" filled="false" stroked="true" strokeweight=".6pt" strokecolor="#000000">
                <v:path arrowok="t"/>
              </v:shape>
            </v:group>
            <v:group style="position:absolute;left:11252;top:3131;width:12;height:2" coordorigin="11252,3131" coordsize="12,2">
              <v:shape style="position:absolute;left:11252;top:3131;width:12;height:2" coordorigin="11252,3131" coordsize="12,0" path="m11252,3131l11264,3131e" filled="false" stroked="true" strokeweight=".6pt" strokecolor="#000000">
                <v:path arrowok="t"/>
              </v:shape>
            </v:group>
            <v:group style="position:absolute;left:11252;top:3150;width:12;height:2" coordorigin="11252,3150" coordsize="12,2">
              <v:shape style="position:absolute;left:11252;top:3150;width:12;height:2" coordorigin="11252,3150" coordsize="12,0" path="m11252,3150l11264,3150e" filled="false" stroked="true" strokeweight=".6pt" strokecolor="#000000">
                <v:path arrowok="t"/>
              </v:shape>
            </v:group>
            <v:group style="position:absolute;left:11252;top:3169;width:12;height:2" coordorigin="11252,3169" coordsize="12,2">
              <v:shape style="position:absolute;left:11252;top:3169;width:12;height:2" coordorigin="11252,3169" coordsize="12,0" path="m11252,3169l11264,3169e" filled="false" stroked="true" strokeweight=".6pt" strokecolor="#000000">
                <v:path arrowok="t"/>
              </v:shape>
            </v:group>
            <v:group style="position:absolute;left:11252;top:3188;width:12;height:2" coordorigin="11252,3188" coordsize="12,2">
              <v:shape style="position:absolute;left:11252;top:3188;width:12;height:2" coordorigin="11252,3188" coordsize="12,0" path="m11252,3188l11264,3188e" filled="false" stroked="true" strokeweight=".6pt" strokecolor="#000000">
                <v:path arrowok="t"/>
              </v:shape>
            </v:group>
            <v:group style="position:absolute;left:11252;top:3207;width:12;height:2" coordorigin="11252,3207" coordsize="12,2">
              <v:shape style="position:absolute;left:11252;top:3207;width:12;height:2" coordorigin="11252,3207" coordsize="12,0" path="m11252,3207l11264,3207e" filled="false" stroked="true" strokeweight=".6pt" strokecolor="#000000">
                <v:path arrowok="t"/>
              </v:shape>
            </v:group>
            <v:group style="position:absolute;left:11252;top:3227;width:12;height:2" coordorigin="11252,3227" coordsize="12,2">
              <v:shape style="position:absolute;left:11252;top:3227;width:12;height:2" coordorigin="11252,3227" coordsize="12,0" path="m11252,3227l11264,3227e" filled="false" stroked="true" strokeweight=".6pt" strokecolor="#000000">
                <v:path arrowok="t"/>
              </v:shape>
            </v:group>
            <v:group style="position:absolute;left:11252;top:3246;width:12;height:2" coordorigin="11252,3246" coordsize="12,2">
              <v:shape style="position:absolute;left:11252;top:3246;width:12;height:2" coordorigin="11252,3246" coordsize="12,0" path="m11252,3246l11264,3246e" filled="false" stroked="true" strokeweight=".6pt" strokecolor="#000000">
                <v:path arrowok="t"/>
              </v:shape>
            </v:group>
            <v:group style="position:absolute;left:11252;top:3265;width:12;height:2" coordorigin="11252,3265" coordsize="12,2">
              <v:shape style="position:absolute;left:11252;top:3265;width:12;height:2" coordorigin="11252,3265" coordsize="12,0" path="m11252,3265l11264,3265e" filled="false" stroked="true" strokeweight=".6pt" strokecolor="#000000">
                <v:path arrowok="t"/>
              </v:shape>
            </v:group>
            <v:group style="position:absolute;left:11252;top:3284;width:12;height:2" coordorigin="11252,3284" coordsize="12,2">
              <v:shape style="position:absolute;left:11252;top:3284;width:12;height:2" coordorigin="11252,3284" coordsize="12,0" path="m11252,3284l11264,3284e" filled="false" stroked="true" strokeweight=".6pt" strokecolor="#000000">
                <v:path arrowok="t"/>
              </v:shape>
            </v:group>
            <v:group style="position:absolute;left:11252;top:3303;width:12;height:2" coordorigin="11252,3303" coordsize="12,2">
              <v:shape style="position:absolute;left:11252;top:3303;width:12;height:2" coordorigin="11252,3303" coordsize="12,0" path="m11252,3303l11264,3303e" filled="false" stroked="true" strokeweight=".6pt" strokecolor="#000000">
                <v:path arrowok="t"/>
              </v:shape>
            </v:group>
            <v:group style="position:absolute;left:11252;top:3323;width:12;height:2" coordorigin="11252,3323" coordsize="12,2">
              <v:shape style="position:absolute;left:11252;top:3323;width:12;height:2" coordorigin="11252,3323" coordsize="12,0" path="m11252,3323l11264,3323e" filled="false" stroked="true" strokeweight=".6pt" strokecolor="#000000">
                <v:path arrowok="t"/>
              </v:shape>
            </v:group>
            <v:group style="position:absolute;left:11252;top:3342;width:12;height:2" coordorigin="11252,3342" coordsize="12,2">
              <v:shape style="position:absolute;left:11252;top:3342;width:12;height:2" coordorigin="11252,3342" coordsize="12,0" path="m11252,3342l11264,3342e" filled="false" stroked="true" strokeweight=".6pt" strokecolor="#000000">
                <v:path arrowok="t"/>
              </v:shape>
            </v:group>
            <v:group style="position:absolute;left:11252;top:3361;width:12;height:2" coordorigin="11252,3361" coordsize="12,2">
              <v:shape style="position:absolute;left:11252;top:3361;width:12;height:2" coordorigin="11252,3361" coordsize="12,0" path="m11252,3361l11264,3361e" filled="false" stroked="true" strokeweight=".6pt" strokecolor="#000000">
                <v:path arrowok="t"/>
              </v:shape>
            </v:group>
            <v:group style="position:absolute;left:11252;top:3380;width:12;height:2" coordorigin="11252,3380" coordsize="12,2">
              <v:shape style="position:absolute;left:11252;top:3380;width:12;height:2" coordorigin="11252,3380" coordsize="12,0" path="m11252,3380l11264,3380e" filled="false" stroked="true" strokeweight=".6pt" strokecolor="#000000">
                <v:path arrowok="t"/>
              </v:shape>
            </v:group>
            <v:group style="position:absolute;left:11252;top:3399;width:12;height:2" coordorigin="11252,3399" coordsize="12,2">
              <v:shape style="position:absolute;left:11252;top:3399;width:12;height:2" coordorigin="11252,3399" coordsize="12,0" path="m11252,3399l11264,3399e" filled="false" stroked="true" strokeweight=".6pt" strokecolor="#000000">
                <v:path arrowok="t"/>
              </v:shape>
            </v:group>
            <v:group style="position:absolute;left:11252;top:3419;width:12;height:2" coordorigin="11252,3419" coordsize="12,2">
              <v:shape style="position:absolute;left:11252;top:3419;width:12;height:2" coordorigin="11252,3419" coordsize="12,0" path="m11252,3419l11264,3419e" filled="false" stroked="true" strokeweight=".6pt" strokecolor="#000000">
                <v:path arrowok="t"/>
              </v:shape>
            </v:group>
            <v:group style="position:absolute;left:11252;top:3438;width:12;height:2" coordorigin="11252,3438" coordsize="12,2">
              <v:shape style="position:absolute;left:11252;top:3438;width:12;height:2" coordorigin="11252,3438" coordsize="12,0" path="m11252,3438l11264,3438e" filled="false" stroked="true" strokeweight=".6pt" strokecolor="#000000">
                <v:path arrowok="t"/>
              </v:shape>
            </v:group>
            <v:group style="position:absolute;left:11252;top:3457;width:12;height:2" coordorigin="11252,3457" coordsize="12,2">
              <v:shape style="position:absolute;left:11252;top:3457;width:12;height:2" coordorigin="11252,3457" coordsize="12,0" path="m11252,3457l11264,3457e" filled="false" stroked="true" strokeweight=".6pt" strokecolor="#000000">
                <v:path arrowok="t"/>
              </v:shape>
            </v:group>
            <v:group style="position:absolute;left:11252;top:3476;width:12;height:2" coordorigin="11252,3476" coordsize="12,2">
              <v:shape style="position:absolute;left:11252;top:3476;width:12;height:2" coordorigin="11252,3476" coordsize="12,0" path="m11252,3476l11264,3476e" filled="false" stroked="true" strokeweight=".6pt" strokecolor="#000000">
                <v:path arrowok="t"/>
              </v:shape>
            </v:group>
            <v:group style="position:absolute;left:11252;top:3495;width:12;height:2" coordorigin="11252,3495" coordsize="12,2">
              <v:shape style="position:absolute;left:11252;top:3495;width:12;height:2" coordorigin="11252,3495" coordsize="12,0" path="m11252,3495l11264,3495e" filled="false" stroked="true" strokeweight=".6pt" strokecolor="#000000">
                <v:path arrowok="t"/>
              </v:shape>
            </v:group>
            <v:group style="position:absolute;left:11254;top:3553;width:10;height:2" coordorigin="11254,3553" coordsize="10,2">
              <v:shape style="position:absolute;left:11254;top:3553;width:10;height:2" coordorigin="11254,3553" coordsize="10,0" path="m11254,3553l11263,3553e" filled="false" stroked="true" strokeweight=".48pt" strokecolor="#000000">
                <v:path arrowok="t"/>
              </v:shape>
            </v:group>
            <v:group style="position:absolute;left:11254;top:3572;width:10;height:2" coordorigin="11254,3572" coordsize="10,2">
              <v:shape style="position:absolute;left:11254;top:3572;width:10;height:2" coordorigin="11254,3572" coordsize="10,0" path="m11254,3572l11263,3572e" filled="false" stroked="true" strokeweight=".48pt" strokecolor="#000000">
                <v:path arrowok="t"/>
              </v:shape>
            </v:group>
            <v:group style="position:absolute;left:11254;top:3591;width:10;height:2" coordorigin="11254,3591" coordsize="10,2">
              <v:shape style="position:absolute;left:11254;top:3591;width:10;height:2" coordorigin="11254,3591" coordsize="10,0" path="m11254,3591l11263,3591e" filled="false" stroked="true" strokeweight=".48pt" strokecolor="#000000">
                <v:path arrowok="t"/>
              </v:shape>
            </v:group>
            <v:group style="position:absolute;left:11254;top:3611;width:10;height:2" coordorigin="11254,3611" coordsize="10,2">
              <v:shape style="position:absolute;left:11254;top:3611;width:10;height:2" coordorigin="11254,3611" coordsize="10,0" path="m11254,3611l11263,3611e" filled="false" stroked="true" strokeweight=".48pt" strokecolor="#000000">
                <v:path arrowok="t"/>
              </v:shape>
            </v:group>
            <v:group style="position:absolute;left:11254;top:3630;width:10;height:2" coordorigin="11254,3630" coordsize="10,2">
              <v:shape style="position:absolute;left:11254;top:3630;width:10;height:2" coordorigin="11254,3630" coordsize="10,0" path="m11254,3630l11263,3630e" filled="false" stroked="true" strokeweight=".48pt" strokecolor="#000000">
                <v:path arrowok="t"/>
              </v:shape>
            </v:group>
            <v:group style="position:absolute;left:11254;top:3649;width:10;height:2" coordorigin="11254,3649" coordsize="10,2">
              <v:shape style="position:absolute;left:11254;top:3649;width:10;height:2" coordorigin="11254,3649" coordsize="10,0" path="m11254,3649l11263,3649e" filled="false" stroked="true" strokeweight=".48pt" strokecolor="#000000">
                <v:path arrowok="t"/>
              </v:shape>
            </v:group>
            <v:group style="position:absolute;left:11254;top:3668;width:10;height:2" coordorigin="11254,3668" coordsize="10,2">
              <v:shape style="position:absolute;left:11254;top:3668;width:10;height:2" coordorigin="11254,3668" coordsize="10,0" path="m11254,3668l11263,3668e" filled="false" stroked="true" strokeweight=".48pt" strokecolor="#000000">
                <v:path arrowok="t"/>
              </v:shape>
            </v:group>
            <v:group style="position:absolute;left:11254;top:3687;width:10;height:2" coordorigin="11254,3687" coordsize="10,2">
              <v:shape style="position:absolute;left:11254;top:3687;width:10;height:2" coordorigin="11254,3687" coordsize="10,0" path="m11254,3687l11263,3687e" filled="false" stroked="true" strokeweight=".48pt" strokecolor="#000000">
                <v:path arrowok="t"/>
              </v:shape>
            </v:group>
            <v:group style="position:absolute;left:11254;top:3707;width:10;height:2" coordorigin="11254,3707" coordsize="10,2">
              <v:shape style="position:absolute;left:11254;top:3707;width:10;height:2" coordorigin="11254,3707" coordsize="10,0" path="m11254,3707l11263,3707e" filled="false" stroked="true" strokeweight=".48pt" strokecolor="#000000">
                <v:path arrowok="t"/>
              </v:shape>
            </v:group>
            <v:group style="position:absolute;left:11254;top:3726;width:10;height:2" coordorigin="11254,3726" coordsize="10,2">
              <v:shape style="position:absolute;left:11254;top:3726;width:10;height:2" coordorigin="11254,3726" coordsize="10,0" path="m11254,3726l11263,3726e" filled="false" stroked="true" strokeweight=".48pt" strokecolor="#000000">
                <v:path arrowok="t"/>
              </v:shape>
            </v:group>
            <v:group style="position:absolute;left:11254;top:3745;width:10;height:2" coordorigin="11254,3745" coordsize="10,2">
              <v:shape style="position:absolute;left:11254;top:3745;width:10;height:2" coordorigin="11254,3745" coordsize="10,0" path="m11254,3745l11263,3745e" filled="false" stroked="true" strokeweight=".48pt" strokecolor="#000000">
                <v:path arrowok="t"/>
              </v:shape>
            </v:group>
            <v:group style="position:absolute;left:11254;top:3764;width:10;height:2" coordorigin="11254,3764" coordsize="10,2">
              <v:shape style="position:absolute;left:11254;top:3764;width:10;height:2" coordorigin="11254,3764" coordsize="10,0" path="m11254,3764l11263,3764e" filled="false" stroked="true" strokeweight=".48pt" strokecolor="#000000">
                <v:path arrowok="t"/>
              </v:shape>
            </v:group>
            <v:group style="position:absolute;left:11254;top:3783;width:10;height:2" coordorigin="11254,3783" coordsize="10,2">
              <v:shape style="position:absolute;left:11254;top:3783;width:10;height:2" coordorigin="11254,3783" coordsize="10,0" path="m11254,3783l11263,3783e" filled="false" stroked="true" strokeweight=".48pt" strokecolor="#000000">
                <v:path arrowok="t"/>
              </v:shape>
            </v:group>
            <v:group style="position:absolute;left:11254;top:3803;width:10;height:2" coordorigin="11254,3803" coordsize="10,2">
              <v:shape style="position:absolute;left:11254;top:3803;width:10;height:2" coordorigin="11254,3803" coordsize="10,0" path="m11254,3803l11263,3803e" filled="false" stroked="true" strokeweight=".48pt" strokecolor="#000000">
                <v:path arrowok="t"/>
              </v:shape>
            </v:group>
            <v:group style="position:absolute;left:11254;top:3822;width:10;height:2" coordorigin="11254,3822" coordsize="10,2">
              <v:shape style="position:absolute;left:11254;top:3822;width:10;height:2" coordorigin="11254,3822" coordsize="10,0" path="m11254,3822l11263,3822e" filled="false" stroked="true" strokeweight=".48pt" strokecolor="#000000">
                <v:path arrowok="t"/>
              </v:shape>
            </v:group>
            <v:group style="position:absolute;left:11254;top:3841;width:10;height:2" coordorigin="11254,3841" coordsize="10,2">
              <v:shape style="position:absolute;left:11254;top:3841;width:10;height:2" coordorigin="11254,3841" coordsize="10,0" path="m11254,3841l11263,3841e" filled="false" stroked="true" strokeweight=".48pt" strokecolor="#000000">
                <v:path arrowok="t"/>
              </v:shape>
            </v:group>
            <v:group style="position:absolute;left:11254;top:3860;width:10;height:2" coordorigin="11254,3860" coordsize="10,2">
              <v:shape style="position:absolute;left:11254;top:3860;width:10;height:2" coordorigin="11254,3860" coordsize="10,0" path="m11254,3860l11263,3860e" filled="false" stroked="true" strokeweight=".48pt" strokecolor="#000000">
                <v:path arrowok="t"/>
              </v:shape>
            </v:group>
            <v:group style="position:absolute;left:11254;top:3879;width:10;height:2" coordorigin="11254,3879" coordsize="10,2">
              <v:shape style="position:absolute;left:11254;top:3879;width:10;height:2" coordorigin="11254,3879" coordsize="10,0" path="m11254,3879l11263,3879e" filled="false" stroked="true" strokeweight=".48pt" strokecolor="#000000">
                <v:path arrowok="t"/>
              </v:shape>
            </v:group>
            <v:group style="position:absolute;left:11254;top:3899;width:10;height:2" coordorigin="11254,3899" coordsize="10,2">
              <v:shape style="position:absolute;left:11254;top:3899;width:10;height:2" coordorigin="11254,3899" coordsize="10,0" path="m11254,3899l11263,3899e" filled="false" stroked="true" strokeweight=".48pt" strokecolor="#000000">
                <v:path arrowok="t"/>
              </v:shape>
            </v:group>
            <v:group style="position:absolute;left:11254;top:3918;width:10;height:2" coordorigin="11254,3918" coordsize="10,2">
              <v:shape style="position:absolute;left:11254;top:3918;width:10;height:2" coordorigin="11254,3918" coordsize="10,0" path="m11254,3918l11263,3918e" filled="false" stroked="true" strokeweight=".48pt" strokecolor="#000000">
                <v:path arrowok="t"/>
              </v:shape>
            </v:group>
            <v:group style="position:absolute;left:11254;top:3937;width:10;height:2" coordorigin="11254,3937" coordsize="10,2">
              <v:shape style="position:absolute;left:11254;top:3937;width:10;height:2" coordorigin="11254,3937" coordsize="10,0" path="m11254,3937l11263,3937e" filled="false" stroked="true" strokeweight=".48pt" strokecolor="#000000">
                <v:path arrowok="t"/>
              </v:shape>
            </v:group>
            <v:group style="position:absolute;left:11252;top:3515;width:12;height:2" coordorigin="11252,3515" coordsize="12,2">
              <v:shape style="position:absolute;left:11252;top:3515;width:12;height:2" coordorigin="11252,3515" coordsize="12,0" path="m11252,3515l11264,3515e" filled="false" stroked="true" strokeweight=".6pt" strokecolor="#000000">
                <v:path arrowok="t"/>
              </v:shape>
            </v:group>
            <v:group style="position:absolute;left:11252;top:3534;width:12;height:2" coordorigin="11252,3534" coordsize="12,2">
              <v:shape style="position:absolute;left:11252;top:3534;width:12;height:2" coordorigin="11252,3534" coordsize="12,0" path="m11252,3534l11264,3534e" filled="false" stroked="true" strokeweight=".6pt" strokecolor="#000000">
                <v:path arrowok="t"/>
              </v:shape>
            </v:group>
            <v:group style="position:absolute;left:11252;top:3553;width:12;height:2" coordorigin="11252,3553" coordsize="12,2">
              <v:shape style="position:absolute;left:11252;top:3553;width:12;height:2" coordorigin="11252,3553" coordsize="12,0" path="m11252,3553l11264,3553e" filled="false" stroked="true" strokeweight=".6pt" strokecolor="#000000">
                <v:path arrowok="t"/>
              </v:shape>
            </v:group>
            <v:group style="position:absolute;left:11252;top:3572;width:12;height:2" coordorigin="11252,3572" coordsize="12,2">
              <v:shape style="position:absolute;left:11252;top:3572;width:12;height:2" coordorigin="11252,3572" coordsize="12,0" path="m11252,3572l11264,3572e" filled="false" stroked="true" strokeweight=".6pt" strokecolor="#000000">
                <v:path arrowok="t"/>
              </v:shape>
            </v:group>
            <v:group style="position:absolute;left:11252;top:3591;width:12;height:2" coordorigin="11252,3591" coordsize="12,2">
              <v:shape style="position:absolute;left:11252;top:3591;width:12;height:2" coordorigin="11252,3591" coordsize="12,0" path="m11252,3591l11264,3591e" filled="false" stroked="true" strokeweight=".6pt" strokecolor="#000000">
                <v:path arrowok="t"/>
              </v:shape>
            </v:group>
            <v:group style="position:absolute;left:11252;top:3611;width:12;height:2" coordorigin="11252,3611" coordsize="12,2">
              <v:shape style="position:absolute;left:11252;top:3611;width:12;height:2" coordorigin="11252,3611" coordsize="12,0" path="m11252,3611l11264,3611e" filled="false" stroked="true" strokeweight=".6pt" strokecolor="#000000">
                <v:path arrowok="t"/>
              </v:shape>
            </v:group>
            <v:group style="position:absolute;left:11252;top:3630;width:12;height:2" coordorigin="11252,3630" coordsize="12,2">
              <v:shape style="position:absolute;left:11252;top:3630;width:12;height:2" coordorigin="11252,3630" coordsize="12,0" path="m11252,3630l11264,3630e" filled="false" stroked="true" strokeweight=".6pt" strokecolor="#000000">
                <v:path arrowok="t"/>
              </v:shape>
            </v:group>
            <v:group style="position:absolute;left:11252;top:3649;width:12;height:2" coordorigin="11252,3649" coordsize="12,2">
              <v:shape style="position:absolute;left:11252;top:3649;width:12;height:2" coordorigin="11252,3649" coordsize="12,0" path="m11252,3649l11264,3649e" filled="false" stroked="true" strokeweight=".6pt" strokecolor="#000000">
                <v:path arrowok="t"/>
              </v:shape>
            </v:group>
            <v:group style="position:absolute;left:11252;top:3668;width:12;height:2" coordorigin="11252,3668" coordsize="12,2">
              <v:shape style="position:absolute;left:11252;top:3668;width:12;height:2" coordorigin="11252,3668" coordsize="12,0" path="m11252,3668l11264,3668e" filled="false" stroked="true" strokeweight=".6pt" strokecolor="#000000">
                <v:path arrowok="t"/>
              </v:shape>
            </v:group>
            <v:group style="position:absolute;left:11252;top:3687;width:12;height:2" coordorigin="11252,3687" coordsize="12,2">
              <v:shape style="position:absolute;left:11252;top:3687;width:12;height:2" coordorigin="11252,3687" coordsize="12,0" path="m11252,3687l11264,3687e" filled="false" stroked="true" strokeweight=".6pt" strokecolor="#000000">
                <v:path arrowok="t"/>
              </v:shape>
            </v:group>
            <v:group style="position:absolute;left:11252;top:3707;width:12;height:2" coordorigin="11252,3707" coordsize="12,2">
              <v:shape style="position:absolute;left:11252;top:3707;width:12;height:2" coordorigin="11252,3707" coordsize="12,0" path="m11252,3707l11264,3707e" filled="false" stroked="true" strokeweight=".6pt" strokecolor="#000000">
                <v:path arrowok="t"/>
              </v:shape>
            </v:group>
            <v:group style="position:absolute;left:11252;top:3726;width:12;height:2" coordorigin="11252,3726" coordsize="12,2">
              <v:shape style="position:absolute;left:11252;top:3726;width:12;height:2" coordorigin="11252,3726" coordsize="12,0" path="m11252,3726l11264,3726e" filled="false" stroked="true" strokeweight=".6pt" strokecolor="#000000">
                <v:path arrowok="t"/>
              </v:shape>
            </v:group>
            <v:group style="position:absolute;left:11252;top:3745;width:12;height:2" coordorigin="11252,3745" coordsize="12,2">
              <v:shape style="position:absolute;left:11252;top:3745;width:12;height:2" coordorigin="11252,3745" coordsize="12,0" path="m11252,3745l11264,3745e" filled="false" stroked="true" strokeweight=".6pt" strokecolor="#000000">
                <v:path arrowok="t"/>
              </v:shape>
            </v:group>
            <v:group style="position:absolute;left:11252;top:3764;width:12;height:2" coordorigin="11252,3764" coordsize="12,2">
              <v:shape style="position:absolute;left:11252;top:3764;width:12;height:2" coordorigin="11252,3764" coordsize="12,0" path="m11252,3764l11264,3764e" filled="false" stroked="true" strokeweight=".6pt" strokecolor="#000000">
                <v:path arrowok="t"/>
              </v:shape>
            </v:group>
            <v:group style="position:absolute;left:11252;top:3783;width:12;height:2" coordorigin="11252,3783" coordsize="12,2">
              <v:shape style="position:absolute;left:11252;top:3783;width:12;height:2" coordorigin="11252,3783" coordsize="12,0" path="m11252,3783l11264,3783e" filled="false" stroked="true" strokeweight=".6pt" strokecolor="#000000">
                <v:path arrowok="t"/>
              </v:shape>
            </v:group>
            <v:group style="position:absolute;left:11252;top:3803;width:12;height:2" coordorigin="11252,3803" coordsize="12,2">
              <v:shape style="position:absolute;left:11252;top:3803;width:12;height:2" coordorigin="11252,3803" coordsize="12,0" path="m11252,3803l11264,3803e" filled="false" stroked="true" strokeweight=".6pt" strokecolor="#000000">
                <v:path arrowok="t"/>
              </v:shape>
            </v:group>
            <v:group style="position:absolute;left:11252;top:3822;width:12;height:2" coordorigin="11252,3822" coordsize="12,2">
              <v:shape style="position:absolute;left:11252;top:3822;width:12;height:2" coordorigin="11252,3822" coordsize="12,0" path="m11252,3822l11264,3822e" filled="false" stroked="true" strokeweight=".6pt" strokecolor="#000000">
                <v:path arrowok="t"/>
              </v:shape>
            </v:group>
            <v:group style="position:absolute;left:11252;top:3841;width:12;height:2" coordorigin="11252,3841" coordsize="12,2">
              <v:shape style="position:absolute;left:11252;top:3841;width:12;height:2" coordorigin="11252,3841" coordsize="12,0" path="m11252,3841l11264,3841e" filled="false" stroked="true" strokeweight=".6pt" strokecolor="#000000">
                <v:path arrowok="t"/>
              </v:shape>
            </v:group>
            <v:group style="position:absolute;left:11252;top:3860;width:12;height:2" coordorigin="11252,3860" coordsize="12,2">
              <v:shape style="position:absolute;left:11252;top:3860;width:12;height:2" coordorigin="11252,3860" coordsize="12,0" path="m11252,3860l11264,3860e" filled="false" stroked="true" strokeweight=".6pt" strokecolor="#000000">
                <v:path arrowok="t"/>
              </v:shape>
            </v:group>
            <v:group style="position:absolute;left:11252;top:3879;width:12;height:2" coordorigin="11252,3879" coordsize="12,2">
              <v:shape style="position:absolute;left:11252;top:3879;width:12;height:2" coordorigin="11252,3879" coordsize="12,0" path="m11252,3879l11264,3879e" filled="false" stroked="true" strokeweight=".6pt" strokecolor="#000000">
                <v:path arrowok="t"/>
              </v:shape>
            </v:group>
            <v:group style="position:absolute;left:11252;top:3899;width:12;height:2" coordorigin="11252,3899" coordsize="12,2">
              <v:shape style="position:absolute;left:11252;top:3899;width:12;height:2" coordorigin="11252,3899" coordsize="12,0" path="m11252,3899l11264,3899e" filled="false" stroked="true" strokeweight=".6pt" strokecolor="#000000">
                <v:path arrowok="t"/>
              </v:shape>
            </v:group>
            <v:group style="position:absolute;left:11252;top:3918;width:12;height:2" coordorigin="11252,3918" coordsize="12,2">
              <v:shape style="position:absolute;left:11252;top:3918;width:12;height:2" coordorigin="11252,3918" coordsize="12,0" path="m11252,3918l11264,3918e" filled="false" stroked="true" strokeweight=".6pt" strokecolor="#000000">
                <v:path arrowok="t"/>
              </v:shape>
            </v:group>
            <v:group style="position:absolute;left:11252;top:3937;width:12;height:2" coordorigin="11252,3937" coordsize="12,2">
              <v:shape style="position:absolute;left:11252;top:3937;width:12;height:2" coordorigin="11252,3937" coordsize="12,0" path="m11252,3937l11264,3937e" filled="false" stroked="true" strokeweight=".6pt" strokecolor="#000000">
                <v:path arrowok="t"/>
              </v:shape>
            </v:group>
            <v:group style="position:absolute;left:11252;top:3956;width:12;height:2" coordorigin="11252,3956" coordsize="12,2">
              <v:shape style="position:absolute;left:11252;top:3956;width:12;height:2" coordorigin="11252,3956" coordsize="12,0" path="m11252,3956l11264,3956e" filled="false" stroked="true" strokeweight=".6pt" strokecolor="#000000">
                <v:path arrowok="t"/>
              </v:shape>
            </v:group>
            <v:group style="position:absolute;left:11254;top:4019;width:10;height:2" coordorigin="11254,4019" coordsize="10,2">
              <v:shape style="position:absolute;left:11254;top:4019;width:10;height:2" coordorigin="11254,4019" coordsize="10,0" path="m11254,4019l11263,4019e" filled="false" stroked="true" strokeweight=".48pt" strokecolor="#000000">
                <v:path arrowok="t"/>
              </v:shape>
            </v:group>
            <v:group style="position:absolute;left:11254;top:4038;width:10;height:2" coordorigin="11254,4038" coordsize="10,2">
              <v:shape style="position:absolute;left:11254;top:4038;width:10;height:2" coordorigin="11254,4038" coordsize="10,0" path="m11254,4038l11263,4038e" filled="false" stroked="true" strokeweight=".48pt" strokecolor="#000000">
                <v:path arrowok="t"/>
              </v:shape>
            </v:group>
            <v:group style="position:absolute;left:11254;top:4057;width:10;height:2" coordorigin="11254,4057" coordsize="10,2">
              <v:shape style="position:absolute;left:11254;top:4057;width:10;height:2" coordorigin="11254,4057" coordsize="10,0" path="m11254,4057l11263,4057e" filled="false" stroked="true" strokeweight=".48pt" strokecolor="#000000">
                <v:path arrowok="t"/>
              </v:shape>
            </v:group>
            <v:group style="position:absolute;left:11254;top:4076;width:10;height:2" coordorigin="11254,4076" coordsize="10,2">
              <v:shape style="position:absolute;left:11254;top:4076;width:10;height:2" coordorigin="11254,4076" coordsize="10,0" path="m11254,4076l11263,4076e" filled="false" stroked="true" strokeweight=".48pt" strokecolor="#000000">
                <v:path arrowok="t"/>
              </v:shape>
            </v:group>
            <v:group style="position:absolute;left:11254;top:4095;width:10;height:2" coordorigin="11254,4095" coordsize="10,2">
              <v:shape style="position:absolute;left:11254;top:4095;width:10;height:2" coordorigin="11254,4095" coordsize="10,0" path="m11254,4095l11263,4095e" filled="false" stroked="true" strokeweight=".48pt" strokecolor="#000000">
                <v:path arrowok="t"/>
              </v:shape>
            </v:group>
            <v:group style="position:absolute;left:11254;top:4115;width:10;height:2" coordorigin="11254,4115" coordsize="10,2">
              <v:shape style="position:absolute;left:11254;top:4115;width:10;height:2" coordorigin="11254,4115" coordsize="10,0" path="m11254,4115l11263,4115e" filled="false" stroked="true" strokeweight=".48pt" strokecolor="#000000">
                <v:path arrowok="t"/>
              </v:shape>
            </v:group>
            <v:group style="position:absolute;left:11254;top:4134;width:10;height:2" coordorigin="11254,4134" coordsize="10,2">
              <v:shape style="position:absolute;left:11254;top:4134;width:10;height:2" coordorigin="11254,4134" coordsize="10,0" path="m11254,4134l11263,4134e" filled="false" stroked="true" strokeweight=".48pt" strokecolor="#000000">
                <v:path arrowok="t"/>
              </v:shape>
            </v:group>
            <v:group style="position:absolute;left:11254;top:4153;width:10;height:2" coordorigin="11254,4153" coordsize="10,2">
              <v:shape style="position:absolute;left:11254;top:4153;width:10;height:2" coordorigin="11254,4153" coordsize="10,0" path="m11254,4153l11263,4153e" filled="false" stroked="true" strokeweight=".48pt" strokecolor="#000000">
                <v:path arrowok="t"/>
              </v:shape>
            </v:group>
            <v:group style="position:absolute;left:11254;top:4172;width:10;height:2" coordorigin="11254,4172" coordsize="10,2">
              <v:shape style="position:absolute;left:11254;top:4172;width:10;height:2" coordorigin="11254,4172" coordsize="10,0" path="m11254,4172l11263,4172e" filled="false" stroked="true" strokeweight=".48pt" strokecolor="#000000">
                <v:path arrowok="t"/>
              </v:shape>
            </v:group>
            <v:group style="position:absolute;left:11254;top:4191;width:10;height:2" coordorigin="11254,4191" coordsize="10,2">
              <v:shape style="position:absolute;left:11254;top:4191;width:10;height:2" coordorigin="11254,4191" coordsize="10,0" path="m11254,4191l11263,4191e" filled="false" stroked="true" strokeweight=".48pt" strokecolor="#000000">
                <v:path arrowok="t"/>
              </v:shape>
            </v:group>
            <v:group style="position:absolute;left:11254;top:4211;width:10;height:2" coordorigin="11254,4211" coordsize="10,2">
              <v:shape style="position:absolute;left:11254;top:4211;width:10;height:2" coordorigin="11254,4211" coordsize="10,0" path="m11254,4211l11263,4211e" filled="false" stroked="true" strokeweight=".48pt" strokecolor="#000000">
                <v:path arrowok="t"/>
              </v:shape>
            </v:group>
            <v:group style="position:absolute;left:11254;top:4230;width:10;height:2" coordorigin="11254,4230" coordsize="10,2">
              <v:shape style="position:absolute;left:11254;top:4230;width:10;height:2" coordorigin="11254,4230" coordsize="10,0" path="m11254,4230l11263,4230e" filled="false" stroked="true" strokeweight=".48pt" strokecolor="#000000">
                <v:path arrowok="t"/>
              </v:shape>
            </v:group>
            <v:group style="position:absolute;left:11254;top:4249;width:10;height:2" coordorigin="11254,4249" coordsize="10,2">
              <v:shape style="position:absolute;left:11254;top:4249;width:10;height:2" coordorigin="11254,4249" coordsize="10,0" path="m11254,4249l11263,4249e" filled="false" stroked="true" strokeweight=".48pt" strokecolor="#000000">
                <v:path arrowok="t"/>
              </v:shape>
            </v:group>
            <v:group style="position:absolute;left:11254;top:4268;width:10;height:2" coordorigin="11254,4268" coordsize="10,2">
              <v:shape style="position:absolute;left:11254;top:4268;width:10;height:2" coordorigin="11254,4268" coordsize="10,0" path="m11254,4268l11263,4268e" filled="false" stroked="true" strokeweight=".48pt" strokecolor="#000000">
                <v:path arrowok="t"/>
              </v:shape>
            </v:group>
            <v:group style="position:absolute;left:11254;top:4287;width:10;height:2" coordorigin="11254,4287" coordsize="10,2">
              <v:shape style="position:absolute;left:11254;top:4287;width:10;height:2" coordorigin="11254,4287" coordsize="10,0" path="m11254,4287l11263,4287e" filled="false" stroked="true" strokeweight=".48pt" strokecolor="#000000">
                <v:path arrowok="t"/>
              </v:shape>
            </v:group>
            <v:group style="position:absolute;left:11254;top:4307;width:10;height:2" coordorigin="11254,4307" coordsize="10,2">
              <v:shape style="position:absolute;left:11254;top:4307;width:10;height:2" coordorigin="11254,4307" coordsize="10,0" path="m11254,4307l11263,4307e" filled="false" stroked="true" strokeweight=".48pt" strokecolor="#000000">
                <v:path arrowok="t"/>
              </v:shape>
            </v:group>
            <v:group style="position:absolute;left:11254;top:4326;width:10;height:2" coordorigin="11254,4326" coordsize="10,2">
              <v:shape style="position:absolute;left:11254;top:4326;width:10;height:2" coordorigin="11254,4326" coordsize="10,0" path="m11254,4326l11263,4326e" filled="false" stroked="true" strokeweight=".48pt" strokecolor="#000000">
                <v:path arrowok="t"/>
              </v:shape>
            </v:group>
            <v:group style="position:absolute;left:11254;top:4345;width:10;height:2" coordorigin="11254,4345" coordsize="10,2">
              <v:shape style="position:absolute;left:11254;top:4345;width:10;height:2" coordorigin="11254,4345" coordsize="10,0" path="m11254,4345l11263,4345e" filled="false" stroked="true" strokeweight=".48pt" strokecolor="#000000">
                <v:path arrowok="t"/>
              </v:shape>
            </v:group>
            <v:group style="position:absolute;left:11254;top:4364;width:10;height:2" coordorigin="11254,4364" coordsize="10,2">
              <v:shape style="position:absolute;left:11254;top:4364;width:10;height:2" coordorigin="11254,4364" coordsize="10,0" path="m11254,4364l11263,4364e" filled="false" stroked="true" strokeweight=".48pt" strokecolor="#000000">
                <v:path arrowok="t"/>
              </v:shape>
            </v:group>
            <v:group style="position:absolute;left:11254;top:4383;width:10;height:2" coordorigin="11254,4383" coordsize="10,2">
              <v:shape style="position:absolute;left:11254;top:4383;width:10;height:2" coordorigin="11254,4383" coordsize="10,0" path="m11254,4383l11263,4383e" filled="false" stroked="true" strokeweight=".48pt" strokecolor="#000000">
                <v:path arrowok="t"/>
              </v:shape>
            </v:group>
            <v:group style="position:absolute;left:11254;top:4403;width:10;height:2" coordorigin="11254,4403" coordsize="10,2">
              <v:shape style="position:absolute;left:11254;top:4403;width:10;height:2" coordorigin="11254,4403" coordsize="10,0" path="m11254,4403l11263,4403e" filled="false" stroked="true" strokeweight=".48pt" strokecolor="#000000">
                <v:path arrowok="t"/>
              </v:shape>
            </v:group>
            <v:group style="position:absolute;left:11254;top:4422;width:10;height:2" coordorigin="11254,4422" coordsize="10,2">
              <v:shape style="position:absolute;left:11254;top:4422;width:10;height:2" coordorigin="11254,4422" coordsize="10,0" path="m11254,4422l11263,4422e" filled="false" stroked="true" strokeweight=".48pt" strokecolor="#000000">
                <v:path arrowok="t"/>
              </v:shape>
            </v:group>
            <v:group style="position:absolute;left:11254;top:4441;width:10;height:2" coordorigin="11254,4441" coordsize="10,2">
              <v:shape style="position:absolute;left:11254;top:4441;width:10;height:2" coordorigin="11254,4441" coordsize="10,0" path="m11254,4441l11263,4441e" filled="false" stroked="true" strokeweight=".48pt" strokecolor="#000000">
                <v:path arrowok="t"/>
              </v:shape>
            </v:group>
            <v:group style="position:absolute;left:11254;top:4460;width:10;height:2" coordorigin="11254,4460" coordsize="10,2">
              <v:shape style="position:absolute;left:11254;top:4460;width:10;height:2" coordorigin="11254,4460" coordsize="10,0" path="m11254,4460l11263,4460e" filled="false" stroked="true" strokeweight=".48pt" strokecolor="#000000">
                <v:path arrowok="t"/>
              </v:shape>
            </v:group>
            <v:group style="position:absolute;left:11254;top:4479;width:10;height:2" coordorigin="11254,4479" coordsize="10,2">
              <v:shape style="position:absolute;left:11254;top:4479;width:10;height:2" coordorigin="11254,4479" coordsize="10,0" path="m11254,4479l11263,4479e" filled="false" stroked="true" strokeweight=".48pt" strokecolor="#000000">
                <v:path arrowok="t"/>
              </v:shape>
            </v:group>
            <v:group style="position:absolute;left:11254;top:4499;width:10;height:2" coordorigin="11254,4499" coordsize="10,2">
              <v:shape style="position:absolute;left:11254;top:4499;width:10;height:2" coordorigin="11254,4499" coordsize="10,0" path="m11254,4499l11263,4499e" filled="false" stroked="true" strokeweight=".48pt" strokecolor="#000000">
                <v:path arrowok="t"/>
              </v:shape>
            </v:group>
            <v:group style="position:absolute;left:11254;top:4518;width:10;height:2" coordorigin="11254,4518" coordsize="10,2">
              <v:shape style="position:absolute;left:11254;top:4518;width:10;height:2" coordorigin="11254,4518" coordsize="10,0" path="m11254,4518l11263,4518e" filled="false" stroked="true" strokeweight=".48pt" strokecolor="#000000">
                <v:path arrowok="t"/>
              </v:shape>
            </v:group>
            <v:group style="position:absolute;left:11254;top:4537;width:10;height:2" coordorigin="11254,4537" coordsize="10,2">
              <v:shape style="position:absolute;left:11254;top:4537;width:10;height:2" coordorigin="11254,4537" coordsize="10,0" path="m11254,4537l11263,4537e" filled="false" stroked="true" strokeweight=".48pt" strokecolor="#000000">
                <v:path arrowok="t"/>
              </v:shape>
            </v:group>
            <v:group style="position:absolute;left:11254;top:4556;width:10;height:2" coordorigin="11254,4556" coordsize="10,2">
              <v:shape style="position:absolute;left:11254;top:4556;width:10;height:2" coordorigin="11254,4556" coordsize="10,0" path="m11254,4556l11263,4556e" filled="false" stroked="true" strokeweight=".48pt" strokecolor="#000000">
                <v:path arrowok="t"/>
              </v:shape>
            </v:group>
            <v:group style="position:absolute;left:11254;top:4575;width:10;height:2" coordorigin="11254,4575" coordsize="10,2">
              <v:shape style="position:absolute;left:11254;top:4575;width:10;height:2" coordorigin="11254,4575" coordsize="10,0" path="m11254,4575l11263,4575e" filled="false" stroked="true" strokeweight=".48pt" strokecolor="#000000">
                <v:path arrowok="t"/>
              </v:shape>
            </v:group>
            <v:group style="position:absolute;left:11254;top:4595;width:10;height:2" coordorigin="11254,4595" coordsize="10,2">
              <v:shape style="position:absolute;left:11254;top:4595;width:10;height:2" coordorigin="11254,4595" coordsize="10,0" path="m11254,4595l11263,4595e" filled="false" stroked="true" strokeweight=".48pt" strokecolor="#000000">
                <v:path arrowok="t"/>
              </v:shape>
            </v:group>
            <v:group style="position:absolute;left:11254;top:4614;width:10;height:2" coordorigin="11254,4614" coordsize="10,2">
              <v:shape style="position:absolute;left:11254;top:4614;width:10;height:2" coordorigin="11254,4614" coordsize="10,0" path="m11254,4614l11263,4614e" filled="false" stroked="true" strokeweight=".48pt" strokecolor="#000000">
                <v:path arrowok="t"/>
              </v:shape>
            </v:group>
            <v:group style="position:absolute;left:11254;top:4633;width:10;height:2" coordorigin="11254,4633" coordsize="10,2">
              <v:shape style="position:absolute;left:11254;top:4633;width:10;height:2" coordorigin="11254,4633" coordsize="10,0" path="m11254,4633l11263,4633e" filled="false" stroked="true" strokeweight=".48pt" strokecolor="#000000">
                <v:path arrowok="t"/>
              </v:shape>
            </v:group>
            <v:group style="position:absolute;left:11254;top:4652;width:10;height:2" coordorigin="11254,4652" coordsize="10,2">
              <v:shape style="position:absolute;left:11254;top:4652;width:10;height:2" coordorigin="11254,4652" coordsize="10,0" path="m11254,4652l11263,4652e" filled="false" stroked="true" strokeweight=".48pt" strokecolor="#000000">
                <v:path arrowok="t"/>
              </v:shape>
            </v:group>
            <v:group style="position:absolute;left:11254;top:4671;width:10;height:2" coordorigin="11254,4671" coordsize="10,2">
              <v:shape style="position:absolute;left:11254;top:4671;width:10;height:2" coordorigin="11254,4671" coordsize="10,0" path="m11254,4671l11263,4671e" filled="false" stroked="true" strokeweight=".48pt" strokecolor="#000000">
                <v:path arrowok="t"/>
              </v:shape>
            </v:group>
            <v:group style="position:absolute;left:11254;top:4691;width:10;height:2" coordorigin="11254,4691" coordsize="10,2">
              <v:shape style="position:absolute;left:11254;top:4691;width:10;height:2" coordorigin="11254,4691" coordsize="10,0" path="m11254,4691l11263,4691e" filled="false" stroked="true" strokeweight=".48pt" strokecolor="#000000">
                <v:path arrowok="t"/>
              </v:shape>
            </v:group>
            <v:group style="position:absolute;left:11254;top:4710;width:10;height:2" coordorigin="11254,4710" coordsize="10,2">
              <v:shape style="position:absolute;left:11254;top:4710;width:10;height:2" coordorigin="11254,4710" coordsize="10,0" path="m11254,4710l11263,4710e" filled="false" stroked="true" strokeweight=".48pt" strokecolor="#000000">
                <v:path arrowok="t"/>
              </v:shape>
            </v:group>
            <v:group style="position:absolute;left:11254;top:4729;width:10;height:2" coordorigin="11254,4729" coordsize="10,2">
              <v:shape style="position:absolute;left:11254;top:4729;width:10;height:2" coordorigin="11254,4729" coordsize="10,0" path="m11254,4729l11263,4729e" filled="false" stroked="true" strokeweight=".48pt" strokecolor="#000000">
                <v:path arrowok="t"/>
              </v:shape>
            </v:group>
            <v:group style="position:absolute;left:11254;top:4748;width:10;height:2" coordorigin="11254,4748" coordsize="10,2">
              <v:shape style="position:absolute;left:11254;top:4748;width:10;height:2" coordorigin="11254,4748" coordsize="10,0" path="m11254,4748l11263,4748e" filled="false" stroked="true" strokeweight=".48pt" strokecolor="#000000">
                <v:path arrowok="t"/>
              </v:shape>
            </v:group>
            <v:group style="position:absolute;left:11254;top:4767;width:10;height:2" coordorigin="11254,4767" coordsize="10,2">
              <v:shape style="position:absolute;left:11254;top:4767;width:10;height:2" coordorigin="11254,4767" coordsize="10,0" path="m11254,4767l11263,4767e" filled="false" stroked="true" strokeweight=".48pt" strokecolor="#000000">
                <v:path arrowok="t"/>
              </v:shape>
            </v:group>
            <v:group style="position:absolute;left:11254;top:4787;width:10;height:2" coordorigin="11254,4787" coordsize="10,2">
              <v:shape style="position:absolute;left:11254;top:4787;width:10;height:2" coordorigin="11254,4787" coordsize="10,0" path="m11254,4787l11263,4787e" filled="false" stroked="true" strokeweight=".48pt" strokecolor="#000000">
                <v:path arrowok="t"/>
              </v:shape>
            </v:group>
            <v:group style="position:absolute;left:11254;top:4863;width:10;height:2" coordorigin="11254,4863" coordsize="10,2">
              <v:shape style="position:absolute;left:11254;top:4863;width:10;height:2" coordorigin="11254,4863" coordsize="10,0" path="m11254,4863l11263,4863e" filled="false" stroked="true" strokeweight=".48pt" strokecolor="#000000">
                <v:path arrowok="t"/>
              </v:shape>
            </v:group>
            <v:group style="position:absolute;left:11254;top:4883;width:10;height:2" coordorigin="11254,4883" coordsize="10,2">
              <v:shape style="position:absolute;left:11254;top:4883;width:10;height:2" coordorigin="11254,4883" coordsize="10,0" path="m11254,4883l11263,4883e" filled="false" stroked="true" strokeweight=".48pt" strokecolor="#000000">
                <v:path arrowok="t"/>
              </v:shape>
            </v:group>
            <v:group style="position:absolute;left:11254;top:4902;width:10;height:2" coordorigin="11254,4902" coordsize="10,2">
              <v:shape style="position:absolute;left:11254;top:4902;width:10;height:2" coordorigin="11254,4902" coordsize="10,0" path="m11254,4902l11263,4902e" filled="false" stroked="true" strokeweight=".48pt" strokecolor="#000000">
                <v:path arrowok="t"/>
              </v:shape>
            </v:group>
            <v:group style="position:absolute;left:11254;top:4921;width:10;height:2" coordorigin="11254,4921" coordsize="10,2">
              <v:shape style="position:absolute;left:11254;top:4921;width:10;height:2" coordorigin="11254,4921" coordsize="10,0" path="m11254,4921l11263,4921e" filled="false" stroked="true" strokeweight=".48pt" strokecolor="#000000">
                <v:path arrowok="t"/>
              </v:shape>
            </v:group>
            <v:group style="position:absolute;left:11254;top:4940;width:10;height:2" coordorigin="11254,4940" coordsize="10,2">
              <v:shape style="position:absolute;left:11254;top:4940;width:10;height:2" coordorigin="11254,4940" coordsize="10,0" path="m11254,4940l11263,4940e" filled="false" stroked="true" strokeweight=".48pt" strokecolor="#000000">
                <v:path arrowok="t"/>
              </v:shape>
            </v:group>
            <v:group style="position:absolute;left:11254;top:4959;width:10;height:2" coordorigin="11254,4959" coordsize="10,2">
              <v:shape style="position:absolute;left:11254;top:4959;width:10;height:2" coordorigin="11254,4959" coordsize="10,0" path="m11254,4959l11263,4959e" filled="false" stroked="true" strokeweight=".48pt" strokecolor="#000000">
                <v:path arrowok="t"/>
              </v:shape>
            </v:group>
            <v:group style="position:absolute;left:11254;top:4979;width:10;height:2" coordorigin="11254,4979" coordsize="10,2">
              <v:shape style="position:absolute;left:11254;top:4979;width:10;height:2" coordorigin="11254,4979" coordsize="10,0" path="m11254,4979l11263,4979e" filled="false" stroked="true" strokeweight=".48pt" strokecolor="#000000">
                <v:path arrowok="t"/>
              </v:shape>
            </v:group>
            <v:group style="position:absolute;left:11254;top:4998;width:10;height:2" coordorigin="11254,4998" coordsize="10,2">
              <v:shape style="position:absolute;left:11254;top:4998;width:10;height:2" coordorigin="11254,4998" coordsize="10,0" path="m11254,4998l11263,4998e" filled="false" stroked="true" strokeweight=".48pt" strokecolor="#000000">
                <v:path arrowok="t"/>
              </v:shape>
            </v:group>
            <v:group style="position:absolute;left:11254;top:5017;width:10;height:2" coordorigin="11254,5017" coordsize="10,2">
              <v:shape style="position:absolute;left:11254;top:5017;width:10;height:2" coordorigin="11254,5017" coordsize="10,0" path="m11254,5017l11263,5017e" filled="false" stroked="true" strokeweight=".48pt" strokecolor="#000000">
                <v:path arrowok="t"/>
              </v:shape>
            </v:group>
            <v:group style="position:absolute;left:11254;top:5036;width:10;height:2" coordorigin="11254,5036" coordsize="10,2">
              <v:shape style="position:absolute;left:11254;top:5036;width:10;height:2" coordorigin="11254,5036" coordsize="10,0" path="m11254,5036l11263,5036e" filled="false" stroked="true" strokeweight=".48pt" strokecolor="#000000">
                <v:path arrowok="t"/>
              </v:shape>
            </v:group>
            <v:group style="position:absolute;left:11254;top:5055;width:10;height:2" coordorigin="11254,5055" coordsize="10,2">
              <v:shape style="position:absolute;left:11254;top:5055;width:10;height:2" coordorigin="11254,5055" coordsize="10,0" path="m11254,5055l11263,5055e" filled="false" stroked="true" strokeweight=".48pt" strokecolor="#000000">
                <v:path arrowok="t"/>
              </v:shape>
            </v:group>
            <v:group style="position:absolute;left:11254;top:5075;width:10;height:2" coordorigin="11254,5075" coordsize="10,2">
              <v:shape style="position:absolute;left:11254;top:5075;width:10;height:2" coordorigin="11254,5075" coordsize="10,0" path="m11254,5075l11263,5075e" filled="false" stroked="true" strokeweight=".48pt" strokecolor="#000000">
                <v:path arrowok="t"/>
              </v:shape>
            </v:group>
            <v:group style="position:absolute;left:11254;top:5094;width:10;height:2" coordorigin="11254,5094" coordsize="10,2">
              <v:shape style="position:absolute;left:11254;top:5094;width:10;height:2" coordorigin="11254,5094" coordsize="10,0" path="m11254,5094l11263,5094e" filled="false" stroked="true" strokeweight=".48pt" strokecolor="#000000">
                <v:path arrowok="t"/>
              </v:shape>
            </v:group>
            <v:group style="position:absolute;left:11254;top:5113;width:10;height:2" coordorigin="11254,5113" coordsize="10,2">
              <v:shape style="position:absolute;left:11254;top:5113;width:10;height:2" coordorigin="11254,5113" coordsize="10,0" path="m11254,5113l11263,5113e" filled="false" stroked="true" strokeweight=".48pt" strokecolor="#000000">
                <v:path arrowok="t"/>
              </v:shape>
            </v:group>
            <v:group style="position:absolute;left:11254;top:5132;width:10;height:2" coordorigin="11254,5132" coordsize="10,2">
              <v:shape style="position:absolute;left:11254;top:5132;width:10;height:2" coordorigin="11254,5132" coordsize="10,0" path="m11254,5132l11263,5132e" filled="false" stroked="true" strokeweight=".48pt" strokecolor="#000000">
                <v:path arrowok="t"/>
              </v:shape>
            </v:group>
            <v:group style="position:absolute;left:11254;top:5151;width:10;height:2" coordorigin="11254,5151" coordsize="10,2">
              <v:shape style="position:absolute;left:11254;top:5151;width:10;height:2" coordorigin="11254,5151" coordsize="10,0" path="m11254,5151l11263,5151e" filled="false" stroked="true" strokeweight=".48pt" strokecolor="#000000">
                <v:path arrowok="t"/>
              </v:shape>
            </v:group>
            <v:group style="position:absolute;left:11254;top:5171;width:10;height:2" coordorigin="11254,5171" coordsize="10,2">
              <v:shape style="position:absolute;left:11254;top:5171;width:10;height:2" coordorigin="11254,5171" coordsize="10,0" path="m11254,5171l11263,5171e" filled="false" stroked="true" strokeweight=".48pt" strokecolor="#000000">
                <v:path arrowok="t"/>
              </v:shape>
            </v:group>
            <v:group style="position:absolute;left:11254;top:5190;width:10;height:2" coordorigin="11254,5190" coordsize="10,2">
              <v:shape style="position:absolute;left:11254;top:5190;width:10;height:2" coordorigin="11254,5190" coordsize="10,0" path="m11254,5190l11263,5190e" filled="false" stroked="true" strokeweight=".48pt" strokecolor="#000000">
                <v:path arrowok="t"/>
              </v:shape>
            </v:group>
            <v:group style="position:absolute;left:11254;top:5209;width:10;height:2" coordorigin="11254,5209" coordsize="10,2">
              <v:shape style="position:absolute;left:11254;top:5209;width:10;height:2" coordorigin="11254,5209" coordsize="10,0" path="m11254,5209l11263,5209e" filled="false" stroked="true" strokeweight=".48pt" strokecolor="#000000">
                <v:path arrowok="t"/>
              </v:shape>
            </v:group>
            <v:group style="position:absolute;left:11254;top:5228;width:10;height:2" coordorigin="11254,5228" coordsize="10,2">
              <v:shape style="position:absolute;left:11254;top:5228;width:10;height:2" coordorigin="11254,5228" coordsize="10,0" path="m11254,5228l11263,5228e" filled="false" stroked="true" strokeweight=".48pt" strokecolor="#000000">
                <v:path arrowok="t"/>
              </v:shape>
            </v:group>
            <v:group style="position:absolute;left:11254;top:5247;width:10;height:2" coordorigin="11254,5247" coordsize="10,2">
              <v:shape style="position:absolute;left:11254;top:5247;width:10;height:2" coordorigin="11254,5247" coordsize="10,0" path="m11254,5247l11263,5247e" filled="false" stroked="true" strokeweight=".48pt" strokecolor="#000000">
                <v:path arrowok="t"/>
              </v:shape>
            </v:group>
            <v:group style="position:absolute;left:11254;top:5267;width:10;height:2" coordorigin="11254,5267" coordsize="10,2">
              <v:shape style="position:absolute;left:11254;top:5267;width:10;height:2" coordorigin="11254,5267" coordsize="10,0" path="m11254,5267l11263,5267e" filled="false" stroked="true" strokeweight=".48pt" strokecolor="#000000">
                <v:path arrowok="t"/>
              </v:shape>
            </v:group>
            <v:group style="position:absolute;left:11252;top:3980;width:12;height:2" coordorigin="11252,3980" coordsize="12,2">
              <v:shape style="position:absolute;left:11252;top:3980;width:12;height:2" coordorigin="11252,3980" coordsize="12,0" path="m11252,3980l11264,3980e" filled="false" stroked="true" strokeweight=".6pt" strokecolor="#000000">
                <v:path arrowok="t"/>
              </v:shape>
            </v:group>
            <v:group style="position:absolute;left:11252;top:3999;width:12;height:2" coordorigin="11252,3999" coordsize="12,2">
              <v:shape style="position:absolute;left:11252;top:3999;width:12;height:2" coordorigin="11252,3999" coordsize="12,0" path="m11252,3999l11264,3999e" filled="false" stroked="true" strokeweight=".6pt" strokecolor="#000000">
                <v:path arrowok="t"/>
              </v:shape>
            </v:group>
            <v:group style="position:absolute;left:11252;top:4019;width:12;height:2" coordorigin="11252,4019" coordsize="12,2">
              <v:shape style="position:absolute;left:11252;top:4019;width:12;height:2" coordorigin="11252,4019" coordsize="12,0" path="m11252,4019l11264,4019e" filled="false" stroked="true" strokeweight=".6pt" strokecolor="#000000">
                <v:path arrowok="t"/>
              </v:shape>
            </v:group>
            <v:group style="position:absolute;left:11252;top:4038;width:12;height:2" coordorigin="11252,4038" coordsize="12,2">
              <v:shape style="position:absolute;left:11252;top:4038;width:12;height:2" coordorigin="11252,4038" coordsize="12,0" path="m11252,4038l11264,4038e" filled="false" stroked="true" strokeweight=".6pt" strokecolor="#000000">
                <v:path arrowok="t"/>
              </v:shape>
            </v:group>
            <v:group style="position:absolute;left:11252;top:4057;width:12;height:2" coordorigin="11252,4057" coordsize="12,2">
              <v:shape style="position:absolute;left:11252;top:4057;width:12;height:2" coordorigin="11252,4057" coordsize="12,0" path="m11252,4057l11264,4057e" filled="false" stroked="true" strokeweight=".6pt" strokecolor="#000000">
                <v:path arrowok="t"/>
              </v:shape>
            </v:group>
            <v:group style="position:absolute;left:11252;top:4076;width:12;height:2" coordorigin="11252,4076" coordsize="12,2">
              <v:shape style="position:absolute;left:11252;top:4076;width:12;height:2" coordorigin="11252,4076" coordsize="12,0" path="m11252,4076l11264,4076e" filled="false" stroked="true" strokeweight=".6pt" strokecolor="#000000">
                <v:path arrowok="t"/>
              </v:shape>
            </v:group>
            <v:group style="position:absolute;left:11252;top:4095;width:12;height:2" coordorigin="11252,4095" coordsize="12,2">
              <v:shape style="position:absolute;left:11252;top:4095;width:12;height:2" coordorigin="11252,4095" coordsize="12,0" path="m11252,4095l11264,4095e" filled="false" stroked="true" strokeweight=".6pt" strokecolor="#000000">
                <v:path arrowok="t"/>
              </v:shape>
            </v:group>
            <v:group style="position:absolute;left:11252;top:4115;width:12;height:2" coordorigin="11252,4115" coordsize="12,2">
              <v:shape style="position:absolute;left:11252;top:4115;width:12;height:2" coordorigin="11252,4115" coordsize="12,0" path="m11252,4115l11264,4115e" filled="false" stroked="true" strokeweight=".6pt" strokecolor="#000000">
                <v:path arrowok="t"/>
              </v:shape>
            </v:group>
            <v:group style="position:absolute;left:11252;top:4134;width:12;height:2" coordorigin="11252,4134" coordsize="12,2">
              <v:shape style="position:absolute;left:11252;top:4134;width:12;height:2" coordorigin="11252,4134" coordsize="12,0" path="m11252,4134l11264,4134e" filled="false" stroked="true" strokeweight=".6pt" strokecolor="#000000">
                <v:path arrowok="t"/>
              </v:shape>
            </v:group>
            <v:group style="position:absolute;left:11252;top:4153;width:12;height:2" coordorigin="11252,4153" coordsize="12,2">
              <v:shape style="position:absolute;left:11252;top:4153;width:12;height:2" coordorigin="11252,4153" coordsize="12,0" path="m11252,4153l11264,4153e" filled="false" stroked="true" strokeweight=".6pt" strokecolor="#000000">
                <v:path arrowok="t"/>
              </v:shape>
            </v:group>
            <v:group style="position:absolute;left:11252;top:4172;width:12;height:2" coordorigin="11252,4172" coordsize="12,2">
              <v:shape style="position:absolute;left:11252;top:4172;width:12;height:2" coordorigin="11252,4172" coordsize="12,0" path="m11252,4172l11264,4172e" filled="false" stroked="true" strokeweight=".6pt" strokecolor="#000000">
                <v:path arrowok="t"/>
              </v:shape>
            </v:group>
            <v:group style="position:absolute;left:11252;top:4191;width:12;height:2" coordorigin="11252,4191" coordsize="12,2">
              <v:shape style="position:absolute;left:11252;top:4191;width:12;height:2" coordorigin="11252,4191" coordsize="12,0" path="m11252,4191l11264,4191e" filled="false" stroked="true" strokeweight=".6pt" strokecolor="#000000">
                <v:path arrowok="t"/>
              </v:shape>
            </v:group>
            <v:group style="position:absolute;left:11252;top:4211;width:12;height:2" coordorigin="11252,4211" coordsize="12,2">
              <v:shape style="position:absolute;left:11252;top:4211;width:12;height:2" coordorigin="11252,4211" coordsize="12,0" path="m11252,4211l11264,4211e" filled="false" stroked="true" strokeweight=".6pt" strokecolor="#000000">
                <v:path arrowok="t"/>
              </v:shape>
            </v:group>
            <v:group style="position:absolute;left:11252;top:4230;width:12;height:2" coordorigin="11252,4230" coordsize="12,2">
              <v:shape style="position:absolute;left:11252;top:4230;width:12;height:2" coordorigin="11252,4230" coordsize="12,0" path="m11252,4230l11264,4230e" filled="false" stroked="true" strokeweight=".6pt" strokecolor="#000000">
                <v:path arrowok="t"/>
              </v:shape>
            </v:group>
            <v:group style="position:absolute;left:11252;top:4249;width:12;height:2" coordorigin="11252,4249" coordsize="12,2">
              <v:shape style="position:absolute;left:11252;top:4249;width:12;height:2" coordorigin="11252,4249" coordsize="12,0" path="m11252,4249l11264,4249e" filled="false" stroked="true" strokeweight=".6pt" strokecolor="#000000">
                <v:path arrowok="t"/>
              </v:shape>
            </v:group>
            <v:group style="position:absolute;left:11252;top:4268;width:12;height:2" coordorigin="11252,4268" coordsize="12,2">
              <v:shape style="position:absolute;left:11252;top:4268;width:12;height:2" coordorigin="11252,4268" coordsize="12,0" path="m11252,4268l11264,4268e" filled="false" stroked="true" strokeweight=".6pt" strokecolor="#000000">
                <v:path arrowok="t"/>
              </v:shape>
            </v:group>
            <v:group style="position:absolute;left:11252;top:4287;width:12;height:2" coordorigin="11252,4287" coordsize="12,2">
              <v:shape style="position:absolute;left:11252;top:4287;width:12;height:2" coordorigin="11252,4287" coordsize="12,0" path="m11252,4287l11264,4287e" filled="false" stroked="true" strokeweight=".6pt" strokecolor="#000000">
                <v:path arrowok="t"/>
              </v:shape>
            </v:group>
            <v:group style="position:absolute;left:11252;top:4307;width:12;height:2" coordorigin="11252,4307" coordsize="12,2">
              <v:shape style="position:absolute;left:11252;top:4307;width:12;height:2" coordorigin="11252,4307" coordsize="12,0" path="m11252,4307l11264,4307e" filled="false" stroked="true" strokeweight=".6pt" strokecolor="#000000">
                <v:path arrowok="t"/>
              </v:shape>
            </v:group>
            <v:group style="position:absolute;left:11252;top:4326;width:12;height:2" coordorigin="11252,4326" coordsize="12,2">
              <v:shape style="position:absolute;left:11252;top:4326;width:12;height:2" coordorigin="11252,4326" coordsize="12,0" path="m11252,4326l11264,4326e" filled="false" stroked="true" strokeweight=".6pt" strokecolor="#000000">
                <v:path arrowok="t"/>
              </v:shape>
            </v:group>
            <v:group style="position:absolute;left:11252;top:4345;width:12;height:2" coordorigin="11252,4345" coordsize="12,2">
              <v:shape style="position:absolute;left:11252;top:4345;width:12;height:2" coordorigin="11252,4345" coordsize="12,0" path="m11252,4345l11264,4345e" filled="false" stroked="true" strokeweight=".6pt" strokecolor="#000000">
                <v:path arrowok="t"/>
              </v:shape>
            </v:group>
            <v:group style="position:absolute;left:11252;top:4364;width:12;height:2" coordorigin="11252,4364" coordsize="12,2">
              <v:shape style="position:absolute;left:11252;top:4364;width:12;height:2" coordorigin="11252,4364" coordsize="12,0" path="m11252,4364l11264,4364e" filled="false" stroked="true" strokeweight=".6pt" strokecolor="#000000">
                <v:path arrowok="t"/>
              </v:shape>
            </v:group>
            <v:group style="position:absolute;left:11252;top:4383;width:12;height:2" coordorigin="11252,4383" coordsize="12,2">
              <v:shape style="position:absolute;left:11252;top:4383;width:12;height:2" coordorigin="11252,4383" coordsize="12,0" path="m11252,4383l11264,4383e" filled="false" stroked="true" strokeweight=".6pt" strokecolor="#000000">
                <v:path arrowok="t"/>
              </v:shape>
            </v:group>
            <v:group style="position:absolute;left:11252;top:4403;width:12;height:2" coordorigin="11252,4403" coordsize="12,2">
              <v:shape style="position:absolute;left:11252;top:4403;width:12;height:2" coordorigin="11252,4403" coordsize="12,0" path="m11252,4403l11264,4403e" filled="false" stroked="true" strokeweight=".6pt" strokecolor="#000000">
                <v:path arrowok="t"/>
              </v:shape>
            </v:group>
            <v:group style="position:absolute;left:11252;top:4422;width:12;height:2" coordorigin="11252,4422" coordsize="12,2">
              <v:shape style="position:absolute;left:11252;top:4422;width:12;height:2" coordorigin="11252,4422" coordsize="12,0" path="m11252,4422l11264,4422e" filled="false" stroked="true" strokeweight=".6pt" strokecolor="#000000">
                <v:path arrowok="t"/>
              </v:shape>
            </v:group>
            <v:group style="position:absolute;left:11252;top:4441;width:12;height:2" coordorigin="11252,4441" coordsize="12,2">
              <v:shape style="position:absolute;left:11252;top:4441;width:12;height:2" coordorigin="11252,4441" coordsize="12,0" path="m11252,4441l11264,4441e" filled="false" stroked="true" strokeweight=".6pt" strokecolor="#000000">
                <v:path arrowok="t"/>
              </v:shape>
            </v:group>
            <v:group style="position:absolute;left:11252;top:4460;width:12;height:2" coordorigin="11252,4460" coordsize="12,2">
              <v:shape style="position:absolute;left:11252;top:4460;width:12;height:2" coordorigin="11252,4460" coordsize="12,0" path="m11252,4460l11264,4460e" filled="false" stroked="true" strokeweight=".6pt" strokecolor="#000000">
                <v:path arrowok="t"/>
              </v:shape>
            </v:group>
            <v:group style="position:absolute;left:11252;top:4479;width:12;height:2" coordorigin="11252,4479" coordsize="12,2">
              <v:shape style="position:absolute;left:11252;top:4479;width:12;height:2" coordorigin="11252,4479" coordsize="12,0" path="m11252,4479l11264,4479e" filled="false" stroked="true" strokeweight=".6pt" strokecolor="#000000">
                <v:path arrowok="t"/>
              </v:shape>
            </v:group>
            <v:group style="position:absolute;left:11252;top:4499;width:12;height:2" coordorigin="11252,4499" coordsize="12,2">
              <v:shape style="position:absolute;left:11252;top:4499;width:12;height:2" coordorigin="11252,4499" coordsize="12,0" path="m11252,4499l11264,4499e" filled="false" stroked="true" strokeweight=".6pt" strokecolor="#000000">
                <v:path arrowok="t"/>
              </v:shape>
            </v:group>
            <v:group style="position:absolute;left:11252;top:4518;width:12;height:2" coordorigin="11252,4518" coordsize="12,2">
              <v:shape style="position:absolute;left:11252;top:4518;width:12;height:2" coordorigin="11252,4518" coordsize="12,0" path="m11252,4518l11264,4518e" filled="false" stroked="true" strokeweight=".6pt" strokecolor="#000000">
                <v:path arrowok="t"/>
              </v:shape>
            </v:group>
            <v:group style="position:absolute;left:11252;top:4537;width:12;height:2" coordorigin="11252,4537" coordsize="12,2">
              <v:shape style="position:absolute;left:11252;top:4537;width:12;height:2" coordorigin="11252,4537" coordsize="12,0" path="m11252,4537l11264,4537e" filled="false" stroked="true" strokeweight=".6pt" strokecolor="#000000">
                <v:path arrowok="t"/>
              </v:shape>
            </v:group>
            <v:group style="position:absolute;left:11252;top:4556;width:12;height:2" coordorigin="11252,4556" coordsize="12,2">
              <v:shape style="position:absolute;left:11252;top:4556;width:12;height:2" coordorigin="11252,4556" coordsize="12,0" path="m11252,4556l11264,4556e" filled="false" stroked="true" strokeweight=".6pt" strokecolor="#000000">
                <v:path arrowok="t"/>
              </v:shape>
            </v:group>
            <v:group style="position:absolute;left:11252;top:4575;width:12;height:2" coordorigin="11252,4575" coordsize="12,2">
              <v:shape style="position:absolute;left:11252;top:4575;width:12;height:2" coordorigin="11252,4575" coordsize="12,0" path="m11252,4575l11264,4575e" filled="false" stroked="true" strokeweight=".6pt" strokecolor="#000000">
                <v:path arrowok="t"/>
              </v:shape>
            </v:group>
            <v:group style="position:absolute;left:11252;top:4595;width:12;height:2" coordorigin="11252,4595" coordsize="12,2">
              <v:shape style="position:absolute;left:11252;top:4595;width:12;height:2" coordorigin="11252,4595" coordsize="12,0" path="m11252,4595l11264,4595e" filled="false" stroked="true" strokeweight=".6pt" strokecolor="#000000">
                <v:path arrowok="t"/>
              </v:shape>
            </v:group>
            <v:group style="position:absolute;left:11252;top:4614;width:12;height:2" coordorigin="11252,4614" coordsize="12,2">
              <v:shape style="position:absolute;left:11252;top:4614;width:12;height:2" coordorigin="11252,4614" coordsize="12,0" path="m11252,4614l11264,4614e" filled="false" stroked="true" strokeweight=".6pt" strokecolor="#000000">
                <v:path arrowok="t"/>
              </v:shape>
            </v:group>
            <v:group style="position:absolute;left:11252;top:4633;width:12;height:2" coordorigin="11252,4633" coordsize="12,2">
              <v:shape style="position:absolute;left:11252;top:4633;width:12;height:2" coordorigin="11252,4633" coordsize="12,0" path="m11252,4633l11264,4633e" filled="false" stroked="true" strokeweight=".6pt" strokecolor="#000000">
                <v:path arrowok="t"/>
              </v:shape>
            </v:group>
            <v:group style="position:absolute;left:11252;top:4652;width:12;height:2" coordorigin="11252,4652" coordsize="12,2">
              <v:shape style="position:absolute;left:11252;top:4652;width:12;height:2" coordorigin="11252,4652" coordsize="12,0" path="m11252,4652l11264,4652e" filled="false" stroked="true" strokeweight=".6pt" strokecolor="#000000">
                <v:path arrowok="t"/>
              </v:shape>
            </v:group>
            <v:group style="position:absolute;left:11252;top:4671;width:12;height:2" coordorigin="11252,4671" coordsize="12,2">
              <v:shape style="position:absolute;left:11252;top:4671;width:12;height:2" coordorigin="11252,4671" coordsize="12,0" path="m11252,4671l11264,4671e" filled="false" stroked="true" strokeweight=".6pt" strokecolor="#000000">
                <v:path arrowok="t"/>
              </v:shape>
            </v:group>
            <v:group style="position:absolute;left:11252;top:4691;width:12;height:2" coordorigin="11252,4691" coordsize="12,2">
              <v:shape style="position:absolute;left:11252;top:4691;width:12;height:2" coordorigin="11252,4691" coordsize="12,0" path="m11252,4691l11264,4691e" filled="false" stroked="true" strokeweight=".6pt" strokecolor="#000000">
                <v:path arrowok="t"/>
              </v:shape>
            </v:group>
            <v:group style="position:absolute;left:11252;top:4710;width:12;height:2" coordorigin="11252,4710" coordsize="12,2">
              <v:shape style="position:absolute;left:11252;top:4710;width:12;height:2" coordorigin="11252,4710" coordsize="12,0" path="m11252,4710l11264,4710e" filled="false" stroked="true" strokeweight=".6pt" strokecolor="#000000">
                <v:path arrowok="t"/>
              </v:shape>
            </v:group>
            <v:group style="position:absolute;left:11252;top:4729;width:12;height:2" coordorigin="11252,4729" coordsize="12,2">
              <v:shape style="position:absolute;left:11252;top:4729;width:12;height:2" coordorigin="11252,4729" coordsize="12,0" path="m11252,4729l11264,4729e" filled="false" stroked="true" strokeweight=".6pt" strokecolor="#000000">
                <v:path arrowok="t"/>
              </v:shape>
            </v:group>
            <v:group style="position:absolute;left:11252;top:4748;width:12;height:2" coordorigin="11252,4748" coordsize="12,2">
              <v:shape style="position:absolute;left:11252;top:4748;width:12;height:2" coordorigin="11252,4748" coordsize="12,0" path="m11252,4748l11264,4748e" filled="false" stroked="true" strokeweight=".6pt" strokecolor="#000000">
                <v:path arrowok="t"/>
              </v:shape>
            </v:group>
            <v:group style="position:absolute;left:11252;top:4767;width:12;height:2" coordorigin="11252,4767" coordsize="12,2">
              <v:shape style="position:absolute;left:11252;top:4767;width:12;height:2" coordorigin="11252,4767" coordsize="12,0" path="m11252,4767l11264,4767e" filled="false" stroked="true" strokeweight=".6pt" strokecolor="#000000">
                <v:path arrowok="t"/>
              </v:shape>
            </v:group>
            <v:group style="position:absolute;left:11252;top:4787;width:12;height:2" coordorigin="11252,4787" coordsize="12,2">
              <v:shape style="position:absolute;left:11252;top:4787;width:12;height:2" coordorigin="11252,4787" coordsize="12,0" path="m11252,4787l11264,4787e" filled="false" stroked="true" strokeweight=".6pt" strokecolor="#000000">
                <v:path arrowok="t"/>
              </v:shape>
            </v:group>
            <v:group style="position:absolute;left:11252;top:4806;width:12;height:2" coordorigin="11252,4806" coordsize="12,2">
              <v:shape style="position:absolute;left:11252;top:4806;width:12;height:2" coordorigin="11252,4806" coordsize="12,0" path="m11252,4806l11264,4806e" filled="false" stroked="true" strokeweight=".6pt" strokecolor="#000000">
                <v:path arrowok="t"/>
              </v:shape>
            </v:group>
            <v:group style="position:absolute;left:11252;top:4825;width:12;height:2" coordorigin="11252,4825" coordsize="12,2">
              <v:shape style="position:absolute;left:11252;top:4825;width:12;height:2" coordorigin="11252,4825" coordsize="12,0" path="m11252,4825l11264,4825e" filled="false" stroked="true" strokeweight=".6pt" strokecolor="#000000">
                <v:path arrowok="t"/>
              </v:shape>
            </v:group>
            <v:group style="position:absolute;left:11252;top:4844;width:12;height:2" coordorigin="11252,4844" coordsize="12,2">
              <v:shape style="position:absolute;left:11252;top:4844;width:12;height:2" coordorigin="11252,4844" coordsize="12,0" path="m11252,4844l11264,4844e" filled="false" stroked="true" strokeweight=".6pt" strokecolor="#000000">
                <v:path arrowok="t"/>
              </v:shape>
            </v:group>
            <v:group style="position:absolute;left:11252;top:4863;width:12;height:2" coordorigin="11252,4863" coordsize="12,2">
              <v:shape style="position:absolute;left:11252;top:4863;width:12;height:2" coordorigin="11252,4863" coordsize="12,0" path="m11252,4863l11264,4863e" filled="false" stroked="true" strokeweight=".6pt" strokecolor="#000000">
                <v:path arrowok="t"/>
              </v:shape>
            </v:group>
            <v:group style="position:absolute;left:11252;top:4883;width:12;height:2" coordorigin="11252,4883" coordsize="12,2">
              <v:shape style="position:absolute;left:11252;top:4883;width:12;height:2" coordorigin="11252,4883" coordsize="12,0" path="m11252,4883l11264,4883e" filled="false" stroked="true" strokeweight=".6pt" strokecolor="#000000">
                <v:path arrowok="t"/>
              </v:shape>
            </v:group>
            <v:group style="position:absolute;left:11252;top:4902;width:12;height:2" coordorigin="11252,4902" coordsize="12,2">
              <v:shape style="position:absolute;left:11252;top:4902;width:12;height:2" coordorigin="11252,4902" coordsize="12,0" path="m11252,4902l11264,4902e" filled="false" stroked="true" strokeweight=".6pt" strokecolor="#000000">
                <v:path arrowok="t"/>
              </v:shape>
            </v:group>
            <v:group style="position:absolute;left:11252;top:4921;width:12;height:2" coordorigin="11252,4921" coordsize="12,2">
              <v:shape style="position:absolute;left:11252;top:4921;width:12;height:2" coordorigin="11252,4921" coordsize="12,0" path="m11252,4921l11264,4921e" filled="false" stroked="true" strokeweight=".6pt" strokecolor="#000000">
                <v:path arrowok="t"/>
              </v:shape>
            </v:group>
            <v:group style="position:absolute;left:11252;top:4940;width:12;height:2" coordorigin="11252,4940" coordsize="12,2">
              <v:shape style="position:absolute;left:11252;top:4940;width:12;height:2" coordorigin="11252,4940" coordsize="12,0" path="m11252,4940l11264,4940e" filled="false" stroked="true" strokeweight=".6pt" strokecolor="#000000">
                <v:path arrowok="t"/>
              </v:shape>
            </v:group>
            <v:group style="position:absolute;left:11252;top:4959;width:12;height:2" coordorigin="11252,4959" coordsize="12,2">
              <v:shape style="position:absolute;left:11252;top:4959;width:12;height:2" coordorigin="11252,4959" coordsize="12,0" path="m11252,4959l11264,4959e" filled="false" stroked="true" strokeweight=".6pt" strokecolor="#000000">
                <v:path arrowok="t"/>
              </v:shape>
            </v:group>
            <v:group style="position:absolute;left:11252;top:4979;width:12;height:2" coordorigin="11252,4979" coordsize="12,2">
              <v:shape style="position:absolute;left:11252;top:4979;width:12;height:2" coordorigin="11252,4979" coordsize="12,0" path="m11252,4979l11264,4979e" filled="false" stroked="true" strokeweight=".6pt" strokecolor="#000000">
                <v:path arrowok="t"/>
              </v:shape>
            </v:group>
            <v:group style="position:absolute;left:11252;top:4998;width:12;height:2" coordorigin="11252,4998" coordsize="12,2">
              <v:shape style="position:absolute;left:11252;top:4998;width:12;height:2" coordorigin="11252,4998" coordsize="12,0" path="m11252,4998l11264,4998e" filled="false" stroked="true" strokeweight=".6pt" strokecolor="#000000">
                <v:path arrowok="t"/>
              </v:shape>
            </v:group>
            <v:group style="position:absolute;left:11252;top:5017;width:12;height:2" coordorigin="11252,5017" coordsize="12,2">
              <v:shape style="position:absolute;left:11252;top:5017;width:12;height:2" coordorigin="11252,5017" coordsize="12,0" path="m11252,5017l11264,5017e" filled="false" stroked="true" strokeweight=".6pt" strokecolor="#000000">
                <v:path arrowok="t"/>
              </v:shape>
            </v:group>
            <v:group style="position:absolute;left:11252;top:5036;width:12;height:2" coordorigin="11252,5036" coordsize="12,2">
              <v:shape style="position:absolute;left:11252;top:5036;width:12;height:2" coordorigin="11252,5036" coordsize="12,0" path="m11252,5036l11264,5036e" filled="false" stroked="true" strokeweight=".6pt" strokecolor="#000000">
                <v:path arrowok="t"/>
              </v:shape>
            </v:group>
            <v:group style="position:absolute;left:11252;top:5055;width:12;height:2" coordorigin="11252,5055" coordsize="12,2">
              <v:shape style="position:absolute;left:11252;top:5055;width:12;height:2" coordorigin="11252,5055" coordsize="12,0" path="m11252,5055l11264,5055e" filled="false" stroked="true" strokeweight=".6pt" strokecolor="#000000">
                <v:path arrowok="t"/>
              </v:shape>
            </v:group>
            <v:group style="position:absolute;left:11252;top:5075;width:12;height:2" coordorigin="11252,5075" coordsize="12,2">
              <v:shape style="position:absolute;left:11252;top:5075;width:12;height:2" coordorigin="11252,5075" coordsize="12,0" path="m11252,5075l11264,5075e" filled="false" stroked="true" strokeweight=".6pt" strokecolor="#000000">
                <v:path arrowok="t"/>
              </v:shape>
            </v:group>
            <v:group style="position:absolute;left:11252;top:5094;width:12;height:2" coordorigin="11252,5094" coordsize="12,2">
              <v:shape style="position:absolute;left:11252;top:5094;width:12;height:2" coordorigin="11252,5094" coordsize="12,0" path="m11252,5094l11264,5094e" filled="false" stroked="true" strokeweight=".6pt" strokecolor="#000000">
                <v:path arrowok="t"/>
              </v:shape>
            </v:group>
            <v:group style="position:absolute;left:11252;top:5113;width:12;height:2" coordorigin="11252,5113" coordsize="12,2">
              <v:shape style="position:absolute;left:11252;top:5113;width:12;height:2" coordorigin="11252,5113" coordsize="12,0" path="m11252,5113l11264,5113e" filled="false" stroked="true" strokeweight=".6pt" strokecolor="#000000">
                <v:path arrowok="t"/>
              </v:shape>
            </v:group>
            <v:group style="position:absolute;left:11252;top:5132;width:12;height:2" coordorigin="11252,5132" coordsize="12,2">
              <v:shape style="position:absolute;left:11252;top:5132;width:12;height:2" coordorigin="11252,5132" coordsize="12,0" path="m11252,5132l11264,5132e" filled="false" stroked="true" strokeweight=".6pt" strokecolor="#000000">
                <v:path arrowok="t"/>
              </v:shape>
            </v:group>
            <v:group style="position:absolute;left:11252;top:5151;width:12;height:2" coordorigin="11252,5151" coordsize="12,2">
              <v:shape style="position:absolute;left:11252;top:5151;width:12;height:2" coordorigin="11252,5151" coordsize="12,0" path="m11252,5151l11264,5151e" filled="false" stroked="true" strokeweight=".6pt" strokecolor="#000000">
                <v:path arrowok="t"/>
              </v:shape>
            </v:group>
            <v:group style="position:absolute;left:11252;top:5171;width:12;height:2" coordorigin="11252,5171" coordsize="12,2">
              <v:shape style="position:absolute;left:11252;top:5171;width:12;height:2" coordorigin="11252,5171" coordsize="12,0" path="m11252,5171l11264,5171e" filled="false" stroked="true" strokeweight=".6pt" strokecolor="#000000">
                <v:path arrowok="t"/>
              </v:shape>
            </v:group>
            <v:group style="position:absolute;left:11252;top:5190;width:12;height:2" coordorigin="11252,5190" coordsize="12,2">
              <v:shape style="position:absolute;left:11252;top:5190;width:12;height:2" coordorigin="11252,5190" coordsize="12,0" path="m11252,5190l11264,5190e" filled="false" stroked="true" strokeweight=".6pt" strokecolor="#000000">
                <v:path arrowok="t"/>
              </v:shape>
            </v:group>
            <v:group style="position:absolute;left:11252;top:5209;width:12;height:2" coordorigin="11252,5209" coordsize="12,2">
              <v:shape style="position:absolute;left:11252;top:5209;width:12;height:2" coordorigin="11252,5209" coordsize="12,0" path="m11252,5209l11264,5209e" filled="false" stroked="true" strokeweight=".6pt" strokecolor="#000000">
                <v:path arrowok="t"/>
              </v:shape>
            </v:group>
            <v:group style="position:absolute;left:11252;top:5228;width:12;height:2" coordorigin="11252,5228" coordsize="12,2">
              <v:shape style="position:absolute;left:11252;top:5228;width:12;height:2" coordorigin="11252,5228" coordsize="12,0" path="m11252,5228l11264,5228e" filled="false" stroked="true" strokeweight=".6pt" strokecolor="#000000">
                <v:path arrowok="t"/>
              </v:shape>
            </v:group>
            <v:group style="position:absolute;left:11252;top:5247;width:12;height:2" coordorigin="11252,5247" coordsize="12,2">
              <v:shape style="position:absolute;left:11252;top:5247;width:12;height:2" coordorigin="11252,5247" coordsize="12,0" path="m11252,5247l11264,5247e" filled="false" stroked="true" strokeweight=".6pt" strokecolor="#000000">
                <v:path arrowok="t"/>
              </v:shape>
            </v:group>
            <v:group style="position:absolute;left:11252;top:5267;width:12;height:2" coordorigin="11252,5267" coordsize="12,2">
              <v:shape style="position:absolute;left:11252;top:5267;width:12;height:2" coordorigin="11252,5267" coordsize="12,0" path="m11252,5267l11264,5267e" filled="false" stroked="true" strokeweight=".6pt" strokecolor="#000000">
                <v:path arrowok="t"/>
              </v:shape>
            </v:group>
            <v:group style="position:absolute;left:11254;top:5283;width:10;height:2" coordorigin="11254,5283" coordsize="10,2">
              <v:shape style="position:absolute;left:11254;top:5283;width:10;height:2" coordorigin="11254,5283" coordsize="10,0" path="m11254,5283l11263,5283e" filled="false" stroked="true" strokeweight=".48pt" strokecolor="#000000">
                <v:path arrowok="t"/>
              </v:shape>
            </v:group>
            <v:group style="position:absolute;left:11254;top:5303;width:10;height:2" coordorigin="11254,5303" coordsize="10,2">
              <v:shape style="position:absolute;left:11254;top:5303;width:10;height:2" coordorigin="11254,5303" coordsize="10,0" path="m11254,5303l11263,5303e" filled="false" stroked="true" strokeweight=".48pt" strokecolor="#000000">
                <v:path arrowok="t"/>
              </v:shape>
            </v:group>
            <v:group style="position:absolute;left:11254;top:5322;width:10;height:2" coordorigin="11254,5322" coordsize="10,2">
              <v:shape style="position:absolute;left:11254;top:5322;width:10;height:2" coordorigin="11254,5322" coordsize="10,0" path="m11254,5322l11263,5322e" filled="false" stroked="true" strokeweight=".48pt" strokecolor="#000000">
                <v:path arrowok="t"/>
              </v:shape>
            </v:group>
            <v:group style="position:absolute;left:11254;top:5341;width:10;height:2" coordorigin="11254,5341" coordsize="10,2">
              <v:shape style="position:absolute;left:11254;top:5341;width:10;height:2" coordorigin="11254,5341" coordsize="10,0" path="m11254,5341l11263,5341e" filled="false" stroked="true" strokeweight=".48pt" strokecolor="#000000">
                <v:path arrowok="t"/>
              </v:shape>
            </v:group>
            <v:group style="position:absolute;left:11254;top:5360;width:10;height:2" coordorigin="11254,5360" coordsize="10,2">
              <v:shape style="position:absolute;left:11254;top:5360;width:10;height:2" coordorigin="11254,5360" coordsize="10,0" path="m11254,5360l11263,5360e" filled="false" stroked="true" strokeweight=".48pt" strokecolor="#000000">
                <v:path arrowok="t"/>
              </v:shape>
            </v:group>
            <v:group style="position:absolute;left:11254;top:5379;width:10;height:2" coordorigin="11254,5379" coordsize="10,2">
              <v:shape style="position:absolute;left:11254;top:5379;width:10;height:2" coordorigin="11254,5379" coordsize="10,0" path="m11254,5379l11263,5379e" filled="false" stroked="true" strokeweight=".48pt" strokecolor="#000000">
                <v:path arrowok="t"/>
              </v:shape>
            </v:group>
            <v:group style="position:absolute;left:11254;top:5399;width:10;height:2" coordorigin="11254,5399" coordsize="10,2">
              <v:shape style="position:absolute;left:11254;top:5399;width:10;height:2" coordorigin="11254,5399" coordsize="10,0" path="m11254,5399l11263,5399e" filled="false" stroked="true" strokeweight=".48pt" strokecolor="#000000">
                <v:path arrowok="t"/>
              </v:shape>
            </v:group>
            <v:group style="position:absolute;left:11254;top:5418;width:10;height:2" coordorigin="11254,5418" coordsize="10,2">
              <v:shape style="position:absolute;left:11254;top:5418;width:10;height:2" coordorigin="11254,5418" coordsize="10,0" path="m11254,5418l11263,5418e" filled="false" stroked="true" strokeweight=".48pt" strokecolor="#000000">
                <v:path arrowok="t"/>
              </v:shape>
            </v:group>
            <v:group style="position:absolute;left:11254;top:5437;width:10;height:2" coordorigin="11254,5437" coordsize="10,2">
              <v:shape style="position:absolute;left:11254;top:5437;width:10;height:2" coordorigin="11254,5437" coordsize="10,0" path="m11254,5437l11263,5437e" filled="false" stroked="true" strokeweight=".48pt" strokecolor="#000000">
                <v:path arrowok="t"/>
              </v:shape>
            </v:group>
            <v:group style="position:absolute;left:11254;top:5456;width:10;height:2" coordorigin="11254,5456" coordsize="10,2">
              <v:shape style="position:absolute;left:11254;top:5456;width:10;height:2" coordorigin="11254,5456" coordsize="10,0" path="m11254,5456l11263,5456e" filled="false" stroked="true" strokeweight=".48pt" strokecolor="#000000">
                <v:path arrowok="t"/>
              </v:shape>
            </v:group>
            <v:group style="position:absolute;left:11254;top:5475;width:10;height:2" coordorigin="11254,5475" coordsize="10,2">
              <v:shape style="position:absolute;left:11254;top:5475;width:10;height:2" coordorigin="11254,5475" coordsize="10,0" path="m11254,5475l11263,5475e" filled="false" stroked="true" strokeweight=".48pt" strokecolor="#000000">
                <v:path arrowok="t"/>
              </v:shape>
            </v:group>
            <v:group style="position:absolute;left:11254;top:5495;width:10;height:2" coordorigin="11254,5495" coordsize="10,2">
              <v:shape style="position:absolute;left:11254;top:5495;width:10;height:2" coordorigin="11254,5495" coordsize="10,0" path="m11254,5495l11263,5495e" filled="false" stroked="true" strokeweight=".48pt" strokecolor="#000000">
                <v:path arrowok="t"/>
              </v:shape>
            </v:group>
            <v:group style="position:absolute;left:11254;top:5514;width:10;height:2" coordorigin="11254,5514" coordsize="10,2">
              <v:shape style="position:absolute;left:11254;top:5514;width:10;height:2" coordorigin="11254,5514" coordsize="10,0" path="m11254,5514l11263,5514e" filled="false" stroked="true" strokeweight=".48pt" strokecolor="#000000">
                <v:path arrowok="t"/>
              </v:shape>
            </v:group>
            <v:group style="position:absolute;left:11254;top:5533;width:10;height:2" coordorigin="11254,5533" coordsize="10,2">
              <v:shape style="position:absolute;left:11254;top:5533;width:10;height:2" coordorigin="11254,5533" coordsize="10,0" path="m11254,5533l11263,5533e" filled="false" stroked="true" strokeweight=".48pt" strokecolor="#000000">
                <v:path arrowok="t"/>
              </v:shape>
            </v:group>
            <v:group style="position:absolute;left:11254;top:5552;width:10;height:2" coordorigin="11254,5552" coordsize="10,2">
              <v:shape style="position:absolute;left:11254;top:5552;width:10;height:2" coordorigin="11254,5552" coordsize="10,0" path="m11254,5552l11263,5552e" filled="false" stroked="true" strokeweight=".48pt" strokecolor="#000000">
                <v:path arrowok="t"/>
              </v:shape>
            </v:group>
            <v:group style="position:absolute;left:11254;top:5571;width:10;height:2" coordorigin="11254,5571" coordsize="10,2">
              <v:shape style="position:absolute;left:11254;top:5571;width:10;height:2" coordorigin="11254,5571" coordsize="10,0" path="m11254,5571l11263,5571e" filled="false" stroked="true" strokeweight=".48pt" strokecolor="#000000">
                <v:path arrowok="t"/>
              </v:shape>
            </v:group>
            <v:group style="position:absolute;left:11254;top:5591;width:10;height:2" coordorigin="11254,5591" coordsize="10,2">
              <v:shape style="position:absolute;left:11254;top:5591;width:10;height:2" coordorigin="11254,5591" coordsize="10,0" path="m11254,5591l11263,5591e" filled="false" stroked="true" strokeweight=".48pt" strokecolor="#000000">
                <v:path arrowok="t"/>
              </v:shape>
            </v:group>
            <v:group style="position:absolute;left:11254;top:5610;width:10;height:2" coordorigin="11254,5610" coordsize="10,2">
              <v:shape style="position:absolute;left:11254;top:5610;width:10;height:2" coordorigin="11254,5610" coordsize="10,0" path="m11254,5610l11263,5610e" filled="false" stroked="true" strokeweight=".48pt" strokecolor="#000000">
                <v:path arrowok="t"/>
              </v:shape>
            </v:group>
            <v:group style="position:absolute;left:11254;top:5629;width:10;height:2" coordorigin="11254,5629" coordsize="10,2">
              <v:shape style="position:absolute;left:11254;top:5629;width:10;height:2" coordorigin="11254,5629" coordsize="10,0" path="m11254,5629l11263,5629e" filled="false" stroked="true" strokeweight=".48pt" strokecolor="#000000">
                <v:path arrowok="t"/>
              </v:shape>
            </v:group>
            <v:group style="position:absolute;left:11254;top:5648;width:10;height:2" coordorigin="11254,5648" coordsize="10,2">
              <v:shape style="position:absolute;left:11254;top:5648;width:10;height:2" coordorigin="11254,5648" coordsize="10,0" path="m11254,5648l11263,5648e" filled="false" stroked="true" strokeweight=".48pt" strokecolor="#000000">
                <v:path arrowok="t"/>
              </v:shape>
            </v:group>
            <v:group style="position:absolute;left:11254;top:5667;width:10;height:2" coordorigin="11254,5667" coordsize="10,2">
              <v:shape style="position:absolute;left:11254;top:5667;width:10;height:2" coordorigin="11254,5667" coordsize="10,0" path="m11254,5667l11263,5667e" filled="false" stroked="true" strokeweight=".48pt" strokecolor="#000000">
                <v:path arrowok="t"/>
              </v:shape>
            </v:group>
            <v:group style="position:absolute;left:11254;top:5687;width:10;height:2" coordorigin="11254,5687" coordsize="10,2">
              <v:shape style="position:absolute;left:11254;top:5687;width:10;height:2" coordorigin="11254,5687" coordsize="10,0" path="m11254,5687l11263,5687e" filled="false" stroked="true" strokeweight=".48pt" strokecolor="#000000">
                <v:path arrowok="t"/>
              </v:shape>
            </v:group>
            <v:group style="position:absolute;left:11254;top:5706;width:10;height:2" coordorigin="11254,5706" coordsize="10,2">
              <v:shape style="position:absolute;left:11254;top:5706;width:10;height:2" coordorigin="11254,5706" coordsize="10,0" path="m11254,5706l11263,5706e" filled="false" stroked="true" strokeweight=".48pt" strokecolor="#000000">
                <v:path arrowok="t"/>
              </v:shape>
            </v:group>
            <v:group style="position:absolute;left:11254;top:5725;width:10;height:2" coordorigin="11254,5725" coordsize="10,2">
              <v:shape style="position:absolute;left:11254;top:5725;width:10;height:2" coordorigin="11254,5725" coordsize="10,0" path="m11254,5725l11263,5725e" filled="false" stroked="true" strokeweight=".48pt" strokecolor="#000000">
                <v:path arrowok="t"/>
              </v:shape>
            </v:group>
            <v:group style="position:absolute;left:11254;top:5741;width:10;height:2" coordorigin="11254,5741" coordsize="10,2">
              <v:shape style="position:absolute;left:11254;top:5741;width:10;height:2" coordorigin="11254,5741" coordsize="10,0" path="m11254,5741l11263,5741e" filled="false" stroked="true" strokeweight=".12pt" strokecolor="#000000">
                <v:path arrowok="t"/>
              </v:shape>
            </v:group>
            <v:group style="position:absolute;left:11252;top:5283;width:12;height:2" coordorigin="11252,5283" coordsize="12,2">
              <v:shape style="position:absolute;left:11252;top:5283;width:12;height:2" coordorigin="11252,5283" coordsize="12,0" path="m11252,5283l11264,5283e" filled="false" stroked="true" strokeweight=".6pt" strokecolor="#000000">
                <v:path arrowok="t"/>
              </v:shape>
            </v:group>
            <v:group style="position:absolute;left:11252;top:5303;width:12;height:2" coordorigin="11252,5303" coordsize="12,2">
              <v:shape style="position:absolute;left:11252;top:5303;width:12;height:2" coordorigin="11252,5303" coordsize="12,0" path="m11252,5303l11264,5303e" filled="false" stroked="true" strokeweight=".6pt" strokecolor="#000000">
                <v:path arrowok="t"/>
              </v:shape>
            </v:group>
            <v:group style="position:absolute;left:11252;top:5322;width:12;height:2" coordorigin="11252,5322" coordsize="12,2">
              <v:shape style="position:absolute;left:11252;top:5322;width:12;height:2" coordorigin="11252,5322" coordsize="12,0" path="m11252,5322l11264,5322e" filled="false" stroked="true" strokeweight=".6pt" strokecolor="#000000">
                <v:path arrowok="t"/>
              </v:shape>
            </v:group>
            <v:group style="position:absolute;left:11252;top:5341;width:12;height:2" coordorigin="11252,5341" coordsize="12,2">
              <v:shape style="position:absolute;left:11252;top:5341;width:12;height:2" coordorigin="11252,5341" coordsize="12,0" path="m11252,5341l11264,5341e" filled="false" stroked="true" strokeweight=".6pt" strokecolor="#000000">
                <v:path arrowok="t"/>
              </v:shape>
            </v:group>
            <v:group style="position:absolute;left:11252;top:5360;width:12;height:2" coordorigin="11252,5360" coordsize="12,2">
              <v:shape style="position:absolute;left:11252;top:5360;width:12;height:2" coordorigin="11252,5360" coordsize="12,0" path="m11252,5360l11264,5360e" filled="false" stroked="true" strokeweight=".6pt" strokecolor="#000000">
                <v:path arrowok="t"/>
              </v:shape>
            </v:group>
            <v:group style="position:absolute;left:11252;top:5379;width:12;height:2" coordorigin="11252,5379" coordsize="12,2">
              <v:shape style="position:absolute;left:11252;top:5379;width:12;height:2" coordorigin="11252,5379" coordsize="12,0" path="m11252,5379l11264,5379e" filled="false" stroked="true" strokeweight=".6pt" strokecolor="#000000">
                <v:path arrowok="t"/>
              </v:shape>
            </v:group>
            <v:group style="position:absolute;left:11252;top:5399;width:12;height:2" coordorigin="11252,5399" coordsize="12,2">
              <v:shape style="position:absolute;left:11252;top:5399;width:12;height:2" coordorigin="11252,5399" coordsize="12,0" path="m11252,5399l11264,5399e" filled="false" stroked="true" strokeweight=".6pt" strokecolor="#000000">
                <v:path arrowok="t"/>
              </v:shape>
            </v:group>
            <v:group style="position:absolute;left:11252;top:5418;width:12;height:2" coordorigin="11252,5418" coordsize="12,2">
              <v:shape style="position:absolute;left:11252;top:5418;width:12;height:2" coordorigin="11252,5418" coordsize="12,0" path="m11252,5418l11264,5418e" filled="false" stroked="true" strokeweight=".6pt" strokecolor="#000000">
                <v:path arrowok="t"/>
              </v:shape>
            </v:group>
            <v:group style="position:absolute;left:11252;top:5437;width:12;height:2" coordorigin="11252,5437" coordsize="12,2">
              <v:shape style="position:absolute;left:11252;top:5437;width:12;height:2" coordorigin="11252,5437" coordsize="12,0" path="m11252,5437l11264,5437e" filled="false" stroked="true" strokeweight=".6pt" strokecolor="#000000">
                <v:path arrowok="t"/>
              </v:shape>
            </v:group>
            <v:group style="position:absolute;left:11252;top:5456;width:12;height:2" coordorigin="11252,5456" coordsize="12,2">
              <v:shape style="position:absolute;left:11252;top:5456;width:12;height:2" coordorigin="11252,5456" coordsize="12,0" path="m11252,5456l11264,5456e" filled="false" stroked="true" strokeweight=".6pt" strokecolor="#000000">
                <v:path arrowok="t"/>
              </v:shape>
            </v:group>
            <v:group style="position:absolute;left:11252;top:5475;width:12;height:2" coordorigin="11252,5475" coordsize="12,2">
              <v:shape style="position:absolute;left:11252;top:5475;width:12;height:2" coordorigin="11252,5475" coordsize="12,0" path="m11252,5475l11264,5475e" filled="false" stroked="true" strokeweight=".6pt" strokecolor="#000000">
                <v:path arrowok="t"/>
              </v:shape>
            </v:group>
            <v:group style="position:absolute;left:11252;top:5495;width:12;height:2" coordorigin="11252,5495" coordsize="12,2">
              <v:shape style="position:absolute;left:11252;top:5495;width:12;height:2" coordorigin="11252,5495" coordsize="12,0" path="m11252,5495l11264,5495e" filled="false" stroked="true" strokeweight=".6pt" strokecolor="#000000">
                <v:path arrowok="t"/>
              </v:shape>
            </v:group>
            <v:group style="position:absolute;left:11252;top:5514;width:12;height:2" coordorigin="11252,5514" coordsize="12,2">
              <v:shape style="position:absolute;left:11252;top:5514;width:12;height:2" coordorigin="11252,5514" coordsize="12,0" path="m11252,5514l11264,5514e" filled="false" stroked="true" strokeweight=".6pt" strokecolor="#000000">
                <v:path arrowok="t"/>
              </v:shape>
            </v:group>
            <v:group style="position:absolute;left:11252;top:5533;width:12;height:2" coordorigin="11252,5533" coordsize="12,2">
              <v:shape style="position:absolute;left:11252;top:5533;width:12;height:2" coordorigin="11252,5533" coordsize="12,0" path="m11252,5533l11264,5533e" filled="false" stroked="true" strokeweight=".6pt" strokecolor="#000000">
                <v:path arrowok="t"/>
              </v:shape>
            </v:group>
            <v:group style="position:absolute;left:11252;top:5552;width:12;height:2" coordorigin="11252,5552" coordsize="12,2">
              <v:shape style="position:absolute;left:11252;top:5552;width:12;height:2" coordorigin="11252,5552" coordsize="12,0" path="m11252,5552l11264,5552e" filled="false" stroked="true" strokeweight=".6pt" strokecolor="#000000">
                <v:path arrowok="t"/>
              </v:shape>
            </v:group>
            <v:group style="position:absolute;left:11252;top:5571;width:12;height:2" coordorigin="11252,5571" coordsize="12,2">
              <v:shape style="position:absolute;left:11252;top:5571;width:12;height:2" coordorigin="11252,5571" coordsize="12,0" path="m11252,5571l11264,5571e" filled="false" stroked="true" strokeweight=".6pt" strokecolor="#000000">
                <v:path arrowok="t"/>
              </v:shape>
            </v:group>
            <v:group style="position:absolute;left:11252;top:5591;width:12;height:2" coordorigin="11252,5591" coordsize="12,2">
              <v:shape style="position:absolute;left:11252;top:5591;width:12;height:2" coordorigin="11252,5591" coordsize="12,0" path="m11252,5591l11264,5591e" filled="false" stroked="true" strokeweight=".6pt" strokecolor="#000000">
                <v:path arrowok="t"/>
              </v:shape>
            </v:group>
            <v:group style="position:absolute;left:11252;top:5610;width:12;height:2" coordorigin="11252,5610" coordsize="12,2">
              <v:shape style="position:absolute;left:11252;top:5610;width:12;height:2" coordorigin="11252,5610" coordsize="12,0" path="m11252,5610l11264,5610e" filled="false" stroked="true" strokeweight=".6pt" strokecolor="#000000">
                <v:path arrowok="t"/>
              </v:shape>
            </v:group>
            <v:group style="position:absolute;left:11252;top:5629;width:12;height:2" coordorigin="11252,5629" coordsize="12,2">
              <v:shape style="position:absolute;left:11252;top:5629;width:12;height:2" coordorigin="11252,5629" coordsize="12,0" path="m11252,5629l11264,5629e" filled="false" stroked="true" strokeweight=".6pt" strokecolor="#000000">
                <v:path arrowok="t"/>
              </v:shape>
            </v:group>
            <v:group style="position:absolute;left:11252;top:5648;width:12;height:2" coordorigin="11252,5648" coordsize="12,2">
              <v:shape style="position:absolute;left:11252;top:5648;width:12;height:2" coordorigin="11252,5648" coordsize="12,0" path="m11252,5648l11264,5648e" filled="false" stroked="true" strokeweight=".6pt" strokecolor="#000000">
                <v:path arrowok="t"/>
              </v:shape>
            </v:group>
            <v:group style="position:absolute;left:11252;top:5667;width:12;height:2" coordorigin="11252,5667" coordsize="12,2">
              <v:shape style="position:absolute;left:11252;top:5667;width:12;height:2" coordorigin="11252,5667" coordsize="12,0" path="m11252,5667l11264,5667e" filled="false" stroked="true" strokeweight=".6pt" strokecolor="#000000">
                <v:path arrowok="t"/>
              </v:shape>
            </v:group>
            <v:group style="position:absolute;left:11252;top:5687;width:12;height:2" coordorigin="11252,5687" coordsize="12,2">
              <v:shape style="position:absolute;left:11252;top:5687;width:12;height:2" coordorigin="11252,5687" coordsize="12,0" path="m11252,5687l11264,5687e" filled="false" stroked="true" strokeweight=".6pt" strokecolor="#000000">
                <v:path arrowok="t"/>
              </v:shape>
            </v:group>
            <v:group style="position:absolute;left:11252;top:5706;width:12;height:2" coordorigin="11252,5706" coordsize="12,2">
              <v:shape style="position:absolute;left:11252;top:5706;width:12;height:2" coordorigin="11252,5706" coordsize="12,0" path="m11252,5706l11264,5706e" filled="false" stroked="true" strokeweight=".6pt" strokecolor="#000000">
                <v:path arrowok="t"/>
              </v:shape>
            </v:group>
            <v:group style="position:absolute;left:11252;top:5725;width:12;height:2" coordorigin="11252,5725" coordsize="12,2">
              <v:shape style="position:absolute;left:11252;top:5725;width:12;height:2" coordorigin="11252,5725" coordsize="12,0" path="m11252,5725l11264,5725e" filled="false" stroked="true" strokeweight=".6pt" strokecolor="#000000">
                <v:path arrowok="t"/>
              </v:shape>
            </v:group>
            <v:group style="position:absolute;left:11252;top:5741;width:12;height:2" coordorigin="11252,5741" coordsize="12,2">
              <v:shape style="position:absolute;left:11252;top:5741;width:12;height:2" coordorigin="11252,5741" coordsize="12,0" path="m11252,5741l11264,5741e" filled="false" stroked="true" strokeweight=".24pt" strokecolor="#000000">
                <v:path arrowok="t"/>
              </v:shape>
            </v:group>
            <v:group style="position:absolute;left:11254;top:5747;width:10;height:2" coordorigin="11254,5747" coordsize="10,2">
              <v:shape style="position:absolute;left:11254;top:5747;width:10;height:2" coordorigin="11254,5747" coordsize="10,0" path="m11254,5747l11263,5747e" filled="false" stroked="true" strokeweight=".48pt" strokecolor="#000000">
                <v:path arrowok="t"/>
              </v:shape>
            </v:group>
            <v:group style="position:absolute;left:11254;top:5766;width:10;height:2" coordorigin="11254,5766" coordsize="10,2">
              <v:shape style="position:absolute;left:11254;top:5766;width:10;height:2" coordorigin="11254,5766" coordsize="10,0" path="m11254,5766l11263,5766e" filled="false" stroked="true" strokeweight=".48pt" strokecolor="#000000">
                <v:path arrowok="t"/>
              </v:shape>
            </v:group>
            <v:group style="position:absolute;left:11254;top:5785;width:10;height:2" coordorigin="11254,5785" coordsize="10,2">
              <v:shape style="position:absolute;left:11254;top:5785;width:10;height:2" coordorigin="11254,5785" coordsize="10,0" path="m11254,5785l11263,5785e" filled="false" stroked="true" strokeweight=".48pt" strokecolor="#000000">
                <v:path arrowok="t"/>
              </v:shape>
            </v:group>
            <v:group style="position:absolute;left:11254;top:5804;width:10;height:2" coordorigin="11254,5804" coordsize="10,2">
              <v:shape style="position:absolute;left:11254;top:5804;width:10;height:2" coordorigin="11254,5804" coordsize="10,0" path="m11254,5804l11263,5804e" filled="false" stroked="true" strokeweight=".48pt" strokecolor="#000000">
                <v:path arrowok="t"/>
              </v:shape>
            </v:group>
            <v:group style="position:absolute;left:11254;top:5823;width:10;height:2" coordorigin="11254,5823" coordsize="10,2">
              <v:shape style="position:absolute;left:11254;top:5823;width:10;height:2" coordorigin="11254,5823" coordsize="10,0" path="m11254,5823l11263,5823e" filled="false" stroked="true" strokeweight=".48pt" strokecolor="#000000">
                <v:path arrowok="t"/>
              </v:shape>
            </v:group>
            <v:group style="position:absolute;left:11254;top:5843;width:10;height:2" coordorigin="11254,5843" coordsize="10,2">
              <v:shape style="position:absolute;left:11254;top:5843;width:10;height:2" coordorigin="11254,5843" coordsize="10,0" path="m11254,5843l11263,5843e" filled="false" stroked="true" strokeweight=".48pt" strokecolor="#000000">
                <v:path arrowok="t"/>
              </v:shape>
            </v:group>
            <v:group style="position:absolute;left:11254;top:5862;width:10;height:2" coordorigin="11254,5862" coordsize="10,2">
              <v:shape style="position:absolute;left:11254;top:5862;width:10;height:2" coordorigin="11254,5862" coordsize="10,0" path="m11254,5862l11263,5862e" filled="false" stroked="true" strokeweight=".48pt" strokecolor="#000000">
                <v:path arrowok="t"/>
              </v:shape>
            </v:group>
            <v:group style="position:absolute;left:11254;top:5881;width:10;height:2" coordorigin="11254,5881" coordsize="10,2">
              <v:shape style="position:absolute;left:11254;top:5881;width:10;height:2" coordorigin="11254,5881" coordsize="10,0" path="m11254,5881l11263,5881e" filled="false" stroked="true" strokeweight=".48pt" strokecolor="#000000">
                <v:path arrowok="t"/>
              </v:shape>
            </v:group>
            <v:group style="position:absolute;left:11254;top:5900;width:10;height:2" coordorigin="11254,5900" coordsize="10,2">
              <v:shape style="position:absolute;left:11254;top:5900;width:10;height:2" coordorigin="11254,5900" coordsize="10,0" path="m11254,5900l11263,5900e" filled="false" stroked="true" strokeweight=".48pt" strokecolor="#000000">
                <v:path arrowok="t"/>
              </v:shape>
            </v:group>
            <v:group style="position:absolute;left:11254;top:5919;width:10;height:2" coordorigin="11254,5919" coordsize="10,2">
              <v:shape style="position:absolute;left:11254;top:5919;width:10;height:2" coordorigin="11254,5919" coordsize="10,0" path="m11254,5919l11263,5919e" filled="false" stroked="true" strokeweight=".48pt" strokecolor="#000000">
                <v:path arrowok="t"/>
              </v:shape>
            </v:group>
            <v:group style="position:absolute;left:11254;top:5939;width:10;height:2" coordorigin="11254,5939" coordsize="10,2">
              <v:shape style="position:absolute;left:11254;top:5939;width:10;height:2" coordorigin="11254,5939" coordsize="10,0" path="m11254,5939l11263,5939e" filled="false" stroked="true" strokeweight=".48pt" strokecolor="#000000">
                <v:path arrowok="t"/>
              </v:shape>
            </v:group>
            <v:group style="position:absolute;left:11254;top:5958;width:10;height:2" coordorigin="11254,5958" coordsize="10,2">
              <v:shape style="position:absolute;left:11254;top:5958;width:10;height:2" coordorigin="11254,5958" coordsize="10,0" path="m11254,5958l11263,5958e" filled="false" stroked="true" strokeweight=".48pt" strokecolor="#000000">
                <v:path arrowok="t"/>
              </v:shape>
            </v:group>
            <v:group style="position:absolute;left:11254;top:5977;width:10;height:2" coordorigin="11254,5977" coordsize="10,2">
              <v:shape style="position:absolute;left:11254;top:5977;width:10;height:2" coordorigin="11254,5977" coordsize="10,0" path="m11254,5977l11263,5977e" filled="false" stroked="true" strokeweight=".48pt" strokecolor="#000000">
                <v:path arrowok="t"/>
              </v:shape>
            </v:group>
            <v:group style="position:absolute;left:11254;top:5996;width:10;height:2" coordorigin="11254,5996" coordsize="10,2">
              <v:shape style="position:absolute;left:11254;top:5996;width:10;height:2" coordorigin="11254,5996" coordsize="10,0" path="m11254,5996l11263,5996e" filled="false" stroked="true" strokeweight=".48pt" strokecolor="#000000">
                <v:path arrowok="t"/>
              </v:shape>
            </v:group>
            <v:group style="position:absolute;left:11254;top:6015;width:10;height:2" coordorigin="11254,6015" coordsize="10,2">
              <v:shape style="position:absolute;left:11254;top:6015;width:10;height:2" coordorigin="11254,6015" coordsize="10,0" path="m11254,6015l11263,6015e" filled="false" stroked="true" strokeweight=".48pt" strokecolor="#000000">
                <v:path arrowok="t"/>
              </v:shape>
            </v:group>
            <v:group style="position:absolute;left:11254;top:6035;width:10;height:2" coordorigin="11254,6035" coordsize="10,2">
              <v:shape style="position:absolute;left:11254;top:6035;width:10;height:2" coordorigin="11254,6035" coordsize="10,0" path="m11254,6035l11263,6035e" filled="false" stroked="true" strokeweight=".48pt" strokecolor="#000000">
                <v:path arrowok="t"/>
              </v:shape>
            </v:group>
            <v:group style="position:absolute;left:11254;top:6054;width:10;height:2" coordorigin="11254,6054" coordsize="10,2">
              <v:shape style="position:absolute;left:11254;top:6054;width:10;height:2" coordorigin="11254,6054" coordsize="10,0" path="m11254,6054l11263,6054e" filled="false" stroked="true" strokeweight=".48pt" strokecolor="#000000">
                <v:path arrowok="t"/>
              </v:shape>
            </v:group>
            <v:group style="position:absolute;left:11254;top:6073;width:10;height:2" coordorigin="11254,6073" coordsize="10,2">
              <v:shape style="position:absolute;left:11254;top:6073;width:10;height:2" coordorigin="11254,6073" coordsize="10,0" path="m11254,6073l11263,6073e" filled="false" stroked="true" strokeweight=".48pt" strokecolor="#000000">
                <v:path arrowok="t"/>
              </v:shape>
            </v:group>
            <v:group style="position:absolute;left:11254;top:6092;width:10;height:2" coordorigin="11254,6092" coordsize="10,2">
              <v:shape style="position:absolute;left:11254;top:6092;width:10;height:2" coordorigin="11254,6092" coordsize="10,0" path="m11254,6092l11263,6092e" filled="false" stroked="true" strokeweight=".48pt" strokecolor="#000000">
                <v:path arrowok="t"/>
              </v:shape>
            </v:group>
            <v:group style="position:absolute;left:11254;top:6111;width:10;height:2" coordorigin="11254,6111" coordsize="10,2">
              <v:shape style="position:absolute;left:11254;top:6111;width:10;height:2" coordorigin="11254,6111" coordsize="10,0" path="m11254,6111l11263,6111e" filled="false" stroked="true" strokeweight=".48pt" strokecolor="#000000">
                <v:path arrowok="t"/>
              </v:shape>
            </v:group>
            <v:group style="position:absolute;left:11254;top:6131;width:10;height:2" coordorigin="11254,6131" coordsize="10,2">
              <v:shape style="position:absolute;left:11254;top:6131;width:10;height:2" coordorigin="11254,6131" coordsize="10,0" path="m11254,6131l11263,6131e" filled="false" stroked="true" strokeweight=".48pt" strokecolor="#000000">
                <v:path arrowok="t"/>
              </v:shape>
            </v:group>
            <v:group style="position:absolute;left:11254;top:6150;width:10;height:2" coordorigin="11254,6150" coordsize="10,2">
              <v:shape style="position:absolute;left:11254;top:6150;width:10;height:2" coordorigin="11254,6150" coordsize="10,0" path="m11254,6150l11263,6150e" filled="false" stroked="true" strokeweight=".48pt" strokecolor="#000000">
                <v:path arrowok="t"/>
              </v:shape>
            </v:group>
            <v:group style="position:absolute;left:11254;top:6169;width:10;height:2" coordorigin="11254,6169" coordsize="10,2">
              <v:shape style="position:absolute;left:11254;top:6169;width:10;height:2" coordorigin="11254,6169" coordsize="10,0" path="m11254,6169l11263,6169e" filled="false" stroked="true" strokeweight=".48pt" strokecolor="#000000">
                <v:path arrowok="t"/>
              </v:shape>
            </v:group>
            <v:group style="position:absolute;left:11254;top:6188;width:10;height:2" coordorigin="11254,6188" coordsize="10,2">
              <v:shape style="position:absolute;left:11254;top:6188;width:10;height:2" coordorigin="11254,6188" coordsize="10,0" path="m11254,6188l11263,6188e" filled="false" stroked="true" strokeweight=".48pt" strokecolor="#000000">
                <v:path arrowok="t"/>
              </v:shape>
            </v:group>
            <v:group style="position:absolute;left:11254;top:6205;width:10;height:2" coordorigin="11254,6205" coordsize="10,2">
              <v:shape style="position:absolute;left:11254;top:6205;width:10;height:2" coordorigin="11254,6205" coordsize="10,0" path="m11254,6205l11263,6205e" filled="false" stroked="true" strokeweight=".24pt" strokecolor="#000000">
                <v:path arrowok="t"/>
              </v:shape>
            </v:group>
            <v:group style="position:absolute;left:11252;top:5747;width:12;height:2" coordorigin="11252,5747" coordsize="12,2">
              <v:shape style="position:absolute;left:11252;top:5747;width:12;height:2" coordorigin="11252,5747" coordsize="12,0" path="m11252,5747l11264,5747e" filled="false" stroked="true" strokeweight=".6pt" strokecolor="#000000">
                <v:path arrowok="t"/>
              </v:shape>
            </v:group>
            <v:group style="position:absolute;left:11252;top:5766;width:12;height:2" coordorigin="11252,5766" coordsize="12,2">
              <v:shape style="position:absolute;left:11252;top:5766;width:12;height:2" coordorigin="11252,5766" coordsize="12,0" path="m11252,5766l11264,5766e" filled="false" stroked="true" strokeweight=".6pt" strokecolor="#000000">
                <v:path arrowok="t"/>
              </v:shape>
            </v:group>
            <v:group style="position:absolute;left:11252;top:5785;width:12;height:2" coordorigin="11252,5785" coordsize="12,2">
              <v:shape style="position:absolute;left:11252;top:5785;width:12;height:2" coordorigin="11252,5785" coordsize="12,0" path="m11252,5785l11264,5785e" filled="false" stroked="true" strokeweight=".6pt" strokecolor="#000000">
                <v:path arrowok="t"/>
              </v:shape>
            </v:group>
            <v:group style="position:absolute;left:11252;top:5804;width:12;height:2" coordorigin="11252,5804" coordsize="12,2">
              <v:shape style="position:absolute;left:11252;top:5804;width:12;height:2" coordorigin="11252,5804" coordsize="12,0" path="m11252,5804l11264,5804e" filled="false" stroked="true" strokeweight=".6pt" strokecolor="#000000">
                <v:path arrowok="t"/>
              </v:shape>
            </v:group>
            <v:group style="position:absolute;left:11252;top:5823;width:12;height:2" coordorigin="11252,5823" coordsize="12,2">
              <v:shape style="position:absolute;left:11252;top:5823;width:12;height:2" coordorigin="11252,5823" coordsize="12,0" path="m11252,5823l11264,5823e" filled="false" stroked="true" strokeweight=".6pt" strokecolor="#000000">
                <v:path arrowok="t"/>
              </v:shape>
            </v:group>
            <v:group style="position:absolute;left:11252;top:5843;width:12;height:2" coordorigin="11252,5843" coordsize="12,2">
              <v:shape style="position:absolute;left:11252;top:5843;width:12;height:2" coordorigin="11252,5843" coordsize="12,0" path="m11252,5843l11264,5843e" filled="false" stroked="true" strokeweight=".6pt" strokecolor="#000000">
                <v:path arrowok="t"/>
              </v:shape>
            </v:group>
            <v:group style="position:absolute;left:11252;top:5862;width:12;height:2" coordorigin="11252,5862" coordsize="12,2">
              <v:shape style="position:absolute;left:11252;top:5862;width:12;height:2" coordorigin="11252,5862" coordsize="12,0" path="m11252,5862l11264,5862e" filled="false" stroked="true" strokeweight=".6pt" strokecolor="#000000">
                <v:path arrowok="t"/>
              </v:shape>
            </v:group>
            <v:group style="position:absolute;left:11252;top:5881;width:12;height:2" coordorigin="11252,5881" coordsize="12,2">
              <v:shape style="position:absolute;left:11252;top:5881;width:12;height:2" coordorigin="11252,5881" coordsize="12,0" path="m11252,5881l11264,5881e" filled="false" stroked="true" strokeweight=".6pt" strokecolor="#000000">
                <v:path arrowok="t"/>
              </v:shape>
            </v:group>
            <v:group style="position:absolute;left:11252;top:5900;width:12;height:2" coordorigin="11252,5900" coordsize="12,2">
              <v:shape style="position:absolute;left:11252;top:5900;width:12;height:2" coordorigin="11252,5900" coordsize="12,0" path="m11252,5900l11264,5900e" filled="false" stroked="true" strokeweight=".6pt" strokecolor="#000000">
                <v:path arrowok="t"/>
              </v:shape>
            </v:group>
            <v:group style="position:absolute;left:11252;top:5919;width:12;height:2" coordorigin="11252,5919" coordsize="12,2">
              <v:shape style="position:absolute;left:11252;top:5919;width:12;height:2" coordorigin="11252,5919" coordsize="12,0" path="m11252,5919l11264,5919e" filled="false" stroked="true" strokeweight=".6pt" strokecolor="#000000">
                <v:path arrowok="t"/>
              </v:shape>
            </v:group>
            <v:group style="position:absolute;left:11252;top:5939;width:12;height:2" coordorigin="11252,5939" coordsize="12,2">
              <v:shape style="position:absolute;left:11252;top:5939;width:12;height:2" coordorigin="11252,5939" coordsize="12,0" path="m11252,5939l11264,5939e" filled="false" stroked="true" strokeweight=".6pt" strokecolor="#000000">
                <v:path arrowok="t"/>
              </v:shape>
            </v:group>
            <v:group style="position:absolute;left:11252;top:5958;width:12;height:2" coordorigin="11252,5958" coordsize="12,2">
              <v:shape style="position:absolute;left:11252;top:5958;width:12;height:2" coordorigin="11252,5958" coordsize="12,0" path="m11252,5958l11264,5958e" filled="false" stroked="true" strokeweight=".6pt" strokecolor="#000000">
                <v:path arrowok="t"/>
              </v:shape>
            </v:group>
            <v:group style="position:absolute;left:11252;top:5977;width:12;height:2" coordorigin="11252,5977" coordsize="12,2">
              <v:shape style="position:absolute;left:11252;top:5977;width:12;height:2" coordorigin="11252,5977" coordsize="12,0" path="m11252,5977l11264,5977e" filled="false" stroked="true" strokeweight=".6pt" strokecolor="#000000">
                <v:path arrowok="t"/>
              </v:shape>
            </v:group>
            <v:group style="position:absolute;left:11252;top:5996;width:12;height:2" coordorigin="11252,5996" coordsize="12,2">
              <v:shape style="position:absolute;left:11252;top:5996;width:12;height:2" coordorigin="11252,5996" coordsize="12,0" path="m11252,5996l11264,5996e" filled="false" stroked="true" strokeweight=".6pt" strokecolor="#000000">
                <v:path arrowok="t"/>
              </v:shape>
            </v:group>
            <v:group style="position:absolute;left:11252;top:6015;width:12;height:2" coordorigin="11252,6015" coordsize="12,2">
              <v:shape style="position:absolute;left:11252;top:6015;width:12;height:2" coordorigin="11252,6015" coordsize="12,0" path="m11252,6015l11264,6015e" filled="false" stroked="true" strokeweight=".6pt" strokecolor="#000000">
                <v:path arrowok="t"/>
              </v:shape>
            </v:group>
            <v:group style="position:absolute;left:11252;top:6035;width:12;height:2" coordorigin="11252,6035" coordsize="12,2">
              <v:shape style="position:absolute;left:11252;top:6035;width:12;height:2" coordorigin="11252,6035" coordsize="12,0" path="m11252,6035l11264,6035e" filled="false" stroked="true" strokeweight=".6pt" strokecolor="#000000">
                <v:path arrowok="t"/>
              </v:shape>
            </v:group>
            <v:group style="position:absolute;left:11252;top:6054;width:12;height:2" coordorigin="11252,6054" coordsize="12,2">
              <v:shape style="position:absolute;left:11252;top:6054;width:12;height:2" coordorigin="11252,6054" coordsize="12,0" path="m11252,6054l11264,6054e" filled="false" stroked="true" strokeweight=".6pt" strokecolor="#000000">
                <v:path arrowok="t"/>
              </v:shape>
            </v:group>
            <v:group style="position:absolute;left:11252;top:6073;width:12;height:2" coordorigin="11252,6073" coordsize="12,2">
              <v:shape style="position:absolute;left:11252;top:6073;width:12;height:2" coordorigin="11252,6073" coordsize="12,0" path="m11252,6073l11264,6073e" filled="false" stroked="true" strokeweight=".6pt" strokecolor="#000000">
                <v:path arrowok="t"/>
              </v:shape>
            </v:group>
            <v:group style="position:absolute;left:11252;top:6092;width:12;height:2" coordorigin="11252,6092" coordsize="12,2">
              <v:shape style="position:absolute;left:11252;top:6092;width:12;height:2" coordorigin="11252,6092" coordsize="12,0" path="m11252,6092l11264,6092e" filled="false" stroked="true" strokeweight=".6pt" strokecolor="#000000">
                <v:path arrowok="t"/>
              </v:shape>
            </v:group>
            <v:group style="position:absolute;left:11252;top:6111;width:12;height:2" coordorigin="11252,6111" coordsize="12,2">
              <v:shape style="position:absolute;left:11252;top:6111;width:12;height:2" coordorigin="11252,6111" coordsize="12,0" path="m11252,6111l11264,6111e" filled="false" stroked="true" strokeweight=".6pt" strokecolor="#000000">
                <v:path arrowok="t"/>
              </v:shape>
            </v:group>
            <v:group style="position:absolute;left:11252;top:6131;width:12;height:2" coordorigin="11252,6131" coordsize="12,2">
              <v:shape style="position:absolute;left:11252;top:6131;width:12;height:2" coordorigin="11252,6131" coordsize="12,0" path="m11252,6131l11264,6131e" filled="false" stroked="true" strokeweight=".6pt" strokecolor="#000000">
                <v:path arrowok="t"/>
              </v:shape>
            </v:group>
            <v:group style="position:absolute;left:11252;top:6150;width:12;height:2" coordorigin="11252,6150" coordsize="12,2">
              <v:shape style="position:absolute;left:11252;top:6150;width:12;height:2" coordorigin="11252,6150" coordsize="12,0" path="m11252,6150l11264,6150e" filled="false" stroked="true" strokeweight=".6pt" strokecolor="#000000">
                <v:path arrowok="t"/>
              </v:shape>
            </v:group>
            <v:group style="position:absolute;left:11252;top:6169;width:12;height:2" coordorigin="11252,6169" coordsize="12,2">
              <v:shape style="position:absolute;left:11252;top:6169;width:12;height:2" coordorigin="11252,6169" coordsize="12,0" path="m11252,6169l11264,6169e" filled="false" stroked="true" strokeweight=".6pt" strokecolor="#000000">
                <v:path arrowok="t"/>
              </v:shape>
            </v:group>
            <v:group style="position:absolute;left:11252;top:6188;width:12;height:2" coordorigin="11252,6188" coordsize="12,2">
              <v:shape style="position:absolute;left:11252;top:6188;width:12;height:2" coordorigin="11252,6188" coordsize="12,0" path="m11252,6188l11264,6188e" filled="false" stroked="true" strokeweight=".6pt" strokecolor="#000000">
                <v:path arrowok="t"/>
              </v:shape>
            </v:group>
            <v:group style="position:absolute;left:11252;top:6205;width:12;height:2" coordorigin="11252,6205" coordsize="12,2">
              <v:shape style="position:absolute;left:11252;top:6205;width:12;height:2" coordorigin="11252,6205" coordsize="12,0" path="m11252,6205l11264,6205e" filled="false" stroked="true" strokeweight=".36pt" strokecolor="#000000">
                <v:path arrowok="t"/>
              </v:shape>
            </v:group>
            <v:group style="position:absolute;left:11254;top:6212;width:10;height:2" coordorigin="11254,6212" coordsize="10,2">
              <v:shape style="position:absolute;left:11254;top:6212;width:10;height:2" coordorigin="11254,6212" coordsize="10,0" path="m11254,6212l11263,6212e" filled="false" stroked="true" strokeweight=".48pt" strokecolor="#000000">
                <v:path arrowok="t"/>
              </v:shape>
            </v:group>
            <v:group style="position:absolute;left:11254;top:6231;width:10;height:2" coordorigin="11254,6231" coordsize="10,2">
              <v:shape style="position:absolute;left:11254;top:6231;width:10;height:2" coordorigin="11254,6231" coordsize="10,0" path="m11254,6231l11263,6231e" filled="false" stroked="true" strokeweight=".48pt" strokecolor="#000000">
                <v:path arrowok="t"/>
              </v:shape>
            </v:group>
            <v:group style="position:absolute;left:11254;top:6251;width:10;height:2" coordorigin="11254,6251" coordsize="10,2">
              <v:shape style="position:absolute;left:11254;top:6251;width:10;height:2" coordorigin="11254,6251" coordsize="10,0" path="m11254,6251l11263,6251e" filled="false" stroked="true" strokeweight=".48pt" strokecolor="#000000">
                <v:path arrowok="t"/>
              </v:shape>
            </v:group>
            <v:group style="position:absolute;left:11254;top:6270;width:10;height:2" coordorigin="11254,6270" coordsize="10,2">
              <v:shape style="position:absolute;left:11254;top:6270;width:10;height:2" coordorigin="11254,6270" coordsize="10,0" path="m11254,6270l11263,6270e" filled="false" stroked="true" strokeweight=".48pt" strokecolor="#000000">
                <v:path arrowok="t"/>
              </v:shape>
            </v:group>
            <v:group style="position:absolute;left:11254;top:6289;width:10;height:2" coordorigin="11254,6289" coordsize="10,2">
              <v:shape style="position:absolute;left:11254;top:6289;width:10;height:2" coordorigin="11254,6289" coordsize="10,0" path="m11254,6289l11263,6289e" filled="false" stroked="true" strokeweight=".48pt" strokecolor="#000000">
                <v:path arrowok="t"/>
              </v:shape>
            </v:group>
            <v:group style="position:absolute;left:11254;top:6308;width:10;height:2" coordorigin="11254,6308" coordsize="10,2">
              <v:shape style="position:absolute;left:11254;top:6308;width:10;height:2" coordorigin="11254,6308" coordsize="10,0" path="m11254,6308l11263,6308e" filled="false" stroked="true" strokeweight=".48pt" strokecolor="#000000">
                <v:path arrowok="t"/>
              </v:shape>
            </v:group>
            <v:group style="position:absolute;left:11254;top:6327;width:10;height:2" coordorigin="11254,6327" coordsize="10,2">
              <v:shape style="position:absolute;left:11254;top:6327;width:10;height:2" coordorigin="11254,6327" coordsize="10,0" path="m11254,6327l11263,6327e" filled="false" stroked="true" strokeweight=".48pt" strokecolor="#000000">
                <v:path arrowok="t"/>
              </v:shape>
            </v:group>
            <v:group style="position:absolute;left:11254;top:6347;width:10;height:2" coordorigin="11254,6347" coordsize="10,2">
              <v:shape style="position:absolute;left:11254;top:6347;width:10;height:2" coordorigin="11254,6347" coordsize="10,0" path="m11254,6347l11263,6347e" filled="false" stroked="true" strokeweight=".48pt" strokecolor="#000000">
                <v:path arrowok="t"/>
              </v:shape>
            </v:group>
            <v:group style="position:absolute;left:11254;top:6366;width:10;height:2" coordorigin="11254,6366" coordsize="10,2">
              <v:shape style="position:absolute;left:11254;top:6366;width:10;height:2" coordorigin="11254,6366" coordsize="10,0" path="m11254,6366l11263,6366e" filled="false" stroked="true" strokeweight=".48pt" strokecolor="#000000">
                <v:path arrowok="t"/>
              </v:shape>
            </v:group>
            <v:group style="position:absolute;left:11254;top:6385;width:10;height:2" coordorigin="11254,6385" coordsize="10,2">
              <v:shape style="position:absolute;left:11254;top:6385;width:10;height:2" coordorigin="11254,6385" coordsize="10,0" path="m11254,6385l11263,6385e" filled="false" stroked="true" strokeweight=".48pt" strokecolor="#000000">
                <v:path arrowok="t"/>
              </v:shape>
            </v:group>
            <v:group style="position:absolute;left:11254;top:6404;width:10;height:2" coordorigin="11254,6404" coordsize="10,2">
              <v:shape style="position:absolute;left:11254;top:6404;width:10;height:2" coordorigin="11254,6404" coordsize="10,0" path="m11254,6404l11263,6404e" filled="false" stroked="true" strokeweight=".48pt" strokecolor="#000000">
                <v:path arrowok="t"/>
              </v:shape>
            </v:group>
            <v:group style="position:absolute;left:11254;top:6423;width:10;height:2" coordorigin="11254,6423" coordsize="10,2">
              <v:shape style="position:absolute;left:11254;top:6423;width:10;height:2" coordorigin="11254,6423" coordsize="10,0" path="m11254,6423l11263,6423e" filled="false" stroked="true" strokeweight=".48pt" strokecolor="#000000">
                <v:path arrowok="t"/>
              </v:shape>
            </v:group>
            <v:group style="position:absolute;left:11254;top:6443;width:10;height:2" coordorigin="11254,6443" coordsize="10,2">
              <v:shape style="position:absolute;left:11254;top:6443;width:10;height:2" coordorigin="11254,6443" coordsize="10,0" path="m11254,6443l11263,6443e" filled="false" stroked="true" strokeweight=".48pt" strokecolor="#000000">
                <v:path arrowok="t"/>
              </v:shape>
            </v:group>
            <v:group style="position:absolute;left:11254;top:6462;width:10;height:2" coordorigin="11254,6462" coordsize="10,2">
              <v:shape style="position:absolute;left:11254;top:6462;width:10;height:2" coordorigin="11254,6462" coordsize="10,0" path="m11254,6462l11263,6462e" filled="false" stroked="true" strokeweight=".48pt" strokecolor="#000000">
                <v:path arrowok="t"/>
              </v:shape>
            </v:group>
            <v:group style="position:absolute;left:11254;top:6481;width:10;height:2" coordorigin="11254,6481" coordsize="10,2">
              <v:shape style="position:absolute;left:11254;top:6481;width:10;height:2" coordorigin="11254,6481" coordsize="10,0" path="m11254,6481l11263,6481e" filled="false" stroked="true" strokeweight=".48pt" strokecolor="#000000">
                <v:path arrowok="t"/>
              </v:shape>
            </v:group>
            <v:group style="position:absolute;left:11254;top:6500;width:10;height:2" coordorigin="11254,6500" coordsize="10,2">
              <v:shape style="position:absolute;left:11254;top:6500;width:10;height:2" coordorigin="11254,6500" coordsize="10,0" path="m11254,6500l11263,6500e" filled="false" stroked="true" strokeweight=".48pt" strokecolor="#000000">
                <v:path arrowok="t"/>
              </v:shape>
            </v:group>
            <v:group style="position:absolute;left:11254;top:6519;width:10;height:2" coordorigin="11254,6519" coordsize="10,2">
              <v:shape style="position:absolute;left:11254;top:6519;width:10;height:2" coordorigin="11254,6519" coordsize="10,0" path="m11254,6519l11263,6519e" filled="false" stroked="true" strokeweight=".48pt" strokecolor="#000000">
                <v:path arrowok="t"/>
              </v:shape>
            </v:group>
            <v:group style="position:absolute;left:11254;top:6539;width:10;height:2" coordorigin="11254,6539" coordsize="10,2">
              <v:shape style="position:absolute;left:11254;top:6539;width:10;height:2" coordorigin="11254,6539" coordsize="10,0" path="m11254,6539l11263,6539e" filled="false" stroked="true" strokeweight=".48pt" strokecolor="#000000">
                <v:path arrowok="t"/>
              </v:shape>
            </v:group>
            <v:group style="position:absolute;left:11254;top:6558;width:10;height:2" coordorigin="11254,6558" coordsize="10,2">
              <v:shape style="position:absolute;left:11254;top:6558;width:10;height:2" coordorigin="11254,6558" coordsize="10,0" path="m11254,6558l11263,6558e" filled="false" stroked="true" strokeweight=".48pt" strokecolor="#000000">
                <v:path arrowok="t"/>
              </v:shape>
            </v:group>
            <v:group style="position:absolute;left:11254;top:6577;width:10;height:2" coordorigin="11254,6577" coordsize="10,2">
              <v:shape style="position:absolute;left:11254;top:6577;width:10;height:2" coordorigin="11254,6577" coordsize="10,0" path="m11254,6577l11263,6577e" filled="false" stroked="true" strokeweight=".48pt" strokecolor="#000000">
                <v:path arrowok="t"/>
              </v:shape>
            </v:group>
            <v:group style="position:absolute;left:11254;top:6596;width:10;height:2" coordorigin="11254,6596" coordsize="10,2">
              <v:shape style="position:absolute;left:11254;top:6596;width:10;height:2" coordorigin="11254,6596" coordsize="10,0" path="m11254,6596l11263,6596e" filled="false" stroked="true" strokeweight=".48pt" strokecolor="#000000">
                <v:path arrowok="t"/>
              </v:shape>
            </v:group>
            <v:group style="position:absolute;left:11254;top:6615;width:10;height:2" coordorigin="11254,6615" coordsize="10,2">
              <v:shape style="position:absolute;left:11254;top:6615;width:10;height:2" coordorigin="11254,6615" coordsize="10,0" path="m11254,6615l11263,6615e" filled="false" stroked="true" strokeweight=".48pt" strokecolor="#000000">
                <v:path arrowok="t"/>
              </v:shape>
            </v:group>
            <v:group style="position:absolute;left:11254;top:6635;width:10;height:2" coordorigin="11254,6635" coordsize="10,2">
              <v:shape style="position:absolute;left:11254;top:6635;width:10;height:2" coordorigin="11254,6635" coordsize="10,0" path="m11254,6635l11263,6635e" filled="false" stroked="true" strokeweight=".48pt" strokecolor="#000000">
                <v:path arrowok="t"/>
              </v:shape>
            </v:group>
            <v:group style="position:absolute;left:11254;top:6654;width:10;height:2" coordorigin="11254,6654" coordsize="10,2">
              <v:shape style="position:absolute;left:11254;top:6654;width:10;height:2" coordorigin="11254,6654" coordsize="10,0" path="m11254,6654l11263,6654e" filled="false" stroked="true" strokeweight=".48pt" strokecolor="#000000">
                <v:path arrowok="t"/>
              </v:shape>
            </v:group>
            <v:group style="position:absolute;left:11254;top:6669;width:10;height:2" coordorigin="11254,6669" coordsize="10,2">
              <v:shape style="position:absolute;left:11254;top:6669;width:10;height:2" coordorigin="11254,6669" coordsize="10,0" path="m11254,6669l11263,6669e" filled="false" stroked="true" strokeweight=".12pt" strokecolor="#000000">
                <v:path arrowok="t"/>
              </v:shape>
            </v:group>
            <v:group style="position:absolute;left:11252;top:6212;width:12;height:2" coordorigin="11252,6212" coordsize="12,2">
              <v:shape style="position:absolute;left:11252;top:6212;width:12;height:2" coordorigin="11252,6212" coordsize="12,0" path="m11252,6212l11264,6212e" filled="false" stroked="true" strokeweight=".6pt" strokecolor="#000000">
                <v:path arrowok="t"/>
              </v:shape>
            </v:group>
            <v:group style="position:absolute;left:11252;top:6231;width:12;height:2" coordorigin="11252,6231" coordsize="12,2">
              <v:shape style="position:absolute;left:11252;top:6231;width:12;height:2" coordorigin="11252,6231" coordsize="12,0" path="m11252,6231l11264,6231e" filled="false" stroked="true" strokeweight=".6pt" strokecolor="#000000">
                <v:path arrowok="t"/>
              </v:shape>
            </v:group>
            <v:group style="position:absolute;left:11252;top:6251;width:12;height:2" coordorigin="11252,6251" coordsize="12,2">
              <v:shape style="position:absolute;left:11252;top:6251;width:12;height:2" coordorigin="11252,6251" coordsize="12,0" path="m11252,6251l11264,6251e" filled="false" stroked="true" strokeweight=".6pt" strokecolor="#000000">
                <v:path arrowok="t"/>
              </v:shape>
            </v:group>
            <v:group style="position:absolute;left:11252;top:6270;width:12;height:2" coordorigin="11252,6270" coordsize="12,2">
              <v:shape style="position:absolute;left:11252;top:6270;width:12;height:2" coordorigin="11252,6270" coordsize="12,0" path="m11252,6270l11264,6270e" filled="false" stroked="true" strokeweight=".6pt" strokecolor="#000000">
                <v:path arrowok="t"/>
              </v:shape>
            </v:group>
            <v:group style="position:absolute;left:11252;top:6289;width:12;height:2" coordorigin="11252,6289" coordsize="12,2">
              <v:shape style="position:absolute;left:11252;top:6289;width:12;height:2" coordorigin="11252,6289" coordsize="12,0" path="m11252,6289l11264,6289e" filled="false" stroked="true" strokeweight=".6pt" strokecolor="#000000">
                <v:path arrowok="t"/>
              </v:shape>
            </v:group>
            <v:group style="position:absolute;left:11252;top:6308;width:12;height:2" coordorigin="11252,6308" coordsize="12,2">
              <v:shape style="position:absolute;left:11252;top:6308;width:12;height:2" coordorigin="11252,6308" coordsize="12,0" path="m11252,6308l11264,6308e" filled="false" stroked="true" strokeweight=".6pt" strokecolor="#000000">
                <v:path arrowok="t"/>
              </v:shape>
            </v:group>
            <v:group style="position:absolute;left:11252;top:6327;width:12;height:2" coordorigin="11252,6327" coordsize="12,2">
              <v:shape style="position:absolute;left:11252;top:6327;width:12;height:2" coordorigin="11252,6327" coordsize="12,0" path="m11252,6327l11264,6327e" filled="false" stroked="true" strokeweight=".6pt" strokecolor="#000000">
                <v:path arrowok="t"/>
              </v:shape>
            </v:group>
            <v:group style="position:absolute;left:11252;top:6347;width:12;height:2" coordorigin="11252,6347" coordsize="12,2">
              <v:shape style="position:absolute;left:11252;top:6347;width:12;height:2" coordorigin="11252,6347" coordsize="12,0" path="m11252,6347l11264,6347e" filled="false" stroked="true" strokeweight=".6pt" strokecolor="#000000">
                <v:path arrowok="t"/>
              </v:shape>
            </v:group>
            <v:group style="position:absolute;left:11252;top:6366;width:12;height:2" coordorigin="11252,6366" coordsize="12,2">
              <v:shape style="position:absolute;left:11252;top:6366;width:12;height:2" coordorigin="11252,6366" coordsize="12,0" path="m11252,6366l11264,6366e" filled="false" stroked="true" strokeweight=".6pt" strokecolor="#000000">
                <v:path arrowok="t"/>
              </v:shape>
            </v:group>
            <v:group style="position:absolute;left:11252;top:6385;width:12;height:2" coordorigin="11252,6385" coordsize="12,2">
              <v:shape style="position:absolute;left:11252;top:6385;width:12;height:2" coordorigin="11252,6385" coordsize="12,0" path="m11252,6385l11264,6385e" filled="false" stroked="true" strokeweight=".6pt" strokecolor="#000000">
                <v:path arrowok="t"/>
              </v:shape>
            </v:group>
            <v:group style="position:absolute;left:11252;top:6404;width:12;height:2" coordorigin="11252,6404" coordsize="12,2">
              <v:shape style="position:absolute;left:11252;top:6404;width:12;height:2" coordorigin="11252,6404" coordsize="12,0" path="m11252,6404l11264,6404e" filled="false" stroked="true" strokeweight=".6pt" strokecolor="#000000">
                <v:path arrowok="t"/>
              </v:shape>
            </v:group>
            <v:group style="position:absolute;left:11252;top:6423;width:12;height:2" coordorigin="11252,6423" coordsize="12,2">
              <v:shape style="position:absolute;left:11252;top:6423;width:12;height:2" coordorigin="11252,6423" coordsize="12,0" path="m11252,6423l11264,6423e" filled="false" stroked="true" strokeweight=".6pt" strokecolor="#000000">
                <v:path arrowok="t"/>
              </v:shape>
            </v:group>
            <v:group style="position:absolute;left:11252;top:6443;width:12;height:2" coordorigin="11252,6443" coordsize="12,2">
              <v:shape style="position:absolute;left:11252;top:6443;width:12;height:2" coordorigin="11252,6443" coordsize="12,0" path="m11252,6443l11264,6443e" filled="false" stroked="true" strokeweight=".6pt" strokecolor="#000000">
                <v:path arrowok="t"/>
              </v:shape>
            </v:group>
            <v:group style="position:absolute;left:11252;top:6462;width:12;height:2" coordorigin="11252,6462" coordsize="12,2">
              <v:shape style="position:absolute;left:11252;top:6462;width:12;height:2" coordorigin="11252,6462" coordsize="12,0" path="m11252,6462l11264,6462e" filled="false" stroked="true" strokeweight=".6pt" strokecolor="#000000">
                <v:path arrowok="t"/>
              </v:shape>
            </v:group>
            <v:group style="position:absolute;left:11252;top:6481;width:12;height:2" coordorigin="11252,6481" coordsize="12,2">
              <v:shape style="position:absolute;left:11252;top:6481;width:12;height:2" coordorigin="11252,6481" coordsize="12,0" path="m11252,6481l11264,6481e" filled="false" stroked="true" strokeweight=".6pt" strokecolor="#000000">
                <v:path arrowok="t"/>
              </v:shape>
            </v:group>
            <v:group style="position:absolute;left:11252;top:6500;width:12;height:2" coordorigin="11252,6500" coordsize="12,2">
              <v:shape style="position:absolute;left:11252;top:6500;width:12;height:2" coordorigin="11252,6500" coordsize="12,0" path="m11252,6500l11264,6500e" filled="false" stroked="true" strokeweight=".6pt" strokecolor="#000000">
                <v:path arrowok="t"/>
              </v:shape>
            </v:group>
            <v:group style="position:absolute;left:11252;top:6519;width:12;height:2" coordorigin="11252,6519" coordsize="12,2">
              <v:shape style="position:absolute;left:11252;top:6519;width:12;height:2" coordorigin="11252,6519" coordsize="12,0" path="m11252,6519l11264,6519e" filled="false" stroked="true" strokeweight=".6pt" strokecolor="#000000">
                <v:path arrowok="t"/>
              </v:shape>
            </v:group>
            <v:group style="position:absolute;left:11252;top:6539;width:12;height:2" coordorigin="11252,6539" coordsize="12,2">
              <v:shape style="position:absolute;left:11252;top:6539;width:12;height:2" coordorigin="11252,6539" coordsize="12,0" path="m11252,6539l11264,6539e" filled="false" stroked="true" strokeweight=".6pt" strokecolor="#000000">
                <v:path arrowok="t"/>
              </v:shape>
            </v:group>
            <v:group style="position:absolute;left:11252;top:6558;width:12;height:2" coordorigin="11252,6558" coordsize="12,2">
              <v:shape style="position:absolute;left:11252;top:6558;width:12;height:2" coordorigin="11252,6558" coordsize="12,0" path="m11252,6558l11264,6558e" filled="false" stroked="true" strokeweight=".6pt" strokecolor="#000000">
                <v:path arrowok="t"/>
              </v:shape>
            </v:group>
            <v:group style="position:absolute;left:11252;top:6577;width:12;height:2" coordorigin="11252,6577" coordsize="12,2">
              <v:shape style="position:absolute;left:11252;top:6577;width:12;height:2" coordorigin="11252,6577" coordsize="12,0" path="m11252,6577l11264,6577e" filled="false" stroked="true" strokeweight=".6pt" strokecolor="#000000">
                <v:path arrowok="t"/>
              </v:shape>
            </v:group>
            <v:group style="position:absolute;left:11252;top:6596;width:12;height:2" coordorigin="11252,6596" coordsize="12,2">
              <v:shape style="position:absolute;left:11252;top:6596;width:12;height:2" coordorigin="11252,6596" coordsize="12,0" path="m11252,6596l11264,6596e" filled="false" stroked="true" strokeweight=".6pt" strokecolor="#000000">
                <v:path arrowok="t"/>
              </v:shape>
            </v:group>
            <v:group style="position:absolute;left:11252;top:6615;width:12;height:2" coordorigin="11252,6615" coordsize="12,2">
              <v:shape style="position:absolute;left:11252;top:6615;width:12;height:2" coordorigin="11252,6615" coordsize="12,0" path="m11252,6615l11264,6615e" filled="false" stroked="true" strokeweight=".6pt" strokecolor="#000000">
                <v:path arrowok="t"/>
              </v:shape>
            </v:group>
            <v:group style="position:absolute;left:11252;top:6635;width:12;height:2" coordorigin="11252,6635" coordsize="12,2">
              <v:shape style="position:absolute;left:11252;top:6635;width:12;height:2" coordorigin="11252,6635" coordsize="12,0" path="m11252,6635l11264,6635e" filled="false" stroked="true" strokeweight=".6pt" strokecolor="#000000">
                <v:path arrowok="t"/>
              </v:shape>
            </v:group>
            <v:group style="position:absolute;left:11252;top:6654;width:12;height:2" coordorigin="11252,6654" coordsize="12,2">
              <v:shape style="position:absolute;left:11252;top:6654;width:12;height:2" coordorigin="11252,6654" coordsize="12,0" path="m11252,6654l11264,6654e" filled="false" stroked="true" strokeweight=".6pt" strokecolor="#000000">
                <v:path arrowok="t"/>
              </v:shape>
            </v:group>
            <v:group style="position:absolute;left:11252;top:6669;width:12;height:2" coordorigin="11252,6669" coordsize="12,2">
              <v:shape style="position:absolute;left:11252;top:6669;width:12;height:2" coordorigin="11252,6669" coordsize="12,0" path="m11252,6669l11264,6669e" filled="false" stroked="true" strokeweight=".24pt" strokecolor="#000000">
                <v:path arrowok="t"/>
              </v:shape>
            </v:group>
            <v:group style="position:absolute;left:12542;top:414;width:10;height:2" coordorigin="12542,414" coordsize="10,2">
              <v:shape style="position:absolute;left:12542;top:414;width:10;height:2" coordorigin="12542,414" coordsize="10,0" path="m12542,414l12552,414e" filled="false" stroked="true" strokeweight=".48pt" strokecolor="#000000">
                <v:path arrowok="t"/>
              </v:shape>
            </v:group>
            <v:group style="position:absolute;left:12542;top:433;width:10;height:2" coordorigin="12542,433" coordsize="10,2">
              <v:shape style="position:absolute;left:12542;top:433;width:10;height:2" coordorigin="12542,433" coordsize="10,0" path="m12542,433l12552,433e" filled="false" stroked="true" strokeweight=".48pt" strokecolor="#000000">
                <v:path arrowok="t"/>
              </v:shape>
            </v:group>
            <v:group style="position:absolute;left:12542;top:452;width:10;height:2" coordorigin="12542,452" coordsize="10,2">
              <v:shape style="position:absolute;left:12542;top:452;width:10;height:2" coordorigin="12542,452" coordsize="10,0" path="m12542,452l12552,452e" filled="false" stroked="true" strokeweight=".48pt" strokecolor="#000000">
                <v:path arrowok="t"/>
              </v:shape>
            </v:group>
            <v:group style="position:absolute;left:12542;top:471;width:10;height:2" coordorigin="12542,471" coordsize="10,2">
              <v:shape style="position:absolute;left:12542;top:471;width:10;height:2" coordorigin="12542,471" coordsize="10,0" path="m12542,471l12552,471e" filled="false" stroked="true" strokeweight=".48pt" strokecolor="#000000">
                <v:path arrowok="t"/>
              </v:shape>
            </v:group>
            <v:group style="position:absolute;left:12542;top:491;width:10;height:2" coordorigin="12542,491" coordsize="10,2">
              <v:shape style="position:absolute;left:12542;top:491;width:10;height:2" coordorigin="12542,491" coordsize="10,0" path="m12542,491l12552,491e" filled="false" stroked="true" strokeweight=".48pt" strokecolor="#000000">
                <v:path arrowok="t"/>
              </v:shape>
            </v:group>
            <v:group style="position:absolute;left:12542;top:510;width:10;height:2" coordorigin="12542,510" coordsize="10,2">
              <v:shape style="position:absolute;left:12542;top:510;width:10;height:2" coordorigin="12542,510" coordsize="10,0" path="m12542,510l12552,510e" filled="false" stroked="true" strokeweight=".48pt" strokecolor="#000000">
                <v:path arrowok="t"/>
              </v:shape>
            </v:group>
            <v:group style="position:absolute;left:12542;top:529;width:10;height:2" coordorigin="12542,529" coordsize="10,2">
              <v:shape style="position:absolute;left:12542;top:529;width:10;height:2" coordorigin="12542,529" coordsize="10,0" path="m12542,529l12552,529e" filled="false" stroked="true" strokeweight=".48pt" strokecolor="#000000">
                <v:path arrowok="t"/>
              </v:shape>
            </v:group>
            <v:group style="position:absolute;left:12542;top:548;width:10;height:2" coordorigin="12542,548" coordsize="10,2">
              <v:shape style="position:absolute;left:12542;top:548;width:10;height:2" coordorigin="12542,548" coordsize="10,0" path="m12542,548l12552,548e" filled="false" stroked="true" strokeweight=".48pt" strokecolor="#000000">
                <v:path arrowok="t"/>
              </v:shape>
            </v:group>
            <v:group style="position:absolute;left:12542;top:567;width:10;height:2" coordorigin="12542,567" coordsize="10,2">
              <v:shape style="position:absolute;left:12542;top:567;width:10;height:2" coordorigin="12542,567" coordsize="10,0" path="m12542,567l12552,567e" filled="false" stroked="true" strokeweight=".48pt" strokecolor="#000000">
                <v:path arrowok="t"/>
              </v:shape>
            </v:group>
            <v:group style="position:absolute;left:12542;top:587;width:10;height:2" coordorigin="12542,587" coordsize="10,2">
              <v:shape style="position:absolute;left:12542;top:587;width:10;height:2" coordorigin="12542,587" coordsize="10,0" path="m12542,587l12552,587e" filled="false" stroked="true" strokeweight=".48pt" strokecolor="#000000">
                <v:path arrowok="t"/>
              </v:shape>
            </v:group>
            <v:group style="position:absolute;left:12542;top:606;width:10;height:2" coordorigin="12542,606" coordsize="10,2">
              <v:shape style="position:absolute;left:12542;top:606;width:10;height:2" coordorigin="12542,606" coordsize="10,0" path="m12542,606l12552,606e" filled="false" stroked="true" strokeweight=".48pt" strokecolor="#000000">
                <v:path arrowok="t"/>
              </v:shape>
            </v:group>
            <v:group style="position:absolute;left:12542;top:625;width:10;height:2" coordorigin="12542,625" coordsize="10,2">
              <v:shape style="position:absolute;left:12542;top:625;width:10;height:2" coordorigin="12542,625" coordsize="10,0" path="m12542,625l12552,625e" filled="false" stroked="true" strokeweight=".48pt" strokecolor="#000000">
                <v:path arrowok="t"/>
              </v:shape>
            </v:group>
            <v:group style="position:absolute;left:12542;top:644;width:10;height:2" coordorigin="12542,644" coordsize="10,2">
              <v:shape style="position:absolute;left:12542;top:644;width:10;height:2" coordorigin="12542,644" coordsize="10,0" path="m12542,644l12552,644e" filled="false" stroked="true" strokeweight=".48pt" strokecolor="#000000">
                <v:path arrowok="t"/>
              </v:shape>
            </v:group>
            <v:group style="position:absolute;left:12542;top:663;width:10;height:2" coordorigin="12542,663" coordsize="10,2">
              <v:shape style="position:absolute;left:12542;top:663;width:10;height:2" coordorigin="12542,663" coordsize="10,0" path="m12542,663l12552,663e" filled="false" stroked="true" strokeweight=".48pt" strokecolor="#000000">
                <v:path arrowok="t"/>
              </v:shape>
            </v:group>
            <v:group style="position:absolute;left:12542;top:683;width:10;height:2" coordorigin="12542,683" coordsize="10,2">
              <v:shape style="position:absolute;left:12542;top:683;width:10;height:2" coordorigin="12542,683" coordsize="10,0" path="m12542,683l12552,683e" filled="false" stroked="true" strokeweight=".48pt" strokecolor="#000000">
                <v:path arrowok="t"/>
              </v:shape>
            </v:group>
            <v:group style="position:absolute;left:12542;top:702;width:10;height:2" coordorigin="12542,702" coordsize="10,2">
              <v:shape style="position:absolute;left:12542;top:702;width:10;height:2" coordorigin="12542,702" coordsize="10,0" path="m12542,702l12552,702e" filled="false" stroked="true" strokeweight=".48pt" strokecolor="#000000">
                <v:path arrowok="t"/>
              </v:shape>
            </v:group>
            <v:group style="position:absolute;left:12542;top:721;width:10;height:2" coordorigin="12542,721" coordsize="10,2">
              <v:shape style="position:absolute;left:12542;top:721;width:10;height:2" coordorigin="12542,721" coordsize="10,0" path="m12542,721l12552,721e" filled="false" stroked="true" strokeweight=".48pt" strokecolor="#000000">
                <v:path arrowok="t"/>
              </v:shape>
            </v:group>
            <v:group style="position:absolute;left:12542;top:740;width:10;height:2" coordorigin="12542,740" coordsize="10,2">
              <v:shape style="position:absolute;left:12542;top:740;width:10;height:2" coordorigin="12542,740" coordsize="10,0" path="m12542,740l12552,740e" filled="false" stroked="true" strokeweight=".48pt" strokecolor="#000000">
                <v:path arrowok="t"/>
              </v:shape>
            </v:group>
            <v:group style="position:absolute;left:12542;top:759;width:10;height:2" coordorigin="12542,759" coordsize="10,2">
              <v:shape style="position:absolute;left:12542;top:759;width:10;height:2" coordorigin="12542,759" coordsize="10,0" path="m12542,759l12552,759e" filled="false" stroked="true" strokeweight=".48pt" strokecolor="#000000">
                <v:path arrowok="t"/>
              </v:shape>
            </v:group>
            <v:group style="position:absolute;left:12542;top:779;width:10;height:2" coordorigin="12542,779" coordsize="10,2">
              <v:shape style="position:absolute;left:12542;top:779;width:10;height:2" coordorigin="12542,779" coordsize="10,0" path="m12542,779l12552,779e" filled="false" stroked="true" strokeweight=".48pt" strokecolor="#000000">
                <v:path arrowok="t"/>
              </v:shape>
            </v:group>
            <v:group style="position:absolute;left:12542;top:798;width:10;height:2" coordorigin="12542,798" coordsize="10,2">
              <v:shape style="position:absolute;left:12542;top:798;width:10;height:2" coordorigin="12542,798" coordsize="10,0" path="m12542,798l12552,798e" filled="false" stroked="true" strokeweight=".48pt" strokecolor="#000000">
                <v:path arrowok="t"/>
              </v:shape>
            </v:group>
            <v:group style="position:absolute;left:12542;top:817;width:10;height:2" coordorigin="12542,817" coordsize="10,2">
              <v:shape style="position:absolute;left:12542;top:817;width:10;height:2" coordorigin="12542,817" coordsize="10,0" path="m12542,817l12552,817e" filled="false" stroked="true" strokeweight=".48pt" strokecolor="#000000">
                <v:path arrowok="t"/>
              </v:shape>
            </v:group>
            <v:group style="position:absolute;left:12542;top:836;width:10;height:2" coordorigin="12542,836" coordsize="10,2">
              <v:shape style="position:absolute;left:12542;top:836;width:10;height:2" coordorigin="12542,836" coordsize="10,0" path="m12542,836l12552,836e" filled="false" stroked="true" strokeweight=".48pt" strokecolor="#000000">
                <v:path arrowok="t"/>
              </v:shape>
            </v:group>
            <v:group style="position:absolute;left:12542;top:855;width:10;height:2" coordorigin="12542,855" coordsize="10,2">
              <v:shape style="position:absolute;left:12542;top:855;width:10;height:2" coordorigin="12542,855" coordsize="10,0" path="m12542,855l12552,855e" filled="false" stroked="true" strokeweight=".48pt" strokecolor="#000000">
                <v:path arrowok="t"/>
              </v:shape>
            </v:group>
            <v:group style="position:absolute;left:12542;top:875;width:10;height:2" coordorigin="12542,875" coordsize="10,2">
              <v:shape style="position:absolute;left:12542;top:875;width:10;height:2" coordorigin="12542,875" coordsize="10,0" path="m12542,875l12552,875e" filled="false" stroked="true" strokeweight=".48pt" strokecolor="#000000">
                <v:path arrowok="t"/>
              </v:shape>
            </v:group>
            <v:group style="position:absolute;left:12542;top:894;width:10;height:2" coordorigin="12542,894" coordsize="10,2">
              <v:shape style="position:absolute;left:12542;top:894;width:10;height:2" coordorigin="12542,894" coordsize="10,0" path="m12542,894l12552,894e" filled="false" stroked="true" strokeweight=".48pt" strokecolor="#000000">
                <v:path arrowok="t"/>
              </v:shape>
            </v:group>
            <v:group style="position:absolute;left:12542;top:913;width:10;height:2" coordorigin="12542,913" coordsize="10,2">
              <v:shape style="position:absolute;left:12542;top:913;width:10;height:2" coordorigin="12542,913" coordsize="10,0" path="m12542,913l12552,913e" filled="false" stroked="true" strokeweight=".48pt" strokecolor="#000000">
                <v:path arrowok="t"/>
              </v:shape>
            </v:group>
            <v:group style="position:absolute;left:12542;top:932;width:10;height:2" coordorigin="12542,932" coordsize="10,2">
              <v:shape style="position:absolute;left:12542;top:932;width:10;height:2" coordorigin="12542,932" coordsize="10,0" path="m12542,932l12552,932e" filled="false" stroked="true" strokeweight=".48pt" strokecolor="#000000">
                <v:path arrowok="t"/>
              </v:shape>
            </v:group>
            <v:group style="position:absolute;left:12542;top:951;width:10;height:2" coordorigin="12542,951" coordsize="10,2">
              <v:shape style="position:absolute;left:12542;top:951;width:10;height:2" coordorigin="12542,951" coordsize="10,0" path="m12542,951l12552,951e" filled="false" stroked="true" strokeweight=".48pt" strokecolor="#000000">
                <v:path arrowok="t"/>
              </v:shape>
            </v:group>
            <v:group style="position:absolute;left:12542;top:971;width:10;height:2" coordorigin="12542,971" coordsize="10,2">
              <v:shape style="position:absolute;left:12542;top:971;width:10;height:2" coordorigin="12542,971" coordsize="10,0" path="m12542,971l12552,971e" filled="false" stroked="true" strokeweight=".48pt" strokecolor="#000000">
                <v:path arrowok="t"/>
              </v:shape>
            </v:group>
            <v:group style="position:absolute;left:12542;top:990;width:10;height:2" coordorigin="12542,990" coordsize="10,2">
              <v:shape style="position:absolute;left:12542;top:990;width:10;height:2" coordorigin="12542,990" coordsize="10,0" path="m12542,990l12552,990e" filled="false" stroked="true" strokeweight=".48pt" strokecolor="#000000">
                <v:path arrowok="t"/>
              </v:shape>
            </v:group>
            <v:group style="position:absolute;left:12542;top:1009;width:10;height:2" coordorigin="12542,1009" coordsize="10,2">
              <v:shape style="position:absolute;left:12542;top:1009;width:10;height:2" coordorigin="12542,1009" coordsize="10,0" path="m12542,1009l12552,1009e" filled="false" stroked="true" strokeweight=".48pt" strokecolor="#000000">
                <v:path arrowok="t"/>
              </v:shape>
            </v:group>
            <v:group style="position:absolute;left:12542;top:1028;width:10;height:2" coordorigin="12542,1028" coordsize="10,2">
              <v:shape style="position:absolute;left:12542;top:1028;width:10;height:2" coordorigin="12542,1028" coordsize="10,0" path="m12542,1028l12552,1028e" filled="false" stroked="true" strokeweight=".48pt" strokecolor="#000000">
                <v:path arrowok="t"/>
              </v:shape>
            </v:group>
            <v:group style="position:absolute;left:12542;top:1047;width:10;height:2" coordorigin="12542,1047" coordsize="10,2">
              <v:shape style="position:absolute;left:12542;top:1047;width:10;height:2" coordorigin="12542,1047" coordsize="10,0" path="m12542,1047l12552,1047e" filled="false" stroked="true" strokeweight=".48pt" strokecolor="#000000">
                <v:path arrowok="t"/>
              </v:shape>
            </v:group>
            <v:group style="position:absolute;left:12542;top:1067;width:10;height:2" coordorigin="12542,1067" coordsize="10,2">
              <v:shape style="position:absolute;left:12542;top:1067;width:10;height:2" coordorigin="12542,1067" coordsize="10,0" path="m12542,1067l12552,1067e" filled="false" stroked="true" strokeweight=".48pt" strokecolor="#000000">
                <v:path arrowok="t"/>
              </v:shape>
            </v:group>
            <v:group style="position:absolute;left:12542;top:1086;width:10;height:2" coordorigin="12542,1086" coordsize="10,2">
              <v:shape style="position:absolute;left:12542;top:1086;width:10;height:2" coordorigin="12542,1086" coordsize="10,0" path="m12542,1086l12552,1086e" filled="false" stroked="true" strokeweight=".48pt" strokecolor="#000000">
                <v:path arrowok="t"/>
              </v:shape>
            </v:group>
            <v:group style="position:absolute;left:12542;top:1105;width:10;height:2" coordorigin="12542,1105" coordsize="10,2">
              <v:shape style="position:absolute;left:12542;top:1105;width:10;height:2" coordorigin="12542,1105" coordsize="10,0" path="m12542,1105l12552,1105e" filled="false" stroked="true" strokeweight=".48pt" strokecolor="#000000">
                <v:path arrowok="t"/>
              </v:shape>
            </v:group>
            <v:group style="position:absolute;left:12542;top:1124;width:10;height:2" coordorigin="12542,1124" coordsize="10,2">
              <v:shape style="position:absolute;left:12542;top:1124;width:10;height:2" coordorigin="12542,1124" coordsize="10,0" path="m12542,1124l12552,1124e" filled="false" stroked="true" strokeweight=".48pt" strokecolor="#000000">
                <v:path arrowok="t"/>
              </v:shape>
            </v:group>
            <v:group style="position:absolute;left:12542;top:1143;width:10;height:2" coordorigin="12542,1143" coordsize="10,2">
              <v:shape style="position:absolute;left:12542;top:1143;width:10;height:2" coordorigin="12542,1143" coordsize="10,0" path="m12542,1143l12552,1143e" filled="false" stroked="true" strokeweight=".48pt" strokecolor="#000000">
                <v:path arrowok="t"/>
              </v:shape>
            </v:group>
            <v:group style="position:absolute;left:12542;top:1163;width:10;height:2" coordorigin="12542,1163" coordsize="10,2">
              <v:shape style="position:absolute;left:12542;top:1163;width:10;height:2" coordorigin="12542,1163" coordsize="10,0" path="m12542,1163l12552,1163e" filled="false" stroked="true" strokeweight=".48pt" strokecolor="#000000">
                <v:path arrowok="t"/>
              </v:shape>
            </v:group>
            <v:group style="position:absolute;left:12542;top:1182;width:10;height:2" coordorigin="12542,1182" coordsize="10,2">
              <v:shape style="position:absolute;left:12542;top:1182;width:10;height:2" coordorigin="12542,1182" coordsize="10,0" path="m12542,1182l12552,1182e" filled="false" stroked="true" strokeweight=".48pt" strokecolor="#000000">
                <v:path arrowok="t"/>
              </v:shape>
            </v:group>
            <v:group style="position:absolute;left:12542;top:1201;width:10;height:2" coordorigin="12542,1201" coordsize="10,2">
              <v:shape style="position:absolute;left:12542;top:1201;width:10;height:2" coordorigin="12542,1201" coordsize="10,0" path="m12542,1201l12552,1201e" filled="false" stroked="true" strokeweight=".48pt" strokecolor="#000000">
                <v:path arrowok="t"/>
              </v:shape>
            </v:group>
            <v:group style="position:absolute;left:12542;top:1220;width:10;height:2" coordorigin="12542,1220" coordsize="10,2">
              <v:shape style="position:absolute;left:12542;top:1220;width:10;height:2" coordorigin="12542,1220" coordsize="10,0" path="m12542,1220l12552,1220e" filled="false" stroked="true" strokeweight=".48pt" strokecolor="#000000">
                <v:path arrowok="t"/>
              </v:shape>
            </v:group>
            <v:group style="position:absolute;left:12542;top:1239;width:10;height:2" coordorigin="12542,1239" coordsize="10,2">
              <v:shape style="position:absolute;left:12542;top:1239;width:10;height:2" coordorigin="12542,1239" coordsize="10,0" path="m12542,1239l12552,1239e" filled="false" stroked="true" strokeweight=".48pt" strokecolor="#000000">
                <v:path arrowok="t"/>
              </v:shape>
            </v:group>
            <v:group style="position:absolute;left:12542;top:1316;width:10;height:2" coordorigin="12542,1316" coordsize="10,2">
              <v:shape style="position:absolute;left:12542;top:1316;width:10;height:2" coordorigin="12542,1316" coordsize="10,0" path="m12542,1316l12552,1316e" filled="false" stroked="true" strokeweight=".48pt" strokecolor="#000000">
                <v:path arrowok="t"/>
              </v:shape>
            </v:group>
            <v:group style="position:absolute;left:12542;top:1335;width:10;height:2" coordorigin="12542,1335" coordsize="10,2">
              <v:shape style="position:absolute;left:12542;top:1335;width:10;height:2" coordorigin="12542,1335" coordsize="10,0" path="m12542,1335l12552,1335e" filled="false" stroked="true" strokeweight=".48pt" strokecolor="#000000">
                <v:path arrowok="t"/>
              </v:shape>
            </v:group>
            <v:group style="position:absolute;left:12542;top:1355;width:10;height:2" coordorigin="12542,1355" coordsize="10,2">
              <v:shape style="position:absolute;left:12542;top:1355;width:10;height:2" coordorigin="12542,1355" coordsize="10,0" path="m12542,1355l12552,1355e" filled="false" stroked="true" strokeweight=".48pt" strokecolor="#000000">
                <v:path arrowok="t"/>
              </v:shape>
            </v:group>
            <v:group style="position:absolute;left:12542;top:1374;width:10;height:2" coordorigin="12542,1374" coordsize="10,2">
              <v:shape style="position:absolute;left:12542;top:1374;width:10;height:2" coordorigin="12542,1374" coordsize="10,0" path="m12542,1374l12552,1374e" filled="false" stroked="true" strokeweight=".48pt" strokecolor="#000000">
                <v:path arrowok="t"/>
              </v:shape>
            </v:group>
            <v:group style="position:absolute;left:12542;top:1393;width:10;height:2" coordorigin="12542,1393" coordsize="10,2">
              <v:shape style="position:absolute;left:12542;top:1393;width:10;height:2" coordorigin="12542,1393" coordsize="10,0" path="m12542,1393l12552,1393e" filled="false" stroked="true" strokeweight=".48pt" strokecolor="#000000">
                <v:path arrowok="t"/>
              </v:shape>
            </v:group>
            <v:group style="position:absolute;left:12542;top:1412;width:10;height:2" coordorigin="12542,1412" coordsize="10,2">
              <v:shape style="position:absolute;left:12542;top:1412;width:10;height:2" coordorigin="12542,1412" coordsize="10,0" path="m12542,1412l12552,1412e" filled="false" stroked="true" strokeweight=".48pt" strokecolor="#000000">
                <v:path arrowok="t"/>
              </v:shape>
            </v:group>
            <v:group style="position:absolute;left:12542;top:1431;width:10;height:2" coordorigin="12542,1431" coordsize="10,2">
              <v:shape style="position:absolute;left:12542;top:1431;width:10;height:2" coordorigin="12542,1431" coordsize="10,0" path="m12542,1431l12552,1431e" filled="false" stroked="true" strokeweight=".48pt" strokecolor="#000000">
                <v:path arrowok="t"/>
              </v:shape>
            </v:group>
            <v:group style="position:absolute;left:12542;top:1451;width:10;height:2" coordorigin="12542,1451" coordsize="10,2">
              <v:shape style="position:absolute;left:12542;top:1451;width:10;height:2" coordorigin="12542,1451" coordsize="10,0" path="m12542,1451l12552,1451e" filled="false" stroked="true" strokeweight=".48pt" strokecolor="#000000">
                <v:path arrowok="t"/>
              </v:shape>
            </v:group>
            <v:group style="position:absolute;left:12542;top:1470;width:10;height:2" coordorigin="12542,1470" coordsize="10,2">
              <v:shape style="position:absolute;left:12542;top:1470;width:10;height:2" coordorigin="12542,1470" coordsize="10,0" path="m12542,1470l12552,1470e" filled="false" stroked="true" strokeweight=".48pt" strokecolor="#000000">
                <v:path arrowok="t"/>
              </v:shape>
            </v:group>
            <v:group style="position:absolute;left:12542;top:1489;width:10;height:2" coordorigin="12542,1489" coordsize="10,2">
              <v:shape style="position:absolute;left:12542;top:1489;width:10;height:2" coordorigin="12542,1489" coordsize="10,0" path="m12542,1489l12552,1489e" filled="false" stroked="true" strokeweight=".48pt" strokecolor="#000000">
                <v:path arrowok="t"/>
              </v:shape>
            </v:group>
            <v:group style="position:absolute;left:12542;top:1508;width:10;height:2" coordorigin="12542,1508" coordsize="10,2">
              <v:shape style="position:absolute;left:12542;top:1508;width:10;height:2" coordorigin="12542,1508" coordsize="10,0" path="m12542,1508l12552,1508e" filled="false" stroked="true" strokeweight=".48pt" strokecolor="#000000">
                <v:path arrowok="t"/>
              </v:shape>
            </v:group>
            <v:group style="position:absolute;left:12542;top:1527;width:10;height:2" coordorigin="12542,1527" coordsize="10,2">
              <v:shape style="position:absolute;left:12542;top:1527;width:10;height:2" coordorigin="12542,1527" coordsize="10,0" path="m12542,1527l12552,1527e" filled="false" stroked="true" strokeweight=".48pt" strokecolor="#000000">
                <v:path arrowok="t"/>
              </v:shape>
            </v:group>
            <v:group style="position:absolute;left:12542;top:1547;width:10;height:2" coordorigin="12542,1547" coordsize="10,2">
              <v:shape style="position:absolute;left:12542;top:1547;width:10;height:2" coordorigin="12542,1547" coordsize="10,0" path="m12542,1547l12552,1547e" filled="false" stroked="true" strokeweight=".48pt" strokecolor="#000000">
                <v:path arrowok="t"/>
              </v:shape>
            </v:group>
            <v:group style="position:absolute;left:12542;top:1566;width:10;height:2" coordorigin="12542,1566" coordsize="10,2">
              <v:shape style="position:absolute;left:12542;top:1566;width:10;height:2" coordorigin="12542,1566" coordsize="10,0" path="m12542,1566l12552,1566e" filled="false" stroked="true" strokeweight=".48pt" strokecolor="#000000">
                <v:path arrowok="t"/>
              </v:shape>
            </v:group>
            <v:group style="position:absolute;left:12542;top:1585;width:10;height:2" coordorigin="12542,1585" coordsize="10,2">
              <v:shape style="position:absolute;left:12542;top:1585;width:10;height:2" coordorigin="12542,1585" coordsize="10,0" path="m12542,1585l12552,1585e" filled="false" stroked="true" strokeweight=".48pt" strokecolor="#000000">
                <v:path arrowok="t"/>
              </v:shape>
            </v:group>
            <v:group style="position:absolute;left:12542;top:1604;width:10;height:2" coordorigin="12542,1604" coordsize="10,2">
              <v:shape style="position:absolute;left:12542;top:1604;width:10;height:2" coordorigin="12542,1604" coordsize="10,0" path="m12542,1604l12552,1604e" filled="false" stroked="true" strokeweight=".48pt" strokecolor="#000000">
                <v:path arrowok="t"/>
              </v:shape>
            </v:group>
            <v:group style="position:absolute;left:12542;top:1623;width:10;height:2" coordorigin="12542,1623" coordsize="10,2">
              <v:shape style="position:absolute;left:12542;top:1623;width:10;height:2" coordorigin="12542,1623" coordsize="10,0" path="m12542,1623l12552,1623e" filled="false" stroked="true" strokeweight=".48pt" strokecolor="#000000">
                <v:path arrowok="t"/>
              </v:shape>
            </v:group>
            <v:group style="position:absolute;left:12542;top:1643;width:10;height:2" coordorigin="12542,1643" coordsize="10,2">
              <v:shape style="position:absolute;left:12542;top:1643;width:10;height:2" coordorigin="12542,1643" coordsize="10,0" path="m12542,1643l12552,1643e" filled="false" stroked="true" strokeweight=".48pt" strokecolor="#000000">
                <v:path arrowok="t"/>
              </v:shape>
            </v:group>
            <v:group style="position:absolute;left:12542;top:1662;width:10;height:2" coordorigin="12542,1662" coordsize="10,2">
              <v:shape style="position:absolute;left:12542;top:1662;width:10;height:2" coordorigin="12542,1662" coordsize="10,0" path="m12542,1662l12552,1662e" filled="false" stroked="true" strokeweight=".48pt" strokecolor="#000000">
                <v:path arrowok="t"/>
              </v:shape>
            </v:group>
            <v:group style="position:absolute;left:12542;top:1681;width:10;height:2" coordorigin="12542,1681" coordsize="10,2">
              <v:shape style="position:absolute;left:12542;top:1681;width:10;height:2" coordorigin="12542,1681" coordsize="10,0" path="m12542,1681l12552,1681e" filled="false" stroked="true" strokeweight=".48pt" strokecolor="#000000">
                <v:path arrowok="t"/>
              </v:shape>
            </v:group>
            <v:group style="position:absolute;left:12542;top:1700;width:10;height:2" coordorigin="12542,1700" coordsize="10,2">
              <v:shape style="position:absolute;left:12542;top:1700;width:10;height:2" coordorigin="12542,1700" coordsize="10,0" path="m12542,1700l12552,1700e" filled="false" stroked="true" strokeweight=".48pt" strokecolor="#000000">
                <v:path arrowok="t"/>
              </v:shape>
            </v:group>
            <v:group style="position:absolute;left:12541;top:414;width:12;height:2" coordorigin="12541,414" coordsize="12,2">
              <v:shape style="position:absolute;left:12541;top:414;width:12;height:2" coordorigin="12541,414" coordsize="12,0" path="m12541,414l12553,414e" filled="false" stroked="true" strokeweight=".6pt" strokecolor="#000000">
                <v:path arrowok="t"/>
              </v:shape>
            </v:group>
            <v:group style="position:absolute;left:12541;top:433;width:12;height:2" coordorigin="12541,433" coordsize="12,2">
              <v:shape style="position:absolute;left:12541;top:433;width:12;height:2" coordorigin="12541,433" coordsize="12,0" path="m12541,433l12553,433e" filled="false" stroked="true" strokeweight=".6pt" strokecolor="#000000">
                <v:path arrowok="t"/>
              </v:shape>
            </v:group>
            <v:group style="position:absolute;left:12541;top:452;width:12;height:2" coordorigin="12541,452" coordsize="12,2">
              <v:shape style="position:absolute;left:12541;top:452;width:12;height:2" coordorigin="12541,452" coordsize="12,0" path="m12541,452l12553,452e" filled="false" stroked="true" strokeweight=".6pt" strokecolor="#000000">
                <v:path arrowok="t"/>
              </v:shape>
            </v:group>
            <v:group style="position:absolute;left:12541;top:471;width:12;height:2" coordorigin="12541,471" coordsize="12,2">
              <v:shape style="position:absolute;left:12541;top:471;width:12;height:2" coordorigin="12541,471" coordsize="12,0" path="m12541,471l12553,471e" filled="false" stroked="true" strokeweight=".6pt" strokecolor="#000000">
                <v:path arrowok="t"/>
              </v:shape>
            </v:group>
            <v:group style="position:absolute;left:12541;top:491;width:12;height:2" coordorigin="12541,491" coordsize="12,2">
              <v:shape style="position:absolute;left:12541;top:491;width:12;height:2" coordorigin="12541,491" coordsize="12,0" path="m12541,491l12553,491e" filled="false" stroked="true" strokeweight=".6pt" strokecolor="#000000">
                <v:path arrowok="t"/>
              </v:shape>
            </v:group>
            <v:group style="position:absolute;left:12541;top:510;width:12;height:2" coordorigin="12541,510" coordsize="12,2">
              <v:shape style="position:absolute;left:12541;top:510;width:12;height:2" coordorigin="12541,510" coordsize="12,0" path="m12541,510l12553,510e" filled="false" stroked="true" strokeweight=".6pt" strokecolor="#000000">
                <v:path arrowok="t"/>
              </v:shape>
            </v:group>
            <v:group style="position:absolute;left:12541;top:529;width:12;height:2" coordorigin="12541,529" coordsize="12,2">
              <v:shape style="position:absolute;left:12541;top:529;width:12;height:2" coordorigin="12541,529" coordsize="12,0" path="m12541,529l12553,529e" filled="false" stroked="true" strokeweight=".6pt" strokecolor="#000000">
                <v:path arrowok="t"/>
              </v:shape>
            </v:group>
            <v:group style="position:absolute;left:12541;top:548;width:12;height:2" coordorigin="12541,548" coordsize="12,2">
              <v:shape style="position:absolute;left:12541;top:548;width:12;height:2" coordorigin="12541,548" coordsize="12,0" path="m12541,548l12553,548e" filled="false" stroked="true" strokeweight=".6pt" strokecolor="#000000">
                <v:path arrowok="t"/>
              </v:shape>
            </v:group>
            <v:group style="position:absolute;left:12541;top:567;width:12;height:2" coordorigin="12541,567" coordsize="12,2">
              <v:shape style="position:absolute;left:12541;top:567;width:12;height:2" coordorigin="12541,567" coordsize="12,0" path="m12541,567l12553,567e" filled="false" stroked="true" strokeweight=".6pt" strokecolor="#000000">
                <v:path arrowok="t"/>
              </v:shape>
            </v:group>
            <v:group style="position:absolute;left:12541;top:587;width:12;height:2" coordorigin="12541,587" coordsize="12,2">
              <v:shape style="position:absolute;left:12541;top:587;width:12;height:2" coordorigin="12541,587" coordsize="12,0" path="m12541,587l12553,587e" filled="false" stroked="true" strokeweight=".6pt" strokecolor="#000000">
                <v:path arrowok="t"/>
              </v:shape>
            </v:group>
            <v:group style="position:absolute;left:12541;top:606;width:12;height:2" coordorigin="12541,606" coordsize="12,2">
              <v:shape style="position:absolute;left:12541;top:606;width:12;height:2" coordorigin="12541,606" coordsize="12,0" path="m12541,606l12553,606e" filled="false" stroked="true" strokeweight=".6pt" strokecolor="#000000">
                <v:path arrowok="t"/>
              </v:shape>
            </v:group>
            <v:group style="position:absolute;left:12541;top:625;width:12;height:2" coordorigin="12541,625" coordsize="12,2">
              <v:shape style="position:absolute;left:12541;top:625;width:12;height:2" coordorigin="12541,625" coordsize="12,0" path="m12541,625l12553,625e" filled="false" stroked="true" strokeweight=".6pt" strokecolor="#000000">
                <v:path arrowok="t"/>
              </v:shape>
            </v:group>
            <v:group style="position:absolute;left:12541;top:644;width:12;height:2" coordorigin="12541,644" coordsize="12,2">
              <v:shape style="position:absolute;left:12541;top:644;width:12;height:2" coordorigin="12541,644" coordsize="12,0" path="m12541,644l12553,644e" filled="false" stroked="true" strokeweight=".6pt" strokecolor="#000000">
                <v:path arrowok="t"/>
              </v:shape>
            </v:group>
            <v:group style="position:absolute;left:12541;top:663;width:12;height:2" coordorigin="12541,663" coordsize="12,2">
              <v:shape style="position:absolute;left:12541;top:663;width:12;height:2" coordorigin="12541,663" coordsize="12,0" path="m12541,663l12553,663e" filled="false" stroked="true" strokeweight=".6pt" strokecolor="#000000">
                <v:path arrowok="t"/>
              </v:shape>
            </v:group>
            <v:group style="position:absolute;left:12541;top:683;width:12;height:2" coordorigin="12541,683" coordsize="12,2">
              <v:shape style="position:absolute;left:12541;top:683;width:12;height:2" coordorigin="12541,683" coordsize="12,0" path="m12541,683l12553,683e" filled="false" stroked="true" strokeweight=".6pt" strokecolor="#000000">
                <v:path arrowok="t"/>
              </v:shape>
            </v:group>
            <v:group style="position:absolute;left:12541;top:702;width:12;height:2" coordorigin="12541,702" coordsize="12,2">
              <v:shape style="position:absolute;left:12541;top:702;width:12;height:2" coordorigin="12541,702" coordsize="12,0" path="m12541,702l12553,702e" filled="false" stroked="true" strokeweight=".6pt" strokecolor="#000000">
                <v:path arrowok="t"/>
              </v:shape>
            </v:group>
            <v:group style="position:absolute;left:12541;top:721;width:12;height:2" coordorigin="12541,721" coordsize="12,2">
              <v:shape style="position:absolute;left:12541;top:721;width:12;height:2" coordorigin="12541,721" coordsize="12,0" path="m12541,721l12553,721e" filled="false" stroked="true" strokeweight=".6pt" strokecolor="#000000">
                <v:path arrowok="t"/>
              </v:shape>
            </v:group>
            <v:group style="position:absolute;left:12541;top:740;width:12;height:2" coordorigin="12541,740" coordsize="12,2">
              <v:shape style="position:absolute;left:12541;top:740;width:12;height:2" coordorigin="12541,740" coordsize="12,0" path="m12541,740l12553,740e" filled="false" stroked="true" strokeweight=".6pt" strokecolor="#000000">
                <v:path arrowok="t"/>
              </v:shape>
            </v:group>
            <v:group style="position:absolute;left:12541;top:759;width:12;height:2" coordorigin="12541,759" coordsize="12,2">
              <v:shape style="position:absolute;left:12541;top:759;width:12;height:2" coordorigin="12541,759" coordsize="12,0" path="m12541,759l12553,759e" filled="false" stroked="true" strokeweight=".6pt" strokecolor="#000000">
                <v:path arrowok="t"/>
              </v:shape>
            </v:group>
            <v:group style="position:absolute;left:12541;top:779;width:12;height:2" coordorigin="12541,779" coordsize="12,2">
              <v:shape style="position:absolute;left:12541;top:779;width:12;height:2" coordorigin="12541,779" coordsize="12,0" path="m12541,779l12553,779e" filled="false" stroked="true" strokeweight=".6pt" strokecolor="#000000">
                <v:path arrowok="t"/>
              </v:shape>
            </v:group>
            <v:group style="position:absolute;left:12541;top:798;width:12;height:2" coordorigin="12541,798" coordsize="12,2">
              <v:shape style="position:absolute;left:12541;top:798;width:12;height:2" coordorigin="12541,798" coordsize="12,0" path="m12541,798l12553,798e" filled="false" stroked="true" strokeweight=".6pt" strokecolor="#000000">
                <v:path arrowok="t"/>
              </v:shape>
            </v:group>
            <v:group style="position:absolute;left:12541;top:817;width:12;height:2" coordorigin="12541,817" coordsize="12,2">
              <v:shape style="position:absolute;left:12541;top:817;width:12;height:2" coordorigin="12541,817" coordsize="12,0" path="m12541,817l12553,817e" filled="false" stroked="true" strokeweight=".6pt" strokecolor="#000000">
                <v:path arrowok="t"/>
              </v:shape>
            </v:group>
            <v:group style="position:absolute;left:12541;top:836;width:12;height:2" coordorigin="12541,836" coordsize="12,2">
              <v:shape style="position:absolute;left:12541;top:836;width:12;height:2" coordorigin="12541,836" coordsize="12,0" path="m12541,836l12553,836e" filled="false" stroked="true" strokeweight=".6pt" strokecolor="#000000">
                <v:path arrowok="t"/>
              </v:shape>
            </v:group>
            <v:group style="position:absolute;left:12541;top:855;width:12;height:2" coordorigin="12541,855" coordsize="12,2">
              <v:shape style="position:absolute;left:12541;top:855;width:12;height:2" coordorigin="12541,855" coordsize="12,0" path="m12541,855l12553,855e" filled="false" stroked="true" strokeweight=".6pt" strokecolor="#000000">
                <v:path arrowok="t"/>
              </v:shape>
            </v:group>
            <v:group style="position:absolute;left:12541;top:875;width:12;height:2" coordorigin="12541,875" coordsize="12,2">
              <v:shape style="position:absolute;left:12541;top:875;width:12;height:2" coordorigin="12541,875" coordsize="12,0" path="m12541,875l12553,875e" filled="false" stroked="true" strokeweight=".6pt" strokecolor="#000000">
                <v:path arrowok="t"/>
              </v:shape>
            </v:group>
            <v:group style="position:absolute;left:12541;top:894;width:12;height:2" coordorigin="12541,894" coordsize="12,2">
              <v:shape style="position:absolute;left:12541;top:894;width:12;height:2" coordorigin="12541,894" coordsize="12,0" path="m12541,894l12553,894e" filled="false" stroked="true" strokeweight=".6pt" strokecolor="#000000">
                <v:path arrowok="t"/>
              </v:shape>
            </v:group>
            <v:group style="position:absolute;left:12541;top:913;width:12;height:2" coordorigin="12541,913" coordsize="12,2">
              <v:shape style="position:absolute;left:12541;top:913;width:12;height:2" coordorigin="12541,913" coordsize="12,0" path="m12541,913l12553,913e" filled="false" stroked="true" strokeweight=".6pt" strokecolor="#000000">
                <v:path arrowok="t"/>
              </v:shape>
            </v:group>
            <v:group style="position:absolute;left:12541;top:932;width:12;height:2" coordorigin="12541,932" coordsize="12,2">
              <v:shape style="position:absolute;left:12541;top:932;width:12;height:2" coordorigin="12541,932" coordsize="12,0" path="m12541,932l12553,932e" filled="false" stroked="true" strokeweight=".6pt" strokecolor="#000000">
                <v:path arrowok="t"/>
              </v:shape>
            </v:group>
            <v:group style="position:absolute;left:12541;top:951;width:12;height:2" coordorigin="12541,951" coordsize="12,2">
              <v:shape style="position:absolute;left:12541;top:951;width:12;height:2" coordorigin="12541,951" coordsize="12,0" path="m12541,951l12553,951e" filled="false" stroked="true" strokeweight=".6pt" strokecolor="#000000">
                <v:path arrowok="t"/>
              </v:shape>
            </v:group>
            <v:group style="position:absolute;left:12541;top:971;width:12;height:2" coordorigin="12541,971" coordsize="12,2">
              <v:shape style="position:absolute;left:12541;top:971;width:12;height:2" coordorigin="12541,971" coordsize="12,0" path="m12541,971l12553,971e" filled="false" stroked="true" strokeweight=".6pt" strokecolor="#000000">
                <v:path arrowok="t"/>
              </v:shape>
            </v:group>
            <v:group style="position:absolute;left:12541;top:990;width:12;height:2" coordorigin="12541,990" coordsize="12,2">
              <v:shape style="position:absolute;left:12541;top:990;width:12;height:2" coordorigin="12541,990" coordsize="12,0" path="m12541,990l12553,990e" filled="false" stroked="true" strokeweight=".6pt" strokecolor="#000000">
                <v:path arrowok="t"/>
              </v:shape>
            </v:group>
            <v:group style="position:absolute;left:12541;top:1009;width:12;height:2" coordorigin="12541,1009" coordsize="12,2">
              <v:shape style="position:absolute;left:12541;top:1009;width:12;height:2" coordorigin="12541,1009" coordsize="12,0" path="m12541,1009l12553,1009e" filled="false" stroked="true" strokeweight=".6pt" strokecolor="#000000">
                <v:path arrowok="t"/>
              </v:shape>
            </v:group>
            <v:group style="position:absolute;left:12541;top:1028;width:12;height:2" coordorigin="12541,1028" coordsize="12,2">
              <v:shape style="position:absolute;left:12541;top:1028;width:12;height:2" coordorigin="12541,1028" coordsize="12,0" path="m12541,1028l12553,1028e" filled="false" stroked="true" strokeweight=".6pt" strokecolor="#000000">
                <v:path arrowok="t"/>
              </v:shape>
            </v:group>
            <v:group style="position:absolute;left:12541;top:1047;width:12;height:2" coordorigin="12541,1047" coordsize="12,2">
              <v:shape style="position:absolute;left:12541;top:1047;width:12;height:2" coordorigin="12541,1047" coordsize="12,0" path="m12541,1047l12553,1047e" filled="false" stroked="true" strokeweight=".6pt" strokecolor="#000000">
                <v:path arrowok="t"/>
              </v:shape>
            </v:group>
            <v:group style="position:absolute;left:12541;top:1067;width:12;height:2" coordorigin="12541,1067" coordsize="12,2">
              <v:shape style="position:absolute;left:12541;top:1067;width:12;height:2" coordorigin="12541,1067" coordsize="12,0" path="m12541,1067l12553,1067e" filled="false" stroked="true" strokeweight=".6pt" strokecolor="#000000">
                <v:path arrowok="t"/>
              </v:shape>
            </v:group>
            <v:group style="position:absolute;left:12541;top:1086;width:12;height:2" coordorigin="12541,1086" coordsize="12,2">
              <v:shape style="position:absolute;left:12541;top:1086;width:12;height:2" coordorigin="12541,1086" coordsize="12,0" path="m12541,1086l12553,1086e" filled="false" stroked="true" strokeweight=".6pt" strokecolor="#000000">
                <v:path arrowok="t"/>
              </v:shape>
            </v:group>
            <v:group style="position:absolute;left:12541;top:1105;width:12;height:2" coordorigin="12541,1105" coordsize="12,2">
              <v:shape style="position:absolute;left:12541;top:1105;width:12;height:2" coordorigin="12541,1105" coordsize="12,0" path="m12541,1105l12553,1105e" filled="false" stroked="true" strokeweight=".6pt" strokecolor="#000000">
                <v:path arrowok="t"/>
              </v:shape>
            </v:group>
            <v:group style="position:absolute;left:12541;top:1124;width:12;height:2" coordorigin="12541,1124" coordsize="12,2">
              <v:shape style="position:absolute;left:12541;top:1124;width:12;height:2" coordorigin="12541,1124" coordsize="12,0" path="m12541,1124l12553,1124e" filled="false" stroked="true" strokeweight=".6pt" strokecolor="#000000">
                <v:path arrowok="t"/>
              </v:shape>
            </v:group>
            <v:group style="position:absolute;left:12541;top:1143;width:12;height:2" coordorigin="12541,1143" coordsize="12,2">
              <v:shape style="position:absolute;left:12541;top:1143;width:12;height:2" coordorigin="12541,1143" coordsize="12,0" path="m12541,1143l12553,1143e" filled="false" stroked="true" strokeweight=".6pt" strokecolor="#000000">
                <v:path arrowok="t"/>
              </v:shape>
            </v:group>
            <v:group style="position:absolute;left:12541;top:1163;width:12;height:2" coordorigin="12541,1163" coordsize="12,2">
              <v:shape style="position:absolute;left:12541;top:1163;width:12;height:2" coordorigin="12541,1163" coordsize="12,0" path="m12541,1163l12553,1163e" filled="false" stroked="true" strokeweight=".6pt" strokecolor="#000000">
                <v:path arrowok="t"/>
              </v:shape>
            </v:group>
            <v:group style="position:absolute;left:12541;top:1182;width:12;height:2" coordorigin="12541,1182" coordsize="12,2">
              <v:shape style="position:absolute;left:12541;top:1182;width:12;height:2" coordorigin="12541,1182" coordsize="12,0" path="m12541,1182l12553,1182e" filled="false" stroked="true" strokeweight=".6pt" strokecolor="#000000">
                <v:path arrowok="t"/>
              </v:shape>
            </v:group>
            <v:group style="position:absolute;left:12541;top:1201;width:12;height:2" coordorigin="12541,1201" coordsize="12,2">
              <v:shape style="position:absolute;left:12541;top:1201;width:12;height:2" coordorigin="12541,1201" coordsize="12,0" path="m12541,1201l12553,1201e" filled="false" stroked="true" strokeweight=".6pt" strokecolor="#000000">
                <v:path arrowok="t"/>
              </v:shape>
            </v:group>
            <v:group style="position:absolute;left:12541;top:1220;width:12;height:2" coordorigin="12541,1220" coordsize="12,2">
              <v:shape style="position:absolute;left:12541;top:1220;width:12;height:2" coordorigin="12541,1220" coordsize="12,0" path="m12541,1220l12553,1220e" filled="false" stroked="true" strokeweight=".6pt" strokecolor="#000000">
                <v:path arrowok="t"/>
              </v:shape>
            </v:group>
            <v:group style="position:absolute;left:12541;top:1239;width:12;height:2" coordorigin="12541,1239" coordsize="12,2">
              <v:shape style="position:absolute;left:12541;top:1239;width:12;height:2" coordorigin="12541,1239" coordsize="12,0" path="m12541,1239l12553,1239e" filled="false" stroked="true" strokeweight=".6pt" strokecolor="#000000">
                <v:path arrowok="t"/>
              </v:shape>
            </v:group>
            <v:group style="position:absolute;left:12541;top:1259;width:12;height:2" coordorigin="12541,1259" coordsize="12,2">
              <v:shape style="position:absolute;left:12541;top:1259;width:12;height:2" coordorigin="12541,1259" coordsize="12,0" path="m12541,1259l12553,1259e" filled="false" stroked="true" strokeweight=".6pt" strokecolor="#000000">
                <v:path arrowok="t"/>
              </v:shape>
            </v:group>
            <v:group style="position:absolute;left:12541;top:1278;width:12;height:2" coordorigin="12541,1278" coordsize="12,2">
              <v:shape style="position:absolute;left:12541;top:1278;width:12;height:2" coordorigin="12541,1278" coordsize="12,0" path="m12541,1278l12553,1278e" filled="false" stroked="true" strokeweight=".6pt" strokecolor="#000000">
                <v:path arrowok="t"/>
              </v:shape>
            </v:group>
            <v:group style="position:absolute;left:12541;top:1297;width:12;height:2" coordorigin="12541,1297" coordsize="12,2">
              <v:shape style="position:absolute;left:12541;top:1297;width:12;height:2" coordorigin="12541,1297" coordsize="12,0" path="m12541,1297l12553,1297e" filled="false" stroked="true" strokeweight=".6pt" strokecolor="#000000">
                <v:path arrowok="t"/>
              </v:shape>
            </v:group>
            <v:group style="position:absolute;left:12541;top:1316;width:12;height:2" coordorigin="12541,1316" coordsize="12,2">
              <v:shape style="position:absolute;left:12541;top:1316;width:12;height:2" coordorigin="12541,1316" coordsize="12,0" path="m12541,1316l12553,1316e" filled="false" stroked="true" strokeweight=".6pt" strokecolor="#000000">
                <v:path arrowok="t"/>
              </v:shape>
            </v:group>
            <v:group style="position:absolute;left:12541;top:1335;width:12;height:2" coordorigin="12541,1335" coordsize="12,2">
              <v:shape style="position:absolute;left:12541;top:1335;width:12;height:2" coordorigin="12541,1335" coordsize="12,0" path="m12541,1335l12553,1335e" filled="false" stroked="true" strokeweight=".6pt" strokecolor="#000000">
                <v:path arrowok="t"/>
              </v:shape>
            </v:group>
            <v:group style="position:absolute;left:12541;top:1355;width:12;height:2" coordorigin="12541,1355" coordsize="12,2">
              <v:shape style="position:absolute;left:12541;top:1355;width:12;height:2" coordorigin="12541,1355" coordsize="12,0" path="m12541,1355l12553,1355e" filled="false" stroked="true" strokeweight=".6pt" strokecolor="#000000">
                <v:path arrowok="t"/>
              </v:shape>
            </v:group>
            <v:group style="position:absolute;left:12541;top:1374;width:12;height:2" coordorigin="12541,1374" coordsize="12,2">
              <v:shape style="position:absolute;left:12541;top:1374;width:12;height:2" coordorigin="12541,1374" coordsize="12,0" path="m12541,1374l12553,1374e" filled="false" stroked="true" strokeweight=".6pt" strokecolor="#000000">
                <v:path arrowok="t"/>
              </v:shape>
            </v:group>
            <v:group style="position:absolute;left:12541;top:1393;width:12;height:2" coordorigin="12541,1393" coordsize="12,2">
              <v:shape style="position:absolute;left:12541;top:1393;width:12;height:2" coordorigin="12541,1393" coordsize="12,0" path="m12541,1393l12553,1393e" filled="false" stroked="true" strokeweight=".6pt" strokecolor="#000000">
                <v:path arrowok="t"/>
              </v:shape>
            </v:group>
            <v:group style="position:absolute;left:12541;top:1412;width:12;height:2" coordorigin="12541,1412" coordsize="12,2">
              <v:shape style="position:absolute;left:12541;top:1412;width:12;height:2" coordorigin="12541,1412" coordsize="12,0" path="m12541,1412l12553,1412e" filled="false" stroked="true" strokeweight=".6pt" strokecolor="#000000">
                <v:path arrowok="t"/>
              </v:shape>
            </v:group>
            <v:group style="position:absolute;left:12541;top:1431;width:12;height:2" coordorigin="12541,1431" coordsize="12,2">
              <v:shape style="position:absolute;left:12541;top:1431;width:12;height:2" coordorigin="12541,1431" coordsize="12,0" path="m12541,1431l12553,1431e" filled="false" stroked="true" strokeweight=".6pt" strokecolor="#000000">
                <v:path arrowok="t"/>
              </v:shape>
            </v:group>
            <v:group style="position:absolute;left:12541;top:1451;width:12;height:2" coordorigin="12541,1451" coordsize="12,2">
              <v:shape style="position:absolute;left:12541;top:1451;width:12;height:2" coordorigin="12541,1451" coordsize="12,0" path="m12541,1451l12553,1451e" filled="false" stroked="true" strokeweight=".6pt" strokecolor="#000000">
                <v:path arrowok="t"/>
              </v:shape>
            </v:group>
            <v:group style="position:absolute;left:12541;top:1470;width:12;height:2" coordorigin="12541,1470" coordsize="12,2">
              <v:shape style="position:absolute;left:12541;top:1470;width:12;height:2" coordorigin="12541,1470" coordsize="12,0" path="m12541,1470l12553,1470e" filled="false" stroked="true" strokeweight=".6pt" strokecolor="#000000">
                <v:path arrowok="t"/>
              </v:shape>
            </v:group>
            <v:group style="position:absolute;left:12541;top:1489;width:12;height:2" coordorigin="12541,1489" coordsize="12,2">
              <v:shape style="position:absolute;left:12541;top:1489;width:12;height:2" coordorigin="12541,1489" coordsize="12,0" path="m12541,1489l12553,1489e" filled="false" stroked="true" strokeweight=".6pt" strokecolor="#000000">
                <v:path arrowok="t"/>
              </v:shape>
            </v:group>
            <v:group style="position:absolute;left:12541;top:1508;width:12;height:2" coordorigin="12541,1508" coordsize="12,2">
              <v:shape style="position:absolute;left:12541;top:1508;width:12;height:2" coordorigin="12541,1508" coordsize="12,0" path="m12541,1508l12553,1508e" filled="false" stroked="true" strokeweight=".6pt" strokecolor="#000000">
                <v:path arrowok="t"/>
              </v:shape>
            </v:group>
            <v:group style="position:absolute;left:12541;top:1527;width:12;height:2" coordorigin="12541,1527" coordsize="12,2">
              <v:shape style="position:absolute;left:12541;top:1527;width:12;height:2" coordorigin="12541,1527" coordsize="12,0" path="m12541,1527l12553,1527e" filled="false" stroked="true" strokeweight=".6pt" strokecolor="#000000">
                <v:path arrowok="t"/>
              </v:shape>
            </v:group>
            <v:group style="position:absolute;left:12541;top:1547;width:12;height:2" coordorigin="12541,1547" coordsize="12,2">
              <v:shape style="position:absolute;left:12541;top:1547;width:12;height:2" coordorigin="12541,1547" coordsize="12,0" path="m12541,1547l12553,1547e" filled="false" stroked="true" strokeweight=".6pt" strokecolor="#000000">
                <v:path arrowok="t"/>
              </v:shape>
            </v:group>
            <v:group style="position:absolute;left:12541;top:1566;width:12;height:2" coordorigin="12541,1566" coordsize="12,2">
              <v:shape style="position:absolute;left:12541;top:1566;width:12;height:2" coordorigin="12541,1566" coordsize="12,0" path="m12541,1566l12553,1566e" filled="false" stroked="true" strokeweight=".6pt" strokecolor="#000000">
                <v:path arrowok="t"/>
              </v:shape>
            </v:group>
            <v:group style="position:absolute;left:12541;top:1585;width:12;height:2" coordorigin="12541,1585" coordsize="12,2">
              <v:shape style="position:absolute;left:12541;top:1585;width:12;height:2" coordorigin="12541,1585" coordsize="12,0" path="m12541,1585l12553,1585e" filled="false" stroked="true" strokeweight=".6pt" strokecolor="#000000">
                <v:path arrowok="t"/>
              </v:shape>
            </v:group>
            <v:group style="position:absolute;left:12541;top:1604;width:12;height:2" coordorigin="12541,1604" coordsize="12,2">
              <v:shape style="position:absolute;left:12541;top:1604;width:12;height:2" coordorigin="12541,1604" coordsize="12,0" path="m12541,1604l12553,1604e" filled="false" stroked="true" strokeweight=".6pt" strokecolor="#000000">
                <v:path arrowok="t"/>
              </v:shape>
            </v:group>
            <v:group style="position:absolute;left:12541;top:1623;width:12;height:2" coordorigin="12541,1623" coordsize="12,2">
              <v:shape style="position:absolute;left:12541;top:1623;width:12;height:2" coordorigin="12541,1623" coordsize="12,0" path="m12541,1623l12553,1623e" filled="false" stroked="true" strokeweight=".6pt" strokecolor="#000000">
                <v:path arrowok="t"/>
              </v:shape>
            </v:group>
            <v:group style="position:absolute;left:12541;top:1643;width:12;height:2" coordorigin="12541,1643" coordsize="12,2">
              <v:shape style="position:absolute;left:12541;top:1643;width:12;height:2" coordorigin="12541,1643" coordsize="12,0" path="m12541,1643l12553,1643e" filled="false" stroked="true" strokeweight=".6pt" strokecolor="#000000">
                <v:path arrowok="t"/>
              </v:shape>
            </v:group>
            <v:group style="position:absolute;left:12541;top:1662;width:12;height:2" coordorigin="12541,1662" coordsize="12,2">
              <v:shape style="position:absolute;left:12541;top:1662;width:12;height:2" coordorigin="12541,1662" coordsize="12,0" path="m12541,1662l12553,1662e" filled="false" stroked="true" strokeweight=".6pt" strokecolor="#000000">
                <v:path arrowok="t"/>
              </v:shape>
            </v:group>
            <v:group style="position:absolute;left:12541;top:1681;width:12;height:2" coordorigin="12541,1681" coordsize="12,2">
              <v:shape style="position:absolute;left:12541;top:1681;width:12;height:2" coordorigin="12541,1681" coordsize="12,0" path="m12541,1681l12553,1681e" filled="false" stroked="true" strokeweight=".6pt" strokecolor="#000000">
                <v:path arrowok="t"/>
              </v:shape>
            </v:group>
            <v:group style="position:absolute;left:12541;top:1700;width:12;height:2" coordorigin="12541,1700" coordsize="12,2">
              <v:shape style="position:absolute;left:12541;top:1700;width:12;height:2" coordorigin="12541,1700" coordsize="12,0" path="m12541,1700l12553,1700e" filled="false" stroked="true" strokeweight=".6pt" strokecolor="#000000">
                <v:path arrowok="t"/>
              </v:shape>
            </v:group>
            <v:group style="position:absolute;left:12541;top:1719;width:12;height:2" coordorigin="12541,1719" coordsize="12,2">
              <v:shape style="position:absolute;left:12541;top:1719;width:12;height:2" coordorigin="12541,1719" coordsize="12,0" path="m12541,1719l12553,1719e" filled="false" stroked="true" strokeweight=".6pt" strokecolor="#000000">
                <v:path arrowok="t"/>
              </v:shape>
            </v:group>
            <v:group style="position:absolute;left:12541;top:1739;width:12;height:2" coordorigin="12541,1739" coordsize="12,2">
              <v:shape style="position:absolute;left:12541;top:1739;width:12;height:2" coordorigin="12541,1739" coordsize="12,0" path="m12541,1739l12553,1739e" filled="false" stroked="true" strokeweight=".6pt" strokecolor="#000000">
                <v:path arrowok="t"/>
              </v:shape>
            </v:group>
            <v:group style="position:absolute;left:12542;top:1787;width:10;height:2" coordorigin="12542,1787" coordsize="10,2">
              <v:shape style="position:absolute;left:12542;top:1787;width:10;height:2" coordorigin="12542,1787" coordsize="10,0" path="m12542,1787l12552,1787e" filled="false" stroked="true" strokeweight=".48pt" strokecolor="#000000">
                <v:path arrowok="t"/>
              </v:shape>
            </v:group>
            <v:group style="position:absolute;left:12542;top:1806;width:10;height:2" coordorigin="12542,1806" coordsize="10,2">
              <v:shape style="position:absolute;left:12542;top:1806;width:10;height:2" coordorigin="12542,1806" coordsize="10,0" path="m12542,1806l12552,1806e" filled="false" stroked="true" strokeweight=".48pt" strokecolor="#000000">
                <v:path arrowok="t"/>
              </v:shape>
            </v:group>
            <v:group style="position:absolute;left:12542;top:1825;width:10;height:2" coordorigin="12542,1825" coordsize="10,2">
              <v:shape style="position:absolute;left:12542;top:1825;width:10;height:2" coordorigin="12542,1825" coordsize="10,0" path="m12542,1825l12552,1825e" filled="false" stroked="true" strokeweight=".48pt" strokecolor="#000000">
                <v:path arrowok="t"/>
              </v:shape>
            </v:group>
            <v:group style="position:absolute;left:12542;top:1844;width:10;height:2" coordorigin="12542,1844" coordsize="10,2">
              <v:shape style="position:absolute;left:12542;top:1844;width:10;height:2" coordorigin="12542,1844" coordsize="10,0" path="m12542,1844l12552,1844e" filled="false" stroked="true" strokeweight=".48pt" strokecolor="#000000">
                <v:path arrowok="t"/>
              </v:shape>
            </v:group>
            <v:group style="position:absolute;left:12542;top:1863;width:10;height:2" coordorigin="12542,1863" coordsize="10,2">
              <v:shape style="position:absolute;left:12542;top:1863;width:10;height:2" coordorigin="12542,1863" coordsize="10,0" path="m12542,1863l12552,1863e" filled="false" stroked="true" strokeweight=".48pt" strokecolor="#000000">
                <v:path arrowok="t"/>
              </v:shape>
            </v:group>
            <v:group style="position:absolute;left:12542;top:1883;width:10;height:2" coordorigin="12542,1883" coordsize="10,2">
              <v:shape style="position:absolute;left:12542;top:1883;width:10;height:2" coordorigin="12542,1883" coordsize="10,0" path="m12542,1883l12552,1883e" filled="false" stroked="true" strokeweight=".48pt" strokecolor="#000000">
                <v:path arrowok="t"/>
              </v:shape>
            </v:group>
            <v:group style="position:absolute;left:12542;top:1902;width:10;height:2" coordorigin="12542,1902" coordsize="10,2">
              <v:shape style="position:absolute;left:12542;top:1902;width:10;height:2" coordorigin="12542,1902" coordsize="10,0" path="m12542,1902l12552,1902e" filled="false" stroked="true" strokeweight=".48pt" strokecolor="#000000">
                <v:path arrowok="t"/>
              </v:shape>
            </v:group>
            <v:group style="position:absolute;left:12542;top:1921;width:10;height:2" coordorigin="12542,1921" coordsize="10,2">
              <v:shape style="position:absolute;left:12542;top:1921;width:10;height:2" coordorigin="12542,1921" coordsize="10,0" path="m12542,1921l12552,1921e" filled="false" stroked="true" strokeweight=".48pt" strokecolor="#000000">
                <v:path arrowok="t"/>
              </v:shape>
            </v:group>
            <v:group style="position:absolute;left:12542;top:1940;width:10;height:2" coordorigin="12542,1940" coordsize="10,2">
              <v:shape style="position:absolute;left:12542;top:1940;width:10;height:2" coordorigin="12542,1940" coordsize="10,0" path="m12542,1940l12552,1940e" filled="false" stroked="true" strokeweight=".48pt" strokecolor="#000000">
                <v:path arrowok="t"/>
              </v:shape>
            </v:group>
            <v:group style="position:absolute;left:12542;top:1959;width:10;height:2" coordorigin="12542,1959" coordsize="10,2">
              <v:shape style="position:absolute;left:12542;top:1959;width:10;height:2" coordorigin="12542,1959" coordsize="10,0" path="m12542,1959l12552,1959e" filled="false" stroked="true" strokeweight=".48pt" strokecolor="#000000">
                <v:path arrowok="t"/>
              </v:shape>
            </v:group>
            <v:group style="position:absolute;left:12542;top:1979;width:10;height:2" coordorigin="12542,1979" coordsize="10,2">
              <v:shape style="position:absolute;left:12542;top:1979;width:10;height:2" coordorigin="12542,1979" coordsize="10,0" path="m12542,1979l12552,1979e" filled="false" stroked="true" strokeweight=".48pt" strokecolor="#000000">
                <v:path arrowok="t"/>
              </v:shape>
            </v:group>
            <v:group style="position:absolute;left:12542;top:1998;width:10;height:2" coordorigin="12542,1998" coordsize="10,2">
              <v:shape style="position:absolute;left:12542;top:1998;width:10;height:2" coordorigin="12542,1998" coordsize="10,0" path="m12542,1998l12552,1998e" filled="false" stroked="true" strokeweight=".48pt" strokecolor="#000000">
                <v:path arrowok="t"/>
              </v:shape>
            </v:group>
            <v:group style="position:absolute;left:12542;top:2017;width:10;height:2" coordorigin="12542,2017" coordsize="10,2">
              <v:shape style="position:absolute;left:12542;top:2017;width:10;height:2" coordorigin="12542,2017" coordsize="10,0" path="m12542,2017l12552,2017e" filled="false" stroked="true" strokeweight=".48pt" strokecolor="#000000">
                <v:path arrowok="t"/>
              </v:shape>
            </v:group>
            <v:group style="position:absolute;left:12542;top:2036;width:10;height:2" coordorigin="12542,2036" coordsize="10,2">
              <v:shape style="position:absolute;left:12542;top:2036;width:10;height:2" coordorigin="12542,2036" coordsize="10,0" path="m12542,2036l12552,2036e" filled="false" stroked="true" strokeweight=".48pt" strokecolor="#000000">
                <v:path arrowok="t"/>
              </v:shape>
            </v:group>
            <v:group style="position:absolute;left:12542;top:2055;width:10;height:2" coordorigin="12542,2055" coordsize="10,2">
              <v:shape style="position:absolute;left:12542;top:2055;width:10;height:2" coordorigin="12542,2055" coordsize="10,0" path="m12542,2055l12552,2055e" filled="false" stroked="true" strokeweight=".48pt" strokecolor="#000000">
                <v:path arrowok="t"/>
              </v:shape>
            </v:group>
            <v:group style="position:absolute;left:12542;top:2075;width:10;height:2" coordorigin="12542,2075" coordsize="10,2">
              <v:shape style="position:absolute;left:12542;top:2075;width:10;height:2" coordorigin="12542,2075" coordsize="10,0" path="m12542,2075l12552,2075e" filled="false" stroked="true" strokeweight=".48pt" strokecolor="#000000">
                <v:path arrowok="t"/>
              </v:shape>
            </v:group>
            <v:group style="position:absolute;left:12542;top:2094;width:10;height:2" coordorigin="12542,2094" coordsize="10,2">
              <v:shape style="position:absolute;left:12542;top:2094;width:10;height:2" coordorigin="12542,2094" coordsize="10,0" path="m12542,2094l12552,2094e" filled="false" stroked="true" strokeweight=".48pt" strokecolor="#000000">
                <v:path arrowok="t"/>
              </v:shape>
            </v:group>
            <v:group style="position:absolute;left:12542;top:2113;width:10;height:2" coordorigin="12542,2113" coordsize="10,2">
              <v:shape style="position:absolute;left:12542;top:2113;width:10;height:2" coordorigin="12542,2113" coordsize="10,0" path="m12542,2113l12552,2113e" filled="false" stroked="true" strokeweight=".48pt" strokecolor="#000000">
                <v:path arrowok="t"/>
              </v:shape>
            </v:group>
            <v:group style="position:absolute;left:12542;top:2132;width:10;height:2" coordorigin="12542,2132" coordsize="10,2">
              <v:shape style="position:absolute;left:12542;top:2132;width:10;height:2" coordorigin="12542,2132" coordsize="10,0" path="m12542,2132l12552,2132e" filled="false" stroked="true" strokeweight=".48pt" strokecolor="#000000">
                <v:path arrowok="t"/>
              </v:shape>
            </v:group>
            <v:group style="position:absolute;left:12542;top:2151;width:10;height:2" coordorigin="12542,2151" coordsize="10,2">
              <v:shape style="position:absolute;left:12542;top:2151;width:10;height:2" coordorigin="12542,2151" coordsize="10,0" path="m12542,2151l12552,2151e" filled="false" stroked="true" strokeweight=".48pt" strokecolor="#000000">
                <v:path arrowok="t"/>
              </v:shape>
            </v:group>
            <v:group style="position:absolute;left:12542;top:2171;width:10;height:2" coordorigin="12542,2171" coordsize="10,2">
              <v:shape style="position:absolute;left:12542;top:2171;width:10;height:2" coordorigin="12542,2171" coordsize="10,0" path="m12542,2171l12552,2171e" filled="false" stroked="true" strokeweight=".48pt" strokecolor="#000000">
                <v:path arrowok="t"/>
              </v:shape>
            </v:group>
            <v:group style="position:absolute;left:12542;top:2247;width:10;height:2" coordorigin="12542,2247" coordsize="10,2">
              <v:shape style="position:absolute;left:12542;top:2247;width:10;height:2" coordorigin="12542,2247" coordsize="10,0" path="m12542,2247l12552,2247e" filled="false" stroked="true" strokeweight=".48pt" strokecolor="#000000">
                <v:path arrowok="t"/>
              </v:shape>
            </v:group>
            <v:group style="position:absolute;left:12542;top:2267;width:10;height:2" coordorigin="12542,2267" coordsize="10,2">
              <v:shape style="position:absolute;left:12542;top:2267;width:10;height:2" coordorigin="12542,2267" coordsize="10,0" path="m12542,2267l12552,2267e" filled="false" stroked="true" strokeweight=".48pt" strokecolor="#000000">
                <v:path arrowok="t"/>
              </v:shape>
            </v:group>
            <v:group style="position:absolute;left:12542;top:2286;width:10;height:2" coordorigin="12542,2286" coordsize="10,2">
              <v:shape style="position:absolute;left:12542;top:2286;width:10;height:2" coordorigin="12542,2286" coordsize="10,0" path="m12542,2286l12552,2286e" filled="false" stroked="true" strokeweight=".48pt" strokecolor="#000000">
                <v:path arrowok="t"/>
              </v:shape>
            </v:group>
            <v:group style="position:absolute;left:12542;top:2305;width:10;height:2" coordorigin="12542,2305" coordsize="10,2">
              <v:shape style="position:absolute;left:12542;top:2305;width:10;height:2" coordorigin="12542,2305" coordsize="10,0" path="m12542,2305l12552,2305e" filled="false" stroked="true" strokeweight=".48pt" strokecolor="#000000">
                <v:path arrowok="t"/>
              </v:shape>
            </v:group>
            <v:group style="position:absolute;left:12542;top:2324;width:10;height:2" coordorigin="12542,2324" coordsize="10,2">
              <v:shape style="position:absolute;left:12542;top:2324;width:10;height:2" coordorigin="12542,2324" coordsize="10,0" path="m12542,2324l12552,2324e" filled="false" stroked="true" strokeweight=".48pt" strokecolor="#000000">
                <v:path arrowok="t"/>
              </v:shape>
            </v:group>
            <v:group style="position:absolute;left:12542;top:2343;width:10;height:2" coordorigin="12542,2343" coordsize="10,2">
              <v:shape style="position:absolute;left:12542;top:2343;width:10;height:2" coordorigin="12542,2343" coordsize="10,0" path="m12542,2343l12552,2343e" filled="false" stroked="true" strokeweight=".48pt" strokecolor="#000000">
                <v:path arrowok="t"/>
              </v:shape>
            </v:group>
            <v:group style="position:absolute;left:12542;top:2363;width:10;height:2" coordorigin="12542,2363" coordsize="10,2">
              <v:shape style="position:absolute;left:12542;top:2363;width:10;height:2" coordorigin="12542,2363" coordsize="10,0" path="m12542,2363l12552,2363e" filled="false" stroked="true" strokeweight=".48pt" strokecolor="#000000">
                <v:path arrowok="t"/>
              </v:shape>
            </v:group>
            <v:group style="position:absolute;left:12542;top:2382;width:10;height:2" coordorigin="12542,2382" coordsize="10,2">
              <v:shape style="position:absolute;left:12542;top:2382;width:10;height:2" coordorigin="12542,2382" coordsize="10,0" path="m12542,2382l12552,2382e" filled="false" stroked="true" strokeweight=".48pt" strokecolor="#000000">
                <v:path arrowok="t"/>
              </v:shape>
            </v:group>
            <v:group style="position:absolute;left:12542;top:2401;width:10;height:2" coordorigin="12542,2401" coordsize="10,2">
              <v:shape style="position:absolute;left:12542;top:2401;width:10;height:2" coordorigin="12542,2401" coordsize="10,0" path="m12542,2401l12552,2401e" filled="false" stroked="true" strokeweight=".48pt" strokecolor="#000000">
                <v:path arrowok="t"/>
              </v:shape>
            </v:group>
            <v:group style="position:absolute;left:12542;top:2420;width:10;height:2" coordorigin="12542,2420" coordsize="10,2">
              <v:shape style="position:absolute;left:12542;top:2420;width:10;height:2" coordorigin="12542,2420" coordsize="10,0" path="m12542,2420l12552,2420e" filled="false" stroked="true" strokeweight=".48pt" strokecolor="#000000">
                <v:path arrowok="t"/>
              </v:shape>
            </v:group>
            <v:group style="position:absolute;left:12542;top:2439;width:10;height:2" coordorigin="12542,2439" coordsize="10,2">
              <v:shape style="position:absolute;left:12542;top:2439;width:10;height:2" coordorigin="12542,2439" coordsize="10,0" path="m12542,2439l12552,2439e" filled="false" stroked="true" strokeweight=".48pt" strokecolor="#000000">
                <v:path arrowok="t"/>
              </v:shape>
            </v:group>
            <v:group style="position:absolute;left:12542;top:2459;width:10;height:2" coordorigin="12542,2459" coordsize="10,2">
              <v:shape style="position:absolute;left:12542;top:2459;width:10;height:2" coordorigin="12542,2459" coordsize="10,0" path="m12542,2459l12552,2459e" filled="false" stroked="true" strokeweight=".48pt" strokecolor="#000000">
                <v:path arrowok="t"/>
              </v:shape>
            </v:group>
            <v:group style="position:absolute;left:12542;top:2478;width:10;height:2" coordorigin="12542,2478" coordsize="10,2">
              <v:shape style="position:absolute;left:12542;top:2478;width:10;height:2" coordorigin="12542,2478" coordsize="10,0" path="m12542,2478l12552,2478e" filled="false" stroked="true" strokeweight=".48pt" strokecolor="#000000">
                <v:path arrowok="t"/>
              </v:shape>
            </v:group>
            <v:group style="position:absolute;left:12542;top:2497;width:10;height:2" coordorigin="12542,2497" coordsize="10,2">
              <v:shape style="position:absolute;left:12542;top:2497;width:10;height:2" coordorigin="12542,2497" coordsize="10,0" path="m12542,2497l12552,2497e" filled="false" stroked="true" strokeweight=".48pt" strokecolor="#000000">
                <v:path arrowok="t"/>
              </v:shape>
            </v:group>
            <v:group style="position:absolute;left:12542;top:2516;width:10;height:2" coordorigin="12542,2516" coordsize="10,2">
              <v:shape style="position:absolute;left:12542;top:2516;width:10;height:2" coordorigin="12542,2516" coordsize="10,0" path="m12542,2516l12552,2516e" filled="false" stroked="true" strokeweight=".48pt" strokecolor="#000000">
                <v:path arrowok="t"/>
              </v:shape>
            </v:group>
            <v:group style="position:absolute;left:12542;top:2535;width:10;height:2" coordorigin="12542,2535" coordsize="10,2">
              <v:shape style="position:absolute;left:12542;top:2535;width:10;height:2" coordorigin="12542,2535" coordsize="10,0" path="m12542,2535l12552,2535e" filled="false" stroked="true" strokeweight=".48pt" strokecolor="#000000">
                <v:path arrowok="t"/>
              </v:shape>
            </v:group>
            <v:group style="position:absolute;left:12542;top:2555;width:10;height:2" coordorigin="12542,2555" coordsize="10,2">
              <v:shape style="position:absolute;left:12542;top:2555;width:10;height:2" coordorigin="12542,2555" coordsize="10,0" path="m12542,2555l12552,2555e" filled="false" stroked="true" strokeweight=".48pt" strokecolor="#000000">
                <v:path arrowok="t"/>
              </v:shape>
            </v:group>
            <v:group style="position:absolute;left:12542;top:2574;width:10;height:2" coordorigin="12542,2574" coordsize="10,2">
              <v:shape style="position:absolute;left:12542;top:2574;width:10;height:2" coordorigin="12542,2574" coordsize="10,0" path="m12542,2574l12552,2574e" filled="false" stroked="true" strokeweight=".48pt" strokecolor="#000000">
                <v:path arrowok="t"/>
              </v:shape>
            </v:group>
            <v:group style="position:absolute;left:12542;top:2593;width:10;height:2" coordorigin="12542,2593" coordsize="10,2">
              <v:shape style="position:absolute;left:12542;top:2593;width:10;height:2" coordorigin="12542,2593" coordsize="10,0" path="m12542,2593l12552,2593e" filled="false" stroked="true" strokeweight=".48pt" strokecolor="#000000">
                <v:path arrowok="t"/>
              </v:shape>
            </v:group>
            <v:group style="position:absolute;left:12542;top:2612;width:10;height:2" coordorigin="12542,2612" coordsize="10,2">
              <v:shape style="position:absolute;left:12542;top:2612;width:10;height:2" coordorigin="12542,2612" coordsize="10,0" path="m12542,2612l12552,2612e" filled="false" stroked="true" strokeweight=".48pt" strokecolor="#000000">
                <v:path arrowok="t"/>
              </v:shape>
            </v:group>
            <v:group style="position:absolute;left:12542;top:2631;width:10;height:2" coordorigin="12542,2631" coordsize="10,2">
              <v:shape style="position:absolute;left:12542;top:2631;width:10;height:2" coordorigin="12542,2631" coordsize="10,0" path="m12542,2631l12552,2631e" filled="false" stroked="true" strokeweight=".48pt" strokecolor="#000000">
                <v:path arrowok="t"/>
              </v:shape>
            </v:group>
            <v:group style="position:absolute;left:12542;top:2708;width:10;height:2" coordorigin="12542,2708" coordsize="10,2">
              <v:shape style="position:absolute;left:12542;top:2708;width:10;height:2" coordorigin="12542,2708" coordsize="10,0" path="m12542,2708l12552,2708e" filled="false" stroked="true" strokeweight=".48pt" strokecolor="#000000">
                <v:path arrowok="t"/>
              </v:shape>
            </v:group>
            <v:group style="position:absolute;left:12542;top:2727;width:10;height:2" coordorigin="12542,2727" coordsize="10,2">
              <v:shape style="position:absolute;left:12542;top:2727;width:10;height:2" coordorigin="12542,2727" coordsize="10,0" path="m12542,2727l12552,2727e" filled="false" stroked="true" strokeweight=".48pt" strokecolor="#000000">
                <v:path arrowok="t"/>
              </v:shape>
            </v:group>
            <v:group style="position:absolute;left:12542;top:2747;width:10;height:2" coordorigin="12542,2747" coordsize="10,2">
              <v:shape style="position:absolute;left:12542;top:2747;width:10;height:2" coordorigin="12542,2747" coordsize="10,0" path="m12542,2747l12552,2747e" filled="false" stroked="true" strokeweight=".48pt" strokecolor="#000000">
                <v:path arrowok="t"/>
              </v:shape>
            </v:group>
            <v:group style="position:absolute;left:12542;top:2766;width:10;height:2" coordorigin="12542,2766" coordsize="10,2">
              <v:shape style="position:absolute;left:12542;top:2766;width:10;height:2" coordorigin="12542,2766" coordsize="10,0" path="m12542,2766l12552,2766e" filled="false" stroked="true" strokeweight=".48pt" strokecolor="#000000">
                <v:path arrowok="t"/>
              </v:shape>
            </v:group>
            <v:group style="position:absolute;left:12542;top:2785;width:10;height:2" coordorigin="12542,2785" coordsize="10,2">
              <v:shape style="position:absolute;left:12542;top:2785;width:10;height:2" coordorigin="12542,2785" coordsize="10,0" path="m12542,2785l12552,2785e" filled="false" stroked="true" strokeweight=".48pt" strokecolor="#000000">
                <v:path arrowok="t"/>
              </v:shape>
            </v:group>
            <v:group style="position:absolute;left:12542;top:2804;width:10;height:2" coordorigin="12542,2804" coordsize="10,2">
              <v:shape style="position:absolute;left:12542;top:2804;width:10;height:2" coordorigin="12542,2804" coordsize="10,0" path="m12542,2804l12552,2804e" filled="false" stroked="true" strokeweight=".48pt" strokecolor="#000000">
                <v:path arrowok="t"/>
              </v:shape>
            </v:group>
            <v:group style="position:absolute;left:12542;top:2823;width:10;height:2" coordorigin="12542,2823" coordsize="10,2">
              <v:shape style="position:absolute;left:12542;top:2823;width:10;height:2" coordorigin="12542,2823" coordsize="10,0" path="m12542,2823l12552,2823e" filled="false" stroked="true" strokeweight=".48pt" strokecolor="#000000">
                <v:path arrowok="t"/>
              </v:shape>
            </v:group>
            <v:group style="position:absolute;left:12542;top:2843;width:10;height:2" coordorigin="12542,2843" coordsize="10,2">
              <v:shape style="position:absolute;left:12542;top:2843;width:10;height:2" coordorigin="12542,2843" coordsize="10,0" path="m12542,2843l12552,2843e" filled="false" stroked="true" strokeweight=".48pt" strokecolor="#000000">
                <v:path arrowok="t"/>
              </v:shape>
            </v:group>
            <v:group style="position:absolute;left:12542;top:2862;width:10;height:2" coordorigin="12542,2862" coordsize="10,2">
              <v:shape style="position:absolute;left:12542;top:2862;width:10;height:2" coordorigin="12542,2862" coordsize="10,0" path="m12542,2862l12552,2862e" filled="false" stroked="true" strokeweight=".48pt" strokecolor="#000000">
                <v:path arrowok="t"/>
              </v:shape>
            </v:group>
            <v:group style="position:absolute;left:12542;top:2881;width:10;height:2" coordorigin="12542,2881" coordsize="10,2">
              <v:shape style="position:absolute;left:12542;top:2881;width:10;height:2" coordorigin="12542,2881" coordsize="10,0" path="m12542,2881l12552,2881e" filled="false" stroked="true" strokeweight=".48pt" strokecolor="#000000">
                <v:path arrowok="t"/>
              </v:shape>
            </v:group>
            <v:group style="position:absolute;left:12542;top:2900;width:10;height:2" coordorigin="12542,2900" coordsize="10,2">
              <v:shape style="position:absolute;left:12542;top:2900;width:10;height:2" coordorigin="12542,2900" coordsize="10,0" path="m12542,2900l12552,2900e" filled="false" stroked="true" strokeweight=".48pt" strokecolor="#000000">
                <v:path arrowok="t"/>
              </v:shape>
            </v:group>
            <v:group style="position:absolute;left:12542;top:2919;width:10;height:2" coordorigin="12542,2919" coordsize="10,2">
              <v:shape style="position:absolute;left:12542;top:2919;width:10;height:2" coordorigin="12542,2919" coordsize="10,0" path="m12542,2919l12552,2919e" filled="false" stroked="true" strokeweight=".48pt" strokecolor="#000000">
                <v:path arrowok="t"/>
              </v:shape>
            </v:group>
            <v:group style="position:absolute;left:12542;top:2939;width:10;height:2" coordorigin="12542,2939" coordsize="10,2">
              <v:shape style="position:absolute;left:12542;top:2939;width:10;height:2" coordorigin="12542,2939" coordsize="10,0" path="m12542,2939l12552,2939e" filled="false" stroked="true" strokeweight=".48pt" strokecolor="#000000">
                <v:path arrowok="t"/>
              </v:shape>
            </v:group>
            <v:group style="position:absolute;left:12542;top:2958;width:10;height:2" coordorigin="12542,2958" coordsize="10,2">
              <v:shape style="position:absolute;left:12542;top:2958;width:10;height:2" coordorigin="12542,2958" coordsize="10,0" path="m12542,2958l12552,2958e" filled="false" stroked="true" strokeweight=".48pt" strokecolor="#000000">
                <v:path arrowok="t"/>
              </v:shape>
            </v:group>
            <v:group style="position:absolute;left:12542;top:2977;width:10;height:2" coordorigin="12542,2977" coordsize="10,2">
              <v:shape style="position:absolute;left:12542;top:2977;width:10;height:2" coordorigin="12542,2977" coordsize="10,0" path="m12542,2977l12552,2977e" filled="false" stroked="true" strokeweight=".48pt" strokecolor="#000000">
                <v:path arrowok="t"/>
              </v:shape>
            </v:group>
            <v:group style="position:absolute;left:12542;top:2996;width:10;height:2" coordorigin="12542,2996" coordsize="10,2">
              <v:shape style="position:absolute;left:12542;top:2996;width:10;height:2" coordorigin="12542,2996" coordsize="10,0" path="m12542,2996l12552,2996e" filled="false" stroked="true" strokeweight=".48pt" strokecolor="#000000">
                <v:path arrowok="t"/>
              </v:shape>
            </v:group>
            <v:group style="position:absolute;left:12542;top:3015;width:10;height:2" coordorigin="12542,3015" coordsize="10,2">
              <v:shape style="position:absolute;left:12542;top:3015;width:10;height:2" coordorigin="12542,3015" coordsize="10,0" path="m12542,3015l12552,3015e" filled="false" stroked="true" strokeweight=".48pt" strokecolor="#000000">
                <v:path arrowok="t"/>
              </v:shape>
            </v:group>
            <v:group style="position:absolute;left:12542;top:3035;width:10;height:2" coordorigin="12542,3035" coordsize="10,2">
              <v:shape style="position:absolute;left:12542;top:3035;width:10;height:2" coordorigin="12542,3035" coordsize="10,0" path="m12542,3035l12552,3035e" filled="false" stroked="true" strokeweight=".48pt" strokecolor="#000000">
                <v:path arrowok="t"/>
              </v:shape>
            </v:group>
            <v:group style="position:absolute;left:12542;top:3054;width:10;height:2" coordorigin="12542,3054" coordsize="10,2">
              <v:shape style="position:absolute;left:12542;top:3054;width:10;height:2" coordorigin="12542,3054" coordsize="10,0" path="m12542,3054l12552,3054e" filled="false" stroked="true" strokeweight=".48pt" strokecolor="#000000">
                <v:path arrowok="t"/>
              </v:shape>
            </v:group>
            <v:group style="position:absolute;left:12542;top:3073;width:10;height:2" coordorigin="12542,3073" coordsize="10,2">
              <v:shape style="position:absolute;left:12542;top:3073;width:10;height:2" coordorigin="12542,3073" coordsize="10,0" path="m12542,3073l12552,3073e" filled="false" stroked="true" strokeweight=".48pt" strokecolor="#000000">
                <v:path arrowok="t"/>
              </v:shape>
            </v:group>
            <v:group style="position:absolute;left:12542;top:3092;width:10;height:2" coordorigin="12542,3092" coordsize="10,2">
              <v:shape style="position:absolute;left:12542;top:3092;width:10;height:2" coordorigin="12542,3092" coordsize="10,0" path="m12542,3092l12552,3092e" filled="false" stroked="true" strokeweight=".48pt" strokecolor="#000000">
                <v:path arrowok="t"/>
              </v:shape>
            </v:group>
            <v:group style="position:absolute;left:12542;top:3111;width:10;height:2" coordorigin="12542,3111" coordsize="10,2">
              <v:shape style="position:absolute;left:12542;top:3111;width:10;height:2" coordorigin="12542,3111" coordsize="10,0" path="m12542,3111l12552,3111e" filled="false" stroked="true" strokeweight=".48pt" strokecolor="#000000">
                <v:path arrowok="t"/>
              </v:shape>
            </v:group>
            <v:group style="position:absolute;left:12542;top:3131;width:10;height:2" coordorigin="12542,3131" coordsize="10,2">
              <v:shape style="position:absolute;left:12542;top:3131;width:10;height:2" coordorigin="12542,3131" coordsize="10,0" path="m12542,3131l12552,3131e" filled="false" stroked="true" strokeweight=".48pt" strokecolor="#000000">
                <v:path arrowok="t"/>
              </v:shape>
            </v:group>
            <v:group style="position:absolute;left:12542;top:3150;width:10;height:2" coordorigin="12542,3150" coordsize="10,2">
              <v:shape style="position:absolute;left:12542;top:3150;width:10;height:2" coordorigin="12542,3150" coordsize="10,0" path="m12542,3150l12552,3150e" filled="false" stroked="true" strokeweight=".48pt" strokecolor="#000000">
                <v:path arrowok="t"/>
              </v:shape>
            </v:group>
            <v:group style="position:absolute;left:12542;top:3169;width:10;height:2" coordorigin="12542,3169" coordsize="10,2">
              <v:shape style="position:absolute;left:12542;top:3169;width:10;height:2" coordorigin="12542,3169" coordsize="10,0" path="m12542,3169l12552,3169e" filled="false" stroked="true" strokeweight=".48pt" strokecolor="#000000">
                <v:path arrowok="t"/>
              </v:shape>
            </v:group>
            <v:group style="position:absolute;left:12542;top:3188;width:10;height:2" coordorigin="12542,3188" coordsize="10,2">
              <v:shape style="position:absolute;left:12542;top:3188;width:10;height:2" coordorigin="12542,3188" coordsize="10,0" path="m12542,3188l12552,3188e" filled="false" stroked="true" strokeweight=".48pt" strokecolor="#000000">
                <v:path arrowok="t"/>
              </v:shape>
            </v:group>
            <v:group style="position:absolute;left:12542;top:3207;width:10;height:2" coordorigin="12542,3207" coordsize="10,2">
              <v:shape style="position:absolute;left:12542;top:3207;width:10;height:2" coordorigin="12542,3207" coordsize="10,0" path="m12542,3207l12552,3207e" filled="false" stroked="true" strokeweight=".48pt" strokecolor="#000000">
                <v:path arrowok="t"/>
              </v:shape>
            </v:group>
            <v:group style="position:absolute;left:12542;top:3227;width:10;height:2" coordorigin="12542,3227" coordsize="10,2">
              <v:shape style="position:absolute;left:12542;top:3227;width:10;height:2" coordorigin="12542,3227" coordsize="10,0" path="m12542,3227l12552,3227e" filled="false" stroked="true" strokeweight=".48pt" strokecolor="#000000">
                <v:path arrowok="t"/>
              </v:shape>
            </v:group>
            <v:group style="position:absolute;left:12542;top:3246;width:10;height:2" coordorigin="12542,3246" coordsize="10,2">
              <v:shape style="position:absolute;left:12542;top:3246;width:10;height:2" coordorigin="12542,3246" coordsize="10,0" path="m12542,3246l12552,3246e" filled="false" stroked="true" strokeweight=".48pt" strokecolor="#000000">
                <v:path arrowok="t"/>
              </v:shape>
            </v:group>
            <v:group style="position:absolute;left:12542;top:3265;width:10;height:2" coordorigin="12542,3265" coordsize="10,2">
              <v:shape style="position:absolute;left:12542;top:3265;width:10;height:2" coordorigin="12542,3265" coordsize="10,0" path="m12542,3265l12552,3265e" filled="false" stroked="true" strokeweight=".48pt" strokecolor="#000000">
                <v:path arrowok="t"/>
              </v:shape>
            </v:group>
            <v:group style="position:absolute;left:12542;top:3284;width:10;height:2" coordorigin="12542,3284" coordsize="10,2">
              <v:shape style="position:absolute;left:12542;top:3284;width:10;height:2" coordorigin="12542,3284" coordsize="10,0" path="m12542,3284l12552,3284e" filled="false" stroked="true" strokeweight=".48pt" strokecolor="#000000">
                <v:path arrowok="t"/>
              </v:shape>
            </v:group>
            <v:group style="position:absolute;left:12542;top:3303;width:10;height:2" coordorigin="12542,3303" coordsize="10,2">
              <v:shape style="position:absolute;left:12542;top:3303;width:10;height:2" coordorigin="12542,3303" coordsize="10,0" path="m12542,3303l12552,3303e" filled="false" stroked="true" strokeweight=".48pt" strokecolor="#000000">
                <v:path arrowok="t"/>
              </v:shape>
            </v:group>
            <v:group style="position:absolute;left:12542;top:3323;width:10;height:2" coordorigin="12542,3323" coordsize="10,2">
              <v:shape style="position:absolute;left:12542;top:3323;width:10;height:2" coordorigin="12542,3323" coordsize="10,0" path="m12542,3323l12552,3323e" filled="false" stroked="true" strokeweight=".48pt" strokecolor="#000000">
                <v:path arrowok="t"/>
              </v:shape>
            </v:group>
            <v:group style="position:absolute;left:12542;top:3342;width:10;height:2" coordorigin="12542,3342" coordsize="10,2">
              <v:shape style="position:absolute;left:12542;top:3342;width:10;height:2" coordorigin="12542,3342" coordsize="10,0" path="m12542,3342l12552,3342e" filled="false" stroked="true" strokeweight=".48pt" strokecolor="#000000">
                <v:path arrowok="t"/>
              </v:shape>
            </v:group>
            <v:group style="position:absolute;left:12542;top:3361;width:10;height:2" coordorigin="12542,3361" coordsize="10,2">
              <v:shape style="position:absolute;left:12542;top:3361;width:10;height:2" coordorigin="12542,3361" coordsize="10,0" path="m12542,3361l12552,3361e" filled="false" stroked="true" strokeweight=".48pt" strokecolor="#000000">
                <v:path arrowok="t"/>
              </v:shape>
            </v:group>
            <v:group style="position:absolute;left:12542;top:3380;width:10;height:2" coordorigin="12542,3380" coordsize="10,2">
              <v:shape style="position:absolute;left:12542;top:3380;width:10;height:2" coordorigin="12542,3380" coordsize="10,0" path="m12542,3380l12552,3380e" filled="false" stroked="true" strokeweight=".48pt" strokecolor="#000000">
                <v:path arrowok="t"/>
              </v:shape>
            </v:group>
            <v:group style="position:absolute;left:12542;top:3399;width:10;height:2" coordorigin="12542,3399" coordsize="10,2">
              <v:shape style="position:absolute;left:12542;top:3399;width:10;height:2" coordorigin="12542,3399" coordsize="10,0" path="m12542,3399l12552,3399e" filled="false" stroked="true" strokeweight=".48pt" strokecolor="#000000">
                <v:path arrowok="t"/>
              </v:shape>
            </v:group>
            <v:group style="position:absolute;left:12542;top:3419;width:10;height:2" coordorigin="12542,3419" coordsize="10,2">
              <v:shape style="position:absolute;left:12542;top:3419;width:10;height:2" coordorigin="12542,3419" coordsize="10,0" path="m12542,3419l12552,3419e" filled="false" stroked="true" strokeweight=".48pt" strokecolor="#000000">
                <v:path arrowok="t"/>
              </v:shape>
            </v:group>
            <v:group style="position:absolute;left:12542;top:3438;width:10;height:2" coordorigin="12542,3438" coordsize="10,2">
              <v:shape style="position:absolute;left:12542;top:3438;width:10;height:2" coordorigin="12542,3438" coordsize="10,0" path="m12542,3438l12552,3438e" filled="false" stroked="true" strokeweight=".48pt" strokecolor="#000000">
                <v:path arrowok="t"/>
              </v:shape>
            </v:group>
            <v:group style="position:absolute;left:12542;top:3457;width:10;height:2" coordorigin="12542,3457" coordsize="10,2">
              <v:shape style="position:absolute;left:12542;top:3457;width:10;height:2" coordorigin="12542,3457" coordsize="10,0" path="m12542,3457l12552,3457e" filled="false" stroked="true" strokeweight=".48pt" strokecolor="#000000">
                <v:path arrowok="t"/>
              </v:shape>
            </v:group>
            <v:group style="position:absolute;left:12542;top:3476;width:10;height:2" coordorigin="12542,3476" coordsize="10,2">
              <v:shape style="position:absolute;left:12542;top:3476;width:10;height:2" coordorigin="12542,3476" coordsize="10,0" path="m12542,3476l12552,3476e" filled="false" stroked="true" strokeweight=".48pt" strokecolor="#000000">
                <v:path arrowok="t"/>
              </v:shape>
            </v:group>
            <v:group style="position:absolute;left:12541;top:1748;width:12;height:2" coordorigin="12541,1748" coordsize="12,2">
              <v:shape style="position:absolute;left:12541;top:1748;width:12;height:2" coordorigin="12541,1748" coordsize="12,0" path="m12541,1748l12553,1748e" filled="false" stroked="true" strokeweight=".6pt" strokecolor="#000000">
                <v:path arrowok="t"/>
              </v:shape>
            </v:group>
            <v:group style="position:absolute;left:12541;top:1767;width:12;height:2" coordorigin="12541,1767" coordsize="12,2">
              <v:shape style="position:absolute;left:12541;top:1767;width:12;height:2" coordorigin="12541,1767" coordsize="12,0" path="m12541,1767l12553,1767e" filled="false" stroked="true" strokeweight=".6pt" strokecolor="#000000">
                <v:path arrowok="t"/>
              </v:shape>
            </v:group>
            <v:group style="position:absolute;left:12541;top:1787;width:12;height:2" coordorigin="12541,1787" coordsize="12,2">
              <v:shape style="position:absolute;left:12541;top:1787;width:12;height:2" coordorigin="12541,1787" coordsize="12,0" path="m12541,1787l12553,1787e" filled="false" stroked="true" strokeweight=".6pt" strokecolor="#000000">
                <v:path arrowok="t"/>
              </v:shape>
            </v:group>
            <v:group style="position:absolute;left:12541;top:1806;width:12;height:2" coordorigin="12541,1806" coordsize="12,2">
              <v:shape style="position:absolute;left:12541;top:1806;width:12;height:2" coordorigin="12541,1806" coordsize="12,0" path="m12541,1806l12553,1806e" filled="false" stroked="true" strokeweight=".6pt" strokecolor="#000000">
                <v:path arrowok="t"/>
              </v:shape>
            </v:group>
            <v:group style="position:absolute;left:12541;top:1825;width:12;height:2" coordorigin="12541,1825" coordsize="12,2">
              <v:shape style="position:absolute;left:12541;top:1825;width:12;height:2" coordorigin="12541,1825" coordsize="12,0" path="m12541,1825l12553,1825e" filled="false" stroked="true" strokeweight=".6pt" strokecolor="#000000">
                <v:path arrowok="t"/>
              </v:shape>
            </v:group>
            <v:group style="position:absolute;left:12541;top:1844;width:12;height:2" coordorigin="12541,1844" coordsize="12,2">
              <v:shape style="position:absolute;left:12541;top:1844;width:12;height:2" coordorigin="12541,1844" coordsize="12,0" path="m12541,1844l12553,1844e" filled="false" stroked="true" strokeweight=".6pt" strokecolor="#000000">
                <v:path arrowok="t"/>
              </v:shape>
            </v:group>
            <v:group style="position:absolute;left:12541;top:1863;width:12;height:2" coordorigin="12541,1863" coordsize="12,2">
              <v:shape style="position:absolute;left:12541;top:1863;width:12;height:2" coordorigin="12541,1863" coordsize="12,0" path="m12541,1863l12553,1863e" filled="false" stroked="true" strokeweight=".6pt" strokecolor="#000000">
                <v:path arrowok="t"/>
              </v:shape>
            </v:group>
            <v:group style="position:absolute;left:12541;top:1883;width:12;height:2" coordorigin="12541,1883" coordsize="12,2">
              <v:shape style="position:absolute;left:12541;top:1883;width:12;height:2" coordorigin="12541,1883" coordsize="12,0" path="m12541,1883l12553,1883e" filled="false" stroked="true" strokeweight=".6pt" strokecolor="#000000">
                <v:path arrowok="t"/>
              </v:shape>
            </v:group>
            <v:group style="position:absolute;left:12541;top:1902;width:12;height:2" coordorigin="12541,1902" coordsize="12,2">
              <v:shape style="position:absolute;left:12541;top:1902;width:12;height:2" coordorigin="12541,1902" coordsize="12,0" path="m12541,1902l12553,1902e" filled="false" stroked="true" strokeweight=".6pt" strokecolor="#000000">
                <v:path arrowok="t"/>
              </v:shape>
            </v:group>
            <v:group style="position:absolute;left:12541;top:1921;width:12;height:2" coordorigin="12541,1921" coordsize="12,2">
              <v:shape style="position:absolute;left:12541;top:1921;width:12;height:2" coordorigin="12541,1921" coordsize="12,0" path="m12541,1921l12553,1921e" filled="false" stroked="true" strokeweight=".6pt" strokecolor="#000000">
                <v:path arrowok="t"/>
              </v:shape>
            </v:group>
            <v:group style="position:absolute;left:12541;top:1940;width:12;height:2" coordorigin="12541,1940" coordsize="12,2">
              <v:shape style="position:absolute;left:12541;top:1940;width:12;height:2" coordorigin="12541,1940" coordsize="12,0" path="m12541,1940l12553,1940e" filled="false" stroked="true" strokeweight=".6pt" strokecolor="#000000">
                <v:path arrowok="t"/>
              </v:shape>
            </v:group>
            <v:group style="position:absolute;left:12541;top:1959;width:12;height:2" coordorigin="12541,1959" coordsize="12,2">
              <v:shape style="position:absolute;left:12541;top:1959;width:12;height:2" coordorigin="12541,1959" coordsize="12,0" path="m12541,1959l12553,1959e" filled="false" stroked="true" strokeweight=".6pt" strokecolor="#000000">
                <v:path arrowok="t"/>
              </v:shape>
            </v:group>
            <v:group style="position:absolute;left:12541;top:1979;width:12;height:2" coordorigin="12541,1979" coordsize="12,2">
              <v:shape style="position:absolute;left:12541;top:1979;width:12;height:2" coordorigin="12541,1979" coordsize="12,0" path="m12541,1979l12553,1979e" filled="false" stroked="true" strokeweight=".6pt" strokecolor="#000000">
                <v:path arrowok="t"/>
              </v:shape>
            </v:group>
            <v:group style="position:absolute;left:12541;top:1998;width:12;height:2" coordorigin="12541,1998" coordsize="12,2">
              <v:shape style="position:absolute;left:12541;top:1998;width:12;height:2" coordorigin="12541,1998" coordsize="12,0" path="m12541,1998l12553,1998e" filled="false" stroked="true" strokeweight=".6pt" strokecolor="#000000">
                <v:path arrowok="t"/>
              </v:shape>
            </v:group>
            <v:group style="position:absolute;left:12541;top:2017;width:12;height:2" coordorigin="12541,2017" coordsize="12,2">
              <v:shape style="position:absolute;left:12541;top:2017;width:12;height:2" coordorigin="12541,2017" coordsize="12,0" path="m12541,2017l12553,2017e" filled="false" stroked="true" strokeweight=".6pt" strokecolor="#000000">
                <v:path arrowok="t"/>
              </v:shape>
            </v:group>
            <v:group style="position:absolute;left:12541;top:2036;width:12;height:2" coordorigin="12541,2036" coordsize="12,2">
              <v:shape style="position:absolute;left:12541;top:2036;width:12;height:2" coordorigin="12541,2036" coordsize="12,0" path="m12541,2036l12553,2036e" filled="false" stroked="true" strokeweight=".6pt" strokecolor="#000000">
                <v:path arrowok="t"/>
              </v:shape>
            </v:group>
            <v:group style="position:absolute;left:12541;top:2055;width:12;height:2" coordorigin="12541,2055" coordsize="12,2">
              <v:shape style="position:absolute;left:12541;top:2055;width:12;height:2" coordorigin="12541,2055" coordsize="12,0" path="m12541,2055l12553,2055e" filled="false" stroked="true" strokeweight=".6pt" strokecolor="#000000">
                <v:path arrowok="t"/>
              </v:shape>
            </v:group>
            <v:group style="position:absolute;left:12541;top:2075;width:12;height:2" coordorigin="12541,2075" coordsize="12,2">
              <v:shape style="position:absolute;left:12541;top:2075;width:12;height:2" coordorigin="12541,2075" coordsize="12,0" path="m12541,2075l12553,2075e" filled="false" stroked="true" strokeweight=".6pt" strokecolor="#000000">
                <v:path arrowok="t"/>
              </v:shape>
            </v:group>
            <v:group style="position:absolute;left:12541;top:2094;width:12;height:2" coordorigin="12541,2094" coordsize="12,2">
              <v:shape style="position:absolute;left:12541;top:2094;width:12;height:2" coordorigin="12541,2094" coordsize="12,0" path="m12541,2094l12553,2094e" filled="false" stroked="true" strokeweight=".6pt" strokecolor="#000000">
                <v:path arrowok="t"/>
              </v:shape>
            </v:group>
            <v:group style="position:absolute;left:12541;top:2113;width:12;height:2" coordorigin="12541,2113" coordsize="12,2">
              <v:shape style="position:absolute;left:12541;top:2113;width:12;height:2" coordorigin="12541,2113" coordsize="12,0" path="m12541,2113l12553,2113e" filled="false" stroked="true" strokeweight=".6pt" strokecolor="#000000">
                <v:path arrowok="t"/>
              </v:shape>
            </v:group>
            <v:group style="position:absolute;left:12541;top:2132;width:12;height:2" coordorigin="12541,2132" coordsize="12,2">
              <v:shape style="position:absolute;left:12541;top:2132;width:12;height:2" coordorigin="12541,2132" coordsize="12,0" path="m12541,2132l12553,2132e" filled="false" stroked="true" strokeweight=".6pt" strokecolor="#000000">
                <v:path arrowok="t"/>
              </v:shape>
            </v:group>
            <v:group style="position:absolute;left:12541;top:2151;width:12;height:2" coordorigin="12541,2151" coordsize="12,2">
              <v:shape style="position:absolute;left:12541;top:2151;width:12;height:2" coordorigin="12541,2151" coordsize="12,0" path="m12541,2151l12553,2151e" filled="false" stroked="true" strokeweight=".6pt" strokecolor="#000000">
                <v:path arrowok="t"/>
              </v:shape>
            </v:group>
            <v:group style="position:absolute;left:12541;top:2171;width:12;height:2" coordorigin="12541,2171" coordsize="12,2">
              <v:shape style="position:absolute;left:12541;top:2171;width:12;height:2" coordorigin="12541,2171" coordsize="12,0" path="m12541,2171l12553,2171e" filled="false" stroked="true" strokeweight=".6pt" strokecolor="#000000">
                <v:path arrowok="t"/>
              </v:shape>
            </v:group>
            <v:group style="position:absolute;left:12541;top:2190;width:12;height:2" coordorigin="12541,2190" coordsize="12,2">
              <v:shape style="position:absolute;left:12541;top:2190;width:12;height:2" coordorigin="12541,2190" coordsize="12,0" path="m12541,2190l12553,2190e" filled="false" stroked="true" strokeweight=".6pt" strokecolor="#000000">
                <v:path arrowok="t"/>
              </v:shape>
            </v:group>
            <v:group style="position:absolute;left:12541;top:2209;width:12;height:2" coordorigin="12541,2209" coordsize="12,2">
              <v:shape style="position:absolute;left:12541;top:2209;width:12;height:2" coordorigin="12541,2209" coordsize="12,0" path="m12541,2209l12553,2209e" filled="false" stroked="true" strokeweight=".6pt" strokecolor="#000000">
                <v:path arrowok="t"/>
              </v:shape>
            </v:group>
            <v:group style="position:absolute;left:12541;top:2228;width:12;height:2" coordorigin="12541,2228" coordsize="12,2">
              <v:shape style="position:absolute;left:12541;top:2228;width:12;height:2" coordorigin="12541,2228" coordsize="12,0" path="m12541,2228l12553,2228e" filled="false" stroked="true" strokeweight=".6pt" strokecolor="#000000">
                <v:path arrowok="t"/>
              </v:shape>
            </v:group>
            <v:group style="position:absolute;left:12541;top:2247;width:12;height:2" coordorigin="12541,2247" coordsize="12,2">
              <v:shape style="position:absolute;left:12541;top:2247;width:12;height:2" coordorigin="12541,2247" coordsize="12,0" path="m12541,2247l12553,2247e" filled="false" stroked="true" strokeweight=".6pt" strokecolor="#000000">
                <v:path arrowok="t"/>
              </v:shape>
            </v:group>
            <v:group style="position:absolute;left:12541;top:2267;width:12;height:2" coordorigin="12541,2267" coordsize="12,2">
              <v:shape style="position:absolute;left:12541;top:2267;width:12;height:2" coordorigin="12541,2267" coordsize="12,0" path="m12541,2267l12553,2267e" filled="false" stroked="true" strokeweight=".6pt" strokecolor="#000000">
                <v:path arrowok="t"/>
              </v:shape>
            </v:group>
            <v:group style="position:absolute;left:12541;top:2286;width:12;height:2" coordorigin="12541,2286" coordsize="12,2">
              <v:shape style="position:absolute;left:12541;top:2286;width:12;height:2" coordorigin="12541,2286" coordsize="12,0" path="m12541,2286l12553,2286e" filled="false" stroked="true" strokeweight=".6pt" strokecolor="#000000">
                <v:path arrowok="t"/>
              </v:shape>
            </v:group>
            <v:group style="position:absolute;left:12541;top:2305;width:12;height:2" coordorigin="12541,2305" coordsize="12,2">
              <v:shape style="position:absolute;left:12541;top:2305;width:12;height:2" coordorigin="12541,2305" coordsize="12,0" path="m12541,2305l12553,2305e" filled="false" stroked="true" strokeweight=".6pt" strokecolor="#000000">
                <v:path arrowok="t"/>
              </v:shape>
            </v:group>
            <v:group style="position:absolute;left:12541;top:2324;width:12;height:2" coordorigin="12541,2324" coordsize="12,2">
              <v:shape style="position:absolute;left:12541;top:2324;width:12;height:2" coordorigin="12541,2324" coordsize="12,0" path="m12541,2324l12553,2324e" filled="false" stroked="true" strokeweight=".6pt" strokecolor="#000000">
                <v:path arrowok="t"/>
              </v:shape>
            </v:group>
            <v:group style="position:absolute;left:12541;top:2343;width:12;height:2" coordorigin="12541,2343" coordsize="12,2">
              <v:shape style="position:absolute;left:12541;top:2343;width:12;height:2" coordorigin="12541,2343" coordsize="12,0" path="m12541,2343l12553,2343e" filled="false" stroked="true" strokeweight=".6pt" strokecolor="#000000">
                <v:path arrowok="t"/>
              </v:shape>
            </v:group>
            <v:group style="position:absolute;left:12541;top:2363;width:12;height:2" coordorigin="12541,2363" coordsize="12,2">
              <v:shape style="position:absolute;left:12541;top:2363;width:12;height:2" coordorigin="12541,2363" coordsize="12,0" path="m12541,2363l12553,2363e" filled="false" stroked="true" strokeweight=".6pt" strokecolor="#000000">
                <v:path arrowok="t"/>
              </v:shape>
            </v:group>
            <v:group style="position:absolute;left:12541;top:2382;width:12;height:2" coordorigin="12541,2382" coordsize="12,2">
              <v:shape style="position:absolute;left:12541;top:2382;width:12;height:2" coordorigin="12541,2382" coordsize="12,0" path="m12541,2382l12553,2382e" filled="false" stroked="true" strokeweight=".6pt" strokecolor="#000000">
                <v:path arrowok="t"/>
              </v:shape>
            </v:group>
            <v:group style="position:absolute;left:12541;top:2401;width:12;height:2" coordorigin="12541,2401" coordsize="12,2">
              <v:shape style="position:absolute;left:12541;top:2401;width:12;height:2" coordorigin="12541,2401" coordsize="12,0" path="m12541,2401l12553,2401e" filled="false" stroked="true" strokeweight=".6pt" strokecolor="#000000">
                <v:path arrowok="t"/>
              </v:shape>
            </v:group>
            <v:group style="position:absolute;left:12541;top:2420;width:12;height:2" coordorigin="12541,2420" coordsize="12,2">
              <v:shape style="position:absolute;left:12541;top:2420;width:12;height:2" coordorigin="12541,2420" coordsize="12,0" path="m12541,2420l12553,2420e" filled="false" stroked="true" strokeweight=".6pt" strokecolor="#000000">
                <v:path arrowok="t"/>
              </v:shape>
            </v:group>
            <v:group style="position:absolute;left:12541;top:2439;width:12;height:2" coordorigin="12541,2439" coordsize="12,2">
              <v:shape style="position:absolute;left:12541;top:2439;width:12;height:2" coordorigin="12541,2439" coordsize="12,0" path="m12541,2439l12553,2439e" filled="false" stroked="true" strokeweight=".6pt" strokecolor="#000000">
                <v:path arrowok="t"/>
              </v:shape>
            </v:group>
            <v:group style="position:absolute;left:12541;top:2459;width:12;height:2" coordorigin="12541,2459" coordsize="12,2">
              <v:shape style="position:absolute;left:12541;top:2459;width:12;height:2" coordorigin="12541,2459" coordsize="12,0" path="m12541,2459l12553,2459e" filled="false" stroked="true" strokeweight=".6pt" strokecolor="#000000">
                <v:path arrowok="t"/>
              </v:shape>
            </v:group>
            <v:group style="position:absolute;left:12541;top:2478;width:12;height:2" coordorigin="12541,2478" coordsize="12,2">
              <v:shape style="position:absolute;left:12541;top:2478;width:12;height:2" coordorigin="12541,2478" coordsize="12,0" path="m12541,2478l12553,2478e" filled="false" stroked="true" strokeweight=".6pt" strokecolor="#000000">
                <v:path arrowok="t"/>
              </v:shape>
            </v:group>
            <v:group style="position:absolute;left:12541;top:2497;width:12;height:2" coordorigin="12541,2497" coordsize="12,2">
              <v:shape style="position:absolute;left:12541;top:2497;width:12;height:2" coordorigin="12541,2497" coordsize="12,0" path="m12541,2497l12553,2497e" filled="false" stroked="true" strokeweight=".6pt" strokecolor="#000000">
                <v:path arrowok="t"/>
              </v:shape>
            </v:group>
            <v:group style="position:absolute;left:12541;top:2516;width:12;height:2" coordorigin="12541,2516" coordsize="12,2">
              <v:shape style="position:absolute;left:12541;top:2516;width:12;height:2" coordorigin="12541,2516" coordsize="12,0" path="m12541,2516l12553,2516e" filled="false" stroked="true" strokeweight=".6pt" strokecolor="#000000">
                <v:path arrowok="t"/>
              </v:shape>
            </v:group>
            <v:group style="position:absolute;left:12541;top:2535;width:12;height:2" coordorigin="12541,2535" coordsize="12,2">
              <v:shape style="position:absolute;left:12541;top:2535;width:12;height:2" coordorigin="12541,2535" coordsize="12,0" path="m12541,2535l12553,2535e" filled="false" stroked="true" strokeweight=".6pt" strokecolor="#000000">
                <v:path arrowok="t"/>
              </v:shape>
            </v:group>
            <v:group style="position:absolute;left:12541;top:2555;width:12;height:2" coordorigin="12541,2555" coordsize="12,2">
              <v:shape style="position:absolute;left:12541;top:2555;width:12;height:2" coordorigin="12541,2555" coordsize="12,0" path="m12541,2555l12553,2555e" filled="false" stroked="true" strokeweight=".6pt" strokecolor="#000000">
                <v:path arrowok="t"/>
              </v:shape>
            </v:group>
            <v:group style="position:absolute;left:12541;top:2574;width:12;height:2" coordorigin="12541,2574" coordsize="12,2">
              <v:shape style="position:absolute;left:12541;top:2574;width:12;height:2" coordorigin="12541,2574" coordsize="12,0" path="m12541,2574l12553,2574e" filled="false" stroked="true" strokeweight=".6pt" strokecolor="#000000">
                <v:path arrowok="t"/>
              </v:shape>
            </v:group>
            <v:group style="position:absolute;left:12541;top:2593;width:12;height:2" coordorigin="12541,2593" coordsize="12,2">
              <v:shape style="position:absolute;left:12541;top:2593;width:12;height:2" coordorigin="12541,2593" coordsize="12,0" path="m12541,2593l12553,2593e" filled="false" stroked="true" strokeweight=".6pt" strokecolor="#000000">
                <v:path arrowok="t"/>
              </v:shape>
            </v:group>
            <v:group style="position:absolute;left:12541;top:2612;width:12;height:2" coordorigin="12541,2612" coordsize="12,2">
              <v:shape style="position:absolute;left:12541;top:2612;width:12;height:2" coordorigin="12541,2612" coordsize="12,0" path="m12541,2612l12553,2612e" filled="false" stroked="true" strokeweight=".6pt" strokecolor="#000000">
                <v:path arrowok="t"/>
              </v:shape>
            </v:group>
            <v:group style="position:absolute;left:12541;top:2631;width:12;height:2" coordorigin="12541,2631" coordsize="12,2">
              <v:shape style="position:absolute;left:12541;top:2631;width:12;height:2" coordorigin="12541,2631" coordsize="12,0" path="m12541,2631l12553,2631e" filled="false" stroked="true" strokeweight=".6pt" strokecolor="#000000">
                <v:path arrowok="t"/>
              </v:shape>
            </v:group>
            <v:group style="position:absolute;left:12541;top:2651;width:12;height:2" coordorigin="12541,2651" coordsize="12,2">
              <v:shape style="position:absolute;left:12541;top:2651;width:12;height:2" coordorigin="12541,2651" coordsize="12,0" path="m12541,2651l12553,2651e" filled="false" stroked="true" strokeweight=".6pt" strokecolor="#000000">
                <v:path arrowok="t"/>
              </v:shape>
            </v:group>
            <v:group style="position:absolute;left:12541;top:2670;width:12;height:2" coordorigin="12541,2670" coordsize="12,2">
              <v:shape style="position:absolute;left:12541;top:2670;width:12;height:2" coordorigin="12541,2670" coordsize="12,0" path="m12541,2670l12553,2670e" filled="false" stroked="true" strokeweight=".6pt" strokecolor="#000000">
                <v:path arrowok="t"/>
              </v:shape>
            </v:group>
            <v:group style="position:absolute;left:12541;top:2689;width:12;height:2" coordorigin="12541,2689" coordsize="12,2">
              <v:shape style="position:absolute;left:12541;top:2689;width:12;height:2" coordorigin="12541,2689" coordsize="12,0" path="m12541,2689l12553,2689e" filled="false" stroked="true" strokeweight=".6pt" strokecolor="#000000">
                <v:path arrowok="t"/>
              </v:shape>
            </v:group>
            <v:group style="position:absolute;left:12541;top:2708;width:12;height:2" coordorigin="12541,2708" coordsize="12,2">
              <v:shape style="position:absolute;left:12541;top:2708;width:12;height:2" coordorigin="12541,2708" coordsize="12,0" path="m12541,2708l12553,2708e" filled="false" stroked="true" strokeweight=".6pt" strokecolor="#000000">
                <v:path arrowok="t"/>
              </v:shape>
            </v:group>
            <v:group style="position:absolute;left:12541;top:2727;width:12;height:2" coordorigin="12541,2727" coordsize="12,2">
              <v:shape style="position:absolute;left:12541;top:2727;width:12;height:2" coordorigin="12541,2727" coordsize="12,0" path="m12541,2727l12553,2727e" filled="false" stroked="true" strokeweight=".6pt" strokecolor="#000000">
                <v:path arrowok="t"/>
              </v:shape>
            </v:group>
            <v:group style="position:absolute;left:12541;top:2747;width:12;height:2" coordorigin="12541,2747" coordsize="12,2">
              <v:shape style="position:absolute;left:12541;top:2747;width:12;height:2" coordorigin="12541,2747" coordsize="12,0" path="m12541,2747l12553,2747e" filled="false" stroked="true" strokeweight=".6pt" strokecolor="#000000">
                <v:path arrowok="t"/>
              </v:shape>
            </v:group>
            <v:group style="position:absolute;left:12541;top:2766;width:12;height:2" coordorigin="12541,2766" coordsize="12,2">
              <v:shape style="position:absolute;left:12541;top:2766;width:12;height:2" coordorigin="12541,2766" coordsize="12,0" path="m12541,2766l12553,2766e" filled="false" stroked="true" strokeweight=".6pt" strokecolor="#000000">
                <v:path arrowok="t"/>
              </v:shape>
            </v:group>
            <v:group style="position:absolute;left:12541;top:2785;width:12;height:2" coordorigin="12541,2785" coordsize="12,2">
              <v:shape style="position:absolute;left:12541;top:2785;width:12;height:2" coordorigin="12541,2785" coordsize="12,0" path="m12541,2785l12553,2785e" filled="false" stroked="true" strokeweight=".6pt" strokecolor="#000000">
                <v:path arrowok="t"/>
              </v:shape>
            </v:group>
            <v:group style="position:absolute;left:12541;top:2804;width:12;height:2" coordorigin="12541,2804" coordsize="12,2">
              <v:shape style="position:absolute;left:12541;top:2804;width:12;height:2" coordorigin="12541,2804" coordsize="12,0" path="m12541,2804l12553,2804e" filled="false" stroked="true" strokeweight=".6pt" strokecolor="#000000">
                <v:path arrowok="t"/>
              </v:shape>
            </v:group>
            <v:group style="position:absolute;left:12541;top:2823;width:12;height:2" coordorigin="12541,2823" coordsize="12,2">
              <v:shape style="position:absolute;left:12541;top:2823;width:12;height:2" coordorigin="12541,2823" coordsize="12,0" path="m12541,2823l12553,2823e" filled="false" stroked="true" strokeweight=".6pt" strokecolor="#000000">
                <v:path arrowok="t"/>
              </v:shape>
            </v:group>
            <v:group style="position:absolute;left:12541;top:2843;width:12;height:2" coordorigin="12541,2843" coordsize="12,2">
              <v:shape style="position:absolute;left:12541;top:2843;width:12;height:2" coordorigin="12541,2843" coordsize="12,0" path="m12541,2843l12553,2843e" filled="false" stroked="true" strokeweight=".6pt" strokecolor="#000000">
                <v:path arrowok="t"/>
              </v:shape>
            </v:group>
            <v:group style="position:absolute;left:12541;top:2862;width:12;height:2" coordorigin="12541,2862" coordsize="12,2">
              <v:shape style="position:absolute;left:12541;top:2862;width:12;height:2" coordorigin="12541,2862" coordsize="12,0" path="m12541,2862l12553,2862e" filled="false" stroked="true" strokeweight=".6pt" strokecolor="#000000">
                <v:path arrowok="t"/>
              </v:shape>
            </v:group>
            <v:group style="position:absolute;left:12541;top:2881;width:12;height:2" coordorigin="12541,2881" coordsize="12,2">
              <v:shape style="position:absolute;left:12541;top:2881;width:12;height:2" coordorigin="12541,2881" coordsize="12,0" path="m12541,2881l12553,2881e" filled="false" stroked="true" strokeweight=".6pt" strokecolor="#000000">
                <v:path arrowok="t"/>
              </v:shape>
            </v:group>
            <v:group style="position:absolute;left:12541;top:2900;width:12;height:2" coordorigin="12541,2900" coordsize="12,2">
              <v:shape style="position:absolute;left:12541;top:2900;width:12;height:2" coordorigin="12541,2900" coordsize="12,0" path="m12541,2900l12553,2900e" filled="false" stroked="true" strokeweight=".6pt" strokecolor="#000000">
                <v:path arrowok="t"/>
              </v:shape>
            </v:group>
            <v:group style="position:absolute;left:12541;top:2919;width:12;height:2" coordorigin="12541,2919" coordsize="12,2">
              <v:shape style="position:absolute;left:12541;top:2919;width:12;height:2" coordorigin="12541,2919" coordsize="12,0" path="m12541,2919l12553,2919e" filled="false" stroked="true" strokeweight=".6pt" strokecolor="#000000">
                <v:path arrowok="t"/>
              </v:shape>
            </v:group>
            <v:group style="position:absolute;left:12541;top:2939;width:12;height:2" coordorigin="12541,2939" coordsize="12,2">
              <v:shape style="position:absolute;left:12541;top:2939;width:12;height:2" coordorigin="12541,2939" coordsize="12,0" path="m12541,2939l12553,2939e" filled="false" stroked="true" strokeweight=".6pt" strokecolor="#000000">
                <v:path arrowok="t"/>
              </v:shape>
            </v:group>
            <v:group style="position:absolute;left:12541;top:2958;width:12;height:2" coordorigin="12541,2958" coordsize="12,2">
              <v:shape style="position:absolute;left:12541;top:2958;width:12;height:2" coordorigin="12541,2958" coordsize="12,0" path="m12541,2958l12553,2958e" filled="false" stroked="true" strokeweight=".6pt" strokecolor="#000000">
                <v:path arrowok="t"/>
              </v:shape>
            </v:group>
            <v:group style="position:absolute;left:12541;top:2977;width:12;height:2" coordorigin="12541,2977" coordsize="12,2">
              <v:shape style="position:absolute;left:12541;top:2977;width:12;height:2" coordorigin="12541,2977" coordsize="12,0" path="m12541,2977l12553,2977e" filled="false" stroked="true" strokeweight=".6pt" strokecolor="#000000">
                <v:path arrowok="t"/>
              </v:shape>
            </v:group>
            <v:group style="position:absolute;left:12541;top:2996;width:12;height:2" coordorigin="12541,2996" coordsize="12,2">
              <v:shape style="position:absolute;left:12541;top:2996;width:12;height:2" coordorigin="12541,2996" coordsize="12,0" path="m12541,2996l12553,2996e" filled="false" stroked="true" strokeweight=".6pt" strokecolor="#000000">
                <v:path arrowok="t"/>
              </v:shape>
            </v:group>
            <v:group style="position:absolute;left:12541;top:3015;width:12;height:2" coordorigin="12541,3015" coordsize="12,2">
              <v:shape style="position:absolute;left:12541;top:3015;width:12;height:2" coordorigin="12541,3015" coordsize="12,0" path="m12541,3015l12553,3015e" filled="false" stroked="true" strokeweight=".6pt" strokecolor="#000000">
                <v:path arrowok="t"/>
              </v:shape>
            </v:group>
            <v:group style="position:absolute;left:12541;top:3035;width:12;height:2" coordorigin="12541,3035" coordsize="12,2">
              <v:shape style="position:absolute;left:12541;top:3035;width:12;height:2" coordorigin="12541,3035" coordsize="12,0" path="m12541,3035l12553,3035e" filled="false" stroked="true" strokeweight=".6pt" strokecolor="#000000">
                <v:path arrowok="t"/>
              </v:shape>
            </v:group>
            <v:group style="position:absolute;left:12541;top:3054;width:12;height:2" coordorigin="12541,3054" coordsize="12,2">
              <v:shape style="position:absolute;left:12541;top:3054;width:12;height:2" coordorigin="12541,3054" coordsize="12,0" path="m12541,3054l12553,3054e" filled="false" stroked="true" strokeweight=".6pt" strokecolor="#000000">
                <v:path arrowok="t"/>
              </v:shape>
            </v:group>
            <v:group style="position:absolute;left:12541;top:3073;width:12;height:2" coordorigin="12541,3073" coordsize="12,2">
              <v:shape style="position:absolute;left:12541;top:3073;width:12;height:2" coordorigin="12541,3073" coordsize="12,0" path="m12541,3073l12553,3073e" filled="false" stroked="true" strokeweight=".6pt" strokecolor="#000000">
                <v:path arrowok="t"/>
              </v:shape>
            </v:group>
            <v:group style="position:absolute;left:12541;top:3092;width:12;height:2" coordorigin="12541,3092" coordsize="12,2">
              <v:shape style="position:absolute;left:12541;top:3092;width:12;height:2" coordorigin="12541,3092" coordsize="12,0" path="m12541,3092l12553,3092e" filled="false" stroked="true" strokeweight=".6pt" strokecolor="#000000">
                <v:path arrowok="t"/>
              </v:shape>
            </v:group>
            <v:group style="position:absolute;left:12541;top:3111;width:12;height:2" coordorigin="12541,3111" coordsize="12,2">
              <v:shape style="position:absolute;left:12541;top:3111;width:12;height:2" coordorigin="12541,3111" coordsize="12,0" path="m12541,3111l12553,3111e" filled="false" stroked="true" strokeweight=".6pt" strokecolor="#000000">
                <v:path arrowok="t"/>
              </v:shape>
            </v:group>
            <v:group style="position:absolute;left:12541;top:3131;width:12;height:2" coordorigin="12541,3131" coordsize="12,2">
              <v:shape style="position:absolute;left:12541;top:3131;width:12;height:2" coordorigin="12541,3131" coordsize="12,0" path="m12541,3131l12553,3131e" filled="false" stroked="true" strokeweight=".6pt" strokecolor="#000000">
                <v:path arrowok="t"/>
              </v:shape>
            </v:group>
            <v:group style="position:absolute;left:12541;top:3150;width:12;height:2" coordorigin="12541,3150" coordsize="12,2">
              <v:shape style="position:absolute;left:12541;top:3150;width:12;height:2" coordorigin="12541,3150" coordsize="12,0" path="m12541,3150l12553,3150e" filled="false" stroked="true" strokeweight=".6pt" strokecolor="#000000">
                <v:path arrowok="t"/>
              </v:shape>
            </v:group>
            <v:group style="position:absolute;left:12541;top:3169;width:12;height:2" coordorigin="12541,3169" coordsize="12,2">
              <v:shape style="position:absolute;left:12541;top:3169;width:12;height:2" coordorigin="12541,3169" coordsize="12,0" path="m12541,3169l12553,3169e" filled="false" stroked="true" strokeweight=".6pt" strokecolor="#000000">
                <v:path arrowok="t"/>
              </v:shape>
            </v:group>
            <v:group style="position:absolute;left:12541;top:3188;width:12;height:2" coordorigin="12541,3188" coordsize="12,2">
              <v:shape style="position:absolute;left:12541;top:3188;width:12;height:2" coordorigin="12541,3188" coordsize="12,0" path="m12541,3188l12553,3188e" filled="false" stroked="true" strokeweight=".6pt" strokecolor="#000000">
                <v:path arrowok="t"/>
              </v:shape>
            </v:group>
            <v:group style="position:absolute;left:12541;top:3207;width:12;height:2" coordorigin="12541,3207" coordsize="12,2">
              <v:shape style="position:absolute;left:12541;top:3207;width:12;height:2" coordorigin="12541,3207" coordsize="12,0" path="m12541,3207l12553,3207e" filled="false" stroked="true" strokeweight=".6pt" strokecolor="#000000">
                <v:path arrowok="t"/>
              </v:shape>
            </v:group>
            <v:group style="position:absolute;left:12541;top:3227;width:12;height:2" coordorigin="12541,3227" coordsize="12,2">
              <v:shape style="position:absolute;left:12541;top:3227;width:12;height:2" coordorigin="12541,3227" coordsize="12,0" path="m12541,3227l12553,3227e" filled="false" stroked="true" strokeweight=".6pt" strokecolor="#000000">
                <v:path arrowok="t"/>
              </v:shape>
            </v:group>
            <v:group style="position:absolute;left:12541;top:3246;width:12;height:2" coordorigin="12541,3246" coordsize="12,2">
              <v:shape style="position:absolute;left:12541;top:3246;width:12;height:2" coordorigin="12541,3246" coordsize="12,0" path="m12541,3246l12553,3246e" filled="false" stroked="true" strokeweight=".6pt" strokecolor="#000000">
                <v:path arrowok="t"/>
              </v:shape>
            </v:group>
            <v:group style="position:absolute;left:12541;top:3265;width:12;height:2" coordorigin="12541,3265" coordsize="12,2">
              <v:shape style="position:absolute;left:12541;top:3265;width:12;height:2" coordorigin="12541,3265" coordsize="12,0" path="m12541,3265l12553,3265e" filled="false" stroked="true" strokeweight=".6pt" strokecolor="#000000">
                <v:path arrowok="t"/>
              </v:shape>
            </v:group>
            <v:group style="position:absolute;left:12541;top:3284;width:12;height:2" coordorigin="12541,3284" coordsize="12,2">
              <v:shape style="position:absolute;left:12541;top:3284;width:12;height:2" coordorigin="12541,3284" coordsize="12,0" path="m12541,3284l12553,3284e" filled="false" stroked="true" strokeweight=".6pt" strokecolor="#000000">
                <v:path arrowok="t"/>
              </v:shape>
            </v:group>
            <v:group style="position:absolute;left:12541;top:3303;width:12;height:2" coordorigin="12541,3303" coordsize="12,2">
              <v:shape style="position:absolute;left:12541;top:3303;width:12;height:2" coordorigin="12541,3303" coordsize="12,0" path="m12541,3303l12553,3303e" filled="false" stroked="true" strokeweight=".6pt" strokecolor="#000000">
                <v:path arrowok="t"/>
              </v:shape>
            </v:group>
            <v:group style="position:absolute;left:12541;top:3323;width:12;height:2" coordorigin="12541,3323" coordsize="12,2">
              <v:shape style="position:absolute;left:12541;top:3323;width:12;height:2" coordorigin="12541,3323" coordsize="12,0" path="m12541,3323l12553,3323e" filled="false" stroked="true" strokeweight=".6pt" strokecolor="#000000">
                <v:path arrowok="t"/>
              </v:shape>
            </v:group>
            <v:group style="position:absolute;left:12541;top:3342;width:12;height:2" coordorigin="12541,3342" coordsize="12,2">
              <v:shape style="position:absolute;left:12541;top:3342;width:12;height:2" coordorigin="12541,3342" coordsize="12,0" path="m12541,3342l12553,3342e" filled="false" stroked="true" strokeweight=".6pt" strokecolor="#000000">
                <v:path arrowok="t"/>
              </v:shape>
            </v:group>
            <v:group style="position:absolute;left:12541;top:3361;width:12;height:2" coordorigin="12541,3361" coordsize="12,2">
              <v:shape style="position:absolute;left:12541;top:3361;width:12;height:2" coordorigin="12541,3361" coordsize="12,0" path="m12541,3361l12553,3361e" filled="false" stroked="true" strokeweight=".6pt" strokecolor="#000000">
                <v:path arrowok="t"/>
              </v:shape>
            </v:group>
            <v:group style="position:absolute;left:12541;top:3380;width:12;height:2" coordorigin="12541,3380" coordsize="12,2">
              <v:shape style="position:absolute;left:12541;top:3380;width:12;height:2" coordorigin="12541,3380" coordsize="12,0" path="m12541,3380l12553,3380e" filled="false" stroked="true" strokeweight=".6pt" strokecolor="#000000">
                <v:path arrowok="t"/>
              </v:shape>
            </v:group>
            <v:group style="position:absolute;left:12541;top:3399;width:12;height:2" coordorigin="12541,3399" coordsize="12,2">
              <v:shape style="position:absolute;left:12541;top:3399;width:12;height:2" coordorigin="12541,3399" coordsize="12,0" path="m12541,3399l12553,3399e" filled="false" stroked="true" strokeweight=".6pt" strokecolor="#000000">
                <v:path arrowok="t"/>
              </v:shape>
            </v:group>
            <v:group style="position:absolute;left:12541;top:3419;width:12;height:2" coordorigin="12541,3419" coordsize="12,2">
              <v:shape style="position:absolute;left:12541;top:3419;width:12;height:2" coordorigin="12541,3419" coordsize="12,0" path="m12541,3419l12553,3419e" filled="false" stroked="true" strokeweight=".6pt" strokecolor="#000000">
                <v:path arrowok="t"/>
              </v:shape>
            </v:group>
            <v:group style="position:absolute;left:12541;top:3438;width:12;height:2" coordorigin="12541,3438" coordsize="12,2">
              <v:shape style="position:absolute;left:12541;top:3438;width:12;height:2" coordorigin="12541,3438" coordsize="12,0" path="m12541,3438l12553,3438e" filled="false" stroked="true" strokeweight=".6pt" strokecolor="#000000">
                <v:path arrowok="t"/>
              </v:shape>
            </v:group>
            <v:group style="position:absolute;left:12541;top:3457;width:12;height:2" coordorigin="12541,3457" coordsize="12,2">
              <v:shape style="position:absolute;left:12541;top:3457;width:12;height:2" coordorigin="12541,3457" coordsize="12,0" path="m12541,3457l12553,3457e" filled="false" stroked="true" strokeweight=".6pt" strokecolor="#000000">
                <v:path arrowok="t"/>
              </v:shape>
            </v:group>
            <v:group style="position:absolute;left:12541;top:3476;width:12;height:2" coordorigin="12541,3476" coordsize="12,2">
              <v:shape style="position:absolute;left:12541;top:3476;width:12;height:2" coordorigin="12541,3476" coordsize="12,0" path="m12541,3476l12553,3476e" filled="false" stroked="true" strokeweight=".6pt" strokecolor="#000000">
                <v:path arrowok="t"/>
              </v:shape>
            </v:group>
            <v:group style="position:absolute;left:12541;top:3495;width:12;height:2" coordorigin="12541,3495" coordsize="12,2">
              <v:shape style="position:absolute;left:12541;top:3495;width:12;height:2" coordorigin="12541,3495" coordsize="12,0" path="m12541,3495l12553,3495e" filled="false" stroked="true" strokeweight=".6pt" strokecolor="#000000">
                <v:path arrowok="t"/>
              </v:shape>
            </v:group>
            <v:group style="position:absolute;left:12542;top:3553;width:10;height:2" coordorigin="12542,3553" coordsize="10,2">
              <v:shape style="position:absolute;left:12542;top:3553;width:10;height:2" coordorigin="12542,3553" coordsize="10,0" path="m12542,3553l12552,3553e" filled="false" stroked="true" strokeweight=".48pt" strokecolor="#000000">
                <v:path arrowok="t"/>
              </v:shape>
            </v:group>
            <v:group style="position:absolute;left:12542;top:3572;width:10;height:2" coordorigin="12542,3572" coordsize="10,2">
              <v:shape style="position:absolute;left:12542;top:3572;width:10;height:2" coordorigin="12542,3572" coordsize="10,0" path="m12542,3572l12552,3572e" filled="false" stroked="true" strokeweight=".48pt" strokecolor="#000000">
                <v:path arrowok="t"/>
              </v:shape>
            </v:group>
            <v:group style="position:absolute;left:12542;top:3591;width:10;height:2" coordorigin="12542,3591" coordsize="10,2">
              <v:shape style="position:absolute;left:12542;top:3591;width:10;height:2" coordorigin="12542,3591" coordsize="10,0" path="m12542,3591l12552,3591e" filled="false" stroked="true" strokeweight=".48pt" strokecolor="#000000">
                <v:path arrowok="t"/>
              </v:shape>
            </v:group>
            <v:group style="position:absolute;left:12542;top:3611;width:10;height:2" coordorigin="12542,3611" coordsize="10,2">
              <v:shape style="position:absolute;left:12542;top:3611;width:10;height:2" coordorigin="12542,3611" coordsize="10,0" path="m12542,3611l12552,3611e" filled="false" stroked="true" strokeweight=".48pt" strokecolor="#000000">
                <v:path arrowok="t"/>
              </v:shape>
            </v:group>
            <v:group style="position:absolute;left:12542;top:3630;width:10;height:2" coordorigin="12542,3630" coordsize="10,2">
              <v:shape style="position:absolute;left:12542;top:3630;width:10;height:2" coordorigin="12542,3630" coordsize="10,0" path="m12542,3630l12552,3630e" filled="false" stroked="true" strokeweight=".48pt" strokecolor="#000000">
                <v:path arrowok="t"/>
              </v:shape>
            </v:group>
            <v:group style="position:absolute;left:12542;top:3649;width:10;height:2" coordorigin="12542,3649" coordsize="10,2">
              <v:shape style="position:absolute;left:12542;top:3649;width:10;height:2" coordorigin="12542,3649" coordsize="10,0" path="m12542,3649l12552,3649e" filled="false" stroked="true" strokeweight=".48pt" strokecolor="#000000">
                <v:path arrowok="t"/>
              </v:shape>
            </v:group>
            <v:group style="position:absolute;left:12542;top:3668;width:10;height:2" coordorigin="12542,3668" coordsize="10,2">
              <v:shape style="position:absolute;left:12542;top:3668;width:10;height:2" coordorigin="12542,3668" coordsize="10,0" path="m12542,3668l12552,3668e" filled="false" stroked="true" strokeweight=".48pt" strokecolor="#000000">
                <v:path arrowok="t"/>
              </v:shape>
            </v:group>
            <v:group style="position:absolute;left:12542;top:3687;width:10;height:2" coordorigin="12542,3687" coordsize="10,2">
              <v:shape style="position:absolute;left:12542;top:3687;width:10;height:2" coordorigin="12542,3687" coordsize="10,0" path="m12542,3687l12552,3687e" filled="false" stroked="true" strokeweight=".48pt" strokecolor="#000000">
                <v:path arrowok="t"/>
              </v:shape>
            </v:group>
            <v:group style="position:absolute;left:12542;top:3707;width:10;height:2" coordorigin="12542,3707" coordsize="10,2">
              <v:shape style="position:absolute;left:12542;top:3707;width:10;height:2" coordorigin="12542,3707" coordsize="10,0" path="m12542,3707l12552,3707e" filled="false" stroked="true" strokeweight=".48pt" strokecolor="#000000">
                <v:path arrowok="t"/>
              </v:shape>
            </v:group>
            <v:group style="position:absolute;left:12542;top:3726;width:10;height:2" coordorigin="12542,3726" coordsize="10,2">
              <v:shape style="position:absolute;left:12542;top:3726;width:10;height:2" coordorigin="12542,3726" coordsize="10,0" path="m12542,3726l12552,3726e" filled="false" stroked="true" strokeweight=".48pt" strokecolor="#000000">
                <v:path arrowok="t"/>
              </v:shape>
            </v:group>
            <v:group style="position:absolute;left:12542;top:3745;width:10;height:2" coordorigin="12542,3745" coordsize="10,2">
              <v:shape style="position:absolute;left:12542;top:3745;width:10;height:2" coordorigin="12542,3745" coordsize="10,0" path="m12542,3745l12552,3745e" filled="false" stroked="true" strokeweight=".48pt" strokecolor="#000000">
                <v:path arrowok="t"/>
              </v:shape>
            </v:group>
            <v:group style="position:absolute;left:12542;top:3764;width:10;height:2" coordorigin="12542,3764" coordsize="10,2">
              <v:shape style="position:absolute;left:12542;top:3764;width:10;height:2" coordorigin="12542,3764" coordsize="10,0" path="m12542,3764l12552,3764e" filled="false" stroked="true" strokeweight=".48pt" strokecolor="#000000">
                <v:path arrowok="t"/>
              </v:shape>
            </v:group>
            <v:group style="position:absolute;left:12542;top:3783;width:10;height:2" coordorigin="12542,3783" coordsize="10,2">
              <v:shape style="position:absolute;left:12542;top:3783;width:10;height:2" coordorigin="12542,3783" coordsize="10,0" path="m12542,3783l12552,3783e" filled="false" stroked="true" strokeweight=".48pt" strokecolor="#000000">
                <v:path arrowok="t"/>
              </v:shape>
            </v:group>
            <v:group style="position:absolute;left:12542;top:3803;width:10;height:2" coordorigin="12542,3803" coordsize="10,2">
              <v:shape style="position:absolute;left:12542;top:3803;width:10;height:2" coordorigin="12542,3803" coordsize="10,0" path="m12542,3803l12552,3803e" filled="false" stroked="true" strokeweight=".48pt" strokecolor="#000000">
                <v:path arrowok="t"/>
              </v:shape>
            </v:group>
            <v:group style="position:absolute;left:12542;top:3822;width:10;height:2" coordorigin="12542,3822" coordsize="10,2">
              <v:shape style="position:absolute;left:12542;top:3822;width:10;height:2" coordorigin="12542,3822" coordsize="10,0" path="m12542,3822l12552,3822e" filled="false" stroked="true" strokeweight=".48pt" strokecolor="#000000">
                <v:path arrowok="t"/>
              </v:shape>
            </v:group>
            <v:group style="position:absolute;left:12542;top:3841;width:10;height:2" coordorigin="12542,3841" coordsize="10,2">
              <v:shape style="position:absolute;left:12542;top:3841;width:10;height:2" coordorigin="12542,3841" coordsize="10,0" path="m12542,3841l12552,3841e" filled="false" stroked="true" strokeweight=".48pt" strokecolor="#000000">
                <v:path arrowok="t"/>
              </v:shape>
            </v:group>
            <v:group style="position:absolute;left:12542;top:3860;width:10;height:2" coordorigin="12542,3860" coordsize="10,2">
              <v:shape style="position:absolute;left:12542;top:3860;width:10;height:2" coordorigin="12542,3860" coordsize="10,0" path="m12542,3860l12552,3860e" filled="false" stroked="true" strokeweight=".48pt" strokecolor="#000000">
                <v:path arrowok="t"/>
              </v:shape>
            </v:group>
            <v:group style="position:absolute;left:12542;top:3879;width:10;height:2" coordorigin="12542,3879" coordsize="10,2">
              <v:shape style="position:absolute;left:12542;top:3879;width:10;height:2" coordorigin="12542,3879" coordsize="10,0" path="m12542,3879l12552,3879e" filled="false" stroked="true" strokeweight=".48pt" strokecolor="#000000">
                <v:path arrowok="t"/>
              </v:shape>
            </v:group>
            <v:group style="position:absolute;left:12542;top:3899;width:10;height:2" coordorigin="12542,3899" coordsize="10,2">
              <v:shape style="position:absolute;left:12542;top:3899;width:10;height:2" coordorigin="12542,3899" coordsize="10,0" path="m12542,3899l12552,3899e" filled="false" stroked="true" strokeweight=".48pt" strokecolor="#000000">
                <v:path arrowok="t"/>
              </v:shape>
            </v:group>
            <v:group style="position:absolute;left:12542;top:3918;width:10;height:2" coordorigin="12542,3918" coordsize="10,2">
              <v:shape style="position:absolute;left:12542;top:3918;width:10;height:2" coordorigin="12542,3918" coordsize="10,0" path="m12542,3918l12552,3918e" filled="false" stroked="true" strokeweight=".48pt" strokecolor="#000000">
                <v:path arrowok="t"/>
              </v:shape>
            </v:group>
            <v:group style="position:absolute;left:12542;top:3937;width:10;height:2" coordorigin="12542,3937" coordsize="10,2">
              <v:shape style="position:absolute;left:12542;top:3937;width:10;height:2" coordorigin="12542,3937" coordsize="10,0" path="m12542,3937l12552,3937e" filled="false" stroked="true" strokeweight=".48pt" strokecolor="#000000">
                <v:path arrowok="t"/>
              </v:shape>
            </v:group>
            <v:group style="position:absolute;left:12541;top:3515;width:12;height:2" coordorigin="12541,3515" coordsize="12,2">
              <v:shape style="position:absolute;left:12541;top:3515;width:12;height:2" coordorigin="12541,3515" coordsize="12,0" path="m12541,3515l12553,3515e" filled="false" stroked="true" strokeweight=".6pt" strokecolor="#000000">
                <v:path arrowok="t"/>
              </v:shape>
            </v:group>
            <v:group style="position:absolute;left:12541;top:3534;width:12;height:2" coordorigin="12541,3534" coordsize="12,2">
              <v:shape style="position:absolute;left:12541;top:3534;width:12;height:2" coordorigin="12541,3534" coordsize="12,0" path="m12541,3534l12553,3534e" filled="false" stroked="true" strokeweight=".6pt" strokecolor="#000000">
                <v:path arrowok="t"/>
              </v:shape>
            </v:group>
            <v:group style="position:absolute;left:12541;top:3553;width:12;height:2" coordorigin="12541,3553" coordsize="12,2">
              <v:shape style="position:absolute;left:12541;top:3553;width:12;height:2" coordorigin="12541,3553" coordsize="12,0" path="m12541,3553l12553,3553e" filled="false" stroked="true" strokeweight=".6pt" strokecolor="#000000">
                <v:path arrowok="t"/>
              </v:shape>
            </v:group>
            <v:group style="position:absolute;left:12541;top:3572;width:12;height:2" coordorigin="12541,3572" coordsize="12,2">
              <v:shape style="position:absolute;left:12541;top:3572;width:12;height:2" coordorigin="12541,3572" coordsize="12,0" path="m12541,3572l12553,3572e" filled="false" stroked="true" strokeweight=".6pt" strokecolor="#000000">
                <v:path arrowok="t"/>
              </v:shape>
            </v:group>
            <v:group style="position:absolute;left:12541;top:3591;width:12;height:2" coordorigin="12541,3591" coordsize="12,2">
              <v:shape style="position:absolute;left:12541;top:3591;width:12;height:2" coordorigin="12541,3591" coordsize="12,0" path="m12541,3591l12553,3591e" filled="false" stroked="true" strokeweight=".6pt" strokecolor="#000000">
                <v:path arrowok="t"/>
              </v:shape>
            </v:group>
            <v:group style="position:absolute;left:12541;top:3611;width:12;height:2" coordorigin="12541,3611" coordsize="12,2">
              <v:shape style="position:absolute;left:12541;top:3611;width:12;height:2" coordorigin="12541,3611" coordsize="12,0" path="m12541,3611l12553,3611e" filled="false" stroked="true" strokeweight=".6pt" strokecolor="#000000">
                <v:path arrowok="t"/>
              </v:shape>
            </v:group>
            <v:group style="position:absolute;left:12541;top:3630;width:12;height:2" coordorigin="12541,3630" coordsize="12,2">
              <v:shape style="position:absolute;left:12541;top:3630;width:12;height:2" coordorigin="12541,3630" coordsize="12,0" path="m12541,3630l12553,3630e" filled="false" stroked="true" strokeweight=".6pt" strokecolor="#000000">
                <v:path arrowok="t"/>
              </v:shape>
            </v:group>
            <v:group style="position:absolute;left:12541;top:3649;width:12;height:2" coordorigin="12541,3649" coordsize="12,2">
              <v:shape style="position:absolute;left:12541;top:3649;width:12;height:2" coordorigin="12541,3649" coordsize="12,0" path="m12541,3649l12553,3649e" filled="false" stroked="true" strokeweight=".6pt" strokecolor="#000000">
                <v:path arrowok="t"/>
              </v:shape>
            </v:group>
            <v:group style="position:absolute;left:12541;top:3668;width:12;height:2" coordorigin="12541,3668" coordsize="12,2">
              <v:shape style="position:absolute;left:12541;top:3668;width:12;height:2" coordorigin="12541,3668" coordsize="12,0" path="m12541,3668l12553,3668e" filled="false" stroked="true" strokeweight=".6pt" strokecolor="#000000">
                <v:path arrowok="t"/>
              </v:shape>
            </v:group>
            <v:group style="position:absolute;left:12541;top:3687;width:12;height:2" coordorigin="12541,3687" coordsize="12,2">
              <v:shape style="position:absolute;left:12541;top:3687;width:12;height:2" coordorigin="12541,3687" coordsize="12,0" path="m12541,3687l12553,3687e" filled="false" stroked="true" strokeweight=".6pt" strokecolor="#000000">
                <v:path arrowok="t"/>
              </v:shape>
            </v:group>
            <v:group style="position:absolute;left:12541;top:3707;width:12;height:2" coordorigin="12541,3707" coordsize="12,2">
              <v:shape style="position:absolute;left:12541;top:3707;width:12;height:2" coordorigin="12541,3707" coordsize="12,0" path="m12541,3707l12553,3707e" filled="false" stroked="true" strokeweight=".6pt" strokecolor="#000000">
                <v:path arrowok="t"/>
              </v:shape>
            </v:group>
            <v:group style="position:absolute;left:12541;top:3726;width:12;height:2" coordorigin="12541,3726" coordsize="12,2">
              <v:shape style="position:absolute;left:12541;top:3726;width:12;height:2" coordorigin="12541,3726" coordsize="12,0" path="m12541,3726l12553,3726e" filled="false" stroked="true" strokeweight=".6pt" strokecolor="#000000">
                <v:path arrowok="t"/>
              </v:shape>
            </v:group>
            <v:group style="position:absolute;left:12541;top:3745;width:12;height:2" coordorigin="12541,3745" coordsize="12,2">
              <v:shape style="position:absolute;left:12541;top:3745;width:12;height:2" coordorigin="12541,3745" coordsize="12,0" path="m12541,3745l12553,3745e" filled="false" stroked="true" strokeweight=".6pt" strokecolor="#000000">
                <v:path arrowok="t"/>
              </v:shape>
            </v:group>
            <v:group style="position:absolute;left:12541;top:3764;width:12;height:2" coordorigin="12541,3764" coordsize="12,2">
              <v:shape style="position:absolute;left:12541;top:3764;width:12;height:2" coordorigin="12541,3764" coordsize="12,0" path="m12541,3764l12553,3764e" filled="false" stroked="true" strokeweight=".6pt" strokecolor="#000000">
                <v:path arrowok="t"/>
              </v:shape>
            </v:group>
            <v:group style="position:absolute;left:12541;top:3783;width:12;height:2" coordorigin="12541,3783" coordsize="12,2">
              <v:shape style="position:absolute;left:12541;top:3783;width:12;height:2" coordorigin="12541,3783" coordsize="12,0" path="m12541,3783l12553,3783e" filled="false" stroked="true" strokeweight=".6pt" strokecolor="#000000">
                <v:path arrowok="t"/>
              </v:shape>
            </v:group>
            <v:group style="position:absolute;left:12541;top:3803;width:12;height:2" coordorigin="12541,3803" coordsize="12,2">
              <v:shape style="position:absolute;left:12541;top:3803;width:12;height:2" coordorigin="12541,3803" coordsize="12,0" path="m12541,3803l12553,3803e" filled="false" stroked="true" strokeweight=".6pt" strokecolor="#000000">
                <v:path arrowok="t"/>
              </v:shape>
            </v:group>
            <v:group style="position:absolute;left:12541;top:3822;width:12;height:2" coordorigin="12541,3822" coordsize="12,2">
              <v:shape style="position:absolute;left:12541;top:3822;width:12;height:2" coordorigin="12541,3822" coordsize="12,0" path="m12541,3822l12553,3822e" filled="false" stroked="true" strokeweight=".6pt" strokecolor="#000000">
                <v:path arrowok="t"/>
              </v:shape>
            </v:group>
            <v:group style="position:absolute;left:12541;top:3841;width:12;height:2" coordorigin="12541,3841" coordsize="12,2">
              <v:shape style="position:absolute;left:12541;top:3841;width:12;height:2" coordorigin="12541,3841" coordsize="12,0" path="m12541,3841l12553,3841e" filled="false" stroked="true" strokeweight=".6pt" strokecolor="#000000">
                <v:path arrowok="t"/>
              </v:shape>
            </v:group>
            <v:group style="position:absolute;left:12541;top:3860;width:12;height:2" coordorigin="12541,3860" coordsize="12,2">
              <v:shape style="position:absolute;left:12541;top:3860;width:12;height:2" coordorigin="12541,3860" coordsize="12,0" path="m12541,3860l12553,3860e" filled="false" stroked="true" strokeweight=".6pt" strokecolor="#000000">
                <v:path arrowok="t"/>
              </v:shape>
            </v:group>
            <v:group style="position:absolute;left:12541;top:3879;width:12;height:2" coordorigin="12541,3879" coordsize="12,2">
              <v:shape style="position:absolute;left:12541;top:3879;width:12;height:2" coordorigin="12541,3879" coordsize="12,0" path="m12541,3879l12553,3879e" filled="false" stroked="true" strokeweight=".6pt" strokecolor="#000000">
                <v:path arrowok="t"/>
              </v:shape>
            </v:group>
            <v:group style="position:absolute;left:12541;top:3899;width:12;height:2" coordorigin="12541,3899" coordsize="12,2">
              <v:shape style="position:absolute;left:12541;top:3899;width:12;height:2" coordorigin="12541,3899" coordsize="12,0" path="m12541,3899l12553,3899e" filled="false" stroked="true" strokeweight=".6pt" strokecolor="#000000">
                <v:path arrowok="t"/>
              </v:shape>
            </v:group>
            <v:group style="position:absolute;left:12541;top:3918;width:12;height:2" coordorigin="12541,3918" coordsize="12,2">
              <v:shape style="position:absolute;left:12541;top:3918;width:12;height:2" coordorigin="12541,3918" coordsize="12,0" path="m12541,3918l12553,3918e" filled="false" stroked="true" strokeweight=".6pt" strokecolor="#000000">
                <v:path arrowok="t"/>
              </v:shape>
            </v:group>
            <v:group style="position:absolute;left:12541;top:3937;width:12;height:2" coordorigin="12541,3937" coordsize="12,2">
              <v:shape style="position:absolute;left:12541;top:3937;width:12;height:2" coordorigin="12541,3937" coordsize="12,0" path="m12541,3937l12553,3937e" filled="false" stroked="true" strokeweight=".6pt" strokecolor="#000000">
                <v:path arrowok="t"/>
              </v:shape>
            </v:group>
            <v:group style="position:absolute;left:12541;top:3956;width:12;height:2" coordorigin="12541,3956" coordsize="12,2">
              <v:shape style="position:absolute;left:12541;top:3956;width:12;height:2" coordorigin="12541,3956" coordsize="12,0" path="m12541,3956l12553,3956e" filled="false" stroked="true" strokeweight=".6pt" strokecolor="#000000">
                <v:path arrowok="t"/>
              </v:shape>
            </v:group>
            <v:group style="position:absolute;left:12542;top:4019;width:10;height:2" coordorigin="12542,4019" coordsize="10,2">
              <v:shape style="position:absolute;left:12542;top:4019;width:10;height:2" coordorigin="12542,4019" coordsize="10,0" path="m12542,4019l12552,4019e" filled="false" stroked="true" strokeweight=".48pt" strokecolor="#000000">
                <v:path arrowok="t"/>
              </v:shape>
            </v:group>
            <v:group style="position:absolute;left:12542;top:4038;width:10;height:2" coordorigin="12542,4038" coordsize="10,2">
              <v:shape style="position:absolute;left:12542;top:4038;width:10;height:2" coordorigin="12542,4038" coordsize="10,0" path="m12542,4038l12552,4038e" filled="false" stroked="true" strokeweight=".48pt" strokecolor="#000000">
                <v:path arrowok="t"/>
              </v:shape>
            </v:group>
            <v:group style="position:absolute;left:12542;top:4057;width:10;height:2" coordorigin="12542,4057" coordsize="10,2">
              <v:shape style="position:absolute;left:12542;top:4057;width:10;height:2" coordorigin="12542,4057" coordsize="10,0" path="m12542,4057l12552,4057e" filled="false" stroked="true" strokeweight=".48pt" strokecolor="#000000">
                <v:path arrowok="t"/>
              </v:shape>
            </v:group>
            <v:group style="position:absolute;left:12542;top:4076;width:10;height:2" coordorigin="12542,4076" coordsize="10,2">
              <v:shape style="position:absolute;left:12542;top:4076;width:10;height:2" coordorigin="12542,4076" coordsize="10,0" path="m12542,4076l12552,4076e" filled="false" stroked="true" strokeweight=".48pt" strokecolor="#000000">
                <v:path arrowok="t"/>
              </v:shape>
            </v:group>
            <v:group style="position:absolute;left:12542;top:4095;width:10;height:2" coordorigin="12542,4095" coordsize="10,2">
              <v:shape style="position:absolute;left:12542;top:4095;width:10;height:2" coordorigin="12542,4095" coordsize="10,0" path="m12542,4095l12552,4095e" filled="false" stroked="true" strokeweight=".48pt" strokecolor="#000000">
                <v:path arrowok="t"/>
              </v:shape>
            </v:group>
            <v:group style="position:absolute;left:12542;top:4115;width:10;height:2" coordorigin="12542,4115" coordsize="10,2">
              <v:shape style="position:absolute;left:12542;top:4115;width:10;height:2" coordorigin="12542,4115" coordsize="10,0" path="m12542,4115l12552,4115e" filled="false" stroked="true" strokeweight=".48pt" strokecolor="#000000">
                <v:path arrowok="t"/>
              </v:shape>
            </v:group>
            <v:group style="position:absolute;left:12542;top:4134;width:10;height:2" coordorigin="12542,4134" coordsize="10,2">
              <v:shape style="position:absolute;left:12542;top:4134;width:10;height:2" coordorigin="12542,4134" coordsize="10,0" path="m12542,4134l12552,4134e" filled="false" stroked="true" strokeweight=".48pt" strokecolor="#000000">
                <v:path arrowok="t"/>
              </v:shape>
            </v:group>
            <v:group style="position:absolute;left:12542;top:4153;width:10;height:2" coordorigin="12542,4153" coordsize="10,2">
              <v:shape style="position:absolute;left:12542;top:4153;width:10;height:2" coordorigin="12542,4153" coordsize="10,0" path="m12542,4153l12552,4153e" filled="false" stroked="true" strokeweight=".48pt" strokecolor="#000000">
                <v:path arrowok="t"/>
              </v:shape>
            </v:group>
            <v:group style="position:absolute;left:12542;top:4172;width:10;height:2" coordorigin="12542,4172" coordsize="10,2">
              <v:shape style="position:absolute;left:12542;top:4172;width:10;height:2" coordorigin="12542,4172" coordsize="10,0" path="m12542,4172l12552,4172e" filled="false" stroked="true" strokeweight=".48pt" strokecolor="#000000">
                <v:path arrowok="t"/>
              </v:shape>
            </v:group>
            <v:group style="position:absolute;left:12542;top:4191;width:10;height:2" coordorigin="12542,4191" coordsize="10,2">
              <v:shape style="position:absolute;left:12542;top:4191;width:10;height:2" coordorigin="12542,4191" coordsize="10,0" path="m12542,4191l12552,4191e" filled="false" stroked="true" strokeweight=".48pt" strokecolor="#000000">
                <v:path arrowok="t"/>
              </v:shape>
            </v:group>
            <v:group style="position:absolute;left:12542;top:4211;width:10;height:2" coordorigin="12542,4211" coordsize="10,2">
              <v:shape style="position:absolute;left:12542;top:4211;width:10;height:2" coordorigin="12542,4211" coordsize="10,0" path="m12542,4211l12552,4211e" filled="false" stroked="true" strokeweight=".48pt" strokecolor="#000000">
                <v:path arrowok="t"/>
              </v:shape>
            </v:group>
            <v:group style="position:absolute;left:12542;top:4230;width:10;height:2" coordorigin="12542,4230" coordsize="10,2">
              <v:shape style="position:absolute;left:12542;top:4230;width:10;height:2" coordorigin="12542,4230" coordsize="10,0" path="m12542,4230l12552,4230e" filled="false" stroked="true" strokeweight=".48pt" strokecolor="#000000">
                <v:path arrowok="t"/>
              </v:shape>
            </v:group>
            <v:group style="position:absolute;left:12542;top:4249;width:10;height:2" coordorigin="12542,4249" coordsize="10,2">
              <v:shape style="position:absolute;left:12542;top:4249;width:10;height:2" coordorigin="12542,4249" coordsize="10,0" path="m12542,4249l12552,4249e" filled="false" stroked="true" strokeweight=".48pt" strokecolor="#000000">
                <v:path arrowok="t"/>
              </v:shape>
            </v:group>
            <v:group style="position:absolute;left:12542;top:4268;width:10;height:2" coordorigin="12542,4268" coordsize="10,2">
              <v:shape style="position:absolute;left:12542;top:4268;width:10;height:2" coordorigin="12542,4268" coordsize="10,0" path="m12542,4268l12552,4268e" filled="false" stroked="true" strokeweight=".48pt" strokecolor="#000000">
                <v:path arrowok="t"/>
              </v:shape>
            </v:group>
            <v:group style="position:absolute;left:12542;top:4287;width:10;height:2" coordorigin="12542,4287" coordsize="10,2">
              <v:shape style="position:absolute;left:12542;top:4287;width:10;height:2" coordorigin="12542,4287" coordsize="10,0" path="m12542,4287l12552,4287e" filled="false" stroked="true" strokeweight=".48pt" strokecolor="#000000">
                <v:path arrowok="t"/>
              </v:shape>
            </v:group>
            <v:group style="position:absolute;left:12542;top:4307;width:10;height:2" coordorigin="12542,4307" coordsize="10,2">
              <v:shape style="position:absolute;left:12542;top:4307;width:10;height:2" coordorigin="12542,4307" coordsize="10,0" path="m12542,4307l12552,4307e" filled="false" stroked="true" strokeweight=".48pt" strokecolor="#000000">
                <v:path arrowok="t"/>
              </v:shape>
            </v:group>
            <v:group style="position:absolute;left:12542;top:4326;width:10;height:2" coordorigin="12542,4326" coordsize="10,2">
              <v:shape style="position:absolute;left:12542;top:4326;width:10;height:2" coordorigin="12542,4326" coordsize="10,0" path="m12542,4326l12552,4326e" filled="false" stroked="true" strokeweight=".48pt" strokecolor="#000000">
                <v:path arrowok="t"/>
              </v:shape>
            </v:group>
            <v:group style="position:absolute;left:12542;top:4345;width:10;height:2" coordorigin="12542,4345" coordsize="10,2">
              <v:shape style="position:absolute;left:12542;top:4345;width:10;height:2" coordorigin="12542,4345" coordsize="10,0" path="m12542,4345l12552,4345e" filled="false" stroked="true" strokeweight=".48pt" strokecolor="#000000">
                <v:path arrowok="t"/>
              </v:shape>
            </v:group>
            <v:group style="position:absolute;left:12542;top:4364;width:10;height:2" coordorigin="12542,4364" coordsize="10,2">
              <v:shape style="position:absolute;left:12542;top:4364;width:10;height:2" coordorigin="12542,4364" coordsize="10,0" path="m12542,4364l12552,4364e" filled="false" stroked="true" strokeweight=".48pt" strokecolor="#000000">
                <v:path arrowok="t"/>
              </v:shape>
            </v:group>
            <v:group style="position:absolute;left:12542;top:4383;width:10;height:2" coordorigin="12542,4383" coordsize="10,2">
              <v:shape style="position:absolute;left:12542;top:4383;width:10;height:2" coordorigin="12542,4383" coordsize="10,0" path="m12542,4383l12552,4383e" filled="false" stroked="true" strokeweight=".48pt" strokecolor="#000000">
                <v:path arrowok="t"/>
              </v:shape>
            </v:group>
            <v:group style="position:absolute;left:12542;top:4403;width:10;height:2" coordorigin="12542,4403" coordsize="10,2">
              <v:shape style="position:absolute;left:12542;top:4403;width:10;height:2" coordorigin="12542,4403" coordsize="10,0" path="m12542,4403l12552,4403e" filled="false" stroked="true" strokeweight=".48pt" strokecolor="#000000">
                <v:path arrowok="t"/>
              </v:shape>
            </v:group>
            <v:group style="position:absolute;left:12542;top:4422;width:10;height:2" coordorigin="12542,4422" coordsize="10,2">
              <v:shape style="position:absolute;left:12542;top:4422;width:10;height:2" coordorigin="12542,4422" coordsize="10,0" path="m12542,4422l12552,4422e" filled="false" stroked="true" strokeweight=".48pt" strokecolor="#000000">
                <v:path arrowok="t"/>
              </v:shape>
            </v:group>
            <v:group style="position:absolute;left:12542;top:4441;width:10;height:2" coordorigin="12542,4441" coordsize="10,2">
              <v:shape style="position:absolute;left:12542;top:4441;width:10;height:2" coordorigin="12542,4441" coordsize="10,0" path="m12542,4441l12552,4441e" filled="false" stroked="true" strokeweight=".48pt" strokecolor="#000000">
                <v:path arrowok="t"/>
              </v:shape>
            </v:group>
            <v:group style="position:absolute;left:12542;top:4460;width:10;height:2" coordorigin="12542,4460" coordsize="10,2">
              <v:shape style="position:absolute;left:12542;top:4460;width:10;height:2" coordorigin="12542,4460" coordsize="10,0" path="m12542,4460l12552,4460e" filled="false" stroked="true" strokeweight=".48pt" strokecolor="#000000">
                <v:path arrowok="t"/>
              </v:shape>
            </v:group>
            <v:group style="position:absolute;left:12542;top:4479;width:10;height:2" coordorigin="12542,4479" coordsize="10,2">
              <v:shape style="position:absolute;left:12542;top:4479;width:10;height:2" coordorigin="12542,4479" coordsize="10,0" path="m12542,4479l12552,4479e" filled="false" stroked="true" strokeweight=".48pt" strokecolor="#000000">
                <v:path arrowok="t"/>
              </v:shape>
            </v:group>
            <v:group style="position:absolute;left:12542;top:4499;width:10;height:2" coordorigin="12542,4499" coordsize="10,2">
              <v:shape style="position:absolute;left:12542;top:4499;width:10;height:2" coordorigin="12542,4499" coordsize="10,0" path="m12542,4499l12552,4499e" filled="false" stroked="true" strokeweight=".48pt" strokecolor="#000000">
                <v:path arrowok="t"/>
              </v:shape>
            </v:group>
            <v:group style="position:absolute;left:12542;top:4518;width:10;height:2" coordorigin="12542,4518" coordsize="10,2">
              <v:shape style="position:absolute;left:12542;top:4518;width:10;height:2" coordorigin="12542,4518" coordsize="10,0" path="m12542,4518l12552,4518e" filled="false" stroked="true" strokeweight=".48pt" strokecolor="#000000">
                <v:path arrowok="t"/>
              </v:shape>
            </v:group>
            <v:group style="position:absolute;left:12542;top:4537;width:10;height:2" coordorigin="12542,4537" coordsize="10,2">
              <v:shape style="position:absolute;left:12542;top:4537;width:10;height:2" coordorigin="12542,4537" coordsize="10,0" path="m12542,4537l12552,4537e" filled="false" stroked="true" strokeweight=".48pt" strokecolor="#000000">
                <v:path arrowok="t"/>
              </v:shape>
            </v:group>
            <v:group style="position:absolute;left:12542;top:4556;width:10;height:2" coordorigin="12542,4556" coordsize="10,2">
              <v:shape style="position:absolute;left:12542;top:4556;width:10;height:2" coordorigin="12542,4556" coordsize="10,0" path="m12542,4556l12552,4556e" filled="false" stroked="true" strokeweight=".48pt" strokecolor="#000000">
                <v:path arrowok="t"/>
              </v:shape>
            </v:group>
            <v:group style="position:absolute;left:12542;top:4575;width:10;height:2" coordorigin="12542,4575" coordsize="10,2">
              <v:shape style="position:absolute;left:12542;top:4575;width:10;height:2" coordorigin="12542,4575" coordsize="10,0" path="m12542,4575l12552,4575e" filled="false" stroked="true" strokeweight=".48pt" strokecolor="#000000">
                <v:path arrowok="t"/>
              </v:shape>
            </v:group>
            <v:group style="position:absolute;left:12542;top:4595;width:10;height:2" coordorigin="12542,4595" coordsize="10,2">
              <v:shape style="position:absolute;left:12542;top:4595;width:10;height:2" coordorigin="12542,4595" coordsize="10,0" path="m12542,4595l12552,4595e" filled="false" stroked="true" strokeweight=".48pt" strokecolor="#000000">
                <v:path arrowok="t"/>
              </v:shape>
            </v:group>
            <v:group style="position:absolute;left:12542;top:4614;width:10;height:2" coordorigin="12542,4614" coordsize="10,2">
              <v:shape style="position:absolute;left:12542;top:4614;width:10;height:2" coordorigin="12542,4614" coordsize="10,0" path="m12542,4614l12552,4614e" filled="false" stroked="true" strokeweight=".48pt" strokecolor="#000000">
                <v:path arrowok="t"/>
              </v:shape>
            </v:group>
            <v:group style="position:absolute;left:12542;top:4633;width:10;height:2" coordorigin="12542,4633" coordsize="10,2">
              <v:shape style="position:absolute;left:12542;top:4633;width:10;height:2" coordorigin="12542,4633" coordsize="10,0" path="m12542,4633l12552,4633e" filled="false" stroked="true" strokeweight=".48pt" strokecolor="#000000">
                <v:path arrowok="t"/>
              </v:shape>
            </v:group>
            <v:group style="position:absolute;left:12542;top:4652;width:10;height:2" coordorigin="12542,4652" coordsize="10,2">
              <v:shape style="position:absolute;left:12542;top:4652;width:10;height:2" coordorigin="12542,4652" coordsize="10,0" path="m12542,4652l12552,4652e" filled="false" stroked="true" strokeweight=".48pt" strokecolor="#000000">
                <v:path arrowok="t"/>
              </v:shape>
            </v:group>
            <v:group style="position:absolute;left:12542;top:4671;width:10;height:2" coordorigin="12542,4671" coordsize="10,2">
              <v:shape style="position:absolute;left:12542;top:4671;width:10;height:2" coordorigin="12542,4671" coordsize="10,0" path="m12542,4671l12552,4671e" filled="false" stroked="true" strokeweight=".48pt" strokecolor="#000000">
                <v:path arrowok="t"/>
              </v:shape>
            </v:group>
            <v:group style="position:absolute;left:12542;top:4691;width:10;height:2" coordorigin="12542,4691" coordsize="10,2">
              <v:shape style="position:absolute;left:12542;top:4691;width:10;height:2" coordorigin="12542,4691" coordsize="10,0" path="m12542,4691l12552,4691e" filled="false" stroked="true" strokeweight=".48pt" strokecolor="#000000">
                <v:path arrowok="t"/>
              </v:shape>
            </v:group>
            <v:group style="position:absolute;left:12542;top:4710;width:10;height:2" coordorigin="12542,4710" coordsize="10,2">
              <v:shape style="position:absolute;left:12542;top:4710;width:10;height:2" coordorigin="12542,4710" coordsize="10,0" path="m12542,4710l12552,4710e" filled="false" stroked="true" strokeweight=".48pt" strokecolor="#000000">
                <v:path arrowok="t"/>
              </v:shape>
            </v:group>
            <v:group style="position:absolute;left:12542;top:4729;width:10;height:2" coordorigin="12542,4729" coordsize="10,2">
              <v:shape style="position:absolute;left:12542;top:4729;width:10;height:2" coordorigin="12542,4729" coordsize="10,0" path="m12542,4729l12552,4729e" filled="false" stroked="true" strokeweight=".48pt" strokecolor="#000000">
                <v:path arrowok="t"/>
              </v:shape>
            </v:group>
            <v:group style="position:absolute;left:12542;top:4748;width:10;height:2" coordorigin="12542,4748" coordsize="10,2">
              <v:shape style="position:absolute;left:12542;top:4748;width:10;height:2" coordorigin="12542,4748" coordsize="10,0" path="m12542,4748l12552,4748e" filled="false" stroked="true" strokeweight=".48pt" strokecolor="#000000">
                <v:path arrowok="t"/>
              </v:shape>
            </v:group>
            <v:group style="position:absolute;left:12542;top:4767;width:10;height:2" coordorigin="12542,4767" coordsize="10,2">
              <v:shape style="position:absolute;left:12542;top:4767;width:10;height:2" coordorigin="12542,4767" coordsize="10,0" path="m12542,4767l12552,4767e" filled="false" stroked="true" strokeweight=".48pt" strokecolor="#000000">
                <v:path arrowok="t"/>
              </v:shape>
            </v:group>
            <v:group style="position:absolute;left:12542;top:4787;width:10;height:2" coordorigin="12542,4787" coordsize="10,2">
              <v:shape style="position:absolute;left:12542;top:4787;width:10;height:2" coordorigin="12542,4787" coordsize="10,0" path="m12542,4787l12552,4787e" filled="false" stroked="true" strokeweight=".48pt" strokecolor="#000000">
                <v:path arrowok="t"/>
              </v:shape>
            </v:group>
            <v:group style="position:absolute;left:12542;top:4863;width:10;height:2" coordorigin="12542,4863" coordsize="10,2">
              <v:shape style="position:absolute;left:12542;top:4863;width:10;height:2" coordorigin="12542,4863" coordsize="10,0" path="m12542,4863l12552,4863e" filled="false" stroked="true" strokeweight=".48pt" strokecolor="#000000">
                <v:path arrowok="t"/>
              </v:shape>
            </v:group>
            <v:group style="position:absolute;left:12542;top:4883;width:10;height:2" coordorigin="12542,4883" coordsize="10,2">
              <v:shape style="position:absolute;left:12542;top:4883;width:10;height:2" coordorigin="12542,4883" coordsize="10,0" path="m12542,4883l12552,4883e" filled="false" stroked="true" strokeweight=".48pt" strokecolor="#000000">
                <v:path arrowok="t"/>
              </v:shape>
            </v:group>
            <v:group style="position:absolute;left:12542;top:4902;width:10;height:2" coordorigin="12542,4902" coordsize="10,2">
              <v:shape style="position:absolute;left:12542;top:4902;width:10;height:2" coordorigin="12542,4902" coordsize="10,0" path="m12542,4902l12552,4902e" filled="false" stroked="true" strokeweight=".48pt" strokecolor="#000000">
                <v:path arrowok="t"/>
              </v:shape>
            </v:group>
            <v:group style="position:absolute;left:12542;top:4921;width:10;height:2" coordorigin="12542,4921" coordsize="10,2">
              <v:shape style="position:absolute;left:12542;top:4921;width:10;height:2" coordorigin="12542,4921" coordsize="10,0" path="m12542,4921l12552,4921e" filled="false" stroked="true" strokeweight=".48pt" strokecolor="#000000">
                <v:path arrowok="t"/>
              </v:shape>
            </v:group>
            <v:group style="position:absolute;left:12542;top:4940;width:10;height:2" coordorigin="12542,4940" coordsize="10,2">
              <v:shape style="position:absolute;left:12542;top:4940;width:10;height:2" coordorigin="12542,4940" coordsize="10,0" path="m12542,4940l12552,4940e" filled="false" stroked="true" strokeweight=".48pt" strokecolor="#000000">
                <v:path arrowok="t"/>
              </v:shape>
            </v:group>
            <v:group style="position:absolute;left:12542;top:4959;width:10;height:2" coordorigin="12542,4959" coordsize="10,2">
              <v:shape style="position:absolute;left:12542;top:4959;width:10;height:2" coordorigin="12542,4959" coordsize="10,0" path="m12542,4959l12552,4959e" filled="false" stroked="true" strokeweight=".48pt" strokecolor="#000000">
                <v:path arrowok="t"/>
              </v:shape>
            </v:group>
            <v:group style="position:absolute;left:12542;top:4979;width:10;height:2" coordorigin="12542,4979" coordsize="10,2">
              <v:shape style="position:absolute;left:12542;top:4979;width:10;height:2" coordorigin="12542,4979" coordsize="10,0" path="m12542,4979l12552,4979e" filled="false" stroked="true" strokeweight=".48pt" strokecolor="#000000">
                <v:path arrowok="t"/>
              </v:shape>
            </v:group>
            <v:group style="position:absolute;left:12542;top:4998;width:10;height:2" coordorigin="12542,4998" coordsize="10,2">
              <v:shape style="position:absolute;left:12542;top:4998;width:10;height:2" coordorigin="12542,4998" coordsize="10,0" path="m12542,4998l12552,4998e" filled="false" stroked="true" strokeweight=".48pt" strokecolor="#000000">
                <v:path arrowok="t"/>
              </v:shape>
            </v:group>
            <v:group style="position:absolute;left:12542;top:5017;width:10;height:2" coordorigin="12542,5017" coordsize="10,2">
              <v:shape style="position:absolute;left:12542;top:5017;width:10;height:2" coordorigin="12542,5017" coordsize="10,0" path="m12542,5017l12552,5017e" filled="false" stroked="true" strokeweight=".48pt" strokecolor="#000000">
                <v:path arrowok="t"/>
              </v:shape>
            </v:group>
            <v:group style="position:absolute;left:12542;top:5036;width:10;height:2" coordorigin="12542,5036" coordsize="10,2">
              <v:shape style="position:absolute;left:12542;top:5036;width:10;height:2" coordorigin="12542,5036" coordsize="10,0" path="m12542,5036l12552,5036e" filled="false" stroked="true" strokeweight=".48pt" strokecolor="#000000">
                <v:path arrowok="t"/>
              </v:shape>
            </v:group>
            <v:group style="position:absolute;left:12542;top:5055;width:10;height:2" coordorigin="12542,5055" coordsize="10,2">
              <v:shape style="position:absolute;left:12542;top:5055;width:10;height:2" coordorigin="12542,5055" coordsize="10,0" path="m12542,5055l12552,5055e" filled="false" stroked="true" strokeweight=".48pt" strokecolor="#000000">
                <v:path arrowok="t"/>
              </v:shape>
            </v:group>
            <v:group style="position:absolute;left:12542;top:5075;width:10;height:2" coordorigin="12542,5075" coordsize="10,2">
              <v:shape style="position:absolute;left:12542;top:5075;width:10;height:2" coordorigin="12542,5075" coordsize="10,0" path="m12542,5075l12552,5075e" filled="false" stroked="true" strokeweight=".48pt" strokecolor="#000000">
                <v:path arrowok="t"/>
              </v:shape>
            </v:group>
            <v:group style="position:absolute;left:12542;top:5094;width:10;height:2" coordorigin="12542,5094" coordsize="10,2">
              <v:shape style="position:absolute;left:12542;top:5094;width:10;height:2" coordorigin="12542,5094" coordsize="10,0" path="m12542,5094l12552,5094e" filled="false" stroked="true" strokeweight=".48pt" strokecolor="#000000">
                <v:path arrowok="t"/>
              </v:shape>
            </v:group>
            <v:group style="position:absolute;left:12542;top:5113;width:10;height:2" coordorigin="12542,5113" coordsize="10,2">
              <v:shape style="position:absolute;left:12542;top:5113;width:10;height:2" coordorigin="12542,5113" coordsize="10,0" path="m12542,5113l12552,5113e" filled="false" stroked="true" strokeweight=".48pt" strokecolor="#000000">
                <v:path arrowok="t"/>
              </v:shape>
            </v:group>
            <v:group style="position:absolute;left:12542;top:5132;width:10;height:2" coordorigin="12542,5132" coordsize="10,2">
              <v:shape style="position:absolute;left:12542;top:5132;width:10;height:2" coordorigin="12542,5132" coordsize="10,0" path="m12542,5132l12552,5132e" filled="false" stroked="true" strokeweight=".48pt" strokecolor="#000000">
                <v:path arrowok="t"/>
              </v:shape>
            </v:group>
            <v:group style="position:absolute;left:12542;top:5151;width:10;height:2" coordorigin="12542,5151" coordsize="10,2">
              <v:shape style="position:absolute;left:12542;top:5151;width:10;height:2" coordorigin="12542,5151" coordsize="10,0" path="m12542,5151l12552,5151e" filled="false" stroked="true" strokeweight=".48pt" strokecolor="#000000">
                <v:path arrowok="t"/>
              </v:shape>
            </v:group>
            <v:group style="position:absolute;left:12542;top:5171;width:10;height:2" coordorigin="12542,5171" coordsize="10,2">
              <v:shape style="position:absolute;left:12542;top:5171;width:10;height:2" coordorigin="12542,5171" coordsize="10,0" path="m12542,5171l12552,5171e" filled="false" stroked="true" strokeweight=".48pt" strokecolor="#000000">
                <v:path arrowok="t"/>
              </v:shape>
            </v:group>
            <v:group style="position:absolute;left:12542;top:5190;width:10;height:2" coordorigin="12542,5190" coordsize="10,2">
              <v:shape style="position:absolute;left:12542;top:5190;width:10;height:2" coordorigin="12542,5190" coordsize="10,0" path="m12542,5190l12552,5190e" filled="false" stroked="true" strokeweight=".48pt" strokecolor="#000000">
                <v:path arrowok="t"/>
              </v:shape>
            </v:group>
            <v:group style="position:absolute;left:12542;top:5209;width:10;height:2" coordorigin="12542,5209" coordsize="10,2">
              <v:shape style="position:absolute;left:12542;top:5209;width:10;height:2" coordorigin="12542,5209" coordsize="10,0" path="m12542,5209l12552,5209e" filled="false" stroked="true" strokeweight=".48pt" strokecolor="#000000">
                <v:path arrowok="t"/>
              </v:shape>
            </v:group>
            <v:group style="position:absolute;left:12542;top:5228;width:10;height:2" coordorigin="12542,5228" coordsize="10,2">
              <v:shape style="position:absolute;left:12542;top:5228;width:10;height:2" coordorigin="12542,5228" coordsize="10,0" path="m12542,5228l12552,5228e" filled="false" stroked="true" strokeweight=".48pt" strokecolor="#000000">
                <v:path arrowok="t"/>
              </v:shape>
            </v:group>
            <v:group style="position:absolute;left:12542;top:5247;width:10;height:2" coordorigin="12542,5247" coordsize="10,2">
              <v:shape style="position:absolute;left:12542;top:5247;width:10;height:2" coordorigin="12542,5247" coordsize="10,0" path="m12542,5247l12552,5247e" filled="false" stroked="true" strokeweight=".48pt" strokecolor="#000000">
                <v:path arrowok="t"/>
              </v:shape>
            </v:group>
            <v:group style="position:absolute;left:12542;top:5267;width:10;height:2" coordorigin="12542,5267" coordsize="10,2">
              <v:shape style="position:absolute;left:12542;top:5267;width:10;height:2" coordorigin="12542,5267" coordsize="10,0" path="m12542,5267l12552,5267e" filled="false" stroked="true" strokeweight=".48pt" strokecolor="#000000">
                <v:path arrowok="t"/>
              </v:shape>
            </v:group>
            <v:group style="position:absolute;left:12541;top:3980;width:12;height:2" coordorigin="12541,3980" coordsize="12,2">
              <v:shape style="position:absolute;left:12541;top:3980;width:12;height:2" coordorigin="12541,3980" coordsize="12,0" path="m12541,3980l12553,3980e" filled="false" stroked="true" strokeweight=".6pt" strokecolor="#000000">
                <v:path arrowok="t"/>
              </v:shape>
            </v:group>
            <v:group style="position:absolute;left:12541;top:3999;width:12;height:2" coordorigin="12541,3999" coordsize="12,2">
              <v:shape style="position:absolute;left:12541;top:3999;width:12;height:2" coordorigin="12541,3999" coordsize="12,0" path="m12541,3999l12553,3999e" filled="false" stroked="true" strokeweight=".6pt" strokecolor="#000000">
                <v:path arrowok="t"/>
              </v:shape>
            </v:group>
            <v:group style="position:absolute;left:12541;top:4019;width:12;height:2" coordorigin="12541,4019" coordsize="12,2">
              <v:shape style="position:absolute;left:12541;top:4019;width:12;height:2" coordorigin="12541,4019" coordsize="12,0" path="m12541,4019l12553,4019e" filled="false" stroked="true" strokeweight=".6pt" strokecolor="#000000">
                <v:path arrowok="t"/>
              </v:shape>
            </v:group>
            <v:group style="position:absolute;left:12541;top:4038;width:12;height:2" coordorigin="12541,4038" coordsize="12,2">
              <v:shape style="position:absolute;left:12541;top:4038;width:12;height:2" coordorigin="12541,4038" coordsize="12,0" path="m12541,4038l12553,4038e" filled="false" stroked="true" strokeweight=".6pt" strokecolor="#000000">
                <v:path arrowok="t"/>
              </v:shape>
            </v:group>
            <v:group style="position:absolute;left:12541;top:4057;width:12;height:2" coordorigin="12541,4057" coordsize="12,2">
              <v:shape style="position:absolute;left:12541;top:4057;width:12;height:2" coordorigin="12541,4057" coordsize="12,0" path="m12541,4057l12553,4057e" filled="false" stroked="true" strokeweight=".6pt" strokecolor="#000000">
                <v:path arrowok="t"/>
              </v:shape>
            </v:group>
            <v:group style="position:absolute;left:12541;top:4076;width:12;height:2" coordorigin="12541,4076" coordsize="12,2">
              <v:shape style="position:absolute;left:12541;top:4076;width:12;height:2" coordorigin="12541,4076" coordsize="12,0" path="m12541,4076l12553,4076e" filled="false" stroked="true" strokeweight=".6pt" strokecolor="#000000">
                <v:path arrowok="t"/>
              </v:shape>
            </v:group>
            <v:group style="position:absolute;left:12541;top:4095;width:12;height:2" coordorigin="12541,4095" coordsize="12,2">
              <v:shape style="position:absolute;left:12541;top:4095;width:12;height:2" coordorigin="12541,4095" coordsize="12,0" path="m12541,4095l12553,4095e" filled="false" stroked="true" strokeweight=".6pt" strokecolor="#000000">
                <v:path arrowok="t"/>
              </v:shape>
            </v:group>
            <v:group style="position:absolute;left:12541;top:4115;width:12;height:2" coordorigin="12541,4115" coordsize="12,2">
              <v:shape style="position:absolute;left:12541;top:4115;width:12;height:2" coordorigin="12541,4115" coordsize="12,0" path="m12541,4115l12553,4115e" filled="false" stroked="true" strokeweight=".6pt" strokecolor="#000000">
                <v:path arrowok="t"/>
              </v:shape>
            </v:group>
            <v:group style="position:absolute;left:12541;top:4134;width:12;height:2" coordorigin="12541,4134" coordsize="12,2">
              <v:shape style="position:absolute;left:12541;top:4134;width:12;height:2" coordorigin="12541,4134" coordsize="12,0" path="m12541,4134l12553,4134e" filled="false" stroked="true" strokeweight=".6pt" strokecolor="#000000">
                <v:path arrowok="t"/>
              </v:shape>
            </v:group>
            <v:group style="position:absolute;left:12541;top:4153;width:12;height:2" coordorigin="12541,4153" coordsize="12,2">
              <v:shape style="position:absolute;left:12541;top:4153;width:12;height:2" coordorigin="12541,4153" coordsize="12,0" path="m12541,4153l12553,4153e" filled="false" stroked="true" strokeweight=".6pt" strokecolor="#000000">
                <v:path arrowok="t"/>
              </v:shape>
            </v:group>
            <v:group style="position:absolute;left:12541;top:4172;width:12;height:2" coordorigin="12541,4172" coordsize="12,2">
              <v:shape style="position:absolute;left:12541;top:4172;width:12;height:2" coordorigin="12541,4172" coordsize="12,0" path="m12541,4172l12553,4172e" filled="false" stroked="true" strokeweight=".6pt" strokecolor="#000000">
                <v:path arrowok="t"/>
              </v:shape>
            </v:group>
            <v:group style="position:absolute;left:12541;top:4191;width:12;height:2" coordorigin="12541,4191" coordsize="12,2">
              <v:shape style="position:absolute;left:12541;top:4191;width:12;height:2" coordorigin="12541,4191" coordsize="12,0" path="m12541,4191l12553,4191e" filled="false" stroked="true" strokeweight=".6pt" strokecolor="#000000">
                <v:path arrowok="t"/>
              </v:shape>
            </v:group>
            <v:group style="position:absolute;left:12541;top:4211;width:12;height:2" coordorigin="12541,4211" coordsize="12,2">
              <v:shape style="position:absolute;left:12541;top:4211;width:12;height:2" coordorigin="12541,4211" coordsize="12,0" path="m12541,4211l12553,4211e" filled="false" stroked="true" strokeweight=".6pt" strokecolor="#000000">
                <v:path arrowok="t"/>
              </v:shape>
            </v:group>
            <v:group style="position:absolute;left:12541;top:4230;width:12;height:2" coordorigin="12541,4230" coordsize="12,2">
              <v:shape style="position:absolute;left:12541;top:4230;width:12;height:2" coordorigin="12541,4230" coordsize="12,0" path="m12541,4230l12553,4230e" filled="false" stroked="true" strokeweight=".6pt" strokecolor="#000000">
                <v:path arrowok="t"/>
              </v:shape>
            </v:group>
            <v:group style="position:absolute;left:12541;top:4249;width:12;height:2" coordorigin="12541,4249" coordsize="12,2">
              <v:shape style="position:absolute;left:12541;top:4249;width:12;height:2" coordorigin="12541,4249" coordsize="12,0" path="m12541,4249l12553,4249e" filled="false" stroked="true" strokeweight=".6pt" strokecolor="#000000">
                <v:path arrowok="t"/>
              </v:shape>
            </v:group>
            <v:group style="position:absolute;left:12541;top:4268;width:12;height:2" coordorigin="12541,4268" coordsize="12,2">
              <v:shape style="position:absolute;left:12541;top:4268;width:12;height:2" coordorigin="12541,4268" coordsize="12,0" path="m12541,4268l12553,4268e" filled="false" stroked="true" strokeweight=".6pt" strokecolor="#000000">
                <v:path arrowok="t"/>
              </v:shape>
            </v:group>
            <v:group style="position:absolute;left:12541;top:4287;width:12;height:2" coordorigin="12541,4287" coordsize="12,2">
              <v:shape style="position:absolute;left:12541;top:4287;width:12;height:2" coordorigin="12541,4287" coordsize="12,0" path="m12541,4287l12553,4287e" filled="false" stroked="true" strokeweight=".6pt" strokecolor="#000000">
                <v:path arrowok="t"/>
              </v:shape>
            </v:group>
            <v:group style="position:absolute;left:12541;top:4307;width:12;height:2" coordorigin="12541,4307" coordsize="12,2">
              <v:shape style="position:absolute;left:12541;top:4307;width:12;height:2" coordorigin="12541,4307" coordsize="12,0" path="m12541,4307l12553,4307e" filled="false" stroked="true" strokeweight=".6pt" strokecolor="#000000">
                <v:path arrowok="t"/>
              </v:shape>
            </v:group>
            <v:group style="position:absolute;left:12541;top:4326;width:12;height:2" coordorigin="12541,4326" coordsize="12,2">
              <v:shape style="position:absolute;left:12541;top:4326;width:12;height:2" coordorigin="12541,4326" coordsize="12,0" path="m12541,4326l12553,4326e" filled="false" stroked="true" strokeweight=".6pt" strokecolor="#000000">
                <v:path arrowok="t"/>
              </v:shape>
            </v:group>
            <v:group style="position:absolute;left:12541;top:4345;width:12;height:2" coordorigin="12541,4345" coordsize="12,2">
              <v:shape style="position:absolute;left:12541;top:4345;width:12;height:2" coordorigin="12541,4345" coordsize="12,0" path="m12541,4345l12553,4345e" filled="false" stroked="true" strokeweight=".6pt" strokecolor="#000000">
                <v:path arrowok="t"/>
              </v:shape>
            </v:group>
            <v:group style="position:absolute;left:12541;top:4364;width:12;height:2" coordorigin="12541,4364" coordsize="12,2">
              <v:shape style="position:absolute;left:12541;top:4364;width:12;height:2" coordorigin="12541,4364" coordsize="12,0" path="m12541,4364l12553,4364e" filled="false" stroked="true" strokeweight=".6pt" strokecolor="#000000">
                <v:path arrowok="t"/>
              </v:shape>
            </v:group>
            <v:group style="position:absolute;left:12541;top:4383;width:12;height:2" coordorigin="12541,4383" coordsize="12,2">
              <v:shape style="position:absolute;left:12541;top:4383;width:12;height:2" coordorigin="12541,4383" coordsize="12,0" path="m12541,4383l12553,4383e" filled="false" stroked="true" strokeweight=".6pt" strokecolor="#000000">
                <v:path arrowok="t"/>
              </v:shape>
            </v:group>
            <v:group style="position:absolute;left:12541;top:4403;width:12;height:2" coordorigin="12541,4403" coordsize="12,2">
              <v:shape style="position:absolute;left:12541;top:4403;width:12;height:2" coordorigin="12541,4403" coordsize="12,0" path="m12541,4403l12553,4403e" filled="false" stroked="true" strokeweight=".6pt" strokecolor="#000000">
                <v:path arrowok="t"/>
              </v:shape>
            </v:group>
            <v:group style="position:absolute;left:12541;top:4422;width:12;height:2" coordorigin="12541,4422" coordsize="12,2">
              <v:shape style="position:absolute;left:12541;top:4422;width:12;height:2" coordorigin="12541,4422" coordsize="12,0" path="m12541,4422l12553,4422e" filled="false" stroked="true" strokeweight=".6pt" strokecolor="#000000">
                <v:path arrowok="t"/>
              </v:shape>
            </v:group>
            <v:group style="position:absolute;left:12541;top:4441;width:12;height:2" coordorigin="12541,4441" coordsize="12,2">
              <v:shape style="position:absolute;left:12541;top:4441;width:12;height:2" coordorigin="12541,4441" coordsize="12,0" path="m12541,4441l12553,4441e" filled="false" stroked="true" strokeweight=".6pt" strokecolor="#000000">
                <v:path arrowok="t"/>
              </v:shape>
            </v:group>
            <v:group style="position:absolute;left:12541;top:4460;width:12;height:2" coordorigin="12541,4460" coordsize="12,2">
              <v:shape style="position:absolute;left:12541;top:4460;width:12;height:2" coordorigin="12541,4460" coordsize="12,0" path="m12541,4460l12553,4460e" filled="false" stroked="true" strokeweight=".6pt" strokecolor="#000000">
                <v:path arrowok="t"/>
              </v:shape>
            </v:group>
            <v:group style="position:absolute;left:12541;top:4479;width:12;height:2" coordorigin="12541,4479" coordsize="12,2">
              <v:shape style="position:absolute;left:12541;top:4479;width:12;height:2" coordorigin="12541,4479" coordsize="12,0" path="m12541,4479l12553,4479e" filled="false" stroked="true" strokeweight=".6pt" strokecolor="#000000">
                <v:path arrowok="t"/>
              </v:shape>
            </v:group>
            <v:group style="position:absolute;left:12541;top:4499;width:12;height:2" coordorigin="12541,4499" coordsize="12,2">
              <v:shape style="position:absolute;left:12541;top:4499;width:12;height:2" coordorigin="12541,4499" coordsize="12,0" path="m12541,4499l12553,4499e" filled="false" stroked="true" strokeweight=".6pt" strokecolor="#000000">
                <v:path arrowok="t"/>
              </v:shape>
            </v:group>
            <v:group style="position:absolute;left:12541;top:4518;width:12;height:2" coordorigin="12541,4518" coordsize="12,2">
              <v:shape style="position:absolute;left:12541;top:4518;width:12;height:2" coordorigin="12541,4518" coordsize="12,0" path="m12541,4518l12553,4518e" filled="false" stroked="true" strokeweight=".6pt" strokecolor="#000000">
                <v:path arrowok="t"/>
              </v:shape>
            </v:group>
            <v:group style="position:absolute;left:12541;top:4537;width:12;height:2" coordorigin="12541,4537" coordsize="12,2">
              <v:shape style="position:absolute;left:12541;top:4537;width:12;height:2" coordorigin="12541,4537" coordsize="12,0" path="m12541,4537l12553,4537e" filled="false" stroked="true" strokeweight=".6pt" strokecolor="#000000">
                <v:path arrowok="t"/>
              </v:shape>
            </v:group>
            <v:group style="position:absolute;left:12541;top:4556;width:12;height:2" coordorigin="12541,4556" coordsize="12,2">
              <v:shape style="position:absolute;left:12541;top:4556;width:12;height:2" coordorigin="12541,4556" coordsize="12,0" path="m12541,4556l12553,4556e" filled="false" stroked="true" strokeweight=".6pt" strokecolor="#000000">
                <v:path arrowok="t"/>
              </v:shape>
            </v:group>
            <v:group style="position:absolute;left:12541;top:4575;width:12;height:2" coordorigin="12541,4575" coordsize="12,2">
              <v:shape style="position:absolute;left:12541;top:4575;width:12;height:2" coordorigin="12541,4575" coordsize="12,0" path="m12541,4575l12553,4575e" filled="false" stroked="true" strokeweight=".6pt" strokecolor="#000000">
                <v:path arrowok="t"/>
              </v:shape>
            </v:group>
            <v:group style="position:absolute;left:12541;top:4595;width:12;height:2" coordorigin="12541,4595" coordsize="12,2">
              <v:shape style="position:absolute;left:12541;top:4595;width:12;height:2" coordorigin="12541,4595" coordsize="12,0" path="m12541,4595l12553,4595e" filled="false" stroked="true" strokeweight=".6pt" strokecolor="#000000">
                <v:path arrowok="t"/>
              </v:shape>
            </v:group>
            <v:group style="position:absolute;left:12541;top:4614;width:12;height:2" coordorigin="12541,4614" coordsize="12,2">
              <v:shape style="position:absolute;left:12541;top:4614;width:12;height:2" coordorigin="12541,4614" coordsize="12,0" path="m12541,4614l12553,4614e" filled="false" stroked="true" strokeweight=".6pt" strokecolor="#000000">
                <v:path arrowok="t"/>
              </v:shape>
            </v:group>
            <v:group style="position:absolute;left:12541;top:4633;width:12;height:2" coordorigin="12541,4633" coordsize="12,2">
              <v:shape style="position:absolute;left:12541;top:4633;width:12;height:2" coordorigin="12541,4633" coordsize="12,0" path="m12541,4633l12553,4633e" filled="false" stroked="true" strokeweight=".6pt" strokecolor="#000000">
                <v:path arrowok="t"/>
              </v:shape>
            </v:group>
            <v:group style="position:absolute;left:12541;top:4652;width:12;height:2" coordorigin="12541,4652" coordsize="12,2">
              <v:shape style="position:absolute;left:12541;top:4652;width:12;height:2" coordorigin="12541,4652" coordsize="12,0" path="m12541,4652l12553,4652e" filled="false" stroked="true" strokeweight=".6pt" strokecolor="#000000">
                <v:path arrowok="t"/>
              </v:shape>
            </v:group>
            <v:group style="position:absolute;left:12541;top:4671;width:12;height:2" coordorigin="12541,4671" coordsize="12,2">
              <v:shape style="position:absolute;left:12541;top:4671;width:12;height:2" coordorigin="12541,4671" coordsize="12,0" path="m12541,4671l12553,4671e" filled="false" stroked="true" strokeweight=".6pt" strokecolor="#000000">
                <v:path arrowok="t"/>
              </v:shape>
            </v:group>
            <v:group style="position:absolute;left:12541;top:4691;width:12;height:2" coordorigin="12541,4691" coordsize="12,2">
              <v:shape style="position:absolute;left:12541;top:4691;width:12;height:2" coordorigin="12541,4691" coordsize="12,0" path="m12541,4691l12553,4691e" filled="false" stroked="true" strokeweight=".6pt" strokecolor="#000000">
                <v:path arrowok="t"/>
              </v:shape>
            </v:group>
            <v:group style="position:absolute;left:12541;top:4710;width:12;height:2" coordorigin="12541,4710" coordsize="12,2">
              <v:shape style="position:absolute;left:12541;top:4710;width:12;height:2" coordorigin="12541,4710" coordsize="12,0" path="m12541,4710l12553,4710e" filled="false" stroked="true" strokeweight=".6pt" strokecolor="#000000">
                <v:path arrowok="t"/>
              </v:shape>
            </v:group>
            <v:group style="position:absolute;left:12541;top:4729;width:12;height:2" coordorigin="12541,4729" coordsize="12,2">
              <v:shape style="position:absolute;left:12541;top:4729;width:12;height:2" coordorigin="12541,4729" coordsize="12,0" path="m12541,4729l12553,4729e" filled="false" stroked="true" strokeweight=".6pt" strokecolor="#000000">
                <v:path arrowok="t"/>
              </v:shape>
            </v:group>
            <v:group style="position:absolute;left:12541;top:4748;width:12;height:2" coordorigin="12541,4748" coordsize="12,2">
              <v:shape style="position:absolute;left:12541;top:4748;width:12;height:2" coordorigin="12541,4748" coordsize="12,0" path="m12541,4748l12553,4748e" filled="false" stroked="true" strokeweight=".6pt" strokecolor="#000000">
                <v:path arrowok="t"/>
              </v:shape>
            </v:group>
            <v:group style="position:absolute;left:12541;top:4767;width:12;height:2" coordorigin="12541,4767" coordsize="12,2">
              <v:shape style="position:absolute;left:12541;top:4767;width:12;height:2" coordorigin="12541,4767" coordsize="12,0" path="m12541,4767l12553,4767e" filled="false" stroked="true" strokeweight=".6pt" strokecolor="#000000">
                <v:path arrowok="t"/>
              </v:shape>
            </v:group>
            <v:group style="position:absolute;left:12541;top:4787;width:12;height:2" coordorigin="12541,4787" coordsize="12,2">
              <v:shape style="position:absolute;left:12541;top:4787;width:12;height:2" coordorigin="12541,4787" coordsize="12,0" path="m12541,4787l12553,4787e" filled="false" stroked="true" strokeweight=".6pt" strokecolor="#000000">
                <v:path arrowok="t"/>
              </v:shape>
            </v:group>
            <v:group style="position:absolute;left:12541;top:4806;width:12;height:2" coordorigin="12541,4806" coordsize="12,2">
              <v:shape style="position:absolute;left:12541;top:4806;width:12;height:2" coordorigin="12541,4806" coordsize="12,0" path="m12541,4806l12553,4806e" filled="false" stroked="true" strokeweight=".6pt" strokecolor="#000000">
                <v:path arrowok="t"/>
              </v:shape>
            </v:group>
            <v:group style="position:absolute;left:12541;top:4825;width:12;height:2" coordorigin="12541,4825" coordsize="12,2">
              <v:shape style="position:absolute;left:12541;top:4825;width:12;height:2" coordorigin="12541,4825" coordsize="12,0" path="m12541,4825l12553,4825e" filled="false" stroked="true" strokeweight=".6pt" strokecolor="#000000">
                <v:path arrowok="t"/>
              </v:shape>
            </v:group>
            <v:group style="position:absolute;left:12541;top:4844;width:12;height:2" coordorigin="12541,4844" coordsize="12,2">
              <v:shape style="position:absolute;left:12541;top:4844;width:12;height:2" coordorigin="12541,4844" coordsize="12,0" path="m12541,4844l12553,4844e" filled="false" stroked="true" strokeweight=".6pt" strokecolor="#000000">
                <v:path arrowok="t"/>
              </v:shape>
            </v:group>
            <v:group style="position:absolute;left:12541;top:4863;width:12;height:2" coordorigin="12541,4863" coordsize="12,2">
              <v:shape style="position:absolute;left:12541;top:4863;width:12;height:2" coordorigin="12541,4863" coordsize="12,0" path="m12541,4863l12553,4863e" filled="false" stroked="true" strokeweight=".6pt" strokecolor="#000000">
                <v:path arrowok="t"/>
              </v:shape>
            </v:group>
            <v:group style="position:absolute;left:12541;top:4883;width:12;height:2" coordorigin="12541,4883" coordsize="12,2">
              <v:shape style="position:absolute;left:12541;top:4883;width:12;height:2" coordorigin="12541,4883" coordsize="12,0" path="m12541,4883l12553,4883e" filled="false" stroked="true" strokeweight=".6pt" strokecolor="#000000">
                <v:path arrowok="t"/>
              </v:shape>
            </v:group>
            <v:group style="position:absolute;left:12541;top:4902;width:12;height:2" coordorigin="12541,4902" coordsize="12,2">
              <v:shape style="position:absolute;left:12541;top:4902;width:12;height:2" coordorigin="12541,4902" coordsize="12,0" path="m12541,4902l12553,4902e" filled="false" stroked="true" strokeweight=".6pt" strokecolor="#000000">
                <v:path arrowok="t"/>
              </v:shape>
            </v:group>
            <v:group style="position:absolute;left:12541;top:4921;width:12;height:2" coordorigin="12541,4921" coordsize="12,2">
              <v:shape style="position:absolute;left:12541;top:4921;width:12;height:2" coordorigin="12541,4921" coordsize="12,0" path="m12541,4921l12553,4921e" filled="false" stroked="true" strokeweight=".6pt" strokecolor="#000000">
                <v:path arrowok="t"/>
              </v:shape>
            </v:group>
            <v:group style="position:absolute;left:12541;top:4940;width:12;height:2" coordorigin="12541,4940" coordsize="12,2">
              <v:shape style="position:absolute;left:12541;top:4940;width:12;height:2" coordorigin="12541,4940" coordsize="12,0" path="m12541,4940l12553,4940e" filled="false" stroked="true" strokeweight=".6pt" strokecolor="#000000">
                <v:path arrowok="t"/>
              </v:shape>
            </v:group>
            <v:group style="position:absolute;left:12541;top:4959;width:12;height:2" coordorigin="12541,4959" coordsize="12,2">
              <v:shape style="position:absolute;left:12541;top:4959;width:12;height:2" coordorigin="12541,4959" coordsize="12,0" path="m12541,4959l12553,4959e" filled="false" stroked="true" strokeweight=".6pt" strokecolor="#000000">
                <v:path arrowok="t"/>
              </v:shape>
            </v:group>
            <v:group style="position:absolute;left:12541;top:4979;width:12;height:2" coordorigin="12541,4979" coordsize="12,2">
              <v:shape style="position:absolute;left:12541;top:4979;width:12;height:2" coordorigin="12541,4979" coordsize="12,0" path="m12541,4979l12553,4979e" filled="false" stroked="true" strokeweight=".6pt" strokecolor="#000000">
                <v:path arrowok="t"/>
              </v:shape>
            </v:group>
            <v:group style="position:absolute;left:12541;top:4998;width:12;height:2" coordorigin="12541,4998" coordsize="12,2">
              <v:shape style="position:absolute;left:12541;top:4998;width:12;height:2" coordorigin="12541,4998" coordsize="12,0" path="m12541,4998l12553,4998e" filled="false" stroked="true" strokeweight=".6pt" strokecolor="#000000">
                <v:path arrowok="t"/>
              </v:shape>
            </v:group>
            <v:group style="position:absolute;left:12541;top:5017;width:12;height:2" coordorigin="12541,5017" coordsize="12,2">
              <v:shape style="position:absolute;left:12541;top:5017;width:12;height:2" coordorigin="12541,5017" coordsize="12,0" path="m12541,5017l12553,5017e" filled="false" stroked="true" strokeweight=".6pt" strokecolor="#000000">
                <v:path arrowok="t"/>
              </v:shape>
            </v:group>
            <v:group style="position:absolute;left:12541;top:5036;width:12;height:2" coordorigin="12541,5036" coordsize="12,2">
              <v:shape style="position:absolute;left:12541;top:5036;width:12;height:2" coordorigin="12541,5036" coordsize="12,0" path="m12541,5036l12553,5036e" filled="false" stroked="true" strokeweight=".6pt" strokecolor="#000000">
                <v:path arrowok="t"/>
              </v:shape>
            </v:group>
            <v:group style="position:absolute;left:12541;top:5055;width:12;height:2" coordorigin="12541,5055" coordsize="12,2">
              <v:shape style="position:absolute;left:12541;top:5055;width:12;height:2" coordorigin="12541,5055" coordsize="12,0" path="m12541,5055l12553,5055e" filled="false" stroked="true" strokeweight=".6pt" strokecolor="#000000">
                <v:path arrowok="t"/>
              </v:shape>
            </v:group>
            <v:group style="position:absolute;left:12541;top:5075;width:12;height:2" coordorigin="12541,5075" coordsize="12,2">
              <v:shape style="position:absolute;left:12541;top:5075;width:12;height:2" coordorigin="12541,5075" coordsize="12,0" path="m12541,5075l12553,5075e" filled="false" stroked="true" strokeweight=".6pt" strokecolor="#000000">
                <v:path arrowok="t"/>
              </v:shape>
            </v:group>
            <v:group style="position:absolute;left:12541;top:5094;width:12;height:2" coordorigin="12541,5094" coordsize="12,2">
              <v:shape style="position:absolute;left:12541;top:5094;width:12;height:2" coordorigin="12541,5094" coordsize="12,0" path="m12541,5094l12553,5094e" filled="false" stroked="true" strokeweight=".6pt" strokecolor="#000000">
                <v:path arrowok="t"/>
              </v:shape>
            </v:group>
            <v:group style="position:absolute;left:12541;top:5113;width:12;height:2" coordorigin="12541,5113" coordsize="12,2">
              <v:shape style="position:absolute;left:12541;top:5113;width:12;height:2" coordorigin="12541,5113" coordsize="12,0" path="m12541,5113l12553,5113e" filled="false" stroked="true" strokeweight=".6pt" strokecolor="#000000">
                <v:path arrowok="t"/>
              </v:shape>
            </v:group>
            <v:group style="position:absolute;left:12541;top:5132;width:12;height:2" coordorigin="12541,5132" coordsize="12,2">
              <v:shape style="position:absolute;left:12541;top:5132;width:12;height:2" coordorigin="12541,5132" coordsize="12,0" path="m12541,5132l12553,5132e" filled="false" stroked="true" strokeweight=".6pt" strokecolor="#000000">
                <v:path arrowok="t"/>
              </v:shape>
            </v:group>
            <v:group style="position:absolute;left:12541;top:5151;width:12;height:2" coordorigin="12541,5151" coordsize="12,2">
              <v:shape style="position:absolute;left:12541;top:5151;width:12;height:2" coordorigin="12541,5151" coordsize="12,0" path="m12541,5151l12553,5151e" filled="false" stroked="true" strokeweight=".6pt" strokecolor="#000000">
                <v:path arrowok="t"/>
              </v:shape>
            </v:group>
            <v:group style="position:absolute;left:12541;top:5171;width:12;height:2" coordorigin="12541,5171" coordsize="12,2">
              <v:shape style="position:absolute;left:12541;top:5171;width:12;height:2" coordorigin="12541,5171" coordsize="12,0" path="m12541,5171l12553,5171e" filled="false" stroked="true" strokeweight=".6pt" strokecolor="#000000">
                <v:path arrowok="t"/>
              </v:shape>
            </v:group>
            <v:group style="position:absolute;left:12541;top:5190;width:12;height:2" coordorigin="12541,5190" coordsize="12,2">
              <v:shape style="position:absolute;left:12541;top:5190;width:12;height:2" coordorigin="12541,5190" coordsize="12,0" path="m12541,5190l12553,5190e" filled="false" stroked="true" strokeweight=".6pt" strokecolor="#000000">
                <v:path arrowok="t"/>
              </v:shape>
            </v:group>
            <v:group style="position:absolute;left:12541;top:5209;width:12;height:2" coordorigin="12541,5209" coordsize="12,2">
              <v:shape style="position:absolute;left:12541;top:5209;width:12;height:2" coordorigin="12541,5209" coordsize="12,0" path="m12541,5209l12553,5209e" filled="false" stroked="true" strokeweight=".6pt" strokecolor="#000000">
                <v:path arrowok="t"/>
              </v:shape>
            </v:group>
            <v:group style="position:absolute;left:12541;top:5228;width:12;height:2" coordorigin="12541,5228" coordsize="12,2">
              <v:shape style="position:absolute;left:12541;top:5228;width:12;height:2" coordorigin="12541,5228" coordsize="12,0" path="m12541,5228l12553,5228e" filled="false" stroked="true" strokeweight=".6pt" strokecolor="#000000">
                <v:path arrowok="t"/>
              </v:shape>
            </v:group>
            <v:group style="position:absolute;left:12541;top:5247;width:12;height:2" coordorigin="12541,5247" coordsize="12,2">
              <v:shape style="position:absolute;left:12541;top:5247;width:12;height:2" coordorigin="12541,5247" coordsize="12,0" path="m12541,5247l12553,5247e" filled="false" stroked="true" strokeweight=".6pt" strokecolor="#000000">
                <v:path arrowok="t"/>
              </v:shape>
            </v:group>
            <v:group style="position:absolute;left:12541;top:5267;width:12;height:2" coordorigin="12541,5267" coordsize="12,2">
              <v:shape style="position:absolute;left:12541;top:5267;width:12;height:2" coordorigin="12541,5267" coordsize="12,0" path="m12541,5267l12553,5267e" filled="false" stroked="true" strokeweight=".6pt" strokecolor="#000000">
                <v:path arrowok="t"/>
              </v:shape>
            </v:group>
            <v:group style="position:absolute;left:12542;top:5283;width:10;height:2" coordorigin="12542,5283" coordsize="10,2">
              <v:shape style="position:absolute;left:12542;top:5283;width:10;height:2" coordorigin="12542,5283" coordsize="10,0" path="m12542,5283l12552,5283e" filled="false" stroked="true" strokeweight=".48pt" strokecolor="#000000">
                <v:path arrowok="t"/>
              </v:shape>
            </v:group>
            <v:group style="position:absolute;left:12542;top:5303;width:10;height:2" coordorigin="12542,5303" coordsize="10,2">
              <v:shape style="position:absolute;left:12542;top:5303;width:10;height:2" coordorigin="12542,5303" coordsize="10,0" path="m12542,5303l12552,5303e" filled="false" stroked="true" strokeweight=".48pt" strokecolor="#000000">
                <v:path arrowok="t"/>
              </v:shape>
            </v:group>
            <v:group style="position:absolute;left:12542;top:5322;width:10;height:2" coordorigin="12542,5322" coordsize="10,2">
              <v:shape style="position:absolute;left:12542;top:5322;width:10;height:2" coordorigin="12542,5322" coordsize="10,0" path="m12542,5322l12552,5322e" filled="false" stroked="true" strokeweight=".48pt" strokecolor="#000000">
                <v:path arrowok="t"/>
              </v:shape>
            </v:group>
            <v:group style="position:absolute;left:12542;top:5341;width:10;height:2" coordorigin="12542,5341" coordsize="10,2">
              <v:shape style="position:absolute;left:12542;top:5341;width:10;height:2" coordorigin="12542,5341" coordsize="10,0" path="m12542,5341l12552,5341e" filled="false" stroked="true" strokeweight=".48pt" strokecolor="#000000">
                <v:path arrowok="t"/>
              </v:shape>
            </v:group>
            <v:group style="position:absolute;left:12542;top:5360;width:10;height:2" coordorigin="12542,5360" coordsize="10,2">
              <v:shape style="position:absolute;left:12542;top:5360;width:10;height:2" coordorigin="12542,5360" coordsize="10,0" path="m12542,5360l12552,5360e" filled="false" stroked="true" strokeweight=".48pt" strokecolor="#000000">
                <v:path arrowok="t"/>
              </v:shape>
            </v:group>
            <v:group style="position:absolute;left:12542;top:5379;width:10;height:2" coordorigin="12542,5379" coordsize="10,2">
              <v:shape style="position:absolute;left:12542;top:5379;width:10;height:2" coordorigin="12542,5379" coordsize="10,0" path="m12542,5379l12552,5379e" filled="false" stroked="true" strokeweight=".48pt" strokecolor="#000000">
                <v:path arrowok="t"/>
              </v:shape>
            </v:group>
            <v:group style="position:absolute;left:12542;top:5399;width:10;height:2" coordorigin="12542,5399" coordsize="10,2">
              <v:shape style="position:absolute;left:12542;top:5399;width:10;height:2" coordorigin="12542,5399" coordsize="10,0" path="m12542,5399l12552,5399e" filled="false" stroked="true" strokeweight=".48pt" strokecolor="#000000">
                <v:path arrowok="t"/>
              </v:shape>
            </v:group>
            <v:group style="position:absolute;left:12542;top:5418;width:10;height:2" coordorigin="12542,5418" coordsize="10,2">
              <v:shape style="position:absolute;left:12542;top:5418;width:10;height:2" coordorigin="12542,5418" coordsize="10,0" path="m12542,5418l12552,5418e" filled="false" stroked="true" strokeweight=".48pt" strokecolor="#000000">
                <v:path arrowok="t"/>
              </v:shape>
            </v:group>
            <v:group style="position:absolute;left:12542;top:5437;width:10;height:2" coordorigin="12542,5437" coordsize="10,2">
              <v:shape style="position:absolute;left:12542;top:5437;width:10;height:2" coordorigin="12542,5437" coordsize="10,0" path="m12542,5437l12552,5437e" filled="false" stroked="true" strokeweight=".48pt" strokecolor="#000000">
                <v:path arrowok="t"/>
              </v:shape>
            </v:group>
            <v:group style="position:absolute;left:12542;top:5456;width:10;height:2" coordorigin="12542,5456" coordsize="10,2">
              <v:shape style="position:absolute;left:12542;top:5456;width:10;height:2" coordorigin="12542,5456" coordsize="10,0" path="m12542,5456l12552,5456e" filled="false" stroked="true" strokeweight=".48pt" strokecolor="#000000">
                <v:path arrowok="t"/>
              </v:shape>
            </v:group>
            <v:group style="position:absolute;left:12542;top:5475;width:10;height:2" coordorigin="12542,5475" coordsize="10,2">
              <v:shape style="position:absolute;left:12542;top:5475;width:10;height:2" coordorigin="12542,5475" coordsize="10,0" path="m12542,5475l12552,5475e" filled="false" stroked="true" strokeweight=".48pt" strokecolor="#000000">
                <v:path arrowok="t"/>
              </v:shape>
            </v:group>
            <v:group style="position:absolute;left:12542;top:5495;width:10;height:2" coordorigin="12542,5495" coordsize="10,2">
              <v:shape style="position:absolute;left:12542;top:5495;width:10;height:2" coordorigin="12542,5495" coordsize="10,0" path="m12542,5495l12552,5495e" filled="false" stroked="true" strokeweight=".48pt" strokecolor="#000000">
                <v:path arrowok="t"/>
              </v:shape>
            </v:group>
            <v:group style="position:absolute;left:12542;top:5514;width:10;height:2" coordorigin="12542,5514" coordsize="10,2">
              <v:shape style="position:absolute;left:12542;top:5514;width:10;height:2" coordorigin="12542,5514" coordsize="10,0" path="m12542,5514l12552,5514e" filled="false" stroked="true" strokeweight=".48pt" strokecolor="#000000">
                <v:path arrowok="t"/>
              </v:shape>
            </v:group>
            <v:group style="position:absolute;left:12542;top:5533;width:10;height:2" coordorigin="12542,5533" coordsize="10,2">
              <v:shape style="position:absolute;left:12542;top:5533;width:10;height:2" coordorigin="12542,5533" coordsize="10,0" path="m12542,5533l12552,5533e" filled="false" stroked="true" strokeweight=".48pt" strokecolor="#000000">
                <v:path arrowok="t"/>
              </v:shape>
            </v:group>
            <v:group style="position:absolute;left:12542;top:5552;width:10;height:2" coordorigin="12542,5552" coordsize="10,2">
              <v:shape style="position:absolute;left:12542;top:5552;width:10;height:2" coordorigin="12542,5552" coordsize="10,0" path="m12542,5552l12552,5552e" filled="false" stroked="true" strokeweight=".48pt" strokecolor="#000000">
                <v:path arrowok="t"/>
              </v:shape>
            </v:group>
            <v:group style="position:absolute;left:12542;top:5571;width:10;height:2" coordorigin="12542,5571" coordsize="10,2">
              <v:shape style="position:absolute;left:12542;top:5571;width:10;height:2" coordorigin="12542,5571" coordsize="10,0" path="m12542,5571l12552,5571e" filled="false" stroked="true" strokeweight=".48pt" strokecolor="#000000">
                <v:path arrowok="t"/>
              </v:shape>
            </v:group>
            <v:group style="position:absolute;left:12542;top:5591;width:10;height:2" coordorigin="12542,5591" coordsize="10,2">
              <v:shape style="position:absolute;left:12542;top:5591;width:10;height:2" coordorigin="12542,5591" coordsize="10,0" path="m12542,5591l12552,5591e" filled="false" stroked="true" strokeweight=".48pt" strokecolor="#000000">
                <v:path arrowok="t"/>
              </v:shape>
            </v:group>
            <v:group style="position:absolute;left:12542;top:5610;width:10;height:2" coordorigin="12542,5610" coordsize="10,2">
              <v:shape style="position:absolute;left:12542;top:5610;width:10;height:2" coordorigin="12542,5610" coordsize="10,0" path="m12542,5610l12552,5610e" filled="false" stroked="true" strokeweight=".48pt" strokecolor="#000000">
                <v:path arrowok="t"/>
              </v:shape>
            </v:group>
            <v:group style="position:absolute;left:12542;top:5629;width:10;height:2" coordorigin="12542,5629" coordsize="10,2">
              <v:shape style="position:absolute;left:12542;top:5629;width:10;height:2" coordorigin="12542,5629" coordsize="10,0" path="m12542,5629l12552,5629e" filled="false" stroked="true" strokeweight=".48pt" strokecolor="#000000">
                <v:path arrowok="t"/>
              </v:shape>
            </v:group>
            <v:group style="position:absolute;left:12542;top:5648;width:10;height:2" coordorigin="12542,5648" coordsize="10,2">
              <v:shape style="position:absolute;left:12542;top:5648;width:10;height:2" coordorigin="12542,5648" coordsize="10,0" path="m12542,5648l12552,5648e" filled="false" stroked="true" strokeweight=".48pt" strokecolor="#000000">
                <v:path arrowok="t"/>
              </v:shape>
            </v:group>
            <v:group style="position:absolute;left:12542;top:5667;width:10;height:2" coordorigin="12542,5667" coordsize="10,2">
              <v:shape style="position:absolute;left:12542;top:5667;width:10;height:2" coordorigin="12542,5667" coordsize="10,0" path="m12542,5667l12552,5667e" filled="false" stroked="true" strokeweight=".48pt" strokecolor="#000000">
                <v:path arrowok="t"/>
              </v:shape>
            </v:group>
            <v:group style="position:absolute;left:12542;top:5687;width:10;height:2" coordorigin="12542,5687" coordsize="10,2">
              <v:shape style="position:absolute;left:12542;top:5687;width:10;height:2" coordorigin="12542,5687" coordsize="10,0" path="m12542,5687l12552,5687e" filled="false" stroked="true" strokeweight=".48pt" strokecolor="#000000">
                <v:path arrowok="t"/>
              </v:shape>
            </v:group>
            <v:group style="position:absolute;left:12542;top:5706;width:10;height:2" coordorigin="12542,5706" coordsize="10,2">
              <v:shape style="position:absolute;left:12542;top:5706;width:10;height:2" coordorigin="12542,5706" coordsize="10,0" path="m12542,5706l12552,5706e" filled="false" stroked="true" strokeweight=".48pt" strokecolor="#000000">
                <v:path arrowok="t"/>
              </v:shape>
            </v:group>
            <v:group style="position:absolute;left:12542;top:5725;width:10;height:2" coordorigin="12542,5725" coordsize="10,2">
              <v:shape style="position:absolute;left:12542;top:5725;width:10;height:2" coordorigin="12542,5725" coordsize="10,0" path="m12542,5725l12552,5725e" filled="false" stroked="true" strokeweight=".48pt" strokecolor="#000000">
                <v:path arrowok="t"/>
              </v:shape>
            </v:group>
            <v:group style="position:absolute;left:12542;top:5744;width:10;height:2" coordorigin="12542,5744" coordsize="10,2">
              <v:shape style="position:absolute;left:12542;top:5744;width:10;height:2" coordorigin="12542,5744" coordsize="10,0" path="m12542,5744l12552,5744e" filled="false" stroked="true" strokeweight=".48pt" strokecolor="#000000">
                <v:path arrowok="t"/>
              </v:shape>
            </v:group>
            <v:group style="position:absolute;left:12542;top:5763;width:10;height:2" coordorigin="12542,5763" coordsize="10,2">
              <v:shape style="position:absolute;left:12542;top:5763;width:10;height:2" coordorigin="12542,5763" coordsize="10,0" path="m12542,5763l12552,5763e" filled="false" stroked="true" strokeweight=".48pt" strokecolor="#000000">
                <v:path arrowok="t"/>
              </v:shape>
            </v:group>
            <v:group style="position:absolute;left:12542;top:5783;width:10;height:2" coordorigin="12542,5783" coordsize="10,2">
              <v:shape style="position:absolute;left:12542;top:5783;width:10;height:2" coordorigin="12542,5783" coordsize="10,0" path="m12542,5783l12552,5783e" filled="false" stroked="true" strokeweight=".48pt" strokecolor="#000000">
                <v:path arrowok="t"/>
              </v:shape>
            </v:group>
            <v:group style="position:absolute;left:12542;top:5802;width:10;height:2" coordorigin="12542,5802" coordsize="10,2">
              <v:shape style="position:absolute;left:12542;top:5802;width:10;height:2" coordorigin="12542,5802" coordsize="10,0" path="m12542,5802l12552,5802e" filled="false" stroked="true" strokeweight=".48pt" strokecolor="#000000">
                <v:path arrowok="t"/>
              </v:shape>
            </v:group>
            <v:group style="position:absolute;left:12542;top:5821;width:10;height:2" coordorigin="12542,5821" coordsize="10,2">
              <v:shape style="position:absolute;left:12542;top:5821;width:10;height:2" coordorigin="12542,5821" coordsize="10,0" path="m12542,5821l12552,5821e" filled="false" stroked="true" strokeweight=".48pt" strokecolor="#000000">
                <v:path arrowok="t"/>
              </v:shape>
            </v:group>
            <v:group style="position:absolute;left:12542;top:5840;width:10;height:2" coordorigin="12542,5840" coordsize="10,2">
              <v:shape style="position:absolute;left:12542;top:5840;width:10;height:2" coordorigin="12542,5840" coordsize="10,0" path="m12542,5840l12552,5840e" filled="false" stroked="true" strokeweight=".48pt" strokecolor="#000000">
                <v:path arrowok="t"/>
              </v:shape>
            </v:group>
            <v:group style="position:absolute;left:12542;top:5859;width:10;height:2" coordorigin="12542,5859" coordsize="10,2">
              <v:shape style="position:absolute;left:12542;top:5859;width:10;height:2" coordorigin="12542,5859" coordsize="10,0" path="m12542,5859l12552,5859e" filled="false" stroked="true" strokeweight=".48pt" strokecolor="#000000">
                <v:path arrowok="t"/>
              </v:shape>
            </v:group>
            <v:group style="position:absolute;left:12542;top:5879;width:10;height:2" coordorigin="12542,5879" coordsize="10,2">
              <v:shape style="position:absolute;left:12542;top:5879;width:10;height:2" coordorigin="12542,5879" coordsize="10,0" path="m12542,5879l12552,5879e" filled="false" stroked="true" strokeweight=".48pt" strokecolor="#000000">
                <v:path arrowok="t"/>
              </v:shape>
            </v:group>
            <v:group style="position:absolute;left:12542;top:5898;width:10;height:2" coordorigin="12542,5898" coordsize="10,2">
              <v:shape style="position:absolute;left:12542;top:5898;width:10;height:2" coordorigin="12542,5898" coordsize="10,0" path="m12542,5898l12552,5898e" filled="false" stroked="true" strokeweight=".48pt" strokecolor="#000000">
                <v:path arrowok="t"/>
              </v:shape>
            </v:group>
            <v:group style="position:absolute;left:12542;top:5917;width:10;height:2" coordorigin="12542,5917" coordsize="10,2">
              <v:shape style="position:absolute;left:12542;top:5917;width:10;height:2" coordorigin="12542,5917" coordsize="10,0" path="m12542,5917l12552,5917e" filled="false" stroked="true" strokeweight=".48pt" strokecolor="#000000">
                <v:path arrowok="t"/>
              </v:shape>
            </v:group>
            <v:group style="position:absolute;left:12542;top:5936;width:10;height:2" coordorigin="12542,5936" coordsize="10,2">
              <v:shape style="position:absolute;left:12542;top:5936;width:10;height:2" coordorigin="12542,5936" coordsize="10,0" path="m12542,5936l12552,5936e" filled="false" stroked="true" strokeweight=".48pt" strokecolor="#000000">
                <v:path arrowok="t"/>
              </v:shape>
            </v:group>
            <v:group style="position:absolute;left:12542;top:5955;width:10;height:2" coordorigin="12542,5955" coordsize="10,2">
              <v:shape style="position:absolute;left:12542;top:5955;width:10;height:2" coordorigin="12542,5955" coordsize="10,0" path="m12542,5955l12552,5955e" filled="false" stroked="true" strokeweight=".48pt" strokecolor="#000000">
                <v:path arrowok="t"/>
              </v:shape>
            </v:group>
            <v:group style="position:absolute;left:12542;top:5975;width:10;height:2" coordorigin="12542,5975" coordsize="10,2">
              <v:shape style="position:absolute;left:12542;top:5975;width:10;height:2" coordorigin="12542,5975" coordsize="10,0" path="m12542,5975l12552,5975e" filled="false" stroked="true" strokeweight=".48pt" strokecolor="#000000">
                <v:path arrowok="t"/>
              </v:shape>
            </v:group>
            <v:group style="position:absolute;left:12542;top:5994;width:10;height:2" coordorigin="12542,5994" coordsize="10,2">
              <v:shape style="position:absolute;left:12542;top:5994;width:10;height:2" coordorigin="12542,5994" coordsize="10,0" path="m12542,5994l12552,5994e" filled="false" stroked="true" strokeweight=".48pt" strokecolor="#000000">
                <v:path arrowok="t"/>
              </v:shape>
            </v:group>
            <v:group style="position:absolute;left:12542;top:6013;width:10;height:2" coordorigin="12542,6013" coordsize="10,2">
              <v:shape style="position:absolute;left:12542;top:6013;width:10;height:2" coordorigin="12542,6013" coordsize="10,0" path="m12542,6013l12552,6013e" filled="false" stroked="true" strokeweight=".48pt" strokecolor="#000000">
                <v:path arrowok="t"/>
              </v:shape>
            </v:group>
            <v:group style="position:absolute;left:12542;top:6032;width:10;height:2" coordorigin="12542,6032" coordsize="10,2">
              <v:shape style="position:absolute;left:12542;top:6032;width:10;height:2" coordorigin="12542,6032" coordsize="10,0" path="m12542,6032l12552,6032e" filled="false" stroked="true" strokeweight=".48pt" strokecolor="#000000">
                <v:path arrowok="t"/>
              </v:shape>
            </v:group>
            <v:group style="position:absolute;left:12542;top:6051;width:10;height:2" coordorigin="12542,6051" coordsize="10,2">
              <v:shape style="position:absolute;left:12542;top:6051;width:10;height:2" coordorigin="12542,6051" coordsize="10,0" path="m12542,6051l12552,6051e" filled="false" stroked="true" strokeweight=".48pt" strokecolor="#000000">
                <v:path arrowok="t"/>
              </v:shape>
            </v:group>
            <v:group style="position:absolute;left:12542;top:6071;width:10;height:2" coordorigin="12542,6071" coordsize="10,2">
              <v:shape style="position:absolute;left:12542;top:6071;width:10;height:2" coordorigin="12542,6071" coordsize="10,0" path="m12542,6071l12552,6071e" filled="false" stroked="true" strokeweight=".48pt" strokecolor="#000000">
                <v:path arrowok="t"/>
              </v:shape>
            </v:group>
            <v:group style="position:absolute;left:12542;top:6090;width:10;height:2" coordorigin="12542,6090" coordsize="10,2">
              <v:shape style="position:absolute;left:12542;top:6090;width:10;height:2" coordorigin="12542,6090" coordsize="10,0" path="m12542,6090l12552,6090e" filled="false" stroked="true" strokeweight=".48pt" strokecolor="#000000">
                <v:path arrowok="t"/>
              </v:shape>
            </v:group>
            <v:group style="position:absolute;left:12542;top:6109;width:10;height:2" coordorigin="12542,6109" coordsize="10,2">
              <v:shape style="position:absolute;left:12542;top:6109;width:10;height:2" coordorigin="12542,6109" coordsize="10,0" path="m12542,6109l12552,6109e" filled="false" stroked="true" strokeweight=".48pt" strokecolor="#000000">
                <v:path arrowok="t"/>
              </v:shape>
            </v:group>
            <v:group style="position:absolute;left:12542;top:6128;width:10;height:2" coordorigin="12542,6128" coordsize="10,2">
              <v:shape style="position:absolute;left:12542;top:6128;width:10;height:2" coordorigin="12542,6128" coordsize="10,0" path="m12542,6128l12552,6128e" filled="false" stroked="true" strokeweight=".48pt" strokecolor="#000000">
                <v:path arrowok="t"/>
              </v:shape>
            </v:group>
            <v:group style="position:absolute;left:12542;top:6147;width:10;height:2" coordorigin="12542,6147" coordsize="10,2">
              <v:shape style="position:absolute;left:12542;top:6147;width:10;height:2" coordorigin="12542,6147" coordsize="10,0" path="m12542,6147l12552,6147e" filled="false" stroked="true" strokeweight=".48pt" strokecolor="#000000">
                <v:path arrowok="t"/>
              </v:shape>
            </v:group>
            <v:group style="position:absolute;left:12542;top:6167;width:10;height:2" coordorigin="12542,6167" coordsize="10,2">
              <v:shape style="position:absolute;left:12542;top:6167;width:10;height:2" coordorigin="12542,6167" coordsize="10,0" path="m12542,6167l12552,6167e" filled="false" stroked="true" strokeweight=".48pt" strokecolor="#000000">
                <v:path arrowok="t"/>
              </v:shape>
            </v:group>
            <v:group style="position:absolute;left:12542;top:6186;width:10;height:2" coordorigin="12542,6186" coordsize="10,2">
              <v:shape style="position:absolute;left:12542;top:6186;width:10;height:2" coordorigin="12542,6186" coordsize="10,0" path="m12542,6186l12552,6186e" filled="false" stroked="true" strokeweight=".48pt" strokecolor="#000000">
                <v:path arrowok="t"/>
              </v:shape>
            </v:group>
            <v:group style="position:absolute;left:12542;top:6204;width:10;height:2" coordorigin="12542,6204" coordsize="10,2">
              <v:shape style="position:absolute;left:12542;top:6204;width:10;height:2" coordorigin="12542,6204" coordsize="10,0" path="m12542,6204l12552,6204e" filled="false" stroked="true" strokeweight=".36pt" strokecolor="#000000">
                <v:path arrowok="t"/>
              </v:shape>
            </v:group>
            <v:group style="position:absolute;left:12541;top:5283;width:12;height:2" coordorigin="12541,5283" coordsize="12,2">
              <v:shape style="position:absolute;left:12541;top:5283;width:12;height:2" coordorigin="12541,5283" coordsize="12,0" path="m12541,5283l12553,5283e" filled="false" stroked="true" strokeweight=".6pt" strokecolor="#000000">
                <v:path arrowok="t"/>
              </v:shape>
            </v:group>
            <v:group style="position:absolute;left:12541;top:5303;width:12;height:2" coordorigin="12541,5303" coordsize="12,2">
              <v:shape style="position:absolute;left:12541;top:5303;width:12;height:2" coordorigin="12541,5303" coordsize="12,0" path="m12541,5303l12553,5303e" filled="false" stroked="true" strokeweight=".6pt" strokecolor="#000000">
                <v:path arrowok="t"/>
              </v:shape>
            </v:group>
            <v:group style="position:absolute;left:12541;top:5322;width:12;height:2" coordorigin="12541,5322" coordsize="12,2">
              <v:shape style="position:absolute;left:12541;top:5322;width:12;height:2" coordorigin="12541,5322" coordsize="12,0" path="m12541,5322l12553,5322e" filled="false" stroked="true" strokeweight=".6pt" strokecolor="#000000">
                <v:path arrowok="t"/>
              </v:shape>
            </v:group>
            <v:group style="position:absolute;left:12541;top:5341;width:12;height:2" coordorigin="12541,5341" coordsize="12,2">
              <v:shape style="position:absolute;left:12541;top:5341;width:12;height:2" coordorigin="12541,5341" coordsize="12,0" path="m12541,5341l12553,5341e" filled="false" stroked="true" strokeweight=".6pt" strokecolor="#000000">
                <v:path arrowok="t"/>
              </v:shape>
            </v:group>
            <v:group style="position:absolute;left:12541;top:5360;width:12;height:2" coordorigin="12541,5360" coordsize="12,2">
              <v:shape style="position:absolute;left:12541;top:5360;width:12;height:2" coordorigin="12541,5360" coordsize="12,0" path="m12541,5360l12553,5360e" filled="false" stroked="true" strokeweight=".6pt" strokecolor="#000000">
                <v:path arrowok="t"/>
              </v:shape>
            </v:group>
            <v:group style="position:absolute;left:12541;top:5379;width:12;height:2" coordorigin="12541,5379" coordsize="12,2">
              <v:shape style="position:absolute;left:12541;top:5379;width:12;height:2" coordorigin="12541,5379" coordsize="12,0" path="m12541,5379l12553,5379e" filled="false" stroked="true" strokeweight=".6pt" strokecolor="#000000">
                <v:path arrowok="t"/>
              </v:shape>
            </v:group>
            <v:group style="position:absolute;left:12541;top:5399;width:12;height:2" coordorigin="12541,5399" coordsize="12,2">
              <v:shape style="position:absolute;left:12541;top:5399;width:12;height:2" coordorigin="12541,5399" coordsize="12,0" path="m12541,5399l12553,5399e" filled="false" stroked="true" strokeweight=".6pt" strokecolor="#000000">
                <v:path arrowok="t"/>
              </v:shape>
            </v:group>
            <v:group style="position:absolute;left:12541;top:5418;width:12;height:2" coordorigin="12541,5418" coordsize="12,2">
              <v:shape style="position:absolute;left:12541;top:5418;width:12;height:2" coordorigin="12541,5418" coordsize="12,0" path="m12541,5418l12553,5418e" filled="false" stroked="true" strokeweight=".6pt" strokecolor="#000000">
                <v:path arrowok="t"/>
              </v:shape>
            </v:group>
            <v:group style="position:absolute;left:12541;top:5437;width:12;height:2" coordorigin="12541,5437" coordsize="12,2">
              <v:shape style="position:absolute;left:12541;top:5437;width:12;height:2" coordorigin="12541,5437" coordsize="12,0" path="m12541,5437l12553,5437e" filled="false" stroked="true" strokeweight=".6pt" strokecolor="#000000">
                <v:path arrowok="t"/>
              </v:shape>
            </v:group>
            <v:group style="position:absolute;left:12541;top:5456;width:12;height:2" coordorigin="12541,5456" coordsize="12,2">
              <v:shape style="position:absolute;left:12541;top:5456;width:12;height:2" coordorigin="12541,5456" coordsize="12,0" path="m12541,5456l12553,5456e" filled="false" stroked="true" strokeweight=".6pt" strokecolor="#000000">
                <v:path arrowok="t"/>
              </v:shape>
            </v:group>
            <v:group style="position:absolute;left:12541;top:5475;width:12;height:2" coordorigin="12541,5475" coordsize="12,2">
              <v:shape style="position:absolute;left:12541;top:5475;width:12;height:2" coordorigin="12541,5475" coordsize="12,0" path="m12541,5475l12553,5475e" filled="false" stroked="true" strokeweight=".6pt" strokecolor="#000000">
                <v:path arrowok="t"/>
              </v:shape>
            </v:group>
            <v:group style="position:absolute;left:12541;top:5495;width:12;height:2" coordorigin="12541,5495" coordsize="12,2">
              <v:shape style="position:absolute;left:12541;top:5495;width:12;height:2" coordorigin="12541,5495" coordsize="12,0" path="m12541,5495l12553,5495e" filled="false" stroked="true" strokeweight=".6pt" strokecolor="#000000">
                <v:path arrowok="t"/>
              </v:shape>
            </v:group>
            <v:group style="position:absolute;left:12541;top:5514;width:12;height:2" coordorigin="12541,5514" coordsize="12,2">
              <v:shape style="position:absolute;left:12541;top:5514;width:12;height:2" coordorigin="12541,5514" coordsize="12,0" path="m12541,5514l12553,5514e" filled="false" stroked="true" strokeweight=".6pt" strokecolor="#000000">
                <v:path arrowok="t"/>
              </v:shape>
            </v:group>
            <v:group style="position:absolute;left:12541;top:5533;width:12;height:2" coordorigin="12541,5533" coordsize="12,2">
              <v:shape style="position:absolute;left:12541;top:5533;width:12;height:2" coordorigin="12541,5533" coordsize="12,0" path="m12541,5533l12553,5533e" filled="false" stroked="true" strokeweight=".6pt" strokecolor="#000000">
                <v:path arrowok="t"/>
              </v:shape>
            </v:group>
            <v:group style="position:absolute;left:12541;top:5552;width:12;height:2" coordorigin="12541,5552" coordsize="12,2">
              <v:shape style="position:absolute;left:12541;top:5552;width:12;height:2" coordorigin="12541,5552" coordsize="12,0" path="m12541,5552l12553,5552e" filled="false" stroked="true" strokeweight=".6pt" strokecolor="#000000">
                <v:path arrowok="t"/>
              </v:shape>
            </v:group>
            <v:group style="position:absolute;left:12541;top:5571;width:12;height:2" coordorigin="12541,5571" coordsize="12,2">
              <v:shape style="position:absolute;left:12541;top:5571;width:12;height:2" coordorigin="12541,5571" coordsize="12,0" path="m12541,5571l12553,5571e" filled="false" stroked="true" strokeweight=".6pt" strokecolor="#000000">
                <v:path arrowok="t"/>
              </v:shape>
            </v:group>
            <v:group style="position:absolute;left:12541;top:5591;width:12;height:2" coordorigin="12541,5591" coordsize="12,2">
              <v:shape style="position:absolute;left:12541;top:5591;width:12;height:2" coordorigin="12541,5591" coordsize="12,0" path="m12541,5591l12553,5591e" filled="false" stroked="true" strokeweight=".6pt" strokecolor="#000000">
                <v:path arrowok="t"/>
              </v:shape>
            </v:group>
            <v:group style="position:absolute;left:12541;top:5610;width:12;height:2" coordorigin="12541,5610" coordsize="12,2">
              <v:shape style="position:absolute;left:12541;top:5610;width:12;height:2" coordorigin="12541,5610" coordsize="12,0" path="m12541,5610l12553,5610e" filled="false" stroked="true" strokeweight=".6pt" strokecolor="#000000">
                <v:path arrowok="t"/>
              </v:shape>
            </v:group>
            <v:group style="position:absolute;left:12541;top:5629;width:12;height:2" coordorigin="12541,5629" coordsize="12,2">
              <v:shape style="position:absolute;left:12541;top:5629;width:12;height:2" coordorigin="12541,5629" coordsize="12,0" path="m12541,5629l12553,5629e" filled="false" stroked="true" strokeweight=".6pt" strokecolor="#000000">
                <v:path arrowok="t"/>
              </v:shape>
            </v:group>
            <v:group style="position:absolute;left:12541;top:5648;width:12;height:2" coordorigin="12541,5648" coordsize="12,2">
              <v:shape style="position:absolute;left:12541;top:5648;width:12;height:2" coordorigin="12541,5648" coordsize="12,0" path="m12541,5648l12553,5648e" filled="false" stroked="true" strokeweight=".6pt" strokecolor="#000000">
                <v:path arrowok="t"/>
              </v:shape>
            </v:group>
            <v:group style="position:absolute;left:12541;top:5667;width:12;height:2" coordorigin="12541,5667" coordsize="12,2">
              <v:shape style="position:absolute;left:12541;top:5667;width:12;height:2" coordorigin="12541,5667" coordsize="12,0" path="m12541,5667l12553,5667e" filled="false" stroked="true" strokeweight=".6pt" strokecolor="#000000">
                <v:path arrowok="t"/>
              </v:shape>
            </v:group>
            <v:group style="position:absolute;left:12541;top:5687;width:12;height:2" coordorigin="12541,5687" coordsize="12,2">
              <v:shape style="position:absolute;left:12541;top:5687;width:12;height:2" coordorigin="12541,5687" coordsize="12,0" path="m12541,5687l12553,5687e" filled="false" stroked="true" strokeweight=".6pt" strokecolor="#000000">
                <v:path arrowok="t"/>
              </v:shape>
            </v:group>
            <v:group style="position:absolute;left:12541;top:5706;width:12;height:2" coordorigin="12541,5706" coordsize="12,2">
              <v:shape style="position:absolute;left:12541;top:5706;width:12;height:2" coordorigin="12541,5706" coordsize="12,0" path="m12541,5706l12553,5706e" filled="false" stroked="true" strokeweight=".6pt" strokecolor="#000000">
                <v:path arrowok="t"/>
              </v:shape>
            </v:group>
            <v:group style="position:absolute;left:12541;top:5725;width:12;height:2" coordorigin="12541,5725" coordsize="12,2">
              <v:shape style="position:absolute;left:12541;top:5725;width:12;height:2" coordorigin="12541,5725" coordsize="12,0" path="m12541,5725l12553,5725e" filled="false" stroked="true" strokeweight=".6pt" strokecolor="#000000">
                <v:path arrowok="t"/>
              </v:shape>
            </v:group>
            <v:group style="position:absolute;left:12541;top:5744;width:12;height:2" coordorigin="12541,5744" coordsize="12,2">
              <v:shape style="position:absolute;left:12541;top:5744;width:12;height:2" coordorigin="12541,5744" coordsize="12,0" path="m12541,5744l12553,5744e" filled="false" stroked="true" strokeweight=".6pt" strokecolor="#000000">
                <v:path arrowok="t"/>
              </v:shape>
            </v:group>
            <v:group style="position:absolute;left:12541;top:5763;width:12;height:2" coordorigin="12541,5763" coordsize="12,2">
              <v:shape style="position:absolute;left:12541;top:5763;width:12;height:2" coordorigin="12541,5763" coordsize="12,0" path="m12541,5763l12553,5763e" filled="false" stroked="true" strokeweight=".6pt" strokecolor="#000000">
                <v:path arrowok="t"/>
              </v:shape>
            </v:group>
            <v:group style="position:absolute;left:12541;top:5783;width:12;height:2" coordorigin="12541,5783" coordsize="12,2">
              <v:shape style="position:absolute;left:12541;top:5783;width:12;height:2" coordorigin="12541,5783" coordsize="12,0" path="m12541,5783l12553,5783e" filled="false" stroked="true" strokeweight=".6pt" strokecolor="#000000">
                <v:path arrowok="t"/>
              </v:shape>
            </v:group>
            <v:group style="position:absolute;left:12541;top:5802;width:12;height:2" coordorigin="12541,5802" coordsize="12,2">
              <v:shape style="position:absolute;left:12541;top:5802;width:12;height:2" coordorigin="12541,5802" coordsize="12,0" path="m12541,5802l12553,5802e" filled="false" stroked="true" strokeweight=".6pt" strokecolor="#000000">
                <v:path arrowok="t"/>
              </v:shape>
            </v:group>
            <v:group style="position:absolute;left:12541;top:5821;width:12;height:2" coordorigin="12541,5821" coordsize="12,2">
              <v:shape style="position:absolute;left:12541;top:5821;width:12;height:2" coordorigin="12541,5821" coordsize="12,0" path="m12541,5821l12553,5821e" filled="false" stroked="true" strokeweight=".6pt" strokecolor="#000000">
                <v:path arrowok="t"/>
              </v:shape>
            </v:group>
            <v:group style="position:absolute;left:12541;top:5840;width:12;height:2" coordorigin="12541,5840" coordsize="12,2">
              <v:shape style="position:absolute;left:12541;top:5840;width:12;height:2" coordorigin="12541,5840" coordsize="12,0" path="m12541,5840l12553,5840e" filled="false" stroked="true" strokeweight=".6pt" strokecolor="#000000">
                <v:path arrowok="t"/>
              </v:shape>
            </v:group>
            <v:group style="position:absolute;left:12541;top:5859;width:12;height:2" coordorigin="12541,5859" coordsize="12,2">
              <v:shape style="position:absolute;left:12541;top:5859;width:12;height:2" coordorigin="12541,5859" coordsize="12,0" path="m12541,5859l12553,5859e" filled="false" stroked="true" strokeweight=".6pt" strokecolor="#000000">
                <v:path arrowok="t"/>
              </v:shape>
            </v:group>
            <v:group style="position:absolute;left:12541;top:5879;width:12;height:2" coordorigin="12541,5879" coordsize="12,2">
              <v:shape style="position:absolute;left:12541;top:5879;width:12;height:2" coordorigin="12541,5879" coordsize="12,0" path="m12541,5879l12553,5879e" filled="false" stroked="true" strokeweight=".6pt" strokecolor="#000000">
                <v:path arrowok="t"/>
              </v:shape>
            </v:group>
            <v:group style="position:absolute;left:12541;top:5898;width:12;height:2" coordorigin="12541,5898" coordsize="12,2">
              <v:shape style="position:absolute;left:12541;top:5898;width:12;height:2" coordorigin="12541,5898" coordsize="12,0" path="m12541,5898l12553,5898e" filled="false" stroked="true" strokeweight=".6pt" strokecolor="#000000">
                <v:path arrowok="t"/>
              </v:shape>
            </v:group>
            <v:group style="position:absolute;left:12541;top:5917;width:12;height:2" coordorigin="12541,5917" coordsize="12,2">
              <v:shape style="position:absolute;left:12541;top:5917;width:12;height:2" coordorigin="12541,5917" coordsize="12,0" path="m12541,5917l12553,5917e" filled="false" stroked="true" strokeweight=".6pt" strokecolor="#000000">
                <v:path arrowok="t"/>
              </v:shape>
            </v:group>
            <v:group style="position:absolute;left:12541;top:5936;width:12;height:2" coordorigin="12541,5936" coordsize="12,2">
              <v:shape style="position:absolute;left:12541;top:5936;width:12;height:2" coordorigin="12541,5936" coordsize="12,0" path="m12541,5936l12553,5936e" filled="false" stroked="true" strokeweight=".6pt" strokecolor="#000000">
                <v:path arrowok="t"/>
              </v:shape>
            </v:group>
            <v:group style="position:absolute;left:12541;top:5955;width:12;height:2" coordorigin="12541,5955" coordsize="12,2">
              <v:shape style="position:absolute;left:12541;top:5955;width:12;height:2" coordorigin="12541,5955" coordsize="12,0" path="m12541,5955l12553,5955e" filled="false" stroked="true" strokeweight=".6pt" strokecolor="#000000">
                <v:path arrowok="t"/>
              </v:shape>
            </v:group>
            <v:group style="position:absolute;left:12541;top:5975;width:12;height:2" coordorigin="12541,5975" coordsize="12,2">
              <v:shape style="position:absolute;left:12541;top:5975;width:12;height:2" coordorigin="12541,5975" coordsize="12,0" path="m12541,5975l12553,5975e" filled="false" stroked="true" strokeweight=".6pt" strokecolor="#000000">
                <v:path arrowok="t"/>
              </v:shape>
            </v:group>
            <v:group style="position:absolute;left:12541;top:5994;width:12;height:2" coordorigin="12541,5994" coordsize="12,2">
              <v:shape style="position:absolute;left:12541;top:5994;width:12;height:2" coordorigin="12541,5994" coordsize="12,0" path="m12541,5994l12553,5994e" filled="false" stroked="true" strokeweight=".6pt" strokecolor="#000000">
                <v:path arrowok="t"/>
              </v:shape>
            </v:group>
            <v:group style="position:absolute;left:12541;top:6013;width:12;height:2" coordorigin="12541,6013" coordsize="12,2">
              <v:shape style="position:absolute;left:12541;top:6013;width:12;height:2" coordorigin="12541,6013" coordsize="12,0" path="m12541,6013l12553,6013e" filled="false" stroked="true" strokeweight=".6pt" strokecolor="#000000">
                <v:path arrowok="t"/>
              </v:shape>
            </v:group>
            <v:group style="position:absolute;left:12541;top:6032;width:12;height:2" coordorigin="12541,6032" coordsize="12,2">
              <v:shape style="position:absolute;left:12541;top:6032;width:12;height:2" coordorigin="12541,6032" coordsize="12,0" path="m12541,6032l12553,6032e" filled="false" stroked="true" strokeweight=".6pt" strokecolor="#000000">
                <v:path arrowok="t"/>
              </v:shape>
            </v:group>
            <v:group style="position:absolute;left:12541;top:6051;width:12;height:2" coordorigin="12541,6051" coordsize="12,2">
              <v:shape style="position:absolute;left:12541;top:6051;width:12;height:2" coordorigin="12541,6051" coordsize="12,0" path="m12541,6051l12553,6051e" filled="false" stroked="true" strokeweight=".6pt" strokecolor="#000000">
                <v:path arrowok="t"/>
              </v:shape>
            </v:group>
            <v:group style="position:absolute;left:12541;top:6071;width:12;height:2" coordorigin="12541,6071" coordsize="12,2">
              <v:shape style="position:absolute;left:12541;top:6071;width:12;height:2" coordorigin="12541,6071" coordsize="12,0" path="m12541,6071l12553,6071e" filled="false" stroked="true" strokeweight=".6pt" strokecolor="#000000">
                <v:path arrowok="t"/>
              </v:shape>
            </v:group>
            <v:group style="position:absolute;left:12541;top:6090;width:12;height:2" coordorigin="12541,6090" coordsize="12,2">
              <v:shape style="position:absolute;left:12541;top:6090;width:12;height:2" coordorigin="12541,6090" coordsize="12,0" path="m12541,6090l12553,6090e" filled="false" stroked="true" strokeweight=".6pt" strokecolor="#000000">
                <v:path arrowok="t"/>
              </v:shape>
            </v:group>
            <v:group style="position:absolute;left:12541;top:6109;width:12;height:2" coordorigin="12541,6109" coordsize="12,2">
              <v:shape style="position:absolute;left:12541;top:6109;width:12;height:2" coordorigin="12541,6109" coordsize="12,0" path="m12541,6109l12553,6109e" filled="false" stroked="true" strokeweight=".6pt" strokecolor="#000000">
                <v:path arrowok="t"/>
              </v:shape>
            </v:group>
            <v:group style="position:absolute;left:12541;top:6128;width:12;height:2" coordorigin="12541,6128" coordsize="12,2">
              <v:shape style="position:absolute;left:12541;top:6128;width:12;height:2" coordorigin="12541,6128" coordsize="12,0" path="m12541,6128l12553,6128e" filled="false" stroked="true" strokeweight=".6pt" strokecolor="#000000">
                <v:path arrowok="t"/>
              </v:shape>
            </v:group>
            <v:group style="position:absolute;left:12541;top:6147;width:12;height:2" coordorigin="12541,6147" coordsize="12,2">
              <v:shape style="position:absolute;left:12541;top:6147;width:12;height:2" coordorigin="12541,6147" coordsize="12,0" path="m12541,6147l12553,6147e" filled="false" stroked="true" strokeweight=".6pt" strokecolor="#000000">
                <v:path arrowok="t"/>
              </v:shape>
            </v:group>
            <v:group style="position:absolute;left:12541;top:6167;width:12;height:2" coordorigin="12541,6167" coordsize="12,2">
              <v:shape style="position:absolute;left:12541;top:6167;width:12;height:2" coordorigin="12541,6167" coordsize="12,0" path="m12541,6167l12553,6167e" filled="false" stroked="true" strokeweight=".6pt" strokecolor="#000000">
                <v:path arrowok="t"/>
              </v:shape>
            </v:group>
            <v:group style="position:absolute;left:12541;top:6186;width:12;height:2" coordorigin="12541,6186" coordsize="12,2">
              <v:shape style="position:absolute;left:12541;top:6186;width:12;height:2" coordorigin="12541,6186" coordsize="12,0" path="m12541,6186l12553,6186e" filled="false" stroked="true" strokeweight=".6pt" strokecolor="#000000">
                <v:path arrowok="t"/>
              </v:shape>
            </v:group>
            <v:group style="position:absolute;left:12541;top:6204;width:12;height:2" coordorigin="12541,6204" coordsize="12,2">
              <v:shape style="position:absolute;left:12541;top:6204;width:12;height:2" coordorigin="12541,6204" coordsize="12,0" path="m12541,6204l12553,6204e" filled="false" stroked="true" strokeweight=".48pt" strokecolor="#000000">
                <v:path arrowok="t"/>
              </v:shape>
            </v:group>
            <v:group style="position:absolute;left:12542;top:6212;width:10;height:2" coordorigin="12542,6212" coordsize="10,2">
              <v:shape style="position:absolute;left:12542;top:6212;width:10;height:2" coordorigin="12542,6212" coordsize="10,0" path="m12542,6212l12552,6212e" filled="false" stroked="true" strokeweight=".48pt" strokecolor="#000000">
                <v:path arrowok="t"/>
              </v:shape>
            </v:group>
            <v:group style="position:absolute;left:12542;top:6231;width:10;height:2" coordorigin="12542,6231" coordsize="10,2">
              <v:shape style="position:absolute;left:12542;top:6231;width:10;height:2" coordorigin="12542,6231" coordsize="10,0" path="m12542,6231l12552,6231e" filled="false" stroked="true" strokeweight=".48pt" strokecolor="#000000">
                <v:path arrowok="t"/>
              </v:shape>
            </v:group>
            <v:group style="position:absolute;left:12542;top:6251;width:10;height:2" coordorigin="12542,6251" coordsize="10,2">
              <v:shape style="position:absolute;left:12542;top:6251;width:10;height:2" coordorigin="12542,6251" coordsize="10,0" path="m12542,6251l12552,6251e" filled="false" stroked="true" strokeweight=".48pt" strokecolor="#000000">
                <v:path arrowok="t"/>
              </v:shape>
            </v:group>
            <v:group style="position:absolute;left:12542;top:6270;width:10;height:2" coordorigin="12542,6270" coordsize="10,2">
              <v:shape style="position:absolute;left:12542;top:6270;width:10;height:2" coordorigin="12542,6270" coordsize="10,0" path="m12542,6270l12552,6270e" filled="false" stroked="true" strokeweight=".48pt" strokecolor="#000000">
                <v:path arrowok="t"/>
              </v:shape>
            </v:group>
            <v:group style="position:absolute;left:12542;top:6289;width:10;height:2" coordorigin="12542,6289" coordsize="10,2">
              <v:shape style="position:absolute;left:12542;top:6289;width:10;height:2" coordorigin="12542,6289" coordsize="10,0" path="m12542,6289l12552,6289e" filled="false" stroked="true" strokeweight=".48pt" strokecolor="#000000">
                <v:path arrowok="t"/>
              </v:shape>
            </v:group>
            <v:group style="position:absolute;left:12542;top:6308;width:10;height:2" coordorigin="12542,6308" coordsize="10,2">
              <v:shape style="position:absolute;left:12542;top:6308;width:10;height:2" coordorigin="12542,6308" coordsize="10,0" path="m12542,6308l12552,6308e" filled="false" stroked="true" strokeweight=".48pt" strokecolor="#000000">
                <v:path arrowok="t"/>
              </v:shape>
            </v:group>
            <v:group style="position:absolute;left:12542;top:6327;width:10;height:2" coordorigin="12542,6327" coordsize="10,2">
              <v:shape style="position:absolute;left:12542;top:6327;width:10;height:2" coordorigin="12542,6327" coordsize="10,0" path="m12542,6327l12552,6327e" filled="false" stroked="true" strokeweight=".48pt" strokecolor="#000000">
                <v:path arrowok="t"/>
              </v:shape>
            </v:group>
            <v:group style="position:absolute;left:12542;top:6347;width:10;height:2" coordorigin="12542,6347" coordsize="10,2">
              <v:shape style="position:absolute;left:12542;top:6347;width:10;height:2" coordorigin="12542,6347" coordsize="10,0" path="m12542,6347l12552,6347e" filled="false" stroked="true" strokeweight=".48pt" strokecolor="#000000">
                <v:path arrowok="t"/>
              </v:shape>
            </v:group>
            <v:group style="position:absolute;left:12542;top:6366;width:10;height:2" coordorigin="12542,6366" coordsize="10,2">
              <v:shape style="position:absolute;left:12542;top:6366;width:10;height:2" coordorigin="12542,6366" coordsize="10,0" path="m12542,6366l12552,6366e" filled="false" stroked="true" strokeweight=".48pt" strokecolor="#000000">
                <v:path arrowok="t"/>
              </v:shape>
            </v:group>
            <v:group style="position:absolute;left:12542;top:6385;width:10;height:2" coordorigin="12542,6385" coordsize="10,2">
              <v:shape style="position:absolute;left:12542;top:6385;width:10;height:2" coordorigin="12542,6385" coordsize="10,0" path="m12542,6385l12552,6385e" filled="false" stroked="true" strokeweight=".48pt" strokecolor="#000000">
                <v:path arrowok="t"/>
              </v:shape>
            </v:group>
            <v:group style="position:absolute;left:12542;top:6404;width:10;height:2" coordorigin="12542,6404" coordsize="10,2">
              <v:shape style="position:absolute;left:12542;top:6404;width:10;height:2" coordorigin="12542,6404" coordsize="10,0" path="m12542,6404l12552,6404e" filled="false" stroked="true" strokeweight=".48pt" strokecolor="#000000">
                <v:path arrowok="t"/>
              </v:shape>
            </v:group>
            <v:group style="position:absolute;left:12542;top:6423;width:10;height:2" coordorigin="12542,6423" coordsize="10,2">
              <v:shape style="position:absolute;left:12542;top:6423;width:10;height:2" coordorigin="12542,6423" coordsize="10,0" path="m12542,6423l12552,6423e" filled="false" stroked="true" strokeweight=".48pt" strokecolor="#000000">
                <v:path arrowok="t"/>
              </v:shape>
            </v:group>
            <v:group style="position:absolute;left:12542;top:6443;width:10;height:2" coordorigin="12542,6443" coordsize="10,2">
              <v:shape style="position:absolute;left:12542;top:6443;width:10;height:2" coordorigin="12542,6443" coordsize="10,0" path="m12542,6443l12552,6443e" filled="false" stroked="true" strokeweight=".48pt" strokecolor="#000000">
                <v:path arrowok="t"/>
              </v:shape>
            </v:group>
            <v:group style="position:absolute;left:12542;top:6462;width:10;height:2" coordorigin="12542,6462" coordsize="10,2">
              <v:shape style="position:absolute;left:12542;top:6462;width:10;height:2" coordorigin="12542,6462" coordsize="10,0" path="m12542,6462l12552,6462e" filled="false" stroked="true" strokeweight=".48pt" strokecolor="#000000">
                <v:path arrowok="t"/>
              </v:shape>
            </v:group>
            <v:group style="position:absolute;left:12542;top:6481;width:10;height:2" coordorigin="12542,6481" coordsize="10,2">
              <v:shape style="position:absolute;left:12542;top:6481;width:10;height:2" coordorigin="12542,6481" coordsize="10,0" path="m12542,6481l12552,6481e" filled="false" stroked="true" strokeweight=".48pt" strokecolor="#000000">
                <v:path arrowok="t"/>
              </v:shape>
            </v:group>
            <v:group style="position:absolute;left:12542;top:6500;width:10;height:2" coordorigin="12542,6500" coordsize="10,2">
              <v:shape style="position:absolute;left:12542;top:6500;width:10;height:2" coordorigin="12542,6500" coordsize="10,0" path="m12542,6500l12552,6500e" filled="false" stroked="true" strokeweight=".48pt" strokecolor="#000000">
                <v:path arrowok="t"/>
              </v:shape>
            </v:group>
            <v:group style="position:absolute;left:12542;top:6519;width:10;height:2" coordorigin="12542,6519" coordsize="10,2">
              <v:shape style="position:absolute;left:12542;top:6519;width:10;height:2" coordorigin="12542,6519" coordsize="10,0" path="m12542,6519l12552,6519e" filled="false" stroked="true" strokeweight=".48pt" strokecolor="#000000">
                <v:path arrowok="t"/>
              </v:shape>
            </v:group>
            <v:group style="position:absolute;left:12542;top:6539;width:10;height:2" coordorigin="12542,6539" coordsize="10,2">
              <v:shape style="position:absolute;left:12542;top:6539;width:10;height:2" coordorigin="12542,6539" coordsize="10,0" path="m12542,6539l12552,6539e" filled="false" stroked="true" strokeweight=".48pt" strokecolor="#000000">
                <v:path arrowok="t"/>
              </v:shape>
            </v:group>
            <v:group style="position:absolute;left:12542;top:6558;width:10;height:2" coordorigin="12542,6558" coordsize="10,2">
              <v:shape style="position:absolute;left:12542;top:6558;width:10;height:2" coordorigin="12542,6558" coordsize="10,0" path="m12542,6558l12552,6558e" filled="false" stroked="true" strokeweight=".48pt" strokecolor="#000000">
                <v:path arrowok="t"/>
              </v:shape>
            </v:group>
            <v:group style="position:absolute;left:12542;top:6577;width:10;height:2" coordorigin="12542,6577" coordsize="10,2">
              <v:shape style="position:absolute;left:12542;top:6577;width:10;height:2" coordorigin="12542,6577" coordsize="10,0" path="m12542,6577l12552,6577e" filled="false" stroked="true" strokeweight=".48pt" strokecolor="#000000">
                <v:path arrowok="t"/>
              </v:shape>
            </v:group>
            <v:group style="position:absolute;left:12542;top:6596;width:10;height:2" coordorigin="12542,6596" coordsize="10,2">
              <v:shape style="position:absolute;left:12542;top:6596;width:10;height:2" coordorigin="12542,6596" coordsize="10,0" path="m12542,6596l12552,6596e" filled="false" stroked="true" strokeweight=".48pt" strokecolor="#000000">
                <v:path arrowok="t"/>
              </v:shape>
            </v:group>
            <v:group style="position:absolute;left:12542;top:6615;width:10;height:2" coordorigin="12542,6615" coordsize="10,2">
              <v:shape style="position:absolute;left:12542;top:6615;width:10;height:2" coordorigin="12542,6615" coordsize="10,0" path="m12542,6615l12552,6615e" filled="false" stroked="true" strokeweight=".48pt" strokecolor="#000000">
                <v:path arrowok="t"/>
              </v:shape>
            </v:group>
            <v:group style="position:absolute;left:12542;top:6635;width:10;height:2" coordorigin="12542,6635" coordsize="10,2">
              <v:shape style="position:absolute;left:12542;top:6635;width:10;height:2" coordorigin="12542,6635" coordsize="10,0" path="m12542,6635l12552,6635e" filled="false" stroked="true" strokeweight=".48pt" strokecolor="#000000">
                <v:path arrowok="t"/>
              </v:shape>
            </v:group>
            <v:group style="position:absolute;left:12542;top:6654;width:10;height:2" coordorigin="12542,6654" coordsize="10,2">
              <v:shape style="position:absolute;left:12542;top:6654;width:10;height:2" coordorigin="12542,6654" coordsize="10,0" path="m12542,6654l12552,6654e" filled="false" stroked="true" strokeweight=".48pt" strokecolor="#000000">
                <v:path arrowok="t"/>
              </v:shape>
            </v:group>
            <v:group style="position:absolute;left:12542;top:6669;width:10;height:2" coordorigin="12542,6669" coordsize="10,2">
              <v:shape style="position:absolute;left:12542;top:6669;width:10;height:2" coordorigin="12542,6669" coordsize="10,0" path="m12542,6669l12552,6669e" filled="false" stroked="true" strokeweight=".12pt" strokecolor="#000000">
                <v:path arrowok="t"/>
              </v:shape>
            </v:group>
            <v:group style="position:absolute;left:12541;top:6212;width:12;height:2" coordorigin="12541,6212" coordsize="12,2">
              <v:shape style="position:absolute;left:12541;top:6212;width:12;height:2" coordorigin="12541,6212" coordsize="12,0" path="m12541,6212l12553,6212e" filled="false" stroked="true" strokeweight=".6pt" strokecolor="#000000">
                <v:path arrowok="t"/>
              </v:shape>
            </v:group>
            <v:group style="position:absolute;left:12541;top:6231;width:12;height:2" coordorigin="12541,6231" coordsize="12,2">
              <v:shape style="position:absolute;left:12541;top:6231;width:12;height:2" coordorigin="12541,6231" coordsize="12,0" path="m12541,6231l12553,6231e" filled="false" stroked="true" strokeweight=".6pt" strokecolor="#000000">
                <v:path arrowok="t"/>
              </v:shape>
            </v:group>
            <v:group style="position:absolute;left:12541;top:6251;width:12;height:2" coordorigin="12541,6251" coordsize="12,2">
              <v:shape style="position:absolute;left:12541;top:6251;width:12;height:2" coordorigin="12541,6251" coordsize="12,0" path="m12541,6251l12553,6251e" filled="false" stroked="true" strokeweight=".6pt" strokecolor="#000000">
                <v:path arrowok="t"/>
              </v:shape>
            </v:group>
            <v:group style="position:absolute;left:12541;top:6270;width:12;height:2" coordorigin="12541,6270" coordsize="12,2">
              <v:shape style="position:absolute;left:12541;top:6270;width:12;height:2" coordorigin="12541,6270" coordsize="12,0" path="m12541,6270l12553,6270e" filled="false" stroked="true" strokeweight=".6pt" strokecolor="#000000">
                <v:path arrowok="t"/>
              </v:shape>
            </v:group>
            <v:group style="position:absolute;left:12541;top:6289;width:12;height:2" coordorigin="12541,6289" coordsize="12,2">
              <v:shape style="position:absolute;left:12541;top:6289;width:12;height:2" coordorigin="12541,6289" coordsize="12,0" path="m12541,6289l12553,6289e" filled="false" stroked="true" strokeweight=".6pt" strokecolor="#000000">
                <v:path arrowok="t"/>
              </v:shape>
            </v:group>
            <v:group style="position:absolute;left:12541;top:6308;width:12;height:2" coordorigin="12541,6308" coordsize="12,2">
              <v:shape style="position:absolute;left:12541;top:6308;width:12;height:2" coordorigin="12541,6308" coordsize="12,0" path="m12541,6308l12553,6308e" filled="false" stroked="true" strokeweight=".6pt" strokecolor="#000000">
                <v:path arrowok="t"/>
              </v:shape>
            </v:group>
            <v:group style="position:absolute;left:12541;top:6327;width:12;height:2" coordorigin="12541,6327" coordsize="12,2">
              <v:shape style="position:absolute;left:12541;top:6327;width:12;height:2" coordorigin="12541,6327" coordsize="12,0" path="m12541,6327l12553,6327e" filled="false" stroked="true" strokeweight=".6pt" strokecolor="#000000">
                <v:path arrowok="t"/>
              </v:shape>
            </v:group>
            <v:group style="position:absolute;left:12541;top:6347;width:12;height:2" coordorigin="12541,6347" coordsize="12,2">
              <v:shape style="position:absolute;left:12541;top:6347;width:12;height:2" coordorigin="12541,6347" coordsize="12,0" path="m12541,6347l12553,6347e" filled="false" stroked="true" strokeweight=".6pt" strokecolor="#000000">
                <v:path arrowok="t"/>
              </v:shape>
            </v:group>
            <v:group style="position:absolute;left:12541;top:6366;width:12;height:2" coordorigin="12541,6366" coordsize="12,2">
              <v:shape style="position:absolute;left:12541;top:6366;width:12;height:2" coordorigin="12541,6366" coordsize="12,0" path="m12541,6366l12553,6366e" filled="false" stroked="true" strokeweight=".6pt" strokecolor="#000000">
                <v:path arrowok="t"/>
              </v:shape>
            </v:group>
            <v:group style="position:absolute;left:12541;top:6385;width:12;height:2" coordorigin="12541,6385" coordsize="12,2">
              <v:shape style="position:absolute;left:12541;top:6385;width:12;height:2" coordorigin="12541,6385" coordsize="12,0" path="m12541,6385l12553,6385e" filled="false" stroked="true" strokeweight=".6pt" strokecolor="#000000">
                <v:path arrowok="t"/>
              </v:shape>
            </v:group>
            <v:group style="position:absolute;left:12541;top:6404;width:12;height:2" coordorigin="12541,6404" coordsize="12,2">
              <v:shape style="position:absolute;left:12541;top:6404;width:12;height:2" coordorigin="12541,6404" coordsize="12,0" path="m12541,6404l12553,6404e" filled="false" stroked="true" strokeweight=".6pt" strokecolor="#000000">
                <v:path arrowok="t"/>
              </v:shape>
            </v:group>
            <v:group style="position:absolute;left:12541;top:6423;width:12;height:2" coordorigin="12541,6423" coordsize="12,2">
              <v:shape style="position:absolute;left:12541;top:6423;width:12;height:2" coordorigin="12541,6423" coordsize="12,0" path="m12541,6423l12553,6423e" filled="false" stroked="true" strokeweight=".6pt" strokecolor="#000000">
                <v:path arrowok="t"/>
              </v:shape>
            </v:group>
            <v:group style="position:absolute;left:12541;top:6443;width:12;height:2" coordorigin="12541,6443" coordsize="12,2">
              <v:shape style="position:absolute;left:12541;top:6443;width:12;height:2" coordorigin="12541,6443" coordsize="12,0" path="m12541,6443l12553,6443e" filled="false" stroked="true" strokeweight=".6pt" strokecolor="#000000">
                <v:path arrowok="t"/>
              </v:shape>
            </v:group>
            <v:group style="position:absolute;left:12541;top:6462;width:12;height:2" coordorigin="12541,6462" coordsize="12,2">
              <v:shape style="position:absolute;left:12541;top:6462;width:12;height:2" coordorigin="12541,6462" coordsize="12,0" path="m12541,6462l12553,6462e" filled="false" stroked="true" strokeweight=".6pt" strokecolor="#000000">
                <v:path arrowok="t"/>
              </v:shape>
            </v:group>
            <v:group style="position:absolute;left:12541;top:6481;width:12;height:2" coordorigin="12541,6481" coordsize="12,2">
              <v:shape style="position:absolute;left:12541;top:6481;width:12;height:2" coordorigin="12541,6481" coordsize="12,0" path="m12541,6481l12553,6481e" filled="false" stroked="true" strokeweight=".6pt" strokecolor="#000000">
                <v:path arrowok="t"/>
              </v:shape>
            </v:group>
            <v:group style="position:absolute;left:12541;top:6500;width:12;height:2" coordorigin="12541,6500" coordsize="12,2">
              <v:shape style="position:absolute;left:12541;top:6500;width:12;height:2" coordorigin="12541,6500" coordsize="12,0" path="m12541,6500l12553,6500e" filled="false" stroked="true" strokeweight=".6pt" strokecolor="#000000">
                <v:path arrowok="t"/>
              </v:shape>
            </v:group>
            <v:group style="position:absolute;left:12541;top:6519;width:12;height:2" coordorigin="12541,6519" coordsize="12,2">
              <v:shape style="position:absolute;left:12541;top:6519;width:12;height:2" coordorigin="12541,6519" coordsize="12,0" path="m12541,6519l12553,6519e" filled="false" stroked="true" strokeweight=".6pt" strokecolor="#000000">
                <v:path arrowok="t"/>
              </v:shape>
            </v:group>
            <v:group style="position:absolute;left:12541;top:6539;width:12;height:2" coordorigin="12541,6539" coordsize="12,2">
              <v:shape style="position:absolute;left:12541;top:6539;width:12;height:2" coordorigin="12541,6539" coordsize="12,0" path="m12541,6539l12553,6539e" filled="false" stroked="true" strokeweight=".6pt" strokecolor="#000000">
                <v:path arrowok="t"/>
              </v:shape>
            </v:group>
            <v:group style="position:absolute;left:12541;top:6558;width:12;height:2" coordorigin="12541,6558" coordsize="12,2">
              <v:shape style="position:absolute;left:12541;top:6558;width:12;height:2" coordorigin="12541,6558" coordsize="12,0" path="m12541,6558l12553,6558e" filled="false" stroked="true" strokeweight=".6pt" strokecolor="#000000">
                <v:path arrowok="t"/>
              </v:shape>
            </v:group>
            <v:group style="position:absolute;left:12541;top:6577;width:12;height:2" coordorigin="12541,6577" coordsize="12,2">
              <v:shape style="position:absolute;left:12541;top:6577;width:12;height:2" coordorigin="12541,6577" coordsize="12,0" path="m12541,6577l12553,6577e" filled="false" stroked="true" strokeweight=".6pt" strokecolor="#000000">
                <v:path arrowok="t"/>
              </v:shape>
            </v:group>
            <v:group style="position:absolute;left:12541;top:6596;width:12;height:2" coordorigin="12541,6596" coordsize="12,2">
              <v:shape style="position:absolute;left:12541;top:6596;width:12;height:2" coordorigin="12541,6596" coordsize="12,0" path="m12541,6596l12553,6596e" filled="false" stroked="true" strokeweight=".6pt" strokecolor="#000000">
                <v:path arrowok="t"/>
              </v:shape>
            </v:group>
            <v:group style="position:absolute;left:12541;top:6615;width:12;height:2" coordorigin="12541,6615" coordsize="12,2">
              <v:shape style="position:absolute;left:12541;top:6615;width:12;height:2" coordorigin="12541,6615" coordsize="12,0" path="m12541,6615l12553,6615e" filled="false" stroked="true" strokeweight=".6pt" strokecolor="#000000">
                <v:path arrowok="t"/>
              </v:shape>
            </v:group>
            <v:group style="position:absolute;left:12541;top:6635;width:12;height:2" coordorigin="12541,6635" coordsize="12,2">
              <v:shape style="position:absolute;left:12541;top:6635;width:12;height:2" coordorigin="12541,6635" coordsize="12,0" path="m12541,6635l12553,6635e" filled="false" stroked="true" strokeweight=".6pt" strokecolor="#000000">
                <v:path arrowok="t"/>
              </v:shape>
            </v:group>
            <v:group style="position:absolute;left:12541;top:6654;width:12;height:2" coordorigin="12541,6654" coordsize="12,2">
              <v:shape style="position:absolute;left:12541;top:6654;width:12;height:2" coordorigin="12541,6654" coordsize="12,0" path="m12541,6654l12553,6654e" filled="false" stroked="true" strokeweight=".6pt" strokecolor="#000000">
                <v:path arrowok="t"/>
              </v:shape>
            </v:group>
            <v:group style="position:absolute;left:12541;top:6669;width:12;height:2" coordorigin="12541,6669" coordsize="12,2">
              <v:shape style="position:absolute;left:12541;top:6669;width:12;height:2" coordorigin="12541,6669" coordsize="12,0" path="m12541,6669l12553,6669e" filled="false" stroked="true" strokeweight=".24pt" strokecolor="#000000">
                <v:path arrowok="t"/>
              </v:shape>
            </v:group>
            <v:group style="position:absolute;left:13462;top:414;width:10;height:2" coordorigin="13462,414" coordsize="10,2">
              <v:shape style="position:absolute;left:13462;top:414;width:10;height:2" coordorigin="13462,414" coordsize="10,0" path="m13462,414l13471,414e" filled="false" stroked="true" strokeweight=".48pt" strokecolor="#000000">
                <v:path arrowok="t"/>
              </v:shape>
            </v:group>
            <v:group style="position:absolute;left:13462;top:433;width:10;height:2" coordorigin="13462,433" coordsize="10,2">
              <v:shape style="position:absolute;left:13462;top:433;width:10;height:2" coordorigin="13462,433" coordsize="10,0" path="m13462,433l13471,433e" filled="false" stroked="true" strokeweight=".48pt" strokecolor="#000000">
                <v:path arrowok="t"/>
              </v:shape>
            </v:group>
            <v:group style="position:absolute;left:13462;top:452;width:10;height:2" coordorigin="13462,452" coordsize="10,2">
              <v:shape style="position:absolute;left:13462;top:452;width:10;height:2" coordorigin="13462,452" coordsize="10,0" path="m13462,452l13471,452e" filled="false" stroked="true" strokeweight=".48pt" strokecolor="#000000">
                <v:path arrowok="t"/>
              </v:shape>
            </v:group>
            <v:group style="position:absolute;left:13462;top:471;width:10;height:2" coordorigin="13462,471" coordsize="10,2">
              <v:shape style="position:absolute;left:13462;top:471;width:10;height:2" coordorigin="13462,471" coordsize="10,0" path="m13462,471l13471,471e" filled="false" stroked="true" strokeweight=".48pt" strokecolor="#000000">
                <v:path arrowok="t"/>
              </v:shape>
            </v:group>
            <v:group style="position:absolute;left:13462;top:491;width:10;height:2" coordorigin="13462,491" coordsize="10,2">
              <v:shape style="position:absolute;left:13462;top:491;width:10;height:2" coordorigin="13462,491" coordsize="10,0" path="m13462,491l13471,491e" filled="false" stroked="true" strokeweight=".48pt" strokecolor="#000000">
                <v:path arrowok="t"/>
              </v:shape>
            </v:group>
            <v:group style="position:absolute;left:13462;top:510;width:10;height:2" coordorigin="13462,510" coordsize="10,2">
              <v:shape style="position:absolute;left:13462;top:510;width:10;height:2" coordorigin="13462,510" coordsize="10,0" path="m13462,510l13471,510e" filled="false" stroked="true" strokeweight=".48pt" strokecolor="#000000">
                <v:path arrowok="t"/>
              </v:shape>
            </v:group>
            <v:group style="position:absolute;left:13462;top:529;width:10;height:2" coordorigin="13462,529" coordsize="10,2">
              <v:shape style="position:absolute;left:13462;top:529;width:10;height:2" coordorigin="13462,529" coordsize="10,0" path="m13462,529l13471,529e" filled="false" stroked="true" strokeweight=".48pt" strokecolor="#000000">
                <v:path arrowok="t"/>
              </v:shape>
            </v:group>
            <v:group style="position:absolute;left:13462;top:548;width:10;height:2" coordorigin="13462,548" coordsize="10,2">
              <v:shape style="position:absolute;left:13462;top:548;width:10;height:2" coordorigin="13462,548" coordsize="10,0" path="m13462,548l13471,548e" filled="false" stroked="true" strokeweight=".48pt" strokecolor="#000000">
                <v:path arrowok="t"/>
              </v:shape>
            </v:group>
            <v:group style="position:absolute;left:13462;top:567;width:10;height:2" coordorigin="13462,567" coordsize="10,2">
              <v:shape style="position:absolute;left:13462;top:567;width:10;height:2" coordorigin="13462,567" coordsize="10,0" path="m13462,567l13471,567e" filled="false" stroked="true" strokeweight=".48pt" strokecolor="#000000">
                <v:path arrowok="t"/>
              </v:shape>
            </v:group>
            <v:group style="position:absolute;left:13462;top:587;width:10;height:2" coordorigin="13462,587" coordsize="10,2">
              <v:shape style="position:absolute;left:13462;top:587;width:10;height:2" coordorigin="13462,587" coordsize="10,0" path="m13462,587l13471,587e" filled="false" stroked="true" strokeweight=".48pt" strokecolor="#000000">
                <v:path arrowok="t"/>
              </v:shape>
            </v:group>
            <v:group style="position:absolute;left:13462;top:606;width:10;height:2" coordorigin="13462,606" coordsize="10,2">
              <v:shape style="position:absolute;left:13462;top:606;width:10;height:2" coordorigin="13462,606" coordsize="10,0" path="m13462,606l13471,606e" filled="false" stroked="true" strokeweight=".48pt" strokecolor="#000000">
                <v:path arrowok="t"/>
              </v:shape>
            </v:group>
            <v:group style="position:absolute;left:13462;top:625;width:10;height:2" coordorigin="13462,625" coordsize="10,2">
              <v:shape style="position:absolute;left:13462;top:625;width:10;height:2" coordorigin="13462,625" coordsize="10,0" path="m13462,625l13471,625e" filled="false" stroked="true" strokeweight=".48pt" strokecolor="#000000">
                <v:path arrowok="t"/>
              </v:shape>
            </v:group>
            <v:group style="position:absolute;left:13462;top:644;width:10;height:2" coordorigin="13462,644" coordsize="10,2">
              <v:shape style="position:absolute;left:13462;top:644;width:10;height:2" coordorigin="13462,644" coordsize="10,0" path="m13462,644l13471,644e" filled="false" stroked="true" strokeweight=".48pt" strokecolor="#000000">
                <v:path arrowok="t"/>
              </v:shape>
            </v:group>
            <v:group style="position:absolute;left:13462;top:663;width:10;height:2" coordorigin="13462,663" coordsize="10,2">
              <v:shape style="position:absolute;left:13462;top:663;width:10;height:2" coordorigin="13462,663" coordsize="10,0" path="m13462,663l13471,663e" filled="false" stroked="true" strokeweight=".48pt" strokecolor="#000000">
                <v:path arrowok="t"/>
              </v:shape>
            </v:group>
            <v:group style="position:absolute;left:13462;top:683;width:10;height:2" coordorigin="13462,683" coordsize="10,2">
              <v:shape style="position:absolute;left:13462;top:683;width:10;height:2" coordorigin="13462,683" coordsize="10,0" path="m13462,683l13471,683e" filled="false" stroked="true" strokeweight=".48pt" strokecolor="#000000">
                <v:path arrowok="t"/>
              </v:shape>
            </v:group>
            <v:group style="position:absolute;left:13462;top:702;width:10;height:2" coordorigin="13462,702" coordsize="10,2">
              <v:shape style="position:absolute;left:13462;top:702;width:10;height:2" coordorigin="13462,702" coordsize="10,0" path="m13462,702l13471,702e" filled="false" stroked="true" strokeweight=".48pt" strokecolor="#000000">
                <v:path arrowok="t"/>
              </v:shape>
            </v:group>
            <v:group style="position:absolute;left:13462;top:721;width:10;height:2" coordorigin="13462,721" coordsize="10,2">
              <v:shape style="position:absolute;left:13462;top:721;width:10;height:2" coordorigin="13462,721" coordsize="10,0" path="m13462,721l13471,721e" filled="false" stroked="true" strokeweight=".48pt" strokecolor="#000000">
                <v:path arrowok="t"/>
              </v:shape>
            </v:group>
            <v:group style="position:absolute;left:13462;top:740;width:10;height:2" coordorigin="13462,740" coordsize="10,2">
              <v:shape style="position:absolute;left:13462;top:740;width:10;height:2" coordorigin="13462,740" coordsize="10,0" path="m13462,740l13471,740e" filled="false" stroked="true" strokeweight=".48pt" strokecolor="#000000">
                <v:path arrowok="t"/>
              </v:shape>
            </v:group>
            <v:group style="position:absolute;left:13462;top:759;width:10;height:2" coordorigin="13462,759" coordsize="10,2">
              <v:shape style="position:absolute;left:13462;top:759;width:10;height:2" coordorigin="13462,759" coordsize="10,0" path="m13462,759l13471,759e" filled="false" stroked="true" strokeweight=".48pt" strokecolor="#000000">
                <v:path arrowok="t"/>
              </v:shape>
            </v:group>
            <v:group style="position:absolute;left:13462;top:779;width:10;height:2" coordorigin="13462,779" coordsize="10,2">
              <v:shape style="position:absolute;left:13462;top:779;width:10;height:2" coordorigin="13462,779" coordsize="10,0" path="m13462,779l13471,779e" filled="false" stroked="true" strokeweight=".48pt" strokecolor="#000000">
                <v:path arrowok="t"/>
              </v:shape>
            </v:group>
            <v:group style="position:absolute;left:13462;top:798;width:10;height:2" coordorigin="13462,798" coordsize="10,2">
              <v:shape style="position:absolute;left:13462;top:798;width:10;height:2" coordorigin="13462,798" coordsize="10,0" path="m13462,798l13471,798e" filled="false" stroked="true" strokeweight=".48pt" strokecolor="#000000">
                <v:path arrowok="t"/>
              </v:shape>
            </v:group>
            <v:group style="position:absolute;left:13462;top:817;width:10;height:2" coordorigin="13462,817" coordsize="10,2">
              <v:shape style="position:absolute;left:13462;top:817;width:10;height:2" coordorigin="13462,817" coordsize="10,0" path="m13462,817l13471,817e" filled="false" stroked="true" strokeweight=".48pt" strokecolor="#000000">
                <v:path arrowok="t"/>
              </v:shape>
            </v:group>
            <v:group style="position:absolute;left:13462;top:836;width:10;height:2" coordorigin="13462,836" coordsize="10,2">
              <v:shape style="position:absolute;left:13462;top:836;width:10;height:2" coordorigin="13462,836" coordsize="10,0" path="m13462,836l13471,836e" filled="false" stroked="true" strokeweight=".48pt" strokecolor="#000000">
                <v:path arrowok="t"/>
              </v:shape>
            </v:group>
            <v:group style="position:absolute;left:13462;top:855;width:10;height:2" coordorigin="13462,855" coordsize="10,2">
              <v:shape style="position:absolute;left:13462;top:855;width:10;height:2" coordorigin="13462,855" coordsize="10,0" path="m13462,855l13471,855e" filled="false" stroked="true" strokeweight=".48pt" strokecolor="#000000">
                <v:path arrowok="t"/>
              </v:shape>
            </v:group>
            <v:group style="position:absolute;left:13462;top:875;width:10;height:2" coordorigin="13462,875" coordsize="10,2">
              <v:shape style="position:absolute;left:13462;top:875;width:10;height:2" coordorigin="13462,875" coordsize="10,0" path="m13462,875l13471,875e" filled="false" stroked="true" strokeweight=".48pt" strokecolor="#000000">
                <v:path arrowok="t"/>
              </v:shape>
            </v:group>
            <v:group style="position:absolute;left:13462;top:894;width:10;height:2" coordorigin="13462,894" coordsize="10,2">
              <v:shape style="position:absolute;left:13462;top:894;width:10;height:2" coordorigin="13462,894" coordsize="10,0" path="m13462,894l13471,894e" filled="false" stroked="true" strokeweight=".48pt" strokecolor="#000000">
                <v:path arrowok="t"/>
              </v:shape>
            </v:group>
            <v:group style="position:absolute;left:13462;top:913;width:10;height:2" coordorigin="13462,913" coordsize="10,2">
              <v:shape style="position:absolute;left:13462;top:913;width:10;height:2" coordorigin="13462,913" coordsize="10,0" path="m13462,913l13471,913e" filled="false" stroked="true" strokeweight=".48pt" strokecolor="#000000">
                <v:path arrowok="t"/>
              </v:shape>
            </v:group>
            <v:group style="position:absolute;left:13462;top:932;width:10;height:2" coordorigin="13462,932" coordsize="10,2">
              <v:shape style="position:absolute;left:13462;top:932;width:10;height:2" coordorigin="13462,932" coordsize="10,0" path="m13462,932l13471,932e" filled="false" stroked="true" strokeweight=".48pt" strokecolor="#000000">
                <v:path arrowok="t"/>
              </v:shape>
            </v:group>
            <v:group style="position:absolute;left:13462;top:951;width:10;height:2" coordorigin="13462,951" coordsize="10,2">
              <v:shape style="position:absolute;left:13462;top:951;width:10;height:2" coordorigin="13462,951" coordsize="10,0" path="m13462,951l13471,951e" filled="false" stroked="true" strokeweight=".48pt" strokecolor="#000000">
                <v:path arrowok="t"/>
              </v:shape>
            </v:group>
            <v:group style="position:absolute;left:13462;top:971;width:10;height:2" coordorigin="13462,971" coordsize="10,2">
              <v:shape style="position:absolute;left:13462;top:971;width:10;height:2" coordorigin="13462,971" coordsize="10,0" path="m13462,971l13471,971e" filled="false" stroked="true" strokeweight=".48pt" strokecolor="#000000">
                <v:path arrowok="t"/>
              </v:shape>
            </v:group>
            <v:group style="position:absolute;left:13462;top:990;width:10;height:2" coordorigin="13462,990" coordsize="10,2">
              <v:shape style="position:absolute;left:13462;top:990;width:10;height:2" coordorigin="13462,990" coordsize="10,0" path="m13462,990l13471,990e" filled="false" stroked="true" strokeweight=".48pt" strokecolor="#000000">
                <v:path arrowok="t"/>
              </v:shape>
            </v:group>
            <v:group style="position:absolute;left:13462;top:1009;width:10;height:2" coordorigin="13462,1009" coordsize="10,2">
              <v:shape style="position:absolute;left:13462;top:1009;width:10;height:2" coordorigin="13462,1009" coordsize="10,0" path="m13462,1009l13471,1009e" filled="false" stroked="true" strokeweight=".48pt" strokecolor="#000000">
                <v:path arrowok="t"/>
              </v:shape>
            </v:group>
            <v:group style="position:absolute;left:13462;top:1028;width:10;height:2" coordorigin="13462,1028" coordsize="10,2">
              <v:shape style="position:absolute;left:13462;top:1028;width:10;height:2" coordorigin="13462,1028" coordsize="10,0" path="m13462,1028l13471,1028e" filled="false" stroked="true" strokeweight=".48pt" strokecolor="#000000">
                <v:path arrowok="t"/>
              </v:shape>
            </v:group>
            <v:group style="position:absolute;left:13462;top:1047;width:10;height:2" coordorigin="13462,1047" coordsize="10,2">
              <v:shape style="position:absolute;left:13462;top:1047;width:10;height:2" coordorigin="13462,1047" coordsize="10,0" path="m13462,1047l13471,1047e" filled="false" stroked="true" strokeweight=".48pt" strokecolor="#000000">
                <v:path arrowok="t"/>
              </v:shape>
            </v:group>
            <v:group style="position:absolute;left:13462;top:1067;width:10;height:2" coordorigin="13462,1067" coordsize="10,2">
              <v:shape style="position:absolute;left:13462;top:1067;width:10;height:2" coordorigin="13462,1067" coordsize="10,0" path="m13462,1067l13471,1067e" filled="false" stroked="true" strokeweight=".48pt" strokecolor="#000000">
                <v:path arrowok="t"/>
              </v:shape>
            </v:group>
            <v:group style="position:absolute;left:13462;top:1086;width:10;height:2" coordorigin="13462,1086" coordsize="10,2">
              <v:shape style="position:absolute;left:13462;top:1086;width:10;height:2" coordorigin="13462,1086" coordsize="10,0" path="m13462,1086l13471,1086e" filled="false" stroked="true" strokeweight=".48pt" strokecolor="#000000">
                <v:path arrowok="t"/>
              </v:shape>
            </v:group>
            <v:group style="position:absolute;left:13462;top:1105;width:10;height:2" coordorigin="13462,1105" coordsize="10,2">
              <v:shape style="position:absolute;left:13462;top:1105;width:10;height:2" coordorigin="13462,1105" coordsize="10,0" path="m13462,1105l13471,1105e" filled="false" stroked="true" strokeweight=".48pt" strokecolor="#000000">
                <v:path arrowok="t"/>
              </v:shape>
            </v:group>
            <v:group style="position:absolute;left:13462;top:1124;width:10;height:2" coordorigin="13462,1124" coordsize="10,2">
              <v:shape style="position:absolute;left:13462;top:1124;width:10;height:2" coordorigin="13462,1124" coordsize="10,0" path="m13462,1124l13471,1124e" filled="false" stroked="true" strokeweight=".48pt" strokecolor="#000000">
                <v:path arrowok="t"/>
              </v:shape>
            </v:group>
            <v:group style="position:absolute;left:13462;top:1143;width:10;height:2" coordorigin="13462,1143" coordsize="10,2">
              <v:shape style="position:absolute;left:13462;top:1143;width:10;height:2" coordorigin="13462,1143" coordsize="10,0" path="m13462,1143l13471,1143e" filled="false" stroked="true" strokeweight=".48pt" strokecolor="#000000">
                <v:path arrowok="t"/>
              </v:shape>
            </v:group>
            <v:group style="position:absolute;left:13462;top:1163;width:10;height:2" coordorigin="13462,1163" coordsize="10,2">
              <v:shape style="position:absolute;left:13462;top:1163;width:10;height:2" coordorigin="13462,1163" coordsize="10,0" path="m13462,1163l13471,1163e" filled="false" stroked="true" strokeweight=".48pt" strokecolor="#000000">
                <v:path arrowok="t"/>
              </v:shape>
            </v:group>
            <v:group style="position:absolute;left:13462;top:1182;width:10;height:2" coordorigin="13462,1182" coordsize="10,2">
              <v:shape style="position:absolute;left:13462;top:1182;width:10;height:2" coordorigin="13462,1182" coordsize="10,0" path="m13462,1182l13471,1182e" filled="false" stroked="true" strokeweight=".48pt" strokecolor="#000000">
                <v:path arrowok="t"/>
              </v:shape>
            </v:group>
            <v:group style="position:absolute;left:13462;top:1201;width:10;height:2" coordorigin="13462,1201" coordsize="10,2">
              <v:shape style="position:absolute;left:13462;top:1201;width:10;height:2" coordorigin="13462,1201" coordsize="10,0" path="m13462,1201l13471,1201e" filled="false" stroked="true" strokeweight=".48pt" strokecolor="#000000">
                <v:path arrowok="t"/>
              </v:shape>
            </v:group>
            <v:group style="position:absolute;left:13462;top:1220;width:10;height:2" coordorigin="13462,1220" coordsize="10,2">
              <v:shape style="position:absolute;left:13462;top:1220;width:10;height:2" coordorigin="13462,1220" coordsize="10,0" path="m13462,1220l13471,1220e" filled="false" stroked="true" strokeweight=".48pt" strokecolor="#000000">
                <v:path arrowok="t"/>
              </v:shape>
            </v:group>
            <v:group style="position:absolute;left:13462;top:1239;width:10;height:2" coordorigin="13462,1239" coordsize="10,2">
              <v:shape style="position:absolute;left:13462;top:1239;width:10;height:2" coordorigin="13462,1239" coordsize="10,0" path="m13462,1239l13471,1239e" filled="false" stroked="true" strokeweight=".48pt" strokecolor="#000000">
                <v:path arrowok="t"/>
              </v:shape>
            </v:group>
            <v:group style="position:absolute;left:13462;top:1316;width:10;height:2" coordorigin="13462,1316" coordsize="10,2">
              <v:shape style="position:absolute;left:13462;top:1316;width:10;height:2" coordorigin="13462,1316" coordsize="10,0" path="m13462,1316l13471,1316e" filled="false" stroked="true" strokeweight=".48pt" strokecolor="#000000">
                <v:path arrowok="t"/>
              </v:shape>
            </v:group>
            <v:group style="position:absolute;left:13462;top:1335;width:10;height:2" coordorigin="13462,1335" coordsize="10,2">
              <v:shape style="position:absolute;left:13462;top:1335;width:10;height:2" coordorigin="13462,1335" coordsize="10,0" path="m13462,1335l13471,1335e" filled="false" stroked="true" strokeweight=".48pt" strokecolor="#000000">
                <v:path arrowok="t"/>
              </v:shape>
            </v:group>
            <v:group style="position:absolute;left:13462;top:1355;width:10;height:2" coordorigin="13462,1355" coordsize="10,2">
              <v:shape style="position:absolute;left:13462;top:1355;width:10;height:2" coordorigin="13462,1355" coordsize="10,0" path="m13462,1355l13471,1355e" filled="false" stroked="true" strokeweight=".48pt" strokecolor="#000000">
                <v:path arrowok="t"/>
              </v:shape>
            </v:group>
            <v:group style="position:absolute;left:13462;top:1374;width:10;height:2" coordorigin="13462,1374" coordsize="10,2">
              <v:shape style="position:absolute;left:13462;top:1374;width:10;height:2" coordorigin="13462,1374" coordsize="10,0" path="m13462,1374l13471,1374e" filled="false" stroked="true" strokeweight=".48pt" strokecolor="#000000">
                <v:path arrowok="t"/>
              </v:shape>
            </v:group>
            <v:group style="position:absolute;left:13462;top:1393;width:10;height:2" coordorigin="13462,1393" coordsize="10,2">
              <v:shape style="position:absolute;left:13462;top:1393;width:10;height:2" coordorigin="13462,1393" coordsize="10,0" path="m13462,1393l13471,1393e" filled="false" stroked="true" strokeweight=".48pt" strokecolor="#000000">
                <v:path arrowok="t"/>
              </v:shape>
            </v:group>
            <v:group style="position:absolute;left:13462;top:1412;width:10;height:2" coordorigin="13462,1412" coordsize="10,2">
              <v:shape style="position:absolute;left:13462;top:1412;width:10;height:2" coordorigin="13462,1412" coordsize="10,0" path="m13462,1412l13471,1412e" filled="false" stroked="true" strokeweight=".48pt" strokecolor="#000000">
                <v:path arrowok="t"/>
              </v:shape>
            </v:group>
            <v:group style="position:absolute;left:13462;top:1431;width:10;height:2" coordorigin="13462,1431" coordsize="10,2">
              <v:shape style="position:absolute;left:13462;top:1431;width:10;height:2" coordorigin="13462,1431" coordsize="10,0" path="m13462,1431l13471,1431e" filled="false" stroked="true" strokeweight=".48pt" strokecolor="#000000">
                <v:path arrowok="t"/>
              </v:shape>
            </v:group>
            <v:group style="position:absolute;left:13462;top:1451;width:10;height:2" coordorigin="13462,1451" coordsize="10,2">
              <v:shape style="position:absolute;left:13462;top:1451;width:10;height:2" coordorigin="13462,1451" coordsize="10,0" path="m13462,1451l13471,1451e" filled="false" stroked="true" strokeweight=".48pt" strokecolor="#000000">
                <v:path arrowok="t"/>
              </v:shape>
            </v:group>
            <v:group style="position:absolute;left:13462;top:1470;width:10;height:2" coordorigin="13462,1470" coordsize="10,2">
              <v:shape style="position:absolute;left:13462;top:1470;width:10;height:2" coordorigin="13462,1470" coordsize="10,0" path="m13462,1470l13471,1470e" filled="false" stroked="true" strokeweight=".48pt" strokecolor="#000000">
                <v:path arrowok="t"/>
              </v:shape>
            </v:group>
            <v:group style="position:absolute;left:13462;top:1489;width:10;height:2" coordorigin="13462,1489" coordsize="10,2">
              <v:shape style="position:absolute;left:13462;top:1489;width:10;height:2" coordorigin="13462,1489" coordsize="10,0" path="m13462,1489l13471,1489e" filled="false" stroked="true" strokeweight=".48pt" strokecolor="#000000">
                <v:path arrowok="t"/>
              </v:shape>
            </v:group>
            <v:group style="position:absolute;left:13462;top:1508;width:10;height:2" coordorigin="13462,1508" coordsize="10,2">
              <v:shape style="position:absolute;left:13462;top:1508;width:10;height:2" coordorigin="13462,1508" coordsize="10,0" path="m13462,1508l13471,1508e" filled="false" stroked="true" strokeweight=".48pt" strokecolor="#000000">
                <v:path arrowok="t"/>
              </v:shape>
            </v:group>
            <v:group style="position:absolute;left:13462;top:1527;width:10;height:2" coordorigin="13462,1527" coordsize="10,2">
              <v:shape style="position:absolute;left:13462;top:1527;width:10;height:2" coordorigin="13462,1527" coordsize="10,0" path="m13462,1527l13471,1527e" filled="false" stroked="true" strokeweight=".48pt" strokecolor="#000000">
                <v:path arrowok="t"/>
              </v:shape>
            </v:group>
            <v:group style="position:absolute;left:13462;top:1547;width:10;height:2" coordorigin="13462,1547" coordsize="10,2">
              <v:shape style="position:absolute;left:13462;top:1547;width:10;height:2" coordorigin="13462,1547" coordsize="10,0" path="m13462,1547l13471,1547e" filled="false" stroked="true" strokeweight=".48pt" strokecolor="#000000">
                <v:path arrowok="t"/>
              </v:shape>
            </v:group>
            <v:group style="position:absolute;left:13462;top:1566;width:10;height:2" coordorigin="13462,1566" coordsize="10,2">
              <v:shape style="position:absolute;left:13462;top:1566;width:10;height:2" coordorigin="13462,1566" coordsize="10,0" path="m13462,1566l13471,1566e" filled="false" stroked="true" strokeweight=".48pt" strokecolor="#000000">
                <v:path arrowok="t"/>
              </v:shape>
            </v:group>
            <v:group style="position:absolute;left:13462;top:1585;width:10;height:2" coordorigin="13462,1585" coordsize="10,2">
              <v:shape style="position:absolute;left:13462;top:1585;width:10;height:2" coordorigin="13462,1585" coordsize="10,0" path="m13462,1585l13471,1585e" filled="false" stroked="true" strokeweight=".48pt" strokecolor="#000000">
                <v:path arrowok="t"/>
              </v:shape>
            </v:group>
            <v:group style="position:absolute;left:13462;top:1604;width:10;height:2" coordorigin="13462,1604" coordsize="10,2">
              <v:shape style="position:absolute;left:13462;top:1604;width:10;height:2" coordorigin="13462,1604" coordsize="10,0" path="m13462,1604l13471,1604e" filled="false" stroked="true" strokeweight=".48pt" strokecolor="#000000">
                <v:path arrowok="t"/>
              </v:shape>
            </v:group>
            <v:group style="position:absolute;left:13462;top:1623;width:10;height:2" coordorigin="13462,1623" coordsize="10,2">
              <v:shape style="position:absolute;left:13462;top:1623;width:10;height:2" coordorigin="13462,1623" coordsize="10,0" path="m13462,1623l13471,1623e" filled="false" stroked="true" strokeweight=".48pt" strokecolor="#000000">
                <v:path arrowok="t"/>
              </v:shape>
            </v:group>
            <v:group style="position:absolute;left:13462;top:1643;width:10;height:2" coordorigin="13462,1643" coordsize="10,2">
              <v:shape style="position:absolute;left:13462;top:1643;width:10;height:2" coordorigin="13462,1643" coordsize="10,0" path="m13462,1643l13471,1643e" filled="false" stroked="true" strokeweight=".48pt" strokecolor="#000000">
                <v:path arrowok="t"/>
              </v:shape>
            </v:group>
            <v:group style="position:absolute;left:13462;top:1662;width:10;height:2" coordorigin="13462,1662" coordsize="10,2">
              <v:shape style="position:absolute;left:13462;top:1662;width:10;height:2" coordorigin="13462,1662" coordsize="10,0" path="m13462,1662l13471,1662e" filled="false" stroked="true" strokeweight=".48pt" strokecolor="#000000">
                <v:path arrowok="t"/>
              </v:shape>
            </v:group>
            <v:group style="position:absolute;left:13462;top:1681;width:10;height:2" coordorigin="13462,1681" coordsize="10,2">
              <v:shape style="position:absolute;left:13462;top:1681;width:10;height:2" coordorigin="13462,1681" coordsize="10,0" path="m13462,1681l13471,1681e" filled="false" stroked="true" strokeweight=".48pt" strokecolor="#000000">
                <v:path arrowok="t"/>
              </v:shape>
            </v:group>
            <v:group style="position:absolute;left:13462;top:1700;width:10;height:2" coordorigin="13462,1700" coordsize="10,2">
              <v:shape style="position:absolute;left:13462;top:1700;width:10;height:2" coordorigin="13462,1700" coordsize="10,0" path="m13462,1700l13471,1700e" filled="false" stroked="true" strokeweight=".48pt" strokecolor="#000000">
                <v:path arrowok="t"/>
              </v:shape>
            </v:group>
            <v:group style="position:absolute;left:13460;top:414;width:12;height:2" coordorigin="13460,414" coordsize="12,2">
              <v:shape style="position:absolute;left:13460;top:414;width:12;height:2" coordorigin="13460,414" coordsize="12,0" path="m13460,414l13472,414e" filled="false" stroked="true" strokeweight=".6pt" strokecolor="#000000">
                <v:path arrowok="t"/>
              </v:shape>
            </v:group>
            <v:group style="position:absolute;left:13460;top:433;width:12;height:2" coordorigin="13460,433" coordsize="12,2">
              <v:shape style="position:absolute;left:13460;top:433;width:12;height:2" coordorigin="13460,433" coordsize="12,0" path="m13460,433l13472,433e" filled="false" stroked="true" strokeweight=".6pt" strokecolor="#000000">
                <v:path arrowok="t"/>
              </v:shape>
            </v:group>
            <v:group style="position:absolute;left:13460;top:452;width:12;height:2" coordorigin="13460,452" coordsize="12,2">
              <v:shape style="position:absolute;left:13460;top:452;width:12;height:2" coordorigin="13460,452" coordsize="12,0" path="m13460,452l13472,452e" filled="false" stroked="true" strokeweight=".6pt" strokecolor="#000000">
                <v:path arrowok="t"/>
              </v:shape>
            </v:group>
            <v:group style="position:absolute;left:13460;top:471;width:12;height:2" coordorigin="13460,471" coordsize="12,2">
              <v:shape style="position:absolute;left:13460;top:471;width:12;height:2" coordorigin="13460,471" coordsize="12,0" path="m13460,471l13472,471e" filled="false" stroked="true" strokeweight=".6pt" strokecolor="#000000">
                <v:path arrowok="t"/>
              </v:shape>
            </v:group>
            <v:group style="position:absolute;left:13460;top:491;width:12;height:2" coordorigin="13460,491" coordsize="12,2">
              <v:shape style="position:absolute;left:13460;top:491;width:12;height:2" coordorigin="13460,491" coordsize="12,0" path="m13460,491l13472,491e" filled="false" stroked="true" strokeweight=".6pt" strokecolor="#000000">
                <v:path arrowok="t"/>
              </v:shape>
            </v:group>
            <v:group style="position:absolute;left:13460;top:510;width:12;height:2" coordorigin="13460,510" coordsize="12,2">
              <v:shape style="position:absolute;left:13460;top:510;width:12;height:2" coordorigin="13460,510" coordsize="12,0" path="m13460,510l13472,510e" filled="false" stroked="true" strokeweight=".6pt" strokecolor="#000000">
                <v:path arrowok="t"/>
              </v:shape>
            </v:group>
            <v:group style="position:absolute;left:13460;top:529;width:12;height:2" coordorigin="13460,529" coordsize="12,2">
              <v:shape style="position:absolute;left:13460;top:529;width:12;height:2" coordorigin="13460,529" coordsize="12,0" path="m13460,529l13472,529e" filled="false" stroked="true" strokeweight=".6pt" strokecolor="#000000">
                <v:path arrowok="t"/>
              </v:shape>
            </v:group>
            <v:group style="position:absolute;left:13460;top:548;width:12;height:2" coordorigin="13460,548" coordsize="12,2">
              <v:shape style="position:absolute;left:13460;top:548;width:12;height:2" coordorigin="13460,548" coordsize="12,0" path="m13460,548l13472,548e" filled="false" stroked="true" strokeweight=".6pt" strokecolor="#000000">
                <v:path arrowok="t"/>
              </v:shape>
            </v:group>
            <v:group style="position:absolute;left:13460;top:567;width:12;height:2" coordorigin="13460,567" coordsize="12,2">
              <v:shape style="position:absolute;left:13460;top:567;width:12;height:2" coordorigin="13460,567" coordsize="12,0" path="m13460,567l13472,567e" filled="false" stroked="true" strokeweight=".6pt" strokecolor="#000000">
                <v:path arrowok="t"/>
              </v:shape>
            </v:group>
            <v:group style="position:absolute;left:13460;top:587;width:12;height:2" coordorigin="13460,587" coordsize="12,2">
              <v:shape style="position:absolute;left:13460;top:587;width:12;height:2" coordorigin="13460,587" coordsize="12,0" path="m13460,587l13472,587e" filled="false" stroked="true" strokeweight=".6pt" strokecolor="#000000">
                <v:path arrowok="t"/>
              </v:shape>
            </v:group>
            <v:group style="position:absolute;left:13460;top:606;width:12;height:2" coordorigin="13460,606" coordsize="12,2">
              <v:shape style="position:absolute;left:13460;top:606;width:12;height:2" coordorigin="13460,606" coordsize="12,0" path="m13460,606l13472,606e" filled="false" stroked="true" strokeweight=".6pt" strokecolor="#000000">
                <v:path arrowok="t"/>
              </v:shape>
            </v:group>
            <v:group style="position:absolute;left:13460;top:625;width:12;height:2" coordorigin="13460,625" coordsize="12,2">
              <v:shape style="position:absolute;left:13460;top:625;width:12;height:2" coordorigin="13460,625" coordsize="12,0" path="m13460,625l13472,625e" filled="false" stroked="true" strokeweight=".6pt" strokecolor="#000000">
                <v:path arrowok="t"/>
              </v:shape>
            </v:group>
            <v:group style="position:absolute;left:13460;top:644;width:12;height:2" coordorigin="13460,644" coordsize="12,2">
              <v:shape style="position:absolute;left:13460;top:644;width:12;height:2" coordorigin="13460,644" coordsize="12,0" path="m13460,644l13472,644e" filled="false" stroked="true" strokeweight=".6pt" strokecolor="#000000">
                <v:path arrowok="t"/>
              </v:shape>
            </v:group>
            <v:group style="position:absolute;left:13460;top:663;width:12;height:2" coordorigin="13460,663" coordsize="12,2">
              <v:shape style="position:absolute;left:13460;top:663;width:12;height:2" coordorigin="13460,663" coordsize="12,0" path="m13460,663l13472,663e" filled="false" stroked="true" strokeweight=".6pt" strokecolor="#000000">
                <v:path arrowok="t"/>
              </v:shape>
            </v:group>
            <v:group style="position:absolute;left:13460;top:683;width:12;height:2" coordorigin="13460,683" coordsize="12,2">
              <v:shape style="position:absolute;left:13460;top:683;width:12;height:2" coordorigin="13460,683" coordsize="12,0" path="m13460,683l13472,683e" filled="false" stroked="true" strokeweight=".6pt" strokecolor="#000000">
                <v:path arrowok="t"/>
              </v:shape>
            </v:group>
            <v:group style="position:absolute;left:13460;top:702;width:12;height:2" coordorigin="13460,702" coordsize="12,2">
              <v:shape style="position:absolute;left:13460;top:702;width:12;height:2" coordorigin="13460,702" coordsize="12,0" path="m13460,702l13472,702e" filled="false" stroked="true" strokeweight=".6pt" strokecolor="#000000">
                <v:path arrowok="t"/>
              </v:shape>
            </v:group>
            <v:group style="position:absolute;left:13460;top:721;width:12;height:2" coordorigin="13460,721" coordsize="12,2">
              <v:shape style="position:absolute;left:13460;top:721;width:12;height:2" coordorigin="13460,721" coordsize="12,0" path="m13460,721l13472,721e" filled="false" stroked="true" strokeweight=".6pt" strokecolor="#000000">
                <v:path arrowok="t"/>
              </v:shape>
            </v:group>
            <v:group style="position:absolute;left:13460;top:740;width:12;height:2" coordorigin="13460,740" coordsize="12,2">
              <v:shape style="position:absolute;left:13460;top:740;width:12;height:2" coordorigin="13460,740" coordsize="12,0" path="m13460,740l13472,740e" filled="false" stroked="true" strokeweight=".6pt" strokecolor="#000000">
                <v:path arrowok="t"/>
              </v:shape>
            </v:group>
            <v:group style="position:absolute;left:13460;top:759;width:12;height:2" coordorigin="13460,759" coordsize="12,2">
              <v:shape style="position:absolute;left:13460;top:759;width:12;height:2" coordorigin="13460,759" coordsize="12,0" path="m13460,759l13472,759e" filled="false" stroked="true" strokeweight=".6pt" strokecolor="#000000">
                <v:path arrowok="t"/>
              </v:shape>
            </v:group>
            <v:group style="position:absolute;left:13460;top:779;width:12;height:2" coordorigin="13460,779" coordsize="12,2">
              <v:shape style="position:absolute;left:13460;top:779;width:12;height:2" coordorigin="13460,779" coordsize="12,0" path="m13460,779l13472,779e" filled="false" stroked="true" strokeweight=".6pt" strokecolor="#000000">
                <v:path arrowok="t"/>
              </v:shape>
            </v:group>
            <v:group style="position:absolute;left:13460;top:798;width:12;height:2" coordorigin="13460,798" coordsize="12,2">
              <v:shape style="position:absolute;left:13460;top:798;width:12;height:2" coordorigin="13460,798" coordsize="12,0" path="m13460,798l13472,798e" filled="false" stroked="true" strokeweight=".6pt" strokecolor="#000000">
                <v:path arrowok="t"/>
              </v:shape>
            </v:group>
            <v:group style="position:absolute;left:13460;top:817;width:12;height:2" coordorigin="13460,817" coordsize="12,2">
              <v:shape style="position:absolute;left:13460;top:817;width:12;height:2" coordorigin="13460,817" coordsize="12,0" path="m13460,817l13472,817e" filled="false" stroked="true" strokeweight=".6pt" strokecolor="#000000">
                <v:path arrowok="t"/>
              </v:shape>
            </v:group>
            <v:group style="position:absolute;left:13460;top:836;width:12;height:2" coordorigin="13460,836" coordsize="12,2">
              <v:shape style="position:absolute;left:13460;top:836;width:12;height:2" coordorigin="13460,836" coordsize="12,0" path="m13460,836l13472,836e" filled="false" stroked="true" strokeweight=".6pt" strokecolor="#000000">
                <v:path arrowok="t"/>
              </v:shape>
            </v:group>
            <v:group style="position:absolute;left:13460;top:855;width:12;height:2" coordorigin="13460,855" coordsize="12,2">
              <v:shape style="position:absolute;left:13460;top:855;width:12;height:2" coordorigin="13460,855" coordsize="12,0" path="m13460,855l13472,855e" filled="false" stroked="true" strokeweight=".6pt" strokecolor="#000000">
                <v:path arrowok="t"/>
              </v:shape>
            </v:group>
            <v:group style="position:absolute;left:13460;top:875;width:12;height:2" coordorigin="13460,875" coordsize="12,2">
              <v:shape style="position:absolute;left:13460;top:875;width:12;height:2" coordorigin="13460,875" coordsize="12,0" path="m13460,875l13472,875e" filled="false" stroked="true" strokeweight=".6pt" strokecolor="#000000">
                <v:path arrowok="t"/>
              </v:shape>
            </v:group>
            <v:group style="position:absolute;left:13460;top:894;width:12;height:2" coordorigin="13460,894" coordsize="12,2">
              <v:shape style="position:absolute;left:13460;top:894;width:12;height:2" coordorigin="13460,894" coordsize="12,0" path="m13460,894l13472,894e" filled="false" stroked="true" strokeweight=".6pt" strokecolor="#000000">
                <v:path arrowok="t"/>
              </v:shape>
            </v:group>
            <v:group style="position:absolute;left:13460;top:913;width:12;height:2" coordorigin="13460,913" coordsize="12,2">
              <v:shape style="position:absolute;left:13460;top:913;width:12;height:2" coordorigin="13460,913" coordsize="12,0" path="m13460,913l13472,913e" filled="false" stroked="true" strokeweight=".6pt" strokecolor="#000000">
                <v:path arrowok="t"/>
              </v:shape>
            </v:group>
            <v:group style="position:absolute;left:13460;top:932;width:12;height:2" coordorigin="13460,932" coordsize="12,2">
              <v:shape style="position:absolute;left:13460;top:932;width:12;height:2" coordorigin="13460,932" coordsize="12,0" path="m13460,932l13472,932e" filled="false" stroked="true" strokeweight=".6pt" strokecolor="#000000">
                <v:path arrowok="t"/>
              </v:shape>
            </v:group>
            <v:group style="position:absolute;left:13460;top:951;width:12;height:2" coordorigin="13460,951" coordsize="12,2">
              <v:shape style="position:absolute;left:13460;top:951;width:12;height:2" coordorigin="13460,951" coordsize="12,0" path="m13460,951l13472,951e" filled="false" stroked="true" strokeweight=".6pt" strokecolor="#000000">
                <v:path arrowok="t"/>
              </v:shape>
            </v:group>
            <v:group style="position:absolute;left:13460;top:971;width:12;height:2" coordorigin="13460,971" coordsize="12,2">
              <v:shape style="position:absolute;left:13460;top:971;width:12;height:2" coordorigin="13460,971" coordsize="12,0" path="m13460,971l13472,971e" filled="false" stroked="true" strokeweight=".6pt" strokecolor="#000000">
                <v:path arrowok="t"/>
              </v:shape>
            </v:group>
            <v:group style="position:absolute;left:13460;top:990;width:12;height:2" coordorigin="13460,990" coordsize="12,2">
              <v:shape style="position:absolute;left:13460;top:990;width:12;height:2" coordorigin="13460,990" coordsize="12,0" path="m13460,990l13472,990e" filled="false" stroked="true" strokeweight=".6pt" strokecolor="#000000">
                <v:path arrowok="t"/>
              </v:shape>
            </v:group>
            <v:group style="position:absolute;left:13460;top:1009;width:12;height:2" coordorigin="13460,1009" coordsize="12,2">
              <v:shape style="position:absolute;left:13460;top:1009;width:12;height:2" coordorigin="13460,1009" coordsize="12,0" path="m13460,1009l13472,1009e" filled="false" stroked="true" strokeweight=".6pt" strokecolor="#000000">
                <v:path arrowok="t"/>
              </v:shape>
            </v:group>
            <v:group style="position:absolute;left:13460;top:1028;width:12;height:2" coordorigin="13460,1028" coordsize="12,2">
              <v:shape style="position:absolute;left:13460;top:1028;width:12;height:2" coordorigin="13460,1028" coordsize="12,0" path="m13460,1028l13472,1028e" filled="false" stroked="true" strokeweight=".6pt" strokecolor="#000000">
                <v:path arrowok="t"/>
              </v:shape>
            </v:group>
            <v:group style="position:absolute;left:13460;top:1047;width:12;height:2" coordorigin="13460,1047" coordsize="12,2">
              <v:shape style="position:absolute;left:13460;top:1047;width:12;height:2" coordorigin="13460,1047" coordsize="12,0" path="m13460,1047l13472,1047e" filled="false" stroked="true" strokeweight=".6pt" strokecolor="#000000">
                <v:path arrowok="t"/>
              </v:shape>
            </v:group>
            <v:group style="position:absolute;left:13460;top:1067;width:12;height:2" coordorigin="13460,1067" coordsize="12,2">
              <v:shape style="position:absolute;left:13460;top:1067;width:12;height:2" coordorigin="13460,1067" coordsize="12,0" path="m13460,1067l13472,1067e" filled="false" stroked="true" strokeweight=".6pt" strokecolor="#000000">
                <v:path arrowok="t"/>
              </v:shape>
            </v:group>
            <v:group style="position:absolute;left:13460;top:1086;width:12;height:2" coordorigin="13460,1086" coordsize="12,2">
              <v:shape style="position:absolute;left:13460;top:1086;width:12;height:2" coordorigin="13460,1086" coordsize="12,0" path="m13460,1086l13472,1086e" filled="false" stroked="true" strokeweight=".6pt" strokecolor="#000000">
                <v:path arrowok="t"/>
              </v:shape>
            </v:group>
            <v:group style="position:absolute;left:13460;top:1105;width:12;height:2" coordorigin="13460,1105" coordsize="12,2">
              <v:shape style="position:absolute;left:13460;top:1105;width:12;height:2" coordorigin="13460,1105" coordsize="12,0" path="m13460,1105l13472,1105e" filled="false" stroked="true" strokeweight=".6pt" strokecolor="#000000">
                <v:path arrowok="t"/>
              </v:shape>
            </v:group>
            <v:group style="position:absolute;left:13460;top:1124;width:12;height:2" coordorigin="13460,1124" coordsize="12,2">
              <v:shape style="position:absolute;left:13460;top:1124;width:12;height:2" coordorigin="13460,1124" coordsize="12,0" path="m13460,1124l13472,1124e" filled="false" stroked="true" strokeweight=".6pt" strokecolor="#000000">
                <v:path arrowok="t"/>
              </v:shape>
            </v:group>
            <v:group style="position:absolute;left:13460;top:1143;width:12;height:2" coordorigin="13460,1143" coordsize="12,2">
              <v:shape style="position:absolute;left:13460;top:1143;width:12;height:2" coordorigin="13460,1143" coordsize="12,0" path="m13460,1143l13472,1143e" filled="false" stroked="true" strokeweight=".6pt" strokecolor="#000000">
                <v:path arrowok="t"/>
              </v:shape>
            </v:group>
            <v:group style="position:absolute;left:13460;top:1163;width:12;height:2" coordorigin="13460,1163" coordsize="12,2">
              <v:shape style="position:absolute;left:13460;top:1163;width:12;height:2" coordorigin="13460,1163" coordsize="12,0" path="m13460,1163l13472,1163e" filled="false" stroked="true" strokeweight=".6pt" strokecolor="#000000">
                <v:path arrowok="t"/>
              </v:shape>
            </v:group>
            <v:group style="position:absolute;left:13460;top:1182;width:12;height:2" coordorigin="13460,1182" coordsize="12,2">
              <v:shape style="position:absolute;left:13460;top:1182;width:12;height:2" coordorigin="13460,1182" coordsize="12,0" path="m13460,1182l13472,1182e" filled="false" stroked="true" strokeweight=".6pt" strokecolor="#000000">
                <v:path arrowok="t"/>
              </v:shape>
            </v:group>
            <v:group style="position:absolute;left:13460;top:1201;width:12;height:2" coordorigin="13460,1201" coordsize="12,2">
              <v:shape style="position:absolute;left:13460;top:1201;width:12;height:2" coordorigin="13460,1201" coordsize="12,0" path="m13460,1201l13472,1201e" filled="false" stroked="true" strokeweight=".6pt" strokecolor="#000000">
                <v:path arrowok="t"/>
              </v:shape>
            </v:group>
            <v:group style="position:absolute;left:13460;top:1220;width:12;height:2" coordorigin="13460,1220" coordsize="12,2">
              <v:shape style="position:absolute;left:13460;top:1220;width:12;height:2" coordorigin="13460,1220" coordsize="12,0" path="m13460,1220l13472,1220e" filled="false" stroked="true" strokeweight=".6pt" strokecolor="#000000">
                <v:path arrowok="t"/>
              </v:shape>
            </v:group>
            <v:group style="position:absolute;left:13460;top:1239;width:12;height:2" coordorigin="13460,1239" coordsize="12,2">
              <v:shape style="position:absolute;left:13460;top:1239;width:12;height:2" coordorigin="13460,1239" coordsize="12,0" path="m13460,1239l13472,1239e" filled="false" stroked="true" strokeweight=".6pt" strokecolor="#000000">
                <v:path arrowok="t"/>
              </v:shape>
            </v:group>
            <v:group style="position:absolute;left:13460;top:1259;width:12;height:2" coordorigin="13460,1259" coordsize="12,2">
              <v:shape style="position:absolute;left:13460;top:1259;width:12;height:2" coordorigin="13460,1259" coordsize="12,0" path="m13460,1259l13472,1259e" filled="false" stroked="true" strokeweight=".6pt" strokecolor="#000000">
                <v:path arrowok="t"/>
              </v:shape>
            </v:group>
            <v:group style="position:absolute;left:13460;top:1278;width:12;height:2" coordorigin="13460,1278" coordsize="12,2">
              <v:shape style="position:absolute;left:13460;top:1278;width:12;height:2" coordorigin="13460,1278" coordsize="12,0" path="m13460,1278l13472,1278e" filled="false" stroked="true" strokeweight=".6pt" strokecolor="#000000">
                <v:path arrowok="t"/>
              </v:shape>
            </v:group>
            <v:group style="position:absolute;left:13460;top:1297;width:12;height:2" coordorigin="13460,1297" coordsize="12,2">
              <v:shape style="position:absolute;left:13460;top:1297;width:12;height:2" coordorigin="13460,1297" coordsize="12,0" path="m13460,1297l13472,1297e" filled="false" stroked="true" strokeweight=".6pt" strokecolor="#000000">
                <v:path arrowok="t"/>
              </v:shape>
            </v:group>
            <v:group style="position:absolute;left:13460;top:1316;width:12;height:2" coordorigin="13460,1316" coordsize="12,2">
              <v:shape style="position:absolute;left:13460;top:1316;width:12;height:2" coordorigin="13460,1316" coordsize="12,0" path="m13460,1316l13472,1316e" filled="false" stroked="true" strokeweight=".6pt" strokecolor="#000000">
                <v:path arrowok="t"/>
              </v:shape>
            </v:group>
            <v:group style="position:absolute;left:13460;top:1335;width:12;height:2" coordorigin="13460,1335" coordsize="12,2">
              <v:shape style="position:absolute;left:13460;top:1335;width:12;height:2" coordorigin="13460,1335" coordsize="12,0" path="m13460,1335l13472,1335e" filled="false" stroked="true" strokeweight=".6pt" strokecolor="#000000">
                <v:path arrowok="t"/>
              </v:shape>
            </v:group>
            <v:group style="position:absolute;left:13460;top:1355;width:12;height:2" coordorigin="13460,1355" coordsize="12,2">
              <v:shape style="position:absolute;left:13460;top:1355;width:12;height:2" coordorigin="13460,1355" coordsize="12,0" path="m13460,1355l13472,1355e" filled="false" stroked="true" strokeweight=".6pt" strokecolor="#000000">
                <v:path arrowok="t"/>
              </v:shape>
            </v:group>
            <v:group style="position:absolute;left:13460;top:1374;width:12;height:2" coordorigin="13460,1374" coordsize="12,2">
              <v:shape style="position:absolute;left:13460;top:1374;width:12;height:2" coordorigin="13460,1374" coordsize="12,0" path="m13460,1374l13472,1374e" filled="false" stroked="true" strokeweight=".6pt" strokecolor="#000000">
                <v:path arrowok="t"/>
              </v:shape>
            </v:group>
            <v:group style="position:absolute;left:13460;top:1393;width:12;height:2" coordorigin="13460,1393" coordsize="12,2">
              <v:shape style="position:absolute;left:13460;top:1393;width:12;height:2" coordorigin="13460,1393" coordsize="12,0" path="m13460,1393l13472,1393e" filled="false" stroked="true" strokeweight=".6pt" strokecolor="#000000">
                <v:path arrowok="t"/>
              </v:shape>
            </v:group>
            <v:group style="position:absolute;left:13460;top:1412;width:12;height:2" coordorigin="13460,1412" coordsize="12,2">
              <v:shape style="position:absolute;left:13460;top:1412;width:12;height:2" coordorigin="13460,1412" coordsize="12,0" path="m13460,1412l13472,1412e" filled="false" stroked="true" strokeweight=".6pt" strokecolor="#000000">
                <v:path arrowok="t"/>
              </v:shape>
            </v:group>
            <v:group style="position:absolute;left:13460;top:1431;width:12;height:2" coordorigin="13460,1431" coordsize="12,2">
              <v:shape style="position:absolute;left:13460;top:1431;width:12;height:2" coordorigin="13460,1431" coordsize="12,0" path="m13460,1431l13472,1431e" filled="false" stroked="true" strokeweight=".6pt" strokecolor="#000000">
                <v:path arrowok="t"/>
              </v:shape>
            </v:group>
            <v:group style="position:absolute;left:13460;top:1451;width:12;height:2" coordorigin="13460,1451" coordsize="12,2">
              <v:shape style="position:absolute;left:13460;top:1451;width:12;height:2" coordorigin="13460,1451" coordsize="12,0" path="m13460,1451l13472,1451e" filled="false" stroked="true" strokeweight=".6pt" strokecolor="#000000">
                <v:path arrowok="t"/>
              </v:shape>
            </v:group>
            <v:group style="position:absolute;left:13460;top:1470;width:12;height:2" coordorigin="13460,1470" coordsize="12,2">
              <v:shape style="position:absolute;left:13460;top:1470;width:12;height:2" coordorigin="13460,1470" coordsize="12,0" path="m13460,1470l13472,1470e" filled="false" stroked="true" strokeweight=".6pt" strokecolor="#000000">
                <v:path arrowok="t"/>
              </v:shape>
            </v:group>
            <v:group style="position:absolute;left:13460;top:1489;width:12;height:2" coordorigin="13460,1489" coordsize="12,2">
              <v:shape style="position:absolute;left:13460;top:1489;width:12;height:2" coordorigin="13460,1489" coordsize="12,0" path="m13460,1489l13472,1489e" filled="false" stroked="true" strokeweight=".6pt" strokecolor="#000000">
                <v:path arrowok="t"/>
              </v:shape>
            </v:group>
            <v:group style="position:absolute;left:13460;top:1508;width:12;height:2" coordorigin="13460,1508" coordsize="12,2">
              <v:shape style="position:absolute;left:13460;top:1508;width:12;height:2" coordorigin="13460,1508" coordsize="12,0" path="m13460,1508l13472,1508e" filled="false" stroked="true" strokeweight=".6pt" strokecolor="#000000">
                <v:path arrowok="t"/>
              </v:shape>
            </v:group>
            <v:group style="position:absolute;left:13460;top:1527;width:12;height:2" coordorigin="13460,1527" coordsize="12,2">
              <v:shape style="position:absolute;left:13460;top:1527;width:12;height:2" coordorigin="13460,1527" coordsize="12,0" path="m13460,1527l13472,1527e" filled="false" stroked="true" strokeweight=".6pt" strokecolor="#000000">
                <v:path arrowok="t"/>
              </v:shape>
            </v:group>
            <v:group style="position:absolute;left:13460;top:1547;width:12;height:2" coordorigin="13460,1547" coordsize="12,2">
              <v:shape style="position:absolute;left:13460;top:1547;width:12;height:2" coordorigin="13460,1547" coordsize="12,0" path="m13460,1547l13472,1547e" filled="false" stroked="true" strokeweight=".6pt" strokecolor="#000000">
                <v:path arrowok="t"/>
              </v:shape>
            </v:group>
            <v:group style="position:absolute;left:13460;top:1566;width:12;height:2" coordorigin="13460,1566" coordsize="12,2">
              <v:shape style="position:absolute;left:13460;top:1566;width:12;height:2" coordorigin="13460,1566" coordsize="12,0" path="m13460,1566l13472,1566e" filled="false" stroked="true" strokeweight=".6pt" strokecolor="#000000">
                <v:path arrowok="t"/>
              </v:shape>
            </v:group>
            <v:group style="position:absolute;left:13460;top:1585;width:12;height:2" coordorigin="13460,1585" coordsize="12,2">
              <v:shape style="position:absolute;left:13460;top:1585;width:12;height:2" coordorigin="13460,1585" coordsize="12,0" path="m13460,1585l13472,1585e" filled="false" stroked="true" strokeweight=".6pt" strokecolor="#000000">
                <v:path arrowok="t"/>
              </v:shape>
            </v:group>
            <v:group style="position:absolute;left:13460;top:1604;width:12;height:2" coordorigin="13460,1604" coordsize="12,2">
              <v:shape style="position:absolute;left:13460;top:1604;width:12;height:2" coordorigin="13460,1604" coordsize="12,0" path="m13460,1604l13472,1604e" filled="false" stroked="true" strokeweight=".6pt" strokecolor="#000000">
                <v:path arrowok="t"/>
              </v:shape>
            </v:group>
            <v:group style="position:absolute;left:13460;top:1623;width:12;height:2" coordorigin="13460,1623" coordsize="12,2">
              <v:shape style="position:absolute;left:13460;top:1623;width:12;height:2" coordorigin="13460,1623" coordsize="12,0" path="m13460,1623l13472,1623e" filled="false" stroked="true" strokeweight=".6pt" strokecolor="#000000">
                <v:path arrowok="t"/>
              </v:shape>
            </v:group>
            <v:group style="position:absolute;left:13460;top:1643;width:12;height:2" coordorigin="13460,1643" coordsize="12,2">
              <v:shape style="position:absolute;left:13460;top:1643;width:12;height:2" coordorigin="13460,1643" coordsize="12,0" path="m13460,1643l13472,1643e" filled="false" stroked="true" strokeweight=".6pt" strokecolor="#000000">
                <v:path arrowok="t"/>
              </v:shape>
            </v:group>
            <v:group style="position:absolute;left:13460;top:1662;width:12;height:2" coordorigin="13460,1662" coordsize="12,2">
              <v:shape style="position:absolute;left:13460;top:1662;width:12;height:2" coordorigin="13460,1662" coordsize="12,0" path="m13460,1662l13472,1662e" filled="false" stroked="true" strokeweight=".6pt" strokecolor="#000000">
                <v:path arrowok="t"/>
              </v:shape>
            </v:group>
            <v:group style="position:absolute;left:13460;top:1681;width:12;height:2" coordorigin="13460,1681" coordsize="12,2">
              <v:shape style="position:absolute;left:13460;top:1681;width:12;height:2" coordorigin="13460,1681" coordsize="12,0" path="m13460,1681l13472,1681e" filled="false" stroked="true" strokeweight=".6pt" strokecolor="#000000">
                <v:path arrowok="t"/>
              </v:shape>
            </v:group>
            <v:group style="position:absolute;left:13460;top:1700;width:12;height:2" coordorigin="13460,1700" coordsize="12,2">
              <v:shape style="position:absolute;left:13460;top:1700;width:12;height:2" coordorigin="13460,1700" coordsize="12,0" path="m13460,1700l13472,1700e" filled="false" stroked="true" strokeweight=".6pt" strokecolor="#000000">
                <v:path arrowok="t"/>
              </v:shape>
            </v:group>
            <v:group style="position:absolute;left:13460;top:1719;width:12;height:2" coordorigin="13460,1719" coordsize="12,2">
              <v:shape style="position:absolute;left:13460;top:1719;width:12;height:2" coordorigin="13460,1719" coordsize="12,0" path="m13460,1719l13472,1719e" filled="false" stroked="true" strokeweight=".6pt" strokecolor="#000000">
                <v:path arrowok="t"/>
              </v:shape>
            </v:group>
            <v:group style="position:absolute;left:13460;top:1739;width:12;height:2" coordorigin="13460,1739" coordsize="12,2">
              <v:shape style="position:absolute;left:13460;top:1739;width:12;height:2" coordorigin="13460,1739" coordsize="12,0" path="m13460,1739l13472,1739e" filled="false" stroked="true" strokeweight=".6pt" strokecolor="#000000">
                <v:path arrowok="t"/>
              </v:shape>
            </v:group>
            <v:group style="position:absolute;left:13462;top:1787;width:10;height:2" coordorigin="13462,1787" coordsize="10,2">
              <v:shape style="position:absolute;left:13462;top:1787;width:10;height:2" coordorigin="13462,1787" coordsize="10,0" path="m13462,1787l13471,1787e" filled="false" stroked="true" strokeweight=".48pt" strokecolor="#000000">
                <v:path arrowok="t"/>
              </v:shape>
            </v:group>
            <v:group style="position:absolute;left:13462;top:1806;width:10;height:2" coordorigin="13462,1806" coordsize="10,2">
              <v:shape style="position:absolute;left:13462;top:1806;width:10;height:2" coordorigin="13462,1806" coordsize="10,0" path="m13462,1806l13471,1806e" filled="false" stroked="true" strokeweight=".48pt" strokecolor="#000000">
                <v:path arrowok="t"/>
              </v:shape>
            </v:group>
            <v:group style="position:absolute;left:13462;top:1825;width:10;height:2" coordorigin="13462,1825" coordsize="10,2">
              <v:shape style="position:absolute;left:13462;top:1825;width:10;height:2" coordorigin="13462,1825" coordsize="10,0" path="m13462,1825l13471,1825e" filled="false" stroked="true" strokeweight=".48pt" strokecolor="#000000">
                <v:path arrowok="t"/>
              </v:shape>
            </v:group>
            <v:group style="position:absolute;left:13462;top:1844;width:10;height:2" coordorigin="13462,1844" coordsize="10,2">
              <v:shape style="position:absolute;left:13462;top:1844;width:10;height:2" coordorigin="13462,1844" coordsize="10,0" path="m13462,1844l13471,1844e" filled="false" stroked="true" strokeweight=".48pt" strokecolor="#000000">
                <v:path arrowok="t"/>
              </v:shape>
            </v:group>
            <v:group style="position:absolute;left:13462;top:1863;width:10;height:2" coordorigin="13462,1863" coordsize="10,2">
              <v:shape style="position:absolute;left:13462;top:1863;width:10;height:2" coordorigin="13462,1863" coordsize="10,0" path="m13462,1863l13471,1863e" filled="false" stroked="true" strokeweight=".48pt" strokecolor="#000000">
                <v:path arrowok="t"/>
              </v:shape>
            </v:group>
            <v:group style="position:absolute;left:13462;top:1883;width:10;height:2" coordorigin="13462,1883" coordsize="10,2">
              <v:shape style="position:absolute;left:13462;top:1883;width:10;height:2" coordorigin="13462,1883" coordsize="10,0" path="m13462,1883l13471,1883e" filled="false" stroked="true" strokeweight=".48pt" strokecolor="#000000">
                <v:path arrowok="t"/>
              </v:shape>
            </v:group>
            <v:group style="position:absolute;left:13462;top:1902;width:10;height:2" coordorigin="13462,1902" coordsize="10,2">
              <v:shape style="position:absolute;left:13462;top:1902;width:10;height:2" coordorigin="13462,1902" coordsize="10,0" path="m13462,1902l13471,1902e" filled="false" stroked="true" strokeweight=".48pt" strokecolor="#000000">
                <v:path arrowok="t"/>
              </v:shape>
            </v:group>
            <v:group style="position:absolute;left:13462;top:1921;width:10;height:2" coordorigin="13462,1921" coordsize="10,2">
              <v:shape style="position:absolute;left:13462;top:1921;width:10;height:2" coordorigin="13462,1921" coordsize="10,0" path="m13462,1921l13471,1921e" filled="false" stroked="true" strokeweight=".48pt" strokecolor="#000000">
                <v:path arrowok="t"/>
              </v:shape>
            </v:group>
            <v:group style="position:absolute;left:13462;top:1940;width:10;height:2" coordorigin="13462,1940" coordsize="10,2">
              <v:shape style="position:absolute;left:13462;top:1940;width:10;height:2" coordorigin="13462,1940" coordsize="10,0" path="m13462,1940l13471,1940e" filled="false" stroked="true" strokeweight=".48pt" strokecolor="#000000">
                <v:path arrowok="t"/>
              </v:shape>
            </v:group>
            <v:group style="position:absolute;left:13462;top:1959;width:10;height:2" coordorigin="13462,1959" coordsize="10,2">
              <v:shape style="position:absolute;left:13462;top:1959;width:10;height:2" coordorigin="13462,1959" coordsize="10,0" path="m13462,1959l13471,1959e" filled="false" stroked="true" strokeweight=".48pt" strokecolor="#000000">
                <v:path arrowok="t"/>
              </v:shape>
            </v:group>
            <v:group style="position:absolute;left:13462;top:1979;width:10;height:2" coordorigin="13462,1979" coordsize="10,2">
              <v:shape style="position:absolute;left:13462;top:1979;width:10;height:2" coordorigin="13462,1979" coordsize="10,0" path="m13462,1979l13471,1979e" filled="false" stroked="true" strokeweight=".48pt" strokecolor="#000000">
                <v:path arrowok="t"/>
              </v:shape>
            </v:group>
            <v:group style="position:absolute;left:13462;top:1998;width:10;height:2" coordorigin="13462,1998" coordsize="10,2">
              <v:shape style="position:absolute;left:13462;top:1998;width:10;height:2" coordorigin="13462,1998" coordsize="10,0" path="m13462,1998l13471,1998e" filled="false" stroked="true" strokeweight=".48pt" strokecolor="#000000">
                <v:path arrowok="t"/>
              </v:shape>
            </v:group>
            <v:group style="position:absolute;left:13462;top:2017;width:10;height:2" coordorigin="13462,2017" coordsize="10,2">
              <v:shape style="position:absolute;left:13462;top:2017;width:10;height:2" coordorigin="13462,2017" coordsize="10,0" path="m13462,2017l13471,2017e" filled="false" stroked="true" strokeweight=".48pt" strokecolor="#000000">
                <v:path arrowok="t"/>
              </v:shape>
            </v:group>
            <v:group style="position:absolute;left:13462;top:2036;width:10;height:2" coordorigin="13462,2036" coordsize="10,2">
              <v:shape style="position:absolute;left:13462;top:2036;width:10;height:2" coordorigin="13462,2036" coordsize="10,0" path="m13462,2036l13471,2036e" filled="false" stroked="true" strokeweight=".48pt" strokecolor="#000000">
                <v:path arrowok="t"/>
              </v:shape>
            </v:group>
            <v:group style="position:absolute;left:13462;top:2055;width:10;height:2" coordorigin="13462,2055" coordsize="10,2">
              <v:shape style="position:absolute;left:13462;top:2055;width:10;height:2" coordorigin="13462,2055" coordsize="10,0" path="m13462,2055l13471,2055e" filled="false" stroked="true" strokeweight=".48pt" strokecolor="#000000">
                <v:path arrowok="t"/>
              </v:shape>
            </v:group>
            <v:group style="position:absolute;left:13462;top:2075;width:10;height:2" coordorigin="13462,2075" coordsize="10,2">
              <v:shape style="position:absolute;left:13462;top:2075;width:10;height:2" coordorigin="13462,2075" coordsize="10,0" path="m13462,2075l13471,2075e" filled="false" stroked="true" strokeweight=".48pt" strokecolor="#000000">
                <v:path arrowok="t"/>
              </v:shape>
            </v:group>
            <v:group style="position:absolute;left:13462;top:2094;width:10;height:2" coordorigin="13462,2094" coordsize="10,2">
              <v:shape style="position:absolute;left:13462;top:2094;width:10;height:2" coordorigin="13462,2094" coordsize="10,0" path="m13462,2094l13471,2094e" filled="false" stroked="true" strokeweight=".48pt" strokecolor="#000000">
                <v:path arrowok="t"/>
              </v:shape>
            </v:group>
            <v:group style="position:absolute;left:13462;top:2113;width:10;height:2" coordorigin="13462,2113" coordsize="10,2">
              <v:shape style="position:absolute;left:13462;top:2113;width:10;height:2" coordorigin="13462,2113" coordsize="10,0" path="m13462,2113l13471,2113e" filled="false" stroked="true" strokeweight=".48pt" strokecolor="#000000">
                <v:path arrowok="t"/>
              </v:shape>
            </v:group>
            <v:group style="position:absolute;left:13462;top:2132;width:10;height:2" coordorigin="13462,2132" coordsize="10,2">
              <v:shape style="position:absolute;left:13462;top:2132;width:10;height:2" coordorigin="13462,2132" coordsize="10,0" path="m13462,2132l13471,2132e" filled="false" stroked="true" strokeweight=".48pt" strokecolor="#000000">
                <v:path arrowok="t"/>
              </v:shape>
            </v:group>
            <v:group style="position:absolute;left:13462;top:2151;width:10;height:2" coordorigin="13462,2151" coordsize="10,2">
              <v:shape style="position:absolute;left:13462;top:2151;width:10;height:2" coordorigin="13462,2151" coordsize="10,0" path="m13462,2151l13471,2151e" filled="false" stroked="true" strokeweight=".48pt" strokecolor="#000000">
                <v:path arrowok="t"/>
              </v:shape>
            </v:group>
            <v:group style="position:absolute;left:13462;top:2171;width:10;height:2" coordorigin="13462,2171" coordsize="10,2">
              <v:shape style="position:absolute;left:13462;top:2171;width:10;height:2" coordorigin="13462,2171" coordsize="10,0" path="m13462,2171l13471,2171e" filled="false" stroked="true" strokeweight=".48pt" strokecolor="#000000">
                <v:path arrowok="t"/>
              </v:shape>
            </v:group>
            <v:group style="position:absolute;left:13462;top:2247;width:10;height:2" coordorigin="13462,2247" coordsize="10,2">
              <v:shape style="position:absolute;left:13462;top:2247;width:10;height:2" coordorigin="13462,2247" coordsize="10,0" path="m13462,2247l13471,2247e" filled="false" stroked="true" strokeweight=".48pt" strokecolor="#000000">
                <v:path arrowok="t"/>
              </v:shape>
            </v:group>
            <v:group style="position:absolute;left:13462;top:2267;width:10;height:2" coordorigin="13462,2267" coordsize="10,2">
              <v:shape style="position:absolute;left:13462;top:2267;width:10;height:2" coordorigin="13462,2267" coordsize="10,0" path="m13462,2267l13471,2267e" filled="false" stroked="true" strokeweight=".48pt" strokecolor="#000000">
                <v:path arrowok="t"/>
              </v:shape>
            </v:group>
            <v:group style="position:absolute;left:13462;top:2286;width:10;height:2" coordorigin="13462,2286" coordsize="10,2">
              <v:shape style="position:absolute;left:13462;top:2286;width:10;height:2" coordorigin="13462,2286" coordsize="10,0" path="m13462,2286l13471,2286e" filled="false" stroked="true" strokeweight=".48pt" strokecolor="#000000">
                <v:path arrowok="t"/>
              </v:shape>
            </v:group>
            <v:group style="position:absolute;left:13462;top:2305;width:10;height:2" coordorigin="13462,2305" coordsize="10,2">
              <v:shape style="position:absolute;left:13462;top:2305;width:10;height:2" coordorigin="13462,2305" coordsize="10,0" path="m13462,2305l13471,2305e" filled="false" stroked="true" strokeweight=".48pt" strokecolor="#000000">
                <v:path arrowok="t"/>
              </v:shape>
            </v:group>
            <v:group style="position:absolute;left:13462;top:2324;width:10;height:2" coordorigin="13462,2324" coordsize="10,2">
              <v:shape style="position:absolute;left:13462;top:2324;width:10;height:2" coordorigin="13462,2324" coordsize="10,0" path="m13462,2324l13471,2324e" filled="false" stroked="true" strokeweight=".48pt" strokecolor="#000000">
                <v:path arrowok="t"/>
              </v:shape>
            </v:group>
            <v:group style="position:absolute;left:13462;top:2343;width:10;height:2" coordorigin="13462,2343" coordsize="10,2">
              <v:shape style="position:absolute;left:13462;top:2343;width:10;height:2" coordorigin="13462,2343" coordsize="10,0" path="m13462,2343l13471,2343e" filled="false" stroked="true" strokeweight=".48pt" strokecolor="#000000">
                <v:path arrowok="t"/>
              </v:shape>
            </v:group>
            <v:group style="position:absolute;left:13462;top:2363;width:10;height:2" coordorigin="13462,2363" coordsize="10,2">
              <v:shape style="position:absolute;left:13462;top:2363;width:10;height:2" coordorigin="13462,2363" coordsize="10,0" path="m13462,2363l13471,2363e" filled="false" stroked="true" strokeweight=".48pt" strokecolor="#000000">
                <v:path arrowok="t"/>
              </v:shape>
            </v:group>
            <v:group style="position:absolute;left:13462;top:2382;width:10;height:2" coordorigin="13462,2382" coordsize="10,2">
              <v:shape style="position:absolute;left:13462;top:2382;width:10;height:2" coordorigin="13462,2382" coordsize="10,0" path="m13462,2382l13471,2382e" filled="false" stroked="true" strokeweight=".48pt" strokecolor="#000000">
                <v:path arrowok="t"/>
              </v:shape>
            </v:group>
            <v:group style="position:absolute;left:13462;top:2401;width:10;height:2" coordorigin="13462,2401" coordsize="10,2">
              <v:shape style="position:absolute;left:13462;top:2401;width:10;height:2" coordorigin="13462,2401" coordsize="10,0" path="m13462,2401l13471,2401e" filled="false" stroked="true" strokeweight=".48pt" strokecolor="#000000">
                <v:path arrowok="t"/>
              </v:shape>
            </v:group>
            <v:group style="position:absolute;left:13462;top:2420;width:10;height:2" coordorigin="13462,2420" coordsize="10,2">
              <v:shape style="position:absolute;left:13462;top:2420;width:10;height:2" coordorigin="13462,2420" coordsize="10,0" path="m13462,2420l13471,2420e" filled="false" stroked="true" strokeweight=".48pt" strokecolor="#000000">
                <v:path arrowok="t"/>
              </v:shape>
            </v:group>
            <v:group style="position:absolute;left:13462;top:2439;width:10;height:2" coordorigin="13462,2439" coordsize="10,2">
              <v:shape style="position:absolute;left:13462;top:2439;width:10;height:2" coordorigin="13462,2439" coordsize="10,0" path="m13462,2439l13471,2439e" filled="false" stroked="true" strokeweight=".48pt" strokecolor="#000000">
                <v:path arrowok="t"/>
              </v:shape>
            </v:group>
            <v:group style="position:absolute;left:13462;top:2459;width:10;height:2" coordorigin="13462,2459" coordsize="10,2">
              <v:shape style="position:absolute;left:13462;top:2459;width:10;height:2" coordorigin="13462,2459" coordsize="10,0" path="m13462,2459l13471,2459e" filled="false" stroked="true" strokeweight=".48pt" strokecolor="#000000">
                <v:path arrowok="t"/>
              </v:shape>
            </v:group>
            <v:group style="position:absolute;left:13462;top:2478;width:10;height:2" coordorigin="13462,2478" coordsize="10,2">
              <v:shape style="position:absolute;left:13462;top:2478;width:10;height:2" coordorigin="13462,2478" coordsize="10,0" path="m13462,2478l13471,2478e" filled="false" stroked="true" strokeweight=".48pt" strokecolor="#000000">
                <v:path arrowok="t"/>
              </v:shape>
            </v:group>
            <v:group style="position:absolute;left:13462;top:2497;width:10;height:2" coordorigin="13462,2497" coordsize="10,2">
              <v:shape style="position:absolute;left:13462;top:2497;width:10;height:2" coordorigin="13462,2497" coordsize="10,0" path="m13462,2497l13471,2497e" filled="false" stroked="true" strokeweight=".48pt" strokecolor="#000000">
                <v:path arrowok="t"/>
              </v:shape>
            </v:group>
            <v:group style="position:absolute;left:13462;top:2516;width:10;height:2" coordorigin="13462,2516" coordsize="10,2">
              <v:shape style="position:absolute;left:13462;top:2516;width:10;height:2" coordorigin="13462,2516" coordsize="10,0" path="m13462,2516l13471,2516e" filled="false" stroked="true" strokeweight=".48pt" strokecolor="#000000">
                <v:path arrowok="t"/>
              </v:shape>
            </v:group>
            <v:group style="position:absolute;left:13462;top:2535;width:10;height:2" coordorigin="13462,2535" coordsize="10,2">
              <v:shape style="position:absolute;left:13462;top:2535;width:10;height:2" coordorigin="13462,2535" coordsize="10,0" path="m13462,2535l13471,2535e" filled="false" stroked="true" strokeweight=".48pt" strokecolor="#000000">
                <v:path arrowok="t"/>
              </v:shape>
            </v:group>
            <v:group style="position:absolute;left:13462;top:2555;width:10;height:2" coordorigin="13462,2555" coordsize="10,2">
              <v:shape style="position:absolute;left:13462;top:2555;width:10;height:2" coordorigin="13462,2555" coordsize="10,0" path="m13462,2555l13471,2555e" filled="false" stroked="true" strokeweight=".48pt" strokecolor="#000000">
                <v:path arrowok="t"/>
              </v:shape>
            </v:group>
            <v:group style="position:absolute;left:13462;top:2574;width:10;height:2" coordorigin="13462,2574" coordsize="10,2">
              <v:shape style="position:absolute;left:13462;top:2574;width:10;height:2" coordorigin="13462,2574" coordsize="10,0" path="m13462,2574l13471,2574e" filled="false" stroked="true" strokeweight=".48pt" strokecolor="#000000">
                <v:path arrowok="t"/>
              </v:shape>
            </v:group>
            <v:group style="position:absolute;left:13462;top:2593;width:10;height:2" coordorigin="13462,2593" coordsize="10,2">
              <v:shape style="position:absolute;left:13462;top:2593;width:10;height:2" coordorigin="13462,2593" coordsize="10,0" path="m13462,2593l13471,2593e" filled="false" stroked="true" strokeweight=".48pt" strokecolor="#000000">
                <v:path arrowok="t"/>
              </v:shape>
            </v:group>
            <v:group style="position:absolute;left:13462;top:2612;width:10;height:2" coordorigin="13462,2612" coordsize="10,2">
              <v:shape style="position:absolute;left:13462;top:2612;width:10;height:2" coordorigin="13462,2612" coordsize="10,0" path="m13462,2612l13471,2612e" filled="false" stroked="true" strokeweight=".48pt" strokecolor="#000000">
                <v:path arrowok="t"/>
              </v:shape>
            </v:group>
            <v:group style="position:absolute;left:13462;top:2631;width:10;height:2" coordorigin="13462,2631" coordsize="10,2">
              <v:shape style="position:absolute;left:13462;top:2631;width:10;height:2" coordorigin="13462,2631" coordsize="10,0" path="m13462,2631l13471,2631e" filled="false" stroked="true" strokeweight=".48pt" strokecolor="#000000">
                <v:path arrowok="t"/>
              </v:shape>
            </v:group>
            <v:group style="position:absolute;left:13462;top:2708;width:10;height:2" coordorigin="13462,2708" coordsize="10,2">
              <v:shape style="position:absolute;left:13462;top:2708;width:10;height:2" coordorigin="13462,2708" coordsize="10,0" path="m13462,2708l13471,2708e" filled="false" stroked="true" strokeweight=".48pt" strokecolor="#000000">
                <v:path arrowok="t"/>
              </v:shape>
            </v:group>
            <v:group style="position:absolute;left:13462;top:2727;width:10;height:2" coordorigin="13462,2727" coordsize="10,2">
              <v:shape style="position:absolute;left:13462;top:2727;width:10;height:2" coordorigin="13462,2727" coordsize="10,0" path="m13462,2727l13471,2727e" filled="false" stroked="true" strokeweight=".48pt" strokecolor="#000000">
                <v:path arrowok="t"/>
              </v:shape>
            </v:group>
            <v:group style="position:absolute;left:13462;top:2747;width:10;height:2" coordorigin="13462,2747" coordsize="10,2">
              <v:shape style="position:absolute;left:13462;top:2747;width:10;height:2" coordorigin="13462,2747" coordsize="10,0" path="m13462,2747l13471,2747e" filled="false" stroked="true" strokeweight=".48pt" strokecolor="#000000">
                <v:path arrowok="t"/>
              </v:shape>
            </v:group>
            <v:group style="position:absolute;left:13462;top:2766;width:10;height:2" coordorigin="13462,2766" coordsize="10,2">
              <v:shape style="position:absolute;left:13462;top:2766;width:10;height:2" coordorigin="13462,2766" coordsize="10,0" path="m13462,2766l13471,2766e" filled="false" stroked="true" strokeweight=".48pt" strokecolor="#000000">
                <v:path arrowok="t"/>
              </v:shape>
            </v:group>
            <v:group style="position:absolute;left:13462;top:2785;width:10;height:2" coordorigin="13462,2785" coordsize="10,2">
              <v:shape style="position:absolute;left:13462;top:2785;width:10;height:2" coordorigin="13462,2785" coordsize="10,0" path="m13462,2785l13471,2785e" filled="false" stroked="true" strokeweight=".48pt" strokecolor="#000000">
                <v:path arrowok="t"/>
              </v:shape>
            </v:group>
            <v:group style="position:absolute;left:13462;top:2804;width:10;height:2" coordorigin="13462,2804" coordsize="10,2">
              <v:shape style="position:absolute;left:13462;top:2804;width:10;height:2" coordorigin="13462,2804" coordsize="10,0" path="m13462,2804l13471,2804e" filled="false" stroked="true" strokeweight=".48pt" strokecolor="#000000">
                <v:path arrowok="t"/>
              </v:shape>
            </v:group>
            <v:group style="position:absolute;left:13462;top:2823;width:10;height:2" coordorigin="13462,2823" coordsize="10,2">
              <v:shape style="position:absolute;left:13462;top:2823;width:10;height:2" coordorigin="13462,2823" coordsize="10,0" path="m13462,2823l13471,2823e" filled="false" stroked="true" strokeweight=".48pt" strokecolor="#000000">
                <v:path arrowok="t"/>
              </v:shape>
            </v:group>
            <v:group style="position:absolute;left:13462;top:2843;width:10;height:2" coordorigin="13462,2843" coordsize="10,2">
              <v:shape style="position:absolute;left:13462;top:2843;width:10;height:2" coordorigin="13462,2843" coordsize="10,0" path="m13462,2843l13471,2843e" filled="false" stroked="true" strokeweight=".48pt" strokecolor="#000000">
                <v:path arrowok="t"/>
              </v:shape>
            </v:group>
            <v:group style="position:absolute;left:13462;top:2862;width:10;height:2" coordorigin="13462,2862" coordsize="10,2">
              <v:shape style="position:absolute;left:13462;top:2862;width:10;height:2" coordorigin="13462,2862" coordsize="10,0" path="m13462,2862l13471,2862e" filled="false" stroked="true" strokeweight=".48pt" strokecolor="#000000">
                <v:path arrowok="t"/>
              </v:shape>
            </v:group>
            <v:group style="position:absolute;left:13462;top:2881;width:10;height:2" coordorigin="13462,2881" coordsize="10,2">
              <v:shape style="position:absolute;left:13462;top:2881;width:10;height:2" coordorigin="13462,2881" coordsize="10,0" path="m13462,2881l13471,2881e" filled="false" stroked="true" strokeweight=".48pt" strokecolor="#000000">
                <v:path arrowok="t"/>
              </v:shape>
            </v:group>
            <v:group style="position:absolute;left:13462;top:2900;width:10;height:2" coordorigin="13462,2900" coordsize="10,2">
              <v:shape style="position:absolute;left:13462;top:2900;width:10;height:2" coordorigin="13462,2900" coordsize="10,0" path="m13462,2900l13471,2900e" filled="false" stroked="true" strokeweight=".48pt" strokecolor="#000000">
                <v:path arrowok="t"/>
              </v:shape>
            </v:group>
            <v:group style="position:absolute;left:13462;top:2919;width:10;height:2" coordorigin="13462,2919" coordsize="10,2">
              <v:shape style="position:absolute;left:13462;top:2919;width:10;height:2" coordorigin="13462,2919" coordsize="10,0" path="m13462,2919l13471,2919e" filled="false" stroked="true" strokeweight=".48pt" strokecolor="#000000">
                <v:path arrowok="t"/>
              </v:shape>
            </v:group>
            <v:group style="position:absolute;left:13462;top:2939;width:10;height:2" coordorigin="13462,2939" coordsize="10,2">
              <v:shape style="position:absolute;left:13462;top:2939;width:10;height:2" coordorigin="13462,2939" coordsize="10,0" path="m13462,2939l13471,2939e" filled="false" stroked="true" strokeweight=".48pt" strokecolor="#000000">
                <v:path arrowok="t"/>
              </v:shape>
            </v:group>
            <v:group style="position:absolute;left:13462;top:2958;width:10;height:2" coordorigin="13462,2958" coordsize="10,2">
              <v:shape style="position:absolute;left:13462;top:2958;width:10;height:2" coordorigin="13462,2958" coordsize="10,0" path="m13462,2958l13471,2958e" filled="false" stroked="true" strokeweight=".48pt" strokecolor="#000000">
                <v:path arrowok="t"/>
              </v:shape>
            </v:group>
            <v:group style="position:absolute;left:13462;top:2977;width:10;height:2" coordorigin="13462,2977" coordsize="10,2">
              <v:shape style="position:absolute;left:13462;top:2977;width:10;height:2" coordorigin="13462,2977" coordsize="10,0" path="m13462,2977l13471,2977e" filled="false" stroked="true" strokeweight=".48pt" strokecolor="#000000">
                <v:path arrowok="t"/>
              </v:shape>
            </v:group>
            <v:group style="position:absolute;left:13462;top:2996;width:10;height:2" coordorigin="13462,2996" coordsize="10,2">
              <v:shape style="position:absolute;left:13462;top:2996;width:10;height:2" coordorigin="13462,2996" coordsize="10,0" path="m13462,2996l13471,2996e" filled="false" stroked="true" strokeweight=".48pt" strokecolor="#000000">
                <v:path arrowok="t"/>
              </v:shape>
            </v:group>
            <v:group style="position:absolute;left:13462;top:3015;width:10;height:2" coordorigin="13462,3015" coordsize="10,2">
              <v:shape style="position:absolute;left:13462;top:3015;width:10;height:2" coordorigin="13462,3015" coordsize="10,0" path="m13462,3015l13471,3015e" filled="false" stroked="true" strokeweight=".48pt" strokecolor="#000000">
                <v:path arrowok="t"/>
              </v:shape>
            </v:group>
            <v:group style="position:absolute;left:13462;top:3035;width:10;height:2" coordorigin="13462,3035" coordsize="10,2">
              <v:shape style="position:absolute;left:13462;top:3035;width:10;height:2" coordorigin="13462,3035" coordsize="10,0" path="m13462,3035l13471,3035e" filled="false" stroked="true" strokeweight=".48pt" strokecolor="#000000">
                <v:path arrowok="t"/>
              </v:shape>
            </v:group>
            <v:group style="position:absolute;left:13462;top:3054;width:10;height:2" coordorigin="13462,3054" coordsize="10,2">
              <v:shape style="position:absolute;left:13462;top:3054;width:10;height:2" coordorigin="13462,3054" coordsize="10,0" path="m13462,3054l13471,3054e" filled="false" stroked="true" strokeweight=".48pt" strokecolor="#000000">
                <v:path arrowok="t"/>
              </v:shape>
            </v:group>
            <v:group style="position:absolute;left:13462;top:3073;width:10;height:2" coordorigin="13462,3073" coordsize="10,2">
              <v:shape style="position:absolute;left:13462;top:3073;width:10;height:2" coordorigin="13462,3073" coordsize="10,0" path="m13462,3073l13471,3073e" filled="false" stroked="true" strokeweight=".48pt" strokecolor="#000000">
                <v:path arrowok="t"/>
              </v:shape>
            </v:group>
            <v:group style="position:absolute;left:13462;top:3092;width:10;height:2" coordorigin="13462,3092" coordsize="10,2">
              <v:shape style="position:absolute;left:13462;top:3092;width:10;height:2" coordorigin="13462,3092" coordsize="10,0" path="m13462,3092l13471,3092e" filled="false" stroked="true" strokeweight=".48pt" strokecolor="#000000">
                <v:path arrowok="t"/>
              </v:shape>
            </v:group>
            <v:group style="position:absolute;left:13462;top:3111;width:10;height:2" coordorigin="13462,3111" coordsize="10,2">
              <v:shape style="position:absolute;left:13462;top:3111;width:10;height:2" coordorigin="13462,3111" coordsize="10,0" path="m13462,3111l13471,3111e" filled="false" stroked="true" strokeweight=".48pt" strokecolor="#000000">
                <v:path arrowok="t"/>
              </v:shape>
            </v:group>
            <v:group style="position:absolute;left:13462;top:3131;width:10;height:2" coordorigin="13462,3131" coordsize="10,2">
              <v:shape style="position:absolute;left:13462;top:3131;width:10;height:2" coordorigin="13462,3131" coordsize="10,0" path="m13462,3131l13471,3131e" filled="false" stroked="true" strokeweight=".48pt" strokecolor="#000000">
                <v:path arrowok="t"/>
              </v:shape>
            </v:group>
            <v:group style="position:absolute;left:13462;top:3150;width:10;height:2" coordorigin="13462,3150" coordsize="10,2">
              <v:shape style="position:absolute;left:13462;top:3150;width:10;height:2" coordorigin="13462,3150" coordsize="10,0" path="m13462,3150l13471,3150e" filled="false" stroked="true" strokeweight=".48pt" strokecolor="#000000">
                <v:path arrowok="t"/>
              </v:shape>
            </v:group>
            <v:group style="position:absolute;left:13462;top:3169;width:10;height:2" coordorigin="13462,3169" coordsize="10,2">
              <v:shape style="position:absolute;left:13462;top:3169;width:10;height:2" coordorigin="13462,3169" coordsize="10,0" path="m13462,3169l13471,3169e" filled="false" stroked="true" strokeweight=".48pt" strokecolor="#000000">
                <v:path arrowok="t"/>
              </v:shape>
            </v:group>
            <v:group style="position:absolute;left:13462;top:3188;width:10;height:2" coordorigin="13462,3188" coordsize="10,2">
              <v:shape style="position:absolute;left:13462;top:3188;width:10;height:2" coordorigin="13462,3188" coordsize="10,0" path="m13462,3188l13471,3188e" filled="false" stroked="true" strokeweight=".48pt" strokecolor="#000000">
                <v:path arrowok="t"/>
              </v:shape>
            </v:group>
            <v:group style="position:absolute;left:13462;top:3207;width:10;height:2" coordorigin="13462,3207" coordsize="10,2">
              <v:shape style="position:absolute;left:13462;top:3207;width:10;height:2" coordorigin="13462,3207" coordsize="10,0" path="m13462,3207l13471,3207e" filled="false" stroked="true" strokeweight=".48pt" strokecolor="#000000">
                <v:path arrowok="t"/>
              </v:shape>
            </v:group>
            <v:group style="position:absolute;left:13462;top:3227;width:10;height:2" coordorigin="13462,3227" coordsize="10,2">
              <v:shape style="position:absolute;left:13462;top:3227;width:10;height:2" coordorigin="13462,3227" coordsize="10,0" path="m13462,3227l13471,3227e" filled="false" stroked="true" strokeweight=".48pt" strokecolor="#000000">
                <v:path arrowok="t"/>
              </v:shape>
            </v:group>
            <v:group style="position:absolute;left:13462;top:3246;width:10;height:2" coordorigin="13462,3246" coordsize="10,2">
              <v:shape style="position:absolute;left:13462;top:3246;width:10;height:2" coordorigin="13462,3246" coordsize="10,0" path="m13462,3246l13471,3246e" filled="false" stroked="true" strokeweight=".48pt" strokecolor="#000000">
                <v:path arrowok="t"/>
              </v:shape>
            </v:group>
            <v:group style="position:absolute;left:13462;top:3265;width:10;height:2" coordorigin="13462,3265" coordsize="10,2">
              <v:shape style="position:absolute;left:13462;top:3265;width:10;height:2" coordorigin="13462,3265" coordsize="10,0" path="m13462,3265l13471,3265e" filled="false" stroked="true" strokeweight=".48pt" strokecolor="#000000">
                <v:path arrowok="t"/>
              </v:shape>
            </v:group>
            <v:group style="position:absolute;left:13462;top:3284;width:10;height:2" coordorigin="13462,3284" coordsize="10,2">
              <v:shape style="position:absolute;left:13462;top:3284;width:10;height:2" coordorigin="13462,3284" coordsize="10,0" path="m13462,3284l13471,3284e" filled="false" stroked="true" strokeweight=".48pt" strokecolor="#000000">
                <v:path arrowok="t"/>
              </v:shape>
            </v:group>
            <v:group style="position:absolute;left:13462;top:3303;width:10;height:2" coordorigin="13462,3303" coordsize="10,2">
              <v:shape style="position:absolute;left:13462;top:3303;width:10;height:2" coordorigin="13462,3303" coordsize="10,0" path="m13462,3303l13471,3303e" filled="false" stroked="true" strokeweight=".48pt" strokecolor="#000000">
                <v:path arrowok="t"/>
              </v:shape>
            </v:group>
            <v:group style="position:absolute;left:13462;top:3323;width:10;height:2" coordorigin="13462,3323" coordsize="10,2">
              <v:shape style="position:absolute;left:13462;top:3323;width:10;height:2" coordorigin="13462,3323" coordsize="10,0" path="m13462,3323l13471,3323e" filled="false" stroked="true" strokeweight=".48pt" strokecolor="#000000">
                <v:path arrowok="t"/>
              </v:shape>
            </v:group>
            <v:group style="position:absolute;left:13462;top:3342;width:10;height:2" coordorigin="13462,3342" coordsize="10,2">
              <v:shape style="position:absolute;left:13462;top:3342;width:10;height:2" coordorigin="13462,3342" coordsize="10,0" path="m13462,3342l13471,3342e" filled="false" stroked="true" strokeweight=".48pt" strokecolor="#000000">
                <v:path arrowok="t"/>
              </v:shape>
            </v:group>
            <v:group style="position:absolute;left:13462;top:3361;width:10;height:2" coordorigin="13462,3361" coordsize="10,2">
              <v:shape style="position:absolute;left:13462;top:3361;width:10;height:2" coordorigin="13462,3361" coordsize="10,0" path="m13462,3361l13471,3361e" filled="false" stroked="true" strokeweight=".48pt" strokecolor="#000000">
                <v:path arrowok="t"/>
              </v:shape>
            </v:group>
            <v:group style="position:absolute;left:13462;top:3380;width:10;height:2" coordorigin="13462,3380" coordsize="10,2">
              <v:shape style="position:absolute;left:13462;top:3380;width:10;height:2" coordorigin="13462,3380" coordsize="10,0" path="m13462,3380l13471,3380e" filled="false" stroked="true" strokeweight=".48pt" strokecolor="#000000">
                <v:path arrowok="t"/>
              </v:shape>
            </v:group>
            <v:group style="position:absolute;left:13462;top:3399;width:10;height:2" coordorigin="13462,3399" coordsize="10,2">
              <v:shape style="position:absolute;left:13462;top:3399;width:10;height:2" coordorigin="13462,3399" coordsize="10,0" path="m13462,3399l13471,3399e" filled="false" stroked="true" strokeweight=".48pt" strokecolor="#000000">
                <v:path arrowok="t"/>
              </v:shape>
            </v:group>
            <v:group style="position:absolute;left:13462;top:3419;width:10;height:2" coordorigin="13462,3419" coordsize="10,2">
              <v:shape style="position:absolute;left:13462;top:3419;width:10;height:2" coordorigin="13462,3419" coordsize="10,0" path="m13462,3419l13471,3419e" filled="false" stroked="true" strokeweight=".48pt" strokecolor="#000000">
                <v:path arrowok="t"/>
              </v:shape>
            </v:group>
            <v:group style="position:absolute;left:13462;top:3438;width:10;height:2" coordorigin="13462,3438" coordsize="10,2">
              <v:shape style="position:absolute;left:13462;top:3438;width:10;height:2" coordorigin="13462,3438" coordsize="10,0" path="m13462,3438l13471,3438e" filled="false" stroked="true" strokeweight=".48pt" strokecolor="#000000">
                <v:path arrowok="t"/>
              </v:shape>
            </v:group>
            <v:group style="position:absolute;left:13462;top:3457;width:10;height:2" coordorigin="13462,3457" coordsize="10,2">
              <v:shape style="position:absolute;left:13462;top:3457;width:10;height:2" coordorigin="13462,3457" coordsize="10,0" path="m13462,3457l13471,3457e" filled="false" stroked="true" strokeweight=".48pt" strokecolor="#000000">
                <v:path arrowok="t"/>
              </v:shape>
            </v:group>
            <v:group style="position:absolute;left:13462;top:3476;width:10;height:2" coordorigin="13462,3476" coordsize="10,2">
              <v:shape style="position:absolute;left:13462;top:3476;width:10;height:2" coordorigin="13462,3476" coordsize="10,0" path="m13462,3476l13471,3476e" filled="false" stroked="true" strokeweight=".48pt" strokecolor="#000000">
                <v:path arrowok="t"/>
              </v:shape>
            </v:group>
            <v:group style="position:absolute;left:13460;top:1748;width:12;height:2" coordorigin="13460,1748" coordsize="12,2">
              <v:shape style="position:absolute;left:13460;top:1748;width:12;height:2" coordorigin="13460,1748" coordsize="12,0" path="m13460,1748l13472,1748e" filled="false" stroked="true" strokeweight=".6pt" strokecolor="#000000">
                <v:path arrowok="t"/>
              </v:shape>
            </v:group>
            <v:group style="position:absolute;left:13460;top:1767;width:12;height:2" coordorigin="13460,1767" coordsize="12,2">
              <v:shape style="position:absolute;left:13460;top:1767;width:12;height:2" coordorigin="13460,1767" coordsize="12,0" path="m13460,1767l13472,1767e" filled="false" stroked="true" strokeweight=".6pt" strokecolor="#000000">
                <v:path arrowok="t"/>
              </v:shape>
            </v:group>
            <v:group style="position:absolute;left:13460;top:1787;width:12;height:2" coordorigin="13460,1787" coordsize="12,2">
              <v:shape style="position:absolute;left:13460;top:1787;width:12;height:2" coordorigin="13460,1787" coordsize="12,0" path="m13460,1787l13472,1787e" filled="false" stroked="true" strokeweight=".6pt" strokecolor="#000000">
                <v:path arrowok="t"/>
              </v:shape>
            </v:group>
            <v:group style="position:absolute;left:13460;top:1806;width:12;height:2" coordorigin="13460,1806" coordsize="12,2">
              <v:shape style="position:absolute;left:13460;top:1806;width:12;height:2" coordorigin="13460,1806" coordsize="12,0" path="m13460,1806l13472,1806e" filled="false" stroked="true" strokeweight=".6pt" strokecolor="#000000">
                <v:path arrowok="t"/>
              </v:shape>
            </v:group>
            <v:group style="position:absolute;left:13460;top:1825;width:12;height:2" coordorigin="13460,1825" coordsize="12,2">
              <v:shape style="position:absolute;left:13460;top:1825;width:12;height:2" coordorigin="13460,1825" coordsize="12,0" path="m13460,1825l13472,1825e" filled="false" stroked="true" strokeweight=".6pt" strokecolor="#000000">
                <v:path arrowok="t"/>
              </v:shape>
            </v:group>
            <v:group style="position:absolute;left:13460;top:1844;width:12;height:2" coordorigin="13460,1844" coordsize="12,2">
              <v:shape style="position:absolute;left:13460;top:1844;width:12;height:2" coordorigin="13460,1844" coordsize="12,0" path="m13460,1844l13472,1844e" filled="false" stroked="true" strokeweight=".6pt" strokecolor="#000000">
                <v:path arrowok="t"/>
              </v:shape>
            </v:group>
            <v:group style="position:absolute;left:13460;top:1863;width:12;height:2" coordorigin="13460,1863" coordsize="12,2">
              <v:shape style="position:absolute;left:13460;top:1863;width:12;height:2" coordorigin="13460,1863" coordsize="12,0" path="m13460,1863l13472,1863e" filled="false" stroked="true" strokeweight=".6pt" strokecolor="#000000">
                <v:path arrowok="t"/>
              </v:shape>
            </v:group>
            <v:group style="position:absolute;left:13460;top:1883;width:12;height:2" coordorigin="13460,1883" coordsize="12,2">
              <v:shape style="position:absolute;left:13460;top:1883;width:12;height:2" coordorigin="13460,1883" coordsize="12,0" path="m13460,1883l13472,1883e" filled="false" stroked="true" strokeweight=".6pt" strokecolor="#000000">
                <v:path arrowok="t"/>
              </v:shape>
            </v:group>
            <v:group style="position:absolute;left:13460;top:1902;width:12;height:2" coordorigin="13460,1902" coordsize="12,2">
              <v:shape style="position:absolute;left:13460;top:1902;width:12;height:2" coordorigin="13460,1902" coordsize="12,0" path="m13460,1902l13472,1902e" filled="false" stroked="true" strokeweight=".6pt" strokecolor="#000000">
                <v:path arrowok="t"/>
              </v:shape>
            </v:group>
            <v:group style="position:absolute;left:13460;top:1921;width:12;height:2" coordorigin="13460,1921" coordsize="12,2">
              <v:shape style="position:absolute;left:13460;top:1921;width:12;height:2" coordorigin="13460,1921" coordsize="12,0" path="m13460,1921l13472,1921e" filled="false" stroked="true" strokeweight=".6pt" strokecolor="#000000">
                <v:path arrowok="t"/>
              </v:shape>
            </v:group>
            <v:group style="position:absolute;left:13460;top:1940;width:12;height:2" coordorigin="13460,1940" coordsize="12,2">
              <v:shape style="position:absolute;left:13460;top:1940;width:12;height:2" coordorigin="13460,1940" coordsize="12,0" path="m13460,1940l13472,1940e" filled="false" stroked="true" strokeweight=".6pt" strokecolor="#000000">
                <v:path arrowok="t"/>
              </v:shape>
            </v:group>
            <v:group style="position:absolute;left:13460;top:1959;width:12;height:2" coordorigin="13460,1959" coordsize="12,2">
              <v:shape style="position:absolute;left:13460;top:1959;width:12;height:2" coordorigin="13460,1959" coordsize="12,0" path="m13460,1959l13472,1959e" filled="false" stroked="true" strokeweight=".6pt" strokecolor="#000000">
                <v:path arrowok="t"/>
              </v:shape>
            </v:group>
            <v:group style="position:absolute;left:13460;top:1979;width:12;height:2" coordorigin="13460,1979" coordsize="12,2">
              <v:shape style="position:absolute;left:13460;top:1979;width:12;height:2" coordorigin="13460,1979" coordsize="12,0" path="m13460,1979l13472,1979e" filled="false" stroked="true" strokeweight=".6pt" strokecolor="#000000">
                <v:path arrowok="t"/>
              </v:shape>
            </v:group>
            <v:group style="position:absolute;left:13460;top:1998;width:12;height:2" coordorigin="13460,1998" coordsize="12,2">
              <v:shape style="position:absolute;left:13460;top:1998;width:12;height:2" coordorigin="13460,1998" coordsize="12,0" path="m13460,1998l13472,1998e" filled="false" stroked="true" strokeweight=".6pt" strokecolor="#000000">
                <v:path arrowok="t"/>
              </v:shape>
            </v:group>
            <v:group style="position:absolute;left:13460;top:2017;width:12;height:2" coordorigin="13460,2017" coordsize="12,2">
              <v:shape style="position:absolute;left:13460;top:2017;width:12;height:2" coordorigin="13460,2017" coordsize="12,0" path="m13460,2017l13472,2017e" filled="false" stroked="true" strokeweight=".6pt" strokecolor="#000000">
                <v:path arrowok="t"/>
              </v:shape>
            </v:group>
            <v:group style="position:absolute;left:13460;top:2036;width:12;height:2" coordorigin="13460,2036" coordsize="12,2">
              <v:shape style="position:absolute;left:13460;top:2036;width:12;height:2" coordorigin="13460,2036" coordsize="12,0" path="m13460,2036l13472,2036e" filled="false" stroked="true" strokeweight=".6pt" strokecolor="#000000">
                <v:path arrowok="t"/>
              </v:shape>
            </v:group>
            <v:group style="position:absolute;left:13460;top:2055;width:12;height:2" coordorigin="13460,2055" coordsize="12,2">
              <v:shape style="position:absolute;left:13460;top:2055;width:12;height:2" coordorigin="13460,2055" coordsize="12,0" path="m13460,2055l13472,2055e" filled="false" stroked="true" strokeweight=".6pt" strokecolor="#000000">
                <v:path arrowok="t"/>
              </v:shape>
            </v:group>
            <v:group style="position:absolute;left:13460;top:2075;width:12;height:2" coordorigin="13460,2075" coordsize="12,2">
              <v:shape style="position:absolute;left:13460;top:2075;width:12;height:2" coordorigin="13460,2075" coordsize="12,0" path="m13460,2075l13472,2075e" filled="false" stroked="true" strokeweight=".6pt" strokecolor="#000000">
                <v:path arrowok="t"/>
              </v:shape>
            </v:group>
            <v:group style="position:absolute;left:13460;top:2094;width:12;height:2" coordorigin="13460,2094" coordsize="12,2">
              <v:shape style="position:absolute;left:13460;top:2094;width:12;height:2" coordorigin="13460,2094" coordsize="12,0" path="m13460,2094l13472,2094e" filled="false" stroked="true" strokeweight=".6pt" strokecolor="#000000">
                <v:path arrowok="t"/>
              </v:shape>
            </v:group>
            <v:group style="position:absolute;left:13460;top:2113;width:12;height:2" coordorigin="13460,2113" coordsize="12,2">
              <v:shape style="position:absolute;left:13460;top:2113;width:12;height:2" coordorigin="13460,2113" coordsize="12,0" path="m13460,2113l13472,2113e" filled="false" stroked="true" strokeweight=".6pt" strokecolor="#000000">
                <v:path arrowok="t"/>
              </v:shape>
            </v:group>
            <v:group style="position:absolute;left:13460;top:2132;width:12;height:2" coordorigin="13460,2132" coordsize="12,2">
              <v:shape style="position:absolute;left:13460;top:2132;width:12;height:2" coordorigin="13460,2132" coordsize="12,0" path="m13460,2132l13472,2132e" filled="false" stroked="true" strokeweight=".6pt" strokecolor="#000000">
                <v:path arrowok="t"/>
              </v:shape>
            </v:group>
            <v:group style="position:absolute;left:13460;top:2151;width:12;height:2" coordorigin="13460,2151" coordsize="12,2">
              <v:shape style="position:absolute;left:13460;top:2151;width:12;height:2" coordorigin="13460,2151" coordsize="12,0" path="m13460,2151l13472,2151e" filled="false" stroked="true" strokeweight=".6pt" strokecolor="#000000">
                <v:path arrowok="t"/>
              </v:shape>
            </v:group>
            <v:group style="position:absolute;left:13460;top:2171;width:12;height:2" coordorigin="13460,2171" coordsize="12,2">
              <v:shape style="position:absolute;left:13460;top:2171;width:12;height:2" coordorigin="13460,2171" coordsize="12,0" path="m13460,2171l13472,2171e" filled="false" stroked="true" strokeweight=".6pt" strokecolor="#000000">
                <v:path arrowok="t"/>
              </v:shape>
            </v:group>
            <v:group style="position:absolute;left:13460;top:2190;width:12;height:2" coordorigin="13460,2190" coordsize="12,2">
              <v:shape style="position:absolute;left:13460;top:2190;width:12;height:2" coordorigin="13460,2190" coordsize="12,0" path="m13460,2190l13472,2190e" filled="false" stroked="true" strokeweight=".6pt" strokecolor="#000000">
                <v:path arrowok="t"/>
              </v:shape>
            </v:group>
            <v:group style="position:absolute;left:13460;top:2209;width:12;height:2" coordorigin="13460,2209" coordsize="12,2">
              <v:shape style="position:absolute;left:13460;top:2209;width:12;height:2" coordorigin="13460,2209" coordsize="12,0" path="m13460,2209l13472,2209e" filled="false" stroked="true" strokeweight=".6pt" strokecolor="#000000">
                <v:path arrowok="t"/>
              </v:shape>
            </v:group>
            <v:group style="position:absolute;left:13460;top:2228;width:12;height:2" coordorigin="13460,2228" coordsize="12,2">
              <v:shape style="position:absolute;left:13460;top:2228;width:12;height:2" coordorigin="13460,2228" coordsize="12,0" path="m13460,2228l13472,2228e" filled="false" stroked="true" strokeweight=".6pt" strokecolor="#000000">
                <v:path arrowok="t"/>
              </v:shape>
            </v:group>
            <v:group style="position:absolute;left:13460;top:2247;width:12;height:2" coordorigin="13460,2247" coordsize="12,2">
              <v:shape style="position:absolute;left:13460;top:2247;width:12;height:2" coordorigin="13460,2247" coordsize="12,0" path="m13460,2247l13472,2247e" filled="false" stroked="true" strokeweight=".6pt" strokecolor="#000000">
                <v:path arrowok="t"/>
              </v:shape>
            </v:group>
            <v:group style="position:absolute;left:13460;top:2267;width:12;height:2" coordorigin="13460,2267" coordsize="12,2">
              <v:shape style="position:absolute;left:13460;top:2267;width:12;height:2" coordorigin="13460,2267" coordsize="12,0" path="m13460,2267l13472,2267e" filled="false" stroked="true" strokeweight=".6pt" strokecolor="#000000">
                <v:path arrowok="t"/>
              </v:shape>
            </v:group>
            <v:group style="position:absolute;left:13460;top:2286;width:12;height:2" coordorigin="13460,2286" coordsize="12,2">
              <v:shape style="position:absolute;left:13460;top:2286;width:12;height:2" coordorigin="13460,2286" coordsize="12,0" path="m13460,2286l13472,2286e" filled="false" stroked="true" strokeweight=".6pt" strokecolor="#000000">
                <v:path arrowok="t"/>
              </v:shape>
            </v:group>
            <v:group style="position:absolute;left:13460;top:2305;width:12;height:2" coordorigin="13460,2305" coordsize="12,2">
              <v:shape style="position:absolute;left:13460;top:2305;width:12;height:2" coordorigin="13460,2305" coordsize="12,0" path="m13460,2305l13472,2305e" filled="false" stroked="true" strokeweight=".6pt" strokecolor="#000000">
                <v:path arrowok="t"/>
              </v:shape>
            </v:group>
            <v:group style="position:absolute;left:13460;top:2324;width:12;height:2" coordorigin="13460,2324" coordsize="12,2">
              <v:shape style="position:absolute;left:13460;top:2324;width:12;height:2" coordorigin="13460,2324" coordsize="12,0" path="m13460,2324l13472,2324e" filled="false" stroked="true" strokeweight=".6pt" strokecolor="#000000">
                <v:path arrowok="t"/>
              </v:shape>
            </v:group>
            <v:group style="position:absolute;left:13460;top:2343;width:12;height:2" coordorigin="13460,2343" coordsize="12,2">
              <v:shape style="position:absolute;left:13460;top:2343;width:12;height:2" coordorigin="13460,2343" coordsize="12,0" path="m13460,2343l13472,2343e" filled="false" stroked="true" strokeweight=".6pt" strokecolor="#000000">
                <v:path arrowok="t"/>
              </v:shape>
            </v:group>
            <v:group style="position:absolute;left:13460;top:2363;width:12;height:2" coordorigin="13460,2363" coordsize="12,2">
              <v:shape style="position:absolute;left:13460;top:2363;width:12;height:2" coordorigin="13460,2363" coordsize="12,0" path="m13460,2363l13472,2363e" filled="false" stroked="true" strokeweight=".6pt" strokecolor="#000000">
                <v:path arrowok="t"/>
              </v:shape>
            </v:group>
            <v:group style="position:absolute;left:13460;top:2382;width:12;height:2" coordorigin="13460,2382" coordsize="12,2">
              <v:shape style="position:absolute;left:13460;top:2382;width:12;height:2" coordorigin="13460,2382" coordsize="12,0" path="m13460,2382l13472,2382e" filled="false" stroked="true" strokeweight=".6pt" strokecolor="#000000">
                <v:path arrowok="t"/>
              </v:shape>
            </v:group>
            <v:group style="position:absolute;left:13460;top:2401;width:12;height:2" coordorigin="13460,2401" coordsize="12,2">
              <v:shape style="position:absolute;left:13460;top:2401;width:12;height:2" coordorigin="13460,2401" coordsize="12,0" path="m13460,2401l13472,2401e" filled="false" stroked="true" strokeweight=".6pt" strokecolor="#000000">
                <v:path arrowok="t"/>
              </v:shape>
            </v:group>
            <v:group style="position:absolute;left:13460;top:2420;width:12;height:2" coordorigin="13460,2420" coordsize="12,2">
              <v:shape style="position:absolute;left:13460;top:2420;width:12;height:2" coordorigin="13460,2420" coordsize="12,0" path="m13460,2420l13472,2420e" filled="false" stroked="true" strokeweight=".6pt" strokecolor="#000000">
                <v:path arrowok="t"/>
              </v:shape>
            </v:group>
            <v:group style="position:absolute;left:13460;top:2439;width:12;height:2" coordorigin="13460,2439" coordsize="12,2">
              <v:shape style="position:absolute;left:13460;top:2439;width:12;height:2" coordorigin="13460,2439" coordsize="12,0" path="m13460,2439l13472,2439e" filled="false" stroked="true" strokeweight=".6pt" strokecolor="#000000">
                <v:path arrowok="t"/>
              </v:shape>
            </v:group>
            <v:group style="position:absolute;left:13460;top:2459;width:12;height:2" coordorigin="13460,2459" coordsize="12,2">
              <v:shape style="position:absolute;left:13460;top:2459;width:12;height:2" coordorigin="13460,2459" coordsize="12,0" path="m13460,2459l13472,2459e" filled="false" stroked="true" strokeweight=".6pt" strokecolor="#000000">
                <v:path arrowok="t"/>
              </v:shape>
            </v:group>
            <v:group style="position:absolute;left:13460;top:2478;width:12;height:2" coordorigin="13460,2478" coordsize="12,2">
              <v:shape style="position:absolute;left:13460;top:2478;width:12;height:2" coordorigin="13460,2478" coordsize="12,0" path="m13460,2478l13472,2478e" filled="false" stroked="true" strokeweight=".6pt" strokecolor="#000000">
                <v:path arrowok="t"/>
              </v:shape>
            </v:group>
            <v:group style="position:absolute;left:13460;top:2497;width:12;height:2" coordorigin="13460,2497" coordsize="12,2">
              <v:shape style="position:absolute;left:13460;top:2497;width:12;height:2" coordorigin="13460,2497" coordsize="12,0" path="m13460,2497l13472,2497e" filled="false" stroked="true" strokeweight=".6pt" strokecolor="#000000">
                <v:path arrowok="t"/>
              </v:shape>
            </v:group>
            <v:group style="position:absolute;left:13460;top:2516;width:12;height:2" coordorigin="13460,2516" coordsize="12,2">
              <v:shape style="position:absolute;left:13460;top:2516;width:12;height:2" coordorigin="13460,2516" coordsize="12,0" path="m13460,2516l13472,2516e" filled="false" stroked="true" strokeweight=".6pt" strokecolor="#000000">
                <v:path arrowok="t"/>
              </v:shape>
            </v:group>
            <v:group style="position:absolute;left:13460;top:2535;width:12;height:2" coordorigin="13460,2535" coordsize="12,2">
              <v:shape style="position:absolute;left:13460;top:2535;width:12;height:2" coordorigin="13460,2535" coordsize="12,0" path="m13460,2535l13472,2535e" filled="false" stroked="true" strokeweight=".6pt" strokecolor="#000000">
                <v:path arrowok="t"/>
              </v:shape>
            </v:group>
            <v:group style="position:absolute;left:13460;top:2555;width:12;height:2" coordorigin="13460,2555" coordsize="12,2">
              <v:shape style="position:absolute;left:13460;top:2555;width:12;height:2" coordorigin="13460,2555" coordsize="12,0" path="m13460,2555l13472,2555e" filled="false" stroked="true" strokeweight=".6pt" strokecolor="#000000">
                <v:path arrowok="t"/>
              </v:shape>
            </v:group>
            <v:group style="position:absolute;left:13460;top:2574;width:12;height:2" coordorigin="13460,2574" coordsize="12,2">
              <v:shape style="position:absolute;left:13460;top:2574;width:12;height:2" coordorigin="13460,2574" coordsize="12,0" path="m13460,2574l13472,2574e" filled="false" stroked="true" strokeweight=".6pt" strokecolor="#000000">
                <v:path arrowok="t"/>
              </v:shape>
            </v:group>
            <v:group style="position:absolute;left:13460;top:2593;width:12;height:2" coordorigin="13460,2593" coordsize="12,2">
              <v:shape style="position:absolute;left:13460;top:2593;width:12;height:2" coordorigin="13460,2593" coordsize="12,0" path="m13460,2593l13472,2593e" filled="false" stroked="true" strokeweight=".6pt" strokecolor="#000000">
                <v:path arrowok="t"/>
              </v:shape>
            </v:group>
            <v:group style="position:absolute;left:13460;top:2612;width:12;height:2" coordorigin="13460,2612" coordsize="12,2">
              <v:shape style="position:absolute;left:13460;top:2612;width:12;height:2" coordorigin="13460,2612" coordsize="12,0" path="m13460,2612l13472,2612e" filled="false" stroked="true" strokeweight=".6pt" strokecolor="#000000">
                <v:path arrowok="t"/>
              </v:shape>
            </v:group>
            <v:group style="position:absolute;left:13460;top:2631;width:12;height:2" coordorigin="13460,2631" coordsize="12,2">
              <v:shape style="position:absolute;left:13460;top:2631;width:12;height:2" coordorigin="13460,2631" coordsize="12,0" path="m13460,2631l13472,2631e" filled="false" stroked="true" strokeweight=".6pt" strokecolor="#000000">
                <v:path arrowok="t"/>
              </v:shape>
            </v:group>
            <v:group style="position:absolute;left:13460;top:2651;width:12;height:2" coordorigin="13460,2651" coordsize="12,2">
              <v:shape style="position:absolute;left:13460;top:2651;width:12;height:2" coordorigin="13460,2651" coordsize="12,0" path="m13460,2651l13472,2651e" filled="false" stroked="true" strokeweight=".6pt" strokecolor="#000000">
                <v:path arrowok="t"/>
              </v:shape>
            </v:group>
            <v:group style="position:absolute;left:13460;top:2670;width:12;height:2" coordorigin="13460,2670" coordsize="12,2">
              <v:shape style="position:absolute;left:13460;top:2670;width:12;height:2" coordorigin="13460,2670" coordsize="12,0" path="m13460,2670l13472,2670e" filled="false" stroked="true" strokeweight=".6pt" strokecolor="#000000">
                <v:path arrowok="t"/>
              </v:shape>
            </v:group>
            <v:group style="position:absolute;left:13460;top:2689;width:12;height:2" coordorigin="13460,2689" coordsize="12,2">
              <v:shape style="position:absolute;left:13460;top:2689;width:12;height:2" coordorigin="13460,2689" coordsize="12,0" path="m13460,2689l13472,2689e" filled="false" stroked="true" strokeweight=".6pt" strokecolor="#000000">
                <v:path arrowok="t"/>
              </v:shape>
            </v:group>
            <v:group style="position:absolute;left:13460;top:2708;width:12;height:2" coordorigin="13460,2708" coordsize="12,2">
              <v:shape style="position:absolute;left:13460;top:2708;width:12;height:2" coordorigin="13460,2708" coordsize="12,0" path="m13460,2708l13472,2708e" filled="false" stroked="true" strokeweight=".6pt" strokecolor="#000000">
                <v:path arrowok="t"/>
              </v:shape>
            </v:group>
            <v:group style="position:absolute;left:13460;top:2727;width:12;height:2" coordorigin="13460,2727" coordsize="12,2">
              <v:shape style="position:absolute;left:13460;top:2727;width:12;height:2" coordorigin="13460,2727" coordsize="12,0" path="m13460,2727l13472,2727e" filled="false" stroked="true" strokeweight=".6pt" strokecolor="#000000">
                <v:path arrowok="t"/>
              </v:shape>
            </v:group>
            <v:group style="position:absolute;left:13460;top:2747;width:12;height:2" coordorigin="13460,2747" coordsize="12,2">
              <v:shape style="position:absolute;left:13460;top:2747;width:12;height:2" coordorigin="13460,2747" coordsize="12,0" path="m13460,2747l13472,2747e" filled="false" stroked="true" strokeweight=".6pt" strokecolor="#000000">
                <v:path arrowok="t"/>
              </v:shape>
            </v:group>
            <v:group style="position:absolute;left:13460;top:2766;width:12;height:2" coordorigin="13460,2766" coordsize="12,2">
              <v:shape style="position:absolute;left:13460;top:2766;width:12;height:2" coordorigin="13460,2766" coordsize="12,0" path="m13460,2766l13472,2766e" filled="false" stroked="true" strokeweight=".6pt" strokecolor="#000000">
                <v:path arrowok="t"/>
              </v:shape>
            </v:group>
            <v:group style="position:absolute;left:13460;top:2785;width:12;height:2" coordorigin="13460,2785" coordsize="12,2">
              <v:shape style="position:absolute;left:13460;top:2785;width:12;height:2" coordorigin="13460,2785" coordsize="12,0" path="m13460,2785l13472,2785e" filled="false" stroked="true" strokeweight=".6pt" strokecolor="#000000">
                <v:path arrowok="t"/>
              </v:shape>
            </v:group>
            <v:group style="position:absolute;left:13460;top:2804;width:12;height:2" coordorigin="13460,2804" coordsize="12,2">
              <v:shape style="position:absolute;left:13460;top:2804;width:12;height:2" coordorigin="13460,2804" coordsize="12,0" path="m13460,2804l13472,2804e" filled="false" stroked="true" strokeweight=".6pt" strokecolor="#000000">
                <v:path arrowok="t"/>
              </v:shape>
            </v:group>
            <v:group style="position:absolute;left:13460;top:2823;width:12;height:2" coordorigin="13460,2823" coordsize="12,2">
              <v:shape style="position:absolute;left:13460;top:2823;width:12;height:2" coordorigin="13460,2823" coordsize="12,0" path="m13460,2823l13472,2823e" filled="false" stroked="true" strokeweight=".6pt" strokecolor="#000000">
                <v:path arrowok="t"/>
              </v:shape>
            </v:group>
            <v:group style="position:absolute;left:13460;top:2843;width:12;height:2" coordorigin="13460,2843" coordsize="12,2">
              <v:shape style="position:absolute;left:13460;top:2843;width:12;height:2" coordorigin="13460,2843" coordsize="12,0" path="m13460,2843l13472,2843e" filled="false" stroked="true" strokeweight=".6pt" strokecolor="#000000">
                <v:path arrowok="t"/>
              </v:shape>
            </v:group>
            <v:group style="position:absolute;left:13460;top:2862;width:12;height:2" coordorigin="13460,2862" coordsize="12,2">
              <v:shape style="position:absolute;left:13460;top:2862;width:12;height:2" coordorigin="13460,2862" coordsize="12,0" path="m13460,2862l13472,2862e" filled="false" stroked="true" strokeweight=".6pt" strokecolor="#000000">
                <v:path arrowok="t"/>
              </v:shape>
            </v:group>
            <v:group style="position:absolute;left:13460;top:2881;width:12;height:2" coordorigin="13460,2881" coordsize="12,2">
              <v:shape style="position:absolute;left:13460;top:2881;width:12;height:2" coordorigin="13460,2881" coordsize="12,0" path="m13460,2881l13472,2881e" filled="false" stroked="true" strokeweight=".6pt" strokecolor="#000000">
                <v:path arrowok="t"/>
              </v:shape>
            </v:group>
            <v:group style="position:absolute;left:13460;top:2900;width:12;height:2" coordorigin="13460,2900" coordsize="12,2">
              <v:shape style="position:absolute;left:13460;top:2900;width:12;height:2" coordorigin="13460,2900" coordsize="12,0" path="m13460,2900l13472,2900e" filled="false" stroked="true" strokeweight=".6pt" strokecolor="#000000">
                <v:path arrowok="t"/>
              </v:shape>
            </v:group>
            <v:group style="position:absolute;left:13460;top:2919;width:12;height:2" coordorigin="13460,2919" coordsize="12,2">
              <v:shape style="position:absolute;left:13460;top:2919;width:12;height:2" coordorigin="13460,2919" coordsize="12,0" path="m13460,2919l13472,2919e" filled="false" stroked="true" strokeweight=".6pt" strokecolor="#000000">
                <v:path arrowok="t"/>
              </v:shape>
            </v:group>
            <v:group style="position:absolute;left:13460;top:2939;width:12;height:2" coordorigin="13460,2939" coordsize="12,2">
              <v:shape style="position:absolute;left:13460;top:2939;width:12;height:2" coordorigin="13460,2939" coordsize="12,0" path="m13460,2939l13472,2939e" filled="false" stroked="true" strokeweight=".6pt" strokecolor="#000000">
                <v:path arrowok="t"/>
              </v:shape>
            </v:group>
            <v:group style="position:absolute;left:13460;top:2958;width:12;height:2" coordorigin="13460,2958" coordsize="12,2">
              <v:shape style="position:absolute;left:13460;top:2958;width:12;height:2" coordorigin="13460,2958" coordsize="12,0" path="m13460,2958l13472,2958e" filled="false" stroked="true" strokeweight=".6pt" strokecolor="#000000">
                <v:path arrowok="t"/>
              </v:shape>
            </v:group>
            <v:group style="position:absolute;left:13460;top:2977;width:12;height:2" coordorigin="13460,2977" coordsize="12,2">
              <v:shape style="position:absolute;left:13460;top:2977;width:12;height:2" coordorigin="13460,2977" coordsize="12,0" path="m13460,2977l13472,2977e" filled="false" stroked="true" strokeweight=".6pt" strokecolor="#000000">
                <v:path arrowok="t"/>
              </v:shape>
            </v:group>
            <v:group style="position:absolute;left:13460;top:2996;width:12;height:2" coordorigin="13460,2996" coordsize="12,2">
              <v:shape style="position:absolute;left:13460;top:2996;width:12;height:2" coordorigin="13460,2996" coordsize="12,0" path="m13460,2996l13472,2996e" filled="false" stroked="true" strokeweight=".6pt" strokecolor="#000000">
                <v:path arrowok="t"/>
              </v:shape>
            </v:group>
            <v:group style="position:absolute;left:13460;top:3015;width:12;height:2" coordorigin="13460,3015" coordsize="12,2">
              <v:shape style="position:absolute;left:13460;top:3015;width:12;height:2" coordorigin="13460,3015" coordsize="12,0" path="m13460,3015l13472,3015e" filled="false" stroked="true" strokeweight=".6pt" strokecolor="#000000">
                <v:path arrowok="t"/>
              </v:shape>
            </v:group>
            <v:group style="position:absolute;left:13460;top:3035;width:12;height:2" coordorigin="13460,3035" coordsize="12,2">
              <v:shape style="position:absolute;left:13460;top:3035;width:12;height:2" coordorigin="13460,3035" coordsize="12,0" path="m13460,3035l13472,3035e" filled="false" stroked="true" strokeweight=".6pt" strokecolor="#000000">
                <v:path arrowok="t"/>
              </v:shape>
            </v:group>
            <v:group style="position:absolute;left:13460;top:3054;width:12;height:2" coordorigin="13460,3054" coordsize="12,2">
              <v:shape style="position:absolute;left:13460;top:3054;width:12;height:2" coordorigin="13460,3054" coordsize="12,0" path="m13460,3054l13472,3054e" filled="false" stroked="true" strokeweight=".6pt" strokecolor="#000000">
                <v:path arrowok="t"/>
              </v:shape>
            </v:group>
            <v:group style="position:absolute;left:13460;top:3073;width:12;height:2" coordorigin="13460,3073" coordsize="12,2">
              <v:shape style="position:absolute;left:13460;top:3073;width:12;height:2" coordorigin="13460,3073" coordsize="12,0" path="m13460,3073l13472,3073e" filled="false" stroked="true" strokeweight=".6pt" strokecolor="#000000">
                <v:path arrowok="t"/>
              </v:shape>
            </v:group>
            <v:group style="position:absolute;left:13460;top:3092;width:12;height:2" coordorigin="13460,3092" coordsize="12,2">
              <v:shape style="position:absolute;left:13460;top:3092;width:12;height:2" coordorigin="13460,3092" coordsize="12,0" path="m13460,3092l13472,3092e" filled="false" stroked="true" strokeweight=".6pt" strokecolor="#000000">
                <v:path arrowok="t"/>
              </v:shape>
            </v:group>
            <v:group style="position:absolute;left:13460;top:3111;width:12;height:2" coordorigin="13460,3111" coordsize="12,2">
              <v:shape style="position:absolute;left:13460;top:3111;width:12;height:2" coordorigin="13460,3111" coordsize="12,0" path="m13460,3111l13472,3111e" filled="false" stroked="true" strokeweight=".6pt" strokecolor="#000000">
                <v:path arrowok="t"/>
              </v:shape>
            </v:group>
            <v:group style="position:absolute;left:13460;top:3131;width:12;height:2" coordorigin="13460,3131" coordsize="12,2">
              <v:shape style="position:absolute;left:13460;top:3131;width:12;height:2" coordorigin="13460,3131" coordsize="12,0" path="m13460,3131l13472,3131e" filled="false" stroked="true" strokeweight=".6pt" strokecolor="#000000">
                <v:path arrowok="t"/>
              </v:shape>
            </v:group>
            <v:group style="position:absolute;left:13460;top:3150;width:12;height:2" coordorigin="13460,3150" coordsize="12,2">
              <v:shape style="position:absolute;left:13460;top:3150;width:12;height:2" coordorigin="13460,3150" coordsize="12,0" path="m13460,3150l13472,3150e" filled="false" stroked="true" strokeweight=".6pt" strokecolor="#000000">
                <v:path arrowok="t"/>
              </v:shape>
            </v:group>
            <v:group style="position:absolute;left:13460;top:3169;width:12;height:2" coordorigin="13460,3169" coordsize="12,2">
              <v:shape style="position:absolute;left:13460;top:3169;width:12;height:2" coordorigin="13460,3169" coordsize="12,0" path="m13460,3169l13472,3169e" filled="false" stroked="true" strokeweight=".6pt" strokecolor="#000000">
                <v:path arrowok="t"/>
              </v:shape>
            </v:group>
            <v:group style="position:absolute;left:13460;top:3188;width:12;height:2" coordorigin="13460,3188" coordsize="12,2">
              <v:shape style="position:absolute;left:13460;top:3188;width:12;height:2" coordorigin="13460,3188" coordsize="12,0" path="m13460,3188l13472,3188e" filled="false" stroked="true" strokeweight=".6pt" strokecolor="#000000">
                <v:path arrowok="t"/>
              </v:shape>
            </v:group>
            <v:group style="position:absolute;left:13460;top:3207;width:12;height:2" coordorigin="13460,3207" coordsize="12,2">
              <v:shape style="position:absolute;left:13460;top:3207;width:12;height:2" coordorigin="13460,3207" coordsize="12,0" path="m13460,3207l13472,3207e" filled="false" stroked="true" strokeweight=".6pt" strokecolor="#000000">
                <v:path arrowok="t"/>
              </v:shape>
            </v:group>
            <v:group style="position:absolute;left:13460;top:3227;width:12;height:2" coordorigin="13460,3227" coordsize="12,2">
              <v:shape style="position:absolute;left:13460;top:3227;width:12;height:2" coordorigin="13460,3227" coordsize="12,0" path="m13460,3227l13472,3227e" filled="false" stroked="true" strokeweight=".6pt" strokecolor="#000000">
                <v:path arrowok="t"/>
              </v:shape>
            </v:group>
            <v:group style="position:absolute;left:13460;top:3246;width:12;height:2" coordorigin="13460,3246" coordsize="12,2">
              <v:shape style="position:absolute;left:13460;top:3246;width:12;height:2" coordorigin="13460,3246" coordsize="12,0" path="m13460,3246l13472,3246e" filled="false" stroked="true" strokeweight=".6pt" strokecolor="#000000">
                <v:path arrowok="t"/>
              </v:shape>
            </v:group>
            <v:group style="position:absolute;left:13460;top:3265;width:12;height:2" coordorigin="13460,3265" coordsize="12,2">
              <v:shape style="position:absolute;left:13460;top:3265;width:12;height:2" coordorigin="13460,3265" coordsize="12,0" path="m13460,3265l13472,3265e" filled="false" stroked="true" strokeweight=".6pt" strokecolor="#000000">
                <v:path arrowok="t"/>
              </v:shape>
            </v:group>
            <v:group style="position:absolute;left:13460;top:3284;width:12;height:2" coordorigin="13460,3284" coordsize="12,2">
              <v:shape style="position:absolute;left:13460;top:3284;width:12;height:2" coordorigin="13460,3284" coordsize="12,0" path="m13460,3284l13472,3284e" filled="false" stroked="true" strokeweight=".6pt" strokecolor="#000000">
                <v:path arrowok="t"/>
              </v:shape>
            </v:group>
            <v:group style="position:absolute;left:13460;top:3303;width:12;height:2" coordorigin="13460,3303" coordsize="12,2">
              <v:shape style="position:absolute;left:13460;top:3303;width:12;height:2" coordorigin="13460,3303" coordsize="12,0" path="m13460,3303l13472,3303e" filled="false" stroked="true" strokeweight=".6pt" strokecolor="#000000">
                <v:path arrowok="t"/>
              </v:shape>
            </v:group>
            <v:group style="position:absolute;left:13460;top:3323;width:12;height:2" coordorigin="13460,3323" coordsize="12,2">
              <v:shape style="position:absolute;left:13460;top:3323;width:12;height:2" coordorigin="13460,3323" coordsize="12,0" path="m13460,3323l13472,3323e" filled="false" stroked="true" strokeweight=".6pt" strokecolor="#000000">
                <v:path arrowok="t"/>
              </v:shape>
            </v:group>
            <v:group style="position:absolute;left:13460;top:3342;width:12;height:2" coordorigin="13460,3342" coordsize="12,2">
              <v:shape style="position:absolute;left:13460;top:3342;width:12;height:2" coordorigin="13460,3342" coordsize="12,0" path="m13460,3342l13472,3342e" filled="false" stroked="true" strokeweight=".6pt" strokecolor="#000000">
                <v:path arrowok="t"/>
              </v:shape>
            </v:group>
            <v:group style="position:absolute;left:13460;top:3361;width:12;height:2" coordorigin="13460,3361" coordsize="12,2">
              <v:shape style="position:absolute;left:13460;top:3361;width:12;height:2" coordorigin="13460,3361" coordsize="12,0" path="m13460,3361l13472,3361e" filled="false" stroked="true" strokeweight=".6pt" strokecolor="#000000">
                <v:path arrowok="t"/>
              </v:shape>
            </v:group>
            <v:group style="position:absolute;left:13460;top:3380;width:12;height:2" coordorigin="13460,3380" coordsize="12,2">
              <v:shape style="position:absolute;left:13460;top:3380;width:12;height:2" coordorigin="13460,3380" coordsize="12,0" path="m13460,3380l13472,3380e" filled="false" stroked="true" strokeweight=".6pt" strokecolor="#000000">
                <v:path arrowok="t"/>
              </v:shape>
            </v:group>
            <v:group style="position:absolute;left:13460;top:3399;width:12;height:2" coordorigin="13460,3399" coordsize="12,2">
              <v:shape style="position:absolute;left:13460;top:3399;width:12;height:2" coordorigin="13460,3399" coordsize="12,0" path="m13460,3399l13472,3399e" filled="false" stroked="true" strokeweight=".6pt" strokecolor="#000000">
                <v:path arrowok="t"/>
              </v:shape>
            </v:group>
            <v:group style="position:absolute;left:13460;top:3419;width:12;height:2" coordorigin="13460,3419" coordsize="12,2">
              <v:shape style="position:absolute;left:13460;top:3419;width:12;height:2" coordorigin="13460,3419" coordsize="12,0" path="m13460,3419l13472,3419e" filled="false" stroked="true" strokeweight=".6pt" strokecolor="#000000">
                <v:path arrowok="t"/>
              </v:shape>
            </v:group>
            <v:group style="position:absolute;left:13460;top:3438;width:12;height:2" coordorigin="13460,3438" coordsize="12,2">
              <v:shape style="position:absolute;left:13460;top:3438;width:12;height:2" coordorigin="13460,3438" coordsize="12,0" path="m13460,3438l13472,3438e" filled="false" stroked="true" strokeweight=".6pt" strokecolor="#000000">
                <v:path arrowok="t"/>
              </v:shape>
            </v:group>
            <v:group style="position:absolute;left:13460;top:3457;width:12;height:2" coordorigin="13460,3457" coordsize="12,2">
              <v:shape style="position:absolute;left:13460;top:3457;width:12;height:2" coordorigin="13460,3457" coordsize="12,0" path="m13460,3457l13472,3457e" filled="false" stroked="true" strokeweight=".6pt" strokecolor="#000000">
                <v:path arrowok="t"/>
              </v:shape>
            </v:group>
            <v:group style="position:absolute;left:13460;top:3476;width:12;height:2" coordorigin="13460,3476" coordsize="12,2">
              <v:shape style="position:absolute;left:13460;top:3476;width:12;height:2" coordorigin="13460,3476" coordsize="12,0" path="m13460,3476l13472,3476e" filled="false" stroked="true" strokeweight=".6pt" strokecolor="#000000">
                <v:path arrowok="t"/>
              </v:shape>
            </v:group>
            <v:group style="position:absolute;left:13460;top:3495;width:12;height:2" coordorigin="13460,3495" coordsize="12,2">
              <v:shape style="position:absolute;left:13460;top:3495;width:12;height:2" coordorigin="13460,3495" coordsize="12,0" path="m13460,3495l13472,3495e" filled="false" stroked="true" strokeweight=".6pt" strokecolor="#000000">
                <v:path arrowok="t"/>
              </v:shape>
            </v:group>
            <v:group style="position:absolute;left:13462;top:3553;width:10;height:2" coordorigin="13462,3553" coordsize="10,2">
              <v:shape style="position:absolute;left:13462;top:3553;width:10;height:2" coordorigin="13462,3553" coordsize="10,0" path="m13462,3553l13471,3553e" filled="false" stroked="true" strokeweight=".48pt" strokecolor="#000000">
                <v:path arrowok="t"/>
              </v:shape>
            </v:group>
            <v:group style="position:absolute;left:13462;top:3572;width:10;height:2" coordorigin="13462,3572" coordsize="10,2">
              <v:shape style="position:absolute;left:13462;top:3572;width:10;height:2" coordorigin="13462,3572" coordsize="10,0" path="m13462,3572l13471,3572e" filled="false" stroked="true" strokeweight=".48pt" strokecolor="#000000">
                <v:path arrowok="t"/>
              </v:shape>
            </v:group>
            <v:group style="position:absolute;left:13462;top:3591;width:10;height:2" coordorigin="13462,3591" coordsize="10,2">
              <v:shape style="position:absolute;left:13462;top:3591;width:10;height:2" coordorigin="13462,3591" coordsize="10,0" path="m13462,3591l13471,3591e" filled="false" stroked="true" strokeweight=".48pt" strokecolor="#000000">
                <v:path arrowok="t"/>
              </v:shape>
            </v:group>
            <v:group style="position:absolute;left:13462;top:3611;width:10;height:2" coordorigin="13462,3611" coordsize="10,2">
              <v:shape style="position:absolute;left:13462;top:3611;width:10;height:2" coordorigin="13462,3611" coordsize="10,0" path="m13462,3611l13471,3611e" filled="false" stroked="true" strokeweight=".48pt" strokecolor="#000000">
                <v:path arrowok="t"/>
              </v:shape>
            </v:group>
            <v:group style="position:absolute;left:13462;top:3630;width:10;height:2" coordorigin="13462,3630" coordsize="10,2">
              <v:shape style="position:absolute;left:13462;top:3630;width:10;height:2" coordorigin="13462,3630" coordsize="10,0" path="m13462,3630l13471,3630e" filled="false" stroked="true" strokeweight=".48pt" strokecolor="#000000">
                <v:path arrowok="t"/>
              </v:shape>
            </v:group>
            <v:group style="position:absolute;left:13462;top:3649;width:10;height:2" coordorigin="13462,3649" coordsize="10,2">
              <v:shape style="position:absolute;left:13462;top:3649;width:10;height:2" coordorigin="13462,3649" coordsize="10,0" path="m13462,3649l13471,3649e" filled="false" stroked="true" strokeweight=".48pt" strokecolor="#000000">
                <v:path arrowok="t"/>
              </v:shape>
            </v:group>
            <v:group style="position:absolute;left:13462;top:3668;width:10;height:2" coordorigin="13462,3668" coordsize="10,2">
              <v:shape style="position:absolute;left:13462;top:3668;width:10;height:2" coordorigin="13462,3668" coordsize="10,0" path="m13462,3668l13471,3668e" filled="false" stroked="true" strokeweight=".48pt" strokecolor="#000000">
                <v:path arrowok="t"/>
              </v:shape>
            </v:group>
            <v:group style="position:absolute;left:13462;top:3687;width:10;height:2" coordorigin="13462,3687" coordsize="10,2">
              <v:shape style="position:absolute;left:13462;top:3687;width:10;height:2" coordorigin="13462,3687" coordsize="10,0" path="m13462,3687l13471,3687e" filled="false" stroked="true" strokeweight=".48pt" strokecolor="#000000">
                <v:path arrowok="t"/>
              </v:shape>
            </v:group>
            <v:group style="position:absolute;left:13462;top:3707;width:10;height:2" coordorigin="13462,3707" coordsize="10,2">
              <v:shape style="position:absolute;left:13462;top:3707;width:10;height:2" coordorigin="13462,3707" coordsize="10,0" path="m13462,3707l13471,3707e" filled="false" stroked="true" strokeweight=".48pt" strokecolor="#000000">
                <v:path arrowok="t"/>
              </v:shape>
            </v:group>
            <v:group style="position:absolute;left:13462;top:3726;width:10;height:2" coordorigin="13462,3726" coordsize="10,2">
              <v:shape style="position:absolute;left:13462;top:3726;width:10;height:2" coordorigin="13462,3726" coordsize="10,0" path="m13462,3726l13471,3726e" filled="false" stroked="true" strokeweight=".48pt" strokecolor="#000000">
                <v:path arrowok="t"/>
              </v:shape>
            </v:group>
            <v:group style="position:absolute;left:13462;top:3745;width:10;height:2" coordorigin="13462,3745" coordsize="10,2">
              <v:shape style="position:absolute;left:13462;top:3745;width:10;height:2" coordorigin="13462,3745" coordsize="10,0" path="m13462,3745l13471,3745e" filled="false" stroked="true" strokeweight=".48pt" strokecolor="#000000">
                <v:path arrowok="t"/>
              </v:shape>
            </v:group>
            <v:group style="position:absolute;left:13462;top:3764;width:10;height:2" coordorigin="13462,3764" coordsize="10,2">
              <v:shape style="position:absolute;left:13462;top:3764;width:10;height:2" coordorigin="13462,3764" coordsize="10,0" path="m13462,3764l13471,3764e" filled="false" stroked="true" strokeweight=".48pt" strokecolor="#000000">
                <v:path arrowok="t"/>
              </v:shape>
            </v:group>
            <v:group style="position:absolute;left:13462;top:3783;width:10;height:2" coordorigin="13462,3783" coordsize="10,2">
              <v:shape style="position:absolute;left:13462;top:3783;width:10;height:2" coordorigin="13462,3783" coordsize="10,0" path="m13462,3783l13471,3783e" filled="false" stroked="true" strokeweight=".48pt" strokecolor="#000000">
                <v:path arrowok="t"/>
              </v:shape>
            </v:group>
            <v:group style="position:absolute;left:13462;top:3803;width:10;height:2" coordorigin="13462,3803" coordsize="10,2">
              <v:shape style="position:absolute;left:13462;top:3803;width:10;height:2" coordorigin="13462,3803" coordsize="10,0" path="m13462,3803l13471,3803e" filled="false" stroked="true" strokeweight=".48pt" strokecolor="#000000">
                <v:path arrowok="t"/>
              </v:shape>
            </v:group>
            <v:group style="position:absolute;left:13462;top:3822;width:10;height:2" coordorigin="13462,3822" coordsize="10,2">
              <v:shape style="position:absolute;left:13462;top:3822;width:10;height:2" coordorigin="13462,3822" coordsize="10,0" path="m13462,3822l13471,3822e" filled="false" stroked="true" strokeweight=".48pt" strokecolor="#000000">
                <v:path arrowok="t"/>
              </v:shape>
            </v:group>
            <v:group style="position:absolute;left:13462;top:3841;width:10;height:2" coordorigin="13462,3841" coordsize="10,2">
              <v:shape style="position:absolute;left:13462;top:3841;width:10;height:2" coordorigin="13462,3841" coordsize="10,0" path="m13462,3841l13471,3841e" filled="false" stroked="true" strokeweight=".48pt" strokecolor="#000000">
                <v:path arrowok="t"/>
              </v:shape>
            </v:group>
            <v:group style="position:absolute;left:13462;top:3860;width:10;height:2" coordorigin="13462,3860" coordsize="10,2">
              <v:shape style="position:absolute;left:13462;top:3860;width:10;height:2" coordorigin="13462,3860" coordsize="10,0" path="m13462,3860l13471,3860e" filled="false" stroked="true" strokeweight=".48pt" strokecolor="#000000">
                <v:path arrowok="t"/>
              </v:shape>
            </v:group>
            <v:group style="position:absolute;left:13462;top:3879;width:10;height:2" coordorigin="13462,3879" coordsize="10,2">
              <v:shape style="position:absolute;left:13462;top:3879;width:10;height:2" coordorigin="13462,3879" coordsize="10,0" path="m13462,3879l13471,3879e" filled="false" stroked="true" strokeweight=".48pt" strokecolor="#000000">
                <v:path arrowok="t"/>
              </v:shape>
            </v:group>
            <v:group style="position:absolute;left:13462;top:3899;width:10;height:2" coordorigin="13462,3899" coordsize="10,2">
              <v:shape style="position:absolute;left:13462;top:3899;width:10;height:2" coordorigin="13462,3899" coordsize="10,0" path="m13462,3899l13471,3899e" filled="false" stroked="true" strokeweight=".48pt" strokecolor="#000000">
                <v:path arrowok="t"/>
              </v:shape>
            </v:group>
            <v:group style="position:absolute;left:13462;top:3918;width:10;height:2" coordorigin="13462,3918" coordsize="10,2">
              <v:shape style="position:absolute;left:13462;top:3918;width:10;height:2" coordorigin="13462,3918" coordsize="10,0" path="m13462,3918l13471,3918e" filled="false" stroked="true" strokeweight=".48pt" strokecolor="#000000">
                <v:path arrowok="t"/>
              </v:shape>
            </v:group>
            <v:group style="position:absolute;left:13462;top:3937;width:10;height:2" coordorigin="13462,3937" coordsize="10,2">
              <v:shape style="position:absolute;left:13462;top:3937;width:10;height:2" coordorigin="13462,3937" coordsize="10,0" path="m13462,3937l13471,3937e" filled="false" stroked="true" strokeweight=".48pt" strokecolor="#000000">
                <v:path arrowok="t"/>
              </v:shape>
            </v:group>
            <v:group style="position:absolute;left:13460;top:3515;width:12;height:2" coordorigin="13460,3515" coordsize="12,2">
              <v:shape style="position:absolute;left:13460;top:3515;width:12;height:2" coordorigin="13460,3515" coordsize="12,0" path="m13460,3515l13472,3515e" filled="false" stroked="true" strokeweight=".6pt" strokecolor="#000000">
                <v:path arrowok="t"/>
              </v:shape>
            </v:group>
            <v:group style="position:absolute;left:13460;top:3534;width:12;height:2" coordorigin="13460,3534" coordsize="12,2">
              <v:shape style="position:absolute;left:13460;top:3534;width:12;height:2" coordorigin="13460,3534" coordsize="12,0" path="m13460,3534l13472,3534e" filled="false" stroked="true" strokeweight=".6pt" strokecolor="#000000">
                <v:path arrowok="t"/>
              </v:shape>
            </v:group>
            <v:group style="position:absolute;left:13460;top:3553;width:12;height:2" coordorigin="13460,3553" coordsize="12,2">
              <v:shape style="position:absolute;left:13460;top:3553;width:12;height:2" coordorigin="13460,3553" coordsize="12,0" path="m13460,3553l13472,3553e" filled="false" stroked="true" strokeweight=".6pt" strokecolor="#000000">
                <v:path arrowok="t"/>
              </v:shape>
            </v:group>
            <v:group style="position:absolute;left:13460;top:3572;width:12;height:2" coordorigin="13460,3572" coordsize="12,2">
              <v:shape style="position:absolute;left:13460;top:3572;width:12;height:2" coordorigin="13460,3572" coordsize="12,0" path="m13460,3572l13472,3572e" filled="false" stroked="true" strokeweight=".6pt" strokecolor="#000000">
                <v:path arrowok="t"/>
              </v:shape>
            </v:group>
            <v:group style="position:absolute;left:13460;top:3591;width:12;height:2" coordorigin="13460,3591" coordsize="12,2">
              <v:shape style="position:absolute;left:13460;top:3591;width:12;height:2" coordorigin="13460,3591" coordsize="12,0" path="m13460,3591l13472,3591e" filled="false" stroked="true" strokeweight=".6pt" strokecolor="#000000">
                <v:path arrowok="t"/>
              </v:shape>
            </v:group>
            <v:group style="position:absolute;left:13460;top:3611;width:12;height:2" coordorigin="13460,3611" coordsize="12,2">
              <v:shape style="position:absolute;left:13460;top:3611;width:12;height:2" coordorigin="13460,3611" coordsize="12,0" path="m13460,3611l13472,3611e" filled="false" stroked="true" strokeweight=".6pt" strokecolor="#000000">
                <v:path arrowok="t"/>
              </v:shape>
            </v:group>
            <v:group style="position:absolute;left:13460;top:3630;width:12;height:2" coordorigin="13460,3630" coordsize="12,2">
              <v:shape style="position:absolute;left:13460;top:3630;width:12;height:2" coordorigin="13460,3630" coordsize="12,0" path="m13460,3630l13472,3630e" filled="false" stroked="true" strokeweight=".6pt" strokecolor="#000000">
                <v:path arrowok="t"/>
              </v:shape>
            </v:group>
            <v:group style="position:absolute;left:13460;top:3649;width:12;height:2" coordorigin="13460,3649" coordsize="12,2">
              <v:shape style="position:absolute;left:13460;top:3649;width:12;height:2" coordorigin="13460,3649" coordsize="12,0" path="m13460,3649l13472,3649e" filled="false" stroked="true" strokeweight=".6pt" strokecolor="#000000">
                <v:path arrowok="t"/>
              </v:shape>
            </v:group>
            <v:group style="position:absolute;left:13460;top:3668;width:12;height:2" coordorigin="13460,3668" coordsize="12,2">
              <v:shape style="position:absolute;left:13460;top:3668;width:12;height:2" coordorigin="13460,3668" coordsize="12,0" path="m13460,3668l13472,3668e" filled="false" stroked="true" strokeweight=".6pt" strokecolor="#000000">
                <v:path arrowok="t"/>
              </v:shape>
            </v:group>
            <v:group style="position:absolute;left:13460;top:3687;width:12;height:2" coordorigin="13460,3687" coordsize="12,2">
              <v:shape style="position:absolute;left:13460;top:3687;width:12;height:2" coordorigin="13460,3687" coordsize="12,0" path="m13460,3687l13472,3687e" filled="false" stroked="true" strokeweight=".6pt" strokecolor="#000000">
                <v:path arrowok="t"/>
              </v:shape>
            </v:group>
            <v:group style="position:absolute;left:13460;top:3707;width:12;height:2" coordorigin="13460,3707" coordsize="12,2">
              <v:shape style="position:absolute;left:13460;top:3707;width:12;height:2" coordorigin="13460,3707" coordsize="12,0" path="m13460,3707l13472,3707e" filled="false" stroked="true" strokeweight=".6pt" strokecolor="#000000">
                <v:path arrowok="t"/>
              </v:shape>
            </v:group>
            <v:group style="position:absolute;left:13460;top:3726;width:12;height:2" coordorigin="13460,3726" coordsize="12,2">
              <v:shape style="position:absolute;left:13460;top:3726;width:12;height:2" coordorigin="13460,3726" coordsize="12,0" path="m13460,3726l13472,3726e" filled="false" stroked="true" strokeweight=".6pt" strokecolor="#000000">
                <v:path arrowok="t"/>
              </v:shape>
            </v:group>
            <v:group style="position:absolute;left:13460;top:3745;width:12;height:2" coordorigin="13460,3745" coordsize="12,2">
              <v:shape style="position:absolute;left:13460;top:3745;width:12;height:2" coordorigin="13460,3745" coordsize="12,0" path="m13460,3745l13472,3745e" filled="false" stroked="true" strokeweight=".6pt" strokecolor="#000000">
                <v:path arrowok="t"/>
              </v:shape>
            </v:group>
            <v:group style="position:absolute;left:13460;top:3764;width:12;height:2" coordorigin="13460,3764" coordsize="12,2">
              <v:shape style="position:absolute;left:13460;top:3764;width:12;height:2" coordorigin="13460,3764" coordsize="12,0" path="m13460,3764l13472,3764e" filled="false" stroked="true" strokeweight=".6pt" strokecolor="#000000">
                <v:path arrowok="t"/>
              </v:shape>
            </v:group>
            <v:group style="position:absolute;left:13460;top:3783;width:12;height:2" coordorigin="13460,3783" coordsize="12,2">
              <v:shape style="position:absolute;left:13460;top:3783;width:12;height:2" coordorigin="13460,3783" coordsize="12,0" path="m13460,3783l13472,3783e" filled="false" stroked="true" strokeweight=".6pt" strokecolor="#000000">
                <v:path arrowok="t"/>
              </v:shape>
            </v:group>
            <v:group style="position:absolute;left:13460;top:3803;width:12;height:2" coordorigin="13460,3803" coordsize="12,2">
              <v:shape style="position:absolute;left:13460;top:3803;width:12;height:2" coordorigin="13460,3803" coordsize="12,0" path="m13460,3803l13472,3803e" filled="false" stroked="true" strokeweight=".6pt" strokecolor="#000000">
                <v:path arrowok="t"/>
              </v:shape>
            </v:group>
            <v:group style="position:absolute;left:13460;top:3822;width:12;height:2" coordorigin="13460,3822" coordsize="12,2">
              <v:shape style="position:absolute;left:13460;top:3822;width:12;height:2" coordorigin="13460,3822" coordsize="12,0" path="m13460,3822l13472,3822e" filled="false" stroked="true" strokeweight=".6pt" strokecolor="#000000">
                <v:path arrowok="t"/>
              </v:shape>
            </v:group>
            <v:group style="position:absolute;left:13460;top:3841;width:12;height:2" coordorigin="13460,3841" coordsize="12,2">
              <v:shape style="position:absolute;left:13460;top:3841;width:12;height:2" coordorigin="13460,3841" coordsize="12,0" path="m13460,3841l13472,3841e" filled="false" stroked="true" strokeweight=".6pt" strokecolor="#000000">
                <v:path arrowok="t"/>
              </v:shape>
            </v:group>
            <v:group style="position:absolute;left:13460;top:3860;width:12;height:2" coordorigin="13460,3860" coordsize="12,2">
              <v:shape style="position:absolute;left:13460;top:3860;width:12;height:2" coordorigin="13460,3860" coordsize="12,0" path="m13460,3860l13472,3860e" filled="false" stroked="true" strokeweight=".6pt" strokecolor="#000000">
                <v:path arrowok="t"/>
              </v:shape>
            </v:group>
            <v:group style="position:absolute;left:13460;top:3879;width:12;height:2" coordorigin="13460,3879" coordsize="12,2">
              <v:shape style="position:absolute;left:13460;top:3879;width:12;height:2" coordorigin="13460,3879" coordsize="12,0" path="m13460,3879l13472,3879e" filled="false" stroked="true" strokeweight=".6pt" strokecolor="#000000">
                <v:path arrowok="t"/>
              </v:shape>
            </v:group>
            <v:group style="position:absolute;left:13460;top:3899;width:12;height:2" coordorigin="13460,3899" coordsize="12,2">
              <v:shape style="position:absolute;left:13460;top:3899;width:12;height:2" coordorigin="13460,3899" coordsize="12,0" path="m13460,3899l13472,3899e" filled="false" stroked="true" strokeweight=".6pt" strokecolor="#000000">
                <v:path arrowok="t"/>
              </v:shape>
            </v:group>
            <v:group style="position:absolute;left:13460;top:3918;width:12;height:2" coordorigin="13460,3918" coordsize="12,2">
              <v:shape style="position:absolute;left:13460;top:3918;width:12;height:2" coordorigin="13460,3918" coordsize="12,0" path="m13460,3918l13472,3918e" filled="false" stroked="true" strokeweight=".6pt" strokecolor="#000000">
                <v:path arrowok="t"/>
              </v:shape>
            </v:group>
            <v:group style="position:absolute;left:13460;top:3937;width:12;height:2" coordorigin="13460,3937" coordsize="12,2">
              <v:shape style="position:absolute;left:13460;top:3937;width:12;height:2" coordorigin="13460,3937" coordsize="12,0" path="m13460,3937l13472,3937e" filled="false" stroked="true" strokeweight=".6pt" strokecolor="#000000">
                <v:path arrowok="t"/>
              </v:shape>
            </v:group>
            <v:group style="position:absolute;left:13460;top:3956;width:12;height:2" coordorigin="13460,3956" coordsize="12,2">
              <v:shape style="position:absolute;left:13460;top:3956;width:12;height:2" coordorigin="13460,3956" coordsize="12,0" path="m13460,3956l13472,3956e" filled="false" stroked="true" strokeweight=".6pt" strokecolor="#000000">
                <v:path arrowok="t"/>
              </v:shape>
            </v:group>
            <v:group style="position:absolute;left:13462;top:4019;width:10;height:2" coordorigin="13462,4019" coordsize="10,2">
              <v:shape style="position:absolute;left:13462;top:4019;width:10;height:2" coordorigin="13462,4019" coordsize="10,0" path="m13462,4019l13471,4019e" filled="false" stroked="true" strokeweight=".48pt" strokecolor="#000000">
                <v:path arrowok="t"/>
              </v:shape>
            </v:group>
            <v:group style="position:absolute;left:13462;top:4038;width:10;height:2" coordorigin="13462,4038" coordsize="10,2">
              <v:shape style="position:absolute;left:13462;top:4038;width:10;height:2" coordorigin="13462,4038" coordsize="10,0" path="m13462,4038l13471,4038e" filled="false" stroked="true" strokeweight=".48pt" strokecolor="#000000">
                <v:path arrowok="t"/>
              </v:shape>
            </v:group>
            <v:group style="position:absolute;left:13462;top:4057;width:10;height:2" coordorigin="13462,4057" coordsize="10,2">
              <v:shape style="position:absolute;left:13462;top:4057;width:10;height:2" coordorigin="13462,4057" coordsize="10,0" path="m13462,4057l13471,4057e" filled="false" stroked="true" strokeweight=".48pt" strokecolor="#000000">
                <v:path arrowok="t"/>
              </v:shape>
            </v:group>
            <v:group style="position:absolute;left:13462;top:4076;width:10;height:2" coordorigin="13462,4076" coordsize="10,2">
              <v:shape style="position:absolute;left:13462;top:4076;width:10;height:2" coordorigin="13462,4076" coordsize="10,0" path="m13462,4076l13471,4076e" filled="false" stroked="true" strokeweight=".48pt" strokecolor="#000000">
                <v:path arrowok="t"/>
              </v:shape>
            </v:group>
            <v:group style="position:absolute;left:13462;top:4095;width:10;height:2" coordorigin="13462,4095" coordsize="10,2">
              <v:shape style="position:absolute;left:13462;top:4095;width:10;height:2" coordorigin="13462,4095" coordsize="10,0" path="m13462,4095l13471,4095e" filled="false" stroked="true" strokeweight=".48pt" strokecolor="#000000">
                <v:path arrowok="t"/>
              </v:shape>
            </v:group>
            <v:group style="position:absolute;left:13462;top:4115;width:10;height:2" coordorigin="13462,4115" coordsize="10,2">
              <v:shape style="position:absolute;left:13462;top:4115;width:10;height:2" coordorigin="13462,4115" coordsize="10,0" path="m13462,4115l13471,4115e" filled="false" stroked="true" strokeweight=".48pt" strokecolor="#000000">
                <v:path arrowok="t"/>
              </v:shape>
            </v:group>
            <v:group style="position:absolute;left:13462;top:4134;width:10;height:2" coordorigin="13462,4134" coordsize="10,2">
              <v:shape style="position:absolute;left:13462;top:4134;width:10;height:2" coordorigin="13462,4134" coordsize="10,0" path="m13462,4134l13471,4134e" filled="false" stroked="true" strokeweight=".48pt" strokecolor="#000000">
                <v:path arrowok="t"/>
              </v:shape>
            </v:group>
            <v:group style="position:absolute;left:13462;top:4153;width:10;height:2" coordorigin="13462,4153" coordsize="10,2">
              <v:shape style="position:absolute;left:13462;top:4153;width:10;height:2" coordorigin="13462,4153" coordsize="10,0" path="m13462,4153l13471,4153e" filled="false" stroked="true" strokeweight=".48pt" strokecolor="#000000">
                <v:path arrowok="t"/>
              </v:shape>
            </v:group>
            <v:group style="position:absolute;left:13462;top:4172;width:10;height:2" coordorigin="13462,4172" coordsize="10,2">
              <v:shape style="position:absolute;left:13462;top:4172;width:10;height:2" coordorigin="13462,4172" coordsize="10,0" path="m13462,4172l13471,4172e" filled="false" stroked="true" strokeweight=".48pt" strokecolor="#000000">
                <v:path arrowok="t"/>
              </v:shape>
            </v:group>
            <v:group style="position:absolute;left:13462;top:4191;width:10;height:2" coordorigin="13462,4191" coordsize="10,2">
              <v:shape style="position:absolute;left:13462;top:4191;width:10;height:2" coordorigin="13462,4191" coordsize="10,0" path="m13462,4191l13471,4191e" filled="false" stroked="true" strokeweight=".48pt" strokecolor="#000000">
                <v:path arrowok="t"/>
              </v:shape>
            </v:group>
            <v:group style="position:absolute;left:13462;top:4211;width:10;height:2" coordorigin="13462,4211" coordsize="10,2">
              <v:shape style="position:absolute;left:13462;top:4211;width:10;height:2" coordorigin="13462,4211" coordsize="10,0" path="m13462,4211l13471,4211e" filled="false" stroked="true" strokeweight=".48pt" strokecolor="#000000">
                <v:path arrowok="t"/>
              </v:shape>
            </v:group>
            <v:group style="position:absolute;left:13462;top:4230;width:10;height:2" coordorigin="13462,4230" coordsize="10,2">
              <v:shape style="position:absolute;left:13462;top:4230;width:10;height:2" coordorigin="13462,4230" coordsize="10,0" path="m13462,4230l13471,4230e" filled="false" stroked="true" strokeweight=".48pt" strokecolor="#000000">
                <v:path arrowok="t"/>
              </v:shape>
            </v:group>
            <v:group style="position:absolute;left:13462;top:4249;width:10;height:2" coordorigin="13462,4249" coordsize="10,2">
              <v:shape style="position:absolute;left:13462;top:4249;width:10;height:2" coordorigin="13462,4249" coordsize="10,0" path="m13462,4249l13471,4249e" filled="false" stroked="true" strokeweight=".48pt" strokecolor="#000000">
                <v:path arrowok="t"/>
              </v:shape>
            </v:group>
            <v:group style="position:absolute;left:13462;top:4268;width:10;height:2" coordorigin="13462,4268" coordsize="10,2">
              <v:shape style="position:absolute;left:13462;top:4268;width:10;height:2" coordorigin="13462,4268" coordsize="10,0" path="m13462,4268l13471,4268e" filled="false" stroked="true" strokeweight=".48pt" strokecolor="#000000">
                <v:path arrowok="t"/>
              </v:shape>
            </v:group>
            <v:group style="position:absolute;left:13462;top:4287;width:10;height:2" coordorigin="13462,4287" coordsize="10,2">
              <v:shape style="position:absolute;left:13462;top:4287;width:10;height:2" coordorigin="13462,4287" coordsize="10,0" path="m13462,4287l13471,4287e" filled="false" stroked="true" strokeweight=".48pt" strokecolor="#000000">
                <v:path arrowok="t"/>
              </v:shape>
            </v:group>
            <v:group style="position:absolute;left:13462;top:4307;width:10;height:2" coordorigin="13462,4307" coordsize="10,2">
              <v:shape style="position:absolute;left:13462;top:4307;width:10;height:2" coordorigin="13462,4307" coordsize="10,0" path="m13462,4307l13471,4307e" filled="false" stroked="true" strokeweight=".48pt" strokecolor="#000000">
                <v:path arrowok="t"/>
              </v:shape>
            </v:group>
            <v:group style="position:absolute;left:13462;top:4326;width:10;height:2" coordorigin="13462,4326" coordsize="10,2">
              <v:shape style="position:absolute;left:13462;top:4326;width:10;height:2" coordorigin="13462,4326" coordsize="10,0" path="m13462,4326l13471,4326e" filled="false" stroked="true" strokeweight=".48pt" strokecolor="#000000">
                <v:path arrowok="t"/>
              </v:shape>
            </v:group>
            <v:group style="position:absolute;left:13462;top:4345;width:10;height:2" coordorigin="13462,4345" coordsize="10,2">
              <v:shape style="position:absolute;left:13462;top:4345;width:10;height:2" coordorigin="13462,4345" coordsize="10,0" path="m13462,4345l13471,4345e" filled="false" stroked="true" strokeweight=".48pt" strokecolor="#000000">
                <v:path arrowok="t"/>
              </v:shape>
            </v:group>
            <v:group style="position:absolute;left:13462;top:4364;width:10;height:2" coordorigin="13462,4364" coordsize="10,2">
              <v:shape style="position:absolute;left:13462;top:4364;width:10;height:2" coordorigin="13462,4364" coordsize="10,0" path="m13462,4364l13471,4364e" filled="false" stroked="true" strokeweight=".48pt" strokecolor="#000000">
                <v:path arrowok="t"/>
              </v:shape>
            </v:group>
            <v:group style="position:absolute;left:13462;top:4383;width:10;height:2" coordorigin="13462,4383" coordsize="10,2">
              <v:shape style="position:absolute;left:13462;top:4383;width:10;height:2" coordorigin="13462,4383" coordsize="10,0" path="m13462,4383l13471,4383e" filled="false" stroked="true" strokeweight=".48pt" strokecolor="#000000">
                <v:path arrowok="t"/>
              </v:shape>
            </v:group>
            <v:group style="position:absolute;left:13462;top:4403;width:10;height:2" coordorigin="13462,4403" coordsize="10,2">
              <v:shape style="position:absolute;left:13462;top:4403;width:10;height:2" coordorigin="13462,4403" coordsize="10,0" path="m13462,4403l13471,4403e" filled="false" stroked="true" strokeweight=".48pt" strokecolor="#000000">
                <v:path arrowok="t"/>
              </v:shape>
            </v:group>
            <v:group style="position:absolute;left:13462;top:4422;width:10;height:2" coordorigin="13462,4422" coordsize="10,2">
              <v:shape style="position:absolute;left:13462;top:4422;width:10;height:2" coordorigin="13462,4422" coordsize="10,0" path="m13462,4422l13471,4422e" filled="false" stroked="true" strokeweight=".48pt" strokecolor="#000000">
                <v:path arrowok="t"/>
              </v:shape>
            </v:group>
            <v:group style="position:absolute;left:13462;top:4441;width:10;height:2" coordorigin="13462,4441" coordsize="10,2">
              <v:shape style="position:absolute;left:13462;top:4441;width:10;height:2" coordorigin="13462,4441" coordsize="10,0" path="m13462,4441l13471,4441e" filled="false" stroked="true" strokeweight=".48pt" strokecolor="#000000">
                <v:path arrowok="t"/>
              </v:shape>
            </v:group>
            <v:group style="position:absolute;left:13462;top:4460;width:10;height:2" coordorigin="13462,4460" coordsize="10,2">
              <v:shape style="position:absolute;left:13462;top:4460;width:10;height:2" coordorigin="13462,4460" coordsize="10,0" path="m13462,4460l13471,4460e" filled="false" stroked="true" strokeweight=".48pt" strokecolor="#000000">
                <v:path arrowok="t"/>
              </v:shape>
            </v:group>
            <v:group style="position:absolute;left:13462;top:4479;width:10;height:2" coordorigin="13462,4479" coordsize="10,2">
              <v:shape style="position:absolute;left:13462;top:4479;width:10;height:2" coordorigin="13462,4479" coordsize="10,0" path="m13462,4479l13471,4479e" filled="false" stroked="true" strokeweight=".48pt" strokecolor="#000000">
                <v:path arrowok="t"/>
              </v:shape>
            </v:group>
            <v:group style="position:absolute;left:13462;top:4499;width:10;height:2" coordorigin="13462,4499" coordsize="10,2">
              <v:shape style="position:absolute;left:13462;top:4499;width:10;height:2" coordorigin="13462,4499" coordsize="10,0" path="m13462,4499l13471,4499e" filled="false" stroked="true" strokeweight=".48pt" strokecolor="#000000">
                <v:path arrowok="t"/>
              </v:shape>
            </v:group>
            <v:group style="position:absolute;left:13462;top:4518;width:10;height:2" coordorigin="13462,4518" coordsize="10,2">
              <v:shape style="position:absolute;left:13462;top:4518;width:10;height:2" coordorigin="13462,4518" coordsize="10,0" path="m13462,4518l13471,4518e" filled="false" stroked="true" strokeweight=".48pt" strokecolor="#000000">
                <v:path arrowok="t"/>
              </v:shape>
            </v:group>
            <v:group style="position:absolute;left:13462;top:4537;width:10;height:2" coordorigin="13462,4537" coordsize="10,2">
              <v:shape style="position:absolute;left:13462;top:4537;width:10;height:2" coordorigin="13462,4537" coordsize="10,0" path="m13462,4537l13471,4537e" filled="false" stroked="true" strokeweight=".48pt" strokecolor="#000000">
                <v:path arrowok="t"/>
              </v:shape>
            </v:group>
            <v:group style="position:absolute;left:13462;top:4556;width:10;height:2" coordorigin="13462,4556" coordsize="10,2">
              <v:shape style="position:absolute;left:13462;top:4556;width:10;height:2" coordorigin="13462,4556" coordsize="10,0" path="m13462,4556l13471,4556e" filled="false" stroked="true" strokeweight=".48pt" strokecolor="#000000">
                <v:path arrowok="t"/>
              </v:shape>
            </v:group>
            <v:group style="position:absolute;left:13462;top:4575;width:10;height:2" coordorigin="13462,4575" coordsize="10,2">
              <v:shape style="position:absolute;left:13462;top:4575;width:10;height:2" coordorigin="13462,4575" coordsize="10,0" path="m13462,4575l13471,4575e" filled="false" stroked="true" strokeweight=".48pt" strokecolor="#000000">
                <v:path arrowok="t"/>
              </v:shape>
            </v:group>
            <v:group style="position:absolute;left:13462;top:4595;width:10;height:2" coordorigin="13462,4595" coordsize="10,2">
              <v:shape style="position:absolute;left:13462;top:4595;width:10;height:2" coordorigin="13462,4595" coordsize="10,0" path="m13462,4595l13471,4595e" filled="false" stroked="true" strokeweight=".48pt" strokecolor="#000000">
                <v:path arrowok="t"/>
              </v:shape>
            </v:group>
            <v:group style="position:absolute;left:13462;top:4614;width:10;height:2" coordorigin="13462,4614" coordsize="10,2">
              <v:shape style="position:absolute;left:13462;top:4614;width:10;height:2" coordorigin="13462,4614" coordsize="10,0" path="m13462,4614l13471,4614e" filled="false" stroked="true" strokeweight=".48pt" strokecolor="#000000">
                <v:path arrowok="t"/>
              </v:shape>
            </v:group>
            <v:group style="position:absolute;left:13462;top:4633;width:10;height:2" coordorigin="13462,4633" coordsize="10,2">
              <v:shape style="position:absolute;left:13462;top:4633;width:10;height:2" coordorigin="13462,4633" coordsize="10,0" path="m13462,4633l13471,4633e" filled="false" stroked="true" strokeweight=".48pt" strokecolor="#000000">
                <v:path arrowok="t"/>
              </v:shape>
            </v:group>
            <v:group style="position:absolute;left:13462;top:4652;width:10;height:2" coordorigin="13462,4652" coordsize="10,2">
              <v:shape style="position:absolute;left:13462;top:4652;width:10;height:2" coordorigin="13462,4652" coordsize="10,0" path="m13462,4652l13471,4652e" filled="false" stroked="true" strokeweight=".48pt" strokecolor="#000000">
                <v:path arrowok="t"/>
              </v:shape>
            </v:group>
            <v:group style="position:absolute;left:13462;top:4671;width:10;height:2" coordorigin="13462,4671" coordsize="10,2">
              <v:shape style="position:absolute;left:13462;top:4671;width:10;height:2" coordorigin="13462,4671" coordsize="10,0" path="m13462,4671l13471,4671e" filled="false" stroked="true" strokeweight=".48pt" strokecolor="#000000">
                <v:path arrowok="t"/>
              </v:shape>
            </v:group>
            <v:group style="position:absolute;left:13462;top:4691;width:10;height:2" coordorigin="13462,4691" coordsize="10,2">
              <v:shape style="position:absolute;left:13462;top:4691;width:10;height:2" coordorigin="13462,4691" coordsize="10,0" path="m13462,4691l13471,4691e" filled="false" stroked="true" strokeweight=".48pt" strokecolor="#000000">
                <v:path arrowok="t"/>
              </v:shape>
            </v:group>
            <v:group style="position:absolute;left:13462;top:4710;width:10;height:2" coordorigin="13462,4710" coordsize="10,2">
              <v:shape style="position:absolute;left:13462;top:4710;width:10;height:2" coordorigin="13462,4710" coordsize="10,0" path="m13462,4710l13471,4710e" filled="false" stroked="true" strokeweight=".48pt" strokecolor="#000000">
                <v:path arrowok="t"/>
              </v:shape>
            </v:group>
            <v:group style="position:absolute;left:13462;top:4729;width:10;height:2" coordorigin="13462,4729" coordsize="10,2">
              <v:shape style="position:absolute;left:13462;top:4729;width:10;height:2" coordorigin="13462,4729" coordsize="10,0" path="m13462,4729l13471,4729e" filled="false" stroked="true" strokeweight=".48pt" strokecolor="#000000">
                <v:path arrowok="t"/>
              </v:shape>
            </v:group>
            <v:group style="position:absolute;left:13462;top:4748;width:10;height:2" coordorigin="13462,4748" coordsize="10,2">
              <v:shape style="position:absolute;left:13462;top:4748;width:10;height:2" coordorigin="13462,4748" coordsize="10,0" path="m13462,4748l13471,4748e" filled="false" stroked="true" strokeweight=".48pt" strokecolor="#000000">
                <v:path arrowok="t"/>
              </v:shape>
            </v:group>
            <v:group style="position:absolute;left:13462;top:4767;width:10;height:2" coordorigin="13462,4767" coordsize="10,2">
              <v:shape style="position:absolute;left:13462;top:4767;width:10;height:2" coordorigin="13462,4767" coordsize="10,0" path="m13462,4767l13471,4767e" filled="false" stroked="true" strokeweight=".48pt" strokecolor="#000000">
                <v:path arrowok="t"/>
              </v:shape>
            </v:group>
            <v:group style="position:absolute;left:13462;top:4787;width:10;height:2" coordorigin="13462,4787" coordsize="10,2">
              <v:shape style="position:absolute;left:13462;top:4787;width:10;height:2" coordorigin="13462,4787" coordsize="10,0" path="m13462,4787l13471,4787e" filled="false" stroked="true" strokeweight=".48pt" strokecolor="#000000">
                <v:path arrowok="t"/>
              </v:shape>
            </v:group>
            <v:group style="position:absolute;left:13462;top:4863;width:10;height:2" coordorigin="13462,4863" coordsize="10,2">
              <v:shape style="position:absolute;left:13462;top:4863;width:10;height:2" coordorigin="13462,4863" coordsize="10,0" path="m13462,4863l13471,4863e" filled="false" stroked="true" strokeweight=".48pt" strokecolor="#000000">
                <v:path arrowok="t"/>
              </v:shape>
            </v:group>
            <v:group style="position:absolute;left:13462;top:4883;width:10;height:2" coordorigin="13462,4883" coordsize="10,2">
              <v:shape style="position:absolute;left:13462;top:4883;width:10;height:2" coordorigin="13462,4883" coordsize="10,0" path="m13462,4883l13471,4883e" filled="false" stroked="true" strokeweight=".48pt" strokecolor="#000000">
                <v:path arrowok="t"/>
              </v:shape>
            </v:group>
            <v:group style="position:absolute;left:13462;top:4902;width:10;height:2" coordorigin="13462,4902" coordsize="10,2">
              <v:shape style="position:absolute;left:13462;top:4902;width:10;height:2" coordorigin="13462,4902" coordsize="10,0" path="m13462,4902l13471,4902e" filled="false" stroked="true" strokeweight=".48pt" strokecolor="#000000">
                <v:path arrowok="t"/>
              </v:shape>
            </v:group>
            <v:group style="position:absolute;left:13462;top:4921;width:10;height:2" coordorigin="13462,4921" coordsize="10,2">
              <v:shape style="position:absolute;left:13462;top:4921;width:10;height:2" coordorigin="13462,4921" coordsize="10,0" path="m13462,4921l13471,4921e" filled="false" stroked="true" strokeweight=".48pt" strokecolor="#000000">
                <v:path arrowok="t"/>
              </v:shape>
            </v:group>
            <v:group style="position:absolute;left:13462;top:4940;width:10;height:2" coordorigin="13462,4940" coordsize="10,2">
              <v:shape style="position:absolute;left:13462;top:4940;width:10;height:2" coordorigin="13462,4940" coordsize="10,0" path="m13462,4940l13471,4940e" filled="false" stroked="true" strokeweight=".48pt" strokecolor="#000000">
                <v:path arrowok="t"/>
              </v:shape>
            </v:group>
            <v:group style="position:absolute;left:13462;top:4959;width:10;height:2" coordorigin="13462,4959" coordsize="10,2">
              <v:shape style="position:absolute;left:13462;top:4959;width:10;height:2" coordorigin="13462,4959" coordsize="10,0" path="m13462,4959l13471,4959e" filled="false" stroked="true" strokeweight=".48pt" strokecolor="#000000">
                <v:path arrowok="t"/>
              </v:shape>
            </v:group>
            <v:group style="position:absolute;left:13462;top:4979;width:10;height:2" coordorigin="13462,4979" coordsize="10,2">
              <v:shape style="position:absolute;left:13462;top:4979;width:10;height:2" coordorigin="13462,4979" coordsize="10,0" path="m13462,4979l13471,4979e" filled="false" stroked="true" strokeweight=".48pt" strokecolor="#000000">
                <v:path arrowok="t"/>
              </v:shape>
            </v:group>
            <v:group style="position:absolute;left:13462;top:4998;width:10;height:2" coordorigin="13462,4998" coordsize="10,2">
              <v:shape style="position:absolute;left:13462;top:4998;width:10;height:2" coordorigin="13462,4998" coordsize="10,0" path="m13462,4998l13471,4998e" filled="false" stroked="true" strokeweight=".48pt" strokecolor="#000000">
                <v:path arrowok="t"/>
              </v:shape>
            </v:group>
            <v:group style="position:absolute;left:13462;top:5017;width:10;height:2" coordorigin="13462,5017" coordsize="10,2">
              <v:shape style="position:absolute;left:13462;top:5017;width:10;height:2" coordorigin="13462,5017" coordsize="10,0" path="m13462,5017l13471,5017e" filled="false" stroked="true" strokeweight=".48pt" strokecolor="#000000">
                <v:path arrowok="t"/>
              </v:shape>
            </v:group>
            <v:group style="position:absolute;left:13462;top:5036;width:10;height:2" coordorigin="13462,5036" coordsize="10,2">
              <v:shape style="position:absolute;left:13462;top:5036;width:10;height:2" coordorigin="13462,5036" coordsize="10,0" path="m13462,5036l13471,5036e" filled="false" stroked="true" strokeweight=".48pt" strokecolor="#000000">
                <v:path arrowok="t"/>
              </v:shape>
            </v:group>
            <v:group style="position:absolute;left:13462;top:5055;width:10;height:2" coordorigin="13462,5055" coordsize="10,2">
              <v:shape style="position:absolute;left:13462;top:5055;width:10;height:2" coordorigin="13462,5055" coordsize="10,0" path="m13462,5055l13471,5055e" filled="false" stroked="true" strokeweight=".48pt" strokecolor="#000000">
                <v:path arrowok="t"/>
              </v:shape>
            </v:group>
            <v:group style="position:absolute;left:13462;top:5075;width:10;height:2" coordorigin="13462,5075" coordsize="10,2">
              <v:shape style="position:absolute;left:13462;top:5075;width:10;height:2" coordorigin="13462,5075" coordsize="10,0" path="m13462,5075l13471,5075e" filled="false" stroked="true" strokeweight=".48pt" strokecolor="#000000">
                <v:path arrowok="t"/>
              </v:shape>
            </v:group>
            <v:group style="position:absolute;left:13462;top:5094;width:10;height:2" coordorigin="13462,5094" coordsize="10,2">
              <v:shape style="position:absolute;left:13462;top:5094;width:10;height:2" coordorigin="13462,5094" coordsize="10,0" path="m13462,5094l13471,5094e" filled="false" stroked="true" strokeweight=".48pt" strokecolor="#000000">
                <v:path arrowok="t"/>
              </v:shape>
            </v:group>
            <v:group style="position:absolute;left:13462;top:5113;width:10;height:2" coordorigin="13462,5113" coordsize="10,2">
              <v:shape style="position:absolute;left:13462;top:5113;width:10;height:2" coordorigin="13462,5113" coordsize="10,0" path="m13462,5113l13471,5113e" filled="false" stroked="true" strokeweight=".48pt" strokecolor="#000000">
                <v:path arrowok="t"/>
              </v:shape>
            </v:group>
            <v:group style="position:absolute;left:13462;top:5132;width:10;height:2" coordorigin="13462,5132" coordsize="10,2">
              <v:shape style="position:absolute;left:13462;top:5132;width:10;height:2" coordorigin="13462,5132" coordsize="10,0" path="m13462,5132l13471,5132e" filled="false" stroked="true" strokeweight=".48pt" strokecolor="#000000">
                <v:path arrowok="t"/>
              </v:shape>
            </v:group>
            <v:group style="position:absolute;left:13462;top:5151;width:10;height:2" coordorigin="13462,5151" coordsize="10,2">
              <v:shape style="position:absolute;left:13462;top:5151;width:10;height:2" coordorigin="13462,5151" coordsize="10,0" path="m13462,5151l13471,5151e" filled="false" stroked="true" strokeweight=".48pt" strokecolor="#000000">
                <v:path arrowok="t"/>
              </v:shape>
            </v:group>
            <v:group style="position:absolute;left:13462;top:5171;width:10;height:2" coordorigin="13462,5171" coordsize="10,2">
              <v:shape style="position:absolute;left:13462;top:5171;width:10;height:2" coordorigin="13462,5171" coordsize="10,0" path="m13462,5171l13471,5171e" filled="false" stroked="true" strokeweight=".48pt" strokecolor="#000000">
                <v:path arrowok="t"/>
              </v:shape>
            </v:group>
            <v:group style="position:absolute;left:13462;top:5190;width:10;height:2" coordorigin="13462,5190" coordsize="10,2">
              <v:shape style="position:absolute;left:13462;top:5190;width:10;height:2" coordorigin="13462,5190" coordsize="10,0" path="m13462,5190l13471,5190e" filled="false" stroked="true" strokeweight=".48pt" strokecolor="#000000">
                <v:path arrowok="t"/>
              </v:shape>
            </v:group>
            <v:group style="position:absolute;left:13462;top:5209;width:10;height:2" coordorigin="13462,5209" coordsize="10,2">
              <v:shape style="position:absolute;left:13462;top:5209;width:10;height:2" coordorigin="13462,5209" coordsize="10,0" path="m13462,5209l13471,5209e" filled="false" stroked="true" strokeweight=".48pt" strokecolor="#000000">
                <v:path arrowok="t"/>
              </v:shape>
            </v:group>
            <v:group style="position:absolute;left:13462;top:5228;width:10;height:2" coordorigin="13462,5228" coordsize="10,2">
              <v:shape style="position:absolute;left:13462;top:5228;width:10;height:2" coordorigin="13462,5228" coordsize="10,0" path="m13462,5228l13471,5228e" filled="false" stroked="true" strokeweight=".48pt" strokecolor="#000000">
                <v:path arrowok="t"/>
              </v:shape>
            </v:group>
            <v:group style="position:absolute;left:13462;top:5247;width:10;height:2" coordorigin="13462,5247" coordsize="10,2">
              <v:shape style="position:absolute;left:13462;top:5247;width:10;height:2" coordorigin="13462,5247" coordsize="10,0" path="m13462,5247l13471,5247e" filled="false" stroked="true" strokeweight=".48pt" strokecolor="#000000">
                <v:path arrowok="t"/>
              </v:shape>
            </v:group>
            <v:group style="position:absolute;left:13462;top:5267;width:10;height:2" coordorigin="13462,5267" coordsize="10,2">
              <v:shape style="position:absolute;left:13462;top:5267;width:10;height:2" coordorigin="13462,5267" coordsize="10,0" path="m13462,5267l13471,5267e" filled="false" stroked="true" strokeweight=".48pt" strokecolor="#000000">
                <v:path arrowok="t"/>
              </v:shape>
            </v:group>
            <v:group style="position:absolute;left:13460;top:3980;width:12;height:2" coordorigin="13460,3980" coordsize="12,2">
              <v:shape style="position:absolute;left:13460;top:3980;width:12;height:2" coordorigin="13460,3980" coordsize="12,0" path="m13460,3980l13472,3980e" filled="false" stroked="true" strokeweight=".6pt" strokecolor="#000000">
                <v:path arrowok="t"/>
              </v:shape>
            </v:group>
            <v:group style="position:absolute;left:13460;top:3999;width:12;height:2" coordorigin="13460,3999" coordsize="12,2">
              <v:shape style="position:absolute;left:13460;top:3999;width:12;height:2" coordorigin="13460,3999" coordsize="12,0" path="m13460,3999l13472,3999e" filled="false" stroked="true" strokeweight=".6pt" strokecolor="#000000">
                <v:path arrowok="t"/>
              </v:shape>
            </v:group>
            <v:group style="position:absolute;left:13460;top:4019;width:12;height:2" coordorigin="13460,4019" coordsize="12,2">
              <v:shape style="position:absolute;left:13460;top:4019;width:12;height:2" coordorigin="13460,4019" coordsize="12,0" path="m13460,4019l13472,4019e" filled="false" stroked="true" strokeweight=".6pt" strokecolor="#000000">
                <v:path arrowok="t"/>
              </v:shape>
            </v:group>
            <v:group style="position:absolute;left:13460;top:4038;width:12;height:2" coordorigin="13460,4038" coordsize="12,2">
              <v:shape style="position:absolute;left:13460;top:4038;width:12;height:2" coordorigin="13460,4038" coordsize="12,0" path="m13460,4038l13472,4038e" filled="false" stroked="true" strokeweight=".6pt" strokecolor="#000000">
                <v:path arrowok="t"/>
              </v:shape>
            </v:group>
            <v:group style="position:absolute;left:13460;top:4057;width:12;height:2" coordorigin="13460,4057" coordsize="12,2">
              <v:shape style="position:absolute;left:13460;top:4057;width:12;height:2" coordorigin="13460,4057" coordsize="12,0" path="m13460,4057l13472,4057e" filled="false" stroked="true" strokeweight=".6pt" strokecolor="#000000">
                <v:path arrowok="t"/>
              </v:shape>
            </v:group>
            <v:group style="position:absolute;left:13460;top:4076;width:12;height:2" coordorigin="13460,4076" coordsize="12,2">
              <v:shape style="position:absolute;left:13460;top:4076;width:12;height:2" coordorigin="13460,4076" coordsize="12,0" path="m13460,4076l13472,4076e" filled="false" stroked="true" strokeweight=".6pt" strokecolor="#000000">
                <v:path arrowok="t"/>
              </v:shape>
            </v:group>
            <v:group style="position:absolute;left:13460;top:4095;width:12;height:2" coordorigin="13460,4095" coordsize="12,2">
              <v:shape style="position:absolute;left:13460;top:4095;width:12;height:2" coordorigin="13460,4095" coordsize="12,0" path="m13460,4095l13472,4095e" filled="false" stroked="true" strokeweight=".6pt" strokecolor="#000000">
                <v:path arrowok="t"/>
              </v:shape>
            </v:group>
            <v:group style="position:absolute;left:13460;top:4115;width:12;height:2" coordorigin="13460,4115" coordsize="12,2">
              <v:shape style="position:absolute;left:13460;top:4115;width:12;height:2" coordorigin="13460,4115" coordsize="12,0" path="m13460,4115l13472,4115e" filled="false" stroked="true" strokeweight=".6pt" strokecolor="#000000">
                <v:path arrowok="t"/>
              </v:shape>
            </v:group>
            <v:group style="position:absolute;left:13460;top:4134;width:12;height:2" coordorigin="13460,4134" coordsize="12,2">
              <v:shape style="position:absolute;left:13460;top:4134;width:12;height:2" coordorigin="13460,4134" coordsize="12,0" path="m13460,4134l13472,4134e" filled="false" stroked="true" strokeweight=".6pt" strokecolor="#000000">
                <v:path arrowok="t"/>
              </v:shape>
            </v:group>
            <v:group style="position:absolute;left:13460;top:4153;width:12;height:2" coordorigin="13460,4153" coordsize="12,2">
              <v:shape style="position:absolute;left:13460;top:4153;width:12;height:2" coordorigin="13460,4153" coordsize="12,0" path="m13460,4153l13472,4153e" filled="false" stroked="true" strokeweight=".6pt" strokecolor="#000000">
                <v:path arrowok="t"/>
              </v:shape>
            </v:group>
            <v:group style="position:absolute;left:13460;top:4172;width:12;height:2" coordorigin="13460,4172" coordsize="12,2">
              <v:shape style="position:absolute;left:13460;top:4172;width:12;height:2" coordorigin="13460,4172" coordsize="12,0" path="m13460,4172l13472,4172e" filled="false" stroked="true" strokeweight=".6pt" strokecolor="#000000">
                <v:path arrowok="t"/>
              </v:shape>
            </v:group>
            <v:group style="position:absolute;left:13460;top:4191;width:12;height:2" coordorigin="13460,4191" coordsize="12,2">
              <v:shape style="position:absolute;left:13460;top:4191;width:12;height:2" coordorigin="13460,4191" coordsize="12,0" path="m13460,4191l13472,4191e" filled="false" stroked="true" strokeweight=".6pt" strokecolor="#000000">
                <v:path arrowok="t"/>
              </v:shape>
            </v:group>
            <v:group style="position:absolute;left:13460;top:4211;width:12;height:2" coordorigin="13460,4211" coordsize="12,2">
              <v:shape style="position:absolute;left:13460;top:4211;width:12;height:2" coordorigin="13460,4211" coordsize="12,0" path="m13460,4211l13472,4211e" filled="false" stroked="true" strokeweight=".6pt" strokecolor="#000000">
                <v:path arrowok="t"/>
              </v:shape>
            </v:group>
            <v:group style="position:absolute;left:13460;top:4230;width:12;height:2" coordorigin="13460,4230" coordsize="12,2">
              <v:shape style="position:absolute;left:13460;top:4230;width:12;height:2" coordorigin="13460,4230" coordsize="12,0" path="m13460,4230l13472,4230e" filled="false" stroked="true" strokeweight=".6pt" strokecolor="#000000">
                <v:path arrowok="t"/>
              </v:shape>
            </v:group>
            <v:group style="position:absolute;left:13460;top:4249;width:12;height:2" coordorigin="13460,4249" coordsize="12,2">
              <v:shape style="position:absolute;left:13460;top:4249;width:12;height:2" coordorigin="13460,4249" coordsize="12,0" path="m13460,4249l13472,4249e" filled="false" stroked="true" strokeweight=".6pt" strokecolor="#000000">
                <v:path arrowok="t"/>
              </v:shape>
            </v:group>
            <v:group style="position:absolute;left:13460;top:4268;width:12;height:2" coordorigin="13460,4268" coordsize="12,2">
              <v:shape style="position:absolute;left:13460;top:4268;width:12;height:2" coordorigin="13460,4268" coordsize="12,0" path="m13460,4268l13472,4268e" filled="false" stroked="true" strokeweight=".6pt" strokecolor="#000000">
                <v:path arrowok="t"/>
              </v:shape>
            </v:group>
            <v:group style="position:absolute;left:13460;top:4287;width:12;height:2" coordorigin="13460,4287" coordsize="12,2">
              <v:shape style="position:absolute;left:13460;top:4287;width:12;height:2" coordorigin="13460,4287" coordsize="12,0" path="m13460,4287l13472,4287e" filled="false" stroked="true" strokeweight=".6pt" strokecolor="#000000">
                <v:path arrowok="t"/>
              </v:shape>
            </v:group>
            <v:group style="position:absolute;left:13460;top:4307;width:12;height:2" coordorigin="13460,4307" coordsize="12,2">
              <v:shape style="position:absolute;left:13460;top:4307;width:12;height:2" coordorigin="13460,4307" coordsize="12,0" path="m13460,4307l13472,4307e" filled="false" stroked="true" strokeweight=".6pt" strokecolor="#000000">
                <v:path arrowok="t"/>
              </v:shape>
            </v:group>
            <v:group style="position:absolute;left:13460;top:4326;width:12;height:2" coordorigin="13460,4326" coordsize="12,2">
              <v:shape style="position:absolute;left:13460;top:4326;width:12;height:2" coordorigin="13460,4326" coordsize="12,0" path="m13460,4326l13472,4326e" filled="false" stroked="true" strokeweight=".6pt" strokecolor="#000000">
                <v:path arrowok="t"/>
              </v:shape>
            </v:group>
            <v:group style="position:absolute;left:13460;top:4345;width:12;height:2" coordorigin="13460,4345" coordsize="12,2">
              <v:shape style="position:absolute;left:13460;top:4345;width:12;height:2" coordorigin="13460,4345" coordsize="12,0" path="m13460,4345l13472,4345e" filled="false" stroked="true" strokeweight=".6pt" strokecolor="#000000">
                <v:path arrowok="t"/>
              </v:shape>
            </v:group>
            <v:group style="position:absolute;left:13460;top:4364;width:12;height:2" coordorigin="13460,4364" coordsize="12,2">
              <v:shape style="position:absolute;left:13460;top:4364;width:12;height:2" coordorigin="13460,4364" coordsize="12,0" path="m13460,4364l13472,4364e" filled="false" stroked="true" strokeweight=".6pt" strokecolor="#000000">
                <v:path arrowok="t"/>
              </v:shape>
            </v:group>
            <v:group style="position:absolute;left:13460;top:4383;width:12;height:2" coordorigin="13460,4383" coordsize="12,2">
              <v:shape style="position:absolute;left:13460;top:4383;width:12;height:2" coordorigin="13460,4383" coordsize="12,0" path="m13460,4383l13472,4383e" filled="false" stroked="true" strokeweight=".6pt" strokecolor="#000000">
                <v:path arrowok="t"/>
              </v:shape>
            </v:group>
            <v:group style="position:absolute;left:13460;top:4403;width:12;height:2" coordorigin="13460,4403" coordsize="12,2">
              <v:shape style="position:absolute;left:13460;top:4403;width:12;height:2" coordorigin="13460,4403" coordsize="12,0" path="m13460,4403l13472,4403e" filled="false" stroked="true" strokeweight=".6pt" strokecolor="#000000">
                <v:path arrowok="t"/>
              </v:shape>
            </v:group>
            <v:group style="position:absolute;left:13460;top:4422;width:12;height:2" coordorigin="13460,4422" coordsize="12,2">
              <v:shape style="position:absolute;left:13460;top:4422;width:12;height:2" coordorigin="13460,4422" coordsize="12,0" path="m13460,4422l13472,4422e" filled="false" stroked="true" strokeweight=".6pt" strokecolor="#000000">
                <v:path arrowok="t"/>
              </v:shape>
            </v:group>
            <v:group style="position:absolute;left:13460;top:4441;width:12;height:2" coordorigin="13460,4441" coordsize="12,2">
              <v:shape style="position:absolute;left:13460;top:4441;width:12;height:2" coordorigin="13460,4441" coordsize="12,0" path="m13460,4441l13472,4441e" filled="false" stroked="true" strokeweight=".6pt" strokecolor="#000000">
                <v:path arrowok="t"/>
              </v:shape>
            </v:group>
            <v:group style="position:absolute;left:13460;top:4460;width:12;height:2" coordorigin="13460,4460" coordsize="12,2">
              <v:shape style="position:absolute;left:13460;top:4460;width:12;height:2" coordorigin="13460,4460" coordsize="12,0" path="m13460,4460l13472,4460e" filled="false" stroked="true" strokeweight=".6pt" strokecolor="#000000">
                <v:path arrowok="t"/>
              </v:shape>
            </v:group>
            <v:group style="position:absolute;left:13460;top:4479;width:12;height:2" coordorigin="13460,4479" coordsize="12,2">
              <v:shape style="position:absolute;left:13460;top:4479;width:12;height:2" coordorigin="13460,4479" coordsize="12,0" path="m13460,4479l13472,4479e" filled="false" stroked="true" strokeweight=".6pt" strokecolor="#000000">
                <v:path arrowok="t"/>
              </v:shape>
            </v:group>
            <v:group style="position:absolute;left:13460;top:4499;width:12;height:2" coordorigin="13460,4499" coordsize="12,2">
              <v:shape style="position:absolute;left:13460;top:4499;width:12;height:2" coordorigin="13460,4499" coordsize="12,0" path="m13460,4499l13472,4499e" filled="false" stroked="true" strokeweight=".6pt" strokecolor="#000000">
                <v:path arrowok="t"/>
              </v:shape>
            </v:group>
            <v:group style="position:absolute;left:13460;top:4518;width:12;height:2" coordorigin="13460,4518" coordsize="12,2">
              <v:shape style="position:absolute;left:13460;top:4518;width:12;height:2" coordorigin="13460,4518" coordsize="12,0" path="m13460,4518l13472,4518e" filled="false" stroked="true" strokeweight=".6pt" strokecolor="#000000">
                <v:path arrowok="t"/>
              </v:shape>
            </v:group>
            <v:group style="position:absolute;left:13460;top:4537;width:12;height:2" coordorigin="13460,4537" coordsize="12,2">
              <v:shape style="position:absolute;left:13460;top:4537;width:12;height:2" coordorigin="13460,4537" coordsize="12,0" path="m13460,4537l13472,4537e" filled="false" stroked="true" strokeweight=".6pt" strokecolor="#000000">
                <v:path arrowok="t"/>
              </v:shape>
            </v:group>
            <v:group style="position:absolute;left:13460;top:4556;width:12;height:2" coordorigin="13460,4556" coordsize="12,2">
              <v:shape style="position:absolute;left:13460;top:4556;width:12;height:2" coordorigin="13460,4556" coordsize="12,0" path="m13460,4556l13472,4556e" filled="false" stroked="true" strokeweight=".6pt" strokecolor="#000000">
                <v:path arrowok="t"/>
              </v:shape>
            </v:group>
            <v:group style="position:absolute;left:13460;top:4575;width:12;height:2" coordorigin="13460,4575" coordsize="12,2">
              <v:shape style="position:absolute;left:13460;top:4575;width:12;height:2" coordorigin="13460,4575" coordsize="12,0" path="m13460,4575l13472,4575e" filled="false" stroked="true" strokeweight=".6pt" strokecolor="#000000">
                <v:path arrowok="t"/>
              </v:shape>
            </v:group>
            <v:group style="position:absolute;left:13460;top:4595;width:12;height:2" coordorigin="13460,4595" coordsize="12,2">
              <v:shape style="position:absolute;left:13460;top:4595;width:12;height:2" coordorigin="13460,4595" coordsize="12,0" path="m13460,4595l13472,4595e" filled="false" stroked="true" strokeweight=".6pt" strokecolor="#000000">
                <v:path arrowok="t"/>
              </v:shape>
            </v:group>
            <v:group style="position:absolute;left:13460;top:4614;width:12;height:2" coordorigin="13460,4614" coordsize="12,2">
              <v:shape style="position:absolute;left:13460;top:4614;width:12;height:2" coordorigin="13460,4614" coordsize="12,0" path="m13460,4614l13472,4614e" filled="false" stroked="true" strokeweight=".6pt" strokecolor="#000000">
                <v:path arrowok="t"/>
              </v:shape>
            </v:group>
            <v:group style="position:absolute;left:13460;top:4633;width:12;height:2" coordorigin="13460,4633" coordsize="12,2">
              <v:shape style="position:absolute;left:13460;top:4633;width:12;height:2" coordorigin="13460,4633" coordsize="12,0" path="m13460,4633l13472,4633e" filled="false" stroked="true" strokeweight=".6pt" strokecolor="#000000">
                <v:path arrowok="t"/>
              </v:shape>
            </v:group>
            <v:group style="position:absolute;left:13460;top:4652;width:12;height:2" coordorigin="13460,4652" coordsize="12,2">
              <v:shape style="position:absolute;left:13460;top:4652;width:12;height:2" coordorigin="13460,4652" coordsize="12,0" path="m13460,4652l13472,4652e" filled="false" stroked="true" strokeweight=".6pt" strokecolor="#000000">
                <v:path arrowok="t"/>
              </v:shape>
            </v:group>
            <v:group style="position:absolute;left:13460;top:4671;width:12;height:2" coordorigin="13460,4671" coordsize="12,2">
              <v:shape style="position:absolute;left:13460;top:4671;width:12;height:2" coordorigin="13460,4671" coordsize="12,0" path="m13460,4671l13472,4671e" filled="false" stroked="true" strokeweight=".6pt" strokecolor="#000000">
                <v:path arrowok="t"/>
              </v:shape>
            </v:group>
            <v:group style="position:absolute;left:13460;top:4691;width:12;height:2" coordorigin="13460,4691" coordsize="12,2">
              <v:shape style="position:absolute;left:13460;top:4691;width:12;height:2" coordorigin="13460,4691" coordsize="12,0" path="m13460,4691l13472,4691e" filled="false" stroked="true" strokeweight=".6pt" strokecolor="#000000">
                <v:path arrowok="t"/>
              </v:shape>
            </v:group>
            <v:group style="position:absolute;left:13460;top:4710;width:12;height:2" coordorigin="13460,4710" coordsize="12,2">
              <v:shape style="position:absolute;left:13460;top:4710;width:12;height:2" coordorigin="13460,4710" coordsize="12,0" path="m13460,4710l13472,4710e" filled="false" stroked="true" strokeweight=".6pt" strokecolor="#000000">
                <v:path arrowok="t"/>
              </v:shape>
            </v:group>
            <v:group style="position:absolute;left:13460;top:4729;width:12;height:2" coordorigin="13460,4729" coordsize="12,2">
              <v:shape style="position:absolute;left:13460;top:4729;width:12;height:2" coordorigin="13460,4729" coordsize="12,0" path="m13460,4729l13472,4729e" filled="false" stroked="true" strokeweight=".6pt" strokecolor="#000000">
                <v:path arrowok="t"/>
              </v:shape>
            </v:group>
            <v:group style="position:absolute;left:13460;top:4748;width:12;height:2" coordorigin="13460,4748" coordsize="12,2">
              <v:shape style="position:absolute;left:13460;top:4748;width:12;height:2" coordorigin="13460,4748" coordsize="12,0" path="m13460,4748l13472,4748e" filled="false" stroked="true" strokeweight=".6pt" strokecolor="#000000">
                <v:path arrowok="t"/>
              </v:shape>
            </v:group>
            <v:group style="position:absolute;left:13460;top:4767;width:12;height:2" coordorigin="13460,4767" coordsize="12,2">
              <v:shape style="position:absolute;left:13460;top:4767;width:12;height:2" coordorigin="13460,4767" coordsize="12,0" path="m13460,4767l13472,4767e" filled="false" stroked="true" strokeweight=".6pt" strokecolor="#000000">
                <v:path arrowok="t"/>
              </v:shape>
            </v:group>
            <v:group style="position:absolute;left:13460;top:4787;width:12;height:2" coordorigin="13460,4787" coordsize="12,2">
              <v:shape style="position:absolute;left:13460;top:4787;width:12;height:2" coordorigin="13460,4787" coordsize="12,0" path="m13460,4787l13472,4787e" filled="false" stroked="true" strokeweight=".6pt" strokecolor="#000000">
                <v:path arrowok="t"/>
              </v:shape>
            </v:group>
            <v:group style="position:absolute;left:13460;top:4806;width:12;height:2" coordorigin="13460,4806" coordsize="12,2">
              <v:shape style="position:absolute;left:13460;top:4806;width:12;height:2" coordorigin="13460,4806" coordsize="12,0" path="m13460,4806l13472,4806e" filled="false" stroked="true" strokeweight=".6pt" strokecolor="#000000">
                <v:path arrowok="t"/>
              </v:shape>
            </v:group>
            <v:group style="position:absolute;left:13460;top:4825;width:12;height:2" coordorigin="13460,4825" coordsize="12,2">
              <v:shape style="position:absolute;left:13460;top:4825;width:12;height:2" coordorigin="13460,4825" coordsize="12,0" path="m13460,4825l13472,4825e" filled="false" stroked="true" strokeweight=".6pt" strokecolor="#000000">
                <v:path arrowok="t"/>
              </v:shape>
            </v:group>
            <v:group style="position:absolute;left:13460;top:4844;width:12;height:2" coordorigin="13460,4844" coordsize="12,2">
              <v:shape style="position:absolute;left:13460;top:4844;width:12;height:2" coordorigin="13460,4844" coordsize="12,0" path="m13460,4844l13472,4844e" filled="false" stroked="true" strokeweight=".6pt" strokecolor="#000000">
                <v:path arrowok="t"/>
              </v:shape>
            </v:group>
            <v:group style="position:absolute;left:13460;top:4863;width:12;height:2" coordorigin="13460,4863" coordsize="12,2">
              <v:shape style="position:absolute;left:13460;top:4863;width:12;height:2" coordorigin="13460,4863" coordsize="12,0" path="m13460,4863l13472,4863e" filled="false" stroked="true" strokeweight=".6pt" strokecolor="#000000">
                <v:path arrowok="t"/>
              </v:shape>
            </v:group>
            <v:group style="position:absolute;left:13460;top:4883;width:12;height:2" coordorigin="13460,4883" coordsize="12,2">
              <v:shape style="position:absolute;left:13460;top:4883;width:12;height:2" coordorigin="13460,4883" coordsize="12,0" path="m13460,4883l13472,4883e" filled="false" stroked="true" strokeweight=".6pt" strokecolor="#000000">
                <v:path arrowok="t"/>
              </v:shape>
            </v:group>
            <v:group style="position:absolute;left:13460;top:4902;width:12;height:2" coordorigin="13460,4902" coordsize="12,2">
              <v:shape style="position:absolute;left:13460;top:4902;width:12;height:2" coordorigin="13460,4902" coordsize="12,0" path="m13460,4902l13472,4902e" filled="false" stroked="true" strokeweight=".6pt" strokecolor="#000000">
                <v:path arrowok="t"/>
              </v:shape>
            </v:group>
            <v:group style="position:absolute;left:13460;top:4921;width:12;height:2" coordorigin="13460,4921" coordsize="12,2">
              <v:shape style="position:absolute;left:13460;top:4921;width:12;height:2" coordorigin="13460,4921" coordsize="12,0" path="m13460,4921l13472,4921e" filled="false" stroked="true" strokeweight=".6pt" strokecolor="#000000">
                <v:path arrowok="t"/>
              </v:shape>
            </v:group>
            <v:group style="position:absolute;left:13460;top:4940;width:12;height:2" coordorigin="13460,4940" coordsize="12,2">
              <v:shape style="position:absolute;left:13460;top:4940;width:12;height:2" coordorigin="13460,4940" coordsize="12,0" path="m13460,4940l13472,4940e" filled="false" stroked="true" strokeweight=".6pt" strokecolor="#000000">
                <v:path arrowok="t"/>
              </v:shape>
            </v:group>
            <v:group style="position:absolute;left:13460;top:4959;width:12;height:2" coordorigin="13460,4959" coordsize="12,2">
              <v:shape style="position:absolute;left:13460;top:4959;width:12;height:2" coordorigin="13460,4959" coordsize="12,0" path="m13460,4959l13472,4959e" filled="false" stroked="true" strokeweight=".6pt" strokecolor="#000000">
                <v:path arrowok="t"/>
              </v:shape>
            </v:group>
            <v:group style="position:absolute;left:13460;top:4979;width:12;height:2" coordorigin="13460,4979" coordsize="12,2">
              <v:shape style="position:absolute;left:13460;top:4979;width:12;height:2" coordorigin="13460,4979" coordsize="12,0" path="m13460,4979l13472,4979e" filled="false" stroked="true" strokeweight=".6pt" strokecolor="#000000">
                <v:path arrowok="t"/>
              </v:shape>
            </v:group>
            <v:group style="position:absolute;left:13460;top:4998;width:12;height:2" coordorigin="13460,4998" coordsize="12,2">
              <v:shape style="position:absolute;left:13460;top:4998;width:12;height:2" coordorigin="13460,4998" coordsize="12,0" path="m13460,4998l13472,4998e" filled="false" stroked="true" strokeweight=".6pt" strokecolor="#000000">
                <v:path arrowok="t"/>
              </v:shape>
            </v:group>
            <v:group style="position:absolute;left:13460;top:5017;width:12;height:2" coordorigin="13460,5017" coordsize="12,2">
              <v:shape style="position:absolute;left:13460;top:5017;width:12;height:2" coordorigin="13460,5017" coordsize="12,0" path="m13460,5017l13472,5017e" filled="false" stroked="true" strokeweight=".6pt" strokecolor="#000000">
                <v:path arrowok="t"/>
              </v:shape>
            </v:group>
            <v:group style="position:absolute;left:13460;top:5036;width:12;height:2" coordorigin="13460,5036" coordsize="12,2">
              <v:shape style="position:absolute;left:13460;top:5036;width:12;height:2" coordorigin="13460,5036" coordsize="12,0" path="m13460,5036l13472,5036e" filled="false" stroked="true" strokeweight=".6pt" strokecolor="#000000">
                <v:path arrowok="t"/>
              </v:shape>
            </v:group>
            <v:group style="position:absolute;left:13460;top:5055;width:12;height:2" coordorigin="13460,5055" coordsize="12,2">
              <v:shape style="position:absolute;left:13460;top:5055;width:12;height:2" coordorigin="13460,5055" coordsize="12,0" path="m13460,5055l13472,5055e" filled="false" stroked="true" strokeweight=".6pt" strokecolor="#000000">
                <v:path arrowok="t"/>
              </v:shape>
            </v:group>
            <v:group style="position:absolute;left:13460;top:5075;width:12;height:2" coordorigin="13460,5075" coordsize="12,2">
              <v:shape style="position:absolute;left:13460;top:5075;width:12;height:2" coordorigin="13460,5075" coordsize="12,0" path="m13460,5075l13472,5075e" filled="false" stroked="true" strokeweight=".6pt" strokecolor="#000000">
                <v:path arrowok="t"/>
              </v:shape>
            </v:group>
            <v:group style="position:absolute;left:13460;top:5094;width:12;height:2" coordorigin="13460,5094" coordsize="12,2">
              <v:shape style="position:absolute;left:13460;top:5094;width:12;height:2" coordorigin="13460,5094" coordsize="12,0" path="m13460,5094l13472,5094e" filled="false" stroked="true" strokeweight=".6pt" strokecolor="#000000">
                <v:path arrowok="t"/>
              </v:shape>
            </v:group>
            <v:group style="position:absolute;left:13460;top:5113;width:12;height:2" coordorigin="13460,5113" coordsize="12,2">
              <v:shape style="position:absolute;left:13460;top:5113;width:12;height:2" coordorigin="13460,5113" coordsize="12,0" path="m13460,5113l13472,5113e" filled="false" stroked="true" strokeweight=".6pt" strokecolor="#000000">
                <v:path arrowok="t"/>
              </v:shape>
            </v:group>
            <v:group style="position:absolute;left:13460;top:5132;width:12;height:2" coordorigin="13460,5132" coordsize="12,2">
              <v:shape style="position:absolute;left:13460;top:5132;width:12;height:2" coordorigin="13460,5132" coordsize="12,0" path="m13460,5132l13472,5132e" filled="false" stroked="true" strokeweight=".6pt" strokecolor="#000000">
                <v:path arrowok="t"/>
              </v:shape>
            </v:group>
            <v:group style="position:absolute;left:13460;top:5151;width:12;height:2" coordorigin="13460,5151" coordsize="12,2">
              <v:shape style="position:absolute;left:13460;top:5151;width:12;height:2" coordorigin="13460,5151" coordsize="12,0" path="m13460,5151l13472,5151e" filled="false" stroked="true" strokeweight=".6pt" strokecolor="#000000">
                <v:path arrowok="t"/>
              </v:shape>
            </v:group>
            <v:group style="position:absolute;left:13460;top:5171;width:12;height:2" coordorigin="13460,5171" coordsize="12,2">
              <v:shape style="position:absolute;left:13460;top:5171;width:12;height:2" coordorigin="13460,5171" coordsize="12,0" path="m13460,5171l13472,5171e" filled="false" stroked="true" strokeweight=".6pt" strokecolor="#000000">
                <v:path arrowok="t"/>
              </v:shape>
            </v:group>
            <v:group style="position:absolute;left:13460;top:5190;width:12;height:2" coordorigin="13460,5190" coordsize="12,2">
              <v:shape style="position:absolute;left:13460;top:5190;width:12;height:2" coordorigin="13460,5190" coordsize="12,0" path="m13460,5190l13472,5190e" filled="false" stroked="true" strokeweight=".6pt" strokecolor="#000000">
                <v:path arrowok="t"/>
              </v:shape>
            </v:group>
            <v:group style="position:absolute;left:13460;top:5209;width:12;height:2" coordorigin="13460,5209" coordsize="12,2">
              <v:shape style="position:absolute;left:13460;top:5209;width:12;height:2" coordorigin="13460,5209" coordsize="12,0" path="m13460,5209l13472,5209e" filled="false" stroked="true" strokeweight=".6pt" strokecolor="#000000">
                <v:path arrowok="t"/>
              </v:shape>
            </v:group>
            <v:group style="position:absolute;left:13460;top:5228;width:12;height:2" coordorigin="13460,5228" coordsize="12,2">
              <v:shape style="position:absolute;left:13460;top:5228;width:12;height:2" coordorigin="13460,5228" coordsize="12,0" path="m13460,5228l13472,5228e" filled="false" stroked="true" strokeweight=".6pt" strokecolor="#000000">
                <v:path arrowok="t"/>
              </v:shape>
            </v:group>
            <v:group style="position:absolute;left:13460;top:5247;width:12;height:2" coordorigin="13460,5247" coordsize="12,2">
              <v:shape style="position:absolute;left:13460;top:5247;width:12;height:2" coordorigin="13460,5247" coordsize="12,0" path="m13460,5247l13472,5247e" filled="false" stroked="true" strokeweight=".6pt" strokecolor="#000000">
                <v:path arrowok="t"/>
              </v:shape>
            </v:group>
            <v:group style="position:absolute;left:13460;top:5267;width:12;height:2" coordorigin="13460,5267" coordsize="12,2">
              <v:shape style="position:absolute;left:13460;top:5267;width:12;height:2" coordorigin="13460,5267" coordsize="12,0" path="m13460,5267l13472,5267e" filled="false" stroked="true" strokeweight=".6pt" strokecolor="#000000">
                <v:path arrowok="t"/>
              </v:shape>
            </v:group>
            <v:group style="position:absolute;left:13462;top:5283;width:10;height:2" coordorigin="13462,5283" coordsize="10,2">
              <v:shape style="position:absolute;left:13462;top:5283;width:10;height:2" coordorigin="13462,5283" coordsize="10,0" path="m13462,5283l13471,5283e" filled="false" stroked="true" strokeweight=".48pt" strokecolor="#000000">
                <v:path arrowok="t"/>
              </v:shape>
            </v:group>
            <v:group style="position:absolute;left:13462;top:5303;width:10;height:2" coordorigin="13462,5303" coordsize="10,2">
              <v:shape style="position:absolute;left:13462;top:5303;width:10;height:2" coordorigin="13462,5303" coordsize="10,0" path="m13462,5303l13471,5303e" filled="false" stroked="true" strokeweight=".48pt" strokecolor="#000000">
                <v:path arrowok="t"/>
              </v:shape>
            </v:group>
            <v:group style="position:absolute;left:13462;top:5322;width:10;height:2" coordorigin="13462,5322" coordsize="10,2">
              <v:shape style="position:absolute;left:13462;top:5322;width:10;height:2" coordorigin="13462,5322" coordsize="10,0" path="m13462,5322l13471,5322e" filled="false" stroked="true" strokeweight=".48pt" strokecolor="#000000">
                <v:path arrowok="t"/>
              </v:shape>
            </v:group>
            <v:group style="position:absolute;left:13462;top:5341;width:10;height:2" coordorigin="13462,5341" coordsize="10,2">
              <v:shape style="position:absolute;left:13462;top:5341;width:10;height:2" coordorigin="13462,5341" coordsize="10,0" path="m13462,5341l13471,5341e" filled="false" stroked="true" strokeweight=".48pt" strokecolor="#000000">
                <v:path arrowok="t"/>
              </v:shape>
            </v:group>
            <v:group style="position:absolute;left:13462;top:5360;width:10;height:2" coordorigin="13462,5360" coordsize="10,2">
              <v:shape style="position:absolute;left:13462;top:5360;width:10;height:2" coordorigin="13462,5360" coordsize="10,0" path="m13462,5360l13471,5360e" filled="false" stroked="true" strokeweight=".48pt" strokecolor="#000000">
                <v:path arrowok="t"/>
              </v:shape>
            </v:group>
            <v:group style="position:absolute;left:13462;top:5379;width:10;height:2" coordorigin="13462,5379" coordsize="10,2">
              <v:shape style="position:absolute;left:13462;top:5379;width:10;height:2" coordorigin="13462,5379" coordsize="10,0" path="m13462,5379l13471,5379e" filled="false" stroked="true" strokeweight=".48pt" strokecolor="#000000">
                <v:path arrowok="t"/>
              </v:shape>
            </v:group>
            <v:group style="position:absolute;left:13462;top:5399;width:10;height:2" coordorigin="13462,5399" coordsize="10,2">
              <v:shape style="position:absolute;left:13462;top:5399;width:10;height:2" coordorigin="13462,5399" coordsize="10,0" path="m13462,5399l13471,5399e" filled="false" stroked="true" strokeweight=".48pt" strokecolor="#000000">
                <v:path arrowok="t"/>
              </v:shape>
            </v:group>
            <v:group style="position:absolute;left:13462;top:5418;width:10;height:2" coordorigin="13462,5418" coordsize="10,2">
              <v:shape style="position:absolute;left:13462;top:5418;width:10;height:2" coordorigin="13462,5418" coordsize="10,0" path="m13462,5418l13471,5418e" filled="false" stroked="true" strokeweight=".48pt" strokecolor="#000000">
                <v:path arrowok="t"/>
              </v:shape>
            </v:group>
            <v:group style="position:absolute;left:13462;top:5437;width:10;height:2" coordorigin="13462,5437" coordsize="10,2">
              <v:shape style="position:absolute;left:13462;top:5437;width:10;height:2" coordorigin="13462,5437" coordsize="10,0" path="m13462,5437l13471,5437e" filled="false" stroked="true" strokeweight=".48pt" strokecolor="#000000">
                <v:path arrowok="t"/>
              </v:shape>
            </v:group>
            <v:group style="position:absolute;left:13462;top:5456;width:10;height:2" coordorigin="13462,5456" coordsize="10,2">
              <v:shape style="position:absolute;left:13462;top:5456;width:10;height:2" coordorigin="13462,5456" coordsize="10,0" path="m13462,5456l13471,5456e" filled="false" stroked="true" strokeweight=".48pt" strokecolor="#000000">
                <v:path arrowok="t"/>
              </v:shape>
            </v:group>
            <v:group style="position:absolute;left:13462;top:5475;width:10;height:2" coordorigin="13462,5475" coordsize="10,2">
              <v:shape style="position:absolute;left:13462;top:5475;width:10;height:2" coordorigin="13462,5475" coordsize="10,0" path="m13462,5475l13471,5475e" filled="false" stroked="true" strokeweight=".48pt" strokecolor="#000000">
                <v:path arrowok="t"/>
              </v:shape>
            </v:group>
            <v:group style="position:absolute;left:13462;top:5495;width:10;height:2" coordorigin="13462,5495" coordsize="10,2">
              <v:shape style="position:absolute;left:13462;top:5495;width:10;height:2" coordorigin="13462,5495" coordsize="10,0" path="m13462,5495l13471,5495e" filled="false" stroked="true" strokeweight=".48pt" strokecolor="#000000">
                <v:path arrowok="t"/>
              </v:shape>
            </v:group>
            <v:group style="position:absolute;left:13462;top:5514;width:10;height:2" coordorigin="13462,5514" coordsize="10,2">
              <v:shape style="position:absolute;left:13462;top:5514;width:10;height:2" coordorigin="13462,5514" coordsize="10,0" path="m13462,5514l13471,5514e" filled="false" stroked="true" strokeweight=".48pt" strokecolor="#000000">
                <v:path arrowok="t"/>
              </v:shape>
            </v:group>
            <v:group style="position:absolute;left:13462;top:5533;width:10;height:2" coordorigin="13462,5533" coordsize="10,2">
              <v:shape style="position:absolute;left:13462;top:5533;width:10;height:2" coordorigin="13462,5533" coordsize="10,0" path="m13462,5533l13471,5533e" filled="false" stroked="true" strokeweight=".48pt" strokecolor="#000000">
                <v:path arrowok="t"/>
              </v:shape>
            </v:group>
            <v:group style="position:absolute;left:13462;top:5552;width:10;height:2" coordorigin="13462,5552" coordsize="10,2">
              <v:shape style="position:absolute;left:13462;top:5552;width:10;height:2" coordorigin="13462,5552" coordsize="10,0" path="m13462,5552l13471,5552e" filled="false" stroked="true" strokeweight=".48pt" strokecolor="#000000">
                <v:path arrowok="t"/>
              </v:shape>
            </v:group>
            <v:group style="position:absolute;left:13462;top:5571;width:10;height:2" coordorigin="13462,5571" coordsize="10,2">
              <v:shape style="position:absolute;left:13462;top:5571;width:10;height:2" coordorigin="13462,5571" coordsize="10,0" path="m13462,5571l13471,5571e" filled="false" stroked="true" strokeweight=".48pt" strokecolor="#000000">
                <v:path arrowok="t"/>
              </v:shape>
            </v:group>
            <v:group style="position:absolute;left:13462;top:5591;width:10;height:2" coordorigin="13462,5591" coordsize="10,2">
              <v:shape style="position:absolute;left:13462;top:5591;width:10;height:2" coordorigin="13462,5591" coordsize="10,0" path="m13462,5591l13471,5591e" filled="false" stroked="true" strokeweight=".48pt" strokecolor="#000000">
                <v:path arrowok="t"/>
              </v:shape>
            </v:group>
            <v:group style="position:absolute;left:13462;top:5610;width:10;height:2" coordorigin="13462,5610" coordsize="10,2">
              <v:shape style="position:absolute;left:13462;top:5610;width:10;height:2" coordorigin="13462,5610" coordsize="10,0" path="m13462,5610l13471,5610e" filled="false" stroked="true" strokeweight=".48pt" strokecolor="#000000">
                <v:path arrowok="t"/>
              </v:shape>
            </v:group>
            <v:group style="position:absolute;left:13462;top:5629;width:10;height:2" coordorigin="13462,5629" coordsize="10,2">
              <v:shape style="position:absolute;left:13462;top:5629;width:10;height:2" coordorigin="13462,5629" coordsize="10,0" path="m13462,5629l13471,5629e" filled="false" stroked="true" strokeweight=".48pt" strokecolor="#000000">
                <v:path arrowok="t"/>
              </v:shape>
            </v:group>
            <v:group style="position:absolute;left:13462;top:5648;width:10;height:2" coordorigin="13462,5648" coordsize="10,2">
              <v:shape style="position:absolute;left:13462;top:5648;width:10;height:2" coordorigin="13462,5648" coordsize="10,0" path="m13462,5648l13471,5648e" filled="false" stroked="true" strokeweight=".48pt" strokecolor="#000000">
                <v:path arrowok="t"/>
              </v:shape>
            </v:group>
            <v:group style="position:absolute;left:13462;top:5667;width:10;height:2" coordorigin="13462,5667" coordsize="10,2">
              <v:shape style="position:absolute;left:13462;top:5667;width:10;height:2" coordorigin="13462,5667" coordsize="10,0" path="m13462,5667l13471,5667e" filled="false" stroked="true" strokeweight=".48pt" strokecolor="#000000">
                <v:path arrowok="t"/>
              </v:shape>
            </v:group>
            <v:group style="position:absolute;left:13462;top:5687;width:10;height:2" coordorigin="13462,5687" coordsize="10,2">
              <v:shape style="position:absolute;left:13462;top:5687;width:10;height:2" coordorigin="13462,5687" coordsize="10,0" path="m13462,5687l13471,5687e" filled="false" stroked="true" strokeweight=".48pt" strokecolor="#000000">
                <v:path arrowok="t"/>
              </v:shape>
            </v:group>
            <v:group style="position:absolute;left:13462;top:5706;width:10;height:2" coordorigin="13462,5706" coordsize="10,2">
              <v:shape style="position:absolute;left:13462;top:5706;width:10;height:2" coordorigin="13462,5706" coordsize="10,0" path="m13462,5706l13471,5706e" filled="false" stroked="true" strokeweight=".48pt" strokecolor="#000000">
                <v:path arrowok="t"/>
              </v:shape>
            </v:group>
            <v:group style="position:absolute;left:13462;top:5725;width:10;height:2" coordorigin="13462,5725" coordsize="10,2">
              <v:shape style="position:absolute;left:13462;top:5725;width:10;height:2" coordorigin="13462,5725" coordsize="10,0" path="m13462,5725l13471,5725e" filled="false" stroked="true" strokeweight=".48pt" strokecolor="#000000">
                <v:path arrowok="t"/>
              </v:shape>
            </v:group>
            <v:group style="position:absolute;left:13462;top:5744;width:10;height:2" coordorigin="13462,5744" coordsize="10,2">
              <v:shape style="position:absolute;left:13462;top:5744;width:10;height:2" coordorigin="13462,5744" coordsize="10,0" path="m13462,5744l13471,5744e" filled="false" stroked="true" strokeweight=".48pt" strokecolor="#000000">
                <v:path arrowok="t"/>
              </v:shape>
            </v:group>
            <v:group style="position:absolute;left:13462;top:5763;width:10;height:2" coordorigin="13462,5763" coordsize="10,2">
              <v:shape style="position:absolute;left:13462;top:5763;width:10;height:2" coordorigin="13462,5763" coordsize="10,0" path="m13462,5763l13471,5763e" filled="false" stroked="true" strokeweight=".48pt" strokecolor="#000000">
                <v:path arrowok="t"/>
              </v:shape>
            </v:group>
            <v:group style="position:absolute;left:13462;top:5783;width:10;height:2" coordorigin="13462,5783" coordsize="10,2">
              <v:shape style="position:absolute;left:13462;top:5783;width:10;height:2" coordorigin="13462,5783" coordsize="10,0" path="m13462,5783l13471,5783e" filled="false" stroked="true" strokeweight=".48pt" strokecolor="#000000">
                <v:path arrowok="t"/>
              </v:shape>
            </v:group>
            <v:group style="position:absolute;left:13462;top:5802;width:10;height:2" coordorigin="13462,5802" coordsize="10,2">
              <v:shape style="position:absolute;left:13462;top:5802;width:10;height:2" coordorigin="13462,5802" coordsize="10,0" path="m13462,5802l13471,5802e" filled="false" stroked="true" strokeweight=".48pt" strokecolor="#000000">
                <v:path arrowok="t"/>
              </v:shape>
            </v:group>
            <v:group style="position:absolute;left:13462;top:5821;width:10;height:2" coordorigin="13462,5821" coordsize="10,2">
              <v:shape style="position:absolute;left:13462;top:5821;width:10;height:2" coordorigin="13462,5821" coordsize="10,0" path="m13462,5821l13471,5821e" filled="false" stroked="true" strokeweight=".48pt" strokecolor="#000000">
                <v:path arrowok="t"/>
              </v:shape>
            </v:group>
            <v:group style="position:absolute;left:13462;top:5840;width:10;height:2" coordorigin="13462,5840" coordsize="10,2">
              <v:shape style="position:absolute;left:13462;top:5840;width:10;height:2" coordorigin="13462,5840" coordsize="10,0" path="m13462,5840l13471,5840e" filled="false" stroked="true" strokeweight=".48pt" strokecolor="#000000">
                <v:path arrowok="t"/>
              </v:shape>
            </v:group>
            <v:group style="position:absolute;left:13462;top:5859;width:10;height:2" coordorigin="13462,5859" coordsize="10,2">
              <v:shape style="position:absolute;left:13462;top:5859;width:10;height:2" coordorigin="13462,5859" coordsize="10,0" path="m13462,5859l13471,5859e" filled="false" stroked="true" strokeweight=".48pt" strokecolor="#000000">
                <v:path arrowok="t"/>
              </v:shape>
            </v:group>
            <v:group style="position:absolute;left:13462;top:5879;width:10;height:2" coordorigin="13462,5879" coordsize="10,2">
              <v:shape style="position:absolute;left:13462;top:5879;width:10;height:2" coordorigin="13462,5879" coordsize="10,0" path="m13462,5879l13471,5879e" filled="false" stroked="true" strokeweight=".48pt" strokecolor="#000000">
                <v:path arrowok="t"/>
              </v:shape>
            </v:group>
            <v:group style="position:absolute;left:13462;top:5898;width:10;height:2" coordorigin="13462,5898" coordsize="10,2">
              <v:shape style="position:absolute;left:13462;top:5898;width:10;height:2" coordorigin="13462,5898" coordsize="10,0" path="m13462,5898l13471,5898e" filled="false" stroked="true" strokeweight=".48pt" strokecolor="#000000">
                <v:path arrowok="t"/>
              </v:shape>
            </v:group>
            <v:group style="position:absolute;left:13462;top:5917;width:10;height:2" coordorigin="13462,5917" coordsize="10,2">
              <v:shape style="position:absolute;left:13462;top:5917;width:10;height:2" coordorigin="13462,5917" coordsize="10,0" path="m13462,5917l13471,5917e" filled="false" stroked="true" strokeweight=".48pt" strokecolor="#000000">
                <v:path arrowok="t"/>
              </v:shape>
            </v:group>
            <v:group style="position:absolute;left:13462;top:5936;width:10;height:2" coordorigin="13462,5936" coordsize="10,2">
              <v:shape style="position:absolute;left:13462;top:5936;width:10;height:2" coordorigin="13462,5936" coordsize="10,0" path="m13462,5936l13471,5936e" filled="false" stroked="true" strokeweight=".48pt" strokecolor="#000000">
                <v:path arrowok="t"/>
              </v:shape>
            </v:group>
            <v:group style="position:absolute;left:13462;top:5955;width:10;height:2" coordorigin="13462,5955" coordsize="10,2">
              <v:shape style="position:absolute;left:13462;top:5955;width:10;height:2" coordorigin="13462,5955" coordsize="10,0" path="m13462,5955l13471,5955e" filled="false" stroked="true" strokeweight=".48pt" strokecolor="#000000">
                <v:path arrowok="t"/>
              </v:shape>
            </v:group>
            <v:group style="position:absolute;left:13462;top:5975;width:10;height:2" coordorigin="13462,5975" coordsize="10,2">
              <v:shape style="position:absolute;left:13462;top:5975;width:10;height:2" coordorigin="13462,5975" coordsize="10,0" path="m13462,5975l13471,5975e" filled="false" stroked="true" strokeweight=".48pt" strokecolor="#000000">
                <v:path arrowok="t"/>
              </v:shape>
            </v:group>
            <v:group style="position:absolute;left:13462;top:5994;width:10;height:2" coordorigin="13462,5994" coordsize="10,2">
              <v:shape style="position:absolute;left:13462;top:5994;width:10;height:2" coordorigin="13462,5994" coordsize="10,0" path="m13462,5994l13471,5994e" filled="false" stroked="true" strokeweight=".48pt" strokecolor="#000000">
                <v:path arrowok="t"/>
              </v:shape>
            </v:group>
            <v:group style="position:absolute;left:13462;top:6013;width:10;height:2" coordorigin="13462,6013" coordsize="10,2">
              <v:shape style="position:absolute;left:13462;top:6013;width:10;height:2" coordorigin="13462,6013" coordsize="10,0" path="m13462,6013l13471,6013e" filled="false" stroked="true" strokeweight=".48pt" strokecolor="#000000">
                <v:path arrowok="t"/>
              </v:shape>
            </v:group>
            <v:group style="position:absolute;left:13462;top:6032;width:10;height:2" coordorigin="13462,6032" coordsize="10,2">
              <v:shape style="position:absolute;left:13462;top:6032;width:10;height:2" coordorigin="13462,6032" coordsize="10,0" path="m13462,6032l13471,6032e" filled="false" stroked="true" strokeweight=".48pt" strokecolor="#000000">
                <v:path arrowok="t"/>
              </v:shape>
            </v:group>
            <v:group style="position:absolute;left:13462;top:6051;width:10;height:2" coordorigin="13462,6051" coordsize="10,2">
              <v:shape style="position:absolute;left:13462;top:6051;width:10;height:2" coordorigin="13462,6051" coordsize="10,0" path="m13462,6051l13471,6051e" filled="false" stroked="true" strokeweight=".48pt" strokecolor="#000000">
                <v:path arrowok="t"/>
              </v:shape>
            </v:group>
            <v:group style="position:absolute;left:13462;top:6071;width:10;height:2" coordorigin="13462,6071" coordsize="10,2">
              <v:shape style="position:absolute;left:13462;top:6071;width:10;height:2" coordorigin="13462,6071" coordsize="10,0" path="m13462,6071l13471,6071e" filled="false" stroked="true" strokeweight=".48pt" strokecolor="#000000">
                <v:path arrowok="t"/>
              </v:shape>
            </v:group>
            <v:group style="position:absolute;left:13462;top:6090;width:10;height:2" coordorigin="13462,6090" coordsize="10,2">
              <v:shape style="position:absolute;left:13462;top:6090;width:10;height:2" coordorigin="13462,6090" coordsize="10,0" path="m13462,6090l13471,6090e" filled="false" stroked="true" strokeweight=".48pt" strokecolor="#000000">
                <v:path arrowok="t"/>
              </v:shape>
            </v:group>
            <v:group style="position:absolute;left:13462;top:6109;width:10;height:2" coordorigin="13462,6109" coordsize="10,2">
              <v:shape style="position:absolute;left:13462;top:6109;width:10;height:2" coordorigin="13462,6109" coordsize="10,0" path="m13462,6109l13471,6109e" filled="false" stroked="true" strokeweight=".48pt" strokecolor="#000000">
                <v:path arrowok="t"/>
              </v:shape>
            </v:group>
            <v:group style="position:absolute;left:13462;top:6128;width:10;height:2" coordorigin="13462,6128" coordsize="10,2">
              <v:shape style="position:absolute;left:13462;top:6128;width:10;height:2" coordorigin="13462,6128" coordsize="10,0" path="m13462,6128l13471,6128e" filled="false" stroked="true" strokeweight=".48pt" strokecolor="#000000">
                <v:path arrowok="t"/>
              </v:shape>
            </v:group>
            <v:group style="position:absolute;left:13462;top:6147;width:10;height:2" coordorigin="13462,6147" coordsize="10,2">
              <v:shape style="position:absolute;left:13462;top:6147;width:10;height:2" coordorigin="13462,6147" coordsize="10,0" path="m13462,6147l13471,6147e" filled="false" stroked="true" strokeweight=".48pt" strokecolor="#000000">
                <v:path arrowok="t"/>
              </v:shape>
            </v:group>
            <v:group style="position:absolute;left:13462;top:6167;width:10;height:2" coordorigin="13462,6167" coordsize="10,2">
              <v:shape style="position:absolute;left:13462;top:6167;width:10;height:2" coordorigin="13462,6167" coordsize="10,0" path="m13462,6167l13471,6167e" filled="false" stroked="true" strokeweight=".48pt" strokecolor="#000000">
                <v:path arrowok="t"/>
              </v:shape>
            </v:group>
            <v:group style="position:absolute;left:13462;top:6186;width:10;height:2" coordorigin="13462,6186" coordsize="10,2">
              <v:shape style="position:absolute;left:13462;top:6186;width:10;height:2" coordorigin="13462,6186" coordsize="10,0" path="m13462,6186l13471,6186e" filled="false" stroked="true" strokeweight=".48pt" strokecolor="#000000">
                <v:path arrowok="t"/>
              </v:shape>
            </v:group>
            <v:group style="position:absolute;left:13462;top:6204;width:10;height:2" coordorigin="13462,6204" coordsize="10,2">
              <v:shape style="position:absolute;left:13462;top:6204;width:10;height:2" coordorigin="13462,6204" coordsize="10,0" path="m13462,6204l13471,6204e" filled="false" stroked="true" strokeweight=".36pt" strokecolor="#000000">
                <v:path arrowok="t"/>
              </v:shape>
            </v:group>
            <v:group style="position:absolute;left:13460;top:5283;width:12;height:2" coordorigin="13460,5283" coordsize="12,2">
              <v:shape style="position:absolute;left:13460;top:5283;width:12;height:2" coordorigin="13460,5283" coordsize="12,0" path="m13460,5283l13472,5283e" filled="false" stroked="true" strokeweight=".6pt" strokecolor="#000000">
                <v:path arrowok="t"/>
              </v:shape>
            </v:group>
            <v:group style="position:absolute;left:13460;top:5303;width:12;height:2" coordorigin="13460,5303" coordsize="12,2">
              <v:shape style="position:absolute;left:13460;top:5303;width:12;height:2" coordorigin="13460,5303" coordsize="12,0" path="m13460,5303l13472,5303e" filled="false" stroked="true" strokeweight=".6pt" strokecolor="#000000">
                <v:path arrowok="t"/>
              </v:shape>
            </v:group>
            <v:group style="position:absolute;left:13460;top:5322;width:12;height:2" coordorigin="13460,5322" coordsize="12,2">
              <v:shape style="position:absolute;left:13460;top:5322;width:12;height:2" coordorigin="13460,5322" coordsize="12,0" path="m13460,5322l13472,5322e" filled="false" stroked="true" strokeweight=".6pt" strokecolor="#000000">
                <v:path arrowok="t"/>
              </v:shape>
            </v:group>
            <v:group style="position:absolute;left:13460;top:5341;width:12;height:2" coordorigin="13460,5341" coordsize="12,2">
              <v:shape style="position:absolute;left:13460;top:5341;width:12;height:2" coordorigin="13460,5341" coordsize="12,0" path="m13460,5341l13472,5341e" filled="false" stroked="true" strokeweight=".6pt" strokecolor="#000000">
                <v:path arrowok="t"/>
              </v:shape>
            </v:group>
            <v:group style="position:absolute;left:13460;top:5360;width:12;height:2" coordorigin="13460,5360" coordsize="12,2">
              <v:shape style="position:absolute;left:13460;top:5360;width:12;height:2" coordorigin="13460,5360" coordsize="12,0" path="m13460,5360l13472,5360e" filled="false" stroked="true" strokeweight=".6pt" strokecolor="#000000">
                <v:path arrowok="t"/>
              </v:shape>
            </v:group>
            <v:group style="position:absolute;left:13460;top:5379;width:12;height:2" coordorigin="13460,5379" coordsize="12,2">
              <v:shape style="position:absolute;left:13460;top:5379;width:12;height:2" coordorigin="13460,5379" coordsize="12,0" path="m13460,5379l13472,5379e" filled="false" stroked="true" strokeweight=".6pt" strokecolor="#000000">
                <v:path arrowok="t"/>
              </v:shape>
            </v:group>
            <v:group style="position:absolute;left:13460;top:5399;width:12;height:2" coordorigin="13460,5399" coordsize="12,2">
              <v:shape style="position:absolute;left:13460;top:5399;width:12;height:2" coordorigin="13460,5399" coordsize="12,0" path="m13460,5399l13472,5399e" filled="false" stroked="true" strokeweight=".6pt" strokecolor="#000000">
                <v:path arrowok="t"/>
              </v:shape>
            </v:group>
            <v:group style="position:absolute;left:13460;top:5418;width:12;height:2" coordorigin="13460,5418" coordsize="12,2">
              <v:shape style="position:absolute;left:13460;top:5418;width:12;height:2" coordorigin="13460,5418" coordsize="12,0" path="m13460,5418l13472,5418e" filled="false" stroked="true" strokeweight=".6pt" strokecolor="#000000">
                <v:path arrowok="t"/>
              </v:shape>
            </v:group>
            <v:group style="position:absolute;left:13460;top:5437;width:12;height:2" coordorigin="13460,5437" coordsize="12,2">
              <v:shape style="position:absolute;left:13460;top:5437;width:12;height:2" coordorigin="13460,5437" coordsize="12,0" path="m13460,5437l13472,5437e" filled="false" stroked="true" strokeweight=".6pt" strokecolor="#000000">
                <v:path arrowok="t"/>
              </v:shape>
            </v:group>
            <v:group style="position:absolute;left:13460;top:5456;width:12;height:2" coordorigin="13460,5456" coordsize="12,2">
              <v:shape style="position:absolute;left:13460;top:5456;width:12;height:2" coordorigin="13460,5456" coordsize="12,0" path="m13460,5456l13472,5456e" filled="false" stroked="true" strokeweight=".6pt" strokecolor="#000000">
                <v:path arrowok="t"/>
              </v:shape>
            </v:group>
            <v:group style="position:absolute;left:13460;top:5475;width:12;height:2" coordorigin="13460,5475" coordsize="12,2">
              <v:shape style="position:absolute;left:13460;top:5475;width:12;height:2" coordorigin="13460,5475" coordsize="12,0" path="m13460,5475l13472,5475e" filled="false" stroked="true" strokeweight=".6pt" strokecolor="#000000">
                <v:path arrowok="t"/>
              </v:shape>
            </v:group>
            <v:group style="position:absolute;left:13460;top:5495;width:12;height:2" coordorigin="13460,5495" coordsize="12,2">
              <v:shape style="position:absolute;left:13460;top:5495;width:12;height:2" coordorigin="13460,5495" coordsize="12,0" path="m13460,5495l13472,5495e" filled="false" stroked="true" strokeweight=".6pt" strokecolor="#000000">
                <v:path arrowok="t"/>
              </v:shape>
            </v:group>
            <v:group style="position:absolute;left:13460;top:5514;width:12;height:2" coordorigin="13460,5514" coordsize="12,2">
              <v:shape style="position:absolute;left:13460;top:5514;width:12;height:2" coordorigin="13460,5514" coordsize="12,0" path="m13460,5514l13472,5514e" filled="false" stroked="true" strokeweight=".6pt" strokecolor="#000000">
                <v:path arrowok="t"/>
              </v:shape>
            </v:group>
            <v:group style="position:absolute;left:13460;top:5533;width:12;height:2" coordorigin="13460,5533" coordsize="12,2">
              <v:shape style="position:absolute;left:13460;top:5533;width:12;height:2" coordorigin="13460,5533" coordsize="12,0" path="m13460,5533l13472,5533e" filled="false" stroked="true" strokeweight=".6pt" strokecolor="#000000">
                <v:path arrowok="t"/>
              </v:shape>
            </v:group>
            <v:group style="position:absolute;left:13460;top:5552;width:12;height:2" coordorigin="13460,5552" coordsize="12,2">
              <v:shape style="position:absolute;left:13460;top:5552;width:12;height:2" coordorigin="13460,5552" coordsize="12,0" path="m13460,5552l13472,5552e" filled="false" stroked="true" strokeweight=".6pt" strokecolor="#000000">
                <v:path arrowok="t"/>
              </v:shape>
            </v:group>
            <v:group style="position:absolute;left:13460;top:5571;width:12;height:2" coordorigin="13460,5571" coordsize="12,2">
              <v:shape style="position:absolute;left:13460;top:5571;width:12;height:2" coordorigin="13460,5571" coordsize="12,0" path="m13460,5571l13472,5571e" filled="false" stroked="true" strokeweight=".6pt" strokecolor="#000000">
                <v:path arrowok="t"/>
              </v:shape>
            </v:group>
            <v:group style="position:absolute;left:13460;top:5591;width:12;height:2" coordorigin="13460,5591" coordsize="12,2">
              <v:shape style="position:absolute;left:13460;top:5591;width:12;height:2" coordorigin="13460,5591" coordsize="12,0" path="m13460,5591l13472,5591e" filled="false" stroked="true" strokeweight=".6pt" strokecolor="#000000">
                <v:path arrowok="t"/>
              </v:shape>
            </v:group>
            <v:group style="position:absolute;left:13460;top:5610;width:12;height:2" coordorigin="13460,5610" coordsize="12,2">
              <v:shape style="position:absolute;left:13460;top:5610;width:12;height:2" coordorigin="13460,5610" coordsize="12,0" path="m13460,5610l13472,5610e" filled="false" stroked="true" strokeweight=".6pt" strokecolor="#000000">
                <v:path arrowok="t"/>
              </v:shape>
            </v:group>
            <v:group style="position:absolute;left:13460;top:5629;width:12;height:2" coordorigin="13460,5629" coordsize="12,2">
              <v:shape style="position:absolute;left:13460;top:5629;width:12;height:2" coordorigin="13460,5629" coordsize="12,0" path="m13460,5629l13472,5629e" filled="false" stroked="true" strokeweight=".6pt" strokecolor="#000000">
                <v:path arrowok="t"/>
              </v:shape>
            </v:group>
            <v:group style="position:absolute;left:13460;top:5648;width:12;height:2" coordorigin="13460,5648" coordsize="12,2">
              <v:shape style="position:absolute;left:13460;top:5648;width:12;height:2" coordorigin="13460,5648" coordsize="12,0" path="m13460,5648l13472,5648e" filled="false" stroked="true" strokeweight=".6pt" strokecolor="#000000">
                <v:path arrowok="t"/>
              </v:shape>
            </v:group>
            <v:group style="position:absolute;left:13460;top:5667;width:12;height:2" coordorigin="13460,5667" coordsize="12,2">
              <v:shape style="position:absolute;left:13460;top:5667;width:12;height:2" coordorigin="13460,5667" coordsize="12,0" path="m13460,5667l13472,5667e" filled="false" stroked="true" strokeweight=".6pt" strokecolor="#000000">
                <v:path arrowok="t"/>
              </v:shape>
            </v:group>
            <v:group style="position:absolute;left:13460;top:5687;width:12;height:2" coordorigin="13460,5687" coordsize="12,2">
              <v:shape style="position:absolute;left:13460;top:5687;width:12;height:2" coordorigin="13460,5687" coordsize="12,0" path="m13460,5687l13472,5687e" filled="false" stroked="true" strokeweight=".6pt" strokecolor="#000000">
                <v:path arrowok="t"/>
              </v:shape>
            </v:group>
            <v:group style="position:absolute;left:13460;top:5706;width:12;height:2" coordorigin="13460,5706" coordsize="12,2">
              <v:shape style="position:absolute;left:13460;top:5706;width:12;height:2" coordorigin="13460,5706" coordsize="12,0" path="m13460,5706l13472,5706e" filled="false" stroked="true" strokeweight=".6pt" strokecolor="#000000">
                <v:path arrowok="t"/>
              </v:shape>
            </v:group>
            <v:group style="position:absolute;left:13460;top:5725;width:12;height:2" coordorigin="13460,5725" coordsize="12,2">
              <v:shape style="position:absolute;left:13460;top:5725;width:12;height:2" coordorigin="13460,5725" coordsize="12,0" path="m13460,5725l13472,5725e" filled="false" stroked="true" strokeweight=".6pt" strokecolor="#000000">
                <v:path arrowok="t"/>
              </v:shape>
            </v:group>
            <v:group style="position:absolute;left:13460;top:5744;width:12;height:2" coordorigin="13460,5744" coordsize="12,2">
              <v:shape style="position:absolute;left:13460;top:5744;width:12;height:2" coordorigin="13460,5744" coordsize="12,0" path="m13460,5744l13472,5744e" filled="false" stroked="true" strokeweight=".6pt" strokecolor="#000000">
                <v:path arrowok="t"/>
              </v:shape>
            </v:group>
            <v:group style="position:absolute;left:13460;top:5763;width:12;height:2" coordorigin="13460,5763" coordsize="12,2">
              <v:shape style="position:absolute;left:13460;top:5763;width:12;height:2" coordorigin="13460,5763" coordsize="12,0" path="m13460,5763l13472,5763e" filled="false" stroked="true" strokeweight=".6pt" strokecolor="#000000">
                <v:path arrowok="t"/>
              </v:shape>
            </v:group>
            <v:group style="position:absolute;left:13460;top:5783;width:12;height:2" coordorigin="13460,5783" coordsize="12,2">
              <v:shape style="position:absolute;left:13460;top:5783;width:12;height:2" coordorigin="13460,5783" coordsize="12,0" path="m13460,5783l13472,5783e" filled="false" stroked="true" strokeweight=".6pt" strokecolor="#000000">
                <v:path arrowok="t"/>
              </v:shape>
            </v:group>
            <v:group style="position:absolute;left:13460;top:5802;width:12;height:2" coordorigin="13460,5802" coordsize="12,2">
              <v:shape style="position:absolute;left:13460;top:5802;width:12;height:2" coordorigin="13460,5802" coordsize="12,0" path="m13460,5802l13472,5802e" filled="false" stroked="true" strokeweight=".6pt" strokecolor="#000000">
                <v:path arrowok="t"/>
              </v:shape>
            </v:group>
            <v:group style="position:absolute;left:13460;top:5821;width:12;height:2" coordorigin="13460,5821" coordsize="12,2">
              <v:shape style="position:absolute;left:13460;top:5821;width:12;height:2" coordorigin="13460,5821" coordsize="12,0" path="m13460,5821l13472,5821e" filled="false" stroked="true" strokeweight=".6pt" strokecolor="#000000">
                <v:path arrowok="t"/>
              </v:shape>
            </v:group>
            <v:group style="position:absolute;left:13460;top:5840;width:12;height:2" coordorigin="13460,5840" coordsize="12,2">
              <v:shape style="position:absolute;left:13460;top:5840;width:12;height:2" coordorigin="13460,5840" coordsize="12,0" path="m13460,5840l13472,5840e" filled="false" stroked="true" strokeweight=".6pt" strokecolor="#000000">
                <v:path arrowok="t"/>
              </v:shape>
            </v:group>
            <v:group style="position:absolute;left:13460;top:5859;width:12;height:2" coordorigin="13460,5859" coordsize="12,2">
              <v:shape style="position:absolute;left:13460;top:5859;width:12;height:2" coordorigin="13460,5859" coordsize="12,0" path="m13460,5859l13472,5859e" filled="false" stroked="true" strokeweight=".6pt" strokecolor="#000000">
                <v:path arrowok="t"/>
              </v:shape>
            </v:group>
            <v:group style="position:absolute;left:13460;top:5879;width:12;height:2" coordorigin="13460,5879" coordsize="12,2">
              <v:shape style="position:absolute;left:13460;top:5879;width:12;height:2" coordorigin="13460,5879" coordsize="12,0" path="m13460,5879l13472,5879e" filled="false" stroked="true" strokeweight=".6pt" strokecolor="#000000">
                <v:path arrowok="t"/>
              </v:shape>
            </v:group>
            <v:group style="position:absolute;left:13460;top:5898;width:12;height:2" coordorigin="13460,5898" coordsize="12,2">
              <v:shape style="position:absolute;left:13460;top:5898;width:12;height:2" coordorigin="13460,5898" coordsize="12,0" path="m13460,5898l13472,5898e" filled="false" stroked="true" strokeweight=".6pt" strokecolor="#000000">
                <v:path arrowok="t"/>
              </v:shape>
            </v:group>
            <v:group style="position:absolute;left:13460;top:5917;width:12;height:2" coordorigin="13460,5917" coordsize="12,2">
              <v:shape style="position:absolute;left:13460;top:5917;width:12;height:2" coordorigin="13460,5917" coordsize="12,0" path="m13460,5917l13472,5917e" filled="false" stroked="true" strokeweight=".6pt" strokecolor="#000000">
                <v:path arrowok="t"/>
              </v:shape>
            </v:group>
            <v:group style="position:absolute;left:13460;top:5936;width:12;height:2" coordorigin="13460,5936" coordsize="12,2">
              <v:shape style="position:absolute;left:13460;top:5936;width:12;height:2" coordorigin="13460,5936" coordsize="12,0" path="m13460,5936l13472,5936e" filled="false" stroked="true" strokeweight=".6pt" strokecolor="#000000">
                <v:path arrowok="t"/>
              </v:shape>
            </v:group>
            <v:group style="position:absolute;left:13460;top:5955;width:12;height:2" coordorigin="13460,5955" coordsize="12,2">
              <v:shape style="position:absolute;left:13460;top:5955;width:12;height:2" coordorigin="13460,5955" coordsize="12,0" path="m13460,5955l13472,5955e" filled="false" stroked="true" strokeweight=".6pt" strokecolor="#000000">
                <v:path arrowok="t"/>
              </v:shape>
            </v:group>
            <v:group style="position:absolute;left:13460;top:5975;width:12;height:2" coordorigin="13460,5975" coordsize="12,2">
              <v:shape style="position:absolute;left:13460;top:5975;width:12;height:2" coordorigin="13460,5975" coordsize="12,0" path="m13460,5975l13472,5975e" filled="false" stroked="true" strokeweight=".6pt" strokecolor="#000000">
                <v:path arrowok="t"/>
              </v:shape>
            </v:group>
            <v:group style="position:absolute;left:13460;top:5994;width:12;height:2" coordorigin="13460,5994" coordsize="12,2">
              <v:shape style="position:absolute;left:13460;top:5994;width:12;height:2" coordorigin="13460,5994" coordsize="12,0" path="m13460,5994l13472,5994e" filled="false" stroked="true" strokeweight=".6pt" strokecolor="#000000">
                <v:path arrowok="t"/>
              </v:shape>
            </v:group>
            <v:group style="position:absolute;left:13460;top:6013;width:12;height:2" coordorigin="13460,6013" coordsize="12,2">
              <v:shape style="position:absolute;left:13460;top:6013;width:12;height:2" coordorigin="13460,6013" coordsize="12,0" path="m13460,6013l13472,6013e" filled="false" stroked="true" strokeweight=".6pt" strokecolor="#000000">
                <v:path arrowok="t"/>
              </v:shape>
            </v:group>
            <v:group style="position:absolute;left:13460;top:6032;width:12;height:2" coordorigin="13460,6032" coordsize="12,2">
              <v:shape style="position:absolute;left:13460;top:6032;width:12;height:2" coordorigin="13460,6032" coordsize="12,0" path="m13460,6032l13472,6032e" filled="false" stroked="true" strokeweight=".6pt" strokecolor="#000000">
                <v:path arrowok="t"/>
              </v:shape>
            </v:group>
            <v:group style="position:absolute;left:13460;top:6051;width:12;height:2" coordorigin="13460,6051" coordsize="12,2">
              <v:shape style="position:absolute;left:13460;top:6051;width:12;height:2" coordorigin="13460,6051" coordsize="12,0" path="m13460,6051l13472,6051e" filled="false" stroked="true" strokeweight=".6pt" strokecolor="#000000">
                <v:path arrowok="t"/>
              </v:shape>
            </v:group>
            <v:group style="position:absolute;left:13460;top:6071;width:12;height:2" coordorigin="13460,6071" coordsize="12,2">
              <v:shape style="position:absolute;left:13460;top:6071;width:12;height:2" coordorigin="13460,6071" coordsize="12,0" path="m13460,6071l13472,6071e" filled="false" stroked="true" strokeweight=".6pt" strokecolor="#000000">
                <v:path arrowok="t"/>
              </v:shape>
            </v:group>
            <v:group style="position:absolute;left:13460;top:6090;width:12;height:2" coordorigin="13460,6090" coordsize="12,2">
              <v:shape style="position:absolute;left:13460;top:6090;width:12;height:2" coordorigin="13460,6090" coordsize="12,0" path="m13460,6090l13472,6090e" filled="false" stroked="true" strokeweight=".6pt" strokecolor="#000000">
                <v:path arrowok="t"/>
              </v:shape>
            </v:group>
            <v:group style="position:absolute;left:13460;top:6109;width:12;height:2" coordorigin="13460,6109" coordsize="12,2">
              <v:shape style="position:absolute;left:13460;top:6109;width:12;height:2" coordorigin="13460,6109" coordsize="12,0" path="m13460,6109l13472,6109e" filled="false" stroked="true" strokeweight=".6pt" strokecolor="#000000">
                <v:path arrowok="t"/>
              </v:shape>
            </v:group>
            <v:group style="position:absolute;left:13460;top:6128;width:12;height:2" coordorigin="13460,6128" coordsize="12,2">
              <v:shape style="position:absolute;left:13460;top:6128;width:12;height:2" coordorigin="13460,6128" coordsize="12,0" path="m13460,6128l13472,6128e" filled="false" stroked="true" strokeweight=".6pt" strokecolor="#000000">
                <v:path arrowok="t"/>
              </v:shape>
            </v:group>
            <v:group style="position:absolute;left:13460;top:6147;width:12;height:2" coordorigin="13460,6147" coordsize="12,2">
              <v:shape style="position:absolute;left:13460;top:6147;width:12;height:2" coordorigin="13460,6147" coordsize="12,0" path="m13460,6147l13472,6147e" filled="false" stroked="true" strokeweight=".6pt" strokecolor="#000000">
                <v:path arrowok="t"/>
              </v:shape>
            </v:group>
            <v:group style="position:absolute;left:13460;top:6167;width:12;height:2" coordorigin="13460,6167" coordsize="12,2">
              <v:shape style="position:absolute;left:13460;top:6167;width:12;height:2" coordorigin="13460,6167" coordsize="12,0" path="m13460,6167l13472,6167e" filled="false" stroked="true" strokeweight=".6pt" strokecolor="#000000">
                <v:path arrowok="t"/>
              </v:shape>
            </v:group>
            <v:group style="position:absolute;left:13460;top:6186;width:12;height:2" coordorigin="13460,6186" coordsize="12,2">
              <v:shape style="position:absolute;left:13460;top:6186;width:12;height:2" coordorigin="13460,6186" coordsize="12,0" path="m13460,6186l13472,6186e" filled="false" stroked="true" strokeweight=".6pt" strokecolor="#000000">
                <v:path arrowok="t"/>
              </v:shape>
            </v:group>
            <v:group style="position:absolute;left:13460;top:6204;width:12;height:2" coordorigin="13460,6204" coordsize="12,2">
              <v:shape style="position:absolute;left:13460;top:6204;width:12;height:2" coordorigin="13460,6204" coordsize="12,0" path="m13460,6204l13472,6204e" filled="false" stroked="true" strokeweight=".48pt" strokecolor="#000000">
                <v:path arrowok="t"/>
              </v:shape>
            </v:group>
            <v:group style="position:absolute;left:13462;top:6212;width:10;height:2" coordorigin="13462,6212" coordsize="10,2">
              <v:shape style="position:absolute;left:13462;top:6212;width:10;height:2" coordorigin="13462,6212" coordsize="10,0" path="m13462,6212l13471,6212e" filled="false" stroked="true" strokeweight=".48pt" strokecolor="#000000">
                <v:path arrowok="t"/>
              </v:shape>
            </v:group>
            <v:group style="position:absolute;left:13462;top:6231;width:10;height:2" coordorigin="13462,6231" coordsize="10,2">
              <v:shape style="position:absolute;left:13462;top:6231;width:10;height:2" coordorigin="13462,6231" coordsize="10,0" path="m13462,6231l13471,6231e" filled="false" stroked="true" strokeweight=".48pt" strokecolor="#000000">
                <v:path arrowok="t"/>
              </v:shape>
            </v:group>
            <v:group style="position:absolute;left:13462;top:6251;width:10;height:2" coordorigin="13462,6251" coordsize="10,2">
              <v:shape style="position:absolute;left:13462;top:6251;width:10;height:2" coordorigin="13462,6251" coordsize="10,0" path="m13462,6251l13471,6251e" filled="false" stroked="true" strokeweight=".48pt" strokecolor="#000000">
                <v:path arrowok="t"/>
              </v:shape>
            </v:group>
            <v:group style="position:absolute;left:13462;top:6270;width:10;height:2" coordorigin="13462,6270" coordsize="10,2">
              <v:shape style="position:absolute;left:13462;top:6270;width:10;height:2" coordorigin="13462,6270" coordsize="10,0" path="m13462,6270l13471,6270e" filled="false" stroked="true" strokeweight=".48pt" strokecolor="#000000">
                <v:path arrowok="t"/>
              </v:shape>
            </v:group>
            <v:group style="position:absolute;left:13462;top:6289;width:10;height:2" coordorigin="13462,6289" coordsize="10,2">
              <v:shape style="position:absolute;left:13462;top:6289;width:10;height:2" coordorigin="13462,6289" coordsize="10,0" path="m13462,6289l13471,6289e" filled="false" stroked="true" strokeweight=".48pt" strokecolor="#000000">
                <v:path arrowok="t"/>
              </v:shape>
            </v:group>
            <v:group style="position:absolute;left:13462;top:6308;width:10;height:2" coordorigin="13462,6308" coordsize="10,2">
              <v:shape style="position:absolute;left:13462;top:6308;width:10;height:2" coordorigin="13462,6308" coordsize="10,0" path="m13462,6308l13471,6308e" filled="false" stroked="true" strokeweight=".48pt" strokecolor="#000000">
                <v:path arrowok="t"/>
              </v:shape>
            </v:group>
            <v:group style="position:absolute;left:13462;top:6327;width:10;height:2" coordorigin="13462,6327" coordsize="10,2">
              <v:shape style="position:absolute;left:13462;top:6327;width:10;height:2" coordorigin="13462,6327" coordsize="10,0" path="m13462,6327l13471,6327e" filled="false" stroked="true" strokeweight=".48pt" strokecolor="#000000">
                <v:path arrowok="t"/>
              </v:shape>
            </v:group>
            <v:group style="position:absolute;left:13462;top:6347;width:10;height:2" coordorigin="13462,6347" coordsize="10,2">
              <v:shape style="position:absolute;left:13462;top:6347;width:10;height:2" coordorigin="13462,6347" coordsize="10,0" path="m13462,6347l13471,6347e" filled="false" stroked="true" strokeweight=".48pt" strokecolor="#000000">
                <v:path arrowok="t"/>
              </v:shape>
            </v:group>
            <v:group style="position:absolute;left:13462;top:6366;width:10;height:2" coordorigin="13462,6366" coordsize="10,2">
              <v:shape style="position:absolute;left:13462;top:6366;width:10;height:2" coordorigin="13462,6366" coordsize="10,0" path="m13462,6366l13471,6366e" filled="false" stroked="true" strokeweight=".48pt" strokecolor="#000000">
                <v:path arrowok="t"/>
              </v:shape>
            </v:group>
            <v:group style="position:absolute;left:13462;top:6385;width:10;height:2" coordorigin="13462,6385" coordsize="10,2">
              <v:shape style="position:absolute;left:13462;top:6385;width:10;height:2" coordorigin="13462,6385" coordsize="10,0" path="m13462,6385l13471,6385e" filled="false" stroked="true" strokeweight=".48pt" strokecolor="#000000">
                <v:path arrowok="t"/>
              </v:shape>
            </v:group>
            <v:group style="position:absolute;left:13462;top:6404;width:10;height:2" coordorigin="13462,6404" coordsize="10,2">
              <v:shape style="position:absolute;left:13462;top:6404;width:10;height:2" coordorigin="13462,6404" coordsize="10,0" path="m13462,6404l13471,6404e" filled="false" stroked="true" strokeweight=".48pt" strokecolor="#000000">
                <v:path arrowok="t"/>
              </v:shape>
            </v:group>
            <v:group style="position:absolute;left:13462;top:6423;width:10;height:2" coordorigin="13462,6423" coordsize="10,2">
              <v:shape style="position:absolute;left:13462;top:6423;width:10;height:2" coordorigin="13462,6423" coordsize="10,0" path="m13462,6423l13471,6423e" filled="false" stroked="true" strokeweight=".48pt" strokecolor="#000000">
                <v:path arrowok="t"/>
              </v:shape>
            </v:group>
            <v:group style="position:absolute;left:13462;top:6443;width:10;height:2" coordorigin="13462,6443" coordsize="10,2">
              <v:shape style="position:absolute;left:13462;top:6443;width:10;height:2" coordorigin="13462,6443" coordsize="10,0" path="m13462,6443l13471,6443e" filled="false" stroked="true" strokeweight=".48pt" strokecolor="#000000">
                <v:path arrowok="t"/>
              </v:shape>
            </v:group>
            <v:group style="position:absolute;left:13462;top:6462;width:10;height:2" coordorigin="13462,6462" coordsize="10,2">
              <v:shape style="position:absolute;left:13462;top:6462;width:10;height:2" coordorigin="13462,6462" coordsize="10,0" path="m13462,6462l13471,6462e" filled="false" stroked="true" strokeweight=".48pt" strokecolor="#000000">
                <v:path arrowok="t"/>
              </v:shape>
            </v:group>
            <v:group style="position:absolute;left:13462;top:6481;width:10;height:2" coordorigin="13462,6481" coordsize="10,2">
              <v:shape style="position:absolute;left:13462;top:6481;width:10;height:2" coordorigin="13462,6481" coordsize="10,0" path="m13462,6481l13471,6481e" filled="false" stroked="true" strokeweight=".48pt" strokecolor="#000000">
                <v:path arrowok="t"/>
              </v:shape>
            </v:group>
            <v:group style="position:absolute;left:13462;top:6500;width:10;height:2" coordorigin="13462,6500" coordsize="10,2">
              <v:shape style="position:absolute;left:13462;top:6500;width:10;height:2" coordorigin="13462,6500" coordsize="10,0" path="m13462,6500l13471,6500e" filled="false" stroked="true" strokeweight=".48pt" strokecolor="#000000">
                <v:path arrowok="t"/>
              </v:shape>
            </v:group>
            <v:group style="position:absolute;left:13462;top:6519;width:10;height:2" coordorigin="13462,6519" coordsize="10,2">
              <v:shape style="position:absolute;left:13462;top:6519;width:10;height:2" coordorigin="13462,6519" coordsize="10,0" path="m13462,6519l13471,6519e" filled="false" stroked="true" strokeweight=".48pt" strokecolor="#000000">
                <v:path arrowok="t"/>
              </v:shape>
            </v:group>
            <v:group style="position:absolute;left:13462;top:6539;width:10;height:2" coordorigin="13462,6539" coordsize="10,2">
              <v:shape style="position:absolute;left:13462;top:6539;width:10;height:2" coordorigin="13462,6539" coordsize="10,0" path="m13462,6539l13471,6539e" filled="false" stroked="true" strokeweight=".48pt" strokecolor="#000000">
                <v:path arrowok="t"/>
              </v:shape>
            </v:group>
            <v:group style="position:absolute;left:13462;top:6558;width:10;height:2" coordorigin="13462,6558" coordsize="10,2">
              <v:shape style="position:absolute;left:13462;top:6558;width:10;height:2" coordorigin="13462,6558" coordsize="10,0" path="m13462,6558l13471,6558e" filled="false" stroked="true" strokeweight=".48pt" strokecolor="#000000">
                <v:path arrowok="t"/>
              </v:shape>
            </v:group>
            <v:group style="position:absolute;left:13462;top:6577;width:10;height:2" coordorigin="13462,6577" coordsize="10,2">
              <v:shape style="position:absolute;left:13462;top:6577;width:10;height:2" coordorigin="13462,6577" coordsize="10,0" path="m13462,6577l13471,6577e" filled="false" stroked="true" strokeweight=".48pt" strokecolor="#000000">
                <v:path arrowok="t"/>
              </v:shape>
            </v:group>
            <v:group style="position:absolute;left:13462;top:6596;width:10;height:2" coordorigin="13462,6596" coordsize="10,2">
              <v:shape style="position:absolute;left:13462;top:6596;width:10;height:2" coordorigin="13462,6596" coordsize="10,0" path="m13462,6596l13471,6596e" filled="false" stroked="true" strokeweight=".48pt" strokecolor="#000000">
                <v:path arrowok="t"/>
              </v:shape>
            </v:group>
            <v:group style="position:absolute;left:13462;top:6615;width:10;height:2" coordorigin="13462,6615" coordsize="10,2">
              <v:shape style="position:absolute;left:13462;top:6615;width:10;height:2" coordorigin="13462,6615" coordsize="10,0" path="m13462,6615l13471,6615e" filled="false" stroked="true" strokeweight=".48pt" strokecolor="#000000">
                <v:path arrowok="t"/>
              </v:shape>
            </v:group>
            <v:group style="position:absolute;left:13462;top:6635;width:10;height:2" coordorigin="13462,6635" coordsize="10,2">
              <v:shape style="position:absolute;left:13462;top:6635;width:10;height:2" coordorigin="13462,6635" coordsize="10,0" path="m13462,6635l13471,6635e" filled="false" stroked="true" strokeweight=".48pt" strokecolor="#000000">
                <v:path arrowok="t"/>
              </v:shape>
            </v:group>
            <v:group style="position:absolute;left:13462;top:6654;width:10;height:2" coordorigin="13462,6654" coordsize="10,2">
              <v:shape style="position:absolute;left:13462;top:6654;width:10;height:2" coordorigin="13462,6654" coordsize="10,0" path="m13462,6654l13471,6654e" filled="false" stroked="true" strokeweight=".48pt" strokecolor="#000000">
                <v:path arrowok="t"/>
              </v:shape>
            </v:group>
            <v:group style="position:absolute;left:13462;top:6669;width:10;height:2" coordorigin="13462,6669" coordsize="10,2">
              <v:shape style="position:absolute;left:13462;top:6669;width:10;height:2" coordorigin="13462,6669" coordsize="10,0" path="m13462,6669l13471,6669e" filled="false" stroked="true" strokeweight=".12pt" strokecolor="#000000">
                <v:path arrowok="t"/>
              </v:shape>
            </v:group>
            <v:group style="position:absolute;left:13460;top:6212;width:12;height:2" coordorigin="13460,6212" coordsize="12,2">
              <v:shape style="position:absolute;left:13460;top:6212;width:12;height:2" coordorigin="13460,6212" coordsize="12,0" path="m13460,6212l13472,6212e" filled="false" stroked="true" strokeweight=".6pt" strokecolor="#000000">
                <v:path arrowok="t"/>
              </v:shape>
            </v:group>
            <v:group style="position:absolute;left:13460;top:6231;width:12;height:2" coordorigin="13460,6231" coordsize="12,2">
              <v:shape style="position:absolute;left:13460;top:6231;width:12;height:2" coordorigin="13460,6231" coordsize="12,0" path="m13460,6231l13472,6231e" filled="false" stroked="true" strokeweight=".6pt" strokecolor="#000000">
                <v:path arrowok="t"/>
              </v:shape>
            </v:group>
            <v:group style="position:absolute;left:13460;top:6251;width:12;height:2" coordorigin="13460,6251" coordsize="12,2">
              <v:shape style="position:absolute;left:13460;top:6251;width:12;height:2" coordorigin="13460,6251" coordsize="12,0" path="m13460,6251l13472,6251e" filled="false" stroked="true" strokeweight=".6pt" strokecolor="#000000">
                <v:path arrowok="t"/>
              </v:shape>
            </v:group>
            <v:group style="position:absolute;left:13460;top:6270;width:12;height:2" coordorigin="13460,6270" coordsize="12,2">
              <v:shape style="position:absolute;left:13460;top:6270;width:12;height:2" coordorigin="13460,6270" coordsize="12,0" path="m13460,6270l13472,6270e" filled="false" stroked="true" strokeweight=".6pt" strokecolor="#000000">
                <v:path arrowok="t"/>
              </v:shape>
            </v:group>
            <v:group style="position:absolute;left:13460;top:6289;width:12;height:2" coordorigin="13460,6289" coordsize="12,2">
              <v:shape style="position:absolute;left:13460;top:6289;width:12;height:2" coordorigin="13460,6289" coordsize="12,0" path="m13460,6289l13472,6289e" filled="false" stroked="true" strokeweight=".6pt" strokecolor="#000000">
                <v:path arrowok="t"/>
              </v:shape>
            </v:group>
            <v:group style="position:absolute;left:13460;top:6308;width:12;height:2" coordorigin="13460,6308" coordsize="12,2">
              <v:shape style="position:absolute;left:13460;top:6308;width:12;height:2" coordorigin="13460,6308" coordsize="12,0" path="m13460,6308l13472,6308e" filled="false" stroked="true" strokeweight=".6pt" strokecolor="#000000">
                <v:path arrowok="t"/>
              </v:shape>
            </v:group>
            <v:group style="position:absolute;left:13460;top:6327;width:12;height:2" coordorigin="13460,6327" coordsize="12,2">
              <v:shape style="position:absolute;left:13460;top:6327;width:12;height:2" coordorigin="13460,6327" coordsize="12,0" path="m13460,6327l13472,6327e" filled="false" stroked="true" strokeweight=".6pt" strokecolor="#000000">
                <v:path arrowok="t"/>
              </v:shape>
            </v:group>
            <v:group style="position:absolute;left:13460;top:6347;width:12;height:2" coordorigin="13460,6347" coordsize="12,2">
              <v:shape style="position:absolute;left:13460;top:6347;width:12;height:2" coordorigin="13460,6347" coordsize="12,0" path="m13460,6347l13472,6347e" filled="false" stroked="true" strokeweight=".6pt" strokecolor="#000000">
                <v:path arrowok="t"/>
              </v:shape>
            </v:group>
            <v:group style="position:absolute;left:13460;top:6366;width:12;height:2" coordorigin="13460,6366" coordsize="12,2">
              <v:shape style="position:absolute;left:13460;top:6366;width:12;height:2" coordorigin="13460,6366" coordsize="12,0" path="m13460,6366l13472,6366e" filled="false" stroked="true" strokeweight=".6pt" strokecolor="#000000">
                <v:path arrowok="t"/>
              </v:shape>
            </v:group>
            <v:group style="position:absolute;left:13460;top:6385;width:12;height:2" coordorigin="13460,6385" coordsize="12,2">
              <v:shape style="position:absolute;left:13460;top:6385;width:12;height:2" coordorigin="13460,6385" coordsize="12,0" path="m13460,6385l13472,6385e" filled="false" stroked="true" strokeweight=".6pt" strokecolor="#000000">
                <v:path arrowok="t"/>
              </v:shape>
            </v:group>
            <v:group style="position:absolute;left:13460;top:6404;width:12;height:2" coordorigin="13460,6404" coordsize="12,2">
              <v:shape style="position:absolute;left:13460;top:6404;width:12;height:2" coordorigin="13460,6404" coordsize="12,0" path="m13460,6404l13472,6404e" filled="false" stroked="true" strokeweight=".6pt" strokecolor="#000000">
                <v:path arrowok="t"/>
              </v:shape>
            </v:group>
            <v:group style="position:absolute;left:13460;top:6423;width:12;height:2" coordorigin="13460,6423" coordsize="12,2">
              <v:shape style="position:absolute;left:13460;top:6423;width:12;height:2" coordorigin="13460,6423" coordsize="12,0" path="m13460,6423l13472,6423e" filled="false" stroked="true" strokeweight=".6pt" strokecolor="#000000">
                <v:path arrowok="t"/>
              </v:shape>
            </v:group>
            <v:group style="position:absolute;left:13460;top:6443;width:12;height:2" coordorigin="13460,6443" coordsize="12,2">
              <v:shape style="position:absolute;left:13460;top:6443;width:12;height:2" coordorigin="13460,6443" coordsize="12,0" path="m13460,6443l13472,6443e" filled="false" stroked="true" strokeweight=".6pt" strokecolor="#000000">
                <v:path arrowok="t"/>
              </v:shape>
            </v:group>
            <v:group style="position:absolute;left:13460;top:6462;width:12;height:2" coordorigin="13460,6462" coordsize="12,2">
              <v:shape style="position:absolute;left:13460;top:6462;width:12;height:2" coordorigin="13460,6462" coordsize="12,0" path="m13460,6462l13472,6462e" filled="false" stroked="true" strokeweight=".6pt" strokecolor="#000000">
                <v:path arrowok="t"/>
              </v:shape>
            </v:group>
            <v:group style="position:absolute;left:13460;top:6481;width:12;height:2" coordorigin="13460,6481" coordsize="12,2">
              <v:shape style="position:absolute;left:13460;top:6481;width:12;height:2" coordorigin="13460,6481" coordsize="12,0" path="m13460,6481l13472,6481e" filled="false" stroked="true" strokeweight=".6pt" strokecolor="#000000">
                <v:path arrowok="t"/>
              </v:shape>
            </v:group>
            <v:group style="position:absolute;left:13460;top:6500;width:12;height:2" coordorigin="13460,6500" coordsize="12,2">
              <v:shape style="position:absolute;left:13460;top:6500;width:12;height:2" coordorigin="13460,6500" coordsize="12,0" path="m13460,6500l13472,6500e" filled="false" stroked="true" strokeweight=".6pt" strokecolor="#000000">
                <v:path arrowok="t"/>
              </v:shape>
            </v:group>
            <v:group style="position:absolute;left:13460;top:6519;width:12;height:2" coordorigin="13460,6519" coordsize="12,2">
              <v:shape style="position:absolute;left:13460;top:6519;width:12;height:2" coordorigin="13460,6519" coordsize="12,0" path="m13460,6519l13472,6519e" filled="false" stroked="true" strokeweight=".6pt" strokecolor="#000000">
                <v:path arrowok="t"/>
              </v:shape>
            </v:group>
            <v:group style="position:absolute;left:13460;top:6539;width:12;height:2" coordorigin="13460,6539" coordsize="12,2">
              <v:shape style="position:absolute;left:13460;top:6539;width:12;height:2" coordorigin="13460,6539" coordsize="12,0" path="m13460,6539l13472,6539e" filled="false" stroked="true" strokeweight=".6pt" strokecolor="#000000">
                <v:path arrowok="t"/>
              </v:shape>
            </v:group>
            <v:group style="position:absolute;left:13460;top:6558;width:12;height:2" coordorigin="13460,6558" coordsize="12,2">
              <v:shape style="position:absolute;left:13460;top:6558;width:12;height:2" coordorigin="13460,6558" coordsize="12,0" path="m13460,6558l13472,6558e" filled="false" stroked="true" strokeweight=".6pt" strokecolor="#000000">
                <v:path arrowok="t"/>
              </v:shape>
            </v:group>
            <v:group style="position:absolute;left:13460;top:6577;width:12;height:2" coordorigin="13460,6577" coordsize="12,2">
              <v:shape style="position:absolute;left:13460;top:6577;width:12;height:2" coordorigin="13460,6577" coordsize="12,0" path="m13460,6577l13472,6577e" filled="false" stroked="true" strokeweight=".6pt" strokecolor="#000000">
                <v:path arrowok="t"/>
              </v:shape>
            </v:group>
            <v:group style="position:absolute;left:13460;top:6596;width:12;height:2" coordorigin="13460,6596" coordsize="12,2">
              <v:shape style="position:absolute;left:13460;top:6596;width:12;height:2" coordorigin="13460,6596" coordsize="12,0" path="m13460,6596l13472,6596e" filled="false" stroked="true" strokeweight=".6pt" strokecolor="#000000">
                <v:path arrowok="t"/>
              </v:shape>
            </v:group>
            <v:group style="position:absolute;left:13460;top:6615;width:12;height:2" coordorigin="13460,6615" coordsize="12,2">
              <v:shape style="position:absolute;left:13460;top:6615;width:12;height:2" coordorigin="13460,6615" coordsize="12,0" path="m13460,6615l13472,6615e" filled="false" stroked="true" strokeweight=".6pt" strokecolor="#000000">
                <v:path arrowok="t"/>
              </v:shape>
            </v:group>
            <v:group style="position:absolute;left:13460;top:6635;width:12;height:2" coordorigin="13460,6635" coordsize="12,2">
              <v:shape style="position:absolute;left:13460;top:6635;width:12;height:2" coordorigin="13460,6635" coordsize="12,0" path="m13460,6635l13472,6635e" filled="false" stroked="true" strokeweight=".6pt" strokecolor="#000000">
                <v:path arrowok="t"/>
              </v:shape>
            </v:group>
            <v:group style="position:absolute;left:13460;top:6654;width:12;height:2" coordorigin="13460,6654" coordsize="12,2">
              <v:shape style="position:absolute;left:13460;top:6654;width:12;height:2" coordorigin="13460,6654" coordsize="12,0" path="m13460,6654l13472,6654e" filled="false" stroked="true" strokeweight=".6pt" strokecolor="#000000">
                <v:path arrowok="t"/>
              </v:shape>
            </v:group>
            <v:group style="position:absolute;left:13460;top:6669;width:12;height:2" coordorigin="13460,6669" coordsize="12,2">
              <v:shape style="position:absolute;left:13460;top:6669;width:12;height:2" coordorigin="13460,6669" coordsize="12,0" path="m13460,6669l13472,6669e" filled="false" stroked="true" strokeweight=".24pt" strokecolor="#000000">
                <v:path arrowok="t"/>
              </v:shape>
            </v:group>
            <v:group style="position:absolute;left:14388;top:414;width:10;height:2" coordorigin="14388,414" coordsize="10,2">
              <v:shape style="position:absolute;left:14388;top:414;width:10;height:2" coordorigin="14388,414" coordsize="10,0" path="m14388,414l14398,414e" filled="false" stroked="true" strokeweight=".48pt" strokecolor="#000000">
                <v:path arrowok="t"/>
              </v:shape>
            </v:group>
            <v:group style="position:absolute;left:14388;top:433;width:10;height:2" coordorigin="14388,433" coordsize="10,2">
              <v:shape style="position:absolute;left:14388;top:433;width:10;height:2" coordorigin="14388,433" coordsize="10,0" path="m14388,433l14398,433e" filled="false" stroked="true" strokeweight=".48pt" strokecolor="#000000">
                <v:path arrowok="t"/>
              </v:shape>
            </v:group>
            <v:group style="position:absolute;left:14388;top:452;width:10;height:2" coordorigin="14388,452" coordsize="10,2">
              <v:shape style="position:absolute;left:14388;top:452;width:10;height:2" coordorigin="14388,452" coordsize="10,0" path="m14388,452l14398,452e" filled="false" stroked="true" strokeweight=".48pt" strokecolor="#000000">
                <v:path arrowok="t"/>
              </v:shape>
            </v:group>
            <v:group style="position:absolute;left:14388;top:471;width:10;height:2" coordorigin="14388,471" coordsize="10,2">
              <v:shape style="position:absolute;left:14388;top:471;width:10;height:2" coordorigin="14388,471" coordsize="10,0" path="m14388,471l14398,471e" filled="false" stroked="true" strokeweight=".48pt" strokecolor="#000000">
                <v:path arrowok="t"/>
              </v:shape>
            </v:group>
            <v:group style="position:absolute;left:14388;top:491;width:10;height:2" coordorigin="14388,491" coordsize="10,2">
              <v:shape style="position:absolute;left:14388;top:491;width:10;height:2" coordorigin="14388,491" coordsize="10,0" path="m14388,491l14398,491e" filled="false" stroked="true" strokeweight=".48pt" strokecolor="#000000">
                <v:path arrowok="t"/>
              </v:shape>
            </v:group>
            <v:group style="position:absolute;left:14388;top:510;width:10;height:2" coordorigin="14388,510" coordsize="10,2">
              <v:shape style="position:absolute;left:14388;top:510;width:10;height:2" coordorigin="14388,510" coordsize="10,0" path="m14388,510l14398,510e" filled="false" stroked="true" strokeweight=".48pt" strokecolor="#000000">
                <v:path arrowok="t"/>
              </v:shape>
            </v:group>
            <v:group style="position:absolute;left:14388;top:529;width:10;height:2" coordorigin="14388,529" coordsize="10,2">
              <v:shape style="position:absolute;left:14388;top:529;width:10;height:2" coordorigin="14388,529" coordsize="10,0" path="m14388,529l14398,529e" filled="false" stroked="true" strokeweight=".48pt" strokecolor="#000000">
                <v:path arrowok="t"/>
              </v:shape>
            </v:group>
            <v:group style="position:absolute;left:14388;top:548;width:10;height:2" coordorigin="14388,548" coordsize="10,2">
              <v:shape style="position:absolute;left:14388;top:548;width:10;height:2" coordorigin="14388,548" coordsize="10,0" path="m14388,548l14398,548e" filled="false" stroked="true" strokeweight=".48pt" strokecolor="#000000">
                <v:path arrowok="t"/>
              </v:shape>
            </v:group>
            <v:group style="position:absolute;left:14388;top:567;width:10;height:2" coordorigin="14388,567" coordsize="10,2">
              <v:shape style="position:absolute;left:14388;top:567;width:10;height:2" coordorigin="14388,567" coordsize="10,0" path="m14388,567l14398,567e" filled="false" stroked="true" strokeweight=".48pt" strokecolor="#000000">
                <v:path arrowok="t"/>
              </v:shape>
            </v:group>
            <v:group style="position:absolute;left:14388;top:587;width:10;height:2" coordorigin="14388,587" coordsize="10,2">
              <v:shape style="position:absolute;left:14388;top:587;width:10;height:2" coordorigin="14388,587" coordsize="10,0" path="m14388,587l14398,587e" filled="false" stroked="true" strokeweight=".48pt" strokecolor="#000000">
                <v:path arrowok="t"/>
              </v:shape>
            </v:group>
            <v:group style="position:absolute;left:14388;top:606;width:10;height:2" coordorigin="14388,606" coordsize="10,2">
              <v:shape style="position:absolute;left:14388;top:606;width:10;height:2" coordorigin="14388,606" coordsize="10,0" path="m14388,606l14398,606e" filled="false" stroked="true" strokeweight=".48pt" strokecolor="#000000">
                <v:path arrowok="t"/>
              </v:shape>
            </v:group>
            <v:group style="position:absolute;left:14388;top:625;width:10;height:2" coordorigin="14388,625" coordsize="10,2">
              <v:shape style="position:absolute;left:14388;top:625;width:10;height:2" coordorigin="14388,625" coordsize="10,0" path="m14388,625l14398,625e" filled="false" stroked="true" strokeweight=".48pt" strokecolor="#000000">
                <v:path arrowok="t"/>
              </v:shape>
            </v:group>
            <v:group style="position:absolute;left:14388;top:644;width:10;height:2" coordorigin="14388,644" coordsize="10,2">
              <v:shape style="position:absolute;left:14388;top:644;width:10;height:2" coordorigin="14388,644" coordsize="10,0" path="m14388,644l14398,644e" filled="false" stroked="true" strokeweight=".48pt" strokecolor="#000000">
                <v:path arrowok="t"/>
              </v:shape>
            </v:group>
            <v:group style="position:absolute;left:14388;top:663;width:10;height:2" coordorigin="14388,663" coordsize="10,2">
              <v:shape style="position:absolute;left:14388;top:663;width:10;height:2" coordorigin="14388,663" coordsize="10,0" path="m14388,663l14398,663e" filled="false" stroked="true" strokeweight=".48pt" strokecolor="#000000">
                <v:path arrowok="t"/>
              </v:shape>
            </v:group>
            <v:group style="position:absolute;left:14388;top:683;width:10;height:2" coordorigin="14388,683" coordsize="10,2">
              <v:shape style="position:absolute;left:14388;top:683;width:10;height:2" coordorigin="14388,683" coordsize="10,0" path="m14388,683l14398,683e" filled="false" stroked="true" strokeweight=".48pt" strokecolor="#000000">
                <v:path arrowok="t"/>
              </v:shape>
            </v:group>
            <v:group style="position:absolute;left:14388;top:702;width:10;height:2" coordorigin="14388,702" coordsize="10,2">
              <v:shape style="position:absolute;left:14388;top:702;width:10;height:2" coordorigin="14388,702" coordsize="10,0" path="m14388,702l14398,702e" filled="false" stroked="true" strokeweight=".48pt" strokecolor="#000000">
                <v:path arrowok="t"/>
              </v:shape>
            </v:group>
            <v:group style="position:absolute;left:14388;top:721;width:10;height:2" coordorigin="14388,721" coordsize="10,2">
              <v:shape style="position:absolute;left:14388;top:721;width:10;height:2" coordorigin="14388,721" coordsize="10,0" path="m14388,721l14398,721e" filled="false" stroked="true" strokeweight=".48pt" strokecolor="#000000">
                <v:path arrowok="t"/>
              </v:shape>
            </v:group>
            <v:group style="position:absolute;left:14388;top:740;width:10;height:2" coordorigin="14388,740" coordsize="10,2">
              <v:shape style="position:absolute;left:14388;top:740;width:10;height:2" coordorigin="14388,740" coordsize="10,0" path="m14388,740l14398,740e" filled="false" stroked="true" strokeweight=".48pt" strokecolor="#000000">
                <v:path arrowok="t"/>
              </v:shape>
            </v:group>
            <v:group style="position:absolute;left:14388;top:759;width:10;height:2" coordorigin="14388,759" coordsize="10,2">
              <v:shape style="position:absolute;left:14388;top:759;width:10;height:2" coordorigin="14388,759" coordsize="10,0" path="m14388,759l14398,759e" filled="false" stroked="true" strokeweight=".48pt" strokecolor="#000000">
                <v:path arrowok="t"/>
              </v:shape>
            </v:group>
            <v:group style="position:absolute;left:14388;top:779;width:10;height:2" coordorigin="14388,779" coordsize="10,2">
              <v:shape style="position:absolute;left:14388;top:779;width:10;height:2" coordorigin="14388,779" coordsize="10,0" path="m14388,779l14398,779e" filled="false" stroked="true" strokeweight=".48pt" strokecolor="#000000">
                <v:path arrowok="t"/>
              </v:shape>
            </v:group>
            <v:group style="position:absolute;left:14388;top:798;width:10;height:2" coordorigin="14388,798" coordsize="10,2">
              <v:shape style="position:absolute;left:14388;top:798;width:10;height:2" coordorigin="14388,798" coordsize="10,0" path="m14388,798l14398,798e" filled="false" stroked="true" strokeweight=".48pt" strokecolor="#000000">
                <v:path arrowok="t"/>
              </v:shape>
            </v:group>
            <v:group style="position:absolute;left:14388;top:817;width:10;height:2" coordorigin="14388,817" coordsize="10,2">
              <v:shape style="position:absolute;left:14388;top:817;width:10;height:2" coordorigin="14388,817" coordsize="10,0" path="m14388,817l14398,817e" filled="false" stroked="true" strokeweight=".48pt" strokecolor="#000000">
                <v:path arrowok="t"/>
              </v:shape>
            </v:group>
            <v:group style="position:absolute;left:14388;top:836;width:10;height:2" coordorigin="14388,836" coordsize="10,2">
              <v:shape style="position:absolute;left:14388;top:836;width:10;height:2" coordorigin="14388,836" coordsize="10,0" path="m14388,836l14398,836e" filled="false" stroked="true" strokeweight=".48pt" strokecolor="#000000">
                <v:path arrowok="t"/>
              </v:shape>
            </v:group>
            <v:group style="position:absolute;left:14388;top:855;width:10;height:2" coordorigin="14388,855" coordsize="10,2">
              <v:shape style="position:absolute;left:14388;top:855;width:10;height:2" coordorigin="14388,855" coordsize="10,0" path="m14388,855l14398,855e" filled="false" stroked="true" strokeweight=".48pt" strokecolor="#000000">
                <v:path arrowok="t"/>
              </v:shape>
            </v:group>
            <v:group style="position:absolute;left:14388;top:875;width:10;height:2" coordorigin="14388,875" coordsize="10,2">
              <v:shape style="position:absolute;left:14388;top:875;width:10;height:2" coordorigin="14388,875" coordsize="10,0" path="m14388,875l14398,875e" filled="false" stroked="true" strokeweight=".48pt" strokecolor="#000000">
                <v:path arrowok="t"/>
              </v:shape>
            </v:group>
            <v:group style="position:absolute;left:14388;top:894;width:10;height:2" coordorigin="14388,894" coordsize="10,2">
              <v:shape style="position:absolute;left:14388;top:894;width:10;height:2" coordorigin="14388,894" coordsize="10,0" path="m14388,894l14398,894e" filled="false" stroked="true" strokeweight=".48pt" strokecolor="#000000">
                <v:path arrowok="t"/>
              </v:shape>
            </v:group>
            <v:group style="position:absolute;left:14388;top:913;width:10;height:2" coordorigin="14388,913" coordsize="10,2">
              <v:shape style="position:absolute;left:14388;top:913;width:10;height:2" coordorigin="14388,913" coordsize="10,0" path="m14388,913l14398,913e" filled="false" stroked="true" strokeweight=".48pt" strokecolor="#000000">
                <v:path arrowok="t"/>
              </v:shape>
            </v:group>
            <v:group style="position:absolute;left:14388;top:932;width:10;height:2" coordorigin="14388,932" coordsize="10,2">
              <v:shape style="position:absolute;left:14388;top:932;width:10;height:2" coordorigin="14388,932" coordsize="10,0" path="m14388,932l14398,932e" filled="false" stroked="true" strokeweight=".48pt" strokecolor="#000000">
                <v:path arrowok="t"/>
              </v:shape>
            </v:group>
            <v:group style="position:absolute;left:14388;top:951;width:10;height:2" coordorigin="14388,951" coordsize="10,2">
              <v:shape style="position:absolute;left:14388;top:951;width:10;height:2" coordorigin="14388,951" coordsize="10,0" path="m14388,951l14398,951e" filled="false" stroked="true" strokeweight=".48pt" strokecolor="#000000">
                <v:path arrowok="t"/>
              </v:shape>
            </v:group>
            <v:group style="position:absolute;left:14388;top:971;width:10;height:2" coordorigin="14388,971" coordsize="10,2">
              <v:shape style="position:absolute;left:14388;top:971;width:10;height:2" coordorigin="14388,971" coordsize="10,0" path="m14388,971l14398,971e" filled="false" stroked="true" strokeweight=".48pt" strokecolor="#000000">
                <v:path arrowok="t"/>
              </v:shape>
            </v:group>
            <v:group style="position:absolute;left:14388;top:990;width:10;height:2" coordorigin="14388,990" coordsize="10,2">
              <v:shape style="position:absolute;left:14388;top:990;width:10;height:2" coordorigin="14388,990" coordsize="10,0" path="m14388,990l14398,990e" filled="false" stroked="true" strokeweight=".48pt" strokecolor="#000000">
                <v:path arrowok="t"/>
              </v:shape>
            </v:group>
            <v:group style="position:absolute;left:14388;top:1009;width:10;height:2" coordorigin="14388,1009" coordsize="10,2">
              <v:shape style="position:absolute;left:14388;top:1009;width:10;height:2" coordorigin="14388,1009" coordsize="10,0" path="m14388,1009l14398,1009e" filled="false" stroked="true" strokeweight=".48pt" strokecolor="#000000">
                <v:path arrowok="t"/>
              </v:shape>
            </v:group>
            <v:group style="position:absolute;left:14388;top:1028;width:10;height:2" coordorigin="14388,1028" coordsize="10,2">
              <v:shape style="position:absolute;left:14388;top:1028;width:10;height:2" coordorigin="14388,1028" coordsize="10,0" path="m14388,1028l14398,1028e" filled="false" stroked="true" strokeweight=".48pt" strokecolor="#000000">
                <v:path arrowok="t"/>
              </v:shape>
            </v:group>
            <v:group style="position:absolute;left:14388;top:1047;width:10;height:2" coordorigin="14388,1047" coordsize="10,2">
              <v:shape style="position:absolute;left:14388;top:1047;width:10;height:2" coordorigin="14388,1047" coordsize="10,0" path="m14388,1047l14398,1047e" filled="false" stroked="true" strokeweight=".48pt" strokecolor="#000000">
                <v:path arrowok="t"/>
              </v:shape>
            </v:group>
            <v:group style="position:absolute;left:14388;top:1067;width:10;height:2" coordorigin="14388,1067" coordsize="10,2">
              <v:shape style="position:absolute;left:14388;top:1067;width:10;height:2" coordorigin="14388,1067" coordsize="10,0" path="m14388,1067l14398,1067e" filled="false" stroked="true" strokeweight=".48pt" strokecolor="#000000">
                <v:path arrowok="t"/>
              </v:shape>
            </v:group>
            <v:group style="position:absolute;left:14388;top:1086;width:10;height:2" coordorigin="14388,1086" coordsize="10,2">
              <v:shape style="position:absolute;left:14388;top:1086;width:10;height:2" coordorigin="14388,1086" coordsize="10,0" path="m14388,1086l14398,1086e" filled="false" stroked="true" strokeweight=".48pt" strokecolor="#000000">
                <v:path arrowok="t"/>
              </v:shape>
            </v:group>
            <v:group style="position:absolute;left:14388;top:1105;width:10;height:2" coordorigin="14388,1105" coordsize="10,2">
              <v:shape style="position:absolute;left:14388;top:1105;width:10;height:2" coordorigin="14388,1105" coordsize="10,0" path="m14388,1105l14398,1105e" filled="false" stroked="true" strokeweight=".48pt" strokecolor="#000000">
                <v:path arrowok="t"/>
              </v:shape>
            </v:group>
            <v:group style="position:absolute;left:14388;top:1124;width:10;height:2" coordorigin="14388,1124" coordsize="10,2">
              <v:shape style="position:absolute;left:14388;top:1124;width:10;height:2" coordorigin="14388,1124" coordsize="10,0" path="m14388,1124l14398,1124e" filled="false" stroked="true" strokeweight=".48pt" strokecolor="#000000">
                <v:path arrowok="t"/>
              </v:shape>
            </v:group>
            <v:group style="position:absolute;left:14388;top:1143;width:10;height:2" coordorigin="14388,1143" coordsize="10,2">
              <v:shape style="position:absolute;left:14388;top:1143;width:10;height:2" coordorigin="14388,1143" coordsize="10,0" path="m14388,1143l14398,1143e" filled="false" stroked="true" strokeweight=".48pt" strokecolor="#000000">
                <v:path arrowok="t"/>
              </v:shape>
            </v:group>
            <v:group style="position:absolute;left:14388;top:1163;width:10;height:2" coordorigin="14388,1163" coordsize="10,2">
              <v:shape style="position:absolute;left:14388;top:1163;width:10;height:2" coordorigin="14388,1163" coordsize="10,0" path="m14388,1163l14398,1163e" filled="false" stroked="true" strokeweight=".48pt" strokecolor="#000000">
                <v:path arrowok="t"/>
              </v:shape>
            </v:group>
            <v:group style="position:absolute;left:14388;top:1182;width:10;height:2" coordorigin="14388,1182" coordsize="10,2">
              <v:shape style="position:absolute;left:14388;top:1182;width:10;height:2" coordorigin="14388,1182" coordsize="10,0" path="m14388,1182l14398,1182e" filled="false" stroked="true" strokeweight=".48pt" strokecolor="#000000">
                <v:path arrowok="t"/>
              </v:shape>
            </v:group>
            <v:group style="position:absolute;left:14388;top:1201;width:10;height:2" coordorigin="14388,1201" coordsize="10,2">
              <v:shape style="position:absolute;left:14388;top:1201;width:10;height:2" coordorigin="14388,1201" coordsize="10,0" path="m14388,1201l14398,1201e" filled="false" stroked="true" strokeweight=".48pt" strokecolor="#000000">
                <v:path arrowok="t"/>
              </v:shape>
            </v:group>
            <v:group style="position:absolute;left:14388;top:1220;width:10;height:2" coordorigin="14388,1220" coordsize="10,2">
              <v:shape style="position:absolute;left:14388;top:1220;width:10;height:2" coordorigin="14388,1220" coordsize="10,0" path="m14388,1220l14398,1220e" filled="false" stroked="true" strokeweight=".48pt" strokecolor="#000000">
                <v:path arrowok="t"/>
              </v:shape>
            </v:group>
            <v:group style="position:absolute;left:14388;top:1239;width:10;height:2" coordorigin="14388,1239" coordsize="10,2">
              <v:shape style="position:absolute;left:14388;top:1239;width:10;height:2" coordorigin="14388,1239" coordsize="10,0" path="m14388,1239l14398,1239e" filled="false" stroked="true" strokeweight=".48pt" strokecolor="#000000">
                <v:path arrowok="t"/>
              </v:shape>
            </v:group>
            <v:group style="position:absolute;left:14388;top:1316;width:10;height:2" coordorigin="14388,1316" coordsize="10,2">
              <v:shape style="position:absolute;left:14388;top:1316;width:10;height:2" coordorigin="14388,1316" coordsize="10,0" path="m14388,1316l14398,1316e" filled="false" stroked="true" strokeweight=".48pt" strokecolor="#000000">
                <v:path arrowok="t"/>
              </v:shape>
            </v:group>
            <v:group style="position:absolute;left:14388;top:1335;width:10;height:2" coordorigin="14388,1335" coordsize="10,2">
              <v:shape style="position:absolute;left:14388;top:1335;width:10;height:2" coordorigin="14388,1335" coordsize="10,0" path="m14388,1335l14398,1335e" filled="false" stroked="true" strokeweight=".48pt" strokecolor="#000000">
                <v:path arrowok="t"/>
              </v:shape>
            </v:group>
            <v:group style="position:absolute;left:14388;top:1355;width:10;height:2" coordorigin="14388,1355" coordsize="10,2">
              <v:shape style="position:absolute;left:14388;top:1355;width:10;height:2" coordorigin="14388,1355" coordsize="10,0" path="m14388,1355l14398,1355e" filled="false" stroked="true" strokeweight=".48pt" strokecolor="#000000">
                <v:path arrowok="t"/>
              </v:shape>
            </v:group>
            <v:group style="position:absolute;left:14388;top:1374;width:10;height:2" coordorigin="14388,1374" coordsize="10,2">
              <v:shape style="position:absolute;left:14388;top:1374;width:10;height:2" coordorigin="14388,1374" coordsize="10,0" path="m14388,1374l14398,1374e" filled="false" stroked="true" strokeweight=".48pt" strokecolor="#000000">
                <v:path arrowok="t"/>
              </v:shape>
            </v:group>
            <v:group style="position:absolute;left:14388;top:1393;width:10;height:2" coordorigin="14388,1393" coordsize="10,2">
              <v:shape style="position:absolute;left:14388;top:1393;width:10;height:2" coordorigin="14388,1393" coordsize="10,0" path="m14388,1393l14398,1393e" filled="false" stroked="true" strokeweight=".48pt" strokecolor="#000000">
                <v:path arrowok="t"/>
              </v:shape>
            </v:group>
            <v:group style="position:absolute;left:14388;top:1412;width:10;height:2" coordorigin="14388,1412" coordsize="10,2">
              <v:shape style="position:absolute;left:14388;top:1412;width:10;height:2" coordorigin="14388,1412" coordsize="10,0" path="m14388,1412l14398,1412e" filled="false" stroked="true" strokeweight=".48pt" strokecolor="#000000">
                <v:path arrowok="t"/>
              </v:shape>
            </v:group>
            <v:group style="position:absolute;left:14388;top:1431;width:10;height:2" coordorigin="14388,1431" coordsize="10,2">
              <v:shape style="position:absolute;left:14388;top:1431;width:10;height:2" coordorigin="14388,1431" coordsize="10,0" path="m14388,1431l14398,1431e" filled="false" stroked="true" strokeweight=".48pt" strokecolor="#000000">
                <v:path arrowok="t"/>
              </v:shape>
            </v:group>
            <v:group style="position:absolute;left:14388;top:1451;width:10;height:2" coordorigin="14388,1451" coordsize="10,2">
              <v:shape style="position:absolute;left:14388;top:1451;width:10;height:2" coordorigin="14388,1451" coordsize="10,0" path="m14388,1451l14398,1451e" filled="false" stroked="true" strokeweight=".48pt" strokecolor="#000000">
                <v:path arrowok="t"/>
              </v:shape>
            </v:group>
            <v:group style="position:absolute;left:14388;top:1470;width:10;height:2" coordorigin="14388,1470" coordsize="10,2">
              <v:shape style="position:absolute;left:14388;top:1470;width:10;height:2" coordorigin="14388,1470" coordsize="10,0" path="m14388,1470l14398,1470e" filled="false" stroked="true" strokeweight=".48pt" strokecolor="#000000">
                <v:path arrowok="t"/>
              </v:shape>
            </v:group>
            <v:group style="position:absolute;left:14388;top:1489;width:10;height:2" coordorigin="14388,1489" coordsize="10,2">
              <v:shape style="position:absolute;left:14388;top:1489;width:10;height:2" coordorigin="14388,1489" coordsize="10,0" path="m14388,1489l14398,1489e" filled="false" stroked="true" strokeweight=".48pt" strokecolor="#000000">
                <v:path arrowok="t"/>
              </v:shape>
            </v:group>
            <v:group style="position:absolute;left:14388;top:1508;width:10;height:2" coordorigin="14388,1508" coordsize="10,2">
              <v:shape style="position:absolute;left:14388;top:1508;width:10;height:2" coordorigin="14388,1508" coordsize="10,0" path="m14388,1508l14398,1508e" filled="false" stroked="true" strokeweight=".48pt" strokecolor="#000000">
                <v:path arrowok="t"/>
              </v:shape>
            </v:group>
            <v:group style="position:absolute;left:14388;top:1527;width:10;height:2" coordorigin="14388,1527" coordsize="10,2">
              <v:shape style="position:absolute;left:14388;top:1527;width:10;height:2" coordorigin="14388,1527" coordsize="10,0" path="m14388,1527l14398,1527e" filled="false" stroked="true" strokeweight=".48pt" strokecolor="#000000">
                <v:path arrowok="t"/>
              </v:shape>
            </v:group>
            <v:group style="position:absolute;left:14388;top:1547;width:10;height:2" coordorigin="14388,1547" coordsize="10,2">
              <v:shape style="position:absolute;left:14388;top:1547;width:10;height:2" coordorigin="14388,1547" coordsize="10,0" path="m14388,1547l14398,1547e" filled="false" stroked="true" strokeweight=".48pt" strokecolor="#000000">
                <v:path arrowok="t"/>
              </v:shape>
            </v:group>
            <v:group style="position:absolute;left:14388;top:1566;width:10;height:2" coordorigin="14388,1566" coordsize="10,2">
              <v:shape style="position:absolute;left:14388;top:1566;width:10;height:2" coordorigin="14388,1566" coordsize="10,0" path="m14388,1566l14398,1566e" filled="false" stroked="true" strokeweight=".48pt" strokecolor="#000000">
                <v:path arrowok="t"/>
              </v:shape>
            </v:group>
            <v:group style="position:absolute;left:14388;top:1585;width:10;height:2" coordorigin="14388,1585" coordsize="10,2">
              <v:shape style="position:absolute;left:14388;top:1585;width:10;height:2" coordorigin="14388,1585" coordsize="10,0" path="m14388,1585l14398,1585e" filled="false" stroked="true" strokeweight=".48pt" strokecolor="#000000">
                <v:path arrowok="t"/>
              </v:shape>
            </v:group>
            <v:group style="position:absolute;left:14388;top:1604;width:10;height:2" coordorigin="14388,1604" coordsize="10,2">
              <v:shape style="position:absolute;left:14388;top:1604;width:10;height:2" coordorigin="14388,1604" coordsize="10,0" path="m14388,1604l14398,1604e" filled="false" stroked="true" strokeweight=".48pt" strokecolor="#000000">
                <v:path arrowok="t"/>
              </v:shape>
            </v:group>
            <v:group style="position:absolute;left:14388;top:1623;width:10;height:2" coordorigin="14388,1623" coordsize="10,2">
              <v:shape style="position:absolute;left:14388;top:1623;width:10;height:2" coordorigin="14388,1623" coordsize="10,0" path="m14388,1623l14398,1623e" filled="false" stroked="true" strokeweight=".48pt" strokecolor="#000000">
                <v:path arrowok="t"/>
              </v:shape>
            </v:group>
            <v:group style="position:absolute;left:14388;top:1643;width:10;height:2" coordorigin="14388,1643" coordsize="10,2">
              <v:shape style="position:absolute;left:14388;top:1643;width:10;height:2" coordorigin="14388,1643" coordsize="10,0" path="m14388,1643l14398,1643e" filled="false" stroked="true" strokeweight=".48pt" strokecolor="#000000">
                <v:path arrowok="t"/>
              </v:shape>
            </v:group>
            <v:group style="position:absolute;left:14388;top:1662;width:10;height:2" coordorigin="14388,1662" coordsize="10,2">
              <v:shape style="position:absolute;left:14388;top:1662;width:10;height:2" coordorigin="14388,1662" coordsize="10,0" path="m14388,1662l14398,1662e" filled="false" stroked="true" strokeweight=".48pt" strokecolor="#000000">
                <v:path arrowok="t"/>
              </v:shape>
            </v:group>
            <v:group style="position:absolute;left:14388;top:1681;width:10;height:2" coordorigin="14388,1681" coordsize="10,2">
              <v:shape style="position:absolute;left:14388;top:1681;width:10;height:2" coordorigin="14388,1681" coordsize="10,0" path="m14388,1681l14398,1681e" filled="false" stroked="true" strokeweight=".48pt" strokecolor="#000000">
                <v:path arrowok="t"/>
              </v:shape>
            </v:group>
            <v:group style="position:absolute;left:14388;top:1700;width:10;height:2" coordorigin="14388,1700" coordsize="10,2">
              <v:shape style="position:absolute;left:14388;top:1700;width:10;height:2" coordorigin="14388,1700" coordsize="10,0" path="m14388,1700l14398,1700e" filled="false" stroked="true" strokeweight=".48pt" strokecolor="#000000">
                <v:path arrowok="t"/>
              </v:shape>
            </v:group>
            <v:group style="position:absolute;left:14387;top:414;width:12;height:2" coordorigin="14387,414" coordsize="12,2">
              <v:shape style="position:absolute;left:14387;top:414;width:12;height:2" coordorigin="14387,414" coordsize="12,0" path="m14387,414l14399,414e" filled="false" stroked="true" strokeweight=".6pt" strokecolor="#000000">
                <v:path arrowok="t"/>
              </v:shape>
            </v:group>
            <v:group style="position:absolute;left:14387;top:433;width:12;height:2" coordorigin="14387,433" coordsize="12,2">
              <v:shape style="position:absolute;left:14387;top:433;width:12;height:2" coordorigin="14387,433" coordsize="12,0" path="m14387,433l14399,433e" filled="false" stroked="true" strokeweight=".6pt" strokecolor="#000000">
                <v:path arrowok="t"/>
              </v:shape>
            </v:group>
            <v:group style="position:absolute;left:14387;top:452;width:12;height:2" coordorigin="14387,452" coordsize="12,2">
              <v:shape style="position:absolute;left:14387;top:452;width:12;height:2" coordorigin="14387,452" coordsize="12,0" path="m14387,452l14399,452e" filled="false" stroked="true" strokeweight=".6pt" strokecolor="#000000">
                <v:path arrowok="t"/>
              </v:shape>
            </v:group>
            <v:group style="position:absolute;left:14387;top:471;width:12;height:2" coordorigin="14387,471" coordsize="12,2">
              <v:shape style="position:absolute;left:14387;top:471;width:12;height:2" coordorigin="14387,471" coordsize="12,0" path="m14387,471l14399,471e" filled="false" stroked="true" strokeweight=".6pt" strokecolor="#000000">
                <v:path arrowok="t"/>
              </v:shape>
            </v:group>
            <v:group style="position:absolute;left:14387;top:491;width:12;height:2" coordorigin="14387,491" coordsize="12,2">
              <v:shape style="position:absolute;left:14387;top:491;width:12;height:2" coordorigin="14387,491" coordsize="12,0" path="m14387,491l14399,491e" filled="false" stroked="true" strokeweight=".6pt" strokecolor="#000000">
                <v:path arrowok="t"/>
              </v:shape>
            </v:group>
            <v:group style="position:absolute;left:14387;top:510;width:12;height:2" coordorigin="14387,510" coordsize="12,2">
              <v:shape style="position:absolute;left:14387;top:510;width:12;height:2" coordorigin="14387,510" coordsize="12,0" path="m14387,510l14399,510e" filled="false" stroked="true" strokeweight=".6pt" strokecolor="#000000">
                <v:path arrowok="t"/>
              </v:shape>
            </v:group>
            <v:group style="position:absolute;left:14387;top:529;width:12;height:2" coordorigin="14387,529" coordsize="12,2">
              <v:shape style="position:absolute;left:14387;top:529;width:12;height:2" coordorigin="14387,529" coordsize="12,0" path="m14387,529l14399,529e" filled="false" stroked="true" strokeweight=".6pt" strokecolor="#000000">
                <v:path arrowok="t"/>
              </v:shape>
            </v:group>
            <v:group style="position:absolute;left:14387;top:548;width:12;height:2" coordorigin="14387,548" coordsize="12,2">
              <v:shape style="position:absolute;left:14387;top:548;width:12;height:2" coordorigin="14387,548" coordsize="12,0" path="m14387,548l14399,548e" filled="false" stroked="true" strokeweight=".6pt" strokecolor="#000000">
                <v:path arrowok="t"/>
              </v:shape>
            </v:group>
            <v:group style="position:absolute;left:14387;top:567;width:12;height:2" coordorigin="14387,567" coordsize="12,2">
              <v:shape style="position:absolute;left:14387;top:567;width:12;height:2" coordorigin="14387,567" coordsize="12,0" path="m14387,567l14399,567e" filled="false" stroked="true" strokeweight=".6pt" strokecolor="#000000">
                <v:path arrowok="t"/>
              </v:shape>
            </v:group>
            <v:group style="position:absolute;left:14387;top:587;width:12;height:2" coordorigin="14387,587" coordsize="12,2">
              <v:shape style="position:absolute;left:14387;top:587;width:12;height:2" coordorigin="14387,587" coordsize="12,0" path="m14387,587l14399,587e" filled="false" stroked="true" strokeweight=".6pt" strokecolor="#000000">
                <v:path arrowok="t"/>
              </v:shape>
            </v:group>
            <v:group style="position:absolute;left:14387;top:606;width:12;height:2" coordorigin="14387,606" coordsize="12,2">
              <v:shape style="position:absolute;left:14387;top:606;width:12;height:2" coordorigin="14387,606" coordsize="12,0" path="m14387,606l14399,606e" filled="false" stroked="true" strokeweight=".6pt" strokecolor="#000000">
                <v:path arrowok="t"/>
              </v:shape>
            </v:group>
            <v:group style="position:absolute;left:14387;top:625;width:12;height:2" coordorigin="14387,625" coordsize="12,2">
              <v:shape style="position:absolute;left:14387;top:625;width:12;height:2" coordorigin="14387,625" coordsize="12,0" path="m14387,625l14399,625e" filled="false" stroked="true" strokeweight=".6pt" strokecolor="#000000">
                <v:path arrowok="t"/>
              </v:shape>
            </v:group>
            <v:group style="position:absolute;left:14387;top:644;width:12;height:2" coordorigin="14387,644" coordsize="12,2">
              <v:shape style="position:absolute;left:14387;top:644;width:12;height:2" coordorigin="14387,644" coordsize="12,0" path="m14387,644l14399,644e" filled="false" stroked="true" strokeweight=".6pt" strokecolor="#000000">
                <v:path arrowok="t"/>
              </v:shape>
            </v:group>
            <v:group style="position:absolute;left:14387;top:663;width:12;height:2" coordorigin="14387,663" coordsize="12,2">
              <v:shape style="position:absolute;left:14387;top:663;width:12;height:2" coordorigin="14387,663" coordsize="12,0" path="m14387,663l14399,663e" filled="false" stroked="true" strokeweight=".6pt" strokecolor="#000000">
                <v:path arrowok="t"/>
              </v:shape>
            </v:group>
            <v:group style="position:absolute;left:14387;top:683;width:12;height:2" coordorigin="14387,683" coordsize="12,2">
              <v:shape style="position:absolute;left:14387;top:683;width:12;height:2" coordorigin="14387,683" coordsize="12,0" path="m14387,683l14399,683e" filled="false" stroked="true" strokeweight=".6pt" strokecolor="#000000">
                <v:path arrowok="t"/>
              </v:shape>
            </v:group>
            <v:group style="position:absolute;left:14387;top:702;width:12;height:2" coordorigin="14387,702" coordsize="12,2">
              <v:shape style="position:absolute;left:14387;top:702;width:12;height:2" coordorigin="14387,702" coordsize="12,0" path="m14387,702l14399,702e" filled="false" stroked="true" strokeweight=".6pt" strokecolor="#000000">
                <v:path arrowok="t"/>
              </v:shape>
            </v:group>
            <v:group style="position:absolute;left:14387;top:721;width:12;height:2" coordorigin="14387,721" coordsize="12,2">
              <v:shape style="position:absolute;left:14387;top:721;width:12;height:2" coordorigin="14387,721" coordsize="12,0" path="m14387,721l14399,721e" filled="false" stroked="true" strokeweight=".6pt" strokecolor="#000000">
                <v:path arrowok="t"/>
              </v:shape>
            </v:group>
            <v:group style="position:absolute;left:14387;top:740;width:12;height:2" coordorigin="14387,740" coordsize="12,2">
              <v:shape style="position:absolute;left:14387;top:740;width:12;height:2" coordorigin="14387,740" coordsize="12,0" path="m14387,740l14399,740e" filled="false" stroked="true" strokeweight=".6pt" strokecolor="#000000">
                <v:path arrowok="t"/>
              </v:shape>
            </v:group>
            <v:group style="position:absolute;left:14387;top:759;width:12;height:2" coordorigin="14387,759" coordsize="12,2">
              <v:shape style="position:absolute;left:14387;top:759;width:12;height:2" coordorigin="14387,759" coordsize="12,0" path="m14387,759l14399,759e" filled="false" stroked="true" strokeweight=".6pt" strokecolor="#000000">
                <v:path arrowok="t"/>
              </v:shape>
            </v:group>
            <v:group style="position:absolute;left:14387;top:779;width:12;height:2" coordorigin="14387,779" coordsize="12,2">
              <v:shape style="position:absolute;left:14387;top:779;width:12;height:2" coordorigin="14387,779" coordsize="12,0" path="m14387,779l14399,779e" filled="false" stroked="true" strokeweight=".6pt" strokecolor="#000000">
                <v:path arrowok="t"/>
              </v:shape>
            </v:group>
            <v:group style="position:absolute;left:14387;top:798;width:12;height:2" coordorigin="14387,798" coordsize="12,2">
              <v:shape style="position:absolute;left:14387;top:798;width:12;height:2" coordorigin="14387,798" coordsize="12,0" path="m14387,798l14399,798e" filled="false" stroked="true" strokeweight=".6pt" strokecolor="#000000">
                <v:path arrowok="t"/>
              </v:shape>
            </v:group>
            <v:group style="position:absolute;left:14387;top:817;width:12;height:2" coordorigin="14387,817" coordsize="12,2">
              <v:shape style="position:absolute;left:14387;top:817;width:12;height:2" coordorigin="14387,817" coordsize="12,0" path="m14387,817l14399,817e" filled="false" stroked="true" strokeweight=".6pt" strokecolor="#000000">
                <v:path arrowok="t"/>
              </v:shape>
            </v:group>
            <v:group style="position:absolute;left:14387;top:836;width:12;height:2" coordorigin="14387,836" coordsize="12,2">
              <v:shape style="position:absolute;left:14387;top:836;width:12;height:2" coordorigin="14387,836" coordsize="12,0" path="m14387,836l14399,836e" filled="false" stroked="true" strokeweight=".6pt" strokecolor="#000000">
                <v:path arrowok="t"/>
              </v:shape>
            </v:group>
            <v:group style="position:absolute;left:14387;top:855;width:12;height:2" coordorigin="14387,855" coordsize="12,2">
              <v:shape style="position:absolute;left:14387;top:855;width:12;height:2" coordorigin="14387,855" coordsize="12,0" path="m14387,855l14399,855e" filled="false" stroked="true" strokeweight=".6pt" strokecolor="#000000">
                <v:path arrowok="t"/>
              </v:shape>
            </v:group>
            <v:group style="position:absolute;left:14387;top:875;width:12;height:2" coordorigin="14387,875" coordsize="12,2">
              <v:shape style="position:absolute;left:14387;top:875;width:12;height:2" coordorigin="14387,875" coordsize="12,0" path="m14387,875l14399,875e" filled="false" stroked="true" strokeweight=".6pt" strokecolor="#000000">
                <v:path arrowok="t"/>
              </v:shape>
            </v:group>
            <v:group style="position:absolute;left:14387;top:894;width:12;height:2" coordorigin="14387,894" coordsize="12,2">
              <v:shape style="position:absolute;left:14387;top:894;width:12;height:2" coordorigin="14387,894" coordsize="12,0" path="m14387,894l14399,894e" filled="false" stroked="true" strokeweight=".6pt" strokecolor="#000000">
                <v:path arrowok="t"/>
              </v:shape>
            </v:group>
            <v:group style="position:absolute;left:14387;top:913;width:12;height:2" coordorigin="14387,913" coordsize="12,2">
              <v:shape style="position:absolute;left:14387;top:913;width:12;height:2" coordorigin="14387,913" coordsize="12,0" path="m14387,913l14399,913e" filled="false" stroked="true" strokeweight=".6pt" strokecolor="#000000">
                <v:path arrowok="t"/>
              </v:shape>
            </v:group>
            <v:group style="position:absolute;left:14387;top:932;width:12;height:2" coordorigin="14387,932" coordsize="12,2">
              <v:shape style="position:absolute;left:14387;top:932;width:12;height:2" coordorigin="14387,932" coordsize="12,0" path="m14387,932l14399,932e" filled="false" stroked="true" strokeweight=".6pt" strokecolor="#000000">
                <v:path arrowok="t"/>
              </v:shape>
            </v:group>
            <v:group style="position:absolute;left:14387;top:951;width:12;height:2" coordorigin="14387,951" coordsize="12,2">
              <v:shape style="position:absolute;left:14387;top:951;width:12;height:2" coordorigin="14387,951" coordsize="12,0" path="m14387,951l14399,951e" filled="false" stroked="true" strokeweight=".6pt" strokecolor="#000000">
                <v:path arrowok="t"/>
              </v:shape>
            </v:group>
            <v:group style="position:absolute;left:14387;top:971;width:12;height:2" coordorigin="14387,971" coordsize="12,2">
              <v:shape style="position:absolute;left:14387;top:971;width:12;height:2" coordorigin="14387,971" coordsize="12,0" path="m14387,971l14399,971e" filled="false" stroked="true" strokeweight=".6pt" strokecolor="#000000">
                <v:path arrowok="t"/>
              </v:shape>
            </v:group>
            <v:group style="position:absolute;left:14387;top:990;width:12;height:2" coordorigin="14387,990" coordsize="12,2">
              <v:shape style="position:absolute;left:14387;top:990;width:12;height:2" coordorigin="14387,990" coordsize="12,0" path="m14387,990l14399,990e" filled="false" stroked="true" strokeweight=".6pt" strokecolor="#000000">
                <v:path arrowok="t"/>
              </v:shape>
            </v:group>
            <v:group style="position:absolute;left:14387;top:1009;width:12;height:2" coordorigin="14387,1009" coordsize="12,2">
              <v:shape style="position:absolute;left:14387;top:1009;width:12;height:2" coordorigin="14387,1009" coordsize="12,0" path="m14387,1009l14399,1009e" filled="false" stroked="true" strokeweight=".6pt" strokecolor="#000000">
                <v:path arrowok="t"/>
              </v:shape>
            </v:group>
            <v:group style="position:absolute;left:14387;top:1028;width:12;height:2" coordorigin="14387,1028" coordsize="12,2">
              <v:shape style="position:absolute;left:14387;top:1028;width:12;height:2" coordorigin="14387,1028" coordsize="12,0" path="m14387,1028l14399,1028e" filled="false" stroked="true" strokeweight=".6pt" strokecolor="#000000">
                <v:path arrowok="t"/>
              </v:shape>
            </v:group>
            <v:group style="position:absolute;left:14387;top:1047;width:12;height:2" coordorigin="14387,1047" coordsize="12,2">
              <v:shape style="position:absolute;left:14387;top:1047;width:12;height:2" coordorigin="14387,1047" coordsize="12,0" path="m14387,1047l14399,1047e" filled="false" stroked="true" strokeweight=".6pt" strokecolor="#000000">
                <v:path arrowok="t"/>
              </v:shape>
            </v:group>
            <v:group style="position:absolute;left:14387;top:1067;width:12;height:2" coordorigin="14387,1067" coordsize="12,2">
              <v:shape style="position:absolute;left:14387;top:1067;width:12;height:2" coordorigin="14387,1067" coordsize="12,0" path="m14387,1067l14399,1067e" filled="false" stroked="true" strokeweight=".6pt" strokecolor="#000000">
                <v:path arrowok="t"/>
              </v:shape>
            </v:group>
            <v:group style="position:absolute;left:14387;top:1086;width:12;height:2" coordorigin="14387,1086" coordsize="12,2">
              <v:shape style="position:absolute;left:14387;top:1086;width:12;height:2" coordorigin="14387,1086" coordsize="12,0" path="m14387,1086l14399,1086e" filled="false" stroked="true" strokeweight=".6pt" strokecolor="#000000">
                <v:path arrowok="t"/>
              </v:shape>
            </v:group>
            <v:group style="position:absolute;left:14387;top:1105;width:12;height:2" coordorigin="14387,1105" coordsize="12,2">
              <v:shape style="position:absolute;left:14387;top:1105;width:12;height:2" coordorigin="14387,1105" coordsize="12,0" path="m14387,1105l14399,1105e" filled="false" stroked="true" strokeweight=".6pt" strokecolor="#000000">
                <v:path arrowok="t"/>
              </v:shape>
            </v:group>
            <v:group style="position:absolute;left:14387;top:1124;width:12;height:2" coordorigin="14387,1124" coordsize="12,2">
              <v:shape style="position:absolute;left:14387;top:1124;width:12;height:2" coordorigin="14387,1124" coordsize="12,0" path="m14387,1124l14399,1124e" filled="false" stroked="true" strokeweight=".6pt" strokecolor="#000000">
                <v:path arrowok="t"/>
              </v:shape>
            </v:group>
            <v:group style="position:absolute;left:14387;top:1143;width:12;height:2" coordorigin="14387,1143" coordsize="12,2">
              <v:shape style="position:absolute;left:14387;top:1143;width:12;height:2" coordorigin="14387,1143" coordsize="12,0" path="m14387,1143l14399,1143e" filled="false" stroked="true" strokeweight=".6pt" strokecolor="#000000">
                <v:path arrowok="t"/>
              </v:shape>
            </v:group>
            <v:group style="position:absolute;left:14387;top:1163;width:12;height:2" coordorigin="14387,1163" coordsize="12,2">
              <v:shape style="position:absolute;left:14387;top:1163;width:12;height:2" coordorigin="14387,1163" coordsize="12,0" path="m14387,1163l14399,1163e" filled="false" stroked="true" strokeweight=".6pt" strokecolor="#000000">
                <v:path arrowok="t"/>
              </v:shape>
            </v:group>
            <v:group style="position:absolute;left:14387;top:1182;width:12;height:2" coordorigin="14387,1182" coordsize="12,2">
              <v:shape style="position:absolute;left:14387;top:1182;width:12;height:2" coordorigin="14387,1182" coordsize="12,0" path="m14387,1182l14399,1182e" filled="false" stroked="true" strokeweight=".6pt" strokecolor="#000000">
                <v:path arrowok="t"/>
              </v:shape>
            </v:group>
            <v:group style="position:absolute;left:14387;top:1201;width:12;height:2" coordorigin="14387,1201" coordsize="12,2">
              <v:shape style="position:absolute;left:14387;top:1201;width:12;height:2" coordorigin="14387,1201" coordsize="12,0" path="m14387,1201l14399,1201e" filled="false" stroked="true" strokeweight=".6pt" strokecolor="#000000">
                <v:path arrowok="t"/>
              </v:shape>
            </v:group>
            <v:group style="position:absolute;left:14387;top:1220;width:12;height:2" coordorigin="14387,1220" coordsize="12,2">
              <v:shape style="position:absolute;left:14387;top:1220;width:12;height:2" coordorigin="14387,1220" coordsize="12,0" path="m14387,1220l14399,1220e" filled="false" stroked="true" strokeweight=".6pt" strokecolor="#000000">
                <v:path arrowok="t"/>
              </v:shape>
            </v:group>
            <v:group style="position:absolute;left:14387;top:1239;width:12;height:2" coordorigin="14387,1239" coordsize="12,2">
              <v:shape style="position:absolute;left:14387;top:1239;width:12;height:2" coordorigin="14387,1239" coordsize="12,0" path="m14387,1239l14399,1239e" filled="false" stroked="true" strokeweight=".6pt" strokecolor="#000000">
                <v:path arrowok="t"/>
              </v:shape>
            </v:group>
            <v:group style="position:absolute;left:14387;top:1259;width:12;height:2" coordorigin="14387,1259" coordsize="12,2">
              <v:shape style="position:absolute;left:14387;top:1259;width:12;height:2" coordorigin="14387,1259" coordsize="12,0" path="m14387,1259l14399,1259e" filled="false" stroked="true" strokeweight=".6pt" strokecolor="#000000">
                <v:path arrowok="t"/>
              </v:shape>
            </v:group>
            <v:group style="position:absolute;left:14387;top:1278;width:12;height:2" coordorigin="14387,1278" coordsize="12,2">
              <v:shape style="position:absolute;left:14387;top:1278;width:12;height:2" coordorigin="14387,1278" coordsize="12,0" path="m14387,1278l14399,1278e" filled="false" stroked="true" strokeweight=".6pt" strokecolor="#000000">
                <v:path arrowok="t"/>
              </v:shape>
            </v:group>
            <v:group style="position:absolute;left:14387;top:1297;width:12;height:2" coordorigin="14387,1297" coordsize="12,2">
              <v:shape style="position:absolute;left:14387;top:1297;width:12;height:2" coordorigin="14387,1297" coordsize="12,0" path="m14387,1297l14399,1297e" filled="false" stroked="true" strokeweight=".6pt" strokecolor="#000000">
                <v:path arrowok="t"/>
              </v:shape>
            </v:group>
            <v:group style="position:absolute;left:14387;top:1316;width:12;height:2" coordorigin="14387,1316" coordsize="12,2">
              <v:shape style="position:absolute;left:14387;top:1316;width:12;height:2" coordorigin="14387,1316" coordsize="12,0" path="m14387,1316l14399,1316e" filled="false" stroked="true" strokeweight=".6pt" strokecolor="#000000">
                <v:path arrowok="t"/>
              </v:shape>
            </v:group>
            <v:group style="position:absolute;left:14387;top:1335;width:12;height:2" coordorigin="14387,1335" coordsize="12,2">
              <v:shape style="position:absolute;left:14387;top:1335;width:12;height:2" coordorigin="14387,1335" coordsize="12,0" path="m14387,1335l14399,1335e" filled="false" stroked="true" strokeweight=".6pt" strokecolor="#000000">
                <v:path arrowok="t"/>
              </v:shape>
            </v:group>
            <v:group style="position:absolute;left:14387;top:1355;width:12;height:2" coordorigin="14387,1355" coordsize="12,2">
              <v:shape style="position:absolute;left:14387;top:1355;width:12;height:2" coordorigin="14387,1355" coordsize="12,0" path="m14387,1355l14399,1355e" filled="false" stroked="true" strokeweight=".6pt" strokecolor="#000000">
                <v:path arrowok="t"/>
              </v:shape>
            </v:group>
            <v:group style="position:absolute;left:14387;top:1374;width:12;height:2" coordorigin="14387,1374" coordsize="12,2">
              <v:shape style="position:absolute;left:14387;top:1374;width:12;height:2" coordorigin="14387,1374" coordsize="12,0" path="m14387,1374l14399,1374e" filled="false" stroked="true" strokeweight=".6pt" strokecolor="#000000">
                <v:path arrowok="t"/>
              </v:shape>
            </v:group>
            <v:group style="position:absolute;left:14387;top:1393;width:12;height:2" coordorigin="14387,1393" coordsize="12,2">
              <v:shape style="position:absolute;left:14387;top:1393;width:12;height:2" coordorigin="14387,1393" coordsize="12,0" path="m14387,1393l14399,1393e" filled="false" stroked="true" strokeweight=".6pt" strokecolor="#000000">
                <v:path arrowok="t"/>
              </v:shape>
            </v:group>
            <v:group style="position:absolute;left:14387;top:1412;width:12;height:2" coordorigin="14387,1412" coordsize="12,2">
              <v:shape style="position:absolute;left:14387;top:1412;width:12;height:2" coordorigin="14387,1412" coordsize="12,0" path="m14387,1412l14399,1412e" filled="false" stroked="true" strokeweight=".6pt" strokecolor="#000000">
                <v:path arrowok="t"/>
              </v:shape>
            </v:group>
            <v:group style="position:absolute;left:14387;top:1431;width:12;height:2" coordorigin="14387,1431" coordsize="12,2">
              <v:shape style="position:absolute;left:14387;top:1431;width:12;height:2" coordorigin="14387,1431" coordsize="12,0" path="m14387,1431l14399,1431e" filled="false" stroked="true" strokeweight=".6pt" strokecolor="#000000">
                <v:path arrowok="t"/>
              </v:shape>
            </v:group>
            <v:group style="position:absolute;left:14387;top:1451;width:12;height:2" coordorigin="14387,1451" coordsize="12,2">
              <v:shape style="position:absolute;left:14387;top:1451;width:12;height:2" coordorigin="14387,1451" coordsize="12,0" path="m14387,1451l14399,1451e" filled="false" stroked="true" strokeweight=".6pt" strokecolor="#000000">
                <v:path arrowok="t"/>
              </v:shape>
            </v:group>
            <v:group style="position:absolute;left:14387;top:1470;width:12;height:2" coordorigin="14387,1470" coordsize="12,2">
              <v:shape style="position:absolute;left:14387;top:1470;width:12;height:2" coordorigin="14387,1470" coordsize="12,0" path="m14387,1470l14399,1470e" filled="false" stroked="true" strokeweight=".6pt" strokecolor="#000000">
                <v:path arrowok="t"/>
              </v:shape>
            </v:group>
            <v:group style="position:absolute;left:14387;top:1489;width:12;height:2" coordorigin="14387,1489" coordsize="12,2">
              <v:shape style="position:absolute;left:14387;top:1489;width:12;height:2" coordorigin="14387,1489" coordsize="12,0" path="m14387,1489l14399,1489e" filled="false" stroked="true" strokeweight=".6pt" strokecolor="#000000">
                <v:path arrowok="t"/>
              </v:shape>
            </v:group>
            <v:group style="position:absolute;left:14387;top:1508;width:12;height:2" coordorigin="14387,1508" coordsize="12,2">
              <v:shape style="position:absolute;left:14387;top:1508;width:12;height:2" coordorigin="14387,1508" coordsize="12,0" path="m14387,1508l14399,1508e" filled="false" stroked="true" strokeweight=".6pt" strokecolor="#000000">
                <v:path arrowok="t"/>
              </v:shape>
            </v:group>
            <v:group style="position:absolute;left:14387;top:1527;width:12;height:2" coordorigin="14387,1527" coordsize="12,2">
              <v:shape style="position:absolute;left:14387;top:1527;width:12;height:2" coordorigin="14387,1527" coordsize="12,0" path="m14387,1527l14399,1527e" filled="false" stroked="true" strokeweight=".6pt" strokecolor="#000000">
                <v:path arrowok="t"/>
              </v:shape>
            </v:group>
            <v:group style="position:absolute;left:14387;top:1547;width:12;height:2" coordorigin="14387,1547" coordsize="12,2">
              <v:shape style="position:absolute;left:14387;top:1547;width:12;height:2" coordorigin="14387,1547" coordsize="12,0" path="m14387,1547l14399,1547e" filled="false" stroked="true" strokeweight=".6pt" strokecolor="#000000">
                <v:path arrowok="t"/>
              </v:shape>
            </v:group>
            <v:group style="position:absolute;left:14387;top:1566;width:12;height:2" coordorigin="14387,1566" coordsize="12,2">
              <v:shape style="position:absolute;left:14387;top:1566;width:12;height:2" coordorigin="14387,1566" coordsize="12,0" path="m14387,1566l14399,1566e" filled="false" stroked="true" strokeweight=".6pt" strokecolor="#000000">
                <v:path arrowok="t"/>
              </v:shape>
            </v:group>
            <v:group style="position:absolute;left:14387;top:1585;width:12;height:2" coordorigin="14387,1585" coordsize="12,2">
              <v:shape style="position:absolute;left:14387;top:1585;width:12;height:2" coordorigin="14387,1585" coordsize="12,0" path="m14387,1585l14399,1585e" filled="false" stroked="true" strokeweight=".6pt" strokecolor="#000000">
                <v:path arrowok="t"/>
              </v:shape>
            </v:group>
            <v:group style="position:absolute;left:14387;top:1604;width:12;height:2" coordorigin="14387,1604" coordsize="12,2">
              <v:shape style="position:absolute;left:14387;top:1604;width:12;height:2" coordorigin="14387,1604" coordsize="12,0" path="m14387,1604l14399,1604e" filled="false" stroked="true" strokeweight=".6pt" strokecolor="#000000">
                <v:path arrowok="t"/>
              </v:shape>
            </v:group>
            <v:group style="position:absolute;left:14387;top:1623;width:12;height:2" coordorigin="14387,1623" coordsize="12,2">
              <v:shape style="position:absolute;left:14387;top:1623;width:12;height:2" coordorigin="14387,1623" coordsize="12,0" path="m14387,1623l14399,1623e" filled="false" stroked="true" strokeweight=".6pt" strokecolor="#000000">
                <v:path arrowok="t"/>
              </v:shape>
            </v:group>
            <v:group style="position:absolute;left:14387;top:1643;width:12;height:2" coordorigin="14387,1643" coordsize="12,2">
              <v:shape style="position:absolute;left:14387;top:1643;width:12;height:2" coordorigin="14387,1643" coordsize="12,0" path="m14387,1643l14399,1643e" filled="false" stroked="true" strokeweight=".6pt" strokecolor="#000000">
                <v:path arrowok="t"/>
              </v:shape>
            </v:group>
            <v:group style="position:absolute;left:14387;top:1662;width:12;height:2" coordorigin="14387,1662" coordsize="12,2">
              <v:shape style="position:absolute;left:14387;top:1662;width:12;height:2" coordorigin="14387,1662" coordsize="12,0" path="m14387,1662l14399,1662e" filled="false" stroked="true" strokeweight=".6pt" strokecolor="#000000">
                <v:path arrowok="t"/>
              </v:shape>
            </v:group>
            <v:group style="position:absolute;left:14387;top:1681;width:12;height:2" coordorigin="14387,1681" coordsize="12,2">
              <v:shape style="position:absolute;left:14387;top:1681;width:12;height:2" coordorigin="14387,1681" coordsize="12,0" path="m14387,1681l14399,1681e" filled="false" stroked="true" strokeweight=".6pt" strokecolor="#000000">
                <v:path arrowok="t"/>
              </v:shape>
            </v:group>
            <v:group style="position:absolute;left:14387;top:1700;width:12;height:2" coordorigin="14387,1700" coordsize="12,2">
              <v:shape style="position:absolute;left:14387;top:1700;width:12;height:2" coordorigin="14387,1700" coordsize="12,0" path="m14387,1700l14399,1700e" filled="false" stroked="true" strokeweight=".6pt" strokecolor="#000000">
                <v:path arrowok="t"/>
              </v:shape>
            </v:group>
            <v:group style="position:absolute;left:14387;top:1719;width:12;height:2" coordorigin="14387,1719" coordsize="12,2">
              <v:shape style="position:absolute;left:14387;top:1719;width:12;height:2" coordorigin="14387,1719" coordsize="12,0" path="m14387,1719l14399,1719e" filled="false" stroked="true" strokeweight=".6pt" strokecolor="#000000">
                <v:path arrowok="t"/>
              </v:shape>
            </v:group>
            <v:group style="position:absolute;left:14387;top:1739;width:12;height:2" coordorigin="14387,1739" coordsize="12,2">
              <v:shape style="position:absolute;left:14387;top:1739;width:12;height:2" coordorigin="14387,1739" coordsize="12,0" path="m14387,1739l14399,1739e" filled="false" stroked="true" strokeweight=".6pt" strokecolor="#000000">
                <v:path arrowok="t"/>
              </v:shape>
            </v:group>
            <v:group style="position:absolute;left:14388;top:1787;width:10;height:2" coordorigin="14388,1787" coordsize="10,2">
              <v:shape style="position:absolute;left:14388;top:1787;width:10;height:2" coordorigin="14388,1787" coordsize="10,0" path="m14388,1787l14398,1787e" filled="false" stroked="true" strokeweight=".48pt" strokecolor="#000000">
                <v:path arrowok="t"/>
              </v:shape>
            </v:group>
            <v:group style="position:absolute;left:14388;top:1806;width:10;height:2" coordorigin="14388,1806" coordsize="10,2">
              <v:shape style="position:absolute;left:14388;top:1806;width:10;height:2" coordorigin="14388,1806" coordsize="10,0" path="m14388,1806l14398,1806e" filled="false" stroked="true" strokeweight=".48pt" strokecolor="#000000">
                <v:path arrowok="t"/>
              </v:shape>
            </v:group>
            <v:group style="position:absolute;left:14388;top:1825;width:10;height:2" coordorigin="14388,1825" coordsize="10,2">
              <v:shape style="position:absolute;left:14388;top:1825;width:10;height:2" coordorigin="14388,1825" coordsize="10,0" path="m14388,1825l14398,1825e" filled="false" stroked="true" strokeweight=".48pt" strokecolor="#000000">
                <v:path arrowok="t"/>
              </v:shape>
            </v:group>
            <v:group style="position:absolute;left:14388;top:1844;width:10;height:2" coordorigin="14388,1844" coordsize="10,2">
              <v:shape style="position:absolute;left:14388;top:1844;width:10;height:2" coordorigin="14388,1844" coordsize="10,0" path="m14388,1844l14398,1844e" filled="false" stroked="true" strokeweight=".48pt" strokecolor="#000000">
                <v:path arrowok="t"/>
              </v:shape>
            </v:group>
            <v:group style="position:absolute;left:14388;top:1863;width:10;height:2" coordorigin="14388,1863" coordsize="10,2">
              <v:shape style="position:absolute;left:14388;top:1863;width:10;height:2" coordorigin="14388,1863" coordsize="10,0" path="m14388,1863l14398,1863e" filled="false" stroked="true" strokeweight=".48pt" strokecolor="#000000">
                <v:path arrowok="t"/>
              </v:shape>
            </v:group>
            <v:group style="position:absolute;left:14388;top:1883;width:10;height:2" coordorigin="14388,1883" coordsize="10,2">
              <v:shape style="position:absolute;left:14388;top:1883;width:10;height:2" coordorigin="14388,1883" coordsize="10,0" path="m14388,1883l14398,1883e" filled="false" stroked="true" strokeweight=".48pt" strokecolor="#000000">
                <v:path arrowok="t"/>
              </v:shape>
            </v:group>
            <v:group style="position:absolute;left:14388;top:1902;width:10;height:2" coordorigin="14388,1902" coordsize="10,2">
              <v:shape style="position:absolute;left:14388;top:1902;width:10;height:2" coordorigin="14388,1902" coordsize="10,0" path="m14388,1902l14398,1902e" filled="false" stroked="true" strokeweight=".48pt" strokecolor="#000000">
                <v:path arrowok="t"/>
              </v:shape>
            </v:group>
            <v:group style="position:absolute;left:14388;top:1921;width:10;height:2" coordorigin="14388,1921" coordsize="10,2">
              <v:shape style="position:absolute;left:14388;top:1921;width:10;height:2" coordorigin="14388,1921" coordsize="10,0" path="m14388,1921l14398,1921e" filled="false" stroked="true" strokeweight=".48pt" strokecolor="#000000">
                <v:path arrowok="t"/>
              </v:shape>
            </v:group>
            <v:group style="position:absolute;left:14388;top:1940;width:10;height:2" coordorigin="14388,1940" coordsize="10,2">
              <v:shape style="position:absolute;left:14388;top:1940;width:10;height:2" coordorigin="14388,1940" coordsize="10,0" path="m14388,1940l14398,1940e" filled="false" stroked="true" strokeweight=".48pt" strokecolor="#000000">
                <v:path arrowok="t"/>
              </v:shape>
            </v:group>
            <v:group style="position:absolute;left:14388;top:1959;width:10;height:2" coordorigin="14388,1959" coordsize="10,2">
              <v:shape style="position:absolute;left:14388;top:1959;width:10;height:2" coordorigin="14388,1959" coordsize="10,0" path="m14388,1959l14398,1959e" filled="false" stroked="true" strokeweight=".48pt" strokecolor="#000000">
                <v:path arrowok="t"/>
              </v:shape>
            </v:group>
            <v:group style="position:absolute;left:14388;top:1979;width:10;height:2" coordorigin="14388,1979" coordsize="10,2">
              <v:shape style="position:absolute;left:14388;top:1979;width:10;height:2" coordorigin="14388,1979" coordsize="10,0" path="m14388,1979l14398,1979e" filled="false" stroked="true" strokeweight=".48pt" strokecolor="#000000">
                <v:path arrowok="t"/>
              </v:shape>
            </v:group>
            <v:group style="position:absolute;left:14388;top:1998;width:10;height:2" coordorigin="14388,1998" coordsize="10,2">
              <v:shape style="position:absolute;left:14388;top:1998;width:10;height:2" coordorigin="14388,1998" coordsize="10,0" path="m14388,1998l14398,1998e" filled="false" stroked="true" strokeweight=".48pt" strokecolor="#000000">
                <v:path arrowok="t"/>
              </v:shape>
            </v:group>
            <v:group style="position:absolute;left:14388;top:2017;width:10;height:2" coordorigin="14388,2017" coordsize="10,2">
              <v:shape style="position:absolute;left:14388;top:2017;width:10;height:2" coordorigin="14388,2017" coordsize="10,0" path="m14388,2017l14398,2017e" filled="false" stroked="true" strokeweight=".48pt" strokecolor="#000000">
                <v:path arrowok="t"/>
              </v:shape>
            </v:group>
            <v:group style="position:absolute;left:14388;top:2036;width:10;height:2" coordorigin="14388,2036" coordsize="10,2">
              <v:shape style="position:absolute;left:14388;top:2036;width:10;height:2" coordorigin="14388,2036" coordsize="10,0" path="m14388,2036l14398,2036e" filled="false" stroked="true" strokeweight=".48pt" strokecolor="#000000">
                <v:path arrowok="t"/>
              </v:shape>
            </v:group>
            <v:group style="position:absolute;left:14388;top:2055;width:10;height:2" coordorigin="14388,2055" coordsize="10,2">
              <v:shape style="position:absolute;left:14388;top:2055;width:10;height:2" coordorigin="14388,2055" coordsize="10,0" path="m14388,2055l14398,2055e" filled="false" stroked="true" strokeweight=".48pt" strokecolor="#000000">
                <v:path arrowok="t"/>
              </v:shape>
            </v:group>
            <v:group style="position:absolute;left:14388;top:2075;width:10;height:2" coordorigin="14388,2075" coordsize="10,2">
              <v:shape style="position:absolute;left:14388;top:2075;width:10;height:2" coordorigin="14388,2075" coordsize="10,0" path="m14388,2075l14398,2075e" filled="false" stroked="true" strokeweight=".48pt" strokecolor="#000000">
                <v:path arrowok="t"/>
              </v:shape>
            </v:group>
            <v:group style="position:absolute;left:14388;top:2094;width:10;height:2" coordorigin="14388,2094" coordsize="10,2">
              <v:shape style="position:absolute;left:14388;top:2094;width:10;height:2" coordorigin="14388,2094" coordsize="10,0" path="m14388,2094l14398,2094e" filled="false" stroked="true" strokeweight=".48pt" strokecolor="#000000">
                <v:path arrowok="t"/>
              </v:shape>
            </v:group>
            <v:group style="position:absolute;left:14388;top:2113;width:10;height:2" coordorigin="14388,2113" coordsize="10,2">
              <v:shape style="position:absolute;left:14388;top:2113;width:10;height:2" coordorigin="14388,2113" coordsize="10,0" path="m14388,2113l14398,2113e" filled="false" stroked="true" strokeweight=".48pt" strokecolor="#000000">
                <v:path arrowok="t"/>
              </v:shape>
            </v:group>
            <v:group style="position:absolute;left:14388;top:2132;width:10;height:2" coordorigin="14388,2132" coordsize="10,2">
              <v:shape style="position:absolute;left:14388;top:2132;width:10;height:2" coordorigin="14388,2132" coordsize="10,0" path="m14388,2132l14398,2132e" filled="false" stroked="true" strokeweight=".48pt" strokecolor="#000000">
                <v:path arrowok="t"/>
              </v:shape>
            </v:group>
            <v:group style="position:absolute;left:14388;top:2151;width:10;height:2" coordorigin="14388,2151" coordsize="10,2">
              <v:shape style="position:absolute;left:14388;top:2151;width:10;height:2" coordorigin="14388,2151" coordsize="10,0" path="m14388,2151l14398,2151e" filled="false" stroked="true" strokeweight=".48pt" strokecolor="#000000">
                <v:path arrowok="t"/>
              </v:shape>
            </v:group>
            <v:group style="position:absolute;left:14388;top:2171;width:10;height:2" coordorigin="14388,2171" coordsize="10,2">
              <v:shape style="position:absolute;left:14388;top:2171;width:10;height:2" coordorigin="14388,2171" coordsize="10,0" path="m14388,2171l14398,2171e" filled="false" stroked="true" strokeweight=".48pt" strokecolor="#000000">
                <v:path arrowok="t"/>
              </v:shape>
            </v:group>
            <v:group style="position:absolute;left:14387;top:1748;width:12;height:2" coordorigin="14387,1748" coordsize="12,2">
              <v:shape style="position:absolute;left:14387;top:1748;width:12;height:2" coordorigin="14387,1748" coordsize="12,0" path="m14387,1748l14399,1748e" filled="false" stroked="true" strokeweight=".6pt" strokecolor="#000000">
                <v:path arrowok="t"/>
              </v:shape>
            </v:group>
            <v:group style="position:absolute;left:14387;top:1767;width:12;height:2" coordorigin="14387,1767" coordsize="12,2">
              <v:shape style="position:absolute;left:14387;top:1767;width:12;height:2" coordorigin="14387,1767" coordsize="12,0" path="m14387,1767l14399,1767e" filled="false" stroked="true" strokeweight=".6pt" strokecolor="#000000">
                <v:path arrowok="t"/>
              </v:shape>
            </v:group>
            <v:group style="position:absolute;left:14387;top:1787;width:12;height:2" coordorigin="14387,1787" coordsize="12,2">
              <v:shape style="position:absolute;left:14387;top:1787;width:12;height:2" coordorigin="14387,1787" coordsize="12,0" path="m14387,1787l14399,1787e" filled="false" stroked="true" strokeweight=".6pt" strokecolor="#000000">
                <v:path arrowok="t"/>
              </v:shape>
            </v:group>
            <v:group style="position:absolute;left:14387;top:1806;width:12;height:2" coordorigin="14387,1806" coordsize="12,2">
              <v:shape style="position:absolute;left:14387;top:1806;width:12;height:2" coordorigin="14387,1806" coordsize="12,0" path="m14387,1806l14399,1806e" filled="false" stroked="true" strokeweight=".6pt" strokecolor="#000000">
                <v:path arrowok="t"/>
              </v:shape>
            </v:group>
            <v:group style="position:absolute;left:14387;top:1825;width:12;height:2" coordorigin="14387,1825" coordsize="12,2">
              <v:shape style="position:absolute;left:14387;top:1825;width:12;height:2" coordorigin="14387,1825" coordsize="12,0" path="m14387,1825l14399,1825e" filled="false" stroked="true" strokeweight=".6pt" strokecolor="#000000">
                <v:path arrowok="t"/>
              </v:shape>
            </v:group>
            <v:group style="position:absolute;left:14387;top:1844;width:12;height:2" coordorigin="14387,1844" coordsize="12,2">
              <v:shape style="position:absolute;left:14387;top:1844;width:12;height:2" coordorigin="14387,1844" coordsize="12,0" path="m14387,1844l14399,1844e" filled="false" stroked="true" strokeweight=".6pt" strokecolor="#000000">
                <v:path arrowok="t"/>
              </v:shape>
            </v:group>
            <v:group style="position:absolute;left:14387;top:1863;width:12;height:2" coordorigin="14387,1863" coordsize="12,2">
              <v:shape style="position:absolute;left:14387;top:1863;width:12;height:2" coordorigin="14387,1863" coordsize="12,0" path="m14387,1863l14399,1863e" filled="false" stroked="true" strokeweight=".6pt" strokecolor="#000000">
                <v:path arrowok="t"/>
              </v:shape>
            </v:group>
            <v:group style="position:absolute;left:14387;top:1883;width:12;height:2" coordorigin="14387,1883" coordsize="12,2">
              <v:shape style="position:absolute;left:14387;top:1883;width:12;height:2" coordorigin="14387,1883" coordsize="12,0" path="m14387,1883l14399,1883e" filled="false" stroked="true" strokeweight=".6pt" strokecolor="#000000">
                <v:path arrowok="t"/>
              </v:shape>
            </v:group>
            <v:group style="position:absolute;left:14387;top:1902;width:12;height:2" coordorigin="14387,1902" coordsize="12,2">
              <v:shape style="position:absolute;left:14387;top:1902;width:12;height:2" coordorigin="14387,1902" coordsize="12,0" path="m14387,1902l14399,1902e" filled="false" stroked="true" strokeweight=".6pt" strokecolor="#000000">
                <v:path arrowok="t"/>
              </v:shape>
            </v:group>
            <v:group style="position:absolute;left:14387;top:1921;width:12;height:2" coordorigin="14387,1921" coordsize="12,2">
              <v:shape style="position:absolute;left:14387;top:1921;width:12;height:2" coordorigin="14387,1921" coordsize="12,0" path="m14387,1921l14399,1921e" filled="false" stroked="true" strokeweight=".6pt" strokecolor="#000000">
                <v:path arrowok="t"/>
              </v:shape>
            </v:group>
            <v:group style="position:absolute;left:14387;top:1940;width:12;height:2" coordorigin="14387,1940" coordsize="12,2">
              <v:shape style="position:absolute;left:14387;top:1940;width:12;height:2" coordorigin="14387,1940" coordsize="12,0" path="m14387,1940l14399,1940e" filled="false" stroked="true" strokeweight=".6pt" strokecolor="#000000">
                <v:path arrowok="t"/>
              </v:shape>
            </v:group>
            <v:group style="position:absolute;left:14387;top:1959;width:12;height:2" coordorigin="14387,1959" coordsize="12,2">
              <v:shape style="position:absolute;left:14387;top:1959;width:12;height:2" coordorigin="14387,1959" coordsize="12,0" path="m14387,1959l14399,1959e" filled="false" stroked="true" strokeweight=".6pt" strokecolor="#000000">
                <v:path arrowok="t"/>
              </v:shape>
            </v:group>
            <v:group style="position:absolute;left:14387;top:1979;width:12;height:2" coordorigin="14387,1979" coordsize="12,2">
              <v:shape style="position:absolute;left:14387;top:1979;width:12;height:2" coordorigin="14387,1979" coordsize="12,0" path="m14387,1979l14399,1979e" filled="false" stroked="true" strokeweight=".6pt" strokecolor="#000000">
                <v:path arrowok="t"/>
              </v:shape>
            </v:group>
            <v:group style="position:absolute;left:14387;top:1998;width:12;height:2" coordorigin="14387,1998" coordsize="12,2">
              <v:shape style="position:absolute;left:14387;top:1998;width:12;height:2" coordorigin="14387,1998" coordsize="12,0" path="m14387,1998l14399,1998e" filled="false" stroked="true" strokeweight=".6pt" strokecolor="#000000">
                <v:path arrowok="t"/>
              </v:shape>
            </v:group>
            <v:group style="position:absolute;left:14387;top:2017;width:12;height:2" coordorigin="14387,2017" coordsize="12,2">
              <v:shape style="position:absolute;left:14387;top:2017;width:12;height:2" coordorigin="14387,2017" coordsize="12,0" path="m14387,2017l14399,2017e" filled="false" stroked="true" strokeweight=".6pt" strokecolor="#000000">
                <v:path arrowok="t"/>
              </v:shape>
            </v:group>
            <v:group style="position:absolute;left:14387;top:2036;width:12;height:2" coordorigin="14387,2036" coordsize="12,2">
              <v:shape style="position:absolute;left:14387;top:2036;width:12;height:2" coordorigin="14387,2036" coordsize="12,0" path="m14387,2036l14399,2036e" filled="false" stroked="true" strokeweight=".6pt" strokecolor="#000000">
                <v:path arrowok="t"/>
              </v:shape>
            </v:group>
            <v:group style="position:absolute;left:14387;top:2055;width:12;height:2" coordorigin="14387,2055" coordsize="12,2">
              <v:shape style="position:absolute;left:14387;top:2055;width:12;height:2" coordorigin="14387,2055" coordsize="12,0" path="m14387,2055l14399,2055e" filled="false" stroked="true" strokeweight=".6pt" strokecolor="#000000">
                <v:path arrowok="t"/>
              </v:shape>
            </v:group>
            <v:group style="position:absolute;left:14387;top:2075;width:12;height:2" coordorigin="14387,2075" coordsize="12,2">
              <v:shape style="position:absolute;left:14387;top:2075;width:12;height:2" coordorigin="14387,2075" coordsize="12,0" path="m14387,2075l14399,2075e" filled="false" stroked="true" strokeweight=".6pt" strokecolor="#000000">
                <v:path arrowok="t"/>
              </v:shape>
            </v:group>
            <v:group style="position:absolute;left:14387;top:2094;width:12;height:2" coordorigin="14387,2094" coordsize="12,2">
              <v:shape style="position:absolute;left:14387;top:2094;width:12;height:2" coordorigin="14387,2094" coordsize="12,0" path="m14387,2094l14399,2094e" filled="false" stroked="true" strokeweight=".6pt" strokecolor="#000000">
                <v:path arrowok="t"/>
              </v:shape>
            </v:group>
            <v:group style="position:absolute;left:14387;top:2113;width:12;height:2" coordorigin="14387,2113" coordsize="12,2">
              <v:shape style="position:absolute;left:14387;top:2113;width:12;height:2" coordorigin="14387,2113" coordsize="12,0" path="m14387,2113l14399,2113e" filled="false" stroked="true" strokeweight=".6pt" strokecolor="#000000">
                <v:path arrowok="t"/>
              </v:shape>
            </v:group>
            <v:group style="position:absolute;left:14387;top:2132;width:12;height:2" coordorigin="14387,2132" coordsize="12,2">
              <v:shape style="position:absolute;left:14387;top:2132;width:12;height:2" coordorigin="14387,2132" coordsize="12,0" path="m14387,2132l14399,2132e" filled="false" stroked="true" strokeweight=".6pt" strokecolor="#000000">
                <v:path arrowok="t"/>
              </v:shape>
            </v:group>
            <v:group style="position:absolute;left:14387;top:2151;width:12;height:2" coordorigin="14387,2151" coordsize="12,2">
              <v:shape style="position:absolute;left:14387;top:2151;width:12;height:2" coordorigin="14387,2151" coordsize="12,0" path="m14387,2151l14399,2151e" filled="false" stroked="true" strokeweight=".6pt" strokecolor="#000000">
                <v:path arrowok="t"/>
              </v:shape>
            </v:group>
            <v:group style="position:absolute;left:14387;top:2171;width:12;height:2" coordorigin="14387,2171" coordsize="12,2">
              <v:shape style="position:absolute;left:14387;top:2171;width:12;height:2" coordorigin="14387,2171" coordsize="12,0" path="m14387,2171l14399,2171e" filled="false" stroked="true" strokeweight=".6pt" strokecolor="#000000">
                <v:path arrowok="t"/>
              </v:shape>
            </v:group>
            <v:group style="position:absolute;left:14387;top:2190;width:12;height:2" coordorigin="14387,2190" coordsize="12,2">
              <v:shape style="position:absolute;left:14387;top:2190;width:12;height:2" coordorigin="14387,2190" coordsize="12,0" path="m14387,2190l14399,2190e" filled="false" stroked="true" strokeweight=".6pt" strokecolor="#000000">
                <v:path arrowok="t"/>
              </v:shape>
            </v:group>
            <v:group style="position:absolute;left:2050;top:6685;width:13618;height:2" coordorigin="2050,6685" coordsize="13618,2">
              <v:shape style="position:absolute;left:2050;top:6685;width:13618;height:2" coordorigin="2050,6685" coordsize="13618,0" path="m2050,6685l15667,6685e" filled="false" stroked="true" strokeweight="1.44pt" strokecolor="#000000">
                <v:path arrowok="t"/>
              </v:shape>
            </v:group>
            <v:group style="position:absolute;left:3718;top:6212;width:10;height:2" coordorigin="3718,6212" coordsize="10,2">
              <v:shape style="position:absolute;left:3718;top:6212;width:10;height:2" coordorigin="3718,6212" coordsize="10,0" path="m3718,6212l3727,6212e" filled="false" stroked="true" strokeweight=".48pt" strokecolor="#000000">
                <v:path arrowok="t"/>
              </v:shape>
            </v:group>
            <v:group style="position:absolute;left:3737;top:6212;width:10;height:2" coordorigin="3737,6212" coordsize="10,2">
              <v:shape style="position:absolute;left:3737;top:6212;width:10;height:2" coordorigin="3737,6212" coordsize="10,0" path="m3737,6212l3746,6212e" filled="false" stroked="true" strokeweight=".48pt" strokecolor="#000000">
                <v:path arrowok="t"/>
              </v:shape>
            </v:group>
            <v:group style="position:absolute;left:3756;top:6212;width:10;height:2" coordorigin="3756,6212" coordsize="10,2">
              <v:shape style="position:absolute;left:3756;top:6212;width:10;height:2" coordorigin="3756,6212" coordsize="10,0" path="m3756,6212l3766,6212e" filled="false" stroked="true" strokeweight=".48pt" strokecolor="#000000">
                <v:path arrowok="t"/>
              </v:shape>
            </v:group>
            <v:group style="position:absolute;left:3775;top:6212;width:10;height:2" coordorigin="3775,6212" coordsize="10,2">
              <v:shape style="position:absolute;left:3775;top:6212;width:10;height:2" coordorigin="3775,6212" coordsize="10,0" path="m3775,6212l3785,6212e" filled="false" stroked="true" strokeweight=".48pt" strokecolor="#000000">
                <v:path arrowok="t"/>
              </v:shape>
            </v:group>
            <v:group style="position:absolute;left:3794;top:6212;width:10;height:2" coordorigin="3794,6212" coordsize="10,2">
              <v:shape style="position:absolute;left:3794;top:6212;width:10;height:2" coordorigin="3794,6212" coordsize="10,0" path="m3794,6212l3804,6212e" filled="false" stroked="true" strokeweight=".48pt" strokecolor="#000000">
                <v:path arrowok="t"/>
              </v:shape>
            </v:group>
            <v:group style="position:absolute;left:3814;top:6212;width:10;height:2" coordorigin="3814,6212" coordsize="10,2">
              <v:shape style="position:absolute;left:3814;top:6212;width:10;height:2" coordorigin="3814,6212" coordsize="10,0" path="m3814,6212l3823,6212e" filled="false" stroked="true" strokeweight=".48pt" strokecolor="#000000">
                <v:path arrowok="t"/>
              </v:shape>
            </v:group>
            <v:group style="position:absolute;left:3833;top:6212;width:10;height:2" coordorigin="3833,6212" coordsize="10,2">
              <v:shape style="position:absolute;left:3833;top:6212;width:10;height:2" coordorigin="3833,6212" coordsize="10,0" path="m3833,6212l3842,6212e" filled="false" stroked="true" strokeweight=".48pt" strokecolor="#000000">
                <v:path arrowok="t"/>
              </v:shape>
            </v:group>
            <v:group style="position:absolute;left:3852;top:6212;width:10;height:2" coordorigin="3852,6212" coordsize="10,2">
              <v:shape style="position:absolute;left:3852;top:6212;width:10;height:2" coordorigin="3852,6212" coordsize="10,0" path="m3852,6212l3862,6212e" filled="false" stroked="true" strokeweight=".48pt" strokecolor="#000000">
                <v:path arrowok="t"/>
              </v:shape>
            </v:group>
            <v:group style="position:absolute;left:3871;top:6212;width:10;height:2" coordorigin="3871,6212" coordsize="10,2">
              <v:shape style="position:absolute;left:3871;top:6212;width:10;height:2" coordorigin="3871,6212" coordsize="10,0" path="m3871,6212l3881,6212e" filled="false" stroked="true" strokeweight=".48pt" strokecolor="#000000">
                <v:path arrowok="t"/>
              </v:shape>
            </v:group>
            <v:group style="position:absolute;left:3890;top:6212;width:10;height:2" coordorigin="3890,6212" coordsize="10,2">
              <v:shape style="position:absolute;left:3890;top:6212;width:10;height:2" coordorigin="3890,6212" coordsize="10,0" path="m3890,6212l3900,6212e" filled="false" stroked="true" strokeweight=".48pt" strokecolor="#000000">
                <v:path arrowok="t"/>
              </v:shape>
            </v:group>
            <v:group style="position:absolute;left:3910;top:6212;width:10;height:2" coordorigin="3910,6212" coordsize="10,2">
              <v:shape style="position:absolute;left:3910;top:6212;width:10;height:2" coordorigin="3910,6212" coordsize="10,0" path="m3910,6212l3919,6212e" filled="false" stroked="true" strokeweight=".48pt" strokecolor="#000000">
                <v:path arrowok="t"/>
              </v:shape>
            </v:group>
            <v:group style="position:absolute;left:3929;top:6212;width:10;height:2" coordorigin="3929,6212" coordsize="10,2">
              <v:shape style="position:absolute;left:3929;top:6212;width:10;height:2" coordorigin="3929,6212" coordsize="10,0" path="m3929,6212l3938,6212e" filled="false" stroked="true" strokeweight=".48pt" strokecolor="#000000">
                <v:path arrowok="t"/>
              </v:shape>
            </v:group>
            <v:group style="position:absolute;left:3948;top:6212;width:10;height:2" coordorigin="3948,6212" coordsize="10,2">
              <v:shape style="position:absolute;left:3948;top:6212;width:10;height:2" coordorigin="3948,6212" coordsize="10,0" path="m3948,6212l3958,6212e" filled="false" stroked="true" strokeweight=".48pt" strokecolor="#000000">
                <v:path arrowok="t"/>
              </v:shape>
            </v:group>
            <v:group style="position:absolute;left:3967;top:6212;width:10;height:2" coordorigin="3967,6212" coordsize="10,2">
              <v:shape style="position:absolute;left:3967;top:6212;width:10;height:2" coordorigin="3967,6212" coordsize="10,0" path="m3967,6212l3977,6212e" filled="false" stroked="true" strokeweight=".48pt" strokecolor="#000000">
                <v:path arrowok="t"/>
              </v:shape>
            </v:group>
            <v:group style="position:absolute;left:3986;top:6212;width:10;height:2" coordorigin="3986,6212" coordsize="10,2">
              <v:shape style="position:absolute;left:3986;top:6212;width:10;height:2" coordorigin="3986,6212" coordsize="10,0" path="m3986,6212l3996,6212e" filled="false" stroked="true" strokeweight=".48pt" strokecolor="#000000">
                <v:path arrowok="t"/>
              </v:shape>
            </v:group>
            <v:group style="position:absolute;left:4006;top:6212;width:10;height:2" coordorigin="4006,6212" coordsize="10,2">
              <v:shape style="position:absolute;left:4006;top:6212;width:10;height:2" coordorigin="4006,6212" coordsize="10,0" path="m4006,6212l4015,6212e" filled="false" stroked="true" strokeweight=".48pt" strokecolor="#000000">
                <v:path arrowok="t"/>
              </v:shape>
            </v:group>
            <v:group style="position:absolute;left:4025;top:6212;width:10;height:2" coordorigin="4025,6212" coordsize="10,2">
              <v:shape style="position:absolute;left:4025;top:6212;width:10;height:2" coordorigin="4025,6212" coordsize="10,0" path="m4025,6212l4034,6212e" filled="false" stroked="true" strokeweight=".48pt" strokecolor="#000000">
                <v:path arrowok="t"/>
              </v:shape>
            </v:group>
            <v:group style="position:absolute;left:4044;top:6212;width:10;height:2" coordorigin="4044,6212" coordsize="10,2">
              <v:shape style="position:absolute;left:4044;top:6212;width:10;height:2" coordorigin="4044,6212" coordsize="10,0" path="m4044,6212l4054,6212e" filled="false" stroked="true" strokeweight=".48pt" strokecolor="#000000">
                <v:path arrowok="t"/>
              </v:shape>
            </v:group>
            <v:group style="position:absolute;left:4063;top:6212;width:10;height:2" coordorigin="4063,6212" coordsize="10,2">
              <v:shape style="position:absolute;left:4063;top:6212;width:10;height:2" coordorigin="4063,6212" coordsize="10,0" path="m4063,6212l4073,6212e" filled="false" stroked="true" strokeweight=".48pt" strokecolor="#000000">
                <v:path arrowok="t"/>
              </v:shape>
            </v:group>
            <v:group style="position:absolute;left:4082;top:6212;width:10;height:2" coordorigin="4082,6212" coordsize="10,2">
              <v:shape style="position:absolute;left:4082;top:6212;width:10;height:2" coordorigin="4082,6212" coordsize="10,0" path="m4082,6212l4092,6212e" filled="false" stroked="true" strokeweight=".48pt" strokecolor="#000000">
                <v:path arrowok="t"/>
              </v:shape>
            </v:group>
            <v:group style="position:absolute;left:4102;top:6212;width:10;height:2" coordorigin="4102,6212" coordsize="10,2">
              <v:shape style="position:absolute;left:4102;top:6212;width:10;height:2" coordorigin="4102,6212" coordsize="10,0" path="m4102,6212l4111,6212e" filled="false" stroked="true" strokeweight=".48pt" strokecolor="#000000">
                <v:path arrowok="t"/>
              </v:shape>
            </v:group>
            <v:group style="position:absolute;left:4121;top:6212;width:10;height:2" coordorigin="4121,6212" coordsize="10,2">
              <v:shape style="position:absolute;left:4121;top:6212;width:10;height:2" coordorigin="4121,6212" coordsize="10,0" path="m4121,6212l4130,6212e" filled="false" stroked="true" strokeweight=".48pt" strokecolor="#000000">
                <v:path arrowok="t"/>
              </v:shape>
            </v:group>
            <v:group style="position:absolute;left:4140;top:6212;width:10;height:2" coordorigin="4140,6212" coordsize="10,2">
              <v:shape style="position:absolute;left:4140;top:6212;width:10;height:2" coordorigin="4140,6212" coordsize="10,0" path="m4140,6212l4150,6212e" filled="false" stroked="true" strokeweight=".48pt" strokecolor="#000000">
                <v:path arrowok="t"/>
              </v:shape>
            </v:group>
            <v:group style="position:absolute;left:4159;top:6212;width:10;height:2" coordorigin="4159,6212" coordsize="10,2">
              <v:shape style="position:absolute;left:4159;top:6212;width:10;height:2" coordorigin="4159,6212" coordsize="10,0" path="m4159,6212l4169,6212e" filled="false" stroked="true" strokeweight=".48pt" strokecolor="#000000">
                <v:path arrowok="t"/>
              </v:shape>
            </v:group>
            <v:group style="position:absolute;left:4178;top:6212;width:10;height:2" coordorigin="4178,6212" coordsize="10,2">
              <v:shape style="position:absolute;left:4178;top:6212;width:10;height:2" coordorigin="4178,6212" coordsize="10,0" path="m4178,6212l4188,6212e" filled="false" stroked="true" strokeweight=".48pt" strokecolor="#000000">
                <v:path arrowok="t"/>
              </v:shape>
            </v:group>
            <v:group style="position:absolute;left:4198;top:6212;width:10;height:2" coordorigin="4198,6212" coordsize="10,2">
              <v:shape style="position:absolute;left:4198;top:6212;width:10;height:2" coordorigin="4198,6212" coordsize="10,0" path="m4198,6212l4207,6212e" filled="false" stroked="true" strokeweight=".48pt" strokecolor="#000000">
                <v:path arrowok="t"/>
              </v:shape>
            </v:group>
            <v:group style="position:absolute;left:4217;top:6212;width:10;height:2" coordorigin="4217,6212" coordsize="10,2">
              <v:shape style="position:absolute;left:4217;top:6212;width:10;height:2" coordorigin="4217,6212" coordsize="10,0" path="m4217,6212l4226,6212e" filled="false" stroked="true" strokeweight=".48pt" strokecolor="#000000">
                <v:path arrowok="t"/>
              </v:shape>
            </v:group>
            <v:group style="position:absolute;left:4236;top:6212;width:10;height:2" coordorigin="4236,6212" coordsize="10,2">
              <v:shape style="position:absolute;left:4236;top:6212;width:10;height:2" coordorigin="4236,6212" coordsize="10,0" path="m4236,6212l4246,6212e" filled="false" stroked="true" strokeweight=".48pt" strokecolor="#000000">
                <v:path arrowok="t"/>
              </v:shape>
            </v:group>
            <v:group style="position:absolute;left:4255;top:6212;width:10;height:2" coordorigin="4255,6212" coordsize="10,2">
              <v:shape style="position:absolute;left:4255;top:6212;width:10;height:2" coordorigin="4255,6212" coordsize="10,0" path="m4255,6212l4265,6212e" filled="false" stroked="true" strokeweight=".48pt" strokecolor="#000000">
                <v:path arrowok="t"/>
              </v:shape>
            </v:group>
            <v:group style="position:absolute;left:4274;top:6212;width:10;height:2" coordorigin="4274,6212" coordsize="10,2">
              <v:shape style="position:absolute;left:4274;top:6212;width:10;height:2" coordorigin="4274,6212" coordsize="10,0" path="m4274,6212l4284,6212e" filled="false" stroked="true" strokeweight=".48pt" strokecolor="#000000">
                <v:path arrowok="t"/>
              </v:shape>
            </v:group>
            <v:group style="position:absolute;left:4294;top:6212;width:10;height:2" coordorigin="4294,6212" coordsize="10,2">
              <v:shape style="position:absolute;left:4294;top:6212;width:10;height:2" coordorigin="4294,6212" coordsize="10,0" path="m4294,6212l4303,6212e" filled="false" stroked="true" strokeweight=".48pt" strokecolor="#000000">
                <v:path arrowok="t"/>
              </v:shape>
            </v:group>
            <v:group style="position:absolute;left:4313;top:6212;width:10;height:2" coordorigin="4313,6212" coordsize="10,2">
              <v:shape style="position:absolute;left:4313;top:6212;width:10;height:2" coordorigin="4313,6212" coordsize="10,0" path="m4313,6212l4322,6212e" filled="false" stroked="true" strokeweight=".48pt" strokecolor="#000000">
                <v:path arrowok="t"/>
              </v:shape>
            </v:group>
            <v:group style="position:absolute;left:4332;top:6212;width:10;height:2" coordorigin="4332,6212" coordsize="10,2">
              <v:shape style="position:absolute;left:4332;top:6212;width:10;height:2" coordorigin="4332,6212" coordsize="10,0" path="m4332,6212l4342,6212e" filled="false" stroked="true" strokeweight=".48pt" strokecolor="#000000">
                <v:path arrowok="t"/>
              </v:shape>
            </v:group>
            <v:group style="position:absolute;left:4351;top:6212;width:10;height:2" coordorigin="4351,6212" coordsize="10,2">
              <v:shape style="position:absolute;left:4351;top:6212;width:10;height:2" coordorigin="4351,6212" coordsize="10,0" path="m4351,6212l4361,6212e" filled="false" stroked="true" strokeweight=".48pt" strokecolor="#000000">
                <v:path arrowok="t"/>
              </v:shape>
            </v:group>
            <v:group style="position:absolute;left:4370;top:6212;width:10;height:2" coordorigin="4370,6212" coordsize="10,2">
              <v:shape style="position:absolute;left:4370;top:6212;width:10;height:2" coordorigin="4370,6212" coordsize="10,0" path="m4370,6212l4380,6212e" filled="false" stroked="true" strokeweight=".48pt" strokecolor="#000000">
                <v:path arrowok="t"/>
              </v:shape>
            </v:group>
            <v:group style="position:absolute;left:4390;top:6212;width:10;height:2" coordorigin="4390,6212" coordsize="10,2">
              <v:shape style="position:absolute;left:4390;top:6212;width:10;height:2" coordorigin="4390,6212" coordsize="10,0" path="m4390,6212l4399,6212e" filled="false" stroked="true" strokeweight=".48pt" strokecolor="#000000">
                <v:path arrowok="t"/>
              </v:shape>
            </v:group>
            <v:group style="position:absolute;left:4409;top:6212;width:10;height:2" coordorigin="4409,6212" coordsize="10,2">
              <v:shape style="position:absolute;left:4409;top:6212;width:10;height:2" coordorigin="4409,6212" coordsize="10,0" path="m4409,6212l4418,6212e" filled="false" stroked="true" strokeweight=".48pt" strokecolor="#000000">
                <v:path arrowok="t"/>
              </v:shape>
            </v:group>
            <v:group style="position:absolute;left:4428;top:6212;width:10;height:2" coordorigin="4428,6212" coordsize="10,2">
              <v:shape style="position:absolute;left:4428;top:6212;width:10;height:2" coordorigin="4428,6212" coordsize="10,0" path="m4428,6212l4438,6212e" filled="false" stroked="true" strokeweight=".48pt" strokecolor="#000000">
                <v:path arrowok="t"/>
              </v:shape>
            </v:group>
            <v:group style="position:absolute;left:4447;top:6212;width:10;height:2" coordorigin="4447,6212" coordsize="10,2">
              <v:shape style="position:absolute;left:4447;top:6212;width:10;height:2" coordorigin="4447,6212" coordsize="10,0" path="m4447,6212l4457,6212e" filled="false" stroked="true" strokeweight=".48pt" strokecolor="#000000">
                <v:path arrowok="t"/>
              </v:shape>
            </v:group>
            <v:group style="position:absolute;left:4466;top:6212;width:10;height:2" coordorigin="4466,6212" coordsize="10,2">
              <v:shape style="position:absolute;left:4466;top:6212;width:10;height:2" coordorigin="4466,6212" coordsize="10,0" path="m4466,6212l4476,6212e" filled="false" stroked="true" strokeweight=".48pt" strokecolor="#000000">
                <v:path arrowok="t"/>
              </v:shape>
            </v:group>
            <v:group style="position:absolute;left:4486;top:6212;width:10;height:2" coordorigin="4486,6212" coordsize="10,2">
              <v:shape style="position:absolute;left:4486;top:6212;width:10;height:2" coordorigin="4486,6212" coordsize="10,0" path="m4486,6212l4495,6212e" filled="false" stroked="true" strokeweight=".48pt" strokecolor="#000000">
                <v:path arrowok="t"/>
              </v:shape>
            </v:group>
            <v:group style="position:absolute;left:4505;top:6212;width:10;height:2" coordorigin="4505,6212" coordsize="10,2">
              <v:shape style="position:absolute;left:4505;top:6212;width:10;height:2" coordorigin="4505,6212" coordsize="10,0" path="m4505,6212l4514,6212e" filled="false" stroked="true" strokeweight=".48pt" strokecolor="#000000">
                <v:path arrowok="t"/>
              </v:shape>
            </v:group>
            <v:group style="position:absolute;left:4524;top:6212;width:10;height:2" coordorigin="4524,6212" coordsize="10,2">
              <v:shape style="position:absolute;left:4524;top:6212;width:10;height:2" coordorigin="4524,6212" coordsize="10,0" path="m4524,6212l4534,6212e" filled="false" stroked="true" strokeweight=".48pt" strokecolor="#000000">
                <v:path arrowok="t"/>
              </v:shape>
            </v:group>
            <v:group style="position:absolute;left:4543;top:6212;width:10;height:2" coordorigin="4543,6212" coordsize="10,2">
              <v:shape style="position:absolute;left:4543;top:6212;width:10;height:2" coordorigin="4543,6212" coordsize="10,0" path="m4543,6212l4553,6212e" filled="false" stroked="true" strokeweight=".48pt" strokecolor="#000000">
                <v:path arrowok="t"/>
              </v:shape>
            </v:group>
            <v:group style="position:absolute;left:4562;top:6212;width:10;height:2" coordorigin="4562,6212" coordsize="10,2">
              <v:shape style="position:absolute;left:4562;top:6212;width:10;height:2" coordorigin="4562,6212" coordsize="10,0" path="m4562,6212l4572,6212e" filled="false" stroked="true" strokeweight=".48pt" strokecolor="#000000">
                <v:path arrowok="t"/>
              </v:shape>
            </v:group>
            <v:group style="position:absolute;left:4582;top:6212;width:10;height:2" coordorigin="4582,6212" coordsize="10,2">
              <v:shape style="position:absolute;left:4582;top:6212;width:10;height:2" coordorigin="4582,6212" coordsize="10,0" path="m4582,6212l4591,6212e" filled="false" stroked="true" strokeweight=".48pt" strokecolor="#000000">
                <v:path arrowok="t"/>
              </v:shape>
            </v:group>
            <v:group style="position:absolute;left:4601;top:6212;width:10;height:2" coordorigin="4601,6212" coordsize="10,2">
              <v:shape style="position:absolute;left:4601;top:6212;width:10;height:2" coordorigin="4601,6212" coordsize="10,0" path="m4601,6212l4610,6212e" filled="false" stroked="true" strokeweight=".48pt" strokecolor="#000000">
                <v:path arrowok="t"/>
              </v:shape>
            </v:group>
            <v:group style="position:absolute;left:4620;top:6212;width:10;height:2" coordorigin="4620,6212" coordsize="10,2">
              <v:shape style="position:absolute;left:4620;top:6212;width:10;height:2" coordorigin="4620,6212" coordsize="10,0" path="m4620,6212l4630,6212e" filled="false" stroked="true" strokeweight=".48pt" strokecolor="#000000">
                <v:path arrowok="t"/>
              </v:shape>
            </v:group>
            <v:group style="position:absolute;left:4639;top:6212;width:10;height:2" coordorigin="4639,6212" coordsize="10,2">
              <v:shape style="position:absolute;left:4639;top:6212;width:10;height:2" coordorigin="4639,6212" coordsize="10,0" path="m4639,6212l4649,6212e" filled="false" stroked="true" strokeweight=".48pt" strokecolor="#000000">
                <v:path arrowok="t"/>
              </v:shape>
            </v:group>
            <v:group style="position:absolute;left:4658;top:6212;width:10;height:2" coordorigin="4658,6212" coordsize="10,2">
              <v:shape style="position:absolute;left:4658;top:6212;width:10;height:2" coordorigin="4658,6212" coordsize="10,0" path="m4658,6212l4668,6212e" filled="false" stroked="true" strokeweight=".48pt" strokecolor="#000000">
                <v:path arrowok="t"/>
              </v:shape>
            </v:group>
            <v:group style="position:absolute;left:4678;top:6212;width:10;height:2" coordorigin="4678,6212" coordsize="10,2">
              <v:shape style="position:absolute;left:4678;top:6212;width:10;height:2" coordorigin="4678,6212" coordsize="10,0" path="m4678,6212l4687,6212e" filled="false" stroked="true" strokeweight=".48pt" strokecolor="#000000">
                <v:path arrowok="t"/>
              </v:shape>
            </v:group>
            <v:group style="position:absolute;left:4697;top:6212;width:10;height:2" coordorigin="4697,6212" coordsize="10,2">
              <v:shape style="position:absolute;left:4697;top:6212;width:10;height:2" coordorigin="4697,6212" coordsize="10,0" path="m4697,6212l4706,6212e" filled="false" stroked="true" strokeweight=".48pt" strokecolor="#000000">
                <v:path arrowok="t"/>
              </v:shape>
            </v:group>
            <v:group style="position:absolute;left:4716;top:6212;width:10;height:2" coordorigin="4716,6212" coordsize="10,2">
              <v:shape style="position:absolute;left:4716;top:6212;width:10;height:2" coordorigin="4716,6212" coordsize="10,0" path="m4716,6212l4726,6212e" filled="false" stroked="true" strokeweight=".48pt" strokecolor="#000000">
                <v:path arrowok="t"/>
              </v:shape>
            </v:group>
            <v:group style="position:absolute;left:4735;top:6212;width:10;height:2" coordorigin="4735,6212" coordsize="10,2">
              <v:shape style="position:absolute;left:4735;top:6212;width:10;height:2" coordorigin="4735,6212" coordsize="10,0" path="m4735,6212l4745,6212e" filled="false" stroked="true" strokeweight=".48pt" strokecolor="#000000">
                <v:path arrowok="t"/>
              </v:shape>
            </v:group>
            <v:group style="position:absolute;left:4754;top:6212;width:10;height:2" coordorigin="4754,6212" coordsize="10,2">
              <v:shape style="position:absolute;left:4754;top:6212;width:10;height:2" coordorigin="4754,6212" coordsize="10,0" path="m4754,6212l4764,6212e" filled="false" stroked="true" strokeweight=".48pt" strokecolor="#000000">
                <v:path arrowok="t"/>
              </v:shape>
            </v:group>
            <v:group style="position:absolute;left:4774;top:6212;width:10;height:2" coordorigin="4774,6212" coordsize="10,2">
              <v:shape style="position:absolute;left:4774;top:6212;width:10;height:2" coordorigin="4774,6212" coordsize="10,0" path="m4774,6212l4783,6212e" filled="false" stroked="true" strokeweight=".48pt" strokecolor="#000000">
                <v:path arrowok="t"/>
              </v:shape>
            </v:group>
            <v:group style="position:absolute;left:4793;top:6212;width:10;height:2" coordorigin="4793,6212" coordsize="10,2">
              <v:shape style="position:absolute;left:4793;top:6212;width:10;height:2" coordorigin="4793,6212" coordsize="10,0" path="m4793,6212l4802,6212e" filled="false" stroked="true" strokeweight=".48pt" strokecolor="#000000">
                <v:path arrowok="t"/>
              </v:shape>
            </v:group>
            <v:group style="position:absolute;left:4812;top:6212;width:10;height:2" coordorigin="4812,6212" coordsize="10,2">
              <v:shape style="position:absolute;left:4812;top:6212;width:10;height:2" coordorigin="4812,6212" coordsize="10,0" path="m4812,6212l4822,6212e" filled="false" stroked="true" strokeweight=".48pt" strokecolor="#000000">
                <v:path arrowok="t"/>
              </v:shape>
            </v:group>
            <v:group style="position:absolute;left:4831;top:6212;width:10;height:2" coordorigin="4831,6212" coordsize="10,2">
              <v:shape style="position:absolute;left:4831;top:6212;width:10;height:2" coordorigin="4831,6212" coordsize="10,0" path="m4831,6212l4841,6212e" filled="false" stroked="true" strokeweight=".48pt" strokecolor="#000000">
                <v:path arrowok="t"/>
              </v:shape>
            </v:group>
            <v:group style="position:absolute;left:4850;top:6212;width:10;height:2" coordorigin="4850,6212" coordsize="10,2">
              <v:shape style="position:absolute;left:4850;top:6212;width:10;height:2" coordorigin="4850,6212" coordsize="10,0" path="m4850,6212l4860,6212e" filled="false" stroked="true" strokeweight=".48pt" strokecolor="#000000">
                <v:path arrowok="t"/>
              </v:shape>
            </v:group>
            <v:group style="position:absolute;left:4870;top:6212;width:10;height:2" coordorigin="4870,6212" coordsize="10,2">
              <v:shape style="position:absolute;left:4870;top:6212;width:10;height:2" coordorigin="4870,6212" coordsize="10,0" path="m4870,6212l4879,6212e" filled="false" stroked="true" strokeweight=".48pt" strokecolor="#000000">
                <v:path arrowok="t"/>
              </v:shape>
            </v:group>
            <v:group style="position:absolute;left:4889;top:6212;width:10;height:2" coordorigin="4889,6212" coordsize="10,2">
              <v:shape style="position:absolute;left:4889;top:6212;width:10;height:2" coordorigin="4889,6212" coordsize="10,0" path="m4889,6212l4898,6212e" filled="false" stroked="true" strokeweight=".48pt" strokecolor="#000000">
                <v:path arrowok="t"/>
              </v:shape>
            </v:group>
            <v:group style="position:absolute;left:4908;top:6212;width:10;height:2" coordorigin="4908,6212" coordsize="10,2">
              <v:shape style="position:absolute;left:4908;top:6212;width:10;height:2" coordorigin="4908,6212" coordsize="10,0" path="m4908,6212l4918,6212e" filled="false" stroked="true" strokeweight=".48pt" strokecolor="#000000">
                <v:path arrowok="t"/>
              </v:shape>
            </v:group>
            <v:group style="position:absolute;left:4927;top:6212;width:10;height:2" coordorigin="4927,6212" coordsize="10,2">
              <v:shape style="position:absolute;left:4927;top:6212;width:10;height:2" coordorigin="4927,6212" coordsize="10,0" path="m4927,6212l4937,6212e" filled="false" stroked="true" strokeweight=".48pt" strokecolor="#000000">
                <v:path arrowok="t"/>
              </v:shape>
            </v:group>
            <v:group style="position:absolute;left:4946;top:6212;width:10;height:2" coordorigin="4946,6212" coordsize="10,2">
              <v:shape style="position:absolute;left:4946;top:6212;width:10;height:2" coordorigin="4946,6212" coordsize="10,0" path="m4946,6212l4956,6212e" filled="false" stroked="true" strokeweight=".48pt" strokecolor="#000000">
                <v:path arrowok="t"/>
              </v:shape>
            </v:group>
            <v:group style="position:absolute;left:4966;top:6212;width:10;height:2" coordorigin="4966,6212" coordsize="10,2">
              <v:shape style="position:absolute;left:4966;top:6212;width:10;height:2" coordorigin="4966,6212" coordsize="10,0" path="m4966,6212l4975,6212e" filled="false" stroked="true" strokeweight=".48pt" strokecolor="#000000">
                <v:path arrowok="t"/>
              </v:shape>
            </v:group>
            <v:group style="position:absolute;left:4985;top:6212;width:10;height:2" coordorigin="4985,6212" coordsize="10,2">
              <v:shape style="position:absolute;left:4985;top:6212;width:10;height:2" coordorigin="4985,6212" coordsize="10,0" path="m4985,6212l4994,6212e" filled="false" stroked="true" strokeweight=".48pt" strokecolor="#000000">
                <v:path arrowok="t"/>
              </v:shape>
            </v:group>
            <v:group style="position:absolute;left:5004;top:6212;width:10;height:2" coordorigin="5004,6212" coordsize="10,2">
              <v:shape style="position:absolute;left:5004;top:6212;width:10;height:2" coordorigin="5004,6212" coordsize="10,0" path="m5004,6212l5014,6212e" filled="false" stroked="true" strokeweight=".48pt" strokecolor="#000000">
                <v:path arrowok="t"/>
              </v:shape>
            </v:group>
            <v:group style="position:absolute;left:5023;top:6212;width:10;height:2" coordorigin="5023,6212" coordsize="10,2">
              <v:shape style="position:absolute;left:5023;top:6212;width:10;height:2" coordorigin="5023,6212" coordsize="10,0" path="m5023,6212l5033,6212e" filled="false" stroked="true" strokeweight=".48pt" strokecolor="#000000">
                <v:path arrowok="t"/>
              </v:shape>
            </v:group>
            <v:group style="position:absolute;left:5042;top:6212;width:10;height:2" coordorigin="5042,6212" coordsize="10,2">
              <v:shape style="position:absolute;left:5042;top:6212;width:10;height:2" coordorigin="5042,6212" coordsize="10,0" path="m5042,6212l5052,6212e" filled="false" stroked="true" strokeweight=".48pt" strokecolor="#000000">
                <v:path arrowok="t"/>
              </v:shape>
            </v:group>
            <v:group style="position:absolute;left:5062;top:6212;width:10;height:2" coordorigin="5062,6212" coordsize="10,2">
              <v:shape style="position:absolute;left:5062;top:6212;width:10;height:2" coordorigin="5062,6212" coordsize="10,0" path="m5062,6212l5071,6212e" filled="false" stroked="true" strokeweight=".48pt" strokecolor="#000000">
                <v:path arrowok="t"/>
              </v:shape>
            </v:group>
            <v:group style="position:absolute;left:5081;top:6212;width:10;height:2" coordorigin="5081,6212" coordsize="10,2">
              <v:shape style="position:absolute;left:5081;top:6212;width:10;height:2" coordorigin="5081,6212" coordsize="10,0" path="m5081,6212l5090,6212e" filled="false" stroked="true" strokeweight=".48pt" strokecolor="#000000">
                <v:path arrowok="t"/>
              </v:shape>
            </v:group>
            <v:group style="position:absolute;left:5100;top:6212;width:10;height:2" coordorigin="5100,6212" coordsize="10,2">
              <v:shape style="position:absolute;left:5100;top:6212;width:10;height:2" coordorigin="5100,6212" coordsize="10,0" path="m5100,6212l5110,6212e" filled="false" stroked="true" strokeweight=".48pt" strokecolor="#000000">
                <v:path arrowok="t"/>
              </v:shape>
            </v:group>
            <v:group style="position:absolute;left:5119;top:6212;width:10;height:2" coordorigin="5119,6212" coordsize="10,2">
              <v:shape style="position:absolute;left:5119;top:6212;width:10;height:2" coordorigin="5119,6212" coordsize="10,0" path="m5119,6212l5129,6212e" filled="false" stroked="true" strokeweight=".48pt" strokecolor="#000000">
                <v:path arrowok="t"/>
              </v:shape>
            </v:group>
            <v:group style="position:absolute;left:5138;top:6212;width:10;height:2" coordorigin="5138,6212" coordsize="10,2">
              <v:shape style="position:absolute;left:5138;top:6212;width:10;height:2" coordorigin="5138,6212" coordsize="10,0" path="m5138,6212l5148,6212e" filled="false" stroked="true" strokeweight=".48pt" strokecolor="#000000">
                <v:path arrowok="t"/>
              </v:shape>
            </v:group>
            <v:group style="position:absolute;left:5158;top:6212;width:10;height:2" coordorigin="5158,6212" coordsize="10,2">
              <v:shape style="position:absolute;left:5158;top:6212;width:10;height:2" coordorigin="5158,6212" coordsize="10,0" path="m5158,6212l5167,6212e" filled="false" stroked="true" strokeweight=".48pt" strokecolor="#000000">
                <v:path arrowok="t"/>
              </v:shape>
            </v:group>
            <v:group style="position:absolute;left:5177;top:6212;width:10;height:2" coordorigin="5177,6212" coordsize="10,2">
              <v:shape style="position:absolute;left:5177;top:6212;width:10;height:2" coordorigin="5177,6212" coordsize="10,0" path="m5177,6212l5186,6212e" filled="false" stroked="true" strokeweight=".48pt" strokecolor="#000000">
                <v:path arrowok="t"/>
              </v:shape>
            </v:group>
            <v:group style="position:absolute;left:5196;top:6212;width:10;height:2" coordorigin="5196,6212" coordsize="10,2">
              <v:shape style="position:absolute;left:5196;top:6212;width:10;height:2" coordorigin="5196,6212" coordsize="10,0" path="m5196,6212l5206,6212e" filled="false" stroked="true" strokeweight=".48pt" strokecolor="#000000">
                <v:path arrowok="t"/>
              </v:shape>
            </v:group>
            <v:group style="position:absolute;left:5215;top:6212;width:10;height:2" coordorigin="5215,6212" coordsize="10,2">
              <v:shape style="position:absolute;left:5215;top:6212;width:10;height:2" coordorigin="5215,6212" coordsize="10,0" path="m5215,6212l5225,6212e" filled="false" stroked="true" strokeweight=".48pt" strokecolor="#000000">
                <v:path arrowok="t"/>
              </v:shape>
            </v:group>
            <v:group style="position:absolute;left:5234;top:6212;width:10;height:2" coordorigin="5234,6212" coordsize="10,2">
              <v:shape style="position:absolute;left:5234;top:6212;width:10;height:2" coordorigin="5234,6212" coordsize="10,0" path="m5234,6212l5244,6212e" filled="false" stroked="true" strokeweight=".48pt" strokecolor="#000000">
                <v:path arrowok="t"/>
              </v:shape>
            </v:group>
            <v:group style="position:absolute;left:5254;top:6212;width:10;height:2" coordorigin="5254,6212" coordsize="10,2">
              <v:shape style="position:absolute;left:5254;top:6212;width:10;height:2" coordorigin="5254,6212" coordsize="10,0" path="m5254,6212l5263,6212e" filled="false" stroked="true" strokeweight=".48pt" strokecolor="#000000">
                <v:path arrowok="t"/>
              </v:shape>
            </v:group>
            <v:group style="position:absolute;left:5273;top:6212;width:10;height:2" coordorigin="5273,6212" coordsize="10,2">
              <v:shape style="position:absolute;left:5273;top:6212;width:10;height:2" coordorigin="5273,6212" coordsize="10,0" path="m5273,6212l5282,6212e" filled="false" stroked="true" strokeweight=".48pt" strokecolor="#000000">
                <v:path arrowok="t"/>
              </v:shape>
            </v:group>
            <v:group style="position:absolute;left:5292;top:6212;width:10;height:2" coordorigin="5292,6212" coordsize="10,2">
              <v:shape style="position:absolute;left:5292;top:6212;width:10;height:2" coordorigin="5292,6212" coordsize="10,0" path="m5292,6212l5302,6212e" filled="false" stroked="true" strokeweight=".48pt" strokecolor="#000000">
                <v:path arrowok="t"/>
              </v:shape>
            </v:group>
            <v:group style="position:absolute;left:5311;top:6212;width:10;height:2" coordorigin="5311,6212" coordsize="10,2">
              <v:shape style="position:absolute;left:5311;top:6212;width:10;height:2" coordorigin="5311,6212" coordsize="10,0" path="m5311,6212l5321,6212e" filled="false" stroked="true" strokeweight=".48pt" strokecolor="#000000">
                <v:path arrowok="t"/>
              </v:shape>
            </v:group>
            <v:group style="position:absolute;left:5330;top:6212;width:10;height:2" coordorigin="5330,6212" coordsize="10,2">
              <v:shape style="position:absolute;left:5330;top:6212;width:10;height:2" coordorigin="5330,6212" coordsize="10,0" path="m5330,6212l5340,6212e" filled="false" stroked="true" strokeweight=".48pt" strokecolor="#000000">
                <v:path arrowok="t"/>
              </v:shape>
            </v:group>
            <v:group style="position:absolute;left:5350;top:6212;width:10;height:2" coordorigin="5350,6212" coordsize="10,2">
              <v:shape style="position:absolute;left:5350;top:6212;width:10;height:2" coordorigin="5350,6212" coordsize="10,0" path="m5350,6212l5359,6212e" filled="false" stroked="true" strokeweight=".48pt" strokecolor="#000000">
                <v:path arrowok="t"/>
              </v:shape>
            </v:group>
            <v:group style="position:absolute;left:5369;top:6212;width:10;height:2" coordorigin="5369,6212" coordsize="10,2">
              <v:shape style="position:absolute;left:5369;top:6212;width:10;height:2" coordorigin="5369,6212" coordsize="10,0" path="m5369,6212l5378,6212e" filled="false" stroked="true" strokeweight=".48pt" strokecolor="#000000">
                <v:path arrowok="t"/>
              </v:shape>
            </v:group>
            <v:group style="position:absolute;left:5388;top:6212;width:10;height:2" coordorigin="5388,6212" coordsize="10,2">
              <v:shape style="position:absolute;left:5388;top:6212;width:10;height:2" coordorigin="5388,6212" coordsize="10,0" path="m5388,6212l5398,6212e" filled="false" stroked="true" strokeweight=".48pt" strokecolor="#000000">
                <v:path arrowok="t"/>
              </v:shape>
            </v:group>
            <v:group style="position:absolute;left:5407;top:6212;width:10;height:2" coordorigin="5407,6212" coordsize="10,2">
              <v:shape style="position:absolute;left:5407;top:6212;width:10;height:2" coordorigin="5407,6212" coordsize="10,0" path="m5407,6212l5417,6212e" filled="false" stroked="true" strokeweight=".48pt" strokecolor="#000000">
                <v:path arrowok="t"/>
              </v:shape>
            </v:group>
            <v:group style="position:absolute;left:5426;top:6212;width:10;height:2" coordorigin="5426,6212" coordsize="10,2">
              <v:shape style="position:absolute;left:5426;top:6212;width:10;height:2" coordorigin="5426,6212" coordsize="10,0" path="m5426,6212l5436,6212e" filled="false" stroked="true" strokeweight=".48pt" strokecolor="#000000">
                <v:path arrowok="t"/>
              </v:shape>
            </v:group>
            <v:group style="position:absolute;left:5446;top:6212;width:10;height:2" coordorigin="5446,6212" coordsize="10,2">
              <v:shape style="position:absolute;left:5446;top:6212;width:10;height:2" coordorigin="5446,6212" coordsize="10,0" path="m5446,6212l5455,6212e" filled="false" stroked="true" strokeweight=".48pt" strokecolor="#000000">
                <v:path arrowok="t"/>
              </v:shape>
            </v:group>
            <v:group style="position:absolute;left:5465;top:6212;width:10;height:2" coordorigin="5465,6212" coordsize="10,2">
              <v:shape style="position:absolute;left:5465;top:6212;width:10;height:2" coordorigin="5465,6212" coordsize="10,0" path="m5465,6212l5474,6212e" filled="false" stroked="true" strokeweight=".48pt" strokecolor="#000000">
                <v:path arrowok="t"/>
              </v:shape>
            </v:group>
            <v:group style="position:absolute;left:5484;top:6212;width:10;height:2" coordorigin="5484,6212" coordsize="10,2">
              <v:shape style="position:absolute;left:5484;top:6212;width:10;height:2" coordorigin="5484,6212" coordsize="10,0" path="m5484,6212l5494,6212e" filled="false" stroked="true" strokeweight=".48pt" strokecolor="#000000">
                <v:path arrowok="t"/>
              </v:shape>
            </v:group>
            <v:group style="position:absolute;left:5503;top:6212;width:10;height:2" coordorigin="5503,6212" coordsize="10,2">
              <v:shape style="position:absolute;left:5503;top:6212;width:10;height:2" coordorigin="5503,6212" coordsize="10,0" path="m5503,6212l5513,6212e" filled="false" stroked="true" strokeweight=".48pt" strokecolor="#000000">
                <v:path arrowok="t"/>
              </v:shape>
            </v:group>
            <v:group style="position:absolute;left:5522;top:6212;width:10;height:2" coordorigin="5522,6212" coordsize="10,2">
              <v:shape style="position:absolute;left:5522;top:6212;width:10;height:2" coordorigin="5522,6212" coordsize="10,0" path="m5522,6212l5532,6212e" filled="false" stroked="true" strokeweight=".48pt" strokecolor="#000000">
                <v:path arrowok="t"/>
              </v:shape>
            </v:group>
            <v:group style="position:absolute;left:5542;top:6212;width:10;height:2" coordorigin="5542,6212" coordsize="10,2">
              <v:shape style="position:absolute;left:5542;top:6212;width:10;height:2" coordorigin="5542,6212" coordsize="10,0" path="m5542,6212l5551,6212e" filled="false" stroked="true" strokeweight=".48pt" strokecolor="#000000">
                <v:path arrowok="t"/>
              </v:shape>
            </v:group>
            <v:group style="position:absolute;left:5561;top:6212;width:10;height:2" coordorigin="5561,6212" coordsize="10,2">
              <v:shape style="position:absolute;left:5561;top:6212;width:10;height:2" coordorigin="5561,6212" coordsize="10,0" path="m5561,6212l5570,6212e" filled="false" stroked="true" strokeweight=".48pt" strokecolor="#000000">
                <v:path arrowok="t"/>
              </v:shape>
            </v:group>
            <v:group style="position:absolute;left:5580;top:6212;width:10;height:2" coordorigin="5580,6212" coordsize="10,2">
              <v:shape style="position:absolute;left:5580;top:6212;width:10;height:2" coordorigin="5580,6212" coordsize="10,0" path="m5580,6212l5590,6212e" filled="false" stroked="true" strokeweight=".48pt" strokecolor="#000000">
                <v:path arrowok="t"/>
              </v:shape>
            </v:group>
            <v:group style="position:absolute;left:5599;top:6212;width:10;height:2" coordorigin="5599,6212" coordsize="10,2">
              <v:shape style="position:absolute;left:5599;top:6212;width:10;height:2" coordorigin="5599,6212" coordsize="10,0" path="m5599,6212l5609,6212e" filled="false" stroked="true" strokeweight=".48pt" strokecolor="#000000">
                <v:path arrowok="t"/>
              </v:shape>
            </v:group>
            <v:group style="position:absolute;left:5618;top:6212;width:10;height:2" coordorigin="5618,6212" coordsize="10,2">
              <v:shape style="position:absolute;left:5618;top:6212;width:10;height:2" coordorigin="5618,6212" coordsize="10,0" path="m5618,6212l5628,6212e" filled="false" stroked="true" strokeweight=".48pt" strokecolor="#000000">
                <v:path arrowok="t"/>
              </v:shape>
            </v:group>
            <v:group style="position:absolute;left:5638;top:6212;width:10;height:2" coordorigin="5638,6212" coordsize="10,2">
              <v:shape style="position:absolute;left:5638;top:6212;width:10;height:2" coordorigin="5638,6212" coordsize="10,0" path="m5638,6212l5647,6212e" filled="false" stroked="true" strokeweight=".48pt" strokecolor="#000000">
                <v:path arrowok="t"/>
              </v:shape>
            </v:group>
            <v:group style="position:absolute;left:5657;top:6212;width:10;height:2" coordorigin="5657,6212" coordsize="10,2">
              <v:shape style="position:absolute;left:5657;top:6212;width:10;height:2" coordorigin="5657,6212" coordsize="10,0" path="m5657,6212l5666,6212e" filled="false" stroked="true" strokeweight=".48pt" strokecolor="#000000">
                <v:path arrowok="t"/>
              </v:shape>
            </v:group>
            <v:group style="position:absolute;left:5676;top:6212;width:10;height:2" coordorigin="5676,6212" coordsize="10,2">
              <v:shape style="position:absolute;left:5676;top:6212;width:10;height:2" coordorigin="5676,6212" coordsize="10,0" path="m5676,6212l5686,6212e" filled="false" stroked="true" strokeweight=".48pt" strokecolor="#000000">
                <v:path arrowok="t"/>
              </v:shape>
            </v:group>
            <v:group style="position:absolute;left:5695;top:6212;width:10;height:2" coordorigin="5695,6212" coordsize="10,2">
              <v:shape style="position:absolute;left:5695;top:6212;width:10;height:2" coordorigin="5695,6212" coordsize="10,0" path="m5695,6212l5705,6212e" filled="false" stroked="true" strokeweight=".48pt" strokecolor="#000000">
                <v:path arrowok="t"/>
              </v:shape>
            </v:group>
            <v:group style="position:absolute;left:5714;top:6212;width:10;height:2" coordorigin="5714,6212" coordsize="10,2">
              <v:shape style="position:absolute;left:5714;top:6212;width:10;height:2" coordorigin="5714,6212" coordsize="10,0" path="m5714,6212l5724,6212e" filled="false" stroked="true" strokeweight=".48pt" strokecolor="#000000">
                <v:path arrowok="t"/>
              </v:shape>
            </v:group>
            <v:group style="position:absolute;left:5734;top:6212;width:10;height:2" coordorigin="5734,6212" coordsize="10,2">
              <v:shape style="position:absolute;left:5734;top:6212;width:10;height:2" coordorigin="5734,6212" coordsize="10,0" path="m5734,6212l5743,6212e" filled="false" stroked="true" strokeweight=".48pt" strokecolor="#000000">
                <v:path arrowok="t"/>
              </v:shape>
            </v:group>
            <v:group style="position:absolute;left:5753;top:6212;width:10;height:2" coordorigin="5753,6212" coordsize="10,2">
              <v:shape style="position:absolute;left:5753;top:6212;width:10;height:2" coordorigin="5753,6212" coordsize="10,0" path="m5753,6212l5762,6212e" filled="false" stroked="true" strokeweight=".48pt" strokecolor="#000000">
                <v:path arrowok="t"/>
              </v:shape>
            </v:group>
            <v:group style="position:absolute;left:5772;top:6212;width:10;height:2" coordorigin="5772,6212" coordsize="10,2">
              <v:shape style="position:absolute;left:5772;top:6212;width:10;height:2" coordorigin="5772,6212" coordsize="10,0" path="m5772,6212l5782,6212e" filled="false" stroked="true" strokeweight=".48pt" strokecolor="#000000">
                <v:path arrowok="t"/>
              </v:shape>
            </v:group>
            <v:group style="position:absolute;left:5791;top:6212;width:10;height:2" coordorigin="5791,6212" coordsize="10,2">
              <v:shape style="position:absolute;left:5791;top:6212;width:10;height:2" coordorigin="5791,6212" coordsize="10,0" path="m5791,6212l5801,6212e" filled="false" stroked="true" strokeweight=".48pt" strokecolor="#000000">
                <v:path arrowok="t"/>
              </v:shape>
            </v:group>
            <v:group style="position:absolute;left:5810;top:6212;width:10;height:2" coordorigin="5810,6212" coordsize="10,2">
              <v:shape style="position:absolute;left:5810;top:6212;width:10;height:2" coordorigin="5810,6212" coordsize="10,0" path="m5810,6212l5820,6212e" filled="false" stroked="true" strokeweight=".48pt" strokecolor="#000000">
                <v:path arrowok="t"/>
              </v:shape>
            </v:group>
            <v:group style="position:absolute;left:5830;top:6212;width:10;height:2" coordorigin="5830,6212" coordsize="10,2">
              <v:shape style="position:absolute;left:5830;top:6212;width:10;height:2" coordorigin="5830,6212" coordsize="10,0" path="m5830,6212l5839,6212e" filled="false" stroked="true" strokeweight=".48pt" strokecolor="#000000">
                <v:path arrowok="t"/>
              </v:shape>
            </v:group>
            <v:group style="position:absolute;left:5849;top:6212;width:10;height:2" coordorigin="5849,6212" coordsize="10,2">
              <v:shape style="position:absolute;left:5849;top:6212;width:10;height:2" coordorigin="5849,6212" coordsize="10,0" path="m5849,6212l5858,6212e" filled="false" stroked="true" strokeweight=".48pt" strokecolor="#000000">
                <v:path arrowok="t"/>
              </v:shape>
            </v:group>
            <v:group style="position:absolute;left:5868;top:6212;width:10;height:2" coordorigin="5868,6212" coordsize="10,2">
              <v:shape style="position:absolute;left:5868;top:6212;width:10;height:2" coordorigin="5868,6212" coordsize="10,0" path="m5868,6212l5878,6212e" filled="false" stroked="true" strokeweight=".48pt" strokecolor="#000000">
                <v:path arrowok="t"/>
              </v:shape>
            </v:group>
            <v:group style="position:absolute;left:5887;top:6212;width:10;height:2" coordorigin="5887,6212" coordsize="10,2">
              <v:shape style="position:absolute;left:5887;top:6212;width:10;height:2" coordorigin="5887,6212" coordsize="10,0" path="m5887,6212l5897,6212e" filled="false" stroked="true" strokeweight=".48pt" strokecolor="#000000">
                <v:path arrowok="t"/>
              </v:shape>
            </v:group>
            <v:group style="position:absolute;left:5906;top:6212;width:10;height:2" coordorigin="5906,6212" coordsize="10,2">
              <v:shape style="position:absolute;left:5906;top:6212;width:10;height:2" coordorigin="5906,6212" coordsize="10,0" path="m5906,6212l5916,6212e" filled="false" stroked="true" strokeweight=".48pt" strokecolor="#000000">
                <v:path arrowok="t"/>
              </v:shape>
            </v:group>
            <v:group style="position:absolute;left:5926;top:6212;width:10;height:2" coordorigin="5926,6212" coordsize="10,2">
              <v:shape style="position:absolute;left:5926;top:6212;width:10;height:2" coordorigin="5926,6212" coordsize="10,0" path="m5926,6212l5935,6212e" filled="false" stroked="true" strokeweight=".48pt" strokecolor="#000000">
                <v:path arrowok="t"/>
              </v:shape>
            </v:group>
            <v:group style="position:absolute;left:5945;top:6212;width:10;height:2" coordorigin="5945,6212" coordsize="10,2">
              <v:shape style="position:absolute;left:5945;top:6212;width:10;height:2" coordorigin="5945,6212" coordsize="10,0" path="m5945,6212l5954,6212e" filled="false" stroked="true" strokeweight=".48pt" strokecolor="#000000">
                <v:path arrowok="t"/>
              </v:shape>
            </v:group>
            <v:group style="position:absolute;left:5964;top:6212;width:10;height:2" coordorigin="5964,6212" coordsize="10,2">
              <v:shape style="position:absolute;left:5964;top:6212;width:10;height:2" coordorigin="5964,6212" coordsize="10,0" path="m5964,6212l5974,6212e" filled="false" stroked="true" strokeweight=".48pt" strokecolor="#000000">
                <v:path arrowok="t"/>
              </v:shape>
            </v:group>
            <v:group style="position:absolute;left:5983;top:6212;width:10;height:2" coordorigin="5983,6212" coordsize="10,2">
              <v:shape style="position:absolute;left:5983;top:6212;width:10;height:2" coordorigin="5983,6212" coordsize="10,0" path="m5983,6212l5993,6212e" filled="false" stroked="true" strokeweight=".48pt" strokecolor="#000000">
                <v:path arrowok="t"/>
              </v:shape>
            </v:group>
            <v:group style="position:absolute;left:6002;top:6212;width:10;height:2" coordorigin="6002,6212" coordsize="10,2">
              <v:shape style="position:absolute;left:6002;top:6212;width:10;height:2" coordorigin="6002,6212" coordsize="10,0" path="m6002,6212l6012,6212e" filled="false" stroked="true" strokeweight=".48pt" strokecolor="#000000">
                <v:path arrowok="t"/>
              </v:shape>
            </v:group>
            <v:group style="position:absolute;left:6022;top:6212;width:10;height:2" coordorigin="6022,6212" coordsize="10,2">
              <v:shape style="position:absolute;left:6022;top:6212;width:10;height:2" coordorigin="6022,6212" coordsize="10,0" path="m6022,6212l6031,6212e" filled="false" stroked="true" strokeweight=".48pt" strokecolor="#000000">
                <v:path arrowok="t"/>
              </v:shape>
            </v:group>
            <v:group style="position:absolute;left:6041;top:6212;width:10;height:2" coordorigin="6041,6212" coordsize="10,2">
              <v:shape style="position:absolute;left:6041;top:6212;width:10;height:2" coordorigin="6041,6212" coordsize="10,0" path="m6041,6212l6050,6212e" filled="false" stroked="true" strokeweight=".48pt" strokecolor="#000000">
                <v:path arrowok="t"/>
              </v:shape>
            </v:group>
            <v:group style="position:absolute;left:6060;top:6212;width:10;height:2" coordorigin="6060,6212" coordsize="10,2">
              <v:shape style="position:absolute;left:6060;top:6212;width:10;height:2" coordorigin="6060,6212" coordsize="10,0" path="m6060,6212l6070,6212e" filled="false" stroked="true" strokeweight=".48pt" strokecolor="#000000">
                <v:path arrowok="t"/>
              </v:shape>
            </v:group>
            <v:group style="position:absolute;left:6079;top:6212;width:10;height:2" coordorigin="6079,6212" coordsize="10,2">
              <v:shape style="position:absolute;left:6079;top:6212;width:10;height:2" coordorigin="6079,6212" coordsize="10,0" path="m6079,6212l6089,6212e" filled="false" stroked="true" strokeweight=".48pt" strokecolor="#000000">
                <v:path arrowok="t"/>
              </v:shape>
            </v:group>
            <v:group style="position:absolute;left:6098;top:6212;width:10;height:2" coordorigin="6098,6212" coordsize="10,2">
              <v:shape style="position:absolute;left:6098;top:6212;width:10;height:2" coordorigin="6098,6212" coordsize="10,0" path="m6098,6212l6108,6212e" filled="false" stroked="true" strokeweight=".48pt" strokecolor="#000000">
                <v:path arrowok="t"/>
              </v:shape>
            </v:group>
            <v:group style="position:absolute;left:6118;top:6212;width:10;height:2" coordorigin="6118,6212" coordsize="10,2">
              <v:shape style="position:absolute;left:6118;top:6212;width:10;height:2" coordorigin="6118,6212" coordsize="10,0" path="m6118,6212l6127,6212e" filled="false" stroked="true" strokeweight=".48pt" strokecolor="#000000">
                <v:path arrowok="t"/>
              </v:shape>
            </v:group>
            <v:group style="position:absolute;left:6137;top:6212;width:10;height:2" coordorigin="6137,6212" coordsize="10,2">
              <v:shape style="position:absolute;left:6137;top:6212;width:10;height:2" coordorigin="6137,6212" coordsize="10,0" path="m6137,6212l6146,6212e" filled="false" stroked="true" strokeweight=".48pt" strokecolor="#000000">
                <v:path arrowok="t"/>
              </v:shape>
            </v:group>
            <v:group style="position:absolute;left:6156;top:6212;width:10;height:2" coordorigin="6156,6212" coordsize="10,2">
              <v:shape style="position:absolute;left:6156;top:6212;width:10;height:2" coordorigin="6156,6212" coordsize="10,0" path="m6156,6212l6166,6212e" filled="false" stroked="true" strokeweight=".48pt" strokecolor="#000000">
                <v:path arrowok="t"/>
              </v:shape>
            </v:group>
            <v:group style="position:absolute;left:6175;top:6212;width:10;height:2" coordorigin="6175,6212" coordsize="10,2">
              <v:shape style="position:absolute;left:6175;top:6212;width:10;height:2" coordorigin="6175,6212" coordsize="10,0" path="m6175,6212l6185,6212e" filled="false" stroked="true" strokeweight=".48pt" strokecolor="#000000">
                <v:path arrowok="t"/>
              </v:shape>
            </v:group>
            <v:group style="position:absolute;left:6194;top:6212;width:10;height:2" coordorigin="6194,6212" coordsize="10,2">
              <v:shape style="position:absolute;left:6194;top:6212;width:10;height:2" coordorigin="6194,6212" coordsize="10,0" path="m6194,6212l6204,6212e" filled="false" stroked="true" strokeweight=".48pt" strokecolor="#000000">
                <v:path arrowok="t"/>
              </v:shape>
            </v:group>
            <v:group style="position:absolute;left:6214;top:6212;width:10;height:2" coordorigin="6214,6212" coordsize="10,2">
              <v:shape style="position:absolute;left:6214;top:6212;width:10;height:2" coordorigin="6214,6212" coordsize="10,0" path="m6214,6212l6223,6212e" filled="false" stroked="true" strokeweight=".48pt" strokecolor="#000000">
                <v:path arrowok="t"/>
              </v:shape>
            </v:group>
            <v:group style="position:absolute;left:6233;top:6212;width:10;height:2" coordorigin="6233,6212" coordsize="10,2">
              <v:shape style="position:absolute;left:6233;top:6212;width:10;height:2" coordorigin="6233,6212" coordsize="10,0" path="m6233,6212l6242,6212e" filled="false" stroked="true" strokeweight=".48pt" strokecolor="#000000">
                <v:path arrowok="t"/>
              </v:shape>
            </v:group>
            <v:group style="position:absolute;left:6252;top:6212;width:10;height:2" coordorigin="6252,6212" coordsize="10,2">
              <v:shape style="position:absolute;left:6252;top:6212;width:10;height:2" coordorigin="6252,6212" coordsize="10,0" path="m6252,6212l6262,6212e" filled="false" stroked="true" strokeweight=".48pt" strokecolor="#000000">
                <v:path arrowok="t"/>
              </v:shape>
            </v:group>
            <v:group style="position:absolute;left:6271;top:6212;width:10;height:2" coordorigin="6271,6212" coordsize="10,2">
              <v:shape style="position:absolute;left:6271;top:6212;width:10;height:2" coordorigin="6271,6212" coordsize="10,0" path="m6271,6212l6281,6212e" filled="false" stroked="true" strokeweight=".48pt" strokecolor="#000000">
                <v:path arrowok="t"/>
              </v:shape>
            </v:group>
            <v:group style="position:absolute;left:6290;top:6212;width:10;height:2" coordorigin="6290,6212" coordsize="10,2">
              <v:shape style="position:absolute;left:6290;top:6212;width:10;height:2" coordorigin="6290,6212" coordsize="10,0" path="m6290,6212l6300,6212e" filled="false" stroked="true" strokeweight=".48pt" strokecolor="#000000">
                <v:path arrowok="t"/>
              </v:shape>
            </v:group>
            <v:group style="position:absolute;left:6310;top:6212;width:10;height:2" coordorigin="6310,6212" coordsize="10,2">
              <v:shape style="position:absolute;left:6310;top:6212;width:10;height:2" coordorigin="6310,6212" coordsize="10,0" path="m6310,6212l6319,6212e" filled="false" stroked="true" strokeweight=".48pt" strokecolor="#000000">
                <v:path arrowok="t"/>
              </v:shape>
            </v:group>
            <v:group style="position:absolute;left:6329;top:6212;width:10;height:2" coordorigin="6329,6212" coordsize="10,2">
              <v:shape style="position:absolute;left:6329;top:6212;width:10;height:2" coordorigin="6329,6212" coordsize="10,0" path="m6329,6212l6338,6212e" filled="false" stroked="true" strokeweight=".48pt" strokecolor="#000000">
                <v:path arrowok="t"/>
              </v:shape>
            </v:group>
            <v:group style="position:absolute;left:6348;top:6212;width:10;height:2" coordorigin="6348,6212" coordsize="10,2">
              <v:shape style="position:absolute;left:6348;top:6212;width:10;height:2" coordorigin="6348,6212" coordsize="10,0" path="m6348,6212l6358,6212e" filled="false" stroked="true" strokeweight=".48pt" strokecolor="#000000">
                <v:path arrowok="t"/>
              </v:shape>
            </v:group>
            <v:group style="position:absolute;left:6367;top:6212;width:10;height:2" coordorigin="6367,6212" coordsize="10,2">
              <v:shape style="position:absolute;left:6367;top:6212;width:10;height:2" coordorigin="6367,6212" coordsize="10,0" path="m6367,6212l6377,6212e" filled="false" stroked="true" strokeweight=".48pt" strokecolor="#000000">
                <v:path arrowok="t"/>
              </v:shape>
            </v:group>
            <v:group style="position:absolute;left:6386;top:6212;width:10;height:2" coordorigin="6386,6212" coordsize="10,2">
              <v:shape style="position:absolute;left:6386;top:6212;width:10;height:2" coordorigin="6386,6212" coordsize="10,0" path="m6386,6212l6396,6212e" filled="false" stroked="true" strokeweight=".48pt" strokecolor="#000000">
                <v:path arrowok="t"/>
              </v:shape>
            </v:group>
            <v:group style="position:absolute;left:6406;top:6212;width:10;height:2" coordorigin="6406,6212" coordsize="10,2">
              <v:shape style="position:absolute;left:6406;top:6212;width:10;height:2" coordorigin="6406,6212" coordsize="10,0" path="m6406,6212l6415,6212e" filled="false" stroked="true" strokeweight=".48pt" strokecolor="#000000">
                <v:path arrowok="t"/>
              </v:shape>
            </v:group>
            <v:group style="position:absolute;left:6425;top:6212;width:10;height:2" coordorigin="6425,6212" coordsize="10,2">
              <v:shape style="position:absolute;left:6425;top:6212;width:10;height:2" coordorigin="6425,6212" coordsize="10,0" path="m6425,6212l6434,6212e" filled="false" stroked="true" strokeweight=".48pt" strokecolor="#000000">
                <v:path arrowok="t"/>
              </v:shape>
            </v:group>
            <v:group style="position:absolute;left:6444;top:6212;width:10;height:2" coordorigin="6444,6212" coordsize="10,2">
              <v:shape style="position:absolute;left:6444;top:6212;width:10;height:2" coordorigin="6444,6212" coordsize="10,0" path="m6444,6212l6454,6212e" filled="false" stroked="true" strokeweight=".48pt" strokecolor="#000000">
                <v:path arrowok="t"/>
              </v:shape>
            </v:group>
            <v:group style="position:absolute;left:6463;top:6212;width:10;height:2" coordorigin="6463,6212" coordsize="10,2">
              <v:shape style="position:absolute;left:6463;top:6212;width:10;height:2" coordorigin="6463,6212" coordsize="10,0" path="m6463,6212l6473,6212e" filled="false" stroked="true" strokeweight=".48pt" strokecolor="#000000">
                <v:path arrowok="t"/>
              </v:shape>
            </v:group>
            <v:group style="position:absolute;left:6482;top:6212;width:10;height:2" coordorigin="6482,6212" coordsize="10,2">
              <v:shape style="position:absolute;left:6482;top:6212;width:10;height:2" coordorigin="6482,6212" coordsize="10,0" path="m6482,6212l6492,6212e" filled="false" stroked="true" strokeweight=".48pt" strokecolor="#000000">
                <v:path arrowok="t"/>
              </v:shape>
            </v:group>
            <v:group style="position:absolute;left:6502;top:6212;width:10;height:2" coordorigin="6502,6212" coordsize="10,2">
              <v:shape style="position:absolute;left:6502;top:6212;width:10;height:2" coordorigin="6502,6212" coordsize="10,0" path="m6502,6212l6511,6212e" filled="false" stroked="true" strokeweight=".48pt" strokecolor="#000000">
                <v:path arrowok="t"/>
              </v:shape>
            </v:group>
            <v:group style="position:absolute;left:6521;top:6212;width:10;height:2" coordorigin="6521,6212" coordsize="10,2">
              <v:shape style="position:absolute;left:6521;top:6212;width:10;height:2" coordorigin="6521,6212" coordsize="10,0" path="m6521,6212l6530,6212e" filled="false" stroked="true" strokeweight=".48pt" strokecolor="#000000">
                <v:path arrowok="t"/>
              </v:shape>
            </v:group>
            <v:group style="position:absolute;left:6540;top:6212;width:10;height:2" coordorigin="6540,6212" coordsize="10,2">
              <v:shape style="position:absolute;left:6540;top:6212;width:10;height:2" coordorigin="6540,6212" coordsize="10,0" path="m6540,6212l6550,6212e" filled="false" stroked="true" strokeweight=".48pt" strokecolor="#000000">
                <v:path arrowok="t"/>
              </v:shape>
            </v:group>
            <v:group style="position:absolute;left:6559;top:6212;width:10;height:2" coordorigin="6559,6212" coordsize="10,2">
              <v:shape style="position:absolute;left:6559;top:6212;width:10;height:2" coordorigin="6559,6212" coordsize="10,0" path="m6559,6212l6569,6212e" filled="false" stroked="true" strokeweight=".48pt" strokecolor="#000000">
                <v:path arrowok="t"/>
              </v:shape>
            </v:group>
            <v:group style="position:absolute;left:6578;top:6212;width:10;height:2" coordorigin="6578,6212" coordsize="10,2">
              <v:shape style="position:absolute;left:6578;top:6212;width:10;height:2" coordorigin="6578,6212" coordsize="10,0" path="m6578,6212l6588,6212e" filled="false" stroked="true" strokeweight=".48pt" strokecolor="#000000">
                <v:path arrowok="t"/>
              </v:shape>
            </v:group>
            <v:group style="position:absolute;left:6598;top:6212;width:10;height:2" coordorigin="6598,6212" coordsize="10,2">
              <v:shape style="position:absolute;left:6598;top:6212;width:10;height:2" coordorigin="6598,6212" coordsize="10,0" path="m6598,6212l6607,6212e" filled="false" stroked="true" strokeweight=".48pt" strokecolor="#000000">
                <v:path arrowok="t"/>
              </v:shape>
            </v:group>
            <v:group style="position:absolute;left:6617;top:6212;width:10;height:2" coordorigin="6617,6212" coordsize="10,2">
              <v:shape style="position:absolute;left:6617;top:6212;width:10;height:2" coordorigin="6617,6212" coordsize="10,0" path="m6617,6212l6626,6212e" filled="false" stroked="true" strokeweight=".48pt" strokecolor="#000000">
                <v:path arrowok="t"/>
              </v:shape>
            </v:group>
            <v:group style="position:absolute;left:6636;top:6212;width:10;height:2" coordorigin="6636,6212" coordsize="10,2">
              <v:shape style="position:absolute;left:6636;top:6212;width:10;height:2" coordorigin="6636,6212" coordsize="10,0" path="m6636,6212l6646,6212e" filled="false" stroked="true" strokeweight=".48pt" strokecolor="#000000">
                <v:path arrowok="t"/>
              </v:shape>
            </v:group>
            <v:group style="position:absolute;left:6655;top:6212;width:10;height:2" coordorigin="6655,6212" coordsize="10,2">
              <v:shape style="position:absolute;left:6655;top:6212;width:10;height:2" coordorigin="6655,6212" coordsize="10,0" path="m6655,6212l6665,6212e" filled="false" stroked="true" strokeweight=".48pt" strokecolor="#000000">
                <v:path arrowok="t"/>
              </v:shape>
            </v:group>
            <v:group style="position:absolute;left:6674;top:6212;width:10;height:2" coordorigin="6674,6212" coordsize="10,2">
              <v:shape style="position:absolute;left:6674;top:6212;width:10;height:2" coordorigin="6674,6212" coordsize="10,0" path="m6674,6212l6684,6212e" filled="false" stroked="true" strokeweight=".48pt" strokecolor="#000000">
                <v:path arrowok="t"/>
              </v:shape>
            </v:group>
            <v:group style="position:absolute;left:6694;top:6212;width:10;height:2" coordorigin="6694,6212" coordsize="10,2">
              <v:shape style="position:absolute;left:6694;top:6212;width:10;height:2" coordorigin="6694,6212" coordsize="10,0" path="m6694,6212l6703,6212e" filled="false" stroked="true" strokeweight=".48pt" strokecolor="#000000">
                <v:path arrowok="t"/>
              </v:shape>
            </v:group>
            <v:group style="position:absolute;left:6713;top:6212;width:10;height:2" coordorigin="6713,6212" coordsize="10,2">
              <v:shape style="position:absolute;left:6713;top:6212;width:10;height:2" coordorigin="6713,6212" coordsize="10,0" path="m6713,6212l6722,6212e" filled="false" stroked="true" strokeweight=".48pt" strokecolor="#000000">
                <v:path arrowok="t"/>
              </v:shape>
            </v:group>
            <v:group style="position:absolute;left:6732;top:6212;width:10;height:2" coordorigin="6732,6212" coordsize="10,2">
              <v:shape style="position:absolute;left:6732;top:6212;width:10;height:2" coordorigin="6732,6212" coordsize="10,0" path="m6732,6212l6742,6212e" filled="false" stroked="true" strokeweight=".48pt" strokecolor="#000000">
                <v:path arrowok="t"/>
              </v:shape>
            </v:group>
            <v:group style="position:absolute;left:6751;top:6212;width:10;height:2" coordorigin="6751,6212" coordsize="10,2">
              <v:shape style="position:absolute;left:6751;top:6212;width:10;height:2" coordorigin="6751,6212" coordsize="10,0" path="m6751,6212l6761,6212e" filled="false" stroked="true" strokeweight=".48pt" strokecolor="#000000">
                <v:path arrowok="t"/>
              </v:shape>
            </v:group>
            <v:group style="position:absolute;left:6770;top:6212;width:10;height:2" coordorigin="6770,6212" coordsize="10,2">
              <v:shape style="position:absolute;left:6770;top:6212;width:10;height:2" coordorigin="6770,6212" coordsize="10,0" path="m6770,6212l6780,6212e" filled="false" stroked="true" strokeweight=".48pt" strokecolor="#000000">
                <v:path arrowok="t"/>
              </v:shape>
            </v:group>
            <v:group style="position:absolute;left:6790;top:6212;width:10;height:2" coordorigin="6790,6212" coordsize="10,2">
              <v:shape style="position:absolute;left:6790;top:6212;width:10;height:2" coordorigin="6790,6212" coordsize="10,0" path="m6790,6212l6799,6212e" filled="false" stroked="true" strokeweight=".48pt" strokecolor="#000000">
                <v:path arrowok="t"/>
              </v:shape>
            </v:group>
            <v:group style="position:absolute;left:6809;top:6212;width:10;height:2" coordorigin="6809,6212" coordsize="10,2">
              <v:shape style="position:absolute;left:6809;top:6212;width:10;height:2" coordorigin="6809,6212" coordsize="10,0" path="m6809,6212l6818,6212e" filled="false" stroked="true" strokeweight=".48pt" strokecolor="#000000">
                <v:path arrowok="t"/>
              </v:shape>
            </v:group>
            <v:group style="position:absolute;left:6828;top:6212;width:10;height:2" coordorigin="6828,6212" coordsize="10,2">
              <v:shape style="position:absolute;left:6828;top:6212;width:10;height:2" coordorigin="6828,6212" coordsize="10,0" path="m6828,6212l6838,6212e" filled="false" stroked="true" strokeweight=".48pt" strokecolor="#000000">
                <v:path arrowok="t"/>
              </v:shape>
            </v:group>
            <v:group style="position:absolute;left:6847;top:6212;width:10;height:2" coordorigin="6847,6212" coordsize="10,2">
              <v:shape style="position:absolute;left:6847;top:6212;width:10;height:2" coordorigin="6847,6212" coordsize="10,0" path="m6847,6212l6857,6212e" filled="false" stroked="true" strokeweight=".48pt" strokecolor="#000000">
                <v:path arrowok="t"/>
              </v:shape>
            </v:group>
            <v:group style="position:absolute;left:6866;top:6212;width:10;height:2" coordorigin="6866,6212" coordsize="10,2">
              <v:shape style="position:absolute;left:6866;top:6212;width:10;height:2" coordorigin="6866,6212" coordsize="10,0" path="m6866,6212l6876,6212e" filled="false" stroked="true" strokeweight=".48pt" strokecolor="#000000">
                <v:path arrowok="t"/>
              </v:shape>
            </v:group>
            <v:group style="position:absolute;left:6886;top:6212;width:10;height:2" coordorigin="6886,6212" coordsize="10,2">
              <v:shape style="position:absolute;left:6886;top:6212;width:10;height:2" coordorigin="6886,6212" coordsize="10,0" path="m6886,6212l6895,6212e" filled="false" stroked="true" strokeweight=".48pt" strokecolor="#000000">
                <v:path arrowok="t"/>
              </v:shape>
            </v:group>
            <v:group style="position:absolute;left:6905;top:6212;width:10;height:2" coordorigin="6905,6212" coordsize="10,2">
              <v:shape style="position:absolute;left:6905;top:6212;width:10;height:2" coordorigin="6905,6212" coordsize="10,0" path="m6905,6212l6914,6212e" filled="false" stroked="true" strokeweight=".48pt" strokecolor="#000000">
                <v:path arrowok="t"/>
              </v:shape>
            </v:group>
            <v:group style="position:absolute;left:6924;top:6212;width:10;height:2" coordorigin="6924,6212" coordsize="10,2">
              <v:shape style="position:absolute;left:6924;top:6212;width:10;height:2" coordorigin="6924,6212" coordsize="10,0" path="m6924,6212l6934,6212e" filled="false" stroked="true" strokeweight=".48pt" strokecolor="#000000">
                <v:path arrowok="t"/>
              </v:shape>
            </v:group>
            <v:group style="position:absolute;left:6943;top:6212;width:10;height:2" coordorigin="6943,6212" coordsize="10,2">
              <v:shape style="position:absolute;left:6943;top:6212;width:10;height:2" coordorigin="6943,6212" coordsize="10,0" path="m6943,6212l6953,6212e" filled="false" stroked="true" strokeweight=".48pt" strokecolor="#000000">
                <v:path arrowok="t"/>
              </v:shape>
            </v:group>
            <v:group style="position:absolute;left:6962;top:6212;width:10;height:2" coordorigin="6962,6212" coordsize="10,2">
              <v:shape style="position:absolute;left:6962;top:6212;width:10;height:2" coordorigin="6962,6212" coordsize="10,0" path="m6962,6212l6972,6212e" filled="false" stroked="true" strokeweight=".48pt" strokecolor="#000000">
                <v:path arrowok="t"/>
              </v:shape>
            </v:group>
            <v:group style="position:absolute;left:6982;top:6212;width:10;height:2" coordorigin="6982,6212" coordsize="10,2">
              <v:shape style="position:absolute;left:6982;top:6212;width:10;height:2" coordorigin="6982,6212" coordsize="10,0" path="m6982,6212l6991,6212e" filled="false" stroked="true" strokeweight=".48pt" strokecolor="#000000">
                <v:path arrowok="t"/>
              </v:shape>
            </v:group>
            <v:group style="position:absolute;left:7001;top:6212;width:10;height:2" coordorigin="7001,6212" coordsize="10,2">
              <v:shape style="position:absolute;left:7001;top:6212;width:10;height:2" coordorigin="7001,6212" coordsize="10,0" path="m7001,6212l7010,6212e" filled="false" stroked="true" strokeweight=".48pt" strokecolor="#000000">
                <v:path arrowok="t"/>
              </v:shape>
            </v:group>
            <v:group style="position:absolute;left:7020;top:6212;width:10;height:2" coordorigin="7020,6212" coordsize="10,2">
              <v:shape style="position:absolute;left:7020;top:6212;width:10;height:2" coordorigin="7020,6212" coordsize="10,0" path="m7020,6212l7030,6212e" filled="false" stroked="true" strokeweight=".48pt" strokecolor="#000000">
                <v:path arrowok="t"/>
              </v:shape>
            </v:group>
            <v:group style="position:absolute;left:7039;top:6212;width:10;height:2" coordorigin="7039,6212" coordsize="10,2">
              <v:shape style="position:absolute;left:7039;top:6212;width:10;height:2" coordorigin="7039,6212" coordsize="10,0" path="m7039,6212l7049,6212e" filled="false" stroked="true" strokeweight=".48pt" strokecolor="#000000">
                <v:path arrowok="t"/>
              </v:shape>
            </v:group>
            <v:group style="position:absolute;left:7058;top:6212;width:10;height:2" coordorigin="7058,6212" coordsize="10,2">
              <v:shape style="position:absolute;left:7058;top:6212;width:10;height:2" coordorigin="7058,6212" coordsize="10,0" path="m7058,6212l7068,6212e" filled="false" stroked="true" strokeweight=".48pt" strokecolor="#000000">
                <v:path arrowok="t"/>
              </v:shape>
            </v:group>
            <v:group style="position:absolute;left:7078;top:6212;width:10;height:2" coordorigin="7078,6212" coordsize="10,2">
              <v:shape style="position:absolute;left:7078;top:6212;width:10;height:2" coordorigin="7078,6212" coordsize="10,0" path="m7078,6212l7087,6212e" filled="false" stroked="true" strokeweight=".48pt" strokecolor="#000000">
                <v:path arrowok="t"/>
              </v:shape>
            </v:group>
            <v:group style="position:absolute;left:7097;top:6212;width:10;height:2" coordorigin="7097,6212" coordsize="10,2">
              <v:shape style="position:absolute;left:7097;top:6212;width:10;height:2" coordorigin="7097,6212" coordsize="10,0" path="m7097,6212l7106,6212e" filled="false" stroked="true" strokeweight=".48pt" strokecolor="#000000">
                <v:path arrowok="t"/>
              </v:shape>
            </v:group>
            <v:group style="position:absolute;left:7116;top:6212;width:10;height:2" coordorigin="7116,6212" coordsize="10,2">
              <v:shape style="position:absolute;left:7116;top:6212;width:10;height:2" coordorigin="7116,6212" coordsize="10,0" path="m7116,6212l7126,6212e" filled="false" stroked="true" strokeweight=".48pt" strokecolor="#000000">
                <v:path arrowok="t"/>
              </v:shape>
            </v:group>
            <v:group style="position:absolute;left:7135;top:6212;width:10;height:2" coordorigin="7135,6212" coordsize="10,2">
              <v:shape style="position:absolute;left:7135;top:6212;width:10;height:2" coordorigin="7135,6212" coordsize="10,0" path="m7135,6212l7145,6212e" filled="false" stroked="true" strokeweight=".48pt" strokecolor="#000000">
                <v:path arrowok="t"/>
              </v:shape>
            </v:group>
            <v:group style="position:absolute;left:7154;top:6212;width:10;height:2" coordorigin="7154,6212" coordsize="10,2">
              <v:shape style="position:absolute;left:7154;top:6212;width:10;height:2" coordorigin="7154,6212" coordsize="10,0" path="m7154,6212l7164,6212e" filled="false" stroked="true" strokeweight=".48pt" strokecolor="#000000">
                <v:path arrowok="t"/>
              </v:shape>
            </v:group>
            <v:group style="position:absolute;left:7174;top:6212;width:10;height:2" coordorigin="7174,6212" coordsize="10,2">
              <v:shape style="position:absolute;left:7174;top:6212;width:10;height:2" coordorigin="7174,6212" coordsize="10,0" path="m7174,6212l7183,6212e" filled="false" stroked="true" strokeweight=".48pt" strokecolor="#000000">
                <v:path arrowok="t"/>
              </v:shape>
            </v:group>
            <v:group style="position:absolute;left:7193;top:6212;width:10;height:2" coordorigin="7193,6212" coordsize="10,2">
              <v:shape style="position:absolute;left:7193;top:6212;width:10;height:2" coordorigin="7193,6212" coordsize="10,0" path="m7193,6212l7202,6212e" filled="false" stroked="true" strokeweight=".48pt" strokecolor="#000000">
                <v:path arrowok="t"/>
              </v:shape>
            </v:group>
            <v:group style="position:absolute;left:7212;top:6212;width:10;height:2" coordorigin="7212,6212" coordsize="10,2">
              <v:shape style="position:absolute;left:7212;top:6212;width:10;height:2" coordorigin="7212,6212" coordsize="10,0" path="m7212,6212l7222,6212e" filled="false" stroked="true" strokeweight=".48pt" strokecolor="#000000">
                <v:path arrowok="t"/>
              </v:shape>
            </v:group>
            <v:group style="position:absolute;left:7231;top:6212;width:10;height:2" coordorigin="7231,6212" coordsize="10,2">
              <v:shape style="position:absolute;left:7231;top:6212;width:10;height:2" coordorigin="7231,6212" coordsize="10,0" path="m7231,6212l7241,6212e" filled="false" stroked="true" strokeweight=".48pt" strokecolor="#000000">
                <v:path arrowok="t"/>
              </v:shape>
            </v:group>
            <v:group style="position:absolute;left:7250;top:6212;width:10;height:2" coordorigin="7250,6212" coordsize="10,2">
              <v:shape style="position:absolute;left:7250;top:6212;width:10;height:2" coordorigin="7250,6212" coordsize="10,0" path="m7250,6212l7260,6212e" filled="false" stroked="true" strokeweight=".48pt" strokecolor="#000000">
                <v:path arrowok="t"/>
              </v:shape>
            </v:group>
            <v:group style="position:absolute;left:7270;top:6212;width:10;height:2" coordorigin="7270,6212" coordsize="10,2">
              <v:shape style="position:absolute;left:7270;top:6212;width:10;height:2" coordorigin="7270,6212" coordsize="10,0" path="m7270,6212l7279,6212e" filled="false" stroked="true" strokeweight=".48pt" strokecolor="#000000">
                <v:path arrowok="t"/>
              </v:shape>
            </v:group>
            <v:group style="position:absolute;left:7289;top:6212;width:10;height:2" coordorigin="7289,6212" coordsize="10,2">
              <v:shape style="position:absolute;left:7289;top:6212;width:10;height:2" coordorigin="7289,6212" coordsize="10,0" path="m7289,6212l7298,6212e" filled="false" stroked="true" strokeweight=".48pt" strokecolor="#000000">
                <v:path arrowok="t"/>
              </v:shape>
            </v:group>
            <v:group style="position:absolute;left:7308;top:6212;width:10;height:2" coordorigin="7308,6212" coordsize="10,2">
              <v:shape style="position:absolute;left:7308;top:6212;width:10;height:2" coordorigin="7308,6212" coordsize="10,0" path="m7308,6212l7318,6212e" filled="false" stroked="true" strokeweight=".48pt" strokecolor="#000000">
                <v:path arrowok="t"/>
              </v:shape>
            </v:group>
            <v:group style="position:absolute;left:7327;top:6212;width:10;height:2" coordorigin="7327,6212" coordsize="10,2">
              <v:shape style="position:absolute;left:7327;top:6212;width:10;height:2" coordorigin="7327,6212" coordsize="10,0" path="m7327,6212l7337,6212e" filled="false" stroked="true" strokeweight=".48pt" strokecolor="#000000">
                <v:path arrowok="t"/>
              </v:shape>
            </v:group>
            <v:group style="position:absolute;left:7346;top:6212;width:10;height:2" coordorigin="7346,6212" coordsize="10,2">
              <v:shape style="position:absolute;left:7346;top:6212;width:10;height:2" coordorigin="7346,6212" coordsize="10,0" path="m7346,6212l7356,6212e" filled="false" stroked="true" strokeweight=".48pt" strokecolor="#000000">
                <v:path arrowok="t"/>
              </v:shape>
            </v:group>
            <v:group style="position:absolute;left:7366;top:6212;width:10;height:2" coordorigin="7366,6212" coordsize="10,2">
              <v:shape style="position:absolute;left:7366;top:6212;width:10;height:2" coordorigin="7366,6212" coordsize="10,0" path="m7366,6212l7375,6212e" filled="false" stroked="true" strokeweight=".48pt" strokecolor="#000000">
                <v:path arrowok="t"/>
              </v:shape>
            </v:group>
            <v:group style="position:absolute;left:7385;top:6212;width:10;height:2" coordorigin="7385,6212" coordsize="10,2">
              <v:shape style="position:absolute;left:7385;top:6212;width:10;height:2" coordorigin="7385,6212" coordsize="10,0" path="m7385,6212l7394,6212e" filled="false" stroked="true" strokeweight=".48pt" strokecolor="#000000">
                <v:path arrowok="t"/>
              </v:shape>
            </v:group>
            <v:group style="position:absolute;left:7404;top:6212;width:10;height:2" coordorigin="7404,6212" coordsize="10,2">
              <v:shape style="position:absolute;left:7404;top:6212;width:10;height:2" coordorigin="7404,6212" coordsize="10,0" path="m7404,6212l7414,6212e" filled="false" stroked="true" strokeweight=".48pt" strokecolor="#000000">
                <v:path arrowok="t"/>
              </v:shape>
            </v:group>
            <v:group style="position:absolute;left:7423;top:6212;width:10;height:2" coordorigin="7423,6212" coordsize="10,2">
              <v:shape style="position:absolute;left:7423;top:6212;width:10;height:2" coordorigin="7423,6212" coordsize="10,0" path="m7423,6212l7433,6212e" filled="false" stroked="true" strokeweight=".48pt" strokecolor="#000000">
                <v:path arrowok="t"/>
              </v:shape>
            </v:group>
            <v:group style="position:absolute;left:7442;top:6212;width:10;height:2" coordorigin="7442,6212" coordsize="10,2">
              <v:shape style="position:absolute;left:7442;top:6212;width:10;height:2" coordorigin="7442,6212" coordsize="10,0" path="m7442,6212l7452,6212e" filled="false" stroked="true" strokeweight=".48pt" strokecolor="#000000">
                <v:path arrowok="t"/>
              </v:shape>
            </v:group>
            <v:group style="position:absolute;left:7462;top:6212;width:10;height:2" coordorigin="7462,6212" coordsize="10,2">
              <v:shape style="position:absolute;left:7462;top:6212;width:10;height:2" coordorigin="7462,6212" coordsize="10,0" path="m7462,6212l7471,6212e" filled="false" stroked="true" strokeweight=".48pt" strokecolor="#000000">
                <v:path arrowok="t"/>
              </v:shape>
            </v:group>
            <v:group style="position:absolute;left:7481;top:6212;width:10;height:2" coordorigin="7481,6212" coordsize="10,2">
              <v:shape style="position:absolute;left:7481;top:6212;width:10;height:2" coordorigin="7481,6212" coordsize="10,0" path="m7481,6212l7490,6212e" filled="false" stroked="true" strokeweight=".48pt" strokecolor="#000000">
                <v:path arrowok="t"/>
              </v:shape>
            </v:group>
            <v:group style="position:absolute;left:7500;top:6212;width:10;height:2" coordorigin="7500,6212" coordsize="10,2">
              <v:shape style="position:absolute;left:7500;top:6212;width:10;height:2" coordorigin="7500,6212" coordsize="10,0" path="m7500,6212l7510,6212e" filled="false" stroked="true" strokeweight=".48pt" strokecolor="#000000">
                <v:path arrowok="t"/>
              </v:shape>
            </v:group>
            <v:group style="position:absolute;left:7519;top:6212;width:10;height:2" coordorigin="7519,6212" coordsize="10,2">
              <v:shape style="position:absolute;left:7519;top:6212;width:10;height:2" coordorigin="7519,6212" coordsize="10,0" path="m7519,6212l7529,6212e" filled="false" stroked="true" strokeweight=".48pt" strokecolor="#000000">
                <v:path arrowok="t"/>
              </v:shape>
            </v:group>
            <v:group style="position:absolute;left:7538;top:6212;width:10;height:2" coordorigin="7538,6212" coordsize="10,2">
              <v:shape style="position:absolute;left:7538;top:6212;width:10;height:2" coordorigin="7538,6212" coordsize="10,0" path="m7538,6212l7548,6212e" filled="false" stroked="true" strokeweight=".48pt" strokecolor="#000000">
                <v:path arrowok="t"/>
              </v:shape>
            </v:group>
            <v:group style="position:absolute;left:7558;top:6212;width:10;height:2" coordorigin="7558,6212" coordsize="10,2">
              <v:shape style="position:absolute;left:7558;top:6212;width:10;height:2" coordorigin="7558,6212" coordsize="10,0" path="m7558,6212l7567,6212e" filled="false" stroked="true" strokeweight=".48pt" strokecolor="#000000">
                <v:path arrowok="t"/>
              </v:shape>
            </v:group>
            <v:group style="position:absolute;left:7577;top:6212;width:10;height:2" coordorigin="7577,6212" coordsize="10,2">
              <v:shape style="position:absolute;left:7577;top:6212;width:10;height:2" coordorigin="7577,6212" coordsize="10,0" path="m7577,6212l7586,6212e" filled="false" stroked="true" strokeweight=".48pt" strokecolor="#000000">
                <v:path arrowok="t"/>
              </v:shape>
            </v:group>
            <v:group style="position:absolute;left:7596;top:6212;width:10;height:2" coordorigin="7596,6212" coordsize="10,2">
              <v:shape style="position:absolute;left:7596;top:6212;width:10;height:2" coordorigin="7596,6212" coordsize="10,0" path="m7596,6212l7606,6212e" filled="false" stroked="true" strokeweight=".48pt" strokecolor="#000000">
                <v:path arrowok="t"/>
              </v:shape>
            </v:group>
            <v:group style="position:absolute;left:7615;top:6212;width:10;height:2" coordorigin="7615,6212" coordsize="10,2">
              <v:shape style="position:absolute;left:7615;top:6212;width:10;height:2" coordorigin="7615,6212" coordsize="10,0" path="m7615,6212l7625,6212e" filled="false" stroked="true" strokeweight=".48pt" strokecolor="#000000">
                <v:path arrowok="t"/>
              </v:shape>
            </v:group>
            <v:group style="position:absolute;left:7634;top:6212;width:10;height:2" coordorigin="7634,6212" coordsize="10,2">
              <v:shape style="position:absolute;left:7634;top:6212;width:10;height:2" coordorigin="7634,6212" coordsize="10,0" path="m7634,6212l7644,6212e" filled="false" stroked="true" strokeweight=".48pt" strokecolor="#000000">
                <v:path arrowok="t"/>
              </v:shape>
            </v:group>
            <v:group style="position:absolute;left:7654;top:6212;width:10;height:2" coordorigin="7654,6212" coordsize="10,2">
              <v:shape style="position:absolute;left:7654;top:6212;width:10;height:2" coordorigin="7654,6212" coordsize="10,0" path="m7654,6212l7663,6212e" filled="false" stroked="true" strokeweight=".48pt" strokecolor="#000000">
                <v:path arrowok="t"/>
              </v:shape>
            </v:group>
            <v:group style="position:absolute;left:7673;top:6212;width:10;height:2" coordorigin="7673,6212" coordsize="10,2">
              <v:shape style="position:absolute;left:7673;top:6212;width:10;height:2" coordorigin="7673,6212" coordsize="10,0" path="m7673,6212l7682,6212e" filled="false" stroked="true" strokeweight=".48pt" strokecolor="#000000">
                <v:path arrowok="t"/>
              </v:shape>
            </v:group>
            <v:group style="position:absolute;left:7692;top:6212;width:10;height:2" coordorigin="7692,6212" coordsize="10,2">
              <v:shape style="position:absolute;left:7692;top:6212;width:10;height:2" coordorigin="7692,6212" coordsize="10,0" path="m7692,6212l7702,6212e" filled="false" stroked="true" strokeweight=".48pt" strokecolor="#000000">
                <v:path arrowok="t"/>
              </v:shape>
            </v:group>
            <v:group style="position:absolute;left:7711;top:6212;width:10;height:2" coordorigin="7711,6212" coordsize="10,2">
              <v:shape style="position:absolute;left:7711;top:6212;width:10;height:2" coordorigin="7711,6212" coordsize="10,0" path="m7711,6212l7721,6212e" filled="false" stroked="true" strokeweight=".48pt" strokecolor="#000000">
                <v:path arrowok="t"/>
              </v:shape>
            </v:group>
            <v:group style="position:absolute;left:7730;top:6212;width:10;height:2" coordorigin="7730,6212" coordsize="10,2">
              <v:shape style="position:absolute;left:7730;top:6212;width:10;height:2" coordorigin="7730,6212" coordsize="10,0" path="m7730,6212l7740,6212e" filled="false" stroked="true" strokeweight=".48pt" strokecolor="#000000">
                <v:path arrowok="t"/>
              </v:shape>
            </v:group>
            <v:group style="position:absolute;left:7750;top:6212;width:10;height:2" coordorigin="7750,6212" coordsize="10,2">
              <v:shape style="position:absolute;left:7750;top:6212;width:10;height:2" coordorigin="7750,6212" coordsize="10,0" path="m7750,6212l7759,6212e" filled="false" stroked="true" strokeweight=".48pt" strokecolor="#000000">
                <v:path arrowok="t"/>
              </v:shape>
            </v:group>
            <v:group style="position:absolute;left:7769;top:6212;width:10;height:2" coordorigin="7769,6212" coordsize="10,2">
              <v:shape style="position:absolute;left:7769;top:6212;width:10;height:2" coordorigin="7769,6212" coordsize="10,0" path="m7769,6212l7778,6212e" filled="false" stroked="true" strokeweight=".48pt" strokecolor="#000000">
                <v:path arrowok="t"/>
              </v:shape>
            </v:group>
            <v:group style="position:absolute;left:7788;top:6212;width:10;height:2" coordorigin="7788,6212" coordsize="10,2">
              <v:shape style="position:absolute;left:7788;top:6212;width:10;height:2" coordorigin="7788,6212" coordsize="10,0" path="m7788,6212l7798,6212e" filled="false" stroked="true" strokeweight=".48pt" strokecolor="#000000">
                <v:path arrowok="t"/>
              </v:shape>
            </v:group>
            <v:group style="position:absolute;left:7807;top:6212;width:10;height:2" coordorigin="7807,6212" coordsize="10,2">
              <v:shape style="position:absolute;left:7807;top:6212;width:10;height:2" coordorigin="7807,6212" coordsize="10,0" path="m7807,6212l7817,6212e" filled="false" stroked="true" strokeweight=".48pt" strokecolor="#000000">
                <v:path arrowok="t"/>
              </v:shape>
            </v:group>
            <v:group style="position:absolute;left:7826;top:6212;width:10;height:2" coordorigin="7826,6212" coordsize="10,2">
              <v:shape style="position:absolute;left:7826;top:6212;width:10;height:2" coordorigin="7826,6212" coordsize="10,0" path="m7826,6212l7836,6212e" filled="false" stroked="true" strokeweight=".48pt" strokecolor="#000000">
                <v:path arrowok="t"/>
              </v:shape>
            </v:group>
            <v:group style="position:absolute;left:7846;top:6212;width:10;height:2" coordorigin="7846,6212" coordsize="10,2">
              <v:shape style="position:absolute;left:7846;top:6212;width:10;height:2" coordorigin="7846,6212" coordsize="10,0" path="m7846,6212l7855,6212e" filled="false" stroked="true" strokeweight=".48pt" strokecolor="#000000">
                <v:path arrowok="t"/>
              </v:shape>
            </v:group>
            <v:group style="position:absolute;left:7865;top:6212;width:10;height:2" coordorigin="7865,6212" coordsize="10,2">
              <v:shape style="position:absolute;left:7865;top:6212;width:10;height:2" coordorigin="7865,6212" coordsize="10,0" path="m7865,6212l7874,6212e" filled="false" stroked="true" strokeweight=".48pt" strokecolor="#000000">
                <v:path arrowok="t"/>
              </v:shape>
            </v:group>
            <v:group style="position:absolute;left:7884;top:6212;width:10;height:2" coordorigin="7884,6212" coordsize="10,2">
              <v:shape style="position:absolute;left:7884;top:6212;width:10;height:2" coordorigin="7884,6212" coordsize="10,0" path="m7884,6212l7894,6212e" filled="false" stroked="true" strokeweight=".48pt" strokecolor="#000000">
                <v:path arrowok="t"/>
              </v:shape>
            </v:group>
            <v:group style="position:absolute;left:7903;top:6212;width:10;height:2" coordorigin="7903,6212" coordsize="10,2">
              <v:shape style="position:absolute;left:7903;top:6212;width:10;height:2" coordorigin="7903,6212" coordsize="10,0" path="m7903,6212l7913,6212e" filled="false" stroked="true" strokeweight=".48pt" strokecolor="#000000">
                <v:path arrowok="t"/>
              </v:shape>
            </v:group>
            <v:group style="position:absolute;left:7922;top:6212;width:10;height:2" coordorigin="7922,6212" coordsize="10,2">
              <v:shape style="position:absolute;left:7922;top:6212;width:10;height:2" coordorigin="7922,6212" coordsize="10,0" path="m7922,6212l7932,6212e" filled="false" stroked="true" strokeweight=".48pt" strokecolor="#000000">
                <v:path arrowok="t"/>
              </v:shape>
            </v:group>
            <v:group style="position:absolute;left:7942;top:6212;width:10;height:2" coordorigin="7942,6212" coordsize="10,2">
              <v:shape style="position:absolute;left:7942;top:6212;width:10;height:2" coordorigin="7942,6212" coordsize="10,0" path="m7942,6212l7951,6212e" filled="false" stroked="true" strokeweight=".48pt" strokecolor="#000000">
                <v:path arrowok="t"/>
              </v:shape>
            </v:group>
            <v:group style="position:absolute;left:7961;top:6212;width:10;height:2" coordorigin="7961,6212" coordsize="10,2">
              <v:shape style="position:absolute;left:7961;top:6212;width:10;height:2" coordorigin="7961,6212" coordsize="10,0" path="m7961,6212l7970,6212e" filled="false" stroked="true" strokeweight=".48pt" strokecolor="#000000">
                <v:path arrowok="t"/>
              </v:shape>
            </v:group>
            <v:group style="position:absolute;left:7980;top:6212;width:10;height:2" coordorigin="7980,6212" coordsize="10,2">
              <v:shape style="position:absolute;left:7980;top:6212;width:10;height:2" coordorigin="7980,6212" coordsize="10,0" path="m7980,6212l7990,6212e" filled="false" stroked="true" strokeweight=".48pt" strokecolor="#000000">
                <v:path arrowok="t"/>
              </v:shape>
            </v:group>
            <v:group style="position:absolute;left:7999;top:6212;width:10;height:2" coordorigin="7999,6212" coordsize="10,2">
              <v:shape style="position:absolute;left:7999;top:6212;width:10;height:2" coordorigin="7999,6212" coordsize="10,0" path="m7999,6212l8009,6212e" filled="false" stroked="true" strokeweight=".48pt" strokecolor="#000000">
                <v:path arrowok="t"/>
              </v:shape>
            </v:group>
            <v:group style="position:absolute;left:8018;top:6212;width:10;height:2" coordorigin="8018,6212" coordsize="10,2">
              <v:shape style="position:absolute;left:8018;top:6212;width:10;height:2" coordorigin="8018,6212" coordsize="10,0" path="m8018,6212l8028,6212e" filled="false" stroked="true" strokeweight=".48pt" strokecolor="#000000">
                <v:path arrowok="t"/>
              </v:shape>
            </v:group>
            <v:group style="position:absolute;left:8038;top:6212;width:10;height:2" coordorigin="8038,6212" coordsize="10,2">
              <v:shape style="position:absolute;left:8038;top:6212;width:10;height:2" coordorigin="8038,6212" coordsize="10,0" path="m8038,6212l8047,6212e" filled="false" stroked="true" strokeweight=".48pt" strokecolor="#000000">
                <v:path arrowok="t"/>
              </v:shape>
            </v:group>
            <v:group style="position:absolute;left:8057;top:6212;width:10;height:2" coordorigin="8057,6212" coordsize="10,2">
              <v:shape style="position:absolute;left:8057;top:6212;width:10;height:2" coordorigin="8057,6212" coordsize="10,0" path="m8057,6212l8066,6212e" filled="false" stroked="true" strokeweight=".48pt" strokecolor="#000000">
                <v:path arrowok="t"/>
              </v:shape>
            </v:group>
            <v:group style="position:absolute;left:8076;top:6212;width:10;height:2" coordorigin="8076,6212" coordsize="10,2">
              <v:shape style="position:absolute;left:8076;top:6212;width:10;height:2" coordorigin="8076,6212" coordsize="10,0" path="m8076,6212l8086,6212e" filled="false" stroked="true" strokeweight=".48pt" strokecolor="#000000">
                <v:path arrowok="t"/>
              </v:shape>
            </v:group>
            <v:group style="position:absolute;left:8095;top:6212;width:10;height:2" coordorigin="8095,6212" coordsize="10,2">
              <v:shape style="position:absolute;left:8095;top:6212;width:10;height:2" coordorigin="8095,6212" coordsize="10,0" path="m8095,6212l8105,6212e" filled="false" stroked="true" strokeweight=".48pt" strokecolor="#000000">
                <v:path arrowok="t"/>
              </v:shape>
            </v:group>
            <v:group style="position:absolute;left:8114;top:6212;width:10;height:2" coordorigin="8114,6212" coordsize="10,2">
              <v:shape style="position:absolute;left:8114;top:6212;width:10;height:2" coordorigin="8114,6212" coordsize="10,0" path="m8114,6212l8124,6212e" filled="false" stroked="true" strokeweight=".48pt" strokecolor="#000000">
                <v:path arrowok="t"/>
              </v:shape>
            </v:group>
            <v:group style="position:absolute;left:8134;top:6212;width:10;height:2" coordorigin="8134,6212" coordsize="10,2">
              <v:shape style="position:absolute;left:8134;top:6212;width:10;height:2" coordorigin="8134,6212" coordsize="10,0" path="m8134,6212l8143,6212e" filled="false" stroked="true" strokeweight=".48pt" strokecolor="#000000">
                <v:path arrowok="t"/>
              </v:shape>
            </v:group>
            <v:group style="position:absolute;left:8153;top:6212;width:10;height:2" coordorigin="8153,6212" coordsize="10,2">
              <v:shape style="position:absolute;left:8153;top:6212;width:10;height:2" coordorigin="8153,6212" coordsize="10,0" path="m8153,6212l8162,6212e" filled="false" stroked="true" strokeweight=".48pt" strokecolor="#000000">
                <v:path arrowok="t"/>
              </v:shape>
            </v:group>
            <v:group style="position:absolute;left:8172;top:6212;width:10;height:2" coordorigin="8172,6212" coordsize="10,2">
              <v:shape style="position:absolute;left:8172;top:6212;width:10;height:2" coordorigin="8172,6212" coordsize="10,0" path="m8172,6212l8182,6212e" filled="false" stroked="true" strokeweight=".48pt" strokecolor="#000000">
                <v:path arrowok="t"/>
              </v:shape>
            </v:group>
            <v:group style="position:absolute;left:8191;top:6212;width:10;height:2" coordorigin="8191,6212" coordsize="10,2">
              <v:shape style="position:absolute;left:8191;top:6212;width:10;height:2" coordorigin="8191,6212" coordsize="10,0" path="m8191,6212l8201,6212e" filled="false" stroked="true" strokeweight=".48pt" strokecolor="#000000">
                <v:path arrowok="t"/>
              </v:shape>
            </v:group>
            <v:group style="position:absolute;left:8210;top:6212;width:10;height:2" coordorigin="8210,6212" coordsize="10,2">
              <v:shape style="position:absolute;left:8210;top:6212;width:10;height:2" coordorigin="8210,6212" coordsize="10,0" path="m8210,6212l8220,6212e" filled="false" stroked="true" strokeweight=".48pt" strokecolor="#000000">
                <v:path arrowok="t"/>
              </v:shape>
            </v:group>
            <v:group style="position:absolute;left:8230;top:6212;width:10;height:2" coordorigin="8230,6212" coordsize="10,2">
              <v:shape style="position:absolute;left:8230;top:6212;width:10;height:2" coordorigin="8230,6212" coordsize="10,0" path="m8230,6212l8239,6212e" filled="false" stroked="true" strokeweight=".48pt" strokecolor="#000000">
                <v:path arrowok="t"/>
              </v:shape>
            </v:group>
            <v:group style="position:absolute;left:8249;top:6212;width:10;height:2" coordorigin="8249,6212" coordsize="10,2">
              <v:shape style="position:absolute;left:8249;top:6212;width:10;height:2" coordorigin="8249,6212" coordsize="10,0" path="m8249,6212l8258,6212e" filled="false" stroked="true" strokeweight=".48pt" strokecolor="#000000">
                <v:path arrowok="t"/>
              </v:shape>
            </v:group>
            <v:group style="position:absolute;left:8268;top:6212;width:10;height:2" coordorigin="8268,6212" coordsize="10,2">
              <v:shape style="position:absolute;left:8268;top:6212;width:10;height:2" coordorigin="8268,6212" coordsize="10,0" path="m8268,6212l8278,6212e" filled="false" stroked="true" strokeweight=".48pt" strokecolor="#000000">
                <v:path arrowok="t"/>
              </v:shape>
            </v:group>
            <v:group style="position:absolute;left:8287;top:6212;width:10;height:2" coordorigin="8287,6212" coordsize="10,2">
              <v:shape style="position:absolute;left:8287;top:6212;width:10;height:2" coordorigin="8287,6212" coordsize="10,0" path="m8287,6212l8297,6212e" filled="false" stroked="true" strokeweight=".48pt" strokecolor="#000000">
                <v:path arrowok="t"/>
              </v:shape>
            </v:group>
            <v:group style="position:absolute;left:8306;top:6212;width:10;height:2" coordorigin="8306,6212" coordsize="10,2">
              <v:shape style="position:absolute;left:8306;top:6212;width:10;height:2" coordorigin="8306,6212" coordsize="10,0" path="m8306,6212l8316,6212e" filled="false" stroked="true" strokeweight=".48pt" strokecolor="#000000">
                <v:path arrowok="t"/>
              </v:shape>
            </v:group>
            <v:group style="position:absolute;left:8326;top:6212;width:10;height:2" coordorigin="8326,6212" coordsize="10,2">
              <v:shape style="position:absolute;left:8326;top:6212;width:10;height:2" coordorigin="8326,6212" coordsize="10,0" path="m8326,6212l8335,6212e" filled="false" stroked="true" strokeweight=".48pt" strokecolor="#000000">
                <v:path arrowok="t"/>
              </v:shape>
            </v:group>
            <v:group style="position:absolute;left:8345;top:6212;width:10;height:2" coordorigin="8345,6212" coordsize="10,2">
              <v:shape style="position:absolute;left:8345;top:6212;width:10;height:2" coordorigin="8345,6212" coordsize="10,0" path="m8345,6212l8354,6212e" filled="false" stroked="true" strokeweight=".48pt" strokecolor="#000000">
                <v:path arrowok="t"/>
              </v:shape>
            </v:group>
            <v:group style="position:absolute;left:8364;top:6212;width:10;height:2" coordorigin="8364,6212" coordsize="10,2">
              <v:shape style="position:absolute;left:8364;top:6212;width:10;height:2" coordorigin="8364,6212" coordsize="10,0" path="m8364,6212l8374,6212e" filled="false" stroked="true" strokeweight=".48pt" strokecolor="#000000">
                <v:path arrowok="t"/>
              </v:shape>
            </v:group>
            <v:group style="position:absolute;left:8383;top:6212;width:10;height:2" coordorigin="8383,6212" coordsize="10,2">
              <v:shape style="position:absolute;left:8383;top:6212;width:10;height:2" coordorigin="8383,6212" coordsize="10,0" path="m8383,6212l8393,6212e" filled="false" stroked="true" strokeweight=".48pt" strokecolor="#000000">
                <v:path arrowok="t"/>
              </v:shape>
            </v:group>
            <v:group style="position:absolute;left:8402;top:6212;width:10;height:2" coordorigin="8402,6212" coordsize="10,2">
              <v:shape style="position:absolute;left:8402;top:6212;width:10;height:2" coordorigin="8402,6212" coordsize="10,0" path="m8402,6212l8412,6212e" filled="false" stroked="true" strokeweight=".48pt" strokecolor="#000000">
                <v:path arrowok="t"/>
              </v:shape>
            </v:group>
            <v:group style="position:absolute;left:8422;top:6212;width:10;height:2" coordorigin="8422,6212" coordsize="10,2">
              <v:shape style="position:absolute;left:8422;top:6212;width:10;height:2" coordorigin="8422,6212" coordsize="10,0" path="m8422,6212l8431,6212e" filled="false" stroked="true" strokeweight=".48pt" strokecolor="#000000">
                <v:path arrowok="t"/>
              </v:shape>
            </v:group>
            <v:group style="position:absolute;left:8441;top:6212;width:10;height:2" coordorigin="8441,6212" coordsize="10,2">
              <v:shape style="position:absolute;left:8441;top:6212;width:10;height:2" coordorigin="8441,6212" coordsize="10,0" path="m8441,6212l8450,6212e" filled="false" stroked="true" strokeweight=".48pt" strokecolor="#000000">
                <v:path arrowok="t"/>
              </v:shape>
            </v:group>
            <v:group style="position:absolute;left:8460;top:6212;width:10;height:2" coordorigin="8460,6212" coordsize="10,2">
              <v:shape style="position:absolute;left:8460;top:6212;width:10;height:2" coordorigin="8460,6212" coordsize="10,0" path="m8460,6212l8470,6212e" filled="false" stroked="true" strokeweight=".48pt" strokecolor="#000000">
                <v:path arrowok="t"/>
              </v:shape>
            </v:group>
            <v:group style="position:absolute;left:8479;top:6212;width:10;height:2" coordorigin="8479,6212" coordsize="10,2">
              <v:shape style="position:absolute;left:8479;top:6212;width:10;height:2" coordorigin="8479,6212" coordsize="10,0" path="m8479,6212l8489,6212e" filled="false" stroked="true" strokeweight=".48pt" strokecolor="#000000">
                <v:path arrowok="t"/>
              </v:shape>
            </v:group>
            <v:group style="position:absolute;left:8498;top:6212;width:10;height:2" coordorigin="8498,6212" coordsize="10,2">
              <v:shape style="position:absolute;left:8498;top:6212;width:10;height:2" coordorigin="8498,6212" coordsize="10,0" path="m8498,6212l8508,6212e" filled="false" stroked="true" strokeweight=".48pt" strokecolor="#000000">
                <v:path arrowok="t"/>
              </v:shape>
            </v:group>
            <v:group style="position:absolute;left:8518;top:6212;width:10;height:2" coordorigin="8518,6212" coordsize="10,2">
              <v:shape style="position:absolute;left:8518;top:6212;width:10;height:2" coordorigin="8518,6212" coordsize="10,0" path="m8518,6212l8527,6212e" filled="false" stroked="true" strokeweight=".48pt" strokecolor="#000000">
                <v:path arrowok="t"/>
              </v:shape>
            </v:group>
            <v:group style="position:absolute;left:8537;top:6212;width:10;height:2" coordorigin="8537,6212" coordsize="10,2">
              <v:shape style="position:absolute;left:8537;top:6212;width:10;height:2" coordorigin="8537,6212" coordsize="10,0" path="m8537,6212l8546,6212e" filled="false" stroked="true" strokeweight=".48pt" strokecolor="#000000">
                <v:path arrowok="t"/>
              </v:shape>
            </v:group>
            <v:group style="position:absolute;left:8556;top:6212;width:10;height:2" coordorigin="8556,6212" coordsize="10,2">
              <v:shape style="position:absolute;left:8556;top:6212;width:10;height:2" coordorigin="8556,6212" coordsize="10,0" path="m8556,6212l8566,6212e" filled="false" stroked="true" strokeweight=".48pt" strokecolor="#000000">
                <v:path arrowok="t"/>
              </v:shape>
            </v:group>
            <v:group style="position:absolute;left:8575;top:6212;width:10;height:2" coordorigin="8575,6212" coordsize="10,2">
              <v:shape style="position:absolute;left:8575;top:6212;width:10;height:2" coordorigin="8575,6212" coordsize="10,0" path="m8575,6212l8585,6212e" filled="false" stroked="true" strokeweight=".48pt" strokecolor="#000000">
                <v:path arrowok="t"/>
              </v:shape>
            </v:group>
            <v:group style="position:absolute;left:8594;top:6212;width:10;height:2" coordorigin="8594,6212" coordsize="10,2">
              <v:shape style="position:absolute;left:8594;top:6212;width:10;height:2" coordorigin="8594,6212" coordsize="10,0" path="m8594,6212l8604,6212e" filled="false" stroked="true" strokeweight=".48pt" strokecolor="#000000">
                <v:path arrowok="t"/>
              </v:shape>
            </v:group>
            <v:group style="position:absolute;left:8614;top:6212;width:10;height:2" coordorigin="8614,6212" coordsize="10,2">
              <v:shape style="position:absolute;left:8614;top:6212;width:10;height:2" coordorigin="8614,6212" coordsize="10,0" path="m8614,6212l8623,6212e" filled="false" stroked="true" strokeweight=".48pt" strokecolor="#000000">
                <v:path arrowok="t"/>
              </v:shape>
            </v:group>
            <v:group style="position:absolute;left:8633;top:6212;width:10;height:2" coordorigin="8633,6212" coordsize="10,2">
              <v:shape style="position:absolute;left:8633;top:6212;width:10;height:2" coordorigin="8633,6212" coordsize="10,0" path="m8633,6212l8642,6212e" filled="false" stroked="true" strokeweight=".48pt" strokecolor="#000000">
                <v:path arrowok="t"/>
              </v:shape>
            </v:group>
            <v:group style="position:absolute;left:8652;top:6212;width:10;height:2" coordorigin="8652,6212" coordsize="10,2">
              <v:shape style="position:absolute;left:8652;top:6212;width:10;height:2" coordorigin="8652,6212" coordsize="10,0" path="m8652,6212l8662,6212e" filled="false" stroked="true" strokeweight=".48pt" strokecolor="#000000">
                <v:path arrowok="t"/>
              </v:shape>
            </v:group>
            <v:group style="position:absolute;left:8671;top:6212;width:10;height:2" coordorigin="8671,6212" coordsize="10,2">
              <v:shape style="position:absolute;left:8671;top:6212;width:10;height:2" coordorigin="8671,6212" coordsize="10,0" path="m8671,6212l8681,6212e" filled="false" stroked="true" strokeweight=".48pt" strokecolor="#000000">
                <v:path arrowok="t"/>
              </v:shape>
            </v:group>
            <v:group style="position:absolute;left:8690;top:6212;width:10;height:2" coordorigin="8690,6212" coordsize="10,2">
              <v:shape style="position:absolute;left:8690;top:6212;width:10;height:2" coordorigin="8690,6212" coordsize="10,0" path="m8690,6212l8700,6212e" filled="false" stroked="true" strokeweight=".48pt" strokecolor="#000000">
                <v:path arrowok="t"/>
              </v:shape>
            </v:group>
            <v:group style="position:absolute;left:8710;top:6212;width:10;height:2" coordorigin="8710,6212" coordsize="10,2">
              <v:shape style="position:absolute;left:8710;top:6212;width:10;height:2" coordorigin="8710,6212" coordsize="10,0" path="m8710,6212l8719,6212e" filled="false" stroked="true" strokeweight=".48pt" strokecolor="#000000">
                <v:path arrowok="t"/>
              </v:shape>
            </v:group>
            <v:group style="position:absolute;left:8729;top:6212;width:10;height:2" coordorigin="8729,6212" coordsize="10,2">
              <v:shape style="position:absolute;left:8729;top:6212;width:10;height:2" coordorigin="8729,6212" coordsize="10,0" path="m8729,6212l8738,6212e" filled="false" stroked="true" strokeweight=".48pt" strokecolor="#000000">
                <v:path arrowok="t"/>
              </v:shape>
            </v:group>
            <v:group style="position:absolute;left:8748;top:6212;width:10;height:2" coordorigin="8748,6212" coordsize="10,2">
              <v:shape style="position:absolute;left:8748;top:6212;width:10;height:2" coordorigin="8748,6212" coordsize="10,0" path="m8748,6212l8758,6212e" filled="false" stroked="true" strokeweight=".48pt" strokecolor="#000000">
                <v:path arrowok="t"/>
              </v:shape>
            </v:group>
            <v:group style="position:absolute;left:8767;top:6212;width:10;height:2" coordorigin="8767,6212" coordsize="10,2">
              <v:shape style="position:absolute;left:8767;top:6212;width:10;height:2" coordorigin="8767,6212" coordsize="10,0" path="m8767,6212l8777,6212e" filled="false" stroked="true" strokeweight=".48pt" strokecolor="#000000">
                <v:path arrowok="t"/>
              </v:shape>
            </v:group>
            <v:group style="position:absolute;left:8786;top:6212;width:10;height:2" coordorigin="8786,6212" coordsize="10,2">
              <v:shape style="position:absolute;left:8786;top:6212;width:10;height:2" coordorigin="8786,6212" coordsize="10,0" path="m8786,6212l8796,6212e" filled="false" stroked="true" strokeweight=".48pt" strokecolor="#000000">
                <v:path arrowok="t"/>
              </v:shape>
            </v:group>
            <v:group style="position:absolute;left:8806;top:6212;width:10;height:2" coordorigin="8806,6212" coordsize="10,2">
              <v:shape style="position:absolute;left:8806;top:6212;width:10;height:2" coordorigin="8806,6212" coordsize="10,0" path="m8806,6212l8815,6212e" filled="false" stroked="true" strokeweight=".48pt" strokecolor="#000000">
                <v:path arrowok="t"/>
              </v:shape>
            </v:group>
            <v:group style="position:absolute;left:8825;top:6212;width:10;height:2" coordorigin="8825,6212" coordsize="10,2">
              <v:shape style="position:absolute;left:8825;top:6212;width:10;height:2" coordorigin="8825,6212" coordsize="10,0" path="m8825,6212l8834,6212e" filled="false" stroked="true" strokeweight=".48pt" strokecolor="#000000">
                <v:path arrowok="t"/>
              </v:shape>
            </v:group>
            <v:group style="position:absolute;left:8844;top:6212;width:10;height:2" coordorigin="8844,6212" coordsize="10,2">
              <v:shape style="position:absolute;left:8844;top:6212;width:10;height:2" coordorigin="8844,6212" coordsize="10,0" path="m8844,6212l8854,6212e" filled="false" stroked="true" strokeweight=".48pt" strokecolor="#000000">
                <v:path arrowok="t"/>
              </v:shape>
            </v:group>
            <v:group style="position:absolute;left:8863;top:6212;width:10;height:2" coordorigin="8863,6212" coordsize="10,2">
              <v:shape style="position:absolute;left:8863;top:6212;width:10;height:2" coordorigin="8863,6212" coordsize="10,0" path="m8863,6212l8873,6212e" filled="false" stroked="true" strokeweight=".48pt" strokecolor="#000000">
                <v:path arrowok="t"/>
              </v:shape>
            </v:group>
            <v:group style="position:absolute;left:8882;top:6212;width:10;height:2" coordorigin="8882,6212" coordsize="10,2">
              <v:shape style="position:absolute;left:8882;top:6212;width:10;height:2" coordorigin="8882,6212" coordsize="10,0" path="m8882,6212l8892,6212e" filled="false" stroked="true" strokeweight=".48pt" strokecolor="#000000">
                <v:path arrowok="t"/>
              </v:shape>
            </v:group>
            <v:group style="position:absolute;left:8902;top:6212;width:10;height:2" coordorigin="8902,6212" coordsize="10,2">
              <v:shape style="position:absolute;left:8902;top:6212;width:10;height:2" coordorigin="8902,6212" coordsize="10,0" path="m8902,6212l8911,6212e" filled="false" stroked="true" strokeweight=".48pt" strokecolor="#000000">
                <v:path arrowok="t"/>
              </v:shape>
            </v:group>
            <v:group style="position:absolute;left:8921;top:6212;width:10;height:2" coordorigin="8921,6212" coordsize="10,2">
              <v:shape style="position:absolute;left:8921;top:6212;width:10;height:2" coordorigin="8921,6212" coordsize="10,0" path="m8921,6212l8930,6212e" filled="false" stroked="true" strokeweight=".48pt" strokecolor="#000000">
                <v:path arrowok="t"/>
              </v:shape>
            </v:group>
            <v:group style="position:absolute;left:8940;top:6212;width:10;height:2" coordorigin="8940,6212" coordsize="10,2">
              <v:shape style="position:absolute;left:8940;top:6212;width:10;height:2" coordorigin="8940,6212" coordsize="10,0" path="m8940,6212l8950,6212e" filled="false" stroked="true" strokeweight=".48pt" strokecolor="#000000">
                <v:path arrowok="t"/>
              </v:shape>
            </v:group>
            <v:group style="position:absolute;left:8959;top:6212;width:10;height:2" coordorigin="8959,6212" coordsize="10,2">
              <v:shape style="position:absolute;left:8959;top:6212;width:10;height:2" coordorigin="8959,6212" coordsize="10,0" path="m8959,6212l8969,6212e" filled="false" stroked="true" strokeweight=".48pt" strokecolor="#000000">
                <v:path arrowok="t"/>
              </v:shape>
            </v:group>
            <v:group style="position:absolute;left:8978;top:6212;width:10;height:2" coordorigin="8978,6212" coordsize="10,2">
              <v:shape style="position:absolute;left:8978;top:6212;width:10;height:2" coordorigin="8978,6212" coordsize="10,0" path="m8978,6212l8988,6212e" filled="false" stroked="true" strokeweight=".48pt" strokecolor="#000000">
                <v:path arrowok="t"/>
              </v:shape>
            </v:group>
            <v:group style="position:absolute;left:8998;top:6212;width:10;height:2" coordorigin="8998,6212" coordsize="10,2">
              <v:shape style="position:absolute;left:8998;top:6212;width:10;height:2" coordorigin="8998,6212" coordsize="10,0" path="m8998,6212l9007,6212e" filled="false" stroked="true" strokeweight=".48pt" strokecolor="#000000">
                <v:path arrowok="t"/>
              </v:shape>
            </v:group>
            <v:group style="position:absolute;left:9017;top:6212;width:10;height:2" coordorigin="9017,6212" coordsize="10,2">
              <v:shape style="position:absolute;left:9017;top:6212;width:10;height:2" coordorigin="9017,6212" coordsize="10,0" path="m9017,6212l9026,6212e" filled="false" stroked="true" strokeweight=".48pt" strokecolor="#000000">
                <v:path arrowok="t"/>
              </v:shape>
            </v:group>
            <v:group style="position:absolute;left:9036;top:6212;width:10;height:2" coordorigin="9036,6212" coordsize="10,2">
              <v:shape style="position:absolute;left:9036;top:6212;width:10;height:2" coordorigin="9036,6212" coordsize="10,0" path="m9036,6212l9046,6212e" filled="false" stroked="true" strokeweight=".48pt" strokecolor="#000000">
                <v:path arrowok="t"/>
              </v:shape>
            </v:group>
            <v:group style="position:absolute;left:9055;top:6212;width:10;height:2" coordorigin="9055,6212" coordsize="10,2">
              <v:shape style="position:absolute;left:9055;top:6212;width:10;height:2" coordorigin="9055,6212" coordsize="10,0" path="m9055,6212l9065,6212e" filled="false" stroked="true" strokeweight=".48pt" strokecolor="#000000">
                <v:path arrowok="t"/>
              </v:shape>
            </v:group>
            <v:group style="position:absolute;left:9074;top:6212;width:10;height:2" coordorigin="9074,6212" coordsize="10,2">
              <v:shape style="position:absolute;left:9074;top:6212;width:10;height:2" coordorigin="9074,6212" coordsize="10,0" path="m9074,6212l9084,6212e" filled="false" stroked="true" strokeweight=".48pt" strokecolor="#000000">
                <v:path arrowok="t"/>
              </v:shape>
            </v:group>
            <v:group style="position:absolute;left:9094;top:6212;width:10;height:2" coordorigin="9094,6212" coordsize="10,2">
              <v:shape style="position:absolute;left:9094;top:6212;width:10;height:2" coordorigin="9094,6212" coordsize="10,0" path="m9094,6212l9103,6212e" filled="false" stroked="true" strokeweight=".48pt" strokecolor="#000000">
                <v:path arrowok="t"/>
              </v:shape>
            </v:group>
            <v:group style="position:absolute;left:9113;top:6212;width:10;height:2" coordorigin="9113,6212" coordsize="10,2">
              <v:shape style="position:absolute;left:9113;top:6212;width:10;height:2" coordorigin="9113,6212" coordsize="10,0" path="m9113,6212l9122,6212e" filled="false" stroked="true" strokeweight=".48pt" strokecolor="#000000">
                <v:path arrowok="t"/>
              </v:shape>
            </v:group>
            <v:group style="position:absolute;left:9132;top:6212;width:10;height:2" coordorigin="9132,6212" coordsize="10,2">
              <v:shape style="position:absolute;left:9132;top:6212;width:10;height:2" coordorigin="9132,6212" coordsize="10,0" path="m9132,6212l9142,6212e" filled="false" stroked="true" strokeweight=".48pt" strokecolor="#000000">
                <v:path arrowok="t"/>
              </v:shape>
            </v:group>
            <v:group style="position:absolute;left:9151;top:6212;width:10;height:2" coordorigin="9151,6212" coordsize="10,2">
              <v:shape style="position:absolute;left:9151;top:6212;width:10;height:2" coordorigin="9151,6212" coordsize="10,0" path="m9151,6212l9161,6212e" filled="false" stroked="true" strokeweight=".48pt" strokecolor="#000000">
                <v:path arrowok="t"/>
              </v:shape>
            </v:group>
            <v:group style="position:absolute;left:9170;top:6212;width:10;height:2" coordorigin="9170,6212" coordsize="10,2">
              <v:shape style="position:absolute;left:9170;top:6212;width:10;height:2" coordorigin="9170,6212" coordsize="10,0" path="m9170,6212l9180,6212e" filled="false" stroked="true" strokeweight=".48pt" strokecolor="#000000">
                <v:path arrowok="t"/>
              </v:shape>
            </v:group>
            <v:group style="position:absolute;left:9190;top:6212;width:10;height:2" coordorigin="9190,6212" coordsize="10,2">
              <v:shape style="position:absolute;left:9190;top:6212;width:10;height:2" coordorigin="9190,6212" coordsize="10,0" path="m9190,6212l9199,6212e" filled="false" stroked="true" strokeweight=".48pt" strokecolor="#000000">
                <v:path arrowok="t"/>
              </v:shape>
            </v:group>
            <v:group style="position:absolute;left:9209;top:6212;width:10;height:2" coordorigin="9209,6212" coordsize="10,2">
              <v:shape style="position:absolute;left:9209;top:6212;width:10;height:2" coordorigin="9209,6212" coordsize="10,0" path="m9209,6212l9218,6212e" filled="false" stroked="true" strokeweight=".48pt" strokecolor="#000000">
                <v:path arrowok="t"/>
              </v:shape>
            </v:group>
            <v:group style="position:absolute;left:9228;top:6212;width:10;height:2" coordorigin="9228,6212" coordsize="10,2">
              <v:shape style="position:absolute;left:9228;top:6212;width:10;height:2" coordorigin="9228,6212" coordsize="10,0" path="m9228,6212l9238,6212e" filled="false" stroked="true" strokeweight=".48pt" strokecolor="#000000">
                <v:path arrowok="t"/>
              </v:shape>
            </v:group>
            <v:group style="position:absolute;left:9247;top:6212;width:10;height:2" coordorigin="9247,6212" coordsize="10,2">
              <v:shape style="position:absolute;left:9247;top:6212;width:10;height:2" coordorigin="9247,6212" coordsize="10,0" path="m9247,6212l9257,6212e" filled="false" stroked="true" strokeweight=".48pt" strokecolor="#000000">
                <v:path arrowok="t"/>
              </v:shape>
            </v:group>
            <v:group style="position:absolute;left:9266;top:6212;width:10;height:2" coordorigin="9266,6212" coordsize="10,2">
              <v:shape style="position:absolute;left:9266;top:6212;width:10;height:2" coordorigin="9266,6212" coordsize="10,0" path="m9266,6212l9276,6212e" filled="false" stroked="true" strokeweight=".48pt" strokecolor="#000000">
                <v:path arrowok="t"/>
              </v:shape>
            </v:group>
            <v:group style="position:absolute;left:9286;top:6212;width:10;height:2" coordorigin="9286,6212" coordsize="10,2">
              <v:shape style="position:absolute;left:9286;top:6212;width:10;height:2" coordorigin="9286,6212" coordsize="10,0" path="m9286,6212l9295,6212e" filled="false" stroked="true" strokeweight=".48pt" strokecolor="#000000">
                <v:path arrowok="t"/>
              </v:shape>
            </v:group>
            <v:group style="position:absolute;left:9305;top:6212;width:10;height:2" coordorigin="9305,6212" coordsize="10,2">
              <v:shape style="position:absolute;left:9305;top:6212;width:10;height:2" coordorigin="9305,6212" coordsize="10,0" path="m9305,6212l9314,6212e" filled="false" stroked="true" strokeweight=".48pt" strokecolor="#000000">
                <v:path arrowok="t"/>
              </v:shape>
            </v:group>
            <v:group style="position:absolute;left:9324;top:6212;width:10;height:2" coordorigin="9324,6212" coordsize="10,2">
              <v:shape style="position:absolute;left:9324;top:6212;width:10;height:2" coordorigin="9324,6212" coordsize="10,0" path="m9324,6212l9334,6212e" filled="false" stroked="true" strokeweight=".48pt" strokecolor="#000000">
                <v:path arrowok="t"/>
              </v:shape>
            </v:group>
            <v:group style="position:absolute;left:9343;top:6212;width:10;height:2" coordorigin="9343,6212" coordsize="10,2">
              <v:shape style="position:absolute;left:9343;top:6212;width:10;height:2" coordorigin="9343,6212" coordsize="10,0" path="m9343,6212l9353,6212e" filled="false" stroked="true" strokeweight=".48pt" strokecolor="#000000">
                <v:path arrowok="t"/>
              </v:shape>
            </v:group>
            <v:group style="position:absolute;left:9362;top:6212;width:10;height:2" coordorigin="9362,6212" coordsize="10,2">
              <v:shape style="position:absolute;left:9362;top:6212;width:10;height:2" coordorigin="9362,6212" coordsize="10,0" path="m9362,6212l9372,6212e" filled="false" stroked="true" strokeweight=".48pt" strokecolor="#000000">
                <v:path arrowok="t"/>
              </v:shape>
            </v:group>
            <v:group style="position:absolute;left:9382;top:6212;width:10;height:2" coordorigin="9382,6212" coordsize="10,2">
              <v:shape style="position:absolute;left:9382;top:6212;width:10;height:2" coordorigin="9382,6212" coordsize="10,0" path="m9382,6212l9391,6212e" filled="false" stroked="true" strokeweight=".48pt" strokecolor="#000000">
                <v:path arrowok="t"/>
              </v:shape>
            </v:group>
            <v:group style="position:absolute;left:9401;top:6212;width:10;height:2" coordorigin="9401,6212" coordsize="10,2">
              <v:shape style="position:absolute;left:9401;top:6212;width:10;height:2" coordorigin="9401,6212" coordsize="10,0" path="m9401,6212l9410,6212e" filled="false" stroked="true" strokeweight=".48pt" strokecolor="#000000">
                <v:path arrowok="t"/>
              </v:shape>
            </v:group>
            <v:group style="position:absolute;left:9420;top:6212;width:10;height:2" coordorigin="9420,6212" coordsize="10,2">
              <v:shape style="position:absolute;left:9420;top:6212;width:10;height:2" coordorigin="9420,6212" coordsize="10,0" path="m9420,6212l9430,6212e" filled="false" stroked="true" strokeweight=".48pt" strokecolor="#000000">
                <v:path arrowok="t"/>
              </v:shape>
            </v:group>
            <v:group style="position:absolute;left:9439;top:6212;width:10;height:2" coordorigin="9439,6212" coordsize="10,2">
              <v:shape style="position:absolute;left:9439;top:6212;width:10;height:2" coordorigin="9439,6212" coordsize="10,0" path="m9439,6212l9449,6212e" filled="false" stroked="true" strokeweight=".48pt" strokecolor="#000000">
                <v:path arrowok="t"/>
              </v:shape>
            </v:group>
            <v:group style="position:absolute;left:9458;top:6212;width:10;height:2" coordorigin="9458,6212" coordsize="10,2">
              <v:shape style="position:absolute;left:9458;top:6212;width:10;height:2" coordorigin="9458,6212" coordsize="10,0" path="m9458,6212l9468,6212e" filled="false" stroked="true" strokeweight=".48pt" strokecolor="#000000">
                <v:path arrowok="t"/>
              </v:shape>
            </v:group>
            <v:group style="position:absolute;left:9478;top:6212;width:10;height:2" coordorigin="9478,6212" coordsize="10,2">
              <v:shape style="position:absolute;left:9478;top:6212;width:10;height:2" coordorigin="9478,6212" coordsize="10,0" path="m9478,6212l9487,6212e" filled="false" stroked="true" strokeweight=".48pt" strokecolor="#000000">
                <v:path arrowok="t"/>
              </v:shape>
            </v:group>
            <v:group style="position:absolute;left:9497;top:6212;width:10;height:2" coordorigin="9497,6212" coordsize="10,2">
              <v:shape style="position:absolute;left:9497;top:6212;width:10;height:2" coordorigin="9497,6212" coordsize="10,0" path="m9497,6212l9506,6212e" filled="false" stroked="true" strokeweight=".48pt" strokecolor="#000000">
                <v:path arrowok="t"/>
              </v:shape>
            </v:group>
            <v:group style="position:absolute;left:9516;top:6212;width:10;height:2" coordorigin="9516,6212" coordsize="10,2">
              <v:shape style="position:absolute;left:9516;top:6212;width:10;height:2" coordorigin="9516,6212" coordsize="10,0" path="m9516,6212l9526,6212e" filled="false" stroked="true" strokeweight=".48pt" strokecolor="#000000">
                <v:path arrowok="t"/>
              </v:shape>
            </v:group>
            <v:group style="position:absolute;left:9535;top:6212;width:10;height:2" coordorigin="9535,6212" coordsize="10,2">
              <v:shape style="position:absolute;left:9535;top:6212;width:10;height:2" coordorigin="9535,6212" coordsize="10,0" path="m9535,6212l9545,6212e" filled="false" stroked="true" strokeweight=".48pt" strokecolor="#000000">
                <v:path arrowok="t"/>
              </v:shape>
            </v:group>
            <v:group style="position:absolute;left:9554;top:6212;width:10;height:2" coordorigin="9554,6212" coordsize="10,2">
              <v:shape style="position:absolute;left:9554;top:6212;width:10;height:2" coordorigin="9554,6212" coordsize="10,0" path="m9554,6212l9564,6212e" filled="false" stroked="true" strokeweight=".48pt" strokecolor="#000000">
                <v:path arrowok="t"/>
              </v:shape>
            </v:group>
            <v:group style="position:absolute;left:9574;top:6212;width:10;height:2" coordorigin="9574,6212" coordsize="10,2">
              <v:shape style="position:absolute;left:9574;top:6212;width:10;height:2" coordorigin="9574,6212" coordsize="10,0" path="m9574,6212l9583,6212e" filled="false" stroked="true" strokeweight=".48pt" strokecolor="#000000">
                <v:path arrowok="t"/>
              </v:shape>
            </v:group>
            <v:group style="position:absolute;left:9593;top:6212;width:10;height:2" coordorigin="9593,6212" coordsize="10,2">
              <v:shape style="position:absolute;left:9593;top:6212;width:10;height:2" coordorigin="9593,6212" coordsize="10,0" path="m9593,6212l9602,6212e" filled="false" stroked="true" strokeweight=".48pt" strokecolor="#000000">
                <v:path arrowok="t"/>
              </v:shape>
            </v:group>
            <v:group style="position:absolute;left:9612;top:6212;width:10;height:2" coordorigin="9612,6212" coordsize="10,2">
              <v:shape style="position:absolute;left:9612;top:6212;width:10;height:2" coordorigin="9612,6212" coordsize="10,0" path="m9612,6212l9622,6212e" filled="false" stroked="true" strokeweight=".48pt" strokecolor="#000000">
                <v:path arrowok="t"/>
              </v:shape>
            </v:group>
            <v:group style="position:absolute;left:9631;top:6212;width:10;height:2" coordorigin="9631,6212" coordsize="10,2">
              <v:shape style="position:absolute;left:9631;top:6212;width:10;height:2" coordorigin="9631,6212" coordsize="10,0" path="m9631,6212l9641,6212e" filled="false" stroked="true" strokeweight=".48pt" strokecolor="#000000">
                <v:path arrowok="t"/>
              </v:shape>
            </v:group>
            <v:group style="position:absolute;left:9650;top:6212;width:10;height:2" coordorigin="9650,6212" coordsize="10,2">
              <v:shape style="position:absolute;left:9650;top:6212;width:10;height:2" coordorigin="9650,6212" coordsize="10,0" path="m9650,6212l9660,6212e" filled="false" stroked="true" strokeweight=".48pt" strokecolor="#000000">
                <v:path arrowok="t"/>
              </v:shape>
            </v:group>
            <v:group style="position:absolute;left:9670;top:6212;width:10;height:2" coordorigin="9670,6212" coordsize="10,2">
              <v:shape style="position:absolute;left:9670;top:6212;width:10;height:2" coordorigin="9670,6212" coordsize="10,0" path="m9670,6212l9679,6212e" filled="false" stroked="true" strokeweight=".48pt" strokecolor="#000000">
                <v:path arrowok="t"/>
              </v:shape>
            </v:group>
            <v:group style="position:absolute;left:9689;top:6212;width:10;height:2" coordorigin="9689,6212" coordsize="10,2">
              <v:shape style="position:absolute;left:9689;top:6212;width:10;height:2" coordorigin="9689,6212" coordsize="10,0" path="m9689,6212l9698,6212e" filled="false" stroked="true" strokeweight=".48pt" strokecolor="#000000">
                <v:path arrowok="t"/>
              </v:shape>
            </v:group>
            <v:group style="position:absolute;left:9708;top:6212;width:10;height:2" coordorigin="9708,6212" coordsize="10,2">
              <v:shape style="position:absolute;left:9708;top:6212;width:10;height:2" coordorigin="9708,6212" coordsize="10,0" path="m9708,6212l9718,6212e" filled="false" stroked="true" strokeweight=".48pt" strokecolor="#000000">
                <v:path arrowok="t"/>
              </v:shape>
            </v:group>
            <v:group style="position:absolute;left:9727;top:6212;width:10;height:2" coordorigin="9727,6212" coordsize="10,2">
              <v:shape style="position:absolute;left:9727;top:6212;width:10;height:2" coordorigin="9727,6212" coordsize="10,0" path="m9727,6212l9737,6212e" filled="false" stroked="true" strokeweight=".48pt" strokecolor="#000000">
                <v:path arrowok="t"/>
              </v:shape>
            </v:group>
            <v:group style="position:absolute;left:9746;top:6212;width:10;height:2" coordorigin="9746,6212" coordsize="10,2">
              <v:shape style="position:absolute;left:9746;top:6212;width:10;height:2" coordorigin="9746,6212" coordsize="10,0" path="m9746,6212l9756,6212e" filled="false" stroked="true" strokeweight=".48pt" strokecolor="#000000">
                <v:path arrowok="t"/>
              </v:shape>
            </v:group>
            <v:group style="position:absolute;left:9766;top:6212;width:10;height:2" coordorigin="9766,6212" coordsize="10,2">
              <v:shape style="position:absolute;left:9766;top:6212;width:10;height:2" coordorigin="9766,6212" coordsize="10,0" path="m9766,6212l9775,6212e" filled="false" stroked="true" strokeweight=".48pt" strokecolor="#000000">
                <v:path arrowok="t"/>
              </v:shape>
            </v:group>
            <v:group style="position:absolute;left:9785;top:6212;width:10;height:2" coordorigin="9785,6212" coordsize="10,2">
              <v:shape style="position:absolute;left:9785;top:6212;width:10;height:2" coordorigin="9785,6212" coordsize="10,0" path="m9785,6212l9794,6212e" filled="false" stroked="true" strokeweight=".48pt" strokecolor="#000000">
                <v:path arrowok="t"/>
              </v:shape>
            </v:group>
            <v:group style="position:absolute;left:9804;top:6212;width:10;height:2" coordorigin="9804,6212" coordsize="10,2">
              <v:shape style="position:absolute;left:9804;top:6212;width:10;height:2" coordorigin="9804,6212" coordsize="10,0" path="m9804,6212l9814,6212e" filled="false" stroked="true" strokeweight=".48pt" strokecolor="#000000">
                <v:path arrowok="t"/>
              </v:shape>
            </v:group>
            <v:group style="position:absolute;left:9823;top:6212;width:10;height:2" coordorigin="9823,6212" coordsize="10,2">
              <v:shape style="position:absolute;left:9823;top:6212;width:10;height:2" coordorigin="9823,6212" coordsize="10,0" path="m9823,6212l9833,6212e" filled="false" stroked="true" strokeweight=".48pt" strokecolor="#000000">
                <v:path arrowok="t"/>
              </v:shape>
            </v:group>
            <v:group style="position:absolute;left:9842;top:6212;width:10;height:2" coordorigin="9842,6212" coordsize="10,2">
              <v:shape style="position:absolute;left:9842;top:6212;width:10;height:2" coordorigin="9842,6212" coordsize="10,0" path="m9842,6212l9852,6212e" filled="false" stroked="true" strokeweight=".48pt" strokecolor="#000000">
                <v:path arrowok="t"/>
              </v:shape>
            </v:group>
            <v:group style="position:absolute;left:9862;top:6212;width:10;height:2" coordorigin="9862,6212" coordsize="10,2">
              <v:shape style="position:absolute;left:9862;top:6212;width:10;height:2" coordorigin="9862,6212" coordsize="10,0" path="m9862,6212l9871,6212e" filled="false" stroked="true" strokeweight=".48pt" strokecolor="#000000">
                <v:path arrowok="t"/>
              </v:shape>
            </v:group>
            <v:group style="position:absolute;left:9881;top:6212;width:10;height:2" coordorigin="9881,6212" coordsize="10,2">
              <v:shape style="position:absolute;left:9881;top:6212;width:10;height:2" coordorigin="9881,6212" coordsize="10,0" path="m9881,6212l9890,6212e" filled="false" stroked="true" strokeweight=".48pt" strokecolor="#000000">
                <v:path arrowok="t"/>
              </v:shape>
            </v:group>
            <v:group style="position:absolute;left:9900;top:6212;width:10;height:2" coordorigin="9900,6212" coordsize="10,2">
              <v:shape style="position:absolute;left:9900;top:6212;width:10;height:2" coordorigin="9900,6212" coordsize="10,0" path="m9900,6212l9910,6212e" filled="false" stroked="true" strokeweight=".48pt" strokecolor="#000000">
                <v:path arrowok="t"/>
              </v:shape>
            </v:group>
            <v:group style="position:absolute;left:9919;top:6212;width:10;height:2" coordorigin="9919,6212" coordsize="10,2">
              <v:shape style="position:absolute;left:9919;top:6212;width:10;height:2" coordorigin="9919,6212" coordsize="10,0" path="m9919,6212l9929,6212e" filled="false" stroked="true" strokeweight=".48pt" strokecolor="#000000">
                <v:path arrowok="t"/>
              </v:shape>
            </v:group>
            <v:group style="position:absolute;left:9938;top:6212;width:10;height:2" coordorigin="9938,6212" coordsize="10,2">
              <v:shape style="position:absolute;left:9938;top:6212;width:10;height:2" coordorigin="9938,6212" coordsize="10,0" path="m9938,6212l9948,6212e" filled="false" stroked="true" strokeweight=".48pt" strokecolor="#000000">
                <v:path arrowok="t"/>
              </v:shape>
            </v:group>
            <v:group style="position:absolute;left:9958;top:6212;width:10;height:2" coordorigin="9958,6212" coordsize="10,2">
              <v:shape style="position:absolute;left:9958;top:6212;width:10;height:2" coordorigin="9958,6212" coordsize="10,0" path="m9958,6212l9967,6212e" filled="false" stroked="true" strokeweight=".48pt" strokecolor="#000000">
                <v:path arrowok="t"/>
              </v:shape>
            </v:group>
            <v:group style="position:absolute;left:9977;top:6212;width:10;height:2" coordorigin="9977,6212" coordsize="10,2">
              <v:shape style="position:absolute;left:9977;top:6212;width:10;height:2" coordorigin="9977,6212" coordsize="10,0" path="m9977,6212l9986,6212e" filled="false" stroked="true" strokeweight=".48pt" strokecolor="#000000">
                <v:path arrowok="t"/>
              </v:shape>
            </v:group>
            <v:group style="position:absolute;left:9996;top:6212;width:10;height:2" coordorigin="9996,6212" coordsize="10,2">
              <v:shape style="position:absolute;left:9996;top:6212;width:10;height:2" coordorigin="9996,6212" coordsize="10,0" path="m9996,6212l10006,6212e" filled="false" stroked="true" strokeweight=".48pt" strokecolor="#000000">
                <v:path arrowok="t"/>
              </v:shape>
            </v:group>
            <v:group style="position:absolute;left:10015;top:6212;width:10;height:2" coordorigin="10015,6212" coordsize="10,2">
              <v:shape style="position:absolute;left:10015;top:6212;width:10;height:2" coordorigin="10015,6212" coordsize="10,0" path="m10015,6212l10025,6212e" filled="false" stroked="true" strokeweight=".48pt" strokecolor="#000000">
                <v:path arrowok="t"/>
              </v:shape>
            </v:group>
            <v:group style="position:absolute;left:10034;top:6212;width:10;height:2" coordorigin="10034,6212" coordsize="10,2">
              <v:shape style="position:absolute;left:10034;top:6212;width:10;height:2" coordorigin="10034,6212" coordsize="10,0" path="m10034,6212l10044,6212e" filled="false" stroked="true" strokeweight=".48pt" strokecolor="#000000">
                <v:path arrowok="t"/>
              </v:shape>
            </v:group>
            <v:group style="position:absolute;left:10054;top:6212;width:10;height:2" coordorigin="10054,6212" coordsize="10,2">
              <v:shape style="position:absolute;left:10054;top:6212;width:10;height:2" coordorigin="10054,6212" coordsize="10,0" path="m10054,6212l10063,6212e" filled="false" stroked="true" strokeweight=".48pt" strokecolor="#000000">
                <v:path arrowok="t"/>
              </v:shape>
            </v:group>
            <v:group style="position:absolute;left:10073;top:6212;width:10;height:2" coordorigin="10073,6212" coordsize="10,2">
              <v:shape style="position:absolute;left:10073;top:6212;width:10;height:2" coordorigin="10073,6212" coordsize="10,0" path="m10073,6212l10082,6212e" filled="false" stroked="true" strokeweight=".48pt" strokecolor="#000000">
                <v:path arrowok="t"/>
              </v:shape>
            </v:group>
            <v:group style="position:absolute;left:10092;top:6212;width:10;height:2" coordorigin="10092,6212" coordsize="10,2">
              <v:shape style="position:absolute;left:10092;top:6212;width:10;height:2" coordorigin="10092,6212" coordsize="10,0" path="m10092,6212l10102,6212e" filled="false" stroked="true" strokeweight=".48pt" strokecolor="#000000">
                <v:path arrowok="t"/>
              </v:shape>
            </v:group>
            <v:group style="position:absolute;left:10111;top:6212;width:10;height:2" coordorigin="10111,6212" coordsize="10,2">
              <v:shape style="position:absolute;left:10111;top:6212;width:10;height:2" coordorigin="10111,6212" coordsize="10,0" path="m10111,6212l10121,6212e" filled="false" stroked="true" strokeweight=".48pt" strokecolor="#000000">
                <v:path arrowok="t"/>
              </v:shape>
            </v:group>
            <v:group style="position:absolute;left:10130;top:6212;width:10;height:2" coordorigin="10130,6212" coordsize="10,2">
              <v:shape style="position:absolute;left:10130;top:6212;width:10;height:2" coordorigin="10130,6212" coordsize="10,0" path="m10130,6212l10140,6212e" filled="false" stroked="true" strokeweight=".48pt" strokecolor="#000000">
                <v:path arrowok="t"/>
              </v:shape>
            </v:group>
            <v:group style="position:absolute;left:10150;top:6212;width:10;height:2" coordorigin="10150,6212" coordsize="10,2">
              <v:shape style="position:absolute;left:10150;top:6212;width:10;height:2" coordorigin="10150,6212" coordsize="10,0" path="m10150,6212l10159,6212e" filled="false" stroked="true" strokeweight=".48pt" strokecolor="#000000">
                <v:path arrowok="t"/>
              </v:shape>
            </v:group>
            <v:group style="position:absolute;left:10169;top:6212;width:10;height:2" coordorigin="10169,6212" coordsize="10,2">
              <v:shape style="position:absolute;left:10169;top:6212;width:10;height:2" coordorigin="10169,6212" coordsize="10,0" path="m10169,6212l10178,6212e" filled="false" stroked="true" strokeweight=".48pt" strokecolor="#000000">
                <v:path arrowok="t"/>
              </v:shape>
            </v:group>
            <v:group style="position:absolute;left:10188;top:6212;width:10;height:2" coordorigin="10188,6212" coordsize="10,2">
              <v:shape style="position:absolute;left:10188;top:6212;width:10;height:2" coordorigin="10188,6212" coordsize="10,0" path="m10188,6212l10198,6212e" filled="false" stroked="true" strokeweight=".48pt" strokecolor="#000000">
                <v:path arrowok="t"/>
              </v:shape>
            </v:group>
            <v:group style="position:absolute;left:10207;top:6212;width:10;height:2" coordorigin="10207,6212" coordsize="10,2">
              <v:shape style="position:absolute;left:10207;top:6212;width:10;height:2" coordorigin="10207,6212" coordsize="10,0" path="m10207,6212l10217,6212e" filled="false" stroked="true" strokeweight=".48pt" strokecolor="#000000">
                <v:path arrowok="t"/>
              </v:shape>
            </v:group>
            <v:group style="position:absolute;left:10226;top:6212;width:10;height:2" coordorigin="10226,6212" coordsize="10,2">
              <v:shape style="position:absolute;left:10226;top:6212;width:10;height:2" coordorigin="10226,6212" coordsize="10,0" path="m10226,6212l10236,6212e" filled="false" stroked="true" strokeweight=".48pt" strokecolor="#000000">
                <v:path arrowok="t"/>
              </v:shape>
            </v:group>
            <v:group style="position:absolute;left:10246;top:6212;width:10;height:2" coordorigin="10246,6212" coordsize="10,2">
              <v:shape style="position:absolute;left:10246;top:6212;width:10;height:2" coordorigin="10246,6212" coordsize="10,0" path="m10246,6212l10255,6212e" filled="false" stroked="true" strokeweight=".48pt" strokecolor="#000000">
                <v:path arrowok="t"/>
              </v:shape>
            </v:group>
            <v:group style="position:absolute;left:10265;top:6212;width:10;height:2" coordorigin="10265,6212" coordsize="10,2">
              <v:shape style="position:absolute;left:10265;top:6212;width:10;height:2" coordorigin="10265,6212" coordsize="10,0" path="m10265,6212l10274,6212e" filled="false" stroked="true" strokeweight=".48pt" strokecolor="#000000">
                <v:path arrowok="t"/>
              </v:shape>
            </v:group>
            <v:group style="position:absolute;left:10284;top:6212;width:10;height:2" coordorigin="10284,6212" coordsize="10,2">
              <v:shape style="position:absolute;left:10284;top:6212;width:10;height:2" coordorigin="10284,6212" coordsize="10,0" path="m10284,6212l10294,6212e" filled="false" stroked="true" strokeweight=".48pt" strokecolor="#000000">
                <v:path arrowok="t"/>
              </v:shape>
            </v:group>
            <v:group style="position:absolute;left:10303;top:6212;width:10;height:2" coordorigin="10303,6212" coordsize="10,2">
              <v:shape style="position:absolute;left:10303;top:6212;width:10;height:2" coordorigin="10303,6212" coordsize="10,0" path="m10303,6212l10313,6212e" filled="false" stroked="true" strokeweight=".48pt" strokecolor="#000000">
                <v:path arrowok="t"/>
              </v:shape>
            </v:group>
            <v:group style="position:absolute;left:10322;top:6212;width:10;height:2" coordorigin="10322,6212" coordsize="10,2">
              <v:shape style="position:absolute;left:10322;top:6212;width:10;height:2" coordorigin="10322,6212" coordsize="10,0" path="m10322,6212l10332,6212e" filled="false" stroked="true" strokeweight=".48pt" strokecolor="#000000">
                <v:path arrowok="t"/>
              </v:shape>
            </v:group>
            <v:group style="position:absolute;left:10342;top:6212;width:10;height:2" coordorigin="10342,6212" coordsize="10,2">
              <v:shape style="position:absolute;left:10342;top:6212;width:10;height:2" coordorigin="10342,6212" coordsize="10,0" path="m10342,6212l10351,6212e" filled="false" stroked="true" strokeweight=".48pt" strokecolor="#000000">
                <v:path arrowok="t"/>
              </v:shape>
            </v:group>
            <v:group style="position:absolute;left:10361;top:6212;width:10;height:2" coordorigin="10361,6212" coordsize="10,2">
              <v:shape style="position:absolute;left:10361;top:6212;width:10;height:2" coordorigin="10361,6212" coordsize="10,0" path="m10361,6212l10370,6212e" filled="false" stroked="true" strokeweight=".48pt" strokecolor="#000000">
                <v:path arrowok="t"/>
              </v:shape>
            </v:group>
            <v:group style="position:absolute;left:10380;top:6212;width:10;height:2" coordorigin="10380,6212" coordsize="10,2">
              <v:shape style="position:absolute;left:10380;top:6212;width:10;height:2" coordorigin="10380,6212" coordsize="10,0" path="m10380,6212l10390,6212e" filled="false" stroked="true" strokeweight=".48pt" strokecolor="#000000">
                <v:path arrowok="t"/>
              </v:shape>
            </v:group>
            <v:group style="position:absolute;left:10399;top:6212;width:10;height:2" coordorigin="10399,6212" coordsize="10,2">
              <v:shape style="position:absolute;left:10399;top:6212;width:10;height:2" coordorigin="10399,6212" coordsize="10,0" path="m10399,6212l10409,6212e" filled="false" stroked="true" strokeweight=".48pt" strokecolor="#000000">
                <v:path arrowok="t"/>
              </v:shape>
            </v:group>
            <v:group style="position:absolute;left:10418;top:6212;width:10;height:2" coordorigin="10418,6212" coordsize="10,2">
              <v:shape style="position:absolute;left:10418;top:6212;width:10;height:2" coordorigin="10418,6212" coordsize="10,0" path="m10418,6212l10428,6212e" filled="false" stroked="true" strokeweight=".48pt" strokecolor="#000000">
                <v:path arrowok="t"/>
              </v:shape>
            </v:group>
            <v:group style="position:absolute;left:10438;top:6212;width:10;height:2" coordorigin="10438,6212" coordsize="10,2">
              <v:shape style="position:absolute;left:10438;top:6212;width:10;height:2" coordorigin="10438,6212" coordsize="10,0" path="m10438,6212l10447,6212e" filled="false" stroked="true" strokeweight=".48pt" strokecolor="#000000">
                <v:path arrowok="t"/>
              </v:shape>
            </v:group>
            <v:group style="position:absolute;left:10457;top:6212;width:10;height:2" coordorigin="10457,6212" coordsize="10,2">
              <v:shape style="position:absolute;left:10457;top:6212;width:10;height:2" coordorigin="10457,6212" coordsize="10,0" path="m10457,6212l10466,6212e" filled="false" stroked="true" strokeweight=".48pt" strokecolor="#000000">
                <v:path arrowok="t"/>
              </v:shape>
            </v:group>
            <v:group style="position:absolute;left:10476;top:6212;width:10;height:2" coordorigin="10476,6212" coordsize="10,2">
              <v:shape style="position:absolute;left:10476;top:6212;width:10;height:2" coordorigin="10476,6212" coordsize="10,0" path="m10476,6212l10486,6212e" filled="false" stroked="true" strokeweight=".48pt" strokecolor="#000000">
                <v:path arrowok="t"/>
              </v:shape>
            </v:group>
            <v:group style="position:absolute;left:10495;top:6212;width:10;height:2" coordorigin="10495,6212" coordsize="10,2">
              <v:shape style="position:absolute;left:10495;top:6212;width:10;height:2" coordorigin="10495,6212" coordsize="10,0" path="m10495,6212l10505,6212e" filled="false" stroked="true" strokeweight=".48pt" strokecolor="#000000">
                <v:path arrowok="t"/>
              </v:shape>
            </v:group>
            <v:group style="position:absolute;left:10514;top:6212;width:10;height:2" coordorigin="10514,6212" coordsize="10,2">
              <v:shape style="position:absolute;left:10514;top:6212;width:10;height:2" coordorigin="10514,6212" coordsize="10,0" path="m10514,6212l10524,6212e" filled="false" stroked="true" strokeweight=".48pt" strokecolor="#000000">
                <v:path arrowok="t"/>
              </v:shape>
            </v:group>
            <v:group style="position:absolute;left:10534;top:6212;width:10;height:2" coordorigin="10534,6212" coordsize="10,2">
              <v:shape style="position:absolute;left:10534;top:6212;width:10;height:2" coordorigin="10534,6212" coordsize="10,0" path="m10534,6212l10543,6212e" filled="false" stroked="true" strokeweight=".48pt" strokecolor="#000000">
                <v:path arrowok="t"/>
              </v:shape>
            </v:group>
            <v:group style="position:absolute;left:10553;top:6212;width:10;height:2" coordorigin="10553,6212" coordsize="10,2">
              <v:shape style="position:absolute;left:10553;top:6212;width:10;height:2" coordorigin="10553,6212" coordsize="10,0" path="m10553,6212l10562,6212e" filled="false" stroked="true" strokeweight=".48pt" strokecolor="#000000">
                <v:path arrowok="t"/>
              </v:shape>
            </v:group>
            <v:group style="position:absolute;left:10572;top:6212;width:10;height:2" coordorigin="10572,6212" coordsize="10,2">
              <v:shape style="position:absolute;left:10572;top:6212;width:10;height:2" coordorigin="10572,6212" coordsize="10,0" path="m10572,6212l10582,6212e" filled="false" stroked="true" strokeweight=".48pt" strokecolor="#000000">
                <v:path arrowok="t"/>
              </v:shape>
            </v:group>
            <v:group style="position:absolute;left:10591;top:6212;width:10;height:2" coordorigin="10591,6212" coordsize="10,2">
              <v:shape style="position:absolute;left:10591;top:6212;width:10;height:2" coordorigin="10591,6212" coordsize="10,0" path="m10591,6212l10601,6212e" filled="false" stroked="true" strokeweight=".48pt" strokecolor="#000000">
                <v:path arrowok="t"/>
              </v:shape>
            </v:group>
            <v:group style="position:absolute;left:10610;top:6212;width:10;height:2" coordorigin="10610,6212" coordsize="10,2">
              <v:shape style="position:absolute;left:10610;top:6212;width:10;height:2" coordorigin="10610,6212" coordsize="10,0" path="m10610,6212l10620,6212e" filled="false" stroked="true" strokeweight=".48pt" strokecolor="#000000">
                <v:path arrowok="t"/>
              </v:shape>
            </v:group>
            <v:group style="position:absolute;left:10630;top:6212;width:10;height:2" coordorigin="10630,6212" coordsize="10,2">
              <v:shape style="position:absolute;left:10630;top:6212;width:10;height:2" coordorigin="10630,6212" coordsize="10,0" path="m10630,6212l10639,6212e" filled="false" stroked="true" strokeweight=".48pt" strokecolor="#000000">
                <v:path arrowok="t"/>
              </v:shape>
            </v:group>
            <v:group style="position:absolute;left:10649;top:6212;width:10;height:2" coordorigin="10649,6212" coordsize="10,2">
              <v:shape style="position:absolute;left:10649;top:6212;width:10;height:2" coordorigin="10649,6212" coordsize="10,0" path="m10649,6212l10658,6212e" filled="false" stroked="true" strokeweight=".48pt" strokecolor="#000000">
                <v:path arrowok="t"/>
              </v:shape>
            </v:group>
            <v:group style="position:absolute;left:10668;top:6212;width:10;height:2" coordorigin="10668,6212" coordsize="10,2">
              <v:shape style="position:absolute;left:10668;top:6212;width:10;height:2" coordorigin="10668,6212" coordsize="10,0" path="m10668,6212l10678,6212e" filled="false" stroked="true" strokeweight=".48pt" strokecolor="#000000">
                <v:path arrowok="t"/>
              </v:shape>
            </v:group>
            <v:group style="position:absolute;left:10687;top:6212;width:10;height:2" coordorigin="10687,6212" coordsize="10,2">
              <v:shape style="position:absolute;left:10687;top:6212;width:10;height:2" coordorigin="10687,6212" coordsize="10,0" path="m10687,6212l10697,6212e" filled="false" stroked="true" strokeweight=".48pt" strokecolor="#000000">
                <v:path arrowok="t"/>
              </v:shape>
            </v:group>
            <v:group style="position:absolute;left:10706;top:6212;width:10;height:2" coordorigin="10706,6212" coordsize="10,2">
              <v:shape style="position:absolute;left:10706;top:6212;width:10;height:2" coordorigin="10706,6212" coordsize="10,0" path="m10706,6212l10716,6212e" filled="false" stroked="true" strokeweight=".48pt" strokecolor="#000000">
                <v:path arrowok="t"/>
              </v:shape>
            </v:group>
            <v:group style="position:absolute;left:10726;top:6212;width:10;height:2" coordorigin="10726,6212" coordsize="10,2">
              <v:shape style="position:absolute;left:10726;top:6212;width:10;height:2" coordorigin="10726,6212" coordsize="10,0" path="m10726,6212l10735,6212e" filled="false" stroked="true" strokeweight=".48pt" strokecolor="#000000">
                <v:path arrowok="t"/>
              </v:shape>
            </v:group>
            <v:group style="position:absolute;left:10745;top:6212;width:10;height:2" coordorigin="10745,6212" coordsize="10,2">
              <v:shape style="position:absolute;left:10745;top:6212;width:10;height:2" coordorigin="10745,6212" coordsize="10,0" path="m10745,6212l10754,6212e" filled="false" stroked="true" strokeweight=".48pt" strokecolor="#000000">
                <v:path arrowok="t"/>
              </v:shape>
            </v:group>
            <v:group style="position:absolute;left:10764;top:6212;width:10;height:2" coordorigin="10764,6212" coordsize="10,2">
              <v:shape style="position:absolute;left:10764;top:6212;width:10;height:2" coordorigin="10764,6212" coordsize="10,0" path="m10764,6212l10774,6212e" filled="false" stroked="true" strokeweight=".48pt" strokecolor="#000000">
                <v:path arrowok="t"/>
              </v:shape>
            </v:group>
            <v:group style="position:absolute;left:10783;top:6212;width:10;height:2" coordorigin="10783,6212" coordsize="10,2">
              <v:shape style="position:absolute;left:10783;top:6212;width:10;height:2" coordorigin="10783,6212" coordsize="10,0" path="m10783,6212l10793,6212e" filled="false" stroked="true" strokeweight=".48pt" strokecolor="#000000">
                <v:path arrowok="t"/>
              </v:shape>
            </v:group>
            <v:group style="position:absolute;left:10802;top:6212;width:10;height:2" coordorigin="10802,6212" coordsize="10,2">
              <v:shape style="position:absolute;left:10802;top:6212;width:10;height:2" coordorigin="10802,6212" coordsize="10,0" path="m10802,6212l10812,6212e" filled="false" stroked="true" strokeweight=".48pt" strokecolor="#000000">
                <v:path arrowok="t"/>
              </v:shape>
            </v:group>
            <v:group style="position:absolute;left:10822;top:6212;width:10;height:2" coordorigin="10822,6212" coordsize="10,2">
              <v:shape style="position:absolute;left:10822;top:6212;width:10;height:2" coordorigin="10822,6212" coordsize="10,0" path="m10822,6212l10831,6212e" filled="false" stroked="true" strokeweight=".48pt" strokecolor="#000000">
                <v:path arrowok="t"/>
              </v:shape>
            </v:group>
            <v:group style="position:absolute;left:10841;top:6212;width:10;height:2" coordorigin="10841,6212" coordsize="10,2">
              <v:shape style="position:absolute;left:10841;top:6212;width:10;height:2" coordorigin="10841,6212" coordsize="10,0" path="m10841,6212l10850,6212e" filled="false" stroked="true" strokeweight=".48pt" strokecolor="#000000">
                <v:path arrowok="t"/>
              </v:shape>
            </v:group>
            <v:group style="position:absolute;left:10860;top:6212;width:10;height:2" coordorigin="10860,6212" coordsize="10,2">
              <v:shape style="position:absolute;left:10860;top:6212;width:10;height:2" coordorigin="10860,6212" coordsize="10,0" path="m10860,6212l10870,6212e" filled="false" stroked="true" strokeweight=".48pt" strokecolor="#000000">
                <v:path arrowok="t"/>
              </v:shape>
            </v:group>
            <v:group style="position:absolute;left:10879;top:6212;width:10;height:2" coordorigin="10879,6212" coordsize="10,2">
              <v:shape style="position:absolute;left:10879;top:6212;width:10;height:2" coordorigin="10879,6212" coordsize="10,0" path="m10879,6212l10889,6212e" filled="false" stroked="true" strokeweight=".48pt" strokecolor="#000000">
                <v:path arrowok="t"/>
              </v:shape>
            </v:group>
            <v:group style="position:absolute;left:10898;top:6212;width:10;height:2" coordorigin="10898,6212" coordsize="10,2">
              <v:shape style="position:absolute;left:10898;top:6212;width:10;height:2" coordorigin="10898,6212" coordsize="10,0" path="m10898,6212l10908,6212e" filled="false" stroked="true" strokeweight=".48pt" strokecolor="#000000">
                <v:path arrowok="t"/>
              </v:shape>
            </v:group>
            <v:group style="position:absolute;left:10918;top:6212;width:10;height:2" coordorigin="10918,6212" coordsize="10,2">
              <v:shape style="position:absolute;left:10918;top:6212;width:10;height:2" coordorigin="10918,6212" coordsize="10,0" path="m10918,6212l10927,6212e" filled="false" stroked="true" strokeweight=".48pt" strokecolor="#000000">
                <v:path arrowok="t"/>
              </v:shape>
            </v:group>
            <v:group style="position:absolute;left:10937;top:6212;width:10;height:2" coordorigin="10937,6212" coordsize="10,2">
              <v:shape style="position:absolute;left:10937;top:6212;width:10;height:2" coordorigin="10937,6212" coordsize="10,0" path="m10937,6212l10946,6212e" filled="false" stroked="true" strokeweight=".48pt" strokecolor="#000000">
                <v:path arrowok="t"/>
              </v:shape>
            </v:group>
            <v:group style="position:absolute;left:10956;top:6212;width:10;height:2" coordorigin="10956,6212" coordsize="10,2">
              <v:shape style="position:absolute;left:10956;top:6212;width:10;height:2" coordorigin="10956,6212" coordsize="10,0" path="m10956,6212l10966,6212e" filled="false" stroked="true" strokeweight=".48pt" strokecolor="#000000">
                <v:path arrowok="t"/>
              </v:shape>
            </v:group>
            <v:group style="position:absolute;left:10975;top:6212;width:10;height:2" coordorigin="10975,6212" coordsize="10,2">
              <v:shape style="position:absolute;left:10975;top:6212;width:10;height:2" coordorigin="10975,6212" coordsize="10,0" path="m10975,6212l10985,6212e" filled="false" stroked="true" strokeweight=".48pt" strokecolor="#000000">
                <v:path arrowok="t"/>
              </v:shape>
            </v:group>
            <v:group style="position:absolute;left:10994;top:6212;width:10;height:2" coordorigin="10994,6212" coordsize="10,2">
              <v:shape style="position:absolute;left:10994;top:6212;width:10;height:2" coordorigin="10994,6212" coordsize="10,0" path="m10994,6212l11004,6212e" filled="false" stroked="true" strokeweight=".48pt" strokecolor="#000000">
                <v:path arrowok="t"/>
              </v:shape>
            </v:group>
            <v:group style="position:absolute;left:11014;top:6212;width:10;height:2" coordorigin="11014,6212" coordsize="10,2">
              <v:shape style="position:absolute;left:11014;top:6212;width:10;height:2" coordorigin="11014,6212" coordsize="10,0" path="m11014,6212l11023,6212e" filled="false" stroked="true" strokeweight=".48pt" strokecolor="#000000">
                <v:path arrowok="t"/>
              </v:shape>
            </v:group>
            <v:group style="position:absolute;left:11033;top:6212;width:10;height:2" coordorigin="11033,6212" coordsize="10,2">
              <v:shape style="position:absolute;left:11033;top:6212;width:10;height:2" coordorigin="11033,6212" coordsize="10,0" path="m11033,6212l11042,6212e" filled="false" stroked="true" strokeweight=".48pt" strokecolor="#000000">
                <v:path arrowok="t"/>
              </v:shape>
            </v:group>
            <v:group style="position:absolute;left:11052;top:6212;width:10;height:2" coordorigin="11052,6212" coordsize="10,2">
              <v:shape style="position:absolute;left:11052;top:6212;width:10;height:2" coordorigin="11052,6212" coordsize="10,0" path="m11052,6212l11062,6212e" filled="false" stroked="true" strokeweight=".48pt" strokecolor="#000000">
                <v:path arrowok="t"/>
              </v:shape>
            </v:group>
            <v:group style="position:absolute;left:11071;top:6212;width:10;height:2" coordorigin="11071,6212" coordsize="10,2">
              <v:shape style="position:absolute;left:11071;top:6212;width:10;height:2" coordorigin="11071,6212" coordsize="10,0" path="m11071,6212l11081,6212e" filled="false" stroked="true" strokeweight=".48pt" strokecolor="#000000">
                <v:path arrowok="t"/>
              </v:shape>
            </v:group>
            <v:group style="position:absolute;left:11090;top:6212;width:10;height:2" coordorigin="11090,6212" coordsize="10,2">
              <v:shape style="position:absolute;left:11090;top:6212;width:10;height:2" coordorigin="11090,6212" coordsize="10,0" path="m11090,6212l11100,6212e" filled="false" stroked="true" strokeweight=".48pt" strokecolor="#000000">
                <v:path arrowok="t"/>
              </v:shape>
            </v:group>
            <v:group style="position:absolute;left:11110;top:6212;width:10;height:2" coordorigin="11110,6212" coordsize="10,2">
              <v:shape style="position:absolute;left:11110;top:6212;width:10;height:2" coordorigin="11110,6212" coordsize="10,0" path="m11110,6212l11119,6212e" filled="false" stroked="true" strokeweight=".48pt" strokecolor="#000000">
                <v:path arrowok="t"/>
              </v:shape>
            </v:group>
            <v:group style="position:absolute;left:11129;top:6212;width:10;height:2" coordorigin="11129,6212" coordsize="10,2">
              <v:shape style="position:absolute;left:11129;top:6212;width:10;height:2" coordorigin="11129,6212" coordsize="10,0" path="m11129,6212l11138,6212e" filled="false" stroked="true" strokeweight=".48pt" strokecolor="#000000">
                <v:path arrowok="t"/>
              </v:shape>
            </v:group>
            <v:group style="position:absolute;left:11148;top:6212;width:10;height:2" coordorigin="11148,6212" coordsize="10,2">
              <v:shape style="position:absolute;left:11148;top:6212;width:10;height:2" coordorigin="11148,6212" coordsize="10,0" path="m11148,6212l11158,6212e" filled="false" stroked="true" strokeweight=".48pt" strokecolor="#000000">
                <v:path arrowok="t"/>
              </v:shape>
            </v:group>
            <v:group style="position:absolute;left:11167;top:6212;width:10;height:2" coordorigin="11167,6212" coordsize="10,2">
              <v:shape style="position:absolute;left:11167;top:6212;width:10;height:2" coordorigin="11167,6212" coordsize="10,0" path="m11167,6212l11177,6212e" filled="false" stroked="true" strokeweight=".48pt" strokecolor="#000000">
                <v:path arrowok="t"/>
              </v:shape>
            </v:group>
            <v:group style="position:absolute;left:11186;top:6212;width:10;height:2" coordorigin="11186,6212" coordsize="10,2">
              <v:shape style="position:absolute;left:11186;top:6212;width:10;height:2" coordorigin="11186,6212" coordsize="10,0" path="m11186,6212l11196,6212e" filled="false" stroked="true" strokeweight=".48pt" strokecolor="#000000">
                <v:path arrowok="t"/>
              </v:shape>
            </v:group>
            <v:group style="position:absolute;left:11206;top:6212;width:10;height:2" coordorigin="11206,6212" coordsize="10,2">
              <v:shape style="position:absolute;left:11206;top:6212;width:10;height:2" coordorigin="11206,6212" coordsize="10,0" path="m11206,6212l11215,6212e" filled="false" stroked="true" strokeweight=".48pt" strokecolor="#000000">
                <v:path arrowok="t"/>
              </v:shape>
            </v:group>
            <v:group style="position:absolute;left:11225;top:6212;width:10;height:2" coordorigin="11225,6212" coordsize="10,2">
              <v:shape style="position:absolute;left:11225;top:6212;width:10;height:2" coordorigin="11225,6212" coordsize="10,0" path="m11225,6212l11234,6212e" filled="false" stroked="true" strokeweight=".48pt" strokecolor="#000000">
                <v:path arrowok="t"/>
              </v:shape>
            </v:group>
            <v:group style="position:absolute;left:11244;top:6212;width:10;height:2" coordorigin="11244,6212" coordsize="10,2">
              <v:shape style="position:absolute;left:11244;top:6212;width:10;height:2" coordorigin="11244,6212" coordsize="10,0" path="m11244,6212l11254,6212e" filled="false" stroked="true" strokeweight=".48pt" strokecolor="#000000">
                <v:path arrowok="t"/>
              </v:shape>
            </v:group>
            <v:group style="position:absolute;left:11263;top:6212;width:10;height:2" coordorigin="11263,6212" coordsize="10,2">
              <v:shape style="position:absolute;left:11263;top:6212;width:10;height:2" coordorigin="11263,6212" coordsize="10,0" path="m11263,6212l11273,6212e" filled="false" stroked="true" strokeweight=".48pt" strokecolor="#000000">
                <v:path arrowok="t"/>
              </v:shape>
            </v:group>
            <v:group style="position:absolute;left:11282;top:6212;width:10;height:2" coordorigin="11282,6212" coordsize="10,2">
              <v:shape style="position:absolute;left:11282;top:6212;width:10;height:2" coordorigin="11282,6212" coordsize="10,0" path="m11282,6212l11292,6212e" filled="false" stroked="true" strokeweight=".48pt" strokecolor="#000000">
                <v:path arrowok="t"/>
              </v:shape>
            </v:group>
            <v:group style="position:absolute;left:11302;top:6212;width:10;height:2" coordorigin="11302,6212" coordsize="10,2">
              <v:shape style="position:absolute;left:11302;top:6212;width:10;height:2" coordorigin="11302,6212" coordsize="10,0" path="m11302,6212l11311,6212e" filled="false" stroked="true" strokeweight=".48pt" strokecolor="#000000">
                <v:path arrowok="t"/>
              </v:shape>
            </v:group>
            <v:group style="position:absolute;left:11321;top:6212;width:10;height:2" coordorigin="11321,6212" coordsize="10,2">
              <v:shape style="position:absolute;left:11321;top:6212;width:10;height:2" coordorigin="11321,6212" coordsize="10,0" path="m11321,6212l11330,6212e" filled="false" stroked="true" strokeweight=".48pt" strokecolor="#000000">
                <v:path arrowok="t"/>
              </v:shape>
            </v:group>
            <v:group style="position:absolute;left:11340;top:6212;width:10;height:2" coordorigin="11340,6212" coordsize="10,2">
              <v:shape style="position:absolute;left:11340;top:6212;width:10;height:2" coordorigin="11340,6212" coordsize="10,0" path="m11340,6212l11350,6212e" filled="false" stroked="true" strokeweight=".48pt" strokecolor="#000000">
                <v:path arrowok="t"/>
              </v:shape>
            </v:group>
            <v:group style="position:absolute;left:11359;top:6212;width:10;height:2" coordorigin="11359,6212" coordsize="10,2">
              <v:shape style="position:absolute;left:11359;top:6212;width:10;height:2" coordorigin="11359,6212" coordsize="10,0" path="m11359,6212l11369,6212e" filled="false" stroked="true" strokeweight=".48pt" strokecolor="#000000">
                <v:path arrowok="t"/>
              </v:shape>
            </v:group>
            <v:group style="position:absolute;left:11378;top:6212;width:10;height:2" coordorigin="11378,6212" coordsize="10,2">
              <v:shape style="position:absolute;left:11378;top:6212;width:10;height:2" coordorigin="11378,6212" coordsize="10,0" path="m11378,6212l11388,6212e" filled="false" stroked="true" strokeweight=".48pt" strokecolor="#000000">
                <v:path arrowok="t"/>
              </v:shape>
            </v:group>
            <v:group style="position:absolute;left:11398;top:6212;width:10;height:2" coordorigin="11398,6212" coordsize="10,2">
              <v:shape style="position:absolute;left:11398;top:6212;width:10;height:2" coordorigin="11398,6212" coordsize="10,0" path="m11398,6212l11407,6212e" filled="false" stroked="true" strokeweight=".48pt" strokecolor="#000000">
                <v:path arrowok="t"/>
              </v:shape>
            </v:group>
            <v:group style="position:absolute;left:11417;top:6212;width:10;height:2" coordorigin="11417,6212" coordsize="10,2">
              <v:shape style="position:absolute;left:11417;top:6212;width:10;height:2" coordorigin="11417,6212" coordsize="10,0" path="m11417,6212l11426,6212e" filled="false" stroked="true" strokeweight=".48pt" strokecolor="#000000">
                <v:path arrowok="t"/>
              </v:shape>
            </v:group>
            <v:group style="position:absolute;left:11436;top:6212;width:10;height:2" coordorigin="11436,6212" coordsize="10,2">
              <v:shape style="position:absolute;left:11436;top:6212;width:10;height:2" coordorigin="11436,6212" coordsize="10,0" path="m11436,6212l11446,6212e" filled="false" stroked="true" strokeweight=".48pt" strokecolor="#000000">
                <v:path arrowok="t"/>
              </v:shape>
            </v:group>
            <v:group style="position:absolute;left:11455;top:6212;width:10;height:2" coordorigin="11455,6212" coordsize="10,2">
              <v:shape style="position:absolute;left:11455;top:6212;width:10;height:2" coordorigin="11455,6212" coordsize="10,0" path="m11455,6212l11465,6212e" filled="false" stroked="true" strokeweight=".48pt" strokecolor="#000000">
                <v:path arrowok="t"/>
              </v:shape>
            </v:group>
            <v:group style="position:absolute;left:11474;top:6212;width:10;height:2" coordorigin="11474,6212" coordsize="10,2">
              <v:shape style="position:absolute;left:11474;top:6212;width:10;height:2" coordorigin="11474,6212" coordsize="10,0" path="m11474,6212l11484,6212e" filled="false" stroked="true" strokeweight=".48pt" strokecolor="#000000">
                <v:path arrowok="t"/>
              </v:shape>
            </v:group>
            <v:group style="position:absolute;left:11494;top:6212;width:10;height:2" coordorigin="11494,6212" coordsize="10,2">
              <v:shape style="position:absolute;left:11494;top:6212;width:10;height:2" coordorigin="11494,6212" coordsize="10,0" path="m11494,6212l11503,6212e" filled="false" stroked="true" strokeweight=".48pt" strokecolor="#000000">
                <v:path arrowok="t"/>
              </v:shape>
            </v:group>
            <v:group style="position:absolute;left:11513;top:6212;width:10;height:2" coordorigin="11513,6212" coordsize="10,2">
              <v:shape style="position:absolute;left:11513;top:6212;width:10;height:2" coordorigin="11513,6212" coordsize="10,0" path="m11513,6212l11522,6212e" filled="false" stroked="true" strokeweight=".48pt" strokecolor="#000000">
                <v:path arrowok="t"/>
              </v:shape>
            </v:group>
            <v:group style="position:absolute;left:11532;top:6212;width:10;height:2" coordorigin="11532,6212" coordsize="10,2">
              <v:shape style="position:absolute;left:11532;top:6212;width:10;height:2" coordorigin="11532,6212" coordsize="10,0" path="m11532,6212l11542,6212e" filled="false" stroked="true" strokeweight=".48pt" strokecolor="#000000">
                <v:path arrowok="t"/>
              </v:shape>
            </v:group>
            <v:group style="position:absolute;left:11551;top:6212;width:10;height:2" coordorigin="11551,6212" coordsize="10,2">
              <v:shape style="position:absolute;left:11551;top:6212;width:10;height:2" coordorigin="11551,6212" coordsize="10,0" path="m11551,6212l11561,6212e" filled="false" stroked="true" strokeweight=".48pt" strokecolor="#000000">
                <v:path arrowok="t"/>
              </v:shape>
            </v:group>
            <v:group style="position:absolute;left:11570;top:6212;width:10;height:2" coordorigin="11570,6212" coordsize="10,2">
              <v:shape style="position:absolute;left:11570;top:6212;width:10;height:2" coordorigin="11570,6212" coordsize="10,0" path="m11570,6212l11580,6212e" filled="false" stroked="true" strokeweight=".48pt" strokecolor="#000000">
                <v:path arrowok="t"/>
              </v:shape>
            </v:group>
            <v:group style="position:absolute;left:11590;top:6212;width:10;height:2" coordorigin="11590,6212" coordsize="10,2">
              <v:shape style="position:absolute;left:11590;top:6212;width:10;height:2" coordorigin="11590,6212" coordsize="10,0" path="m11590,6212l11599,6212e" filled="false" stroked="true" strokeweight=".48pt" strokecolor="#000000">
                <v:path arrowok="t"/>
              </v:shape>
            </v:group>
            <v:group style="position:absolute;left:11609;top:6212;width:10;height:2" coordorigin="11609,6212" coordsize="10,2">
              <v:shape style="position:absolute;left:11609;top:6212;width:10;height:2" coordorigin="11609,6212" coordsize="10,0" path="m11609,6212l11618,6212e" filled="false" stroked="true" strokeweight=".48pt" strokecolor="#000000">
                <v:path arrowok="t"/>
              </v:shape>
            </v:group>
            <v:group style="position:absolute;left:11628;top:6212;width:10;height:2" coordorigin="11628,6212" coordsize="10,2">
              <v:shape style="position:absolute;left:11628;top:6212;width:10;height:2" coordorigin="11628,6212" coordsize="10,0" path="m11628,6212l11638,6212e" filled="false" stroked="true" strokeweight=".48pt" strokecolor="#000000">
                <v:path arrowok="t"/>
              </v:shape>
            </v:group>
            <v:group style="position:absolute;left:11647;top:6212;width:10;height:2" coordorigin="11647,6212" coordsize="10,2">
              <v:shape style="position:absolute;left:11647;top:6212;width:10;height:2" coordorigin="11647,6212" coordsize="10,0" path="m11647,6212l11657,6212e" filled="false" stroked="true" strokeweight=".48pt" strokecolor="#000000">
                <v:path arrowok="t"/>
              </v:shape>
            </v:group>
            <v:group style="position:absolute;left:11666;top:6212;width:10;height:2" coordorigin="11666,6212" coordsize="10,2">
              <v:shape style="position:absolute;left:11666;top:6212;width:10;height:2" coordorigin="11666,6212" coordsize="10,0" path="m11666,6212l11676,6212e" filled="false" stroked="true" strokeweight=".48pt" strokecolor="#000000">
                <v:path arrowok="t"/>
              </v:shape>
            </v:group>
            <v:group style="position:absolute;left:11686;top:6212;width:10;height:2" coordorigin="11686,6212" coordsize="10,2">
              <v:shape style="position:absolute;left:11686;top:6212;width:10;height:2" coordorigin="11686,6212" coordsize="10,0" path="m11686,6212l11695,6212e" filled="false" stroked="true" strokeweight=".48pt" strokecolor="#000000">
                <v:path arrowok="t"/>
              </v:shape>
            </v:group>
            <v:group style="position:absolute;left:11705;top:6212;width:10;height:2" coordorigin="11705,6212" coordsize="10,2">
              <v:shape style="position:absolute;left:11705;top:6212;width:10;height:2" coordorigin="11705,6212" coordsize="10,0" path="m11705,6212l11714,6212e" filled="false" stroked="true" strokeweight=".48pt" strokecolor="#000000">
                <v:path arrowok="t"/>
              </v:shape>
            </v:group>
            <v:group style="position:absolute;left:11724;top:6212;width:10;height:2" coordorigin="11724,6212" coordsize="10,2">
              <v:shape style="position:absolute;left:11724;top:6212;width:10;height:2" coordorigin="11724,6212" coordsize="10,0" path="m11724,6212l11734,6212e" filled="false" stroked="true" strokeweight=".48pt" strokecolor="#000000">
                <v:path arrowok="t"/>
              </v:shape>
            </v:group>
            <v:group style="position:absolute;left:11743;top:6212;width:10;height:2" coordorigin="11743,6212" coordsize="10,2">
              <v:shape style="position:absolute;left:11743;top:6212;width:10;height:2" coordorigin="11743,6212" coordsize="10,0" path="m11743,6212l11753,6212e" filled="false" stroked="true" strokeweight=".48pt" strokecolor="#000000">
                <v:path arrowok="t"/>
              </v:shape>
            </v:group>
            <v:group style="position:absolute;left:11762;top:6212;width:10;height:2" coordorigin="11762,6212" coordsize="10,2">
              <v:shape style="position:absolute;left:11762;top:6212;width:10;height:2" coordorigin="11762,6212" coordsize="10,0" path="m11762,6212l11772,6212e" filled="false" stroked="true" strokeweight=".48pt" strokecolor="#000000">
                <v:path arrowok="t"/>
              </v:shape>
            </v:group>
            <v:group style="position:absolute;left:11782;top:6212;width:10;height:2" coordorigin="11782,6212" coordsize="10,2">
              <v:shape style="position:absolute;left:11782;top:6212;width:10;height:2" coordorigin="11782,6212" coordsize="10,0" path="m11782,6212l11791,6212e" filled="false" stroked="true" strokeweight=".48pt" strokecolor="#000000">
                <v:path arrowok="t"/>
              </v:shape>
            </v:group>
            <v:group style="position:absolute;left:11801;top:6212;width:10;height:2" coordorigin="11801,6212" coordsize="10,2">
              <v:shape style="position:absolute;left:11801;top:6212;width:10;height:2" coordorigin="11801,6212" coordsize="10,0" path="m11801,6212l11810,6212e" filled="false" stroked="true" strokeweight=".48pt" strokecolor="#000000">
                <v:path arrowok="t"/>
              </v:shape>
            </v:group>
            <v:group style="position:absolute;left:11820;top:6212;width:10;height:2" coordorigin="11820,6212" coordsize="10,2">
              <v:shape style="position:absolute;left:11820;top:6212;width:10;height:2" coordorigin="11820,6212" coordsize="10,0" path="m11820,6212l11830,6212e" filled="false" stroked="true" strokeweight=".48pt" strokecolor="#000000">
                <v:path arrowok="t"/>
              </v:shape>
            </v:group>
            <v:group style="position:absolute;left:11839;top:6212;width:10;height:2" coordorigin="11839,6212" coordsize="10,2">
              <v:shape style="position:absolute;left:11839;top:6212;width:10;height:2" coordorigin="11839,6212" coordsize="10,0" path="m11839,6212l11849,6212e" filled="false" stroked="true" strokeweight=".48pt" strokecolor="#000000">
                <v:path arrowok="t"/>
              </v:shape>
            </v:group>
            <v:group style="position:absolute;left:11858;top:6212;width:10;height:2" coordorigin="11858,6212" coordsize="10,2">
              <v:shape style="position:absolute;left:11858;top:6212;width:10;height:2" coordorigin="11858,6212" coordsize="10,0" path="m11858,6212l11868,6212e" filled="false" stroked="true" strokeweight=".48pt" strokecolor="#000000">
                <v:path arrowok="t"/>
              </v:shape>
            </v:group>
            <v:group style="position:absolute;left:11878;top:6212;width:10;height:2" coordorigin="11878,6212" coordsize="10,2">
              <v:shape style="position:absolute;left:11878;top:6212;width:10;height:2" coordorigin="11878,6212" coordsize="10,0" path="m11878,6212l11887,6212e" filled="false" stroked="true" strokeweight=".48pt" strokecolor="#000000">
                <v:path arrowok="t"/>
              </v:shape>
            </v:group>
            <v:group style="position:absolute;left:11897;top:6212;width:10;height:2" coordorigin="11897,6212" coordsize="10,2">
              <v:shape style="position:absolute;left:11897;top:6212;width:10;height:2" coordorigin="11897,6212" coordsize="10,0" path="m11897,6212l11906,6212e" filled="false" stroked="true" strokeweight=".48pt" strokecolor="#000000">
                <v:path arrowok="t"/>
              </v:shape>
            </v:group>
            <v:group style="position:absolute;left:11916;top:6212;width:10;height:2" coordorigin="11916,6212" coordsize="10,2">
              <v:shape style="position:absolute;left:11916;top:6212;width:10;height:2" coordorigin="11916,6212" coordsize="10,0" path="m11916,6212l11926,6212e" filled="false" stroked="true" strokeweight=".48pt" strokecolor="#000000">
                <v:path arrowok="t"/>
              </v:shape>
            </v:group>
            <v:group style="position:absolute;left:11935;top:6212;width:10;height:2" coordorigin="11935,6212" coordsize="10,2">
              <v:shape style="position:absolute;left:11935;top:6212;width:10;height:2" coordorigin="11935,6212" coordsize="10,0" path="m11935,6212l11945,6212e" filled="false" stroked="true" strokeweight=".48pt" strokecolor="#000000">
                <v:path arrowok="t"/>
              </v:shape>
            </v:group>
            <v:group style="position:absolute;left:11954;top:6212;width:10;height:2" coordorigin="11954,6212" coordsize="10,2">
              <v:shape style="position:absolute;left:11954;top:6212;width:10;height:2" coordorigin="11954,6212" coordsize="10,0" path="m11954,6212l11964,6212e" filled="false" stroked="true" strokeweight=".48pt" strokecolor="#000000">
                <v:path arrowok="t"/>
              </v:shape>
            </v:group>
            <v:group style="position:absolute;left:11974;top:6212;width:10;height:2" coordorigin="11974,6212" coordsize="10,2">
              <v:shape style="position:absolute;left:11974;top:6212;width:10;height:2" coordorigin="11974,6212" coordsize="10,0" path="m11974,6212l11983,6212e" filled="false" stroked="true" strokeweight=".48pt" strokecolor="#000000">
                <v:path arrowok="t"/>
              </v:shape>
            </v:group>
            <v:group style="position:absolute;left:11993;top:6212;width:10;height:2" coordorigin="11993,6212" coordsize="10,2">
              <v:shape style="position:absolute;left:11993;top:6212;width:10;height:2" coordorigin="11993,6212" coordsize="10,0" path="m11993,6212l12002,6212e" filled="false" stroked="true" strokeweight=".48pt" strokecolor="#000000">
                <v:path arrowok="t"/>
              </v:shape>
            </v:group>
            <v:group style="position:absolute;left:12012;top:6212;width:10;height:2" coordorigin="12012,6212" coordsize="10,2">
              <v:shape style="position:absolute;left:12012;top:6212;width:10;height:2" coordorigin="12012,6212" coordsize="10,0" path="m12012,6212l12022,6212e" filled="false" stroked="true" strokeweight=".48pt" strokecolor="#000000">
                <v:path arrowok="t"/>
              </v:shape>
            </v:group>
            <v:group style="position:absolute;left:12031;top:6212;width:10;height:2" coordorigin="12031,6212" coordsize="10,2">
              <v:shape style="position:absolute;left:12031;top:6212;width:10;height:2" coordorigin="12031,6212" coordsize="10,0" path="m12031,6212l12041,6212e" filled="false" stroked="true" strokeweight=".48pt" strokecolor="#000000">
                <v:path arrowok="t"/>
              </v:shape>
            </v:group>
            <v:group style="position:absolute;left:12050;top:6212;width:10;height:2" coordorigin="12050,6212" coordsize="10,2">
              <v:shape style="position:absolute;left:12050;top:6212;width:10;height:2" coordorigin="12050,6212" coordsize="10,0" path="m12050,6212l12060,6212e" filled="false" stroked="true" strokeweight=".48pt" strokecolor="#000000">
                <v:path arrowok="t"/>
              </v:shape>
            </v:group>
            <v:group style="position:absolute;left:12070;top:6212;width:10;height:2" coordorigin="12070,6212" coordsize="10,2">
              <v:shape style="position:absolute;left:12070;top:6212;width:10;height:2" coordorigin="12070,6212" coordsize="10,0" path="m12070,6212l12079,6212e" filled="false" stroked="true" strokeweight=".48pt" strokecolor="#000000">
                <v:path arrowok="t"/>
              </v:shape>
            </v:group>
            <v:group style="position:absolute;left:12089;top:6212;width:10;height:2" coordorigin="12089,6212" coordsize="10,2">
              <v:shape style="position:absolute;left:12089;top:6212;width:10;height:2" coordorigin="12089,6212" coordsize="10,0" path="m12089,6212l12098,6212e" filled="false" stroked="true" strokeweight=".48pt" strokecolor="#000000">
                <v:path arrowok="t"/>
              </v:shape>
            </v:group>
            <v:group style="position:absolute;left:12108;top:6212;width:10;height:2" coordorigin="12108,6212" coordsize="10,2">
              <v:shape style="position:absolute;left:12108;top:6212;width:10;height:2" coordorigin="12108,6212" coordsize="10,0" path="m12108,6212l12118,6212e" filled="false" stroked="true" strokeweight=".48pt" strokecolor="#000000">
                <v:path arrowok="t"/>
              </v:shape>
            </v:group>
            <v:group style="position:absolute;left:12127;top:6212;width:10;height:2" coordorigin="12127,6212" coordsize="10,2">
              <v:shape style="position:absolute;left:12127;top:6212;width:10;height:2" coordorigin="12127,6212" coordsize="10,0" path="m12127,6212l12137,6212e" filled="false" stroked="true" strokeweight=".48pt" strokecolor="#000000">
                <v:path arrowok="t"/>
              </v:shape>
            </v:group>
            <v:group style="position:absolute;left:12146;top:6212;width:10;height:2" coordorigin="12146,6212" coordsize="10,2">
              <v:shape style="position:absolute;left:12146;top:6212;width:10;height:2" coordorigin="12146,6212" coordsize="10,0" path="m12146,6212l12156,6212e" filled="false" stroked="true" strokeweight=".48pt" strokecolor="#000000">
                <v:path arrowok="t"/>
              </v:shape>
            </v:group>
            <v:group style="position:absolute;left:12166;top:6212;width:10;height:2" coordorigin="12166,6212" coordsize="10,2">
              <v:shape style="position:absolute;left:12166;top:6212;width:10;height:2" coordorigin="12166,6212" coordsize="10,0" path="m12166,6212l12175,6212e" filled="false" stroked="true" strokeweight=".48pt" strokecolor="#000000">
                <v:path arrowok="t"/>
              </v:shape>
            </v:group>
            <v:group style="position:absolute;left:12185;top:6212;width:10;height:2" coordorigin="12185,6212" coordsize="10,2">
              <v:shape style="position:absolute;left:12185;top:6212;width:10;height:2" coordorigin="12185,6212" coordsize="10,0" path="m12185,6212l12194,6212e" filled="false" stroked="true" strokeweight=".48pt" strokecolor="#000000">
                <v:path arrowok="t"/>
              </v:shape>
            </v:group>
            <v:group style="position:absolute;left:12204;top:6212;width:10;height:2" coordorigin="12204,6212" coordsize="10,2">
              <v:shape style="position:absolute;left:12204;top:6212;width:10;height:2" coordorigin="12204,6212" coordsize="10,0" path="m12204,6212l12214,6212e" filled="false" stroked="true" strokeweight=".48pt" strokecolor="#000000">
                <v:path arrowok="t"/>
              </v:shape>
            </v:group>
            <v:group style="position:absolute;left:12223;top:6212;width:10;height:2" coordorigin="12223,6212" coordsize="10,2">
              <v:shape style="position:absolute;left:12223;top:6212;width:10;height:2" coordorigin="12223,6212" coordsize="10,0" path="m12223,6212l12233,6212e" filled="false" stroked="true" strokeweight=".48pt" strokecolor="#000000">
                <v:path arrowok="t"/>
              </v:shape>
            </v:group>
            <v:group style="position:absolute;left:12242;top:6212;width:10;height:2" coordorigin="12242,6212" coordsize="10,2">
              <v:shape style="position:absolute;left:12242;top:6212;width:10;height:2" coordorigin="12242,6212" coordsize="10,0" path="m12242,6212l12252,6212e" filled="false" stroked="true" strokeweight=".48pt" strokecolor="#000000">
                <v:path arrowok="t"/>
              </v:shape>
            </v:group>
            <v:group style="position:absolute;left:12262;top:6212;width:10;height:2" coordorigin="12262,6212" coordsize="10,2">
              <v:shape style="position:absolute;left:12262;top:6212;width:10;height:2" coordorigin="12262,6212" coordsize="10,0" path="m12262,6212l12271,6212e" filled="false" stroked="true" strokeweight=".48pt" strokecolor="#000000">
                <v:path arrowok="t"/>
              </v:shape>
            </v:group>
            <v:group style="position:absolute;left:12281;top:6212;width:10;height:2" coordorigin="12281,6212" coordsize="10,2">
              <v:shape style="position:absolute;left:12281;top:6212;width:10;height:2" coordorigin="12281,6212" coordsize="10,0" path="m12281,6212l12290,6212e" filled="false" stroked="true" strokeweight=".48pt" strokecolor="#000000">
                <v:path arrowok="t"/>
              </v:shape>
            </v:group>
            <v:group style="position:absolute;left:12300;top:6212;width:10;height:2" coordorigin="12300,6212" coordsize="10,2">
              <v:shape style="position:absolute;left:12300;top:6212;width:10;height:2" coordorigin="12300,6212" coordsize="10,0" path="m12300,6212l12310,6212e" filled="false" stroked="true" strokeweight=".48pt" strokecolor="#000000">
                <v:path arrowok="t"/>
              </v:shape>
            </v:group>
            <v:group style="position:absolute;left:12319;top:6212;width:10;height:2" coordorigin="12319,6212" coordsize="10,2">
              <v:shape style="position:absolute;left:12319;top:6212;width:10;height:2" coordorigin="12319,6212" coordsize="10,0" path="m12319,6212l12329,6212e" filled="false" stroked="true" strokeweight=".48pt" strokecolor="#000000">
                <v:path arrowok="t"/>
              </v:shape>
            </v:group>
            <v:group style="position:absolute;left:12338;top:6212;width:10;height:2" coordorigin="12338,6212" coordsize="10,2">
              <v:shape style="position:absolute;left:12338;top:6212;width:10;height:2" coordorigin="12338,6212" coordsize="10,0" path="m12338,6212l12348,6212e" filled="false" stroked="true" strokeweight=".48pt" strokecolor="#000000">
                <v:path arrowok="t"/>
              </v:shape>
            </v:group>
            <v:group style="position:absolute;left:12358;top:6212;width:10;height:2" coordorigin="12358,6212" coordsize="10,2">
              <v:shape style="position:absolute;left:12358;top:6212;width:10;height:2" coordorigin="12358,6212" coordsize="10,0" path="m12358,6212l12367,6212e" filled="false" stroked="true" strokeweight=".48pt" strokecolor="#000000">
                <v:path arrowok="t"/>
              </v:shape>
            </v:group>
            <v:group style="position:absolute;left:12377;top:6212;width:10;height:2" coordorigin="12377,6212" coordsize="10,2">
              <v:shape style="position:absolute;left:12377;top:6212;width:10;height:2" coordorigin="12377,6212" coordsize="10,0" path="m12377,6212l12386,6212e" filled="false" stroked="true" strokeweight=".48pt" strokecolor="#000000">
                <v:path arrowok="t"/>
              </v:shape>
            </v:group>
            <v:group style="position:absolute;left:12396;top:6212;width:10;height:2" coordorigin="12396,6212" coordsize="10,2">
              <v:shape style="position:absolute;left:12396;top:6212;width:10;height:2" coordorigin="12396,6212" coordsize="10,0" path="m12396,6212l12406,6212e" filled="false" stroked="true" strokeweight=".48pt" strokecolor="#000000">
                <v:path arrowok="t"/>
              </v:shape>
            </v:group>
            <v:group style="position:absolute;left:12415;top:6212;width:10;height:2" coordorigin="12415,6212" coordsize="10,2">
              <v:shape style="position:absolute;left:12415;top:6212;width:10;height:2" coordorigin="12415,6212" coordsize="10,0" path="m12415,6212l12425,6212e" filled="false" stroked="true" strokeweight=".48pt" strokecolor="#000000">
                <v:path arrowok="t"/>
              </v:shape>
            </v:group>
            <v:group style="position:absolute;left:12434;top:6212;width:10;height:2" coordorigin="12434,6212" coordsize="10,2">
              <v:shape style="position:absolute;left:12434;top:6212;width:10;height:2" coordorigin="12434,6212" coordsize="10,0" path="m12434,6212l12444,6212e" filled="false" stroked="true" strokeweight=".48pt" strokecolor="#000000">
                <v:path arrowok="t"/>
              </v:shape>
            </v:group>
            <v:group style="position:absolute;left:12454;top:6212;width:10;height:2" coordorigin="12454,6212" coordsize="10,2">
              <v:shape style="position:absolute;left:12454;top:6212;width:10;height:2" coordorigin="12454,6212" coordsize="10,0" path="m12454,6212l12463,6212e" filled="false" stroked="true" strokeweight=".48pt" strokecolor="#000000">
                <v:path arrowok="t"/>
              </v:shape>
            </v:group>
            <v:group style="position:absolute;left:12473;top:6212;width:10;height:2" coordorigin="12473,6212" coordsize="10,2">
              <v:shape style="position:absolute;left:12473;top:6212;width:10;height:2" coordorigin="12473,6212" coordsize="10,0" path="m12473,6212l12482,6212e" filled="false" stroked="true" strokeweight=".48pt" strokecolor="#000000">
                <v:path arrowok="t"/>
              </v:shape>
            </v:group>
            <v:group style="position:absolute;left:12492;top:6212;width:10;height:2" coordorigin="12492,6212" coordsize="10,2">
              <v:shape style="position:absolute;left:12492;top:6212;width:10;height:2" coordorigin="12492,6212" coordsize="10,0" path="m12492,6212l12502,6212e" filled="false" stroked="true" strokeweight=".48pt" strokecolor="#000000">
                <v:path arrowok="t"/>
              </v:shape>
            </v:group>
            <v:group style="position:absolute;left:12511;top:6212;width:10;height:2" coordorigin="12511,6212" coordsize="10,2">
              <v:shape style="position:absolute;left:12511;top:6212;width:10;height:2" coordorigin="12511,6212" coordsize="10,0" path="m12511,6212l12521,6212e" filled="false" stroked="true" strokeweight=".48pt" strokecolor="#000000">
                <v:path arrowok="t"/>
              </v:shape>
            </v:group>
            <v:group style="position:absolute;left:12530;top:6212;width:10;height:2" coordorigin="12530,6212" coordsize="10,2">
              <v:shape style="position:absolute;left:12530;top:6212;width:10;height:2" coordorigin="12530,6212" coordsize="10,0" path="m12530,6212l12540,6212e" filled="false" stroked="true" strokeweight=".48pt" strokecolor="#000000">
                <v:path arrowok="t"/>
              </v:shape>
            </v:group>
            <v:group style="position:absolute;left:12550;top:6212;width:10;height:2" coordorigin="12550,6212" coordsize="10,2">
              <v:shape style="position:absolute;left:12550;top:6212;width:10;height:2" coordorigin="12550,6212" coordsize="10,0" path="m12550,6212l12559,6212e" filled="false" stroked="true" strokeweight=".48pt" strokecolor="#000000">
                <v:path arrowok="t"/>
              </v:shape>
            </v:group>
            <v:group style="position:absolute;left:12569;top:6212;width:10;height:2" coordorigin="12569,6212" coordsize="10,2">
              <v:shape style="position:absolute;left:12569;top:6212;width:10;height:2" coordorigin="12569,6212" coordsize="10,0" path="m12569,6212l12578,6212e" filled="false" stroked="true" strokeweight=".48pt" strokecolor="#000000">
                <v:path arrowok="t"/>
              </v:shape>
            </v:group>
            <v:group style="position:absolute;left:12588;top:6212;width:10;height:2" coordorigin="12588,6212" coordsize="10,2">
              <v:shape style="position:absolute;left:12588;top:6212;width:10;height:2" coordorigin="12588,6212" coordsize="10,0" path="m12588,6212l12598,6212e" filled="false" stroked="true" strokeweight=".48pt" strokecolor="#000000">
                <v:path arrowok="t"/>
              </v:shape>
            </v:group>
            <v:group style="position:absolute;left:12607;top:6212;width:10;height:2" coordorigin="12607,6212" coordsize="10,2">
              <v:shape style="position:absolute;left:12607;top:6212;width:10;height:2" coordorigin="12607,6212" coordsize="10,0" path="m12607,6212l12617,6212e" filled="false" stroked="true" strokeweight=".48pt" strokecolor="#000000">
                <v:path arrowok="t"/>
              </v:shape>
            </v:group>
            <v:group style="position:absolute;left:12626;top:6212;width:10;height:2" coordorigin="12626,6212" coordsize="10,2">
              <v:shape style="position:absolute;left:12626;top:6212;width:10;height:2" coordorigin="12626,6212" coordsize="10,0" path="m12626,6212l12636,6212e" filled="false" stroked="true" strokeweight=".48pt" strokecolor="#000000">
                <v:path arrowok="t"/>
              </v:shape>
            </v:group>
            <v:group style="position:absolute;left:12646;top:6212;width:10;height:2" coordorigin="12646,6212" coordsize="10,2">
              <v:shape style="position:absolute;left:12646;top:6212;width:10;height:2" coordorigin="12646,6212" coordsize="10,0" path="m12646,6212l12655,6212e" filled="false" stroked="true" strokeweight=".48pt" strokecolor="#000000">
                <v:path arrowok="t"/>
              </v:shape>
            </v:group>
            <v:group style="position:absolute;left:12665;top:6212;width:10;height:2" coordorigin="12665,6212" coordsize="10,2">
              <v:shape style="position:absolute;left:12665;top:6212;width:10;height:2" coordorigin="12665,6212" coordsize="10,0" path="m12665,6212l12674,6212e" filled="false" stroked="true" strokeweight=".48pt" strokecolor="#000000">
                <v:path arrowok="t"/>
              </v:shape>
            </v:group>
            <v:group style="position:absolute;left:12684;top:6212;width:10;height:2" coordorigin="12684,6212" coordsize="10,2">
              <v:shape style="position:absolute;left:12684;top:6212;width:10;height:2" coordorigin="12684,6212" coordsize="10,0" path="m12684,6212l12694,6212e" filled="false" stroked="true" strokeweight=".48pt" strokecolor="#000000">
                <v:path arrowok="t"/>
              </v:shape>
            </v:group>
            <v:group style="position:absolute;left:12703;top:6212;width:10;height:2" coordorigin="12703,6212" coordsize="10,2">
              <v:shape style="position:absolute;left:12703;top:6212;width:10;height:2" coordorigin="12703,6212" coordsize="10,0" path="m12703,6212l12713,6212e" filled="false" stroked="true" strokeweight=".48pt" strokecolor="#000000">
                <v:path arrowok="t"/>
              </v:shape>
            </v:group>
            <v:group style="position:absolute;left:12722;top:6212;width:10;height:2" coordorigin="12722,6212" coordsize="10,2">
              <v:shape style="position:absolute;left:12722;top:6212;width:10;height:2" coordorigin="12722,6212" coordsize="10,0" path="m12722,6212l12732,6212e" filled="false" stroked="true" strokeweight=".48pt" strokecolor="#000000">
                <v:path arrowok="t"/>
              </v:shape>
            </v:group>
            <v:group style="position:absolute;left:12742;top:6212;width:10;height:2" coordorigin="12742,6212" coordsize="10,2">
              <v:shape style="position:absolute;left:12742;top:6212;width:10;height:2" coordorigin="12742,6212" coordsize="10,0" path="m12742,6212l12751,6212e" filled="false" stroked="true" strokeweight=".48pt" strokecolor="#000000">
                <v:path arrowok="t"/>
              </v:shape>
            </v:group>
            <v:group style="position:absolute;left:12761;top:6212;width:10;height:2" coordorigin="12761,6212" coordsize="10,2">
              <v:shape style="position:absolute;left:12761;top:6212;width:10;height:2" coordorigin="12761,6212" coordsize="10,0" path="m12761,6212l12770,6212e" filled="false" stroked="true" strokeweight=".48pt" strokecolor="#000000">
                <v:path arrowok="t"/>
              </v:shape>
            </v:group>
            <v:group style="position:absolute;left:12780;top:6212;width:10;height:2" coordorigin="12780,6212" coordsize="10,2">
              <v:shape style="position:absolute;left:12780;top:6212;width:10;height:2" coordorigin="12780,6212" coordsize="10,0" path="m12780,6212l12790,6212e" filled="false" stroked="true" strokeweight=".48pt" strokecolor="#000000">
                <v:path arrowok="t"/>
              </v:shape>
            </v:group>
            <v:group style="position:absolute;left:12799;top:6212;width:10;height:2" coordorigin="12799,6212" coordsize="10,2">
              <v:shape style="position:absolute;left:12799;top:6212;width:10;height:2" coordorigin="12799,6212" coordsize="10,0" path="m12799,6212l12809,6212e" filled="false" stroked="true" strokeweight=".48pt" strokecolor="#000000">
                <v:path arrowok="t"/>
              </v:shape>
            </v:group>
            <v:group style="position:absolute;left:12818;top:6212;width:10;height:2" coordorigin="12818,6212" coordsize="10,2">
              <v:shape style="position:absolute;left:12818;top:6212;width:10;height:2" coordorigin="12818,6212" coordsize="10,0" path="m12818,6212l12828,6212e" filled="false" stroked="true" strokeweight=".48pt" strokecolor="#000000">
                <v:path arrowok="t"/>
              </v:shape>
            </v:group>
            <v:group style="position:absolute;left:12838;top:6212;width:10;height:2" coordorigin="12838,6212" coordsize="10,2">
              <v:shape style="position:absolute;left:12838;top:6212;width:10;height:2" coordorigin="12838,6212" coordsize="10,0" path="m12838,6212l12847,6212e" filled="false" stroked="true" strokeweight=".48pt" strokecolor="#000000">
                <v:path arrowok="t"/>
              </v:shape>
            </v:group>
            <v:group style="position:absolute;left:12857;top:6212;width:10;height:2" coordorigin="12857,6212" coordsize="10,2">
              <v:shape style="position:absolute;left:12857;top:6212;width:10;height:2" coordorigin="12857,6212" coordsize="10,0" path="m12857,6212l12866,6212e" filled="false" stroked="true" strokeweight=".48pt" strokecolor="#000000">
                <v:path arrowok="t"/>
              </v:shape>
            </v:group>
            <v:group style="position:absolute;left:12876;top:6212;width:10;height:2" coordorigin="12876,6212" coordsize="10,2">
              <v:shape style="position:absolute;left:12876;top:6212;width:10;height:2" coordorigin="12876,6212" coordsize="10,0" path="m12876,6212l12886,6212e" filled="false" stroked="true" strokeweight=".48pt" strokecolor="#000000">
                <v:path arrowok="t"/>
              </v:shape>
            </v:group>
            <v:group style="position:absolute;left:12895;top:6212;width:10;height:2" coordorigin="12895,6212" coordsize="10,2">
              <v:shape style="position:absolute;left:12895;top:6212;width:10;height:2" coordorigin="12895,6212" coordsize="10,0" path="m12895,6212l12905,6212e" filled="false" stroked="true" strokeweight=".48pt" strokecolor="#000000">
                <v:path arrowok="t"/>
              </v:shape>
            </v:group>
            <v:group style="position:absolute;left:12914;top:6212;width:10;height:2" coordorigin="12914,6212" coordsize="10,2">
              <v:shape style="position:absolute;left:12914;top:6212;width:10;height:2" coordorigin="12914,6212" coordsize="10,0" path="m12914,6212l12924,6212e" filled="false" stroked="true" strokeweight=".48pt" strokecolor="#000000">
                <v:path arrowok="t"/>
              </v:shape>
            </v:group>
            <v:group style="position:absolute;left:12934;top:6212;width:10;height:2" coordorigin="12934,6212" coordsize="10,2">
              <v:shape style="position:absolute;left:12934;top:6212;width:10;height:2" coordorigin="12934,6212" coordsize="10,0" path="m12934,6212l12943,6212e" filled="false" stroked="true" strokeweight=".48pt" strokecolor="#000000">
                <v:path arrowok="t"/>
              </v:shape>
            </v:group>
            <v:group style="position:absolute;left:12953;top:6212;width:10;height:2" coordorigin="12953,6212" coordsize="10,2">
              <v:shape style="position:absolute;left:12953;top:6212;width:10;height:2" coordorigin="12953,6212" coordsize="10,0" path="m12953,6212l12962,6212e" filled="false" stroked="true" strokeweight=".48pt" strokecolor="#000000">
                <v:path arrowok="t"/>
              </v:shape>
            </v:group>
            <v:group style="position:absolute;left:12972;top:6212;width:10;height:2" coordorigin="12972,6212" coordsize="10,2">
              <v:shape style="position:absolute;left:12972;top:6212;width:10;height:2" coordorigin="12972,6212" coordsize="10,0" path="m12972,6212l12982,6212e" filled="false" stroked="true" strokeweight=".48pt" strokecolor="#000000">
                <v:path arrowok="t"/>
              </v:shape>
            </v:group>
            <v:group style="position:absolute;left:12991;top:6212;width:10;height:2" coordorigin="12991,6212" coordsize="10,2">
              <v:shape style="position:absolute;left:12991;top:6212;width:10;height:2" coordorigin="12991,6212" coordsize="10,0" path="m12991,6212l13001,6212e" filled="false" stroked="true" strokeweight=".48pt" strokecolor="#000000">
                <v:path arrowok="t"/>
              </v:shape>
            </v:group>
            <v:group style="position:absolute;left:13010;top:6212;width:10;height:2" coordorigin="13010,6212" coordsize="10,2">
              <v:shape style="position:absolute;left:13010;top:6212;width:10;height:2" coordorigin="13010,6212" coordsize="10,0" path="m13010,6212l13020,6212e" filled="false" stroked="true" strokeweight=".48pt" strokecolor="#000000">
                <v:path arrowok="t"/>
              </v:shape>
            </v:group>
            <v:group style="position:absolute;left:13030;top:6212;width:10;height:2" coordorigin="13030,6212" coordsize="10,2">
              <v:shape style="position:absolute;left:13030;top:6212;width:10;height:2" coordorigin="13030,6212" coordsize="10,0" path="m13030,6212l13039,6212e" filled="false" stroked="true" strokeweight=".48pt" strokecolor="#000000">
                <v:path arrowok="t"/>
              </v:shape>
            </v:group>
            <v:group style="position:absolute;left:13049;top:6212;width:10;height:2" coordorigin="13049,6212" coordsize="10,2">
              <v:shape style="position:absolute;left:13049;top:6212;width:10;height:2" coordorigin="13049,6212" coordsize="10,0" path="m13049,6212l13058,6212e" filled="false" stroked="true" strokeweight=".48pt" strokecolor="#000000">
                <v:path arrowok="t"/>
              </v:shape>
            </v:group>
            <v:group style="position:absolute;left:13068;top:6212;width:10;height:2" coordorigin="13068,6212" coordsize="10,2">
              <v:shape style="position:absolute;left:13068;top:6212;width:10;height:2" coordorigin="13068,6212" coordsize="10,0" path="m13068,6212l13078,6212e" filled="false" stroked="true" strokeweight=".48pt" strokecolor="#000000">
                <v:path arrowok="t"/>
              </v:shape>
            </v:group>
            <v:group style="position:absolute;left:13087;top:6212;width:10;height:2" coordorigin="13087,6212" coordsize="10,2">
              <v:shape style="position:absolute;left:13087;top:6212;width:10;height:2" coordorigin="13087,6212" coordsize="10,0" path="m13087,6212l13097,6212e" filled="false" stroked="true" strokeweight=".48pt" strokecolor="#000000">
                <v:path arrowok="t"/>
              </v:shape>
            </v:group>
            <v:group style="position:absolute;left:13106;top:6212;width:10;height:2" coordorigin="13106,6212" coordsize="10,2">
              <v:shape style="position:absolute;left:13106;top:6212;width:10;height:2" coordorigin="13106,6212" coordsize="10,0" path="m13106,6212l13116,6212e" filled="false" stroked="true" strokeweight=".48pt" strokecolor="#000000">
                <v:path arrowok="t"/>
              </v:shape>
            </v:group>
            <v:group style="position:absolute;left:13126;top:6212;width:10;height:2" coordorigin="13126,6212" coordsize="10,2">
              <v:shape style="position:absolute;left:13126;top:6212;width:10;height:2" coordorigin="13126,6212" coordsize="10,0" path="m13126,6212l13135,6212e" filled="false" stroked="true" strokeweight=".48pt" strokecolor="#000000">
                <v:path arrowok="t"/>
              </v:shape>
            </v:group>
            <v:group style="position:absolute;left:13145;top:6212;width:10;height:2" coordorigin="13145,6212" coordsize="10,2">
              <v:shape style="position:absolute;left:13145;top:6212;width:10;height:2" coordorigin="13145,6212" coordsize="10,0" path="m13145,6212l13154,6212e" filled="false" stroked="true" strokeweight=".48pt" strokecolor="#000000">
                <v:path arrowok="t"/>
              </v:shape>
            </v:group>
            <v:group style="position:absolute;left:13164;top:6212;width:10;height:2" coordorigin="13164,6212" coordsize="10,2">
              <v:shape style="position:absolute;left:13164;top:6212;width:10;height:2" coordorigin="13164,6212" coordsize="10,0" path="m13164,6212l13174,6212e" filled="false" stroked="true" strokeweight=".48pt" strokecolor="#000000">
                <v:path arrowok="t"/>
              </v:shape>
            </v:group>
            <v:group style="position:absolute;left:13183;top:6212;width:10;height:2" coordorigin="13183,6212" coordsize="10,2">
              <v:shape style="position:absolute;left:13183;top:6212;width:10;height:2" coordorigin="13183,6212" coordsize="10,0" path="m13183,6212l13193,6212e" filled="false" stroked="true" strokeweight=".48pt" strokecolor="#000000">
                <v:path arrowok="t"/>
              </v:shape>
            </v:group>
            <v:group style="position:absolute;left:13202;top:6212;width:10;height:2" coordorigin="13202,6212" coordsize="10,2">
              <v:shape style="position:absolute;left:13202;top:6212;width:10;height:2" coordorigin="13202,6212" coordsize="10,0" path="m13202,6212l13212,6212e" filled="false" stroked="true" strokeweight=".48pt" strokecolor="#000000">
                <v:path arrowok="t"/>
              </v:shape>
            </v:group>
            <v:group style="position:absolute;left:13222;top:6212;width:10;height:2" coordorigin="13222,6212" coordsize="10,2">
              <v:shape style="position:absolute;left:13222;top:6212;width:10;height:2" coordorigin="13222,6212" coordsize="10,0" path="m13222,6212l13231,6212e" filled="false" stroked="true" strokeweight=".48pt" strokecolor="#000000">
                <v:path arrowok="t"/>
              </v:shape>
            </v:group>
            <v:group style="position:absolute;left:13241;top:6212;width:10;height:2" coordorigin="13241,6212" coordsize="10,2">
              <v:shape style="position:absolute;left:13241;top:6212;width:10;height:2" coordorigin="13241,6212" coordsize="10,0" path="m13241,6212l13250,6212e" filled="false" stroked="true" strokeweight=".48pt" strokecolor="#000000">
                <v:path arrowok="t"/>
              </v:shape>
            </v:group>
            <v:group style="position:absolute;left:13260;top:6212;width:10;height:2" coordorigin="13260,6212" coordsize="10,2">
              <v:shape style="position:absolute;left:13260;top:6212;width:10;height:2" coordorigin="13260,6212" coordsize="10,0" path="m13260,6212l13270,6212e" filled="false" stroked="true" strokeweight=".48pt" strokecolor="#000000">
                <v:path arrowok="t"/>
              </v:shape>
            </v:group>
            <v:group style="position:absolute;left:13279;top:6212;width:10;height:2" coordorigin="13279,6212" coordsize="10,2">
              <v:shape style="position:absolute;left:13279;top:6212;width:10;height:2" coordorigin="13279,6212" coordsize="10,0" path="m13279,6212l13289,6212e" filled="false" stroked="true" strokeweight=".48pt" strokecolor="#000000">
                <v:path arrowok="t"/>
              </v:shape>
            </v:group>
            <v:group style="position:absolute;left:13298;top:6212;width:10;height:2" coordorigin="13298,6212" coordsize="10,2">
              <v:shape style="position:absolute;left:13298;top:6212;width:10;height:2" coordorigin="13298,6212" coordsize="10,0" path="m13298,6212l13308,6212e" filled="false" stroked="true" strokeweight=".48pt" strokecolor="#000000">
                <v:path arrowok="t"/>
              </v:shape>
            </v:group>
            <v:group style="position:absolute;left:13318;top:6212;width:10;height:2" coordorigin="13318,6212" coordsize="10,2">
              <v:shape style="position:absolute;left:13318;top:6212;width:10;height:2" coordorigin="13318,6212" coordsize="10,0" path="m13318,6212l13327,6212e" filled="false" stroked="true" strokeweight=".48pt" strokecolor="#000000">
                <v:path arrowok="t"/>
              </v:shape>
            </v:group>
            <v:group style="position:absolute;left:13337;top:6212;width:10;height:2" coordorigin="13337,6212" coordsize="10,2">
              <v:shape style="position:absolute;left:13337;top:6212;width:10;height:2" coordorigin="13337,6212" coordsize="10,0" path="m13337,6212l13346,6212e" filled="false" stroked="true" strokeweight=".48pt" strokecolor="#000000">
                <v:path arrowok="t"/>
              </v:shape>
            </v:group>
            <v:group style="position:absolute;left:13356;top:6212;width:10;height:2" coordorigin="13356,6212" coordsize="10,2">
              <v:shape style="position:absolute;left:13356;top:6212;width:10;height:2" coordorigin="13356,6212" coordsize="10,0" path="m13356,6212l13366,6212e" filled="false" stroked="true" strokeweight=".48pt" strokecolor="#000000">
                <v:path arrowok="t"/>
              </v:shape>
            </v:group>
            <v:group style="position:absolute;left:13375;top:6212;width:10;height:2" coordorigin="13375,6212" coordsize="10,2">
              <v:shape style="position:absolute;left:13375;top:6212;width:10;height:2" coordorigin="13375,6212" coordsize="10,0" path="m13375,6212l13385,6212e" filled="false" stroked="true" strokeweight=".48pt" strokecolor="#000000">
                <v:path arrowok="t"/>
              </v:shape>
            </v:group>
            <v:group style="position:absolute;left:13394;top:6212;width:10;height:2" coordorigin="13394,6212" coordsize="10,2">
              <v:shape style="position:absolute;left:13394;top:6212;width:10;height:2" coordorigin="13394,6212" coordsize="10,0" path="m13394,6212l13404,6212e" filled="false" stroked="true" strokeweight=".48pt" strokecolor="#000000">
                <v:path arrowok="t"/>
              </v:shape>
            </v:group>
            <v:group style="position:absolute;left:13414;top:6212;width:10;height:2" coordorigin="13414,6212" coordsize="10,2">
              <v:shape style="position:absolute;left:13414;top:6212;width:10;height:2" coordorigin="13414,6212" coordsize="10,0" path="m13414,6212l13423,6212e" filled="false" stroked="true" strokeweight=".48pt" strokecolor="#000000">
                <v:path arrowok="t"/>
              </v:shape>
            </v:group>
            <v:group style="position:absolute;left:13433;top:6212;width:10;height:2" coordorigin="13433,6212" coordsize="10,2">
              <v:shape style="position:absolute;left:13433;top:6212;width:10;height:2" coordorigin="13433,6212" coordsize="10,0" path="m13433,6212l13442,6212e" filled="false" stroked="true" strokeweight=".48pt" strokecolor="#000000">
                <v:path arrowok="t"/>
              </v:shape>
            </v:group>
            <v:group style="position:absolute;left:13452;top:6212;width:10;height:2" coordorigin="13452,6212" coordsize="10,2">
              <v:shape style="position:absolute;left:13452;top:6212;width:10;height:2" coordorigin="13452,6212" coordsize="10,0" path="m13452,6212l13462,6212e" filled="false" stroked="true" strokeweight=".48pt" strokecolor="#000000">
                <v:path arrowok="t"/>
              </v:shape>
            </v:group>
            <v:group style="position:absolute;left:13471;top:6212;width:10;height:2" coordorigin="13471,6212" coordsize="10,2">
              <v:shape style="position:absolute;left:13471;top:6212;width:10;height:2" coordorigin="13471,6212" coordsize="10,0" path="m13471,6212l13481,6212e" filled="false" stroked="true" strokeweight=".48pt" strokecolor="#000000">
                <v:path arrowok="t"/>
              </v:shape>
            </v:group>
            <v:group style="position:absolute;left:13490;top:6212;width:10;height:2" coordorigin="13490,6212" coordsize="10,2">
              <v:shape style="position:absolute;left:13490;top:6212;width:10;height:2" coordorigin="13490,6212" coordsize="10,0" path="m13490,6212l13500,6212e" filled="false" stroked="true" strokeweight=".48pt" strokecolor="#000000">
                <v:path arrowok="t"/>
              </v:shape>
            </v:group>
            <v:group style="position:absolute;left:13510;top:6212;width:10;height:2" coordorigin="13510,6212" coordsize="10,2">
              <v:shape style="position:absolute;left:13510;top:6212;width:10;height:2" coordorigin="13510,6212" coordsize="10,0" path="m13510,6212l13519,6212e" filled="false" stroked="true" strokeweight=".48pt" strokecolor="#000000">
                <v:path arrowok="t"/>
              </v:shape>
            </v:group>
            <v:group style="position:absolute;left:13529;top:6212;width:10;height:2" coordorigin="13529,6212" coordsize="10,2">
              <v:shape style="position:absolute;left:13529;top:6212;width:10;height:2" coordorigin="13529,6212" coordsize="10,0" path="m13529,6212l13538,6212e" filled="false" stroked="true" strokeweight=".48pt" strokecolor="#000000">
                <v:path arrowok="t"/>
              </v:shape>
            </v:group>
            <v:group style="position:absolute;left:13548;top:6212;width:10;height:2" coordorigin="13548,6212" coordsize="10,2">
              <v:shape style="position:absolute;left:13548;top:6212;width:10;height:2" coordorigin="13548,6212" coordsize="10,0" path="m13548,6212l13558,6212e" filled="false" stroked="true" strokeweight=".48pt" strokecolor="#000000">
                <v:path arrowok="t"/>
              </v:shape>
            </v:group>
            <v:group style="position:absolute;left:13567;top:6212;width:10;height:2" coordorigin="13567,6212" coordsize="10,2">
              <v:shape style="position:absolute;left:13567;top:6212;width:10;height:2" coordorigin="13567,6212" coordsize="10,0" path="m13567,6212l13577,6212e" filled="false" stroked="true" strokeweight=".48pt" strokecolor="#000000">
                <v:path arrowok="t"/>
              </v:shape>
            </v:group>
            <v:group style="position:absolute;left:13586;top:6212;width:10;height:2" coordorigin="13586,6212" coordsize="10,2">
              <v:shape style="position:absolute;left:13586;top:6212;width:10;height:2" coordorigin="13586,6212" coordsize="10,0" path="m13586,6212l13596,6212e" filled="false" stroked="true" strokeweight=".48pt" strokecolor="#000000">
                <v:path arrowok="t"/>
              </v:shape>
            </v:group>
            <v:group style="position:absolute;left:13606;top:6212;width:10;height:2" coordorigin="13606,6212" coordsize="10,2">
              <v:shape style="position:absolute;left:13606;top:6212;width:10;height:2" coordorigin="13606,6212" coordsize="10,0" path="m13606,6212l13615,6212e" filled="false" stroked="true" strokeweight=".48pt" strokecolor="#000000">
                <v:path arrowok="t"/>
              </v:shape>
            </v:group>
            <v:group style="position:absolute;left:13625;top:6212;width:10;height:2" coordorigin="13625,6212" coordsize="10,2">
              <v:shape style="position:absolute;left:13625;top:6212;width:10;height:2" coordorigin="13625,6212" coordsize="10,0" path="m13625,6212l13634,6212e" filled="false" stroked="true" strokeweight=".48pt" strokecolor="#000000">
                <v:path arrowok="t"/>
              </v:shape>
            </v:group>
            <v:group style="position:absolute;left:13644;top:6212;width:10;height:2" coordorigin="13644,6212" coordsize="10,2">
              <v:shape style="position:absolute;left:13644;top:6212;width:10;height:2" coordorigin="13644,6212" coordsize="10,0" path="m13644,6212l13654,6212e" filled="false" stroked="true" strokeweight=".48pt" strokecolor="#000000">
                <v:path arrowok="t"/>
              </v:shape>
            </v:group>
            <v:group style="position:absolute;left:13663;top:6212;width:10;height:2" coordorigin="13663,6212" coordsize="10,2">
              <v:shape style="position:absolute;left:13663;top:6212;width:10;height:2" coordorigin="13663,6212" coordsize="10,0" path="m13663,6212l13673,6212e" filled="false" stroked="true" strokeweight=".48pt" strokecolor="#000000">
                <v:path arrowok="t"/>
              </v:shape>
            </v:group>
            <v:group style="position:absolute;left:13682;top:6212;width:10;height:2" coordorigin="13682,6212" coordsize="10,2">
              <v:shape style="position:absolute;left:13682;top:6212;width:10;height:2" coordorigin="13682,6212" coordsize="10,0" path="m13682,6212l13692,6212e" filled="false" stroked="true" strokeweight=".48pt" strokecolor="#000000">
                <v:path arrowok="t"/>
              </v:shape>
            </v:group>
            <v:group style="position:absolute;left:13702;top:6212;width:10;height:2" coordorigin="13702,6212" coordsize="10,2">
              <v:shape style="position:absolute;left:13702;top:6212;width:10;height:2" coordorigin="13702,6212" coordsize="10,0" path="m13702,6212l13711,6212e" filled="false" stroked="true" strokeweight=".48pt" strokecolor="#000000">
                <v:path arrowok="t"/>
              </v:shape>
            </v:group>
            <v:group style="position:absolute;left:13721;top:6212;width:10;height:2" coordorigin="13721,6212" coordsize="10,2">
              <v:shape style="position:absolute;left:13721;top:6212;width:10;height:2" coordorigin="13721,6212" coordsize="10,0" path="m13721,6212l13730,6212e" filled="false" stroked="true" strokeweight=".48pt" strokecolor="#000000">
                <v:path arrowok="t"/>
              </v:shape>
            </v:group>
            <v:group style="position:absolute;left:13740;top:6212;width:10;height:2" coordorigin="13740,6212" coordsize="10,2">
              <v:shape style="position:absolute;left:13740;top:6212;width:10;height:2" coordorigin="13740,6212" coordsize="10,0" path="m13740,6212l13750,6212e" filled="false" stroked="true" strokeweight=".48pt" strokecolor="#000000">
                <v:path arrowok="t"/>
              </v:shape>
            </v:group>
            <v:group style="position:absolute;left:13759;top:6212;width:10;height:2" coordorigin="13759,6212" coordsize="10,2">
              <v:shape style="position:absolute;left:13759;top:6212;width:10;height:2" coordorigin="13759,6212" coordsize="10,0" path="m13759,6212l13769,6212e" filled="false" stroked="true" strokeweight=".48pt" strokecolor="#000000">
                <v:path arrowok="t"/>
              </v:shape>
            </v:group>
            <v:group style="position:absolute;left:13778;top:6212;width:10;height:2" coordorigin="13778,6212" coordsize="10,2">
              <v:shape style="position:absolute;left:13778;top:6212;width:10;height:2" coordorigin="13778,6212" coordsize="10,0" path="m13778,6212l13788,6212e" filled="false" stroked="true" strokeweight=".48pt" strokecolor="#000000">
                <v:path arrowok="t"/>
              </v:shape>
            </v:group>
            <v:group style="position:absolute;left:13798;top:6212;width:10;height:2" coordorigin="13798,6212" coordsize="10,2">
              <v:shape style="position:absolute;left:13798;top:6212;width:10;height:2" coordorigin="13798,6212" coordsize="10,0" path="m13798,6212l13807,6212e" filled="false" stroked="true" strokeweight=".48pt" strokecolor="#000000">
                <v:path arrowok="t"/>
              </v:shape>
            </v:group>
            <v:group style="position:absolute;left:13817;top:6212;width:10;height:2" coordorigin="13817,6212" coordsize="10,2">
              <v:shape style="position:absolute;left:13817;top:6212;width:10;height:2" coordorigin="13817,6212" coordsize="10,0" path="m13817,6212l13826,6212e" filled="false" stroked="true" strokeweight=".48pt" strokecolor="#000000">
                <v:path arrowok="t"/>
              </v:shape>
            </v:group>
            <v:group style="position:absolute;left:13836;top:6212;width:10;height:2" coordorigin="13836,6212" coordsize="10,2">
              <v:shape style="position:absolute;left:13836;top:6212;width:10;height:2" coordorigin="13836,6212" coordsize="10,0" path="m13836,6212l13846,6212e" filled="false" stroked="true" strokeweight=".48pt" strokecolor="#000000">
                <v:path arrowok="t"/>
              </v:shape>
            </v:group>
            <v:group style="position:absolute;left:13855;top:6212;width:10;height:2" coordorigin="13855,6212" coordsize="10,2">
              <v:shape style="position:absolute;left:13855;top:6212;width:10;height:2" coordorigin="13855,6212" coordsize="10,0" path="m13855,6212l13865,6212e" filled="false" stroked="true" strokeweight=".48pt" strokecolor="#000000">
                <v:path arrowok="t"/>
              </v:shape>
            </v:group>
            <v:group style="position:absolute;left:13874;top:6212;width:10;height:2" coordorigin="13874,6212" coordsize="10,2">
              <v:shape style="position:absolute;left:13874;top:6212;width:10;height:2" coordorigin="13874,6212" coordsize="10,0" path="m13874,6212l13884,6212e" filled="false" stroked="true" strokeweight=".48pt" strokecolor="#000000">
                <v:path arrowok="t"/>
              </v:shape>
            </v:group>
            <v:group style="position:absolute;left:13894;top:6212;width:10;height:2" coordorigin="13894,6212" coordsize="10,2">
              <v:shape style="position:absolute;left:13894;top:6212;width:10;height:2" coordorigin="13894,6212" coordsize="10,0" path="m13894,6212l13903,6212e" filled="false" stroked="true" strokeweight=".48pt" strokecolor="#000000">
                <v:path arrowok="t"/>
              </v:shape>
            </v:group>
            <v:group style="position:absolute;left:13913;top:6212;width:10;height:2" coordorigin="13913,6212" coordsize="10,2">
              <v:shape style="position:absolute;left:13913;top:6212;width:10;height:2" coordorigin="13913,6212" coordsize="10,0" path="m13913,6212l13922,6212e" filled="false" stroked="true" strokeweight=".48pt" strokecolor="#000000">
                <v:path arrowok="t"/>
              </v:shape>
            </v:group>
            <v:group style="position:absolute;left:13932;top:6212;width:10;height:2" coordorigin="13932,6212" coordsize="10,2">
              <v:shape style="position:absolute;left:13932;top:6212;width:10;height:2" coordorigin="13932,6212" coordsize="10,0" path="m13932,6212l13942,6212e" filled="false" stroked="true" strokeweight=".48pt" strokecolor="#000000">
                <v:path arrowok="t"/>
              </v:shape>
            </v:group>
            <v:group style="position:absolute;left:13951;top:6212;width:10;height:2" coordorigin="13951,6212" coordsize="10,2">
              <v:shape style="position:absolute;left:13951;top:6212;width:10;height:2" coordorigin="13951,6212" coordsize="10,0" path="m13951,6212l13961,6212e" filled="false" stroked="true" strokeweight=".48pt" strokecolor="#000000">
                <v:path arrowok="t"/>
              </v:shape>
            </v:group>
            <v:group style="position:absolute;left:13970;top:6212;width:10;height:2" coordorigin="13970,6212" coordsize="10,2">
              <v:shape style="position:absolute;left:13970;top:6212;width:10;height:2" coordorigin="13970,6212" coordsize="10,0" path="m13970,6212l13980,6212e" filled="false" stroked="true" strokeweight=".48pt" strokecolor="#000000">
                <v:path arrowok="t"/>
              </v:shape>
            </v:group>
            <v:group style="position:absolute;left:13990;top:6212;width:10;height:2" coordorigin="13990,6212" coordsize="10,2">
              <v:shape style="position:absolute;left:13990;top:6212;width:10;height:2" coordorigin="13990,6212" coordsize="10,0" path="m13990,6212l13999,6212e" filled="false" stroked="true" strokeweight=".48pt" strokecolor="#000000">
                <v:path arrowok="t"/>
              </v:shape>
            </v:group>
            <v:group style="position:absolute;left:14009;top:6212;width:10;height:2" coordorigin="14009,6212" coordsize="10,2">
              <v:shape style="position:absolute;left:14009;top:6212;width:10;height:2" coordorigin="14009,6212" coordsize="10,0" path="m14009,6212l14018,6212e" filled="false" stroked="true" strokeweight=".48pt" strokecolor="#000000">
                <v:path arrowok="t"/>
              </v:shape>
            </v:group>
            <v:group style="position:absolute;left:14028;top:6212;width:10;height:2" coordorigin="14028,6212" coordsize="10,2">
              <v:shape style="position:absolute;left:14028;top:6212;width:10;height:2" coordorigin="14028,6212" coordsize="10,0" path="m14028,6212l14038,6212e" filled="false" stroked="true" strokeweight=".48pt" strokecolor="#000000">
                <v:path arrowok="t"/>
              </v:shape>
            </v:group>
            <v:group style="position:absolute;left:14047;top:6212;width:10;height:2" coordorigin="14047,6212" coordsize="10,2">
              <v:shape style="position:absolute;left:14047;top:6212;width:10;height:2" coordorigin="14047,6212" coordsize="10,0" path="m14047,6212l14057,6212e" filled="false" stroked="true" strokeweight=".48pt" strokecolor="#000000">
                <v:path arrowok="t"/>
              </v:shape>
            </v:group>
            <v:group style="position:absolute;left:14066;top:6212;width:10;height:2" coordorigin="14066,6212" coordsize="10,2">
              <v:shape style="position:absolute;left:14066;top:6212;width:10;height:2" coordorigin="14066,6212" coordsize="10,0" path="m14066,6212l14076,6212e" filled="false" stroked="true" strokeweight=".48pt" strokecolor="#000000">
                <v:path arrowok="t"/>
              </v:shape>
            </v:group>
            <v:group style="position:absolute;left:14086;top:6212;width:10;height:2" coordorigin="14086,6212" coordsize="10,2">
              <v:shape style="position:absolute;left:14086;top:6212;width:10;height:2" coordorigin="14086,6212" coordsize="10,0" path="m14086,6212l14095,6212e" filled="false" stroked="true" strokeweight=".48pt" strokecolor="#000000">
                <v:path arrowok="t"/>
              </v:shape>
            </v:group>
            <v:group style="position:absolute;left:14105;top:6212;width:10;height:2" coordorigin="14105,6212" coordsize="10,2">
              <v:shape style="position:absolute;left:14105;top:6212;width:10;height:2" coordorigin="14105,6212" coordsize="10,0" path="m14105,6212l14114,6212e" filled="false" stroked="true" strokeweight=".48pt" strokecolor="#000000">
                <v:path arrowok="t"/>
              </v:shape>
            </v:group>
            <v:group style="position:absolute;left:14124;top:6212;width:10;height:2" coordorigin="14124,6212" coordsize="10,2">
              <v:shape style="position:absolute;left:14124;top:6212;width:10;height:2" coordorigin="14124,6212" coordsize="10,0" path="m14124,6212l14134,6212e" filled="false" stroked="true" strokeweight=".48pt" strokecolor="#000000">
                <v:path arrowok="t"/>
              </v:shape>
            </v:group>
            <v:group style="position:absolute;left:14143;top:6212;width:10;height:2" coordorigin="14143,6212" coordsize="10,2">
              <v:shape style="position:absolute;left:14143;top:6212;width:10;height:2" coordorigin="14143,6212" coordsize="10,0" path="m14143,6212l14153,6212e" filled="false" stroked="true" strokeweight=".48pt" strokecolor="#000000">
                <v:path arrowok="t"/>
              </v:shape>
            </v:group>
            <v:group style="position:absolute;left:14162;top:6212;width:10;height:2" coordorigin="14162,6212" coordsize="10,2">
              <v:shape style="position:absolute;left:14162;top:6212;width:10;height:2" coordorigin="14162,6212" coordsize="10,0" path="m14162,6212l14172,6212e" filled="false" stroked="true" strokeweight=".48pt" strokecolor="#000000">
                <v:path arrowok="t"/>
              </v:shape>
            </v:group>
            <v:group style="position:absolute;left:14182;top:6212;width:10;height:2" coordorigin="14182,6212" coordsize="10,2">
              <v:shape style="position:absolute;left:14182;top:6212;width:10;height:2" coordorigin="14182,6212" coordsize="10,0" path="m14182,6212l14191,6212e" filled="false" stroked="true" strokeweight=".48pt" strokecolor="#000000">
                <v:path arrowok="t"/>
              </v:shape>
            </v:group>
            <v:group style="position:absolute;left:14201;top:6212;width:10;height:2" coordorigin="14201,6212" coordsize="10,2">
              <v:shape style="position:absolute;left:14201;top:6212;width:10;height:2" coordorigin="14201,6212" coordsize="10,0" path="m14201,6212l14210,6212e" filled="false" stroked="true" strokeweight=".48pt" strokecolor="#000000">
                <v:path arrowok="t"/>
              </v:shape>
            </v:group>
            <v:group style="position:absolute;left:14220;top:6212;width:10;height:2" coordorigin="14220,6212" coordsize="10,2">
              <v:shape style="position:absolute;left:14220;top:6212;width:10;height:2" coordorigin="14220,6212" coordsize="10,0" path="m14220,6212l14230,6212e" filled="false" stroked="true" strokeweight=".48pt" strokecolor="#000000">
                <v:path arrowok="t"/>
              </v:shape>
            </v:group>
            <v:group style="position:absolute;left:14239;top:6212;width:10;height:2" coordorigin="14239,6212" coordsize="10,2">
              <v:shape style="position:absolute;left:14239;top:6212;width:10;height:2" coordorigin="14239,6212" coordsize="10,0" path="m14239,6212l14249,6212e" filled="false" stroked="true" strokeweight=".48pt" strokecolor="#000000">
                <v:path arrowok="t"/>
              </v:shape>
            </v:group>
            <v:group style="position:absolute;left:14258;top:6212;width:10;height:2" coordorigin="14258,6212" coordsize="10,2">
              <v:shape style="position:absolute;left:14258;top:6212;width:10;height:2" coordorigin="14258,6212" coordsize="10,0" path="m14258,6212l14268,6212e" filled="false" stroked="true" strokeweight=".48pt" strokecolor="#000000">
                <v:path arrowok="t"/>
              </v:shape>
            </v:group>
            <v:group style="position:absolute;left:14278;top:6212;width:10;height:2" coordorigin="14278,6212" coordsize="10,2">
              <v:shape style="position:absolute;left:14278;top:6212;width:10;height:2" coordorigin="14278,6212" coordsize="10,0" path="m14278,6212l14287,6212e" filled="false" stroked="true" strokeweight=".48pt" strokecolor="#000000">
                <v:path arrowok="t"/>
              </v:shape>
            </v:group>
            <v:group style="position:absolute;left:14297;top:6212;width:10;height:2" coordorigin="14297,6212" coordsize="10,2">
              <v:shape style="position:absolute;left:14297;top:6212;width:10;height:2" coordorigin="14297,6212" coordsize="10,0" path="m14297,6212l14306,6212e" filled="false" stroked="true" strokeweight=".48pt" strokecolor="#000000">
                <v:path arrowok="t"/>
              </v:shape>
            </v:group>
            <v:group style="position:absolute;left:14316;top:6212;width:10;height:2" coordorigin="14316,6212" coordsize="10,2">
              <v:shape style="position:absolute;left:14316;top:6212;width:10;height:2" coordorigin="14316,6212" coordsize="10,0" path="m14316,6212l14326,6212e" filled="false" stroked="true" strokeweight=".48pt" strokecolor="#000000">
                <v:path arrowok="t"/>
              </v:shape>
            </v:group>
            <v:group style="position:absolute;left:14335;top:6212;width:10;height:2" coordorigin="14335,6212" coordsize="10,2">
              <v:shape style="position:absolute;left:14335;top:6212;width:10;height:2" coordorigin="14335,6212" coordsize="10,0" path="m14335,6212l14345,6212e" filled="false" stroked="true" strokeweight=".48pt" strokecolor="#000000">
                <v:path arrowok="t"/>
              </v:shape>
            </v:group>
            <v:group style="position:absolute;left:14354;top:6212;width:10;height:2" coordorigin="14354,6212" coordsize="10,2">
              <v:shape style="position:absolute;left:14354;top:6212;width:10;height:2" coordorigin="14354,6212" coordsize="10,0" path="m14354,6212l14364,6212e" filled="false" stroked="true" strokeweight=".48pt" strokecolor="#000000">
                <v:path arrowok="t"/>
              </v:shape>
            </v:group>
            <v:group style="position:absolute;left:14374;top:6212;width:10;height:2" coordorigin="14374,6212" coordsize="10,2">
              <v:shape style="position:absolute;left:14374;top:6212;width:10;height:2" coordorigin="14374,6212" coordsize="10,0" path="m14374,6212l14383,6212e" filled="false" stroked="true" strokeweight=".48pt" strokecolor="#000000">
                <v:path arrowok="t"/>
              </v:shape>
            </v:group>
            <v:group style="position:absolute;left:14393;top:6212;width:10;height:2" coordorigin="14393,6212" coordsize="10,2">
              <v:shape style="position:absolute;left:14393;top:6212;width:10;height:2" coordorigin="14393,6212" coordsize="10,0" path="m14393,6212l14402,6212e" filled="false" stroked="true" strokeweight=".48pt" strokecolor="#000000">
                <v:path arrowok="t"/>
              </v:shape>
            </v:group>
            <v:group style="position:absolute;left:14412;top:6212;width:10;height:2" coordorigin="14412,6212" coordsize="10,2">
              <v:shape style="position:absolute;left:14412;top:6212;width:10;height:2" coordorigin="14412,6212" coordsize="10,0" path="m14412,6212l14422,6212e" filled="false" stroked="true" strokeweight=".48pt" strokecolor="#000000">
                <v:path arrowok="t"/>
              </v:shape>
            </v:group>
            <v:group style="position:absolute;left:14431;top:6212;width:10;height:2" coordorigin="14431,6212" coordsize="10,2">
              <v:shape style="position:absolute;left:14431;top:6212;width:10;height:2" coordorigin="14431,6212" coordsize="10,0" path="m14431,6212l14441,6212e" filled="false" stroked="true" strokeweight=".48pt" strokecolor="#000000">
                <v:path arrowok="t"/>
              </v:shape>
            </v:group>
            <v:group style="position:absolute;left:14450;top:6212;width:10;height:2" coordorigin="14450,6212" coordsize="10,2">
              <v:shape style="position:absolute;left:14450;top:6212;width:10;height:2" coordorigin="14450,6212" coordsize="10,0" path="m14450,6212l14460,6212e" filled="false" stroked="true" strokeweight=".48pt" strokecolor="#000000">
                <v:path arrowok="t"/>
              </v:shape>
            </v:group>
            <v:group style="position:absolute;left:14470;top:6212;width:10;height:2" coordorigin="14470,6212" coordsize="10,2">
              <v:shape style="position:absolute;left:14470;top:6212;width:10;height:2" coordorigin="14470,6212" coordsize="10,0" path="m14470,6212l14479,6212e" filled="false" stroked="true" strokeweight=".48pt" strokecolor="#000000">
                <v:path arrowok="t"/>
              </v:shape>
            </v:group>
            <v:group style="position:absolute;left:14489;top:6212;width:10;height:2" coordorigin="14489,6212" coordsize="10,2">
              <v:shape style="position:absolute;left:14489;top:6212;width:10;height:2" coordorigin="14489,6212" coordsize="10,0" path="m14489,6212l14498,6212e" filled="false" stroked="true" strokeweight=".48pt" strokecolor="#000000">
                <v:path arrowok="t"/>
              </v:shape>
            </v:group>
            <v:group style="position:absolute;left:14508;top:6212;width:10;height:2" coordorigin="14508,6212" coordsize="10,2">
              <v:shape style="position:absolute;left:14508;top:6212;width:10;height:2" coordorigin="14508,6212" coordsize="10,0" path="m14508,6212l14518,6212e" filled="false" stroked="true" strokeweight=".48pt" strokecolor="#000000">
                <v:path arrowok="t"/>
              </v:shape>
            </v:group>
            <v:group style="position:absolute;left:14527;top:6212;width:10;height:2" coordorigin="14527,6212" coordsize="10,2">
              <v:shape style="position:absolute;left:14527;top:6212;width:10;height:2" coordorigin="14527,6212" coordsize="10,0" path="m14527,6212l14537,6212e" filled="false" stroked="true" strokeweight=".48pt" strokecolor="#000000">
                <v:path arrowok="t"/>
              </v:shape>
            </v:group>
            <v:group style="position:absolute;left:14546;top:6212;width:10;height:2" coordorigin="14546,6212" coordsize="10,2">
              <v:shape style="position:absolute;left:14546;top:6212;width:10;height:2" coordorigin="14546,6212" coordsize="10,0" path="m14546,6212l14556,6212e" filled="false" stroked="true" strokeweight=".48pt" strokecolor="#000000">
                <v:path arrowok="t"/>
              </v:shape>
            </v:group>
            <v:group style="position:absolute;left:14566;top:6212;width:10;height:2" coordorigin="14566,6212" coordsize="10,2">
              <v:shape style="position:absolute;left:14566;top:6212;width:10;height:2" coordorigin="14566,6212" coordsize="10,0" path="m14566,6212l14575,6212e" filled="false" stroked="true" strokeweight=".48pt" strokecolor="#000000">
                <v:path arrowok="t"/>
              </v:shape>
            </v:group>
            <v:group style="position:absolute;left:14585;top:6212;width:10;height:2" coordorigin="14585,6212" coordsize="10,2">
              <v:shape style="position:absolute;left:14585;top:6212;width:10;height:2" coordorigin="14585,6212" coordsize="10,0" path="m14585,6212l14594,6212e" filled="false" stroked="true" strokeweight=".48pt" strokecolor="#000000">
                <v:path arrowok="t"/>
              </v:shape>
            </v:group>
            <v:group style="position:absolute;left:14604;top:6212;width:10;height:2" coordorigin="14604,6212" coordsize="10,2">
              <v:shape style="position:absolute;left:14604;top:6212;width:10;height:2" coordorigin="14604,6212" coordsize="10,0" path="m14604,6212l14614,6212e" filled="false" stroked="true" strokeweight=".48pt" strokecolor="#000000">
                <v:path arrowok="t"/>
              </v:shape>
            </v:group>
            <v:group style="position:absolute;left:14623;top:6212;width:10;height:2" coordorigin="14623,6212" coordsize="10,2">
              <v:shape style="position:absolute;left:14623;top:6212;width:10;height:2" coordorigin="14623,6212" coordsize="10,0" path="m14623,6212l14633,6212e" filled="false" stroked="true" strokeweight=".48pt" strokecolor="#000000">
                <v:path arrowok="t"/>
              </v:shape>
            </v:group>
            <v:group style="position:absolute;left:14642;top:6212;width:10;height:2" coordorigin="14642,6212" coordsize="10,2">
              <v:shape style="position:absolute;left:14642;top:6212;width:10;height:2" coordorigin="14642,6212" coordsize="10,0" path="m14642,6212l14652,6212e" filled="false" stroked="true" strokeweight=".48pt" strokecolor="#000000">
                <v:path arrowok="t"/>
              </v:shape>
            </v:group>
            <v:group style="position:absolute;left:14662;top:6212;width:10;height:2" coordorigin="14662,6212" coordsize="10,2">
              <v:shape style="position:absolute;left:14662;top:6212;width:10;height:2" coordorigin="14662,6212" coordsize="10,0" path="m14662,6212l14671,6212e" filled="false" stroked="true" strokeweight=".48pt" strokecolor="#000000">
                <v:path arrowok="t"/>
              </v:shape>
            </v:group>
            <v:group style="position:absolute;left:14681;top:6212;width:10;height:2" coordorigin="14681,6212" coordsize="10,2">
              <v:shape style="position:absolute;left:14681;top:6212;width:10;height:2" coordorigin="14681,6212" coordsize="10,0" path="m14681,6212l14690,6212e" filled="false" stroked="true" strokeweight=".48pt" strokecolor="#000000">
                <v:path arrowok="t"/>
              </v:shape>
            </v:group>
            <v:group style="position:absolute;left:14700;top:6212;width:10;height:2" coordorigin="14700,6212" coordsize="10,2">
              <v:shape style="position:absolute;left:14700;top:6212;width:10;height:2" coordorigin="14700,6212" coordsize="10,0" path="m14700,6212l14710,6212e" filled="false" stroked="true" strokeweight=".48pt" strokecolor="#000000">
                <v:path arrowok="t"/>
              </v:shape>
            </v:group>
            <v:group style="position:absolute;left:14719;top:6212;width:10;height:2" coordorigin="14719,6212" coordsize="10,2">
              <v:shape style="position:absolute;left:14719;top:6212;width:10;height:2" coordorigin="14719,6212" coordsize="10,0" path="m14719,6212l14729,6212e" filled="false" stroked="true" strokeweight=".48pt" strokecolor="#000000">
                <v:path arrowok="t"/>
              </v:shape>
            </v:group>
            <v:group style="position:absolute;left:14738;top:6212;width:10;height:2" coordorigin="14738,6212" coordsize="10,2">
              <v:shape style="position:absolute;left:14738;top:6212;width:10;height:2" coordorigin="14738,6212" coordsize="10,0" path="m14738,6212l14748,6212e" filled="false" stroked="true" strokeweight=".48pt" strokecolor="#000000">
                <v:path arrowok="t"/>
              </v:shape>
            </v:group>
            <v:group style="position:absolute;left:14758;top:6212;width:10;height:2" coordorigin="14758,6212" coordsize="10,2">
              <v:shape style="position:absolute;left:14758;top:6212;width:10;height:2" coordorigin="14758,6212" coordsize="10,0" path="m14758,6212l14767,6212e" filled="false" stroked="true" strokeweight=".48pt" strokecolor="#000000">
                <v:path arrowok="t"/>
              </v:shape>
            </v:group>
            <v:group style="position:absolute;left:14777;top:6212;width:10;height:2" coordorigin="14777,6212" coordsize="10,2">
              <v:shape style="position:absolute;left:14777;top:6212;width:10;height:2" coordorigin="14777,6212" coordsize="10,0" path="m14777,6212l14786,6212e" filled="false" stroked="true" strokeweight=".48pt" strokecolor="#000000">
                <v:path arrowok="t"/>
              </v:shape>
            </v:group>
            <v:group style="position:absolute;left:14796;top:6212;width:10;height:2" coordorigin="14796,6212" coordsize="10,2">
              <v:shape style="position:absolute;left:14796;top:6212;width:10;height:2" coordorigin="14796,6212" coordsize="10,0" path="m14796,6212l14806,6212e" filled="false" stroked="true" strokeweight=".48pt" strokecolor="#000000">
                <v:path arrowok="t"/>
              </v:shape>
            </v:group>
            <v:group style="position:absolute;left:14815;top:6212;width:10;height:2" coordorigin="14815,6212" coordsize="10,2">
              <v:shape style="position:absolute;left:14815;top:6212;width:10;height:2" coordorigin="14815,6212" coordsize="10,0" path="m14815,6212l14825,6212e" filled="false" stroked="true" strokeweight=".48pt" strokecolor="#000000">
                <v:path arrowok="t"/>
              </v:shape>
            </v:group>
            <v:group style="position:absolute;left:14834;top:6212;width:10;height:2" coordorigin="14834,6212" coordsize="10,2">
              <v:shape style="position:absolute;left:14834;top:6212;width:10;height:2" coordorigin="14834,6212" coordsize="10,0" path="m14834,6212l14844,6212e" filled="false" stroked="true" strokeweight=".48pt" strokecolor="#000000">
                <v:path arrowok="t"/>
              </v:shape>
            </v:group>
            <v:group style="position:absolute;left:14854;top:6212;width:10;height:2" coordorigin="14854,6212" coordsize="10,2">
              <v:shape style="position:absolute;left:14854;top:6212;width:10;height:2" coordorigin="14854,6212" coordsize="10,0" path="m14854,6212l14863,6212e" filled="false" stroked="true" strokeweight=".48pt" strokecolor="#000000">
                <v:path arrowok="t"/>
              </v:shape>
            </v:group>
            <v:group style="position:absolute;left:14873;top:6212;width:10;height:2" coordorigin="14873,6212" coordsize="10,2">
              <v:shape style="position:absolute;left:14873;top:6212;width:10;height:2" coordorigin="14873,6212" coordsize="10,0" path="m14873,6212l14882,6212e" filled="false" stroked="true" strokeweight=".48pt" strokecolor="#000000">
                <v:path arrowok="t"/>
              </v:shape>
            </v:group>
            <v:group style="position:absolute;left:14892;top:6212;width:10;height:2" coordorigin="14892,6212" coordsize="10,2">
              <v:shape style="position:absolute;left:14892;top:6212;width:10;height:2" coordorigin="14892,6212" coordsize="10,0" path="m14892,6212l14902,6212e" filled="false" stroked="true" strokeweight=".48pt" strokecolor="#000000">
                <v:path arrowok="t"/>
              </v:shape>
            </v:group>
            <v:group style="position:absolute;left:14911;top:6212;width:10;height:2" coordorigin="14911,6212" coordsize="10,2">
              <v:shape style="position:absolute;left:14911;top:6212;width:10;height:2" coordorigin="14911,6212" coordsize="10,0" path="m14911,6212l14921,6212e" filled="false" stroked="true" strokeweight=".48pt" strokecolor="#000000">
                <v:path arrowok="t"/>
              </v:shape>
            </v:group>
            <v:group style="position:absolute;left:14930;top:6212;width:10;height:2" coordorigin="14930,6212" coordsize="10,2">
              <v:shape style="position:absolute;left:14930;top:6212;width:10;height:2" coordorigin="14930,6212" coordsize="10,0" path="m14930,6212l14940,6212e" filled="false" stroked="true" strokeweight=".48pt" strokecolor="#000000">
                <v:path arrowok="t"/>
              </v:shape>
            </v:group>
            <v:group style="position:absolute;left:14950;top:6212;width:10;height:2" coordorigin="14950,6212" coordsize="10,2">
              <v:shape style="position:absolute;left:14950;top:6212;width:10;height:2" coordorigin="14950,6212" coordsize="10,0" path="m14950,6212l14959,6212e" filled="false" stroked="true" strokeweight=".48pt" strokecolor="#000000">
                <v:path arrowok="t"/>
              </v:shape>
            </v:group>
            <v:group style="position:absolute;left:14969;top:6212;width:10;height:2" coordorigin="14969,6212" coordsize="10,2">
              <v:shape style="position:absolute;left:14969;top:6212;width:10;height:2" coordorigin="14969,6212" coordsize="10,0" path="m14969,6212l14978,6212e" filled="false" stroked="true" strokeweight=".48pt" strokecolor="#000000">
                <v:path arrowok="t"/>
              </v:shape>
            </v:group>
            <v:group style="position:absolute;left:14988;top:6212;width:10;height:2" coordorigin="14988,6212" coordsize="10,2">
              <v:shape style="position:absolute;left:14988;top:6212;width:10;height:2" coordorigin="14988,6212" coordsize="10,0" path="m14988,6212l14998,6212e" filled="false" stroked="true" strokeweight=".48pt" strokecolor="#000000">
                <v:path arrowok="t"/>
              </v:shape>
            </v:group>
            <v:group style="position:absolute;left:15007;top:6212;width:10;height:2" coordorigin="15007,6212" coordsize="10,2">
              <v:shape style="position:absolute;left:15007;top:6212;width:10;height:2" coordorigin="15007,6212" coordsize="10,0" path="m15007,6212l15017,6212e" filled="false" stroked="true" strokeweight=".48pt" strokecolor="#000000">
                <v:path arrowok="t"/>
              </v:shape>
            </v:group>
            <v:group style="position:absolute;left:15026;top:6212;width:10;height:2" coordorigin="15026,6212" coordsize="10,2">
              <v:shape style="position:absolute;left:15026;top:6212;width:10;height:2" coordorigin="15026,6212" coordsize="10,0" path="m15026,6212l15036,6212e" filled="false" stroked="true" strokeweight=".48pt" strokecolor="#000000">
                <v:path arrowok="t"/>
              </v:shape>
            </v:group>
            <v:group style="position:absolute;left:15046;top:6212;width:10;height:2" coordorigin="15046,6212" coordsize="10,2">
              <v:shape style="position:absolute;left:15046;top:6212;width:10;height:2" coordorigin="15046,6212" coordsize="10,0" path="m15046,6212l15055,6212e" filled="false" stroked="true" strokeweight=".48pt" strokecolor="#000000">
                <v:path arrowok="t"/>
              </v:shape>
            </v:group>
            <v:group style="position:absolute;left:15065;top:6212;width:10;height:2" coordorigin="15065,6212" coordsize="10,2">
              <v:shape style="position:absolute;left:15065;top:6212;width:10;height:2" coordorigin="15065,6212" coordsize="10,0" path="m15065,6212l15074,6212e" filled="false" stroked="true" strokeweight=".48pt" strokecolor="#000000">
                <v:path arrowok="t"/>
              </v:shape>
            </v:group>
            <v:group style="position:absolute;left:15084;top:6212;width:10;height:2" coordorigin="15084,6212" coordsize="10,2">
              <v:shape style="position:absolute;left:15084;top:6212;width:10;height:2" coordorigin="15084,6212" coordsize="10,0" path="m15084,6212l15094,6212e" filled="false" stroked="true" strokeweight=".48pt" strokecolor="#000000">
                <v:path arrowok="t"/>
              </v:shape>
            </v:group>
            <v:group style="position:absolute;left:15103;top:6212;width:10;height:2" coordorigin="15103,6212" coordsize="10,2">
              <v:shape style="position:absolute;left:15103;top:6212;width:10;height:2" coordorigin="15103,6212" coordsize="10,0" path="m15103,6212l15113,6212e" filled="false" stroked="true" strokeweight=".48pt" strokecolor="#000000">
                <v:path arrowok="t"/>
              </v:shape>
            </v:group>
            <v:group style="position:absolute;left:15122;top:6212;width:10;height:2" coordorigin="15122,6212" coordsize="10,2">
              <v:shape style="position:absolute;left:15122;top:6212;width:10;height:2" coordorigin="15122,6212" coordsize="10,0" path="m15122,6212l15132,6212e" filled="false" stroked="true" strokeweight=".48pt" strokecolor="#000000">
                <v:path arrowok="t"/>
              </v:shape>
            </v:group>
            <v:group style="position:absolute;left:15142;top:6212;width:10;height:2" coordorigin="15142,6212" coordsize="10,2">
              <v:shape style="position:absolute;left:15142;top:6212;width:10;height:2" coordorigin="15142,6212" coordsize="10,0" path="m15142,6212l15151,6212e" filled="false" stroked="true" strokeweight=".48pt" strokecolor="#000000">
                <v:path arrowok="t"/>
              </v:shape>
            </v:group>
            <v:group style="position:absolute;left:15161;top:6212;width:10;height:2" coordorigin="15161,6212" coordsize="10,2">
              <v:shape style="position:absolute;left:15161;top:6212;width:10;height:2" coordorigin="15161,6212" coordsize="10,0" path="m15161,6212l15170,6212e" filled="false" stroked="true" strokeweight=".48pt" strokecolor="#000000">
                <v:path arrowok="t"/>
              </v:shape>
            </v:group>
            <v:group style="position:absolute;left:15180;top:6212;width:10;height:2" coordorigin="15180,6212" coordsize="10,2">
              <v:shape style="position:absolute;left:15180;top:6212;width:10;height:2" coordorigin="15180,6212" coordsize="10,0" path="m15180,6212l15190,6212e" filled="false" stroked="true" strokeweight=".48pt" strokecolor="#000000">
                <v:path arrowok="t"/>
              </v:shape>
            </v:group>
            <v:group style="position:absolute;left:15199;top:6212;width:10;height:2" coordorigin="15199,6212" coordsize="10,2">
              <v:shape style="position:absolute;left:15199;top:6212;width:10;height:2" coordorigin="15199,6212" coordsize="10,0" path="m15199,6212l15209,6212e" filled="false" stroked="true" strokeweight=".48pt" strokecolor="#000000">
                <v:path arrowok="t"/>
              </v:shape>
            </v:group>
            <v:group style="position:absolute;left:15218;top:6212;width:10;height:2" coordorigin="15218,6212" coordsize="10,2">
              <v:shape style="position:absolute;left:15218;top:6212;width:10;height:2" coordorigin="15218,6212" coordsize="10,0" path="m15218,6212l15228,6212e" filled="false" stroked="true" strokeweight=".48pt" strokecolor="#000000">
                <v:path arrowok="t"/>
              </v:shape>
            </v:group>
            <v:group style="position:absolute;left:15238;top:6212;width:10;height:2" coordorigin="15238,6212" coordsize="10,2">
              <v:shape style="position:absolute;left:15238;top:6212;width:10;height:2" coordorigin="15238,6212" coordsize="10,0" path="m15238,6212l15247,6212e" filled="false" stroked="true" strokeweight=".48pt" strokecolor="#000000">
                <v:path arrowok="t"/>
              </v:shape>
            </v:group>
            <v:group style="position:absolute;left:15257;top:6212;width:10;height:2" coordorigin="15257,6212" coordsize="10,2">
              <v:shape style="position:absolute;left:15257;top:6212;width:10;height:2" coordorigin="15257,6212" coordsize="10,0" path="m15257,6212l15266,6212e" filled="false" stroked="true" strokeweight=".48pt" strokecolor="#000000">
                <v:path arrowok="t"/>
              </v:shape>
            </v:group>
            <v:group style="position:absolute;left:15276;top:6212;width:10;height:2" coordorigin="15276,6212" coordsize="10,2">
              <v:shape style="position:absolute;left:15276;top:6212;width:10;height:2" coordorigin="15276,6212" coordsize="10,0" path="m15276,6212l15286,6212e" filled="false" stroked="true" strokeweight=".48pt" strokecolor="#000000">
                <v:path arrowok="t"/>
              </v:shape>
            </v:group>
            <v:group style="position:absolute;left:15295;top:6212;width:10;height:2" coordorigin="15295,6212" coordsize="10,2">
              <v:shape style="position:absolute;left:15295;top:6212;width:10;height:2" coordorigin="15295,6212" coordsize="10,0" path="m15295,6212l15305,6212e" filled="false" stroked="true" strokeweight=".48pt" strokecolor="#000000">
                <v:path arrowok="t"/>
              </v:shape>
            </v:group>
            <v:group style="position:absolute;left:15314;top:6212;width:10;height:2" coordorigin="15314,6212" coordsize="10,2">
              <v:shape style="position:absolute;left:15314;top:6212;width:10;height:2" coordorigin="15314,6212" coordsize="10,0" path="m15314,6212l15324,6212e" filled="false" stroked="true" strokeweight=".48pt" strokecolor="#000000">
                <v:path arrowok="t"/>
              </v:shape>
            </v:group>
            <v:group style="position:absolute;left:15334;top:6212;width:10;height:2" coordorigin="15334,6212" coordsize="10,2">
              <v:shape style="position:absolute;left:15334;top:6212;width:10;height:2" coordorigin="15334,6212" coordsize="10,0" path="m15334,6212l15343,6212e" filled="false" stroked="true" strokeweight=".48pt" strokecolor="#000000">
                <v:path arrowok="t"/>
              </v:shape>
            </v:group>
            <v:group style="position:absolute;left:15353;top:6212;width:10;height:2" coordorigin="15353,6212" coordsize="10,2">
              <v:shape style="position:absolute;left:15353;top:6212;width:10;height:2" coordorigin="15353,6212" coordsize="10,0" path="m15353,6212l15362,6212e" filled="false" stroked="true" strokeweight=".48pt" strokecolor="#000000">
                <v:path arrowok="t"/>
              </v:shape>
            </v:group>
            <v:group style="position:absolute;left:15372;top:6212;width:10;height:2" coordorigin="15372,6212" coordsize="10,2">
              <v:shape style="position:absolute;left:15372;top:6212;width:10;height:2" coordorigin="15372,6212" coordsize="10,0" path="m15372,6212l15382,6212e" filled="false" stroked="true" strokeweight=".48pt" strokecolor="#000000">
                <v:path arrowok="t"/>
              </v:shape>
            </v:group>
            <v:group style="position:absolute;left:15391;top:6212;width:10;height:2" coordorigin="15391,6212" coordsize="10,2">
              <v:shape style="position:absolute;left:15391;top:6212;width:10;height:2" coordorigin="15391,6212" coordsize="10,0" path="m15391,6212l15401,6212e" filled="false" stroked="true" strokeweight=".48pt" strokecolor="#000000">
                <v:path arrowok="t"/>
              </v:shape>
            </v:group>
            <v:group style="position:absolute;left:15410;top:6212;width:10;height:2" coordorigin="15410,6212" coordsize="10,2">
              <v:shape style="position:absolute;left:15410;top:6212;width:10;height:2" coordorigin="15410,6212" coordsize="10,0" path="m15410,6212l15420,6212e" filled="false" stroked="true" strokeweight=".48pt" strokecolor="#000000">
                <v:path arrowok="t"/>
              </v:shape>
            </v:group>
            <v:group style="position:absolute;left:15430;top:6212;width:10;height:2" coordorigin="15430,6212" coordsize="10,2">
              <v:shape style="position:absolute;left:15430;top:6212;width:10;height:2" coordorigin="15430,6212" coordsize="10,0" path="m15430,6212l15439,6212e" filled="false" stroked="true" strokeweight=".48pt" strokecolor="#000000">
                <v:path arrowok="t"/>
              </v:shape>
            </v:group>
            <v:group style="position:absolute;left:15449;top:6212;width:10;height:2" coordorigin="15449,6212" coordsize="10,2">
              <v:shape style="position:absolute;left:15449;top:6212;width:10;height:2" coordorigin="15449,6212" coordsize="10,0" path="m15449,6212l15458,6212e" filled="false" stroked="true" strokeweight=".48pt" strokecolor="#000000">
                <v:path arrowok="t"/>
              </v:shape>
            </v:group>
            <v:group style="position:absolute;left:15468;top:6212;width:10;height:2" coordorigin="15468,6212" coordsize="10,2">
              <v:shape style="position:absolute;left:15468;top:6212;width:10;height:2" coordorigin="15468,6212" coordsize="10,0" path="m15468,6212l15478,6212e" filled="false" stroked="true" strokeweight=".48pt" strokecolor="#000000">
                <v:path arrowok="t"/>
              </v:shape>
            </v:group>
            <v:group style="position:absolute;left:15487;top:6212;width:10;height:2" coordorigin="15487,6212" coordsize="10,2">
              <v:shape style="position:absolute;left:15487;top:6212;width:10;height:2" coordorigin="15487,6212" coordsize="10,0" path="m15487,6212l15497,6212e" filled="false" stroked="true" strokeweight=".48pt" strokecolor="#000000">
                <v:path arrowok="t"/>
              </v:shape>
            </v:group>
            <v:group style="position:absolute;left:15506;top:6212;width:10;height:2" coordorigin="15506,6212" coordsize="10,2">
              <v:shape style="position:absolute;left:15506;top:6212;width:10;height:2" coordorigin="15506,6212" coordsize="10,0" path="m15506,6212l15516,6212e" filled="false" stroked="true" strokeweight=".48pt" strokecolor="#000000">
                <v:path arrowok="t"/>
              </v:shape>
            </v:group>
            <v:group style="position:absolute;left:15526;top:6212;width:10;height:2" coordorigin="15526,6212" coordsize="10,2">
              <v:shape style="position:absolute;left:15526;top:6212;width:10;height:2" coordorigin="15526,6212" coordsize="10,0" path="m15526,6212l15535,6212e" filled="false" stroked="true" strokeweight=".48pt" strokecolor="#000000">
                <v:path arrowok="t"/>
              </v:shape>
            </v:group>
            <v:group style="position:absolute;left:15545;top:6212;width:10;height:2" coordorigin="15545,6212" coordsize="10,2">
              <v:shape style="position:absolute;left:15545;top:6212;width:10;height:2" coordorigin="15545,6212" coordsize="10,0" path="m15545,6212l15554,6212e" filled="false" stroked="true" strokeweight=".48pt" strokecolor="#000000">
                <v:path arrowok="t"/>
              </v:shape>
            </v:group>
            <v:group style="position:absolute;left:15564;top:6212;width:10;height:2" coordorigin="15564,6212" coordsize="10,2">
              <v:shape style="position:absolute;left:15564;top:6212;width:10;height:2" coordorigin="15564,6212" coordsize="10,0" path="m15564,6212l15574,6212e" filled="false" stroked="true" strokeweight=".48pt" strokecolor="#000000">
                <v:path arrowok="t"/>
              </v:shape>
            </v:group>
            <v:group style="position:absolute;left:15583;top:6212;width:10;height:2" coordorigin="15583,6212" coordsize="10,2">
              <v:shape style="position:absolute;left:15583;top:6212;width:10;height:2" coordorigin="15583,6212" coordsize="10,0" path="m15583,6212l15593,6212e" filled="false" stroked="true" strokeweight=".48pt" strokecolor="#000000">
                <v:path arrowok="t"/>
              </v:shape>
            </v:group>
            <v:group style="position:absolute;left:15602;top:6212;width:10;height:2" coordorigin="15602,6212" coordsize="10,2">
              <v:shape style="position:absolute;left:15602;top:6212;width:10;height:2" coordorigin="15602,6212" coordsize="10,0" path="m15602,6212l15612,6212e" filled="false" stroked="true" strokeweight=".48pt" strokecolor="#000000">
                <v:path arrowok="t"/>
              </v:shape>
            </v:group>
            <v:group style="position:absolute;left:15622;top:6212;width:10;height:2" coordorigin="15622,6212" coordsize="10,2">
              <v:shape style="position:absolute;left:15622;top:6212;width:10;height:2" coordorigin="15622,6212" coordsize="10,0" path="m15622,6212l15631,6212e" filled="false" stroked="true" strokeweight=".48pt" strokecolor="#000000">
                <v:path arrowok="t"/>
              </v:shape>
            </v:group>
            <v:group style="position:absolute;left:15641;top:6212;width:10;height:2" coordorigin="15641,6212" coordsize="10,2">
              <v:shape style="position:absolute;left:15641;top:6212;width:10;height:2" coordorigin="15641,6212" coordsize="10,0" path="m15641,6212l15650,6212e" filled="false" stroked="true" strokeweight=".48pt" strokecolor="#000000">
                <v:path arrowok="t"/>
              </v:shape>
            </v:group>
            <v:group style="position:absolute;left:15660;top:6212;width:8;height:2" coordorigin="15660,6212" coordsize="8,2">
              <v:shape style="position:absolute;left:15660;top:6212;width:8;height:2" coordorigin="15660,6212" coordsize="8,0" path="m15660,6212l15667,6212e" filled="false" stroked="true" strokeweight=".48pt" strokecolor="#000000">
                <v:path arrowok="t"/>
              </v:shape>
            </v:group>
            <v:group style="position:absolute;left:3716;top:6212;width:12;height:2" coordorigin="3716,6212" coordsize="12,2">
              <v:shape style="position:absolute;left:3716;top:6212;width:12;height:2" coordorigin="3716,6212" coordsize="12,0" path="m3716,6212l3728,6212e" filled="false" stroked="true" strokeweight=".6pt" strokecolor="#000000">
                <v:path arrowok="t"/>
              </v:shape>
            </v:group>
            <v:group style="position:absolute;left:3736;top:6212;width:12;height:2" coordorigin="3736,6212" coordsize="12,2">
              <v:shape style="position:absolute;left:3736;top:6212;width:12;height:2" coordorigin="3736,6212" coordsize="12,0" path="m3736,6212l3748,6212e" filled="false" stroked="true" strokeweight=".6pt" strokecolor="#000000">
                <v:path arrowok="t"/>
              </v:shape>
            </v:group>
            <v:group style="position:absolute;left:3755;top:6212;width:12;height:2" coordorigin="3755,6212" coordsize="12,2">
              <v:shape style="position:absolute;left:3755;top:6212;width:12;height:2" coordorigin="3755,6212" coordsize="12,0" path="m3755,6212l3767,6212e" filled="false" stroked="true" strokeweight=".6pt" strokecolor="#000000">
                <v:path arrowok="t"/>
              </v:shape>
            </v:group>
            <v:group style="position:absolute;left:3774;top:6212;width:12;height:2" coordorigin="3774,6212" coordsize="12,2">
              <v:shape style="position:absolute;left:3774;top:6212;width:12;height:2" coordorigin="3774,6212" coordsize="12,0" path="m3774,6212l3786,6212e" filled="false" stroked="true" strokeweight=".6pt" strokecolor="#000000">
                <v:path arrowok="t"/>
              </v:shape>
            </v:group>
            <v:group style="position:absolute;left:3793;top:6212;width:12;height:2" coordorigin="3793,6212" coordsize="12,2">
              <v:shape style="position:absolute;left:3793;top:6212;width:12;height:2" coordorigin="3793,6212" coordsize="12,0" path="m3793,6212l3805,6212e" filled="false" stroked="true" strokeweight=".6pt" strokecolor="#000000">
                <v:path arrowok="t"/>
              </v:shape>
            </v:group>
            <v:group style="position:absolute;left:3812;top:6212;width:12;height:2" coordorigin="3812,6212" coordsize="12,2">
              <v:shape style="position:absolute;left:3812;top:6212;width:12;height:2" coordorigin="3812,6212" coordsize="12,0" path="m3812,6212l3824,6212e" filled="false" stroked="true" strokeweight=".6pt" strokecolor="#000000">
                <v:path arrowok="t"/>
              </v:shape>
            </v:group>
            <v:group style="position:absolute;left:3832;top:6212;width:12;height:2" coordorigin="3832,6212" coordsize="12,2">
              <v:shape style="position:absolute;left:3832;top:6212;width:12;height:2" coordorigin="3832,6212" coordsize="12,0" path="m3832,6212l3844,6212e" filled="false" stroked="true" strokeweight=".6pt" strokecolor="#000000">
                <v:path arrowok="t"/>
              </v:shape>
            </v:group>
            <v:group style="position:absolute;left:3851;top:6212;width:12;height:2" coordorigin="3851,6212" coordsize="12,2">
              <v:shape style="position:absolute;left:3851;top:6212;width:12;height:2" coordorigin="3851,6212" coordsize="12,0" path="m3851,6212l3863,6212e" filled="false" stroked="true" strokeweight=".6pt" strokecolor="#000000">
                <v:path arrowok="t"/>
              </v:shape>
            </v:group>
            <v:group style="position:absolute;left:3870;top:6212;width:12;height:2" coordorigin="3870,6212" coordsize="12,2">
              <v:shape style="position:absolute;left:3870;top:6212;width:12;height:2" coordorigin="3870,6212" coordsize="12,0" path="m3870,6212l3882,6212e" filled="false" stroked="true" strokeweight=".6pt" strokecolor="#000000">
                <v:path arrowok="t"/>
              </v:shape>
            </v:group>
            <v:group style="position:absolute;left:3889;top:6212;width:12;height:2" coordorigin="3889,6212" coordsize="12,2">
              <v:shape style="position:absolute;left:3889;top:6212;width:12;height:2" coordorigin="3889,6212" coordsize="12,0" path="m3889,6212l3901,6212e" filled="false" stroked="true" strokeweight=".6pt" strokecolor="#000000">
                <v:path arrowok="t"/>
              </v:shape>
            </v:group>
            <v:group style="position:absolute;left:3908;top:6212;width:12;height:2" coordorigin="3908,6212" coordsize="12,2">
              <v:shape style="position:absolute;left:3908;top:6212;width:12;height:2" coordorigin="3908,6212" coordsize="12,0" path="m3908,6212l3920,6212e" filled="false" stroked="true" strokeweight=".6pt" strokecolor="#000000">
                <v:path arrowok="t"/>
              </v:shape>
            </v:group>
            <v:group style="position:absolute;left:3928;top:6212;width:12;height:2" coordorigin="3928,6212" coordsize="12,2">
              <v:shape style="position:absolute;left:3928;top:6212;width:12;height:2" coordorigin="3928,6212" coordsize="12,0" path="m3928,6212l3940,6212e" filled="false" stroked="true" strokeweight=".6pt" strokecolor="#000000">
                <v:path arrowok="t"/>
              </v:shape>
            </v:group>
            <v:group style="position:absolute;left:3947;top:6212;width:12;height:2" coordorigin="3947,6212" coordsize="12,2">
              <v:shape style="position:absolute;left:3947;top:6212;width:12;height:2" coordorigin="3947,6212" coordsize="12,0" path="m3947,6212l3959,6212e" filled="false" stroked="true" strokeweight=".6pt" strokecolor="#000000">
                <v:path arrowok="t"/>
              </v:shape>
            </v:group>
            <v:group style="position:absolute;left:3966;top:6212;width:12;height:2" coordorigin="3966,6212" coordsize="12,2">
              <v:shape style="position:absolute;left:3966;top:6212;width:12;height:2" coordorigin="3966,6212" coordsize="12,0" path="m3966,6212l3978,6212e" filled="false" stroked="true" strokeweight=".6pt" strokecolor="#000000">
                <v:path arrowok="t"/>
              </v:shape>
            </v:group>
            <v:group style="position:absolute;left:3985;top:6212;width:12;height:2" coordorigin="3985,6212" coordsize="12,2">
              <v:shape style="position:absolute;left:3985;top:6212;width:12;height:2" coordorigin="3985,6212" coordsize="12,0" path="m3985,6212l3997,6212e" filled="false" stroked="true" strokeweight=".6pt" strokecolor="#000000">
                <v:path arrowok="t"/>
              </v:shape>
            </v:group>
            <v:group style="position:absolute;left:4004;top:6212;width:12;height:2" coordorigin="4004,6212" coordsize="12,2">
              <v:shape style="position:absolute;left:4004;top:6212;width:12;height:2" coordorigin="4004,6212" coordsize="12,0" path="m4004,6212l4016,6212e" filled="false" stroked="true" strokeweight=".6pt" strokecolor="#000000">
                <v:path arrowok="t"/>
              </v:shape>
            </v:group>
            <v:group style="position:absolute;left:4024;top:6212;width:12;height:2" coordorigin="4024,6212" coordsize="12,2">
              <v:shape style="position:absolute;left:4024;top:6212;width:12;height:2" coordorigin="4024,6212" coordsize="12,0" path="m4024,6212l4036,6212e" filled="false" stroked="true" strokeweight=".6pt" strokecolor="#000000">
                <v:path arrowok="t"/>
              </v:shape>
            </v:group>
            <v:group style="position:absolute;left:4043;top:6212;width:12;height:2" coordorigin="4043,6212" coordsize="12,2">
              <v:shape style="position:absolute;left:4043;top:6212;width:12;height:2" coordorigin="4043,6212" coordsize="12,0" path="m4043,6212l4055,6212e" filled="false" stroked="true" strokeweight=".6pt" strokecolor="#000000">
                <v:path arrowok="t"/>
              </v:shape>
            </v:group>
            <v:group style="position:absolute;left:4062;top:6212;width:12;height:2" coordorigin="4062,6212" coordsize="12,2">
              <v:shape style="position:absolute;left:4062;top:6212;width:12;height:2" coordorigin="4062,6212" coordsize="12,0" path="m4062,6212l4074,6212e" filled="false" stroked="true" strokeweight=".6pt" strokecolor="#000000">
                <v:path arrowok="t"/>
              </v:shape>
            </v:group>
            <v:group style="position:absolute;left:4081;top:6212;width:12;height:2" coordorigin="4081,6212" coordsize="12,2">
              <v:shape style="position:absolute;left:4081;top:6212;width:12;height:2" coordorigin="4081,6212" coordsize="12,0" path="m4081,6212l4093,6212e" filled="false" stroked="true" strokeweight=".6pt" strokecolor="#000000">
                <v:path arrowok="t"/>
              </v:shape>
            </v:group>
            <v:group style="position:absolute;left:4100;top:6212;width:12;height:2" coordorigin="4100,6212" coordsize="12,2">
              <v:shape style="position:absolute;left:4100;top:6212;width:12;height:2" coordorigin="4100,6212" coordsize="12,0" path="m4100,6212l4112,6212e" filled="false" stroked="true" strokeweight=".6pt" strokecolor="#000000">
                <v:path arrowok="t"/>
              </v:shape>
            </v:group>
            <v:group style="position:absolute;left:4120;top:6212;width:12;height:2" coordorigin="4120,6212" coordsize="12,2">
              <v:shape style="position:absolute;left:4120;top:6212;width:12;height:2" coordorigin="4120,6212" coordsize="12,0" path="m4120,6212l4132,6212e" filled="false" stroked="true" strokeweight=".6pt" strokecolor="#000000">
                <v:path arrowok="t"/>
              </v:shape>
            </v:group>
            <v:group style="position:absolute;left:4139;top:6212;width:12;height:2" coordorigin="4139,6212" coordsize="12,2">
              <v:shape style="position:absolute;left:4139;top:6212;width:12;height:2" coordorigin="4139,6212" coordsize="12,0" path="m4139,6212l4151,6212e" filled="false" stroked="true" strokeweight=".6pt" strokecolor="#000000">
                <v:path arrowok="t"/>
              </v:shape>
            </v:group>
            <v:group style="position:absolute;left:4158;top:6212;width:12;height:2" coordorigin="4158,6212" coordsize="12,2">
              <v:shape style="position:absolute;left:4158;top:6212;width:12;height:2" coordorigin="4158,6212" coordsize="12,0" path="m4158,6212l4170,6212e" filled="false" stroked="true" strokeweight=".6pt" strokecolor="#000000">
                <v:path arrowok="t"/>
              </v:shape>
            </v:group>
            <v:group style="position:absolute;left:4177;top:6212;width:12;height:2" coordorigin="4177,6212" coordsize="12,2">
              <v:shape style="position:absolute;left:4177;top:6212;width:12;height:2" coordorigin="4177,6212" coordsize="12,0" path="m4177,6212l4189,6212e" filled="false" stroked="true" strokeweight=".6pt" strokecolor="#000000">
                <v:path arrowok="t"/>
              </v:shape>
            </v:group>
            <v:group style="position:absolute;left:4196;top:6212;width:12;height:2" coordorigin="4196,6212" coordsize="12,2">
              <v:shape style="position:absolute;left:4196;top:6212;width:12;height:2" coordorigin="4196,6212" coordsize="12,0" path="m4196,6212l4208,6212e" filled="false" stroked="true" strokeweight=".6pt" strokecolor="#000000">
                <v:path arrowok="t"/>
              </v:shape>
            </v:group>
            <v:group style="position:absolute;left:4216;top:6212;width:12;height:2" coordorigin="4216,6212" coordsize="12,2">
              <v:shape style="position:absolute;left:4216;top:6212;width:12;height:2" coordorigin="4216,6212" coordsize="12,0" path="m4216,6212l4228,6212e" filled="false" stroked="true" strokeweight=".6pt" strokecolor="#000000">
                <v:path arrowok="t"/>
              </v:shape>
            </v:group>
            <v:group style="position:absolute;left:4235;top:6212;width:12;height:2" coordorigin="4235,6212" coordsize="12,2">
              <v:shape style="position:absolute;left:4235;top:6212;width:12;height:2" coordorigin="4235,6212" coordsize="12,0" path="m4235,6212l4247,6212e" filled="false" stroked="true" strokeweight=".6pt" strokecolor="#000000">
                <v:path arrowok="t"/>
              </v:shape>
            </v:group>
            <v:group style="position:absolute;left:4254;top:6212;width:12;height:2" coordorigin="4254,6212" coordsize="12,2">
              <v:shape style="position:absolute;left:4254;top:6212;width:12;height:2" coordorigin="4254,6212" coordsize="12,0" path="m4254,6212l4266,6212e" filled="false" stroked="true" strokeweight=".6pt" strokecolor="#000000">
                <v:path arrowok="t"/>
              </v:shape>
            </v:group>
            <v:group style="position:absolute;left:4273;top:6212;width:12;height:2" coordorigin="4273,6212" coordsize="12,2">
              <v:shape style="position:absolute;left:4273;top:6212;width:12;height:2" coordorigin="4273,6212" coordsize="12,0" path="m4273,6212l4285,6212e" filled="false" stroked="true" strokeweight=".6pt" strokecolor="#000000">
                <v:path arrowok="t"/>
              </v:shape>
            </v:group>
            <v:group style="position:absolute;left:4292;top:6212;width:12;height:2" coordorigin="4292,6212" coordsize="12,2">
              <v:shape style="position:absolute;left:4292;top:6212;width:12;height:2" coordorigin="4292,6212" coordsize="12,0" path="m4292,6212l4304,6212e" filled="false" stroked="true" strokeweight=".6pt" strokecolor="#000000">
                <v:path arrowok="t"/>
              </v:shape>
            </v:group>
            <v:group style="position:absolute;left:4312;top:6212;width:12;height:2" coordorigin="4312,6212" coordsize="12,2">
              <v:shape style="position:absolute;left:4312;top:6212;width:12;height:2" coordorigin="4312,6212" coordsize="12,0" path="m4312,6212l4324,6212e" filled="false" stroked="true" strokeweight=".6pt" strokecolor="#000000">
                <v:path arrowok="t"/>
              </v:shape>
            </v:group>
            <v:group style="position:absolute;left:4331;top:6212;width:12;height:2" coordorigin="4331,6212" coordsize="12,2">
              <v:shape style="position:absolute;left:4331;top:6212;width:12;height:2" coordorigin="4331,6212" coordsize="12,0" path="m4331,6212l4343,6212e" filled="false" stroked="true" strokeweight=".6pt" strokecolor="#000000">
                <v:path arrowok="t"/>
              </v:shape>
            </v:group>
            <v:group style="position:absolute;left:4350;top:6212;width:12;height:2" coordorigin="4350,6212" coordsize="12,2">
              <v:shape style="position:absolute;left:4350;top:6212;width:12;height:2" coordorigin="4350,6212" coordsize="12,0" path="m4350,6212l4362,6212e" filled="false" stroked="true" strokeweight=".6pt" strokecolor="#000000">
                <v:path arrowok="t"/>
              </v:shape>
            </v:group>
            <v:group style="position:absolute;left:4369;top:6212;width:12;height:2" coordorigin="4369,6212" coordsize="12,2">
              <v:shape style="position:absolute;left:4369;top:6212;width:12;height:2" coordorigin="4369,6212" coordsize="12,0" path="m4369,6212l4381,6212e" filled="false" stroked="true" strokeweight=".6pt" strokecolor="#000000">
                <v:path arrowok="t"/>
              </v:shape>
            </v:group>
            <v:group style="position:absolute;left:4388;top:6212;width:12;height:2" coordorigin="4388,6212" coordsize="12,2">
              <v:shape style="position:absolute;left:4388;top:6212;width:12;height:2" coordorigin="4388,6212" coordsize="12,0" path="m4388,6212l4400,6212e" filled="false" stroked="true" strokeweight=".6pt" strokecolor="#000000">
                <v:path arrowok="t"/>
              </v:shape>
            </v:group>
            <v:group style="position:absolute;left:4408;top:6212;width:12;height:2" coordorigin="4408,6212" coordsize="12,2">
              <v:shape style="position:absolute;left:4408;top:6212;width:12;height:2" coordorigin="4408,6212" coordsize="12,0" path="m4408,6212l4420,6212e" filled="false" stroked="true" strokeweight=".6pt" strokecolor="#000000">
                <v:path arrowok="t"/>
              </v:shape>
            </v:group>
            <v:group style="position:absolute;left:4427;top:6212;width:12;height:2" coordorigin="4427,6212" coordsize="12,2">
              <v:shape style="position:absolute;left:4427;top:6212;width:12;height:2" coordorigin="4427,6212" coordsize="12,0" path="m4427,6212l4439,6212e" filled="false" stroked="true" strokeweight=".6pt" strokecolor="#000000">
                <v:path arrowok="t"/>
              </v:shape>
            </v:group>
            <v:group style="position:absolute;left:4446;top:6212;width:12;height:2" coordorigin="4446,6212" coordsize="12,2">
              <v:shape style="position:absolute;left:4446;top:6212;width:12;height:2" coordorigin="4446,6212" coordsize="12,0" path="m4446,6212l4458,6212e" filled="false" stroked="true" strokeweight=".6pt" strokecolor="#000000">
                <v:path arrowok="t"/>
              </v:shape>
            </v:group>
            <v:group style="position:absolute;left:4465;top:6212;width:12;height:2" coordorigin="4465,6212" coordsize="12,2">
              <v:shape style="position:absolute;left:4465;top:6212;width:12;height:2" coordorigin="4465,6212" coordsize="12,0" path="m4465,6212l4477,6212e" filled="false" stroked="true" strokeweight=".6pt" strokecolor="#000000">
                <v:path arrowok="t"/>
              </v:shape>
            </v:group>
            <v:group style="position:absolute;left:4484;top:6212;width:12;height:2" coordorigin="4484,6212" coordsize="12,2">
              <v:shape style="position:absolute;left:4484;top:6212;width:12;height:2" coordorigin="4484,6212" coordsize="12,0" path="m4484,6212l4496,6212e" filled="false" stroked="true" strokeweight=".6pt" strokecolor="#000000">
                <v:path arrowok="t"/>
              </v:shape>
            </v:group>
            <v:group style="position:absolute;left:4504;top:6212;width:12;height:2" coordorigin="4504,6212" coordsize="12,2">
              <v:shape style="position:absolute;left:4504;top:6212;width:12;height:2" coordorigin="4504,6212" coordsize="12,0" path="m4504,6212l4516,6212e" filled="false" stroked="true" strokeweight=".6pt" strokecolor="#000000">
                <v:path arrowok="t"/>
              </v:shape>
            </v:group>
            <v:group style="position:absolute;left:4523;top:6212;width:12;height:2" coordorigin="4523,6212" coordsize="12,2">
              <v:shape style="position:absolute;left:4523;top:6212;width:12;height:2" coordorigin="4523,6212" coordsize="12,0" path="m4523,6212l4535,6212e" filled="false" stroked="true" strokeweight=".6pt" strokecolor="#000000">
                <v:path arrowok="t"/>
              </v:shape>
            </v:group>
            <v:group style="position:absolute;left:4542;top:6212;width:12;height:2" coordorigin="4542,6212" coordsize="12,2">
              <v:shape style="position:absolute;left:4542;top:6212;width:12;height:2" coordorigin="4542,6212" coordsize="12,0" path="m4542,6212l4554,6212e" filled="false" stroked="true" strokeweight=".6pt" strokecolor="#000000">
                <v:path arrowok="t"/>
              </v:shape>
            </v:group>
            <v:group style="position:absolute;left:4561;top:6212;width:12;height:2" coordorigin="4561,6212" coordsize="12,2">
              <v:shape style="position:absolute;left:4561;top:6212;width:12;height:2" coordorigin="4561,6212" coordsize="12,0" path="m4561,6212l4573,6212e" filled="false" stroked="true" strokeweight=".6pt" strokecolor="#000000">
                <v:path arrowok="t"/>
              </v:shape>
            </v:group>
            <v:group style="position:absolute;left:4580;top:6212;width:12;height:2" coordorigin="4580,6212" coordsize="12,2">
              <v:shape style="position:absolute;left:4580;top:6212;width:12;height:2" coordorigin="4580,6212" coordsize="12,0" path="m4580,6212l4592,6212e" filled="false" stroked="true" strokeweight=".6pt" strokecolor="#000000">
                <v:path arrowok="t"/>
              </v:shape>
            </v:group>
            <v:group style="position:absolute;left:4600;top:6212;width:12;height:2" coordorigin="4600,6212" coordsize="12,2">
              <v:shape style="position:absolute;left:4600;top:6212;width:12;height:2" coordorigin="4600,6212" coordsize="12,0" path="m4600,6212l4612,6212e" filled="false" stroked="true" strokeweight=".6pt" strokecolor="#000000">
                <v:path arrowok="t"/>
              </v:shape>
            </v:group>
            <v:group style="position:absolute;left:4619;top:6212;width:12;height:2" coordorigin="4619,6212" coordsize="12,2">
              <v:shape style="position:absolute;left:4619;top:6212;width:12;height:2" coordorigin="4619,6212" coordsize="12,0" path="m4619,6212l4631,6212e" filled="false" stroked="true" strokeweight=".6pt" strokecolor="#000000">
                <v:path arrowok="t"/>
              </v:shape>
            </v:group>
            <v:group style="position:absolute;left:4638;top:6212;width:12;height:2" coordorigin="4638,6212" coordsize="12,2">
              <v:shape style="position:absolute;left:4638;top:6212;width:12;height:2" coordorigin="4638,6212" coordsize="12,0" path="m4638,6212l4650,6212e" filled="false" stroked="true" strokeweight=".6pt" strokecolor="#000000">
                <v:path arrowok="t"/>
              </v:shape>
            </v:group>
            <v:group style="position:absolute;left:4657;top:6212;width:12;height:2" coordorigin="4657,6212" coordsize="12,2">
              <v:shape style="position:absolute;left:4657;top:6212;width:12;height:2" coordorigin="4657,6212" coordsize="12,0" path="m4657,6212l4669,6212e" filled="false" stroked="true" strokeweight=".6pt" strokecolor="#000000">
                <v:path arrowok="t"/>
              </v:shape>
            </v:group>
            <v:group style="position:absolute;left:4676;top:6212;width:12;height:2" coordorigin="4676,6212" coordsize="12,2">
              <v:shape style="position:absolute;left:4676;top:6212;width:12;height:2" coordorigin="4676,6212" coordsize="12,0" path="m4676,6212l4688,6212e" filled="false" stroked="true" strokeweight=".6pt" strokecolor="#000000">
                <v:path arrowok="t"/>
              </v:shape>
            </v:group>
            <v:group style="position:absolute;left:4696;top:6212;width:12;height:2" coordorigin="4696,6212" coordsize="12,2">
              <v:shape style="position:absolute;left:4696;top:6212;width:12;height:2" coordorigin="4696,6212" coordsize="12,0" path="m4696,6212l4708,6212e" filled="false" stroked="true" strokeweight=".6pt" strokecolor="#000000">
                <v:path arrowok="t"/>
              </v:shape>
            </v:group>
            <v:group style="position:absolute;left:4715;top:6212;width:12;height:2" coordorigin="4715,6212" coordsize="12,2">
              <v:shape style="position:absolute;left:4715;top:6212;width:12;height:2" coordorigin="4715,6212" coordsize="12,0" path="m4715,6212l4727,6212e" filled="false" stroked="true" strokeweight=".6pt" strokecolor="#000000">
                <v:path arrowok="t"/>
              </v:shape>
            </v:group>
            <v:group style="position:absolute;left:4734;top:6212;width:12;height:2" coordorigin="4734,6212" coordsize="12,2">
              <v:shape style="position:absolute;left:4734;top:6212;width:12;height:2" coordorigin="4734,6212" coordsize="12,0" path="m4734,6212l4746,6212e" filled="false" stroked="true" strokeweight=".6pt" strokecolor="#000000">
                <v:path arrowok="t"/>
              </v:shape>
            </v:group>
            <v:group style="position:absolute;left:4753;top:6212;width:12;height:2" coordorigin="4753,6212" coordsize="12,2">
              <v:shape style="position:absolute;left:4753;top:6212;width:12;height:2" coordorigin="4753,6212" coordsize="12,0" path="m4753,6212l4765,6212e" filled="false" stroked="true" strokeweight=".6pt" strokecolor="#000000">
                <v:path arrowok="t"/>
              </v:shape>
            </v:group>
            <v:group style="position:absolute;left:4772;top:6212;width:12;height:2" coordorigin="4772,6212" coordsize="12,2">
              <v:shape style="position:absolute;left:4772;top:6212;width:12;height:2" coordorigin="4772,6212" coordsize="12,0" path="m4772,6212l4784,6212e" filled="false" stroked="true" strokeweight=".6pt" strokecolor="#000000">
                <v:path arrowok="t"/>
              </v:shape>
            </v:group>
            <v:group style="position:absolute;left:4792;top:6212;width:12;height:2" coordorigin="4792,6212" coordsize="12,2">
              <v:shape style="position:absolute;left:4792;top:6212;width:12;height:2" coordorigin="4792,6212" coordsize="12,0" path="m4792,6212l4804,6212e" filled="false" stroked="true" strokeweight=".6pt" strokecolor="#000000">
                <v:path arrowok="t"/>
              </v:shape>
            </v:group>
            <v:group style="position:absolute;left:4811;top:6212;width:12;height:2" coordorigin="4811,6212" coordsize="12,2">
              <v:shape style="position:absolute;left:4811;top:6212;width:12;height:2" coordorigin="4811,6212" coordsize="12,0" path="m4811,6212l4823,6212e" filled="false" stroked="true" strokeweight=".6pt" strokecolor="#000000">
                <v:path arrowok="t"/>
              </v:shape>
            </v:group>
            <v:group style="position:absolute;left:4830;top:6212;width:12;height:2" coordorigin="4830,6212" coordsize="12,2">
              <v:shape style="position:absolute;left:4830;top:6212;width:12;height:2" coordorigin="4830,6212" coordsize="12,0" path="m4830,6212l4842,6212e" filled="false" stroked="true" strokeweight=".6pt" strokecolor="#000000">
                <v:path arrowok="t"/>
              </v:shape>
            </v:group>
            <v:group style="position:absolute;left:4849;top:6212;width:12;height:2" coordorigin="4849,6212" coordsize="12,2">
              <v:shape style="position:absolute;left:4849;top:6212;width:12;height:2" coordorigin="4849,6212" coordsize="12,0" path="m4849,6212l4861,6212e" filled="false" stroked="true" strokeweight=".6pt" strokecolor="#000000">
                <v:path arrowok="t"/>
              </v:shape>
            </v:group>
            <v:group style="position:absolute;left:4868;top:6212;width:12;height:2" coordorigin="4868,6212" coordsize="12,2">
              <v:shape style="position:absolute;left:4868;top:6212;width:12;height:2" coordorigin="4868,6212" coordsize="12,0" path="m4868,6212l4880,6212e" filled="false" stroked="true" strokeweight=".6pt" strokecolor="#000000">
                <v:path arrowok="t"/>
              </v:shape>
            </v:group>
            <v:group style="position:absolute;left:4888;top:6212;width:12;height:2" coordorigin="4888,6212" coordsize="12,2">
              <v:shape style="position:absolute;left:4888;top:6212;width:12;height:2" coordorigin="4888,6212" coordsize="12,0" path="m4888,6212l4900,6212e" filled="false" stroked="true" strokeweight=".6pt" strokecolor="#000000">
                <v:path arrowok="t"/>
              </v:shape>
            </v:group>
            <v:group style="position:absolute;left:4907;top:6212;width:12;height:2" coordorigin="4907,6212" coordsize="12,2">
              <v:shape style="position:absolute;left:4907;top:6212;width:12;height:2" coordorigin="4907,6212" coordsize="12,0" path="m4907,6212l4919,6212e" filled="false" stroked="true" strokeweight=".6pt" strokecolor="#000000">
                <v:path arrowok="t"/>
              </v:shape>
            </v:group>
            <v:group style="position:absolute;left:4926;top:6212;width:12;height:2" coordorigin="4926,6212" coordsize="12,2">
              <v:shape style="position:absolute;left:4926;top:6212;width:12;height:2" coordorigin="4926,6212" coordsize="12,0" path="m4926,6212l4938,6212e" filled="false" stroked="true" strokeweight=".6pt" strokecolor="#000000">
                <v:path arrowok="t"/>
              </v:shape>
            </v:group>
            <v:group style="position:absolute;left:4945;top:6212;width:12;height:2" coordorigin="4945,6212" coordsize="12,2">
              <v:shape style="position:absolute;left:4945;top:6212;width:12;height:2" coordorigin="4945,6212" coordsize="12,0" path="m4945,6212l4957,6212e" filled="false" stroked="true" strokeweight=".6pt" strokecolor="#000000">
                <v:path arrowok="t"/>
              </v:shape>
            </v:group>
            <v:group style="position:absolute;left:4964;top:6212;width:12;height:2" coordorigin="4964,6212" coordsize="12,2">
              <v:shape style="position:absolute;left:4964;top:6212;width:12;height:2" coordorigin="4964,6212" coordsize="12,0" path="m4964,6212l4976,6212e" filled="false" stroked="true" strokeweight=".6pt" strokecolor="#000000">
                <v:path arrowok="t"/>
              </v:shape>
            </v:group>
            <v:group style="position:absolute;left:4984;top:6212;width:12;height:2" coordorigin="4984,6212" coordsize="12,2">
              <v:shape style="position:absolute;left:4984;top:6212;width:12;height:2" coordorigin="4984,6212" coordsize="12,0" path="m4984,6212l4996,6212e" filled="false" stroked="true" strokeweight=".6pt" strokecolor="#000000">
                <v:path arrowok="t"/>
              </v:shape>
            </v:group>
            <v:group style="position:absolute;left:5003;top:6212;width:12;height:2" coordorigin="5003,6212" coordsize="12,2">
              <v:shape style="position:absolute;left:5003;top:6212;width:12;height:2" coordorigin="5003,6212" coordsize="12,0" path="m5003,6212l5015,6212e" filled="false" stroked="true" strokeweight=".6pt" strokecolor="#000000">
                <v:path arrowok="t"/>
              </v:shape>
            </v:group>
            <v:group style="position:absolute;left:5022;top:6212;width:12;height:2" coordorigin="5022,6212" coordsize="12,2">
              <v:shape style="position:absolute;left:5022;top:6212;width:12;height:2" coordorigin="5022,6212" coordsize="12,0" path="m5022,6212l5034,6212e" filled="false" stroked="true" strokeweight=".6pt" strokecolor="#000000">
                <v:path arrowok="t"/>
              </v:shape>
            </v:group>
            <v:group style="position:absolute;left:5041;top:6212;width:12;height:2" coordorigin="5041,6212" coordsize="12,2">
              <v:shape style="position:absolute;left:5041;top:6212;width:12;height:2" coordorigin="5041,6212" coordsize="12,0" path="m5041,6212l5053,6212e" filled="false" stroked="true" strokeweight=".6pt" strokecolor="#000000">
                <v:path arrowok="t"/>
              </v:shape>
            </v:group>
            <v:group style="position:absolute;left:5060;top:6212;width:12;height:2" coordorigin="5060,6212" coordsize="12,2">
              <v:shape style="position:absolute;left:5060;top:6212;width:12;height:2" coordorigin="5060,6212" coordsize="12,0" path="m5060,6212l5072,6212e" filled="false" stroked="true" strokeweight=".6pt" strokecolor="#000000">
                <v:path arrowok="t"/>
              </v:shape>
            </v:group>
            <v:group style="position:absolute;left:5080;top:6212;width:12;height:2" coordorigin="5080,6212" coordsize="12,2">
              <v:shape style="position:absolute;left:5080;top:6212;width:12;height:2" coordorigin="5080,6212" coordsize="12,0" path="m5080,6212l5092,6212e" filled="false" stroked="true" strokeweight=".6pt" strokecolor="#000000">
                <v:path arrowok="t"/>
              </v:shape>
            </v:group>
            <v:group style="position:absolute;left:5099;top:6212;width:12;height:2" coordorigin="5099,6212" coordsize="12,2">
              <v:shape style="position:absolute;left:5099;top:6212;width:12;height:2" coordorigin="5099,6212" coordsize="12,0" path="m5099,6212l5111,6212e" filled="false" stroked="true" strokeweight=".6pt" strokecolor="#000000">
                <v:path arrowok="t"/>
              </v:shape>
            </v:group>
            <v:group style="position:absolute;left:5118;top:6212;width:12;height:2" coordorigin="5118,6212" coordsize="12,2">
              <v:shape style="position:absolute;left:5118;top:6212;width:12;height:2" coordorigin="5118,6212" coordsize="12,0" path="m5118,6212l5130,6212e" filled="false" stroked="true" strokeweight=".6pt" strokecolor="#000000">
                <v:path arrowok="t"/>
              </v:shape>
            </v:group>
            <v:group style="position:absolute;left:5137;top:6212;width:12;height:2" coordorigin="5137,6212" coordsize="12,2">
              <v:shape style="position:absolute;left:5137;top:6212;width:12;height:2" coordorigin="5137,6212" coordsize="12,0" path="m5137,6212l5149,6212e" filled="false" stroked="true" strokeweight=".6pt" strokecolor="#000000">
                <v:path arrowok="t"/>
              </v:shape>
            </v:group>
            <v:group style="position:absolute;left:5156;top:6212;width:12;height:2" coordorigin="5156,6212" coordsize="12,2">
              <v:shape style="position:absolute;left:5156;top:6212;width:12;height:2" coordorigin="5156,6212" coordsize="12,0" path="m5156,6212l5168,6212e" filled="false" stroked="true" strokeweight=".6pt" strokecolor="#000000">
                <v:path arrowok="t"/>
              </v:shape>
            </v:group>
            <v:group style="position:absolute;left:5176;top:6212;width:12;height:2" coordorigin="5176,6212" coordsize="12,2">
              <v:shape style="position:absolute;left:5176;top:6212;width:12;height:2" coordorigin="5176,6212" coordsize="12,0" path="m5176,6212l5188,6212e" filled="false" stroked="true" strokeweight=".6pt" strokecolor="#000000">
                <v:path arrowok="t"/>
              </v:shape>
            </v:group>
            <v:group style="position:absolute;left:5195;top:6212;width:12;height:2" coordorigin="5195,6212" coordsize="12,2">
              <v:shape style="position:absolute;left:5195;top:6212;width:12;height:2" coordorigin="5195,6212" coordsize="12,0" path="m5195,6212l5207,6212e" filled="false" stroked="true" strokeweight=".6pt" strokecolor="#000000">
                <v:path arrowok="t"/>
              </v:shape>
            </v:group>
            <v:group style="position:absolute;left:5214;top:6212;width:12;height:2" coordorigin="5214,6212" coordsize="12,2">
              <v:shape style="position:absolute;left:5214;top:6212;width:12;height:2" coordorigin="5214,6212" coordsize="12,0" path="m5214,6212l5226,6212e" filled="false" stroked="true" strokeweight=".6pt" strokecolor="#000000">
                <v:path arrowok="t"/>
              </v:shape>
            </v:group>
            <v:group style="position:absolute;left:5233;top:6212;width:12;height:2" coordorigin="5233,6212" coordsize="12,2">
              <v:shape style="position:absolute;left:5233;top:6212;width:12;height:2" coordorigin="5233,6212" coordsize="12,0" path="m5233,6212l5245,6212e" filled="false" stroked="true" strokeweight=".6pt" strokecolor="#000000">
                <v:path arrowok="t"/>
              </v:shape>
            </v:group>
            <v:group style="position:absolute;left:5252;top:6212;width:12;height:2" coordorigin="5252,6212" coordsize="12,2">
              <v:shape style="position:absolute;left:5252;top:6212;width:12;height:2" coordorigin="5252,6212" coordsize="12,0" path="m5252,6212l5264,6212e" filled="false" stroked="true" strokeweight=".6pt" strokecolor="#000000">
                <v:path arrowok="t"/>
              </v:shape>
            </v:group>
            <v:group style="position:absolute;left:5272;top:6212;width:12;height:2" coordorigin="5272,6212" coordsize="12,2">
              <v:shape style="position:absolute;left:5272;top:6212;width:12;height:2" coordorigin="5272,6212" coordsize="12,0" path="m5272,6212l5284,6212e" filled="false" stroked="true" strokeweight=".6pt" strokecolor="#000000">
                <v:path arrowok="t"/>
              </v:shape>
            </v:group>
            <v:group style="position:absolute;left:5291;top:6212;width:12;height:2" coordorigin="5291,6212" coordsize="12,2">
              <v:shape style="position:absolute;left:5291;top:6212;width:12;height:2" coordorigin="5291,6212" coordsize="12,0" path="m5291,6212l5303,6212e" filled="false" stroked="true" strokeweight=".6pt" strokecolor="#000000">
                <v:path arrowok="t"/>
              </v:shape>
            </v:group>
            <v:group style="position:absolute;left:5310;top:6212;width:12;height:2" coordorigin="5310,6212" coordsize="12,2">
              <v:shape style="position:absolute;left:5310;top:6212;width:12;height:2" coordorigin="5310,6212" coordsize="12,0" path="m5310,6212l5322,6212e" filled="false" stroked="true" strokeweight=".6pt" strokecolor="#000000">
                <v:path arrowok="t"/>
              </v:shape>
            </v:group>
            <v:group style="position:absolute;left:5329;top:6212;width:12;height:2" coordorigin="5329,6212" coordsize="12,2">
              <v:shape style="position:absolute;left:5329;top:6212;width:12;height:2" coordorigin="5329,6212" coordsize="12,0" path="m5329,6212l5341,6212e" filled="false" stroked="true" strokeweight=".6pt" strokecolor="#000000">
                <v:path arrowok="t"/>
              </v:shape>
            </v:group>
            <v:group style="position:absolute;left:5348;top:6212;width:12;height:2" coordorigin="5348,6212" coordsize="12,2">
              <v:shape style="position:absolute;left:5348;top:6212;width:12;height:2" coordorigin="5348,6212" coordsize="12,0" path="m5348,6212l5360,6212e" filled="false" stroked="true" strokeweight=".6pt" strokecolor="#000000">
                <v:path arrowok="t"/>
              </v:shape>
            </v:group>
            <v:group style="position:absolute;left:5368;top:6212;width:12;height:2" coordorigin="5368,6212" coordsize="12,2">
              <v:shape style="position:absolute;left:5368;top:6212;width:12;height:2" coordorigin="5368,6212" coordsize="12,0" path="m5368,6212l5380,6212e" filled="false" stroked="true" strokeweight=".6pt" strokecolor="#000000">
                <v:path arrowok="t"/>
              </v:shape>
            </v:group>
            <v:group style="position:absolute;left:5387;top:6212;width:12;height:2" coordorigin="5387,6212" coordsize="12,2">
              <v:shape style="position:absolute;left:5387;top:6212;width:12;height:2" coordorigin="5387,6212" coordsize="12,0" path="m5387,6212l5399,6212e" filled="false" stroked="true" strokeweight=".6pt" strokecolor="#000000">
                <v:path arrowok="t"/>
              </v:shape>
            </v:group>
            <v:group style="position:absolute;left:5406;top:6212;width:12;height:2" coordorigin="5406,6212" coordsize="12,2">
              <v:shape style="position:absolute;left:5406;top:6212;width:12;height:2" coordorigin="5406,6212" coordsize="12,0" path="m5406,6212l5418,6212e" filled="false" stroked="true" strokeweight=".6pt" strokecolor="#000000">
                <v:path arrowok="t"/>
              </v:shape>
            </v:group>
            <v:group style="position:absolute;left:5425;top:6212;width:12;height:2" coordorigin="5425,6212" coordsize="12,2">
              <v:shape style="position:absolute;left:5425;top:6212;width:12;height:2" coordorigin="5425,6212" coordsize="12,0" path="m5425,6212l5437,6212e" filled="false" stroked="true" strokeweight=".6pt" strokecolor="#000000">
                <v:path arrowok="t"/>
              </v:shape>
            </v:group>
            <v:group style="position:absolute;left:5444;top:6212;width:12;height:2" coordorigin="5444,6212" coordsize="12,2">
              <v:shape style="position:absolute;left:5444;top:6212;width:12;height:2" coordorigin="5444,6212" coordsize="12,0" path="m5444,6212l5456,6212e" filled="false" stroked="true" strokeweight=".6pt" strokecolor="#000000">
                <v:path arrowok="t"/>
              </v:shape>
            </v:group>
            <v:group style="position:absolute;left:5464;top:6212;width:12;height:2" coordorigin="5464,6212" coordsize="12,2">
              <v:shape style="position:absolute;left:5464;top:6212;width:12;height:2" coordorigin="5464,6212" coordsize="12,0" path="m5464,6212l5476,6212e" filled="false" stroked="true" strokeweight=".6pt" strokecolor="#000000">
                <v:path arrowok="t"/>
              </v:shape>
            </v:group>
            <v:group style="position:absolute;left:5483;top:6212;width:12;height:2" coordorigin="5483,6212" coordsize="12,2">
              <v:shape style="position:absolute;left:5483;top:6212;width:12;height:2" coordorigin="5483,6212" coordsize="12,0" path="m5483,6212l5495,6212e" filled="false" stroked="true" strokeweight=".6pt" strokecolor="#000000">
                <v:path arrowok="t"/>
              </v:shape>
            </v:group>
            <v:group style="position:absolute;left:5502;top:6212;width:12;height:2" coordorigin="5502,6212" coordsize="12,2">
              <v:shape style="position:absolute;left:5502;top:6212;width:12;height:2" coordorigin="5502,6212" coordsize="12,0" path="m5502,6212l5514,6212e" filled="false" stroked="true" strokeweight=".6pt" strokecolor="#000000">
                <v:path arrowok="t"/>
              </v:shape>
            </v:group>
            <v:group style="position:absolute;left:5521;top:6212;width:12;height:2" coordorigin="5521,6212" coordsize="12,2">
              <v:shape style="position:absolute;left:5521;top:6212;width:12;height:2" coordorigin="5521,6212" coordsize="12,0" path="m5521,6212l5533,6212e" filled="false" stroked="true" strokeweight=".6pt" strokecolor="#000000">
                <v:path arrowok="t"/>
              </v:shape>
            </v:group>
            <v:group style="position:absolute;left:5540;top:6212;width:12;height:2" coordorigin="5540,6212" coordsize="12,2">
              <v:shape style="position:absolute;left:5540;top:6212;width:12;height:2" coordorigin="5540,6212" coordsize="12,0" path="m5540,6212l5552,6212e" filled="false" stroked="true" strokeweight=".6pt" strokecolor="#000000">
                <v:path arrowok="t"/>
              </v:shape>
            </v:group>
            <v:group style="position:absolute;left:5560;top:6212;width:12;height:2" coordorigin="5560,6212" coordsize="12,2">
              <v:shape style="position:absolute;left:5560;top:6212;width:12;height:2" coordorigin="5560,6212" coordsize="12,0" path="m5560,6212l5572,6212e" filled="false" stroked="true" strokeweight=".6pt" strokecolor="#000000">
                <v:path arrowok="t"/>
              </v:shape>
            </v:group>
            <v:group style="position:absolute;left:5579;top:6212;width:12;height:2" coordorigin="5579,6212" coordsize="12,2">
              <v:shape style="position:absolute;left:5579;top:6212;width:12;height:2" coordorigin="5579,6212" coordsize="12,0" path="m5579,6212l5591,6212e" filled="false" stroked="true" strokeweight=".6pt" strokecolor="#000000">
                <v:path arrowok="t"/>
              </v:shape>
            </v:group>
            <v:group style="position:absolute;left:5598;top:6212;width:12;height:2" coordorigin="5598,6212" coordsize="12,2">
              <v:shape style="position:absolute;left:5598;top:6212;width:12;height:2" coordorigin="5598,6212" coordsize="12,0" path="m5598,6212l5610,6212e" filled="false" stroked="true" strokeweight=".6pt" strokecolor="#000000">
                <v:path arrowok="t"/>
              </v:shape>
            </v:group>
            <v:group style="position:absolute;left:5617;top:6212;width:12;height:2" coordorigin="5617,6212" coordsize="12,2">
              <v:shape style="position:absolute;left:5617;top:6212;width:12;height:2" coordorigin="5617,6212" coordsize="12,0" path="m5617,6212l5629,6212e" filled="false" stroked="true" strokeweight=".6pt" strokecolor="#000000">
                <v:path arrowok="t"/>
              </v:shape>
            </v:group>
            <v:group style="position:absolute;left:5636;top:6212;width:12;height:2" coordorigin="5636,6212" coordsize="12,2">
              <v:shape style="position:absolute;left:5636;top:6212;width:12;height:2" coordorigin="5636,6212" coordsize="12,0" path="m5636,6212l5648,6212e" filled="false" stroked="true" strokeweight=".6pt" strokecolor="#000000">
                <v:path arrowok="t"/>
              </v:shape>
            </v:group>
            <v:group style="position:absolute;left:5656;top:6212;width:12;height:2" coordorigin="5656,6212" coordsize="12,2">
              <v:shape style="position:absolute;left:5656;top:6212;width:12;height:2" coordorigin="5656,6212" coordsize="12,0" path="m5656,6212l5668,6212e" filled="false" stroked="true" strokeweight=".6pt" strokecolor="#000000">
                <v:path arrowok="t"/>
              </v:shape>
            </v:group>
            <v:group style="position:absolute;left:5675;top:6212;width:12;height:2" coordorigin="5675,6212" coordsize="12,2">
              <v:shape style="position:absolute;left:5675;top:6212;width:12;height:2" coordorigin="5675,6212" coordsize="12,0" path="m5675,6212l5687,6212e" filled="false" stroked="true" strokeweight=".6pt" strokecolor="#000000">
                <v:path arrowok="t"/>
              </v:shape>
            </v:group>
            <v:group style="position:absolute;left:5694;top:6212;width:12;height:2" coordorigin="5694,6212" coordsize="12,2">
              <v:shape style="position:absolute;left:5694;top:6212;width:12;height:2" coordorigin="5694,6212" coordsize="12,0" path="m5694,6212l5706,6212e" filled="false" stroked="true" strokeweight=".6pt" strokecolor="#000000">
                <v:path arrowok="t"/>
              </v:shape>
            </v:group>
            <v:group style="position:absolute;left:5713;top:6212;width:12;height:2" coordorigin="5713,6212" coordsize="12,2">
              <v:shape style="position:absolute;left:5713;top:6212;width:12;height:2" coordorigin="5713,6212" coordsize="12,0" path="m5713,6212l5725,6212e" filled="false" stroked="true" strokeweight=".6pt" strokecolor="#000000">
                <v:path arrowok="t"/>
              </v:shape>
            </v:group>
            <v:group style="position:absolute;left:5732;top:6212;width:12;height:2" coordorigin="5732,6212" coordsize="12,2">
              <v:shape style="position:absolute;left:5732;top:6212;width:12;height:2" coordorigin="5732,6212" coordsize="12,0" path="m5732,6212l5744,6212e" filled="false" stroked="true" strokeweight=".6pt" strokecolor="#000000">
                <v:path arrowok="t"/>
              </v:shape>
            </v:group>
            <v:group style="position:absolute;left:5752;top:6212;width:12;height:2" coordorigin="5752,6212" coordsize="12,2">
              <v:shape style="position:absolute;left:5752;top:6212;width:12;height:2" coordorigin="5752,6212" coordsize="12,0" path="m5752,6212l5764,6212e" filled="false" stroked="true" strokeweight=".6pt" strokecolor="#000000">
                <v:path arrowok="t"/>
              </v:shape>
            </v:group>
            <v:group style="position:absolute;left:5771;top:6212;width:12;height:2" coordorigin="5771,6212" coordsize="12,2">
              <v:shape style="position:absolute;left:5771;top:6212;width:12;height:2" coordorigin="5771,6212" coordsize="12,0" path="m5771,6212l5783,6212e" filled="false" stroked="true" strokeweight=".6pt" strokecolor="#000000">
                <v:path arrowok="t"/>
              </v:shape>
            </v:group>
            <v:group style="position:absolute;left:5790;top:6212;width:12;height:2" coordorigin="5790,6212" coordsize="12,2">
              <v:shape style="position:absolute;left:5790;top:6212;width:12;height:2" coordorigin="5790,6212" coordsize="12,0" path="m5790,6212l5802,6212e" filled="false" stroked="true" strokeweight=".6pt" strokecolor="#000000">
                <v:path arrowok="t"/>
              </v:shape>
            </v:group>
            <v:group style="position:absolute;left:5809;top:6212;width:12;height:2" coordorigin="5809,6212" coordsize="12,2">
              <v:shape style="position:absolute;left:5809;top:6212;width:12;height:2" coordorigin="5809,6212" coordsize="12,0" path="m5809,6212l5821,6212e" filled="false" stroked="true" strokeweight=".6pt" strokecolor="#000000">
                <v:path arrowok="t"/>
              </v:shape>
            </v:group>
            <v:group style="position:absolute;left:5828;top:6212;width:12;height:2" coordorigin="5828,6212" coordsize="12,2">
              <v:shape style="position:absolute;left:5828;top:6212;width:12;height:2" coordorigin="5828,6212" coordsize="12,0" path="m5828,6212l5840,6212e" filled="false" stroked="true" strokeweight=".6pt" strokecolor="#000000">
                <v:path arrowok="t"/>
              </v:shape>
            </v:group>
            <v:group style="position:absolute;left:5848;top:6212;width:12;height:2" coordorigin="5848,6212" coordsize="12,2">
              <v:shape style="position:absolute;left:5848;top:6212;width:12;height:2" coordorigin="5848,6212" coordsize="12,0" path="m5848,6212l5860,6212e" filled="false" stroked="true" strokeweight=".6pt" strokecolor="#000000">
                <v:path arrowok="t"/>
              </v:shape>
            </v:group>
            <v:group style="position:absolute;left:5867;top:6212;width:12;height:2" coordorigin="5867,6212" coordsize="12,2">
              <v:shape style="position:absolute;left:5867;top:6212;width:12;height:2" coordorigin="5867,6212" coordsize="12,0" path="m5867,6212l5879,6212e" filled="false" stroked="true" strokeweight=".6pt" strokecolor="#000000">
                <v:path arrowok="t"/>
              </v:shape>
            </v:group>
            <v:group style="position:absolute;left:5886;top:6212;width:12;height:2" coordorigin="5886,6212" coordsize="12,2">
              <v:shape style="position:absolute;left:5886;top:6212;width:12;height:2" coordorigin="5886,6212" coordsize="12,0" path="m5886,6212l5898,6212e" filled="false" stroked="true" strokeweight=".6pt" strokecolor="#000000">
                <v:path arrowok="t"/>
              </v:shape>
            </v:group>
            <v:group style="position:absolute;left:5905;top:6212;width:12;height:2" coordorigin="5905,6212" coordsize="12,2">
              <v:shape style="position:absolute;left:5905;top:6212;width:12;height:2" coordorigin="5905,6212" coordsize="12,0" path="m5905,6212l5917,6212e" filled="false" stroked="true" strokeweight=".6pt" strokecolor="#000000">
                <v:path arrowok="t"/>
              </v:shape>
            </v:group>
            <v:group style="position:absolute;left:5924;top:6212;width:12;height:2" coordorigin="5924,6212" coordsize="12,2">
              <v:shape style="position:absolute;left:5924;top:6212;width:12;height:2" coordorigin="5924,6212" coordsize="12,0" path="m5924,6212l5936,6212e" filled="false" stroked="true" strokeweight=".6pt" strokecolor="#000000">
                <v:path arrowok="t"/>
              </v:shape>
            </v:group>
            <v:group style="position:absolute;left:5944;top:6212;width:12;height:2" coordorigin="5944,6212" coordsize="12,2">
              <v:shape style="position:absolute;left:5944;top:6212;width:12;height:2" coordorigin="5944,6212" coordsize="12,0" path="m5944,6212l5956,6212e" filled="false" stroked="true" strokeweight=".6pt" strokecolor="#000000">
                <v:path arrowok="t"/>
              </v:shape>
            </v:group>
            <v:group style="position:absolute;left:5963;top:6212;width:12;height:2" coordorigin="5963,6212" coordsize="12,2">
              <v:shape style="position:absolute;left:5963;top:6212;width:12;height:2" coordorigin="5963,6212" coordsize="12,0" path="m5963,6212l5975,6212e" filled="false" stroked="true" strokeweight=".6pt" strokecolor="#000000">
                <v:path arrowok="t"/>
              </v:shape>
            </v:group>
            <v:group style="position:absolute;left:5982;top:6212;width:12;height:2" coordorigin="5982,6212" coordsize="12,2">
              <v:shape style="position:absolute;left:5982;top:6212;width:12;height:2" coordorigin="5982,6212" coordsize="12,0" path="m5982,6212l5994,6212e" filled="false" stroked="true" strokeweight=".6pt" strokecolor="#000000">
                <v:path arrowok="t"/>
              </v:shape>
            </v:group>
            <v:group style="position:absolute;left:6001;top:6212;width:12;height:2" coordorigin="6001,6212" coordsize="12,2">
              <v:shape style="position:absolute;left:6001;top:6212;width:12;height:2" coordorigin="6001,6212" coordsize="12,0" path="m6001,6212l6013,6212e" filled="false" stroked="true" strokeweight=".6pt" strokecolor="#000000">
                <v:path arrowok="t"/>
              </v:shape>
            </v:group>
            <v:group style="position:absolute;left:6020;top:6212;width:12;height:2" coordorigin="6020,6212" coordsize="12,2">
              <v:shape style="position:absolute;left:6020;top:6212;width:12;height:2" coordorigin="6020,6212" coordsize="12,0" path="m6020,6212l6032,6212e" filled="false" stroked="true" strokeweight=".6pt" strokecolor="#000000">
                <v:path arrowok="t"/>
              </v:shape>
            </v:group>
            <v:group style="position:absolute;left:6040;top:6212;width:12;height:2" coordorigin="6040,6212" coordsize="12,2">
              <v:shape style="position:absolute;left:6040;top:6212;width:12;height:2" coordorigin="6040,6212" coordsize="12,0" path="m6040,6212l6052,6212e" filled="false" stroked="true" strokeweight=".6pt" strokecolor="#000000">
                <v:path arrowok="t"/>
              </v:shape>
            </v:group>
            <v:group style="position:absolute;left:6059;top:6212;width:12;height:2" coordorigin="6059,6212" coordsize="12,2">
              <v:shape style="position:absolute;left:6059;top:6212;width:12;height:2" coordorigin="6059,6212" coordsize="12,0" path="m6059,6212l6071,6212e" filled="false" stroked="true" strokeweight=".6pt" strokecolor="#000000">
                <v:path arrowok="t"/>
              </v:shape>
            </v:group>
            <v:group style="position:absolute;left:6078;top:6212;width:12;height:2" coordorigin="6078,6212" coordsize="12,2">
              <v:shape style="position:absolute;left:6078;top:6212;width:12;height:2" coordorigin="6078,6212" coordsize="12,0" path="m6078,6212l6090,6212e" filled="false" stroked="true" strokeweight=".6pt" strokecolor="#000000">
                <v:path arrowok="t"/>
              </v:shape>
            </v:group>
            <v:group style="position:absolute;left:6097;top:6212;width:12;height:2" coordorigin="6097,6212" coordsize="12,2">
              <v:shape style="position:absolute;left:6097;top:6212;width:12;height:2" coordorigin="6097,6212" coordsize="12,0" path="m6097,6212l6109,6212e" filled="false" stroked="true" strokeweight=".6pt" strokecolor="#000000">
                <v:path arrowok="t"/>
              </v:shape>
            </v:group>
            <v:group style="position:absolute;left:6116;top:6212;width:12;height:2" coordorigin="6116,6212" coordsize="12,2">
              <v:shape style="position:absolute;left:6116;top:6212;width:12;height:2" coordorigin="6116,6212" coordsize="12,0" path="m6116,6212l6128,6212e" filled="false" stroked="true" strokeweight=".6pt" strokecolor="#000000">
                <v:path arrowok="t"/>
              </v:shape>
            </v:group>
            <v:group style="position:absolute;left:6136;top:6212;width:12;height:2" coordorigin="6136,6212" coordsize="12,2">
              <v:shape style="position:absolute;left:6136;top:6212;width:12;height:2" coordorigin="6136,6212" coordsize="12,0" path="m6136,6212l6148,6212e" filled="false" stroked="true" strokeweight=".6pt" strokecolor="#000000">
                <v:path arrowok="t"/>
              </v:shape>
            </v:group>
            <v:group style="position:absolute;left:6155;top:6212;width:12;height:2" coordorigin="6155,6212" coordsize="12,2">
              <v:shape style="position:absolute;left:6155;top:6212;width:12;height:2" coordorigin="6155,6212" coordsize="12,0" path="m6155,6212l6167,6212e" filled="false" stroked="true" strokeweight=".6pt" strokecolor="#000000">
                <v:path arrowok="t"/>
              </v:shape>
            </v:group>
            <v:group style="position:absolute;left:6174;top:6212;width:12;height:2" coordorigin="6174,6212" coordsize="12,2">
              <v:shape style="position:absolute;left:6174;top:6212;width:12;height:2" coordorigin="6174,6212" coordsize="12,0" path="m6174,6212l6186,6212e" filled="false" stroked="true" strokeweight=".6pt" strokecolor="#000000">
                <v:path arrowok="t"/>
              </v:shape>
            </v:group>
            <v:group style="position:absolute;left:6193;top:6212;width:12;height:2" coordorigin="6193,6212" coordsize="12,2">
              <v:shape style="position:absolute;left:6193;top:6212;width:12;height:2" coordorigin="6193,6212" coordsize="12,0" path="m6193,6212l6205,6212e" filled="false" stroked="true" strokeweight=".6pt" strokecolor="#000000">
                <v:path arrowok="t"/>
              </v:shape>
            </v:group>
            <v:group style="position:absolute;left:6212;top:6212;width:12;height:2" coordorigin="6212,6212" coordsize="12,2">
              <v:shape style="position:absolute;left:6212;top:6212;width:12;height:2" coordorigin="6212,6212" coordsize="12,0" path="m6212,6212l6224,6212e" filled="false" stroked="true" strokeweight=".6pt" strokecolor="#000000">
                <v:path arrowok="t"/>
              </v:shape>
            </v:group>
            <v:group style="position:absolute;left:6232;top:6212;width:12;height:2" coordorigin="6232,6212" coordsize="12,2">
              <v:shape style="position:absolute;left:6232;top:6212;width:12;height:2" coordorigin="6232,6212" coordsize="12,0" path="m6232,6212l6244,6212e" filled="false" stroked="true" strokeweight=".6pt" strokecolor="#000000">
                <v:path arrowok="t"/>
              </v:shape>
            </v:group>
            <v:group style="position:absolute;left:6251;top:6212;width:12;height:2" coordorigin="6251,6212" coordsize="12,2">
              <v:shape style="position:absolute;left:6251;top:6212;width:12;height:2" coordorigin="6251,6212" coordsize="12,0" path="m6251,6212l6263,6212e" filled="false" stroked="true" strokeweight=".6pt" strokecolor="#000000">
                <v:path arrowok="t"/>
              </v:shape>
            </v:group>
            <v:group style="position:absolute;left:6270;top:6212;width:12;height:2" coordorigin="6270,6212" coordsize="12,2">
              <v:shape style="position:absolute;left:6270;top:6212;width:12;height:2" coordorigin="6270,6212" coordsize="12,0" path="m6270,6212l6282,6212e" filled="false" stroked="true" strokeweight=".6pt" strokecolor="#000000">
                <v:path arrowok="t"/>
              </v:shape>
            </v:group>
            <v:group style="position:absolute;left:6289;top:6212;width:12;height:2" coordorigin="6289,6212" coordsize="12,2">
              <v:shape style="position:absolute;left:6289;top:6212;width:12;height:2" coordorigin="6289,6212" coordsize="12,0" path="m6289,6212l6301,6212e" filled="false" stroked="true" strokeweight=".6pt" strokecolor="#000000">
                <v:path arrowok="t"/>
              </v:shape>
            </v:group>
            <v:group style="position:absolute;left:6308;top:6212;width:12;height:2" coordorigin="6308,6212" coordsize="12,2">
              <v:shape style="position:absolute;left:6308;top:6212;width:12;height:2" coordorigin="6308,6212" coordsize="12,0" path="m6308,6212l6320,6212e" filled="false" stroked="true" strokeweight=".6pt" strokecolor="#000000">
                <v:path arrowok="t"/>
              </v:shape>
            </v:group>
            <v:group style="position:absolute;left:6328;top:6212;width:12;height:2" coordorigin="6328,6212" coordsize="12,2">
              <v:shape style="position:absolute;left:6328;top:6212;width:12;height:2" coordorigin="6328,6212" coordsize="12,0" path="m6328,6212l6340,6212e" filled="false" stroked="true" strokeweight=".6pt" strokecolor="#000000">
                <v:path arrowok="t"/>
              </v:shape>
            </v:group>
            <v:group style="position:absolute;left:6347;top:6212;width:12;height:2" coordorigin="6347,6212" coordsize="12,2">
              <v:shape style="position:absolute;left:6347;top:6212;width:12;height:2" coordorigin="6347,6212" coordsize="12,0" path="m6347,6212l6359,6212e" filled="false" stroked="true" strokeweight=".6pt" strokecolor="#000000">
                <v:path arrowok="t"/>
              </v:shape>
            </v:group>
            <v:group style="position:absolute;left:6366;top:6212;width:12;height:2" coordorigin="6366,6212" coordsize="12,2">
              <v:shape style="position:absolute;left:6366;top:6212;width:12;height:2" coordorigin="6366,6212" coordsize="12,0" path="m6366,6212l6378,6212e" filled="false" stroked="true" strokeweight=".6pt" strokecolor="#000000">
                <v:path arrowok="t"/>
              </v:shape>
            </v:group>
            <v:group style="position:absolute;left:6385;top:6212;width:12;height:2" coordorigin="6385,6212" coordsize="12,2">
              <v:shape style="position:absolute;left:6385;top:6212;width:12;height:2" coordorigin="6385,6212" coordsize="12,0" path="m6385,6212l6397,6212e" filled="false" stroked="true" strokeweight=".6pt" strokecolor="#000000">
                <v:path arrowok="t"/>
              </v:shape>
            </v:group>
            <v:group style="position:absolute;left:6404;top:6212;width:12;height:2" coordorigin="6404,6212" coordsize="12,2">
              <v:shape style="position:absolute;left:6404;top:6212;width:12;height:2" coordorigin="6404,6212" coordsize="12,0" path="m6404,6212l6416,6212e" filled="false" stroked="true" strokeweight=".6pt" strokecolor="#000000">
                <v:path arrowok="t"/>
              </v:shape>
            </v:group>
            <v:group style="position:absolute;left:6424;top:6212;width:12;height:2" coordorigin="6424,6212" coordsize="12,2">
              <v:shape style="position:absolute;left:6424;top:6212;width:12;height:2" coordorigin="6424,6212" coordsize="12,0" path="m6424,6212l6436,6212e" filled="false" stroked="true" strokeweight=".6pt" strokecolor="#000000">
                <v:path arrowok="t"/>
              </v:shape>
            </v:group>
            <v:group style="position:absolute;left:6443;top:6212;width:12;height:2" coordorigin="6443,6212" coordsize="12,2">
              <v:shape style="position:absolute;left:6443;top:6212;width:12;height:2" coordorigin="6443,6212" coordsize="12,0" path="m6443,6212l6455,6212e" filled="false" stroked="true" strokeweight=".6pt" strokecolor="#000000">
                <v:path arrowok="t"/>
              </v:shape>
            </v:group>
            <v:group style="position:absolute;left:6462;top:6212;width:12;height:2" coordorigin="6462,6212" coordsize="12,2">
              <v:shape style="position:absolute;left:6462;top:6212;width:12;height:2" coordorigin="6462,6212" coordsize="12,0" path="m6462,6212l6474,6212e" filled="false" stroked="true" strokeweight=".6pt" strokecolor="#000000">
                <v:path arrowok="t"/>
              </v:shape>
            </v:group>
            <v:group style="position:absolute;left:6481;top:6212;width:12;height:2" coordorigin="6481,6212" coordsize="12,2">
              <v:shape style="position:absolute;left:6481;top:6212;width:12;height:2" coordorigin="6481,6212" coordsize="12,0" path="m6481,6212l6493,6212e" filled="false" stroked="true" strokeweight=".6pt" strokecolor="#000000">
                <v:path arrowok="t"/>
              </v:shape>
            </v:group>
            <v:group style="position:absolute;left:6500;top:6212;width:12;height:2" coordorigin="6500,6212" coordsize="12,2">
              <v:shape style="position:absolute;left:6500;top:6212;width:12;height:2" coordorigin="6500,6212" coordsize="12,0" path="m6500,6212l6512,6212e" filled="false" stroked="true" strokeweight=".6pt" strokecolor="#000000">
                <v:path arrowok="t"/>
              </v:shape>
            </v:group>
            <v:group style="position:absolute;left:6520;top:6212;width:12;height:2" coordorigin="6520,6212" coordsize="12,2">
              <v:shape style="position:absolute;left:6520;top:6212;width:12;height:2" coordorigin="6520,6212" coordsize="12,0" path="m6520,6212l6532,6212e" filled="false" stroked="true" strokeweight=".6pt" strokecolor="#000000">
                <v:path arrowok="t"/>
              </v:shape>
            </v:group>
            <v:group style="position:absolute;left:6539;top:6212;width:12;height:2" coordorigin="6539,6212" coordsize="12,2">
              <v:shape style="position:absolute;left:6539;top:6212;width:12;height:2" coordorigin="6539,6212" coordsize="12,0" path="m6539,6212l6551,6212e" filled="false" stroked="true" strokeweight=".6pt" strokecolor="#000000">
                <v:path arrowok="t"/>
              </v:shape>
            </v:group>
            <v:group style="position:absolute;left:6558;top:6212;width:12;height:2" coordorigin="6558,6212" coordsize="12,2">
              <v:shape style="position:absolute;left:6558;top:6212;width:12;height:2" coordorigin="6558,6212" coordsize="12,0" path="m6558,6212l6570,6212e" filled="false" stroked="true" strokeweight=".6pt" strokecolor="#000000">
                <v:path arrowok="t"/>
              </v:shape>
            </v:group>
            <v:group style="position:absolute;left:6577;top:6212;width:12;height:2" coordorigin="6577,6212" coordsize="12,2">
              <v:shape style="position:absolute;left:6577;top:6212;width:12;height:2" coordorigin="6577,6212" coordsize="12,0" path="m6577,6212l6589,6212e" filled="false" stroked="true" strokeweight=".6pt" strokecolor="#000000">
                <v:path arrowok="t"/>
              </v:shape>
            </v:group>
            <v:group style="position:absolute;left:6596;top:6212;width:12;height:2" coordorigin="6596,6212" coordsize="12,2">
              <v:shape style="position:absolute;left:6596;top:6212;width:12;height:2" coordorigin="6596,6212" coordsize="12,0" path="m6596,6212l6608,6212e" filled="false" stroked="true" strokeweight=".6pt" strokecolor="#000000">
                <v:path arrowok="t"/>
              </v:shape>
            </v:group>
            <v:group style="position:absolute;left:6616;top:6212;width:12;height:2" coordorigin="6616,6212" coordsize="12,2">
              <v:shape style="position:absolute;left:6616;top:6212;width:12;height:2" coordorigin="6616,6212" coordsize="12,0" path="m6616,6212l6628,6212e" filled="false" stroked="true" strokeweight=".6pt" strokecolor="#000000">
                <v:path arrowok="t"/>
              </v:shape>
            </v:group>
            <v:group style="position:absolute;left:6635;top:6212;width:12;height:2" coordorigin="6635,6212" coordsize="12,2">
              <v:shape style="position:absolute;left:6635;top:6212;width:12;height:2" coordorigin="6635,6212" coordsize="12,0" path="m6635,6212l6647,6212e" filled="false" stroked="true" strokeweight=".6pt" strokecolor="#000000">
                <v:path arrowok="t"/>
              </v:shape>
            </v:group>
            <v:group style="position:absolute;left:6654;top:6212;width:12;height:2" coordorigin="6654,6212" coordsize="12,2">
              <v:shape style="position:absolute;left:6654;top:6212;width:12;height:2" coordorigin="6654,6212" coordsize="12,0" path="m6654,6212l6666,6212e" filled="false" stroked="true" strokeweight=".6pt" strokecolor="#000000">
                <v:path arrowok="t"/>
              </v:shape>
            </v:group>
            <v:group style="position:absolute;left:6673;top:6212;width:12;height:2" coordorigin="6673,6212" coordsize="12,2">
              <v:shape style="position:absolute;left:6673;top:6212;width:12;height:2" coordorigin="6673,6212" coordsize="12,0" path="m6673,6212l6685,6212e" filled="false" stroked="true" strokeweight=".6pt" strokecolor="#000000">
                <v:path arrowok="t"/>
              </v:shape>
            </v:group>
            <v:group style="position:absolute;left:6692;top:6212;width:12;height:2" coordorigin="6692,6212" coordsize="12,2">
              <v:shape style="position:absolute;left:6692;top:6212;width:12;height:2" coordorigin="6692,6212" coordsize="12,0" path="m6692,6212l6704,6212e" filled="false" stroked="true" strokeweight=".6pt" strokecolor="#000000">
                <v:path arrowok="t"/>
              </v:shape>
            </v:group>
            <v:group style="position:absolute;left:6712;top:6212;width:12;height:2" coordorigin="6712,6212" coordsize="12,2">
              <v:shape style="position:absolute;left:6712;top:6212;width:12;height:2" coordorigin="6712,6212" coordsize="12,0" path="m6712,6212l6724,6212e" filled="false" stroked="true" strokeweight=".6pt" strokecolor="#000000">
                <v:path arrowok="t"/>
              </v:shape>
            </v:group>
            <v:group style="position:absolute;left:6731;top:6212;width:12;height:2" coordorigin="6731,6212" coordsize="12,2">
              <v:shape style="position:absolute;left:6731;top:6212;width:12;height:2" coordorigin="6731,6212" coordsize="12,0" path="m6731,6212l6743,6212e" filled="false" stroked="true" strokeweight=".6pt" strokecolor="#000000">
                <v:path arrowok="t"/>
              </v:shape>
            </v:group>
            <v:group style="position:absolute;left:6750;top:6212;width:12;height:2" coordorigin="6750,6212" coordsize="12,2">
              <v:shape style="position:absolute;left:6750;top:6212;width:12;height:2" coordorigin="6750,6212" coordsize="12,0" path="m6750,6212l6762,6212e" filled="false" stroked="true" strokeweight=".6pt" strokecolor="#000000">
                <v:path arrowok="t"/>
              </v:shape>
            </v:group>
            <v:group style="position:absolute;left:6769;top:6212;width:12;height:2" coordorigin="6769,6212" coordsize="12,2">
              <v:shape style="position:absolute;left:6769;top:6212;width:12;height:2" coordorigin="6769,6212" coordsize="12,0" path="m6769,6212l6781,6212e" filled="false" stroked="true" strokeweight=".6pt" strokecolor="#000000">
                <v:path arrowok="t"/>
              </v:shape>
            </v:group>
            <v:group style="position:absolute;left:6788;top:6212;width:12;height:2" coordorigin="6788,6212" coordsize="12,2">
              <v:shape style="position:absolute;left:6788;top:6212;width:12;height:2" coordorigin="6788,6212" coordsize="12,0" path="m6788,6212l6800,6212e" filled="false" stroked="true" strokeweight=".6pt" strokecolor="#000000">
                <v:path arrowok="t"/>
              </v:shape>
            </v:group>
            <v:group style="position:absolute;left:6808;top:6212;width:12;height:2" coordorigin="6808,6212" coordsize="12,2">
              <v:shape style="position:absolute;left:6808;top:6212;width:12;height:2" coordorigin="6808,6212" coordsize="12,0" path="m6808,6212l6820,6212e" filled="false" stroked="true" strokeweight=".6pt" strokecolor="#000000">
                <v:path arrowok="t"/>
              </v:shape>
            </v:group>
            <v:group style="position:absolute;left:6827;top:6212;width:12;height:2" coordorigin="6827,6212" coordsize="12,2">
              <v:shape style="position:absolute;left:6827;top:6212;width:12;height:2" coordorigin="6827,6212" coordsize="12,0" path="m6827,6212l6839,6212e" filled="false" stroked="true" strokeweight=".6pt" strokecolor="#000000">
                <v:path arrowok="t"/>
              </v:shape>
            </v:group>
            <v:group style="position:absolute;left:6846;top:6212;width:12;height:2" coordorigin="6846,6212" coordsize="12,2">
              <v:shape style="position:absolute;left:6846;top:6212;width:12;height:2" coordorigin="6846,6212" coordsize="12,0" path="m6846,6212l6858,6212e" filled="false" stroked="true" strokeweight=".6pt" strokecolor="#000000">
                <v:path arrowok="t"/>
              </v:shape>
            </v:group>
            <v:group style="position:absolute;left:6865;top:6212;width:12;height:2" coordorigin="6865,6212" coordsize="12,2">
              <v:shape style="position:absolute;left:6865;top:6212;width:12;height:2" coordorigin="6865,6212" coordsize="12,0" path="m6865,6212l6877,6212e" filled="false" stroked="true" strokeweight=".6pt" strokecolor="#000000">
                <v:path arrowok="t"/>
              </v:shape>
            </v:group>
            <v:group style="position:absolute;left:6884;top:6212;width:12;height:2" coordorigin="6884,6212" coordsize="12,2">
              <v:shape style="position:absolute;left:6884;top:6212;width:12;height:2" coordorigin="6884,6212" coordsize="12,0" path="m6884,6212l6896,6212e" filled="false" stroked="true" strokeweight=".6pt" strokecolor="#000000">
                <v:path arrowok="t"/>
              </v:shape>
            </v:group>
            <v:group style="position:absolute;left:6904;top:6212;width:12;height:2" coordorigin="6904,6212" coordsize="12,2">
              <v:shape style="position:absolute;left:6904;top:6212;width:12;height:2" coordorigin="6904,6212" coordsize="12,0" path="m6904,6212l6916,6212e" filled="false" stroked="true" strokeweight=".6pt" strokecolor="#000000">
                <v:path arrowok="t"/>
              </v:shape>
            </v:group>
            <v:group style="position:absolute;left:6923;top:6212;width:12;height:2" coordorigin="6923,6212" coordsize="12,2">
              <v:shape style="position:absolute;left:6923;top:6212;width:12;height:2" coordorigin="6923,6212" coordsize="12,0" path="m6923,6212l6935,6212e" filled="false" stroked="true" strokeweight=".6pt" strokecolor="#000000">
                <v:path arrowok="t"/>
              </v:shape>
            </v:group>
            <v:group style="position:absolute;left:6942;top:6212;width:12;height:2" coordorigin="6942,6212" coordsize="12,2">
              <v:shape style="position:absolute;left:6942;top:6212;width:12;height:2" coordorigin="6942,6212" coordsize="12,0" path="m6942,6212l6954,6212e" filled="false" stroked="true" strokeweight=".6pt" strokecolor="#000000">
                <v:path arrowok="t"/>
              </v:shape>
            </v:group>
            <v:group style="position:absolute;left:6961;top:6212;width:12;height:2" coordorigin="6961,6212" coordsize="12,2">
              <v:shape style="position:absolute;left:6961;top:6212;width:12;height:2" coordorigin="6961,6212" coordsize="12,0" path="m6961,6212l6973,6212e" filled="false" stroked="true" strokeweight=".6pt" strokecolor="#000000">
                <v:path arrowok="t"/>
              </v:shape>
            </v:group>
            <v:group style="position:absolute;left:6980;top:6212;width:12;height:2" coordorigin="6980,6212" coordsize="12,2">
              <v:shape style="position:absolute;left:6980;top:6212;width:12;height:2" coordorigin="6980,6212" coordsize="12,0" path="m6980,6212l6992,6212e" filled="false" stroked="true" strokeweight=".6pt" strokecolor="#000000">
                <v:path arrowok="t"/>
              </v:shape>
            </v:group>
            <v:group style="position:absolute;left:7000;top:6212;width:12;height:2" coordorigin="7000,6212" coordsize="12,2">
              <v:shape style="position:absolute;left:7000;top:6212;width:12;height:2" coordorigin="7000,6212" coordsize="12,0" path="m7000,6212l7012,6212e" filled="false" stroked="true" strokeweight=".6pt" strokecolor="#000000">
                <v:path arrowok="t"/>
              </v:shape>
            </v:group>
            <v:group style="position:absolute;left:7019;top:6212;width:12;height:2" coordorigin="7019,6212" coordsize="12,2">
              <v:shape style="position:absolute;left:7019;top:6212;width:12;height:2" coordorigin="7019,6212" coordsize="12,0" path="m7019,6212l7031,6212e" filled="false" stroked="true" strokeweight=".6pt" strokecolor="#000000">
                <v:path arrowok="t"/>
              </v:shape>
            </v:group>
            <v:group style="position:absolute;left:7038;top:6212;width:12;height:2" coordorigin="7038,6212" coordsize="12,2">
              <v:shape style="position:absolute;left:7038;top:6212;width:12;height:2" coordorigin="7038,6212" coordsize="12,0" path="m7038,6212l7050,6212e" filled="false" stroked="true" strokeweight=".6pt" strokecolor="#000000">
                <v:path arrowok="t"/>
              </v:shape>
            </v:group>
            <v:group style="position:absolute;left:7057;top:6212;width:12;height:2" coordorigin="7057,6212" coordsize="12,2">
              <v:shape style="position:absolute;left:7057;top:6212;width:12;height:2" coordorigin="7057,6212" coordsize="12,0" path="m7057,6212l7069,6212e" filled="false" stroked="true" strokeweight=".6pt" strokecolor="#000000">
                <v:path arrowok="t"/>
              </v:shape>
            </v:group>
            <v:group style="position:absolute;left:7076;top:6212;width:12;height:2" coordorigin="7076,6212" coordsize="12,2">
              <v:shape style="position:absolute;left:7076;top:6212;width:12;height:2" coordorigin="7076,6212" coordsize="12,0" path="m7076,6212l7088,6212e" filled="false" stroked="true" strokeweight=".6pt" strokecolor="#000000">
                <v:path arrowok="t"/>
              </v:shape>
            </v:group>
            <v:group style="position:absolute;left:7096;top:6212;width:12;height:2" coordorigin="7096,6212" coordsize="12,2">
              <v:shape style="position:absolute;left:7096;top:6212;width:12;height:2" coordorigin="7096,6212" coordsize="12,0" path="m7096,6212l7108,6212e" filled="false" stroked="true" strokeweight=".6pt" strokecolor="#000000">
                <v:path arrowok="t"/>
              </v:shape>
            </v:group>
            <v:group style="position:absolute;left:7115;top:6212;width:12;height:2" coordorigin="7115,6212" coordsize="12,2">
              <v:shape style="position:absolute;left:7115;top:6212;width:12;height:2" coordorigin="7115,6212" coordsize="12,0" path="m7115,6212l7127,6212e" filled="false" stroked="true" strokeweight=".6pt" strokecolor="#000000">
                <v:path arrowok="t"/>
              </v:shape>
            </v:group>
            <v:group style="position:absolute;left:7134;top:6212;width:12;height:2" coordorigin="7134,6212" coordsize="12,2">
              <v:shape style="position:absolute;left:7134;top:6212;width:12;height:2" coordorigin="7134,6212" coordsize="12,0" path="m7134,6212l7146,6212e" filled="false" stroked="true" strokeweight=".6pt" strokecolor="#000000">
                <v:path arrowok="t"/>
              </v:shape>
            </v:group>
            <v:group style="position:absolute;left:7153;top:6212;width:12;height:2" coordorigin="7153,6212" coordsize="12,2">
              <v:shape style="position:absolute;left:7153;top:6212;width:12;height:2" coordorigin="7153,6212" coordsize="12,0" path="m7153,6212l7165,6212e" filled="false" stroked="true" strokeweight=".6pt" strokecolor="#000000">
                <v:path arrowok="t"/>
              </v:shape>
            </v:group>
            <v:group style="position:absolute;left:7172;top:6212;width:12;height:2" coordorigin="7172,6212" coordsize="12,2">
              <v:shape style="position:absolute;left:7172;top:6212;width:12;height:2" coordorigin="7172,6212" coordsize="12,0" path="m7172,6212l7184,6212e" filled="false" stroked="true" strokeweight=".6pt" strokecolor="#000000">
                <v:path arrowok="t"/>
              </v:shape>
            </v:group>
            <v:group style="position:absolute;left:7192;top:6212;width:12;height:2" coordorigin="7192,6212" coordsize="12,2">
              <v:shape style="position:absolute;left:7192;top:6212;width:12;height:2" coordorigin="7192,6212" coordsize="12,0" path="m7192,6212l7204,6212e" filled="false" stroked="true" strokeweight=".6pt" strokecolor="#000000">
                <v:path arrowok="t"/>
              </v:shape>
            </v:group>
            <v:group style="position:absolute;left:7211;top:6212;width:12;height:2" coordorigin="7211,6212" coordsize="12,2">
              <v:shape style="position:absolute;left:7211;top:6212;width:12;height:2" coordorigin="7211,6212" coordsize="12,0" path="m7211,6212l7223,6212e" filled="false" stroked="true" strokeweight=".6pt" strokecolor="#000000">
                <v:path arrowok="t"/>
              </v:shape>
            </v:group>
            <v:group style="position:absolute;left:7230;top:6212;width:12;height:2" coordorigin="7230,6212" coordsize="12,2">
              <v:shape style="position:absolute;left:7230;top:6212;width:12;height:2" coordorigin="7230,6212" coordsize="12,0" path="m7230,6212l7242,6212e" filled="false" stroked="true" strokeweight=".6pt" strokecolor="#000000">
                <v:path arrowok="t"/>
              </v:shape>
            </v:group>
            <v:group style="position:absolute;left:7249;top:6212;width:12;height:2" coordorigin="7249,6212" coordsize="12,2">
              <v:shape style="position:absolute;left:7249;top:6212;width:12;height:2" coordorigin="7249,6212" coordsize="12,0" path="m7249,6212l7261,6212e" filled="false" stroked="true" strokeweight=".6pt" strokecolor="#000000">
                <v:path arrowok="t"/>
              </v:shape>
            </v:group>
            <v:group style="position:absolute;left:7268;top:6212;width:12;height:2" coordorigin="7268,6212" coordsize="12,2">
              <v:shape style="position:absolute;left:7268;top:6212;width:12;height:2" coordorigin="7268,6212" coordsize="12,0" path="m7268,6212l7280,6212e" filled="false" stroked="true" strokeweight=".6pt" strokecolor="#000000">
                <v:path arrowok="t"/>
              </v:shape>
            </v:group>
            <v:group style="position:absolute;left:7288;top:6212;width:12;height:2" coordorigin="7288,6212" coordsize="12,2">
              <v:shape style="position:absolute;left:7288;top:6212;width:12;height:2" coordorigin="7288,6212" coordsize="12,0" path="m7288,6212l7300,6212e" filled="false" stroked="true" strokeweight=".6pt" strokecolor="#000000">
                <v:path arrowok="t"/>
              </v:shape>
            </v:group>
            <v:group style="position:absolute;left:7307;top:6212;width:12;height:2" coordorigin="7307,6212" coordsize="12,2">
              <v:shape style="position:absolute;left:7307;top:6212;width:12;height:2" coordorigin="7307,6212" coordsize="12,0" path="m7307,6212l7319,6212e" filled="false" stroked="true" strokeweight=".6pt" strokecolor="#000000">
                <v:path arrowok="t"/>
              </v:shape>
            </v:group>
            <v:group style="position:absolute;left:7326;top:6212;width:12;height:2" coordorigin="7326,6212" coordsize="12,2">
              <v:shape style="position:absolute;left:7326;top:6212;width:12;height:2" coordorigin="7326,6212" coordsize="12,0" path="m7326,6212l7338,6212e" filled="false" stroked="true" strokeweight=".6pt" strokecolor="#000000">
                <v:path arrowok="t"/>
              </v:shape>
            </v:group>
            <v:group style="position:absolute;left:7345;top:6212;width:12;height:2" coordorigin="7345,6212" coordsize="12,2">
              <v:shape style="position:absolute;left:7345;top:6212;width:12;height:2" coordorigin="7345,6212" coordsize="12,0" path="m7345,6212l7357,6212e" filled="false" stroked="true" strokeweight=".6pt" strokecolor="#000000">
                <v:path arrowok="t"/>
              </v:shape>
            </v:group>
            <v:group style="position:absolute;left:7364;top:6212;width:12;height:2" coordorigin="7364,6212" coordsize="12,2">
              <v:shape style="position:absolute;left:7364;top:6212;width:12;height:2" coordorigin="7364,6212" coordsize="12,0" path="m7364,6212l7376,6212e" filled="false" stroked="true" strokeweight=".6pt" strokecolor="#000000">
                <v:path arrowok="t"/>
              </v:shape>
            </v:group>
            <v:group style="position:absolute;left:7384;top:6212;width:12;height:2" coordorigin="7384,6212" coordsize="12,2">
              <v:shape style="position:absolute;left:7384;top:6212;width:12;height:2" coordorigin="7384,6212" coordsize="12,0" path="m7384,6212l7396,6212e" filled="false" stroked="true" strokeweight=".6pt" strokecolor="#000000">
                <v:path arrowok="t"/>
              </v:shape>
            </v:group>
            <v:group style="position:absolute;left:7403;top:6212;width:12;height:2" coordorigin="7403,6212" coordsize="12,2">
              <v:shape style="position:absolute;left:7403;top:6212;width:12;height:2" coordorigin="7403,6212" coordsize="12,0" path="m7403,6212l7415,6212e" filled="false" stroked="true" strokeweight=".6pt" strokecolor="#000000">
                <v:path arrowok="t"/>
              </v:shape>
            </v:group>
            <v:group style="position:absolute;left:7422;top:6212;width:12;height:2" coordorigin="7422,6212" coordsize="12,2">
              <v:shape style="position:absolute;left:7422;top:6212;width:12;height:2" coordorigin="7422,6212" coordsize="12,0" path="m7422,6212l7434,6212e" filled="false" stroked="true" strokeweight=".6pt" strokecolor="#000000">
                <v:path arrowok="t"/>
              </v:shape>
            </v:group>
            <v:group style="position:absolute;left:7441;top:6212;width:12;height:2" coordorigin="7441,6212" coordsize="12,2">
              <v:shape style="position:absolute;left:7441;top:6212;width:12;height:2" coordorigin="7441,6212" coordsize="12,0" path="m7441,6212l7453,6212e" filled="false" stroked="true" strokeweight=".6pt" strokecolor="#000000">
                <v:path arrowok="t"/>
              </v:shape>
            </v:group>
            <v:group style="position:absolute;left:7460;top:6212;width:12;height:2" coordorigin="7460,6212" coordsize="12,2">
              <v:shape style="position:absolute;left:7460;top:6212;width:12;height:2" coordorigin="7460,6212" coordsize="12,0" path="m7460,6212l7472,6212e" filled="false" stroked="true" strokeweight=".6pt" strokecolor="#000000">
                <v:path arrowok="t"/>
              </v:shape>
            </v:group>
            <v:group style="position:absolute;left:7480;top:6212;width:12;height:2" coordorigin="7480,6212" coordsize="12,2">
              <v:shape style="position:absolute;left:7480;top:6212;width:12;height:2" coordorigin="7480,6212" coordsize="12,0" path="m7480,6212l7492,6212e" filled="false" stroked="true" strokeweight=".6pt" strokecolor="#000000">
                <v:path arrowok="t"/>
              </v:shape>
            </v:group>
            <v:group style="position:absolute;left:7499;top:6212;width:12;height:2" coordorigin="7499,6212" coordsize="12,2">
              <v:shape style="position:absolute;left:7499;top:6212;width:12;height:2" coordorigin="7499,6212" coordsize="12,0" path="m7499,6212l7511,6212e" filled="false" stroked="true" strokeweight=".6pt" strokecolor="#000000">
                <v:path arrowok="t"/>
              </v:shape>
            </v:group>
            <v:group style="position:absolute;left:7518;top:6212;width:12;height:2" coordorigin="7518,6212" coordsize="12,2">
              <v:shape style="position:absolute;left:7518;top:6212;width:12;height:2" coordorigin="7518,6212" coordsize="12,0" path="m7518,6212l7530,6212e" filled="false" stroked="true" strokeweight=".6pt" strokecolor="#000000">
                <v:path arrowok="t"/>
              </v:shape>
            </v:group>
            <v:group style="position:absolute;left:7537;top:6212;width:12;height:2" coordorigin="7537,6212" coordsize="12,2">
              <v:shape style="position:absolute;left:7537;top:6212;width:12;height:2" coordorigin="7537,6212" coordsize="12,0" path="m7537,6212l7549,6212e" filled="false" stroked="true" strokeweight=".6pt" strokecolor="#000000">
                <v:path arrowok="t"/>
              </v:shape>
            </v:group>
            <v:group style="position:absolute;left:7556;top:6212;width:12;height:2" coordorigin="7556,6212" coordsize="12,2">
              <v:shape style="position:absolute;left:7556;top:6212;width:12;height:2" coordorigin="7556,6212" coordsize="12,0" path="m7556,6212l7568,6212e" filled="false" stroked="true" strokeweight=".6pt" strokecolor="#000000">
                <v:path arrowok="t"/>
              </v:shape>
            </v:group>
            <v:group style="position:absolute;left:7576;top:6212;width:12;height:2" coordorigin="7576,6212" coordsize="12,2">
              <v:shape style="position:absolute;left:7576;top:6212;width:12;height:2" coordorigin="7576,6212" coordsize="12,0" path="m7576,6212l7588,6212e" filled="false" stroked="true" strokeweight=".6pt" strokecolor="#000000">
                <v:path arrowok="t"/>
              </v:shape>
            </v:group>
            <v:group style="position:absolute;left:7595;top:6212;width:12;height:2" coordorigin="7595,6212" coordsize="12,2">
              <v:shape style="position:absolute;left:7595;top:6212;width:12;height:2" coordorigin="7595,6212" coordsize="12,0" path="m7595,6212l7607,6212e" filled="false" stroked="true" strokeweight=".6pt" strokecolor="#000000">
                <v:path arrowok="t"/>
              </v:shape>
            </v:group>
            <v:group style="position:absolute;left:7614;top:6212;width:12;height:2" coordorigin="7614,6212" coordsize="12,2">
              <v:shape style="position:absolute;left:7614;top:6212;width:12;height:2" coordorigin="7614,6212" coordsize="12,0" path="m7614,6212l7626,6212e" filled="false" stroked="true" strokeweight=".6pt" strokecolor="#000000">
                <v:path arrowok="t"/>
              </v:shape>
            </v:group>
            <v:group style="position:absolute;left:7633;top:6212;width:12;height:2" coordorigin="7633,6212" coordsize="12,2">
              <v:shape style="position:absolute;left:7633;top:6212;width:12;height:2" coordorigin="7633,6212" coordsize="12,0" path="m7633,6212l7645,6212e" filled="false" stroked="true" strokeweight=".6pt" strokecolor="#000000">
                <v:path arrowok="t"/>
              </v:shape>
            </v:group>
            <v:group style="position:absolute;left:7652;top:6212;width:12;height:2" coordorigin="7652,6212" coordsize="12,2">
              <v:shape style="position:absolute;left:7652;top:6212;width:12;height:2" coordorigin="7652,6212" coordsize="12,0" path="m7652,6212l7664,6212e" filled="false" stroked="true" strokeweight=".6pt" strokecolor="#000000">
                <v:path arrowok="t"/>
              </v:shape>
            </v:group>
            <v:group style="position:absolute;left:7672;top:6212;width:12;height:2" coordorigin="7672,6212" coordsize="12,2">
              <v:shape style="position:absolute;left:7672;top:6212;width:12;height:2" coordorigin="7672,6212" coordsize="12,0" path="m7672,6212l7684,6212e" filled="false" stroked="true" strokeweight=".6pt" strokecolor="#000000">
                <v:path arrowok="t"/>
              </v:shape>
            </v:group>
            <v:group style="position:absolute;left:7691;top:6212;width:12;height:2" coordorigin="7691,6212" coordsize="12,2">
              <v:shape style="position:absolute;left:7691;top:6212;width:12;height:2" coordorigin="7691,6212" coordsize="12,0" path="m7691,6212l7703,6212e" filled="false" stroked="true" strokeweight=".6pt" strokecolor="#000000">
                <v:path arrowok="t"/>
              </v:shape>
            </v:group>
            <v:group style="position:absolute;left:7710;top:6212;width:12;height:2" coordorigin="7710,6212" coordsize="12,2">
              <v:shape style="position:absolute;left:7710;top:6212;width:12;height:2" coordorigin="7710,6212" coordsize="12,0" path="m7710,6212l7722,6212e" filled="false" stroked="true" strokeweight=".6pt" strokecolor="#000000">
                <v:path arrowok="t"/>
              </v:shape>
            </v:group>
            <v:group style="position:absolute;left:7729;top:6212;width:12;height:2" coordorigin="7729,6212" coordsize="12,2">
              <v:shape style="position:absolute;left:7729;top:6212;width:12;height:2" coordorigin="7729,6212" coordsize="12,0" path="m7729,6212l7741,6212e" filled="false" stroked="true" strokeweight=".6pt" strokecolor="#000000">
                <v:path arrowok="t"/>
              </v:shape>
            </v:group>
            <v:group style="position:absolute;left:7748;top:6212;width:12;height:2" coordorigin="7748,6212" coordsize="12,2">
              <v:shape style="position:absolute;left:7748;top:6212;width:12;height:2" coordorigin="7748,6212" coordsize="12,0" path="m7748,6212l7760,6212e" filled="false" stroked="true" strokeweight=".6pt" strokecolor="#000000">
                <v:path arrowok="t"/>
              </v:shape>
            </v:group>
            <v:group style="position:absolute;left:7768;top:6212;width:12;height:2" coordorigin="7768,6212" coordsize="12,2">
              <v:shape style="position:absolute;left:7768;top:6212;width:12;height:2" coordorigin="7768,6212" coordsize="12,0" path="m7768,6212l7780,6212e" filled="false" stroked="true" strokeweight=".6pt" strokecolor="#000000">
                <v:path arrowok="t"/>
              </v:shape>
            </v:group>
            <v:group style="position:absolute;left:7787;top:6212;width:12;height:2" coordorigin="7787,6212" coordsize="12,2">
              <v:shape style="position:absolute;left:7787;top:6212;width:12;height:2" coordorigin="7787,6212" coordsize="12,0" path="m7787,6212l7799,6212e" filled="false" stroked="true" strokeweight=".6pt" strokecolor="#000000">
                <v:path arrowok="t"/>
              </v:shape>
            </v:group>
            <v:group style="position:absolute;left:7806;top:6212;width:12;height:2" coordorigin="7806,6212" coordsize="12,2">
              <v:shape style="position:absolute;left:7806;top:6212;width:12;height:2" coordorigin="7806,6212" coordsize="12,0" path="m7806,6212l7818,6212e" filled="false" stroked="true" strokeweight=".6pt" strokecolor="#000000">
                <v:path arrowok="t"/>
              </v:shape>
            </v:group>
            <v:group style="position:absolute;left:7825;top:6212;width:12;height:2" coordorigin="7825,6212" coordsize="12,2">
              <v:shape style="position:absolute;left:7825;top:6212;width:12;height:2" coordorigin="7825,6212" coordsize="12,0" path="m7825,6212l7837,6212e" filled="false" stroked="true" strokeweight=".6pt" strokecolor="#000000">
                <v:path arrowok="t"/>
              </v:shape>
            </v:group>
            <v:group style="position:absolute;left:7844;top:6212;width:12;height:2" coordorigin="7844,6212" coordsize="12,2">
              <v:shape style="position:absolute;left:7844;top:6212;width:12;height:2" coordorigin="7844,6212" coordsize="12,0" path="m7844,6212l7856,6212e" filled="false" stroked="true" strokeweight=".6pt" strokecolor="#000000">
                <v:path arrowok="t"/>
              </v:shape>
            </v:group>
            <v:group style="position:absolute;left:7864;top:6212;width:12;height:2" coordorigin="7864,6212" coordsize="12,2">
              <v:shape style="position:absolute;left:7864;top:6212;width:12;height:2" coordorigin="7864,6212" coordsize="12,0" path="m7864,6212l7876,6212e" filled="false" stroked="true" strokeweight=".6pt" strokecolor="#000000">
                <v:path arrowok="t"/>
              </v:shape>
            </v:group>
            <v:group style="position:absolute;left:7883;top:6212;width:12;height:2" coordorigin="7883,6212" coordsize="12,2">
              <v:shape style="position:absolute;left:7883;top:6212;width:12;height:2" coordorigin="7883,6212" coordsize="12,0" path="m7883,6212l7895,6212e" filled="false" stroked="true" strokeweight=".6pt" strokecolor="#000000">
                <v:path arrowok="t"/>
              </v:shape>
            </v:group>
            <v:group style="position:absolute;left:7902;top:6212;width:12;height:2" coordorigin="7902,6212" coordsize="12,2">
              <v:shape style="position:absolute;left:7902;top:6212;width:12;height:2" coordorigin="7902,6212" coordsize="12,0" path="m7902,6212l7914,6212e" filled="false" stroked="true" strokeweight=".6pt" strokecolor="#000000">
                <v:path arrowok="t"/>
              </v:shape>
            </v:group>
            <v:group style="position:absolute;left:7921;top:6212;width:12;height:2" coordorigin="7921,6212" coordsize="12,2">
              <v:shape style="position:absolute;left:7921;top:6212;width:12;height:2" coordorigin="7921,6212" coordsize="12,0" path="m7921,6212l7933,6212e" filled="false" stroked="true" strokeweight=".6pt" strokecolor="#000000">
                <v:path arrowok="t"/>
              </v:shape>
            </v:group>
            <v:group style="position:absolute;left:7940;top:6212;width:12;height:2" coordorigin="7940,6212" coordsize="12,2">
              <v:shape style="position:absolute;left:7940;top:6212;width:12;height:2" coordorigin="7940,6212" coordsize="12,0" path="m7940,6212l7952,6212e" filled="false" stroked="true" strokeweight=".6pt" strokecolor="#000000">
                <v:path arrowok="t"/>
              </v:shape>
            </v:group>
            <v:group style="position:absolute;left:7960;top:6212;width:12;height:2" coordorigin="7960,6212" coordsize="12,2">
              <v:shape style="position:absolute;left:7960;top:6212;width:12;height:2" coordorigin="7960,6212" coordsize="12,0" path="m7960,6212l7972,6212e" filled="false" stroked="true" strokeweight=".6pt" strokecolor="#000000">
                <v:path arrowok="t"/>
              </v:shape>
            </v:group>
            <v:group style="position:absolute;left:7979;top:6212;width:12;height:2" coordorigin="7979,6212" coordsize="12,2">
              <v:shape style="position:absolute;left:7979;top:6212;width:12;height:2" coordorigin="7979,6212" coordsize="12,0" path="m7979,6212l7991,6212e" filled="false" stroked="true" strokeweight=".6pt" strokecolor="#000000">
                <v:path arrowok="t"/>
              </v:shape>
            </v:group>
            <v:group style="position:absolute;left:7998;top:6212;width:12;height:2" coordorigin="7998,6212" coordsize="12,2">
              <v:shape style="position:absolute;left:7998;top:6212;width:12;height:2" coordorigin="7998,6212" coordsize="12,0" path="m7998,6212l8010,6212e" filled="false" stroked="true" strokeweight=".6pt" strokecolor="#000000">
                <v:path arrowok="t"/>
              </v:shape>
            </v:group>
            <v:group style="position:absolute;left:8017;top:6212;width:12;height:2" coordorigin="8017,6212" coordsize="12,2">
              <v:shape style="position:absolute;left:8017;top:6212;width:12;height:2" coordorigin="8017,6212" coordsize="12,0" path="m8017,6212l8029,6212e" filled="false" stroked="true" strokeweight=".6pt" strokecolor="#000000">
                <v:path arrowok="t"/>
              </v:shape>
            </v:group>
            <v:group style="position:absolute;left:8036;top:6212;width:12;height:2" coordorigin="8036,6212" coordsize="12,2">
              <v:shape style="position:absolute;left:8036;top:6212;width:12;height:2" coordorigin="8036,6212" coordsize="12,0" path="m8036,6212l8048,6212e" filled="false" stroked="true" strokeweight=".6pt" strokecolor="#000000">
                <v:path arrowok="t"/>
              </v:shape>
            </v:group>
            <v:group style="position:absolute;left:8056;top:6212;width:12;height:2" coordorigin="8056,6212" coordsize="12,2">
              <v:shape style="position:absolute;left:8056;top:6212;width:12;height:2" coordorigin="8056,6212" coordsize="12,0" path="m8056,6212l8068,6212e" filled="false" stroked="true" strokeweight=".6pt" strokecolor="#000000">
                <v:path arrowok="t"/>
              </v:shape>
            </v:group>
            <v:group style="position:absolute;left:8075;top:6212;width:12;height:2" coordorigin="8075,6212" coordsize="12,2">
              <v:shape style="position:absolute;left:8075;top:6212;width:12;height:2" coordorigin="8075,6212" coordsize="12,0" path="m8075,6212l8087,6212e" filled="false" stroked="true" strokeweight=".6pt" strokecolor="#000000">
                <v:path arrowok="t"/>
              </v:shape>
            </v:group>
            <v:group style="position:absolute;left:8094;top:6212;width:12;height:2" coordorigin="8094,6212" coordsize="12,2">
              <v:shape style="position:absolute;left:8094;top:6212;width:12;height:2" coordorigin="8094,6212" coordsize="12,0" path="m8094,6212l8106,6212e" filled="false" stroked="true" strokeweight=".6pt" strokecolor="#000000">
                <v:path arrowok="t"/>
              </v:shape>
            </v:group>
            <v:group style="position:absolute;left:8113;top:6212;width:12;height:2" coordorigin="8113,6212" coordsize="12,2">
              <v:shape style="position:absolute;left:8113;top:6212;width:12;height:2" coordorigin="8113,6212" coordsize="12,0" path="m8113,6212l8125,6212e" filled="false" stroked="true" strokeweight=".6pt" strokecolor="#000000">
                <v:path arrowok="t"/>
              </v:shape>
            </v:group>
            <v:group style="position:absolute;left:8132;top:6212;width:12;height:2" coordorigin="8132,6212" coordsize="12,2">
              <v:shape style="position:absolute;left:8132;top:6212;width:12;height:2" coordorigin="8132,6212" coordsize="12,0" path="m8132,6212l8144,6212e" filled="false" stroked="true" strokeweight=".6pt" strokecolor="#000000">
                <v:path arrowok="t"/>
              </v:shape>
            </v:group>
            <v:group style="position:absolute;left:8152;top:6212;width:12;height:2" coordorigin="8152,6212" coordsize="12,2">
              <v:shape style="position:absolute;left:8152;top:6212;width:12;height:2" coordorigin="8152,6212" coordsize="12,0" path="m8152,6212l8164,6212e" filled="false" stroked="true" strokeweight=".6pt" strokecolor="#000000">
                <v:path arrowok="t"/>
              </v:shape>
            </v:group>
            <v:group style="position:absolute;left:8171;top:6212;width:12;height:2" coordorigin="8171,6212" coordsize="12,2">
              <v:shape style="position:absolute;left:8171;top:6212;width:12;height:2" coordorigin="8171,6212" coordsize="12,0" path="m8171,6212l8183,6212e" filled="false" stroked="true" strokeweight=".6pt" strokecolor="#000000">
                <v:path arrowok="t"/>
              </v:shape>
            </v:group>
            <v:group style="position:absolute;left:8190;top:6212;width:12;height:2" coordorigin="8190,6212" coordsize="12,2">
              <v:shape style="position:absolute;left:8190;top:6212;width:12;height:2" coordorigin="8190,6212" coordsize="12,0" path="m8190,6212l8202,6212e" filled="false" stroked="true" strokeweight=".6pt" strokecolor="#000000">
                <v:path arrowok="t"/>
              </v:shape>
            </v:group>
            <v:group style="position:absolute;left:8209;top:6212;width:12;height:2" coordorigin="8209,6212" coordsize="12,2">
              <v:shape style="position:absolute;left:8209;top:6212;width:12;height:2" coordorigin="8209,6212" coordsize="12,0" path="m8209,6212l8221,6212e" filled="false" stroked="true" strokeweight=".6pt" strokecolor="#000000">
                <v:path arrowok="t"/>
              </v:shape>
            </v:group>
            <v:group style="position:absolute;left:8228;top:6212;width:12;height:2" coordorigin="8228,6212" coordsize="12,2">
              <v:shape style="position:absolute;left:8228;top:6212;width:12;height:2" coordorigin="8228,6212" coordsize="12,0" path="m8228,6212l8240,6212e" filled="false" stroked="true" strokeweight=".6pt" strokecolor="#000000">
                <v:path arrowok="t"/>
              </v:shape>
            </v:group>
            <v:group style="position:absolute;left:8248;top:6212;width:12;height:2" coordorigin="8248,6212" coordsize="12,2">
              <v:shape style="position:absolute;left:8248;top:6212;width:12;height:2" coordorigin="8248,6212" coordsize="12,0" path="m8248,6212l8260,6212e" filled="false" stroked="true" strokeweight=".6pt" strokecolor="#000000">
                <v:path arrowok="t"/>
              </v:shape>
            </v:group>
            <v:group style="position:absolute;left:8267;top:6212;width:12;height:2" coordorigin="8267,6212" coordsize="12,2">
              <v:shape style="position:absolute;left:8267;top:6212;width:12;height:2" coordorigin="8267,6212" coordsize="12,0" path="m8267,6212l8279,6212e" filled="false" stroked="true" strokeweight=".6pt" strokecolor="#000000">
                <v:path arrowok="t"/>
              </v:shape>
            </v:group>
            <v:group style="position:absolute;left:8286;top:6212;width:12;height:2" coordorigin="8286,6212" coordsize="12,2">
              <v:shape style="position:absolute;left:8286;top:6212;width:12;height:2" coordorigin="8286,6212" coordsize="12,0" path="m8286,6212l8298,6212e" filled="false" stroked="true" strokeweight=".6pt" strokecolor="#000000">
                <v:path arrowok="t"/>
              </v:shape>
            </v:group>
            <v:group style="position:absolute;left:8305;top:6212;width:12;height:2" coordorigin="8305,6212" coordsize="12,2">
              <v:shape style="position:absolute;left:8305;top:6212;width:12;height:2" coordorigin="8305,6212" coordsize="12,0" path="m8305,6212l8317,6212e" filled="false" stroked="true" strokeweight=".6pt" strokecolor="#000000">
                <v:path arrowok="t"/>
              </v:shape>
            </v:group>
            <v:group style="position:absolute;left:8324;top:6212;width:12;height:2" coordorigin="8324,6212" coordsize="12,2">
              <v:shape style="position:absolute;left:8324;top:6212;width:12;height:2" coordorigin="8324,6212" coordsize="12,0" path="m8324,6212l8336,6212e" filled="false" stroked="true" strokeweight=".6pt" strokecolor="#000000">
                <v:path arrowok="t"/>
              </v:shape>
            </v:group>
            <v:group style="position:absolute;left:8344;top:6212;width:12;height:2" coordorigin="8344,6212" coordsize="12,2">
              <v:shape style="position:absolute;left:8344;top:6212;width:12;height:2" coordorigin="8344,6212" coordsize="12,0" path="m8344,6212l8356,6212e" filled="false" stroked="true" strokeweight=".6pt" strokecolor="#000000">
                <v:path arrowok="t"/>
              </v:shape>
            </v:group>
            <v:group style="position:absolute;left:8363;top:6212;width:12;height:2" coordorigin="8363,6212" coordsize="12,2">
              <v:shape style="position:absolute;left:8363;top:6212;width:12;height:2" coordorigin="8363,6212" coordsize="12,0" path="m8363,6212l8375,6212e" filled="false" stroked="true" strokeweight=".6pt" strokecolor="#000000">
                <v:path arrowok="t"/>
              </v:shape>
            </v:group>
            <v:group style="position:absolute;left:8382;top:6212;width:12;height:2" coordorigin="8382,6212" coordsize="12,2">
              <v:shape style="position:absolute;left:8382;top:6212;width:12;height:2" coordorigin="8382,6212" coordsize="12,0" path="m8382,6212l8394,6212e" filled="false" stroked="true" strokeweight=".6pt" strokecolor="#000000">
                <v:path arrowok="t"/>
              </v:shape>
            </v:group>
            <v:group style="position:absolute;left:8401;top:6212;width:12;height:2" coordorigin="8401,6212" coordsize="12,2">
              <v:shape style="position:absolute;left:8401;top:6212;width:12;height:2" coordorigin="8401,6212" coordsize="12,0" path="m8401,6212l8413,6212e" filled="false" stroked="true" strokeweight=".6pt" strokecolor="#000000">
                <v:path arrowok="t"/>
              </v:shape>
            </v:group>
            <v:group style="position:absolute;left:8420;top:6212;width:12;height:2" coordorigin="8420,6212" coordsize="12,2">
              <v:shape style="position:absolute;left:8420;top:6212;width:12;height:2" coordorigin="8420,6212" coordsize="12,0" path="m8420,6212l8432,6212e" filled="false" stroked="true" strokeweight=".6pt" strokecolor="#000000">
                <v:path arrowok="t"/>
              </v:shape>
            </v:group>
            <v:group style="position:absolute;left:8440;top:6212;width:12;height:2" coordorigin="8440,6212" coordsize="12,2">
              <v:shape style="position:absolute;left:8440;top:6212;width:12;height:2" coordorigin="8440,6212" coordsize="12,0" path="m8440,6212l8452,6212e" filled="false" stroked="true" strokeweight=".6pt" strokecolor="#000000">
                <v:path arrowok="t"/>
              </v:shape>
            </v:group>
            <v:group style="position:absolute;left:8459;top:6212;width:12;height:2" coordorigin="8459,6212" coordsize="12,2">
              <v:shape style="position:absolute;left:8459;top:6212;width:12;height:2" coordorigin="8459,6212" coordsize="12,0" path="m8459,6212l8471,6212e" filled="false" stroked="true" strokeweight=".6pt" strokecolor="#000000">
                <v:path arrowok="t"/>
              </v:shape>
            </v:group>
            <v:group style="position:absolute;left:8478;top:6212;width:12;height:2" coordorigin="8478,6212" coordsize="12,2">
              <v:shape style="position:absolute;left:8478;top:6212;width:12;height:2" coordorigin="8478,6212" coordsize="12,0" path="m8478,6212l8490,6212e" filled="false" stroked="true" strokeweight=".6pt" strokecolor="#000000">
                <v:path arrowok="t"/>
              </v:shape>
            </v:group>
            <v:group style="position:absolute;left:8497;top:6212;width:12;height:2" coordorigin="8497,6212" coordsize="12,2">
              <v:shape style="position:absolute;left:8497;top:6212;width:12;height:2" coordorigin="8497,6212" coordsize="12,0" path="m8497,6212l8509,6212e" filled="false" stroked="true" strokeweight=".6pt" strokecolor="#000000">
                <v:path arrowok="t"/>
              </v:shape>
            </v:group>
            <v:group style="position:absolute;left:8516;top:6212;width:12;height:2" coordorigin="8516,6212" coordsize="12,2">
              <v:shape style="position:absolute;left:8516;top:6212;width:12;height:2" coordorigin="8516,6212" coordsize="12,0" path="m8516,6212l8528,6212e" filled="false" stroked="true" strokeweight=".6pt" strokecolor="#000000">
                <v:path arrowok="t"/>
              </v:shape>
            </v:group>
            <v:group style="position:absolute;left:8536;top:6212;width:12;height:2" coordorigin="8536,6212" coordsize="12,2">
              <v:shape style="position:absolute;left:8536;top:6212;width:12;height:2" coordorigin="8536,6212" coordsize="12,0" path="m8536,6212l8548,6212e" filled="false" stroked="true" strokeweight=".6pt" strokecolor="#000000">
                <v:path arrowok="t"/>
              </v:shape>
            </v:group>
            <v:group style="position:absolute;left:8555;top:6212;width:12;height:2" coordorigin="8555,6212" coordsize="12,2">
              <v:shape style="position:absolute;left:8555;top:6212;width:12;height:2" coordorigin="8555,6212" coordsize="12,0" path="m8555,6212l8567,6212e" filled="false" stroked="true" strokeweight=".6pt" strokecolor="#000000">
                <v:path arrowok="t"/>
              </v:shape>
            </v:group>
            <v:group style="position:absolute;left:8574;top:6212;width:12;height:2" coordorigin="8574,6212" coordsize="12,2">
              <v:shape style="position:absolute;left:8574;top:6212;width:12;height:2" coordorigin="8574,6212" coordsize="12,0" path="m8574,6212l8586,6212e" filled="false" stroked="true" strokeweight=".6pt" strokecolor="#000000">
                <v:path arrowok="t"/>
              </v:shape>
            </v:group>
            <v:group style="position:absolute;left:8593;top:6212;width:12;height:2" coordorigin="8593,6212" coordsize="12,2">
              <v:shape style="position:absolute;left:8593;top:6212;width:12;height:2" coordorigin="8593,6212" coordsize="12,0" path="m8593,6212l8605,6212e" filled="false" stroked="true" strokeweight=".6pt" strokecolor="#000000">
                <v:path arrowok="t"/>
              </v:shape>
            </v:group>
            <v:group style="position:absolute;left:8612;top:6212;width:12;height:2" coordorigin="8612,6212" coordsize="12,2">
              <v:shape style="position:absolute;left:8612;top:6212;width:12;height:2" coordorigin="8612,6212" coordsize="12,0" path="m8612,6212l8624,6212e" filled="false" stroked="true" strokeweight=".6pt" strokecolor="#000000">
                <v:path arrowok="t"/>
              </v:shape>
            </v:group>
            <v:group style="position:absolute;left:8632;top:6212;width:12;height:2" coordorigin="8632,6212" coordsize="12,2">
              <v:shape style="position:absolute;left:8632;top:6212;width:12;height:2" coordorigin="8632,6212" coordsize="12,0" path="m8632,6212l8644,6212e" filled="false" stroked="true" strokeweight=".6pt" strokecolor="#000000">
                <v:path arrowok="t"/>
              </v:shape>
            </v:group>
            <v:group style="position:absolute;left:8651;top:6212;width:12;height:2" coordorigin="8651,6212" coordsize="12,2">
              <v:shape style="position:absolute;left:8651;top:6212;width:12;height:2" coordorigin="8651,6212" coordsize="12,0" path="m8651,6212l8663,6212e" filled="false" stroked="true" strokeweight=".6pt" strokecolor="#000000">
                <v:path arrowok="t"/>
              </v:shape>
            </v:group>
            <v:group style="position:absolute;left:8670;top:6212;width:12;height:2" coordorigin="8670,6212" coordsize="12,2">
              <v:shape style="position:absolute;left:8670;top:6212;width:12;height:2" coordorigin="8670,6212" coordsize="12,0" path="m8670,6212l8682,6212e" filled="false" stroked="true" strokeweight=".6pt" strokecolor="#000000">
                <v:path arrowok="t"/>
              </v:shape>
            </v:group>
            <v:group style="position:absolute;left:8689;top:6212;width:12;height:2" coordorigin="8689,6212" coordsize="12,2">
              <v:shape style="position:absolute;left:8689;top:6212;width:12;height:2" coordorigin="8689,6212" coordsize="12,0" path="m8689,6212l8701,6212e" filled="false" stroked="true" strokeweight=".6pt" strokecolor="#000000">
                <v:path arrowok="t"/>
              </v:shape>
            </v:group>
            <v:group style="position:absolute;left:8708;top:6212;width:12;height:2" coordorigin="8708,6212" coordsize="12,2">
              <v:shape style="position:absolute;left:8708;top:6212;width:12;height:2" coordorigin="8708,6212" coordsize="12,0" path="m8708,6212l8720,6212e" filled="false" stroked="true" strokeweight=".6pt" strokecolor="#000000">
                <v:path arrowok="t"/>
              </v:shape>
            </v:group>
            <v:group style="position:absolute;left:8728;top:6212;width:12;height:2" coordorigin="8728,6212" coordsize="12,2">
              <v:shape style="position:absolute;left:8728;top:6212;width:12;height:2" coordorigin="8728,6212" coordsize="12,0" path="m8728,6212l8740,6212e" filled="false" stroked="true" strokeweight=".6pt" strokecolor="#000000">
                <v:path arrowok="t"/>
              </v:shape>
            </v:group>
            <v:group style="position:absolute;left:8747;top:6212;width:12;height:2" coordorigin="8747,6212" coordsize="12,2">
              <v:shape style="position:absolute;left:8747;top:6212;width:12;height:2" coordorigin="8747,6212" coordsize="12,0" path="m8747,6212l8759,6212e" filled="false" stroked="true" strokeweight=".6pt" strokecolor="#000000">
                <v:path arrowok="t"/>
              </v:shape>
            </v:group>
            <v:group style="position:absolute;left:8766;top:6212;width:12;height:2" coordorigin="8766,6212" coordsize="12,2">
              <v:shape style="position:absolute;left:8766;top:6212;width:12;height:2" coordorigin="8766,6212" coordsize="12,0" path="m8766,6212l8778,6212e" filled="false" stroked="true" strokeweight=".6pt" strokecolor="#000000">
                <v:path arrowok="t"/>
              </v:shape>
            </v:group>
            <v:group style="position:absolute;left:8785;top:6212;width:12;height:2" coordorigin="8785,6212" coordsize="12,2">
              <v:shape style="position:absolute;left:8785;top:6212;width:12;height:2" coordorigin="8785,6212" coordsize="12,0" path="m8785,6212l8797,6212e" filled="false" stroked="true" strokeweight=".6pt" strokecolor="#000000">
                <v:path arrowok="t"/>
              </v:shape>
            </v:group>
            <v:group style="position:absolute;left:8804;top:6212;width:12;height:2" coordorigin="8804,6212" coordsize="12,2">
              <v:shape style="position:absolute;left:8804;top:6212;width:12;height:2" coordorigin="8804,6212" coordsize="12,0" path="m8804,6212l8816,6212e" filled="false" stroked="true" strokeweight=".6pt" strokecolor="#000000">
                <v:path arrowok="t"/>
              </v:shape>
            </v:group>
            <v:group style="position:absolute;left:8824;top:6212;width:12;height:2" coordorigin="8824,6212" coordsize="12,2">
              <v:shape style="position:absolute;left:8824;top:6212;width:12;height:2" coordorigin="8824,6212" coordsize="12,0" path="m8824,6212l8836,6212e" filled="false" stroked="true" strokeweight=".6pt" strokecolor="#000000">
                <v:path arrowok="t"/>
              </v:shape>
            </v:group>
            <v:group style="position:absolute;left:8843;top:6212;width:12;height:2" coordorigin="8843,6212" coordsize="12,2">
              <v:shape style="position:absolute;left:8843;top:6212;width:12;height:2" coordorigin="8843,6212" coordsize="12,0" path="m8843,6212l8855,6212e" filled="false" stroked="true" strokeweight=".6pt" strokecolor="#000000">
                <v:path arrowok="t"/>
              </v:shape>
            </v:group>
            <v:group style="position:absolute;left:8862;top:6212;width:12;height:2" coordorigin="8862,6212" coordsize="12,2">
              <v:shape style="position:absolute;left:8862;top:6212;width:12;height:2" coordorigin="8862,6212" coordsize="12,0" path="m8862,6212l8874,6212e" filled="false" stroked="true" strokeweight=".6pt" strokecolor="#000000">
                <v:path arrowok="t"/>
              </v:shape>
            </v:group>
            <v:group style="position:absolute;left:8881;top:6212;width:12;height:2" coordorigin="8881,6212" coordsize="12,2">
              <v:shape style="position:absolute;left:8881;top:6212;width:12;height:2" coordorigin="8881,6212" coordsize="12,0" path="m8881,6212l8893,6212e" filled="false" stroked="true" strokeweight=".6pt" strokecolor="#000000">
                <v:path arrowok="t"/>
              </v:shape>
            </v:group>
            <v:group style="position:absolute;left:8900;top:6212;width:12;height:2" coordorigin="8900,6212" coordsize="12,2">
              <v:shape style="position:absolute;left:8900;top:6212;width:12;height:2" coordorigin="8900,6212" coordsize="12,0" path="m8900,6212l8912,6212e" filled="false" stroked="true" strokeweight=".6pt" strokecolor="#000000">
                <v:path arrowok="t"/>
              </v:shape>
            </v:group>
            <v:group style="position:absolute;left:8920;top:6212;width:12;height:2" coordorigin="8920,6212" coordsize="12,2">
              <v:shape style="position:absolute;left:8920;top:6212;width:12;height:2" coordorigin="8920,6212" coordsize="12,0" path="m8920,6212l8932,6212e" filled="false" stroked="true" strokeweight=".6pt" strokecolor="#000000">
                <v:path arrowok="t"/>
              </v:shape>
            </v:group>
            <v:group style="position:absolute;left:8939;top:6212;width:12;height:2" coordorigin="8939,6212" coordsize="12,2">
              <v:shape style="position:absolute;left:8939;top:6212;width:12;height:2" coordorigin="8939,6212" coordsize="12,0" path="m8939,6212l8951,6212e" filled="false" stroked="true" strokeweight=".6pt" strokecolor="#000000">
                <v:path arrowok="t"/>
              </v:shape>
            </v:group>
            <v:group style="position:absolute;left:8958;top:6212;width:12;height:2" coordorigin="8958,6212" coordsize="12,2">
              <v:shape style="position:absolute;left:8958;top:6212;width:12;height:2" coordorigin="8958,6212" coordsize="12,0" path="m8958,6212l8970,6212e" filled="false" stroked="true" strokeweight=".6pt" strokecolor="#000000">
                <v:path arrowok="t"/>
              </v:shape>
            </v:group>
            <v:group style="position:absolute;left:8977;top:6212;width:12;height:2" coordorigin="8977,6212" coordsize="12,2">
              <v:shape style="position:absolute;left:8977;top:6212;width:12;height:2" coordorigin="8977,6212" coordsize="12,0" path="m8977,6212l8989,6212e" filled="false" stroked="true" strokeweight=".6pt" strokecolor="#000000">
                <v:path arrowok="t"/>
              </v:shape>
            </v:group>
            <v:group style="position:absolute;left:8996;top:6212;width:12;height:2" coordorigin="8996,6212" coordsize="12,2">
              <v:shape style="position:absolute;left:8996;top:6212;width:12;height:2" coordorigin="8996,6212" coordsize="12,0" path="m8996,6212l9008,6212e" filled="false" stroked="true" strokeweight=".6pt" strokecolor="#000000">
                <v:path arrowok="t"/>
              </v:shape>
            </v:group>
            <v:group style="position:absolute;left:9016;top:6212;width:12;height:2" coordorigin="9016,6212" coordsize="12,2">
              <v:shape style="position:absolute;left:9016;top:6212;width:12;height:2" coordorigin="9016,6212" coordsize="12,0" path="m9016,6212l9028,6212e" filled="false" stroked="true" strokeweight=".6pt" strokecolor="#000000">
                <v:path arrowok="t"/>
              </v:shape>
            </v:group>
            <v:group style="position:absolute;left:9035;top:6212;width:12;height:2" coordorigin="9035,6212" coordsize="12,2">
              <v:shape style="position:absolute;left:9035;top:6212;width:12;height:2" coordorigin="9035,6212" coordsize="12,0" path="m9035,6212l9047,6212e" filled="false" stroked="true" strokeweight=".6pt" strokecolor="#000000">
                <v:path arrowok="t"/>
              </v:shape>
            </v:group>
            <v:group style="position:absolute;left:9054;top:6212;width:12;height:2" coordorigin="9054,6212" coordsize="12,2">
              <v:shape style="position:absolute;left:9054;top:6212;width:12;height:2" coordorigin="9054,6212" coordsize="12,0" path="m9054,6212l9066,6212e" filled="false" stroked="true" strokeweight=".6pt" strokecolor="#000000">
                <v:path arrowok="t"/>
              </v:shape>
            </v:group>
            <v:group style="position:absolute;left:9073;top:6212;width:12;height:2" coordorigin="9073,6212" coordsize="12,2">
              <v:shape style="position:absolute;left:9073;top:6212;width:12;height:2" coordorigin="9073,6212" coordsize="12,0" path="m9073,6212l9085,6212e" filled="false" stroked="true" strokeweight=".6pt" strokecolor="#000000">
                <v:path arrowok="t"/>
              </v:shape>
            </v:group>
            <v:group style="position:absolute;left:9092;top:6212;width:12;height:2" coordorigin="9092,6212" coordsize="12,2">
              <v:shape style="position:absolute;left:9092;top:6212;width:12;height:2" coordorigin="9092,6212" coordsize="12,0" path="m9092,6212l9104,6212e" filled="false" stroked="true" strokeweight=".6pt" strokecolor="#000000">
                <v:path arrowok="t"/>
              </v:shape>
            </v:group>
            <v:group style="position:absolute;left:9112;top:6212;width:12;height:2" coordorigin="9112,6212" coordsize="12,2">
              <v:shape style="position:absolute;left:9112;top:6212;width:12;height:2" coordorigin="9112,6212" coordsize="12,0" path="m9112,6212l9124,6212e" filled="false" stroked="true" strokeweight=".6pt" strokecolor="#000000">
                <v:path arrowok="t"/>
              </v:shape>
            </v:group>
            <v:group style="position:absolute;left:9131;top:6212;width:12;height:2" coordorigin="9131,6212" coordsize="12,2">
              <v:shape style="position:absolute;left:9131;top:6212;width:12;height:2" coordorigin="9131,6212" coordsize="12,0" path="m9131,6212l9143,6212e" filled="false" stroked="true" strokeweight=".6pt" strokecolor="#000000">
                <v:path arrowok="t"/>
              </v:shape>
            </v:group>
            <v:group style="position:absolute;left:9150;top:6212;width:12;height:2" coordorigin="9150,6212" coordsize="12,2">
              <v:shape style="position:absolute;left:9150;top:6212;width:12;height:2" coordorigin="9150,6212" coordsize="12,0" path="m9150,6212l9162,6212e" filled="false" stroked="true" strokeweight=".6pt" strokecolor="#000000">
                <v:path arrowok="t"/>
              </v:shape>
            </v:group>
            <v:group style="position:absolute;left:9169;top:6212;width:12;height:2" coordorigin="9169,6212" coordsize="12,2">
              <v:shape style="position:absolute;left:9169;top:6212;width:12;height:2" coordorigin="9169,6212" coordsize="12,0" path="m9169,6212l9181,6212e" filled="false" stroked="true" strokeweight=".6pt" strokecolor="#000000">
                <v:path arrowok="t"/>
              </v:shape>
            </v:group>
            <v:group style="position:absolute;left:9188;top:6212;width:12;height:2" coordorigin="9188,6212" coordsize="12,2">
              <v:shape style="position:absolute;left:9188;top:6212;width:12;height:2" coordorigin="9188,6212" coordsize="12,0" path="m9188,6212l9200,6212e" filled="false" stroked="true" strokeweight=".6pt" strokecolor="#000000">
                <v:path arrowok="t"/>
              </v:shape>
            </v:group>
            <v:group style="position:absolute;left:9208;top:6212;width:12;height:2" coordorigin="9208,6212" coordsize="12,2">
              <v:shape style="position:absolute;left:9208;top:6212;width:12;height:2" coordorigin="9208,6212" coordsize="12,0" path="m9208,6212l9220,6212e" filled="false" stroked="true" strokeweight=".6pt" strokecolor="#000000">
                <v:path arrowok="t"/>
              </v:shape>
            </v:group>
            <v:group style="position:absolute;left:9227;top:6212;width:12;height:2" coordorigin="9227,6212" coordsize="12,2">
              <v:shape style="position:absolute;left:9227;top:6212;width:12;height:2" coordorigin="9227,6212" coordsize="12,0" path="m9227,6212l9239,6212e" filled="false" stroked="true" strokeweight=".6pt" strokecolor="#000000">
                <v:path arrowok="t"/>
              </v:shape>
            </v:group>
            <v:group style="position:absolute;left:9246;top:6212;width:12;height:2" coordorigin="9246,6212" coordsize="12,2">
              <v:shape style="position:absolute;left:9246;top:6212;width:12;height:2" coordorigin="9246,6212" coordsize="12,0" path="m9246,6212l9258,6212e" filled="false" stroked="true" strokeweight=".6pt" strokecolor="#000000">
                <v:path arrowok="t"/>
              </v:shape>
            </v:group>
            <v:group style="position:absolute;left:9265;top:6212;width:12;height:2" coordorigin="9265,6212" coordsize="12,2">
              <v:shape style="position:absolute;left:9265;top:6212;width:12;height:2" coordorigin="9265,6212" coordsize="12,0" path="m9265,6212l9277,6212e" filled="false" stroked="true" strokeweight=".6pt" strokecolor="#000000">
                <v:path arrowok="t"/>
              </v:shape>
            </v:group>
            <v:group style="position:absolute;left:9284;top:6212;width:12;height:2" coordorigin="9284,6212" coordsize="12,2">
              <v:shape style="position:absolute;left:9284;top:6212;width:12;height:2" coordorigin="9284,6212" coordsize="12,0" path="m9284,6212l9296,6212e" filled="false" stroked="true" strokeweight=".6pt" strokecolor="#000000">
                <v:path arrowok="t"/>
              </v:shape>
            </v:group>
            <v:group style="position:absolute;left:9304;top:6212;width:12;height:2" coordorigin="9304,6212" coordsize="12,2">
              <v:shape style="position:absolute;left:9304;top:6212;width:12;height:2" coordorigin="9304,6212" coordsize="12,0" path="m9304,6212l9316,6212e" filled="false" stroked="true" strokeweight=".6pt" strokecolor="#000000">
                <v:path arrowok="t"/>
              </v:shape>
            </v:group>
            <v:group style="position:absolute;left:9323;top:6212;width:12;height:2" coordorigin="9323,6212" coordsize="12,2">
              <v:shape style="position:absolute;left:9323;top:6212;width:12;height:2" coordorigin="9323,6212" coordsize="12,0" path="m9323,6212l9335,6212e" filled="false" stroked="true" strokeweight=".6pt" strokecolor="#000000">
                <v:path arrowok="t"/>
              </v:shape>
            </v:group>
            <v:group style="position:absolute;left:9342;top:6212;width:12;height:2" coordorigin="9342,6212" coordsize="12,2">
              <v:shape style="position:absolute;left:9342;top:6212;width:12;height:2" coordorigin="9342,6212" coordsize="12,0" path="m9342,6212l9354,6212e" filled="false" stroked="true" strokeweight=".6pt" strokecolor="#000000">
                <v:path arrowok="t"/>
              </v:shape>
            </v:group>
            <v:group style="position:absolute;left:9361;top:6212;width:12;height:2" coordorigin="9361,6212" coordsize="12,2">
              <v:shape style="position:absolute;left:9361;top:6212;width:12;height:2" coordorigin="9361,6212" coordsize="12,0" path="m9361,6212l9373,6212e" filled="false" stroked="true" strokeweight=".6pt" strokecolor="#000000">
                <v:path arrowok="t"/>
              </v:shape>
            </v:group>
            <v:group style="position:absolute;left:9380;top:6212;width:12;height:2" coordorigin="9380,6212" coordsize="12,2">
              <v:shape style="position:absolute;left:9380;top:6212;width:12;height:2" coordorigin="9380,6212" coordsize="12,0" path="m9380,6212l9392,6212e" filled="false" stroked="true" strokeweight=".6pt" strokecolor="#000000">
                <v:path arrowok="t"/>
              </v:shape>
            </v:group>
            <v:group style="position:absolute;left:9400;top:6212;width:12;height:2" coordorigin="9400,6212" coordsize="12,2">
              <v:shape style="position:absolute;left:9400;top:6212;width:12;height:2" coordorigin="9400,6212" coordsize="12,0" path="m9400,6212l9412,6212e" filled="false" stroked="true" strokeweight=".6pt" strokecolor="#000000">
                <v:path arrowok="t"/>
              </v:shape>
            </v:group>
            <v:group style="position:absolute;left:9419;top:6212;width:12;height:2" coordorigin="9419,6212" coordsize="12,2">
              <v:shape style="position:absolute;left:9419;top:6212;width:12;height:2" coordorigin="9419,6212" coordsize="12,0" path="m9419,6212l9431,6212e" filled="false" stroked="true" strokeweight=".6pt" strokecolor="#000000">
                <v:path arrowok="t"/>
              </v:shape>
            </v:group>
            <v:group style="position:absolute;left:9438;top:6212;width:12;height:2" coordorigin="9438,6212" coordsize="12,2">
              <v:shape style="position:absolute;left:9438;top:6212;width:12;height:2" coordorigin="9438,6212" coordsize="12,0" path="m9438,6212l9450,6212e" filled="false" stroked="true" strokeweight=".6pt" strokecolor="#000000">
                <v:path arrowok="t"/>
              </v:shape>
            </v:group>
            <v:group style="position:absolute;left:9457;top:6212;width:12;height:2" coordorigin="9457,6212" coordsize="12,2">
              <v:shape style="position:absolute;left:9457;top:6212;width:12;height:2" coordorigin="9457,6212" coordsize="12,0" path="m9457,6212l9469,6212e" filled="false" stroked="true" strokeweight=".6pt" strokecolor="#000000">
                <v:path arrowok="t"/>
              </v:shape>
            </v:group>
            <v:group style="position:absolute;left:9476;top:6212;width:12;height:2" coordorigin="9476,6212" coordsize="12,2">
              <v:shape style="position:absolute;left:9476;top:6212;width:12;height:2" coordorigin="9476,6212" coordsize="12,0" path="m9476,6212l9488,6212e" filled="false" stroked="true" strokeweight=".6pt" strokecolor="#000000">
                <v:path arrowok="t"/>
              </v:shape>
            </v:group>
            <v:group style="position:absolute;left:9496;top:6212;width:12;height:2" coordorigin="9496,6212" coordsize="12,2">
              <v:shape style="position:absolute;left:9496;top:6212;width:12;height:2" coordorigin="9496,6212" coordsize="12,0" path="m9496,6212l9508,6212e" filled="false" stroked="true" strokeweight=".6pt" strokecolor="#000000">
                <v:path arrowok="t"/>
              </v:shape>
            </v:group>
            <v:group style="position:absolute;left:9515;top:6212;width:12;height:2" coordorigin="9515,6212" coordsize="12,2">
              <v:shape style="position:absolute;left:9515;top:6212;width:12;height:2" coordorigin="9515,6212" coordsize="12,0" path="m9515,6212l9527,6212e" filled="false" stroked="true" strokeweight=".6pt" strokecolor="#000000">
                <v:path arrowok="t"/>
              </v:shape>
            </v:group>
            <v:group style="position:absolute;left:9534;top:6212;width:12;height:2" coordorigin="9534,6212" coordsize="12,2">
              <v:shape style="position:absolute;left:9534;top:6212;width:12;height:2" coordorigin="9534,6212" coordsize="12,0" path="m9534,6212l9546,6212e" filled="false" stroked="true" strokeweight=".6pt" strokecolor="#000000">
                <v:path arrowok="t"/>
              </v:shape>
            </v:group>
            <v:group style="position:absolute;left:9553;top:6212;width:12;height:2" coordorigin="9553,6212" coordsize="12,2">
              <v:shape style="position:absolute;left:9553;top:6212;width:12;height:2" coordorigin="9553,6212" coordsize="12,0" path="m9553,6212l9565,6212e" filled="false" stroked="true" strokeweight=".6pt" strokecolor="#000000">
                <v:path arrowok="t"/>
              </v:shape>
            </v:group>
            <v:group style="position:absolute;left:9572;top:6212;width:12;height:2" coordorigin="9572,6212" coordsize="12,2">
              <v:shape style="position:absolute;left:9572;top:6212;width:12;height:2" coordorigin="9572,6212" coordsize="12,0" path="m9572,6212l9584,6212e" filled="false" stroked="true" strokeweight=".6pt" strokecolor="#000000">
                <v:path arrowok="t"/>
              </v:shape>
            </v:group>
            <v:group style="position:absolute;left:9592;top:6212;width:12;height:2" coordorigin="9592,6212" coordsize="12,2">
              <v:shape style="position:absolute;left:9592;top:6212;width:12;height:2" coordorigin="9592,6212" coordsize="12,0" path="m9592,6212l9604,6212e" filled="false" stroked="true" strokeweight=".6pt" strokecolor="#000000">
                <v:path arrowok="t"/>
              </v:shape>
            </v:group>
            <v:group style="position:absolute;left:9611;top:6212;width:12;height:2" coordorigin="9611,6212" coordsize="12,2">
              <v:shape style="position:absolute;left:9611;top:6212;width:12;height:2" coordorigin="9611,6212" coordsize="12,0" path="m9611,6212l9623,6212e" filled="false" stroked="true" strokeweight=".6pt" strokecolor="#000000">
                <v:path arrowok="t"/>
              </v:shape>
            </v:group>
            <v:group style="position:absolute;left:9630;top:6212;width:12;height:2" coordorigin="9630,6212" coordsize="12,2">
              <v:shape style="position:absolute;left:9630;top:6212;width:12;height:2" coordorigin="9630,6212" coordsize="12,0" path="m9630,6212l9642,6212e" filled="false" stroked="true" strokeweight=".6pt" strokecolor="#000000">
                <v:path arrowok="t"/>
              </v:shape>
            </v:group>
            <v:group style="position:absolute;left:9649;top:6212;width:12;height:2" coordorigin="9649,6212" coordsize="12,2">
              <v:shape style="position:absolute;left:9649;top:6212;width:12;height:2" coordorigin="9649,6212" coordsize="12,0" path="m9649,6212l9661,6212e" filled="false" stroked="true" strokeweight=".6pt" strokecolor="#000000">
                <v:path arrowok="t"/>
              </v:shape>
            </v:group>
            <v:group style="position:absolute;left:9668;top:6212;width:12;height:2" coordorigin="9668,6212" coordsize="12,2">
              <v:shape style="position:absolute;left:9668;top:6212;width:12;height:2" coordorigin="9668,6212" coordsize="12,0" path="m9668,6212l9680,6212e" filled="false" stroked="true" strokeweight=".6pt" strokecolor="#000000">
                <v:path arrowok="t"/>
              </v:shape>
            </v:group>
            <v:group style="position:absolute;left:9688;top:6212;width:12;height:2" coordorigin="9688,6212" coordsize="12,2">
              <v:shape style="position:absolute;left:9688;top:6212;width:12;height:2" coordorigin="9688,6212" coordsize="12,0" path="m9688,6212l9700,6212e" filled="false" stroked="true" strokeweight=".6pt" strokecolor="#000000">
                <v:path arrowok="t"/>
              </v:shape>
            </v:group>
            <v:group style="position:absolute;left:9707;top:6212;width:12;height:2" coordorigin="9707,6212" coordsize="12,2">
              <v:shape style="position:absolute;left:9707;top:6212;width:12;height:2" coordorigin="9707,6212" coordsize="12,0" path="m9707,6212l9719,6212e" filled="false" stroked="true" strokeweight=".6pt" strokecolor="#000000">
                <v:path arrowok="t"/>
              </v:shape>
            </v:group>
            <v:group style="position:absolute;left:9726;top:6212;width:12;height:2" coordorigin="9726,6212" coordsize="12,2">
              <v:shape style="position:absolute;left:9726;top:6212;width:12;height:2" coordorigin="9726,6212" coordsize="12,0" path="m9726,6212l9738,6212e" filled="false" stroked="true" strokeweight=".6pt" strokecolor="#000000">
                <v:path arrowok="t"/>
              </v:shape>
            </v:group>
            <v:group style="position:absolute;left:9745;top:6212;width:12;height:2" coordorigin="9745,6212" coordsize="12,2">
              <v:shape style="position:absolute;left:9745;top:6212;width:12;height:2" coordorigin="9745,6212" coordsize="12,0" path="m9745,6212l9757,6212e" filled="false" stroked="true" strokeweight=".6pt" strokecolor="#000000">
                <v:path arrowok="t"/>
              </v:shape>
            </v:group>
            <v:group style="position:absolute;left:9764;top:6212;width:12;height:2" coordorigin="9764,6212" coordsize="12,2">
              <v:shape style="position:absolute;left:9764;top:6212;width:12;height:2" coordorigin="9764,6212" coordsize="12,0" path="m9764,6212l9776,6212e" filled="false" stroked="true" strokeweight=".6pt" strokecolor="#000000">
                <v:path arrowok="t"/>
              </v:shape>
            </v:group>
            <v:group style="position:absolute;left:9784;top:6212;width:12;height:2" coordorigin="9784,6212" coordsize="12,2">
              <v:shape style="position:absolute;left:9784;top:6212;width:12;height:2" coordorigin="9784,6212" coordsize="12,0" path="m9784,6212l9796,6212e" filled="false" stroked="true" strokeweight=".6pt" strokecolor="#000000">
                <v:path arrowok="t"/>
              </v:shape>
            </v:group>
            <v:group style="position:absolute;left:9803;top:6212;width:12;height:2" coordorigin="9803,6212" coordsize="12,2">
              <v:shape style="position:absolute;left:9803;top:6212;width:12;height:2" coordorigin="9803,6212" coordsize="12,0" path="m9803,6212l9815,6212e" filled="false" stroked="true" strokeweight=".6pt" strokecolor="#000000">
                <v:path arrowok="t"/>
              </v:shape>
            </v:group>
            <v:group style="position:absolute;left:9822;top:6212;width:12;height:2" coordorigin="9822,6212" coordsize="12,2">
              <v:shape style="position:absolute;left:9822;top:6212;width:12;height:2" coordorigin="9822,6212" coordsize="12,0" path="m9822,6212l9834,6212e" filled="false" stroked="true" strokeweight=".6pt" strokecolor="#000000">
                <v:path arrowok="t"/>
              </v:shape>
            </v:group>
            <v:group style="position:absolute;left:9841;top:6212;width:12;height:2" coordorigin="9841,6212" coordsize="12,2">
              <v:shape style="position:absolute;left:9841;top:6212;width:12;height:2" coordorigin="9841,6212" coordsize="12,0" path="m9841,6212l9853,6212e" filled="false" stroked="true" strokeweight=".6pt" strokecolor="#000000">
                <v:path arrowok="t"/>
              </v:shape>
            </v:group>
            <v:group style="position:absolute;left:9860;top:6212;width:12;height:2" coordorigin="9860,6212" coordsize="12,2">
              <v:shape style="position:absolute;left:9860;top:6212;width:12;height:2" coordorigin="9860,6212" coordsize="12,0" path="m9860,6212l9872,6212e" filled="false" stroked="true" strokeweight=".6pt" strokecolor="#000000">
                <v:path arrowok="t"/>
              </v:shape>
            </v:group>
            <v:group style="position:absolute;left:9880;top:6212;width:12;height:2" coordorigin="9880,6212" coordsize="12,2">
              <v:shape style="position:absolute;left:9880;top:6212;width:12;height:2" coordorigin="9880,6212" coordsize="12,0" path="m9880,6212l9892,6212e" filled="false" stroked="true" strokeweight=".6pt" strokecolor="#000000">
                <v:path arrowok="t"/>
              </v:shape>
            </v:group>
            <v:group style="position:absolute;left:9899;top:6212;width:12;height:2" coordorigin="9899,6212" coordsize="12,2">
              <v:shape style="position:absolute;left:9899;top:6212;width:12;height:2" coordorigin="9899,6212" coordsize="12,0" path="m9899,6212l9911,6212e" filled="false" stroked="true" strokeweight=".6pt" strokecolor="#000000">
                <v:path arrowok="t"/>
              </v:shape>
            </v:group>
            <v:group style="position:absolute;left:9918;top:6212;width:12;height:2" coordorigin="9918,6212" coordsize="12,2">
              <v:shape style="position:absolute;left:9918;top:6212;width:12;height:2" coordorigin="9918,6212" coordsize="12,0" path="m9918,6212l9930,6212e" filled="false" stroked="true" strokeweight=".6pt" strokecolor="#000000">
                <v:path arrowok="t"/>
              </v:shape>
            </v:group>
            <v:group style="position:absolute;left:9937;top:6212;width:12;height:2" coordorigin="9937,6212" coordsize="12,2">
              <v:shape style="position:absolute;left:9937;top:6212;width:12;height:2" coordorigin="9937,6212" coordsize="12,0" path="m9937,6212l9949,6212e" filled="false" stroked="true" strokeweight=".6pt" strokecolor="#000000">
                <v:path arrowok="t"/>
              </v:shape>
            </v:group>
            <v:group style="position:absolute;left:9956;top:6212;width:12;height:2" coordorigin="9956,6212" coordsize="12,2">
              <v:shape style="position:absolute;left:9956;top:6212;width:12;height:2" coordorigin="9956,6212" coordsize="12,0" path="m9956,6212l9968,6212e" filled="false" stroked="true" strokeweight=".6pt" strokecolor="#000000">
                <v:path arrowok="t"/>
              </v:shape>
            </v:group>
            <v:group style="position:absolute;left:9976;top:6212;width:12;height:2" coordorigin="9976,6212" coordsize="12,2">
              <v:shape style="position:absolute;left:9976;top:6212;width:12;height:2" coordorigin="9976,6212" coordsize="12,0" path="m9976,6212l9988,6212e" filled="false" stroked="true" strokeweight=".6pt" strokecolor="#000000">
                <v:path arrowok="t"/>
              </v:shape>
            </v:group>
            <v:group style="position:absolute;left:9995;top:6212;width:12;height:2" coordorigin="9995,6212" coordsize="12,2">
              <v:shape style="position:absolute;left:9995;top:6212;width:12;height:2" coordorigin="9995,6212" coordsize="12,0" path="m9995,6212l10007,6212e" filled="false" stroked="true" strokeweight=".6pt" strokecolor="#000000">
                <v:path arrowok="t"/>
              </v:shape>
            </v:group>
            <v:group style="position:absolute;left:10014;top:6212;width:12;height:2" coordorigin="10014,6212" coordsize="12,2">
              <v:shape style="position:absolute;left:10014;top:6212;width:12;height:2" coordorigin="10014,6212" coordsize="12,0" path="m10014,6212l10026,6212e" filled="false" stroked="true" strokeweight=".6pt" strokecolor="#000000">
                <v:path arrowok="t"/>
              </v:shape>
            </v:group>
            <v:group style="position:absolute;left:10033;top:6212;width:12;height:2" coordorigin="10033,6212" coordsize="12,2">
              <v:shape style="position:absolute;left:10033;top:6212;width:12;height:2" coordorigin="10033,6212" coordsize="12,0" path="m10033,6212l10045,6212e" filled="false" stroked="true" strokeweight=".6pt" strokecolor="#000000">
                <v:path arrowok="t"/>
              </v:shape>
            </v:group>
            <v:group style="position:absolute;left:10052;top:6212;width:12;height:2" coordorigin="10052,6212" coordsize="12,2">
              <v:shape style="position:absolute;left:10052;top:6212;width:12;height:2" coordorigin="10052,6212" coordsize="12,0" path="m10052,6212l10064,6212e" filled="false" stroked="true" strokeweight=".6pt" strokecolor="#000000">
                <v:path arrowok="t"/>
              </v:shape>
            </v:group>
            <v:group style="position:absolute;left:10072;top:6212;width:12;height:2" coordorigin="10072,6212" coordsize="12,2">
              <v:shape style="position:absolute;left:10072;top:6212;width:12;height:2" coordorigin="10072,6212" coordsize="12,0" path="m10072,6212l10084,6212e" filled="false" stroked="true" strokeweight=".6pt" strokecolor="#000000">
                <v:path arrowok="t"/>
              </v:shape>
            </v:group>
            <v:group style="position:absolute;left:10091;top:6212;width:12;height:2" coordorigin="10091,6212" coordsize="12,2">
              <v:shape style="position:absolute;left:10091;top:6212;width:12;height:2" coordorigin="10091,6212" coordsize="12,0" path="m10091,6212l10103,6212e" filled="false" stroked="true" strokeweight=".6pt" strokecolor="#000000">
                <v:path arrowok="t"/>
              </v:shape>
            </v:group>
            <v:group style="position:absolute;left:10110;top:6212;width:12;height:2" coordorigin="10110,6212" coordsize="12,2">
              <v:shape style="position:absolute;left:10110;top:6212;width:12;height:2" coordorigin="10110,6212" coordsize="12,0" path="m10110,6212l10122,6212e" filled="false" stroked="true" strokeweight=".6pt" strokecolor="#000000">
                <v:path arrowok="t"/>
              </v:shape>
            </v:group>
            <v:group style="position:absolute;left:10129;top:6212;width:12;height:2" coordorigin="10129,6212" coordsize="12,2">
              <v:shape style="position:absolute;left:10129;top:6212;width:12;height:2" coordorigin="10129,6212" coordsize="12,0" path="m10129,6212l10141,6212e" filled="false" stroked="true" strokeweight=".6pt" strokecolor="#000000">
                <v:path arrowok="t"/>
              </v:shape>
            </v:group>
            <v:group style="position:absolute;left:10148;top:6212;width:12;height:2" coordorigin="10148,6212" coordsize="12,2">
              <v:shape style="position:absolute;left:10148;top:6212;width:12;height:2" coordorigin="10148,6212" coordsize="12,0" path="m10148,6212l10160,6212e" filled="false" stroked="true" strokeweight=".6pt" strokecolor="#000000">
                <v:path arrowok="t"/>
              </v:shape>
            </v:group>
            <v:group style="position:absolute;left:10168;top:6212;width:12;height:2" coordorigin="10168,6212" coordsize="12,2">
              <v:shape style="position:absolute;left:10168;top:6212;width:12;height:2" coordorigin="10168,6212" coordsize="12,0" path="m10168,6212l10180,6212e" filled="false" stroked="true" strokeweight=".6pt" strokecolor="#000000">
                <v:path arrowok="t"/>
              </v:shape>
            </v:group>
            <v:group style="position:absolute;left:10187;top:6212;width:12;height:2" coordorigin="10187,6212" coordsize="12,2">
              <v:shape style="position:absolute;left:10187;top:6212;width:12;height:2" coordorigin="10187,6212" coordsize="12,0" path="m10187,6212l10199,6212e" filled="false" stroked="true" strokeweight=".6pt" strokecolor="#000000">
                <v:path arrowok="t"/>
              </v:shape>
            </v:group>
            <v:group style="position:absolute;left:10206;top:6212;width:12;height:2" coordorigin="10206,6212" coordsize="12,2">
              <v:shape style="position:absolute;left:10206;top:6212;width:12;height:2" coordorigin="10206,6212" coordsize="12,0" path="m10206,6212l10218,6212e" filled="false" stroked="true" strokeweight=".6pt" strokecolor="#000000">
                <v:path arrowok="t"/>
              </v:shape>
            </v:group>
            <v:group style="position:absolute;left:10225;top:6212;width:12;height:2" coordorigin="10225,6212" coordsize="12,2">
              <v:shape style="position:absolute;left:10225;top:6212;width:12;height:2" coordorigin="10225,6212" coordsize="12,0" path="m10225,6212l10237,6212e" filled="false" stroked="true" strokeweight=".6pt" strokecolor="#000000">
                <v:path arrowok="t"/>
              </v:shape>
            </v:group>
            <v:group style="position:absolute;left:10244;top:6212;width:12;height:2" coordorigin="10244,6212" coordsize="12,2">
              <v:shape style="position:absolute;left:10244;top:6212;width:12;height:2" coordorigin="10244,6212" coordsize="12,0" path="m10244,6212l10256,6212e" filled="false" stroked="true" strokeweight=".6pt" strokecolor="#000000">
                <v:path arrowok="t"/>
              </v:shape>
            </v:group>
            <v:group style="position:absolute;left:10264;top:6212;width:12;height:2" coordorigin="10264,6212" coordsize="12,2">
              <v:shape style="position:absolute;left:10264;top:6212;width:12;height:2" coordorigin="10264,6212" coordsize="12,0" path="m10264,6212l10276,6212e" filled="false" stroked="true" strokeweight=".6pt" strokecolor="#000000">
                <v:path arrowok="t"/>
              </v:shape>
            </v:group>
            <v:group style="position:absolute;left:10283;top:6212;width:12;height:2" coordorigin="10283,6212" coordsize="12,2">
              <v:shape style="position:absolute;left:10283;top:6212;width:12;height:2" coordorigin="10283,6212" coordsize="12,0" path="m10283,6212l10295,6212e" filled="false" stroked="true" strokeweight=".6pt" strokecolor="#000000">
                <v:path arrowok="t"/>
              </v:shape>
            </v:group>
            <v:group style="position:absolute;left:10302;top:6212;width:12;height:2" coordorigin="10302,6212" coordsize="12,2">
              <v:shape style="position:absolute;left:10302;top:6212;width:12;height:2" coordorigin="10302,6212" coordsize="12,0" path="m10302,6212l10314,6212e" filled="false" stroked="true" strokeweight=".6pt" strokecolor="#000000">
                <v:path arrowok="t"/>
              </v:shape>
            </v:group>
            <v:group style="position:absolute;left:10321;top:6212;width:12;height:2" coordorigin="10321,6212" coordsize="12,2">
              <v:shape style="position:absolute;left:10321;top:6212;width:12;height:2" coordorigin="10321,6212" coordsize="12,0" path="m10321,6212l10333,6212e" filled="false" stroked="true" strokeweight=".6pt" strokecolor="#000000">
                <v:path arrowok="t"/>
              </v:shape>
            </v:group>
            <v:group style="position:absolute;left:10340;top:6212;width:12;height:2" coordorigin="10340,6212" coordsize="12,2">
              <v:shape style="position:absolute;left:10340;top:6212;width:12;height:2" coordorigin="10340,6212" coordsize="12,0" path="m10340,6212l10352,6212e" filled="false" stroked="true" strokeweight=".6pt" strokecolor="#000000">
                <v:path arrowok="t"/>
              </v:shape>
            </v:group>
            <v:group style="position:absolute;left:10360;top:6212;width:12;height:2" coordorigin="10360,6212" coordsize="12,2">
              <v:shape style="position:absolute;left:10360;top:6212;width:12;height:2" coordorigin="10360,6212" coordsize="12,0" path="m10360,6212l10372,6212e" filled="false" stroked="true" strokeweight=".6pt" strokecolor="#000000">
                <v:path arrowok="t"/>
              </v:shape>
            </v:group>
            <v:group style="position:absolute;left:10379;top:6212;width:12;height:2" coordorigin="10379,6212" coordsize="12,2">
              <v:shape style="position:absolute;left:10379;top:6212;width:12;height:2" coordorigin="10379,6212" coordsize="12,0" path="m10379,6212l10391,6212e" filled="false" stroked="true" strokeweight=".6pt" strokecolor="#000000">
                <v:path arrowok="t"/>
              </v:shape>
            </v:group>
            <v:group style="position:absolute;left:10398;top:6212;width:12;height:2" coordorigin="10398,6212" coordsize="12,2">
              <v:shape style="position:absolute;left:10398;top:6212;width:12;height:2" coordorigin="10398,6212" coordsize="12,0" path="m10398,6212l10410,6212e" filled="false" stroked="true" strokeweight=".6pt" strokecolor="#000000">
                <v:path arrowok="t"/>
              </v:shape>
            </v:group>
            <v:group style="position:absolute;left:10417;top:6212;width:12;height:2" coordorigin="10417,6212" coordsize="12,2">
              <v:shape style="position:absolute;left:10417;top:6212;width:12;height:2" coordorigin="10417,6212" coordsize="12,0" path="m10417,6212l10429,6212e" filled="false" stroked="true" strokeweight=".6pt" strokecolor="#000000">
                <v:path arrowok="t"/>
              </v:shape>
            </v:group>
            <v:group style="position:absolute;left:10436;top:6212;width:12;height:2" coordorigin="10436,6212" coordsize="12,2">
              <v:shape style="position:absolute;left:10436;top:6212;width:12;height:2" coordorigin="10436,6212" coordsize="12,0" path="m10436,6212l10448,6212e" filled="false" stroked="true" strokeweight=".6pt" strokecolor="#000000">
                <v:path arrowok="t"/>
              </v:shape>
            </v:group>
            <v:group style="position:absolute;left:10456;top:6212;width:12;height:2" coordorigin="10456,6212" coordsize="12,2">
              <v:shape style="position:absolute;left:10456;top:6212;width:12;height:2" coordorigin="10456,6212" coordsize="12,0" path="m10456,6212l10468,6212e" filled="false" stroked="true" strokeweight=".6pt" strokecolor="#000000">
                <v:path arrowok="t"/>
              </v:shape>
            </v:group>
            <v:group style="position:absolute;left:10475;top:6212;width:12;height:2" coordorigin="10475,6212" coordsize="12,2">
              <v:shape style="position:absolute;left:10475;top:6212;width:12;height:2" coordorigin="10475,6212" coordsize="12,0" path="m10475,6212l10487,6212e" filled="false" stroked="true" strokeweight=".6pt" strokecolor="#000000">
                <v:path arrowok="t"/>
              </v:shape>
            </v:group>
            <v:group style="position:absolute;left:10494;top:6212;width:12;height:2" coordorigin="10494,6212" coordsize="12,2">
              <v:shape style="position:absolute;left:10494;top:6212;width:12;height:2" coordorigin="10494,6212" coordsize="12,0" path="m10494,6212l10506,6212e" filled="false" stroked="true" strokeweight=".6pt" strokecolor="#000000">
                <v:path arrowok="t"/>
              </v:shape>
            </v:group>
            <v:group style="position:absolute;left:10513;top:6212;width:12;height:2" coordorigin="10513,6212" coordsize="12,2">
              <v:shape style="position:absolute;left:10513;top:6212;width:12;height:2" coordorigin="10513,6212" coordsize="12,0" path="m10513,6212l10525,6212e" filled="false" stroked="true" strokeweight=".6pt" strokecolor="#000000">
                <v:path arrowok="t"/>
              </v:shape>
            </v:group>
            <v:group style="position:absolute;left:10532;top:6212;width:12;height:2" coordorigin="10532,6212" coordsize="12,2">
              <v:shape style="position:absolute;left:10532;top:6212;width:12;height:2" coordorigin="10532,6212" coordsize="12,0" path="m10532,6212l10544,6212e" filled="false" stroked="true" strokeweight=".6pt" strokecolor="#000000">
                <v:path arrowok="t"/>
              </v:shape>
            </v:group>
            <v:group style="position:absolute;left:10552;top:6212;width:12;height:2" coordorigin="10552,6212" coordsize="12,2">
              <v:shape style="position:absolute;left:10552;top:6212;width:12;height:2" coordorigin="10552,6212" coordsize="12,0" path="m10552,6212l10564,6212e" filled="false" stroked="true" strokeweight=".6pt" strokecolor="#000000">
                <v:path arrowok="t"/>
              </v:shape>
            </v:group>
            <v:group style="position:absolute;left:10571;top:6212;width:12;height:2" coordorigin="10571,6212" coordsize="12,2">
              <v:shape style="position:absolute;left:10571;top:6212;width:12;height:2" coordorigin="10571,6212" coordsize="12,0" path="m10571,6212l10583,6212e" filled="false" stroked="true" strokeweight=".6pt" strokecolor="#000000">
                <v:path arrowok="t"/>
              </v:shape>
            </v:group>
            <v:group style="position:absolute;left:10590;top:6212;width:12;height:2" coordorigin="10590,6212" coordsize="12,2">
              <v:shape style="position:absolute;left:10590;top:6212;width:12;height:2" coordorigin="10590,6212" coordsize="12,0" path="m10590,6212l10602,6212e" filled="false" stroked="true" strokeweight=".6pt" strokecolor="#000000">
                <v:path arrowok="t"/>
              </v:shape>
            </v:group>
            <v:group style="position:absolute;left:10609;top:6212;width:12;height:2" coordorigin="10609,6212" coordsize="12,2">
              <v:shape style="position:absolute;left:10609;top:6212;width:12;height:2" coordorigin="10609,6212" coordsize="12,0" path="m10609,6212l10621,6212e" filled="false" stroked="true" strokeweight=".6pt" strokecolor="#000000">
                <v:path arrowok="t"/>
              </v:shape>
            </v:group>
            <v:group style="position:absolute;left:10628;top:6212;width:12;height:2" coordorigin="10628,6212" coordsize="12,2">
              <v:shape style="position:absolute;left:10628;top:6212;width:12;height:2" coordorigin="10628,6212" coordsize="12,0" path="m10628,6212l10640,6212e" filled="false" stroked="true" strokeweight=".6pt" strokecolor="#000000">
                <v:path arrowok="t"/>
              </v:shape>
            </v:group>
            <v:group style="position:absolute;left:10648;top:6212;width:12;height:2" coordorigin="10648,6212" coordsize="12,2">
              <v:shape style="position:absolute;left:10648;top:6212;width:12;height:2" coordorigin="10648,6212" coordsize="12,0" path="m10648,6212l10660,6212e" filled="false" stroked="true" strokeweight=".6pt" strokecolor="#000000">
                <v:path arrowok="t"/>
              </v:shape>
            </v:group>
            <v:group style="position:absolute;left:10667;top:6212;width:12;height:2" coordorigin="10667,6212" coordsize="12,2">
              <v:shape style="position:absolute;left:10667;top:6212;width:12;height:2" coordorigin="10667,6212" coordsize="12,0" path="m10667,6212l10679,6212e" filled="false" stroked="true" strokeweight=".6pt" strokecolor="#000000">
                <v:path arrowok="t"/>
              </v:shape>
            </v:group>
            <v:group style="position:absolute;left:10686;top:6212;width:12;height:2" coordorigin="10686,6212" coordsize="12,2">
              <v:shape style="position:absolute;left:10686;top:6212;width:12;height:2" coordorigin="10686,6212" coordsize="12,0" path="m10686,6212l10698,6212e" filled="false" stroked="true" strokeweight=".6pt" strokecolor="#000000">
                <v:path arrowok="t"/>
              </v:shape>
            </v:group>
            <v:group style="position:absolute;left:10705;top:6212;width:12;height:2" coordorigin="10705,6212" coordsize="12,2">
              <v:shape style="position:absolute;left:10705;top:6212;width:12;height:2" coordorigin="10705,6212" coordsize="12,0" path="m10705,6212l10717,6212e" filled="false" stroked="true" strokeweight=".6pt" strokecolor="#000000">
                <v:path arrowok="t"/>
              </v:shape>
            </v:group>
            <v:group style="position:absolute;left:10724;top:6212;width:12;height:2" coordorigin="10724,6212" coordsize="12,2">
              <v:shape style="position:absolute;left:10724;top:6212;width:12;height:2" coordorigin="10724,6212" coordsize="12,0" path="m10724,6212l10736,6212e" filled="false" stroked="true" strokeweight=".6pt" strokecolor="#000000">
                <v:path arrowok="t"/>
              </v:shape>
            </v:group>
            <v:group style="position:absolute;left:10744;top:6212;width:12;height:2" coordorigin="10744,6212" coordsize="12,2">
              <v:shape style="position:absolute;left:10744;top:6212;width:12;height:2" coordorigin="10744,6212" coordsize="12,0" path="m10744,6212l10756,6212e" filled="false" stroked="true" strokeweight=".6pt" strokecolor="#000000">
                <v:path arrowok="t"/>
              </v:shape>
            </v:group>
            <v:group style="position:absolute;left:10763;top:6212;width:12;height:2" coordorigin="10763,6212" coordsize="12,2">
              <v:shape style="position:absolute;left:10763;top:6212;width:12;height:2" coordorigin="10763,6212" coordsize="12,0" path="m10763,6212l10775,6212e" filled="false" stroked="true" strokeweight=".6pt" strokecolor="#000000">
                <v:path arrowok="t"/>
              </v:shape>
            </v:group>
            <v:group style="position:absolute;left:10782;top:6212;width:12;height:2" coordorigin="10782,6212" coordsize="12,2">
              <v:shape style="position:absolute;left:10782;top:6212;width:12;height:2" coordorigin="10782,6212" coordsize="12,0" path="m10782,6212l10794,6212e" filled="false" stroked="true" strokeweight=".6pt" strokecolor="#000000">
                <v:path arrowok="t"/>
              </v:shape>
            </v:group>
            <v:group style="position:absolute;left:10801;top:6212;width:12;height:2" coordorigin="10801,6212" coordsize="12,2">
              <v:shape style="position:absolute;left:10801;top:6212;width:12;height:2" coordorigin="10801,6212" coordsize="12,0" path="m10801,6212l10813,6212e" filled="false" stroked="true" strokeweight=".6pt" strokecolor="#000000">
                <v:path arrowok="t"/>
              </v:shape>
            </v:group>
            <v:group style="position:absolute;left:10820;top:6212;width:12;height:2" coordorigin="10820,6212" coordsize="12,2">
              <v:shape style="position:absolute;left:10820;top:6212;width:12;height:2" coordorigin="10820,6212" coordsize="12,0" path="m10820,6212l10832,6212e" filled="false" stroked="true" strokeweight=".6pt" strokecolor="#000000">
                <v:path arrowok="t"/>
              </v:shape>
            </v:group>
            <v:group style="position:absolute;left:10840;top:6212;width:12;height:2" coordorigin="10840,6212" coordsize="12,2">
              <v:shape style="position:absolute;left:10840;top:6212;width:12;height:2" coordorigin="10840,6212" coordsize="12,0" path="m10840,6212l10852,6212e" filled="false" stroked="true" strokeweight=".6pt" strokecolor="#000000">
                <v:path arrowok="t"/>
              </v:shape>
            </v:group>
            <v:group style="position:absolute;left:10859;top:6212;width:12;height:2" coordorigin="10859,6212" coordsize="12,2">
              <v:shape style="position:absolute;left:10859;top:6212;width:12;height:2" coordorigin="10859,6212" coordsize="12,0" path="m10859,6212l10871,6212e" filled="false" stroked="true" strokeweight=".6pt" strokecolor="#000000">
                <v:path arrowok="t"/>
              </v:shape>
            </v:group>
            <v:group style="position:absolute;left:10878;top:6212;width:12;height:2" coordorigin="10878,6212" coordsize="12,2">
              <v:shape style="position:absolute;left:10878;top:6212;width:12;height:2" coordorigin="10878,6212" coordsize="12,0" path="m10878,6212l10890,6212e" filled="false" stroked="true" strokeweight=".6pt" strokecolor="#000000">
                <v:path arrowok="t"/>
              </v:shape>
            </v:group>
            <v:group style="position:absolute;left:10897;top:6212;width:12;height:2" coordorigin="10897,6212" coordsize="12,2">
              <v:shape style="position:absolute;left:10897;top:6212;width:12;height:2" coordorigin="10897,6212" coordsize="12,0" path="m10897,6212l10909,6212e" filled="false" stroked="true" strokeweight=".6pt" strokecolor="#000000">
                <v:path arrowok="t"/>
              </v:shape>
            </v:group>
            <v:group style="position:absolute;left:10916;top:6212;width:12;height:2" coordorigin="10916,6212" coordsize="12,2">
              <v:shape style="position:absolute;left:10916;top:6212;width:12;height:2" coordorigin="10916,6212" coordsize="12,0" path="m10916,6212l10928,6212e" filled="false" stroked="true" strokeweight=".6pt" strokecolor="#000000">
                <v:path arrowok="t"/>
              </v:shape>
            </v:group>
            <v:group style="position:absolute;left:10936;top:6212;width:12;height:2" coordorigin="10936,6212" coordsize="12,2">
              <v:shape style="position:absolute;left:10936;top:6212;width:12;height:2" coordorigin="10936,6212" coordsize="12,0" path="m10936,6212l10948,6212e" filled="false" stroked="true" strokeweight=".6pt" strokecolor="#000000">
                <v:path arrowok="t"/>
              </v:shape>
            </v:group>
            <v:group style="position:absolute;left:10955;top:6212;width:12;height:2" coordorigin="10955,6212" coordsize="12,2">
              <v:shape style="position:absolute;left:10955;top:6212;width:12;height:2" coordorigin="10955,6212" coordsize="12,0" path="m10955,6212l10967,6212e" filled="false" stroked="true" strokeweight=".6pt" strokecolor="#000000">
                <v:path arrowok="t"/>
              </v:shape>
            </v:group>
            <v:group style="position:absolute;left:10974;top:6212;width:12;height:2" coordorigin="10974,6212" coordsize="12,2">
              <v:shape style="position:absolute;left:10974;top:6212;width:12;height:2" coordorigin="10974,6212" coordsize="12,0" path="m10974,6212l10986,6212e" filled="false" stroked="true" strokeweight=".6pt" strokecolor="#000000">
                <v:path arrowok="t"/>
              </v:shape>
            </v:group>
            <v:group style="position:absolute;left:10993;top:6212;width:12;height:2" coordorigin="10993,6212" coordsize="12,2">
              <v:shape style="position:absolute;left:10993;top:6212;width:12;height:2" coordorigin="10993,6212" coordsize="12,0" path="m10993,6212l11005,6212e" filled="false" stroked="true" strokeweight=".6pt" strokecolor="#000000">
                <v:path arrowok="t"/>
              </v:shape>
            </v:group>
            <v:group style="position:absolute;left:11012;top:6212;width:12;height:2" coordorigin="11012,6212" coordsize="12,2">
              <v:shape style="position:absolute;left:11012;top:6212;width:12;height:2" coordorigin="11012,6212" coordsize="12,0" path="m11012,6212l11024,6212e" filled="false" stroked="true" strokeweight=".6pt" strokecolor="#000000">
                <v:path arrowok="t"/>
              </v:shape>
            </v:group>
            <v:group style="position:absolute;left:11032;top:6212;width:12;height:2" coordorigin="11032,6212" coordsize="12,2">
              <v:shape style="position:absolute;left:11032;top:6212;width:12;height:2" coordorigin="11032,6212" coordsize="12,0" path="m11032,6212l11044,6212e" filled="false" stroked="true" strokeweight=".6pt" strokecolor="#000000">
                <v:path arrowok="t"/>
              </v:shape>
            </v:group>
            <v:group style="position:absolute;left:11051;top:6212;width:12;height:2" coordorigin="11051,6212" coordsize="12,2">
              <v:shape style="position:absolute;left:11051;top:6212;width:12;height:2" coordorigin="11051,6212" coordsize="12,0" path="m11051,6212l11063,6212e" filled="false" stroked="true" strokeweight=".6pt" strokecolor="#000000">
                <v:path arrowok="t"/>
              </v:shape>
            </v:group>
            <v:group style="position:absolute;left:11070;top:6212;width:12;height:2" coordorigin="11070,6212" coordsize="12,2">
              <v:shape style="position:absolute;left:11070;top:6212;width:12;height:2" coordorigin="11070,6212" coordsize="12,0" path="m11070,6212l11082,6212e" filled="false" stroked="true" strokeweight=".6pt" strokecolor="#000000">
                <v:path arrowok="t"/>
              </v:shape>
            </v:group>
            <v:group style="position:absolute;left:11089;top:6212;width:12;height:2" coordorigin="11089,6212" coordsize="12,2">
              <v:shape style="position:absolute;left:11089;top:6212;width:12;height:2" coordorigin="11089,6212" coordsize="12,0" path="m11089,6212l11101,6212e" filled="false" stroked="true" strokeweight=".6pt" strokecolor="#000000">
                <v:path arrowok="t"/>
              </v:shape>
            </v:group>
            <v:group style="position:absolute;left:11108;top:6212;width:12;height:2" coordorigin="11108,6212" coordsize="12,2">
              <v:shape style="position:absolute;left:11108;top:6212;width:12;height:2" coordorigin="11108,6212" coordsize="12,0" path="m11108,6212l11120,6212e" filled="false" stroked="true" strokeweight=".6pt" strokecolor="#000000">
                <v:path arrowok="t"/>
              </v:shape>
            </v:group>
            <v:group style="position:absolute;left:11128;top:6212;width:12;height:2" coordorigin="11128,6212" coordsize="12,2">
              <v:shape style="position:absolute;left:11128;top:6212;width:12;height:2" coordorigin="11128,6212" coordsize="12,0" path="m11128,6212l11140,6212e" filled="false" stroked="true" strokeweight=".6pt" strokecolor="#000000">
                <v:path arrowok="t"/>
              </v:shape>
            </v:group>
            <v:group style="position:absolute;left:11147;top:6212;width:12;height:2" coordorigin="11147,6212" coordsize="12,2">
              <v:shape style="position:absolute;left:11147;top:6212;width:12;height:2" coordorigin="11147,6212" coordsize="12,0" path="m11147,6212l11159,6212e" filled="false" stroked="true" strokeweight=".6pt" strokecolor="#000000">
                <v:path arrowok="t"/>
              </v:shape>
            </v:group>
            <v:group style="position:absolute;left:11166;top:6212;width:12;height:2" coordorigin="11166,6212" coordsize="12,2">
              <v:shape style="position:absolute;left:11166;top:6212;width:12;height:2" coordorigin="11166,6212" coordsize="12,0" path="m11166,6212l11178,6212e" filled="false" stroked="true" strokeweight=".6pt" strokecolor="#000000">
                <v:path arrowok="t"/>
              </v:shape>
            </v:group>
            <v:group style="position:absolute;left:11185;top:6212;width:12;height:2" coordorigin="11185,6212" coordsize="12,2">
              <v:shape style="position:absolute;left:11185;top:6212;width:12;height:2" coordorigin="11185,6212" coordsize="12,0" path="m11185,6212l11197,6212e" filled="false" stroked="true" strokeweight=".6pt" strokecolor="#000000">
                <v:path arrowok="t"/>
              </v:shape>
            </v:group>
            <v:group style="position:absolute;left:11204;top:6212;width:12;height:2" coordorigin="11204,6212" coordsize="12,2">
              <v:shape style="position:absolute;left:11204;top:6212;width:12;height:2" coordorigin="11204,6212" coordsize="12,0" path="m11204,6212l11216,6212e" filled="false" stroked="true" strokeweight=".6pt" strokecolor="#000000">
                <v:path arrowok="t"/>
              </v:shape>
            </v:group>
            <v:group style="position:absolute;left:11224;top:6212;width:12;height:2" coordorigin="11224,6212" coordsize="12,2">
              <v:shape style="position:absolute;left:11224;top:6212;width:12;height:2" coordorigin="11224,6212" coordsize="12,0" path="m11224,6212l11236,6212e" filled="false" stroked="true" strokeweight=".6pt" strokecolor="#000000">
                <v:path arrowok="t"/>
              </v:shape>
            </v:group>
            <v:group style="position:absolute;left:11243;top:6212;width:12;height:2" coordorigin="11243,6212" coordsize="12,2">
              <v:shape style="position:absolute;left:11243;top:6212;width:12;height:2" coordorigin="11243,6212" coordsize="12,0" path="m11243,6212l11255,6212e" filled="false" stroked="true" strokeweight=".6pt" strokecolor="#000000">
                <v:path arrowok="t"/>
              </v:shape>
            </v:group>
            <v:group style="position:absolute;left:11262;top:6212;width:12;height:2" coordorigin="11262,6212" coordsize="12,2">
              <v:shape style="position:absolute;left:11262;top:6212;width:12;height:2" coordorigin="11262,6212" coordsize="12,0" path="m11262,6212l11274,6212e" filled="false" stroked="true" strokeweight=".6pt" strokecolor="#000000">
                <v:path arrowok="t"/>
              </v:shape>
            </v:group>
            <v:group style="position:absolute;left:11281;top:6212;width:12;height:2" coordorigin="11281,6212" coordsize="12,2">
              <v:shape style="position:absolute;left:11281;top:6212;width:12;height:2" coordorigin="11281,6212" coordsize="12,0" path="m11281,6212l11293,6212e" filled="false" stroked="true" strokeweight=".6pt" strokecolor="#000000">
                <v:path arrowok="t"/>
              </v:shape>
            </v:group>
            <v:group style="position:absolute;left:11300;top:6212;width:12;height:2" coordorigin="11300,6212" coordsize="12,2">
              <v:shape style="position:absolute;left:11300;top:6212;width:12;height:2" coordorigin="11300,6212" coordsize="12,0" path="m11300,6212l11312,6212e" filled="false" stroked="true" strokeweight=".6pt" strokecolor="#000000">
                <v:path arrowok="t"/>
              </v:shape>
            </v:group>
            <v:group style="position:absolute;left:11320;top:6212;width:12;height:2" coordorigin="11320,6212" coordsize="12,2">
              <v:shape style="position:absolute;left:11320;top:6212;width:12;height:2" coordorigin="11320,6212" coordsize="12,0" path="m11320,6212l11332,6212e" filled="false" stroked="true" strokeweight=".6pt" strokecolor="#000000">
                <v:path arrowok="t"/>
              </v:shape>
            </v:group>
            <v:group style="position:absolute;left:11339;top:6212;width:12;height:2" coordorigin="11339,6212" coordsize="12,2">
              <v:shape style="position:absolute;left:11339;top:6212;width:12;height:2" coordorigin="11339,6212" coordsize="12,0" path="m11339,6212l11351,6212e" filled="false" stroked="true" strokeweight=".6pt" strokecolor="#000000">
                <v:path arrowok="t"/>
              </v:shape>
            </v:group>
            <v:group style="position:absolute;left:11358;top:6212;width:12;height:2" coordorigin="11358,6212" coordsize="12,2">
              <v:shape style="position:absolute;left:11358;top:6212;width:12;height:2" coordorigin="11358,6212" coordsize="12,0" path="m11358,6212l11370,6212e" filled="false" stroked="true" strokeweight=".6pt" strokecolor="#000000">
                <v:path arrowok="t"/>
              </v:shape>
            </v:group>
            <v:group style="position:absolute;left:11377;top:6212;width:12;height:2" coordorigin="11377,6212" coordsize="12,2">
              <v:shape style="position:absolute;left:11377;top:6212;width:12;height:2" coordorigin="11377,6212" coordsize="12,0" path="m11377,6212l11389,6212e" filled="false" stroked="true" strokeweight=".6pt" strokecolor="#000000">
                <v:path arrowok="t"/>
              </v:shape>
            </v:group>
            <v:group style="position:absolute;left:11396;top:6212;width:12;height:2" coordorigin="11396,6212" coordsize="12,2">
              <v:shape style="position:absolute;left:11396;top:6212;width:12;height:2" coordorigin="11396,6212" coordsize="12,0" path="m11396,6212l11408,6212e" filled="false" stroked="true" strokeweight=".6pt" strokecolor="#000000">
                <v:path arrowok="t"/>
              </v:shape>
            </v:group>
            <v:group style="position:absolute;left:11416;top:6212;width:12;height:2" coordorigin="11416,6212" coordsize="12,2">
              <v:shape style="position:absolute;left:11416;top:6212;width:12;height:2" coordorigin="11416,6212" coordsize="12,0" path="m11416,6212l11428,6212e" filled="false" stroked="true" strokeweight=".6pt" strokecolor="#000000">
                <v:path arrowok="t"/>
              </v:shape>
            </v:group>
            <v:group style="position:absolute;left:11435;top:6212;width:12;height:2" coordorigin="11435,6212" coordsize="12,2">
              <v:shape style="position:absolute;left:11435;top:6212;width:12;height:2" coordorigin="11435,6212" coordsize="12,0" path="m11435,6212l11447,6212e" filled="false" stroked="true" strokeweight=".6pt" strokecolor="#000000">
                <v:path arrowok="t"/>
              </v:shape>
            </v:group>
            <v:group style="position:absolute;left:11454;top:6212;width:12;height:2" coordorigin="11454,6212" coordsize="12,2">
              <v:shape style="position:absolute;left:11454;top:6212;width:12;height:2" coordorigin="11454,6212" coordsize="12,0" path="m11454,6212l11466,6212e" filled="false" stroked="true" strokeweight=".6pt" strokecolor="#000000">
                <v:path arrowok="t"/>
              </v:shape>
            </v:group>
            <v:group style="position:absolute;left:11473;top:6212;width:12;height:2" coordorigin="11473,6212" coordsize="12,2">
              <v:shape style="position:absolute;left:11473;top:6212;width:12;height:2" coordorigin="11473,6212" coordsize="12,0" path="m11473,6212l11485,6212e" filled="false" stroked="true" strokeweight=".6pt" strokecolor="#000000">
                <v:path arrowok="t"/>
              </v:shape>
            </v:group>
            <v:group style="position:absolute;left:11492;top:6212;width:12;height:2" coordorigin="11492,6212" coordsize="12,2">
              <v:shape style="position:absolute;left:11492;top:6212;width:12;height:2" coordorigin="11492,6212" coordsize="12,0" path="m11492,6212l11504,6212e" filled="false" stroked="true" strokeweight=".6pt" strokecolor="#000000">
                <v:path arrowok="t"/>
              </v:shape>
            </v:group>
            <v:group style="position:absolute;left:11512;top:6212;width:12;height:2" coordorigin="11512,6212" coordsize="12,2">
              <v:shape style="position:absolute;left:11512;top:6212;width:12;height:2" coordorigin="11512,6212" coordsize="12,0" path="m11512,6212l11524,6212e" filled="false" stroked="true" strokeweight=".6pt" strokecolor="#000000">
                <v:path arrowok="t"/>
              </v:shape>
            </v:group>
            <v:group style="position:absolute;left:11531;top:6212;width:12;height:2" coordorigin="11531,6212" coordsize="12,2">
              <v:shape style="position:absolute;left:11531;top:6212;width:12;height:2" coordorigin="11531,6212" coordsize="12,0" path="m11531,6212l11543,6212e" filled="false" stroked="true" strokeweight=".6pt" strokecolor="#000000">
                <v:path arrowok="t"/>
              </v:shape>
            </v:group>
            <v:group style="position:absolute;left:11550;top:6212;width:12;height:2" coordorigin="11550,6212" coordsize="12,2">
              <v:shape style="position:absolute;left:11550;top:6212;width:12;height:2" coordorigin="11550,6212" coordsize="12,0" path="m11550,6212l11562,6212e" filled="false" stroked="true" strokeweight=".6pt" strokecolor="#000000">
                <v:path arrowok="t"/>
              </v:shape>
            </v:group>
            <v:group style="position:absolute;left:11569;top:6212;width:12;height:2" coordorigin="11569,6212" coordsize="12,2">
              <v:shape style="position:absolute;left:11569;top:6212;width:12;height:2" coordorigin="11569,6212" coordsize="12,0" path="m11569,6212l11581,6212e" filled="false" stroked="true" strokeweight=".6pt" strokecolor="#000000">
                <v:path arrowok="t"/>
              </v:shape>
            </v:group>
            <v:group style="position:absolute;left:11588;top:6212;width:12;height:2" coordorigin="11588,6212" coordsize="12,2">
              <v:shape style="position:absolute;left:11588;top:6212;width:12;height:2" coordorigin="11588,6212" coordsize="12,0" path="m11588,6212l11600,6212e" filled="false" stroked="true" strokeweight=".6pt" strokecolor="#000000">
                <v:path arrowok="t"/>
              </v:shape>
            </v:group>
            <v:group style="position:absolute;left:11608;top:6212;width:12;height:2" coordorigin="11608,6212" coordsize="12,2">
              <v:shape style="position:absolute;left:11608;top:6212;width:12;height:2" coordorigin="11608,6212" coordsize="12,0" path="m11608,6212l11620,6212e" filled="false" stroked="true" strokeweight=".6pt" strokecolor="#000000">
                <v:path arrowok="t"/>
              </v:shape>
            </v:group>
            <v:group style="position:absolute;left:11627;top:6212;width:12;height:2" coordorigin="11627,6212" coordsize="12,2">
              <v:shape style="position:absolute;left:11627;top:6212;width:12;height:2" coordorigin="11627,6212" coordsize="12,0" path="m11627,6212l11639,6212e" filled="false" stroked="true" strokeweight=".6pt" strokecolor="#000000">
                <v:path arrowok="t"/>
              </v:shape>
            </v:group>
            <v:group style="position:absolute;left:11646;top:6212;width:12;height:2" coordorigin="11646,6212" coordsize="12,2">
              <v:shape style="position:absolute;left:11646;top:6212;width:12;height:2" coordorigin="11646,6212" coordsize="12,0" path="m11646,6212l11658,6212e" filled="false" stroked="true" strokeweight=".6pt" strokecolor="#000000">
                <v:path arrowok="t"/>
              </v:shape>
            </v:group>
            <v:group style="position:absolute;left:11665;top:6212;width:12;height:2" coordorigin="11665,6212" coordsize="12,2">
              <v:shape style="position:absolute;left:11665;top:6212;width:12;height:2" coordorigin="11665,6212" coordsize="12,0" path="m11665,6212l11677,6212e" filled="false" stroked="true" strokeweight=".6pt" strokecolor="#000000">
                <v:path arrowok="t"/>
              </v:shape>
            </v:group>
            <v:group style="position:absolute;left:11684;top:6212;width:12;height:2" coordorigin="11684,6212" coordsize="12,2">
              <v:shape style="position:absolute;left:11684;top:6212;width:12;height:2" coordorigin="11684,6212" coordsize="12,0" path="m11684,6212l11696,6212e" filled="false" stroked="true" strokeweight=".6pt" strokecolor="#000000">
                <v:path arrowok="t"/>
              </v:shape>
            </v:group>
            <v:group style="position:absolute;left:11704;top:6212;width:12;height:2" coordorigin="11704,6212" coordsize="12,2">
              <v:shape style="position:absolute;left:11704;top:6212;width:12;height:2" coordorigin="11704,6212" coordsize="12,0" path="m11704,6212l11716,6212e" filled="false" stroked="true" strokeweight=".6pt" strokecolor="#000000">
                <v:path arrowok="t"/>
              </v:shape>
            </v:group>
            <v:group style="position:absolute;left:11723;top:6212;width:12;height:2" coordorigin="11723,6212" coordsize="12,2">
              <v:shape style="position:absolute;left:11723;top:6212;width:12;height:2" coordorigin="11723,6212" coordsize="12,0" path="m11723,6212l11735,6212e" filled="false" stroked="true" strokeweight=".6pt" strokecolor="#000000">
                <v:path arrowok="t"/>
              </v:shape>
            </v:group>
            <v:group style="position:absolute;left:11742;top:6212;width:12;height:2" coordorigin="11742,6212" coordsize="12,2">
              <v:shape style="position:absolute;left:11742;top:6212;width:12;height:2" coordorigin="11742,6212" coordsize="12,0" path="m11742,6212l11754,6212e" filled="false" stroked="true" strokeweight=".6pt" strokecolor="#000000">
                <v:path arrowok="t"/>
              </v:shape>
            </v:group>
            <v:group style="position:absolute;left:11761;top:6212;width:12;height:2" coordorigin="11761,6212" coordsize="12,2">
              <v:shape style="position:absolute;left:11761;top:6212;width:12;height:2" coordorigin="11761,6212" coordsize="12,0" path="m11761,6212l11773,6212e" filled="false" stroked="true" strokeweight=".6pt" strokecolor="#000000">
                <v:path arrowok="t"/>
              </v:shape>
            </v:group>
            <v:group style="position:absolute;left:11780;top:6212;width:12;height:2" coordorigin="11780,6212" coordsize="12,2">
              <v:shape style="position:absolute;left:11780;top:6212;width:12;height:2" coordorigin="11780,6212" coordsize="12,0" path="m11780,6212l11792,6212e" filled="false" stroked="true" strokeweight=".6pt" strokecolor="#000000">
                <v:path arrowok="t"/>
              </v:shape>
            </v:group>
            <v:group style="position:absolute;left:11800;top:6212;width:12;height:2" coordorigin="11800,6212" coordsize="12,2">
              <v:shape style="position:absolute;left:11800;top:6212;width:12;height:2" coordorigin="11800,6212" coordsize="12,0" path="m11800,6212l11812,6212e" filled="false" stroked="true" strokeweight=".6pt" strokecolor="#000000">
                <v:path arrowok="t"/>
              </v:shape>
            </v:group>
            <v:group style="position:absolute;left:11819;top:6212;width:12;height:2" coordorigin="11819,6212" coordsize="12,2">
              <v:shape style="position:absolute;left:11819;top:6212;width:12;height:2" coordorigin="11819,6212" coordsize="12,0" path="m11819,6212l11831,6212e" filled="false" stroked="true" strokeweight=".6pt" strokecolor="#000000">
                <v:path arrowok="t"/>
              </v:shape>
            </v:group>
            <v:group style="position:absolute;left:11838;top:6212;width:12;height:2" coordorigin="11838,6212" coordsize="12,2">
              <v:shape style="position:absolute;left:11838;top:6212;width:12;height:2" coordorigin="11838,6212" coordsize="12,0" path="m11838,6212l11850,6212e" filled="false" stroked="true" strokeweight=".6pt" strokecolor="#000000">
                <v:path arrowok="t"/>
              </v:shape>
            </v:group>
            <v:group style="position:absolute;left:11857;top:6212;width:12;height:2" coordorigin="11857,6212" coordsize="12,2">
              <v:shape style="position:absolute;left:11857;top:6212;width:12;height:2" coordorigin="11857,6212" coordsize="12,0" path="m11857,6212l11869,6212e" filled="false" stroked="true" strokeweight=".6pt" strokecolor="#000000">
                <v:path arrowok="t"/>
              </v:shape>
            </v:group>
            <v:group style="position:absolute;left:11876;top:6212;width:12;height:2" coordorigin="11876,6212" coordsize="12,2">
              <v:shape style="position:absolute;left:11876;top:6212;width:12;height:2" coordorigin="11876,6212" coordsize="12,0" path="m11876,6212l11888,6212e" filled="false" stroked="true" strokeweight=".6pt" strokecolor="#000000">
                <v:path arrowok="t"/>
              </v:shape>
            </v:group>
            <v:group style="position:absolute;left:11896;top:6212;width:12;height:2" coordorigin="11896,6212" coordsize="12,2">
              <v:shape style="position:absolute;left:11896;top:6212;width:12;height:2" coordorigin="11896,6212" coordsize="12,0" path="m11896,6212l11908,6212e" filled="false" stroked="true" strokeweight=".6pt" strokecolor="#000000">
                <v:path arrowok="t"/>
              </v:shape>
            </v:group>
            <v:group style="position:absolute;left:11915;top:6212;width:12;height:2" coordorigin="11915,6212" coordsize="12,2">
              <v:shape style="position:absolute;left:11915;top:6212;width:12;height:2" coordorigin="11915,6212" coordsize="12,0" path="m11915,6212l11927,6212e" filled="false" stroked="true" strokeweight=".6pt" strokecolor="#000000">
                <v:path arrowok="t"/>
              </v:shape>
            </v:group>
            <v:group style="position:absolute;left:11934;top:6212;width:12;height:2" coordorigin="11934,6212" coordsize="12,2">
              <v:shape style="position:absolute;left:11934;top:6212;width:12;height:2" coordorigin="11934,6212" coordsize="12,0" path="m11934,6212l11946,6212e" filled="false" stroked="true" strokeweight=".6pt" strokecolor="#000000">
                <v:path arrowok="t"/>
              </v:shape>
            </v:group>
            <v:group style="position:absolute;left:11953;top:6212;width:12;height:2" coordorigin="11953,6212" coordsize="12,2">
              <v:shape style="position:absolute;left:11953;top:6212;width:12;height:2" coordorigin="11953,6212" coordsize="12,0" path="m11953,6212l11965,6212e" filled="false" stroked="true" strokeweight=".6pt" strokecolor="#000000">
                <v:path arrowok="t"/>
              </v:shape>
            </v:group>
            <v:group style="position:absolute;left:11972;top:6212;width:12;height:2" coordorigin="11972,6212" coordsize="12,2">
              <v:shape style="position:absolute;left:11972;top:6212;width:12;height:2" coordorigin="11972,6212" coordsize="12,0" path="m11972,6212l11984,6212e" filled="false" stroked="true" strokeweight=".6pt" strokecolor="#000000">
                <v:path arrowok="t"/>
              </v:shape>
            </v:group>
            <v:group style="position:absolute;left:11992;top:6212;width:12;height:2" coordorigin="11992,6212" coordsize="12,2">
              <v:shape style="position:absolute;left:11992;top:6212;width:12;height:2" coordorigin="11992,6212" coordsize="12,0" path="m11992,6212l12004,6212e" filled="false" stroked="true" strokeweight=".6pt" strokecolor="#000000">
                <v:path arrowok="t"/>
              </v:shape>
            </v:group>
            <v:group style="position:absolute;left:12011;top:6212;width:12;height:2" coordorigin="12011,6212" coordsize="12,2">
              <v:shape style="position:absolute;left:12011;top:6212;width:12;height:2" coordorigin="12011,6212" coordsize="12,0" path="m12011,6212l12023,6212e" filled="false" stroked="true" strokeweight=".6pt" strokecolor="#000000">
                <v:path arrowok="t"/>
              </v:shape>
            </v:group>
            <v:group style="position:absolute;left:12030;top:6212;width:12;height:2" coordorigin="12030,6212" coordsize="12,2">
              <v:shape style="position:absolute;left:12030;top:6212;width:12;height:2" coordorigin="12030,6212" coordsize="12,0" path="m12030,6212l12042,6212e" filled="false" stroked="true" strokeweight=".6pt" strokecolor="#000000">
                <v:path arrowok="t"/>
              </v:shape>
            </v:group>
            <v:group style="position:absolute;left:12049;top:6212;width:12;height:2" coordorigin="12049,6212" coordsize="12,2">
              <v:shape style="position:absolute;left:12049;top:6212;width:12;height:2" coordorigin="12049,6212" coordsize="12,0" path="m12049,6212l12061,6212e" filled="false" stroked="true" strokeweight=".6pt" strokecolor="#000000">
                <v:path arrowok="t"/>
              </v:shape>
            </v:group>
            <v:group style="position:absolute;left:12068;top:6212;width:12;height:2" coordorigin="12068,6212" coordsize="12,2">
              <v:shape style="position:absolute;left:12068;top:6212;width:12;height:2" coordorigin="12068,6212" coordsize="12,0" path="m12068,6212l12080,6212e" filled="false" stroked="true" strokeweight=".6pt" strokecolor="#000000">
                <v:path arrowok="t"/>
              </v:shape>
            </v:group>
            <v:group style="position:absolute;left:12088;top:6212;width:12;height:2" coordorigin="12088,6212" coordsize="12,2">
              <v:shape style="position:absolute;left:12088;top:6212;width:12;height:2" coordorigin="12088,6212" coordsize="12,0" path="m12088,6212l12100,6212e" filled="false" stroked="true" strokeweight=".6pt" strokecolor="#000000">
                <v:path arrowok="t"/>
              </v:shape>
            </v:group>
            <v:group style="position:absolute;left:12107;top:6212;width:12;height:2" coordorigin="12107,6212" coordsize="12,2">
              <v:shape style="position:absolute;left:12107;top:6212;width:12;height:2" coordorigin="12107,6212" coordsize="12,0" path="m12107,6212l12119,6212e" filled="false" stroked="true" strokeweight=".6pt" strokecolor="#000000">
                <v:path arrowok="t"/>
              </v:shape>
            </v:group>
            <v:group style="position:absolute;left:12126;top:6212;width:12;height:2" coordorigin="12126,6212" coordsize="12,2">
              <v:shape style="position:absolute;left:12126;top:6212;width:12;height:2" coordorigin="12126,6212" coordsize="12,0" path="m12126,6212l12138,6212e" filled="false" stroked="true" strokeweight=".6pt" strokecolor="#000000">
                <v:path arrowok="t"/>
              </v:shape>
            </v:group>
            <v:group style="position:absolute;left:12145;top:6212;width:12;height:2" coordorigin="12145,6212" coordsize="12,2">
              <v:shape style="position:absolute;left:12145;top:6212;width:12;height:2" coordorigin="12145,6212" coordsize="12,0" path="m12145,6212l12157,6212e" filled="false" stroked="true" strokeweight=".6pt" strokecolor="#000000">
                <v:path arrowok="t"/>
              </v:shape>
            </v:group>
            <v:group style="position:absolute;left:12164;top:6212;width:12;height:2" coordorigin="12164,6212" coordsize="12,2">
              <v:shape style="position:absolute;left:12164;top:6212;width:12;height:2" coordorigin="12164,6212" coordsize="12,0" path="m12164,6212l12176,6212e" filled="false" stroked="true" strokeweight=".6pt" strokecolor="#000000">
                <v:path arrowok="t"/>
              </v:shape>
            </v:group>
            <v:group style="position:absolute;left:12184;top:6212;width:12;height:2" coordorigin="12184,6212" coordsize="12,2">
              <v:shape style="position:absolute;left:12184;top:6212;width:12;height:2" coordorigin="12184,6212" coordsize="12,0" path="m12184,6212l12196,6212e" filled="false" stroked="true" strokeweight=".6pt" strokecolor="#000000">
                <v:path arrowok="t"/>
              </v:shape>
            </v:group>
            <v:group style="position:absolute;left:12203;top:6212;width:12;height:2" coordorigin="12203,6212" coordsize="12,2">
              <v:shape style="position:absolute;left:12203;top:6212;width:12;height:2" coordorigin="12203,6212" coordsize="12,0" path="m12203,6212l12215,6212e" filled="false" stroked="true" strokeweight=".6pt" strokecolor="#000000">
                <v:path arrowok="t"/>
              </v:shape>
            </v:group>
            <v:group style="position:absolute;left:12222;top:6212;width:12;height:2" coordorigin="12222,6212" coordsize="12,2">
              <v:shape style="position:absolute;left:12222;top:6212;width:12;height:2" coordorigin="12222,6212" coordsize="12,0" path="m12222,6212l12234,6212e" filled="false" stroked="true" strokeweight=".6pt" strokecolor="#000000">
                <v:path arrowok="t"/>
              </v:shape>
            </v:group>
            <v:group style="position:absolute;left:12241;top:6212;width:12;height:2" coordorigin="12241,6212" coordsize="12,2">
              <v:shape style="position:absolute;left:12241;top:6212;width:12;height:2" coordorigin="12241,6212" coordsize="12,0" path="m12241,6212l12253,6212e" filled="false" stroked="true" strokeweight=".6pt" strokecolor="#000000">
                <v:path arrowok="t"/>
              </v:shape>
            </v:group>
            <v:group style="position:absolute;left:12260;top:6212;width:12;height:2" coordorigin="12260,6212" coordsize="12,2">
              <v:shape style="position:absolute;left:12260;top:6212;width:12;height:2" coordorigin="12260,6212" coordsize="12,0" path="m12260,6212l12272,6212e" filled="false" stroked="true" strokeweight=".6pt" strokecolor="#000000">
                <v:path arrowok="t"/>
              </v:shape>
            </v:group>
            <v:group style="position:absolute;left:12280;top:6212;width:12;height:2" coordorigin="12280,6212" coordsize="12,2">
              <v:shape style="position:absolute;left:12280;top:6212;width:12;height:2" coordorigin="12280,6212" coordsize="12,0" path="m12280,6212l12292,6212e" filled="false" stroked="true" strokeweight=".6pt" strokecolor="#000000">
                <v:path arrowok="t"/>
              </v:shape>
            </v:group>
            <v:group style="position:absolute;left:12299;top:6212;width:12;height:2" coordorigin="12299,6212" coordsize="12,2">
              <v:shape style="position:absolute;left:12299;top:6212;width:12;height:2" coordorigin="12299,6212" coordsize="12,0" path="m12299,6212l12311,6212e" filled="false" stroked="true" strokeweight=".6pt" strokecolor="#000000">
                <v:path arrowok="t"/>
              </v:shape>
            </v:group>
            <v:group style="position:absolute;left:12318;top:6212;width:12;height:2" coordorigin="12318,6212" coordsize="12,2">
              <v:shape style="position:absolute;left:12318;top:6212;width:12;height:2" coordorigin="12318,6212" coordsize="12,0" path="m12318,6212l12330,6212e" filled="false" stroked="true" strokeweight=".6pt" strokecolor="#000000">
                <v:path arrowok="t"/>
              </v:shape>
            </v:group>
            <v:group style="position:absolute;left:12337;top:6212;width:12;height:2" coordorigin="12337,6212" coordsize="12,2">
              <v:shape style="position:absolute;left:12337;top:6212;width:12;height:2" coordorigin="12337,6212" coordsize="12,0" path="m12337,6212l12349,6212e" filled="false" stroked="true" strokeweight=".6pt" strokecolor="#000000">
                <v:path arrowok="t"/>
              </v:shape>
            </v:group>
            <v:group style="position:absolute;left:12356;top:6212;width:12;height:2" coordorigin="12356,6212" coordsize="12,2">
              <v:shape style="position:absolute;left:12356;top:6212;width:12;height:2" coordorigin="12356,6212" coordsize="12,0" path="m12356,6212l12368,6212e" filled="false" stroked="true" strokeweight=".6pt" strokecolor="#000000">
                <v:path arrowok="t"/>
              </v:shape>
            </v:group>
            <v:group style="position:absolute;left:12376;top:6212;width:12;height:2" coordorigin="12376,6212" coordsize="12,2">
              <v:shape style="position:absolute;left:12376;top:6212;width:12;height:2" coordorigin="12376,6212" coordsize="12,0" path="m12376,6212l12388,6212e" filled="false" stroked="true" strokeweight=".6pt" strokecolor="#000000">
                <v:path arrowok="t"/>
              </v:shape>
            </v:group>
            <v:group style="position:absolute;left:12395;top:6212;width:12;height:2" coordorigin="12395,6212" coordsize="12,2">
              <v:shape style="position:absolute;left:12395;top:6212;width:12;height:2" coordorigin="12395,6212" coordsize="12,0" path="m12395,6212l12407,6212e" filled="false" stroked="true" strokeweight=".6pt" strokecolor="#000000">
                <v:path arrowok="t"/>
              </v:shape>
            </v:group>
            <v:group style="position:absolute;left:12414;top:6212;width:12;height:2" coordorigin="12414,6212" coordsize="12,2">
              <v:shape style="position:absolute;left:12414;top:6212;width:12;height:2" coordorigin="12414,6212" coordsize="12,0" path="m12414,6212l12426,6212e" filled="false" stroked="true" strokeweight=".6pt" strokecolor="#000000">
                <v:path arrowok="t"/>
              </v:shape>
            </v:group>
            <v:group style="position:absolute;left:12433;top:6212;width:12;height:2" coordorigin="12433,6212" coordsize="12,2">
              <v:shape style="position:absolute;left:12433;top:6212;width:12;height:2" coordorigin="12433,6212" coordsize="12,0" path="m12433,6212l12445,6212e" filled="false" stroked="true" strokeweight=".6pt" strokecolor="#000000">
                <v:path arrowok="t"/>
              </v:shape>
            </v:group>
            <v:group style="position:absolute;left:12452;top:6212;width:12;height:2" coordorigin="12452,6212" coordsize="12,2">
              <v:shape style="position:absolute;left:12452;top:6212;width:12;height:2" coordorigin="12452,6212" coordsize="12,0" path="m12452,6212l12464,6212e" filled="false" stroked="true" strokeweight=".6pt" strokecolor="#000000">
                <v:path arrowok="t"/>
              </v:shape>
            </v:group>
            <v:group style="position:absolute;left:12472;top:6212;width:12;height:2" coordorigin="12472,6212" coordsize="12,2">
              <v:shape style="position:absolute;left:12472;top:6212;width:12;height:2" coordorigin="12472,6212" coordsize="12,0" path="m12472,6212l12484,6212e" filled="false" stroked="true" strokeweight=".6pt" strokecolor="#000000">
                <v:path arrowok="t"/>
              </v:shape>
            </v:group>
            <v:group style="position:absolute;left:12491;top:6212;width:12;height:2" coordorigin="12491,6212" coordsize="12,2">
              <v:shape style="position:absolute;left:12491;top:6212;width:12;height:2" coordorigin="12491,6212" coordsize="12,0" path="m12491,6212l12503,6212e" filled="false" stroked="true" strokeweight=".6pt" strokecolor="#000000">
                <v:path arrowok="t"/>
              </v:shape>
            </v:group>
            <v:group style="position:absolute;left:12510;top:6212;width:12;height:2" coordorigin="12510,6212" coordsize="12,2">
              <v:shape style="position:absolute;left:12510;top:6212;width:12;height:2" coordorigin="12510,6212" coordsize="12,0" path="m12510,6212l12522,6212e" filled="false" stroked="true" strokeweight=".6pt" strokecolor="#000000">
                <v:path arrowok="t"/>
              </v:shape>
            </v:group>
            <v:group style="position:absolute;left:12529;top:6212;width:12;height:2" coordorigin="12529,6212" coordsize="12,2">
              <v:shape style="position:absolute;left:12529;top:6212;width:12;height:2" coordorigin="12529,6212" coordsize="12,0" path="m12529,6212l12541,6212e" filled="false" stroked="true" strokeweight=".6pt" strokecolor="#000000">
                <v:path arrowok="t"/>
              </v:shape>
            </v:group>
            <v:group style="position:absolute;left:12548;top:6212;width:12;height:2" coordorigin="12548,6212" coordsize="12,2">
              <v:shape style="position:absolute;left:12548;top:6212;width:12;height:2" coordorigin="12548,6212" coordsize="12,0" path="m12548,6212l12560,6212e" filled="false" stroked="true" strokeweight=".6pt" strokecolor="#000000">
                <v:path arrowok="t"/>
              </v:shape>
            </v:group>
            <v:group style="position:absolute;left:12568;top:6212;width:12;height:2" coordorigin="12568,6212" coordsize="12,2">
              <v:shape style="position:absolute;left:12568;top:6212;width:12;height:2" coordorigin="12568,6212" coordsize="12,0" path="m12568,6212l12580,6212e" filled="false" stroked="true" strokeweight=".6pt" strokecolor="#000000">
                <v:path arrowok="t"/>
              </v:shape>
            </v:group>
            <v:group style="position:absolute;left:12587;top:6212;width:12;height:2" coordorigin="12587,6212" coordsize="12,2">
              <v:shape style="position:absolute;left:12587;top:6212;width:12;height:2" coordorigin="12587,6212" coordsize="12,0" path="m12587,6212l12599,6212e" filled="false" stroked="true" strokeweight=".6pt" strokecolor="#000000">
                <v:path arrowok="t"/>
              </v:shape>
            </v:group>
            <v:group style="position:absolute;left:12606;top:6212;width:12;height:2" coordorigin="12606,6212" coordsize="12,2">
              <v:shape style="position:absolute;left:12606;top:6212;width:12;height:2" coordorigin="12606,6212" coordsize="12,0" path="m12606,6212l12618,6212e" filled="false" stroked="true" strokeweight=".6pt" strokecolor="#000000">
                <v:path arrowok="t"/>
              </v:shape>
            </v:group>
            <v:group style="position:absolute;left:12625;top:6212;width:12;height:2" coordorigin="12625,6212" coordsize="12,2">
              <v:shape style="position:absolute;left:12625;top:6212;width:12;height:2" coordorigin="12625,6212" coordsize="12,0" path="m12625,6212l12637,6212e" filled="false" stroked="true" strokeweight=".6pt" strokecolor="#000000">
                <v:path arrowok="t"/>
              </v:shape>
            </v:group>
            <v:group style="position:absolute;left:12644;top:6212;width:12;height:2" coordorigin="12644,6212" coordsize="12,2">
              <v:shape style="position:absolute;left:12644;top:6212;width:12;height:2" coordorigin="12644,6212" coordsize="12,0" path="m12644,6212l12656,6212e" filled="false" stroked="true" strokeweight=".6pt" strokecolor="#000000">
                <v:path arrowok="t"/>
              </v:shape>
            </v:group>
            <v:group style="position:absolute;left:12664;top:6212;width:12;height:2" coordorigin="12664,6212" coordsize="12,2">
              <v:shape style="position:absolute;left:12664;top:6212;width:12;height:2" coordorigin="12664,6212" coordsize="12,0" path="m12664,6212l12676,6212e" filled="false" stroked="true" strokeweight=".6pt" strokecolor="#000000">
                <v:path arrowok="t"/>
              </v:shape>
            </v:group>
            <v:group style="position:absolute;left:12683;top:6212;width:12;height:2" coordorigin="12683,6212" coordsize="12,2">
              <v:shape style="position:absolute;left:12683;top:6212;width:12;height:2" coordorigin="12683,6212" coordsize="12,0" path="m12683,6212l12695,6212e" filled="false" stroked="true" strokeweight=".6pt" strokecolor="#000000">
                <v:path arrowok="t"/>
              </v:shape>
            </v:group>
            <v:group style="position:absolute;left:12702;top:6212;width:12;height:2" coordorigin="12702,6212" coordsize="12,2">
              <v:shape style="position:absolute;left:12702;top:6212;width:12;height:2" coordorigin="12702,6212" coordsize="12,0" path="m12702,6212l12714,6212e" filled="false" stroked="true" strokeweight=".6pt" strokecolor="#000000">
                <v:path arrowok="t"/>
              </v:shape>
            </v:group>
            <v:group style="position:absolute;left:12721;top:6212;width:12;height:2" coordorigin="12721,6212" coordsize="12,2">
              <v:shape style="position:absolute;left:12721;top:6212;width:12;height:2" coordorigin="12721,6212" coordsize="12,0" path="m12721,6212l12733,6212e" filled="false" stroked="true" strokeweight=".6pt" strokecolor="#000000">
                <v:path arrowok="t"/>
              </v:shape>
            </v:group>
            <v:group style="position:absolute;left:12740;top:6212;width:12;height:2" coordorigin="12740,6212" coordsize="12,2">
              <v:shape style="position:absolute;left:12740;top:6212;width:12;height:2" coordorigin="12740,6212" coordsize="12,0" path="m12740,6212l12752,6212e" filled="false" stroked="true" strokeweight=".6pt" strokecolor="#000000">
                <v:path arrowok="t"/>
              </v:shape>
            </v:group>
            <v:group style="position:absolute;left:12760;top:6212;width:12;height:2" coordorigin="12760,6212" coordsize="12,2">
              <v:shape style="position:absolute;left:12760;top:6212;width:12;height:2" coordorigin="12760,6212" coordsize="12,0" path="m12760,6212l12772,6212e" filled="false" stroked="true" strokeweight=".6pt" strokecolor="#000000">
                <v:path arrowok="t"/>
              </v:shape>
            </v:group>
            <v:group style="position:absolute;left:12779;top:6212;width:12;height:2" coordorigin="12779,6212" coordsize="12,2">
              <v:shape style="position:absolute;left:12779;top:6212;width:12;height:2" coordorigin="12779,6212" coordsize="12,0" path="m12779,6212l12791,6212e" filled="false" stroked="true" strokeweight=".6pt" strokecolor="#000000">
                <v:path arrowok="t"/>
              </v:shape>
            </v:group>
            <v:group style="position:absolute;left:12798;top:6212;width:12;height:2" coordorigin="12798,6212" coordsize="12,2">
              <v:shape style="position:absolute;left:12798;top:6212;width:12;height:2" coordorigin="12798,6212" coordsize="12,0" path="m12798,6212l12810,6212e" filled="false" stroked="true" strokeweight=".6pt" strokecolor="#000000">
                <v:path arrowok="t"/>
              </v:shape>
            </v:group>
            <v:group style="position:absolute;left:12817;top:6212;width:12;height:2" coordorigin="12817,6212" coordsize="12,2">
              <v:shape style="position:absolute;left:12817;top:6212;width:12;height:2" coordorigin="12817,6212" coordsize="12,0" path="m12817,6212l12829,6212e" filled="false" stroked="true" strokeweight=".6pt" strokecolor="#000000">
                <v:path arrowok="t"/>
              </v:shape>
            </v:group>
            <v:group style="position:absolute;left:12836;top:6212;width:12;height:2" coordorigin="12836,6212" coordsize="12,2">
              <v:shape style="position:absolute;left:12836;top:6212;width:12;height:2" coordorigin="12836,6212" coordsize="12,0" path="m12836,6212l12848,6212e" filled="false" stroked="true" strokeweight=".6pt" strokecolor="#000000">
                <v:path arrowok="t"/>
              </v:shape>
            </v:group>
            <v:group style="position:absolute;left:12856;top:6212;width:12;height:2" coordorigin="12856,6212" coordsize="12,2">
              <v:shape style="position:absolute;left:12856;top:6212;width:12;height:2" coordorigin="12856,6212" coordsize="12,0" path="m12856,6212l12868,6212e" filled="false" stroked="true" strokeweight=".6pt" strokecolor="#000000">
                <v:path arrowok="t"/>
              </v:shape>
            </v:group>
            <v:group style="position:absolute;left:12875;top:6212;width:12;height:2" coordorigin="12875,6212" coordsize="12,2">
              <v:shape style="position:absolute;left:12875;top:6212;width:12;height:2" coordorigin="12875,6212" coordsize="12,0" path="m12875,6212l12887,6212e" filled="false" stroked="true" strokeweight=".6pt" strokecolor="#000000">
                <v:path arrowok="t"/>
              </v:shape>
            </v:group>
            <v:group style="position:absolute;left:12894;top:6212;width:12;height:2" coordorigin="12894,6212" coordsize="12,2">
              <v:shape style="position:absolute;left:12894;top:6212;width:12;height:2" coordorigin="12894,6212" coordsize="12,0" path="m12894,6212l12906,6212e" filled="false" stroked="true" strokeweight=".6pt" strokecolor="#000000">
                <v:path arrowok="t"/>
              </v:shape>
            </v:group>
            <v:group style="position:absolute;left:12913;top:6212;width:12;height:2" coordorigin="12913,6212" coordsize="12,2">
              <v:shape style="position:absolute;left:12913;top:6212;width:12;height:2" coordorigin="12913,6212" coordsize="12,0" path="m12913,6212l12925,6212e" filled="false" stroked="true" strokeweight=".6pt" strokecolor="#000000">
                <v:path arrowok="t"/>
              </v:shape>
            </v:group>
            <v:group style="position:absolute;left:12932;top:6212;width:12;height:2" coordorigin="12932,6212" coordsize="12,2">
              <v:shape style="position:absolute;left:12932;top:6212;width:12;height:2" coordorigin="12932,6212" coordsize="12,0" path="m12932,6212l12944,6212e" filled="false" stroked="true" strokeweight=".6pt" strokecolor="#000000">
                <v:path arrowok="t"/>
              </v:shape>
            </v:group>
            <v:group style="position:absolute;left:12952;top:6212;width:12;height:2" coordorigin="12952,6212" coordsize="12,2">
              <v:shape style="position:absolute;left:12952;top:6212;width:12;height:2" coordorigin="12952,6212" coordsize="12,0" path="m12952,6212l12964,6212e" filled="false" stroked="true" strokeweight=".6pt" strokecolor="#000000">
                <v:path arrowok="t"/>
              </v:shape>
            </v:group>
            <v:group style="position:absolute;left:12971;top:6212;width:12;height:2" coordorigin="12971,6212" coordsize="12,2">
              <v:shape style="position:absolute;left:12971;top:6212;width:12;height:2" coordorigin="12971,6212" coordsize="12,0" path="m12971,6212l12983,6212e" filled="false" stroked="true" strokeweight=".6pt" strokecolor="#000000">
                <v:path arrowok="t"/>
              </v:shape>
            </v:group>
            <v:group style="position:absolute;left:12990;top:6212;width:12;height:2" coordorigin="12990,6212" coordsize="12,2">
              <v:shape style="position:absolute;left:12990;top:6212;width:12;height:2" coordorigin="12990,6212" coordsize="12,0" path="m12990,6212l13002,6212e" filled="false" stroked="true" strokeweight=".6pt" strokecolor="#000000">
                <v:path arrowok="t"/>
              </v:shape>
            </v:group>
            <v:group style="position:absolute;left:13009;top:6212;width:12;height:2" coordorigin="13009,6212" coordsize="12,2">
              <v:shape style="position:absolute;left:13009;top:6212;width:12;height:2" coordorigin="13009,6212" coordsize="12,0" path="m13009,6212l13021,6212e" filled="false" stroked="true" strokeweight=".6pt" strokecolor="#000000">
                <v:path arrowok="t"/>
              </v:shape>
            </v:group>
            <v:group style="position:absolute;left:13028;top:6212;width:12;height:2" coordorigin="13028,6212" coordsize="12,2">
              <v:shape style="position:absolute;left:13028;top:6212;width:12;height:2" coordorigin="13028,6212" coordsize="12,0" path="m13028,6212l13040,6212e" filled="false" stroked="true" strokeweight=".6pt" strokecolor="#000000">
                <v:path arrowok="t"/>
              </v:shape>
            </v:group>
            <v:group style="position:absolute;left:13048;top:6212;width:12;height:2" coordorigin="13048,6212" coordsize="12,2">
              <v:shape style="position:absolute;left:13048;top:6212;width:12;height:2" coordorigin="13048,6212" coordsize="12,0" path="m13048,6212l13060,6212e" filled="false" stroked="true" strokeweight=".6pt" strokecolor="#000000">
                <v:path arrowok="t"/>
              </v:shape>
            </v:group>
            <v:group style="position:absolute;left:13067;top:6212;width:12;height:2" coordorigin="13067,6212" coordsize="12,2">
              <v:shape style="position:absolute;left:13067;top:6212;width:12;height:2" coordorigin="13067,6212" coordsize="12,0" path="m13067,6212l13079,6212e" filled="false" stroked="true" strokeweight=".6pt" strokecolor="#000000">
                <v:path arrowok="t"/>
              </v:shape>
            </v:group>
            <v:group style="position:absolute;left:13086;top:6212;width:12;height:2" coordorigin="13086,6212" coordsize="12,2">
              <v:shape style="position:absolute;left:13086;top:6212;width:12;height:2" coordorigin="13086,6212" coordsize="12,0" path="m13086,6212l13098,6212e" filled="false" stroked="true" strokeweight=".6pt" strokecolor="#000000">
                <v:path arrowok="t"/>
              </v:shape>
            </v:group>
            <v:group style="position:absolute;left:13105;top:6212;width:12;height:2" coordorigin="13105,6212" coordsize="12,2">
              <v:shape style="position:absolute;left:13105;top:6212;width:12;height:2" coordorigin="13105,6212" coordsize="12,0" path="m13105,6212l13117,6212e" filled="false" stroked="true" strokeweight=".6pt" strokecolor="#000000">
                <v:path arrowok="t"/>
              </v:shape>
            </v:group>
            <v:group style="position:absolute;left:13124;top:6212;width:12;height:2" coordorigin="13124,6212" coordsize="12,2">
              <v:shape style="position:absolute;left:13124;top:6212;width:12;height:2" coordorigin="13124,6212" coordsize="12,0" path="m13124,6212l13136,6212e" filled="false" stroked="true" strokeweight=".6pt" strokecolor="#000000">
                <v:path arrowok="t"/>
              </v:shape>
            </v:group>
            <v:group style="position:absolute;left:13144;top:6212;width:12;height:2" coordorigin="13144,6212" coordsize="12,2">
              <v:shape style="position:absolute;left:13144;top:6212;width:12;height:2" coordorigin="13144,6212" coordsize="12,0" path="m13144,6212l13156,6212e" filled="false" stroked="true" strokeweight=".6pt" strokecolor="#000000">
                <v:path arrowok="t"/>
              </v:shape>
            </v:group>
            <v:group style="position:absolute;left:13163;top:6212;width:12;height:2" coordorigin="13163,6212" coordsize="12,2">
              <v:shape style="position:absolute;left:13163;top:6212;width:12;height:2" coordorigin="13163,6212" coordsize="12,0" path="m13163,6212l13175,6212e" filled="false" stroked="true" strokeweight=".6pt" strokecolor="#000000">
                <v:path arrowok="t"/>
              </v:shape>
            </v:group>
            <v:group style="position:absolute;left:13182;top:6212;width:12;height:2" coordorigin="13182,6212" coordsize="12,2">
              <v:shape style="position:absolute;left:13182;top:6212;width:12;height:2" coordorigin="13182,6212" coordsize="12,0" path="m13182,6212l13194,6212e" filled="false" stroked="true" strokeweight=".6pt" strokecolor="#000000">
                <v:path arrowok="t"/>
              </v:shape>
            </v:group>
            <v:group style="position:absolute;left:13201;top:6212;width:12;height:2" coordorigin="13201,6212" coordsize="12,2">
              <v:shape style="position:absolute;left:13201;top:6212;width:12;height:2" coordorigin="13201,6212" coordsize="12,0" path="m13201,6212l13213,6212e" filled="false" stroked="true" strokeweight=".6pt" strokecolor="#000000">
                <v:path arrowok="t"/>
              </v:shape>
            </v:group>
            <v:group style="position:absolute;left:13220;top:6212;width:12;height:2" coordorigin="13220,6212" coordsize="12,2">
              <v:shape style="position:absolute;left:13220;top:6212;width:12;height:2" coordorigin="13220,6212" coordsize="12,0" path="m13220,6212l13232,6212e" filled="false" stroked="true" strokeweight=".6pt" strokecolor="#000000">
                <v:path arrowok="t"/>
              </v:shape>
            </v:group>
            <v:group style="position:absolute;left:13240;top:6212;width:12;height:2" coordorigin="13240,6212" coordsize="12,2">
              <v:shape style="position:absolute;left:13240;top:6212;width:12;height:2" coordorigin="13240,6212" coordsize="12,0" path="m13240,6212l13252,6212e" filled="false" stroked="true" strokeweight=".6pt" strokecolor="#000000">
                <v:path arrowok="t"/>
              </v:shape>
            </v:group>
            <v:group style="position:absolute;left:13259;top:6212;width:12;height:2" coordorigin="13259,6212" coordsize="12,2">
              <v:shape style="position:absolute;left:13259;top:6212;width:12;height:2" coordorigin="13259,6212" coordsize="12,0" path="m13259,6212l13271,6212e" filled="false" stroked="true" strokeweight=".6pt" strokecolor="#000000">
                <v:path arrowok="t"/>
              </v:shape>
            </v:group>
            <v:group style="position:absolute;left:13278;top:6212;width:12;height:2" coordorigin="13278,6212" coordsize="12,2">
              <v:shape style="position:absolute;left:13278;top:6212;width:12;height:2" coordorigin="13278,6212" coordsize="12,0" path="m13278,6212l13290,6212e" filled="false" stroked="true" strokeweight=".6pt" strokecolor="#000000">
                <v:path arrowok="t"/>
              </v:shape>
            </v:group>
            <v:group style="position:absolute;left:13297;top:6212;width:12;height:2" coordorigin="13297,6212" coordsize="12,2">
              <v:shape style="position:absolute;left:13297;top:6212;width:12;height:2" coordorigin="13297,6212" coordsize="12,0" path="m13297,6212l13309,6212e" filled="false" stroked="true" strokeweight=".6pt" strokecolor="#000000">
                <v:path arrowok="t"/>
              </v:shape>
            </v:group>
            <v:group style="position:absolute;left:13316;top:6212;width:12;height:2" coordorigin="13316,6212" coordsize="12,2">
              <v:shape style="position:absolute;left:13316;top:6212;width:12;height:2" coordorigin="13316,6212" coordsize="12,0" path="m13316,6212l13328,6212e" filled="false" stroked="true" strokeweight=".6pt" strokecolor="#000000">
                <v:path arrowok="t"/>
              </v:shape>
            </v:group>
            <v:group style="position:absolute;left:13336;top:6212;width:12;height:2" coordorigin="13336,6212" coordsize="12,2">
              <v:shape style="position:absolute;left:13336;top:6212;width:12;height:2" coordorigin="13336,6212" coordsize="12,0" path="m13336,6212l13348,6212e" filled="false" stroked="true" strokeweight=".6pt" strokecolor="#000000">
                <v:path arrowok="t"/>
              </v:shape>
            </v:group>
            <v:group style="position:absolute;left:13355;top:6212;width:12;height:2" coordorigin="13355,6212" coordsize="12,2">
              <v:shape style="position:absolute;left:13355;top:6212;width:12;height:2" coordorigin="13355,6212" coordsize="12,0" path="m13355,6212l13367,6212e" filled="false" stroked="true" strokeweight=".6pt" strokecolor="#000000">
                <v:path arrowok="t"/>
              </v:shape>
            </v:group>
            <v:group style="position:absolute;left:13374;top:6212;width:12;height:2" coordorigin="13374,6212" coordsize="12,2">
              <v:shape style="position:absolute;left:13374;top:6212;width:12;height:2" coordorigin="13374,6212" coordsize="12,0" path="m13374,6212l13386,6212e" filled="false" stroked="true" strokeweight=".6pt" strokecolor="#000000">
                <v:path arrowok="t"/>
              </v:shape>
            </v:group>
            <v:group style="position:absolute;left:13393;top:6212;width:12;height:2" coordorigin="13393,6212" coordsize="12,2">
              <v:shape style="position:absolute;left:13393;top:6212;width:12;height:2" coordorigin="13393,6212" coordsize="12,0" path="m13393,6212l13405,6212e" filled="false" stroked="true" strokeweight=".6pt" strokecolor="#000000">
                <v:path arrowok="t"/>
              </v:shape>
            </v:group>
            <v:group style="position:absolute;left:13412;top:6212;width:12;height:2" coordorigin="13412,6212" coordsize="12,2">
              <v:shape style="position:absolute;left:13412;top:6212;width:12;height:2" coordorigin="13412,6212" coordsize="12,0" path="m13412,6212l13424,6212e" filled="false" stroked="true" strokeweight=".6pt" strokecolor="#000000">
                <v:path arrowok="t"/>
              </v:shape>
            </v:group>
            <v:group style="position:absolute;left:13432;top:6212;width:12;height:2" coordorigin="13432,6212" coordsize="12,2">
              <v:shape style="position:absolute;left:13432;top:6212;width:12;height:2" coordorigin="13432,6212" coordsize="12,0" path="m13432,6212l13444,6212e" filled="false" stroked="true" strokeweight=".6pt" strokecolor="#000000">
                <v:path arrowok="t"/>
              </v:shape>
            </v:group>
            <v:group style="position:absolute;left:13451;top:6212;width:12;height:2" coordorigin="13451,6212" coordsize="12,2">
              <v:shape style="position:absolute;left:13451;top:6212;width:12;height:2" coordorigin="13451,6212" coordsize="12,0" path="m13451,6212l13463,6212e" filled="false" stroked="true" strokeweight=".6pt" strokecolor="#000000">
                <v:path arrowok="t"/>
              </v:shape>
            </v:group>
            <v:group style="position:absolute;left:13470;top:6212;width:12;height:2" coordorigin="13470,6212" coordsize="12,2">
              <v:shape style="position:absolute;left:13470;top:6212;width:12;height:2" coordorigin="13470,6212" coordsize="12,0" path="m13470,6212l13482,6212e" filled="false" stroked="true" strokeweight=".6pt" strokecolor="#000000">
                <v:path arrowok="t"/>
              </v:shape>
            </v:group>
            <v:group style="position:absolute;left:13489;top:6212;width:12;height:2" coordorigin="13489,6212" coordsize="12,2">
              <v:shape style="position:absolute;left:13489;top:6212;width:12;height:2" coordorigin="13489,6212" coordsize="12,0" path="m13489,6212l13501,6212e" filled="false" stroked="true" strokeweight=".6pt" strokecolor="#000000">
                <v:path arrowok="t"/>
              </v:shape>
            </v:group>
            <v:group style="position:absolute;left:13508;top:6212;width:12;height:2" coordorigin="13508,6212" coordsize="12,2">
              <v:shape style="position:absolute;left:13508;top:6212;width:12;height:2" coordorigin="13508,6212" coordsize="12,0" path="m13508,6212l13520,6212e" filled="false" stroked="true" strokeweight=".6pt" strokecolor="#000000">
                <v:path arrowok="t"/>
              </v:shape>
            </v:group>
            <v:group style="position:absolute;left:13528;top:6212;width:12;height:2" coordorigin="13528,6212" coordsize="12,2">
              <v:shape style="position:absolute;left:13528;top:6212;width:12;height:2" coordorigin="13528,6212" coordsize="12,0" path="m13528,6212l13540,6212e" filled="false" stroked="true" strokeweight=".6pt" strokecolor="#000000">
                <v:path arrowok="t"/>
              </v:shape>
            </v:group>
            <v:group style="position:absolute;left:13547;top:6212;width:12;height:2" coordorigin="13547,6212" coordsize="12,2">
              <v:shape style="position:absolute;left:13547;top:6212;width:12;height:2" coordorigin="13547,6212" coordsize="12,0" path="m13547,6212l13559,6212e" filled="false" stroked="true" strokeweight=".6pt" strokecolor="#000000">
                <v:path arrowok="t"/>
              </v:shape>
            </v:group>
            <v:group style="position:absolute;left:13566;top:6212;width:12;height:2" coordorigin="13566,6212" coordsize="12,2">
              <v:shape style="position:absolute;left:13566;top:6212;width:12;height:2" coordorigin="13566,6212" coordsize="12,0" path="m13566,6212l13578,6212e" filled="false" stroked="true" strokeweight=".6pt" strokecolor="#000000">
                <v:path arrowok="t"/>
              </v:shape>
            </v:group>
            <v:group style="position:absolute;left:13585;top:6212;width:12;height:2" coordorigin="13585,6212" coordsize="12,2">
              <v:shape style="position:absolute;left:13585;top:6212;width:12;height:2" coordorigin="13585,6212" coordsize="12,0" path="m13585,6212l13597,6212e" filled="false" stroked="true" strokeweight=".6pt" strokecolor="#000000">
                <v:path arrowok="t"/>
              </v:shape>
            </v:group>
            <v:group style="position:absolute;left:13604;top:6212;width:12;height:2" coordorigin="13604,6212" coordsize="12,2">
              <v:shape style="position:absolute;left:13604;top:6212;width:12;height:2" coordorigin="13604,6212" coordsize="12,0" path="m13604,6212l13616,6212e" filled="false" stroked="true" strokeweight=".6pt" strokecolor="#000000">
                <v:path arrowok="t"/>
              </v:shape>
            </v:group>
            <v:group style="position:absolute;left:13624;top:6212;width:12;height:2" coordorigin="13624,6212" coordsize="12,2">
              <v:shape style="position:absolute;left:13624;top:6212;width:12;height:2" coordorigin="13624,6212" coordsize="12,0" path="m13624,6212l13636,6212e" filled="false" stroked="true" strokeweight=".6pt" strokecolor="#000000">
                <v:path arrowok="t"/>
              </v:shape>
            </v:group>
            <v:group style="position:absolute;left:13643;top:6212;width:12;height:2" coordorigin="13643,6212" coordsize="12,2">
              <v:shape style="position:absolute;left:13643;top:6212;width:12;height:2" coordorigin="13643,6212" coordsize="12,0" path="m13643,6212l13655,6212e" filled="false" stroked="true" strokeweight=".6pt" strokecolor="#000000">
                <v:path arrowok="t"/>
              </v:shape>
            </v:group>
            <v:group style="position:absolute;left:13662;top:6212;width:12;height:2" coordorigin="13662,6212" coordsize="12,2">
              <v:shape style="position:absolute;left:13662;top:6212;width:12;height:2" coordorigin="13662,6212" coordsize="12,0" path="m13662,6212l13674,6212e" filled="false" stroked="true" strokeweight=".6pt" strokecolor="#000000">
                <v:path arrowok="t"/>
              </v:shape>
            </v:group>
            <v:group style="position:absolute;left:13681;top:6212;width:12;height:2" coordorigin="13681,6212" coordsize="12,2">
              <v:shape style="position:absolute;left:13681;top:6212;width:12;height:2" coordorigin="13681,6212" coordsize="12,0" path="m13681,6212l13693,6212e" filled="false" stroked="true" strokeweight=".6pt" strokecolor="#000000">
                <v:path arrowok="t"/>
              </v:shape>
            </v:group>
            <v:group style="position:absolute;left:13700;top:6212;width:12;height:2" coordorigin="13700,6212" coordsize="12,2">
              <v:shape style="position:absolute;left:13700;top:6212;width:12;height:2" coordorigin="13700,6212" coordsize="12,0" path="m13700,6212l13712,6212e" filled="false" stroked="true" strokeweight=".6pt" strokecolor="#000000">
                <v:path arrowok="t"/>
              </v:shape>
            </v:group>
            <v:group style="position:absolute;left:13720;top:6212;width:12;height:2" coordorigin="13720,6212" coordsize="12,2">
              <v:shape style="position:absolute;left:13720;top:6212;width:12;height:2" coordorigin="13720,6212" coordsize="12,0" path="m13720,6212l13732,6212e" filled="false" stroked="true" strokeweight=".6pt" strokecolor="#000000">
                <v:path arrowok="t"/>
              </v:shape>
            </v:group>
            <v:group style="position:absolute;left:13739;top:6212;width:12;height:2" coordorigin="13739,6212" coordsize="12,2">
              <v:shape style="position:absolute;left:13739;top:6212;width:12;height:2" coordorigin="13739,6212" coordsize="12,0" path="m13739,6212l13751,6212e" filled="false" stroked="true" strokeweight=".6pt" strokecolor="#000000">
                <v:path arrowok="t"/>
              </v:shape>
            </v:group>
            <v:group style="position:absolute;left:13758;top:6212;width:12;height:2" coordorigin="13758,6212" coordsize="12,2">
              <v:shape style="position:absolute;left:13758;top:6212;width:12;height:2" coordorigin="13758,6212" coordsize="12,0" path="m13758,6212l13770,6212e" filled="false" stroked="true" strokeweight=".6pt" strokecolor="#000000">
                <v:path arrowok="t"/>
              </v:shape>
            </v:group>
            <v:group style="position:absolute;left:13777;top:6212;width:12;height:2" coordorigin="13777,6212" coordsize="12,2">
              <v:shape style="position:absolute;left:13777;top:6212;width:12;height:2" coordorigin="13777,6212" coordsize="12,0" path="m13777,6212l13789,6212e" filled="false" stroked="true" strokeweight=".6pt" strokecolor="#000000">
                <v:path arrowok="t"/>
              </v:shape>
            </v:group>
            <v:group style="position:absolute;left:13796;top:6212;width:12;height:2" coordorigin="13796,6212" coordsize="12,2">
              <v:shape style="position:absolute;left:13796;top:6212;width:12;height:2" coordorigin="13796,6212" coordsize="12,0" path="m13796,6212l13808,6212e" filled="false" stroked="true" strokeweight=".6pt" strokecolor="#000000">
                <v:path arrowok="t"/>
              </v:shape>
            </v:group>
            <v:group style="position:absolute;left:13816;top:6212;width:12;height:2" coordorigin="13816,6212" coordsize="12,2">
              <v:shape style="position:absolute;left:13816;top:6212;width:12;height:2" coordorigin="13816,6212" coordsize="12,0" path="m13816,6212l13828,6212e" filled="false" stroked="true" strokeweight=".6pt" strokecolor="#000000">
                <v:path arrowok="t"/>
              </v:shape>
            </v:group>
            <v:group style="position:absolute;left:13835;top:6212;width:12;height:2" coordorigin="13835,6212" coordsize="12,2">
              <v:shape style="position:absolute;left:13835;top:6212;width:12;height:2" coordorigin="13835,6212" coordsize="12,0" path="m13835,6212l13847,6212e" filled="false" stroked="true" strokeweight=".6pt" strokecolor="#000000">
                <v:path arrowok="t"/>
              </v:shape>
            </v:group>
            <v:group style="position:absolute;left:13854;top:6212;width:12;height:2" coordorigin="13854,6212" coordsize="12,2">
              <v:shape style="position:absolute;left:13854;top:6212;width:12;height:2" coordorigin="13854,6212" coordsize="12,0" path="m13854,6212l13866,6212e" filled="false" stroked="true" strokeweight=".6pt" strokecolor="#000000">
                <v:path arrowok="t"/>
              </v:shape>
            </v:group>
            <v:group style="position:absolute;left:13873;top:6212;width:12;height:2" coordorigin="13873,6212" coordsize="12,2">
              <v:shape style="position:absolute;left:13873;top:6212;width:12;height:2" coordorigin="13873,6212" coordsize="12,0" path="m13873,6212l13885,6212e" filled="false" stroked="true" strokeweight=".6pt" strokecolor="#000000">
                <v:path arrowok="t"/>
              </v:shape>
            </v:group>
            <v:group style="position:absolute;left:13892;top:6212;width:12;height:2" coordorigin="13892,6212" coordsize="12,2">
              <v:shape style="position:absolute;left:13892;top:6212;width:12;height:2" coordorigin="13892,6212" coordsize="12,0" path="m13892,6212l13904,6212e" filled="false" stroked="true" strokeweight=".6pt" strokecolor="#000000">
                <v:path arrowok="t"/>
              </v:shape>
            </v:group>
            <v:group style="position:absolute;left:13912;top:6212;width:12;height:2" coordorigin="13912,6212" coordsize="12,2">
              <v:shape style="position:absolute;left:13912;top:6212;width:12;height:2" coordorigin="13912,6212" coordsize="12,0" path="m13912,6212l13924,6212e" filled="false" stroked="true" strokeweight=".6pt" strokecolor="#000000">
                <v:path arrowok="t"/>
              </v:shape>
            </v:group>
            <v:group style="position:absolute;left:13931;top:6212;width:12;height:2" coordorigin="13931,6212" coordsize="12,2">
              <v:shape style="position:absolute;left:13931;top:6212;width:12;height:2" coordorigin="13931,6212" coordsize="12,0" path="m13931,6212l13943,6212e" filled="false" stroked="true" strokeweight=".6pt" strokecolor="#000000">
                <v:path arrowok="t"/>
              </v:shape>
            </v:group>
            <v:group style="position:absolute;left:13950;top:6212;width:12;height:2" coordorigin="13950,6212" coordsize="12,2">
              <v:shape style="position:absolute;left:13950;top:6212;width:12;height:2" coordorigin="13950,6212" coordsize="12,0" path="m13950,6212l13962,6212e" filled="false" stroked="true" strokeweight=".6pt" strokecolor="#000000">
                <v:path arrowok="t"/>
              </v:shape>
            </v:group>
            <v:group style="position:absolute;left:13969;top:6212;width:12;height:2" coordorigin="13969,6212" coordsize="12,2">
              <v:shape style="position:absolute;left:13969;top:6212;width:12;height:2" coordorigin="13969,6212" coordsize="12,0" path="m13969,6212l13981,6212e" filled="false" stroked="true" strokeweight=".6pt" strokecolor="#000000">
                <v:path arrowok="t"/>
              </v:shape>
            </v:group>
            <v:group style="position:absolute;left:13988;top:6212;width:12;height:2" coordorigin="13988,6212" coordsize="12,2">
              <v:shape style="position:absolute;left:13988;top:6212;width:12;height:2" coordorigin="13988,6212" coordsize="12,0" path="m13988,6212l14000,6212e" filled="false" stroked="true" strokeweight=".6pt" strokecolor="#000000">
                <v:path arrowok="t"/>
              </v:shape>
            </v:group>
            <v:group style="position:absolute;left:14008;top:6212;width:12;height:2" coordorigin="14008,6212" coordsize="12,2">
              <v:shape style="position:absolute;left:14008;top:6212;width:12;height:2" coordorigin="14008,6212" coordsize="12,0" path="m14008,6212l14020,6212e" filled="false" stroked="true" strokeweight=".6pt" strokecolor="#000000">
                <v:path arrowok="t"/>
              </v:shape>
            </v:group>
            <v:group style="position:absolute;left:14027;top:6212;width:12;height:2" coordorigin="14027,6212" coordsize="12,2">
              <v:shape style="position:absolute;left:14027;top:6212;width:12;height:2" coordorigin="14027,6212" coordsize="12,0" path="m14027,6212l14039,6212e" filled="false" stroked="true" strokeweight=".6pt" strokecolor="#000000">
                <v:path arrowok="t"/>
              </v:shape>
            </v:group>
            <v:group style="position:absolute;left:14046;top:6212;width:12;height:2" coordorigin="14046,6212" coordsize="12,2">
              <v:shape style="position:absolute;left:14046;top:6212;width:12;height:2" coordorigin="14046,6212" coordsize="12,0" path="m14046,6212l14058,6212e" filled="false" stroked="true" strokeweight=".6pt" strokecolor="#000000">
                <v:path arrowok="t"/>
              </v:shape>
            </v:group>
            <v:group style="position:absolute;left:14065;top:6212;width:12;height:2" coordorigin="14065,6212" coordsize="12,2">
              <v:shape style="position:absolute;left:14065;top:6212;width:12;height:2" coordorigin="14065,6212" coordsize="12,0" path="m14065,6212l14077,6212e" filled="false" stroked="true" strokeweight=".6pt" strokecolor="#000000">
                <v:path arrowok="t"/>
              </v:shape>
            </v:group>
            <v:group style="position:absolute;left:14084;top:6212;width:12;height:2" coordorigin="14084,6212" coordsize="12,2">
              <v:shape style="position:absolute;left:14084;top:6212;width:12;height:2" coordorigin="14084,6212" coordsize="12,0" path="m14084,6212l14096,6212e" filled="false" stroked="true" strokeweight=".6pt" strokecolor="#000000">
                <v:path arrowok="t"/>
              </v:shape>
            </v:group>
            <v:group style="position:absolute;left:14104;top:6212;width:12;height:2" coordorigin="14104,6212" coordsize="12,2">
              <v:shape style="position:absolute;left:14104;top:6212;width:12;height:2" coordorigin="14104,6212" coordsize="12,0" path="m14104,6212l14116,6212e" filled="false" stroked="true" strokeweight=".6pt" strokecolor="#000000">
                <v:path arrowok="t"/>
              </v:shape>
            </v:group>
            <v:group style="position:absolute;left:14123;top:6212;width:12;height:2" coordorigin="14123,6212" coordsize="12,2">
              <v:shape style="position:absolute;left:14123;top:6212;width:12;height:2" coordorigin="14123,6212" coordsize="12,0" path="m14123,6212l14135,6212e" filled="false" stroked="true" strokeweight=".6pt" strokecolor="#000000">
                <v:path arrowok="t"/>
              </v:shape>
            </v:group>
            <v:group style="position:absolute;left:14142;top:6212;width:12;height:2" coordorigin="14142,6212" coordsize="12,2">
              <v:shape style="position:absolute;left:14142;top:6212;width:12;height:2" coordorigin="14142,6212" coordsize="12,0" path="m14142,6212l14154,6212e" filled="false" stroked="true" strokeweight=".6pt" strokecolor="#000000">
                <v:path arrowok="t"/>
              </v:shape>
            </v:group>
            <v:group style="position:absolute;left:14161;top:6212;width:12;height:2" coordorigin="14161,6212" coordsize="12,2">
              <v:shape style="position:absolute;left:14161;top:6212;width:12;height:2" coordorigin="14161,6212" coordsize="12,0" path="m14161,6212l14173,6212e" filled="false" stroked="true" strokeweight=".6pt" strokecolor="#000000">
                <v:path arrowok="t"/>
              </v:shape>
            </v:group>
            <v:group style="position:absolute;left:14180;top:6212;width:12;height:2" coordorigin="14180,6212" coordsize="12,2">
              <v:shape style="position:absolute;left:14180;top:6212;width:12;height:2" coordorigin="14180,6212" coordsize="12,0" path="m14180,6212l14192,6212e" filled="false" stroked="true" strokeweight=".6pt" strokecolor="#000000">
                <v:path arrowok="t"/>
              </v:shape>
            </v:group>
            <v:group style="position:absolute;left:14200;top:6212;width:12;height:2" coordorigin="14200,6212" coordsize="12,2">
              <v:shape style="position:absolute;left:14200;top:6212;width:12;height:2" coordorigin="14200,6212" coordsize="12,0" path="m14200,6212l14212,6212e" filled="false" stroked="true" strokeweight=".6pt" strokecolor="#000000">
                <v:path arrowok="t"/>
              </v:shape>
            </v:group>
            <v:group style="position:absolute;left:14219;top:6212;width:12;height:2" coordorigin="14219,6212" coordsize="12,2">
              <v:shape style="position:absolute;left:14219;top:6212;width:12;height:2" coordorigin="14219,6212" coordsize="12,0" path="m14219,6212l14231,6212e" filled="false" stroked="true" strokeweight=".6pt" strokecolor="#000000">
                <v:path arrowok="t"/>
              </v:shape>
            </v:group>
            <v:group style="position:absolute;left:14238;top:6212;width:12;height:2" coordorigin="14238,6212" coordsize="12,2">
              <v:shape style="position:absolute;left:14238;top:6212;width:12;height:2" coordorigin="14238,6212" coordsize="12,0" path="m14238,6212l14250,6212e" filled="false" stroked="true" strokeweight=".6pt" strokecolor="#000000">
                <v:path arrowok="t"/>
              </v:shape>
            </v:group>
            <v:group style="position:absolute;left:14257;top:6212;width:12;height:2" coordorigin="14257,6212" coordsize="12,2">
              <v:shape style="position:absolute;left:14257;top:6212;width:12;height:2" coordorigin="14257,6212" coordsize="12,0" path="m14257,6212l14269,6212e" filled="false" stroked="true" strokeweight=".6pt" strokecolor="#000000">
                <v:path arrowok="t"/>
              </v:shape>
            </v:group>
            <v:group style="position:absolute;left:14276;top:6212;width:12;height:2" coordorigin="14276,6212" coordsize="12,2">
              <v:shape style="position:absolute;left:14276;top:6212;width:12;height:2" coordorigin="14276,6212" coordsize="12,0" path="m14276,6212l14288,6212e" filled="false" stroked="true" strokeweight=".6pt" strokecolor="#000000">
                <v:path arrowok="t"/>
              </v:shape>
            </v:group>
            <v:group style="position:absolute;left:14296;top:6212;width:12;height:2" coordorigin="14296,6212" coordsize="12,2">
              <v:shape style="position:absolute;left:14296;top:6212;width:12;height:2" coordorigin="14296,6212" coordsize="12,0" path="m14296,6212l14308,6212e" filled="false" stroked="true" strokeweight=".6pt" strokecolor="#000000">
                <v:path arrowok="t"/>
              </v:shape>
            </v:group>
            <v:group style="position:absolute;left:14315;top:6212;width:12;height:2" coordorigin="14315,6212" coordsize="12,2">
              <v:shape style="position:absolute;left:14315;top:6212;width:12;height:2" coordorigin="14315,6212" coordsize="12,0" path="m14315,6212l14327,6212e" filled="false" stroked="true" strokeweight=".6pt" strokecolor="#000000">
                <v:path arrowok="t"/>
              </v:shape>
            </v:group>
            <v:group style="position:absolute;left:14334;top:6212;width:12;height:2" coordorigin="14334,6212" coordsize="12,2">
              <v:shape style="position:absolute;left:14334;top:6212;width:12;height:2" coordorigin="14334,6212" coordsize="12,0" path="m14334,6212l14346,6212e" filled="false" stroked="true" strokeweight=".6pt" strokecolor="#000000">
                <v:path arrowok="t"/>
              </v:shape>
            </v:group>
            <v:group style="position:absolute;left:14353;top:6212;width:12;height:2" coordorigin="14353,6212" coordsize="12,2">
              <v:shape style="position:absolute;left:14353;top:6212;width:12;height:2" coordorigin="14353,6212" coordsize="12,0" path="m14353,6212l14365,6212e" filled="false" stroked="true" strokeweight=".6pt" strokecolor="#000000">
                <v:path arrowok="t"/>
              </v:shape>
            </v:group>
            <v:group style="position:absolute;left:14372;top:6212;width:12;height:2" coordorigin="14372,6212" coordsize="12,2">
              <v:shape style="position:absolute;left:14372;top:6212;width:12;height:2" coordorigin="14372,6212" coordsize="12,0" path="m14372,6212l14384,6212e" filled="false" stroked="true" strokeweight=".6pt" strokecolor="#000000">
                <v:path arrowok="t"/>
              </v:shape>
            </v:group>
            <v:group style="position:absolute;left:14392;top:6212;width:12;height:2" coordorigin="14392,6212" coordsize="12,2">
              <v:shape style="position:absolute;left:14392;top:6212;width:12;height:2" coordorigin="14392,6212" coordsize="12,0" path="m14392,6212l14404,6212e" filled="false" stroked="true" strokeweight=".6pt" strokecolor="#000000">
                <v:path arrowok="t"/>
              </v:shape>
            </v:group>
            <v:group style="position:absolute;left:14411;top:6212;width:12;height:2" coordorigin="14411,6212" coordsize="12,2">
              <v:shape style="position:absolute;left:14411;top:6212;width:12;height:2" coordorigin="14411,6212" coordsize="12,0" path="m14411,6212l14423,6212e" filled="false" stroked="true" strokeweight=".6pt" strokecolor="#000000">
                <v:path arrowok="t"/>
              </v:shape>
            </v:group>
            <v:group style="position:absolute;left:14430;top:6212;width:12;height:2" coordorigin="14430,6212" coordsize="12,2">
              <v:shape style="position:absolute;left:14430;top:6212;width:12;height:2" coordorigin="14430,6212" coordsize="12,0" path="m14430,6212l14442,6212e" filled="false" stroked="true" strokeweight=".6pt" strokecolor="#000000">
                <v:path arrowok="t"/>
              </v:shape>
            </v:group>
            <v:group style="position:absolute;left:14449;top:6212;width:12;height:2" coordorigin="14449,6212" coordsize="12,2">
              <v:shape style="position:absolute;left:14449;top:6212;width:12;height:2" coordorigin="14449,6212" coordsize="12,0" path="m14449,6212l14461,6212e" filled="false" stroked="true" strokeweight=".6pt" strokecolor="#000000">
                <v:path arrowok="t"/>
              </v:shape>
            </v:group>
            <v:group style="position:absolute;left:14468;top:6212;width:12;height:2" coordorigin="14468,6212" coordsize="12,2">
              <v:shape style="position:absolute;left:14468;top:6212;width:12;height:2" coordorigin="14468,6212" coordsize="12,0" path="m14468,6212l14480,6212e" filled="false" stroked="true" strokeweight=".6pt" strokecolor="#000000">
                <v:path arrowok="t"/>
              </v:shape>
            </v:group>
            <v:group style="position:absolute;left:14488;top:6212;width:12;height:2" coordorigin="14488,6212" coordsize="12,2">
              <v:shape style="position:absolute;left:14488;top:6212;width:12;height:2" coordorigin="14488,6212" coordsize="12,0" path="m14488,6212l14500,6212e" filled="false" stroked="true" strokeweight=".6pt" strokecolor="#000000">
                <v:path arrowok="t"/>
              </v:shape>
            </v:group>
            <v:group style="position:absolute;left:14507;top:6212;width:12;height:2" coordorigin="14507,6212" coordsize="12,2">
              <v:shape style="position:absolute;left:14507;top:6212;width:12;height:2" coordorigin="14507,6212" coordsize="12,0" path="m14507,6212l14519,6212e" filled="false" stroked="true" strokeweight=".6pt" strokecolor="#000000">
                <v:path arrowok="t"/>
              </v:shape>
            </v:group>
            <v:group style="position:absolute;left:14526;top:6212;width:12;height:2" coordorigin="14526,6212" coordsize="12,2">
              <v:shape style="position:absolute;left:14526;top:6212;width:12;height:2" coordorigin="14526,6212" coordsize="12,0" path="m14526,6212l14538,6212e" filled="false" stroked="true" strokeweight=".6pt" strokecolor="#000000">
                <v:path arrowok="t"/>
              </v:shape>
            </v:group>
            <v:group style="position:absolute;left:14545;top:6212;width:12;height:2" coordorigin="14545,6212" coordsize="12,2">
              <v:shape style="position:absolute;left:14545;top:6212;width:12;height:2" coordorigin="14545,6212" coordsize="12,0" path="m14545,6212l14557,6212e" filled="false" stroked="true" strokeweight=".6pt" strokecolor="#000000">
                <v:path arrowok="t"/>
              </v:shape>
            </v:group>
            <v:group style="position:absolute;left:14564;top:6212;width:12;height:2" coordorigin="14564,6212" coordsize="12,2">
              <v:shape style="position:absolute;left:14564;top:6212;width:12;height:2" coordorigin="14564,6212" coordsize="12,0" path="m14564,6212l14576,6212e" filled="false" stroked="true" strokeweight=".6pt" strokecolor="#000000">
                <v:path arrowok="t"/>
              </v:shape>
            </v:group>
            <v:group style="position:absolute;left:14584;top:6212;width:12;height:2" coordorigin="14584,6212" coordsize="12,2">
              <v:shape style="position:absolute;left:14584;top:6212;width:12;height:2" coordorigin="14584,6212" coordsize="12,0" path="m14584,6212l14596,6212e" filled="false" stroked="true" strokeweight=".6pt" strokecolor="#000000">
                <v:path arrowok="t"/>
              </v:shape>
            </v:group>
            <v:group style="position:absolute;left:14603;top:6212;width:12;height:2" coordorigin="14603,6212" coordsize="12,2">
              <v:shape style="position:absolute;left:14603;top:6212;width:12;height:2" coordorigin="14603,6212" coordsize="12,0" path="m14603,6212l14615,6212e" filled="false" stroked="true" strokeweight=".6pt" strokecolor="#000000">
                <v:path arrowok="t"/>
              </v:shape>
            </v:group>
            <v:group style="position:absolute;left:14622;top:6212;width:12;height:2" coordorigin="14622,6212" coordsize="12,2">
              <v:shape style="position:absolute;left:14622;top:6212;width:12;height:2" coordorigin="14622,6212" coordsize="12,0" path="m14622,6212l14634,6212e" filled="false" stroked="true" strokeweight=".6pt" strokecolor="#000000">
                <v:path arrowok="t"/>
              </v:shape>
            </v:group>
            <v:group style="position:absolute;left:14641;top:6212;width:12;height:2" coordorigin="14641,6212" coordsize="12,2">
              <v:shape style="position:absolute;left:14641;top:6212;width:12;height:2" coordorigin="14641,6212" coordsize="12,0" path="m14641,6212l14653,6212e" filled="false" stroked="true" strokeweight=".6pt" strokecolor="#000000">
                <v:path arrowok="t"/>
              </v:shape>
            </v:group>
            <v:group style="position:absolute;left:14660;top:6212;width:12;height:2" coordorigin="14660,6212" coordsize="12,2">
              <v:shape style="position:absolute;left:14660;top:6212;width:12;height:2" coordorigin="14660,6212" coordsize="12,0" path="m14660,6212l14672,6212e" filled="false" stroked="true" strokeweight=".6pt" strokecolor="#000000">
                <v:path arrowok="t"/>
              </v:shape>
            </v:group>
            <v:group style="position:absolute;left:14680;top:6212;width:12;height:2" coordorigin="14680,6212" coordsize="12,2">
              <v:shape style="position:absolute;left:14680;top:6212;width:12;height:2" coordorigin="14680,6212" coordsize="12,0" path="m14680,6212l14692,6212e" filled="false" stroked="true" strokeweight=".6pt" strokecolor="#000000">
                <v:path arrowok="t"/>
              </v:shape>
            </v:group>
            <v:group style="position:absolute;left:14699;top:6212;width:12;height:2" coordorigin="14699,6212" coordsize="12,2">
              <v:shape style="position:absolute;left:14699;top:6212;width:12;height:2" coordorigin="14699,6212" coordsize="12,0" path="m14699,6212l14711,6212e" filled="false" stroked="true" strokeweight=".6pt" strokecolor="#000000">
                <v:path arrowok="t"/>
              </v:shape>
            </v:group>
            <v:group style="position:absolute;left:14718;top:6212;width:12;height:2" coordorigin="14718,6212" coordsize="12,2">
              <v:shape style="position:absolute;left:14718;top:6212;width:12;height:2" coordorigin="14718,6212" coordsize="12,0" path="m14718,6212l14730,6212e" filled="false" stroked="true" strokeweight=".6pt" strokecolor="#000000">
                <v:path arrowok="t"/>
              </v:shape>
            </v:group>
            <v:group style="position:absolute;left:14737;top:6212;width:12;height:2" coordorigin="14737,6212" coordsize="12,2">
              <v:shape style="position:absolute;left:14737;top:6212;width:12;height:2" coordorigin="14737,6212" coordsize="12,0" path="m14737,6212l14749,6212e" filled="false" stroked="true" strokeweight=".6pt" strokecolor="#000000">
                <v:path arrowok="t"/>
              </v:shape>
            </v:group>
            <v:group style="position:absolute;left:14756;top:6212;width:12;height:2" coordorigin="14756,6212" coordsize="12,2">
              <v:shape style="position:absolute;left:14756;top:6212;width:12;height:2" coordorigin="14756,6212" coordsize="12,0" path="m14756,6212l14768,6212e" filled="false" stroked="true" strokeweight=".6pt" strokecolor="#000000">
                <v:path arrowok="t"/>
              </v:shape>
            </v:group>
            <v:group style="position:absolute;left:14776;top:6212;width:12;height:2" coordorigin="14776,6212" coordsize="12,2">
              <v:shape style="position:absolute;left:14776;top:6212;width:12;height:2" coordorigin="14776,6212" coordsize="12,0" path="m14776,6212l14788,6212e" filled="false" stroked="true" strokeweight=".6pt" strokecolor="#000000">
                <v:path arrowok="t"/>
              </v:shape>
            </v:group>
            <v:group style="position:absolute;left:14795;top:6212;width:12;height:2" coordorigin="14795,6212" coordsize="12,2">
              <v:shape style="position:absolute;left:14795;top:6212;width:12;height:2" coordorigin="14795,6212" coordsize="12,0" path="m14795,6212l14807,6212e" filled="false" stroked="true" strokeweight=".6pt" strokecolor="#000000">
                <v:path arrowok="t"/>
              </v:shape>
            </v:group>
            <v:group style="position:absolute;left:14814;top:6212;width:12;height:2" coordorigin="14814,6212" coordsize="12,2">
              <v:shape style="position:absolute;left:14814;top:6212;width:12;height:2" coordorigin="14814,6212" coordsize="12,0" path="m14814,6212l14826,6212e" filled="false" stroked="true" strokeweight=".6pt" strokecolor="#000000">
                <v:path arrowok="t"/>
              </v:shape>
            </v:group>
            <v:group style="position:absolute;left:14833;top:6212;width:12;height:2" coordorigin="14833,6212" coordsize="12,2">
              <v:shape style="position:absolute;left:14833;top:6212;width:12;height:2" coordorigin="14833,6212" coordsize="12,0" path="m14833,6212l14845,6212e" filled="false" stroked="true" strokeweight=".6pt" strokecolor="#000000">
                <v:path arrowok="t"/>
              </v:shape>
            </v:group>
            <v:group style="position:absolute;left:14852;top:6212;width:12;height:2" coordorigin="14852,6212" coordsize="12,2">
              <v:shape style="position:absolute;left:14852;top:6212;width:12;height:2" coordorigin="14852,6212" coordsize="12,0" path="m14852,6212l14864,6212e" filled="false" stroked="true" strokeweight=".6pt" strokecolor="#000000">
                <v:path arrowok="t"/>
              </v:shape>
            </v:group>
            <v:group style="position:absolute;left:14872;top:6212;width:12;height:2" coordorigin="14872,6212" coordsize="12,2">
              <v:shape style="position:absolute;left:14872;top:6212;width:12;height:2" coordorigin="14872,6212" coordsize="12,0" path="m14872,6212l14884,6212e" filled="false" stroked="true" strokeweight=".6pt" strokecolor="#000000">
                <v:path arrowok="t"/>
              </v:shape>
            </v:group>
            <v:group style="position:absolute;left:14891;top:6212;width:12;height:2" coordorigin="14891,6212" coordsize="12,2">
              <v:shape style="position:absolute;left:14891;top:6212;width:12;height:2" coordorigin="14891,6212" coordsize="12,0" path="m14891,6212l14903,6212e" filled="false" stroked="true" strokeweight=".6pt" strokecolor="#000000">
                <v:path arrowok="t"/>
              </v:shape>
            </v:group>
            <v:group style="position:absolute;left:14910;top:6212;width:12;height:2" coordorigin="14910,6212" coordsize="12,2">
              <v:shape style="position:absolute;left:14910;top:6212;width:12;height:2" coordorigin="14910,6212" coordsize="12,0" path="m14910,6212l14922,6212e" filled="false" stroked="true" strokeweight=".6pt" strokecolor="#000000">
                <v:path arrowok="t"/>
              </v:shape>
            </v:group>
            <v:group style="position:absolute;left:14929;top:6212;width:12;height:2" coordorigin="14929,6212" coordsize="12,2">
              <v:shape style="position:absolute;left:14929;top:6212;width:12;height:2" coordorigin="14929,6212" coordsize="12,0" path="m14929,6212l14941,6212e" filled="false" stroked="true" strokeweight=".6pt" strokecolor="#000000">
                <v:path arrowok="t"/>
              </v:shape>
            </v:group>
            <v:group style="position:absolute;left:14948;top:6212;width:12;height:2" coordorigin="14948,6212" coordsize="12,2">
              <v:shape style="position:absolute;left:14948;top:6212;width:12;height:2" coordorigin="14948,6212" coordsize="12,0" path="m14948,6212l14960,6212e" filled="false" stroked="true" strokeweight=".6pt" strokecolor="#000000">
                <v:path arrowok="t"/>
              </v:shape>
            </v:group>
            <v:group style="position:absolute;left:14968;top:6212;width:12;height:2" coordorigin="14968,6212" coordsize="12,2">
              <v:shape style="position:absolute;left:14968;top:6212;width:12;height:2" coordorigin="14968,6212" coordsize="12,0" path="m14968,6212l14980,6212e" filled="false" stroked="true" strokeweight=".6pt" strokecolor="#000000">
                <v:path arrowok="t"/>
              </v:shape>
            </v:group>
            <v:group style="position:absolute;left:14987;top:6212;width:12;height:2" coordorigin="14987,6212" coordsize="12,2">
              <v:shape style="position:absolute;left:14987;top:6212;width:12;height:2" coordorigin="14987,6212" coordsize="12,0" path="m14987,6212l14999,6212e" filled="false" stroked="true" strokeweight=".6pt" strokecolor="#000000">
                <v:path arrowok="t"/>
              </v:shape>
            </v:group>
            <v:group style="position:absolute;left:15006;top:6212;width:12;height:2" coordorigin="15006,6212" coordsize="12,2">
              <v:shape style="position:absolute;left:15006;top:6212;width:12;height:2" coordorigin="15006,6212" coordsize="12,0" path="m15006,6212l15018,6212e" filled="false" stroked="true" strokeweight=".6pt" strokecolor="#000000">
                <v:path arrowok="t"/>
              </v:shape>
            </v:group>
            <v:group style="position:absolute;left:15025;top:6212;width:12;height:2" coordorigin="15025,6212" coordsize="12,2">
              <v:shape style="position:absolute;left:15025;top:6212;width:12;height:2" coordorigin="15025,6212" coordsize="12,0" path="m15025,6212l15037,6212e" filled="false" stroked="true" strokeweight=".6pt" strokecolor="#000000">
                <v:path arrowok="t"/>
              </v:shape>
            </v:group>
            <v:group style="position:absolute;left:15044;top:6212;width:12;height:2" coordorigin="15044,6212" coordsize="12,2">
              <v:shape style="position:absolute;left:15044;top:6212;width:12;height:2" coordorigin="15044,6212" coordsize="12,0" path="m15044,6212l15056,6212e" filled="false" stroked="true" strokeweight=".6pt" strokecolor="#000000">
                <v:path arrowok="t"/>
              </v:shape>
            </v:group>
            <v:group style="position:absolute;left:15064;top:6212;width:12;height:2" coordorigin="15064,6212" coordsize="12,2">
              <v:shape style="position:absolute;left:15064;top:6212;width:12;height:2" coordorigin="15064,6212" coordsize="12,0" path="m15064,6212l15076,6212e" filled="false" stroked="true" strokeweight=".6pt" strokecolor="#000000">
                <v:path arrowok="t"/>
              </v:shape>
            </v:group>
            <v:group style="position:absolute;left:15083;top:6212;width:12;height:2" coordorigin="15083,6212" coordsize="12,2">
              <v:shape style="position:absolute;left:15083;top:6212;width:12;height:2" coordorigin="15083,6212" coordsize="12,0" path="m15083,6212l15095,6212e" filled="false" stroked="true" strokeweight=".6pt" strokecolor="#000000">
                <v:path arrowok="t"/>
              </v:shape>
            </v:group>
            <v:group style="position:absolute;left:15102;top:6212;width:12;height:2" coordorigin="15102,6212" coordsize="12,2">
              <v:shape style="position:absolute;left:15102;top:6212;width:12;height:2" coordorigin="15102,6212" coordsize="12,0" path="m15102,6212l15114,6212e" filled="false" stroked="true" strokeweight=".6pt" strokecolor="#000000">
                <v:path arrowok="t"/>
              </v:shape>
            </v:group>
            <v:group style="position:absolute;left:15121;top:6212;width:12;height:2" coordorigin="15121,6212" coordsize="12,2">
              <v:shape style="position:absolute;left:15121;top:6212;width:12;height:2" coordorigin="15121,6212" coordsize="12,0" path="m15121,6212l15133,6212e" filled="false" stroked="true" strokeweight=".6pt" strokecolor="#000000">
                <v:path arrowok="t"/>
              </v:shape>
            </v:group>
            <v:group style="position:absolute;left:15140;top:6212;width:12;height:2" coordorigin="15140,6212" coordsize="12,2">
              <v:shape style="position:absolute;left:15140;top:6212;width:12;height:2" coordorigin="15140,6212" coordsize="12,0" path="m15140,6212l15152,6212e" filled="false" stroked="true" strokeweight=".6pt" strokecolor="#000000">
                <v:path arrowok="t"/>
              </v:shape>
            </v:group>
            <v:group style="position:absolute;left:15160;top:6212;width:12;height:2" coordorigin="15160,6212" coordsize="12,2">
              <v:shape style="position:absolute;left:15160;top:6212;width:12;height:2" coordorigin="15160,6212" coordsize="12,0" path="m15160,6212l15172,6212e" filled="false" stroked="true" strokeweight=".6pt" strokecolor="#000000">
                <v:path arrowok="t"/>
              </v:shape>
            </v:group>
            <v:group style="position:absolute;left:15179;top:6212;width:12;height:2" coordorigin="15179,6212" coordsize="12,2">
              <v:shape style="position:absolute;left:15179;top:6212;width:12;height:2" coordorigin="15179,6212" coordsize="12,0" path="m15179,6212l15191,6212e" filled="false" stroked="true" strokeweight=".6pt" strokecolor="#000000">
                <v:path arrowok="t"/>
              </v:shape>
            </v:group>
            <v:group style="position:absolute;left:15198;top:6212;width:12;height:2" coordorigin="15198,6212" coordsize="12,2">
              <v:shape style="position:absolute;left:15198;top:6212;width:12;height:2" coordorigin="15198,6212" coordsize="12,0" path="m15198,6212l15210,6212e" filled="false" stroked="true" strokeweight=".6pt" strokecolor="#000000">
                <v:path arrowok="t"/>
              </v:shape>
            </v:group>
            <v:group style="position:absolute;left:15217;top:6212;width:12;height:2" coordorigin="15217,6212" coordsize="12,2">
              <v:shape style="position:absolute;left:15217;top:6212;width:12;height:2" coordorigin="15217,6212" coordsize="12,0" path="m15217,6212l15229,6212e" filled="false" stroked="true" strokeweight=".6pt" strokecolor="#000000">
                <v:path arrowok="t"/>
              </v:shape>
            </v:group>
            <v:group style="position:absolute;left:15236;top:6212;width:12;height:2" coordorigin="15236,6212" coordsize="12,2">
              <v:shape style="position:absolute;left:15236;top:6212;width:12;height:2" coordorigin="15236,6212" coordsize="12,0" path="m15236,6212l15248,6212e" filled="false" stroked="true" strokeweight=".6pt" strokecolor="#000000">
                <v:path arrowok="t"/>
              </v:shape>
            </v:group>
            <v:group style="position:absolute;left:15256;top:6212;width:12;height:2" coordorigin="15256,6212" coordsize="12,2">
              <v:shape style="position:absolute;left:15256;top:6212;width:12;height:2" coordorigin="15256,6212" coordsize="12,0" path="m15256,6212l15268,6212e" filled="false" stroked="true" strokeweight=".6pt" strokecolor="#000000">
                <v:path arrowok="t"/>
              </v:shape>
            </v:group>
            <v:group style="position:absolute;left:15275;top:6212;width:12;height:2" coordorigin="15275,6212" coordsize="12,2">
              <v:shape style="position:absolute;left:15275;top:6212;width:12;height:2" coordorigin="15275,6212" coordsize="12,0" path="m15275,6212l15287,6212e" filled="false" stroked="true" strokeweight=".6pt" strokecolor="#000000">
                <v:path arrowok="t"/>
              </v:shape>
            </v:group>
            <v:group style="position:absolute;left:15294;top:6212;width:12;height:2" coordorigin="15294,6212" coordsize="12,2">
              <v:shape style="position:absolute;left:15294;top:6212;width:12;height:2" coordorigin="15294,6212" coordsize="12,0" path="m15294,6212l15306,6212e" filled="false" stroked="true" strokeweight=".6pt" strokecolor="#000000">
                <v:path arrowok="t"/>
              </v:shape>
            </v:group>
            <v:group style="position:absolute;left:15313;top:6212;width:12;height:2" coordorigin="15313,6212" coordsize="12,2">
              <v:shape style="position:absolute;left:15313;top:6212;width:12;height:2" coordorigin="15313,6212" coordsize="12,0" path="m15313,6212l15325,6212e" filled="false" stroked="true" strokeweight=".6pt" strokecolor="#000000">
                <v:path arrowok="t"/>
              </v:shape>
            </v:group>
            <v:group style="position:absolute;left:15332;top:6212;width:12;height:2" coordorigin="15332,6212" coordsize="12,2">
              <v:shape style="position:absolute;left:15332;top:6212;width:12;height:2" coordorigin="15332,6212" coordsize="12,0" path="m15332,6212l15344,6212e" filled="false" stroked="true" strokeweight=".6pt" strokecolor="#000000">
                <v:path arrowok="t"/>
              </v:shape>
            </v:group>
            <v:group style="position:absolute;left:15352;top:6212;width:12;height:2" coordorigin="15352,6212" coordsize="12,2">
              <v:shape style="position:absolute;left:15352;top:6212;width:12;height:2" coordorigin="15352,6212" coordsize="12,0" path="m15352,6212l15364,6212e" filled="false" stroked="true" strokeweight=".6pt" strokecolor="#000000">
                <v:path arrowok="t"/>
              </v:shape>
            </v:group>
            <v:group style="position:absolute;left:15371;top:6212;width:12;height:2" coordorigin="15371,6212" coordsize="12,2">
              <v:shape style="position:absolute;left:15371;top:6212;width:12;height:2" coordorigin="15371,6212" coordsize="12,0" path="m15371,6212l15383,6212e" filled="false" stroked="true" strokeweight=".6pt" strokecolor="#000000">
                <v:path arrowok="t"/>
              </v:shape>
            </v:group>
            <v:group style="position:absolute;left:15390;top:6212;width:12;height:2" coordorigin="15390,6212" coordsize="12,2">
              <v:shape style="position:absolute;left:15390;top:6212;width:12;height:2" coordorigin="15390,6212" coordsize="12,0" path="m15390,6212l15402,6212e" filled="false" stroked="true" strokeweight=".6pt" strokecolor="#000000">
                <v:path arrowok="t"/>
              </v:shape>
            </v:group>
            <v:group style="position:absolute;left:15409;top:6212;width:12;height:2" coordorigin="15409,6212" coordsize="12,2">
              <v:shape style="position:absolute;left:15409;top:6212;width:12;height:2" coordorigin="15409,6212" coordsize="12,0" path="m15409,6212l15421,6212e" filled="false" stroked="true" strokeweight=".6pt" strokecolor="#000000">
                <v:path arrowok="t"/>
              </v:shape>
            </v:group>
            <v:group style="position:absolute;left:15428;top:6212;width:12;height:2" coordorigin="15428,6212" coordsize="12,2">
              <v:shape style="position:absolute;left:15428;top:6212;width:12;height:2" coordorigin="15428,6212" coordsize="12,0" path="m15428,6212l15440,6212e" filled="false" stroked="true" strokeweight=".6pt" strokecolor="#000000">
                <v:path arrowok="t"/>
              </v:shape>
            </v:group>
            <v:group style="position:absolute;left:15448;top:6212;width:12;height:2" coordorigin="15448,6212" coordsize="12,2">
              <v:shape style="position:absolute;left:15448;top:6212;width:12;height:2" coordorigin="15448,6212" coordsize="12,0" path="m15448,6212l15460,6212e" filled="false" stroked="true" strokeweight=".6pt" strokecolor="#000000">
                <v:path arrowok="t"/>
              </v:shape>
            </v:group>
            <v:group style="position:absolute;left:15467;top:6212;width:12;height:2" coordorigin="15467,6212" coordsize="12,2">
              <v:shape style="position:absolute;left:15467;top:6212;width:12;height:2" coordorigin="15467,6212" coordsize="12,0" path="m15467,6212l15479,6212e" filled="false" stroked="true" strokeweight=".6pt" strokecolor="#000000">
                <v:path arrowok="t"/>
              </v:shape>
            </v:group>
            <v:group style="position:absolute;left:15486;top:6212;width:12;height:2" coordorigin="15486,6212" coordsize="12,2">
              <v:shape style="position:absolute;left:15486;top:6212;width:12;height:2" coordorigin="15486,6212" coordsize="12,0" path="m15486,6212l15498,6212e" filled="false" stroked="true" strokeweight=".6pt" strokecolor="#000000">
                <v:path arrowok="t"/>
              </v:shape>
            </v:group>
            <v:group style="position:absolute;left:15505;top:6212;width:12;height:2" coordorigin="15505,6212" coordsize="12,2">
              <v:shape style="position:absolute;left:15505;top:6212;width:12;height:2" coordorigin="15505,6212" coordsize="12,0" path="m15505,6212l15517,6212e" filled="false" stroked="true" strokeweight=".6pt" strokecolor="#000000">
                <v:path arrowok="t"/>
              </v:shape>
            </v:group>
            <v:group style="position:absolute;left:15524;top:6212;width:12;height:2" coordorigin="15524,6212" coordsize="12,2">
              <v:shape style="position:absolute;left:15524;top:6212;width:12;height:2" coordorigin="15524,6212" coordsize="12,0" path="m15524,6212l15536,6212e" filled="false" stroked="true" strokeweight=".6pt" strokecolor="#000000">
                <v:path arrowok="t"/>
              </v:shape>
            </v:group>
            <v:group style="position:absolute;left:15544;top:6212;width:12;height:2" coordorigin="15544,6212" coordsize="12,2">
              <v:shape style="position:absolute;left:15544;top:6212;width:12;height:2" coordorigin="15544,6212" coordsize="12,0" path="m15544,6212l15556,6212e" filled="false" stroked="true" strokeweight=".6pt" strokecolor="#000000">
                <v:path arrowok="t"/>
              </v:shape>
            </v:group>
            <v:group style="position:absolute;left:15563;top:6212;width:12;height:2" coordorigin="15563,6212" coordsize="12,2">
              <v:shape style="position:absolute;left:15563;top:6212;width:12;height:2" coordorigin="15563,6212" coordsize="12,0" path="m15563,6212l15575,6212e" filled="false" stroked="true" strokeweight=".6pt" strokecolor="#000000">
                <v:path arrowok="t"/>
              </v:shape>
            </v:group>
            <v:group style="position:absolute;left:15582;top:6212;width:12;height:2" coordorigin="15582,6212" coordsize="12,2">
              <v:shape style="position:absolute;left:15582;top:6212;width:12;height:2" coordorigin="15582,6212" coordsize="12,0" path="m15582,6212l15594,6212e" filled="false" stroked="true" strokeweight=".6pt" strokecolor="#000000">
                <v:path arrowok="t"/>
              </v:shape>
            </v:group>
            <v:group style="position:absolute;left:15601;top:6212;width:12;height:2" coordorigin="15601,6212" coordsize="12,2">
              <v:shape style="position:absolute;left:15601;top:6212;width:12;height:2" coordorigin="15601,6212" coordsize="12,0" path="m15601,6212l15613,6212e" filled="false" stroked="true" strokeweight=".6pt" strokecolor="#000000">
                <v:path arrowok="t"/>
              </v:shape>
            </v:group>
            <v:group style="position:absolute;left:15620;top:6212;width:12;height:2" coordorigin="15620,6212" coordsize="12,2">
              <v:shape style="position:absolute;left:15620;top:6212;width:12;height:2" coordorigin="15620,6212" coordsize="12,0" path="m15620,6212l15632,6212e" filled="false" stroked="true" strokeweight=".6pt" strokecolor="#000000">
                <v:path arrowok="t"/>
              </v:shape>
            </v:group>
            <v:group style="position:absolute;left:15640;top:6212;width:12;height:2" coordorigin="15640,6212" coordsize="12,2">
              <v:shape style="position:absolute;left:15640;top:6212;width:12;height:2" coordorigin="15640,6212" coordsize="12,0" path="m15640,6212l15652,6212e" filled="false" stroked="true" strokeweight=".6pt" strokecolor="#000000">
                <v:path arrowok="t"/>
              </v:shape>
            </v:group>
            <v:group style="position:absolute;left:15659;top:6212;width:10;height:2" coordorigin="15659,6212" coordsize="10,2">
              <v:shape style="position:absolute;left:15659;top:6212;width:10;height:2" coordorigin="15659,6212" coordsize="10,0" path="m15659,6212l15668,6212e" filled="false" stroked="true" strokeweight=".6pt" strokecolor="#000000">
                <v:path arrowok="t"/>
              </v:shape>
            </v:group>
            <v:group style="position:absolute;left:14388;top:2250;width:10;height:2" coordorigin="14388,2250" coordsize="10,2">
              <v:shape style="position:absolute;left:14388;top:2250;width:10;height:2" coordorigin="14388,2250" coordsize="10,0" path="m14388,2250l14398,2250e" filled="false" stroked="true" strokeweight=".48pt" strokecolor="#000000">
                <v:path arrowok="t"/>
              </v:shape>
            </v:group>
            <v:group style="position:absolute;left:14388;top:2269;width:10;height:2" coordorigin="14388,2269" coordsize="10,2">
              <v:shape style="position:absolute;left:14388;top:2269;width:10;height:2" coordorigin="14388,2269" coordsize="10,0" path="m14388,2269l14398,2269e" filled="false" stroked="true" strokeweight=".48pt" strokecolor="#000000">
                <v:path arrowok="t"/>
              </v:shape>
            </v:group>
            <v:group style="position:absolute;left:14388;top:2288;width:10;height:2" coordorigin="14388,2288" coordsize="10,2">
              <v:shape style="position:absolute;left:14388;top:2288;width:10;height:2" coordorigin="14388,2288" coordsize="10,0" path="m14388,2288l14398,2288e" filled="false" stroked="true" strokeweight=".48pt" strokecolor="#000000">
                <v:path arrowok="t"/>
              </v:shape>
            </v:group>
            <v:group style="position:absolute;left:14388;top:2307;width:10;height:2" coordorigin="14388,2307" coordsize="10,2">
              <v:shape style="position:absolute;left:14388;top:2307;width:10;height:2" coordorigin="14388,2307" coordsize="10,0" path="m14388,2307l14398,2307e" filled="false" stroked="true" strokeweight=".48pt" strokecolor="#000000">
                <v:path arrowok="t"/>
              </v:shape>
            </v:group>
            <v:group style="position:absolute;left:14388;top:2327;width:10;height:2" coordorigin="14388,2327" coordsize="10,2">
              <v:shape style="position:absolute;left:14388;top:2327;width:10;height:2" coordorigin="14388,2327" coordsize="10,0" path="m14388,2327l14398,2327e" filled="false" stroked="true" strokeweight=".48pt" strokecolor="#000000">
                <v:path arrowok="t"/>
              </v:shape>
            </v:group>
            <v:group style="position:absolute;left:14388;top:2346;width:10;height:2" coordorigin="14388,2346" coordsize="10,2">
              <v:shape style="position:absolute;left:14388;top:2346;width:10;height:2" coordorigin="14388,2346" coordsize="10,0" path="m14388,2346l14398,2346e" filled="false" stroked="true" strokeweight=".48pt" strokecolor="#000000">
                <v:path arrowok="t"/>
              </v:shape>
            </v:group>
            <v:group style="position:absolute;left:14388;top:2365;width:10;height:2" coordorigin="14388,2365" coordsize="10,2">
              <v:shape style="position:absolute;left:14388;top:2365;width:10;height:2" coordorigin="14388,2365" coordsize="10,0" path="m14388,2365l14398,2365e" filled="false" stroked="true" strokeweight=".48pt" strokecolor="#000000">
                <v:path arrowok="t"/>
              </v:shape>
            </v:group>
            <v:group style="position:absolute;left:14388;top:2384;width:10;height:2" coordorigin="14388,2384" coordsize="10,2">
              <v:shape style="position:absolute;left:14388;top:2384;width:10;height:2" coordorigin="14388,2384" coordsize="10,0" path="m14388,2384l14398,2384e" filled="false" stroked="true" strokeweight=".48pt" strokecolor="#000000">
                <v:path arrowok="t"/>
              </v:shape>
            </v:group>
            <v:group style="position:absolute;left:14388;top:2403;width:10;height:2" coordorigin="14388,2403" coordsize="10,2">
              <v:shape style="position:absolute;left:14388;top:2403;width:10;height:2" coordorigin="14388,2403" coordsize="10,0" path="m14388,2403l14398,2403e" filled="false" stroked="true" strokeweight=".48pt" strokecolor="#000000">
                <v:path arrowok="t"/>
              </v:shape>
            </v:group>
            <v:group style="position:absolute;left:14388;top:2423;width:10;height:2" coordorigin="14388,2423" coordsize="10,2">
              <v:shape style="position:absolute;left:14388;top:2423;width:10;height:2" coordorigin="14388,2423" coordsize="10,0" path="m14388,2423l14398,2423e" filled="false" stroked="true" strokeweight=".48pt" strokecolor="#000000">
                <v:path arrowok="t"/>
              </v:shape>
            </v:group>
            <v:group style="position:absolute;left:14388;top:2442;width:10;height:2" coordorigin="14388,2442" coordsize="10,2">
              <v:shape style="position:absolute;left:14388;top:2442;width:10;height:2" coordorigin="14388,2442" coordsize="10,0" path="m14388,2442l14398,2442e" filled="false" stroked="true" strokeweight=".48pt" strokecolor="#000000">
                <v:path arrowok="t"/>
              </v:shape>
            </v:group>
            <v:group style="position:absolute;left:14388;top:2461;width:10;height:2" coordorigin="14388,2461" coordsize="10,2">
              <v:shape style="position:absolute;left:14388;top:2461;width:10;height:2" coordorigin="14388,2461" coordsize="10,0" path="m14388,2461l14398,2461e" filled="false" stroked="true" strokeweight=".48pt" strokecolor="#000000">
                <v:path arrowok="t"/>
              </v:shape>
            </v:group>
            <v:group style="position:absolute;left:14388;top:2480;width:10;height:2" coordorigin="14388,2480" coordsize="10,2">
              <v:shape style="position:absolute;left:14388;top:2480;width:10;height:2" coordorigin="14388,2480" coordsize="10,0" path="m14388,2480l14398,2480e" filled="false" stroked="true" strokeweight=".48pt" strokecolor="#000000">
                <v:path arrowok="t"/>
              </v:shape>
            </v:group>
            <v:group style="position:absolute;left:14388;top:2499;width:10;height:2" coordorigin="14388,2499" coordsize="10,2">
              <v:shape style="position:absolute;left:14388;top:2499;width:10;height:2" coordorigin="14388,2499" coordsize="10,0" path="m14388,2499l14398,2499e" filled="false" stroked="true" strokeweight=".48pt" strokecolor="#000000">
                <v:path arrowok="t"/>
              </v:shape>
            </v:group>
            <v:group style="position:absolute;left:14388;top:2519;width:10;height:2" coordorigin="14388,2519" coordsize="10,2">
              <v:shape style="position:absolute;left:14388;top:2519;width:10;height:2" coordorigin="14388,2519" coordsize="10,0" path="m14388,2519l14398,2519e" filled="false" stroked="true" strokeweight=".48pt" strokecolor="#000000">
                <v:path arrowok="t"/>
              </v:shape>
            </v:group>
            <v:group style="position:absolute;left:14388;top:2538;width:10;height:2" coordorigin="14388,2538" coordsize="10,2">
              <v:shape style="position:absolute;left:14388;top:2538;width:10;height:2" coordorigin="14388,2538" coordsize="10,0" path="m14388,2538l14398,2538e" filled="false" stroked="true" strokeweight=".48pt" strokecolor="#000000">
                <v:path arrowok="t"/>
              </v:shape>
            </v:group>
            <v:group style="position:absolute;left:14388;top:2557;width:10;height:2" coordorigin="14388,2557" coordsize="10,2">
              <v:shape style="position:absolute;left:14388;top:2557;width:10;height:2" coordorigin="14388,2557" coordsize="10,0" path="m14388,2557l14398,2557e" filled="false" stroked="true" strokeweight=".48pt" strokecolor="#000000">
                <v:path arrowok="t"/>
              </v:shape>
            </v:group>
            <v:group style="position:absolute;left:14388;top:2576;width:10;height:2" coordorigin="14388,2576" coordsize="10,2">
              <v:shape style="position:absolute;left:14388;top:2576;width:10;height:2" coordorigin="14388,2576" coordsize="10,0" path="m14388,2576l14398,2576e" filled="false" stroked="true" strokeweight=".48pt" strokecolor="#000000">
                <v:path arrowok="t"/>
              </v:shape>
            </v:group>
            <v:group style="position:absolute;left:14388;top:2595;width:10;height:2" coordorigin="14388,2595" coordsize="10,2">
              <v:shape style="position:absolute;left:14388;top:2595;width:10;height:2" coordorigin="14388,2595" coordsize="10,0" path="m14388,2595l14398,2595e" filled="false" stroked="true" strokeweight=".48pt" strokecolor="#000000">
                <v:path arrowok="t"/>
              </v:shape>
            </v:group>
            <v:group style="position:absolute;left:14388;top:2615;width:10;height:2" coordorigin="14388,2615" coordsize="10,2">
              <v:shape style="position:absolute;left:14388;top:2615;width:10;height:2" coordorigin="14388,2615" coordsize="10,0" path="m14388,2615l14398,2615e" filled="false" stroked="true" strokeweight=".48pt" strokecolor="#000000">
                <v:path arrowok="t"/>
              </v:shape>
            </v:group>
            <v:group style="position:absolute;left:14388;top:2634;width:10;height:2" coordorigin="14388,2634" coordsize="10,2">
              <v:shape style="position:absolute;left:14388;top:2634;width:10;height:2" coordorigin="14388,2634" coordsize="10,0" path="m14388,2634l14398,2634e" filled="false" stroked="true" strokeweight=".48pt" strokecolor="#000000">
                <v:path arrowok="t"/>
              </v:shape>
            </v:group>
            <v:group style="position:absolute;left:14388;top:2711;width:10;height:2" coordorigin="14388,2711" coordsize="10,2">
              <v:shape style="position:absolute;left:14388;top:2711;width:10;height:2" coordorigin="14388,2711" coordsize="10,0" path="m14388,2711l14398,2711e" filled="false" stroked="true" strokeweight=".48pt" strokecolor="#000000">
                <v:path arrowok="t"/>
              </v:shape>
            </v:group>
            <v:group style="position:absolute;left:14388;top:2730;width:10;height:2" coordorigin="14388,2730" coordsize="10,2">
              <v:shape style="position:absolute;left:14388;top:2730;width:10;height:2" coordorigin="14388,2730" coordsize="10,0" path="m14388,2730l14398,2730e" filled="false" stroked="true" strokeweight=".48pt" strokecolor="#000000">
                <v:path arrowok="t"/>
              </v:shape>
            </v:group>
            <v:group style="position:absolute;left:14388;top:2749;width:10;height:2" coordorigin="14388,2749" coordsize="10,2">
              <v:shape style="position:absolute;left:14388;top:2749;width:10;height:2" coordorigin="14388,2749" coordsize="10,0" path="m14388,2749l14398,2749e" filled="false" stroked="true" strokeweight=".48pt" strokecolor="#000000">
                <v:path arrowok="t"/>
              </v:shape>
            </v:group>
            <v:group style="position:absolute;left:14388;top:2768;width:10;height:2" coordorigin="14388,2768" coordsize="10,2">
              <v:shape style="position:absolute;left:14388;top:2768;width:10;height:2" coordorigin="14388,2768" coordsize="10,0" path="m14388,2768l14398,2768e" filled="false" stroked="true" strokeweight=".48pt" strokecolor="#000000">
                <v:path arrowok="t"/>
              </v:shape>
            </v:group>
            <v:group style="position:absolute;left:14388;top:2787;width:10;height:2" coordorigin="14388,2787" coordsize="10,2">
              <v:shape style="position:absolute;left:14388;top:2787;width:10;height:2" coordorigin="14388,2787" coordsize="10,0" path="m14388,2787l14398,2787e" filled="false" stroked="true" strokeweight=".48pt" strokecolor="#000000">
                <v:path arrowok="t"/>
              </v:shape>
            </v:group>
            <v:group style="position:absolute;left:14388;top:2807;width:10;height:2" coordorigin="14388,2807" coordsize="10,2">
              <v:shape style="position:absolute;left:14388;top:2807;width:10;height:2" coordorigin="14388,2807" coordsize="10,0" path="m14388,2807l14398,2807e" filled="false" stroked="true" strokeweight=".48pt" strokecolor="#000000">
                <v:path arrowok="t"/>
              </v:shape>
            </v:group>
            <v:group style="position:absolute;left:14388;top:2826;width:10;height:2" coordorigin="14388,2826" coordsize="10,2">
              <v:shape style="position:absolute;left:14388;top:2826;width:10;height:2" coordorigin="14388,2826" coordsize="10,0" path="m14388,2826l14398,2826e" filled="false" stroked="true" strokeweight=".48pt" strokecolor="#000000">
                <v:path arrowok="t"/>
              </v:shape>
            </v:group>
            <v:group style="position:absolute;left:14388;top:2845;width:10;height:2" coordorigin="14388,2845" coordsize="10,2">
              <v:shape style="position:absolute;left:14388;top:2845;width:10;height:2" coordorigin="14388,2845" coordsize="10,0" path="m14388,2845l14398,2845e" filled="false" stroked="true" strokeweight=".48pt" strokecolor="#000000">
                <v:path arrowok="t"/>
              </v:shape>
            </v:group>
            <v:group style="position:absolute;left:14388;top:2864;width:10;height:2" coordorigin="14388,2864" coordsize="10,2">
              <v:shape style="position:absolute;left:14388;top:2864;width:10;height:2" coordorigin="14388,2864" coordsize="10,0" path="m14388,2864l14398,2864e" filled="false" stroked="true" strokeweight=".48pt" strokecolor="#000000">
                <v:path arrowok="t"/>
              </v:shape>
            </v:group>
            <v:group style="position:absolute;left:14388;top:2883;width:10;height:2" coordorigin="14388,2883" coordsize="10,2">
              <v:shape style="position:absolute;left:14388;top:2883;width:10;height:2" coordorigin="14388,2883" coordsize="10,0" path="m14388,2883l14398,2883e" filled="false" stroked="true" strokeweight=".48pt" strokecolor="#000000">
                <v:path arrowok="t"/>
              </v:shape>
            </v:group>
            <v:group style="position:absolute;left:14388;top:2903;width:10;height:2" coordorigin="14388,2903" coordsize="10,2">
              <v:shape style="position:absolute;left:14388;top:2903;width:10;height:2" coordorigin="14388,2903" coordsize="10,0" path="m14388,2903l14398,2903e" filled="false" stroked="true" strokeweight=".48pt" strokecolor="#000000">
                <v:path arrowok="t"/>
              </v:shape>
            </v:group>
            <v:group style="position:absolute;left:14388;top:2922;width:10;height:2" coordorigin="14388,2922" coordsize="10,2">
              <v:shape style="position:absolute;left:14388;top:2922;width:10;height:2" coordorigin="14388,2922" coordsize="10,0" path="m14388,2922l14398,2922e" filled="false" stroked="true" strokeweight=".48pt" strokecolor="#000000">
                <v:path arrowok="t"/>
              </v:shape>
            </v:group>
            <v:group style="position:absolute;left:14388;top:2941;width:10;height:2" coordorigin="14388,2941" coordsize="10,2">
              <v:shape style="position:absolute;left:14388;top:2941;width:10;height:2" coordorigin="14388,2941" coordsize="10,0" path="m14388,2941l14398,2941e" filled="false" stroked="true" strokeweight=".48pt" strokecolor="#000000">
                <v:path arrowok="t"/>
              </v:shape>
            </v:group>
            <v:group style="position:absolute;left:14388;top:2960;width:10;height:2" coordorigin="14388,2960" coordsize="10,2">
              <v:shape style="position:absolute;left:14388;top:2960;width:10;height:2" coordorigin="14388,2960" coordsize="10,0" path="m14388,2960l14398,2960e" filled="false" stroked="true" strokeweight=".48pt" strokecolor="#000000">
                <v:path arrowok="t"/>
              </v:shape>
            </v:group>
            <v:group style="position:absolute;left:14388;top:2979;width:10;height:2" coordorigin="14388,2979" coordsize="10,2">
              <v:shape style="position:absolute;left:14388;top:2979;width:10;height:2" coordorigin="14388,2979" coordsize="10,0" path="m14388,2979l14398,2979e" filled="false" stroked="true" strokeweight=".48pt" strokecolor="#000000">
                <v:path arrowok="t"/>
              </v:shape>
            </v:group>
            <v:group style="position:absolute;left:14388;top:2999;width:10;height:2" coordorigin="14388,2999" coordsize="10,2">
              <v:shape style="position:absolute;left:14388;top:2999;width:10;height:2" coordorigin="14388,2999" coordsize="10,0" path="m14388,2999l14398,2999e" filled="false" stroked="true" strokeweight=".48pt" strokecolor="#000000">
                <v:path arrowok="t"/>
              </v:shape>
            </v:group>
            <v:group style="position:absolute;left:14388;top:3018;width:10;height:2" coordorigin="14388,3018" coordsize="10,2">
              <v:shape style="position:absolute;left:14388;top:3018;width:10;height:2" coordorigin="14388,3018" coordsize="10,0" path="m14388,3018l14398,3018e" filled="false" stroked="true" strokeweight=".48pt" strokecolor="#000000">
                <v:path arrowok="t"/>
              </v:shape>
            </v:group>
            <v:group style="position:absolute;left:14388;top:3037;width:10;height:2" coordorigin="14388,3037" coordsize="10,2">
              <v:shape style="position:absolute;left:14388;top:3037;width:10;height:2" coordorigin="14388,3037" coordsize="10,0" path="m14388,3037l14398,3037e" filled="false" stroked="true" strokeweight=".48pt" strokecolor="#000000">
                <v:path arrowok="t"/>
              </v:shape>
            </v:group>
            <v:group style="position:absolute;left:14388;top:3056;width:10;height:2" coordorigin="14388,3056" coordsize="10,2">
              <v:shape style="position:absolute;left:14388;top:3056;width:10;height:2" coordorigin="14388,3056" coordsize="10,0" path="m14388,3056l14398,3056e" filled="false" stroked="true" strokeweight=".48pt" strokecolor="#000000">
                <v:path arrowok="t"/>
              </v:shape>
            </v:group>
            <v:group style="position:absolute;left:14388;top:3075;width:10;height:2" coordorigin="14388,3075" coordsize="10,2">
              <v:shape style="position:absolute;left:14388;top:3075;width:10;height:2" coordorigin="14388,3075" coordsize="10,0" path="m14388,3075l14398,3075e" filled="false" stroked="true" strokeweight=".48pt" strokecolor="#000000">
                <v:path arrowok="t"/>
              </v:shape>
            </v:group>
            <v:group style="position:absolute;left:14388;top:3095;width:10;height:2" coordorigin="14388,3095" coordsize="10,2">
              <v:shape style="position:absolute;left:14388;top:3095;width:10;height:2" coordorigin="14388,3095" coordsize="10,0" path="m14388,3095l14398,3095e" filled="false" stroked="true" strokeweight=".48pt" strokecolor="#000000">
                <v:path arrowok="t"/>
              </v:shape>
            </v:group>
            <v:group style="position:absolute;left:14388;top:3114;width:10;height:2" coordorigin="14388,3114" coordsize="10,2">
              <v:shape style="position:absolute;left:14388;top:3114;width:10;height:2" coordorigin="14388,3114" coordsize="10,0" path="m14388,3114l14398,3114e" filled="false" stroked="true" strokeweight=".48pt" strokecolor="#000000">
                <v:path arrowok="t"/>
              </v:shape>
            </v:group>
            <v:group style="position:absolute;left:14388;top:3133;width:10;height:2" coordorigin="14388,3133" coordsize="10,2">
              <v:shape style="position:absolute;left:14388;top:3133;width:10;height:2" coordorigin="14388,3133" coordsize="10,0" path="m14388,3133l14398,3133e" filled="false" stroked="true" strokeweight=".48pt" strokecolor="#000000">
                <v:path arrowok="t"/>
              </v:shape>
            </v:group>
            <v:group style="position:absolute;left:14388;top:3152;width:10;height:2" coordorigin="14388,3152" coordsize="10,2">
              <v:shape style="position:absolute;left:14388;top:3152;width:10;height:2" coordorigin="14388,3152" coordsize="10,0" path="m14388,3152l14398,3152e" filled="false" stroked="true" strokeweight=".48pt" strokecolor="#000000">
                <v:path arrowok="t"/>
              </v:shape>
            </v:group>
            <v:group style="position:absolute;left:14388;top:3171;width:10;height:2" coordorigin="14388,3171" coordsize="10,2">
              <v:shape style="position:absolute;left:14388;top:3171;width:10;height:2" coordorigin="14388,3171" coordsize="10,0" path="m14388,3171l14398,3171e" filled="false" stroked="true" strokeweight=".48pt" strokecolor="#000000">
                <v:path arrowok="t"/>
              </v:shape>
            </v:group>
            <v:group style="position:absolute;left:14388;top:3191;width:10;height:2" coordorigin="14388,3191" coordsize="10,2">
              <v:shape style="position:absolute;left:14388;top:3191;width:10;height:2" coordorigin="14388,3191" coordsize="10,0" path="m14388,3191l14398,3191e" filled="false" stroked="true" strokeweight=".48pt" strokecolor="#000000">
                <v:path arrowok="t"/>
              </v:shape>
            </v:group>
            <v:group style="position:absolute;left:14388;top:3210;width:10;height:2" coordorigin="14388,3210" coordsize="10,2">
              <v:shape style="position:absolute;left:14388;top:3210;width:10;height:2" coordorigin="14388,3210" coordsize="10,0" path="m14388,3210l14398,3210e" filled="false" stroked="true" strokeweight=".48pt" strokecolor="#000000">
                <v:path arrowok="t"/>
              </v:shape>
            </v:group>
            <v:group style="position:absolute;left:14388;top:3229;width:10;height:2" coordorigin="14388,3229" coordsize="10,2">
              <v:shape style="position:absolute;left:14388;top:3229;width:10;height:2" coordorigin="14388,3229" coordsize="10,0" path="m14388,3229l14398,3229e" filled="false" stroked="true" strokeweight=".48pt" strokecolor="#000000">
                <v:path arrowok="t"/>
              </v:shape>
            </v:group>
            <v:group style="position:absolute;left:14388;top:3248;width:10;height:2" coordorigin="14388,3248" coordsize="10,2">
              <v:shape style="position:absolute;left:14388;top:3248;width:10;height:2" coordorigin="14388,3248" coordsize="10,0" path="m14388,3248l14398,3248e" filled="false" stroked="true" strokeweight=".48pt" strokecolor="#000000">
                <v:path arrowok="t"/>
              </v:shape>
            </v:group>
            <v:group style="position:absolute;left:14388;top:3267;width:10;height:2" coordorigin="14388,3267" coordsize="10,2">
              <v:shape style="position:absolute;left:14388;top:3267;width:10;height:2" coordorigin="14388,3267" coordsize="10,0" path="m14388,3267l14398,3267e" filled="false" stroked="true" strokeweight=".48pt" strokecolor="#000000">
                <v:path arrowok="t"/>
              </v:shape>
            </v:group>
            <v:group style="position:absolute;left:14388;top:3287;width:10;height:2" coordorigin="14388,3287" coordsize="10,2">
              <v:shape style="position:absolute;left:14388;top:3287;width:10;height:2" coordorigin="14388,3287" coordsize="10,0" path="m14388,3287l14398,3287e" filled="false" stroked="true" strokeweight=".48pt" strokecolor="#000000">
                <v:path arrowok="t"/>
              </v:shape>
            </v:group>
            <v:group style="position:absolute;left:14388;top:3306;width:10;height:2" coordorigin="14388,3306" coordsize="10,2">
              <v:shape style="position:absolute;left:14388;top:3306;width:10;height:2" coordorigin="14388,3306" coordsize="10,0" path="m14388,3306l14398,3306e" filled="false" stroked="true" strokeweight=".48pt" strokecolor="#000000">
                <v:path arrowok="t"/>
              </v:shape>
            </v:group>
            <v:group style="position:absolute;left:14388;top:3325;width:10;height:2" coordorigin="14388,3325" coordsize="10,2">
              <v:shape style="position:absolute;left:14388;top:3325;width:10;height:2" coordorigin="14388,3325" coordsize="10,0" path="m14388,3325l14398,3325e" filled="false" stroked="true" strokeweight=".48pt" strokecolor="#000000">
                <v:path arrowok="t"/>
              </v:shape>
            </v:group>
            <v:group style="position:absolute;left:14388;top:3344;width:10;height:2" coordorigin="14388,3344" coordsize="10,2">
              <v:shape style="position:absolute;left:14388;top:3344;width:10;height:2" coordorigin="14388,3344" coordsize="10,0" path="m14388,3344l14398,3344e" filled="false" stroked="true" strokeweight=".48pt" strokecolor="#000000">
                <v:path arrowok="t"/>
              </v:shape>
            </v:group>
            <v:group style="position:absolute;left:14388;top:3363;width:10;height:2" coordorigin="14388,3363" coordsize="10,2">
              <v:shape style="position:absolute;left:14388;top:3363;width:10;height:2" coordorigin="14388,3363" coordsize="10,0" path="m14388,3363l14398,3363e" filled="false" stroked="true" strokeweight=".48pt" strokecolor="#000000">
                <v:path arrowok="t"/>
              </v:shape>
            </v:group>
            <v:group style="position:absolute;left:14388;top:3383;width:10;height:2" coordorigin="14388,3383" coordsize="10,2">
              <v:shape style="position:absolute;left:14388;top:3383;width:10;height:2" coordorigin="14388,3383" coordsize="10,0" path="m14388,3383l14398,3383e" filled="false" stroked="true" strokeweight=".48pt" strokecolor="#000000">
                <v:path arrowok="t"/>
              </v:shape>
            </v:group>
            <v:group style="position:absolute;left:14388;top:3402;width:10;height:2" coordorigin="14388,3402" coordsize="10,2">
              <v:shape style="position:absolute;left:14388;top:3402;width:10;height:2" coordorigin="14388,3402" coordsize="10,0" path="m14388,3402l14398,3402e" filled="false" stroked="true" strokeweight=".48pt" strokecolor="#000000">
                <v:path arrowok="t"/>
              </v:shape>
            </v:group>
            <v:group style="position:absolute;left:14388;top:3421;width:10;height:2" coordorigin="14388,3421" coordsize="10,2">
              <v:shape style="position:absolute;left:14388;top:3421;width:10;height:2" coordorigin="14388,3421" coordsize="10,0" path="m14388,3421l14398,3421e" filled="false" stroked="true" strokeweight=".48pt" strokecolor="#000000">
                <v:path arrowok="t"/>
              </v:shape>
            </v:group>
            <v:group style="position:absolute;left:14388;top:3440;width:10;height:2" coordorigin="14388,3440" coordsize="10,2">
              <v:shape style="position:absolute;left:14388;top:3440;width:10;height:2" coordorigin="14388,3440" coordsize="10,0" path="m14388,3440l14398,3440e" filled="false" stroked="true" strokeweight=".48pt" strokecolor="#000000">
                <v:path arrowok="t"/>
              </v:shape>
            </v:group>
            <v:group style="position:absolute;left:14388;top:3459;width:10;height:2" coordorigin="14388,3459" coordsize="10,2">
              <v:shape style="position:absolute;left:14388;top:3459;width:10;height:2" coordorigin="14388,3459" coordsize="10,0" path="m14388,3459l14398,3459e" filled="false" stroked="true" strokeweight=".48pt" strokecolor="#000000">
                <v:path arrowok="t"/>
              </v:shape>
            </v:group>
            <v:group style="position:absolute;left:14388;top:3479;width:10;height:2" coordorigin="14388,3479" coordsize="10,2">
              <v:shape style="position:absolute;left:14388;top:3479;width:10;height:2" coordorigin="14388,3479" coordsize="10,0" path="m14388,3479l14398,3479e" filled="false" stroked="true" strokeweight=".48pt" strokecolor="#000000">
                <v:path arrowok="t"/>
              </v:shape>
            </v:group>
            <v:group style="position:absolute;left:14387;top:2211;width:12;height:2" coordorigin="14387,2211" coordsize="12,2">
              <v:shape style="position:absolute;left:14387;top:2211;width:12;height:2" coordorigin="14387,2211" coordsize="12,0" path="m14387,2211l14399,2211e" filled="false" stroked="true" strokeweight=".6pt" strokecolor="#000000">
                <v:path arrowok="t"/>
              </v:shape>
            </v:group>
            <v:group style="position:absolute;left:14387;top:2231;width:12;height:2" coordorigin="14387,2231" coordsize="12,2">
              <v:shape style="position:absolute;left:14387;top:2231;width:12;height:2" coordorigin="14387,2231" coordsize="12,0" path="m14387,2231l14399,2231e" filled="false" stroked="true" strokeweight=".6pt" strokecolor="#000000">
                <v:path arrowok="t"/>
              </v:shape>
            </v:group>
            <v:group style="position:absolute;left:14387;top:2250;width:12;height:2" coordorigin="14387,2250" coordsize="12,2">
              <v:shape style="position:absolute;left:14387;top:2250;width:12;height:2" coordorigin="14387,2250" coordsize="12,0" path="m14387,2250l14399,2250e" filled="false" stroked="true" strokeweight=".6pt" strokecolor="#000000">
                <v:path arrowok="t"/>
              </v:shape>
            </v:group>
            <v:group style="position:absolute;left:14387;top:2269;width:12;height:2" coordorigin="14387,2269" coordsize="12,2">
              <v:shape style="position:absolute;left:14387;top:2269;width:12;height:2" coordorigin="14387,2269" coordsize="12,0" path="m14387,2269l14399,2269e" filled="false" stroked="true" strokeweight=".6pt" strokecolor="#000000">
                <v:path arrowok="t"/>
              </v:shape>
            </v:group>
            <v:group style="position:absolute;left:14387;top:2288;width:12;height:2" coordorigin="14387,2288" coordsize="12,2">
              <v:shape style="position:absolute;left:14387;top:2288;width:12;height:2" coordorigin="14387,2288" coordsize="12,0" path="m14387,2288l14399,2288e" filled="false" stroked="true" strokeweight=".6pt" strokecolor="#000000">
                <v:path arrowok="t"/>
              </v:shape>
            </v:group>
            <v:group style="position:absolute;left:14387;top:2307;width:12;height:2" coordorigin="14387,2307" coordsize="12,2">
              <v:shape style="position:absolute;left:14387;top:2307;width:12;height:2" coordorigin="14387,2307" coordsize="12,0" path="m14387,2307l14399,2307e" filled="false" stroked="true" strokeweight=".6pt" strokecolor="#000000">
                <v:path arrowok="t"/>
              </v:shape>
            </v:group>
            <v:group style="position:absolute;left:14387;top:2327;width:12;height:2" coordorigin="14387,2327" coordsize="12,2">
              <v:shape style="position:absolute;left:14387;top:2327;width:12;height:2" coordorigin="14387,2327" coordsize="12,0" path="m14387,2327l14399,2327e" filled="false" stroked="true" strokeweight=".6pt" strokecolor="#000000">
                <v:path arrowok="t"/>
              </v:shape>
            </v:group>
            <v:group style="position:absolute;left:14387;top:2346;width:12;height:2" coordorigin="14387,2346" coordsize="12,2">
              <v:shape style="position:absolute;left:14387;top:2346;width:12;height:2" coordorigin="14387,2346" coordsize="12,0" path="m14387,2346l14399,2346e" filled="false" stroked="true" strokeweight=".6pt" strokecolor="#000000">
                <v:path arrowok="t"/>
              </v:shape>
            </v:group>
            <v:group style="position:absolute;left:14387;top:2365;width:12;height:2" coordorigin="14387,2365" coordsize="12,2">
              <v:shape style="position:absolute;left:14387;top:2365;width:12;height:2" coordorigin="14387,2365" coordsize="12,0" path="m14387,2365l14399,2365e" filled="false" stroked="true" strokeweight=".6pt" strokecolor="#000000">
                <v:path arrowok="t"/>
              </v:shape>
            </v:group>
            <v:group style="position:absolute;left:14387;top:2384;width:12;height:2" coordorigin="14387,2384" coordsize="12,2">
              <v:shape style="position:absolute;left:14387;top:2384;width:12;height:2" coordorigin="14387,2384" coordsize="12,0" path="m14387,2384l14399,2384e" filled="false" stroked="true" strokeweight=".6pt" strokecolor="#000000">
                <v:path arrowok="t"/>
              </v:shape>
            </v:group>
            <v:group style="position:absolute;left:14387;top:2403;width:12;height:2" coordorigin="14387,2403" coordsize="12,2">
              <v:shape style="position:absolute;left:14387;top:2403;width:12;height:2" coordorigin="14387,2403" coordsize="12,0" path="m14387,2403l14399,2403e" filled="false" stroked="true" strokeweight=".6pt" strokecolor="#000000">
                <v:path arrowok="t"/>
              </v:shape>
            </v:group>
            <v:group style="position:absolute;left:14387;top:2423;width:12;height:2" coordorigin="14387,2423" coordsize="12,2">
              <v:shape style="position:absolute;left:14387;top:2423;width:12;height:2" coordorigin="14387,2423" coordsize="12,0" path="m14387,2423l14399,2423e" filled="false" stroked="true" strokeweight=".6pt" strokecolor="#000000">
                <v:path arrowok="t"/>
              </v:shape>
            </v:group>
            <v:group style="position:absolute;left:14387;top:2442;width:12;height:2" coordorigin="14387,2442" coordsize="12,2">
              <v:shape style="position:absolute;left:14387;top:2442;width:12;height:2" coordorigin="14387,2442" coordsize="12,0" path="m14387,2442l14399,2442e" filled="false" stroked="true" strokeweight=".6pt" strokecolor="#000000">
                <v:path arrowok="t"/>
              </v:shape>
            </v:group>
            <v:group style="position:absolute;left:14387;top:2461;width:12;height:2" coordorigin="14387,2461" coordsize="12,2">
              <v:shape style="position:absolute;left:14387;top:2461;width:12;height:2" coordorigin="14387,2461" coordsize="12,0" path="m14387,2461l14399,2461e" filled="false" stroked="true" strokeweight=".6pt" strokecolor="#000000">
                <v:path arrowok="t"/>
              </v:shape>
            </v:group>
            <v:group style="position:absolute;left:14387;top:2480;width:12;height:2" coordorigin="14387,2480" coordsize="12,2">
              <v:shape style="position:absolute;left:14387;top:2480;width:12;height:2" coordorigin="14387,2480" coordsize="12,0" path="m14387,2480l14399,2480e" filled="false" stroked="true" strokeweight=".6pt" strokecolor="#000000">
                <v:path arrowok="t"/>
              </v:shape>
            </v:group>
            <v:group style="position:absolute;left:14387;top:2499;width:12;height:2" coordorigin="14387,2499" coordsize="12,2">
              <v:shape style="position:absolute;left:14387;top:2499;width:12;height:2" coordorigin="14387,2499" coordsize="12,0" path="m14387,2499l14399,2499e" filled="false" stroked="true" strokeweight=".6pt" strokecolor="#000000">
                <v:path arrowok="t"/>
              </v:shape>
            </v:group>
            <v:group style="position:absolute;left:14387;top:2519;width:12;height:2" coordorigin="14387,2519" coordsize="12,2">
              <v:shape style="position:absolute;left:14387;top:2519;width:12;height:2" coordorigin="14387,2519" coordsize="12,0" path="m14387,2519l14399,2519e" filled="false" stroked="true" strokeweight=".6pt" strokecolor="#000000">
                <v:path arrowok="t"/>
              </v:shape>
            </v:group>
            <v:group style="position:absolute;left:14387;top:2538;width:12;height:2" coordorigin="14387,2538" coordsize="12,2">
              <v:shape style="position:absolute;left:14387;top:2538;width:12;height:2" coordorigin="14387,2538" coordsize="12,0" path="m14387,2538l14399,2538e" filled="false" stroked="true" strokeweight=".6pt" strokecolor="#000000">
                <v:path arrowok="t"/>
              </v:shape>
            </v:group>
            <v:group style="position:absolute;left:14387;top:2557;width:12;height:2" coordorigin="14387,2557" coordsize="12,2">
              <v:shape style="position:absolute;left:14387;top:2557;width:12;height:2" coordorigin="14387,2557" coordsize="12,0" path="m14387,2557l14399,2557e" filled="false" stroked="true" strokeweight=".6pt" strokecolor="#000000">
                <v:path arrowok="t"/>
              </v:shape>
            </v:group>
            <v:group style="position:absolute;left:14387;top:2576;width:12;height:2" coordorigin="14387,2576" coordsize="12,2">
              <v:shape style="position:absolute;left:14387;top:2576;width:12;height:2" coordorigin="14387,2576" coordsize="12,0" path="m14387,2576l14399,2576e" filled="false" stroked="true" strokeweight=".6pt" strokecolor="#000000">
                <v:path arrowok="t"/>
              </v:shape>
            </v:group>
            <v:group style="position:absolute;left:14387;top:2595;width:12;height:2" coordorigin="14387,2595" coordsize="12,2">
              <v:shape style="position:absolute;left:14387;top:2595;width:12;height:2" coordorigin="14387,2595" coordsize="12,0" path="m14387,2595l14399,2595e" filled="false" stroked="true" strokeweight=".6pt" strokecolor="#000000">
                <v:path arrowok="t"/>
              </v:shape>
            </v:group>
            <v:group style="position:absolute;left:14387;top:2615;width:12;height:2" coordorigin="14387,2615" coordsize="12,2">
              <v:shape style="position:absolute;left:14387;top:2615;width:12;height:2" coordorigin="14387,2615" coordsize="12,0" path="m14387,2615l14399,2615e" filled="false" stroked="true" strokeweight=".6pt" strokecolor="#000000">
                <v:path arrowok="t"/>
              </v:shape>
            </v:group>
            <v:group style="position:absolute;left:14387;top:2634;width:12;height:2" coordorigin="14387,2634" coordsize="12,2">
              <v:shape style="position:absolute;left:14387;top:2634;width:12;height:2" coordorigin="14387,2634" coordsize="12,0" path="m14387,2634l14399,2634e" filled="false" stroked="true" strokeweight=".6pt" strokecolor="#000000">
                <v:path arrowok="t"/>
              </v:shape>
            </v:group>
            <v:group style="position:absolute;left:14387;top:2653;width:12;height:2" coordorigin="14387,2653" coordsize="12,2">
              <v:shape style="position:absolute;left:14387;top:2653;width:12;height:2" coordorigin="14387,2653" coordsize="12,0" path="m14387,2653l14399,2653e" filled="false" stroked="true" strokeweight=".6pt" strokecolor="#000000">
                <v:path arrowok="t"/>
              </v:shape>
            </v:group>
            <v:group style="position:absolute;left:14387;top:2672;width:12;height:2" coordorigin="14387,2672" coordsize="12,2">
              <v:shape style="position:absolute;left:14387;top:2672;width:12;height:2" coordorigin="14387,2672" coordsize="12,0" path="m14387,2672l14399,2672e" filled="false" stroked="true" strokeweight=".6pt" strokecolor="#000000">
                <v:path arrowok="t"/>
              </v:shape>
            </v:group>
            <v:group style="position:absolute;left:14387;top:2691;width:12;height:2" coordorigin="14387,2691" coordsize="12,2">
              <v:shape style="position:absolute;left:14387;top:2691;width:12;height:2" coordorigin="14387,2691" coordsize="12,0" path="m14387,2691l14399,2691e" filled="false" stroked="true" strokeweight=".6pt" strokecolor="#000000">
                <v:path arrowok="t"/>
              </v:shape>
            </v:group>
            <v:group style="position:absolute;left:14387;top:2711;width:12;height:2" coordorigin="14387,2711" coordsize="12,2">
              <v:shape style="position:absolute;left:14387;top:2711;width:12;height:2" coordorigin="14387,2711" coordsize="12,0" path="m14387,2711l14399,2711e" filled="false" stroked="true" strokeweight=".6pt" strokecolor="#000000">
                <v:path arrowok="t"/>
              </v:shape>
            </v:group>
            <v:group style="position:absolute;left:14387;top:2730;width:12;height:2" coordorigin="14387,2730" coordsize="12,2">
              <v:shape style="position:absolute;left:14387;top:2730;width:12;height:2" coordorigin="14387,2730" coordsize="12,0" path="m14387,2730l14399,2730e" filled="false" stroked="true" strokeweight=".6pt" strokecolor="#000000">
                <v:path arrowok="t"/>
              </v:shape>
            </v:group>
            <v:group style="position:absolute;left:14387;top:2749;width:12;height:2" coordorigin="14387,2749" coordsize="12,2">
              <v:shape style="position:absolute;left:14387;top:2749;width:12;height:2" coordorigin="14387,2749" coordsize="12,0" path="m14387,2749l14399,2749e" filled="false" stroked="true" strokeweight=".6pt" strokecolor="#000000">
                <v:path arrowok="t"/>
              </v:shape>
            </v:group>
            <v:group style="position:absolute;left:14387;top:2768;width:12;height:2" coordorigin="14387,2768" coordsize="12,2">
              <v:shape style="position:absolute;left:14387;top:2768;width:12;height:2" coordorigin="14387,2768" coordsize="12,0" path="m14387,2768l14399,2768e" filled="false" stroked="true" strokeweight=".6pt" strokecolor="#000000">
                <v:path arrowok="t"/>
              </v:shape>
            </v:group>
            <v:group style="position:absolute;left:14387;top:2787;width:12;height:2" coordorigin="14387,2787" coordsize="12,2">
              <v:shape style="position:absolute;left:14387;top:2787;width:12;height:2" coordorigin="14387,2787" coordsize="12,0" path="m14387,2787l14399,2787e" filled="false" stroked="true" strokeweight=".6pt" strokecolor="#000000">
                <v:path arrowok="t"/>
              </v:shape>
            </v:group>
            <v:group style="position:absolute;left:14387;top:2807;width:12;height:2" coordorigin="14387,2807" coordsize="12,2">
              <v:shape style="position:absolute;left:14387;top:2807;width:12;height:2" coordorigin="14387,2807" coordsize="12,0" path="m14387,2807l14399,2807e" filled="false" stroked="true" strokeweight=".6pt" strokecolor="#000000">
                <v:path arrowok="t"/>
              </v:shape>
            </v:group>
            <v:group style="position:absolute;left:14387;top:2826;width:12;height:2" coordorigin="14387,2826" coordsize="12,2">
              <v:shape style="position:absolute;left:14387;top:2826;width:12;height:2" coordorigin="14387,2826" coordsize="12,0" path="m14387,2826l14399,2826e" filled="false" stroked="true" strokeweight=".6pt" strokecolor="#000000">
                <v:path arrowok="t"/>
              </v:shape>
            </v:group>
            <v:group style="position:absolute;left:14387;top:2845;width:12;height:2" coordorigin="14387,2845" coordsize="12,2">
              <v:shape style="position:absolute;left:14387;top:2845;width:12;height:2" coordorigin="14387,2845" coordsize="12,0" path="m14387,2845l14399,2845e" filled="false" stroked="true" strokeweight=".6pt" strokecolor="#000000">
                <v:path arrowok="t"/>
              </v:shape>
            </v:group>
            <v:group style="position:absolute;left:14387;top:2864;width:12;height:2" coordorigin="14387,2864" coordsize="12,2">
              <v:shape style="position:absolute;left:14387;top:2864;width:12;height:2" coordorigin="14387,2864" coordsize="12,0" path="m14387,2864l14399,2864e" filled="false" stroked="true" strokeweight=".6pt" strokecolor="#000000">
                <v:path arrowok="t"/>
              </v:shape>
            </v:group>
            <v:group style="position:absolute;left:14387;top:2883;width:12;height:2" coordorigin="14387,2883" coordsize="12,2">
              <v:shape style="position:absolute;left:14387;top:2883;width:12;height:2" coordorigin="14387,2883" coordsize="12,0" path="m14387,2883l14399,2883e" filled="false" stroked="true" strokeweight=".6pt" strokecolor="#000000">
                <v:path arrowok="t"/>
              </v:shape>
            </v:group>
            <v:group style="position:absolute;left:14387;top:2903;width:12;height:2" coordorigin="14387,2903" coordsize="12,2">
              <v:shape style="position:absolute;left:14387;top:2903;width:12;height:2" coordorigin="14387,2903" coordsize="12,0" path="m14387,2903l14399,2903e" filled="false" stroked="true" strokeweight=".6pt" strokecolor="#000000">
                <v:path arrowok="t"/>
              </v:shape>
            </v:group>
            <v:group style="position:absolute;left:14387;top:2922;width:12;height:2" coordorigin="14387,2922" coordsize="12,2">
              <v:shape style="position:absolute;left:14387;top:2922;width:12;height:2" coordorigin="14387,2922" coordsize="12,0" path="m14387,2922l14399,2922e" filled="false" stroked="true" strokeweight=".6pt" strokecolor="#000000">
                <v:path arrowok="t"/>
              </v:shape>
            </v:group>
            <v:group style="position:absolute;left:14387;top:2941;width:12;height:2" coordorigin="14387,2941" coordsize="12,2">
              <v:shape style="position:absolute;left:14387;top:2941;width:12;height:2" coordorigin="14387,2941" coordsize="12,0" path="m14387,2941l14399,2941e" filled="false" stroked="true" strokeweight=".6pt" strokecolor="#000000">
                <v:path arrowok="t"/>
              </v:shape>
            </v:group>
            <v:group style="position:absolute;left:14387;top:2960;width:12;height:2" coordorigin="14387,2960" coordsize="12,2">
              <v:shape style="position:absolute;left:14387;top:2960;width:12;height:2" coordorigin="14387,2960" coordsize="12,0" path="m14387,2960l14399,2960e" filled="false" stroked="true" strokeweight=".6pt" strokecolor="#000000">
                <v:path arrowok="t"/>
              </v:shape>
            </v:group>
            <v:group style="position:absolute;left:14387;top:2979;width:12;height:2" coordorigin="14387,2979" coordsize="12,2">
              <v:shape style="position:absolute;left:14387;top:2979;width:12;height:2" coordorigin="14387,2979" coordsize="12,0" path="m14387,2979l14399,2979e" filled="false" stroked="true" strokeweight=".6pt" strokecolor="#000000">
                <v:path arrowok="t"/>
              </v:shape>
            </v:group>
            <v:group style="position:absolute;left:14387;top:2999;width:12;height:2" coordorigin="14387,2999" coordsize="12,2">
              <v:shape style="position:absolute;left:14387;top:2999;width:12;height:2" coordorigin="14387,2999" coordsize="12,0" path="m14387,2999l14399,2999e" filled="false" stroked="true" strokeweight=".6pt" strokecolor="#000000">
                <v:path arrowok="t"/>
              </v:shape>
            </v:group>
            <v:group style="position:absolute;left:14387;top:3018;width:12;height:2" coordorigin="14387,3018" coordsize="12,2">
              <v:shape style="position:absolute;left:14387;top:3018;width:12;height:2" coordorigin="14387,3018" coordsize="12,0" path="m14387,3018l14399,3018e" filled="false" stroked="true" strokeweight=".6pt" strokecolor="#000000">
                <v:path arrowok="t"/>
              </v:shape>
            </v:group>
            <v:group style="position:absolute;left:14387;top:3037;width:12;height:2" coordorigin="14387,3037" coordsize="12,2">
              <v:shape style="position:absolute;left:14387;top:3037;width:12;height:2" coordorigin="14387,3037" coordsize="12,0" path="m14387,3037l14399,3037e" filled="false" stroked="true" strokeweight=".6pt" strokecolor="#000000">
                <v:path arrowok="t"/>
              </v:shape>
            </v:group>
            <v:group style="position:absolute;left:14387;top:3056;width:12;height:2" coordorigin="14387,3056" coordsize="12,2">
              <v:shape style="position:absolute;left:14387;top:3056;width:12;height:2" coordorigin="14387,3056" coordsize="12,0" path="m14387,3056l14399,3056e" filled="false" stroked="true" strokeweight=".6pt" strokecolor="#000000">
                <v:path arrowok="t"/>
              </v:shape>
            </v:group>
            <v:group style="position:absolute;left:14387;top:3075;width:12;height:2" coordorigin="14387,3075" coordsize="12,2">
              <v:shape style="position:absolute;left:14387;top:3075;width:12;height:2" coordorigin="14387,3075" coordsize="12,0" path="m14387,3075l14399,3075e" filled="false" stroked="true" strokeweight=".6pt" strokecolor="#000000">
                <v:path arrowok="t"/>
              </v:shape>
            </v:group>
            <v:group style="position:absolute;left:14387;top:3095;width:12;height:2" coordorigin="14387,3095" coordsize="12,2">
              <v:shape style="position:absolute;left:14387;top:3095;width:12;height:2" coordorigin="14387,3095" coordsize="12,0" path="m14387,3095l14399,3095e" filled="false" stroked="true" strokeweight=".6pt" strokecolor="#000000">
                <v:path arrowok="t"/>
              </v:shape>
            </v:group>
            <v:group style="position:absolute;left:14387;top:3114;width:12;height:2" coordorigin="14387,3114" coordsize="12,2">
              <v:shape style="position:absolute;left:14387;top:3114;width:12;height:2" coordorigin="14387,3114" coordsize="12,0" path="m14387,3114l14399,3114e" filled="false" stroked="true" strokeweight=".6pt" strokecolor="#000000">
                <v:path arrowok="t"/>
              </v:shape>
            </v:group>
            <v:group style="position:absolute;left:14387;top:3133;width:12;height:2" coordorigin="14387,3133" coordsize="12,2">
              <v:shape style="position:absolute;left:14387;top:3133;width:12;height:2" coordorigin="14387,3133" coordsize="12,0" path="m14387,3133l14399,3133e" filled="false" stroked="true" strokeweight=".6pt" strokecolor="#000000">
                <v:path arrowok="t"/>
              </v:shape>
            </v:group>
            <v:group style="position:absolute;left:14387;top:3152;width:12;height:2" coordorigin="14387,3152" coordsize="12,2">
              <v:shape style="position:absolute;left:14387;top:3152;width:12;height:2" coordorigin="14387,3152" coordsize="12,0" path="m14387,3152l14399,3152e" filled="false" stroked="true" strokeweight=".6pt" strokecolor="#000000">
                <v:path arrowok="t"/>
              </v:shape>
            </v:group>
            <v:group style="position:absolute;left:14387;top:3171;width:12;height:2" coordorigin="14387,3171" coordsize="12,2">
              <v:shape style="position:absolute;left:14387;top:3171;width:12;height:2" coordorigin="14387,3171" coordsize="12,0" path="m14387,3171l14399,3171e" filled="false" stroked="true" strokeweight=".6pt" strokecolor="#000000">
                <v:path arrowok="t"/>
              </v:shape>
            </v:group>
            <v:group style="position:absolute;left:14387;top:3191;width:12;height:2" coordorigin="14387,3191" coordsize="12,2">
              <v:shape style="position:absolute;left:14387;top:3191;width:12;height:2" coordorigin="14387,3191" coordsize="12,0" path="m14387,3191l14399,3191e" filled="false" stroked="true" strokeweight=".6pt" strokecolor="#000000">
                <v:path arrowok="t"/>
              </v:shape>
            </v:group>
            <v:group style="position:absolute;left:14387;top:3210;width:12;height:2" coordorigin="14387,3210" coordsize="12,2">
              <v:shape style="position:absolute;left:14387;top:3210;width:12;height:2" coordorigin="14387,3210" coordsize="12,0" path="m14387,3210l14399,3210e" filled="false" stroked="true" strokeweight=".6pt" strokecolor="#000000">
                <v:path arrowok="t"/>
              </v:shape>
            </v:group>
            <v:group style="position:absolute;left:14387;top:3229;width:12;height:2" coordorigin="14387,3229" coordsize="12,2">
              <v:shape style="position:absolute;left:14387;top:3229;width:12;height:2" coordorigin="14387,3229" coordsize="12,0" path="m14387,3229l14399,3229e" filled="false" stroked="true" strokeweight=".6pt" strokecolor="#000000">
                <v:path arrowok="t"/>
              </v:shape>
            </v:group>
            <v:group style="position:absolute;left:14387;top:3248;width:12;height:2" coordorigin="14387,3248" coordsize="12,2">
              <v:shape style="position:absolute;left:14387;top:3248;width:12;height:2" coordorigin="14387,3248" coordsize="12,0" path="m14387,3248l14399,3248e" filled="false" stroked="true" strokeweight=".6pt" strokecolor="#000000">
                <v:path arrowok="t"/>
              </v:shape>
            </v:group>
            <v:group style="position:absolute;left:14387;top:3267;width:12;height:2" coordorigin="14387,3267" coordsize="12,2">
              <v:shape style="position:absolute;left:14387;top:3267;width:12;height:2" coordorigin="14387,3267" coordsize="12,0" path="m14387,3267l14399,3267e" filled="false" stroked="true" strokeweight=".6pt" strokecolor="#000000">
                <v:path arrowok="t"/>
              </v:shape>
            </v:group>
            <v:group style="position:absolute;left:14387;top:3287;width:12;height:2" coordorigin="14387,3287" coordsize="12,2">
              <v:shape style="position:absolute;left:14387;top:3287;width:12;height:2" coordorigin="14387,3287" coordsize="12,0" path="m14387,3287l14399,3287e" filled="false" stroked="true" strokeweight=".6pt" strokecolor="#000000">
                <v:path arrowok="t"/>
              </v:shape>
            </v:group>
            <v:group style="position:absolute;left:14387;top:3306;width:12;height:2" coordorigin="14387,3306" coordsize="12,2">
              <v:shape style="position:absolute;left:14387;top:3306;width:12;height:2" coordorigin="14387,3306" coordsize="12,0" path="m14387,3306l14399,3306e" filled="false" stroked="true" strokeweight=".6pt" strokecolor="#000000">
                <v:path arrowok="t"/>
              </v:shape>
            </v:group>
            <v:group style="position:absolute;left:14387;top:3325;width:12;height:2" coordorigin="14387,3325" coordsize="12,2">
              <v:shape style="position:absolute;left:14387;top:3325;width:12;height:2" coordorigin="14387,3325" coordsize="12,0" path="m14387,3325l14399,3325e" filled="false" stroked="true" strokeweight=".6pt" strokecolor="#000000">
                <v:path arrowok="t"/>
              </v:shape>
            </v:group>
            <v:group style="position:absolute;left:14387;top:3344;width:12;height:2" coordorigin="14387,3344" coordsize="12,2">
              <v:shape style="position:absolute;left:14387;top:3344;width:12;height:2" coordorigin="14387,3344" coordsize="12,0" path="m14387,3344l14399,3344e" filled="false" stroked="true" strokeweight=".6pt" strokecolor="#000000">
                <v:path arrowok="t"/>
              </v:shape>
            </v:group>
            <v:group style="position:absolute;left:14387;top:3363;width:12;height:2" coordorigin="14387,3363" coordsize="12,2">
              <v:shape style="position:absolute;left:14387;top:3363;width:12;height:2" coordorigin="14387,3363" coordsize="12,0" path="m14387,3363l14399,3363e" filled="false" stroked="true" strokeweight=".6pt" strokecolor="#000000">
                <v:path arrowok="t"/>
              </v:shape>
            </v:group>
            <v:group style="position:absolute;left:14387;top:3383;width:12;height:2" coordorigin="14387,3383" coordsize="12,2">
              <v:shape style="position:absolute;left:14387;top:3383;width:12;height:2" coordorigin="14387,3383" coordsize="12,0" path="m14387,3383l14399,3383e" filled="false" stroked="true" strokeweight=".6pt" strokecolor="#000000">
                <v:path arrowok="t"/>
              </v:shape>
            </v:group>
            <v:group style="position:absolute;left:14387;top:3402;width:12;height:2" coordorigin="14387,3402" coordsize="12,2">
              <v:shape style="position:absolute;left:14387;top:3402;width:12;height:2" coordorigin="14387,3402" coordsize="12,0" path="m14387,3402l14399,3402e" filled="false" stroked="true" strokeweight=".6pt" strokecolor="#000000">
                <v:path arrowok="t"/>
              </v:shape>
            </v:group>
            <v:group style="position:absolute;left:14387;top:3421;width:12;height:2" coordorigin="14387,3421" coordsize="12,2">
              <v:shape style="position:absolute;left:14387;top:3421;width:12;height:2" coordorigin="14387,3421" coordsize="12,0" path="m14387,3421l14399,3421e" filled="false" stroked="true" strokeweight=".6pt" strokecolor="#000000">
                <v:path arrowok="t"/>
              </v:shape>
            </v:group>
            <v:group style="position:absolute;left:14387;top:3440;width:12;height:2" coordorigin="14387,3440" coordsize="12,2">
              <v:shape style="position:absolute;left:14387;top:3440;width:12;height:2" coordorigin="14387,3440" coordsize="12,0" path="m14387,3440l14399,3440e" filled="false" stroked="true" strokeweight=".6pt" strokecolor="#000000">
                <v:path arrowok="t"/>
              </v:shape>
            </v:group>
            <v:group style="position:absolute;left:14387;top:3459;width:12;height:2" coordorigin="14387,3459" coordsize="12,2">
              <v:shape style="position:absolute;left:14387;top:3459;width:12;height:2" coordorigin="14387,3459" coordsize="12,0" path="m14387,3459l14399,3459e" filled="false" stroked="true" strokeweight=".6pt" strokecolor="#000000">
                <v:path arrowok="t"/>
              </v:shape>
            </v:group>
            <v:group style="position:absolute;left:14387;top:3479;width:12;height:2" coordorigin="14387,3479" coordsize="12,2">
              <v:shape style="position:absolute;left:14387;top:3479;width:12;height:2" coordorigin="14387,3479" coordsize="12,0" path="m14387,3479l14399,3479e" filled="false" stroked="true" strokeweight=".6pt" strokecolor="#000000">
                <v:path arrowok="t"/>
              </v:shape>
            </v:group>
            <v:group style="position:absolute;left:14387;top:3498;width:12;height:2" coordorigin="14387,3498" coordsize="12,2">
              <v:shape style="position:absolute;left:14387;top:3498;width:12;height:2" coordorigin="14387,3498" coordsize="12,0" path="m14387,3498l14399,3498e" filled="false" stroked="true" strokeweight=".6pt" strokecolor="#000000">
                <v:path arrowok="t"/>
              </v:shape>
            </v:group>
            <v:group style="position:absolute;left:14388;top:3553;width:10;height:2" coordorigin="14388,3553" coordsize="10,2">
              <v:shape style="position:absolute;left:14388;top:3553;width:10;height:2" coordorigin="14388,3553" coordsize="10,0" path="m14388,3553l14398,3553e" filled="false" stroked="true" strokeweight=".48pt" strokecolor="#000000">
                <v:path arrowok="t"/>
              </v:shape>
            </v:group>
            <v:group style="position:absolute;left:14388;top:3572;width:10;height:2" coordorigin="14388,3572" coordsize="10,2">
              <v:shape style="position:absolute;left:14388;top:3572;width:10;height:2" coordorigin="14388,3572" coordsize="10,0" path="m14388,3572l14398,3572e" filled="false" stroked="true" strokeweight=".48pt" strokecolor="#000000">
                <v:path arrowok="t"/>
              </v:shape>
            </v:group>
            <v:group style="position:absolute;left:14388;top:3591;width:10;height:2" coordorigin="14388,3591" coordsize="10,2">
              <v:shape style="position:absolute;left:14388;top:3591;width:10;height:2" coordorigin="14388,3591" coordsize="10,0" path="m14388,3591l14398,3591e" filled="false" stroked="true" strokeweight=".48pt" strokecolor="#000000">
                <v:path arrowok="t"/>
              </v:shape>
            </v:group>
            <v:group style="position:absolute;left:14388;top:3611;width:10;height:2" coordorigin="14388,3611" coordsize="10,2">
              <v:shape style="position:absolute;left:14388;top:3611;width:10;height:2" coordorigin="14388,3611" coordsize="10,0" path="m14388,3611l14398,3611e" filled="false" stroked="true" strokeweight=".48pt" strokecolor="#000000">
                <v:path arrowok="t"/>
              </v:shape>
            </v:group>
            <v:group style="position:absolute;left:14388;top:3630;width:10;height:2" coordorigin="14388,3630" coordsize="10,2">
              <v:shape style="position:absolute;left:14388;top:3630;width:10;height:2" coordorigin="14388,3630" coordsize="10,0" path="m14388,3630l14398,3630e" filled="false" stroked="true" strokeweight=".48pt" strokecolor="#000000">
                <v:path arrowok="t"/>
              </v:shape>
            </v:group>
            <v:group style="position:absolute;left:14388;top:3649;width:10;height:2" coordorigin="14388,3649" coordsize="10,2">
              <v:shape style="position:absolute;left:14388;top:3649;width:10;height:2" coordorigin="14388,3649" coordsize="10,0" path="m14388,3649l14398,3649e" filled="false" stroked="true" strokeweight=".48pt" strokecolor="#000000">
                <v:path arrowok="t"/>
              </v:shape>
            </v:group>
            <v:group style="position:absolute;left:14388;top:3668;width:10;height:2" coordorigin="14388,3668" coordsize="10,2">
              <v:shape style="position:absolute;left:14388;top:3668;width:10;height:2" coordorigin="14388,3668" coordsize="10,0" path="m14388,3668l14398,3668e" filled="false" stroked="true" strokeweight=".48pt" strokecolor="#000000">
                <v:path arrowok="t"/>
              </v:shape>
            </v:group>
            <v:group style="position:absolute;left:14388;top:3687;width:10;height:2" coordorigin="14388,3687" coordsize="10,2">
              <v:shape style="position:absolute;left:14388;top:3687;width:10;height:2" coordorigin="14388,3687" coordsize="10,0" path="m14388,3687l14398,3687e" filled="false" stroked="true" strokeweight=".48pt" strokecolor="#000000">
                <v:path arrowok="t"/>
              </v:shape>
            </v:group>
            <v:group style="position:absolute;left:14388;top:3707;width:10;height:2" coordorigin="14388,3707" coordsize="10,2">
              <v:shape style="position:absolute;left:14388;top:3707;width:10;height:2" coordorigin="14388,3707" coordsize="10,0" path="m14388,3707l14398,3707e" filled="false" stroked="true" strokeweight=".48pt" strokecolor="#000000">
                <v:path arrowok="t"/>
              </v:shape>
            </v:group>
            <v:group style="position:absolute;left:14388;top:3726;width:10;height:2" coordorigin="14388,3726" coordsize="10,2">
              <v:shape style="position:absolute;left:14388;top:3726;width:10;height:2" coordorigin="14388,3726" coordsize="10,0" path="m14388,3726l14398,3726e" filled="false" stroked="true" strokeweight=".48pt" strokecolor="#000000">
                <v:path arrowok="t"/>
              </v:shape>
            </v:group>
            <v:group style="position:absolute;left:14388;top:3745;width:10;height:2" coordorigin="14388,3745" coordsize="10,2">
              <v:shape style="position:absolute;left:14388;top:3745;width:10;height:2" coordorigin="14388,3745" coordsize="10,0" path="m14388,3745l14398,3745e" filled="false" stroked="true" strokeweight=".48pt" strokecolor="#000000">
                <v:path arrowok="t"/>
              </v:shape>
            </v:group>
            <v:group style="position:absolute;left:14388;top:3764;width:10;height:2" coordorigin="14388,3764" coordsize="10,2">
              <v:shape style="position:absolute;left:14388;top:3764;width:10;height:2" coordorigin="14388,3764" coordsize="10,0" path="m14388,3764l14398,3764e" filled="false" stroked="true" strokeweight=".48pt" strokecolor="#000000">
                <v:path arrowok="t"/>
              </v:shape>
            </v:group>
            <v:group style="position:absolute;left:14388;top:3783;width:10;height:2" coordorigin="14388,3783" coordsize="10,2">
              <v:shape style="position:absolute;left:14388;top:3783;width:10;height:2" coordorigin="14388,3783" coordsize="10,0" path="m14388,3783l14398,3783e" filled="false" stroked="true" strokeweight=".48pt" strokecolor="#000000">
                <v:path arrowok="t"/>
              </v:shape>
            </v:group>
            <v:group style="position:absolute;left:14388;top:3803;width:10;height:2" coordorigin="14388,3803" coordsize="10,2">
              <v:shape style="position:absolute;left:14388;top:3803;width:10;height:2" coordorigin="14388,3803" coordsize="10,0" path="m14388,3803l14398,3803e" filled="false" stroked="true" strokeweight=".48pt" strokecolor="#000000">
                <v:path arrowok="t"/>
              </v:shape>
            </v:group>
            <v:group style="position:absolute;left:14388;top:3822;width:10;height:2" coordorigin="14388,3822" coordsize="10,2">
              <v:shape style="position:absolute;left:14388;top:3822;width:10;height:2" coordorigin="14388,3822" coordsize="10,0" path="m14388,3822l14398,3822e" filled="false" stroked="true" strokeweight=".48pt" strokecolor="#000000">
                <v:path arrowok="t"/>
              </v:shape>
            </v:group>
            <v:group style="position:absolute;left:14388;top:3841;width:10;height:2" coordorigin="14388,3841" coordsize="10,2">
              <v:shape style="position:absolute;left:14388;top:3841;width:10;height:2" coordorigin="14388,3841" coordsize="10,0" path="m14388,3841l14398,3841e" filled="false" stroked="true" strokeweight=".48pt" strokecolor="#000000">
                <v:path arrowok="t"/>
              </v:shape>
            </v:group>
            <v:group style="position:absolute;left:14388;top:3860;width:10;height:2" coordorigin="14388,3860" coordsize="10,2">
              <v:shape style="position:absolute;left:14388;top:3860;width:10;height:2" coordorigin="14388,3860" coordsize="10,0" path="m14388,3860l14398,3860e" filled="false" stroked="true" strokeweight=".48pt" strokecolor="#000000">
                <v:path arrowok="t"/>
              </v:shape>
            </v:group>
            <v:group style="position:absolute;left:14388;top:3879;width:10;height:2" coordorigin="14388,3879" coordsize="10,2">
              <v:shape style="position:absolute;left:14388;top:3879;width:10;height:2" coordorigin="14388,3879" coordsize="10,0" path="m14388,3879l14398,3879e" filled="false" stroked="true" strokeweight=".48pt" strokecolor="#000000">
                <v:path arrowok="t"/>
              </v:shape>
            </v:group>
            <v:group style="position:absolute;left:14388;top:3899;width:10;height:2" coordorigin="14388,3899" coordsize="10,2">
              <v:shape style="position:absolute;left:14388;top:3899;width:10;height:2" coordorigin="14388,3899" coordsize="10,0" path="m14388,3899l14398,3899e" filled="false" stroked="true" strokeweight=".48pt" strokecolor="#000000">
                <v:path arrowok="t"/>
              </v:shape>
            </v:group>
            <v:group style="position:absolute;left:14388;top:3918;width:10;height:2" coordorigin="14388,3918" coordsize="10,2">
              <v:shape style="position:absolute;left:14388;top:3918;width:10;height:2" coordorigin="14388,3918" coordsize="10,0" path="m14388,3918l14398,3918e" filled="false" stroked="true" strokeweight=".48pt" strokecolor="#000000">
                <v:path arrowok="t"/>
              </v:shape>
            </v:group>
            <v:group style="position:absolute;left:14388;top:3937;width:10;height:2" coordorigin="14388,3937" coordsize="10,2">
              <v:shape style="position:absolute;left:14388;top:3937;width:10;height:2" coordorigin="14388,3937" coordsize="10,0" path="m14388,3937l14398,3937e" filled="false" stroked="true" strokeweight=".48pt" strokecolor="#000000">
                <v:path arrowok="t"/>
              </v:shape>
            </v:group>
            <v:group style="position:absolute;left:14387;top:3515;width:12;height:2" coordorigin="14387,3515" coordsize="12,2">
              <v:shape style="position:absolute;left:14387;top:3515;width:12;height:2" coordorigin="14387,3515" coordsize="12,0" path="m14387,3515l14399,3515e" filled="false" stroked="true" strokeweight=".6pt" strokecolor="#000000">
                <v:path arrowok="t"/>
              </v:shape>
            </v:group>
            <v:group style="position:absolute;left:14387;top:3534;width:12;height:2" coordorigin="14387,3534" coordsize="12,2">
              <v:shape style="position:absolute;left:14387;top:3534;width:12;height:2" coordorigin="14387,3534" coordsize="12,0" path="m14387,3534l14399,3534e" filled="false" stroked="true" strokeweight=".6pt" strokecolor="#000000">
                <v:path arrowok="t"/>
              </v:shape>
            </v:group>
            <v:group style="position:absolute;left:14387;top:3553;width:12;height:2" coordorigin="14387,3553" coordsize="12,2">
              <v:shape style="position:absolute;left:14387;top:3553;width:12;height:2" coordorigin="14387,3553" coordsize="12,0" path="m14387,3553l14399,3553e" filled="false" stroked="true" strokeweight=".6pt" strokecolor="#000000">
                <v:path arrowok="t"/>
              </v:shape>
            </v:group>
            <v:group style="position:absolute;left:14387;top:3572;width:12;height:2" coordorigin="14387,3572" coordsize="12,2">
              <v:shape style="position:absolute;left:14387;top:3572;width:12;height:2" coordorigin="14387,3572" coordsize="12,0" path="m14387,3572l14399,3572e" filled="false" stroked="true" strokeweight=".6pt" strokecolor="#000000">
                <v:path arrowok="t"/>
              </v:shape>
            </v:group>
            <v:group style="position:absolute;left:14387;top:3591;width:12;height:2" coordorigin="14387,3591" coordsize="12,2">
              <v:shape style="position:absolute;left:14387;top:3591;width:12;height:2" coordorigin="14387,3591" coordsize="12,0" path="m14387,3591l14399,3591e" filled="false" stroked="true" strokeweight=".6pt" strokecolor="#000000">
                <v:path arrowok="t"/>
              </v:shape>
            </v:group>
            <v:group style="position:absolute;left:14387;top:3611;width:12;height:2" coordorigin="14387,3611" coordsize="12,2">
              <v:shape style="position:absolute;left:14387;top:3611;width:12;height:2" coordorigin="14387,3611" coordsize="12,0" path="m14387,3611l14399,3611e" filled="false" stroked="true" strokeweight=".6pt" strokecolor="#000000">
                <v:path arrowok="t"/>
              </v:shape>
            </v:group>
            <v:group style="position:absolute;left:14387;top:3630;width:12;height:2" coordorigin="14387,3630" coordsize="12,2">
              <v:shape style="position:absolute;left:14387;top:3630;width:12;height:2" coordorigin="14387,3630" coordsize="12,0" path="m14387,3630l14399,3630e" filled="false" stroked="true" strokeweight=".6pt" strokecolor="#000000">
                <v:path arrowok="t"/>
              </v:shape>
            </v:group>
            <v:group style="position:absolute;left:14387;top:3649;width:12;height:2" coordorigin="14387,3649" coordsize="12,2">
              <v:shape style="position:absolute;left:14387;top:3649;width:12;height:2" coordorigin="14387,3649" coordsize="12,0" path="m14387,3649l14399,3649e" filled="false" stroked="true" strokeweight=".6pt" strokecolor="#000000">
                <v:path arrowok="t"/>
              </v:shape>
            </v:group>
            <v:group style="position:absolute;left:14387;top:3668;width:12;height:2" coordorigin="14387,3668" coordsize="12,2">
              <v:shape style="position:absolute;left:14387;top:3668;width:12;height:2" coordorigin="14387,3668" coordsize="12,0" path="m14387,3668l14399,3668e" filled="false" stroked="true" strokeweight=".6pt" strokecolor="#000000">
                <v:path arrowok="t"/>
              </v:shape>
            </v:group>
            <v:group style="position:absolute;left:14387;top:3687;width:12;height:2" coordorigin="14387,3687" coordsize="12,2">
              <v:shape style="position:absolute;left:14387;top:3687;width:12;height:2" coordorigin="14387,3687" coordsize="12,0" path="m14387,3687l14399,3687e" filled="false" stroked="true" strokeweight=".6pt" strokecolor="#000000">
                <v:path arrowok="t"/>
              </v:shape>
            </v:group>
            <v:group style="position:absolute;left:14387;top:3707;width:12;height:2" coordorigin="14387,3707" coordsize="12,2">
              <v:shape style="position:absolute;left:14387;top:3707;width:12;height:2" coordorigin="14387,3707" coordsize="12,0" path="m14387,3707l14399,3707e" filled="false" stroked="true" strokeweight=".6pt" strokecolor="#000000">
                <v:path arrowok="t"/>
              </v:shape>
            </v:group>
            <v:group style="position:absolute;left:14387;top:3726;width:12;height:2" coordorigin="14387,3726" coordsize="12,2">
              <v:shape style="position:absolute;left:14387;top:3726;width:12;height:2" coordorigin="14387,3726" coordsize="12,0" path="m14387,3726l14399,3726e" filled="false" stroked="true" strokeweight=".6pt" strokecolor="#000000">
                <v:path arrowok="t"/>
              </v:shape>
            </v:group>
            <v:group style="position:absolute;left:14387;top:3745;width:12;height:2" coordorigin="14387,3745" coordsize="12,2">
              <v:shape style="position:absolute;left:14387;top:3745;width:12;height:2" coordorigin="14387,3745" coordsize="12,0" path="m14387,3745l14399,3745e" filled="false" stroked="true" strokeweight=".6pt" strokecolor="#000000">
                <v:path arrowok="t"/>
              </v:shape>
            </v:group>
            <v:group style="position:absolute;left:14387;top:3764;width:12;height:2" coordorigin="14387,3764" coordsize="12,2">
              <v:shape style="position:absolute;left:14387;top:3764;width:12;height:2" coordorigin="14387,3764" coordsize="12,0" path="m14387,3764l14399,3764e" filled="false" stroked="true" strokeweight=".6pt" strokecolor="#000000">
                <v:path arrowok="t"/>
              </v:shape>
            </v:group>
            <v:group style="position:absolute;left:14387;top:3783;width:12;height:2" coordorigin="14387,3783" coordsize="12,2">
              <v:shape style="position:absolute;left:14387;top:3783;width:12;height:2" coordorigin="14387,3783" coordsize="12,0" path="m14387,3783l14399,3783e" filled="false" stroked="true" strokeweight=".6pt" strokecolor="#000000">
                <v:path arrowok="t"/>
              </v:shape>
            </v:group>
            <v:group style="position:absolute;left:14387;top:3803;width:12;height:2" coordorigin="14387,3803" coordsize="12,2">
              <v:shape style="position:absolute;left:14387;top:3803;width:12;height:2" coordorigin="14387,3803" coordsize="12,0" path="m14387,3803l14399,3803e" filled="false" stroked="true" strokeweight=".6pt" strokecolor="#000000">
                <v:path arrowok="t"/>
              </v:shape>
            </v:group>
            <v:group style="position:absolute;left:14387;top:3822;width:12;height:2" coordorigin="14387,3822" coordsize="12,2">
              <v:shape style="position:absolute;left:14387;top:3822;width:12;height:2" coordorigin="14387,3822" coordsize="12,0" path="m14387,3822l14399,3822e" filled="false" stroked="true" strokeweight=".6pt" strokecolor="#000000">
                <v:path arrowok="t"/>
              </v:shape>
            </v:group>
            <v:group style="position:absolute;left:14387;top:3841;width:12;height:2" coordorigin="14387,3841" coordsize="12,2">
              <v:shape style="position:absolute;left:14387;top:3841;width:12;height:2" coordorigin="14387,3841" coordsize="12,0" path="m14387,3841l14399,3841e" filled="false" stroked="true" strokeweight=".6pt" strokecolor="#000000">
                <v:path arrowok="t"/>
              </v:shape>
            </v:group>
            <v:group style="position:absolute;left:14387;top:3860;width:12;height:2" coordorigin="14387,3860" coordsize="12,2">
              <v:shape style="position:absolute;left:14387;top:3860;width:12;height:2" coordorigin="14387,3860" coordsize="12,0" path="m14387,3860l14399,3860e" filled="false" stroked="true" strokeweight=".6pt" strokecolor="#000000">
                <v:path arrowok="t"/>
              </v:shape>
            </v:group>
            <v:group style="position:absolute;left:14387;top:3879;width:12;height:2" coordorigin="14387,3879" coordsize="12,2">
              <v:shape style="position:absolute;left:14387;top:3879;width:12;height:2" coordorigin="14387,3879" coordsize="12,0" path="m14387,3879l14399,3879e" filled="false" stroked="true" strokeweight=".6pt" strokecolor="#000000">
                <v:path arrowok="t"/>
              </v:shape>
            </v:group>
            <v:group style="position:absolute;left:14387;top:3899;width:12;height:2" coordorigin="14387,3899" coordsize="12,2">
              <v:shape style="position:absolute;left:14387;top:3899;width:12;height:2" coordorigin="14387,3899" coordsize="12,0" path="m14387,3899l14399,3899e" filled="false" stroked="true" strokeweight=".6pt" strokecolor="#000000">
                <v:path arrowok="t"/>
              </v:shape>
            </v:group>
            <v:group style="position:absolute;left:14387;top:3918;width:12;height:2" coordorigin="14387,3918" coordsize="12,2">
              <v:shape style="position:absolute;left:14387;top:3918;width:12;height:2" coordorigin="14387,3918" coordsize="12,0" path="m14387,3918l14399,3918e" filled="false" stroked="true" strokeweight=".6pt" strokecolor="#000000">
                <v:path arrowok="t"/>
              </v:shape>
            </v:group>
            <v:group style="position:absolute;left:14387;top:3937;width:12;height:2" coordorigin="14387,3937" coordsize="12,2">
              <v:shape style="position:absolute;left:14387;top:3937;width:12;height:2" coordorigin="14387,3937" coordsize="12,0" path="m14387,3937l14399,3937e" filled="false" stroked="true" strokeweight=".6pt" strokecolor="#000000">
                <v:path arrowok="t"/>
              </v:shape>
            </v:group>
            <v:group style="position:absolute;left:14387;top:3956;width:12;height:2" coordorigin="14387,3956" coordsize="12,2">
              <v:shape style="position:absolute;left:14387;top:3956;width:12;height:2" coordorigin="14387,3956" coordsize="12,0" path="m14387,3956l14399,3956e" filled="false" stroked="true" strokeweight=".6pt" strokecolor="#000000">
                <v:path arrowok="t"/>
              </v:shape>
            </v:group>
            <v:group style="position:absolute;left:14388;top:4019;width:10;height:2" coordorigin="14388,4019" coordsize="10,2">
              <v:shape style="position:absolute;left:14388;top:4019;width:10;height:2" coordorigin="14388,4019" coordsize="10,0" path="m14388,4019l14398,4019e" filled="false" stroked="true" strokeweight=".48pt" strokecolor="#000000">
                <v:path arrowok="t"/>
              </v:shape>
            </v:group>
            <v:group style="position:absolute;left:14388;top:4038;width:10;height:2" coordorigin="14388,4038" coordsize="10,2">
              <v:shape style="position:absolute;left:14388;top:4038;width:10;height:2" coordorigin="14388,4038" coordsize="10,0" path="m14388,4038l14398,4038e" filled="false" stroked="true" strokeweight=".48pt" strokecolor="#000000">
                <v:path arrowok="t"/>
              </v:shape>
            </v:group>
            <v:group style="position:absolute;left:14388;top:4057;width:10;height:2" coordorigin="14388,4057" coordsize="10,2">
              <v:shape style="position:absolute;left:14388;top:4057;width:10;height:2" coordorigin="14388,4057" coordsize="10,0" path="m14388,4057l14398,4057e" filled="false" stroked="true" strokeweight=".48pt" strokecolor="#000000">
                <v:path arrowok="t"/>
              </v:shape>
            </v:group>
            <v:group style="position:absolute;left:14388;top:4076;width:10;height:2" coordorigin="14388,4076" coordsize="10,2">
              <v:shape style="position:absolute;left:14388;top:4076;width:10;height:2" coordorigin="14388,4076" coordsize="10,0" path="m14388,4076l14398,4076e" filled="false" stroked="true" strokeweight=".48pt" strokecolor="#000000">
                <v:path arrowok="t"/>
              </v:shape>
            </v:group>
            <v:group style="position:absolute;left:14388;top:4095;width:10;height:2" coordorigin="14388,4095" coordsize="10,2">
              <v:shape style="position:absolute;left:14388;top:4095;width:10;height:2" coordorigin="14388,4095" coordsize="10,0" path="m14388,4095l14398,4095e" filled="false" stroked="true" strokeweight=".48pt" strokecolor="#000000">
                <v:path arrowok="t"/>
              </v:shape>
            </v:group>
            <v:group style="position:absolute;left:14388;top:4115;width:10;height:2" coordorigin="14388,4115" coordsize="10,2">
              <v:shape style="position:absolute;left:14388;top:4115;width:10;height:2" coordorigin="14388,4115" coordsize="10,0" path="m14388,4115l14398,4115e" filled="false" stroked="true" strokeweight=".48pt" strokecolor="#000000">
                <v:path arrowok="t"/>
              </v:shape>
            </v:group>
            <v:group style="position:absolute;left:14388;top:4134;width:10;height:2" coordorigin="14388,4134" coordsize="10,2">
              <v:shape style="position:absolute;left:14388;top:4134;width:10;height:2" coordorigin="14388,4134" coordsize="10,0" path="m14388,4134l14398,4134e" filled="false" stroked="true" strokeweight=".48pt" strokecolor="#000000">
                <v:path arrowok="t"/>
              </v:shape>
            </v:group>
            <v:group style="position:absolute;left:14388;top:4153;width:10;height:2" coordorigin="14388,4153" coordsize="10,2">
              <v:shape style="position:absolute;left:14388;top:4153;width:10;height:2" coordorigin="14388,4153" coordsize="10,0" path="m14388,4153l14398,4153e" filled="false" stroked="true" strokeweight=".48pt" strokecolor="#000000">
                <v:path arrowok="t"/>
              </v:shape>
            </v:group>
            <v:group style="position:absolute;left:14388;top:4172;width:10;height:2" coordorigin="14388,4172" coordsize="10,2">
              <v:shape style="position:absolute;left:14388;top:4172;width:10;height:2" coordorigin="14388,4172" coordsize="10,0" path="m14388,4172l14398,4172e" filled="false" stroked="true" strokeweight=".48pt" strokecolor="#000000">
                <v:path arrowok="t"/>
              </v:shape>
            </v:group>
            <v:group style="position:absolute;left:14388;top:4191;width:10;height:2" coordorigin="14388,4191" coordsize="10,2">
              <v:shape style="position:absolute;left:14388;top:4191;width:10;height:2" coordorigin="14388,4191" coordsize="10,0" path="m14388,4191l14398,4191e" filled="false" stroked="true" strokeweight=".48pt" strokecolor="#000000">
                <v:path arrowok="t"/>
              </v:shape>
            </v:group>
            <v:group style="position:absolute;left:14388;top:4211;width:10;height:2" coordorigin="14388,4211" coordsize="10,2">
              <v:shape style="position:absolute;left:14388;top:4211;width:10;height:2" coordorigin="14388,4211" coordsize="10,0" path="m14388,4211l14398,4211e" filled="false" stroked="true" strokeweight=".48pt" strokecolor="#000000">
                <v:path arrowok="t"/>
              </v:shape>
            </v:group>
            <v:group style="position:absolute;left:14388;top:4230;width:10;height:2" coordorigin="14388,4230" coordsize="10,2">
              <v:shape style="position:absolute;left:14388;top:4230;width:10;height:2" coordorigin="14388,4230" coordsize="10,0" path="m14388,4230l14398,4230e" filled="false" stroked="true" strokeweight=".48pt" strokecolor="#000000">
                <v:path arrowok="t"/>
              </v:shape>
            </v:group>
            <v:group style="position:absolute;left:14388;top:4249;width:10;height:2" coordorigin="14388,4249" coordsize="10,2">
              <v:shape style="position:absolute;left:14388;top:4249;width:10;height:2" coordorigin="14388,4249" coordsize="10,0" path="m14388,4249l14398,4249e" filled="false" stroked="true" strokeweight=".48pt" strokecolor="#000000">
                <v:path arrowok="t"/>
              </v:shape>
            </v:group>
            <v:group style="position:absolute;left:14388;top:4268;width:10;height:2" coordorigin="14388,4268" coordsize="10,2">
              <v:shape style="position:absolute;left:14388;top:4268;width:10;height:2" coordorigin="14388,4268" coordsize="10,0" path="m14388,4268l14398,4268e" filled="false" stroked="true" strokeweight=".48pt" strokecolor="#000000">
                <v:path arrowok="t"/>
              </v:shape>
            </v:group>
            <v:group style="position:absolute;left:14388;top:4287;width:10;height:2" coordorigin="14388,4287" coordsize="10,2">
              <v:shape style="position:absolute;left:14388;top:4287;width:10;height:2" coordorigin="14388,4287" coordsize="10,0" path="m14388,4287l14398,4287e" filled="false" stroked="true" strokeweight=".48pt" strokecolor="#000000">
                <v:path arrowok="t"/>
              </v:shape>
            </v:group>
            <v:group style="position:absolute;left:14388;top:4307;width:10;height:2" coordorigin="14388,4307" coordsize="10,2">
              <v:shape style="position:absolute;left:14388;top:4307;width:10;height:2" coordorigin="14388,4307" coordsize="10,0" path="m14388,4307l14398,4307e" filled="false" stroked="true" strokeweight=".48pt" strokecolor="#000000">
                <v:path arrowok="t"/>
              </v:shape>
            </v:group>
            <v:group style="position:absolute;left:14388;top:4326;width:10;height:2" coordorigin="14388,4326" coordsize="10,2">
              <v:shape style="position:absolute;left:14388;top:4326;width:10;height:2" coordorigin="14388,4326" coordsize="10,0" path="m14388,4326l14398,4326e" filled="false" stroked="true" strokeweight=".48pt" strokecolor="#000000">
                <v:path arrowok="t"/>
              </v:shape>
            </v:group>
            <v:group style="position:absolute;left:14388;top:4345;width:10;height:2" coordorigin="14388,4345" coordsize="10,2">
              <v:shape style="position:absolute;left:14388;top:4345;width:10;height:2" coordorigin="14388,4345" coordsize="10,0" path="m14388,4345l14398,4345e" filled="false" stroked="true" strokeweight=".48pt" strokecolor="#000000">
                <v:path arrowok="t"/>
              </v:shape>
            </v:group>
            <v:group style="position:absolute;left:14388;top:4364;width:10;height:2" coordorigin="14388,4364" coordsize="10,2">
              <v:shape style="position:absolute;left:14388;top:4364;width:10;height:2" coordorigin="14388,4364" coordsize="10,0" path="m14388,4364l14398,4364e" filled="false" stroked="true" strokeweight=".48pt" strokecolor="#000000">
                <v:path arrowok="t"/>
              </v:shape>
            </v:group>
            <v:group style="position:absolute;left:14388;top:4383;width:10;height:2" coordorigin="14388,4383" coordsize="10,2">
              <v:shape style="position:absolute;left:14388;top:4383;width:10;height:2" coordorigin="14388,4383" coordsize="10,0" path="m14388,4383l14398,4383e" filled="false" stroked="true" strokeweight=".48pt" strokecolor="#000000">
                <v:path arrowok="t"/>
              </v:shape>
            </v:group>
            <v:group style="position:absolute;left:14388;top:4403;width:10;height:2" coordorigin="14388,4403" coordsize="10,2">
              <v:shape style="position:absolute;left:14388;top:4403;width:10;height:2" coordorigin="14388,4403" coordsize="10,0" path="m14388,4403l14398,4403e" filled="false" stroked="true" strokeweight=".48pt" strokecolor="#000000">
                <v:path arrowok="t"/>
              </v:shape>
            </v:group>
            <v:group style="position:absolute;left:14388;top:4422;width:10;height:2" coordorigin="14388,4422" coordsize="10,2">
              <v:shape style="position:absolute;left:14388;top:4422;width:10;height:2" coordorigin="14388,4422" coordsize="10,0" path="m14388,4422l14398,4422e" filled="false" stroked="true" strokeweight=".48pt" strokecolor="#000000">
                <v:path arrowok="t"/>
              </v:shape>
            </v:group>
            <v:group style="position:absolute;left:14388;top:4441;width:10;height:2" coordorigin="14388,4441" coordsize="10,2">
              <v:shape style="position:absolute;left:14388;top:4441;width:10;height:2" coordorigin="14388,4441" coordsize="10,0" path="m14388,4441l14398,4441e" filled="false" stroked="true" strokeweight=".48pt" strokecolor="#000000">
                <v:path arrowok="t"/>
              </v:shape>
            </v:group>
            <v:group style="position:absolute;left:14388;top:4460;width:10;height:2" coordorigin="14388,4460" coordsize="10,2">
              <v:shape style="position:absolute;left:14388;top:4460;width:10;height:2" coordorigin="14388,4460" coordsize="10,0" path="m14388,4460l14398,4460e" filled="false" stroked="true" strokeweight=".48pt" strokecolor="#000000">
                <v:path arrowok="t"/>
              </v:shape>
            </v:group>
            <v:group style="position:absolute;left:14388;top:4479;width:10;height:2" coordorigin="14388,4479" coordsize="10,2">
              <v:shape style="position:absolute;left:14388;top:4479;width:10;height:2" coordorigin="14388,4479" coordsize="10,0" path="m14388,4479l14398,4479e" filled="false" stroked="true" strokeweight=".48pt" strokecolor="#000000">
                <v:path arrowok="t"/>
              </v:shape>
            </v:group>
            <v:group style="position:absolute;left:14388;top:4499;width:10;height:2" coordorigin="14388,4499" coordsize="10,2">
              <v:shape style="position:absolute;left:14388;top:4499;width:10;height:2" coordorigin="14388,4499" coordsize="10,0" path="m14388,4499l14398,4499e" filled="false" stroked="true" strokeweight=".48pt" strokecolor="#000000">
                <v:path arrowok="t"/>
              </v:shape>
            </v:group>
            <v:group style="position:absolute;left:14388;top:4518;width:10;height:2" coordorigin="14388,4518" coordsize="10,2">
              <v:shape style="position:absolute;left:14388;top:4518;width:10;height:2" coordorigin="14388,4518" coordsize="10,0" path="m14388,4518l14398,4518e" filled="false" stroked="true" strokeweight=".48pt" strokecolor="#000000">
                <v:path arrowok="t"/>
              </v:shape>
            </v:group>
            <v:group style="position:absolute;left:14388;top:4537;width:10;height:2" coordorigin="14388,4537" coordsize="10,2">
              <v:shape style="position:absolute;left:14388;top:4537;width:10;height:2" coordorigin="14388,4537" coordsize="10,0" path="m14388,4537l14398,4537e" filled="false" stroked="true" strokeweight=".48pt" strokecolor="#000000">
                <v:path arrowok="t"/>
              </v:shape>
            </v:group>
            <v:group style="position:absolute;left:14388;top:4556;width:10;height:2" coordorigin="14388,4556" coordsize="10,2">
              <v:shape style="position:absolute;left:14388;top:4556;width:10;height:2" coordorigin="14388,4556" coordsize="10,0" path="m14388,4556l14398,4556e" filled="false" stroked="true" strokeweight=".48pt" strokecolor="#000000">
                <v:path arrowok="t"/>
              </v:shape>
            </v:group>
            <v:group style="position:absolute;left:14388;top:4575;width:10;height:2" coordorigin="14388,4575" coordsize="10,2">
              <v:shape style="position:absolute;left:14388;top:4575;width:10;height:2" coordorigin="14388,4575" coordsize="10,0" path="m14388,4575l14398,4575e" filled="false" stroked="true" strokeweight=".48pt" strokecolor="#000000">
                <v:path arrowok="t"/>
              </v:shape>
            </v:group>
            <v:group style="position:absolute;left:14388;top:4595;width:10;height:2" coordorigin="14388,4595" coordsize="10,2">
              <v:shape style="position:absolute;left:14388;top:4595;width:10;height:2" coordorigin="14388,4595" coordsize="10,0" path="m14388,4595l14398,4595e" filled="false" stroked="true" strokeweight=".48pt" strokecolor="#000000">
                <v:path arrowok="t"/>
              </v:shape>
            </v:group>
            <v:group style="position:absolute;left:14388;top:4614;width:10;height:2" coordorigin="14388,4614" coordsize="10,2">
              <v:shape style="position:absolute;left:14388;top:4614;width:10;height:2" coordorigin="14388,4614" coordsize="10,0" path="m14388,4614l14398,4614e" filled="false" stroked="true" strokeweight=".48pt" strokecolor="#000000">
                <v:path arrowok="t"/>
              </v:shape>
            </v:group>
            <v:group style="position:absolute;left:14388;top:4633;width:10;height:2" coordorigin="14388,4633" coordsize="10,2">
              <v:shape style="position:absolute;left:14388;top:4633;width:10;height:2" coordorigin="14388,4633" coordsize="10,0" path="m14388,4633l14398,4633e" filled="false" stroked="true" strokeweight=".48pt" strokecolor="#000000">
                <v:path arrowok="t"/>
              </v:shape>
            </v:group>
            <v:group style="position:absolute;left:14388;top:4652;width:10;height:2" coordorigin="14388,4652" coordsize="10,2">
              <v:shape style="position:absolute;left:14388;top:4652;width:10;height:2" coordorigin="14388,4652" coordsize="10,0" path="m14388,4652l14398,4652e" filled="false" stroked="true" strokeweight=".48pt" strokecolor="#000000">
                <v:path arrowok="t"/>
              </v:shape>
            </v:group>
            <v:group style="position:absolute;left:14388;top:4671;width:10;height:2" coordorigin="14388,4671" coordsize="10,2">
              <v:shape style="position:absolute;left:14388;top:4671;width:10;height:2" coordorigin="14388,4671" coordsize="10,0" path="m14388,4671l14398,4671e" filled="false" stroked="true" strokeweight=".48pt" strokecolor="#000000">
                <v:path arrowok="t"/>
              </v:shape>
            </v:group>
            <v:group style="position:absolute;left:14388;top:4691;width:10;height:2" coordorigin="14388,4691" coordsize="10,2">
              <v:shape style="position:absolute;left:14388;top:4691;width:10;height:2" coordorigin="14388,4691" coordsize="10,0" path="m14388,4691l14398,4691e" filled="false" stroked="true" strokeweight=".48pt" strokecolor="#000000">
                <v:path arrowok="t"/>
              </v:shape>
            </v:group>
            <v:group style="position:absolute;left:14388;top:4710;width:10;height:2" coordorigin="14388,4710" coordsize="10,2">
              <v:shape style="position:absolute;left:14388;top:4710;width:10;height:2" coordorigin="14388,4710" coordsize="10,0" path="m14388,4710l14398,4710e" filled="false" stroked="true" strokeweight=".48pt" strokecolor="#000000">
                <v:path arrowok="t"/>
              </v:shape>
            </v:group>
            <v:group style="position:absolute;left:14388;top:4729;width:10;height:2" coordorigin="14388,4729" coordsize="10,2">
              <v:shape style="position:absolute;left:14388;top:4729;width:10;height:2" coordorigin="14388,4729" coordsize="10,0" path="m14388,4729l14398,4729e" filled="false" stroked="true" strokeweight=".48pt" strokecolor="#000000">
                <v:path arrowok="t"/>
              </v:shape>
            </v:group>
            <v:group style="position:absolute;left:14388;top:4748;width:10;height:2" coordorigin="14388,4748" coordsize="10,2">
              <v:shape style="position:absolute;left:14388;top:4748;width:10;height:2" coordorigin="14388,4748" coordsize="10,0" path="m14388,4748l14398,4748e" filled="false" stroked="true" strokeweight=".48pt" strokecolor="#000000">
                <v:path arrowok="t"/>
              </v:shape>
            </v:group>
            <v:group style="position:absolute;left:14388;top:4767;width:10;height:2" coordorigin="14388,4767" coordsize="10,2">
              <v:shape style="position:absolute;left:14388;top:4767;width:10;height:2" coordorigin="14388,4767" coordsize="10,0" path="m14388,4767l14398,4767e" filled="false" stroked="true" strokeweight=".48pt" strokecolor="#000000">
                <v:path arrowok="t"/>
              </v:shape>
            </v:group>
            <v:group style="position:absolute;left:14388;top:4787;width:10;height:2" coordorigin="14388,4787" coordsize="10,2">
              <v:shape style="position:absolute;left:14388;top:4787;width:10;height:2" coordorigin="14388,4787" coordsize="10,0" path="m14388,4787l14398,4787e" filled="false" stroked="true" strokeweight=".48pt" strokecolor="#000000">
                <v:path arrowok="t"/>
              </v:shape>
            </v:group>
            <v:group style="position:absolute;left:14388;top:4863;width:10;height:2" coordorigin="14388,4863" coordsize="10,2">
              <v:shape style="position:absolute;left:14388;top:4863;width:10;height:2" coordorigin="14388,4863" coordsize="10,0" path="m14388,4863l14398,4863e" filled="false" stroked="true" strokeweight=".48pt" strokecolor="#000000">
                <v:path arrowok="t"/>
              </v:shape>
            </v:group>
            <v:group style="position:absolute;left:14388;top:4883;width:10;height:2" coordorigin="14388,4883" coordsize="10,2">
              <v:shape style="position:absolute;left:14388;top:4883;width:10;height:2" coordorigin="14388,4883" coordsize="10,0" path="m14388,4883l14398,4883e" filled="false" stroked="true" strokeweight=".48pt" strokecolor="#000000">
                <v:path arrowok="t"/>
              </v:shape>
            </v:group>
            <v:group style="position:absolute;left:14388;top:4902;width:10;height:2" coordorigin="14388,4902" coordsize="10,2">
              <v:shape style="position:absolute;left:14388;top:4902;width:10;height:2" coordorigin="14388,4902" coordsize="10,0" path="m14388,4902l14398,4902e" filled="false" stroked="true" strokeweight=".48pt" strokecolor="#000000">
                <v:path arrowok="t"/>
              </v:shape>
            </v:group>
            <v:group style="position:absolute;left:14388;top:4921;width:10;height:2" coordorigin="14388,4921" coordsize="10,2">
              <v:shape style="position:absolute;left:14388;top:4921;width:10;height:2" coordorigin="14388,4921" coordsize="10,0" path="m14388,4921l14398,4921e" filled="false" stroked="true" strokeweight=".48pt" strokecolor="#000000">
                <v:path arrowok="t"/>
              </v:shape>
            </v:group>
            <v:group style="position:absolute;left:14388;top:4940;width:10;height:2" coordorigin="14388,4940" coordsize="10,2">
              <v:shape style="position:absolute;left:14388;top:4940;width:10;height:2" coordorigin="14388,4940" coordsize="10,0" path="m14388,4940l14398,4940e" filled="false" stroked="true" strokeweight=".48pt" strokecolor="#000000">
                <v:path arrowok="t"/>
              </v:shape>
            </v:group>
            <v:group style="position:absolute;left:14388;top:4959;width:10;height:2" coordorigin="14388,4959" coordsize="10,2">
              <v:shape style="position:absolute;left:14388;top:4959;width:10;height:2" coordorigin="14388,4959" coordsize="10,0" path="m14388,4959l14398,4959e" filled="false" stroked="true" strokeweight=".48pt" strokecolor="#000000">
                <v:path arrowok="t"/>
              </v:shape>
            </v:group>
            <v:group style="position:absolute;left:14388;top:4979;width:10;height:2" coordorigin="14388,4979" coordsize="10,2">
              <v:shape style="position:absolute;left:14388;top:4979;width:10;height:2" coordorigin="14388,4979" coordsize="10,0" path="m14388,4979l14398,4979e" filled="false" stroked="true" strokeweight=".48pt" strokecolor="#000000">
                <v:path arrowok="t"/>
              </v:shape>
            </v:group>
            <v:group style="position:absolute;left:14388;top:4998;width:10;height:2" coordorigin="14388,4998" coordsize="10,2">
              <v:shape style="position:absolute;left:14388;top:4998;width:10;height:2" coordorigin="14388,4998" coordsize="10,0" path="m14388,4998l14398,4998e" filled="false" stroked="true" strokeweight=".48pt" strokecolor="#000000">
                <v:path arrowok="t"/>
              </v:shape>
            </v:group>
            <v:group style="position:absolute;left:14388;top:5017;width:10;height:2" coordorigin="14388,5017" coordsize="10,2">
              <v:shape style="position:absolute;left:14388;top:5017;width:10;height:2" coordorigin="14388,5017" coordsize="10,0" path="m14388,5017l14398,5017e" filled="false" stroked="true" strokeweight=".48pt" strokecolor="#000000">
                <v:path arrowok="t"/>
              </v:shape>
            </v:group>
            <v:group style="position:absolute;left:14388;top:5036;width:10;height:2" coordorigin="14388,5036" coordsize="10,2">
              <v:shape style="position:absolute;left:14388;top:5036;width:10;height:2" coordorigin="14388,5036" coordsize="10,0" path="m14388,5036l14398,5036e" filled="false" stroked="true" strokeweight=".48pt" strokecolor="#000000">
                <v:path arrowok="t"/>
              </v:shape>
            </v:group>
            <v:group style="position:absolute;left:14388;top:5055;width:10;height:2" coordorigin="14388,5055" coordsize="10,2">
              <v:shape style="position:absolute;left:14388;top:5055;width:10;height:2" coordorigin="14388,5055" coordsize="10,0" path="m14388,5055l14398,5055e" filled="false" stroked="true" strokeweight=".48pt" strokecolor="#000000">
                <v:path arrowok="t"/>
              </v:shape>
            </v:group>
            <v:group style="position:absolute;left:14388;top:5075;width:10;height:2" coordorigin="14388,5075" coordsize="10,2">
              <v:shape style="position:absolute;left:14388;top:5075;width:10;height:2" coordorigin="14388,5075" coordsize="10,0" path="m14388,5075l14398,5075e" filled="false" stroked="true" strokeweight=".48pt" strokecolor="#000000">
                <v:path arrowok="t"/>
              </v:shape>
            </v:group>
            <v:group style="position:absolute;left:14388;top:5094;width:10;height:2" coordorigin="14388,5094" coordsize="10,2">
              <v:shape style="position:absolute;left:14388;top:5094;width:10;height:2" coordorigin="14388,5094" coordsize="10,0" path="m14388,5094l14398,5094e" filled="false" stroked="true" strokeweight=".48pt" strokecolor="#000000">
                <v:path arrowok="t"/>
              </v:shape>
            </v:group>
            <v:group style="position:absolute;left:14388;top:5113;width:10;height:2" coordorigin="14388,5113" coordsize="10,2">
              <v:shape style="position:absolute;left:14388;top:5113;width:10;height:2" coordorigin="14388,5113" coordsize="10,0" path="m14388,5113l14398,5113e" filled="false" stroked="true" strokeweight=".48pt" strokecolor="#000000">
                <v:path arrowok="t"/>
              </v:shape>
            </v:group>
            <v:group style="position:absolute;left:14388;top:5132;width:10;height:2" coordorigin="14388,5132" coordsize="10,2">
              <v:shape style="position:absolute;left:14388;top:5132;width:10;height:2" coordorigin="14388,5132" coordsize="10,0" path="m14388,5132l14398,5132e" filled="false" stroked="true" strokeweight=".48pt" strokecolor="#000000">
                <v:path arrowok="t"/>
              </v:shape>
            </v:group>
            <v:group style="position:absolute;left:14388;top:5151;width:10;height:2" coordorigin="14388,5151" coordsize="10,2">
              <v:shape style="position:absolute;left:14388;top:5151;width:10;height:2" coordorigin="14388,5151" coordsize="10,0" path="m14388,5151l14398,5151e" filled="false" stroked="true" strokeweight=".48pt" strokecolor="#000000">
                <v:path arrowok="t"/>
              </v:shape>
            </v:group>
            <v:group style="position:absolute;left:14388;top:5171;width:10;height:2" coordorigin="14388,5171" coordsize="10,2">
              <v:shape style="position:absolute;left:14388;top:5171;width:10;height:2" coordorigin="14388,5171" coordsize="10,0" path="m14388,5171l14398,5171e" filled="false" stroked="true" strokeweight=".48pt" strokecolor="#000000">
                <v:path arrowok="t"/>
              </v:shape>
            </v:group>
            <v:group style="position:absolute;left:14388;top:5190;width:10;height:2" coordorigin="14388,5190" coordsize="10,2">
              <v:shape style="position:absolute;left:14388;top:5190;width:10;height:2" coordorigin="14388,5190" coordsize="10,0" path="m14388,5190l14398,5190e" filled="false" stroked="true" strokeweight=".48pt" strokecolor="#000000">
                <v:path arrowok="t"/>
              </v:shape>
            </v:group>
            <v:group style="position:absolute;left:14388;top:5209;width:10;height:2" coordorigin="14388,5209" coordsize="10,2">
              <v:shape style="position:absolute;left:14388;top:5209;width:10;height:2" coordorigin="14388,5209" coordsize="10,0" path="m14388,5209l14398,5209e" filled="false" stroked="true" strokeweight=".48pt" strokecolor="#000000">
                <v:path arrowok="t"/>
              </v:shape>
            </v:group>
            <v:group style="position:absolute;left:14388;top:5228;width:10;height:2" coordorigin="14388,5228" coordsize="10,2">
              <v:shape style="position:absolute;left:14388;top:5228;width:10;height:2" coordorigin="14388,5228" coordsize="10,0" path="m14388,5228l14398,5228e" filled="false" stroked="true" strokeweight=".48pt" strokecolor="#000000">
                <v:path arrowok="t"/>
              </v:shape>
            </v:group>
            <v:group style="position:absolute;left:14388;top:5247;width:10;height:2" coordorigin="14388,5247" coordsize="10,2">
              <v:shape style="position:absolute;left:14388;top:5247;width:10;height:2" coordorigin="14388,5247" coordsize="10,0" path="m14388,5247l14398,5247e" filled="false" stroked="true" strokeweight=".48pt" strokecolor="#000000">
                <v:path arrowok="t"/>
              </v:shape>
            </v:group>
            <v:group style="position:absolute;left:14388;top:5267;width:10;height:2" coordorigin="14388,5267" coordsize="10,2">
              <v:shape style="position:absolute;left:14388;top:5267;width:10;height:2" coordorigin="14388,5267" coordsize="10,0" path="m14388,5267l14398,5267e" filled="false" stroked="true" strokeweight=".48pt" strokecolor="#000000">
                <v:path arrowok="t"/>
              </v:shape>
            </v:group>
            <v:group style="position:absolute;left:14387;top:3980;width:12;height:2" coordorigin="14387,3980" coordsize="12,2">
              <v:shape style="position:absolute;left:14387;top:3980;width:12;height:2" coordorigin="14387,3980" coordsize="12,0" path="m14387,3980l14399,3980e" filled="false" stroked="true" strokeweight=".6pt" strokecolor="#000000">
                <v:path arrowok="t"/>
              </v:shape>
            </v:group>
            <v:group style="position:absolute;left:14387;top:3999;width:12;height:2" coordorigin="14387,3999" coordsize="12,2">
              <v:shape style="position:absolute;left:14387;top:3999;width:12;height:2" coordorigin="14387,3999" coordsize="12,0" path="m14387,3999l14399,3999e" filled="false" stroked="true" strokeweight=".6pt" strokecolor="#000000">
                <v:path arrowok="t"/>
              </v:shape>
            </v:group>
            <v:group style="position:absolute;left:14387;top:4019;width:12;height:2" coordorigin="14387,4019" coordsize="12,2">
              <v:shape style="position:absolute;left:14387;top:4019;width:12;height:2" coordorigin="14387,4019" coordsize="12,0" path="m14387,4019l14399,4019e" filled="false" stroked="true" strokeweight=".6pt" strokecolor="#000000">
                <v:path arrowok="t"/>
              </v:shape>
            </v:group>
            <v:group style="position:absolute;left:14387;top:4038;width:12;height:2" coordorigin="14387,4038" coordsize="12,2">
              <v:shape style="position:absolute;left:14387;top:4038;width:12;height:2" coordorigin="14387,4038" coordsize="12,0" path="m14387,4038l14399,4038e" filled="false" stroked="true" strokeweight=".6pt" strokecolor="#000000">
                <v:path arrowok="t"/>
              </v:shape>
            </v:group>
            <v:group style="position:absolute;left:14387;top:4057;width:12;height:2" coordorigin="14387,4057" coordsize="12,2">
              <v:shape style="position:absolute;left:14387;top:4057;width:12;height:2" coordorigin="14387,4057" coordsize="12,0" path="m14387,4057l14399,4057e" filled="false" stroked="true" strokeweight=".6pt" strokecolor="#000000">
                <v:path arrowok="t"/>
              </v:shape>
            </v:group>
            <v:group style="position:absolute;left:14387;top:4076;width:12;height:2" coordorigin="14387,4076" coordsize="12,2">
              <v:shape style="position:absolute;left:14387;top:4076;width:12;height:2" coordorigin="14387,4076" coordsize="12,0" path="m14387,4076l14399,4076e" filled="false" stroked="true" strokeweight=".6pt" strokecolor="#000000">
                <v:path arrowok="t"/>
              </v:shape>
            </v:group>
            <v:group style="position:absolute;left:14387;top:4095;width:12;height:2" coordorigin="14387,4095" coordsize="12,2">
              <v:shape style="position:absolute;left:14387;top:4095;width:12;height:2" coordorigin="14387,4095" coordsize="12,0" path="m14387,4095l14399,4095e" filled="false" stroked="true" strokeweight=".6pt" strokecolor="#000000">
                <v:path arrowok="t"/>
              </v:shape>
            </v:group>
            <v:group style="position:absolute;left:14387;top:4115;width:12;height:2" coordorigin="14387,4115" coordsize="12,2">
              <v:shape style="position:absolute;left:14387;top:4115;width:12;height:2" coordorigin="14387,4115" coordsize="12,0" path="m14387,4115l14399,4115e" filled="false" stroked="true" strokeweight=".6pt" strokecolor="#000000">
                <v:path arrowok="t"/>
              </v:shape>
            </v:group>
            <v:group style="position:absolute;left:14387;top:4134;width:12;height:2" coordorigin="14387,4134" coordsize="12,2">
              <v:shape style="position:absolute;left:14387;top:4134;width:12;height:2" coordorigin="14387,4134" coordsize="12,0" path="m14387,4134l14399,4134e" filled="false" stroked="true" strokeweight=".6pt" strokecolor="#000000">
                <v:path arrowok="t"/>
              </v:shape>
            </v:group>
            <v:group style="position:absolute;left:14387;top:4153;width:12;height:2" coordorigin="14387,4153" coordsize="12,2">
              <v:shape style="position:absolute;left:14387;top:4153;width:12;height:2" coordorigin="14387,4153" coordsize="12,0" path="m14387,4153l14399,4153e" filled="false" stroked="true" strokeweight=".6pt" strokecolor="#000000">
                <v:path arrowok="t"/>
              </v:shape>
            </v:group>
            <v:group style="position:absolute;left:14387;top:4172;width:12;height:2" coordorigin="14387,4172" coordsize="12,2">
              <v:shape style="position:absolute;left:14387;top:4172;width:12;height:2" coordorigin="14387,4172" coordsize="12,0" path="m14387,4172l14399,4172e" filled="false" stroked="true" strokeweight=".6pt" strokecolor="#000000">
                <v:path arrowok="t"/>
              </v:shape>
            </v:group>
            <v:group style="position:absolute;left:14387;top:4191;width:12;height:2" coordorigin="14387,4191" coordsize="12,2">
              <v:shape style="position:absolute;left:14387;top:4191;width:12;height:2" coordorigin="14387,4191" coordsize="12,0" path="m14387,4191l14399,4191e" filled="false" stroked="true" strokeweight=".6pt" strokecolor="#000000">
                <v:path arrowok="t"/>
              </v:shape>
            </v:group>
            <v:group style="position:absolute;left:14387;top:4211;width:12;height:2" coordorigin="14387,4211" coordsize="12,2">
              <v:shape style="position:absolute;left:14387;top:4211;width:12;height:2" coordorigin="14387,4211" coordsize="12,0" path="m14387,4211l14399,4211e" filled="false" stroked="true" strokeweight=".6pt" strokecolor="#000000">
                <v:path arrowok="t"/>
              </v:shape>
            </v:group>
            <v:group style="position:absolute;left:14387;top:4230;width:12;height:2" coordorigin="14387,4230" coordsize="12,2">
              <v:shape style="position:absolute;left:14387;top:4230;width:12;height:2" coordorigin="14387,4230" coordsize="12,0" path="m14387,4230l14399,4230e" filled="false" stroked="true" strokeweight=".6pt" strokecolor="#000000">
                <v:path arrowok="t"/>
              </v:shape>
            </v:group>
            <v:group style="position:absolute;left:14387;top:4249;width:12;height:2" coordorigin="14387,4249" coordsize="12,2">
              <v:shape style="position:absolute;left:14387;top:4249;width:12;height:2" coordorigin="14387,4249" coordsize="12,0" path="m14387,4249l14399,4249e" filled="false" stroked="true" strokeweight=".6pt" strokecolor="#000000">
                <v:path arrowok="t"/>
              </v:shape>
            </v:group>
            <v:group style="position:absolute;left:14387;top:4268;width:12;height:2" coordorigin="14387,4268" coordsize="12,2">
              <v:shape style="position:absolute;left:14387;top:4268;width:12;height:2" coordorigin="14387,4268" coordsize="12,0" path="m14387,4268l14399,4268e" filled="false" stroked="true" strokeweight=".6pt" strokecolor="#000000">
                <v:path arrowok="t"/>
              </v:shape>
            </v:group>
            <v:group style="position:absolute;left:14387;top:4287;width:12;height:2" coordorigin="14387,4287" coordsize="12,2">
              <v:shape style="position:absolute;left:14387;top:4287;width:12;height:2" coordorigin="14387,4287" coordsize="12,0" path="m14387,4287l14399,4287e" filled="false" stroked="true" strokeweight=".6pt" strokecolor="#000000">
                <v:path arrowok="t"/>
              </v:shape>
            </v:group>
            <v:group style="position:absolute;left:14387;top:4307;width:12;height:2" coordorigin="14387,4307" coordsize="12,2">
              <v:shape style="position:absolute;left:14387;top:4307;width:12;height:2" coordorigin="14387,4307" coordsize="12,0" path="m14387,4307l14399,4307e" filled="false" stroked="true" strokeweight=".6pt" strokecolor="#000000">
                <v:path arrowok="t"/>
              </v:shape>
            </v:group>
            <v:group style="position:absolute;left:14387;top:4326;width:12;height:2" coordorigin="14387,4326" coordsize="12,2">
              <v:shape style="position:absolute;left:14387;top:4326;width:12;height:2" coordorigin="14387,4326" coordsize="12,0" path="m14387,4326l14399,4326e" filled="false" stroked="true" strokeweight=".6pt" strokecolor="#000000">
                <v:path arrowok="t"/>
              </v:shape>
            </v:group>
            <v:group style="position:absolute;left:14387;top:4345;width:12;height:2" coordorigin="14387,4345" coordsize="12,2">
              <v:shape style="position:absolute;left:14387;top:4345;width:12;height:2" coordorigin="14387,4345" coordsize="12,0" path="m14387,4345l14399,4345e" filled="false" stroked="true" strokeweight=".6pt" strokecolor="#000000">
                <v:path arrowok="t"/>
              </v:shape>
            </v:group>
            <v:group style="position:absolute;left:14387;top:4364;width:12;height:2" coordorigin="14387,4364" coordsize="12,2">
              <v:shape style="position:absolute;left:14387;top:4364;width:12;height:2" coordorigin="14387,4364" coordsize="12,0" path="m14387,4364l14399,4364e" filled="false" stroked="true" strokeweight=".6pt" strokecolor="#000000">
                <v:path arrowok="t"/>
              </v:shape>
            </v:group>
            <v:group style="position:absolute;left:14387;top:4383;width:12;height:2" coordorigin="14387,4383" coordsize="12,2">
              <v:shape style="position:absolute;left:14387;top:4383;width:12;height:2" coordorigin="14387,4383" coordsize="12,0" path="m14387,4383l14399,4383e" filled="false" stroked="true" strokeweight=".6pt" strokecolor="#000000">
                <v:path arrowok="t"/>
              </v:shape>
            </v:group>
            <v:group style="position:absolute;left:14387;top:4403;width:12;height:2" coordorigin="14387,4403" coordsize="12,2">
              <v:shape style="position:absolute;left:14387;top:4403;width:12;height:2" coordorigin="14387,4403" coordsize="12,0" path="m14387,4403l14399,4403e" filled="false" stroked="true" strokeweight=".6pt" strokecolor="#000000">
                <v:path arrowok="t"/>
              </v:shape>
            </v:group>
            <v:group style="position:absolute;left:14387;top:4422;width:12;height:2" coordorigin="14387,4422" coordsize="12,2">
              <v:shape style="position:absolute;left:14387;top:4422;width:12;height:2" coordorigin="14387,4422" coordsize="12,0" path="m14387,4422l14399,4422e" filled="false" stroked="true" strokeweight=".6pt" strokecolor="#000000">
                <v:path arrowok="t"/>
              </v:shape>
            </v:group>
            <v:group style="position:absolute;left:14387;top:4441;width:12;height:2" coordorigin="14387,4441" coordsize="12,2">
              <v:shape style="position:absolute;left:14387;top:4441;width:12;height:2" coordorigin="14387,4441" coordsize="12,0" path="m14387,4441l14399,4441e" filled="false" stroked="true" strokeweight=".6pt" strokecolor="#000000">
                <v:path arrowok="t"/>
              </v:shape>
            </v:group>
            <v:group style="position:absolute;left:14387;top:4460;width:12;height:2" coordorigin="14387,4460" coordsize="12,2">
              <v:shape style="position:absolute;left:14387;top:4460;width:12;height:2" coordorigin="14387,4460" coordsize="12,0" path="m14387,4460l14399,4460e" filled="false" stroked="true" strokeweight=".6pt" strokecolor="#000000">
                <v:path arrowok="t"/>
              </v:shape>
            </v:group>
            <v:group style="position:absolute;left:14387;top:4479;width:12;height:2" coordorigin="14387,4479" coordsize="12,2">
              <v:shape style="position:absolute;left:14387;top:4479;width:12;height:2" coordorigin="14387,4479" coordsize="12,0" path="m14387,4479l14399,4479e" filled="false" stroked="true" strokeweight=".6pt" strokecolor="#000000">
                <v:path arrowok="t"/>
              </v:shape>
            </v:group>
            <v:group style="position:absolute;left:14387;top:4499;width:12;height:2" coordorigin="14387,4499" coordsize="12,2">
              <v:shape style="position:absolute;left:14387;top:4499;width:12;height:2" coordorigin="14387,4499" coordsize="12,0" path="m14387,4499l14399,4499e" filled="false" stroked="true" strokeweight=".6pt" strokecolor="#000000">
                <v:path arrowok="t"/>
              </v:shape>
            </v:group>
            <v:group style="position:absolute;left:14387;top:4518;width:12;height:2" coordorigin="14387,4518" coordsize="12,2">
              <v:shape style="position:absolute;left:14387;top:4518;width:12;height:2" coordorigin="14387,4518" coordsize="12,0" path="m14387,4518l14399,4518e" filled="false" stroked="true" strokeweight=".6pt" strokecolor="#000000">
                <v:path arrowok="t"/>
              </v:shape>
            </v:group>
            <v:group style="position:absolute;left:14387;top:4537;width:12;height:2" coordorigin="14387,4537" coordsize="12,2">
              <v:shape style="position:absolute;left:14387;top:4537;width:12;height:2" coordorigin="14387,4537" coordsize="12,0" path="m14387,4537l14399,4537e" filled="false" stroked="true" strokeweight=".6pt" strokecolor="#000000">
                <v:path arrowok="t"/>
              </v:shape>
            </v:group>
            <v:group style="position:absolute;left:14387;top:4556;width:12;height:2" coordorigin="14387,4556" coordsize="12,2">
              <v:shape style="position:absolute;left:14387;top:4556;width:12;height:2" coordorigin="14387,4556" coordsize="12,0" path="m14387,4556l14399,4556e" filled="false" stroked="true" strokeweight=".6pt" strokecolor="#000000">
                <v:path arrowok="t"/>
              </v:shape>
            </v:group>
            <v:group style="position:absolute;left:14387;top:4575;width:12;height:2" coordorigin="14387,4575" coordsize="12,2">
              <v:shape style="position:absolute;left:14387;top:4575;width:12;height:2" coordorigin="14387,4575" coordsize="12,0" path="m14387,4575l14399,4575e" filled="false" stroked="true" strokeweight=".6pt" strokecolor="#000000">
                <v:path arrowok="t"/>
              </v:shape>
            </v:group>
            <v:group style="position:absolute;left:14387;top:4595;width:12;height:2" coordorigin="14387,4595" coordsize="12,2">
              <v:shape style="position:absolute;left:14387;top:4595;width:12;height:2" coordorigin="14387,4595" coordsize="12,0" path="m14387,4595l14399,4595e" filled="false" stroked="true" strokeweight=".6pt" strokecolor="#000000">
                <v:path arrowok="t"/>
              </v:shape>
            </v:group>
            <v:group style="position:absolute;left:14387;top:4614;width:12;height:2" coordorigin="14387,4614" coordsize="12,2">
              <v:shape style="position:absolute;left:14387;top:4614;width:12;height:2" coordorigin="14387,4614" coordsize="12,0" path="m14387,4614l14399,4614e" filled="false" stroked="true" strokeweight=".6pt" strokecolor="#000000">
                <v:path arrowok="t"/>
              </v:shape>
            </v:group>
            <v:group style="position:absolute;left:14387;top:4633;width:12;height:2" coordorigin="14387,4633" coordsize="12,2">
              <v:shape style="position:absolute;left:14387;top:4633;width:12;height:2" coordorigin="14387,4633" coordsize="12,0" path="m14387,4633l14399,4633e" filled="false" stroked="true" strokeweight=".6pt" strokecolor="#000000">
                <v:path arrowok="t"/>
              </v:shape>
            </v:group>
            <v:group style="position:absolute;left:14387;top:4652;width:12;height:2" coordorigin="14387,4652" coordsize="12,2">
              <v:shape style="position:absolute;left:14387;top:4652;width:12;height:2" coordorigin="14387,4652" coordsize="12,0" path="m14387,4652l14399,4652e" filled="false" stroked="true" strokeweight=".6pt" strokecolor="#000000">
                <v:path arrowok="t"/>
              </v:shape>
            </v:group>
            <v:group style="position:absolute;left:14387;top:4671;width:12;height:2" coordorigin="14387,4671" coordsize="12,2">
              <v:shape style="position:absolute;left:14387;top:4671;width:12;height:2" coordorigin="14387,4671" coordsize="12,0" path="m14387,4671l14399,4671e" filled="false" stroked="true" strokeweight=".6pt" strokecolor="#000000">
                <v:path arrowok="t"/>
              </v:shape>
            </v:group>
            <v:group style="position:absolute;left:14387;top:4691;width:12;height:2" coordorigin="14387,4691" coordsize="12,2">
              <v:shape style="position:absolute;left:14387;top:4691;width:12;height:2" coordorigin="14387,4691" coordsize="12,0" path="m14387,4691l14399,4691e" filled="false" stroked="true" strokeweight=".6pt" strokecolor="#000000">
                <v:path arrowok="t"/>
              </v:shape>
            </v:group>
            <v:group style="position:absolute;left:14387;top:4710;width:12;height:2" coordorigin="14387,4710" coordsize="12,2">
              <v:shape style="position:absolute;left:14387;top:4710;width:12;height:2" coordorigin="14387,4710" coordsize="12,0" path="m14387,4710l14399,4710e" filled="false" stroked="true" strokeweight=".6pt" strokecolor="#000000">
                <v:path arrowok="t"/>
              </v:shape>
            </v:group>
            <v:group style="position:absolute;left:14387;top:4729;width:12;height:2" coordorigin="14387,4729" coordsize="12,2">
              <v:shape style="position:absolute;left:14387;top:4729;width:12;height:2" coordorigin="14387,4729" coordsize="12,0" path="m14387,4729l14399,4729e" filled="false" stroked="true" strokeweight=".6pt" strokecolor="#000000">
                <v:path arrowok="t"/>
              </v:shape>
            </v:group>
            <v:group style="position:absolute;left:14387;top:4748;width:12;height:2" coordorigin="14387,4748" coordsize="12,2">
              <v:shape style="position:absolute;left:14387;top:4748;width:12;height:2" coordorigin="14387,4748" coordsize="12,0" path="m14387,4748l14399,4748e" filled="false" stroked="true" strokeweight=".6pt" strokecolor="#000000">
                <v:path arrowok="t"/>
              </v:shape>
            </v:group>
            <v:group style="position:absolute;left:14387;top:4767;width:12;height:2" coordorigin="14387,4767" coordsize="12,2">
              <v:shape style="position:absolute;left:14387;top:4767;width:12;height:2" coordorigin="14387,4767" coordsize="12,0" path="m14387,4767l14399,4767e" filled="false" stroked="true" strokeweight=".6pt" strokecolor="#000000">
                <v:path arrowok="t"/>
              </v:shape>
            </v:group>
            <v:group style="position:absolute;left:14387;top:4787;width:12;height:2" coordorigin="14387,4787" coordsize="12,2">
              <v:shape style="position:absolute;left:14387;top:4787;width:12;height:2" coordorigin="14387,4787" coordsize="12,0" path="m14387,4787l14399,4787e" filled="false" stroked="true" strokeweight=".6pt" strokecolor="#000000">
                <v:path arrowok="t"/>
              </v:shape>
            </v:group>
            <v:group style="position:absolute;left:14387;top:4806;width:12;height:2" coordorigin="14387,4806" coordsize="12,2">
              <v:shape style="position:absolute;left:14387;top:4806;width:12;height:2" coordorigin="14387,4806" coordsize="12,0" path="m14387,4806l14399,4806e" filled="false" stroked="true" strokeweight=".6pt" strokecolor="#000000">
                <v:path arrowok="t"/>
              </v:shape>
            </v:group>
            <v:group style="position:absolute;left:14387;top:4825;width:12;height:2" coordorigin="14387,4825" coordsize="12,2">
              <v:shape style="position:absolute;left:14387;top:4825;width:12;height:2" coordorigin="14387,4825" coordsize="12,0" path="m14387,4825l14399,4825e" filled="false" stroked="true" strokeweight=".6pt" strokecolor="#000000">
                <v:path arrowok="t"/>
              </v:shape>
            </v:group>
            <v:group style="position:absolute;left:14387;top:4844;width:12;height:2" coordorigin="14387,4844" coordsize="12,2">
              <v:shape style="position:absolute;left:14387;top:4844;width:12;height:2" coordorigin="14387,4844" coordsize="12,0" path="m14387,4844l14399,4844e" filled="false" stroked="true" strokeweight=".6pt" strokecolor="#000000">
                <v:path arrowok="t"/>
              </v:shape>
            </v:group>
            <v:group style="position:absolute;left:14387;top:4863;width:12;height:2" coordorigin="14387,4863" coordsize="12,2">
              <v:shape style="position:absolute;left:14387;top:4863;width:12;height:2" coordorigin="14387,4863" coordsize="12,0" path="m14387,4863l14399,4863e" filled="false" stroked="true" strokeweight=".6pt" strokecolor="#000000">
                <v:path arrowok="t"/>
              </v:shape>
            </v:group>
            <v:group style="position:absolute;left:14387;top:4883;width:12;height:2" coordorigin="14387,4883" coordsize="12,2">
              <v:shape style="position:absolute;left:14387;top:4883;width:12;height:2" coordorigin="14387,4883" coordsize="12,0" path="m14387,4883l14399,4883e" filled="false" stroked="true" strokeweight=".6pt" strokecolor="#000000">
                <v:path arrowok="t"/>
              </v:shape>
            </v:group>
            <v:group style="position:absolute;left:14387;top:4902;width:12;height:2" coordorigin="14387,4902" coordsize="12,2">
              <v:shape style="position:absolute;left:14387;top:4902;width:12;height:2" coordorigin="14387,4902" coordsize="12,0" path="m14387,4902l14399,4902e" filled="false" stroked="true" strokeweight=".6pt" strokecolor="#000000">
                <v:path arrowok="t"/>
              </v:shape>
            </v:group>
            <v:group style="position:absolute;left:14387;top:4921;width:12;height:2" coordorigin="14387,4921" coordsize="12,2">
              <v:shape style="position:absolute;left:14387;top:4921;width:12;height:2" coordorigin="14387,4921" coordsize="12,0" path="m14387,4921l14399,4921e" filled="false" stroked="true" strokeweight=".6pt" strokecolor="#000000">
                <v:path arrowok="t"/>
              </v:shape>
            </v:group>
            <v:group style="position:absolute;left:14387;top:4940;width:12;height:2" coordorigin="14387,4940" coordsize="12,2">
              <v:shape style="position:absolute;left:14387;top:4940;width:12;height:2" coordorigin="14387,4940" coordsize="12,0" path="m14387,4940l14399,4940e" filled="false" stroked="true" strokeweight=".6pt" strokecolor="#000000">
                <v:path arrowok="t"/>
              </v:shape>
            </v:group>
            <v:group style="position:absolute;left:14387;top:4959;width:12;height:2" coordorigin="14387,4959" coordsize="12,2">
              <v:shape style="position:absolute;left:14387;top:4959;width:12;height:2" coordorigin="14387,4959" coordsize="12,0" path="m14387,4959l14399,4959e" filled="false" stroked="true" strokeweight=".6pt" strokecolor="#000000">
                <v:path arrowok="t"/>
              </v:shape>
            </v:group>
            <v:group style="position:absolute;left:14387;top:4979;width:12;height:2" coordorigin="14387,4979" coordsize="12,2">
              <v:shape style="position:absolute;left:14387;top:4979;width:12;height:2" coordorigin="14387,4979" coordsize="12,0" path="m14387,4979l14399,4979e" filled="false" stroked="true" strokeweight=".6pt" strokecolor="#000000">
                <v:path arrowok="t"/>
              </v:shape>
            </v:group>
            <v:group style="position:absolute;left:14387;top:4998;width:12;height:2" coordorigin="14387,4998" coordsize="12,2">
              <v:shape style="position:absolute;left:14387;top:4998;width:12;height:2" coordorigin="14387,4998" coordsize="12,0" path="m14387,4998l14399,4998e" filled="false" stroked="true" strokeweight=".6pt" strokecolor="#000000">
                <v:path arrowok="t"/>
              </v:shape>
            </v:group>
            <v:group style="position:absolute;left:14387;top:5017;width:12;height:2" coordorigin="14387,5017" coordsize="12,2">
              <v:shape style="position:absolute;left:14387;top:5017;width:12;height:2" coordorigin="14387,5017" coordsize="12,0" path="m14387,5017l14399,5017e" filled="false" stroked="true" strokeweight=".6pt" strokecolor="#000000">
                <v:path arrowok="t"/>
              </v:shape>
            </v:group>
            <v:group style="position:absolute;left:14387;top:5036;width:12;height:2" coordorigin="14387,5036" coordsize="12,2">
              <v:shape style="position:absolute;left:14387;top:5036;width:12;height:2" coordorigin="14387,5036" coordsize="12,0" path="m14387,5036l14399,5036e" filled="false" stroked="true" strokeweight=".6pt" strokecolor="#000000">
                <v:path arrowok="t"/>
              </v:shape>
            </v:group>
            <v:group style="position:absolute;left:14387;top:5055;width:12;height:2" coordorigin="14387,5055" coordsize="12,2">
              <v:shape style="position:absolute;left:14387;top:5055;width:12;height:2" coordorigin="14387,5055" coordsize="12,0" path="m14387,5055l14399,5055e" filled="false" stroked="true" strokeweight=".6pt" strokecolor="#000000">
                <v:path arrowok="t"/>
              </v:shape>
            </v:group>
            <v:group style="position:absolute;left:14387;top:5075;width:12;height:2" coordorigin="14387,5075" coordsize="12,2">
              <v:shape style="position:absolute;left:14387;top:5075;width:12;height:2" coordorigin="14387,5075" coordsize="12,0" path="m14387,5075l14399,5075e" filled="false" stroked="true" strokeweight=".6pt" strokecolor="#000000">
                <v:path arrowok="t"/>
              </v:shape>
            </v:group>
            <v:group style="position:absolute;left:14387;top:5094;width:12;height:2" coordorigin="14387,5094" coordsize="12,2">
              <v:shape style="position:absolute;left:14387;top:5094;width:12;height:2" coordorigin="14387,5094" coordsize="12,0" path="m14387,5094l14399,5094e" filled="false" stroked="true" strokeweight=".6pt" strokecolor="#000000">
                <v:path arrowok="t"/>
              </v:shape>
            </v:group>
            <v:group style="position:absolute;left:14387;top:5113;width:12;height:2" coordorigin="14387,5113" coordsize="12,2">
              <v:shape style="position:absolute;left:14387;top:5113;width:12;height:2" coordorigin="14387,5113" coordsize="12,0" path="m14387,5113l14399,5113e" filled="false" stroked="true" strokeweight=".6pt" strokecolor="#000000">
                <v:path arrowok="t"/>
              </v:shape>
            </v:group>
            <v:group style="position:absolute;left:14387;top:5132;width:12;height:2" coordorigin="14387,5132" coordsize="12,2">
              <v:shape style="position:absolute;left:14387;top:5132;width:12;height:2" coordorigin="14387,5132" coordsize="12,0" path="m14387,5132l14399,5132e" filled="false" stroked="true" strokeweight=".6pt" strokecolor="#000000">
                <v:path arrowok="t"/>
              </v:shape>
            </v:group>
            <v:group style="position:absolute;left:14387;top:5151;width:12;height:2" coordorigin="14387,5151" coordsize="12,2">
              <v:shape style="position:absolute;left:14387;top:5151;width:12;height:2" coordorigin="14387,5151" coordsize="12,0" path="m14387,5151l14399,5151e" filled="false" stroked="true" strokeweight=".6pt" strokecolor="#000000">
                <v:path arrowok="t"/>
              </v:shape>
            </v:group>
            <v:group style="position:absolute;left:14387;top:5171;width:12;height:2" coordorigin="14387,5171" coordsize="12,2">
              <v:shape style="position:absolute;left:14387;top:5171;width:12;height:2" coordorigin="14387,5171" coordsize="12,0" path="m14387,5171l14399,5171e" filled="false" stroked="true" strokeweight=".6pt" strokecolor="#000000">
                <v:path arrowok="t"/>
              </v:shape>
            </v:group>
            <v:group style="position:absolute;left:14387;top:5190;width:12;height:2" coordorigin="14387,5190" coordsize="12,2">
              <v:shape style="position:absolute;left:14387;top:5190;width:12;height:2" coordorigin="14387,5190" coordsize="12,0" path="m14387,5190l14399,5190e" filled="false" stroked="true" strokeweight=".6pt" strokecolor="#000000">
                <v:path arrowok="t"/>
              </v:shape>
            </v:group>
            <v:group style="position:absolute;left:14387;top:5209;width:12;height:2" coordorigin="14387,5209" coordsize="12,2">
              <v:shape style="position:absolute;left:14387;top:5209;width:12;height:2" coordorigin="14387,5209" coordsize="12,0" path="m14387,5209l14399,5209e" filled="false" stroked="true" strokeweight=".6pt" strokecolor="#000000">
                <v:path arrowok="t"/>
              </v:shape>
            </v:group>
            <v:group style="position:absolute;left:14387;top:5228;width:12;height:2" coordorigin="14387,5228" coordsize="12,2">
              <v:shape style="position:absolute;left:14387;top:5228;width:12;height:2" coordorigin="14387,5228" coordsize="12,0" path="m14387,5228l14399,5228e" filled="false" stroked="true" strokeweight=".6pt" strokecolor="#000000">
                <v:path arrowok="t"/>
              </v:shape>
            </v:group>
            <v:group style="position:absolute;left:14387;top:5247;width:12;height:2" coordorigin="14387,5247" coordsize="12,2">
              <v:shape style="position:absolute;left:14387;top:5247;width:12;height:2" coordorigin="14387,5247" coordsize="12,0" path="m14387,5247l14399,5247e" filled="false" stroked="true" strokeweight=".6pt" strokecolor="#000000">
                <v:path arrowok="t"/>
              </v:shape>
            </v:group>
            <v:group style="position:absolute;left:14387;top:5267;width:12;height:2" coordorigin="14387,5267" coordsize="12,2">
              <v:shape style="position:absolute;left:14387;top:5267;width:12;height:2" coordorigin="14387,5267" coordsize="12,0" path="m14387,5267l14399,5267e" filled="false" stroked="true" strokeweight=".6pt" strokecolor="#000000">
                <v:path arrowok="t"/>
              </v:shape>
            </v:group>
            <v:group style="position:absolute;left:14388;top:5283;width:10;height:2" coordorigin="14388,5283" coordsize="10,2">
              <v:shape style="position:absolute;left:14388;top:5283;width:10;height:2" coordorigin="14388,5283" coordsize="10,0" path="m14388,5283l14398,5283e" filled="false" stroked="true" strokeweight=".48pt" strokecolor="#000000">
                <v:path arrowok="t"/>
              </v:shape>
            </v:group>
            <v:group style="position:absolute;left:14388;top:5303;width:10;height:2" coordorigin="14388,5303" coordsize="10,2">
              <v:shape style="position:absolute;left:14388;top:5303;width:10;height:2" coordorigin="14388,5303" coordsize="10,0" path="m14388,5303l14398,5303e" filled="false" stroked="true" strokeweight=".48pt" strokecolor="#000000">
                <v:path arrowok="t"/>
              </v:shape>
            </v:group>
            <v:group style="position:absolute;left:14388;top:5322;width:10;height:2" coordorigin="14388,5322" coordsize="10,2">
              <v:shape style="position:absolute;left:14388;top:5322;width:10;height:2" coordorigin="14388,5322" coordsize="10,0" path="m14388,5322l14398,5322e" filled="false" stroked="true" strokeweight=".48pt" strokecolor="#000000">
                <v:path arrowok="t"/>
              </v:shape>
            </v:group>
            <v:group style="position:absolute;left:14388;top:5341;width:10;height:2" coordorigin="14388,5341" coordsize="10,2">
              <v:shape style="position:absolute;left:14388;top:5341;width:10;height:2" coordorigin="14388,5341" coordsize="10,0" path="m14388,5341l14398,5341e" filled="false" stroked="true" strokeweight=".48pt" strokecolor="#000000">
                <v:path arrowok="t"/>
              </v:shape>
            </v:group>
            <v:group style="position:absolute;left:14388;top:5360;width:10;height:2" coordorigin="14388,5360" coordsize="10,2">
              <v:shape style="position:absolute;left:14388;top:5360;width:10;height:2" coordorigin="14388,5360" coordsize="10,0" path="m14388,5360l14398,5360e" filled="false" stroked="true" strokeweight=".48pt" strokecolor="#000000">
                <v:path arrowok="t"/>
              </v:shape>
            </v:group>
            <v:group style="position:absolute;left:14388;top:5379;width:10;height:2" coordorigin="14388,5379" coordsize="10,2">
              <v:shape style="position:absolute;left:14388;top:5379;width:10;height:2" coordorigin="14388,5379" coordsize="10,0" path="m14388,5379l14398,5379e" filled="false" stroked="true" strokeweight=".48pt" strokecolor="#000000">
                <v:path arrowok="t"/>
              </v:shape>
            </v:group>
            <v:group style="position:absolute;left:14388;top:5399;width:10;height:2" coordorigin="14388,5399" coordsize="10,2">
              <v:shape style="position:absolute;left:14388;top:5399;width:10;height:2" coordorigin="14388,5399" coordsize="10,0" path="m14388,5399l14398,5399e" filled="false" stroked="true" strokeweight=".48pt" strokecolor="#000000">
                <v:path arrowok="t"/>
              </v:shape>
            </v:group>
            <v:group style="position:absolute;left:14388;top:5418;width:10;height:2" coordorigin="14388,5418" coordsize="10,2">
              <v:shape style="position:absolute;left:14388;top:5418;width:10;height:2" coordorigin="14388,5418" coordsize="10,0" path="m14388,5418l14398,5418e" filled="false" stroked="true" strokeweight=".48pt" strokecolor="#000000">
                <v:path arrowok="t"/>
              </v:shape>
            </v:group>
            <v:group style="position:absolute;left:14388;top:5437;width:10;height:2" coordorigin="14388,5437" coordsize="10,2">
              <v:shape style="position:absolute;left:14388;top:5437;width:10;height:2" coordorigin="14388,5437" coordsize="10,0" path="m14388,5437l14398,5437e" filled="false" stroked="true" strokeweight=".48pt" strokecolor="#000000">
                <v:path arrowok="t"/>
              </v:shape>
            </v:group>
            <v:group style="position:absolute;left:14388;top:5456;width:10;height:2" coordorigin="14388,5456" coordsize="10,2">
              <v:shape style="position:absolute;left:14388;top:5456;width:10;height:2" coordorigin="14388,5456" coordsize="10,0" path="m14388,5456l14398,5456e" filled="false" stroked="true" strokeweight=".48pt" strokecolor="#000000">
                <v:path arrowok="t"/>
              </v:shape>
            </v:group>
            <v:group style="position:absolute;left:14388;top:5475;width:10;height:2" coordorigin="14388,5475" coordsize="10,2">
              <v:shape style="position:absolute;left:14388;top:5475;width:10;height:2" coordorigin="14388,5475" coordsize="10,0" path="m14388,5475l14398,5475e" filled="false" stroked="true" strokeweight=".48pt" strokecolor="#000000">
                <v:path arrowok="t"/>
              </v:shape>
            </v:group>
            <v:group style="position:absolute;left:14388;top:5495;width:10;height:2" coordorigin="14388,5495" coordsize="10,2">
              <v:shape style="position:absolute;left:14388;top:5495;width:10;height:2" coordorigin="14388,5495" coordsize="10,0" path="m14388,5495l14398,5495e" filled="false" stroked="true" strokeweight=".48pt" strokecolor="#000000">
                <v:path arrowok="t"/>
              </v:shape>
            </v:group>
            <v:group style="position:absolute;left:14388;top:5514;width:10;height:2" coordorigin="14388,5514" coordsize="10,2">
              <v:shape style="position:absolute;left:14388;top:5514;width:10;height:2" coordorigin="14388,5514" coordsize="10,0" path="m14388,5514l14398,5514e" filled="false" stroked="true" strokeweight=".48pt" strokecolor="#000000">
                <v:path arrowok="t"/>
              </v:shape>
            </v:group>
            <v:group style="position:absolute;left:14388;top:5533;width:10;height:2" coordorigin="14388,5533" coordsize="10,2">
              <v:shape style="position:absolute;left:14388;top:5533;width:10;height:2" coordorigin="14388,5533" coordsize="10,0" path="m14388,5533l14398,5533e" filled="false" stroked="true" strokeweight=".48pt" strokecolor="#000000">
                <v:path arrowok="t"/>
              </v:shape>
            </v:group>
            <v:group style="position:absolute;left:14388;top:5552;width:10;height:2" coordorigin="14388,5552" coordsize="10,2">
              <v:shape style="position:absolute;left:14388;top:5552;width:10;height:2" coordorigin="14388,5552" coordsize="10,0" path="m14388,5552l14398,5552e" filled="false" stroked="true" strokeweight=".48pt" strokecolor="#000000">
                <v:path arrowok="t"/>
              </v:shape>
            </v:group>
            <v:group style="position:absolute;left:14388;top:5571;width:10;height:2" coordorigin="14388,5571" coordsize="10,2">
              <v:shape style="position:absolute;left:14388;top:5571;width:10;height:2" coordorigin="14388,5571" coordsize="10,0" path="m14388,5571l14398,5571e" filled="false" stroked="true" strokeweight=".48pt" strokecolor="#000000">
                <v:path arrowok="t"/>
              </v:shape>
            </v:group>
            <v:group style="position:absolute;left:14388;top:5591;width:10;height:2" coordorigin="14388,5591" coordsize="10,2">
              <v:shape style="position:absolute;left:14388;top:5591;width:10;height:2" coordorigin="14388,5591" coordsize="10,0" path="m14388,5591l14398,5591e" filled="false" stroked="true" strokeweight=".48pt" strokecolor="#000000">
                <v:path arrowok="t"/>
              </v:shape>
            </v:group>
            <v:group style="position:absolute;left:14388;top:5610;width:10;height:2" coordorigin="14388,5610" coordsize="10,2">
              <v:shape style="position:absolute;left:14388;top:5610;width:10;height:2" coordorigin="14388,5610" coordsize="10,0" path="m14388,5610l14398,5610e" filled="false" stroked="true" strokeweight=".48pt" strokecolor="#000000">
                <v:path arrowok="t"/>
              </v:shape>
            </v:group>
            <v:group style="position:absolute;left:14388;top:5629;width:10;height:2" coordorigin="14388,5629" coordsize="10,2">
              <v:shape style="position:absolute;left:14388;top:5629;width:10;height:2" coordorigin="14388,5629" coordsize="10,0" path="m14388,5629l14398,5629e" filled="false" stroked="true" strokeweight=".48pt" strokecolor="#000000">
                <v:path arrowok="t"/>
              </v:shape>
            </v:group>
            <v:group style="position:absolute;left:14388;top:5648;width:10;height:2" coordorigin="14388,5648" coordsize="10,2">
              <v:shape style="position:absolute;left:14388;top:5648;width:10;height:2" coordorigin="14388,5648" coordsize="10,0" path="m14388,5648l14398,5648e" filled="false" stroked="true" strokeweight=".48pt" strokecolor="#000000">
                <v:path arrowok="t"/>
              </v:shape>
            </v:group>
            <v:group style="position:absolute;left:14388;top:5667;width:10;height:2" coordorigin="14388,5667" coordsize="10,2">
              <v:shape style="position:absolute;left:14388;top:5667;width:10;height:2" coordorigin="14388,5667" coordsize="10,0" path="m14388,5667l14398,5667e" filled="false" stroked="true" strokeweight=".48pt" strokecolor="#000000">
                <v:path arrowok="t"/>
              </v:shape>
            </v:group>
            <v:group style="position:absolute;left:14388;top:5687;width:10;height:2" coordorigin="14388,5687" coordsize="10,2">
              <v:shape style="position:absolute;left:14388;top:5687;width:10;height:2" coordorigin="14388,5687" coordsize="10,0" path="m14388,5687l14398,5687e" filled="false" stroked="true" strokeweight=".48pt" strokecolor="#000000">
                <v:path arrowok="t"/>
              </v:shape>
            </v:group>
            <v:group style="position:absolute;left:14388;top:5706;width:10;height:2" coordorigin="14388,5706" coordsize="10,2">
              <v:shape style="position:absolute;left:14388;top:5706;width:10;height:2" coordorigin="14388,5706" coordsize="10,0" path="m14388,5706l14398,5706e" filled="false" stroked="true" strokeweight=".48pt" strokecolor="#000000">
                <v:path arrowok="t"/>
              </v:shape>
            </v:group>
            <v:group style="position:absolute;left:14388;top:5725;width:10;height:2" coordorigin="14388,5725" coordsize="10,2">
              <v:shape style="position:absolute;left:14388;top:5725;width:10;height:2" coordorigin="14388,5725" coordsize="10,0" path="m14388,5725l14398,5725e" filled="false" stroked="true" strokeweight=".48pt" strokecolor="#000000">
                <v:path arrowok="t"/>
              </v:shape>
            </v:group>
            <v:group style="position:absolute;left:14388;top:5744;width:10;height:2" coordorigin="14388,5744" coordsize="10,2">
              <v:shape style="position:absolute;left:14388;top:5744;width:10;height:2" coordorigin="14388,5744" coordsize="10,0" path="m14388,5744l14398,5744e" filled="false" stroked="true" strokeweight=".48pt" strokecolor="#000000">
                <v:path arrowok="t"/>
              </v:shape>
            </v:group>
            <v:group style="position:absolute;left:14388;top:5763;width:10;height:2" coordorigin="14388,5763" coordsize="10,2">
              <v:shape style="position:absolute;left:14388;top:5763;width:10;height:2" coordorigin="14388,5763" coordsize="10,0" path="m14388,5763l14398,5763e" filled="false" stroked="true" strokeweight=".48pt" strokecolor="#000000">
                <v:path arrowok="t"/>
              </v:shape>
            </v:group>
            <v:group style="position:absolute;left:14388;top:5783;width:10;height:2" coordorigin="14388,5783" coordsize="10,2">
              <v:shape style="position:absolute;left:14388;top:5783;width:10;height:2" coordorigin="14388,5783" coordsize="10,0" path="m14388,5783l14398,5783e" filled="false" stroked="true" strokeweight=".48pt" strokecolor="#000000">
                <v:path arrowok="t"/>
              </v:shape>
            </v:group>
            <v:group style="position:absolute;left:14388;top:5802;width:10;height:2" coordorigin="14388,5802" coordsize="10,2">
              <v:shape style="position:absolute;left:14388;top:5802;width:10;height:2" coordorigin="14388,5802" coordsize="10,0" path="m14388,5802l14398,5802e" filled="false" stroked="true" strokeweight=".48pt" strokecolor="#000000">
                <v:path arrowok="t"/>
              </v:shape>
            </v:group>
            <v:group style="position:absolute;left:14388;top:5821;width:10;height:2" coordorigin="14388,5821" coordsize="10,2">
              <v:shape style="position:absolute;left:14388;top:5821;width:10;height:2" coordorigin="14388,5821" coordsize="10,0" path="m14388,5821l14398,5821e" filled="false" stroked="true" strokeweight=".48pt" strokecolor="#000000">
                <v:path arrowok="t"/>
              </v:shape>
            </v:group>
            <v:group style="position:absolute;left:14388;top:5840;width:10;height:2" coordorigin="14388,5840" coordsize="10,2">
              <v:shape style="position:absolute;left:14388;top:5840;width:10;height:2" coordorigin="14388,5840" coordsize="10,0" path="m14388,5840l14398,5840e" filled="false" stroked="true" strokeweight=".48pt" strokecolor="#000000">
                <v:path arrowok="t"/>
              </v:shape>
            </v:group>
            <v:group style="position:absolute;left:14388;top:5859;width:10;height:2" coordorigin="14388,5859" coordsize="10,2">
              <v:shape style="position:absolute;left:14388;top:5859;width:10;height:2" coordorigin="14388,5859" coordsize="10,0" path="m14388,5859l14398,5859e" filled="false" stroked="true" strokeweight=".48pt" strokecolor="#000000">
                <v:path arrowok="t"/>
              </v:shape>
            </v:group>
            <v:group style="position:absolute;left:14388;top:5879;width:10;height:2" coordorigin="14388,5879" coordsize="10,2">
              <v:shape style="position:absolute;left:14388;top:5879;width:10;height:2" coordorigin="14388,5879" coordsize="10,0" path="m14388,5879l14398,5879e" filled="false" stroked="true" strokeweight=".48pt" strokecolor="#000000">
                <v:path arrowok="t"/>
              </v:shape>
            </v:group>
            <v:group style="position:absolute;left:14388;top:5898;width:10;height:2" coordorigin="14388,5898" coordsize="10,2">
              <v:shape style="position:absolute;left:14388;top:5898;width:10;height:2" coordorigin="14388,5898" coordsize="10,0" path="m14388,5898l14398,5898e" filled="false" stroked="true" strokeweight=".48pt" strokecolor="#000000">
                <v:path arrowok="t"/>
              </v:shape>
            </v:group>
            <v:group style="position:absolute;left:14388;top:5917;width:10;height:2" coordorigin="14388,5917" coordsize="10,2">
              <v:shape style="position:absolute;left:14388;top:5917;width:10;height:2" coordorigin="14388,5917" coordsize="10,0" path="m14388,5917l14398,5917e" filled="false" stroked="true" strokeweight=".48pt" strokecolor="#000000">
                <v:path arrowok="t"/>
              </v:shape>
            </v:group>
            <v:group style="position:absolute;left:14388;top:5936;width:10;height:2" coordorigin="14388,5936" coordsize="10,2">
              <v:shape style="position:absolute;left:14388;top:5936;width:10;height:2" coordorigin="14388,5936" coordsize="10,0" path="m14388,5936l14398,5936e" filled="false" stroked="true" strokeweight=".48pt" strokecolor="#000000">
                <v:path arrowok="t"/>
              </v:shape>
            </v:group>
            <v:group style="position:absolute;left:14388;top:5955;width:10;height:2" coordorigin="14388,5955" coordsize="10,2">
              <v:shape style="position:absolute;left:14388;top:5955;width:10;height:2" coordorigin="14388,5955" coordsize="10,0" path="m14388,5955l14398,5955e" filled="false" stroked="true" strokeweight=".48pt" strokecolor="#000000">
                <v:path arrowok="t"/>
              </v:shape>
            </v:group>
            <v:group style="position:absolute;left:14388;top:5975;width:10;height:2" coordorigin="14388,5975" coordsize="10,2">
              <v:shape style="position:absolute;left:14388;top:5975;width:10;height:2" coordorigin="14388,5975" coordsize="10,0" path="m14388,5975l14398,5975e" filled="false" stroked="true" strokeweight=".48pt" strokecolor="#000000">
                <v:path arrowok="t"/>
              </v:shape>
            </v:group>
            <v:group style="position:absolute;left:14388;top:5994;width:10;height:2" coordorigin="14388,5994" coordsize="10,2">
              <v:shape style="position:absolute;left:14388;top:5994;width:10;height:2" coordorigin="14388,5994" coordsize="10,0" path="m14388,5994l14398,5994e" filled="false" stroked="true" strokeweight=".48pt" strokecolor="#000000">
                <v:path arrowok="t"/>
              </v:shape>
            </v:group>
            <v:group style="position:absolute;left:14388;top:6013;width:10;height:2" coordorigin="14388,6013" coordsize="10,2">
              <v:shape style="position:absolute;left:14388;top:6013;width:10;height:2" coordorigin="14388,6013" coordsize="10,0" path="m14388,6013l14398,6013e" filled="false" stroked="true" strokeweight=".48pt" strokecolor="#000000">
                <v:path arrowok="t"/>
              </v:shape>
            </v:group>
            <v:group style="position:absolute;left:14388;top:6032;width:10;height:2" coordorigin="14388,6032" coordsize="10,2">
              <v:shape style="position:absolute;left:14388;top:6032;width:10;height:2" coordorigin="14388,6032" coordsize="10,0" path="m14388,6032l14398,6032e" filled="false" stroked="true" strokeweight=".48pt" strokecolor="#000000">
                <v:path arrowok="t"/>
              </v:shape>
            </v:group>
            <v:group style="position:absolute;left:14388;top:6051;width:10;height:2" coordorigin="14388,6051" coordsize="10,2">
              <v:shape style="position:absolute;left:14388;top:6051;width:10;height:2" coordorigin="14388,6051" coordsize="10,0" path="m14388,6051l14398,6051e" filled="false" stroked="true" strokeweight=".48pt" strokecolor="#000000">
                <v:path arrowok="t"/>
              </v:shape>
            </v:group>
            <v:group style="position:absolute;left:14388;top:6071;width:10;height:2" coordorigin="14388,6071" coordsize="10,2">
              <v:shape style="position:absolute;left:14388;top:6071;width:10;height:2" coordorigin="14388,6071" coordsize="10,0" path="m14388,6071l14398,6071e" filled="false" stroked="true" strokeweight=".48pt" strokecolor="#000000">
                <v:path arrowok="t"/>
              </v:shape>
            </v:group>
            <v:group style="position:absolute;left:14388;top:6090;width:10;height:2" coordorigin="14388,6090" coordsize="10,2">
              <v:shape style="position:absolute;left:14388;top:6090;width:10;height:2" coordorigin="14388,6090" coordsize="10,0" path="m14388,6090l14398,6090e" filled="false" stroked="true" strokeweight=".48pt" strokecolor="#000000">
                <v:path arrowok="t"/>
              </v:shape>
            </v:group>
            <v:group style="position:absolute;left:14388;top:6109;width:10;height:2" coordorigin="14388,6109" coordsize="10,2">
              <v:shape style="position:absolute;left:14388;top:6109;width:10;height:2" coordorigin="14388,6109" coordsize="10,0" path="m14388,6109l14398,6109e" filled="false" stroked="true" strokeweight=".48pt" strokecolor="#000000">
                <v:path arrowok="t"/>
              </v:shape>
            </v:group>
            <v:group style="position:absolute;left:14388;top:6128;width:10;height:2" coordorigin="14388,6128" coordsize="10,2">
              <v:shape style="position:absolute;left:14388;top:6128;width:10;height:2" coordorigin="14388,6128" coordsize="10,0" path="m14388,6128l14398,6128e" filled="false" stroked="true" strokeweight=".48pt" strokecolor="#000000">
                <v:path arrowok="t"/>
              </v:shape>
            </v:group>
            <v:group style="position:absolute;left:14388;top:6147;width:10;height:2" coordorigin="14388,6147" coordsize="10,2">
              <v:shape style="position:absolute;left:14388;top:6147;width:10;height:2" coordorigin="14388,6147" coordsize="10,0" path="m14388,6147l14398,6147e" filled="false" stroked="true" strokeweight=".48pt" strokecolor="#000000">
                <v:path arrowok="t"/>
              </v:shape>
            </v:group>
            <v:group style="position:absolute;left:14388;top:6167;width:10;height:2" coordorigin="14388,6167" coordsize="10,2">
              <v:shape style="position:absolute;left:14388;top:6167;width:10;height:2" coordorigin="14388,6167" coordsize="10,0" path="m14388,6167l14398,6167e" filled="false" stroked="true" strokeweight=".48pt" strokecolor="#000000">
                <v:path arrowok="t"/>
              </v:shape>
            </v:group>
            <v:group style="position:absolute;left:14388;top:6186;width:10;height:2" coordorigin="14388,6186" coordsize="10,2">
              <v:shape style="position:absolute;left:14388;top:6186;width:10;height:2" coordorigin="14388,6186" coordsize="10,0" path="m14388,6186l14398,6186e" filled="false" stroked="true" strokeweight=".48pt" strokecolor="#000000">
                <v:path arrowok="t"/>
              </v:shape>
            </v:group>
            <v:group style="position:absolute;left:14388;top:6204;width:10;height:2" coordorigin="14388,6204" coordsize="10,2">
              <v:shape style="position:absolute;left:14388;top:6204;width:10;height:2" coordorigin="14388,6204" coordsize="10,0" path="m14388,6204l14398,6204e" filled="false" stroked="true" strokeweight=".36pt" strokecolor="#000000">
                <v:path arrowok="t"/>
              </v:shape>
            </v:group>
            <v:group style="position:absolute;left:14387;top:5283;width:12;height:2" coordorigin="14387,5283" coordsize="12,2">
              <v:shape style="position:absolute;left:14387;top:5283;width:12;height:2" coordorigin="14387,5283" coordsize="12,0" path="m14387,5283l14399,5283e" filled="false" stroked="true" strokeweight=".6pt" strokecolor="#000000">
                <v:path arrowok="t"/>
              </v:shape>
            </v:group>
            <v:group style="position:absolute;left:14387;top:5303;width:12;height:2" coordorigin="14387,5303" coordsize="12,2">
              <v:shape style="position:absolute;left:14387;top:5303;width:12;height:2" coordorigin="14387,5303" coordsize="12,0" path="m14387,5303l14399,5303e" filled="false" stroked="true" strokeweight=".6pt" strokecolor="#000000">
                <v:path arrowok="t"/>
              </v:shape>
            </v:group>
            <v:group style="position:absolute;left:14387;top:5322;width:12;height:2" coordorigin="14387,5322" coordsize="12,2">
              <v:shape style="position:absolute;left:14387;top:5322;width:12;height:2" coordorigin="14387,5322" coordsize="12,0" path="m14387,5322l14399,5322e" filled="false" stroked="true" strokeweight=".6pt" strokecolor="#000000">
                <v:path arrowok="t"/>
              </v:shape>
            </v:group>
            <v:group style="position:absolute;left:14387;top:5341;width:12;height:2" coordorigin="14387,5341" coordsize="12,2">
              <v:shape style="position:absolute;left:14387;top:5341;width:12;height:2" coordorigin="14387,5341" coordsize="12,0" path="m14387,5341l14399,5341e" filled="false" stroked="true" strokeweight=".6pt" strokecolor="#000000">
                <v:path arrowok="t"/>
              </v:shape>
            </v:group>
            <v:group style="position:absolute;left:14387;top:5360;width:12;height:2" coordorigin="14387,5360" coordsize="12,2">
              <v:shape style="position:absolute;left:14387;top:5360;width:12;height:2" coordorigin="14387,5360" coordsize="12,0" path="m14387,5360l14399,5360e" filled="false" stroked="true" strokeweight=".6pt" strokecolor="#000000">
                <v:path arrowok="t"/>
              </v:shape>
            </v:group>
            <v:group style="position:absolute;left:14387;top:5379;width:12;height:2" coordorigin="14387,5379" coordsize="12,2">
              <v:shape style="position:absolute;left:14387;top:5379;width:12;height:2" coordorigin="14387,5379" coordsize="12,0" path="m14387,5379l14399,5379e" filled="false" stroked="true" strokeweight=".6pt" strokecolor="#000000">
                <v:path arrowok="t"/>
              </v:shape>
            </v:group>
            <v:group style="position:absolute;left:14387;top:5399;width:12;height:2" coordorigin="14387,5399" coordsize="12,2">
              <v:shape style="position:absolute;left:14387;top:5399;width:12;height:2" coordorigin="14387,5399" coordsize="12,0" path="m14387,5399l14399,5399e" filled="false" stroked="true" strokeweight=".6pt" strokecolor="#000000">
                <v:path arrowok="t"/>
              </v:shape>
            </v:group>
            <v:group style="position:absolute;left:14387;top:5418;width:12;height:2" coordorigin="14387,5418" coordsize="12,2">
              <v:shape style="position:absolute;left:14387;top:5418;width:12;height:2" coordorigin="14387,5418" coordsize="12,0" path="m14387,5418l14399,5418e" filled="false" stroked="true" strokeweight=".6pt" strokecolor="#000000">
                <v:path arrowok="t"/>
              </v:shape>
            </v:group>
            <v:group style="position:absolute;left:14387;top:5437;width:12;height:2" coordorigin="14387,5437" coordsize="12,2">
              <v:shape style="position:absolute;left:14387;top:5437;width:12;height:2" coordorigin="14387,5437" coordsize="12,0" path="m14387,5437l14399,5437e" filled="false" stroked="true" strokeweight=".6pt" strokecolor="#000000">
                <v:path arrowok="t"/>
              </v:shape>
            </v:group>
            <v:group style="position:absolute;left:14387;top:5456;width:12;height:2" coordorigin="14387,5456" coordsize="12,2">
              <v:shape style="position:absolute;left:14387;top:5456;width:12;height:2" coordorigin="14387,5456" coordsize="12,0" path="m14387,5456l14399,5456e" filled="false" stroked="true" strokeweight=".6pt" strokecolor="#000000">
                <v:path arrowok="t"/>
              </v:shape>
            </v:group>
            <v:group style="position:absolute;left:14387;top:5475;width:12;height:2" coordorigin="14387,5475" coordsize="12,2">
              <v:shape style="position:absolute;left:14387;top:5475;width:12;height:2" coordorigin="14387,5475" coordsize="12,0" path="m14387,5475l14399,5475e" filled="false" stroked="true" strokeweight=".6pt" strokecolor="#000000">
                <v:path arrowok="t"/>
              </v:shape>
            </v:group>
            <v:group style="position:absolute;left:14387;top:5495;width:12;height:2" coordorigin="14387,5495" coordsize="12,2">
              <v:shape style="position:absolute;left:14387;top:5495;width:12;height:2" coordorigin="14387,5495" coordsize="12,0" path="m14387,5495l14399,5495e" filled="false" stroked="true" strokeweight=".6pt" strokecolor="#000000">
                <v:path arrowok="t"/>
              </v:shape>
            </v:group>
            <v:group style="position:absolute;left:14387;top:5514;width:12;height:2" coordorigin="14387,5514" coordsize="12,2">
              <v:shape style="position:absolute;left:14387;top:5514;width:12;height:2" coordorigin="14387,5514" coordsize="12,0" path="m14387,5514l14399,5514e" filled="false" stroked="true" strokeweight=".6pt" strokecolor="#000000">
                <v:path arrowok="t"/>
              </v:shape>
            </v:group>
            <v:group style="position:absolute;left:14387;top:5533;width:12;height:2" coordorigin="14387,5533" coordsize="12,2">
              <v:shape style="position:absolute;left:14387;top:5533;width:12;height:2" coordorigin="14387,5533" coordsize="12,0" path="m14387,5533l14399,5533e" filled="false" stroked="true" strokeweight=".6pt" strokecolor="#000000">
                <v:path arrowok="t"/>
              </v:shape>
            </v:group>
            <v:group style="position:absolute;left:14387;top:5552;width:12;height:2" coordorigin="14387,5552" coordsize="12,2">
              <v:shape style="position:absolute;left:14387;top:5552;width:12;height:2" coordorigin="14387,5552" coordsize="12,0" path="m14387,5552l14399,5552e" filled="false" stroked="true" strokeweight=".6pt" strokecolor="#000000">
                <v:path arrowok="t"/>
              </v:shape>
            </v:group>
            <v:group style="position:absolute;left:14387;top:5571;width:12;height:2" coordorigin="14387,5571" coordsize="12,2">
              <v:shape style="position:absolute;left:14387;top:5571;width:12;height:2" coordorigin="14387,5571" coordsize="12,0" path="m14387,5571l14399,5571e" filled="false" stroked="true" strokeweight=".6pt" strokecolor="#000000">
                <v:path arrowok="t"/>
              </v:shape>
            </v:group>
            <v:group style="position:absolute;left:14387;top:5591;width:12;height:2" coordorigin="14387,5591" coordsize="12,2">
              <v:shape style="position:absolute;left:14387;top:5591;width:12;height:2" coordorigin="14387,5591" coordsize="12,0" path="m14387,5591l14399,5591e" filled="false" stroked="true" strokeweight=".6pt" strokecolor="#000000">
                <v:path arrowok="t"/>
              </v:shape>
            </v:group>
            <v:group style="position:absolute;left:14387;top:5610;width:12;height:2" coordorigin="14387,5610" coordsize="12,2">
              <v:shape style="position:absolute;left:14387;top:5610;width:12;height:2" coordorigin="14387,5610" coordsize="12,0" path="m14387,5610l14399,5610e" filled="false" stroked="true" strokeweight=".6pt" strokecolor="#000000">
                <v:path arrowok="t"/>
              </v:shape>
            </v:group>
            <v:group style="position:absolute;left:14387;top:5629;width:12;height:2" coordorigin="14387,5629" coordsize="12,2">
              <v:shape style="position:absolute;left:14387;top:5629;width:12;height:2" coordorigin="14387,5629" coordsize="12,0" path="m14387,5629l14399,5629e" filled="false" stroked="true" strokeweight=".6pt" strokecolor="#000000">
                <v:path arrowok="t"/>
              </v:shape>
            </v:group>
            <v:group style="position:absolute;left:14387;top:5648;width:12;height:2" coordorigin="14387,5648" coordsize="12,2">
              <v:shape style="position:absolute;left:14387;top:5648;width:12;height:2" coordorigin="14387,5648" coordsize="12,0" path="m14387,5648l14399,5648e" filled="false" stroked="true" strokeweight=".6pt" strokecolor="#000000">
                <v:path arrowok="t"/>
              </v:shape>
            </v:group>
            <v:group style="position:absolute;left:14387;top:5667;width:12;height:2" coordorigin="14387,5667" coordsize="12,2">
              <v:shape style="position:absolute;left:14387;top:5667;width:12;height:2" coordorigin="14387,5667" coordsize="12,0" path="m14387,5667l14399,5667e" filled="false" stroked="true" strokeweight=".6pt" strokecolor="#000000">
                <v:path arrowok="t"/>
              </v:shape>
            </v:group>
            <v:group style="position:absolute;left:14387;top:5687;width:12;height:2" coordorigin="14387,5687" coordsize="12,2">
              <v:shape style="position:absolute;left:14387;top:5687;width:12;height:2" coordorigin="14387,5687" coordsize="12,0" path="m14387,5687l14399,5687e" filled="false" stroked="true" strokeweight=".6pt" strokecolor="#000000">
                <v:path arrowok="t"/>
              </v:shape>
            </v:group>
            <v:group style="position:absolute;left:14387;top:5706;width:12;height:2" coordorigin="14387,5706" coordsize="12,2">
              <v:shape style="position:absolute;left:14387;top:5706;width:12;height:2" coordorigin="14387,5706" coordsize="12,0" path="m14387,5706l14399,5706e" filled="false" stroked="true" strokeweight=".6pt" strokecolor="#000000">
                <v:path arrowok="t"/>
              </v:shape>
            </v:group>
            <v:group style="position:absolute;left:14387;top:5725;width:12;height:2" coordorigin="14387,5725" coordsize="12,2">
              <v:shape style="position:absolute;left:14387;top:5725;width:12;height:2" coordorigin="14387,5725" coordsize="12,0" path="m14387,5725l14399,5725e" filled="false" stroked="true" strokeweight=".6pt" strokecolor="#000000">
                <v:path arrowok="t"/>
              </v:shape>
            </v:group>
            <v:group style="position:absolute;left:14387;top:5744;width:12;height:2" coordorigin="14387,5744" coordsize="12,2">
              <v:shape style="position:absolute;left:14387;top:5744;width:12;height:2" coordorigin="14387,5744" coordsize="12,0" path="m14387,5744l14399,5744e" filled="false" stroked="true" strokeweight=".6pt" strokecolor="#000000">
                <v:path arrowok="t"/>
              </v:shape>
            </v:group>
            <v:group style="position:absolute;left:14387;top:5763;width:12;height:2" coordorigin="14387,5763" coordsize="12,2">
              <v:shape style="position:absolute;left:14387;top:5763;width:12;height:2" coordorigin="14387,5763" coordsize="12,0" path="m14387,5763l14399,5763e" filled="false" stroked="true" strokeweight=".6pt" strokecolor="#000000">
                <v:path arrowok="t"/>
              </v:shape>
            </v:group>
            <v:group style="position:absolute;left:14387;top:5783;width:12;height:2" coordorigin="14387,5783" coordsize="12,2">
              <v:shape style="position:absolute;left:14387;top:5783;width:12;height:2" coordorigin="14387,5783" coordsize="12,0" path="m14387,5783l14399,5783e" filled="false" stroked="true" strokeweight=".6pt" strokecolor="#000000">
                <v:path arrowok="t"/>
              </v:shape>
            </v:group>
            <v:group style="position:absolute;left:14387;top:5802;width:12;height:2" coordorigin="14387,5802" coordsize="12,2">
              <v:shape style="position:absolute;left:14387;top:5802;width:12;height:2" coordorigin="14387,5802" coordsize="12,0" path="m14387,5802l14399,5802e" filled="false" stroked="true" strokeweight=".6pt" strokecolor="#000000">
                <v:path arrowok="t"/>
              </v:shape>
            </v:group>
            <v:group style="position:absolute;left:14387;top:5821;width:12;height:2" coordorigin="14387,5821" coordsize="12,2">
              <v:shape style="position:absolute;left:14387;top:5821;width:12;height:2" coordorigin="14387,5821" coordsize="12,0" path="m14387,5821l14399,5821e" filled="false" stroked="true" strokeweight=".6pt" strokecolor="#000000">
                <v:path arrowok="t"/>
              </v:shape>
            </v:group>
            <v:group style="position:absolute;left:14387;top:5840;width:12;height:2" coordorigin="14387,5840" coordsize="12,2">
              <v:shape style="position:absolute;left:14387;top:5840;width:12;height:2" coordorigin="14387,5840" coordsize="12,0" path="m14387,5840l14399,5840e" filled="false" stroked="true" strokeweight=".6pt" strokecolor="#000000">
                <v:path arrowok="t"/>
              </v:shape>
            </v:group>
            <v:group style="position:absolute;left:14387;top:5859;width:12;height:2" coordorigin="14387,5859" coordsize="12,2">
              <v:shape style="position:absolute;left:14387;top:5859;width:12;height:2" coordorigin="14387,5859" coordsize="12,0" path="m14387,5859l14399,5859e" filled="false" stroked="true" strokeweight=".6pt" strokecolor="#000000">
                <v:path arrowok="t"/>
              </v:shape>
            </v:group>
            <v:group style="position:absolute;left:14387;top:5879;width:12;height:2" coordorigin="14387,5879" coordsize="12,2">
              <v:shape style="position:absolute;left:14387;top:5879;width:12;height:2" coordorigin="14387,5879" coordsize="12,0" path="m14387,5879l14399,5879e" filled="false" stroked="true" strokeweight=".6pt" strokecolor="#000000">
                <v:path arrowok="t"/>
              </v:shape>
            </v:group>
            <v:group style="position:absolute;left:14387;top:5898;width:12;height:2" coordorigin="14387,5898" coordsize="12,2">
              <v:shape style="position:absolute;left:14387;top:5898;width:12;height:2" coordorigin="14387,5898" coordsize="12,0" path="m14387,5898l14399,5898e" filled="false" stroked="true" strokeweight=".6pt" strokecolor="#000000">
                <v:path arrowok="t"/>
              </v:shape>
            </v:group>
            <v:group style="position:absolute;left:14387;top:5917;width:12;height:2" coordorigin="14387,5917" coordsize="12,2">
              <v:shape style="position:absolute;left:14387;top:5917;width:12;height:2" coordorigin="14387,5917" coordsize="12,0" path="m14387,5917l14399,5917e" filled="false" stroked="true" strokeweight=".6pt" strokecolor="#000000">
                <v:path arrowok="t"/>
              </v:shape>
            </v:group>
            <v:group style="position:absolute;left:14387;top:5936;width:12;height:2" coordorigin="14387,5936" coordsize="12,2">
              <v:shape style="position:absolute;left:14387;top:5936;width:12;height:2" coordorigin="14387,5936" coordsize="12,0" path="m14387,5936l14399,5936e" filled="false" stroked="true" strokeweight=".6pt" strokecolor="#000000">
                <v:path arrowok="t"/>
              </v:shape>
            </v:group>
            <v:group style="position:absolute;left:14387;top:5955;width:12;height:2" coordorigin="14387,5955" coordsize="12,2">
              <v:shape style="position:absolute;left:14387;top:5955;width:12;height:2" coordorigin="14387,5955" coordsize="12,0" path="m14387,5955l14399,5955e" filled="false" stroked="true" strokeweight=".6pt" strokecolor="#000000">
                <v:path arrowok="t"/>
              </v:shape>
            </v:group>
            <v:group style="position:absolute;left:14387;top:5975;width:12;height:2" coordorigin="14387,5975" coordsize="12,2">
              <v:shape style="position:absolute;left:14387;top:5975;width:12;height:2" coordorigin="14387,5975" coordsize="12,0" path="m14387,5975l14399,5975e" filled="false" stroked="true" strokeweight=".6pt" strokecolor="#000000">
                <v:path arrowok="t"/>
              </v:shape>
            </v:group>
            <v:group style="position:absolute;left:14387;top:5994;width:12;height:2" coordorigin="14387,5994" coordsize="12,2">
              <v:shape style="position:absolute;left:14387;top:5994;width:12;height:2" coordorigin="14387,5994" coordsize="12,0" path="m14387,5994l14399,5994e" filled="false" stroked="true" strokeweight=".6pt" strokecolor="#000000">
                <v:path arrowok="t"/>
              </v:shape>
            </v:group>
            <v:group style="position:absolute;left:14387;top:6013;width:12;height:2" coordorigin="14387,6013" coordsize="12,2">
              <v:shape style="position:absolute;left:14387;top:6013;width:12;height:2" coordorigin="14387,6013" coordsize="12,0" path="m14387,6013l14399,6013e" filled="false" stroked="true" strokeweight=".6pt" strokecolor="#000000">
                <v:path arrowok="t"/>
              </v:shape>
            </v:group>
            <v:group style="position:absolute;left:14387;top:6032;width:12;height:2" coordorigin="14387,6032" coordsize="12,2">
              <v:shape style="position:absolute;left:14387;top:6032;width:12;height:2" coordorigin="14387,6032" coordsize="12,0" path="m14387,6032l14399,6032e" filled="false" stroked="true" strokeweight=".6pt" strokecolor="#000000">
                <v:path arrowok="t"/>
              </v:shape>
            </v:group>
            <v:group style="position:absolute;left:14387;top:6051;width:12;height:2" coordorigin="14387,6051" coordsize="12,2">
              <v:shape style="position:absolute;left:14387;top:6051;width:12;height:2" coordorigin="14387,6051" coordsize="12,0" path="m14387,6051l14399,6051e" filled="false" stroked="true" strokeweight=".6pt" strokecolor="#000000">
                <v:path arrowok="t"/>
              </v:shape>
            </v:group>
            <v:group style="position:absolute;left:14387;top:6071;width:12;height:2" coordorigin="14387,6071" coordsize="12,2">
              <v:shape style="position:absolute;left:14387;top:6071;width:12;height:2" coordorigin="14387,6071" coordsize="12,0" path="m14387,6071l14399,6071e" filled="false" stroked="true" strokeweight=".6pt" strokecolor="#000000">
                <v:path arrowok="t"/>
              </v:shape>
            </v:group>
            <v:group style="position:absolute;left:14387;top:6090;width:12;height:2" coordorigin="14387,6090" coordsize="12,2">
              <v:shape style="position:absolute;left:14387;top:6090;width:12;height:2" coordorigin="14387,6090" coordsize="12,0" path="m14387,6090l14399,6090e" filled="false" stroked="true" strokeweight=".6pt" strokecolor="#000000">
                <v:path arrowok="t"/>
              </v:shape>
            </v:group>
            <v:group style="position:absolute;left:14387;top:6109;width:12;height:2" coordorigin="14387,6109" coordsize="12,2">
              <v:shape style="position:absolute;left:14387;top:6109;width:12;height:2" coordorigin="14387,6109" coordsize="12,0" path="m14387,6109l14399,6109e" filled="false" stroked="true" strokeweight=".6pt" strokecolor="#000000">
                <v:path arrowok="t"/>
              </v:shape>
            </v:group>
            <v:group style="position:absolute;left:14387;top:6128;width:12;height:2" coordorigin="14387,6128" coordsize="12,2">
              <v:shape style="position:absolute;left:14387;top:6128;width:12;height:2" coordorigin="14387,6128" coordsize="12,0" path="m14387,6128l14399,6128e" filled="false" stroked="true" strokeweight=".6pt" strokecolor="#000000">
                <v:path arrowok="t"/>
              </v:shape>
            </v:group>
            <v:group style="position:absolute;left:14387;top:6147;width:12;height:2" coordorigin="14387,6147" coordsize="12,2">
              <v:shape style="position:absolute;left:14387;top:6147;width:12;height:2" coordorigin="14387,6147" coordsize="12,0" path="m14387,6147l14399,6147e" filled="false" stroked="true" strokeweight=".6pt" strokecolor="#000000">
                <v:path arrowok="t"/>
              </v:shape>
            </v:group>
            <v:group style="position:absolute;left:14387;top:6167;width:12;height:2" coordorigin="14387,6167" coordsize="12,2">
              <v:shape style="position:absolute;left:14387;top:6167;width:12;height:2" coordorigin="14387,6167" coordsize="12,0" path="m14387,6167l14399,6167e" filled="false" stroked="true" strokeweight=".6pt" strokecolor="#000000">
                <v:path arrowok="t"/>
              </v:shape>
            </v:group>
            <v:group style="position:absolute;left:14387;top:6186;width:12;height:2" coordorigin="14387,6186" coordsize="12,2">
              <v:shape style="position:absolute;left:14387;top:6186;width:12;height:2" coordorigin="14387,6186" coordsize="12,0" path="m14387,6186l14399,6186e" filled="false" stroked="true" strokeweight=".6pt" strokecolor="#000000">
                <v:path arrowok="t"/>
              </v:shape>
            </v:group>
            <v:group style="position:absolute;left:14387;top:6204;width:12;height:2" coordorigin="14387,6204" coordsize="12,2">
              <v:shape style="position:absolute;left:14387;top:6204;width:12;height:2" coordorigin="14387,6204" coordsize="12,0" path="m14387,6204l14399,6204e" filled="false" stroked="true" strokeweight=".48pt" strokecolor="#000000">
                <v:path arrowok="t"/>
              </v:shape>
            </v:group>
            <v:group style="position:absolute;left:14388;top:6212;width:10;height:2" coordorigin="14388,6212" coordsize="10,2">
              <v:shape style="position:absolute;left:14388;top:6212;width:10;height:2" coordorigin="14388,6212" coordsize="10,0" path="m14388,6212l14398,6212e" filled="false" stroked="true" strokeweight=".48pt" strokecolor="#000000">
                <v:path arrowok="t"/>
              </v:shape>
            </v:group>
            <v:group style="position:absolute;left:14388;top:6231;width:10;height:2" coordorigin="14388,6231" coordsize="10,2">
              <v:shape style="position:absolute;left:14388;top:6231;width:10;height:2" coordorigin="14388,6231" coordsize="10,0" path="m14388,6231l14398,6231e" filled="false" stroked="true" strokeweight=".48pt" strokecolor="#000000">
                <v:path arrowok="t"/>
              </v:shape>
            </v:group>
            <v:group style="position:absolute;left:14388;top:6251;width:10;height:2" coordorigin="14388,6251" coordsize="10,2">
              <v:shape style="position:absolute;left:14388;top:6251;width:10;height:2" coordorigin="14388,6251" coordsize="10,0" path="m14388,6251l14398,6251e" filled="false" stroked="true" strokeweight=".48pt" strokecolor="#000000">
                <v:path arrowok="t"/>
              </v:shape>
            </v:group>
            <v:group style="position:absolute;left:14388;top:6270;width:10;height:2" coordorigin="14388,6270" coordsize="10,2">
              <v:shape style="position:absolute;left:14388;top:6270;width:10;height:2" coordorigin="14388,6270" coordsize="10,0" path="m14388,6270l14398,6270e" filled="false" stroked="true" strokeweight=".48pt" strokecolor="#000000">
                <v:path arrowok="t"/>
              </v:shape>
            </v:group>
            <v:group style="position:absolute;left:14388;top:6289;width:10;height:2" coordorigin="14388,6289" coordsize="10,2">
              <v:shape style="position:absolute;left:14388;top:6289;width:10;height:2" coordorigin="14388,6289" coordsize="10,0" path="m14388,6289l14398,6289e" filled="false" stroked="true" strokeweight=".48pt" strokecolor="#000000">
                <v:path arrowok="t"/>
              </v:shape>
            </v:group>
            <v:group style="position:absolute;left:14388;top:6308;width:10;height:2" coordorigin="14388,6308" coordsize="10,2">
              <v:shape style="position:absolute;left:14388;top:6308;width:10;height:2" coordorigin="14388,6308" coordsize="10,0" path="m14388,6308l14398,6308e" filled="false" stroked="true" strokeweight=".48pt" strokecolor="#000000">
                <v:path arrowok="t"/>
              </v:shape>
            </v:group>
            <v:group style="position:absolute;left:14388;top:6327;width:10;height:2" coordorigin="14388,6327" coordsize="10,2">
              <v:shape style="position:absolute;left:14388;top:6327;width:10;height:2" coordorigin="14388,6327" coordsize="10,0" path="m14388,6327l14398,6327e" filled="false" stroked="true" strokeweight=".48pt" strokecolor="#000000">
                <v:path arrowok="t"/>
              </v:shape>
            </v:group>
            <v:group style="position:absolute;left:14388;top:6347;width:10;height:2" coordorigin="14388,6347" coordsize="10,2">
              <v:shape style="position:absolute;left:14388;top:6347;width:10;height:2" coordorigin="14388,6347" coordsize="10,0" path="m14388,6347l14398,6347e" filled="false" stroked="true" strokeweight=".48pt" strokecolor="#000000">
                <v:path arrowok="t"/>
              </v:shape>
            </v:group>
            <v:group style="position:absolute;left:14388;top:6366;width:10;height:2" coordorigin="14388,6366" coordsize="10,2">
              <v:shape style="position:absolute;left:14388;top:6366;width:10;height:2" coordorigin="14388,6366" coordsize="10,0" path="m14388,6366l14398,6366e" filled="false" stroked="true" strokeweight=".48pt" strokecolor="#000000">
                <v:path arrowok="t"/>
              </v:shape>
            </v:group>
            <v:group style="position:absolute;left:14388;top:6385;width:10;height:2" coordorigin="14388,6385" coordsize="10,2">
              <v:shape style="position:absolute;left:14388;top:6385;width:10;height:2" coordorigin="14388,6385" coordsize="10,0" path="m14388,6385l14398,6385e" filled="false" stroked="true" strokeweight=".48pt" strokecolor="#000000">
                <v:path arrowok="t"/>
              </v:shape>
            </v:group>
            <v:group style="position:absolute;left:14388;top:6404;width:10;height:2" coordorigin="14388,6404" coordsize="10,2">
              <v:shape style="position:absolute;left:14388;top:6404;width:10;height:2" coordorigin="14388,6404" coordsize="10,0" path="m14388,6404l14398,6404e" filled="false" stroked="true" strokeweight=".48pt" strokecolor="#000000">
                <v:path arrowok="t"/>
              </v:shape>
            </v:group>
            <v:group style="position:absolute;left:14388;top:6423;width:10;height:2" coordorigin="14388,6423" coordsize="10,2">
              <v:shape style="position:absolute;left:14388;top:6423;width:10;height:2" coordorigin="14388,6423" coordsize="10,0" path="m14388,6423l14398,6423e" filled="false" stroked="true" strokeweight=".48pt" strokecolor="#000000">
                <v:path arrowok="t"/>
              </v:shape>
            </v:group>
            <v:group style="position:absolute;left:14388;top:6443;width:10;height:2" coordorigin="14388,6443" coordsize="10,2">
              <v:shape style="position:absolute;left:14388;top:6443;width:10;height:2" coordorigin="14388,6443" coordsize="10,0" path="m14388,6443l14398,6443e" filled="false" stroked="true" strokeweight=".48pt" strokecolor="#000000">
                <v:path arrowok="t"/>
              </v:shape>
            </v:group>
            <v:group style="position:absolute;left:14388;top:6462;width:10;height:2" coordorigin="14388,6462" coordsize="10,2">
              <v:shape style="position:absolute;left:14388;top:6462;width:10;height:2" coordorigin="14388,6462" coordsize="10,0" path="m14388,6462l14398,6462e" filled="false" stroked="true" strokeweight=".48pt" strokecolor="#000000">
                <v:path arrowok="t"/>
              </v:shape>
            </v:group>
            <v:group style="position:absolute;left:14388;top:6481;width:10;height:2" coordorigin="14388,6481" coordsize="10,2">
              <v:shape style="position:absolute;left:14388;top:6481;width:10;height:2" coordorigin="14388,6481" coordsize="10,0" path="m14388,6481l14398,6481e" filled="false" stroked="true" strokeweight=".48pt" strokecolor="#000000">
                <v:path arrowok="t"/>
              </v:shape>
            </v:group>
            <v:group style="position:absolute;left:14388;top:6500;width:10;height:2" coordorigin="14388,6500" coordsize="10,2">
              <v:shape style="position:absolute;left:14388;top:6500;width:10;height:2" coordorigin="14388,6500" coordsize="10,0" path="m14388,6500l14398,6500e" filled="false" stroked="true" strokeweight=".48pt" strokecolor="#000000">
                <v:path arrowok="t"/>
              </v:shape>
            </v:group>
            <v:group style="position:absolute;left:14388;top:6519;width:10;height:2" coordorigin="14388,6519" coordsize="10,2">
              <v:shape style="position:absolute;left:14388;top:6519;width:10;height:2" coordorigin="14388,6519" coordsize="10,0" path="m14388,6519l14398,6519e" filled="false" stroked="true" strokeweight=".48pt" strokecolor="#000000">
                <v:path arrowok="t"/>
              </v:shape>
            </v:group>
            <v:group style="position:absolute;left:14388;top:6539;width:10;height:2" coordorigin="14388,6539" coordsize="10,2">
              <v:shape style="position:absolute;left:14388;top:6539;width:10;height:2" coordorigin="14388,6539" coordsize="10,0" path="m14388,6539l14398,6539e" filled="false" stroked="true" strokeweight=".48pt" strokecolor="#000000">
                <v:path arrowok="t"/>
              </v:shape>
            </v:group>
            <v:group style="position:absolute;left:14388;top:6558;width:10;height:2" coordorigin="14388,6558" coordsize="10,2">
              <v:shape style="position:absolute;left:14388;top:6558;width:10;height:2" coordorigin="14388,6558" coordsize="10,0" path="m14388,6558l14398,6558e" filled="false" stroked="true" strokeweight=".48pt" strokecolor="#000000">
                <v:path arrowok="t"/>
              </v:shape>
            </v:group>
            <v:group style="position:absolute;left:14388;top:6577;width:10;height:2" coordorigin="14388,6577" coordsize="10,2">
              <v:shape style="position:absolute;left:14388;top:6577;width:10;height:2" coordorigin="14388,6577" coordsize="10,0" path="m14388,6577l14398,6577e" filled="false" stroked="true" strokeweight=".48pt" strokecolor="#000000">
                <v:path arrowok="t"/>
              </v:shape>
            </v:group>
            <v:group style="position:absolute;left:14388;top:6596;width:10;height:2" coordorigin="14388,6596" coordsize="10,2">
              <v:shape style="position:absolute;left:14388;top:6596;width:10;height:2" coordorigin="14388,6596" coordsize="10,0" path="m14388,6596l14398,6596e" filled="false" stroked="true" strokeweight=".48pt" strokecolor="#000000">
                <v:path arrowok="t"/>
              </v:shape>
            </v:group>
            <v:group style="position:absolute;left:14388;top:6615;width:10;height:2" coordorigin="14388,6615" coordsize="10,2">
              <v:shape style="position:absolute;left:14388;top:6615;width:10;height:2" coordorigin="14388,6615" coordsize="10,0" path="m14388,6615l14398,6615e" filled="false" stroked="true" strokeweight=".48pt" strokecolor="#000000">
                <v:path arrowok="t"/>
              </v:shape>
            </v:group>
            <v:group style="position:absolute;left:14388;top:6635;width:10;height:2" coordorigin="14388,6635" coordsize="10,2">
              <v:shape style="position:absolute;left:14388;top:6635;width:10;height:2" coordorigin="14388,6635" coordsize="10,0" path="m14388,6635l14398,6635e" filled="false" stroked="true" strokeweight=".48pt" strokecolor="#000000">
                <v:path arrowok="t"/>
              </v:shape>
            </v:group>
            <v:group style="position:absolute;left:14388;top:6654;width:10;height:2" coordorigin="14388,6654" coordsize="10,2">
              <v:shape style="position:absolute;left:14388;top:6654;width:10;height:2" coordorigin="14388,6654" coordsize="10,0" path="m14388,6654l14398,6654e" filled="false" stroked="true" strokeweight=".48pt" strokecolor="#000000">
                <v:path arrowok="t"/>
              </v:shape>
            </v:group>
            <v:group style="position:absolute;left:14388;top:6669;width:10;height:2" coordorigin="14388,6669" coordsize="10,2">
              <v:shape style="position:absolute;left:14388;top:6669;width:10;height:2" coordorigin="14388,6669" coordsize="10,0" path="m14388,6669l14398,6669e" filled="false" stroked="true" strokeweight=".12pt" strokecolor="#000000">
                <v:path arrowok="t"/>
              </v:shape>
            </v:group>
            <v:group style="position:absolute;left:14387;top:6212;width:12;height:2" coordorigin="14387,6212" coordsize="12,2">
              <v:shape style="position:absolute;left:14387;top:6212;width:12;height:2" coordorigin="14387,6212" coordsize="12,0" path="m14387,6212l14399,6212e" filled="false" stroked="true" strokeweight=".6pt" strokecolor="#000000">
                <v:path arrowok="t"/>
              </v:shape>
            </v:group>
            <v:group style="position:absolute;left:14387;top:6231;width:12;height:2" coordorigin="14387,6231" coordsize="12,2">
              <v:shape style="position:absolute;left:14387;top:6231;width:12;height:2" coordorigin="14387,6231" coordsize="12,0" path="m14387,6231l14399,6231e" filled="false" stroked="true" strokeweight=".6pt" strokecolor="#000000">
                <v:path arrowok="t"/>
              </v:shape>
            </v:group>
            <v:group style="position:absolute;left:14387;top:6251;width:12;height:2" coordorigin="14387,6251" coordsize="12,2">
              <v:shape style="position:absolute;left:14387;top:6251;width:12;height:2" coordorigin="14387,6251" coordsize="12,0" path="m14387,6251l14399,6251e" filled="false" stroked="true" strokeweight=".6pt" strokecolor="#000000">
                <v:path arrowok="t"/>
              </v:shape>
            </v:group>
            <v:group style="position:absolute;left:14387;top:6270;width:12;height:2" coordorigin="14387,6270" coordsize="12,2">
              <v:shape style="position:absolute;left:14387;top:6270;width:12;height:2" coordorigin="14387,6270" coordsize="12,0" path="m14387,6270l14399,6270e" filled="false" stroked="true" strokeweight=".6pt" strokecolor="#000000">
                <v:path arrowok="t"/>
              </v:shape>
            </v:group>
            <v:group style="position:absolute;left:14387;top:6289;width:12;height:2" coordorigin="14387,6289" coordsize="12,2">
              <v:shape style="position:absolute;left:14387;top:6289;width:12;height:2" coordorigin="14387,6289" coordsize="12,0" path="m14387,6289l14399,6289e" filled="false" stroked="true" strokeweight=".6pt" strokecolor="#000000">
                <v:path arrowok="t"/>
              </v:shape>
            </v:group>
            <v:group style="position:absolute;left:14387;top:6308;width:12;height:2" coordorigin="14387,6308" coordsize="12,2">
              <v:shape style="position:absolute;left:14387;top:6308;width:12;height:2" coordorigin="14387,6308" coordsize="12,0" path="m14387,6308l14399,6308e" filled="false" stroked="true" strokeweight=".6pt" strokecolor="#000000">
                <v:path arrowok="t"/>
              </v:shape>
            </v:group>
            <v:group style="position:absolute;left:14387;top:6327;width:12;height:2" coordorigin="14387,6327" coordsize="12,2">
              <v:shape style="position:absolute;left:14387;top:6327;width:12;height:2" coordorigin="14387,6327" coordsize="12,0" path="m14387,6327l14399,6327e" filled="false" stroked="true" strokeweight=".6pt" strokecolor="#000000">
                <v:path arrowok="t"/>
              </v:shape>
            </v:group>
            <v:group style="position:absolute;left:14387;top:6347;width:12;height:2" coordorigin="14387,6347" coordsize="12,2">
              <v:shape style="position:absolute;left:14387;top:6347;width:12;height:2" coordorigin="14387,6347" coordsize="12,0" path="m14387,6347l14399,6347e" filled="false" stroked="true" strokeweight=".6pt" strokecolor="#000000">
                <v:path arrowok="t"/>
              </v:shape>
            </v:group>
            <v:group style="position:absolute;left:14387;top:6366;width:12;height:2" coordorigin="14387,6366" coordsize="12,2">
              <v:shape style="position:absolute;left:14387;top:6366;width:12;height:2" coordorigin="14387,6366" coordsize="12,0" path="m14387,6366l14399,6366e" filled="false" stroked="true" strokeweight=".6pt" strokecolor="#000000">
                <v:path arrowok="t"/>
              </v:shape>
            </v:group>
            <v:group style="position:absolute;left:14387;top:6385;width:12;height:2" coordorigin="14387,6385" coordsize="12,2">
              <v:shape style="position:absolute;left:14387;top:6385;width:12;height:2" coordorigin="14387,6385" coordsize="12,0" path="m14387,6385l14399,6385e" filled="false" stroked="true" strokeweight=".6pt" strokecolor="#000000">
                <v:path arrowok="t"/>
              </v:shape>
            </v:group>
            <v:group style="position:absolute;left:14387;top:6404;width:12;height:2" coordorigin="14387,6404" coordsize="12,2">
              <v:shape style="position:absolute;left:14387;top:6404;width:12;height:2" coordorigin="14387,6404" coordsize="12,0" path="m14387,6404l14399,6404e" filled="false" stroked="true" strokeweight=".6pt" strokecolor="#000000">
                <v:path arrowok="t"/>
              </v:shape>
            </v:group>
            <v:group style="position:absolute;left:14387;top:6423;width:12;height:2" coordorigin="14387,6423" coordsize="12,2">
              <v:shape style="position:absolute;left:14387;top:6423;width:12;height:2" coordorigin="14387,6423" coordsize="12,0" path="m14387,6423l14399,6423e" filled="false" stroked="true" strokeweight=".6pt" strokecolor="#000000">
                <v:path arrowok="t"/>
              </v:shape>
            </v:group>
            <v:group style="position:absolute;left:14387;top:6443;width:12;height:2" coordorigin="14387,6443" coordsize="12,2">
              <v:shape style="position:absolute;left:14387;top:6443;width:12;height:2" coordorigin="14387,6443" coordsize="12,0" path="m14387,6443l14399,6443e" filled="false" stroked="true" strokeweight=".6pt" strokecolor="#000000">
                <v:path arrowok="t"/>
              </v:shape>
            </v:group>
            <v:group style="position:absolute;left:14387;top:6462;width:12;height:2" coordorigin="14387,6462" coordsize="12,2">
              <v:shape style="position:absolute;left:14387;top:6462;width:12;height:2" coordorigin="14387,6462" coordsize="12,0" path="m14387,6462l14399,6462e" filled="false" stroked="true" strokeweight=".6pt" strokecolor="#000000">
                <v:path arrowok="t"/>
              </v:shape>
            </v:group>
            <v:group style="position:absolute;left:14387;top:6481;width:12;height:2" coordorigin="14387,6481" coordsize="12,2">
              <v:shape style="position:absolute;left:14387;top:6481;width:12;height:2" coordorigin="14387,6481" coordsize="12,0" path="m14387,6481l14399,6481e" filled="false" stroked="true" strokeweight=".6pt" strokecolor="#000000">
                <v:path arrowok="t"/>
              </v:shape>
            </v:group>
            <v:group style="position:absolute;left:14387;top:6500;width:12;height:2" coordorigin="14387,6500" coordsize="12,2">
              <v:shape style="position:absolute;left:14387;top:6500;width:12;height:2" coordorigin="14387,6500" coordsize="12,0" path="m14387,6500l14399,6500e" filled="false" stroked="true" strokeweight=".6pt" strokecolor="#000000">
                <v:path arrowok="t"/>
              </v:shape>
            </v:group>
            <v:group style="position:absolute;left:14387;top:6519;width:12;height:2" coordorigin="14387,6519" coordsize="12,2">
              <v:shape style="position:absolute;left:14387;top:6519;width:12;height:2" coordorigin="14387,6519" coordsize="12,0" path="m14387,6519l14399,6519e" filled="false" stroked="true" strokeweight=".6pt" strokecolor="#000000">
                <v:path arrowok="t"/>
              </v:shape>
            </v:group>
            <v:group style="position:absolute;left:14387;top:6539;width:12;height:2" coordorigin="14387,6539" coordsize="12,2">
              <v:shape style="position:absolute;left:14387;top:6539;width:12;height:2" coordorigin="14387,6539" coordsize="12,0" path="m14387,6539l14399,6539e" filled="false" stroked="true" strokeweight=".6pt" strokecolor="#000000">
                <v:path arrowok="t"/>
              </v:shape>
            </v:group>
            <v:group style="position:absolute;left:14387;top:6558;width:12;height:2" coordorigin="14387,6558" coordsize="12,2">
              <v:shape style="position:absolute;left:14387;top:6558;width:12;height:2" coordorigin="14387,6558" coordsize="12,0" path="m14387,6558l14399,6558e" filled="false" stroked="true" strokeweight=".6pt" strokecolor="#000000">
                <v:path arrowok="t"/>
              </v:shape>
            </v:group>
            <v:group style="position:absolute;left:14387;top:6577;width:12;height:2" coordorigin="14387,6577" coordsize="12,2">
              <v:shape style="position:absolute;left:14387;top:6577;width:12;height:2" coordorigin="14387,6577" coordsize="12,0" path="m14387,6577l14399,6577e" filled="false" stroked="true" strokeweight=".6pt" strokecolor="#000000">
                <v:path arrowok="t"/>
              </v:shape>
            </v:group>
            <v:group style="position:absolute;left:14387;top:6596;width:12;height:2" coordorigin="14387,6596" coordsize="12,2">
              <v:shape style="position:absolute;left:14387;top:6596;width:12;height:2" coordorigin="14387,6596" coordsize="12,0" path="m14387,6596l14399,6596e" filled="false" stroked="true" strokeweight=".6pt" strokecolor="#000000">
                <v:path arrowok="t"/>
              </v:shape>
            </v:group>
            <v:group style="position:absolute;left:14387;top:6615;width:12;height:2" coordorigin="14387,6615" coordsize="12,2">
              <v:shape style="position:absolute;left:14387;top:6615;width:12;height:2" coordorigin="14387,6615" coordsize="12,0" path="m14387,6615l14399,6615e" filled="false" stroked="true" strokeweight=".6pt" strokecolor="#000000">
                <v:path arrowok="t"/>
              </v:shape>
            </v:group>
            <v:group style="position:absolute;left:14387;top:6635;width:12;height:2" coordorigin="14387,6635" coordsize="12,2">
              <v:shape style="position:absolute;left:14387;top:6635;width:12;height:2" coordorigin="14387,6635" coordsize="12,0" path="m14387,6635l14399,6635e" filled="false" stroked="true" strokeweight=".6pt" strokecolor="#000000">
                <v:path arrowok="t"/>
              </v:shape>
            </v:group>
            <v:group style="position:absolute;left:14387;top:6654;width:12;height:2" coordorigin="14387,6654" coordsize="12,2">
              <v:shape style="position:absolute;left:14387;top:6654;width:12;height:2" coordorigin="14387,6654" coordsize="12,0" path="m14387,6654l14399,6654e" filled="false" stroked="true" strokeweight=".6pt" strokecolor="#000000">
                <v:path arrowok="t"/>
              </v:shape>
            </v:group>
            <v:group style="position:absolute;left:14387;top:6669;width:12;height:2" coordorigin="14387,6669" coordsize="12,2">
              <v:shape style="position:absolute;left:14387;top:6669;width:12;height:2" coordorigin="14387,6669" coordsize="12,0" path="m14387,6669l14399,6669e" filled="false" stroked="true" strokeweight=".24pt" strokecolor="#000000">
                <v:path arrowok="t"/>
              </v:shape>
            </v:group>
            <w10:wrap type="none"/>
          </v:group>
        </w:pict>
      </w: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重大在建工程项目变动情况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3"/>
          <w:szCs w:val="3"/>
        </w:rPr>
      </w:pPr>
    </w:p>
    <w:tbl>
      <w:tblPr>
        <w:tblW w:w="0" w:type="auto"/>
        <w:jc w:val="left"/>
        <w:tblInd w:w="729" w:type="dxa"/>
        <w:tblLayout w:type="fixed"/>
        <w:tblCellMar>
          <w:top w:w="0" w:type="dxa"/>
          <w:left w:w="0" w:type="dxa"/>
          <w:bottom w:w="0" w:type="dxa"/>
          <w:right w:w="0" w:type="dxa"/>
        </w:tblCellMar>
        <w:tblLook w:val="01E0"/>
      </w:tblPr>
      <w:tblGrid>
        <w:gridCol w:w="1670"/>
        <w:gridCol w:w="972"/>
        <w:gridCol w:w="970"/>
        <w:gridCol w:w="1058"/>
        <w:gridCol w:w="1061"/>
        <w:gridCol w:w="590"/>
        <w:gridCol w:w="1267"/>
        <w:gridCol w:w="610"/>
        <w:gridCol w:w="1010"/>
        <w:gridCol w:w="1289"/>
        <w:gridCol w:w="919"/>
        <w:gridCol w:w="926"/>
        <w:gridCol w:w="1274"/>
      </w:tblGrid>
      <w:tr>
        <w:trPr>
          <w:trHeight w:val="888" w:hRule="exact"/>
        </w:trPr>
        <w:tc>
          <w:tcPr>
            <w:tcW w:w="1670" w:type="dxa"/>
            <w:tcBorders>
              <w:top w:val="single" w:sz="12" w:space="0" w:color="000000"/>
              <w:left w:val="nil" w:sz="6" w:space="0" w:color="auto"/>
              <w:bottom w:val="single"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7"/>
                <w:szCs w:val="17"/>
              </w:rPr>
            </w:pPr>
          </w:p>
          <w:p>
            <w:pPr>
              <w:pStyle w:val="TableParagraph"/>
              <w:spacing w:line="240" w:lineRule="auto"/>
              <w:ind w:left="379" w:right="0"/>
              <w:jc w:val="left"/>
              <w:rPr>
                <w:rFonts w:ascii="宋体" w:hAnsi="宋体" w:cs="宋体" w:eastAsia="宋体" w:hint="default"/>
                <w:sz w:val="15"/>
                <w:szCs w:val="15"/>
              </w:rPr>
            </w:pPr>
            <w:r>
              <w:rPr>
                <w:rFonts w:ascii="宋体" w:hAnsi="宋体" w:cs="宋体" w:eastAsia="宋体" w:hint="default"/>
                <w:sz w:val="15"/>
                <w:szCs w:val="15"/>
              </w:rPr>
              <w:t>工程项目名称</w:t>
            </w:r>
          </w:p>
        </w:tc>
        <w:tc>
          <w:tcPr>
            <w:tcW w:w="972" w:type="dxa"/>
            <w:tcBorders>
              <w:top w:val="single" w:sz="12" w:space="0" w:color="000000"/>
              <w:left w:val="nil" w:sz="6" w:space="0" w:color="auto"/>
              <w:bottom w:val="single"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7"/>
                <w:szCs w:val="17"/>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970" w:type="dxa"/>
            <w:tcBorders>
              <w:top w:val="single" w:sz="12" w:space="0" w:color="000000"/>
              <w:left w:val="nil" w:sz="6" w:space="0" w:color="auto"/>
              <w:bottom w:val="single"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7"/>
                <w:szCs w:val="17"/>
              </w:rPr>
            </w:pPr>
          </w:p>
          <w:p>
            <w:pPr>
              <w:pStyle w:val="TableParagraph"/>
              <w:spacing w:line="240" w:lineRule="auto"/>
              <w:ind w:right="29"/>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058" w:type="dxa"/>
            <w:tcBorders>
              <w:top w:val="single" w:sz="12" w:space="0" w:color="000000"/>
              <w:left w:val="nil" w:sz="6" w:space="0" w:color="auto"/>
              <w:bottom w:val="single"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7"/>
                <w:szCs w:val="17"/>
              </w:rPr>
            </w:pPr>
          </w:p>
          <w:p>
            <w:pPr>
              <w:pStyle w:val="TableParagraph"/>
              <w:spacing w:line="240" w:lineRule="auto"/>
              <w:ind w:left="216"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061" w:type="dxa"/>
            <w:tcBorders>
              <w:top w:val="single" w:sz="12" w:space="0" w:color="000000"/>
              <w:left w:val="nil" w:sz="6" w:space="0" w:color="auto"/>
              <w:bottom w:val="single" w:sz="4" w:space="0" w:color="000000"/>
              <w:right w:val="nil" w:sz="6" w:space="0" w:color="auto"/>
            </w:tcBorders>
          </w:tcPr>
          <w:p>
            <w:pPr>
              <w:pStyle w:val="TableParagraph"/>
              <w:spacing w:line="504" w:lineRule="auto" w:before="108"/>
              <w:ind w:left="292" w:right="317"/>
              <w:jc w:val="left"/>
              <w:rPr>
                <w:rFonts w:ascii="宋体" w:hAnsi="宋体" w:cs="宋体" w:eastAsia="宋体" w:hint="default"/>
                <w:sz w:val="15"/>
                <w:szCs w:val="15"/>
              </w:rPr>
            </w:pPr>
            <w:r>
              <w:rPr>
                <w:rFonts w:ascii="宋体" w:hAnsi="宋体" w:cs="宋体" w:eastAsia="宋体" w:hint="default"/>
                <w:sz w:val="15"/>
                <w:szCs w:val="15"/>
              </w:rPr>
              <w:t>转入固</w:t>
            </w:r>
            <w:r>
              <w:rPr>
                <w:rFonts w:ascii="宋体" w:hAnsi="宋体" w:cs="宋体" w:eastAsia="宋体" w:hint="default"/>
                <w:w w:val="99"/>
                <w:sz w:val="15"/>
                <w:szCs w:val="15"/>
              </w:rPr>
              <w:t> </w:t>
            </w:r>
            <w:r>
              <w:rPr>
                <w:rFonts w:ascii="宋体" w:hAnsi="宋体" w:cs="宋体" w:eastAsia="宋体" w:hint="default"/>
                <w:sz w:val="15"/>
                <w:szCs w:val="15"/>
              </w:rPr>
              <w:t>定资产</w:t>
            </w:r>
          </w:p>
        </w:tc>
        <w:tc>
          <w:tcPr>
            <w:tcW w:w="590" w:type="dxa"/>
            <w:tcBorders>
              <w:top w:val="single" w:sz="12" w:space="0" w:color="000000"/>
              <w:left w:val="nil" w:sz="6" w:space="0" w:color="auto"/>
              <w:bottom w:val="single" w:sz="4" w:space="0" w:color="000000"/>
              <w:right w:val="nil" w:sz="6" w:space="0" w:color="auto"/>
            </w:tcBorders>
          </w:tcPr>
          <w:p>
            <w:pPr>
              <w:pStyle w:val="TableParagraph"/>
              <w:spacing w:line="504" w:lineRule="auto" w:before="108"/>
              <w:ind w:left="132" w:right="158"/>
              <w:jc w:val="left"/>
              <w:rPr>
                <w:rFonts w:ascii="宋体" w:hAnsi="宋体" w:cs="宋体" w:eastAsia="宋体" w:hint="default"/>
                <w:sz w:val="15"/>
                <w:szCs w:val="15"/>
              </w:rPr>
            </w:pPr>
            <w:r>
              <w:rPr>
                <w:rFonts w:ascii="宋体" w:hAnsi="宋体" w:cs="宋体" w:eastAsia="宋体" w:hint="default"/>
                <w:w w:val="95"/>
                <w:sz w:val="15"/>
                <w:szCs w:val="15"/>
              </w:rPr>
              <w:t>其他</w:t>
            </w:r>
            <w:r>
              <w:rPr>
                <w:rFonts w:ascii="宋体" w:hAnsi="宋体" w:cs="宋体" w:eastAsia="宋体" w:hint="default"/>
                <w:spacing w:val="-59"/>
                <w:w w:val="95"/>
                <w:sz w:val="15"/>
                <w:szCs w:val="15"/>
              </w:rPr>
              <w:t> </w:t>
            </w:r>
            <w:r>
              <w:rPr>
                <w:rFonts w:ascii="宋体" w:hAnsi="宋体" w:cs="宋体" w:eastAsia="宋体" w:hint="default"/>
                <w:w w:val="95"/>
                <w:sz w:val="15"/>
                <w:szCs w:val="15"/>
              </w:rPr>
              <w:t>减少</w:t>
            </w:r>
            <w:r>
              <w:rPr>
                <w:rFonts w:ascii="宋体" w:hAnsi="宋体" w:cs="宋体" w:eastAsia="宋体" w:hint="default"/>
                <w:sz w:val="15"/>
                <w:szCs w:val="15"/>
              </w:rPr>
            </w:r>
          </w:p>
        </w:tc>
        <w:tc>
          <w:tcPr>
            <w:tcW w:w="1267" w:type="dxa"/>
            <w:tcBorders>
              <w:top w:val="single" w:sz="12" w:space="0" w:color="000000"/>
              <w:left w:val="nil" w:sz="6" w:space="0" w:color="auto"/>
              <w:bottom w:val="single" w:sz="4" w:space="0" w:color="000000"/>
              <w:right w:val="nil" w:sz="6" w:space="0" w:color="auto"/>
            </w:tcBorders>
          </w:tcPr>
          <w:p>
            <w:pPr>
              <w:pStyle w:val="TableParagraph"/>
              <w:spacing w:line="240" w:lineRule="auto" w:before="108"/>
              <w:ind w:left="211" w:right="0" w:firstLine="36"/>
              <w:jc w:val="left"/>
              <w:rPr>
                <w:rFonts w:ascii="宋体" w:hAnsi="宋体" w:cs="宋体" w:eastAsia="宋体" w:hint="default"/>
                <w:sz w:val="15"/>
                <w:szCs w:val="15"/>
              </w:rPr>
            </w:pPr>
            <w:r>
              <w:rPr>
                <w:rFonts w:ascii="宋体" w:hAnsi="宋体" w:cs="宋体" w:eastAsia="宋体" w:hint="default"/>
                <w:sz w:val="15"/>
                <w:szCs w:val="15"/>
              </w:rPr>
              <w:t>工程投入占</w:t>
            </w: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预算比例</w:t>
            </w:r>
            <w:r>
              <w:rPr>
                <w:rFonts w:ascii="Times New Roman" w:hAnsi="Times New Roman" w:cs="Times New Roman" w:eastAsia="Times New Roman" w:hint="default"/>
                <w:sz w:val="15"/>
                <w:szCs w:val="15"/>
              </w:rPr>
              <w:t>(%)</w:t>
            </w:r>
          </w:p>
        </w:tc>
        <w:tc>
          <w:tcPr>
            <w:tcW w:w="610" w:type="dxa"/>
            <w:tcBorders>
              <w:top w:val="single" w:sz="12" w:space="0" w:color="000000"/>
              <w:left w:val="nil" w:sz="6" w:space="0" w:color="auto"/>
              <w:bottom w:val="single" w:sz="4" w:space="0" w:color="000000"/>
              <w:right w:val="nil" w:sz="6" w:space="0" w:color="auto"/>
            </w:tcBorders>
          </w:tcPr>
          <w:p>
            <w:pPr>
              <w:pStyle w:val="TableParagraph"/>
              <w:spacing w:line="504" w:lineRule="auto" w:before="108"/>
              <w:ind w:left="141" w:right="168"/>
              <w:jc w:val="left"/>
              <w:rPr>
                <w:rFonts w:ascii="宋体" w:hAnsi="宋体" w:cs="宋体" w:eastAsia="宋体" w:hint="default"/>
                <w:sz w:val="15"/>
                <w:szCs w:val="15"/>
              </w:rPr>
            </w:pPr>
            <w:r>
              <w:rPr>
                <w:rFonts w:ascii="宋体" w:hAnsi="宋体" w:cs="宋体" w:eastAsia="宋体" w:hint="default"/>
                <w:w w:val="95"/>
                <w:sz w:val="15"/>
                <w:szCs w:val="15"/>
              </w:rPr>
              <w:t>工程</w:t>
            </w:r>
            <w:r>
              <w:rPr>
                <w:rFonts w:ascii="宋体" w:hAnsi="宋体" w:cs="宋体" w:eastAsia="宋体" w:hint="default"/>
                <w:spacing w:val="-59"/>
                <w:w w:val="95"/>
                <w:sz w:val="15"/>
                <w:szCs w:val="15"/>
              </w:rPr>
              <w:t> </w:t>
            </w:r>
            <w:r>
              <w:rPr>
                <w:rFonts w:ascii="宋体" w:hAnsi="宋体" w:cs="宋体" w:eastAsia="宋体" w:hint="default"/>
                <w:w w:val="95"/>
                <w:sz w:val="15"/>
                <w:szCs w:val="15"/>
              </w:rPr>
              <w:t>进度</w:t>
            </w:r>
            <w:r>
              <w:rPr>
                <w:rFonts w:ascii="宋体" w:hAnsi="宋体" w:cs="宋体" w:eastAsia="宋体" w:hint="default"/>
                <w:sz w:val="15"/>
                <w:szCs w:val="15"/>
              </w:rPr>
            </w:r>
          </w:p>
        </w:tc>
        <w:tc>
          <w:tcPr>
            <w:tcW w:w="1010" w:type="dxa"/>
            <w:tcBorders>
              <w:top w:val="single" w:sz="12" w:space="0" w:color="000000"/>
              <w:left w:val="nil" w:sz="6" w:space="0" w:color="auto"/>
              <w:bottom w:val="single" w:sz="4" w:space="0" w:color="000000"/>
              <w:right w:val="nil" w:sz="6" w:space="0" w:color="auto"/>
            </w:tcBorders>
          </w:tcPr>
          <w:p>
            <w:pPr>
              <w:pStyle w:val="TableParagraph"/>
              <w:spacing w:line="504" w:lineRule="auto" w:before="108"/>
              <w:ind w:left="192" w:right="142" w:hanging="75"/>
              <w:jc w:val="left"/>
              <w:rPr>
                <w:rFonts w:ascii="宋体" w:hAnsi="宋体" w:cs="宋体" w:eastAsia="宋体" w:hint="default"/>
                <w:sz w:val="15"/>
                <w:szCs w:val="15"/>
              </w:rPr>
            </w:pPr>
            <w:r>
              <w:rPr>
                <w:rFonts w:ascii="宋体" w:hAnsi="宋体" w:cs="宋体" w:eastAsia="宋体" w:hint="default"/>
                <w:sz w:val="15"/>
                <w:szCs w:val="15"/>
              </w:rPr>
              <w:t>利息资本化</w:t>
            </w:r>
            <w:r>
              <w:rPr>
                <w:rFonts w:ascii="宋体" w:hAnsi="宋体" w:cs="宋体" w:eastAsia="宋体" w:hint="default"/>
                <w:w w:val="99"/>
                <w:sz w:val="15"/>
                <w:szCs w:val="15"/>
              </w:rPr>
              <w:t> </w:t>
            </w:r>
            <w:r>
              <w:rPr>
                <w:rFonts w:ascii="宋体" w:hAnsi="宋体" w:cs="宋体" w:eastAsia="宋体" w:hint="default"/>
                <w:sz w:val="15"/>
                <w:szCs w:val="15"/>
              </w:rPr>
              <w:t>累计金额</w:t>
            </w:r>
          </w:p>
        </w:tc>
        <w:tc>
          <w:tcPr>
            <w:tcW w:w="1289" w:type="dxa"/>
            <w:tcBorders>
              <w:top w:val="single" w:sz="12" w:space="0" w:color="000000"/>
              <w:left w:val="nil" w:sz="6" w:space="0" w:color="auto"/>
              <w:bottom w:val="single" w:sz="4" w:space="0" w:color="000000"/>
              <w:right w:val="nil" w:sz="6" w:space="0" w:color="auto"/>
            </w:tcBorders>
          </w:tcPr>
          <w:p>
            <w:pPr>
              <w:pStyle w:val="TableParagraph"/>
              <w:spacing w:line="504" w:lineRule="auto" w:before="108"/>
              <w:ind w:left="180" w:right="209"/>
              <w:jc w:val="left"/>
              <w:rPr>
                <w:rFonts w:ascii="宋体" w:hAnsi="宋体" w:cs="宋体" w:eastAsia="宋体" w:hint="default"/>
                <w:sz w:val="15"/>
                <w:szCs w:val="15"/>
              </w:rPr>
            </w:pPr>
            <w:r>
              <w:rPr>
                <w:rFonts w:ascii="宋体" w:hAnsi="宋体" w:cs="宋体" w:eastAsia="宋体" w:hint="default"/>
                <w:w w:val="95"/>
                <w:sz w:val="15"/>
                <w:szCs w:val="15"/>
              </w:rPr>
              <w:t>其中：本期利</w:t>
            </w:r>
            <w:r>
              <w:rPr>
                <w:rFonts w:ascii="宋体" w:hAnsi="宋体" w:cs="宋体" w:eastAsia="宋体" w:hint="default"/>
                <w:spacing w:val="-30"/>
                <w:w w:val="95"/>
                <w:sz w:val="15"/>
                <w:szCs w:val="15"/>
              </w:rPr>
              <w:t> </w:t>
            </w:r>
            <w:r>
              <w:rPr>
                <w:rFonts w:ascii="宋体" w:hAnsi="宋体" w:cs="宋体" w:eastAsia="宋体" w:hint="default"/>
                <w:spacing w:val="-30"/>
                <w:w w:val="95"/>
                <w:sz w:val="15"/>
                <w:szCs w:val="15"/>
              </w:rPr>
            </w:r>
            <w:r>
              <w:rPr>
                <w:rFonts w:ascii="宋体" w:hAnsi="宋体" w:cs="宋体" w:eastAsia="宋体" w:hint="default"/>
                <w:w w:val="95"/>
                <w:sz w:val="15"/>
                <w:szCs w:val="15"/>
              </w:rPr>
              <w:t>息资本化金额</w:t>
            </w:r>
            <w:r>
              <w:rPr>
                <w:rFonts w:ascii="宋体" w:hAnsi="宋体" w:cs="宋体" w:eastAsia="宋体" w:hint="default"/>
                <w:sz w:val="15"/>
                <w:szCs w:val="15"/>
              </w:rPr>
            </w:r>
          </w:p>
        </w:tc>
        <w:tc>
          <w:tcPr>
            <w:tcW w:w="919" w:type="dxa"/>
            <w:tcBorders>
              <w:top w:val="single" w:sz="12" w:space="0" w:color="000000"/>
              <w:left w:val="nil" w:sz="6" w:space="0" w:color="auto"/>
              <w:bottom w:val="single" w:sz="4" w:space="0" w:color="000000"/>
              <w:right w:val="nil" w:sz="6" w:space="0" w:color="auto"/>
            </w:tcBorders>
          </w:tcPr>
          <w:p>
            <w:pPr>
              <w:pStyle w:val="TableParagraph"/>
              <w:spacing w:line="456" w:lineRule="auto" w:before="127"/>
              <w:ind w:left="110" w:right="96"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本期利息资</w:t>
            </w:r>
            <w:r>
              <w:rPr>
                <w:rFonts w:ascii="宋体" w:hAnsi="宋体" w:cs="宋体" w:eastAsia="宋体" w:hint="default"/>
                <w:w w:val="99"/>
                <w:sz w:val="15"/>
                <w:szCs w:val="15"/>
              </w:rPr>
              <w:t> </w:t>
            </w:r>
            <w:r>
              <w:rPr>
                <w:rFonts w:ascii="宋体" w:hAnsi="宋体" w:cs="宋体" w:eastAsia="宋体" w:hint="default"/>
                <w:sz w:val="15"/>
                <w:szCs w:val="15"/>
              </w:rPr>
              <w:t>本化率</w:t>
            </w:r>
            <w:r>
              <w:rPr>
                <w:rFonts w:ascii="Times New Roman" w:hAnsi="Times New Roman" w:cs="Times New Roman" w:eastAsia="Times New Roman" w:hint="default"/>
                <w:sz w:val="15"/>
                <w:szCs w:val="15"/>
              </w:rPr>
              <w:t>(%)</w:t>
            </w:r>
          </w:p>
        </w:tc>
        <w:tc>
          <w:tcPr>
            <w:tcW w:w="926" w:type="dxa"/>
            <w:tcBorders>
              <w:top w:val="single" w:sz="12" w:space="0" w:color="000000"/>
              <w:left w:val="nil" w:sz="6" w:space="0" w:color="auto"/>
              <w:bottom w:val="single" w:sz="4" w:space="0" w:color="000000"/>
              <w:right w:val="nil" w:sz="6" w:space="0" w:color="auto"/>
            </w:tcBorders>
          </w:tcPr>
          <w:p>
            <w:pPr>
              <w:pStyle w:val="TableParagraph"/>
              <w:spacing w:line="504" w:lineRule="auto" w:before="108"/>
              <w:ind w:left="300" w:right="326"/>
              <w:jc w:val="left"/>
              <w:rPr>
                <w:rFonts w:ascii="宋体" w:hAnsi="宋体" w:cs="宋体" w:eastAsia="宋体" w:hint="default"/>
                <w:sz w:val="15"/>
                <w:szCs w:val="15"/>
              </w:rPr>
            </w:pPr>
            <w:r>
              <w:rPr>
                <w:rFonts w:ascii="宋体" w:hAnsi="宋体" w:cs="宋体" w:eastAsia="宋体" w:hint="default"/>
                <w:w w:val="95"/>
                <w:sz w:val="15"/>
                <w:szCs w:val="15"/>
              </w:rPr>
              <w:t>资金</w:t>
            </w:r>
            <w:r>
              <w:rPr>
                <w:rFonts w:ascii="宋体" w:hAnsi="宋体" w:cs="宋体" w:eastAsia="宋体" w:hint="default"/>
                <w:spacing w:val="-59"/>
                <w:w w:val="95"/>
                <w:sz w:val="15"/>
                <w:szCs w:val="15"/>
              </w:rPr>
              <w:t> </w:t>
            </w:r>
            <w:r>
              <w:rPr>
                <w:rFonts w:ascii="宋体" w:hAnsi="宋体" w:cs="宋体" w:eastAsia="宋体" w:hint="default"/>
                <w:w w:val="95"/>
                <w:sz w:val="15"/>
                <w:szCs w:val="15"/>
              </w:rPr>
              <w:t>来源</w:t>
            </w:r>
            <w:r>
              <w:rPr>
                <w:rFonts w:ascii="宋体" w:hAnsi="宋体" w:cs="宋体" w:eastAsia="宋体" w:hint="default"/>
                <w:sz w:val="15"/>
                <w:szCs w:val="15"/>
              </w:rPr>
            </w:r>
          </w:p>
        </w:tc>
        <w:tc>
          <w:tcPr>
            <w:tcW w:w="1274" w:type="dxa"/>
            <w:tcBorders>
              <w:top w:val="single" w:sz="12" w:space="0" w:color="000000"/>
              <w:left w:val="nil" w:sz="6" w:space="0" w:color="auto"/>
              <w:bottom w:val="single"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7"/>
                <w:szCs w:val="17"/>
              </w:rPr>
            </w:pPr>
          </w:p>
          <w:p>
            <w:pPr>
              <w:pStyle w:val="TableParagraph"/>
              <w:spacing w:line="240" w:lineRule="auto"/>
              <w:ind w:left="324"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480" w:hRule="exact"/>
        </w:trPr>
        <w:tc>
          <w:tcPr>
            <w:tcW w:w="16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14" w:right="0"/>
              <w:jc w:val="left"/>
              <w:rPr>
                <w:rFonts w:ascii="宋体" w:hAnsi="宋体" w:cs="宋体" w:eastAsia="宋体" w:hint="default"/>
                <w:sz w:val="15"/>
                <w:szCs w:val="15"/>
              </w:rPr>
            </w:pPr>
            <w:r>
              <w:rPr>
                <w:rFonts w:ascii="宋体" w:hAnsi="宋体" w:cs="宋体" w:eastAsia="宋体" w:hint="default"/>
                <w:sz w:val="15"/>
                <w:szCs w:val="15"/>
              </w:rPr>
              <w:t>建筑工程</w:t>
            </w:r>
          </w:p>
        </w:tc>
        <w:tc>
          <w:tcPr>
            <w:tcW w:w="972" w:type="dxa"/>
            <w:tcBorders>
              <w:top w:val="single" w:sz="4" w:space="0" w:color="000000"/>
              <w:left w:val="nil" w:sz="6" w:space="0" w:color="auto"/>
              <w:bottom w:val="single" w:sz="4" w:space="0" w:color="000000"/>
              <w:right w:val="nil" w:sz="6" w:space="0" w:color="auto"/>
            </w:tcBorders>
          </w:tcPr>
          <w:p>
            <w:pPr/>
          </w:p>
        </w:tc>
        <w:tc>
          <w:tcPr>
            <w:tcW w:w="9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12,313,349.10</w:t>
            </w: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90,827,866.45</w:t>
            </w:r>
            <w:r>
              <w:rPr>
                <w:rFonts w:ascii="Times New Roman"/>
                <w:sz w:val="15"/>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40,582,970.02</w:t>
            </w:r>
            <w:r>
              <w:rPr>
                <w:rFonts w:ascii="Times New Roman"/>
                <w:sz w:val="15"/>
              </w:rPr>
            </w:r>
          </w:p>
        </w:tc>
        <w:tc>
          <w:tcPr>
            <w:tcW w:w="590" w:type="dxa"/>
            <w:tcBorders>
              <w:top w:val="single" w:sz="4" w:space="0" w:color="000000"/>
              <w:left w:val="nil" w:sz="6" w:space="0" w:color="auto"/>
              <w:bottom w:val="single" w:sz="4" w:space="0" w:color="000000"/>
              <w:right w:val="nil" w:sz="6" w:space="0" w:color="auto"/>
            </w:tcBorders>
          </w:tcPr>
          <w:p>
            <w:pPr/>
          </w:p>
        </w:tc>
        <w:tc>
          <w:tcPr>
            <w:tcW w:w="1267" w:type="dxa"/>
            <w:tcBorders>
              <w:top w:val="single" w:sz="4" w:space="0" w:color="000000"/>
              <w:left w:val="nil" w:sz="6" w:space="0" w:color="auto"/>
              <w:bottom w:val="single" w:sz="4" w:space="0" w:color="000000"/>
              <w:right w:val="nil" w:sz="6" w:space="0" w:color="auto"/>
            </w:tcBorders>
          </w:tcPr>
          <w:p>
            <w:pPr/>
          </w:p>
        </w:tc>
        <w:tc>
          <w:tcPr>
            <w:tcW w:w="610" w:type="dxa"/>
            <w:tcBorders>
              <w:top w:val="single" w:sz="4" w:space="0" w:color="000000"/>
              <w:left w:val="nil" w:sz="6" w:space="0" w:color="auto"/>
              <w:bottom w:val="single" w:sz="4" w:space="0" w:color="000000"/>
              <w:right w:val="nil" w:sz="6" w:space="0" w:color="auto"/>
            </w:tcBorders>
          </w:tcPr>
          <w:p>
            <w:pPr/>
          </w:p>
        </w:tc>
        <w:tc>
          <w:tcPr>
            <w:tcW w:w="1010"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919" w:type="dxa"/>
            <w:tcBorders>
              <w:top w:val="single" w:sz="4" w:space="0" w:color="000000"/>
              <w:left w:val="nil" w:sz="6" w:space="0" w:color="auto"/>
              <w:bottom w:val="single" w:sz="4" w:space="0" w:color="000000"/>
              <w:right w:val="nil" w:sz="6" w:space="0" w:color="auto"/>
            </w:tcBorders>
          </w:tcPr>
          <w:p>
            <w:pPr/>
          </w:p>
        </w:tc>
        <w:tc>
          <w:tcPr>
            <w:tcW w:w="926" w:type="dxa"/>
            <w:tcBorders>
              <w:top w:val="single" w:sz="4" w:space="0" w:color="000000"/>
              <w:left w:val="nil" w:sz="6" w:space="0" w:color="auto"/>
              <w:bottom w:val="single" w:sz="4" w:space="0" w:color="000000"/>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62,558,245.53</w:t>
            </w:r>
            <w:r>
              <w:rPr>
                <w:rFonts w:ascii="Times New Roman"/>
                <w:sz w:val="15"/>
              </w:rPr>
            </w:r>
          </w:p>
        </w:tc>
      </w:tr>
      <w:tr>
        <w:trPr>
          <w:trHeight w:val="449" w:hRule="exact"/>
        </w:trPr>
        <w:tc>
          <w:tcPr>
            <w:tcW w:w="167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1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其中：厂房</w:t>
            </w:r>
            <w:r>
              <w:rPr>
                <w:rFonts w:ascii="Times New Roman" w:hAnsi="Times New Roman" w:cs="Times New Roman" w:eastAsia="Times New Roman" w:hint="default"/>
                <w:sz w:val="15"/>
                <w:szCs w:val="15"/>
              </w:rPr>
              <w:t>(</w:t>
            </w:r>
            <w:r>
              <w:rPr>
                <w:rFonts w:ascii="宋体" w:hAnsi="宋体" w:cs="宋体" w:eastAsia="宋体" w:hint="default"/>
                <w:sz w:val="15"/>
                <w:szCs w:val="15"/>
              </w:rPr>
              <w:t>生活区</w:t>
            </w:r>
            <w:r>
              <w:rPr>
                <w:rFonts w:ascii="Times New Roman" w:hAnsi="Times New Roman" w:cs="Times New Roman" w:eastAsia="Times New Roman" w:hint="default"/>
                <w:sz w:val="15"/>
                <w:szCs w:val="15"/>
              </w:rPr>
              <w:t>)</w:t>
            </w:r>
          </w:p>
        </w:tc>
        <w:tc>
          <w:tcPr>
            <w:tcW w:w="972" w:type="dxa"/>
            <w:tcBorders>
              <w:top w:val="single" w:sz="4" w:space="0" w:color="000000"/>
              <w:left w:val="nil" w:sz="6" w:space="0" w:color="auto"/>
              <w:bottom w:val="single" w:sz="4" w:space="0" w:color="000000"/>
              <w:right w:val="nil" w:sz="6" w:space="0" w:color="auto"/>
            </w:tcBorders>
          </w:tcPr>
          <w:p>
            <w:pPr/>
          </w:p>
        </w:tc>
        <w:tc>
          <w:tcPr>
            <w:tcW w:w="97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9,104,247.10</w:t>
            </w: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4,360,631.00</w:t>
            </w:r>
            <w:r>
              <w:rPr>
                <w:rFonts w:ascii="Times New Roman"/>
                <w:sz w:val="15"/>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13,464,878.10</w:t>
            </w:r>
            <w:r>
              <w:rPr>
                <w:rFonts w:ascii="Times New Roman"/>
                <w:sz w:val="15"/>
              </w:rPr>
            </w:r>
          </w:p>
        </w:tc>
        <w:tc>
          <w:tcPr>
            <w:tcW w:w="590" w:type="dxa"/>
            <w:tcBorders>
              <w:top w:val="single" w:sz="4" w:space="0" w:color="000000"/>
              <w:left w:val="nil" w:sz="6" w:space="0" w:color="auto"/>
              <w:bottom w:val="single" w:sz="4" w:space="0" w:color="000000"/>
              <w:right w:val="nil" w:sz="6" w:space="0" w:color="auto"/>
            </w:tcBorders>
          </w:tcPr>
          <w:p>
            <w:pPr/>
          </w:p>
        </w:tc>
        <w:tc>
          <w:tcPr>
            <w:tcW w:w="1267" w:type="dxa"/>
            <w:tcBorders>
              <w:top w:val="single" w:sz="4" w:space="0" w:color="000000"/>
              <w:left w:val="nil" w:sz="6" w:space="0" w:color="auto"/>
              <w:bottom w:val="single" w:sz="4" w:space="0" w:color="000000"/>
              <w:right w:val="nil" w:sz="6" w:space="0" w:color="auto"/>
            </w:tcBorders>
          </w:tcPr>
          <w:p>
            <w:pPr/>
          </w:p>
        </w:tc>
        <w:tc>
          <w:tcPr>
            <w:tcW w:w="61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38"/>
              <w:jc w:val="right"/>
              <w:rPr>
                <w:rFonts w:ascii="宋体" w:hAnsi="宋体" w:cs="宋体" w:eastAsia="宋体" w:hint="default"/>
                <w:sz w:val="15"/>
                <w:szCs w:val="15"/>
              </w:rPr>
            </w:pPr>
            <w:r>
              <w:rPr>
                <w:rFonts w:ascii="宋体" w:hAnsi="宋体" w:cs="宋体" w:eastAsia="宋体" w:hint="default"/>
                <w:w w:val="95"/>
                <w:sz w:val="15"/>
                <w:szCs w:val="15"/>
              </w:rPr>
              <w:t>已完工</w:t>
            </w:r>
            <w:r>
              <w:rPr>
                <w:rFonts w:ascii="宋体" w:hAnsi="宋体" w:cs="宋体" w:eastAsia="宋体" w:hint="default"/>
                <w:sz w:val="15"/>
                <w:szCs w:val="15"/>
              </w:rPr>
            </w:r>
          </w:p>
        </w:tc>
        <w:tc>
          <w:tcPr>
            <w:tcW w:w="1010"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919" w:type="dxa"/>
            <w:tcBorders>
              <w:top w:val="single" w:sz="4" w:space="0" w:color="000000"/>
              <w:left w:val="nil" w:sz="6" w:space="0" w:color="auto"/>
              <w:bottom w:val="single" w:sz="4" w:space="0" w:color="000000"/>
              <w:right w:val="nil" w:sz="6" w:space="0" w:color="auto"/>
            </w:tcBorders>
          </w:tcPr>
          <w:p>
            <w:pPr/>
          </w:p>
        </w:tc>
        <w:tc>
          <w:tcPr>
            <w:tcW w:w="926"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6"/>
              <w:jc w:val="center"/>
              <w:rPr>
                <w:rFonts w:ascii="宋体" w:hAnsi="宋体" w:cs="宋体" w:eastAsia="宋体" w:hint="default"/>
                <w:sz w:val="15"/>
                <w:szCs w:val="15"/>
              </w:rPr>
            </w:pPr>
            <w:r>
              <w:rPr>
                <w:rFonts w:ascii="宋体" w:hAnsi="宋体" w:cs="宋体" w:eastAsia="宋体" w:hint="default"/>
                <w:sz w:val="15"/>
                <w:szCs w:val="15"/>
              </w:rPr>
              <w:t>自筹</w:t>
            </w:r>
          </w:p>
        </w:tc>
        <w:tc>
          <w:tcPr>
            <w:tcW w:w="1274" w:type="dxa"/>
            <w:tcBorders>
              <w:top w:val="single" w:sz="4" w:space="0" w:color="000000"/>
              <w:left w:val="nil" w:sz="6" w:space="0" w:color="auto"/>
              <w:bottom w:val="single" w:sz="4" w:space="0" w:color="000000"/>
              <w:right w:val="nil" w:sz="6" w:space="0" w:color="auto"/>
            </w:tcBorders>
          </w:tcPr>
          <w:p>
            <w:pPr/>
          </w:p>
        </w:tc>
      </w:tr>
      <w:tr>
        <w:trPr>
          <w:trHeight w:val="466" w:hRule="exact"/>
        </w:trPr>
        <w:tc>
          <w:tcPr>
            <w:tcW w:w="16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right="156"/>
              <w:jc w:val="right"/>
              <w:rPr>
                <w:rFonts w:ascii="宋体" w:hAnsi="宋体" w:cs="宋体" w:eastAsia="宋体" w:hint="default"/>
                <w:sz w:val="15"/>
                <w:szCs w:val="15"/>
              </w:rPr>
            </w:pPr>
            <w:r>
              <w:rPr>
                <w:rFonts w:ascii="宋体" w:hAnsi="宋体" w:cs="宋体" w:eastAsia="宋体" w:hint="default"/>
                <w:w w:val="95"/>
                <w:sz w:val="15"/>
                <w:szCs w:val="15"/>
              </w:rPr>
              <w:t>厂房（老厂区）</w:t>
            </w:r>
            <w:r>
              <w:rPr>
                <w:rFonts w:ascii="宋体" w:hAnsi="宋体" w:cs="宋体" w:eastAsia="宋体" w:hint="default"/>
                <w:sz w:val="15"/>
                <w:szCs w:val="15"/>
              </w:rPr>
            </w:r>
          </w:p>
        </w:tc>
        <w:tc>
          <w:tcPr>
            <w:tcW w:w="972" w:type="dxa"/>
            <w:tcBorders>
              <w:top w:val="single" w:sz="4" w:space="0" w:color="000000"/>
              <w:left w:val="nil" w:sz="6" w:space="0" w:color="auto"/>
              <w:bottom w:val="single" w:sz="4" w:space="0" w:color="000000"/>
              <w:right w:val="nil" w:sz="6" w:space="0" w:color="auto"/>
            </w:tcBorders>
          </w:tcPr>
          <w:p>
            <w:pPr/>
          </w:p>
        </w:tc>
        <w:tc>
          <w:tcPr>
            <w:tcW w:w="9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3,209,102.00</w:t>
            </w: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23,908,989.92</w:t>
            </w:r>
            <w:r>
              <w:rPr>
                <w:rFonts w:ascii="Times New Roman"/>
                <w:sz w:val="15"/>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27,118,091.92</w:t>
            </w:r>
            <w:r>
              <w:rPr>
                <w:rFonts w:ascii="Times New Roman"/>
                <w:sz w:val="15"/>
              </w:rPr>
            </w:r>
          </w:p>
        </w:tc>
        <w:tc>
          <w:tcPr>
            <w:tcW w:w="590" w:type="dxa"/>
            <w:tcBorders>
              <w:top w:val="single" w:sz="4" w:space="0" w:color="000000"/>
              <w:left w:val="nil" w:sz="6" w:space="0" w:color="auto"/>
              <w:bottom w:val="single" w:sz="4" w:space="0" w:color="000000"/>
              <w:right w:val="nil" w:sz="6" w:space="0" w:color="auto"/>
            </w:tcBorders>
          </w:tcPr>
          <w:p>
            <w:pPr/>
          </w:p>
        </w:tc>
        <w:tc>
          <w:tcPr>
            <w:tcW w:w="1267" w:type="dxa"/>
            <w:tcBorders>
              <w:top w:val="single" w:sz="4" w:space="0" w:color="000000"/>
              <w:left w:val="nil" w:sz="6" w:space="0" w:color="auto"/>
              <w:bottom w:val="single" w:sz="4" w:space="0" w:color="000000"/>
              <w:right w:val="nil" w:sz="6" w:space="0" w:color="auto"/>
            </w:tcBorders>
          </w:tcPr>
          <w:p>
            <w:pPr/>
          </w:p>
        </w:tc>
        <w:tc>
          <w:tcPr>
            <w:tcW w:w="610"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right="38"/>
              <w:jc w:val="right"/>
              <w:rPr>
                <w:rFonts w:ascii="宋体" w:hAnsi="宋体" w:cs="宋体" w:eastAsia="宋体" w:hint="default"/>
                <w:sz w:val="15"/>
                <w:szCs w:val="15"/>
              </w:rPr>
            </w:pPr>
            <w:r>
              <w:rPr>
                <w:rFonts w:ascii="宋体" w:hAnsi="宋体" w:cs="宋体" w:eastAsia="宋体" w:hint="default"/>
                <w:w w:val="95"/>
                <w:sz w:val="15"/>
                <w:szCs w:val="15"/>
              </w:rPr>
              <w:t>已完工</w:t>
            </w:r>
            <w:r>
              <w:rPr>
                <w:rFonts w:ascii="宋体" w:hAnsi="宋体" w:cs="宋体" w:eastAsia="宋体" w:hint="default"/>
                <w:sz w:val="15"/>
                <w:szCs w:val="15"/>
              </w:rPr>
            </w:r>
          </w:p>
        </w:tc>
        <w:tc>
          <w:tcPr>
            <w:tcW w:w="1010"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919" w:type="dxa"/>
            <w:tcBorders>
              <w:top w:val="single" w:sz="4" w:space="0" w:color="000000"/>
              <w:left w:val="nil" w:sz="6" w:space="0" w:color="auto"/>
              <w:bottom w:val="single" w:sz="4" w:space="0" w:color="000000"/>
              <w:right w:val="nil" w:sz="6" w:space="0" w:color="auto"/>
            </w:tcBorders>
          </w:tcPr>
          <w:p>
            <w:pPr/>
          </w:p>
        </w:tc>
        <w:tc>
          <w:tcPr>
            <w:tcW w:w="926"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right="24"/>
              <w:jc w:val="center"/>
              <w:rPr>
                <w:rFonts w:ascii="宋体" w:hAnsi="宋体" w:cs="宋体" w:eastAsia="宋体" w:hint="default"/>
                <w:sz w:val="15"/>
                <w:szCs w:val="15"/>
              </w:rPr>
            </w:pPr>
            <w:r>
              <w:rPr>
                <w:rFonts w:ascii="宋体" w:hAnsi="宋体" w:cs="宋体" w:eastAsia="宋体" w:hint="default"/>
                <w:sz w:val="15"/>
                <w:szCs w:val="15"/>
              </w:rPr>
              <w:t>募投资金</w:t>
            </w:r>
          </w:p>
        </w:tc>
        <w:tc>
          <w:tcPr>
            <w:tcW w:w="1274" w:type="dxa"/>
            <w:tcBorders>
              <w:top w:val="single" w:sz="4" w:space="0" w:color="000000"/>
              <w:left w:val="nil" w:sz="6" w:space="0" w:color="auto"/>
              <w:bottom w:val="single" w:sz="4" w:space="0" w:color="000000"/>
              <w:right w:val="nil" w:sz="6" w:space="0" w:color="auto"/>
            </w:tcBorders>
          </w:tcPr>
          <w:p>
            <w:pPr/>
          </w:p>
        </w:tc>
      </w:tr>
      <w:tr>
        <w:trPr>
          <w:trHeight w:val="516" w:hRule="exact"/>
        </w:trPr>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9"/>
              <w:jc w:val="right"/>
              <w:rPr>
                <w:rFonts w:ascii="宋体" w:hAnsi="宋体" w:cs="宋体" w:eastAsia="宋体" w:hint="default"/>
                <w:sz w:val="15"/>
                <w:szCs w:val="15"/>
              </w:rPr>
            </w:pPr>
            <w:r>
              <w:rPr>
                <w:rFonts w:ascii="宋体" w:hAnsi="宋体" w:cs="宋体" w:eastAsia="宋体" w:hint="default"/>
                <w:spacing w:val="10"/>
                <w:w w:val="95"/>
                <w:sz w:val="15"/>
                <w:szCs w:val="15"/>
              </w:rPr>
              <w:t>厂房</w:t>
            </w:r>
            <w:r>
              <w:rPr>
                <w:rFonts w:ascii="Times New Roman" w:hAnsi="Times New Roman" w:cs="Times New Roman" w:eastAsia="Times New Roman" w:hint="default"/>
                <w:spacing w:val="10"/>
                <w:w w:val="95"/>
                <w:sz w:val="15"/>
                <w:szCs w:val="15"/>
              </w:rPr>
              <w:t>(</w:t>
            </w:r>
            <w:r>
              <w:rPr>
                <w:rFonts w:ascii="宋体" w:hAnsi="宋体" w:cs="宋体" w:eastAsia="宋体" w:hint="default"/>
                <w:spacing w:val="10"/>
                <w:w w:val="95"/>
                <w:sz w:val="15"/>
                <w:szCs w:val="15"/>
              </w:rPr>
              <w:t>募投地块新</w:t>
            </w:r>
            <w:r>
              <w:rPr>
                <w:rFonts w:ascii="宋体" w:hAnsi="宋体" w:cs="宋体" w:eastAsia="宋体" w:hint="default"/>
                <w:spacing w:val="10"/>
                <w:sz w:val="15"/>
                <w:szCs w:val="15"/>
              </w:rPr>
            </w:r>
          </w:p>
        </w:tc>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7"/>
                <w:szCs w:val="7"/>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125,116,491.0</w:t>
            </w:r>
            <w:r>
              <w:rPr>
                <w:rFonts w:ascii="Times New Roman"/>
                <w:sz w:val="15"/>
              </w:rPr>
            </w:r>
          </w:p>
        </w:tc>
        <w:tc>
          <w:tcPr>
            <w:tcW w:w="970"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62,558,245.53</w:t>
            </w:r>
            <w:r>
              <w:rPr>
                <w:rFonts w:ascii="Times New Roman"/>
                <w:sz w:val="15"/>
              </w:rPr>
            </w:r>
          </w:p>
        </w:tc>
        <w:tc>
          <w:tcPr>
            <w:tcW w:w="1061" w:type="dxa"/>
            <w:tcBorders>
              <w:top w:val="single" w:sz="4" w:space="0" w:color="000000"/>
              <w:left w:val="nil" w:sz="6" w:space="0" w:color="auto"/>
              <w:bottom w:val="nil" w:sz="6" w:space="0" w:color="auto"/>
              <w:right w:val="nil" w:sz="6" w:space="0" w:color="auto"/>
            </w:tcBorders>
          </w:tcPr>
          <w:p>
            <w:pPr/>
          </w:p>
        </w:tc>
        <w:tc>
          <w:tcPr>
            <w:tcW w:w="590" w:type="dxa"/>
            <w:tcBorders>
              <w:top w:val="single" w:sz="4" w:space="0" w:color="000000"/>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
        </w:tc>
        <w:tc>
          <w:tcPr>
            <w:tcW w:w="61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w w:val="95"/>
                <w:sz w:val="15"/>
                <w:szCs w:val="15"/>
              </w:rPr>
              <w:t>在建</w:t>
            </w:r>
            <w:r>
              <w:rPr>
                <w:rFonts w:ascii="宋体" w:hAnsi="宋体" w:cs="宋体" w:eastAsia="宋体" w:hint="default"/>
                <w:sz w:val="15"/>
                <w:szCs w:val="15"/>
              </w:rPr>
            </w:r>
          </w:p>
        </w:tc>
        <w:tc>
          <w:tcPr>
            <w:tcW w:w="1010" w:type="dxa"/>
            <w:tcBorders>
              <w:top w:val="single" w:sz="4" w:space="0" w:color="000000"/>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nil" w:sz="6" w:space="0" w:color="auto"/>
              <w:right w:val="nil" w:sz="6" w:space="0" w:color="auto"/>
            </w:tcBorders>
          </w:tcPr>
          <w:p>
            <w:pP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sz w:val="15"/>
                <w:szCs w:val="15"/>
              </w:rPr>
              <w:t>募投资金</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62,558,245.53</w:t>
            </w:r>
            <w:r>
              <w:rPr>
                <w:rFonts w:ascii="Times New Roman"/>
                <w:sz w:val="15"/>
              </w:rPr>
            </w:r>
          </w:p>
        </w:tc>
      </w:tr>
      <w:tr>
        <w:trPr>
          <w:trHeight w:val="322" w:hRule="exact"/>
        </w:trPr>
        <w:tc>
          <w:tcPr>
            <w:tcW w:w="1670" w:type="dxa"/>
            <w:tcBorders>
              <w:top w:val="nil" w:sz="6" w:space="0" w:color="auto"/>
              <w:left w:val="nil" w:sz="6" w:space="0" w:color="auto"/>
              <w:bottom w:val="single" w:sz="4" w:space="0" w:color="000000"/>
              <w:right w:val="nil" w:sz="6" w:space="0" w:color="auto"/>
            </w:tcBorders>
          </w:tcPr>
          <w:p>
            <w:pPr>
              <w:pStyle w:val="TableParagraph"/>
              <w:spacing w:line="177" w:lineRule="exact"/>
              <w:ind w:left="1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厂区</w:t>
            </w:r>
            <w:r>
              <w:rPr>
                <w:rFonts w:ascii="Times New Roman" w:hAnsi="Times New Roman" w:cs="Times New Roman" w:eastAsia="Times New Roman" w:hint="default"/>
                <w:sz w:val="15"/>
                <w:szCs w:val="15"/>
              </w:rPr>
              <w:t>)</w:t>
            </w: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38"/>
              <w:jc w:val="right"/>
              <w:rPr>
                <w:rFonts w:ascii="Times New Roman" w:hAnsi="Times New Roman" w:cs="Times New Roman" w:eastAsia="Times New Roman" w:hint="default"/>
                <w:sz w:val="15"/>
                <w:szCs w:val="15"/>
              </w:rPr>
            </w:pPr>
            <w:r>
              <w:rPr>
                <w:rFonts w:ascii="Times New Roman"/>
                <w:w w:val="99"/>
                <w:sz w:val="15"/>
              </w:rPr>
              <w:t>6</w:t>
            </w:r>
            <w:r>
              <w:rPr>
                <w:rFonts w:ascii="Times New Roman"/>
                <w:sz w:val="15"/>
              </w:rPr>
            </w:r>
          </w:p>
        </w:tc>
        <w:tc>
          <w:tcPr>
            <w:tcW w:w="970"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
        </w:tc>
        <w:tc>
          <w:tcPr>
            <w:tcW w:w="590" w:type="dxa"/>
            <w:tcBorders>
              <w:top w:val="nil" w:sz="6" w:space="0" w:color="auto"/>
              <w:left w:val="nil" w:sz="6" w:space="0" w:color="auto"/>
              <w:bottom w:val="single" w:sz="4" w:space="0" w:color="000000"/>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
        </w:tc>
        <w:tc>
          <w:tcPr>
            <w:tcW w:w="610" w:type="dxa"/>
            <w:tcBorders>
              <w:top w:val="nil" w:sz="6" w:space="0" w:color="auto"/>
              <w:left w:val="nil" w:sz="6" w:space="0" w:color="auto"/>
              <w:bottom w:val="single" w:sz="4" w:space="0" w:color="000000"/>
              <w:right w:val="nil" w:sz="6" w:space="0" w:color="auto"/>
            </w:tcBorders>
          </w:tcPr>
          <w:p>
            <w:pPr/>
          </w:p>
        </w:tc>
        <w:tc>
          <w:tcPr>
            <w:tcW w:w="1010" w:type="dxa"/>
            <w:tcBorders>
              <w:top w:val="nil" w:sz="6" w:space="0" w:color="auto"/>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
        </w:tc>
        <w:tc>
          <w:tcPr>
            <w:tcW w:w="919" w:type="dxa"/>
            <w:tcBorders>
              <w:top w:val="nil" w:sz="6" w:space="0" w:color="auto"/>
              <w:left w:val="nil" w:sz="6" w:space="0" w:color="auto"/>
              <w:bottom w:val="single" w:sz="4" w:space="0" w:color="000000"/>
              <w:right w:val="nil" w:sz="6" w:space="0" w:color="auto"/>
            </w:tcBorders>
          </w:tcPr>
          <w:p>
            <w:pPr/>
          </w:p>
        </w:tc>
        <w:tc>
          <w:tcPr>
            <w:tcW w:w="926"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r>
      <w:tr>
        <w:trPr>
          <w:trHeight w:val="480" w:hRule="exact"/>
        </w:trPr>
        <w:tc>
          <w:tcPr>
            <w:tcW w:w="16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14" w:right="0"/>
              <w:jc w:val="left"/>
              <w:rPr>
                <w:rFonts w:ascii="宋体" w:hAnsi="宋体" w:cs="宋体" w:eastAsia="宋体" w:hint="default"/>
                <w:sz w:val="15"/>
                <w:szCs w:val="15"/>
              </w:rPr>
            </w:pPr>
            <w:r>
              <w:rPr>
                <w:rFonts w:ascii="宋体" w:hAnsi="宋体" w:cs="宋体" w:eastAsia="宋体" w:hint="default"/>
                <w:sz w:val="15"/>
                <w:szCs w:val="15"/>
              </w:rPr>
              <w:t>安装工程</w:t>
            </w:r>
          </w:p>
        </w:tc>
        <w:tc>
          <w:tcPr>
            <w:tcW w:w="972" w:type="dxa"/>
            <w:tcBorders>
              <w:top w:val="single" w:sz="4" w:space="0" w:color="000000"/>
              <w:left w:val="nil" w:sz="6" w:space="0" w:color="auto"/>
              <w:bottom w:val="single" w:sz="4" w:space="0" w:color="000000"/>
              <w:right w:val="nil" w:sz="6" w:space="0" w:color="auto"/>
            </w:tcBorders>
          </w:tcPr>
          <w:p>
            <w:pPr/>
          </w:p>
        </w:tc>
        <w:tc>
          <w:tcPr>
            <w:tcW w:w="9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2,605,118.75</w:t>
            </w: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91,657,946.63</w:t>
            </w:r>
            <w:r>
              <w:rPr>
                <w:rFonts w:ascii="Times New Roman"/>
                <w:sz w:val="15"/>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94,263,065.38</w:t>
            </w:r>
            <w:r>
              <w:rPr>
                <w:rFonts w:ascii="Times New Roman"/>
                <w:sz w:val="15"/>
              </w:rPr>
            </w:r>
          </w:p>
        </w:tc>
        <w:tc>
          <w:tcPr>
            <w:tcW w:w="590" w:type="dxa"/>
            <w:tcBorders>
              <w:top w:val="single" w:sz="4" w:space="0" w:color="000000"/>
              <w:left w:val="nil" w:sz="6" w:space="0" w:color="auto"/>
              <w:bottom w:val="single" w:sz="4" w:space="0" w:color="000000"/>
              <w:right w:val="nil" w:sz="6" w:space="0" w:color="auto"/>
            </w:tcBorders>
          </w:tcPr>
          <w:p>
            <w:pPr/>
          </w:p>
        </w:tc>
        <w:tc>
          <w:tcPr>
            <w:tcW w:w="1267" w:type="dxa"/>
            <w:tcBorders>
              <w:top w:val="single" w:sz="4" w:space="0" w:color="000000"/>
              <w:left w:val="nil" w:sz="6" w:space="0" w:color="auto"/>
              <w:bottom w:val="single" w:sz="4" w:space="0" w:color="000000"/>
              <w:right w:val="nil" w:sz="6" w:space="0" w:color="auto"/>
            </w:tcBorders>
          </w:tcPr>
          <w:p>
            <w:pPr/>
          </w:p>
        </w:tc>
        <w:tc>
          <w:tcPr>
            <w:tcW w:w="610" w:type="dxa"/>
            <w:tcBorders>
              <w:top w:val="single" w:sz="4" w:space="0" w:color="000000"/>
              <w:left w:val="nil" w:sz="6" w:space="0" w:color="auto"/>
              <w:bottom w:val="single" w:sz="4" w:space="0" w:color="000000"/>
              <w:right w:val="nil" w:sz="6" w:space="0" w:color="auto"/>
            </w:tcBorders>
          </w:tcPr>
          <w:p>
            <w:pPr/>
          </w:p>
        </w:tc>
        <w:tc>
          <w:tcPr>
            <w:tcW w:w="1010"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919" w:type="dxa"/>
            <w:tcBorders>
              <w:top w:val="single" w:sz="4" w:space="0" w:color="000000"/>
              <w:left w:val="nil" w:sz="6" w:space="0" w:color="auto"/>
              <w:bottom w:val="single" w:sz="4" w:space="0" w:color="000000"/>
              <w:right w:val="nil" w:sz="6" w:space="0" w:color="auto"/>
            </w:tcBorders>
          </w:tcPr>
          <w:p>
            <w:pPr/>
          </w:p>
        </w:tc>
        <w:tc>
          <w:tcPr>
            <w:tcW w:w="926" w:type="dxa"/>
            <w:tcBorders>
              <w:top w:val="single" w:sz="4" w:space="0" w:color="000000"/>
              <w:left w:val="nil" w:sz="6" w:space="0" w:color="auto"/>
              <w:bottom w:val="single" w:sz="4" w:space="0" w:color="000000"/>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
        </w:tc>
      </w:tr>
      <w:tr>
        <w:trPr>
          <w:trHeight w:val="311" w:hRule="exact"/>
        </w:trPr>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4" w:right="0"/>
              <w:jc w:val="left"/>
              <w:rPr>
                <w:rFonts w:ascii="宋体" w:hAnsi="宋体" w:cs="宋体" w:eastAsia="宋体" w:hint="default"/>
                <w:sz w:val="15"/>
                <w:szCs w:val="15"/>
              </w:rPr>
            </w:pPr>
            <w:r>
              <w:rPr>
                <w:rFonts w:ascii="宋体" w:hAnsi="宋体" w:cs="宋体" w:eastAsia="宋体" w:hint="default"/>
                <w:w w:val="95"/>
                <w:sz w:val="15"/>
                <w:szCs w:val="15"/>
              </w:rPr>
              <w:t>其中：无纺布生产线（老</w:t>
            </w:r>
            <w:r>
              <w:rPr>
                <w:rFonts w:ascii="宋体" w:hAnsi="宋体" w:cs="宋体" w:eastAsia="宋体" w:hint="default"/>
                <w:sz w:val="15"/>
                <w:szCs w:val="15"/>
              </w:rPr>
            </w:r>
          </w:p>
        </w:tc>
        <w:tc>
          <w:tcPr>
            <w:tcW w:w="972" w:type="dxa"/>
            <w:tcBorders>
              <w:top w:val="single" w:sz="4" w:space="0" w:color="000000"/>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
        </w:tc>
        <w:tc>
          <w:tcPr>
            <w:tcW w:w="590" w:type="dxa"/>
            <w:tcBorders>
              <w:top w:val="single" w:sz="4" w:space="0" w:color="000000"/>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
        </w:tc>
        <w:tc>
          <w:tcPr>
            <w:tcW w:w="610" w:type="dxa"/>
            <w:tcBorders>
              <w:top w:val="single" w:sz="4" w:space="0" w:color="000000"/>
              <w:left w:val="nil" w:sz="6" w:space="0" w:color="auto"/>
              <w:bottom w:val="nil" w:sz="6" w:space="0" w:color="auto"/>
              <w:right w:val="nil" w:sz="6" w:space="0" w:color="auto"/>
            </w:tcBorders>
          </w:tcPr>
          <w:p>
            <w:pPr/>
          </w:p>
        </w:tc>
        <w:tc>
          <w:tcPr>
            <w:tcW w:w="1010" w:type="dxa"/>
            <w:tcBorders>
              <w:top w:val="single" w:sz="4" w:space="0" w:color="000000"/>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nil" w:sz="6" w:space="0" w:color="auto"/>
              <w:right w:val="nil" w:sz="6" w:space="0" w:color="auto"/>
            </w:tcBorders>
          </w:tcPr>
          <w:p>
            <w:pPr/>
          </w:p>
        </w:tc>
        <w:tc>
          <w:tcPr>
            <w:tcW w:w="926"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
        </w:tc>
      </w:tr>
      <w:tr>
        <w:trPr>
          <w:trHeight w:val="512" w:hRule="exact"/>
        </w:trPr>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厂区）</w:t>
            </w:r>
          </w:p>
        </w:tc>
        <w:tc>
          <w:tcPr>
            <w:tcW w:w="972" w:type="dxa"/>
            <w:tcBorders>
              <w:top w:val="nil" w:sz="6" w:space="0" w:color="auto"/>
              <w:left w:val="nil" w:sz="6" w:space="0" w:color="auto"/>
              <w:bottom w:val="single" w:sz="4" w:space="0" w:color="000000"/>
              <w:right w:val="nil" w:sz="6" w:space="0" w:color="auto"/>
            </w:tcBorders>
          </w:tcPr>
          <w:p>
            <w:pPr/>
          </w:p>
        </w:tc>
        <w:tc>
          <w:tcPr>
            <w:tcW w:w="970"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6"/>
              <w:jc w:val="right"/>
              <w:rPr>
                <w:rFonts w:ascii="Times New Roman" w:hAnsi="Times New Roman" w:cs="Times New Roman" w:eastAsia="Times New Roman" w:hint="default"/>
                <w:sz w:val="15"/>
                <w:szCs w:val="15"/>
              </w:rPr>
            </w:pPr>
            <w:r>
              <w:rPr>
                <w:rFonts w:ascii="Times New Roman"/>
                <w:w w:val="95"/>
                <w:sz w:val="15"/>
              </w:rPr>
              <w:t>52,916,965.56</w:t>
            </w:r>
            <w:r>
              <w:rPr>
                <w:rFonts w:ascii="Times New Roman"/>
                <w:sz w:val="15"/>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6"/>
              <w:jc w:val="right"/>
              <w:rPr>
                <w:rFonts w:ascii="Times New Roman" w:hAnsi="Times New Roman" w:cs="Times New Roman" w:eastAsia="Times New Roman" w:hint="default"/>
                <w:sz w:val="15"/>
                <w:szCs w:val="15"/>
              </w:rPr>
            </w:pPr>
            <w:r>
              <w:rPr>
                <w:rFonts w:ascii="Times New Roman"/>
                <w:w w:val="95"/>
                <w:sz w:val="15"/>
              </w:rPr>
              <w:t>52,916,965.56</w:t>
            </w:r>
            <w:r>
              <w:rPr>
                <w:rFonts w:ascii="Times New Roman"/>
                <w:sz w:val="15"/>
              </w:rPr>
            </w:r>
          </w:p>
        </w:tc>
        <w:tc>
          <w:tcPr>
            <w:tcW w:w="590" w:type="dxa"/>
            <w:tcBorders>
              <w:top w:val="nil" w:sz="6" w:space="0" w:color="auto"/>
              <w:left w:val="nil" w:sz="6" w:space="0" w:color="auto"/>
              <w:bottom w:val="single" w:sz="4" w:space="0" w:color="000000"/>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
        </w:tc>
        <w:tc>
          <w:tcPr>
            <w:tcW w:w="610" w:type="dxa"/>
            <w:tcBorders>
              <w:top w:val="nil" w:sz="6" w:space="0" w:color="auto"/>
              <w:left w:val="nil" w:sz="6" w:space="0" w:color="auto"/>
              <w:bottom w:val="single" w:sz="4" w:space="0" w:color="000000"/>
              <w:right w:val="nil" w:sz="6" w:space="0" w:color="auto"/>
            </w:tcBorders>
          </w:tcPr>
          <w:p>
            <w:pPr>
              <w:pStyle w:val="TableParagraph"/>
              <w:spacing w:line="168" w:lineRule="exact"/>
              <w:ind w:right="38"/>
              <w:jc w:val="right"/>
              <w:rPr>
                <w:rFonts w:ascii="宋体" w:hAnsi="宋体" w:cs="宋体" w:eastAsia="宋体" w:hint="default"/>
                <w:sz w:val="15"/>
                <w:szCs w:val="15"/>
              </w:rPr>
            </w:pPr>
            <w:r>
              <w:rPr>
                <w:rFonts w:ascii="宋体" w:hAnsi="宋体" w:cs="宋体" w:eastAsia="宋体" w:hint="default"/>
                <w:w w:val="95"/>
                <w:sz w:val="15"/>
                <w:szCs w:val="15"/>
              </w:rPr>
              <w:t>已完工</w:t>
            </w:r>
            <w:r>
              <w:rPr>
                <w:rFonts w:ascii="宋体" w:hAnsi="宋体" w:cs="宋体" w:eastAsia="宋体" w:hint="default"/>
                <w:sz w:val="15"/>
                <w:szCs w:val="15"/>
              </w:rPr>
            </w:r>
          </w:p>
        </w:tc>
        <w:tc>
          <w:tcPr>
            <w:tcW w:w="1010" w:type="dxa"/>
            <w:tcBorders>
              <w:top w:val="nil" w:sz="6" w:space="0" w:color="auto"/>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
        </w:tc>
        <w:tc>
          <w:tcPr>
            <w:tcW w:w="919" w:type="dxa"/>
            <w:tcBorders>
              <w:top w:val="nil" w:sz="6" w:space="0" w:color="auto"/>
              <w:left w:val="nil" w:sz="6" w:space="0" w:color="auto"/>
              <w:bottom w:val="single" w:sz="4" w:space="0" w:color="000000"/>
              <w:right w:val="nil" w:sz="6" w:space="0" w:color="auto"/>
            </w:tcBorders>
          </w:tcPr>
          <w:p>
            <w:pPr/>
          </w:p>
        </w:tc>
        <w:tc>
          <w:tcPr>
            <w:tcW w:w="926" w:type="dxa"/>
            <w:tcBorders>
              <w:top w:val="nil" w:sz="6" w:space="0" w:color="auto"/>
              <w:left w:val="nil" w:sz="6" w:space="0" w:color="auto"/>
              <w:bottom w:val="single" w:sz="4" w:space="0" w:color="000000"/>
              <w:right w:val="nil" w:sz="6" w:space="0" w:color="auto"/>
            </w:tcBorders>
          </w:tcPr>
          <w:p>
            <w:pPr>
              <w:pStyle w:val="TableParagraph"/>
              <w:spacing w:line="168" w:lineRule="exact"/>
              <w:ind w:right="24"/>
              <w:jc w:val="center"/>
              <w:rPr>
                <w:rFonts w:ascii="宋体" w:hAnsi="宋体" w:cs="宋体" w:eastAsia="宋体" w:hint="default"/>
                <w:sz w:val="15"/>
                <w:szCs w:val="15"/>
              </w:rPr>
            </w:pPr>
            <w:r>
              <w:rPr>
                <w:rFonts w:ascii="宋体" w:hAnsi="宋体" w:cs="宋体" w:eastAsia="宋体" w:hint="default"/>
                <w:sz w:val="15"/>
                <w:szCs w:val="15"/>
              </w:rPr>
              <w:t>募投资金</w:t>
            </w:r>
          </w:p>
        </w:tc>
        <w:tc>
          <w:tcPr>
            <w:tcW w:w="1274" w:type="dxa"/>
            <w:tcBorders>
              <w:top w:val="nil" w:sz="6" w:space="0" w:color="auto"/>
              <w:left w:val="nil" w:sz="6" w:space="0" w:color="auto"/>
              <w:bottom w:val="single" w:sz="4" w:space="0" w:color="000000"/>
              <w:right w:val="nil" w:sz="6" w:space="0" w:color="auto"/>
            </w:tcBorders>
          </w:tcPr>
          <w:p>
            <w:pPr/>
          </w:p>
        </w:tc>
      </w:tr>
      <w:tr>
        <w:trPr>
          <w:trHeight w:val="466" w:hRule="exact"/>
        </w:trPr>
        <w:tc>
          <w:tcPr>
            <w:tcW w:w="3612" w:type="dxa"/>
            <w:gridSpan w:val="3"/>
            <w:tcBorders>
              <w:top w:val="nil" w:sz="6" w:space="0" w:color="auto"/>
              <w:left w:val="nil" w:sz="6" w:space="0" w:color="auto"/>
              <w:bottom w:val="nil" w:sz="6" w:space="0" w:color="auto"/>
              <w:right w:val="nil" w:sz="6" w:space="0" w:color="auto"/>
            </w:tcBorders>
          </w:tcPr>
          <w:p>
            <w:pPr>
              <w:pStyle w:val="TableParagraph"/>
              <w:tabs>
                <w:tab w:pos="2786" w:val="left" w:leader="none"/>
              </w:tabs>
              <w:spacing w:line="240" w:lineRule="auto" w:before="110"/>
              <w:ind w:left="237" w:right="0"/>
              <w:jc w:val="left"/>
              <w:rPr>
                <w:rFonts w:ascii="Times New Roman" w:hAnsi="Times New Roman" w:cs="Times New Roman" w:eastAsia="Times New Roman" w:hint="default"/>
                <w:sz w:val="15"/>
                <w:szCs w:val="15"/>
              </w:rPr>
            </w:pPr>
            <w:r>
              <w:rPr>
                <w:rFonts w:ascii="宋体" w:hAnsi="宋体" w:cs="宋体" w:eastAsia="宋体" w:hint="default"/>
                <w:spacing w:val="-1"/>
                <w:w w:val="95"/>
                <w:sz w:val="15"/>
                <w:szCs w:val="15"/>
              </w:rPr>
              <w:t>生产线改造（老厂区）</w:t>
              <w:tab/>
            </w:r>
            <w:r>
              <w:rPr>
                <w:rFonts w:ascii="Times New Roman" w:hAnsi="Times New Roman" w:cs="Times New Roman" w:eastAsia="Times New Roman" w:hint="default"/>
                <w:sz w:val="15"/>
                <w:szCs w:val="15"/>
              </w:rPr>
              <w:t>1,137,839.13</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29,732,275.56</w:t>
            </w:r>
            <w:r>
              <w:rPr>
                <w:rFonts w:ascii="Times New Roman"/>
                <w:sz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30,870,114.69</w:t>
            </w:r>
            <w:r>
              <w:rPr>
                <w:rFonts w:ascii="Times New Roman"/>
                <w:sz w:val="15"/>
              </w:rPr>
            </w:r>
          </w:p>
        </w:tc>
        <w:tc>
          <w:tcPr>
            <w:tcW w:w="24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0"/>
              <w:ind w:right="38"/>
              <w:jc w:val="right"/>
              <w:rPr>
                <w:rFonts w:ascii="宋体" w:hAnsi="宋体" w:cs="宋体" w:eastAsia="宋体" w:hint="default"/>
                <w:sz w:val="15"/>
                <w:szCs w:val="15"/>
              </w:rPr>
            </w:pPr>
            <w:r>
              <w:rPr>
                <w:rFonts w:ascii="宋体" w:hAnsi="宋体" w:cs="宋体" w:eastAsia="宋体" w:hint="default"/>
                <w:w w:val="95"/>
                <w:sz w:val="15"/>
                <w:szCs w:val="15"/>
              </w:rPr>
              <w:t>已完工</w:t>
            </w:r>
            <w:r>
              <w:rPr>
                <w:rFonts w:ascii="宋体" w:hAnsi="宋体" w:cs="宋体" w:eastAsia="宋体" w:hint="default"/>
                <w:sz w:val="15"/>
                <w:szCs w:val="15"/>
              </w:rPr>
            </w:r>
          </w:p>
        </w:tc>
        <w:tc>
          <w:tcPr>
            <w:tcW w:w="414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0"/>
              <w:ind w:right="175"/>
              <w:jc w:val="right"/>
              <w:rPr>
                <w:rFonts w:ascii="宋体" w:hAnsi="宋体" w:cs="宋体" w:eastAsia="宋体" w:hint="default"/>
                <w:sz w:val="15"/>
                <w:szCs w:val="15"/>
              </w:rPr>
            </w:pPr>
            <w:r>
              <w:rPr>
                <w:rFonts w:ascii="宋体" w:hAnsi="宋体" w:cs="宋体" w:eastAsia="宋体" w:hint="default"/>
                <w:w w:val="95"/>
                <w:sz w:val="15"/>
                <w:szCs w:val="15"/>
              </w:rPr>
              <w:t>募投资金</w:t>
            </w:r>
            <w:r>
              <w:rPr>
                <w:rFonts w:ascii="宋体" w:hAnsi="宋体" w:cs="宋体" w:eastAsia="宋体" w:hint="default"/>
                <w:sz w:val="15"/>
                <w:szCs w:val="15"/>
              </w:rPr>
            </w:r>
          </w:p>
        </w:tc>
        <w:tc>
          <w:tcPr>
            <w:tcW w:w="1274" w:type="dxa"/>
            <w:tcBorders>
              <w:top w:val="nil" w:sz="6" w:space="0" w:color="auto"/>
              <w:left w:val="nil" w:sz="6" w:space="0" w:color="auto"/>
              <w:bottom w:val="nil" w:sz="6" w:space="0" w:color="auto"/>
              <w:right w:val="nil" w:sz="6" w:space="0" w:color="auto"/>
            </w:tcBorders>
          </w:tcPr>
          <w:p>
            <w:pPr/>
          </w:p>
        </w:tc>
      </w:tr>
      <w:tr>
        <w:trPr>
          <w:trHeight w:val="463"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37" w:right="0"/>
              <w:jc w:val="left"/>
              <w:rPr>
                <w:rFonts w:ascii="宋体" w:hAnsi="宋体" w:cs="宋体" w:eastAsia="宋体" w:hint="default"/>
                <w:sz w:val="15"/>
                <w:szCs w:val="15"/>
              </w:rPr>
            </w:pPr>
            <w:r>
              <w:rPr>
                <w:rFonts w:ascii="宋体" w:hAnsi="宋体" w:cs="宋体" w:eastAsia="宋体" w:hint="default"/>
                <w:sz w:val="15"/>
                <w:szCs w:val="15"/>
              </w:rPr>
              <w:t>车间改造（老厂区）</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w w:val="95"/>
                <w:sz w:val="15"/>
              </w:rPr>
              <w:t>81,420.24</w:t>
            </w:r>
            <w:r>
              <w:rPr>
                <w:rFonts w:ascii="Times New Roman"/>
                <w:sz w:val="15"/>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8,273,320.00</w:t>
            </w:r>
            <w:r>
              <w:rPr>
                <w:rFonts w:ascii="Times New Roman"/>
                <w:sz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w w:val="95"/>
                <w:sz w:val="15"/>
              </w:rPr>
              <w:t>8,354,740.24</w:t>
            </w:r>
            <w:r>
              <w:rPr>
                <w:rFonts w:ascii="Times New Roman"/>
                <w:sz w:val="15"/>
              </w:rPr>
            </w:r>
          </w:p>
        </w:tc>
        <w:tc>
          <w:tcPr>
            <w:tcW w:w="24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0"/>
              <w:ind w:right="38"/>
              <w:jc w:val="right"/>
              <w:rPr>
                <w:rFonts w:ascii="宋体" w:hAnsi="宋体" w:cs="宋体" w:eastAsia="宋体" w:hint="default"/>
                <w:sz w:val="15"/>
                <w:szCs w:val="15"/>
              </w:rPr>
            </w:pPr>
            <w:r>
              <w:rPr>
                <w:rFonts w:ascii="宋体" w:hAnsi="宋体" w:cs="宋体" w:eastAsia="宋体" w:hint="default"/>
                <w:w w:val="95"/>
                <w:sz w:val="15"/>
                <w:szCs w:val="15"/>
              </w:rPr>
              <w:t>已完工</w:t>
            </w:r>
            <w:r>
              <w:rPr>
                <w:rFonts w:ascii="宋体" w:hAnsi="宋体" w:cs="宋体" w:eastAsia="宋体" w:hint="default"/>
                <w:sz w:val="15"/>
                <w:szCs w:val="15"/>
              </w:rPr>
            </w:r>
          </w:p>
        </w:tc>
        <w:tc>
          <w:tcPr>
            <w:tcW w:w="414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0"/>
              <w:ind w:right="326"/>
              <w:jc w:val="right"/>
              <w:rPr>
                <w:rFonts w:ascii="宋体" w:hAnsi="宋体" w:cs="宋体" w:eastAsia="宋体" w:hint="default"/>
                <w:sz w:val="15"/>
                <w:szCs w:val="15"/>
              </w:rPr>
            </w:pPr>
            <w:r>
              <w:rPr>
                <w:rFonts w:ascii="宋体" w:hAnsi="宋体" w:cs="宋体" w:eastAsia="宋体" w:hint="default"/>
                <w:w w:val="95"/>
                <w:sz w:val="15"/>
                <w:szCs w:val="15"/>
              </w:rPr>
              <w:t>自筹</w:t>
            </w:r>
            <w:r>
              <w:rPr>
                <w:rFonts w:ascii="宋体" w:hAnsi="宋体" w:cs="宋体" w:eastAsia="宋体" w:hint="default"/>
                <w:sz w:val="15"/>
                <w:szCs w:val="15"/>
              </w:rPr>
            </w:r>
          </w:p>
        </w:tc>
        <w:tc>
          <w:tcPr>
            <w:tcW w:w="1274" w:type="dxa"/>
            <w:tcBorders>
              <w:top w:val="nil" w:sz="6" w:space="0" w:color="auto"/>
              <w:left w:val="nil" w:sz="6" w:space="0" w:color="auto"/>
              <w:bottom w:val="nil" w:sz="6" w:space="0" w:color="auto"/>
              <w:right w:val="nil" w:sz="6" w:space="0" w:color="auto"/>
            </w:tcBorders>
          </w:tcPr>
          <w:p>
            <w:pPr/>
          </w:p>
        </w:tc>
      </w:tr>
      <w:tr>
        <w:trPr>
          <w:trHeight w:val="480"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37" w:right="0"/>
              <w:jc w:val="left"/>
              <w:rPr>
                <w:rFonts w:ascii="宋体" w:hAnsi="宋体" w:cs="宋体" w:eastAsia="宋体" w:hint="default"/>
                <w:sz w:val="15"/>
                <w:szCs w:val="15"/>
              </w:rPr>
            </w:pPr>
            <w:r>
              <w:rPr>
                <w:rFonts w:ascii="宋体" w:hAnsi="宋体" w:cs="宋体" w:eastAsia="宋体" w:hint="default"/>
                <w:sz w:val="15"/>
                <w:szCs w:val="15"/>
              </w:rPr>
              <w:t>变电、配电系统</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left="1116" w:right="0"/>
              <w:jc w:val="left"/>
              <w:rPr>
                <w:rFonts w:ascii="Times New Roman" w:hAnsi="Times New Roman" w:cs="Times New Roman" w:eastAsia="Times New Roman" w:hint="default"/>
                <w:sz w:val="15"/>
                <w:szCs w:val="15"/>
              </w:rPr>
            </w:pPr>
            <w:r>
              <w:rPr>
                <w:rFonts w:ascii="Times New Roman"/>
                <w:sz w:val="15"/>
              </w:rPr>
              <w:t>1,385,859.38</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735,385.51</w:t>
            </w:r>
            <w:r>
              <w:rPr>
                <w:rFonts w:ascii="Times New Roman"/>
                <w:sz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8"/>
                <w:szCs w:val="8"/>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w w:val="95"/>
                <w:sz w:val="15"/>
              </w:rPr>
              <w:t>2,121,244.89</w:t>
            </w:r>
            <w:r>
              <w:rPr>
                <w:rFonts w:ascii="Times New Roman"/>
                <w:sz w:val="15"/>
              </w:rPr>
            </w:r>
          </w:p>
        </w:tc>
        <w:tc>
          <w:tcPr>
            <w:tcW w:w="24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0"/>
              <w:ind w:right="38"/>
              <w:jc w:val="right"/>
              <w:rPr>
                <w:rFonts w:ascii="宋体" w:hAnsi="宋体" w:cs="宋体" w:eastAsia="宋体" w:hint="default"/>
                <w:sz w:val="15"/>
                <w:szCs w:val="15"/>
              </w:rPr>
            </w:pPr>
            <w:r>
              <w:rPr>
                <w:rFonts w:ascii="宋体" w:hAnsi="宋体" w:cs="宋体" w:eastAsia="宋体" w:hint="default"/>
                <w:w w:val="95"/>
                <w:sz w:val="15"/>
                <w:szCs w:val="15"/>
              </w:rPr>
              <w:t>已完工</w:t>
            </w:r>
            <w:r>
              <w:rPr>
                <w:rFonts w:ascii="宋体" w:hAnsi="宋体" w:cs="宋体" w:eastAsia="宋体" w:hint="default"/>
                <w:sz w:val="15"/>
                <w:szCs w:val="15"/>
              </w:rPr>
            </w:r>
          </w:p>
        </w:tc>
        <w:tc>
          <w:tcPr>
            <w:tcW w:w="414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0"/>
              <w:ind w:right="326"/>
              <w:jc w:val="right"/>
              <w:rPr>
                <w:rFonts w:ascii="宋体" w:hAnsi="宋体" w:cs="宋体" w:eastAsia="宋体" w:hint="default"/>
                <w:sz w:val="15"/>
                <w:szCs w:val="15"/>
              </w:rPr>
            </w:pPr>
            <w:r>
              <w:rPr>
                <w:rFonts w:ascii="宋体" w:hAnsi="宋体" w:cs="宋体" w:eastAsia="宋体" w:hint="default"/>
                <w:w w:val="95"/>
                <w:sz w:val="15"/>
                <w:szCs w:val="15"/>
              </w:rPr>
              <w:t>自筹</w:t>
            </w:r>
            <w:r>
              <w:rPr>
                <w:rFonts w:ascii="宋体" w:hAnsi="宋体" w:cs="宋体" w:eastAsia="宋体" w:hint="default"/>
                <w:sz w:val="15"/>
                <w:szCs w:val="15"/>
              </w:rPr>
            </w:r>
          </w:p>
        </w:tc>
        <w:tc>
          <w:tcPr>
            <w:tcW w:w="1274" w:type="dxa"/>
            <w:tcBorders>
              <w:top w:val="nil" w:sz="6" w:space="0" w:color="auto"/>
              <w:left w:val="nil" w:sz="6" w:space="0" w:color="auto"/>
              <w:bottom w:val="nil" w:sz="6" w:space="0" w:color="auto"/>
              <w:right w:val="nil" w:sz="6" w:space="0" w:color="auto"/>
            </w:tcBorders>
          </w:tcPr>
          <w:p>
            <w:pPr/>
          </w:p>
        </w:tc>
      </w:tr>
      <w:tr>
        <w:trPr>
          <w:trHeight w:val="458"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left="1041" w:right="0"/>
              <w:jc w:val="left"/>
              <w:rPr>
                <w:rFonts w:ascii="Times New Roman" w:hAnsi="Times New Roman" w:cs="Times New Roman" w:eastAsia="Times New Roman" w:hint="default"/>
                <w:sz w:val="15"/>
                <w:szCs w:val="15"/>
              </w:rPr>
            </w:pPr>
            <w:r>
              <w:rPr>
                <w:rFonts w:ascii="Times New Roman"/>
                <w:sz w:val="15"/>
              </w:rPr>
              <w:t>14,918,467.85</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182,485,813.08</w:t>
            </w:r>
            <w:r>
              <w:rPr>
                <w:rFonts w:ascii="Times New Roman"/>
                <w:sz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134,846,035.40</w:t>
            </w:r>
            <w:r>
              <w:rPr>
                <w:rFonts w:ascii="Times New Roman"/>
                <w:sz w:val="15"/>
              </w:rPr>
            </w:r>
          </w:p>
        </w:tc>
        <w:tc>
          <w:tcPr>
            <w:tcW w:w="2467" w:type="dxa"/>
            <w:gridSpan w:val="3"/>
            <w:tcBorders>
              <w:top w:val="nil" w:sz="6" w:space="0" w:color="auto"/>
              <w:left w:val="nil" w:sz="6" w:space="0" w:color="auto"/>
              <w:bottom w:val="nil" w:sz="6" w:space="0" w:color="auto"/>
              <w:right w:val="nil" w:sz="6" w:space="0" w:color="auto"/>
            </w:tcBorders>
          </w:tcPr>
          <w:p>
            <w:pPr/>
          </w:p>
        </w:tc>
        <w:tc>
          <w:tcPr>
            <w:tcW w:w="4145" w:type="dxa"/>
            <w:gridSpan w:val="4"/>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w w:val="95"/>
                <w:sz w:val="15"/>
              </w:rPr>
              <w:t>62,558,245.53</w:t>
            </w:r>
            <w:r>
              <w:rPr>
                <w:rFonts w:ascii="Times New Roman"/>
                <w:sz w:val="15"/>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before="76"/>
        <w:ind w:left="6990" w:right="7268" w:firstLine="0"/>
        <w:jc w:val="center"/>
        <w:rPr>
          <w:rFonts w:ascii="Times New Roman" w:hAnsi="Times New Roman" w:cs="Times New Roman" w:eastAsia="Times New Roman" w:hint="default"/>
          <w:sz w:val="18"/>
          <w:szCs w:val="18"/>
        </w:rPr>
      </w:pPr>
      <w:r>
        <w:rPr>
          <w:rFonts w:ascii="Times New Roman"/>
          <w:sz w:val="18"/>
        </w:rPr>
        <w:t>96</w:t>
      </w:r>
    </w:p>
    <w:p>
      <w:pPr>
        <w:spacing w:after="0"/>
        <w:jc w:val="center"/>
        <w:rPr>
          <w:rFonts w:ascii="Times New Roman" w:hAnsi="Times New Roman" w:cs="Times New Roman" w:eastAsia="Times New Roman" w:hint="default"/>
          <w:sz w:val="18"/>
          <w:szCs w:val="18"/>
        </w:rPr>
        <w:sectPr>
          <w:headerReference w:type="default" r:id="rId46"/>
          <w:footerReference w:type="default" r:id="rId47"/>
          <w:pgSz w:w="16840" w:h="11910" w:orient="landscape"/>
          <w:pgMar w:header="0" w:footer="0" w:top="800" w:bottom="280" w:left="1320" w:right="1040"/>
        </w:sectPr>
      </w:pPr>
    </w:p>
    <w:p>
      <w:pPr>
        <w:spacing w:line="240" w:lineRule="auto" w:before="0"/>
        <w:rPr>
          <w:rFonts w:ascii="Times New Roman" w:hAnsi="Times New Roman" w:cs="Times New Roman" w:eastAsia="Times New Roman" w:hint="default"/>
          <w:sz w:val="20"/>
          <w:szCs w:val="20"/>
        </w:rPr>
      </w:pPr>
    </w:p>
    <w:p>
      <w:pPr>
        <w:tabs>
          <w:tab w:pos="1311" w:val="left" w:leader="none"/>
        </w:tabs>
        <w:spacing w:before="108"/>
        <w:ind w:left="783" w:right="25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重大在建工程的工程进度情况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89.4pt;height:1.45pt;mso-position-horizontal-relative:char;mso-position-vertical-relative:line" coordorigin="0,0" coordsize="7788,29">
            <v:group style="position:absolute;left:14;top:14;width:7760;height:2" coordorigin="14,14" coordsize="7760,2">
              <v:shape style="position:absolute;left:14;top:14;width:7760;height:2" coordorigin="14,14" coordsize="7760,0" path="m14,14l777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6443" w:val="left" w:leader="none"/>
          <w:tab w:pos="7839" w:val="left" w:leader="none"/>
        </w:tabs>
        <w:spacing w:before="169"/>
        <w:ind w:left="3210" w:right="255" w:firstLine="0"/>
        <w:jc w:val="left"/>
        <w:rPr>
          <w:rFonts w:ascii="宋体" w:hAnsi="宋体" w:cs="宋体" w:eastAsia="宋体" w:hint="default"/>
          <w:sz w:val="18"/>
          <w:szCs w:val="18"/>
        </w:rPr>
      </w:pPr>
      <w:r>
        <w:rPr>
          <w:rFonts w:ascii="宋体" w:hAnsi="宋体" w:cs="宋体" w:eastAsia="宋体" w:hint="default"/>
          <w:sz w:val="18"/>
          <w:szCs w:val="18"/>
        </w:rPr>
        <w:t>项目</w:t>
        <w:tab/>
        <w:t>工程进度</w:t>
        <w:tab/>
        <w:t>备注</w:t>
      </w:r>
    </w:p>
    <w:p>
      <w:pPr>
        <w:spacing w:line="240" w:lineRule="auto" w:before="0"/>
        <w:rPr>
          <w:rFonts w:ascii="宋体" w:hAnsi="宋体" w:cs="宋体" w:eastAsia="宋体" w:hint="default"/>
          <w:sz w:val="5"/>
          <w:szCs w:val="5"/>
        </w:rPr>
      </w:pPr>
    </w:p>
    <w:p>
      <w:pPr>
        <w:spacing w:line="28" w:lineRule="exact"/>
        <w:ind w:left="714" w:right="0" w:firstLine="0"/>
        <w:rPr>
          <w:rFonts w:ascii="宋体" w:hAnsi="宋体" w:cs="宋体" w:eastAsia="宋体" w:hint="default"/>
          <w:sz w:val="2"/>
          <w:szCs w:val="2"/>
        </w:rPr>
      </w:pPr>
      <w:r>
        <w:rPr>
          <w:rFonts w:ascii="宋体" w:hAnsi="宋体" w:cs="宋体" w:eastAsia="宋体" w:hint="default"/>
          <w:position w:val="0"/>
          <w:sz w:val="2"/>
          <w:szCs w:val="2"/>
        </w:rPr>
        <w:pict>
          <v:group style="width:389.4pt;height:1.45pt;mso-position-horizontal-relative:char;mso-position-vertical-relative:line" coordorigin="0,0" coordsize="7788,29">
            <v:group style="position:absolute;left:14;top:14;width:7760;height:2" coordorigin="14,14" coordsize="7760,2">
              <v:shape style="position:absolute;left:14;top:14;width:7760;height:2" coordorigin="14,14" coordsize="7760,0" path="m14,14l7774,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3"/>
          <w:szCs w:val="13"/>
        </w:rPr>
      </w:pPr>
    </w:p>
    <w:p>
      <w:pPr>
        <w:tabs>
          <w:tab w:pos="6524" w:val="left" w:leader="none"/>
        </w:tabs>
        <w:spacing w:before="0"/>
        <w:ind w:left="839" w:right="255"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厂房</w:t>
      </w:r>
      <w:r>
        <w:rPr>
          <w:rFonts w:ascii="Times New Roman" w:hAnsi="Times New Roman" w:cs="Times New Roman" w:eastAsia="Times New Roman" w:hint="default"/>
          <w:spacing w:val="-1"/>
          <w:position w:val="1"/>
          <w:sz w:val="18"/>
          <w:szCs w:val="18"/>
        </w:rPr>
        <w:t>(</w:t>
      </w:r>
      <w:r>
        <w:rPr>
          <w:rFonts w:ascii="宋体" w:hAnsi="宋体" w:cs="宋体" w:eastAsia="宋体" w:hint="default"/>
          <w:spacing w:val="-1"/>
          <w:position w:val="1"/>
          <w:sz w:val="18"/>
          <w:szCs w:val="18"/>
        </w:rPr>
        <w:t>募投地块新厂区</w:t>
      </w:r>
      <w:r>
        <w:rPr>
          <w:rFonts w:ascii="Times New Roman" w:hAnsi="Times New Roman" w:cs="Times New Roman" w:eastAsia="Times New Roman" w:hint="default"/>
          <w:spacing w:val="-1"/>
          <w:position w:val="1"/>
          <w:sz w:val="18"/>
          <w:szCs w:val="18"/>
        </w:rPr>
        <w:t>)</w:t>
        <w:tab/>
      </w:r>
      <w:r>
        <w:rPr>
          <w:rFonts w:ascii="Times New Roman" w:hAnsi="Times New Roman" w:cs="Times New Roman" w:eastAsia="Times New Roman" w:hint="default"/>
          <w:spacing w:val="-1"/>
          <w:sz w:val="18"/>
          <w:szCs w:val="18"/>
        </w:rPr>
        <w:t>50.00%</w:t>
      </w:r>
    </w:p>
    <w:p>
      <w:pPr>
        <w:spacing w:line="240" w:lineRule="auto" w:before="6"/>
        <w:rPr>
          <w:rFonts w:ascii="Times New Roman" w:hAnsi="Times New Roman" w:cs="Times New Roman" w:eastAsia="Times New Roman" w:hint="default"/>
          <w:sz w:val="3"/>
          <w:szCs w:val="3"/>
        </w:rPr>
      </w:pPr>
    </w:p>
    <w:p>
      <w:pPr>
        <w:spacing w:line="28" w:lineRule="exact"/>
        <w:ind w:left="7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89.4pt;height:1.45pt;mso-position-horizontal-relative:char;mso-position-vertical-relative:line" coordorigin="0,0" coordsize="7788,29">
            <v:group style="position:absolute;left:14;top:14;width:7760;height:2" coordorigin="14,14" coordsize="7760,2">
              <v:shape style="position:absolute;left:14;top:14;width:7760;height:2" coordorigin="14,14" coordsize="7760,0" path="m14,14l7774,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2227"/>
        <w:gridCol w:w="1979"/>
        <w:gridCol w:w="1532"/>
        <w:gridCol w:w="1615"/>
        <w:gridCol w:w="1429"/>
      </w:tblGrid>
      <w:tr>
        <w:trPr>
          <w:trHeight w:val="395" w:hRule="exact"/>
        </w:trPr>
        <w:tc>
          <w:tcPr>
            <w:tcW w:w="2227" w:type="dxa"/>
            <w:tcBorders>
              <w:top w:val="nil" w:sz="6" w:space="0" w:color="auto"/>
              <w:left w:val="nil" w:sz="6" w:space="0" w:color="auto"/>
              <w:bottom w:val="single" w:sz="12" w:space="0" w:color="000000"/>
              <w:right w:val="nil" w:sz="6" w:space="0" w:color="auto"/>
            </w:tcBorders>
          </w:tcPr>
          <w:p>
            <w:pPr>
              <w:pStyle w:val="TableParagraph"/>
              <w:tabs>
                <w:tab w:pos="770" w:val="left" w:leader="none"/>
              </w:tabs>
              <w:spacing w:line="333" w:lineRule="exact"/>
              <w:ind w:right="58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(十)</w:t>
              <w:tab/>
            </w:r>
            <w:r>
              <w:rPr>
                <w:rFonts w:ascii="Microsoft JhengHei" w:hAnsi="Microsoft JhengHei" w:cs="Microsoft JhengHei" w:eastAsia="Microsoft JhengHei" w:hint="default"/>
                <w:b/>
                <w:bCs/>
                <w:spacing w:val="1"/>
                <w:w w:val="95"/>
                <w:sz w:val="21"/>
                <w:szCs w:val="21"/>
              </w:rPr>
              <w:t>工程物资</w:t>
            </w:r>
            <w:r>
              <w:rPr>
                <w:rFonts w:ascii="Microsoft JhengHei" w:hAnsi="Microsoft JhengHei" w:cs="Microsoft JhengHei" w:eastAsia="Microsoft JhengHei" w:hint="default"/>
                <w:spacing w:val="1"/>
                <w:sz w:val="21"/>
                <w:szCs w:val="21"/>
              </w:rPr>
            </w:r>
          </w:p>
        </w:tc>
        <w:tc>
          <w:tcPr>
            <w:tcW w:w="6556" w:type="dxa"/>
            <w:gridSpan w:val="4"/>
            <w:tcBorders>
              <w:top w:val="nil" w:sz="6" w:space="0" w:color="auto"/>
              <w:left w:val="nil" w:sz="6" w:space="0" w:color="auto"/>
              <w:bottom w:val="single" w:sz="12" w:space="0" w:color="000000"/>
              <w:right w:val="nil" w:sz="6" w:space="0" w:color="auto"/>
            </w:tcBorders>
          </w:tcPr>
          <w:p>
            <w:pPr/>
          </w:p>
        </w:tc>
      </w:tr>
      <w:tr>
        <w:trPr>
          <w:trHeight w:val="470" w:hRule="exact"/>
        </w:trPr>
        <w:tc>
          <w:tcPr>
            <w:tcW w:w="22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right="592"/>
              <w:jc w:val="right"/>
              <w:rPr>
                <w:rFonts w:ascii="宋体" w:hAnsi="宋体" w:cs="宋体" w:eastAsia="宋体" w:hint="default"/>
                <w:sz w:val="18"/>
                <w:szCs w:val="18"/>
              </w:rPr>
            </w:pPr>
            <w:r>
              <w:rPr>
                <w:rFonts w:ascii="宋体" w:hAnsi="宋体" w:cs="宋体" w:eastAsia="宋体" w:hint="default"/>
                <w:sz w:val="18"/>
                <w:szCs w:val="18"/>
              </w:rPr>
              <w:t>项目</w:t>
            </w:r>
          </w:p>
        </w:tc>
        <w:tc>
          <w:tcPr>
            <w:tcW w:w="19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58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2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0" w:hRule="exact"/>
        </w:trPr>
        <w:tc>
          <w:tcPr>
            <w:tcW w:w="22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699"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9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42,969.83</w:t>
            </w:r>
          </w:p>
        </w:tc>
        <w:tc>
          <w:tcPr>
            <w:tcW w:w="15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12,941,849.67</w:t>
            </w:r>
          </w:p>
        </w:tc>
        <w:tc>
          <w:tcPr>
            <w:tcW w:w="16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12,949,939.43</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34,880.07</w:t>
            </w:r>
          </w:p>
        </w:tc>
      </w:tr>
      <w:tr>
        <w:trPr>
          <w:trHeight w:val="470" w:hRule="exact"/>
        </w:trPr>
        <w:tc>
          <w:tcPr>
            <w:tcW w:w="22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right="592"/>
              <w:jc w:val="right"/>
              <w:rPr>
                <w:rFonts w:ascii="宋体" w:hAnsi="宋体" w:cs="宋体" w:eastAsia="宋体" w:hint="default"/>
                <w:sz w:val="18"/>
                <w:szCs w:val="18"/>
              </w:rPr>
            </w:pPr>
            <w:r>
              <w:rPr>
                <w:rFonts w:ascii="宋体" w:hAnsi="宋体" w:cs="宋体" w:eastAsia="宋体" w:hint="default"/>
                <w:sz w:val="18"/>
                <w:szCs w:val="18"/>
              </w:rPr>
              <w:t>合计</w:t>
            </w:r>
          </w:p>
        </w:tc>
        <w:tc>
          <w:tcPr>
            <w:tcW w:w="19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42,969.83</w:t>
            </w:r>
          </w:p>
        </w:tc>
        <w:tc>
          <w:tcPr>
            <w:tcW w:w="15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12,941,849.67</w:t>
            </w:r>
          </w:p>
        </w:tc>
        <w:tc>
          <w:tcPr>
            <w:tcW w:w="16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12,949,939.43</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34,880.07</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line="333" w:lineRule="exact" w:before="0"/>
        <w:ind w:left="145" w:right="25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0"/>
          <w:sz w:val="21"/>
          <w:szCs w:val="21"/>
        </w:rPr>
        <w:t>(十一)</w:t>
      </w:r>
      <w:r>
        <w:rPr>
          <w:rFonts w:ascii="Microsoft JhengHei" w:hAnsi="Microsoft JhengHei" w:cs="Microsoft JhengHei" w:eastAsia="Microsoft JhengHei" w:hint="default"/>
          <w:b/>
          <w:bCs/>
          <w:spacing w:val="2"/>
          <w:w w:val="110"/>
          <w:sz w:val="21"/>
          <w:szCs w:val="21"/>
        </w:rPr>
        <w:t> </w:t>
      </w:r>
      <w:r>
        <w:rPr>
          <w:rFonts w:ascii="Microsoft JhengHei" w:hAnsi="Microsoft JhengHei" w:cs="Microsoft JhengHei" w:eastAsia="Microsoft JhengHei" w:hint="default"/>
          <w:b/>
          <w:bCs/>
          <w:w w:val="110"/>
          <w:sz w:val="21"/>
          <w:szCs w:val="21"/>
        </w:rPr>
        <w:t>无形资产</w:t>
      </w:r>
      <w:r>
        <w:rPr>
          <w:rFonts w:ascii="Microsoft JhengHei" w:hAnsi="Microsoft JhengHei" w:cs="Microsoft JhengHei" w:eastAsia="Microsoft JhengHei" w:hint="default"/>
          <w:sz w:val="21"/>
          <w:szCs w:val="21"/>
        </w:rPr>
      </w:r>
    </w:p>
    <w:p>
      <w:pPr>
        <w:tabs>
          <w:tab w:pos="1431" w:val="left" w:leader="none"/>
        </w:tabs>
        <w:spacing w:before="35"/>
        <w:ind w:left="776" w:right="25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5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7"/>
        <w:rPr>
          <w:rFonts w:ascii="Microsoft JhengHei" w:hAnsi="Microsoft JhengHei" w:cs="Microsoft JhengHei" w:eastAsia="Microsoft JhengHei" w:hint="default"/>
          <w:b/>
          <w:bCs/>
          <w:sz w:val="5"/>
          <w:szCs w:val="5"/>
        </w:rPr>
      </w:pPr>
    </w:p>
    <w:tbl>
      <w:tblPr>
        <w:tblW w:w="0" w:type="auto"/>
        <w:jc w:val="left"/>
        <w:tblInd w:w="769" w:type="dxa"/>
        <w:tblLayout w:type="fixed"/>
        <w:tblCellMar>
          <w:top w:w="0" w:type="dxa"/>
          <w:left w:w="0" w:type="dxa"/>
          <w:bottom w:w="0" w:type="dxa"/>
          <w:right w:w="0" w:type="dxa"/>
        </w:tblCellMar>
        <w:tblLook w:val="01E0"/>
      </w:tblPr>
      <w:tblGrid>
        <w:gridCol w:w="2428"/>
        <w:gridCol w:w="1460"/>
        <w:gridCol w:w="1326"/>
        <w:gridCol w:w="1429"/>
        <w:gridCol w:w="1441"/>
      </w:tblGrid>
      <w:tr>
        <w:trPr>
          <w:trHeight w:val="363" w:hRule="exact"/>
        </w:trPr>
        <w:tc>
          <w:tcPr>
            <w:tcW w:w="242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54"/>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0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2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8"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、账面原值合计</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58,543,474.56</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59,640.00</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58,603,114.56</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58,304,527.66</w:t>
            </w:r>
          </w:p>
        </w:tc>
        <w:tc>
          <w:tcPr>
            <w:tcW w:w="1326"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58,304,527.66</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112,295.00</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47,640.00</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159,935.00</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12,546.00</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12,000.00</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24,546.00</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114,105.90</w:t>
            </w:r>
          </w:p>
        </w:tc>
        <w:tc>
          <w:tcPr>
            <w:tcW w:w="1326"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114,105.90</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、累计摊销合计</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1,703,604.81</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1,198,505.18</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2,902,109.99</w:t>
            </w:r>
          </w:p>
        </w:tc>
      </w:tr>
      <w:tr>
        <w:trPr>
          <w:trHeight w:val="468"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1,649,102.69</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1,173,674.16</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2,822,776.85</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17,507.61</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12,720.22</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30,227.83</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12,546.00</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700.00</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13,246.00</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24,448.51</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2"/>
                <w:sz w:val="18"/>
              </w:rPr>
              <w:t>11,410.80</w:t>
            </w: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35,859.31</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、无形资产账面净值合计</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56,839,869.75</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59,640.00</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1,198,505.18</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55,701,004.57</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56,655,424.97</w:t>
            </w:r>
          </w:p>
        </w:tc>
        <w:tc>
          <w:tcPr>
            <w:tcW w:w="1326"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1,173,674.16</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55,481,750.81</w:t>
            </w:r>
          </w:p>
        </w:tc>
      </w:tr>
      <w:tr>
        <w:trPr>
          <w:trHeight w:val="468"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94,787.39</w:t>
            </w: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47,640.00</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pacing w:val="-1"/>
                <w:sz w:val="18"/>
              </w:rPr>
              <w:t>12,720.22</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129,707.17</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60" w:type="dxa"/>
            <w:tcBorders>
              <w:top w:val="single" w:sz="12" w:space="0" w:color="000000"/>
              <w:left w:val="nil" w:sz="6" w:space="0" w:color="auto"/>
              <w:bottom w:val="single" w:sz="12" w:space="0" w:color="000000"/>
              <w:right w:val="nil" w:sz="6" w:space="0" w:color="auto"/>
            </w:tcBorders>
          </w:tcPr>
          <w:p>
            <w:pPr/>
          </w:p>
        </w:tc>
        <w:tc>
          <w:tcPr>
            <w:tcW w:w="13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12,000.00</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pacing w:val="-1"/>
                <w:sz w:val="18"/>
              </w:rPr>
              <w:t>700.00</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11,300.00</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89,657.39</w:t>
            </w:r>
          </w:p>
        </w:tc>
        <w:tc>
          <w:tcPr>
            <w:tcW w:w="1326"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pacing w:val="-2"/>
                <w:sz w:val="18"/>
              </w:rPr>
              <w:t>11,410.80</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78,246.59</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、减值准备合计</w:t>
            </w:r>
          </w:p>
        </w:tc>
        <w:tc>
          <w:tcPr>
            <w:tcW w:w="1460" w:type="dxa"/>
            <w:tcBorders>
              <w:top w:val="single" w:sz="12" w:space="0" w:color="000000"/>
              <w:left w:val="nil" w:sz="6" w:space="0" w:color="auto"/>
              <w:bottom w:val="single" w:sz="12" w:space="0" w:color="000000"/>
              <w:right w:val="nil" w:sz="6" w:space="0" w:color="auto"/>
            </w:tcBorders>
          </w:tcPr>
          <w:p>
            <w:pPr/>
          </w:p>
        </w:tc>
        <w:tc>
          <w:tcPr>
            <w:tcW w:w="1326"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60" w:type="dxa"/>
            <w:tcBorders>
              <w:top w:val="single" w:sz="12" w:space="0" w:color="000000"/>
              <w:left w:val="nil" w:sz="6" w:space="0" w:color="auto"/>
              <w:bottom w:val="single" w:sz="12" w:space="0" w:color="000000"/>
              <w:right w:val="nil" w:sz="6" w:space="0" w:color="auto"/>
            </w:tcBorders>
          </w:tcPr>
          <w:p>
            <w:pPr/>
          </w:p>
        </w:tc>
        <w:tc>
          <w:tcPr>
            <w:tcW w:w="1326"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60" w:type="dxa"/>
            <w:tcBorders>
              <w:top w:val="single" w:sz="12" w:space="0" w:color="000000"/>
              <w:left w:val="nil" w:sz="6" w:space="0" w:color="auto"/>
              <w:bottom w:val="single" w:sz="12" w:space="0" w:color="000000"/>
              <w:right w:val="nil" w:sz="6" w:space="0" w:color="auto"/>
            </w:tcBorders>
          </w:tcPr>
          <w:p>
            <w:pPr/>
          </w:p>
        </w:tc>
        <w:tc>
          <w:tcPr>
            <w:tcW w:w="1326"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
        </w:tc>
      </w:tr>
    </w:tbl>
    <w:p>
      <w:pPr>
        <w:spacing w:after="0"/>
        <w:sectPr>
          <w:footerReference w:type="default" r:id="rId48"/>
          <w:pgSz w:w="11910" w:h="16840"/>
          <w:pgMar w:footer="976" w:header="0" w:top="1100" w:bottom="1160" w:left="1640" w:right="1260"/>
          <w:pgNumType w:start="97"/>
        </w:sectPr>
      </w:pPr>
    </w:p>
    <w:p>
      <w:pPr>
        <w:spacing w:line="240" w:lineRule="auto" w:before="8"/>
        <w:rPr>
          <w:rFonts w:ascii="Microsoft JhengHei" w:hAnsi="Microsoft JhengHei" w:cs="Microsoft JhengHei" w:eastAsia="Microsoft JhengHei" w:hint="default"/>
          <w:b/>
          <w:bCs/>
          <w:sz w:val="18"/>
          <w:szCs w:val="18"/>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7"/>
        <w:rPr>
          <w:rFonts w:ascii="Microsoft JhengHei" w:hAnsi="Microsoft JhengHei" w:cs="Microsoft JhengHei" w:eastAsia="Microsoft JhengHei" w:hint="default"/>
          <w:b/>
          <w:bCs/>
          <w:sz w:val="5"/>
          <w:szCs w:val="5"/>
        </w:rPr>
      </w:pPr>
    </w:p>
    <w:tbl>
      <w:tblPr>
        <w:tblW w:w="0" w:type="auto"/>
        <w:jc w:val="left"/>
        <w:tblInd w:w="729" w:type="dxa"/>
        <w:tblLayout w:type="fixed"/>
        <w:tblCellMar>
          <w:top w:w="0" w:type="dxa"/>
          <w:left w:w="0" w:type="dxa"/>
          <w:bottom w:w="0" w:type="dxa"/>
          <w:right w:w="0" w:type="dxa"/>
        </w:tblCellMar>
        <w:tblLook w:val="01E0"/>
      </w:tblPr>
      <w:tblGrid>
        <w:gridCol w:w="2428"/>
        <w:gridCol w:w="1481"/>
        <w:gridCol w:w="1304"/>
        <w:gridCol w:w="1429"/>
        <w:gridCol w:w="1441"/>
      </w:tblGrid>
      <w:tr>
        <w:trPr>
          <w:trHeight w:val="363" w:hRule="exact"/>
        </w:trPr>
        <w:tc>
          <w:tcPr>
            <w:tcW w:w="242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54"/>
              <w:jc w:val="center"/>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0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0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8"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81" w:type="dxa"/>
            <w:tcBorders>
              <w:top w:val="single" w:sz="12" w:space="0" w:color="000000"/>
              <w:left w:val="nil" w:sz="6" w:space="0" w:color="auto"/>
              <w:bottom w:val="single" w:sz="12" w:space="0" w:color="000000"/>
              <w:right w:val="nil" w:sz="6" w:space="0" w:color="auto"/>
            </w:tcBorders>
          </w:tcPr>
          <w:p>
            <w:pPr/>
          </w:p>
        </w:tc>
        <w:tc>
          <w:tcPr>
            <w:tcW w:w="1304"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81" w:type="dxa"/>
            <w:tcBorders>
              <w:top w:val="single" w:sz="12" w:space="0" w:color="000000"/>
              <w:left w:val="nil" w:sz="6" w:space="0" w:color="auto"/>
              <w:bottom w:val="single" w:sz="12" w:space="0" w:color="000000"/>
              <w:right w:val="nil" w:sz="6" w:space="0" w:color="auto"/>
            </w:tcBorders>
          </w:tcPr>
          <w:p>
            <w:pPr/>
          </w:p>
        </w:tc>
        <w:tc>
          <w:tcPr>
            <w:tcW w:w="1304"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
        </w:tc>
        <w:tc>
          <w:tcPr>
            <w:tcW w:w="1441" w:type="dxa"/>
            <w:tcBorders>
              <w:top w:val="single" w:sz="12" w:space="0" w:color="000000"/>
              <w:left w:val="nil" w:sz="6" w:space="0" w:color="auto"/>
              <w:bottom w:val="single" w:sz="12" w:space="0" w:color="000000"/>
              <w:right w:val="nil" w:sz="6" w:space="0" w:color="auto"/>
            </w:tcBorders>
          </w:tcPr>
          <w:p>
            <w:pP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、无形资产账面价值合计</w:t>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pacing w:val="-1"/>
                <w:sz w:val="18"/>
              </w:rPr>
              <w:t>56,839,869.75</w:t>
            </w:r>
          </w:p>
        </w:tc>
        <w:tc>
          <w:tcPr>
            <w:tcW w:w="13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59,640.00</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1,198,505.18</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55,701,004.57</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pacing w:val="-1"/>
                <w:sz w:val="18"/>
              </w:rPr>
              <w:t>56,655,424.97</w:t>
            </w:r>
          </w:p>
        </w:tc>
        <w:tc>
          <w:tcPr>
            <w:tcW w:w="1304"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1,173,674.16</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55,481,750.81</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pacing w:val="-1"/>
                <w:sz w:val="18"/>
              </w:rPr>
              <w:t>94,787.39</w:t>
            </w:r>
          </w:p>
        </w:tc>
        <w:tc>
          <w:tcPr>
            <w:tcW w:w="13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47,640.00</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pacing w:val="-1"/>
                <w:sz w:val="18"/>
              </w:rPr>
              <w:t>12,720.22</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129,707.17</w:t>
            </w:r>
          </w:p>
        </w:tc>
      </w:tr>
      <w:tr>
        <w:trPr>
          <w:trHeight w:val="470"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81" w:type="dxa"/>
            <w:tcBorders>
              <w:top w:val="single" w:sz="12" w:space="0" w:color="000000"/>
              <w:left w:val="nil" w:sz="6" w:space="0" w:color="auto"/>
              <w:bottom w:val="single" w:sz="12" w:space="0" w:color="000000"/>
              <w:right w:val="nil" w:sz="6" w:space="0" w:color="auto"/>
            </w:tcBorders>
          </w:tcPr>
          <w:p>
            <w:pPr/>
          </w:p>
        </w:tc>
        <w:tc>
          <w:tcPr>
            <w:tcW w:w="13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12,000.00</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pacing w:val="-1"/>
                <w:sz w:val="18"/>
              </w:rPr>
              <w:t>700.00</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11,300.00</w:t>
            </w:r>
          </w:p>
        </w:tc>
      </w:tr>
      <w:tr>
        <w:trPr>
          <w:trHeight w:val="468"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pacing w:val="-1"/>
                <w:sz w:val="18"/>
              </w:rPr>
              <w:t>89,657.39</w:t>
            </w:r>
          </w:p>
        </w:tc>
        <w:tc>
          <w:tcPr>
            <w:tcW w:w="1304" w:type="dxa"/>
            <w:tcBorders>
              <w:top w:val="single" w:sz="12" w:space="0" w:color="000000"/>
              <w:left w:val="nil" w:sz="6" w:space="0" w:color="auto"/>
              <w:bottom w:val="single" w:sz="12" w:space="0" w:color="000000"/>
              <w:right w:val="nil" w:sz="6" w:space="0" w:color="auto"/>
            </w:tcBorders>
          </w:tcPr>
          <w:p>
            <w:pP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pacing w:val="-2"/>
                <w:sz w:val="18"/>
              </w:rPr>
              <w:t>11,410.80</w:t>
            </w:r>
          </w:p>
        </w:tc>
        <w:tc>
          <w:tcPr>
            <w:tcW w:w="14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78,246.59</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2"/>
          <w:szCs w:val="12"/>
        </w:rPr>
      </w:pPr>
    </w:p>
    <w:p>
      <w:pPr>
        <w:spacing w:before="0"/>
        <w:ind w:left="736" w:right="152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）本期摊销额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1,198,505.18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tabs>
          <w:tab w:pos="1391" w:val="left" w:leader="none"/>
        </w:tabs>
        <w:spacing w:line="672" w:lineRule="auto" w:before="148"/>
        <w:ind w:left="736" w:right="792"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）期末用于抵押或担保的无形资产账面价值为 </w:t>
      </w:r>
      <w:r>
        <w:rPr>
          <w:rFonts w:ascii="Times New Roman" w:hAnsi="Times New Roman" w:cs="Times New Roman" w:eastAsia="Times New Roman" w:hint="default"/>
          <w:sz w:val="21"/>
          <w:szCs w:val="21"/>
        </w:rPr>
        <w:t>7,677,541.07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元，详见附注七。</w:t>
      </w:r>
      <w:r>
        <w:rPr>
          <w:rFonts w:ascii="宋体" w:hAnsi="宋体" w:cs="宋体" w:eastAsia="宋体" w:hint="default"/>
          <w:w w:val="99"/>
          <w:sz w:val="21"/>
          <w:szCs w:val="21"/>
        </w:rPr>
        <w:t> </w:t>
      </w: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期末无足以证明存在无形资产减值的情况，故未计提无形资产减值准备。</w:t>
      </w:r>
      <w:r>
        <w:rPr>
          <w:rFonts w:ascii="Microsoft JhengHei" w:hAnsi="Microsoft JhengHei" w:cs="Microsoft JhengHei" w:eastAsia="Microsoft JhengHei" w:hint="default"/>
          <w:sz w:val="21"/>
          <w:szCs w:val="21"/>
        </w:rPr>
      </w:r>
    </w:p>
    <w:p>
      <w:pPr>
        <w:tabs>
          <w:tab w:pos="1271" w:val="left" w:leader="none"/>
        </w:tabs>
        <w:spacing w:before="12"/>
        <w:ind w:left="743" w:right="152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本期无以明显高于账面价值的价格出售无形资产的情况。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29"/>
          <w:szCs w:val="29"/>
        </w:rPr>
      </w:pPr>
    </w:p>
    <w:p>
      <w:pPr>
        <w:spacing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(十二)</w:t>
      </w:r>
      <w:r>
        <w:rPr>
          <w:rFonts w:ascii="Microsoft JhengHei" w:hAnsi="Microsoft JhengHei" w:cs="Microsoft JhengHei" w:eastAsia="Microsoft JhengHei" w:hint="default"/>
          <w:b/>
          <w:bCs/>
          <w:spacing w:val="13"/>
          <w:w w:val="105"/>
          <w:sz w:val="21"/>
          <w:szCs w:val="21"/>
        </w:rPr>
        <w:t> </w:t>
      </w:r>
      <w:r>
        <w:rPr>
          <w:rFonts w:ascii="Microsoft JhengHei" w:hAnsi="Microsoft JhengHei" w:cs="Microsoft JhengHei" w:eastAsia="Microsoft JhengHei" w:hint="default"/>
          <w:b/>
          <w:bCs/>
          <w:w w:val="105"/>
          <w:sz w:val="21"/>
          <w:szCs w:val="21"/>
        </w:rPr>
        <w:t>长期待摊费用</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95.2pt;height:1.45pt;mso-position-horizontal-relative:char;mso-position-vertical-relative:line" coordorigin="0,0" coordsize="7904,29">
            <v:group style="position:absolute;left:14;top:14;width:7875;height:2" coordorigin="14,14" coordsize="7875,2">
              <v:shape style="position:absolute;left:14;top:14;width:7875;height:2" coordorigin="14,14" coordsize="7875,0" path="m14,14l7889,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2217" w:val="left" w:leader="none"/>
          <w:tab w:pos="3321" w:val="left" w:leader="none"/>
          <w:tab w:pos="4427" w:val="left" w:leader="none"/>
          <w:tab w:pos="5440" w:val="left" w:leader="none"/>
          <w:tab w:pos="6364" w:val="left" w:leader="none"/>
          <w:tab w:pos="6448" w:val="left" w:leader="none"/>
          <w:tab w:pos="7468" w:val="left" w:leader="none"/>
        </w:tabs>
        <w:spacing w:line="592" w:lineRule="auto" w:before="106"/>
        <w:ind w:left="837" w:right="466" w:firstLine="348"/>
        <w:jc w:val="left"/>
        <w:rPr>
          <w:rFonts w:ascii="Times New Roman" w:hAnsi="Times New Roman" w:cs="Times New Roman" w:eastAsia="Times New Roman" w:hint="default"/>
          <w:sz w:val="15"/>
          <w:szCs w:val="15"/>
        </w:rPr>
      </w:pPr>
      <w:r>
        <w:rPr/>
        <w:pict>
          <v:group style="position:absolute;margin-left:120.479996pt;margin-top:23.419748pt;width:393.75pt;height:.1pt;mso-position-horizontal-relative:page;mso-position-vertical-relative:paragraph;z-index:-1214440" coordorigin="2410,468" coordsize="7875,2">
            <v:shape style="position:absolute;left:2410;top:468;width:7875;height:2" coordorigin="2410,468" coordsize="7875,0" path="m2410,468l10284,468e" filled="false" stroked="true" strokeweight="1.44pt" strokecolor="#000000">
              <v:path arrowok="t"/>
            </v:shape>
            <w10:wrap type="none"/>
          </v:group>
        </w:pict>
      </w:r>
      <w:r>
        <w:rPr/>
        <w:pict>
          <v:group style="position:absolute;margin-left:120.479996pt;margin-top:47.659748pt;width:393.75pt;height:.1pt;mso-position-horizontal-relative:page;mso-position-vertical-relative:paragraph;z-index:-1214416" coordorigin="2410,953" coordsize="7875,2">
            <v:shape style="position:absolute;left:2410;top:953;width:7875;height:2" coordorigin="2410,953" coordsize="7875,0" path="m2410,953l10284,953e" filled="false" stroked="true" strokeweight="1.44pt" strokecolor="#000000">
              <v:path arrowok="t"/>
            </v:shape>
            <w10:wrap type="none"/>
          </v:group>
        </w:pict>
      </w:r>
      <w:r>
        <w:rPr>
          <w:rFonts w:ascii="宋体" w:hAnsi="宋体" w:cs="宋体" w:eastAsia="宋体" w:hint="default"/>
          <w:w w:val="95"/>
          <w:sz w:val="15"/>
          <w:szCs w:val="15"/>
        </w:rPr>
        <w:t>项目</w:t>
        <w:tab/>
        <w:t>年初余额</w:t>
        <w:tab/>
        <w:t>本期增加</w:t>
        <w:tab/>
        <w:t>本期摊销</w:t>
        <w:tab/>
        <w:t>其他减少</w:t>
        <w:tab/>
        <w:tab/>
        <w:t>期末余额</w:t>
        <w:tab/>
      </w:r>
      <w:r>
        <w:rPr>
          <w:rFonts w:ascii="宋体" w:hAnsi="宋体" w:cs="宋体" w:eastAsia="宋体" w:hint="default"/>
          <w:sz w:val="15"/>
          <w:szCs w:val="15"/>
        </w:rPr>
        <w:t>其他减少的原因</w:t>
      </w:r>
      <w:r>
        <w:rPr>
          <w:rFonts w:ascii="宋体" w:hAnsi="宋体" w:cs="宋体" w:eastAsia="宋体" w:hint="default"/>
          <w:w w:val="99"/>
          <w:sz w:val="15"/>
          <w:szCs w:val="15"/>
        </w:rPr>
        <w:t> </w:t>
      </w:r>
      <w:r>
        <w:rPr>
          <w:rFonts w:ascii="宋体" w:hAnsi="宋体" w:cs="宋体" w:eastAsia="宋体" w:hint="default"/>
          <w:w w:val="95"/>
          <w:sz w:val="15"/>
          <w:szCs w:val="15"/>
        </w:rPr>
        <w:t>信息披露费</w:t>
        <w:tab/>
        <w:tab/>
      </w:r>
      <w:r>
        <w:rPr>
          <w:rFonts w:ascii="Times New Roman" w:hAnsi="Times New Roman" w:cs="Times New Roman" w:eastAsia="Times New Roman" w:hint="default"/>
          <w:w w:val="95"/>
          <w:sz w:val="15"/>
          <w:szCs w:val="15"/>
        </w:rPr>
        <w:t>1,180,000.00</w:t>
        <w:tab/>
        <w:tab/>
        <w:tab/>
      </w:r>
      <w:r>
        <w:rPr>
          <w:rFonts w:ascii="Times New Roman" w:hAnsi="Times New Roman" w:cs="Times New Roman" w:eastAsia="Times New Roman" w:hint="default"/>
          <w:sz w:val="15"/>
          <w:szCs w:val="15"/>
        </w:rPr>
        <w:t>1,180,000.00</w:t>
      </w:r>
    </w:p>
    <w:p>
      <w:pPr>
        <w:tabs>
          <w:tab w:pos="3321" w:val="left" w:leader="none"/>
          <w:tab w:pos="6364" w:val="left" w:leader="none"/>
        </w:tabs>
        <w:spacing w:before="30"/>
        <w:ind w:left="1185" w:right="1525" w:firstLine="0"/>
        <w:jc w:val="left"/>
        <w:rPr>
          <w:rFonts w:ascii="Times New Roman" w:hAnsi="Times New Roman" w:cs="Times New Roman" w:eastAsia="Times New Roman" w:hint="default"/>
          <w:sz w:val="15"/>
          <w:szCs w:val="15"/>
        </w:rPr>
      </w:pPr>
      <w:r>
        <w:rPr>
          <w:rFonts w:ascii="宋体" w:hAnsi="宋体" w:cs="宋体" w:eastAsia="宋体" w:hint="default"/>
          <w:w w:val="95"/>
          <w:sz w:val="15"/>
          <w:szCs w:val="15"/>
        </w:rPr>
        <w:t>合计</w:t>
        <w:tab/>
      </w:r>
      <w:r>
        <w:rPr>
          <w:rFonts w:ascii="Times New Roman" w:hAnsi="Times New Roman" w:cs="Times New Roman" w:eastAsia="Times New Roman" w:hint="default"/>
          <w:w w:val="95"/>
          <w:sz w:val="15"/>
          <w:szCs w:val="15"/>
        </w:rPr>
        <w:t>1,180,000.00</w:t>
        <w:tab/>
      </w:r>
      <w:r>
        <w:rPr>
          <w:rFonts w:ascii="Times New Roman" w:hAnsi="Times New Roman" w:cs="Times New Roman" w:eastAsia="Times New Roman" w:hint="default"/>
          <w:sz w:val="15"/>
          <w:szCs w:val="15"/>
        </w:rPr>
        <w:t>1,180,000.00</w:t>
      </w:r>
    </w:p>
    <w:p>
      <w:pPr>
        <w:spacing w:line="240" w:lineRule="auto" w:before="5"/>
        <w:rPr>
          <w:rFonts w:ascii="Times New Roman" w:hAnsi="Times New Roman" w:cs="Times New Roman" w:eastAsia="Times New Roman" w:hint="default"/>
          <w:sz w:val="12"/>
          <w:szCs w:val="12"/>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5.2pt;height:1.45pt;mso-position-horizontal-relative:char;mso-position-vertical-relative:line" coordorigin="0,0" coordsize="7904,29">
            <v:group style="position:absolute;left:14;top:14;width:7875;height:2" coordorigin="14,14" coordsize="7875,2">
              <v:shape style="position:absolute;left:14;top:14;width:7875;height:2" coordorigin="14,14" coordsize="7875,0" path="m14,14l7889,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tabs>
          <w:tab w:pos="959" w:val="left" w:leader="none"/>
        </w:tabs>
        <w:spacing w:line="333" w:lineRule="exact"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10"/>
          <w:sz w:val="21"/>
          <w:szCs w:val="21"/>
        </w:rPr>
        <w:t>(十三)</w:t>
        <w:tab/>
      </w:r>
      <w:r>
        <w:rPr>
          <w:rFonts w:ascii="Microsoft JhengHei" w:hAnsi="Microsoft JhengHei" w:cs="Microsoft JhengHei" w:eastAsia="Microsoft JhengHei" w:hint="default"/>
          <w:b/>
          <w:bCs/>
          <w:w w:val="110"/>
          <w:sz w:val="21"/>
          <w:szCs w:val="21"/>
        </w:rPr>
        <w:t>递延所得税资产和递延所得税负债</w:t>
      </w:r>
      <w:r>
        <w:rPr>
          <w:rFonts w:ascii="Microsoft JhengHei" w:hAnsi="Microsoft JhengHei" w:cs="Microsoft JhengHei" w:eastAsia="Microsoft JhengHei" w:hint="default"/>
          <w:sz w:val="21"/>
          <w:szCs w:val="21"/>
        </w:rPr>
      </w:r>
    </w:p>
    <w:p>
      <w:pPr>
        <w:tabs>
          <w:tab w:pos="1271" w:val="left" w:leader="none"/>
        </w:tabs>
        <w:spacing w:line="288" w:lineRule="auto" w:before="73"/>
        <w:ind w:left="736" w:right="299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递延所得税资产和递延所得税负债不以抵销后的净额列示</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已确认的递延所得税资产和递延所得税负债</w:t>
      </w:r>
      <w:r>
        <w:rPr>
          <w:rFonts w:ascii="Microsoft JhengHei" w:hAnsi="Microsoft JhengHei" w:cs="Microsoft JhengHei" w:eastAsia="Microsoft JhengHei" w:hint="default"/>
          <w:sz w:val="21"/>
          <w:szCs w:val="21"/>
        </w:rPr>
      </w: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2383" w:val="left" w:leader="none"/>
          <w:tab w:pos="4783" w:val="left" w:leader="none"/>
          <w:tab w:pos="7312" w:val="left" w:leader="none"/>
        </w:tabs>
        <w:spacing w:before="97"/>
        <w:ind w:left="1963" w:right="108" w:firstLine="0"/>
        <w:jc w:val="left"/>
        <w:rPr>
          <w:rFonts w:ascii="宋体" w:hAnsi="宋体" w:cs="宋体" w:eastAsia="宋体" w:hint="default"/>
          <w:sz w:val="18"/>
          <w:szCs w:val="18"/>
        </w:rPr>
      </w:pPr>
      <w:r>
        <w:rPr>
          <w:rFonts w:ascii="宋体" w:hAnsi="宋体" w:cs="宋体" w:eastAsia="宋体" w:hint="default"/>
          <w:w w:val="95"/>
          <w:position w:val="-6"/>
          <w:sz w:val="21"/>
          <w:szCs w:val="21"/>
        </w:rPr>
        <w:t>项</w:t>
        <w:tab/>
        <w:t>目</w:t>
        <w:tab/>
      </w:r>
      <w:r>
        <w:rPr>
          <w:rFonts w:ascii="宋体" w:hAnsi="宋体" w:cs="宋体" w:eastAsia="宋体" w:hint="default"/>
          <w:sz w:val="18"/>
          <w:szCs w:val="18"/>
        </w:rPr>
        <w:t>期末余额</w:t>
        <w:tab/>
        <w:t>年初余额</w:t>
      </w:r>
    </w:p>
    <w:p>
      <w:pPr>
        <w:spacing w:line="240" w:lineRule="auto" w:before="10"/>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3644"/>
        <w:gridCol w:w="2786"/>
        <w:gridCol w:w="1694"/>
      </w:tblGrid>
      <w:tr>
        <w:trPr>
          <w:trHeight w:val="432" w:hRule="exact"/>
        </w:trPr>
        <w:tc>
          <w:tcPr>
            <w:tcW w:w="3644" w:type="dxa"/>
            <w:tcBorders>
              <w:top w:val="nil" w:sz="6" w:space="0" w:color="auto"/>
              <w:left w:val="nil" w:sz="6" w:space="0" w:color="auto"/>
              <w:bottom w:val="single" w:sz="12" w:space="0" w:color="000000"/>
              <w:right w:val="nil" w:sz="6" w:space="0" w:color="auto"/>
            </w:tcBorders>
          </w:tcPr>
          <w:p>
            <w:pPr>
              <w:pStyle w:val="TableParagraph"/>
              <w:spacing w:line="300"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Microsoft JhengHei" w:hAnsi="Microsoft JhengHei" w:cs="Microsoft JhengHei" w:eastAsia="Microsoft JhengHei" w:hint="default"/>
                <w:sz w:val="18"/>
                <w:szCs w:val="18"/>
              </w:rPr>
            </w:r>
          </w:p>
        </w:tc>
        <w:tc>
          <w:tcPr>
            <w:tcW w:w="4480" w:type="dxa"/>
            <w:gridSpan w:val="2"/>
            <w:tcBorders>
              <w:top w:val="nil" w:sz="6" w:space="0" w:color="auto"/>
              <w:left w:val="nil" w:sz="6" w:space="0" w:color="auto"/>
              <w:bottom w:val="single" w:sz="12" w:space="0" w:color="000000"/>
              <w:right w:val="nil" w:sz="6" w:space="0" w:color="auto"/>
            </w:tcBorders>
          </w:tcPr>
          <w:p>
            <w:pPr/>
          </w:p>
        </w:tc>
      </w:tr>
      <w:tr>
        <w:trPr>
          <w:trHeight w:val="484" w:hRule="exact"/>
        </w:trPr>
        <w:tc>
          <w:tcPr>
            <w:tcW w:w="36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7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777"/>
              <w:jc w:val="right"/>
              <w:rPr>
                <w:rFonts w:ascii="Times New Roman" w:hAnsi="Times New Roman" w:cs="Times New Roman" w:eastAsia="Times New Roman" w:hint="default"/>
                <w:sz w:val="18"/>
                <w:szCs w:val="18"/>
              </w:rPr>
            </w:pPr>
            <w:r>
              <w:rPr>
                <w:rFonts w:ascii="Times New Roman"/>
                <w:spacing w:val="-1"/>
                <w:sz w:val="18"/>
              </w:rPr>
              <w:t>566,871.63</w:t>
            </w:r>
          </w:p>
        </w:tc>
        <w:tc>
          <w:tcPr>
            <w:tcW w:w="16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782,625.23</w:t>
            </w:r>
          </w:p>
        </w:tc>
      </w:tr>
      <w:tr>
        <w:trPr>
          <w:trHeight w:val="484" w:hRule="exact"/>
        </w:trPr>
        <w:tc>
          <w:tcPr>
            <w:tcW w:w="36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775"/>
              <w:jc w:val="right"/>
              <w:rPr>
                <w:rFonts w:ascii="Times New Roman" w:hAnsi="Times New Roman" w:cs="Times New Roman" w:eastAsia="Times New Roman" w:hint="default"/>
                <w:sz w:val="18"/>
                <w:szCs w:val="18"/>
              </w:rPr>
            </w:pPr>
            <w:r>
              <w:rPr>
                <w:rFonts w:ascii="Times New Roman"/>
                <w:spacing w:val="-1"/>
                <w:sz w:val="18"/>
              </w:rPr>
              <w:t>79,500.00</w:t>
            </w:r>
          </w:p>
        </w:tc>
        <w:tc>
          <w:tcPr>
            <w:tcW w:w="16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42" w:hRule="exact"/>
        </w:trPr>
        <w:tc>
          <w:tcPr>
            <w:tcW w:w="3644"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2786"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777"/>
              <w:jc w:val="right"/>
              <w:rPr>
                <w:rFonts w:ascii="Times New Roman" w:hAnsi="Times New Roman" w:cs="Times New Roman" w:eastAsia="Times New Roman" w:hint="default"/>
                <w:sz w:val="18"/>
                <w:szCs w:val="18"/>
              </w:rPr>
            </w:pPr>
            <w:r>
              <w:rPr>
                <w:rFonts w:ascii="Times New Roman"/>
                <w:spacing w:val="-1"/>
                <w:sz w:val="18"/>
              </w:rPr>
              <w:t>358,096.81</w:t>
            </w:r>
          </w:p>
        </w:tc>
        <w:tc>
          <w:tcPr>
            <w:tcW w:w="1694" w:type="dxa"/>
            <w:tcBorders>
              <w:top w:val="single" w:sz="12"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976" w:top="1100" w:bottom="1160" w:left="1680" w:right="1240"/>
        </w:sectPr>
      </w:pPr>
    </w:p>
    <w:p>
      <w:pPr>
        <w:spacing w:line="240" w:lineRule="auto" w:before="8"/>
        <w:rPr>
          <w:rFonts w:ascii="宋体" w:hAnsi="宋体" w:cs="宋体" w:eastAsia="宋体" w:hint="default"/>
          <w:sz w:val="24"/>
          <w:szCs w:val="2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821"/>
        <w:gridCol w:w="712"/>
        <w:gridCol w:w="1766"/>
        <w:gridCol w:w="3064"/>
        <w:gridCol w:w="1761"/>
      </w:tblGrid>
      <w:tr>
        <w:trPr>
          <w:trHeight w:val="430" w:hRule="exact"/>
        </w:trPr>
        <w:tc>
          <w:tcPr>
            <w:tcW w:w="82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2" w:type="dxa"/>
            <w:tcBorders>
              <w:top w:val="nil" w:sz="6" w:space="0" w:color="auto"/>
              <w:left w:val="nil" w:sz="6" w:space="0" w:color="auto"/>
              <w:bottom w:val="single" w:sz="12" w:space="0" w:color="000000"/>
              <w:right w:val="nil" w:sz="6" w:space="0" w:color="auto"/>
            </w:tcBorders>
          </w:tcPr>
          <w:p>
            <w:pPr/>
          </w:p>
        </w:tc>
        <w:tc>
          <w:tcPr>
            <w:tcW w:w="1766" w:type="dxa"/>
            <w:tcBorders>
              <w:top w:val="nil" w:sz="6" w:space="0" w:color="auto"/>
              <w:left w:val="nil" w:sz="6" w:space="0" w:color="auto"/>
              <w:bottom w:val="single" w:sz="12" w:space="0" w:color="000000"/>
              <w:right w:val="nil" w:sz="6" w:space="0" w:color="auto"/>
            </w:tcBorders>
          </w:tcPr>
          <w:p>
            <w:pPr/>
          </w:p>
        </w:tc>
        <w:tc>
          <w:tcPr>
            <w:tcW w:w="3064"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710"/>
              <w:jc w:val="right"/>
              <w:rPr>
                <w:rFonts w:ascii="Times New Roman" w:hAnsi="Times New Roman" w:cs="Times New Roman" w:eastAsia="Times New Roman" w:hint="default"/>
                <w:sz w:val="18"/>
                <w:szCs w:val="18"/>
              </w:rPr>
            </w:pPr>
            <w:r>
              <w:rPr>
                <w:rFonts w:ascii="Times New Roman"/>
                <w:spacing w:val="-1"/>
                <w:sz w:val="18"/>
              </w:rPr>
              <w:t>926,962.42</w:t>
            </w:r>
          </w:p>
        </w:tc>
        <w:tc>
          <w:tcPr>
            <w:tcW w:w="1761"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949,942.02</w:t>
            </w:r>
          </w:p>
        </w:tc>
      </w:tr>
      <w:tr>
        <w:trPr>
          <w:trHeight w:val="442" w:hRule="exact"/>
        </w:trPr>
        <w:tc>
          <w:tcPr>
            <w:tcW w:w="821" w:type="dxa"/>
            <w:tcBorders>
              <w:top w:val="single" w:sz="12" w:space="0" w:color="000000"/>
              <w:left w:val="nil" w:sz="6" w:space="0" w:color="auto"/>
              <w:bottom w:val="nil" w:sz="6" w:space="0" w:color="auto"/>
              <w:right w:val="nil" w:sz="6" w:space="0" w:color="auto"/>
            </w:tcBorders>
          </w:tcPr>
          <w:p>
            <w:pPr/>
          </w:p>
        </w:tc>
        <w:tc>
          <w:tcPr>
            <w:tcW w:w="712"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352" w:right="0"/>
              <w:jc w:val="left"/>
              <w:rPr>
                <w:rFonts w:ascii="宋体" w:hAnsi="宋体" w:cs="宋体" w:eastAsia="宋体" w:hint="default"/>
                <w:sz w:val="18"/>
                <w:szCs w:val="18"/>
              </w:rPr>
            </w:pPr>
            <w:r>
              <w:rPr>
                <w:rFonts w:ascii="宋体" w:hAnsi="宋体" w:cs="宋体" w:eastAsia="宋体" w:hint="default"/>
                <w:sz w:val="18"/>
                <w:szCs w:val="18"/>
              </w:rPr>
              <w:t>小</w:t>
            </w:r>
          </w:p>
        </w:tc>
        <w:tc>
          <w:tcPr>
            <w:tcW w:w="1766"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7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064"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707"/>
              <w:jc w:val="right"/>
              <w:rPr>
                <w:rFonts w:ascii="Times New Roman" w:hAnsi="Times New Roman" w:cs="Times New Roman" w:eastAsia="Times New Roman" w:hint="default"/>
                <w:sz w:val="18"/>
                <w:szCs w:val="18"/>
              </w:rPr>
            </w:pPr>
            <w:r>
              <w:rPr>
                <w:rFonts w:ascii="Times New Roman"/>
                <w:spacing w:val="-1"/>
                <w:sz w:val="18"/>
              </w:rPr>
              <w:t>1,931,430.86</w:t>
            </w:r>
          </w:p>
        </w:tc>
        <w:tc>
          <w:tcPr>
            <w:tcW w:w="176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1,822,567.25</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701" w:type="dxa"/>
        <w:tblLayout w:type="fixed"/>
        <w:tblCellMar>
          <w:top w:w="0" w:type="dxa"/>
          <w:left w:w="0" w:type="dxa"/>
          <w:bottom w:w="0" w:type="dxa"/>
          <w:right w:w="0" w:type="dxa"/>
        </w:tblCellMar>
        <w:tblLook w:val="01E0"/>
      </w:tblPr>
      <w:tblGrid>
        <w:gridCol w:w="5073"/>
        <w:gridCol w:w="1823"/>
        <w:gridCol w:w="1204"/>
      </w:tblGrid>
      <w:tr>
        <w:trPr>
          <w:trHeight w:val="395" w:hRule="exact"/>
        </w:trPr>
        <w:tc>
          <w:tcPr>
            <w:tcW w:w="5073" w:type="dxa"/>
            <w:tcBorders>
              <w:top w:val="nil" w:sz="6" w:space="0" w:color="auto"/>
              <w:left w:val="nil" w:sz="6" w:space="0" w:color="auto"/>
              <w:bottom w:val="single" w:sz="12" w:space="0" w:color="000000"/>
              <w:right w:val="nil" w:sz="6" w:space="0" w:color="auto"/>
            </w:tcBorders>
          </w:tcPr>
          <w:p>
            <w:pPr>
              <w:pStyle w:val="TableParagraph"/>
              <w:tabs>
                <w:tab w:pos="690" w:val="left" w:leader="none"/>
              </w:tabs>
              <w:spacing w:line="333"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应纳税差异和可抵扣差异项目明细</w:t>
            </w:r>
            <w:r>
              <w:rPr>
                <w:rFonts w:ascii="Microsoft JhengHei" w:hAnsi="Microsoft JhengHei" w:cs="Microsoft JhengHei" w:eastAsia="Microsoft JhengHei" w:hint="default"/>
                <w:sz w:val="21"/>
                <w:szCs w:val="21"/>
              </w:rPr>
            </w:r>
          </w:p>
        </w:tc>
        <w:tc>
          <w:tcPr>
            <w:tcW w:w="1823" w:type="dxa"/>
            <w:tcBorders>
              <w:top w:val="nil" w:sz="6" w:space="0" w:color="auto"/>
              <w:left w:val="nil" w:sz="6" w:space="0" w:color="auto"/>
              <w:bottom w:val="single" w:sz="12" w:space="0" w:color="000000"/>
              <w:right w:val="nil" w:sz="6" w:space="0" w:color="auto"/>
            </w:tcBorders>
          </w:tcPr>
          <w:p>
            <w:pPr/>
          </w:p>
        </w:tc>
        <w:tc>
          <w:tcPr>
            <w:tcW w:w="1204" w:type="dxa"/>
            <w:vMerge w:val="restart"/>
            <w:tcBorders>
              <w:top w:val="nil" w:sz="6" w:space="0" w:color="auto"/>
              <w:left w:val="nil" w:sz="6" w:space="0" w:color="auto"/>
              <w:right w:val="nil" w:sz="6" w:space="0" w:color="auto"/>
            </w:tcBorders>
          </w:tcPr>
          <w:p>
            <w:pPr/>
          </w:p>
        </w:tc>
      </w:tr>
      <w:tr>
        <w:trPr>
          <w:trHeight w:val="485" w:hRule="exact"/>
        </w:trPr>
        <w:tc>
          <w:tcPr>
            <w:tcW w:w="5073" w:type="dxa"/>
            <w:tcBorders>
              <w:top w:val="single" w:sz="12" w:space="0" w:color="000000"/>
              <w:left w:val="nil" w:sz="6" w:space="0" w:color="auto"/>
              <w:bottom w:val="single" w:sz="12" w:space="0" w:color="000000"/>
              <w:right w:val="nil" w:sz="6" w:space="0" w:color="auto"/>
            </w:tcBorders>
          </w:tcPr>
          <w:p>
            <w:pPr>
              <w:pStyle w:val="TableParagraph"/>
              <w:tabs>
                <w:tab w:pos="539" w:val="left" w:leader="none"/>
              </w:tabs>
              <w:spacing w:line="240" w:lineRule="auto" w:before="82"/>
              <w:ind w:right="47"/>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227"/>
              <w:jc w:val="right"/>
              <w:rPr>
                <w:rFonts w:ascii="宋体" w:hAnsi="宋体" w:cs="宋体" w:eastAsia="宋体" w:hint="default"/>
                <w:sz w:val="18"/>
                <w:szCs w:val="18"/>
              </w:rPr>
            </w:pPr>
            <w:r>
              <w:rPr>
                <w:rFonts w:ascii="宋体" w:hAnsi="宋体" w:cs="宋体" w:eastAsia="宋体" w:hint="default"/>
                <w:sz w:val="18"/>
                <w:szCs w:val="18"/>
              </w:rPr>
              <w:t>金额</w:t>
            </w:r>
          </w:p>
        </w:tc>
        <w:tc>
          <w:tcPr>
            <w:tcW w:w="1204" w:type="dxa"/>
            <w:vMerge/>
            <w:tcBorders>
              <w:left w:val="nil" w:sz="6" w:space="0" w:color="auto"/>
              <w:right w:val="nil" w:sz="6" w:space="0" w:color="auto"/>
            </w:tcBorders>
          </w:tcPr>
          <w:p>
            <w:pPr/>
          </w:p>
        </w:tc>
      </w:tr>
      <w:tr>
        <w:trPr>
          <w:trHeight w:val="485" w:hRule="exact"/>
        </w:trPr>
        <w:tc>
          <w:tcPr>
            <w:tcW w:w="50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83"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1823" w:type="dxa"/>
            <w:tcBorders>
              <w:top w:val="single" w:sz="12" w:space="0" w:color="000000"/>
              <w:left w:val="nil" w:sz="6" w:space="0" w:color="auto"/>
              <w:bottom w:val="single" w:sz="12" w:space="0" w:color="000000"/>
              <w:right w:val="nil" w:sz="6" w:space="0" w:color="auto"/>
            </w:tcBorders>
          </w:tcPr>
          <w:p>
            <w:pPr/>
          </w:p>
        </w:tc>
        <w:tc>
          <w:tcPr>
            <w:tcW w:w="1204" w:type="dxa"/>
            <w:vMerge/>
            <w:tcBorders>
              <w:left w:val="nil" w:sz="6" w:space="0" w:color="auto"/>
              <w:bottom w:val="single" w:sz="12" w:space="0" w:color="000000"/>
              <w:right w:val="nil" w:sz="6" w:space="0" w:color="auto"/>
            </w:tcBorders>
          </w:tcPr>
          <w:p>
            <w:pPr/>
          </w:p>
        </w:tc>
      </w:tr>
      <w:tr>
        <w:trPr>
          <w:trHeight w:val="482" w:hRule="exact"/>
        </w:trPr>
        <w:tc>
          <w:tcPr>
            <w:tcW w:w="50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23" w:type="dxa"/>
            <w:tcBorders>
              <w:top w:val="single" w:sz="12" w:space="0" w:color="000000"/>
              <w:left w:val="nil" w:sz="6" w:space="0" w:color="auto"/>
              <w:bottom w:val="single" w:sz="12" w:space="0" w:color="000000"/>
              <w:right w:val="nil" w:sz="6" w:space="0" w:color="auto"/>
            </w:tcBorders>
          </w:tcPr>
          <w:p>
            <w:pPr/>
          </w:p>
        </w:tc>
        <w:tc>
          <w:tcPr>
            <w:tcW w:w="12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pacing w:val="-1"/>
                <w:sz w:val="18"/>
              </w:rPr>
              <w:t>3,779,144.21</w:t>
            </w:r>
          </w:p>
        </w:tc>
      </w:tr>
      <w:tr>
        <w:trPr>
          <w:trHeight w:val="485" w:hRule="exact"/>
        </w:trPr>
        <w:tc>
          <w:tcPr>
            <w:tcW w:w="50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23" w:type="dxa"/>
            <w:tcBorders>
              <w:top w:val="single" w:sz="12" w:space="0" w:color="000000"/>
              <w:left w:val="nil" w:sz="6" w:space="0" w:color="auto"/>
              <w:bottom w:val="single" w:sz="12" w:space="0" w:color="000000"/>
              <w:right w:val="nil" w:sz="6" w:space="0" w:color="auto"/>
            </w:tcBorders>
          </w:tcPr>
          <w:p>
            <w:pPr/>
          </w:p>
        </w:tc>
        <w:tc>
          <w:tcPr>
            <w:tcW w:w="12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18"/>
                <w:szCs w:val="18"/>
              </w:rPr>
            </w:pPr>
            <w:r>
              <w:rPr>
                <w:rFonts w:ascii="Times New Roman"/>
                <w:spacing w:val="-1"/>
                <w:sz w:val="18"/>
              </w:rPr>
              <w:t>530,000.00</w:t>
            </w:r>
          </w:p>
        </w:tc>
      </w:tr>
      <w:tr>
        <w:trPr>
          <w:trHeight w:val="442" w:hRule="exact"/>
        </w:trPr>
        <w:tc>
          <w:tcPr>
            <w:tcW w:w="5073"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83"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1823" w:type="dxa"/>
            <w:tcBorders>
              <w:top w:val="single" w:sz="12" w:space="0" w:color="000000"/>
              <w:left w:val="nil" w:sz="6" w:space="0" w:color="auto"/>
              <w:bottom w:val="nil" w:sz="6" w:space="0" w:color="auto"/>
              <w:right w:val="nil" w:sz="6" w:space="0" w:color="auto"/>
            </w:tcBorders>
          </w:tcPr>
          <w:p>
            <w:pPr/>
          </w:p>
        </w:tc>
        <w:tc>
          <w:tcPr>
            <w:tcW w:w="1204"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2,387,312.05</w:t>
            </w:r>
          </w:p>
        </w:tc>
      </w:tr>
    </w:tbl>
    <w:p>
      <w:pPr>
        <w:spacing w:line="240" w:lineRule="auto" w:before="2"/>
        <w:rPr>
          <w:rFonts w:ascii="宋体" w:hAnsi="宋体" w:cs="宋体" w:eastAsia="宋体" w:hint="default"/>
          <w:sz w:val="2"/>
          <w:szCs w:val="2"/>
        </w:rPr>
      </w:pPr>
    </w:p>
    <w:p>
      <w:pPr>
        <w:spacing w:line="28" w:lineRule="exact"/>
        <w:ind w:left="840"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8.8pt;height:1.45pt;mso-position-horizontal-relative:char;mso-position-vertical-relative:line" coordorigin="0,0" coordsize="7976,29">
            <v:group style="position:absolute;left:14;top:14;width:7947;height:2" coordorigin="14,14" coordsize="7947,2">
              <v:shape style="position:absolute;left:14;top:14;width:7947;height:2" coordorigin="14,14" coordsize="7947,0" path="m14,14l7961,14e" filled="false" stroked="true" strokeweight="1.44pt" strokecolor="#000000">
                <v:path arrowok="t"/>
              </v:shape>
            </v:group>
          </v:group>
        </w:pict>
      </w:r>
      <w:r>
        <w:rPr>
          <w:rFonts w:ascii="宋体" w:hAnsi="宋体" w:cs="宋体" w:eastAsia="宋体" w:hint="default"/>
          <w:position w:val="0"/>
          <w:sz w:val="2"/>
          <w:szCs w:val="2"/>
        </w:rPr>
      </w:r>
    </w:p>
    <w:p>
      <w:pPr>
        <w:tabs>
          <w:tab w:pos="7826" w:val="left" w:leader="none"/>
        </w:tabs>
        <w:spacing w:before="83"/>
        <w:ind w:left="885" w:right="10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z w:val="18"/>
          <w:szCs w:val="18"/>
        </w:rPr>
        <w:t>6,179,749.45</w:t>
      </w:r>
    </w:p>
    <w:p>
      <w:pPr>
        <w:spacing w:line="240" w:lineRule="auto" w:before="9"/>
        <w:rPr>
          <w:rFonts w:ascii="Times New Roman" w:hAnsi="Times New Roman" w:cs="Times New Roman" w:eastAsia="Times New Roman" w:hint="default"/>
          <w:sz w:val="10"/>
          <w:szCs w:val="10"/>
        </w:rPr>
      </w:pPr>
    </w:p>
    <w:p>
      <w:pPr>
        <w:spacing w:line="28" w:lineRule="exact"/>
        <w:ind w:left="85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7.35pt;height:1.45pt;mso-position-horizontal-relative:char;mso-position-vertical-relative:line" coordorigin="0,0" coordsize="7947,29">
            <v:group style="position:absolute;left:0;top:0;width:7947;height:29" coordorigin="0,0" coordsize="7947,29">
              <v:shape style="position:absolute;left:0;top:0;width:7947;height:29" coordorigin="0,0" coordsize="7947,29" path="m0,0l7946,0,7946,29,0,29,0,0xe" filled="true" fillcolor="#000000" stroked="false">
                <v:path arrowok="t"/>
                <v:fill type="solid"/>
              </v:shape>
            </v:group>
            <v:group style="position:absolute;left:0;top:0;width:7947;height:29" coordorigin="0,0" coordsize="7947,29">
              <v:shape style="position:absolute;left:0;top:0;width:7947;height:29" coordorigin="0,0" coordsize="7947,29" path="m0,0l7946,0,7946,29,0,29,0,0xe" filled="true" fillcolor="#000000" stroked="false">
                <v:path arrowok="t"/>
                <v:fill type="solid"/>
              </v:shape>
            </v:group>
          </v:group>
        </w:pict>
      </w:r>
      <w:r>
        <w:rPr>
          <w:rFonts w:ascii="Times New Roman" w:hAnsi="Times New Roman" w:cs="Times New Roman" w:eastAsia="Times New Roman" w:hint="default"/>
          <w:position w:val="0"/>
          <w:sz w:val="2"/>
          <w:szCs w:val="2"/>
        </w:rPr>
      </w:r>
    </w:p>
    <w:p>
      <w:pPr>
        <w:tabs>
          <w:tab w:pos="3393" w:val="left" w:leader="none"/>
          <w:tab w:pos="7737" w:val="left" w:leader="none"/>
        </w:tabs>
        <w:spacing w:before="83"/>
        <w:ind w:left="2853" w:right="10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tab/>
        <w:t>计</w:t>
        <w:tab/>
      </w:r>
      <w:r>
        <w:rPr>
          <w:rFonts w:ascii="Times New Roman" w:hAnsi="Times New Roman" w:cs="Times New Roman" w:eastAsia="Times New Roman" w:hint="default"/>
          <w:sz w:val="18"/>
          <w:szCs w:val="18"/>
        </w:rPr>
        <w:t>12,876,205.71</w:t>
      </w:r>
    </w:p>
    <w:p>
      <w:pPr>
        <w:spacing w:line="240" w:lineRule="auto" w:before="9"/>
        <w:rPr>
          <w:rFonts w:ascii="Times New Roman" w:hAnsi="Times New Roman" w:cs="Times New Roman" w:eastAsia="Times New Roman" w:hint="default"/>
          <w:sz w:val="10"/>
          <w:szCs w:val="10"/>
        </w:rPr>
      </w:pPr>
    </w:p>
    <w:p>
      <w:pPr>
        <w:spacing w:line="28" w:lineRule="exact"/>
        <w:ind w:left="84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8.8pt;height:1.45pt;mso-position-horizontal-relative:char;mso-position-vertical-relative:line" coordorigin="0,0" coordsize="7976,29">
            <v:group style="position:absolute;left:14;top:14;width:7947;height:2" coordorigin="14,14" coordsize="7947,2">
              <v:shape style="position:absolute;left:14;top:14;width:7947;height:2" coordorigin="14,14" coordsize="7947,0" path="m14,14l7961,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9"/>
        <w:rPr>
          <w:rFonts w:ascii="Times New Roman" w:hAnsi="Times New Roman" w:cs="Times New Roman" w:eastAsia="Times New Roman" w:hint="default"/>
          <w:sz w:val="8"/>
          <w:szCs w:val="8"/>
        </w:rPr>
      </w:pPr>
    </w:p>
    <w:p>
      <w:pPr>
        <w:spacing w:line="333" w:lineRule="exact"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(十四)</w:t>
      </w:r>
      <w:r>
        <w:rPr>
          <w:rFonts w:ascii="Microsoft JhengHei" w:hAnsi="Microsoft JhengHei" w:cs="Microsoft JhengHei" w:eastAsia="Microsoft JhengHei" w:hint="default"/>
          <w:b/>
          <w:bCs/>
          <w:spacing w:val="53"/>
          <w:w w:val="105"/>
          <w:sz w:val="21"/>
          <w:szCs w:val="21"/>
        </w:rPr>
        <w:t> </w:t>
      </w:r>
      <w:r>
        <w:rPr>
          <w:rFonts w:ascii="Microsoft JhengHei" w:hAnsi="Microsoft JhengHei" w:cs="Microsoft JhengHei" w:eastAsia="Microsoft JhengHei" w:hint="default"/>
          <w:b/>
          <w:bCs/>
          <w:w w:val="105"/>
          <w:sz w:val="21"/>
          <w:szCs w:val="21"/>
        </w:rPr>
        <w:t>资产减值准备</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pgSz w:w="11910" w:h="16840"/>
          <w:pgMar w:header="0" w:footer="976" w:top="1100" w:bottom="1160" w:left="1680" w:right="1240"/>
        </w:sectPr>
      </w:pPr>
    </w:p>
    <w:p>
      <w:pPr>
        <w:spacing w:line="240" w:lineRule="auto" w:before="12"/>
        <w:rPr>
          <w:rFonts w:ascii="Microsoft JhengHei" w:hAnsi="Microsoft JhengHei" w:cs="Microsoft JhengHei" w:eastAsia="Microsoft JhengHei" w:hint="default"/>
          <w:b/>
          <w:bCs/>
          <w:sz w:val="18"/>
          <w:szCs w:val="18"/>
        </w:rPr>
      </w:pPr>
    </w:p>
    <w:p>
      <w:pPr>
        <w:tabs>
          <w:tab w:pos="1979" w:val="left" w:leader="none"/>
          <w:tab w:pos="2587" w:val="left" w:leader="none"/>
          <w:tab w:pos="3770" w:val="left" w:leader="none"/>
        </w:tabs>
        <w:spacing w:before="0"/>
        <w:ind w:left="1454" w:right="-20" w:firstLine="0"/>
        <w:jc w:val="left"/>
        <w:rPr>
          <w:rFonts w:ascii="宋体" w:hAnsi="宋体" w:cs="宋体" w:eastAsia="宋体" w:hint="default"/>
          <w:sz w:val="18"/>
          <w:szCs w:val="18"/>
        </w:rPr>
      </w:pPr>
      <w:r>
        <w:rPr>
          <w:rFonts w:ascii="宋体" w:hAnsi="宋体" w:cs="宋体" w:eastAsia="宋体" w:hint="default"/>
          <w:w w:val="95"/>
          <w:position w:val="-6"/>
          <w:sz w:val="21"/>
          <w:szCs w:val="21"/>
        </w:rPr>
        <w:t>项</w:t>
        <w:tab/>
        <w:t>目</w:t>
        <w:tab/>
      </w:r>
      <w:r>
        <w:rPr>
          <w:rFonts w:ascii="宋体" w:hAnsi="宋体" w:cs="宋体" w:eastAsia="宋体" w:hint="default"/>
          <w:sz w:val="18"/>
          <w:szCs w:val="18"/>
        </w:rPr>
        <w:t>年初余额</w:t>
        <w:tab/>
        <w:t>本期增加</w:t>
      </w:r>
    </w:p>
    <w:p>
      <w:pPr>
        <w:spacing w:before="83"/>
        <w:ind w:left="68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spacing w:line="240" w:lineRule="auto" w:before="1"/>
        <w:rPr>
          <w:rFonts w:ascii="宋体" w:hAnsi="宋体" w:cs="宋体" w:eastAsia="宋体" w:hint="default"/>
          <w:sz w:val="19"/>
          <w:szCs w:val="19"/>
        </w:rPr>
      </w:pPr>
    </w:p>
    <w:p>
      <w:pPr>
        <w:tabs>
          <w:tab w:pos="2083" w:val="left" w:leader="none"/>
        </w:tabs>
        <w:spacing w:before="0"/>
        <w:ind w:left="696" w:right="0" w:firstLine="0"/>
        <w:jc w:val="center"/>
        <w:rPr>
          <w:rFonts w:ascii="宋体" w:hAnsi="宋体" w:cs="宋体" w:eastAsia="宋体" w:hint="default"/>
          <w:sz w:val="18"/>
          <w:szCs w:val="18"/>
        </w:rPr>
      </w:pPr>
      <w:r>
        <w:rPr/>
        <w:pict>
          <v:group style="position:absolute;margin-left:322.320007pt;margin-top:-4.848278pt;width:138.85pt;height:.1pt;mso-position-horizontal-relative:page;mso-position-vertical-relative:paragraph;z-index:5296" coordorigin="6446,-97" coordsize="2777,2">
            <v:shape style="position:absolute;left:6446;top:-97;width:2777;height:2" coordorigin="6446,-97" coordsize="2777,0" path="m6446,-97l9223,-97e" filled="false" stroked="true" strokeweight="1.44pt" strokecolor="#000000">
              <v:path arrowok="t"/>
            </v:shape>
            <w10:wrap type="none"/>
          </v:group>
        </w:pict>
      </w:r>
      <w:r>
        <w:rPr>
          <w:rFonts w:ascii="宋体" w:hAnsi="宋体" w:cs="宋体" w:eastAsia="宋体" w:hint="default"/>
          <w:sz w:val="18"/>
          <w:szCs w:val="18"/>
        </w:rPr>
        <w:t>转</w:t>
      </w:r>
      <w:r>
        <w:rPr>
          <w:rFonts w:ascii="宋体" w:hAnsi="宋体" w:cs="宋体" w:eastAsia="宋体" w:hint="default"/>
          <w:spacing w:val="-2"/>
          <w:sz w:val="18"/>
          <w:szCs w:val="18"/>
        </w:rPr>
        <w:t> </w:t>
      </w:r>
      <w:r>
        <w:rPr>
          <w:rFonts w:ascii="宋体" w:hAnsi="宋体" w:cs="宋体" w:eastAsia="宋体" w:hint="default"/>
          <w:sz w:val="18"/>
          <w:szCs w:val="18"/>
        </w:rPr>
        <w:t>回</w:t>
        <w:tab/>
        <w:t>转</w:t>
      </w:r>
      <w:r>
        <w:rPr>
          <w:rFonts w:ascii="宋体" w:hAnsi="宋体" w:cs="宋体" w:eastAsia="宋体" w:hint="default"/>
          <w:spacing w:val="-2"/>
          <w:sz w:val="18"/>
          <w:szCs w:val="18"/>
        </w:rPr>
        <w:t> </w:t>
      </w:r>
      <w:r>
        <w:rPr>
          <w:rFonts w:ascii="宋体" w:hAnsi="宋体" w:cs="宋体" w:eastAsia="宋体" w:hint="default"/>
          <w:sz w:val="18"/>
          <w:szCs w:val="18"/>
        </w:rPr>
        <w:t>销</w:t>
      </w:r>
    </w:p>
    <w:p>
      <w:pPr>
        <w:spacing w:line="240" w:lineRule="auto" w:before="12"/>
        <w:rPr>
          <w:rFonts w:ascii="宋体" w:hAnsi="宋体" w:cs="宋体" w:eastAsia="宋体" w:hint="default"/>
          <w:sz w:val="24"/>
          <w:szCs w:val="24"/>
        </w:rPr>
      </w:pPr>
      <w:r>
        <w:rPr/>
        <w:br w:type="column"/>
      </w:r>
      <w:r>
        <w:rPr>
          <w:rFonts w:ascii="宋体"/>
          <w:sz w:val="24"/>
        </w:rPr>
      </w:r>
    </w:p>
    <w:p>
      <w:pPr>
        <w:spacing w:before="0"/>
        <w:ind w:left="713"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1910" w:h="16840"/>
          <w:pgMar w:top="1100" w:bottom="280" w:left="1680" w:right="1240"/>
          <w:cols w:num="3" w:equalWidth="0">
            <w:col w:w="4491" w:space="40"/>
            <w:col w:w="2533" w:space="40"/>
            <w:col w:w="1886"/>
          </w:cols>
        </w:sectPr>
      </w:pPr>
    </w:p>
    <w:p>
      <w:pPr>
        <w:spacing w:line="240" w:lineRule="auto" w:before="7"/>
        <w:rPr>
          <w:rFonts w:ascii="宋体" w:hAnsi="宋体" w:cs="宋体" w:eastAsia="宋体" w:hint="default"/>
          <w:sz w:val="10"/>
          <w:szCs w:val="10"/>
        </w:rPr>
      </w:pPr>
    </w:p>
    <w:p>
      <w:pPr>
        <w:spacing w:line="28" w:lineRule="exact"/>
        <w:ind w:left="72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5pt;height:1.45pt;mso-position-horizontal-relative:char;mso-position-vertical-relative:line" coordorigin="0,0" coordsize="8110,29">
            <v:group style="position:absolute;left:0;top:0;width:8110;height:29" coordorigin="0,0" coordsize="8110,29">
              <v:shape style="position:absolute;left:0;top:0;width:8110;height:29" coordorigin="0,0" coordsize="8110,29" path="m0,0l8110,0,8110,29,0,29,0,0xe" filled="true" fillcolor="#000000" stroked="false">
                <v:path arrowok="t"/>
                <v:fill type="solid"/>
              </v:shape>
            </v:group>
            <v:group style="position:absolute;left:0;top:0;width:8110;height:29" coordorigin="0,0" coordsize="8110,29">
              <v:shape style="position:absolute;left:0;top:0;width:8110;height:29" coordorigin="0,0" coordsize="8110,29" path="m0,0l8110,0,8110,29,0,29,0,0xe" filled="true" fillcolor="#000000" stroked="false">
                <v:path arrowok="t"/>
                <v:fill type="solid"/>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1630"/>
        <w:gridCol w:w="1231"/>
        <w:gridCol w:w="1458"/>
        <w:gridCol w:w="1276"/>
        <w:gridCol w:w="1339"/>
        <w:gridCol w:w="1177"/>
      </w:tblGrid>
      <w:tr>
        <w:trPr>
          <w:trHeight w:val="432" w:hRule="exact"/>
        </w:trPr>
        <w:tc>
          <w:tcPr>
            <w:tcW w:w="163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1"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23"/>
              <w:jc w:val="right"/>
              <w:rPr>
                <w:rFonts w:ascii="Times New Roman" w:hAnsi="Times New Roman" w:cs="Times New Roman" w:eastAsia="Times New Roman" w:hint="default"/>
                <w:sz w:val="18"/>
                <w:szCs w:val="18"/>
              </w:rPr>
            </w:pPr>
            <w:r>
              <w:rPr>
                <w:rFonts w:ascii="Times New Roman"/>
                <w:spacing w:val="-1"/>
                <w:sz w:val="18"/>
              </w:rPr>
              <w:t>2,230,890.03</w:t>
            </w:r>
          </w:p>
        </w:tc>
        <w:tc>
          <w:tcPr>
            <w:tcW w:w="1458" w:type="dxa"/>
            <w:tcBorders>
              <w:top w:val="nil" w:sz="6" w:space="0" w:color="auto"/>
              <w:left w:val="nil" w:sz="6" w:space="0" w:color="auto"/>
              <w:bottom w:val="single" w:sz="12" w:space="0" w:color="000000"/>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14"/>
              <w:jc w:val="right"/>
              <w:rPr>
                <w:rFonts w:ascii="Times New Roman" w:hAnsi="Times New Roman" w:cs="Times New Roman" w:eastAsia="Times New Roman" w:hint="default"/>
                <w:sz w:val="18"/>
                <w:szCs w:val="18"/>
              </w:rPr>
            </w:pPr>
            <w:r>
              <w:rPr>
                <w:rFonts w:ascii="Times New Roman"/>
                <w:spacing w:val="-1"/>
                <w:sz w:val="18"/>
              </w:rPr>
              <w:t>75,913.84</w:t>
            </w:r>
          </w:p>
        </w:tc>
        <w:tc>
          <w:tcPr>
            <w:tcW w:w="1339"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73"/>
              <w:jc w:val="right"/>
              <w:rPr>
                <w:rFonts w:ascii="Times New Roman" w:hAnsi="Times New Roman" w:cs="Times New Roman" w:eastAsia="Times New Roman" w:hint="default"/>
                <w:sz w:val="18"/>
                <w:szCs w:val="18"/>
              </w:rPr>
            </w:pPr>
            <w:r>
              <w:rPr>
                <w:rFonts w:ascii="Times New Roman"/>
                <w:spacing w:val="-1"/>
                <w:sz w:val="18"/>
              </w:rPr>
              <w:t>37,257.21</w:t>
            </w:r>
          </w:p>
        </w:tc>
        <w:tc>
          <w:tcPr>
            <w:tcW w:w="1177"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52"/>
              <w:jc w:val="right"/>
              <w:rPr>
                <w:rFonts w:ascii="Times New Roman" w:hAnsi="Times New Roman" w:cs="Times New Roman" w:eastAsia="Times New Roman" w:hint="default"/>
                <w:sz w:val="18"/>
                <w:szCs w:val="18"/>
              </w:rPr>
            </w:pPr>
            <w:r>
              <w:rPr>
                <w:rFonts w:ascii="Times New Roman"/>
                <w:spacing w:val="-1"/>
                <w:sz w:val="18"/>
              </w:rPr>
              <w:t>2,117,718.98</w:t>
            </w:r>
          </w:p>
        </w:tc>
      </w:tr>
      <w:tr>
        <w:trPr>
          <w:trHeight w:val="484" w:hRule="exact"/>
        </w:trPr>
        <w:tc>
          <w:tcPr>
            <w:tcW w:w="16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2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23"/>
              <w:jc w:val="right"/>
              <w:rPr>
                <w:rFonts w:ascii="Times New Roman" w:hAnsi="Times New Roman" w:cs="Times New Roman" w:eastAsia="Times New Roman" w:hint="default"/>
                <w:sz w:val="18"/>
                <w:szCs w:val="18"/>
              </w:rPr>
            </w:pPr>
            <w:r>
              <w:rPr>
                <w:rFonts w:ascii="Times New Roman"/>
                <w:spacing w:val="-1"/>
                <w:sz w:val="18"/>
              </w:rPr>
              <w:t>448,619.01</w:t>
            </w:r>
          </w:p>
        </w:tc>
        <w:tc>
          <w:tcPr>
            <w:tcW w:w="14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335"/>
              <w:jc w:val="right"/>
              <w:rPr>
                <w:rFonts w:ascii="Times New Roman" w:hAnsi="Times New Roman" w:cs="Times New Roman" w:eastAsia="Times New Roman" w:hint="default"/>
                <w:sz w:val="18"/>
                <w:szCs w:val="18"/>
              </w:rPr>
            </w:pPr>
            <w:r>
              <w:rPr>
                <w:rFonts w:ascii="Times New Roman"/>
                <w:spacing w:val="-1"/>
                <w:sz w:val="18"/>
              </w:rPr>
              <w:t>2,756,404.35</w:t>
            </w:r>
          </w:p>
        </w:tc>
        <w:tc>
          <w:tcPr>
            <w:tcW w:w="1276" w:type="dxa"/>
            <w:tcBorders>
              <w:top w:val="single" w:sz="12" w:space="0" w:color="000000"/>
              <w:left w:val="nil" w:sz="6" w:space="0" w:color="auto"/>
              <w:bottom w:val="single" w:sz="12" w:space="0" w:color="000000"/>
              <w:right w:val="nil" w:sz="6" w:space="0" w:color="auto"/>
            </w:tcBorders>
          </w:tcPr>
          <w:p>
            <w:pPr/>
          </w:p>
        </w:tc>
        <w:tc>
          <w:tcPr>
            <w:tcW w:w="1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73"/>
              <w:jc w:val="right"/>
              <w:rPr>
                <w:rFonts w:ascii="Times New Roman" w:hAnsi="Times New Roman" w:cs="Times New Roman" w:eastAsia="Times New Roman" w:hint="default"/>
                <w:sz w:val="18"/>
                <w:szCs w:val="18"/>
              </w:rPr>
            </w:pPr>
            <w:r>
              <w:rPr>
                <w:rFonts w:ascii="Times New Roman"/>
                <w:spacing w:val="-1"/>
                <w:sz w:val="18"/>
              </w:rPr>
              <w:t>1,543,598.13</w:t>
            </w:r>
          </w:p>
        </w:tc>
        <w:tc>
          <w:tcPr>
            <w:tcW w:w="11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52"/>
              <w:jc w:val="right"/>
              <w:rPr>
                <w:rFonts w:ascii="Times New Roman" w:hAnsi="Times New Roman" w:cs="Times New Roman" w:eastAsia="Times New Roman" w:hint="default"/>
                <w:sz w:val="18"/>
                <w:szCs w:val="18"/>
              </w:rPr>
            </w:pPr>
            <w:r>
              <w:rPr>
                <w:rFonts w:ascii="Times New Roman"/>
                <w:spacing w:val="-1"/>
                <w:sz w:val="18"/>
              </w:rPr>
              <w:t>1,661,425.23</w:t>
            </w:r>
          </w:p>
        </w:tc>
      </w:tr>
      <w:tr>
        <w:trPr>
          <w:trHeight w:val="484" w:hRule="exact"/>
        </w:trPr>
        <w:tc>
          <w:tcPr>
            <w:tcW w:w="16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28"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2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23"/>
              <w:jc w:val="right"/>
              <w:rPr>
                <w:rFonts w:ascii="Times New Roman" w:hAnsi="Times New Roman" w:cs="Times New Roman" w:eastAsia="Times New Roman" w:hint="default"/>
                <w:sz w:val="18"/>
                <w:szCs w:val="18"/>
              </w:rPr>
            </w:pPr>
            <w:r>
              <w:rPr>
                <w:rFonts w:ascii="Times New Roman"/>
                <w:spacing w:val="-1"/>
                <w:sz w:val="18"/>
              </w:rPr>
              <w:t>2,537,992.49</w:t>
            </w:r>
          </w:p>
        </w:tc>
        <w:tc>
          <w:tcPr>
            <w:tcW w:w="1458" w:type="dxa"/>
            <w:tcBorders>
              <w:top w:val="single" w:sz="12" w:space="0" w:color="000000"/>
              <w:left w:val="nil" w:sz="6" w:space="0" w:color="auto"/>
              <w:bottom w:val="single" w:sz="12" w:space="0" w:color="000000"/>
              <w:right w:val="nil" w:sz="6" w:space="0" w:color="auto"/>
            </w:tcBorders>
          </w:tcPr>
          <w:p>
            <w:pPr/>
          </w:p>
        </w:tc>
        <w:tc>
          <w:tcPr>
            <w:tcW w:w="1276" w:type="dxa"/>
            <w:tcBorders>
              <w:top w:val="single" w:sz="12" w:space="0" w:color="000000"/>
              <w:left w:val="nil" w:sz="6" w:space="0" w:color="auto"/>
              <w:bottom w:val="single" w:sz="12" w:space="0" w:color="000000"/>
              <w:right w:val="nil" w:sz="6" w:space="0" w:color="auto"/>
            </w:tcBorders>
          </w:tcPr>
          <w:p>
            <w:pPr/>
          </w:p>
        </w:tc>
        <w:tc>
          <w:tcPr>
            <w:tcW w:w="1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73"/>
              <w:jc w:val="right"/>
              <w:rPr>
                <w:rFonts w:ascii="Times New Roman" w:hAnsi="Times New Roman" w:cs="Times New Roman" w:eastAsia="Times New Roman" w:hint="default"/>
                <w:sz w:val="18"/>
                <w:szCs w:val="18"/>
              </w:rPr>
            </w:pPr>
            <w:r>
              <w:rPr>
                <w:rFonts w:ascii="Times New Roman"/>
                <w:spacing w:val="-1"/>
                <w:sz w:val="18"/>
              </w:rPr>
              <w:t>2,537,992.49</w:t>
            </w:r>
          </w:p>
        </w:tc>
        <w:tc>
          <w:tcPr>
            <w:tcW w:w="1177" w:type="dxa"/>
            <w:tcBorders>
              <w:top w:val="single" w:sz="12" w:space="0" w:color="000000"/>
              <w:left w:val="nil" w:sz="6" w:space="0" w:color="auto"/>
              <w:bottom w:val="single" w:sz="12" w:space="0" w:color="000000"/>
              <w:right w:val="nil" w:sz="6" w:space="0" w:color="auto"/>
            </w:tcBorders>
          </w:tcPr>
          <w:p>
            <w:pPr/>
          </w:p>
        </w:tc>
      </w:tr>
      <w:tr>
        <w:trPr>
          <w:trHeight w:val="442" w:hRule="exact"/>
        </w:trPr>
        <w:tc>
          <w:tcPr>
            <w:tcW w:w="1630"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23"/>
              <w:jc w:val="right"/>
              <w:rPr>
                <w:rFonts w:ascii="Times New Roman" w:hAnsi="Times New Roman" w:cs="Times New Roman" w:eastAsia="Times New Roman" w:hint="default"/>
                <w:sz w:val="18"/>
                <w:szCs w:val="18"/>
              </w:rPr>
            </w:pPr>
            <w:r>
              <w:rPr>
                <w:rFonts w:ascii="Times New Roman"/>
                <w:spacing w:val="-1"/>
                <w:sz w:val="18"/>
              </w:rPr>
              <w:t>5,217,501.53</w:t>
            </w:r>
          </w:p>
        </w:tc>
        <w:tc>
          <w:tcPr>
            <w:tcW w:w="1458"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383"/>
              <w:jc w:val="right"/>
              <w:rPr>
                <w:rFonts w:ascii="Times New Roman" w:hAnsi="Times New Roman" w:cs="Times New Roman" w:eastAsia="Times New Roman" w:hint="default"/>
                <w:sz w:val="18"/>
                <w:szCs w:val="18"/>
              </w:rPr>
            </w:pPr>
            <w:r>
              <w:rPr>
                <w:rFonts w:ascii="Times New Roman"/>
                <w:spacing w:val="-1"/>
                <w:sz w:val="18"/>
              </w:rPr>
              <w:t>2,756,404.35</w:t>
            </w:r>
          </w:p>
        </w:tc>
        <w:tc>
          <w:tcPr>
            <w:tcW w:w="1276"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14"/>
              <w:jc w:val="right"/>
              <w:rPr>
                <w:rFonts w:ascii="Times New Roman" w:hAnsi="Times New Roman" w:cs="Times New Roman" w:eastAsia="Times New Roman" w:hint="default"/>
                <w:sz w:val="18"/>
                <w:szCs w:val="18"/>
              </w:rPr>
            </w:pPr>
            <w:r>
              <w:rPr>
                <w:rFonts w:ascii="Times New Roman"/>
                <w:spacing w:val="-1"/>
                <w:sz w:val="18"/>
              </w:rPr>
              <w:t>75,913.84</w:t>
            </w:r>
          </w:p>
        </w:tc>
        <w:tc>
          <w:tcPr>
            <w:tcW w:w="1339"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73"/>
              <w:jc w:val="right"/>
              <w:rPr>
                <w:rFonts w:ascii="Times New Roman" w:hAnsi="Times New Roman" w:cs="Times New Roman" w:eastAsia="Times New Roman" w:hint="default"/>
                <w:sz w:val="18"/>
                <w:szCs w:val="18"/>
              </w:rPr>
            </w:pPr>
            <w:r>
              <w:rPr>
                <w:rFonts w:ascii="Times New Roman"/>
                <w:spacing w:val="-1"/>
                <w:sz w:val="18"/>
              </w:rPr>
              <w:t>4,118,847.83</w:t>
            </w:r>
          </w:p>
        </w:tc>
        <w:tc>
          <w:tcPr>
            <w:tcW w:w="1177"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52"/>
              <w:jc w:val="right"/>
              <w:rPr>
                <w:rFonts w:ascii="Times New Roman" w:hAnsi="Times New Roman" w:cs="Times New Roman" w:eastAsia="Times New Roman" w:hint="default"/>
                <w:sz w:val="18"/>
                <w:szCs w:val="18"/>
              </w:rPr>
            </w:pPr>
            <w:r>
              <w:rPr>
                <w:rFonts w:ascii="Times New Roman"/>
                <w:spacing w:val="-1"/>
                <w:sz w:val="18"/>
              </w:rPr>
              <w:t>3,779,144.21</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959" w:val="left" w:leader="none"/>
        </w:tabs>
        <w:spacing w:line="333" w:lineRule="exact"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10"/>
          <w:sz w:val="21"/>
          <w:szCs w:val="21"/>
        </w:rPr>
        <w:t>(十五)</w:t>
        <w:tab/>
        <w:t>短期借款</w:t>
      </w:r>
      <w:r>
        <w:rPr>
          <w:rFonts w:ascii="Microsoft JhengHei" w:hAnsi="Microsoft JhengHei" w:cs="Microsoft JhengHei" w:eastAsia="Microsoft JhengHei" w:hint="default"/>
          <w:spacing w:val="1"/>
          <w:sz w:val="21"/>
          <w:szCs w:val="21"/>
        </w:rPr>
      </w:r>
    </w:p>
    <w:p>
      <w:pPr>
        <w:tabs>
          <w:tab w:pos="1271" w:val="left" w:leader="none"/>
        </w:tabs>
        <w:spacing w:before="76"/>
        <w:ind w:left="736"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短期借款分类</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1874" w:val="left" w:leader="none"/>
          <w:tab w:pos="4953" w:val="left" w:leader="none"/>
          <w:tab w:pos="7382" w:val="left" w:leader="none"/>
          <w:tab w:pos="7670" w:val="left" w:leader="none"/>
        </w:tabs>
        <w:spacing w:line="384" w:lineRule="auto" w:before="95"/>
        <w:ind w:left="837" w:right="278" w:firstLine="616"/>
        <w:jc w:val="left"/>
        <w:rPr>
          <w:rFonts w:ascii="Times New Roman" w:hAnsi="Times New Roman" w:cs="Times New Roman" w:eastAsia="Times New Roman" w:hint="default"/>
          <w:sz w:val="18"/>
          <w:szCs w:val="18"/>
        </w:rPr>
      </w:pPr>
      <w:r>
        <w:rPr/>
        <w:pict>
          <v:group style="position:absolute;margin-left:120.479996pt;margin-top:24.741703pt;width:404.2pt;height:.1pt;mso-position-horizontal-relative:page;mso-position-vertical-relative:paragraph;z-index:-1214056" coordorigin="2410,495" coordsize="8084,2">
            <v:shape style="position:absolute;left:2410;top:495;width:8084;height:2" coordorigin="2410,495" coordsize="8084,0" path="m2410,495l10493,495e" filled="false" stroked="true" strokeweight="1.44pt" strokecolor="#000000">
              <v:path arrowok="t"/>
            </v:shape>
            <w10:wrap type="none"/>
          </v:group>
        </w:pict>
      </w:r>
      <w:r>
        <w:rPr>
          <w:rFonts w:ascii="宋体" w:hAnsi="宋体" w:cs="宋体" w:eastAsia="宋体" w:hint="default"/>
          <w:w w:val="95"/>
          <w:position w:val="-6"/>
          <w:sz w:val="21"/>
          <w:szCs w:val="21"/>
        </w:rPr>
        <w:t>项</w:t>
        <w:tab/>
        <w:t>目</w:t>
        <w:tab/>
      </w:r>
      <w:r>
        <w:rPr>
          <w:rFonts w:ascii="宋体" w:hAnsi="宋体" w:cs="宋体" w:eastAsia="宋体" w:hint="default"/>
          <w:sz w:val="18"/>
          <w:szCs w:val="18"/>
        </w:rPr>
        <w:t>期末余额</w:t>
        <w:tab/>
        <w:t>年初余额</w:t>
      </w:r>
      <w:r>
        <w:rPr>
          <w:rFonts w:ascii="宋体" w:hAnsi="宋体" w:cs="宋体" w:eastAsia="宋体" w:hint="default"/>
          <w:sz w:val="18"/>
          <w:szCs w:val="18"/>
        </w:rPr>
        <w:t> 抵押借款</w:t>
        <w:tab/>
        <w:tab/>
        <w:tab/>
        <w:tab/>
      </w:r>
      <w:r>
        <w:rPr>
          <w:rFonts w:ascii="Times New Roman" w:hAnsi="Times New Roman" w:cs="Times New Roman" w:eastAsia="Times New Roman" w:hint="default"/>
          <w:sz w:val="18"/>
          <w:szCs w:val="18"/>
        </w:rPr>
        <w:t>58,000,000.00</w:t>
      </w: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7670" w:val="left" w:leader="none"/>
        </w:tabs>
        <w:spacing w:before="88"/>
        <w:ind w:left="2162" w:right="10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58,000,000.00</w:t>
      </w: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tabs>
          <w:tab w:pos="1391" w:val="left" w:leader="none"/>
        </w:tabs>
        <w:spacing w:line="333" w:lineRule="exact" w:before="0"/>
        <w:ind w:left="736"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期末不存在已到期未归还的短期借款.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7"/>
          <w:szCs w:val="27"/>
        </w:rPr>
      </w:pPr>
    </w:p>
    <w:p>
      <w:pPr>
        <w:spacing w:before="0"/>
        <w:ind w:left="111" w:right="152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交易性金融负债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5692" w:val="left" w:leader="none"/>
          <w:tab w:pos="7180" w:val="left" w:leader="none"/>
        </w:tabs>
        <w:spacing w:before="141"/>
        <w:ind w:left="2892" w:right="108"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tab/>
        <w:t>期末公允价值</w:t>
        <w:tab/>
        <w:t>年初公允价值</w:t>
      </w:r>
    </w:p>
    <w:p>
      <w:pPr>
        <w:spacing w:line="240" w:lineRule="auto" w:before="0"/>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100" w:bottom="280" w:left="1680" w:right="1240"/>
        </w:sectPr>
      </w:pPr>
    </w:p>
    <w:p>
      <w:pPr>
        <w:spacing w:line="240" w:lineRule="auto" w:before="8"/>
        <w:rPr>
          <w:rFonts w:ascii="宋体" w:hAnsi="宋体" w:cs="宋体" w:eastAsia="宋体" w:hint="default"/>
          <w:sz w:val="24"/>
          <w:szCs w:val="2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7"/>
          <w:szCs w:val="7"/>
        </w:rPr>
      </w:pPr>
    </w:p>
    <w:p>
      <w:pPr>
        <w:tabs>
          <w:tab w:pos="5903" w:val="left" w:leader="none"/>
        </w:tabs>
        <w:spacing w:before="49"/>
        <w:ind w:left="8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远期外汇合同</w:t>
      </w:r>
      <w:r>
        <w:rPr>
          <w:rFonts w:ascii="Times New Roman" w:hAnsi="Times New Roman" w:cs="Times New Roman" w:eastAsia="Times New Roman" w:hint="default"/>
          <w:position w:val="1"/>
          <w:sz w:val="18"/>
          <w:szCs w:val="18"/>
        </w:rPr>
        <w:t>-</w:t>
      </w:r>
      <w:r>
        <w:rPr>
          <w:rFonts w:ascii="宋体" w:hAnsi="宋体" w:cs="宋体" w:eastAsia="宋体" w:hint="default"/>
          <w:position w:val="1"/>
          <w:sz w:val="18"/>
          <w:szCs w:val="18"/>
        </w:rPr>
        <w:t>现金流量套期</w:t>
        <w:tab/>
      </w:r>
      <w:r>
        <w:rPr>
          <w:rFonts w:ascii="Times New Roman" w:hAnsi="Times New Roman" w:cs="Times New Roman" w:eastAsia="Times New Roman" w:hint="default"/>
          <w:sz w:val="18"/>
          <w:szCs w:val="18"/>
        </w:rPr>
        <w:t>2,387,312.05</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5903" w:val="left" w:leader="none"/>
        </w:tabs>
        <w:spacing w:before="140"/>
        <w:ind w:left="29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合计</w:t>
        <w:tab/>
      </w:r>
      <w:r>
        <w:rPr>
          <w:rFonts w:ascii="Times New Roman" w:hAnsi="Times New Roman" w:cs="Times New Roman" w:eastAsia="Times New Roman" w:hint="default"/>
          <w:sz w:val="18"/>
          <w:szCs w:val="18"/>
        </w:rPr>
        <w:t>2,387,312.05</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1"/>
        <w:rPr>
          <w:rFonts w:ascii="Times New Roman" w:hAnsi="Times New Roman" w:cs="Times New Roman" w:eastAsia="Times New Roman" w:hint="default"/>
          <w:sz w:val="8"/>
          <w:szCs w:val="8"/>
        </w:rPr>
      </w:pPr>
    </w:p>
    <w:p>
      <w:pPr>
        <w:spacing w:before="34"/>
        <w:ind w:left="84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日，公司与中国银行已签订但尚未到期的远期购汇合同中：以人</w:t>
      </w:r>
    </w:p>
    <w:p>
      <w:pPr>
        <w:spacing w:before="107"/>
        <w:ind w:left="84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民币兑换欧元的合同本金合计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336</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万欧元，合同约定的到期汇率为</w:t>
      </w:r>
      <w:r>
        <w:rPr>
          <w:rFonts w:ascii="宋体" w:hAnsi="宋体" w:cs="宋体" w:eastAsia="宋体" w:hint="default"/>
          <w:spacing w:val="-56"/>
          <w:sz w:val="21"/>
          <w:szCs w:val="21"/>
        </w:rPr>
        <w:t> </w:t>
      </w:r>
      <w:r>
        <w:rPr>
          <w:rFonts w:ascii="Times New Roman" w:hAnsi="Times New Roman" w:cs="Times New Roman" w:eastAsia="Times New Roman" w:hint="default"/>
          <w:spacing w:val="-6"/>
          <w:sz w:val="21"/>
          <w:szCs w:val="21"/>
        </w:rPr>
        <w:t>8.87</w:t>
      </w:r>
      <w:r>
        <w:rPr>
          <w:rFonts w:ascii="宋体" w:hAnsi="宋体" w:cs="宋体" w:eastAsia="宋体" w:hint="default"/>
          <w:spacing w:val="-6"/>
          <w:sz w:val="21"/>
          <w:szCs w:val="21"/>
        </w:rPr>
        <w:t>，合同将在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2012</w:t>
      </w:r>
    </w:p>
    <w:p>
      <w:pPr>
        <w:spacing w:line="331" w:lineRule="auto" w:before="110"/>
        <w:ind w:left="840" w:right="20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日期间内到期。公司将上述套期业务划分为现金流量套</w:t>
      </w:r>
      <w:r>
        <w:rPr>
          <w:rFonts w:ascii="宋体" w:hAnsi="宋体" w:cs="宋体" w:eastAsia="宋体" w:hint="default"/>
          <w:w w:val="99"/>
          <w:sz w:val="21"/>
          <w:szCs w:val="21"/>
        </w:rPr>
        <w:t> </w:t>
      </w:r>
      <w:r>
        <w:rPr>
          <w:rFonts w:ascii="宋体" w:hAnsi="宋体" w:cs="宋体" w:eastAsia="宋体" w:hint="default"/>
          <w:sz w:val="21"/>
          <w:szCs w:val="21"/>
        </w:rPr>
        <w:t>期。</w:t>
      </w:r>
    </w:p>
    <w:p>
      <w:pPr>
        <w:spacing w:line="350" w:lineRule="auto" w:before="84"/>
        <w:ind w:left="840" w:right="225" w:firstLine="0"/>
        <w:jc w:val="left"/>
        <w:rPr>
          <w:rFonts w:ascii="宋体" w:hAnsi="宋体" w:cs="宋体" w:eastAsia="宋体" w:hint="default"/>
          <w:sz w:val="21"/>
          <w:szCs w:val="21"/>
        </w:rPr>
      </w:pPr>
      <w:r>
        <w:rPr>
          <w:rFonts w:ascii="宋体" w:hAnsi="宋体" w:cs="宋体" w:eastAsia="宋体" w:hint="default"/>
          <w:spacing w:val="3"/>
          <w:sz w:val="21"/>
          <w:szCs w:val="21"/>
        </w:rPr>
        <w:t>以上远期结售汇合同的公允价值根据远期外汇合约约定汇率与期末中国银行公布的人</w:t>
      </w:r>
      <w:r>
        <w:rPr>
          <w:rFonts w:ascii="宋体" w:hAnsi="宋体" w:cs="宋体" w:eastAsia="宋体" w:hint="default"/>
          <w:w w:val="99"/>
          <w:sz w:val="21"/>
          <w:szCs w:val="21"/>
        </w:rPr>
        <w:t> </w:t>
      </w:r>
      <w:r>
        <w:rPr>
          <w:rFonts w:ascii="宋体" w:hAnsi="宋体" w:cs="宋体" w:eastAsia="宋体" w:hint="default"/>
          <w:sz w:val="21"/>
          <w:szCs w:val="21"/>
        </w:rPr>
        <w:t>民币远期外汇牌价的差额计算。</w:t>
      </w:r>
    </w:p>
    <w:p>
      <w:pPr>
        <w:spacing w:line="240" w:lineRule="auto" w:before="0"/>
        <w:rPr>
          <w:rFonts w:ascii="宋体" w:hAnsi="宋体" w:cs="宋体" w:eastAsia="宋体" w:hint="default"/>
          <w:sz w:val="20"/>
          <w:szCs w:val="20"/>
        </w:rPr>
      </w:pPr>
    </w:p>
    <w:p>
      <w:pPr>
        <w:tabs>
          <w:tab w:pos="959" w:val="left" w:leader="none"/>
        </w:tabs>
        <w:spacing w:before="178"/>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10"/>
          <w:sz w:val="21"/>
          <w:szCs w:val="21"/>
        </w:rPr>
        <w:t>(十七)</w:t>
        <w:tab/>
        <w:t>应付账款</w:t>
      </w:r>
      <w:r>
        <w:rPr>
          <w:rFonts w:ascii="Microsoft JhengHei" w:hAnsi="Microsoft JhengHei" w:cs="Microsoft JhengHei" w:eastAsia="Microsoft JhengHei" w:hint="default"/>
          <w:spacing w:val="1"/>
          <w:sz w:val="21"/>
          <w:szCs w:val="21"/>
        </w:rPr>
      </w:r>
    </w:p>
    <w:p>
      <w:pPr>
        <w:tabs>
          <w:tab w:pos="1271" w:val="left" w:leader="none"/>
        </w:tabs>
        <w:spacing w:before="76"/>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应付账款明细如下：</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tbl>
      <w:tblPr>
        <w:tblW w:w="0" w:type="auto"/>
        <w:jc w:val="left"/>
        <w:tblInd w:w="729" w:type="dxa"/>
        <w:tblLayout w:type="fixed"/>
        <w:tblCellMar>
          <w:top w:w="0" w:type="dxa"/>
          <w:left w:w="0" w:type="dxa"/>
          <w:bottom w:w="0" w:type="dxa"/>
          <w:right w:w="0" w:type="dxa"/>
        </w:tblCellMar>
        <w:tblLook w:val="01E0"/>
      </w:tblPr>
      <w:tblGrid>
        <w:gridCol w:w="1013"/>
        <w:gridCol w:w="536"/>
        <w:gridCol w:w="1393"/>
        <w:gridCol w:w="3087"/>
        <w:gridCol w:w="2080"/>
      </w:tblGrid>
      <w:tr>
        <w:trPr>
          <w:trHeight w:val="447" w:hRule="exact"/>
        </w:trPr>
        <w:tc>
          <w:tcPr>
            <w:tcW w:w="1013" w:type="dxa"/>
            <w:tcBorders>
              <w:top w:val="nil" w:sz="6" w:space="0" w:color="auto"/>
              <w:left w:val="nil" w:sz="6" w:space="0" w:color="auto"/>
              <w:bottom w:val="single" w:sz="12" w:space="0" w:color="000000"/>
              <w:right w:val="nil" w:sz="6" w:space="0" w:color="auto"/>
            </w:tcBorders>
          </w:tcPr>
          <w:p>
            <w:pPr/>
          </w:p>
        </w:tc>
        <w:tc>
          <w:tcPr>
            <w:tcW w:w="536"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95"/>
              <w:jc w:val="righ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1393"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left="113"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3087"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right="22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80"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48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2" w:hRule="exact"/>
        </w:trPr>
        <w:tc>
          <w:tcPr>
            <w:tcW w:w="10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36" w:type="dxa"/>
            <w:tcBorders>
              <w:top w:val="single" w:sz="12" w:space="0" w:color="000000"/>
              <w:left w:val="nil" w:sz="6" w:space="0" w:color="auto"/>
              <w:bottom w:val="single" w:sz="12" w:space="0" w:color="000000"/>
              <w:right w:val="nil" w:sz="6" w:space="0" w:color="auto"/>
            </w:tcBorders>
          </w:tcPr>
          <w:p>
            <w:pPr/>
          </w:p>
        </w:tc>
        <w:tc>
          <w:tcPr>
            <w:tcW w:w="1393" w:type="dxa"/>
            <w:tcBorders>
              <w:top w:val="single" w:sz="12" w:space="0" w:color="000000"/>
              <w:left w:val="nil" w:sz="6" w:space="0" w:color="auto"/>
              <w:bottom w:val="single" w:sz="12" w:space="0" w:color="000000"/>
              <w:right w:val="nil" w:sz="6" w:space="0" w:color="auto"/>
            </w:tcBorders>
          </w:tcPr>
          <w:p>
            <w:pPr/>
          </w:p>
        </w:tc>
        <w:tc>
          <w:tcPr>
            <w:tcW w:w="30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487"/>
              <w:jc w:val="right"/>
              <w:rPr>
                <w:rFonts w:ascii="Times New Roman" w:hAnsi="Times New Roman" w:cs="Times New Roman" w:eastAsia="Times New Roman" w:hint="default"/>
                <w:sz w:val="18"/>
                <w:szCs w:val="18"/>
              </w:rPr>
            </w:pPr>
            <w:r>
              <w:rPr>
                <w:rFonts w:ascii="Times New Roman"/>
                <w:spacing w:val="-1"/>
                <w:sz w:val="18"/>
              </w:rPr>
              <w:t>43,036,263.44</w:t>
            </w:r>
          </w:p>
        </w:tc>
        <w:tc>
          <w:tcPr>
            <w:tcW w:w="2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26,011,061.14</w:t>
            </w:r>
          </w:p>
        </w:tc>
      </w:tr>
      <w:tr>
        <w:trPr>
          <w:trHeight w:val="485" w:hRule="exact"/>
        </w:trPr>
        <w:tc>
          <w:tcPr>
            <w:tcW w:w="10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536" w:type="dxa"/>
            <w:tcBorders>
              <w:top w:val="single" w:sz="12" w:space="0" w:color="000000"/>
              <w:left w:val="nil" w:sz="6" w:space="0" w:color="auto"/>
              <w:bottom w:val="single" w:sz="12" w:space="0" w:color="000000"/>
              <w:right w:val="nil" w:sz="6" w:space="0" w:color="auto"/>
            </w:tcBorders>
          </w:tcPr>
          <w:p>
            <w:pPr/>
          </w:p>
        </w:tc>
        <w:tc>
          <w:tcPr>
            <w:tcW w:w="1393" w:type="dxa"/>
            <w:tcBorders>
              <w:top w:val="single" w:sz="12" w:space="0" w:color="000000"/>
              <w:left w:val="nil" w:sz="6" w:space="0" w:color="auto"/>
              <w:bottom w:val="single" w:sz="12" w:space="0" w:color="000000"/>
              <w:right w:val="nil" w:sz="6" w:space="0" w:color="auto"/>
            </w:tcBorders>
          </w:tcPr>
          <w:p>
            <w:pPr/>
          </w:p>
        </w:tc>
        <w:tc>
          <w:tcPr>
            <w:tcW w:w="30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88"/>
              <w:jc w:val="right"/>
              <w:rPr>
                <w:rFonts w:ascii="Times New Roman" w:hAnsi="Times New Roman" w:cs="Times New Roman" w:eastAsia="Times New Roman" w:hint="default"/>
                <w:sz w:val="18"/>
                <w:szCs w:val="18"/>
              </w:rPr>
            </w:pPr>
            <w:r>
              <w:rPr>
                <w:rFonts w:ascii="Times New Roman"/>
                <w:spacing w:val="-1"/>
                <w:sz w:val="18"/>
              </w:rPr>
              <w:t>583,527.35</w:t>
            </w:r>
          </w:p>
        </w:tc>
        <w:tc>
          <w:tcPr>
            <w:tcW w:w="2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194,681.07</w:t>
            </w:r>
          </w:p>
        </w:tc>
      </w:tr>
      <w:tr>
        <w:trPr>
          <w:trHeight w:val="485" w:hRule="exact"/>
        </w:trPr>
        <w:tc>
          <w:tcPr>
            <w:tcW w:w="10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536" w:type="dxa"/>
            <w:tcBorders>
              <w:top w:val="single" w:sz="12" w:space="0" w:color="000000"/>
              <w:left w:val="nil" w:sz="6" w:space="0" w:color="auto"/>
              <w:bottom w:val="single" w:sz="12" w:space="0" w:color="000000"/>
              <w:right w:val="nil" w:sz="6" w:space="0" w:color="auto"/>
            </w:tcBorders>
          </w:tcPr>
          <w:p>
            <w:pPr/>
          </w:p>
        </w:tc>
        <w:tc>
          <w:tcPr>
            <w:tcW w:w="1393" w:type="dxa"/>
            <w:tcBorders>
              <w:top w:val="single" w:sz="12" w:space="0" w:color="000000"/>
              <w:left w:val="nil" w:sz="6" w:space="0" w:color="auto"/>
              <w:bottom w:val="single" w:sz="12" w:space="0" w:color="000000"/>
              <w:right w:val="nil" w:sz="6" w:space="0" w:color="auto"/>
            </w:tcBorders>
          </w:tcPr>
          <w:p>
            <w:pPr/>
          </w:p>
        </w:tc>
        <w:tc>
          <w:tcPr>
            <w:tcW w:w="30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88"/>
              <w:jc w:val="right"/>
              <w:rPr>
                <w:rFonts w:ascii="Times New Roman" w:hAnsi="Times New Roman" w:cs="Times New Roman" w:eastAsia="Times New Roman" w:hint="default"/>
                <w:sz w:val="18"/>
                <w:szCs w:val="18"/>
              </w:rPr>
            </w:pPr>
            <w:r>
              <w:rPr>
                <w:rFonts w:ascii="Times New Roman"/>
                <w:spacing w:val="-1"/>
                <w:sz w:val="18"/>
              </w:rPr>
              <w:t>184,652.07</w:t>
            </w:r>
          </w:p>
        </w:tc>
        <w:tc>
          <w:tcPr>
            <w:tcW w:w="2080" w:type="dxa"/>
            <w:tcBorders>
              <w:top w:val="single" w:sz="12" w:space="0" w:color="000000"/>
              <w:left w:val="nil" w:sz="6" w:space="0" w:color="auto"/>
              <w:bottom w:val="single" w:sz="12" w:space="0" w:color="000000"/>
              <w:right w:val="nil" w:sz="6" w:space="0" w:color="auto"/>
            </w:tcBorders>
          </w:tcPr>
          <w:p>
            <w:pPr/>
          </w:p>
        </w:tc>
      </w:tr>
      <w:tr>
        <w:trPr>
          <w:trHeight w:val="442" w:hRule="exact"/>
        </w:trPr>
        <w:tc>
          <w:tcPr>
            <w:tcW w:w="1013" w:type="dxa"/>
            <w:tcBorders>
              <w:top w:val="single" w:sz="12" w:space="0" w:color="000000"/>
              <w:left w:val="nil" w:sz="6" w:space="0" w:color="auto"/>
              <w:bottom w:val="nil" w:sz="6" w:space="0" w:color="auto"/>
              <w:right w:val="nil" w:sz="6" w:space="0" w:color="auto"/>
            </w:tcBorders>
          </w:tcPr>
          <w:p>
            <w:pPr/>
          </w:p>
        </w:tc>
        <w:tc>
          <w:tcPr>
            <w:tcW w:w="536"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393"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087"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487"/>
              <w:jc w:val="right"/>
              <w:rPr>
                <w:rFonts w:ascii="Times New Roman" w:hAnsi="Times New Roman" w:cs="Times New Roman" w:eastAsia="Times New Roman" w:hint="default"/>
                <w:sz w:val="18"/>
                <w:szCs w:val="18"/>
              </w:rPr>
            </w:pPr>
            <w:r>
              <w:rPr>
                <w:rFonts w:ascii="Times New Roman"/>
                <w:spacing w:val="-1"/>
                <w:sz w:val="18"/>
              </w:rPr>
              <w:t>43,804,442.86</w:t>
            </w:r>
          </w:p>
        </w:tc>
        <w:tc>
          <w:tcPr>
            <w:tcW w:w="208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26,205,742.21</w:t>
            </w:r>
          </w:p>
        </w:tc>
      </w:tr>
    </w:tbl>
    <w:p>
      <w:pPr>
        <w:spacing w:line="240" w:lineRule="auto" w:before="17"/>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1"/>
          <w:szCs w:val="11"/>
        </w:rPr>
      </w:pPr>
    </w:p>
    <w:p>
      <w:pPr>
        <w:tabs>
          <w:tab w:pos="1271"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期末数中无应付持本公司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）表决权股份的股东单位款项。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29"/>
          <w:szCs w:val="29"/>
        </w:rPr>
      </w:pPr>
    </w:p>
    <w:p>
      <w:pPr>
        <w:tabs>
          <w:tab w:pos="1271" w:val="left" w:leader="none"/>
        </w:tabs>
        <w:spacing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期末数中无应付关联方款项。</w:t>
      </w:r>
      <w:r>
        <w:rPr>
          <w:rFonts w:ascii="Microsoft JhengHei" w:hAnsi="Microsoft JhengHei" w:cs="Microsoft JhengHei" w:eastAsia="Microsoft JhengHei" w:hint="default"/>
          <w:sz w:val="21"/>
          <w:szCs w:val="21"/>
        </w:rPr>
      </w:r>
    </w:p>
    <w:p>
      <w:pPr>
        <w:tabs>
          <w:tab w:pos="1271" w:val="left" w:leader="none"/>
        </w:tabs>
        <w:spacing w:line="880" w:lineRule="atLeast" w:before="1"/>
        <w:ind w:left="105" w:right="4543" w:firstLine="63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4、</w:t>
        <w:tab/>
      </w:r>
      <w:r>
        <w:rPr>
          <w:rFonts w:ascii="Microsoft JhengHei" w:hAnsi="Microsoft JhengHei" w:cs="Microsoft JhengHei" w:eastAsia="Microsoft JhengHei" w:hint="default"/>
          <w:b/>
          <w:bCs/>
          <w:sz w:val="21"/>
          <w:szCs w:val="21"/>
        </w:rPr>
        <w:t>无账龄超过一年的大额应付账款。</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05"/>
          <w:sz w:val="21"/>
          <w:szCs w:val="21"/>
        </w:rPr>
        <w:t>(十八)</w:t>
      </w:r>
      <w:r>
        <w:rPr>
          <w:rFonts w:ascii="Microsoft JhengHei" w:hAnsi="Microsoft JhengHei" w:cs="Microsoft JhengHei" w:eastAsia="Microsoft JhengHei" w:hint="default"/>
          <w:b/>
          <w:bCs/>
          <w:spacing w:val="43"/>
          <w:w w:val="105"/>
          <w:sz w:val="21"/>
          <w:szCs w:val="21"/>
        </w:rPr>
        <w:t> </w:t>
      </w:r>
      <w:r>
        <w:rPr>
          <w:rFonts w:ascii="Microsoft JhengHei" w:hAnsi="Microsoft JhengHei" w:cs="Microsoft JhengHei" w:eastAsia="Microsoft JhengHei" w:hint="default"/>
          <w:b/>
          <w:bCs/>
          <w:w w:val="105"/>
          <w:sz w:val="21"/>
          <w:szCs w:val="21"/>
        </w:rPr>
        <w:t>预收账款</w:t>
      </w:r>
      <w:r>
        <w:rPr>
          <w:rFonts w:ascii="Microsoft JhengHei" w:hAnsi="Microsoft JhengHei" w:cs="Microsoft JhengHei" w:eastAsia="Microsoft JhengHei" w:hint="default"/>
          <w:sz w:val="21"/>
          <w:szCs w:val="21"/>
        </w:rPr>
      </w:r>
    </w:p>
    <w:p>
      <w:pPr>
        <w:tabs>
          <w:tab w:pos="1271" w:val="left" w:leader="none"/>
        </w:tabs>
        <w:spacing w:before="73"/>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预收款项情况：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1874" w:val="left" w:leader="none"/>
          <w:tab w:pos="4749" w:val="left" w:leader="none"/>
          <w:tab w:pos="7240" w:val="left" w:leader="none"/>
        </w:tabs>
        <w:spacing w:before="95"/>
        <w:ind w:left="1454" w:right="0" w:firstLine="0"/>
        <w:jc w:val="left"/>
        <w:rPr>
          <w:rFonts w:ascii="宋体" w:hAnsi="宋体" w:cs="宋体" w:eastAsia="宋体" w:hint="default"/>
          <w:sz w:val="18"/>
          <w:szCs w:val="18"/>
        </w:rPr>
      </w:pPr>
      <w:r>
        <w:rPr>
          <w:rFonts w:ascii="宋体" w:hAnsi="宋体" w:cs="宋体" w:eastAsia="宋体" w:hint="default"/>
          <w:w w:val="95"/>
          <w:position w:val="-7"/>
          <w:sz w:val="21"/>
          <w:szCs w:val="21"/>
        </w:rPr>
        <w:t>项</w:t>
        <w:tab/>
        <w:t>目</w:t>
        <w:tab/>
      </w:r>
      <w:r>
        <w:rPr>
          <w:rFonts w:ascii="宋体" w:hAnsi="宋体" w:cs="宋体" w:eastAsia="宋体" w:hint="default"/>
          <w:sz w:val="18"/>
          <w:szCs w:val="18"/>
        </w:rPr>
        <w:t>期末余额</w:t>
        <w:tab/>
        <w:t>年初余额</w:t>
      </w:r>
    </w:p>
    <w:p>
      <w:pPr>
        <w:spacing w:line="240" w:lineRule="auto" w:before="3"/>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986"/>
        <w:gridCol w:w="564"/>
        <w:gridCol w:w="1709"/>
        <w:gridCol w:w="3033"/>
        <w:gridCol w:w="1791"/>
      </w:tblGrid>
      <w:tr>
        <w:trPr>
          <w:trHeight w:val="430" w:hRule="exact"/>
        </w:trPr>
        <w:tc>
          <w:tcPr>
            <w:tcW w:w="98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64" w:type="dxa"/>
            <w:tcBorders>
              <w:top w:val="nil" w:sz="6" w:space="0" w:color="auto"/>
              <w:left w:val="nil" w:sz="6" w:space="0" w:color="auto"/>
              <w:bottom w:val="single" w:sz="12" w:space="0" w:color="000000"/>
              <w:right w:val="nil" w:sz="6" w:space="0" w:color="auto"/>
            </w:tcBorders>
          </w:tcPr>
          <w:p>
            <w:pPr/>
          </w:p>
        </w:tc>
        <w:tc>
          <w:tcPr>
            <w:tcW w:w="1709" w:type="dxa"/>
            <w:tcBorders>
              <w:top w:val="nil" w:sz="6" w:space="0" w:color="auto"/>
              <w:left w:val="nil" w:sz="6" w:space="0" w:color="auto"/>
              <w:bottom w:val="single" w:sz="12" w:space="0" w:color="000000"/>
              <w:right w:val="nil" w:sz="6" w:space="0" w:color="auto"/>
            </w:tcBorders>
          </w:tcPr>
          <w:p>
            <w:pPr/>
          </w:p>
        </w:tc>
        <w:tc>
          <w:tcPr>
            <w:tcW w:w="3033"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735"/>
              <w:jc w:val="right"/>
              <w:rPr>
                <w:rFonts w:ascii="Times New Roman" w:hAnsi="Times New Roman" w:cs="Times New Roman" w:eastAsia="Times New Roman" w:hint="default"/>
                <w:sz w:val="18"/>
                <w:szCs w:val="18"/>
              </w:rPr>
            </w:pPr>
            <w:r>
              <w:rPr>
                <w:rFonts w:ascii="Times New Roman"/>
                <w:spacing w:val="-1"/>
                <w:sz w:val="18"/>
              </w:rPr>
              <w:t>2,929,521.08</w:t>
            </w:r>
          </w:p>
        </w:tc>
        <w:tc>
          <w:tcPr>
            <w:tcW w:w="1791"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3,337,672.90</w:t>
            </w:r>
          </w:p>
        </w:tc>
      </w:tr>
      <w:tr>
        <w:trPr>
          <w:trHeight w:val="485" w:hRule="exact"/>
        </w:trPr>
        <w:tc>
          <w:tcPr>
            <w:tcW w:w="9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564" w:type="dxa"/>
            <w:tcBorders>
              <w:top w:val="single" w:sz="12" w:space="0" w:color="000000"/>
              <w:left w:val="nil" w:sz="6" w:space="0" w:color="auto"/>
              <w:bottom w:val="single" w:sz="12" w:space="0" w:color="000000"/>
              <w:right w:val="nil" w:sz="6" w:space="0" w:color="auto"/>
            </w:tcBorders>
          </w:tcPr>
          <w:p>
            <w:pPr/>
          </w:p>
        </w:tc>
        <w:tc>
          <w:tcPr>
            <w:tcW w:w="1709" w:type="dxa"/>
            <w:tcBorders>
              <w:top w:val="single" w:sz="12" w:space="0" w:color="000000"/>
              <w:left w:val="nil" w:sz="6" w:space="0" w:color="auto"/>
              <w:bottom w:val="single" w:sz="12" w:space="0" w:color="000000"/>
              <w:right w:val="nil" w:sz="6" w:space="0" w:color="auto"/>
            </w:tcBorders>
          </w:tcPr>
          <w:p>
            <w:pPr/>
          </w:p>
        </w:tc>
        <w:tc>
          <w:tcPr>
            <w:tcW w:w="3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737"/>
              <w:jc w:val="right"/>
              <w:rPr>
                <w:rFonts w:ascii="Times New Roman" w:hAnsi="Times New Roman" w:cs="Times New Roman" w:eastAsia="Times New Roman" w:hint="default"/>
                <w:sz w:val="18"/>
                <w:szCs w:val="18"/>
              </w:rPr>
            </w:pPr>
            <w:r>
              <w:rPr>
                <w:rFonts w:ascii="Times New Roman"/>
                <w:spacing w:val="-1"/>
                <w:sz w:val="18"/>
              </w:rPr>
              <w:t>291,767.58</w:t>
            </w:r>
          </w:p>
        </w:tc>
        <w:tc>
          <w:tcPr>
            <w:tcW w:w="17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7,414.43</w:t>
            </w:r>
          </w:p>
        </w:tc>
      </w:tr>
      <w:tr>
        <w:trPr>
          <w:trHeight w:val="485" w:hRule="exact"/>
        </w:trPr>
        <w:tc>
          <w:tcPr>
            <w:tcW w:w="9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564" w:type="dxa"/>
            <w:tcBorders>
              <w:top w:val="single" w:sz="12" w:space="0" w:color="000000"/>
              <w:left w:val="nil" w:sz="6" w:space="0" w:color="auto"/>
              <w:bottom w:val="single" w:sz="12" w:space="0" w:color="000000"/>
              <w:right w:val="nil" w:sz="6" w:space="0" w:color="auto"/>
            </w:tcBorders>
          </w:tcPr>
          <w:p>
            <w:pPr/>
          </w:p>
        </w:tc>
        <w:tc>
          <w:tcPr>
            <w:tcW w:w="1709" w:type="dxa"/>
            <w:tcBorders>
              <w:top w:val="single" w:sz="12" w:space="0" w:color="000000"/>
              <w:left w:val="nil" w:sz="6" w:space="0" w:color="auto"/>
              <w:bottom w:val="single" w:sz="12" w:space="0" w:color="000000"/>
              <w:right w:val="nil" w:sz="6" w:space="0" w:color="auto"/>
            </w:tcBorders>
          </w:tcPr>
          <w:p>
            <w:pPr/>
          </w:p>
        </w:tc>
        <w:tc>
          <w:tcPr>
            <w:tcW w:w="3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737"/>
              <w:jc w:val="right"/>
              <w:rPr>
                <w:rFonts w:ascii="Times New Roman" w:hAnsi="Times New Roman" w:cs="Times New Roman" w:eastAsia="Times New Roman" w:hint="default"/>
                <w:sz w:val="18"/>
                <w:szCs w:val="18"/>
              </w:rPr>
            </w:pPr>
            <w:r>
              <w:rPr>
                <w:rFonts w:ascii="Times New Roman"/>
                <w:spacing w:val="-1"/>
                <w:sz w:val="18"/>
              </w:rPr>
              <w:t>7,414.43</w:t>
            </w:r>
          </w:p>
        </w:tc>
        <w:tc>
          <w:tcPr>
            <w:tcW w:w="1791" w:type="dxa"/>
            <w:tcBorders>
              <w:top w:val="single" w:sz="12" w:space="0" w:color="000000"/>
              <w:left w:val="nil" w:sz="6" w:space="0" w:color="auto"/>
              <w:bottom w:val="single" w:sz="12" w:space="0" w:color="000000"/>
              <w:right w:val="nil" w:sz="6" w:space="0" w:color="auto"/>
            </w:tcBorders>
          </w:tcPr>
          <w:p>
            <w:pPr/>
          </w:p>
        </w:tc>
      </w:tr>
      <w:tr>
        <w:trPr>
          <w:trHeight w:val="442" w:hRule="exact"/>
        </w:trPr>
        <w:tc>
          <w:tcPr>
            <w:tcW w:w="986" w:type="dxa"/>
            <w:tcBorders>
              <w:top w:val="single" w:sz="12" w:space="0" w:color="000000"/>
              <w:left w:val="nil" w:sz="6" w:space="0" w:color="auto"/>
              <w:bottom w:val="nil" w:sz="6" w:space="0" w:color="auto"/>
              <w:right w:val="nil" w:sz="6" w:space="0" w:color="auto"/>
            </w:tcBorders>
          </w:tcPr>
          <w:p>
            <w:pPr/>
          </w:p>
        </w:tc>
        <w:tc>
          <w:tcPr>
            <w:tcW w:w="564"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203"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709"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033"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735"/>
              <w:jc w:val="right"/>
              <w:rPr>
                <w:rFonts w:ascii="Times New Roman" w:hAnsi="Times New Roman" w:cs="Times New Roman" w:eastAsia="Times New Roman" w:hint="default"/>
                <w:sz w:val="18"/>
                <w:szCs w:val="18"/>
              </w:rPr>
            </w:pPr>
            <w:r>
              <w:rPr>
                <w:rFonts w:ascii="Times New Roman"/>
                <w:spacing w:val="-1"/>
                <w:sz w:val="18"/>
              </w:rPr>
              <w:t>3,228,703.09</w:t>
            </w:r>
          </w:p>
        </w:tc>
        <w:tc>
          <w:tcPr>
            <w:tcW w:w="179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3,345,087.33</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49"/>
          <w:pgSz w:w="11910" w:h="16840"/>
          <w:pgMar w:footer="976" w:header="0" w:top="1100" w:bottom="1160" w:left="1680" w:right="1260"/>
          <w:pgNumType w:star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1271" w:val="left" w:leader="none"/>
        </w:tabs>
        <w:spacing w:line="333" w:lineRule="exact"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w:t>
        <w:tab/>
      </w:r>
      <w:r>
        <w:rPr>
          <w:rFonts w:ascii="Microsoft JhengHei" w:hAnsi="Microsoft JhengHei" w:cs="Microsoft JhengHei" w:eastAsia="Microsoft JhengHei" w:hint="default"/>
          <w:b/>
          <w:bCs/>
          <w:sz w:val="21"/>
          <w:szCs w:val="21"/>
        </w:rPr>
        <w:t>期末数中无预收持本公司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）表决权股份的股东单位款项。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6"/>
          <w:szCs w:val="26"/>
        </w:rPr>
      </w:pPr>
    </w:p>
    <w:p>
      <w:pPr>
        <w:tabs>
          <w:tab w:pos="1391" w:val="left" w:leader="none"/>
        </w:tabs>
        <w:spacing w:before="0"/>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3、</w:t>
        <w:tab/>
      </w:r>
      <w:r>
        <w:rPr>
          <w:rFonts w:ascii="Microsoft JhengHei" w:hAnsi="Microsoft JhengHei" w:cs="Microsoft JhengHei" w:eastAsia="Microsoft JhengHei" w:hint="default"/>
          <w:b/>
          <w:bCs/>
          <w:sz w:val="21"/>
          <w:szCs w:val="21"/>
        </w:rPr>
        <w:t>期末数中无预收关联方款项。</w:t>
      </w:r>
      <w:r>
        <w:rPr>
          <w:rFonts w:ascii="Microsoft JhengHei" w:hAnsi="Microsoft JhengHei" w:cs="Microsoft JhengHei" w:eastAsia="Microsoft JhengHei" w:hint="default"/>
          <w:sz w:val="21"/>
          <w:szCs w:val="21"/>
        </w:rPr>
      </w:r>
    </w:p>
    <w:p>
      <w:pPr>
        <w:tabs>
          <w:tab w:pos="1271" w:val="left" w:leader="none"/>
        </w:tabs>
        <w:spacing w:line="820" w:lineRule="atLeast" w:before="0"/>
        <w:ind w:left="105" w:right="4538" w:firstLine="63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4、</w:t>
        <w:tab/>
      </w:r>
      <w:r>
        <w:rPr>
          <w:rFonts w:ascii="Microsoft JhengHei" w:hAnsi="Microsoft JhengHei" w:cs="Microsoft JhengHei" w:eastAsia="Microsoft JhengHei" w:hint="default"/>
          <w:b/>
          <w:bCs/>
          <w:sz w:val="21"/>
          <w:szCs w:val="21"/>
        </w:rPr>
        <w:t>无账龄超过 1</w:t>
      </w:r>
      <w:r>
        <w:rPr>
          <w:rFonts w:ascii="Microsoft JhengHei" w:hAnsi="Microsoft JhengHei" w:cs="Microsoft JhengHei" w:eastAsia="Microsoft JhengHei" w:hint="default"/>
          <w:b/>
          <w:bCs/>
          <w:spacing w:val="-20"/>
          <w:sz w:val="21"/>
          <w:szCs w:val="21"/>
        </w:rPr>
        <w:t> </w:t>
      </w:r>
      <w:r>
        <w:rPr>
          <w:rFonts w:ascii="Microsoft JhengHei" w:hAnsi="Microsoft JhengHei" w:cs="Microsoft JhengHei" w:eastAsia="Microsoft JhengHei" w:hint="default"/>
          <w:b/>
          <w:bCs/>
          <w:sz w:val="21"/>
          <w:szCs w:val="21"/>
        </w:rPr>
        <w:t>年的大额预收款项。</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(十九)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before="45"/>
        <w:ind w:left="73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明细情况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2"/>
        <w:rPr>
          <w:rFonts w:ascii="Microsoft JhengHei" w:hAnsi="Microsoft JhengHei" w:cs="Microsoft JhengHei" w:eastAsia="Microsoft JhengHei" w:hint="default"/>
          <w:b/>
          <w:bCs/>
          <w:sz w:val="6"/>
          <w:szCs w:val="6"/>
        </w:rPr>
      </w:pPr>
    </w:p>
    <w:tbl>
      <w:tblPr>
        <w:tblW w:w="0" w:type="auto"/>
        <w:jc w:val="left"/>
        <w:tblInd w:w="729" w:type="dxa"/>
        <w:tblLayout w:type="fixed"/>
        <w:tblCellMar>
          <w:top w:w="0" w:type="dxa"/>
          <w:left w:w="0" w:type="dxa"/>
          <w:bottom w:w="0" w:type="dxa"/>
          <w:right w:w="0" w:type="dxa"/>
        </w:tblCellMar>
        <w:tblLook w:val="01E0"/>
      </w:tblPr>
      <w:tblGrid>
        <w:gridCol w:w="2614"/>
        <w:gridCol w:w="1354"/>
        <w:gridCol w:w="1400"/>
        <w:gridCol w:w="1424"/>
        <w:gridCol w:w="1317"/>
      </w:tblGrid>
      <w:tr>
        <w:trPr>
          <w:trHeight w:val="360" w:hRule="exact"/>
        </w:trPr>
        <w:tc>
          <w:tcPr>
            <w:tcW w:w="261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49"/>
              <w:jc w:val="center"/>
              <w:rPr>
                <w:rFonts w:ascii="宋体" w:hAnsi="宋体" w:cs="宋体" w:eastAsia="宋体" w:hint="default"/>
                <w:sz w:val="18"/>
                <w:szCs w:val="18"/>
              </w:rPr>
            </w:pPr>
            <w:r>
              <w:rPr>
                <w:rFonts w:ascii="宋体" w:hAnsi="宋体" w:cs="宋体" w:eastAsia="宋体" w:hint="default"/>
                <w:sz w:val="18"/>
                <w:szCs w:val="18"/>
              </w:rPr>
              <w:t>项目</w:t>
            </w:r>
          </w:p>
        </w:tc>
        <w:tc>
          <w:tcPr>
            <w:tcW w:w="135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0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0" w:hRule="exact"/>
        </w:trPr>
        <w:tc>
          <w:tcPr>
            <w:tcW w:w="26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6,332,946.79</w:t>
            </w:r>
          </w:p>
        </w:tc>
        <w:tc>
          <w:tcPr>
            <w:tcW w:w="14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42,093,071.80</w:t>
            </w: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42,246,269.14</w:t>
            </w:r>
          </w:p>
        </w:tc>
        <w:tc>
          <w:tcPr>
            <w:tcW w:w="13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6,179,749.45</w:t>
            </w:r>
          </w:p>
        </w:tc>
      </w:tr>
      <w:tr>
        <w:trPr>
          <w:trHeight w:val="480" w:hRule="exact"/>
        </w:trPr>
        <w:tc>
          <w:tcPr>
            <w:tcW w:w="26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354" w:type="dxa"/>
            <w:tcBorders>
              <w:top w:val="single" w:sz="12" w:space="0" w:color="000000"/>
              <w:left w:val="nil" w:sz="6" w:space="0" w:color="auto"/>
              <w:bottom w:val="single" w:sz="12" w:space="0" w:color="000000"/>
              <w:right w:val="nil" w:sz="6" w:space="0" w:color="auto"/>
            </w:tcBorders>
          </w:tcPr>
          <w:p>
            <w:pPr/>
          </w:p>
        </w:tc>
        <w:tc>
          <w:tcPr>
            <w:tcW w:w="14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pacing w:val="-1"/>
                <w:sz w:val="18"/>
              </w:rPr>
              <w:t>2,310,861.03</w:t>
            </w: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2,310,861.03</w:t>
            </w:r>
          </w:p>
        </w:tc>
        <w:tc>
          <w:tcPr>
            <w:tcW w:w="1317" w:type="dxa"/>
            <w:tcBorders>
              <w:top w:val="single" w:sz="12" w:space="0" w:color="000000"/>
              <w:left w:val="nil" w:sz="6" w:space="0" w:color="auto"/>
              <w:bottom w:val="single" w:sz="12" w:space="0" w:color="000000"/>
              <w:right w:val="nil" w:sz="6" w:space="0" w:color="auto"/>
            </w:tcBorders>
          </w:tcPr>
          <w:p>
            <w:pPr/>
          </w:p>
        </w:tc>
      </w:tr>
      <w:tr>
        <w:trPr>
          <w:trHeight w:val="480" w:hRule="exact"/>
        </w:trPr>
        <w:tc>
          <w:tcPr>
            <w:tcW w:w="26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354" w:type="dxa"/>
            <w:tcBorders>
              <w:top w:val="single" w:sz="12" w:space="0" w:color="000000"/>
              <w:left w:val="nil" w:sz="6" w:space="0" w:color="auto"/>
              <w:bottom w:val="single" w:sz="12" w:space="0" w:color="000000"/>
              <w:right w:val="nil" w:sz="6" w:space="0" w:color="auto"/>
            </w:tcBorders>
          </w:tcPr>
          <w:p>
            <w:pPr/>
          </w:p>
        </w:tc>
        <w:tc>
          <w:tcPr>
            <w:tcW w:w="14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pacing w:val="-1"/>
                <w:sz w:val="18"/>
              </w:rPr>
              <w:t>4,059,920.72</w:t>
            </w: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4,059,920.72</w:t>
            </w:r>
          </w:p>
        </w:tc>
        <w:tc>
          <w:tcPr>
            <w:tcW w:w="1317" w:type="dxa"/>
            <w:tcBorders>
              <w:top w:val="single" w:sz="12" w:space="0" w:color="000000"/>
              <w:left w:val="nil" w:sz="6" w:space="0" w:color="auto"/>
              <w:bottom w:val="single" w:sz="12" w:space="0" w:color="000000"/>
              <w:right w:val="nil" w:sz="6" w:space="0" w:color="auto"/>
            </w:tcBorders>
          </w:tcPr>
          <w:p>
            <w:pPr/>
          </w:p>
        </w:tc>
      </w:tr>
      <w:tr>
        <w:trPr>
          <w:trHeight w:val="480" w:hRule="exact"/>
        </w:trPr>
        <w:tc>
          <w:tcPr>
            <w:tcW w:w="26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354" w:type="dxa"/>
            <w:tcBorders>
              <w:top w:val="single" w:sz="12" w:space="0" w:color="000000"/>
              <w:left w:val="nil" w:sz="6" w:space="0" w:color="auto"/>
              <w:bottom w:val="single" w:sz="12" w:space="0" w:color="000000"/>
              <w:right w:val="nil" w:sz="6" w:space="0" w:color="auto"/>
            </w:tcBorders>
          </w:tcPr>
          <w:p>
            <w:pPr/>
          </w:p>
        </w:tc>
        <w:tc>
          <w:tcPr>
            <w:tcW w:w="14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pacing w:val="-1"/>
                <w:sz w:val="18"/>
              </w:rPr>
              <w:t>1,252,395.00</w:t>
            </w: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1,252,395.00</w:t>
            </w:r>
          </w:p>
        </w:tc>
        <w:tc>
          <w:tcPr>
            <w:tcW w:w="1317" w:type="dxa"/>
            <w:tcBorders>
              <w:top w:val="single" w:sz="12" w:space="0" w:color="000000"/>
              <w:left w:val="nil" w:sz="6" w:space="0" w:color="auto"/>
              <w:bottom w:val="single" w:sz="12" w:space="0" w:color="000000"/>
              <w:right w:val="nil" w:sz="6" w:space="0" w:color="auto"/>
            </w:tcBorders>
          </w:tcPr>
          <w:p>
            <w:pPr/>
          </w:p>
        </w:tc>
      </w:tr>
      <w:tr>
        <w:trPr>
          <w:trHeight w:val="480" w:hRule="exact"/>
        </w:trPr>
        <w:tc>
          <w:tcPr>
            <w:tcW w:w="26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）工会经费和教育经费</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482,413.49</w:t>
            </w:r>
          </w:p>
        </w:tc>
        <w:tc>
          <w:tcPr>
            <w:tcW w:w="1400" w:type="dxa"/>
            <w:tcBorders>
              <w:top w:val="single" w:sz="12" w:space="0" w:color="000000"/>
              <w:left w:val="nil" w:sz="6" w:space="0" w:color="auto"/>
              <w:bottom w:val="single" w:sz="12" w:space="0" w:color="000000"/>
              <w:right w:val="nil" w:sz="6" w:space="0" w:color="auto"/>
            </w:tcBorders>
          </w:tcPr>
          <w:p>
            <w:pP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140,276.20</w:t>
            </w:r>
          </w:p>
        </w:tc>
        <w:tc>
          <w:tcPr>
            <w:tcW w:w="13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342,137.29</w:t>
            </w:r>
          </w:p>
        </w:tc>
      </w:tr>
      <w:tr>
        <w:trPr>
          <w:trHeight w:val="480" w:hRule="exact"/>
        </w:trPr>
        <w:tc>
          <w:tcPr>
            <w:tcW w:w="26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right="149"/>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6,815,360.28</w:t>
            </w:r>
          </w:p>
        </w:tc>
        <w:tc>
          <w:tcPr>
            <w:tcW w:w="14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49,716,248.55</w:t>
            </w: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50,009,722.09</w:t>
            </w:r>
          </w:p>
        </w:tc>
        <w:tc>
          <w:tcPr>
            <w:tcW w:w="13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6,521,886.74</w:t>
            </w:r>
          </w:p>
        </w:tc>
      </w:tr>
    </w:tbl>
    <w:p>
      <w:pPr>
        <w:spacing w:before="90"/>
        <w:ind w:left="73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）期末应付职工薪酬中无属于拖欠性质的金额。</w:t>
      </w:r>
    </w:p>
    <w:p>
      <w:pPr>
        <w:spacing w:line="304" w:lineRule="auto" w:before="119"/>
        <w:ind w:left="840" w:right="196" w:hanging="10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）应付职工薪酬预计发放时间、金额等安排：</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月末保留的工资和年终奖已</w:t>
      </w:r>
      <w:r>
        <w:rPr>
          <w:rFonts w:ascii="宋体" w:hAnsi="宋体" w:cs="宋体" w:eastAsia="宋体" w:hint="default"/>
          <w:w w:val="99"/>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之前全部发放。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spacing w:before="0"/>
        <w:ind w:left="1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(二十)</w:t>
      </w:r>
      <w:r>
        <w:rPr>
          <w:rFonts w:ascii="Microsoft JhengHei" w:hAnsi="Microsoft JhengHei" w:cs="Microsoft JhengHei" w:eastAsia="Microsoft JhengHei" w:hint="default"/>
          <w:b/>
          <w:bCs/>
          <w:spacing w:val="39"/>
          <w:w w:val="105"/>
          <w:sz w:val="21"/>
          <w:szCs w:val="21"/>
        </w:rPr>
        <w:t> </w:t>
      </w:r>
      <w:r>
        <w:rPr>
          <w:rFonts w:ascii="Microsoft JhengHei" w:hAnsi="Microsoft JhengHei" w:cs="Microsoft JhengHei" w:eastAsia="Microsoft JhengHei" w:hint="default"/>
          <w:b/>
          <w:bCs/>
          <w:w w:val="105"/>
          <w:sz w:val="21"/>
          <w:szCs w:val="21"/>
        </w:rPr>
        <w:t>应交税费</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2"/>
        <w:rPr>
          <w:rFonts w:ascii="Microsoft JhengHei" w:hAnsi="Microsoft JhengHei" w:cs="Microsoft JhengHei" w:eastAsia="Microsoft JhengHei" w:hint="default"/>
          <w:b/>
          <w:bCs/>
          <w:sz w:val="4"/>
          <w:szCs w:val="4"/>
        </w:rPr>
      </w:pPr>
    </w:p>
    <w:tbl>
      <w:tblPr>
        <w:tblW w:w="0" w:type="auto"/>
        <w:jc w:val="left"/>
        <w:tblInd w:w="729" w:type="dxa"/>
        <w:tblLayout w:type="fixed"/>
        <w:tblCellMar>
          <w:top w:w="0" w:type="dxa"/>
          <w:left w:w="0" w:type="dxa"/>
          <w:bottom w:w="0" w:type="dxa"/>
          <w:right w:w="0" w:type="dxa"/>
        </w:tblCellMar>
        <w:tblLook w:val="01E0"/>
      </w:tblPr>
      <w:tblGrid>
        <w:gridCol w:w="1678"/>
        <w:gridCol w:w="1417"/>
        <w:gridCol w:w="3151"/>
        <w:gridCol w:w="1838"/>
      </w:tblGrid>
      <w:tr>
        <w:trPr>
          <w:trHeight w:val="395" w:hRule="exact"/>
        </w:trPr>
        <w:tc>
          <w:tcPr>
            <w:tcW w:w="1678"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left="724" w:right="0"/>
              <w:jc w:val="left"/>
              <w:rPr>
                <w:rFonts w:ascii="宋体" w:hAnsi="宋体" w:cs="宋体" w:eastAsia="宋体" w:hint="default"/>
                <w:sz w:val="21"/>
                <w:szCs w:val="21"/>
              </w:rPr>
            </w:pPr>
            <w:r>
              <w:rPr>
                <w:rFonts w:ascii="宋体" w:hAnsi="宋体" w:cs="宋体" w:eastAsia="宋体" w:hint="default"/>
                <w:sz w:val="21"/>
                <w:szCs w:val="21"/>
              </w:rPr>
              <w:t>税费项目</w:t>
            </w:r>
          </w:p>
        </w:tc>
        <w:tc>
          <w:tcPr>
            <w:tcW w:w="1417" w:type="dxa"/>
            <w:tcBorders>
              <w:top w:val="nil" w:sz="6" w:space="0" w:color="auto"/>
              <w:left w:val="nil" w:sz="6" w:space="0" w:color="auto"/>
              <w:bottom w:val="single" w:sz="12" w:space="0" w:color="000000"/>
              <w:right w:val="nil" w:sz="6" w:space="0" w:color="auto"/>
            </w:tcBorders>
          </w:tcPr>
          <w:p>
            <w:pPr/>
          </w:p>
        </w:tc>
        <w:tc>
          <w:tcPr>
            <w:tcW w:w="3151"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7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838"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left="40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0" w:hRule="exact"/>
        </w:trPr>
        <w:tc>
          <w:tcPr>
            <w:tcW w:w="16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417" w:type="dxa"/>
            <w:tcBorders>
              <w:top w:val="single" w:sz="12" w:space="0" w:color="000000"/>
              <w:left w:val="nil" w:sz="6" w:space="0" w:color="auto"/>
              <w:bottom w:val="single" w:sz="12" w:space="0" w:color="000000"/>
              <w:right w:val="nil" w:sz="6" w:space="0" w:color="auto"/>
            </w:tcBorders>
          </w:tcPr>
          <w:p>
            <w:pPr/>
          </w:p>
        </w:tc>
        <w:tc>
          <w:tcPr>
            <w:tcW w:w="3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07"/>
              <w:jc w:val="right"/>
              <w:rPr>
                <w:rFonts w:ascii="Times New Roman" w:hAnsi="Times New Roman" w:cs="Times New Roman" w:eastAsia="Times New Roman" w:hint="default"/>
                <w:sz w:val="18"/>
                <w:szCs w:val="18"/>
              </w:rPr>
            </w:pPr>
            <w:r>
              <w:rPr>
                <w:rFonts w:ascii="Times New Roman"/>
                <w:spacing w:val="-1"/>
                <w:sz w:val="18"/>
              </w:rPr>
              <w:t>-6,162,644.69</w:t>
            </w:r>
          </w:p>
        </w:tc>
        <w:tc>
          <w:tcPr>
            <w:tcW w:w="18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-3,735,646.53</w:t>
            </w:r>
          </w:p>
        </w:tc>
      </w:tr>
      <w:tr>
        <w:trPr>
          <w:trHeight w:val="480" w:hRule="exact"/>
        </w:trPr>
        <w:tc>
          <w:tcPr>
            <w:tcW w:w="16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417" w:type="dxa"/>
            <w:tcBorders>
              <w:top w:val="single" w:sz="12" w:space="0" w:color="000000"/>
              <w:left w:val="nil" w:sz="6" w:space="0" w:color="auto"/>
              <w:bottom w:val="single" w:sz="12" w:space="0" w:color="000000"/>
              <w:right w:val="nil" w:sz="6" w:space="0" w:color="auto"/>
            </w:tcBorders>
          </w:tcPr>
          <w:p>
            <w:pPr/>
          </w:p>
        </w:tc>
        <w:tc>
          <w:tcPr>
            <w:tcW w:w="3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07"/>
              <w:jc w:val="right"/>
              <w:rPr>
                <w:rFonts w:ascii="Times New Roman" w:hAnsi="Times New Roman" w:cs="Times New Roman" w:eastAsia="Times New Roman" w:hint="default"/>
                <w:sz w:val="18"/>
                <w:szCs w:val="18"/>
              </w:rPr>
            </w:pPr>
            <w:r>
              <w:rPr>
                <w:rFonts w:ascii="Times New Roman"/>
                <w:spacing w:val="-1"/>
                <w:sz w:val="18"/>
              </w:rPr>
              <w:t>3,167,806.28</w:t>
            </w:r>
          </w:p>
        </w:tc>
        <w:tc>
          <w:tcPr>
            <w:tcW w:w="18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1,145,440.10</w:t>
            </w:r>
          </w:p>
        </w:tc>
      </w:tr>
      <w:tr>
        <w:trPr>
          <w:trHeight w:val="480" w:hRule="exact"/>
        </w:trPr>
        <w:tc>
          <w:tcPr>
            <w:tcW w:w="16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1417" w:type="dxa"/>
            <w:tcBorders>
              <w:top w:val="single" w:sz="12" w:space="0" w:color="000000"/>
              <w:left w:val="nil" w:sz="6" w:space="0" w:color="auto"/>
              <w:bottom w:val="single" w:sz="12" w:space="0" w:color="000000"/>
              <w:right w:val="nil" w:sz="6" w:space="0" w:color="auto"/>
            </w:tcBorders>
          </w:tcPr>
          <w:p>
            <w:pPr/>
          </w:p>
        </w:tc>
        <w:tc>
          <w:tcPr>
            <w:tcW w:w="3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10"/>
              <w:jc w:val="right"/>
              <w:rPr>
                <w:rFonts w:ascii="Times New Roman" w:hAnsi="Times New Roman" w:cs="Times New Roman" w:eastAsia="Times New Roman" w:hint="default"/>
                <w:sz w:val="18"/>
                <w:szCs w:val="18"/>
              </w:rPr>
            </w:pPr>
            <w:r>
              <w:rPr>
                <w:rFonts w:ascii="Times New Roman"/>
                <w:spacing w:val="-1"/>
                <w:sz w:val="18"/>
              </w:rPr>
              <w:t>479,772.50</w:t>
            </w:r>
          </w:p>
        </w:tc>
        <w:tc>
          <w:tcPr>
            <w:tcW w:w="18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426,471.00</w:t>
            </w:r>
          </w:p>
        </w:tc>
      </w:tr>
      <w:tr>
        <w:trPr>
          <w:trHeight w:val="480" w:hRule="exact"/>
        </w:trPr>
        <w:tc>
          <w:tcPr>
            <w:tcW w:w="16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417" w:type="dxa"/>
            <w:tcBorders>
              <w:top w:val="single" w:sz="12" w:space="0" w:color="000000"/>
              <w:left w:val="nil" w:sz="6" w:space="0" w:color="auto"/>
              <w:bottom w:val="single" w:sz="12" w:space="0" w:color="000000"/>
              <w:right w:val="nil" w:sz="6" w:space="0" w:color="auto"/>
            </w:tcBorders>
          </w:tcPr>
          <w:p>
            <w:pPr/>
          </w:p>
        </w:tc>
        <w:tc>
          <w:tcPr>
            <w:tcW w:w="3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07"/>
              <w:jc w:val="right"/>
              <w:rPr>
                <w:rFonts w:ascii="Times New Roman" w:hAnsi="Times New Roman" w:cs="Times New Roman" w:eastAsia="Times New Roman" w:hint="default"/>
                <w:sz w:val="18"/>
                <w:szCs w:val="18"/>
              </w:rPr>
            </w:pPr>
            <w:r>
              <w:rPr>
                <w:rFonts w:ascii="Times New Roman"/>
                <w:spacing w:val="-1"/>
                <w:sz w:val="18"/>
              </w:rPr>
              <w:t>61,742.08</w:t>
            </w:r>
          </w:p>
        </w:tc>
        <w:tc>
          <w:tcPr>
            <w:tcW w:w="18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127,982.70</w:t>
            </w:r>
          </w:p>
        </w:tc>
      </w:tr>
      <w:tr>
        <w:trPr>
          <w:trHeight w:val="480" w:hRule="exact"/>
        </w:trPr>
        <w:tc>
          <w:tcPr>
            <w:tcW w:w="16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12" w:space="0" w:color="000000"/>
              <w:left w:val="nil" w:sz="6" w:space="0" w:color="auto"/>
              <w:bottom w:val="single" w:sz="12" w:space="0" w:color="000000"/>
              <w:right w:val="nil" w:sz="6" w:space="0" w:color="auto"/>
            </w:tcBorders>
          </w:tcPr>
          <w:p>
            <w:pPr/>
          </w:p>
        </w:tc>
        <w:tc>
          <w:tcPr>
            <w:tcW w:w="3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10"/>
              <w:jc w:val="right"/>
              <w:rPr>
                <w:rFonts w:ascii="Times New Roman" w:hAnsi="Times New Roman" w:cs="Times New Roman" w:eastAsia="Times New Roman" w:hint="default"/>
                <w:sz w:val="18"/>
                <w:szCs w:val="18"/>
              </w:rPr>
            </w:pPr>
            <w:r>
              <w:rPr>
                <w:rFonts w:ascii="Times New Roman"/>
                <w:spacing w:val="-1"/>
                <w:sz w:val="18"/>
              </w:rPr>
              <w:t>2,205.72</w:t>
            </w:r>
          </w:p>
        </w:tc>
        <w:tc>
          <w:tcPr>
            <w:tcW w:w="1838" w:type="dxa"/>
            <w:tcBorders>
              <w:top w:val="single" w:sz="12" w:space="0" w:color="000000"/>
              <w:left w:val="nil" w:sz="6" w:space="0" w:color="auto"/>
              <w:bottom w:val="single" w:sz="12" w:space="0" w:color="000000"/>
              <w:right w:val="nil" w:sz="6" w:space="0" w:color="auto"/>
            </w:tcBorders>
          </w:tcPr>
          <w:p>
            <w:pPr/>
          </w:p>
        </w:tc>
      </w:tr>
      <w:tr>
        <w:trPr>
          <w:trHeight w:val="480" w:hRule="exact"/>
        </w:trPr>
        <w:tc>
          <w:tcPr>
            <w:tcW w:w="16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right="245"/>
              <w:jc w:val="right"/>
              <w:rPr>
                <w:rFonts w:ascii="宋体" w:hAnsi="宋体" w:cs="宋体" w:eastAsia="宋体" w:hint="default"/>
                <w:sz w:val="18"/>
                <w:szCs w:val="18"/>
              </w:rPr>
            </w:pPr>
            <w:r>
              <w:rPr>
                <w:rFonts w:ascii="宋体" w:hAnsi="宋体" w:cs="宋体" w:eastAsia="宋体" w:hint="default"/>
                <w:sz w:val="18"/>
                <w:szCs w:val="18"/>
              </w:rPr>
              <w:t>合</w:t>
            </w:r>
          </w:p>
        </w:tc>
        <w:tc>
          <w:tcPr>
            <w:tcW w:w="14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11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1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05"/>
              <w:jc w:val="right"/>
              <w:rPr>
                <w:rFonts w:ascii="Times New Roman" w:hAnsi="Times New Roman" w:cs="Times New Roman" w:eastAsia="Times New Roman" w:hint="default"/>
                <w:sz w:val="18"/>
                <w:szCs w:val="18"/>
              </w:rPr>
            </w:pPr>
            <w:r>
              <w:rPr>
                <w:rFonts w:ascii="Times New Roman"/>
                <w:spacing w:val="-2"/>
                <w:sz w:val="18"/>
              </w:rPr>
              <w:t>-2,451,118.11</w:t>
            </w:r>
          </w:p>
        </w:tc>
        <w:tc>
          <w:tcPr>
            <w:tcW w:w="18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-2,035,752.73</w:t>
            </w:r>
          </w:p>
        </w:tc>
      </w:tr>
    </w:tbl>
    <w:p>
      <w:pPr>
        <w:spacing w:before="24"/>
        <w:ind w:left="64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w w:val="99"/>
          <w:sz w:val="21"/>
          <w:szCs w:val="21"/>
        </w:rPr>
        <w:t>注</w:t>
      </w:r>
      <w:r>
        <w:rPr>
          <w:rFonts w:ascii="Microsoft JhengHei" w:hAnsi="Microsoft JhengHei" w:cs="Microsoft JhengHei" w:eastAsia="Microsoft JhengHei" w:hint="default"/>
          <w:b/>
          <w:bCs/>
          <w:w w:val="99"/>
          <w:sz w:val="21"/>
          <w:szCs w:val="21"/>
        </w:rPr>
        <w:t>：</w:t>
      </w:r>
      <w:r>
        <w:rPr>
          <w:rFonts w:ascii="Microsoft JhengHei" w:hAnsi="Microsoft JhengHei" w:cs="Microsoft JhengHei" w:eastAsia="Microsoft JhengHei" w:hint="default"/>
          <w:b/>
          <w:bCs/>
          <w:spacing w:val="2"/>
          <w:w w:val="99"/>
          <w:sz w:val="21"/>
          <w:szCs w:val="21"/>
        </w:rPr>
        <w:t>计</w:t>
      </w:r>
      <w:r>
        <w:rPr>
          <w:rFonts w:ascii="Microsoft JhengHei" w:hAnsi="Microsoft JhengHei" w:cs="Microsoft JhengHei" w:eastAsia="Microsoft JhengHei" w:hint="default"/>
          <w:b/>
          <w:bCs/>
          <w:w w:val="99"/>
          <w:sz w:val="21"/>
          <w:szCs w:val="21"/>
        </w:rPr>
        <w:t>缴</w:t>
      </w:r>
      <w:r>
        <w:rPr>
          <w:rFonts w:ascii="Microsoft JhengHei" w:hAnsi="Microsoft JhengHei" w:cs="Microsoft JhengHei" w:eastAsia="Microsoft JhengHei" w:hint="default"/>
          <w:b/>
          <w:bCs/>
          <w:spacing w:val="2"/>
          <w:w w:val="99"/>
          <w:sz w:val="21"/>
          <w:szCs w:val="21"/>
        </w:rPr>
        <w:t>标</w:t>
      </w:r>
      <w:r>
        <w:rPr>
          <w:rFonts w:ascii="Microsoft JhengHei" w:hAnsi="Microsoft JhengHei" w:cs="Microsoft JhengHei" w:eastAsia="Microsoft JhengHei" w:hint="default"/>
          <w:b/>
          <w:bCs/>
          <w:w w:val="99"/>
          <w:sz w:val="21"/>
          <w:szCs w:val="21"/>
        </w:rPr>
        <w:t>准</w:t>
      </w:r>
      <w:r>
        <w:rPr>
          <w:rFonts w:ascii="Microsoft JhengHei" w:hAnsi="Microsoft JhengHei" w:cs="Microsoft JhengHei" w:eastAsia="Microsoft JhengHei" w:hint="default"/>
          <w:b/>
          <w:bCs/>
          <w:spacing w:val="2"/>
          <w:w w:val="99"/>
          <w:sz w:val="21"/>
          <w:szCs w:val="21"/>
        </w:rPr>
        <w:t>详</w:t>
      </w:r>
      <w:r>
        <w:rPr>
          <w:rFonts w:ascii="Microsoft JhengHei" w:hAnsi="Microsoft JhengHei" w:cs="Microsoft JhengHei" w:eastAsia="Microsoft JhengHei" w:hint="default"/>
          <w:b/>
          <w:bCs/>
          <w:spacing w:val="4"/>
          <w:w w:val="99"/>
          <w:sz w:val="21"/>
          <w:szCs w:val="21"/>
        </w:rPr>
        <w:t>见</w:t>
      </w:r>
      <w:r>
        <w:rPr>
          <w:rFonts w:ascii="Microsoft JhengHei" w:hAnsi="Microsoft JhengHei" w:cs="Microsoft JhengHei" w:eastAsia="Microsoft JhengHei" w:hint="default"/>
          <w:b/>
          <w:bCs/>
          <w:spacing w:val="2"/>
          <w:w w:val="99"/>
          <w:sz w:val="21"/>
          <w:szCs w:val="21"/>
        </w:rPr>
        <w:t>“附</w:t>
      </w:r>
      <w:r>
        <w:rPr>
          <w:rFonts w:ascii="Microsoft JhengHei" w:hAnsi="Microsoft JhengHei" w:cs="Microsoft JhengHei" w:eastAsia="Microsoft JhengHei" w:hint="default"/>
          <w:b/>
          <w:bCs/>
          <w:w w:val="99"/>
          <w:sz w:val="21"/>
          <w:szCs w:val="21"/>
        </w:rPr>
        <w:t>注</w:t>
      </w:r>
      <w:r>
        <w:rPr>
          <w:rFonts w:ascii="Microsoft JhengHei" w:hAnsi="Microsoft JhengHei" w:cs="Microsoft JhengHei" w:eastAsia="Microsoft JhengHei" w:hint="default"/>
          <w:b/>
          <w:bCs/>
          <w:spacing w:val="2"/>
          <w:w w:val="99"/>
          <w:sz w:val="21"/>
          <w:szCs w:val="21"/>
        </w:rPr>
        <w:t>三</w:t>
      </w:r>
      <w:r>
        <w:rPr>
          <w:rFonts w:ascii="Microsoft JhengHei" w:hAnsi="Microsoft JhengHei" w:cs="Microsoft JhengHei" w:eastAsia="Microsoft JhengHei" w:hint="default"/>
          <w:b/>
          <w:bCs/>
          <w:w w:val="99"/>
          <w:sz w:val="21"/>
          <w:szCs w:val="21"/>
        </w:rPr>
        <w:t>、</w:t>
      </w:r>
      <w:r>
        <w:rPr>
          <w:rFonts w:ascii="Microsoft JhengHei" w:hAnsi="Microsoft JhengHei" w:cs="Microsoft JhengHei" w:eastAsia="Microsoft JhengHei" w:hint="default"/>
          <w:b/>
          <w:bCs/>
          <w:spacing w:val="2"/>
          <w:w w:val="99"/>
          <w:sz w:val="21"/>
          <w:szCs w:val="21"/>
        </w:rPr>
        <w:t>税</w:t>
      </w:r>
      <w:r>
        <w:rPr>
          <w:rFonts w:ascii="Microsoft JhengHei" w:hAnsi="Microsoft JhengHei" w:cs="Microsoft JhengHei" w:eastAsia="Microsoft JhengHei" w:hint="default"/>
          <w:b/>
          <w:bCs/>
          <w:spacing w:val="4"/>
          <w:w w:val="99"/>
          <w:sz w:val="21"/>
          <w:szCs w:val="21"/>
        </w:rPr>
        <w:t>项</w:t>
      </w:r>
      <w:r>
        <w:rPr>
          <w:rFonts w:ascii="Microsoft JhengHei" w:hAnsi="Microsoft JhengHei" w:cs="Microsoft JhengHei" w:eastAsia="Microsoft JhengHei" w:hint="default"/>
          <w:b/>
          <w:bCs/>
          <w:spacing w:val="-104"/>
          <w:w w:val="99"/>
          <w:sz w:val="21"/>
          <w:szCs w:val="21"/>
        </w:rPr>
        <w:t>”</w:t>
      </w:r>
      <w:r>
        <w:rPr>
          <w:rFonts w:ascii="Microsoft JhengHei" w:hAnsi="Microsoft JhengHei" w:cs="Microsoft JhengHei" w:eastAsia="Microsoft JhengHei" w:hint="default"/>
          <w:b/>
          <w:bCs/>
          <w:w w:val="99"/>
          <w:sz w:val="21"/>
          <w:szCs w:val="21"/>
        </w:rPr>
        <w:t>。</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0" w:footer="976" w:top="1100" w:bottom="1160" w:left="1680" w:right="1260"/>
        </w:sectPr>
      </w:pPr>
    </w:p>
    <w:p>
      <w:pPr>
        <w:spacing w:line="240" w:lineRule="auto" w:before="1"/>
        <w:rPr>
          <w:rFonts w:ascii="Microsoft JhengHei" w:hAnsi="Microsoft JhengHei" w:cs="Microsoft JhengHei" w:eastAsia="Microsoft JhengHei"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4255"/>
        <w:gridCol w:w="1561"/>
        <w:gridCol w:w="1144"/>
        <w:gridCol w:w="1767"/>
      </w:tblGrid>
      <w:tr>
        <w:trPr>
          <w:trHeight w:val="397" w:hRule="exact"/>
        </w:trPr>
        <w:tc>
          <w:tcPr>
            <w:tcW w:w="4255" w:type="dxa"/>
            <w:tcBorders>
              <w:top w:val="nil" w:sz="6" w:space="0" w:color="auto"/>
              <w:left w:val="nil" w:sz="6" w:space="0" w:color="auto"/>
              <w:bottom w:val="single" w:sz="12" w:space="0" w:color="000000"/>
              <w:right w:val="nil" w:sz="6" w:space="0" w:color="auto"/>
            </w:tcBorders>
          </w:tcPr>
          <w:p>
            <w:pPr>
              <w:pStyle w:val="TableParagraph"/>
              <w:spacing w:line="333"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(二十一)</w:t>
            </w:r>
            <w:r>
              <w:rPr>
                <w:rFonts w:ascii="Microsoft JhengHei" w:hAnsi="Microsoft JhengHei" w:cs="Microsoft JhengHei" w:eastAsia="Microsoft JhengHei" w:hint="default"/>
                <w:b/>
                <w:bCs/>
                <w:spacing w:val="31"/>
                <w:w w:val="105"/>
                <w:sz w:val="21"/>
                <w:szCs w:val="21"/>
              </w:rPr>
              <w:t> </w:t>
            </w:r>
            <w:r>
              <w:rPr>
                <w:rFonts w:ascii="Microsoft JhengHei" w:hAnsi="Microsoft JhengHei" w:cs="Microsoft JhengHei" w:eastAsia="Microsoft JhengHei" w:hint="default"/>
                <w:b/>
                <w:bCs/>
                <w:w w:val="105"/>
                <w:sz w:val="21"/>
                <w:szCs w:val="21"/>
              </w:rPr>
              <w:t>应付利息</w:t>
            </w:r>
            <w:r>
              <w:rPr>
                <w:rFonts w:ascii="Microsoft JhengHei" w:hAnsi="Microsoft JhengHei" w:cs="Microsoft JhengHei" w:eastAsia="Microsoft JhengHei" w:hint="default"/>
                <w:sz w:val="21"/>
                <w:szCs w:val="21"/>
              </w:rPr>
            </w:r>
          </w:p>
        </w:tc>
        <w:tc>
          <w:tcPr>
            <w:tcW w:w="4472" w:type="dxa"/>
            <w:gridSpan w:val="3"/>
            <w:tcBorders>
              <w:top w:val="nil" w:sz="6" w:space="0" w:color="auto"/>
              <w:left w:val="nil" w:sz="6" w:space="0" w:color="auto"/>
              <w:bottom w:val="single" w:sz="12" w:space="0" w:color="000000"/>
              <w:right w:val="nil" w:sz="6" w:space="0" w:color="auto"/>
            </w:tcBorders>
          </w:tcPr>
          <w:p>
            <w:pPr/>
          </w:p>
        </w:tc>
      </w:tr>
      <w:tr>
        <w:trPr>
          <w:trHeight w:val="480" w:hRule="exact"/>
        </w:trPr>
        <w:tc>
          <w:tcPr>
            <w:tcW w:w="42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2"/>
              <w:ind w:left="136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8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44" w:type="dxa"/>
            <w:tcBorders>
              <w:top w:val="single" w:sz="12" w:space="0" w:color="000000"/>
              <w:left w:val="nil" w:sz="6" w:space="0" w:color="auto"/>
              <w:bottom w:val="single" w:sz="12" w:space="0" w:color="000000"/>
              <w:right w:val="nil" w:sz="6" w:space="0" w:color="auto"/>
            </w:tcBorders>
          </w:tcPr>
          <w:p>
            <w:pPr/>
          </w:p>
        </w:tc>
        <w:tc>
          <w:tcPr>
            <w:tcW w:w="17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38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0" w:hRule="exact"/>
        </w:trPr>
        <w:tc>
          <w:tcPr>
            <w:tcW w:w="42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75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1561" w:type="dxa"/>
            <w:tcBorders>
              <w:top w:val="single" w:sz="12" w:space="0" w:color="000000"/>
              <w:left w:val="nil" w:sz="6" w:space="0" w:color="auto"/>
              <w:bottom w:val="single" w:sz="12" w:space="0" w:color="000000"/>
              <w:right w:val="nil" w:sz="6" w:space="0" w:color="auto"/>
            </w:tcBorders>
          </w:tcPr>
          <w:p>
            <w:pPr/>
          </w:p>
        </w:tc>
        <w:tc>
          <w:tcPr>
            <w:tcW w:w="11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34,251.08</w:t>
            </w:r>
          </w:p>
        </w:tc>
        <w:tc>
          <w:tcPr>
            <w:tcW w:w="17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41,250.00</w:t>
            </w:r>
          </w:p>
        </w:tc>
      </w:tr>
      <w:tr>
        <w:trPr>
          <w:trHeight w:val="480" w:hRule="exact"/>
        </w:trPr>
        <w:tc>
          <w:tcPr>
            <w:tcW w:w="42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7"/>
              <w:ind w:left="75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1561" w:type="dxa"/>
            <w:tcBorders>
              <w:top w:val="single" w:sz="12" w:space="0" w:color="000000"/>
              <w:left w:val="nil" w:sz="6" w:space="0" w:color="auto"/>
              <w:bottom w:val="single" w:sz="12" w:space="0" w:color="000000"/>
              <w:right w:val="nil" w:sz="6" w:space="0" w:color="auto"/>
            </w:tcBorders>
          </w:tcPr>
          <w:p>
            <w:pPr/>
          </w:p>
        </w:tc>
        <w:tc>
          <w:tcPr>
            <w:tcW w:w="1144" w:type="dxa"/>
            <w:tcBorders>
              <w:top w:val="single" w:sz="12" w:space="0" w:color="000000"/>
              <w:left w:val="nil" w:sz="6" w:space="0" w:color="auto"/>
              <w:bottom w:val="single" w:sz="12" w:space="0" w:color="000000"/>
              <w:right w:val="nil" w:sz="6" w:space="0" w:color="auto"/>
            </w:tcBorders>
          </w:tcPr>
          <w:p>
            <w:pPr/>
          </w:p>
        </w:tc>
        <w:tc>
          <w:tcPr>
            <w:tcW w:w="17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89,980.31</w:t>
            </w:r>
          </w:p>
        </w:tc>
      </w:tr>
      <w:tr>
        <w:trPr>
          <w:trHeight w:val="480" w:hRule="exact"/>
        </w:trPr>
        <w:tc>
          <w:tcPr>
            <w:tcW w:w="4255" w:type="dxa"/>
            <w:tcBorders>
              <w:top w:val="single" w:sz="12" w:space="0" w:color="000000"/>
              <w:left w:val="nil" w:sz="6" w:space="0" w:color="auto"/>
              <w:bottom w:val="single" w:sz="12" w:space="0" w:color="000000"/>
              <w:right w:val="nil" w:sz="6" w:space="0" w:color="auto"/>
            </w:tcBorders>
          </w:tcPr>
          <w:p>
            <w:pPr>
              <w:pStyle w:val="TableParagraph"/>
              <w:tabs>
                <w:tab w:pos="1082" w:val="left" w:leader="none"/>
              </w:tabs>
              <w:spacing w:line="240" w:lineRule="auto" w:before="147"/>
              <w:ind w:left="54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1" w:type="dxa"/>
            <w:tcBorders>
              <w:top w:val="single" w:sz="12" w:space="0" w:color="000000"/>
              <w:left w:val="nil" w:sz="6" w:space="0" w:color="auto"/>
              <w:bottom w:val="single" w:sz="12" w:space="0" w:color="000000"/>
              <w:right w:val="nil" w:sz="6" w:space="0" w:color="auto"/>
            </w:tcBorders>
          </w:tcPr>
          <w:p>
            <w:pPr/>
          </w:p>
        </w:tc>
        <w:tc>
          <w:tcPr>
            <w:tcW w:w="11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34,251.08</w:t>
            </w:r>
          </w:p>
        </w:tc>
        <w:tc>
          <w:tcPr>
            <w:tcW w:w="17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131,230.31</w:t>
            </w:r>
          </w:p>
        </w:tc>
      </w:tr>
    </w:tbl>
    <w:p>
      <w:pPr>
        <w:spacing w:line="240" w:lineRule="auto" w:before="0"/>
        <w:rPr>
          <w:rFonts w:ascii="Microsoft JhengHei" w:hAnsi="Microsoft JhengHei" w:cs="Microsoft JhengHei" w:eastAsia="Microsoft JhengHei" w:hint="default"/>
          <w:b/>
          <w:bCs/>
          <w:sz w:val="20"/>
          <w:szCs w:val="20"/>
        </w:rPr>
      </w:pPr>
    </w:p>
    <w:p>
      <w:pPr>
        <w:spacing w:before="144"/>
        <w:ind w:left="12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(二十二)</w:t>
      </w:r>
      <w:r>
        <w:rPr>
          <w:rFonts w:ascii="Microsoft JhengHei" w:hAnsi="Microsoft JhengHei" w:cs="Microsoft JhengHei" w:eastAsia="Microsoft JhengHei" w:hint="default"/>
          <w:b/>
          <w:bCs/>
          <w:spacing w:val="22"/>
          <w:w w:val="105"/>
          <w:sz w:val="21"/>
          <w:szCs w:val="21"/>
        </w:rPr>
        <w:t> </w:t>
      </w:r>
      <w:r>
        <w:rPr>
          <w:rFonts w:ascii="Microsoft JhengHei" w:hAnsi="Microsoft JhengHei" w:cs="Microsoft JhengHei" w:eastAsia="Microsoft JhengHei" w:hint="default"/>
          <w:b/>
          <w:bCs/>
          <w:w w:val="105"/>
          <w:sz w:val="21"/>
          <w:szCs w:val="21"/>
        </w:rPr>
        <w:t>其他应付款</w:t>
      </w:r>
      <w:r>
        <w:rPr>
          <w:rFonts w:ascii="Microsoft JhengHei" w:hAnsi="Microsoft JhengHei" w:cs="Microsoft JhengHei" w:eastAsia="Microsoft JhengHei" w:hint="default"/>
          <w:sz w:val="21"/>
          <w:szCs w:val="21"/>
        </w:rPr>
      </w:r>
    </w:p>
    <w:p>
      <w:pPr>
        <w:tabs>
          <w:tab w:pos="1411" w:val="left" w:leader="none"/>
        </w:tabs>
        <w:spacing w:before="76"/>
        <w:ind w:left="86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1</w:t>
      </w:r>
      <w:r>
        <w:rPr>
          <w:rFonts w:ascii="Microsoft JhengHei" w:hAnsi="Microsoft JhengHei" w:cs="Microsoft JhengHei" w:eastAsia="Microsoft JhengHei" w:hint="default"/>
          <w:b/>
          <w:bCs/>
          <w:spacing w:val="-4"/>
          <w:sz w:val="21"/>
          <w:szCs w:val="21"/>
        </w:rPr>
        <w:t>、</w:t>
        <w:tab/>
      </w:r>
      <w:r>
        <w:rPr>
          <w:rFonts w:ascii="Microsoft JhengHei" w:hAnsi="Microsoft JhengHei" w:cs="Microsoft JhengHei" w:eastAsia="Microsoft JhengHei" w:hint="default"/>
          <w:b/>
          <w:bCs/>
          <w:sz w:val="21"/>
          <w:szCs w:val="21"/>
        </w:rPr>
        <w:t>其他应付款情况：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2103" w:val="left" w:leader="none"/>
          <w:tab w:pos="4776" w:val="left" w:leader="none"/>
          <w:tab w:pos="7260" w:val="left" w:leader="none"/>
        </w:tabs>
        <w:spacing w:before="95"/>
        <w:ind w:left="1474" w:right="0" w:firstLine="0"/>
        <w:jc w:val="left"/>
        <w:rPr>
          <w:rFonts w:ascii="宋体" w:hAnsi="宋体" w:cs="宋体" w:eastAsia="宋体" w:hint="default"/>
          <w:sz w:val="18"/>
          <w:szCs w:val="18"/>
        </w:rPr>
      </w:pPr>
      <w:r>
        <w:rPr>
          <w:rFonts w:ascii="宋体" w:hAnsi="宋体" w:cs="宋体" w:eastAsia="宋体" w:hint="default"/>
          <w:w w:val="95"/>
          <w:position w:val="-6"/>
          <w:sz w:val="21"/>
          <w:szCs w:val="21"/>
        </w:rPr>
        <w:t>项</w:t>
        <w:tab/>
        <w:t>目</w:t>
        <w:tab/>
      </w:r>
      <w:r>
        <w:rPr>
          <w:rFonts w:ascii="宋体" w:hAnsi="宋体" w:cs="宋体" w:eastAsia="宋体" w:hint="default"/>
          <w:sz w:val="18"/>
          <w:szCs w:val="18"/>
        </w:rPr>
        <w:t>期末余额</w:t>
        <w:tab/>
        <w:t>年初余额</w:t>
      </w:r>
    </w:p>
    <w:p>
      <w:pPr>
        <w:spacing w:line="240" w:lineRule="auto" w:before="10"/>
        <w:rPr>
          <w:rFonts w:ascii="宋体" w:hAnsi="宋体" w:cs="宋体" w:eastAsia="宋体" w:hint="default"/>
          <w:sz w:val="5"/>
          <w:szCs w:val="5"/>
        </w:rPr>
      </w:pPr>
    </w:p>
    <w:p>
      <w:pPr>
        <w:spacing w:line="28" w:lineRule="exact"/>
        <w:ind w:left="73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49" w:type="dxa"/>
        <w:tblLayout w:type="fixed"/>
        <w:tblCellMar>
          <w:top w:w="0" w:type="dxa"/>
          <w:left w:w="0" w:type="dxa"/>
          <w:bottom w:w="0" w:type="dxa"/>
          <w:right w:w="0" w:type="dxa"/>
        </w:tblCellMar>
        <w:tblLook w:val="01E0"/>
      </w:tblPr>
      <w:tblGrid>
        <w:gridCol w:w="986"/>
        <w:gridCol w:w="564"/>
        <w:gridCol w:w="1783"/>
        <w:gridCol w:w="3027"/>
        <w:gridCol w:w="1708"/>
      </w:tblGrid>
      <w:tr>
        <w:trPr>
          <w:trHeight w:val="432" w:hRule="exact"/>
        </w:trPr>
        <w:tc>
          <w:tcPr>
            <w:tcW w:w="98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64" w:type="dxa"/>
            <w:tcBorders>
              <w:top w:val="nil" w:sz="6" w:space="0" w:color="auto"/>
              <w:left w:val="nil" w:sz="6" w:space="0" w:color="auto"/>
              <w:bottom w:val="single" w:sz="12" w:space="0" w:color="000000"/>
              <w:right w:val="nil" w:sz="6" w:space="0" w:color="auto"/>
            </w:tcBorders>
          </w:tcPr>
          <w:p>
            <w:pPr/>
          </w:p>
        </w:tc>
        <w:tc>
          <w:tcPr>
            <w:tcW w:w="1783" w:type="dxa"/>
            <w:tcBorders>
              <w:top w:val="nil" w:sz="6" w:space="0" w:color="auto"/>
              <w:left w:val="nil" w:sz="6" w:space="0" w:color="auto"/>
              <w:bottom w:val="single" w:sz="12" w:space="0" w:color="000000"/>
              <w:right w:val="nil" w:sz="6" w:space="0" w:color="auto"/>
            </w:tcBorders>
          </w:tcPr>
          <w:p>
            <w:pPr/>
          </w:p>
        </w:tc>
        <w:tc>
          <w:tcPr>
            <w:tcW w:w="3027"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789"/>
              <w:jc w:val="right"/>
              <w:rPr>
                <w:rFonts w:ascii="Times New Roman" w:hAnsi="Times New Roman" w:cs="Times New Roman" w:eastAsia="Times New Roman" w:hint="default"/>
                <w:sz w:val="18"/>
                <w:szCs w:val="18"/>
              </w:rPr>
            </w:pPr>
            <w:r>
              <w:rPr>
                <w:rFonts w:ascii="Times New Roman"/>
                <w:spacing w:val="-1"/>
                <w:sz w:val="18"/>
              </w:rPr>
              <w:t>85,894.11</w:t>
            </w:r>
          </w:p>
        </w:tc>
        <w:tc>
          <w:tcPr>
            <w:tcW w:w="1708"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spacing w:val="-1"/>
                <w:sz w:val="18"/>
              </w:rPr>
              <w:t>37,318.16</w:t>
            </w:r>
          </w:p>
        </w:tc>
      </w:tr>
      <w:tr>
        <w:trPr>
          <w:trHeight w:val="485" w:hRule="exact"/>
        </w:trPr>
        <w:tc>
          <w:tcPr>
            <w:tcW w:w="9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564" w:type="dxa"/>
            <w:tcBorders>
              <w:top w:val="single" w:sz="12" w:space="0" w:color="000000"/>
              <w:left w:val="nil" w:sz="6" w:space="0" w:color="auto"/>
              <w:bottom w:val="single" w:sz="12" w:space="0" w:color="000000"/>
              <w:right w:val="nil" w:sz="6" w:space="0" w:color="auto"/>
            </w:tcBorders>
          </w:tcPr>
          <w:p>
            <w:pPr/>
          </w:p>
        </w:tc>
        <w:tc>
          <w:tcPr>
            <w:tcW w:w="1783" w:type="dxa"/>
            <w:tcBorders>
              <w:top w:val="single" w:sz="12" w:space="0" w:color="000000"/>
              <w:left w:val="nil" w:sz="6" w:space="0" w:color="auto"/>
              <w:bottom w:val="single" w:sz="12" w:space="0" w:color="000000"/>
              <w:right w:val="nil" w:sz="6" w:space="0" w:color="auto"/>
            </w:tcBorders>
          </w:tcPr>
          <w:p>
            <w:pPr/>
          </w:p>
        </w:tc>
        <w:tc>
          <w:tcPr>
            <w:tcW w:w="30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789"/>
              <w:jc w:val="right"/>
              <w:rPr>
                <w:rFonts w:ascii="Times New Roman" w:hAnsi="Times New Roman" w:cs="Times New Roman" w:eastAsia="Times New Roman" w:hint="default"/>
                <w:sz w:val="18"/>
                <w:szCs w:val="18"/>
              </w:rPr>
            </w:pPr>
            <w:r>
              <w:rPr>
                <w:rFonts w:ascii="Times New Roman"/>
                <w:spacing w:val="-1"/>
                <w:sz w:val="18"/>
              </w:rPr>
              <w:t>26,713.36</w:t>
            </w:r>
          </w:p>
        </w:tc>
        <w:tc>
          <w:tcPr>
            <w:tcW w:w="1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199,551.49</w:t>
            </w:r>
          </w:p>
        </w:tc>
      </w:tr>
      <w:tr>
        <w:trPr>
          <w:trHeight w:val="484" w:hRule="exact"/>
        </w:trPr>
        <w:tc>
          <w:tcPr>
            <w:tcW w:w="9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564" w:type="dxa"/>
            <w:tcBorders>
              <w:top w:val="single" w:sz="12" w:space="0" w:color="000000"/>
              <w:left w:val="nil" w:sz="6" w:space="0" w:color="auto"/>
              <w:bottom w:val="single" w:sz="12" w:space="0" w:color="000000"/>
              <w:right w:val="nil" w:sz="6" w:space="0" w:color="auto"/>
            </w:tcBorders>
          </w:tcPr>
          <w:p>
            <w:pPr/>
          </w:p>
        </w:tc>
        <w:tc>
          <w:tcPr>
            <w:tcW w:w="1783" w:type="dxa"/>
            <w:tcBorders>
              <w:top w:val="single" w:sz="12" w:space="0" w:color="000000"/>
              <w:left w:val="nil" w:sz="6" w:space="0" w:color="auto"/>
              <w:bottom w:val="single" w:sz="12" w:space="0" w:color="000000"/>
              <w:right w:val="nil" w:sz="6" w:space="0" w:color="auto"/>
            </w:tcBorders>
          </w:tcPr>
          <w:p>
            <w:pPr/>
          </w:p>
        </w:tc>
        <w:tc>
          <w:tcPr>
            <w:tcW w:w="30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791"/>
              <w:jc w:val="right"/>
              <w:rPr>
                <w:rFonts w:ascii="Times New Roman" w:hAnsi="Times New Roman" w:cs="Times New Roman" w:eastAsia="Times New Roman" w:hint="default"/>
                <w:sz w:val="18"/>
                <w:szCs w:val="18"/>
              </w:rPr>
            </w:pPr>
            <w:r>
              <w:rPr>
                <w:rFonts w:ascii="Times New Roman"/>
                <w:spacing w:val="-1"/>
                <w:sz w:val="18"/>
              </w:rPr>
              <w:t>199,551.49</w:t>
            </w:r>
          </w:p>
        </w:tc>
        <w:tc>
          <w:tcPr>
            <w:tcW w:w="1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5,396.45</w:t>
            </w:r>
          </w:p>
        </w:tc>
      </w:tr>
      <w:tr>
        <w:trPr>
          <w:trHeight w:val="484" w:hRule="exact"/>
        </w:trPr>
        <w:tc>
          <w:tcPr>
            <w:tcW w:w="9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564" w:type="dxa"/>
            <w:tcBorders>
              <w:top w:val="single" w:sz="12" w:space="0" w:color="000000"/>
              <w:left w:val="nil" w:sz="6" w:space="0" w:color="auto"/>
              <w:bottom w:val="single" w:sz="12" w:space="0" w:color="000000"/>
              <w:right w:val="nil" w:sz="6" w:space="0" w:color="auto"/>
            </w:tcBorders>
          </w:tcPr>
          <w:p>
            <w:pPr/>
          </w:p>
        </w:tc>
        <w:tc>
          <w:tcPr>
            <w:tcW w:w="1783" w:type="dxa"/>
            <w:tcBorders>
              <w:top w:val="single" w:sz="12" w:space="0" w:color="000000"/>
              <w:left w:val="nil" w:sz="6" w:space="0" w:color="auto"/>
              <w:bottom w:val="single" w:sz="12" w:space="0" w:color="000000"/>
              <w:right w:val="nil" w:sz="6" w:space="0" w:color="auto"/>
            </w:tcBorders>
          </w:tcPr>
          <w:p>
            <w:pPr/>
          </w:p>
        </w:tc>
        <w:tc>
          <w:tcPr>
            <w:tcW w:w="30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789"/>
              <w:jc w:val="right"/>
              <w:rPr>
                <w:rFonts w:ascii="Times New Roman" w:hAnsi="Times New Roman" w:cs="Times New Roman" w:eastAsia="Times New Roman" w:hint="default"/>
                <w:sz w:val="18"/>
                <w:szCs w:val="18"/>
              </w:rPr>
            </w:pPr>
            <w:r>
              <w:rPr>
                <w:rFonts w:ascii="Times New Roman"/>
                <w:spacing w:val="-1"/>
                <w:sz w:val="18"/>
              </w:rPr>
              <w:t>12,605.42</w:t>
            </w:r>
          </w:p>
        </w:tc>
        <w:tc>
          <w:tcPr>
            <w:tcW w:w="1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18"/>
                <w:szCs w:val="18"/>
              </w:rPr>
            </w:pPr>
            <w:r>
              <w:rPr>
                <w:rFonts w:ascii="Times New Roman"/>
                <w:spacing w:val="-1"/>
                <w:sz w:val="18"/>
              </w:rPr>
              <w:t>7,208.97</w:t>
            </w:r>
          </w:p>
        </w:tc>
      </w:tr>
      <w:tr>
        <w:trPr>
          <w:trHeight w:val="442" w:hRule="exact"/>
        </w:trPr>
        <w:tc>
          <w:tcPr>
            <w:tcW w:w="986" w:type="dxa"/>
            <w:tcBorders>
              <w:top w:val="single" w:sz="12" w:space="0" w:color="000000"/>
              <w:left w:val="nil" w:sz="6" w:space="0" w:color="auto"/>
              <w:bottom w:val="nil" w:sz="6" w:space="0" w:color="auto"/>
              <w:right w:val="nil" w:sz="6" w:space="0" w:color="auto"/>
            </w:tcBorders>
          </w:tcPr>
          <w:p>
            <w:pPr/>
          </w:p>
        </w:tc>
        <w:tc>
          <w:tcPr>
            <w:tcW w:w="564"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203"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783"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027"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791"/>
              <w:jc w:val="right"/>
              <w:rPr>
                <w:rFonts w:ascii="Times New Roman" w:hAnsi="Times New Roman" w:cs="Times New Roman" w:eastAsia="Times New Roman" w:hint="default"/>
                <w:sz w:val="18"/>
                <w:szCs w:val="18"/>
              </w:rPr>
            </w:pPr>
            <w:r>
              <w:rPr>
                <w:rFonts w:ascii="Times New Roman"/>
                <w:spacing w:val="-1"/>
                <w:sz w:val="18"/>
              </w:rPr>
              <w:t>324,764.38</w:t>
            </w:r>
          </w:p>
        </w:tc>
        <w:tc>
          <w:tcPr>
            <w:tcW w:w="1708"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249,475.07</w:t>
            </w:r>
          </w:p>
        </w:tc>
      </w:tr>
    </w:tbl>
    <w:p>
      <w:pPr>
        <w:spacing w:line="240" w:lineRule="auto" w:before="2"/>
        <w:rPr>
          <w:rFonts w:ascii="宋体" w:hAnsi="宋体" w:cs="宋体" w:eastAsia="宋体" w:hint="default"/>
          <w:sz w:val="2"/>
          <w:szCs w:val="2"/>
        </w:rPr>
      </w:pPr>
    </w:p>
    <w:p>
      <w:pPr>
        <w:spacing w:line="28" w:lineRule="exact"/>
        <w:ind w:left="73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1411" w:val="left" w:leader="none"/>
        </w:tabs>
        <w:spacing w:line="333" w:lineRule="exact" w:before="0"/>
        <w:ind w:left="86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w:t>
      </w:r>
      <w:r>
        <w:rPr>
          <w:rFonts w:ascii="Microsoft JhengHei" w:hAnsi="Microsoft JhengHei" w:cs="Microsoft JhengHei" w:eastAsia="Microsoft JhengHei" w:hint="default"/>
          <w:b/>
          <w:bCs/>
          <w:spacing w:val="-4"/>
          <w:sz w:val="21"/>
          <w:szCs w:val="21"/>
        </w:rPr>
        <w:t>、</w:t>
        <w:tab/>
      </w:r>
      <w:r>
        <w:rPr>
          <w:rFonts w:ascii="Microsoft JhengHei" w:hAnsi="Microsoft JhengHei" w:cs="Microsoft JhengHei" w:eastAsia="Microsoft JhengHei" w:hint="default"/>
          <w:b/>
          <w:bCs/>
          <w:sz w:val="21"/>
          <w:szCs w:val="21"/>
        </w:rPr>
        <w:t>期末数中无应付持本公司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4"/>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）表决权股份的股东单位款项。</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291" w:val="left" w:leader="none"/>
        </w:tabs>
        <w:spacing w:before="0"/>
        <w:ind w:left="76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期末数中无应付关联方款项。</w:t>
      </w:r>
      <w:r>
        <w:rPr>
          <w:rFonts w:ascii="Microsoft JhengHei" w:hAnsi="Microsoft JhengHei" w:cs="Microsoft JhengHei" w:eastAsia="Microsoft JhengHei" w:hint="default"/>
          <w:sz w:val="21"/>
          <w:szCs w:val="21"/>
        </w:rPr>
      </w:r>
    </w:p>
    <w:p>
      <w:pPr>
        <w:tabs>
          <w:tab w:pos="1291" w:val="left" w:leader="none"/>
        </w:tabs>
        <w:spacing w:line="880" w:lineRule="exact" w:before="121"/>
        <w:ind w:left="125" w:right="3873" w:firstLine="637"/>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4</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无账龄超过一年的大额其他应付款情况。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05"/>
          <w:sz w:val="21"/>
          <w:szCs w:val="21"/>
        </w:rPr>
        <w:t>(二十三)</w:t>
      </w:r>
      <w:r>
        <w:rPr>
          <w:rFonts w:ascii="Microsoft JhengHei" w:hAnsi="Microsoft JhengHei" w:cs="Microsoft JhengHei" w:eastAsia="Microsoft JhengHei" w:hint="default"/>
          <w:b/>
          <w:bCs/>
          <w:spacing w:val="33"/>
          <w:w w:val="105"/>
          <w:sz w:val="21"/>
          <w:szCs w:val="21"/>
        </w:rPr>
        <w:t> </w:t>
      </w:r>
      <w:r>
        <w:rPr>
          <w:rFonts w:ascii="Microsoft JhengHei" w:hAnsi="Microsoft JhengHei" w:cs="Microsoft JhengHei" w:eastAsia="Microsoft JhengHei" w:hint="default"/>
          <w:b/>
          <w:bCs/>
          <w:w w:val="105"/>
          <w:sz w:val="21"/>
          <w:szCs w:val="21"/>
        </w:rPr>
        <w:t>长期借款</w:t>
      </w:r>
      <w:r>
        <w:rPr>
          <w:rFonts w:ascii="Microsoft JhengHei" w:hAnsi="Microsoft JhengHei" w:cs="Microsoft JhengHei" w:eastAsia="Microsoft JhengHei" w:hint="default"/>
          <w:sz w:val="21"/>
          <w:szCs w:val="21"/>
        </w:rPr>
      </w:r>
    </w:p>
    <w:p>
      <w:pPr>
        <w:tabs>
          <w:tab w:pos="1279" w:val="left" w:leader="none"/>
        </w:tabs>
        <w:spacing w:line="317" w:lineRule="exact" w:before="0"/>
        <w:ind w:left="76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长期借款分类</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
          <w:szCs w:val="2"/>
        </w:rPr>
      </w:pPr>
    </w:p>
    <w:p>
      <w:pPr>
        <w:spacing w:line="28" w:lineRule="exact"/>
        <w:ind w:left="7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749" w:type="dxa"/>
        <w:tblLayout w:type="fixed"/>
        <w:tblCellMar>
          <w:top w:w="0" w:type="dxa"/>
          <w:left w:w="0" w:type="dxa"/>
          <w:bottom w:w="0" w:type="dxa"/>
          <w:right w:w="0" w:type="dxa"/>
        </w:tblCellMar>
        <w:tblLook w:val="01E0"/>
      </w:tblPr>
      <w:tblGrid>
        <w:gridCol w:w="1013"/>
        <w:gridCol w:w="1967"/>
        <w:gridCol w:w="3070"/>
        <w:gridCol w:w="2019"/>
      </w:tblGrid>
      <w:tr>
        <w:trPr>
          <w:trHeight w:val="430" w:hRule="exact"/>
        </w:trPr>
        <w:tc>
          <w:tcPr>
            <w:tcW w:w="1013" w:type="dxa"/>
            <w:tcBorders>
              <w:top w:val="nil" w:sz="6" w:space="0" w:color="auto"/>
              <w:left w:val="nil" w:sz="6" w:space="0" w:color="auto"/>
              <w:bottom w:val="single" w:sz="12" w:space="0" w:color="000000"/>
              <w:right w:val="nil" w:sz="6" w:space="0" w:color="auto"/>
            </w:tcBorders>
          </w:tcPr>
          <w:p>
            <w:pPr/>
          </w:p>
        </w:tc>
        <w:tc>
          <w:tcPr>
            <w:tcW w:w="196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84"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307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2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1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10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967" w:type="dxa"/>
            <w:tcBorders>
              <w:top w:val="single" w:sz="12" w:space="0" w:color="000000"/>
              <w:left w:val="nil" w:sz="6" w:space="0" w:color="auto"/>
              <w:bottom w:val="single" w:sz="12" w:space="0" w:color="000000"/>
              <w:right w:val="nil" w:sz="6" w:space="0" w:color="auto"/>
            </w:tcBorders>
          </w:tcPr>
          <w:p>
            <w:pPr/>
          </w:p>
        </w:tc>
        <w:tc>
          <w:tcPr>
            <w:tcW w:w="3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66"/>
              <w:jc w:val="right"/>
              <w:rPr>
                <w:rFonts w:ascii="Times New Roman" w:hAnsi="Times New Roman" w:cs="Times New Roman" w:eastAsia="Times New Roman" w:hint="default"/>
                <w:sz w:val="18"/>
                <w:szCs w:val="18"/>
              </w:rPr>
            </w:pPr>
            <w:r>
              <w:rPr>
                <w:rFonts w:ascii="Times New Roman"/>
                <w:spacing w:val="-1"/>
                <w:sz w:val="18"/>
              </w:rPr>
              <w:t>16,400,000.00</w:t>
            </w:r>
          </w:p>
        </w:tc>
        <w:tc>
          <w:tcPr>
            <w:tcW w:w="20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42" w:hRule="exact"/>
        </w:trPr>
        <w:tc>
          <w:tcPr>
            <w:tcW w:w="1013" w:type="dxa"/>
            <w:tcBorders>
              <w:top w:val="single" w:sz="12" w:space="0" w:color="000000"/>
              <w:left w:val="nil" w:sz="6" w:space="0" w:color="auto"/>
              <w:bottom w:val="nil" w:sz="6" w:space="0" w:color="auto"/>
              <w:right w:val="nil" w:sz="6" w:space="0" w:color="auto"/>
            </w:tcBorders>
          </w:tcPr>
          <w:p>
            <w:pPr/>
          </w:p>
        </w:tc>
        <w:tc>
          <w:tcPr>
            <w:tcW w:w="1967" w:type="dxa"/>
            <w:tcBorders>
              <w:top w:val="single" w:sz="12" w:space="0" w:color="000000"/>
              <w:left w:val="nil" w:sz="6" w:space="0" w:color="auto"/>
              <w:bottom w:val="nil" w:sz="6" w:space="0" w:color="auto"/>
              <w:right w:val="nil" w:sz="6" w:space="0" w:color="auto"/>
            </w:tcBorders>
          </w:tcPr>
          <w:p>
            <w:pPr>
              <w:pStyle w:val="TableParagraph"/>
              <w:tabs>
                <w:tab w:pos="724" w:val="left" w:leader="none"/>
              </w:tabs>
              <w:spacing w:line="240" w:lineRule="auto" w:before="82"/>
              <w:ind w:left="18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7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466"/>
              <w:jc w:val="right"/>
              <w:rPr>
                <w:rFonts w:ascii="Times New Roman" w:hAnsi="Times New Roman" w:cs="Times New Roman" w:eastAsia="Times New Roman" w:hint="default"/>
                <w:sz w:val="18"/>
                <w:szCs w:val="18"/>
              </w:rPr>
            </w:pPr>
            <w:r>
              <w:rPr>
                <w:rFonts w:ascii="Times New Roman"/>
                <w:spacing w:val="-1"/>
                <w:sz w:val="18"/>
              </w:rPr>
              <w:t>16,400,000.00</w:t>
            </w:r>
          </w:p>
        </w:tc>
        <w:tc>
          <w:tcPr>
            <w:tcW w:w="2019"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25,000,000.00</w:t>
            </w: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7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0"/>
          <w:szCs w:val="10"/>
        </w:rPr>
      </w:pPr>
    </w:p>
    <w:p>
      <w:pPr>
        <w:tabs>
          <w:tab w:pos="1298" w:val="left" w:leader="none"/>
        </w:tabs>
        <w:spacing w:line="333" w:lineRule="exact" w:before="0"/>
        <w:ind w:left="76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r>
      <w:r>
        <w:rPr>
          <w:rFonts w:ascii="Times New Roman" w:hAnsi="Times New Roman" w:cs="Times New Roman" w:eastAsia="Times New Roman" w:hint="default"/>
          <w:b/>
          <w:bCs/>
          <w:sz w:val="21"/>
          <w:szCs w:val="21"/>
        </w:rPr>
        <w:t>2011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4"/>
          <w:sz w:val="21"/>
          <w:szCs w:val="21"/>
        </w:rPr>
        <w:t> </w:t>
      </w:r>
      <w:r>
        <w:rPr>
          <w:rFonts w:ascii="Microsoft JhengHei" w:hAnsi="Microsoft JhengHei" w:cs="Microsoft JhengHei" w:eastAsia="Microsoft JhengHei" w:hint="default"/>
          <w:b/>
          <w:bCs/>
          <w:sz w:val="21"/>
          <w:szCs w:val="21"/>
        </w:rPr>
        <w:t>月末重要长期借款：</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3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2796" w:val="left" w:leader="none"/>
          <w:tab w:pos="4303" w:val="left" w:leader="none"/>
          <w:tab w:pos="5736" w:val="left" w:leader="none"/>
          <w:tab w:pos="6504" w:val="left" w:leader="none"/>
          <w:tab w:pos="7704" w:val="left" w:leader="none"/>
        </w:tabs>
        <w:spacing w:before="83"/>
        <w:ind w:left="12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贷款单位</w:t>
        <w:tab/>
        <w:t>借款起始日</w:t>
        <w:tab/>
        <w:t>借款终止日</w:t>
        <w:tab/>
        <w:t>币种</w:t>
        <w:tab/>
      </w:r>
      <w:r>
        <w:rPr>
          <w:rFonts w:ascii="宋体" w:hAnsi="宋体" w:cs="宋体" w:eastAsia="宋体" w:hint="default"/>
          <w:spacing w:val="-1"/>
          <w:sz w:val="18"/>
          <w:szCs w:val="18"/>
        </w:rPr>
        <w:t>利率（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r>
      <w:r>
        <w:rPr>
          <w:rFonts w:ascii="Times New Roman" w:hAnsi="Times New Roman" w:cs="Times New Roman" w:eastAsia="Times New Roman" w:hint="default"/>
          <w:spacing w:val="-1"/>
          <w:sz w:val="18"/>
          <w:szCs w:val="18"/>
        </w:rPr>
        <w:t>2011.12.31</w:t>
      </w:r>
    </w:p>
    <w:p>
      <w:pPr>
        <w:spacing w:line="240" w:lineRule="auto" w:before="7"/>
        <w:rPr>
          <w:rFonts w:ascii="Times New Roman" w:hAnsi="Times New Roman" w:cs="Times New Roman" w:eastAsia="Times New Roman" w:hint="default"/>
          <w:sz w:val="10"/>
          <w:szCs w:val="10"/>
        </w:rPr>
      </w:pPr>
    </w:p>
    <w:p>
      <w:pPr>
        <w:spacing w:line="28" w:lineRule="exact"/>
        <w:ind w:left="73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pgSz w:w="11910" w:h="16840"/>
          <w:pgMar w:header="0" w:footer="976" w:top="1100" w:bottom="1160" w:left="1660" w:right="1300"/>
        </w:sectPr>
      </w:pPr>
    </w:p>
    <w:p>
      <w:pPr>
        <w:spacing w:line="240" w:lineRule="auto" w:before="11"/>
        <w:rPr>
          <w:rFonts w:ascii="Times New Roman" w:hAnsi="Times New Roman" w:cs="Times New Roman" w:eastAsia="Times New Roman" w:hint="default"/>
          <w:sz w:val="27"/>
          <w:szCs w:val="27"/>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2867" w:val="left" w:leader="none"/>
          <w:tab w:pos="4375" w:val="left" w:leader="none"/>
          <w:tab w:pos="5627" w:val="left" w:leader="none"/>
          <w:tab w:pos="6950" w:val="left" w:leader="none"/>
          <w:tab w:pos="7655" w:val="left" w:leader="none"/>
        </w:tabs>
        <w:spacing w:before="83"/>
        <w:ind w:left="10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w:t>
        <w:tab/>
      </w:r>
      <w:r>
        <w:rPr>
          <w:rFonts w:ascii="Times New Roman" w:hAnsi="Times New Roman" w:cs="Times New Roman" w:eastAsia="Times New Roman" w:hint="default"/>
          <w:spacing w:val="-1"/>
          <w:sz w:val="18"/>
          <w:szCs w:val="18"/>
        </w:rPr>
        <w:t>2010.6.13</w:t>
        <w:tab/>
        <w:t>2013.6.12</w:t>
        <w:tab/>
      </w:r>
      <w:r>
        <w:rPr>
          <w:rFonts w:ascii="宋体" w:hAnsi="宋体" w:cs="宋体" w:eastAsia="宋体" w:hint="default"/>
          <w:sz w:val="18"/>
          <w:szCs w:val="18"/>
        </w:rPr>
        <w:t>人民币</w:t>
        <w:tab/>
      </w:r>
      <w:r>
        <w:rPr>
          <w:rFonts w:ascii="Times New Roman" w:hAnsi="Times New Roman" w:cs="Times New Roman" w:eastAsia="Times New Roman" w:hint="default"/>
          <w:spacing w:val="-1"/>
          <w:sz w:val="18"/>
          <w:szCs w:val="18"/>
        </w:rPr>
        <w:t>6.65</w:t>
        <w:tab/>
        <w:t>16,400,000.00</w:t>
      </w:r>
    </w:p>
    <w:p>
      <w:pPr>
        <w:spacing w:line="240" w:lineRule="auto" w:before="7"/>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7655" w:val="left" w:leader="none"/>
        </w:tabs>
        <w:spacing w:before="83"/>
        <w:ind w:left="129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t>16,400,000.00</w:t>
      </w: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333" w:lineRule="exact" w:before="0"/>
        <w:ind w:left="12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3"/>
          <w:sz w:val="21"/>
          <w:szCs w:val="21"/>
        </w:rPr>
        <w:t> </w:t>
      </w:r>
      <w:r>
        <w:rPr>
          <w:rFonts w:ascii="Microsoft JhengHei" w:hAnsi="Microsoft JhengHei" w:cs="Microsoft JhengHei" w:eastAsia="Microsoft JhengHei" w:hint="default"/>
          <w:b/>
          <w:bCs/>
          <w:sz w:val="21"/>
          <w:szCs w:val="21"/>
        </w:rPr>
        <w:t>其他非流动负债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2474" w:val="left" w:leader="none"/>
          <w:tab w:pos="4785" w:val="left" w:leader="none"/>
          <w:tab w:pos="5515" w:val="left" w:leader="none"/>
          <w:tab w:pos="7255" w:val="left" w:leader="none"/>
          <w:tab w:pos="7881" w:val="left" w:leader="none"/>
        </w:tabs>
        <w:spacing w:line="494" w:lineRule="auto" w:before="83"/>
        <w:ind w:left="1017" w:right="232" w:firstLine="916"/>
        <w:jc w:val="left"/>
        <w:rPr>
          <w:rFonts w:ascii="Times New Roman" w:hAnsi="Times New Roman" w:cs="Times New Roman" w:eastAsia="Times New Roman" w:hint="default"/>
          <w:sz w:val="18"/>
          <w:szCs w:val="18"/>
        </w:rPr>
      </w:pPr>
      <w:r>
        <w:rPr/>
        <w:pict>
          <v:group style="position:absolute;margin-left:120.480003pt;margin-top:22.821722pt;width:403.45pt;height:1.45pt;mso-position-horizontal-relative:page;mso-position-vertical-relative:paragraph;z-index:-1213504" coordorigin="2410,456" coordsize="8069,29">
            <v:group style="position:absolute;left:2410;top:456;width:8069;height:29" coordorigin="2410,456" coordsize="8069,29">
              <v:shape style="position:absolute;left:2410;top:456;width:8069;height:29" coordorigin="2410,456" coordsize="8069,29" path="m2410,456l10478,456,10478,485,2410,485,2410,456xe" filled="true" fillcolor="#000000" stroked="false">
                <v:path arrowok="t"/>
                <v:fill type="solid"/>
              </v:shape>
            </v:group>
            <v:group style="position:absolute;left:2410;top:456;width:8069;height:29" coordorigin="2410,456" coordsize="8069,29">
              <v:shape style="position:absolute;left:2410;top:456;width:8069;height:29" coordorigin="2410,456" coordsize="8069,29" path="m2410,456l10478,456,10478,485,2410,485,2410,456xe" filled="true" fillcolor="#000000" stroked="false">
                <v:path arrowok="t"/>
                <v:fill type="solid"/>
              </v:shape>
            </v:group>
            <w10:wrap type="none"/>
          </v:group>
        </w:pict>
      </w:r>
      <w:r>
        <w:rPr/>
        <w:pict>
          <v:group style="position:absolute;margin-left:120.479996pt;margin-top:47.781715pt;width:403.45pt;height:.1pt;mso-position-horizontal-relative:page;mso-position-vertical-relative:paragraph;z-index:-1213480" coordorigin="2410,956" coordsize="8069,2">
            <v:shape style="position:absolute;left:2410;top:956;width:8069;height:2" coordorigin="2410,956" coordsize="8069,0" path="m2410,956l10478,956e" filled="false" stroked="true" strokeweight="1.44pt" strokecolor="#000000">
              <v:path arrowok="t"/>
            </v:shape>
            <w10:wrap type="none"/>
          </v:group>
        </w:pict>
      </w:r>
      <w:r>
        <w:rPr>
          <w:rFonts w:ascii="宋体" w:hAnsi="宋体" w:cs="宋体" w:eastAsia="宋体" w:hint="default"/>
          <w:sz w:val="18"/>
          <w:szCs w:val="18"/>
        </w:rPr>
        <w:t>项</w:t>
        <w:tab/>
        <w:t>目</w:t>
        <w:tab/>
        <w:t>期末余额</w:t>
        <w:tab/>
        <w:tab/>
        <w:t>年初余额 递延收益</w:t>
        <w:tab/>
        <w:tab/>
        <w:tab/>
      </w:r>
      <w:r>
        <w:rPr>
          <w:rFonts w:ascii="Times New Roman" w:hAnsi="Times New Roman" w:cs="Times New Roman" w:eastAsia="Times New Roman" w:hint="default"/>
          <w:spacing w:val="-1"/>
          <w:sz w:val="18"/>
          <w:szCs w:val="18"/>
        </w:rPr>
        <w:t>530,000.00</w:t>
        <w:tab/>
        <w:tab/>
        <w:t>600,000.00</w:t>
      </w:r>
    </w:p>
    <w:p>
      <w:pPr>
        <w:tabs>
          <w:tab w:pos="2474" w:val="left" w:leader="none"/>
          <w:tab w:pos="5515" w:val="left" w:leader="none"/>
          <w:tab w:pos="7881" w:val="left" w:leader="none"/>
        </w:tabs>
        <w:spacing w:before="24"/>
        <w:ind w:left="193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530,000.00</w:t>
        <w:tab/>
        <w:t>600,000.00</w:t>
      </w:r>
    </w:p>
    <w:p>
      <w:pPr>
        <w:spacing w:line="240" w:lineRule="auto" w:before="7"/>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9pt;height:1.45pt;mso-position-horizontal-relative:char;mso-position-vertical-relative:line" coordorigin="0,0" coordsize="8098,29">
            <v:group style="position:absolute;left:14;top:14;width:8069;height:2" coordorigin="14,14" coordsize="8069,2">
              <v:shape style="position:absolute;left:14;top:14;width:8069;height:2" coordorigin="14,14" coordsize="8069,0" path="m14,14l8083,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367" w:lineRule="auto" w:before="34"/>
        <w:ind w:left="1200" w:right="146" w:firstLine="6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其他非流动负债说明：</w:t>
      </w:r>
      <w:r>
        <w:rPr>
          <w:rFonts w:ascii="宋体" w:hAnsi="宋体" w:cs="宋体" w:eastAsia="宋体" w:hint="default"/>
          <w:w w:val="99"/>
          <w:sz w:val="21"/>
          <w:szCs w:val="21"/>
        </w:rPr>
        <w:t> </w:t>
      </w:r>
      <w:r>
        <w:rPr>
          <w:rFonts w:ascii="宋体" w:hAnsi="宋体" w:cs="宋体" w:eastAsia="宋体" w:hint="default"/>
          <w:sz w:val="21"/>
          <w:szCs w:val="21"/>
        </w:rPr>
        <w:t>根据上海市经济和信息化委员会、上海市财政局、上海市国家税务局、上海市地方</w:t>
      </w:r>
      <w:r>
        <w:rPr>
          <w:rFonts w:ascii="宋体" w:hAnsi="宋体" w:cs="宋体" w:eastAsia="宋体" w:hint="default"/>
          <w:w w:val="99"/>
          <w:sz w:val="21"/>
          <w:szCs w:val="21"/>
        </w:rPr>
        <w:t> </w:t>
      </w:r>
      <w:r>
        <w:rPr>
          <w:rFonts w:ascii="宋体" w:hAnsi="宋体" w:cs="宋体" w:eastAsia="宋体" w:hint="default"/>
          <w:sz w:val="21"/>
          <w:szCs w:val="21"/>
        </w:rPr>
        <w:t>税务局、中华人民共和国上海海关文件沪经信技</w:t>
      </w:r>
      <w:r>
        <w:rPr>
          <w:rFonts w:ascii="Times New Roman" w:hAnsi="Times New Roman" w:cs="Times New Roman" w:eastAsia="Times New Roman" w:hint="default"/>
          <w:sz w:val="21"/>
          <w:szCs w:val="21"/>
        </w:rPr>
        <w:t>[2009]707</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号文，公司于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p>
    <w:p>
      <w:pPr>
        <w:spacing w:line="278" w:lineRule="exact" w:before="0"/>
        <w:ind w:left="1200"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日收到上海市企业技术创新服务中心所拨入技术中心建设专项补贴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before="110"/>
        <w:ind w:left="1200" w:right="0" w:firstLine="0"/>
        <w:jc w:val="left"/>
        <w:rPr>
          <w:rFonts w:ascii="宋体" w:hAnsi="宋体" w:cs="宋体" w:eastAsia="宋体" w:hint="default"/>
          <w:sz w:val="21"/>
          <w:szCs w:val="21"/>
        </w:rPr>
      </w:pPr>
      <w:r>
        <w:rPr>
          <w:rFonts w:ascii="宋体" w:hAnsi="宋体" w:cs="宋体" w:eastAsia="宋体" w:hint="default"/>
          <w:sz w:val="21"/>
          <w:szCs w:val="21"/>
        </w:rPr>
        <w:t>该技术中心于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月份完成验收并投入使用，从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月份起按照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年进</w:t>
      </w:r>
    </w:p>
    <w:p>
      <w:pPr>
        <w:spacing w:before="107"/>
        <w:ind w:left="1200" w:right="0" w:firstLine="0"/>
        <w:jc w:val="left"/>
        <w:rPr>
          <w:rFonts w:ascii="宋体" w:hAnsi="宋体" w:cs="宋体" w:eastAsia="宋体" w:hint="default"/>
          <w:sz w:val="21"/>
          <w:szCs w:val="21"/>
        </w:rPr>
      </w:pPr>
      <w:r>
        <w:rPr>
          <w:rFonts w:ascii="宋体" w:hAnsi="宋体" w:cs="宋体" w:eastAsia="宋体" w:hint="default"/>
          <w:sz w:val="21"/>
          <w:szCs w:val="21"/>
        </w:rPr>
        <w:t>行摊销，本期确认收益</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元，期末余额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530,000.00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0" w:footer="976" w:top="1100" w:bottom="1160" w:left="16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333" w:lineRule="exact" w:before="0"/>
        <w:ind w:left="120" w:right="1189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0"/>
          <w:sz w:val="21"/>
          <w:szCs w:val="21"/>
        </w:rPr>
        <w:t>(二十五)</w:t>
      </w:r>
      <w:r>
        <w:rPr>
          <w:rFonts w:ascii="Microsoft JhengHei" w:hAnsi="Microsoft JhengHei" w:cs="Microsoft JhengHei" w:eastAsia="Microsoft JhengHei" w:hint="default"/>
          <w:b/>
          <w:bCs/>
          <w:spacing w:val="-10"/>
          <w:w w:val="110"/>
          <w:sz w:val="21"/>
          <w:szCs w:val="21"/>
        </w:rPr>
        <w:t> </w:t>
      </w:r>
      <w:r>
        <w:rPr>
          <w:rFonts w:ascii="Microsoft JhengHei" w:hAnsi="Microsoft JhengHei" w:cs="Microsoft JhengHei" w:eastAsia="Microsoft JhengHei" w:hint="default"/>
          <w:b/>
          <w:bCs/>
          <w:w w:val="110"/>
          <w:sz w:val="21"/>
          <w:szCs w:val="21"/>
        </w:rPr>
        <w:t>股本</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headerReference w:type="default" r:id="rId50"/>
          <w:footerReference w:type="default" r:id="rId51"/>
          <w:pgSz w:w="16840" w:h="11910" w:orient="landscape"/>
          <w:pgMar w:header="877" w:footer="976" w:top="1100" w:bottom="1160" w:left="1320" w:right="1240"/>
          <w:pgNumType w:start="104"/>
        </w:sectPr>
      </w:pPr>
    </w:p>
    <w:p>
      <w:pPr>
        <w:spacing w:line="240" w:lineRule="auto" w:before="6"/>
        <w:rPr>
          <w:rFonts w:ascii="Microsoft JhengHei" w:hAnsi="Microsoft JhengHei" w:cs="Microsoft JhengHei" w:eastAsia="Microsoft JhengHei" w:hint="default"/>
          <w:b/>
          <w:bCs/>
          <w:sz w:val="16"/>
          <w:szCs w:val="16"/>
        </w:rPr>
      </w:pPr>
    </w:p>
    <w:p>
      <w:pPr>
        <w:tabs>
          <w:tab w:pos="3407" w:val="left" w:leader="none"/>
        </w:tabs>
        <w:spacing w:before="0"/>
        <w:ind w:left="1663" w:right="-19" w:firstLine="0"/>
        <w:jc w:val="left"/>
        <w:rPr>
          <w:rFonts w:ascii="宋体" w:hAnsi="宋体" w:cs="宋体" w:eastAsia="宋体" w:hint="default"/>
          <w:sz w:val="18"/>
          <w:szCs w:val="18"/>
        </w:rPr>
      </w:pPr>
      <w:r>
        <w:rPr>
          <w:rFonts w:ascii="宋体" w:hAnsi="宋体" w:cs="宋体" w:eastAsia="宋体" w:hint="default"/>
          <w:sz w:val="18"/>
          <w:szCs w:val="18"/>
        </w:rPr>
        <w:t>项目</w:t>
        <w:tab/>
        <w:t>年初余额</w:t>
      </w:r>
    </w:p>
    <w:p>
      <w:pPr>
        <w:spacing w:before="78"/>
        <w:ind w:left="103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p>
      <w:pPr>
        <w:tabs>
          <w:tab w:pos="2659" w:val="left" w:leader="none"/>
          <w:tab w:pos="4011" w:val="left" w:leader="none"/>
          <w:tab w:pos="5902" w:val="left" w:leader="none"/>
          <w:tab w:pos="7522" w:val="left" w:leader="none"/>
        </w:tabs>
        <w:spacing w:before="161"/>
        <w:ind w:left="859" w:right="0" w:firstLine="0"/>
        <w:jc w:val="center"/>
        <w:rPr>
          <w:rFonts w:ascii="宋体" w:hAnsi="宋体" w:cs="宋体" w:eastAsia="宋体" w:hint="default"/>
          <w:sz w:val="18"/>
          <w:szCs w:val="18"/>
        </w:rPr>
      </w:pPr>
      <w:r>
        <w:rPr/>
        <w:pict>
          <v:group style="position:absolute;margin-left:294.959991pt;margin-top:3.441722pt;width:405pt;height:.1pt;mso-position-horizontal-relative:page;mso-position-vertical-relative:paragraph;z-index:6256" coordorigin="5899,69" coordsize="8100,2">
            <v:shape style="position:absolute;left:5899;top:69;width:8100;height:2" coordorigin="5899,69" coordsize="8100,0" path="m5899,69l13999,69e" filled="false" stroked="true" strokeweight="1.44pt" strokecolor="#000000">
              <v:path arrowok="t"/>
            </v:shape>
            <w10:wrap type="none"/>
          </v:group>
        </w:pict>
      </w:r>
      <w:r>
        <w:rPr>
          <w:rFonts w:ascii="宋体" w:hAnsi="宋体" w:cs="宋体" w:eastAsia="宋体" w:hint="default"/>
          <w:sz w:val="18"/>
          <w:szCs w:val="18"/>
        </w:rPr>
        <w:t>发行新股</w:t>
        <w:tab/>
        <w:t>送股</w:t>
        <w:tab/>
        <w:t>公积金转股</w:t>
        <w:tab/>
        <w:t>其他</w:t>
        <w:tab/>
        <w:t>小计</w:t>
      </w:r>
    </w:p>
    <w:p>
      <w:pPr>
        <w:spacing w:line="240" w:lineRule="auto" w:before="10"/>
        <w:rPr>
          <w:rFonts w:ascii="宋体" w:hAnsi="宋体" w:cs="宋体" w:eastAsia="宋体" w:hint="default"/>
          <w:sz w:val="21"/>
          <w:szCs w:val="21"/>
        </w:rPr>
      </w:pPr>
      <w:r>
        <w:rPr/>
        <w:br w:type="column"/>
      </w:r>
      <w:r>
        <w:rPr>
          <w:rFonts w:ascii="宋体"/>
          <w:sz w:val="21"/>
        </w:rPr>
      </w:r>
    </w:p>
    <w:p>
      <w:pPr>
        <w:spacing w:before="0"/>
        <w:ind w:left="965"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6840" w:h="11910" w:orient="landscape"/>
          <w:pgMar w:top="1100" w:bottom="280" w:left="1320" w:right="1240"/>
          <w:cols w:num="3" w:equalWidth="0">
            <w:col w:w="4129" w:space="40"/>
            <w:col w:w="7883" w:space="40"/>
            <w:col w:w="2188"/>
          </w:cols>
        </w:sectPr>
      </w:pPr>
    </w:p>
    <w:p>
      <w:pPr>
        <w:spacing w:line="240" w:lineRule="auto" w:before="0"/>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宋体" w:hAnsi="宋体" w:cs="宋体" w:eastAsia="宋体" w:hint="default"/>
          <w:position w:val="0"/>
          <w:sz w:val="2"/>
          <w:szCs w:val="2"/>
        </w:rPr>
      </w:r>
    </w:p>
    <w:p>
      <w:pPr>
        <w:spacing w:line="396" w:lineRule="auto" w:before="81"/>
        <w:ind w:left="837" w:right="11891" w:firstLine="0"/>
        <w:jc w:val="left"/>
        <w:rPr>
          <w:rFonts w:ascii="宋体" w:hAnsi="宋体" w:cs="宋体" w:eastAsia="宋体" w:hint="default"/>
          <w:sz w:val="18"/>
          <w:szCs w:val="18"/>
        </w:rPr>
      </w:pPr>
      <w:r>
        <w:rPr/>
        <w:pict>
          <v:group style="position:absolute;margin-left:102.479996pt;margin-top:19.841702pt;width:671.2pt;height:.1pt;mso-position-horizontal-relative:page;mso-position-vertical-relative:paragraph;z-index:-1213096" coordorigin="2050,397" coordsize="13424,2">
            <v:shape style="position:absolute;left:2050;top:397;width:13424;height:2" coordorigin="2050,397" coordsize="13424,0" path="m2050,397l15473,397e" filled="false" stroked="true" strokeweight="1.44pt" strokecolor="#000000">
              <v:path arrowok="t"/>
            </v:shape>
            <w10:wrap type="none"/>
          </v:group>
        </w:pict>
      </w:r>
      <w:r>
        <w:rPr/>
        <w:pict>
          <v:group style="position:absolute;margin-left:102.479996pt;margin-top:40.361702pt;width:671.2pt;height:.1pt;mso-position-horizontal-relative:page;mso-position-vertical-relative:paragraph;z-index:-1213072" coordorigin="2050,807" coordsize="13424,2">
            <v:shape style="position:absolute;left:2050;top:807;width:13424;height:2" coordorigin="2050,807" coordsize="13424,0" path="m2050,807l15473,807e" filled="false" stroked="true" strokeweight="1.44pt" strokecolor="#000000">
              <v:path arrowok="t"/>
            </v:shape>
            <w10:wrap type="none"/>
          </v:group>
        </w:pict>
      </w: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 </w:t>
      </w:r>
      <w:r>
        <w:rPr>
          <w:rFonts w:ascii="Times New Roman" w:hAnsi="Times New Roman" w:cs="Times New Roman" w:eastAsia="Times New Roman" w:hint="default"/>
          <w:sz w:val="18"/>
          <w:szCs w:val="18"/>
        </w:rPr>
        <w:t>(1).  </w:t>
      </w:r>
      <w:r>
        <w:rPr>
          <w:rFonts w:ascii="宋体" w:hAnsi="宋体" w:cs="宋体" w:eastAsia="宋体" w:hint="default"/>
          <w:sz w:val="18"/>
          <w:szCs w:val="18"/>
        </w:rPr>
        <w:t>国家持股</w:t>
      </w:r>
    </w:p>
    <w:p>
      <w:pPr>
        <w:spacing w:before="29"/>
        <w:ind w:left="837" w:right="118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国有法人持股</w:t>
      </w:r>
    </w:p>
    <w:p>
      <w:pPr>
        <w:spacing w:line="240" w:lineRule="auto" w:before="2"/>
        <w:rPr>
          <w:rFonts w:ascii="宋体" w:hAnsi="宋体" w:cs="宋体" w:eastAsia="宋体" w:hint="default"/>
          <w:sz w:val="4"/>
          <w:szCs w:val="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宋体" w:hAnsi="宋体" w:cs="宋体" w:eastAsia="宋体" w:hint="default"/>
          <w:position w:val="0"/>
          <w:sz w:val="2"/>
          <w:szCs w:val="2"/>
        </w:rPr>
      </w:r>
    </w:p>
    <w:p>
      <w:pPr>
        <w:tabs>
          <w:tab w:pos="3352" w:val="left" w:leader="none"/>
          <w:tab w:pos="12928" w:val="left" w:leader="none"/>
        </w:tabs>
        <w:spacing w:before="83"/>
        <w:ind w:left="83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(3).</w:t>
      </w:r>
      <w:r>
        <w:rPr>
          <w:rFonts w:ascii="Times New Roman" w:hAnsi="Times New Roman" w:cs="Times New Roman" w:eastAsia="Times New Roman" w:hint="default"/>
          <w:spacing w:val="44"/>
          <w:position w:val="1"/>
          <w:sz w:val="18"/>
          <w:szCs w:val="18"/>
        </w:rPr>
        <w:t> </w:t>
      </w:r>
      <w:r>
        <w:rPr>
          <w:rFonts w:ascii="宋体" w:hAnsi="宋体" w:cs="宋体" w:eastAsia="宋体" w:hint="default"/>
          <w:position w:val="1"/>
          <w:sz w:val="18"/>
          <w:szCs w:val="18"/>
        </w:rPr>
        <w:t>其他内资持股</w:t>
        <w:tab/>
      </w:r>
      <w:r>
        <w:rPr>
          <w:rFonts w:ascii="Times New Roman" w:hAnsi="Times New Roman" w:cs="Times New Roman" w:eastAsia="Times New Roman" w:hint="default"/>
          <w:spacing w:val="-1"/>
          <w:sz w:val="18"/>
          <w:szCs w:val="18"/>
        </w:rPr>
        <w:t>118,000,000.00</w:t>
        <w:tab/>
        <w:t>118,000,000.00</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78"/>
        <w:ind w:left="837" w:right="11891" w:firstLine="0"/>
        <w:jc w:val="left"/>
        <w:rPr>
          <w:rFonts w:ascii="宋体" w:hAnsi="宋体" w:cs="宋体" w:eastAsia="宋体" w:hint="default"/>
          <w:sz w:val="18"/>
          <w:szCs w:val="18"/>
        </w:rPr>
      </w:pPr>
      <w:r>
        <w:rPr>
          <w:rFonts w:ascii="宋体" w:hAnsi="宋体" w:cs="宋体" w:eastAsia="宋体" w:hint="default"/>
          <w:sz w:val="18"/>
          <w:szCs w:val="18"/>
        </w:rPr>
        <w:t>其中：</w:t>
      </w:r>
    </w:p>
    <w:p>
      <w:pPr>
        <w:spacing w:line="240" w:lineRule="auto" w:before="3"/>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宋体" w:hAnsi="宋体" w:cs="宋体" w:eastAsia="宋体" w:hint="default"/>
          <w:position w:val="0"/>
          <w:sz w:val="2"/>
          <w:szCs w:val="2"/>
        </w:rPr>
      </w:r>
    </w:p>
    <w:p>
      <w:pPr>
        <w:tabs>
          <w:tab w:pos="3436" w:val="left" w:leader="none"/>
          <w:tab w:pos="13010" w:val="left" w:leader="none"/>
        </w:tabs>
        <w:spacing w:before="80"/>
        <w:ind w:left="8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境内法人持股</w:t>
        <w:tab/>
      </w:r>
      <w:r>
        <w:rPr>
          <w:rFonts w:ascii="Times New Roman" w:hAnsi="Times New Roman" w:cs="Times New Roman" w:eastAsia="Times New Roman" w:hint="default"/>
          <w:spacing w:val="-1"/>
          <w:sz w:val="18"/>
          <w:szCs w:val="18"/>
        </w:rPr>
        <w:t>23,500,000.00</w:t>
        <w:tab/>
        <w:t>23,500,000.00</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3436" w:val="left" w:leader="none"/>
          <w:tab w:pos="13010" w:val="left" w:leader="none"/>
        </w:tabs>
        <w:spacing w:before="83"/>
        <w:ind w:left="8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境内自然人持股</w:t>
        <w:tab/>
      </w:r>
      <w:r>
        <w:rPr>
          <w:rFonts w:ascii="Times New Roman" w:hAnsi="Times New Roman" w:cs="Times New Roman" w:eastAsia="Times New Roman" w:hint="default"/>
          <w:spacing w:val="-1"/>
          <w:sz w:val="18"/>
          <w:szCs w:val="18"/>
        </w:rPr>
        <w:t>94,500,000.00</w:t>
        <w:tab/>
        <w:t>94,500,000.00</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410" w:lineRule="auto" w:before="81"/>
        <w:ind w:left="837" w:right="12161" w:firstLine="0"/>
        <w:jc w:val="left"/>
        <w:rPr>
          <w:rFonts w:ascii="宋体" w:hAnsi="宋体" w:cs="宋体" w:eastAsia="宋体" w:hint="default"/>
          <w:sz w:val="18"/>
          <w:szCs w:val="18"/>
        </w:rPr>
      </w:pPr>
      <w:r>
        <w:rPr/>
        <w:pict>
          <v:group style="position:absolute;margin-left:102.479996pt;margin-top:19.841709pt;width:671.2pt;height:.1pt;mso-position-horizontal-relative:page;mso-position-vertical-relative:paragraph;z-index:-1213048" coordorigin="2050,397" coordsize="13424,2">
            <v:shape style="position:absolute;left:2050;top:397;width:13424;height:2" coordorigin="2050,397" coordsize="13424,0" path="m2050,397l15473,397e" filled="false" stroked="true" strokeweight="1.44pt" strokecolor="#000000">
              <v:path arrowok="t"/>
            </v:shape>
            <w10:wrap type="none"/>
          </v:group>
        </w:pict>
      </w:r>
      <w:r>
        <w:rPr/>
        <w:pict>
          <v:group style="position:absolute;margin-left:102.479996pt;margin-top:40.36171pt;width:671.2pt;height:.1pt;mso-position-horizontal-relative:page;mso-position-vertical-relative:paragraph;z-index:-1213024" coordorigin="2050,807" coordsize="13424,2">
            <v:shape style="position:absolute;left:2050;top:807;width:13424;height:2" coordorigin="2050,807" coordsize="13424,0" path="m2050,807l15473,807e" filled="false" stroked="true" strokeweight="1.44pt" strokecolor="#000000">
              <v:path arrowok="t"/>
            </v:shape>
            <w10:wrap type="none"/>
          </v:group>
        </w:pict>
      </w:r>
      <w:r>
        <w:rPr/>
        <w:pict>
          <v:group style="position:absolute;margin-left:102.479996pt;margin-top:60.88171pt;width:671.2pt;height:.1pt;mso-position-horizontal-relative:page;mso-position-vertical-relative:paragraph;z-index:-1213000" coordorigin="2050,1218" coordsize="13424,2">
            <v:shape style="position:absolute;left:2050;top:1218;width:13424;height:2" coordorigin="2050,1218" coordsize="13424,0" path="m2050,1218l15473,1218e" filled="false" stroked="true" strokeweight="1.44pt" strokecolor="#000000">
              <v:path arrowok="t"/>
            </v:shape>
            <w10:wrap type="none"/>
          </v:group>
        </w:pict>
      </w:r>
      <w:r>
        <w:rPr/>
        <w:pict>
          <v:group style="position:absolute;margin-left:102.479996pt;margin-top:81.401711pt;width:671.2pt;height:.1pt;mso-position-horizontal-relative:page;mso-position-vertical-relative:paragraph;z-index:-1212976" coordorigin="2050,1628" coordsize="13424,2">
            <v:shape style="position:absolute;left:2050;top:1628;width:13424;height:2" coordorigin="2050,1628" coordsize="13424,0" path="m2050,1628l15473,1628e" filled="false" stroked="true" strokeweight="1.44pt" strokecolor="#000000">
              <v:path arrowok="t"/>
            </v:shape>
            <w10:wrap type="none"/>
          </v:group>
        </w:pic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外资持股</w:t>
      </w:r>
      <w:r>
        <w:rPr>
          <w:rFonts w:ascii="宋体" w:hAnsi="宋体" w:cs="宋体" w:eastAsia="宋体" w:hint="default"/>
          <w:w w:val="99"/>
          <w:sz w:val="18"/>
          <w:szCs w:val="18"/>
        </w:rPr>
        <w:t> </w:t>
      </w:r>
      <w:r>
        <w:rPr>
          <w:rFonts w:ascii="宋体" w:hAnsi="宋体" w:cs="宋体" w:eastAsia="宋体" w:hint="default"/>
          <w:sz w:val="18"/>
          <w:szCs w:val="18"/>
        </w:rPr>
        <w:t>其中：</w:t>
      </w:r>
      <w:r>
        <w:rPr>
          <w:rFonts w:ascii="宋体" w:hAnsi="宋体" w:cs="宋体" w:eastAsia="宋体" w:hint="default"/>
          <w:w w:val="99"/>
          <w:sz w:val="18"/>
          <w:szCs w:val="18"/>
        </w:rPr>
        <w:t> </w:t>
      </w:r>
      <w:r>
        <w:rPr>
          <w:rFonts w:ascii="宋体" w:hAnsi="宋体" w:cs="宋体" w:eastAsia="宋体" w:hint="default"/>
          <w:sz w:val="18"/>
          <w:szCs w:val="18"/>
        </w:rPr>
        <w:t>境外法人持股</w:t>
      </w:r>
      <w:r>
        <w:rPr>
          <w:rFonts w:ascii="宋体" w:hAnsi="宋体" w:cs="宋体" w:eastAsia="宋体" w:hint="default"/>
          <w:w w:val="99"/>
          <w:sz w:val="18"/>
          <w:szCs w:val="18"/>
        </w:rPr>
        <w:t> </w:t>
      </w:r>
      <w:r>
        <w:rPr>
          <w:rFonts w:ascii="宋体" w:hAnsi="宋体" w:cs="宋体" w:eastAsia="宋体" w:hint="default"/>
          <w:sz w:val="18"/>
          <w:szCs w:val="18"/>
        </w:rPr>
        <w:t>境外自然人持股</w:t>
      </w:r>
    </w:p>
    <w:p>
      <w:pPr>
        <w:tabs>
          <w:tab w:pos="3352" w:val="left" w:leader="none"/>
          <w:tab w:pos="12928" w:val="left" w:leader="none"/>
        </w:tabs>
        <w:spacing w:before="49"/>
        <w:ind w:left="8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有限售条件股份合计</w:t>
        <w:tab/>
      </w:r>
      <w:r>
        <w:rPr>
          <w:rFonts w:ascii="Times New Roman" w:hAnsi="Times New Roman" w:cs="Times New Roman" w:eastAsia="Times New Roman" w:hint="default"/>
          <w:spacing w:val="-1"/>
          <w:sz w:val="18"/>
          <w:szCs w:val="18"/>
        </w:rPr>
        <w:t>118,000,000.00</w:t>
        <w:tab/>
        <w:t>118,000,000.00</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81"/>
        <w:ind w:left="8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p>
      <w:pPr>
        <w:spacing w:line="240" w:lineRule="auto" w:before="13"/>
        <w:rPr>
          <w:rFonts w:ascii="宋体" w:hAnsi="宋体" w:cs="宋体" w:eastAsia="宋体" w:hint="default"/>
          <w:sz w:val="3"/>
          <w:szCs w:val="3"/>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宋体" w:hAnsi="宋体" w:cs="宋体" w:eastAsia="宋体" w:hint="default"/>
          <w:position w:val="0"/>
          <w:sz w:val="2"/>
          <w:szCs w:val="2"/>
        </w:rPr>
      </w:r>
    </w:p>
    <w:p>
      <w:pPr>
        <w:tabs>
          <w:tab w:pos="5056" w:val="left" w:leader="none"/>
          <w:tab w:pos="11539" w:val="left" w:leader="none"/>
          <w:tab w:pos="13010" w:val="left" w:leader="none"/>
        </w:tabs>
        <w:spacing w:before="83"/>
        <w:ind w:left="83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(1).</w:t>
      </w:r>
      <w:r>
        <w:rPr>
          <w:rFonts w:ascii="Times New Roman" w:hAnsi="Times New Roman" w:cs="Times New Roman" w:eastAsia="Times New Roman" w:hint="default"/>
          <w:spacing w:val="44"/>
          <w:position w:val="1"/>
          <w:sz w:val="18"/>
          <w:szCs w:val="18"/>
        </w:rPr>
        <w:t> </w:t>
      </w:r>
      <w:r>
        <w:rPr>
          <w:rFonts w:ascii="宋体" w:hAnsi="宋体" w:cs="宋体" w:eastAsia="宋体" w:hint="default"/>
          <w:position w:val="1"/>
          <w:sz w:val="18"/>
          <w:szCs w:val="18"/>
        </w:rPr>
        <w:t>人民币普通股</w:t>
        <w:tab/>
      </w:r>
      <w:r>
        <w:rPr>
          <w:rFonts w:ascii="Times New Roman" w:hAnsi="Times New Roman" w:cs="Times New Roman" w:eastAsia="Times New Roman" w:hint="default"/>
          <w:spacing w:val="-1"/>
          <w:sz w:val="18"/>
          <w:szCs w:val="18"/>
        </w:rPr>
        <w:t>40,000,000.00</w:t>
        <w:tab/>
        <w:t>40,000,000.00</w:t>
        <w:tab/>
        <w:t>40,000,000.00</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78"/>
        <w:ind w:left="8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境内上市的外资股</w:t>
      </w:r>
    </w:p>
    <w:p>
      <w:pPr>
        <w:spacing w:line="240" w:lineRule="auto" w:before="2"/>
        <w:rPr>
          <w:rFonts w:ascii="宋体" w:hAnsi="宋体" w:cs="宋体" w:eastAsia="宋体" w:hint="default"/>
          <w:sz w:val="4"/>
          <w:szCs w:val="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宋体" w:hAnsi="宋体" w:cs="宋体" w:eastAsia="宋体" w:hint="default"/>
          <w:position w:val="0"/>
          <w:sz w:val="2"/>
          <w:szCs w:val="2"/>
        </w:rPr>
      </w:r>
    </w:p>
    <w:p>
      <w:pPr>
        <w:spacing w:before="78"/>
        <w:ind w:left="8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境外上市的外资股</w:t>
      </w:r>
    </w:p>
    <w:p>
      <w:pPr>
        <w:spacing w:line="240" w:lineRule="auto" w:before="2"/>
        <w:rPr>
          <w:rFonts w:ascii="宋体" w:hAnsi="宋体" w:cs="宋体" w:eastAsia="宋体" w:hint="default"/>
          <w:sz w:val="4"/>
          <w:szCs w:val="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宋体" w:hAnsi="宋体" w:cs="宋体" w:eastAsia="宋体" w:hint="default"/>
          <w:position w:val="0"/>
          <w:sz w:val="2"/>
          <w:szCs w:val="2"/>
        </w:rPr>
      </w:r>
    </w:p>
    <w:p>
      <w:pPr>
        <w:spacing w:before="78"/>
        <w:ind w:left="837" w:right="118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p>
      <w:pPr>
        <w:spacing w:line="240" w:lineRule="auto" w:before="2"/>
        <w:rPr>
          <w:rFonts w:ascii="宋体" w:hAnsi="宋体" w:cs="宋体" w:eastAsia="宋体" w:hint="default"/>
          <w:sz w:val="4"/>
          <w:szCs w:val="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宋体" w:hAnsi="宋体" w:cs="宋体" w:eastAsia="宋体" w:hint="default"/>
          <w:position w:val="0"/>
          <w:sz w:val="2"/>
          <w:szCs w:val="2"/>
        </w:rPr>
      </w:r>
    </w:p>
    <w:p>
      <w:pPr>
        <w:tabs>
          <w:tab w:pos="5056" w:val="left" w:leader="none"/>
          <w:tab w:pos="11539" w:val="left" w:leader="none"/>
          <w:tab w:pos="13010" w:val="left" w:leader="none"/>
        </w:tabs>
        <w:spacing w:before="80"/>
        <w:ind w:left="8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无限售条件流通股份合计</w:t>
        <w:tab/>
      </w:r>
      <w:r>
        <w:rPr>
          <w:rFonts w:ascii="Times New Roman" w:hAnsi="Times New Roman" w:cs="Times New Roman" w:eastAsia="Times New Roman" w:hint="default"/>
          <w:spacing w:val="-1"/>
          <w:sz w:val="18"/>
          <w:szCs w:val="18"/>
        </w:rPr>
        <w:t>40,000,000.00</w:t>
        <w:tab/>
        <w:t>40,000,000.00</w:t>
        <w:tab/>
        <w:t>40,000,000.00</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6840" w:h="11910" w:orient="landscape"/>
          <w:pgMar w:top="1100" w:bottom="280" w:left="132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3352" w:val="left" w:leader="none"/>
          <w:tab w:pos="5056" w:val="left" w:leader="none"/>
          <w:tab w:pos="11539" w:val="left" w:leader="none"/>
          <w:tab w:pos="12921" w:val="left" w:leader="none"/>
        </w:tabs>
        <w:spacing w:before="83"/>
        <w:ind w:left="1663"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合计</w:t>
        <w:tab/>
      </w:r>
      <w:r>
        <w:rPr>
          <w:rFonts w:ascii="Times New Roman" w:hAnsi="Times New Roman" w:cs="Times New Roman" w:eastAsia="Times New Roman" w:hint="default"/>
          <w:spacing w:val="-1"/>
          <w:sz w:val="18"/>
          <w:szCs w:val="18"/>
        </w:rPr>
        <w:t>118,000,000.00</w:t>
        <w:tab/>
        <w:t>40,000,000.00</w:t>
        <w:tab/>
        <w:t>40,000,000.00</w:t>
        <w:tab/>
        <w:t>158,000,000.00</w:t>
      </w:r>
    </w:p>
    <w:p>
      <w:pPr>
        <w:spacing w:line="240" w:lineRule="auto" w:before="6"/>
        <w:rPr>
          <w:rFonts w:ascii="Times New Roman" w:hAnsi="Times New Roman" w:cs="Times New Roman" w:eastAsia="Times New Roman" w:hint="default"/>
          <w:sz w:val="3"/>
          <w:szCs w:val="3"/>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72.6pt;height:1.45pt;mso-position-horizontal-relative:char;mso-position-vertical-relative:line" coordorigin="0,0" coordsize="13452,29">
            <v:group style="position:absolute;left:14;top:14;width:13424;height:2" coordorigin="14,14" coordsize="13424,2">
              <v:shape style="position:absolute;left:14;top:14;width:13424;height:2" coordorigin="14,14" coordsize="13424,0" path="m14,14l134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pgSz w:w="16840" w:h="11910" w:orient="landscape"/>
          <w:pgMar w:header="877" w:footer="976" w:top="1100" w:bottom="1160" w:left="1320" w:right="12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before="0"/>
        <w:ind w:left="736" w:right="0" w:firstLine="0"/>
        <w:jc w:val="both"/>
        <w:rPr>
          <w:rFonts w:ascii="宋体" w:hAnsi="宋体" w:cs="宋体" w:eastAsia="宋体" w:hint="default"/>
          <w:sz w:val="21"/>
          <w:szCs w:val="21"/>
        </w:rPr>
      </w:pPr>
      <w:r>
        <w:rPr>
          <w:rFonts w:ascii="宋体" w:hAnsi="宋体" w:cs="宋体" w:eastAsia="宋体" w:hint="default"/>
          <w:sz w:val="21"/>
          <w:szCs w:val="21"/>
        </w:rPr>
        <w:t>股本变动情况说明：</w:t>
      </w:r>
    </w:p>
    <w:p>
      <w:pPr>
        <w:spacing w:line="331" w:lineRule="auto" w:before="164"/>
        <w:ind w:left="760" w:right="201" w:firstLine="0"/>
        <w:jc w:val="both"/>
        <w:rPr>
          <w:rFonts w:ascii="宋体" w:hAnsi="宋体" w:cs="宋体" w:eastAsia="宋体" w:hint="default"/>
          <w:sz w:val="21"/>
          <w:szCs w:val="21"/>
        </w:rPr>
      </w:pPr>
      <w:r>
        <w:rPr>
          <w:rFonts w:ascii="宋体" w:hAnsi="宋体" w:cs="宋体" w:eastAsia="宋体" w:hint="default"/>
          <w:w w:val="95"/>
          <w:sz w:val="21"/>
          <w:szCs w:val="21"/>
        </w:rPr>
        <w:t>根据公司 </w:t>
      </w:r>
      <w:r>
        <w:rPr>
          <w:rFonts w:ascii="Times New Roman" w:hAnsi="Times New Roman" w:cs="Times New Roman" w:eastAsia="Times New Roman" w:hint="default"/>
          <w:w w:val="95"/>
          <w:sz w:val="21"/>
          <w:szCs w:val="21"/>
        </w:rPr>
        <w:t>2010 </w:t>
      </w:r>
      <w:r>
        <w:rPr>
          <w:rFonts w:ascii="宋体" w:hAnsi="宋体" w:cs="宋体" w:eastAsia="宋体" w:hint="default"/>
          <w:w w:val="95"/>
          <w:sz w:val="21"/>
          <w:szCs w:val="21"/>
        </w:rPr>
        <w:t>年第二次临时股东大会、第一届董事会第八次会议决议，并经中国证券监</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督管理委员会证监许可【</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132 </w:t>
      </w:r>
      <w:r>
        <w:rPr>
          <w:rFonts w:ascii="宋体" w:hAnsi="宋体" w:cs="宋体" w:eastAsia="宋体" w:hint="default"/>
          <w:sz w:val="21"/>
          <w:szCs w:val="21"/>
        </w:rPr>
        <w:t>号文“关于核准上海华峰超纤材料股份有限公司首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次公开发行股票并在创业板上市的批复”</w:t>
      </w:r>
      <w:r>
        <w:rPr>
          <w:rFonts w:ascii="宋体" w:hAnsi="宋体" w:cs="宋体" w:eastAsia="宋体" w:hint="default"/>
          <w:spacing w:val="-41"/>
          <w:sz w:val="21"/>
          <w:szCs w:val="21"/>
        </w:rPr>
        <w:t> </w:t>
      </w:r>
      <w:r>
        <w:rPr>
          <w:rFonts w:ascii="宋体" w:hAnsi="宋体" w:cs="宋体" w:eastAsia="宋体" w:hint="default"/>
          <w:spacing w:val="-6"/>
          <w:sz w:val="21"/>
          <w:szCs w:val="21"/>
        </w:rPr>
        <w:t>核准。公司于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日向社会公开发</w:t>
      </w:r>
    </w:p>
    <w:p>
      <w:pPr>
        <w:spacing w:before="19"/>
        <w:ind w:left="760" w:right="0" w:firstLine="0"/>
        <w:jc w:val="both"/>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行</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pacing w:val="2"/>
          <w:w w:val="99"/>
          <w:sz w:val="21"/>
          <w:szCs w:val="21"/>
        </w:rPr>
        <w:t>普</w:t>
      </w:r>
      <w:r>
        <w:rPr>
          <w:rFonts w:ascii="宋体" w:hAnsi="宋体" w:cs="宋体" w:eastAsia="宋体" w:hint="default"/>
          <w:w w:val="99"/>
          <w:sz w:val="21"/>
          <w:szCs w:val="21"/>
        </w:rPr>
        <w:t>通</w:t>
      </w:r>
      <w:r>
        <w:rPr>
          <w:rFonts w:ascii="宋体" w:hAnsi="宋体" w:cs="宋体" w:eastAsia="宋体" w:hint="default"/>
          <w:spacing w:val="-96"/>
          <w:w w:val="99"/>
          <w:sz w:val="21"/>
          <w:szCs w:val="21"/>
        </w:rPr>
        <w:t>股</w:t>
      </w:r>
      <w:r>
        <w:rPr>
          <w:rFonts w:ascii="宋体" w:hAnsi="宋体" w:cs="宋体" w:eastAsia="宋体" w:hint="default"/>
          <w:w w:val="99"/>
          <w:sz w:val="21"/>
          <w:szCs w:val="21"/>
        </w:rPr>
        <w:t>（</w:t>
      </w:r>
      <w:r>
        <w:rPr>
          <w:rFonts w:ascii="Times New Roman" w:hAnsi="Times New Roman" w:cs="Times New Roman" w:eastAsia="Times New Roman" w:hint="default"/>
          <w:w w:val="99"/>
          <w:sz w:val="21"/>
          <w:szCs w:val="21"/>
        </w:rPr>
        <w:t>A</w:t>
      </w:r>
      <w:r>
        <w:rPr>
          <w:rFonts w:ascii="Times New Roman" w:hAnsi="Times New Roman" w:cs="Times New Roman" w:eastAsia="Times New Roman" w:hint="default"/>
          <w:sz w:val="21"/>
          <w:szCs w:val="21"/>
        </w:rPr>
        <w:t> </w:t>
      </w:r>
      <w:r>
        <w:rPr>
          <w:rFonts w:ascii="宋体" w:hAnsi="宋体" w:cs="宋体" w:eastAsia="宋体" w:hint="default"/>
          <w:spacing w:val="2"/>
          <w:w w:val="99"/>
          <w:sz w:val="21"/>
          <w:szCs w:val="21"/>
        </w:rPr>
        <w:t>股</w:t>
      </w:r>
      <w:r>
        <w:rPr>
          <w:rFonts w:ascii="宋体" w:hAnsi="宋体" w:cs="宋体" w:eastAsia="宋体" w:hint="default"/>
          <w:spacing w:val="-99"/>
          <w:w w:val="99"/>
          <w:sz w:val="21"/>
          <w:szCs w:val="21"/>
        </w:rPr>
        <w:t>）</w:t>
      </w:r>
      <w:r>
        <w:rPr>
          <w:rFonts w:ascii="Times New Roman" w:hAnsi="Times New Roman" w:cs="Times New Roman" w:eastAsia="Times New Roman" w:hint="default"/>
          <w:spacing w:val="1"/>
          <w:w w:val="99"/>
          <w:sz w:val="21"/>
          <w:szCs w:val="21"/>
        </w:rPr>
        <w:t>4</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万股</w:t>
      </w:r>
      <w:r>
        <w:rPr>
          <w:rFonts w:ascii="宋体" w:hAnsi="宋体" w:cs="宋体" w:eastAsia="宋体" w:hint="default"/>
          <w:spacing w:val="-99"/>
          <w:w w:val="99"/>
          <w:sz w:val="21"/>
          <w:szCs w:val="21"/>
        </w:rPr>
        <w:t>，</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价</w:t>
      </w:r>
      <w:r>
        <w:rPr>
          <w:rFonts w:ascii="宋体" w:hAnsi="宋体" w:cs="宋体" w:eastAsia="宋体" w:hint="default"/>
          <w:w w:val="99"/>
          <w:sz w:val="21"/>
          <w:szCs w:val="21"/>
        </w:rPr>
        <w:t>格</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19</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元</w:t>
      </w:r>
      <w:r>
        <w:rPr>
          <w:rFonts w:ascii="Times New Roman" w:hAnsi="Times New Roman" w:cs="Times New Roman" w:eastAsia="Times New Roman" w:hint="default"/>
          <w:spacing w:val="1"/>
          <w:w w:val="99"/>
          <w:sz w:val="21"/>
          <w:szCs w:val="21"/>
        </w:rPr>
        <w:t>/</w:t>
      </w:r>
      <w:r>
        <w:rPr>
          <w:rFonts w:ascii="宋体" w:hAnsi="宋体" w:cs="宋体" w:eastAsia="宋体" w:hint="default"/>
          <w:w w:val="99"/>
          <w:sz w:val="21"/>
          <w:szCs w:val="21"/>
        </w:rPr>
        <w:t>股</w:t>
      </w:r>
      <w:r>
        <w:rPr>
          <w:rFonts w:ascii="宋体" w:hAnsi="宋体" w:cs="宋体" w:eastAsia="宋体" w:hint="default"/>
          <w:spacing w:val="-99"/>
          <w:w w:val="99"/>
          <w:sz w:val="21"/>
          <w:szCs w:val="21"/>
        </w:rPr>
        <w:t>，</w:t>
      </w:r>
      <w:r>
        <w:rPr>
          <w:rFonts w:ascii="宋体" w:hAnsi="宋体" w:cs="宋体" w:eastAsia="宋体" w:hint="default"/>
          <w:spacing w:val="2"/>
          <w:w w:val="99"/>
          <w:sz w:val="21"/>
          <w:szCs w:val="21"/>
        </w:rPr>
        <w:t>募</w:t>
      </w:r>
      <w:r>
        <w:rPr>
          <w:rFonts w:ascii="宋体" w:hAnsi="宋体" w:cs="宋体" w:eastAsia="宋体" w:hint="default"/>
          <w:w w:val="99"/>
          <w:sz w:val="21"/>
          <w:szCs w:val="21"/>
        </w:rPr>
        <w:t>集</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总</w:t>
      </w:r>
      <w:r>
        <w:rPr>
          <w:rFonts w:ascii="宋体" w:hAnsi="宋体" w:cs="宋体" w:eastAsia="宋体" w:hint="default"/>
          <w:w w:val="99"/>
          <w:sz w:val="21"/>
          <w:szCs w:val="21"/>
        </w:rPr>
        <w:t>额为</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789</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2</w:t>
      </w:r>
      <w:r>
        <w:rPr>
          <w:rFonts w:ascii="Times New Roman" w:hAnsi="Times New Roman" w:cs="Times New Roman" w:eastAsia="Times New Roman" w:hint="default"/>
          <w:spacing w:val="1"/>
          <w:w w:val="99"/>
          <w:sz w:val="21"/>
          <w:szCs w:val="21"/>
        </w:rPr>
        <w:t>00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1"/>
          <w:w w:val="99"/>
          <w:sz w:val="21"/>
          <w:szCs w:val="21"/>
        </w:rPr>
        <w:t>00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z w:val="21"/>
          <w:szCs w:val="21"/>
        </w:rPr>
      </w:r>
    </w:p>
    <w:p>
      <w:pPr>
        <w:spacing w:before="110"/>
        <w:ind w:left="76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元</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扣</w:t>
      </w:r>
      <w:r>
        <w:rPr>
          <w:rFonts w:ascii="宋体" w:hAnsi="宋体" w:cs="宋体" w:eastAsia="宋体" w:hint="default"/>
          <w:w w:val="99"/>
          <w:sz w:val="21"/>
          <w:szCs w:val="21"/>
        </w:rPr>
        <w:t>除</w:t>
      </w:r>
      <w:r>
        <w:rPr>
          <w:rFonts w:ascii="宋体" w:hAnsi="宋体" w:cs="宋体" w:eastAsia="宋体" w:hint="default"/>
          <w:spacing w:val="2"/>
          <w:w w:val="99"/>
          <w:sz w:val="21"/>
          <w:szCs w:val="21"/>
        </w:rPr>
        <w:t>总</w:t>
      </w:r>
      <w:r>
        <w:rPr>
          <w:rFonts w:ascii="宋体" w:hAnsi="宋体" w:cs="宋体" w:eastAsia="宋体" w:hint="default"/>
          <w:w w:val="99"/>
          <w:sz w:val="21"/>
          <w:szCs w:val="21"/>
        </w:rPr>
        <w:t>发</w:t>
      </w:r>
      <w:r>
        <w:rPr>
          <w:rFonts w:ascii="宋体" w:hAnsi="宋体" w:cs="宋体" w:eastAsia="宋体" w:hint="default"/>
          <w:spacing w:val="2"/>
          <w:w w:val="99"/>
          <w:sz w:val="21"/>
          <w:szCs w:val="21"/>
        </w:rPr>
        <w:t>行</w:t>
      </w:r>
      <w:r>
        <w:rPr>
          <w:rFonts w:ascii="宋体" w:hAnsi="宋体" w:cs="宋体" w:eastAsia="宋体" w:hint="default"/>
          <w:w w:val="99"/>
          <w:sz w:val="21"/>
          <w:szCs w:val="21"/>
        </w:rPr>
        <w:t>费用</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38</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3</w:t>
      </w:r>
      <w:r>
        <w:rPr>
          <w:rFonts w:ascii="Times New Roman" w:hAnsi="Times New Roman" w:cs="Times New Roman" w:eastAsia="Times New Roman" w:hint="default"/>
          <w:spacing w:val="-2"/>
          <w:w w:val="99"/>
          <w:sz w:val="21"/>
          <w:szCs w:val="21"/>
        </w:rPr>
        <w:t>8</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8</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元</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募</w:t>
      </w:r>
      <w:r>
        <w:rPr>
          <w:rFonts w:ascii="宋体" w:hAnsi="宋体" w:cs="宋体" w:eastAsia="宋体" w:hint="default"/>
          <w:w w:val="99"/>
          <w:sz w:val="21"/>
          <w:szCs w:val="21"/>
        </w:rPr>
        <w:t>集</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净</w:t>
      </w:r>
      <w:r>
        <w:rPr>
          <w:rFonts w:ascii="宋体" w:hAnsi="宋体" w:cs="宋体" w:eastAsia="宋体" w:hint="default"/>
          <w:w w:val="99"/>
          <w:sz w:val="21"/>
          <w:szCs w:val="21"/>
        </w:rPr>
        <w:t>额</w:t>
      </w:r>
      <w:r>
        <w:rPr>
          <w:rFonts w:ascii="宋体" w:hAnsi="宋体" w:cs="宋体" w:eastAsia="宋体" w:hint="default"/>
          <w:spacing w:val="2"/>
          <w:w w:val="99"/>
          <w:sz w:val="21"/>
          <w:szCs w:val="21"/>
        </w:rPr>
        <w:t>为</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750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8</w:t>
      </w:r>
      <w:r>
        <w:rPr>
          <w:rFonts w:ascii="Times New Roman" w:hAnsi="Times New Roman" w:cs="Times New Roman" w:eastAsia="Times New Roman" w:hint="default"/>
          <w:spacing w:val="1"/>
          <w:w w:val="99"/>
          <w:sz w:val="21"/>
          <w:szCs w:val="21"/>
        </w:rPr>
        <w:t>17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2</w:t>
      </w:r>
      <w:r>
        <w:rPr>
          <w:rFonts w:ascii="Times New Roman" w:hAnsi="Times New Roman" w:cs="Times New Roman" w:eastAsia="Times New Roman" w:hint="default"/>
          <w:spacing w:val="1"/>
          <w:w w:val="99"/>
          <w:sz w:val="21"/>
          <w:szCs w:val="21"/>
        </w:rPr>
        <w:t>00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元</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其中</w:t>
      </w:r>
      <w:r>
        <w:rPr>
          <w:rFonts w:ascii="宋体" w:hAnsi="宋体" w:cs="宋体" w:eastAsia="宋体" w:hint="default"/>
          <w:w w:val="49"/>
          <w:sz w:val="21"/>
          <w:szCs w:val="21"/>
        </w:rPr>
        <w:t>：</w:t>
      </w:r>
      <w:r>
        <w:rPr>
          <w:rFonts w:ascii="宋体" w:hAnsi="宋体" w:cs="宋体" w:eastAsia="宋体" w:hint="default"/>
          <w:sz w:val="21"/>
          <w:szCs w:val="21"/>
        </w:rPr>
      </w:r>
    </w:p>
    <w:p>
      <w:pPr>
        <w:spacing w:before="107"/>
        <w:ind w:left="760" w:right="0" w:firstLine="0"/>
        <w:jc w:val="both"/>
        <w:rPr>
          <w:rFonts w:ascii="宋体" w:hAnsi="宋体" w:cs="宋体" w:eastAsia="宋体" w:hint="default"/>
          <w:sz w:val="21"/>
          <w:szCs w:val="21"/>
        </w:rPr>
      </w:pPr>
      <w:r>
        <w:rPr>
          <w:rFonts w:ascii="宋体" w:hAnsi="宋体" w:cs="宋体" w:eastAsia="宋体" w:hint="default"/>
          <w:sz w:val="21"/>
          <w:szCs w:val="21"/>
        </w:rPr>
        <w:t>股本人民币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40,000,000.00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元，股本溢价人民币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710,817,200.00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元计入资本公积，变更后</w:t>
      </w:r>
    </w:p>
    <w:p>
      <w:pPr>
        <w:spacing w:before="110"/>
        <w:ind w:left="760" w:right="0" w:firstLine="0"/>
        <w:jc w:val="both"/>
        <w:rPr>
          <w:rFonts w:ascii="宋体" w:hAnsi="宋体" w:cs="宋体" w:eastAsia="宋体" w:hint="default"/>
          <w:sz w:val="21"/>
          <w:szCs w:val="21"/>
        </w:rPr>
      </w:pPr>
      <w:r>
        <w:rPr>
          <w:rFonts w:ascii="宋体" w:hAnsi="宋体" w:cs="宋体" w:eastAsia="宋体" w:hint="default"/>
          <w:w w:val="95"/>
          <w:sz w:val="21"/>
          <w:szCs w:val="21"/>
        </w:rPr>
        <w:t>的公司股本为人民币  </w:t>
      </w:r>
      <w:r>
        <w:rPr>
          <w:rFonts w:ascii="Times New Roman" w:hAnsi="Times New Roman" w:cs="Times New Roman" w:eastAsia="Times New Roman" w:hint="default"/>
          <w:w w:val="95"/>
          <w:sz w:val="21"/>
          <w:szCs w:val="21"/>
        </w:rPr>
        <w:t>158,000,000.00  </w:t>
      </w:r>
      <w:r>
        <w:rPr>
          <w:rFonts w:ascii="Times New Roman" w:hAnsi="Times New Roman" w:cs="Times New Roman" w:eastAsia="Times New Roman" w:hint="default"/>
          <w:spacing w:val="10"/>
          <w:w w:val="95"/>
          <w:sz w:val="21"/>
          <w:szCs w:val="21"/>
        </w:rPr>
        <w:t> </w:t>
      </w:r>
      <w:r>
        <w:rPr>
          <w:rFonts w:ascii="宋体" w:hAnsi="宋体" w:cs="宋体" w:eastAsia="宋体" w:hint="default"/>
          <w:w w:val="95"/>
          <w:sz w:val="21"/>
          <w:szCs w:val="21"/>
        </w:rPr>
        <w:t>元，该次变更业经立信会计师事务所有限公司审验，</w:t>
      </w:r>
      <w:r>
        <w:rPr>
          <w:rFonts w:ascii="宋体" w:hAnsi="宋体" w:cs="宋体" w:eastAsia="宋体" w:hint="default"/>
          <w:sz w:val="21"/>
          <w:szCs w:val="21"/>
        </w:rPr>
      </w:r>
    </w:p>
    <w:p>
      <w:pPr>
        <w:spacing w:before="110"/>
        <w:ind w:left="760" w:right="0" w:firstLine="0"/>
        <w:jc w:val="both"/>
        <w:rPr>
          <w:rFonts w:ascii="宋体" w:hAnsi="宋体" w:cs="宋体" w:eastAsia="宋体" w:hint="default"/>
          <w:sz w:val="21"/>
          <w:szCs w:val="21"/>
        </w:rPr>
      </w:pPr>
      <w:r>
        <w:rPr>
          <w:rFonts w:ascii="宋体" w:hAnsi="宋体" w:cs="宋体" w:eastAsia="宋体" w:hint="default"/>
          <w:sz w:val="21"/>
          <w:szCs w:val="21"/>
        </w:rPr>
        <w:t>并出具信会师报字（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10421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号验资报告。</w:t>
      </w:r>
    </w:p>
    <w:p>
      <w:pPr>
        <w:spacing w:line="672" w:lineRule="auto" w:before="148"/>
        <w:ind w:left="105" w:right="749" w:firstLine="655"/>
        <w:jc w:val="left"/>
        <w:rPr>
          <w:rFonts w:ascii="Microsoft JhengHei" w:hAnsi="Microsoft JhengHei" w:cs="Microsoft JhengHei" w:eastAsia="Microsoft JhengHei" w:hint="default"/>
          <w:sz w:val="21"/>
          <w:szCs w:val="21"/>
        </w:rPr>
      </w:pPr>
      <w:r>
        <w:rPr/>
        <w:pict>
          <v:group style="position:absolute;margin-left:120.479996pt;margin-top:69.463684pt;width:405.5pt;height:.1pt;mso-position-horizontal-relative:page;mso-position-vertical-relative:paragraph;z-index:-1212880" coordorigin="2410,1389" coordsize="8110,2">
            <v:shape style="position:absolute;left:2410;top:1389;width:8110;height:2" coordorigin="2410,1389" coordsize="8110,0" path="m2410,1389l10519,1389e" filled="false" stroked="true" strokeweight="1.44pt" strokecolor="#000000">
              <v:path arrowok="t"/>
            </v:shape>
            <w10:wrap type="none"/>
          </v:group>
        </w:pict>
      </w:r>
      <w:r>
        <w:rPr/>
        <w:pict>
          <v:shape style="position:absolute;margin-left:120.479996pt;margin-top:72.089317pt;width:405.5pt;height:164.7pt;mso-position-horizontal-relative:page;mso-position-vertical-relative:paragraph;z-index:6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3"/>
                    <w:gridCol w:w="1504"/>
                    <w:gridCol w:w="1434"/>
                    <w:gridCol w:w="1316"/>
                    <w:gridCol w:w="1352"/>
                  </w:tblGrid>
                  <w:tr>
                    <w:trPr>
                      <w:trHeight w:val="432" w:hRule="exact"/>
                    </w:trPr>
                    <w:tc>
                      <w:tcPr>
                        <w:tcW w:w="2503" w:type="dxa"/>
                        <w:tcBorders>
                          <w:top w:val="nil" w:sz="6" w:space="0" w:color="auto"/>
                          <w:left w:val="nil" w:sz="6" w:space="0" w:color="auto"/>
                          <w:bottom w:val="single" w:sz="12" w:space="0" w:color="000000"/>
                          <w:right w:val="nil" w:sz="6" w:space="0" w:color="auto"/>
                        </w:tcBorders>
                      </w:tcPr>
                      <w:p>
                        <w:pPr>
                          <w:pStyle w:val="TableParagraph"/>
                          <w:tabs>
                            <w:tab w:pos="539" w:val="left" w:leader="none"/>
                          </w:tabs>
                          <w:spacing w:line="240" w:lineRule="auto" w:before="44"/>
                          <w:ind w:right="7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0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3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1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2" w:hRule="exact"/>
                    </w:trPr>
                    <w:tc>
                      <w:tcPr>
                        <w:tcW w:w="2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、资本溢价（股本溢价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04" w:type="dxa"/>
                        <w:tcBorders>
                          <w:top w:val="single" w:sz="12" w:space="0" w:color="000000"/>
                          <w:left w:val="nil" w:sz="6" w:space="0" w:color="auto"/>
                          <w:bottom w:val="single" w:sz="12" w:space="0" w:color="000000"/>
                          <w:right w:val="nil" w:sz="6" w:space="0" w:color="auto"/>
                        </w:tcBorders>
                      </w:tcPr>
                      <w:p>
                        <w:pPr/>
                      </w:p>
                    </w:tc>
                    <w:tc>
                      <w:tcPr>
                        <w:tcW w:w="1434" w:type="dxa"/>
                        <w:tcBorders>
                          <w:top w:val="single" w:sz="12" w:space="0" w:color="000000"/>
                          <w:left w:val="nil" w:sz="6" w:space="0" w:color="auto"/>
                          <w:bottom w:val="single" w:sz="12" w:space="0" w:color="000000"/>
                          <w:right w:val="nil" w:sz="6" w:space="0" w:color="auto"/>
                        </w:tcBorders>
                      </w:tcPr>
                      <w:p>
                        <w:pPr/>
                      </w:p>
                    </w:tc>
                    <w:tc>
                      <w:tcPr>
                        <w:tcW w:w="1316" w:type="dxa"/>
                        <w:tcBorders>
                          <w:top w:val="single" w:sz="12" w:space="0" w:color="000000"/>
                          <w:left w:val="nil" w:sz="6" w:space="0" w:color="auto"/>
                          <w:bottom w:val="single" w:sz="12" w:space="0" w:color="000000"/>
                          <w:right w:val="nil" w:sz="6" w:space="0" w:color="auto"/>
                        </w:tcBorders>
                      </w:tcPr>
                      <w:p>
                        <w:pPr/>
                      </w:p>
                    </w:tc>
                    <w:tc>
                      <w:tcPr>
                        <w:tcW w:w="1352"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2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）投资者投入的资本</w:t>
                        </w:r>
                      </w:p>
                    </w:tc>
                    <w:tc>
                      <w:tcPr>
                        <w:tcW w:w="15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331" w:right="0"/>
                          <w:jc w:val="left"/>
                          <w:rPr>
                            <w:rFonts w:ascii="Times New Roman" w:hAnsi="Times New Roman" w:cs="Times New Roman" w:eastAsia="Times New Roman" w:hint="default"/>
                            <w:sz w:val="18"/>
                            <w:szCs w:val="18"/>
                          </w:rPr>
                        </w:pPr>
                        <w:r>
                          <w:rPr>
                            <w:rFonts w:ascii="Times New Roman"/>
                            <w:sz w:val="18"/>
                          </w:rPr>
                          <w:t>66,534,441.94</w:t>
                        </w:r>
                      </w:p>
                    </w:tc>
                    <w:tc>
                      <w:tcPr>
                        <w:tcW w:w="14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37" w:right="0"/>
                          <w:jc w:val="left"/>
                          <w:rPr>
                            <w:rFonts w:ascii="Times New Roman" w:hAnsi="Times New Roman" w:cs="Times New Roman" w:eastAsia="Times New Roman" w:hint="default"/>
                            <w:sz w:val="18"/>
                            <w:szCs w:val="18"/>
                          </w:rPr>
                        </w:pPr>
                        <w:r>
                          <w:rPr>
                            <w:rFonts w:ascii="Times New Roman"/>
                            <w:sz w:val="18"/>
                          </w:rPr>
                          <w:t>710,817,200.00</w:t>
                        </w:r>
                      </w:p>
                    </w:tc>
                    <w:tc>
                      <w:tcPr>
                        <w:tcW w:w="1316" w:type="dxa"/>
                        <w:tcBorders>
                          <w:top w:val="single" w:sz="12" w:space="0" w:color="000000"/>
                          <w:left w:val="nil" w:sz="6" w:space="0" w:color="auto"/>
                          <w:bottom w:val="single" w:sz="12" w:space="0" w:color="000000"/>
                          <w:right w:val="nil" w:sz="6" w:space="0" w:color="auto"/>
                        </w:tcBorders>
                      </w:tcPr>
                      <w:p>
                        <w:pPr/>
                      </w:p>
                    </w:tc>
                    <w:tc>
                      <w:tcPr>
                        <w:tcW w:w="13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52"/>
                          <w:jc w:val="right"/>
                          <w:rPr>
                            <w:rFonts w:ascii="Times New Roman" w:hAnsi="Times New Roman" w:cs="Times New Roman" w:eastAsia="Times New Roman" w:hint="default"/>
                            <w:sz w:val="18"/>
                            <w:szCs w:val="18"/>
                          </w:rPr>
                        </w:pPr>
                        <w:r>
                          <w:rPr>
                            <w:rFonts w:ascii="Times New Roman"/>
                            <w:spacing w:val="-1"/>
                            <w:sz w:val="18"/>
                          </w:rPr>
                          <w:t>777,351,641.94</w:t>
                        </w:r>
                      </w:p>
                    </w:tc>
                  </w:tr>
                  <w:tr>
                    <w:trPr>
                      <w:trHeight w:val="485" w:hRule="exact"/>
                    </w:trPr>
                    <w:tc>
                      <w:tcPr>
                        <w:tcW w:w="2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331" w:right="0"/>
                          <w:jc w:val="left"/>
                          <w:rPr>
                            <w:rFonts w:ascii="Times New Roman" w:hAnsi="Times New Roman" w:cs="Times New Roman" w:eastAsia="Times New Roman" w:hint="default"/>
                            <w:sz w:val="18"/>
                            <w:szCs w:val="18"/>
                          </w:rPr>
                        </w:pPr>
                        <w:r>
                          <w:rPr>
                            <w:rFonts w:ascii="Times New Roman"/>
                            <w:sz w:val="18"/>
                          </w:rPr>
                          <w:t>66,534,441.94</w:t>
                        </w:r>
                      </w:p>
                    </w:tc>
                    <w:tc>
                      <w:tcPr>
                        <w:tcW w:w="14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37" w:right="0"/>
                          <w:jc w:val="left"/>
                          <w:rPr>
                            <w:rFonts w:ascii="Times New Roman" w:hAnsi="Times New Roman" w:cs="Times New Roman" w:eastAsia="Times New Roman" w:hint="default"/>
                            <w:sz w:val="18"/>
                            <w:szCs w:val="18"/>
                          </w:rPr>
                        </w:pPr>
                        <w:r>
                          <w:rPr>
                            <w:rFonts w:ascii="Times New Roman"/>
                            <w:sz w:val="18"/>
                          </w:rPr>
                          <w:t>710,817,200.00</w:t>
                        </w:r>
                      </w:p>
                    </w:tc>
                    <w:tc>
                      <w:tcPr>
                        <w:tcW w:w="1316" w:type="dxa"/>
                        <w:tcBorders>
                          <w:top w:val="single" w:sz="12" w:space="0" w:color="000000"/>
                          <w:left w:val="nil" w:sz="6" w:space="0" w:color="auto"/>
                          <w:bottom w:val="single" w:sz="12" w:space="0" w:color="000000"/>
                          <w:right w:val="nil" w:sz="6" w:space="0" w:color="auto"/>
                        </w:tcBorders>
                      </w:tcPr>
                      <w:p>
                        <w:pPr/>
                      </w:p>
                    </w:tc>
                    <w:tc>
                      <w:tcPr>
                        <w:tcW w:w="13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52"/>
                          <w:jc w:val="right"/>
                          <w:rPr>
                            <w:rFonts w:ascii="Times New Roman" w:hAnsi="Times New Roman" w:cs="Times New Roman" w:eastAsia="Times New Roman" w:hint="default"/>
                            <w:sz w:val="18"/>
                            <w:szCs w:val="18"/>
                          </w:rPr>
                        </w:pPr>
                        <w:r>
                          <w:rPr>
                            <w:rFonts w:ascii="Times New Roman"/>
                            <w:spacing w:val="-1"/>
                            <w:sz w:val="18"/>
                          </w:rPr>
                          <w:t>777,351,641.94</w:t>
                        </w:r>
                      </w:p>
                    </w:tc>
                  </w:tr>
                  <w:tr>
                    <w:trPr>
                      <w:trHeight w:val="485" w:hRule="exact"/>
                    </w:trPr>
                    <w:tc>
                      <w:tcPr>
                        <w:tcW w:w="2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w:t>
                        </w:r>
                      </w:p>
                    </w:tc>
                    <w:tc>
                      <w:tcPr>
                        <w:tcW w:w="1504" w:type="dxa"/>
                        <w:tcBorders>
                          <w:top w:val="single" w:sz="12" w:space="0" w:color="000000"/>
                          <w:left w:val="nil" w:sz="6" w:space="0" w:color="auto"/>
                          <w:bottom w:val="single" w:sz="12" w:space="0" w:color="000000"/>
                          <w:right w:val="nil" w:sz="6" w:space="0" w:color="auto"/>
                        </w:tcBorders>
                      </w:tcPr>
                      <w:p>
                        <w:pPr/>
                      </w:p>
                    </w:tc>
                    <w:tc>
                      <w:tcPr>
                        <w:tcW w:w="1434" w:type="dxa"/>
                        <w:tcBorders>
                          <w:top w:val="single" w:sz="12" w:space="0" w:color="000000"/>
                          <w:left w:val="nil" w:sz="6" w:space="0" w:color="auto"/>
                          <w:bottom w:val="single" w:sz="12" w:space="0" w:color="000000"/>
                          <w:right w:val="nil" w:sz="6" w:space="0" w:color="auto"/>
                        </w:tcBorders>
                      </w:tcPr>
                      <w:p>
                        <w:pPr/>
                      </w:p>
                    </w:tc>
                    <w:tc>
                      <w:tcPr>
                        <w:tcW w:w="13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98" w:right="0"/>
                          <w:jc w:val="left"/>
                          <w:rPr>
                            <w:rFonts w:ascii="Times New Roman" w:hAnsi="Times New Roman" w:cs="Times New Roman" w:eastAsia="Times New Roman" w:hint="default"/>
                            <w:sz w:val="18"/>
                            <w:szCs w:val="18"/>
                          </w:rPr>
                        </w:pPr>
                        <w:r>
                          <w:rPr>
                            <w:rFonts w:ascii="Times New Roman"/>
                            <w:sz w:val="18"/>
                          </w:rPr>
                          <w:t>2,029,215.24</w:t>
                        </w:r>
                      </w:p>
                    </w:tc>
                    <w:tc>
                      <w:tcPr>
                        <w:tcW w:w="13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52"/>
                          <w:jc w:val="right"/>
                          <w:rPr>
                            <w:rFonts w:ascii="Times New Roman" w:hAnsi="Times New Roman" w:cs="Times New Roman" w:eastAsia="Times New Roman" w:hint="default"/>
                            <w:sz w:val="18"/>
                            <w:szCs w:val="18"/>
                          </w:rPr>
                        </w:pPr>
                        <w:r>
                          <w:rPr>
                            <w:rFonts w:ascii="Times New Roman"/>
                            <w:spacing w:val="-1"/>
                            <w:sz w:val="18"/>
                          </w:rPr>
                          <w:t>-2,029,215.24</w:t>
                        </w:r>
                      </w:p>
                    </w:tc>
                  </w:tr>
                  <w:tr>
                    <w:trPr>
                      <w:trHeight w:val="484" w:hRule="exact"/>
                    </w:trPr>
                    <w:tc>
                      <w:tcPr>
                        <w:tcW w:w="2503" w:type="dxa"/>
                        <w:tcBorders>
                          <w:top w:val="single" w:sz="12" w:space="0" w:color="000000"/>
                          <w:left w:val="nil" w:sz="6" w:space="0" w:color="auto"/>
                          <w:bottom w:val="single" w:sz="12" w:space="0" w:color="000000"/>
                          <w:right w:val="nil" w:sz="6" w:space="0" w:color="auto"/>
                        </w:tcBorders>
                      </w:tcPr>
                      <w:p>
                        <w:pPr/>
                      </w:p>
                    </w:tc>
                    <w:tc>
                      <w:tcPr>
                        <w:tcW w:w="1504" w:type="dxa"/>
                        <w:tcBorders>
                          <w:top w:val="single" w:sz="12" w:space="0" w:color="000000"/>
                          <w:left w:val="nil" w:sz="6" w:space="0" w:color="auto"/>
                          <w:bottom w:val="single" w:sz="12" w:space="0" w:color="000000"/>
                          <w:right w:val="nil" w:sz="6" w:space="0" w:color="auto"/>
                        </w:tcBorders>
                      </w:tcPr>
                      <w:p>
                        <w:pPr/>
                      </w:p>
                    </w:tc>
                    <w:tc>
                      <w:tcPr>
                        <w:tcW w:w="1434" w:type="dxa"/>
                        <w:tcBorders>
                          <w:top w:val="single" w:sz="12" w:space="0" w:color="000000"/>
                          <w:left w:val="nil" w:sz="6" w:space="0" w:color="auto"/>
                          <w:bottom w:val="single" w:sz="12" w:space="0" w:color="000000"/>
                          <w:right w:val="nil" w:sz="6" w:space="0" w:color="auto"/>
                        </w:tcBorders>
                      </w:tcPr>
                      <w:p>
                        <w:pPr/>
                      </w:p>
                    </w:tc>
                    <w:tc>
                      <w:tcPr>
                        <w:tcW w:w="13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left="198" w:right="0"/>
                          <w:jc w:val="left"/>
                          <w:rPr>
                            <w:rFonts w:ascii="Times New Roman" w:hAnsi="Times New Roman" w:cs="Times New Roman" w:eastAsia="Times New Roman" w:hint="default"/>
                            <w:sz w:val="18"/>
                            <w:szCs w:val="18"/>
                          </w:rPr>
                        </w:pPr>
                        <w:r>
                          <w:rPr>
                            <w:rFonts w:ascii="Times New Roman"/>
                            <w:sz w:val="18"/>
                          </w:rPr>
                          <w:t>2,029,215.24</w:t>
                        </w:r>
                      </w:p>
                    </w:tc>
                    <w:tc>
                      <w:tcPr>
                        <w:tcW w:w="13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52"/>
                          <w:jc w:val="right"/>
                          <w:rPr>
                            <w:rFonts w:ascii="Times New Roman" w:hAnsi="Times New Roman" w:cs="Times New Roman" w:eastAsia="Times New Roman" w:hint="default"/>
                            <w:sz w:val="18"/>
                            <w:szCs w:val="18"/>
                          </w:rPr>
                        </w:pPr>
                        <w:r>
                          <w:rPr>
                            <w:rFonts w:ascii="Times New Roman"/>
                            <w:spacing w:val="-1"/>
                            <w:sz w:val="18"/>
                          </w:rPr>
                          <w:t>-2,029,215.24</w:t>
                        </w:r>
                      </w:p>
                    </w:tc>
                  </w:tr>
                  <w:tr>
                    <w:trPr>
                      <w:trHeight w:val="441" w:hRule="exact"/>
                    </w:trPr>
                    <w:tc>
                      <w:tcPr>
                        <w:tcW w:w="2503" w:type="dxa"/>
                        <w:tcBorders>
                          <w:top w:val="single" w:sz="12" w:space="0" w:color="000000"/>
                          <w:left w:val="nil" w:sz="6" w:space="0" w:color="auto"/>
                          <w:bottom w:val="nil" w:sz="6" w:space="0" w:color="auto"/>
                          <w:right w:val="nil" w:sz="6" w:space="0" w:color="auto"/>
                        </w:tcBorders>
                      </w:tcPr>
                      <w:p>
                        <w:pPr>
                          <w:pStyle w:val="TableParagraph"/>
                          <w:tabs>
                            <w:tab w:pos="1439" w:val="left" w:leader="none"/>
                          </w:tabs>
                          <w:spacing w:line="240" w:lineRule="auto" w:before="83"/>
                          <w:ind w:left="81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04"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left="331" w:right="0"/>
                          <w:jc w:val="left"/>
                          <w:rPr>
                            <w:rFonts w:ascii="Times New Roman" w:hAnsi="Times New Roman" w:cs="Times New Roman" w:eastAsia="Times New Roman" w:hint="default"/>
                            <w:sz w:val="18"/>
                            <w:szCs w:val="18"/>
                          </w:rPr>
                        </w:pPr>
                        <w:r>
                          <w:rPr>
                            <w:rFonts w:ascii="Times New Roman"/>
                            <w:sz w:val="18"/>
                          </w:rPr>
                          <w:t>66,534,441.94</w:t>
                        </w:r>
                      </w:p>
                    </w:tc>
                    <w:tc>
                      <w:tcPr>
                        <w:tcW w:w="1434"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left="137" w:right="0"/>
                          <w:jc w:val="left"/>
                          <w:rPr>
                            <w:rFonts w:ascii="Times New Roman" w:hAnsi="Times New Roman" w:cs="Times New Roman" w:eastAsia="Times New Roman" w:hint="default"/>
                            <w:sz w:val="18"/>
                            <w:szCs w:val="18"/>
                          </w:rPr>
                        </w:pPr>
                        <w:r>
                          <w:rPr>
                            <w:rFonts w:ascii="Times New Roman"/>
                            <w:sz w:val="18"/>
                          </w:rPr>
                          <w:t>710,817,200.00</w:t>
                        </w:r>
                      </w:p>
                    </w:tc>
                    <w:tc>
                      <w:tcPr>
                        <w:tcW w:w="1316"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left="198" w:right="0"/>
                          <w:jc w:val="left"/>
                          <w:rPr>
                            <w:rFonts w:ascii="Times New Roman" w:hAnsi="Times New Roman" w:cs="Times New Roman" w:eastAsia="Times New Roman" w:hint="default"/>
                            <w:sz w:val="18"/>
                            <w:szCs w:val="18"/>
                          </w:rPr>
                        </w:pPr>
                        <w:r>
                          <w:rPr>
                            <w:rFonts w:ascii="Times New Roman"/>
                            <w:sz w:val="18"/>
                          </w:rPr>
                          <w:t>2,029,215.24</w:t>
                        </w:r>
                      </w:p>
                    </w:tc>
                    <w:tc>
                      <w:tcPr>
                        <w:tcW w:w="1352"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right="52"/>
                          <w:jc w:val="right"/>
                          <w:rPr>
                            <w:rFonts w:ascii="Times New Roman" w:hAnsi="Times New Roman" w:cs="Times New Roman" w:eastAsia="Times New Roman" w:hint="default"/>
                            <w:sz w:val="18"/>
                            <w:szCs w:val="18"/>
                          </w:rPr>
                        </w:pPr>
                        <w:r>
                          <w:rPr>
                            <w:rFonts w:ascii="Times New Roman"/>
                            <w:spacing w:val="-1"/>
                            <w:sz w:val="18"/>
                          </w:rPr>
                          <w:t>775,322,426.70</w:t>
                        </w:r>
                      </w:p>
                    </w:tc>
                  </w:tr>
                </w:tbl>
                <w:p>
                  <w:pPr/>
                </w:p>
              </w:txbxContent>
            </v:textbox>
            <w10:wrap type="none"/>
          </v:shape>
        </w:pict>
      </w:r>
      <w:r>
        <w:rPr>
          <w:rFonts w:ascii="宋体" w:hAnsi="宋体" w:cs="宋体" w:eastAsia="宋体" w:hint="default"/>
          <w:sz w:val="21"/>
          <w:szCs w:val="21"/>
        </w:rPr>
        <w:t>上述股本变更事项已于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日在上海市工商行政管理局完成变更登记。</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(二十六)  </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8"/>
          <w:szCs w:val="28"/>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6"/>
          <w:szCs w:val="16"/>
        </w:rPr>
      </w:pPr>
    </w:p>
    <w:p>
      <w:pPr>
        <w:spacing w:before="34"/>
        <w:ind w:left="1260" w:right="0" w:firstLine="0"/>
        <w:jc w:val="left"/>
        <w:rPr>
          <w:rFonts w:ascii="宋体" w:hAnsi="宋体" w:cs="宋体" w:eastAsia="宋体" w:hint="default"/>
          <w:sz w:val="21"/>
          <w:szCs w:val="21"/>
        </w:rPr>
      </w:pPr>
      <w:r>
        <w:rPr>
          <w:rFonts w:ascii="宋体" w:hAnsi="宋体" w:cs="宋体" w:eastAsia="宋体" w:hint="default"/>
          <w:sz w:val="21"/>
          <w:szCs w:val="21"/>
        </w:rPr>
        <w:t>资本公积发生的说明：</w:t>
      </w:r>
    </w:p>
    <w:p>
      <w:pPr>
        <w:spacing w:before="164"/>
        <w:ind w:left="120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）详见四(二十五)所述。</w:t>
      </w:r>
    </w:p>
    <w:p>
      <w:pPr>
        <w:spacing w:before="148"/>
        <w:ind w:left="120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）本期其他资本公积减少</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2,029,215.24</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元，系公司对期末远期外汇合同其公允价值</w:t>
      </w:r>
    </w:p>
    <w:p>
      <w:pPr>
        <w:spacing w:before="110"/>
        <w:ind w:left="1200" w:right="0" w:firstLine="0"/>
        <w:jc w:val="left"/>
        <w:rPr>
          <w:rFonts w:ascii="宋体" w:hAnsi="宋体" w:cs="宋体" w:eastAsia="宋体" w:hint="default"/>
          <w:sz w:val="21"/>
          <w:szCs w:val="21"/>
        </w:rPr>
      </w:pPr>
      <w:r>
        <w:rPr>
          <w:rFonts w:ascii="宋体" w:hAnsi="宋体" w:cs="宋体" w:eastAsia="宋体" w:hint="default"/>
          <w:sz w:val="21"/>
          <w:szCs w:val="21"/>
        </w:rPr>
        <w:t>变动归属于有效的现金流量套期部分 </w:t>
      </w:r>
      <w:r>
        <w:rPr>
          <w:rFonts w:ascii="Times New Roman" w:hAnsi="Times New Roman" w:cs="Times New Roman" w:eastAsia="Times New Roman" w:hint="default"/>
          <w:sz w:val="21"/>
          <w:szCs w:val="21"/>
        </w:rPr>
        <w:t>2,387,312.05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元，扣除相应确认的递延所得税</w:t>
      </w:r>
    </w:p>
    <w:p>
      <w:pPr>
        <w:spacing w:before="110"/>
        <w:ind w:left="1200" w:right="0" w:firstLine="0"/>
        <w:jc w:val="left"/>
        <w:rPr>
          <w:rFonts w:ascii="宋体" w:hAnsi="宋体" w:cs="宋体" w:eastAsia="宋体" w:hint="default"/>
          <w:sz w:val="21"/>
          <w:szCs w:val="21"/>
        </w:rPr>
      </w:pPr>
      <w:r>
        <w:rPr>
          <w:rFonts w:ascii="宋体" w:hAnsi="宋体" w:cs="宋体" w:eastAsia="宋体" w:hint="default"/>
          <w:sz w:val="21"/>
          <w:szCs w:val="21"/>
        </w:rPr>
        <w:t>资产确认的资本公积</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358,096.81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元后的余额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2,029,215.24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元确认为其他资本公积。</w:t>
      </w:r>
    </w:p>
    <w:p>
      <w:pPr>
        <w:spacing w:after="0"/>
        <w:jc w:val="left"/>
        <w:rPr>
          <w:rFonts w:ascii="宋体" w:hAnsi="宋体" w:cs="宋体" w:eastAsia="宋体" w:hint="default"/>
          <w:sz w:val="21"/>
          <w:szCs w:val="21"/>
        </w:rPr>
        <w:sectPr>
          <w:headerReference w:type="default" r:id="rId52"/>
          <w:footerReference w:type="default" r:id="rId53"/>
          <w:pgSz w:w="11910" w:h="16840"/>
          <w:pgMar w:header="877" w:footer="976" w:top="1100" w:bottom="1160" w:left="1680" w:right="1260"/>
          <w:pgNumType w:start="106"/>
        </w:sectPr>
      </w:pPr>
    </w:p>
    <w:p>
      <w:pPr>
        <w:spacing w:line="240" w:lineRule="auto" w:before="1"/>
        <w:rPr>
          <w:rFonts w:ascii="宋体" w:hAnsi="宋体" w:cs="宋体" w:eastAsia="宋体" w:hint="default"/>
          <w:sz w:val="29"/>
          <w:szCs w:val="29"/>
        </w:rPr>
      </w:pPr>
    </w:p>
    <w:p>
      <w:pPr>
        <w:spacing w:line="333" w:lineRule="exact" w:before="0"/>
        <w:ind w:left="160" w:right="25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(二十七)</w:t>
      </w:r>
      <w:r>
        <w:rPr>
          <w:rFonts w:ascii="Microsoft JhengHei" w:hAnsi="Microsoft JhengHei" w:cs="Microsoft JhengHei" w:eastAsia="Microsoft JhengHei" w:hint="default"/>
          <w:b/>
          <w:bCs/>
          <w:spacing w:val="31"/>
          <w:w w:val="105"/>
          <w:sz w:val="21"/>
          <w:szCs w:val="21"/>
        </w:rPr>
        <w:t> </w:t>
      </w:r>
      <w:r>
        <w:rPr>
          <w:rFonts w:ascii="Microsoft JhengHei" w:hAnsi="Microsoft JhengHei" w:cs="Microsoft JhengHei" w:eastAsia="Microsoft JhengHei" w:hint="default"/>
          <w:b/>
          <w:bCs/>
          <w:w w:val="105"/>
          <w:sz w:val="21"/>
          <w:szCs w:val="21"/>
        </w:rPr>
        <w:t>盈余公积</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88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97.1pt;height:1.45pt;mso-position-horizontal-relative:char;mso-position-vertical-relative:line" coordorigin="0,0" coordsize="7942,29">
            <v:group style="position:absolute;left:14;top:14;width:7913;height:2" coordorigin="14,14" coordsize="7913,2">
              <v:shape style="position:absolute;left:14;top:14;width:7913;height:2" coordorigin="14,14" coordsize="7913,0" path="m14,14l7927,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2226" w:val="left" w:leader="none"/>
          <w:tab w:pos="3573" w:val="left" w:leader="none"/>
          <w:tab w:pos="3603" w:val="left" w:leader="none"/>
          <w:tab w:pos="5019" w:val="left" w:leader="none"/>
          <w:tab w:pos="6392" w:val="left" w:leader="none"/>
          <w:tab w:pos="7712" w:val="left" w:leader="none"/>
        </w:tabs>
        <w:spacing w:line="501" w:lineRule="auto" w:before="160"/>
        <w:ind w:left="923" w:right="255" w:firstLine="763"/>
        <w:jc w:val="left"/>
        <w:rPr>
          <w:rFonts w:ascii="Times New Roman" w:hAnsi="Times New Roman" w:cs="Times New Roman" w:eastAsia="Times New Roman" w:hint="default"/>
          <w:sz w:val="18"/>
          <w:szCs w:val="18"/>
        </w:rPr>
      </w:pPr>
      <w:r>
        <w:rPr/>
        <w:pict>
          <v:group style="position:absolute;margin-left:126.719994pt;margin-top:23.791735pt;width:395.65pt;height:.1pt;mso-position-horizontal-relative:page;mso-position-vertical-relative:paragraph;z-index:-1212712" coordorigin="2534,476" coordsize="7913,2">
            <v:shape style="position:absolute;left:2534;top:476;width:7913;height:2" coordorigin="2534,476" coordsize="7913,0" path="m2534,476l10447,476e" filled="false" stroked="true" strokeweight="1.44pt" strokecolor="#000000">
              <v:path arrowok="t"/>
            </v:shape>
            <w10:wrap type="none"/>
          </v:group>
        </w:pict>
      </w:r>
      <w:r>
        <w:rPr/>
        <w:pict>
          <v:group style="position:absolute;margin-left:126.719994pt;margin-top:48.271736pt;width:395.65pt;height:.1pt;mso-position-horizontal-relative:page;mso-position-vertical-relative:paragraph;z-index:-1212688" coordorigin="2534,965" coordsize="7913,2">
            <v:shape style="position:absolute;left:2534;top:965;width:7913;height:2" coordorigin="2534,965" coordsize="7913,0" path="m2534,965l10447,965e" filled="false" stroked="true" strokeweight="1.44pt" strokecolor="#000000">
              <v:path arrowok="t"/>
            </v:shape>
            <w10:wrap type="none"/>
          </v:group>
        </w:pict>
      </w:r>
      <w:r>
        <w:rPr>
          <w:rFonts w:ascii="宋体" w:hAnsi="宋体" w:cs="宋体" w:eastAsia="宋体" w:hint="default"/>
          <w:sz w:val="18"/>
          <w:szCs w:val="18"/>
        </w:rPr>
        <w:t>项</w:t>
        <w:tab/>
        <w:t>目</w:t>
        <w:tab/>
        <w:t>年初余额</w:t>
        <w:tab/>
        <w:t>本期增加</w:t>
        <w:tab/>
        <w:t>本期减少</w:t>
        <w:tab/>
        <w:t>期末余额 </w:t>
      </w:r>
      <w:r>
        <w:rPr>
          <w:rFonts w:ascii="宋体" w:hAnsi="宋体" w:cs="宋体" w:eastAsia="宋体" w:hint="default"/>
          <w:position w:val="1"/>
          <w:sz w:val="18"/>
          <w:szCs w:val="18"/>
        </w:rPr>
        <w:t>法定盈余公积</w:t>
        <w:tab/>
        <w:tab/>
        <w:tab/>
      </w:r>
      <w:r>
        <w:rPr>
          <w:rFonts w:ascii="Times New Roman" w:hAnsi="Times New Roman" w:cs="Times New Roman" w:eastAsia="Times New Roman" w:hint="default"/>
          <w:spacing w:val="-1"/>
          <w:sz w:val="18"/>
          <w:szCs w:val="18"/>
        </w:rPr>
        <w:t>17,151,675.49</w:t>
        <w:tab/>
        <w:t>7,894,144.63</w:t>
        <w:tab/>
        <w:tab/>
        <w:t>25,045,820.12</w:t>
      </w:r>
    </w:p>
    <w:p>
      <w:pPr>
        <w:tabs>
          <w:tab w:pos="2226" w:val="left" w:leader="none"/>
          <w:tab w:pos="3603" w:val="left" w:leader="none"/>
          <w:tab w:pos="5091" w:val="left" w:leader="none"/>
          <w:tab w:pos="7712" w:val="left" w:leader="none"/>
        </w:tabs>
        <w:spacing w:before="11"/>
        <w:ind w:left="1686" w:right="97"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w:t>
        <w:tab/>
        <w:t>计</w:t>
        <w:tab/>
      </w:r>
      <w:r>
        <w:rPr>
          <w:rFonts w:ascii="Times New Roman" w:hAnsi="Times New Roman" w:cs="Times New Roman" w:eastAsia="Times New Roman" w:hint="default"/>
          <w:spacing w:val="-1"/>
          <w:sz w:val="18"/>
          <w:szCs w:val="18"/>
        </w:rPr>
        <w:t>17,151,675.49</w:t>
        <w:tab/>
        <w:t>7,894,144.63</w:t>
        <w:tab/>
        <w:t>25,045,820.12</w:t>
      </w:r>
    </w:p>
    <w:p>
      <w:pPr>
        <w:spacing w:line="240" w:lineRule="auto" w:before="6"/>
        <w:rPr>
          <w:rFonts w:ascii="Times New Roman" w:hAnsi="Times New Roman" w:cs="Times New Roman" w:eastAsia="Times New Roman" w:hint="default"/>
          <w:sz w:val="3"/>
          <w:szCs w:val="3"/>
        </w:rPr>
      </w:pPr>
    </w:p>
    <w:p>
      <w:pPr>
        <w:spacing w:line="28" w:lineRule="exact"/>
        <w:ind w:left="8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7.1pt;height:1.45pt;mso-position-horizontal-relative:char;mso-position-vertical-relative:line" coordorigin="0,0" coordsize="7942,29">
            <v:group style="position:absolute;left:14;top:14;width:7913;height:2" coordorigin="14,14" coordsize="7913,2">
              <v:shape style="position:absolute;left:14;top:14;width:7913;height:2" coordorigin="14,14" coordsize="7913,0" path="m14,14l7927,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0"/>
        <w:rPr>
          <w:rFonts w:ascii="Times New Roman" w:hAnsi="Times New Roman" w:cs="Times New Roman" w:eastAsia="Times New Roman" w:hint="default"/>
          <w:sz w:val="6"/>
          <w:szCs w:val="6"/>
        </w:rPr>
      </w:pPr>
    </w:p>
    <w:p>
      <w:pPr>
        <w:spacing w:before="34"/>
        <w:ind w:left="894" w:right="255" w:firstLine="0"/>
        <w:jc w:val="left"/>
        <w:rPr>
          <w:rFonts w:ascii="宋体" w:hAnsi="宋体" w:cs="宋体" w:eastAsia="宋体" w:hint="default"/>
          <w:sz w:val="21"/>
          <w:szCs w:val="21"/>
        </w:rPr>
      </w:pPr>
      <w:r>
        <w:rPr>
          <w:rFonts w:ascii="宋体" w:hAnsi="宋体" w:cs="宋体" w:eastAsia="宋体" w:hint="default"/>
          <w:sz w:val="21"/>
          <w:szCs w:val="21"/>
        </w:rPr>
        <w:t>注：根据公司章程和董事会决议，按年度实现净利润的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计提法定盈余公积。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764"/>
        <w:gridCol w:w="1438"/>
        <w:gridCol w:w="1435"/>
        <w:gridCol w:w="1351"/>
        <w:gridCol w:w="1697"/>
      </w:tblGrid>
      <w:tr>
        <w:trPr>
          <w:trHeight w:val="395" w:hRule="exact"/>
        </w:trPr>
        <w:tc>
          <w:tcPr>
            <w:tcW w:w="2764" w:type="dxa"/>
            <w:tcBorders>
              <w:top w:val="nil" w:sz="6" w:space="0" w:color="auto"/>
              <w:left w:val="nil" w:sz="6" w:space="0" w:color="auto"/>
              <w:bottom w:val="single" w:sz="12" w:space="0" w:color="000000"/>
              <w:right w:val="nil" w:sz="6" w:space="0" w:color="auto"/>
            </w:tcBorders>
          </w:tcPr>
          <w:p>
            <w:pPr>
              <w:pStyle w:val="TableParagraph"/>
              <w:spacing w:line="333"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(二十八)</w:t>
            </w:r>
            <w:r>
              <w:rPr>
                <w:rFonts w:ascii="Microsoft JhengHei" w:hAnsi="Microsoft JhengHei" w:cs="Microsoft JhengHei" w:eastAsia="Microsoft JhengHei" w:hint="default"/>
                <w:b/>
                <w:bCs/>
                <w:spacing w:val="32"/>
                <w:w w:val="105"/>
                <w:sz w:val="21"/>
                <w:szCs w:val="21"/>
              </w:rPr>
              <w:t> </w:t>
            </w:r>
            <w:r>
              <w:rPr>
                <w:rFonts w:ascii="Microsoft JhengHei" w:hAnsi="Microsoft JhengHei" w:cs="Microsoft JhengHei" w:eastAsia="Microsoft JhengHei" w:hint="default"/>
                <w:b/>
                <w:bCs/>
                <w:w w:val="105"/>
                <w:sz w:val="21"/>
                <w:szCs w:val="21"/>
              </w:rPr>
              <w:t>未分配利润</w:t>
            </w:r>
            <w:r>
              <w:rPr>
                <w:rFonts w:ascii="Microsoft JhengHei" w:hAnsi="Microsoft JhengHei" w:cs="Microsoft JhengHei" w:eastAsia="Microsoft JhengHei" w:hint="default"/>
                <w:sz w:val="21"/>
                <w:szCs w:val="21"/>
              </w:rPr>
            </w:r>
          </w:p>
        </w:tc>
        <w:tc>
          <w:tcPr>
            <w:tcW w:w="5921" w:type="dxa"/>
            <w:gridSpan w:val="4"/>
            <w:tcBorders>
              <w:top w:val="nil" w:sz="6" w:space="0" w:color="auto"/>
              <w:left w:val="nil" w:sz="6" w:space="0" w:color="auto"/>
              <w:bottom w:val="single" w:sz="12" w:space="0" w:color="000000"/>
              <w:right w:val="nil" w:sz="6" w:space="0" w:color="auto"/>
            </w:tcBorders>
          </w:tcPr>
          <w:p>
            <w:pPr/>
          </w:p>
        </w:tc>
      </w:tr>
      <w:tr>
        <w:trPr>
          <w:trHeight w:val="490" w:hRule="exact"/>
        </w:trPr>
        <w:tc>
          <w:tcPr>
            <w:tcW w:w="27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230"/>
              <w:jc w:val="right"/>
              <w:rPr>
                <w:rFonts w:ascii="宋体" w:hAnsi="宋体" w:cs="宋体" w:eastAsia="宋体" w:hint="default"/>
                <w:sz w:val="18"/>
                <w:szCs w:val="18"/>
              </w:rPr>
            </w:pPr>
            <w:r>
              <w:rPr>
                <w:rFonts w:ascii="宋体" w:hAnsi="宋体" w:cs="宋体" w:eastAsia="宋体" w:hint="default"/>
                <w:sz w:val="18"/>
                <w:szCs w:val="18"/>
              </w:rPr>
              <w:t>项</w:t>
            </w:r>
          </w:p>
        </w:tc>
        <w:tc>
          <w:tcPr>
            <w:tcW w:w="14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27"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122"/>
              <w:jc w:val="right"/>
              <w:rPr>
                <w:rFonts w:ascii="宋体" w:hAnsi="宋体" w:cs="宋体" w:eastAsia="宋体" w:hint="default"/>
                <w:sz w:val="18"/>
                <w:szCs w:val="18"/>
              </w:rPr>
            </w:pPr>
            <w:r>
              <w:rPr>
                <w:rFonts w:ascii="宋体" w:hAnsi="宋体" w:cs="宋体" w:eastAsia="宋体" w:hint="default"/>
                <w:sz w:val="18"/>
                <w:szCs w:val="18"/>
              </w:rPr>
              <w:t>金</w:t>
            </w:r>
          </w:p>
        </w:tc>
        <w:tc>
          <w:tcPr>
            <w:tcW w:w="13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23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59"/>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90" w:hRule="exact"/>
        </w:trPr>
        <w:tc>
          <w:tcPr>
            <w:tcW w:w="27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836"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1438" w:type="dxa"/>
            <w:tcBorders>
              <w:top w:val="single" w:sz="12" w:space="0" w:color="000000"/>
              <w:left w:val="nil" w:sz="6" w:space="0" w:color="auto"/>
              <w:bottom w:val="single" w:sz="12" w:space="0" w:color="000000"/>
              <w:right w:val="nil" w:sz="6" w:space="0" w:color="auto"/>
            </w:tcBorders>
          </w:tcPr>
          <w:p>
            <w:pPr/>
          </w:p>
        </w:tc>
        <w:tc>
          <w:tcPr>
            <w:tcW w:w="1435" w:type="dxa"/>
            <w:tcBorders>
              <w:top w:val="single" w:sz="12" w:space="0" w:color="000000"/>
              <w:left w:val="nil" w:sz="6" w:space="0" w:color="auto"/>
              <w:bottom w:val="single" w:sz="12" w:space="0" w:color="000000"/>
              <w:right w:val="nil" w:sz="6" w:space="0" w:color="auto"/>
            </w:tcBorders>
          </w:tcPr>
          <w:p>
            <w:pPr/>
          </w:p>
        </w:tc>
        <w:tc>
          <w:tcPr>
            <w:tcW w:w="13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7"/>
              <w:ind w:right="185"/>
              <w:jc w:val="right"/>
              <w:rPr>
                <w:rFonts w:ascii="Times New Roman" w:hAnsi="Times New Roman" w:cs="Times New Roman" w:eastAsia="Times New Roman" w:hint="default"/>
                <w:sz w:val="18"/>
                <w:szCs w:val="18"/>
              </w:rPr>
            </w:pPr>
            <w:r>
              <w:rPr>
                <w:rFonts w:ascii="Times New Roman"/>
                <w:spacing w:val="-1"/>
                <w:sz w:val="18"/>
              </w:rPr>
              <w:t>154,365,079.40</w:t>
            </w:r>
          </w:p>
        </w:tc>
        <w:tc>
          <w:tcPr>
            <w:tcW w:w="1697" w:type="dxa"/>
            <w:tcBorders>
              <w:top w:val="single" w:sz="12" w:space="0" w:color="000000"/>
              <w:left w:val="nil" w:sz="6" w:space="0" w:color="auto"/>
              <w:bottom w:val="single" w:sz="12" w:space="0" w:color="000000"/>
              <w:right w:val="nil" w:sz="6" w:space="0" w:color="auto"/>
            </w:tcBorders>
          </w:tcPr>
          <w:p>
            <w:pPr/>
          </w:p>
        </w:tc>
      </w:tr>
      <w:tr>
        <w:trPr>
          <w:trHeight w:val="492" w:hRule="exact"/>
        </w:trPr>
        <w:tc>
          <w:tcPr>
            <w:tcW w:w="27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836"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1438" w:type="dxa"/>
            <w:tcBorders>
              <w:top w:val="single" w:sz="12" w:space="0" w:color="000000"/>
              <w:left w:val="nil" w:sz="6" w:space="0" w:color="auto"/>
              <w:bottom w:val="single" w:sz="12" w:space="0" w:color="000000"/>
              <w:right w:val="nil" w:sz="6" w:space="0" w:color="auto"/>
            </w:tcBorders>
          </w:tcPr>
          <w:p>
            <w:pPr/>
          </w:p>
        </w:tc>
        <w:tc>
          <w:tcPr>
            <w:tcW w:w="1435" w:type="dxa"/>
            <w:tcBorders>
              <w:top w:val="single" w:sz="12" w:space="0" w:color="000000"/>
              <w:left w:val="nil" w:sz="6" w:space="0" w:color="auto"/>
              <w:bottom w:val="single" w:sz="12" w:space="0" w:color="000000"/>
              <w:right w:val="nil" w:sz="6" w:space="0" w:color="auto"/>
            </w:tcBorders>
          </w:tcPr>
          <w:p>
            <w:pPr/>
          </w:p>
        </w:tc>
        <w:tc>
          <w:tcPr>
            <w:tcW w:w="13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pacing w:val="-1"/>
                <w:sz w:val="18"/>
              </w:rPr>
              <w:t>78,941,446.31</w:t>
            </w:r>
          </w:p>
        </w:tc>
        <w:tc>
          <w:tcPr>
            <w:tcW w:w="1697"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27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right="125"/>
              <w:jc w:val="righ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438" w:type="dxa"/>
            <w:tcBorders>
              <w:top w:val="single" w:sz="12" w:space="0" w:color="000000"/>
              <w:left w:val="nil" w:sz="6" w:space="0" w:color="auto"/>
              <w:bottom w:val="single" w:sz="12" w:space="0" w:color="000000"/>
              <w:right w:val="nil" w:sz="6" w:space="0" w:color="auto"/>
            </w:tcBorders>
          </w:tcPr>
          <w:p>
            <w:pPr/>
          </w:p>
        </w:tc>
        <w:tc>
          <w:tcPr>
            <w:tcW w:w="1435" w:type="dxa"/>
            <w:tcBorders>
              <w:top w:val="single" w:sz="12" w:space="0" w:color="000000"/>
              <w:left w:val="nil" w:sz="6" w:space="0" w:color="auto"/>
              <w:bottom w:val="single" w:sz="12" w:space="0" w:color="000000"/>
              <w:right w:val="nil" w:sz="6" w:space="0" w:color="auto"/>
            </w:tcBorders>
          </w:tcPr>
          <w:p>
            <w:pPr/>
          </w:p>
        </w:tc>
        <w:tc>
          <w:tcPr>
            <w:tcW w:w="135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spacing w:val="-1"/>
                <w:sz w:val="18"/>
              </w:rPr>
              <w:t>7,894,144.63</w:t>
            </w:r>
          </w:p>
        </w:tc>
        <w:tc>
          <w:tcPr>
            <w:tcW w:w="16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right="176"/>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line="496" w:lineRule="auto" w:before="70"/>
        <w:ind w:left="1307" w:right="5879" w:firstLine="0"/>
        <w:jc w:val="left"/>
        <w:rPr>
          <w:rFonts w:ascii="宋体" w:hAnsi="宋体" w:cs="宋体" w:eastAsia="宋体" w:hint="default"/>
          <w:sz w:val="18"/>
          <w:szCs w:val="18"/>
        </w:rPr>
      </w:pPr>
      <w:r>
        <w:rPr/>
        <w:pict>
          <v:group style="position:absolute;margin-left:125.879997pt;margin-top:23.011723pt;width:395.9pt;height:.1pt;mso-position-horizontal-relative:page;mso-position-vertical-relative:paragraph;z-index:-1212664" coordorigin="2518,460" coordsize="7918,2">
            <v:shape style="position:absolute;left:2518;top:460;width:7918;height:2" coordorigin="2518,460" coordsize="7918,0" path="m2518,460l10435,460e" filled="false" stroked="true" strokeweight="1.44pt" strokecolor="#000000">
              <v:path arrowok="t"/>
            </v:shape>
            <w10:wrap type="none"/>
          </v:group>
        </w:pict>
      </w:r>
      <w:r>
        <w:rPr/>
        <w:pict>
          <v:group style="position:absolute;margin-left:125.879997pt;margin-top:47.491722pt;width:395.9pt;height:.1pt;mso-position-horizontal-relative:page;mso-position-vertical-relative:paragraph;z-index:-1212640" coordorigin="2518,950" coordsize="7918,2">
            <v:shape style="position:absolute;left:2518;top:950;width:7918;height:2" coordorigin="2518,950" coordsize="7918,0" path="m2518,950l10435,950e" filled="false" stroked="true" strokeweight="1.44pt" strokecolor="#000000">
              <v:path arrowok="t"/>
            </v:shape>
            <w10:wrap type="none"/>
          </v:group>
        </w:pict>
      </w:r>
      <w:r>
        <w:rPr/>
        <w:pict>
          <v:group style="position:absolute;margin-left:125.879997pt;margin-top:71.73172pt;width:395.9pt;height:.1pt;mso-position-horizontal-relative:page;mso-position-vertical-relative:paragraph;z-index:-1212616" coordorigin="2518,1435" coordsize="7918,2">
            <v:shape style="position:absolute;left:2518;top:1435;width:7918;height:2" coordorigin="2518,1435" coordsize="7918,0" path="m2518,1435l10435,1435e" filled="false" stroked="true" strokeweight="1.44pt" strokecolor="#000000">
              <v:path arrowok="t"/>
            </v:shape>
            <w10:wrap type="none"/>
          </v:group>
        </w:pict>
      </w:r>
      <w:r>
        <w:rPr/>
        <w:pict>
          <v:group style="position:absolute;margin-left:125.879997pt;margin-top:95.851723pt;width:395.9pt;height:.1pt;mso-position-horizontal-relative:page;mso-position-vertical-relative:paragraph;z-index:-1212592" coordorigin="2518,1917" coordsize="7918,2">
            <v:shape style="position:absolute;left:2518;top:1917;width:7918;height:2" coordorigin="2518,1917" coordsize="7918,0" path="m2518,1917l10435,1917e" filled="false" stroked="true" strokeweight="1.44pt" strokecolor="#000000">
              <v:path arrowok="t"/>
            </v:shape>
            <w10:wrap type="none"/>
          </v:group>
        </w:pict>
      </w:r>
      <w:r>
        <w:rPr>
          <w:rFonts w:ascii="宋体" w:hAnsi="宋体" w:cs="宋体" w:eastAsia="宋体" w:hint="default"/>
          <w:sz w:val="18"/>
          <w:szCs w:val="18"/>
        </w:rPr>
        <w:t>应付优先股股利 提取任意盈余公积 应付普通股股利 转作股本的普通股股利</w:t>
      </w:r>
    </w:p>
    <w:p>
      <w:pPr>
        <w:tabs>
          <w:tab w:pos="5783" w:val="left" w:leader="none"/>
        </w:tabs>
        <w:spacing w:before="54"/>
        <w:ind w:left="947" w:right="25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期末未分配利润</w:t>
        <w:tab/>
      </w:r>
      <w:r>
        <w:rPr>
          <w:rFonts w:ascii="Times New Roman" w:hAnsi="Times New Roman" w:cs="Times New Roman" w:eastAsia="Times New Roman" w:hint="default"/>
          <w:sz w:val="18"/>
          <w:szCs w:val="18"/>
        </w:rPr>
        <w:t>225,412,381.08</w:t>
      </w:r>
    </w:p>
    <w:p>
      <w:pPr>
        <w:spacing w:line="240" w:lineRule="auto" w:before="9"/>
        <w:rPr>
          <w:rFonts w:ascii="Times New Roman" w:hAnsi="Times New Roman" w:cs="Times New Roman" w:eastAsia="Times New Roman" w:hint="default"/>
          <w:sz w:val="10"/>
          <w:szCs w:val="10"/>
        </w:rPr>
      </w:pPr>
    </w:p>
    <w:p>
      <w:pPr>
        <w:spacing w:line="28" w:lineRule="exact"/>
        <w:ind w:left="86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7.35pt;height:1.45pt;mso-position-horizontal-relative:char;mso-position-vertical-relative:line" coordorigin="0,0" coordsize="7947,29">
            <v:group style="position:absolute;left:14;top:14;width:7918;height:2" coordorigin="14,14" coordsize="7918,2">
              <v:shape style="position:absolute;left:14;top:14;width:7918;height:2" coordorigin="14,14" coordsize="7918,0" path="m14,14l7932,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1"/>
        <w:rPr>
          <w:rFonts w:ascii="Times New Roman" w:hAnsi="Times New Roman" w:cs="Times New Roman" w:eastAsia="Times New Roman" w:hint="default"/>
          <w:sz w:val="8"/>
          <w:szCs w:val="8"/>
        </w:rPr>
      </w:pPr>
    </w:p>
    <w:p>
      <w:pPr>
        <w:spacing w:line="669" w:lineRule="auto" w:before="34"/>
        <w:ind w:left="145" w:right="97" w:firstLine="643"/>
        <w:jc w:val="left"/>
        <w:rPr>
          <w:rFonts w:ascii="Microsoft JhengHei" w:hAnsi="Microsoft JhengHei" w:cs="Microsoft JhengHei" w:eastAsia="Microsoft JhengHei" w:hint="default"/>
          <w:sz w:val="21"/>
          <w:szCs w:val="21"/>
        </w:rPr>
      </w:pPr>
      <w:r>
        <w:rPr>
          <w:rFonts w:ascii="宋体" w:hAnsi="宋体" w:cs="宋体" w:eastAsia="宋体" w:hint="default"/>
          <w:spacing w:val="-10"/>
          <w:w w:val="99"/>
          <w:sz w:val="21"/>
          <w:szCs w:val="21"/>
        </w:rPr>
        <w:t>注：根据公司章程和董事会决议，按公司</w:t>
      </w:r>
      <w:r>
        <w:rPr>
          <w:rFonts w:ascii="宋体" w:hAnsi="宋体" w:cs="宋体" w:eastAsia="宋体" w:hint="default"/>
          <w:spacing w:val="-47"/>
          <w:w w:val="99"/>
          <w:sz w:val="21"/>
          <w:szCs w:val="21"/>
        </w:rPr>
        <w:t> </w:t>
      </w:r>
      <w:r>
        <w:rPr>
          <w:rFonts w:ascii="Times New Roman" w:hAnsi="Times New Roman" w:cs="Times New Roman" w:eastAsia="Times New Roman" w:hint="default"/>
          <w:spacing w:val="-1"/>
          <w:w w:val="99"/>
          <w:sz w:val="21"/>
          <w:szCs w:val="21"/>
        </w:rPr>
        <w:t>2011</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年度实现净利润的</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10%</w:t>
      </w:r>
      <w:r>
        <w:rPr>
          <w:rFonts w:ascii="宋体" w:hAnsi="宋体" w:cs="宋体" w:eastAsia="宋体" w:hint="default"/>
          <w:w w:val="99"/>
          <w:sz w:val="21"/>
          <w:szCs w:val="21"/>
        </w:rPr>
        <w:t>计提法定盈余公积。 </w:t>
      </w:r>
      <w:r>
        <w:rPr>
          <w:rFonts w:ascii="Microsoft JhengHei" w:hAnsi="Microsoft JhengHei" w:cs="Microsoft JhengHei" w:eastAsia="Microsoft JhengHei" w:hint="default"/>
          <w:b/>
          <w:bCs/>
          <w:sz w:val="21"/>
          <w:szCs w:val="21"/>
        </w:rPr>
        <w:t>(二十九)  </w:t>
      </w:r>
      <w:r>
        <w:rPr>
          <w:rFonts w:ascii="Microsoft JhengHei" w:hAnsi="Microsoft JhengHei" w:cs="Microsoft JhengHei" w:eastAsia="Microsoft JhengHei" w:hint="default"/>
          <w:b/>
          <w:bCs/>
          <w:spacing w:val="20"/>
          <w:sz w:val="21"/>
          <w:szCs w:val="21"/>
        </w:rPr>
        <w:t> </w:t>
      </w:r>
      <w:r>
        <w:rPr>
          <w:rFonts w:ascii="Microsoft JhengHei" w:hAnsi="Microsoft JhengHei" w:cs="Microsoft JhengHei" w:eastAsia="Microsoft JhengHei" w:hint="default"/>
          <w:b/>
          <w:bCs/>
          <w:sz w:val="21"/>
          <w:szCs w:val="21"/>
        </w:rPr>
        <w:t>营业收入及营业成本</w:t>
      </w:r>
      <w:r>
        <w:rPr>
          <w:rFonts w:ascii="Microsoft JhengHei" w:hAnsi="Microsoft JhengHei" w:cs="Microsoft JhengHei" w:eastAsia="Microsoft JhengHei" w:hint="default"/>
          <w:sz w:val="21"/>
          <w:szCs w:val="21"/>
        </w:rPr>
      </w:r>
    </w:p>
    <w:p>
      <w:pPr>
        <w:tabs>
          <w:tab w:pos="1311" w:val="left" w:leader="none"/>
        </w:tabs>
        <w:spacing w:before="15"/>
        <w:ind w:left="783" w:right="25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营业收入、营业成本</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5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05pt;height:1.45pt;mso-position-horizontal-relative:char;mso-position-vertical-relative:line" coordorigin="0,0" coordsize="8141,29">
            <v:group style="position:absolute;left:14;top:14;width:8112;height:2" coordorigin="14,14" coordsize="8112,2">
              <v:shape style="position:absolute;left:14;top:14;width:8112;height:2" coordorigin="14,14" coordsize="8112,0" path="m14,14l8126,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769" w:type="dxa"/>
        <w:tblLayout w:type="fixed"/>
        <w:tblCellMar>
          <w:top w:w="0" w:type="dxa"/>
          <w:left w:w="0" w:type="dxa"/>
          <w:bottom w:w="0" w:type="dxa"/>
          <w:right w:w="0" w:type="dxa"/>
        </w:tblCellMar>
        <w:tblLook w:val="01E0"/>
      </w:tblPr>
      <w:tblGrid>
        <w:gridCol w:w="1229"/>
        <w:gridCol w:w="401"/>
        <w:gridCol w:w="1482"/>
        <w:gridCol w:w="3176"/>
        <w:gridCol w:w="1825"/>
      </w:tblGrid>
      <w:tr>
        <w:trPr>
          <w:trHeight w:val="432" w:hRule="exact"/>
        </w:trPr>
        <w:tc>
          <w:tcPr>
            <w:tcW w:w="1229" w:type="dxa"/>
            <w:tcBorders>
              <w:top w:val="nil" w:sz="6" w:space="0" w:color="auto"/>
              <w:left w:val="nil" w:sz="6" w:space="0" w:color="auto"/>
              <w:bottom w:val="single" w:sz="12" w:space="0" w:color="000000"/>
              <w:right w:val="nil" w:sz="6" w:space="0" w:color="auto"/>
            </w:tcBorders>
          </w:tcPr>
          <w:p>
            <w:pPr/>
          </w:p>
        </w:tc>
        <w:tc>
          <w:tcPr>
            <w:tcW w:w="40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4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48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17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09"/>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82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40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85" w:hRule="exact"/>
        </w:trPr>
        <w:tc>
          <w:tcPr>
            <w:tcW w:w="1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01" w:type="dxa"/>
            <w:tcBorders>
              <w:top w:val="single" w:sz="12" w:space="0" w:color="000000"/>
              <w:left w:val="nil" w:sz="6" w:space="0" w:color="auto"/>
              <w:bottom w:val="single" w:sz="12" w:space="0" w:color="000000"/>
              <w:right w:val="nil" w:sz="6" w:space="0" w:color="auto"/>
            </w:tcBorders>
          </w:tcPr>
          <w:p>
            <w:pPr/>
          </w:p>
        </w:tc>
        <w:tc>
          <w:tcPr>
            <w:tcW w:w="1482" w:type="dxa"/>
            <w:tcBorders>
              <w:top w:val="single" w:sz="12" w:space="0" w:color="000000"/>
              <w:left w:val="nil" w:sz="6" w:space="0" w:color="auto"/>
              <w:bottom w:val="single" w:sz="12" w:space="0" w:color="000000"/>
              <w:right w:val="nil" w:sz="6" w:space="0" w:color="auto"/>
            </w:tcBorders>
          </w:tcPr>
          <w:p>
            <w:pPr/>
          </w:p>
        </w:tc>
        <w:tc>
          <w:tcPr>
            <w:tcW w:w="31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01"/>
              <w:jc w:val="right"/>
              <w:rPr>
                <w:rFonts w:ascii="Times New Roman" w:hAnsi="Times New Roman" w:cs="Times New Roman" w:eastAsia="Times New Roman" w:hint="default"/>
                <w:sz w:val="18"/>
                <w:szCs w:val="18"/>
              </w:rPr>
            </w:pPr>
            <w:r>
              <w:rPr>
                <w:rFonts w:ascii="Times New Roman"/>
                <w:spacing w:val="-1"/>
                <w:sz w:val="18"/>
              </w:rPr>
              <w:t>447,290,233.47</w:t>
            </w:r>
          </w:p>
        </w:tc>
        <w:tc>
          <w:tcPr>
            <w:tcW w:w="18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pacing w:val="-1"/>
                <w:sz w:val="18"/>
              </w:rPr>
              <w:t>410,924,594.40</w:t>
            </w:r>
          </w:p>
        </w:tc>
      </w:tr>
      <w:tr>
        <w:trPr>
          <w:trHeight w:val="485" w:hRule="exact"/>
        </w:trPr>
        <w:tc>
          <w:tcPr>
            <w:tcW w:w="12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401" w:type="dxa"/>
            <w:tcBorders>
              <w:top w:val="single" w:sz="12" w:space="0" w:color="000000"/>
              <w:left w:val="nil" w:sz="6" w:space="0" w:color="auto"/>
              <w:bottom w:val="single" w:sz="12" w:space="0" w:color="000000"/>
              <w:right w:val="nil" w:sz="6" w:space="0" w:color="auto"/>
            </w:tcBorders>
          </w:tcPr>
          <w:p>
            <w:pPr/>
          </w:p>
        </w:tc>
        <w:tc>
          <w:tcPr>
            <w:tcW w:w="1482" w:type="dxa"/>
            <w:tcBorders>
              <w:top w:val="single" w:sz="12" w:space="0" w:color="000000"/>
              <w:left w:val="nil" w:sz="6" w:space="0" w:color="auto"/>
              <w:bottom w:val="single" w:sz="12" w:space="0" w:color="000000"/>
              <w:right w:val="nil" w:sz="6" w:space="0" w:color="auto"/>
            </w:tcBorders>
          </w:tcPr>
          <w:p>
            <w:pPr/>
          </w:p>
        </w:tc>
        <w:tc>
          <w:tcPr>
            <w:tcW w:w="31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01"/>
              <w:jc w:val="right"/>
              <w:rPr>
                <w:rFonts w:ascii="Times New Roman" w:hAnsi="Times New Roman" w:cs="Times New Roman" w:eastAsia="Times New Roman" w:hint="default"/>
                <w:sz w:val="18"/>
                <w:szCs w:val="18"/>
              </w:rPr>
            </w:pPr>
            <w:r>
              <w:rPr>
                <w:rFonts w:ascii="Times New Roman"/>
                <w:spacing w:val="-1"/>
                <w:sz w:val="18"/>
              </w:rPr>
              <w:t>23,322,032.83</w:t>
            </w:r>
          </w:p>
        </w:tc>
        <w:tc>
          <w:tcPr>
            <w:tcW w:w="18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pacing w:val="-1"/>
                <w:sz w:val="18"/>
              </w:rPr>
              <w:t>22,257,839.39</w:t>
            </w:r>
          </w:p>
        </w:tc>
      </w:tr>
      <w:tr>
        <w:trPr>
          <w:trHeight w:val="440" w:hRule="exact"/>
        </w:trPr>
        <w:tc>
          <w:tcPr>
            <w:tcW w:w="1229"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401" w:type="dxa"/>
            <w:tcBorders>
              <w:top w:val="single" w:sz="12" w:space="0" w:color="000000"/>
              <w:left w:val="nil" w:sz="6" w:space="0" w:color="auto"/>
              <w:bottom w:val="nil" w:sz="6" w:space="0" w:color="auto"/>
              <w:right w:val="nil" w:sz="6" w:space="0" w:color="auto"/>
            </w:tcBorders>
          </w:tcPr>
          <w:p>
            <w:pPr/>
          </w:p>
        </w:tc>
        <w:tc>
          <w:tcPr>
            <w:tcW w:w="1482" w:type="dxa"/>
            <w:tcBorders>
              <w:top w:val="single" w:sz="12" w:space="0" w:color="000000"/>
              <w:left w:val="nil" w:sz="6" w:space="0" w:color="auto"/>
              <w:bottom w:val="nil" w:sz="6" w:space="0" w:color="auto"/>
              <w:right w:val="nil" w:sz="6" w:space="0" w:color="auto"/>
            </w:tcBorders>
          </w:tcPr>
          <w:p>
            <w:pPr/>
          </w:p>
        </w:tc>
        <w:tc>
          <w:tcPr>
            <w:tcW w:w="3176" w:type="dxa"/>
            <w:tcBorders>
              <w:top w:val="single" w:sz="12" w:space="0" w:color="000000"/>
              <w:left w:val="nil" w:sz="6" w:space="0" w:color="auto"/>
              <w:bottom w:val="nil" w:sz="6" w:space="0" w:color="auto"/>
              <w:right w:val="nil" w:sz="6" w:space="0" w:color="auto"/>
            </w:tcBorders>
          </w:tcPr>
          <w:p>
            <w:pPr>
              <w:pStyle w:val="TableParagraph"/>
              <w:spacing w:line="240" w:lineRule="auto" w:before="122"/>
              <w:ind w:right="401"/>
              <w:jc w:val="right"/>
              <w:rPr>
                <w:rFonts w:ascii="Times New Roman" w:hAnsi="Times New Roman" w:cs="Times New Roman" w:eastAsia="Times New Roman" w:hint="default"/>
                <w:sz w:val="18"/>
                <w:szCs w:val="18"/>
              </w:rPr>
            </w:pPr>
            <w:r>
              <w:rPr>
                <w:rFonts w:ascii="Times New Roman"/>
                <w:spacing w:val="-1"/>
                <w:sz w:val="18"/>
              </w:rPr>
              <w:t>335,353,486.71</w:t>
            </w:r>
          </w:p>
        </w:tc>
        <w:tc>
          <w:tcPr>
            <w:tcW w:w="1825" w:type="dxa"/>
            <w:tcBorders>
              <w:top w:val="single" w:sz="12" w:space="0" w:color="000000"/>
              <w:left w:val="nil" w:sz="6" w:space="0" w:color="auto"/>
              <w:bottom w:val="nil" w:sz="6" w:space="0" w:color="auto"/>
              <w:right w:val="nil" w:sz="6" w:space="0" w:color="auto"/>
            </w:tcBorders>
          </w:tcPr>
          <w:p>
            <w:pPr>
              <w:pStyle w:val="TableParagraph"/>
              <w:spacing w:line="240" w:lineRule="auto" w:before="122"/>
              <w:ind w:right="42"/>
              <w:jc w:val="right"/>
              <w:rPr>
                <w:rFonts w:ascii="Times New Roman" w:hAnsi="Times New Roman" w:cs="Times New Roman" w:eastAsia="Times New Roman" w:hint="default"/>
                <w:sz w:val="18"/>
                <w:szCs w:val="18"/>
              </w:rPr>
            </w:pPr>
            <w:r>
              <w:rPr>
                <w:rFonts w:ascii="Times New Roman"/>
                <w:spacing w:val="-1"/>
                <w:sz w:val="18"/>
              </w:rPr>
              <w:t>286,593,382.63</w:t>
            </w: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75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05pt;height:1.45pt;mso-position-horizontal-relative:char;mso-position-vertical-relative:line" coordorigin="0,0" coordsize="8141,29">
            <v:group style="position:absolute;left:14;top:14;width:8112;height:2" coordorigin="14,14" coordsize="8112,2">
              <v:shape style="position:absolute;left:14;top:14;width:8112;height:2" coordorigin="14,14" coordsize="8112,0" path="m14,14l8126,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pgSz w:w="11910" w:h="16840"/>
          <w:pgMar w:header="877" w:footer="976" w:top="1100" w:bottom="1160" w:left="1640" w:right="1260"/>
        </w:sectPr>
      </w:pPr>
    </w:p>
    <w:p>
      <w:pPr>
        <w:spacing w:line="240" w:lineRule="auto" w:before="15"/>
        <w:rPr>
          <w:rFonts w:ascii="Microsoft JhengHei" w:hAnsi="Microsoft JhengHei" w:cs="Microsoft JhengHei" w:eastAsia="Microsoft JhengHei" w:hint="default"/>
          <w:b/>
          <w:bCs/>
          <w:sz w:val="21"/>
          <w:szCs w:val="21"/>
        </w:rPr>
      </w:pPr>
    </w:p>
    <w:p>
      <w:pPr>
        <w:tabs>
          <w:tab w:pos="1271" w:val="left" w:leader="none"/>
        </w:tabs>
        <w:spacing w:line="333" w:lineRule="exact" w:before="0"/>
        <w:ind w:left="74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主营业务（分行业）</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8pt;height:1.45pt;mso-position-horizontal-relative:char;mso-position-vertical-relative:line" coordorigin="0,0" coordsize="8156,29">
            <v:group style="position:absolute;left:14;top:14;width:8127;height:2" coordorigin="14,14" coordsize="8127,2">
              <v:shape style="position:absolute;left:14;top:14;width:8127;height:2" coordorigin="14,14" coordsize="8127,0" path="m14,14l8141,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pgSz w:w="11910" w:h="16840"/>
          <w:pgMar w:header="877" w:footer="976" w:top="1100" w:bottom="1160" w:left="1680" w:right="1180"/>
        </w:sectPr>
      </w:pPr>
    </w:p>
    <w:p>
      <w:pPr>
        <w:spacing w:line="240" w:lineRule="auto" w:before="10"/>
        <w:rPr>
          <w:rFonts w:ascii="Microsoft JhengHei" w:hAnsi="Microsoft JhengHei" w:cs="Microsoft JhengHei" w:eastAsia="Microsoft JhengHei" w:hint="default"/>
          <w:b/>
          <w:bCs/>
          <w:sz w:val="18"/>
          <w:szCs w:val="18"/>
        </w:rPr>
      </w:pPr>
    </w:p>
    <w:p>
      <w:pPr>
        <w:spacing w:before="0"/>
        <w:ind w:left="998" w:right="-20" w:firstLine="0"/>
        <w:jc w:val="left"/>
        <w:rPr>
          <w:rFonts w:ascii="宋体" w:hAnsi="宋体" w:cs="宋体" w:eastAsia="宋体" w:hint="default"/>
          <w:sz w:val="18"/>
          <w:szCs w:val="18"/>
        </w:rPr>
      </w:pPr>
      <w:r>
        <w:rPr>
          <w:rFonts w:ascii="宋体" w:hAnsi="宋体" w:cs="宋体" w:eastAsia="宋体" w:hint="default"/>
          <w:sz w:val="18"/>
          <w:szCs w:val="18"/>
        </w:rPr>
        <w:t>产品名称</w:t>
      </w:r>
    </w:p>
    <w:p>
      <w:pPr>
        <w:tabs>
          <w:tab w:pos="3797" w:val="left" w:leader="none"/>
        </w:tabs>
        <w:spacing w:before="83"/>
        <w:ind w:left="334"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本期金额</w:t>
        <w:tab/>
        <w:t>上期金额</w:t>
      </w:r>
    </w:p>
    <w:p>
      <w:pPr>
        <w:spacing w:line="240" w:lineRule="auto" w:before="7"/>
        <w:rPr>
          <w:rFonts w:ascii="宋体" w:hAnsi="宋体" w:cs="宋体" w:eastAsia="宋体" w:hint="default"/>
          <w:sz w:val="10"/>
          <w:szCs w:val="10"/>
        </w:rPr>
      </w:pPr>
    </w:p>
    <w:p>
      <w:pPr>
        <w:spacing w:line="28" w:lineRule="exact"/>
        <w:ind w:left="152" w:right="0" w:firstLine="0"/>
        <w:rPr>
          <w:rFonts w:ascii="宋体" w:hAnsi="宋体" w:cs="宋体" w:eastAsia="宋体" w:hint="default"/>
          <w:sz w:val="2"/>
          <w:szCs w:val="2"/>
        </w:rPr>
      </w:pPr>
      <w:r>
        <w:rPr>
          <w:rFonts w:ascii="宋体" w:hAnsi="宋体" w:cs="宋体" w:eastAsia="宋体" w:hint="default"/>
          <w:position w:val="0"/>
          <w:sz w:val="2"/>
          <w:szCs w:val="2"/>
        </w:rPr>
        <w:pict>
          <v:group style="width:348pt;height:1.45pt;mso-position-horizontal-relative:char;mso-position-vertical-relative:line" coordorigin="0,0" coordsize="6960,29">
            <v:group style="position:absolute;left:14;top:14;width:6932;height:2" coordorigin="14,14" coordsize="6932,2">
              <v:shape style="position:absolute;left:14;top:14;width:6932;height:2" coordorigin="14,14" coordsize="6932,0" path="m14,14l6946,14e" filled="false" stroked="true" strokeweight="1.44pt" strokecolor="#000000">
                <v:path arrowok="t"/>
              </v:shape>
            </v:group>
          </v:group>
        </w:pict>
      </w:r>
      <w:r>
        <w:rPr>
          <w:rFonts w:ascii="宋体" w:hAnsi="宋体" w:cs="宋体" w:eastAsia="宋体" w:hint="default"/>
          <w:position w:val="0"/>
          <w:sz w:val="2"/>
          <w:szCs w:val="2"/>
        </w:rPr>
      </w:r>
    </w:p>
    <w:p>
      <w:pPr>
        <w:tabs>
          <w:tab w:pos="2124" w:val="left" w:leader="none"/>
          <w:tab w:pos="3825" w:val="left" w:leader="none"/>
          <w:tab w:pos="5357" w:val="left" w:leader="none"/>
        </w:tabs>
        <w:spacing w:before="83"/>
        <w:ind w:left="192" w:right="0" w:firstLine="0"/>
        <w:jc w:val="center"/>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p>
      <w:pPr>
        <w:spacing w:after="0"/>
        <w:jc w:val="center"/>
        <w:rPr>
          <w:rFonts w:ascii="宋体" w:hAnsi="宋体" w:cs="宋体" w:eastAsia="宋体" w:hint="default"/>
          <w:sz w:val="18"/>
          <w:szCs w:val="18"/>
        </w:rPr>
        <w:sectPr>
          <w:type w:val="continuous"/>
          <w:pgSz w:w="11910" w:h="16840"/>
          <w:pgMar w:top="1100" w:bottom="280" w:left="1680" w:right="1180"/>
          <w:cols w:num="2" w:equalWidth="0">
            <w:col w:w="1719" w:space="40"/>
            <w:col w:w="7291"/>
          </w:cols>
        </w:sectPr>
      </w:pPr>
    </w:p>
    <w:p>
      <w:pPr>
        <w:spacing w:line="240" w:lineRule="auto" w:before="5"/>
        <w:rPr>
          <w:rFonts w:ascii="宋体" w:hAnsi="宋体" w:cs="宋体" w:eastAsia="宋体" w:hint="default"/>
          <w:sz w:val="10"/>
          <w:szCs w:val="10"/>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8pt;height:1.45pt;mso-position-horizontal-relative:char;mso-position-vertical-relative:line" coordorigin="0,0" coordsize="8156,29">
            <v:group style="position:absolute;left:14;top:14;width:8127;height:2" coordorigin="14,14" coordsize="8127,2">
              <v:shape style="position:absolute;left:14;top:14;width:8127;height:2" coordorigin="14,14" coordsize="8127,0" path="m14,14l8141,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630"/>
        <w:gridCol w:w="866"/>
        <w:gridCol w:w="2036"/>
        <w:gridCol w:w="1702"/>
        <w:gridCol w:w="1531"/>
        <w:gridCol w:w="1361"/>
      </w:tblGrid>
      <w:tr>
        <w:trPr>
          <w:trHeight w:val="432" w:hRule="exact"/>
        </w:trPr>
        <w:tc>
          <w:tcPr>
            <w:tcW w:w="63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33"/>
              <w:jc w:val="right"/>
              <w:rPr>
                <w:rFonts w:ascii="宋体" w:hAnsi="宋体" w:cs="宋体" w:eastAsia="宋体" w:hint="default"/>
                <w:sz w:val="18"/>
                <w:szCs w:val="18"/>
              </w:rPr>
            </w:pPr>
            <w:r>
              <w:rPr>
                <w:rFonts w:ascii="宋体" w:hAnsi="宋体" w:cs="宋体" w:eastAsia="宋体" w:hint="default"/>
                <w:sz w:val="18"/>
                <w:szCs w:val="18"/>
              </w:rPr>
              <w:t>工</w:t>
            </w:r>
          </w:p>
        </w:tc>
        <w:tc>
          <w:tcPr>
            <w:tcW w:w="86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业</w:t>
            </w:r>
          </w:p>
        </w:tc>
        <w:tc>
          <w:tcPr>
            <w:tcW w:w="203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356"/>
              <w:jc w:val="right"/>
              <w:rPr>
                <w:rFonts w:ascii="Times New Roman" w:hAnsi="Times New Roman" w:cs="Times New Roman" w:eastAsia="Times New Roman" w:hint="default"/>
                <w:sz w:val="18"/>
                <w:szCs w:val="18"/>
              </w:rPr>
            </w:pPr>
            <w:r>
              <w:rPr>
                <w:rFonts w:ascii="Times New Roman"/>
                <w:spacing w:val="-1"/>
                <w:sz w:val="18"/>
              </w:rPr>
              <w:t>447,290.233.47</w:t>
            </w:r>
          </w:p>
        </w:tc>
        <w:tc>
          <w:tcPr>
            <w:tcW w:w="1702"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14"/>
              <w:jc w:val="right"/>
              <w:rPr>
                <w:rFonts w:ascii="Times New Roman" w:hAnsi="Times New Roman" w:cs="Times New Roman" w:eastAsia="Times New Roman" w:hint="default"/>
                <w:sz w:val="18"/>
                <w:szCs w:val="18"/>
              </w:rPr>
            </w:pPr>
            <w:r>
              <w:rPr>
                <w:rFonts w:ascii="Times New Roman"/>
                <w:spacing w:val="-1"/>
                <w:sz w:val="18"/>
              </w:rPr>
              <w:t>334,357,964.32</w:t>
            </w:r>
          </w:p>
        </w:tc>
        <w:tc>
          <w:tcPr>
            <w:tcW w:w="1531"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left="216" w:right="0"/>
              <w:jc w:val="left"/>
              <w:rPr>
                <w:rFonts w:ascii="Times New Roman" w:hAnsi="Times New Roman" w:cs="Times New Roman" w:eastAsia="Times New Roman" w:hint="default"/>
                <w:sz w:val="18"/>
                <w:szCs w:val="18"/>
              </w:rPr>
            </w:pPr>
            <w:r>
              <w:rPr>
                <w:rFonts w:ascii="Times New Roman"/>
                <w:sz w:val="18"/>
              </w:rPr>
              <w:t>410,924,594.40</w:t>
            </w:r>
          </w:p>
        </w:tc>
        <w:tc>
          <w:tcPr>
            <w:tcW w:w="1361"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42"/>
              <w:jc w:val="right"/>
              <w:rPr>
                <w:rFonts w:ascii="Times New Roman" w:hAnsi="Times New Roman" w:cs="Times New Roman" w:eastAsia="Times New Roman" w:hint="default"/>
                <w:sz w:val="18"/>
                <w:szCs w:val="18"/>
              </w:rPr>
            </w:pPr>
            <w:r>
              <w:rPr>
                <w:rFonts w:ascii="Times New Roman"/>
                <w:spacing w:val="-1"/>
                <w:sz w:val="18"/>
              </w:rPr>
              <w:t>277,600,257.40</w:t>
            </w:r>
          </w:p>
        </w:tc>
      </w:tr>
      <w:tr>
        <w:trPr>
          <w:trHeight w:val="442" w:hRule="exact"/>
        </w:trPr>
        <w:tc>
          <w:tcPr>
            <w:tcW w:w="630"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33"/>
              <w:jc w:val="right"/>
              <w:rPr>
                <w:rFonts w:ascii="宋体" w:hAnsi="宋体" w:cs="宋体" w:eastAsia="宋体" w:hint="default"/>
                <w:sz w:val="18"/>
                <w:szCs w:val="18"/>
              </w:rPr>
            </w:pPr>
            <w:r>
              <w:rPr>
                <w:rFonts w:ascii="宋体" w:hAnsi="宋体" w:cs="宋体" w:eastAsia="宋体" w:hint="default"/>
                <w:sz w:val="18"/>
                <w:szCs w:val="18"/>
              </w:rPr>
              <w:t>合</w:t>
            </w:r>
          </w:p>
        </w:tc>
        <w:tc>
          <w:tcPr>
            <w:tcW w:w="866"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left="135"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036"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356"/>
              <w:jc w:val="right"/>
              <w:rPr>
                <w:rFonts w:ascii="Times New Roman" w:hAnsi="Times New Roman" w:cs="Times New Roman" w:eastAsia="Times New Roman" w:hint="default"/>
                <w:sz w:val="18"/>
                <w:szCs w:val="18"/>
              </w:rPr>
            </w:pPr>
            <w:r>
              <w:rPr>
                <w:rFonts w:ascii="Times New Roman"/>
                <w:spacing w:val="-1"/>
                <w:sz w:val="18"/>
              </w:rPr>
              <w:t>447,290.233.47</w:t>
            </w:r>
          </w:p>
        </w:tc>
        <w:tc>
          <w:tcPr>
            <w:tcW w:w="1702"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14"/>
              <w:jc w:val="right"/>
              <w:rPr>
                <w:rFonts w:ascii="Times New Roman" w:hAnsi="Times New Roman" w:cs="Times New Roman" w:eastAsia="Times New Roman" w:hint="default"/>
                <w:sz w:val="18"/>
                <w:szCs w:val="18"/>
              </w:rPr>
            </w:pPr>
            <w:r>
              <w:rPr>
                <w:rFonts w:ascii="Times New Roman"/>
                <w:spacing w:val="-1"/>
                <w:sz w:val="18"/>
              </w:rPr>
              <w:t>334,357,964.32</w:t>
            </w:r>
          </w:p>
        </w:tc>
        <w:tc>
          <w:tcPr>
            <w:tcW w:w="153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left="216" w:right="0"/>
              <w:jc w:val="left"/>
              <w:rPr>
                <w:rFonts w:ascii="Times New Roman" w:hAnsi="Times New Roman" w:cs="Times New Roman" w:eastAsia="Times New Roman" w:hint="default"/>
                <w:sz w:val="18"/>
                <w:szCs w:val="18"/>
              </w:rPr>
            </w:pPr>
            <w:r>
              <w:rPr>
                <w:rFonts w:ascii="Times New Roman"/>
                <w:sz w:val="18"/>
              </w:rPr>
              <w:t>410,924,594.40</w:t>
            </w:r>
          </w:p>
        </w:tc>
        <w:tc>
          <w:tcPr>
            <w:tcW w:w="136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pacing w:val="-1"/>
                <w:sz w:val="18"/>
              </w:rPr>
              <w:t>277,600,257.40</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8pt;height:1.45pt;mso-position-horizontal-relative:char;mso-position-vertical-relative:line" coordorigin="0,0" coordsize="8156,29">
            <v:group style="position:absolute;left:14;top:14;width:8127;height:2" coordorigin="14,14" coordsize="8127,2">
              <v:shape style="position:absolute;left:14;top:14;width:8127;height:2" coordorigin="14,14" coordsize="8127,0" path="m14,14l8141,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1271" w:val="left" w:leader="none"/>
        </w:tabs>
        <w:spacing w:line="333" w:lineRule="exact" w:before="0"/>
        <w:ind w:left="74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3</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主营业务（分产品）</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3.35pt;height:1.45pt;mso-position-horizontal-relative:char;mso-position-vertical-relative:line" coordorigin="0,0" coordsize="8067,29">
            <v:group style="position:absolute;left:14;top:14;width:8038;height:2" coordorigin="14,14" coordsize="8038,2">
              <v:shape style="position:absolute;left:14;top:14;width:8038;height:2" coordorigin="14,14" coordsize="8038,0" path="m14,14l8052,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6878" w:val="left" w:leader="none"/>
        </w:tabs>
        <w:spacing w:before="83"/>
        <w:ind w:left="3746" w:right="0" w:firstLine="0"/>
        <w:jc w:val="left"/>
        <w:rPr>
          <w:rFonts w:ascii="宋体" w:hAnsi="宋体" w:cs="宋体" w:eastAsia="宋体" w:hint="default"/>
          <w:sz w:val="18"/>
          <w:szCs w:val="18"/>
        </w:rPr>
      </w:pPr>
      <w:r>
        <w:rPr/>
        <w:pict>
          <v:group style="position:absolute;margin-left:209.160004pt;margin-top:22.821718pt;width:313.2pt;height:1.45pt;mso-position-horizontal-relative:page;mso-position-vertical-relative:paragraph;z-index:-1212304" coordorigin="4183,456" coordsize="6264,29">
            <v:group style="position:absolute;left:4183;top:456;width:6264;height:29" coordorigin="4183,456" coordsize="6264,29">
              <v:shape style="position:absolute;left:4183;top:456;width:6264;height:29" coordorigin="4183,456" coordsize="6264,29" path="m4183,456l10447,456,10447,485,4183,485,4183,456xe" filled="true" fillcolor="#000000" stroked="false">
                <v:path arrowok="t"/>
                <v:fill type="solid"/>
              </v:shape>
            </v:group>
            <v:group style="position:absolute;left:4183;top:456;width:6264;height:29" coordorigin="4183,456" coordsize="6264,29">
              <v:shape style="position:absolute;left:4183;top:456;width:6264;height:29" coordorigin="4183,456" coordsize="6264,29" path="m4183,456l10447,456,10447,485,4183,485,4183,456xe" filled="true" fillcolor="#000000" stroked="false">
                <v:path arrowok="t"/>
                <v:fill type="solid"/>
              </v:shape>
            </v:group>
            <w10:wrap type="none"/>
          </v:group>
        </w:pict>
      </w:r>
      <w:r>
        <w:rPr>
          <w:rFonts w:ascii="宋体" w:hAnsi="宋体" w:cs="宋体" w:eastAsia="宋体" w:hint="default"/>
          <w:sz w:val="18"/>
          <w:szCs w:val="18"/>
        </w:rPr>
        <w:t>本期金额</w:t>
        <w:tab/>
        <w:t>上期金额</w:t>
      </w:r>
    </w:p>
    <w:p>
      <w:pPr>
        <w:spacing w:line="240" w:lineRule="auto" w:before="1"/>
        <w:rPr>
          <w:rFonts w:ascii="宋体" w:hAnsi="宋体" w:cs="宋体" w:eastAsia="宋体" w:hint="default"/>
          <w:sz w:val="3"/>
          <w:szCs w:val="3"/>
        </w:rPr>
      </w:pPr>
    </w:p>
    <w:tbl>
      <w:tblPr>
        <w:tblW w:w="0" w:type="auto"/>
        <w:jc w:val="left"/>
        <w:tblInd w:w="729" w:type="dxa"/>
        <w:tblLayout w:type="fixed"/>
        <w:tblCellMar>
          <w:top w:w="0" w:type="dxa"/>
          <w:left w:w="0" w:type="dxa"/>
          <w:bottom w:w="0" w:type="dxa"/>
          <w:right w:w="0" w:type="dxa"/>
        </w:tblCellMar>
        <w:tblLook w:val="01E0"/>
      </w:tblPr>
      <w:tblGrid>
        <w:gridCol w:w="1807"/>
        <w:gridCol w:w="1834"/>
        <w:gridCol w:w="1555"/>
        <w:gridCol w:w="1510"/>
        <w:gridCol w:w="1331"/>
      </w:tblGrid>
      <w:tr>
        <w:trPr>
          <w:trHeight w:val="597" w:hRule="exact"/>
        </w:trPr>
        <w:tc>
          <w:tcPr>
            <w:tcW w:w="1807" w:type="dxa"/>
            <w:tcBorders>
              <w:top w:val="nil" w:sz="6" w:space="0" w:color="auto"/>
              <w:left w:val="nil" w:sz="6" w:space="0" w:color="auto"/>
              <w:bottom w:val="single" w:sz="12" w:space="0" w:color="000000"/>
              <w:right w:val="nil" w:sz="6" w:space="0" w:color="auto"/>
            </w:tcBorders>
          </w:tcPr>
          <w:p>
            <w:pPr>
              <w:pStyle w:val="TableParagraph"/>
              <w:spacing w:line="200" w:lineRule="exact"/>
              <w:ind w:left="55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834"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5"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10"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31"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82" w:hRule="exact"/>
        </w:trPr>
        <w:tc>
          <w:tcPr>
            <w:tcW w:w="18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8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206"/>
              <w:jc w:val="right"/>
              <w:rPr>
                <w:rFonts w:ascii="Times New Roman" w:hAnsi="Times New Roman" w:cs="Times New Roman" w:eastAsia="Times New Roman" w:hint="default"/>
                <w:sz w:val="18"/>
                <w:szCs w:val="18"/>
              </w:rPr>
            </w:pPr>
            <w:r>
              <w:rPr>
                <w:rFonts w:ascii="Times New Roman"/>
                <w:spacing w:val="-1"/>
                <w:sz w:val="18"/>
              </w:rPr>
              <w:t>198,654,761.62</w:t>
            </w:r>
          </w:p>
        </w:tc>
        <w:tc>
          <w:tcPr>
            <w:tcW w:w="15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left="208" w:right="0"/>
              <w:jc w:val="left"/>
              <w:rPr>
                <w:rFonts w:ascii="Times New Roman" w:hAnsi="Times New Roman" w:cs="Times New Roman" w:eastAsia="Times New Roman" w:hint="default"/>
                <w:sz w:val="18"/>
                <w:szCs w:val="18"/>
              </w:rPr>
            </w:pPr>
            <w:r>
              <w:rPr>
                <w:rFonts w:ascii="Times New Roman"/>
                <w:sz w:val="18"/>
              </w:rPr>
              <w:t>158,338,734.79</w:t>
            </w:r>
          </w:p>
        </w:tc>
        <w:tc>
          <w:tcPr>
            <w:tcW w:w="15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60"/>
              <w:jc w:val="right"/>
              <w:rPr>
                <w:rFonts w:ascii="Times New Roman" w:hAnsi="Times New Roman" w:cs="Times New Roman" w:eastAsia="Times New Roman" w:hint="default"/>
                <w:sz w:val="18"/>
                <w:szCs w:val="18"/>
              </w:rPr>
            </w:pPr>
            <w:r>
              <w:rPr>
                <w:rFonts w:ascii="Times New Roman"/>
                <w:spacing w:val="-1"/>
                <w:sz w:val="18"/>
              </w:rPr>
              <w:t>204,003,488.27</w:t>
            </w:r>
          </w:p>
        </w:tc>
        <w:tc>
          <w:tcPr>
            <w:tcW w:w="13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40"/>
              <w:jc w:val="right"/>
              <w:rPr>
                <w:rFonts w:ascii="Times New Roman" w:hAnsi="Times New Roman" w:cs="Times New Roman" w:eastAsia="Times New Roman" w:hint="default"/>
                <w:sz w:val="18"/>
                <w:szCs w:val="18"/>
              </w:rPr>
            </w:pPr>
            <w:r>
              <w:rPr>
                <w:rFonts w:ascii="Times New Roman"/>
                <w:spacing w:val="-1"/>
                <w:sz w:val="18"/>
              </w:rPr>
              <w:t>147,933,506.80</w:t>
            </w:r>
          </w:p>
        </w:tc>
      </w:tr>
      <w:tr>
        <w:trPr>
          <w:trHeight w:val="485" w:hRule="exact"/>
        </w:trPr>
        <w:tc>
          <w:tcPr>
            <w:tcW w:w="18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8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06"/>
              <w:jc w:val="right"/>
              <w:rPr>
                <w:rFonts w:ascii="Times New Roman" w:hAnsi="Times New Roman" w:cs="Times New Roman" w:eastAsia="Times New Roman" w:hint="default"/>
                <w:sz w:val="18"/>
                <w:szCs w:val="18"/>
              </w:rPr>
            </w:pPr>
            <w:r>
              <w:rPr>
                <w:rFonts w:ascii="Times New Roman"/>
                <w:spacing w:val="-1"/>
                <w:sz w:val="18"/>
              </w:rPr>
              <w:t>173,476,062.62</w:t>
            </w:r>
          </w:p>
        </w:tc>
        <w:tc>
          <w:tcPr>
            <w:tcW w:w="15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208" w:right="0"/>
              <w:jc w:val="left"/>
              <w:rPr>
                <w:rFonts w:ascii="Times New Roman" w:hAnsi="Times New Roman" w:cs="Times New Roman" w:eastAsia="Times New Roman" w:hint="default"/>
                <w:sz w:val="18"/>
                <w:szCs w:val="18"/>
              </w:rPr>
            </w:pPr>
            <w:r>
              <w:rPr>
                <w:rFonts w:ascii="Times New Roman"/>
                <w:sz w:val="18"/>
              </w:rPr>
              <w:t>127,446,907.46</w:t>
            </w:r>
          </w:p>
        </w:tc>
        <w:tc>
          <w:tcPr>
            <w:tcW w:w="15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60"/>
              <w:jc w:val="right"/>
              <w:rPr>
                <w:rFonts w:ascii="Times New Roman" w:hAnsi="Times New Roman" w:cs="Times New Roman" w:eastAsia="Times New Roman" w:hint="default"/>
                <w:sz w:val="18"/>
                <w:szCs w:val="18"/>
              </w:rPr>
            </w:pPr>
            <w:r>
              <w:rPr>
                <w:rFonts w:ascii="Times New Roman"/>
                <w:spacing w:val="-1"/>
                <w:sz w:val="18"/>
              </w:rPr>
              <w:t>150,374,965.96</w:t>
            </w:r>
          </w:p>
        </w:tc>
        <w:tc>
          <w:tcPr>
            <w:tcW w:w="13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0"/>
              <w:jc w:val="right"/>
              <w:rPr>
                <w:rFonts w:ascii="Times New Roman" w:hAnsi="Times New Roman" w:cs="Times New Roman" w:eastAsia="Times New Roman" w:hint="default"/>
                <w:sz w:val="18"/>
                <w:szCs w:val="18"/>
              </w:rPr>
            </w:pPr>
            <w:r>
              <w:rPr>
                <w:rFonts w:ascii="Times New Roman"/>
                <w:spacing w:val="-1"/>
                <w:sz w:val="18"/>
              </w:rPr>
              <w:t>96,130,522.37</w:t>
            </w:r>
          </w:p>
        </w:tc>
      </w:tr>
      <w:tr>
        <w:trPr>
          <w:trHeight w:val="485" w:hRule="exact"/>
        </w:trPr>
        <w:tc>
          <w:tcPr>
            <w:tcW w:w="18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108"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8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06"/>
              <w:jc w:val="right"/>
              <w:rPr>
                <w:rFonts w:ascii="Times New Roman" w:hAnsi="Times New Roman" w:cs="Times New Roman" w:eastAsia="Times New Roman" w:hint="default"/>
                <w:sz w:val="18"/>
                <w:szCs w:val="18"/>
              </w:rPr>
            </w:pPr>
            <w:r>
              <w:rPr>
                <w:rFonts w:ascii="Times New Roman"/>
                <w:spacing w:val="-1"/>
                <w:sz w:val="18"/>
              </w:rPr>
              <w:t>75,159,409.23</w:t>
            </w:r>
          </w:p>
        </w:tc>
        <w:tc>
          <w:tcPr>
            <w:tcW w:w="15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299" w:right="0"/>
              <w:jc w:val="left"/>
              <w:rPr>
                <w:rFonts w:ascii="Times New Roman" w:hAnsi="Times New Roman" w:cs="Times New Roman" w:eastAsia="Times New Roman" w:hint="default"/>
                <w:sz w:val="18"/>
                <w:szCs w:val="18"/>
              </w:rPr>
            </w:pPr>
            <w:r>
              <w:rPr>
                <w:rFonts w:ascii="Times New Roman"/>
                <w:sz w:val="18"/>
              </w:rPr>
              <w:t>48,572,322.07</w:t>
            </w:r>
          </w:p>
        </w:tc>
        <w:tc>
          <w:tcPr>
            <w:tcW w:w="15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64"/>
              <w:jc w:val="right"/>
              <w:rPr>
                <w:rFonts w:ascii="Times New Roman" w:hAnsi="Times New Roman" w:cs="Times New Roman" w:eastAsia="Times New Roman" w:hint="default"/>
                <w:sz w:val="18"/>
                <w:szCs w:val="18"/>
              </w:rPr>
            </w:pPr>
            <w:r>
              <w:rPr>
                <w:rFonts w:ascii="Times New Roman"/>
                <w:spacing w:val="-1"/>
                <w:sz w:val="18"/>
              </w:rPr>
              <w:t>56,546,140.17</w:t>
            </w:r>
          </w:p>
        </w:tc>
        <w:tc>
          <w:tcPr>
            <w:tcW w:w="13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0"/>
              <w:jc w:val="right"/>
              <w:rPr>
                <w:rFonts w:ascii="Times New Roman" w:hAnsi="Times New Roman" w:cs="Times New Roman" w:eastAsia="Times New Roman" w:hint="default"/>
                <w:sz w:val="18"/>
                <w:szCs w:val="18"/>
              </w:rPr>
            </w:pPr>
            <w:r>
              <w:rPr>
                <w:rFonts w:ascii="Times New Roman"/>
                <w:spacing w:val="-1"/>
                <w:sz w:val="18"/>
              </w:rPr>
              <w:t>33,536,228.23</w:t>
            </w:r>
          </w:p>
        </w:tc>
      </w:tr>
      <w:tr>
        <w:trPr>
          <w:trHeight w:val="442" w:hRule="exact"/>
        </w:trPr>
        <w:tc>
          <w:tcPr>
            <w:tcW w:w="1807" w:type="dxa"/>
            <w:tcBorders>
              <w:top w:val="single" w:sz="12" w:space="0" w:color="000000"/>
              <w:left w:val="nil" w:sz="6" w:space="0" w:color="auto"/>
              <w:bottom w:val="nil" w:sz="6" w:space="0" w:color="auto"/>
              <w:right w:val="nil" w:sz="6" w:space="0" w:color="auto"/>
            </w:tcBorders>
          </w:tcPr>
          <w:p>
            <w:pPr>
              <w:pStyle w:val="TableParagraph"/>
              <w:tabs>
                <w:tab w:pos="1099" w:val="left" w:leader="none"/>
              </w:tabs>
              <w:spacing w:line="240" w:lineRule="auto" w:before="82"/>
              <w:ind w:left="55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34"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06"/>
              <w:jc w:val="right"/>
              <w:rPr>
                <w:rFonts w:ascii="Times New Roman" w:hAnsi="Times New Roman" w:cs="Times New Roman" w:eastAsia="Times New Roman" w:hint="default"/>
                <w:sz w:val="18"/>
                <w:szCs w:val="18"/>
              </w:rPr>
            </w:pPr>
            <w:r>
              <w:rPr>
                <w:rFonts w:ascii="Times New Roman"/>
                <w:spacing w:val="-1"/>
                <w:sz w:val="18"/>
              </w:rPr>
              <w:t>447,290,233.47</w:t>
            </w:r>
          </w:p>
        </w:tc>
        <w:tc>
          <w:tcPr>
            <w:tcW w:w="1555"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left="208" w:right="0"/>
              <w:jc w:val="left"/>
              <w:rPr>
                <w:rFonts w:ascii="Times New Roman" w:hAnsi="Times New Roman" w:cs="Times New Roman" w:eastAsia="Times New Roman" w:hint="default"/>
                <w:sz w:val="18"/>
                <w:szCs w:val="18"/>
              </w:rPr>
            </w:pPr>
            <w:r>
              <w:rPr>
                <w:rFonts w:ascii="Times New Roman"/>
                <w:sz w:val="18"/>
              </w:rPr>
              <w:t>334,357,964.32</w:t>
            </w:r>
          </w:p>
        </w:tc>
        <w:tc>
          <w:tcPr>
            <w:tcW w:w="151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60"/>
              <w:jc w:val="right"/>
              <w:rPr>
                <w:rFonts w:ascii="Times New Roman" w:hAnsi="Times New Roman" w:cs="Times New Roman" w:eastAsia="Times New Roman" w:hint="default"/>
                <w:sz w:val="18"/>
                <w:szCs w:val="18"/>
              </w:rPr>
            </w:pPr>
            <w:r>
              <w:rPr>
                <w:rFonts w:ascii="Times New Roman"/>
                <w:spacing w:val="-1"/>
                <w:sz w:val="18"/>
              </w:rPr>
              <w:t>410,924,594.40</w:t>
            </w:r>
          </w:p>
        </w:tc>
        <w:tc>
          <w:tcPr>
            <w:tcW w:w="133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40"/>
              <w:jc w:val="right"/>
              <w:rPr>
                <w:rFonts w:ascii="Times New Roman" w:hAnsi="Times New Roman" w:cs="Times New Roman" w:eastAsia="Times New Roman" w:hint="default"/>
                <w:sz w:val="18"/>
                <w:szCs w:val="18"/>
              </w:rPr>
            </w:pPr>
            <w:r>
              <w:rPr>
                <w:rFonts w:ascii="Times New Roman"/>
                <w:spacing w:val="-1"/>
                <w:sz w:val="18"/>
              </w:rPr>
              <w:t>277,600,257.40</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3.35pt;height:1.45pt;mso-position-horizontal-relative:char;mso-position-vertical-relative:line" coordorigin="0,0" coordsize="8067,29">
            <v:group style="position:absolute;left:14;top:14;width:8038;height:2" coordorigin="14,14" coordsize="8038,2">
              <v:shape style="position:absolute;left:14;top:14;width:8038;height:2" coordorigin="14,14" coordsize="8038,0" path="m14,14l8052,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tabs>
          <w:tab w:pos="1271" w:val="left" w:leader="none"/>
        </w:tabs>
        <w:spacing w:line="333" w:lineRule="exact" w:before="0"/>
        <w:ind w:left="74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4</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主营业务（分地区）</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4.3pt;height:1.45pt;mso-position-horizontal-relative:char;mso-position-vertical-relative:line" coordorigin="0,0" coordsize="8086,29">
            <v:group style="position:absolute;left:14;top:14;width:8057;height:2" coordorigin="14,14" coordsize="8057,2">
              <v:shape style="position:absolute;left:14;top:14;width:8057;height:2" coordorigin="14,14" coordsize="8057,0" path="m14,14l8071,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type w:val="continuous"/>
          <w:pgSz w:w="11910" w:h="16840"/>
          <w:pgMar w:top="1100" w:bottom="280" w:left="1680" w:right="1180"/>
        </w:sectPr>
      </w:pPr>
    </w:p>
    <w:p>
      <w:pPr>
        <w:spacing w:line="240" w:lineRule="auto" w:before="10"/>
        <w:rPr>
          <w:rFonts w:ascii="Microsoft JhengHei" w:hAnsi="Microsoft JhengHei" w:cs="Microsoft JhengHei" w:eastAsia="Microsoft JhengHei" w:hint="default"/>
          <w:b/>
          <w:bCs/>
          <w:sz w:val="18"/>
          <w:szCs w:val="18"/>
        </w:rPr>
      </w:pPr>
    </w:p>
    <w:p>
      <w:pPr>
        <w:spacing w:before="0"/>
        <w:ind w:left="1293" w:right="-20" w:firstLine="0"/>
        <w:jc w:val="left"/>
        <w:rPr>
          <w:rFonts w:ascii="宋体" w:hAnsi="宋体" w:cs="宋体" w:eastAsia="宋体" w:hint="default"/>
          <w:sz w:val="18"/>
          <w:szCs w:val="18"/>
        </w:rPr>
      </w:pPr>
      <w:r>
        <w:rPr>
          <w:rFonts w:ascii="宋体" w:hAnsi="宋体" w:cs="宋体" w:eastAsia="宋体" w:hint="default"/>
          <w:sz w:val="18"/>
          <w:szCs w:val="18"/>
        </w:rPr>
        <w:t>产品名称</w:t>
      </w:r>
    </w:p>
    <w:p>
      <w:pPr>
        <w:tabs>
          <w:tab w:pos="3405" w:val="left" w:leader="none"/>
        </w:tabs>
        <w:spacing w:before="83"/>
        <w:ind w:left="27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本期金额</w:t>
        <w:tab/>
        <w:t>上期金额</w:t>
      </w:r>
    </w:p>
    <w:p>
      <w:pPr>
        <w:spacing w:line="240" w:lineRule="auto" w:before="5"/>
        <w:rPr>
          <w:rFonts w:ascii="宋体" w:hAnsi="宋体" w:cs="宋体" w:eastAsia="宋体" w:hint="default"/>
          <w:sz w:val="10"/>
          <w:szCs w:val="10"/>
        </w:rPr>
      </w:pPr>
    </w:p>
    <w:p>
      <w:pPr>
        <w:spacing w:line="31" w:lineRule="exact"/>
        <w:ind w:left="459" w:right="0" w:firstLine="0"/>
        <w:rPr>
          <w:rFonts w:ascii="宋体" w:hAnsi="宋体" w:cs="宋体" w:eastAsia="宋体" w:hint="default"/>
          <w:sz w:val="3"/>
          <w:szCs w:val="3"/>
        </w:rPr>
      </w:pPr>
      <w:r>
        <w:rPr>
          <w:rFonts w:ascii="宋体" w:hAnsi="宋体" w:cs="宋体" w:eastAsia="宋体" w:hint="default"/>
          <w:position w:val="0"/>
          <w:sz w:val="3"/>
          <w:szCs w:val="3"/>
        </w:rPr>
        <w:pict>
          <v:group style="width:313.7pt;height:1.6pt;mso-position-horizontal-relative:char;mso-position-vertical-relative:line" coordorigin="0,0" coordsize="6274,32">
            <v:group style="position:absolute;left:0;top:0;width:6274;height:29" coordorigin="0,0" coordsize="6274,29">
              <v:shape style="position:absolute;left:0;top:0;width:6274;height:29" coordorigin="0,0" coordsize="6274,29" path="m0,0l6274,0,6274,29,0,29,0,0xe" filled="true" fillcolor="#000000" stroked="false">
                <v:path arrowok="t"/>
                <v:fill type="solid"/>
              </v:shape>
            </v:group>
            <v:group style="position:absolute;left:0;top:2;width:6274;height:29" coordorigin="0,2" coordsize="6274,29">
              <v:shape style="position:absolute;left:0;top:2;width:6274;height:29" coordorigin="0,2" coordsize="6274,29" path="m0,2l6274,2,6274,31,0,31,0,2xe" filled="true" fillcolor="#000000" stroked="false">
                <v:path arrowok="t"/>
                <v:fill type="solid"/>
              </v:shape>
            </v:group>
          </v:group>
        </w:pict>
      </w:r>
      <w:r>
        <w:rPr>
          <w:rFonts w:ascii="宋体" w:hAnsi="宋体" w:cs="宋体" w:eastAsia="宋体" w:hint="default"/>
          <w:position w:val="0"/>
          <w:sz w:val="3"/>
          <w:szCs w:val="3"/>
        </w:rPr>
      </w:r>
    </w:p>
    <w:p>
      <w:pPr>
        <w:tabs>
          <w:tab w:pos="1901" w:val="left" w:leader="none"/>
          <w:tab w:pos="3451" w:val="left" w:leader="none"/>
          <w:tab w:pos="4961" w:val="left" w:leader="none"/>
        </w:tabs>
        <w:spacing w:before="82"/>
        <w:ind w:left="276" w:right="0" w:firstLine="0"/>
        <w:jc w:val="center"/>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p>
      <w:pPr>
        <w:spacing w:after="0"/>
        <w:jc w:val="center"/>
        <w:rPr>
          <w:rFonts w:ascii="宋体" w:hAnsi="宋体" w:cs="宋体" w:eastAsia="宋体" w:hint="default"/>
          <w:sz w:val="18"/>
          <w:szCs w:val="18"/>
        </w:rPr>
        <w:sectPr>
          <w:type w:val="continuous"/>
          <w:pgSz w:w="11910" w:h="16840"/>
          <w:pgMar w:top="1100" w:bottom="280" w:left="1680" w:right="1180"/>
          <w:cols w:num="2" w:equalWidth="0">
            <w:col w:w="2014" w:space="40"/>
            <w:col w:w="6996"/>
          </w:cols>
        </w:sectPr>
      </w:pPr>
    </w:p>
    <w:p>
      <w:pPr>
        <w:spacing w:line="240" w:lineRule="auto" w:before="5"/>
        <w:rPr>
          <w:rFonts w:ascii="宋体" w:hAnsi="宋体" w:cs="宋体" w:eastAsia="宋体" w:hint="default"/>
          <w:sz w:val="10"/>
          <w:szCs w:val="10"/>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3pt;height:1.45pt;mso-position-horizontal-relative:char;mso-position-vertical-relative:line" coordorigin="0,0" coordsize="8086,29">
            <v:group style="position:absolute;left:14;top:14;width:8057;height:2" coordorigin="14,14" coordsize="8057,2">
              <v:shape style="position:absolute;left:14;top:14;width:8057;height:2" coordorigin="14,14" coordsize="8057,0" path="m14,14l8071,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2"/>
          <w:szCs w:val="2"/>
        </w:rPr>
      </w:pPr>
    </w:p>
    <w:tbl>
      <w:tblPr>
        <w:tblW w:w="0" w:type="auto"/>
        <w:jc w:val="left"/>
        <w:tblInd w:w="729" w:type="dxa"/>
        <w:tblLayout w:type="fixed"/>
        <w:tblCellMar>
          <w:top w:w="0" w:type="dxa"/>
          <w:left w:w="0" w:type="dxa"/>
          <w:bottom w:w="0" w:type="dxa"/>
          <w:right w:w="0" w:type="dxa"/>
        </w:tblCellMar>
        <w:tblLook w:val="01E0"/>
      </w:tblPr>
      <w:tblGrid>
        <w:gridCol w:w="536"/>
        <w:gridCol w:w="388"/>
        <w:gridCol w:w="877"/>
        <w:gridCol w:w="1852"/>
        <w:gridCol w:w="1550"/>
        <w:gridCol w:w="1511"/>
        <w:gridCol w:w="1342"/>
      </w:tblGrid>
      <w:tr>
        <w:trPr>
          <w:trHeight w:val="432" w:hRule="exact"/>
        </w:trPr>
        <w:tc>
          <w:tcPr>
            <w:tcW w:w="53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hAnsi="宋体" w:cs="宋体" w:eastAsia="宋体" w:hint="default"/>
                <w:sz w:val="18"/>
                <w:szCs w:val="18"/>
              </w:rPr>
              <w:t>国内</w:t>
            </w:r>
          </w:p>
        </w:tc>
        <w:tc>
          <w:tcPr>
            <w:tcW w:w="388" w:type="dxa"/>
            <w:tcBorders>
              <w:top w:val="nil" w:sz="6" w:space="0" w:color="auto"/>
              <w:left w:val="nil" w:sz="6" w:space="0" w:color="auto"/>
              <w:bottom w:val="single" w:sz="12" w:space="0" w:color="000000"/>
              <w:right w:val="nil" w:sz="6" w:space="0" w:color="auto"/>
            </w:tcBorders>
          </w:tcPr>
          <w:p>
            <w:pPr/>
          </w:p>
        </w:tc>
        <w:tc>
          <w:tcPr>
            <w:tcW w:w="877" w:type="dxa"/>
            <w:tcBorders>
              <w:top w:val="nil" w:sz="6" w:space="0" w:color="auto"/>
              <w:left w:val="nil" w:sz="6" w:space="0" w:color="auto"/>
              <w:bottom w:val="single" w:sz="12" w:space="0" w:color="000000"/>
              <w:right w:val="nil" w:sz="6" w:space="0" w:color="auto"/>
            </w:tcBorders>
          </w:tcPr>
          <w:p>
            <w:pPr/>
          </w:p>
        </w:tc>
        <w:tc>
          <w:tcPr>
            <w:tcW w:w="1852"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08"/>
              <w:jc w:val="right"/>
              <w:rPr>
                <w:rFonts w:ascii="Times New Roman" w:hAnsi="Times New Roman" w:cs="Times New Roman" w:eastAsia="Times New Roman" w:hint="default"/>
                <w:sz w:val="18"/>
                <w:szCs w:val="18"/>
              </w:rPr>
            </w:pPr>
            <w:r>
              <w:rPr>
                <w:rFonts w:ascii="Times New Roman"/>
                <w:spacing w:val="-1"/>
                <w:sz w:val="18"/>
              </w:rPr>
              <w:t>364,644,609.79</w:t>
            </w:r>
          </w:p>
        </w:tc>
        <w:tc>
          <w:tcPr>
            <w:tcW w:w="1550"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11"/>
              <w:jc w:val="right"/>
              <w:rPr>
                <w:rFonts w:ascii="Times New Roman" w:hAnsi="Times New Roman" w:cs="Times New Roman" w:eastAsia="Times New Roman" w:hint="default"/>
                <w:sz w:val="18"/>
                <w:szCs w:val="18"/>
              </w:rPr>
            </w:pPr>
            <w:r>
              <w:rPr>
                <w:rFonts w:ascii="Times New Roman"/>
                <w:spacing w:val="-1"/>
                <w:sz w:val="18"/>
              </w:rPr>
              <w:t>282,410,739.93</w:t>
            </w:r>
          </w:p>
        </w:tc>
        <w:tc>
          <w:tcPr>
            <w:tcW w:w="1511"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69"/>
              <w:jc w:val="right"/>
              <w:rPr>
                <w:rFonts w:ascii="Times New Roman" w:hAnsi="Times New Roman" w:cs="Times New Roman" w:eastAsia="Times New Roman" w:hint="default"/>
                <w:sz w:val="18"/>
                <w:szCs w:val="18"/>
              </w:rPr>
            </w:pPr>
            <w:r>
              <w:rPr>
                <w:rFonts w:ascii="Times New Roman"/>
                <w:spacing w:val="-1"/>
                <w:sz w:val="18"/>
              </w:rPr>
              <w:t>333,039,754.22</w:t>
            </w:r>
          </w:p>
        </w:tc>
        <w:tc>
          <w:tcPr>
            <w:tcW w:w="1342"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42"/>
              <w:jc w:val="right"/>
              <w:rPr>
                <w:rFonts w:ascii="Times New Roman" w:hAnsi="Times New Roman" w:cs="Times New Roman" w:eastAsia="Times New Roman" w:hint="default"/>
                <w:sz w:val="18"/>
                <w:szCs w:val="18"/>
              </w:rPr>
            </w:pPr>
            <w:r>
              <w:rPr>
                <w:rFonts w:ascii="Times New Roman"/>
                <w:spacing w:val="-1"/>
                <w:sz w:val="18"/>
              </w:rPr>
              <w:t>234,482,885.43</w:t>
            </w:r>
          </w:p>
        </w:tc>
      </w:tr>
      <w:tr>
        <w:trPr>
          <w:trHeight w:val="485" w:hRule="exact"/>
        </w:trPr>
        <w:tc>
          <w:tcPr>
            <w:tcW w:w="5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right="25"/>
              <w:jc w:val="right"/>
              <w:rPr>
                <w:rFonts w:ascii="宋体" w:hAnsi="宋体" w:cs="宋体" w:eastAsia="宋体" w:hint="default"/>
                <w:sz w:val="18"/>
                <w:szCs w:val="18"/>
              </w:rPr>
            </w:pPr>
            <w:r>
              <w:rPr>
                <w:rFonts w:ascii="宋体" w:hAnsi="宋体" w:cs="宋体" w:eastAsia="宋体" w:hint="default"/>
                <w:sz w:val="18"/>
                <w:szCs w:val="18"/>
              </w:rPr>
              <w:t>国外</w:t>
            </w:r>
          </w:p>
        </w:tc>
        <w:tc>
          <w:tcPr>
            <w:tcW w:w="388" w:type="dxa"/>
            <w:tcBorders>
              <w:top w:val="single" w:sz="12" w:space="0" w:color="000000"/>
              <w:left w:val="nil" w:sz="6" w:space="0" w:color="auto"/>
              <w:bottom w:val="single" w:sz="12" w:space="0" w:color="000000"/>
              <w:right w:val="nil" w:sz="6" w:space="0" w:color="auto"/>
            </w:tcBorders>
          </w:tcPr>
          <w:p>
            <w:pPr/>
          </w:p>
        </w:tc>
        <w:tc>
          <w:tcPr>
            <w:tcW w:w="877" w:type="dxa"/>
            <w:tcBorders>
              <w:top w:val="single" w:sz="12" w:space="0" w:color="000000"/>
              <w:left w:val="nil" w:sz="6" w:space="0" w:color="auto"/>
              <w:bottom w:val="single" w:sz="12" w:space="0" w:color="000000"/>
              <w:right w:val="nil" w:sz="6" w:space="0" w:color="auto"/>
            </w:tcBorders>
          </w:tcPr>
          <w:p>
            <w:pPr/>
          </w:p>
        </w:tc>
        <w:tc>
          <w:tcPr>
            <w:tcW w:w="18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08"/>
              <w:jc w:val="right"/>
              <w:rPr>
                <w:rFonts w:ascii="Times New Roman" w:hAnsi="Times New Roman" w:cs="Times New Roman" w:eastAsia="Times New Roman" w:hint="default"/>
                <w:sz w:val="18"/>
                <w:szCs w:val="18"/>
              </w:rPr>
            </w:pPr>
            <w:r>
              <w:rPr>
                <w:rFonts w:ascii="Times New Roman"/>
                <w:spacing w:val="-1"/>
                <w:sz w:val="18"/>
              </w:rPr>
              <w:t>82,645,623.68</w:t>
            </w:r>
          </w:p>
        </w:tc>
        <w:tc>
          <w:tcPr>
            <w:tcW w:w="15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11"/>
              <w:jc w:val="right"/>
              <w:rPr>
                <w:rFonts w:ascii="Times New Roman" w:hAnsi="Times New Roman" w:cs="Times New Roman" w:eastAsia="Times New Roman" w:hint="default"/>
                <w:sz w:val="18"/>
                <w:szCs w:val="18"/>
              </w:rPr>
            </w:pPr>
            <w:r>
              <w:rPr>
                <w:rFonts w:ascii="Times New Roman"/>
                <w:spacing w:val="-1"/>
                <w:sz w:val="18"/>
              </w:rPr>
              <w:t>51,947,224.39</w:t>
            </w:r>
          </w:p>
        </w:tc>
        <w:tc>
          <w:tcPr>
            <w:tcW w:w="15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69"/>
              <w:jc w:val="right"/>
              <w:rPr>
                <w:rFonts w:ascii="Times New Roman" w:hAnsi="Times New Roman" w:cs="Times New Roman" w:eastAsia="Times New Roman" w:hint="default"/>
                <w:sz w:val="18"/>
                <w:szCs w:val="18"/>
              </w:rPr>
            </w:pPr>
            <w:r>
              <w:rPr>
                <w:rFonts w:ascii="Times New Roman"/>
                <w:spacing w:val="-1"/>
                <w:sz w:val="18"/>
              </w:rPr>
              <w:t>77,884,840.18</w:t>
            </w:r>
          </w:p>
        </w:tc>
        <w:tc>
          <w:tcPr>
            <w:tcW w:w="13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pacing w:val="-1"/>
                <w:sz w:val="18"/>
              </w:rPr>
              <w:t>43,117,371.97</w:t>
            </w:r>
          </w:p>
        </w:tc>
      </w:tr>
      <w:tr>
        <w:trPr>
          <w:trHeight w:val="442" w:hRule="exact"/>
        </w:trPr>
        <w:tc>
          <w:tcPr>
            <w:tcW w:w="536" w:type="dxa"/>
            <w:tcBorders>
              <w:top w:val="single" w:sz="12" w:space="0" w:color="000000"/>
              <w:left w:val="nil" w:sz="6" w:space="0" w:color="auto"/>
              <w:bottom w:val="nil" w:sz="6" w:space="0" w:color="auto"/>
              <w:right w:val="nil" w:sz="6" w:space="0" w:color="auto"/>
            </w:tcBorders>
          </w:tcPr>
          <w:p>
            <w:pPr/>
          </w:p>
        </w:tc>
        <w:tc>
          <w:tcPr>
            <w:tcW w:w="388"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27" w:right="0"/>
              <w:jc w:val="left"/>
              <w:rPr>
                <w:rFonts w:ascii="宋体" w:hAnsi="宋体" w:cs="宋体" w:eastAsia="宋体" w:hint="default"/>
                <w:sz w:val="18"/>
                <w:szCs w:val="18"/>
              </w:rPr>
            </w:pPr>
            <w:r>
              <w:rPr>
                <w:rFonts w:ascii="宋体" w:hAnsi="宋体" w:cs="宋体" w:eastAsia="宋体" w:hint="default"/>
                <w:sz w:val="18"/>
                <w:szCs w:val="18"/>
              </w:rPr>
              <w:t>合</w:t>
            </w:r>
          </w:p>
        </w:tc>
        <w:tc>
          <w:tcPr>
            <w:tcW w:w="877"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852"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08"/>
              <w:jc w:val="right"/>
              <w:rPr>
                <w:rFonts w:ascii="Times New Roman" w:hAnsi="Times New Roman" w:cs="Times New Roman" w:eastAsia="Times New Roman" w:hint="default"/>
                <w:sz w:val="18"/>
                <w:szCs w:val="18"/>
              </w:rPr>
            </w:pPr>
            <w:r>
              <w:rPr>
                <w:rFonts w:ascii="Times New Roman"/>
                <w:spacing w:val="-1"/>
                <w:sz w:val="18"/>
              </w:rPr>
              <w:t>447,290,233.47</w:t>
            </w:r>
          </w:p>
        </w:tc>
        <w:tc>
          <w:tcPr>
            <w:tcW w:w="155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11"/>
              <w:jc w:val="right"/>
              <w:rPr>
                <w:rFonts w:ascii="Times New Roman" w:hAnsi="Times New Roman" w:cs="Times New Roman" w:eastAsia="Times New Roman" w:hint="default"/>
                <w:sz w:val="18"/>
                <w:szCs w:val="18"/>
              </w:rPr>
            </w:pPr>
            <w:r>
              <w:rPr>
                <w:rFonts w:ascii="Times New Roman"/>
                <w:spacing w:val="-1"/>
                <w:sz w:val="18"/>
              </w:rPr>
              <w:t>334,357,964.32</w:t>
            </w:r>
          </w:p>
        </w:tc>
        <w:tc>
          <w:tcPr>
            <w:tcW w:w="151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69"/>
              <w:jc w:val="right"/>
              <w:rPr>
                <w:rFonts w:ascii="Times New Roman" w:hAnsi="Times New Roman" w:cs="Times New Roman" w:eastAsia="Times New Roman" w:hint="default"/>
                <w:sz w:val="18"/>
                <w:szCs w:val="18"/>
              </w:rPr>
            </w:pPr>
            <w:r>
              <w:rPr>
                <w:rFonts w:ascii="Times New Roman"/>
                <w:spacing w:val="-1"/>
                <w:sz w:val="18"/>
              </w:rPr>
              <w:t>410,924,594.40</w:t>
            </w:r>
          </w:p>
        </w:tc>
        <w:tc>
          <w:tcPr>
            <w:tcW w:w="1342"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pacing w:val="-1"/>
                <w:sz w:val="18"/>
              </w:rPr>
              <w:t>277,600,257.40</w:t>
            </w:r>
          </w:p>
        </w:tc>
      </w:tr>
    </w:tbl>
    <w:p>
      <w:pPr>
        <w:spacing w:line="240" w:lineRule="auto" w:before="2"/>
        <w:rPr>
          <w:rFonts w:ascii="宋体" w:hAnsi="宋体" w:cs="宋体" w:eastAsia="宋体" w:hint="default"/>
          <w:sz w:val="2"/>
          <w:szCs w:val="2"/>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4.3pt;height:1.45pt;mso-position-horizontal-relative:char;mso-position-vertical-relative:line" coordorigin="0,0" coordsize="8086,29">
            <v:group style="position:absolute;left:14;top:14;width:8057;height:2" coordorigin="14,14" coordsize="8057,2">
              <v:shape style="position:absolute;left:14;top:14;width:8057;height:2" coordorigin="14,14" coordsize="8057,0" path="m14,14l8071,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729" w:type="dxa"/>
        <w:tblLayout w:type="fixed"/>
        <w:tblCellMar>
          <w:top w:w="0" w:type="dxa"/>
          <w:left w:w="0" w:type="dxa"/>
          <w:bottom w:w="0" w:type="dxa"/>
          <w:right w:w="0" w:type="dxa"/>
        </w:tblCellMar>
        <w:tblLook w:val="01E0"/>
      </w:tblPr>
      <w:tblGrid>
        <w:gridCol w:w="3578"/>
        <w:gridCol w:w="2015"/>
        <w:gridCol w:w="2590"/>
      </w:tblGrid>
      <w:tr>
        <w:trPr>
          <w:trHeight w:val="395" w:hRule="exact"/>
        </w:trPr>
        <w:tc>
          <w:tcPr>
            <w:tcW w:w="3578" w:type="dxa"/>
            <w:tcBorders>
              <w:top w:val="nil" w:sz="6" w:space="0" w:color="auto"/>
              <w:left w:val="nil" w:sz="6" w:space="0" w:color="auto"/>
              <w:bottom w:val="single" w:sz="12" w:space="0" w:color="000000"/>
              <w:right w:val="nil" w:sz="6" w:space="0" w:color="auto"/>
            </w:tcBorders>
          </w:tcPr>
          <w:p>
            <w:pPr>
              <w:pStyle w:val="TableParagraph"/>
              <w:tabs>
                <w:tab w:pos="542" w:val="left" w:leader="none"/>
              </w:tabs>
              <w:spacing w:line="333" w:lineRule="exact"/>
              <w:ind w:left="1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5</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公司前五名客户的营业收入情况</w:t>
            </w:r>
            <w:r>
              <w:rPr>
                <w:rFonts w:ascii="Microsoft JhengHei" w:hAnsi="Microsoft JhengHei" w:cs="Microsoft JhengHei" w:eastAsia="Microsoft JhengHei" w:hint="default"/>
                <w:sz w:val="21"/>
                <w:szCs w:val="21"/>
              </w:rPr>
            </w:r>
          </w:p>
        </w:tc>
        <w:tc>
          <w:tcPr>
            <w:tcW w:w="4606" w:type="dxa"/>
            <w:gridSpan w:val="2"/>
            <w:tcBorders>
              <w:top w:val="nil" w:sz="6" w:space="0" w:color="auto"/>
              <w:left w:val="nil" w:sz="6" w:space="0" w:color="auto"/>
              <w:bottom w:val="single" w:sz="12" w:space="0" w:color="000000"/>
              <w:right w:val="nil" w:sz="6" w:space="0" w:color="auto"/>
            </w:tcBorders>
          </w:tcPr>
          <w:p>
            <w:pPr/>
          </w:p>
        </w:tc>
      </w:tr>
      <w:tr>
        <w:trPr>
          <w:trHeight w:val="557" w:hRule="exact"/>
        </w:trPr>
        <w:tc>
          <w:tcPr>
            <w:tcW w:w="3578"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11"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15"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590"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66"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41" w:hRule="exact"/>
        </w:trPr>
        <w:tc>
          <w:tcPr>
            <w:tcW w:w="3578" w:type="dxa"/>
            <w:tcBorders>
              <w:top w:val="nil" w:sz="6" w:space="0" w:color="auto"/>
              <w:left w:val="nil" w:sz="6" w:space="0" w:color="auto"/>
              <w:bottom w:val="single" w:sz="12" w:space="0" w:color="000000"/>
              <w:right w:val="nil" w:sz="6" w:space="0" w:color="auto"/>
            </w:tcBorders>
          </w:tcPr>
          <w:p>
            <w:pPr/>
          </w:p>
        </w:tc>
        <w:tc>
          <w:tcPr>
            <w:tcW w:w="2015" w:type="dxa"/>
            <w:tcBorders>
              <w:top w:val="nil" w:sz="6" w:space="0" w:color="auto"/>
              <w:left w:val="nil" w:sz="6" w:space="0" w:color="auto"/>
              <w:bottom w:val="single" w:sz="12" w:space="0" w:color="000000"/>
              <w:right w:val="nil" w:sz="6" w:space="0" w:color="auto"/>
            </w:tcBorders>
          </w:tcPr>
          <w:p>
            <w:pPr/>
          </w:p>
        </w:tc>
        <w:tc>
          <w:tcPr>
            <w:tcW w:w="2590" w:type="dxa"/>
            <w:tcBorders>
              <w:top w:val="nil" w:sz="6" w:space="0" w:color="auto"/>
              <w:left w:val="nil" w:sz="6" w:space="0" w:color="auto"/>
              <w:bottom w:val="single" w:sz="12" w:space="0" w:color="000000"/>
              <w:right w:val="nil" w:sz="6" w:space="0" w:color="auto"/>
            </w:tcBorders>
          </w:tcPr>
          <w:p>
            <w:pPr>
              <w:pStyle w:val="TableParagraph"/>
              <w:spacing w:line="202" w:lineRule="exact"/>
              <w:ind w:right="95"/>
              <w:jc w:val="center"/>
              <w:rPr>
                <w:rFonts w:ascii="Times New Roman" w:hAnsi="Times New Roman" w:cs="Times New Roman" w:eastAsia="Times New Roman" w:hint="default"/>
                <w:sz w:val="18"/>
                <w:szCs w:val="18"/>
              </w:rPr>
            </w:pPr>
            <w:r>
              <w:rPr>
                <w:rFonts w:ascii="Times New Roman"/>
                <w:sz w:val="18"/>
              </w:rPr>
              <w:t>(%)</w:t>
            </w:r>
          </w:p>
        </w:tc>
      </w:tr>
      <w:tr>
        <w:trPr>
          <w:trHeight w:val="485" w:hRule="exact"/>
        </w:trPr>
        <w:tc>
          <w:tcPr>
            <w:tcW w:w="35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69" w:right="0"/>
              <w:jc w:val="left"/>
              <w:rPr>
                <w:rFonts w:ascii="宋体" w:hAnsi="宋体" w:cs="宋体" w:eastAsia="宋体" w:hint="default"/>
                <w:sz w:val="18"/>
                <w:szCs w:val="18"/>
              </w:rPr>
            </w:pPr>
            <w:r>
              <w:rPr>
                <w:rFonts w:ascii="宋体" w:hAnsi="宋体" w:cs="宋体" w:eastAsia="宋体" w:hint="default"/>
                <w:sz w:val="18"/>
                <w:szCs w:val="18"/>
              </w:rPr>
              <w:t>安安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66"/>
              <w:jc w:val="right"/>
              <w:rPr>
                <w:rFonts w:ascii="Times New Roman" w:hAnsi="Times New Roman" w:cs="Times New Roman" w:eastAsia="Times New Roman" w:hint="default"/>
                <w:sz w:val="18"/>
                <w:szCs w:val="18"/>
              </w:rPr>
            </w:pPr>
            <w:r>
              <w:rPr>
                <w:rFonts w:ascii="Times New Roman"/>
                <w:spacing w:val="-1"/>
                <w:sz w:val="18"/>
              </w:rPr>
              <w:t>96,068,340.00</w:t>
            </w:r>
          </w:p>
        </w:tc>
        <w:tc>
          <w:tcPr>
            <w:tcW w:w="25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59"/>
              <w:jc w:val="right"/>
              <w:rPr>
                <w:rFonts w:ascii="Times New Roman" w:hAnsi="Times New Roman" w:cs="Times New Roman" w:eastAsia="Times New Roman" w:hint="default"/>
                <w:sz w:val="18"/>
                <w:szCs w:val="18"/>
              </w:rPr>
            </w:pPr>
            <w:r>
              <w:rPr>
                <w:rFonts w:ascii="Times New Roman"/>
                <w:sz w:val="18"/>
              </w:rPr>
              <w:t>20.41</w:t>
            </w:r>
          </w:p>
        </w:tc>
      </w:tr>
      <w:tr>
        <w:trPr>
          <w:trHeight w:val="485" w:hRule="exact"/>
        </w:trPr>
        <w:tc>
          <w:tcPr>
            <w:tcW w:w="35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69" w:right="0"/>
              <w:jc w:val="left"/>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2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66"/>
              <w:jc w:val="right"/>
              <w:rPr>
                <w:rFonts w:ascii="Times New Roman" w:hAnsi="Times New Roman" w:cs="Times New Roman" w:eastAsia="Times New Roman" w:hint="default"/>
                <w:sz w:val="18"/>
                <w:szCs w:val="18"/>
              </w:rPr>
            </w:pPr>
            <w:r>
              <w:rPr>
                <w:rFonts w:ascii="Times New Roman"/>
                <w:spacing w:val="-2"/>
                <w:sz w:val="18"/>
              </w:rPr>
              <w:t>35,972,111.54</w:t>
            </w:r>
          </w:p>
        </w:tc>
        <w:tc>
          <w:tcPr>
            <w:tcW w:w="25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59"/>
              <w:jc w:val="right"/>
              <w:rPr>
                <w:rFonts w:ascii="Times New Roman" w:hAnsi="Times New Roman" w:cs="Times New Roman" w:eastAsia="Times New Roman" w:hint="default"/>
                <w:sz w:val="18"/>
                <w:szCs w:val="18"/>
              </w:rPr>
            </w:pPr>
            <w:r>
              <w:rPr>
                <w:rFonts w:ascii="Times New Roman"/>
                <w:sz w:val="18"/>
              </w:rPr>
              <w:t>7.64</w:t>
            </w:r>
          </w:p>
        </w:tc>
      </w:tr>
      <w:tr>
        <w:trPr>
          <w:trHeight w:val="484" w:hRule="exact"/>
        </w:trPr>
        <w:tc>
          <w:tcPr>
            <w:tcW w:w="35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69" w:right="0"/>
              <w:jc w:val="left"/>
              <w:rPr>
                <w:rFonts w:ascii="宋体" w:hAnsi="宋体" w:cs="宋体" w:eastAsia="宋体" w:hint="default"/>
                <w:sz w:val="18"/>
                <w:szCs w:val="18"/>
              </w:rPr>
            </w:pPr>
            <w:r>
              <w:rPr>
                <w:rFonts w:ascii="宋体" w:hAnsi="宋体" w:cs="宋体" w:eastAsia="宋体" w:hint="default"/>
                <w:sz w:val="18"/>
                <w:szCs w:val="18"/>
              </w:rPr>
              <w:t>江苏常隆化工有限公司</w:t>
            </w:r>
          </w:p>
        </w:tc>
        <w:tc>
          <w:tcPr>
            <w:tcW w:w="2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66"/>
              <w:jc w:val="right"/>
              <w:rPr>
                <w:rFonts w:ascii="Times New Roman" w:hAnsi="Times New Roman" w:cs="Times New Roman" w:eastAsia="Times New Roman" w:hint="default"/>
                <w:sz w:val="18"/>
                <w:szCs w:val="18"/>
              </w:rPr>
            </w:pPr>
            <w:r>
              <w:rPr>
                <w:rFonts w:ascii="Times New Roman"/>
                <w:spacing w:val="-1"/>
                <w:sz w:val="18"/>
              </w:rPr>
              <w:t>14,956,973.50</w:t>
            </w:r>
          </w:p>
        </w:tc>
        <w:tc>
          <w:tcPr>
            <w:tcW w:w="25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59"/>
              <w:jc w:val="right"/>
              <w:rPr>
                <w:rFonts w:ascii="Times New Roman" w:hAnsi="Times New Roman" w:cs="Times New Roman" w:eastAsia="Times New Roman" w:hint="default"/>
                <w:sz w:val="18"/>
                <w:szCs w:val="18"/>
              </w:rPr>
            </w:pPr>
            <w:r>
              <w:rPr>
                <w:rFonts w:ascii="Times New Roman"/>
                <w:sz w:val="18"/>
              </w:rPr>
              <w:t>3.18</w:t>
            </w:r>
          </w:p>
        </w:tc>
      </w:tr>
      <w:tr>
        <w:trPr>
          <w:trHeight w:val="484" w:hRule="exact"/>
        </w:trPr>
        <w:tc>
          <w:tcPr>
            <w:tcW w:w="35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69" w:right="0"/>
              <w:jc w:val="left"/>
              <w:rPr>
                <w:rFonts w:ascii="宋体" w:hAnsi="宋体" w:cs="宋体" w:eastAsia="宋体" w:hint="default"/>
                <w:sz w:val="18"/>
                <w:szCs w:val="18"/>
              </w:rPr>
            </w:pPr>
            <w:r>
              <w:rPr>
                <w:rFonts w:ascii="宋体" w:hAnsi="宋体" w:cs="宋体" w:eastAsia="宋体" w:hint="default"/>
                <w:sz w:val="18"/>
                <w:szCs w:val="18"/>
              </w:rPr>
              <w:t>罗伦佐</w:t>
            </w:r>
          </w:p>
        </w:tc>
        <w:tc>
          <w:tcPr>
            <w:tcW w:w="2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64"/>
              <w:jc w:val="right"/>
              <w:rPr>
                <w:rFonts w:ascii="Times New Roman" w:hAnsi="Times New Roman" w:cs="Times New Roman" w:eastAsia="Times New Roman" w:hint="default"/>
                <w:sz w:val="18"/>
                <w:szCs w:val="18"/>
              </w:rPr>
            </w:pPr>
            <w:r>
              <w:rPr>
                <w:rFonts w:ascii="Times New Roman"/>
                <w:spacing w:val="-1"/>
                <w:sz w:val="18"/>
              </w:rPr>
              <w:t>15,880,279.11</w:t>
            </w:r>
          </w:p>
        </w:tc>
        <w:tc>
          <w:tcPr>
            <w:tcW w:w="25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59"/>
              <w:jc w:val="right"/>
              <w:rPr>
                <w:rFonts w:ascii="Times New Roman" w:hAnsi="Times New Roman" w:cs="Times New Roman" w:eastAsia="Times New Roman" w:hint="default"/>
                <w:sz w:val="18"/>
                <w:szCs w:val="18"/>
              </w:rPr>
            </w:pPr>
            <w:r>
              <w:rPr>
                <w:rFonts w:ascii="Times New Roman"/>
                <w:sz w:val="18"/>
              </w:rPr>
              <w:t>3.37</w:t>
            </w:r>
          </w:p>
        </w:tc>
      </w:tr>
      <w:tr>
        <w:trPr>
          <w:trHeight w:val="452" w:hRule="exact"/>
        </w:trPr>
        <w:tc>
          <w:tcPr>
            <w:tcW w:w="3578" w:type="dxa"/>
            <w:tcBorders>
              <w:top w:val="single" w:sz="12" w:space="0" w:color="000000"/>
              <w:left w:val="nil" w:sz="6" w:space="0" w:color="auto"/>
              <w:bottom w:val="nil" w:sz="6" w:space="0" w:color="auto"/>
              <w:right w:val="nil" w:sz="6" w:space="0" w:color="auto"/>
            </w:tcBorders>
          </w:tcPr>
          <w:p>
            <w:pPr>
              <w:pStyle w:val="TableParagraph"/>
              <w:spacing w:line="240" w:lineRule="auto" w:before="101"/>
              <w:ind w:left="69" w:right="0"/>
              <w:jc w:val="left"/>
              <w:rPr>
                <w:rFonts w:ascii="宋体" w:hAnsi="宋体" w:cs="宋体" w:eastAsia="宋体" w:hint="default"/>
                <w:sz w:val="18"/>
                <w:szCs w:val="18"/>
              </w:rPr>
            </w:pPr>
            <w:r>
              <w:rPr>
                <w:rFonts w:ascii="宋体" w:hAnsi="宋体" w:cs="宋体" w:eastAsia="宋体" w:hint="default"/>
                <w:spacing w:val="6"/>
                <w:sz w:val="18"/>
                <w:szCs w:val="18"/>
              </w:rPr>
              <w:t>福建省晋江市中南皮革贸易有限公</w:t>
            </w:r>
          </w:p>
        </w:tc>
        <w:tc>
          <w:tcPr>
            <w:tcW w:w="2015"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66"/>
              <w:jc w:val="right"/>
              <w:rPr>
                <w:rFonts w:ascii="Times New Roman" w:hAnsi="Times New Roman" w:cs="Times New Roman" w:eastAsia="Times New Roman" w:hint="default"/>
                <w:sz w:val="18"/>
                <w:szCs w:val="18"/>
              </w:rPr>
            </w:pPr>
            <w:r>
              <w:rPr>
                <w:rFonts w:ascii="Times New Roman"/>
                <w:spacing w:val="-1"/>
                <w:sz w:val="18"/>
              </w:rPr>
              <w:t>11,958,282.05</w:t>
            </w:r>
          </w:p>
        </w:tc>
        <w:tc>
          <w:tcPr>
            <w:tcW w:w="2590"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59"/>
              <w:jc w:val="right"/>
              <w:rPr>
                <w:rFonts w:ascii="Times New Roman" w:hAnsi="Times New Roman" w:cs="Times New Roman" w:eastAsia="Times New Roman" w:hint="default"/>
                <w:sz w:val="18"/>
                <w:szCs w:val="18"/>
              </w:rPr>
            </w:pPr>
            <w:r>
              <w:rPr>
                <w:rFonts w:ascii="Times New Roman"/>
                <w:sz w:val="18"/>
              </w:rPr>
              <w:t>2.54</w:t>
            </w:r>
          </w:p>
        </w:tc>
      </w:tr>
    </w:tbl>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0.65pt;height:1.45pt;mso-position-horizontal-relative:char;mso-position-vertical-relative:line" coordorigin="0,0" coordsize="8213,29">
            <v:group style="position:absolute;left:14;top:14;width:8184;height:2" coordorigin="14,14" coordsize="8184,2">
              <v:shape style="position:absolute;left:14;top:14;width:8184;height:2" coordorigin="14,14" coordsize="8184,0" path="m14,14l819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100" w:bottom="280" w:left="1680" w:right="1180"/>
        </w:sectPr>
      </w:pPr>
    </w:p>
    <w:p>
      <w:pPr>
        <w:spacing w:line="240" w:lineRule="auto" w:before="8"/>
        <w:rPr>
          <w:rFonts w:ascii="宋体" w:hAnsi="宋体" w:cs="宋体" w:eastAsia="宋体" w:hint="default"/>
          <w:sz w:val="24"/>
          <w:szCs w:val="2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0.65pt;height:1.45pt;mso-position-horizontal-relative:char;mso-position-vertical-relative:line" coordorigin="0,0" coordsize="8213,29">
            <v:group style="position:absolute;left:14;top:14;width:8184;height:2" coordorigin="14,14" coordsize="8184,2">
              <v:shape style="position:absolute;left:14;top:14;width:8184;height:2" coordorigin="14,14" coordsize="8184,0" path="m14,14l8198,14e" filled="false" stroked="true" strokeweight="1.44pt" strokecolor="#000000">
                <v:path arrowok="t"/>
              </v:shape>
            </v:group>
          </v:group>
        </w:pict>
      </w:r>
      <w:r>
        <w:rPr>
          <w:rFonts w:ascii="宋体" w:hAnsi="宋体" w:cs="宋体" w:eastAsia="宋体" w:hint="default"/>
          <w:position w:val="0"/>
          <w:sz w:val="2"/>
          <w:szCs w:val="2"/>
        </w:rPr>
      </w:r>
    </w:p>
    <w:p>
      <w:pPr>
        <w:spacing w:before="61"/>
        <w:ind w:left="799" w:right="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1"/>
        <w:rPr>
          <w:rFonts w:ascii="宋体" w:hAnsi="宋体" w:cs="宋体" w:eastAsia="宋体" w:hint="default"/>
          <w:sz w:val="9"/>
          <w:szCs w:val="9"/>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0.65pt;height:1.45pt;mso-position-horizontal-relative:char;mso-position-vertical-relative:line" coordorigin="0,0" coordsize="8213,29">
            <v:group style="position:absolute;left:14;top:14;width:8184;height:2" coordorigin="14,14" coordsize="8184,2">
              <v:shape style="position:absolute;left:14;top:14;width:8184;height:2" coordorigin="14,14" coordsize="8184,0" path="m14,14l8198,14e" filled="false" stroked="true" strokeweight="1.44pt" strokecolor="#000000">
                <v:path arrowok="t"/>
              </v:shape>
            </v:group>
          </v:group>
        </w:pict>
      </w:r>
      <w:r>
        <w:rPr>
          <w:rFonts w:ascii="宋体" w:hAnsi="宋体" w:cs="宋体" w:eastAsia="宋体" w:hint="default"/>
          <w:position w:val="0"/>
          <w:sz w:val="2"/>
          <w:szCs w:val="2"/>
        </w:rPr>
      </w:r>
    </w:p>
    <w:p>
      <w:pPr>
        <w:tabs>
          <w:tab w:pos="2380" w:val="left" w:leader="none"/>
          <w:tab w:pos="5027" w:val="left" w:leader="none"/>
          <w:tab w:pos="8852" w:val="right" w:leader="none"/>
        </w:tabs>
        <w:spacing w:before="83"/>
        <w:ind w:left="1840" w:right="0" w:firstLine="0"/>
        <w:jc w:val="left"/>
        <w:rPr>
          <w:rFonts w:ascii="Times New Roman" w:hAnsi="Times New Roman" w:cs="Times New Roman" w:eastAsia="Times New Roman" w:hint="default"/>
          <w:sz w:val="18"/>
          <w:szCs w:val="18"/>
        </w:rPr>
      </w:pPr>
      <w:r>
        <w:rPr/>
        <w:pict>
          <v:group style="position:absolute;margin-left:120.479996pt;margin-top:23.421711pt;width:409.2pt;height:.1pt;mso-position-horizontal-relative:page;mso-position-vertical-relative:paragraph;z-index:7192" coordorigin="2410,468" coordsize="8184,2">
            <v:shape style="position:absolute;left:2410;top:468;width:8184;height:2" coordorigin="2410,468" coordsize="8184,0" path="m2410,468l10594,468e" filled="false" stroked="true" strokeweight="1.44pt" strokecolor="#000000">
              <v:path arrowok="t"/>
            </v:shape>
            <w10:wrap type="none"/>
          </v:group>
        </w:pict>
      </w: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t>174,835,986.20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37.14</w:t>
      </w:r>
    </w:p>
    <w:p>
      <w:pPr>
        <w:tabs>
          <w:tab w:pos="964" w:val="left" w:leader="none"/>
        </w:tabs>
        <w:spacing w:before="618"/>
        <w:ind w:left="1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10"/>
          <w:sz w:val="21"/>
          <w:szCs w:val="21"/>
        </w:rPr>
        <w:t>(三十)</w:t>
        <w:tab/>
      </w:r>
      <w:r>
        <w:rPr>
          <w:rFonts w:ascii="Microsoft JhengHei" w:hAnsi="Microsoft JhengHei" w:cs="Microsoft JhengHei" w:eastAsia="Microsoft JhengHei" w:hint="default"/>
          <w:b/>
          <w:bCs/>
          <w:w w:val="110"/>
          <w:sz w:val="21"/>
          <w:szCs w:val="21"/>
        </w:rPr>
        <w:t>营业税金及附加</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8.75pt;height:1.45pt;mso-position-horizontal-relative:char;mso-position-vertical-relative:line" coordorigin="0,0" coordsize="8175,29">
            <v:group style="position:absolute;left:14;top:14;width:8146;height:2" coordorigin="14,14" coordsize="8146,2">
              <v:shape style="position:absolute;left:14;top:14;width:8146;height:2" coordorigin="14,14" coordsize="8146,0" path="m14,14l8160,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729" w:type="dxa"/>
        <w:tblLayout w:type="fixed"/>
        <w:tblCellMar>
          <w:top w:w="0" w:type="dxa"/>
          <w:left w:w="0" w:type="dxa"/>
          <w:bottom w:w="0" w:type="dxa"/>
          <w:right w:w="0" w:type="dxa"/>
        </w:tblCellMar>
        <w:tblLook w:val="01E0"/>
      </w:tblPr>
      <w:tblGrid>
        <w:gridCol w:w="1405"/>
        <w:gridCol w:w="1055"/>
        <w:gridCol w:w="2308"/>
        <w:gridCol w:w="1823"/>
        <w:gridCol w:w="1555"/>
      </w:tblGrid>
      <w:tr>
        <w:trPr>
          <w:trHeight w:val="431" w:hRule="exact"/>
        </w:trPr>
        <w:tc>
          <w:tcPr>
            <w:tcW w:w="140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904"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05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28"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30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74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2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91"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55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82"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484" w:hRule="exact"/>
        </w:trPr>
        <w:tc>
          <w:tcPr>
            <w:tcW w:w="140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055" w:type="dxa"/>
            <w:tcBorders>
              <w:top w:val="single" w:sz="12" w:space="0" w:color="000000"/>
              <w:left w:val="nil" w:sz="6" w:space="0" w:color="auto"/>
              <w:bottom w:val="single" w:sz="12" w:space="0" w:color="000000"/>
              <w:right w:val="nil" w:sz="6" w:space="0" w:color="auto"/>
            </w:tcBorders>
          </w:tcPr>
          <w:p>
            <w:pPr/>
          </w:p>
        </w:tc>
        <w:tc>
          <w:tcPr>
            <w:tcW w:w="23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289"/>
              <w:jc w:val="right"/>
              <w:rPr>
                <w:rFonts w:ascii="Times New Roman" w:hAnsi="Times New Roman" w:cs="Times New Roman" w:eastAsia="Times New Roman" w:hint="default"/>
                <w:sz w:val="18"/>
                <w:szCs w:val="18"/>
              </w:rPr>
            </w:pPr>
            <w:r>
              <w:rPr>
                <w:rFonts w:ascii="Times New Roman"/>
                <w:spacing w:val="-1"/>
                <w:sz w:val="18"/>
              </w:rPr>
              <w:t>36,135.40</w:t>
            </w:r>
          </w:p>
        </w:tc>
        <w:tc>
          <w:tcPr>
            <w:tcW w:w="18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280"/>
              <w:jc w:val="right"/>
              <w:rPr>
                <w:rFonts w:ascii="Times New Roman" w:hAnsi="Times New Roman" w:cs="Times New Roman" w:eastAsia="Times New Roman" w:hint="default"/>
                <w:sz w:val="18"/>
                <w:szCs w:val="18"/>
              </w:rPr>
            </w:pPr>
            <w:r>
              <w:rPr>
                <w:rFonts w:ascii="Times New Roman"/>
                <w:spacing w:val="-1"/>
                <w:sz w:val="18"/>
              </w:rPr>
              <w:t>100,870.29</w:t>
            </w:r>
          </w:p>
        </w:tc>
        <w:tc>
          <w:tcPr>
            <w:tcW w:w="15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right="38"/>
              <w:jc w:val="right"/>
              <w:rPr>
                <w:rFonts w:ascii="宋体" w:hAnsi="宋体" w:cs="宋体" w:eastAsia="宋体" w:hint="default"/>
                <w:sz w:val="18"/>
                <w:szCs w:val="18"/>
              </w:rPr>
            </w:pPr>
            <w:r>
              <w:rPr>
                <w:rFonts w:ascii="宋体" w:hAnsi="宋体" w:cs="宋体" w:eastAsia="宋体" w:hint="default"/>
                <w:sz w:val="18"/>
                <w:szCs w:val="18"/>
              </w:rPr>
              <w:t>详见附注三</w:t>
            </w:r>
          </w:p>
        </w:tc>
      </w:tr>
      <w:tr>
        <w:trPr>
          <w:trHeight w:val="485" w:hRule="exact"/>
        </w:trPr>
        <w:tc>
          <w:tcPr>
            <w:tcW w:w="140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055" w:type="dxa"/>
            <w:tcBorders>
              <w:top w:val="single" w:sz="12" w:space="0" w:color="000000"/>
              <w:left w:val="nil" w:sz="6" w:space="0" w:color="auto"/>
              <w:bottom w:val="single" w:sz="12" w:space="0" w:color="000000"/>
              <w:right w:val="nil" w:sz="6" w:space="0" w:color="auto"/>
            </w:tcBorders>
          </w:tcPr>
          <w:p>
            <w:pPr/>
          </w:p>
        </w:tc>
        <w:tc>
          <w:tcPr>
            <w:tcW w:w="23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91"/>
              <w:jc w:val="right"/>
              <w:rPr>
                <w:rFonts w:ascii="Times New Roman" w:hAnsi="Times New Roman" w:cs="Times New Roman" w:eastAsia="Times New Roman" w:hint="default"/>
                <w:sz w:val="18"/>
                <w:szCs w:val="18"/>
              </w:rPr>
            </w:pPr>
            <w:r>
              <w:rPr>
                <w:rFonts w:ascii="Times New Roman"/>
                <w:spacing w:val="-1"/>
                <w:sz w:val="18"/>
              </w:rPr>
              <w:t>180,677.00</w:t>
            </w:r>
          </w:p>
        </w:tc>
        <w:tc>
          <w:tcPr>
            <w:tcW w:w="18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80"/>
              <w:jc w:val="right"/>
              <w:rPr>
                <w:rFonts w:ascii="Times New Roman" w:hAnsi="Times New Roman" w:cs="Times New Roman" w:eastAsia="Times New Roman" w:hint="default"/>
                <w:sz w:val="18"/>
                <w:szCs w:val="18"/>
              </w:rPr>
            </w:pPr>
            <w:r>
              <w:rPr>
                <w:rFonts w:ascii="Times New Roman"/>
                <w:spacing w:val="-1"/>
                <w:sz w:val="18"/>
              </w:rPr>
              <w:t>302,610.89</w:t>
            </w:r>
          </w:p>
        </w:tc>
        <w:tc>
          <w:tcPr>
            <w:tcW w:w="15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38"/>
              <w:jc w:val="right"/>
              <w:rPr>
                <w:rFonts w:ascii="宋体" w:hAnsi="宋体" w:cs="宋体" w:eastAsia="宋体" w:hint="default"/>
                <w:sz w:val="18"/>
                <w:szCs w:val="18"/>
              </w:rPr>
            </w:pPr>
            <w:r>
              <w:rPr>
                <w:rFonts w:ascii="宋体" w:hAnsi="宋体" w:cs="宋体" w:eastAsia="宋体" w:hint="default"/>
                <w:sz w:val="18"/>
                <w:szCs w:val="18"/>
              </w:rPr>
              <w:t>详见附注三</w:t>
            </w:r>
          </w:p>
        </w:tc>
      </w:tr>
      <w:tr>
        <w:trPr>
          <w:trHeight w:val="442" w:hRule="exact"/>
        </w:trPr>
        <w:tc>
          <w:tcPr>
            <w:tcW w:w="1405"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904"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055"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2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08"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91"/>
              <w:jc w:val="right"/>
              <w:rPr>
                <w:rFonts w:ascii="Times New Roman" w:hAnsi="Times New Roman" w:cs="Times New Roman" w:eastAsia="Times New Roman" w:hint="default"/>
                <w:sz w:val="18"/>
                <w:szCs w:val="18"/>
              </w:rPr>
            </w:pPr>
            <w:r>
              <w:rPr>
                <w:rFonts w:ascii="Times New Roman"/>
                <w:spacing w:val="-1"/>
                <w:sz w:val="18"/>
              </w:rPr>
              <w:t>216,812.40</w:t>
            </w:r>
          </w:p>
        </w:tc>
        <w:tc>
          <w:tcPr>
            <w:tcW w:w="1823"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80"/>
              <w:jc w:val="right"/>
              <w:rPr>
                <w:rFonts w:ascii="Times New Roman" w:hAnsi="Times New Roman" w:cs="Times New Roman" w:eastAsia="Times New Roman" w:hint="default"/>
                <w:sz w:val="18"/>
                <w:szCs w:val="18"/>
              </w:rPr>
            </w:pPr>
            <w:r>
              <w:rPr>
                <w:rFonts w:ascii="Times New Roman"/>
                <w:spacing w:val="-1"/>
                <w:sz w:val="18"/>
              </w:rPr>
              <w:t>403,481.18</w:t>
            </w:r>
          </w:p>
        </w:tc>
        <w:tc>
          <w:tcPr>
            <w:tcW w:w="1555"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8.75pt;height:1.45pt;mso-position-horizontal-relative:char;mso-position-vertical-relative:line" coordorigin="0,0" coordsize="8175,29">
            <v:group style="position:absolute;left:14;top:14;width:8146;height:2" coordorigin="14,14" coordsize="8146,2">
              <v:shape style="position:absolute;left:14;top:14;width:8146;height:2" coordorigin="14,14" coordsize="8146,0" path="m14,14l8160,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15"/>
        <w:rPr>
          <w:rFonts w:ascii="Microsoft JhengHei" w:hAnsi="Microsoft JhengHei" w:cs="Microsoft JhengHei" w:eastAsia="Microsoft JhengHei" w:hint="default"/>
          <w:b/>
          <w:bCs/>
          <w:sz w:val="28"/>
          <w:szCs w:val="28"/>
        </w:rPr>
      </w:pPr>
    </w:p>
    <w:p>
      <w:pPr>
        <w:spacing w:before="0"/>
        <w:ind w:left="1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(三十一)</w:t>
      </w:r>
      <w:r>
        <w:rPr>
          <w:rFonts w:ascii="Microsoft JhengHei" w:hAnsi="Microsoft JhengHei" w:cs="Microsoft JhengHei" w:eastAsia="Microsoft JhengHei" w:hint="default"/>
          <w:b/>
          <w:bCs/>
          <w:spacing w:val="29"/>
          <w:w w:val="105"/>
          <w:sz w:val="21"/>
          <w:szCs w:val="21"/>
        </w:rPr>
        <w:t> </w:t>
      </w:r>
      <w:r>
        <w:rPr>
          <w:rFonts w:ascii="Microsoft JhengHei" w:hAnsi="Microsoft JhengHei" w:cs="Microsoft JhengHei" w:eastAsia="Microsoft JhengHei" w:hint="default"/>
          <w:b/>
          <w:bCs/>
          <w:w w:val="105"/>
          <w:sz w:val="21"/>
          <w:szCs w:val="21"/>
        </w:rPr>
        <w:t>销售费用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715" w:type="dxa"/>
        <w:tblLayout w:type="fixed"/>
        <w:tblCellMar>
          <w:top w:w="0" w:type="dxa"/>
          <w:left w:w="0" w:type="dxa"/>
          <w:bottom w:w="0" w:type="dxa"/>
          <w:right w:w="0" w:type="dxa"/>
        </w:tblCellMar>
        <w:tblLook w:val="01E0"/>
      </w:tblPr>
      <w:tblGrid>
        <w:gridCol w:w="3197"/>
        <w:gridCol w:w="2743"/>
        <w:gridCol w:w="2143"/>
      </w:tblGrid>
      <w:tr>
        <w:trPr>
          <w:trHeight w:val="456" w:hRule="exact"/>
        </w:trPr>
        <w:tc>
          <w:tcPr>
            <w:tcW w:w="3197" w:type="dxa"/>
            <w:tcBorders>
              <w:top w:val="single" w:sz="12" w:space="0" w:color="000000"/>
              <w:left w:val="nil" w:sz="6" w:space="0" w:color="auto"/>
              <w:bottom w:val="single" w:sz="4" w:space="0" w:color="000000"/>
              <w:right w:val="single" w:sz="4" w:space="0" w:color="000000"/>
            </w:tcBorders>
          </w:tcPr>
          <w:p>
            <w:pPr>
              <w:pStyle w:val="TableParagraph"/>
              <w:tabs>
                <w:tab w:pos="628" w:val="left" w:leader="none"/>
              </w:tabs>
              <w:spacing w:line="240" w:lineRule="auto" w:before="140"/>
              <w:ind w:right="119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right="19"/>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0"/>
              <w:ind w:left="69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6"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6"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2,042,291.20</w:t>
            </w:r>
          </w:p>
        </w:tc>
        <w:tc>
          <w:tcPr>
            <w:tcW w:w="2143"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6"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1,690,392.73</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2,006,877.31</w:t>
            </w:r>
          </w:p>
        </w:tc>
      </w:tr>
      <w:tr>
        <w:trPr>
          <w:trHeight w:val="4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6"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9"/>
              <w:jc w:val="right"/>
              <w:rPr>
                <w:rFonts w:ascii="Times New Roman" w:hAnsi="Times New Roman" w:cs="Times New Roman" w:eastAsia="Times New Roman" w:hint="default"/>
                <w:sz w:val="18"/>
                <w:szCs w:val="18"/>
              </w:rPr>
            </w:pPr>
            <w:r>
              <w:rPr>
                <w:rFonts w:ascii="Times New Roman"/>
                <w:spacing w:val="-1"/>
                <w:sz w:val="18"/>
              </w:rPr>
              <w:t>1,357,822.36</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54"/>
              <w:jc w:val="right"/>
              <w:rPr>
                <w:rFonts w:ascii="Times New Roman" w:hAnsi="Times New Roman" w:cs="Times New Roman" w:eastAsia="Times New Roman" w:hint="default"/>
                <w:sz w:val="18"/>
                <w:szCs w:val="18"/>
              </w:rPr>
            </w:pPr>
            <w:r>
              <w:rPr>
                <w:rFonts w:ascii="Times New Roman"/>
                <w:spacing w:val="-1"/>
                <w:sz w:val="18"/>
              </w:rPr>
              <w:t>1,541,903.01</w:t>
            </w:r>
          </w:p>
        </w:tc>
      </w:tr>
      <w:tr>
        <w:trPr>
          <w:trHeight w:val="425"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Times New Roman" w:hAnsi="Times New Roman" w:cs="Times New Roman" w:eastAsia="Times New Roman" w:hint="default"/>
                <w:sz w:val="18"/>
                <w:szCs w:val="18"/>
              </w:rPr>
            </w:pPr>
            <w:r>
              <w:rPr>
                <w:rFonts w:ascii="Times New Roman"/>
                <w:spacing w:val="-1"/>
                <w:sz w:val="18"/>
              </w:rPr>
              <w:t>504,087.99</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513,394.30</w:t>
            </w:r>
          </w:p>
        </w:tc>
      </w:tr>
      <w:tr>
        <w:trPr>
          <w:trHeight w:val="446"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6"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362,190.68</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6"/>
              <w:jc w:val="right"/>
              <w:rPr>
                <w:rFonts w:ascii="Times New Roman" w:hAnsi="Times New Roman" w:cs="Times New Roman" w:eastAsia="Times New Roman" w:hint="default"/>
                <w:sz w:val="18"/>
                <w:szCs w:val="18"/>
              </w:rPr>
            </w:pPr>
            <w:r>
              <w:rPr>
                <w:rFonts w:ascii="Times New Roman"/>
                <w:spacing w:val="-1"/>
                <w:sz w:val="18"/>
              </w:rPr>
              <w:t>339,338.30</w:t>
            </w:r>
          </w:p>
        </w:tc>
      </w:tr>
      <w:tr>
        <w:trPr>
          <w:trHeight w:val="455"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397,892.79</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6"/>
              <w:jc w:val="right"/>
              <w:rPr>
                <w:rFonts w:ascii="Times New Roman" w:hAnsi="Times New Roman" w:cs="Times New Roman" w:eastAsia="Times New Roman" w:hint="default"/>
                <w:sz w:val="18"/>
                <w:szCs w:val="18"/>
              </w:rPr>
            </w:pPr>
            <w:r>
              <w:rPr>
                <w:rFonts w:ascii="Times New Roman"/>
                <w:spacing w:val="-1"/>
                <w:sz w:val="18"/>
              </w:rPr>
              <w:t>498,408.15</w:t>
            </w:r>
          </w:p>
        </w:tc>
      </w:tr>
      <w:tr>
        <w:trPr>
          <w:trHeight w:val="444"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49"/>
              <w:jc w:val="right"/>
              <w:rPr>
                <w:rFonts w:ascii="Times New Roman" w:hAnsi="Times New Roman" w:cs="Times New Roman" w:eastAsia="Times New Roman" w:hint="default"/>
                <w:sz w:val="18"/>
                <w:szCs w:val="18"/>
              </w:rPr>
            </w:pPr>
            <w:r>
              <w:rPr>
                <w:rFonts w:ascii="Times New Roman"/>
                <w:spacing w:val="-1"/>
                <w:sz w:val="18"/>
              </w:rPr>
              <w:t>636,968.36</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56"/>
              <w:jc w:val="right"/>
              <w:rPr>
                <w:rFonts w:ascii="Times New Roman" w:hAnsi="Times New Roman" w:cs="Times New Roman" w:eastAsia="Times New Roman" w:hint="default"/>
                <w:sz w:val="18"/>
                <w:szCs w:val="18"/>
              </w:rPr>
            </w:pPr>
            <w:r>
              <w:rPr>
                <w:rFonts w:ascii="Times New Roman"/>
                <w:spacing w:val="-1"/>
                <w:sz w:val="18"/>
              </w:rPr>
              <w:t>677,785.51</w:t>
            </w:r>
          </w:p>
        </w:tc>
      </w:tr>
      <w:tr>
        <w:trPr>
          <w:trHeight w:val="44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9"/>
              <w:jc w:val="right"/>
              <w:rPr>
                <w:rFonts w:ascii="Times New Roman" w:hAnsi="Times New Roman" w:cs="Times New Roman" w:eastAsia="Times New Roman" w:hint="default"/>
                <w:sz w:val="18"/>
                <w:szCs w:val="18"/>
              </w:rPr>
            </w:pPr>
            <w:r>
              <w:rPr>
                <w:rFonts w:ascii="Times New Roman"/>
                <w:spacing w:val="-1"/>
                <w:sz w:val="18"/>
              </w:rPr>
              <w:t>1,095,408.45</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56"/>
              <w:jc w:val="right"/>
              <w:rPr>
                <w:rFonts w:ascii="Times New Roman" w:hAnsi="Times New Roman" w:cs="Times New Roman" w:eastAsia="Times New Roman" w:hint="default"/>
                <w:sz w:val="18"/>
                <w:szCs w:val="18"/>
              </w:rPr>
            </w:pPr>
            <w:r>
              <w:rPr>
                <w:rFonts w:ascii="Times New Roman"/>
                <w:spacing w:val="-1"/>
                <w:sz w:val="18"/>
              </w:rPr>
              <w:t>957,883.39</w:t>
            </w:r>
          </w:p>
        </w:tc>
      </w:tr>
      <w:tr>
        <w:trPr>
          <w:trHeight w:val="456" w:hRule="exact"/>
        </w:trPr>
        <w:tc>
          <w:tcPr>
            <w:tcW w:w="3197" w:type="dxa"/>
            <w:tcBorders>
              <w:top w:val="single" w:sz="4" w:space="0" w:color="000000"/>
              <w:left w:val="nil" w:sz="6" w:space="0" w:color="auto"/>
              <w:bottom w:val="single" w:sz="12" w:space="0" w:color="000000"/>
              <w:right w:val="single" w:sz="4" w:space="0" w:color="000000"/>
            </w:tcBorders>
          </w:tcPr>
          <w:p>
            <w:pPr>
              <w:pStyle w:val="TableParagraph"/>
              <w:tabs>
                <w:tab w:pos="628" w:val="left" w:leader="none"/>
              </w:tabs>
              <w:spacing w:line="240" w:lineRule="auto" w:before="137"/>
              <w:ind w:right="119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8,087,054.56</w:t>
            </w:r>
          </w:p>
        </w:tc>
        <w:tc>
          <w:tcPr>
            <w:tcW w:w="21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6,535,589.97</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0"/>
          <w:szCs w:val="10"/>
        </w:rPr>
      </w:pPr>
    </w:p>
    <w:p>
      <w:pPr>
        <w:spacing w:line="333" w:lineRule="exact" w:before="0"/>
        <w:ind w:left="105" w:right="0" w:firstLine="0"/>
        <w:jc w:val="left"/>
        <w:rPr>
          <w:rFonts w:ascii="Microsoft JhengHei" w:hAnsi="Microsoft JhengHei" w:cs="Microsoft JhengHei" w:eastAsia="Microsoft JhengHei" w:hint="default"/>
          <w:sz w:val="21"/>
          <w:szCs w:val="21"/>
        </w:rPr>
      </w:pPr>
      <w:r>
        <w:rPr/>
        <w:pict>
          <v:group style="position:absolute;margin-left:119.759995pt;margin-top:19.011862pt;width:404.9pt;height:179.95pt;mso-position-horizontal-relative:page;mso-position-vertical-relative:paragraph;z-index:-1212040" coordorigin="2395,380" coordsize="8098,3599">
            <v:group style="position:absolute;left:2410;top:853;width:10;height:2" coordorigin="2410,853" coordsize="10,2">
              <v:shape style="position:absolute;left:2410;top:853;width:10;height:2" coordorigin="2410,853" coordsize="10,0" path="m2410,853l2419,853e" filled="false" stroked="true" strokeweight=".48pt" strokecolor="#000000">
                <v:path arrowok="t"/>
              </v:shape>
            </v:group>
            <v:group style="position:absolute;left:2429;top:853;width:10;height:2" coordorigin="2429,853" coordsize="10,2">
              <v:shape style="position:absolute;left:2429;top:853;width:10;height:2" coordorigin="2429,853" coordsize="10,0" path="m2429,853l2438,853e" filled="false" stroked="true" strokeweight=".48pt" strokecolor="#000000">
                <v:path arrowok="t"/>
              </v:shape>
            </v:group>
            <v:group style="position:absolute;left:2448;top:853;width:10;height:2" coordorigin="2448,853" coordsize="10,2">
              <v:shape style="position:absolute;left:2448;top:853;width:10;height:2" coordorigin="2448,853" coordsize="10,0" path="m2448,853l2458,853e" filled="false" stroked="true" strokeweight=".48pt" strokecolor="#000000">
                <v:path arrowok="t"/>
              </v:shape>
            </v:group>
            <v:group style="position:absolute;left:2467;top:853;width:10;height:2" coordorigin="2467,853" coordsize="10,2">
              <v:shape style="position:absolute;left:2467;top:853;width:10;height:2" coordorigin="2467,853" coordsize="10,0" path="m2467,853l2477,853e" filled="false" stroked="true" strokeweight=".48pt" strokecolor="#000000">
                <v:path arrowok="t"/>
              </v:shape>
            </v:group>
            <v:group style="position:absolute;left:2486;top:853;width:10;height:2" coordorigin="2486,853" coordsize="10,2">
              <v:shape style="position:absolute;left:2486;top:853;width:10;height:2" coordorigin="2486,853" coordsize="10,0" path="m2486,853l2496,853e" filled="false" stroked="true" strokeweight=".48pt" strokecolor="#000000">
                <v:path arrowok="t"/>
              </v:shape>
            </v:group>
            <v:group style="position:absolute;left:2506;top:853;width:10;height:2" coordorigin="2506,853" coordsize="10,2">
              <v:shape style="position:absolute;left:2506;top:853;width:10;height:2" coordorigin="2506,853" coordsize="10,0" path="m2506,853l2515,853e" filled="false" stroked="true" strokeweight=".48pt" strokecolor="#000000">
                <v:path arrowok="t"/>
              </v:shape>
            </v:group>
            <v:group style="position:absolute;left:2525;top:853;width:10;height:2" coordorigin="2525,853" coordsize="10,2">
              <v:shape style="position:absolute;left:2525;top:853;width:10;height:2" coordorigin="2525,853" coordsize="10,0" path="m2525,853l2534,853e" filled="false" stroked="true" strokeweight=".48pt" strokecolor="#000000">
                <v:path arrowok="t"/>
              </v:shape>
            </v:group>
            <v:group style="position:absolute;left:2544;top:853;width:10;height:2" coordorigin="2544,853" coordsize="10,2">
              <v:shape style="position:absolute;left:2544;top:853;width:10;height:2" coordorigin="2544,853" coordsize="10,0" path="m2544,853l2554,853e" filled="false" stroked="true" strokeweight=".48pt" strokecolor="#000000">
                <v:path arrowok="t"/>
              </v:shape>
            </v:group>
            <v:group style="position:absolute;left:2563;top:853;width:10;height:2" coordorigin="2563,853" coordsize="10,2">
              <v:shape style="position:absolute;left:2563;top:853;width:10;height:2" coordorigin="2563,853" coordsize="10,0" path="m2563,853l2573,853e" filled="false" stroked="true" strokeweight=".48pt" strokecolor="#000000">
                <v:path arrowok="t"/>
              </v:shape>
            </v:group>
            <v:group style="position:absolute;left:2582;top:853;width:10;height:2" coordorigin="2582,853" coordsize="10,2">
              <v:shape style="position:absolute;left:2582;top:853;width:10;height:2" coordorigin="2582,853" coordsize="10,0" path="m2582,853l2592,853e" filled="false" stroked="true" strokeweight=".48pt" strokecolor="#000000">
                <v:path arrowok="t"/>
              </v:shape>
            </v:group>
            <v:group style="position:absolute;left:2602;top:853;width:10;height:2" coordorigin="2602,853" coordsize="10,2">
              <v:shape style="position:absolute;left:2602;top:853;width:10;height:2" coordorigin="2602,853" coordsize="10,0" path="m2602,853l2611,853e" filled="false" stroked="true" strokeweight=".48pt" strokecolor="#000000">
                <v:path arrowok="t"/>
              </v:shape>
            </v:group>
            <v:group style="position:absolute;left:2621;top:853;width:10;height:2" coordorigin="2621,853" coordsize="10,2">
              <v:shape style="position:absolute;left:2621;top:853;width:10;height:2" coordorigin="2621,853" coordsize="10,0" path="m2621,853l2630,853e" filled="false" stroked="true" strokeweight=".48pt" strokecolor="#000000">
                <v:path arrowok="t"/>
              </v:shape>
            </v:group>
            <v:group style="position:absolute;left:2640;top:853;width:10;height:2" coordorigin="2640,853" coordsize="10,2">
              <v:shape style="position:absolute;left:2640;top:853;width:10;height:2" coordorigin="2640,853" coordsize="10,0" path="m2640,853l2650,853e" filled="false" stroked="true" strokeweight=".48pt" strokecolor="#000000">
                <v:path arrowok="t"/>
              </v:shape>
            </v:group>
            <v:group style="position:absolute;left:2659;top:853;width:10;height:2" coordorigin="2659,853" coordsize="10,2">
              <v:shape style="position:absolute;left:2659;top:853;width:10;height:2" coordorigin="2659,853" coordsize="10,0" path="m2659,853l2669,853e" filled="false" stroked="true" strokeweight=".48pt" strokecolor="#000000">
                <v:path arrowok="t"/>
              </v:shape>
            </v:group>
            <v:group style="position:absolute;left:2678;top:853;width:10;height:2" coordorigin="2678,853" coordsize="10,2">
              <v:shape style="position:absolute;left:2678;top:853;width:10;height:2" coordorigin="2678,853" coordsize="10,0" path="m2678,853l2688,853e" filled="false" stroked="true" strokeweight=".48pt" strokecolor="#000000">
                <v:path arrowok="t"/>
              </v:shape>
            </v:group>
            <v:group style="position:absolute;left:2698;top:853;width:10;height:2" coordorigin="2698,853" coordsize="10,2">
              <v:shape style="position:absolute;left:2698;top:853;width:10;height:2" coordorigin="2698,853" coordsize="10,0" path="m2698,853l2707,853e" filled="false" stroked="true" strokeweight=".48pt" strokecolor="#000000">
                <v:path arrowok="t"/>
              </v:shape>
            </v:group>
            <v:group style="position:absolute;left:2717;top:853;width:10;height:2" coordorigin="2717,853" coordsize="10,2">
              <v:shape style="position:absolute;left:2717;top:853;width:10;height:2" coordorigin="2717,853" coordsize="10,0" path="m2717,853l2726,853e" filled="false" stroked="true" strokeweight=".48pt" strokecolor="#000000">
                <v:path arrowok="t"/>
              </v:shape>
            </v:group>
            <v:group style="position:absolute;left:2736;top:853;width:10;height:2" coordorigin="2736,853" coordsize="10,2">
              <v:shape style="position:absolute;left:2736;top:853;width:10;height:2" coordorigin="2736,853" coordsize="10,0" path="m2736,853l2746,853e" filled="false" stroked="true" strokeweight=".48pt" strokecolor="#000000">
                <v:path arrowok="t"/>
              </v:shape>
            </v:group>
            <v:group style="position:absolute;left:2755;top:853;width:10;height:2" coordorigin="2755,853" coordsize="10,2">
              <v:shape style="position:absolute;left:2755;top:853;width:10;height:2" coordorigin="2755,853" coordsize="10,0" path="m2755,853l2765,853e" filled="false" stroked="true" strokeweight=".48pt" strokecolor="#000000">
                <v:path arrowok="t"/>
              </v:shape>
            </v:group>
            <v:group style="position:absolute;left:2774;top:853;width:10;height:2" coordorigin="2774,853" coordsize="10,2">
              <v:shape style="position:absolute;left:2774;top:853;width:10;height:2" coordorigin="2774,853" coordsize="10,0" path="m2774,853l2784,853e" filled="false" stroked="true" strokeweight=".48pt" strokecolor="#000000">
                <v:path arrowok="t"/>
              </v:shape>
            </v:group>
            <v:group style="position:absolute;left:2794;top:853;width:10;height:2" coordorigin="2794,853" coordsize="10,2">
              <v:shape style="position:absolute;left:2794;top:853;width:10;height:2" coordorigin="2794,853" coordsize="10,0" path="m2794,853l2803,853e" filled="false" stroked="true" strokeweight=".48pt" strokecolor="#000000">
                <v:path arrowok="t"/>
              </v:shape>
            </v:group>
            <v:group style="position:absolute;left:2813;top:853;width:10;height:2" coordorigin="2813,853" coordsize="10,2">
              <v:shape style="position:absolute;left:2813;top:853;width:10;height:2" coordorigin="2813,853" coordsize="10,0" path="m2813,853l2822,853e" filled="false" stroked="true" strokeweight=".48pt" strokecolor="#000000">
                <v:path arrowok="t"/>
              </v:shape>
            </v:group>
            <v:group style="position:absolute;left:2832;top:853;width:10;height:2" coordorigin="2832,853" coordsize="10,2">
              <v:shape style="position:absolute;left:2832;top:853;width:10;height:2" coordorigin="2832,853" coordsize="10,0" path="m2832,853l2842,853e" filled="false" stroked="true" strokeweight=".48pt" strokecolor="#000000">
                <v:path arrowok="t"/>
              </v:shape>
            </v:group>
            <v:group style="position:absolute;left:2851;top:853;width:10;height:2" coordorigin="2851,853" coordsize="10,2">
              <v:shape style="position:absolute;left:2851;top:853;width:10;height:2" coordorigin="2851,853" coordsize="10,0" path="m2851,853l2861,853e" filled="false" stroked="true" strokeweight=".48pt" strokecolor="#000000">
                <v:path arrowok="t"/>
              </v:shape>
            </v:group>
            <v:group style="position:absolute;left:2870;top:853;width:10;height:2" coordorigin="2870,853" coordsize="10,2">
              <v:shape style="position:absolute;left:2870;top:853;width:10;height:2" coordorigin="2870,853" coordsize="10,0" path="m2870,853l2880,853e" filled="false" stroked="true" strokeweight=".48pt" strokecolor="#000000">
                <v:path arrowok="t"/>
              </v:shape>
            </v:group>
            <v:group style="position:absolute;left:2890;top:853;width:10;height:2" coordorigin="2890,853" coordsize="10,2">
              <v:shape style="position:absolute;left:2890;top:853;width:10;height:2" coordorigin="2890,853" coordsize="10,0" path="m2890,853l2899,853e" filled="false" stroked="true" strokeweight=".48pt" strokecolor="#000000">
                <v:path arrowok="t"/>
              </v:shape>
            </v:group>
            <v:group style="position:absolute;left:2909;top:853;width:10;height:2" coordorigin="2909,853" coordsize="10,2">
              <v:shape style="position:absolute;left:2909;top:853;width:10;height:2" coordorigin="2909,853" coordsize="10,0" path="m2909,853l2918,853e" filled="false" stroked="true" strokeweight=".48pt" strokecolor="#000000">
                <v:path arrowok="t"/>
              </v:shape>
            </v:group>
            <v:group style="position:absolute;left:2928;top:853;width:10;height:2" coordorigin="2928,853" coordsize="10,2">
              <v:shape style="position:absolute;left:2928;top:853;width:10;height:2" coordorigin="2928,853" coordsize="10,0" path="m2928,853l2938,853e" filled="false" stroked="true" strokeweight=".48pt" strokecolor="#000000">
                <v:path arrowok="t"/>
              </v:shape>
            </v:group>
            <v:group style="position:absolute;left:2947;top:853;width:10;height:2" coordorigin="2947,853" coordsize="10,2">
              <v:shape style="position:absolute;left:2947;top:853;width:10;height:2" coordorigin="2947,853" coordsize="10,0" path="m2947,853l2957,853e" filled="false" stroked="true" strokeweight=".48pt" strokecolor="#000000">
                <v:path arrowok="t"/>
              </v:shape>
            </v:group>
            <v:group style="position:absolute;left:2966;top:853;width:10;height:2" coordorigin="2966,853" coordsize="10,2">
              <v:shape style="position:absolute;left:2966;top:853;width:10;height:2" coordorigin="2966,853" coordsize="10,0" path="m2966,853l2976,853e" filled="false" stroked="true" strokeweight=".48pt" strokecolor="#000000">
                <v:path arrowok="t"/>
              </v:shape>
            </v:group>
            <v:group style="position:absolute;left:2986;top:853;width:10;height:2" coordorigin="2986,853" coordsize="10,2">
              <v:shape style="position:absolute;left:2986;top:853;width:10;height:2" coordorigin="2986,853" coordsize="10,0" path="m2986,853l2995,853e" filled="false" stroked="true" strokeweight=".48pt" strokecolor="#000000">
                <v:path arrowok="t"/>
              </v:shape>
            </v:group>
            <v:group style="position:absolute;left:3005;top:853;width:10;height:2" coordorigin="3005,853" coordsize="10,2">
              <v:shape style="position:absolute;left:3005;top:853;width:10;height:2" coordorigin="3005,853" coordsize="10,0" path="m3005,853l3014,853e" filled="false" stroked="true" strokeweight=".48pt" strokecolor="#000000">
                <v:path arrowok="t"/>
              </v:shape>
            </v:group>
            <v:group style="position:absolute;left:3024;top:853;width:10;height:2" coordorigin="3024,853" coordsize="10,2">
              <v:shape style="position:absolute;left:3024;top:853;width:10;height:2" coordorigin="3024,853" coordsize="10,0" path="m3024,853l3034,853e" filled="false" stroked="true" strokeweight=".48pt" strokecolor="#000000">
                <v:path arrowok="t"/>
              </v:shape>
            </v:group>
            <v:group style="position:absolute;left:3043;top:853;width:10;height:2" coordorigin="3043,853" coordsize="10,2">
              <v:shape style="position:absolute;left:3043;top:853;width:10;height:2" coordorigin="3043,853" coordsize="10,0" path="m3043,853l3053,853e" filled="false" stroked="true" strokeweight=".48pt" strokecolor="#000000">
                <v:path arrowok="t"/>
              </v:shape>
            </v:group>
            <v:group style="position:absolute;left:3062;top:853;width:10;height:2" coordorigin="3062,853" coordsize="10,2">
              <v:shape style="position:absolute;left:3062;top:853;width:10;height:2" coordorigin="3062,853" coordsize="10,0" path="m3062,853l3072,853e" filled="false" stroked="true" strokeweight=".48pt" strokecolor="#000000">
                <v:path arrowok="t"/>
              </v:shape>
            </v:group>
            <v:group style="position:absolute;left:3082;top:853;width:10;height:2" coordorigin="3082,853" coordsize="10,2">
              <v:shape style="position:absolute;left:3082;top:853;width:10;height:2" coordorigin="3082,853" coordsize="10,0" path="m3082,853l3091,853e" filled="false" stroked="true" strokeweight=".48pt" strokecolor="#000000">
                <v:path arrowok="t"/>
              </v:shape>
            </v:group>
            <v:group style="position:absolute;left:3101;top:853;width:10;height:2" coordorigin="3101,853" coordsize="10,2">
              <v:shape style="position:absolute;left:3101;top:853;width:10;height:2" coordorigin="3101,853" coordsize="10,0" path="m3101,853l3110,853e" filled="false" stroked="true" strokeweight=".48pt" strokecolor="#000000">
                <v:path arrowok="t"/>
              </v:shape>
            </v:group>
            <v:group style="position:absolute;left:3120;top:853;width:10;height:2" coordorigin="3120,853" coordsize="10,2">
              <v:shape style="position:absolute;left:3120;top:853;width:10;height:2" coordorigin="3120,853" coordsize="10,0" path="m3120,853l3130,853e" filled="false" stroked="true" strokeweight=".48pt" strokecolor="#000000">
                <v:path arrowok="t"/>
              </v:shape>
            </v:group>
            <v:group style="position:absolute;left:3139;top:853;width:10;height:2" coordorigin="3139,853" coordsize="10,2">
              <v:shape style="position:absolute;left:3139;top:853;width:10;height:2" coordorigin="3139,853" coordsize="10,0" path="m3139,853l3149,853e" filled="false" stroked="true" strokeweight=".48pt" strokecolor="#000000">
                <v:path arrowok="t"/>
              </v:shape>
            </v:group>
            <v:group style="position:absolute;left:3158;top:853;width:10;height:2" coordorigin="3158,853" coordsize="10,2">
              <v:shape style="position:absolute;left:3158;top:853;width:10;height:2" coordorigin="3158,853" coordsize="10,0" path="m3158,853l3168,853e" filled="false" stroked="true" strokeweight=".48pt" strokecolor="#000000">
                <v:path arrowok="t"/>
              </v:shape>
            </v:group>
            <v:group style="position:absolute;left:3178;top:853;width:10;height:2" coordorigin="3178,853" coordsize="10,2">
              <v:shape style="position:absolute;left:3178;top:853;width:10;height:2" coordorigin="3178,853" coordsize="10,0" path="m3178,853l3187,853e" filled="false" stroked="true" strokeweight=".48pt" strokecolor="#000000">
                <v:path arrowok="t"/>
              </v:shape>
            </v:group>
            <v:group style="position:absolute;left:3197;top:853;width:10;height:2" coordorigin="3197,853" coordsize="10,2">
              <v:shape style="position:absolute;left:3197;top:853;width:10;height:2" coordorigin="3197,853" coordsize="10,0" path="m3197,853l3206,853e" filled="false" stroked="true" strokeweight=".48pt" strokecolor="#000000">
                <v:path arrowok="t"/>
              </v:shape>
            </v:group>
            <v:group style="position:absolute;left:3216;top:853;width:10;height:2" coordorigin="3216,853" coordsize="10,2">
              <v:shape style="position:absolute;left:3216;top:853;width:10;height:2" coordorigin="3216,853" coordsize="10,0" path="m3216,853l3226,853e" filled="false" stroked="true" strokeweight=".48pt" strokecolor="#000000">
                <v:path arrowok="t"/>
              </v:shape>
            </v:group>
            <v:group style="position:absolute;left:3235;top:853;width:10;height:2" coordorigin="3235,853" coordsize="10,2">
              <v:shape style="position:absolute;left:3235;top:853;width:10;height:2" coordorigin="3235,853" coordsize="10,0" path="m3235,853l3245,853e" filled="false" stroked="true" strokeweight=".48pt" strokecolor="#000000">
                <v:path arrowok="t"/>
              </v:shape>
            </v:group>
            <v:group style="position:absolute;left:3254;top:853;width:10;height:2" coordorigin="3254,853" coordsize="10,2">
              <v:shape style="position:absolute;left:3254;top:853;width:10;height:2" coordorigin="3254,853" coordsize="10,0" path="m3254,853l3264,853e" filled="false" stroked="true" strokeweight=".48pt" strokecolor="#000000">
                <v:path arrowok="t"/>
              </v:shape>
            </v:group>
            <v:group style="position:absolute;left:3274;top:853;width:10;height:2" coordorigin="3274,853" coordsize="10,2">
              <v:shape style="position:absolute;left:3274;top:853;width:10;height:2" coordorigin="3274,853" coordsize="10,0" path="m3274,853l3283,853e" filled="false" stroked="true" strokeweight=".48pt" strokecolor="#000000">
                <v:path arrowok="t"/>
              </v:shape>
            </v:group>
            <v:group style="position:absolute;left:3293;top:853;width:10;height:2" coordorigin="3293,853" coordsize="10,2">
              <v:shape style="position:absolute;left:3293;top:853;width:10;height:2" coordorigin="3293,853" coordsize="10,0" path="m3293,853l3302,853e" filled="false" stroked="true" strokeweight=".48pt" strokecolor="#000000">
                <v:path arrowok="t"/>
              </v:shape>
            </v:group>
            <v:group style="position:absolute;left:3312;top:853;width:10;height:2" coordorigin="3312,853" coordsize="10,2">
              <v:shape style="position:absolute;left:3312;top:853;width:10;height:2" coordorigin="3312,853" coordsize="10,0" path="m3312,853l3322,853e" filled="false" stroked="true" strokeweight=".48pt" strokecolor="#000000">
                <v:path arrowok="t"/>
              </v:shape>
            </v:group>
            <v:group style="position:absolute;left:3331;top:853;width:10;height:2" coordorigin="3331,853" coordsize="10,2">
              <v:shape style="position:absolute;left:3331;top:853;width:10;height:2" coordorigin="3331,853" coordsize="10,0" path="m3331,853l3341,853e" filled="false" stroked="true" strokeweight=".48pt" strokecolor="#000000">
                <v:path arrowok="t"/>
              </v:shape>
            </v:group>
            <v:group style="position:absolute;left:3350;top:853;width:10;height:2" coordorigin="3350,853" coordsize="10,2">
              <v:shape style="position:absolute;left:3350;top:853;width:10;height:2" coordorigin="3350,853" coordsize="10,0" path="m3350,853l3360,853e" filled="false" stroked="true" strokeweight=".48pt" strokecolor="#000000">
                <v:path arrowok="t"/>
              </v:shape>
            </v:group>
            <v:group style="position:absolute;left:3370;top:853;width:10;height:2" coordorigin="3370,853" coordsize="10,2">
              <v:shape style="position:absolute;left:3370;top:853;width:10;height:2" coordorigin="3370,853" coordsize="10,0" path="m3370,853l3379,853e" filled="false" stroked="true" strokeweight=".48pt" strokecolor="#000000">
                <v:path arrowok="t"/>
              </v:shape>
            </v:group>
            <v:group style="position:absolute;left:3389;top:853;width:10;height:2" coordorigin="3389,853" coordsize="10,2">
              <v:shape style="position:absolute;left:3389;top:853;width:10;height:2" coordorigin="3389,853" coordsize="10,0" path="m3389,853l3398,853e" filled="false" stroked="true" strokeweight=".48pt" strokecolor="#000000">
                <v:path arrowok="t"/>
              </v:shape>
            </v:group>
            <v:group style="position:absolute;left:3408;top:853;width:10;height:2" coordorigin="3408,853" coordsize="10,2">
              <v:shape style="position:absolute;left:3408;top:853;width:10;height:2" coordorigin="3408,853" coordsize="10,0" path="m3408,853l3418,853e" filled="false" stroked="true" strokeweight=".48pt" strokecolor="#000000">
                <v:path arrowok="t"/>
              </v:shape>
            </v:group>
            <v:group style="position:absolute;left:3427;top:853;width:10;height:2" coordorigin="3427,853" coordsize="10,2">
              <v:shape style="position:absolute;left:3427;top:853;width:10;height:2" coordorigin="3427,853" coordsize="10,0" path="m3427,853l3437,853e" filled="false" stroked="true" strokeweight=".48pt" strokecolor="#000000">
                <v:path arrowok="t"/>
              </v:shape>
            </v:group>
            <v:group style="position:absolute;left:3446;top:853;width:10;height:2" coordorigin="3446,853" coordsize="10,2">
              <v:shape style="position:absolute;left:3446;top:853;width:10;height:2" coordorigin="3446,853" coordsize="10,0" path="m3446,853l3456,853e" filled="false" stroked="true" strokeweight=".48pt" strokecolor="#000000">
                <v:path arrowok="t"/>
              </v:shape>
            </v:group>
            <v:group style="position:absolute;left:3466;top:853;width:10;height:2" coordorigin="3466,853" coordsize="10,2">
              <v:shape style="position:absolute;left:3466;top:853;width:10;height:2" coordorigin="3466,853" coordsize="10,0" path="m3466,853l3475,853e" filled="false" stroked="true" strokeweight=".48pt" strokecolor="#000000">
                <v:path arrowok="t"/>
              </v:shape>
            </v:group>
            <v:group style="position:absolute;left:3485;top:853;width:10;height:2" coordorigin="3485,853" coordsize="10,2">
              <v:shape style="position:absolute;left:3485;top:853;width:10;height:2" coordorigin="3485,853" coordsize="10,0" path="m3485,853l3494,853e" filled="false" stroked="true" strokeweight=".48pt" strokecolor="#000000">
                <v:path arrowok="t"/>
              </v:shape>
            </v:group>
            <v:group style="position:absolute;left:3504;top:853;width:10;height:2" coordorigin="3504,853" coordsize="10,2">
              <v:shape style="position:absolute;left:3504;top:853;width:10;height:2" coordorigin="3504,853" coordsize="10,0" path="m3504,853l3514,853e" filled="false" stroked="true" strokeweight=".48pt" strokecolor="#000000">
                <v:path arrowok="t"/>
              </v:shape>
            </v:group>
            <v:group style="position:absolute;left:3523;top:853;width:10;height:2" coordorigin="3523,853" coordsize="10,2">
              <v:shape style="position:absolute;left:3523;top:853;width:10;height:2" coordorigin="3523,853" coordsize="10,0" path="m3523,853l3533,853e" filled="false" stroked="true" strokeweight=".48pt" strokecolor="#000000">
                <v:path arrowok="t"/>
              </v:shape>
            </v:group>
            <v:group style="position:absolute;left:3542;top:853;width:10;height:2" coordorigin="3542,853" coordsize="10,2">
              <v:shape style="position:absolute;left:3542;top:853;width:10;height:2" coordorigin="3542,853" coordsize="10,0" path="m3542,853l3552,853e" filled="false" stroked="true" strokeweight=".48pt" strokecolor="#000000">
                <v:path arrowok="t"/>
              </v:shape>
            </v:group>
            <v:group style="position:absolute;left:3562;top:853;width:10;height:2" coordorigin="3562,853" coordsize="10,2">
              <v:shape style="position:absolute;left:3562;top:853;width:10;height:2" coordorigin="3562,853" coordsize="10,0" path="m3562,853l3571,853e" filled="false" stroked="true" strokeweight=".48pt" strokecolor="#000000">
                <v:path arrowok="t"/>
              </v:shape>
            </v:group>
            <v:group style="position:absolute;left:3581;top:853;width:10;height:2" coordorigin="3581,853" coordsize="10,2">
              <v:shape style="position:absolute;left:3581;top:853;width:10;height:2" coordorigin="3581,853" coordsize="10,0" path="m3581,853l3590,853e" filled="false" stroked="true" strokeweight=".48pt" strokecolor="#000000">
                <v:path arrowok="t"/>
              </v:shape>
            </v:group>
            <v:group style="position:absolute;left:3600;top:853;width:10;height:2" coordorigin="3600,853" coordsize="10,2">
              <v:shape style="position:absolute;left:3600;top:853;width:10;height:2" coordorigin="3600,853" coordsize="10,0" path="m3600,853l3610,853e" filled="false" stroked="true" strokeweight=".48pt" strokecolor="#000000">
                <v:path arrowok="t"/>
              </v:shape>
            </v:group>
            <v:group style="position:absolute;left:3619;top:853;width:10;height:2" coordorigin="3619,853" coordsize="10,2">
              <v:shape style="position:absolute;left:3619;top:853;width:10;height:2" coordorigin="3619,853" coordsize="10,0" path="m3619,853l3629,853e" filled="false" stroked="true" strokeweight=".48pt" strokecolor="#000000">
                <v:path arrowok="t"/>
              </v:shape>
            </v:group>
            <v:group style="position:absolute;left:3638;top:853;width:10;height:2" coordorigin="3638,853" coordsize="10,2">
              <v:shape style="position:absolute;left:3638;top:853;width:10;height:2" coordorigin="3638,853" coordsize="10,0" path="m3638,853l3648,853e" filled="false" stroked="true" strokeweight=".48pt" strokecolor="#000000">
                <v:path arrowok="t"/>
              </v:shape>
            </v:group>
            <v:group style="position:absolute;left:3658;top:853;width:10;height:2" coordorigin="3658,853" coordsize="10,2">
              <v:shape style="position:absolute;left:3658;top:853;width:10;height:2" coordorigin="3658,853" coordsize="10,0" path="m3658,853l3667,853e" filled="false" stroked="true" strokeweight=".48pt" strokecolor="#000000">
                <v:path arrowok="t"/>
              </v:shape>
            </v:group>
            <v:group style="position:absolute;left:3677;top:853;width:10;height:2" coordorigin="3677,853" coordsize="10,2">
              <v:shape style="position:absolute;left:3677;top:853;width:10;height:2" coordorigin="3677,853" coordsize="10,0" path="m3677,853l3686,853e" filled="false" stroked="true" strokeweight=".48pt" strokecolor="#000000">
                <v:path arrowok="t"/>
              </v:shape>
            </v:group>
            <v:group style="position:absolute;left:3696;top:853;width:10;height:2" coordorigin="3696,853" coordsize="10,2">
              <v:shape style="position:absolute;left:3696;top:853;width:10;height:2" coordorigin="3696,853" coordsize="10,0" path="m3696,853l3706,853e" filled="false" stroked="true" strokeweight=".48pt" strokecolor="#000000">
                <v:path arrowok="t"/>
              </v:shape>
            </v:group>
            <v:group style="position:absolute;left:3715;top:853;width:10;height:2" coordorigin="3715,853" coordsize="10,2">
              <v:shape style="position:absolute;left:3715;top:853;width:10;height:2" coordorigin="3715,853" coordsize="10,0" path="m3715,853l3725,853e" filled="false" stroked="true" strokeweight=".48pt" strokecolor="#000000">
                <v:path arrowok="t"/>
              </v:shape>
            </v:group>
            <v:group style="position:absolute;left:3734;top:853;width:10;height:2" coordorigin="3734,853" coordsize="10,2">
              <v:shape style="position:absolute;left:3734;top:853;width:10;height:2" coordorigin="3734,853" coordsize="10,0" path="m3734,853l3744,853e" filled="false" stroked="true" strokeweight=".48pt" strokecolor="#000000">
                <v:path arrowok="t"/>
              </v:shape>
            </v:group>
            <v:group style="position:absolute;left:3754;top:853;width:10;height:2" coordorigin="3754,853" coordsize="10,2">
              <v:shape style="position:absolute;left:3754;top:853;width:10;height:2" coordorigin="3754,853" coordsize="10,0" path="m3754,853l3763,853e" filled="false" stroked="true" strokeweight=".48pt" strokecolor="#000000">
                <v:path arrowok="t"/>
              </v:shape>
            </v:group>
            <v:group style="position:absolute;left:3773;top:853;width:10;height:2" coordorigin="3773,853" coordsize="10,2">
              <v:shape style="position:absolute;left:3773;top:853;width:10;height:2" coordorigin="3773,853" coordsize="10,0" path="m3773,853l3782,853e" filled="false" stroked="true" strokeweight=".48pt" strokecolor="#000000">
                <v:path arrowok="t"/>
              </v:shape>
            </v:group>
            <v:group style="position:absolute;left:3792;top:853;width:10;height:2" coordorigin="3792,853" coordsize="10,2">
              <v:shape style="position:absolute;left:3792;top:853;width:10;height:2" coordorigin="3792,853" coordsize="10,0" path="m3792,853l3802,853e" filled="false" stroked="true" strokeweight=".48pt" strokecolor="#000000">
                <v:path arrowok="t"/>
              </v:shape>
            </v:group>
            <v:group style="position:absolute;left:3811;top:853;width:10;height:2" coordorigin="3811,853" coordsize="10,2">
              <v:shape style="position:absolute;left:3811;top:853;width:10;height:2" coordorigin="3811,853" coordsize="10,0" path="m3811,853l3821,853e" filled="false" stroked="true" strokeweight=".48pt" strokecolor="#000000">
                <v:path arrowok="t"/>
              </v:shape>
            </v:group>
            <v:group style="position:absolute;left:3830;top:853;width:10;height:2" coordorigin="3830,853" coordsize="10,2">
              <v:shape style="position:absolute;left:3830;top:853;width:10;height:2" coordorigin="3830,853" coordsize="10,0" path="m3830,853l3840,853e" filled="false" stroked="true" strokeweight=".48pt" strokecolor="#000000">
                <v:path arrowok="t"/>
              </v:shape>
            </v:group>
            <v:group style="position:absolute;left:3850;top:853;width:10;height:2" coordorigin="3850,853" coordsize="10,2">
              <v:shape style="position:absolute;left:3850;top:853;width:10;height:2" coordorigin="3850,853" coordsize="10,0" path="m3850,853l3859,853e" filled="false" stroked="true" strokeweight=".48pt" strokecolor="#000000">
                <v:path arrowok="t"/>
              </v:shape>
            </v:group>
            <v:group style="position:absolute;left:3869;top:853;width:10;height:2" coordorigin="3869,853" coordsize="10,2">
              <v:shape style="position:absolute;left:3869;top:853;width:10;height:2" coordorigin="3869,853" coordsize="10,0" path="m3869,853l3878,853e" filled="false" stroked="true" strokeweight=".48pt" strokecolor="#000000">
                <v:path arrowok="t"/>
              </v:shape>
            </v:group>
            <v:group style="position:absolute;left:3888;top:853;width:10;height:2" coordorigin="3888,853" coordsize="10,2">
              <v:shape style="position:absolute;left:3888;top:853;width:10;height:2" coordorigin="3888,853" coordsize="10,0" path="m3888,853l3898,853e" filled="false" stroked="true" strokeweight=".48pt" strokecolor="#000000">
                <v:path arrowok="t"/>
              </v:shape>
            </v:group>
            <v:group style="position:absolute;left:3907;top:853;width:10;height:2" coordorigin="3907,853" coordsize="10,2">
              <v:shape style="position:absolute;left:3907;top:853;width:10;height:2" coordorigin="3907,853" coordsize="10,0" path="m3907,853l3917,853e" filled="false" stroked="true" strokeweight=".48pt" strokecolor="#000000">
                <v:path arrowok="t"/>
              </v:shape>
            </v:group>
            <v:group style="position:absolute;left:3926;top:853;width:10;height:2" coordorigin="3926,853" coordsize="10,2">
              <v:shape style="position:absolute;left:3926;top:853;width:10;height:2" coordorigin="3926,853" coordsize="10,0" path="m3926,853l3936,853e" filled="false" stroked="true" strokeweight=".48pt" strokecolor="#000000">
                <v:path arrowok="t"/>
              </v:shape>
            </v:group>
            <v:group style="position:absolute;left:3946;top:853;width:10;height:2" coordorigin="3946,853" coordsize="10,2">
              <v:shape style="position:absolute;left:3946;top:853;width:10;height:2" coordorigin="3946,853" coordsize="10,0" path="m3946,853l3955,853e" filled="false" stroked="true" strokeweight=".48pt" strokecolor="#000000">
                <v:path arrowok="t"/>
              </v:shape>
            </v:group>
            <v:group style="position:absolute;left:3965;top:853;width:10;height:2" coordorigin="3965,853" coordsize="10,2">
              <v:shape style="position:absolute;left:3965;top:853;width:10;height:2" coordorigin="3965,853" coordsize="10,0" path="m3965,853l3974,853e" filled="false" stroked="true" strokeweight=".48pt" strokecolor="#000000">
                <v:path arrowok="t"/>
              </v:shape>
            </v:group>
            <v:group style="position:absolute;left:3984;top:853;width:10;height:2" coordorigin="3984,853" coordsize="10,2">
              <v:shape style="position:absolute;left:3984;top:853;width:10;height:2" coordorigin="3984,853" coordsize="10,0" path="m3984,853l3994,853e" filled="false" stroked="true" strokeweight=".48pt" strokecolor="#000000">
                <v:path arrowok="t"/>
              </v:shape>
            </v:group>
            <v:group style="position:absolute;left:4003;top:853;width:10;height:2" coordorigin="4003,853" coordsize="10,2">
              <v:shape style="position:absolute;left:4003;top:853;width:10;height:2" coordorigin="4003,853" coordsize="10,0" path="m4003,853l4013,853e" filled="false" stroked="true" strokeweight=".48pt" strokecolor="#000000">
                <v:path arrowok="t"/>
              </v:shape>
            </v:group>
            <v:group style="position:absolute;left:4022;top:853;width:10;height:2" coordorigin="4022,853" coordsize="10,2">
              <v:shape style="position:absolute;left:4022;top:853;width:10;height:2" coordorigin="4022,853" coordsize="10,0" path="m4022,853l4032,853e" filled="false" stroked="true" strokeweight=".48pt" strokecolor="#000000">
                <v:path arrowok="t"/>
              </v:shape>
            </v:group>
            <v:group style="position:absolute;left:4042;top:853;width:10;height:2" coordorigin="4042,853" coordsize="10,2">
              <v:shape style="position:absolute;left:4042;top:853;width:10;height:2" coordorigin="4042,853" coordsize="10,0" path="m4042,853l4051,853e" filled="false" stroked="true" strokeweight=".48pt" strokecolor="#000000">
                <v:path arrowok="t"/>
              </v:shape>
            </v:group>
            <v:group style="position:absolute;left:4061;top:853;width:10;height:2" coordorigin="4061,853" coordsize="10,2">
              <v:shape style="position:absolute;left:4061;top:853;width:10;height:2" coordorigin="4061,853" coordsize="10,0" path="m4061,853l4070,853e" filled="false" stroked="true" strokeweight=".48pt" strokecolor="#000000">
                <v:path arrowok="t"/>
              </v:shape>
            </v:group>
            <v:group style="position:absolute;left:4080;top:853;width:10;height:2" coordorigin="4080,853" coordsize="10,2">
              <v:shape style="position:absolute;left:4080;top:853;width:10;height:2" coordorigin="4080,853" coordsize="10,0" path="m4080,853l4090,853e" filled="false" stroked="true" strokeweight=".48pt" strokecolor="#000000">
                <v:path arrowok="t"/>
              </v:shape>
            </v:group>
            <v:group style="position:absolute;left:4099;top:853;width:10;height:2" coordorigin="4099,853" coordsize="10,2">
              <v:shape style="position:absolute;left:4099;top:853;width:10;height:2" coordorigin="4099,853" coordsize="10,0" path="m4099,853l4109,853e" filled="false" stroked="true" strokeweight=".48pt" strokecolor="#000000">
                <v:path arrowok="t"/>
              </v:shape>
            </v:group>
            <v:group style="position:absolute;left:4118;top:853;width:10;height:2" coordorigin="4118,853" coordsize="10,2">
              <v:shape style="position:absolute;left:4118;top:853;width:10;height:2" coordorigin="4118,853" coordsize="10,0" path="m4118,853l4128,853e" filled="false" stroked="true" strokeweight=".48pt" strokecolor="#000000">
                <v:path arrowok="t"/>
              </v:shape>
            </v:group>
            <v:group style="position:absolute;left:4138;top:853;width:10;height:2" coordorigin="4138,853" coordsize="10,2">
              <v:shape style="position:absolute;left:4138;top:853;width:10;height:2" coordorigin="4138,853" coordsize="10,0" path="m4138,853l4147,853e" filled="false" stroked="true" strokeweight=".48pt" strokecolor="#000000">
                <v:path arrowok="t"/>
              </v:shape>
            </v:group>
            <v:group style="position:absolute;left:4157;top:853;width:10;height:2" coordorigin="4157,853" coordsize="10,2">
              <v:shape style="position:absolute;left:4157;top:853;width:10;height:2" coordorigin="4157,853" coordsize="10,0" path="m4157,853l4166,853e" filled="false" stroked="true" strokeweight=".48pt" strokecolor="#000000">
                <v:path arrowok="t"/>
              </v:shape>
            </v:group>
            <v:group style="position:absolute;left:4176;top:853;width:10;height:2" coordorigin="4176,853" coordsize="10,2">
              <v:shape style="position:absolute;left:4176;top:853;width:10;height:2" coordorigin="4176,853" coordsize="10,0" path="m4176,853l4186,853e" filled="false" stroked="true" strokeweight=".48pt" strokecolor="#000000">
                <v:path arrowok="t"/>
              </v:shape>
            </v:group>
            <v:group style="position:absolute;left:4195;top:853;width:10;height:2" coordorigin="4195,853" coordsize="10,2">
              <v:shape style="position:absolute;left:4195;top:853;width:10;height:2" coordorigin="4195,853" coordsize="10,0" path="m4195,853l4205,853e" filled="false" stroked="true" strokeweight=".48pt" strokecolor="#000000">
                <v:path arrowok="t"/>
              </v:shape>
            </v:group>
            <v:group style="position:absolute;left:4214;top:853;width:10;height:2" coordorigin="4214,853" coordsize="10,2">
              <v:shape style="position:absolute;left:4214;top:853;width:10;height:2" coordorigin="4214,853" coordsize="10,0" path="m4214,853l4224,853e" filled="false" stroked="true" strokeweight=".48pt" strokecolor="#000000">
                <v:path arrowok="t"/>
              </v:shape>
            </v:group>
            <v:group style="position:absolute;left:4234;top:853;width:10;height:2" coordorigin="4234,853" coordsize="10,2">
              <v:shape style="position:absolute;left:4234;top:853;width:10;height:2" coordorigin="4234,853" coordsize="10,0" path="m4234,853l4243,853e" filled="false" stroked="true" strokeweight=".48pt" strokecolor="#000000">
                <v:path arrowok="t"/>
              </v:shape>
            </v:group>
            <v:group style="position:absolute;left:4253;top:853;width:10;height:2" coordorigin="4253,853" coordsize="10,2">
              <v:shape style="position:absolute;left:4253;top:853;width:10;height:2" coordorigin="4253,853" coordsize="10,0" path="m4253,853l4262,853e" filled="false" stroked="true" strokeweight=".48pt" strokecolor="#000000">
                <v:path arrowok="t"/>
              </v:shape>
            </v:group>
            <v:group style="position:absolute;left:4272;top:853;width:10;height:2" coordorigin="4272,853" coordsize="10,2">
              <v:shape style="position:absolute;left:4272;top:853;width:10;height:2" coordorigin="4272,853" coordsize="10,0" path="m4272,853l4282,853e" filled="false" stroked="true" strokeweight=".48pt" strokecolor="#000000">
                <v:path arrowok="t"/>
              </v:shape>
            </v:group>
            <v:group style="position:absolute;left:4291;top:853;width:10;height:2" coordorigin="4291,853" coordsize="10,2">
              <v:shape style="position:absolute;left:4291;top:853;width:10;height:2" coordorigin="4291,853" coordsize="10,0" path="m4291,853l4301,853e" filled="false" stroked="true" strokeweight=".48pt" strokecolor="#000000">
                <v:path arrowok="t"/>
              </v:shape>
            </v:group>
            <v:group style="position:absolute;left:4310;top:853;width:10;height:2" coordorigin="4310,853" coordsize="10,2">
              <v:shape style="position:absolute;left:4310;top:853;width:10;height:2" coordorigin="4310,853" coordsize="10,0" path="m4310,853l4320,853e" filled="false" stroked="true" strokeweight=".48pt" strokecolor="#000000">
                <v:path arrowok="t"/>
              </v:shape>
            </v:group>
            <v:group style="position:absolute;left:4330;top:853;width:10;height:2" coordorigin="4330,853" coordsize="10,2">
              <v:shape style="position:absolute;left:4330;top:853;width:10;height:2" coordorigin="4330,853" coordsize="10,0" path="m4330,853l4339,853e" filled="false" stroked="true" strokeweight=".48pt" strokecolor="#000000">
                <v:path arrowok="t"/>
              </v:shape>
            </v:group>
            <v:group style="position:absolute;left:4349;top:853;width:10;height:2" coordorigin="4349,853" coordsize="10,2">
              <v:shape style="position:absolute;left:4349;top:853;width:10;height:2" coordorigin="4349,853" coordsize="10,0" path="m4349,853l4358,853e" filled="false" stroked="true" strokeweight=".48pt" strokecolor="#000000">
                <v:path arrowok="t"/>
              </v:shape>
            </v:group>
            <v:group style="position:absolute;left:4368;top:853;width:10;height:2" coordorigin="4368,853" coordsize="10,2">
              <v:shape style="position:absolute;left:4368;top:853;width:10;height:2" coordorigin="4368,853" coordsize="10,0" path="m4368,853l4378,853e" filled="false" stroked="true" strokeweight=".48pt" strokecolor="#000000">
                <v:path arrowok="t"/>
              </v:shape>
            </v:group>
            <v:group style="position:absolute;left:4387;top:853;width:10;height:2" coordorigin="4387,853" coordsize="10,2">
              <v:shape style="position:absolute;left:4387;top:853;width:10;height:2" coordorigin="4387,853" coordsize="10,0" path="m4387,853l4397,853e" filled="false" stroked="true" strokeweight=".48pt" strokecolor="#000000">
                <v:path arrowok="t"/>
              </v:shape>
            </v:group>
            <v:group style="position:absolute;left:4406;top:853;width:10;height:2" coordorigin="4406,853" coordsize="10,2">
              <v:shape style="position:absolute;left:4406;top:853;width:10;height:2" coordorigin="4406,853" coordsize="10,0" path="m4406,853l4416,853e" filled="false" stroked="true" strokeweight=".48pt" strokecolor="#000000">
                <v:path arrowok="t"/>
              </v:shape>
            </v:group>
            <v:group style="position:absolute;left:4426;top:853;width:10;height:2" coordorigin="4426,853" coordsize="10,2">
              <v:shape style="position:absolute;left:4426;top:853;width:10;height:2" coordorigin="4426,853" coordsize="10,0" path="m4426,853l4435,853e" filled="false" stroked="true" strokeweight=".48pt" strokecolor="#000000">
                <v:path arrowok="t"/>
              </v:shape>
            </v:group>
            <v:group style="position:absolute;left:4445;top:853;width:10;height:2" coordorigin="4445,853" coordsize="10,2">
              <v:shape style="position:absolute;left:4445;top:853;width:10;height:2" coordorigin="4445,853" coordsize="10,0" path="m4445,853l4454,853e" filled="false" stroked="true" strokeweight=".48pt" strokecolor="#000000">
                <v:path arrowok="t"/>
              </v:shape>
            </v:group>
            <v:group style="position:absolute;left:4464;top:853;width:10;height:2" coordorigin="4464,853" coordsize="10,2">
              <v:shape style="position:absolute;left:4464;top:853;width:10;height:2" coordorigin="4464,853" coordsize="10,0" path="m4464,853l4474,853e" filled="false" stroked="true" strokeweight=".48pt" strokecolor="#000000">
                <v:path arrowok="t"/>
              </v:shape>
            </v:group>
            <v:group style="position:absolute;left:4483;top:853;width:10;height:2" coordorigin="4483,853" coordsize="10,2">
              <v:shape style="position:absolute;left:4483;top:853;width:10;height:2" coordorigin="4483,853" coordsize="10,0" path="m4483,853l4493,853e" filled="false" stroked="true" strokeweight=".48pt" strokecolor="#000000">
                <v:path arrowok="t"/>
              </v:shape>
            </v:group>
            <v:group style="position:absolute;left:4502;top:853;width:10;height:2" coordorigin="4502,853" coordsize="10,2">
              <v:shape style="position:absolute;left:4502;top:853;width:10;height:2" coordorigin="4502,853" coordsize="10,0" path="m4502,853l4512,853e" filled="false" stroked="true" strokeweight=".48pt" strokecolor="#000000">
                <v:path arrowok="t"/>
              </v:shape>
            </v:group>
            <v:group style="position:absolute;left:4522;top:853;width:10;height:2" coordorigin="4522,853" coordsize="10,2">
              <v:shape style="position:absolute;left:4522;top:853;width:10;height:2" coordorigin="4522,853" coordsize="10,0" path="m4522,853l4531,853e" filled="false" stroked="true" strokeweight=".48pt" strokecolor="#000000">
                <v:path arrowok="t"/>
              </v:shape>
            </v:group>
            <v:group style="position:absolute;left:4541;top:853;width:10;height:2" coordorigin="4541,853" coordsize="10,2">
              <v:shape style="position:absolute;left:4541;top:853;width:10;height:2" coordorigin="4541,853" coordsize="10,0" path="m4541,853l4550,853e" filled="false" stroked="true" strokeweight=".48pt" strokecolor="#000000">
                <v:path arrowok="t"/>
              </v:shape>
            </v:group>
            <v:group style="position:absolute;left:4560;top:853;width:10;height:2" coordorigin="4560,853" coordsize="10,2">
              <v:shape style="position:absolute;left:4560;top:853;width:10;height:2" coordorigin="4560,853" coordsize="10,0" path="m4560,853l4570,853e" filled="false" stroked="true" strokeweight=".48pt" strokecolor="#000000">
                <v:path arrowok="t"/>
              </v:shape>
            </v:group>
            <v:group style="position:absolute;left:4579;top:853;width:10;height:2" coordorigin="4579,853" coordsize="10,2">
              <v:shape style="position:absolute;left:4579;top:853;width:10;height:2" coordorigin="4579,853" coordsize="10,0" path="m4579,853l4589,853e" filled="false" stroked="true" strokeweight=".48pt" strokecolor="#000000">
                <v:path arrowok="t"/>
              </v:shape>
            </v:group>
            <v:group style="position:absolute;left:4598;top:853;width:10;height:2" coordorigin="4598,853" coordsize="10,2">
              <v:shape style="position:absolute;left:4598;top:853;width:10;height:2" coordorigin="4598,853" coordsize="10,0" path="m4598,853l4608,853e" filled="false" stroked="true" strokeweight=".48pt" strokecolor="#000000">
                <v:path arrowok="t"/>
              </v:shape>
            </v:group>
            <v:group style="position:absolute;left:4618;top:853;width:10;height:2" coordorigin="4618,853" coordsize="10,2">
              <v:shape style="position:absolute;left:4618;top:853;width:10;height:2" coordorigin="4618,853" coordsize="10,0" path="m4618,853l4627,853e" filled="false" stroked="true" strokeweight=".48pt" strokecolor="#000000">
                <v:path arrowok="t"/>
              </v:shape>
            </v:group>
            <v:group style="position:absolute;left:4637;top:853;width:10;height:2" coordorigin="4637,853" coordsize="10,2">
              <v:shape style="position:absolute;left:4637;top:853;width:10;height:2" coordorigin="4637,853" coordsize="10,0" path="m4637,853l4646,853e" filled="false" stroked="true" strokeweight=".48pt" strokecolor="#000000">
                <v:path arrowok="t"/>
              </v:shape>
            </v:group>
            <v:group style="position:absolute;left:4656;top:853;width:10;height:2" coordorigin="4656,853" coordsize="10,2">
              <v:shape style="position:absolute;left:4656;top:853;width:10;height:2" coordorigin="4656,853" coordsize="10,0" path="m4656,853l4666,853e" filled="false" stroked="true" strokeweight=".48pt" strokecolor="#000000">
                <v:path arrowok="t"/>
              </v:shape>
            </v:group>
            <v:group style="position:absolute;left:4675;top:853;width:10;height:2" coordorigin="4675,853" coordsize="10,2">
              <v:shape style="position:absolute;left:4675;top:853;width:10;height:2" coordorigin="4675,853" coordsize="10,0" path="m4675,853l4685,853e" filled="false" stroked="true" strokeweight=".48pt" strokecolor="#000000">
                <v:path arrowok="t"/>
              </v:shape>
            </v:group>
            <v:group style="position:absolute;left:4694;top:853;width:10;height:2" coordorigin="4694,853" coordsize="10,2">
              <v:shape style="position:absolute;left:4694;top:853;width:10;height:2" coordorigin="4694,853" coordsize="10,0" path="m4694,853l4704,853e" filled="false" stroked="true" strokeweight=".48pt" strokecolor="#000000">
                <v:path arrowok="t"/>
              </v:shape>
            </v:group>
            <v:group style="position:absolute;left:4714;top:853;width:10;height:2" coordorigin="4714,853" coordsize="10,2">
              <v:shape style="position:absolute;left:4714;top:853;width:10;height:2" coordorigin="4714,853" coordsize="10,0" path="m4714,853l4723,853e" filled="false" stroked="true" strokeweight=".48pt" strokecolor="#000000">
                <v:path arrowok="t"/>
              </v:shape>
            </v:group>
            <v:group style="position:absolute;left:4733;top:853;width:10;height:2" coordorigin="4733,853" coordsize="10,2">
              <v:shape style="position:absolute;left:4733;top:853;width:10;height:2" coordorigin="4733,853" coordsize="10,0" path="m4733,853l4742,853e" filled="false" stroked="true" strokeweight=".48pt" strokecolor="#000000">
                <v:path arrowok="t"/>
              </v:shape>
            </v:group>
            <v:group style="position:absolute;left:4752;top:853;width:10;height:2" coordorigin="4752,853" coordsize="10,2">
              <v:shape style="position:absolute;left:4752;top:853;width:10;height:2" coordorigin="4752,853" coordsize="10,0" path="m4752,853l4762,853e" filled="false" stroked="true" strokeweight=".48pt" strokecolor="#000000">
                <v:path arrowok="t"/>
              </v:shape>
            </v:group>
            <v:group style="position:absolute;left:4771;top:853;width:10;height:2" coordorigin="4771,853" coordsize="10,2">
              <v:shape style="position:absolute;left:4771;top:853;width:10;height:2" coordorigin="4771,853" coordsize="10,0" path="m4771,853l4781,853e" filled="false" stroked="true" strokeweight=".48pt" strokecolor="#000000">
                <v:path arrowok="t"/>
              </v:shape>
            </v:group>
            <v:group style="position:absolute;left:4790;top:853;width:10;height:2" coordorigin="4790,853" coordsize="10,2">
              <v:shape style="position:absolute;left:4790;top:853;width:10;height:2" coordorigin="4790,853" coordsize="10,0" path="m4790,853l4800,853e" filled="false" stroked="true" strokeweight=".48pt" strokecolor="#000000">
                <v:path arrowok="t"/>
              </v:shape>
            </v:group>
            <v:group style="position:absolute;left:4810;top:853;width:10;height:2" coordorigin="4810,853" coordsize="10,2">
              <v:shape style="position:absolute;left:4810;top:853;width:10;height:2" coordorigin="4810,853" coordsize="10,0" path="m4810,853l4819,853e" filled="false" stroked="true" strokeweight=".48pt" strokecolor="#000000">
                <v:path arrowok="t"/>
              </v:shape>
            </v:group>
            <v:group style="position:absolute;left:4829;top:853;width:10;height:2" coordorigin="4829,853" coordsize="10,2">
              <v:shape style="position:absolute;left:4829;top:853;width:10;height:2" coordorigin="4829,853" coordsize="10,0" path="m4829,853l4838,853e" filled="false" stroked="true" strokeweight=".48pt" strokecolor="#000000">
                <v:path arrowok="t"/>
              </v:shape>
            </v:group>
            <v:group style="position:absolute;left:4848;top:853;width:10;height:2" coordorigin="4848,853" coordsize="10,2">
              <v:shape style="position:absolute;left:4848;top:853;width:10;height:2" coordorigin="4848,853" coordsize="10,0" path="m4848,853l4858,853e" filled="false" stroked="true" strokeweight=".48pt" strokecolor="#000000">
                <v:path arrowok="t"/>
              </v:shape>
            </v:group>
            <v:group style="position:absolute;left:4867;top:853;width:10;height:2" coordorigin="4867,853" coordsize="10,2">
              <v:shape style="position:absolute;left:4867;top:853;width:10;height:2" coordorigin="4867,853" coordsize="10,0" path="m4867,853l4877,853e" filled="false" stroked="true" strokeweight=".48pt" strokecolor="#000000">
                <v:path arrowok="t"/>
              </v:shape>
            </v:group>
            <v:group style="position:absolute;left:4886;top:853;width:10;height:2" coordorigin="4886,853" coordsize="10,2">
              <v:shape style="position:absolute;left:4886;top:853;width:10;height:2" coordorigin="4886,853" coordsize="10,0" path="m4886,853l4896,853e" filled="false" stroked="true" strokeweight=".48pt" strokecolor="#000000">
                <v:path arrowok="t"/>
              </v:shape>
            </v:group>
            <v:group style="position:absolute;left:4906;top:853;width:10;height:2" coordorigin="4906,853" coordsize="10,2">
              <v:shape style="position:absolute;left:4906;top:853;width:10;height:2" coordorigin="4906,853" coordsize="10,0" path="m4906,853l4915,853e" filled="false" stroked="true" strokeweight=".48pt" strokecolor="#000000">
                <v:path arrowok="t"/>
              </v:shape>
            </v:group>
            <v:group style="position:absolute;left:4925;top:853;width:10;height:2" coordorigin="4925,853" coordsize="10,2">
              <v:shape style="position:absolute;left:4925;top:853;width:10;height:2" coordorigin="4925,853" coordsize="10,0" path="m4925,853l4934,853e" filled="false" stroked="true" strokeweight=".48pt" strokecolor="#000000">
                <v:path arrowok="t"/>
              </v:shape>
            </v:group>
            <v:group style="position:absolute;left:4944;top:853;width:10;height:2" coordorigin="4944,853" coordsize="10,2">
              <v:shape style="position:absolute;left:4944;top:853;width:10;height:2" coordorigin="4944,853" coordsize="10,0" path="m4944,853l4954,853e" filled="false" stroked="true" strokeweight=".48pt" strokecolor="#000000">
                <v:path arrowok="t"/>
              </v:shape>
            </v:group>
            <v:group style="position:absolute;left:4963;top:853;width:10;height:2" coordorigin="4963,853" coordsize="10,2">
              <v:shape style="position:absolute;left:4963;top:853;width:10;height:2" coordorigin="4963,853" coordsize="10,0" path="m4963,853l4973,853e" filled="false" stroked="true" strokeweight=".48pt" strokecolor="#000000">
                <v:path arrowok="t"/>
              </v:shape>
            </v:group>
            <v:group style="position:absolute;left:4982;top:853;width:10;height:2" coordorigin="4982,853" coordsize="10,2">
              <v:shape style="position:absolute;left:4982;top:853;width:10;height:2" coordorigin="4982,853" coordsize="10,0" path="m4982,853l4992,853e" filled="false" stroked="true" strokeweight=".48pt" strokecolor="#000000">
                <v:path arrowok="t"/>
              </v:shape>
            </v:group>
            <v:group style="position:absolute;left:5002;top:853;width:10;height:2" coordorigin="5002,853" coordsize="10,2">
              <v:shape style="position:absolute;left:5002;top:853;width:10;height:2" coordorigin="5002,853" coordsize="10,0" path="m5002,853l5011,853e" filled="false" stroked="true" strokeweight=".48pt" strokecolor="#000000">
                <v:path arrowok="t"/>
              </v:shape>
            </v:group>
            <v:group style="position:absolute;left:5021;top:853;width:10;height:2" coordorigin="5021,853" coordsize="10,2">
              <v:shape style="position:absolute;left:5021;top:853;width:10;height:2" coordorigin="5021,853" coordsize="10,0" path="m5021,853l5030,853e" filled="false" stroked="true" strokeweight=".48pt" strokecolor="#000000">
                <v:path arrowok="t"/>
              </v:shape>
            </v:group>
            <v:group style="position:absolute;left:5040;top:853;width:10;height:2" coordorigin="5040,853" coordsize="10,2">
              <v:shape style="position:absolute;left:5040;top:853;width:10;height:2" coordorigin="5040,853" coordsize="10,0" path="m5040,853l5050,853e" filled="false" stroked="true" strokeweight=".48pt" strokecolor="#000000">
                <v:path arrowok="t"/>
              </v:shape>
            </v:group>
            <v:group style="position:absolute;left:5059;top:853;width:10;height:2" coordorigin="5059,853" coordsize="10,2">
              <v:shape style="position:absolute;left:5059;top:853;width:10;height:2" coordorigin="5059,853" coordsize="10,0" path="m5059,853l5069,853e" filled="false" stroked="true" strokeweight=".48pt" strokecolor="#000000">
                <v:path arrowok="t"/>
              </v:shape>
            </v:group>
            <v:group style="position:absolute;left:5078;top:853;width:10;height:2" coordorigin="5078,853" coordsize="10,2">
              <v:shape style="position:absolute;left:5078;top:853;width:10;height:2" coordorigin="5078,853" coordsize="10,0" path="m5078,853l5088,853e" filled="false" stroked="true" strokeweight=".48pt" strokecolor="#000000">
                <v:path arrowok="t"/>
              </v:shape>
            </v:group>
            <v:group style="position:absolute;left:5098;top:853;width:10;height:2" coordorigin="5098,853" coordsize="10,2">
              <v:shape style="position:absolute;left:5098;top:853;width:10;height:2" coordorigin="5098,853" coordsize="10,0" path="m5098,853l5107,853e" filled="false" stroked="true" strokeweight=".48pt" strokecolor="#000000">
                <v:path arrowok="t"/>
              </v:shape>
            </v:group>
            <v:group style="position:absolute;left:5117;top:853;width:10;height:2" coordorigin="5117,853" coordsize="10,2">
              <v:shape style="position:absolute;left:5117;top:853;width:10;height:2" coordorigin="5117,853" coordsize="10,0" path="m5117,853l5126,853e" filled="false" stroked="true" strokeweight=".48pt" strokecolor="#000000">
                <v:path arrowok="t"/>
              </v:shape>
            </v:group>
            <v:group style="position:absolute;left:5136;top:853;width:10;height:2" coordorigin="5136,853" coordsize="10,2">
              <v:shape style="position:absolute;left:5136;top:853;width:10;height:2" coordorigin="5136,853" coordsize="10,0" path="m5136,853l5146,853e" filled="false" stroked="true" strokeweight=".48pt" strokecolor="#000000">
                <v:path arrowok="t"/>
              </v:shape>
            </v:group>
            <v:group style="position:absolute;left:5155;top:853;width:10;height:2" coordorigin="5155,853" coordsize="10,2">
              <v:shape style="position:absolute;left:5155;top:853;width:10;height:2" coordorigin="5155,853" coordsize="10,0" path="m5155,853l5165,853e" filled="false" stroked="true" strokeweight=".48pt" strokecolor="#000000">
                <v:path arrowok="t"/>
              </v:shape>
            </v:group>
            <v:group style="position:absolute;left:5174;top:853;width:10;height:2" coordorigin="5174,853" coordsize="10,2">
              <v:shape style="position:absolute;left:5174;top:853;width:10;height:2" coordorigin="5174,853" coordsize="10,0" path="m5174,853l5184,853e" filled="false" stroked="true" strokeweight=".48pt" strokecolor="#000000">
                <v:path arrowok="t"/>
              </v:shape>
            </v:group>
            <v:group style="position:absolute;left:5194;top:853;width:10;height:2" coordorigin="5194,853" coordsize="10,2">
              <v:shape style="position:absolute;left:5194;top:853;width:10;height:2" coordorigin="5194,853" coordsize="10,0" path="m5194,853l5203,853e" filled="false" stroked="true" strokeweight=".48pt" strokecolor="#000000">
                <v:path arrowok="t"/>
              </v:shape>
            </v:group>
            <v:group style="position:absolute;left:5213;top:853;width:10;height:2" coordorigin="5213,853" coordsize="10,2">
              <v:shape style="position:absolute;left:5213;top:853;width:10;height:2" coordorigin="5213,853" coordsize="10,0" path="m5213,853l5222,853e" filled="false" stroked="true" strokeweight=".48pt" strokecolor="#000000">
                <v:path arrowok="t"/>
              </v:shape>
            </v:group>
            <v:group style="position:absolute;left:5232;top:853;width:10;height:2" coordorigin="5232,853" coordsize="10,2">
              <v:shape style="position:absolute;left:5232;top:853;width:10;height:2" coordorigin="5232,853" coordsize="10,0" path="m5232,853l5242,853e" filled="false" stroked="true" strokeweight=".48pt" strokecolor="#000000">
                <v:path arrowok="t"/>
              </v:shape>
            </v:group>
            <v:group style="position:absolute;left:5251;top:853;width:10;height:2" coordorigin="5251,853" coordsize="10,2">
              <v:shape style="position:absolute;left:5251;top:853;width:10;height:2" coordorigin="5251,853" coordsize="10,0" path="m5251,853l5261,853e" filled="false" stroked="true" strokeweight=".48pt" strokecolor="#000000">
                <v:path arrowok="t"/>
              </v:shape>
            </v:group>
            <v:group style="position:absolute;left:5270;top:853;width:10;height:2" coordorigin="5270,853" coordsize="10,2">
              <v:shape style="position:absolute;left:5270;top:853;width:10;height:2" coordorigin="5270,853" coordsize="10,0" path="m5270,853l5280,853e" filled="false" stroked="true" strokeweight=".48pt" strokecolor="#000000">
                <v:path arrowok="t"/>
              </v:shape>
            </v:group>
            <v:group style="position:absolute;left:5290;top:853;width:10;height:2" coordorigin="5290,853" coordsize="10,2">
              <v:shape style="position:absolute;left:5290;top:853;width:10;height:2" coordorigin="5290,853" coordsize="10,0" path="m5290,853l5299,853e" filled="false" stroked="true" strokeweight=".48pt" strokecolor="#000000">
                <v:path arrowok="t"/>
              </v:shape>
            </v:group>
            <v:group style="position:absolute;left:5309;top:853;width:10;height:2" coordorigin="5309,853" coordsize="10,2">
              <v:shape style="position:absolute;left:5309;top:853;width:10;height:2" coordorigin="5309,853" coordsize="10,0" path="m5309,853l5318,853e" filled="false" stroked="true" strokeweight=".48pt" strokecolor="#000000">
                <v:path arrowok="t"/>
              </v:shape>
            </v:group>
            <v:group style="position:absolute;left:5328;top:853;width:10;height:2" coordorigin="5328,853" coordsize="10,2">
              <v:shape style="position:absolute;left:5328;top:853;width:10;height:2" coordorigin="5328,853" coordsize="10,0" path="m5328,853l5338,853e" filled="false" stroked="true" strokeweight=".48pt" strokecolor="#000000">
                <v:path arrowok="t"/>
              </v:shape>
            </v:group>
            <v:group style="position:absolute;left:5347;top:853;width:10;height:2" coordorigin="5347,853" coordsize="10,2">
              <v:shape style="position:absolute;left:5347;top:853;width:10;height:2" coordorigin="5347,853" coordsize="10,0" path="m5347,853l5357,853e" filled="false" stroked="true" strokeweight=".48pt" strokecolor="#000000">
                <v:path arrowok="t"/>
              </v:shape>
            </v:group>
            <v:group style="position:absolute;left:5366;top:853;width:10;height:2" coordorigin="5366,853" coordsize="10,2">
              <v:shape style="position:absolute;left:5366;top:853;width:10;height:2" coordorigin="5366,853" coordsize="10,0" path="m5366,853l5376,853e" filled="false" stroked="true" strokeweight=".48pt" strokecolor="#000000">
                <v:path arrowok="t"/>
              </v:shape>
            </v:group>
            <v:group style="position:absolute;left:5386;top:853;width:10;height:2" coordorigin="5386,853" coordsize="10,2">
              <v:shape style="position:absolute;left:5386;top:853;width:10;height:2" coordorigin="5386,853" coordsize="10,0" path="m5386,853l5395,853e" filled="false" stroked="true" strokeweight=".48pt" strokecolor="#000000">
                <v:path arrowok="t"/>
              </v:shape>
            </v:group>
            <v:group style="position:absolute;left:5405;top:853;width:10;height:2" coordorigin="5405,853" coordsize="10,2">
              <v:shape style="position:absolute;left:5405;top:853;width:10;height:2" coordorigin="5405,853" coordsize="10,0" path="m5405,853l5414,853e" filled="false" stroked="true" strokeweight=".48pt" strokecolor="#000000">
                <v:path arrowok="t"/>
              </v:shape>
            </v:group>
            <v:group style="position:absolute;left:5424;top:853;width:10;height:2" coordorigin="5424,853" coordsize="10,2">
              <v:shape style="position:absolute;left:5424;top:853;width:10;height:2" coordorigin="5424,853" coordsize="10,0" path="m5424,853l5434,853e" filled="false" stroked="true" strokeweight=".48pt" strokecolor="#000000">
                <v:path arrowok="t"/>
              </v:shape>
            </v:group>
            <v:group style="position:absolute;left:5443;top:853;width:10;height:2" coordorigin="5443,853" coordsize="10,2">
              <v:shape style="position:absolute;left:5443;top:853;width:10;height:2" coordorigin="5443,853" coordsize="10,0" path="m5443,853l5453,853e" filled="false" stroked="true" strokeweight=".48pt" strokecolor="#000000">
                <v:path arrowok="t"/>
              </v:shape>
            </v:group>
            <v:group style="position:absolute;left:5462;top:853;width:10;height:2" coordorigin="5462,853" coordsize="10,2">
              <v:shape style="position:absolute;left:5462;top:853;width:10;height:2" coordorigin="5462,853" coordsize="10,0" path="m5462,853l5472,853e" filled="false" stroked="true" strokeweight=".48pt" strokecolor="#000000">
                <v:path arrowok="t"/>
              </v:shape>
            </v:group>
            <v:group style="position:absolute;left:5482;top:853;width:10;height:2" coordorigin="5482,853" coordsize="10,2">
              <v:shape style="position:absolute;left:5482;top:853;width:10;height:2" coordorigin="5482,853" coordsize="10,0" path="m5482,853l5491,853e" filled="false" stroked="true" strokeweight=".48pt" strokecolor="#000000">
                <v:path arrowok="t"/>
              </v:shape>
            </v:group>
            <v:group style="position:absolute;left:5501;top:853;width:10;height:2" coordorigin="5501,853" coordsize="10,2">
              <v:shape style="position:absolute;left:5501;top:853;width:10;height:2" coordorigin="5501,853" coordsize="10,0" path="m5501,853l5510,853e" filled="false" stroked="true" strokeweight=".48pt" strokecolor="#000000">
                <v:path arrowok="t"/>
              </v:shape>
            </v:group>
            <v:group style="position:absolute;left:5520;top:853;width:10;height:2" coordorigin="5520,853" coordsize="10,2">
              <v:shape style="position:absolute;left:5520;top:853;width:10;height:2" coordorigin="5520,853" coordsize="10,0" path="m5520,853l5530,853e" filled="false" stroked="true" strokeweight=".48pt" strokecolor="#000000">
                <v:path arrowok="t"/>
              </v:shape>
            </v:group>
            <v:group style="position:absolute;left:5539;top:853;width:10;height:2" coordorigin="5539,853" coordsize="10,2">
              <v:shape style="position:absolute;left:5539;top:853;width:10;height:2" coordorigin="5539,853" coordsize="10,0" path="m5539,853l5549,853e" filled="false" stroked="true" strokeweight=".48pt" strokecolor="#000000">
                <v:path arrowok="t"/>
              </v:shape>
            </v:group>
            <v:group style="position:absolute;left:5558;top:853;width:10;height:2" coordorigin="5558,853" coordsize="10,2">
              <v:shape style="position:absolute;left:5558;top:853;width:10;height:2" coordorigin="5558,853" coordsize="10,0" path="m5558,853l5568,853e" filled="false" stroked="true" strokeweight=".48pt" strokecolor="#000000">
                <v:path arrowok="t"/>
              </v:shape>
            </v:group>
            <v:group style="position:absolute;left:5578;top:853;width:10;height:2" coordorigin="5578,853" coordsize="10,2">
              <v:shape style="position:absolute;left:5578;top:853;width:10;height:2" coordorigin="5578,853" coordsize="10,0" path="m5578,853l5587,853e" filled="false" stroked="true" strokeweight=".48pt" strokecolor="#000000">
                <v:path arrowok="t"/>
              </v:shape>
            </v:group>
            <v:group style="position:absolute;left:5597;top:853;width:10;height:2" coordorigin="5597,853" coordsize="10,2">
              <v:shape style="position:absolute;left:5597;top:853;width:10;height:2" coordorigin="5597,853" coordsize="10,0" path="m5597,853l5606,853e" filled="false" stroked="true" strokeweight=".48pt" strokecolor="#000000">
                <v:path arrowok="t"/>
              </v:shape>
            </v:group>
            <v:group style="position:absolute;left:5616;top:853;width:10;height:2" coordorigin="5616,853" coordsize="10,2">
              <v:shape style="position:absolute;left:5616;top:853;width:10;height:2" coordorigin="5616,853" coordsize="10,0" path="m5616,853l5626,853e" filled="false" stroked="true" strokeweight=".48pt" strokecolor="#000000">
                <v:path arrowok="t"/>
              </v:shape>
            </v:group>
            <v:group style="position:absolute;left:5635;top:853;width:10;height:2" coordorigin="5635,853" coordsize="10,2">
              <v:shape style="position:absolute;left:5635;top:853;width:10;height:2" coordorigin="5635,853" coordsize="10,0" path="m5635,853l5645,853e" filled="false" stroked="true" strokeweight=".48pt" strokecolor="#000000">
                <v:path arrowok="t"/>
              </v:shape>
            </v:group>
            <v:group style="position:absolute;left:5654;top:853;width:10;height:2" coordorigin="5654,853" coordsize="10,2">
              <v:shape style="position:absolute;left:5654;top:853;width:10;height:2" coordorigin="5654,853" coordsize="10,0" path="m5654,853l5664,853e" filled="false" stroked="true" strokeweight=".48pt" strokecolor="#000000">
                <v:path arrowok="t"/>
              </v:shape>
            </v:group>
            <v:group style="position:absolute;left:5674;top:853;width:10;height:2" coordorigin="5674,853" coordsize="10,2">
              <v:shape style="position:absolute;left:5674;top:853;width:10;height:2" coordorigin="5674,853" coordsize="10,0" path="m5674,853l5683,853e" filled="false" stroked="true" strokeweight=".48pt" strokecolor="#000000">
                <v:path arrowok="t"/>
              </v:shape>
            </v:group>
            <v:group style="position:absolute;left:5693;top:853;width:10;height:2" coordorigin="5693,853" coordsize="10,2">
              <v:shape style="position:absolute;left:5693;top:853;width:10;height:2" coordorigin="5693,853" coordsize="10,0" path="m5693,853l5702,853e" filled="false" stroked="true" strokeweight=".48pt" strokecolor="#000000">
                <v:path arrowok="t"/>
              </v:shape>
            </v:group>
            <v:group style="position:absolute;left:5712;top:853;width:10;height:2" coordorigin="5712,853" coordsize="10,2">
              <v:shape style="position:absolute;left:5712;top:853;width:10;height:2" coordorigin="5712,853" coordsize="10,0" path="m5712,853l5722,853e" filled="false" stroked="true" strokeweight=".48pt" strokecolor="#000000">
                <v:path arrowok="t"/>
              </v:shape>
            </v:group>
            <v:group style="position:absolute;left:5731;top:853;width:10;height:2" coordorigin="5731,853" coordsize="10,2">
              <v:shape style="position:absolute;left:5731;top:853;width:10;height:2" coordorigin="5731,853" coordsize="10,0" path="m5731,853l5741,853e" filled="false" stroked="true" strokeweight=".48pt" strokecolor="#000000">
                <v:path arrowok="t"/>
              </v:shape>
            </v:group>
            <v:group style="position:absolute;left:5750;top:853;width:10;height:2" coordorigin="5750,853" coordsize="10,2">
              <v:shape style="position:absolute;left:5750;top:853;width:10;height:2" coordorigin="5750,853" coordsize="10,0" path="m5750,853l5760,853e" filled="false" stroked="true" strokeweight=".48pt" strokecolor="#000000">
                <v:path arrowok="t"/>
              </v:shape>
            </v:group>
            <v:group style="position:absolute;left:5770;top:853;width:10;height:2" coordorigin="5770,853" coordsize="10,2">
              <v:shape style="position:absolute;left:5770;top:853;width:10;height:2" coordorigin="5770,853" coordsize="10,0" path="m5770,853l5779,853e" filled="false" stroked="true" strokeweight=".48pt" strokecolor="#000000">
                <v:path arrowok="t"/>
              </v:shape>
            </v:group>
            <v:group style="position:absolute;left:5789;top:853;width:10;height:2" coordorigin="5789,853" coordsize="10,2">
              <v:shape style="position:absolute;left:5789;top:853;width:10;height:2" coordorigin="5789,853" coordsize="10,0" path="m5789,853l5798,853e" filled="false" stroked="true" strokeweight=".48pt" strokecolor="#000000">
                <v:path arrowok="t"/>
              </v:shape>
            </v:group>
            <v:group style="position:absolute;left:5808;top:853;width:10;height:2" coordorigin="5808,853" coordsize="10,2">
              <v:shape style="position:absolute;left:5808;top:853;width:10;height:2" coordorigin="5808,853" coordsize="10,0" path="m5808,853l5818,853e" filled="false" stroked="true" strokeweight=".48pt" strokecolor="#000000">
                <v:path arrowok="t"/>
              </v:shape>
            </v:group>
            <v:group style="position:absolute;left:5827;top:853;width:10;height:2" coordorigin="5827,853" coordsize="10,2">
              <v:shape style="position:absolute;left:5827;top:853;width:10;height:2" coordorigin="5827,853" coordsize="10,0" path="m5827,853l5837,853e" filled="false" stroked="true" strokeweight=".48pt" strokecolor="#000000">
                <v:path arrowok="t"/>
              </v:shape>
            </v:group>
            <v:group style="position:absolute;left:5846;top:853;width:10;height:2" coordorigin="5846,853" coordsize="10,2">
              <v:shape style="position:absolute;left:5846;top:853;width:10;height:2" coordorigin="5846,853" coordsize="10,0" path="m5846,853l5856,853e" filled="false" stroked="true" strokeweight=".48pt" strokecolor="#000000">
                <v:path arrowok="t"/>
              </v:shape>
            </v:group>
            <v:group style="position:absolute;left:5866;top:853;width:10;height:2" coordorigin="5866,853" coordsize="10,2">
              <v:shape style="position:absolute;left:5866;top:853;width:10;height:2" coordorigin="5866,853" coordsize="10,0" path="m5866,853l5875,853e" filled="false" stroked="true" strokeweight=".48pt" strokecolor="#000000">
                <v:path arrowok="t"/>
              </v:shape>
            </v:group>
            <v:group style="position:absolute;left:5885;top:853;width:10;height:2" coordorigin="5885,853" coordsize="10,2">
              <v:shape style="position:absolute;left:5885;top:853;width:10;height:2" coordorigin="5885,853" coordsize="10,0" path="m5885,853l5894,853e" filled="false" stroked="true" strokeweight=".48pt" strokecolor="#000000">
                <v:path arrowok="t"/>
              </v:shape>
            </v:group>
            <v:group style="position:absolute;left:5904;top:853;width:10;height:2" coordorigin="5904,853" coordsize="10,2">
              <v:shape style="position:absolute;left:5904;top:853;width:10;height:2" coordorigin="5904,853" coordsize="10,0" path="m5904,853l5914,853e" filled="false" stroked="true" strokeweight=".48pt" strokecolor="#000000">
                <v:path arrowok="t"/>
              </v:shape>
            </v:group>
            <v:group style="position:absolute;left:5923;top:853;width:10;height:2" coordorigin="5923,853" coordsize="10,2">
              <v:shape style="position:absolute;left:5923;top:853;width:10;height:2" coordorigin="5923,853" coordsize="10,0" path="m5923,853l5933,853e" filled="false" stroked="true" strokeweight=".48pt" strokecolor="#000000">
                <v:path arrowok="t"/>
              </v:shape>
            </v:group>
            <v:group style="position:absolute;left:5942;top:853;width:10;height:2" coordorigin="5942,853" coordsize="10,2">
              <v:shape style="position:absolute;left:5942;top:853;width:10;height:2" coordorigin="5942,853" coordsize="10,0" path="m5942,853l5952,853e" filled="false" stroked="true" strokeweight=".48pt" strokecolor="#000000">
                <v:path arrowok="t"/>
              </v:shape>
            </v:group>
            <v:group style="position:absolute;left:5962;top:853;width:10;height:2" coordorigin="5962,853" coordsize="10,2">
              <v:shape style="position:absolute;left:5962;top:853;width:10;height:2" coordorigin="5962,853" coordsize="10,0" path="m5962,853l5971,853e" filled="false" stroked="true" strokeweight=".48pt" strokecolor="#000000">
                <v:path arrowok="t"/>
              </v:shape>
            </v:group>
            <v:group style="position:absolute;left:5981;top:853;width:10;height:2" coordorigin="5981,853" coordsize="10,2">
              <v:shape style="position:absolute;left:5981;top:853;width:10;height:2" coordorigin="5981,853" coordsize="10,0" path="m5981,853l5990,853e" filled="false" stroked="true" strokeweight=".48pt" strokecolor="#000000">
                <v:path arrowok="t"/>
              </v:shape>
            </v:group>
            <v:group style="position:absolute;left:6000;top:853;width:10;height:2" coordorigin="6000,853" coordsize="10,2">
              <v:shape style="position:absolute;left:6000;top:853;width:10;height:2" coordorigin="6000,853" coordsize="10,0" path="m6000,853l6010,853e" filled="false" stroked="true" strokeweight=".48pt" strokecolor="#000000">
                <v:path arrowok="t"/>
              </v:shape>
            </v:group>
            <v:group style="position:absolute;left:6019;top:853;width:10;height:2" coordorigin="6019,853" coordsize="10,2">
              <v:shape style="position:absolute;left:6019;top:853;width:10;height:2" coordorigin="6019,853" coordsize="10,0" path="m6019,853l6029,853e" filled="false" stroked="true" strokeweight=".48pt" strokecolor="#000000">
                <v:path arrowok="t"/>
              </v:shape>
            </v:group>
            <v:group style="position:absolute;left:6038;top:853;width:10;height:2" coordorigin="6038,853" coordsize="10,2">
              <v:shape style="position:absolute;left:6038;top:853;width:10;height:2" coordorigin="6038,853" coordsize="10,0" path="m6038,853l6048,853e" filled="false" stroked="true" strokeweight=".48pt" strokecolor="#000000">
                <v:path arrowok="t"/>
              </v:shape>
            </v:group>
            <v:group style="position:absolute;left:6058;top:853;width:10;height:2" coordorigin="6058,853" coordsize="10,2">
              <v:shape style="position:absolute;left:6058;top:853;width:10;height:2" coordorigin="6058,853" coordsize="10,0" path="m6058,853l6067,853e" filled="false" stroked="true" strokeweight=".48pt" strokecolor="#000000">
                <v:path arrowok="t"/>
              </v:shape>
            </v:group>
            <v:group style="position:absolute;left:6077;top:853;width:10;height:2" coordorigin="6077,853" coordsize="10,2">
              <v:shape style="position:absolute;left:6077;top:853;width:10;height:2" coordorigin="6077,853" coordsize="10,0" path="m6077,853l6086,853e" filled="false" stroked="true" strokeweight=".48pt" strokecolor="#000000">
                <v:path arrowok="t"/>
              </v:shape>
            </v:group>
            <v:group style="position:absolute;left:6096;top:853;width:10;height:2" coordorigin="6096,853" coordsize="10,2">
              <v:shape style="position:absolute;left:6096;top:853;width:10;height:2" coordorigin="6096,853" coordsize="10,0" path="m6096,853l6106,853e" filled="false" stroked="true" strokeweight=".48pt" strokecolor="#000000">
                <v:path arrowok="t"/>
              </v:shape>
            </v:group>
            <v:group style="position:absolute;left:6115;top:853;width:10;height:2" coordorigin="6115,853" coordsize="10,2">
              <v:shape style="position:absolute;left:6115;top:853;width:10;height:2" coordorigin="6115,853" coordsize="10,0" path="m6115,853l6125,853e" filled="false" stroked="true" strokeweight=".48pt" strokecolor="#000000">
                <v:path arrowok="t"/>
              </v:shape>
            </v:group>
            <v:group style="position:absolute;left:6134;top:853;width:10;height:2" coordorigin="6134,853" coordsize="10,2">
              <v:shape style="position:absolute;left:6134;top:853;width:10;height:2" coordorigin="6134,853" coordsize="10,0" path="m6134,853l6144,853e" filled="false" stroked="true" strokeweight=".48pt" strokecolor="#000000">
                <v:path arrowok="t"/>
              </v:shape>
            </v:group>
            <v:group style="position:absolute;left:6154;top:853;width:10;height:2" coordorigin="6154,853" coordsize="10,2">
              <v:shape style="position:absolute;left:6154;top:853;width:10;height:2" coordorigin="6154,853" coordsize="10,0" path="m6154,853l6163,853e" filled="false" stroked="true" strokeweight=".48pt" strokecolor="#000000">
                <v:path arrowok="t"/>
              </v:shape>
            </v:group>
            <v:group style="position:absolute;left:6173;top:853;width:10;height:2" coordorigin="6173,853" coordsize="10,2">
              <v:shape style="position:absolute;left:6173;top:853;width:10;height:2" coordorigin="6173,853" coordsize="10,0" path="m6173,853l6182,853e" filled="false" stroked="true" strokeweight=".48pt" strokecolor="#000000">
                <v:path arrowok="t"/>
              </v:shape>
            </v:group>
            <v:group style="position:absolute;left:6192;top:853;width:10;height:2" coordorigin="6192,853" coordsize="10,2">
              <v:shape style="position:absolute;left:6192;top:853;width:10;height:2" coordorigin="6192,853" coordsize="10,0" path="m6192,853l6202,853e" filled="false" stroked="true" strokeweight=".48pt" strokecolor="#000000">
                <v:path arrowok="t"/>
              </v:shape>
            </v:group>
            <v:group style="position:absolute;left:6211;top:853;width:10;height:2" coordorigin="6211,853" coordsize="10,2">
              <v:shape style="position:absolute;left:6211;top:853;width:10;height:2" coordorigin="6211,853" coordsize="10,0" path="m6211,853l6221,853e" filled="false" stroked="true" strokeweight=".48pt" strokecolor="#000000">
                <v:path arrowok="t"/>
              </v:shape>
            </v:group>
            <v:group style="position:absolute;left:6230;top:853;width:10;height:2" coordorigin="6230,853" coordsize="10,2">
              <v:shape style="position:absolute;left:6230;top:853;width:10;height:2" coordorigin="6230,853" coordsize="10,0" path="m6230,853l6240,853e" filled="false" stroked="true" strokeweight=".48pt" strokecolor="#000000">
                <v:path arrowok="t"/>
              </v:shape>
            </v:group>
            <v:group style="position:absolute;left:6250;top:853;width:10;height:2" coordorigin="6250,853" coordsize="10,2">
              <v:shape style="position:absolute;left:6250;top:853;width:10;height:2" coordorigin="6250,853" coordsize="10,0" path="m6250,853l6259,853e" filled="false" stroked="true" strokeweight=".48pt" strokecolor="#000000">
                <v:path arrowok="t"/>
              </v:shape>
            </v:group>
            <v:group style="position:absolute;left:6269;top:853;width:10;height:2" coordorigin="6269,853" coordsize="10,2">
              <v:shape style="position:absolute;left:6269;top:853;width:10;height:2" coordorigin="6269,853" coordsize="10,0" path="m6269,853l6278,853e" filled="false" stroked="true" strokeweight=".48pt" strokecolor="#000000">
                <v:path arrowok="t"/>
              </v:shape>
            </v:group>
            <v:group style="position:absolute;left:6288;top:853;width:10;height:2" coordorigin="6288,853" coordsize="10,2">
              <v:shape style="position:absolute;left:6288;top:853;width:10;height:2" coordorigin="6288,853" coordsize="10,0" path="m6288,853l6298,853e" filled="false" stroked="true" strokeweight=".48pt" strokecolor="#000000">
                <v:path arrowok="t"/>
              </v:shape>
            </v:group>
            <v:group style="position:absolute;left:6307;top:853;width:10;height:2" coordorigin="6307,853" coordsize="10,2">
              <v:shape style="position:absolute;left:6307;top:853;width:10;height:2" coordorigin="6307,853" coordsize="10,0" path="m6307,853l6317,853e" filled="false" stroked="true" strokeweight=".48pt" strokecolor="#000000">
                <v:path arrowok="t"/>
              </v:shape>
            </v:group>
            <v:group style="position:absolute;left:6326;top:853;width:10;height:2" coordorigin="6326,853" coordsize="10,2">
              <v:shape style="position:absolute;left:6326;top:853;width:10;height:2" coordorigin="6326,853" coordsize="10,0" path="m6326,853l6336,853e" filled="false" stroked="true" strokeweight=".48pt" strokecolor="#000000">
                <v:path arrowok="t"/>
              </v:shape>
            </v:group>
            <v:group style="position:absolute;left:6346;top:853;width:10;height:2" coordorigin="6346,853" coordsize="10,2">
              <v:shape style="position:absolute;left:6346;top:853;width:10;height:2" coordorigin="6346,853" coordsize="10,0" path="m6346,853l6355,853e" filled="false" stroked="true" strokeweight=".48pt" strokecolor="#000000">
                <v:path arrowok="t"/>
              </v:shape>
            </v:group>
            <v:group style="position:absolute;left:6365;top:853;width:10;height:2" coordorigin="6365,853" coordsize="10,2">
              <v:shape style="position:absolute;left:6365;top:853;width:10;height:2" coordorigin="6365,853" coordsize="10,0" path="m6365,853l6374,853e" filled="false" stroked="true" strokeweight=".48pt" strokecolor="#000000">
                <v:path arrowok="t"/>
              </v:shape>
            </v:group>
            <v:group style="position:absolute;left:6384;top:853;width:10;height:2" coordorigin="6384,853" coordsize="10,2">
              <v:shape style="position:absolute;left:6384;top:853;width:10;height:2" coordorigin="6384,853" coordsize="10,0" path="m6384,853l6394,853e" filled="false" stroked="true" strokeweight=".48pt" strokecolor="#000000">
                <v:path arrowok="t"/>
              </v:shape>
            </v:group>
            <v:group style="position:absolute;left:6403;top:853;width:10;height:2" coordorigin="6403,853" coordsize="10,2">
              <v:shape style="position:absolute;left:6403;top:853;width:10;height:2" coordorigin="6403,853" coordsize="10,0" path="m6403,853l6413,853e" filled="false" stroked="true" strokeweight=".48pt" strokecolor="#000000">
                <v:path arrowok="t"/>
              </v:shape>
            </v:group>
            <v:group style="position:absolute;left:6422;top:853;width:10;height:2" coordorigin="6422,853" coordsize="10,2">
              <v:shape style="position:absolute;left:6422;top:853;width:10;height:2" coordorigin="6422,853" coordsize="10,0" path="m6422,853l6432,853e" filled="false" stroked="true" strokeweight=".48pt" strokecolor="#000000">
                <v:path arrowok="t"/>
              </v:shape>
            </v:group>
            <v:group style="position:absolute;left:6442;top:853;width:10;height:2" coordorigin="6442,853" coordsize="10,2">
              <v:shape style="position:absolute;left:6442;top:853;width:10;height:2" coordorigin="6442,853" coordsize="10,0" path="m6442,853l6451,853e" filled="false" stroked="true" strokeweight=".48pt" strokecolor="#000000">
                <v:path arrowok="t"/>
              </v:shape>
            </v:group>
            <v:group style="position:absolute;left:6461;top:853;width:10;height:2" coordorigin="6461,853" coordsize="10,2">
              <v:shape style="position:absolute;left:6461;top:853;width:10;height:2" coordorigin="6461,853" coordsize="10,0" path="m6461,853l6470,853e" filled="false" stroked="true" strokeweight=".48pt" strokecolor="#000000">
                <v:path arrowok="t"/>
              </v:shape>
            </v:group>
            <v:group style="position:absolute;left:6480;top:853;width:10;height:2" coordorigin="6480,853" coordsize="10,2">
              <v:shape style="position:absolute;left:6480;top:853;width:10;height:2" coordorigin="6480,853" coordsize="10,0" path="m6480,853l6490,853e" filled="false" stroked="true" strokeweight=".48pt" strokecolor="#000000">
                <v:path arrowok="t"/>
              </v:shape>
            </v:group>
            <v:group style="position:absolute;left:6499;top:853;width:10;height:2" coordorigin="6499,853" coordsize="10,2">
              <v:shape style="position:absolute;left:6499;top:853;width:10;height:2" coordorigin="6499,853" coordsize="10,0" path="m6499,853l6509,853e" filled="false" stroked="true" strokeweight=".48pt" strokecolor="#000000">
                <v:path arrowok="t"/>
              </v:shape>
            </v:group>
            <v:group style="position:absolute;left:6518;top:853;width:10;height:2" coordorigin="6518,853" coordsize="10,2">
              <v:shape style="position:absolute;left:6518;top:853;width:10;height:2" coordorigin="6518,853" coordsize="10,0" path="m6518,853l6528,853e" filled="false" stroked="true" strokeweight=".48pt" strokecolor="#000000">
                <v:path arrowok="t"/>
              </v:shape>
            </v:group>
            <v:group style="position:absolute;left:6538;top:853;width:10;height:2" coordorigin="6538,853" coordsize="10,2">
              <v:shape style="position:absolute;left:6538;top:853;width:10;height:2" coordorigin="6538,853" coordsize="10,0" path="m6538,853l6547,853e" filled="false" stroked="true" strokeweight=".48pt" strokecolor="#000000">
                <v:path arrowok="t"/>
              </v:shape>
            </v:group>
            <v:group style="position:absolute;left:6557;top:853;width:10;height:2" coordorigin="6557,853" coordsize="10,2">
              <v:shape style="position:absolute;left:6557;top:853;width:10;height:2" coordorigin="6557,853" coordsize="10,0" path="m6557,853l6566,853e" filled="false" stroked="true" strokeweight=".48pt" strokecolor="#000000">
                <v:path arrowok="t"/>
              </v:shape>
            </v:group>
            <v:group style="position:absolute;left:6576;top:853;width:10;height:2" coordorigin="6576,853" coordsize="10,2">
              <v:shape style="position:absolute;left:6576;top:853;width:10;height:2" coordorigin="6576,853" coordsize="10,0" path="m6576,853l6586,853e" filled="false" stroked="true" strokeweight=".48pt" strokecolor="#000000">
                <v:path arrowok="t"/>
              </v:shape>
            </v:group>
            <v:group style="position:absolute;left:6595;top:853;width:10;height:2" coordorigin="6595,853" coordsize="10,2">
              <v:shape style="position:absolute;left:6595;top:853;width:10;height:2" coordorigin="6595,853" coordsize="10,0" path="m6595,853l6605,853e" filled="false" stroked="true" strokeweight=".48pt" strokecolor="#000000">
                <v:path arrowok="t"/>
              </v:shape>
            </v:group>
            <v:group style="position:absolute;left:6614;top:853;width:10;height:2" coordorigin="6614,853" coordsize="10,2">
              <v:shape style="position:absolute;left:6614;top:853;width:10;height:2" coordorigin="6614,853" coordsize="10,0" path="m6614,853l6624,853e" filled="false" stroked="true" strokeweight=".48pt" strokecolor="#000000">
                <v:path arrowok="t"/>
              </v:shape>
            </v:group>
            <v:group style="position:absolute;left:6634;top:853;width:10;height:2" coordorigin="6634,853" coordsize="10,2">
              <v:shape style="position:absolute;left:6634;top:853;width:10;height:2" coordorigin="6634,853" coordsize="10,0" path="m6634,853l6643,853e" filled="false" stroked="true" strokeweight=".48pt" strokecolor="#000000">
                <v:path arrowok="t"/>
              </v:shape>
            </v:group>
            <v:group style="position:absolute;left:6653;top:853;width:10;height:2" coordorigin="6653,853" coordsize="10,2">
              <v:shape style="position:absolute;left:6653;top:853;width:10;height:2" coordorigin="6653,853" coordsize="10,0" path="m6653,853l6662,853e" filled="false" stroked="true" strokeweight=".48pt" strokecolor="#000000">
                <v:path arrowok="t"/>
              </v:shape>
            </v:group>
            <v:group style="position:absolute;left:6672;top:853;width:10;height:2" coordorigin="6672,853" coordsize="10,2">
              <v:shape style="position:absolute;left:6672;top:853;width:10;height:2" coordorigin="6672,853" coordsize="10,0" path="m6672,853l6682,853e" filled="false" stroked="true" strokeweight=".48pt" strokecolor="#000000">
                <v:path arrowok="t"/>
              </v:shape>
            </v:group>
            <v:group style="position:absolute;left:6691;top:853;width:10;height:2" coordorigin="6691,853" coordsize="10,2">
              <v:shape style="position:absolute;left:6691;top:853;width:10;height:2" coordorigin="6691,853" coordsize="10,0" path="m6691,853l6701,853e" filled="false" stroked="true" strokeweight=".48pt" strokecolor="#000000">
                <v:path arrowok="t"/>
              </v:shape>
            </v:group>
            <v:group style="position:absolute;left:6710;top:853;width:10;height:2" coordorigin="6710,853" coordsize="10,2">
              <v:shape style="position:absolute;left:6710;top:853;width:10;height:2" coordorigin="6710,853" coordsize="10,0" path="m6710,853l6720,853e" filled="false" stroked="true" strokeweight=".48pt" strokecolor="#000000">
                <v:path arrowok="t"/>
              </v:shape>
            </v:group>
            <v:group style="position:absolute;left:6730;top:853;width:10;height:2" coordorigin="6730,853" coordsize="10,2">
              <v:shape style="position:absolute;left:6730;top:853;width:10;height:2" coordorigin="6730,853" coordsize="10,0" path="m6730,853l6739,853e" filled="false" stroked="true" strokeweight=".48pt" strokecolor="#000000">
                <v:path arrowok="t"/>
              </v:shape>
            </v:group>
            <v:group style="position:absolute;left:6749;top:853;width:10;height:2" coordorigin="6749,853" coordsize="10,2">
              <v:shape style="position:absolute;left:6749;top:853;width:10;height:2" coordorigin="6749,853" coordsize="10,0" path="m6749,853l6758,853e" filled="false" stroked="true" strokeweight=".48pt" strokecolor="#000000">
                <v:path arrowok="t"/>
              </v:shape>
            </v:group>
            <v:group style="position:absolute;left:6768;top:853;width:10;height:2" coordorigin="6768,853" coordsize="10,2">
              <v:shape style="position:absolute;left:6768;top:853;width:10;height:2" coordorigin="6768,853" coordsize="10,0" path="m6768,853l6778,853e" filled="false" stroked="true" strokeweight=".48pt" strokecolor="#000000">
                <v:path arrowok="t"/>
              </v:shape>
            </v:group>
            <v:group style="position:absolute;left:6787;top:853;width:10;height:2" coordorigin="6787,853" coordsize="10,2">
              <v:shape style="position:absolute;left:6787;top:853;width:10;height:2" coordorigin="6787,853" coordsize="10,0" path="m6787,853l6797,853e" filled="false" stroked="true" strokeweight=".48pt" strokecolor="#000000">
                <v:path arrowok="t"/>
              </v:shape>
            </v:group>
            <v:group style="position:absolute;left:6806;top:853;width:10;height:2" coordorigin="6806,853" coordsize="10,2">
              <v:shape style="position:absolute;left:6806;top:853;width:10;height:2" coordorigin="6806,853" coordsize="10,0" path="m6806,853l6816,853e" filled="false" stroked="true" strokeweight=".48pt" strokecolor="#000000">
                <v:path arrowok="t"/>
              </v:shape>
            </v:group>
            <v:group style="position:absolute;left:6826;top:853;width:10;height:2" coordorigin="6826,853" coordsize="10,2">
              <v:shape style="position:absolute;left:6826;top:853;width:10;height:2" coordorigin="6826,853" coordsize="10,0" path="m6826,853l6835,853e" filled="false" stroked="true" strokeweight=".48pt" strokecolor="#000000">
                <v:path arrowok="t"/>
              </v:shape>
            </v:group>
            <v:group style="position:absolute;left:6845;top:853;width:10;height:2" coordorigin="6845,853" coordsize="10,2">
              <v:shape style="position:absolute;left:6845;top:853;width:10;height:2" coordorigin="6845,853" coordsize="10,0" path="m6845,853l6854,853e" filled="false" stroked="true" strokeweight=".48pt" strokecolor="#000000">
                <v:path arrowok="t"/>
              </v:shape>
            </v:group>
            <v:group style="position:absolute;left:6864;top:853;width:10;height:2" coordorigin="6864,853" coordsize="10,2">
              <v:shape style="position:absolute;left:6864;top:853;width:10;height:2" coordorigin="6864,853" coordsize="10,0" path="m6864,853l6874,853e" filled="false" stroked="true" strokeweight=".48pt" strokecolor="#000000">
                <v:path arrowok="t"/>
              </v:shape>
            </v:group>
            <v:group style="position:absolute;left:6883;top:853;width:10;height:2" coordorigin="6883,853" coordsize="10,2">
              <v:shape style="position:absolute;left:6883;top:853;width:10;height:2" coordorigin="6883,853" coordsize="10,0" path="m6883,853l6893,853e" filled="false" stroked="true" strokeweight=".48pt" strokecolor="#000000">
                <v:path arrowok="t"/>
              </v:shape>
            </v:group>
            <v:group style="position:absolute;left:6902;top:853;width:10;height:2" coordorigin="6902,853" coordsize="10,2">
              <v:shape style="position:absolute;left:6902;top:853;width:10;height:2" coordorigin="6902,853" coordsize="10,0" path="m6902,853l6912,853e" filled="false" stroked="true" strokeweight=".48pt" strokecolor="#000000">
                <v:path arrowok="t"/>
              </v:shape>
            </v:group>
            <v:group style="position:absolute;left:6922;top:853;width:10;height:2" coordorigin="6922,853" coordsize="10,2">
              <v:shape style="position:absolute;left:6922;top:853;width:10;height:2" coordorigin="6922,853" coordsize="10,0" path="m6922,853l6931,853e" filled="false" stroked="true" strokeweight=".48pt" strokecolor="#000000">
                <v:path arrowok="t"/>
              </v:shape>
            </v:group>
            <v:group style="position:absolute;left:6941;top:853;width:10;height:2" coordorigin="6941,853" coordsize="10,2">
              <v:shape style="position:absolute;left:6941;top:853;width:10;height:2" coordorigin="6941,853" coordsize="10,0" path="m6941,853l6950,853e" filled="false" stroked="true" strokeweight=".48pt" strokecolor="#000000">
                <v:path arrowok="t"/>
              </v:shape>
            </v:group>
            <v:group style="position:absolute;left:6960;top:853;width:10;height:2" coordorigin="6960,853" coordsize="10,2">
              <v:shape style="position:absolute;left:6960;top:853;width:10;height:2" coordorigin="6960,853" coordsize="10,0" path="m6960,853l6970,853e" filled="false" stroked="true" strokeweight=".48pt" strokecolor="#000000">
                <v:path arrowok="t"/>
              </v:shape>
            </v:group>
            <v:group style="position:absolute;left:6979;top:853;width:10;height:2" coordorigin="6979,853" coordsize="10,2">
              <v:shape style="position:absolute;left:6979;top:853;width:10;height:2" coordorigin="6979,853" coordsize="10,0" path="m6979,853l6989,853e" filled="false" stroked="true" strokeweight=".48pt" strokecolor="#000000">
                <v:path arrowok="t"/>
              </v:shape>
            </v:group>
            <v:group style="position:absolute;left:6998;top:853;width:10;height:2" coordorigin="6998,853" coordsize="10,2">
              <v:shape style="position:absolute;left:6998;top:853;width:10;height:2" coordorigin="6998,853" coordsize="10,0" path="m6998,853l7008,853e" filled="false" stroked="true" strokeweight=".48pt" strokecolor="#000000">
                <v:path arrowok="t"/>
              </v:shape>
            </v:group>
            <v:group style="position:absolute;left:7018;top:853;width:10;height:2" coordorigin="7018,853" coordsize="10,2">
              <v:shape style="position:absolute;left:7018;top:853;width:10;height:2" coordorigin="7018,853" coordsize="10,0" path="m7018,853l7027,853e" filled="false" stroked="true" strokeweight=".48pt" strokecolor="#000000">
                <v:path arrowok="t"/>
              </v:shape>
            </v:group>
            <v:group style="position:absolute;left:7037;top:853;width:10;height:2" coordorigin="7037,853" coordsize="10,2">
              <v:shape style="position:absolute;left:7037;top:853;width:10;height:2" coordorigin="7037,853" coordsize="10,0" path="m7037,853l7046,853e" filled="false" stroked="true" strokeweight=".48pt" strokecolor="#000000">
                <v:path arrowok="t"/>
              </v:shape>
            </v:group>
            <v:group style="position:absolute;left:7056;top:853;width:10;height:2" coordorigin="7056,853" coordsize="10,2">
              <v:shape style="position:absolute;left:7056;top:853;width:10;height:2" coordorigin="7056,853" coordsize="10,0" path="m7056,853l7066,853e" filled="false" stroked="true" strokeweight=".48pt" strokecolor="#000000">
                <v:path arrowok="t"/>
              </v:shape>
            </v:group>
            <v:group style="position:absolute;left:7075;top:853;width:10;height:2" coordorigin="7075,853" coordsize="10,2">
              <v:shape style="position:absolute;left:7075;top:853;width:10;height:2" coordorigin="7075,853" coordsize="10,0" path="m7075,853l7085,853e" filled="false" stroked="true" strokeweight=".48pt" strokecolor="#000000">
                <v:path arrowok="t"/>
              </v:shape>
            </v:group>
            <v:group style="position:absolute;left:7094;top:853;width:10;height:2" coordorigin="7094,853" coordsize="10,2">
              <v:shape style="position:absolute;left:7094;top:853;width:10;height:2" coordorigin="7094,853" coordsize="10,0" path="m7094,853l7104,853e" filled="false" stroked="true" strokeweight=".48pt" strokecolor="#000000">
                <v:path arrowok="t"/>
              </v:shape>
            </v:group>
            <v:group style="position:absolute;left:7114;top:853;width:10;height:2" coordorigin="7114,853" coordsize="10,2">
              <v:shape style="position:absolute;left:7114;top:853;width:10;height:2" coordorigin="7114,853" coordsize="10,0" path="m7114,853l7123,853e" filled="false" stroked="true" strokeweight=".48pt" strokecolor="#000000">
                <v:path arrowok="t"/>
              </v:shape>
            </v:group>
            <v:group style="position:absolute;left:7133;top:853;width:10;height:2" coordorigin="7133,853" coordsize="10,2">
              <v:shape style="position:absolute;left:7133;top:853;width:10;height:2" coordorigin="7133,853" coordsize="10,0" path="m7133,853l7142,853e" filled="false" stroked="true" strokeweight=".48pt" strokecolor="#000000">
                <v:path arrowok="t"/>
              </v:shape>
            </v:group>
            <v:group style="position:absolute;left:7152;top:853;width:10;height:2" coordorigin="7152,853" coordsize="10,2">
              <v:shape style="position:absolute;left:7152;top:853;width:10;height:2" coordorigin="7152,853" coordsize="10,0" path="m7152,853l7162,853e" filled="false" stroked="true" strokeweight=".48pt" strokecolor="#000000">
                <v:path arrowok="t"/>
              </v:shape>
            </v:group>
            <v:group style="position:absolute;left:7171;top:853;width:10;height:2" coordorigin="7171,853" coordsize="10,2">
              <v:shape style="position:absolute;left:7171;top:853;width:10;height:2" coordorigin="7171,853" coordsize="10,0" path="m7171,853l7181,853e" filled="false" stroked="true" strokeweight=".48pt" strokecolor="#000000">
                <v:path arrowok="t"/>
              </v:shape>
            </v:group>
            <v:group style="position:absolute;left:7190;top:853;width:10;height:2" coordorigin="7190,853" coordsize="10,2">
              <v:shape style="position:absolute;left:7190;top:853;width:10;height:2" coordorigin="7190,853" coordsize="10,0" path="m7190,853l7200,853e" filled="false" stroked="true" strokeweight=".48pt" strokecolor="#000000">
                <v:path arrowok="t"/>
              </v:shape>
            </v:group>
            <v:group style="position:absolute;left:7210;top:853;width:10;height:2" coordorigin="7210,853" coordsize="10,2">
              <v:shape style="position:absolute;left:7210;top:853;width:10;height:2" coordorigin="7210,853" coordsize="10,0" path="m7210,853l7219,853e" filled="false" stroked="true" strokeweight=".48pt" strokecolor="#000000">
                <v:path arrowok="t"/>
              </v:shape>
            </v:group>
            <v:group style="position:absolute;left:7229;top:853;width:10;height:2" coordorigin="7229,853" coordsize="10,2">
              <v:shape style="position:absolute;left:7229;top:853;width:10;height:2" coordorigin="7229,853" coordsize="10,0" path="m7229,853l7238,853e" filled="false" stroked="true" strokeweight=".48pt" strokecolor="#000000">
                <v:path arrowok="t"/>
              </v:shape>
            </v:group>
            <v:group style="position:absolute;left:7248;top:853;width:10;height:2" coordorigin="7248,853" coordsize="10,2">
              <v:shape style="position:absolute;left:7248;top:853;width:10;height:2" coordorigin="7248,853" coordsize="10,0" path="m7248,853l7258,853e" filled="false" stroked="true" strokeweight=".48pt" strokecolor="#000000">
                <v:path arrowok="t"/>
              </v:shape>
            </v:group>
            <v:group style="position:absolute;left:7267;top:853;width:10;height:2" coordorigin="7267,853" coordsize="10,2">
              <v:shape style="position:absolute;left:7267;top:853;width:10;height:2" coordorigin="7267,853" coordsize="10,0" path="m7267,853l7277,853e" filled="false" stroked="true" strokeweight=".48pt" strokecolor="#000000">
                <v:path arrowok="t"/>
              </v:shape>
            </v:group>
            <v:group style="position:absolute;left:7286;top:853;width:10;height:2" coordorigin="7286,853" coordsize="10,2">
              <v:shape style="position:absolute;left:7286;top:853;width:10;height:2" coordorigin="7286,853" coordsize="10,0" path="m7286,853l7296,853e" filled="false" stroked="true" strokeweight=".48pt" strokecolor="#000000">
                <v:path arrowok="t"/>
              </v:shape>
            </v:group>
            <v:group style="position:absolute;left:7306;top:853;width:10;height:2" coordorigin="7306,853" coordsize="10,2">
              <v:shape style="position:absolute;left:7306;top:853;width:10;height:2" coordorigin="7306,853" coordsize="10,0" path="m7306,853l7315,853e" filled="false" stroked="true" strokeweight=".48pt" strokecolor="#000000">
                <v:path arrowok="t"/>
              </v:shape>
            </v:group>
            <v:group style="position:absolute;left:7325;top:853;width:10;height:2" coordorigin="7325,853" coordsize="10,2">
              <v:shape style="position:absolute;left:7325;top:853;width:10;height:2" coordorigin="7325,853" coordsize="10,0" path="m7325,853l7334,853e" filled="false" stroked="true" strokeweight=".48pt" strokecolor="#000000">
                <v:path arrowok="t"/>
              </v:shape>
            </v:group>
            <v:group style="position:absolute;left:7344;top:853;width:10;height:2" coordorigin="7344,853" coordsize="10,2">
              <v:shape style="position:absolute;left:7344;top:853;width:10;height:2" coordorigin="7344,853" coordsize="10,0" path="m7344,853l7354,853e" filled="false" stroked="true" strokeweight=".48pt" strokecolor="#000000">
                <v:path arrowok="t"/>
              </v:shape>
            </v:group>
            <v:group style="position:absolute;left:7363;top:853;width:10;height:2" coordorigin="7363,853" coordsize="10,2">
              <v:shape style="position:absolute;left:7363;top:853;width:10;height:2" coordorigin="7363,853" coordsize="10,0" path="m7363,853l7373,853e" filled="false" stroked="true" strokeweight=".48pt" strokecolor="#000000">
                <v:path arrowok="t"/>
              </v:shape>
            </v:group>
            <v:group style="position:absolute;left:7382;top:853;width:10;height:2" coordorigin="7382,853" coordsize="10,2">
              <v:shape style="position:absolute;left:7382;top:853;width:10;height:2" coordorigin="7382,853" coordsize="10,0" path="m7382,853l7392,853e" filled="false" stroked="true" strokeweight=".48pt" strokecolor="#000000">
                <v:path arrowok="t"/>
              </v:shape>
            </v:group>
            <v:group style="position:absolute;left:7402;top:853;width:10;height:2" coordorigin="7402,853" coordsize="10,2">
              <v:shape style="position:absolute;left:7402;top:853;width:10;height:2" coordorigin="7402,853" coordsize="10,0" path="m7402,853l7411,853e" filled="false" stroked="true" strokeweight=".48pt" strokecolor="#000000">
                <v:path arrowok="t"/>
              </v:shape>
            </v:group>
            <v:group style="position:absolute;left:7421;top:853;width:10;height:2" coordorigin="7421,853" coordsize="10,2">
              <v:shape style="position:absolute;left:7421;top:853;width:10;height:2" coordorigin="7421,853" coordsize="10,0" path="m7421,853l7430,853e" filled="false" stroked="true" strokeweight=".48pt" strokecolor="#000000">
                <v:path arrowok="t"/>
              </v:shape>
            </v:group>
            <v:group style="position:absolute;left:7440;top:853;width:10;height:2" coordorigin="7440,853" coordsize="10,2">
              <v:shape style="position:absolute;left:7440;top:853;width:10;height:2" coordorigin="7440,853" coordsize="10,0" path="m7440,853l7450,853e" filled="false" stroked="true" strokeweight=".48pt" strokecolor="#000000">
                <v:path arrowok="t"/>
              </v:shape>
            </v:group>
            <v:group style="position:absolute;left:7459;top:853;width:10;height:2" coordorigin="7459,853" coordsize="10,2">
              <v:shape style="position:absolute;left:7459;top:853;width:10;height:2" coordorigin="7459,853" coordsize="10,0" path="m7459,853l7469,853e" filled="false" stroked="true" strokeweight=".48pt" strokecolor="#000000">
                <v:path arrowok="t"/>
              </v:shape>
            </v:group>
            <v:group style="position:absolute;left:7478;top:853;width:10;height:2" coordorigin="7478,853" coordsize="10,2">
              <v:shape style="position:absolute;left:7478;top:853;width:10;height:2" coordorigin="7478,853" coordsize="10,0" path="m7478,853l7488,853e" filled="false" stroked="true" strokeweight=".48pt" strokecolor="#000000">
                <v:path arrowok="t"/>
              </v:shape>
            </v:group>
            <v:group style="position:absolute;left:7498;top:853;width:10;height:2" coordorigin="7498,853" coordsize="10,2">
              <v:shape style="position:absolute;left:7498;top:853;width:10;height:2" coordorigin="7498,853" coordsize="10,0" path="m7498,853l7507,853e" filled="false" stroked="true" strokeweight=".48pt" strokecolor="#000000">
                <v:path arrowok="t"/>
              </v:shape>
            </v:group>
            <v:group style="position:absolute;left:7517;top:853;width:10;height:2" coordorigin="7517,853" coordsize="10,2">
              <v:shape style="position:absolute;left:7517;top:853;width:10;height:2" coordorigin="7517,853" coordsize="10,0" path="m7517,853l7526,853e" filled="false" stroked="true" strokeweight=".48pt" strokecolor="#000000">
                <v:path arrowok="t"/>
              </v:shape>
            </v:group>
            <v:group style="position:absolute;left:7536;top:853;width:10;height:2" coordorigin="7536,853" coordsize="10,2">
              <v:shape style="position:absolute;left:7536;top:853;width:10;height:2" coordorigin="7536,853" coordsize="10,0" path="m7536,853l7546,853e" filled="false" stroked="true" strokeweight=".48pt" strokecolor="#000000">
                <v:path arrowok="t"/>
              </v:shape>
            </v:group>
            <v:group style="position:absolute;left:7555;top:853;width:10;height:2" coordorigin="7555,853" coordsize="10,2">
              <v:shape style="position:absolute;left:7555;top:853;width:10;height:2" coordorigin="7555,853" coordsize="10,0" path="m7555,853l7565,853e" filled="false" stroked="true" strokeweight=".48pt" strokecolor="#000000">
                <v:path arrowok="t"/>
              </v:shape>
            </v:group>
            <v:group style="position:absolute;left:7574;top:853;width:10;height:2" coordorigin="7574,853" coordsize="10,2">
              <v:shape style="position:absolute;left:7574;top:853;width:10;height:2" coordorigin="7574,853" coordsize="10,0" path="m7574,853l7584,853e" filled="false" stroked="true" strokeweight=".48pt" strokecolor="#000000">
                <v:path arrowok="t"/>
              </v:shape>
            </v:group>
            <v:group style="position:absolute;left:7594;top:853;width:10;height:2" coordorigin="7594,853" coordsize="10,2">
              <v:shape style="position:absolute;left:7594;top:853;width:10;height:2" coordorigin="7594,853" coordsize="10,0" path="m7594,853l7603,853e" filled="false" stroked="true" strokeweight=".48pt" strokecolor="#000000">
                <v:path arrowok="t"/>
              </v:shape>
            </v:group>
            <v:group style="position:absolute;left:7613;top:853;width:10;height:2" coordorigin="7613,853" coordsize="10,2">
              <v:shape style="position:absolute;left:7613;top:853;width:10;height:2" coordorigin="7613,853" coordsize="10,0" path="m7613,853l7622,853e" filled="false" stroked="true" strokeweight=".48pt" strokecolor="#000000">
                <v:path arrowok="t"/>
              </v:shape>
            </v:group>
            <v:group style="position:absolute;left:7632;top:853;width:10;height:2" coordorigin="7632,853" coordsize="10,2">
              <v:shape style="position:absolute;left:7632;top:853;width:10;height:2" coordorigin="7632,853" coordsize="10,0" path="m7632,853l7642,853e" filled="false" stroked="true" strokeweight=".48pt" strokecolor="#000000">
                <v:path arrowok="t"/>
              </v:shape>
            </v:group>
            <v:group style="position:absolute;left:7651;top:853;width:10;height:2" coordorigin="7651,853" coordsize="10,2">
              <v:shape style="position:absolute;left:7651;top:853;width:10;height:2" coordorigin="7651,853" coordsize="10,0" path="m7651,853l7661,853e" filled="false" stroked="true" strokeweight=".48pt" strokecolor="#000000">
                <v:path arrowok="t"/>
              </v:shape>
            </v:group>
            <v:group style="position:absolute;left:7670;top:853;width:10;height:2" coordorigin="7670,853" coordsize="10,2">
              <v:shape style="position:absolute;left:7670;top:853;width:10;height:2" coordorigin="7670,853" coordsize="10,0" path="m7670,853l7680,853e" filled="false" stroked="true" strokeweight=".48pt" strokecolor="#000000">
                <v:path arrowok="t"/>
              </v:shape>
            </v:group>
            <v:group style="position:absolute;left:7690;top:853;width:10;height:2" coordorigin="7690,853" coordsize="10,2">
              <v:shape style="position:absolute;left:7690;top:853;width:10;height:2" coordorigin="7690,853" coordsize="10,0" path="m7690,853l7699,853e" filled="false" stroked="true" strokeweight=".48pt" strokecolor="#000000">
                <v:path arrowok="t"/>
              </v:shape>
            </v:group>
            <v:group style="position:absolute;left:7709;top:853;width:10;height:2" coordorigin="7709,853" coordsize="10,2">
              <v:shape style="position:absolute;left:7709;top:853;width:10;height:2" coordorigin="7709,853" coordsize="10,0" path="m7709,853l7718,853e" filled="false" stroked="true" strokeweight=".48pt" strokecolor="#000000">
                <v:path arrowok="t"/>
              </v:shape>
            </v:group>
            <v:group style="position:absolute;left:7728;top:853;width:10;height:2" coordorigin="7728,853" coordsize="10,2">
              <v:shape style="position:absolute;left:7728;top:853;width:10;height:2" coordorigin="7728,853" coordsize="10,0" path="m7728,853l7738,853e" filled="false" stroked="true" strokeweight=".48pt" strokecolor="#000000">
                <v:path arrowok="t"/>
              </v:shape>
            </v:group>
            <v:group style="position:absolute;left:7747;top:853;width:10;height:2" coordorigin="7747,853" coordsize="10,2">
              <v:shape style="position:absolute;left:7747;top:853;width:10;height:2" coordorigin="7747,853" coordsize="10,0" path="m7747,853l7757,853e" filled="false" stroked="true" strokeweight=".48pt" strokecolor="#000000">
                <v:path arrowok="t"/>
              </v:shape>
            </v:group>
            <v:group style="position:absolute;left:7766;top:853;width:10;height:2" coordorigin="7766,853" coordsize="10,2">
              <v:shape style="position:absolute;left:7766;top:853;width:10;height:2" coordorigin="7766,853" coordsize="10,0" path="m7766,853l7776,853e" filled="false" stroked="true" strokeweight=".48pt" strokecolor="#000000">
                <v:path arrowok="t"/>
              </v:shape>
            </v:group>
            <v:group style="position:absolute;left:7786;top:853;width:10;height:2" coordorigin="7786,853" coordsize="10,2">
              <v:shape style="position:absolute;left:7786;top:853;width:10;height:2" coordorigin="7786,853" coordsize="10,0" path="m7786,853l7795,853e" filled="false" stroked="true" strokeweight=".48pt" strokecolor="#000000">
                <v:path arrowok="t"/>
              </v:shape>
            </v:group>
            <v:group style="position:absolute;left:7805;top:853;width:10;height:2" coordorigin="7805,853" coordsize="10,2">
              <v:shape style="position:absolute;left:7805;top:853;width:10;height:2" coordorigin="7805,853" coordsize="10,0" path="m7805,853l7814,853e" filled="false" stroked="true" strokeweight=".48pt" strokecolor="#000000">
                <v:path arrowok="t"/>
              </v:shape>
            </v:group>
            <v:group style="position:absolute;left:7824;top:853;width:10;height:2" coordorigin="7824,853" coordsize="10,2">
              <v:shape style="position:absolute;left:7824;top:853;width:10;height:2" coordorigin="7824,853" coordsize="10,0" path="m7824,853l7834,853e" filled="false" stroked="true" strokeweight=".48pt" strokecolor="#000000">
                <v:path arrowok="t"/>
              </v:shape>
            </v:group>
            <v:group style="position:absolute;left:7843;top:853;width:10;height:2" coordorigin="7843,853" coordsize="10,2">
              <v:shape style="position:absolute;left:7843;top:853;width:10;height:2" coordorigin="7843,853" coordsize="10,0" path="m7843,853l7853,853e" filled="false" stroked="true" strokeweight=".48pt" strokecolor="#000000">
                <v:path arrowok="t"/>
              </v:shape>
            </v:group>
            <v:group style="position:absolute;left:7862;top:853;width:10;height:2" coordorigin="7862,853" coordsize="10,2">
              <v:shape style="position:absolute;left:7862;top:853;width:10;height:2" coordorigin="7862,853" coordsize="10,0" path="m7862,853l7872,853e" filled="false" stroked="true" strokeweight=".48pt" strokecolor="#000000">
                <v:path arrowok="t"/>
              </v:shape>
            </v:group>
            <v:group style="position:absolute;left:7882;top:853;width:10;height:2" coordorigin="7882,853" coordsize="10,2">
              <v:shape style="position:absolute;left:7882;top:853;width:10;height:2" coordorigin="7882,853" coordsize="10,0" path="m7882,853l7891,853e" filled="false" stroked="true" strokeweight=".48pt" strokecolor="#000000">
                <v:path arrowok="t"/>
              </v:shape>
            </v:group>
            <v:group style="position:absolute;left:7901;top:853;width:10;height:2" coordorigin="7901,853" coordsize="10,2">
              <v:shape style="position:absolute;left:7901;top:853;width:10;height:2" coordorigin="7901,853" coordsize="10,0" path="m7901,853l7910,853e" filled="false" stroked="true" strokeweight=".48pt" strokecolor="#000000">
                <v:path arrowok="t"/>
              </v:shape>
            </v:group>
            <v:group style="position:absolute;left:7920;top:853;width:10;height:2" coordorigin="7920,853" coordsize="10,2">
              <v:shape style="position:absolute;left:7920;top:853;width:10;height:2" coordorigin="7920,853" coordsize="10,0" path="m7920,853l7930,853e" filled="false" stroked="true" strokeweight=".48pt" strokecolor="#000000">
                <v:path arrowok="t"/>
              </v:shape>
            </v:group>
            <v:group style="position:absolute;left:7939;top:853;width:10;height:2" coordorigin="7939,853" coordsize="10,2">
              <v:shape style="position:absolute;left:7939;top:853;width:10;height:2" coordorigin="7939,853" coordsize="10,0" path="m7939,853l7949,853e" filled="false" stroked="true" strokeweight=".48pt" strokecolor="#000000">
                <v:path arrowok="t"/>
              </v:shape>
            </v:group>
            <v:group style="position:absolute;left:7958;top:853;width:10;height:2" coordorigin="7958,853" coordsize="10,2">
              <v:shape style="position:absolute;left:7958;top:853;width:10;height:2" coordorigin="7958,853" coordsize="10,0" path="m7958,853l7968,853e" filled="false" stroked="true" strokeweight=".48pt" strokecolor="#000000">
                <v:path arrowok="t"/>
              </v:shape>
            </v:group>
            <v:group style="position:absolute;left:7978;top:853;width:10;height:2" coordorigin="7978,853" coordsize="10,2">
              <v:shape style="position:absolute;left:7978;top:853;width:10;height:2" coordorigin="7978,853" coordsize="10,0" path="m7978,853l7987,853e" filled="false" stroked="true" strokeweight=".48pt" strokecolor="#000000">
                <v:path arrowok="t"/>
              </v:shape>
            </v:group>
            <v:group style="position:absolute;left:7997;top:853;width:10;height:2" coordorigin="7997,853" coordsize="10,2">
              <v:shape style="position:absolute;left:7997;top:853;width:10;height:2" coordorigin="7997,853" coordsize="10,0" path="m7997,853l8006,853e" filled="false" stroked="true" strokeweight=".48pt" strokecolor="#000000">
                <v:path arrowok="t"/>
              </v:shape>
            </v:group>
            <v:group style="position:absolute;left:8016;top:853;width:10;height:2" coordorigin="8016,853" coordsize="10,2">
              <v:shape style="position:absolute;left:8016;top:853;width:10;height:2" coordorigin="8016,853" coordsize="10,0" path="m8016,853l8026,853e" filled="false" stroked="true" strokeweight=".48pt" strokecolor="#000000">
                <v:path arrowok="t"/>
              </v:shape>
            </v:group>
            <v:group style="position:absolute;left:8035;top:853;width:10;height:2" coordorigin="8035,853" coordsize="10,2">
              <v:shape style="position:absolute;left:8035;top:853;width:10;height:2" coordorigin="8035,853" coordsize="10,0" path="m8035,853l8045,853e" filled="false" stroked="true" strokeweight=".48pt" strokecolor="#000000">
                <v:path arrowok="t"/>
              </v:shape>
            </v:group>
            <v:group style="position:absolute;left:8054;top:853;width:10;height:2" coordorigin="8054,853" coordsize="10,2">
              <v:shape style="position:absolute;left:8054;top:853;width:10;height:2" coordorigin="8054,853" coordsize="10,0" path="m8054,853l8064,853e" filled="false" stroked="true" strokeweight=".48pt" strokecolor="#000000">
                <v:path arrowok="t"/>
              </v:shape>
            </v:group>
            <v:group style="position:absolute;left:8074;top:853;width:10;height:2" coordorigin="8074,853" coordsize="10,2">
              <v:shape style="position:absolute;left:8074;top:853;width:10;height:2" coordorigin="8074,853" coordsize="10,0" path="m8074,853l8083,853e" filled="false" stroked="true" strokeweight=".48pt" strokecolor="#000000">
                <v:path arrowok="t"/>
              </v:shape>
            </v:group>
            <v:group style="position:absolute;left:8093;top:853;width:10;height:2" coordorigin="8093,853" coordsize="10,2">
              <v:shape style="position:absolute;left:8093;top:853;width:10;height:2" coordorigin="8093,853" coordsize="10,0" path="m8093,853l8102,853e" filled="false" stroked="true" strokeweight=".48pt" strokecolor="#000000">
                <v:path arrowok="t"/>
              </v:shape>
            </v:group>
            <v:group style="position:absolute;left:8112;top:853;width:10;height:2" coordorigin="8112,853" coordsize="10,2">
              <v:shape style="position:absolute;left:8112;top:853;width:10;height:2" coordorigin="8112,853" coordsize="10,0" path="m8112,853l8122,853e" filled="false" stroked="true" strokeweight=".48pt" strokecolor="#000000">
                <v:path arrowok="t"/>
              </v:shape>
            </v:group>
            <v:group style="position:absolute;left:8131;top:853;width:10;height:2" coordorigin="8131,853" coordsize="10,2">
              <v:shape style="position:absolute;left:8131;top:853;width:10;height:2" coordorigin="8131,853" coordsize="10,0" path="m8131,853l8141,853e" filled="false" stroked="true" strokeweight=".48pt" strokecolor="#000000">
                <v:path arrowok="t"/>
              </v:shape>
            </v:group>
            <v:group style="position:absolute;left:8150;top:853;width:10;height:2" coordorigin="8150,853" coordsize="10,2">
              <v:shape style="position:absolute;left:8150;top:853;width:10;height:2" coordorigin="8150,853" coordsize="10,0" path="m8150,853l8160,853e" filled="false" stroked="true" strokeweight=".48pt" strokecolor="#000000">
                <v:path arrowok="t"/>
              </v:shape>
            </v:group>
            <v:group style="position:absolute;left:8170;top:853;width:10;height:2" coordorigin="8170,853" coordsize="10,2">
              <v:shape style="position:absolute;left:8170;top:853;width:10;height:2" coordorigin="8170,853" coordsize="10,0" path="m8170,853l8179,853e" filled="false" stroked="true" strokeweight=".48pt" strokecolor="#000000">
                <v:path arrowok="t"/>
              </v:shape>
            </v:group>
            <v:group style="position:absolute;left:8189;top:853;width:10;height:2" coordorigin="8189,853" coordsize="10,2">
              <v:shape style="position:absolute;left:8189;top:853;width:10;height:2" coordorigin="8189,853" coordsize="10,0" path="m8189,853l8198,853e" filled="false" stroked="true" strokeweight=".48pt" strokecolor="#000000">
                <v:path arrowok="t"/>
              </v:shape>
            </v:group>
            <v:group style="position:absolute;left:8208;top:853;width:10;height:2" coordorigin="8208,853" coordsize="10,2">
              <v:shape style="position:absolute;left:8208;top:853;width:10;height:2" coordorigin="8208,853" coordsize="10,0" path="m8208,853l8218,853e" filled="false" stroked="true" strokeweight=".48pt" strokecolor="#000000">
                <v:path arrowok="t"/>
              </v:shape>
            </v:group>
            <v:group style="position:absolute;left:8227;top:853;width:10;height:2" coordorigin="8227,853" coordsize="10,2">
              <v:shape style="position:absolute;left:8227;top:853;width:10;height:2" coordorigin="8227,853" coordsize="10,0" path="m8227,853l8237,853e" filled="false" stroked="true" strokeweight=".48pt" strokecolor="#000000">
                <v:path arrowok="t"/>
              </v:shape>
            </v:group>
            <v:group style="position:absolute;left:8246;top:853;width:10;height:2" coordorigin="8246,853" coordsize="10,2">
              <v:shape style="position:absolute;left:8246;top:853;width:10;height:2" coordorigin="8246,853" coordsize="10,0" path="m8246,853l8256,853e" filled="false" stroked="true" strokeweight=".48pt" strokecolor="#000000">
                <v:path arrowok="t"/>
              </v:shape>
            </v:group>
            <v:group style="position:absolute;left:8266;top:853;width:10;height:2" coordorigin="8266,853" coordsize="10,2">
              <v:shape style="position:absolute;left:8266;top:853;width:10;height:2" coordorigin="8266,853" coordsize="10,0" path="m8266,853l8275,853e" filled="false" stroked="true" strokeweight=".48pt" strokecolor="#000000">
                <v:path arrowok="t"/>
              </v:shape>
            </v:group>
            <v:group style="position:absolute;left:8285;top:853;width:10;height:2" coordorigin="8285,853" coordsize="10,2">
              <v:shape style="position:absolute;left:8285;top:853;width:10;height:2" coordorigin="8285,853" coordsize="10,0" path="m8285,853l8294,853e" filled="false" stroked="true" strokeweight=".48pt" strokecolor="#000000">
                <v:path arrowok="t"/>
              </v:shape>
            </v:group>
            <v:group style="position:absolute;left:8304;top:853;width:10;height:2" coordorigin="8304,853" coordsize="10,2">
              <v:shape style="position:absolute;left:8304;top:853;width:10;height:2" coordorigin="8304,853" coordsize="10,0" path="m8304,853l8314,853e" filled="false" stroked="true" strokeweight=".48pt" strokecolor="#000000">
                <v:path arrowok="t"/>
              </v:shape>
            </v:group>
            <v:group style="position:absolute;left:8323;top:853;width:10;height:2" coordorigin="8323,853" coordsize="10,2">
              <v:shape style="position:absolute;left:8323;top:853;width:10;height:2" coordorigin="8323,853" coordsize="10,0" path="m8323,853l8333,853e" filled="false" stroked="true" strokeweight=".48pt" strokecolor="#000000">
                <v:path arrowok="t"/>
              </v:shape>
            </v:group>
            <v:group style="position:absolute;left:8342;top:853;width:10;height:2" coordorigin="8342,853" coordsize="10,2">
              <v:shape style="position:absolute;left:8342;top:853;width:10;height:2" coordorigin="8342,853" coordsize="10,0" path="m8342,853l8352,853e" filled="false" stroked="true" strokeweight=".48pt" strokecolor="#000000">
                <v:path arrowok="t"/>
              </v:shape>
            </v:group>
            <v:group style="position:absolute;left:8362;top:853;width:10;height:2" coordorigin="8362,853" coordsize="10,2">
              <v:shape style="position:absolute;left:8362;top:853;width:10;height:2" coordorigin="8362,853" coordsize="10,0" path="m8362,853l8371,853e" filled="false" stroked="true" strokeweight=".48pt" strokecolor="#000000">
                <v:path arrowok="t"/>
              </v:shape>
            </v:group>
            <v:group style="position:absolute;left:8381;top:853;width:10;height:2" coordorigin="8381,853" coordsize="10,2">
              <v:shape style="position:absolute;left:8381;top:853;width:10;height:2" coordorigin="8381,853" coordsize="10,0" path="m8381,853l8390,853e" filled="false" stroked="true" strokeweight=".48pt" strokecolor="#000000">
                <v:path arrowok="t"/>
              </v:shape>
            </v:group>
            <v:group style="position:absolute;left:8400;top:853;width:10;height:2" coordorigin="8400,853" coordsize="10,2">
              <v:shape style="position:absolute;left:8400;top:853;width:10;height:2" coordorigin="8400,853" coordsize="10,0" path="m8400,853l8410,853e" filled="false" stroked="true" strokeweight=".48pt" strokecolor="#000000">
                <v:path arrowok="t"/>
              </v:shape>
            </v:group>
            <v:group style="position:absolute;left:8419;top:853;width:10;height:2" coordorigin="8419,853" coordsize="10,2">
              <v:shape style="position:absolute;left:8419;top:853;width:10;height:2" coordorigin="8419,853" coordsize="10,0" path="m8419,853l8429,853e" filled="false" stroked="true" strokeweight=".48pt" strokecolor="#000000">
                <v:path arrowok="t"/>
              </v:shape>
            </v:group>
            <v:group style="position:absolute;left:8438;top:853;width:10;height:2" coordorigin="8438,853" coordsize="10,2">
              <v:shape style="position:absolute;left:8438;top:853;width:10;height:2" coordorigin="8438,853" coordsize="10,0" path="m8438,853l8448,853e" filled="false" stroked="true" strokeweight=".48pt" strokecolor="#000000">
                <v:path arrowok="t"/>
              </v:shape>
            </v:group>
            <v:group style="position:absolute;left:8458;top:853;width:10;height:2" coordorigin="8458,853" coordsize="10,2">
              <v:shape style="position:absolute;left:8458;top:853;width:10;height:2" coordorigin="8458,853" coordsize="10,0" path="m8458,853l8467,853e" filled="false" stroked="true" strokeweight=".48pt" strokecolor="#000000">
                <v:path arrowok="t"/>
              </v:shape>
            </v:group>
            <v:group style="position:absolute;left:8477;top:853;width:10;height:2" coordorigin="8477,853" coordsize="10,2">
              <v:shape style="position:absolute;left:8477;top:853;width:10;height:2" coordorigin="8477,853" coordsize="10,0" path="m8477,853l8486,853e" filled="false" stroked="true" strokeweight=".48pt" strokecolor="#000000">
                <v:path arrowok="t"/>
              </v:shape>
            </v:group>
            <v:group style="position:absolute;left:8496;top:853;width:10;height:2" coordorigin="8496,853" coordsize="10,2">
              <v:shape style="position:absolute;left:8496;top:853;width:10;height:2" coordorigin="8496,853" coordsize="10,0" path="m8496,853l8506,853e" filled="false" stroked="true" strokeweight=".48pt" strokecolor="#000000">
                <v:path arrowok="t"/>
              </v:shape>
            </v:group>
            <v:group style="position:absolute;left:8515;top:853;width:10;height:2" coordorigin="8515,853" coordsize="10,2">
              <v:shape style="position:absolute;left:8515;top:853;width:10;height:2" coordorigin="8515,853" coordsize="10,0" path="m8515,853l8525,853e" filled="false" stroked="true" strokeweight=".48pt" strokecolor="#000000">
                <v:path arrowok="t"/>
              </v:shape>
            </v:group>
            <v:group style="position:absolute;left:8534;top:853;width:10;height:2" coordorigin="8534,853" coordsize="10,2">
              <v:shape style="position:absolute;left:8534;top:853;width:10;height:2" coordorigin="8534,853" coordsize="10,0" path="m8534,853l8544,853e" filled="false" stroked="true" strokeweight=".48pt" strokecolor="#000000">
                <v:path arrowok="t"/>
              </v:shape>
            </v:group>
            <v:group style="position:absolute;left:8554;top:853;width:10;height:2" coordorigin="8554,853" coordsize="10,2">
              <v:shape style="position:absolute;left:8554;top:853;width:10;height:2" coordorigin="8554,853" coordsize="10,0" path="m8554,853l8563,853e" filled="false" stroked="true" strokeweight=".48pt" strokecolor="#000000">
                <v:path arrowok="t"/>
              </v:shape>
            </v:group>
            <v:group style="position:absolute;left:8573;top:853;width:10;height:2" coordorigin="8573,853" coordsize="10,2">
              <v:shape style="position:absolute;left:8573;top:853;width:10;height:2" coordorigin="8573,853" coordsize="10,0" path="m8573,853l8582,853e" filled="false" stroked="true" strokeweight=".48pt" strokecolor="#000000">
                <v:path arrowok="t"/>
              </v:shape>
            </v:group>
            <v:group style="position:absolute;left:8592;top:853;width:10;height:2" coordorigin="8592,853" coordsize="10,2">
              <v:shape style="position:absolute;left:8592;top:853;width:10;height:2" coordorigin="8592,853" coordsize="10,0" path="m8592,853l8602,853e" filled="false" stroked="true" strokeweight=".48pt" strokecolor="#000000">
                <v:path arrowok="t"/>
              </v:shape>
            </v:group>
            <v:group style="position:absolute;left:8611;top:853;width:10;height:2" coordorigin="8611,853" coordsize="10,2">
              <v:shape style="position:absolute;left:8611;top:853;width:10;height:2" coordorigin="8611,853" coordsize="10,0" path="m8611,853l8621,853e" filled="false" stroked="true" strokeweight=".48pt" strokecolor="#000000">
                <v:path arrowok="t"/>
              </v:shape>
            </v:group>
            <v:group style="position:absolute;left:8630;top:853;width:10;height:2" coordorigin="8630,853" coordsize="10,2">
              <v:shape style="position:absolute;left:8630;top:853;width:10;height:2" coordorigin="8630,853" coordsize="10,0" path="m8630,853l8640,853e" filled="false" stroked="true" strokeweight=".48pt" strokecolor="#000000">
                <v:path arrowok="t"/>
              </v:shape>
            </v:group>
            <v:group style="position:absolute;left:8650;top:853;width:10;height:2" coordorigin="8650,853" coordsize="10,2">
              <v:shape style="position:absolute;left:8650;top:853;width:10;height:2" coordorigin="8650,853" coordsize="10,0" path="m8650,853l8659,853e" filled="false" stroked="true" strokeweight=".48pt" strokecolor="#000000">
                <v:path arrowok="t"/>
              </v:shape>
            </v:group>
            <v:group style="position:absolute;left:8669;top:853;width:10;height:2" coordorigin="8669,853" coordsize="10,2">
              <v:shape style="position:absolute;left:8669;top:853;width:10;height:2" coordorigin="8669,853" coordsize="10,0" path="m8669,853l8678,853e" filled="false" stroked="true" strokeweight=".48pt" strokecolor="#000000">
                <v:path arrowok="t"/>
              </v:shape>
            </v:group>
            <v:group style="position:absolute;left:8688;top:853;width:10;height:2" coordorigin="8688,853" coordsize="10,2">
              <v:shape style="position:absolute;left:8688;top:853;width:10;height:2" coordorigin="8688,853" coordsize="10,0" path="m8688,853l8698,853e" filled="false" stroked="true" strokeweight=".48pt" strokecolor="#000000">
                <v:path arrowok="t"/>
              </v:shape>
            </v:group>
            <v:group style="position:absolute;left:8707;top:853;width:10;height:2" coordorigin="8707,853" coordsize="10,2">
              <v:shape style="position:absolute;left:8707;top:853;width:10;height:2" coordorigin="8707,853" coordsize="10,0" path="m8707,853l8717,853e" filled="false" stroked="true" strokeweight=".48pt" strokecolor="#000000">
                <v:path arrowok="t"/>
              </v:shape>
            </v:group>
            <v:group style="position:absolute;left:8726;top:853;width:10;height:2" coordorigin="8726,853" coordsize="10,2">
              <v:shape style="position:absolute;left:8726;top:853;width:10;height:2" coordorigin="8726,853" coordsize="10,0" path="m8726,853l8736,853e" filled="false" stroked="true" strokeweight=".48pt" strokecolor="#000000">
                <v:path arrowok="t"/>
              </v:shape>
            </v:group>
            <v:group style="position:absolute;left:8746;top:853;width:10;height:2" coordorigin="8746,853" coordsize="10,2">
              <v:shape style="position:absolute;left:8746;top:853;width:10;height:2" coordorigin="8746,853" coordsize="10,0" path="m8746,853l8755,853e" filled="false" stroked="true" strokeweight=".48pt" strokecolor="#000000">
                <v:path arrowok="t"/>
              </v:shape>
            </v:group>
            <v:group style="position:absolute;left:8765;top:853;width:10;height:2" coordorigin="8765,853" coordsize="10,2">
              <v:shape style="position:absolute;left:8765;top:853;width:10;height:2" coordorigin="8765,853" coordsize="10,0" path="m8765,853l8774,853e" filled="false" stroked="true" strokeweight=".48pt" strokecolor="#000000">
                <v:path arrowok="t"/>
              </v:shape>
            </v:group>
            <v:group style="position:absolute;left:8784;top:853;width:10;height:2" coordorigin="8784,853" coordsize="10,2">
              <v:shape style="position:absolute;left:8784;top:853;width:10;height:2" coordorigin="8784,853" coordsize="10,0" path="m8784,853l8794,853e" filled="false" stroked="true" strokeweight=".48pt" strokecolor="#000000">
                <v:path arrowok="t"/>
              </v:shape>
            </v:group>
            <v:group style="position:absolute;left:8803;top:853;width:10;height:2" coordorigin="8803,853" coordsize="10,2">
              <v:shape style="position:absolute;left:8803;top:853;width:10;height:2" coordorigin="8803,853" coordsize="10,0" path="m8803,853l8813,853e" filled="false" stroked="true" strokeweight=".48pt" strokecolor="#000000">
                <v:path arrowok="t"/>
              </v:shape>
            </v:group>
            <v:group style="position:absolute;left:8822;top:853;width:10;height:2" coordorigin="8822,853" coordsize="10,2">
              <v:shape style="position:absolute;left:8822;top:853;width:10;height:2" coordorigin="8822,853" coordsize="10,0" path="m8822,853l8832,853e" filled="false" stroked="true" strokeweight=".48pt" strokecolor="#000000">
                <v:path arrowok="t"/>
              </v:shape>
            </v:group>
            <v:group style="position:absolute;left:8842;top:853;width:10;height:2" coordorigin="8842,853" coordsize="10,2">
              <v:shape style="position:absolute;left:8842;top:853;width:10;height:2" coordorigin="8842,853" coordsize="10,0" path="m8842,853l8851,853e" filled="false" stroked="true" strokeweight=".48pt" strokecolor="#000000">
                <v:path arrowok="t"/>
              </v:shape>
            </v:group>
            <v:group style="position:absolute;left:8861;top:853;width:10;height:2" coordorigin="8861,853" coordsize="10,2">
              <v:shape style="position:absolute;left:8861;top:853;width:10;height:2" coordorigin="8861,853" coordsize="10,0" path="m8861,853l8870,853e" filled="false" stroked="true" strokeweight=".48pt" strokecolor="#000000">
                <v:path arrowok="t"/>
              </v:shape>
            </v:group>
            <v:group style="position:absolute;left:8880;top:853;width:10;height:2" coordorigin="8880,853" coordsize="10,2">
              <v:shape style="position:absolute;left:8880;top:853;width:10;height:2" coordorigin="8880,853" coordsize="10,0" path="m8880,853l8890,853e" filled="false" stroked="true" strokeweight=".48pt" strokecolor="#000000">
                <v:path arrowok="t"/>
              </v:shape>
            </v:group>
            <v:group style="position:absolute;left:8899;top:853;width:10;height:2" coordorigin="8899,853" coordsize="10,2">
              <v:shape style="position:absolute;left:8899;top:853;width:10;height:2" coordorigin="8899,853" coordsize="10,0" path="m8899,853l8909,853e" filled="false" stroked="true" strokeweight=".48pt" strokecolor="#000000">
                <v:path arrowok="t"/>
              </v:shape>
            </v:group>
            <v:group style="position:absolute;left:8918;top:853;width:10;height:2" coordorigin="8918,853" coordsize="10,2">
              <v:shape style="position:absolute;left:8918;top:853;width:10;height:2" coordorigin="8918,853" coordsize="10,0" path="m8918,853l8928,853e" filled="false" stroked="true" strokeweight=".48pt" strokecolor="#000000">
                <v:path arrowok="t"/>
              </v:shape>
            </v:group>
            <v:group style="position:absolute;left:8938;top:853;width:10;height:2" coordorigin="8938,853" coordsize="10,2">
              <v:shape style="position:absolute;left:8938;top:853;width:10;height:2" coordorigin="8938,853" coordsize="10,0" path="m8938,853l8947,853e" filled="false" stroked="true" strokeweight=".48pt" strokecolor="#000000">
                <v:path arrowok="t"/>
              </v:shape>
            </v:group>
            <v:group style="position:absolute;left:8957;top:853;width:10;height:2" coordorigin="8957,853" coordsize="10,2">
              <v:shape style="position:absolute;left:8957;top:853;width:10;height:2" coordorigin="8957,853" coordsize="10,0" path="m8957,853l8966,853e" filled="false" stroked="true" strokeweight=".48pt" strokecolor="#000000">
                <v:path arrowok="t"/>
              </v:shape>
            </v:group>
            <v:group style="position:absolute;left:8976;top:853;width:10;height:2" coordorigin="8976,853" coordsize="10,2">
              <v:shape style="position:absolute;left:8976;top:853;width:10;height:2" coordorigin="8976,853" coordsize="10,0" path="m8976,853l8986,853e" filled="false" stroked="true" strokeweight=".48pt" strokecolor="#000000">
                <v:path arrowok="t"/>
              </v:shape>
            </v:group>
            <v:group style="position:absolute;left:8995;top:853;width:10;height:2" coordorigin="8995,853" coordsize="10,2">
              <v:shape style="position:absolute;left:8995;top:853;width:10;height:2" coordorigin="8995,853" coordsize="10,0" path="m8995,853l9005,853e" filled="false" stroked="true" strokeweight=".48pt" strokecolor="#000000">
                <v:path arrowok="t"/>
              </v:shape>
            </v:group>
            <v:group style="position:absolute;left:9014;top:853;width:10;height:2" coordorigin="9014,853" coordsize="10,2">
              <v:shape style="position:absolute;left:9014;top:853;width:10;height:2" coordorigin="9014,853" coordsize="10,0" path="m9014,853l9024,853e" filled="false" stroked="true" strokeweight=".48pt" strokecolor="#000000">
                <v:path arrowok="t"/>
              </v:shape>
            </v:group>
            <v:group style="position:absolute;left:9034;top:853;width:10;height:2" coordorigin="9034,853" coordsize="10,2">
              <v:shape style="position:absolute;left:9034;top:853;width:10;height:2" coordorigin="9034,853" coordsize="10,0" path="m9034,853l9043,853e" filled="false" stroked="true" strokeweight=".48pt" strokecolor="#000000">
                <v:path arrowok="t"/>
              </v:shape>
            </v:group>
            <v:group style="position:absolute;left:9053;top:853;width:10;height:2" coordorigin="9053,853" coordsize="10,2">
              <v:shape style="position:absolute;left:9053;top:853;width:10;height:2" coordorigin="9053,853" coordsize="10,0" path="m9053,853l9062,853e" filled="false" stroked="true" strokeweight=".48pt" strokecolor="#000000">
                <v:path arrowok="t"/>
              </v:shape>
            </v:group>
            <v:group style="position:absolute;left:9072;top:853;width:10;height:2" coordorigin="9072,853" coordsize="10,2">
              <v:shape style="position:absolute;left:9072;top:853;width:10;height:2" coordorigin="9072,853" coordsize="10,0" path="m9072,853l9082,853e" filled="false" stroked="true" strokeweight=".48pt" strokecolor="#000000">
                <v:path arrowok="t"/>
              </v:shape>
            </v:group>
            <v:group style="position:absolute;left:9091;top:853;width:10;height:2" coordorigin="9091,853" coordsize="10,2">
              <v:shape style="position:absolute;left:9091;top:853;width:10;height:2" coordorigin="9091,853" coordsize="10,0" path="m9091,853l9101,853e" filled="false" stroked="true" strokeweight=".48pt" strokecolor="#000000">
                <v:path arrowok="t"/>
              </v:shape>
            </v:group>
            <v:group style="position:absolute;left:9110;top:853;width:10;height:2" coordorigin="9110,853" coordsize="10,2">
              <v:shape style="position:absolute;left:9110;top:853;width:10;height:2" coordorigin="9110,853" coordsize="10,0" path="m9110,853l9120,853e" filled="false" stroked="true" strokeweight=".48pt" strokecolor="#000000">
                <v:path arrowok="t"/>
              </v:shape>
            </v:group>
            <v:group style="position:absolute;left:9130;top:853;width:10;height:2" coordorigin="9130,853" coordsize="10,2">
              <v:shape style="position:absolute;left:9130;top:853;width:10;height:2" coordorigin="9130,853" coordsize="10,0" path="m9130,853l9139,853e" filled="false" stroked="true" strokeweight=".48pt" strokecolor="#000000">
                <v:path arrowok="t"/>
              </v:shape>
            </v:group>
            <v:group style="position:absolute;left:9149;top:853;width:10;height:2" coordorigin="9149,853" coordsize="10,2">
              <v:shape style="position:absolute;left:9149;top:853;width:10;height:2" coordorigin="9149,853" coordsize="10,0" path="m9149,853l9158,853e" filled="false" stroked="true" strokeweight=".48pt" strokecolor="#000000">
                <v:path arrowok="t"/>
              </v:shape>
            </v:group>
            <v:group style="position:absolute;left:9168;top:853;width:10;height:2" coordorigin="9168,853" coordsize="10,2">
              <v:shape style="position:absolute;left:9168;top:853;width:10;height:2" coordorigin="9168,853" coordsize="10,0" path="m9168,853l9178,853e" filled="false" stroked="true" strokeweight=".48pt" strokecolor="#000000">
                <v:path arrowok="t"/>
              </v:shape>
            </v:group>
            <v:group style="position:absolute;left:9187;top:853;width:10;height:2" coordorigin="9187,853" coordsize="10,2">
              <v:shape style="position:absolute;left:9187;top:853;width:10;height:2" coordorigin="9187,853" coordsize="10,0" path="m9187,853l9197,853e" filled="false" stroked="true" strokeweight=".48pt" strokecolor="#000000">
                <v:path arrowok="t"/>
              </v:shape>
            </v:group>
            <v:group style="position:absolute;left:9206;top:853;width:10;height:2" coordorigin="9206,853" coordsize="10,2">
              <v:shape style="position:absolute;left:9206;top:853;width:10;height:2" coordorigin="9206,853" coordsize="10,0" path="m9206,853l9216,853e" filled="false" stroked="true" strokeweight=".48pt" strokecolor="#000000">
                <v:path arrowok="t"/>
              </v:shape>
            </v:group>
            <v:group style="position:absolute;left:9226;top:853;width:10;height:2" coordorigin="9226,853" coordsize="10,2">
              <v:shape style="position:absolute;left:9226;top:853;width:10;height:2" coordorigin="9226,853" coordsize="10,0" path="m9226,853l9235,853e" filled="false" stroked="true" strokeweight=".48pt" strokecolor="#000000">
                <v:path arrowok="t"/>
              </v:shape>
            </v:group>
            <v:group style="position:absolute;left:9245;top:853;width:10;height:2" coordorigin="9245,853" coordsize="10,2">
              <v:shape style="position:absolute;left:9245;top:853;width:10;height:2" coordorigin="9245,853" coordsize="10,0" path="m9245,853l9254,853e" filled="false" stroked="true" strokeweight=".48pt" strokecolor="#000000">
                <v:path arrowok="t"/>
              </v:shape>
            </v:group>
            <v:group style="position:absolute;left:9264;top:853;width:10;height:2" coordorigin="9264,853" coordsize="10,2">
              <v:shape style="position:absolute;left:9264;top:853;width:10;height:2" coordorigin="9264,853" coordsize="10,0" path="m9264,853l9274,853e" filled="false" stroked="true" strokeweight=".48pt" strokecolor="#000000">
                <v:path arrowok="t"/>
              </v:shape>
            </v:group>
            <v:group style="position:absolute;left:9283;top:853;width:10;height:2" coordorigin="9283,853" coordsize="10,2">
              <v:shape style="position:absolute;left:9283;top:853;width:10;height:2" coordorigin="9283,853" coordsize="10,0" path="m9283,853l9293,853e" filled="false" stroked="true" strokeweight=".48pt" strokecolor="#000000">
                <v:path arrowok="t"/>
              </v:shape>
            </v:group>
            <v:group style="position:absolute;left:9302;top:853;width:10;height:2" coordorigin="9302,853" coordsize="10,2">
              <v:shape style="position:absolute;left:9302;top:853;width:10;height:2" coordorigin="9302,853" coordsize="10,0" path="m9302,853l9312,853e" filled="false" stroked="true" strokeweight=".48pt" strokecolor="#000000">
                <v:path arrowok="t"/>
              </v:shape>
            </v:group>
            <v:group style="position:absolute;left:9322;top:853;width:10;height:2" coordorigin="9322,853" coordsize="10,2">
              <v:shape style="position:absolute;left:9322;top:853;width:10;height:2" coordorigin="9322,853" coordsize="10,0" path="m9322,853l9331,853e" filled="false" stroked="true" strokeweight=".48pt" strokecolor="#000000">
                <v:path arrowok="t"/>
              </v:shape>
            </v:group>
            <v:group style="position:absolute;left:9341;top:853;width:10;height:2" coordorigin="9341,853" coordsize="10,2">
              <v:shape style="position:absolute;left:9341;top:853;width:10;height:2" coordorigin="9341,853" coordsize="10,0" path="m9341,853l9350,853e" filled="false" stroked="true" strokeweight=".48pt" strokecolor="#000000">
                <v:path arrowok="t"/>
              </v:shape>
            </v:group>
            <v:group style="position:absolute;left:9360;top:853;width:10;height:2" coordorigin="9360,853" coordsize="10,2">
              <v:shape style="position:absolute;left:9360;top:853;width:10;height:2" coordorigin="9360,853" coordsize="10,0" path="m9360,853l9370,853e" filled="false" stroked="true" strokeweight=".48pt" strokecolor="#000000">
                <v:path arrowok="t"/>
              </v:shape>
            </v:group>
            <v:group style="position:absolute;left:9379;top:853;width:10;height:2" coordorigin="9379,853" coordsize="10,2">
              <v:shape style="position:absolute;left:9379;top:853;width:10;height:2" coordorigin="9379,853" coordsize="10,0" path="m9379,853l9389,853e" filled="false" stroked="true" strokeweight=".48pt" strokecolor="#000000">
                <v:path arrowok="t"/>
              </v:shape>
            </v:group>
            <v:group style="position:absolute;left:9398;top:853;width:10;height:2" coordorigin="9398,853" coordsize="10,2">
              <v:shape style="position:absolute;left:9398;top:853;width:10;height:2" coordorigin="9398,853" coordsize="10,0" path="m9398,853l9408,853e" filled="false" stroked="true" strokeweight=".48pt" strokecolor="#000000">
                <v:path arrowok="t"/>
              </v:shape>
            </v:group>
            <v:group style="position:absolute;left:9418;top:853;width:10;height:2" coordorigin="9418,853" coordsize="10,2">
              <v:shape style="position:absolute;left:9418;top:853;width:10;height:2" coordorigin="9418,853" coordsize="10,0" path="m9418,853l9427,853e" filled="false" stroked="true" strokeweight=".48pt" strokecolor="#000000">
                <v:path arrowok="t"/>
              </v:shape>
            </v:group>
            <v:group style="position:absolute;left:9437;top:853;width:10;height:2" coordorigin="9437,853" coordsize="10,2">
              <v:shape style="position:absolute;left:9437;top:853;width:10;height:2" coordorigin="9437,853" coordsize="10,0" path="m9437,853l9446,853e" filled="false" stroked="true" strokeweight=".48pt" strokecolor="#000000">
                <v:path arrowok="t"/>
              </v:shape>
            </v:group>
            <v:group style="position:absolute;left:9456;top:853;width:10;height:2" coordorigin="9456,853" coordsize="10,2">
              <v:shape style="position:absolute;left:9456;top:853;width:10;height:2" coordorigin="9456,853" coordsize="10,0" path="m9456,853l9466,853e" filled="false" stroked="true" strokeweight=".48pt" strokecolor="#000000">
                <v:path arrowok="t"/>
              </v:shape>
            </v:group>
            <v:group style="position:absolute;left:9475;top:853;width:10;height:2" coordorigin="9475,853" coordsize="10,2">
              <v:shape style="position:absolute;left:9475;top:853;width:10;height:2" coordorigin="9475,853" coordsize="10,0" path="m9475,853l9485,853e" filled="false" stroked="true" strokeweight=".48pt" strokecolor="#000000">
                <v:path arrowok="t"/>
              </v:shape>
            </v:group>
            <v:group style="position:absolute;left:9494;top:853;width:10;height:2" coordorigin="9494,853" coordsize="10,2">
              <v:shape style="position:absolute;left:9494;top:853;width:10;height:2" coordorigin="9494,853" coordsize="10,0" path="m9494,853l9504,853e" filled="false" stroked="true" strokeweight=".48pt" strokecolor="#000000">
                <v:path arrowok="t"/>
              </v:shape>
            </v:group>
            <v:group style="position:absolute;left:9514;top:853;width:10;height:2" coordorigin="9514,853" coordsize="10,2">
              <v:shape style="position:absolute;left:9514;top:853;width:10;height:2" coordorigin="9514,853" coordsize="10,0" path="m9514,853l9523,853e" filled="false" stroked="true" strokeweight=".48pt" strokecolor="#000000">
                <v:path arrowok="t"/>
              </v:shape>
            </v:group>
            <v:group style="position:absolute;left:9533;top:853;width:10;height:2" coordorigin="9533,853" coordsize="10,2">
              <v:shape style="position:absolute;left:9533;top:853;width:10;height:2" coordorigin="9533,853" coordsize="10,0" path="m9533,853l9542,853e" filled="false" stroked="true" strokeweight=".48pt" strokecolor="#000000">
                <v:path arrowok="t"/>
              </v:shape>
            </v:group>
            <v:group style="position:absolute;left:9552;top:853;width:10;height:2" coordorigin="9552,853" coordsize="10,2">
              <v:shape style="position:absolute;left:9552;top:853;width:10;height:2" coordorigin="9552,853" coordsize="10,0" path="m9552,853l9562,853e" filled="false" stroked="true" strokeweight=".48pt" strokecolor="#000000">
                <v:path arrowok="t"/>
              </v:shape>
            </v:group>
            <v:group style="position:absolute;left:9571;top:853;width:10;height:2" coordorigin="9571,853" coordsize="10,2">
              <v:shape style="position:absolute;left:9571;top:853;width:10;height:2" coordorigin="9571,853" coordsize="10,0" path="m9571,853l9581,853e" filled="false" stroked="true" strokeweight=".48pt" strokecolor="#000000">
                <v:path arrowok="t"/>
              </v:shape>
            </v:group>
            <v:group style="position:absolute;left:9590;top:853;width:10;height:2" coordorigin="9590,853" coordsize="10,2">
              <v:shape style="position:absolute;left:9590;top:853;width:10;height:2" coordorigin="9590,853" coordsize="10,0" path="m9590,853l9600,853e" filled="false" stroked="true" strokeweight=".48pt" strokecolor="#000000">
                <v:path arrowok="t"/>
              </v:shape>
            </v:group>
            <v:group style="position:absolute;left:9610;top:853;width:10;height:2" coordorigin="9610,853" coordsize="10,2">
              <v:shape style="position:absolute;left:9610;top:853;width:10;height:2" coordorigin="9610,853" coordsize="10,0" path="m9610,853l9619,853e" filled="false" stroked="true" strokeweight=".48pt" strokecolor="#000000">
                <v:path arrowok="t"/>
              </v:shape>
            </v:group>
            <v:group style="position:absolute;left:9629;top:853;width:10;height:2" coordorigin="9629,853" coordsize="10,2">
              <v:shape style="position:absolute;left:9629;top:853;width:10;height:2" coordorigin="9629,853" coordsize="10,0" path="m9629,853l9638,853e" filled="false" stroked="true" strokeweight=".48pt" strokecolor="#000000">
                <v:path arrowok="t"/>
              </v:shape>
            </v:group>
            <v:group style="position:absolute;left:9648;top:853;width:10;height:2" coordorigin="9648,853" coordsize="10,2">
              <v:shape style="position:absolute;left:9648;top:853;width:10;height:2" coordorigin="9648,853" coordsize="10,0" path="m9648,853l9658,853e" filled="false" stroked="true" strokeweight=".48pt" strokecolor="#000000">
                <v:path arrowok="t"/>
              </v:shape>
            </v:group>
            <v:group style="position:absolute;left:9667;top:853;width:10;height:2" coordorigin="9667,853" coordsize="10,2">
              <v:shape style="position:absolute;left:9667;top:853;width:10;height:2" coordorigin="9667,853" coordsize="10,0" path="m9667,853l9677,853e" filled="false" stroked="true" strokeweight=".48pt" strokecolor="#000000">
                <v:path arrowok="t"/>
              </v:shape>
            </v:group>
            <v:group style="position:absolute;left:9686;top:853;width:10;height:2" coordorigin="9686,853" coordsize="10,2">
              <v:shape style="position:absolute;left:9686;top:853;width:10;height:2" coordorigin="9686,853" coordsize="10,0" path="m9686,853l9696,853e" filled="false" stroked="true" strokeweight=".48pt" strokecolor="#000000">
                <v:path arrowok="t"/>
              </v:shape>
            </v:group>
            <v:group style="position:absolute;left:9706;top:853;width:10;height:2" coordorigin="9706,853" coordsize="10,2">
              <v:shape style="position:absolute;left:9706;top:853;width:10;height:2" coordorigin="9706,853" coordsize="10,0" path="m9706,853l9715,853e" filled="false" stroked="true" strokeweight=".48pt" strokecolor="#000000">
                <v:path arrowok="t"/>
              </v:shape>
            </v:group>
            <v:group style="position:absolute;left:9725;top:853;width:10;height:2" coordorigin="9725,853" coordsize="10,2">
              <v:shape style="position:absolute;left:9725;top:853;width:10;height:2" coordorigin="9725,853" coordsize="10,0" path="m9725,853l9734,853e" filled="false" stroked="true" strokeweight=".48pt" strokecolor="#000000">
                <v:path arrowok="t"/>
              </v:shape>
            </v:group>
            <v:group style="position:absolute;left:9744;top:853;width:10;height:2" coordorigin="9744,853" coordsize="10,2">
              <v:shape style="position:absolute;left:9744;top:853;width:10;height:2" coordorigin="9744,853" coordsize="10,0" path="m9744,853l9754,853e" filled="false" stroked="true" strokeweight=".48pt" strokecolor="#000000">
                <v:path arrowok="t"/>
              </v:shape>
            </v:group>
            <v:group style="position:absolute;left:9763;top:853;width:10;height:2" coordorigin="9763,853" coordsize="10,2">
              <v:shape style="position:absolute;left:9763;top:853;width:10;height:2" coordorigin="9763,853" coordsize="10,0" path="m9763,853l9773,853e" filled="false" stroked="true" strokeweight=".48pt" strokecolor="#000000">
                <v:path arrowok="t"/>
              </v:shape>
            </v:group>
            <v:group style="position:absolute;left:9782;top:853;width:10;height:2" coordorigin="9782,853" coordsize="10,2">
              <v:shape style="position:absolute;left:9782;top:853;width:10;height:2" coordorigin="9782,853" coordsize="10,0" path="m9782,853l9792,853e" filled="false" stroked="true" strokeweight=".48pt" strokecolor="#000000">
                <v:path arrowok="t"/>
              </v:shape>
            </v:group>
            <v:group style="position:absolute;left:9802;top:853;width:10;height:2" coordorigin="9802,853" coordsize="10,2">
              <v:shape style="position:absolute;left:9802;top:853;width:10;height:2" coordorigin="9802,853" coordsize="10,0" path="m9802,853l9811,853e" filled="false" stroked="true" strokeweight=".48pt" strokecolor="#000000">
                <v:path arrowok="t"/>
              </v:shape>
            </v:group>
            <v:group style="position:absolute;left:9821;top:853;width:10;height:2" coordorigin="9821,853" coordsize="10,2">
              <v:shape style="position:absolute;left:9821;top:853;width:10;height:2" coordorigin="9821,853" coordsize="10,0" path="m9821,853l9830,853e" filled="false" stroked="true" strokeweight=".48pt" strokecolor="#000000">
                <v:path arrowok="t"/>
              </v:shape>
            </v:group>
            <v:group style="position:absolute;left:9840;top:853;width:10;height:2" coordorigin="9840,853" coordsize="10,2">
              <v:shape style="position:absolute;left:9840;top:853;width:10;height:2" coordorigin="9840,853" coordsize="10,0" path="m9840,853l9850,853e" filled="false" stroked="true" strokeweight=".48pt" strokecolor="#000000">
                <v:path arrowok="t"/>
              </v:shape>
            </v:group>
            <v:group style="position:absolute;left:9859;top:853;width:10;height:2" coordorigin="9859,853" coordsize="10,2">
              <v:shape style="position:absolute;left:9859;top:853;width:10;height:2" coordorigin="9859,853" coordsize="10,0" path="m9859,853l9869,853e" filled="false" stroked="true" strokeweight=".48pt" strokecolor="#000000">
                <v:path arrowok="t"/>
              </v:shape>
            </v:group>
            <v:group style="position:absolute;left:9878;top:853;width:10;height:2" coordorigin="9878,853" coordsize="10,2">
              <v:shape style="position:absolute;left:9878;top:853;width:10;height:2" coordorigin="9878,853" coordsize="10,0" path="m9878,853l9888,853e" filled="false" stroked="true" strokeweight=".48pt" strokecolor="#000000">
                <v:path arrowok="t"/>
              </v:shape>
            </v:group>
            <v:group style="position:absolute;left:9898;top:853;width:10;height:2" coordorigin="9898,853" coordsize="10,2">
              <v:shape style="position:absolute;left:9898;top:853;width:10;height:2" coordorigin="9898,853" coordsize="10,0" path="m9898,853l9907,853e" filled="false" stroked="true" strokeweight=".48pt" strokecolor="#000000">
                <v:path arrowok="t"/>
              </v:shape>
            </v:group>
            <v:group style="position:absolute;left:9917;top:853;width:10;height:2" coordorigin="9917,853" coordsize="10,2">
              <v:shape style="position:absolute;left:9917;top:853;width:10;height:2" coordorigin="9917,853" coordsize="10,0" path="m9917,853l9926,853e" filled="false" stroked="true" strokeweight=".48pt" strokecolor="#000000">
                <v:path arrowok="t"/>
              </v:shape>
            </v:group>
            <v:group style="position:absolute;left:9936;top:853;width:10;height:2" coordorigin="9936,853" coordsize="10,2">
              <v:shape style="position:absolute;left:9936;top:853;width:10;height:2" coordorigin="9936,853" coordsize="10,0" path="m9936,853l9946,853e" filled="false" stroked="true" strokeweight=".48pt" strokecolor="#000000">
                <v:path arrowok="t"/>
              </v:shape>
            </v:group>
            <v:group style="position:absolute;left:9955;top:853;width:10;height:2" coordorigin="9955,853" coordsize="10,2">
              <v:shape style="position:absolute;left:9955;top:853;width:10;height:2" coordorigin="9955,853" coordsize="10,0" path="m9955,853l9965,853e" filled="false" stroked="true" strokeweight=".48pt" strokecolor="#000000">
                <v:path arrowok="t"/>
              </v:shape>
            </v:group>
            <v:group style="position:absolute;left:9974;top:853;width:10;height:2" coordorigin="9974,853" coordsize="10,2">
              <v:shape style="position:absolute;left:9974;top:853;width:10;height:2" coordorigin="9974,853" coordsize="10,0" path="m9974,853l9984,853e" filled="false" stroked="true" strokeweight=".48pt" strokecolor="#000000">
                <v:path arrowok="t"/>
              </v:shape>
            </v:group>
            <v:group style="position:absolute;left:9994;top:853;width:10;height:2" coordorigin="9994,853" coordsize="10,2">
              <v:shape style="position:absolute;left:9994;top:853;width:10;height:2" coordorigin="9994,853" coordsize="10,0" path="m9994,853l10003,853e" filled="false" stroked="true" strokeweight=".48pt" strokecolor="#000000">
                <v:path arrowok="t"/>
              </v:shape>
            </v:group>
            <v:group style="position:absolute;left:10013;top:853;width:10;height:2" coordorigin="10013,853" coordsize="10,2">
              <v:shape style="position:absolute;left:10013;top:853;width:10;height:2" coordorigin="10013,853" coordsize="10,0" path="m10013,853l10022,853e" filled="false" stroked="true" strokeweight=".48pt" strokecolor="#000000">
                <v:path arrowok="t"/>
              </v:shape>
            </v:group>
            <v:group style="position:absolute;left:10032;top:853;width:10;height:2" coordorigin="10032,853" coordsize="10,2">
              <v:shape style="position:absolute;left:10032;top:853;width:10;height:2" coordorigin="10032,853" coordsize="10,0" path="m10032,853l10042,853e" filled="false" stroked="true" strokeweight=".48pt" strokecolor="#000000">
                <v:path arrowok="t"/>
              </v:shape>
            </v:group>
            <v:group style="position:absolute;left:10051;top:853;width:10;height:2" coordorigin="10051,853" coordsize="10,2">
              <v:shape style="position:absolute;left:10051;top:853;width:10;height:2" coordorigin="10051,853" coordsize="10,0" path="m10051,853l10061,853e" filled="false" stroked="true" strokeweight=".48pt" strokecolor="#000000">
                <v:path arrowok="t"/>
              </v:shape>
            </v:group>
            <v:group style="position:absolute;left:10070;top:853;width:10;height:2" coordorigin="10070,853" coordsize="10,2">
              <v:shape style="position:absolute;left:10070;top:853;width:10;height:2" coordorigin="10070,853" coordsize="10,0" path="m10070,853l10080,853e" filled="false" stroked="true" strokeweight=".48pt" strokecolor="#000000">
                <v:path arrowok="t"/>
              </v:shape>
            </v:group>
            <v:group style="position:absolute;left:10090;top:853;width:10;height:2" coordorigin="10090,853" coordsize="10,2">
              <v:shape style="position:absolute;left:10090;top:853;width:10;height:2" coordorigin="10090,853" coordsize="10,0" path="m10090,853l10099,853e" filled="false" stroked="true" strokeweight=".48pt" strokecolor="#000000">
                <v:path arrowok="t"/>
              </v:shape>
            </v:group>
            <v:group style="position:absolute;left:10109;top:853;width:10;height:2" coordorigin="10109,853" coordsize="10,2">
              <v:shape style="position:absolute;left:10109;top:853;width:10;height:2" coordorigin="10109,853" coordsize="10,0" path="m10109,853l10118,853e" filled="false" stroked="true" strokeweight=".48pt" strokecolor="#000000">
                <v:path arrowok="t"/>
              </v:shape>
            </v:group>
            <v:group style="position:absolute;left:10128;top:853;width:10;height:2" coordorigin="10128,853" coordsize="10,2">
              <v:shape style="position:absolute;left:10128;top:853;width:10;height:2" coordorigin="10128,853" coordsize="10,0" path="m10128,853l10138,853e" filled="false" stroked="true" strokeweight=".48pt" strokecolor="#000000">
                <v:path arrowok="t"/>
              </v:shape>
            </v:group>
            <v:group style="position:absolute;left:10147;top:853;width:10;height:2" coordorigin="10147,853" coordsize="10,2">
              <v:shape style="position:absolute;left:10147;top:853;width:10;height:2" coordorigin="10147,853" coordsize="10,0" path="m10147,853l10157,853e" filled="false" stroked="true" strokeweight=".48pt" strokecolor="#000000">
                <v:path arrowok="t"/>
              </v:shape>
            </v:group>
            <v:group style="position:absolute;left:10166;top:853;width:10;height:2" coordorigin="10166,853" coordsize="10,2">
              <v:shape style="position:absolute;left:10166;top:853;width:10;height:2" coordorigin="10166,853" coordsize="10,0" path="m10166,853l10176,853e" filled="false" stroked="true" strokeweight=".48pt" strokecolor="#000000">
                <v:path arrowok="t"/>
              </v:shape>
            </v:group>
            <v:group style="position:absolute;left:10186;top:853;width:10;height:2" coordorigin="10186,853" coordsize="10,2">
              <v:shape style="position:absolute;left:10186;top:853;width:10;height:2" coordorigin="10186,853" coordsize="10,0" path="m10186,853l10195,853e" filled="false" stroked="true" strokeweight=".48pt" strokecolor="#000000">
                <v:path arrowok="t"/>
              </v:shape>
            </v:group>
            <v:group style="position:absolute;left:10205;top:853;width:10;height:2" coordorigin="10205,853" coordsize="10,2">
              <v:shape style="position:absolute;left:10205;top:853;width:10;height:2" coordorigin="10205,853" coordsize="10,0" path="m10205,853l10214,853e" filled="false" stroked="true" strokeweight=".48pt" strokecolor="#000000">
                <v:path arrowok="t"/>
              </v:shape>
            </v:group>
            <v:group style="position:absolute;left:10224;top:853;width:10;height:2" coordorigin="10224,853" coordsize="10,2">
              <v:shape style="position:absolute;left:10224;top:853;width:10;height:2" coordorigin="10224,853" coordsize="10,0" path="m10224,853l10234,853e" filled="false" stroked="true" strokeweight=".48pt" strokecolor="#000000">
                <v:path arrowok="t"/>
              </v:shape>
            </v:group>
            <v:group style="position:absolute;left:10243;top:853;width:10;height:2" coordorigin="10243,853" coordsize="10,2">
              <v:shape style="position:absolute;left:10243;top:853;width:10;height:2" coordorigin="10243,853" coordsize="10,0" path="m10243,853l10253,853e" filled="false" stroked="true" strokeweight=".48pt" strokecolor="#000000">
                <v:path arrowok="t"/>
              </v:shape>
            </v:group>
            <v:group style="position:absolute;left:10262;top:853;width:10;height:2" coordorigin="10262,853" coordsize="10,2">
              <v:shape style="position:absolute;left:10262;top:853;width:10;height:2" coordorigin="10262,853" coordsize="10,0" path="m10262,853l10272,853e" filled="false" stroked="true" strokeweight=".48pt" strokecolor="#000000">
                <v:path arrowok="t"/>
              </v:shape>
            </v:group>
            <v:group style="position:absolute;left:10282;top:853;width:10;height:2" coordorigin="10282,853" coordsize="10,2">
              <v:shape style="position:absolute;left:10282;top:853;width:10;height:2" coordorigin="10282,853" coordsize="10,0" path="m10282,853l10291,853e" filled="false" stroked="true" strokeweight=".48pt" strokecolor="#000000">
                <v:path arrowok="t"/>
              </v:shape>
            </v:group>
            <v:group style="position:absolute;left:10301;top:853;width:10;height:2" coordorigin="10301,853" coordsize="10,2">
              <v:shape style="position:absolute;left:10301;top:853;width:10;height:2" coordorigin="10301,853" coordsize="10,0" path="m10301,853l10310,853e" filled="false" stroked="true" strokeweight=".48pt" strokecolor="#000000">
                <v:path arrowok="t"/>
              </v:shape>
            </v:group>
            <v:group style="position:absolute;left:10320;top:853;width:10;height:2" coordorigin="10320,853" coordsize="10,2">
              <v:shape style="position:absolute;left:10320;top:853;width:10;height:2" coordorigin="10320,853" coordsize="10,0" path="m10320,853l10330,853e" filled="false" stroked="true" strokeweight=".48pt" strokecolor="#000000">
                <v:path arrowok="t"/>
              </v:shape>
            </v:group>
            <v:group style="position:absolute;left:10339;top:853;width:10;height:2" coordorigin="10339,853" coordsize="10,2">
              <v:shape style="position:absolute;left:10339;top:853;width:10;height:2" coordorigin="10339,853" coordsize="10,0" path="m10339,853l10349,853e" filled="false" stroked="true" strokeweight=".48pt" strokecolor="#000000">
                <v:path arrowok="t"/>
              </v:shape>
            </v:group>
            <v:group style="position:absolute;left:10358;top:853;width:10;height:2" coordorigin="10358,853" coordsize="10,2">
              <v:shape style="position:absolute;left:10358;top:853;width:10;height:2" coordorigin="10358,853" coordsize="10,0" path="m10358,853l10368,853e" filled="false" stroked="true" strokeweight=".48pt" strokecolor="#000000">
                <v:path arrowok="t"/>
              </v:shape>
            </v:group>
            <v:group style="position:absolute;left:10378;top:853;width:10;height:2" coordorigin="10378,853" coordsize="10,2">
              <v:shape style="position:absolute;left:10378;top:853;width:10;height:2" coordorigin="10378,853" coordsize="10,0" path="m10378,853l10387,853e" filled="false" stroked="true" strokeweight=".48pt" strokecolor="#000000">
                <v:path arrowok="t"/>
              </v:shape>
            </v:group>
            <v:group style="position:absolute;left:10397;top:853;width:10;height:2" coordorigin="10397,853" coordsize="10,2">
              <v:shape style="position:absolute;left:10397;top:853;width:10;height:2" coordorigin="10397,853" coordsize="10,0" path="m10397,853l10406,853e" filled="false" stroked="true" strokeweight=".48pt" strokecolor="#000000">
                <v:path arrowok="t"/>
              </v:shape>
            </v:group>
            <v:group style="position:absolute;left:10416;top:853;width:10;height:2" coordorigin="10416,853" coordsize="10,2">
              <v:shape style="position:absolute;left:10416;top:853;width:10;height:2" coordorigin="10416,853" coordsize="10,0" path="m10416,853l10426,853e" filled="false" stroked="true" strokeweight=".48pt" strokecolor="#000000">
                <v:path arrowok="t"/>
              </v:shape>
            </v:group>
            <v:group style="position:absolute;left:10435;top:853;width:10;height:2" coordorigin="10435,853" coordsize="10,2">
              <v:shape style="position:absolute;left:10435;top:853;width:10;height:2" coordorigin="10435,853" coordsize="10,0" path="m10435,853l10445,853e" filled="false" stroked="true" strokeweight=".48pt" strokecolor="#000000">
                <v:path arrowok="t"/>
              </v:shape>
            </v:group>
            <v:group style="position:absolute;left:10454;top:853;width:10;height:2" coordorigin="10454,853" coordsize="10,2">
              <v:shape style="position:absolute;left:10454;top:853;width:10;height:2" coordorigin="10454,853" coordsize="10,0" path="m10454,853l10464,853e" filled="false" stroked="true" strokeweight=".48pt" strokecolor="#000000">
                <v:path arrowok="t"/>
              </v:shape>
            </v:group>
            <v:group style="position:absolute;left:10474;top:853;width:5;height:2" coordorigin="10474,853" coordsize="5,2">
              <v:shape style="position:absolute;left:10474;top:853;width:5;height:2" coordorigin="10474,853" coordsize="5,0" path="m10474,853l10478,853e" filled="false" stroked="true" strokeweight=".48pt" strokecolor="#000000">
                <v:path arrowok="t"/>
              </v:shape>
            </v:group>
            <v:group style="position:absolute;left:2408;top:853;width:12;height:2" coordorigin="2408,853" coordsize="12,2">
              <v:shape style="position:absolute;left:2408;top:853;width:12;height:2" coordorigin="2408,853" coordsize="12,0" path="m2408,853l2420,853e" filled="false" stroked="true" strokeweight=".6pt" strokecolor="#000000">
                <v:path arrowok="t"/>
              </v:shape>
            </v:group>
            <v:group style="position:absolute;left:2428;top:853;width:12;height:2" coordorigin="2428,853" coordsize="12,2">
              <v:shape style="position:absolute;left:2428;top:853;width:12;height:2" coordorigin="2428,853" coordsize="12,0" path="m2428,853l2440,853e" filled="false" stroked="true" strokeweight=".6pt" strokecolor="#000000">
                <v:path arrowok="t"/>
              </v:shape>
            </v:group>
            <v:group style="position:absolute;left:2447;top:853;width:12;height:2" coordorigin="2447,853" coordsize="12,2">
              <v:shape style="position:absolute;left:2447;top:853;width:12;height:2" coordorigin="2447,853" coordsize="12,0" path="m2447,853l2459,853e" filled="false" stroked="true" strokeweight=".6pt" strokecolor="#000000">
                <v:path arrowok="t"/>
              </v:shape>
            </v:group>
            <v:group style="position:absolute;left:2466;top:853;width:12;height:2" coordorigin="2466,853" coordsize="12,2">
              <v:shape style="position:absolute;left:2466;top:853;width:12;height:2" coordorigin="2466,853" coordsize="12,0" path="m2466,853l2478,853e" filled="false" stroked="true" strokeweight=".6pt" strokecolor="#000000">
                <v:path arrowok="t"/>
              </v:shape>
            </v:group>
            <v:group style="position:absolute;left:2485;top:853;width:12;height:2" coordorigin="2485,853" coordsize="12,2">
              <v:shape style="position:absolute;left:2485;top:853;width:12;height:2" coordorigin="2485,853" coordsize="12,0" path="m2485,853l2497,853e" filled="false" stroked="true" strokeweight=".6pt" strokecolor="#000000">
                <v:path arrowok="t"/>
              </v:shape>
            </v:group>
            <v:group style="position:absolute;left:2504;top:853;width:12;height:2" coordorigin="2504,853" coordsize="12,2">
              <v:shape style="position:absolute;left:2504;top:853;width:12;height:2" coordorigin="2504,853" coordsize="12,0" path="m2504,853l2516,853e" filled="false" stroked="true" strokeweight=".6pt" strokecolor="#000000">
                <v:path arrowok="t"/>
              </v:shape>
            </v:group>
            <v:group style="position:absolute;left:2524;top:853;width:12;height:2" coordorigin="2524,853" coordsize="12,2">
              <v:shape style="position:absolute;left:2524;top:853;width:12;height:2" coordorigin="2524,853" coordsize="12,0" path="m2524,853l2536,853e" filled="false" stroked="true" strokeweight=".6pt" strokecolor="#000000">
                <v:path arrowok="t"/>
              </v:shape>
            </v:group>
            <v:group style="position:absolute;left:2543;top:853;width:12;height:2" coordorigin="2543,853" coordsize="12,2">
              <v:shape style="position:absolute;left:2543;top:853;width:12;height:2" coordorigin="2543,853" coordsize="12,0" path="m2543,853l2555,853e" filled="false" stroked="true" strokeweight=".6pt" strokecolor="#000000">
                <v:path arrowok="t"/>
              </v:shape>
            </v:group>
            <v:group style="position:absolute;left:2562;top:853;width:12;height:2" coordorigin="2562,853" coordsize="12,2">
              <v:shape style="position:absolute;left:2562;top:853;width:12;height:2" coordorigin="2562,853" coordsize="12,0" path="m2562,853l2574,853e" filled="false" stroked="true" strokeweight=".6pt" strokecolor="#000000">
                <v:path arrowok="t"/>
              </v:shape>
            </v:group>
            <v:group style="position:absolute;left:2581;top:853;width:12;height:2" coordorigin="2581,853" coordsize="12,2">
              <v:shape style="position:absolute;left:2581;top:853;width:12;height:2" coordorigin="2581,853" coordsize="12,0" path="m2581,853l2593,853e" filled="false" stroked="true" strokeweight=".6pt" strokecolor="#000000">
                <v:path arrowok="t"/>
              </v:shape>
            </v:group>
            <v:group style="position:absolute;left:2600;top:853;width:12;height:2" coordorigin="2600,853" coordsize="12,2">
              <v:shape style="position:absolute;left:2600;top:853;width:12;height:2" coordorigin="2600,853" coordsize="12,0" path="m2600,853l2612,853e" filled="false" stroked="true" strokeweight=".6pt" strokecolor="#000000">
                <v:path arrowok="t"/>
              </v:shape>
            </v:group>
            <v:group style="position:absolute;left:2620;top:853;width:12;height:2" coordorigin="2620,853" coordsize="12,2">
              <v:shape style="position:absolute;left:2620;top:853;width:12;height:2" coordorigin="2620,853" coordsize="12,0" path="m2620,853l2632,853e" filled="false" stroked="true" strokeweight=".6pt" strokecolor="#000000">
                <v:path arrowok="t"/>
              </v:shape>
            </v:group>
            <v:group style="position:absolute;left:2639;top:853;width:12;height:2" coordorigin="2639,853" coordsize="12,2">
              <v:shape style="position:absolute;left:2639;top:853;width:12;height:2" coordorigin="2639,853" coordsize="12,0" path="m2639,853l2651,853e" filled="false" stroked="true" strokeweight=".6pt" strokecolor="#000000">
                <v:path arrowok="t"/>
              </v:shape>
            </v:group>
            <v:group style="position:absolute;left:2658;top:853;width:12;height:2" coordorigin="2658,853" coordsize="12,2">
              <v:shape style="position:absolute;left:2658;top:853;width:12;height:2" coordorigin="2658,853" coordsize="12,0" path="m2658,853l2670,853e" filled="false" stroked="true" strokeweight=".6pt" strokecolor="#000000">
                <v:path arrowok="t"/>
              </v:shape>
            </v:group>
            <v:group style="position:absolute;left:2677;top:853;width:12;height:2" coordorigin="2677,853" coordsize="12,2">
              <v:shape style="position:absolute;left:2677;top:853;width:12;height:2" coordorigin="2677,853" coordsize="12,0" path="m2677,853l2689,853e" filled="false" stroked="true" strokeweight=".6pt" strokecolor="#000000">
                <v:path arrowok="t"/>
              </v:shape>
            </v:group>
            <v:group style="position:absolute;left:2696;top:853;width:12;height:2" coordorigin="2696,853" coordsize="12,2">
              <v:shape style="position:absolute;left:2696;top:853;width:12;height:2" coordorigin="2696,853" coordsize="12,0" path="m2696,853l2708,853e" filled="false" stroked="true" strokeweight=".6pt" strokecolor="#000000">
                <v:path arrowok="t"/>
              </v:shape>
            </v:group>
            <v:group style="position:absolute;left:2716;top:853;width:12;height:2" coordorigin="2716,853" coordsize="12,2">
              <v:shape style="position:absolute;left:2716;top:853;width:12;height:2" coordorigin="2716,853" coordsize="12,0" path="m2716,853l2728,853e" filled="false" stroked="true" strokeweight=".6pt" strokecolor="#000000">
                <v:path arrowok="t"/>
              </v:shape>
            </v:group>
            <v:group style="position:absolute;left:2735;top:853;width:12;height:2" coordorigin="2735,853" coordsize="12,2">
              <v:shape style="position:absolute;left:2735;top:853;width:12;height:2" coordorigin="2735,853" coordsize="12,0" path="m2735,853l2747,853e" filled="false" stroked="true" strokeweight=".6pt" strokecolor="#000000">
                <v:path arrowok="t"/>
              </v:shape>
            </v:group>
            <v:group style="position:absolute;left:2754;top:853;width:12;height:2" coordorigin="2754,853" coordsize="12,2">
              <v:shape style="position:absolute;left:2754;top:853;width:12;height:2" coordorigin="2754,853" coordsize="12,0" path="m2754,853l2766,853e" filled="false" stroked="true" strokeweight=".6pt" strokecolor="#000000">
                <v:path arrowok="t"/>
              </v:shape>
            </v:group>
            <v:group style="position:absolute;left:2773;top:853;width:12;height:2" coordorigin="2773,853" coordsize="12,2">
              <v:shape style="position:absolute;left:2773;top:853;width:12;height:2" coordorigin="2773,853" coordsize="12,0" path="m2773,853l2785,853e" filled="false" stroked="true" strokeweight=".6pt" strokecolor="#000000">
                <v:path arrowok="t"/>
              </v:shape>
            </v:group>
            <v:group style="position:absolute;left:2792;top:853;width:12;height:2" coordorigin="2792,853" coordsize="12,2">
              <v:shape style="position:absolute;left:2792;top:853;width:12;height:2" coordorigin="2792,853" coordsize="12,0" path="m2792,853l2804,853e" filled="false" stroked="true" strokeweight=".6pt" strokecolor="#000000">
                <v:path arrowok="t"/>
              </v:shape>
            </v:group>
            <v:group style="position:absolute;left:2812;top:853;width:12;height:2" coordorigin="2812,853" coordsize="12,2">
              <v:shape style="position:absolute;left:2812;top:853;width:12;height:2" coordorigin="2812,853" coordsize="12,0" path="m2812,853l2824,853e" filled="false" stroked="true" strokeweight=".6pt" strokecolor="#000000">
                <v:path arrowok="t"/>
              </v:shape>
            </v:group>
            <v:group style="position:absolute;left:2831;top:853;width:12;height:2" coordorigin="2831,853" coordsize="12,2">
              <v:shape style="position:absolute;left:2831;top:853;width:12;height:2" coordorigin="2831,853" coordsize="12,0" path="m2831,853l2843,853e" filled="false" stroked="true" strokeweight=".6pt" strokecolor="#000000">
                <v:path arrowok="t"/>
              </v:shape>
            </v:group>
            <v:group style="position:absolute;left:2850;top:853;width:12;height:2" coordorigin="2850,853" coordsize="12,2">
              <v:shape style="position:absolute;left:2850;top:853;width:12;height:2" coordorigin="2850,853" coordsize="12,0" path="m2850,853l2862,853e" filled="false" stroked="true" strokeweight=".6pt" strokecolor="#000000">
                <v:path arrowok="t"/>
              </v:shape>
            </v:group>
            <v:group style="position:absolute;left:2869;top:853;width:12;height:2" coordorigin="2869,853" coordsize="12,2">
              <v:shape style="position:absolute;left:2869;top:853;width:12;height:2" coordorigin="2869,853" coordsize="12,0" path="m2869,853l2881,853e" filled="false" stroked="true" strokeweight=".6pt" strokecolor="#000000">
                <v:path arrowok="t"/>
              </v:shape>
            </v:group>
            <v:group style="position:absolute;left:2888;top:853;width:12;height:2" coordorigin="2888,853" coordsize="12,2">
              <v:shape style="position:absolute;left:2888;top:853;width:12;height:2" coordorigin="2888,853" coordsize="12,0" path="m2888,853l2900,853e" filled="false" stroked="true" strokeweight=".6pt" strokecolor="#000000">
                <v:path arrowok="t"/>
              </v:shape>
            </v:group>
            <v:group style="position:absolute;left:2908;top:853;width:12;height:2" coordorigin="2908,853" coordsize="12,2">
              <v:shape style="position:absolute;left:2908;top:853;width:12;height:2" coordorigin="2908,853" coordsize="12,0" path="m2908,853l2920,853e" filled="false" stroked="true" strokeweight=".6pt" strokecolor="#000000">
                <v:path arrowok="t"/>
              </v:shape>
            </v:group>
            <v:group style="position:absolute;left:2927;top:853;width:12;height:2" coordorigin="2927,853" coordsize="12,2">
              <v:shape style="position:absolute;left:2927;top:853;width:12;height:2" coordorigin="2927,853" coordsize="12,0" path="m2927,853l2939,853e" filled="false" stroked="true" strokeweight=".6pt" strokecolor="#000000">
                <v:path arrowok="t"/>
              </v:shape>
            </v:group>
            <v:group style="position:absolute;left:2946;top:853;width:12;height:2" coordorigin="2946,853" coordsize="12,2">
              <v:shape style="position:absolute;left:2946;top:853;width:12;height:2" coordorigin="2946,853" coordsize="12,0" path="m2946,853l2958,853e" filled="false" stroked="true" strokeweight=".6pt" strokecolor="#000000">
                <v:path arrowok="t"/>
              </v:shape>
            </v:group>
            <v:group style="position:absolute;left:2965;top:853;width:12;height:2" coordorigin="2965,853" coordsize="12,2">
              <v:shape style="position:absolute;left:2965;top:853;width:12;height:2" coordorigin="2965,853" coordsize="12,0" path="m2965,853l2977,853e" filled="false" stroked="true" strokeweight=".6pt" strokecolor="#000000">
                <v:path arrowok="t"/>
              </v:shape>
            </v:group>
            <v:group style="position:absolute;left:2984;top:853;width:12;height:2" coordorigin="2984,853" coordsize="12,2">
              <v:shape style="position:absolute;left:2984;top:853;width:12;height:2" coordorigin="2984,853" coordsize="12,0" path="m2984,853l2996,853e" filled="false" stroked="true" strokeweight=".6pt" strokecolor="#000000">
                <v:path arrowok="t"/>
              </v:shape>
            </v:group>
            <v:group style="position:absolute;left:3004;top:853;width:12;height:2" coordorigin="3004,853" coordsize="12,2">
              <v:shape style="position:absolute;left:3004;top:853;width:12;height:2" coordorigin="3004,853" coordsize="12,0" path="m3004,853l3016,853e" filled="false" stroked="true" strokeweight=".6pt" strokecolor="#000000">
                <v:path arrowok="t"/>
              </v:shape>
            </v:group>
            <v:group style="position:absolute;left:3023;top:853;width:12;height:2" coordorigin="3023,853" coordsize="12,2">
              <v:shape style="position:absolute;left:3023;top:853;width:12;height:2" coordorigin="3023,853" coordsize="12,0" path="m3023,853l3035,853e" filled="false" stroked="true" strokeweight=".6pt" strokecolor="#000000">
                <v:path arrowok="t"/>
              </v:shape>
            </v:group>
            <v:group style="position:absolute;left:3042;top:853;width:12;height:2" coordorigin="3042,853" coordsize="12,2">
              <v:shape style="position:absolute;left:3042;top:853;width:12;height:2" coordorigin="3042,853" coordsize="12,0" path="m3042,853l3054,853e" filled="false" stroked="true" strokeweight=".6pt" strokecolor="#000000">
                <v:path arrowok="t"/>
              </v:shape>
            </v:group>
            <v:group style="position:absolute;left:3061;top:853;width:12;height:2" coordorigin="3061,853" coordsize="12,2">
              <v:shape style="position:absolute;left:3061;top:853;width:12;height:2" coordorigin="3061,853" coordsize="12,0" path="m3061,853l3073,853e" filled="false" stroked="true" strokeweight=".6pt" strokecolor="#000000">
                <v:path arrowok="t"/>
              </v:shape>
            </v:group>
            <v:group style="position:absolute;left:3080;top:853;width:12;height:2" coordorigin="3080,853" coordsize="12,2">
              <v:shape style="position:absolute;left:3080;top:853;width:12;height:2" coordorigin="3080,853" coordsize="12,0" path="m3080,853l3092,853e" filled="false" stroked="true" strokeweight=".6pt" strokecolor="#000000">
                <v:path arrowok="t"/>
              </v:shape>
            </v:group>
            <v:group style="position:absolute;left:3100;top:853;width:12;height:2" coordorigin="3100,853" coordsize="12,2">
              <v:shape style="position:absolute;left:3100;top:853;width:12;height:2" coordorigin="3100,853" coordsize="12,0" path="m3100,853l3112,853e" filled="false" stroked="true" strokeweight=".6pt" strokecolor="#000000">
                <v:path arrowok="t"/>
              </v:shape>
            </v:group>
            <v:group style="position:absolute;left:3119;top:853;width:12;height:2" coordorigin="3119,853" coordsize="12,2">
              <v:shape style="position:absolute;left:3119;top:853;width:12;height:2" coordorigin="3119,853" coordsize="12,0" path="m3119,853l3131,853e" filled="false" stroked="true" strokeweight=".6pt" strokecolor="#000000">
                <v:path arrowok="t"/>
              </v:shape>
            </v:group>
            <v:group style="position:absolute;left:3138;top:853;width:12;height:2" coordorigin="3138,853" coordsize="12,2">
              <v:shape style="position:absolute;left:3138;top:853;width:12;height:2" coordorigin="3138,853" coordsize="12,0" path="m3138,853l3150,853e" filled="false" stroked="true" strokeweight=".6pt" strokecolor="#000000">
                <v:path arrowok="t"/>
              </v:shape>
            </v:group>
            <v:group style="position:absolute;left:3157;top:853;width:12;height:2" coordorigin="3157,853" coordsize="12,2">
              <v:shape style="position:absolute;left:3157;top:853;width:12;height:2" coordorigin="3157,853" coordsize="12,0" path="m3157,853l3169,853e" filled="false" stroked="true" strokeweight=".6pt" strokecolor="#000000">
                <v:path arrowok="t"/>
              </v:shape>
            </v:group>
            <v:group style="position:absolute;left:3176;top:853;width:12;height:2" coordorigin="3176,853" coordsize="12,2">
              <v:shape style="position:absolute;left:3176;top:853;width:12;height:2" coordorigin="3176,853" coordsize="12,0" path="m3176,853l3188,853e" filled="false" stroked="true" strokeweight=".6pt" strokecolor="#000000">
                <v:path arrowok="t"/>
              </v:shape>
            </v:group>
            <v:group style="position:absolute;left:3196;top:853;width:12;height:2" coordorigin="3196,853" coordsize="12,2">
              <v:shape style="position:absolute;left:3196;top:853;width:12;height:2" coordorigin="3196,853" coordsize="12,0" path="m3196,853l3208,853e" filled="false" stroked="true" strokeweight=".6pt" strokecolor="#000000">
                <v:path arrowok="t"/>
              </v:shape>
            </v:group>
            <v:group style="position:absolute;left:3215;top:853;width:12;height:2" coordorigin="3215,853" coordsize="12,2">
              <v:shape style="position:absolute;left:3215;top:853;width:12;height:2" coordorigin="3215,853" coordsize="12,0" path="m3215,853l3227,853e" filled="false" stroked="true" strokeweight=".6pt" strokecolor="#000000">
                <v:path arrowok="t"/>
              </v:shape>
            </v:group>
            <v:group style="position:absolute;left:3234;top:853;width:12;height:2" coordorigin="3234,853" coordsize="12,2">
              <v:shape style="position:absolute;left:3234;top:853;width:12;height:2" coordorigin="3234,853" coordsize="12,0" path="m3234,853l3246,853e" filled="false" stroked="true" strokeweight=".6pt" strokecolor="#000000">
                <v:path arrowok="t"/>
              </v:shape>
            </v:group>
            <v:group style="position:absolute;left:3253;top:853;width:12;height:2" coordorigin="3253,853" coordsize="12,2">
              <v:shape style="position:absolute;left:3253;top:853;width:12;height:2" coordorigin="3253,853" coordsize="12,0" path="m3253,853l3265,853e" filled="false" stroked="true" strokeweight=".6pt" strokecolor="#000000">
                <v:path arrowok="t"/>
              </v:shape>
            </v:group>
            <v:group style="position:absolute;left:3272;top:853;width:12;height:2" coordorigin="3272,853" coordsize="12,2">
              <v:shape style="position:absolute;left:3272;top:853;width:12;height:2" coordorigin="3272,853" coordsize="12,0" path="m3272,853l3284,853e" filled="false" stroked="true" strokeweight=".6pt" strokecolor="#000000">
                <v:path arrowok="t"/>
              </v:shape>
            </v:group>
            <v:group style="position:absolute;left:3292;top:853;width:12;height:2" coordorigin="3292,853" coordsize="12,2">
              <v:shape style="position:absolute;left:3292;top:853;width:12;height:2" coordorigin="3292,853" coordsize="12,0" path="m3292,853l3304,853e" filled="false" stroked="true" strokeweight=".6pt" strokecolor="#000000">
                <v:path arrowok="t"/>
              </v:shape>
            </v:group>
            <v:group style="position:absolute;left:3311;top:853;width:12;height:2" coordorigin="3311,853" coordsize="12,2">
              <v:shape style="position:absolute;left:3311;top:853;width:12;height:2" coordorigin="3311,853" coordsize="12,0" path="m3311,853l3323,853e" filled="false" stroked="true" strokeweight=".6pt" strokecolor="#000000">
                <v:path arrowok="t"/>
              </v:shape>
            </v:group>
            <v:group style="position:absolute;left:3330;top:853;width:12;height:2" coordorigin="3330,853" coordsize="12,2">
              <v:shape style="position:absolute;left:3330;top:853;width:12;height:2" coordorigin="3330,853" coordsize="12,0" path="m3330,853l3342,853e" filled="false" stroked="true" strokeweight=".6pt" strokecolor="#000000">
                <v:path arrowok="t"/>
              </v:shape>
            </v:group>
            <v:group style="position:absolute;left:3349;top:853;width:12;height:2" coordorigin="3349,853" coordsize="12,2">
              <v:shape style="position:absolute;left:3349;top:853;width:12;height:2" coordorigin="3349,853" coordsize="12,0" path="m3349,853l3361,853e" filled="false" stroked="true" strokeweight=".6pt" strokecolor="#000000">
                <v:path arrowok="t"/>
              </v:shape>
            </v:group>
            <v:group style="position:absolute;left:3368;top:853;width:12;height:2" coordorigin="3368,853" coordsize="12,2">
              <v:shape style="position:absolute;left:3368;top:853;width:12;height:2" coordorigin="3368,853" coordsize="12,0" path="m3368,853l3380,853e" filled="false" stroked="true" strokeweight=".6pt" strokecolor="#000000">
                <v:path arrowok="t"/>
              </v:shape>
            </v:group>
            <v:group style="position:absolute;left:3388;top:853;width:12;height:2" coordorigin="3388,853" coordsize="12,2">
              <v:shape style="position:absolute;left:3388;top:853;width:12;height:2" coordorigin="3388,853" coordsize="12,0" path="m3388,853l3400,853e" filled="false" stroked="true" strokeweight=".6pt" strokecolor="#000000">
                <v:path arrowok="t"/>
              </v:shape>
            </v:group>
            <v:group style="position:absolute;left:3407;top:853;width:12;height:2" coordorigin="3407,853" coordsize="12,2">
              <v:shape style="position:absolute;left:3407;top:853;width:12;height:2" coordorigin="3407,853" coordsize="12,0" path="m3407,853l3419,853e" filled="false" stroked="true" strokeweight=".6pt" strokecolor="#000000">
                <v:path arrowok="t"/>
              </v:shape>
            </v:group>
            <v:group style="position:absolute;left:3426;top:853;width:12;height:2" coordorigin="3426,853" coordsize="12,2">
              <v:shape style="position:absolute;left:3426;top:853;width:12;height:2" coordorigin="3426,853" coordsize="12,0" path="m3426,853l3438,853e" filled="false" stroked="true" strokeweight=".6pt" strokecolor="#000000">
                <v:path arrowok="t"/>
              </v:shape>
            </v:group>
            <v:group style="position:absolute;left:3445;top:853;width:12;height:2" coordorigin="3445,853" coordsize="12,2">
              <v:shape style="position:absolute;left:3445;top:853;width:12;height:2" coordorigin="3445,853" coordsize="12,0" path="m3445,853l3457,853e" filled="false" stroked="true" strokeweight=".6pt" strokecolor="#000000">
                <v:path arrowok="t"/>
              </v:shape>
            </v:group>
            <v:group style="position:absolute;left:3464;top:853;width:12;height:2" coordorigin="3464,853" coordsize="12,2">
              <v:shape style="position:absolute;left:3464;top:853;width:12;height:2" coordorigin="3464,853" coordsize="12,0" path="m3464,853l3476,853e" filled="false" stroked="true" strokeweight=".6pt" strokecolor="#000000">
                <v:path arrowok="t"/>
              </v:shape>
            </v:group>
            <v:group style="position:absolute;left:3484;top:853;width:12;height:2" coordorigin="3484,853" coordsize="12,2">
              <v:shape style="position:absolute;left:3484;top:853;width:12;height:2" coordorigin="3484,853" coordsize="12,0" path="m3484,853l3496,853e" filled="false" stroked="true" strokeweight=".6pt" strokecolor="#000000">
                <v:path arrowok="t"/>
              </v:shape>
            </v:group>
            <v:group style="position:absolute;left:3503;top:853;width:12;height:2" coordorigin="3503,853" coordsize="12,2">
              <v:shape style="position:absolute;left:3503;top:853;width:12;height:2" coordorigin="3503,853" coordsize="12,0" path="m3503,853l3515,853e" filled="false" stroked="true" strokeweight=".6pt" strokecolor="#000000">
                <v:path arrowok="t"/>
              </v:shape>
            </v:group>
            <v:group style="position:absolute;left:3522;top:853;width:12;height:2" coordorigin="3522,853" coordsize="12,2">
              <v:shape style="position:absolute;left:3522;top:853;width:12;height:2" coordorigin="3522,853" coordsize="12,0" path="m3522,853l3534,853e" filled="false" stroked="true" strokeweight=".6pt" strokecolor="#000000">
                <v:path arrowok="t"/>
              </v:shape>
            </v:group>
            <v:group style="position:absolute;left:3541;top:853;width:12;height:2" coordorigin="3541,853" coordsize="12,2">
              <v:shape style="position:absolute;left:3541;top:853;width:12;height:2" coordorigin="3541,853" coordsize="12,0" path="m3541,853l3553,853e" filled="false" stroked="true" strokeweight=".6pt" strokecolor="#000000">
                <v:path arrowok="t"/>
              </v:shape>
            </v:group>
            <v:group style="position:absolute;left:3560;top:853;width:12;height:2" coordorigin="3560,853" coordsize="12,2">
              <v:shape style="position:absolute;left:3560;top:853;width:12;height:2" coordorigin="3560,853" coordsize="12,0" path="m3560,853l3572,853e" filled="false" stroked="true" strokeweight=".6pt" strokecolor="#000000">
                <v:path arrowok="t"/>
              </v:shape>
            </v:group>
            <v:group style="position:absolute;left:3580;top:853;width:12;height:2" coordorigin="3580,853" coordsize="12,2">
              <v:shape style="position:absolute;left:3580;top:853;width:12;height:2" coordorigin="3580,853" coordsize="12,0" path="m3580,853l3592,853e" filled="false" stroked="true" strokeweight=".6pt" strokecolor="#000000">
                <v:path arrowok="t"/>
              </v:shape>
            </v:group>
            <v:group style="position:absolute;left:3599;top:853;width:12;height:2" coordorigin="3599,853" coordsize="12,2">
              <v:shape style="position:absolute;left:3599;top:853;width:12;height:2" coordorigin="3599,853" coordsize="12,0" path="m3599,853l3611,853e" filled="false" stroked="true" strokeweight=".6pt" strokecolor="#000000">
                <v:path arrowok="t"/>
              </v:shape>
            </v:group>
            <v:group style="position:absolute;left:3618;top:853;width:12;height:2" coordorigin="3618,853" coordsize="12,2">
              <v:shape style="position:absolute;left:3618;top:853;width:12;height:2" coordorigin="3618,853" coordsize="12,0" path="m3618,853l3630,853e" filled="false" stroked="true" strokeweight=".6pt" strokecolor="#000000">
                <v:path arrowok="t"/>
              </v:shape>
            </v:group>
            <v:group style="position:absolute;left:3637;top:853;width:12;height:2" coordorigin="3637,853" coordsize="12,2">
              <v:shape style="position:absolute;left:3637;top:853;width:12;height:2" coordorigin="3637,853" coordsize="12,0" path="m3637,853l3649,853e" filled="false" stroked="true" strokeweight=".6pt" strokecolor="#000000">
                <v:path arrowok="t"/>
              </v:shape>
            </v:group>
            <v:group style="position:absolute;left:3656;top:853;width:12;height:2" coordorigin="3656,853" coordsize="12,2">
              <v:shape style="position:absolute;left:3656;top:853;width:12;height:2" coordorigin="3656,853" coordsize="12,0" path="m3656,853l3668,853e" filled="false" stroked="true" strokeweight=".6pt" strokecolor="#000000">
                <v:path arrowok="t"/>
              </v:shape>
            </v:group>
            <v:group style="position:absolute;left:3676;top:853;width:12;height:2" coordorigin="3676,853" coordsize="12,2">
              <v:shape style="position:absolute;left:3676;top:853;width:12;height:2" coordorigin="3676,853" coordsize="12,0" path="m3676,853l3688,853e" filled="false" stroked="true" strokeweight=".6pt" strokecolor="#000000">
                <v:path arrowok="t"/>
              </v:shape>
            </v:group>
            <v:group style="position:absolute;left:3695;top:853;width:12;height:2" coordorigin="3695,853" coordsize="12,2">
              <v:shape style="position:absolute;left:3695;top:853;width:12;height:2" coordorigin="3695,853" coordsize="12,0" path="m3695,853l3707,853e" filled="false" stroked="true" strokeweight=".6pt" strokecolor="#000000">
                <v:path arrowok="t"/>
              </v:shape>
            </v:group>
            <v:group style="position:absolute;left:3714;top:853;width:12;height:2" coordorigin="3714,853" coordsize="12,2">
              <v:shape style="position:absolute;left:3714;top:853;width:12;height:2" coordorigin="3714,853" coordsize="12,0" path="m3714,853l3726,853e" filled="false" stroked="true" strokeweight=".6pt" strokecolor="#000000">
                <v:path arrowok="t"/>
              </v:shape>
            </v:group>
            <v:group style="position:absolute;left:3733;top:853;width:12;height:2" coordorigin="3733,853" coordsize="12,2">
              <v:shape style="position:absolute;left:3733;top:853;width:12;height:2" coordorigin="3733,853" coordsize="12,0" path="m3733,853l3745,853e" filled="false" stroked="true" strokeweight=".6pt" strokecolor="#000000">
                <v:path arrowok="t"/>
              </v:shape>
            </v:group>
            <v:group style="position:absolute;left:3752;top:853;width:12;height:2" coordorigin="3752,853" coordsize="12,2">
              <v:shape style="position:absolute;left:3752;top:853;width:12;height:2" coordorigin="3752,853" coordsize="12,0" path="m3752,853l3764,853e" filled="false" stroked="true" strokeweight=".6pt" strokecolor="#000000">
                <v:path arrowok="t"/>
              </v:shape>
            </v:group>
            <v:group style="position:absolute;left:3772;top:853;width:12;height:2" coordorigin="3772,853" coordsize="12,2">
              <v:shape style="position:absolute;left:3772;top:853;width:12;height:2" coordorigin="3772,853" coordsize="12,0" path="m3772,853l3784,853e" filled="false" stroked="true" strokeweight=".6pt" strokecolor="#000000">
                <v:path arrowok="t"/>
              </v:shape>
            </v:group>
            <v:group style="position:absolute;left:3791;top:853;width:12;height:2" coordorigin="3791,853" coordsize="12,2">
              <v:shape style="position:absolute;left:3791;top:853;width:12;height:2" coordorigin="3791,853" coordsize="12,0" path="m3791,853l3803,853e" filled="false" stroked="true" strokeweight=".6pt" strokecolor="#000000">
                <v:path arrowok="t"/>
              </v:shape>
            </v:group>
            <v:group style="position:absolute;left:3810;top:853;width:12;height:2" coordorigin="3810,853" coordsize="12,2">
              <v:shape style="position:absolute;left:3810;top:853;width:12;height:2" coordorigin="3810,853" coordsize="12,0" path="m3810,853l3822,853e" filled="false" stroked="true" strokeweight=".6pt" strokecolor="#000000">
                <v:path arrowok="t"/>
              </v:shape>
            </v:group>
            <v:group style="position:absolute;left:3829;top:853;width:12;height:2" coordorigin="3829,853" coordsize="12,2">
              <v:shape style="position:absolute;left:3829;top:853;width:12;height:2" coordorigin="3829,853" coordsize="12,0" path="m3829,853l3841,853e" filled="false" stroked="true" strokeweight=".6pt" strokecolor="#000000">
                <v:path arrowok="t"/>
              </v:shape>
            </v:group>
            <v:group style="position:absolute;left:3848;top:853;width:12;height:2" coordorigin="3848,853" coordsize="12,2">
              <v:shape style="position:absolute;left:3848;top:853;width:12;height:2" coordorigin="3848,853" coordsize="12,0" path="m3848,853l3860,853e" filled="false" stroked="true" strokeweight=".6pt" strokecolor="#000000">
                <v:path arrowok="t"/>
              </v:shape>
            </v:group>
            <v:group style="position:absolute;left:3868;top:853;width:12;height:2" coordorigin="3868,853" coordsize="12,2">
              <v:shape style="position:absolute;left:3868;top:853;width:12;height:2" coordorigin="3868,853" coordsize="12,0" path="m3868,853l3880,853e" filled="false" stroked="true" strokeweight=".6pt" strokecolor="#000000">
                <v:path arrowok="t"/>
              </v:shape>
            </v:group>
            <v:group style="position:absolute;left:3887;top:853;width:12;height:2" coordorigin="3887,853" coordsize="12,2">
              <v:shape style="position:absolute;left:3887;top:853;width:12;height:2" coordorigin="3887,853" coordsize="12,0" path="m3887,853l3899,853e" filled="false" stroked="true" strokeweight=".6pt" strokecolor="#000000">
                <v:path arrowok="t"/>
              </v:shape>
            </v:group>
            <v:group style="position:absolute;left:3906;top:853;width:12;height:2" coordorigin="3906,853" coordsize="12,2">
              <v:shape style="position:absolute;left:3906;top:853;width:12;height:2" coordorigin="3906,853" coordsize="12,0" path="m3906,853l3918,853e" filled="false" stroked="true" strokeweight=".6pt" strokecolor="#000000">
                <v:path arrowok="t"/>
              </v:shape>
            </v:group>
            <v:group style="position:absolute;left:3925;top:853;width:12;height:2" coordorigin="3925,853" coordsize="12,2">
              <v:shape style="position:absolute;left:3925;top:853;width:12;height:2" coordorigin="3925,853" coordsize="12,0" path="m3925,853l3937,853e" filled="false" stroked="true" strokeweight=".6pt" strokecolor="#000000">
                <v:path arrowok="t"/>
              </v:shape>
            </v:group>
            <v:group style="position:absolute;left:3944;top:853;width:12;height:2" coordorigin="3944,853" coordsize="12,2">
              <v:shape style="position:absolute;left:3944;top:853;width:12;height:2" coordorigin="3944,853" coordsize="12,0" path="m3944,853l3956,853e" filled="false" stroked="true" strokeweight=".6pt" strokecolor="#000000">
                <v:path arrowok="t"/>
              </v:shape>
            </v:group>
            <v:group style="position:absolute;left:3964;top:853;width:12;height:2" coordorigin="3964,853" coordsize="12,2">
              <v:shape style="position:absolute;left:3964;top:853;width:12;height:2" coordorigin="3964,853" coordsize="12,0" path="m3964,853l3976,853e" filled="false" stroked="true" strokeweight=".6pt" strokecolor="#000000">
                <v:path arrowok="t"/>
              </v:shape>
            </v:group>
            <v:group style="position:absolute;left:3983;top:853;width:12;height:2" coordorigin="3983,853" coordsize="12,2">
              <v:shape style="position:absolute;left:3983;top:853;width:12;height:2" coordorigin="3983,853" coordsize="12,0" path="m3983,853l3995,853e" filled="false" stroked="true" strokeweight=".6pt" strokecolor="#000000">
                <v:path arrowok="t"/>
              </v:shape>
            </v:group>
            <v:group style="position:absolute;left:4002;top:853;width:12;height:2" coordorigin="4002,853" coordsize="12,2">
              <v:shape style="position:absolute;left:4002;top:853;width:12;height:2" coordorigin="4002,853" coordsize="12,0" path="m4002,853l4014,853e" filled="false" stroked="true" strokeweight=".6pt" strokecolor="#000000">
                <v:path arrowok="t"/>
              </v:shape>
            </v:group>
            <v:group style="position:absolute;left:4021;top:853;width:12;height:2" coordorigin="4021,853" coordsize="12,2">
              <v:shape style="position:absolute;left:4021;top:853;width:12;height:2" coordorigin="4021,853" coordsize="12,0" path="m4021,853l4033,853e" filled="false" stroked="true" strokeweight=".6pt" strokecolor="#000000">
                <v:path arrowok="t"/>
              </v:shape>
            </v:group>
            <v:group style="position:absolute;left:4040;top:853;width:12;height:2" coordorigin="4040,853" coordsize="12,2">
              <v:shape style="position:absolute;left:4040;top:853;width:12;height:2" coordorigin="4040,853" coordsize="12,0" path="m4040,853l4052,853e" filled="false" stroked="true" strokeweight=".6pt" strokecolor="#000000">
                <v:path arrowok="t"/>
              </v:shape>
            </v:group>
            <v:group style="position:absolute;left:4060;top:853;width:12;height:2" coordorigin="4060,853" coordsize="12,2">
              <v:shape style="position:absolute;left:4060;top:853;width:12;height:2" coordorigin="4060,853" coordsize="12,0" path="m4060,853l4072,853e" filled="false" stroked="true" strokeweight=".6pt" strokecolor="#000000">
                <v:path arrowok="t"/>
              </v:shape>
            </v:group>
            <v:group style="position:absolute;left:4079;top:853;width:12;height:2" coordorigin="4079,853" coordsize="12,2">
              <v:shape style="position:absolute;left:4079;top:853;width:12;height:2" coordorigin="4079,853" coordsize="12,0" path="m4079,853l4091,853e" filled="false" stroked="true" strokeweight=".6pt" strokecolor="#000000">
                <v:path arrowok="t"/>
              </v:shape>
            </v:group>
            <v:group style="position:absolute;left:4098;top:853;width:12;height:2" coordorigin="4098,853" coordsize="12,2">
              <v:shape style="position:absolute;left:4098;top:853;width:12;height:2" coordorigin="4098,853" coordsize="12,0" path="m4098,853l4110,853e" filled="false" stroked="true" strokeweight=".6pt" strokecolor="#000000">
                <v:path arrowok="t"/>
              </v:shape>
            </v:group>
            <v:group style="position:absolute;left:4117;top:853;width:12;height:2" coordorigin="4117,853" coordsize="12,2">
              <v:shape style="position:absolute;left:4117;top:853;width:12;height:2" coordorigin="4117,853" coordsize="12,0" path="m4117,853l4129,853e" filled="false" stroked="true" strokeweight=".6pt" strokecolor="#000000">
                <v:path arrowok="t"/>
              </v:shape>
            </v:group>
            <v:group style="position:absolute;left:4136;top:853;width:12;height:2" coordorigin="4136,853" coordsize="12,2">
              <v:shape style="position:absolute;left:4136;top:853;width:12;height:2" coordorigin="4136,853" coordsize="12,0" path="m4136,853l4148,853e" filled="false" stroked="true" strokeweight=".6pt" strokecolor="#000000">
                <v:path arrowok="t"/>
              </v:shape>
            </v:group>
            <v:group style="position:absolute;left:4156;top:853;width:12;height:2" coordorigin="4156,853" coordsize="12,2">
              <v:shape style="position:absolute;left:4156;top:853;width:12;height:2" coordorigin="4156,853" coordsize="12,0" path="m4156,853l4168,853e" filled="false" stroked="true" strokeweight=".6pt" strokecolor="#000000">
                <v:path arrowok="t"/>
              </v:shape>
            </v:group>
            <v:group style="position:absolute;left:4175;top:853;width:12;height:2" coordorigin="4175,853" coordsize="12,2">
              <v:shape style="position:absolute;left:4175;top:853;width:12;height:2" coordorigin="4175,853" coordsize="12,0" path="m4175,853l4187,853e" filled="false" stroked="true" strokeweight=".6pt" strokecolor="#000000">
                <v:path arrowok="t"/>
              </v:shape>
            </v:group>
            <v:group style="position:absolute;left:4194;top:853;width:12;height:2" coordorigin="4194,853" coordsize="12,2">
              <v:shape style="position:absolute;left:4194;top:853;width:12;height:2" coordorigin="4194,853" coordsize="12,0" path="m4194,853l4206,853e" filled="false" stroked="true" strokeweight=".6pt" strokecolor="#000000">
                <v:path arrowok="t"/>
              </v:shape>
            </v:group>
            <v:group style="position:absolute;left:4213;top:853;width:12;height:2" coordorigin="4213,853" coordsize="12,2">
              <v:shape style="position:absolute;left:4213;top:853;width:12;height:2" coordorigin="4213,853" coordsize="12,0" path="m4213,853l4225,853e" filled="false" stroked="true" strokeweight=".6pt" strokecolor="#000000">
                <v:path arrowok="t"/>
              </v:shape>
            </v:group>
            <v:group style="position:absolute;left:4232;top:853;width:12;height:2" coordorigin="4232,853" coordsize="12,2">
              <v:shape style="position:absolute;left:4232;top:853;width:12;height:2" coordorigin="4232,853" coordsize="12,0" path="m4232,853l4244,853e" filled="false" stroked="true" strokeweight=".6pt" strokecolor="#000000">
                <v:path arrowok="t"/>
              </v:shape>
            </v:group>
            <v:group style="position:absolute;left:4252;top:853;width:12;height:2" coordorigin="4252,853" coordsize="12,2">
              <v:shape style="position:absolute;left:4252;top:853;width:12;height:2" coordorigin="4252,853" coordsize="12,0" path="m4252,853l4264,853e" filled="false" stroked="true" strokeweight=".6pt" strokecolor="#000000">
                <v:path arrowok="t"/>
              </v:shape>
            </v:group>
            <v:group style="position:absolute;left:4271;top:853;width:12;height:2" coordorigin="4271,853" coordsize="12,2">
              <v:shape style="position:absolute;left:4271;top:853;width:12;height:2" coordorigin="4271,853" coordsize="12,0" path="m4271,853l4283,853e" filled="false" stroked="true" strokeweight=".6pt" strokecolor="#000000">
                <v:path arrowok="t"/>
              </v:shape>
            </v:group>
            <v:group style="position:absolute;left:4290;top:853;width:12;height:2" coordorigin="4290,853" coordsize="12,2">
              <v:shape style="position:absolute;left:4290;top:853;width:12;height:2" coordorigin="4290,853" coordsize="12,0" path="m4290,853l4302,853e" filled="false" stroked="true" strokeweight=".6pt" strokecolor="#000000">
                <v:path arrowok="t"/>
              </v:shape>
            </v:group>
            <v:group style="position:absolute;left:4309;top:853;width:12;height:2" coordorigin="4309,853" coordsize="12,2">
              <v:shape style="position:absolute;left:4309;top:853;width:12;height:2" coordorigin="4309,853" coordsize="12,0" path="m4309,853l4321,853e" filled="false" stroked="true" strokeweight=".6pt" strokecolor="#000000">
                <v:path arrowok="t"/>
              </v:shape>
            </v:group>
            <v:group style="position:absolute;left:4328;top:853;width:12;height:2" coordorigin="4328,853" coordsize="12,2">
              <v:shape style="position:absolute;left:4328;top:853;width:12;height:2" coordorigin="4328,853" coordsize="12,0" path="m4328,853l4340,853e" filled="false" stroked="true" strokeweight=".6pt" strokecolor="#000000">
                <v:path arrowok="t"/>
              </v:shape>
            </v:group>
            <v:group style="position:absolute;left:4348;top:853;width:12;height:2" coordorigin="4348,853" coordsize="12,2">
              <v:shape style="position:absolute;left:4348;top:853;width:12;height:2" coordorigin="4348,853" coordsize="12,0" path="m4348,853l4360,853e" filled="false" stroked="true" strokeweight=".6pt" strokecolor="#000000">
                <v:path arrowok="t"/>
              </v:shape>
            </v:group>
            <v:group style="position:absolute;left:4367;top:853;width:12;height:2" coordorigin="4367,853" coordsize="12,2">
              <v:shape style="position:absolute;left:4367;top:853;width:12;height:2" coordorigin="4367,853" coordsize="12,0" path="m4367,853l4379,853e" filled="false" stroked="true" strokeweight=".6pt" strokecolor="#000000">
                <v:path arrowok="t"/>
              </v:shape>
            </v:group>
            <v:group style="position:absolute;left:4386;top:853;width:12;height:2" coordorigin="4386,853" coordsize="12,2">
              <v:shape style="position:absolute;left:4386;top:853;width:12;height:2" coordorigin="4386,853" coordsize="12,0" path="m4386,853l4398,853e" filled="false" stroked="true" strokeweight=".6pt" strokecolor="#000000">
                <v:path arrowok="t"/>
              </v:shape>
            </v:group>
            <v:group style="position:absolute;left:4405;top:853;width:12;height:2" coordorigin="4405,853" coordsize="12,2">
              <v:shape style="position:absolute;left:4405;top:853;width:12;height:2" coordorigin="4405,853" coordsize="12,0" path="m4405,853l4417,853e" filled="false" stroked="true" strokeweight=".6pt" strokecolor="#000000">
                <v:path arrowok="t"/>
              </v:shape>
            </v:group>
            <v:group style="position:absolute;left:4424;top:853;width:12;height:2" coordorigin="4424,853" coordsize="12,2">
              <v:shape style="position:absolute;left:4424;top:853;width:12;height:2" coordorigin="4424,853" coordsize="12,0" path="m4424,853l4436,853e" filled="false" stroked="true" strokeweight=".6pt" strokecolor="#000000">
                <v:path arrowok="t"/>
              </v:shape>
            </v:group>
            <v:group style="position:absolute;left:4444;top:853;width:12;height:2" coordorigin="4444,853" coordsize="12,2">
              <v:shape style="position:absolute;left:4444;top:853;width:12;height:2" coordorigin="4444,853" coordsize="12,0" path="m4444,853l4456,853e" filled="false" stroked="true" strokeweight=".6pt" strokecolor="#000000">
                <v:path arrowok="t"/>
              </v:shape>
            </v:group>
            <v:group style="position:absolute;left:4463;top:853;width:12;height:2" coordorigin="4463,853" coordsize="12,2">
              <v:shape style="position:absolute;left:4463;top:853;width:12;height:2" coordorigin="4463,853" coordsize="12,0" path="m4463,853l4475,853e" filled="false" stroked="true" strokeweight=".6pt" strokecolor="#000000">
                <v:path arrowok="t"/>
              </v:shape>
            </v:group>
            <v:group style="position:absolute;left:4482;top:853;width:12;height:2" coordorigin="4482,853" coordsize="12,2">
              <v:shape style="position:absolute;left:4482;top:853;width:12;height:2" coordorigin="4482,853" coordsize="12,0" path="m4482,853l4494,853e" filled="false" stroked="true" strokeweight=".6pt" strokecolor="#000000">
                <v:path arrowok="t"/>
              </v:shape>
            </v:group>
            <v:group style="position:absolute;left:4501;top:853;width:12;height:2" coordorigin="4501,853" coordsize="12,2">
              <v:shape style="position:absolute;left:4501;top:853;width:12;height:2" coordorigin="4501,853" coordsize="12,0" path="m4501,853l4513,853e" filled="false" stroked="true" strokeweight=".6pt" strokecolor="#000000">
                <v:path arrowok="t"/>
              </v:shape>
            </v:group>
            <v:group style="position:absolute;left:4520;top:853;width:12;height:2" coordorigin="4520,853" coordsize="12,2">
              <v:shape style="position:absolute;left:4520;top:853;width:12;height:2" coordorigin="4520,853" coordsize="12,0" path="m4520,853l4532,853e" filled="false" stroked="true" strokeweight=".6pt" strokecolor="#000000">
                <v:path arrowok="t"/>
              </v:shape>
            </v:group>
            <v:group style="position:absolute;left:4540;top:853;width:12;height:2" coordorigin="4540,853" coordsize="12,2">
              <v:shape style="position:absolute;left:4540;top:853;width:12;height:2" coordorigin="4540,853" coordsize="12,0" path="m4540,853l4552,853e" filled="false" stroked="true" strokeweight=".6pt" strokecolor="#000000">
                <v:path arrowok="t"/>
              </v:shape>
            </v:group>
            <v:group style="position:absolute;left:4559;top:853;width:12;height:2" coordorigin="4559,853" coordsize="12,2">
              <v:shape style="position:absolute;left:4559;top:853;width:12;height:2" coordorigin="4559,853" coordsize="12,0" path="m4559,853l4571,853e" filled="false" stroked="true" strokeweight=".6pt" strokecolor="#000000">
                <v:path arrowok="t"/>
              </v:shape>
            </v:group>
            <v:group style="position:absolute;left:4578;top:853;width:12;height:2" coordorigin="4578,853" coordsize="12,2">
              <v:shape style="position:absolute;left:4578;top:853;width:12;height:2" coordorigin="4578,853" coordsize="12,0" path="m4578,853l4590,853e" filled="false" stroked="true" strokeweight=".6pt" strokecolor="#000000">
                <v:path arrowok="t"/>
              </v:shape>
            </v:group>
            <v:group style="position:absolute;left:4597;top:853;width:12;height:2" coordorigin="4597,853" coordsize="12,2">
              <v:shape style="position:absolute;left:4597;top:853;width:12;height:2" coordorigin="4597,853" coordsize="12,0" path="m4597,853l4609,853e" filled="false" stroked="true" strokeweight=".6pt" strokecolor="#000000">
                <v:path arrowok="t"/>
              </v:shape>
            </v:group>
            <v:group style="position:absolute;left:4616;top:853;width:12;height:2" coordorigin="4616,853" coordsize="12,2">
              <v:shape style="position:absolute;left:4616;top:853;width:12;height:2" coordorigin="4616,853" coordsize="12,0" path="m4616,853l4628,853e" filled="false" stroked="true" strokeweight=".6pt" strokecolor="#000000">
                <v:path arrowok="t"/>
              </v:shape>
            </v:group>
            <v:group style="position:absolute;left:4636;top:853;width:12;height:2" coordorigin="4636,853" coordsize="12,2">
              <v:shape style="position:absolute;left:4636;top:853;width:12;height:2" coordorigin="4636,853" coordsize="12,0" path="m4636,853l4648,853e" filled="false" stroked="true" strokeweight=".6pt" strokecolor="#000000">
                <v:path arrowok="t"/>
              </v:shape>
            </v:group>
            <v:group style="position:absolute;left:4655;top:853;width:12;height:2" coordorigin="4655,853" coordsize="12,2">
              <v:shape style="position:absolute;left:4655;top:853;width:12;height:2" coordorigin="4655,853" coordsize="12,0" path="m4655,853l4667,853e" filled="false" stroked="true" strokeweight=".6pt" strokecolor="#000000">
                <v:path arrowok="t"/>
              </v:shape>
            </v:group>
            <v:group style="position:absolute;left:4674;top:853;width:12;height:2" coordorigin="4674,853" coordsize="12,2">
              <v:shape style="position:absolute;left:4674;top:853;width:12;height:2" coordorigin="4674,853" coordsize="12,0" path="m4674,853l4686,853e" filled="false" stroked="true" strokeweight=".6pt" strokecolor="#000000">
                <v:path arrowok="t"/>
              </v:shape>
            </v:group>
            <v:group style="position:absolute;left:4693;top:853;width:12;height:2" coordorigin="4693,853" coordsize="12,2">
              <v:shape style="position:absolute;left:4693;top:853;width:12;height:2" coordorigin="4693,853" coordsize="12,0" path="m4693,853l4705,853e" filled="false" stroked="true" strokeweight=".6pt" strokecolor="#000000">
                <v:path arrowok="t"/>
              </v:shape>
            </v:group>
            <v:group style="position:absolute;left:4712;top:853;width:12;height:2" coordorigin="4712,853" coordsize="12,2">
              <v:shape style="position:absolute;left:4712;top:853;width:12;height:2" coordorigin="4712,853" coordsize="12,0" path="m4712,853l4724,853e" filled="false" stroked="true" strokeweight=".6pt" strokecolor="#000000">
                <v:path arrowok="t"/>
              </v:shape>
            </v:group>
            <v:group style="position:absolute;left:4732;top:853;width:12;height:2" coordorigin="4732,853" coordsize="12,2">
              <v:shape style="position:absolute;left:4732;top:853;width:12;height:2" coordorigin="4732,853" coordsize="12,0" path="m4732,853l4744,853e" filled="false" stroked="true" strokeweight=".6pt" strokecolor="#000000">
                <v:path arrowok="t"/>
              </v:shape>
            </v:group>
            <v:group style="position:absolute;left:4751;top:853;width:12;height:2" coordorigin="4751,853" coordsize="12,2">
              <v:shape style="position:absolute;left:4751;top:853;width:12;height:2" coordorigin="4751,853" coordsize="12,0" path="m4751,853l4763,853e" filled="false" stroked="true" strokeweight=".6pt" strokecolor="#000000">
                <v:path arrowok="t"/>
              </v:shape>
            </v:group>
            <v:group style="position:absolute;left:4770;top:853;width:12;height:2" coordorigin="4770,853" coordsize="12,2">
              <v:shape style="position:absolute;left:4770;top:853;width:12;height:2" coordorigin="4770,853" coordsize="12,0" path="m4770,853l4782,853e" filled="false" stroked="true" strokeweight=".6pt" strokecolor="#000000">
                <v:path arrowok="t"/>
              </v:shape>
            </v:group>
            <v:group style="position:absolute;left:4789;top:853;width:12;height:2" coordorigin="4789,853" coordsize="12,2">
              <v:shape style="position:absolute;left:4789;top:853;width:12;height:2" coordorigin="4789,853" coordsize="12,0" path="m4789,853l4801,853e" filled="false" stroked="true" strokeweight=".6pt" strokecolor="#000000">
                <v:path arrowok="t"/>
              </v:shape>
            </v:group>
            <v:group style="position:absolute;left:4808;top:853;width:12;height:2" coordorigin="4808,853" coordsize="12,2">
              <v:shape style="position:absolute;left:4808;top:853;width:12;height:2" coordorigin="4808,853" coordsize="12,0" path="m4808,853l4820,853e" filled="false" stroked="true" strokeweight=".6pt" strokecolor="#000000">
                <v:path arrowok="t"/>
              </v:shape>
            </v:group>
            <v:group style="position:absolute;left:4828;top:853;width:12;height:2" coordorigin="4828,853" coordsize="12,2">
              <v:shape style="position:absolute;left:4828;top:853;width:12;height:2" coordorigin="4828,853" coordsize="12,0" path="m4828,853l4840,853e" filled="false" stroked="true" strokeweight=".6pt" strokecolor="#000000">
                <v:path arrowok="t"/>
              </v:shape>
            </v:group>
            <v:group style="position:absolute;left:4847;top:853;width:12;height:2" coordorigin="4847,853" coordsize="12,2">
              <v:shape style="position:absolute;left:4847;top:853;width:12;height:2" coordorigin="4847,853" coordsize="12,0" path="m4847,853l4859,853e" filled="false" stroked="true" strokeweight=".6pt" strokecolor="#000000">
                <v:path arrowok="t"/>
              </v:shape>
            </v:group>
            <v:group style="position:absolute;left:4866;top:853;width:12;height:2" coordorigin="4866,853" coordsize="12,2">
              <v:shape style="position:absolute;left:4866;top:853;width:12;height:2" coordorigin="4866,853" coordsize="12,0" path="m4866,853l4878,853e" filled="false" stroked="true" strokeweight=".6pt" strokecolor="#000000">
                <v:path arrowok="t"/>
              </v:shape>
            </v:group>
            <v:group style="position:absolute;left:4885;top:853;width:12;height:2" coordorigin="4885,853" coordsize="12,2">
              <v:shape style="position:absolute;left:4885;top:853;width:12;height:2" coordorigin="4885,853" coordsize="12,0" path="m4885,853l4897,853e" filled="false" stroked="true" strokeweight=".6pt" strokecolor="#000000">
                <v:path arrowok="t"/>
              </v:shape>
            </v:group>
            <v:group style="position:absolute;left:4904;top:853;width:12;height:2" coordorigin="4904,853" coordsize="12,2">
              <v:shape style="position:absolute;left:4904;top:853;width:12;height:2" coordorigin="4904,853" coordsize="12,0" path="m4904,853l4916,853e" filled="false" stroked="true" strokeweight=".6pt" strokecolor="#000000">
                <v:path arrowok="t"/>
              </v:shape>
            </v:group>
            <v:group style="position:absolute;left:4924;top:853;width:12;height:2" coordorigin="4924,853" coordsize="12,2">
              <v:shape style="position:absolute;left:4924;top:853;width:12;height:2" coordorigin="4924,853" coordsize="12,0" path="m4924,853l4936,853e" filled="false" stroked="true" strokeweight=".6pt" strokecolor="#000000">
                <v:path arrowok="t"/>
              </v:shape>
            </v:group>
            <v:group style="position:absolute;left:4943;top:853;width:12;height:2" coordorigin="4943,853" coordsize="12,2">
              <v:shape style="position:absolute;left:4943;top:853;width:12;height:2" coordorigin="4943,853" coordsize="12,0" path="m4943,853l4955,853e" filled="false" stroked="true" strokeweight=".6pt" strokecolor="#000000">
                <v:path arrowok="t"/>
              </v:shape>
            </v:group>
            <v:group style="position:absolute;left:4962;top:853;width:12;height:2" coordorigin="4962,853" coordsize="12,2">
              <v:shape style="position:absolute;left:4962;top:853;width:12;height:2" coordorigin="4962,853" coordsize="12,0" path="m4962,853l4974,853e" filled="false" stroked="true" strokeweight=".6pt" strokecolor="#000000">
                <v:path arrowok="t"/>
              </v:shape>
            </v:group>
            <v:group style="position:absolute;left:4981;top:853;width:12;height:2" coordorigin="4981,853" coordsize="12,2">
              <v:shape style="position:absolute;left:4981;top:853;width:12;height:2" coordorigin="4981,853" coordsize="12,0" path="m4981,853l4993,853e" filled="false" stroked="true" strokeweight=".6pt" strokecolor="#000000">
                <v:path arrowok="t"/>
              </v:shape>
            </v:group>
            <v:group style="position:absolute;left:5000;top:853;width:12;height:2" coordorigin="5000,853" coordsize="12,2">
              <v:shape style="position:absolute;left:5000;top:853;width:12;height:2" coordorigin="5000,853" coordsize="12,0" path="m5000,853l5012,853e" filled="false" stroked="true" strokeweight=".6pt" strokecolor="#000000">
                <v:path arrowok="t"/>
              </v:shape>
            </v:group>
            <v:group style="position:absolute;left:5020;top:853;width:12;height:2" coordorigin="5020,853" coordsize="12,2">
              <v:shape style="position:absolute;left:5020;top:853;width:12;height:2" coordorigin="5020,853" coordsize="12,0" path="m5020,853l5032,853e" filled="false" stroked="true" strokeweight=".6pt" strokecolor="#000000">
                <v:path arrowok="t"/>
              </v:shape>
            </v:group>
            <v:group style="position:absolute;left:5039;top:853;width:12;height:2" coordorigin="5039,853" coordsize="12,2">
              <v:shape style="position:absolute;left:5039;top:853;width:12;height:2" coordorigin="5039,853" coordsize="12,0" path="m5039,853l5051,853e" filled="false" stroked="true" strokeweight=".6pt" strokecolor="#000000">
                <v:path arrowok="t"/>
              </v:shape>
            </v:group>
            <v:group style="position:absolute;left:5058;top:853;width:12;height:2" coordorigin="5058,853" coordsize="12,2">
              <v:shape style="position:absolute;left:5058;top:853;width:12;height:2" coordorigin="5058,853" coordsize="12,0" path="m5058,853l5070,853e" filled="false" stroked="true" strokeweight=".6pt" strokecolor="#000000">
                <v:path arrowok="t"/>
              </v:shape>
            </v:group>
            <v:group style="position:absolute;left:5077;top:853;width:12;height:2" coordorigin="5077,853" coordsize="12,2">
              <v:shape style="position:absolute;left:5077;top:853;width:12;height:2" coordorigin="5077,853" coordsize="12,0" path="m5077,853l5089,853e" filled="false" stroked="true" strokeweight=".6pt" strokecolor="#000000">
                <v:path arrowok="t"/>
              </v:shape>
            </v:group>
            <v:group style="position:absolute;left:5096;top:853;width:12;height:2" coordorigin="5096,853" coordsize="12,2">
              <v:shape style="position:absolute;left:5096;top:853;width:12;height:2" coordorigin="5096,853" coordsize="12,0" path="m5096,853l5108,853e" filled="false" stroked="true" strokeweight=".6pt" strokecolor="#000000">
                <v:path arrowok="t"/>
              </v:shape>
            </v:group>
            <v:group style="position:absolute;left:5116;top:853;width:12;height:2" coordorigin="5116,853" coordsize="12,2">
              <v:shape style="position:absolute;left:5116;top:853;width:12;height:2" coordorigin="5116,853" coordsize="12,0" path="m5116,853l5128,853e" filled="false" stroked="true" strokeweight=".6pt" strokecolor="#000000">
                <v:path arrowok="t"/>
              </v:shape>
            </v:group>
            <v:group style="position:absolute;left:5135;top:853;width:12;height:2" coordorigin="5135,853" coordsize="12,2">
              <v:shape style="position:absolute;left:5135;top:853;width:12;height:2" coordorigin="5135,853" coordsize="12,0" path="m5135,853l5147,853e" filled="false" stroked="true" strokeweight=".6pt" strokecolor="#000000">
                <v:path arrowok="t"/>
              </v:shape>
            </v:group>
            <v:group style="position:absolute;left:5154;top:853;width:12;height:2" coordorigin="5154,853" coordsize="12,2">
              <v:shape style="position:absolute;left:5154;top:853;width:12;height:2" coordorigin="5154,853" coordsize="12,0" path="m5154,853l5166,853e" filled="false" stroked="true" strokeweight=".6pt" strokecolor="#000000">
                <v:path arrowok="t"/>
              </v:shape>
            </v:group>
            <v:group style="position:absolute;left:5173;top:853;width:12;height:2" coordorigin="5173,853" coordsize="12,2">
              <v:shape style="position:absolute;left:5173;top:853;width:12;height:2" coordorigin="5173,853" coordsize="12,0" path="m5173,853l5185,853e" filled="false" stroked="true" strokeweight=".6pt" strokecolor="#000000">
                <v:path arrowok="t"/>
              </v:shape>
            </v:group>
            <v:group style="position:absolute;left:5192;top:853;width:12;height:2" coordorigin="5192,853" coordsize="12,2">
              <v:shape style="position:absolute;left:5192;top:853;width:12;height:2" coordorigin="5192,853" coordsize="12,0" path="m5192,853l5204,853e" filled="false" stroked="true" strokeweight=".6pt" strokecolor="#000000">
                <v:path arrowok="t"/>
              </v:shape>
            </v:group>
            <v:group style="position:absolute;left:5212;top:853;width:12;height:2" coordorigin="5212,853" coordsize="12,2">
              <v:shape style="position:absolute;left:5212;top:853;width:12;height:2" coordorigin="5212,853" coordsize="12,0" path="m5212,853l5224,853e" filled="false" stroked="true" strokeweight=".6pt" strokecolor="#000000">
                <v:path arrowok="t"/>
              </v:shape>
            </v:group>
            <v:group style="position:absolute;left:5231;top:853;width:12;height:2" coordorigin="5231,853" coordsize="12,2">
              <v:shape style="position:absolute;left:5231;top:853;width:12;height:2" coordorigin="5231,853" coordsize="12,0" path="m5231,853l5243,853e" filled="false" stroked="true" strokeweight=".6pt" strokecolor="#000000">
                <v:path arrowok="t"/>
              </v:shape>
            </v:group>
            <v:group style="position:absolute;left:5250;top:853;width:12;height:2" coordorigin="5250,853" coordsize="12,2">
              <v:shape style="position:absolute;left:5250;top:853;width:12;height:2" coordorigin="5250,853" coordsize="12,0" path="m5250,853l5262,853e" filled="false" stroked="true" strokeweight=".6pt" strokecolor="#000000">
                <v:path arrowok="t"/>
              </v:shape>
            </v:group>
            <v:group style="position:absolute;left:5269;top:853;width:12;height:2" coordorigin="5269,853" coordsize="12,2">
              <v:shape style="position:absolute;left:5269;top:853;width:12;height:2" coordorigin="5269,853" coordsize="12,0" path="m5269,853l5281,853e" filled="false" stroked="true" strokeweight=".6pt" strokecolor="#000000">
                <v:path arrowok="t"/>
              </v:shape>
            </v:group>
            <v:group style="position:absolute;left:5288;top:853;width:12;height:2" coordorigin="5288,853" coordsize="12,2">
              <v:shape style="position:absolute;left:5288;top:853;width:12;height:2" coordorigin="5288,853" coordsize="12,0" path="m5288,853l5300,853e" filled="false" stroked="true" strokeweight=".6pt" strokecolor="#000000">
                <v:path arrowok="t"/>
              </v:shape>
            </v:group>
            <v:group style="position:absolute;left:5308;top:853;width:12;height:2" coordorigin="5308,853" coordsize="12,2">
              <v:shape style="position:absolute;left:5308;top:853;width:12;height:2" coordorigin="5308,853" coordsize="12,0" path="m5308,853l5320,853e" filled="false" stroked="true" strokeweight=".6pt" strokecolor="#000000">
                <v:path arrowok="t"/>
              </v:shape>
            </v:group>
            <v:group style="position:absolute;left:5327;top:853;width:12;height:2" coordorigin="5327,853" coordsize="12,2">
              <v:shape style="position:absolute;left:5327;top:853;width:12;height:2" coordorigin="5327,853" coordsize="12,0" path="m5327,853l5339,853e" filled="false" stroked="true" strokeweight=".6pt" strokecolor="#000000">
                <v:path arrowok="t"/>
              </v:shape>
            </v:group>
            <v:group style="position:absolute;left:5346;top:853;width:12;height:2" coordorigin="5346,853" coordsize="12,2">
              <v:shape style="position:absolute;left:5346;top:853;width:12;height:2" coordorigin="5346,853" coordsize="12,0" path="m5346,853l5358,853e" filled="false" stroked="true" strokeweight=".6pt" strokecolor="#000000">
                <v:path arrowok="t"/>
              </v:shape>
            </v:group>
            <v:group style="position:absolute;left:5365;top:853;width:12;height:2" coordorigin="5365,853" coordsize="12,2">
              <v:shape style="position:absolute;left:5365;top:853;width:12;height:2" coordorigin="5365,853" coordsize="12,0" path="m5365,853l5377,853e" filled="false" stroked="true" strokeweight=".6pt" strokecolor="#000000">
                <v:path arrowok="t"/>
              </v:shape>
            </v:group>
            <v:group style="position:absolute;left:5384;top:853;width:12;height:2" coordorigin="5384,853" coordsize="12,2">
              <v:shape style="position:absolute;left:5384;top:853;width:12;height:2" coordorigin="5384,853" coordsize="12,0" path="m5384,853l5396,853e" filled="false" stroked="true" strokeweight=".6pt" strokecolor="#000000">
                <v:path arrowok="t"/>
              </v:shape>
            </v:group>
            <v:group style="position:absolute;left:5404;top:853;width:12;height:2" coordorigin="5404,853" coordsize="12,2">
              <v:shape style="position:absolute;left:5404;top:853;width:12;height:2" coordorigin="5404,853" coordsize="12,0" path="m5404,853l5416,853e" filled="false" stroked="true" strokeweight=".6pt" strokecolor="#000000">
                <v:path arrowok="t"/>
              </v:shape>
            </v:group>
            <v:group style="position:absolute;left:5423;top:853;width:12;height:2" coordorigin="5423,853" coordsize="12,2">
              <v:shape style="position:absolute;left:5423;top:853;width:12;height:2" coordorigin="5423,853" coordsize="12,0" path="m5423,853l5435,853e" filled="false" stroked="true" strokeweight=".6pt" strokecolor="#000000">
                <v:path arrowok="t"/>
              </v:shape>
            </v:group>
            <v:group style="position:absolute;left:5442;top:853;width:12;height:2" coordorigin="5442,853" coordsize="12,2">
              <v:shape style="position:absolute;left:5442;top:853;width:12;height:2" coordorigin="5442,853" coordsize="12,0" path="m5442,853l5454,853e" filled="false" stroked="true" strokeweight=".6pt" strokecolor="#000000">
                <v:path arrowok="t"/>
              </v:shape>
            </v:group>
            <v:group style="position:absolute;left:5461;top:853;width:12;height:2" coordorigin="5461,853" coordsize="12,2">
              <v:shape style="position:absolute;left:5461;top:853;width:12;height:2" coordorigin="5461,853" coordsize="12,0" path="m5461,853l5473,853e" filled="false" stroked="true" strokeweight=".6pt" strokecolor="#000000">
                <v:path arrowok="t"/>
              </v:shape>
            </v:group>
            <v:group style="position:absolute;left:5480;top:853;width:12;height:2" coordorigin="5480,853" coordsize="12,2">
              <v:shape style="position:absolute;left:5480;top:853;width:12;height:2" coordorigin="5480,853" coordsize="12,0" path="m5480,853l5492,853e" filled="false" stroked="true" strokeweight=".6pt" strokecolor="#000000">
                <v:path arrowok="t"/>
              </v:shape>
            </v:group>
            <v:group style="position:absolute;left:5500;top:853;width:12;height:2" coordorigin="5500,853" coordsize="12,2">
              <v:shape style="position:absolute;left:5500;top:853;width:12;height:2" coordorigin="5500,853" coordsize="12,0" path="m5500,853l5512,853e" filled="false" stroked="true" strokeweight=".6pt" strokecolor="#000000">
                <v:path arrowok="t"/>
              </v:shape>
            </v:group>
            <v:group style="position:absolute;left:5519;top:853;width:12;height:2" coordorigin="5519,853" coordsize="12,2">
              <v:shape style="position:absolute;left:5519;top:853;width:12;height:2" coordorigin="5519,853" coordsize="12,0" path="m5519,853l5531,853e" filled="false" stroked="true" strokeweight=".6pt" strokecolor="#000000">
                <v:path arrowok="t"/>
              </v:shape>
            </v:group>
            <v:group style="position:absolute;left:5538;top:853;width:12;height:2" coordorigin="5538,853" coordsize="12,2">
              <v:shape style="position:absolute;left:5538;top:853;width:12;height:2" coordorigin="5538,853" coordsize="12,0" path="m5538,853l5550,853e" filled="false" stroked="true" strokeweight=".6pt" strokecolor="#000000">
                <v:path arrowok="t"/>
              </v:shape>
            </v:group>
            <v:group style="position:absolute;left:5557;top:853;width:12;height:2" coordorigin="5557,853" coordsize="12,2">
              <v:shape style="position:absolute;left:5557;top:853;width:12;height:2" coordorigin="5557,853" coordsize="12,0" path="m5557,853l5569,853e" filled="false" stroked="true" strokeweight=".6pt" strokecolor="#000000">
                <v:path arrowok="t"/>
              </v:shape>
            </v:group>
            <v:group style="position:absolute;left:5576;top:853;width:12;height:2" coordorigin="5576,853" coordsize="12,2">
              <v:shape style="position:absolute;left:5576;top:853;width:12;height:2" coordorigin="5576,853" coordsize="12,0" path="m5576,853l5588,853e" filled="false" stroked="true" strokeweight=".6pt" strokecolor="#000000">
                <v:path arrowok="t"/>
              </v:shape>
            </v:group>
            <v:group style="position:absolute;left:5596;top:853;width:12;height:2" coordorigin="5596,853" coordsize="12,2">
              <v:shape style="position:absolute;left:5596;top:853;width:12;height:2" coordorigin="5596,853" coordsize="12,0" path="m5596,853l5608,853e" filled="false" stroked="true" strokeweight=".6pt" strokecolor="#000000">
                <v:path arrowok="t"/>
              </v:shape>
            </v:group>
            <v:group style="position:absolute;left:5615;top:853;width:12;height:2" coordorigin="5615,853" coordsize="12,2">
              <v:shape style="position:absolute;left:5615;top:853;width:12;height:2" coordorigin="5615,853" coordsize="12,0" path="m5615,853l5627,853e" filled="false" stroked="true" strokeweight=".6pt" strokecolor="#000000">
                <v:path arrowok="t"/>
              </v:shape>
            </v:group>
            <v:group style="position:absolute;left:5634;top:853;width:12;height:2" coordorigin="5634,853" coordsize="12,2">
              <v:shape style="position:absolute;left:5634;top:853;width:12;height:2" coordorigin="5634,853" coordsize="12,0" path="m5634,853l5646,853e" filled="false" stroked="true" strokeweight=".6pt" strokecolor="#000000">
                <v:path arrowok="t"/>
              </v:shape>
            </v:group>
            <v:group style="position:absolute;left:5653;top:853;width:12;height:2" coordorigin="5653,853" coordsize="12,2">
              <v:shape style="position:absolute;left:5653;top:853;width:12;height:2" coordorigin="5653,853" coordsize="12,0" path="m5653,853l5665,853e" filled="false" stroked="true" strokeweight=".6pt" strokecolor="#000000">
                <v:path arrowok="t"/>
              </v:shape>
            </v:group>
            <v:group style="position:absolute;left:5672;top:853;width:12;height:2" coordorigin="5672,853" coordsize="12,2">
              <v:shape style="position:absolute;left:5672;top:853;width:12;height:2" coordorigin="5672,853" coordsize="12,0" path="m5672,853l5684,853e" filled="false" stroked="true" strokeweight=".6pt" strokecolor="#000000">
                <v:path arrowok="t"/>
              </v:shape>
            </v:group>
            <v:group style="position:absolute;left:5692;top:853;width:12;height:2" coordorigin="5692,853" coordsize="12,2">
              <v:shape style="position:absolute;left:5692;top:853;width:12;height:2" coordorigin="5692,853" coordsize="12,0" path="m5692,853l5704,853e" filled="false" stroked="true" strokeweight=".6pt" strokecolor="#000000">
                <v:path arrowok="t"/>
              </v:shape>
            </v:group>
            <v:group style="position:absolute;left:5711;top:853;width:12;height:2" coordorigin="5711,853" coordsize="12,2">
              <v:shape style="position:absolute;left:5711;top:853;width:12;height:2" coordorigin="5711,853" coordsize="12,0" path="m5711,853l5723,853e" filled="false" stroked="true" strokeweight=".6pt" strokecolor="#000000">
                <v:path arrowok="t"/>
              </v:shape>
            </v:group>
            <v:group style="position:absolute;left:5730;top:853;width:12;height:2" coordorigin="5730,853" coordsize="12,2">
              <v:shape style="position:absolute;left:5730;top:853;width:12;height:2" coordorigin="5730,853" coordsize="12,0" path="m5730,853l5742,853e" filled="false" stroked="true" strokeweight=".6pt" strokecolor="#000000">
                <v:path arrowok="t"/>
              </v:shape>
            </v:group>
            <v:group style="position:absolute;left:5749;top:853;width:12;height:2" coordorigin="5749,853" coordsize="12,2">
              <v:shape style="position:absolute;left:5749;top:853;width:12;height:2" coordorigin="5749,853" coordsize="12,0" path="m5749,853l5761,853e" filled="false" stroked="true" strokeweight=".6pt" strokecolor="#000000">
                <v:path arrowok="t"/>
              </v:shape>
            </v:group>
            <v:group style="position:absolute;left:5768;top:853;width:12;height:2" coordorigin="5768,853" coordsize="12,2">
              <v:shape style="position:absolute;left:5768;top:853;width:12;height:2" coordorigin="5768,853" coordsize="12,0" path="m5768,853l5780,853e" filled="false" stroked="true" strokeweight=".6pt" strokecolor="#000000">
                <v:path arrowok="t"/>
              </v:shape>
            </v:group>
            <v:group style="position:absolute;left:5788;top:853;width:12;height:2" coordorigin="5788,853" coordsize="12,2">
              <v:shape style="position:absolute;left:5788;top:853;width:12;height:2" coordorigin="5788,853" coordsize="12,0" path="m5788,853l5800,853e" filled="false" stroked="true" strokeweight=".6pt" strokecolor="#000000">
                <v:path arrowok="t"/>
              </v:shape>
            </v:group>
            <v:group style="position:absolute;left:5807;top:853;width:12;height:2" coordorigin="5807,853" coordsize="12,2">
              <v:shape style="position:absolute;left:5807;top:853;width:12;height:2" coordorigin="5807,853" coordsize="12,0" path="m5807,853l5819,853e" filled="false" stroked="true" strokeweight=".6pt" strokecolor="#000000">
                <v:path arrowok="t"/>
              </v:shape>
            </v:group>
            <v:group style="position:absolute;left:5826;top:853;width:12;height:2" coordorigin="5826,853" coordsize="12,2">
              <v:shape style="position:absolute;left:5826;top:853;width:12;height:2" coordorigin="5826,853" coordsize="12,0" path="m5826,853l5838,853e" filled="false" stroked="true" strokeweight=".6pt" strokecolor="#000000">
                <v:path arrowok="t"/>
              </v:shape>
            </v:group>
            <v:group style="position:absolute;left:5845;top:853;width:12;height:2" coordorigin="5845,853" coordsize="12,2">
              <v:shape style="position:absolute;left:5845;top:853;width:12;height:2" coordorigin="5845,853" coordsize="12,0" path="m5845,853l5857,853e" filled="false" stroked="true" strokeweight=".6pt" strokecolor="#000000">
                <v:path arrowok="t"/>
              </v:shape>
            </v:group>
            <v:group style="position:absolute;left:5864;top:853;width:12;height:2" coordorigin="5864,853" coordsize="12,2">
              <v:shape style="position:absolute;left:5864;top:853;width:12;height:2" coordorigin="5864,853" coordsize="12,0" path="m5864,853l5876,853e" filled="false" stroked="true" strokeweight=".6pt" strokecolor="#000000">
                <v:path arrowok="t"/>
              </v:shape>
            </v:group>
            <v:group style="position:absolute;left:5884;top:853;width:12;height:2" coordorigin="5884,853" coordsize="12,2">
              <v:shape style="position:absolute;left:5884;top:853;width:12;height:2" coordorigin="5884,853" coordsize="12,0" path="m5884,853l5896,853e" filled="false" stroked="true" strokeweight=".6pt" strokecolor="#000000">
                <v:path arrowok="t"/>
              </v:shape>
            </v:group>
            <v:group style="position:absolute;left:5903;top:853;width:12;height:2" coordorigin="5903,853" coordsize="12,2">
              <v:shape style="position:absolute;left:5903;top:853;width:12;height:2" coordorigin="5903,853" coordsize="12,0" path="m5903,853l5915,853e" filled="false" stroked="true" strokeweight=".6pt" strokecolor="#000000">
                <v:path arrowok="t"/>
              </v:shape>
            </v:group>
            <v:group style="position:absolute;left:5922;top:853;width:12;height:2" coordorigin="5922,853" coordsize="12,2">
              <v:shape style="position:absolute;left:5922;top:853;width:12;height:2" coordorigin="5922,853" coordsize="12,0" path="m5922,853l5934,853e" filled="false" stroked="true" strokeweight=".6pt" strokecolor="#000000">
                <v:path arrowok="t"/>
              </v:shape>
            </v:group>
            <v:group style="position:absolute;left:5941;top:853;width:12;height:2" coordorigin="5941,853" coordsize="12,2">
              <v:shape style="position:absolute;left:5941;top:853;width:12;height:2" coordorigin="5941,853" coordsize="12,0" path="m5941,853l5953,853e" filled="false" stroked="true" strokeweight=".6pt" strokecolor="#000000">
                <v:path arrowok="t"/>
              </v:shape>
            </v:group>
            <v:group style="position:absolute;left:5960;top:853;width:12;height:2" coordorigin="5960,853" coordsize="12,2">
              <v:shape style="position:absolute;left:5960;top:853;width:12;height:2" coordorigin="5960,853" coordsize="12,0" path="m5960,853l5972,853e" filled="false" stroked="true" strokeweight=".6pt" strokecolor="#000000">
                <v:path arrowok="t"/>
              </v:shape>
            </v:group>
            <v:group style="position:absolute;left:5980;top:853;width:12;height:2" coordorigin="5980,853" coordsize="12,2">
              <v:shape style="position:absolute;left:5980;top:853;width:12;height:2" coordorigin="5980,853" coordsize="12,0" path="m5980,853l5992,853e" filled="false" stroked="true" strokeweight=".6pt" strokecolor="#000000">
                <v:path arrowok="t"/>
              </v:shape>
            </v:group>
            <v:group style="position:absolute;left:5999;top:853;width:12;height:2" coordorigin="5999,853" coordsize="12,2">
              <v:shape style="position:absolute;left:5999;top:853;width:12;height:2" coordorigin="5999,853" coordsize="12,0" path="m5999,853l6011,853e" filled="false" stroked="true" strokeweight=".6pt" strokecolor="#000000">
                <v:path arrowok="t"/>
              </v:shape>
            </v:group>
            <v:group style="position:absolute;left:6018;top:853;width:12;height:2" coordorigin="6018,853" coordsize="12,2">
              <v:shape style="position:absolute;left:6018;top:853;width:12;height:2" coordorigin="6018,853" coordsize="12,0" path="m6018,853l6030,853e" filled="false" stroked="true" strokeweight=".6pt" strokecolor="#000000">
                <v:path arrowok="t"/>
              </v:shape>
            </v:group>
            <v:group style="position:absolute;left:6037;top:853;width:12;height:2" coordorigin="6037,853" coordsize="12,2">
              <v:shape style="position:absolute;left:6037;top:853;width:12;height:2" coordorigin="6037,853" coordsize="12,0" path="m6037,853l6049,853e" filled="false" stroked="true" strokeweight=".6pt" strokecolor="#000000">
                <v:path arrowok="t"/>
              </v:shape>
            </v:group>
            <v:group style="position:absolute;left:6056;top:853;width:12;height:2" coordorigin="6056,853" coordsize="12,2">
              <v:shape style="position:absolute;left:6056;top:853;width:12;height:2" coordorigin="6056,853" coordsize="12,0" path="m6056,853l6068,853e" filled="false" stroked="true" strokeweight=".6pt" strokecolor="#000000">
                <v:path arrowok="t"/>
              </v:shape>
            </v:group>
            <v:group style="position:absolute;left:6076;top:853;width:12;height:2" coordorigin="6076,853" coordsize="12,2">
              <v:shape style="position:absolute;left:6076;top:853;width:12;height:2" coordorigin="6076,853" coordsize="12,0" path="m6076,853l6088,853e" filled="false" stroked="true" strokeweight=".6pt" strokecolor="#000000">
                <v:path arrowok="t"/>
              </v:shape>
            </v:group>
            <v:group style="position:absolute;left:6095;top:853;width:12;height:2" coordorigin="6095,853" coordsize="12,2">
              <v:shape style="position:absolute;left:6095;top:853;width:12;height:2" coordorigin="6095,853" coordsize="12,0" path="m6095,853l6107,853e" filled="false" stroked="true" strokeweight=".6pt" strokecolor="#000000">
                <v:path arrowok="t"/>
              </v:shape>
            </v:group>
            <v:group style="position:absolute;left:6114;top:853;width:12;height:2" coordorigin="6114,853" coordsize="12,2">
              <v:shape style="position:absolute;left:6114;top:853;width:12;height:2" coordorigin="6114,853" coordsize="12,0" path="m6114,853l6126,853e" filled="false" stroked="true" strokeweight=".6pt" strokecolor="#000000">
                <v:path arrowok="t"/>
              </v:shape>
            </v:group>
            <v:group style="position:absolute;left:6133;top:853;width:12;height:2" coordorigin="6133,853" coordsize="12,2">
              <v:shape style="position:absolute;left:6133;top:853;width:12;height:2" coordorigin="6133,853" coordsize="12,0" path="m6133,853l6145,853e" filled="false" stroked="true" strokeweight=".6pt" strokecolor="#000000">
                <v:path arrowok="t"/>
              </v:shape>
            </v:group>
            <v:group style="position:absolute;left:6152;top:853;width:12;height:2" coordorigin="6152,853" coordsize="12,2">
              <v:shape style="position:absolute;left:6152;top:853;width:12;height:2" coordorigin="6152,853" coordsize="12,0" path="m6152,853l6164,853e" filled="false" stroked="true" strokeweight=".6pt" strokecolor="#000000">
                <v:path arrowok="t"/>
              </v:shape>
            </v:group>
            <v:group style="position:absolute;left:6172;top:853;width:12;height:2" coordorigin="6172,853" coordsize="12,2">
              <v:shape style="position:absolute;left:6172;top:853;width:12;height:2" coordorigin="6172,853" coordsize="12,0" path="m6172,853l6184,853e" filled="false" stroked="true" strokeweight=".6pt" strokecolor="#000000">
                <v:path arrowok="t"/>
              </v:shape>
            </v:group>
            <v:group style="position:absolute;left:6191;top:853;width:12;height:2" coordorigin="6191,853" coordsize="12,2">
              <v:shape style="position:absolute;left:6191;top:853;width:12;height:2" coordorigin="6191,853" coordsize="12,0" path="m6191,853l6203,853e" filled="false" stroked="true" strokeweight=".6pt" strokecolor="#000000">
                <v:path arrowok="t"/>
              </v:shape>
            </v:group>
            <v:group style="position:absolute;left:6210;top:853;width:12;height:2" coordorigin="6210,853" coordsize="12,2">
              <v:shape style="position:absolute;left:6210;top:853;width:12;height:2" coordorigin="6210,853" coordsize="12,0" path="m6210,853l6222,853e" filled="false" stroked="true" strokeweight=".6pt" strokecolor="#000000">
                <v:path arrowok="t"/>
              </v:shape>
            </v:group>
            <v:group style="position:absolute;left:6229;top:853;width:12;height:2" coordorigin="6229,853" coordsize="12,2">
              <v:shape style="position:absolute;left:6229;top:853;width:12;height:2" coordorigin="6229,853" coordsize="12,0" path="m6229,853l6241,853e" filled="false" stroked="true" strokeweight=".6pt" strokecolor="#000000">
                <v:path arrowok="t"/>
              </v:shape>
            </v:group>
            <v:group style="position:absolute;left:6248;top:853;width:12;height:2" coordorigin="6248,853" coordsize="12,2">
              <v:shape style="position:absolute;left:6248;top:853;width:12;height:2" coordorigin="6248,853" coordsize="12,0" path="m6248,853l6260,853e" filled="false" stroked="true" strokeweight=".6pt" strokecolor="#000000">
                <v:path arrowok="t"/>
              </v:shape>
            </v:group>
            <v:group style="position:absolute;left:6268;top:853;width:12;height:2" coordorigin="6268,853" coordsize="12,2">
              <v:shape style="position:absolute;left:6268;top:853;width:12;height:2" coordorigin="6268,853" coordsize="12,0" path="m6268,853l6280,853e" filled="false" stroked="true" strokeweight=".6pt" strokecolor="#000000">
                <v:path arrowok="t"/>
              </v:shape>
            </v:group>
            <v:group style="position:absolute;left:6287;top:853;width:12;height:2" coordorigin="6287,853" coordsize="12,2">
              <v:shape style="position:absolute;left:6287;top:853;width:12;height:2" coordorigin="6287,853" coordsize="12,0" path="m6287,853l6299,853e" filled="false" stroked="true" strokeweight=".6pt" strokecolor="#000000">
                <v:path arrowok="t"/>
              </v:shape>
            </v:group>
            <v:group style="position:absolute;left:6306;top:853;width:12;height:2" coordorigin="6306,853" coordsize="12,2">
              <v:shape style="position:absolute;left:6306;top:853;width:12;height:2" coordorigin="6306,853" coordsize="12,0" path="m6306,853l6318,853e" filled="false" stroked="true" strokeweight=".6pt" strokecolor="#000000">
                <v:path arrowok="t"/>
              </v:shape>
            </v:group>
            <v:group style="position:absolute;left:6325;top:853;width:12;height:2" coordorigin="6325,853" coordsize="12,2">
              <v:shape style="position:absolute;left:6325;top:853;width:12;height:2" coordorigin="6325,853" coordsize="12,0" path="m6325,853l6337,853e" filled="false" stroked="true" strokeweight=".6pt" strokecolor="#000000">
                <v:path arrowok="t"/>
              </v:shape>
            </v:group>
            <v:group style="position:absolute;left:6344;top:853;width:12;height:2" coordorigin="6344,853" coordsize="12,2">
              <v:shape style="position:absolute;left:6344;top:853;width:12;height:2" coordorigin="6344,853" coordsize="12,0" path="m6344,853l6356,853e" filled="false" stroked="true" strokeweight=".6pt" strokecolor="#000000">
                <v:path arrowok="t"/>
              </v:shape>
            </v:group>
            <v:group style="position:absolute;left:6364;top:853;width:12;height:2" coordorigin="6364,853" coordsize="12,2">
              <v:shape style="position:absolute;left:6364;top:853;width:12;height:2" coordorigin="6364,853" coordsize="12,0" path="m6364,853l6376,853e" filled="false" stroked="true" strokeweight=".6pt" strokecolor="#000000">
                <v:path arrowok="t"/>
              </v:shape>
            </v:group>
            <v:group style="position:absolute;left:6383;top:853;width:12;height:2" coordorigin="6383,853" coordsize="12,2">
              <v:shape style="position:absolute;left:6383;top:853;width:12;height:2" coordorigin="6383,853" coordsize="12,0" path="m6383,853l6395,853e" filled="false" stroked="true" strokeweight=".6pt" strokecolor="#000000">
                <v:path arrowok="t"/>
              </v:shape>
            </v:group>
            <v:group style="position:absolute;left:6402;top:853;width:12;height:2" coordorigin="6402,853" coordsize="12,2">
              <v:shape style="position:absolute;left:6402;top:853;width:12;height:2" coordorigin="6402,853" coordsize="12,0" path="m6402,853l6414,853e" filled="false" stroked="true" strokeweight=".6pt" strokecolor="#000000">
                <v:path arrowok="t"/>
              </v:shape>
            </v:group>
            <v:group style="position:absolute;left:6421;top:853;width:12;height:2" coordorigin="6421,853" coordsize="12,2">
              <v:shape style="position:absolute;left:6421;top:853;width:12;height:2" coordorigin="6421,853" coordsize="12,0" path="m6421,853l6433,853e" filled="false" stroked="true" strokeweight=".6pt" strokecolor="#000000">
                <v:path arrowok="t"/>
              </v:shape>
            </v:group>
            <v:group style="position:absolute;left:6440;top:853;width:12;height:2" coordorigin="6440,853" coordsize="12,2">
              <v:shape style="position:absolute;left:6440;top:853;width:12;height:2" coordorigin="6440,853" coordsize="12,0" path="m6440,853l6452,853e" filled="false" stroked="true" strokeweight=".6pt" strokecolor="#000000">
                <v:path arrowok="t"/>
              </v:shape>
            </v:group>
            <v:group style="position:absolute;left:6460;top:853;width:12;height:2" coordorigin="6460,853" coordsize="12,2">
              <v:shape style="position:absolute;left:6460;top:853;width:12;height:2" coordorigin="6460,853" coordsize="12,0" path="m6460,853l6472,853e" filled="false" stroked="true" strokeweight=".6pt" strokecolor="#000000">
                <v:path arrowok="t"/>
              </v:shape>
            </v:group>
            <v:group style="position:absolute;left:6479;top:853;width:12;height:2" coordorigin="6479,853" coordsize="12,2">
              <v:shape style="position:absolute;left:6479;top:853;width:12;height:2" coordorigin="6479,853" coordsize="12,0" path="m6479,853l6491,853e" filled="false" stroked="true" strokeweight=".6pt" strokecolor="#000000">
                <v:path arrowok="t"/>
              </v:shape>
            </v:group>
            <v:group style="position:absolute;left:6498;top:853;width:12;height:2" coordorigin="6498,853" coordsize="12,2">
              <v:shape style="position:absolute;left:6498;top:853;width:12;height:2" coordorigin="6498,853" coordsize="12,0" path="m6498,853l6510,853e" filled="false" stroked="true" strokeweight=".6pt" strokecolor="#000000">
                <v:path arrowok="t"/>
              </v:shape>
            </v:group>
            <v:group style="position:absolute;left:6517;top:853;width:12;height:2" coordorigin="6517,853" coordsize="12,2">
              <v:shape style="position:absolute;left:6517;top:853;width:12;height:2" coordorigin="6517,853" coordsize="12,0" path="m6517,853l6529,853e" filled="false" stroked="true" strokeweight=".6pt" strokecolor="#000000">
                <v:path arrowok="t"/>
              </v:shape>
            </v:group>
            <v:group style="position:absolute;left:6536;top:853;width:12;height:2" coordorigin="6536,853" coordsize="12,2">
              <v:shape style="position:absolute;left:6536;top:853;width:12;height:2" coordorigin="6536,853" coordsize="12,0" path="m6536,853l6548,853e" filled="false" stroked="true" strokeweight=".6pt" strokecolor="#000000">
                <v:path arrowok="t"/>
              </v:shape>
            </v:group>
            <v:group style="position:absolute;left:6556;top:853;width:12;height:2" coordorigin="6556,853" coordsize="12,2">
              <v:shape style="position:absolute;left:6556;top:853;width:12;height:2" coordorigin="6556,853" coordsize="12,0" path="m6556,853l6568,853e" filled="false" stroked="true" strokeweight=".6pt" strokecolor="#000000">
                <v:path arrowok="t"/>
              </v:shape>
            </v:group>
            <v:group style="position:absolute;left:6575;top:853;width:12;height:2" coordorigin="6575,853" coordsize="12,2">
              <v:shape style="position:absolute;left:6575;top:853;width:12;height:2" coordorigin="6575,853" coordsize="12,0" path="m6575,853l6587,853e" filled="false" stroked="true" strokeweight=".6pt" strokecolor="#000000">
                <v:path arrowok="t"/>
              </v:shape>
            </v:group>
            <v:group style="position:absolute;left:6594;top:853;width:12;height:2" coordorigin="6594,853" coordsize="12,2">
              <v:shape style="position:absolute;left:6594;top:853;width:12;height:2" coordorigin="6594,853" coordsize="12,0" path="m6594,853l6606,853e" filled="false" stroked="true" strokeweight=".6pt" strokecolor="#000000">
                <v:path arrowok="t"/>
              </v:shape>
            </v:group>
            <v:group style="position:absolute;left:6613;top:853;width:12;height:2" coordorigin="6613,853" coordsize="12,2">
              <v:shape style="position:absolute;left:6613;top:853;width:12;height:2" coordorigin="6613,853" coordsize="12,0" path="m6613,853l6625,853e" filled="false" stroked="true" strokeweight=".6pt" strokecolor="#000000">
                <v:path arrowok="t"/>
              </v:shape>
            </v:group>
            <v:group style="position:absolute;left:6632;top:853;width:12;height:2" coordorigin="6632,853" coordsize="12,2">
              <v:shape style="position:absolute;left:6632;top:853;width:12;height:2" coordorigin="6632,853" coordsize="12,0" path="m6632,853l6644,853e" filled="false" stroked="true" strokeweight=".6pt" strokecolor="#000000">
                <v:path arrowok="t"/>
              </v:shape>
            </v:group>
            <v:group style="position:absolute;left:6652;top:853;width:12;height:2" coordorigin="6652,853" coordsize="12,2">
              <v:shape style="position:absolute;left:6652;top:853;width:12;height:2" coordorigin="6652,853" coordsize="12,0" path="m6652,853l6664,853e" filled="false" stroked="true" strokeweight=".6pt" strokecolor="#000000">
                <v:path arrowok="t"/>
              </v:shape>
            </v:group>
            <v:group style="position:absolute;left:6671;top:853;width:12;height:2" coordorigin="6671,853" coordsize="12,2">
              <v:shape style="position:absolute;left:6671;top:853;width:12;height:2" coordorigin="6671,853" coordsize="12,0" path="m6671,853l6683,853e" filled="false" stroked="true" strokeweight=".6pt" strokecolor="#000000">
                <v:path arrowok="t"/>
              </v:shape>
            </v:group>
            <v:group style="position:absolute;left:6690;top:853;width:12;height:2" coordorigin="6690,853" coordsize="12,2">
              <v:shape style="position:absolute;left:6690;top:853;width:12;height:2" coordorigin="6690,853" coordsize="12,0" path="m6690,853l6702,853e" filled="false" stroked="true" strokeweight=".6pt" strokecolor="#000000">
                <v:path arrowok="t"/>
              </v:shape>
            </v:group>
            <v:group style="position:absolute;left:6709;top:853;width:12;height:2" coordorigin="6709,853" coordsize="12,2">
              <v:shape style="position:absolute;left:6709;top:853;width:12;height:2" coordorigin="6709,853" coordsize="12,0" path="m6709,853l6721,853e" filled="false" stroked="true" strokeweight=".6pt" strokecolor="#000000">
                <v:path arrowok="t"/>
              </v:shape>
            </v:group>
            <v:group style="position:absolute;left:6728;top:853;width:12;height:2" coordorigin="6728,853" coordsize="12,2">
              <v:shape style="position:absolute;left:6728;top:853;width:12;height:2" coordorigin="6728,853" coordsize="12,0" path="m6728,853l6740,853e" filled="false" stroked="true" strokeweight=".6pt" strokecolor="#000000">
                <v:path arrowok="t"/>
              </v:shape>
            </v:group>
            <v:group style="position:absolute;left:6748;top:853;width:12;height:2" coordorigin="6748,853" coordsize="12,2">
              <v:shape style="position:absolute;left:6748;top:853;width:12;height:2" coordorigin="6748,853" coordsize="12,0" path="m6748,853l6760,853e" filled="false" stroked="true" strokeweight=".6pt" strokecolor="#000000">
                <v:path arrowok="t"/>
              </v:shape>
            </v:group>
            <v:group style="position:absolute;left:6767;top:853;width:12;height:2" coordorigin="6767,853" coordsize="12,2">
              <v:shape style="position:absolute;left:6767;top:853;width:12;height:2" coordorigin="6767,853" coordsize="12,0" path="m6767,853l6779,853e" filled="false" stroked="true" strokeweight=".6pt" strokecolor="#000000">
                <v:path arrowok="t"/>
              </v:shape>
            </v:group>
            <v:group style="position:absolute;left:6786;top:853;width:12;height:2" coordorigin="6786,853" coordsize="12,2">
              <v:shape style="position:absolute;left:6786;top:853;width:12;height:2" coordorigin="6786,853" coordsize="12,0" path="m6786,853l6798,853e" filled="false" stroked="true" strokeweight=".6pt" strokecolor="#000000">
                <v:path arrowok="t"/>
              </v:shape>
            </v:group>
            <v:group style="position:absolute;left:6805;top:853;width:12;height:2" coordorigin="6805,853" coordsize="12,2">
              <v:shape style="position:absolute;left:6805;top:853;width:12;height:2" coordorigin="6805,853" coordsize="12,0" path="m6805,853l6817,853e" filled="false" stroked="true" strokeweight=".6pt" strokecolor="#000000">
                <v:path arrowok="t"/>
              </v:shape>
            </v:group>
            <v:group style="position:absolute;left:6824;top:853;width:12;height:2" coordorigin="6824,853" coordsize="12,2">
              <v:shape style="position:absolute;left:6824;top:853;width:12;height:2" coordorigin="6824,853" coordsize="12,0" path="m6824,853l6836,853e" filled="false" stroked="true" strokeweight=".6pt" strokecolor="#000000">
                <v:path arrowok="t"/>
              </v:shape>
            </v:group>
            <v:group style="position:absolute;left:6844;top:853;width:12;height:2" coordorigin="6844,853" coordsize="12,2">
              <v:shape style="position:absolute;left:6844;top:853;width:12;height:2" coordorigin="6844,853" coordsize="12,0" path="m6844,853l6856,853e" filled="false" stroked="true" strokeweight=".6pt" strokecolor="#000000">
                <v:path arrowok="t"/>
              </v:shape>
            </v:group>
            <v:group style="position:absolute;left:6863;top:853;width:12;height:2" coordorigin="6863,853" coordsize="12,2">
              <v:shape style="position:absolute;left:6863;top:853;width:12;height:2" coordorigin="6863,853" coordsize="12,0" path="m6863,853l6875,853e" filled="false" stroked="true" strokeweight=".6pt" strokecolor="#000000">
                <v:path arrowok="t"/>
              </v:shape>
            </v:group>
            <v:group style="position:absolute;left:6882;top:853;width:12;height:2" coordorigin="6882,853" coordsize="12,2">
              <v:shape style="position:absolute;left:6882;top:853;width:12;height:2" coordorigin="6882,853" coordsize="12,0" path="m6882,853l6894,853e" filled="false" stroked="true" strokeweight=".6pt" strokecolor="#000000">
                <v:path arrowok="t"/>
              </v:shape>
            </v:group>
            <v:group style="position:absolute;left:6901;top:853;width:12;height:2" coordorigin="6901,853" coordsize="12,2">
              <v:shape style="position:absolute;left:6901;top:853;width:12;height:2" coordorigin="6901,853" coordsize="12,0" path="m6901,853l6913,853e" filled="false" stroked="true" strokeweight=".6pt" strokecolor="#000000">
                <v:path arrowok="t"/>
              </v:shape>
            </v:group>
            <v:group style="position:absolute;left:6920;top:853;width:12;height:2" coordorigin="6920,853" coordsize="12,2">
              <v:shape style="position:absolute;left:6920;top:853;width:12;height:2" coordorigin="6920,853" coordsize="12,0" path="m6920,853l6932,853e" filled="false" stroked="true" strokeweight=".6pt" strokecolor="#000000">
                <v:path arrowok="t"/>
              </v:shape>
            </v:group>
            <v:group style="position:absolute;left:6940;top:853;width:12;height:2" coordorigin="6940,853" coordsize="12,2">
              <v:shape style="position:absolute;left:6940;top:853;width:12;height:2" coordorigin="6940,853" coordsize="12,0" path="m6940,853l6952,853e" filled="false" stroked="true" strokeweight=".6pt" strokecolor="#000000">
                <v:path arrowok="t"/>
              </v:shape>
            </v:group>
            <v:group style="position:absolute;left:6959;top:853;width:12;height:2" coordorigin="6959,853" coordsize="12,2">
              <v:shape style="position:absolute;left:6959;top:853;width:12;height:2" coordorigin="6959,853" coordsize="12,0" path="m6959,853l6971,853e" filled="false" stroked="true" strokeweight=".6pt" strokecolor="#000000">
                <v:path arrowok="t"/>
              </v:shape>
            </v:group>
            <v:group style="position:absolute;left:6978;top:853;width:12;height:2" coordorigin="6978,853" coordsize="12,2">
              <v:shape style="position:absolute;left:6978;top:853;width:12;height:2" coordorigin="6978,853" coordsize="12,0" path="m6978,853l6990,853e" filled="false" stroked="true" strokeweight=".6pt" strokecolor="#000000">
                <v:path arrowok="t"/>
              </v:shape>
            </v:group>
            <v:group style="position:absolute;left:6997;top:853;width:12;height:2" coordorigin="6997,853" coordsize="12,2">
              <v:shape style="position:absolute;left:6997;top:853;width:12;height:2" coordorigin="6997,853" coordsize="12,0" path="m6997,853l7009,853e" filled="false" stroked="true" strokeweight=".6pt" strokecolor="#000000">
                <v:path arrowok="t"/>
              </v:shape>
            </v:group>
            <v:group style="position:absolute;left:7016;top:853;width:12;height:2" coordorigin="7016,853" coordsize="12,2">
              <v:shape style="position:absolute;left:7016;top:853;width:12;height:2" coordorigin="7016,853" coordsize="12,0" path="m7016,853l7028,853e" filled="false" stroked="true" strokeweight=".6pt" strokecolor="#000000">
                <v:path arrowok="t"/>
              </v:shape>
            </v:group>
            <v:group style="position:absolute;left:7036;top:853;width:12;height:2" coordorigin="7036,853" coordsize="12,2">
              <v:shape style="position:absolute;left:7036;top:853;width:12;height:2" coordorigin="7036,853" coordsize="12,0" path="m7036,853l7048,853e" filled="false" stroked="true" strokeweight=".6pt" strokecolor="#000000">
                <v:path arrowok="t"/>
              </v:shape>
            </v:group>
            <v:group style="position:absolute;left:7055;top:853;width:12;height:2" coordorigin="7055,853" coordsize="12,2">
              <v:shape style="position:absolute;left:7055;top:853;width:12;height:2" coordorigin="7055,853" coordsize="12,0" path="m7055,853l7067,853e" filled="false" stroked="true" strokeweight=".6pt" strokecolor="#000000">
                <v:path arrowok="t"/>
              </v:shape>
            </v:group>
            <v:group style="position:absolute;left:7074;top:853;width:12;height:2" coordorigin="7074,853" coordsize="12,2">
              <v:shape style="position:absolute;left:7074;top:853;width:12;height:2" coordorigin="7074,853" coordsize="12,0" path="m7074,853l7086,853e" filled="false" stroked="true" strokeweight=".6pt" strokecolor="#000000">
                <v:path arrowok="t"/>
              </v:shape>
            </v:group>
            <v:group style="position:absolute;left:7093;top:853;width:12;height:2" coordorigin="7093,853" coordsize="12,2">
              <v:shape style="position:absolute;left:7093;top:853;width:12;height:2" coordorigin="7093,853" coordsize="12,0" path="m7093,853l7105,853e" filled="false" stroked="true" strokeweight=".6pt" strokecolor="#000000">
                <v:path arrowok="t"/>
              </v:shape>
            </v:group>
            <v:group style="position:absolute;left:7112;top:853;width:12;height:2" coordorigin="7112,853" coordsize="12,2">
              <v:shape style="position:absolute;left:7112;top:853;width:12;height:2" coordorigin="7112,853" coordsize="12,0" path="m7112,853l7124,853e" filled="false" stroked="true" strokeweight=".6pt" strokecolor="#000000">
                <v:path arrowok="t"/>
              </v:shape>
            </v:group>
            <v:group style="position:absolute;left:7132;top:853;width:12;height:2" coordorigin="7132,853" coordsize="12,2">
              <v:shape style="position:absolute;left:7132;top:853;width:12;height:2" coordorigin="7132,853" coordsize="12,0" path="m7132,853l7144,853e" filled="false" stroked="true" strokeweight=".6pt" strokecolor="#000000">
                <v:path arrowok="t"/>
              </v:shape>
            </v:group>
            <v:group style="position:absolute;left:7151;top:853;width:12;height:2" coordorigin="7151,853" coordsize="12,2">
              <v:shape style="position:absolute;left:7151;top:853;width:12;height:2" coordorigin="7151,853" coordsize="12,0" path="m7151,853l7163,853e" filled="false" stroked="true" strokeweight=".6pt" strokecolor="#000000">
                <v:path arrowok="t"/>
              </v:shape>
            </v:group>
            <v:group style="position:absolute;left:7170;top:853;width:12;height:2" coordorigin="7170,853" coordsize="12,2">
              <v:shape style="position:absolute;left:7170;top:853;width:12;height:2" coordorigin="7170,853" coordsize="12,0" path="m7170,853l7182,853e" filled="false" stroked="true" strokeweight=".6pt" strokecolor="#000000">
                <v:path arrowok="t"/>
              </v:shape>
            </v:group>
            <v:group style="position:absolute;left:7189;top:853;width:12;height:2" coordorigin="7189,853" coordsize="12,2">
              <v:shape style="position:absolute;left:7189;top:853;width:12;height:2" coordorigin="7189,853" coordsize="12,0" path="m7189,853l7201,853e" filled="false" stroked="true" strokeweight=".6pt" strokecolor="#000000">
                <v:path arrowok="t"/>
              </v:shape>
            </v:group>
            <v:group style="position:absolute;left:7208;top:853;width:12;height:2" coordorigin="7208,853" coordsize="12,2">
              <v:shape style="position:absolute;left:7208;top:853;width:12;height:2" coordorigin="7208,853" coordsize="12,0" path="m7208,853l7220,853e" filled="false" stroked="true" strokeweight=".6pt" strokecolor="#000000">
                <v:path arrowok="t"/>
              </v:shape>
            </v:group>
            <v:group style="position:absolute;left:7228;top:853;width:12;height:2" coordorigin="7228,853" coordsize="12,2">
              <v:shape style="position:absolute;left:7228;top:853;width:12;height:2" coordorigin="7228,853" coordsize="12,0" path="m7228,853l7240,853e" filled="false" stroked="true" strokeweight=".6pt" strokecolor="#000000">
                <v:path arrowok="t"/>
              </v:shape>
            </v:group>
            <v:group style="position:absolute;left:7247;top:853;width:12;height:2" coordorigin="7247,853" coordsize="12,2">
              <v:shape style="position:absolute;left:7247;top:853;width:12;height:2" coordorigin="7247,853" coordsize="12,0" path="m7247,853l7259,853e" filled="false" stroked="true" strokeweight=".6pt" strokecolor="#000000">
                <v:path arrowok="t"/>
              </v:shape>
            </v:group>
            <v:group style="position:absolute;left:7266;top:853;width:12;height:2" coordorigin="7266,853" coordsize="12,2">
              <v:shape style="position:absolute;left:7266;top:853;width:12;height:2" coordorigin="7266,853" coordsize="12,0" path="m7266,853l7278,853e" filled="false" stroked="true" strokeweight=".6pt" strokecolor="#000000">
                <v:path arrowok="t"/>
              </v:shape>
            </v:group>
            <v:group style="position:absolute;left:7285;top:853;width:12;height:2" coordorigin="7285,853" coordsize="12,2">
              <v:shape style="position:absolute;left:7285;top:853;width:12;height:2" coordorigin="7285,853" coordsize="12,0" path="m7285,853l7297,853e" filled="false" stroked="true" strokeweight=".6pt" strokecolor="#000000">
                <v:path arrowok="t"/>
              </v:shape>
            </v:group>
            <v:group style="position:absolute;left:7304;top:853;width:12;height:2" coordorigin="7304,853" coordsize="12,2">
              <v:shape style="position:absolute;left:7304;top:853;width:12;height:2" coordorigin="7304,853" coordsize="12,0" path="m7304,853l7316,853e" filled="false" stroked="true" strokeweight=".6pt" strokecolor="#000000">
                <v:path arrowok="t"/>
              </v:shape>
            </v:group>
            <v:group style="position:absolute;left:7324;top:853;width:12;height:2" coordorigin="7324,853" coordsize="12,2">
              <v:shape style="position:absolute;left:7324;top:853;width:12;height:2" coordorigin="7324,853" coordsize="12,0" path="m7324,853l7336,853e" filled="false" stroked="true" strokeweight=".6pt" strokecolor="#000000">
                <v:path arrowok="t"/>
              </v:shape>
            </v:group>
            <v:group style="position:absolute;left:7343;top:853;width:12;height:2" coordorigin="7343,853" coordsize="12,2">
              <v:shape style="position:absolute;left:7343;top:853;width:12;height:2" coordorigin="7343,853" coordsize="12,0" path="m7343,853l7355,853e" filled="false" stroked="true" strokeweight=".6pt" strokecolor="#000000">
                <v:path arrowok="t"/>
              </v:shape>
            </v:group>
            <v:group style="position:absolute;left:7362;top:853;width:12;height:2" coordorigin="7362,853" coordsize="12,2">
              <v:shape style="position:absolute;left:7362;top:853;width:12;height:2" coordorigin="7362,853" coordsize="12,0" path="m7362,853l7374,853e" filled="false" stroked="true" strokeweight=".6pt" strokecolor="#000000">
                <v:path arrowok="t"/>
              </v:shape>
            </v:group>
            <v:group style="position:absolute;left:7381;top:853;width:12;height:2" coordorigin="7381,853" coordsize="12,2">
              <v:shape style="position:absolute;left:7381;top:853;width:12;height:2" coordorigin="7381,853" coordsize="12,0" path="m7381,853l7393,853e" filled="false" stroked="true" strokeweight=".6pt" strokecolor="#000000">
                <v:path arrowok="t"/>
              </v:shape>
            </v:group>
            <v:group style="position:absolute;left:7400;top:853;width:12;height:2" coordorigin="7400,853" coordsize="12,2">
              <v:shape style="position:absolute;left:7400;top:853;width:12;height:2" coordorigin="7400,853" coordsize="12,0" path="m7400,853l7412,853e" filled="false" stroked="true" strokeweight=".6pt" strokecolor="#000000">
                <v:path arrowok="t"/>
              </v:shape>
            </v:group>
            <v:group style="position:absolute;left:7420;top:853;width:12;height:2" coordorigin="7420,853" coordsize="12,2">
              <v:shape style="position:absolute;left:7420;top:853;width:12;height:2" coordorigin="7420,853" coordsize="12,0" path="m7420,853l7432,853e" filled="false" stroked="true" strokeweight=".6pt" strokecolor="#000000">
                <v:path arrowok="t"/>
              </v:shape>
            </v:group>
            <v:group style="position:absolute;left:7439;top:853;width:12;height:2" coordorigin="7439,853" coordsize="12,2">
              <v:shape style="position:absolute;left:7439;top:853;width:12;height:2" coordorigin="7439,853" coordsize="12,0" path="m7439,853l7451,853e" filled="false" stroked="true" strokeweight=".6pt" strokecolor="#000000">
                <v:path arrowok="t"/>
              </v:shape>
            </v:group>
            <v:group style="position:absolute;left:7458;top:853;width:12;height:2" coordorigin="7458,853" coordsize="12,2">
              <v:shape style="position:absolute;left:7458;top:853;width:12;height:2" coordorigin="7458,853" coordsize="12,0" path="m7458,853l7470,853e" filled="false" stroked="true" strokeweight=".6pt" strokecolor="#000000">
                <v:path arrowok="t"/>
              </v:shape>
            </v:group>
            <v:group style="position:absolute;left:7477;top:853;width:12;height:2" coordorigin="7477,853" coordsize="12,2">
              <v:shape style="position:absolute;left:7477;top:853;width:12;height:2" coordorigin="7477,853" coordsize="12,0" path="m7477,853l7489,853e" filled="false" stroked="true" strokeweight=".6pt" strokecolor="#000000">
                <v:path arrowok="t"/>
              </v:shape>
            </v:group>
            <v:group style="position:absolute;left:7496;top:853;width:12;height:2" coordorigin="7496,853" coordsize="12,2">
              <v:shape style="position:absolute;left:7496;top:853;width:12;height:2" coordorigin="7496,853" coordsize="12,0" path="m7496,853l7508,853e" filled="false" stroked="true" strokeweight=".6pt" strokecolor="#000000">
                <v:path arrowok="t"/>
              </v:shape>
            </v:group>
            <v:group style="position:absolute;left:7516;top:853;width:12;height:2" coordorigin="7516,853" coordsize="12,2">
              <v:shape style="position:absolute;left:7516;top:853;width:12;height:2" coordorigin="7516,853" coordsize="12,0" path="m7516,853l7528,853e" filled="false" stroked="true" strokeweight=".6pt" strokecolor="#000000">
                <v:path arrowok="t"/>
              </v:shape>
            </v:group>
            <v:group style="position:absolute;left:7535;top:853;width:12;height:2" coordorigin="7535,853" coordsize="12,2">
              <v:shape style="position:absolute;left:7535;top:853;width:12;height:2" coordorigin="7535,853" coordsize="12,0" path="m7535,853l7547,853e" filled="false" stroked="true" strokeweight=".6pt" strokecolor="#000000">
                <v:path arrowok="t"/>
              </v:shape>
            </v:group>
            <v:group style="position:absolute;left:7554;top:853;width:12;height:2" coordorigin="7554,853" coordsize="12,2">
              <v:shape style="position:absolute;left:7554;top:853;width:12;height:2" coordorigin="7554,853" coordsize="12,0" path="m7554,853l7566,853e" filled="false" stroked="true" strokeweight=".6pt" strokecolor="#000000">
                <v:path arrowok="t"/>
              </v:shape>
            </v:group>
            <v:group style="position:absolute;left:7573;top:853;width:12;height:2" coordorigin="7573,853" coordsize="12,2">
              <v:shape style="position:absolute;left:7573;top:853;width:12;height:2" coordorigin="7573,853" coordsize="12,0" path="m7573,853l7585,853e" filled="false" stroked="true" strokeweight=".6pt" strokecolor="#000000">
                <v:path arrowok="t"/>
              </v:shape>
            </v:group>
            <v:group style="position:absolute;left:7592;top:853;width:12;height:2" coordorigin="7592,853" coordsize="12,2">
              <v:shape style="position:absolute;left:7592;top:853;width:12;height:2" coordorigin="7592,853" coordsize="12,0" path="m7592,853l7604,853e" filled="false" stroked="true" strokeweight=".6pt" strokecolor="#000000">
                <v:path arrowok="t"/>
              </v:shape>
            </v:group>
            <v:group style="position:absolute;left:7612;top:853;width:12;height:2" coordorigin="7612,853" coordsize="12,2">
              <v:shape style="position:absolute;left:7612;top:853;width:12;height:2" coordorigin="7612,853" coordsize="12,0" path="m7612,853l7624,853e" filled="false" stroked="true" strokeweight=".6pt" strokecolor="#000000">
                <v:path arrowok="t"/>
              </v:shape>
            </v:group>
            <v:group style="position:absolute;left:7631;top:853;width:12;height:2" coordorigin="7631,853" coordsize="12,2">
              <v:shape style="position:absolute;left:7631;top:853;width:12;height:2" coordorigin="7631,853" coordsize="12,0" path="m7631,853l7643,853e" filled="false" stroked="true" strokeweight=".6pt" strokecolor="#000000">
                <v:path arrowok="t"/>
              </v:shape>
            </v:group>
            <v:group style="position:absolute;left:7650;top:853;width:12;height:2" coordorigin="7650,853" coordsize="12,2">
              <v:shape style="position:absolute;left:7650;top:853;width:12;height:2" coordorigin="7650,853" coordsize="12,0" path="m7650,853l7662,853e" filled="false" stroked="true" strokeweight=".6pt" strokecolor="#000000">
                <v:path arrowok="t"/>
              </v:shape>
            </v:group>
            <v:group style="position:absolute;left:7669;top:853;width:12;height:2" coordorigin="7669,853" coordsize="12,2">
              <v:shape style="position:absolute;left:7669;top:853;width:12;height:2" coordorigin="7669,853" coordsize="12,0" path="m7669,853l7681,853e" filled="false" stroked="true" strokeweight=".6pt" strokecolor="#000000">
                <v:path arrowok="t"/>
              </v:shape>
            </v:group>
            <v:group style="position:absolute;left:7688;top:853;width:12;height:2" coordorigin="7688,853" coordsize="12,2">
              <v:shape style="position:absolute;left:7688;top:853;width:12;height:2" coordorigin="7688,853" coordsize="12,0" path="m7688,853l7700,853e" filled="false" stroked="true" strokeweight=".6pt" strokecolor="#000000">
                <v:path arrowok="t"/>
              </v:shape>
            </v:group>
            <v:group style="position:absolute;left:7708;top:853;width:12;height:2" coordorigin="7708,853" coordsize="12,2">
              <v:shape style="position:absolute;left:7708;top:853;width:12;height:2" coordorigin="7708,853" coordsize="12,0" path="m7708,853l7720,853e" filled="false" stroked="true" strokeweight=".6pt" strokecolor="#000000">
                <v:path arrowok="t"/>
              </v:shape>
            </v:group>
            <v:group style="position:absolute;left:7727;top:853;width:12;height:2" coordorigin="7727,853" coordsize="12,2">
              <v:shape style="position:absolute;left:7727;top:853;width:12;height:2" coordorigin="7727,853" coordsize="12,0" path="m7727,853l7739,853e" filled="false" stroked="true" strokeweight=".6pt" strokecolor="#000000">
                <v:path arrowok="t"/>
              </v:shape>
            </v:group>
            <v:group style="position:absolute;left:7746;top:853;width:12;height:2" coordorigin="7746,853" coordsize="12,2">
              <v:shape style="position:absolute;left:7746;top:853;width:12;height:2" coordorigin="7746,853" coordsize="12,0" path="m7746,853l7758,853e" filled="false" stroked="true" strokeweight=".6pt" strokecolor="#000000">
                <v:path arrowok="t"/>
              </v:shape>
            </v:group>
            <v:group style="position:absolute;left:7765;top:853;width:12;height:2" coordorigin="7765,853" coordsize="12,2">
              <v:shape style="position:absolute;left:7765;top:853;width:12;height:2" coordorigin="7765,853" coordsize="12,0" path="m7765,853l7777,853e" filled="false" stroked="true" strokeweight=".6pt" strokecolor="#000000">
                <v:path arrowok="t"/>
              </v:shape>
            </v:group>
            <v:group style="position:absolute;left:7784;top:853;width:12;height:2" coordorigin="7784,853" coordsize="12,2">
              <v:shape style="position:absolute;left:7784;top:853;width:12;height:2" coordorigin="7784,853" coordsize="12,0" path="m7784,853l7796,853e" filled="false" stroked="true" strokeweight=".6pt" strokecolor="#000000">
                <v:path arrowok="t"/>
              </v:shape>
            </v:group>
            <v:group style="position:absolute;left:7804;top:853;width:12;height:2" coordorigin="7804,853" coordsize="12,2">
              <v:shape style="position:absolute;left:7804;top:853;width:12;height:2" coordorigin="7804,853" coordsize="12,0" path="m7804,853l7816,853e" filled="false" stroked="true" strokeweight=".6pt" strokecolor="#000000">
                <v:path arrowok="t"/>
              </v:shape>
            </v:group>
            <v:group style="position:absolute;left:7823;top:853;width:12;height:2" coordorigin="7823,853" coordsize="12,2">
              <v:shape style="position:absolute;left:7823;top:853;width:12;height:2" coordorigin="7823,853" coordsize="12,0" path="m7823,853l7835,853e" filled="false" stroked="true" strokeweight=".6pt" strokecolor="#000000">
                <v:path arrowok="t"/>
              </v:shape>
            </v:group>
            <v:group style="position:absolute;left:7842;top:853;width:12;height:2" coordorigin="7842,853" coordsize="12,2">
              <v:shape style="position:absolute;left:7842;top:853;width:12;height:2" coordorigin="7842,853" coordsize="12,0" path="m7842,853l7854,853e" filled="false" stroked="true" strokeweight=".6pt" strokecolor="#000000">
                <v:path arrowok="t"/>
              </v:shape>
            </v:group>
            <v:group style="position:absolute;left:7861;top:853;width:12;height:2" coordorigin="7861,853" coordsize="12,2">
              <v:shape style="position:absolute;left:7861;top:853;width:12;height:2" coordorigin="7861,853" coordsize="12,0" path="m7861,853l7873,853e" filled="false" stroked="true" strokeweight=".6pt" strokecolor="#000000">
                <v:path arrowok="t"/>
              </v:shape>
            </v:group>
            <v:group style="position:absolute;left:7880;top:853;width:12;height:2" coordorigin="7880,853" coordsize="12,2">
              <v:shape style="position:absolute;left:7880;top:853;width:12;height:2" coordorigin="7880,853" coordsize="12,0" path="m7880,853l7892,853e" filled="false" stroked="true" strokeweight=".6pt" strokecolor="#000000">
                <v:path arrowok="t"/>
              </v:shape>
            </v:group>
            <v:group style="position:absolute;left:7900;top:853;width:12;height:2" coordorigin="7900,853" coordsize="12,2">
              <v:shape style="position:absolute;left:7900;top:853;width:12;height:2" coordorigin="7900,853" coordsize="12,0" path="m7900,853l7912,853e" filled="false" stroked="true" strokeweight=".6pt" strokecolor="#000000">
                <v:path arrowok="t"/>
              </v:shape>
            </v:group>
            <v:group style="position:absolute;left:7919;top:853;width:12;height:2" coordorigin="7919,853" coordsize="12,2">
              <v:shape style="position:absolute;left:7919;top:853;width:12;height:2" coordorigin="7919,853" coordsize="12,0" path="m7919,853l7931,853e" filled="false" stroked="true" strokeweight=".6pt" strokecolor="#000000">
                <v:path arrowok="t"/>
              </v:shape>
            </v:group>
            <v:group style="position:absolute;left:7938;top:853;width:12;height:2" coordorigin="7938,853" coordsize="12,2">
              <v:shape style="position:absolute;left:7938;top:853;width:12;height:2" coordorigin="7938,853" coordsize="12,0" path="m7938,853l7950,853e" filled="false" stroked="true" strokeweight=".6pt" strokecolor="#000000">
                <v:path arrowok="t"/>
              </v:shape>
            </v:group>
            <v:group style="position:absolute;left:7957;top:853;width:12;height:2" coordorigin="7957,853" coordsize="12,2">
              <v:shape style="position:absolute;left:7957;top:853;width:12;height:2" coordorigin="7957,853" coordsize="12,0" path="m7957,853l7969,853e" filled="false" stroked="true" strokeweight=".6pt" strokecolor="#000000">
                <v:path arrowok="t"/>
              </v:shape>
            </v:group>
            <v:group style="position:absolute;left:7976;top:853;width:12;height:2" coordorigin="7976,853" coordsize="12,2">
              <v:shape style="position:absolute;left:7976;top:853;width:12;height:2" coordorigin="7976,853" coordsize="12,0" path="m7976,853l7988,853e" filled="false" stroked="true" strokeweight=".6pt" strokecolor="#000000">
                <v:path arrowok="t"/>
              </v:shape>
            </v:group>
            <v:group style="position:absolute;left:7996;top:853;width:12;height:2" coordorigin="7996,853" coordsize="12,2">
              <v:shape style="position:absolute;left:7996;top:853;width:12;height:2" coordorigin="7996,853" coordsize="12,0" path="m7996,853l8008,853e" filled="false" stroked="true" strokeweight=".6pt" strokecolor="#000000">
                <v:path arrowok="t"/>
              </v:shape>
            </v:group>
            <v:group style="position:absolute;left:8015;top:853;width:12;height:2" coordorigin="8015,853" coordsize="12,2">
              <v:shape style="position:absolute;left:8015;top:853;width:12;height:2" coordorigin="8015,853" coordsize="12,0" path="m8015,853l8027,853e" filled="false" stroked="true" strokeweight=".6pt" strokecolor="#000000">
                <v:path arrowok="t"/>
              </v:shape>
            </v:group>
            <v:group style="position:absolute;left:8034;top:853;width:12;height:2" coordorigin="8034,853" coordsize="12,2">
              <v:shape style="position:absolute;left:8034;top:853;width:12;height:2" coordorigin="8034,853" coordsize="12,0" path="m8034,853l8046,853e" filled="false" stroked="true" strokeweight=".6pt" strokecolor="#000000">
                <v:path arrowok="t"/>
              </v:shape>
            </v:group>
            <v:group style="position:absolute;left:8053;top:853;width:12;height:2" coordorigin="8053,853" coordsize="12,2">
              <v:shape style="position:absolute;left:8053;top:853;width:12;height:2" coordorigin="8053,853" coordsize="12,0" path="m8053,853l8065,853e" filled="false" stroked="true" strokeweight=".6pt" strokecolor="#000000">
                <v:path arrowok="t"/>
              </v:shape>
            </v:group>
            <v:group style="position:absolute;left:8072;top:853;width:12;height:2" coordorigin="8072,853" coordsize="12,2">
              <v:shape style="position:absolute;left:8072;top:853;width:12;height:2" coordorigin="8072,853" coordsize="12,0" path="m8072,853l8084,853e" filled="false" stroked="true" strokeweight=".6pt" strokecolor="#000000">
                <v:path arrowok="t"/>
              </v:shape>
            </v:group>
            <v:group style="position:absolute;left:8092;top:853;width:12;height:2" coordorigin="8092,853" coordsize="12,2">
              <v:shape style="position:absolute;left:8092;top:853;width:12;height:2" coordorigin="8092,853" coordsize="12,0" path="m8092,853l8104,853e" filled="false" stroked="true" strokeweight=".6pt" strokecolor="#000000">
                <v:path arrowok="t"/>
              </v:shape>
            </v:group>
            <v:group style="position:absolute;left:8111;top:853;width:12;height:2" coordorigin="8111,853" coordsize="12,2">
              <v:shape style="position:absolute;left:8111;top:853;width:12;height:2" coordorigin="8111,853" coordsize="12,0" path="m8111,853l8123,853e" filled="false" stroked="true" strokeweight=".6pt" strokecolor="#000000">
                <v:path arrowok="t"/>
              </v:shape>
            </v:group>
            <v:group style="position:absolute;left:8130;top:853;width:12;height:2" coordorigin="8130,853" coordsize="12,2">
              <v:shape style="position:absolute;left:8130;top:853;width:12;height:2" coordorigin="8130,853" coordsize="12,0" path="m8130,853l8142,853e" filled="false" stroked="true" strokeweight=".6pt" strokecolor="#000000">
                <v:path arrowok="t"/>
              </v:shape>
            </v:group>
            <v:group style="position:absolute;left:8149;top:853;width:12;height:2" coordorigin="8149,853" coordsize="12,2">
              <v:shape style="position:absolute;left:8149;top:853;width:12;height:2" coordorigin="8149,853" coordsize="12,0" path="m8149,853l8161,853e" filled="false" stroked="true" strokeweight=".6pt" strokecolor="#000000">
                <v:path arrowok="t"/>
              </v:shape>
            </v:group>
            <v:group style="position:absolute;left:8168;top:853;width:12;height:2" coordorigin="8168,853" coordsize="12,2">
              <v:shape style="position:absolute;left:8168;top:853;width:12;height:2" coordorigin="8168,853" coordsize="12,0" path="m8168,853l8180,853e" filled="false" stroked="true" strokeweight=".6pt" strokecolor="#000000">
                <v:path arrowok="t"/>
              </v:shape>
            </v:group>
            <v:group style="position:absolute;left:8188;top:853;width:12;height:2" coordorigin="8188,853" coordsize="12,2">
              <v:shape style="position:absolute;left:8188;top:853;width:12;height:2" coordorigin="8188,853" coordsize="12,0" path="m8188,853l8200,853e" filled="false" stroked="true" strokeweight=".6pt" strokecolor="#000000">
                <v:path arrowok="t"/>
              </v:shape>
            </v:group>
            <v:group style="position:absolute;left:8207;top:853;width:12;height:2" coordorigin="8207,853" coordsize="12,2">
              <v:shape style="position:absolute;left:8207;top:853;width:12;height:2" coordorigin="8207,853" coordsize="12,0" path="m8207,853l8219,853e" filled="false" stroked="true" strokeweight=".6pt" strokecolor="#000000">
                <v:path arrowok="t"/>
              </v:shape>
            </v:group>
            <v:group style="position:absolute;left:8226;top:853;width:12;height:2" coordorigin="8226,853" coordsize="12,2">
              <v:shape style="position:absolute;left:8226;top:853;width:12;height:2" coordorigin="8226,853" coordsize="12,0" path="m8226,853l8238,853e" filled="false" stroked="true" strokeweight=".6pt" strokecolor="#000000">
                <v:path arrowok="t"/>
              </v:shape>
            </v:group>
            <v:group style="position:absolute;left:8245;top:853;width:12;height:2" coordorigin="8245,853" coordsize="12,2">
              <v:shape style="position:absolute;left:8245;top:853;width:12;height:2" coordorigin="8245,853" coordsize="12,0" path="m8245,853l8257,853e" filled="false" stroked="true" strokeweight=".6pt" strokecolor="#000000">
                <v:path arrowok="t"/>
              </v:shape>
            </v:group>
            <v:group style="position:absolute;left:8264;top:853;width:12;height:2" coordorigin="8264,853" coordsize="12,2">
              <v:shape style="position:absolute;left:8264;top:853;width:12;height:2" coordorigin="8264,853" coordsize="12,0" path="m8264,853l8276,853e" filled="false" stroked="true" strokeweight=".6pt" strokecolor="#000000">
                <v:path arrowok="t"/>
              </v:shape>
            </v:group>
            <v:group style="position:absolute;left:8284;top:853;width:12;height:2" coordorigin="8284,853" coordsize="12,2">
              <v:shape style="position:absolute;left:8284;top:853;width:12;height:2" coordorigin="8284,853" coordsize="12,0" path="m8284,853l8296,853e" filled="false" stroked="true" strokeweight=".6pt" strokecolor="#000000">
                <v:path arrowok="t"/>
              </v:shape>
            </v:group>
            <v:group style="position:absolute;left:8303;top:853;width:12;height:2" coordorigin="8303,853" coordsize="12,2">
              <v:shape style="position:absolute;left:8303;top:853;width:12;height:2" coordorigin="8303,853" coordsize="12,0" path="m8303,853l8315,853e" filled="false" stroked="true" strokeweight=".6pt" strokecolor="#000000">
                <v:path arrowok="t"/>
              </v:shape>
            </v:group>
            <v:group style="position:absolute;left:8322;top:853;width:12;height:2" coordorigin="8322,853" coordsize="12,2">
              <v:shape style="position:absolute;left:8322;top:853;width:12;height:2" coordorigin="8322,853" coordsize="12,0" path="m8322,853l8334,853e" filled="false" stroked="true" strokeweight=".6pt" strokecolor="#000000">
                <v:path arrowok="t"/>
              </v:shape>
            </v:group>
            <v:group style="position:absolute;left:8341;top:853;width:12;height:2" coordorigin="8341,853" coordsize="12,2">
              <v:shape style="position:absolute;left:8341;top:853;width:12;height:2" coordorigin="8341,853" coordsize="12,0" path="m8341,853l8353,853e" filled="false" stroked="true" strokeweight=".6pt" strokecolor="#000000">
                <v:path arrowok="t"/>
              </v:shape>
            </v:group>
            <v:group style="position:absolute;left:8360;top:853;width:12;height:2" coordorigin="8360,853" coordsize="12,2">
              <v:shape style="position:absolute;left:8360;top:853;width:12;height:2" coordorigin="8360,853" coordsize="12,0" path="m8360,853l8372,853e" filled="false" stroked="true" strokeweight=".6pt" strokecolor="#000000">
                <v:path arrowok="t"/>
              </v:shape>
            </v:group>
            <v:group style="position:absolute;left:8380;top:853;width:12;height:2" coordorigin="8380,853" coordsize="12,2">
              <v:shape style="position:absolute;left:8380;top:853;width:12;height:2" coordorigin="8380,853" coordsize="12,0" path="m8380,853l8392,853e" filled="false" stroked="true" strokeweight=".6pt" strokecolor="#000000">
                <v:path arrowok="t"/>
              </v:shape>
            </v:group>
            <v:group style="position:absolute;left:8399;top:853;width:12;height:2" coordorigin="8399,853" coordsize="12,2">
              <v:shape style="position:absolute;left:8399;top:853;width:12;height:2" coordorigin="8399,853" coordsize="12,0" path="m8399,853l8411,853e" filled="false" stroked="true" strokeweight=".6pt" strokecolor="#000000">
                <v:path arrowok="t"/>
              </v:shape>
            </v:group>
            <v:group style="position:absolute;left:8418;top:853;width:12;height:2" coordorigin="8418,853" coordsize="12,2">
              <v:shape style="position:absolute;left:8418;top:853;width:12;height:2" coordorigin="8418,853" coordsize="12,0" path="m8418,853l8430,853e" filled="false" stroked="true" strokeweight=".6pt" strokecolor="#000000">
                <v:path arrowok="t"/>
              </v:shape>
            </v:group>
            <v:group style="position:absolute;left:8437;top:853;width:12;height:2" coordorigin="8437,853" coordsize="12,2">
              <v:shape style="position:absolute;left:8437;top:853;width:12;height:2" coordorigin="8437,853" coordsize="12,0" path="m8437,853l8449,853e" filled="false" stroked="true" strokeweight=".6pt" strokecolor="#000000">
                <v:path arrowok="t"/>
              </v:shape>
            </v:group>
            <v:group style="position:absolute;left:8456;top:853;width:12;height:2" coordorigin="8456,853" coordsize="12,2">
              <v:shape style="position:absolute;left:8456;top:853;width:12;height:2" coordorigin="8456,853" coordsize="12,0" path="m8456,853l8468,853e" filled="false" stroked="true" strokeweight=".6pt" strokecolor="#000000">
                <v:path arrowok="t"/>
              </v:shape>
            </v:group>
            <v:group style="position:absolute;left:8476;top:853;width:12;height:2" coordorigin="8476,853" coordsize="12,2">
              <v:shape style="position:absolute;left:8476;top:853;width:12;height:2" coordorigin="8476,853" coordsize="12,0" path="m8476,853l8488,853e" filled="false" stroked="true" strokeweight=".6pt" strokecolor="#000000">
                <v:path arrowok="t"/>
              </v:shape>
            </v:group>
            <v:group style="position:absolute;left:8495;top:853;width:12;height:2" coordorigin="8495,853" coordsize="12,2">
              <v:shape style="position:absolute;left:8495;top:853;width:12;height:2" coordorigin="8495,853" coordsize="12,0" path="m8495,853l8507,853e" filled="false" stroked="true" strokeweight=".6pt" strokecolor="#000000">
                <v:path arrowok="t"/>
              </v:shape>
            </v:group>
            <v:group style="position:absolute;left:8514;top:853;width:12;height:2" coordorigin="8514,853" coordsize="12,2">
              <v:shape style="position:absolute;left:8514;top:853;width:12;height:2" coordorigin="8514,853" coordsize="12,0" path="m8514,853l8526,853e" filled="false" stroked="true" strokeweight=".6pt" strokecolor="#000000">
                <v:path arrowok="t"/>
              </v:shape>
            </v:group>
            <v:group style="position:absolute;left:8533;top:853;width:12;height:2" coordorigin="8533,853" coordsize="12,2">
              <v:shape style="position:absolute;left:8533;top:853;width:12;height:2" coordorigin="8533,853" coordsize="12,0" path="m8533,853l8545,853e" filled="false" stroked="true" strokeweight=".6pt" strokecolor="#000000">
                <v:path arrowok="t"/>
              </v:shape>
            </v:group>
            <v:group style="position:absolute;left:8552;top:853;width:12;height:2" coordorigin="8552,853" coordsize="12,2">
              <v:shape style="position:absolute;left:8552;top:853;width:12;height:2" coordorigin="8552,853" coordsize="12,0" path="m8552,853l8564,853e" filled="false" stroked="true" strokeweight=".6pt" strokecolor="#000000">
                <v:path arrowok="t"/>
              </v:shape>
            </v:group>
            <v:group style="position:absolute;left:8572;top:853;width:12;height:2" coordorigin="8572,853" coordsize="12,2">
              <v:shape style="position:absolute;left:8572;top:853;width:12;height:2" coordorigin="8572,853" coordsize="12,0" path="m8572,853l8584,853e" filled="false" stroked="true" strokeweight=".6pt" strokecolor="#000000">
                <v:path arrowok="t"/>
              </v:shape>
            </v:group>
            <v:group style="position:absolute;left:8591;top:853;width:12;height:2" coordorigin="8591,853" coordsize="12,2">
              <v:shape style="position:absolute;left:8591;top:853;width:12;height:2" coordorigin="8591,853" coordsize="12,0" path="m8591,853l8603,853e" filled="false" stroked="true" strokeweight=".6pt" strokecolor="#000000">
                <v:path arrowok="t"/>
              </v:shape>
            </v:group>
            <v:group style="position:absolute;left:8610;top:853;width:12;height:2" coordorigin="8610,853" coordsize="12,2">
              <v:shape style="position:absolute;left:8610;top:853;width:12;height:2" coordorigin="8610,853" coordsize="12,0" path="m8610,853l8622,853e" filled="false" stroked="true" strokeweight=".6pt" strokecolor="#000000">
                <v:path arrowok="t"/>
              </v:shape>
            </v:group>
            <v:group style="position:absolute;left:8629;top:853;width:12;height:2" coordorigin="8629,853" coordsize="12,2">
              <v:shape style="position:absolute;left:8629;top:853;width:12;height:2" coordorigin="8629,853" coordsize="12,0" path="m8629,853l8641,853e" filled="false" stroked="true" strokeweight=".6pt" strokecolor="#000000">
                <v:path arrowok="t"/>
              </v:shape>
            </v:group>
            <v:group style="position:absolute;left:8648;top:853;width:12;height:2" coordorigin="8648,853" coordsize="12,2">
              <v:shape style="position:absolute;left:8648;top:853;width:12;height:2" coordorigin="8648,853" coordsize="12,0" path="m8648,853l8660,853e" filled="false" stroked="true" strokeweight=".6pt" strokecolor="#000000">
                <v:path arrowok="t"/>
              </v:shape>
            </v:group>
            <v:group style="position:absolute;left:8668;top:853;width:12;height:2" coordorigin="8668,853" coordsize="12,2">
              <v:shape style="position:absolute;left:8668;top:853;width:12;height:2" coordorigin="8668,853" coordsize="12,0" path="m8668,853l8680,853e" filled="false" stroked="true" strokeweight=".6pt" strokecolor="#000000">
                <v:path arrowok="t"/>
              </v:shape>
            </v:group>
            <v:group style="position:absolute;left:8687;top:853;width:12;height:2" coordorigin="8687,853" coordsize="12,2">
              <v:shape style="position:absolute;left:8687;top:853;width:12;height:2" coordorigin="8687,853" coordsize="12,0" path="m8687,853l8699,853e" filled="false" stroked="true" strokeweight=".6pt" strokecolor="#000000">
                <v:path arrowok="t"/>
              </v:shape>
            </v:group>
            <v:group style="position:absolute;left:8706;top:853;width:12;height:2" coordorigin="8706,853" coordsize="12,2">
              <v:shape style="position:absolute;left:8706;top:853;width:12;height:2" coordorigin="8706,853" coordsize="12,0" path="m8706,853l8718,853e" filled="false" stroked="true" strokeweight=".6pt" strokecolor="#000000">
                <v:path arrowok="t"/>
              </v:shape>
            </v:group>
            <v:group style="position:absolute;left:8725;top:853;width:12;height:2" coordorigin="8725,853" coordsize="12,2">
              <v:shape style="position:absolute;left:8725;top:853;width:12;height:2" coordorigin="8725,853" coordsize="12,0" path="m8725,853l8737,853e" filled="false" stroked="true" strokeweight=".6pt" strokecolor="#000000">
                <v:path arrowok="t"/>
              </v:shape>
            </v:group>
            <v:group style="position:absolute;left:8744;top:853;width:12;height:2" coordorigin="8744,853" coordsize="12,2">
              <v:shape style="position:absolute;left:8744;top:853;width:12;height:2" coordorigin="8744,853" coordsize="12,0" path="m8744,853l8756,853e" filled="false" stroked="true" strokeweight=".6pt" strokecolor="#000000">
                <v:path arrowok="t"/>
              </v:shape>
            </v:group>
            <v:group style="position:absolute;left:8764;top:853;width:12;height:2" coordorigin="8764,853" coordsize="12,2">
              <v:shape style="position:absolute;left:8764;top:853;width:12;height:2" coordorigin="8764,853" coordsize="12,0" path="m8764,853l8776,853e" filled="false" stroked="true" strokeweight=".6pt" strokecolor="#000000">
                <v:path arrowok="t"/>
              </v:shape>
            </v:group>
            <v:group style="position:absolute;left:8783;top:853;width:12;height:2" coordorigin="8783,853" coordsize="12,2">
              <v:shape style="position:absolute;left:8783;top:853;width:12;height:2" coordorigin="8783,853" coordsize="12,0" path="m8783,853l8795,853e" filled="false" stroked="true" strokeweight=".6pt" strokecolor="#000000">
                <v:path arrowok="t"/>
              </v:shape>
            </v:group>
            <v:group style="position:absolute;left:8802;top:853;width:12;height:2" coordorigin="8802,853" coordsize="12,2">
              <v:shape style="position:absolute;left:8802;top:853;width:12;height:2" coordorigin="8802,853" coordsize="12,0" path="m8802,853l8814,853e" filled="false" stroked="true" strokeweight=".6pt" strokecolor="#000000">
                <v:path arrowok="t"/>
              </v:shape>
            </v:group>
            <v:group style="position:absolute;left:8821;top:853;width:12;height:2" coordorigin="8821,853" coordsize="12,2">
              <v:shape style="position:absolute;left:8821;top:853;width:12;height:2" coordorigin="8821,853" coordsize="12,0" path="m8821,853l8833,853e" filled="false" stroked="true" strokeweight=".6pt" strokecolor="#000000">
                <v:path arrowok="t"/>
              </v:shape>
            </v:group>
            <v:group style="position:absolute;left:8840;top:853;width:12;height:2" coordorigin="8840,853" coordsize="12,2">
              <v:shape style="position:absolute;left:8840;top:853;width:12;height:2" coordorigin="8840,853" coordsize="12,0" path="m8840,853l8852,853e" filled="false" stroked="true" strokeweight=".6pt" strokecolor="#000000">
                <v:path arrowok="t"/>
              </v:shape>
            </v:group>
            <v:group style="position:absolute;left:8860;top:853;width:12;height:2" coordorigin="8860,853" coordsize="12,2">
              <v:shape style="position:absolute;left:8860;top:853;width:12;height:2" coordorigin="8860,853" coordsize="12,0" path="m8860,853l8872,853e" filled="false" stroked="true" strokeweight=".6pt" strokecolor="#000000">
                <v:path arrowok="t"/>
              </v:shape>
            </v:group>
            <v:group style="position:absolute;left:8879;top:853;width:12;height:2" coordorigin="8879,853" coordsize="12,2">
              <v:shape style="position:absolute;left:8879;top:853;width:12;height:2" coordorigin="8879,853" coordsize="12,0" path="m8879,853l8891,853e" filled="false" stroked="true" strokeweight=".6pt" strokecolor="#000000">
                <v:path arrowok="t"/>
              </v:shape>
            </v:group>
            <v:group style="position:absolute;left:8898;top:853;width:12;height:2" coordorigin="8898,853" coordsize="12,2">
              <v:shape style="position:absolute;left:8898;top:853;width:12;height:2" coordorigin="8898,853" coordsize="12,0" path="m8898,853l8910,853e" filled="false" stroked="true" strokeweight=".6pt" strokecolor="#000000">
                <v:path arrowok="t"/>
              </v:shape>
            </v:group>
            <v:group style="position:absolute;left:8917;top:853;width:12;height:2" coordorigin="8917,853" coordsize="12,2">
              <v:shape style="position:absolute;left:8917;top:853;width:12;height:2" coordorigin="8917,853" coordsize="12,0" path="m8917,853l8929,853e" filled="false" stroked="true" strokeweight=".6pt" strokecolor="#000000">
                <v:path arrowok="t"/>
              </v:shape>
            </v:group>
            <v:group style="position:absolute;left:8936;top:853;width:12;height:2" coordorigin="8936,853" coordsize="12,2">
              <v:shape style="position:absolute;left:8936;top:853;width:12;height:2" coordorigin="8936,853" coordsize="12,0" path="m8936,853l8948,853e" filled="false" stroked="true" strokeweight=".6pt" strokecolor="#000000">
                <v:path arrowok="t"/>
              </v:shape>
            </v:group>
            <v:group style="position:absolute;left:8956;top:853;width:12;height:2" coordorigin="8956,853" coordsize="12,2">
              <v:shape style="position:absolute;left:8956;top:853;width:12;height:2" coordorigin="8956,853" coordsize="12,0" path="m8956,853l8968,853e" filled="false" stroked="true" strokeweight=".6pt" strokecolor="#000000">
                <v:path arrowok="t"/>
              </v:shape>
            </v:group>
            <v:group style="position:absolute;left:8975;top:853;width:12;height:2" coordorigin="8975,853" coordsize="12,2">
              <v:shape style="position:absolute;left:8975;top:853;width:12;height:2" coordorigin="8975,853" coordsize="12,0" path="m8975,853l8987,853e" filled="false" stroked="true" strokeweight=".6pt" strokecolor="#000000">
                <v:path arrowok="t"/>
              </v:shape>
            </v:group>
            <v:group style="position:absolute;left:8994;top:853;width:12;height:2" coordorigin="8994,853" coordsize="12,2">
              <v:shape style="position:absolute;left:8994;top:853;width:12;height:2" coordorigin="8994,853" coordsize="12,0" path="m8994,853l9006,853e" filled="false" stroked="true" strokeweight=".6pt" strokecolor="#000000">
                <v:path arrowok="t"/>
              </v:shape>
            </v:group>
            <v:group style="position:absolute;left:9013;top:853;width:12;height:2" coordorigin="9013,853" coordsize="12,2">
              <v:shape style="position:absolute;left:9013;top:853;width:12;height:2" coordorigin="9013,853" coordsize="12,0" path="m9013,853l9025,853e" filled="false" stroked="true" strokeweight=".6pt" strokecolor="#000000">
                <v:path arrowok="t"/>
              </v:shape>
            </v:group>
            <v:group style="position:absolute;left:9032;top:853;width:12;height:2" coordorigin="9032,853" coordsize="12,2">
              <v:shape style="position:absolute;left:9032;top:853;width:12;height:2" coordorigin="9032,853" coordsize="12,0" path="m9032,853l9044,853e" filled="false" stroked="true" strokeweight=".6pt" strokecolor="#000000">
                <v:path arrowok="t"/>
              </v:shape>
            </v:group>
            <v:group style="position:absolute;left:9052;top:853;width:12;height:2" coordorigin="9052,853" coordsize="12,2">
              <v:shape style="position:absolute;left:9052;top:853;width:12;height:2" coordorigin="9052,853" coordsize="12,0" path="m9052,853l9064,853e" filled="false" stroked="true" strokeweight=".6pt" strokecolor="#000000">
                <v:path arrowok="t"/>
              </v:shape>
            </v:group>
            <v:group style="position:absolute;left:9071;top:853;width:12;height:2" coordorigin="9071,853" coordsize="12,2">
              <v:shape style="position:absolute;left:9071;top:853;width:12;height:2" coordorigin="9071,853" coordsize="12,0" path="m9071,853l9083,853e" filled="false" stroked="true" strokeweight=".6pt" strokecolor="#000000">
                <v:path arrowok="t"/>
              </v:shape>
            </v:group>
            <v:group style="position:absolute;left:9090;top:853;width:12;height:2" coordorigin="9090,853" coordsize="12,2">
              <v:shape style="position:absolute;left:9090;top:853;width:12;height:2" coordorigin="9090,853" coordsize="12,0" path="m9090,853l9102,853e" filled="false" stroked="true" strokeweight=".6pt" strokecolor="#000000">
                <v:path arrowok="t"/>
              </v:shape>
            </v:group>
            <v:group style="position:absolute;left:9109;top:853;width:12;height:2" coordorigin="9109,853" coordsize="12,2">
              <v:shape style="position:absolute;left:9109;top:853;width:12;height:2" coordorigin="9109,853" coordsize="12,0" path="m9109,853l9121,853e" filled="false" stroked="true" strokeweight=".6pt" strokecolor="#000000">
                <v:path arrowok="t"/>
              </v:shape>
            </v:group>
            <v:group style="position:absolute;left:9128;top:853;width:12;height:2" coordorigin="9128,853" coordsize="12,2">
              <v:shape style="position:absolute;left:9128;top:853;width:12;height:2" coordorigin="9128,853" coordsize="12,0" path="m9128,853l9140,853e" filled="false" stroked="true" strokeweight=".6pt" strokecolor="#000000">
                <v:path arrowok="t"/>
              </v:shape>
            </v:group>
            <v:group style="position:absolute;left:9148;top:853;width:12;height:2" coordorigin="9148,853" coordsize="12,2">
              <v:shape style="position:absolute;left:9148;top:853;width:12;height:2" coordorigin="9148,853" coordsize="12,0" path="m9148,853l9160,853e" filled="false" stroked="true" strokeweight=".6pt" strokecolor="#000000">
                <v:path arrowok="t"/>
              </v:shape>
            </v:group>
            <v:group style="position:absolute;left:9167;top:853;width:12;height:2" coordorigin="9167,853" coordsize="12,2">
              <v:shape style="position:absolute;left:9167;top:853;width:12;height:2" coordorigin="9167,853" coordsize="12,0" path="m9167,853l9179,853e" filled="false" stroked="true" strokeweight=".6pt" strokecolor="#000000">
                <v:path arrowok="t"/>
              </v:shape>
            </v:group>
            <v:group style="position:absolute;left:9186;top:853;width:12;height:2" coordorigin="9186,853" coordsize="12,2">
              <v:shape style="position:absolute;left:9186;top:853;width:12;height:2" coordorigin="9186,853" coordsize="12,0" path="m9186,853l9198,853e" filled="false" stroked="true" strokeweight=".6pt" strokecolor="#000000">
                <v:path arrowok="t"/>
              </v:shape>
            </v:group>
            <v:group style="position:absolute;left:9205;top:853;width:12;height:2" coordorigin="9205,853" coordsize="12,2">
              <v:shape style="position:absolute;left:9205;top:853;width:12;height:2" coordorigin="9205,853" coordsize="12,0" path="m9205,853l9217,853e" filled="false" stroked="true" strokeweight=".6pt" strokecolor="#000000">
                <v:path arrowok="t"/>
              </v:shape>
            </v:group>
            <v:group style="position:absolute;left:9224;top:853;width:12;height:2" coordorigin="9224,853" coordsize="12,2">
              <v:shape style="position:absolute;left:9224;top:853;width:12;height:2" coordorigin="9224,853" coordsize="12,0" path="m9224,853l9236,853e" filled="false" stroked="true" strokeweight=".6pt" strokecolor="#000000">
                <v:path arrowok="t"/>
              </v:shape>
            </v:group>
            <v:group style="position:absolute;left:9244;top:853;width:12;height:2" coordorigin="9244,853" coordsize="12,2">
              <v:shape style="position:absolute;left:9244;top:853;width:12;height:2" coordorigin="9244,853" coordsize="12,0" path="m9244,853l9256,853e" filled="false" stroked="true" strokeweight=".6pt" strokecolor="#000000">
                <v:path arrowok="t"/>
              </v:shape>
            </v:group>
            <v:group style="position:absolute;left:9263;top:853;width:12;height:2" coordorigin="9263,853" coordsize="12,2">
              <v:shape style="position:absolute;left:9263;top:853;width:12;height:2" coordorigin="9263,853" coordsize="12,0" path="m9263,853l9275,853e" filled="false" stroked="true" strokeweight=".6pt" strokecolor="#000000">
                <v:path arrowok="t"/>
              </v:shape>
            </v:group>
            <v:group style="position:absolute;left:9282;top:853;width:12;height:2" coordorigin="9282,853" coordsize="12,2">
              <v:shape style="position:absolute;left:9282;top:853;width:12;height:2" coordorigin="9282,853" coordsize="12,0" path="m9282,853l9294,853e" filled="false" stroked="true" strokeweight=".6pt" strokecolor="#000000">
                <v:path arrowok="t"/>
              </v:shape>
            </v:group>
            <v:group style="position:absolute;left:9301;top:853;width:12;height:2" coordorigin="9301,853" coordsize="12,2">
              <v:shape style="position:absolute;left:9301;top:853;width:12;height:2" coordorigin="9301,853" coordsize="12,0" path="m9301,853l9313,853e" filled="false" stroked="true" strokeweight=".6pt" strokecolor="#000000">
                <v:path arrowok="t"/>
              </v:shape>
            </v:group>
            <v:group style="position:absolute;left:9320;top:853;width:12;height:2" coordorigin="9320,853" coordsize="12,2">
              <v:shape style="position:absolute;left:9320;top:853;width:12;height:2" coordorigin="9320,853" coordsize="12,0" path="m9320,853l9332,853e" filled="false" stroked="true" strokeweight=".6pt" strokecolor="#000000">
                <v:path arrowok="t"/>
              </v:shape>
            </v:group>
            <v:group style="position:absolute;left:9340;top:853;width:12;height:2" coordorigin="9340,853" coordsize="12,2">
              <v:shape style="position:absolute;left:9340;top:853;width:12;height:2" coordorigin="9340,853" coordsize="12,0" path="m9340,853l9352,853e" filled="false" stroked="true" strokeweight=".6pt" strokecolor="#000000">
                <v:path arrowok="t"/>
              </v:shape>
            </v:group>
            <v:group style="position:absolute;left:9359;top:853;width:12;height:2" coordorigin="9359,853" coordsize="12,2">
              <v:shape style="position:absolute;left:9359;top:853;width:12;height:2" coordorigin="9359,853" coordsize="12,0" path="m9359,853l9371,853e" filled="false" stroked="true" strokeweight=".6pt" strokecolor="#000000">
                <v:path arrowok="t"/>
              </v:shape>
            </v:group>
            <v:group style="position:absolute;left:9378;top:853;width:12;height:2" coordorigin="9378,853" coordsize="12,2">
              <v:shape style="position:absolute;left:9378;top:853;width:12;height:2" coordorigin="9378,853" coordsize="12,0" path="m9378,853l9390,853e" filled="false" stroked="true" strokeweight=".6pt" strokecolor="#000000">
                <v:path arrowok="t"/>
              </v:shape>
            </v:group>
            <v:group style="position:absolute;left:9397;top:853;width:12;height:2" coordorigin="9397,853" coordsize="12,2">
              <v:shape style="position:absolute;left:9397;top:853;width:12;height:2" coordorigin="9397,853" coordsize="12,0" path="m9397,853l9409,853e" filled="false" stroked="true" strokeweight=".6pt" strokecolor="#000000">
                <v:path arrowok="t"/>
              </v:shape>
            </v:group>
            <v:group style="position:absolute;left:9416;top:853;width:12;height:2" coordorigin="9416,853" coordsize="12,2">
              <v:shape style="position:absolute;left:9416;top:853;width:12;height:2" coordorigin="9416,853" coordsize="12,0" path="m9416,853l9428,853e" filled="false" stroked="true" strokeweight=".6pt" strokecolor="#000000">
                <v:path arrowok="t"/>
              </v:shape>
            </v:group>
            <v:group style="position:absolute;left:9436;top:853;width:12;height:2" coordorigin="9436,853" coordsize="12,2">
              <v:shape style="position:absolute;left:9436;top:853;width:12;height:2" coordorigin="9436,853" coordsize="12,0" path="m9436,853l9448,853e" filled="false" stroked="true" strokeweight=".6pt" strokecolor="#000000">
                <v:path arrowok="t"/>
              </v:shape>
            </v:group>
            <v:group style="position:absolute;left:9455;top:853;width:12;height:2" coordorigin="9455,853" coordsize="12,2">
              <v:shape style="position:absolute;left:9455;top:853;width:12;height:2" coordorigin="9455,853" coordsize="12,0" path="m9455,853l9467,853e" filled="false" stroked="true" strokeweight=".6pt" strokecolor="#000000">
                <v:path arrowok="t"/>
              </v:shape>
            </v:group>
            <v:group style="position:absolute;left:9474;top:853;width:12;height:2" coordorigin="9474,853" coordsize="12,2">
              <v:shape style="position:absolute;left:9474;top:853;width:12;height:2" coordorigin="9474,853" coordsize="12,0" path="m9474,853l9486,853e" filled="false" stroked="true" strokeweight=".6pt" strokecolor="#000000">
                <v:path arrowok="t"/>
              </v:shape>
            </v:group>
            <v:group style="position:absolute;left:9493;top:853;width:12;height:2" coordorigin="9493,853" coordsize="12,2">
              <v:shape style="position:absolute;left:9493;top:853;width:12;height:2" coordorigin="9493,853" coordsize="12,0" path="m9493,853l9505,853e" filled="false" stroked="true" strokeweight=".6pt" strokecolor="#000000">
                <v:path arrowok="t"/>
              </v:shape>
            </v:group>
            <v:group style="position:absolute;left:9512;top:853;width:12;height:2" coordorigin="9512,853" coordsize="12,2">
              <v:shape style="position:absolute;left:9512;top:853;width:12;height:2" coordorigin="9512,853" coordsize="12,0" path="m9512,853l9524,853e" filled="false" stroked="true" strokeweight=".6pt" strokecolor="#000000">
                <v:path arrowok="t"/>
              </v:shape>
            </v:group>
            <v:group style="position:absolute;left:9532;top:853;width:12;height:2" coordorigin="9532,853" coordsize="12,2">
              <v:shape style="position:absolute;left:9532;top:853;width:12;height:2" coordorigin="9532,853" coordsize="12,0" path="m9532,853l9544,853e" filled="false" stroked="true" strokeweight=".6pt" strokecolor="#000000">
                <v:path arrowok="t"/>
              </v:shape>
            </v:group>
            <v:group style="position:absolute;left:9551;top:853;width:12;height:2" coordorigin="9551,853" coordsize="12,2">
              <v:shape style="position:absolute;left:9551;top:853;width:12;height:2" coordorigin="9551,853" coordsize="12,0" path="m9551,853l9563,853e" filled="false" stroked="true" strokeweight=".6pt" strokecolor="#000000">
                <v:path arrowok="t"/>
              </v:shape>
            </v:group>
            <v:group style="position:absolute;left:9570;top:853;width:12;height:2" coordorigin="9570,853" coordsize="12,2">
              <v:shape style="position:absolute;left:9570;top:853;width:12;height:2" coordorigin="9570,853" coordsize="12,0" path="m9570,853l9582,853e" filled="false" stroked="true" strokeweight=".6pt" strokecolor="#000000">
                <v:path arrowok="t"/>
              </v:shape>
            </v:group>
            <v:group style="position:absolute;left:9589;top:853;width:12;height:2" coordorigin="9589,853" coordsize="12,2">
              <v:shape style="position:absolute;left:9589;top:853;width:12;height:2" coordorigin="9589,853" coordsize="12,0" path="m9589,853l9601,853e" filled="false" stroked="true" strokeweight=".6pt" strokecolor="#000000">
                <v:path arrowok="t"/>
              </v:shape>
            </v:group>
            <v:group style="position:absolute;left:9608;top:853;width:12;height:2" coordorigin="9608,853" coordsize="12,2">
              <v:shape style="position:absolute;left:9608;top:853;width:12;height:2" coordorigin="9608,853" coordsize="12,0" path="m9608,853l9620,853e" filled="false" stroked="true" strokeweight=".6pt" strokecolor="#000000">
                <v:path arrowok="t"/>
              </v:shape>
            </v:group>
            <v:group style="position:absolute;left:9628;top:853;width:12;height:2" coordorigin="9628,853" coordsize="12,2">
              <v:shape style="position:absolute;left:9628;top:853;width:12;height:2" coordorigin="9628,853" coordsize="12,0" path="m9628,853l9640,853e" filled="false" stroked="true" strokeweight=".6pt" strokecolor="#000000">
                <v:path arrowok="t"/>
              </v:shape>
            </v:group>
            <v:group style="position:absolute;left:9647;top:853;width:12;height:2" coordorigin="9647,853" coordsize="12,2">
              <v:shape style="position:absolute;left:9647;top:853;width:12;height:2" coordorigin="9647,853" coordsize="12,0" path="m9647,853l9659,853e" filled="false" stroked="true" strokeweight=".6pt" strokecolor="#000000">
                <v:path arrowok="t"/>
              </v:shape>
            </v:group>
            <v:group style="position:absolute;left:9666;top:853;width:12;height:2" coordorigin="9666,853" coordsize="12,2">
              <v:shape style="position:absolute;left:9666;top:853;width:12;height:2" coordorigin="9666,853" coordsize="12,0" path="m9666,853l9678,853e" filled="false" stroked="true" strokeweight=".6pt" strokecolor="#000000">
                <v:path arrowok="t"/>
              </v:shape>
            </v:group>
            <v:group style="position:absolute;left:9685;top:853;width:12;height:2" coordorigin="9685,853" coordsize="12,2">
              <v:shape style="position:absolute;left:9685;top:853;width:12;height:2" coordorigin="9685,853" coordsize="12,0" path="m9685,853l9697,853e" filled="false" stroked="true" strokeweight=".6pt" strokecolor="#000000">
                <v:path arrowok="t"/>
              </v:shape>
            </v:group>
            <v:group style="position:absolute;left:9704;top:853;width:12;height:2" coordorigin="9704,853" coordsize="12,2">
              <v:shape style="position:absolute;left:9704;top:853;width:12;height:2" coordorigin="9704,853" coordsize="12,0" path="m9704,853l9716,853e" filled="false" stroked="true" strokeweight=".6pt" strokecolor="#000000">
                <v:path arrowok="t"/>
              </v:shape>
            </v:group>
            <v:group style="position:absolute;left:9724;top:853;width:12;height:2" coordorigin="9724,853" coordsize="12,2">
              <v:shape style="position:absolute;left:9724;top:853;width:12;height:2" coordorigin="9724,853" coordsize="12,0" path="m9724,853l9736,853e" filled="false" stroked="true" strokeweight=".6pt" strokecolor="#000000">
                <v:path arrowok="t"/>
              </v:shape>
            </v:group>
            <v:group style="position:absolute;left:9743;top:853;width:12;height:2" coordorigin="9743,853" coordsize="12,2">
              <v:shape style="position:absolute;left:9743;top:853;width:12;height:2" coordorigin="9743,853" coordsize="12,0" path="m9743,853l9755,853e" filled="false" stroked="true" strokeweight=".6pt" strokecolor="#000000">
                <v:path arrowok="t"/>
              </v:shape>
            </v:group>
            <v:group style="position:absolute;left:9762;top:853;width:12;height:2" coordorigin="9762,853" coordsize="12,2">
              <v:shape style="position:absolute;left:9762;top:853;width:12;height:2" coordorigin="9762,853" coordsize="12,0" path="m9762,853l9774,853e" filled="false" stroked="true" strokeweight=".6pt" strokecolor="#000000">
                <v:path arrowok="t"/>
              </v:shape>
            </v:group>
            <v:group style="position:absolute;left:9781;top:853;width:12;height:2" coordorigin="9781,853" coordsize="12,2">
              <v:shape style="position:absolute;left:9781;top:853;width:12;height:2" coordorigin="9781,853" coordsize="12,0" path="m9781,853l9793,853e" filled="false" stroked="true" strokeweight=".6pt" strokecolor="#000000">
                <v:path arrowok="t"/>
              </v:shape>
            </v:group>
            <v:group style="position:absolute;left:9800;top:853;width:12;height:2" coordorigin="9800,853" coordsize="12,2">
              <v:shape style="position:absolute;left:9800;top:853;width:12;height:2" coordorigin="9800,853" coordsize="12,0" path="m9800,853l9812,853e" filled="false" stroked="true" strokeweight=".6pt" strokecolor="#000000">
                <v:path arrowok="t"/>
              </v:shape>
            </v:group>
            <v:group style="position:absolute;left:9820;top:853;width:12;height:2" coordorigin="9820,853" coordsize="12,2">
              <v:shape style="position:absolute;left:9820;top:853;width:12;height:2" coordorigin="9820,853" coordsize="12,0" path="m9820,853l9832,853e" filled="false" stroked="true" strokeweight=".6pt" strokecolor="#000000">
                <v:path arrowok="t"/>
              </v:shape>
            </v:group>
            <v:group style="position:absolute;left:9839;top:853;width:12;height:2" coordorigin="9839,853" coordsize="12,2">
              <v:shape style="position:absolute;left:9839;top:853;width:12;height:2" coordorigin="9839,853" coordsize="12,0" path="m9839,853l9851,853e" filled="false" stroked="true" strokeweight=".6pt" strokecolor="#000000">
                <v:path arrowok="t"/>
              </v:shape>
            </v:group>
            <v:group style="position:absolute;left:9858;top:853;width:12;height:2" coordorigin="9858,853" coordsize="12,2">
              <v:shape style="position:absolute;left:9858;top:853;width:12;height:2" coordorigin="9858,853" coordsize="12,0" path="m9858,853l9870,853e" filled="false" stroked="true" strokeweight=".6pt" strokecolor="#000000">
                <v:path arrowok="t"/>
              </v:shape>
            </v:group>
            <v:group style="position:absolute;left:9877;top:853;width:12;height:2" coordorigin="9877,853" coordsize="12,2">
              <v:shape style="position:absolute;left:9877;top:853;width:12;height:2" coordorigin="9877,853" coordsize="12,0" path="m9877,853l9889,853e" filled="false" stroked="true" strokeweight=".6pt" strokecolor="#000000">
                <v:path arrowok="t"/>
              </v:shape>
            </v:group>
            <v:group style="position:absolute;left:9896;top:853;width:12;height:2" coordorigin="9896,853" coordsize="12,2">
              <v:shape style="position:absolute;left:9896;top:853;width:12;height:2" coordorigin="9896,853" coordsize="12,0" path="m9896,853l9908,853e" filled="false" stroked="true" strokeweight=".6pt" strokecolor="#000000">
                <v:path arrowok="t"/>
              </v:shape>
            </v:group>
            <v:group style="position:absolute;left:9916;top:853;width:12;height:2" coordorigin="9916,853" coordsize="12,2">
              <v:shape style="position:absolute;left:9916;top:853;width:12;height:2" coordorigin="9916,853" coordsize="12,0" path="m9916,853l9928,853e" filled="false" stroked="true" strokeweight=".6pt" strokecolor="#000000">
                <v:path arrowok="t"/>
              </v:shape>
            </v:group>
            <v:group style="position:absolute;left:9935;top:853;width:12;height:2" coordorigin="9935,853" coordsize="12,2">
              <v:shape style="position:absolute;left:9935;top:853;width:12;height:2" coordorigin="9935,853" coordsize="12,0" path="m9935,853l9947,853e" filled="false" stroked="true" strokeweight=".6pt" strokecolor="#000000">
                <v:path arrowok="t"/>
              </v:shape>
            </v:group>
            <v:group style="position:absolute;left:9954;top:853;width:12;height:2" coordorigin="9954,853" coordsize="12,2">
              <v:shape style="position:absolute;left:9954;top:853;width:12;height:2" coordorigin="9954,853" coordsize="12,0" path="m9954,853l9966,853e" filled="false" stroked="true" strokeweight=".6pt" strokecolor="#000000">
                <v:path arrowok="t"/>
              </v:shape>
            </v:group>
            <v:group style="position:absolute;left:9973;top:853;width:12;height:2" coordorigin="9973,853" coordsize="12,2">
              <v:shape style="position:absolute;left:9973;top:853;width:12;height:2" coordorigin="9973,853" coordsize="12,0" path="m9973,853l9985,853e" filled="false" stroked="true" strokeweight=".6pt" strokecolor="#000000">
                <v:path arrowok="t"/>
              </v:shape>
            </v:group>
            <v:group style="position:absolute;left:9992;top:853;width:12;height:2" coordorigin="9992,853" coordsize="12,2">
              <v:shape style="position:absolute;left:9992;top:853;width:12;height:2" coordorigin="9992,853" coordsize="12,0" path="m9992,853l10004,853e" filled="false" stroked="true" strokeweight=".6pt" strokecolor="#000000">
                <v:path arrowok="t"/>
              </v:shape>
            </v:group>
            <v:group style="position:absolute;left:10012;top:853;width:12;height:2" coordorigin="10012,853" coordsize="12,2">
              <v:shape style="position:absolute;left:10012;top:853;width:12;height:2" coordorigin="10012,853" coordsize="12,0" path="m10012,853l10024,853e" filled="false" stroked="true" strokeweight=".6pt" strokecolor="#000000">
                <v:path arrowok="t"/>
              </v:shape>
            </v:group>
            <v:group style="position:absolute;left:10031;top:853;width:12;height:2" coordorigin="10031,853" coordsize="12,2">
              <v:shape style="position:absolute;left:10031;top:853;width:12;height:2" coordorigin="10031,853" coordsize="12,0" path="m10031,853l10043,853e" filled="false" stroked="true" strokeweight=".6pt" strokecolor="#000000">
                <v:path arrowok="t"/>
              </v:shape>
            </v:group>
            <v:group style="position:absolute;left:10050;top:853;width:12;height:2" coordorigin="10050,853" coordsize="12,2">
              <v:shape style="position:absolute;left:10050;top:853;width:12;height:2" coordorigin="10050,853" coordsize="12,0" path="m10050,853l10062,853e" filled="false" stroked="true" strokeweight=".6pt" strokecolor="#000000">
                <v:path arrowok="t"/>
              </v:shape>
            </v:group>
            <v:group style="position:absolute;left:10069;top:853;width:12;height:2" coordorigin="10069,853" coordsize="12,2">
              <v:shape style="position:absolute;left:10069;top:853;width:12;height:2" coordorigin="10069,853" coordsize="12,0" path="m10069,853l10081,853e" filled="false" stroked="true" strokeweight=".6pt" strokecolor="#000000">
                <v:path arrowok="t"/>
              </v:shape>
            </v:group>
            <v:group style="position:absolute;left:10088;top:853;width:12;height:2" coordorigin="10088,853" coordsize="12,2">
              <v:shape style="position:absolute;left:10088;top:853;width:12;height:2" coordorigin="10088,853" coordsize="12,0" path="m10088,853l10100,853e" filled="false" stroked="true" strokeweight=".6pt" strokecolor="#000000">
                <v:path arrowok="t"/>
              </v:shape>
            </v:group>
            <v:group style="position:absolute;left:10108;top:853;width:12;height:2" coordorigin="10108,853" coordsize="12,2">
              <v:shape style="position:absolute;left:10108;top:853;width:12;height:2" coordorigin="10108,853" coordsize="12,0" path="m10108,853l10120,853e" filled="false" stroked="true" strokeweight=".6pt" strokecolor="#000000">
                <v:path arrowok="t"/>
              </v:shape>
            </v:group>
            <v:group style="position:absolute;left:10127;top:853;width:12;height:2" coordorigin="10127,853" coordsize="12,2">
              <v:shape style="position:absolute;left:10127;top:853;width:12;height:2" coordorigin="10127,853" coordsize="12,0" path="m10127,853l10139,853e" filled="false" stroked="true" strokeweight=".6pt" strokecolor="#000000">
                <v:path arrowok="t"/>
              </v:shape>
            </v:group>
            <v:group style="position:absolute;left:10146;top:853;width:12;height:2" coordorigin="10146,853" coordsize="12,2">
              <v:shape style="position:absolute;left:10146;top:853;width:12;height:2" coordorigin="10146,853" coordsize="12,0" path="m10146,853l10158,853e" filled="false" stroked="true" strokeweight=".6pt" strokecolor="#000000">
                <v:path arrowok="t"/>
              </v:shape>
            </v:group>
            <v:group style="position:absolute;left:10165;top:853;width:12;height:2" coordorigin="10165,853" coordsize="12,2">
              <v:shape style="position:absolute;left:10165;top:853;width:12;height:2" coordorigin="10165,853" coordsize="12,0" path="m10165,853l10177,853e" filled="false" stroked="true" strokeweight=".6pt" strokecolor="#000000">
                <v:path arrowok="t"/>
              </v:shape>
            </v:group>
            <v:group style="position:absolute;left:10184;top:853;width:12;height:2" coordorigin="10184,853" coordsize="12,2">
              <v:shape style="position:absolute;left:10184;top:853;width:12;height:2" coordorigin="10184,853" coordsize="12,0" path="m10184,853l10196,853e" filled="false" stroked="true" strokeweight=".6pt" strokecolor="#000000">
                <v:path arrowok="t"/>
              </v:shape>
            </v:group>
            <v:group style="position:absolute;left:10204;top:853;width:12;height:2" coordorigin="10204,853" coordsize="12,2">
              <v:shape style="position:absolute;left:10204;top:853;width:12;height:2" coordorigin="10204,853" coordsize="12,0" path="m10204,853l10216,853e" filled="false" stroked="true" strokeweight=".6pt" strokecolor="#000000">
                <v:path arrowok="t"/>
              </v:shape>
            </v:group>
            <v:group style="position:absolute;left:10223;top:853;width:12;height:2" coordorigin="10223,853" coordsize="12,2">
              <v:shape style="position:absolute;left:10223;top:853;width:12;height:2" coordorigin="10223,853" coordsize="12,0" path="m10223,853l10235,853e" filled="false" stroked="true" strokeweight=".6pt" strokecolor="#000000">
                <v:path arrowok="t"/>
              </v:shape>
            </v:group>
            <v:group style="position:absolute;left:10242;top:853;width:12;height:2" coordorigin="10242,853" coordsize="12,2">
              <v:shape style="position:absolute;left:10242;top:853;width:12;height:2" coordorigin="10242,853" coordsize="12,0" path="m10242,853l10254,853e" filled="false" stroked="true" strokeweight=".6pt" strokecolor="#000000">
                <v:path arrowok="t"/>
              </v:shape>
            </v:group>
            <v:group style="position:absolute;left:10261;top:853;width:12;height:2" coordorigin="10261,853" coordsize="12,2">
              <v:shape style="position:absolute;left:10261;top:853;width:12;height:2" coordorigin="10261,853" coordsize="12,0" path="m10261,853l10273,853e" filled="false" stroked="true" strokeweight=".6pt" strokecolor="#000000">
                <v:path arrowok="t"/>
              </v:shape>
            </v:group>
            <v:group style="position:absolute;left:10280;top:853;width:12;height:2" coordorigin="10280,853" coordsize="12,2">
              <v:shape style="position:absolute;left:10280;top:853;width:12;height:2" coordorigin="10280,853" coordsize="12,0" path="m10280,853l10292,853e" filled="false" stroked="true" strokeweight=".6pt" strokecolor="#000000">
                <v:path arrowok="t"/>
              </v:shape>
            </v:group>
            <v:group style="position:absolute;left:10300;top:853;width:12;height:2" coordorigin="10300,853" coordsize="12,2">
              <v:shape style="position:absolute;left:10300;top:853;width:12;height:2" coordorigin="10300,853" coordsize="12,0" path="m10300,853l10312,853e" filled="false" stroked="true" strokeweight=".6pt" strokecolor="#000000">
                <v:path arrowok="t"/>
              </v:shape>
            </v:group>
            <v:group style="position:absolute;left:10319;top:853;width:12;height:2" coordorigin="10319,853" coordsize="12,2">
              <v:shape style="position:absolute;left:10319;top:853;width:12;height:2" coordorigin="10319,853" coordsize="12,0" path="m10319,853l10331,853e" filled="false" stroked="true" strokeweight=".6pt" strokecolor="#000000">
                <v:path arrowok="t"/>
              </v:shape>
            </v:group>
            <v:group style="position:absolute;left:10338;top:853;width:12;height:2" coordorigin="10338,853" coordsize="12,2">
              <v:shape style="position:absolute;left:10338;top:853;width:12;height:2" coordorigin="10338,853" coordsize="12,0" path="m10338,853l10350,853e" filled="false" stroked="true" strokeweight=".6pt" strokecolor="#000000">
                <v:path arrowok="t"/>
              </v:shape>
            </v:group>
            <v:group style="position:absolute;left:10357;top:853;width:12;height:2" coordorigin="10357,853" coordsize="12,2">
              <v:shape style="position:absolute;left:10357;top:853;width:12;height:2" coordorigin="10357,853" coordsize="12,0" path="m10357,853l10369,853e" filled="false" stroked="true" strokeweight=".6pt" strokecolor="#000000">
                <v:path arrowok="t"/>
              </v:shape>
            </v:group>
            <v:group style="position:absolute;left:10376;top:853;width:12;height:2" coordorigin="10376,853" coordsize="12,2">
              <v:shape style="position:absolute;left:10376;top:853;width:12;height:2" coordorigin="10376,853" coordsize="12,0" path="m10376,853l10388,853e" filled="false" stroked="true" strokeweight=".6pt" strokecolor="#000000">
                <v:path arrowok="t"/>
              </v:shape>
            </v:group>
            <v:group style="position:absolute;left:10396;top:853;width:12;height:2" coordorigin="10396,853" coordsize="12,2">
              <v:shape style="position:absolute;left:10396;top:853;width:12;height:2" coordorigin="10396,853" coordsize="12,0" path="m10396,853l10408,853e" filled="false" stroked="true" strokeweight=".6pt" strokecolor="#000000">
                <v:path arrowok="t"/>
              </v:shape>
            </v:group>
            <v:group style="position:absolute;left:10415;top:853;width:12;height:2" coordorigin="10415,853" coordsize="12,2">
              <v:shape style="position:absolute;left:10415;top:853;width:12;height:2" coordorigin="10415,853" coordsize="12,0" path="m10415,853l10427,853e" filled="false" stroked="true" strokeweight=".6pt" strokecolor="#000000">
                <v:path arrowok="t"/>
              </v:shape>
            </v:group>
            <v:group style="position:absolute;left:10434;top:853;width:12;height:2" coordorigin="10434,853" coordsize="12,2">
              <v:shape style="position:absolute;left:10434;top:853;width:12;height:2" coordorigin="10434,853" coordsize="12,0" path="m10434,853l10446,853e" filled="false" stroked="true" strokeweight=".6pt" strokecolor="#000000">
                <v:path arrowok="t"/>
              </v:shape>
            </v:group>
            <v:group style="position:absolute;left:10453;top:853;width:12;height:2" coordorigin="10453,853" coordsize="12,2">
              <v:shape style="position:absolute;left:10453;top:853;width:12;height:2" coordorigin="10453,853" coordsize="12,0" path="m10453,853l10465,853e" filled="false" stroked="true" strokeweight=".6pt" strokecolor="#000000">
                <v:path arrowok="t"/>
              </v:shape>
            </v:group>
            <v:group style="position:absolute;left:10472;top:853;width:8;height:2" coordorigin="10472,853" coordsize="8,2">
              <v:shape style="position:absolute;left:10472;top:853;width:8;height:2" coordorigin="10472,853" coordsize="8,0" path="m10472,853l10480,853e" filled="false" stroked="true" strokeweight=".6pt" strokecolor="#000000">
                <v:path arrowok="t"/>
              </v:shape>
            </v:group>
            <v:group style="position:absolute;left:2410;top:395;width:8069;height:2" coordorigin="2410,395" coordsize="8069,2">
              <v:shape style="position:absolute;left:2410;top:395;width:8069;height:2" coordorigin="2410,395" coordsize="8069,0" path="m2410,395l10478,395e" filled="false" stroked="true" strokeweight="1.44pt" strokecolor="#000000">
                <v:path arrowok="t"/>
              </v:shape>
            </v:group>
            <v:group style="position:absolute;left:5602;top:414;width:10;height:2" coordorigin="5602,414" coordsize="10,2">
              <v:shape style="position:absolute;left:5602;top:414;width:10;height:2" coordorigin="5602,414" coordsize="10,0" path="m5602,414l5611,414e" filled="false" stroked="true" strokeweight=".48pt" strokecolor="#000000">
                <v:path arrowok="t"/>
              </v:shape>
            </v:group>
            <v:group style="position:absolute;left:5602;top:433;width:10;height:2" coordorigin="5602,433" coordsize="10,2">
              <v:shape style="position:absolute;left:5602;top:433;width:10;height:2" coordorigin="5602,433" coordsize="10,0" path="m5602,433l5611,433e" filled="false" stroked="true" strokeweight=".48pt" strokecolor="#000000">
                <v:path arrowok="t"/>
              </v:shape>
            </v:group>
            <v:group style="position:absolute;left:5602;top:452;width:10;height:2" coordorigin="5602,452" coordsize="10,2">
              <v:shape style="position:absolute;left:5602;top:452;width:10;height:2" coordorigin="5602,452" coordsize="10,0" path="m5602,452l5611,452e" filled="false" stroked="true" strokeweight=".48pt" strokecolor="#000000">
                <v:path arrowok="t"/>
              </v:shape>
            </v:group>
            <v:group style="position:absolute;left:5602;top:471;width:10;height:2" coordorigin="5602,471" coordsize="10,2">
              <v:shape style="position:absolute;left:5602;top:471;width:10;height:2" coordorigin="5602,471" coordsize="10,0" path="m5602,471l5611,471e" filled="false" stroked="true" strokeweight=".48pt" strokecolor="#000000">
                <v:path arrowok="t"/>
              </v:shape>
            </v:group>
            <v:group style="position:absolute;left:5602;top:491;width:10;height:2" coordorigin="5602,491" coordsize="10,2">
              <v:shape style="position:absolute;left:5602;top:491;width:10;height:2" coordorigin="5602,491" coordsize="10,0" path="m5602,491l5611,491e" filled="false" stroked="true" strokeweight=".48pt" strokecolor="#000000">
                <v:path arrowok="t"/>
              </v:shape>
            </v:group>
            <v:group style="position:absolute;left:5602;top:510;width:10;height:2" coordorigin="5602,510" coordsize="10,2">
              <v:shape style="position:absolute;left:5602;top:510;width:10;height:2" coordorigin="5602,510" coordsize="10,0" path="m5602,510l5611,510e" filled="false" stroked="true" strokeweight=".48pt" strokecolor="#000000">
                <v:path arrowok="t"/>
              </v:shape>
            </v:group>
            <v:group style="position:absolute;left:5602;top:529;width:10;height:2" coordorigin="5602,529" coordsize="10,2">
              <v:shape style="position:absolute;left:5602;top:529;width:10;height:2" coordorigin="5602,529" coordsize="10,0" path="m5602,529l5611,529e" filled="false" stroked="true" strokeweight=".48pt" strokecolor="#000000">
                <v:path arrowok="t"/>
              </v:shape>
            </v:group>
            <v:group style="position:absolute;left:5602;top:548;width:10;height:2" coordorigin="5602,548" coordsize="10,2">
              <v:shape style="position:absolute;left:5602;top:548;width:10;height:2" coordorigin="5602,548" coordsize="10,0" path="m5602,548l5611,548e" filled="false" stroked="true" strokeweight=".48pt" strokecolor="#000000">
                <v:path arrowok="t"/>
              </v:shape>
            </v:group>
            <v:group style="position:absolute;left:5602;top:567;width:10;height:2" coordorigin="5602,567" coordsize="10,2">
              <v:shape style="position:absolute;left:5602;top:567;width:10;height:2" coordorigin="5602,567" coordsize="10,0" path="m5602,567l5611,567e" filled="false" stroked="true" strokeweight=".48pt" strokecolor="#000000">
                <v:path arrowok="t"/>
              </v:shape>
            </v:group>
            <v:group style="position:absolute;left:5602;top:587;width:10;height:2" coordorigin="5602,587" coordsize="10,2">
              <v:shape style="position:absolute;left:5602;top:587;width:10;height:2" coordorigin="5602,587" coordsize="10,0" path="m5602,587l5611,587e" filled="false" stroked="true" strokeweight=".48pt" strokecolor="#000000">
                <v:path arrowok="t"/>
              </v:shape>
            </v:group>
            <v:group style="position:absolute;left:5602;top:606;width:10;height:2" coordorigin="5602,606" coordsize="10,2">
              <v:shape style="position:absolute;left:5602;top:606;width:10;height:2" coordorigin="5602,606" coordsize="10,0" path="m5602,606l5611,606e" filled="false" stroked="true" strokeweight=".48pt" strokecolor="#000000">
                <v:path arrowok="t"/>
              </v:shape>
            </v:group>
            <v:group style="position:absolute;left:5602;top:625;width:10;height:2" coordorigin="5602,625" coordsize="10,2">
              <v:shape style="position:absolute;left:5602;top:625;width:10;height:2" coordorigin="5602,625" coordsize="10,0" path="m5602,625l5611,625e" filled="false" stroked="true" strokeweight=".48pt" strokecolor="#000000">
                <v:path arrowok="t"/>
              </v:shape>
            </v:group>
            <v:group style="position:absolute;left:5602;top:644;width:10;height:2" coordorigin="5602,644" coordsize="10,2">
              <v:shape style="position:absolute;left:5602;top:644;width:10;height:2" coordorigin="5602,644" coordsize="10,0" path="m5602,644l5611,644e" filled="false" stroked="true" strokeweight=".48pt" strokecolor="#000000">
                <v:path arrowok="t"/>
              </v:shape>
            </v:group>
            <v:group style="position:absolute;left:5602;top:663;width:10;height:2" coordorigin="5602,663" coordsize="10,2">
              <v:shape style="position:absolute;left:5602;top:663;width:10;height:2" coordorigin="5602,663" coordsize="10,0" path="m5602,663l5611,663e" filled="false" stroked="true" strokeweight=".48pt" strokecolor="#000000">
                <v:path arrowok="t"/>
              </v:shape>
            </v:group>
            <v:group style="position:absolute;left:5602;top:683;width:10;height:2" coordorigin="5602,683" coordsize="10,2">
              <v:shape style="position:absolute;left:5602;top:683;width:10;height:2" coordorigin="5602,683" coordsize="10,0" path="m5602,683l5611,683e" filled="false" stroked="true" strokeweight=".48pt" strokecolor="#000000">
                <v:path arrowok="t"/>
              </v:shape>
            </v:group>
            <v:group style="position:absolute;left:5602;top:702;width:10;height:2" coordorigin="5602,702" coordsize="10,2">
              <v:shape style="position:absolute;left:5602;top:702;width:10;height:2" coordorigin="5602,702" coordsize="10,0" path="m5602,702l5611,702e" filled="false" stroked="true" strokeweight=".48pt" strokecolor="#000000">
                <v:path arrowok="t"/>
              </v:shape>
            </v:group>
            <v:group style="position:absolute;left:5602;top:721;width:10;height:2" coordorigin="5602,721" coordsize="10,2">
              <v:shape style="position:absolute;left:5602;top:721;width:10;height:2" coordorigin="5602,721" coordsize="10,0" path="m5602,721l5611,721e" filled="false" stroked="true" strokeweight=".48pt" strokecolor="#000000">
                <v:path arrowok="t"/>
              </v:shape>
            </v:group>
            <v:group style="position:absolute;left:5602;top:740;width:10;height:2" coordorigin="5602,740" coordsize="10,2">
              <v:shape style="position:absolute;left:5602;top:740;width:10;height:2" coordorigin="5602,740" coordsize="10,0" path="m5602,740l5611,740e" filled="false" stroked="true" strokeweight=".48pt" strokecolor="#000000">
                <v:path arrowok="t"/>
              </v:shape>
            </v:group>
            <v:group style="position:absolute;left:5602;top:759;width:10;height:2" coordorigin="5602,759" coordsize="10,2">
              <v:shape style="position:absolute;left:5602;top:759;width:10;height:2" coordorigin="5602,759" coordsize="10,0" path="m5602,759l5611,759e" filled="false" stroked="true" strokeweight=".48pt" strokecolor="#000000">
                <v:path arrowok="t"/>
              </v:shape>
            </v:group>
            <v:group style="position:absolute;left:5602;top:779;width:10;height:2" coordorigin="5602,779" coordsize="10,2">
              <v:shape style="position:absolute;left:5602;top:779;width:10;height:2" coordorigin="5602,779" coordsize="10,0" path="m5602,779l5611,779e" filled="false" stroked="true" strokeweight=".48pt" strokecolor="#000000">
                <v:path arrowok="t"/>
              </v:shape>
            </v:group>
            <v:group style="position:absolute;left:5602;top:798;width:10;height:2" coordorigin="5602,798" coordsize="10,2">
              <v:shape style="position:absolute;left:5602;top:798;width:10;height:2" coordorigin="5602,798" coordsize="10,0" path="m5602,798l5611,798e" filled="false" stroked="true" strokeweight=".48pt" strokecolor="#000000">
                <v:path arrowok="t"/>
              </v:shape>
            </v:group>
            <v:group style="position:absolute;left:5602;top:817;width:10;height:2" coordorigin="5602,817" coordsize="10,2">
              <v:shape style="position:absolute;left:5602;top:817;width:10;height:2" coordorigin="5602,817" coordsize="10,0" path="m5602,817l5611,817e" filled="false" stroked="true" strokeweight=".48pt" strokecolor="#000000">
                <v:path arrowok="t"/>
              </v:shape>
            </v:group>
            <v:group style="position:absolute;left:5602;top:836;width:10;height:2" coordorigin="5602,836" coordsize="10,2">
              <v:shape style="position:absolute;left:5602;top:836;width:10;height:2" coordorigin="5602,836" coordsize="10,0" path="m5602,836l5611,836e" filled="false" stroked="true" strokeweight=".48pt" strokecolor="#000000">
                <v:path arrowok="t"/>
              </v:shape>
            </v:group>
            <v:group style="position:absolute;left:5602;top:855;width:10;height:2" coordorigin="5602,855" coordsize="10,2">
              <v:shape style="position:absolute;left:5602;top:855;width:10;height:2" coordorigin="5602,855" coordsize="10,0" path="m5602,855l5611,855e" filled="false" stroked="true" strokeweight=".48pt" strokecolor="#000000">
                <v:path arrowok="t"/>
              </v:shape>
            </v:group>
            <v:group style="position:absolute;left:5602;top:875;width:10;height:2" coordorigin="5602,875" coordsize="10,2">
              <v:shape style="position:absolute;left:5602;top:875;width:10;height:2" coordorigin="5602,875" coordsize="10,0" path="m5602,875l5611,875e" filled="false" stroked="true" strokeweight=".48pt" strokecolor="#000000">
                <v:path arrowok="t"/>
              </v:shape>
            </v:group>
            <v:group style="position:absolute;left:5602;top:894;width:10;height:2" coordorigin="5602,894" coordsize="10,2">
              <v:shape style="position:absolute;left:5602;top:894;width:10;height:2" coordorigin="5602,894" coordsize="10,0" path="m5602,894l5611,894e" filled="false" stroked="true" strokeweight=".48pt" strokecolor="#000000">
                <v:path arrowok="t"/>
              </v:shape>
            </v:group>
            <v:group style="position:absolute;left:5602;top:913;width:10;height:2" coordorigin="5602,913" coordsize="10,2">
              <v:shape style="position:absolute;left:5602;top:913;width:10;height:2" coordorigin="5602,913" coordsize="10,0" path="m5602,913l5611,913e" filled="false" stroked="true" strokeweight=".48pt" strokecolor="#000000">
                <v:path arrowok="t"/>
              </v:shape>
            </v:group>
            <v:group style="position:absolute;left:5602;top:932;width:10;height:2" coordorigin="5602,932" coordsize="10,2">
              <v:shape style="position:absolute;left:5602;top:932;width:10;height:2" coordorigin="5602,932" coordsize="10,0" path="m5602,932l5611,932e" filled="false" stroked="true" strokeweight=".48pt" strokecolor="#000000">
                <v:path arrowok="t"/>
              </v:shape>
            </v:group>
            <v:group style="position:absolute;left:5602;top:951;width:10;height:2" coordorigin="5602,951" coordsize="10,2">
              <v:shape style="position:absolute;left:5602;top:951;width:10;height:2" coordorigin="5602,951" coordsize="10,0" path="m5602,951l5611,951e" filled="false" stroked="true" strokeweight=".48pt" strokecolor="#000000">
                <v:path arrowok="t"/>
              </v:shape>
            </v:group>
            <v:group style="position:absolute;left:5602;top:971;width:10;height:2" coordorigin="5602,971" coordsize="10,2">
              <v:shape style="position:absolute;left:5602;top:971;width:10;height:2" coordorigin="5602,971" coordsize="10,0" path="m5602,971l5611,971e" filled="false" stroked="true" strokeweight=".48pt" strokecolor="#000000">
                <v:path arrowok="t"/>
              </v:shape>
            </v:group>
            <v:group style="position:absolute;left:5602;top:990;width:10;height:2" coordorigin="5602,990" coordsize="10,2">
              <v:shape style="position:absolute;left:5602;top:990;width:10;height:2" coordorigin="5602,990" coordsize="10,0" path="m5602,990l5611,990e" filled="false" stroked="true" strokeweight=".48pt" strokecolor="#000000">
                <v:path arrowok="t"/>
              </v:shape>
            </v:group>
            <v:group style="position:absolute;left:5602;top:1009;width:10;height:2" coordorigin="5602,1009" coordsize="10,2">
              <v:shape style="position:absolute;left:5602;top:1009;width:10;height:2" coordorigin="5602,1009" coordsize="10,0" path="m5602,1009l5611,1009e" filled="false" stroked="true" strokeweight=".48pt" strokecolor="#000000">
                <v:path arrowok="t"/>
              </v:shape>
            </v:group>
            <v:group style="position:absolute;left:5602;top:1028;width:10;height:2" coordorigin="5602,1028" coordsize="10,2">
              <v:shape style="position:absolute;left:5602;top:1028;width:10;height:2" coordorigin="5602,1028" coordsize="10,0" path="m5602,1028l5611,1028e" filled="false" stroked="true" strokeweight=".48pt" strokecolor="#000000">
                <v:path arrowok="t"/>
              </v:shape>
            </v:group>
            <v:group style="position:absolute;left:5602;top:1047;width:10;height:2" coordorigin="5602,1047" coordsize="10,2">
              <v:shape style="position:absolute;left:5602;top:1047;width:10;height:2" coordorigin="5602,1047" coordsize="10,0" path="m5602,1047l5611,1047e" filled="false" stroked="true" strokeweight=".48pt" strokecolor="#000000">
                <v:path arrowok="t"/>
              </v:shape>
            </v:group>
            <v:group style="position:absolute;left:5602;top:1067;width:10;height:2" coordorigin="5602,1067" coordsize="10,2">
              <v:shape style="position:absolute;left:5602;top:1067;width:10;height:2" coordorigin="5602,1067" coordsize="10,0" path="m5602,1067l5611,1067e" filled="false" stroked="true" strokeweight=".48pt" strokecolor="#000000">
                <v:path arrowok="t"/>
              </v:shape>
            </v:group>
            <v:group style="position:absolute;left:5602;top:1086;width:10;height:2" coordorigin="5602,1086" coordsize="10,2">
              <v:shape style="position:absolute;left:5602;top:1086;width:10;height:2" coordorigin="5602,1086" coordsize="10,0" path="m5602,1086l5611,1086e" filled="false" stroked="true" strokeweight=".48pt" strokecolor="#000000">
                <v:path arrowok="t"/>
              </v:shape>
            </v:group>
            <v:group style="position:absolute;left:5602;top:1105;width:10;height:2" coordorigin="5602,1105" coordsize="10,2">
              <v:shape style="position:absolute;left:5602;top:1105;width:10;height:2" coordorigin="5602,1105" coordsize="10,0" path="m5602,1105l5611,1105e" filled="false" stroked="true" strokeweight=".48pt" strokecolor="#000000">
                <v:path arrowok="t"/>
              </v:shape>
            </v:group>
            <v:group style="position:absolute;left:5602;top:1124;width:10;height:2" coordorigin="5602,1124" coordsize="10,2">
              <v:shape style="position:absolute;left:5602;top:1124;width:10;height:2" coordorigin="5602,1124" coordsize="10,0" path="m5602,1124l5611,1124e" filled="false" stroked="true" strokeweight=".48pt" strokecolor="#000000">
                <v:path arrowok="t"/>
              </v:shape>
            </v:group>
            <v:group style="position:absolute;left:5602;top:1143;width:10;height:2" coordorigin="5602,1143" coordsize="10,2">
              <v:shape style="position:absolute;left:5602;top:1143;width:10;height:2" coordorigin="5602,1143" coordsize="10,0" path="m5602,1143l5611,1143e" filled="false" stroked="true" strokeweight=".48pt" strokecolor="#000000">
                <v:path arrowok="t"/>
              </v:shape>
            </v:group>
            <v:group style="position:absolute;left:5602;top:1163;width:10;height:2" coordorigin="5602,1163" coordsize="10,2">
              <v:shape style="position:absolute;left:5602;top:1163;width:10;height:2" coordorigin="5602,1163" coordsize="10,0" path="m5602,1163l5611,1163e" filled="false" stroked="true" strokeweight=".48pt" strokecolor="#000000">
                <v:path arrowok="t"/>
              </v:shape>
            </v:group>
            <v:group style="position:absolute;left:5602;top:1182;width:10;height:2" coordorigin="5602,1182" coordsize="10,2">
              <v:shape style="position:absolute;left:5602;top:1182;width:10;height:2" coordorigin="5602,1182" coordsize="10,0" path="m5602,1182l5611,1182e" filled="false" stroked="true" strokeweight=".48pt" strokecolor="#000000">
                <v:path arrowok="t"/>
              </v:shape>
            </v:group>
            <v:group style="position:absolute;left:5602;top:1201;width:10;height:2" coordorigin="5602,1201" coordsize="10,2">
              <v:shape style="position:absolute;left:5602;top:1201;width:10;height:2" coordorigin="5602,1201" coordsize="10,0" path="m5602,1201l5611,1201e" filled="false" stroked="true" strokeweight=".48pt" strokecolor="#000000">
                <v:path arrowok="t"/>
              </v:shape>
            </v:group>
            <v:group style="position:absolute;left:5602;top:1220;width:10;height:2" coordorigin="5602,1220" coordsize="10,2">
              <v:shape style="position:absolute;left:5602;top:1220;width:10;height:2" coordorigin="5602,1220" coordsize="10,0" path="m5602,1220l5611,1220e" filled="false" stroked="true" strokeweight=".48pt" strokecolor="#000000">
                <v:path arrowok="t"/>
              </v:shape>
            </v:group>
            <v:group style="position:absolute;left:2410;top:1297;width:10;height:2" coordorigin="2410,1297" coordsize="10,2">
              <v:shape style="position:absolute;left:2410;top:1297;width:10;height:2" coordorigin="2410,1297" coordsize="10,0" path="m2410,1297l2419,1297e" filled="false" stroked="true" strokeweight=".48pt" strokecolor="#000000">
                <v:path arrowok="t"/>
              </v:shape>
            </v:group>
            <v:group style="position:absolute;left:2429;top:1297;width:10;height:2" coordorigin="2429,1297" coordsize="10,2">
              <v:shape style="position:absolute;left:2429;top:1297;width:10;height:2" coordorigin="2429,1297" coordsize="10,0" path="m2429,1297l2438,1297e" filled="false" stroked="true" strokeweight=".48pt" strokecolor="#000000">
                <v:path arrowok="t"/>
              </v:shape>
            </v:group>
            <v:group style="position:absolute;left:2448;top:1297;width:10;height:2" coordorigin="2448,1297" coordsize="10,2">
              <v:shape style="position:absolute;left:2448;top:1297;width:10;height:2" coordorigin="2448,1297" coordsize="10,0" path="m2448,1297l2458,1297e" filled="false" stroked="true" strokeweight=".48pt" strokecolor="#000000">
                <v:path arrowok="t"/>
              </v:shape>
            </v:group>
            <v:group style="position:absolute;left:2467;top:1297;width:10;height:2" coordorigin="2467,1297" coordsize="10,2">
              <v:shape style="position:absolute;left:2467;top:1297;width:10;height:2" coordorigin="2467,1297" coordsize="10,0" path="m2467,1297l2477,1297e" filled="false" stroked="true" strokeweight=".48pt" strokecolor="#000000">
                <v:path arrowok="t"/>
              </v:shape>
            </v:group>
            <v:group style="position:absolute;left:2486;top:1297;width:10;height:2" coordorigin="2486,1297" coordsize="10,2">
              <v:shape style="position:absolute;left:2486;top:1297;width:10;height:2" coordorigin="2486,1297" coordsize="10,0" path="m2486,1297l2496,1297e" filled="false" stroked="true" strokeweight=".48pt" strokecolor="#000000">
                <v:path arrowok="t"/>
              </v:shape>
            </v:group>
            <v:group style="position:absolute;left:2506;top:1297;width:10;height:2" coordorigin="2506,1297" coordsize="10,2">
              <v:shape style="position:absolute;left:2506;top:1297;width:10;height:2" coordorigin="2506,1297" coordsize="10,0" path="m2506,1297l2515,1297e" filled="false" stroked="true" strokeweight=".48pt" strokecolor="#000000">
                <v:path arrowok="t"/>
              </v:shape>
            </v:group>
            <v:group style="position:absolute;left:2525;top:1297;width:10;height:2" coordorigin="2525,1297" coordsize="10,2">
              <v:shape style="position:absolute;left:2525;top:1297;width:10;height:2" coordorigin="2525,1297" coordsize="10,0" path="m2525,1297l2534,1297e" filled="false" stroked="true" strokeweight=".48pt" strokecolor="#000000">
                <v:path arrowok="t"/>
              </v:shape>
            </v:group>
            <v:group style="position:absolute;left:2544;top:1297;width:10;height:2" coordorigin="2544,1297" coordsize="10,2">
              <v:shape style="position:absolute;left:2544;top:1297;width:10;height:2" coordorigin="2544,1297" coordsize="10,0" path="m2544,1297l2554,1297e" filled="false" stroked="true" strokeweight=".48pt" strokecolor="#000000">
                <v:path arrowok="t"/>
              </v:shape>
            </v:group>
            <v:group style="position:absolute;left:2563;top:1297;width:10;height:2" coordorigin="2563,1297" coordsize="10,2">
              <v:shape style="position:absolute;left:2563;top:1297;width:10;height:2" coordorigin="2563,1297" coordsize="10,0" path="m2563,1297l2573,1297e" filled="false" stroked="true" strokeweight=".48pt" strokecolor="#000000">
                <v:path arrowok="t"/>
              </v:shape>
            </v:group>
            <v:group style="position:absolute;left:2582;top:1297;width:10;height:2" coordorigin="2582,1297" coordsize="10,2">
              <v:shape style="position:absolute;left:2582;top:1297;width:10;height:2" coordorigin="2582,1297" coordsize="10,0" path="m2582,1297l2592,1297e" filled="false" stroked="true" strokeweight=".48pt" strokecolor="#000000">
                <v:path arrowok="t"/>
              </v:shape>
            </v:group>
            <v:group style="position:absolute;left:2602;top:1297;width:10;height:2" coordorigin="2602,1297" coordsize="10,2">
              <v:shape style="position:absolute;left:2602;top:1297;width:10;height:2" coordorigin="2602,1297" coordsize="10,0" path="m2602,1297l2611,1297e" filled="false" stroked="true" strokeweight=".48pt" strokecolor="#000000">
                <v:path arrowok="t"/>
              </v:shape>
            </v:group>
            <v:group style="position:absolute;left:2621;top:1297;width:10;height:2" coordorigin="2621,1297" coordsize="10,2">
              <v:shape style="position:absolute;left:2621;top:1297;width:10;height:2" coordorigin="2621,1297" coordsize="10,0" path="m2621,1297l2630,1297e" filled="false" stroked="true" strokeweight=".48pt" strokecolor="#000000">
                <v:path arrowok="t"/>
              </v:shape>
            </v:group>
            <v:group style="position:absolute;left:2640;top:1297;width:10;height:2" coordorigin="2640,1297" coordsize="10,2">
              <v:shape style="position:absolute;left:2640;top:1297;width:10;height:2" coordorigin="2640,1297" coordsize="10,0" path="m2640,1297l2650,1297e" filled="false" stroked="true" strokeweight=".48pt" strokecolor="#000000">
                <v:path arrowok="t"/>
              </v:shape>
            </v:group>
            <v:group style="position:absolute;left:2659;top:1297;width:10;height:2" coordorigin="2659,1297" coordsize="10,2">
              <v:shape style="position:absolute;left:2659;top:1297;width:10;height:2" coordorigin="2659,1297" coordsize="10,0" path="m2659,1297l2669,1297e" filled="false" stroked="true" strokeweight=".48pt" strokecolor="#000000">
                <v:path arrowok="t"/>
              </v:shape>
            </v:group>
            <v:group style="position:absolute;left:2678;top:1297;width:10;height:2" coordorigin="2678,1297" coordsize="10,2">
              <v:shape style="position:absolute;left:2678;top:1297;width:10;height:2" coordorigin="2678,1297" coordsize="10,0" path="m2678,1297l2688,1297e" filled="false" stroked="true" strokeweight=".48pt" strokecolor="#000000">
                <v:path arrowok="t"/>
              </v:shape>
            </v:group>
            <v:group style="position:absolute;left:2698;top:1297;width:10;height:2" coordorigin="2698,1297" coordsize="10,2">
              <v:shape style="position:absolute;left:2698;top:1297;width:10;height:2" coordorigin="2698,1297" coordsize="10,0" path="m2698,1297l2707,1297e" filled="false" stroked="true" strokeweight=".48pt" strokecolor="#000000">
                <v:path arrowok="t"/>
              </v:shape>
            </v:group>
            <v:group style="position:absolute;left:2717;top:1297;width:10;height:2" coordorigin="2717,1297" coordsize="10,2">
              <v:shape style="position:absolute;left:2717;top:1297;width:10;height:2" coordorigin="2717,1297" coordsize="10,0" path="m2717,1297l2726,1297e" filled="false" stroked="true" strokeweight=".48pt" strokecolor="#000000">
                <v:path arrowok="t"/>
              </v:shape>
            </v:group>
            <v:group style="position:absolute;left:2736;top:1297;width:10;height:2" coordorigin="2736,1297" coordsize="10,2">
              <v:shape style="position:absolute;left:2736;top:1297;width:10;height:2" coordorigin="2736,1297" coordsize="10,0" path="m2736,1297l2746,1297e" filled="false" stroked="true" strokeweight=".48pt" strokecolor="#000000">
                <v:path arrowok="t"/>
              </v:shape>
            </v:group>
            <v:group style="position:absolute;left:2755;top:1297;width:10;height:2" coordorigin="2755,1297" coordsize="10,2">
              <v:shape style="position:absolute;left:2755;top:1297;width:10;height:2" coordorigin="2755,1297" coordsize="10,0" path="m2755,1297l2765,1297e" filled="false" stroked="true" strokeweight=".48pt" strokecolor="#000000">
                <v:path arrowok="t"/>
              </v:shape>
            </v:group>
            <v:group style="position:absolute;left:2774;top:1297;width:10;height:2" coordorigin="2774,1297" coordsize="10,2">
              <v:shape style="position:absolute;left:2774;top:1297;width:10;height:2" coordorigin="2774,1297" coordsize="10,0" path="m2774,1297l2784,1297e" filled="false" stroked="true" strokeweight=".48pt" strokecolor="#000000">
                <v:path arrowok="t"/>
              </v:shape>
            </v:group>
            <v:group style="position:absolute;left:2794;top:1297;width:10;height:2" coordorigin="2794,1297" coordsize="10,2">
              <v:shape style="position:absolute;left:2794;top:1297;width:10;height:2" coordorigin="2794,1297" coordsize="10,0" path="m2794,1297l2803,1297e" filled="false" stroked="true" strokeweight=".48pt" strokecolor="#000000">
                <v:path arrowok="t"/>
              </v:shape>
            </v:group>
            <v:group style="position:absolute;left:2813;top:1297;width:10;height:2" coordorigin="2813,1297" coordsize="10,2">
              <v:shape style="position:absolute;left:2813;top:1297;width:10;height:2" coordorigin="2813,1297" coordsize="10,0" path="m2813,1297l2822,1297e" filled="false" stroked="true" strokeweight=".48pt" strokecolor="#000000">
                <v:path arrowok="t"/>
              </v:shape>
            </v:group>
            <v:group style="position:absolute;left:2832;top:1297;width:10;height:2" coordorigin="2832,1297" coordsize="10,2">
              <v:shape style="position:absolute;left:2832;top:1297;width:10;height:2" coordorigin="2832,1297" coordsize="10,0" path="m2832,1297l2842,1297e" filled="false" stroked="true" strokeweight=".48pt" strokecolor="#000000">
                <v:path arrowok="t"/>
              </v:shape>
            </v:group>
            <v:group style="position:absolute;left:2851;top:1297;width:10;height:2" coordorigin="2851,1297" coordsize="10,2">
              <v:shape style="position:absolute;left:2851;top:1297;width:10;height:2" coordorigin="2851,1297" coordsize="10,0" path="m2851,1297l2861,1297e" filled="false" stroked="true" strokeweight=".48pt" strokecolor="#000000">
                <v:path arrowok="t"/>
              </v:shape>
            </v:group>
            <v:group style="position:absolute;left:2870;top:1297;width:10;height:2" coordorigin="2870,1297" coordsize="10,2">
              <v:shape style="position:absolute;left:2870;top:1297;width:10;height:2" coordorigin="2870,1297" coordsize="10,0" path="m2870,1297l2880,1297e" filled="false" stroked="true" strokeweight=".48pt" strokecolor="#000000">
                <v:path arrowok="t"/>
              </v:shape>
            </v:group>
            <v:group style="position:absolute;left:2890;top:1297;width:10;height:2" coordorigin="2890,1297" coordsize="10,2">
              <v:shape style="position:absolute;left:2890;top:1297;width:10;height:2" coordorigin="2890,1297" coordsize="10,0" path="m2890,1297l2899,1297e" filled="false" stroked="true" strokeweight=".48pt" strokecolor="#000000">
                <v:path arrowok="t"/>
              </v:shape>
            </v:group>
            <v:group style="position:absolute;left:2909;top:1297;width:10;height:2" coordorigin="2909,1297" coordsize="10,2">
              <v:shape style="position:absolute;left:2909;top:1297;width:10;height:2" coordorigin="2909,1297" coordsize="10,0" path="m2909,1297l2918,1297e" filled="false" stroked="true" strokeweight=".48pt" strokecolor="#000000">
                <v:path arrowok="t"/>
              </v:shape>
            </v:group>
            <v:group style="position:absolute;left:2928;top:1297;width:10;height:2" coordorigin="2928,1297" coordsize="10,2">
              <v:shape style="position:absolute;left:2928;top:1297;width:10;height:2" coordorigin="2928,1297" coordsize="10,0" path="m2928,1297l2938,1297e" filled="false" stroked="true" strokeweight=".48pt" strokecolor="#000000">
                <v:path arrowok="t"/>
              </v:shape>
            </v:group>
            <v:group style="position:absolute;left:2947;top:1297;width:10;height:2" coordorigin="2947,1297" coordsize="10,2">
              <v:shape style="position:absolute;left:2947;top:1297;width:10;height:2" coordorigin="2947,1297" coordsize="10,0" path="m2947,1297l2957,1297e" filled="false" stroked="true" strokeweight=".48pt" strokecolor="#000000">
                <v:path arrowok="t"/>
              </v:shape>
            </v:group>
            <v:group style="position:absolute;left:2966;top:1297;width:10;height:2" coordorigin="2966,1297" coordsize="10,2">
              <v:shape style="position:absolute;left:2966;top:1297;width:10;height:2" coordorigin="2966,1297" coordsize="10,0" path="m2966,1297l2976,1297e" filled="false" stroked="true" strokeweight=".48pt" strokecolor="#000000">
                <v:path arrowok="t"/>
              </v:shape>
            </v:group>
            <v:group style="position:absolute;left:2986;top:1297;width:10;height:2" coordorigin="2986,1297" coordsize="10,2">
              <v:shape style="position:absolute;left:2986;top:1297;width:10;height:2" coordorigin="2986,1297" coordsize="10,0" path="m2986,1297l2995,1297e" filled="false" stroked="true" strokeweight=".48pt" strokecolor="#000000">
                <v:path arrowok="t"/>
              </v:shape>
            </v:group>
            <v:group style="position:absolute;left:3005;top:1297;width:10;height:2" coordorigin="3005,1297" coordsize="10,2">
              <v:shape style="position:absolute;left:3005;top:1297;width:10;height:2" coordorigin="3005,1297" coordsize="10,0" path="m3005,1297l3014,1297e" filled="false" stroked="true" strokeweight=".48pt" strokecolor="#000000">
                <v:path arrowok="t"/>
              </v:shape>
            </v:group>
            <v:group style="position:absolute;left:3024;top:1297;width:10;height:2" coordorigin="3024,1297" coordsize="10,2">
              <v:shape style="position:absolute;left:3024;top:1297;width:10;height:2" coordorigin="3024,1297" coordsize="10,0" path="m3024,1297l3034,1297e" filled="false" stroked="true" strokeweight=".48pt" strokecolor="#000000">
                <v:path arrowok="t"/>
              </v:shape>
            </v:group>
            <v:group style="position:absolute;left:3043;top:1297;width:10;height:2" coordorigin="3043,1297" coordsize="10,2">
              <v:shape style="position:absolute;left:3043;top:1297;width:10;height:2" coordorigin="3043,1297" coordsize="10,0" path="m3043,1297l3053,1297e" filled="false" stroked="true" strokeweight=".48pt" strokecolor="#000000">
                <v:path arrowok="t"/>
              </v:shape>
            </v:group>
            <v:group style="position:absolute;left:3062;top:1297;width:10;height:2" coordorigin="3062,1297" coordsize="10,2">
              <v:shape style="position:absolute;left:3062;top:1297;width:10;height:2" coordorigin="3062,1297" coordsize="10,0" path="m3062,1297l3072,1297e" filled="false" stroked="true" strokeweight=".48pt" strokecolor="#000000">
                <v:path arrowok="t"/>
              </v:shape>
            </v:group>
            <v:group style="position:absolute;left:3082;top:1297;width:10;height:2" coordorigin="3082,1297" coordsize="10,2">
              <v:shape style="position:absolute;left:3082;top:1297;width:10;height:2" coordorigin="3082,1297" coordsize="10,0" path="m3082,1297l3091,1297e" filled="false" stroked="true" strokeweight=".48pt" strokecolor="#000000">
                <v:path arrowok="t"/>
              </v:shape>
            </v:group>
            <v:group style="position:absolute;left:3101;top:1297;width:10;height:2" coordorigin="3101,1297" coordsize="10,2">
              <v:shape style="position:absolute;left:3101;top:1297;width:10;height:2" coordorigin="3101,1297" coordsize="10,0" path="m3101,1297l3110,1297e" filled="false" stroked="true" strokeweight=".48pt" strokecolor="#000000">
                <v:path arrowok="t"/>
              </v:shape>
            </v:group>
            <v:group style="position:absolute;left:3120;top:1297;width:10;height:2" coordorigin="3120,1297" coordsize="10,2">
              <v:shape style="position:absolute;left:3120;top:1297;width:10;height:2" coordorigin="3120,1297" coordsize="10,0" path="m3120,1297l3130,1297e" filled="false" stroked="true" strokeweight=".48pt" strokecolor="#000000">
                <v:path arrowok="t"/>
              </v:shape>
            </v:group>
            <v:group style="position:absolute;left:3139;top:1297;width:10;height:2" coordorigin="3139,1297" coordsize="10,2">
              <v:shape style="position:absolute;left:3139;top:1297;width:10;height:2" coordorigin="3139,1297" coordsize="10,0" path="m3139,1297l3149,1297e" filled="false" stroked="true" strokeweight=".48pt" strokecolor="#000000">
                <v:path arrowok="t"/>
              </v:shape>
            </v:group>
            <v:group style="position:absolute;left:3158;top:1297;width:10;height:2" coordorigin="3158,1297" coordsize="10,2">
              <v:shape style="position:absolute;left:3158;top:1297;width:10;height:2" coordorigin="3158,1297" coordsize="10,0" path="m3158,1297l3168,1297e" filled="false" stroked="true" strokeweight=".48pt" strokecolor="#000000">
                <v:path arrowok="t"/>
              </v:shape>
            </v:group>
            <v:group style="position:absolute;left:3178;top:1297;width:10;height:2" coordorigin="3178,1297" coordsize="10,2">
              <v:shape style="position:absolute;left:3178;top:1297;width:10;height:2" coordorigin="3178,1297" coordsize="10,0" path="m3178,1297l3187,1297e" filled="false" stroked="true" strokeweight=".48pt" strokecolor="#000000">
                <v:path arrowok="t"/>
              </v:shape>
            </v:group>
            <v:group style="position:absolute;left:3197;top:1297;width:10;height:2" coordorigin="3197,1297" coordsize="10,2">
              <v:shape style="position:absolute;left:3197;top:1297;width:10;height:2" coordorigin="3197,1297" coordsize="10,0" path="m3197,1297l3206,1297e" filled="false" stroked="true" strokeweight=".48pt" strokecolor="#000000">
                <v:path arrowok="t"/>
              </v:shape>
            </v:group>
            <v:group style="position:absolute;left:3216;top:1297;width:10;height:2" coordorigin="3216,1297" coordsize="10,2">
              <v:shape style="position:absolute;left:3216;top:1297;width:10;height:2" coordorigin="3216,1297" coordsize="10,0" path="m3216,1297l3226,1297e" filled="false" stroked="true" strokeweight=".48pt" strokecolor="#000000">
                <v:path arrowok="t"/>
              </v:shape>
            </v:group>
            <v:group style="position:absolute;left:3235;top:1297;width:10;height:2" coordorigin="3235,1297" coordsize="10,2">
              <v:shape style="position:absolute;left:3235;top:1297;width:10;height:2" coordorigin="3235,1297" coordsize="10,0" path="m3235,1297l3245,1297e" filled="false" stroked="true" strokeweight=".48pt" strokecolor="#000000">
                <v:path arrowok="t"/>
              </v:shape>
            </v:group>
            <v:group style="position:absolute;left:3254;top:1297;width:10;height:2" coordorigin="3254,1297" coordsize="10,2">
              <v:shape style="position:absolute;left:3254;top:1297;width:10;height:2" coordorigin="3254,1297" coordsize="10,0" path="m3254,1297l3264,1297e" filled="false" stroked="true" strokeweight=".48pt" strokecolor="#000000">
                <v:path arrowok="t"/>
              </v:shape>
            </v:group>
            <v:group style="position:absolute;left:3274;top:1297;width:10;height:2" coordorigin="3274,1297" coordsize="10,2">
              <v:shape style="position:absolute;left:3274;top:1297;width:10;height:2" coordorigin="3274,1297" coordsize="10,0" path="m3274,1297l3283,1297e" filled="false" stroked="true" strokeweight=".48pt" strokecolor="#000000">
                <v:path arrowok="t"/>
              </v:shape>
            </v:group>
            <v:group style="position:absolute;left:3293;top:1297;width:10;height:2" coordorigin="3293,1297" coordsize="10,2">
              <v:shape style="position:absolute;left:3293;top:1297;width:10;height:2" coordorigin="3293,1297" coordsize="10,0" path="m3293,1297l3302,1297e" filled="false" stroked="true" strokeweight=".48pt" strokecolor="#000000">
                <v:path arrowok="t"/>
              </v:shape>
            </v:group>
            <v:group style="position:absolute;left:3312;top:1297;width:10;height:2" coordorigin="3312,1297" coordsize="10,2">
              <v:shape style="position:absolute;left:3312;top:1297;width:10;height:2" coordorigin="3312,1297" coordsize="10,0" path="m3312,1297l3322,1297e" filled="false" stroked="true" strokeweight=".48pt" strokecolor="#000000">
                <v:path arrowok="t"/>
              </v:shape>
            </v:group>
            <v:group style="position:absolute;left:3331;top:1297;width:10;height:2" coordorigin="3331,1297" coordsize="10,2">
              <v:shape style="position:absolute;left:3331;top:1297;width:10;height:2" coordorigin="3331,1297" coordsize="10,0" path="m3331,1297l3341,1297e" filled="false" stroked="true" strokeweight=".48pt" strokecolor="#000000">
                <v:path arrowok="t"/>
              </v:shape>
            </v:group>
            <v:group style="position:absolute;left:3350;top:1297;width:10;height:2" coordorigin="3350,1297" coordsize="10,2">
              <v:shape style="position:absolute;left:3350;top:1297;width:10;height:2" coordorigin="3350,1297" coordsize="10,0" path="m3350,1297l3360,1297e" filled="false" stroked="true" strokeweight=".48pt" strokecolor="#000000">
                <v:path arrowok="t"/>
              </v:shape>
            </v:group>
            <v:group style="position:absolute;left:3370;top:1297;width:10;height:2" coordorigin="3370,1297" coordsize="10,2">
              <v:shape style="position:absolute;left:3370;top:1297;width:10;height:2" coordorigin="3370,1297" coordsize="10,0" path="m3370,1297l3379,1297e" filled="false" stroked="true" strokeweight=".48pt" strokecolor="#000000">
                <v:path arrowok="t"/>
              </v:shape>
            </v:group>
            <v:group style="position:absolute;left:3389;top:1297;width:10;height:2" coordorigin="3389,1297" coordsize="10,2">
              <v:shape style="position:absolute;left:3389;top:1297;width:10;height:2" coordorigin="3389,1297" coordsize="10,0" path="m3389,1297l3398,1297e" filled="false" stroked="true" strokeweight=".48pt" strokecolor="#000000">
                <v:path arrowok="t"/>
              </v:shape>
            </v:group>
            <v:group style="position:absolute;left:3408;top:1297;width:10;height:2" coordorigin="3408,1297" coordsize="10,2">
              <v:shape style="position:absolute;left:3408;top:1297;width:10;height:2" coordorigin="3408,1297" coordsize="10,0" path="m3408,1297l3418,1297e" filled="false" stroked="true" strokeweight=".48pt" strokecolor="#000000">
                <v:path arrowok="t"/>
              </v:shape>
            </v:group>
            <v:group style="position:absolute;left:3427;top:1297;width:10;height:2" coordorigin="3427,1297" coordsize="10,2">
              <v:shape style="position:absolute;left:3427;top:1297;width:10;height:2" coordorigin="3427,1297" coordsize="10,0" path="m3427,1297l3437,1297e" filled="false" stroked="true" strokeweight=".48pt" strokecolor="#000000">
                <v:path arrowok="t"/>
              </v:shape>
            </v:group>
            <v:group style="position:absolute;left:3446;top:1297;width:10;height:2" coordorigin="3446,1297" coordsize="10,2">
              <v:shape style="position:absolute;left:3446;top:1297;width:10;height:2" coordorigin="3446,1297" coordsize="10,0" path="m3446,1297l3456,1297e" filled="false" stroked="true" strokeweight=".48pt" strokecolor="#000000">
                <v:path arrowok="t"/>
              </v:shape>
            </v:group>
            <v:group style="position:absolute;left:3466;top:1297;width:10;height:2" coordorigin="3466,1297" coordsize="10,2">
              <v:shape style="position:absolute;left:3466;top:1297;width:10;height:2" coordorigin="3466,1297" coordsize="10,0" path="m3466,1297l3475,1297e" filled="false" stroked="true" strokeweight=".48pt" strokecolor="#000000">
                <v:path arrowok="t"/>
              </v:shape>
            </v:group>
            <v:group style="position:absolute;left:3485;top:1297;width:10;height:2" coordorigin="3485,1297" coordsize="10,2">
              <v:shape style="position:absolute;left:3485;top:1297;width:10;height:2" coordorigin="3485,1297" coordsize="10,0" path="m3485,1297l3494,1297e" filled="false" stroked="true" strokeweight=".48pt" strokecolor="#000000">
                <v:path arrowok="t"/>
              </v:shape>
            </v:group>
            <v:group style="position:absolute;left:3504;top:1297;width:10;height:2" coordorigin="3504,1297" coordsize="10,2">
              <v:shape style="position:absolute;left:3504;top:1297;width:10;height:2" coordorigin="3504,1297" coordsize="10,0" path="m3504,1297l3514,1297e" filled="false" stroked="true" strokeweight=".48pt" strokecolor="#000000">
                <v:path arrowok="t"/>
              </v:shape>
            </v:group>
            <v:group style="position:absolute;left:3523;top:1297;width:10;height:2" coordorigin="3523,1297" coordsize="10,2">
              <v:shape style="position:absolute;left:3523;top:1297;width:10;height:2" coordorigin="3523,1297" coordsize="10,0" path="m3523,1297l3533,1297e" filled="false" stroked="true" strokeweight=".48pt" strokecolor="#000000">
                <v:path arrowok="t"/>
              </v:shape>
            </v:group>
            <v:group style="position:absolute;left:3542;top:1297;width:10;height:2" coordorigin="3542,1297" coordsize="10,2">
              <v:shape style="position:absolute;left:3542;top:1297;width:10;height:2" coordorigin="3542,1297" coordsize="10,0" path="m3542,1297l3552,1297e" filled="false" stroked="true" strokeweight=".48pt" strokecolor="#000000">
                <v:path arrowok="t"/>
              </v:shape>
            </v:group>
            <v:group style="position:absolute;left:3562;top:1297;width:10;height:2" coordorigin="3562,1297" coordsize="10,2">
              <v:shape style="position:absolute;left:3562;top:1297;width:10;height:2" coordorigin="3562,1297" coordsize="10,0" path="m3562,1297l3571,1297e" filled="false" stroked="true" strokeweight=".48pt" strokecolor="#000000">
                <v:path arrowok="t"/>
              </v:shape>
            </v:group>
            <v:group style="position:absolute;left:3581;top:1297;width:10;height:2" coordorigin="3581,1297" coordsize="10,2">
              <v:shape style="position:absolute;left:3581;top:1297;width:10;height:2" coordorigin="3581,1297" coordsize="10,0" path="m3581,1297l3590,1297e" filled="false" stroked="true" strokeweight=".48pt" strokecolor="#000000">
                <v:path arrowok="t"/>
              </v:shape>
            </v:group>
            <v:group style="position:absolute;left:3600;top:1297;width:10;height:2" coordorigin="3600,1297" coordsize="10,2">
              <v:shape style="position:absolute;left:3600;top:1297;width:10;height:2" coordorigin="3600,1297" coordsize="10,0" path="m3600,1297l3610,1297e" filled="false" stroked="true" strokeweight=".48pt" strokecolor="#000000">
                <v:path arrowok="t"/>
              </v:shape>
            </v:group>
            <v:group style="position:absolute;left:3619;top:1297;width:10;height:2" coordorigin="3619,1297" coordsize="10,2">
              <v:shape style="position:absolute;left:3619;top:1297;width:10;height:2" coordorigin="3619,1297" coordsize="10,0" path="m3619,1297l3629,1297e" filled="false" stroked="true" strokeweight=".48pt" strokecolor="#000000">
                <v:path arrowok="t"/>
              </v:shape>
            </v:group>
            <v:group style="position:absolute;left:3638;top:1297;width:10;height:2" coordorigin="3638,1297" coordsize="10,2">
              <v:shape style="position:absolute;left:3638;top:1297;width:10;height:2" coordorigin="3638,1297" coordsize="10,0" path="m3638,1297l3648,1297e" filled="false" stroked="true" strokeweight=".48pt" strokecolor="#000000">
                <v:path arrowok="t"/>
              </v:shape>
            </v:group>
            <v:group style="position:absolute;left:3658;top:1297;width:10;height:2" coordorigin="3658,1297" coordsize="10,2">
              <v:shape style="position:absolute;left:3658;top:1297;width:10;height:2" coordorigin="3658,1297" coordsize="10,0" path="m3658,1297l3667,1297e" filled="false" stroked="true" strokeweight=".48pt" strokecolor="#000000">
                <v:path arrowok="t"/>
              </v:shape>
            </v:group>
            <v:group style="position:absolute;left:3677;top:1297;width:10;height:2" coordorigin="3677,1297" coordsize="10,2">
              <v:shape style="position:absolute;left:3677;top:1297;width:10;height:2" coordorigin="3677,1297" coordsize="10,0" path="m3677,1297l3686,1297e" filled="false" stroked="true" strokeweight=".48pt" strokecolor="#000000">
                <v:path arrowok="t"/>
              </v:shape>
            </v:group>
            <v:group style="position:absolute;left:3696;top:1297;width:10;height:2" coordorigin="3696,1297" coordsize="10,2">
              <v:shape style="position:absolute;left:3696;top:1297;width:10;height:2" coordorigin="3696,1297" coordsize="10,0" path="m3696,1297l3706,1297e" filled="false" stroked="true" strokeweight=".48pt" strokecolor="#000000">
                <v:path arrowok="t"/>
              </v:shape>
            </v:group>
            <v:group style="position:absolute;left:3715;top:1297;width:10;height:2" coordorigin="3715,1297" coordsize="10,2">
              <v:shape style="position:absolute;left:3715;top:1297;width:10;height:2" coordorigin="3715,1297" coordsize="10,0" path="m3715,1297l3725,1297e" filled="false" stroked="true" strokeweight=".48pt" strokecolor="#000000">
                <v:path arrowok="t"/>
              </v:shape>
            </v:group>
            <v:group style="position:absolute;left:3734;top:1297;width:10;height:2" coordorigin="3734,1297" coordsize="10,2">
              <v:shape style="position:absolute;left:3734;top:1297;width:10;height:2" coordorigin="3734,1297" coordsize="10,0" path="m3734,1297l3744,1297e" filled="false" stroked="true" strokeweight=".48pt" strokecolor="#000000">
                <v:path arrowok="t"/>
              </v:shape>
            </v:group>
            <v:group style="position:absolute;left:3754;top:1297;width:10;height:2" coordorigin="3754,1297" coordsize="10,2">
              <v:shape style="position:absolute;left:3754;top:1297;width:10;height:2" coordorigin="3754,1297" coordsize="10,0" path="m3754,1297l3763,1297e" filled="false" stroked="true" strokeweight=".48pt" strokecolor="#000000">
                <v:path arrowok="t"/>
              </v:shape>
            </v:group>
            <v:group style="position:absolute;left:3773;top:1297;width:10;height:2" coordorigin="3773,1297" coordsize="10,2">
              <v:shape style="position:absolute;left:3773;top:1297;width:10;height:2" coordorigin="3773,1297" coordsize="10,0" path="m3773,1297l3782,1297e" filled="false" stroked="true" strokeweight=".48pt" strokecolor="#000000">
                <v:path arrowok="t"/>
              </v:shape>
            </v:group>
            <v:group style="position:absolute;left:3792;top:1297;width:10;height:2" coordorigin="3792,1297" coordsize="10,2">
              <v:shape style="position:absolute;left:3792;top:1297;width:10;height:2" coordorigin="3792,1297" coordsize="10,0" path="m3792,1297l3802,1297e" filled="false" stroked="true" strokeweight=".48pt" strokecolor="#000000">
                <v:path arrowok="t"/>
              </v:shape>
            </v:group>
            <v:group style="position:absolute;left:3811;top:1297;width:10;height:2" coordorigin="3811,1297" coordsize="10,2">
              <v:shape style="position:absolute;left:3811;top:1297;width:10;height:2" coordorigin="3811,1297" coordsize="10,0" path="m3811,1297l3821,1297e" filled="false" stroked="true" strokeweight=".48pt" strokecolor="#000000">
                <v:path arrowok="t"/>
              </v:shape>
            </v:group>
            <v:group style="position:absolute;left:3830;top:1297;width:10;height:2" coordorigin="3830,1297" coordsize="10,2">
              <v:shape style="position:absolute;left:3830;top:1297;width:10;height:2" coordorigin="3830,1297" coordsize="10,0" path="m3830,1297l3840,1297e" filled="false" stroked="true" strokeweight=".48pt" strokecolor="#000000">
                <v:path arrowok="t"/>
              </v:shape>
            </v:group>
            <v:group style="position:absolute;left:3850;top:1297;width:10;height:2" coordorigin="3850,1297" coordsize="10,2">
              <v:shape style="position:absolute;left:3850;top:1297;width:10;height:2" coordorigin="3850,1297" coordsize="10,0" path="m3850,1297l3859,1297e" filled="false" stroked="true" strokeweight=".48pt" strokecolor="#000000">
                <v:path arrowok="t"/>
              </v:shape>
            </v:group>
            <v:group style="position:absolute;left:3869;top:1297;width:10;height:2" coordorigin="3869,1297" coordsize="10,2">
              <v:shape style="position:absolute;left:3869;top:1297;width:10;height:2" coordorigin="3869,1297" coordsize="10,0" path="m3869,1297l3878,1297e" filled="false" stroked="true" strokeweight=".48pt" strokecolor="#000000">
                <v:path arrowok="t"/>
              </v:shape>
            </v:group>
            <v:group style="position:absolute;left:3888;top:1297;width:10;height:2" coordorigin="3888,1297" coordsize="10,2">
              <v:shape style="position:absolute;left:3888;top:1297;width:10;height:2" coordorigin="3888,1297" coordsize="10,0" path="m3888,1297l3898,1297e" filled="false" stroked="true" strokeweight=".48pt" strokecolor="#000000">
                <v:path arrowok="t"/>
              </v:shape>
            </v:group>
            <v:group style="position:absolute;left:3907;top:1297;width:10;height:2" coordorigin="3907,1297" coordsize="10,2">
              <v:shape style="position:absolute;left:3907;top:1297;width:10;height:2" coordorigin="3907,1297" coordsize="10,0" path="m3907,1297l3917,1297e" filled="false" stroked="true" strokeweight=".48pt" strokecolor="#000000">
                <v:path arrowok="t"/>
              </v:shape>
            </v:group>
            <v:group style="position:absolute;left:3926;top:1297;width:10;height:2" coordorigin="3926,1297" coordsize="10,2">
              <v:shape style="position:absolute;left:3926;top:1297;width:10;height:2" coordorigin="3926,1297" coordsize="10,0" path="m3926,1297l3936,1297e" filled="false" stroked="true" strokeweight=".48pt" strokecolor="#000000">
                <v:path arrowok="t"/>
              </v:shape>
            </v:group>
            <v:group style="position:absolute;left:3946;top:1297;width:10;height:2" coordorigin="3946,1297" coordsize="10,2">
              <v:shape style="position:absolute;left:3946;top:1297;width:10;height:2" coordorigin="3946,1297" coordsize="10,0" path="m3946,1297l3955,1297e" filled="false" stroked="true" strokeweight=".48pt" strokecolor="#000000">
                <v:path arrowok="t"/>
              </v:shape>
            </v:group>
            <v:group style="position:absolute;left:3965;top:1297;width:10;height:2" coordorigin="3965,1297" coordsize="10,2">
              <v:shape style="position:absolute;left:3965;top:1297;width:10;height:2" coordorigin="3965,1297" coordsize="10,0" path="m3965,1297l3974,1297e" filled="false" stroked="true" strokeweight=".48pt" strokecolor="#000000">
                <v:path arrowok="t"/>
              </v:shape>
            </v:group>
            <v:group style="position:absolute;left:3984;top:1297;width:10;height:2" coordorigin="3984,1297" coordsize="10,2">
              <v:shape style="position:absolute;left:3984;top:1297;width:10;height:2" coordorigin="3984,1297" coordsize="10,0" path="m3984,1297l3994,1297e" filled="false" stroked="true" strokeweight=".48pt" strokecolor="#000000">
                <v:path arrowok="t"/>
              </v:shape>
            </v:group>
            <v:group style="position:absolute;left:4003;top:1297;width:10;height:2" coordorigin="4003,1297" coordsize="10,2">
              <v:shape style="position:absolute;left:4003;top:1297;width:10;height:2" coordorigin="4003,1297" coordsize="10,0" path="m4003,1297l4013,1297e" filled="false" stroked="true" strokeweight=".48pt" strokecolor="#000000">
                <v:path arrowok="t"/>
              </v:shape>
            </v:group>
            <v:group style="position:absolute;left:4022;top:1297;width:10;height:2" coordorigin="4022,1297" coordsize="10,2">
              <v:shape style="position:absolute;left:4022;top:1297;width:10;height:2" coordorigin="4022,1297" coordsize="10,0" path="m4022,1297l4032,1297e" filled="false" stroked="true" strokeweight=".48pt" strokecolor="#000000">
                <v:path arrowok="t"/>
              </v:shape>
            </v:group>
            <v:group style="position:absolute;left:4042;top:1297;width:10;height:2" coordorigin="4042,1297" coordsize="10,2">
              <v:shape style="position:absolute;left:4042;top:1297;width:10;height:2" coordorigin="4042,1297" coordsize="10,0" path="m4042,1297l4051,1297e" filled="false" stroked="true" strokeweight=".48pt" strokecolor="#000000">
                <v:path arrowok="t"/>
              </v:shape>
            </v:group>
            <v:group style="position:absolute;left:4061;top:1297;width:10;height:2" coordorigin="4061,1297" coordsize="10,2">
              <v:shape style="position:absolute;left:4061;top:1297;width:10;height:2" coordorigin="4061,1297" coordsize="10,0" path="m4061,1297l4070,1297e" filled="false" stroked="true" strokeweight=".48pt" strokecolor="#000000">
                <v:path arrowok="t"/>
              </v:shape>
            </v:group>
            <v:group style="position:absolute;left:4080;top:1297;width:10;height:2" coordorigin="4080,1297" coordsize="10,2">
              <v:shape style="position:absolute;left:4080;top:1297;width:10;height:2" coordorigin="4080,1297" coordsize="10,0" path="m4080,1297l4090,1297e" filled="false" stroked="true" strokeweight=".48pt" strokecolor="#000000">
                <v:path arrowok="t"/>
              </v:shape>
            </v:group>
            <v:group style="position:absolute;left:4099;top:1297;width:10;height:2" coordorigin="4099,1297" coordsize="10,2">
              <v:shape style="position:absolute;left:4099;top:1297;width:10;height:2" coordorigin="4099,1297" coordsize="10,0" path="m4099,1297l4109,1297e" filled="false" stroked="true" strokeweight=".48pt" strokecolor="#000000">
                <v:path arrowok="t"/>
              </v:shape>
            </v:group>
            <v:group style="position:absolute;left:4118;top:1297;width:10;height:2" coordorigin="4118,1297" coordsize="10,2">
              <v:shape style="position:absolute;left:4118;top:1297;width:10;height:2" coordorigin="4118,1297" coordsize="10,0" path="m4118,1297l4128,1297e" filled="false" stroked="true" strokeweight=".48pt" strokecolor="#000000">
                <v:path arrowok="t"/>
              </v:shape>
            </v:group>
            <v:group style="position:absolute;left:4138;top:1297;width:10;height:2" coordorigin="4138,1297" coordsize="10,2">
              <v:shape style="position:absolute;left:4138;top:1297;width:10;height:2" coordorigin="4138,1297" coordsize="10,0" path="m4138,1297l4147,1297e" filled="false" stroked="true" strokeweight=".48pt" strokecolor="#000000">
                <v:path arrowok="t"/>
              </v:shape>
            </v:group>
            <v:group style="position:absolute;left:4157;top:1297;width:10;height:2" coordorigin="4157,1297" coordsize="10,2">
              <v:shape style="position:absolute;left:4157;top:1297;width:10;height:2" coordorigin="4157,1297" coordsize="10,0" path="m4157,1297l4166,1297e" filled="false" stroked="true" strokeweight=".48pt" strokecolor="#000000">
                <v:path arrowok="t"/>
              </v:shape>
            </v:group>
            <v:group style="position:absolute;left:4176;top:1297;width:10;height:2" coordorigin="4176,1297" coordsize="10,2">
              <v:shape style="position:absolute;left:4176;top:1297;width:10;height:2" coordorigin="4176,1297" coordsize="10,0" path="m4176,1297l4186,1297e" filled="false" stroked="true" strokeweight=".48pt" strokecolor="#000000">
                <v:path arrowok="t"/>
              </v:shape>
            </v:group>
            <v:group style="position:absolute;left:4195;top:1297;width:10;height:2" coordorigin="4195,1297" coordsize="10,2">
              <v:shape style="position:absolute;left:4195;top:1297;width:10;height:2" coordorigin="4195,1297" coordsize="10,0" path="m4195,1297l4205,1297e" filled="false" stroked="true" strokeweight=".48pt" strokecolor="#000000">
                <v:path arrowok="t"/>
              </v:shape>
            </v:group>
            <v:group style="position:absolute;left:4214;top:1297;width:10;height:2" coordorigin="4214,1297" coordsize="10,2">
              <v:shape style="position:absolute;left:4214;top:1297;width:10;height:2" coordorigin="4214,1297" coordsize="10,0" path="m4214,1297l4224,1297e" filled="false" stroked="true" strokeweight=".48pt" strokecolor="#000000">
                <v:path arrowok="t"/>
              </v:shape>
            </v:group>
            <v:group style="position:absolute;left:4234;top:1297;width:10;height:2" coordorigin="4234,1297" coordsize="10,2">
              <v:shape style="position:absolute;left:4234;top:1297;width:10;height:2" coordorigin="4234,1297" coordsize="10,0" path="m4234,1297l4243,1297e" filled="false" stroked="true" strokeweight=".48pt" strokecolor="#000000">
                <v:path arrowok="t"/>
              </v:shape>
            </v:group>
            <v:group style="position:absolute;left:4253;top:1297;width:10;height:2" coordorigin="4253,1297" coordsize="10,2">
              <v:shape style="position:absolute;left:4253;top:1297;width:10;height:2" coordorigin="4253,1297" coordsize="10,0" path="m4253,1297l4262,1297e" filled="false" stroked="true" strokeweight=".48pt" strokecolor="#000000">
                <v:path arrowok="t"/>
              </v:shape>
            </v:group>
            <v:group style="position:absolute;left:4272;top:1297;width:10;height:2" coordorigin="4272,1297" coordsize="10,2">
              <v:shape style="position:absolute;left:4272;top:1297;width:10;height:2" coordorigin="4272,1297" coordsize="10,0" path="m4272,1297l4282,1297e" filled="false" stroked="true" strokeweight=".48pt" strokecolor="#000000">
                <v:path arrowok="t"/>
              </v:shape>
            </v:group>
            <v:group style="position:absolute;left:4291;top:1297;width:10;height:2" coordorigin="4291,1297" coordsize="10,2">
              <v:shape style="position:absolute;left:4291;top:1297;width:10;height:2" coordorigin="4291,1297" coordsize="10,0" path="m4291,1297l4301,1297e" filled="false" stroked="true" strokeweight=".48pt" strokecolor="#000000">
                <v:path arrowok="t"/>
              </v:shape>
            </v:group>
            <v:group style="position:absolute;left:4310;top:1297;width:10;height:2" coordorigin="4310,1297" coordsize="10,2">
              <v:shape style="position:absolute;left:4310;top:1297;width:10;height:2" coordorigin="4310,1297" coordsize="10,0" path="m4310,1297l4320,1297e" filled="false" stroked="true" strokeweight=".48pt" strokecolor="#000000">
                <v:path arrowok="t"/>
              </v:shape>
            </v:group>
            <v:group style="position:absolute;left:4330;top:1297;width:10;height:2" coordorigin="4330,1297" coordsize="10,2">
              <v:shape style="position:absolute;left:4330;top:1297;width:10;height:2" coordorigin="4330,1297" coordsize="10,0" path="m4330,1297l4339,1297e" filled="false" stroked="true" strokeweight=".48pt" strokecolor="#000000">
                <v:path arrowok="t"/>
              </v:shape>
            </v:group>
            <v:group style="position:absolute;left:4349;top:1297;width:10;height:2" coordorigin="4349,1297" coordsize="10,2">
              <v:shape style="position:absolute;left:4349;top:1297;width:10;height:2" coordorigin="4349,1297" coordsize="10,0" path="m4349,1297l4358,1297e" filled="false" stroked="true" strokeweight=".48pt" strokecolor="#000000">
                <v:path arrowok="t"/>
              </v:shape>
            </v:group>
            <v:group style="position:absolute;left:4368;top:1297;width:10;height:2" coordorigin="4368,1297" coordsize="10,2">
              <v:shape style="position:absolute;left:4368;top:1297;width:10;height:2" coordorigin="4368,1297" coordsize="10,0" path="m4368,1297l4378,1297e" filled="false" stroked="true" strokeweight=".48pt" strokecolor="#000000">
                <v:path arrowok="t"/>
              </v:shape>
            </v:group>
            <v:group style="position:absolute;left:4387;top:1297;width:10;height:2" coordorigin="4387,1297" coordsize="10,2">
              <v:shape style="position:absolute;left:4387;top:1297;width:10;height:2" coordorigin="4387,1297" coordsize="10,0" path="m4387,1297l4397,1297e" filled="false" stroked="true" strokeweight=".48pt" strokecolor="#000000">
                <v:path arrowok="t"/>
              </v:shape>
            </v:group>
            <v:group style="position:absolute;left:4406;top:1297;width:10;height:2" coordorigin="4406,1297" coordsize="10,2">
              <v:shape style="position:absolute;left:4406;top:1297;width:10;height:2" coordorigin="4406,1297" coordsize="10,0" path="m4406,1297l4416,1297e" filled="false" stroked="true" strokeweight=".48pt" strokecolor="#000000">
                <v:path arrowok="t"/>
              </v:shape>
            </v:group>
            <v:group style="position:absolute;left:4426;top:1297;width:10;height:2" coordorigin="4426,1297" coordsize="10,2">
              <v:shape style="position:absolute;left:4426;top:1297;width:10;height:2" coordorigin="4426,1297" coordsize="10,0" path="m4426,1297l4435,1297e" filled="false" stroked="true" strokeweight=".48pt" strokecolor="#000000">
                <v:path arrowok="t"/>
              </v:shape>
            </v:group>
            <v:group style="position:absolute;left:4445;top:1297;width:10;height:2" coordorigin="4445,1297" coordsize="10,2">
              <v:shape style="position:absolute;left:4445;top:1297;width:10;height:2" coordorigin="4445,1297" coordsize="10,0" path="m4445,1297l4454,1297e" filled="false" stroked="true" strokeweight=".48pt" strokecolor="#000000">
                <v:path arrowok="t"/>
              </v:shape>
            </v:group>
            <v:group style="position:absolute;left:4464;top:1297;width:10;height:2" coordorigin="4464,1297" coordsize="10,2">
              <v:shape style="position:absolute;left:4464;top:1297;width:10;height:2" coordorigin="4464,1297" coordsize="10,0" path="m4464,1297l4474,1297e" filled="false" stroked="true" strokeweight=".48pt" strokecolor="#000000">
                <v:path arrowok="t"/>
              </v:shape>
            </v:group>
            <v:group style="position:absolute;left:4483;top:1297;width:10;height:2" coordorigin="4483,1297" coordsize="10,2">
              <v:shape style="position:absolute;left:4483;top:1297;width:10;height:2" coordorigin="4483,1297" coordsize="10,0" path="m4483,1297l4493,1297e" filled="false" stroked="true" strokeweight=".48pt" strokecolor="#000000">
                <v:path arrowok="t"/>
              </v:shape>
            </v:group>
            <v:group style="position:absolute;left:4502;top:1297;width:10;height:2" coordorigin="4502,1297" coordsize="10,2">
              <v:shape style="position:absolute;left:4502;top:1297;width:10;height:2" coordorigin="4502,1297" coordsize="10,0" path="m4502,1297l4512,1297e" filled="false" stroked="true" strokeweight=".48pt" strokecolor="#000000">
                <v:path arrowok="t"/>
              </v:shape>
            </v:group>
            <v:group style="position:absolute;left:4522;top:1297;width:10;height:2" coordorigin="4522,1297" coordsize="10,2">
              <v:shape style="position:absolute;left:4522;top:1297;width:10;height:2" coordorigin="4522,1297" coordsize="10,0" path="m4522,1297l4531,1297e" filled="false" stroked="true" strokeweight=".48pt" strokecolor="#000000">
                <v:path arrowok="t"/>
              </v:shape>
            </v:group>
            <v:group style="position:absolute;left:4541;top:1297;width:10;height:2" coordorigin="4541,1297" coordsize="10,2">
              <v:shape style="position:absolute;left:4541;top:1297;width:10;height:2" coordorigin="4541,1297" coordsize="10,0" path="m4541,1297l4550,1297e" filled="false" stroked="true" strokeweight=".48pt" strokecolor="#000000">
                <v:path arrowok="t"/>
              </v:shape>
            </v:group>
            <v:group style="position:absolute;left:4560;top:1297;width:10;height:2" coordorigin="4560,1297" coordsize="10,2">
              <v:shape style="position:absolute;left:4560;top:1297;width:10;height:2" coordorigin="4560,1297" coordsize="10,0" path="m4560,1297l4570,1297e" filled="false" stroked="true" strokeweight=".48pt" strokecolor="#000000">
                <v:path arrowok="t"/>
              </v:shape>
            </v:group>
            <v:group style="position:absolute;left:4579;top:1297;width:10;height:2" coordorigin="4579,1297" coordsize="10,2">
              <v:shape style="position:absolute;left:4579;top:1297;width:10;height:2" coordorigin="4579,1297" coordsize="10,0" path="m4579,1297l4589,1297e" filled="false" stroked="true" strokeweight=".48pt" strokecolor="#000000">
                <v:path arrowok="t"/>
              </v:shape>
            </v:group>
            <v:group style="position:absolute;left:4598;top:1297;width:10;height:2" coordorigin="4598,1297" coordsize="10,2">
              <v:shape style="position:absolute;left:4598;top:1297;width:10;height:2" coordorigin="4598,1297" coordsize="10,0" path="m4598,1297l4608,1297e" filled="false" stroked="true" strokeweight=".48pt" strokecolor="#000000">
                <v:path arrowok="t"/>
              </v:shape>
            </v:group>
            <v:group style="position:absolute;left:4618;top:1297;width:10;height:2" coordorigin="4618,1297" coordsize="10,2">
              <v:shape style="position:absolute;left:4618;top:1297;width:10;height:2" coordorigin="4618,1297" coordsize="10,0" path="m4618,1297l4627,1297e" filled="false" stroked="true" strokeweight=".48pt" strokecolor="#000000">
                <v:path arrowok="t"/>
              </v:shape>
            </v:group>
            <v:group style="position:absolute;left:4637;top:1297;width:10;height:2" coordorigin="4637,1297" coordsize="10,2">
              <v:shape style="position:absolute;left:4637;top:1297;width:10;height:2" coordorigin="4637,1297" coordsize="10,0" path="m4637,1297l4646,1297e" filled="false" stroked="true" strokeweight=".48pt" strokecolor="#000000">
                <v:path arrowok="t"/>
              </v:shape>
            </v:group>
            <v:group style="position:absolute;left:4656;top:1297;width:10;height:2" coordorigin="4656,1297" coordsize="10,2">
              <v:shape style="position:absolute;left:4656;top:1297;width:10;height:2" coordorigin="4656,1297" coordsize="10,0" path="m4656,1297l4666,1297e" filled="false" stroked="true" strokeweight=".48pt" strokecolor="#000000">
                <v:path arrowok="t"/>
              </v:shape>
            </v:group>
            <v:group style="position:absolute;left:4675;top:1297;width:10;height:2" coordorigin="4675,1297" coordsize="10,2">
              <v:shape style="position:absolute;left:4675;top:1297;width:10;height:2" coordorigin="4675,1297" coordsize="10,0" path="m4675,1297l4685,1297e" filled="false" stroked="true" strokeweight=".48pt" strokecolor="#000000">
                <v:path arrowok="t"/>
              </v:shape>
            </v:group>
            <v:group style="position:absolute;left:4694;top:1297;width:10;height:2" coordorigin="4694,1297" coordsize="10,2">
              <v:shape style="position:absolute;left:4694;top:1297;width:10;height:2" coordorigin="4694,1297" coordsize="10,0" path="m4694,1297l4704,1297e" filled="false" stroked="true" strokeweight=".48pt" strokecolor="#000000">
                <v:path arrowok="t"/>
              </v:shape>
            </v:group>
            <v:group style="position:absolute;left:4714;top:1297;width:10;height:2" coordorigin="4714,1297" coordsize="10,2">
              <v:shape style="position:absolute;left:4714;top:1297;width:10;height:2" coordorigin="4714,1297" coordsize="10,0" path="m4714,1297l4723,1297e" filled="false" stroked="true" strokeweight=".48pt" strokecolor="#000000">
                <v:path arrowok="t"/>
              </v:shape>
            </v:group>
            <v:group style="position:absolute;left:4733;top:1297;width:10;height:2" coordorigin="4733,1297" coordsize="10,2">
              <v:shape style="position:absolute;left:4733;top:1297;width:10;height:2" coordorigin="4733,1297" coordsize="10,0" path="m4733,1297l4742,1297e" filled="false" stroked="true" strokeweight=".48pt" strokecolor="#000000">
                <v:path arrowok="t"/>
              </v:shape>
            </v:group>
            <v:group style="position:absolute;left:4752;top:1297;width:10;height:2" coordorigin="4752,1297" coordsize="10,2">
              <v:shape style="position:absolute;left:4752;top:1297;width:10;height:2" coordorigin="4752,1297" coordsize="10,0" path="m4752,1297l4762,1297e" filled="false" stroked="true" strokeweight=".48pt" strokecolor="#000000">
                <v:path arrowok="t"/>
              </v:shape>
            </v:group>
            <v:group style="position:absolute;left:4771;top:1297;width:10;height:2" coordorigin="4771,1297" coordsize="10,2">
              <v:shape style="position:absolute;left:4771;top:1297;width:10;height:2" coordorigin="4771,1297" coordsize="10,0" path="m4771,1297l4781,1297e" filled="false" stroked="true" strokeweight=".48pt" strokecolor="#000000">
                <v:path arrowok="t"/>
              </v:shape>
            </v:group>
            <v:group style="position:absolute;left:4790;top:1297;width:10;height:2" coordorigin="4790,1297" coordsize="10,2">
              <v:shape style="position:absolute;left:4790;top:1297;width:10;height:2" coordorigin="4790,1297" coordsize="10,0" path="m4790,1297l4800,1297e" filled="false" stroked="true" strokeweight=".48pt" strokecolor="#000000">
                <v:path arrowok="t"/>
              </v:shape>
            </v:group>
            <v:group style="position:absolute;left:4810;top:1297;width:10;height:2" coordorigin="4810,1297" coordsize="10,2">
              <v:shape style="position:absolute;left:4810;top:1297;width:10;height:2" coordorigin="4810,1297" coordsize="10,0" path="m4810,1297l4819,1297e" filled="false" stroked="true" strokeweight=".48pt" strokecolor="#000000">
                <v:path arrowok="t"/>
              </v:shape>
            </v:group>
            <v:group style="position:absolute;left:4829;top:1297;width:10;height:2" coordorigin="4829,1297" coordsize="10,2">
              <v:shape style="position:absolute;left:4829;top:1297;width:10;height:2" coordorigin="4829,1297" coordsize="10,0" path="m4829,1297l4838,1297e" filled="false" stroked="true" strokeweight=".48pt" strokecolor="#000000">
                <v:path arrowok="t"/>
              </v:shape>
            </v:group>
            <v:group style="position:absolute;left:4848;top:1297;width:10;height:2" coordorigin="4848,1297" coordsize="10,2">
              <v:shape style="position:absolute;left:4848;top:1297;width:10;height:2" coordorigin="4848,1297" coordsize="10,0" path="m4848,1297l4858,1297e" filled="false" stroked="true" strokeweight=".48pt" strokecolor="#000000">
                <v:path arrowok="t"/>
              </v:shape>
            </v:group>
            <v:group style="position:absolute;left:4867;top:1297;width:10;height:2" coordorigin="4867,1297" coordsize="10,2">
              <v:shape style="position:absolute;left:4867;top:1297;width:10;height:2" coordorigin="4867,1297" coordsize="10,0" path="m4867,1297l4877,1297e" filled="false" stroked="true" strokeweight=".48pt" strokecolor="#000000">
                <v:path arrowok="t"/>
              </v:shape>
            </v:group>
            <v:group style="position:absolute;left:4886;top:1297;width:10;height:2" coordorigin="4886,1297" coordsize="10,2">
              <v:shape style="position:absolute;left:4886;top:1297;width:10;height:2" coordorigin="4886,1297" coordsize="10,0" path="m4886,1297l4896,1297e" filled="false" stroked="true" strokeweight=".48pt" strokecolor="#000000">
                <v:path arrowok="t"/>
              </v:shape>
            </v:group>
            <v:group style="position:absolute;left:4906;top:1297;width:10;height:2" coordorigin="4906,1297" coordsize="10,2">
              <v:shape style="position:absolute;left:4906;top:1297;width:10;height:2" coordorigin="4906,1297" coordsize="10,0" path="m4906,1297l4915,1297e" filled="false" stroked="true" strokeweight=".48pt" strokecolor="#000000">
                <v:path arrowok="t"/>
              </v:shape>
            </v:group>
            <v:group style="position:absolute;left:4925;top:1297;width:10;height:2" coordorigin="4925,1297" coordsize="10,2">
              <v:shape style="position:absolute;left:4925;top:1297;width:10;height:2" coordorigin="4925,1297" coordsize="10,0" path="m4925,1297l4934,1297e" filled="false" stroked="true" strokeweight=".48pt" strokecolor="#000000">
                <v:path arrowok="t"/>
              </v:shape>
            </v:group>
            <v:group style="position:absolute;left:4944;top:1297;width:10;height:2" coordorigin="4944,1297" coordsize="10,2">
              <v:shape style="position:absolute;left:4944;top:1297;width:10;height:2" coordorigin="4944,1297" coordsize="10,0" path="m4944,1297l4954,1297e" filled="false" stroked="true" strokeweight=".48pt" strokecolor="#000000">
                <v:path arrowok="t"/>
              </v:shape>
            </v:group>
            <v:group style="position:absolute;left:4963;top:1297;width:10;height:2" coordorigin="4963,1297" coordsize="10,2">
              <v:shape style="position:absolute;left:4963;top:1297;width:10;height:2" coordorigin="4963,1297" coordsize="10,0" path="m4963,1297l4973,1297e" filled="false" stroked="true" strokeweight=".48pt" strokecolor="#000000">
                <v:path arrowok="t"/>
              </v:shape>
            </v:group>
            <v:group style="position:absolute;left:4982;top:1297;width:10;height:2" coordorigin="4982,1297" coordsize="10,2">
              <v:shape style="position:absolute;left:4982;top:1297;width:10;height:2" coordorigin="4982,1297" coordsize="10,0" path="m4982,1297l4992,1297e" filled="false" stroked="true" strokeweight=".48pt" strokecolor="#000000">
                <v:path arrowok="t"/>
              </v:shape>
            </v:group>
            <v:group style="position:absolute;left:5002;top:1297;width:10;height:2" coordorigin="5002,1297" coordsize="10,2">
              <v:shape style="position:absolute;left:5002;top:1297;width:10;height:2" coordorigin="5002,1297" coordsize="10,0" path="m5002,1297l5011,1297e" filled="false" stroked="true" strokeweight=".48pt" strokecolor="#000000">
                <v:path arrowok="t"/>
              </v:shape>
            </v:group>
            <v:group style="position:absolute;left:5021;top:1297;width:10;height:2" coordorigin="5021,1297" coordsize="10,2">
              <v:shape style="position:absolute;left:5021;top:1297;width:10;height:2" coordorigin="5021,1297" coordsize="10,0" path="m5021,1297l5030,1297e" filled="false" stroked="true" strokeweight=".48pt" strokecolor="#000000">
                <v:path arrowok="t"/>
              </v:shape>
            </v:group>
            <v:group style="position:absolute;left:5040;top:1297;width:10;height:2" coordorigin="5040,1297" coordsize="10,2">
              <v:shape style="position:absolute;left:5040;top:1297;width:10;height:2" coordorigin="5040,1297" coordsize="10,0" path="m5040,1297l5050,1297e" filled="false" stroked="true" strokeweight=".48pt" strokecolor="#000000">
                <v:path arrowok="t"/>
              </v:shape>
            </v:group>
            <v:group style="position:absolute;left:5059;top:1297;width:10;height:2" coordorigin="5059,1297" coordsize="10,2">
              <v:shape style="position:absolute;left:5059;top:1297;width:10;height:2" coordorigin="5059,1297" coordsize="10,0" path="m5059,1297l5069,1297e" filled="false" stroked="true" strokeweight=".48pt" strokecolor="#000000">
                <v:path arrowok="t"/>
              </v:shape>
            </v:group>
            <v:group style="position:absolute;left:5078;top:1297;width:10;height:2" coordorigin="5078,1297" coordsize="10,2">
              <v:shape style="position:absolute;left:5078;top:1297;width:10;height:2" coordorigin="5078,1297" coordsize="10,0" path="m5078,1297l5088,1297e" filled="false" stroked="true" strokeweight=".48pt" strokecolor="#000000">
                <v:path arrowok="t"/>
              </v:shape>
            </v:group>
            <v:group style="position:absolute;left:5098;top:1297;width:10;height:2" coordorigin="5098,1297" coordsize="10,2">
              <v:shape style="position:absolute;left:5098;top:1297;width:10;height:2" coordorigin="5098,1297" coordsize="10,0" path="m5098,1297l5107,1297e" filled="false" stroked="true" strokeweight=".48pt" strokecolor="#000000">
                <v:path arrowok="t"/>
              </v:shape>
            </v:group>
            <v:group style="position:absolute;left:5117;top:1297;width:10;height:2" coordorigin="5117,1297" coordsize="10,2">
              <v:shape style="position:absolute;left:5117;top:1297;width:10;height:2" coordorigin="5117,1297" coordsize="10,0" path="m5117,1297l5126,1297e" filled="false" stroked="true" strokeweight=".48pt" strokecolor="#000000">
                <v:path arrowok="t"/>
              </v:shape>
            </v:group>
            <v:group style="position:absolute;left:5136;top:1297;width:10;height:2" coordorigin="5136,1297" coordsize="10,2">
              <v:shape style="position:absolute;left:5136;top:1297;width:10;height:2" coordorigin="5136,1297" coordsize="10,0" path="m5136,1297l5146,1297e" filled="false" stroked="true" strokeweight=".48pt" strokecolor="#000000">
                <v:path arrowok="t"/>
              </v:shape>
            </v:group>
            <v:group style="position:absolute;left:5155;top:1297;width:10;height:2" coordorigin="5155,1297" coordsize="10,2">
              <v:shape style="position:absolute;left:5155;top:1297;width:10;height:2" coordorigin="5155,1297" coordsize="10,0" path="m5155,1297l5165,1297e" filled="false" stroked="true" strokeweight=".48pt" strokecolor="#000000">
                <v:path arrowok="t"/>
              </v:shape>
            </v:group>
            <v:group style="position:absolute;left:5174;top:1297;width:10;height:2" coordorigin="5174,1297" coordsize="10,2">
              <v:shape style="position:absolute;left:5174;top:1297;width:10;height:2" coordorigin="5174,1297" coordsize="10,0" path="m5174,1297l5184,1297e" filled="false" stroked="true" strokeweight=".48pt" strokecolor="#000000">
                <v:path arrowok="t"/>
              </v:shape>
            </v:group>
            <v:group style="position:absolute;left:5194;top:1297;width:10;height:2" coordorigin="5194,1297" coordsize="10,2">
              <v:shape style="position:absolute;left:5194;top:1297;width:10;height:2" coordorigin="5194,1297" coordsize="10,0" path="m5194,1297l5203,1297e" filled="false" stroked="true" strokeweight=".48pt" strokecolor="#000000">
                <v:path arrowok="t"/>
              </v:shape>
            </v:group>
            <v:group style="position:absolute;left:5213;top:1297;width:10;height:2" coordorigin="5213,1297" coordsize="10,2">
              <v:shape style="position:absolute;left:5213;top:1297;width:10;height:2" coordorigin="5213,1297" coordsize="10,0" path="m5213,1297l5222,1297e" filled="false" stroked="true" strokeweight=".48pt" strokecolor="#000000">
                <v:path arrowok="t"/>
              </v:shape>
            </v:group>
            <v:group style="position:absolute;left:5232;top:1297;width:10;height:2" coordorigin="5232,1297" coordsize="10,2">
              <v:shape style="position:absolute;left:5232;top:1297;width:10;height:2" coordorigin="5232,1297" coordsize="10,0" path="m5232,1297l5242,1297e" filled="false" stroked="true" strokeweight=".48pt" strokecolor="#000000">
                <v:path arrowok="t"/>
              </v:shape>
            </v:group>
            <v:group style="position:absolute;left:5251;top:1297;width:10;height:2" coordorigin="5251,1297" coordsize="10,2">
              <v:shape style="position:absolute;left:5251;top:1297;width:10;height:2" coordorigin="5251,1297" coordsize="10,0" path="m5251,1297l5261,1297e" filled="false" stroked="true" strokeweight=".48pt" strokecolor="#000000">
                <v:path arrowok="t"/>
              </v:shape>
            </v:group>
            <v:group style="position:absolute;left:5270;top:1297;width:10;height:2" coordorigin="5270,1297" coordsize="10,2">
              <v:shape style="position:absolute;left:5270;top:1297;width:10;height:2" coordorigin="5270,1297" coordsize="10,0" path="m5270,1297l5280,1297e" filled="false" stroked="true" strokeweight=".48pt" strokecolor="#000000">
                <v:path arrowok="t"/>
              </v:shape>
            </v:group>
            <v:group style="position:absolute;left:5290;top:1297;width:10;height:2" coordorigin="5290,1297" coordsize="10,2">
              <v:shape style="position:absolute;left:5290;top:1297;width:10;height:2" coordorigin="5290,1297" coordsize="10,0" path="m5290,1297l5299,1297e" filled="false" stroked="true" strokeweight=".48pt" strokecolor="#000000">
                <v:path arrowok="t"/>
              </v:shape>
            </v:group>
            <v:group style="position:absolute;left:5309;top:1297;width:10;height:2" coordorigin="5309,1297" coordsize="10,2">
              <v:shape style="position:absolute;left:5309;top:1297;width:10;height:2" coordorigin="5309,1297" coordsize="10,0" path="m5309,1297l5318,1297e" filled="false" stroked="true" strokeweight=".48pt" strokecolor="#000000">
                <v:path arrowok="t"/>
              </v:shape>
            </v:group>
            <v:group style="position:absolute;left:5328;top:1297;width:10;height:2" coordorigin="5328,1297" coordsize="10,2">
              <v:shape style="position:absolute;left:5328;top:1297;width:10;height:2" coordorigin="5328,1297" coordsize="10,0" path="m5328,1297l5338,1297e" filled="false" stroked="true" strokeweight=".48pt" strokecolor="#000000">
                <v:path arrowok="t"/>
              </v:shape>
            </v:group>
            <v:group style="position:absolute;left:5347;top:1297;width:10;height:2" coordorigin="5347,1297" coordsize="10,2">
              <v:shape style="position:absolute;left:5347;top:1297;width:10;height:2" coordorigin="5347,1297" coordsize="10,0" path="m5347,1297l5357,1297e" filled="false" stroked="true" strokeweight=".48pt" strokecolor="#000000">
                <v:path arrowok="t"/>
              </v:shape>
            </v:group>
            <v:group style="position:absolute;left:5366;top:1297;width:10;height:2" coordorigin="5366,1297" coordsize="10,2">
              <v:shape style="position:absolute;left:5366;top:1297;width:10;height:2" coordorigin="5366,1297" coordsize="10,0" path="m5366,1297l5376,1297e" filled="false" stroked="true" strokeweight=".48pt" strokecolor="#000000">
                <v:path arrowok="t"/>
              </v:shape>
            </v:group>
            <v:group style="position:absolute;left:5386;top:1297;width:10;height:2" coordorigin="5386,1297" coordsize="10,2">
              <v:shape style="position:absolute;left:5386;top:1297;width:10;height:2" coordorigin="5386,1297" coordsize="10,0" path="m5386,1297l5395,1297e" filled="false" stroked="true" strokeweight=".48pt" strokecolor="#000000">
                <v:path arrowok="t"/>
              </v:shape>
            </v:group>
            <v:group style="position:absolute;left:5405;top:1297;width:10;height:2" coordorigin="5405,1297" coordsize="10,2">
              <v:shape style="position:absolute;left:5405;top:1297;width:10;height:2" coordorigin="5405,1297" coordsize="10,0" path="m5405,1297l5414,1297e" filled="false" stroked="true" strokeweight=".48pt" strokecolor="#000000">
                <v:path arrowok="t"/>
              </v:shape>
            </v:group>
            <v:group style="position:absolute;left:5424;top:1297;width:10;height:2" coordorigin="5424,1297" coordsize="10,2">
              <v:shape style="position:absolute;left:5424;top:1297;width:10;height:2" coordorigin="5424,1297" coordsize="10,0" path="m5424,1297l5434,1297e" filled="false" stroked="true" strokeweight=".48pt" strokecolor="#000000">
                <v:path arrowok="t"/>
              </v:shape>
            </v:group>
            <v:group style="position:absolute;left:5443;top:1297;width:10;height:2" coordorigin="5443,1297" coordsize="10,2">
              <v:shape style="position:absolute;left:5443;top:1297;width:10;height:2" coordorigin="5443,1297" coordsize="10,0" path="m5443,1297l5453,1297e" filled="false" stroked="true" strokeweight=".48pt" strokecolor="#000000">
                <v:path arrowok="t"/>
              </v:shape>
            </v:group>
            <v:group style="position:absolute;left:5462;top:1297;width:10;height:2" coordorigin="5462,1297" coordsize="10,2">
              <v:shape style="position:absolute;left:5462;top:1297;width:10;height:2" coordorigin="5462,1297" coordsize="10,0" path="m5462,1297l5472,1297e" filled="false" stroked="true" strokeweight=".48pt" strokecolor="#000000">
                <v:path arrowok="t"/>
              </v:shape>
            </v:group>
            <v:group style="position:absolute;left:5482;top:1297;width:10;height:2" coordorigin="5482,1297" coordsize="10,2">
              <v:shape style="position:absolute;left:5482;top:1297;width:10;height:2" coordorigin="5482,1297" coordsize="10,0" path="m5482,1297l5491,1297e" filled="false" stroked="true" strokeweight=".48pt" strokecolor="#000000">
                <v:path arrowok="t"/>
              </v:shape>
            </v:group>
            <v:group style="position:absolute;left:5501;top:1297;width:10;height:2" coordorigin="5501,1297" coordsize="10,2">
              <v:shape style="position:absolute;left:5501;top:1297;width:10;height:2" coordorigin="5501,1297" coordsize="10,0" path="m5501,1297l5510,1297e" filled="false" stroked="true" strokeweight=".48pt" strokecolor="#000000">
                <v:path arrowok="t"/>
              </v:shape>
            </v:group>
            <v:group style="position:absolute;left:5520;top:1297;width:10;height:2" coordorigin="5520,1297" coordsize="10,2">
              <v:shape style="position:absolute;left:5520;top:1297;width:10;height:2" coordorigin="5520,1297" coordsize="10,0" path="m5520,1297l5530,1297e" filled="false" stroked="true" strokeweight=".48pt" strokecolor="#000000">
                <v:path arrowok="t"/>
              </v:shape>
            </v:group>
            <v:group style="position:absolute;left:5539;top:1297;width:10;height:2" coordorigin="5539,1297" coordsize="10,2">
              <v:shape style="position:absolute;left:5539;top:1297;width:10;height:2" coordorigin="5539,1297" coordsize="10,0" path="m5539,1297l5549,1297e" filled="false" stroked="true" strokeweight=".48pt" strokecolor="#000000">
                <v:path arrowok="t"/>
              </v:shape>
            </v:group>
            <v:group style="position:absolute;left:5558;top:1297;width:10;height:2" coordorigin="5558,1297" coordsize="10,2">
              <v:shape style="position:absolute;left:5558;top:1297;width:10;height:2" coordorigin="5558,1297" coordsize="10,0" path="m5558,1297l5568,1297e" filled="false" stroked="true" strokeweight=".48pt" strokecolor="#000000">
                <v:path arrowok="t"/>
              </v:shape>
            </v:group>
            <v:group style="position:absolute;left:5578;top:1297;width:10;height:2" coordorigin="5578,1297" coordsize="10,2">
              <v:shape style="position:absolute;left:5578;top:1297;width:10;height:2" coordorigin="5578,1297" coordsize="10,0" path="m5578,1297l5587,1297e" filled="false" stroked="true" strokeweight=".48pt" strokecolor="#000000">
                <v:path arrowok="t"/>
              </v:shape>
            </v:group>
            <v:group style="position:absolute;left:5597;top:1297;width:10;height:2" coordorigin="5597,1297" coordsize="10,2">
              <v:shape style="position:absolute;left:5597;top:1297;width:10;height:2" coordorigin="5597,1297" coordsize="10,0" path="m5597,1297l5606,1297e" filled="false" stroked="true" strokeweight=".48pt" strokecolor="#000000">
                <v:path arrowok="t"/>
              </v:shape>
            </v:group>
            <v:group style="position:absolute;left:5616;top:1297;width:10;height:2" coordorigin="5616,1297" coordsize="10,2">
              <v:shape style="position:absolute;left:5616;top:1297;width:10;height:2" coordorigin="5616,1297" coordsize="10,0" path="m5616,1297l5626,1297e" filled="false" stroked="true" strokeweight=".48pt" strokecolor="#000000">
                <v:path arrowok="t"/>
              </v:shape>
            </v:group>
            <v:group style="position:absolute;left:5635;top:1297;width:10;height:2" coordorigin="5635,1297" coordsize="10,2">
              <v:shape style="position:absolute;left:5635;top:1297;width:10;height:2" coordorigin="5635,1297" coordsize="10,0" path="m5635,1297l5645,1297e" filled="false" stroked="true" strokeweight=".48pt" strokecolor="#000000">
                <v:path arrowok="t"/>
              </v:shape>
            </v:group>
            <v:group style="position:absolute;left:5654;top:1297;width:10;height:2" coordorigin="5654,1297" coordsize="10,2">
              <v:shape style="position:absolute;left:5654;top:1297;width:10;height:2" coordorigin="5654,1297" coordsize="10,0" path="m5654,1297l5664,1297e" filled="false" stroked="true" strokeweight=".48pt" strokecolor="#000000">
                <v:path arrowok="t"/>
              </v:shape>
            </v:group>
            <v:group style="position:absolute;left:5674;top:1297;width:10;height:2" coordorigin="5674,1297" coordsize="10,2">
              <v:shape style="position:absolute;left:5674;top:1297;width:10;height:2" coordorigin="5674,1297" coordsize="10,0" path="m5674,1297l5683,1297e" filled="false" stroked="true" strokeweight=".48pt" strokecolor="#000000">
                <v:path arrowok="t"/>
              </v:shape>
            </v:group>
            <v:group style="position:absolute;left:5693;top:1297;width:10;height:2" coordorigin="5693,1297" coordsize="10,2">
              <v:shape style="position:absolute;left:5693;top:1297;width:10;height:2" coordorigin="5693,1297" coordsize="10,0" path="m5693,1297l5702,1297e" filled="false" stroked="true" strokeweight=".48pt" strokecolor="#000000">
                <v:path arrowok="t"/>
              </v:shape>
            </v:group>
            <v:group style="position:absolute;left:5712;top:1297;width:10;height:2" coordorigin="5712,1297" coordsize="10,2">
              <v:shape style="position:absolute;left:5712;top:1297;width:10;height:2" coordorigin="5712,1297" coordsize="10,0" path="m5712,1297l5722,1297e" filled="false" stroked="true" strokeweight=".48pt" strokecolor="#000000">
                <v:path arrowok="t"/>
              </v:shape>
            </v:group>
            <v:group style="position:absolute;left:5731;top:1297;width:10;height:2" coordorigin="5731,1297" coordsize="10,2">
              <v:shape style="position:absolute;left:5731;top:1297;width:10;height:2" coordorigin="5731,1297" coordsize="10,0" path="m5731,1297l5741,1297e" filled="false" stroked="true" strokeweight=".48pt" strokecolor="#000000">
                <v:path arrowok="t"/>
              </v:shape>
            </v:group>
            <v:group style="position:absolute;left:5750;top:1297;width:10;height:2" coordorigin="5750,1297" coordsize="10,2">
              <v:shape style="position:absolute;left:5750;top:1297;width:10;height:2" coordorigin="5750,1297" coordsize="10,0" path="m5750,1297l5760,1297e" filled="false" stroked="true" strokeweight=".48pt" strokecolor="#000000">
                <v:path arrowok="t"/>
              </v:shape>
            </v:group>
            <v:group style="position:absolute;left:5770;top:1297;width:10;height:2" coordorigin="5770,1297" coordsize="10,2">
              <v:shape style="position:absolute;left:5770;top:1297;width:10;height:2" coordorigin="5770,1297" coordsize="10,0" path="m5770,1297l5779,1297e" filled="false" stroked="true" strokeweight=".48pt" strokecolor="#000000">
                <v:path arrowok="t"/>
              </v:shape>
            </v:group>
            <v:group style="position:absolute;left:5789;top:1297;width:10;height:2" coordorigin="5789,1297" coordsize="10,2">
              <v:shape style="position:absolute;left:5789;top:1297;width:10;height:2" coordorigin="5789,1297" coordsize="10,0" path="m5789,1297l5798,1297e" filled="false" stroked="true" strokeweight=".48pt" strokecolor="#000000">
                <v:path arrowok="t"/>
              </v:shape>
            </v:group>
            <v:group style="position:absolute;left:5808;top:1297;width:10;height:2" coordorigin="5808,1297" coordsize="10,2">
              <v:shape style="position:absolute;left:5808;top:1297;width:10;height:2" coordorigin="5808,1297" coordsize="10,0" path="m5808,1297l5818,1297e" filled="false" stroked="true" strokeweight=".48pt" strokecolor="#000000">
                <v:path arrowok="t"/>
              </v:shape>
            </v:group>
            <v:group style="position:absolute;left:5827;top:1297;width:10;height:2" coordorigin="5827,1297" coordsize="10,2">
              <v:shape style="position:absolute;left:5827;top:1297;width:10;height:2" coordorigin="5827,1297" coordsize="10,0" path="m5827,1297l5837,1297e" filled="false" stroked="true" strokeweight=".48pt" strokecolor="#000000">
                <v:path arrowok="t"/>
              </v:shape>
            </v:group>
            <v:group style="position:absolute;left:5846;top:1297;width:10;height:2" coordorigin="5846,1297" coordsize="10,2">
              <v:shape style="position:absolute;left:5846;top:1297;width:10;height:2" coordorigin="5846,1297" coordsize="10,0" path="m5846,1297l5856,1297e" filled="false" stroked="true" strokeweight=".48pt" strokecolor="#000000">
                <v:path arrowok="t"/>
              </v:shape>
            </v:group>
            <v:group style="position:absolute;left:5866;top:1297;width:10;height:2" coordorigin="5866,1297" coordsize="10,2">
              <v:shape style="position:absolute;left:5866;top:1297;width:10;height:2" coordorigin="5866,1297" coordsize="10,0" path="m5866,1297l5875,1297e" filled="false" stroked="true" strokeweight=".48pt" strokecolor="#000000">
                <v:path arrowok="t"/>
              </v:shape>
            </v:group>
            <v:group style="position:absolute;left:5885;top:1297;width:10;height:2" coordorigin="5885,1297" coordsize="10,2">
              <v:shape style="position:absolute;left:5885;top:1297;width:10;height:2" coordorigin="5885,1297" coordsize="10,0" path="m5885,1297l5894,1297e" filled="false" stroked="true" strokeweight=".48pt" strokecolor="#000000">
                <v:path arrowok="t"/>
              </v:shape>
            </v:group>
            <v:group style="position:absolute;left:5904;top:1297;width:10;height:2" coordorigin="5904,1297" coordsize="10,2">
              <v:shape style="position:absolute;left:5904;top:1297;width:10;height:2" coordorigin="5904,1297" coordsize="10,0" path="m5904,1297l5914,1297e" filled="false" stroked="true" strokeweight=".48pt" strokecolor="#000000">
                <v:path arrowok="t"/>
              </v:shape>
            </v:group>
            <v:group style="position:absolute;left:5923;top:1297;width:10;height:2" coordorigin="5923,1297" coordsize="10,2">
              <v:shape style="position:absolute;left:5923;top:1297;width:10;height:2" coordorigin="5923,1297" coordsize="10,0" path="m5923,1297l5933,1297e" filled="false" stroked="true" strokeweight=".48pt" strokecolor="#000000">
                <v:path arrowok="t"/>
              </v:shape>
            </v:group>
            <v:group style="position:absolute;left:5942;top:1297;width:10;height:2" coordorigin="5942,1297" coordsize="10,2">
              <v:shape style="position:absolute;left:5942;top:1297;width:10;height:2" coordorigin="5942,1297" coordsize="10,0" path="m5942,1297l5952,1297e" filled="false" stroked="true" strokeweight=".48pt" strokecolor="#000000">
                <v:path arrowok="t"/>
              </v:shape>
            </v:group>
            <v:group style="position:absolute;left:5962;top:1297;width:10;height:2" coordorigin="5962,1297" coordsize="10,2">
              <v:shape style="position:absolute;left:5962;top:1297;width:10;height:2" coordorigin="5962,1297" coordsize="10,0" path="m5962,1297l5971,1297e" filled="false" stroked="true" strokeweight=".48pt" strokecolor="#000000">
                <v:path arrowok="t"/>
              </v:shape>
            </v:group>
            <v:group style="position:absolute;left:5981;top:1297;width:10;height:2" coordorigin="5981,1297" coordsize="10,2">
              <v:shape style="position:absolute;left:5981;top:1297;width:10;height:2" coordorigin="5981,1297" coordsize="10,0" path="m5981,1297l5990,1297e" filled="false" stroked="true" strokeweight=".48pt" strokecolor="#000000">
                <v:path arrowok="t"/>
              </v:shape>
            </v:group>
            <v:group style="position:absolute;left:6000;top:1297;width:10;height:2" coordorigin="6000,1297" coordsize="10,2">
              <v:shape style="position:absolute;left:6000;top:1297;width:10;height:2" coordorigin="6000,1297" coordsize="10,0" path="m6000,1297l6010,1297e" filled="false" stroked="true" strokeweight=".48pt" strokecolor="#000000">
                <v:path arrowok="t"/>
              </v:shape>
            </v:group>
            <v:group style="position:absolute;left:6019;top:1297;width:10;height:2" coordorigin="6019,1297" coordsize="10,2">
              <v:shape style="position:absolute;left:6019;top:1297;width:10;height:2" coordorigin="6019,1297" coordsize="10,0" path="m6019,1297l6029,1297e" filled="false" stroked="true" strokeweight=".48pt" strokecolor="#000000">
                <v:path arrowok="t"/>
              </v:shape>
            </v:group>
            <v:group style="position:absolute;left:6038;top:1297;width:10;height:2" coordorigin="6038,1297" coordsize="10,2">
              <v:shape style="position:absolute;left:6038;top:1297;width:10;height:2" coordorigin="6038,1297" coordsize="10,0" path="m6038,1297l6048,1297e" filled="false" stroked="true" strokeweight=".48pt" strokecolor="#000000">
                <v:path arrowok="t"/>
              </v:shape>
            </v:group>
            <v:group style="position:absolute;left:6058;top:1297;width:10;height:2" coordorigin="6058,1297" coordsize="10,2">
              <v:shape style="position:absolute;left:6058;top:1297;width:10;height:2" coordorigin="6058,1297" coordsize="10,0" path="m6058,1297l6067,1297e" filled="false" stroked="true" strokeweight=".48pt" strokecolor="#000000">
                <v:path arrowok="t"/>
              </v:shape>
            </v:group>
            <v:group style="position:absolute;left:6077;top:1297;width:10;height:2" coordorigin="6077,1297" coordsize="10,2">
              <v:shape style="position:absolute;left:6077;top:1297;width:10;height:2" coordorigin="6077,1297" coordsize="10,0" path="m6077,1297l6086,1297e" filled="false" stroked="true" strokeweight=".48pt" strokecolor="#000000">
                <v:path arrowok="t"/>
              </v:shape>
            </v:group>
            <v:group style="position:absolute;left:6096;top:1297;width:10;height:2" coordorigin="6096,1297" coordsize="10,2">
              <v:shape style="position:absolute;left:6096;top:1297;width:10;height:2" coordorigin="6096,1297" coordsize="10,0" path="m6096,1297l6106,1297e" filled="false" stroked="true" strokeweight=".48pt" strokecolor="#000000">
                <v:path arrowok="t"/>
              </v:shape>
            </v:group>
            <v:group style="position:absolute;left:6115;top:1297;width:10;height:2" coordorigin="6115,1297" coordsize="10,2">
              <v:shape style="position:absolute;left:6115;top:1297;width:10;height:2" coordorigin="6115,1297" coordsize="10,0" path="m6115,1297l6125,1297e" filled="false" stroked="true" strokeweight=".48pt" strokecolor="#000000">
                <v:path arrowok="t"/>
              </v:shape>
            </v:group>
            <v:group style="position:absolute;left:6134;top:1297;width:10;height:2" coordorigin="6134,1297" coordsize="10,2">
              <v:shape style="position:absolute;left:6134;top:1297;width:10;height:2" coordorigin="6134,1297" coordsize="10,0" path="m6134,1297l6144,1297e" filled="false" stroked="true" strokeweight=".48pt" strokecolor="#000000">
                <v:path arrowok="t"/>
              </v:shape>
            </v:group>
            <v:group style="position:absolute;left:6154;top:1297;width:10;height:2" coordorigin="6154,1297" coordsize="10,2">
              <v:shape style="position:absolute;left:6154;top:1297;width:10;height:2" coordorigin="6154,1297" coordsize="10,0" path="m6154,1297l6163,1297e" filled="false" stroked="true" strokeweight=".48pt" strokecolor="#000000">
                <v:path arrowok="t"/>
              </v:shape>
            </v:group>
            <v:group style="position:absolute;left:6173;top:1297;width:10;height:2" coordorigin="6173,1297" coordsize="10,2">
              <v:shape style="position:absolute;left:6173;top:1297;width:10;height:2" coordorigin="6173,1297" coordsize="10,0" path="m6173,1297l6182,1297e" filled="false" stroked="true" strokeweight=".48pt" strokecolor="#000000">
                <v:path arrowok="t"/>
              </v:shape>
            </v:group>
            <v:group style="position:absolute;left:6192;top:1297;width:10;height:2" coordorigin="6192,1297" coordsize="10,2">
              <v:shape style="position:absolute;left:6192;top:1297;width:10;height:2" coordorigin="6192,1297" coordsize="10,0" path="m6192,1297l6202,1297e" filled="false" stroked="true" strokeweight=".48pt" strokecolor="#000000">
                <v:path arrowok="t"/>
              </v:shape>
            </v:group>
            <v:group style="position:absolute;left:6211;top:1297;width:10;height:2" coordorigin="6211,1297" coordsize="10,2">
              <v:shape style="position:absolute;left:6211;top:1297;width:10;height:2" coordorigin="6211,1297" coordsize="10,0" path="m6211,1297l6221,1297e" filled="false" stroked="true" strokeweight=".48pt" strokecolor="#000000">
                <v:path arrowok="t"/>
              </v:shape>
            </v:group>
            <v:group style="position:absolute;left:6230;top:1297;width:10;height:2" coordorigin="6230,1297" coordsize="10,2">
              <v:shape style="position:absolute;left:6230;top:1297;width:10;height:2" coordorigin="6230,1297" coordsize="10,0" path="m6230,1297l6240,1297e" filled="false" stroked="true" strokeweight=".48pt" strokecolor="#000000">
                <v:path arrowok="t"/>
              </v:shape>
            </v:group>
            <v:group style="position:absolute;left:6250;top:1297;width:10;height:2" coordorigin="6250,1297" coordsize="10,2">
              <v:shape style="position:absolute;left:6250;top:1297;width:10;height:2" coordorigin="6250,1297" coordsize="10,0" path="m6250,1297l6259,1297e" filled="false" stroked="true" strokeweight=".48pt" strokecolor="#000000">
                <v:path arrowok="t"/>
              </v:shape>
            </v:group>
            <v:group style="position:absolute;left:6269;top:1297;width:10;height:2" coordorigin="6269,1297" coordsize="10,2">
              <v:shape style="position:absolute;left:6269;top:1297;width:10;height:2" coordorigin="6269,1297" coordsize="10,0" path="m6269,1297l6278,1297e" filled="false" stroked="true" strokeweight=".48pt" strokecolor="#000000">
                <v:path arrowok="t"/>
              </v:shape>
            </v:group>
            <v:group style="position:absolute;left:6288;top:1297;width:10;height:2" coordorigin="6288,1297" coordsize="10,2">
              <v:shape style="position:absolute;left:6288;top:1297;width:10;height:2" coordorigin="6288,1297" coordsize="10,0" path="m6288,1297l6298,1297e" filled="false" stroked="true" strokeweight=".48pt" strokecolor="#000000">
                <v:path arrowok="t"/>
              </v:shape>
            </v:group>
            <v:group style="position:absolute;left:6307;top:1297;width:10;height:2" coordorigin="6307,1297" coordsize="10,2">
              <v:shape style="position:absolute;left:6307;top:1297;width:10;height:2" coordorigin="6307,1297" coordsize="10,0" path="m6307,1297l6317,1297e" filled="false" stroked="true" strokeweight=".48pt" strokecolor="#000000">
                <v:path arrowok="t"/>
              </v:shape>
            </v:group>
            <v:group style="position:absolute;left:6326;top:1297;width:10;height:2" coordorigin="6326,1297" coordsize="10,2">
              <v:shape style="position:absolute;left:6326;top:1297;width:10;height:2" coordorigin="6326,1297" coordsize="10,0" path="m6326,1297l6336,1297e" filled="false" stroked="true" strokeweight=".48pt" strokecolor="#000000">
                <v:path arrowok="t"/>
              </v:shape>
            </v:group>
            <v:group style="position:absolute;left:6346;top:1297;width:10;height:2" coordorigin="6346,1297" coordsize="10,2">
              <v:shape style="position:absolute;left:6346;top:1297;width:10;height:2" coordorigin="6346,1297" coordsize="10,0" path="m6346,1297l6355,1297e" filled="false" stroked="true" strokeweight=".48pt" strokecolor="#000000">
                <v:path arrowok="t"/>
              </v:shape>
            </v:group>
            <v:group style="position:absolute;left:6365;top:1297;width:10;height:2" coordorigin="6365,1297" coordsize="10,2">
              <v:shape style="position:absolute;left:6365;top:1297;width:10;height:2" coordorigin="6365,1297" coordsize="10,0" path="m6365,1297l6374,1297e" filled="false" stroked="true" strokeweight=".48pt" strokecolor="#000000">
                <v:path arrowok="t"/>
              </v:shape>
            </v:group>
            <v:group style="position:absolute;left:6384;top:1297;width:10;height:2" coordorigin="6384,1297" coordsize="10,2">
              <v:shape style="position:absolute;left:6384;top:1297;width:10;height:2" coordorigin="6384,1297" coordsize="10,0" path="m6384,1297l6394,1297e" filled="false" stroked="true" strokeweight=".48pt" strokecolor="#000000">
                <v:path arrowok="t"/>
              </v:shape>
            </v:group>
            <v:group style="position:absolute;left:6403;top:1297;width:10;height:2" coordorigin="6403,1297" coordsize="10,2">
              <v:shape style="position:absolute;left:6403;top:1297;width:10;height:2" coordorigin="6403,1297" coordsize="10,0" path="m6403,1297l6413,1297e" filled="false" stroked="true" strokeweight=".48pt" strokecolor="#000000">
                <v:path arrowok="t"/>
              </v:shape>
            </v:group>
            <v:group style="position:absolute;left:6422;top:1297;width:10;height:2" coordorigin="6422,1297" coordsize="10,2">
              <v:shape style="position:absolute;left:6422;top:1297;width:10;height:2" coordorigin="6422,1297" coordsize="10,0" path="m6422,1297l6432,1297e" filled="false" stroked="true" strokeweight=".48pt" strokecolor="#000000">
                <v:path arrowok="t"/>
              </v:shape>
            </v:group>
            <v:group style="position:absolute;left:6442;top:1297;width:10;height:2" coordorigin="6442,1297" coordsize="10,2">
              <v:shape style="position:absolute;left:6442;top:1297;width:10;height:2" coordorigin="6442,1297" coordsize="10,0" path="m6442,1297l6451,1297e" filled="false" stroked="true" strokeweight=".48pt" strokecolor="#000000">
                <v:path arrowok="t"/>
              </v:shape>
            </v:group>
            <v:group style="position:absolute;left:6461;top:1297;width:10;height:2" coordorigin="6461,1297" coordsize="10,2">
              <v:shape style="position:absolute;left:6461;top:1297;width:10;height:2" coordorigin="6461,1297" coordsize="10,0" path="m6461,1297l6470,1297e" filled="false" stroked="true" strokeweight=".48pt" strokecolor="#000000">
                <v:path arrowok="t"/>
              </v:shape>
            </v:group>
            <v:group style="position:absolute;left:6480;top:1297;width:10;height:2" coordorigin="6480,1297" coordsize="10,2">
              <v:shape style="position:absolute;left:6480;top:1297;width:10;height:2" coordorigin="6480,1297" coordsize="10,0" path="m6480,1297l6490,1297e" filled="false" stroked="true" strokeweight=".48pt" strokecolor="#000000">
                <v:path arrowok="t"/>
              </v:shape>
            </v:group>
            <v:group style="position:absolute;left:6499;top:1297;width:10;height:2" coordorigin="6499,1297" coordsize="10,2">
              <v:shape style="position:absolute;left:6499;top:1297;width:10;height:2" coordorigin="6499,1297" coordsize="10,0" path="m6499,1297l6509,1297e" filled="false" stroked="true" strokeweight=".48pt" strokecolor="#000000">
                <v:path arrowok="t"/>
              </v:shape>
            </v:group>
            <v:group style="position:absolute;left:6518;top:1297;width:10;height:2" coordorigin="6518,1297" coordsize="10,2">
              <v:shape style="position:absolute;left:6518;top:1297;width:10;height:2" coordorigin="6518,1297" coordsize="10,0" path="m6518,1297l6528,1297e" filled="false" stroked="true" strokeweight=".48pt" strokecolor="#000000">
                <v:path arrowok="t"/>
              </v:shape>
            </v:group>
            <v:group style="position:absolute;left:6538;top:1297;width:10;height:2" coordorigin="6538,1297" coordsize="10,2">
              <v:shape style="position:absolute;left:6538;top:1297;width:10;height:2" coordorigin="6538,1297" coordsize="10,0" path="m6538,1297l6547,1297e" filled="false" stroked="true" strokeweight=".48pt" strokecolor="#000000">
                <v:path arrowok="t"/>
              </v:shape>
            </v:group>
            <v:group style="position:absolute;left:6557;top:1297;width:10;height:2" coordorigin="6557,1297" coordsize="10,2">
              <v:shape style="position:absolute;left:6557;top:1297;width:10;height:2" coordorigin="6557,1297" coordsize="10,0" path="m6557,1297l6566,1297e" filled="false" stroked="true" strokeweight=".48pt" strokecolor="#000000">
                <v:path arrowok="t"/>
              </v:shape>
            </v:group>
            <v:group style="position:absolute;left:6576;top:1297;width:10;height:2" coordorigin="6576,1297" coordsize="10,2">
              <v:shape style="position:absolute;left:6576;top:1297;width:10;height:2" coordorigin="6576,1297" coordsize="10,0" path="m6576,1297l6586,1297e" filled="false" stroked="true" strokeweight=".48pt" strokecolor="#000000">
                <v:path arrowok="t"/>
              </v:shape>
            </v:group>
            <v:group style="position:absolute;left:6595;top:1297;width:10;height:2" coordorigin="6595,1297" coordsize="10,2">
              <v:shape style="position:absolute;left:6595;top:1297;width:10;height:2" coordorigin="6595,1297" coordsize="10,0" path="m6595,1297l6605,1297e" filled="false" stroked="true" strokeweight=".48pt" strokecolor="#000000">
                <v:path arrowok="t"/>
              </v:shape>
            </v:group>
            <v:group style="position:absolute;left:6614;top:1297;width:10;height:2" coordorigin="6614,1297" coordsize="10,2">
              <v:shape style="position:absolute;left:6614;top:1297;width:10;height:2" coordorigin="6614,1297" coordsize="10,0" path="m6614,1297l6624,1297e" filled="false" stroked="true" strokeweight=".48pt" strokecolor="#000000">
                <v:path arrowok="t"/>
              </v:shape>
            </v:group>
            <v:group style="position:absolute;left:6634;top:1297;width:10;height:2" coordorigin="6634,1297" coordsize="10,2">
              <v:shape style="position:absolute;left:6634;top:1297;width:10;height:2" coordorigin="6634,1297" coordsize="10,0" path="m6634,1297l6643,1297e" filled="false" stroked="true" strokeweight=".48pt" strokecolor="#000000">
                <v:path arrowok="t"/>
              </v:shape>
            </v:group>
            <v:group style="position:absolute;left:6653;top:1297;width:10;height:2" coordorigin="6653,1297" coordsize="10,2">
              <v:shape style="position:absolute;left:6653;top:1297;width:10;height:2" coordorigin="6653,1297" coordsize="10,0" path="m6653,1297l6662,1297e" filled="false" stroked="true" strokeweight=".48pt" strokecolor="#000000">
                <v:path arrowok="t"/>
              </v:shape>
            </v:group>
            <v:group style="position:absolute;left:6672;top:1297;width:10;height:2" coordorigin="6672,1297" coordsize="10,2">
              <v:shape style="position:absolute;left:6672;top:1297;width:10;height:2" coordorigin="6672,1297" coordsize="10,0" path="m6672,1297l6682,1297e" filled="false" stroked="true" strokeweight=".48pt" strokecolor="#000000">
                <v:path arrowok="t"/>
              </v:shape>
            </v:group>
            <v:group style="position:absolute;left:6691;top:1297;width:10;height:2" coordorigin="6691,1297" coordsize="10,2">
              <v:shape style="position:absolute;left:6691;top:1297;width:10;height:2" coordorigin="6691,1297" coordsize="10,0" path="m6691,1297l6701,1297e" filled="false" stroked="true" strokeweight=".48pt" strokecolor="#000000">
                <v:path arrowok="t"/>
              </v:shape>
            </v:group>
            <v:group style="position:absolute;left:6710;top:1297;width:10;height:2" coordorigin="6710,1297" coordsize="10,2">
              <v:shape style="position:absolute;left:6710;top:1297;width:10;height:2" coordorigin="6710,1297" coordsize="10,0" path="m6710,1297l6720,1297e" filled="false" stroked="true" strokeweight=".48pt" strokecolor="#000000">
                <v:path arrowok="t"/>
              </v:shape>
            </v:group>
            <v:group style="position:absolute;left:6730;top:1297;width:10;height:2" coordorigin="6730,1297" coordsize="10,2">
              <v:shape style="position:absolute;left:6730;top:1297;width:10;height:2" coordorigin="6730,1297" coordsize="10,0" path="m6730,1297l6739,1297e" filled="false" stroked="true" strokeweight=".48pt" strokecolor="#000000">
                <v:path arrowok="t"/>
              </v:shape>
            </v:group>
            <v:group style="position:absolute;left:6749;top:1297;width:10;height:2" coordorigin="6749,1297" coordsize="10,2">
              <v:shape style="position:absolute;left:6749;top:1297;width:10;height:2" coordorigin="6749,1297" coordsize="10,0" path="m6749,1297l6758,1297e" filled="false" stroked="true" strokeweight=".48pt" strokecolor="#000000">
                <v:path arrowok="t"/>
              </v:shape>
            </v:group>
            <v:group style="position:absolute;left:6768;top:1297;width:10;height:2" coordorigin="6768,1297" coordsize="10,2">
              <v:shape style="position:absolute;left:6768;top:1297;width:10;height:2" coordorigin="6768,1297" coordsize="10,0" path="m6768,1297l6778,1297e" filled="false" stroked="true" strokeweight=".48pt" strokecolor="#000000">
                <v:path arrowok="t"/>
              </v:shape>
            </v:group>
            <v:group style="position:absolute;left:6787;top:1297;width:10;height:2" coordorigin="6787,1297" coordsize="10,2">
              <v:shape style="position:absolute;left:6787;top:1297;width:10;height:2" coordorigin="6787,1297" coordsize="10,0" path="m6787,1297l6797,1297e" filled="false" stroked="true" strokeweight=".48pt" strokecolor="#000000">
                <v:path arrowok="t"/>
              </v:shape>
            </v:group>
            <v:group style="position:absolute;left:6806;top:1297;width:10;height:2" coordorigin="6806,1297" coordsize="10,2">
              <v:shape style="position:absolute;left:6806;top:1297;width:10;height:2" coordorigin="6806,1297" coordsize="10,0" path="m6806,1297l6816,1297e" filled="false" stroked="true" strokeweight=".48pt" strokecolor="#000000">
                <v:path arrowok="t"/>
              </v:shape>
            </v:group>
            <v:group style="position:absolute;left:6826;top:1297;width:10;height:2" coordorigin="6826,1297" coordsize="10,2">
              <v:shape style="position:absolute;left:6826;top:1297;width:10;height:2" coordorigin="6826,1297" coordsize="10,0" path="m6826,1297l6835,1297e" filled="false" stroked="true" strokeweight=".48pt" strokecolor="#000000">
                <v:path arrowok="t"/>
              </v:shape>
            </v:group>
            <v:group style="position:absolute;left:6845;top:1297;width:10;height:2" coordorigin="6845,1297" coordsize="10,2">
              <v:shape style="position:absolute;left:6845;top:1297;width:10;height:2" coordorigin="6845,1297" coordsize="10,0" path="m6845,1297l6854,1297e" filled="false" stroked="true" strokeweight=".48pt" strokecolor="#000000">
                <v:path arrowok="t"/>
              </v:shape>
            </v:group>
            <v:group style="position:absolute;left:6864;top:1297;width:10;height:2" coordorigin="6864,1297" coordsize="10,2">
              <v:shape style="position:absolute;left:6864;top:1297;width:10;height:2" coordorigin="6864,1297" coordsize="10,0" path="m6864,1297l6874,1297e" filled="false" stroked="true" strokeweight=".48pt" strokecolor="#000000">
                <v:path arrowok="t"/>
              </v:shape>
            </v:group>
            <v:group style="position:absolute;left:6883;top:1297;width:10;height:2" coordorigin="6883,1297" coordsize="10,2">
              <v:shape style="position:absolute;left:6883;top:1297;width:10;height:2" coordorigin="6883,1297" coordsize="10,0" path="m6883,1297l6893,1297e" filled="false" stroked="true" strokeweight=".48pt" strokecolor="#000000">
                <v:path arrowok="t"/>
              </v:shape>
            </v:group>
            <v:group style="position:absolute;left:6902;top:1297;width:10;height:2" coordorigin="6902,1297" coordsize="10,2">
              <v:shape style="position:absolute;left:6902;top:1297;width:10;height:2" coordorigin="6902,1297" coordsize="10,0" path="m6902,1297l6912,1297e" filled="false" stroked="true" strokeweight=".48pt" strokecolor="#000000">
                <v:path arrowok="t"/>
              </v:shape>
            </v:group>
            <v:group style="position:absolute;left:6922;top:1297;width:10;height:2" coordorigin="6922,1297" coordsize="10,2">
              <v:shape style="position:absolute;left:6922;top:1297;width:10;height:2" coordorigin="6922,1297" coordsize="10,0" path="m6922,1297l6931,1297e" filled="false" stroked="true" strokeweight=".48pt" strokecolor="#000000">
                <v:path arrowok="t"/>
              </v:shape>
            </v:group>
            <v:group style="position:absolute;left:6941;top:1297;width:10;height:2" coordorigin="6941,1297" coordsize="10,2">
              <v:shape style="position:absolute;left:6941;top:1297;width:10;height:2" coordorigin="6941,1297" coordsize="10,0" path="m6941,1297l6950,1297e" filled="false" stroked="true" strokeweight=".48pt" strokecolor="#000000">
                <v:path arrowok="t"/>
              </v:shape>
            </v:group>
            <v:group style="position:absolute;left:6960;top:1297;width:10;height:2" coordorigin="6960,1297" coordsize="10,2">
              <v:shape style="position:absolute;left:6960;top:1297;width:10;height:2" coordorigin="6960,1297" coordsize="10,0" path="m6960,1297l6970,1297e" filled="false" stroked="true" strokeweight=".48pt" strokecolor="#000000">
                <v:path arrowok="t"/>
              </v:shape>
            </v:group>
            <v:group style="position:absolute;left:6979;top:1297;width:10;height:2" coordorigin="6979,1297" coordsize="10,2">
              <v:shape style="position:absolute;left:6979;top:1297;width:10;height:2" coordorigin="6979,1297" coordsize="10,0" path="m6979,1297l6989,1297e" filled="false" stroked="true" strokeweight=".48pt" strokecolor="#000000">
                <v:path arrowok="t"/>
              </v:shape>
            </v:group>
            <v:group style="position:absolute;left:6998;top:1297;width:10;height:2" coordorigin="6998,1297" coordsize="10,2">
              <v:shape style="position:absolute;left:6998;top:1297;width:10;height:2" coordorigin="6998,1297" coordsize="10,0" path="m6998,1297l7008,1297e" filled="false" stroked="true" strokeweight=".48pt" strokecolor="#000000">
                <v:path arrowok="t"/>
              </v:shape>
            </v:group>
            <v:group style="position:absolute;left:7018;top:1297;width:10;height:2" coordorigin="7018,1297" coordsize="10,2">
              <v:shape style="position:absolute;left:7018;top:1297;width:10;height:2" coordorigin="7018,1297" coordsize="10,0" path="m7018,1297l7027,1297e" filled="false" stroked="true" strokeweight=".48pt" strokecolor="#000000">
                <v:path arrowok="t"/>
              </v:shape>
            </v:group>
            <v:group style="position:absolute;left:7037;top:1297;width:10;height:2" coordorigin="7037,1297" coordsize="10,2">
              <v:shape style="position:absolute;left:7037;top:1297;width:10;height:2" coordorigin="7037,1297" coordsize="10,0" path="m7037,1297l7046,1297e" filled="false" stroked="true" strokeweight=".48pt" strokecolor="#000000">
                <v:path arrowok="t"/>
              </v:shape>
            </v:group>
            <v:group style="position:absolute;left:7056;top:1297;width:10;height:2" coordorigin="7056,1297" coordsize="10,2">
              <v:shape style="position:absolute;left:7056;top:1297;width:10;height:2" coordorigin="7056,1297" coordsize="10,0" path="m7056,1297l7066,1297e" filled="false" stroked="true" strokeweight=".48pt" strokecolor="#000000">
                <v:path arrowok="t"/>
              </v:shape>
            </v:group>
            <v:group style="position:absolute;left:7075;top:1297;width:10;height:2" coordorigin="7075,1297" coordsize="10,2">
              <v:shape style="position:absolute;left:7075;top:1297;width:10;height:2" coordorigin="7075,1297" coordsize="10,0" path="m7075,1297l7085,1297e" filled="false" stroked="true" strokeweight=".48pt" strokecolor="#000000">
                <v:path arrowok="t"/>
              </v:shape>
            </v:group>
            <v:group style="position:absolute;left:7094;top:1297;width:10;height:2" coordorigin="7094,1297" coordsize="10,2">
              <v:shape style="position:absolute;left:7094;top:1297;width:10;height:2" coordorigin="7094,1297" coordsize="10,0" path="m7094,1297l7104,1297e" filled="false" stroked="true" strokeweight=".48pt" strokecolor="#000000">
                <v:path arrowok="t"/>
              </v:shape>
            </v:group>
            <v:group style="position:absolute;left:7114;top:1297;width:10;height:2" coordorigin="7114,1297" coordsize="10,2">
              <v:shape style="position:absolute;left:7114;top:1297;width:10;height:2" coordorigin="7114,1297" coordsize="10,0" path="m7114,1297l7123,1297e" filled="false" stroked="true" strokeweight=".48pt" strokecolor="#000000">
                <v:path arrowok="t"/>
              </v:shape>
            </v:group>
            <v:group style="position:absolute;left:7133;top:1297;width:10;height:2" coordorigin="7133,1297" coordsize="10,2">
              <v:shape style="position:absolute;left:7133;top:1297;width:10;height:2" coordorigin="7133,1297" coordsize="10,0" path="m7133,1297l7142,1297e" filled="false" stroked="true" strokeweight=".48pt" strokecolor="#000000">
                <v:path arrowok="t"/>
              </v:shape>
            </v:group>
            <v:group style="position:absolute;left:7152;top:1297;width:10;height:2" coordorigin="7152,1297" coordsize="10,2">
              <v:shape style="position:absolute;left:7152;top:1297;width:10;height:2" coordorigin="7152,1297" coordsize="10,0" path="m7152,1297l7162,1297e" filled="false" stroked="true" strokeweight=".48pt" strokecolor="#000000">
                <v:path arrowok="t"/>
              </v:shape>
            </v:group>
            <v:group style="position:absolute;left:7171;top:1297;width:10;height:2" coordorigin="7171,1297" coordsize="10,2">
              <v:shape style="position:absolute;left:7171;top:1297;width:10;height:2" coordorigin="7171,1297" coordsize="10,0" path="m7171,1297l7181,1297e" filled="false" stroked="true" strokeweight=".48pt" strokecolor="#000000">
                <v:path arrowok="t"/>
              </v:shape>
            </v:group>
            <v:group style="position:absolute;left:7190;top:1297;width:10;height:2" coordorigin="7190,1297" coordsize="10,2">
              <v:shape style="position:absolute;left:7190;top:1297;width:10;height:2" coordorigin="7190,1297" coordsize="10,0" path="m7190,1297l7200,1297e" filled="false" stroked="true" strokeweight=".48pt" strokecolor="#000000">
                <v:path arrowok="t"/>
              </v:shape>
            </v:group>
            <v:group style="position:absolute;left:7210;top:1297;width:10;height:2" coordorigin="7210,1297" coordsize="10,2">
              <v:shape style="position:absolute;left:7210;top:1297;width:10;height:2" coordorigin="7210,1297" coordsize="10,0" path="m7210,1297l7219,1297e" filled="false" stroked="true" strokeweight=".48pt" strokecolor="#000000">
                <v:path arrowok="t"/>
              </v:shape>
            </v:group>
            <v:group style="position:absolute;left:7229;top:1297;width:10;height:2" coordorigin="7229,1297" coordsize="10,2">
              <v:shape style="position:absolute;left:7229;top:1297;width:10;height:2" coordorigin="7229,1297" coordsize="10,0" path="m7229,1297l7238,1297e" filled="false" stroked="true" strokeweight=".48pt" strokecolor="#000000">
                <v:path arrowok="t"/>
              </v:shape>
            </v:group>
            <v:group style="position:absolute;left:7248;top:1297;width:10;height:2" coordorigin="7248,1297" coordsize="10,2">
              <v:shape style="position:absolute;left:7248;top:1297;width:10;height:2" coordorigin="7248,1297" coordsize="10,0" path="m7248,1297l7258,1297e" filled="false" stroked="true" strokeweight=".48pt" strokecolor="#000000">
                <v:path arrowok="t"/>
              </v:shape>
            </v:group>
            <v:group style="position:absolute;left:7267;top:1297;width:10;height:2" coordorigin="7267,1297" coordsize="10,2">
              <v:shape style="position:absolute;left:7267;top:1297;width:10;height:2" coordorigin="7267,1297" coordsize="10,0" path="m7267,1297l7277,1297e" filled="false" stroked="true" strokeweight=".48pt" strokecolor="#000000">
                <v:path arrowok="t"/>
              </v:shape>
            </v:group>
            <v:group style="position:absolute;left:7286;top:1297;width:10;height:2" coordorigin="7286,1297" coordsize="10,2">
              <v:shape style="position:absolute;left:7286;top:1297;width:10;height:2" coordorigin="7286,1297" coordsize="10,0" path="m7286,1297l7296,1297e" filled="false" stroked="true" strokeweight=".48pt" strokecolor="#000000">
                <v:path arrowok="t"/>
              </v:shape>
            </v:group>
            <v:group style="position:absolute;left:7306;top:1297;width:10;height:2" coordorigin="7306,1297" coordsize="10,2">
              <v:shape style="position:absolute;left:7306;top:1297;width:10;height:2" coordorigin="7306,1297" coordsize="10,0" path="m7306,1297l7315,1297e" filled="false" stroked="true" strokeweight=".48pt" strokecolor="#000000">
                <v:path arrowok="t"/>
              </v:shape>
            </v:group>
            <v:group style="position:absolute;left:7325;top:1297;width:10;height:2" coordorigin="7325,1297" coordsize="10,2">
              <v:shape style="position:absolute;left:7325;top:1297;width:10;height:2" coordorigin="7325,1297" coordsize="10,0" path="m7325,1297l7334,1297e" filled="false" stroked="true" strokeweight=".48pt" strokecolor="#000000">
                <v:path arrowok="t"/>
              </v:shape>
            </v:group>
            <v:group style="position:absolute;left:7344;top:1297;width:10;height:2" coordorigin="7344,1297" coordsize="10,2">
              <v:shape style="position:absolute;left:7344;top:1297;width:10;height:2" coordorigin="7344,1297" coordsize="10,0" path="m7344,1297l7354,1297e" filled="false" stroked="true" strokeweight=".48pt" strokecolor="#000000">
                <v:path arrowok="t"/>
              </v:shape>
            </v:group>
            <v:group style="position:absolute;left:7363;top:1297;width:10;height:2" coordorigin="7363,1297" coordsize="10,2">
              <v:shape style="position:absolute;left:7363;top:1297;width:10;height:2" coordorigin="7363,1297" coordsize="10,0" path="m7363,1297l7373,1297e" filled="false" stroked="true" strokeweight=".48pt" strokecolor="#000000">
                <v:path arrowok="t"/>
              </v:shape>
            </v:group>
            <v:group style="position:absolute;left:7382;top:1297;width:10;height:2" coordorigin="7382,1297" coordsize="10,2">
              <v:shape style="position:absolute;left:7382;top:1297;width:10;height:2" coordorigin="7382,1297" coordsize="10,0" path="m7382,1297l7392,1297e" filled="false" stroked="true" strokeweight=".48pt" strokecolor="#000000">
                <v:path arrowok="t"/>
              </v:shape>
            </v:group>
            <v:group style="position:absolute;left:7402;top:1297;width:10;height:2" coordorigin="7402,1297" coordsize="10,2">
              <v:shape style="position:absolute;left:7402;top:1297;width:10;height:2" coordorigin="7402,1297" coordsize="10,0" path="m7402,1297l7411,1297e" filled="false" stroked="true" strokeweight=".48pt" strokecolor="#000000">
                <v:path arrowok="t"/>
              </v:shape>
            </v:group>
            <v:group style="position:absolute;left:7421;top:1297;width:10;height:2" coordorigin="7421,1297" coordsize="10,2">
              <v:shape style="position:absolute;left:7421;top:1297;width:10;height:2" coordorigin="7421,1297" coordsize="10,0" path="m7421,1297l7430,1297e" filled="false" stroked="true" strokeweight=".48pt" strokecolor="#000000">
                <v:path arrowok="t"/>
              </v:shape>
            </v:group>
            <v:group style="position:absolute;left:7440;top:1297;width:10;height:2" coordorigin="7440,1297" coordsize="10,2">
              <v:shape style="position:absolute;left:7440;top:1297;width:10;height:2" coordorigin="7440,1297" coordsize="10,0" path="m7440,1297l7450,1297e" filled="false" stroked="true" strokeweight=".48pt" strokecolor="#000000">
                <v:path arrowok="t"/>
              </v:shape>
            </v:group>
            <v:group style="position:absolute;left:7459;top:1297;width:10;height:2" coordorigin="7459,1297" coordsize="10,2">
              <v:shape style="position:absolute;left:7459;top:1297;width:10;height:2" coordorigin="7459,1297" coordsize="10,0" path="m7459,1297l7469,1297e" filled="false" stroked="true" strokeweight=".48pt" strokecolor="#000000">
                <v:path arrowok="t"/>
              </v:shape>
            </v:group>
            <v:group style="position:absolute;left:7478;top:1297;width:10;height:2" coordorigin="7478,1297" coordsize="10,2">
              <v:shape style="position:absolute;left:7478;top:1297;width:10;height:2" coordorigin="7478,1297" coordsize="10,0" path="m7478,1297l7488,1297e" filled="false" stroked="true" strokeweight=".48pt" strokecolor="#000000">
                <v:path arrowok="t"/>
              </v:shape>
            </v:group>
            <v:group style="position:absolute;left:7498;top:1297;width:10;height:2" coordorigin="7498,1297" coordsize="10,2">
              <v:shape style="position:absolute;left:7498;top:1297;width:10;height:2" coordorigin="7498,1297" coordsize="10,0" path="m7498,1297l7507,1297e" filled="false" stroked="true" strokeweight=".48pt" strokecolor="#000000">
                <v:path arrowok="t"/>
              </v:shape>
            </v:group>
            <v:group style="position:absolute;left:7517;top:1297;width:10;height:2" coordorigin="7517,1297" coordsize="10,2">
              <v:shape style="position:absolute;left:7517;top:1297;width:10;height:2" coordorigin="7517,1297" coordsize="10,0" path="m7517,1297l7526,1297e" filled="false" stroked="true" strokeweight=".48pt" strokecolor="#000000">
                <v:path arrowok="t"/>
              </v:shape>
            </v:group>
            <v:group style="position:absolute;left:7536;top:1297;width:10;height:2" coordorigin="7536,1297" coordsize="10,2">
              <v:shape style="position:absolute;left:7536;top:1297;width:10;height:2" coordorigin="7536,1297" coordsize="10,0" path="m7536,1297l7546,1297e" filled="false" stroked="true" strokeweight=".48pt" strokecolor="#000000">
                <v:path arrowok="t"/>
              </v:shape>
            </v:group>
            <v:group style="position:absolute;left:7555;top:1297;width:10;height:2" coordorigin="7555,1297" coordsize="10,2">
              <v:shape style="position:absolute;left:7555;top:1297;width:10;height:2" coordorigin="7555,1297" coordsize="10,0" path="m7555,1297l7565,1297e" filled="false" stroked="true" strokeweight=".48pt" strokecolor="#000000">
                <v:path arrowok="t"/>
              </v:shape>
            </v:group>
            <v:group style="position:absolute;left:7574;top:1297;width:10;height:2" coordorigin="7574,1297" coordsize="10,2">
              <v:shape style="position:absolute;left:7574;top:1297;width:10;height:2" coordorigin="7574,1297" coordsize="10,0" path="m7574,1297l7584,1297e" filled="false" stroked="true" strokeweight=".48pt" strokecolor="#000000">
                <v:path arrowok="t"/>
              </v:shape>
            </v:group>
            <v:group style="position:absolute;left:7594;top:1297;width:10;height:2" coordorigin="7594,1297" coordsize="10,2">
              <v:shape style="position:absolute;left:7594;top:1297;width:10;height:2" coordorigin="7594,1297" coordsize="10,0" path="m7594,1297l7603,1297e" filled="false" stroked="true" strokeweight=".48pt" strokecolor="#000000">
                <v:path arrowok="t"/>
              </v:shape>
            </v:group>
            <v:group style="position:absolute;left:7613;top:1297;width:10;height:2" coordorigin="7613,1297" coordsize="10,2">
              <v:shape style="position:absolute;left:7613;top:1297;width:10;height:2" coordorigin="7613,1297" coordsize="10,0" path="m7613,1297l7622,1297e" filled="false" stroked="true" strokeweight=".48pt" strokecolor="#000000">
                <v:path arrowok="t"/>
              </v:shape>
            </v:group>
            <v:group style="position:absolute;left:7632;top:1297;width:10;height:2" coordorigin="7632,1297" coordsize="10,2">
              <v:shape style="position:absolute;left:7632;top:1297;width:10;height:2" coordorigin="7632,1297" coordsize="10,0" path="m7632,1297l7642,1297e" filled="false" stroked="true" strokeweight=".48pt" strokecolor="#000000">
                <v:path arrowok="t"/>
              </v:shape>
            </v:group>
            <v:group style="position:absolute;left:7651;top:1297;width:10;height:2" coordorigin="7651,1297" coordsize="10,2">
              <v:shape style="position:absolute;left:7651;top:1297;width:10;height:2" coordorigin="7651,1297" coordsize="10,0" path="m7651,1297l7661,1297e" filled="false" stroked="true" strokeweight=".48pt" strokecolor="#000000">
                <v:path arrowok="t"/>
              </v:shape>
            </v:group>
            <v:group style="position:absolute;left:7670;top:1297;width:10;height:2" coordorigin="7670,1297" coordsize="10,2">
              <v:shape style="position:absolute;left:7670;top:1297;width:10;height:2" coordorigin="7670,1297" coordsize="10,0" path="m7670,1297l7680,1297e" filled="false" stroked="true" strokeweight=".48pt" strokecolor="#000000">
                <v:path arrowok="t"/>
              </v:shape>
            </v:group>
            <v:group style="position:absolute;left:7690;top:1297;width:10;height:2" coordorigin="7690,1297" coordsize="10,2">
              <v:shape style="position:absolute;left:7690;top:1297;width:10;height:2" coordorigin="7690,1297" coordsize="10,0" path="m7690,1297l7699,1297e" filled="false" stroked="true" strokeweight=".48pt" strokecolor="#000000">
                <v:path arrowok="t"/>
              </v:shape>
            </v:group>
            <v:group style="position:absolute;left:7709;top:1297;width:10;height:2" coordorigin="7709,1297" coordsize="10,2">
              <v:shape style="position:absolute;left:7709;top:1297;width:10;height:2" coordorigin="7709,1297" coordsize="10,0" path="m7709,1297l7718,1297e" filled="false" stroked="true" strokeweight=".48pt" strokecolor="#000000">
                <v:path arrowok="t"/>
              </v:shape>
            </v:group>
            <v:group style="position:absolute;left:7728;top:1297;width:10;height:2" coordorigin="7728,1297" coordsize="10,2">
              <v:shape style="position:absolute;left:7728;top:1297;width:10;height:2" coordorigin="7728,1297" coordsize="10,0" path="m7728,1297l7738,1297e" filled="false" stroked="true" strokeweight=".48pt" strokecolor="#000000">
                <v:path arrowok="t"/>
              </v:shape>
            </v:group>
            <v:group style="position:absolute;left:7747;top:1297;width:10;height:2" coordorigin="7747,1297" coordsize="10,2">
              <v:shape style="position:absolute;left:7747;top:1297;width:10;height:2" coordorigin="7747,1297" coordsize="10,0" path="m7747,1297l7757,1297e" filled="false" stroked="true" strokeweight=".48pt" strokecolor="#000000">
                <v:path arrowok="t"/>
              </v:shape>
            </v:group>
            <v:group style="position:absolute;left:7766;top:1297;width:10;height:2" coordorigin="7766,1297" coordsize="10,2">
              <v:shape style="position:absolute;left:7766;top:1297;width:10;height:2" coordorigin="7766,1297" coordsize="10,0" path="m7766,1297l7776,1297e" filled="false" stroked="true" strokeweight=".48pt" strokecolor="#000000">
                <v:path arrowok="t"/>
              </v:shape>
            </v:group>
            <v:group style="position:absolute;left:7786;top:1297;width:10;height:2" coordorigin="7786,1297" coordsize="10,2">
              <v:shape style="position:absolute;left:7786;top:1297;width:10;height:2" coordorigin="7786,1297" coordsize="10,0" path="m7786,1297l7795,1297e" filled="false" stroked="true" strokeweight=".48pt" strokecolor="#000000">
                <v:path arrowok="t"/>
              </v:shape>
            </v:group>
            <v:group style="position:absolute;left:7805;top:1297;width:10;height:2" coordorigin="7805,1297" coordsize="10,2">
              <v:shape style="position:absolute;left:7805;top:1297;width:10;height:2" coordorigin="7805,1297" coordsize="10,0" path="m7805,1297l7814,1297e" filled="false" stroked="true" strokeweight=".48pt" strokecolor="#000000">
                <v:path arrowok="t"/>
              </v:shape>
            </v:group>
            <v:group style="position:absolute;left:7824;top:1297;width:10;height:2" coordorigin="7824,1297" coordsize="10,2">
              <v:shape style="position:absolute;left:7824;top:1297;width:10;height:2" coordorigin="7824,1297" coordsize="10,0" path="m7824,1297l7834,1297e" filled="false" stroked="true" strokeweight=".48pt" strokecolor="#000000">
                <v:path arrowok="t"/>
              </v:shape>
            </v:group>
            <v:group style="position:absolute;left:7843;top:1297;width:10;height:2" coordorigin="7843,1297" coordsize="10,2">
              <v:shape style="position:absolute;left:7843;top:1297;width:10;height:2" coordorigin="7843,1297" coordsize="10,0" path="m7843,1297l7853,1297e" filled="false" stroked="true" strokeweight=".48pt" strokecolor="#000000">
                <v:path arrowok="t"/>
              </v:shape>
            </v:group>
            <v:group style="position:absolute;left:7862;top:1297;width:10;height:2" coordorigin="7862,1297" coordsize="10,2">
              <v:shape style="position:absolute;left:7862;top:1297;width:10;height:2" coordorigin="7862,1297" coordsize="10,0" path="m7862,1297l7872,1297e" filled="false" stroked="true" strokeweight=".48pt" strokecolor="#000000">
                <v:path arrowok="t"/>
              </v:shape>
            </v:group>
            <v:group style="position:absolute;left:7882;top:1297;width:10;height:2" coordorigin="7882,1297" coordsize="10,2">
              <v:shape style="position:absolute;left:7882;top:1297;width:10;height:2" coordorigin="7882,1297" coordsize="10,0" path="m7882,1297l7891,1297e" filled="false" stroked="true" strokeweight=".48pt" strokecolor="#000000">
                <v:path arrowok="t"/>
              </v:shape>
            </v:group>
            <v:group style="position:absolute;left:7901;top:1297;width:10;height:2" coordorigin="7901,1297" coordsize="10,2">
              <v:shape style="position:absolute;left:7901;top:1297;width:10;height:2" coordorigin="7901,1297" coordsize="10,0" path="m7901,1297l7910,1297e" filled="false" stroked="true" strokeweight=".48pt" strokecolor="#000000">
                <v:path arrowok="t"/>
              </v:shape>
            </v:group>
            <v:group style="position:absolute;left:7920;top:1297;width:10;height:2" coordorigin="7920,1297" coordsize="10,2">
              <v:shape style="position:absolute;left:7920;top:1297;width:10;height:2" coordorigin="7920,1297" coordsize="10,0" path="m7920,1297l7930,1297e" filled="false" stroked="true" strokeweight=".48pt" strokecolor="#000000">
                <v:path arrowok="t"/>
              </v:shape>
            </v:group>
            <v:group style="position:absolute;left:7939;top:1297;width:10;height:2" coordorigin="7939,1297" coordsize="10,2">
              <v:shape style="position:absolute;left:7939;top:1297;width:10;height:2" coordorigin="7939,1297" coordsize="10,0" path="m7939,1297l7949,1297e" filled="false" stroked="true" strokeweight=".48pt" strokecolor="#000000">
                <v:path arrowok="t"/>
              </v:shape>
            </v:group>
            <v:group style="position:absolute;left:7958;top:1297;width:10;height:2" coordorigin="7958,1297" coordsize="10,2">
              <v:shape style="position:absolute;left:7958;top:1297;width:10;height:2" coordorigin="7958,1297" coordsize="10,0" path="m7958,1297l7968,1297e" filled="false" stroked="true" strokeweight=".48pt" strokecolor="#000000">
                <v:path arrowok="t"/>
              </v:shape>
            </v:group>
            <v:group style="position:absolute;left:7978;top:1297;width:10;height:2" coordorigin="7978,1297" coordsize="10,2">
              <v:shape style="position:absolute;left:7978;top:1297;width:10;height:2" coordorigin="7978,1297" coordsize="10,0" path="m7978,1297l7987,1297e" filled="false" stroked="true" strokeweight=".48pt" strokecolor="#000000">
                <v:path arrowok="t"/>
              </v:shape>
            </v:group>
            <v:group style="position:absolute;left:7997;top:1297;width:10;height:2" coordorigin="7997,1297" coordsize="10,2">
              <v:shape style="position:absolute;left:7997;top:1297;width:10;height:2" coordorigin="7997,1297" coordsize="10,0" path="m7997,1297l8006,1297e" filled="false" stroked="true" strokeweight=".48pt" strokecolor="#000000">
                <v:path arrowok="t"/>
              </v:shape>
            </v:group>
            <v:group style="position:absolute;left:8016;top:1297;width:10;height:2" coordorigin="8016,1297" coordsize="10,2">
              <v:shape style="position:absolute;left:8016;top:1297;width:10;height:2" coordorigin="8016,1297" coordsize="10,0" path="m8016,1297l8026,1297e" filled="false" stroked="true" strokeweight=".48pt" strokecolor="#000000">
                <v:path arrowok="t"/>
              </v:shape>
            </v:group>
            <v:group style="position:absolute;left:8035;top:1297;width:10;height:2" coordorigin="8035,1297" coordsize="10,2">
              <v:shape style="position:absolute;left:8035;top:1297;width:10;height:2" coordorigin="8035,1297" coordsize="10,0" path="m8035,1297l8045,1297e" filled="false" stroked="true" strokeweight=".48pt" strokecolor="#000000">
                <v:path arrowok="t"/>
              </v:shape>
            </v:group>
            <v:group style="position:absolute;left:8054;top:1297;width:10;height:2" coordorigin="8054,1297" coordsize="10,2">
              <v:shape style="position:absolute;left:8054;top:1297;width:10;height:2" coordorigin="8054,1297" coordsize="10,0" path="m8054,1297l8064,1297e" filled="false" stroked="true" strokeweight=".48pt" strokecolor="#000000">
                <v:path arrowok="t"/>
              </v:shape>
            </v:group>
            <v:group style="position:absolute;left:8074;top:1297;width:10;height:2" coordorigin="8074,1297" coordsize="10,2">
              <v:shape style="position:absolute;left:8074;top:1297;width:10;height:2" coordorigin="8074,1297" coordsize="10,0" path="m8074,1297l8083,1297e" filled="false" stroked="true" strokeweight=".48pt" strokecolor="#000000">
                <v:path arrowok="t"/>
              </v:shape>
            </v:group>
            <v:group style="position:absolute;left:8093;top:1297;width:10;height:2" coordorigin="8093,1297" coordsize="10,2">
              <v:shape style="position:absolute;left:8093;top:1297;width:10;height:2" coordorigin="8093,1297" coordsize="10,0" path="m8093,1297l8102,1297e" filled="false" stroked="true" strokeweight=".48pt" strokecolor="#000000">
                <v:path arrowok="t"/>
              </v:shape>
            </v:group>
            <v:group style="position:absolute;left:8112;top:1297;width:10;height:2" coordorigin="8112,1297" coordsize="10,2">
              <v:shape style="position:absolute;left:8112;top:1297;width:10;height:2" coordorigin="8112,1297" coordsize="10,0" path="m8112,1297l8122,1297e" filled="false" stroked="true" strokeweight=".48pt" strokecolor="#000000">
                <v:path arrowok="t"/>
              </v:shape>
            </v:group>
            <v:group style="position:absolute;left:8131;top:1297;width:10;height:2" coordorigin="8131,1297" coordsize="10,2">
              <v:shape style="position:absolute;left:8131;top:1297;width:10;height:2" coordorigin="8131,1297" coordsize="10,0" path="m8131,1297l8141,1297e" filled="false" stroked="true" strokeweight=".48pt" strokecolor="#000000">
                <v:path arrowok="t"/>
              </v:shape>
            </v:group>
            <v:group style="position:absolute;left:8150;top:1297;width:10;height:2" coordorigin="8150,1297" coordsize="10,2">
              <v:shape style="position:absolute;left:8150;top:1297;width:10;height:2" coordorigin="8150,1297" coordsize="10,0" path="m8150,1297l8160,1297e" filled="false" stroked="true" strokeweight=".48pt" strokecolor="#000000">
                <v:path arrowok="t"/>
              </v:shape>
            </v:group>
            <v:group style="position:absolute;left:8170;top:1297;width:10;height:2" coordorigin="8170,1297" coordsize="10,2">
              <v:shape style="position:absolute;left:8170;top:1297;width:10;height:2" coordorigin="8170,1297" coordsize="10,0" path="m8170,1297l8179,1297e" filled="false" stroked="true" strokeweight=".48pt" strokecolor="#000000">
                <v:path arrowok="t"/>
              </v:shape>
            </v:group>
            <v:group style="position:absolute;left:8189;top:1297;width:10;height:2" coordorigin="8189,1297" coordsize="10,2">
              <v:shape style="position:absolute;left:8189;top:1297;width:10;height:2" coordorigin="8189,1297" coordsize="10,0" path="m8189,1297l8198,1297e" filled="false" stroked="true" strokeweight=".48pt" strokecolor="#000000">
                <v:path arrowok="t"/>
              </v:shape>
            </v:group>
            <v:group style="position:absolute;left:8208;top:1297;width:10;height:2" coordorigin="8208,1297" coordsize="10,2">
              <v:shape style="position:absolute;left:8208;top:1297;width:10;height:2" coordorigin="8208,1297" coordsize="10,0" path="m8208,1297l8218,1297e" filled="false" stroked="true" strokeweight=".48pt" strokecolor="#000000">
                <v:path arrowok="t"/>
              </v:shape>
            </v:group>
            <v:group style="position:absolute;left:8227;top:1297;width:10;height:2" coordorigin="8227,1297" coordsize="10,2">
              <v:shape style="position:absolute;left:8227;top:1297;width:10;height:2" coordorigin="8227,1297" coordsize="10,0" path="m8227,1297l8237,1297e" filled="false" stroked="true" strokeweight=".48pt" strokecolor="#000000">
                <v:path arrowok="t"/>
              </v:shape>
            </v:group>
            <v:group style="position:absolute;left:8246;top:1297;width:10;height:2" coordorigin="8246,1297" coordsize="10,2">
              <v:shape style="position:absolute;left:8246;top:1297;width:10;height:2" coordorigin="8246,1297" coordsize="10,0" path="m8246,1297l8256,1297e" filled="false" stroked="true" strokeweight=".48pt" strokecolor="#000000">
                <v:path arrowok="t"/>
              </v:shape>
            </v:group>
            <v:group style="position:absolute;left:8266;top:1297;width:10;height:2" coordorigin="8266,1297" coordsize="10,2">
              <v:shape style="position:absolute;left:8266;top:1297;width:10;height:2" coordorigin="8266,1297" coordsize="10,0" path="m8266,1297l8275,1297e" filled="false" stroked="true" strokeweight=".48pt" strokecolor="#000000">
                <v:path arrowok="t"/>
              </v:shape>
            </v:group>
            <v:group style="position:absolute;left:8285;top:1297;width:10;height:2" coordorigin="8285,1297" coordsize="10,2">
              <v:shape style="position:absolute;left:8285;top:1297;width:10;height:2" coordorigin="8285,1297" coordsize="10,0" path="m8285,1297l8294,1297e" filled="false" stroked="true" strokeweight=".48pt" strokecolor="#000000">
                <v:path arrowok="t"/>
              </v:shape>
            </v:group>
            <v:group style="position:absolute;left:8304;top:1297;width:10;height:2" coordorigin="8304,1297" coordsize="10,2">
              <v:shape style="position:absolute;left:8304;top:1297;width:10;height:2" coordorigin="8304,1297" coordsize="10,0" path="m8304,1297l8314,1297e" filled="false" stroked="true" strokeweight=".48pt" strokecolor="#000000">
                <v:path arrowok="t"/>
              </v:shape>
            </v:group>
            <v:group style="position:absolute;left:8323;top:1297;width:10;height:2" coordorigin="8323,1297" coordsize="10,2">
              <v:shape style="position:absolute;left:8323;top:1297;width:10;height:2" coordorigin="8323,1297" coordsize="10,0" path="m8323,1297l8333,1297e" filled="false" stroked="true" strokeweight=".48pt" strokecolor="#000000">
                <v:path arrowok="t"/>
              </v:shape>
            </v:group>
            <v:group style="position:absolute;left:8342;top:1297;width:10;height:2" coordorigin="8342,1297" coordsize="10,2">
              <v:shape style="position:absolute;left:8342;top:1297;width:10;height:2" coordorigin="8342,1297" coordsize="10,0" path="m8342,1297l8352,1297e" filled="false" stroked="true" strokeweight=".48pt" strokecolor="#000000">
                <v:path arrowok="t"/>
              </v:shape>
            </v:group>
            <v:group style="position:absolute;left:8362;top:1297;width:10;height:2" coordorigin="8362,1297" coordsize="10,2">
              <v:shape style="position:absolute;left:8362;top:1297;width:10;height:2" coordorigin="8362,1297" coordsize="10,0" path="m8362,1297l8371,1297e" filled="false" stroked="true" strokeweight=".48pt" strokecolor="#000000">
                <v:path arrowok="t"/>
              </v:shape>
            </v:group>
            <v:group style="position:absolute;left:8381;top:1297;width:10;height:2" coordorigin="8381,1297" coordsize="10,2">
              <v:shape style="position:absolute;left:8381;top:1297;width:10;height:2" coordorigin="8381,1297" coordsize="10,0" path="m8381,1297l8390,1297e" filled="false" stroked="true" strokeweight=".48pt" strokecolor="#000000">
                <v:path arrowok="t"/>
              </v:shape>
            </v:group>
            <v:group style="position:absolute;left:8400;top:1297;width:10;height:2" coordorigin="8400,1297" coordsize="10,2">
              <v:shape style="position:absolute;left:8400;top:1297;width:10;height:2" coordorigin="8400,1297" coordsize="10,0" path="m8400,1297l8410,1297e" filled="false" stroked="true" strokeweight=".48pt" strokecolor="#000000">
                <v:path arrowok="t"/>
              </v:shape>
            </v:group>
            <v:group style="position:absolute;left:8419;top:1297;width:10;height:2" coordorigin="8419,1297" coordsize="10,2">
              <v:shape style="position:absolute;left:8419;top:1297;width:10;height:2" coordorigin="8419,1297" coordsize="10,0" path="m8419,1297l8429,1297e" filled="false" stroked="true" strokeweight=".48pt" strokecolor="#000000">
                <v:path arrowok="t"/>
              </v:shape>
            </v:group>
            <v:group style="position:absolute;left:8438;top:1297;width:10;height:2" coordorigin="8438,1297" coordsize="10,2">
              <v:shape style="position:absolute;left:8438;top:1297;width:10;height:2" coordorigin="8438,1297" coordsize="10,0" path="m8438,1297l8448,1297e" filled="false" stroked="true" strokeweight=".48pt" strokecolor="#000000">
                <v:path arrowok="t"/>
              </v:shape>
            </v:group>
            <v:group style="position:absolute;left:8458;top:1297;width:10;height:2" coordorigin="8458,1297" coordsize="10,2">
              <v:shape style="position:absolute;left:8458;top:1297;width:10;height:2" coordorigin="8458,1297" coordsize="10,0" path="m8458,1297l8467,1297e" filled="false" stroked="true" strokeweight=".48pt" strokecolor="#000000">
                <v:path arrowok="t"/>
              </v:shape>
            </v:group>
            <v:group style="position:absolute;left:8477;top:1297;width:10;height:2" coordorigin="8477,1297" coordsize="10,2">
              <v:shape style="position:absolute;left:8477;top:1297;width:10;height:2" coordorigin="8477,1297" coordsize="10,0" path="m8477,1297l8486,1297e" filled="false" stroked="true" strokeweight=".48pt" strokecolor="#000000">
                <v:path arrowok="t"/>
              </v:shape>
            </v:group>
            <v:group style="position:absolute;left:8496;top:1297;width:10;height:2" coordorigin="8496,1297" coordsize="10,2">
              <v:shape style="position:absolute;left:8496;top:1297;width:10;height:2" coordorigin="8496,1297" coordsize="10,0" path="m8496,1297l8506,1297e" filled="false" stroked="true" strokeweight=".48pt" strokecolor="#000000">
                <v:path arrowok="t"/>
              </v:shape>
            </v:group>
            <v:group style="position:absolute;left:8515;top:1297;width:10;height:2" coordorigin="8515,1297" coordsize="10,2">
              <v:shape style="position:absolute;left:8515;top:1297;width:10;height:2" coordorigin="8515,1297" coordsize="10,0" path="m8515,1297l8525,1297e" filled="false" stroked="true" strokeweight=".48pt" strokecolor="#000000">
                <v:path arrowok="t"/>
              </v:shape>
            </v:group>
            <v:group style="position:absolute;left:8534;top:1297;width:10;height:2" coordorigin="8534,1297" coordsize="10,2">
              <v:shape style="position:absolute;left:8534;top:1297;width:10;height:2" coordorigin="8534,1297" coordsize="10,0" path="m8534,1297l8544,1297e" filled="false" stroked="true" strokeweight=".48pt" strokecolor="#000000">
                <v:path arrowok="t"/>
              </v:shape>
            </v:group>
            <v:group style="position:absolute;left:8554;top:1297;width:10;height:2" coordorigin="8554,1297" coordsize="10,2">
              <v:shape style="position:absolute;left:8554;top:1297;width:10;height:2" coordorigin="8554,1297" coordsize="10,0" path="m8554,1297l8563,1297e" filled="false" stroked="true" strokeweight=".48pt" strokecolor="#000000">
                <v:path arrowok="t"/>
              </v:shape>
            </v:group>
            <v:group style="position:absolute;left:8573;top:1297;width:10;height:2" coordorigin="8573,1297" coordsize="10,2">
              <v:shape style="position:absolute;left:8573;top:1297;width:10;height:2" coordorigin="8573,1297" coordsize="10,0" path="m8573,1297l8582,1297e" filled="false" stroked="true" strokeweight=".48pt" strokecolor="#000000">
                <v:path arrowok="t"/>
              </v:shape>
            </v:group>
            <v:group style="position:absolute;left:8592;top:1297;width:10;height:2" coordorigin="8592,1297" coordsize="10,2">
              <v:shape style="position:absolute;left:8592;top:1297;width:10;height:2" coordorigin="8592,1297" coordsize="10,0" path="m8592,1297l8602,1297e" filled="false" stroked="true" strokeweight=".48pt" strokecolor="#000000">
                <v:path arrowok="t"/>
              </v:shape>
            </v:group>
            <v:group style="position:absolute;left:8611;top:1297;width:10;height:2" coordorigin="8611,1297" coordsize="10,2">
              <v:shape style="position:absolute;left:8611;top:1297;width:10;height:2" coordorigin="8611,1297" coordsize="10,0" path="m8611,1297l8621,1297e" filled="false" stroked="true" strokeweight=".48pt" strokecolor="#000000">
                <v:path arrowok="t"/>
              </v:shape>
            </v:group>
            <v:group style="position:absolute;left:8630;top:1297;width:10;height:2" coordorigin="8630,1297" coordsize="10,2">
              <v:shape style="position:absolute;left:8630;top:1297;width:10;height:2" coordorigin="8630,1297" coordsize="10,0" path="m8630,1297l8640,1297e" filled="false" stroked="true" strokeweight=".48pt" strokecolor="#000000">
                <v:path arrowok="t"/>
              </v:shape>
            </v:group>
            <v:group style="position:absolute;left:8650;top:1297;width:10;height:2" coordorigin="8650,1297" coordsize="10,2">
              <v:shape style="position:absolute;left:8650;top:1297;width:10;height:2" coordorigin="8650,1297" coordsize="10,0" path="m8650,1297l8659,1297e" filled="false" stroked="true" strokeweight=".48pt" strokecolor="#000000">
                <v:path arrowok="t"/>
              </v:shape>
            </v:group>
            <v:group style="position:absolute;left:8669;top:1297;width:10;height:2" coordorigin="8669,1297" coordsize="10,2">
              <v:shape style="position:absolute;left:8669;top:1297;width:10;height:2" coordorigin="8669,1297" coordsize="10,0" path="m8669,1297l8678,1297e" filled="false" stroked="true" strokeweight=".48pt" strokecolor="#000000">
                <v:path arrowok="t"/>
              </v:shape>
            </v:group>
            <v:group style="position:absolute;left:8688;top:1297;width:10;height:2" coordorigin="8688,1297" coordsize="10,2">
              <v:shape style="position:absolute;left:8688;top:1297;width:10;height:2" coordorigin="8688,1297" coordsize="10,0" path="m8688,1297l8698,1297e" filled="false" stroked="true" strokeweight=".48pt" strokecolor="#000000">
                <v:path arrowok="t"/>
              </v:shape>
            </v:group>
            <v:group style="position:absolute;left:8707;top:1297;width:10;height:2" coordorigin="8707,1297" coordsize="10,2">
              <v:shape style="position:absolute;left:8707;top:1297;width:10;height:2" coordorigin="8707,1297" coordsize="10,0" path="m8707,1297l8717,1297e" filled="false" stroked="true" strokeweight=".48pt" strokecolor="#000000">
                <v:path arrowok="t"/>
              </v:shape>
            </v:group>
            <v:group style="position:absolute;left:8726;top:1297;width:10;height:2" coordorigin="8726,1297" coordsize="10,2">
              <v:shape style="position:absolute;left:8726;top:1297;width:10;height:2" coordorigin="8726,1297" coordsize="10,0" path="m8726,1297l8736,1297e" filled="false" stroked="true" strokeweight=".48pt" strokecolor="#000000">
                <v:path arrowok="t"/>
              </v:shape>
            </v:group>
            <v:group style="position:absolute;left:8746;top:1297;width:10;height:2" coordorigin="8746,1297" coordsize="10,2">
              <v:shape style="position:absolute;left:8746;top:1297;width:10;height:2" coordorigin="8746,1297" coordsize="10,0" path="m8746,1297l8755,1297e" filled="false" stroked="true" strokeweight=".48pt" strokecolor="#000000">
                <v:path arrowok="t"/>
              </v:shape>
            </v:group>
            <v:group style="position:absolute;left:8765;top:1297;width:10;height:2" coordorigin="8765,1297" coordsize="10,2">
              <v:shape style="position:absolute;left:8765;top:1297;width:10;height:2" coordorigin="8765,1297" coordsize="10,0" path="m8765,1297l8774,1297e" filled="false" stroked="true" strokeweight=".48pt" strokecolor="#000000">
                <v:path arrowok="t"/>
              </v:shape>
            </v:group>
            <v:group style="position:absolute;left:8784;top:1297;width:10;height:2" coordorigin="8784,1297" coordsize="10,2">
              <v:shape style="position:absolute;left:8784;top:1297;width:10;height:2" coordorigin="8784,1297" coordsize="10,0" path="m8784,1297l8794,1297e" filled="false" stroked="true" strokeweight=".48pt" strokecolor="#000000">
                <v:path arrowok="t"/>
              </v:shape>
            </v:group>
            <v:group style="position:absolute;left:8803;top:1297;width:10;height:2" coordorigin="8803,1297" coordsize="10,2">
              <v:shape style="position:absolute;left:8803;top:1297;width:10;height:2" coordorigin="8803,1297" coordsize="10,0" path="m8803,1297l8813,1297e" filled="false" stroked="true" strokeweight=".48pt" strokecolor="#000000">
                <v:path arrowok="t"/>
              </v:shape>
            </v:group>
            <v:group style="position:absolute;left:8822;top:1297;width:10;height:2" coordorigin="8822,1297" coordsize="10,2">
              <v:shape style="position:absolute;left:8822;top:1297;width:10;height:2" coordorigin="8822,1297" coordsize="10,0" path="m8822,1297l8832,1297e" filled="false" stroked="true" strokeweight=".48pt" strokecolor="#000000">
                <v:path arrowok="t"/>
              </v:shape>
            </v:group>
            <v:group style="position:absolute;left:8842;top:1297;width:10;height:2" coordorigin="8842,1297" coordsize="10,2">
              <v:shape style="position:absolute;left:8842;top:1297;width:10;height:2" coordorigin="8842,1297" coordsize="10,0" path="m8842,1297l8851,1297e" filled="false" stroked="true" strokeweight=".48pt" strokecolor="#000000">
                <v:path arrowok="t"/>
              </v:shape>
            </v:group>
            <v:group style="position:absolute;left:8861;top:1297;width:10;height:2" coordorigin="8861,1297" coordsize="10,2">
              <v:shape style="position:absolute;left:8861;top:1297;width:10;height:2" coordorigin="8861,1297" coordsize="10,0" path="m8861,1297l8870,1297e" filled="false" stroked="true" strokeweight=".48pt" strokecolor="#000000">
                <v:path arrowok="t"/>
              </v:shape>
            </v:group>
            <v:group style="position:absolute;left:8880;top:1297;width:10;height:2" coordorigin="8880,1297" coordsize="10,2">
              <v:shape style="position:absolute;left:8880;top:1297;width:10;height:2" coordorigin="8880,1297" coordsize="10,0" path="m8880,1297l8890,1297e" filled="false" stroked="true" strokeweight=".48pt" strokecolor="#000000">
                <v:path arrowok="t"/>
              </v:shape>
            </v:group>
            <v:group style="position:absolute;left:8899;top:1297;width:10;height:2" coordorigin="8899,1297" coordsize="10,2">
              <v:shape style="position:absolute;left:8899;top:1297;width:10;height:2" coordorigin="8899,1297" coordsize="10,0" path="m8899,1297l8909,1297e" filled="false" stroked="true" strokeweight=".48pt" strokecolor="#000000">
                <v:path arrowok="t"/>
              </v:shape>
            </v:group>
            <v:group style="position:absolute;left:8918;top:1297;width:10;height:2" coordorigin="8918,1297" coordsize="10,2">
              <v:shape style="position:absolute;left:8918;top:1297;width:10;height:2" coordorigin="8918,1297" coordsize="10,0" path="m8918,1297l8928,1297e" filled="false" stroked="true" strokeweight=".48pt" strokecolor="#000000">
                <v:path arrowok="t"/>
              </v:shape>
            </v:group>
            <v:group style="position:absolute;left:8938;top:1297;width:10;height:2" coordorigin="8938,1297" coordsize="10,2">
              <v:shape style="position:absolute;left:8938;top:1297;width:10;height:2" coordorigin="8938,1297" coordsize="10,0" path="m8938,1297l8947,1297e" filled="false" stroked="true" strokeweight=".48pt" strokecolor="#000000">
                <v:path arrowok="t"/>
              </v:shape>
            </v:group>
            <v:group style="position:absolute;left:8957;top:1297;width:10;height:2" coordorigin="8957,1297" coordsize="10,2">
              <v:shape style="position:absolute;left:8957;top:1297;width:10;height:2" coordorigin="8957,1297" coordsize="10,0" path="m8957,1297l8966,1297e" filled="false" stroked="true" strokeweight=".48pt" strokecolor="#000000">
                <v:path arrowok="t"/>
              </v:shape>
            </v:group>
            <v:group style="position:absolute;left:8976;top:1297;width:10;height:2" coordorigin="8976,1297" coordsize="10,2">
              <v:shape style="position:absolute;left:8976;top:1297;width:10;height:2" coordorigin="8976,1297" coordsize="10,0" path="m8976,1297l8986,1297e" filled="false" stroked="true" strokeweight=".48pt" strokecolor="#000000">
                <v:path arrowok="t"/>
              </v:shape>
            </v:group>
            <v:group style="position:absolute;left:8995;top:1297;width:10;height:2" coordorigin="8995,1297" coordsize="10,2">
              <v:shape style="position:absolute;left:8995;top:1297;width:10;height:2" coordorigin="8995,1297" coordsize="10,0" path="m8995,1297l9005,1297e" filled="false" stroked="true" strokeweight=".48pt" strokecolor="#000000">
                <v:path arrowok="t"/>
              </v:shape>
            </v:group>
            <v:group style="position:absolute;left:9014;top:1297;width:10;height:2" coordorigin="9014,1297" coordsize="10,2">
              <v:shape style="position:absolute;left:9014;top:1297;width:10;height:2" coordorigin="9014,1297" coordsize="10,0" path="m9014,1297l9024,1297e" filled="false" stroked="true" strokeweight=".48pt" strokecolor="#000000">
                <v:path arrowok="t"/>
              </v:shape>
            </v:group>
            <v:group style="position:absolute;left:9034;top:1297;width:10;height:2" coordorigin="9034,1297" coordsize="10,2">
              <v:shape style="position:absolute;left:9034;top:1297;width:10;height:2" coordorigin="9034,1297" coordsize="10,0" path="m9034,1297l9043,1297e" filled="false" stroked="true" strokeweight=".48pt" strokecolor="#000000">
                <v:path arrowok="t"/>
              </v:shape>
            </v:group>
            <v:group style="position:absolute;left:9053;top:1297;width:10;height:2" coordorigin="9053,1297" coordsize="10,2">
              <v:shape style="position:absolute;left:9053;top:1297;width:10;height:2" coordorigin="9053,1297" coordsize="10,0" path="m9053,1297l9062,1297e" filled="false" stroked="true" strokeweight=".48pt" strokecolor="#000000">
                <v:path arrowok="t"/>
              </v:shape>
            </v:group>
            <v:group style="position:absolute;left:9072;top:1297;width:10;height:2" coordorigin="9072,1297" coordsize="10,2">
              <v:shape style="position:absolute;left:9072;top:1297;width:10;height:2" coordorigin="9072,1297" coordsize="10,0" path="m9072,1297l9082,1297e" filled="false" stroked="true" strokeweight=".48pt" strokecolor="#000000">
                <v:path arrowok="t"/>
              </v:shape>
            </v:group>
            <v:group style="position:absolute;left:9091;top:1297;width:10;height:2" coordorigin="9091,1297" coordsize="10,2">
              <v:shape style="position:absolute;left:9091;top:1297;width:10;height:2" coordorigin="9091,1297" coordsize="10,0" path="m9091,1297l9101,1297e" filled="false" stroked="true" strokeweight=".48pt" strokecolor="#000000">
                <v:path arrowok="t"/>
              </v:shape>
            </v:group>
            <v:group style="position:absolute;left:9110;top:1297;width:10;height:2" coordorigin="9110,1297" coordsize="10,2">
              <v:shape style="position:absolute;left:9110;top:1297;width:10;height:2" coordorigin="9110,1297" coordsize="10,0" path="m9110,1297l9120,1297e" filled="false" stroked="true" strokeweight=".48pt" strokecolor="#000000">
                <v:path arrowok="t"/>
              </v:shape>
            </v:group>
            <v:group style="position:absolute;left:9130;top:1297;width:10;height:2" coordorigin="9130,1297" coordsize="10,2">
              <v:shape style="position:absolute;left:9130;top:1297;width:10;height:2" coordorigin="9130,1297" coordsize="10,0" path="m9130,1297l9139,1297e" filled="false" stroked="true" strokeweight=".48pt" strokecolor="#000000">
                <v:path arrowok="t"/>
              </v:shape>
            </v:group>
            <v:group style="position:absolute;left:9149;top:1297;width:10;height:2" coordorigin="9149,1297" coordsize="10,2">
              <v:shape style="position:absolute;left:9149;top:1297;width:10;height:2" coordorigin="9149,1297" coordsize="10,0" path="m9149,1297l9158,1297e" filled="false" stroked="true" strokeweight=".48pt" strokecolor="#000000">
                <v:path arrowok="t"/>
              </v:shape>
            </v:group>
            <v:group style="position:absolute;left:9168;top:1297;width:10;height:2" coordorigin="9168,1297" coordsize="10,2">
              <v:shape style="position:absolute;left:9168;top:1297;width:10;height:2" coordorigin="9168,1297" coordsize="10,0" path="m9168,1297l9178,1297e" filled="false" stroked="true" strokeweight=".48pt" strokecolor="#000000">
                <v:path arrowok="t"/>
              </v:shape>
            </v:group>
            <v:group style="position:absolute;left:9187;top:1297;width:10;height:2" coordorigin="9187,1297" coordsize="10,2">
              <v:shape style="position:absolute;left:9187;top:1297;width:10;height:2" coordorigin="9187,1297" coordsize="10,0" path="m9187,1297l9197,1297e" filled="false" stroked="true" strokeweight=".48pt" strokecolor="#000000">
                <v:path arrowok="t"/>
              </v:shape>
            </v:group>
            <v:group style="position:absolute;left:9206;top:1297;width:10;height:2" coordorigin="9206,1297" coordsize="10,2">
              <v:shape style="position:absolute;left:9206;top:1297;width:10;height:2" coordorigin="9206,1297" coordsize="10,0" path="m9206,1297l9216,1297e" filled="false" stroked="true" strokeweight=".48pt" strokecolor="#000000">
                <v:path arrowok="t"/>
              </v:shape>
            </v:group>
            <v:group style="position:absolute;left:9226;top:1297;width:10;height:2" coordorigin="9226,1297" coordsize="10,2">
              <v:shape style="position:absolute;left:9226;top:1297;width:10;height:2" coordorigin="9226,1297" coordsize="10,0" path="m9226,1297l9235,1297e" filled="false" stroked="true" strokeweight=".48pt" strokecolor="#000000">
                <v:path arrowok="t"/>
              </v:shape>
            </v:group>
            <v:group style="position:absolute;left:9245;top:1297;width:10;height:2" coordorigin="9245,1297" coordsize="10,2">
              <v:shape style="position:absolute;left:9245;top:1297;width:10;height:2" coordorigin="9245,1297" coordsize="10,0" path="m9245,1297l9254,1297e" filled="false" stroked="true" strokeweight=".48pt" strokecolor="#000000">
                <v:path arrowok="t"/>
              </v:shape>
            </v:group>
            <v:group style="position:absolute;left:9264;top:1297;width:10;height:2" coordorigin="9264,1297" coordsize="10,2">
              <v:shape style="position:absolute;left:9264;top:1297;width:10;height:2" coordorigin="9264,1297" coordsize="10,0" path="m9264,1297l9274,1297e" filled="false" stroked="true" strokeweight=".48pt" strokecolor="#000000">
                <v:path arrowok="t"/>
              </v:shape>
            </v:group>
            <v:group style="position:absolute;left:9283;top:1297;width:10;height:2" coordorigin="9283,1297" coordsize="10,2">
              <v:shape style="position:absolute;left:9283;top:1297;width:10;height:2" coordorigin="9283,1297" coordsize="10,0" path="m9283,1297l9293,1297e" filled="false" stroked="true" strokeweight=".48pt" strokecolor="#000000">
                <v:path arrowok="t"/>
              </v:shape>
            </v:group>
            <v:group style="position:absolute;left:9302;top:1297;width:10;height:2" coordorigin="9302,1297" coordsize="10,2">
              <v:shape style="position:absolute;left:9302;top:1297;width:10;height:2" coordorigin="9302,1297" coordsize="10,0" path="m9302,1297l9312,1297e" filled="false" stroked="true" strokeweight=".48pt" strokecolor="#000000">
                <v:path arrowok="t"/>
              </v:shape>
            </v:group>
            <v:group style="position:absolute;left:9322;top:1297;width:10;height:2" coordorigin="9322,1297" coordsize="10,2">
              <v:shape style="position:absolute;left:9322;top:1297;width:10;height:2" coordorigin="9322,1297" coordsize="10,0" path="m9322,1297l9331,1297e" filled="false" stroked="true" strokeweight=".48pt" strokecolor="#000000">
                <v:path arrowok="t"/>
              </v:shape>
            </v:group>
            <v:group style="position:absolute;left:9341;top:1297;width:10;height:2" coordorigin="9341,1297" coordsize="10,2">
              <v:shape style="position:absolute;left:9341;top:1297;width:10;height:2" coordorigin="9341,1297" coordsize="10,0" path="m9341,1297l9350,1297e" filled="false" stroked="true" strokeweight=".48pt" strokecolor="#000000">
                <v:path arrowok="t"/>
              </v:shape>
            </v:group>
            <v:group style="position:absolute;left:9360;top:1297;width:10;height:2" coordorigin="9360,1297" coordsize="10,2">
              <v:shape style="position:absolute;left:9360;top:1297;width:10;height:2" coordorigin="9360,1297" coordsize="10,0" path="m9360,1297l9370,1297e" filled="false" stroked="true" strokeweight=".48pt" strokecolor="#000000">
                <v:path arrowok="t"/>
              </v:shape>
            </v:group>
            <v:group style="position:absolute;left:9379;top:1297;width:10;height:2" coordorigin="9379,1297" coordsize="10,2">
              <v:shape style="position:absolute;left:9379;top:1297;width:10;height:2" coordorigin="9379,1297" coordsize="10,0" path="m9379,1297l9389,1297e" filled="false" stroked="true" strokeweight=".48pt" strokecolor="#000000">
                <v:path arrowok="t"/>
              </v:shape>
            </v:group>
            <v:group style="position:absolute;left:9398;top:1297;width:10;height:2" coordorigin="9398,1297" coordsize="10,2">
              <v:shape style="position:absolute;left:9398;top:1297;width:10;height:2" coordorigin="9398,1297" coordsize="10,0" path="m9398,1297l9408,1297e" filled="false" stroked="true" strokeweight=".48pt" strokecolor="#000000">
                <v:path arrowok="t"/>
              </v:shape>
            </v:group>
            <v:group style="position:absolute;left:9418;top:1297;width:10;height:2" coordorigin="9418,1297" coordsize="10,2">
              <v:shape style="position:absolute;left:9418;top:1297;width:10;height:2" coordorigin="9418,1297" coordsize="10,0" path="m9418,1297l9427,1297e" filled="false" stroked="true" strokeweight=".48pt" strokecolor="#000000">
                <v:path arrowok="t"/>
              </v:shape>
            </v:group>
            <v:group style="position:absolute;left:9437;top:1297;width:10;height:2" coordorigin="9437,1297" coordsize="10,2">
              <v:shape style="position:absolute;left:9437;top:1297;width:10;height:2" coordorigin="9437,1297" coordsize="10,0" path="m9437,1297l9446,1297e" filled="false" stroked="true" strokeweight=".48pt" strokecolor="#000000">
                <v:path arrowok="t"/>
              </v:shape>
            </v:group>
            <v:group style="position:absolute;left:9456;top:1297;width:10;height:2" coordorigin="9456,1297" coordsize="10,2">
              <v:shape style="position:absolute;left:9456;top:1297;width:10;height:2" coordorigin="9456,1297" coordsize="10,0" path="m9456,1297l9466,1297e" filled="false" stroked="true" strokeweight=".48pt" strokecolor="#000000">
                <v:path arrowok="t"/>
              </v:shape>
            </v:group>
            <v:group style="position:absolute;left:9475;top:1297;width:10;height:2" coordorigin="9475,1297" coordsize="10,2">
              <v:shape style="position:absolute;left:9475;top:1297;width:10;height:2" coordorigin="9475,1297" coordsize="10,0" path="m9475,1297l9485,1297e" filled="false" stroked="true" strokeweight=".48pt" strokecolor="#000000">
                <v:path arrowok="t"/>
              </v:shape>
            </v:group>
            <v:group style="position:absolute;left:9494;top:1297;width:10;height:2" coordorigin="9494,1297" coordsize="10,2">
              <v:shape style="position:absolute;left:9494;top:1297;width:10;height:2" coordorigin="9494,1297" coordsize="10,0" path="m9494,1297l9504,1297e" filled="false" stroked="true" strokeweight=".48pt" strokecolor="#000000">
                <v:path arrowok="t"/>
              </v:shape>
            </v:group>
            <v:group style="position:absolute;left:9514;top:1297;width:10;height:2" coordorigin="9514,1297" coordsize="10,2">
              <v:shape style="position:absolute;left:9514;top:1297;width:10;height:2" coordorigin="9514,1297" coordsize="10,0" path="m9514,1297l9523,1297e" filled="false" stroked="true" strokeweight=".48pt" strokecolor="#000000">
                <v:path arrowok="t"/>
              </v:shape>
            </v:group>
            <v:group style="position:absolute;left:9533;top:1297;width:10;height:2" coordorigin="9533,1297" coordsize="10,2">
              <v:shape style="position:absolute;left:9533;top:1297;width:10;height:2" coordorigin="9533,1297" coordsize="10,0" path="m9533,1297l9542,1297e" filled="false" stroked="true" strokeweight=".48pt" strokecolor="#000000">
                <v:path arrowok="t"/>
              </v:shape>
            </v:group>
            <v:group style="position:absolute;left:9552;top:1297;width:10;height:2" coordorigin="9552,1297" coordsize="10,2">
              <v:shape style="position:absolute;left:9552;top:1297;width:10;height:2" coordorigin="9552,1297" coordsize="10,0" path="m9552,1297l9562,1297e" filled="false" stroked="true" strokeweight=".48pt" strokecolor="#000000">
                <v:path arrowok="t"/>
              </v:shape>
            </v:group>
            <v:group style="position:absolute;left:9571;top:1297;width:10;height:2" coordorigin="9571,1297" coordsize="10,2">
              <v:shape style="position:absolute;left:9571;top:1297;width:10;height:2" coordorigin="9571,1297" coordsize="10,0" path="m9571,1297l9581,1297e" filled="false" stroked="true" strokeweight=".48pt" strokecolor="#000000">
                <v:path arrowok="t"/>
              </v:shape>
            </v:group>
            <v:group style="position:absolute;left:9590;top:1297;width:10;height:2" coordorigin="9590,1297" coordsize="10,2">
              <v:shape style="position:absolute;left:9590;top:1297;width:10;height:2" coordorigin="9590,1297" coordsize="10,0" path="m9590,1297l9600,1297e" filled="false" stroked="true" strokeweight=".48pt" strokecolor="#000000">
                <v:path arrowok="t"/>
              </v:shape>
            </v:group>
            <v:group style="position:absolute;left:9610;top:1297;width:10;height:2" coordorigin="9610,1297" coordsize="10,2">
              <v:shape style="position:absolute;left:9610;top:1297;width:10;height:2" coordorigin="9610,1297" coordsize="10,0" path="m9610,1297l9619,1297e" filled="false" stroked="true" strokeweight=".48pt" strokecolor="#000000">
                <v:path arrowok="t"/>
              </v:shape>
            </v:group>
            <v:group style="position:absolute;left:9629;top:1297;width:10;height:2" coordorigin="9629,1297" coordsize="10,2">
              <v:shape style="position:absolute;left:9629;top:1297;width:10;height:2" coordorigin="9629,1297" coordsize="10,0" path="m9629,1297l9638,1297e" filled="false" stroked="true" strokeweight=".48pt" strokecolor="#000000">
                <v:path arrowok="t"/>
              </v:shape>
            </v:group>
            <v:group style="position:absolute;left:9648;top:1297;width:10;height:2" coordorigin="9648,1297" coordsize="10,2">
              <v:shape style="position:absolute;left:9648;top:1297;width:10;height:2" coordorigin="9648,1297" coordsize="10,0" path="m9648,1297l9658,1297e" filled="false" stroked="true" strokeweight=".48pt" strokecolor="#000000">
                <v:path arrowok="t"/>
              </v:shape>
            </v:group>
            <v:group style="position:absolute;left:9667;top:1297;width:10;height:2" coordorigin="9667,1297" coordsize="10,2">
              <v:shape style="position:absolute;left:9667;top:1297;width:10;height:2" coordorigin="9667,1297" coordsize="10,0" path="m9667,1297l9677,1297e" filled="false" stroked="true" strokeweight=".48pt" strokecolor="#000000">
                <v:path arrowok="t"/>
              </v:shape>
            </v:group>
            <v:group style="position:absolute;left:9686;top:1297;width:10;height:2" coordorigin="9686,1297" coordsize="10,2">
              <v:shape style="position:absolute;left:9686;top:1297;width:10;height:2" coordorigin="9686,1297" coordsize="10,0" path="m9686,1297l9696,1297e" filled="false" stroked="true" strokeweight=".48pt" strokecolor="#000000">
                <v:path arrowok="t"/>
              </v:shape>
            </v:group>
            <v:group style="position:absolute;left:9706;top:1297;width:10;height:2" coordorigin="9706,1297" coordsize="10,2">
              <v:shape style="position:absolute;left:9706;top:1297;width:10;height:2" coordorigin="9706,1297" coordsize="10,0" path="m9706,1297l9715,1297e" filled="false" stroked="true" strokeweight=".48pt" strokecolor="#000000">
                <v:path arrowok="t"/>
              </v:shape>
            </v:group>
            <v:group style="position:absolute;left:9725;top:1297;width:10;height:2" coordorigin="9725,1297" coordsize="10,2">
              <v:shape style="position:absolute;left:9725;top:1297;width:10;height:2" coordorigin="9725,1297" coordsize="10,0" path="m9725,1297l9734,1297e" filled="false" stroked="true" strokeweight=".48pt" strokecolor="#000000">
                <v:path arrowok="t"/>
              </v:shape>
            </v:group>
            <v:group style="position:absolute;left:9744;top:1297;width:10;height:2" coordorigin="9744,1297" coordsize="10,2">
              <v:shape style="position:absolute;left:9744;top:1297;width:10;height:2" coordorigin="9744,1297" coordsize="10,0" path="m9744,1297l9754,1297e" filled="false" stroked="true" strokeweight=".48pt" strokecolor="#000000">
                <v:path arrowok="t"/>
              </v:shape>
            </v:group>
            <v:group style="position:absolute;left:9763;top:1297;width:10;height:2" coordorigin="9763,1297" coordsize="10,2">
              <v:shape style="position:absolute;left:9763;top:1297;width:10;height:2" coordorigin="9763,1297" coordsize="10,0" path="m9763,1297l9773,1297e" filled="false" stroked="true" strokeweight=".48pt" strokecolor="#000000">
                <v:path arrowok="t"/>
              </v:shape>
            </v:group>
            <v:group style="position:absolute;left:9782;top:1297;width:10;height:2" coordorigin="9782,1297" coordsize="10,2">
              <v:shape style="position:absolute;left:9782;top:1297;width:10;height:2" coordorigin="9782,1297" coordsize="10,0" path="m9782,1297l9792,1297e" filled="false" stroked="true" strokeweight=".48pt" strokecolor="#000000">
                <v:path arrowok="t"/>
              </v:shape>
            </v:group>
            <v:group style="position:absolute;left:9802;top:1297;width:10;height:2" coordorigin="9802,1297" coordsize="10,2">
              <v:shape style="position:absolute;left:9802;top:1297;width:10;height:2" coordorigin="9802,1297" coordsize="10,0" path="m9802,1297l9811,1297e" filled="false" stroked="true" strokeweight=".48pt" strokecolor="#000000">
                <v:path arrowok="t"/>
              </v:shape>
            </v:group>
            <v:group style="position:absolute;left:9821;top:1297;width:10;height:2" coordorigin="9821,1297" coordsize="10,2">
              <v:shape style="position:absolute;left:9821;top:1297;width:10;height:2" coordorigin="9821,1297" coordsize="10,0" path="m9821,1297l9830,1297e" filled="false" stroked="true" strokeweight=".48pt" strokecolor="#000000">
                <v:path arrowok="t"/>
              </v:shape>
            </v:group>
            <v:group style="position:absolute;left:9840;top:1297;width:10;height:2" coordorigin="9840,1297" coordsize="10,2">
              <v:shape style="position:absolute;left:9840;top:1297;width:10;height:2" coordorigin="9840,1297" coordsize="10,0" path="m9840,1297l9850,1297e" filled="false" stroked="true" strokeweight=".48pt" strokecolor="#000000">
                <v:path arrowok="t"/>
              </v:shape>
            </v:group>
            <v:group style="position:absolute;left:9859;top:1297;width:10;height:2" coordorigin="9859,1297" coordsize="10,2">
              <v:shape style="position:absolute;left:9859;top:1297;width:10;height:2" coordorigin="9859,1297" coordsize="10,0" path="m9859,1297l9869,1297e" filled="false" stroked="true" strokeweight=".48pt" strokecolor="#000000">
                <v:path arrowok="t"/>
              </v:shape>
            </v:group>
            <v:group style="position:absolute;left:9878;top:1297;width:10;height:2" coordorigin="9878,1297" coordsize="10,2">
              <v:shape style="position:absolute;left:9878;top:1297;width:10;height:2" coordorigin="9878,1297" coordsize="10,0" path="m9878,1297l9888,1297e" filled="false" stroked="true" strokeweight=".48pt" strokecolor="#000000">
                <v:path arrowok="t"/>
              </v:shape>
            </v:group>
            <v:group style="position:absolute;left:9898;top:1297;width:10;height:2" coordorigin="9898,1297" coordsize="10,2">
              <v:shape style="position:absolute;left:9898;top:1297;width:10;height:2" coordorigin="9898,1297" coordsize="10,0" path="m9898,1297l9907,1297e" filled="false" stroked="true" strokeweight=".48pt" strokecolor="#000000">
                <v:path arrowok="t"/>
              </v:shape>
            </v:group>
            <v:group style="position:absolute;left:9917;top:1297;width:10;height:2" coordorigin="9917,1297" coordsize="10,2">
              <v:shape style="position:absolute;left:9917;top:1297;width:10;height:2" coordorigin="9917,1297" coordsize="10,0" path="m9917,1297l9926,1297e" filled="false" stroked="true" strokeweight=".48pt" strokecolor="#000000">
                <v:path arrowok="t"/>
              </v:shape>
            </v:group>
            <v:group style="position:absolute;left:9936;top:1297;width:10;height:2" coordorigin="9936,1297" coordsize="10,2">
              <v:shape style="position:absolute;left:9936;top:1297;width:10;height:2" coordorigin="9936,1297" coordsize="10,0" path="m9936,1297l9946,1297e" filled="false" stroked="true" strokeweight=".48pt" strokecolor="#000000">
                <v:path arrowok="t"/>
              </v:shape>
            </v:group>
            <v:group style="position:absolute;left:9955;top:1297;width:10;height:2" coordorigin="9955,1297" coordsize="10,2">
              <v:shape style="position:absolute;left:9955;top:1297;width:10;height:2" coordorigin="9955,1297" coordsize="10,0" path="m9955,1297l9965,1297e" filled="false" stroked="true" strokeweight=".48pt" strokecolor="#000000">
                <v:path arrowok="t"/>
              </v:shape>
            </v:group>
            <v:group style="position:absolute;left:9974;top:1297;width:10;height:2" coordorigin="9974,1297" coordsize="10,2">
              <v:shape style="position:absolute;left:9974;top:1297;width:10;height:2" coordorigin="9974,1297" coordsize="10,0" path="m9974,1297l9984,1297e" filled="false" stroked="true" strokeweight=".48pt" strokecolor="#000000">
                <v:path arrowok="t"/>
              </v:shape>
            </v:group>
            <v:group style="position:absolute;left:9994;top:1297;width:10;height:2" coordorigin="9994,1297" coordsize="10,2">
              <v:shape style="position:absolute;left:9994;top:1297;width:10;height:2" coordorigin="9994,1297" coordsize="10,0" path="m9994,1297l10003,1297e" filled="false" stroked="true" strokeweight=".48pt" strokecolor="#000000">
                <v:path arrowok="t"/>
              </v:shape>
            </v:group>
            <v:group style="position:absolute;left:10013;top:1297;width:10;height:2" coordorigin="10013,1297" coordsize="10,2">
              <v:shape style="position:absolute;left:10013;top:1297;width:10;height:2" coordorigin="10013,1297" coordsize="10,0" path="m10013,1297l10022,1297e" filled="false" stroked="true" strokeweight=".48pt" strokecolor="#000000">
                <v:path arrowok="t"/>
              </v:shape>
            </v:group>
            <v:group style="position:absolute;left:10032;top:1297;width:10;height:2" coordorigin="10032,1297" coordsize="10,2">
              <v:shape style="position:absolute;left:10032;top:1297;width:10;height:2" coordorigin="10032,1297" coordsize="10,0" path="m10032,1297l10042,1297e" filled="false" stroked="true" strokeweight=".48pt" strokecolor="#000000">
                <v:path arrowok="t"/>
              </v:shape>
            </v:group>
            <v:group style="position:absolute;left:10051;top:1297;width:10;height:2" coordorigin="10051,1297" coordsize="10,2">
              <v:shape style="position:absolute;left:10051;top:1297;width:10;height:2" coordorigin="10051,1297" coordsize="10,0" path="m10051,1297l10061,1297e" filled="false" stroked="true" strokeweight=".48pt" strokecolor="#000000">
                <v:path arrowok="t"/>
              </v:shape>
            </v:group>
            <v:group style="position:absolute;left:10070;top:1297;width:10;height:2" coordorigin="10070,1297" coordsize="10,2">
              <v:shape style="position:absolute;left:10070;top:1297;width:10;height:2" coordorigin="10070,1297" coordsize="10,0" path="m10070,1297l10080,1297e" filled="false" stroked="true" strokeweight=".48pt" strokecolor="#000000">
                <v:path arrowok="t"/>
              </v:shape>
            </v:group>
            <v:group style="position:absolute;left:10090;top:1297;width:10;height:2" coordorigin="10090,1297" coordsize="10,2">
              <v:shape style="position:absolute;left:10090;top:1297;width:10;height:2" coordorigin="10090,1297" coordsize="10,0" path="m10090,1297l10099,1297e" filled="false" stroked="true" strokeweight=".48pt" strokecolor="#000000">
                <v:path arrowok="t"/>
              </v:shape>
            </v:group>
            <v:group style="position:absolute;left:10109;top:1297;width:10;height:2" coordorigin="10109,1297" coordsize="10,2">
              <v:shape style="position:absolute;left:10109;top:1297;width:10;height:2" coordorigin="10109,1297" coordsize="10,0" path="m10109,1297l10118,1297e" filled="false" stroked="true" strokeweight=".48pt" strokecolor="#000000">
                <v:path arrowok="t"/>
              </v:shape>
            </v:group>
            <v:group style="position:absolute;left:10128;top:1297;width:10;height:2" coordorigin="10128,1297" coordsize="10,2">
              <v:shape style="position:absolute;left:10128;top:1297;width:10;height:2" coordorigin="10128,1297" coordsize="10,0" path="m10128,1297l10138,1297e" filled="false" stroked="true" strokeweight=".48pt" strokecolor="#000000">
                <v:path arrowok="t"/>
              </v:shape>
            </v:group>
            <v:group style="position:absolute;left:10147;top:1297;width:10;height:2" coordorigin="10147,1297" coordsize="10,2">
              <v:shape style="position:absolute;left:10147;top:1297;width:10;height:2" coordorigin="10147,1297" coordsize="10,0" path="m10147,1297l10157,1297e" filled="false" stroked="true" strokeweight=".48pt" strokecolor="#000000">
                <v:path arrowok="t"/>
              </v:shape>
            </v:group>
            <v:group style="position:absolute;left:10166;top:1297;width:10;height:2" coordorigin="10166,1297" coordsize="10,2">
              <v:shape style="position:absolute;left:10166;top:1297;width:10;height:2" coordorigin="10166,1297" coordsize="10,0" path="m10166,1297l10176,1297e" filled="false" stroked="true" strokeweight=".48pt" strokecolor="#000000">
                <v:path arrowok="t"/>
              </v:shape>
            </v:group>
            <v:group style="position:absolute;left:10186;top:1297;width:10;height:2" coordorigin="10186,1297" coordsize="10,2">
              <v:shape style="position:absolute;left:10186;top:1297;width:10;height:2" coordorigin="10186,1297" coordsize="10,0" path="m10186,1297l10195,1297e" filled="false" stroked="true" strokeweight=".48pt" strokecolor="#000000">
                <v:path arrowok="t"/>
              </v:shape>
            </v:group>
            <v:group style="position:absolute;left:10205;top:1297;width:10;height:2" coordorigin="10205,1297" coordsize="10,2">
              <v:shape style="position:absolute;left:10205;top:1297;width:10;height:2" coordorigin="10205,1297" coordsize="10,0" path="m10205,1297l10214,1297e" filled="false" stroked="true" strokeweight=".48pt" strokecolor="#000000">
                <v:path arrowok="t"/>
              </v:shape>
            </v:group>
            <v:group style="position:absolute;left:10224;top:1297;width:10;height:2" coordorigin="10224,1297" coordsize="10,2">
              <v:shape style="position:absolute;left:10224;top:1297;width:10;height:2" coordorigin="10224,1297" coordsize="10,0" path="m10224,1297l10234,1297e" filled="false" stroked="true" strokeweight=".48pt" strokecolor="#000000">
                <v:path arrowok="t"/>
              </v:shape>
            </v:group>
            <v:group style="position:absolute;left:10243;top:1297;width:10;height:2" coordorigin="10243,1297" coordsize="10,2">
              <v:shape style="position:absolute;left:10243;top:1297;width:10;height:2" coordorigin="10243,1297" coordsize="10,0" path="m10243,1297l10253,1297e" filled="false" stroked="true" strokeweight=".48pt" strokecolor="#000000">
                <v:path arrowok="t"/>
              </v:shape>
            </v:group>
            <v:group style="position:absolute;left:10262;top:1297;width:10;height:2" coordorigin="10262,1297" coordsize="10,2">
              <v:shape style="position:absolute;left:10262;top:1297;width:10;height:2" coordorigin="10262,1297" coordsize="10,0" path="m10262,1297l10272,1297e" filled="false" stroked="true" strokeweight=".48pt" strokecolor="#000000">
                <v:path arrowok="t"/>
              </v:shape>
            </v:group>
            <v:group style="position:absolute;left:10282;top:1297;width:10;height:2" coordorigin="10282,1297" coordsize="10,2">
              <v:shape style="position:absolute;left:10282;top:1297;width:10;height:2" coordorigin="10282,1297" coordsize="10,0" path="m10282,1297l10291,1297e" filled="false" stroked="true" strokeweight=".48pt" strokecolor="#000000">
                <v:path arrowok="t"/>
              </v:shape>
            </v:group>
            <v:group style="position:absolute;left:10301;top:1297;width:10;height:2" coordorigin="10301,1297" coordsize="10,2">
              <v:shape style="position:absolute;left:10301;top:1297;width:10;height:2" coordorigin="10301,1297" coordsize="10,0" path="m10301,1297l10310,1297e" filled="false" stroked="true" strokeweight=".48pt" strokecolor="#000000">
                <v:path arrowok="t"/>
              </v:shape>
            </v:group>
            <v:group style="position:absolute;left:10320;top:1297;width:10;height:2" coordorigin="10320,1297" coordsize="10,2">
              <v:shape style="position:absolute;left:10320;top:1297;width:10;height:2" coordorigin="10320,1297" coordsize="10,0" path="m10320,1297l10330,1297e" filled="false" stroked="true" strokeweight=".48pt" strokecolor="#000000">
                <v:path arrowok="t"/>
              </v:shape>
            </v:group>
            <v:group style="position:absolute;left:10339;top:1297;width:10;height:2" coordorigin="10339,1297" coordsize="10,2">
              <v:shape style="position:absolute;left:10339;top:1297;width:10;height:2" coordorigin="10339,1297" coordsize="10,0" path="m10339,1297l10349,1297e" filled="false" stroked="true" strokeweight=".48pt" strokecolor="#000000">
                <v:path arrowok="t"/>
              </v:shape>
            </v:group>
            <v:group style="position:absolute;left:10358;top:1297;width:10;height:2" coordorigin="10358,1297" coordsize="10,2">
              <v:shape style="position:absolute;left:10358;top:1297;width:10;height:2" coordorigin="10358,1297" coordsize="10,0" path="m10358,1297l10368,1297e" filled="false" stroked="true" strokeweight=".48pt" strokecolor="#000000">
                <v:path arrowok="t"/>
              </v:shape>
            </v:group>
            <v:group style="position:absolute;left:10378;top:1297;width:10;height:2" coordorigin="10378,1297" coordsize="10,2">
              <v:shape style="position:absolute;left:10378;top:1297;width:10;height:2" coordorigin="10378,1297" coordsize="10,0" path="m10378,1297l10387,1297e" filled="false" stroked="true" strokeweight=".48pt" strokecolor="#000000">
                <v:path arrowok="t"/>
              </v:shape>
            </v:group>
            <v:group style="position:absolute;left:10397;top:1297;width:10;height:2" coordorigin="10397,1297" coordsize="10,2">
              <v:shape style="position:absolute;left:10397;top:1297;width:10;height:2" coordorigin="10397,1297" coordsize="10,0" path="m10397,1297l10406,1297e" filled="false" stroked="true" strokeweight=".48pt" strokecolor="#000000">
                <v:path arrowok="t"/>
              </v:shape>
            </v:group>
            <v:group style="position:absolute;left:10416;top:1297;width:10;height:2" coordorigin="10416,1297" coordsize="10,2">
              <v:shape style="position:absolute;left:10416;top:1297;width:10;height:2" coordorigin="10416,1297" coordsize="10,0" path="m10416,1297l10426,1297e" filled="false" stroked="true" strokeweight=".48pt" strokecolor="#000000">
                <v:path arrowok="t"/>
              </v:shape>
            </v:group>
            <v:group style="position:absolute;left:10435;top:1297;width:10;height:2" coordorigin="10435,1297" coordsize="10,2">
              <v:shape style="position:absolute;left:10435;top:1297;width:10;height:2" coordorigin="10435,1297" coordsize="10,0" path="m10435,1297l10445,1297e" filled="false" stroked="true" strokeweight=".48pt" strokecolor="#000000">
                <v:path arrowok="t"/>
              </v:shape>
            </v:group>
            <v:group style="position:absolute;left:10454;top:1297;width:10;height:2" coordorigin="10454,1297" coordsize="10,2">
              <v:shape style="position:absolute;left:10454;top:1297;width:10;height:2" coordorigin="10454,1297" coordsize="10,0" path="m10454,1297l10464,1297e" filled="false" stroked="true" strokeweight=".48pt" strokecolor="#000000">
                <v:path arrowok="t"/>
              </v:shape>
            </v:group>
            <v:group style="position:absolute;left:10474;top:1297;width:5;height:2" coordorigin="10474,1297" coordsize="5,2">
              <v:shape style="position:absolute;left:10474;top:1297;width:5;height:2" coordorigin="10474,1297" coordsize="5,0" path="m10474,1297l10478,1297e" filled="false" stroked="true" strokeweight=".48pt" strokecolor="#000000">
                <v:path arrowok="t"/>
              </v:shape>
            </v:group>
            <v:group style="position:absolute;left:2408;top:1297;width:12;height:2" coordorigin="2408,1297" coordsize="12,2">
              <v:shape style="position:absolute;left:2408;top:1297;width:12;height:2" coordorigin="2408,1297" coordsize="12,0" path="m2408,1297l2420,1297e" filled="false" stroked="true" strokeweight=".6pt" strokecolor="#000000">
                <v:path arrowok="t"/>
              </v:shape>
            </v:group>
            <v:group style="position:absolute;left:2428;top:1297;width:12;height:2" coordorigin="2428,1297" coordsize="12,2">
              <v:shape style="position:absolute;left:2428;top:1297;width:12;height:2" coordorigin="2428,1297" coordsize="12,0" path="m2428,1297l2440,1297e" filled="false" stroked="true" strokeweight=".6pt" strokecolor="#000000">
                <v:path arrowok="t"/>
              </v:shape>
            </v:group>
            <v:group style="position:absolute;left:2447;top:1297;width:12;height:2" coordorigin="2447,1297" coordsize="12,2">
              <v:shape style="position:absolute;left:2447;top:1297;width:12;height:2" coordorigin="2447,1297" coordsize="12,0" path="m2447,1297l2459,1297e" filled="false" stroked="true" strokeweight=".6pt" strokecolor="#000000">
                <v:path arrowok="t"/>
              </v:shape>
            </v:group>
            <v:group style="position:absolute;left:2466;top:1297;width:12;height:2" coordorigin="2466,1297" coordsize="12,2">
              <v:shape style="position:absolute;left:2466;top:1297;width:12;height:2" coordorigin="2466,1297" coordsize="12,0" path="m2466,1297l2478,1297e" filled="false" stroked="true" strokeweight=".6pt" strokecolor="#000000">
                <v:path arrowok="t"/>
              </v:shape>
            </v:group>
            <v:group style="position:absolute;left:2485;top:1297;width:12;height:2" coordorigin="2485,1297" coordsize="12,2">
              <v:shape style="position:absolute;left:2485;top:1297;width:12;height:2" coordorigin="2485,1297" coordsize="12,0" path="m2485,1297l2497,1297e" filled="false" stroked="true" strokeweight=".6pt" strokecolor="#000000">
                <v:path arrowok="t"/>
              </v:shape>
            </v:group>
            <v:group style="position:absolute;left:2504;top:1297;width:12;height:2" coordorigin="2504,1297" coordsize="12,2">
              <v:shape style="position:absolute;left:2504;top:1297;width:12;height:2" coordorigin="2504,1297" coordsize="12,0" path="m2504,1297l2516,1297e" filled="false" stroked="true" strokeweight=".6pt" strokecolor="#000000">
                <v:path arrowok="t"/>
              </v:shape>
            </v:group>
            <v:group style="position:absolute;left:2524;top:1297;width:12;height:2" coordorigin="2524,1297" coordsize="12,2">
              <v:shape style="position:absolute;left:2524;top:1297;width:12;height:2" coordorigin="2524,1297" coordsize="12,0" path="m2524,1297l2536,1297e" filled="false" stroked="true" strokeweight=".6pt" strokecolor="#000000">
                <v:path arrowok="t"/>
              </v:shape>
            </v:group>
            <v:group style="position:absolute;left:2543;top:1297;width:12;height:2" coordorigin="2543,1297" coordsize="12,2">
              <v:shape style="position:absolute;left:2543;top:1297;width:12;height:2" coordorigin="2543,1297" coordsize="12,0" path="m2543,1297l2555,1297e" filled="false" stroked="true" strokeweight=".6pt" strokecolor="#000000">
                <v:path arrowok="t"/>
              </v:shape>
            </v:group>
            <v:group style="position:absolute;left:2562;top:1297;width:12;height:2" coordorigin="2562,1297" coordsize="12,2">
              <v:shape style="position:absolute;left:2562;top:1297;width:12;height:2" coordorigin="2562,1297" coordsize="12,0" path="m2562,1297l2574,1297e" filled="false" stroked="true" strokeweight=".6pt" strokecolor="#000000">
                <v:path arrowok="t"/>
              </v:shape>
            </v:group>
            <v:group style="position:absolute;left:2581;top:1297;width:12;height:2" coordorigin="2581,1297" coordsize="12,2">
              <v:shape style="position:absolute;left:2581;top:1297;width:12;height:2" coordorigin="2581,1297" coordsize="12,0" path="m2581,1297l2593,1297e" filled="false" stroked="true" strokeweight=".6pt" strokecolor="#000000">
                <v:path arrowok="t"/>
              </v:shape>
            </v:group>
            <v:group style="position:absolute;left:2600;top:1297;width:12;height:2" coordorigin="2600,1297" coordsize="12,2">
              <v:shape style="position:absolute;left:2600;top:1297;width:12;height:2" coordorigin="2600,1297" coordsize="12,0" path="m2600,1297l2612,1297e" filled="false" stroked="true" strokeweight=".6pt" strokecolor="#000000">
                <v:path arrowok="t"/>
              </v:shape>
            </v:group>
            <v:group style="position:absolute;left:2620;top:1297;width:12;height:2" coordorigin="2620,1297" coordsize="12,2">
              <v:shape style="position:absolute;left:2620;top:1297;width:12;height:2" coordorigin="2620,1297" coordsize="12,0" path="m2620,1297l2632,1297e" filled="false" stroked="true" strokeweight=".6pt" strokecolor="#000000">
                <v:path arrowok="t"/>
              </v:shape>
            </v:group>
            <v:group style="position:absolute;left:2639;top:1297;width:12;height:2" coordorigin="2639,1297" coordsize="12,2">
              <v:shape style="position:absolute;left:2639;top:1297;width:12;height:2" coordorigin="2639,1297" coordsize="12,0" path="m2639,1297l2651,1297e" filled="false" stroked="true" strokeweight=".6pt" strokecolor="#000000">
                <v:path arrowok="t"/>
              </v:shape>
            </v:group>
            <v:group style="position:absolute;left:2658;top:1297;width:12;height:2" coordorigin="2658,1297" coordsize="12,2">
              <v:shape style="position:absolute;left:2658;top:1297;width:12;height:2" coordorigin="2658,1297" coordsize="12,0" path="m2658,1297l2670,1297e" filled="false" stroked="true" strokeweight=".6pt" strokecolor="#000000">
                <v:path arrowok="t"/>
              </v:shape>
            </v:group>
            <v:group style="position:absolute;left:2677;top:1297;width:12;height:2" coordorigin="2677,1297" coordsize="12,2">
              <v:shape style="position:absolute;left:2677;top:1297;width:12;height:2" coordorigin="2677,1297" coordsize="12,0" path="m2677,1297l2689,1297e" filled="false" stroked="true" strokeweight=".6pt" strokecolor="#000000">
                <v:path arrowok="t"/>
              </v:shape>
            </v:group>
            <v:group style="position:absolute;left:2696;top:1297;width:12;height:2" coordorigin="2696,1297" coordsize="12,2">
              <v:shape style="position:absolute;left:2696;top:1297;width:12;height:2" coordorigin="2696,1297" coordsize="12,0" path="m2696,1297l2708,1297e" filled="false" stroked="true" strokeweight=".6pt" strokecolor="#000000">
                <v:path arrowok="t"/>
              </v:shape>
            </v:group>
            <v:group style="position:absolute;left:2716;top:1297;width:12;height:2" coordorigin="2716,1297" coordsize="12,2">
              <v:shape style="position:absolute;left:2716;top:1297;width:12;height:2" coordorigin="2716,1297" coordsize="12,0" path="m2716,1297l2728,1297e" filled="false" stroked="true" strokeweight=".6pt" strokecolor="#000000">
                <v:path arrowok="t"/>
              </v:shape>
            </v:group>
            <v:group style="position:absolute;left:2735;top:1297;width:12;height:2" coordorigin="2735,1297" coordsize="12,2">
              <v:shape style="position:absolute;left:2735;top:1297;width:12;height:2" coordorigin="2735,1297" coordsize="12,0" path="m2735,1297l2747,1297e" filled="false" stroked="true" strokeweight=".6pt" strokecolor="#000000">
                <v:path arrowok="t"/>
              </v:shape>
            </v:group>
            <v:group style="position:absolute;left:2754;top:1297;width:12;height:2" coordorigin="2754,1297" coordsize="12,2">
              <v:shape style="position:absolute;left:2754;top:1297;width:12;height:2" coordorigin="2754,1297" coordsize="12,0" path="m2754,1297l2766,1297e" filled="false" stroked="true" strokeweight=".6pt" strokecolor="#000000">
                <v:path arrowok="t"/>
              </v:shape>
            </v:group>
            <v:group style="position:absolute;left:2773;top:1297;width:12;height:2" coordorigin="2773,1297" coordsize="12,2">
              <v:shape style="position:absolute;left:2773;top:1297;width:12;height:2" coordorigin="2773,1297" coordsize="12,0" path="m2773,1297l2785,1297e" filled="false" stroked="true" strokeweight=".6pt" strokecolor="#000000">
                <v:path arrowok="t"/>
              </v:shape>
            </v:group>
            <v:group style="position:absolute;left:2792;top:1297;width:12;height:2" coordorigin="2792,1297" coordsize="12,2">
              <v:shape style="position:absolute;left:2792;top:1297;width:12;height:2" coordorigin="2792,1297" coordsize="12,0" path="m2792,1297l2804,1297e" filled="false" stroked="true" strokeweight=".6pt" strokecolor="#000000">
                <v:path arrowok="t"/>
              </v:shape>
            </v:group>
            <v:group style="position:absolute;left:2812;top:1297;width:12;height:2" coordorigin="2812,1297" coordsize="12,2">
              <v:shape style="position:absolute;left:2812;top:1297;width:12;height:2" coordorigin="2812,1297" coordsize="12,0" path="m2812,1297l2824,1297e" filled="false" stroked="true" strokeweight=".6pt" strokecolor="#000000">
                <v:path arrowok="t"/>
              </v:shape>
            </v:group>
            <v:group style="position:absolute;left:2831;top:1297;width:12;height:2" coordorigin="2831,1297" coordsize="12,2">
              <v:shape style="position:absolute;left:2831;top:1297;width:12;height:2" coordorigin="2831,1297" coordsize="12,0" path="m2831,1297l2843,1297e" filled="false" stroked="true" strokeweight=".6pt" strokecolor="#000000">
                <v:path arrowok="t"/>
              </v:shape>
            </v:group>
            <v:group style="position:absolute;left:2850;top:1297;width:12;height:2" coordorigin="2850,1297" coordsize="12,2">
              <v:shape style="position:absolute;left:2850;top:1297;width:12;height:2" coordorigin="2850,1297" coordsize="12,0" path="m2850,1297l2862,1297e" filled="false" stroked="true" strokeweight=".6pt" strokecolor="#000000">
                <v:path arrowok="t"/>
              </v:shape>
            </v:group>
            <v:group style="position:absolute;left:2869;top:1297;width:12;height:2" coordorigin="2869,1297" coordsize="12,2">
              <v:shape style="position:absolute;left:2869;top:1297;width:12;height:2" coordorigin="2869,1297" coordsize="12,0" path="m2869,1297l2881,1297e" filled="false" stroked="true" strokeweight=".6pt" strokecolor="#000000">
                <v:path arrowok="t"/>
              </v:shape>
            </v:group>
            <v:group style="position:absolute;left:2888;top:1297;width:12;height:2" coordorigin="2888,1297" coordsize="12,2">
              <v:shape style="position:absolute;left:2888;top:1297;width:12;height:2" coordorigin="2888,1297" coordsize="12,0" path="m2888,1297l2900,1297e" filled="false" stroked="true" strokeweight=".6pt" strokecolor="#000000">
                <v:path arrowok="t"/>
              </v:shape>
            </v:group>
            <v:group style="position:absolute;left:2908;top:1297;width:12;height:2" coordorigin="2908,1297" coordsize="12,2">
              <v:shape style="position:absolute;left:2908;top:1297;width:12;height:2" coordorigin="2908,1297" coordsize="12,0" path="m2908,1297l2920,1297e" filled="false" stroked="true" strokeweight=".6pt" strokecolor="#000000">
                <v:path arrowok="t"/>
              </v:shape>
            </v:group>
            <v:group style="position:absolute;left:2927;top:1297;width:12;height:2" coordorigin="2927,1297" coordsize="12,2">
              <v:shape style="position:absolute;left:2927;top:1297;width:12;height:2" coordorigin="2927,1297" coordsize="12,0" path="m2927,1297l2939,1297e" filled="false" stroked="true" strokeweight=".6pt" strokecolor="#000000">
                <v:path arrowok="t"/>
              </v:shape>
            </v:group>
            <v:group style="position:absolute;left:2946;top:1297;width:12;height:2" coordorigin="2946,1297" coordsize="12,2">
              <v:shape style="position:absolute;left:2946;top:1297;width:12;height:2" coordorigin="2946,1297" coordsize="12,0" path="m2946,1297l2958,1297e" filled="false" stroked="true" strokeweight=".6pt" strokecolor="#000000">
                <v:path arrowok="t"/>
              </v:shape>
            </v:group>
            <v:group style="position:absolute;left:2965;top:1297;width:12;height:2" coordorigin="2965,1297" coordsize="12,2">
              <v:shape style="position:absolute;left:2965;top:1297;width:12;height:2" coordorigin="2965,1297" coordsize="12,0" path="m2965,1297l2977,1297e" filled="false" stroked="true" strokeweight=".6pt" strokecolor="#000000">
                <v:path arrowok="t"/>
              </v:shape>
            </v:group>
            <v:group style="position:absolute;left:2984;top:1297;width:12;height:2" coordorigin="2984,1297" coordsize="12,2">
              <v:shape style="position:absolute;left:2984;top:1297;width:12;height:2" coordorigin="2984,1297" coordsize="12,0" path="m2984,1297l2996,1297e" filled="false" stroked="true" strokeweight=".6pt" strokecolor="#000000">
                <v:path arrowok="t"/>
              </v:shape>
            </v:group>
            <v:group style="position:absolute;left:3004;top:1297;width:12;height:2" coordorigin="3004,1297" coordsize="12,2">
              <v:shape style="position:absolute;left:3004;top:1297;width:12;height:2" coordorigin="3004,1297" coordsize="12,0" path="m3004,1297l3016,1297e" filled="false" stroked="true" strokeweight=".6pt" strokecolor="#000000">
                <v:path arrowok="t"/>
              </v:shape>
            </v:group>
            <v:group style="position:absolute;left:3023;top:1297;width:12;height:2" coordorigin="3023,1297" coordsize="12,2">
              <v:shape style="position:absolute;left:3023;top:1297;width:12;height:2" coordorigin="3023,1297" coordsize="12,0" path="m3023,1297l3035,1297e" filled="false" stroked="true" strokeweight=".6pt" strokecolor="#000000">
                <v:path arrowok="t"/>
              </v:shape>
            </v:group>
            <v:group style="position:absolute;left:3042;top:1297;width:12;height:2" coordorigin="3042,1297" coordsize="12,2">
              <v:shape style="position:absolute;left:3042;top:1297;width:12;height:2" coordorigin="3042,1297" coordsize="12,0" path="m3042,1297l3054,1297e" filled="false" stroked="true" strokeweight=".6pt" strokecolor="#000000">
                <v:path arrowok="t"/>
              </v:shape>
            </v:group>
            <v:group style="position:absolute;left:3061;top:1297;width:12;height:2" coordorigin="3061,1297" coordsize="12,2">
              <v:shape style="position:absolute;left:3061;top:1297;width:12;height:2" coordorigin="3061,1297" coordsize="12,0" path="m3061,1297l3073,1297e" filled="false" stroked="true" strokeweight=".6pt" strokecolor="#000000">
                <v:path arrowok="t"/>
              </v:shape>
            </v:group>
            <v:group style="position:absolute;left:3080;top:1297;width:12;height:2" coordorigin="3080,1297" coordsize="12,2">
              <v:shape style="position:absolute;left:3080;top:1297;width:12;height:2" coordorigin="3080,1297" coordsize="12,0" path="m3080,1297l3092,1297e" filled="false" stroked="true" strokeweight=".6pt" strokecolor="#000000">
                <v:path arrowok="t"/>
              </v:shape>
            </v:group>
            <v:group style="position:absolute;left:3100;top:1297;width:12;height:2" coordorigin="3100,1297" coordsize="12,2">
              <v:shape style="position:absolute;left:3100;top:1297;width:12;height:2" coordorigin="3100,1297" coordsize="12,0" path="m3100,1297l3112,1297e" filled="false" stroked="true" strokeweight=".6pt" strokecolor="#000000">
                <v:path arrowok="t"/>
              </v:shape>
            </v:group>
            <v:group style="position:absolute;left:3119;top:1297;width:12;height:2" coordorigin="3119,1297" coordsize="12,2">
              <v:shape style="position:absolute;left:3119;top:1297;width:12;height:2" coordorigin="3119,1297" coordsize="12,0" path="m3119,1297l3131,1297e" filled="false" stroked="true" strokeweight=".6pt" strokecolor="#000000">
                <v:path arrowok="t"/>
              </v:shape>
            </v:group>
            <v:group style="position:absolute;left:3138;top:1297;width:12;height:2" coordorigin="3138,1297" coordsize="12,2">
              <v:shape style="position:absolute;left:3138;top:1297;width:12;height:2" coordorigin="3138,1297" coordsize="12,0" path="m3138,1297l3150,1297e" filled="false" stroked="true" strokeweight=".6pt" strokecolor="#000000">
                <v:path arrowok="t"/>
              </v:shape>
            </v:group>
            <v:group style="position:absolute;left:3157;top:1297;width:12;height:2" coordorigin="3157,1297" coordsize="12,2">
              <v:shape style="position:absolute;left:3157;top:1297;width:12;height:2" coordorigin="3157,1297" coordsize="12,0" path="m3157,1297l3169,1297e" filled="false" stroked="true" strokeweight=".6pt" strokecolor="#000000">
                <v:path arrowok="t"/>
              </v:shape>
            </v:group>
            <v:group style="position:absolute;left:3176;top:1297;width:12;height:2" coordorigin="3176,1297" coordsize="12,2">
              <v:shape style="position:absolute;left:3176;top:1297;width:12;height:2" coordorigin="3176,1297" coordsize="12,0" path="m3176,1297l3188,1297e" filled="false" stroked="true" strokeweight=".6pt" strokecolor="#000000">
                <v:path arrowok="t"/>
              </v:shape>
            </v:group>
            <v:group style="position:absolute;left:3196;top:1297;width:12;height:2" coordorigin="3196,1297" coordsize="12,2">
              <v:shape style="position:absolute;left:3196;top:1297;width:12;height:2" coordorigin="3196,1297" coordsize="12,0" path="m3196,1297l3208,1297e" filled="false" stroked="true" strokeweight=".6pt" strokecolor="#000000">
                <v:path arrowok="t"/>
              </v:shape>
            </v:group>
            <v:group style="position:absolute;left:3215;top:1297;width:12;height:2" coordorigin="3215,1297" coordsize="12,2">
              <v:shape style="position:absolute;left:3215;top:1297;width:12;height:2" coordorigin="3215,1297" coordsize="12,0" path="m3215,1297l3227,1297e" filled="false" stroked="true" strokeweight=".6pt" strokecolor="#000000">
                <v:path arrowok="t"/>
              </v:shape>
            </v:group>
            <v:group style="position:absolute;left:3234;top:1297;width:12;height:2" coordorigin="3234,1297" coordsize="12,2">
              <v:shape style="position:absolute;left:3234;top:1297;width:12;height:2" coordorigin="3234,1297" coordsize="12,0" path="m3234,1297l3246,1297e" filled="false" stroked="true" strokeweight=".6pt" strokecolor="#000000">
                <v:path arrowok="t"/>
              </v:shape>
            </v:group>
            <v:group style="position:absolute;left:3253;top:1297;width:12;height:2" coordorigin="3253,1297" coordsize="12,2">
              <v:shape style="position:absolute;left:3253;top:1297;width:12;height:2" coordorigin="3253,1297" coordsize="12,0" path="m3253,1297l3265,1297e" filled="false" stroked="true" strokeweight=".6pt" strokecolor="#000000">
                <v:path arrowok="t"/>
              </v:shape>
            </v:group>
            <v:group style="position:absolute;left:3272;top:1297;width:12;height:2" coordorigin="3272,1297" coordsize="12,2">
              <v:shape style="position:absolute;left:3272;top:1297;width:12;height:2" coordorigin="3272,1297" coordsize="12,0" path="m3272,1297l3284,1297e" filled="false" stroked="true" strokeweight=".6pt" strokecolor="#000000">
                <v:path arrowok="t"/>
              </v:shape>
            </v:group>
            <v:group style="position:absolute;left:3292;top:1297;width:12;height:2" coordorigin="3292,1297" coordsize="12,2">
              <v:shape style="position:absolute;left:3292;top:1297;width:12;height:2" coordorigin="3292,1297" coordsize="12,0" path="m3292,1297l3304,1297e" filled="false" stroked="true" strokeweight=".6pt" strokecolor="#000000">
                <v:path arrowok="t"/>
              </v:shape>
            </v:group>
            <v:group style="position:absolute;left:3311;top:1297;width:12;height:2" coordorigin="3311,1297" coordsize="12,2">
              <v:shape style="position:absolute;left:3311;top:1297;width:12;height:2" coordorigin="3311,1297" coordsize="12,0" path="m3311,1297l3323,1297e" filled="false" stroked="true" strokeweight=".6pt" strokecolor="#000000">
                <v:path arrowok="t"/>
              </v:shape>
            </v:group>
            <v:group style="position:absolute;left:3330;top:1297;width:12;height:2" coordorigin="3330,1297" coordsize="12,2">
              <v:shape style="position:absolute;left:3330;top:1297;width:12;height:2" coordorigin="3330,1297" coordsize="12,0" path="m3330,1297l3342,1297e" filled="false" stroked="true" strokeweight=".6pt" strokecolor="#000000">
                <v:path arrowok="t"/>
              </v:shape>
            </v:group>
            <v:group style="position:absolute;left:3349;top:1297;width:12;height:2" coordorigin="3349,1297" coordsize="12,2">
              <v:shape style="position:absolute;left:3349;top:1297;width:12;height:2" coordorigin="3349,1297" coordsize="12,0" path="m3349,1297l3361,1297e" filled="false" stroked="true" strokeweight=".6pt" strokecolor="#000000">
                <v:path arrowok="t"/>
              </v:shape>
            </v:group>
            <v:group style="position:absolute;left:3368;top:1297;width:12;height:2" coordorigin="3368,1297" coordsize="12,2">
              <v:shape style="position:absolute;left:3368;top:1297;width:12;height:2" coordorigin="3368,1297" coordsize="12,0" path="m3368,1297l3380,1297e" filled="false" stroked="true" strokeweight=".6pt" strokecolor="#000000">
                <v:path arrowok="t"/>
              </v:shape>
            </v:group>
            <v:group style="position:absolute;left:3388;top:1297;width:12;height:2" coordorigin="3388,1297" coordsize="12,2">
              <v:shape style="position:absolute;left:3388;top:1297;width:12;height:2" coordorigin="3388,1297" coordsize="12,0" path="m3388,1297l3400,1297e" filled="false" stroked="true" strokeweight=".6pt" strokecolor="#000000">
                <v:path arrowok="t"/>
              </v:shape>
            </v:group>
            <v:group style="position:absolute;left:3407;top:1297;width:12;height:2" coordorigin="3407,1297" coordsize="12,2">
              <v:shape style="position:absolute;left:3407;top:1297;width:12;height:2" coordorigin="3407,1297" coordsize="12,0" path="m3407,1297l3419,1297e" filled="false" stroked="true" strokeweight=".6pt" strokecolor="#000000">
                <v:path arrowok="t"/>
              </v:shape>
            </v:group>
            <v:group style="position:absolute;left:3426;top:1297;width:12;height:2" coordorigin="3426,1297" coordsize="12,2">
              <v:shape style="position:absolute;left:3426;top:1297;width:12;height:2" coordorigin="3426,1297" coordsize="12,0" path="m3426,1297l3438,1297e" filled="false" stroked="true" strokeweight=".6pt" strokecolor="#000000">
                <v:path arrowok="t"/>
              </v:shape>
            </v:group>
            <v:group style="position:absolute;left:3445;top:1297;width:12;height:2" coordorigin="3445,1297" coordsize="12,2">
              <v:shape style="position:absolute;left:3445;top:1297;width:12;height:2" coordorigin="3445,1297" coordsize="12,0" path="m3445,1297l3457,1297e" filled="false" stroked="true" strokeweight=".6pt" strokecolor="#000000">
                <v:path arrowok="t"/>
              </v:shape>
            </v:group>
            <v:group style="position:absolute;left:3464;top:1297;width:12;height:2" coordorigin="3464,1297" coordsize="12,2">
              <v:shape style="position:absolute;left:3464;top:1297;width:12;height:2" coordorigin="3464,1297" coordsize="12,0" path="m3464,1297l3476,1297e" filled="false" stroked="true" strokeweight=".6pt" strokecolor="#000000">
                <v:path arrowok="t"/>
              </v:shape>
            </v:group>
            <v:group style="position:absolute;left:3484;top:1297;width:12;height:2" coordorigin="3484,1297" coordsize="12,2">
              <v:shape style="position:absolute;left:3484;top:1297;width:12;height:2" coordorigin="3484,1297" coordsize="12,0" path="m3484,1297l3496,1297e" filled="false" stroked="true" strokeweight=".6pt" strokecolor="#000000">
                <v:path arrowok="t"/>
              </v:shape>
            </v:group>
            <v:group style="position:absolute;left:3503;top:1297;width:12;height:2" coordorigin="3503,1297" coordsize="12,2">
              <v:shape style="position:absolute;left:3503;top:1297;width:12;height:2" coordorigin="3503,1297" coordsize="12,0" path="m3503,1297l3515,1297e" filled="false" stroked="true" strokeweight=".6pt" strokecolor="#000000">
                <v:path arrowok="t"/>
              </v:shape>
            </v:group>
            <v:group style="position:absolute;left:3522;top:1297;width:12;height:2" coordorigin="3522,1297" coordsize="12,2">
              <v:shape style="position:absolute;left:3522;top:1297;width:12;height:2" coordorigin="3522,1297" coordsize="12,0" path="m3522,1297l3534,1297e" filled="false" stroked="true" strokeweight=".6pt" strokecolor="#000000">
                <v:path arrowok="t"/>
              </v:shape>
            </v:group>
            <v:group style="position:absolute;left:3541;top:1297;width:12;height:2" coordorigin="3541,1297" coordsize="12,2">
              <v:shape style="position:absolute;left:3541;top:1297;width:12;height:2" coordorigin="3541,1297" coordsize="12,0" path="m3541,1297l3553,1297e" filled="false" stroked="true" strokeweight=".6pt" strokecolor="#000000">
                <v:path arrowok="t"/>
              </v:shape>
            </v:group>
            <v:group style="position:absolute;left:3560;top:1297;width:12;height:2" coordorigin="3560,1297" coordsize="12,2">
              <v:shape style="position:absolute;left:3560;top:1297;width:12;height:2" coordorigin="3560,1297" coordsize="12,0" path="m3560,1297l3572,1297e" filled="false" stroked="true" strokeweight=".6pt" strokecolor="#000000">
                <v:path arrowok="t"/>
              </v:shape>
            </v:group>
            <v:group style="position:absolute;left:3580;top:1297;width:12;height:2" coordorigin="3580,1297" coordsize="12,2">
              <v:shape style="position:absolute;left:3580;top:1297;width:12;height:2" coordorigin="3580,1297" coordsize="12,0" path="m3580,1297l3592,1297e" filled="false" stroked="true" strokeweight=".6pt" strokecolor="#000000">
                <v:path arrowok="t"/>
              </v:shape>
            </v:group>
            <v:group style="position:absolute;left:3599;top:1297;width:12;height:2" coordorigin="3599,1297" coordsize="12,2">
              <v:shape style="position:absolute;left:3599;top:1297;width:12;height:2" coordorigin="3599,1297" coordsize="12,0" path="m3599,1297l3611,1297e" filled="false" stroked="true" strokeweight=".6pt" strokecolor="#000000">
                <v:path arrowok="t"/>
              </v:shape>
            </v:group>
            <v:group style="position:absolute;left:3618;top:1297;width:12;height:2" coordorigin="3618,1297" coordsize="12,2">
              <v:shape style="position:absolute;left:3618;top:1297;width:12;height:2" coordorigin="3618,1297" coordsize="12,0" path="m3618,1297l3630,1297e" filled="false" stroked="true" strokeweight=".6pt" strokecolor="#000000">
                <v:path arrowok="t"/>
              </v:shape>
            </v:group>
            <v:group style="position:absolute;left:3637;top:1297;width:12;height:2" coordorigin="3637,1297" coordsize="12,2">
              <v:shape style="position:absolute;left:3637;top:1297;width:12;height:2" coordorigin="3637,1297" coordsize="12,0" path="m3637,1297l3649,1297e" filled="false" stroked="true" strokeweight=".6pt" strokecolor="#000000">
                <v:path arrowok="t"/>
              </v:shape>
            </v:group>
            <v:group style="position:absolute;left:3656;top:1297;width:12;height:2" coordorigin="3656,1297" coordsize="12,2">
              <v:shape style="position:absolute;left:3656;top:1297;width:12;height:2" coordorigin="3656,1297" coordsize="12,0" path="m3656,1297l3668,1297e" filled="false" stroked="true" strokeweight=".6pt" strokecolor="#000000">
                <v:path arrowok="t"/>
              </v:shape>
            </v:group>
            <v:group style="position:absolute;left:3676;top:1297;width:12;height:2" coordorigin="3676,1297" coordsize="12,2">
              <v:shape style="position:absolute;left:3676;top:1297;width:12;height:2" coordorigin="3676,1297" coordsize="12,0" path="m3676,1297l3688,1297e" filled="false" stroked="true" strokeweight=".6pt" strokecolor="#000000">
                <v:path arrowok="t"/>
              </v:shape>
            </v:group>
            <v:group style="position:absolute;left:3695;top:1297;width:12;height:2" coordorigin="3695,1297" coordsize="12,2">
              <v:shape style="position:absolute;left:3695;top:1297;width:12;height:2" coordorigin="3695,1297" coordsize="12,0" path="m3695,1297l3707,1297e" filled="false" stroked="true" strokeweight=".6pt" strokecolor="#000000">
                <v:path arrowok="t"/>
              </v:shape>
            </v:group>
            <v:group style="position:absolute;left:3714;top:1297;width:12;height:2" coordorigin="3714,1297" coordsize="12,2">
              <v:shape style="position:absolute;left:3714;top:1297;width:12;height:2" coordorigin="3714,1297" coordsize="12,0" path="m3714,1297l3726,1297e" filled="false" stroked="true" strokeweight=".6pt" strokecolor="#000000">
                <v:path arrowok="t"/>
              </v:shape>
            </v:group>
            <v:group style="position:absolute;left:3733;top:1297;width:12;height:2" coordorigin="3733,1297" coordsize="12,2">
              <v:shape style="position:absolute;left:3733;top:1297;width:12;height:2" coordorigin="3733,1297" coordsize="12,0" path="m3733,1297l3745,1297e" filled="false" stroked="true" strokeweight=".6pt" strokecolor="#000000">
                <v:path arrowok="t"/>
              </v:shape>
            </v:group>
            <v:group style="position:absolute;left:3752;top:1297;width:12;height:2" coordorigin="3752,1297" coordsize="12,2">
              <v:shape style="position:absolute;left:3752;top:1297;width:12;height:2" coordorigin="3752,1297" coordsize="12,0" path="m3752,1297l3764,1297e" filled="false" stroked="true" strokeweight=".6pt" strokecolor="#000000">
                <v:path arrowok="t"/>
              </v:shape>
            </v:group>
            <v:group style="position:absolute;left:3772;top:1297;width:12;height:2" coordorigin="3772,1297" coordsize="12,2">
              <v:shape style="position:absolute;left:3772;top:1297;width:12;height:2" coordorigin="3772,1297" coordsize="12,0" path="m3772,1297l3784,1297e" filled="false" stroked="true" strokeweight=".6pt" strokecolor="#000000">
                <v:path arrowok="t"/>
              </v:shape>
            </v:group>
            <v:group style="position:absolute;left:3791;top:1297;width:12;height:2" coordorigin="3791,1297" coordsize="12,2">
              <v:shape style="position:absolute;left:3791;top:1297;width:12;height:2" coordorigin="3791,1297" coordsize="12,0" path="m3791,1297l3803,1297e" filled="false" stroked="true" strokeweight=".6pt" strokecolor="#000000">
                <v:path arrowok="t"/>
              </v:shape>
            </v:group>
            <v:group style="position:absolute;left:3810;top:1297;width:12;height:2" coordorigin="3810,1297" coordsize="12,2">
              <v:shape style="position:absolute;left:3810;top:1297;width:12;height:2" coordorigin="3810,1297" coordsize="12,0" path="m3810,1297l3822,1297e" filled="false" stroked="true" strokeweight=".6pt" strokecolor="#000000">
                <v:path arrowok="t"/>
              </v:shape>
            </v:group>
            <v:group style="position:absolute;left:3829;top:1297;width:12;height:2" coordorigin="3829,1297" coordsize="12,2">
              <v:shape style="position:absolute;left:3829;top:1297;width:12;height:2" coordorigin="3829,1297" coordsize="12,0" path="m3829,1297l3841,1297e" filled="false" stroked="true" strokeweight=".6pt" strokecolor="#000000">
                <v:path arrowok="t"/>
              </v:shape>
            </v:group>
            <v:group style="position:absolute;left:3848;top:1297;width:12;height:2" coordorigin="3848,1297" coordsize="12,2">
              <v:shape style="position:absolute;left:3848;top:1297;width:12;height:2" coordorigin="3848,1297" coordsize="12,0" path="m3848,1297l3860,1297e" filled="false" stroked="true" strokeweight=".6pt" strokecolor="#000000">
                <v:path arrowok="t"/>
              </v:shape>
            </v:group>
            <v:group style="position:absolute;left:3868;top:1297;width:12;height:2" coordorigin="3868,1297" coordsize="12,2">
              <v:shape style="position:absolute;left:3868;top:1297;width:12;height:2" coordorigin="3868,1297" coordsize="12,0" path="m3868,1297l3880,1297e" filled="false" stroked="true" strokeweight=".6pt" strokecolor="#000000">
                <v:path arrowok="t"/>
              </v:shape>
            </v:group>
            <v:group style="position:absolute;left:3887;top:1297;width:12;height:2" coordorigin="3887,1297" coordsize="12,2">
              <v:shape style="position:absolute;left:3887;top:1297;width:12;height:2" coordorigin="3887,1297" coordsize="12,0" path="m3887,1297l3899,1297e" filled="false" stroked="true" strokeweight=".6pt" strokecolor="#000000">
                <v:path arrowok="t"/>
              </v:shape>
            </v:group>
            <v:group style="position:absolute;left:3906;top:1297;width:12;height:2" coordorigin="3906,1297" coordsize="12,2">
              <v:shape style="position:absolute;left:3906;top:1297;width:12;height:2" coordorigin="3906,1297" coordsize="12,0" path="m3906,1297l3918,1297e" filled="false" stroked="true" strokeweight=".6pt" strokecolor="#000000">
                <v:path arrowok="t"/>
              </v:shape>
            </v:group>
            <v:group style="position:absolute;left:3925;top:1297;width:12;height:2" coordorigin="3925,1297" coordsize="12,2">
              <v:shape style="position:absolute;left:3925;top:1297;width:12;height:2" coordorigin="3925,1297" coordsize="12,0" path="m3925,1297l3937,1297e" filled="false" stroked="true" strokeweight=".6pt" strokecolor="#000000">
                <v:path arrowok="t"/>
              </v:shape>
            </v:group>
            <v:group style="position:absolute;left:3944;top:1297;width:12;height:2" coordorigin="3944,1297" coordsize="12,2">
              <v:shape style="position:absolute;left:3944;top:1297;width:12;height:2" coordorigin="3944,1297" coordsize="12,0" path="m3944,1297l3956,1297e" filled="false" stroked="true" strokeweight=".6pt" strokecolor="#000000">
                <v:path arrowok="t"/>
              </v:shape>
            </v:group>
            <v:group style="position:absolute;left:3964;top:1297;width:12;height:2" coordorigin="3964,1297" coordsize="12,2">
              <v:shape style="position:absolute;left:3964;top:1297;width:12;height:2" coordorigin="3964,1297" coordsize="12,0" path="m3964,1297l3976,1297e" filled="false" stroked="true" strokeweight=".6pt" strokecolor="#000000">
                <v:path arrowok="t"/>
              </v:shape>
            </v:group>
            <v:group style="position:absolute;left:3983;top:1297;width:12;height:2" coordorigin="3983,1297" coordsize="12,2">
              <v:shape style="position:absolute;left:3983;top:1297;width:12;height:2" coordorigin="3983,1297" coordsize="12,0" path="m3983,1297l3995,1297e" filled="false" stroked="true" strokeweight=".6pt" strokecolor="#000000">
                <v:path arrowok="t"/>
              </v:shape>
            </v:group>
            <v:group style="position:absolute;left:4002;top:1297;width:12;height:2" coordorigin="4002,1297" coordsize="12,2">
              <v:shape style="position:absolute;left:4002;top:1297;width:12;height:2" coordorigin="4002,1297" coordsize="12,0" path="m4002,1297l4014,1297e" filled="false" stroked="true" strokeweight=".6pt" strokecolor="#000000">
                <v:path arrowok="t"/>
              </v:shape>
            </v:group>
            <v:group style="position:absolute;left:4021;top:1297;width:12;height:2" coordorigin="4021,1297" coordsize="12,2">
              <v:shape style="position:absolute;left:4021;top:1297;width:12;height:2" coordorigin="4021,1297" coordsize="12,0" path="m4021,1297l4033,1297e" filled="false" stroked="true" strokeweight=".6pt" strokecolor="#000000">
                <v:path arrowok="t"/>
              </v:shape>
            </v:group>
            <v:group style="position:absolute;left:4040;top:1297;width:12;height:2" coordorigin="4040,1297" coordsize="12,2">
              <v:shape style="position:absolute;left:4040;top:1297;width:12;height:2" coordorigin="4040,1297" coordsize="12,0" path="m4040,1297l4052,1297e" filled="false" stroked="true" strokeweight=".6pt" strokecolor="#000000">
                <v:path arrowok="t"/>
              </v:shape>
            </v:group>
            <v:group style="position:absolute;left:4060;top:1297;width:12;height:2" coordorigin="4060,1297" coordsize="12,2">
              <v:shape style="position:absolute;left:4060;top:1297;width:12;height:2" coordorigin="4060,1297" coordsize="12,0" path="m4060,1297l4072,1297e" filled="false" stroked="true" strokeweight=".6pt" strokecolor="#000000">
                <v:path arrowok="t"/>
              </v:shape>
            </v:group>
            <v:group style="position:absolute;left:4079;top:1297;width:12;height:2" coordorigin="4079,1297" coordsize="12,2">
              <v:shape style="position:absolute;left:4079;top:1297;width:12;height:2" coordorigin="4079,1297" coordsize="12,0" path="m4079,1297l4091,1297e" filled="false" stroked="true" strokeweight=".6pt" strokecolor="#000000">
                <v:path arrowok="t"/>
              </v:shape>
            </v:group>
            <v:group style="position:absolute;left:4098;top:1297;width:12;height:2" coordorigin="4098,1297" coordsize="12,2">
              <v:shape style="position:absolute;left:4098;top:1297;width:12;height:2" coordorigin="4098,1297" coordsize="12,0" path="m4098,1297l4110,1297e" filled="false" stroked="true" strokeweight=".6pt" strokecolor="#000000">
                <v:path arrowok="t"/>
              </v:shape>
            </v:group>
            <v:group style="position:absolute;left:4117;top:1297;width:12;height:2" coordorigin="4117,1297" coordsize="12,2">
              <v:shape style="position:absolute;left:4117;top:1297;width:12;height:2" coordorigin="4117,1297" coordsize="12,0" path="m4117,1297l4129,1297e" filled="false" stroked="true" strokeweight=".6pt" strokecolor="#000000">
                <v:path arrowok="t"/>
              </v:shape>
            </v:group>
            <v:group style="position:absolute;left:4136;top:1297;width:12;height:2" coordorigin="4136,1297" coordsize="12,2">
              <v:shape style="position:absolute;left:4136;top:1297;width:12;height:2" coordorigin="4136,1297" coordsize="12,0" path="m4136,1297l4148,1297e" filled="false" stroked="true" strokeweight=".6pt" strokecolor="#000000">
                <v:path arrowok="t"/>
              </v:shape>
            </v:group>
            <v:group style="position:absolute;left:4156;top:1297;width:12;height:2" coordorigin="4156,1297" coordsize="12,2">
              <v:shape style="position:absolute;left:4156;top:1297;width:12;height:2" coordorigin="4156,1297" coordsize="12,0" path="m4156,1297l4168,1297e" filled="false" stroked="true" strokeweight=".6pt" strokecolor="#000000">
                <v:path arrowok="t"/>
              </v:shape>
            </v:group>
            <v:group style="position:absolute;left:4175;top:1297;width:12;height:2" coordorigin="4175,1297" coordsize="12,2">
              <v:shape style="position:absolute;left:4175;top:1297;width:12;height:2" coordorigin="4175,1297" coordsize="12,0" path="m4175,1297l4187,1297e" filled="false" stroked="true" strokeweight=".6pt" strokecolor="#000000">
                <v:path arrowok="t"/>
              </v:shape>
            </v:group>
            <v:group style="position:absolute;left:4194;top:1297;width:12;height:2" coordorigin="4194,1297" coordsize="12,2">
              <v:shape style="position:absolute;left:4194;top:1297;width:12;height:2" coordorigin="4194,1297" coordsize="12,0" path="m4194,1297l4206,1297e" filled="false" stroked="true" strokeweight=".6pt" strokecolor="#000000">
                <v:path arrowok="t"/>
              </v:shape>
            </v:group>
            <v:group style="position:absolute;left:4213;top:1297;width:12;height:2" coordorigin="4213,1297" coordsize="12,2">
              <v:shape style="position:absolute;left:4213;top:1297;width:12;height:2" coordorigin="4213,1297" coordsize="12,0" path="m4213,1297l4225,1297e" filled="false" stroked="true" strokeweight=".6pt" strokecolor="#000000">
                <v:path arrowok="t"/>
              </v:shape>
            </v:group>
            <v:group style="position:absolute;left:4232;top:1297;width:12;height:2" coordorigin="4232,1297" coordsize="12,2">
              <v:shape style="position:absolute;left:4232;top:1297;width:12;height:2" coordorigin="4232,1297" coordsize="12,0" path="m4232,1297l4244,1297e" filled="false" stroked="true" strokeweight=".6pt" strokecolor="#000000">
                <v:path arrowok="t"/>
              </v:shape>
            </v:group>
            <v:group style="position:absolute;left:4252;top:1297;width:12;height:2" coordorigin="4252,1297" coordsize="12,2">
              <v:shape style="position:absolute;left:4252;top:1297;width:12;height:2" coordorigin="4252,1297" coordsize="12,0" path="m4252,1297l4264,1297e" filled="false" stroked="true" strokeweight=".6pt" strokecolor="#000000">
                <v:path arrowok="t"/>
              </v:shape>
            </v:group>
            <v:group style="position:absolute;left:4271;top:1297;width:12;height:2" coordorigin="4271,1297" coordsize="12,2">
              <v:shape style="position:absolute;left:4271;top:1297;width:12;height:2" coordorigin="4271,1297" coordsize="12,0" path="m4271,1297l4283,1297e" filled="false" stroked="true" strokeweight=".6pt" strokecolor="#000000">
                <v:path arrowok="t"/>
              </v:shape>
            </v:group>
            <v:group style="position:absolute;left:4290;top:1297;width:12;height:2" coordorigin="4290,1297" coordsize="12,2">
              <v:shape style="position:absolute;left:4290;top:1297;width:12;height:2" coordorigin="4290,1297" coordsize="12,0" path="m4290,1297l4302,1297e" filled="false" stroked="true" strokeweight=".6pt" strokecolor="#000000">
                <v:path arrowok="t"/>
              </v:shape>
            </v:group>
            <v:group style="position:absolute;left:4309;top:1297;width:12;height:2" coordorigin="4309,1297" coordsize="12,2">
              <v:shape style="position:absolute;left:4309;top:1297;width:12;height:2" coordorigin="4309,1297" coordsize="12,0" path="m4309,1297l4321,1297e" filled="false" stroked="true" strokeweight=".6pt" strokecolor="#000000">
                <v:path arrowok="t"/>
              </v:shape>
            </v:group>
            <v:group style="position:absolute;left:4328;top:1297;width:12;height:2" coordorigin="4328,1297" coordsize="12,2">
              <v:shape style="position:absolute;left:4328;top:1297;width:12;height:2" coordorigin="4328,1297" coordsize="12,0" path="m4328,1297l4340,1297e" filled="false" stroked="true" strokeweight=".6pt" strokecolor="#000000">
                <v:path arrowok="t"/>
              </v:shape>
            </v:group>
            <v:group style="position:absolute;left:4348;top:1297;width:12;height:2" coordorigin="4348,1297" coordsize="12,2">
              <v:shape style="position:absolute;left:4348;top:1297;width:12;height:2" coordorigin="4348,1297" coordsize="12,0" path="m4348,1297l4360,1297e" filled="false" stroked="true" strokeweight=".6pt" strokecolor="#000000">
                <v:path arrowok="t"/>
              </v:shape>
            </v:group>
            <v:group style="position:absolute;left:4367;top:1297;width:12;height:2" coordorigin="4367,1297" coordsize="12,2">
              <v:shape style="position:absolute;left:4367;top:1297;width:12;height:2" coordorigin="4367,1297" coordsize="12,0" path="m4367,1297l4379,1297e" filled="false" stroked="true" strokeweight=".6pt" strokecolor="#000000">
                <v:path arrowok="t"/>
              </v:shape>
            </v:group>
            <v:group style="position:absolute;left:4386;top:1297;width:12;height:2" coordorigin="4386,1297" coordsize="12,2">
              <v:shape style="position:absolute;left:4386;top:1297;width:12;height:2" coordorigin="4386,1297" coordsize="12,0" path="m4386,1297l4398,1297e" filled="false" stroked="true" strokeweight=".6pt" strokecolor="#000000">
                <v:path arrowok="t"/>
              </v:shape>
            </v:group>
            <v:group style="position:absolute;left:4405;top:1297;width:12;height:2" coordorigin="4405,1297" coordsize="12,2">
              <v:shape style="position:absolute;left:4405;top:1297;width:12;height:2" coordorigin="4405,1297" coordsize="12,0" path="m4405,1297l4417,1297e" filled="false" stroked="true" strokeweight=".6pt" strokecolor="#000000">
                <v:path arrowok="t"/>
              </v:shape>
            </v:group>
            <v:group style="position:absolute;left:4424;top:1297;width:12;height:2" coordorigin="4424,1297" coordsize="12,2">
              <v:shape style="position:absolute;left:4424;top:1297;width:12;height:2" coordorigin="4424,1297" coordsize="12,0" path="m4424,1297l4436,1297e" filled="false" stroked="true" strokeweight=".6pt" strokecolor="#000000">
                <v:path arrowok="t"/>
              </v:shape>
            </v:group>
            <v:group style="position:absolute;left:4444;top:1297;width:12;height:2" coordorigin="4444,1297" coordsize="12,2">
              <v:shape style="position:absolute;left:4444;top:1297;width:12;height:2" coordorigin="4444,1297" coordsize="12,0" path="m4444,1297l4456,1297e" filled="false" stroked="true" strokeweight=".6pt" strokecolor="#000000">
                <v:path arrowok="t"/>
              </v:shape>
            </v:group>
            <v:group style="position:absolute;left:4463;top:1297;width:12;height:2" coordorigin="4463,1297" coordsize="12,2">
              <v:shape style="position:absolute;left:4463;top:1297;width:12;height:2" coordorigin="4463,1297" coordsize="12,0" path="m4463,1297l4475,1297e" filled="false" stroked="true" strokeweight=".6pt" strokecolor="#000000">
                <v:path arrowok="t"/>
              </v:shape>
            </v:group>
            <v:group style="position:absolute;left:4482;top:1297;width:12;height:2" coordorigin="4482,1297" coordsize="12,2">
              <v:shape style="position:absolute;left:4482;top:1297;width:12;height:2" coordorigin="4482,1297" coordsize="12,0" path="m4482,1297l4494,1297e" filled="false" stroked="true" strokeweight=".6pt" strokecolor="#000000">
                <v:path arrowok="t"/>
              </v:shape>
            </v:group>
            <v:group style="position:absolute;left:4501;top:1297;width:12;height:2" coordorigin="4501,1297" coordsize="12,2">
              <v:shape style="position:absolute;left:4501;top:1297;width:12;height:2" coordorigin="4501,1297" coordsize="12,0" path="m4501,1297l4513,1297e" filled="false" stroked="true" strokeweight=".6pt" strokecolor="#000000">
                <v:path arrowok="t"/>
              </v:shape>
            </v:group>
            <v:group style="position:absolute;left:4520;top:1297;width:12;height:2" coordorigin="4520,1297" coordsize="12,2">
              <v:shape style="position:absolute;left:4520;top:1297;width:12;height:2" coordorigin="4520,1297" coordsize="12,0" path="m4520,1297l4532,1297e" filled="false" stroked="true" strokeweight=".6pt" strokecolor="#000000">
                <v:path arrowok="t"/>
              </v:shape>
            </v:group>
            <v:group style="position:absolute;left:4540;top:1297;width:12;height:2" coordorigin="4540,1297" coordsize="12,2">
              <v:shape style="position:absolute;left:4540;top:1297;width:12;height:2" coordorigin="4540,1297" coordsize="12,0" path="m4540,1297l4552,1297e" filled="false" stroked="true" strokeweight=".6pt" strokecolor="#000000">
                <v:path arrowok="t"/>
              </v:shape>
            </v:group>
            <v:group style="position:absolute;left:4559;top:1297;width:12;height:2" coordorigin="4559,1297" coordsize="12,2">
              <v:shape style="position:absolute;left:4559;top:1297;width:12;height:2" coordorigin="4559,1297" coordsize="12,0" path="m4559,1297l4571,1297e" filled="false" stroked="true" strokeweight=".6pt" strokecolor="#000000">
                <v:path arrowok="t"/>
              </v:shape>
            </v:group>
            <v:group style="position:absolute;left:4578;top:1297;width:12;height:2" coordorigin="4578,1297" coordsize="12,2">
              <v:shape style="position:absolute;left:4578;top:1297;width:12;height:2" coordorigin="4578,1297" coordsize="12,0" path="m4578,1297l4590,1297e" filled="false" stroked="true" strokeweight=".6pt" strokecolor="#000000">
                <v:path arrowok="t"/>
              </v:shape>
            </v:group>
            <v:group style="position:absolute;left:4597;top:1297;width:12;height:2" coordorigin="4597,1297" coordsize="12,2">
              <v:shape style="position:absolute;left:4597;top:1297;width:12;height:2" coordorigin="4597,1297" coordsize="12,0" path="m4597,1297l4609,1297e" filled="false" stroked="true" strokeweight=".6pt" strokecolor="#000000">
                <v:path arrowok="t"/>
              </v:shape>
            </v:group>
            <v:group style="position:absolute;left:4616;top:1297;width:12;height:2" coordorigin="4616,1297" coordsize="12,2">
              <v:shape style="position:absolute;left:4616;top:1297;width:12;height:2" coordorigin="4616,1297" coordsize="12,0" path="m4616,1297l4628,1297e" filled="false" stroked="true" strokeweight=".6pt" strokecolor="#000000">
                <v:path arrowok="t"/>
              </v:shape>
            </v:group>
            <v:group style="position:absolute;left:4636;top:1297;width:12;height:2" coordorigin="4636,1297" coordsize="12,2">
              <v:shape style="position:absolute;left:4636;top:1297;width:12;height:2" coordorigin="4636,1297" coordsize="12,0" path="m4636,1297l4648,1297e" filled="false" stroked="true" strokeweight=".6pt" strokecolor="#000000">
                <v:path arrowok="t"/>
              </v:shape>
            </v:group>
            <v:group style="position:absolute;left:4655;top:1297;width:12;height:2" coordorigin="4655,1297" coordsize="12,2">
              <v:shape style="position:absolute;left:4655;top:1297;width:12;height:2" coordorigin="4655,1297" coordsize="12,0" path="m4655,1297l4667,1297e" filled="false" stroked="true" strokeweight=".6pt" strokecolor="#000000">
                <v:path arrowok="t"/>
              </v:shape>
            </v:group>
            <v:group style="position:absolute;left:4674;top:1297;width:12;height:2" coordorigin="4674,1297" coordsize="12,2">
              <v:shape style="position:absolute;left:4674;top:1297;width:12;height:2" coordorigin="4674,1297" coordsize="12,0" path="m4674,1297l4686,1297e" filled="false" stroked="true" strokeweight=".6pt" strokecolor="#000000">
                <v:path arrowok="t"/>
              </v:shape>
            </v:group>
            <v:group style="position:absolute;left:4693;top:1297;width:12;height:2" coordorigin="4693,1297" coordsize="12,2">
              <v:shape style="position:absolute;left:4693;top:1297;width:12;height:2" coordorigin="4693,1297" coordsize="12,0" path="m4693,1297l4705,1297e" filled="false" stroked="true" strokeweight=".6pt" strokecolor="#000000">
                <v:path arrowok="t"/>
              </v:shape>
            </v:group>
            <v:group style="position:absolute;left:4712;top:1297;width:12;height:2" coordorigin="4712,1297" coordsize="12,2">
              <v:shape style="position:absolute;left:4712;top:1297;width:12;height:2" coordorigin="4712,1297" coordsize="12,0" path="m4712,1297l4724,1297e" filled="false" stroked="true" strokeweight=".6pt" strokecolor="#000000">
                <v:path arrowok="t"/>
              </v:shape>
            </v:group>
            <v:group style="position:absolute;left:4732;top:1297;width:12;height:2" coordorigin="4732,1297" coordsize="12,2">
              <v:shape style="position:absolute;left:4732;top:1297;width:12;height:2" coordorigin="4732,1297" coordsize="12,0" path="m4732,1297l4744,1297e" filled="false" stroked="true" strokeweight=".6pt" strokecolor="#000000">
                <v:path arrowok="t"/>
              </v:shape>
            </v:group>
            <v:group style="position:absolute;left:4751;top:1297;width:12;height:2" coordorigin="4751,1297" coordsize="12,2">
              <v:shape style="position:absolute;left:4751;top:1297;width:12;height:2" coordorigin="4751,1297" coordsize="12,0" path="m4751,1297l4763,1297e" filled="false" stroked="true" strokeweight=".6pt" strokecolor="#000000">
                <v:path arrowok="t"/>
              </v:shape>
            </v:group>
            <v:group style="position:absolute;left:4770;top:1297;width:12;height:2" coordorigin="4770,1297" coordsize="12,2">
              <v:shape style="position:absolute;left:4770;top:1297;width:12;height:2" coordorigin="4770,1297" coordsize="12,0" path="m4770,1297l4782,1297e" filled="false" stroked="true" strokeweight=".6pt" strokecolor="#000000">
                <v:path arrowok="t"/>
              </v:shape>
            </v:group>
            <v:group style="position:absolute;left:4789;top:1297;width:12;height:2" coordorigin="4789,1297" coordsize="12,2">
              <v:shape style="position:absolute;left:4789;top:1297;width:12;height:2" coordorigin="4789,1297" coordsize="12,0" path="m4789,1297l4801,1297e" filled="false" stroked="true" strokeweight=".6pt" strokecolor="#000000">
                <v:path arrowok="t"/>
              </v:shape>
            </v:group>
            <v:group style="position:absolute;left:4808;top:1297;width:12;height:2" coordorigin="4808,1297" coordsize="12,2">
              <v:shape style="position:absolute;left:4808;top:1297;width:12;height:2" coordorigin="4808,1297" coordsize="12,0" path="m4808,1297l4820,1297e" filled="false" stroked="true" strokeweight=".6pt" strokecolor="#000000">
                <v:path arrowok="t"/>
              </v:shape>
            </v:group>
            <v:group style="position:absolute;left:4828;top:1297;width:12;height:2" coordorigin="4828,1297" coordsize="12,2">
              <v:shape style="position:absolute;left:4828;top:1297;width:12;height:2" coordorigin="4828,1297" coordsize="12,0" path="m4828,1297l4840,1297e" filled="false" stroked="true" strokeweight=".6pt" strokecolor="#000000">
                <v:path arrowok="t"/>
              </v:shape>
            </v:group>
            <v:group style="position:absolute;left:4847;top:1297;width:12;height:2" coordorigin="4847,1297" coordsize="12,2">
              <v:shape style="position:absolute;left:4847;top:1297;width:12;height:2" coordorigin="4847,1297" coordsize="12,0" path="m4847,1297l4859,1297e" filled="false" stroked="true" strokeweight=".6pt" strokecolor="#000000">
                <v:path arrowok="t"/>
              </v:shape>
            </v:group>
            <v:group style="position:absolute;left:4866;top:1297;width:12;height:2" coordorigin="4866,1297" coordsize="12,2">
              <v:shape style="position:absolute;left:4866;top:1297;width:12;height:2" coordorigin="4866,1297" coordsize="12,0" path="m4866,1297l4878,1297e" filled="false" stroked="true" strokeweight=".6pt" strokecolor="#000000">
                <v:path arrowok="t"/>
              </v:shape>
            </v:group>
            <v:group style="position:absolute;left:4885;top:1297;width:12;height:2" coordorigin="4885,1297" coordsize="12,2">
              <v:shape style="position:absolute;left:4885;top:1297;width:12;height:2" coordorigin="4885,1297" coordsize="12,0" path="m4885,1297l4897,1297e" filled="false" stroked="true" strokeweight=".6pt" strokecolor="#000000">
                <v:path arrowok="t"/>
              </v:shape>
            </v:group>
            <v:group style="position:absolute;left:4904;top:1297;width:12;height:2" coordorigin="4904,1297" coordsize="12,2">
              <v:shape style="position:absolute;left:4904;top:1297;width:12;height:2" coordorigin="4904,1297" coordsize="12,0" path="m4904,1297l4916,1297e" filled="false" stroked="true" strokeweight=".6pt" strokecolor="#000000">
                <v:path arrowok="t"/>
              </v:shape>
            </v:group>
            <v:group style="position:absolute;left:4924;top:1297;width:12;height:2" coordorigin="4924,1297" coordsize="12,2">
              <v:shape style="position:absolute;left:4924;top:1297;width:12;height:2" coordorigin="4924,1297" coordsize="12,0" path="m4924,1297l4936,1297e" filled="false" stroked="true" strokeweight=".6pt" strokecolor="#000000">
                <v:path arrowok="t"/>
              </v:shape>
            </v:group>
            <v:group style="position:absolute;left:4943;top:1297;width:12;height:2" coordorigin="4943,1297" coordsize="12,2">
              <v:shape style="position:absolute;left:4943;top:1297;width:12;height:2" coordorigin="4943,1297" coordsize="12,0" path="m4943,1297l4955,1297e" filled="false" stroked="true" strokeweight=".6pt" strokecolor="#000000">
                <v:path arrowok="t"/>
              </v:shape>
            </v:group>
            <v:group style="position:absolute;left:4962;top:1297;width:12;height:2" coordorigin="4962,1297" coordsize="12,2">
              <v:shape style="position:absolute;left:4962;top:1297;width:12;height:2" coordorigin="4962,1297" coordsize="12,0" path="m4962,1297l4974,1297e" filled="false" stroked="true" strokeweight=".6pt" strokecolor="#000000">
                <v:path arrowok="t"/>
              </v:shape>
            </v:group>
            <v:group style="position:absolute;left:4981;top:1297;width:12;height:2" coordorigin="4981,1297" coordsize="12,2">
              <v:shape style="position:absolute;left:4981;top:1297;width:12;height:2" coordorigin="4981,1297" coordsize="12,0" path="m4981,1297l4993,1297e" filled="false" stroked="true" strokeweight=".6pt" strokecolor="#000000">
                <v:path arrowok="t"/>
              </v:shape>
            </v:group>
            <v:group style="position:absolute;left:5000;top:1297;width:12;height:2" coordorigin="5000,1297" coordsize="12,2">
              <v:shape style="position:absolute;left:5000;top:1297;width:12;height:2" coordorigin="5000,1297" coordsize="12,0" path="m5000,1297l5012,1297e" filled="false" stroked="true" strokeweight=".6pt" strokecolor="#000000">
                <v:path arrowok="t"/>
              </v:shape>
            </v:group>
            <v:group style="position:absolute;left:5020;top:1297;width:12;height:2" coordorigin="5020,1297" coordsize="12,2">
              <v:shape style="position:absolute;left:5020;top:1297;width:12;height:2" coordorigin="5020,1297" coordsize="12,0" path="m5020,1297l5032,1297e" filled="false" stroked="true" strokeweight=".6pt" strokecolor="#000000">
                <v:path arrowok="t"/>
              </v:shape>
            </v:group>
            <v:group style="position:absolute;left:5039;top:1297;width:12;height:2" coordorigin="5039,1297" coordsize="12,2">
              <v:shape style="position:absolute;left:5039;top:1297;width:12;height:2" coordorigin="5039,1297" coordsize="12,0" path="m5039,1297l5051,1297e" filled="false" stroked="true" strokeweight=".6pt" strokecolor="#000000">
                <v:path arrowok="t"/>
              </v:shape>
            </v:group>
            <v:group style="position:absolute;left:5058;top:1297;width:12;height:2" coordorigin="5058,1297" coordsize="12,2">
              <v:shape style="position:absolute;left:5058;top:1297;width:12;height:2" coordorigin="5058,1297" coordsize="12,0" path="m5058,1297l5070,1297e" filled="false" stroked="true" strokeweight=".6pt" strokecolor="#000000">
                <v:path arrowok="t"/>
              </v:shape>
            </v:group>
            <v:group style="position:absolute;left:5077;top:1297;width:12;height:2" coordorigin="5077,1297" coordsize="12,2">
              <v:shape style="position:absolute;left:5077;top:1297;width:12;height:2" coordorigin="5077,1297" coordsize="12,0" path="m5077,1297l5089,1297e" filled="false" stroked="true" strokeweight=".6pt" strokecolor="#000000">
                <v:path arrowok="t"/>
              </v:shape>
            </v:group>
            <v:group style="position:absolute;left:5096;top:1297;width:12;height:2" coordorigin="5096,1297" coordsize="12,2">
              <v:shape style="position:absolute;left:5096;top:1297;width:12;height:2" coordorigin="5096,1297" coordsize="12,0" path="m5096,1297l5108,1297e" filled="false" stroked="true" strokeweight=".6pt" strokecolor="#000000">
                <v:path arrowok="t"/>
              </v:shape>
            </v:group>
            <v:group style="position:absolute;left:5116;top:1297;width:12;height:2" coordorigin="5116,1297" coordsize="12,2">
              <v:shape style="position:absolute;left:5116;top:1297;width:12;height:2" coordorigin="5116,1297" coordsize="12,0" path="m5116,1297l5128,1297e" filled="false" stroked="true" strokeweight=".6pt" strokecolor="#000000">
                <v:path arrowok="t"/>
              </v:shape>
            </v:group>
            <v:group style="position:absolute;left:5135;top:1297;width:12;height:2" coordorigin="5135,1297" coordsize="12,2">
              <v:shape style="position:absolute;left:5135;top:1297;width:12;height:2" coordorigin="5135,1297" coordsize="12,0" path="m5135,1297l5147,1297e" filled="false" stroked="true" strokeweight=".6pt" strokecolor="#000000">
                <v:path arrowok="t"/>
              </v:shape>
            </v:group>
            <v:group style="position:absolute;left:5154;top:1297;width:12;height:2" coordorigin="5154,1297" coordsize="12,2">
              <v:shape style="position:absolute;left:5154;top:1297;width:12;height:2" coordorigin="5154,1297" coordsize="12,0" path="m5154,1297l5166,1297e" filled="false" stroked="true" strokeweight=".6pt" strokecolor="#000000">
                <v:path arrowok="t"/>
              </v:shape>
            </v:group>
            <v:group style="position:absolute;left:5173;top:1297;width:12;height:2" coordorigin="5173,1297" coordsize="12,2">
              <v:shape style="position:absolute;left:5173;top:1297;width:12;height:2" coordorigin="5173,1297" coordsize="12,0" path="m5173,1297l5185,1297e" filled="false" stroked="true" strokeweight=".6pt" strokecolor="#000000">
                <v:path arrowok="t"/>
              </v:shape>
            </v:group>
            <v:group style="position:absolute;left:5192;top:1297;width:12;height:2" coordorigin="5192,1297" coordsize="12,2">
              <v:shape style="position:absolute;left:5192;top:1297;width:12;height:2" coordorigin="5192,1297" coordsize="12,0" path="m5192,1297l5204,1297e" filled="false" stroked="true" strokeweight=".6pt" strokecolor="#000000">
                <v:path arrowok="t"/>
              </v:shape>
            </v:group>
            <v:group style="position:absolute;left:5212;top:1297;width:12;height:2" coordorigin="5212,1297" coordsize="12,2">
              <v:shape style="position:absolute;left:5212;top:1297;width:12;height:2" coordorigin="5212,1297" coordsize="12,0" path="m5212,1297l5224,1297e" filled="false" stroked="true" strokeweight=".6pt" strokecolor="#000000">
                <v:path arrowok="t"/>
              </v:shape>
            </v:group>
            <v:group style="position:absolute;left:5231;top:1297;width:12;height:2" coordorigin="5231,1297" coordsize="12,2">
              <v:shape style="position:absolute;left:5231;top:1297;width:12;height:2" coordorigin="5231,1297" coordsize="12,0" path="m5231,1297l5243,1297e" filled="false" stroked="true" strokeweight=".6pt" strokecolor="#000000">
                <v:path arrowok="t"/>
              </v:shape>
            </v:group>
            <v:group style="position:absolute;left:5250;top:1297;width:12;height:2" coordorigin="5250,1297" coordsize="12,2">
              <v:shape style="position:absolute;left:5250;top:1297;width:12;height:2" coordorigin="5250,1297" coordsize="12,0" path="m5250,1297l5262,1297e" filled="false" stroked="true" strokeweight=".6pt" strokecolor="#000000">
                <v:path arrowok="t"/>
              </v:shape>
            </v:group>
            <v:group style="position:absolute;left:5269;top:1297;width:12;height:2" coordorigin="5269,1297" coordsize="12,2">
              <v:shape style="position:absolute;left:5269;top:1297;width:12;height:2" coordorigin="5269,1297" coordsize="12,0" path="m5269,1297l5281,1297e" filled="false" stroked="true" strokeweight=".6pt" strokecolor="#000000">
                <v:path arrowok="t"/>
              </v:shape>
            </v:group>
            <v:group style="position:absolute;left:5288;top:1297;width:12;height:2" coordorigin="5288,1297" coordsize="12,2">
              <v:shape style="position:absolute;left:5288;top:1297;width:12;height:2" coordorigin="5288,1297" coordsize="12,0" path="m5288,1297l5300,1297e" filled="false" stroked="true" strokeweight=".6pt" strokecolor="#000000">
                <v:path arrowok="t"/>
              </v:shape>
            </v:group>
            <v:group style="position:absolute;left:5308;top:1297;width:12;height:2" coordorigin="5308,1297" coordsize="12,2">
              <v:shape style="position:absolute;left:5308;top:1297;width:12;height:2" coordorigin="5308,1297" coordsize="12,0" path="m5308,1297l5320,1297e" filled="false" stroked="true" strokeweight=".6pt" strokecolor="#000000">
                <v:path arrowok="t"/>
              </v:shape>
            </v:group>
            <v:group style="position:absolute;left:5327;top:1297;width:12;height:2" coordorigin="5327,1297" coordsize="12,2">
              <v:shape style="position:absolute;left:5327;top:1297;width:12;height:2" coordorigin="5327,1297" coordsize="12,0" path="m5327,1297l5339,1297e" filled="false" stroked="true" strokeweight=".6pt" strokecolor="#000000">
                <v:path arrowok="t"/>
              </v:shape>
            </v:group>
            <v:group style="position:absolute;left:5346;top:1297;width:12;height:2" coordorigin="5346,1297" coordsize="12,2">
              <v:shape style="position:absolute;left:5346;top:1297;width:12;height:2" coordorigin="5346,1297" coordsize="12,0" path="m5346,1297l5358,1297e" filled="false" stroked="true" strokeweight=".6pt" strokecolor="#000000">
                <v:path arrowok="t"/>
              </v:shape>
            </v:group>
            <v:group style="position:absolute;left:5365;top:1297;width:12;height:2" coordorigin="5365,1297" coordsize="12,2">
              <v:shape style="position:absolute;left:5365;top:1297;width:12;height:2" coordorigin="5365,1297" coordsize="12,0" path="m5365,1297l5377,1297e" filled="false" stroked="true" strokeweight=".6pt" strokecolor="#000000">
                <v:path arrowok="t"/>
              </v:shape>
            </v:group>
            <v:group style="position:absolute;left:5384;top:1297;width:12;height:2" coordorigin="5384,1297" coordsize="12,2">
              <v:shape style="position:absolute;left:5384;top:1297;width:12;height:2" coordorigin="5384,1297" coordsize="12,0" path="m5384,1297l5396,1297e" filled="false" stroked="true" strokeweight=".6pt" strokecolor="#000000">
                <v:path arrowok="t"/>
              </v:shape>
            </v:group>
            <v:group style="position:absolute;left:5404;top:1297;width:12;height:2" coordorigin="5404,1297" coordsize="12,2">
              <v:shape style="position:absolute;left:5404;top:1297;width:12;height:2" coordorigin="5404,1297" coordsize="12,0" path="m5404,1297l5416,1297e" filled="false" stroked="true" strokeweight=".6pt" strokecolor="#000000">
                <v:path arrowok="t"/>
              </v:shape>
            </v:group>
            <v:group style="position:absolute;left:5423;top:1297;width:12;height:2" coordorigin="5423,1297" coordsize="12,2">
              <v:shape style="position:absolute;left:5423;top:1297;width:12;height:2" coordorigin="5423,1297" coordsize="12,0" path="m5423,1297l5435,1297e" filled="false" stroked="true" strokeweight=".6pt" strokecolor="#000000">
                <v:path arrowok="t"/>
              </v:shape>
            </v:group>
            <v:group style="position:absolute;left:5442;top:1297;width:12;height:2" coordorigin="5442,1297" coordsize="12,2">
              <v:shape style="position:absolute;left:5442;top:1297;width:12;height:2" coordorigin="5442,1297" coordsize="12,0" path="m5442,1297l5454,1297e" filled="false" stroked="true" strokeweight=".6pt" strokecolor="#000000">
                <v:path arrowok="t"/>
              </v:shape>
            </v:group>
            <v:group style="position:absolute;left:5461;top:1297;width:12;height:2" coordorigin="5461,1297" coordsize="12,2">
              <v:shape style="position:absolute;left:5461;top:1297;width:12;height:2" coordorigin="5461,1297" coordsize="12,0" path="m5461,1297l5473,1297e" filled="false" stroked="true" strokeweight=".6pt" strokecolor="#000000">
                <v:path arrowok="t"/>
              </v:shape>
            </v:group>
            <v:group style="position:absolute;left:5480;top:1297;width:12;height:2" coordorigin="5480,1297" coordsize="12,2">
              <v:shape style="position:absolute;left:5480;top:1297;width:12;height:2" coordorigin="5480,1297" coordsize="12,0" path="m5480,1297l5492,1297e" filled="false" stroked="true" strokeweight=".6pt" strokecolor="#000000">
                <v:path arrowok="t"/>
              </v:shape>
            </v:group>
            <v:group style="position:absolute;left:5500;top:1297;width:12;height:2" coordorigin="5500,1297" coordsize="12,2">
              <v:shape style="position:absolute;left:5500;top:1297;width:12;height:2" coordorigin="5500,1297" coordsize="12,0" path="m5500,1297l5512,1297e" filled="false" stroked="true" strokeweight=".6pt" strokecolor="#000000">
                <v:path arrowok="t"/>
              </v:shape>
            </v:group>
            <v:group style="position:absolute;left:5519;top:1297;width:12;height:2" coordorigin="5519,1297" coordsize="12,2">
              <v:shape style="position:absolute;left:5519;top:1297;width:12;height:2" coordorigin="5519,1297" coordsize="12,0" path="m5519,1297l5531,1297e" filled="false" stroked="true" strokeweight=".6pt" strokecolor="#000000">
                <v:path arrowok="t"/>
              </v:shape>
            </v:group>
            <v:group style="position:absolute;left:5538;top:1297;width:12;height:2" coordorigin="5538,1297" coordsize="12,2">
              <v:shape style="position:absolute;left:5538;top:1297;width:12;height:2" coordorigin="5538,1297" coordsize="12,0" path="m5538,1297l5550,1297e" filled="false" stroked="true" strokeweight=".6pt" strokecolor="#000000">
                <v:path arrowok="t"/>
              </v:shape>
            </v:group>
            <v:group style="position:absolute;left:5557;top:1297;width:12;height:2" coordorigin="5557,1297" coordsize="12,2">
              <v:shape style="position:absolute;left:5557;top:1297;width:12;height:2" coordorigin="5557,1297" coordsize="12,0" path="m5557,1297l5569,1297e" filled="false" stroked="true" strokeweight=".6pt" strokecolor="#000000">
                <v:path arrowok="t"/>
              </v:shape>
            </v:group>
            <v:group style="position:absolute;left:5576;top:1297;width:12;height:2" coordorigin="5576,1297" coordsize="12,2">
              <v:shape style="position:absolute;left:5576;top:1297;width:12;height:2" coordorigin="5576,1297" coordsize="12,0" path="m5576,1297l5588,1297e" filled="false" stroked="true" strokeweight=".6pt" strokecolor="#000000">
                <v:path arrowok="t"/>
              </v:shape>
            </v:group>
            <v:group style="position:absolute;left:5596;top:1297;width:12;height:2" coordorigin="5596,1297" coordsize="12,2">
              <v:shape style="position:absolute;left:5596;top:1297;width:12;height:2" coordorigin="5596,1297" coordsize="12,0" path="m5596,1297l5608,1297e" filled="false" stroked="true" strokeweight=".6pt" strokecolor="#000000">
                <v:path arrowok="t"/>
              </v:shape>
            </v:group>
            <v:group style="position:absolute;left:5615;top:1297;width:12;height:2" coordorigin="5615,1297" coordsize="12,2">
              <v:shape style="position:absolute;left:5615;top:1297;width:12;height:2" coordorigin="5615,1297" coordsize="12,0" path="m5615,1297l5627,1297e" filled="false" stroked="true" strokeweight=".6pt" strokecolor="#000000">
                <v:path arrowok="t"/>
              </v:shape>
            </v:group>
            <v:group style="position:absolute;left:5634;top:1297;width:12;height:2" coordorigin="5634,1297" coordsize="12,2">
              <v:shape style="position:absolute;left:5634;top:1297;width:12;height:2" coordorigin="5634,1297" coordsize="12,0" path="m5634,1297l5646,1297e" filled="false" stroked="true" strokeweight=".6pt" strokecolor="#000000">
                <v:path arrowok="t"/>
              </v:shape>
            </v:group>
            <v:group style="position:absolute;left:5653;top:1297;width:12;height:2" coordorigin="5653,1297" coordsize="12,2">
              <v:shape style="position:absolute;left:5653;top:1297;width:12;height:2" coordorigin="5653,1297" coordsize="12,0" path="m5653,1297l5665,1297e" filled="false" stroked="true" strokeweight=".6pt" strokecolor="#000000">
                <v:path arrowok="t"/>
              </v:shape>
            </v:group>
            <v:group style="position:absolute;left:5672;top:1297;width:12;height:2" coordorigin="5672,1297" coordsize="12,2">
              <v:shape style="position:absolute;left:5672;top:1297;width:12;height:2" coordorigin="5672,1297" coordsize="12,0" path="m5672,1297l5684,1297e" filled="false" stroked="true" strokeweight=".6pt" strokecolor="#000000">
                <v:path arrowok="t"/>
              </v:shape>
            </v:group>
            <v:group style="position:absolute;left:5692;top:1297;width:12;height:2" coordorigin="5692,1297" coordsize="12,2">
              <v:shape style="position:absolute;left:5692;top:1297;width:12;height:2" coordorigin="5692,1297" coordsize="12,0" path="m5692,1297l5704,1297e" filled="false" stroked="true" strokeweight=".6pt" strokecolor="#000000">
                <v:path arrowok="t"/>
              </v:shape>
            </v:group>
            <v:group style="position:absolute;left:5711;top:1297;width:12;height:2" coordorigin="5711,1297" coordsize="12,2">
              <v:shape style="position:absolute;left:5711;top:1297;width:12;height:2" coordorigin="5711,1297" coordsize="12,0" path="m5711,1297l5723,1297e" filled="false" stroked="true" strokeweight=".6pt" strokecolor="#000000">
                <v:path arrowok="t"/>
              </v:shape>
            </v:group>
            <v:group style="position:absolute;left:5730;top:1297;width:12;height:2" coordorigin="5730,1297" coordsize="12,2">
              <v:shape style="position:absolute;left:5730;top:1297;width:12;height:2" coordorigin="5730,1297" coordsize="12,0" path="m5730,1297l5742,1297e" filled="false" stroked="true" strokeweight=".6pt" strokecolor="#000000">
                <v:path arrowok="t"/>
              </v:shape>
            </v:group>
            <v:group style="position:absolute;left:5749;top:1297;width:12;height:2" coordorigin="5749,1297" coordsize="12,2">
              <v:shape style="position:absolute;left:5749;top:1297;width:12;height:2" coordorigin="5749,1297" coordsize="12,0" path="m5749,1297l5761,1297e" filled="false" stroked="true" strokeweight=".6pt" strokecolor="#000000">
                <v:path arrowok="t"/>
              </v:shape>
            </v:group>
            <v:group style="position:absolute;left:5768;top:1297;width:12;height:2" coordorigin="5768,1297" coordsize="12,2">
              <v:shape style="position:absolute;left:5768;top:1297;width:12;height:2" coordorigin="5768,1297" coordsize="12,0" path="m5768,1297l5780,1297e" filled="false" stroked="true" strokeweight=".6pt" strokecolor="#000000">
                <v:path arrowok="t"/>
              </v:shape>
            </v:group>
            <v:group style="position:absolute;left:5788;top:1297;width:12;height:2" coordorigin="5788,1297" coordsize="12,2">
              <v:shape style="position:absolute;left:5788;top:1297;width:12;height:2" coordorigin="5788,1297" coordsize="12,0" path="m5788,1297l5800,1297e" filled="false" stroked="true" strokeweight=".6pt" strokecolor="#000000">
                <v:path arrowok="t"/>
              </v:shape>
            </v:group>
            <v:group style="position:absolute;left:5807;top:1297;width:12;height:2" coordorigin="5807,1297" coordsize="12,2">
              <v:shape style="position:absolute;left:5807;top:1297;width:12;height:2" coordorigin="5807,1297" coordsize="12,0" path="m5807,1297l5819,1297e" filled="false" stroked="true" strokeweight=".6pt" strokecolor="#000000">
                <v:path arrowok="t"/>
              </v:shape>
            </v:group>
            <v:group style="position:absolute;left:5826;top:1297;width:12;height:2" coordorigin="5826,1297" coordsize="12,2">
              <v:shape style="position:absolute;left:5826;top:1297;width:12;height:2" coordorigin="5826,1297" coordsize="12,0" path="m5826,1297l5838,1297e" filled="false" stroked="true" strokeweight=".6pt" strokecolor="#000000">
                <v:path arrowok="t"/>
              </v:shape>
            </v:group>
            <v:group style="position:absolute;left:5845;top:1297;width:12;height:2" coordorigin="5845,1297" coordsize="12,2">
              <v:shape style="position:absolute;left:5845;top:1297;width:12;height:2" coordorigin="5845,1297" coordsize="12,0" path="m5845,1297l5857,1297e" filled="false" stroked="true" strokeweight=".6pt" strokecolor="#000000">
                <v:path arrowok="t"/>
              </v:shape>
            </v:group>
            <v:group style="position:absolute;left:5864;top:1297;width:12;height:2" coordorigin="5864,1297" coordsize="12,2">
              <v:shape style="position:absolute;left:5864;top:1297;width:12;height:2" coordorigin="5864,1297" coordsize="12,0" path="m5864,1297l5876,1297e" filled="false" stroked="true" strokeweight=".6pt" strokecolor="#000000">
                <v:path arrowok="t"/>
              </v:shape>
            </v:group>
            <v:group style="position:absolute;left:5884;top:1297;width:12;height:2" coordorigin="5884,1297" coordsize="12,2">
              <v:shape style="position:absolute;left:5884;top:1297;width:12;height:2" coordorigin="5884,1297" coordsize="12,0" path="m5884,1297l5896,1297e" filled="false" stroked="true" strokeweight=".6pt" strokecolor="#000000">
                <v:path arrowok="t"/>
              </v:shape>
            </v:group>
            <v:group style="position:absolute;left:5903;top:1297;width:12;height:2" coordorigin="5903,1297" coordsize="12,2">
              <v:shape style="position:absolute;left:5903;top:1297;width:12;height:2" coordorigin="5903,1297" coordsize="12,0" path="m5903,1297l5915,1297e" filled="false" stroked="true" strokeweight=".6pt" strokecolor="#000000">
                <v:path arrowok="t"/>
              </v:shape>
            </v:group>
            <v:group style="position:absolute;left:5922;top:1297;width:12;height:2" coordorigin="5922,1297" coordsize="12,2">
              <v:shape style="position:absolute;left:5922;top:1297;width:12;height:2" coordorigin="5922,1297" coordsize="12,0" path="m5922,1297l5934,1297e" filled="false" stroked="true" strokeweight=".6pt" strokecolor="#000000">
                <v:path arrowok="t"/>
              </v:shape>
            </v:group>
            <v:group style="position:absolute;left:5941;top:1297;width:12;height:2" coordorigin="5941,1297" coordsize="12,2">
              <v:shape style="position:absolute;left:5941;top:1297;width:12;height:2" coordorigin="5941,1297" coordsize="12,0" path="m5941,1297l5953,1297e" filled="false" stroked="true" strokeweight=".6pt" strokecolor="#000000">
                <v:path arrowok="t"/>
              </v:shape>
            </v:group>
            <v:group style="position:absolute;left:5960;top:1297;width:12;height:2" coordorigin="5960,1297" coordsize="12,2">
              <v:shape style="position:absolute;left:5960;top:1297;width:12;height:2" coordorigin="5960,1297" coordsize="12,0" path="m5960,1297l5972,1297e" filled="false" stroked="true" strokeweight=".6pt" strokecolor="#000000">
                <v:path arrowok="t"/>
              </v:shape>
            </v:group>
            <v:group style="position:absolute;left:5980;top:1297;width:12;height:2" coordorigin="5980,1297" coordsize="12,2">
              <v:shape style="position:absolute;left:5980;top:1297;width:12;height:2" coordorigin="5980,1297" coordsize="12,0" path="m5980,1297l5992,1297e" filled="false" stroked="true" strokeweight=".6pt" strokecolor="#000000">
                <v:path arrowok="t"/>
              </v:shape>
            </v:group>
            <v:group style="position:absolute;left:5999;top:1297;width:12;height:2" coordorigin="5999,1297" coordsize="12,2">
              <v:shape style="position:absolute;left:5999;top:1297;width:12;height:2" coordorigin="5999,1297" coordsize="12,0" path="m5999,1297l6011,1297e" filled="false" stroked="true" strokeweight=".6pt" strokecolor="#000000">
                <v:path arrowok="t"/>
              </v:shape>
            </v:group>
            <v:group style="position:absolute;left:6018;top:1297;width:12;height:2" coordorigin="6018,1297" coordsize="12,2">
              <v:shape style="position:absolute;left:6018;top:1297;width:12;height:2" coordorigin="6018,1297" coordsize="12,0" path="m6018,1297l6030,1297e" filled="false" stroked="true" strokeweight=".6pt" strokecolor="#000000">
                <v:path arrowok="t"/>
              </v:shape>
            </v:group>
            <v:group style="position:absolute;left:6037;top:1297;width:12;height:2" coordorigin="6037,1297" coordsize="12,2">
              <v:shape style="position:absolute;left:6037;top:1297;width:12;height:2" coordorigin="6037,1297" coordsize="12,0" path="m6037,1297l6049,1297e" filled="false" stroked="true" strokeweight=".6pt" strokecolor="#000000">
                <v:path arrowok="t"/>
              </v:shape>
            </v:group>
            <v:group style="position:absolute;left:6056;top:1297;width:12;height:2" coordorigin="6056,1297" coordsize="12,2">
              <v:shape style="position:absolute;left:6056;top:1297;width:12;height:2" coordorigin="6056,1297" coordsize="12,0" path="m6056,1297l6068,1297e" filled="false" stroked="true" strokeweight=".6pt" strokecolor="#000000">
                <v:path arrowok="t"/>
              </v:shape>
            </v:group>
            <v:group style="position:absolute;left:6076;top:1297;width:12;height:2" coordorigin="6076,1297" coordsize="12,2">
              <v:shape style="position:absolute;left:6076;top:1297;width:12;height:2" coordorigin="6076,1297" coordsize="12,0" path="m6076,1297l6088,1297e" filled="false" stroked="true" strokeweight=".6pt" strokecolor="#000000">
                <v:path arrowok="t"/>
              </v:shape>
            </v:group>
            <v:group style="position:absolute;left:6095;top:1297;width:12;height:2" coordorigin="6095,1297" coordsize="12,2">
              <v:shape style="position:absolute;left:6095;top:1297;width:12;height:2" coordorigin="6095,1297" coordsize="12,0" path="m6095,1297l6107,1297e" filled="false" stroked="true" strokeweight=".6pt" strokecolor="#000000">
                <v:path arrowok="t"/>
              </v:shape>
            </v:group>
            <v:group style="position:absolute;left:6114;top:1297;width:12;height:2" coordorigin="6114,1297" coordsize="12,2">
              <v:shape style="position:absolute;left:6114;top:1297;width:12;height:2" coordorigin="6114,1297" coordsize="12,0" path="m6114,1297l6126,1297e" filled="false" stroked="true" strokeweight=".6pt" strokecolor="#000000">
                <v:path arrowok="t"/>
              </v:shape>
            </v:group>
            <v:group style="position:absolute;left:6133;top:1297;width:12;height:2" coordorigin="6133,1297" coordsize="12,2">
              <v:shape style="position:absolute;left:6133;top:1297;width:12;height:2" coordorigin="6133,1297" coordsize="12,0" path="m6133,1297l6145,1297e" filled="false" stroked="true" strokeweight=".6pt" strokecolor="#000000">
                <v:path arrowok="t"/>
              </v:shape>
            </v:group>
            <v:group style="position:absolute;left:6152;top:1297;width:12;height:2" coordorigin="6152,1297" coordsize="12,2">
              <v:shape style="position:absolute;left:6152;top:1297;width:12;height:2" coordorigin="6152,1297" coordsize="12,0" path="m6152,1297l6164,1297e" filled="false" stroked="true" strokeweight=".6pt" strokecolor="#000000">
                <v:path arrowok="t"/>
              </v:shape>
            </v:group>
            <v:group style="position:absolute;left:6172;top:1297;width:12;height:2" coordorigin="6172,1297" coordsize="12,2">
              <v:shape style="position:absolute;left:6172;top:1297;width:12;height:2" coordorigin="6172,1297" coordsize="12,0" path="m6172,1297l6184,1297e" filled="false" stroked="true" strokeweight=".6pt" strokecolor="#000000">
                <v:path arrowok="t"/>
              </v:shape>
            </v:group>
            <v:group style="position:absolute;left:6191;top:1297;width:12;height:2" coordorigin="6191,1297" coordsize="12,2">
              <v:shape style="position:absolute;left:6191;top:1297;width:12;height:2" coordorigin="6191,1297" coordsize="12,0" path="m6191,1297l6203,1297e" filled="false" stroked="true" strokeweight=".6pt" strokecolor="#000000">
                <v:path arrowok="t"/>
              </v:shape>
            </v:group>
            <v:group style="position:absolute;left:6210;top:1297;width:12;height:2" coordorigin="6210,1297" coordsize="12,2">
              <v:shape style="position:absolute;left:6210;top:1297;width:12;height:2" coordorigin="6210,1297" coordsize="12,0" path="m6210,1297l6222,1297e" filled="false" stroked="true" strokeweight=".6pt" strokecolor="#000000">
                <v:path arrowok="t"/>
              </v:shape>
            </v:group>
            <v:group style="position:absolute;left:6229;top:1297;width:12;height:2" coordorigin="6229,1297" coordsize="12,2">
              <v:shape style="position:absolute;left:6229;top:1297;width:12;height:2" coordorigin="6229,1297" coordsize="12,0" path="m6229,1297l6241,1297e" filled="false" stroked="true" strokeweight=".6pt" strokecolor="#000000">
                <v:path arrowok="t"/>
              </v:shape>
            </v:group>
            <v:group style="position:absolute;left:6248;top:1297;width:12;height:2" coordorigin="6248,1297" coordsize="12,2">
              <v:shape style="position:absolute;left:6248;top:1297;width:12;height:2" coordorigin="6248,1297" coordsize="12,0" path="m6248,1297l6260,1297e" filled="false" stroked="true" strokeweight=".6pt" strokecolor="#000000">
                <v:path arrowok="t"/>
              </v:shape>
            </v:group>
            <v:group style="position:absolute;left:6268;top:1297;width:12;height:2" coordorigin="6268,1297" coordsize="12,2">
              <v:shape style="position:absolute;left:6268;top:1297;width:12;height:2" coordorigin="6268,1297" coordsize="12,0" path="m6268,1297l6280,1297e" filled="false" stroked="true" strokeweight=".6pt" strokecolor="#000000">
                <v:path arrowok="t"/>
              </v:shape>
            </v:group>
            <v:group style="position:absolute;left:6287;top:1297;width:12;height:2" coordorigin="6287,1297" coordsize="12,2">
              <v:shape style="position:absolute;left:6287;top:1297;width:12;height:2" coordorigin="6287,1297" coordsize="12,0" path="m6287,1297l6299,1297e" filled="false" stroked="true" strokeweight=".6pt" strokecolor="#000000">
                <v:path arrowok="t"/>
              </v:shape>
            </v:group>
            <v:group style="position:absolute;left:6306;top:1297;width:12;height:2" coordorigin="6306,1297" coordsize="12,2">
              <v:shape style="position:absolute;left:6306;top:1297;width:12;height:2" coordorigin="6306,1297" coordsize="12,0" path="m6306,1297l6318,1297e" filled="false" stroked="true" strokeweight=".6pt" strokecolor="#000000">
                <v:path arrowok="t"/>
              </v:shape>
            </v:group>
            <v:group style="position:absolute;left:6325;top:1297;width:12;height:2" coordorigin="6325,1297" coordsize="12,2">
              <v:shape style="position:absolute;left:6325;top:1297;width:12;height:2" coordorigin="6325,1297" coordsize="12,0" path="m6325,1297l6337,1297e" filled="false" stroked="true" strokeweight=".6pt" strokecolor="#000000">
                <v:path arrowok="t"/>
              </v:shape>
            </v:group>
            <v:group style="position:absolute;left:6344;top:1297;width:12;height:2" coordorigin="6344,1297" coordsize="12,2">
              <v:shape style="position:absolute;left:6344;top:1297;width:12;height:2" coordorigin="6344,1297" coordsize="12,0" path="m6344,1297l6356,1297e" filled="false" stroked="true" strokeweight=".6pt" strokecolor="#000000">
                <v:path arrowok="t"/>
              </v:shape>
            </v:group>
            <v:group style="position:absolute;left:6364;top:1297;width:12;height:2" coordorigin="6364,1297" coordsize="12,2">
              <v:shape style="position:absolute;left:6364;top:1297;width:12;height:2" coordorigin="6364,1297" coordsize="12,0" path="m6364,1297l6376,1297e" filled="false" stroked="true" strokeweight=".6pt" strokecolor="#000000">
                <v:path arrowok="t"/>
              </v:shape>
            </v:group>
            <v:group style="position:absolute;left:6383;top:1297;width:12;height:2" coordorigin="6383,1297" coordsize="12,2">
              <v:shape style="position:absolute;left:6383;top:1297;width:12;height:2" coordorigin="6383,1297" coordsize="12,0" path="m6383,1297l6395,1297e" filled="false" stroked="true" strokeweight=".6pt" strokecolor="#000000">
                <v:path arrowok="t"/>
              </v:shape>
            </v:group>
            <v:group style="position:absolute;left:6402;top:1297;width:12;height:2" coordorigin="6402,1297" coordsize="12,2">
              <v:shape style="position:absolute;left:6402;top:1297;width:12;height:2" coordorigin="6402,1297" coordsize="12,0" path="m6402,1297l6414,1297e" filled="false" stroked="true" strokeweight=".6pt" strokecolor="#000000">
                <v:path arrowok="t"/>
              </v:shape>
            </v:group>
            <v:group style="position:absolute;left:6421;top:1297;width:12;height:2" coordorigin="6421,1297" coordsize="12,2">
              <v:shape style="position:absolute;left:6421;top:1297;width:12;height:2" coordorigin="6421,1297" coordsize="12,0" path="m6421,1297l6433,1297e" filled="false" stroked="true" strokeweight=".6pt" strokecolor="#000000">
                <v:path arrowok="t"/>
              </v:shape>
            </v:group>
            <v:group style="position:absolute;left:6440;top:1297;width:12;height:2" coordorigin="6440,1297" coordsize="12,2">
              <v:shape style="position:absolute;left:6440;top:1297;width:12;height:2" coordorigin="6440,1297" coordsize="12,0" path="m6440,1297l6452,1297e" filled="false" stroked="true" strokeweight=".6pt" strokecolor="#000000">
                <v:path arrowok="t"/>
              </v:shape>
            </v:group>
            <v:group style="position:absolute;left:6460;top:1297;width:12;height:2" coordorigin="6460,1297" coordsize="12,2">
              <v:shape style="position:absolute;left:6460;top:1297;width:12;height:2" coordorigin="6460,1297" coordsize="12,0" path="m6460,1297l6472,1297e" filled="false" stroked="true" strokeweight=".6pt" strokecolor="#000000">
                <v:path arrowok="t"/>
              </v:shape>
            </v:group>
            <v:group style="position:absolute;left:6479;top:1297;width:12;height:2" coordorigin="6479,1297" coordsize="12,2">
              <v:shape style="position:absolute;left:6479;top:1297;width:12;height:2" coordorigin="6479,1297" coordsize="12,0" path="m6479,1297l6491,1297e" filled="false" stroked="true" strokeweight=".6pt" strokecolor="#000000">
                <v:path arrowok="t"/>
              </v:shape>
            </v:group>
            <v:group style="position:absolute;left:6498;top:1297;width:12;height:2" coordorigin="6498,1297" coordsize="12,2">
              <v:shape style="position:absolute;left:6498;top:1297;width:12;height:2" coordorigin="6498,1297" coordsize="12,0" path="m6498,1297l6510,1297e" filled="false" stroked="true" strokeweight=".6pt" strokecolor="#000000">
                <v:path arrowok="t"/>
              </v:shape>
            </v:group>
            <v:group style="position:absolute;left:6517;top:1297;width:12;height:2" coordorigin="6517,1297" coordsize="12,2">
              <v:shape style="position:absolute;left:6517;top:1297;width:12;height:2" coordorigin="6517,1297" coordsize="12,0" path="m6517,1297l6529,1297e" filled="false" stroked="true" strokeweight=".6pt" strokecolor="#000000">
                <v:path arrowok="t"/>
              </v:shape>
            </v:group>
            <v:group style="position:absolute;left:6536;top:1297;width:12;height:2" coordorigin="6536,1297" coordsize="12,2">
              <v:shape style="position:absolute;left:6536;top:1297;width:12;height:2" coordorigin="6536,1297" coordsize="12,0" path="m6536,1297l6548,1297e" filled="false" stroked="true" strokeweight=".6pt" strokecolor="#000000">
                <v:path arrowok="t"/>
              </v:shape>
            </v:group>
            <v:group style="position:absolute;left:6556;top:1297;width:12;height:2" coordorigin="6556,1297" coordsize="12,2">
              <v:shape style="position:absolute;left:6556;top:1297;width:12;height:2" coordorigin="6556,1297" coordsize="12,0" path="m6556,1297l6568,1297e" filled="false" stroked="true" strokeweight=".6pt" strokecolor="#000000">
                <v:path arrowok="t"/>
              </v:shape>
            </v:group>
            <v:group style="position:absolute;left:6575;top:1297;width:12;height:2" coordorigin="6575,1297" coordsize="12,2">
              <v:shape style="position:absolute;left:6575;top:1297;width:12;height:2" coordorigin="6575,1297" coordsize="12,0" path="m6575,1297l6587,1297e" filled="false" stroked="true" strokeweight=".6pt" strokecolor="#000000">
                <v:path arrowok="t"/>
              </v:shape>
            </v:group>
            <v:group style="position:absolute;left:6594;top:1297;width:12;height:2" coordorigin="6594,1297" coordsize="12,2">
              <v:shape style="position:absolute;left:6594;top:1297;width:12;height:2" coordorigin="6594,1297" coordsize="12,0" path="m6594,1297l6606,1297e" filled="false" stroked="true" strokeweight=".6pt" strokecolor="#000000">
                <v:path arrowok="t"/>
              </v:shape>
            </v:group>
            <v:group style="position:absolute;left:6613;top:1297;width:12;height:2" coordorigin="6613,1297" coordsize="12,2">
              <v:shape style="position:absolute;left:6613;top:1297;width:12;height:2" coordorigin="6613,1297" coordsize="12,0" path="m6613,1297l6625,1297e" filled="false" stroked="true" strokeweight=".6pt" strokecolor="#000000">
                <v:path arrowok="t"/>
              </v:shape>
            </v:group>
            <v:group style="position:absolute;left:6632;top:1297;width:12;height:2" coordorigin="6632,1297" coordsize="12,2">
              <v:shape style="position:absolute;left:6632;top:1297;width:12;height:2" coordorigin="6632,1297" coordsize="12,0" path="m6632,1297l6644,1297e" filled="false" stroked="true" strokeweight=".6pt" strokecolor="#000000">
                <v:path arrowok="t"/>
              </v:shape>
            </v:group>
            <v:group style="position:absolute;left:6652;top:1297;width:12;height:2" coordorigin="6652,1297" coordsize="12,2">
              <v:shape style="position:absolute;left:6652;top:1297;width:12;height:2" coordorigin="6652,1297" coordsize="12,0" path="m6652,1297l6664,1297e" filled="false" stroked="true" strokeweight=".6pt" strokecolor="#000000">
                <v:path arrowok="t"/>
              </v:shape>
            </v:group>
            <v:group style="position:absolute;left:6671;top:1297;width:12;height:2" coordorigin="6671,1297" coordsize="12,2">
              <v:shape style="position:absolute;left:6671;top:1297;width:12;height:2" coordorigin="6671,1297" coordsize="12,0" path="m6671,1297l6683,1297e" filled="false" stroked="true" strokeweight=".6pt" strokecolor="#000000">
                <v:path arrowok="t"/>
              </v:shape>
            </v:group>
            <v:group style="position:absolute;left:6690;top:1297;width:12;height:2" coordorigin="6690,1297" coordsize="12,2">
              <v:shape style="position:absolute;left:6690;top:1297;width:12;height:2" coordorigin="6690,1297" coordsize="12,0" path="m6690,1297l6702,1297e" filled="false" stroked="true" strokeweight=".6pt" strokecolor="#000000">
                <v:path arrowok="t"/>
              </v:shape>
            </v:group>
            <v:group style="position:absolute;left:6709;top:1297;width:12;height:2" coordorigin="6709,1297" coordsize="12,2">
              <v:shape style="position:absolute;left:6709;top:1297;width:12;height:2" coordorigin="6709,1297" coordsize="12,0" path="m6709,1297l6721,1297e" filled="false" stroked="true" strokeweight=".6pt" strokecolor="#000000">
                <v:path arrowok="t"/>
              </v:shape>
            </v:group>
            <v:group style="position:absolute;left:6728;top:1297;width:12;height:2" coordorigin="6728,1297" coordsize="12,2">
              <v:shape style="position:absolute;left:6728;top:1297;width:12;height:2" coordorigin="6728,1297" coordsize="12,0" path="m6728,1297l6740,1297e" filled="false" stroked="true" strokeweight=".6pt" strokecolor="#000000">
                <v:path arrowok="t"/>
              </v:shape>
            </v:group>
            <v:group style="position:absolute;left:6748;top:1297;width:12;height:2" coordorigin="6748,1297" coordsize="12,2">
              <v:shape style="position:absolute;left:6748;top:1297;width:12;height:2" coordorigin="6748,1297" coordsize="12,0" path="m6748,1297l6760,1297e" filled="false" stroked="true" strokeweight=".6pt" strokecolor="#000000">
                <v:path arrowok="t"/>
              </v:shape>
            </v:group>
            <v:group style="position:absolute;left:6767;top:1297;width:12;height:2" coordorigin="6767,1297" coordsize="12,2">
              <v:shape style="position:absolute;left:6767;top:1297;width:12;height:2" coordorigin="6767,1297" coordsize="12,0" path="m6767,1297l6779,1297e" filled="false" stroked="true" strokeweight=".6pt" strokecolor="#000000">
                <v:path arrowok="t"/>
              </v:shape>
            </v:group>
            <v:group style="position:absolute;left:6786;top:1297;width:12;height:2" coordorigin="6786,1297" coordsize="12,2">
              <v:shape style="position:absolute;left:6786;top:1297;width:12;height:2" coordorigin="6786,1297" coordsize="12,0" path="m6786,1297l6798,1297e" filled="false" stroked="true" strokeweight=".6pt" strokecolor="#000000">
                <v:path arrowok="t"/>
              </v:shape>
            </v:group>
            <v:group style="position:absolute;left:6805;top:1297;width:12;height:2" coordorigin="6805,1297" coordsize="12,2">
              <v:shape style="position:absolute;left:6805;top:1297;width:12;height:2" coordorigin="6805,1297" coordsize="12,0" path="m6805,1297l6817,1297e" filled="false" stroked="true" strokeweight=".6pt" strokecolor="#000000">
                <v:path arrowok="t"/>
              </v:shape>
            </v:group>
            <v:group style="position:absolute;left:6824;top:1297;width:12;height:2" coordorigin="6824,1297" coordsize="12,2">
              <v:shape style="position:absolute;left:6824;top:1297;width:12;height:2" coordorigin="6824,1297" coordsize="12,0" path="m6824,1297l6836,1297e" filled="false" stroked="true" strokeweight=".6pt" strokecolor="#000000">
                <v:path arrowok="t"/>
              </v:shape>
            </v:group>
            <v:group style="position:absolute;left:6844;top:1297;width:12;height:2" coordorigin="6844,1297" coordsize="12,2">
              <v:shape style="position:absolute;left:6844;top:1297;width:12;height:2" coordorigin="6844,1297" coordsize="12,0" path="m6844,1297l6856,1297e" filled="false" stroked="true" strokeweight=".6pt" strokecolor="#000000">
                <v:path arrowok="t"/>
              </v:shape>
            </v:group>
            <v:group style="position:absolute;left:6863;top:1297;width:12;height:2" coordorigin="6863,1297" coordsize="12,2">
              <v:shape style="position:absolute;left:6863;top:1297;width:12;height:2" coordorigin="6863,1297" coordsize="12,0" path="m6863,1297l6875,1297e" filled="false" stroked="true" strokeweight=".6pt" strokecolor="#000000">
                <v:path arrowok="t"/>
              </v:shape>
            </v:group>
            <v:group style="position:absolute;left:6882;top:1297;width:12;height:2" coordorigin="6882,1297" coordsize="12,2">
              <v:shape style="position:absolute;left:6882;top:1297;width:12;height:2" coordorigin="6882,1297" coordsize="12,0" path="m6882,1297l6894,1297e" filled="false" stroked="true" strokeweight=".6pt" strokecolor="#000000">
                <v:path arrowok="t"/>
              </v:shape>
            </v:group>
            <v:group style="position:absolute;left:6901;top:1297;width:12;height:2" coordorigin="6901,1297" coordsize="12,2">
              <v:shape style="position:absolute;left:6901;top:1297;width:12;height:2" coordorigin="6901,1297" coordsize="12,0" path="m6901,1297l6913,1297e" filled="false" stroked="true" strokeweight=".6pt" strokecolor="#000000">
                <v:path arrowok="t"/>
              </v:shape>
            </v:group>
            <v:group style="position:absolute;left:6920;top:1297;width:12;height:2" coordorigin="6920,1297" coordsize="12,2">
              <v:shape style="position:absolute;left:6920;top:1297;width:12;height:2" coordorigin="6920,1297" coordsize="12,0" path="m6920,1297l6932,1297e" filled="false" stroked="true" strokeweight=".6pt" strokecolor="#000000">
                <v:path arrowok="t"/>
              </v:shape>
            </v:group>
            <v:group style="position:absolute;left:6940;top:1297;width:12;height:2" coordorigin="6940,1297" coordsize="12,2">
              <v:shape style="position:absolute;left:6940;top:1297;width:12;height:2" coordorigin="6940,1297" coordsize="12,0" path="m6940,1297l6952,1297e" filled="false" stroked="true" strokeweight=".6pt" strokecolor="#000000">
                <v:path arrowok="t"/>
              </v:shape>
            </v:group>
            <v:group style="position:absolute;left:6959;top:1297;width:12;height:2" coordorigin="6959,1297" coordsize="12,2">
              <v:shape style="position:absolute;left:6959;top:1297;width:12;height:2" coordorigin="6959,1297" coordsize="12,0" path="m6959,1297l6971,1297e" filled="false" stroked="true" strokeweight=".6pt" strokecolor="#000000">
                <v:path arrowok="t"/>
              </v:shape>
            </v:group>
            <v:group style="position:absolute;left:6978;top:1297;width:12;height:2" coordorigin="6978,1297" coordsize="12,2">
              <v:shape style="position:absolute;left:6978;top:1297;width:12;height:2" coordorigin="6978,1297" coordsize="12,0" path="m6978,1297l6990,1297e" filled="false" stroked="true" strokeweight=".6pt" strokecolor="#000000">
                <v:path arrowok="t"/>
              </v:shape>
            </v:group>
            <v:group style="position:absolute;left:6997;top:1297;width:12;height:2" coordorigin="6997,1297" coordsize="12,2">
              <v:shape style="position:absolute;left:6997;top:1297;width:12;height:2" coordorigin="6997,1297" coordsize="12,0" path="m6997,1297l7009,1297e" filled="false" stroked="true" strokeweight=".6pt" strokecolor="#000000">
                <v:path arrowok="t"/>
              </v:shape>
            </v:group>
            <v:group style="position:absolute;left:7016;top:1297;width:12;height:2" coordorigin="7016,1297" coordsize="12,2">
              <v:shape style="position:absolute;left:7016;top:1297;width:12;height:2" coordorigin="7016,1297" coordsize="12,0" path="m7016,1297l7028,1297e" filled="false" stroked="true" strokeweight=".6pt" strokecolor="#000000">
                <v:path arrowok="t"/>
              </v:shape>
            </v:group>
            <v:group style="position:absolute;left:7036;top:1297;width:12;height:2" coordorigin="7036,1297" coordsize="12,2">
              <v:shape style="position:absolute;left:7036;top:1297;width:12;height:2" coordorigin="7036,1297" coordsize="12,0" path="m7036,1297l7048,1297e" filled="false" stroked="true" strokeweight=".6pt" strokecolor="#000000">
                <v:path arrowok="t"/>
              </v:shape>
            </v:group>
            <v:group style="position:absolute;left:7055;top:1297;width:12;height:2" coordorigin="7055,1297" coordsize="12,2">
              <v:shape style="position:absolute;left:7055;top:1297;width:12;height:2" coordorigin="7055,1297" coordsize="12,0" path="m7055,1297l7067,1297e" filled="false" stroked="true" strokeweight=".6pt" strokecolor="#000000">
                <v:path arrowok="t"/>
              </v:shape>
            </v:group>
            <v:group style="position:absolute;left:7074;top:1297;width:12;height:2" coordorigin="7074,1297" coordsize="12,2">
              <v:shape style="position:absolute;left:7074;top:1297;width:12;height:2" coordorigin="7074,1297" coordsize="12,0" path="m7074,1297l7086,1297e" filled="false" stroked="true" strokeweight=".6pt" strokecolor="#000000">
                <v:path arrowok="t"/>
              </v:shape>
            </v:group>
            <v:group style="position:absolute;left:7093;top:1297;width:12;height:2" coordorigin="7093,1297" coordsize="12,2">
              <v:shape style="position:absolute;left:7093;top:1297;width:12;height:2" coordorigin="7093,1297" coordsize="12,0" path="m7093,1297l7105,1297e" filled="false" stroked="true" strokeweight=".6pt" strokecolor="#000000">
                <v:path arrowok="t"/>
              </v:shape>
            </v:group>
            <v:group style="position:absolute;left:7112;top:1297;width:12;height:2" coordorigin="7112,1297" coordsize="12,2">
              <v:shape style="position:absolute;left:7112;top:1297;width:12;height:2" coordorigin="7112,1297" coordsize="12,0" path="m7112,1297l7124,1297e" filled="false" stroked="true" strokeweight=".6pt" strokecolor="#000000">
                <v:path arrowok="t"/>
              </v:shape>
            </v:group>
            <v:group style="position:absolute;left:7132;top:1297;width:12;height:2" coordorigin="7132,1297" coordsize="12,2">
              <v:shape style="position:absolute;left:7132;top:1297;width:12;height:2" coordorigin="7132,1297" coordsize="12,0" path="m7132,1297l7144,1297e" filled="false" stroked="true" strokeweight=".6pt" strokecolor="#000000">
                <v:path arrowok="t"/>
              </v:shape>
            </v:group>
            <v:group style="position:absolute;left:7151;top:1297;width:12;height:2" coordorigin="7151,1297" coordsize="12,2">
              <v:shape style="position:absolute;left:7151;top:1297;width:12;height:2" coordorigin="7151,1297" coordsize="12,0" path="m7151,1297l7163,1297e" filled="false" stroked="true" strokeweight=".6pt" strokecolor="#000000">
                <v:path arrowok="t"/>
              </v:shape>
            </v:group>
            <v:group style="position:absolute;left:7170;top:1297;width:12;height:2" coordorigin="7170,1297" coordsize="12,2">
              <v:shape style="position:absolute;left:7170;top:1297;width:12;height:2" coordorigin="7170,1297" coordsize="12,0" path="m7170,1297l7182,1297e" filled="false" stroked="true" strokeweight=".6pt" strokecolor="#000000">
                <v:path arrowok="t"/>
              </v:shape>
            </v:group>
            <v:group style="position:absolute;left:7189;top:1297;width:12;height:2" coordorigin="7189,1297" coordsize="12,2">
              <v:shape style="position:absolute;left:7189;top:1297;width:12;height:2" coordorigin="7189,1297" coordsize="12,0" path="m7189,1297l7201,1297e" filled="false" stroked="true" strokeweight=".6pt" strokecolor="#000000">
                <v:path arrowok="t"/>
              </v:shape>
            </v:group>
            <v:group style="position:absolute;left:7208;top:1297;width:12;height:2" coordorigin="7208,1297" coordsize="12,2">
              <v:shape style="position:absolute;left:7208;top:1297;width:12;height:2" coordorigin="7208,1297" coordsize="12,0" path="m7208,1297l7220,1297e" filled="false" stroked="true" strokeweight=".6pt" strokecolor="#000000">
                <v:path arrowok="t"/>
              </v:shape>
            </v:group>
            <v:group style="position:absolute;left:7228;top:1297;width:12;height:2" coordorigin="7228,1297" coordsize="12,2">
              <v:shape style="position:absolute;left:7228;top:1297;width:12;height:2" coordorigin="7228,1297" coordsize="12,0" path="m7228,1297l7240,1297e" filled="false" stroked="true" strokeweight=".6pt" strokecolor="#000000">
                <v:path arrowok="t"/>
              </v:shape>
            </v:group>
            <v:group style="position:absolute;left:7247;top:1297;width:12;height:2" coordorigin="7247,1297" coordsize="12,2">
              <v:shape style="position:absolute;left:7247;top:1297;width:12;height:2" coordorigin="7247,1297" coordsize="12,0" path="m7247,1297l7259,1297e" filled="false" stroked="true" strokeweight=".6pt" strokecolor="#000000">
                <v:path arrowok="t"/>
              </v:shape>
            </v:group>
            <v:group style="position:absolute;left:7266;top:1297;width:12;height:2" coordorigin="7266,1297" coordsize="12,2">
              <v:shape style="position:absolute;left:7266;top:1297;width:12;height:2" coordorigin="7266,1297" coordsize="12,0" path="m7266,1297l7278,1297e" filled="false" stroked="true" strokeweight=".6pt" strokecolor="#000000">
                <v:path arrowok="t"/>
              </v:shape>
            </v:group>
            <v:group style="position:absolute;left:7285;top:1297;width:12;height:2" coordorigin="7285,1297" coordsize="12,2">
              <v:shape style="position:absolute;left:7285;top:1297;width:12;height:2" coordorigin="7285,1297" coordsize="12,0" path="m7285,1297l7297,1297e" filled="false" stroked="true" strokeweight=".6pt" strokecolor="#000000">
                <v:path arrowok="t"/>
              </v:shape>
            </v:group>
            <v:group style="position:absolute;left:7304;top:1297;width:12;height:2" coordorigin="7304,1297" coordsize="12,2">
              <v:shape style="position:absolute;left:7304;top:1297;width:12;height:2" coordorigin="7304,1297" coordsize="12,0" path="m7304,1297l7316,1297e" filled="false" stroked="true" strokeweight=".6pt" strokecolor="#000000">
                <v:path arrowok="t"/>
              </v:shape>
            </v:group>
            <v:group style="position:absolute;left:7324;top:1297;width:12;height:2" coordorigin="7324,1297" coordsize="12,2">
              <v:shape style="position:absolute;left:7324;top:1297;width:12;height:2" coordorigin="7324,1297" coordsize="12,0" path="m7324,1297l7336,1297e" filled="false" stroked="true" strokeweight=".6pt" strokecolor="#000000">
                <v:path arrowok="t"/>
              </v:shape>
            </v:group>
            <v:group style="position:absolute;left:7343;top:1297;width:12;height:2" coordorigin="7343,1297" coordsize="12,2">
              <v:shape style="position:absolute;left:7343;top:1297;width:12;height:2" coordorigin="7343,1297" coordsize="12,0" path="m7343,1297l7355,1297e" filled="false" stroked="true" strokeweight=".6pt" strokecolor="#000000">
                <v:path arrowok="t"/>
              </v:shape>
            </v:group>
            <v:group style="position:absolute;left:7362;top:1297;width:12;height:2" coordorigin="7362,1297" coordsize="12,2">
              <v:shape style="position:absolute;left:7362;top:1297;width:12;height:2" coordorigin="7362,1297" coordsize="12,0" path="m7362,1297l7374,1297e" filled="false" stroked="true" strokeweight=".6pt" strokecolor="#000000">
                <v:path arrowok="t"/>
              </v:shape>
            </v:group>
            <v:group style="position:absolute;left:7381;top:1297;width:12;height:2" coordorigin="7381,1297" coordsize="12,2">
              <v:shape style="position:absolute;left:7381;top:1297;width:12;height:2" coordorigin="7381,1297" coordsize="12,0" path="m7381,1297l7393,1297e" filled="false" stroked="true" strokeweight=".6pt" strokecolor="#000000">
                <v:path arrowok="t"/>
              </v:shape>
            </v:group>
            <v:group style="position:absolute;left:7400;top:1297;width:12;height:2" coordorigin="7400,1297" coordsize="12,2">
              <v:shape style="position:absolute;left:7400;top:1297;width:12;height:2" coordorigin="7400,1297" coordsize="12,0" path="m7400,1297l7412,1297e" filled="false" stroked="true" strokeweight=".6pt" strokecolor="#000000">
                <v:path arrowok="t"/>
              </v:shape>
            </v:group>
            <v:group style="position:absolute;left:7420;top:1297;width:12;height:2" coordorigin="7420,1297" coordsize="12,2">
              <v:shape style="position:absolute;left:7420;top:1297;width:12;height:2" coordorigin="7420,1297" coordsize="12,0" path="m7420,1297l7432,1297e" filled="false" stroked="true" strokeweight=".6pt" strokecolor="#000000">
                <v:path arrowok="t"/>
              </v:shape>
            </v:group>
            <v:group style="position:absolute;left:7439;top:1297;width:12;height:2" coordorigin="7439,1297" coordsize="12,2">
              <v:shape style="position:absolute;left:7439;top:1297;width:12;height:2" coordorigin="7439,1297" coordsize="12,0" path="m7439,1297l7451,1297e" filled="false" stroked="true" strokeweight=".6pt" strokecolor="#000000">
                <v:path arrowok="t"/>
              </v:shape>
            </v:group>
            <v:group style="position:absolute;left:7458;top:1297;width:12;height:2" coordorigin="7458,1297" coordsize="12,2">
              <v:shape style="position:absolute;left:7458;top:1297;width:12;height:2" coordorigin="7458,1297" coordsize="12,0" path="m7458,1297l7470,1297e" filled="false" stroked="true" strokeweight=".6pt" strokecolor="#000000">
                <v:path arrowok="t"/>
              </v:shape>
            </v:group>
            <v:group style="position:absolute;left:7477;top:1297;width:12;height:2" coordorigin="7477,1297" coordsize="12,2">
              <v:shape style="position:absolute;left:7477;top:1297;width:12;height:2" coordorigin="7477,1297" coordsize="12,0" path="m7477,1297l7489,1297e" filled="false" stroked="true" strokeweight=".6pt" strokecolor="#000000">
                <v:path arrowok="t"/>
              </v:shape>
            </v:group>
            <v:group style="position:absolute;left:7496;top:1297;width:12;height:2" coordorigin="7496,1297" coordsize="12,2">
              <v:shape style="position:absolute;left:7496;top:1297;width:12;height:2" coordorigin="7496,1297" coordsize="12,0" path="m7496,1297l7508,1297e" filled="false" stroked="true" strokeweight=".6pt" strokecolor="#000000">
                <v:path arrowok="t"/>
              </v:shape>
            </v:group>
            <v:group style="position:absolute;left:7516;top:1297;width:12;height:2" coordorigin="7516,1297" coordsize="12,2">
              <v:shape style="position:absolute;left:7516;top:1297;width:12;height:2" coordorigin="7516,1297" coordsize="12,0" path="m7516,1297l7528,1297e" filled="false" stroked="true" strokeweight=".6pt" strokecolor="#000000">
                <v:path arrowok="t"/>
              </v:shape>
            </v:group>
            <v:group style="position:absolute;left:7535;top:1297;width:12;height:2" coordorigin="7535,1297" coordsize="12,2">
              <v:shape style="position:absolute;left:7535;top:1297;width:12;height:2" coordorigin="7535,1297" coordsize="12,0" path="m7535,1297l7547,1297e" filled="false" stroked="true" strokeweight=".6pt" strokecolor="#000000">
                <v:path arrowok="t"/>
              </v:shape>
            </v:group>
            <v:group style="position:absolute;left:7554;top:1297;width:12;height:2" coordorigin="7554,1297" coordsize="12,2">
              <v:shape style="position:absolute;left:7554;top:1297;width:12;height:2" coordorigin="7554,1297" coordsize="12,0" path="m7554,1297l7566,1297e" filled="false" stroked="true" strokeweight=".6pt" strokecolor="#000000">
                <v:path arrowok="t"/>
              </v:shape>
            </v:group>
            <v:group style="position:absolute;left:7573;top:1297;width:12;height:2" coordorigin="7573,1297" coordsize="12,2">
              <v:shape style="position:absolute;left:7573;top:1297;width:12;height:2" coordorigin="7573,1297" coordsize="12,0" path="m7573,1297l7585,1297e" filled="false" stroked="true" strokeweight=".6pt" strokecolor="#000000">
                <v:path arrowok="t"/>
              </v:shape>
            </v:group>
            <v:group style="position:absolute;left:7592;top:1297;width:12;height:2" coordorigin="7592,1297" coordsize="12,2">
              <v:shape style="position:absolute;left:7592;top:1297;width:12;height:2" coordorigin="7592,1297" coordsize="12,0" path="m7592,1297l7604,1297e" filled="false" stroked="true" strokeweight=".6pt" strokecolor="#000000">
                <v:path arrowok="t"/>
              </v:shape>
            </v:group>
            <v:group style="position:absolute;left:7612;top:1297;width:12;height:2" coordorigin="7612,1297" coordsize="12,2">
              <v:shape style="position:absolute;left:7612;top:1297;width:12;height:2" coordorigin="7612,1297" coordsize="12,0" path="m7612,1297l7624,1297e" filled="false" stroked="true" strokeweight=".6pt" strokecolor="#000000">
                <v:path arrowok="t"/>
              </v:shape>
            </v:group>
            <v:group style="position:absolute;left:7631;top:1297;width:12;height:2" coordorigin="7631,1297" coordsize="12,2">
              <v:shape style="position:absolute;left:7631;top:1297;width:12;height:2" coordorigin="7631,1297" coordsize="12,0" path="m7631,1297l7643,1297e" filled="false" stroked="true" strokeweight=".6pt" strokecolor="#000000">
                <v:path arrowok="t"/>
              </v:shape>
            </v:group>
            <v:group style="position:absolute;left:7650;top:1297;width:12;height:2" coordorigin="7650,1297" coordsize="12,2">
              <v:shape style="position:absolute;left:7650;top:1297;width:12;height:2" coordorigin="7650,1297" coordsize="12,0" path="m7650,1297l7662,1297e" filled="false" stroked="true" strokeweight=".6pt" strokecolor="#000000">
                <v:path arrowok="t"/>
              </v:shape>
            </v:group>
            <v:group style="position:absolute;left:7669;top:1297;width:12;height:2" coordorigin="7669,1297" coordsize="12,2">
              <v:shape style="position:absolute;left:7669;top:1297;width:12;height:2" coordorigin="7669,1297" coordsize="12,0" path="m7669,1297l7681,1297e" filled="false" stroked="true" strokeweight=".6pt" strokecolor="#000000">
                <v:path arrowok="t"/>
              </v:shape>
            </v:group>
            <v:group style="position:absolute;left:7688;top:1297;width:12;height:2" coordorigin="7688,1297" coordsize="12,2">
              <v:shape style="position:absolute;left:7688;top:1297;width:12;height:2" coordorigin="7688,1297" coordsize="12,0" path="m7688,1297l7700,1297e" filled="false" stroked="true" strokeweight=".6pt" strokecolor="#000000">
                <v:path arrowok="t"/>
              </v:shape>
            </v:group>
            <v:group style="position:absolute;left:7708;top:1297;width:12;height:2" coordorigin="7708,1297" coordsize="12,2">
              <v:shape style="position:absolute;left:7708;top:1297;width:12;height:2" coordorigin="7708,1297" coordsize="12,0" path="m7708,1297l7720,1297e" filled="false" stroked="true" strokeweight=".6pt" strokecolor="#000000">
                <v:path arrowok="t"/>
              </v:shape>
            </v:group>
            <v:group style="position:absolute;left:7727;top:1297;width:12;height:2" coordorigin="7727,1297" coordsize="12,2">
              <v:shape style="position:absolute;left:7727;top:1297;width:12;height:2" coordorigin="7727,1297" coordsize="12,0" path="m7727,1297l7739,1297e" filled="false" stroked="true" strokeweight=".6pt" strokecolor="#000000">
                <v:path arrowok="t"/>
              </v:shape>
            </v:group>
            <v:group style="position:absolute;left:7746;top:1297;width:12;height:2" coordorigin="7746,1297" coordsize="12,2">
              <v:shape style="position:absolute;left:7746;top:1297;width:12;height:2" coordorigin="7746,1297" coordsize="12,0" path="m7746,1297l7758,1297e" filled="false" stroked="true" strokeweight=".6pt" strokecolor="#000000">
                <v:path arrowok="t"/>
              </v:shape>
            </v:group>
            <v:group style="position:absolute;left:7765;top:1297;width:12;height:2" coordorigin="7765,1297" coordsize="12,2">
              <v:shape style="position:absolute;left:7765;top:1297;width:12;height:2" coordorigin="7765,1297" coordsize="12,0" path="m7765,1297l7777,1297e" filled="false" stroked="true" strokeweight=".6pt" strokecolor="#000000">
                <v:path arrowok="t"/>
              </v:shape>
            </v:group>
            <v:group style="position:absolute;left:7784;top:1297;width:12;height:2" coordorigin="7784,1297" coordsize="12,2">
              <v:shape style="position:absolute;left:7784;top:1297;width:12;height:2" coordorigin="7784,1297" coordsize="12,0" path="m7784,1297l7796,1297e" filled="false" stroked="true" strokeweight=".6pt" strokecolor="#000000">
                <v:path arrowok="t"/>
              </v:shape>
            </v:group>
            <v:group style="position:absolute;left:7804;top:1297;width:12;height:2" coordorigin="7804,1297" coordsize="12,2">
              <v:shape style="position:absolute;left:7804;top:1297;width:12;height:2" coordorigin="7804,1297" coordsize="12,0" path="m7804,1297l7816,1297e" filled="false" stroked="true" strokeweight=".6pt" strokecolor="#000000">
                <v:path arrowok="t"/>
              </v:shape>
            </v:group>
            <v:group style="position:absolute;left:7823;top:1297;width:12;height:2" coordorigin="7823,1297" coordsize="12,2">
              <v:shape style="position:absolute;left:7823;top:1297;width:12;height:2" coordorigin="7823,1297" coordsize="12,0" path="m7823,1297l7835,1297e" filled="false" stroked="true" strokeweight=".6pt" strokecolor="#000000">
                <v:path arrowok="t"/>
              </v:shape>
            </v:group>
            <v:group style="position:absolute;left:7842;top:1297;width:12;height:2" coordorigin="7842,1297" coordsize="12,2">
              <v:shape style="position:absolute;left:7842;top:1297;width:12;height:2" coordorigin="7842,1297" coordsize="12,0" path="m7842,1297l7854,1297e" filled="false" stroked="true" strokeweight=".6pt" strokecolor="#000000">
                <v:path arrowok="t"/>
              </v:shape>
            </v:group>
            <v:group style="position:absolute;left:7861;top:1297;width:12;height:2" coordorigin="7861,1297" coordsize="12,2">
              <v:shape style="position:absolute;left:7861;top:1297;width:12;height:2" coordorigin="7861,1297" coordsize="12,0" path="m7861,1297l7873,1297e" filled="false" stroked="true" strokeweight=".6pt" strokecolor="#000000">
                <v:path arrowok="t"/>
              </v:shape>
            </v:group>
            <v:group style="position:absolute;left:7880;top:1297;width:12;height:2" coordorigin="7880,1297" coordsize="12,2">
              <v:shape style="position:absolute;left:7880;top:1297;width:12;height:2" coordorigin="7880,1297" coordsize="12,0" path="m7880,1297l7892,1297e" filled="false" stroked="true" strokeweight=".6pt" strokecolor="#000000">
                <v:path arrowok="t"/>
              </v:shape>
            </v:group>
            <v:group style="position:absolute;left:7900;top:1297;width:12;height:2" coordorigin="7900,1297" coordsize="12,2">
              <v:shape style="position:absolute;left:7900;top:1297;width:12;height:2" coordorigin="7900,1297" coordsize="12,0" path="m7900,1297l7912,1297e" filled="false" stroked="true" strokeweight=".6pt" strokecolor="#000000">
                <v:path arrowok="t"/>
              </v:shape>
            </v:group>
            <v:group style="position:absolute;left:7919;top:1297;width:12;height:2" coordorigin="7919,1297" coordsize="12,2">
              <v:shape style="position:absolute;left:7919;top:1297;width:12;height:2" coordorigin="7919,1297" coordsize="12,0" path="m7919,1297l7931,1297e" filled="false" stroked="true" strokeweight=".6pt" strokecolor="#000000">
                <v:path arrowok="t"/>
              </v:shape>
            </v:group>
            <v:group style="position:absolute;left:7938;top:1297;width:12;height:2" coordorigin="7938,1297" coordsize="12,2">
              <v:shape style="position:absolute;left:7938;top:1297;width:12;height:2" coordorigin="7938,1297" coordsize="12,0" path="m7938,1297l7950,1297e" filled="false" stroked="true" strokeweight=".6pt" strokecolor="#000000">
                <v:path arrowok="t"/>
              </v:shape>
            </v:group>
            <v:group style="position:absolute;left:7957;top:1297;width:12;height:2" coordorigin="7957,1297" coordsize="12,2">
              <v:shape style="position:absolute;left:7957;top:1297;width:12;height:2" coordorigin="7957,1297" coordsize="12,0" path="m7957,1297l7969,1297e" filled="false" stroked="true" strokeweight=".6pt" strokecolor="#000000">
                <v:path arrowok="t"/>
              </v:shape>
            </v:group>
            <v:group style="position:absolute;left:7976;top:1297;width:12;height:2" coordorigin="7976,1297" coordsize="12,2">
              <v:shape style="position:absolute;left:7976;top:1297;width:12;height:2" coordorigin="7976,1297" coordsize="12,0" path="m7976,1297l7988,1297e" filled="false" stroked="true" strokeweight=".6pt" strokecolor="#000000">
                <v:path arrowok="t"/>
              </v:shape>
            </v:group>
            <v:group style="position:absolute;left:7996;top:1297;width:12;height:2" coordorigin="7996,1297" coordsize="12,2">
              <v:shape style="position:absolute;left:7996;top:1297;width:12;height:2" coordorigin="7996,1297" coordsize="12,0" path="m7996,1297l8008,1297e" filled="false" stroked="true" strokeweight=".6pt" strokecolor="#000000">
                <v:path arrowok="t"/>
              </v:shape>
            </v:group>
            <v:group style="position:absolute;left:8015;top:1297;width:12;height:2" coordorigin="8015,1297" coordsize="12,2">
              <v:shape style="position:absolute;left:8015;top:1297;width:12;height:2" coordorigin="8015,1297" coordsize="12,0" path="m8015,1297l8027,1297e" filled="false" stroked="true" strokeweight=".6pt" strokecolor="#000000">
                <v:path arrowok="t"/>
              </v:shape>
            </v:group>
            <v:group style="position:absolute;left:8034;top:1297;width:12;height:2" coordorigin="8034,1297" coordsize="12,2">
              <v:shape style="position:absolute;left:8034;top:1297;width:12;height:2" coordorigin="8034,1297" coordsize="12,0" path="m8034,1297l8046,1297e" filled="false" stroked="true" strokeweight=".6pt" strokecolor="#000000">
                <v:path arrowok="t"/>
              </v:shape>
            </v:group>
            <v:group style="position:absolute;left:8053;top:1297;width:12;height:2" coordorigin="8053,1297" coordsize="12,2">
              <v:shape style="position:absolute;left:8053;top:1297;width:12;height:2" coordorigin="8053,1297" coordsize="12,0" path="m8053,1297l8065,1297e" filled="false" stroked="true" strokeweight=".6pt" strokecolor="#000000">
                <v:path arrowok="t"/>
              </v:shape>
            </v:group>
            <v:group style="position:absolute;left:8072;top:1297;width:12;height:2" coordorigin="8072,1297" coordsize="12,2">
              <v:shape style="position:absolute;left:8072;top:1297;width:12;height:2" coordorigin="8072,1297" coordsize="12,0" path="m8072,1297l8084,1297e" filled="false" stroked="true" strokeweight=".6pt" strokecolor="#000000">
                <v:path arrowok="t"/>
              </v:shape>
            </v:group>
            <v:group style="position:absolute;left:8092;top:1297;width:12;height:2" coordorigin="8092,1297" coordsize="12,2">
              <v:shape style="position:absolute;left:8092;top:1297;width:12;height:2" coordorigin="8092,1297" coordsize="12,0" path="m8092,1297l8104,1297e" filled="false" stroked="true" strokeweight=".6pt" strokecolor="#000000">
                <v:path arrowok="t"/>
              </v:shape>
            </v:group>
            <v:group style="position:absolute;left:8111;top:1297;width:12;height:2" coordorigin="8111,1297" coordsize="12,2">
              <v:shape style="position:absolute;left:8111;top:1297;width:12;height:2" coordorigin="8111,1297" coordsize="12,0" path="m8111,1297l8123,1297e" filled="false" stroked="true" strokeweight=".6pt" strokecolor="#000000">
                <v:path arrowok="t"/>
              </v:shape>
            </v:group>
            <v:group style="position:absolute;left:8130;top:1297;width:12;height:2" coordorigin="8130,1297" coordsize="12,2">
              <v:shape style="position:absolute;left:8130;top:1297;width:12;height:2" coordorigin="8130,1297" coordsize="12,0" path="m8130,1297l8142,1297e" filled="false" stroked="true" strokeweight=".6pt" strokecolor="#000000">
                <v:path arrowok="t"/>
              </v:shape>
            </v:group>
            <v:group style="position:absolute;left:8149;top:1297;width:12;height:2" coordorigin="8149,1297" coordsize="12,2">
              <v:shape style="position:absolute;left:8149;top:1297;width:12;height:2" coordorigin="8149,1297" coordsize="12,0" path="m8149,1297l8161,1297e" filled="false" stroked="true" strokeweight=".6pt" strokecolor="#000000">
                <v:path arrowok="t"/>
              </v:shape>
            </v:group>
            <v:group style="position:absolute;left:8168;top:1297;width:12;height:2" coordorigin="8168,1297" coordsize="12,2">
              <v:shape style="position:absolute;left:8168;top:1297;width:12;height:2" coordorigin="8168,1297" coordsize="12,0" path="m8168,1297l8180,1297e" filled="false" stroked="true" strokeweight=".6pt" strokecolor="#000000">
                <v:path arrowok="t"/>
              </v:shape>
            </v:group>
            <v:group style="position:absolute;left:8188;top:1297;width:12;height:2" coordorigin="8188,1297" coordsize="12,2">
              <v:shape style="position:absolute;left:8188;top:1297;width:12;height:2" coordorigin="8188,1297" coordsize="12,0" path="m8188,1297l8200,1297e" filled="false" stroked="true" strokeweight=".6pt" strokecolor="#000000">
                <v:path arrowok="t"/>
              </v:shape>
            </v:group>
            <v:group style="position:absolute;left:8207;top:1297;width:12;height:2" coordorigin="8207,1297" coordsize="12,2">
              <v:shape style="position:absolute;left:8207;top:1297;width:12;height:2" coordorigin="8207,1297" coordsize="12,0" path="m8207,1297l8219,1297e" filled="false" stroked="true" strokeweight=".6pt" strokecolor="#000000">
                <v:path arrowok="t"/>
              </v:shape>
            </v:group>
            <v:group style="position:absolute;left:8226;top:1297;width:12;height:2" coordorigin="8226,1297" coordsize="12,2">
              <v:shape style="position:absolute;left:8226;top:1297;width:12;height:2" coordorigin="8226,1297" coordsize="12,0" path="m8226,1297l8238,1297e" filled="false" stroked="true" strokeweight=".6pt" strokecolor="#000000">
                <v:path arrowok="t"/>
              </v:shape>
            </v:group>
            <v:group style="position:absolute;left:8245;top:1297;width:12;height:2" coordorigin="8245,1297" coordsize="12,2">
              <v:shape style="position:absolute;left:8245;top:1297;width:12;height:2" coordorigin="8245,1297" coordsize="12,0" path="m8245,1297l8257,1297e" filled="false" stroked="true" strokeweight=".6pt" strokecolor="#000000">
                <v:path arrowok="t"/>
              </v:shape>
            </v:group>
            <v:group style="position:absolute;left:8264;top:1297;width:12;height:2" coordorigin="8264,1297" coordsize="12,2">
              <v:shape style="position:absolute;left:8264;top:1297;width:12;height:2" coordorigin="8264,1297" coordsize="12,0" path="m8264,1297l8276,1297e" filled="false" stroked="true" strokeweight=".6pt" strokecolor="#000000">
                <v:path arrowok="t"/>
              </v:shape>
            </v:group>
            <v:group style="position:absolute;left:8284;top:1297;width:12;height:2" coordorigin="8284,1297" coordsize="12,2">
              <v:shape style="position:absolute;left:8284;top:1297;width:12;height:2" coordorigin="8284,1297" coordsize="12,0" path="m8284,1297l8296,1297e" filled="false" stroked="true" strokeweight=".6pt" strokecolor="#000000">
                <v:path arrowok="t"/>
              </v:shape>
            </v:group>
            <v:group style="position:absolute;left:8303;top:1297;width:12;height:2" coordorigin="8303,1297" coordsize="12,2">
              <v:shape style="position:absolute;left:8303;top:1297;width:12;height:2" coordorigin="8303,1297" coordsize="12,0" path="m8303,1297l8315,1297e" filled="false" stroked="true" strokeweight=".6pt" strokecolor="#000000">
                <v:path arrowok="t"/>
              </v:shape>
            </v:group>
            <v:group style="position:absolute;left:8322;top:1297;width:12;height:2" coordorigin="8322,1297" coordsize="12,2">
              <v:shape style="position:absolute;left:8322;top:1297;width:12;height:2" coordorigin="8322,1297" coordsize="12,0" path="m8322,1297l8334,1297e" filled="false" stroked="true" strokeweight=".6pt" strokecolor="#000000">
                <v:path arrowok="t"/>
              </v:shape>
            </v:group>
            <v:group style="position:absolute;left:8341;top:1297;width:12;height:2" coordorigin="8341,1297" coordsize="12,2">
              <v:shape style="position:absolute;left:8341;top:1297;width:12;height:2" coordorigin="8341,1297" coordsize="12,0" path="m8341,1297l8353,1297e" filled="false" stroked="true" strokeweight=".6pt" strokecolor="#000000">
                <v:path arrowok="t"/>
              </v:shape>
            </v:group>
            <v:group style="position:absolute;left:8360;top:1297;width:12;height:2" coordorigin="8360,1297" coordsize="12,2">
              <v:shape style="position:absolute;left:8360;top:1297;width:12;height:2" coordorigin="8360,1297" coordsize="12,0" path="m8360,1297l8372,1297e" filled="false" stroked="true" strokeweight=".6pt" strokecolor="#000000">
                <v:path arrowok="t"/>
              </v:shape>
            </v:group>
            <v:group style="position:absolute;left:8380;top:1297;width:12;height:2" coordorigin="8380,1297" coordsize="12,2">
              <v:shape style="position:absolute;left:8380;top:1297;width:12;height:2" coordorigin="8380,1297" coordsize="12,0" path="m8380,1297l8392,1297e" filled="false" stroked="true" strokeweight=".6pt" strokecolor="#000000">
                <v:path arrowok="t"/>
              </v:shape>
            </v:group>
            <v:group style="position:absolute;left:8399;top:1297;width:12;height:2" coordorigin="8399,1297" coordsize="12,2">
              <v:shape style="position:absolute;left:8399;top:1297;width:12;height:2" coordorigin="8399,1297" coordsize="12,0" path="m8399,1297l8411,1297e" filled="false" stroked="true" strokeweight=".6pt" strokecolor="#000000">
                <v:path arrowok="t"/>
              </v:shape>
            </v:group>
            <v:group style="position:absolute;left:8418;top:1297;width:12;height:2" coordorigin="8418,1297" coordsize="12,2">
              <v:shape style="position:absolute;left:8418;top:1297;width:12;height:2" coordorigin="8418,1297" coordsize="12,0" path="m8418,1297l8430,1297e" filled="false" stroked="true" strokeweight=".6pt" strokecolor="#000000">
                <v:path arrowok="t"/>
              </v:shape>
            </v:group>
            <v:group style="position:absolute;left:8437;top:1297;width:12;height:2" coordorigin="8437,1297" coordsize="12,2">
              <v:shape style="position:absolute;left:8437;top:1297;width:12;height:2" coordorigin="8437,1297" coordsize="12,0" path="m8437,1297l8449,1297e" filled="false" stroked="true" strokeweight=".6pt" strokecolor="#000000">
                <v:path arrowok="t"/>
              </v:shape>
            </v:group>
            <v:group style="position:absolute;left:8456;top:1297;width:12;height:2" coordorigin="8456,1297" coordsize="12,2">
              <v:shape style="position:absolute;left:8456;top:1297;width:12;height:2" coordorigin="8456,1297" coordsize="12,0" path="m8456,1297l8468,1297e" filled="false" stroked="true" strokeweight=".6pt" strokecolor="#000000">
                <v:path arrowok="t"/>
              </v:shape>
            </v:group>
            <v:group style="position:absolute;left:8476;top:1297;width:12;height:2" coordorigin="8476,1297" coordsize="12,2">
              <v:shape style="position:absolute;left:8476;top:1297;width:12;height:2" coordorigin="8476,1297" coordsize="12,0" path="m8476,1297l8488,1297e" filled="false" stroked="true" strokeweight=".6pt" strokecolor="#000000">
                <v:path arrowok="t"/>
              </v:shape>
            </v:group>
            <v:group style="position:absolute;left:8495;top:1297;width:12;height:2" coordorigin="8495,1297" coordsize="12,2">
              <v:shape style="position:absolute;left:8495;top:1297;width:12;height:2" coordorigin="8495,1297" coordsize="12,0" path="m8495,1297l8507,1297e" filled="false" stroked="true" strokeweight=".6pt" strokecolor="#000000">
                <v:path arrowok="t"/>
              </v:shape>
            </v:group>
            <v:group style="position:absolute;left:8514;top:1297;width:12;height:2" coordorigin="8514,1297" coordsize="12,2">
              <v:shape style="position:absolute;left:8514;top:1297;width:12;height:2" coordorigin="8514,1297" coordsize="12,0" path="m8514,1297l8526,1297e" filled="false" stroked="true" strokeweight=".6pt" strokecolor="#000000">
                <v:path arrowok="t"/>
              </v:shape>
            </v:group>
            <v:group style="position:absolute;left:8533;top:1297;width:12;height:2" coordorigin="8533,1297" coordsize="12,2">
              <v:shape style="position:absolute;left:8533;top:1297;width:12;height:2" coordorigin="8533,1297" coordsize="12,0" path="m8533,1297l8545,1297e" filled="false" stroked="true" strokeweight=".6pt" strokecolor="#000000">
                <v:path arrowok="t"/>
              </v:shape>
            </v:group>
            <v:group style="position:absolute;left:8552;top:1297;width:12;height:2" coordorigin="8552,1297" coordsize="12,2">
              <v:shape style="position:absolute;left:8552;top:1297;width:12;height:2" coordorigin="8552,1297" coordsize="12,0" path="m8552,1297l8564,1297e" filled="false" stroked="true" strokeweight=".6pt" strokecolor="#000000">
                <v:path arrowok="t"/>
              </v:shape>
            </v:group>
            <v:group style="position:absolute;left:8572;top:1297;width:12;height:2" coordorigin="8572,1297" coordsize="12,2">
              <v:shape style="position:absolute;left:8572;top:1297;width:12;height:2" coordorigin="8572,1297" coordsize="12,0" path="m8572,1297l8584,1297e" filled="false" stroked="true" strokeweight=".6pt" strokecolor="#000000">
                <v:path arrowok="t"/>
              </v:shape>
            </v:group>
            <v:group style="position:absolute;left:8591;top:1297;width:12;height:2" coordorigin="8591,1297" coordsize="12,2">
              <v:shape style="position:absolute;left:8591;top:1297;width:12;height:2" coordorigin="8591,1297" coordsize="12,0" path="m8591,1297l8603,1297e" filled="false" stroked="true" strokeweight=".6pt" strokecolor="#000000">
                <v:path arrowok="t"/>
              </v:shape>
            </v:group>
            <v:group style="position:absolute;left:8610;top:1297;width:12;height:2" coordorigin="8610,1297" coordsize="12,2">
              <v:shape style="position:absolute;left:8610;top:1297;width:12;height:2" coordorigin="8610,1297" coordsize="12,0" path="m8610,1297l8622,1297e" filled="false" stroked="true" strokeweight=".6pt" strokecolor="#000000">
                <v:path arrowok="t"/>
              </v:shape>
            </v:group>
            <v:group style="position:absolute;left:8629;top:1297;width:12;height:2" coordorigin="8629,1297" coordsize="12,2">
              <v:shape style="position:absolute;left:8629;top:1297;width:12;height:2" coordorigin="8629,1297" coordsize="12,0" path="m8629,1297l8641,1297e" filled="false" stroked="true" strokeweight=".6pt" strokecolor="#000000">
                <v:path arrowok="t"/>
              </v:shape>
            </v:group>
            <v:group style="position:absolute;left:8648;top:1297;width:12;height:2" coordorigin="8648,1297" coordsize="12,2">
              <v:shape style="position:absolute;left:8648;top:1297;width:12;height:2" coordorigin="8648,1297" coordsize="12,0" path="m8648,1297l8660,1297e" filled="false" stroked="true" strokeweight=".6pt" strokecolor="#000000">
                <v:path arrowok="t"/>
              </v:shape>
            </v:group>
            <v:group style="position:absolute;left:8668;top:1297;width:12;height:2" coordorigin="8668,1297" coordsize="12,2">
              <v:shape style="position:absolute;left:8668;top:1297;width:12;height:2" coordorigin="8668,1297" coordsize="12,0" path="m8668,1297l8680,1297e" filled="false" stroked="true" strokeweight=".6pt" strokecolor="#000000">
                <v:path arrowok="t"/>
              </v:shape>
            </v:group>
            <v:group style="position:absolute;left:8687;top:1297;width:12;height:2" coordorigin="8687,1297" coordsize="12,2">
              <v:shape style="position:absolute;left:8687;top:1297;width:12;height:2" coordorigin="8687,1297" coordsize="12,0" path="m8687,1297l8699,1297e" filled="false" stroked="true" strokeweight=".6pt" strokecolor="#000000">
                <v:path arrowok="t"/>
              </v:shape>
            </v:group>
            <v:group style="position:absolute;left:8706;top:1297;width:12;height:2" coordorigin="8706,1297" coordsize="12,2">
              <v:shape style="position:absolute;left:8706;top:1297;width:12;height:2" coordorigin="8706,1297" coordsize="12,0" path="m8706,1297l8718,1297e" filled="false" stroked="true" strokeweight=".6pt" strokecolor="#000000">
                <v:path arrowok="t"/>
              </v:shape>
            </v:group>
            <v:group style="position:absolute;left:8725;top:1297;width:12;height:2" coordorigin="8725,1297" coordsize="12,2">
              <v:shape style="position:absolute;left:8725;top:1297;width:12;height:2" coordorigin="8725,1297" coordsize="12,0" path="m8725,1297l8737,1297e" filled="false" stroked="true" strokeweight=".6pt" strokecolor="#000000">
                <v:path arrowok="t"/>
              </v:shape>
            </v:group>
            <v:group style="position:absolute;left:8744;top:1297;width:12;height:2" coordorigin="8744,1297" coordsize="12,2">
              <v:shape style="position:absolute;left:8744;top:1297;width:12;height:2" coordorigin="8744,1297" coordsize="12,0" path="m8744,1297l8756,1297e" filled="false" stroked="true" strokeweight=".6pt" strokecolor="#000000">
                <v:path arrowok="t"/>
              </v:shape>
            </v:group>
            <v:group style="position:absolute;left:8764;top:1297;width:12;height:2" coordorigin="8764,1297" coordsize="12,2">
              <v:shape style="position:absolute;left:8764;top:1297;width:12;height:2" coordorigin="8764,1297" coordsize="12,0" path="m8764,1297l8776,1297e" filled="false" stroked="true" strokeweight=".6pt" strokecolor="#000000">
                <v:path arrowok="t"/>
              </v:shape>
            </v:group>
            <v:group style="position:absolute;left:8783;top:1297;width:12;height:2" coordorigin="8783,1297" coordsize="12,2">
              <v:shape style="position:absolute;left:8783;top:1297;width:12;height:2" coordorigin="8783,1297" coordsize="12,0" path="m8783,1297l8795,1297e" filled="false" stroked="true" strokeweight=".6pt" strokecolor="#000000">
                <v:path arrowok="t"/>
              </v:shape>
            </v:group>
            <v:group style="position:absolute;left:8802;top:1297;width:12;height:2" coordorigin="8802,1297" coordsize="12,2">
              <v:shape style="position:absolute;left:8802;top:1297;width:12;height:2" coordorigin="8802,1297" coordsize="12,0" path="m8802,1297l8814,1297e" filled="false" stroked="true" strokeweight=".6pt" strokecolor="#000000">
                <v:path arrowok="t"/>
              </v:shape>
            </v:group>
            <v:group style="position:absolute;left:8821;top:1297;width:12;height:2" coordorigin="8821,1297" coordsize="12,2">
              <v:shape style="position:absolute;left:8821;top:1297;width:12;height:2" coordorigin="8821,1297" coordsize="12,0" path="m8821,1297l8833,1297e" filled="false" stroked="true" strokeweight=".6pt" strokecolor="#000000">
                <v:path arrowok="t"/>
              </v:shape>
            </v:group>
            <v:group style="position:absolute;left:8840;top:1297;width:12;height:2" coordorigin="8840,1297" coordsize="12,2">
              <v:shape style="position:absolute;left:8840;top:1297;width:12;height:2" coordorigin="8840,1297" coordsize="12,0" path="m8840,1297l8852,1297e" filled="false" stroked="true" strokeweight=".6pt" strokecolor="#000000">
                <v:path arrowok="t"/>
              </v:shape>
            </v:group>
            <v:group style="position:absolute;left:8860;top:1297;width:12;height:2" coordorigin="8860,1297" coordsize="12,2">
              <v:shape style="position:absolute;left:8860;top:1297;width:12;height:2" coordorigin="8860,1297" coordsize="12,0" path="m8860,1297l8872,1297e" filled="false" stroked="true" strokeweight=".6pt" strokecolor="#000000">
                <v:path arrowok="t"/>
              </v:shape>
            </v:group>
            <v:group style="position:absolute;left:8879;top:1297;width:12;height:2" coordorigin="8879,1297" coordsize="12,2">
              <v:shape style="position:absolute;left:8879;top:1297;width:12;height:2" coordorigin="8879,1297" coordsize="12,0" path="m8879,1297l8891,1297e" filled="false" stroked="true" strokeweight=".6pt" strokecolor="#000000">
                <v:path arrowok="t"/>
              </v:shape>
            </v:group>
            <v:group style="position:absolute;left:8898;top:1297;width:12;height:2" coordorigin="8898,1297" coordsize="12,2">
              <v:shape style="position:absolute;left:8898;top:1297;width:12;height:2" coordorigin="8898,1297" coordsize="12,0" path="m8898,1297l8910,1297e" filled="false" stroked="true" strokeweight=".6pt" strokecolor="#000000">
                <v:path arrowok="t"/>
              </v:shape>
            </v:group>
            <v:group style="position:absolute;left:8917;top:1297;width:12;height:2" coordorigin="8917,1297" coordsize="12,2">
              <v:shape style="position:absolute;left:8917;top:1297;width:12;height:2" coordorigin="8917,1297" coordsize="12,0" path="m8917,1297l8929,1297e" filled="false" stroked="true" strokeweight=".6pt" strokecolor="#000000">
                <v:path arrowok="t"/>
              </v:shape>
            </v:group>
            <v:group style="position:absolute;left:8936;top:1297;width:12;height:2" coordorigin="8936,1297" coordsize="12,2">
              <v:shape style="position:absolute;left:8936;top:1297;width:12;height:2" coordorigin="8936,1297" coordsize="12,0" path="m8936,1297l8948,1297e" filled="false" stroked="true" strokeweight=".6pt" strokecolor="#000000">
                <v:path arrowok="t"/>
              </v:shape>
            </v:group>
            <v:group style="position:absolute;left:8956;top:1297;width:12;height:2" coordorigin="8956,1297" coordsize="12,2">
              <v:shape style="position:absolute;left:8956;top:1297;width:12;height:2" coordorigin="8956,1297" coordsize="12,0" path="m8956,1297l8968,1297e" filled="false" stroked="true" strokeweight=".6pt" strokecolor="#000000">
                <v:path arrowok="t"/>
              </v:shape>
            </v:group>
            <v:group style="position:absolute;left:8975;top:1297;width:12;height:2" coordorigin="8975,1297" coordsize="12,2">
              <v:shape style="position:absolute;left:8975;top:1297;width:12;height:2" coordorigin="8975,1297" coordsize="12,0" path="m8975,1297l8987,1297e" filled="false" stroked="true" strokeweight=".6pt" strokecolor="#000000">
                <v:path arrowok="t"/>
              </v:shape>
            </v:group>
            <v:group style="position:absolute;left:8994;top:1297;width:12;height:2" coordorigin="8994,1297" coordsize="12,2">
              <v:shape style="position:absolute;left:8994;top:1297;width:12;height:2" coordorigin="8994,1297" coordsize="12,0" path="m8994,1297l9006,1297e" filled="false" stroked="true" strokeweight=".6pt" strokecolor="#000000">
                <v:path arrowok="t"/>
              </v:shape>
            </v:group>
            <v:group style="position:absolute;left:9013;top:1297;width:12;height:2" coordorigin="9013,1297" coordsize="12,2">
              <v:shape style="position:absolute;left:9013;top:1297;width:12;height:2" coordorigin="9013,1297" coordsize="12,0" path="m9013,1297l9025,1297e" filled="false" stroked="true" strokeweight=".6pt" strokecolor="#000000">
                <v:path arrowok="t"/>
              </v:shape>
            </v:group>
            <v:group style="position:absolute;left:9032;top:1297;width:12;height:2" coordorigin="9032,1297" coordsize="12,2">
              <v:shape style="position:absolute;left:9032;top:1297;width:12;height:2" coordorigin="9032,1297" coordsize="12,0" path="m9032,1297l9044,1297e" filled="false" stroked="true" strokeweight=".6pt" strokecolor="#000000">
                <v:path arrowok="t"/>
              </v:shape>
            </v:group>
            <v:group style="position:absolute;left:9052;top:1297;width:12;height:2" coordorigin="9052,1297" coordsize="12,2">
              <v:shape style="position:absolute;left:9052;top:1297;width:12;height:2" coordorigin="9052,1297" coordsize="12,0" path="m9052,1297l9064,1297e" filled="false" stroked="true" strokeweight=".6pt" strokecolor="#000000">
                <v:path arrowok="t"/>
              </v:shape>
            </v:group>
            <v:group style="position:absolute;left:9071;top:1297;width:12;height:2" coordorigin="9071,1297" coordsize="12,2">
              <v:shape style="position:absolute;left:9071;top:1297;width:12;height:2" coordorigin="9071,1297" coordsize="12,0" path="m9071,1297l9083,1297e" filled="false" stroked="true" strokeweight=".6pt" strokecolor="#000000">
                <v:path arrowok="t"/>
              </v:shape>
            </v:group>
            <v:group style="position:absolute;left:9090;top:1297;width:12;height:2" coordorigin="9090,1297" coordsize="12,2">
              <v:shape style="position:absolute;left:9090;top:1297;width:12;height:2" coordorigin="9090,1297" coordsize="12,0" path="m9090,1297l9102,1297e" filled="false" stroked="true" strokeweight=".6pt" strokecolor="#000000">
                <v:path arrowok="t"/>
              </v:shape>
            </v:group>
            <v:group style="position:absolute;left:9109;top:1297;width:12;height:2" coordorigin="9109,1297" coordsize="12,2">
              <v:shape style="position:absolute;left:9109;top:1297;width:12;height:2" coordorigin="9109,1297" coordsize="12,0" path="m9109,1297l9121,1297e" filled="false" stroked="true" strokeweight=".6pt" strokecolor="#000000">
                <v:path arrowok="t"/>
              </v:shape>
            </v:group>
            <v:group style="position:absolute;left:9128;top:1297;width:12;height:2" coordorigin="9128,1297" coordsize="12,2">
              <v:shape style="position:absolute;left:9128;top:1297;width:12;height:2" coordorigin="9128,1297" coordsize="12,0" path="m9128,1297l9140,1297e" filled="false" stroked="true" strokeweight=".6pt" strokecolor="#000000">
                <v:path arrowok="t"/>
              </v:shape>
            </v:group>
            <v:group style="position:absolute;left:9148;top:1297;width:12;height:2" coordorigin="9148,1297" coordsize="12,2">
              <v:shape style="position:absolute;left:9148;top:1297;width:12;height:2" coordorigin="9148,1297" coordsize="12,0" path="m9148,1297l9160,1297e" filled="false" stroked="true" strokeweight=".6pt" strokecolor="#000000">
                <v:path arrowok="t"/>
              </v:shape>
            </v:group>
            <v:group style="position:absolute;left:9167;top:1297;width:12;height:2" coordorigin="9167,1297" coordsize="12,2">
              <v:shape style="position:absolute;left:9167;top:1297;width:12;height:2" coordorigin="9167,1297" coordsize="12,0" path="m9167,1297l9179,1297e" filled="false" stroked="true" strokeweight=".6pt" strokecolor="#000000">
                <v:path arrowok="t"/>
              </v:shape>
            </v:group>
            <v:group style="position:absolute;left:9186;top:1297;width:12;height:2" coordorigin="9186,1297" coordsize="12,2">
              <v:shape style="position:absolute;left:9186;top:1297;width:12;height:2" coordorigin="9186,1297" coordsize="12,0" path="m9186,1297l9198,1297e" filled="false" stroked="true" strokeweight=".6pt" strokecolor="#000000">
                <v:path arrowok="t"/>
              </v:shape>
            </v:group>
            <v:group style="position:absolute;left:9205;top:1297;width:12;height:2" coordorigin="9205,1297" coordsize="12,2">
              <v:shape style="position:absolute;left:9205;top:1297;width:12;height:2" coordorigin="9205,1297" coordsize="12,0" path="m9205,1297l9217,1297e" filled="false" stroked="true" strokeweight=".6pt" strokecolor="#000000">
                <v:path arrowok="t"/>
              </v:shape>
            </v:group>
            <v:group style="position:absolute;left:9224;top:1297;width:12;height:2" coordorigin="9224,1297" coordsize="12,2">
              <v:shape style="position:absolute;left:9224;top:1297;width:12;height:2" coordorigin="9224,1297" coordsize="12,0" path="m9224,1297l9236,1297e" filled="false" stroked="true" strokeweight=".6pt" strokecolor="#000000">
                <v:path arrowok="t"/>
              </v:shape>
            </v:group>
            <v:group style="position:absolute;left:9244;top:1297;width:12;height:2" coordorigin="9244,1297" coordsize="12,2">
              <v:shape style="position:absolute;left:9244;top:1297;width:12;height:2" coordorigin="9244,1297" coordsize="12,0" path="m9244,1297l9256,1297e" filled="false" stroked="true" strokeweight=".6pt" strokecolor="#000000">
                <v:path arrowok="t"/>
              </v:shape>
            </v:group>
            <v:group style="position:absolute;left:9263;top:1297;width:12;height:2" coordorigin="9263,1297" coordsize="12,2">
              <v:shape style="position:absolute;left:9263;top:1297;width:12;height:2" coordorigin="9263,1297" coordsize="12,0" path="m9263,1297l9275,1297e" filled="false" stroked="true" strokeweight=".6pt" strokecolor="#000000">
                <v:path arrowok="t"/>
              </v:shape>
            </v:group>
            <v:group style="position:absolute;left:9282;top:1297;width:12;height:2" coordorigin="9282,1297" coordsize="12,2">
              <v:shape style="position:absolute;left:9282;top:1297;width:12;height:2" coordorigin="9282,1297" coordsize="12,0" path="m9282,1297l9294,1297e" filled="false" stroked="true" strokeweight=".6pt" strokecolor="#000000">
                <v:path arrowok="t"/>
              </v:shape>
            </v:group>
            <v:group style="position:absolute;left:9301;top:1297;width:12;height:2" coordorigin="9301,1297" coordsize="12,2">
              <v:shape style="position:absolute;left:9301;top:1297;width:12;height:2" coordorigin="9301,1297" coordsize="12,0" path="m9301,1297l9313,1297e" filled="false" stroked="true" strokeweight=".6pt" strokecolor="#000000">
                <v:path arrowok="t"/>
              </v:shape>
            </v:group>
            <v:group style="position:absolute;left:9320;top:1297;width:12;height:2" coordorigin="9320,1297" coordsize="12,2">
              <v:shape style="position:absolute;left:9320;top:1297;width:12;height:2" coordorigin="9320,1297" coordsize="12,0" path="m9320,1297l9332,1297e" filled="false" stroked="true" strokeweight=".6pt" strokecolor="#000000">
                <v:path arrowok="t"/>
              </v:shape>
            </v:group>
            <v:group style="position:absolute;left:9340;top:1297;width:12;height:2" coordorigin="9340,1297" coordsize="12,2">
              <v:shape style="position:absolute;left:9340;top:1297;width:12;height:2" coordorigin="9340,1297" coordsize="12,0" path="m9340,1297l9352,1297e" filled="false" stroked="true" strokeweight=".6pt" strokecolor="#000000">
                <v:path arrowok="t"/>
              </v:shape>
            </v:group>
            <v:group style="position:absolute;left:9359;top:1297;width:12;height:2" coordorigin="9359,1297" coordsize="12,2">
              <v:shape style="position:absolute;left:9359;top:1297;width:12;height:2" coordorigin="9359,1297" coordsize="12,0" path="m9359,1297l9371,1297e" filled="false" stroked="true" strokeweight=".6pt" strokecolor="#000000">
                <v:path arrowok="t"/>
              </v:shape>
            </v:group>
            <v:group style="position:absolute;left:9378;top:1297;width:12;height:2" coordorigin="9378,1297" coordsize="12,2">
              <v:shape style="position:absolute;left:9378;top:1297;width:12;height:2" coordorigin="9378,1297" coordsize="12,0" path="m9378,1297l9390,1297e" filled="false" stroked="true" strokeweight=".6pt" strokecolor="#000000">
                <v:path arrowok="t"/>
              </v:shape>
            </v:group>
            <v:group style="position:absolute;left:9397;top:1297;width:12;height:2" coordorigin="9397,1297" coordsize="12,2">
              <v:shape style="position:absolute;left:9397;top:1297;width:12;height:2" coordorigin="9397,1297" coordsize="12,0" path="m9397,1297l9409,1297e" filled="false" stroked="true" strokeweight=".6pt" strokecolor="#000000">
                <v:path arrowok="t"/>
              </v:shape>
            </v:group>
            <v:group style="position:absolute;left:9416;top:1297;width:12;height:2" coordorigin="9416,1297" coordsize="12,2">
              <v:shape style="position:absolute;left:9416;top:1297;width:12;height:2" coordorigin="9416,1297" coordsize="12,0" path="m9416,1297l9428,1297e" filled="false" stroked="true" strokeweight=".6pt" strokecolor="#000000">
                <v:path arrowok="t"/>
              </v:shape>
            </v:group>
            <v:group style="position:absolute;left:9436;top:1297;width:12;height:2" coordorigin="9436,1297" coordsize="12,2">
              <v:shape style="position:absolute;left:9436;top:1297;width:12;height:2" coordorigin="9436,1297" coordsize="12,0" path="m9436,1297l9448,1297e" filled="false" stroked="true" strokeweight=".6pt" strokecolor="#000000">
                <v:path arrowok="t"/>
              </v:shape>
            </v:group>
            <v:group style="position:absolute;left:9455;top:1297;width:12;height:2" coordorigin="9455,1297" coordsize="12,2">
              <v:shape style="position:absolute;left:9455;top:1297;width:12;height:2" coordorigin="9455,1297" coordsize="12,0" path="m9455,1297l9467,1297e" filled="false" stroked="true" strokeweight=".6pt" strokecolor="#000000">
                <v:path arrowok="t"/>
              </v:shape>
            </v:group>
            <v:group style="position:absolute;left:9474;top:1297;width:12;height:2" coordorigin="9474,1297" coordsize="12,2">
              <v:shape style="position:absolute;left:9474;top:1297;width:12;height:2" coordorigin="9474,1297" coordsize="12,0" path="m9474,1297l9486,1297e" filled="false" stroked="true" strokeweight=".6pt" strokecolor="#000000">
                <v:path arrowok="t"/>
              </v:shape>
            </v:group>
            <v:group style="position:absolute;left:9493;top:1297;width:12;height:2" coordorigin="9493,1297" coordsize="12,2">
              <v:shape style="position:absolute;left:9493;top:1297;width:12;height:2" coordorigin="9493,1297" coordsize="12,0" path="m9493,1297l9505,1297e" filled="false" stroked="true" strokeweight=".6pt" strokecolor="#000000">
                <v:path arrowok="t"/>
              </v:shape>
            </v:group>
            <v:group style="position:absolute;left:9512;top:1297;width:12;height:2" coordorigin="9512,1297" coordsize="12,2">
              <v:shape style="position:absolute;left:9512;top:1297;width:12;height:2" coordorigin="9512,1297" coordsize="12,0" path="m9512,1297l9524,1297e" filled="false" stroked="true" strokeweight=".6pt" strokecolor="#000000">
                <v:path arrowok="t"/>
              </v:shape>
            </v:group>
            <v:group style="position:absolute;left:9532;top:1297;width:12;height:2" coordorigin="9532,1297" coordsize="12,2">
              <v:shape style="position:absolute;left:9532;top:1297;width:12;height:2" coordorigin="9532,1297" coordsize="12,0" path="m9532,1297l9544,1297e" filled="false" stroked="true" strokeweight=".6pt" strokecolor="#000000">
                <v:path arrowok="t"/>
              </v:shape>
            </v:group>
            <v:group style="position:absolute;left:9551;top:1297;width:12;height:2" coordorigin="9551,1297" coordsize="12,2">
              <v:shape style="position:absolute;left:9551;top:1297;width:12;height:2" coordorigin="9551,1297" coordsize="12,0" path="m9551,1297l9563,1297e" filled="false" stroked="true" strokeweight=".6pt" strokecolor="#000000">
                <v:path arrowok="t"/>
              </v:shape>
            </v:group>
            <v:group style="position:absolute;left:9570;top:1297;width:12;height:2" coordorigin="9570,1297" coordsize="12,2">
              <v:shape style="position:absolute;left:9570;top:1297;width:12;height:2" coordorigin="9570,1297" coordsize="12,0" path="m9570,1297l9582,1297e" filled="false" stroked="true" strokeweight=".6pt" strokecolor="#000000">
                <v:path arrowok="t"/>
              </v:shape>
            </v:group>
            <v:group style="position:absolute;left:9589;top:1297;width:12;height:2" coordorigin="9589,1297" coordsize="12,2">
              <v:shape style="position:absolute;left:9589;top:1297;width:12;height:2" coordorigin="9589,1297" coordsize="12,0" path="m9589,1297l9601,1297e" filled="false" stroked="true" strokeweight=".6pt" strokecolor="#000000">
                <v:path arrowok="t"/>
              </v:shape>
            </v:group>
            <v:group style="position:absolute;left:9608;top:1297;width:12;height:2" coordorigin="9608,1297" coordsize="12,2">
              <v:shape style="position:absolute;left:9608;top:1297;width:12;height:2" coordorigin="9608,1297" coordsize="12,0" path="m9608,1297l9620,1297e" filled="false" stroked="true" strokeweight=".6pt" strokecolor="#000000">
                <v:path arrowok="t"/>
              </v:shape>
            </v:group>
            <v:group style="position:absolute;left:9628;top:1297;width:12;height:2" coordorigin="9628,1297" coordsize="12,2">
              <v:shape style="position:absolute;left:9628;top:1297;width:12;height:2" coordorigin="9628,1297" coordsize="12,0" path="m9628,1297l9640,1297e" filled="false" stroked="true" strokeweight=".6pt" strokecolor="#000000">
                <v:path arrowok="t"/>
              </v:shape>
            </v:group>
            <v:group style="position:absolute;left:9647;top:1297;width:12;height:2" coordorigin="9647,1297" coordsize="12,2">
              <v:shape style="position:absolute;left:9647;top:1297;width:12;height:2" coordorigin="9647,1297" coordsize="12,0" path="m9647,1297l9659,1297e" filled="false" stroked="true" strokeweight=".6pt" strokecolor="#000000">
                <v:path arrowok="t"/>
              </v:shape>
            </v:group>
            <v:group style="position:absolute;left:9666;top:1297;width:12;height:2" coordorigin="9666,1297" coordsize="12,2">
              <v:shape style="position:absolute;left:9666;top:1297;width:12;height:2" coordorigin="9666,1297" coordsize="12,0" path="m9666,1297l9678,1297e" filled="false" stroked="true" strokeweight=".6pt" strokecolor="#000000">
                <v:path arrowok="t"/>
              </v:shape>
            </v:group>
            <v:group style="position:absolute;left:9685;top:1297;width:12;height:2" coordorigin="9685,1297" coordsize="12,2">
              <v:shape style="position:absolute;left:9685;top:1297;width:12;height:2" coordorigin="9685,1297" coordsize="12,0" path="m9685,1297l9697,1297e" filled="false" stroked="true" strokeweight=".6pt" strokecolor="#000000">
                <v:path arrowok="t"/>
              </v:shape>
            </v:group>
            <v:group style="position:absolute;left:9704;top:1297;width:12;height:2" coordorigin="9704,1297" coordsize="12,2">
              <v:shape style="position:absolute;left:9704;top:1297;width:12;height:2" coordorigin="9704,1297" coordsize="12,0" path="m9704,1297l9716,1297e" filled="false" stroked="true" strokeweight=".6pt" strokecolor="#000000">
                <v:path arrowok="t"/>
              </v:shape>
            </v:group>
            <v:group style="position:absolute;left:9724;top:1297;width:12;height:2" coordorigin="9724,1297" coordsize="12,2">
              <v:shape style="position:absolute;left:9724;top:1297;width:12;height:2" coordorigin="9724,1297" coordsize="12,0" path="m9724,1297l9736,1297e" filled="false" stroked="true" strokeweight=".6pt" strokecolor="#000000">
                <v:path arrowok="t"/>
              </v:shape>
            </v:group>
            <v:group style="position:absolute;left:9743;top:1297;width:12;height:2" coordorigin="9743,1297" coordsize="12,2">
              <v:shape style="position:absolute;left:9743;top:1297;width:12;height:2" coordorigin="9743,1297" coordsize="12,0" path="m9743,1297l9755,1297e" filled="false" stroked="true" strokeweight=".6pt" strokecolor="#000000">
                <v:path arrowok="t"/>
              </v:shape>
            </v:group>
            <v:group style="position:absolute;left:9762;top:1297;width:12;height:2" coordorigin="9762,1297" coordsize="12,2">
              <v:shape style="position:absolute;left:9762;top:1297;width:12;height:2" coordorigin="9762,1297" coordsize="12,0" path="m9762,1297l9774,1297e" filled="false" stroked="true" strokeweight=".6pt" strokecolor="#000000">
                <v:path arrowok="t"/>
              </v:shape>
            </v:group>
            <v:group style="position:absolute;left:9781;top:1297;width:12;height:2" coordorigin="9781,1297" coordsize="12,2">
              <v:shape style="position:absolute;left:9781;top:1297;width:12;height:2" coordorigin="9781,1297" coordsize="12,0" path="m9781,1297l9793,1297e" filled="false" stroked="true" strokeweight=".6pt" strokecolor="#000000">
                <v:path arrowok="t"/>
              </v:shape>
            </v:group>
            <v:group style="position:absolute;left:9800;top:1297;width:12;height:2" coordorigin="9800,1297" coordsize="12,2">
              <v:shape style="position:absolute;left:9800;top:1297;width:12;height:2" coordorigin="9800,1297" coordsize="12,0" path="m9800,1297l9812,1297e" filled="false" stroked="true" strokeweight=".6pt" strokecolor="#000000">
                <v:path arrowok="t"/>
              </v:shape>
            </v:group>
            <v:group style="position:absolute;left:9820;top:1297;width:12;height:2" coordorigin="9820,1297" coordsize="12,2">
              <v:shape style="position:absolute;left:9820;top:1297;width:12;height:2" coordorigin="9820,1297" coordsize="12,0" path="m9820,1297l9832,1297e" filled="false" stroked="true" strokeweight=".6pt" strokecolor="#000000">
                <v:path arrowok="t"/>
              </v:shape>
            </v:group>
            <v:group style="position:absolute;left:9839;top:1297;width:12;height:2" coordorigin="9839,1297" coordsize="12,2">
              <v:shape style="position:absolute;left:9839;top:1297;width:12;height:2" coordorigin="9839,1297" coordsize="12,0" path="m9839,1297l9851,1297e" filled="false" stroked="true" strokeweight=".6pt" strokecolor="#000000">
                <v:path arrowok="t"/>
              </v:shape>
            </v:group>
            <v:group style="position:absolute;left:9858;top:1297;width:12;height:2" coordorigin="9858,1297" coordsize="12,2">
              <v:shape style="position:absolute;left:9858;top:1297;width:12;height:2" coordorigin="9858,1297" coordsize="12,0" path="m9858,1297l9870,1297e" filled="false" stroked="true" strokeweight=".6pt" strokecolor="#000000">
                <v:path arrowok="t"/>
              </v:shape>
            </v:group>
            <v:group style="position:absolute;left:9877;top:1297;width:12;height:2" coordorigin="9877,1297" coordsize="12,2">
              <v:shape style="position:absolute;left:9877;top:1297;width:12;height:2" coordorigin="9877,1297" coordsize="12,0" path="m9877,1297l9889,1297e" filled="false" stroked="true" strokeweight=".6pt" strokecolor="#000000">
                <v:path arrowok="t"/>
              </v:shape>
            </v:group>
            <v:group style="position:absolute;left:9896;top:1297;width:12;height:2" coordorigin="9896,1297" coordsize="12,2">
              <v:shape style="position:absolute;left:9896;top:1297;width:12;height:2" coordorigin="9896,1297" coordsize="12,0" path="m9896,1297l9908,1297e" filled="false" stroked="true" strokeweight=".6pt" strokecolor="#000000">
                <v:path arrowok="t"/>
              </v:shape>
            </v:group>
            <v:group style="position:absolute;left:9916;top:1297;width:12;height:2" coordorigin="9916,1297" coordsize="12,2">
              <v:shape style="position:absolute;left:9916;top:1297;width:12;height:2" coordorigin="9916,1297" coordsize="12,0" path="m9916,1297l9928,1297e" filled="false" stroked="true" strokeweight=".6pt" strokecolor="#000000">
                <v:path arrowok="t"/>
              </v:shape>
            </v:group>
            <v:group style="position:absolute;left:9935;top:1297;width:12;height:2" coordorigin="9935,1297" coordsize="12,2">
              <v:shape style="position:absolute;left:9935;top:1297;width:12;height:2" coordorigin="9935,1297" coordsize="12,0" path="m9935,1297l9947,1297e" filled="false" stroked="true" strokeweight=".6pt" strokecolor="#000000">
                <v:path arrowok="t"/>
              </v:shape>
            </v:group>
            <v:group style="position:absolute;left:9954;top:1297;width:12;height:2" coordorigin="9954,1297" coordsize="12,2">
              <v:shape style="position:absolute;left:9954;top:1297;width:12;height:2" coordorigin="9954,1297" coordsize="12,0" path="m9954,1297l9966,1297e" filled="false" stroked="true" strokeweight=".6pt" strokecolor="#000000">
                <v:path arrowok="t"/>
              </v:shape>
            </v:group>
            <v:group style="position:absolute;left:9973;top:1297;width:12;height:2" coordorigin="9973,1297" coordsize="12,2">
              <v:shape style="position:absolute;left:9973;top:1297;width:12;height:2" coordorigin="9973,1297" coordsize="12,0" path="m9973,1297l9985,1297e" filled="false" stroked="true" strokeweight=".6pt" strokecolor="#000000">
                <v:path arrowok="t"/>
              </v:shape>
            </v:group>
            <v:group style="position:absolute;left:9992;top:1297;width:12;height:2" coordorigin="9992,1297" coordsize="12,2">
              <v:shape style="position:absolute;left:9992;top:1297;width:12;height:2" coordorigin="9992,1297" coordsize="12,0" path="m9992,1297l10004,1297e" filled="false" stroked="true" strokeweight=".6pt" strokecolor="#000000">
                <v:path arrowok="t"/>
              </v:shape>
            </v:group>
            <v:group style="position:absolute;left:10012;top:1297;width:12;height:2" coordorigin="10012,1297" coordsize="12,2">
              <v:shape style="position:absolute;left:10012;top:1297;width:12;height:2" coordorigin="10012,1297" coordsize="12,0" path="m10012,1297l10024,1297e" filled="false" stroked="true" strokeweight=".6pt" strokecolor="#000000">
                <v:path arrowok="t"/>
              </v:shape>
            </v:group>
            <v:group style="position:absolute;left:10031;top:1297;width:12;height:2" coordorigin="10031,1297" coordsize="12,2">
              <v:shape style="position:absolute;left:10031;top:1297;width:12;height:2" coordorigin="10031,1297" coordsize="12,0" path="m10031,1297l10043,1297e" filled="false" stroked="true" strokeweight=".6pt" strokecolor="#000000">
                <v:path arrowok="t"/>
              </v:shape>
            </v:group>
            <v:group style="position:absolute;left:10050;top:1297;width:12;height:2" coordorigin="10050,1297" coordsize="12,2">
              <v:shape style="position:absolute;left:10050;top:1297;width:12;height:2" coordorigin="10050,1297" coordsize="12,0" path="m10050,1297l10062,1297e" filled="false" stroked="true" strokeweight=".6pt" strokecolor="#000000">
                <v:path arrowok="t"/>
              </v:shape>
            </v:group>
            <v:group style="position:absolute;left:10069;top:1297;width:12;height:2" coordorigin="10069,1297" coordsize="12,2">
              <v:shape style="position:absolute;left:10069;top:1297;width:12;height:2" coordorigin="10069,1297" coordsize="12,0" path="m10069,1297l10081,1297e" filled="false" stroked="true" strokeweight=".6pt" strokecolor="#000000">
                <v:path arrowok="t"/>
              </v:shape>
            </v:group>
            <v:group style="position:absolute;left:10088;top:1297;width:12;height:2" coordorigin="10088,1297" coordsize="12,2">
              <v:shape style="position:absolute;left:10088;top:1297;width:12;height:2" coordorigin="10088,1297" coordsize="12,0" path="m10088,1297l10100,1297e" filled="false" stroked="true" strokeweight=".6pt" strokecolor="#000000">
                <v:path arrowok="t"/>
              </v:shape>
            </v:group>
            <v:group style="position:absolute;left:10108;top:1297;width:12;height:2" coordorigin="10108,1297" coordsize="12,2">
              <v:shape style="position:absolute;left:10108;top:1297;width:12;height:2" coordorigin="10108,1297" coordsize="12,0" path="m10108,1297l10120,1297e" filled="false" stroked="true" strokeweight=".6pt" strokecolor="#000000">
                <v:path arrowok="t"/>
              </v:shape>
            </v:group>
            <v:group style="position:absolute;left:10127;top:1297;width:12;height:2" coordorigin="10127,1297" coordsize="12,2">
              <v:shape style="position:absolute;left:10127;top:1297;width:12;height:2" coordorigin="10127,1297" coordsize="12,0" path="m10127,1297l10139,1297e" filled="false" stroked="true" strokeweight=".6pt" strokecolor="#000000">
                <v:path arrowok="t"/>
              </v:shape>
            </v:group>
            <v:group style="position:absolute;left:10146;top:1297;width:12;height:2" coordorigin="10146,1297" coordsize="12,2">
              <v:shape style="position:absolute;left:10146;top:1297;width:12;height:2" coordorigin="10146,1297" coordsize="12,0" path="m10146,1297l10158,1297e" filled="false" stroked="true" strokeweight=".6pt" strokecolor="#000000">
                <v:path arrowok="t"/>
              </v:shape>
            </v:group>
            <v:group style="position:absolute;left:10165;top:1297;width:12;height:2" coordorigin="10165,1297" coordsize="12,2">
              <v:shape style="position:absolute;left:10165;top:1297;width:12;height:2" coordorigin="10165,1297" coordsize="12,0" path="m10165,1297l10177,1297e" filled="false" stroked="true" strokeweight=".6pt" strokecolor="#000000">
                <v:path arrowok="t"/>
              </v:shape>
            </v:group>
            <v:group style="position:absolute;left:10184;top:1297;width:12;height:2" coordorigin="10184,1297" coordsize="12,2">
              <v:shape style="position:absolute;left:10184;top:1297;width:12;height:2" coordorigin="10184,1297" coordsize="12,0" path="m10184,1297l10196,1297e" filled="false" stroked="true" strokeweight=".6pt" strokecolor="#000000">
                <v:path arrowok="t"/>
              </v:shape>
            </v:group>
            <v:group style="position:absolute;left:10204;top:1297;width:12;height:2" coordorigin="10204,1297" coordsize="12,2">
              <v:shape style="position:absolute;left:10204;top:1297;width:12;height:2" coordorigin="10204,1297" coordsize="12,0" path="m10204,1297l10216,1297e" filled="false" stroked="true" strokeweight=".6pt" strokecolor="#000000">
                <v:path arrowok="t"/>
              </v:shape>
            </v:group>
            <v:group style="position:absolute;left:10223;top:1297;width:12;height:2" coordorigin="10223,1297" coordsize="12,2">
              <v:shape style="position:absolute;left:10223;top:1297;width:12;height:2" coordorigin="10223,1297" coordsize="12,0" path="m10223,1297l10235,1297e" filled="false" stroked="true" strokeweight=".6pt" strokecolor="#000000">
                <v:path arrowok="t"/>
              </v:shape>
            </v:group>
            <v:group style="position:absolute;left:10242;top:1297;width:12;height:2" coordorigin="10242,1297" coordsize="12,2">
              <v:shape style="position:absolute;left:10242;top:1297;width:12;height:2" coordorigin="10242,1297" coordsize="12,0" path="m10242,1297l10254,1297e" filled="false" stroked="true" strokeweight=".6pt" strokecolor="#000000">
                <v:path arrowok="t"/>
              </v:shape>
            </v:group>
            <v:group style="position:absolute;left:10261;top:1297;width:12;height:2" coordorigin="10261,1297" coordsize="12,2">
              <v:shape style="position:absolute;left:10261;top:1297;width:12;height:2" coordorigin="10261,1297" coordsize="12,0" path="m10261,1297l10273,1297e" filled="false" stroked="true" strokeweight=".6pt" strokecolor="#000000">
                <v:path arrowok="t"/>
              </v:shape>
            </v:group>
            <v:group style="position:absolute;left:10280;top:1297;width:12;height:2" coordorigin="10280,1297" coordsize="12,2">
              <v:shape style="position:absolute;left:10280;top:1297;width:12;height:2" coordorigin="10280,1297" coordsize="12,0" path="m10280,1297l10292,1297e" filled="false" stroked="true" strokeweight=".6pt" strokecolor="#000000">
                <v:path arrowok="t"/>
              </v:shape>
            </v:group>
            <v:group style="position:absolute;left:10300;top:1297;width:12;height:2" coordorigin="10300,1297" coordsize="12,2">
              <v:shape style="position:absolute;left:10300;top:1297;width:12;height:2" coordorigin="10300,1297" coordsize="12,0" path="m10300,1297l10312,1297e" filled="false" stroked="true" strokeweight=".6pt" strokecolor="#000000">
                <v:path arrowok="t"/>
              </v:shape>
            </v:group>
            <v:group style="position:absolute;left:10319;top:1297;width:12;height:2" coordorigin="10319,1297" coordsize="12,2">
              <v:shape style="position:absolute;left:10319;top:1297;width:12;height:2" coordorigin="10319,1297" coordsize="12,0" path="m10319,1297l10331,1297e" filled="false" stroked="true" strokeweight=".6pt" strokecolor="#000000">
                <v:path arrowok="t"/>
              </v:shape>
            </v:group>
            <v:group style="position:absolute;left:10338;top:1297;width:12;height:2" coordorigin="10338,1297" coordsize="12,2">
              <v:shape style="position:absolute;left:10338;top:1297;width:12;height:2" coordorigin="10338,1297" coordsize="12,0" path="m10338,1297l10350,1297e" filled="false" stroked="true" strokeweight=".6pt" strokecolor="#000000">
                <v:path arrowok="t"/>
              </v:shape>
            </v:group>
            <v:group style="position:absolute;left:10357;top:1297;width:12;height:2" coordorigin="10357,1297" coordsize="12,2">
              <v:shape style="position:absolute;left:10357;top:1297;width:12;height:2" coordorigin="10357,1297" coordsize="12,0" path="m10357,1297l10369,1297e" filled="false" stroked="true" strokeweight=".6pt" strokecolor="#000000">
                <v:path arrowok="t"/>
              </v:shape>
            </v:group>
            <v:group style="position:absolute;left:10376;top:1297;width:12;height:2" coordorigin="10376,1297" coordsize="12,2">
              <v:shape style="position:absolute;left:10376;top:1297;width:12;height:2" coordorigin="10376,1297" coordsize="12,0" path="m10376,1297l10388,1297e" filled="false" stroked="true" strokeweight=".6pt" strokecolor="#000000">
                <v:path arrowok="t"/>
              </v:shape>
            </v:group>
            <v:group style="position:absolute;left:10396;top:1297;width:12;height:2" coordorigin="10396,1297" coordsize="12,2">
              <v:shape style="position:absolute;left:10396;top:1297;width:12;height:2" coordorigin="10396,1297" coordsize="12,0" path="m10396,1297l10408,1297e" filled="false" stroked="true" strokeweight=".6pt" strokecolor="#000000">
                <v:path arrowok="t"/>
              </v:shape>
            </v:group>
            <v:group style="position:absolute;left:10415;top:1297;width:12;height:2" coordorigin="10415,1297" coordsize="12,2">
              <v:shape style="position:absolute;left:10415;top:1297;width:12;height:2" coordorigin="10415,1297" coordsize="12,0" path="m10415,1297l10427,1297e" filled="false" stroked="true" strokeweight=".6pt" strokecolor="#000000">
                <v:path arrowok="t"/>
              </v:shape>
            </v:group>
            <v:group style="position:absolute;left:10434;top:1297;width:12;height:2" coordorigin="10434,1297" coordsize="12,2">
              <v:shape style="position:absolute;left:10434;top:1297;width:12;height:2" coordorigin="10434,1297" coordsize="12,0" path="m10434,1297l10446,1297e" filled="false" stroked="true" strokeweight=".6pt" strokecolor="#000000">
                <v:path arrowok="t"/>
              </v:shape>
            </v:group>
            <v:group style="position:absolute;left:10453;top:1297;width:12;height:2" coordorigin="10453,1297" coordsize="12,2">
              <v:shape style="position:absolute;left:10453;top:1297;width:12;height:2" coordorigin="10453,1297" coordsize="12,0" path="m10453,1297l10465,1297e" filled="false" stroked="true" strokeweight=".6pt" strokecolor="#000000">
                <v:path arrowok="t"/>
              </v:shape>
            </v:group>
            <v:group style="position:absolute;left:10472;top:1297;width:8;height:2" coordorigin="10472,1297" coordsize="8,2">
              <v:shape style="position:absolute;left:10472;top:1297;width:8;height:2" coordorigin="10472,1297" coordsize="8,0" path="m10472,1297l10480,1297e" filled="false" stroked="true" strokeweight=".6pt" strokecolor="#000000">
                <v:path arrowok="t"/>
              </v:shape>
            </v:group>
            <v:group style="position:absolute;left:5602;top:1239;width:10;height:2" coordorigin="5602,1239" coordsize="10,2">
              <v:shape style="position:absolute;left:5602;top:1239;width:10;height:2" coordorigin="5602,1239" coordsize="10,0" path="m5602,1239l5611,1239e" filled="false" stroked="true" strokeweight=".48pt" strokecolor="#000000">
                <v:path arrowok="t"/>
              </v:shape>
            </v:group>
            <v:group style="position:absolute;left:5602;top:1259;width:10;height:2" coordorigin="5602,1259" coordsize="10,2">
              <v:shape style="position:absolute;left:5602;top:1259;width:10;height:2" coordorigin="5602,1259" coordsize="10,0" path="m5602,1259l5611,1259e" filled="false" stroked="true" strokeweight=".48pt" strokecolor="#000000">
                <v:path arrowok="t"/>
              </v:shape>
            </v:group>
            <v:group style="position:absolute;left:5602;top:1278;width:10;height:2" coordorigin="5602,1278" coordsize="10,2">
              <v:shape style="position:absolute;left:5602;top:1278;width:10;height:2" coordorigin="5602,1278" coordsize="10,0" path="m5602,1278l5611,1278e" filled="false" stroked="true" strokeweight=".48pt" strokecolor="#000000">
                <v:path arrowok="t"/>
              </v:shape>
            </v:group>
            <v:group style="position:absolute;left:5602;top:1297;width:10;height:2" coordorigin="5602,1297" coordsize="10,2">
              <v:shape style="position:absolute;left:5602;top:1297;width:10;height:2" coordorigin="5602,1297" coordsize="10,0" path="m5602,1297l5611,1297e" filled="false" stroked="true" strokeweight=".48pt" strokecolor="#000000">
                <v:path arrowok="t"/>
              </v:shape>
            </v:group>
            <v:group style="position:absolute;left:5602;top:1316;width:10;height:2" coordorigin="5602,1316" coordsize="10,2">
              <v:shape style="position:absolute;left:5602;top:1316;width:10;height:2" coordorigin="5602,1316" coordsize="10,0" path="m5602,1316l5611,1316e" filled="false" stroked="true" strokeweight=".48pt" strokecolor="#000000">
                <v:path arrowok="t"/>
              </v:shape>
            </v:group>
            <v:group style="position:absolute;left:5602;top:1335;width:10;height:2" coordorigin="5602,1335" coordsize="10,2">
              <v:shape style="position:absolute;left:5602;top:1335;width:10;height:2" coordorigin="5602,1335" coordsize="10,0" path="m5602,1335l5611,1335e" filled="false" stroked="true" strokeweight=".48pt" strokecolor="#000000">
                <v:path arrowok="t"/>
              </v:shape>
            </v:group>
            <v:group style="position:absolute;left:5602;top:1355;width:10;height:2" coordorigin="5602,1355" coordsize="10,2">
              <v:shape style="position:absolute;left:5602;top:1355;width:10;height:2" coordorigin="5602,1355" coordsize="10,0" path="m5602,1355l5611,1355e" filled="false" stroked="true" strokeweight=".48pt" strokecolor="#000000">
                <v:path arrowok="t"/>
              </v:shape>
            </v:group>
            <v:group style="position:absolute;left:5602;top:1374;width:10;height:2" coordorigin="5602,1374" coordsize="10,2">
              <v:shape style="position:absolute;left:5602;top:1374;width:10;height:2" coordorigin="5602,1374" coordsize="10,0" path="m5602,1374l5611,1374e" filled="false" stroked="true" strokeweight=".48pt" strokecolor="#000000">
                <v:path arrowok="t"/>
              </v:shape>
            </v:group>
            <v:group style="position:absolute;left:5602;top:1393;width:10;height:2" coordorigin="5602,1393" coordsize="10,2">
              <v:shape style="position:absolute;left:5602;top:1393;width:10;height:2" coordorigin="5602,1393" coordsize="10,0" path="m5602,1393l5611,1393e" filled="false" stroked="true" strokeweight=".48pt" strokecolor="#000000">
                <v:path arrowok="t"/>
              </v:shape>
            </v:group>
            <v:group style="position:absolute;left:5602;top:1412;width:10;height:2" coordorigin="5602,1412" coordsize="10,2">
              <v:shape style="position:absolute;left:5602;top:1412;width:10;height:2" coordorigin="5602,1412" coordsize="10,0" path="m5602,1412l5611,1412e" filled="false" stroked="true" strokeweight=".48pt" strokecolor="#000000">
                <v:path arrowok="t"/>
              </v:shape>
            </v:group>
            <v:group style="position:absolute;left:5602;top:1431;width:10;height:2" coordorigin="5602,1431" coordsize="10,2">
              <v:shape style="position:absolute;left:5602;top:1431;width:10;height:2" coordorigin="5602,1431" coordsize="10,0" path="m5602,1431l5611,1431e" filled="false" stroked="true" strokeweight=".48pt" strokecolor="#000000">
                <v:path arrowok="t"/>
              </v:shape>
            </v:group>
            <v:group style="position:absolute;left:5602;top:1451;width:10;height:2" coordorigin="5602,1451" coordsize="10,2">
              <v:shape style="position:absolute;left:5602;top:1451;width:10;height:2" coordorigin="5602,1451" coordsize="10,0" path="m5602,1451l5611,1451e" filled="false" stroked="true" strokeweight=".48pt" strokecolor="#000000">
                <v:path arrowok="t"/>
              </v:shape>
            </v:group>
            <v:group style="position:absolute;left:5602;top:1470;width:10;height:2" coordorigin="5602,1470" coordsize="10,2">
              <v:shape style="position:absolute;left:5602;top:1470;width:10;height:2" coordorigin="5602,1470" coordsize="10,0" path="m5602,1470l5611,1470e" filled="false" stroked="true" strokeweight=".48pt" strokecolor="#000000">
                <v:path arrowok="t"/>
              </v:shape>
            </v:group>
            <v:group style="position:absolute;left:5602;top:1489;width:10;height:2" coordorigin="5602,1489" coordsize="10,2">
              <v:shape style="position:absolute;left:5602;top:1489;width:10;height:2" coordorigin="5602,1489" coordsize="10,0" path="m5602,1489l5611,1489e" filled="false" stroked="true" strokeweight=".48pt" strokecolor="#000000">
                <v:path arrowok="t"/>
              </v:shape>
            </v:group>
            <v:group style="position:absolute;left:5602;top:1508;width:10;height:2" coordorigin="5602,1508" coordsize="10,2">
              <v:shape style="position:absolute;left:5602;top:1508;width:10;height:2" coordorigin="5602,1508" coordsize="10,0" path="m5602,1508l5611,1508e" filled="false" stroked="true" strokeweight=".48pt" strokecolor="#000000">
                <v:path arrowok="t"/>
              </v:shape>
            </v:group>
            <v:group style="position:absolute;left:5602;top:1527;width:10;height:2" coordorigin="5602,1527" coordsize="10,2">
              <v:shape style="position:absolute;left:5602;top:1527;width:10;height:2" coordorigin="5602,1527" coordsize="10,0" path="m5602,1527l5611,1527e" filled="false" stroked="true" strokeweight=".48pt" strokecolor="#000000">
                <v:path arrowok="t"/>
              </v:shape>
            </v:group>
            <v:group style="position:absolute;left:5602;top:1547;width:10;height:2" coordorigin="5602,1547" coordsize="10,2">
              <v:shape style="position:absolute;left:5602;top:1547;width:10;height:2" coordorigin="5602,1547" coordsize="10,0" path="m5602,1547l5611,1547e" filled="false" stroked="true" strokeweight=".48pt" strokecolor="#000000">
                <v:path arrowok="t"/>
              </v:shape>
            </v:group>
            <v:group style="position:absolute;left:5602;top:1566;width:10;height:2" coordorigin="5602,1566" coordsize="10,2">
              <v:shape style="position:absolute;left:5602;top:1566;width:10;height:2" coordorigin="5602,1566" coordsize="10,0" path="m5602,1566l5611,1566e" filled="false" stroked="true" strokeweight=".48pt" strokecolor="#000000">
                <v:path arrowok="t"/>
              </v:shape>
            </v:group>
            <v:group style="position:absolute;left:5602;top:1585;width:10;height:2" coordorigin="5602,1585" coordsize="10,2">
              <v:shape style="position:absolute;left:5602;top:1585;width:10;height:2" coordorigin="5602,1585" coordsize="10,0" path="m5602,1585l5611,1585e" filled="false" stroked="true" strokeweight=".48pt" strokecolor="#000000">
                <v:path arrowok="t"/>
              </v:shape>
            </v:group>
            <v:group style="position:absolute;left:5602;top:1604;width:10;height:2" coordorigin="5602,1604" coordsize="10,2">
              <v:shape style="position:absolute;left:5602;top:1604;width:10;height:2" coordorigin="5602,1604" coordsize="10,0" path="m5602,1604l5611,1604e" filled="false" stroked="true" strokeweight=".48pt" strokecolor="#000000">
                <v:path arrowok="t"/>
              </v:shape>
            </v:group>
            <v:group style="position:absolute;left:5602;top:1623;width:10;height:2" coordorigin="5602,1623" coordsize="10,2">
              <v:shape style="position:absolute;left:5602;top:1623;width:10;height:2" coordorigin="5602,1623" coordsize="10,0" path="m5602,1623l5611,1623e" filled="false" stroked="true" strokeweight=".48pt" strokecolor="#000000">
                <v:path arrowok="t"/>
              </v:shape>
            </v:group>
            <v:group style="position:absolute;left:5602;top:1643;width:10;height:2" coordorigin="5602,1643" coordsize="10,2">
              <v:shape style="position:absolute;left:5602;top:1643;width:10;height:2" coordorigin="5602,1643" coordsize="10,0" path="m5602,1643l5611,1643e" filled="false" stroked="true" strokeweight=".48pt" strokecolor="#000000">
                <v:path arrowok="t"/>
              </v:shape>
            </v:group>
            <v:group style="position:absolute;left:5602;top:1662;width:10;height:2" coordorigin="5602,1662" coordsize="10,2">
              <v:shape style="position:absolute;left:5602;top:1662;width:10;height:2" coordorigin="5602,1662" coordsize="10,0" path="m5602,1662l5611,1662e" filled="false" stroked="true" strokeweight=".48pt" strokecolor="#000000">
                <v:path arrowok="t"/>
              </v:shape>
            </v:group>
            <v:group style="position:absolute;left:2410;top:1743;width:10;height:2" coordorigin="2410,1743" coordsize="10,2">
              <v:shape style="position:absolute;left:2410;top:1743;width:10;height:2" coordorigin="2410,1743" coordsize="10,0" path="m2410,1743l2419,1743e" filled="false" stroked="true" strokeweight=".48pt" strokecolor="#000000">
                <v:path arrowok="t"/>
              </v:shape>
            </v:group>
            <v:group style="position:absolute;left:2429;top:1743;width:10;height:2" coordorigin="2429,1743" coordsize="10,2">
              <v:shape style="position:absolute;left:2429;top:1743;width:10;height:2" coordorigin="2429,1743" coordsize="10,0" path="m2429,1743l2438,1743e" filled="false" stroked="true" strokeweight=".48pt" strokecolor="#000000">
                <v:path arrowok="t"/>
              </v:shape>
            </v:group>
            <v:group style="position:absolute;left:2448;top:1743;width:10;height:2" coordorigin="2448,1743" coordsize="10,2">
              <v:shape style="position:absolute;left:2448;top:1743;width:10;height:2" coordorigin="2448,1743" coordsize="10,0" path="m2448,1743l2458,1743e" filled="false" stroked="true" strokeweight=".48pt" strokecolor="#000000">
                <v:path arrowok="t"/>
              </v:shape>
            </v:group>
            <v:group style="position:absolute;left:2467;top:1743;width:10;height:2" coordorigin="2467,1743" coordsize="10,2">
              <v:shape style="position:absolute;left:2467;top:1743;width:10;height:2" coordorigin="2467,1743" coordsize="10,0" path="m2467,1743l2477,1743e" filled="false" stroked="true" strokeweight=".48pt" strokecolor="#000000">
                <v:path arrowok="t"/>
              </v:shape>
            </v:group>
            <v:group style="position:absolute;left:2486;top:1743;width:10;height:2" coordorigin="2486,1743" coordsize="10,2">
              <v:shape style="position:absolute;left:2486;top:1743;width:10;height:2" coordorigin="2486,1743" coordsize="10,0" path="m2486,1743l2496,1743e" filled="false" stroked="true" strokeweight=".48pt" strokecolor="#000000">
                <v:path arrowok="t"/>
              </v:shape>
            </v:group>
            <v:group style="position:absolute;left:2506;top:1743;width:10;height:2" coordorigin="2506,1743" coordsize="10,2">
              <v:shape style="position:absolute;left:2506;top:1743;width:10;height:2" coordorigin="2506,1743" coordsize="10,0" path="m2506,1743l2515,1743e" filled="false" stroked="true" strokeweight=".48pt" strokecolor="#000000">
                <v:path arrowok="t"/>
              </v:shape>
            </v:group>
            <v:group style="position:absolute;left:2525;top:1743;width:10;height:2" coordorigin="2525,1743" coordsize="10,2">
              <v:shape style="position:absolute;left:2525;top:1743;width:10;height:2" coordorigin="2525,1743" coordsize="10,0" path="m2525,1743l2534,1743e" filled="false" stroked="true" strokeweight=".48pt" strokecolor="#000000">
                <v:path arrowok="t"/>
              </v:shape>
            </v:group>
            <v:group style="position:absolute;left:2544;top:1743;width:10;height:2" coordorigin="2544,1743" coordsize="10,2">
              <v:shape style="position:absolute;left:2544;top:1743;width:10;height:2" coordorigin="2544,1743" coordsize="10,0" path="m2544,1743l2554,1743e" filled="false" stroked="true" strokeweight=".48pt" strokecolor="#000000">
                <v:path arrowok="t"/>
              </v:shape>
            </v:group>
            <v:group style="position:absolute;left:2563;top:1743;width:10;height:2" coordorigin="2563,1743" coordsize="10,2">
              <v:shape style="position:absolute;left:2563;top:1743;width:10;height:2" coordorigin="2563,1743" coordsize="10,0" path="m2563,1743l2573,1743e" filled="false" stroked="true" strokeweight=".48pt" strokecolor="#000000">
                <v:path arrowok="t"/>
              </v:shape>
            </v:group>
            <v:group style="position:absolute;left:2582;top:1743;width:10;height:2" coordorigin="2582,1743" coordsize="10,2">
              <v:shape style="position:absolute;left:2582;top:1743;width:10;height:2" coordorigin="2582,1743" coordsize="10,0" path="m2582,1743l2592,1743e" filled="false" stroked="true" strokeweight=".48pt" strokecolor="#000000">
                <v:path arrowok="t"/>
              </v:shape>
            </v:group>
            <v:group style="position:absolute;left:2602;top:1743;width:10;height:2" coordorigin="2602,1743" coordsize="10,2">
              <v:shape style="position:absolute;left:2602;top:1743;width:10;height:2" coordorigin="2602,1743" coordsize="10,0" path="m2602,1743l2611,1743e" filled="false" stroked="true" strokeweight=".48pt" strokecolor="#000000">
                <v:path arrowok="t"/>
              </v:shape>
            </v:group>
            <v:group style="position:absolute;left:2621;top:1743;width:10;height:2" coordorigin="2621,1743" coordsize="10,2">
              <v:shape style="position:absolute;left:2621;top:1743;width:10;height:2" coordorigin="2621,1743" coordsize="10,0" path="m2621,1743l2630,1743e" filled="false" stroked="true" strokeweight=".48pt" strokecolor="#000000">
                <v:path arrowok="t"/>
              </v:shape>
            </v:group>
            <v:group style="position:absolute;left:2640;top:1743;width:10;height:2" coordorigin="2640,1743" coordsize="10,2">
              <v:shape style="position:absolute;left:2640;top:1743;width:10;height:2" coordorigin="2640,1743" coordsize="10,0" path="m2640,1743l2650,1743e" filled="false" stroked="true" strokeweight=".48pt" strokecolor="#000000">
                <v:path arrowok="t"/>
              </v:shape>
            </v:group>
            <v:group style="position:absolute;left:2659;top:1743;width:10;height:2" coordorigin="2659,1743" coordsize="10,2">
              <v:shape style="position:absolute;left:2659;top:1743;width:10;height:2" coordorigin="2659,1743" coordsize="10,0" path="m2659,1743l2669,1743e" filled="false" stroked="true" strokeweight=".48pt" strokecolor="#000000">
                <v:path arrowok="t"/>
              </v:shape>
            </v:group>
            <v:group style="position:absolute;left:2678;top:1743;width:10;height:2" coordorigin="2678,1743" coordsize="10,2">
              <v:shape style="position:absolute;left:2678;top:1743;width:10;height:2" coordorigin="2678,1743" coordsize="10,0" path="m2678,1743l2688,1743e" filled="false" stroked="true" strokeweight=".48pt" strokecolor="#000000">
                <v:path arrowok="t"/>
              </v:shape>
            </v:group>
            <v:group style="position:absolute;left:2698;top:1743;width:10;height:2" coordorigin="2698,1743" coordsize="10,2">
              <v:shape style="position:absolute;left:2698;top:1743;width:10;height:2" coordorigin="2698,1743" coordsize="10,0" path="m2698,1743l2707,1743e" filled="false" stroked="true" strokeweight=".48pt" strokecolor="#000000">
                <v:path arrowok="t"/>
              </v:shape>
            </v:group>
            <v:group style="position:absolute;left:2717;top:1743;width:10;height:2" coordorigin="2717,1743" coordsize="10,2">
              <v:shape style="position:absolute;left:2717;top:1743;width:10;height:2" coordorigin="2717,1743" coordsize="10,0" path="m2717,1743l2726,1743e" filled="false" stroked="true" strokeweight=".48pt" strokecolor="#000000">
                <v:path arrowok="t"/>
              </v:shape>
            </v:group>
            <v:group style="position:absolute;left:2736;top:1743;width:10;height:2" coordorigin="2736,1743" coordsize="10,2">
              <v:shape style="position:absolute;left:2736;top:1743;width:10;height:2" coordorigin="2736,1743" coordsize="10,0" path="m2736,1743l2746,1743e" filled="false" stroked="true" strokeweight=".48pt" strokecolor="#000000">
                <v:path arrowok="t"/>
              </v:shape>
            </v:group>
            <v:group style="position:absolute;left:2755;top:1743;width:10;height:2" coordorigin="2755,1743" coordsize="10,2">
              <v:shape style="position:absolute;left:2755;top:1743;width:10;height:2" coordorigin="2755,1743" coordsize="10,0" path="m2755,1743l2765,1743e" filled="false" stroked="true" strokeweight=".48pt" strokecolor="#000000">
                <v:path arrowok="t"/>
              </v:shape>
            </v:group>
            <v:group style="position:absolute;left:2774;top:1743;width:10;height:2" coordorigin="2774,1743" coordsize="10,2">
              <v:shape style="position:absolute;left:2774;top:1743;width:10;height:2" coordorigin="2774,1743" coordsize="10,0" path="m2774,1743l2784,1743e" filled="false" stroked="true" strokeweight=".48pt" strokecolor="#000000">
                <v:path arrowok="t"/>
              </v:shape>
            </v:group>
            <v:group style="position:absolute;left:2794;top:1743;width:10;height:2" coordorigin="2794,1743" coordsize="10,2">
              <v:shape style="position:absolute;left:2794;top:1743;width:10;height:2" coordorigin="2794,1743" coordsize="10,0" path="m2794,1743l2803,1743e" filled="false" stroked="true" strokeweight=".48pt" strokecolor="#000000">
                <v:path arrowok="t"/>
              </v:shape>
            </v:group>
            <v:group style="position:absolute;left:2813;top:1743;width:10;height:2" coordorigin="2813,1743" coordsize="10,2">
              <v:shape style="position:absolute;left:2813;top:1743;width:10;height:2" coordorigin="2813,1743" coordsize="10,0" path="m2813,1743l2822,1743e" filled="false" stroked="true" strokeweight=".48pt" strokecolor="#000000">
                <v:path arrowok="t"/>
              </v:shape>
            </v:group>
            <v:group style="position:absolute;left:2832;top:1743;width:10;height:2" coordorigin="2832,1743" coordsize="10,2">
              <v:shape style="position:absolute;left:2832;top:1743;width:10;height:2" coordorigin="2832,1743" coordsize="10,0" path="m2832,1743l2842,1743e" filled="false" stroked="true" strokeweight=".48pt" strokecolor="#000000">
                <v:path arrowok="t"/>
              </v:shape>
            </v:group>
            <v:group style="position:absolute;left:2851;top:1743;width:10;height:2" coordorigin="2851,1743" coordsize="10,2">
              <v:shape style="position:absolute;left:2851;top:1743;width:10;height:2" coordorigin="2851,1743" coordsize="10,0" path="m2851,1743l2861,1743e" filled="false" stroked="true" strokeweight=".48pt" strokecolor="#000000">
                <v:path arrowok="t"/>
              </v:shape>
            </v:group>
            <v:group style="position:absolute;left:2870;top:1743;width:10;height:2" coordorigin="2870,1743" coordsize="10,2">
              <v:shape style="position:absolute;left:2870;top:1743;width:10;height:2" coordorigin="2870,1743" coordsize="10,0" path="m2870,1743l2880,1743e" filled="false" stroked="true" strokeweight=".48pt" strokecolor="#000000">
                <v:path arrowok="t"/>
              </v:shape>
            </v:group>
            <v:group style="position:absolute;left:2890;top:1743;width:10;height:2" coordorigin="2890,1743" coordsize="10,2">
              <v:shape style="position:absolute;left:2890;top:1743;width:10;height:2" coordorigin="2890,1743" coordsize="10,0" path="m2890,1743l2899,1743e" filled="false" stroked="true" strokeweight=".48pt" strokecolor="#000000">
                <v:path arrowok="t"/>
              </v:shape>
            </v:group>
            <v:group style="position:absolute;left:2909;top:1743;width:10;height:2" coordorigin="2909,1743" coordsize="10,2">
              <v:shape style="position:absolute;left:2909;top:1743;width:10;height:2" coordorigin="2909,1743" coordsize="10,0" path="m2909,1743l2918,1743e" filled="false" stroked="true" strokeweight=".48pt" strokecolor="#000000">
                <v:path arrowok="t"/>
              </v:shape>
            </v:group>
            <v:group style="position:absolute;left:2928;top:1743;width:10;height:2" coordorigin="2928,1743" coordsize="10,2">
              <v:shape style="position:absolute;left:2928;top:1743;width:10;height:2" coordorigin="2928,1743" coordsize="10,0" path="m2928,1743l2938,1743e" filled="false" stroked="true" strokeweight=".48pt" strokecolor="#000000">
                <v:path arrowok="t"/>
              </v:shape>
            </v:group>
            <v:group style="position:absolute;left:2947;top:1743;width:10;height:2" coordorigin="2947,1743" coordsize="10,2">
              <v:shape style="position:absolute;left:2947;top:1743;width:10;height:2" coordorigin="2947,1743" coordsize="10,0" path="m2947,1743l2957,1743e" filled="false" stroked="true" strokeweight=".48pt" strokecolor="#000000">
                <v:path arrowok="t"/>
              </v:shape>
            </v:group>
            <v:group style="position:absolute;left:2966;top:1743;width:10;height:2" coordorigin="2966,1743" coordsize="10,2">
              <v:shape style="position:absolute;left:2966;top:1743;width:10;height:2" coordorigin="2966,1743" coordsize="10,0" path="m2966,1743l2976,1743e" filled="false" stroked="true" strokeweight=".48pt" strokecolor="#000000">
                <v:path arrowok="t"/>
              </v:shape>
            </v:group>
            <v:group style="position:absolute;left:2986;top:1743;width:10;height:2" coordorigin="2986,1743" coordsize="10,2">
              <v:shape style="position:absolute;left:2986;top:1743;width:10;height:2" coordorigin="2986,1743" coordsize="10,0" path="m2986,1743l2995,1743e" filled="false" stroked="true" strokeweight=".48pt" strokecolor="#000000">
                <v:path arrowok="t"/>
              </v:shape>
            </v:group>
            <v:group style="position:absolute;left:3005;top:1743;width:10;height:2" coordorigin="3005,1743" coordsize="10,2">
              <v:shape style="position:absolute;left:3005;top:1743;width:10;height:2" coordorigin="3005,1743" coordsize="10,0" path="m3005,1743l3014,1743e" filled="false" stroked="true" strokeweight=".48pt" strokecolor="#000000">
                <v:path arrowok="t"/>
              </v:shape>
            </v:group>
            <v:group style="position:absolute;left:3024;top:1743;width:10;height:2" coordorigin="3024,1743" coordsize="10,2">
              <v:shape style="position:absolute;left:3024;top:1743;width:10;height:2" coordorigin="3024,1743" coordsize="10,0" path="m3024,1743l3034,1743e" filled="false" stroked="true" strokeweight=".48pt" strokecolor="#000000">
                <v:path arrowok="t"/>
              </v:shape>
            </v:group>
            <v:group style="position:absolute;left:3043;top:1743;width:10;height:2" coordorigin="3043,1743" coordsize="10,2">
              <v:shape style="position:absolute;left:3043;top:1743;width:10;height:2" coordorigin="3043,1743" coordsize="10,0" path="m3043,1743l3053,1743e" filled="false" stroked="true" strokeweight=".48pt" strokecolor="#000000">
                <v:path arrowok="t"/>
              </v:shape>
            </v:group>
            <v:group style="position:absolute;left:3062;top:1743;width:10;height:2" coordorigin="3062,1743" coordsize="10,2">
              <v:shape style="position:absolute;left:3062;top:1743;width:10;height:2" coordorigin="3062,1743" coordsize="10,0" path="m3062,1743l3072,1743e" filled="false" stroked="true" strokeweight=".48pt" strokecolor="#000000">
                <v:path arrowok="t"/>
              </v:shape>
            </v:group>
            <v:group style="position:absolute;left:3082;top:1743;width:10;height:2" coordorigin="3082,1743" coordsize="10,2">
              <v:shape style="position:absolute;left:3082;top:1743;width:10;height:2" coordorigin="3082,1743" coordsize="10,0" path="m3082,1743l3091,1743e" filled="false" stroked="true" strokeweight=".48pt" strokecolor="#000000">
                <v:path arrowok="t"/>
              </v:shape>
            </v:group>
            <v:group style="position:absolute;left:3101;top:1743;width:10;height:2" coordorigin="3101,1743" coordsize="10,2">
              <v:shape style="position:absolute;left:3101;top:1743;width:10;height:2" coordorigin="3101,1743" coordsize="10,0" path="m3101,1743l3110,1743e" filled="false" stroked="true" strokeweight=".48pt" strokecolor="#000000">
                <v:path arrowok="t"/>
              </v:shape>
            </v:group>
            <v:group style="position:absolute;left:3120;top:1743;width:10;height:2" coordorigin="3120,1743" coordsize="10,2">
              <v:shape style="position:absolute;left:3120;top:1743;width:10;height:2" coordorigin="3120,1743" coordsize="10,0" path="m3120,1743l3130,1743e" filled="false" stroked="true" strokeweight=".48pt" strokecolor="#000000">
                <v:path arrowok="t"/>
              </v:shape>
            </v:group>
            <v:group style="position:absolute;left:3139;top:1743;width:10;height:2" coordorigin="3139,1743" coordsize="10,2">
              <v:shape style="position:absolute;left:3139;top:1743;width:10;height:2" coordorigin="3139,1743" coordsize="10,0" path="m3139,1743l3149,1743e" filled="false" stroked="true" strokeweight=".48pt" strokecolor="#000000">
                <v:path arrowok="t"/>
              </v:shape>
            </v:group>
            <v:group style="position:absolute;left:3158;top:1743;width:10;height:2" coordorigin="3158,1743" coordsize="10,2">
              <v:shape style="position:absolute;left:3158;top:1743;width:10;height:2" coordorigin="3158,1743" coordsize="10,0" path="m3158,1743l3168,1743e" filled="false" stroked="true" strokeweight=".48pt" strokecolor="#000000">
                <v:path arrowok="t"/>
              </v:shape>
            </v:group>
            <v:group style="position:absolute;left:3178;top:1743;width:10;height:2" coordorigin="3178,1743" coordsize="10,2">
              <v:shape style="position:absolute;left:3178;top:1743;width:10;height:2" coordorigin="3178,1743" coordsize="10,0" path="m3178,1743l3187,1743e" filled="false" stroked="true" strokeweight=".48pt" strokecolor="#000000">
                <v:path arrowok="t"/>
              </v:shape>
            </v:group>
            <v:group style="position:absolute;left:3197;top:1743;width:10;height:2" coordorigin="3197,1743" coordsize="10,2">
              <v:shape style="position:absolute;left:3197;top:1743;width:10;height:2" coordorigin="3197,1743" coordsize="10,0" path="m3197,1743l3206,1743e" filled="false" stroked="true" strokeweight=".48pt" strokecolor="#000000">
                <v:path arrowok="t"/>
              </v:shape>
            </v:group>
            <v:group style="position:absolute;left:3216;top:1743;width:10;height:2" coordorigin="3216,1743" coordsize="10,2">
              <v:shape style="position:absolute;left:3216;top:1743;width:10;height:2" coordorigin="3216,1743" coordsize="10,0" path="m3216,1743l3226,1743e" filled="false" stroked="true" strokeweight=".48pt" strokecolor="#000000">
                <v:path arrowok="t"/>
              </v:shape>
            </v:group>
            <v:group style="position:absolute;left:3235;top:1743;width:10;height:2" coordorigin="3235,1743" coordsize="10,2">
              <v:shape style="position:absolute;left:3235;top:1743;width:10;height:2" coordorigin="3235,1743" coordsize="10,0" path="m3235,1743l3245,1743e" filled="false" stroked="true" strokeweight=".48pt" strokecolor="#000000">
                <v:path arrowok="t"/>
              </v:shape>
            </v:group>
            <v:group style="position:absolute;left:3254;top:1743;width:10;height:2" coordorigin="3254,1743" coordsize="10,2">
              <v:shape style="position:absolute;left:3254;top:1743;width:10;height:2" coordorigin="3254,1743" coordsize="10,0" path="m3254,1743l3264,1743e" filled="false" stroked="true" strokeweight=".48pt" strokecolor="#000000">
                <v:path arrowok="t"/>
              </v:shape>
            </v:group>
            <v:group style="position:absolute;left:3274;top:1743;width:10;height:2" coordorigin="3274,1743" coordsize="10,2">
              <v:shape style="position:absolute;left:3274;top:1743;width:10;height:2" coordorigin="3274,1743" coordsize="10,0" path="m3274,1743l3283,1743e" filled="false" stroked="true" strokeweight=".48pt" strokecolor="#000000">
                <v:path arrowok="t"/>
              </v:shape>
            </v:group>
            <v:group style="position:absolute;left:3293;top:1743;width:10;height:2" coordorigin="3293,1743" coordsize="10,2">
              <v:shape style="position:absolute;left:3293;top:1743;width:10;height:2" coordorigin="3293,1743" coordsize="10,0" path="m3293,1743l3302,1743e" filled="false" stroked="true" strokeweight=".48pt" strokecolor="#000000">
                <v:path arrowok="t"/>
              </v:shape>
            </v:group>
            <v:group style="position:absolute;left:3312;top:1743;width:10;height:2" coordorigin="3312,1743" coordsize="10,2">
              <v:shape style="position:absolute;left:3312;top:1743;width:10;height:2" coordorigin="3312,1743" coordsize="10,0" path="m3312,1743l3322,1743e" filled="false" stroked="true" strokeweight=".48pt" strokecolor="#000000">
                <v:path arrowok="t"/>
              </v:shape>
            </v:group>
            <v:group style="position:absolute;left:3331;top:1743;width:10;height:2" coordorigin="3331,1743" coordsize="10,2">
              <v:shape style="position:absolute;left:3331;top:1743;width:10;height:2" coordorigin="3331,1743" coordsize="10,0" path="m3331,1743l3341,1743e" filled="false" stroked="true" strokeweight=".48pt" strokecolor="#000000">
                <v:path arrowok="t"/>
              </v:shape>
            </v:group>
            <v:group style="position:absolute;left:3350;top:1743;width:10;height:2" coordorigin="3350,1743" coordsize="10,2">
              <v:shape style="position:absolute;left:3350;top:1743;width:10;height:2" coordorigin="3350,1743" coordsize="10,0" path="m3350,1743l3360,1743e" filled="false" stroked="true" strokeweight=".48pt" strokecolor="#000000">
                <v:path arrowok="t"/>
              </v:shape>
            </v:group>
            <v:group style="position:absolute;left:3370;top:1743;width:10;height:2" coordorigin="3370,1743" coordsize="10,2">
              <v:shape style="position:absolute;left:3370;top:1743;width:10;height:2" coordorigin="3370,1743" coordsize="10,0" path="m3370,1743l3379,1743e" filled="false" stroked="true" strokeweight=".48pt" strokecolor="#000000">
                <v:path arrowok="t"/>
              </v:shape>
            </v:group>
            <v:group style="position:absolute;left:3389;top:1743;width:10;height:2" coordorigin="3389,1743" coordsize="10,2">
              <v:shape style="position:absolute;left:3389;top:1743;width:10;height:2" coordorigin="3389,1743" coordsize="10,0" path="m3389,1743l3398,1743e" filled="false" stroked="true" strokeweight=".48pt" strokecolor="#000000">
                <v:path arrowok="t"/>
              </v:shape>
            </v:group>
            <v:group style="position:absolute;left:3408;top:1743;width:10;height:2" coordorigin="3408,1743" coordsize="10,2">
              <v:shape style="position:absolute;left:3408;top:1743;width:10;height:2" coordorigin="3408,1743" coordsize="10,0" path="m3408,1743l3418,1743e" filled="false" stroked="true" strokeweight=".48pt" strokecolor="#000000">
                <v:path arrowok="t"/>
              </v:shape>
            </v:group>
            <v:group style="position:absolute;left:3427;top:1743;width:10;height:2" coordorigin="3427,1743" coordsize="10,2">
              <v:shape style="position:absolute;left:3427;top:1743;width:10;height:2" coordorigin="3427,1743" coordsize="10,0" path="m3427,1743l3437,1743e" filled="false" stroked="true" strokeweight=".48pt" strokecolor="#000000">
                <v:path arrowok="t"/>
              </v:shape>
            </v:group>
            <v:group style="position:absolute;left:3446;top:1743;width:10;height:2" coordorigin="3446,1743" coordsize="10,2">
              <v:shape style="position:absolute;left:3446;top:1743;width:10;height:2" coordorigin="3446,1743" coordsize="10,0" path="m3446,1743l3456,1743e" filled="false" stroked="true" strokeweight=".48pt" strokecolor="#000000">
                <v:path arrowok="t"/>
              </v:shape>
            </v:group>
            <v:group style="position:absolute;left:3466;top:1743;width:10;height:2" coordorigin="3466,1743" coordsize="10,2">
              <v:shape style="position:absolute;left:3466;top:1743;width:10;height:2" coordorigin="3466,1743" coordsize="10,0" path="m3466,1743l3475,1743e" filled="false" stroked="true" strokeweight=".48pt" strokecolor="#000000">
                <v:path arrowok="t"/>
              </v:shape>
            </v:group>
            <v:group style="position:absolute;left:3485;top:1743;width:10;height:2" coordorigin="3485,1743" coordsize="10,2">
              <v:shape style="position:absolute;left:3485;top:1743;width:10;height:2" coordorigin="3485,1743" coordsize="10,0" path="m3485,1743l3494,1743e" filled="false" stroked="true" strokeweight=".48pt" strokecolor="#000000">
                <v:path arrowok="t"/>
              </v:shape>
            </v:group>
            <v:group style="position:absolute;left:3504;top:1743;width:10;height:2" coordorigin="3504,1743" coordsize="10,2">
              <v:shape style="position:absolute;left:3504;top:1743;width:10;height:2" coordorigin="3504,1743" coordsize="10,0" path="m3504,1743l3514,1743e" filled="false" stroked="true" strokeweight=".48pt" strokecolor="#000000">
                <v:path arrowok="t"/>
              </v:shape>
            </v:group>
            <v:group style="position:absolute;left:3523;top:1743;width:10;height:2" coordorigin="3523,1743" coordsize="10,2">
              <v:shape style="position:absolute;left:3523;top:1743;width:10;height:2" coordorigin="3523,1743" coordsize="10,0" path="m3523,1743l3533,1743e" filled="false" stroked="true" strokeweight=".48pt" strokecolor="#000000">
                <v:path arrowok="t"/>
              </v:shape>
            </v:group>
            <v:group style="position:absolute;left:3542;top:1743;width:10;height:2" coordorigin="3542,1743" coordsize="10,2">
              <v:shape style="position:absolute;left:3542;top:1743;width:10;height:2" coordorigin="3542,1743" coordsize="10,0" path="m3542,1743l3552,1743e" filled="false" stroked="true" strokeweight=".48pt" strokecolor="#000000">
                <v:path arrowok="t"/>
              </v:shape>
            </v:group>
            <v:group style="position:absolute;left:3562;top:1743;width:10;height:2" coordorigin="3562,1743" coordsize="10,2">
              <v:shape style="position:absolute;left:3562;top:1743;width:10;height:2" coordorigin="3562,1743" coordsize="10,0" path="m3562,1743l3571,1743e" filled="false" stroked="true" strokeweight=".48pt" strokecolor="#000000">
                <v:path arrowok="t"/>
              </v:shape>
            </v:group>
            <v:group style="position:absolute;left:3581;top:1743;width:10;height:2" coordorigin="3581,1743" coordsize="10,2">
              <v:shape style="position:absolute;left:3581;top:1743;width:10;height:2" coordorigin="3581,1743" coordsize="10,0" path="m3581,1743l3590,1743e" filled="false" stroked="true" strokeweight=".48pt" strokecolor="#000000">
                <v:path arrowok="t"/>
              </v:shape>
            </v:group>
            <v:group style="position:absolute;left:3600;top:1743;width:10;height:2" coordorigin="3600,1743" coordsize="10,2">
              <v:shape style="position:absolute;left:3600;top:1743;width:10;height:2" coordorigin="3600,1743" coordsize="10,0" path="m3600,1743l3610,1743e" filled="false" stroked="true" strokeweight=".48pt" strokecolor="#000000">
                <v:path arrowok="t"/>
              </v:shape>
            </v:group>
            <v:group style="position:absolute;left:3619;top:1743;width:10;height:2" coordorigin="3619,1743" coordsize="10,2">
              <v:shape style="position:absolute;left:3619;top:1743;width:10;height:2" coordorigin="3619,1743" coordsize="10,0" path="m3619,1743l3629,1743e" filled="false" stroked="true" strokeweight=".48pt" strokecolor="#000000">
                <v:path arrowok="t"/>
              </v:shape>
            </v:group>
            <v:group style="position:absolute;left:3638;top:1743;width:10;height:2" coordorigin="3638,1743" coordsize="10,2">
              <v:shape style="position:absolute;left:3638;top:1743;width:10;height:2" coordorigin="3638,1743" coordsize="10,0" path="m3638,1743l3648,1743e" filled="false" stroked="true" strokeweight=".48pt" strokecolor="#000000">
                <v:path arrowok="t"/>
              </v:shape>
            </v:group>
            <v:group style="position:absolute;left:3658;top:1743;width:10;height:2" coordorigin="3658,1743" coordsize="10,2">
              <v:shape style="position:absolute;left:3658;top:1743;width:10;height:2" coordorigin="3658,1743" coordsize="10,0" path="m3658,1743l3667,1743e" filled="false" stroked="true" strokeweight=".48pt" strokecolor="#000000">
                <v:path arrowok="t"/>
              </v:shape>
            </v:group>
            <v:group style="position:absolute;left:3677;top:1743;width:10;height:2" coordorigin="3677,1743" coordsize="10,2">
              <v:shape style="position:absolute;left:3677;top:1743;width:10;height:2" coordorigin="3677,1743" coordsize="10,0" path="m3677,1743l3686,1743e" filled="false" stroked="true" strokeweight=".48pt" strokecolor="#000000">
                <v:path arrowok="t"/>
              </v:shape>
            </v:group>
            <v:group style="position:absolute;left:3696;top:1743;width:10;height:2" coordorigin="3696,1743" coordsize="10,2">
              <v:shape style="position:absolute;left:3696;top:1743;width:10;height:2" coordorigin="3696,1743" coordsize="10,0" path="m3696,1743l3706,1743e" filled="false" stroked="true" strokeweight=".48pt" strokecolor="#000000">
                <v:path arrowok="t"/>
              </v:shape>
            </v:group>
            <v:group style="position:absolute;left:3715;top:1743;width:10;height:2" coordorigin="3715,1743" coordsize="10,2">
              <v:shape style="position:absolute;left:3715;top:1743;width:10;height:2" coordorigin="3715,1743" coordsize="10,0" path="m3715,1743l3725,1743e" filled="false" stroked="true" strokeweight=".48pt" strokecolor="#000000">
                <v:path arrowok="t"/>
              </v:shape>
            </v:group>
            <v:group style="position:absolute;left:3734;top:1743;width:10;height:2" coordorigin="3734,1743" coordsize="10,2">
              <v:shape style="position:absolute;left:3734;top:1743;width:10;height:2" coordorigin="3734,1743" coordsize="10,0" path="m3734,1743l3744,1743e" filled="false" stroked="true" strokeweight=".48pt" strokecolor="#000000">
                <v:path arrowok="t"/>
              </v:shape>
            </v:group>
            <v:group style="position:absolute;left:3754;top:1743;width:10;height:2" coordorigin="3754,1743" coordsize="10,2">
              <v:shape style="position:absolute;left:3754;top:1743;width:10;height:2" coordorigin="3754,1743" coordsize="10,0" path="m3754,1743l3763,1743e" filled="false" stroked="true" strokeweight=".48pt" strokecolor="#000000">
                <v:path arrowok="t"/>
              </v:shape>
            </v:group>
            <v:group style="position:absolute;left:3773;top:1743;width:10;height:2" coordorigin="3773,1743" coordsize="10,2">
              <v:shape style="position:absolute;left:3773;top:1743;width:10;height:2" coordorigin="3773,1743" coordsize="10,0" path="m3773,1743l3782,1743e" filled="false" stroked="true" strokeweight=".48pt" strokecolor="#000000">
                <v:path arrowok="t"/>
              </v:shape>
            </v:group>
            <v:group style="position:absolute;left:3792;top:1743;width:10;height:2" coordorigin="3792,1743" coordsize="10,2">
              <v:shape style="position:absolute;left:3792;top:1743;width:10;height:2" coordorigin="3792,1743" coordsize="10,0" path="m3792,1743l3802,1743e" filled="false" stroked="true" strokeweight=".48pt" strokecolor="#000000">
                <v:path arrowok="t"/>
              </v:shape>
            </v:group>
            <v:group style="position:absolute;left:3811;top:1743;width:10;height:2" coordorigin="3811,1743" coordsize="10,2">
              <v:shape style="position:absolute;left:3811;top:1743;width:10;height:2" coordorigin="3811,1743" coordsize="10,0" path="m3811,1743l3821,1743e" filled="false" stroked="true" strokeweight=".48pt" strokecolor="#000000">
                <v:path arrowok="t"/>
              </v:shape>
            </v:group>
            <v:group style="position:absolute;left:3830;top:1743;width:10;height:2" coordorigin="3830,1743" coordsize="10,2">
              <v:shape style="position:absolute;left:3830;top:1743;width:10;height:2" coordorigin="3830,1743" coordsize="10,0" path="m3830,1743l3840,1743e" filled="false" stroked="true" strokeweight=".48pt" strokecolor="#000000">
                <v:path arrowok="t"/>
              </v:shape>
            </v:group>
            <v:group style="position:absolute;left:3850;top:1743;width:10;height:2" coordorigin="3850,1743" coordsize="10,2">
              <v:shape style="position:absolute;left:3850;top:1743;width:10;height:2" coordorigin="3850,1743" coordsize="10,0" path="m3850,1743l3859,1743e" filled="false" stroked="true" strokeweight=".48pt" strokecolor="#000000">
                <v:path arrowok="t"/>
              </v:shape>
            </v:group>
            <v:group style="position:absolute;left:3869;top:1743;width:10;height:2" coordorigin="3869,1743" coordsize="10,2">
              <v:shape style="position:absolute;left:3869;top:1743;width:10;height:2" coordorigin="3869,1743" coordsize="10,0" path="m3869,1743l3878,1743e" filled="false" stroked="true" strokeweight=".48pt" strokecolor="#000000">
                <v:path arrowok="t"/>
              </v:shape>
            </v:group>
            <v:group style="position:absolute;left:3888;top:1743;width:10;height:2" coordorigin="3888,1743" coordsize="10,2">
              <v:shape style="position:absolute;left:3888;top:1743;width:10;height:2" coordorigin="3888,1743" coordsize="10,0" path="m3888,1743l3898,1743e" filled="false" stroked="true" strokeweight=".48pt" strokecolor="#000000">
                <v:path arrowok="t"/>
              </v:shape>
            </v:group>
            <v:group style="position:absolute;left:3907;top:1743;width:10;height:2" coordorigin="3907,1743" coordsize="10,2">
              <v:shape style="position:absolute;left:3907;top:1743;width:10;height:2" coordorigin="3907,1743" coordsize="10,0" path="m3907,1743l3917,1743e" filled="false" stroked="true" strokeweight=".48pt" strokecolor="#000000">
                <v:path arrowok="t"/>
              </v:shape>
            </v:group>
            <v:group style="position:absolute;left:3926;top:1743;width:10;height:2" coordorigin="3926,1743" coordsize="10,2">
              <v:shape style="position:absolute;left:3926;top:1743;width:10;height:2" coordorigin="3926,1743" coordsize="10,0" path="m3926,1743l3936,1743e" filled="false" stroked="true" strokeweight=".48pt" strokecolor="#000000">
                <v:path arrowok="t"/>
              </v:shape>
            </v:group>
            <v:group style="position:absolute;left:3946;top:1743;width:10;height:2" coordorigin="3946,1743" coordsize="10,2">
              <v:shape style="position:absolute;left:3946;top:1743;width:10;height:2" coordorigin="3946,1743" coordsize="10,0" path="m3946,1743l3955,1743e" filled="false" stroked="true" strokeweight=".48pt" strokecolor="#000000">
                <v:path arrowok="t"/>
              </v:shape>
            </v:group>
            <v:group style="position:absolute;left:3965;top:1743;width:10;height:2" coordorigin="3965,1743" coordsize="10,2">
              <v:shape style="position:absolute;left:3965;top:1743;width:10;height:2" coordorigin="3965,1743" coordsize="10,0" path="m3965,1743l3974,1743e" filled="false" stroked="true" strokeweight=".48pt" strokecolor="#000000">
                <v:path arrowok="t"/>
              </v:shape>
            </v:group>
            <v:group style="position:absolute;left:3984;top:1743;width:10;height:2" coordorigin="3984,1743" coordsize="10,2">
              <v:shape style="position:absolute;left:3984;top:1743;width:10;height:2" coordorigin="3984,1743" coordsize="10,0" path="m3984,1743l3994,1743e" filled="false" stroked="true" strokeweight=".48pt" strokecolor="#000000">
                <v:path arrowok="t"/>
              </v:shape>
            </v:group>
            <v:group style="position:absolute;left:4003;top:1743;width:10;height:2" coordorigin="4003,1743" coordsize="10,2">
              <v:shape style="position:absolute;left:4003;top:1743;width:10;height:2" coordorigin="4003,1743" coordsize="10,0" path="m4003,1743l4013,1743e" filled="false" stroked="true" strokeweight=".48pt" strokecolor="#000000">
                <v:path arrowok="t"/>
              </v:shape>
            </v:group>
            <v:group style="position:absolute;left:4022;top:1743;width:10;height:2" coordorigin="4022,1743" coordsize="10,2">
              <v:shape style="position:absolute;left:4022;top:1743;width:10;height:2" coordorigin="4022,1743" coordsize="10,0" path="m4022,1743l4032,1743e" filled="false" stroked="true" strokeweight=".48pt" strokecolor="#000000">
                <v:path arrowok="t"/>
              </v:shape>
            </v:group>
            <v:group style="position:absolute;left:4042;top:1743;width:10;height:2" coordorigin="4042,1743" coordsize="10,2">
              <v:shape style="position:absolute;left:4042;top:1743;width:10;height:2" coordorigin="4042,1743" coordsize="10,0" path="m4042,1743l4051,1743e" filled="false" stroked="true" strokeweight=".48pt" strokecolor="#000000">
                <v:path arrowok="t"/>
              </v:shape>
            </v:group>
            <v:group style="position:absolute;left:4061;top:1743;width:10;height:2" coordorigin="4061,1743" coordsize="10,2">
              <v:shape style="position:absolute;left:4061;top:1743;width:10;height:2" coordorigin="4061,1743" coordsize="10,0" path="m4061,1743l4070,1743e" filled="false" stroked="true" strokeweight=".48pt" strokecolor="#000000">
                <v:path arrowok="t"/>
              </v:shape>
            </v:group>
            <v:group style="position:absolute;left:4080;top:1743;width:10;height:2" coordorigin="4080,1743" coordsize="10,2">
              <v:shape style="position:absolute;left:4080;top:1743;width:10;height:2" coordorigin="4080,1743" coordsize="10,0" path="m4080,1743l4090,1743e" filled="false" stroked="true" strokeweight=".48pt" strokecolor="#000000">
                <v:path arrowok="t"/>
              </v:shape>
            </v:group>
            <v:group style="position:absolute;left:4099;top:1743;width:10;height:2" coordorigin="4099,1743" coordsize="10,2">
              <v:shape style="position:absolute;left:4099;top:1743;width:10;height:2" coordorigin="4099,1743" coordsize="10,0" path="m4099,1743l4109,1743e" filled="false" stroked="true" strokeweight=".48pt" strokecolor="#000000">
                <v:path arrowok="t"/>
              </v:shape>
            </v:group>
            <v:group style="position:absolute;left:4118;top:1743;width:10;height:2" coordorigin="4118,1743" coordsize="10,2">
              <v:shape style="position:absolute;left:4118;top:1743;width:10;height:2" coordorigin="4118,1743" coordsize="10,0" path="m4118,1743l4128,1743e" filled="false" stroked="true" strokeweight=".48pt" strokecolor="#000000">
                <v:path arrowok="t"/>
              </v:shape>
            </v:group>
            <v:group style="position:absolute;left:4138;top:1743;width:10;height:2" coordorigin="4138,1743" coordsize="10,2">
              <v:shape style="position:absolute;left:4138;top:1743;width:10;height:2" coordorigin="4138,1743" coordsize="10,0" path="m4138,1743l4147,1743e" filled="false" stroked="true" strokeweight=".48pt" strokecolor="#000000">
                <v:path arrowok="t"/>
              </v:shape>
            </v:group>
            <v:group style="position:absolute;left:4157;top:1743;width:10;height:2" coordorigin="4157,1743" coordsize="10,2">
              <v:shape style="position:absolute;left:4157;top:1743;width:10;height:2" coordorigin="4157,1743" coordsize="10,0" path="m4157,1743l4166,1743e" filled="false" stroked="true" strokeweight=".48pt" strokecolor="#000000">
                <v:path arrowok="t"/>
              </v:shape>
            </v:group>
            <v:group style="position:absolute;left:4176;top:1743;width:10;height:2" coordorigin="4176,1743" coordsize="10,2">
              <v:shape style="position:absolute;left:4176;top:1743;width:10;height:2" coordorigin="4176,1743" coordsize="10,0" path="m4176,1743l4186,1743e" filled="false" stroked="true" strokeweight=".48pt" strokecolor="#000000">
                <v:path arrowok="t"/>
              </v:shape>
            </v:group>
            <v:group style="position:absolute;left:4195;top:1743;width:10;height:2" coordorigin="4195,1743" coordsize="10,2">
              <v:shape style="position:absolute;left:4195;top:1743;width:10;height:2" coordorigin="4195,1743" coordsize="10,0" path="m4195,1743l4205,1743e" filled="false" stroked="true" strokeweight=".48pt" strokecolor="#000000">
                <v:path arrowok="t"/>
              </v:shape>
            </v:group>
            <v:group style="position:absolute;left:4214;top:1743;width:10;height:2" coordorigin="4214,1743" coordsize="10,2">
              <v:shape style="position:absolute;left:4214;top:1743;width:10;height:2" coordorigin="4214,1743" coordsize="10,0" path="m4214,1743l4224,1743e" filled="false" stroked="true" strokeweight=".48pt" strokecolor="#000000">
                <v:path arrowok="t"/>
              </v:shape>
            </v:group>
            <v:group style="position:absolute;left:4234;top:1743;width:10;height:2" coordorigin="4234,1743" coordsize="10,2">
              <v:shape style="position:absolute;left:4234;top:1743;width:10;height:2" coordorigin="4234,1743" coordsize="10,0" path="m4234,1743l4243,1743e" filled="false" stroked="true" strokeweight=".48pt" strokecolor="#000000">
                <v:path arrowok="t"/>
              </v:shape>
            </v:group>
            <v:group style="position:absolute;left:4253;top:1743;width:10;height:2" coordorigin="4253,1743" coordsize="10,2">
              <v:shape style="position:absolute;left:4253;top:1743;width:10;height:2" coordorigin="4253,1743" coordsize="10,0" path="m4253,1743l4262,1743e" filled="false" stroked="true" strokeweight=".48pt" strokecolor="#000000">
                <v:path arrowok="t"/>
              </v:shape>
            </v:group>
            <v:group style="position:absolute;left:4272;top:1743;width:10;height:2" coordorigin="4272,1743" coordsize="10,2">
              <v:shape style="position:absolute;left:4272;top:1743;width:10;height:2" coordorigin="4272,1743" coordsize="10,0" path="m4272,1743l4282,1743e" filled="false" stroked="true" strokeweight=".48pt" strokecolor="#000000">
                <v:path arrowok="t"/>
              </v:shape>
            </v:group>
            <v:group style="position:absolute;left:4291;top:1743;width:10;height:2" coordorigin="4291,1743" coordsize="10,2">
              <v:shape style="position:absolute;left:4291;top:1743;width:10;height:2" coordorigin="4291,1743" coordsize="10,0" path="m4291,1743l4301,1743e" filled="false" stroked="true" strokeweight=".48pt" strokecolor="#000000">
                <v:path arrowok="t"/>
              </v:shape>
            </v:group>
            <v:group style="position:absolute;left:4310;top:1743;width:10;height:2" coordorigin="4310,1743" coordsize="10,2">
              <v:shape style="position:absolute;left:4310;top:1743;width:10;height:2" coordorigin="4310,1743" coordsize="10,0" path="m4310,1743l4320,1743e" filled="false" stroked="true" strokeweight=".48pt" strokecolor="#000000">
                <v:path arrowok="t"/>
              </v:shape>
            </v:group>
            <v:group style="position:absolute;left:4330;top:1743;width:10;height:2" coordorigin="4330,1743" coordsize="10,2">
              <v:shape style="position:absolute;left:4330;top:1743;width:10;height:2" coordorigin="4330,1743" coordsize="10,0" path="m4330,1743l4339,1743e" filled="false" stroked="true" strokeweight=".48pt" strokecolor="#000000">
                <v:path arrowok="t"/>
              </v:shape>
            </v:group>
            <v:group style="position:absolute;left:4349;top:1743;width:10;height:2" coordorigin="4349,1743" coordsize="10,2">
              <v:shape style="position:absolute;left:4349;top:1743;width:10;height:2" coordorigin="4349,1743" coordsize="10,0" path="m4349,1743l4358,1743e" filled="false" stroked="true" strokeweight=".48pt" strokecolor="#000000">
                <v:path arrowok="t"/>
              </v:shape>
            </v:group>
            <v:group style="position:absolute;left:4368;top:1743;width:10;height:2" coordorigin="4368,1743" coordsize="10,2">
              <v:shape style="position:absolute;left:4368;top:1743;width:10;height:2" coordorigin="4368,1743" coordsize="10,0" path="m4368,1743l4378,1743e" filled="false" stroked="true" strokeweight=".48pt" strokecolor="#000000">
                <v:path arrowok="t"/>
              </v:shape>
            </v:group>
            <v:group style="position:absolute;left:4387;top:1743;width:10;height:2" coordorigin="4387,1743" coordsize="10,2">
              <v:shape style="position:absolute;left:4387;top:1743;width:10;height:2" coordorigin="4387,1743" coordsize="10,0" path="m4387,1743l4397,1743e" filled="false" stroked="true" strokeweight=".48pt" strokecolor="#000000">
                <v:path arrowok="t"/>
              </v:shape>
            </v:group>
            <v:group style="position:absolute;left:4406;top:1743;width:10;height:2" coordorigin="4406,1743" coordsize="10,2">
              <v:shape style="position:absolute;left:4406;top:1743;width:10;height:2" coordorigin="4406,1743" coordsize="10,0" path="m4406,1743l4416,1743e" filled="false" stroked="true" strokeweight=".48pt" strokecolor="#000000">
                <v:path arrowok="t"/>
              </v:shape>
            </v:group>
            <v:group style="position:absolute;left:4426;top:1743;width:10;height:2" coordorigin="4426,1743" coordsize="10,2">
              <v:shape style="position:absolute;left:4426;top:1743;width:10;height:2" coordorigin="4426,1743" coordsize="10,0" path="m4426,1743l4435,1743e" filled="false" stroked="true" strokeweight=".48pt" strokecolor="#000000">
                <v:path arrowok="t"/>
              </v:shape>
            </v:group>
            <v:group style="position:absolute;left:4445;top:1743;width:10;height:2" coordorigin="4445,1743" coordsize="10,2">
              <v:shape style="position:absolute;left:4445;top:1743;width:10;height:2" coordorigin="4445,1743" coordsize="10,0" path="m4445,1743l4454,1743e" filled="false" stroked="true" strokeweight=".48pt" strokecolor="#000000">
                <v:path arrowok="t"/>
              </v:shape>
            </v:group>
            <v:group style="position:absolute;left:4464;top:1743;width:10;height:2" coordorigin="4464,1743" coordsize="10,2">
              <v:shape style="position:absolute;left:4464;top:1743;width:10;height:2" coordorigin="4464,1743" coordsize="10,0" path="m4464,1743l4474,1743e" filled="false" stroked="true" strokeweight=".48pt" strokecolor="#000000">
                <v:path arrowok="t"/>
              </v:shape>
            </v:group>
            <v:group style="position:absolute;left:4483;top:1743;width:10;height:2" coordorigin="4483,1743" coordsize="10,2">
              <v:shape style="position:absolute;left:4483;top:1743;width:10;height:2" coordorigin="4483,1743" coordsize="10,0" path="m4483,1743l4493,1743e" filled="false" stroked="true" strokeweight=".48pt" strokecolor="#000000">
                <v:path arrowok="t"/>
              </v:shape>
            </v:group>
            <v:group style="position:absolute;left:4502;top:1743;width:10;height:2" coordorigin="4502,1743" coordsize="10,2">
              <v:shape style="position:absolute;left:4502;top:1743;width:10;height:2" coordorigin="4502,1743" coordsize="10,0" path="m4502,1743l4512,1743e" filled="false" stroked="true" strokeweight=".48pt" strokecolor="#000000">
                <v:path arrowok="t"/>
              </v:shape>
            </v:group>
            <v:group style="position:absolute;left:4522;top:1743;width:10;height:2" coordorigin="4522,1743" coordsize="10,2">
              <v:shape style="position:absolute;left:4522;top:1743;width:10;height:2" coordorigin="4522,1743" coordsize="10,0" path="m4522,1743l4531,1743e" filled="false" stroked="true" strokeweight=".48pt" strokecolor="#000000">
                <v:path arrowok="t"/>
              </v:shape>
            </v:group>
            <v:group style="position:absolute;left:4541;top:1743;width:10;height:2" coordorigin="4541,1743" coordsize="10,2">
              <v:shape style="position:absolute;left:4541;top:1743;width:10;height:2" coordorigin="4541,1743" coordsize="10,0" path="m4541,1743l4550,1743e" filled="false" stroked="true" strokeweight=".48pt" strokecolor="#000000">
                <v:path arrowok="t"/>
              </v:shape>
            </v:group>
            <v:group style="position:absolute;left:4560;top:1743;width:10;height:2" coordorigin="4560,1743" coordsize="10,2">
              <v:shape style="position:absolute;left:4560;top:1743;width:10;height:2" coordorigin="4560,1743" coordsize="10,0" path="m4560,1743l4570,1743e" filled="false" stroked="true" strokeweight=".48pt" strokecolor="#000000">
                <v:path arrowok="t"/>
              </v:shape>
            </v:group>
            <v:group style="position:absolute;left:4579;top:1743;width:10;height:2" coordorigin="4579,1743" coordsize="10,2">
              <v:shape style="position:absolute;left:4579;top:1743;width:10;height:2" coordorigin="4579,1743" coordsize="10,0" path="m4579,1743l4589,1743e" filled="false" stroked="true" strokeweight=".48pt" strokecolor="#000000">
                <v:path arrowok="t"/>
              </v:shape>
            </v:group>
            <v:group style="position:absolute;left:4598;top:1743;width:10;height:2" coordorigin="4598,1743" coordsize="10,2">
              <v:shape style="position:absolute;left:4598;top:1743;width:10;height:2" coordorigin="4598,1743" coordsize="10,0" path="m4598,1743l4608,1743e" filled="false" stroked="true" strokeweight=".48pt" strokecolor="#000000">
                <v:path arrowok="t"/>
              </v:shape>
            </v:group>
            <v:group style="position:absolute;left:4618;top:1743;width:10;height:2" coordorigin="4618,1743" coordsize="10,2">
              <v:shape style="position:absolute;left:4618;top:1743;width:10;height:2" coordorigin="4618,1743" coordsize="10,0" path="m4618,1743l4627,1743e" filled="false" stroked="true" strokeweight=".48pt" strokecolor="#000000">
                <v:path arrowok="t"/>
              </v:shape>
            </v:group>
            <v:group style="position:absolute;left:4637;top:1743;width:10;height:2" coordorigin="4637,1743" coordsize="10,2">
              <v:shape style="position:absolute;left:4637;top:1743;width:10;height:2" coordorigin="4637,1743" coordsize="10,0" path="m4637,1743l4646,1743e" filled="false" stroked="true" strokeweight=".48pt" strokecolor="#000000">
                <v:path arrowok="t"/>
              </v:shape>
            </v:group>
            <v:group style="position:absolute;left:4656;top:1743;width:10;height:2" coordorigin="4656,1743" coordsize="10,2">
              <v:shape style="position:absolute;left:4656;top:1743;width:10;height:2" coordorigin="4656,1743" coordsize="10,0" path="m4656,1743l4666,1743e" filled="false" stroked="true" strokeweight=".48pt" strokecolor="#000000">
                <v:path arrowok="t"/>
              </v:shape>
            </v:group>
            <v:group style="position:absolute;left:4675;top:1743;width:10;height:2" coordorigin="4675,1743" coordsize="10,2">
              <v:shape style="position:absolute;left:4675;top:1743;width:10;height:2" coordorigin="4675,1743" coordsize="10,0" path="m4675,1743l4685,1743e" filled="false" stroked="true" strokeweight=".48pt" strokecolor="#000000">
                <v:path arrowok="t"/>
              </v:shape>
            </v:group>
            <v:group style="position:absolute;left:4694;top:1743;width:10;height:2" coordorigin="4694,1743" coordsize="10,2">
              <v:shape style="position:absolute;left:4694;top:1743;width:10;height:2" coordorigin="4694,1743" coordsize="10,0" path="m4694,1743l4704,1743e" filled="false" stroked="true" strokeweight=".48pt" strokecolor="#000000">
                <v:path arrowok="t"/>
              </v:shape>
            </v:group>
            <v:group style="position:absolute;left:4714;top:1743;width:10;height:2" coordorigin="4714,1743" coordsize="10,2">
              <v:shape style="position:absolute;left:4714;top:1743;width:10;height:2" coordorigin="4714,1743" coordsize="10,0" path="m4714,1743l4723,1743e" filled="false" stroked="true" strokeweight=".48pt" strokecolor="#000000">
                <v:path arrowok="t"/>
              </v:shape>
            </v:group>
            <v:group style="position:absolute;left:4733;top:1743;width:10;height:2" coordorigin="4733,1743" coordsize="10,2">
              <v:shape style="position:absolute;left:4733;top:1743;width:10;height:2" coordorigin="4733,1743" coordsize="10,0" path="m4733,1743l4742,1743e" filled="false" stroked="true" strokeweight=".48pt" strokecolor="#000000">
                <v:path arrowok="t"/>
              </v:shape>
            </v:group>
            <v:group style="position:absolute;left:4752;top:1743;width:10;height:2" coordorigin="4752,1743" coordsize="10,2">
              <v:shape style="position:absolute;left:4752;top:1743;width:10;height:2" coordorigin="4752,1743" coordsize="10,0" path="m4752,1743l4762,1743e" filled="false" stroked="true" strokeweight=".48pt" strokecolor="#000000">
                <v:path arrowok="t"/>
              </v:shape>
            </v:group>
            <v:group style="position:absolute;left:4771;top:1743;width:10;height:2" coordorigin="4771,1743" coordsize="10,2">
              <v:shape style="position:absolute;left:4771;top:1743;width:10;height:2" coordorigin="4771,1743" coordsize="10,0" path="m4771,1743l4781,1743e" filled="false" stroked="true" strokeweight=".48pt" strokecolor="#000000">
                <v:path arrowok="t"/>
              </v:shape>
            </v:group>
            <v:group style="position:absolute;left:4790;top:1743;width:10;height:2" coordorigin="4790,1743" coordsize="10,2">
              <v:shape style="position:absolute;left:4790;top:1743;width:10;height:2" coordorigin="4790,1743" coordsize="10,0" path="m4790,1743l4800,1743e" filled="false" stroked="true" strokeweight=".48pt" strokecolor="#000000">
                <v:path arrowok="t"/>
              </v:shape>
            </v:group>
            <v:group style="position:absolute;left:4810;top:1743;width:10;height:2" coordorigin="4810,1743" coordsize="10,2">
              <v:shape style="position:absolute;left:4810;top:1743;width:10;height:2" coordorigin="4810,1743" coordsize="10,0" path="m4810,1743l4819,1743e" filled="false" stroked="true" strokeweight=".48pt" strokecolor="#000000">
                <v:path arrowok="t"/>
              </v:shape>
            </v:group>
            <v:group style="position:absolute;left:4829;top:1743;width:10;height:2" coordorigin="4829,1743" coordsize="10,2">
              <v:shape style="position:absolute;left:4829;top:1743;width:10;height:2" coordorigin="4829,1743" coordsize="10,0" path="m4829,1743l4838,1743e" filled="false" stroked="true" strokeweight=".48pt" strokecolor="#000000">
                <v:path arrowok="t"/>
              </v:shape>
            </v:group>
            <v:group style="position:absolute;left:4848;top:1743;width:10;height:2" coordorigin="4848,1743" coordsize="10,2">
              <v:shape style="position:absolute;left:4848;top:1743;width:10;height:2" coordorigin="4848,1743" coordsize="10,0" path="m4848,1743l4858,1743e" filled="false" stroked="true" strokeweight=".48pt" strokecolor="#000000">
                <v:path arrowok="t"/>
              </v:shape>
            </v:group>
            <v:group style="position:absolute;left:4867;top:1743;width:10;height:2" coordorigin="4867,1743" coordsize="10,2">
              <v:shape style="position:absolute;left:4867;top:1743;width:10;height:2" coordorigin="4867,1743" coordsize="10,0" path="m4867,1743l4877,1743e" filled="false" stroked="true" strokeweight=".48pt" strokecolor="#000000">
                <v:path arrowok="t"/>
              </v:shape>
            </v:group>
            <v:group style="position:absolute;left:4886;top:1743;width:10;height:2" coordorigin="4886,1743" coordsize="10,2">
              <v:shape style="position:absolute;left:4886;top:1743;width:10;height:2" coordorigin="4886,1743" coordsize="10,0" path="m4886,1743l4896,1743e" filled="false" stroked="true" strokeweight=".48pt" strokecolor="#000000">
                <v:path arrowok="t"/>
              </v:shape>
            </v:group>
            <v:group style="position:absolute;left:4906;top:1743;width:10;height:2" coordorigin="4906,1743" coordsize="10,2">
              <v:shape style="position:absolute;left:4906;top:1743;width:10;height:2" coordorigin="4906,1743" coordsize="10,0" path="m4906,1743l4915,1743e" filled="false" stroked="true" strokeweight=".48pt" strokecolor="#000000">
                <v:path arrowok="t"/>
              </v:shape>
            </v:group>
            <v:group style="position:absolute;left:4925;top:1743;width:10;height:2" coordorigin="4925,1743" coordsize="10,2">
              <v:shape style="position:absolute;left:4925;top:1743;width:10;height:2" coordorigin="4925,1743" coordsize="10,0" path="m4925,1743l4934,1743e" filled="false" stroked="true" strokeweight=".48pt" strokecolor="#000000">
                <v:path arrowok="t"/>
              </v:shape>
            </v:group>
            <v:group style="position:absolute;left:4944;top:1743;width:10;height:2" coordorigin="4944,1743" coordsize="10,2">
              <v:shape style="position:absolute;left:4944;top:1743;width:10;height:2" coordorigin="4944,1743" coordsize="10,0" path="m4944,1743l4954,1743e" filled="false" stroked="true" strokeweight=".48pt" strokecolor="#000000">
                <v:path arrowok="t"/>
              </v:shape>
            </v:group>
            <v:group style="position:absolute;left:4963;top:1743;width:10;height:2" coordorigin="4963,1743" coordsize="10,2">
              <v:shape style="position:absolute;left:4963;top:1743;width:10;height:2" coordorigin="4963,1743" coordsize="10,0" path="m4963,1743l4973,1743e" filled="false" stroked="true" strokeweight=".48pt" strokecolor="#000000">
                <v:path arrowok="t"/>
              </v:shape>
            </v:group>
            <v:group style="position:absolute;left:4982;top:1743;width:10;height:2" coordorigin="4982,1743" coordsize="10,2">
              <v:shape style="position:absolute;left:4982;top:1743;width:10;height:2" coordorigin="4982,1743" coordsize="10,0" path="m4982,1743l4992,1743e" filled="false" stroked="true" strokeweight=".48pt" strokecolor="#000000">
                <v:path arrowok="t"/>
              </v:shape>
            </v:group>
            <v:group style="position:absolute;left:5002;top:1743;width:10;height:2" coordorigin="5002,1743" coordsize="10,2">
              <v:shape style="position:absolute;left:5002;top:1743;width:10;height:2" coordorigin="5002,1743" coordsize="10,0" path="m5002,1743l5011,1743e" filled="false" stroked="true" strokeweight=".48pt" strokecolor="#000000">
                <v:path arrowok="t"/>
              </v:shape>
            </v:group>
            <v:group style="position:absolute;left:5021;top:1743;width:10;height:2" coordorigin="5021,1743" coordsize="10,2">
              <v:shape style="position:absolute;left:5021;top:1743;width:10;height:2" coordorigin="5021,1743" coordsize="10,0" path="m5021,1743l5030,1743e" filled="false" stroked="true" strokeweight=".48pt" strokecolor="#000000">
                <v:path arrowok="t"/>
              </v:shape>
            </v:group>
            <v:group style="position:absolute;left:5040;top:1743;width:10;height:2" coordorigin="5040,1743" coordsize="10,2">
              <v:shape style="position:absolute;left:5040;top:1743;width:10;height:2" coordorigin="5040,1743" coordsize="10,0" path="m5040,1743l5050,1743e" filled="false" stroked="true" strokeweight=".48pt" strokecolor="#000000">
                <v:path arrowok="t"/>
              </v:shape>
            </v:group>
            <v:group style="position:absolute;left:5059;top:1743;width:10;height:2" coordorigin="5059,1743" coordsize="10,2">
              <v:shape style="position:absolute;left:5059;top:1743;width:10;height:2" coordorigin="5059,1743" coordsize="10,0" path="m5059,1743l5069,1743e" filled="false" stroked="true" strokeweight=".48pt" strokecolor="#000000">
                <v:path arrowok="t"/>
              </v:shape>
            </v:group>
            <v:group style="position:absolute;left:5078;top:1743;width:10;height:2" coordorigin="5078,1743" coordsize="10,2">
              <v:shape style="position:absolute;left:5078;top:1743;width:10;height:2" coordorigin="5078,1743" coordsize="10,0" path="m5078,1743l5088,1743e" filled="false" stroked="true" strokeweight=".48pt" strokecolor="#000000">
                <v:path arrowok="t"/>
              </v:shape>
            </v:group>
            <v:group style="position:absolute;left:5098;top:1743;width:10;height:2" coordorigin="5098,1743" coordsize="10,2">
              <v:shape style="position:absolute;left:5098;top:1743;width:10;height:2" coordorigin="5098,1743" coordsize="10,0" path="m5098,1743l5107,1743e" filled="false" stroked="true" strokeweight=".48pt" strokecolor="#000000">
                <v:path arrowok="t"/>
              </v:shape>
            </v:group>
            <v:group style="position:absolute;left:5117;top:1743;width:10;height:2" coordorigin="5117,1743" coordsize="10,2">
              <v:shape style="position:absolute;left:5117;top:1743;width:10;height:2" coordorigin="5117,1743" coordsize="10,0" path="m5117,1743l5126,1743e" filled="false" stroked="true" strokeweight=".48pt" strokecolor="#000000">
                <v:path arrowok="t"/>
              </v:shape>
            </v:group>
            <v:group style="position:absolute;left:5136;top:1743;width:10;height:2" coordorigin="5136,1743" coordsize="10,2">
              <v:shape style="position:absolute;left:5136;top:1743;width:10;height:2" coordorigin="5136,1743" coordsize="10,0" path="m5136,1743l5146,1743e" filled="false" stroked="true" strokeweight=".48pt" strokecolor="#000000">
                <v:path arrowok="t"/>
              </v:shape>
            </v:group>
            <v:group style="position:absolute;left:5155;top:1743;width:10;height:2" coordorigin="5155,1743" coordsize="10,2">
              <v:shape style="position:absolute;left:5155;top:1743;width:10;height:2" coordorigin="5155,1743" coordsize="10,0" path="m5155,1743l5165,1743e" filled="false" stroked="true" strokeweight=".48pt" strokecolor="#000000">
                <v:path arrowok="t"/>
              </v:shape>
            </v:group>
            <v:group style="position:absolute;left:5174;top:1743;width:10;height:2" coordorigin="5174,1743" coordsize="10,2">
              <v:shape style="position:absolute;left:5174;top:1743;width:10;height:2" coordorigin="5174,1743" coordsize="10,0" path="m5174,1743l5184,1743e" filled="false" stroked="true" strokeweight=".48pt" strokecolor="#000000">
                <v:path arrowok="t"/>
              </v:shape>
            </v:group>
            <v:group style="position:absolute;left:5194;top:1743;width:10;height:2" coordorigin="5194,1743" coordsize="10,2">
              <v:shape style="position:absolute;left:5194;top:1743;width:10;height:2" coordorigin="5194,1743" coordsize="10,0" path="m5194,1743l5203,1743e" filled="false" stroked="true" strokeweight=".48pt" strokecolor="#000000">
                <v:path arrowok="t"/>
              </v:shape>
            </v:group>
            <v:group style="position:absolute;left:5213;top:1743;width:10;height:2" coordorigin="5213,1743" coordsize="10,2">
              <v:shape style="position:absolute;left:5213;top:1743;width:10;height:2" coordorigin="5213,1743" coordsize="10,0" path="m5213,1743l5222,1743e" filled="false" stroked="true" strokeweight=".48pt" strokecolor="#000000">
                <v:path arrowok="t"/>
              </v:shape>
            </v:group>
            <v:group style="position:absolute;left:5232;top:1743;width:10;height:2" coordorigin="5232,1743" coordsize="10,2">
              <v:shape style="position:absolute;left:5232;top:1743;width:10;height:2" coordorigin="5232,1743" coordsize="10,0" path="m5232,1743l5242,1743e" filled="false" stroked="true" strokeweight=".48pt" strokecolor="#000000">
                <v:path arrowok="t"/>
              </v:shape>
            </v:group>
            <v:group style="position:absolute;left:5251;top:1743;width:10;height:2" coordorigin="5251,1743" coordsize="10,2">
              <v:shape style="position:absolute;left:5251;top:1743;width:10;height:2" coordorigin="5251,1743" coordsize="10,0" path="m5251,1743l5261,1743e" filled="false" stroked="true" strokeweight=".48pt" strokecolor="#000000">
                <v:path arrowok="t"/>
              </v:shape>
            </v:group>
            <v:group style="position:absolute;left:5270;top:1743;width:10;height:2" coordorigin="5270,1743" coordsize="10,2">
              <v:shape style="position:absolute;left:5270;top:1743;width:10;height:2" coordorigin="5270,1743" coordsize="10,0" path="m5270,1743l5280,1743e" filled="false" stroked="true" strokeweight=".48pt" strokecolor="#000000">
                <v:path arrowok="t"/>
              </v:shape>
            </v:group>
            <v:group style="position:absolute;left:5290;top:1743;width:10;height:2" coordorigin="5290,1743" coordsize="10,2">
              <v:shape style="position:absolute;left:5290;top:1743;width:10;height:2" coordorigin="5290,1743" coordsize="10,0" path="m5290,1743l5299,1743e" filled="false" stroked="true" strokeweight=".48pt" strokecolor="#000000">
                <v:path arrowok="t"/>
              </v:shape>
            </v:group>
            <v:group style="position:absolute;left:5309;top:1743;width:10;height:2" coordorigin="5309,1743" coordsize="10,2">
              <v:shape style="position:absolute;left:5309;top:1743;width:10;height:2" coordorigin="5309,1743" coordsize="10,0" path="m5309,1743l5318,1743e" filled="false" stroked="true" strokeweight=".48pt" strokecolor="#000000">
                <v:path arrowok="t"/>
              </v:shape>
            </v:group>
            <v:group style="position:absolute;left:5328;top:1743;width:10;height:2" coordorigin="5328,1743" coordsize="10,2">
              <v:shape style="position:absolute;left:5328;top:1743;width:10;height:2" coordorigin="5328,1743" coordsize="10,0" path="m5328,1743l5338,1743e" filled="false" stroked="true" strokeweight=".48pt" strokecolor="#000000">
                <v:path arrowok="t"/>
              </v:shape>
            </v:group>
            <v:group style="position:absolute;left:5347;top:1743;width:10;height:2" coordorigin="5347,1743" coordsize="10,2">
              <v:shape style="position:absolute;left:5347;top:1743;width:10;height:2" coordorigin="5347,1743" coordsize="10,0" path="m5347,1743l5357,1743e" filled="false" stroked="true" strokeweight=".48pt" strokecolor="#000000">
                <v:path arrowok="t"/>
              </v:shape>
            </v:group>
            <v:group style="position:absolute;left:5366;top:1743;width:10;height:2" coordorigin="5366,1743" coordsize="10,2">
              <v:shape style="position:absolute;left:5366;top:1743;width:10;height:2" coordorigin="5366,1743" coordsize="10,0" path="m5366,1743l5376,1743e" filled="false" stroked="true" strokeweight=".48pt" strokecolor="#000000">
                <v:path arrowok="t"/>
              </v:shape>
            </v:group>
            <v:group style="position:absolute;left:5386;top:1743;width:10;height:2" coordorigin="5386,1743" coordsize="10,2">
              <v:shape style="position:absolute;left:5386;top:1743;width:10;height:2" coordorigin="5386,1743" coordsize="10,0" path="m5386,1743l5395,1743e" filled="false" stroked="true" strokeweight=".48pt" strokecolor="#000000">
                <v:path arrowok="t"/>
              </v:shape>
            </v:group>
            <v:group style="position:absolute;left:5405;top:1743;width:10;height:2" coordorigin="5405,1743" coordsize="10,2">
              <v:shape style="position:absolute;left:5405;top:1743;width:10;height:2" coordorigin="5405,1743" coordsize="10,0" path="m5405,1743l5414,1743e" filled="false" stroked="true" strokeweight=".48pt" strokecolor="#000000">
                <v:path arrowok="t"/>
              </v:shape>
            </v:group>
            <v:group style="position:absolute;left:5424;top:1743;width:10;height:2" coordorigin="5424,1743" coordsize="10,2">
              <v:shape style="position:absolute;left:5424;top:1743;width:10;height:2" coordorigin="5424,1743" coordsize="10,0" path="m5424,1743l5434,1743e" filled="false" stroked="true" strokeweight=".48pt" strokecolor="#000000">
                <v:path arrowok="t"/>
              </v:shape>
            </v:group>
            <v:group style="position:absolute;left:5443;top:1743;width:10;height:2" coordorigin="5443,1743" coordsize="10,2">
              <v:shape style="position:absolute;left:5443;top:1743;width:10;height:2" coordorigin="5443,1743" coordsize="10,0" path="m5443,1743l5453,1743e" filled="false" stroked="true" strokeweight=".48pt" strokecolor="#000000">
                <v:path arrowok="t"/>
              </v:shape>
            </v:group>
            <v:group style="position:absolute;left:5462;top:1743;width:10;height:2" coordorigin="5462,1743" coordsize="10,2">
              <v:shape style="position:absolute;left:5462;top:1743;width:10;height:2" coordorigin="5462,1743" coordsize="10,0" path="m5462,1743l5472,1743e" filled="false" stroked="true" strokeweight=".48pt" strokecolor="#000000">
                <v:path arrowok="t"/>
              </v:shape>
            </v:group>
            <v:group style="position:absolute;left:5482;top:1743;width:10;height:2" coordorigin="5482,1743" coordsize="10,2">
              <v:shape style="position:absolute;left:5482;top:1743;width:10;height:2" coordorigin="5482,1743" coordsize="10,0" path="m5482,1743l5491,1743e" filled="false" stroked="true" strokeweight=".48pt" strokecolor="#000000">
                <v:path arrowok="t"/>
              </v:shape>
            </v:group>
            <v:group style="position:absolute;left:5501;top:1743;width:10;height:2" coordorigin="5501,1743" coordsize="10,2">
              <v:shape style="position:absolute;left:5501;top:1743;width:10;height:2" coordorigin="5501,1743" coordsize="10,0" path="m5501,1743l5510,1743e" filled="false" stroked="true" strokeweight=".48pt" strokecolor="#000000">
                <v:path arrowok="t"/>
              </v:shape>
            </v:group>
            <v:group style="position:absolute;left:5520;top:1743;width:10;height:2" coordorigin="5520,1743" coordsize="10,2">
              <v:shape style="position:absolute;left:5520;top:1743;width:10;height:2" coordorigin="5520,1743" coordsize="10,0" path="m5520,1743l5530,1743e" filled="false" stroked="true" strokeweight=".48pt" strokecolor="#000000">
                <v:path arrowok="t"/>
              </v:shape>
            </v:group>
            <v:group style="position:absolute;left:5539;top:1743;width:10;height:2" coordorigin="5539,1743" coordsize="10,2">
              <v:shape style="position:absolute;left:5539;top:1743;width:10;height:2" coordorigin="5539,1743" coordsize="10,0" path="m5539,1743l5549,1743e" filled="false" stroked="true" strokeweight=".48pt" strokecolor="#000000">
                <v:path arrowok="t"/>
              </v:shape>
            </v:group>
            <v:group style="position:absolute;left:5558;top:1743;width:10;height:2" coordorigin="5558,1743" coordsize="10,2">
              <v:shape style="position:absolute;left:5558;top:1743;width:10;height:2" coordorigin="5558,1743" coordsize="10,0" path="m5558,1743l5568,1743e" filled="false" stroked="true" strokeweight=".48pt" strokecolor="#000000">
                <v:path arrowok="t"/>
              </v:shape>
            </v:group>
            <v:group style="position:absolute;left:5578;top:1743;width:10;height:2" coordorigin="5578,1743" coordsize="10,2">
              <v:shape style="position:absolute;left:5578;top:1743;width:10;height:2" coordorigin="5578,1743" coordsize="10,0" path="m5578,1743l5587,1743e" filled="false" stroked="true" strokeweight=".48pt" strokecolor="#000000">
                <v:path arrowok="t"/>
              </v:shape>
            </v:group>
            <v:group style="position:absolute;left:5597;top:1743;width:10;height:2" coordorigin="5597,1743" coordsize="10,2">
              <v:shape style="position:absolute;left:5597;top:1743;width:10;height:2" coordorigin="5597,1743" coordsize="10,0" path="m5597,1743l5606,1743e" filled="false" stroked="true" strokeweight=".48pt" strokecolor="#000000">
                <v:path arrowok="t"/>
              </v:shape>
            </v:group>
            <v:group style="position:absolute;left:5616;top:1743;width:10;height:2" coordorigin="5616,1743" coordsize="10,2">
              <v:shape style="position:absolute;left:5616;top:1743;width:10;height:2" coordorigin="5616,1743" coordsize="10,0" path="m5616,1743l5626,1743e" filled="false" stroked="true" strokeweight=".48pt" strokecolor="#000000">
                <v:path arrowok="t"/>
              </v:shape>
            </v:group>
            <v:group style="position:absolute;left:5635;top:1743;width:10;height:2" coordorigin="5635,1743" coordsize="10,2">
              <v:shape style="position:absolute;left:5635;top:1743;width:10;height:2" coordorigin="5635,1743" coordsize="10,0" path="m5635,1743l5645,1743e" filled="false" stroked="true" strokeweight=".48pt" strokecolor="#000000">
                <v:path arrowok="t"/>
              </v:shape>
            </v:group>
            <v:group style="position:absolute;left:5654;top:1743;width:10;height:2" coordorigin="5654,1743" coordsize="10,2">
              <v:shape style="position:absolute;left:5654;top:1743;width:10;height:2" coordorigin="5654,1743" coordsize="10,0" path="m5654,1743l5664,1743e" filled="false" stroked="true" strokeweight=".48pt" strokecolor="#000000">
                <v:path arrowok="t"/>
              </v:shape>
            </v:group>
            <v:group style="position:absolute;left:5674;top:1743;width:10;height:2" coordorigin="5674,1743" coordsize="10,2">
              <v:shape style="position:absolute;left:5674;top:1743;width:10;height:2" coordorigin="5674,1743" coordsize="10,0" path="m5674,1743l5683,1743e" filled="false" stroked="true" strokeweight=".48pt" strokecolor="#000000">
                <v:path arrowok="t"/>
              </v:shape>
            </v:group>
            <v:group style="position:absolute;left:5693;top:1743;width:10;height:2" coordorigin="5693,1743" coordsize="10,2">
              <v:shape style="position:absolute;left:5693;top:1743;width:10;height:2" coordorigin="5693,1743" coordsize="10,0" path="m5693,1743l5702,1743e" filled="false" stroked="true" strokeweight=".48pt" strokecolor="#000000">
                <v:path arrowok="t"/>
              </v:shape>
            </v:group>
            <v:group style="position:absolute;left:5712;top:1743;width:10;height:2" coordorigin="5712,1743" coordsize="10,2">
              <v:shape style="position:absolute;left:5712;top:1743;width:10;height:2" coordorigin="5712,1743" coordsize="10,0" path="m5712,1743l5722,1743e" filled="false" stroked="true" strokeweight=".48pt" strokecolor="#000000">
                <v:path arrowok="t"/>
              </v:shape>
            </v:group>
            <v:group style="position:absolute;left:5731;top:1743;width:10;height:2" coordorigin="5731,1743" coordsize="10,2">
              <v:shape style="position:absolute;left:5731;top:1743;width:10;height:2" coordorigin="5731,1743" coordsize="10,0" path="m5731,1743l5741,1743e" filled="false" stroked="true" strokeweight=".48pt" strokecolor="#000000">
                <v:path arrowok="t"/>
              </v:shape>
            </v:group>
            <v:group style="position:absolute;left:5750;top:1743;width:10;height:2" coordorigin="5750,1743" coordsize="10,2">
              <v:shape style="position:absolute;left:5750;top:1743;width:10;height:2" coordorigin="5750,1743" coordsize="10,0" path="m5750,1743l5760,1743e" filled="false" stroked="true" strokeweight=".48pt" strokecolor="#000000">
                <v:path arrowok="t"/>
              </v:shape>
            </v:group>
            <v:group style="position:absolute;left:5770;top:1743;width:10;height:2" coordorigin="5770,1743" coordsize="10,2">
              <v:shape style="position:absolute;left:5770;top:1743;width:10;height:2" coordorigin="5770,1743" coordsize="10,0" path="m5770,1743l5779,1743e" filled="false" stroked="true" strokeweight=".48pt" strokecolor="#000000">
                <v:path arrowok="t"/>
              </v:shape>
            </v:group>
            <v:group style="position:absolute;left:5789;top:1743;width:10;height:2" coordorigin="5789,1743" coordsize="10,2">
              <v:shape style="position:absolute;left:5789;top:1743;width:10;height:2" coordorigin="5789,1743" coordsize="10,0" path="m5789,1743l5798,1743e" filled="false" stroked="true" strokeweight=".48pt" strokecolor="#000000">
                <v:path arrowok="t"/>
              </v:shape>
            </v:group>
            <v:group style="position:absolute;left:5808;top:1743;width:10;height:2" coordorigin="5808,1743" coordsize="10,2">
              <v:shape style="position:absolute;left:5808;top:1743;width:10;height:2" coordorigin="5808,1743" coordsize="10,0" path="m5808,1743l5818,1743e" filled="false" stroked="true" strokeweight=".48pt" strokecolor="#000000">
                <v:path arrowok="t"/>
              </v:shape>
            </v:group>
            <v:group style="position:absolute;left:5827;top:1743;width:10;height:2" coordorigin="5827,1743" coordsize="10,2">
              <v:shape style="position:absolute;left:5827;top:1743;width:10;height:2" coordorigin="5827,1743" coordsize="10,0" path="m5827,1743l5837,1743e" filled="false" stroked="true" strokeweight=".48pt" strokecolor="#000000">
                <v:path arrowok="t"/>
              </v:shape>
            </v:group>
            <v:group style="position:absolute;left:5846;top:1743;width:10;height:2" coordorigin="5846,1743" coordsize="10,2">
              <v:shape style="position:absolute;left:5846;top:1743;width:10;height:2" coordorigin="5846,1743" coordsize="10,0" path="m5846,1743l5856,1743e" filled="false" stroked="true" strokeweight=".48pt" strokecolor="#000000">
                <v:path arrowok="t"/>
              </v:shape>
            </v:group>
            <v:group style="position:absolute;left:5866;top:1743;width:10;height:2" coordorigin="5866,1743" coordsize="10,2">
              <v:shape style="position:absolute;left:5866;top:1743;width:10;height:2" coordorigin="5866,1743" coordsize="10,0" path="m5866,1743l5875,1743e" filled="false" stroked="true" strokeweight=".48pt" strokecolor="#000000">
                <v:path arrowok="t"/>
              </v:shape>
            </v:group>
            <v:group style="position:absolute;left:5885;top:1743;width:10;height:2" coordorigin="5885,1743" coordsize="10,2">
              <v:shape style="position:absolute;left:5885;top:1743;width:10;height:2" coordorigin="5885,1743" coordsize="10,0" path="m5885,1743l5894,1743e" filled="false" stroked="true" strokeweight=".48pt" strokecolor="#000000">
                <v:path arrowok="t"/>
              </v:shape>
            </v:group>
            <v:group style="position:absolute;left:5904;top:1743;width:10;height:2" coordorigin="5904,1743" coordsize="10,2">
              <v:shape style="position:absolute;left:5904;top:1743;width:10;height:2" coordorigin="5904,1743" coordsize="10,0" path="m5904,1743l5914,1743e" filled="false" stroked="true" strokeweight=".48pt" strokecolor="#000000">
                <v:path arrowok="t"/>
              </v:shape>
            </v:group>
            <v:group style="position:absolute;left:5923;top:1743;width:10;height:2" coordorigin="5923,1743" coordsize="10,2">
              <v:shape style="position:absolute;left:5923;top:1743;width:10;height:2" coordorigin="5923,1743" coordsize="10,0" path="m5923,1743l5933,1743e" filled="false" stroked="true" strokeweight=".48pt" strokecolor="#000000">
                <v:path arrowok="t"/>
              </v:shape>
            </v:group>
            <v:group style="position:absolute;left:5942;top:1743;width:10;height:2" coordorigin="5942,1743" coordsize="10,2">
              <v:shape style="position:absolute;left:5942;top:1743;width:10;height:2" coordorigin="5942,1743" coordsize="10,0" path="m5942,1743l5952,1743e" filled="false" stroked="true" strokeweight=".48pt" strokecolor="#000000">
                <v:path arrowok="t"/>
              </v:shape>
            </v:group>
            <v:group style="position:absolute;left:5962;top:1743;width:10;height:2" coordorigin="5962,1743" coordsize="10,2">
              <v:shape style="position:absolute;left:5962;top:1743;width:10;height:2" coordorigin="5962,1743" coordsize="10,0" path="m5962,1743l5971,1743e" filled="false" stroked="true" strokeweight=".48pt" strokecolor="#000000">
                <v:path arrowok="t"/>
              </v:shape>
            </v:group>
            <v:group style="position:absolute;left:5981;top:1743;width:10;height:2" coordorigin="5981,1743" coordsize="10,2">
              <v:shape style="position:absolute;left:5981;top:1743;width:10;height:2" coordorigin="5981,1743" coordsize="10,0" path="m5981,1743l5990,1743e" filled="false" stroked="true" strokeweight=".48pt" strokecolor="#000000">
                <v:path arrowok="t"/>
              </v:shape>
            </v:group>
            <v:group style="position:absolute;left:6000;top:1743;width:10;height:2" coordorigin="6000,1743" coordsize="10,2">
              <v:shape style="position:absolute;left:6000;top:1743;width:10;height:2" coordorigin="6000,1743" coordsize="10,0" path="m6000,1743l6010,1743e" filled="false" stroked="true" strokeweight=".48pt" strokecolor="#000000">
                <v:path arrowok="t"/>
              </v:shape>
            </v:group>
            <v:group style="position:absolute;left:6019;top:1743;width:10;height:2" coordorigin="6019,1743" coordsize="10,2">
              <v:shape style="position:absolute;left:6019;top:1743;width:10;height:2" coordorigin="6019,1743" coordsize="10,0" path="m6019,1743l6029,1743e" filled="false" stroked="true" strokeweight=".48pt" strokecolor="#000000">
                <v:path arrowok="t"/>
              </v:shape>
            </v:group>
            <v:group style="position:absolute;left:6038;top:1743;width:10;height:2" coordorigin="6038,1743" coordsize="10,2">
              <v:shape style="position:absolute;left:6038;top:1743;width:10;height:2" coordorigin="6038,1743" coordsize="10,0" path="m6038,1743l6048,1743e" filled="false" stroked="true" strokeweight=".48pt" strokecolor="#000000">
                <v:path arrowok="t"/>
              </v:shape>
            </v:group>
            <v:group style="position:absolute;left:6058;top:1743;width:10;height:2" coordorigin="6058,1743" coordsize="10,2">
              <v:shape style="position:absolute;left:6058;top:1743;width:10;height:2" coordorigin="6058,1743" coordsize="10,0" path="m6058,1743l6067,1743e" filled="false" stroked="true" strokeweight=".48pt" strokecolor="#000000">
                <v:path arrowok="t"/>
              </v:shape>
            </v:group>
            <v:group style="position:absolute;left:6077;top:1743;width:10;height:2" coordorigin="6077,1743" coordsize="10,2">
              <v:shape style="position:absolute;left:6077;top:1743;width:10;height:2" coordorigin="6077,1743" coordsize="10,0" path="m6077,1743l6086,1743e" filled="false" stroked="true" strokeweight=".48pt" strokecolor="#000000">
                <v:path arrowok="t"/>
              </v:shape>
            </v:group>
            <v:group style="position:absolute;left:6096;top:1743;width:10;height:2" coordorigin="6096,1743" coordsize="10,2">
              <v:shape style="position:absolute;left:6096;top:1743;width:10;height:2" coordorigin="6096,1743" coordsize="10,0" path="m6096,1743l6106,1743e" filled="false" stroked="true" strokeweight=".48pt" strokecolor="#000000">
                <v:path arrowok="t"/>
              </v:shape>
            </v:group>
            <v:group style="position:absolute;left:6115;top:1743;width:10;height:2" coordorigin="6115,1743" coordsize="10,2">
              <v:shape style="position:absolute;left:6115;top:1743;width:10;height:2" coordorigin="6115,1743" coordsize="10,0" path="m6115,1743l6125,1743e" filled="false" stroked="true" strokeweight=".48pt" strokecolor="#000000">
                <v:path arrowok="t"/>
              </v:shape>
            </v:group>
            <v:group style="position:absolute;left:6134;top:1743;width:10;height:2" coordorigin="6134,1743" coordsize="10,2">
              <v:shape style="position:absolute;left:6134;top:1743;width:10;height:2" coordorigin="6134,1743" coordsize="10,0" path="m6134,1743l6144,1743e" filled="false" stroked="true" strokeweight=".48pt" strokecolor="#000000">
                <v:path arrowok="t"/>
              </v:shape>
            </v:group>
            <v:group style="position:absolute;left:6154;top:1743;width:10;height:2" coordorigin="6154,1743" coordsize="10,2">
              <v:shape style="position:absolute;left:6154;top:1743;width:10;height:2" coordorigin="6154,1743" coordsize="10,0" path="m6154,1743l6163,1743e" filled="false" stroked="true" strokeweight=".48pt" strokecolor="#000000">
                <v:path arrowok="t"/>
              </v:shape>
            </v:group>
            <v:group style="position:absolute;left:6173;top:1743;width:10;height:2" coordorigin="6173,1743" coordsize="10,2">
              <v:shape style="position:absolute;left:6173;top:1743;width:10;height:2" coordorigin="6173,1743" coordsize="10,0" path="m6173,1743l6182,1743e" filled="false" stroked="true" strokeweight=".48pt" strokecolor="#000000">
                <v:path arrowok="t"/>
              </v:shape>
            </v:group>
            <v:group style="position:absolute;left:6192;top:1743;width:10;height:2" coordorigin="6192,1743" coordsize="10,2">
              <v:shape style="position:absolute;left:6192;top:1743;width:10;height:2" coordorigin="6192,1743" coordsize="10,0" path="m6192,1743l6202,1743e" filled="false" stroked="true" strokeweight=".48pt" strokecolor="#000000">
                <v:path arrowok="t"/>
              </v:shape>
            </v:group>
            <v:group style="position:absolute;left:6211;top:1743;width:10;height:2" coordorigin="6211,1743" coordsize="10,2">
              <v:shape style="position:absolute;left:6211;top:1743;width:10;height:2" coordorigin="6211,1743" coordsize="10,0" path="m6211,1743l6221,1743e" filled="false" stroked="true" strokeweight=".48pt" strokecolor="#000000">
                <v:path arrowok="t"/>
              </v:shape>
            </v:group>
            <v:group style="position:absolute;left:6230;top:1743;width:10;height:2" coordorigin="6230,1743" coordsize="10,2">
              <v:shape style="position:absolute;left:6230;top:1743;width:10;height:2" coordorigin="6230,1743" coordsize="10,0" path="m6230,1743l6240,1743e" filled="false" stroked="true" strokeweight=".48pt" strokecolor="#000000">
                <v:path arrowok="t"/>
              </v:shape>
            </v:group>
            <v:group style="position:absolute;left:6250;top:1743;width:10;height:2" coordorigin="6250,1743" coordsize="10,2">
              <v:shape style="position:absolute;left:6250;top:1743;width:10;height:2" coordorigin="6250,1743" coordsize="10,0" path="m6250,1743l6259,1743e" filled="false" stroked="true" strokeweight=".48pt" strokecolor="#000000">
                <v:path arrowok="t"/>
              </v:shape>
            </v:group>
            <v:group style="position:absolute;left:6269;top:1743;width:10;height:2" coordorigin="6269,1743" coordsize="10,2">
              <v:shape style="position:absolute;left:6269;top:1743;width:10;height:2" coordorigin="6269,1743" coordsize="10,0" path="m6269,1743l6278,1743e" filled="false" stroked="true" strokeweight=".48pt" strokecolor="#000000">
                <v:path arrowok="t"/>
              </v:shape>
            </v:group>
            <v:group style="position:absolute;left:6288;top:1743;width:10;height:2" coordorigin="6288,1743" coordsize="10,2">
              <v:shape style="position:absolute;left:6288;top:1743;width:10;height:2" coordorigin="6288,1743" coordsize="10,0" path="m6288,1743l6298,1743e" filled="false" stroked="true" strokeweight=".48pt" strokecolor="#000000">
                <v:path arrowok="t"/>
              </v:shape>
            </v:group>
            <v:group style="position:absolute;left:6307;top:1743;width:10;height:2" coordorigin="6307,1743" coordsize="10,2">
              <v:shape style="position:absolute;left:6307;top:1743;width:10;height:2" coordorigin="6307,1743" coordsize="10,0" path="m6307,1743l6317,1743e" filled="false" stroked="true" strokeweight=".48pt" strokecolor="#000000">
                <v:path arrowok="t"/>
              </v:shape>
            </v:group>
            <v:group style="position:absolute;left:6326;top:1743;width:10;height:2" coordorigin="6326,1743" coordsize="10,2">
              <v:shape style="position:absolute;left:6326;top:1743;width:10;height:2" coordorigin="6326,1743" coordsize="10,0" path="m6326,1743l6336,1743e" filled="false" stroked="true" strokeweight=".48pt" strokecolor="#000000">
                <v:path arrowok="t"/>
              </v:shape>
            </v:group>
            <v:group style="position:absolute;left:6346;top:1743;width:10;height:2" coordorigin="6346,1743" coordsize="10,2">
              <v:shape style="position:absolute;left:6346;top:1743;width:10;height:2" coordorigin="6346,1743" coordsize="10,0" path="m6346,1743l6355,1743e" filled="false" stroked="true" strokeweight=".48pt" strokecolor="#000000">
                <v:path arrowok="t"/>
              </v:shape>
            </v:group>
            <v:group style="position:absolute;left:6365;top:1743;width:10;height:2" coordorigin="6365,1743" coordsize="10,2">
              <v:shape style="position:absolute;left:6365;top:1743;width:10;height:2" coordorigin="6365,1743" coordsize="10,0" path="m6365,1743l6374,1743e" filled="false" stroked="true" strokeweight=".48pt" strokecolor="#000000">
                <v:path arrowok="t"/>
              </v:shape>
            </v:group>
            <v:group style="position:absolute;left:6384;top:1743;width:10;height:2" coordorigin="6384,1743" coordsize="10,2">
              <v:shape style="position:absolute;left:6384;top:1743;width:10;height:2" coordorigin="6384,1743" coordsize="10,0" path="m6384,1743l6394,1743e" filled="false" stroked="true" strokeweight=".48pt" strokecolor="#000000">
                <v:path arrowok="t"/>
              </v:shape>
            </v:group>
            <v:group style="position:absolute;left:6403;top:1743;width:10;height:2" coordorigin="6403,1743" coordsize="10,2">
              <v:shape style="position:absolute;left:6403;top:1743;width:10;height:2" coordorigin="6403,1743" coordsize="10,0" path="m6403,1743l6413,1743e" filled="false" stroked="true" strokeweight=".48pt" strokecolor="#000000">
                <v:path arrowok="t"/>
              </v:shape>
            </v:group>
            <v:group style="position:absolute;left:6422;top:1743;width:10;height:2" coordorigin="6422,1743" coordsize="10,2">
              <v:shape style="position:absolute;left:6422;top:1743;width:10;height:2" coordorigin="6422,1743" coordsize="10,0" path="m6422,1743l6432,1743e" filled="false" stroked="true" strokeweight=".48pt" strokecolor="#000000">
                <v:path arrowok="t"/>
              </v:shape>
            </v:group>
            <v:group style="position:absolute;left:6442;top:1743;width:10;height:2" coordorigin="6442,1743" coordsize="10,2">
              <v:shape style="position:absolute;left:6442;top:1743;width:10;height:2" coordorigin="6442,1743" coordsize="10,0" path="m6442,1743l6451,1743e" filled="false" stroked="true" strokeweight=".48pt" strokecolor="#000000">
                <v:path arrowok="t"/>
              </v:shape>
            </v:group>
            <v:group style="position:absolute;left:6461;top:1743;width:10;height:2" coordorigin="6461,1743" coordsize="10,2">
              <v:shape style="position:absolute;left:6461;top:1743;width:10;height:2" coordorigin="6461,1743" coordsize="10,0" path="m6461,1743l6470,1743e" filled="false" stroked="true" strokeweight=".48pt" strokecolor="#000000">
                <v:path arrowok="t"/>
              </v:shape>
            </v:group>
            <v:group style="position:absolute;left:6480;top:1743;width:10;height:2" coordorigin="6480,1743" coordsize="10,2">
              <v:shape style="position:absolute;left:6480;top:1743;width:10;height:2" coordorigin="6480,1743" coordsize="10,0" path="m6480,1743l6490,1743e" filled="false" stroked="true" strokeweight=".48pt" strokecolor="#000000">
                <v:path arrowok="t"/>
              </v:shape>
            </v:group>
            <v:group style="position:absolute;left:6499;top:1743;width:10;height:2" coordorigin="6499,1743" coordsize="10,2">
              <v:shape style="position:absolute;left:6499;top:1743;width:10;height:2" coordorigin="6499,1743" coordsize="10,0" path="m6499,1743l6509,1743e" filled="false" stroked="true" strokeweight=".48pt" strokecolor="#000000">
                <v:path arrowok="t"/>
              </v:shape>
            </v:group>
            <v:group style="position:absolute;left:6518;top:1743;width:10;height:2" coordorigin="6518,1743" coordsize="10,2">
              <v:shape style="position:absolute;left:6518;top:1743;width:10;height:2" coordorigin="6518,1743" coordsize="10,0" path="m6518,1743l6528,1743e" filled="false" stroked="true" strokeweight=".48pt" strokecolor="#000000">
                <v:path arrowok="t"/>
              </v:shape>
            </v:group>
            <v:group style="position:absolute;left:6538;top:1743;width:10;height:2" coordorigin="6538,1743" coordsize="10,2">
              <v:shape style="position:absolute;left:6538;top:1743;width:10;height:2" coordorigin="6538,1743" coordsize="10,0" path="m6538,1743l6547,1743e" filled="false" stroked="true" strokeweight=".48pt" strokecolor="#000000">
                <v:path arrowok="t"/>
              </v:shape>
            </v:group>
            <v:group style="position:absolute;left:6557;top:1743;width:10;height:2" coordorigin="6557,1743" coordsize="10,2">
              <v:shape style="position:absolute;left:6557;top:1743;width:10;height:2" coordorigin="6557,1743" coordsize="10,0" path="m6557,1743l6566,1743e" filled="false" stroked="true" strokeweight=".48pt" strokecolor="#000000">
                <v:path arrowok="t"/>
              </v:shape>
            </v:group>
            <v:group style="position:absolute;left:6576;top:1743;width:10;height:2" coordorigin="6576,1743" coordsize="10,2">
              <v:shape style="position:absolute;left:6576;top:1743;width:10;height:2" coordorigin="6576,1743" coordsize="10,0" path="m6576,1743l6586,1743e" filled="false" stroked="true" strokeweight=".48pt" strokecolor="#000000">
                <v:path arrowok="t"/>
              </v:shape>
            </v:group>
            <v:group style="position:absolute;left:6595;top:1743;width:10;height:2" coordorigin="6595,1743" coordsize="10,2">
              <v:shape style="position:absolute;left:6595;top:1743;width:10;height:2" coordorigin="6595,1743" coordsize="10,0" path="m6595,1743l6605,1743e" filled="false" stroked="true" strokeweight=".48pt" strokecolor="#000000">
                <v:path arrowok="t"/>
              </v:shape>
            </v:group>
            <v:group style="position:absolute;left:6614;top:1743;width:10;height:2" coordorigin="6614,1743" coordsize="10,2">
              <v:shape style="position:absolute;left:6614;top:1743;width:10;height:2" coordorigin="6614,1743" coordsize="10,0" path="m6614,1743l6624,1743e" filled="false" stroked="true" strokeweight=".48pt" strokecolor="#000000">
                <v:path arrowok="t"/>
              </v:shape>
            </v:group>
            <v:group style="position:absolute;left:6634;top:1743;width:10;height:2" coordorigin="6634,1743" coordsize="10,2">
              <v:shape style="position:absolute;left:6634;top:1743;width:10;height:2" coordorigin="6634,1743" coordsize="10,0" path="m6634,1743l6643,1743e" filled="false" stroked="true" strokeweight=".48pt" strokecolor="#000000">
                <v:path arrowok="t"/>
              </v:shape>
            </v:group>
            <v:group style="position:absolute;left:6653;top:1743;width:10;height:2" coordorigin="6653,1743" coordsize="10,2">
              <v:shape style="position:absolute;left:6653;top:1743;width:10;height:2" coordorigin="6653,1743" coordsize="10,0" path="m6653,1743l6662,1743e" filled="false" stroked="true" strokeweight=".48pt" strokecolor="#000000">
                <v:path arrowok="t"/>
              </v:shape>
            </v:group>
            <v:group style="position:absolute;left:6672;top:1743;width:10;height:2" coordorigin="6672,1743" coordsize="10,2">
              <v:shape style="position:absolute;left:6672;top:1743;width:10;height:2" coordorigin="6672,1743" coordsize="10,0" path="m6672,1743l6682,1743e" filled="false" stroked="true" strokeweight=".48pt" strokecolor="#000000">
                <v:path arrowok="t"/>
              </v:shape>
            </v:group>
            <v:group style="position:absolute;left:6691;top:1743;width:10;height:2" coordorigin="6691,1743" coordsize="10,2">
              <v:shape style="position:absolute;left:6691;top:1743;width:10;height:2" coordorigin="6691,1743" coordsize="10,0" path="m6691,1743l6701,1743e" filled="false" stroked="true" strokeweight=".48pt" strokecolor="#000000">
                <v:path arrowok="t"/>
              </v:shape>
            </v:group>
            <v:group style="position:absolute;left:6710;top:1743;width:10;height:2" coordorigin="6710,1743" coordsize="10,2">
              <v:shape style="position:absolute;left:6710;top:1743;width:10;height:2" coordorigin="6710,1743" coordsize="10,0" path="m6710,1743l6720,1743e" filled="false" stroked="true" strokeweight=".48pt" strokecolor="#000000">
                <v:path arrowok="t"/>
              </v:shape>
            </v:group>
            <v:group style="position:absolute;left:6730;top:1743;width:10;height:2" coordorigin="6730,1743" coordsize="10,2">
              <v:shape style="position:absolute;left:6730;top:1743;width:10;height:2" coordorigin="6730,1743" coordsize="10,0" path="m6730,1743l6739,1743e" filled="false" stroked="true" strokeweight=".48pt" strokecolor="#000000">
                <v:path arrowok="t"/>
              </v:shape>
            </v:group>
            <v:group style="position:absolute;left:6749;top:1743;width:10;height:2" coordorigin="6749,1743" coordsize="10,2">
              <v:shape style="position:absolute;left:6749;top:1743;width:10;height:2" coordorigin="6749,1743" coordsize="10,0" path="m6749,1743l6758,1743e" filled="false" stroked="true" strokeweight=".48pt" strokecolor="#000000">
                <v:path arrowok="t"/>
              </v:shape>
            </v:group>
            <v:group style="position:absolute;left:6768;top:1743;width:10;height:2" coordorigin="6768,1743" coordsize="10,2">
              <v:shape style="position:absolute;left:6768;top:1743;width:10;height:2" coordorigin="6768,1743" coordsize="10,0" path="m6768,1743l6778,1743e" filled="false" stroked="true" strokeweight=".48pt" strokecolor="#000000">
                <v:path arrowok="t"/>
              </v:shape>
            </v:group>
            <v:group style="position:absolute;left:6787;top:1743;width:10;height:2" coordorigin="6787,1743" coordsize="10,2">
              <v:shape style="position:absolute;left:6787;top:1743;width:10;height:2" coordorigin="6787,1743" coordsize="10,0" path="m6787,1743l6797,1743e" filled="false" stroked="true" strokeweight=".48pt" strokecolor="#000000">
                <v:path arrowok="t"/>
              </v:shape>
            </v:group>
            <v:group style="position:absolute;left:6806;top:1743;width:10;height:2" coordorigin="6806,1743" coordsize="10,2">
              <v:shape style="position:absolute;left:6806;top:1743;width:10;height:2" coordorigin="6806,1743" coordsize="10,0" path="m6806,1743l6816,1743e" filled="false" stroked="true" strokeweight=".48pt" strokecolor="#000000">
                <v:path arrowok="t"/>
              </v:shape>
            </v:group>
            <v:group style="position:absolute;left:6826;top:1743;width:10;height:2" coordorigin="6826,1743" coordsize="10,2">
              <v:shape style="position:absolute;left:6826;top:1743;width:10;height:2" coordorigin="6826,1743" coordsize="10,0" path="m6826,1743l6835,1743e" filled="false" stroked="true" strokeweight=".48pt" strokecolor="#000000">
                <v:path arrowok="t"/>
              </v:shape>
            </v:group>
            <v:group style="position:absolute;left:6845;top:1743;width:10;height:2" coordorigin="6845,1743" coordsize="10,2">
              <v:shape style="position:absolute;left:6845;top:1743;width:10;height:2" coordorigin="6845,1743" coordsize="10,0" path="m6845,1743l6854,1743e" filled="false" stroked="true" strokeweight=".48pt" strokecolor="#000000">
                <v:path arrowok="t"/>
              </v:shape>
            </v:group>
            <v:group style="position:absolute;left:6864;top:1743;width:10;height:2" coordorigin="6864,1743" coordsize="10,2">
              <v:shape style="position:absolute;left:6864;top:1743;width:10;height:2" coordorigin="6864,1743" coordsize="10,0" path="m6864,1743l6874,1743e" filled="false" stroked="true" strokeweight=".48pt" strokecolor="#000000">
                <v:path arrowok="t"/>
              </v:shape>
            </v:group>
            <v:group style="position:absolute;left:6883;top:1743;width:10;height:2" coordorigin="6883,1743" coordsize="10,2">
              <v:shape style="position:absolute;left:6883;top:1743;width:10;height:2" coordorigin="6883,1743" coordsize="10,0" path="m6883,1743l6893,1743e" filled="false" stroked="true" strokeweight=".48pt" strokecolor="#000000">
                <v:path arrowok="t"/>
              </v:shape>
            </v:group>
            <v:group style="position:absolute;left:6902;top:1743;width:10;height:2" coordorigin="6902,1743" coordsize="10,2">
              <v:shape style="position:absolute;left:6902;top:1743;width:10;height:2" coordorigin="6902,1743" coordsize="10,0" path="m6902,1743l6912,1743e" filled="false" stroked="true" strokeweight=".48pt" strokecolor="#000000">
                <v:path arrowok="t"/>
              </v:shape>
            </v:group>
            <v:group style="position:absolute;left:6922;top:1743;width:10;height:2" coordorigin="6922,1743" coordsize="10,2">
              <v:shape style="position:absolute;left:6922;top:1743;width:10;height:2" coordorigin="6922,1743" coordsize="10,0" path="m6922,1743l6931,1743e" filled="false" stroked="true" strokeweight=".48pt" strokecolor="#000000">
                <v:path arrowok="t"/>
              </v:shape>
            </v:group>
            <v:group style="position:absolute;left:6941;top:1743;width:10;height:2" coordorigin="6941,1743" coordsize="10,2">
              <v:shape style="position:absolute;left:6941;top:1743;width:10;height:2" coordorigin="6941,1743" coordsize="10,0" path="m6941,1743l6950,1743e" filled="false" stroked="true" strokeweight=".48pt" strokecolor="#000000">
                <v:path arrowok="t"/>
              </v:shape>
            </v:group>
            <v:group style="position:absolute;left:6960;top:1743;width:10;height:2" coordorigin="6960,1743" coordsize="10,2">
              <v:shape style="position:absolute;left:6960;top:1743;width:10;height:2" coordorigin="6960,1743" coordsize="10,0" path="m6960,1743l6970,1743e" filled="false" stroked="true" strokeweight=".48pt" strokecolor="#000000">
                <v:path arrowok="t"/>
              </v:shape>
            </v:group>
            <v:group style="position:absolute;left:6979;top:1743;width:10;height:2" coordorigin="6979,1743" coordsize="10,2">
              <v:shape style="position:absolute;left:6979;top:1743;width:10;height:2" coordorigin="6979,1743" coordsize="10,0" path="m6979,1743l6989,1743e" filled="false" stroked="true" strokeweight=".48pt" strokecolor="#000000">
                <v:path arrowok="t"/>
              </v:shape>
            </v:group>
            <v:group style="position:absolute;left:6998;top:1743;width:10;height:2" coordorigin="6998,1743" coordsize="10,2">
              <v:shape style="position:absolute;left:6998;top:1743;width:10;height:2" coordorigin="6998,1743" coordsize="10,0" path="m6998,1743l7008,1743e" filled="false" stroked="true" strokeweight=".48pt" strokecolor="#000000">
                <v:path arrowok="t"/>
              </v:shape>
            </v:group>
            <v:group style="position:absolute;left:7018;top:1743;width:10;height:2" coordorigin="7018,1743" coordsize="10,2">
              <v:shape style="position:absolute;left:7018;top:1743;width:10;height:2" coordorigin="7018,1743" coordsize="10,0" path="m7018,1743l7027,1743e" filled="false" stroked="true" strokeweight=".48pt" strokecolor="#000000">
                <v:path arrowok="t"/>
              </v:shape>
            </v:group>
            <v:group style="position:absolute;left:7037;top:1743;width:10;height:2" coordorigin="7037,1743" coordsize="10,2">
              <v:shape style="position:absolute;left:7037;top:1743;width:10;height:2" coordorigin="7037,1743" coordsize="10,0" path="m7037,1743l7046,1743e" filled="false" stroked="true" strokeweight=".48pt" strokecolor="#000000">
                <v:path arrowok="t"/>
              </v:shape>
            </v:group>
            <v:group style="position:absolute;left:7056;top:1743;width:10;height:2" coordorigin="7056,1743" coordsize="10,2">
              <v:shape style="position:absolute;left:7056;top:1743;width:10;height:2" coordorigin="7056,1743" coordsize="10,0" path="m7056,1743l7066,1743e" filled="false" stroked="true" strokeweight=".48pt" strokecolor="#000000">
                <v:path arrowok="t"/>
              </v:shape>
            </v:group>
            <v:group style="position:absolute;left:7075;top:1743;width:10;height:2" coordorigin="7075,1743" coordsize="10,2">
              <v:shape style="position:absolute;left:7075;top:1743;width:10;height:2" coordorigin="7075,1743" coordsize="10,0" path="m7075,1743l7085,1743e" filled="false" stroked="true" strokeweight=".48pt" strokecolor="#000000">
                <v:path arrowok="t"/>
              </v:shape>
            </v:group>
            <v:group style="position:absolute;left:7094;top:1743;width:10;height:2" coordorigin="7094,1743" coordsize="10,2">
              <v:shape style="position:absolute;left:7094;top:1743;width:10;height:2" coordorigin="7094,1743" coordsize="10,0" path="m7094,1743l7104,1743e" filled="false" stroked="true" strokeweight=".48pt" strokecolor="#000000">
                <v:path arrowok="t"/>
              </v:shape>
            </v:group>
            <v:group style="position:absolute;left:7114;top:1743;width:10;height:2" coordorigin="7114,1743" coordsize="10,2">
              <v:shape style="position:absolute;left:7114;top:1743;width:10;height:2" coordorigin="7114,1743" coordsize="10,0" path="m7114,1743l7123,1743e" filled="false" stroked="true" strokeweight=".48pt" strokecolor="#000000">
                <v:path arrowok="t"/>
              </v:shape>
            </v:group>
            <v:group style="position:absolute;left:7133;top:1743;width:10;height:2" coordorigin="7133,1743" coordsize="10,2">
              <v:shape style="position:absolute;left:7133;top:1743;width:10;height:2" coordorigin="7133,1743" coordsize="10,0" path="m7133,1743l7142,1743e" filled="false" stroked="true" strokeweight=".48pt" strokecolor="#000000">
                <v:path arrowok="t"/>
              </v:shape>
            </v:group>
            <v:group style="position:absolute;left:7152;top:1743;width:10;height:2" coordorigin="7152,1743" coordsize="10,2">
              <v:shape style="position:absolute;left:7152;top:1743;width:10;height:2" coordorigin="7152,1743" coordsize="10,0" path="m7152,1743l7162,1743e" filled="false" stroked="true" strokeweight=".48pt" strokecolor="#000000">
                <v:path arrowok="t"/>
              </v:shape>
            </v:group>
            <v:group style="position:absolute;left:7171;top:1743;width:10;height:2" coordorigin="7171,1743" coordsize="10,2">
              <v:shape style="position:absolute;left:7171;top:1743;width:10;height:2" coordorigin="7171,1743" coordsize="10,0" path="m7171,1743l7181,1743e" filled="false" stroked="true" strokeweight=".48pt" strokecolor="#000000">
                <v:path arrowok="t"/>
              </v:shape>
            </v:group>
            <v:group style="position:absolute;left:7190;top:1743;width:10;height:2" coordorigin="7190,1743" coordsize="10,2">
              <v:shape style="position:absolute;left:7190;top:1743;width:10;height:2" coordorigin="7190,1743" coordsize="10,0" path="m7190,1743l7200,1743e" filled="false" stroked="true" strokeweight=".48pt" strokecolor="#000000">
                <v:path arrowok="t"/>
              </v:shape>
            </v:group>
            <v:group style="position:absolute;left:7210;top:1743;width:10;height:2" coordorigin="7210,1743" coordsize="10,2">
              <v:shape style="position:absolute;left:7210;top:1743;width:10;height:2" coordorigin="7210,1743" coordsize="10,0" path="m7210,1743l7219,1743e" filled="false" stroked="true" strokeweight=".48pt" strokecolor="#000000">
                <v:path arrowok="t"/>
              </v:shape>
            </v:group>
            <v:group style="position:absolute;left:7229;top:1743;width:10;height:2" coordorigin="7229,1743" coordsize="10,2">
              <v:shape style="position:absolute;left:7229;top:1743;width:10;height:2" coordorigin="7229,1743" coordsize="10,0" path="m7229,1743l7238,1743e" filled="false" stroked="true" strokeweight=".48pt" strokecolor="#000000">
                <v:path arrowok="t"/>
              </v:shape>
            </v:group>
            <v:group style="position:absolute;left:7248;top:1743;width:10;height:2" coordorigin="7248,1743" coordsize="10,2">
              <v:shape style="position:absolute;left:7248;top:1743;width:10;height:2" coordorigin="7248,1743" coordsize="10,0" path="m7248,1743l7258,1743e" filled="false" stroked="true" strokeweight=".48pt" strokecolor="#000000">
                <v:path arrowok="t"/>
              </v:shape>
            </v:group>
            <v:group style="position:absolute;left:7267;top:1743;width:10;height:2" coordorigin="7267,1743" coordsize="10,2">
              <v:shape style="position:absolute;left:7267;top:1743;width:10;height:2" coordorigin="7267,1743" coordsize="10,0" path="m7267,1743l7277,1743e" filled="false" stroked="true" strokeweight=".48pt" strokecolor="#000000">
                <v:path arrowok="t"/>
              </v:shape>
            </v:group>
            <v:group style="position:absolute;left:7286;top:1743;width:10;height:2" coordorigin="7286,1743" coordsize="10,2">
              <v:shape style="position:absolute;left:7286;top:1743;width:10;height:2" coordorigin="7286,1743" coordsize="10,0" path="m7286,1743l7296,1743e" filled="false" stroked="true" strokeweight=".48pt" strokecolor="#000000">
                <v:path arrowok="t"/>
              </v:shape>
            </v:group>
            <v:group style="position:absolute;left:7306;top:1743;width:10;height:2" coordorigin="7306,1743" coordsize="10,2">
              <v:shape style="position:absolute;left:7306;top:1743;width:10;height:2" coordorigin="7306,1743" coordsize="10,0" path="m7306,1743l7315,1743e" filled="false" stroked="true" strokeweight=".48pt" strokecolor="#000000">
                <v:path arrowok="t"/>
              </v:shape>
            </v:group>
            <v:group style="position:absolute;left:7325;top:1743;width:10;height:2" coordorigin="7325,1743" coordsize="10,2">
              <v:shape style="position:absolute;left:7325;top:1743;width:10;height:2" coordorigin="7325,1743" coordsize="10,0" path="m7325,1743l7334,1743e" filled="false" stroked="true" strokeweight=".48pt" strokecolor="#000000">
                <v:path arrowok="t"/>
              </v:shape>
            </v:group>
            <v:group style="position:absolute;left:7344;top:1743;width:10;height:2" coordorigin="7344,1743" coordsize="10,2">
              <v:shape style="position:absolute;left:7344;top:1743;width:10;height:2" coordorigin="7344,1743" coordsize="10,0" path="m7344,1743l7354,1743e" filled="false" stroked="true" strokeweight=".48pt" strokecolor="#000000">
                <v:path arrowok="t"/>
              </v:shape>
            </v:group>
            <v:group style="position:absolute;left:7363;top:1743;width:10;height:2" coordorigin="7363,1743" coordsize="10,2">
              <v:shape style="position:absolute;left:7363;top:1743;width:10;height:2" coordorigin="7363,1743" coordsize="10,0" path="m7363,1743l7373,1743e" filled="false" stroked="true" strokeweight=".48pt" strokecolor="#000000">
                <v:path arrowok="t"/>
              </v:shape>
            </v:group>
            <v:group style="position:absolute;left:7382;top:1743;width:10;height:2" coordorigin="7382,1743" coordsize="10,2">
              <v:shape style="position:absolute;left:7382;top:1743;width:10;height:2" coordorigin="7382,1743" coordsize="10,0" path="m7382,1743l7392,1743e" filled="false" stroked="true" strokeweight=".48pt" strokecolor="#000000">
                <v:path arrowok="t"/>
              </v:shape>
            </v:group>
            <v:group style="position:absolute;left:7402;top:1743;width:10;height:2" coordorigin="7402,1743" coordsize="10,2">
              <v:shape style="position:absolute;left:7402;top:1743;width:10;height:2" coordorigin="7402,1743" coordsize="10,0" path="m7402,1743l7411,1743e" filled="false" stroked="true" strokeweight=".48pt" strokecolor="#000000">
                <v:path arrowok="t"/>
              </v:shape>
            </v:group>
            <v:group style="position:absolute;left:7421;top:1743;width:10;height:2" coordorigin="7421,1743" coordsize="10,2">
              <v:shape style="position:absolute;left:7421;top:1743;width:10;height:2" coordorigin="7421,1743" coordsize="10,0" path="m7421,1743l7430,1743e" filled="false" stroked="true" strokeweight=".48pt" strokecolor="#000000">
                <v:path arrowok="t"/>
              </v:shape>
            </v:group>
            <v:group style="position:absolute;left:7440;top:1743;width:10;height:2" coordorigin="7440,1743" coordsize="10,2">
              <v:shape style="position:absolute;left:7440;top:1743;width:10;height:2" coordorigin="7440,1743" coordsize="10,0" path="m7440,1743l7450,1743e" filled="false" stroked="true" strokeweight=".48pt" strokecolor="#000000">
                <v:path arrowok="t"/>
              </v:shape>
            </v:group>
            <v:group style="position:absolute;left:7459;top:1743;width:10;height:2" coordorigin="7459,1743" coordsize="10,2">
              <v:shape style="position:absolute;left:7459;top:1743;width:10;height:2" coordorigin="7459,1743" coordsize="10,0" path="m7459,1743l7469,1743e" filled="false" stroked="true" strokeweight=".48pt" strokecolor="#000000">
                <v:path arrowok="t"/>
              </v:shape>
            </v:group>
            <v:group style="position:absolute;left:7478;top:1743;width:10;height:2" coordorigin="7478,1743" coordsize="10,2">
              <v:shape style="position:absolute;left:7478;top:1743;width:10;height:2" coordorigin="7478,1743" coordsize="10,0" path="m7478,1743l7488,1743e" filled="false" stroked="true" strokeweight=".48pt" strokecolor="#000000">
                <v:path arrowok="t"/>
              </v:shape>
            </v:group>
            <v:group style="position:absolute;left:7498;top:1743;width:10;height:2" coordorigin="7498,1743" coordsize="10,2">
              <v:shape style="position:absolute;left:7498;top:1743;width:10;height:2" coordorigin="7498,1743" coordsize="10,0" path="m7498,1743l7507,1743e" filled="false" stroked="true" strokeweight=".48pt" strokecolor="#000000">
                <v:path arrowok="t"/>
              </v:shape>
            </v:group>
            <v:group style="position:absolute;left:7517;top:1743;width:10;height:2" coordorigin="7517,1743" coordsize="10,2">
              <v:shape style="position:absolute;left:7517;top:1743;width:10;height:2" coordorigin="7517,1743" coordsize="10,0" path="m7517,1743l7526,1743e" filled="false" stroked="true" strokeweight=".48pt" strokecolor="#000000">
                <v:path arrowok="t"/>
              </v:shape>
            </v:group>
            <v:group style="position:absolute;left:7536;top:1743;width:10;height:2" coordorigin="7536,1743" coordsize="10,2">
              <v:shape style="position:absolute;left:7536;top:1743;width:10;height:2" coordorigin="7536,1743" coordsize="10,0" path="m7536,1743l7546,1743e" filled="false" stroked="true" strokeweight=".48pt" strokecolor="#000000">
                <v:path arrowok="t"/>
              </v:shape>
            </v:group>
            <v:group style="position:absolute;left:7555;top:1743;width:10;height:2" coordorigin="7555,1743" coordsize="10,2">
              <v:shape style="position:absolute;left:7555;top:1743;width:10;height:2" coordorigin="7555,1743" coordsize="10,0" path="m7555,1743l7565,1743e" filled="false" stroked="true" strokeweight=".48pt" strokecolor="#000000">
                <v:path arrowok="t"/>
              </v:shape>
            </v:group>
            <v:group style="position:absolute;left:7574;top:1743;width:10;height:2" coordorigin="7574,1743" coordsize="10,2">
              <v:shape style="position:absolute;left:7574;top:1743;width:10;height:2" coordorigin="7574,1743" coordsize="10,0" path="m7574,1743l7584,1743e" filled="false" stroked="true" strokeweight=".48pt" strokecolor="#000000">
                <v:path arrowok="t"/>
              </v:shape>
            </v:group>
            <v:group style="position:absolute;left:7594;top:1743;width:10;height:2" coordorigin="7594,1743" coordsize="10,2">
              <v:shape style="position:absolute;left:7594;top:1743;width:10;height:2" coordorigin="7594,1743" coordsize="10,0" path="m7594,1743l7603,1743e" filled="false" stroked="true" strokeweight=".48pt" strokecolor="#000000">
                <v:path arrowok="t"/>
              </v:shape>
            </v:group>
            <v:group style="position:absolute;left:7613;top:1743;width:10;height:2" coordorigin="7613,1743" coordsize="10,2">
              <v:shape style="position:absolute;left:7613;top:1743;width:10;height:2" coordorigin="7613,1743" coordsize="10,0" path="m7613,1743l7622,1743e" filled="false" stroked="true" strokeweight=".48pt" strokecolor="#000000">
                <v:path arrowok="t"/>
              </v:shape>
            </v:group>
            <v:group style="position:absolute;left:7632;top:1743;width:10;height:2" coordorigin="7632,1743" coordsize="10,2">
              <v:shape style="position:absolute;left:7632;top:1743;width:10;height:2" coordorigin="7632,1743" coordsize="10,0" path="m7632,1743l7642,1743e" filled="false" stroked="true" strokeweight=".48pt" strokecolor="#000000">
                <v:path arrowok="t"/>
              </v:shape>
            </v:group>
            <v:group style="position:absolute;left:7651;top:1743;width:10;height:2" coordorigin="7651,1743" coordsize="10,2">
              <v:shape style="position:absolute;left:7651;top:1743;width:10;height:2" coordorigin="7651,1743" coordsize="10,0" path="m7651,1743l7661,1743e" filled="false" stroked="true" strokeweight=".48pt" strokecolor="#000000">
                <v:path arrowok="t"/>
              </v:shape>
            </v:group>
            <v:group style="position:absolute;left:7670;top:1743;width:10;height:2" coordorigin="7670,1743" coordsize="10,2">
              <v:shape style="position:absolute;left:7670;top:1743;width:10;height:2" coordorigin="7670,1743" coordsize="10,0" path="m7670,1743l7680,1743e" filled="false" stroked="true" strokeweight=".48pt" strokecolor="#000000">
                <v:path arrowok="t"/>
              </v:shape>
            </v:group>
            <v:group style="position:absolute;left:7690;top:1743;width:10;height:2" coordorigin="7690,1743" coordsize="10,2">
              <v:shape style="position:absolute;left:7690;top:1743;width:10;height:2" coordorigin="7690,1743" coordsize="10,0" path="m7690,1743l7699,1743e" filled="false" stroked="true" strokeweight=".48pt" strokecolor="#000000">
                <v:path arrowok="t"/>
              </v:shape>
            </v:group>
            <v:group style="position:absolute;left:7709;top:1743;width:10;height:2" coordorigin="7709,1743" coordsize="10,2">
              <v:shape style="position:absolute;left:7709;top:1743;width:10;height:2" coordorigin="7709,1743" coordsize="10,0" path="m7709,1743l7718,1743e" filled="false" stroked="true" strokeweight=".48pt" strokecolor="#000000">
                <v:path arrowok="t"/>
              </v:shape>
            </v:group>
            <v:group style="position:absolute;left:7728;top:1743;width:10;height:2" coordorigin="7728,1743" coordsize="10,2">
              <v:shape style="position:absolute;left:7728;top:1743;width:10;height:2" coordorigin="7728,1743" coordsize="10,0" path="m7728,1743l7738,1743e" filled="false" stroked="true" strokeweight=".48pt" strokecolor="#000000">
                <v:path arrowok="t"/>
              </v:shape>
            </v:group>
            <v:group style="position:absolute;left:7747;top:1743;width:10;height:2" coordorigin="7747,1743" coordsize="10,2">
              <v:shape style="position:absolute;left:7747;top:1743;width:10;height:2" coordorigin="7747,1743" coordsize="10,0" path="m7747,1743l7757,1743e" filled="false" stroked="true" strokeweight=".48pt" strokecolor="#000000">
                <v:path arrowok="t"/>
              </v:shape>
            </v:group>
            <v:group style="position:absolute;left:7766;top:1743;width:10;height:2" coordorigin="7766,1743" coordsize="10,2">
              <v:shape style="position:absolute;left:7766;top:1743;width:10;height:2" coordorigin="7766,1743" coordsize="10,0" path="m7766,1743l7776,1743e" filled="false" stroked="true" strokeweight=".48pt" strokecolor="#000000">
                <v:path arrowok="t"/>
              </v:shape>
            </v:group>
            <v:group style="position:absolute;left:7786;top:1743;width:10;height:2" coordorigin="7786,1743" coordsize="10,2">
              <v:shape style="position:absolute;left:7786;top:1743;width:10;height:2" coordorigin="7786,1743" coordsize="10,0" path="m7786,1743l7795,1743e" filled="false" stroked="true" strokeweight=".48pt" strokecolor="#000000">
                <v:path arrowok="t"/>
              </v:shape>
            </v:group>
            <v:group style="position:absolute;left:7805;top:1743;width:10;height:2" coordorigin="7805,1743" coordsize="10,2">
              <v:shape style="position:absolute;left:7805;top:1743;width:10;height:2" coordorigin="7805,1743" coordsize="10,0" path="m7805,1743l7814,1743e" filled="false" stroked="true" strokeweight=".48pt" strokecolor="#000000">
                <v:path arrowok="t"/>
              </v:shape>
            </v:group>
            <v:group style="position:absolute;left:7824;top:1743;width:10;height:2" coordorigin="7824,1743" coordsize="10,2">
              <v:shape style="position:absolute;left:7824;top:1743;width:10;height:2" coordorigin="7824,1743" coordsize="10,0" path="m7824,1743l7834,1743e" filled="false" stroked="true" strokeweight=".48pt" strokecolor="#000000">
                <v:path arrowok="t"/>
              </v:shape>
            </v:group>
            <v:group style="position:absolute;left:7843;top:1743;width:10;height:2" coordorigin="7843,1743" coordsize="10,2">
              <v:shape style="position:absolute;left:7843;top:1743;width:10;height:2" coordorigin="7843,1743" coordsize="10,0" path="m7843,1743l7853,1743e" filled="false" stroked="true" strokeweight=".48pt" strokecolor="#000000">
                <v:path arrowok="t"/>
              </v:shape>
            </v:group>
            <v:group style="position:absolute;left:7862;top:1743;width:10;height:2" coordorigin="7862,1743" coordsize="10,2">
              <v:shape style="position:absolute;left:7862;top:1743;width:10;height:2" coordorigin="7862,1743" coordsize="10,0" path="m7862,1743l7872,1743e" filled="false" stroked="true" strokeweight=".48pt" strokecolor="#000000">
                <v:path arrowok="t"/>
              </v:shape>
            </v:group>
            <v:group style="position:absolute;left:7882;top:1743;width:10;height:2" coordorigin="7882,1743" coordsize="10,2">
              <v:shape style="position:absolute;left:7882;top:1743;width:10;height:2" coordorigin="7882,1743" coordsize="10,0" path="m7882,1743l7891,1743e" filled="false" stroked="true" strokeweight=".48pt" strokecolor="#000000">
                <v:path arrowok="t"/>
              </v:shape>
            </v:group>
            <v:group style="position:absolute;left:7901;top:1743;width:10;height:2" coordorigin="7901,1743" coordsize="10,2">
              <v:shape style="position:absolute;left:7901;top:1743;width:10;height:2" coordorigin="7901,1743" coordsize="10,0" path="m7901,1743l7910,1743e" filled="false" stroked="true" strokeweight=".48pt" strokecolor="#000000">
                <v:path arrowok="t"/>
              </v:shape>
            </v:group>
            <v:group style="position:absolute;left:7920;top:1743;width:10;height:2" coordorigin="7920,1743" coordsize="10,2">
              <v:shape style="position:absolute;left:7920;top:1743;width:10;height:2" coordorigin="7920,1743" coordsize="10,0" path="m7920,1743l7930,1743e" filled="false" stroked="true" strokeweight=".48pt" strokecolor="#000000">
                <v:path arrowok="t"/>
              </v:shape>
            </v:group>
            <v:group style="position:absolute;left:7939;top:1743;width:10;height:2" coordorigin="7939,1743" coordsize="10,2">
              <v:shape style="position:absolute;left:7939;top:1743;width:10;height:2" coordorigin="7939,1743" coordsize="10,0" path="m7939,1743l7949,1743e" filled="false" stroked="true" strokeweight=".48pt" strokecolor="#000000">
                <v:path arrowok="t"/>
              </v:shape>
            </v:group>
            <v:group style="position:absolute;left:7958;top:1743;width:10;height:2" coordorigin="7958,1743" coordsize="10,2">
              <v:shape style="position:absolute;left:7958;top:1743;width:10;height:2" coordorigin="7958,1743" coordsize="10,0" path="m7958,1743l7968,1743e" filled="false" stroked="true" strokeweight=".48pt" strokecolor="#000000">
                <v:path arrowok="t"/>
              </v:shape>
            </v:group>
            <v:group style="position:absolute;left:7978;top:1743;width:10;height:2" coordorigin="7978,1743" coordsize="10,2">
              <v:shape style="position:absolute;left:7978;top:1743;width:10;height:2" coordorigin="7978,1743" coordsize="10,0" path="m7978,1743l7987,1743e" filled="false" stroked="true" strokeweight=".48pt" strokecolor="#000000">
                <v:path arrowok="t"/>
              </v:shape>
            </v:group>
            <v:group style="position:absolute;left:7997;top:1743;width:10;height:2" coordorigin="7997,1743" coordsize="10,2">
              <v:shape style="position:absolute;left:7997;top:1743;width:10;height:2" coordorigin="7997,1743" coordsize="10,0" path="m7997,1743l8006,1743e" filled="false" stroked="true" strokeweight=".48pt" strokecolor="#000000">
                <v:path arrowok="t"/>
              </v:shape>
            </v:group>
            <v:group style="position:absolute;left:8016;top:1743;width:10;height:2" coordorigin="8016,1743" coordsize="10,2">
              <v:shape style="position:absolute;left:8016;top:1743;width:10;height:2" coordorigin="8016,1743" coordsize="10,0" path="m8016,1743l8026,1743e" filled="false" stroked="true" strokeweight=".48pt" strokecolor="#000000">
                <v:path arrowok="t"/>
              </v:shape>
            </v:group>
            <v:group style="position:absolute;left:8035;top:1743;width:10;height:2" coordorigin="8035,1743" coordsize="10,2">
              <v:shape style="position:absolute;left:8035;top:1743;width:10;height:2" coordorigin="8035,1743" coordsize="10,0" path="m8035,1743l8045,1743e" filled="false" stroked="true" strokeweight=".48pt" strokecolor="#000000">
                <v:path arrowok="t"/>
              </v:shape>
            </v:group>
            <v:group style="position:absolute;left:8054;top:1743;width:10;height:2" coordorigin="8054,1743" coordsize="10,2">
              <v:shape style="position:absolute;left:8054;top:1743;width:10;height:2" coordorigin="8054,1743" coordsize="10,0" path="m8054,1743l8064,1743e" filled="false" stroked="true" strokeweight=".48pt" strokecolor="#000000">
                <v:path arrowok="t"/>
              </v:shape>
            </v:group>
            <v:group style="position:absolute;left:8074;top:1743;width:10;height:2" coordorigin="8074,1743" coordsize="10,2">
              <v:shape style="position:absolute;left:8074;top:1743;width:10;height:2" coordorigin="8074,1743" coordsize="10,0" path="m8074,1743l8083,1743e" filled="false" stroked="true" strokeweight=".48pt" strokecolor="#000000">
                <v:path arrowok="t"/>
              </v:shape>
            </v:group>
            <v:group style="position:absolute;left:8093;top:1743;width:10;height:2" coordorigin="8093,1743" coordsize="10,2">
              <v:shape style="position:absolute;left:8093;top:1743;width:10;height:2" coordorigin="8093,1743" coordsize="10,0" path="m8093,1743l8102,1743e" filled="false" stroked="true" strokeweight=".48pt" strokecolor="#000000">
                <v:path arrowok="t"/>
              </v:shape>
            </v:group>
            <v:group style="position:absolute;left:8112;top:1743;width:10;height:2" coordorigin="8112,1743" coordsize="10,2">
              <v:shape style="position:absolute;left:8112;top:1743;width:10;height:2" coordorigin="8112,1743" coordsize="10,0" path="m8112,1743l8122,1743e" filled="false" stroked="true" strokeweight=".48pt" strokecolor="#000000">
                <v:path arrowok="t"/>
              </v:shape>
            </v:group>
            <v:group style="position:absolute;left:8131;top:1743;width:10;height:2" coordorigin="8131,1743" coordsize="10,2">
              <v:shape style="position:absolute;left:8131;top:1743;width:10;height:2" coordorigin="8131,1743" coordsize="10,0" path="m8131,1743l8141,1743e" filled="false" stroked="true" strokeweight=".48pt" strokecolor="#000000">
                <v:path arrowok="t"/>
              </v:shape>
            </v:group>
            <v:group style="position:absolute;left:8150;top:1743;width:10;height:2" coordorigin="8150,1743" coordsize="10,2">
              <v:shape style="position:absolute;left:8150;top:1743;width:10;height:2" coordorigin="8150,1743" coordsize="10,0" path="m8150,1743l8160,1743e" filled="false" stroked="true" strokeweight=".48pt" strokecolor="#000000">
                <v:path arrowok="t"/>
              </v:shape>
            </v:group>
            <v:group style="position:absolute;left:8170;top:1743;width:10;height:2" coordorigin="8170,1743" coordsize="10,2">
              <v:shape style="position:absolute;left:8170;top:1743;width:10;height:2" coordorigin="8170,1743" coordsize="10,0" path="m8170,1743l8179,1743e" filled="false" stroked="true" strokeweight=".48pt" strokecolor="#000000">
                <v:path arrowok="t"/>
              </v:shape>
            </v:group>
            <v:group style="position:absolute;left:8189;top:1743;width:10;height:2" coordorigin="8189,1743" coordsize="10,2">
              <v:shape style="position:absolute;left:8189;top:1743;width:10;height:2" coordorigin="8189,1743" coordsize="10,0" path="m8189,1743l8198,1743e" filled="false" stroked="true" strokeweight=".48pt" strokecolor="#000000">
                <v:path arrowok="t"/>
              </v:shape>
            </v:group>
            <v:group style="position:absolute;left:8208;top:1743;width:10;height:2" coordorigin="8208,1743" coordsize="10,2">
              <v:shape style="position:absolute;left:8208;top:1743;width:10;height:2" coordorigin="8208,1743" coordsize="10,0" path="m8208,1743l8218,1743e" filled="false" stroked="true" strokeweight=".48pt" strokecolor="#000000">
                <v:path arrowok="t"/>
              </v:shape>
            </v:group>
            <v:group style="position:absolute;left:8227;top:1743;width:10;height:2" coordorigin="8227,1743" coordsize="10,2">
              <v:shape style="position:absolute;left:8227;top:1743;width:10;height:2" coordorigin="8227,1743" coordsize="10,0" path="m8227,1743l8237,1743e" filled="false" stroked="true" strokeweight=".48pt" strokecolor="#000000">
                <v:path arrowok="t"/>
              </v:shape>
            </v:group>
            <v:group style="position:absolute;left:8246;top:1743;width:10;height:2" coordorigin="8246,1743" coordsize="10,2">
              <v:shape style="position:absolute;left:8246;top:1743;width:10;height:2" coordorigin="8246,1743" coordsize="10,0" path="m8246,1743l8256,1743e" filled="false" stroked="true" strokeweight=".48pt" strokecolor="#000000">
                <v:path arrowok="t"/>
              </v:shape>
            </v:group>
            <v:group style="position:absolute;left:8266;top:1743;width:10;height:2" coordorigin="8266,1743" coordsize="10,2">
              <v:shape style="position:absolute;left:8266;top:1743;width:10;height:2" coordorigin="8266,1743" coordsize="10,0" path="m8266,1743l8275,1743e" filled="false" stroked="true" strokeweight=".48pt" strokecolor="#000000">
                <v:path arrowok="t"/>
              </v:shape>
            </v:group>
            <v:group style="position:absolute;left:8285;top:1743;width:10;height:2" coordorigin="8285,1743" coordsize="10,2">
              <v:shape style="position:absolute;left:8285;top:1743;width:10;height:2" coordorigin="8285,1743" coordsize="10,0" path="m8285,1743l8294,1743e" filled="false" stroked="true" strokeweight=".48pt" strokecolor="#000000">
                <v:path arrowok="t"/>
              </v:shape>
            </v:group>
            <v:group style="position:absolute;left:8304;top:1743;width:10;height:2" coordorigin="8304,1743" coordsize="10,2">
              <v:shape style="position:absolute;left:8304;top:1743;width:10;height:2" coordorigin="8304,1743" coordsize="10,0" path="m8304,1743l8314,1743e" filled="false" stroked="true" strokeweight=".48pt" strokecolor="#000000">
                <v:path arrowok="t"/>
              </v:shape>
            </v:group>
            <v:group style="position:absolute;left:8323;top:1743;width:10;height:2" coordorigin="8323,1743" coordsize="10,2">
              <v:shape style="position:absolute;left:8323;top:1743;width:10;height:2" coordorigin="8323,1743" coordsize="10,0" path="m8323,1743l8333,1743e" filled="false" stroked="true" strokeweight=".48pt" strokecolor="#000000">
                <v:path arrowok="t"/>
              </v:shape>
            </v:group>
            <v:group style="position:absolute;left:8342;top:1743;width:10;height:2" coordorigin="8342,1743" coordsize="10,2">
              <v:shape style="position:absolute;left:8342;top:1743;width:10;height:2" coordorigin="8342,1743" coordsize="10,0" path="m8342,1743l8352,1743e" filled="false" stroked="true" strokeweight=".48pt" strokecolor="#000000">
                <v:path arrowok="t"/>
              </v:shape>
            </v:group>
            <v:group style="position:absolute;left:8362;top:1743;width:10;height:2" coordorigin="8362,1743" coordsize="10,2">
              <v:shape style="position:absolute;left:8362;top:1743;width:10;height:2" coordorigin="8362,1743" coordsize="10,0" path="m8362,1743l8371,1743e" filled="false" stroked="true" strokeweight=".48pt" strokecolor="#000000">
                <v:path arrowok="t"/>
              </v:shape>
            </v:group>
            <v:group style="position:absolute;left:8381;top:1743;width:10;height:2" coordorigin="8381,1743" coordsize="10,2">
              <v:shape style="position:absolute;left:8381;top:1743;width:10;height:2" coordorigin="8381,1743" coordsize="10,0" path="m8381,1743l8390,1743e" filled="false" stroked="true" strokeweight=".48pt" strokecolor="#000000">
                <v:path arrowok="t"/>
              </v:shape>
            </v:group>
            <v:group style="position:absolute;left:8400;top:1743;width:10;height:2" coordorigin="8400,1743" coordsize="10,2">
              <v:shape style="position:absolute;left:8400;top:1743;width:10;height:2" coordorigin="8400,1743" coordsize="10,0" path="m8400,1743l8410,1743e" filled="false" stroked="true" strokeweight=".48pt" strokecolor="#000000">
                <v:path arrowok="t"/>
              </v:shape>
            </v:group>
            <v:group style="position:absolute;left:8419;top:1743;width:10;height:2" coordorigin="8419,1743" coordsize="10,2">
              <v:shape style="position:absolute;left:8419;top:1743;width:10;height:2" coordorigin="8419,1743" coordsize="10,0" path="m8419,1743l8429,1743e" filled="false" stroked="true" strokeweight=".48pt" strokecolor="#000000">
                <v:path arrowok="t"/>
              </v:shape>
            </v:group>
            <v:group style="position:absolute;left:8438;top:1743;width:10;height:2" coordorigin="8438,1743" coordsize="10,2">
              <v:shape style="position:absolute;left:8438;top:1743;width:10;height:2" coordorigin="8438,1743" coordsize="10,0" path="m8438,1743l8448,1743e" filled="false" stroked="true" strokeweight=".48pt" strokecolor="#000000">
                <v:path arrowok="t"/>
              </v:shape>
            </v:group>
            <v:group style="position:absolute;left:8458;top:1743;width:10;height:2" coordorigin="8458,1743" coordsize="10,2">
              <v:shape style="position:absolute;left:8458;top:1743;width:10;height:2" coordorigin="8458,1743" coordsize="10,0" path="m8458,1743l8467,1743e" filled="false" stroked="true" strokeweight=".48pt" strokecolor="#000000">
                <v:path arrowok="t"/>
              </v:shape>
            </v:group>
            <v:group style="position:absolute;left:8477;top:1743;width:10;height:2" coordorigin="8477,1743" coordsize="10,2">
              <v:shape style="position:absolute;left:8477;top:1743;width:10;height:2" coordorigin="8477,1743" coordsize="10,0" path="m8477,1743l8486,1743e" filled="false" stroked="true" strokeweight=".48pt" strokecolor="#000000">
                <v:path arrowok="t"/>
              </v:shape>
            </v:group>
            <v:group style="position:absolute;left:8496;top:1743;width:10;height:2" coordorigin="8496,1743" coordsize="10,2">
              <v:shape style="position:absolute;left:8496;top:1743;width:10;height:2" coordorigin="8496,1743" coordsize="10,0" path="m8496,1743l8506,1743e" filled="false" stroked="true" strokeweight=".48pt" strokecolor="#000000">
                <v:path arrowok="t"/>
              </v:shape>
            </v:group>
            <v:group style="position:absolute;left:8515;top:1743;width:10;height:2" coordorigin="8515,1743" coordsize="10,2">
              <v:shape style="position:absolute;left:8515;top:1743;width:10;height:2" coordorigin="8515,1743" coordsize="10,0" path="m8515,1743l8525,1743e" filled="false" stroked="true" strokeweight=".48pt" strokecolor="#000000">
                <v:path arrowok="t"/>
              </v:shape>
            </v:group>
            <v:group style="position:absolute;left:8534;top:1743;width:10;height:2" coordorigin="8534,1743" coordsize="10,2">
              <v:shape style="position:absolute;left:8534;top:1743;width:10;height:2" coordorigin="8534,1743" coordsize="10,0" path="m8534,1743l8544,1743e" filled="false" stroked="true" strokeweight=".48pt" strokecolor="#000000">
                <v:path arrowok="t"/>
              </v:shape>
            </v:group>
            <v:group style="position:absolute;left:8554;top:1743;width:10;height:2" coordorigin="8554,1743" coordsize="10,2">
              <v:shape style="position:absolute;left:8554;top:1743;width:10;height:2" coordorigin="8554,1743" coordsize="10,0" path="m8554,1743l8563,1743e" filled="false" stroked="true" strokeweight=".48pt" strokecolor="#000000">
                <v:path arrowok="t"/>
              </v:shape>
            </v:group>
            <v:group style="position:absolute;left:8573;top:1743;width:10;height:2" coordorigin="8573,1743" coordsize="10,2">
              <v:shape style="position:absolute;left:8573;top:1743;width:10;height:2" coordorigin="8573,1743" coordsize="10,0" path="m8573,1743l8582,1743e" filled="false" stroked="true" strokeweight=".48pt" strokecolor="#000000">
                <v:path arrowok="t"/>
              </v:shape>
            </v:group>
            <v:group style="position:absolute;left:8592;top:1743;width:10;height:2" coordorigin="8592,1743" coordsize="10,2">
              <v:shape style="position:absolute;left:8592;top:1743;width:10;height:2" coordorigin="8592,1743" coordsize="10,0" path="m8592,1743l8602,1743e" filled="false" stroked="true" strokeweight=".48pt" strokecolor="#000000">
                <v:path arrowok="t"/>
              </v:shape>
            </v:group>
            <v:group style="position:absolute;left:8611;top:1743;width:10;height:2" coordorigin="8611,1743" coordsize="10,2">
              <v:shape style="position:absolute;left:8611;top:1743;width:10;height:2" coordorigin="8611,1743" coordsize="10,0" path="m8611,1743l8621,1743e" filled="false" stroked="true" strokeweight=".48pt" strokecolor="#000000">
                <v:path arrowok="t"/>
              </v:shape>
            </v:group>
            <v:group style="position:absolute;left:8630;top:1743;width:10;height:2" coordorigin="8630,1743" coordsize="10,2">
              <v:shape style="position:absolute;left:8630;top:1743;width:10;height:2" coordorigin="8630,1743" coordsize="10,0" path="m8630,1743l8640,1743e" filled="false" stroked="true" strokeweight=".48pt" strokecolor="#000000">
                <v:path arrowok="t"/>
              </v:shape>
            </v:group>
            <v:group style="position:absolute;left:8650;top:1743;width:10;height:2" coordorigin="8650,1743" coordsize="10,2">
              <v:shape style="position:absolute;left:8650;top:1743;width:10;height:2" coordorigin="8650,1743" coordsize="10,0" path="m8650,1743l8659,1743e" filled="false" stroked="true" strokeweight=".48pt" strokecolor="#000000">
                <v:path arrowok="t"/>
              </v:shape>
            </v:group>
            <v:group style="position:absolute;left:8669;top:1743;width:10;height:2" coordorigin="8669,1743" coordsize="10,2">
              <v:shape style="position:absolute;left:8669;top:1743;width:10;height:2" coordorigin="8669,1743" coordsize="10,0" path="m8669,1743l8678,1743e" filled="false" stroked="true" strokeweight=".48pt" strokecolor="#000000">
                <v:path arrowok="t"/>
              </v:shape>
            </v:group>
            <v:group style="position:absolute;left:8688;top:1743;width:10;height:2" coordorigin="8688,1743" coordsize="10,2">
              <v:shape style="position:absolute;left:8688;top:1743;width:10;height:2" coordorigin="8688,1743" coordsize="10,0" path="m8688,1743l8698,1743e" filled="false" stroked="true" strokeweight=".48pt" strokecolor="#000000">
                <v:path arrowok="t"/>
              </v:shape>
            </v:group>
            <v:group style="position:absolute;left:8707;top:1743;width:10;height:2" coordorigin="8707,1743" coordsize="10,2">
              <v:shape style="position:absolute;left:8707;top:1743;width:10;height:2" coordorigin="8707,1743" coordsize="10,0" path="m8707,1743l8717,1743e" filled="false" stroked="true" strokeweight=".48pt" strokecolor="#000000">
                <v:path arrowok="t"/>
              </v:shape>
            </v:group>
            <v:group style="position:absolute;left:8726;top:1743;width:10;height:2" coordorigin="8726,1743" coordsize="10,2">
              <v:shape style="position:absolute;left:8726;top:1743;width:10;height:2" coordorigin="8726,1743" coordsize="10,0" path="m8726,1743l8736,1743e" filled="false" stroked="true" strokeweight=".48pt" strokecolor="#000000">
                <v:path arrowok="t"/>
              </v:shape>
            </v:group>
            <v:group style="position:absolute;left:8746;top:1743;width:10;height:2" coordorigin="8746,1743" coordsize="10,2">
              <v:shape style="position:absolute;left:8746;top:1743;width:10;height:2" coordorigin="8746,1743" coordsize="10,0" path="m8746,1743l8755,1743e" filled="false" stroked="true" strokeweight=".48pt" strokecolor="#000000">
                <v:path arrowok="t"/>
              </v:shape>
            </v:group>
            <v:group style="position:absolute;left:8765;top:1743;width:10;height:2" coordorigin="8765,1743" coordsize="10,2">
              <v:shape style="position:absolute;left:8765;top:1743;width:10;height:2" coordorigin="8765,1743" coordsize="10,0" path="m8765,1743l8774,1743e" filled="false" stroked="true" strokeweight=".48pt" strokecolor="#000000">
                <v:path arrowok="t"/>
              </v:shape>
            </v:group>
            <v:group style="position:absolute;left:8784;top:1743;width:10;height:2" coordorigin="8784,1743" coordsize="10,2">
              <v:shape style="position:absolute;left:8784;top:1743;width:10;height:2" coordorigin="8784,1743" coordsize="10,0" path="m8784,1743l8794,1743e" filled="false" stroked="true" strokeweight=".48pt" strokecolor="#000000">
                <v:path arrowok="t"/>
              </v:shape>
            </v:group>
            <v:group style="position:absolute;left:8803;top:1743;width:10;height:2" coordorigin="8803,1743" coordsize="10,2">
              <v:shape style="position:absolute;left:8803;top:1743;width:10;height:2" coordorigin="8803,1743" coordsize="10,0" path="m8803,1743l8813,1743e" filled="false" stroked="true" strokeweight=".48pt" strokecolor="#000000">
                <v:path arrowok="t"/>
              </v:shape>
            </v:group>
            <v:group style="position:absolute;left:8822;top:1743;width:10;height:2" coordorigin="8822,1743" coordsize="10,2">
              <v:shape style="position:absolute;left:8822;top:1743;width:10;height:2" coordorigin="8822,1743" coordsize="10,0" path="m8822,1743l8832,1743e" filled="false" stroked="true" strokeweight=".48pt" strokecolor="#000000">
                <v:path arrowok="t"/>
              </v:shape>
            </v:group>
            <v:group style="position:absolute;left:8842;top:1743;width:10;height:2" coordorigin="8842,1743" coordsize="10,2">
              <v:shape style="position:absolute;left:8842;top:1743;width:10;height:2" coordorigin="8842,1743" coordsize="10,0" path="m8842,1743l8851,1743e" filled="false" stroked="true" strokeweight=".48pt" strokecolor="#000000">
                <v:path arrowok="t"/>
              </v:shape>
            </v:group>
            <v:group style="position:absolute;left:8861;top:1743;width:10;height:2" coordorigin="8861,1743" coordsize="10,2">
              <v:shape style="position:absolute;left:8861;top:1743;width:10;height:2" coordorigin="8861,1743" coordsize="10,0" path="m8861,1743l8870,1743e" filled="false" stroked="true" strokeweight=".48pt" strokecolor="#000000">
                <v:path arrowok="t"/>
              </v:shape>
            </v:group>
            <v:group style="position:absolute;left:8880;top:1743;width:10;height:2" coordorigin="8880,1743" coordsize="10,2">
              <v:shape style="position:absolute;left:8880;top:1743;width:10;height:2" coordorigin="8880,1743" coordsize="10,0" path="m8880,1743l8890,1743e" filled="false" stroked="true" strokeweight=".48pt" strokecolor="#000000">
                <v:path arrowok="t"/>
              </v:shape>
            </v:group>
            <v:group style="position:absolute;left:8899;top:1743;width:10;height:2" coordorigin="8899,1743" coordsize="10,2">
              <v:shape style="position:absolute;left:8899;top:1743;width:10;height:2" coordorigin="8899,1743" coordsize="10,0" path="m8899,1743l8909,1743e" filled="false" stroked="true" strokeweight=".48pt" strokecolor="#000000">
                <v:path arrowok="t"/>
              </v:shape>
            </v:group>
            <v:group style="position:absolute;left:8918;top:1743;width:10;height:2" coordorigin="8918,1743" coordsize="10,2">
              <v:shape style="position:absolute;left:8918;top:1743;width:10;height:2" coordorigin="8918,1743" coordsize="10,0" path="m8918,1743l8928,1743e" filled="false" stroked="true" strokeweight=".48pt" strokecolor="#000000">
                <v:path arrowok="t"/>
              </v:shape>
            </v:group>
            <v:group style="position:absolute;left:8938;top:1743;width:10;height:2" coordorigin="8938,1743" coordsize="10,2">
              <v:shape style="position:absolute;left:8938;top:1743;width:10;height:2" coordorigin="8938,1743" coordsize="10,0" path="m8938,1743l8947,1743e" filled="false" stroked="true" strokeweight=".48pt" strokecolor="#000000">
                <v:path arrowok="t"/>
              </v:shape>
            </v:group>
            <v:group style="position:absolute;left:8957;top:1743;width:10;height:2" coordorigin="8957,1743" coordsize="10,2">
              <v:shape style="position:absolute;left:8957;top:1743;width:10;height:2" coordorigin="8957,1743" coordsize="10,0" path="m8957,1743l8966,1743e" filled="false" stroked="true" strokeweight=".48pt" strokecolor="#000000">
                <v:path arrowok="t"/>
              </v:shape>
            </v:group>
            <v:group style="position:absolute;left:8976;top:1743;width:10;height:2" coordorigin="8976,1743" coordsize="10,2">
              <v:shape style="position:absolute;left:8976;top:1743;width:10;height:2" coordorigin="8976,1743" coordsize="10,0" path="m8976,1743l8986,1743e" filled="false" stroked="true" strokeweight=".48pt" strokecolor="#000000">
                <v:path arrowok="t"/>
              </v:shape>
            </v:group>
            <v:group style="position:absolute;left:8995;top:1743;width:10;height:2" coordorigin="8995,1743" coordsize="10,2">
              <v:shape style="position:absolute;left:8995;top:1743;width:10;height:2" coordorigin="8995,1743" coordsize="10,0" path="m8995,1743l9005,1743e" filled="false" stroked="true" strokeweight=".48pt" strokecolor="#000000">
                <v:path arrowok="t"/>
              </v:shape>
            </v:group>
            <v:group style="position:absolute;left:9014;top:1743;width:10;height:2" coordorigin="9014,1743" coordsize="10,2">
              <v:shape style="position:absolute;left:9014;top:1743;width:10;height:2" coordorigin="9014,1743" coordsize="10,0" path="m9014,1743l9024,1743e" filled="false" stroked="true" strokeweight=".48pt" strokecolor="#000000">
                <v:path arrowok="t"/>
              </v:shape>
            </v:group>
            <v:group style="position:absolute;left:9034;top:1743;width:10;height:2" coordorigin="9034,1743" coordsize="10,2">
              <v:shape style="position:absolute;left:9034;top:1743;width:10;height:2" coordorigin="9034,1743" coordsize="10,0" path="m9034,1743l9043,1743e" filled="false" stroked="true" strokeweight=".48pt" strokecolor="#000000">
                <v:path arrowok="t"/>
              </v:shape>
            </v:group>
            <v:group style="position:absolute;left:9053;top:1743;width:10;height:2" coordorigin="9053,1743" coordsize="10,2">
              <v:shape style="position:absolute;left:9053;top:1743;width:10;height:2" coordorigin="9053,1743" coordsize="10,0" path="m9053,1743l9062,1743e" filled="false" stroked="true" strokeweight=".48pt" strokecolor="#000000">
                <v:path arrowok="t"/>
              </v:shape>
            </v:group>
            <v:group style="position:absolute;left:9072;top:1743;width:10;height:2" coordorigin="9072,1743" coordsize="10,2">
              <v:shape style="position:absolute;left:9072;top:1743;width:10;height:2" coordorigin="9072,1743" coordsize="10,0" path="m9072,1743l9082,1743e" filled="false" stroked="true" strokeweight=".48pt" strokecolor="#000000">
                <v:path arrowok="t"/>
              </v:shape>
            </v:group>
            <v:group style="position:absolute;left:9091;top:1743;width:10;height:2" coordorigin="9091,1743" coordsize="10,2">
              <v:shape style="position:absolute;left:9091;top:1743;width:10;height:2" coordorigin="9091,1743" coordsize="10,0" path="m9091,1743l9101,1743e" filled="false" stroked="true" strokeweight=".48pt" strokecolor="#000000">
                <v:path arrowok="t"/>
              </v:shape>
            </v:group>
            <v:group style="position:absolute;left:9110;top:1743;width:10;height:2" coordorigin="9110,1743" coordsize="10,2">
              <v:shape style="position:absolute;left:9110;top:1743;width:10;height:2" coordorigin="9110,1743" coordsize="10,0" path="m9110,1743l9120,1743e" filled="false" stroked="true" strokeweight=".48pt" strokecolor="#000000">
                <v:path arrowok="t"/>
              </v:shape>
            </v:group>
            <v:group style="position:absolute;left:9130;top:1743;width:10;height:2" coordorigin="9130,1743" coordsize="10,2">
              <v:shape style="position:absolute;left:9130;top:1743;width:10;height:2" coordorigin="9130,1743" coordsize="10,0" path="m9130,1743l9139,1743e" filled="false" stroked="true" strokeweight=".48pt" strokecolor="#000000">
                <v:path arrowok="t"/>
              </v:shape>
            </v:group>
            <v:group style="position:absolute;left:9149;top:1743;width:10;height:2" coordorigin="9149,1743" coordsize="10,2">
              <v:shape style="position:absolute;left:9149;top:1743;width:10;height:2" coordorigin="9149,1743" coordsize="10,0" path="m9149,1743l9158,1743e" filled="false" stroked="true" strokeweight=".48pt" strokecolor="#000000">
                <v:path arrowok="t"/>
              </v:shape>
            </v:group>
            <v:group style="position:absolute;left:9168;top:1743;width:10;height:2" coordorigin="9168,1743" coordsize="10,2">
              <v:shape style="position:absolute;left:9168;top:1743;width:10;height:2" coordorigin="9168,1743" coordsize="10,0" path="m9168,1743l9178,1743e" filled="false" stroked="true" strokeweight=".48pt" strokecolor="#000000">
                <v:path arrowok="t"/>
              </v:shape>
            </v:group>
            <v:group style="position:absolute;left:9187;top:1743;width:10;height:2" coordorigin="9187,1743" coordsize="10,2">
              <v:shape style="position:absolute;left:9187;top:1743;width:10;height:2" coordorigin="9187,1743" coordsize="10,0" path="m9187,1743l9197,1743e" filled="false" stroked="true" strokeweight=".48pt" strokecolor="#000000">
                <v:path arrowok="t"/>
              </v:shape>
            </v:group>
            <v:group style="position:absolute;left:9206;top:1743;width:10;height:2" coordorigin="9206,1743" coordsize="10,2">
              <v:shape style="position:absolute;left:9206;top:1743;width:10;height:2" coordorigin="9206,1743" coordsize="10,0" path="m9206,1743l9216,1743e" filled="false" stroked="true" strokeweight=".48pt" strokecolor="#000000">
                <v:path arrowok="t"/>
              </v:shape>
            </v:group>
            <v:group style="position:absolute;left:9226;top:1743;width:10;height:2" coordorigin="9226,1743" coordsize="10,2">
              <v:shape style="position:absolute;left:9226;top:1743;width:10;height:2" coordorigin="9226,1743" coordsize="10,0" path="m9226,1743l9235,1743e" filled="false" stroked="true" strokeweight=".48pt" strokecolor="#000000">
                <v:path arrowok="t"/>
              </v:shape>
            </v:group>
            <v:group style="position:absolute;left:9245;top:1743;width:10;height:2" coordorigin="9245,1743" coordsize="10,2">
              <v:shape style="position:absolute;left:9245;top:1743;width:10;height:2" coordorigin="9245,1743" coordsize="10,0" path="m9245,1743l9254,1743e" filled="false" stroked="true" strokeweight=".48pt" strokecolor="#000000">
                <v:path arrowok="t"/>
              </v:shape>
            </v:group>
            <v:group style="position:absolute;left:9264;top:1743;width:10;height:2" coordorigin="9264,1743" coordsize="10,2">
              <v:shape style="position:absolute;left:9264;top:1743;width:10;height:2" coordorigin="9264,1743" coordsize="10,0" path="m9264,1743l9274,1743e" filled="false" stroked="true" strokeweight=".48pt" strokecolor="#000000">
                <v:path arrowok="t"/>
              </v:shape>
            </v:group>
            <v:group style="position:absolute;left:9283;top:1743;width:10;height:2" coordorigin="9283,1743" coordsize="10,2">
              <v:shape style="position:absolute;left:9283;top:1743;width:10;height:2" coordorigin="9283,1743" coordsize="10,0" path="m9283,1743l9293,1743e" filled="false" stroked="true" strokeweight=".48pt" strokecolor="#000000">
                <v:path arrowok="t"/>
              </v:shape>
            </v:group>
            <v:group style="position:absolute;left:9302;top:1743;width:10;height:2" coordorigin="9302,1743" coordsize="10,2">
              <v:shape style="position:absolute;left:9302;top:1743;width:10;height:2" coordorigin="9302,1743" coordsize="10,0" path="m9302,1743l9312,1743e" filled="false" stroked="true" strokeweight=".48pt" strokecolor="#000000">
                <v:path arrowok="t"/>
              </v:shape>
            </v:group>
            <v:group style="position:absolute;left:9322;top:1743;width:10;height:2" coordorigin="9322,1743" coordsize="10,2">
              <v:shape style="position:absolute;left:9322;top:1743;width:10;height:2" coordorigin="9322,1743" coordsize="10,0" path="m9322,1743l9331,1743e" filled="false" stroked="true" strokeweight=".48pt" strokecolor="#000000">
                <v:path arrowok="t"/>
              </v:shape>
            </v:group>
            <v:group style="position:absolute;left:9341;top:1743;width:10;height:2" coordorigin="9341,1743" coordsize="10,2">
              <v:shape style="position:absolute;left:9341;top:1743;width:10;height:2" coordorigin="9341,1743" coordsize="10,0" path="m9341,1743l9350,1743e" filled="false" stroked="true" strokeweight=".48pt" strokecolor="#000000">
                <v:path arrowok="t"/>
              </v:shape>
            </v:group>
            <v:group style="position:absolute;left:9360;top:1743;width:10;height:2" coordorigin="9360,1743" coordsize="10,2">
              <v:shape style="position:absolute;left:9360;top:1743;width:10;height:2" coordorigin="9360,1743" coordsize="10,0" path="m9360,1743l9370,1743e" filled="false" stroked="true" strokeweight=".48pt" strokecolor="#000000">
                <v:path arrowok="t"/>
              </v:shape>
            </v:group>
            <v:group style="position:absolute;left:9379;top:1743;width:10;height:2" coordorigin="9379,1743" coordsize="10,2">
              <v:shape style="position:absolute;left:9379;top:1743;width:10;height:2" coordorigin="9379,1743" coordsize="10,0" path="m9379,1743l9389,1743e" filled="false" stroked="true" strokeweight=".48pt" strokecolor="#000000">
                <v:path arrowok="t"/>
              </v:shape>
            </v:group>
            <v:group style="position:absolute;left:9398;top:1743;width:10;height:2" coordorigin="9398,1743" coordsize="10,2">
              <v:shape style="position:absolute;left:9398;top:1743;width:10;height:2" coordorigin="9398,1743" coordsize="10,0" path="m9398,1743l9408,1743e" filled="false" stroked="true" strokeweight=".48pt" strokecolor="#000000">
                <v:path arrowok="t"/>
              </v:shape>
            </v:group>
            <v:group style="position:absolute;left:9418;top:1743;width:10;height:2" coordorigin="9418,1743" coordsize="10,2">
              <v:shape style="position:absolute;left:9418;top:1743;width:10;height:2" coordorigin="9418,1743" coordsize="10,0" path="m9418,1743l9427,1743e" filled="false" stroked="true" strokeweight=".48pt" strokecolor="#000000">
                <v:path arrowok="t"/>
              </v:shape>
            </v:group>
            <v:group style="position:absolute;left:9437;top:1743;width:10;height:2" coordorigin="9437,1743" coordsize="10,2">
              <v:shape style="position:absolute;left:9437;top:1743;width:10;height:2" coordorigin="9437,1743" coordsize="10,0" path="m9437,1743l9446,1743e" filled="false" stroked="true" strokeweight=".48pt" strokecolor="#000000">
                <v:path arrowok="t"/>
              </v:shape>
            </v:group>
            <v:group style="position:absolute;left:9456;top:1743;width:10;height:2" coordorigin="9456,1743" coordsize="10,2">
              <v:shape style="position:absolute;left:9456;top:1743;width:10;height:2" coordorigin="9456,1743" coordsize="10,0" path="m9456,1743l9466,1743e" filled="false" stroked="true" strokeweight=".48pt" strokecolor="#000000">
                <v:path arrowok="t"/>
              </v:shape>
            </v:group>
            <v:group style="position:absolute;left:9475;top:1743;width:10;height:2" coordorigin="9475,1743" coordsize="10,2">
              <v:shape style="position:absolute;left:9475;top:1743;width:10;height:2" coordorigin="9475,1743" coordsize="10,0" path="m9475,1743l9485,1743e" filled="false" stroked="true" strokeweight=".48pt" strokecolor="#000000">
                <v:path arrowok="t"/>
              </v:shape>
            </v:group>
            <v:group style="position:absolute;left:9494;top:1743;width:10;height:2" coordorigin="9494,1743" coordsize="10,2">
              <v:shape style="position:absolute;left:9494;top:1743;width:10;height:2" coordorigin="9494,1743" coordsize="10,0" path="m9494,1743l9504,1743e" filled="false" stroked="true" strokeweight=".48pt" strokecolor="#000000">
                <v:path arrowok="t"/>
              </v:shape>
            </v:group>
            <v:group style="position:absolute;left:9514;top:1743;width:10;height:2" coordorigin="9514,1743" coordsize="10,2">
              <v:shape style="position:absolute;left:9514;top:1743;width:10;height:2" coordorigin="9514,1743" coordsize="10,0" path="m9514,1743l9523,1743e" filled="false" stroked="true" strokeweight=".48pt" strokecolor="#000000">
                <v:path arrowok="t"/>
              </v:shape>
            </v:group>
            <v:group style="position:absolute;left:9533;top:1743;width:10;height:2" coordorigin="9533,1743" coordsize="10,2">
              <v:shape style="position:absolute;left:9533;top:1743;width:10;height:2" coordorigin="9533,1743" coordsize="10,0" path="m9533,1743l9542,1743e" filled="false" stroked="true" strokeweight=".48pt" strokecolor="#000000">
                <v:path arrowok="t"/>
              </v:shape>
            </v:group>
            <v:group style="position:absolute;left:9552;top:1743;width:10;height:2" coordorigin="9552,1743" coordsize="10,2">
              <v:shape style="position:absolute;left:9552;top:1743;width:10;height:2" coordorigin="9552,1743" coordsize="10,0" path="m9552,1743l9562,1743e" filled="false" stroked="true" strokeweight=".48pt" strokecolor="#000000">
                <v:path arrowok="t"/>
              </v:shape>
            </v:group>
            <v:group style="position:absolute;left:9571;top:1743;width:10;height:2" coordorigin="9571,1743" coordsize="10,2">
              <v:shape style="position:absolute;left:9571;top:1743;width:10;height:2" coordorigin="9571,1743" coordsize="10,0" path="m9571,1743l9581,1743e" filled="false" stroked="true" strokeweight=".48pt" strokecolor="#000000">
                <v:path arrowok="t"/>
              </v:shape>
            </v:group>
            <v:group style="position:absolute;left:9590;top:1743;width:10;height:2" coordorigin="9590,1743" coordsize="10,2">
              <v:shape style="position:absolute;left:9590;top:1743;width:10;height:2" coordorigin="9590,1743" coordsize="10,0" path="m9590,1743l9600,1743e" filled="false" stroked="true" strokeweight=".48pt" strokecolor="#000000">
                <v:path arrowok="t"/>
              </v:shape>
            </v:group>
            <v:group style="position:absolute;left:9610;top:1743;width:10;height:2" coordorigin="9610,1743" coordsize="10,2">
              <v:shape style="position:absolute;left:9610;top:1743;width:10;height:2" coordorigin="9610,1743" coordsize="10,0" path="m9610,1743l9619,1743e" filled="false" stroked="true" strokeweight=".48pt" strokecolor="#000000">
                <v:path arrowok="t"/>
              </v:shape>
            </v:group>
            <v:group style="position:absolute;left:9629;top:1743;width:10;height:2" coordorigin="9629,1743" coordsize="10,2">
              <v:shape style="position:absolute;left:9629;top:1743;width:10;height:2" coordorigin="9629,1743" coordsize="10,0" path="m9629,1743l9638,1743e" filled="false" stroked="true" strokeweight=".48pt" strokecolor="#000000">
                <v:path arrowok="t"/>
              </v:shape>
            </v:group>
            <v:group style="position:absolute;left:9648;top:1743;width:10;height:2" coordorigin="9648,1743" coordsize="10,2">
              <v:shape style="position:absolute;left:9648;top:1743;width:10;height:2" coordorigin="9648,1743" coordsize="10,0" path="m9648,1743l9658,1743e" filled="false" stroked="true" strokeweight=".48pt" strokecolor="#000000">
                <v:path arrowok="t"/>
              </v:shape>
            </v:group>
            <v:group style="position:absolute;left:9667;top:1743;width:10;height:2" coordorigin="9667,1743" coordsize="10,2">
              <v:shape style="position:absolute;left:9667;top:1743;width:10;height:2" coordorigin="9667,1743" coordsize="10,0" path="m9667,1743l9677,1743e" filled="false" stroked="true" strokeweight=".48pt" strokecolor="#000000">
                <v:path arrowok="t"/>
              </v:shape>
            </v:group>
            <v:group style="position:absolute;left:9686;top:1743;width:10;height:2" coordorigin="9686,1743" coordsize="10,2">
              <v:shape style="position:absolute;left:9686;top:1743;width:10;height:2" coordorigin="9686,1743" coordsize="10,0" path="m9686,1743l9696,1743e" filled="false" stroked="true" strokeweight=".48pt" strokecolor="#000000">
                <v:path arrowok="t"/>
              </v:shape>
            </v:group>
            <v:group style="position:absolute;left:9706;top:1743;width:10;height:2" coordorigin="9706,1743" coordsize="10,2">
              <v:shape style="position:absolute;left:9706;top:1743;width:10;height:2" coordorigin="9706,1743" coordsize="10,0" path="m9706,1743l9715,1743e" filled="false" stroked="true" strokeweight=".48pt" strokecolor="#000000">
                <v:path arrowok="t"/>
              </v:shape>
            </v:group>
            <v:group style="position:absolute;left:9725;top:1743;width:10;height:2" coordorigin="9725,1743" coordsize="10,2">
              <v:shape style="position:absolute;left:9725;top:1743;width:10;height:2" coordorigin="9725,1743" coordsize="10,0" path="m9725,1743l9734,1743e" filled="false" stroked="true" strokeweight=".48pt" strokecolor="#000000">
                <v:path arrowok="t"/>
              </v:shape>
            </v:group>
            <v:group style="position:absolute;left:9744;top:1743;width:10;height:2" coordorigin="9744,1743" coordsize="10,2">
              <v:shape style="position:absolute;left:9744;top:1743;width:10;height:2" coordorigin="9744,1743" coordsize="10,0" path="m9744,1743l9754,1743e" filled="false" stroked="true" strokeweight=".48pt" strokecolor="#000000">
                <v:path arrowok="t"/>
              </v:shape>
            </v:group>
            <v:group style="position:absolute;left:9763;top:1743;width:10;height:2" coordorigin="9763,1743" coordsize="10,2">
              <v:shape style="position:absolute;left:9763;top:1743;width:10;height:2" coordorigin="9763,1743" coordsize="10,0" path="m9763,1743l9773,1743e" filled="false" stroked="true" strokeweight=".48pt" strokecolor="#000000">
                <v:path arrowok="t"/>
              </v:shape>
            </v:group>
            <v:group style="position:absolute;left:9782;top:1743;width:10;height:2" coordorigin="9782,1743" coordsize="10,2">
              <v:shape style="position:absolute;left:9782;top:1743;width:10;height:2" coordorigin="9782,1743" coordsize="10,0" path="m9782,1743l9792,1743e" filled="false" stroked="true" strokeweight=".48pt" strokecolor="#000000">
                <v:path arrowok="t"/>
              </v:shape>
            </v:group>
            <v:group style="position:absolute;left:9802;top:1743;width:10;height:2" coordorigin="9802,1743" coordsize="10,2">
              <v:shape style="position:absolute;left:9802;top:1743;width:10;height:2" coordorigin="9802,1743" coordsize="10,0" path="m9802,1743l9811,1743e" filled="false" stroked="true" strokeweight=".48pt" strokecolor="#000000">
                <v:path arrowok="t"/>
              </v:shape>
            </v:group>
            <v:group style="position:absolute;left:9821;top:1743;width:10;height:2" coordorigin="9821,1743" coordsize="10,2">
              <v:shape style="position:absolute;left:9821;top:1743;width:10;height:2" coordorigin="9821,1743" coordsize="10,0" path="m9821,1743l9830,1743e" filled="false" stroked="true" strokeweight=".48pt" strokecolor="#000000">
                <v:path arrowok="t"/>
              </v:shape>
            </v:group>
            <v:group style="position:absolute;left:9840;top:1743;width:10;height:2" coordorigin="9840,1743" coordsize="10,2">
              <v:shape style="position:absolute;left:9840;top:1743;width:10;height:2" coordorigin="9840,1743" coordsize="10,0" path="m9840,1743l9850,1743e" filled="false" stroked="true" strokeweight=".48pt" strokecolor="#000000">
                <v:path arrowok="t"/>
              </v:shape>
            </v:group>
            <v:group style="position:absolute;left:9859;top:1743;width:10;height:2" coordorigin="9859,1743" coordsize="10,2">
              <v:shape style="position:absolute;left:9859;top:1743;width:10;height:2" coordorigin="9859,1743" coordsize="10,0" path="m9859,1743l9869,1743e" filled="false" stroked="true" strokeweight=".48pt" strokecolor="#000000">
                <v:path arrowok="t"/>
              </v:shape>
            </v:group>
            <v:group style="position:absolute;left:9878;top:1743;width:10;height:2" coordorigin="9878,1743" coordsize="10,2">
              <v:shape style="position:absolute;left:9878;top:1743;width:10;height:2" coordorigin="9878,1743" coordsize="10,0" path="m9878,1743l9888,1743e" filled="false" stroked="true" strokeweight=".48pt" strokecolor="#000000">
                <v:path arrowok="t"/>
              </v:shape>
            </v:group>
            <v:group style="position:absolute;left:9898;top:1743;width:10;height:2" coordorigin="9898,1743" coordsize="10,2">
              <v:shape style="position:absolute;left:9898;top:1743;width:10;height:2" coordorigin="9898,1743" coordsize="10,0" path="m9898,1743l9907,1743e" filled="false" stroked="true" strokeweight=".48pt" strokecolor="#000000">
                <v:path arrowok="t"/>
              </v:shape>
            </v:group>
            <v:group style="position:absolute;left:9917;top:1743;width:10;height:2" coordorigin="9917,1743" coordsize="10,2">
              <v:shape style="position:absolute;left:9917;top:1743;width:10;height:2" coordorigin="9917,1743" coordsize="10,0" path="m9917,1743l9926,1743e" filled="false" stroked="true" strokeweight=".48pt" strokecolor="#000000">
                <v:path arrowok="t"/>
              </v:shape>
            </v:group>
            <v:group style="position:absolute;left:9936;top:1743;width:10;height:2" coordorigin="9936,1743" coordsize="10,2">
              <v:shape style="position:absolute;left:9936;top:1743;width:10;height:2" coordorigin="9936,1743" coordsize="10,0" path="m9936,1743l9946,1743e" filled="false" stroked="true" strokeweight=".48pt" strokecolor="#000000">
                <v:path arrowok="t"/>
              </v:shape>
            </v:group>
            <v:group style="position:absolute;left:9955;top:1743;width:10;height:2" coordorigin="9955,1743" coordsize="10,2">
              <v:shape style="position:absolute;left:9955;top:1743;width:10;height:2" coordorigin="9955,1743" coordsize="10,0" path="m9955,1743l9965,1743e" filled="false" stroked="true" strokeweight=".48pt" strokecolor="#000000">
                <v:path arrowok="t"/>
              </v:shape>
            </v:group>
            <v:group style="position:absolute;left:9974;top:1743;width:10;height:2" coordorigin="9974,1743" coordsize="10,2">
              <v:shape style="position:absolute;left:9974;top:1743;width:10;height:2" coordorigin="9974,1743" coordsize="10,0" path="m9974,1743l9984,1743e" filled="false" stroked="true" strokeweight=".48pt" strokecolor="#000000">
                <v:path arrowok="t"/>
              </v:shape>
            </v:group>
            <v:group style="position:absolute;left:9994;top:1743;width:10;height:2" coordorigin="9994,1743" coordsize="10,2">
              <v:shape style="position:absolute;left:9994;top:1743;width:10;height:2" coordorigin="9994,1743" coordsize="10,0" path="m9994,1743l10003,1743e" filled="false" stroked="true" strokeweight=".48pt" strokecolor="#000000">
                <v:path arrowok="t"/>
              </v:shape>
            </v:group>
            <v:group style="position:absolute;left:10013;top:1743;width:10;height:2" coordorigin="10013,1743" coordsize="10,2">
              <v:shape style="position:absolute;left:10013;top:1743;width:10;height:2" coordorigin="10013,1743" coordsize="10,0" path="m10013,1743l10022,1743e" filled="false" stroked="true" strokeweight=".48pt" strokecolor="#000000">
                <v:path arrowok="t"/>
              </v:shape>
            </v:group>
            <v:group style="position:absolute;left:10032;top:1743;width:10;height:2" coordorigin="10032,1743" coordsize="10,2">
              <v:shape style="position:absolute;left:10032;top:1743;width:10;height:2" coordorigin="10032,1743" coordsize="10,0" path="m10032,1743l10042,1743e" filled="false" stroked="true" strokeweight=".48pt" strokecolor="#000000">
                <v:path arrowok="t"/>
              </v:shape>
            </v:group>
            <v:group style="position:absolute;left:10051;top:1743;width:10;height:2" coordorigin="10051,1743" coordsize="10,2">
              <v:shape style="position:absolute;left:10051;top:1743;width:10;height:2" coordorigin="10051,1743" coordsize="10,0" path="m10051,1743l10061,1743e" filled="false" stroked="true" strokeweight=".48pt" strokecolor="#000000">
                <v:path arrowok="t"/>
              </v:shape>
            </v:group>
            <v:group style="position:absolute;left:10070;top:1743;width:10;height:2" coordorigin="10070,1743" coordsize="10,2">
              <v:shape style="position:absolute;left:10070;top:1743;width:10;height:2" coordorigin="10070,1743" coordsize="10,0" path="m10070,1743l10080,1743e" filled="false" stroked="true" strokeweight=".48pt" strokecolor="#000000">
                <v:path arrowok="t"/>
              </v:shape>
            </v:group>
            <v:group style="position:absolute;left:10090;top:1743;width:10;height:2" coordorigin="10090,1743" coordsize="10,2">
              <v:shape style="position:absolute;left:10090;top:1743;width:10;height:2" coordorigin="10090,1743" coordsize="10,0" path="m10090,1743l10099,1743e" filled="false" stroked="true" strokeweight=".48pt" strokecolor="#000000">
                <v:path arrowok="t"/>
              </v:shape>
            </v:group>
            <v:group style="position:absolute;left:10109;top:1743;width:10;height:2" coordorigin="10109,1743" coordsize="10,2">
              <v:shape style="position:absolute;left:10109;top:1743;width:10;height:2" coordorigin="10109,1743" coordsize="10,0" path="m10109,1743l10118,1743e" filled="false" stroked="true" strokeweight=".48pt" strokecolor="#000000">
                <v:path arrowok="t"/>
              </v:shape>
            </v:group>
            <v:group style="position:absolute;left:10128;top:1743;width:10;height:2" coordorigin="10128,1743" coordsize="10,2">
              <v:shape style="position:absolute;left:10128;top:1743;width:10;height:2" coordorigin="10128,1743" coordsize="10,0" path="m10128,1743l10138,1743e" filled="false" stroked="true" strokeweight=".48pt" strokecolor="#000000">
                <v:path arrowok="t"/>
              </v:shape>
            </v:group>
            <v:group style="position:absolute;left:10147;top:1743;width:10;height:2" coordorigin="10147,1743" coordsize="10,2">
              <v:shape style="position:absolute;left:10147;top:1743;width:10;height:2" coordorigin="10147,1743" coordsize="10,0" path="m10147,1743l10157,1743e" filled="false" stroked="true" strokeweight=".48pt" strokecolor="#000000">
                <v:path arrowok="t"/>
              </v:shape>
            </v:group>
            <v:group style="position:absolute;left:10166;top:1743;width:10;height:2" coordorigin="10166,1743" coordsize="10,2">
              <v:shape style="position:absolute;left:10166;top:1743;width:10;height:2" coordorigin="10166,1743" coordsize="10,0" path="m10166,1743l10176,1743e" filled="false" stroked="true" strokeweight=".48pt" strokecolor="#000000">
                <v:path arrowok="t"/>
              </v:shape>
            </v:group>
            <v:group style="position:absolute;left:10186;top:1743;width:10;height:2" coordorigin="10186,1743" coordsize="10,2">
              <v:shape style="position:absolute;left:10186;top:1743;width:10;height:2" coordorigin="10186,1743" coordsize="10,0" path="m10186,1743l10195,1743e" filled="false" stroked="true" strokeweight=".48pt" strokecolor="#000000">
                <v:path arrowok="t"/>
              </v:shape>
            </v:group>
            <v:group style="position:absolute;left:10205;top:1743;width:10;height:2" coordorigin="10205,1743" coordsize="10,2">
              <v:shape style="position:absolute;left:10205;top:1743;width:10;height:2" coordorigin="10205,1743" coordsize="10,0" path="m10205,1743l10214,1743e" filled="false" stroked="true" strokeweight=".48pt" strokecolor="#000000">
                <v:path arrowok="t"/>
              </v:shape>
            </v:group>
            <v:group style="position:absolute;left:10224;top:1743;width:10;height:2" coordorigin="10224,1743" coordsize="10,2">
              <v:shape style="position:absolute;left:10224;top:1743;width:10;height:2" coordorigin="10224,1743" coordsize="10,0" path="m10224,1743l10234,1743e" filled="false" stroked="true" strokeweight=".48pt" strokecolor="#000000">
                <v:path arrowok="t"/>
              </v:shape>
            </v:group>
            <v:group style="position:absolute;left:10243;top:1743;width:10;height:2" coordorigin="10243,1743" coordsize="10,2">
              <v:shape style="position:absolute;left:10243;top:1743;width:10;height:2" coordorigin="10243,1743" coordsize="10,0" path="m10243,1743l10253,1743e" filled="false" stroked="true" strokeweight=".48pt" strokecolor="#000000">
                <v:path arrowok="t"/>
              </v:shape>
            </v:group>
            <v:group style="position:absolute;left:10262;top:1743;width:10;height:2" coordorigin="10262,1743" coordsize="10,2">
              <v:shape style="position:absolute;left:10262;top:1743;width:10;height:2" coordorigin="10262,1743" coordsize="10,0" path="m10262,1743l10272,1743e" filled="false" stroked="true" strokeweight=".48pt" strokecolor="#000000">
                <v:path arrowok="t"/>
              </v:shape>
            </v:group>
            <v:group style="position:absolute;left:10282;top:1743;width:10;height:2" coordorigin="10282,1743" coordsize="10,2">
              <v:shape style="position:absolute;left:10282;top:1743;width:10;height:2" coordorigin="10282,1743" coordsize="10,0" path="m10282,1743l10291,1743e" filled="false" stroked="true" strokeweight=".48pt" strokecolor="#000000">
                <v:path arrowok="t"/>
              </v:shape>
            </v:group>
            <v:group style="position:absolute;left:10301;top:1743;width:10;height:2" coordorigin="10301,1743" coordsize="10,2">
              <v:shape style="position:absolute;left:10301;top:1743;width:10;height:2" coordorigin="10301,1743" coordsize="10,0" path="m10301,1743l10310,1743e" filled="false" stroked="true" strokeweight=".48pt" strokecolor="#000000">
                <v:path arrowok="t"/>
              </v:shape>
            </v:group>
            <v:group style="position:absolute;left:10320;top:1743;width:10;height:2" coordorigin="10320,1743" coordsize="10,2">
              <v:shape style="position:absolute;left:10320;top:1743;width:10;height:2" coordorigin="10320,1743" coordsize="10,0" path="m10320,1743l10330,1743e" filled="false" stroked="true" strokeweight=".48pt" strokecolor="#000000">
                <v:path arrowok="t"/>
              </v:shape>
            </v:group>
            <v:group style="position:absolute;left:10339;top:1743;width:10;height:2" coordorigin="10339,1743" coordsize="10,2">
              <v:shape style="position:absolute;left:10339;top:1743;width:10;height:2" coordorigin="10339,1743" coordsize="10,0" path="m10339,1743l10349,1743e" filled="false" stroked="true" strokeweight=".48pt" strokecolor="#000000">
                <v:path arrowok="t"/>
              </v:shape>
            </v:group>
            <v:group style="position:absolute;left:10358;top:1743;width:10;height:2" coordorigin="10358,1743" coordsize="10,2">
              <v:shape style="position:absolute;left:10358;top:1743;width:10;height:2" coordorigin="10358,1743" coordsize="10,0" path="m10358,1743l10368,1743e" filled="false" stroked="true" strokeweight=".48pt" strokecolor="#000000">
                <v:path arrowok="t"/>
              </v:shape>
            </v:group>
            <v:group style="position:absolute;left:10378;top:1743;width:10;height:2" coordorigin="10378,1743" coordsize="10,2">
              <v:shape style="position:absolute;left:10378;top:1743;width:10;height:2" coordorigin="10378,1743" coordsize="10,0" path="m10378,1743l10387,1743e" filled="false" stroked="true" strokeweight=".48pt" strokecolor="#000000">
                <v:path arrowok="t"/>
              </v:shape>
            </v:group>
            <v:group style="position:absolute;left:10397;top:1743;width:10;height:2" coordorigin="10397,1743" coordsize="10,2">
              <v:shape style="position:absolute;left:10397;top:1743;width:10;height:2" coordorigin="10397,1743" coordsize="10,0" path="m10397,1743l10406,1743e" filled="false" stroked="true" strokeweight=".48pt" strokecolor="#000000">
                <v:path arrowok="t"/>
              </v:shape>
            </v:group>
            <v:group style="position:absolute;left:10416;top:1743;width:10;height:2" coordorigin="10416,1743" coordsize="10,2">
              <v:shape style="position:absolute;left:10416;top:1743;width:10;height:2" coordorigin="10416,1743" coordsize="10,0" path="m10416,1743l10426,1743e" filled="false" stroked="true" strokeweight=".48pt" strokecolor="#000000">
                <v:path arrowok="t"/>
              </v:shape>
            </v:group>
            <v:group style="position:absolute;left:10435;top:1743;width:10;height:2" coordorigin="10435,1743" coordsize="10,2">
              <v:shape style="position:absolute;left:10435;top:1743;width:10;height:2" coordorigin="10435,1743" coordsize="10,0" path="m10435,1743l10445,1743e" filled="false" stroked="true" strokeweight=".48pt" strokecolor="#000000">
                <v:path arrowok="t"/>
              </v:shape>
            </v:group>
            <v:group style="position:absolute;left:10454;top:1743;width:10;height:2" coordorigin="10454,1743" coordsize="10,2">
              <v:shape style="position:absolute;left:10454;top:1743;width:10;height:2" coordorigin="10454,1743" coordsize="10,0" path="m10454,1743l10464,1743e" filled="false" stroked="true" strokeweight=".48pt" strokecolor="#000000">
                <v:path arrowok="t"/>
              </v:shape>
            </v:group>
            <v:group style="position:absolute;left:10474;top:1743;width:5;height:2" coordorigin="10474,1743" coordsize="5,2">
              <v:shape style="position:absolute;left:10474;top:1743;width:5;height:2" coordorigin="10474,1743" coordsize="5,0" path="m10474,1743l10478,1743e" filled="false" stroked="true" strokeweight=".48pt" strokecolor="#000000">
                <v:path arrowok="t"/>
              </v:shape>
            </v:group>
            <v:group style="position:absolute;left:2408;top:1743;width:12;height:2" coordorigin="2408,1743" coordsize="12,2">
              <v:shape style="position:absolute;left:2408;top:1743;width:12;height:2" coordorigin="2408,1743" coordsize="12,0" path="m2408,1743l2420,1743e" filled="false" stroked="true" strokeweight=".6pt" strokecolor="#000000">
                <v:path arrowok="t"/>
              </v:shape>
            </v:group>
            <v:group style="position:absolute;left:2428;top:1743;width:12;height:2" coordorigin="2428,1743" coordsize="12,2">
              <v:shape style="position:absolute;left:2428;top:1743;width:12;height:2" coordorigin="2428,1743" coordsize="12,0" path="m2428,1743l2440,1743e" filled="false" stroked="true" strokeweight=".6pt" strokecolor="#000000">
                <v:path arrowok="t"/>
              </v:shape>
            </v:group>
            <v:group style="position:absolute;left:2447;top:1743;width:12;height:2" coordorigin="2447,1743" coordsize="12,2">
              <v:shape style="position:absolute;left:2447;top:1743;width:12;height:2" coordorigin="2447,1743" coordsize="12,0" path="m2447,1743l2459,1743e" filled="false" stroked="true" strokeweight=".6pt" strokecolor="#000000">
                <v:path arrowok="t"/>
              </v:shape>
            </v:group>
            <v:group style="position:absolute;left:2466;top:1743;width:12;height:2" coordorigin="2466,1743" coordsize="12,2">
              <v:shape style="position:absolute;left:2466;top:1743;width:12;height:2" coordorigin="2466,1743" coordsize="12,0" path="m2466,1743l2478,1743e" filled="false" stroked="true" strokeweight=".6pt" strokecolor="#000000">
                <v:path arrowok="t"/>
              </v:shape>
            </v:group>
            <v:group style="position:absolute;left:2485;top:1743;width:12;height:2" coordorigin="2485,1743" coordsize="12,2">
              <v:shape style="position:absolute;left:2485;top:1743;width:12;height:2" coordorigin="2485,1743" coordsize="12,0" path="m2485,1743l2497,1743e" filled="false" stroked="true" strokeweight=".6pt" strokecolor="#000000">
                <v:path arrowok="t"/>
              </v:shape>
            </v:group>
            <v:group style="position:absolute;left:2504;top:1743;width:12;height:2" coordorigin="2504,1743" coordsize="12,2">
              <v:shape style="position:absolute;left:2504;top:1743;width:12;height:2" coordorigin="2504,1743" coordsize="12,0" path="m2504,1743l2516,1743e" filled="false" stroked="true" strokeweight=".6pt" strokecolor="#000000">
                <v:path arrowok="t"/>
              </v:shape>
            </v:group>
            <v:group style="position:absolute;left:2524;top:1743;width:12;height:2" coordorigin="2524,1743" coordsize="12,2">
              <v:shape style="position:absolute;left:2524;top:1743;width:12;height:2" coordorigin="2524,1743" coordsize="12,0" path="m2524,1743l2536,1743e" filled="false" stroked="true" strokeweight=".6pt" strokecolor="#000000">
                <v:path arrowok="t"/>
              </v:shape>
            </v:group>
            <v:group style="position:absolute;left:2543;top:1743;width:12;height:2" coordorigin="2543,1743" coordsize="12,2">
              <v:shape style="position:absolute;left:2543;top:1743;width:12;height:2" coordorigin="2543,1743" coordsize="12,0" path="m2543,1743l2555,1743e" filled="false" stroked="true" strokeweight=".6pt" strokecolor="#000000">
                <v:path arrowok="t"/>
              </v:shape>
            </v:group>
            <v:group style="position:absolute;left:2562;top:1743;width:12;height:2" coordorigin="2562,1743" coordsize="12,2">
              <v:shape style="position:absolute;left:2562;top:1743;width:12;height:2" coordorigin="2562,1743" coordsize="12,0" path="m2562,1743l2574,1743e" filled="false" stroked="true" strokeweight=".6pt" strokecolor="#000000">
                <v:path arrowok="t"/>
              </v:shape>
            </v:group>
            <v:group style="position:absolute;left:2581;top:1743;width:12;height:2" coordorigin="2581,1743" coordsize="12,2">
              <v:shape style="position:absolute;left:2581;top:1743;width:12;height:2" coordorigin="2581,1743" coordsize="12,0" path="m2581,1743l2593,1743e" filled="false" stroked="true" strokeweight=".6pt" strokecolor="#000000">
                <v:path arrowok="t"/>
              </v:shape>
            </v:group>
            <v:group style="position:absolute;left:2600;top:1743;width:12;height:2" coordorigin="2600,1743" coordsize="12,2">
              <v:shape style="position:absolute;left:2600;top:1743;width:12;height:2" coordorigin="2600,1743" coordsize="12,0" path="m2600,1743l2612,1743e" filled="false" stroked="true" strokeweight=".6pt" strokecolor="#000000">
                <v:path arrowok="t"/>
              </v:shape>
            </v:group>
            <v:group style="position:absolute;left:2620;top:1743;width:12;height:2" coordorigin="2620,1743" coordsize="12,2">
              <v:shape style="position:absolute;left:2620;top:1743;width:12;height:2" coordorigin="2620,1743" coordsize="12,0" path="m2620,1743l2632,1743e" filled="false" stroked="true" strokeweight=".6pt" strokecolor="#000000">
                <v:path arrowok="t"/>
              </v:shape>
            </v:group>
            <v:group style="position:absolute;left:2639;top:1743;width:12;height:2" coordorigin="2639,1743" coordsize="12,2">
              <v:shape style="position:absolute;left:2639;top:1743;width:12;height:2" coordorigin="2639,1743" coordsize="12,0" path="m2639,1743l2651,1743e" filled="false" stroked="true" strokeweight=".6pt" strokecolor="#000000">
                <v:path arrowok="t"/>
              </v:shape>
            </v:group>
            <v:group style="position:absolute;left:2658;top:1743;width:12;height:2" coordorigin="2658,1743" coordsize="12,2">
              <v:shape style="position:absolute;left:2658;top:1743;width:12;height:2" coordorigin="2658,1743" coordsize="12,0" path="m2658,1743l2670,1743e" filled="false" stroked="true" strokeweight=".6pt" strokecolor="#000000">
                <v:path arrowok="t"/>
              </v:shape>
            </v:group>
            <v:group style="position:absolute;left:2677;top:1743;width:12;height:2" coordorigin="2677,1743" coordsize="12,2">
              <v:shape style="position:absolute;left:2677;top:1743;width:12;height:2" coordorigin="2677,1743" coordsize="12,0" path="m2677,1743l2689,1743e" filled="false" stroked="true" strokeweight=".6pt" strokecolor="#000000">
                <v:path arrowok="t"/>
              </v:shape>
            </v:group>
            <v:group style="position:absolute;left:2696;top:1743;width:12;height:2" coordorigin="2696,1743" coordsize="12,2">
              <v:shape style="position:absolute;left:2696;top:1743;width:12;height:2" coordorigin="2696,1743" coordsize="12,0" path="m2696,1743l2708,1743e" filled="false" stroked="true" strokeweight=".6pt" strokecolor="#000000">
                <v:path arrowok="t"/>
              </v:shape>
            </v:group>
            <v:group style="position:absolute;left:2716;top:1743;width:12;height:2" coordorigin="2716,1743" coordsize="12,2">
              <v:shape style="position:absolute;left:2716;top:1743;width:12;height:2" coordorigin="2716,1743" coordsize="12,0" path="m2716,1743l2728,1743e" filled="false" stroked="true" strokeweight=".6pt" strokecolor="#000000">
                <v:path arrowok="t"/>
              </v:shape>
            </v:group>
            <v:group style="position:absolute;left:2735;top:1743;width:12;height:2" coordorigin="2735,1743" coordsize="12,2">
              <v:shape style="position:absolute;left:2735;top:1743;width:12;height:2" coordorigin="2735,1743" coordsize="12,0" path="m2735,1743l2747,1743e" filled="false" stroked="true" strokeweight=".6pt" strokecolor="#000000">
                <v:path arrowok="t"/>
              </v:shape>
            </v:group>
            <v:group style="position:absolute;left:2754;top:1743;width:12;height:2" coordorigin="2754,1743" coordsize="12,2">
              <v:shape style="position:absolute;left:2754;top:1743;width:12;height:2" coordorigin="2754,1743" coordsize="12,0" path="m2754,1743l2766,1743e" filled="false" stroked="true" strokeweight=".6pt" strokecolor="#000000">
                <v:path arrowok="t"/>
              </v:shape>
            </v:group>
            <v:group style="position:absolute;left:2773;top:1743;width:12;height:2" coordorigin="2773,1743" coordsize="12,2">
              <v:shape style="position:absolute;left:2773;top:1743;width:12;height:2" coordorigin="2773,1743" coordsize="12,0" path="m2773,1743l2785,1743e" filled="false" stroked="true" strokeweight=".6pt" strokecolor="#000000">
                <v:path arrowok="t"/>
              </v:shape>
            </v:group>
            <v:group style="position:absolute;left:2792;top:1743;width:12;height:2" coordorigin="2792,1743" coordsize="12,2">
              <v:shape style="position:absolute;left:2792;top:1743;width:12;height:2" coordorigin="2792,1743" coordsize="12,0" path="m2792,1743l2804,1743e" filled="false" stroked="true" strokeweight=".6pt" strokecolor="#000000">
                <v:path arrowok="t"/>
              </v:shape>
            </v:group>
            <v:group style="position:absolute;left:2812;top:1743;width:12;height:2" coordorigin="2812,1743" coordsize="12,2">
              <v:shape style="position:absolute;left:2812;top:1743;width:12;height:2" coordorigin="2812,1743" coordsize="12,0" path="m2812,1743l2824,1743e" filled="false" stroked="true" strokeweight=".6pt" strokecolor="#000000">
                <v:path arrowok="t"/>
              </v:shape>
            </v:group>
            <v:group style="position:absolute;left:2831;top:1743;width:12;height:2" coordorigin="2831,1743" coordsize="12,2">
              <v:shape style="position:absolute;left:2831;top:1743;width:12;height:2" coordorigin="2831,1743" coordsize="12,0" path="m2831,1743l2843,1743e" filled="false" stroked="true" strokeweight=".6pt" strokecolor="#000000">
                <v:path arrowok="t"/>
              </v:shape>
            </v:group>
            <v:group style="position:absolute;left:2850;top:1743;width:12;height:2" coordorigin="2850,1743" coordsize="12,2">
              <v:shape style="position:absolute;left:2850;top:1743;width:12;height:2" coordorigin="2850,1743" coordsize="12,0" path="m2850,1743l2862,1743e" filled="false" stroked="true" strokeweight=".6pt" strokecolor="#000000">
                <v:path arrowok="t"/>
              </v:shape>
            </v:group>
            <v:group style="position:absolute;left:2869;top:1743;width:12;height:2" coordorigin="2869,1743" coordsize="12,2">
              <v:shape style="position:absolute;left:2869;top:1743;width:12;height:2" coordorigin="2869,1743" coordsize="12,0" path="m2869,1743l2881,1743e" filled="false" stroked="true" strokeweight=".6pt" strokecolor="#000000">
                <v:path arrowok="t"/>
              </v:shape>
            </v:group>
            <v:group style="position:absolute;left:2888;top:1743;width:12;height:2" coordorigin="2888,1743" coordsize="12,2">
              <v:shape style="position:absolute;left:2888;top:1743;width:12;height:2" coordorigin="2888,1743" coordsize="12,0" path="m2888,1743l2900,1743e" filled="false" stroked="true" strokeweight=".6pt" strokecolor="#000000">
                <v:path arrowok="t"/>
              </v:shape>
            </v:group>
            <v:group style="position:absolute;left:2908;top:1743;width:12;height:2" coordorigin="2908,1743" coordsize="12,2">
              <v:shape style="position:absolute;left:2908;top:1743;width:12;height:2" coordorigin="2908,1743" coordsize="12,0" path="m2908,1743l2920,1743e" filled="false" stroked="true" strokeweight=".6pt" strokecolor="#000000">
                <v:path arrowok="t"/>
              </v:shape>
            </v:group>
            <v:group style="position:absolute;left:2927;top:1743;width:12;height:2" coordorigin="2927,1743" coordsize="12,2">
              <v:shape style="position:absolute;left:2927;top:1743;width:12;height:2" coordorigin="2927,1743" coordsize="12,0" path="m2927,1743l2939,1743e" filled="false" stroked="true" strokeweight=".6pt" strokecolor="#000000">
                <v:path arrowok="t"/>
              </v:shape>
            </v:group>
            <v:group style="position:absolute;left:2946;top:1743;width:12;height:2" coordorigin="2946,1743" coordsize="12,2">
              <v:shape style="position:absolute;left:2946;top:1743;width:12;height:2" coordorigin="2946,1743" coordsize="12,0" path="m2946,1743l2958,1743e" filled="false" stroked="true" strokeweight=".6pt" strokecolor="#000000">
                <v:path arrowok="t"/>
              </v:shape>
            </v:group>
            <v:group style="position:absolute;left:2965;top:1743;width:12;height:2" coordorigin="2965,1743" coordsize="12,2">
              <v:shape style="position:absolute;left:2965;top:1743;width:12;height:2" coordorigin="2965,1743" coordsize="12,0" path="m2965,1743l2977,1743e" filled="false" stroked="true" strokeweight=".6pt" strokecolor="#000000">
                <v:path arrowok="t"/>
              </v:shape>
            </v:group>
            <v:group style="position:absolute;left:2984;top:1743;width:12;height:2" coordorigin="2984,1743" coordsize="12,2">
              <v:shape style="position:absolute;left:2984;top:1743;width:12;height:2" coordorigin="2984,1743" coordsize="12,0" path="m2984,1743l2996,1743e" filled="false" stroked="true" strokeweight=".6pt" strokecolor="#000000">
                <v:path arrowok="t"/>
              </v:shape>
            </v:group>
            <v:group style="position:absolute;left:3004;top:1743;width:12;height:2" coordorigin="3004,1743" coordsize="12,2">
              <v:shape style="position:absolute;left:3004;top:1743;width:12;height:2" coordorigin="3004,1743" coordsize="12,0" path="m3004,1743l3016,1743e" filled="false" stroked="true" strokeweight=".6pt" strokecolor="#000000">
                <v:path arrowok="t"/>
              </v:shape>
            </v:group>
            <v:group style="position:absolute;left:3023;top:1743;width:12;height:2" coordorigin="3023,1743" coordsize="12,2">
              <v:shape style="position:absolute;left:3023;top:1743;width:12;height:2" coordorigin="3023,1743" coordsize="12,0" path="m3023,1743l3035,1743e" filled="false" stroked="true" strokeweight=".6pt" strokecolor="#000000">
                <v:path arrowok="t"/>
              </v:shape>
            </v:group>
            <v:group style="position:absolute;left:3042;top:1743;width:12;height:2" coordorigin="3042,1743" coordsize="12,2">
              <v:shape style="position:absolute;left:3042;top:1743;width:12;height:2" coordorigin="3042,1743" coordsize="12,0" path="m3042,1743l3054,1743e" filled="false" stroked="true" strokeweight=".6pt" strokecolor="#000000">
                <v:path arrowok="t"/>
              </v:shape>
            </v:group>
            <v:group style="position:absolute;left:3061;top:1743;width:12;height:2" coordorigin="3061,1743" coordsize="12,2">
              <v:shape style="position:absolute;left:3061;top:1743;width:12;height:2" coordorigin="3061,1743" coordsize="12,0" path="m3061,1743l3073,1743e" filled="false" stroked="true" strokeweight=".6pt" strokecolor="#000000">
                <v:path arrowok="t"/>
              </v:shape>
            </v:group>
            <v:group style="position:absolute;left:3080;top:1743;width:12;height:2" coordorigin="3080,1743" coordsize="12,2">
              <v:shape style="position:absolute;left:3080;top:1743;width:12;height:2" coordorigin="3080,1743" coordsize="12,0" path="m3080,1743l3092,1743e" filled="false" stroked="true" strokeweight=".6pt" strokecolor="#000000">
                <v:path arrowok="t"/>
              </v:shape>
            </v:group>
            <v:group style="position:absolute;left:3100;top:1743;width:12;height:2" coordorigin="3100,1743" coordsize="12,2">
              <v:shape style="position:absolute;left:3100;top:1743;width:12;height:2" coordorigin="3100,1743" coordsize="12,0" path="m3100,1743l3112,1743e" filled="false" stroked="true" strokeweight=".6pt" strokecolor="#000000">
                <v:path arrowok="t"/>
              </v:shape>
            </v:group>
            <v:group style="position:absolute;left:3119;top:1743;width:12;height:2" coordorigin="3119,1743" coordsize="12,2">
              <v:shape style="position:absolute;left:3119;top:1743;width:12;height:2" coordorigin="3119,1743" coordsize="12,0" path="m3119,1743l3131,1743e" filled="false" stroked="true" strokeweight=".6pt" strokecolor="#000000">
                <v:path arrowok="t"/>
              </v:shape>
            </v:group>
            <v:group style="position:absolute;left:3138;top:1743;width:12;height:2" coordorigin="3138,1743" coordsize="12,2">
              <v:shape style="position:absolute;left:3138;top:1743;width:12;height:2" coordorigin="3138,1743" coordsize="12,0" path="m3138,1743l3150,1743e" filled="false" stroked="true" strokeweight=".6pt" strokecolor="#000000">
                <v:path arrowok="t"/>
              </v:shape>
            </v:group>
            <v:group style="position:absolute;left:3157;top:1743;width:12;height:2" coordorigin="3157,1743" coordsize="12,2">
              <v:shape style="position:absolute;left:3157;top:1743;width:12;height:2" coordorigin="3157,1743" coordsize="12,0" path="m3157,1743l3169,1743e" filled="false" stroked="true" strokeweight=".6pt" strokecolor="#000000">
                <v:path arrowok="t"/>
              </v:shape>
            </v:group>
            <v:group style="position:absolute;left:3176;top:1743;width:12;height:2" coordorigin="3176,1743" coordsize="12,2">
              <v:shape style="position:absolute;left:3176;top:1743;width:12;height:2" coordorigin="3176,1743" coordsize="12,0" path="m3176,1743l3188,1743e" filled="false" stroked="true" strokeweight=".6pt" strokecolor="#000000">
                <v:path arrowok="t"/>
              </v:shape>
            </v:group>
            <v:group style="position:absolute;left:3196;top:1743;width:12;height:2" coordorigin="3196,1743" coordsize="12,2">
              <v:shape style="position:absolute;left:3196;top:1743;width:12;height:2" coordorigin="3196,1743" coordsize="12,0" path="m3196,1743l3208,1743e" filled="false" stroked="true" strokeweight=".6pt" strokecolor="#000000">
                <v:path arrowok="t"/>
              </v:shape>
            </v:group>
            <v:group style="position:absolute;left:3215;top:1743;width:12;height:2" coordorigin="3215,1743" coordsize="12,2">
              <v:shape style="position:absolute;left:3215;top:1743;width:12;height:2" coordorigin="3215,1743" coordsize="12,0" path="m3215,1743l3227,1743e" filled="false" stroked="true" strokeweight=".6pt" strokecolor="#000000">
                <v:path arrowok="t"/>
              </v:shape>
            </v:group>
            <v:group style="position:absolute;left:3234;top:1743;width:12;height:2" coordorigin="3234,1743" coordsize="12,2">
              <v:shape style="position:absolute;left:3234;top:1743;width:12;height:2" coordorigin="3234,1743" coordsize="12,0" path="m3234,1743l3246,1743e" filled="false" stroked="true" strokeweight=".6pt" strokecolor="#000000">
                <v:path arrowok="t"/>
              </v:shape>
            </v:group>
            <v:group style="position:absolute;left:3253;top:1743;width:12;height:2" coordorigin="3253,1743" coordsize="12,2">
              <v:shape style="position:absolute;left:3253;top:1743;width:12;height:2" coordorigin="3253,1743" coordsize="12,0" path="m3253,1743l3265,1743e" filled="false" stroked="true" strokeweight=".6pt" strokecolor="#000000">
                <v:path arrowok="t"/>
              </v:shape>
            </v:group>
            <v:group style="position:absolute;left:3272;top:1743;width:12;height:2" coordorigin="3272,1743" coordsize="12,2">
              <v:shape style="position:absolute;left:3272;top:1743;width:12;height:2" coordorigin="3272,1743" coordsize="12,0" path="m3272,1743l3284,1743e" filled="false" stroked="true" strokeweight=".6pt" strokecolor="#000000">
                <v:path arrowok="t"/>
              </v:shape>
            </v:group>
            <v:group style="position:absolute;left:3292;top:1743;width:12;height:2" coordorigin="3292,1743" coordsize="12,2">
              <v:shape style="position:absolute;left:3292;top:1743;width:12;height:2" coordorigin="3292,1743" coordsize="12,0" path="m3292,1743l3304,1743e" filled="false" stroked="true" strokeweight=".6pt" strokecolor="#000000">
                <v:path arrowok="t"/>
              </v:shape>
            </v:group>
            <v:group style="position:absolute;left:3311;top:1743;width:12;height:2" coordorigin="3311,1743" coordsize="12,2">
              <v:shape style="position:absolute;left:3311;top:1743;width:12;height:2" coordorigin="3311,1743" coordsize="12,0" path="m3311,1743l3323,1743e" filled="false" stroked="true" strokeweight=".6pt" strokecolor="#000000">
                <v:path arrowok="t"/>
              </v:shape>
            </v:group>
            <v:group style="position:absolute;left:3330;top:1743;width:12;height:2" coordorigin="3330,1743" coordsize="12,2">
              <v:shape style="position:absolute;left:3330;top:1743;width:12;height:2" coordorigin="3330,1743" coordsize="12,0" path="m3330,1743l3342,1743e" filled="false" stroked="true" strokeweight=".6pt" strokecolor="#000000">
                <v:path arrowok="t"/>
              </v:shape>
            </v:group>
            <v:group style="position:absolute;left:3349;top:1743;width:12;height:2" coordorigin="3349,1743" coordsize="12,2">
              <v:shape style="position:absolute;left:3349;top:1743;width:12;height:2" coordorigin="3349,1743" coordsize="12,0" path="m3349,1743l3361,1743e" filled="false" stroked="true" strokeweight=".6pt" strokecolor="#000000">
                <v:path arrowok="t"/>
              </v:shape>
            </v:group>
            <v:group style="position:absolute;left:3368;top:1743;width:12;height:2" coordorigin="3368,1743" coordsize="12,2">
              <v:shape style="position:absolute;left:3368;top:1743;width:12;height:2" coordorigin="3368,1743" coordsize="12,0" path="m3368,1743l3380,1743e" filled="false" stroked="true" strokeweight=".6pt" strokecolor="#000000">
                <v:path arrowok="t"/>
              </v:shape>
            </v:group>
            <v:group style="position:absolute;left:3388;top:1743;width:12;height:2" coordorigin="3388,1743" coordsize="12,2">
              <v:shape style="position:absolute;left:3388;top:1743;width:12;height:2" coordorigin="3388,1743" coordsize="12,0" path="m3388,1743l3400,1743e" filled="false" stroked="true" strokeweight=".6pt" strokecolor="#000000">
                <v:path arrowok="t"/>
              </v:shape>
            </v:group>
            <v:group style="position:absolute;left:3407;top:1743;width:12;height:2" coordorigin="3407,1743" coordsize="12,2">
              <v:shape style="position:absolute;left:3407;top:1743;width:12;height:2" coordorigin="3407,1743" coordsize="12,0" path="m3407,1743l3419,1743e" filled="false" stroked="true" strokeweight=".6pt" strokecolor="#000000">
                <v:path arrowok="t"/>
              </v:shape>
            </v:group>
            <v:group style="position:absolute;left:3426;top:1743;width:12;height:2" coordorigin="3426,1743" coordsize="12,2">
              <v:shape style="position:absolute;left:3426;top:1743;width:12;height:2" coordorigin="3426,1743" coordsize="12,0" path="m3426,1743l3438,1743e" filled="false" stroked="true" strokeweight=".6pt" strokecolor="#000000">
                <v:path arrowok="t"/>
              </v:shape>
            </v:group>
            <v:group style="position:absolute;left:3445;top:1743;width:12;height:2" coordorigin="3445,1743" coordsize="12,2">
              <v:shape style="position:absolute;left:3445;top:1743;width:12;height:2" coordorigin="3445,1743" coordsize="12,0" path="m3445,1743l3457,1743e" filled="false" stroked="true" strokeweight=".6pt" strokecolor="#000000">
                <v:path arrowok="t"/>
              </v:shape>
            </v:group>
            <v:group style="position:absolute;left:3464;top:1743;width:12;height:2" coordorigin="3464,1743" coordsize="12,2">
              <v:shape style="position:absolute;left:3464;top:1743;width:12;height:2" coordorigin="3464,1743" coordsize="12,0" path="m3464,1743l3476,1743e" filled="false" stroked="true" strokeweight=".6pt" strokecolor="#000000">
                <v:path arrowok="t"/>
              </v:shape>
            </v:group>
            <v:group style="position:absolute;left:3484;top:1743;width:12;height:2" coordorigin="3484,1743" coordsize="12,2">
              <v:shape style="position:absolute;left:3484;top:1743;width:12;height:2" coordorigin="3484,1743" coordsize="12,0" path="m3484,1743l3496,1743e" filled="false" stroked="true" strokeweight=".6pt" strokecolor="#000000">
                <v:path arrowok="t"/>
              </v:shape>
            </v:group>
            <v:group style="position:absolute;left:3503;top:1743;width:12;height:2" coordorigin="3503,1743" coordsize="12,2">
              <v:shape style="position:absolute;left:3503;top:1743;width:12;height:2" coordorigin="3503,1743" coordsize="12,0" path="m3503,1743l3515,1743e" filled="false" stroked="true" strokeweight=".6pt" strokecolor="#000000">
                <v:path arrowok="t"/>
              </v:shape>
            </v:group>
            <v:group style="position:absolute;left:3522;top:1743;width:12;height:2" coordorigin="3522,1743" coordsize="12,2">
              <v:shape style="position:absolute;left:3522;top:1743;width:12;height:2" coordorigin="3522,1743" coordsize="12,0" path="m3522,1743l3534,1743e" filled="false" stroked="true" strokeweight=".6pt" strokecolor="#000000">
                <v:path arrowok="t"/>
              </v:shape>
            </v:group>
            <v:group style="position:absolute;left:3541;top:1743;width:12;height:2" coordorigin="3541,1743" coordsize="12,2">
              <v:shape style="position:absolute;left:3541;top:1743;width:12;height:2" coordorigin="3541,1743" coordsize="12,0" path="m3541,1743l3553,1743e" filled="false" stroked="true" strokeweight=".6pt" strokecolor="#000000">
                <v:path arrowok="t"/>
              </v:shape>
            </v:group>
            <v:group style="position:absolute;left:3560;top:1743;width:12;height:2" coordorigin="3560,1743" coordsize="12,2">
              <v:shape style="position:absolute;left:3560;top:1743;width:12;height:2" coordorigin="3560,1743" coordsize="12,0" path="m3560,1743l3572,1743e" filled="false" stroked="true" strokeweight=".6pt" strokecolor="#000000">
                <v:path arrowok="t"/>
              </v:shape>
            </v:group>
            <v:group style="position:absolute;left:3580;top:1743;width:12;height:2" coordorigin="3580,1743" coordsize="12,2">
              <v:shape style="position:absolute;left:3580;top:1743;width:12;height:2" coordorigin="3580,1743" coordsize="12,0" path="m3580,1743l3592,1743e" filled="false" stroked="true" strokeweight=".6pt" strokecolor="#000000">
                <v:path arrowok="t"/>
              </v:shape>
            </v:group>
            <v:group style="position:absolute;left:3599;top:1743;width:12;height:2" coordorigin="3599,1743" coordsize="12,2">
              <v:shape style="position:absolute;left:3599;top:1743;width:12;height:2" coordorigin="3599,1743" coordsize="12,0" path="m3599,1743l3611,1743e" filled="false" stroked="true" strokeweight=".6pt" strokecolor="#000000">
                <v:path arrowok="t"/>
              </v:shape>
            </v:group>
            <v:group style="position:absolute;left:3618;top:1743;width:12;height:2" coordorigin="3618,1743" coordsize="12,2">
              <v:shape style="position:absolute;left:3618;top:1743;width:12;height:2" coordorigin="3618,1743" coordsize="12,0" path="m3618,1743l3630,1743e" filled="false" stroked="true" strokeweight=".6pt" strokecolor="#000000">
                <v:path arrowok="t"/>
              </v:shape>
            </v:group>
            <v:group style="position:absolute;left:3637;top:1743;width:12;height:2" coordorigin="3637,1743" coordsize="12,2">
              <v:shape style="position:absolute;left:3637;top:1743;width:12;height:2" coordorigin="3637,1743" coordsize="12,0" path="m3637,1743l3649,1743e" filled="false" stroked="true" strokeweight=".6pt" strokecolor="#000000">
                <v:path arrowok="t"/>
              </v:shape>
            </v:group>
            <v:group style="position:absolute;left:3656;top:1743;width:12;height:2" coordorigin="3656,1743" coordsize="12,2">
              <v:shape style="position:absolute;left:3656;top:1743;width:12;height:2" coordorigin="3656,1743" coordsize="12,0" path="m3656,1743l3668,1743e" filled="false" stroked="true" strokeweight=".6pt" strokecolor="#000000">
                <v:path arrowok="t"/>
              </v:shape>
            </v:group>
            <v:group style="position:absolute;left:3676;top:1743;width:12;height:2" coordorigin="3676,1743" coordsize="12,2">
              <v:shape style="position:absolute;left:3676;top:1743;width:12;height:2" coordorigin="3676,1743" coordsize="12,0" path="m3676,1743l3688,1743e" filled="false" stroked="true" strokeweight=".6pt" strokecolor="#000000">
                <v:path arrowok="t"/>
              </v:shape>
            </v:group>
            <v:group style="position:absolute;left:3695;top:1743;width:12;height:2" coordorigin="3695,1743" coordsize="12,2">
              <v:shape style="position:absolute;left:3695;top:1743;width:12;height:2" coordorigin="3695,1743" coordsize="12,0" path="m3695,1743l3707,1743e" filled="false" stroked="true" strokeweight=".6pt" strokecolor="#000000">
                <v:path arrowok="t"/>
              </v:shape>
            </v:group>
            <v:group style="position:absolute;left:3714;top:1743;width:12;height:2" coordorigin="3714,1743" coordsize="12,2">
              <v:shape style="position:absolute;left:3714;top:1743;width:12;height:2" coordorigin="3714,1743" coordsize="12,0" path="m3714,1743l3726,1743e" filled="false" stroked="true" strokeweight=".6pt" strokecolor="#000000">
                <v:path arrowok="t"/>
              </v:shape>
            </v:group>
            <v:group style="position:absolute;left:3733;top:1743;width:12;height:2" coordorigin="3733,1743" coordsize="12,2">
              <v:shape style="position:absolute;left:3733;top:1743;width:12;height:2" coordorigin="3733,1743" coordsize="12,0" path="m3733,1743l3745,1743e" filled="false" stroked="true" strokeweight=".6pt" strokecolor="#000000">
                <v:path arrowok="t"/>
              </v:shape>
            </v:group>
            <v:group style="position:absolute;left:3752;top:1743;width:12;height:2" coordorigin="3752,1743" coordsize="12,2">
              <v:shape style="position:absolute;left:3752;top:1743;width:12;height:2" coordorigin="3752,1743" coordsize="12,0" path="m3752,1743l3764,1743e" filled="false" stroked="true" strokeweight=".6pt" strokecolor="#000000">
                <v:path arrowok="t"/>
              </v:shape>
            </v:group>
            <v:group style="position:absolute;left:3772;top:1743;width:12;height:2" coordorigin="3772,1743" coordsize="12,2">
              <v:shape style="position:absolute;left:3772;top:1743;width:12;height:2" coordorigin="3772,1743" coordsize="12,0" path="m3772,1743l3784,1743e" filled="false" stroked="true" strokeweight=".6pt" strokecolor="#000000">
                <v:path arrowok="t"/>
              </v:shape>
            </v:group>
            <v:group style="position:absolute;left:3791;top:1743;width:12;height:2" coordorigin="3791,1743" coordsize="12,2">
              <v:shape style="position:absolute;left:3791;top:1743;width:12;height:2" coordorigin="3791,1743" coordsize="12,0" path="m3791,1743l3803,1743e" filled="false" stroked="true" strokeweight=".6pt" strokecolor="#000000">
                <v:path arrowok="t"/>
              </v:shape>
            </v:group>
            <v:group style="position:absolute;left:3810;top:1743;width:12;height:2" coordorigin="3810,1743" coordsize="12,2">
              <v:shape style="position:absolute;left:3810;top:1743;width:12;height:2" coordorigin="3810,1743" coordsize="12,0" path="m3810,1743l3822,1743e" filled="false" stroked="true" strokeweight=".6pt" strokecolor="#000000">
                <v:path arrowok="t"/>
              </v:shape>
            </v:group>
            <v:group style="position:absolute;left:3829;top:1743;width:12;height:2" coordorigin="3829,1743" coordsize="12,2">
              <v:shape style="position:absolute;left:3829;top:1743;width:12;height:2" coordorigin="3829,1743" coordsize="12,0" path="m3829,1743l3841,1743e" filled="false" stroked="true" strokeweight=".6pt" strokecolor="#000000">
                <v:path arrowok="t"/>
              </v:shape>
            </v:group>
            <v:group style="position:absolute;left:3848;top:1743;width:12;height:2" coordorigin="3848,1743" coordsize="12,2">
              <v:shape style="position:absolute;left:3848;top:1743;width:12;height:2" coordorigin="3848,1743" coordsize="12,0" path="m3848,1743l3860,1743e" filled="false" stroked="true" strokeweight=".6pt" strokecolor="#000000">
                <v:path arrowok="t"/>
              </v:shape>
            </v:group>
            <v:group style="position:absolute;left:3868;top:1743;width:12;height:2" coordorigin="3868,1743" coordsize="12,2">
              <v:shape style="position:absolute;left:3868;top:1743;width:12;height:2" coordorigin="3868,1743" coordsize="12,0" path="m3868,1743l3880,1743e" filled="false" stroked="true" strokeweight=".6pt" strokecolor="#000000">
                <v:path arrowok="t"/>
              </v:shape>
            </v:group>
            <v:group style="position:absolute;left:3887;top:1743;width:12;height:2" coordorigin="3887,1743" coordsize="12,2">
              <v:shape style="position:absolute;left:3887;top:1743;width:12;height:2" coordorigin="3887,1743" coordsize="12,0" path="m3887,1743l3899,1743e" filled="false" stroked="true" strokeweight=".6pt" strokecolor="#000000">
                <v:path arrowok="t"/>
              </v:shape>
            </v:group>
            <v:group style="position:absolute;left:3906;top:1743;width:12;height:2" coordorigin="3906,1743" coordsize="12,2">
              <v:shape style="position:absolute;left:3906;top:1743;width:12;height:2" coordorigin="3906,1743" coordsize="12,0" path="m3906,1743l3918,1743e" filled="false" stroked="true" strokeweight=".6pt" strokecolor="#000000">
                <v:path arrowok="t"/>
              </v:shape>
            </v:group>
            <v:group style="position:absolute;left:3925;top:1743;width:12;height:2" coordorigin="3925,1743" coordsize="12,2">
              <v:shape style="position:absolute;left:3925;top:1743;width:12;height:2" coordorigin="3925,1743" coordsize="12,0" path="m3925,1743l3937,1743e" filled="false" stroked="true" strokeweight=".6pt" strokecolor="#000000">
                <v:path arrowok="t"/>
              </v:shape>
            </v:group>
            <v:group style="position:absolute;left:3944;top:1743;width:12;height:2" coordorigin="3944,1743" coordsize="12,2">
              <v:shape style="position:absolute;left:3944;top:1743;width:12;height:2" coordorigin="3944,1743" coordsize="12,0" path="m3944,1743l3956,1743e" filled="false" stroked="true" strokeweight=".6pt" strokecolor="#000000">
                <v:path arrowok="t"/>
              </v:shape>
            </v:group>
            <v:group style="position:absolute;left:3964;top:1743;width:12;height:2" coordorigin="3964,1743" coordsize="12,2">
              <v:shape style="position:absolute;left:3964;top:1743;width:12;height:2" coordorigin="3964,1743" coordsize="12,0" path="m3964,1743l3976,1743e" filled="false" stroked="true" strokeweight=".6pt" strokecolor="#000000">
                <v:path arrowok="t"/>
              </v:shape>
            </v:group>
            <v:group style="position:absolute;left:3983;top:1743;width:12;height:2" coordorigin="3983,1743" coordsize="12,2">
              <v:shape style="position:absolute;left:3983;top:1743;width:12;height:2" coordorigin="3983,1743" coordsize="12,0" path="m3983,1743l3995,1743e" filled="false" stroked="true" strokeweight=".6pt" strokecolor="#000000">
                <v:path arrowok="t"/>
              </v:shape>
            </v:group>
            <v:group style="position:absolute;left:4002;top:1743;width:12;height:2" coordorigin="4002,1743" coordsize="12,2">
              <v:shape style="position:absolute;left:4002;top:1743;width:12;height:2" coordorigin="4002,1743" coordsize="12,0" path="m4002,1743l4014,1743e" filled="false" stroked="true" strokeweight=".6pt" strokecolor="#000000">
                <v:path arrowok="t"/>
              </v:shape>
            </v:group>
            <v:group style="position:absolute;left:4021;top:1743;width:12;height:2" coordorigin="4021,1743" coordsize="12,2">
              <v:shape style="position:absolute;left:4021;top:1743;width:12;height:2" coordorigin="4021,1743" coordsize="12,0" path="m4021,1743l4033,1743e" filled="false" stroked="true" strokeweight=".6pt" strokecolor="#000000">
                <v:path arrowok="t"/>
              </v:shape>
            </v:group>
            <v:group style="position:absolute;left:4040;top:1743;width:12;height:2" coordorigin="4040,1743" coordsize="12,2">
              <v:shape style="position:absolute;left:4040;top:1743;width:12;height:2" coordorigin="4040,1743" coordsize="12,0" path="m4040,1743l4052,1743e" filled="false" stroked="true" strokeweight=".6pt" strokecolor="#000000">
                <v:path arrowok="t"/>
              </v:shape>
            </v:group>
            <v:group style="position:absolute;left:4060;top:1743;width:12;height:2" coordorigin="4060,1743" coordsize="12,2">
              <v:shape style="position:absolute;left:4060;top:1743;width:12;height:2" coordorigin="4060,1743" coordsize="12,0" path="m4060,1743l4072,1743e" filled="false" stroked="true" strokeweight=".6pt" strokecolor="#000000">
                <v:path arrowok="t"/>
              </v:shape>
            </v:group>
            <v:group style="position:absolute;left:4079;top:1743;width:12;height:2" coordorigin="4079,1743" coordsize="12,2">
              <v:shape style="position:absolute;left:4079;top:1743;width:12;height:2" coordorigin="4079,1743" coordsize="12,0" path="m4079,1743l4091,1743e" filled="false" stroked="true" strokeweight=".6pt" strokecolor="#000000">
                <v:path arrowok="t"/>
              </v:shape>
            </v:group>
            <v:group style="position:absolute;left:4098;top:1743;width:12;height:2" coordorigin="4098,1743" coordsize="12,2">
              <v:shape style="position:absolute;left:4098;top:1743;width:12;height:2" coordorigin="4098,1743" coordsize="12,0" path="m4098,1743l4110,1743e" filled="false" stroked="true" strokeweight=".6pt" strokecolor="#000000">
                <v:path arrowok="t"/>
              </v:shape>
            </v:group>
            <v:group style="position:absolute;left:4117;top:1743;width:12;height:2" coordorigin="4117,1743" coordsize="12,2">
              <v:shape style="position:absolute;left:4117;top:1743;width:12;height:2" coordorigin="4117,1743" coordsize="12,0" path="m4117,1743l4129,1743e" filled="false" stroked="true" strokeweight=".6pt" strokecolor="#000000">
                <v:path arrowok="t"/>
              </v:shape>
            </v:group>
            <v:group style="position:absolute;left:4136;top:1743;width:12;height:2" coordorigin="4136,1743" coordsize="12,2">
              <v:shape style="position:absolute;left:4136;top:1743;width:12;height:2" coordorigin="4136,1743" coordsize="12,0" path="m4136,1743l4148,1743e" filled="false" stroked="true" strokeweight=".6pt" strokecolor="#000000">
                <v:path arrowok="t"/>
              </v:shape>
            </v:group>
            <v:group style="position:absolute;left:4156;top:1743;width:12;height:2" coordorigin="4156,1743" coordsize="12,2">
              <v:shape style="position:absolute;left:4156;top:1743;width:12;height:2" coordorigin="4156,1743" coordsize="12,0" path="m4156,1743l4168,1743e" filled="false" stroked="true" strokeweight=".6pt" strokecolor="#000000">
                <v:path arrowok="t"/>
              </v:shape>
            </v:group>
            <v:group style="position:absolute;left:4175;top:1743;width:12;height:2" coordorigin="4175,1743" coordsize="12,2">
              <v:shape style="position:absolute;left:4175;top:1743;width:12;height:2" coordorigin="4175,1743" coordsize="12,0" path="m4175,1743l4187,1743e" filled="false" stroked="true" strokeweight=".6pt" strokecolor="#000000">
                <v:path arrowok="t"/>
              </v:shape>
            </v:group>
            <v:group style="position:absolute;left:4194;top:1743;width:12;height:2" coordorigin="4194,1743" coordsize="12,2">
              <v:shape style="position:absolute;left:4194;top:1743;width:12;height:2" coordorigin="4194,1743" coordsize="12,0" path="m4194,1743l4206,1743e" filled="false" stroked="true" strokeweight=".6pt" strokecolor="#000000">
                <v:path arrowok="t"/>
              </v:shape>
            </v:group>
            <v:group style="position:absolute;left:4213;top:1743;width:12;height:2" coordorigin="4213,1743" coordsize="12,2">
              <v:shape style="position:absolute;left:4213;top:1743;width:12;height:2" coordorigin="4213,1743" coordsize="12,0" path="m4213,1743l4225,1743e" filled="false" stroked="true" strokeweight=".6pt" strokecolor="#000000">
                <v:path arrowok="t"/>
              </v:shape>
            </v:group>
            <v:group style="position:absolute;left:4232;top:1743;width:12;height:2" coordorigin="4232,1743" coordsize="12,2">
              <v:shape style="position:absolute;left:4232;top:1743;width:12;height:2" coordorigin="4232,1743" coordsize="12,0" path="m4232,1743l4244,1743e" filled="false" stroked="true" strokeweight=".6pt" strokecolor="#000000">
                <v:path arrowok="t"/>
              </v:shape>
            </v:group>
            <v:group style="position:absolute;left:4252;top:1743;width:12;height:2" coordorigin="4252,1743" coordsize="12,2">
              <v:shape style="position:absolute;left:4252;top:1743;width:12;height:2" coordorigin="4252,1743" coordsize="12,0" path="m4252,1743l4264,1743e" filled="false" stroked="true" strokeweight=".6pt" strokecolor="#000000">
                <v:path arrowok="t"/>
              </v:shape>
            </v:group>
            <v:group style="position:absolute;left:4271;top:1743;width:12;height:2" coordorigin="4271,1743" coordsize="12,2">
              <v:shape style="position:absolute;left:4271;top:1743;width:12;height:2" coordorigin="4271,1743" coordsize="12,0" path="m4271,1743l4283,1743e" filled="false" stroked="true" strokeweight=".6pt" strokecolor="#000000">
                <v:path arrowok="t"/>
              </v:shape>
            </v:group>
            <v:group style="position:absolute;left:4290;top:1743;width:12;height:2" coordorigin="4290,1743" coordsize="12,2">
              <v:shape style="position:absolute;left:4290;top:1743;width:12;height:2" coordorigin="4290,1743" coordsize="12,0" path="m4290,1743l4302,1743e" filled="false" stroked="true" strokeweight=".6pt" strokecolor="#000000">
                <v:path arrowok="t"/>
              </v:shape>
            </v:group>
            <v:group style="position:absolute;left:4309;top:1743;width:12;height:2" coordorigin="4309,1743" coordsize="12,2">
              <v:shape style="position:absolute;left:4309;top:1743;width:12;height:2" coordorigin="4309,1743" coordsize="12,0" path="m4309,1743l4321,1743e" filled="false" stroked="true" strokeweight=".6pt" strokecolor="#000000">
                <v:path arrowok="t"/>
              </v:shape>
            </v:group>
            <v:group style="position:absolute;left:4328;top:1743;width:12;height:2" coordorigin="4328,1743" coordsize="12,2">
              <v:shape style="position:absolute;left:4328;top:1743;width:12;height:2" coordorigin="4328,1743" coordsize="12,0" path="m4328,1743l4340,1743e" filled="false" stroked="true" strokeweight=".6pt" strokecolor="#000000">
                <v:path arrowok="t"/>
              </v:shape>
            </v:group>
            <v:group style="position:absolute;left:4348;top:1743;width:12;height:2" coordorigin="4348,1743" coordsize="12,2">
              <v:shape style="position:absolute;left:4348;top:1743;width:12;height:2" coordorigin="4348,1743" coordsize="12,0" path="m4348,1743l4360,1743e" filled="false" stroked="true" strokeweight=".6pt" strokecolor="#000000">
                <v:path arrowok="t"/>
              </v:shape>
            </v:group>
            <v:group style="position:absolute;left:4367;top:1743;width:12;height:2" coordorigin="4367,1743" coordsize="12,2">
              <v:shape style="position:absolute;left:4367;top:1743;width:12;height:2" coordorigin="4367,1743" coordsize="12,0" path="m4367,1743l4379,1743e" filled="false" stroked="true" strokeweight=".6pt" strokecolor="#000000">
                <v:path arrowok="t"/>
              </v:shape>
            </v:group>
            <v:group style="position:absolute;left:4386;top:1743;width:12;height:2" coordorigin="4386,1743" coordsize="12,2">
              <v:shape style="position:absolute;left:4386;top:1743;width:12;height:2" coordorigin="4386,1743" coordsize="12,0" path="m4386,1743l4398,1743e" filled="false" stroked="true" strokeweight=".6pt" strokecolor="#000000">
                <v:path arrowok="t"/>
              </v:shape>
            </v:group>
            <v:group style="position:absolute;left:4405;top:1743;width:12;height:2" coordorigin="4405,1743" coordsize="12,2">
              <v:shape style="position:absolute;left:4405;top:1743;width:12;height:2" coordorigin="4405,1743" coordsize="12,0" path="m4405,1743l4417,1743e" filled="false" stroked="true" strokeweight=".6pt" strokecolor="#000000">
                <v:path arrowok="t"/>
              </v:shape>
            </v:group>
            <v:group style="position:absolute;left:4424;top:1743;width:12;height:2" coordorigin="4424,1743" coordsize="12,2">
              <v:shape style="position:absolute;left:4424;top:1743;width:12;height:2" coordorigin="4424,1743" coordsize="12,0" path="m4424,1743l4436,1743e" filled="false" stroked="true" strokeweight=".6pt" strokecolor="#000000">
                <v:path arrowok="t"/>
              </v:shape>
            </v:group>
            <v:group style="position:absolute;left:4444;top:1743;width:12;height:2" coordorigin="4444,1743" coordsize="12,2">
              <v:shape style="position:absolute;left:4444;top:1743;width:12;height:2" coordorigin="4444,1743" coordsize="12,0" path="m4444,1743l4456,1743e" filled="false" stroked="true" strokeweight=".6pt" strokecolor="#000000">
                <v:path arrowok="t"/>
              </v:shape>
            </v:group>
            <v:group style="position:absolute;left:4463;top:1743;width:12;height:2" coordorigin="4463,1743" coordsize="12,2">
              <v:shape style="position:absolute;left:4463;top:1743;width:12;height:2" coordorigin="4463,1743" coordsize="12,0" path="m4463,1743l4475,1743e" filled="false" stroked="true" strokeweight=".6pt" strokecolor="#000000">
                <v:path arrowok="t"/>
              </v:shape>
            </v:group>
            <v:group style="position:absolute;left:4482;top:1743;width:12;height:2" coordorigin="4482,1743" coordsize="12,2">
              <v:shape style="position:absolute;left:4482;top:1743;width:12;height:2" coordorigin="4482,1743" coordsize="12,0" path="m4482,1743l4494,1743e" filled="false" stroked="true" strokeweight=".6pt" strokecolor="#000000">
                <v:path arrowok="t"/>
              </v:shape>
            </v:group>
            <v:group style="position:absolute;left:4501;top:1743;width:12;height:2" coordorigin="4501,1743" coordsize="12,2">
              <v:shape style="position:absolute;left:4501;top:1743;width:12;height:2" coordorigin="4501,1743" coordsize="12,0" path="m4501,1743l4513,1743e" filled="false" stroked="true" strokeweight=".6pt" strokecolor="#000000">
                <v:path arrowok="t"/>
              </v:shape>
            </v:group>
            <v:group style="position:absolute;left:4520;top:1743;width:12;height:2" coordorigin="4520,1743" coordsize="12,2">
              <v:shape style="position:absolute;left:4520;top:1743;width:12;height:2" coordorigin="4520,1743" coordsize="12,0" path="m4520,1743l4532,1743e" filled="false" stroked="true" strokeweight=".6pt" strokecolor="#000000">
                <v:path arrowok="t"/>
              </v:shape>
            </v:group>
            <v:group style="position:absolute;left:4540;top:1743;width:12;height:2" coordorigin="4540,1743" coordsize="12,2">
              <v:shape style="position:absolute;left:4540;top:1743;width:12;height:2" coordorigin="4540,1743" coordsize="12,0" path="m4540,1743l4552,1743e" filled="false" stroked="true" strokeweight=".6pt" strokecolor="#000000">
                <v:path arrowok="t"/>
              </v:shape>
            </v:group>
            <v:group style="position:absolute;left:4559;top:1743;width:12;height:2" coordorigin="4559,1743" coordsize="12,2">
              <v:shape style="position:absolute;left:4559;top:1743;width:12;height:2" coordorigin="4559,1743" coordsize="12,0" path="m4559,1743l4571,1743e" filled="false" stroked="true" strokeweight=".6pt" strokecolor="#000000">
                <v:path arrowok="t"/>
              </v:shape>
            </v:group>
            <v:group style="position:absolute;left:4578;top:1743;width:12;height:2" coordorigin="4578,1743" coordsize="12,2">
              <v:shape style="position:absolute;left:4578;top:1743;width:12;height:2" coordorigin="4578,1743" coordsize="12,0" path="m4578,1743l4590,1743e" filled="false" stroked="true" strokeweight=".6pt" strokecolor="#000000">
                <v:path arrowok="t"/>
              </v:shape>
            </v:group>
            <v:group style="position:absolute;left:4597;top:1743;width:12;height:2" coordorigin="4597,1743" coordsize="12,2">
              <v:shape style="position:absolute;left:4597;top:1743;width:12;height:2" coordorigin="4597,1743" coordsize="12,0" path="m4597,1743l4609,1743e" filled="false" stroked="true" strokeweight=".6pt" strokecolor="#000000">
                <v:path arrowok="t"/>
              </v:shape>
            </v:group>
            <v:group style="position:absolute;left:4616;top:1743;width:12;height:2" coordorigin="4616,1743" coordsize="12,2">
              <v:shape style="position:absolute;left:4616;top:1743;width:12;height:2" coordorigin="4616,1743" coordsize="12,0" path="m4616,1743l4628,1743e" filled="false" stroked="true" strokeweight=".6pt" strokecolor="#000000">
                <v:path arrowok="t"/>
              </v:shape>
            </v:group>
            <v:group style="position:absolute;left:4636;top:1743;width:12;height:2" coordorigin="4636,1743" coordsize="12,2">
              <v:shape style="position:absolute;left:4636;top:1743;width:12;height:2" coordorigin="4636,1743" coordsize="12,0" path="m4636,1743l4648,1743e" filled="false" stroked="true" strokeweight=".6pt" strokecolor="#000000">
                <v:path arrowok="t"/>
              </v:shape>
            </v:group>
            <v:group style="position:absolute;left:4655;top:1743;width:12;height:2" coordorigin="4655,1743" coordsize="12,2">
              <v:shape style="position:absolute;left:4655;top:1743;width:12;height:2" coordorigin="4655,1743" coordsize="12,0" path="m4655,1743l4667,1743e" filled="false" stroked="true" strokeweight=".6pt" strokecolor="#000000">
                <v:path arrowok="t"/>
              </v:shape>
            </v:group>
            <v:group style="position:absolute;left:4674;top:1743;width:12;height:2" coordorigin="4674,1743" coordsize="12,2">
              <v:shape style="position:absolute;left:4674;top:1743;width:12;height:2" coordorigin="4674,1743" coordsize="12,0" path="m4674,1743l4686,1743e" filled="false" stroked="true" strokeweight=".6pt" strokecolor="#000000">
                <v:path arrowok="t"/>
              </v:shape>
            </v:group>
            <v:group style="position:absolute;left:4693;top:1743;width:12;height:2" coordorigin="4693,1743" coordsize="12,2">
              <v:shape style="position:absolute;left:4693;top:1743;width:12;height:2" coordorigin="4693,1743" coordsize="12,0" path="m4693,1743l4705,1743e" filled="false" stroked="true" strokeweight=".6pt" strokecolor="#000000">
                <v:path arrowok="t"/>
              </v:shape>
            </v:group>
            <v:group style="position:absolute;left:4712;top:1743;width:12;height:2" coordorigin="4712,1743" coordsize="12,2">
              <v:shape style="position:absolute;left:4712;top:1743;width:12;height:2" coordorigin="4712,1743" coordsize="12,0" path="m4712,1743l4724,1743e" filled="false" stroked="true" strokeweight=".6pt" strokecolor="#000000">
                <v:path arrowok="t"/>
              </v:shape>
            </v:group>
            <v:group style="position:absolute;left:4732;top:1743;width:12;height:2" coordorigin="4732,1743" coordsize="12,2">
              <v:shape style="position:absolute;left:4732;top:1743;width:12;height:2" coordorigin="4732,1743" coordsize="12,0" path="m4732,1743l4744,1743e" filled="false" stroked="true" strokeweight=".6pt" strokecolor="#000000">
                <v:path arrowok="t"/>
              </v:shape>
            </v:group>
            <v:group style="position:absolute;left:4751;top:1743;width:12;height:2" coordorigin="4751,1743" coordsize="12,2">
              <v:shape style="position:absolute;left:4751;top:1743;width:12;height:2" coordorigin="4751,1743" coordsize="12,0" path="m4751,1743l4763,1743e" filled="false" stroked="true" strokeweight=".6pt" strokecolor="#000000">
                <v:path arrowok="t"/>
              </v:shape>
            </v:group>
            <v:group style="position:absolute;left:4770;top:1743;width:12;height:2" coordorigin="4770,1743" coordsize="12,2">
              <v:shape style="position:absolute;left:4770;top:1743;width:12;height:2" coordorigin="4770,1743" coordsize="12,0" path="m4770,1743l4782,1743e" filled="false" stroked="true" strokeweight=".6pt" strokecolor="#000000">
                <v:path arrowok="t"/>
              </v:shape>
            </v:group>
            <v:group style="position:absolute;left:4789;top:1743;width:12;height:2" coordorigin="4789,1743" coordsize="12,2">
              <v:shape style="position:absolute;left:4789;top:1743;width:12;height:2" coordorigin="4789,1743" coordsize="12,0" path="m4789,1743l4801,1743e" filled="false" stroked="true" strokeweight=".6pt" strokecolor="#000000">
                <v:path arrowok="t"/>
              </v:shape>
            </v:group>
            <v:group style="position:absolute;left:4808;top:1743;width:12;height:2" coordorigin="4808,1743" coordsize="12,2">
              <v:shape style="position:absolute;left:4808;top:1743;width:12;height:2" coordorigin="4808,1743" coordsize="12,0" path="m4808,1743l4820,1743e" filled="false" stroked="true" strokeweight=".6pt" strokecolor="#000000">
                <v:path arrowok="t"/>
              </v:shape>
            </v:group>
            <v:group style="position:absolute;left:4828;top:1743;width:12;height:2" coordorigin="4828,1743" coordsize="12,2">
              <v:shape style="position:absolute;left:4828;top:1743;width:12;height:2" coordorigin="4828,1743" coordsize="12,0" path="m4828,1743l4840,1743e" filled="false" stroked="true" strokeweight=".6pt" strokecolor="#000000">
                <v:path arrowok="t"/>
              </v:shape>
            </v:group>
            <v:group style="position:absolute;left:4847;top:1743;width:12;height:2" coordorigin="4847,1743" coordsize="12,2">
              <v:shape style="position:absolute;left:4847;top:1743;width:12;height:2" coordorigin="4847,1743" coordsize="12,0" path="m4847,1743l4859,1743e" filled="false" stroked="true" strokeweight=".6pt" strokecolor="#000000">
                <v:path arrowok="t"/>
              </v:shape>
            </v:group>
            <v:group style="position:absolute;left:4866;top:1743;width:12;height:2" coordorigin="4866,1743" coordsize="12,2">
              <v:shape style="position:absolute;left:4866;top:1743;width:12;height:2" coordorigin="4866,1743" coordsize="12,0" path="m4866,1743l4878,1743e" filled="false" stroked="true" strokeweight=".6pt" strokecolor="#000000">
                <v:path arrowok="t"/>
              </v:shape>
            </v:group>
            <v:group style="position:absolute;left:4885;top:1743;width:12;height:2" coordorigin="4885,1743" coordsize="12,2">
              <v:shape style="position:absolute;left:4885;top:1743;width:12;height:2" coordorigin="4885,1743" coordsize="12,0" path="m4885,1743l4897,1743e" filled="false" stroked="true" strokeweight=".6pt" strokecolor="#000000">
                <v:path arrowok="t"/>
              </v:shape>
            </v:group>
            <v:group style="position:absolute;left:4904;top:1743;width:12;height:2" coordorigin="4904,1743" coordsize="12,2">
              <v:shape style="position:absolute;left:4904;top:1743;width:12;height:2" coordorigin="4904,1743" coordsize="12,0" path="m4904,1743l4916,1743e" filled="false" stroked="true" strokeweight=".6pt" strokecolor="#000000">
                <v:path arrowok="t"/>
              </v:shape>
            </v:group>
            <v:group style="position:absolute;left:4924;top:1743;width:12;height:2" coordorigin="4924,1743" coordsize="12,2">
              <v:shape style="position:absolute;left:4924;top:1743;width:12;height:2" coordorigin="4924,1743" coordsize="12,0" path="m4924,1743l4936,1743e" filled="false" stroked="true" strokeweight=".6pt" strokecolor="#000000">
                <v:path arrowok="t"/>
              </v:shape>
            </v:group>
            <v:group style="position:absolute;left:4943;top:1743;width:12;height:2" coordorigin="4943,1743" coordsize="12,2">
              <v:shape style="position:absolute;left:4943;top:1743;width:12;height:2" coordorigin="4943,1743" coordsize="12,0" path="m4943,1743l4955,1743e" filled="false" stroked="true" strokeweight=".6pt" strokecolor="#000000">
                <v:path arrowok="t"/>
              </v:shape>
            </v:group>
            <v:group style="position:absolute;left:4962;top:1743;width:12;height:2" coordorigin="4962,1743" coordsize="12,2">
              <v:shape style="position:absolute;left:4962;top:1743;width:12;height:2" coordorigin="4962,1743" coordsize="12,0" path="m4962,1743l4974,1743e" filled="false" stroked="true" strokeweight=".6pt" strokecolor="#000000">
                <v:path arrowok="t"/>
              </v:shape>
            </v:group>
            <v:group style="position:absolute;left:4981;top:1743;width:12;height:2" coordorigin="4981,1743" coordsize="12,2">
              <v:shape style="position:absolute;left:4981;top:1743;width:12;height:2" coordorigin="4981,1743" coordsize="12,0" path="m4981,1743l4993,1743e" filled="false" stroked="true" strokeweight=".6pt" strokecolor="#000000">
                <v:path arrowok="t"/>
              </v:shape>
            </v:group>
            <v:group style="position:absolute;left:5000;top:1743;width:12;height:2" coordorigin="5000,1743" coordsize="12,2">
              <v:shape style="position:absolute;left:5000;top:1743;width:12;height:2" coordorigin="5000,1743" coordsize="12,0" path="m5000,1743l5012,1743e" filled="false" stroked="true" strokeweight=".6pt" strokecolor="#000000">
                <v:path arrowok="t"/>
              </v:shape>
            </v:group>
            <v:group style="position:absolute;left:5020;top:1743;width:12;height:2" coordorigin="5020,1743" coordsize="12,2">
              <v:shape style="position:absolute;left:5020;top:1743;width:12;height:2" coordorigin="5020,1743" coordsize="12,0" path="m5020,1743l5032,1743e" filled="false" stroked="true" strokeweight=".6pt" strokecolor="#000000">
                <v:path arrowok="t"/>
              </v:shape>
            </v:group>
            <v:group style="position:absolute;left:5039;top:1743;width:12;height:2" coordorigin="5039,1743" coordsize="12,2">
              <v:shape style="position:absolute;left:5039;top:1743;width:12;height:2" coordorigin="5039,1743" coordsize="12,0" path="m5039,1743l5051,1743e" filled="false" stroked="true" strokeweight=".6pt" strokecolor="#000000">
                <v:path arrowok="t"/>
              </v:shape>
            </v:group>
            <v:group style="position:absolute;left:5058;top:1743;width:12;height:2" coordorigin="5058,1743" coordsize="12,2">
              <v:shape style="position:absolute;left:5058;top:1743;width:12;height:2" coordorigin="5058,1743" coordsize="12,0" path="m5058,1743l5070,1743e" filled="false" stroked="true" strokeweight=".6pt" strokecolor="#000000">
                <v:path arrowok="t"/>
              </v:shape>
            </v:group>
            <v:group style="position:absolute;left:5077;top:1743;width:12;height:2" coordorigin="5077,1743" coordsize="12,2">
              <v:shape style="position:absolute;left:5077;top:1743;width:12;height:2" coordorigin="5077,1743" coordsize="12,0" path="m5077,1743l5089,1743e" filled="false" stroked="true" strokeweight=".6pt" strokecolor="#000000">
                <v:path arrowok="t"/>
              </v:shape>
            </v:group>
            <v:group style="position:absolute;left:5096;top:1743;width:12;height:2" coordorigin="5096,1743" coordsize="12,2">
              <v:shape style="position:absolute;left:5096;top:1743;width:12;height:2" coordorigin="5096,1743" coordsize="12,0" path="m5096,1743l5108,1743e" filled="false" stroked="true" strokeweight=".6pt" strokecolor="#000000">
                <v:path arrowok="t"/>
              </v:shape>
            </v:group>
            <v:group style="position:absolute;left:5116;top:1743;width:12;height:2" coordorigin="5116,1743" coordsize="12,2">
              <v:shape style="position:absolute;left:5116;top:1743;width:12;height:2" coordorigin="5116,1743" coordsize="12,0" path="m5116,1743l5128,1743e" filled="false" stroked="true" strokeweight=".6pt" strokecolor="#000000">
                <v:path arrowok="t"/>
              </v:shape>
            </v:group>
            <v:group style="position:absolute;left:5135;top:1743;width:12;height:2" coordorigin="5135,1743" coordsize="12,2">
              <v:shape style="position:absolute;left:5135;top:1743;width:12;height:2" coordorigin="5135,1743" coordsize="12,0" path="m5135,1743l5147,1743e" filled="false" stroked="true" strokeweight=".6pt" strokecolor="#000000">
                <v:path arrowok="t"/>
              </v:shape>
            </v:group>
            <v:group style="position:absolute;left:5154;top:1743;width:12;height:2" coordorigin="5154,1743" coordsize="12,2">
              <v:shape style="position:absolute;left:5154;top:1743;width:12;height:2" coordorigin="5154,1743" coordsize="12,0" path="m5154,1743l5166,1743e" filled="false" stroked="true" strokeweight=".6pt" strokecolor="#000000">
                <v:path arrowok="t"/>
              </v:shape>
            </v:group>
            <v:group style="position:absolute;left:5173;top:1743;width:12;height:2" coordorigin="5173,1743" coordsize="12,2">
              <v:shape style="position:absolute;left:5173;top:1743;width:12;height:2" coordorigin="5173,1743" coordsize="12,0" path="m5173,1743l5185,1743e" filled="false" stroked="true" strokeweight=".6pt" strokecolor="#000000">
                <v:path arrowok="t"/>
              </v:shape>
            </v:group>
            <v:group style="position:absolute;left:5192;top:1743;width:12;height:2" coordorigin="5192,1743" coordsize="12,2">
              <v:shape style="position:absolute;left:5192;top:1743;width:12;height:2" coordorigin="5192,1743" coordsize="12,0" path="m5192,1743l5204,1743e" filled="false" stroked="true" strokeweight=".6pt" strokecolor="#000000">
                <v:path arrowok="t"/>
              </v:shape>
            </v:group>
            <v:group style="position:absolute;left:5212;top:1743;width:12;height:2" coordorigin="5212,1743" coordsize="12,2">
              <v:shape style="position:absolute;left:5212;top:1743;width:12;height:2" coordorigin="5212,1743" coordsize="12,0" path="m5212,1743l5224,1743e" filled="false" stroked="true" strokeweight=".6pt" strokecolor="#000000">
                <v:path arrowok="t"/>
              </v:shape>
            </v:group>
            <v:group style="position:absolute;left:5231;top:1743;width:12;height:2" coordorigin="5231,1743" coordsize="12,2">
              <v:shape style="position:absolute;left:5231;top:1743;width:12;height:2" coordorigin="5231,1743" coordsize="12,0" path="m5231,1743l5243,1743e" filled="false" stroked="true" strokeweight=".6pt" strokecolor="#000000">
                <v:path arrowok="t"/>
              </v:shape>
            </v:group>
            <v:group style="position:absolute;left:5250;top:1743;width:12;height:2" coordorigin="5250,1743" coordsize="12,2">
              <v:shape style="position:absolute;left:5250;top:1743;width:12;height:2" coordorigin="5250,1743" coordsize="12,0" path="m5250,1743l5262,1743e" filled="false" stroked="true" strokeweight=".6pt" strokecolor="#000000">
                <v:path arrowok="t"/>
              </v:shape>
            </v:group>
            <v:group style="position:absolute;left:5269;top:1743;width:12;height:2" coordorigin="5269,1743" coordsize="12,2">
              <v:shape style="position:absolute;left:5269;top:1743;width:12;height:2" coordorigin="5269,1743" coordsize="12,0" path="m5269,1743l5281,1743e" filled="false" stroked="true" strokeweight=".6pt" strokecolor="#000000">
                <v:path arrowok="t"/>
              </v:shape>
            </v:group>
            <v:group style="position:absolute;left:5288;top:1743;width:12;height:2" coordorigin="5288,1743" coordsize="12,2">
              <v:shape style="position:absolute;left:5288;top:1743;width:12;height:2" coordorigin="5288,1743" coordsize="12,0" path="m5288,1743l5300,1743e" filled="false" stroked="true" strokeweight=".6pt" strokecolor="#000000">
                <v:path arrowok="t"/>
              </v:shape>
            </v:group>
            <v:group style="position:absolute;left:5308;top:1743;width:12;height:2" coordorigin="5308,1743" coordsize="12,2">
              <v:shape style="position:absolute;left:5308;top:1743;width:12;height:2" coordorigin="5308,1743" coordsize="12,0" path="m5308,1743l5320,1743e" filled="false" stroked="true" strokeweight=".6pt" strokecolor="#000000">
                <v:path arrowok="t"/>
              </v:shape>
            </v:group>
            <v:group style="position:absolute;left:5327;top:1743;width:12;height:2" coordorigin="5327,1743" coordsize="12,2">
              <v:shape style="position:absolute;left:5327;top:1743;width:12;height:2" coordorigin="5327,1743" coordsize="12,0" path="m5327,1743l5339,1743e" filled="false" stroked="true" strokeweight=".6pt" strokecolor="#000000">
                <v:path arrowok="t"/>
              </v:shape>
            </v:group>
            <v:group style="position:absolute;left:5346;top:1743;width:12;height:2" coordorigin="5346,1743" coordsize="12,2">
              <v:shape style="position:absolute;left:5346;top:1743;width:12;height:2" coordorigin="5346,1743" coordsize="12,0" path="m5346,1743l5358,1743e" filled="false" stroked="true" strokeweight=".6pt" strokecolor="#000000">
                <v:path arrowok="t"/>
              </v:shape>
            </v:group>
            <v:group style="position:absolute;left:5365;top:1743;width:12;height:2" coordorigin="5365,1743" coordsize="12,2">
              <v:shape style="position:absolute;left:5365;top:1743;width:12;height:2" coordorigin="5365,1743" coordsize="12,0" path="m5365,1743l5377,1743e" filled="false" stroked="true" strokeweight=".6pt" strokecolor="#000000">
                <v:path arrowok="t"/>
              </v:shape>
            </v:group>
            <v:group style="position:absolute;left:5384;top:1743;width:12;height:2" coordorigin="5384,1743" coordsize="12,2">
              <v:shape style="position:absolute;left:5384;top:1743;width:12;height:2" coordorigin="5384,1743" coordsize="12,0" path="m5384,1743l5396,1743e" filled="false" stroked="true" strokeweight=".6pt" strokecolor="#000000">
                <v:path arrowok="t"/>
              </v:shape>
            </v:group>
            <v:group style="position:absolute;left:5404;top:1743;width:12;height:2" coordorigin="5404,1743" coordsize="12,2">
              <v:shape style="position:absolute;left:5404;top:1743;width:12;height:2" coordorigin="5404,1743" coordsize="12,0" path="m5404,1743l5416,1743e" filled="false" stroked="true" strokeweight=".6pt" strokecolor="#000000">
                <v:path arrowok="t"/>
              </v:shape>
            </v:group>
            <v:group style="position:absolute;left:5423;top:1743;width:12;height:2" coordorigin="5423,1743" coordsize="12,2">
              <v:shape style="position:absolute;left:5423;top:1743;width:12;height:2" coordorigin="5423,1743" coordsize="12,0" path="m5423,1743l5435,1743e" filled="false" stroked="true" strokeweight=".6pt" strokecolor="#000000">
                <v:path arrowok="t"/>
              </v:shape>
            </v:group>
            <v:group style="position:absolute;left:5442;top:1743;width:12;height:2" coordorigin="5442,1743" coordsize="12,2">
              <v:shape style="position:absolute;left:5442;top:1743;width:12;height:2" coordorigin="5442,1743" coordsize="12,0" path="m5442,1743l5454,1743e" filled="false" stroked="true" strokeweight=".6pt" strokecolor="#000000">
                <v:path arrowok="t"/>
              </v:shape>
            </v:group>
            <v:group style="position:absolute;left:5461;top:1743;width:12;height:2" coordorigin="5461,1743" coordsize="12,2">
              <v:shape style="position:absolute;left:5461;top:1743;width:12;height:2" coordorigin="5461,1743" coordsize="12,0" path="m5461,1743l5473,1743e" filled="false" stroked="true" strokeweight=".6pt" strokecolor="#000000">
                <v:path arrowok="t"/>
              </v:shape>
            </v:group>
            <v:group style="position:absolute;left:5480;top:1743;width:12;height:2" coordorigin="5480,1743" coordsize="12,2">
              <v:shape style="position:absolute;left:5480;top:1743;width:12;height:2" coordorigin="5480,1743" coordsize="12,0" path="m5480,1743l5492,1743e" filled="false" stroked="true" strokeweight=".6pt" strokecolor="#000000">
                <v:path arrowok="t"/>
              </v:shape>
            </v:group>
            <v:group style="position:absolute;left:5500;top:1743;width:12;height:2" coordorigin="5500,1743" coordsize="12,2">
              <v:shape style="position:absolute;left:5500;top:1743;width:12;height:2" coordorigin="5500,1743" coordsize="12,0" path="m5500,1743l5512,1743e" filled="false" stroked="true" strokeweight=".6pt" strokecolor="#000000">
                <v:path arrowok="t"/>
              </v:shape>
            </v:group>
            <v:group style="position:absolute;left:5519;top:1743;width:12;height:2" coordorigin="5519,1743" coordsize="12,2">
              <v:shape style="position:absolute;left:5519;top:1743;width:12;height:2" coordorigin="5519,1743" coordsize="12,0" path="m5519,1743l5531,1743e" filled="false" stroked="true" strokeweight=".6pt" strokecolor="#000000">
                <v:path arrowok="t"/>
              </v:shape>
            </v:group>
            <v:group style="position:absolute;left:5538;top:1743;width:12;height:2" coordorigin="5538,1743" coordsize="12,2">
              <v:shape style="position:absolute;left:5538;top:1743;width:12;height:2" coordorigin="5538,1743" coordsize="12,0" path="m5538,1743l5550,1743e" filled="false" stroked="true" strokeweight=".6pt" strokecolor="#000000">
                <v:path arrowok="t"/>
              </v:shape>
            </v:group>
            <v:group style="position:absolute;left:5557;top:1743;width:12;height:2" coordorigin="5557,1743" coordsize="12,2">
              <v:shape style="position:absolute;left:5557;top:1743;width:12;height:2" coordorigin="5557,1743" coordsize="12,0" path="m5557,1743l5569,1743e" filled="false" stroked="true" strokeweight=".6pt" strokecolor="#000000">
                <v:path arrowok="t"/>
              </v:shape>
            </v:group>
            <v:group style="position:absolute;left:5576;top:1743;width:12;height:2" coordorigin="5576,1743" coordsize="12,2">
              <v:shape style="position:absolute;left:5576;top:1743;width:12;height:2" coordorigin="5576,1743" coordsize="12,0" path="m5576,1743l5588,1743e" filled="false" stroked="true" strokeweight=".6pt" strokecolor="#000000">
                <v:path arrowok="t"/>
              </v:shape>
            </v:group>
            <v:group style="position:absolute;left:5596;top:1743;width:12;height:2" coordorigin="5596,1743" coordsize="12,2">
              <v:shape style="position:absolute;left:5596;top:1743;width:12;height:2" coordorigin="5596,1743" coordsize="12,0" path="m5596,1743l5608,1743e" filled="false" stroked="true" strokeweight=".6pt" strokecolor="#000000">
                <v:path arrowok="t"/>
              </v:shape>
            </v:group>
            <v:group style="position:absolute;left:5615;top:1743;width:12;height:2" coordorigin="5615,1743" coordsize="12,2">
              <v:shape style="position:absolute;left:5615;top:1743;width:12;height:2" coordorigin="5615,1743" coordsize="12,0" path="m5615,1743l5627,1743e" filled="false" stroked="true" strokeweight=".6pt" strokecolor="#000000">
                <v:path arrowok="t"/>
              </v:shape>
            </v:group>
            <v:group style="position:absolute;left:5634;top:1743;width:12;height:2" coordorigin="5634,1743" coordsize="12,2">
              <v:shape style="position:absolute;left:5634;top:1743;width:12;height:2" coordorigin="5634,1743" coordsize="12,0" path="m5634,1743l5646,1743e" filled="false" stroked="true" strokeweight=".6pt" strokecolor="#000000">
                <v:path arrowok="t"/>
              </v:shape>
            </v:group>
            <v:group style="position:absolute;left:5653;top:1743;width:12;height:2" coordorigin="5653,1743" coordsize="12,2">
              <v:shape style="position:absolute;left:5653;top:1743;width:12;height:2" coordorigin="5653,1743" coordsize="12,0" path="m5653,1743l5665,1743e" filled="false" stroked="true" strokeweight=".6pt" strokecolor="#000000">
                <v:path arrowok="t"/>
              </v:shape>
            </v:group>
            <v:group style="position:absolute;left:5672;top:1743;width:12;height:2" coordorigin="5672,1743" coordsize="12,2">
              <v:shape style="position:absolute;left:5672;top:1743;width:12;height:2" coordorigin="5672,1743" coordsize="12,0" path="m5672,1743l5684,1743e" filled="false" stroked="true" strokeweight=".6pt" strokecolor="#000000">
                <v:path arrowok="t"/>
              </v:shape>
            </v:group>
            <v:group style="position:absolute;left:5692;top:1743;width:12;height:2" coordorigin="5692,1743" coordsize="12,2">
              <v:shape style="position:absolute;left:5692;top:1743;width:12;height:2" coordorigin="5692,1743" coordsize="12,0" path="m5692,1743l5704,1743e" filled="false" stroked="true" strokeweight=".6pt" strokecolor="#000000">
                <v:path arrowok="t"/>
              </v:shape>
            </v:group>
            <v:group style="position:absolute;left:5711;top:1743;width:12;height:2" coordorigin="5711,1743" coordsize="12,2">
              <v:shape style="position:absolute;left:5711;top:1743;width:12;height:2" coordorigin="5711,1743" coordsize="12,0" path="m5711,1743l5723,1743e" filled="false" stroked="true" strokeweight=".6pt" strokecolor="#000000">
                <v:path arrowok="t"/>
              </v:shape>
            </v:group>
            <v:group style="position:absolute;left:5730;top:1743;width:12;height:2" coordorigin="5730,1743" coordsize="12,2">
              <v:shape style="position:absolute;left:5730;top:1743;width:12;height:2" coordorigin="5730,1743" coordsize="12,0" path="m5730,1743l5742,1743e" filled="false" stroked="true" strokeweight=".6pt" strokecolor="#000000">
                <v:path arrowok="t"/>
              </v:shape>
            </v:group>
            <v:group style="position:absolute;left:5749;top:1743;width:12;height:2" coordorigin="5749,1743" coordsize="12,2">
              <v:shape style="position:absolute;left:5749;top:1743;width:12;height:2" coordorigin="5749,1743" coordsize="12,0" path="m5749,1743l5761,1743e" filled="false" stroked="true" strokeweight=".6pt" strokecolor="#000000">
                <v:path arrowok="t"/>
              </v:shape>
            </v:group>
            <v:group style="position:absolute;left:5768;top:1743;width:12;height:2" coordorigin="5768,1743" coordsize="12,2">
              <v:shape style="position:absolute;left:5768;top:1743;width:12;height:2" coordorigin="5768,1743" coordsize="12,0" path="m5768,1743l5780,1743e" filled="false" stroked="true" strokeweight=".6pt" strokecolor="#000000">
                <v:path arrowok="t"/>
              </v:shape>
            </v:group>
            <v:group style="position:absolute;left:5788;top:1743;width:12;height:2" coordorigin="5788,1743" coordsize="12,2">
              <v:shape style="position:absolute;left:5788;top:1743;width:12;height:2" coordorigin="5788,1743" coordsize="12,0" path="m5788,1743l5800,1743e" filled="false" stroked="true" strokeweight=".6pt" strokecolor="#000000">
                <v:path arrowok="t"/>
              </v:shape>
            </v:group>
            <v:group style="position:absolute;left:5807;top:1743;width:12;height:2" coordorigin="5807,1743" coordsize="12,2">
              <v:shape style="position:absolute;left:5807;top:1743;width:12;height:2" coordorigin="5807,1743" coordsize="12,0" path="m5807,1743l5819,1743e" filled="false" stroked="true" strokeweight=".6pt" strokecolor="#000000">
                <v:path arrowok="t"/>
              </v:shape>
            </v:group>
            <v:group style="position:absolute;left:5826;top:1743;width:12;height:2" coordorigin="5826,1743" coordsize="12,2">
              <v:shape style="position:absolute;left:5826;top:1743;width:12;height:2" coordorigin="5826,1743" coordsize="12,0" path="m5826,1743l5838,1743e" filled="false" stroked="true" strokeweight=".6pt" strokecolor="#000000">
                <v:path arrowok="t"/>
              </v:shape>
            </v:group>
            <v:group style="position:absolute;left:5845;top:1743;width:12;height:2" coordorigin="5845,1743" coordsize="12,2">
              <v:shape style="position:absolute;left:5845;top:1743;width:12;height:2" coordorigin="5845,1743" coordsize="12,0" path="m5845,1743l5857,1743e" filled="false" stroked="true" strokeweight=".6pt" strokecolor="#000000">
                <v:path arrowok="t"/>
              </v:shape>
            </v:group>
            <v:group style="position:absolute;left:5864;top:1743;width:12;height:2" coordorigin="5864,1743" coordsize="12,2">
              <v:shape style="position:absolute;left:5864;top:1743;width:12;height:2" coordorigin="5864,1743" coordsize="12,0" path="m5864,1743l5876,1743e" filled="false" stroked="true" strokeweight=".6pt" strokecolor="#000000">
                <v:path arrowok="t"/>
              </v:shape>
            </v:group>
            <v:group style="position:absolute;left:5884;top:1743;width:12;height:2" coordorigin="5884,1743" coordsize="12,2">
              <v:shape style="position:absolute;left:5884;top:1743;width:12;height:2" coordorigin="5884,1743" coordsize="12,0" path="m5884,1743l5896,1743e" filled="false" stroked="true" strokeweight=".6pt" strokecolor="#000000">
                <v:path arrowok="t"/>
              </v:shape>
            </v:group>
            <v:group style="position:absolute;left:5903;top:1743;width:12;height:2" coordorigin="5903,1743" coordsize="12,2">
              <v:shape style="position:absolute;left:5903;top:1743;width:12;height:2" coordorigin="5903,1743" coordsize="12,0" path="m5903,1743l5915,1743e" filled="false" stroked="true" strokeweight=".6pt" strokecolor="#000000">
                <v:path arrowok="t"/>
              </v:shape>
            </v:group>
            <v:group style="position:absolute;left:5922;top:1743;width:12;height:2" coordorigin="5922,1743" coordsize="12,2">
              <v:shape style="position:absolute;left:5922;top:1743;width:12;height:2" coordorigin="5922,1743" coordsize="12,0" path="m5922,1743l5934,1743e" filled="false" stroked="true" strokeweight=".6pt" strokecolor="#000000">
                <v:path arrowok="t"/>
              </v:shape>
            </v:group>
            <v:group style="position:absolute;left:5941;top:1743;width:12;height:2" coordorigin="5941,1743" coordsize="12,2">
              <v:shape style="position:absolute;left:5941;top:1743;width:12;height:2" coordorigin="5941,1743" coordsize="12,0" path="m5941,1743l5953,1743e" filled="false" stroked="true" strokeweight=".6pt" strokecolor="#000000">
                <v:path arrowok="t"/>
              </v:shape>
            </v:group>
            <v:group style="position:absolute;left:5960;top:1743;width:12;height:2" coordorigin="5960,1743" coordsize="12,2">
              <v:shape style="position:absolute;left:5960;top:1743;width:12;height:2" coordorigin="5960,1743" coordsize="12,0" path="m5960,1743l5972,1743e" filled="false" stroked="true" strokeweight=".6pt" strokecolor="#000000">
                <v:path arrowok="t"/>
              </v:shape>
            </v:group>
            <v:group style="position:absolute;left:5980;top:1743;width:12;height:2" coordorigin="5980,1743" coordsize="12,2">
              <v:shape style="position:absolute;left:5980;top:1743;width:12;height:2" coordorigin="5980,1743" coordsize="12,0" path="m5980,1743l5992,1743e" filled="false" stroked="true" strokeweight=".6pt" strokecolor="#000000">
                <v:path arrowok="t"/>
              </v:shape>
            </v:group>
            <v:group style="position:absolute;left:5999;top:1743;width:12;height:2" coordorigin="5999,1743" coordsize="12,2">
              <v:shape style="position:absolute;left:5999;top:1743;width:12;height:2" coordorigin="5999,1743" coordsize="12,0" path="m5999,1743l6011,1743e" filled="false" stroked="true" strokeweight=".6pt" strokecolor="#000000">
                <v:path arrowok="t"/>
              </v:shape>
            </v:group>
            <v:group style="position:absolute;left:6018;top:1743;width:12;height:2" coordorigin="6018,1743" coordsize="12,2">
              <v:shape style="position:absolute;left:6018;top:1743;width:12;height:2" coordorigin="6018,1743" coordsize="12,0" path="m6018,1743l6030,1743e" filled="false" stroked="true" strokeweight=".6pt" strokecolor="#000000">
                <v:path arrowok="t"/>
              </v:shape>
            </v:group>
            <v:group style="position:absolute;left:6037;top:1743;width:12;height:2" coordorigin="6037,1743" coordsize="12,2">
              <v:shape style="position:absolute;left:6037;top:1743;width:12;height:2" coordorigin="6037,1743" coordsize="12,0" path="m6037,1743l6049,1743e" filled="false" stroked="true" strokeweight=".6pt" strokecolor="#000000">
                <v:path arrowok="t"/>
              </v:shape>
            </v:group>
            <v:group style="position:absolute;left:6056;top:1743;width:12;height:2" coordorigin="6056,1743" coordsize="12,2">
              <v:shape style="position:absolute;left:6056;top:1743;width:12;height:2" coordorigin="6056,1743" coordsize="12,0" path="m6056,1743l6068,1743e" filled="false" stroked="true" strokeweight=".6pt" strokecolor="#000000">
                <v:path arrowok="t"/>
              </v:shape>
            </v:group>
            <v:group style="position:absolute;left:6076;top:1743;width:12;height:2" coordorigin="6076,1743" coordsize="12,2">
              <v:shape style="position:absolute;left:6076;top:1743;width:12;height:2" coordorigin="6076,1743" coordsize="12,0" path="m6076,1743l6088,1743e" filled="false" stroked="true" strokeweight=".6pt" strokecolor="#000000">
                <v:path arrowok="t"/>
              </v:shape>
            </v:group>
            <v:group style="position:absolute;left:6095;top:1743;width:12;height:2" coordorigin="6095,1743" coordsize="12,2">
              <v:shape style="position:absolute;left:6095;top:1743;width:12;height:2" coordorigin="6095,1743" coordsize="12,0" path="m6095,1743l6107,1743e" filled="false" stroked="true" strokeweight=".6pt" strokecolor="#000000">
                <v:path arrowok="t"/>
              </v:shape>
            </v:group>
            <v:group style="position:absolute;left:6114;top:1743;width:12;height:2" coordorigin="6114,1743" coordsize="12,2">
              <v:shape style="position:absolute;left:6114;top:1743;width:12;height:2" coordorigin="6114,1743" coordsize="12,0" path="m6114,1743l6126,1743e" filled="false" stroked="true" strokeweight=".6pt" strokecolor="#000000">
                <v:path arrowok="t"/>
              </v:shape>
            </v:group>
            <v:group style="position:absolute;left:6133;top:1743;width:12;height:2" coordorigin="6133,1743" coordsize="12,2">
              <v:shape style="position:absolute;left:6133;top:1743;width:12;height:2" coordorigin="6133,1743" coordsize="12,0" path="m6133,1743l6145,1743e" filled="false" stroked="true" strokeweight=".6pt" strokecolor="#000000">
                <v:path arrowok="t"/>
              </v:shape>
            </v:group>
            <v:group style="position:absolute;left:6152;top:1743;width:12;height:2" coordorigin="6152,1743" coordsize="12,2">
              <v:shape style="position:absolute;left:6152;top:1743;width:12;height:2" coordorigin="6152,1743" coordsize="12,0" path="m6152,1743l6164,1743e" filled="false" stroked="true" strokeweight=".6pt" strokecolor="#000000">
                <v:path arrowok="t"/>
              </v:shape>
            </v:group>
            <v:group style="position:absolute;left:6172;top:1743;width:12;height:2" coordorigin="6172,1743" coordsize="12,2">
              <v:shape style="position:absolute;left:6172;top:1743;width:12;height:2" coordorigin="6172,1743" coordsize="12,0" path="m6172,1743l6184,1743e" filled="false" stroked="true" strokeweight=".6pt" strokecolor="#000000">
                <v:path arrowok="t"/>
              </v:shape>
            </v:group>
            <v:group style="position:absolute;left:6191;top:1743;width:12;height:2" coordorigin="6191,1743" coordsize="12,2">
              <v:shape style="position:absolute;left:6191;top:1743;width:12;height:2" coordorigin="6191,1743" coordsize="12,0" path="m6191,1743l6203,1743e" filled="false" stroked="true" strokeweight=".6pt" strokecolor="#000000">
                <v:path arrowok="t"/>
              </v:shape>
            </v:group>
            <v:group style="position:absolute;left:6210;top:1743;width:12;height:2" coordorigin="6210,1743" coordsize="12,2">
              <v:shape style="position:absolute;left:6210;top:1743;width:12;height:2" coordorigin="6210,1743" coordsize="12,0" path="m6210,1743l6222,1743e" filled="false" stroked="true" strokeweight=".6pt" strokecolor="#000000">
                <v:path arrowok="t"/>
              </v:shape>
            </v:group>
            <v:group style="position:absolute;left:6229;top:1743;width:12;height:2" coordorigin="6229,1743" coordsize="12,2">
              <v:shape style="position:absolute;left:6229;top:1743;width:12;height:2" coordorigin="6229,1743" coordsize="12,0" path="m6229,1743l6241,1743e" filled="false" stroked="true" strokeweight=".6pt" strokecolor="#000000">
                <v:path arrowok="t"/>
              </v:shape>
            </v:group>
            <v:group style="position:absolute;left:6248;top:1743;width:12;height:2" coordorigin="6248,1743" coordsize="12,2">
              <v:shape style="position:absolute;left:6248;top:1743;width:12;height:2" coordorigin="6248,1743" coordsize="12,0" path="m6248,1743l6260,1743e" filled="false" stroked="true" strokeweight=".6pt" strokecolor="#000000">
                <v:path arrowok="t"/>
              </v:shape>
            </v:group>
            <v:group style="position:absolute;left:6268;top:1743;width:12;height:2" coordorigin="6268,1743" coordsize="12,2">
              <v:shape style="position:absolute;left:6268;top:1743;width:12;height:2" coordorigin="6268,1743" coordsize="12,0" path="m6268,1743l6280,1743e" filled="false" stroked="true" strokeweight=".6pt" strokecolor="#000000">
                <v:path arrowok="t"/>
              </v:shape>
            </v:group>
            <v:group style="position:absolute;left:6287;top:1743;width:12;height:2" coordorigin="6287,1743" coordsize="12,2">
              <v:shape style="position:absolute;left:6287;top:1743;width:12;height:2" coordorigin="6287,1743" coordsize="12,0" path="m6287,1743l6299,1743e" filled="false" stroked="true" strokeweight=".6pt" strokecolor="#000000">
                <v:path arrowok="t"/>
              </v:shape>
            </v:group>
            <v:group style="position:absolute;left:6306;top:1743;width:12;height:2" coordorigin="6306,1743" coordsize="12,2">
              <v:shape style="position:absolute;left:6306;top:1743;width:12;height:2" coordorigin="6306,1743" coordsize="12,0" path="m6306,1743l6318,1743e" filled="false" stroked="true" strokeweight=".6pt" strokecolor="#000000">
                <v:path arrowok="t"/>
              </v:shape>
            </v:group>
            <v:group style="position:absolute;left:6325;top:1743;width:12;height:2" coordorigin="6325,1743" coordsize="12,2">
              <v:shape style="position:absolute;left:6325;top:1743;width:12;height:2" coordorigin="6325,1743" coordsize="12,0" path="m6325,1743l6337,1743e" filled="false" stroked="true" strokeweight=".6pt" strokecolor="#000000">
                <v:path arrowok="t"/>
              </v:shape>
            </v:group>
            <v:group style="position:absolute;left:6344;top:1743;width:12;height:2" coordorigin="6344,1743" coordsize="12,2">
              <v:shape style="position:absolute;left:6344;top:1743;width:12;height:2" coordorigin="6344,1743" coordsize="12,0" path="m6344,1743l6356,1743e" filled="false" stroked="true" strokeweight=".6pt" strokecolor="#000000">
                <v:path arrowok="t"/>
              </v:shape>
            </v:group>
            <v:group style="position:absolute;left:6364;top:1743;width:12;height:2" coordorigin="6364,1743" coordsize="12,2">
              <v:shape style="position:absolute;left:6364;top:1743;width:12;height:2" coordorigin="6364,1743" coordsize="12,0" path="m6364,1743l6376,1743e" filled="false" stroked="true" strokeweight=".6pt" strokecolor="#000000">
                <v:path arrowok="t"/>
              </v:shape>
            </v:group>
            <v:group style="position:absolute;left:6383;top:1743;width:12;height:2" coordorigin="6383,1743" coordsize="12,2">
              <v:shape style="position:absolute;left:6383;top:1743;width:12;height:2" coordorigin="6383,1743" coordsize="12,0" path="m6383,1743l6395,1743e" filled="false" stroked="true" strokeweight=".6pt" strokecolor="#000000">
                <v:path arrowok="t"/>
              </v:shape>
            </v:group>
            <v:group style="position:absolute;left:6402;top:1743;width:12;height:2" coordorigin="6402,1743" coordsize="12,2">
              <v:shape style="position:absolute;left:6402;top:1743;width:12;height:2" coordorigin="6402,1743" coordsize="12,0" path="m6402,1743l6414,1743e" filled="false" stroked="true" strokeweight=".6pt" strokecolor="#000000">
                <v:path arrowok="t"/>
              </v:shape>
            </v:group>
            <v:group style="position:absolute;left:6421;top:1743;width:12;height:2" coordorigin="6421,1743" coordsize="12,2">
              <v:shape style="position:absolute;left:6421;top:1743;width:12;height:2" coordorigin="6421,1743" coordsize="12,0" path="m6421,1743l6433,1743e" filled="false" stroked="true" strokeweight=".6pt" strokecolor="#000000">
                <v:path arrowok="t"/>
              </v:shape>
            </v:group>
            <v:group style="position:absolute;left:6440;top:1743;width:12;height:2" coordorigin="6440,1743" coordsize="12,2">
              <v:shape style="position:absolute;left:6440;top:1743;width:12;height:2" coordorigin="6440,1743" coordsize="12,0" path="m6440,1743l6452,1743e" filled="false" stroked="true" strokeweight=".6pt" strokecolor="#000000">
                <v:path arrowok="t"/>
              </v:shape>
            </v:group>
            <v:group style="position:absolute;left:6460;top:1743;width:12;height:2" coordorigin="6460,1743" coordsize="12,2">
              <v:shape style="position:absolute;left:6460;top:1743;width:12;height:2" coordorigin="6460,1743" coordsize="12,0" path="m6460,1743l6472,1743e" filled="false" stroked="true" strokeweight=".6pt" strokecolor="#000000">
                <v:path arrowok="t"/>
              </v:shape>
            </v:group>
            <v:group style="position:absolute;left:6479;top:1743;width:12;height:2" coordorigin="6479,1743" coordsize="12,2">
              <v:shape style="position:absolute;left:6479;top:1743;width:12;height:2" coordorigin="6479,1743" coordsize="12,0" path="m6479,1743l6491,1743e" filled="false" stroked="true" strokeweight=".6pt" strokecolor="#000000">
                <v:path arrowok="t"/>
              </v:shape>
            </v:group>
            <v:group style="position:absolute;left:6498;top:1743;width:12;height:2" coordorigin="6498,1743" coordsize="12,2">
              <v:shape style="position:absolute;left:6498;top:1743;width:12;height:2" coordorigin="6498,1743" coordsize="12,0" path="m6498,1743l6510,1743e" filled="false" stroked="true" strokeweight=".6pt" strokecolor="#000000">
                <v:path arrowok="t"/>
              </v:shape>
            </v:group>
            <v:group style="position:absolute;left:6517;top:1743;width:12;height:2" coordorigin="6517,1743" coordsize="12,2">
              <v:shape style="position:absolute;left:6517;top:1743;width:12;height:2" coordorigin="6517,1743" coordsize="12,0" path="m6517,1743l6529,1743e" filled="false" stroked="true" strokeweight=".6pt" strokecolor="#000000">
                <v:path arrowok="t"/>
              </v:shape>
            </v:group>
            <v:group style="position:absolute;left:6536;top:1743;width:12;height:2" coordorigin="6536,1743" coordsize="12,2">
              <v:shape style="position:absolute;left:6536;top:1743;width:12;height:2" coordorigin="6536,1743" coordsize="12,0" path="m6536,1743l6548,1743e" filled="false" stroked="true" strokeweight=".6pt" strokecolor="#000000">
                <v:path arrowok="t"/>
              </v:shape>
            </v:group>
            <v:group style="position:absolute;left:6556;top:1743;width:12;height:2" coordorigin="6556,1743" coordsize="12,2">
              <v:shape style="position:absolute;left:6556;top:1743;width:12;height:2" coordorigin="6556,1743" coordsize="12,0" path="m6556,1743l6568,1743e" filled="false" stroked="true" strokeweight=".6pt" strokecolor="#000000">
                <v:path arrowok="t"/>
              </v:shape>
            </v:group>
            <v:group style="position:absolute;left:6575;top:1743;width:12;height:2" coordorigin="6575,1743" coordsize="12,2">
              <v:shape style="position:absolute;left:6575;top:1743;width:12;height:2" coordorigin="6575,1743" coordsize="12,0" path="m6575,1743l6587,1743e" filled="false" stroked="true" strokeweight=".6pt" strokecolor="#000000">
                <v:path arrowok="t"/>
              </v:shape>
            </v:group>
            <v:group style="position:absolute;left:6594;top:1743;width:12;height:2" coordorigin="6594,1743" coordsize="12,2">
              <v:shape style="position:absolute;left:6594;top:1743;width:12;height:2" coordorigin="6594,1743" coordsize="12,0" path="m6594,1743l6606,1743e" filled="false" stroked="true" strokeweight=".6pt" strokecolor="#000000">
                <v:path arrowok="t"/>
              </v:shape>
            </v:group>
            <v:group style="position:absolute;left:6613;top:1743;width:12;height:2" coordorigin="6613,1743" coordsize="12,2">
              <v:shape style="position:absolute;left:6613;top:1743;width:12;height:2" coordorigin="6613,1743" coordsize="12,0" path="m6613,1743l6625,1743e" filled="false" stroked="true" strokeweight=".6pt" strokecolor="#000000">
                <v:path arrowok="t"/>
              </v:shape>
            </v:group>
            <v:group style="position:absolute;left:6632;top:1743;width:12;height:2" coordorigin="6632,1743" coordsize="12,2">
              <v:shape style="position:absolute;left:6632;top:1743;width:12;height:2" coordorigin="6632,1743" coordsize="12,0" path="m6632,1743l6644,1743e" filled="false" stroked="true" strokeweight=".6pt" strokecolor="#000000">
                <v:path arrowok="t"/>
              </v:shape>
            </v:group>
            <v:group style="position:absolute;left:6652;top:1743;width:12;height:2" coordorigin="6652,1743" coordsize="12,2">
              <v:shape style="position:absolute;left:6652;top:1743;width:12;height:2" coordorigin="6652,1743" coordsize="12,0" path="m6652,1743l6664,1743e" filled="false" stroked="true" strokeweight=".6pt" strokecolor="#000000">
                <v:path arrowok="t"/>
              </v:shape>
            </v:group>
            <v:group style="position:absolute;left:6671;top:1743;width:12;height:2" coordorigin="6671,1743" coordsize="12,2">
              <v:shape style="position:absolute;left:6671;top:1743;width:12;height:2" coordorigin="6671,1743" coordsize="12,0" path="m6671,1743l6683,1743e" filled="false" stroked="true" strokeweight=".6pt" strokecolor="#000000">
                <v:path arrowok="t"/>
              </v:shape>
            </v:group>
            <v:group style="position:absolute;left:6690;top:1743;width:12;height:2" coordorigin="6690,1743" coordsize="12,2">
              <v:shape style="position:absolute;left:6690;top:1743;width:12;height:2" coordorigin="6690,1743" coordsize="12,0" path="m6690,1743l6702,1743e" filled="false" stroked="true" strokeweight=".6pt" strokecolor="#000000">
                <v:path arrowok="t"/>
              </v:shape>
            </v:group>
            <v:group style="position:absolute;left:6709;top:1743;width:12;height:2" coordorigin="6709,1743" coordsize="12,2">
              <v:shape style="position:absolute;left:6709;top:1743;width:12;height:2" coordorigin="6709,1743" coordsize="12,0" path="m6709,1743l6721,1743e" filled="false" stroked="true" strokeweight=".6pt" strokecolor="#000000">
                <v:path arrowok="t"/>
              </v:shape>
            </v:group>
            <v:group style="position:absolute;left:6728;top:1743;width:12;height:2" coordorigin="6728,1743" coordsize="12,2">
              <v:shape style="position:absolute;left:6728;top:1743;width:12;height:2" coordorigin="6728,1743" coordsize="12,0" path="m6728,1743l6740,1743e" filled="false" stroked="true" strokeweight=".6pt" strokecolor="#000000">
                <v:path arrowok="t"/>
              </v:shape>
            </v:group>
            <v:group style="position:absolute;left:6748;top:1743;width:12;height:2" coordorigin="6748,1743" coordsize="12,2">
              <v:shape style="position:absolute;left:6748;top:1743;width:12;height:2" coordorigin="6748,1743" coordsize="12,0" path="m6748,1743l6760,1743e" filled="false" stroked="true" strokeweight=".6pt" strokecolor="#000000">
                <v:path arrowok="t"/>
              </v:shape>
            </v:group>
            <v:group style="position:absolute;left:6767;top:1743;width:12;height:2" coordorigin="6767,1743" coordsize="12,2">
              <v:shape style="position:absolute;left:6767;top:1743;width:12;height:2" coordorigin="6767,1743" coordsize="12,0" path="m6767,1743l6779,1743e" filled="false" stroked="true" strokeweight=".6pt" strokecolor="#000000">
                <v:path arrowok="t"/>
              </v:shape>
            </v:group>
            <v:group style="position:absolute;left:6786;top:1743;width:12;height:2" coordorigin="6786,1743" coordsize="12,2">
              <v:shape style="position:absolute;left:6786;top:1743;width:12;height:2" coordorigin="6786,1743" coordsize="12,0" path="m6786,1743l6798,1743e" filled="false" stroked="true" strokeweight=".6pt" strokecolor="#000000">
                <v:path arrowok="t"/>
              </v:shape>
            </v:group>
            <v:group style="position:absolute;left:6805;top:1743;width:12;height:2" coordorigin="6805,1743" coordsize="12,2">
              <v:shape style="position:absolute;left:6805;top:1743;width:12;height:2" coordorigin="6805,1743" coordsize="12,0" path="m6805,1743l6817,1743e" filled="false" stroked="true" strokeweight=".6pt" strokecolor="#000000">
                <v:path arrowok="t"/>
              </v:shape>
            </v:group>
            <v:group style="position:absolute;left:6824;top:1743;width:12;height:2" coordorigin="6824,1743" coordsize="12,2">
              <v:shape style="position:absolute;left:6824;top:1743;width:12;height:2" coordorigin="6824,1743" coordsize="12,0" path="m6824,1743l6836,1743e" filled="false" stroked="true" strokeweight=".6pt" strokecolor="#000000">
                <v:path arrowok="t"/>
              </v:shape>
            </v:group>
            <v:group style="position:absolute;left:6844;top:1743;width:12;height:2" coordorigin="6844,1743" coordsize="12,2">
              <v:shape style="position:absolute;left:6844;top:1743;width:12;height:2" coordorigin="6844,1743" coordsize="12,0" path="m6844,1743l6856,1743e" filled="false" stroked="true" strokeweight=".6pt" strokecolor="#000000">
                <v:path arrowok="t"/>
              </v:shape>
            </v:group>
            <v:group style="position:absolute;left:6863;top:1743;width:12;height:2" coordorigin="6863,1743" coordsize="12,2">
              <v:shape style="position:absolute;left:6863;top:1743;width:12;height:2" coordorigin="6863,1743" coordsize="12,0" path="m6863,1743l6875,1743e" filled="false" stroked="true" strokeweight=".6pt" strokecolor="#000000">
                <v:path arrowok="t"/>
              </v:shape>
            </v:group>
            <v:group style="position:absolute;left:6882;top:1743;width:12;height:2" coordorigin="6882,1743" coordsize="12,2">
              <v:shape style="position:absolute;left:6882;top:1743;width:12;height:2" coordorigin="6882,1743" coordsize="12,0" path="m6882,1743l6894,1743e" filled="false" stroked="true" strokeweight=".6pt" strokecolor="#000000">
                <v:path arrowok="t"/>
              </v:shape>
            </v:group>
            <v:group style="position:absolute;left:6901;top:1743;width:12;height:2" coordorigin="6901,1743" coordsize="12,2">
              <v:shape style="position:absolute;left:6901;top:1743;width:12;height:2" coordorigin="6901,1743" coordsize="12,0" path="m6901,1743l6913,1743e" filled="false" stroked="true" strokeweight=".6pt" strokecolor="#000000">
                <v:path arrowok="t"/>
              </v:shape>
            </v:group>
            <v:group style="position:absolute;left:6920;top:1743;width:12;height:2" coordorigin="6920,1743" coordsize="12,2">
              <v:shape style="position:absolute;left:6920;top:1743;width:12;height:2" coordorigin="6920,1743" coordsize="12,0" path="m6920,1743l6932,1743e" filled="false" stroked="true" strokeweight=".6pt" strokecolor="#000000">
                <v:path arrowok="t"/>
              </v:shape>
            </v:group>
            <v:group style="position:absolute;left:6940;top:1743;width:12;height:2" coordorigin="6940,1743" coordsize="12,2">
              <v:shape style="position:absolute;left:6940;top:1743;width:12;height:2" coordorigin="6940,1743" coordsize="12,0" path="m6940,1743l6952,1743e" filled="false" stroked="true" strokeweight=".6pt" strokecolor="#000000">
                <v:path arrowok="t"/>
              </v:shape>
            </v:group>
            <v:group style="position:absolute;left:6959;top:1743;width:12;height:2" coordorigin="6959,1743" coordsize="12,2">
              <v:shape style="position:absolute;left:6959;top:1743;width:12;height:2" coordorigin="6959,1743" coordsize="12,0" path="m6959,1743l6971,1743e" filled="false" stroked="true" strokeweight=".6pt" strokecolor="#000000">
                <v:path arrowok="t"/>
              </v:shape>
            </v:group>
            <v:group style="position:absolute;left:6978;top:1743;width:12;height:2" coordorigin="6978,1743" coordsize="12,2">
              <v:shape style="position:absolute;left:6978;top:1743;width:12;height:2" coordorigin="6978,1743" coordsize="12,0" path="m6978,1743l6990,1743e" filled="false" stroked="true" strokeweight=".6pt" strokecolor="#000000">
                <v:path arrowok="t"/>
              </v:shape>
            </v:group>
            <v:group style="position:absolute;left:6997;top:1743;width:12;height:2" coordorigin="6997,1743" coordsize="12,2">
              <v:shape style="position:absolute;left:6997;top:1743;width:12;height:2" coordorigin="6997,1743" coordsize="12,0" path="m6997,1743l7009,1743e" filled="false" stroked="true" strokeweight=".6pt" strokecolor="#000000">
                <v:path arrowok="t"/>
              </v:shape>
            </v:group>
            <v:group style="position:absolute;left:7016;top:1743;width:12;height:2" coordorigin="7016,1743" coordsize="12,2">
              <v:shape style="position:absolute;left:7016;top:1743;width:12;height:2" coordorigin="7016,1743" coordsize="12,0" path="m7016,1743l7028,1743e" filled="false" stroked="true" strokeweight=".6pt" strokecolor="#000000">
                <v:path arrowok="t"/>
              </v:shape>
            </v:group>
            <v:group style="position:absolute;left:7036;top:1743;width:12;height:2" coordorigin="7036,1743" coordsize="12,2">
              <v:shape style="position:absolute;left:7036;top:1743;width:12;height:2" coordorigin="7036,1743" coordsize="12,0" path="m7036,1743l7048,1743e" filled="false" stroked="true" strokeweight=".6pt" strokecolor="#000000">
                <v:path arrowok="t"/>
              </v:shape>
            </v:group>
            <v:group style="position:absolute;left:7055;top:1743;width:12;height:2" coordorigin="7055,1743" coordsize="12,2">
              <v:shape style="position:absolute;left:7055;top:1743;width:12;height:2" coordorigin="7055,1743" coordsize="12,0" path="m7055,1743l7067,1743e" filled="false" stroked="true" strokeweight=".6pt" strokecolor="#000000">
                <v:path arrowok="t"/>
              </v:shape>
            </v:group>
            <v:group style="position:absolute;left:7074;top:1743;width:12;height:2" coordorigin="7074,1743" coordsize="12,2">
              <v:shape style="position:absolute;left:7074;top:1743;width:12;height:2" coordorigin="7074,1743" coordsize="12,0" path="m7074,1743l7086,1743e" filled="false" stroked="true" strokeweight=".6pt" strokecolor="#000000">
                <v:path arrowok="t"/>
              </v:shape>
            </v:group>
            <v:group style="position:absolute;left:7093;top:1743;width:12;height:2" coordorigin="7093,1743" coordsize="12,2">
              <v:shape style="position:absolute;left:7093;top:1743;width:12;height:2" coordorigin="7093,1743" coordsize="12,0" path="m7093,1743l7105,1743e" filled="false" stroked="true" strokeweight=".6pt" strokecolor="#000000">
                <v:path arrowok="t"/>
              </v:shape>
            </v:group>
            <v:group style="position:absolute;left:7112;top:1743;width:12;height:2" coordorigin="7112,1743" coordsize="12,2">
              <v:shape style="position:absolute;left:7112;top:1743;width:12;height:2" coordorigin="7112,1743" coordsize="12,0" path="m7112,1743l7124,1743e" filled="false" stroked="true" strokeweight=".6pt" strokecolor="#000000">
                <v:path arrowok="t"/>
              </v:shape>
            </v:group>
            <v:group style="position:absolute;left:7132;top:1743;width:12;height:2" coordorigin="7132,1743" coordsize="12,2">
              <v:shape style="position:absolute;left:7132;top:1743;width:12;height:2" coordorigin="7132,1743" coordsize="12,0" path="m7132,1743l7144,1743e" filled="false" stroked="true" strokeweight=".6pt" strokecolor="#000000">
                <v:path arrowok="t"/>
              </v:shape>
            </v:group>
            <v:group style="position:absolute;left:7151;top:1743;width:12;height:2" coordorigin="7151,1743" coordsize="12,2">
              <v:shape style="position:absolute;left:7151;top:1743;width:12;height:2" coordorigin="7151,1743" coordsize="12,0" path="m7151,1743l7163,1743e" filled="false" stroked="true" strokeweight=".6pt" strokecolor="#000000">
                <v:path arrowok="t"/>
              </v:shape>
            </v:group>
            <v:group style="position:absolute;left:7170;top:1743;width:12;height:2" coordorigin="7170,1743" coordsize="12,2">
              <v:shape style="position:absolute;left:7170;top:1743;width:12;height:2" coordorigin="7170,1743" coordsize="12,0" path="m7170,1743l7182,1743e" filled="false" stroked="true" strokeweight=".6pt" strokecolor="#000000">
                <v:path arrowok="t"/>
              </v:shape>
            </v:group>
            <v:group style="position:absolute;left:7189;top:1743;width:12;height:2" coordorigin="7189,1743" coordsize="12,2">
              <v:shape style="position:absolute;left:7189;top:1743;width:12;height:2" coordorigin="7189,1743" coordsize="12,0" path="m7189,1743l7201,1743e" filled="false" stroked="true" strokeweight=".6pt" strokecolor="#000000">
                <v:path arrowok="t"/>
              </v:shape>
            </v:group>
            <v:group style="position:absolute;left:7208;top:1743;width:12;height:2" coordorigin="7208,1743" coordsize="12,2">
              <v:shape style="position:absolute;left:7208;top:1743;width:12;height:2" coordorigin="7208,1743" coordsize="12,0" path="m7208,1743l7220,1743e" filled="false" stroked="true" strokeweight=".6pt" strokecolor="#000000">
                <v:path arrowok="t"/>
              </v:shape>
            </v:group>
            <v:group style="position:absolute;left:7228;top:1743;width:12;height:2" coordorigin="7228,1743" coordsize="12,2">
              <v:shape style="position:absolute;left:7228;top:1743;width:12;height:2" coordorigin="7228,1743" coordsize="12,0" path="m7228,1743l7240,1743e" filled="false" stroked="true" strokeweight=".6pt" strokecolor="#000000">
                <v:path arrowok="t"/>
              </v:shape>
            </v:group>
            <v:group style="position:absolute;left:7247;top:1743;width:12;height:2" coordorigin="7247,1743" coordsize="12,2">
              <v:shape style="position:absolute;left:7247;top:1743;width:12;height:2" coordorigin="7247,1743" coordsize="12,0" path="m7247,1743l7259,1743e" filled="false" stroked="true" strokeweight=".6pt" strokecolor="#000000">
                <v:path arrowok="t"/>
              </v:shape>
            </v:group>
            <v:group style="position:absolute;left:7266;top:1743;width:12;height:2" coordorigin="7266,1743" coordsize="12,2">
              <v:shape style="position:absolute;left:7266;top:1743;width:12;height:2" coordorigin="7266,1743" coordsize="12,0" path="m7266,1743l7278,1743e" filled="false" stroked="true" strokeweight=".6pt" strokecolor="#000000">
                <v:path arrowok="t"/>
              </v:shape>
            </v:group>
            <v:group style="position:absolute;left:7285;top:1743;width:12;height:2" coordorigin="7285,1743" coordsize="12,2">
              <v:shape style="position:absolute;left:7285;top:1743;width:12;height:2" coordorigin="7285,1743" coordsize="12,0" path="m7285,1743l7297,1743e" filled="false" stroked="true" strokeweight=".6pt" strokecolor="#000000">
                <v:path arrowok="t"/>
              </v:shape>
            </v:group>
            <v:group style="position:absolute;left:7304;top:1743;width:12;height:2" coordorigin="7304,1743" coordsize="12,2">
              <v:shape style="position:absolute;left:7304;top:1743;width:12;height:2" coordorigin="7304,1743" coordsize="12,0" path="m7304,1743l7316,1743e" filled="false" stroked="true" strokeweight=".6pt" strokecolor="#000000">
                <v:path arrowok="t"/>
              </v:shape>
            </v:group>
            <v:group style="position:absolute;left:7324;top:1743;width:12;height:2" coordorigin="7324,1743" coordsize="12,2">
              <v:shape style="position:absolute;left:7324;top:1743;width:12;height:2" coordorigin="7324,1743" coordsize="12,0" path="m7324,1743l7336,1743e" filled="false" stroked="true" strokeweight=".6pt" strokecolor="#000000">
                <v:path arrowok="t"/>
              </v:shape>
            </v:group>
            <v:group style="position:absolute;left:7343;top:1743;width:12;height:2" coordorigin="7343,1743" coordsize="12,2">
              <v:shape style="position:absolute;left:7343;top:1743;width:12;height:2" coordorigin="7343,1743" coordsize="12,0" path="m7343,1743l7355,1743e" filled="false" stroked="true" strokeweight=".6pt" strokecolor="#000000">
                <v:path arrowok="t"/>
              </v:shape>
            </v:group>
            <v:group style="position:absolute;left:7362;top:1743;width:12;height:2" coordorigin="7362,1743" coordsize="12,2">
              <v:shape style="position:absolute;left:7362;top:1743;width:12;height:2" coordorigin="7362,1743" coordsize="12,0" path="m7362,1743l7374,1743e" filled="false" stroked="true" strokeweight=".6pt" strokecolor="#000000">
                <v:path arrowok="t"/>
              </v:shape>
            </v:group>
            <v:group style="position:absolute;left:7381;top:1743;width:12;height:2" coordorigin="7381,1743" coordsize="12,2">
              <v:shape style="position:absolute;left:7381;top:1743;width:12;height:2" coordorigin="7381,1743" coordsize="12,0" path="m7381,1743l7393,1743e" filled="false" stroked="true" strokeweight=".6pt" strokecolor="#000000">
                <v:path arrowok="t"/>
              </v:shape>
            </v:group>
            <v:group style="position:absolute;left:7400;top:1743;width:12;height:2" coordorigin="7400,1743" coordsize="12,2">
              <v:shape style="position:absolute;left:7400;top:1743;width:12;height:2" coordorigin="7400,1743" coordsize="12,0" path="m7400,1743l7412,1743e" filled="false" stroked="true" strokeweight=".6pt" strokecolor="#000000">
                <v:path arrowok="t"/>
              </v:shape>
            </v:group>
            <v:group style="position:absolute;left:7420;top:1743;width:12;height:2" coordorigin="7420,1743" coordsize="12,2">
              <v:shape style="position:absolute;left:7420;top:1743;width:12;height:2" coordorigin="7420,1743" coordsize="12,0" path="m7420,1743l7432,1743e" filled="false" stroked="true" strokeweight=".6pt" strokecolor="#000000">
                <v:path arrowok="t"/>
              </v:shape>
            </v:group>
            <v:group style="position:absolute;left:7439;top:1743;width:12;height:2" coordorigin="7439,1743" coordsize="12,2">
              <v:shape style="position:absolute;left:7439;top:1743;width:12;height:2" coordorigin="7439,1743" coordsize="12,0" path="m7439,1743l7451,1743e" filled="false" stroked="true" strokeweight=".6pt" strokecolor="#000000">
                <v:path arrowok="t"/>
              </v:shape>
            </v:group>
            <v:group style="position:absolute;left:7458;top:1743;width:12;height:2" coordorigin="7458,1743" coordsize="12,2">
              <v:shape style="position:absolute;left:7458;top:1743;width:12;height:2" coordorigin="7458,1743" coordsize="12,0" path="m7458,1743l7470,1743e" filled="false" stroked="true" strokeweight=".6pt" strokecolor="#000000">
                <v:path arrowok="t"/>
              </v:shape>
            </v:group>
            <v:group style="position:absolute;left:7477;top:1743;width:12;height:2" coordorigin="7477,1743" coordsize="12,2">
              <v:shape style="position:absolute;left:7477;top:1743;width:12;height:2" coordorigin="7477,1743" coordsize="12,0" path="m7477,1743l7489,1743e" filled="false" stroked="true" strokeweight=".6pt" strokecolor="#000000">
                <v:path arrowok="t"/>
              </v:shape>
            </v:group>
            <v:group style="position:absolute;left:7496;top:1743;width:12;height:2" coordorigin="7496,1743" coordsize="12,2">
              <v:shape style="position:absolute;left:7496;top:1743;width:12;height:2" coordorigin="7496,1743" coordsize="12,0" path="m7496,1743l7508,1743e" filled="false" stroked="true" strokeweight=".6pt" strokecolor="#000000">
                <v:path arrowok="t"/>
              </v:shape>
            </v:group>
            <v:group style="position:absolute;left:7516;top:1743;width:12;height:2" coordorigin="7516,1743" coordsize="12,2">
              <v:shape style="position:absolute;left:7516;top:1743;width:12;height:2" coordorigin="7516,1743" coordsize="12,0" path="m7516,1743l7528,1743e" filled="false" stroked="true" strokeweight=".6pt" strokecolor="#000000">
                <v:path arrowok="t"/>
              </v:shape>
            </v:group>
            <v:group style="position:absolute;left:7535;top:1743;width:12;height:2" coordorigin="7535,1743" coordsize="12,2">
              <v:shape style="position:absolute;left:7535;top:1743;width:12;height:2" coordorigin="7535,1743" coordsize="12,0" path="m7535,1743l7547,1743e" filled="false" stroked="true" strokeweight=".6pt" strokecolor="#000000">
                <v:path arrowok="t"/>
              </v:shape>
            </v:group>
            <v:group style="position:absolute;left:7554;top:1743;width:12;height:2" coordorigin="7554,1743" coordsize="12,2">
              <v:shape style="position:absolute;left:7554;top:1743;width:12;height:2" coordorigin="7554,1743" coordsize="12,0" path="m7554,1743l7566,1743e" filled="false" stroked="true" strokeweight=".6pt" strokecolor="#000000">
                <v:path arrowok="t"/>
              </v:shape>
            </v:group>
            <v:group style="position:absolute;left:7573;top:1743;width:12;height:2" coordorigin="7573,1743" coordsize="12,2">
              <v:shape style="position:absolute;left:7573;top:1743;width:12;height:2" coordorigin="7573,1743" coordsize="12,0" path="m7573,1743l7585,1743e" filled="false" stroked="true" strokeweight=".6pt" strokecolor="#000000">
                <v:path arrowok="t"/>
              </v:shape>
            </v:group>
            <v:group style="position:absolute;left:7592;top:1743;width:12;height:2" coordorigin="7592,1743" coordsize="12,2">
              <v:shape style="position:absolute;left:7592;top:1743;width:12;height:2" coordorigin="7592,1743" coordsize="12,0" path="m7592,1743l7604,1743e" filled="false" stroked="true" strokeweight=".6pt" strokecolor="#000000">
                <v:path arrowok="t"/>
              </v:shape>
            </v:group>
            <v:group style="position:absolute;left:7612;top:1743;width:12;height:2" coordorigin="7612,1743" coordsize="12,2">
              <v:shape style="position:absolute;left:7612;top:1743;width:12;height:2" coordorigin="7612,1743" coordsize="12,0" path="m7612,1743l7624,1743e" filled="false" stroked="true" strokeweight=".6pt" strokecolor="#000000">
                <v:path arrowok="t"/>
              </v:shape>
            </v:group>
            <v:group style="position:absolute;left:7631;top:1743;width:12;height:2" coordorigin="7631,1743" coordsize="12,2">
              <v:shape style="position:absolute;left:7631;top:1743;width:12;height:2" coordorigin="7631,1743" coordsize="12,0" path="m7631,1743l7643,1743e" filled="false" stroked="true" strokeweight=".6pt" strokecolor="#000000">
                <v:path arrowok="t"/>
              </v:shape>
            </v:group>
            <v:group style="position:absolute;left:7650;top:1743;width:12;height:2" coordorigin="7650,1743" coordsize="12,2">
              <v:shape style="position:absolute;left:7650;top:1743;width:12;height:2" coordorigin="7650,1743" coordsize="12,0" path="m7650,1743l7662,1743e" filled="false" stroked="true" strokeweight=".6pt" strokecolor="#000000">
                <v:path arrowok="t"/>
              </v:shape>
            </v:group>
            <v:group style="position:absolute;left:7669;top:1743;width:12;height:2" coordorigin="7669,1743" coordsize="12,2">
              <v:shape style="position:absolute;left:7669;top:1743;width:12;height:2" coordorigin="7669,1743" coordsize="12,0" path="m7669,1743l7681,1743e" filled="false" stroked="true" strokeweight=".6pt" strokecolor="#000000">
                <v:path arrowok="t"/>
              </v:shape>
            </v:group>
            <v:group style="position:absolute;left:7688;top:1743;width:12;height:2" coordorigin="7688,1743" coordsize="12,2">
              <v:shape style="position:absolute;left:7688;top:1743;width:12;height:2" coordorigin="7688,1743" coordsize="12,0" path="m7688,1743l7700,1743e" filled="false" stroked="true" strokeweight=".6pt" strokecolor="#000000">
                <v:path arrowok="t"/>
              </v:shape>
            </v:group>
            <v:group style="position:absolute;left:7708;top:1743;width:12;height:2" coordorigin="7708,1743" coordsize="12,2">
              <v:shape style="position:absolute;left:7708;top:1743;width:12;height:2" coordorigin="7708,1743" coordsize="12,0" path="m7708,1743l7720,1743e" filled="false" stroked="true" strokeweight=".6pt" strokecolor="#000000">
                <v:path arrowok="t"/>
              </v:shape>
            </v:group>
            <v:group style="position:absolute;left:7727;top:1743;width:12;height:2" coordorigin="7727,1743" coordsize="12,2">
              <v:shape style="position:absolute;left:7727;top:1743;width:12;height:2" coordorigin="7727,1743" coordsize="12,0" path="m7727,1743l7739,1743e" filled="false" stroked="true" strokeweight=".6pt" strokecolor="#000000">
                <v:path arrowok="t"/>
              </v:shape>
            </v:group>
            <v:group style="position:absolute;left:7746;top:1743;width:12;height:2" coordorigin="7746,1743" coordsize="12,2">
              <v:shape style="position:absolute;left:7746;top:1743;width:12;height:2" coordorigin="7746,1743" coordsize="12,0" path="m7746,1743l7758,1743e" filled="false" stroked="true" strokeweight=".6pt" strokecolor="#000000">
                <v:path arrowok="t"/>
              </v:shape>
            </v:group>
            <v:group style="position:absolute;left:7765;top:1743;width:12;height:2" coordorigin="7765,1743" coordsize="12,2">
              <v:shape style="position:absolute;left:7765;top:1743;width:12;height:2" coordorigin="7765,1743" coordsize="12,0" path="m7765,1743l7777,1743e" filled="false" stroked="true" strokeweight=".6pt" strokecolor="#000000">
                <v:path arrowok="t"/>
              </v:shape>
            </v:group>
            <v:group style="position:absolute;left:7784;top:1743;width:12;height:2" coordorigin="7784,1743" coordsize="12,2">
              <v:shape style="position:absolute;left:7784;top:1743;width:12;height:2" coordorigin="7784,1743" coordsize="12,0" path="m7784,1743l7796,1743e" filled="false" stroked="true" strokeweight=".6pt" strokecolor="#000000">
                <v:path arrowok="t"/>
              </v:shape>
            </v:group>
            <v:group style="position:absolute;left:7804;top:1743;width:12;height:2" coordorigin="7804,1743" coordsize="12,2">
              <v:shape style="position:absolute;left:7804;top:1743;width:12;height:2" coordorigin="7804,1743" coordsize="12,0" path="m7804,1743l7816,1743e" filled="false" stroked="true" strokeweight=".6pt" strokecolor="#000000">
                <v:path arrowok="t"/>
              </v:shape>
            </v:group>
            <v:group style="position:absolute;left:7823;top:1743;width:12;height:2" coordorigin="7823,1743" coordsize="12,2">
              <v:shape style="position:absolute;left:7823;top:1743;width:12;height:2" coordorigin="7823,1743" coordsize="12,0" path="m7823,1743l7835,1743e" filled="false" stroked="true" strokeweight=".6pt" strokecolor="#000000">
                <v:path arrowok="t"/>
              </v:shape>
            </v:group>
            <v:group style="position:absolute;left:7842;top:1743;width:12;height:2" coordorigin="7842,1743" coordsize="12,2">
              <v:shape style="position:absolute;left:7842;top:1743;width:12;height:2" coordorigin="7842,1743" coordsize="12,0" path="m7842,1743l7854,1743e" filled="false" stroked="true" strokeweight=".6pt" strokecolor="#000000">
                <v:path arrowok="t"/>
              </v:shape>
            </v:group>
            <v:group style="position:absolute;left:7861;top:1743;width:12;height:2" coordorigin="7861,1743" coordsize="12,2">
              <v:shape style="position:absolute;left:7861;top:1743;width:12;height:2" coordorigin="7861,1743" coordsize="12,0" path="m7861,1743l7873,1743e" filled="false" stroked="true" strokeweight=".6pt" strokecolor="#000000">
                <v:path arrowok="t"/>
              </v:shape>
            </v:group>
            <v:group style="position:absolute;left:7880;top:1743;width:12;height:2" coordorigin="7880,1743" coordsize="12,2">
              <v:shape style="position:absolute;left:7880;top:1743;width:12;height:2" coordorigin="7880,1743" coordsize="12,0" path="m7880,1743l7892,1743e" filled="false" stroked="true" strokeweight=".6pt" strokecolor="#000000">
                <v:path arrowok="t"/>
              </v:shape>
            </v:group>
            <v:group style="position:absolute;left:7900;top:1743;width:12;height:2" coordorigin="7900,1743" coordsize="12,2">
              <v:shape style="position:absolute;left:7900;top:1743;width:12;height:2" coordorigin="7900,1743" coordsize="12,0" path="m7900,1743l7912,1743e" filled="false" stroked="true" strokeweight=".6pt" strokecolor="#000000">
                <v:path arrowok="t"/>
              </v:shape>
            </v:group>
            <v:group style="position:absolute;left:7919;top:1743;width:12;height:2" coordorigin="7919,1743" coordsize="12,2">
              <v:shape style="position:absolute;left:7919;top:1743;width:12;height:2" coordorigin="7919,1743" coordsize="12,0" path="m7919,1743l7931,1743e" filled="false" stroked="true" strokeweight=".6pt" strokecolor="#000000">
                <v:path arrowok="t"/>
              </v:shape>
            </v:group>
            <v:group style="position:absolute;left:7938;top:1743;width:12;height:2" coordorigin="7938,1743" coordsize="12,2">
              <v:shape style="position:absolute;left:7938;top:1743;width:12;height:2" coordorigin="7938,1743" coordsize="12,0" path="m7938,1743l7950,1743e" filled="false" stroked="true" strokeweight=".6pt" strokecolor="#000000">
                <v:path arrowok="t"/>
              </v:shape>
            </v:group>
            <v:group style="position:absolute;left:7957;top:1743;width:12;height:2" coordorigin="7957,1743" coordsize="12,2">
              <v:shape style="position:absolute;left:7957;top:1743;width:12;height:2" coordorigin="7957,1743" coordsize="12,0" path="m7957,1743l7969,1743e" filled="false" stroked="true" strokeweight=".6pt" strokecolor="#000000">
                <v:path arrowok="t"/>
              </v:shape>
            </v:group>
            <v:group style="position:absolute;left:7976;top:1743;width:12;height:2" coordorigin="7976,1743" coordsize="12,2">
              <v:shape style="position:absolute;left:7976;top:1743;width:12;height:2" coordorigin="7976,1743" coordsize="12,0" path="m7976,1743l7988,1743e" filled="false" stroked="true" strokeweight=".6pt" strokecolor="#000000">
                <v:path arrowok="t"/>
              </v:shape>
            </v:group>
            <v:group style="position:absolute;left:7996;top:1743;width:12;height:2" coordorigin="7996,1743" coordsize="12,2">
              <v:shape style="position:absolute;left:7996;top:1743;width:12;height:2" coordorigin="7996,1743" coordsize="12,0" path="m7996,1743l8008,1743e" filled="false" stroked="true" strokeweight=".6pt" strokecolor="#000000">
                <v:path arrowok="t"/>
              </v:shape>
            </v:group>
            <v:group style="position:absolute;left:8015;top:1743;width:12;height:2" coordorigin="8015,1743" coordsize="12,2">
              <v:shape style="position:absolute;left:8015;top:1743;width:12;height:2" coordorigin="8015,1743" coordsize="12,0" path="m8015,1743l8027,1743e" filled="false" stroked="true" strokeweight=".6pt" strokecolor="#000000">
                <v:path arrowok="t"/>
              </v:shape>
            </v:group>
            <v:group style="position:absolute;left:8034;top:1743;width:12;height:2" coordorigin="8034,1743" coordsize="12,2">
              <v:shape style="position:absolute;left:8034;top:1743;width:12;height:2" coordorigin="8034,1743" coordsize="12,0" path="m8034,1743l8046,1743e" filled="false" stroked="true" strokeweight=".6pt" strokecolor="#000000">
                <v:path arrowok="t"/>
              </v:shape>
            </v:group>
            <v:group style="position:absolute;left:8053;top:1743;width:12;height:2" coordorigin="8053,1743" coordsize="12,2">
              <v:shape style="position:absolute;left:8053;top:1743;width:12;height:2" coordorigin="8053,1743" coordsize="12,0" path="m8053,1743l8065,1743e" filled="false" stroked="true" strokeweight=".6pt" strokecolor="#000000">
                <v:path arrowok="t"/>
              </v:shape>
            </v:group>
            <v:group style="position:absolute;left:8072;top:1743;width:12;height:2" coordorigin="8072,1743" coordsize="12,2">
              <v:shape style="position:absolute;left:8072;top:1743;width:12;height:2" coordorigin="8072,1743" coordsize="12,0" path="m8072,1743l8084,1743e" filled="false" stroked="true" strokeweight=".6pt" strokecolor="#000000">
                <v:path arrowok="t"/>
              </v:shape>
            </v:group>
            <v:group style="position:absolute;left:8092;top:1743;width:12;height:2" coordorigin="8092,1743" coordsize="12,2">
              <v:shape style="position:absolute;left:8092;top:1743;width:12;height:2" coordorigin="8092,1743" coordsize="12,0" path="m8092,1743l8104,1743e" filled="false" stroked="true" strokeweight=".6pt" strokecolor="#000000">
                <v:path arrowok="t"/>
              </v:shape>
            </v:group>
            <v:group style="position:absolute;left:8111;top:1743;width:12;height:2" coordorigin="8111,1743" coordsize="12,2">
              <v:shape style="position:absolute;left:8111;top:1743;width:12;height:2" coordorigin="8111,1743" coordsize="12,0" path="m8111,1743l8123,1743e" filled="false" stroked="true" strokeweight=".6pt" strokecolor="#000000">
                <v:path arrowok="t"/>
              </v:shape>
            </v:group>
            <v:group style="position:absolute;left:8130;top:1743;width:12;height:2" coordorigin="8130,1743" coordsize="12,2">
              <v:shape style="position:absolute;left:8130;top:1743;width:12;height:2" coordorigin="8130,1743" coordsize="12,0" path="m8130,1743l8142,1743e" filled="false" stroked="true" strokeweight=".6pt" strokecolor="#000000">
                <v:path arrowok="t"/>
              </v:shape>
            </v:group>
            <v:group style="position:absolute;left:8149;top:1743;width:12;height:2" coordorigin="8149,1743" coordsize="12,2">
              <v:shape style="position:absolute;left:8149;top:1743;width:12;height:2" coordorigin="8149,1743" coordsize="12,0" path="m8149,1743l8161,1743e" filled="false" stroked="true" strokeweight=".6pt" strokecolor="#000000">
                <v:path arrowok="t"/>
              </v:shape>
            </v:group>
            <v:group style="position:absolute;left:8168;top:1743;width:12;height:2" coordorigin="8168,1743" coordsize="12,2">
              <v:shape style="position:absolute;left:8168;top:1743;width:12;height:2" coordorigin="8168,1743" coordsize="12,0" path="m8168,1743l8180,1743e" filled="false" stroked="true" strokeweight=".6pt" strokecolor="#000000">
                <v:path arrowok="t"/>
              </v:shape>
            </v:group>
            <v:group style="position:absolute;left:8188;top:1743;width:12;height:2" coordorigin="8188,1743" coordsize="12,2">
              <v:shape style="position:absolute;left:8188;top:1743;width:12;height:2" coordorigin="8188,1743" coordsize="12,0" path="m8188,1743l8200,1743e" filled="false" stroked="true" strokeweight=".6pt" strokecolor="#000000">
                <v:path arrowok="t"/>
              </v:shape>
            </v:group>
            <v:group style="position:absolute;left:8207;top:1743;width:12;height:2" coordorigin="8207,1743" coordsize="12,2">
              <v:shape style="position:absolute;left:8207;top:1743;width:12;height:2" coordorigin="8207,1743" coordsize="12,0" path="m8207,1743l8219,1743e" filled="false" stroked="true" strokeweight=".6pt" strokecolor="#000000">
                <v:path arrowok="t"/>
              </v:shape>
            </v:group>
            <v:group style="position:absolute;left:8226;top:1743;width:12;height:2" coordorigin="8226,1743" coordsize="12,2">
              <v:shape style="position:absolute;left:8226;top:1743;width:12;height:2" coordorigin="8226,1743" coordsize="12,0" path="m8226,1743l8238,1743e" filled="false" stroked="true" strokeweight=".6pt" strokecolor="#000000">
                <v:path arrowok="t"/>
              </v:shape>
            </v:group>
            <v:group style="position:absolute;left:8245;top:1743;width:12;height:2" coordorigin="8245,1743" coordsize="12,2">
              <v:shape style="position:absolute;left:8245;top:1743;width:12;height:2" coordorigin="8245,1743" coordsize="12,0" path="m8245,1743l8257,1743e" filled="false" stroked="true" strokeweight=".6pt" strokecolor="#000000">
                <v:path arrowok="t"/>
              </v:shape>
            </v:group>
            <v:group style="position:absolute;left:8264;top:1743;width:12;height:2" coordorigin="8264,1743" coordsize="12,2">
              <v:shape style="position:absolute;left:8264;top:1743;width:12;height:2" coordorigin="8264,1743" coordsize="12,0" path="m8264,1743l8276,1743e" filled="false" stroked="true" strokeweight=".6pt" strokecolor="#000000">
                <v:path arrowok="t"/>
              </v:shape>
            </v:group>
            <v:group style="position:absolute;left:8284;top:1743;width:12;height:2" coordorigin="8284,1743" coordsize="12,2">
              <v:shape style="position:absolute;left:8284;top:1743;width:12;height:2" coordorigin="8284,1743" coordsize="12,0" path="m8284,1743l8296,1743e" filled="false" stroked="true" strokeweight=".6pt" strokecolor="#000000">
                <v:path arrowok="t"/>
              </v:shape>
            </v:group>
            <v:group style="position:absolute;left:8303;top:1743;width:12;height:2" coordorigin="8303,1743" coordsize="12,2">
              <v:shape style="position:absolute;left:8303;top:1743;width:12;height:2" coordorigin="8303,1743" coordsize="12,0" path="m8303,1743l8315,1743e" filled="false" stroked="true" strokeweight=".6pt" strokecolor="#000000">
                <v:path arrowok="t"/>
              </v:shape>
            </v:group>
            <v:group style="position:absolute;left:8322;top:1743;width:12;height:2" coordorigin="8322,1743" coordsize="12,2">
              <v:shape style="position:absolute;left:8322;top:1743;width:12;height:2" coordorigin="8322,1743" coordsize="12,0" path="m8322,1743l8334,1743e" filled="false" stroked="true" strokeweight=".6pt" strokecolor="#000000">
                <v:path arrowok="t"/>
              </v:shape>
            </v:group>
            <v:group style="position:absolute;left:8341;top:1743;width:12;height:2" coordorigin="8341,1743" coordsize="12,2">
              <v:shape style="position:absolute;left:8341;top:1743;width:12;height:2" coordorigin="8341,1743" coordsize="12,0" path="m8341,1743l8353,1743e" filled="false" stroked="true" strokeweight=".6pt" strokecolor="#000000">
                <v:path arrowok="t"/>
              </v:shape>
            </v:group>
            <v:group style="position:absolute;left:8360;top:1743;width:12;height:2" coordorigin="8360,1743" coordsize="12,2">
              <v:shape style="position:absolute;left:8360;top:1743;width:12;height:2" coordorigin="8360,1743" coordsize="12,0" path="m8360,1743l8372,1743e" filled="false" stroked="true" strokeweight=".6pt" strokecolor="#000000">
                <v:path arrowok="t"/>
              </v:shape>
            </v:group>
            <v:group style="position:absolute;left:8380;top:1743;width:12;height:2" coordorigin="8380,1743" coordsize="12,2">
              <v:shape style="position:absolute;left:8380;top:1743;width:12;height:2" coordorigin="8380,1743" coordsize="12,0" path="m8380,1743l8392,1743e" filled="false" stroked="true" strokeweight=".6pt" strokecolor="#000000">
                <v:path arrowok="t"/>
              </v:shape>
            </v:group>
            <v:group style="position:absolute;left:8399;top:1743;width:12;height:2" coordorigin="8399,1743" coordsize="12,2">
              <v:shape style="position:absolute;left:8399;top:1743;width:12;height:2" coordorigin="8399,1743" coordsize="12,0" path="m8399,1743l8411,1743e" filled="false" stroked="true" strokeweight=".6pt" strokecolor="#000000">
                <v:path arrowok="t"/>
              </v:shape>
            </v:group>
            <v:group style="position:absolute;left:8418;top:1743;width:12;height:2" coordorigin="8418,1743" coordsize="12,2">
              <v:shape style="position:absolute;left:8418;top:1743;width:12;height:2" coordorigin="8418,1743" coordsize="12,0" path="m8418,1743l8430,1743e" filled="false" stroked="true" strokeweight=".6pt" strokecolor="#000000">
                <v:path arrowok="t"/>
              </v:shape>
            </v:group>
            <v:group style="position:absolute;left:8437;top:1743;width:12;height:2" coordorigin="8437,1743" coordsize="12,2">
              <v:shape style="position:absolute;left:8437;top:1743;width:12;height:2" coordorigin="8437,1743" coordsize="12,0" path="m8437,1743l8449,1743e" filled="false" stroked="true" strokeweight=".6pt" strokecolor="#000000">
                <v:path arrowok="t"/>
              </v:shape>
            </v:group>
            <v:group style="position:absolute;left:8456;top:1743;width:12;height:2" coordorigin="8456,1743" coordsize="12,2">
              <v:shape style="position:absolute;left:8456;top:1743;width:12;height:2" coordorigin="8456,1743" coordsize="12,0" path="m8456,1743l8468,1743e" filled="false" stroked="true" strokeweight=".6pt" strokecolor="#000000">
                <v:path arrowok="t"/>
              </v:shape>
            </v:group>
            <v:group style="position:absolute;left:8476;top:1743;width:12;height:2" coordorigin="8476,1743" coordsize="12,2">
              <v:shape style="position:absolute;left:8476;top:1743;width:12;height:2" coordorigin="8476,1743" coordsize="12,0" path="m8476,1743l8488,1743e" filled="false" stroked="true" strokeweight=".6pt" strokecolor="#000000">
                <v:path arrowok="t"/>
              </v:shape>
            </v:group>
            <v:group style="position:absolute;left:8495;top:1743;width:12;height:2" coordorigin="8495,1743" coordsize="12,2">
              <v:shape style="position:absolute;left:8495;top:1743;width:12;height:2" coordorigin="8495,1743" coordsize="12,0" path="m8495,1743l8507,1743e" filled="false" stroked="true" strokeweight=".6pt" strokecolor="#000000">
                <v:path arrowok="t"/>
              </v:shape>
            </v:group>
            <v:group style="position:absolute;left:8514;top:1743;width:12;height:2" coordorigin="8514,1743" coordsize="12,2">
              <v:shape style="position:absolute;left:8514;top:1743;width:12;height:2" coordorigin="8514,1743" coordsize="12,0" path="m8514,1743l8526,1743e" filled="false" stroked="true" strokeweight=".6pt" strokecolor="#000000">
                <v:path arrowok="t"/>
              </v:shape>
            </v:group>
            <v:group style="position:absolute;left:8533;top:1743;width:12;height:2" coordorigin="8533,1743" coordsize="12,2">
              <v:shape style="position:absolute;left:8533;top:1743;width:12;height:2" coordorigin="8533,1743" coordsize="12,0" path="m8533,1743l8545,1743e" filled="false" stroked="true" strokeweight=".6pt" strokecolor="#000000">
                <v:path arrowok="t"/>
              </v:shape>
            </v:group>
            <v:group style="position:absolute;left:8552;top:1743;width:12;height:2" coordorigin="8552,1743" coordsize="12,2">
              <v:shape style="position:absolute;left:8552;top:1743;width:12;height:2" coordorigin="8552,1743" coordsize="12,0" path="m8552,1743l8564,1743e" filled="false" stroked="true" strokeweight=".6pt" strokecolor="#000000">
                <v:path arrowok="t"/>
              </v:shape>
            </v:group>
            <v:group style="position:absolute;left:8572;top:1743;width:12;height:2" coordorigin="8572,1743" coordsize="12,2">
              <v:shape style="position:absolute;left:8572;top:1743;width:12;height:2" coordorigin="8572,1743" coordsize="12,0" path="m8572,1743l8584,1743e" filled="false" stroked="true" strokeweight=".6pt" strokecolor="#000000">
                <v:path arrowok="t"/>
              </v:shape>
            </v:group>
            <v:group style="position:absolute;left:8591;top:1743;width:12;height:2" coordorigin="8591,1743" coordsize="12,2">
              <v:shape style="position:absolute;left:8591;top:1743;width:12;height:2" coordorigin="8591,1743" coordsize="12,0" path="m8591,1743l8603,1743e" filled="false" stroked="true" strokeweight=".6pt" strokecolor="#000000">
                <v:path arrowok="t"/>
              </v:shape>
            </v:group>
            <v:group style="position:absolute;left:8610;top:1743;width:12;height:2" coordorigin="8610,1743" coordsize="12,2">
              <v:shape style="position:absolute;left:8610;top:1743;width:12;height:2" coordorigin="8610,1743" coordsize="12,0" path="m8610,1743l8622,1743e" filled="false" stroked="true" strokeweight=".6pt" strokecolor="#000000">
                <v:path arrowok="t"/>
              </v:shape>
            </v:group>
            <v:group style="position:absolute;left:8629;top:1743;width:12;height:2" coordorigin="8629,1743" coordsize="12,2">
              <v:shape style="position:absolute;left:8629;top:1743;width:12;height:2" coordorigin="8629,1743" coordsize="12,0" path="m8629,1743l8641,1743e" filled="false" stroked="true" strokeweight=".6pt" strokecolor="#000000">
                <v:path arrowok="t"/>
              </v:shape>
            </v:group>
            <v:group style="position:absolute;left:8648;top:1743;width:12;height:2" coordorigin="8648,1743" coordsize="12,2">
              <v:shape style="position:absolute;left:8648;top:1743;width:12;height:2" coordorigin="8648,1743" coordsize="12,0" path="m8648,1743l8660,1743e" filled="false" stroked="true" strokeweight=".6pt" strokecolor="#000000">
                <v:path arrowok="t"/>
              </v:shape>
            </v:group>
            <v:group style="position:absolute;left:8668;top:1743;width:12;height:2" coordorigin="8668,1743" coordsize="12,2">
              <v:shape style="position:absolute;left:8668;top:1743;width:12;height:2" coordorigin="8668,1743" coordsize="12,0" path="m8668,1743l8680,1743e" filled="false" stroked="true" strokeweight=".6pt" strokecolor="#000000">
                <v:path arrowok="t"/>
              </v:shape>
            </v:group>
            <v:group style="position:absolute;left:8687;top:1743;width:12;height:2" coordorigin="8687,1743" coordsize="12,2">
              <v:shape style="position:absolute;left:8687;top:1743;width:12;height:2" coordorigin="8687,1743" coordsize="12,0" path="m8687,1743l8699,1743e" filled="false" stroked="true" strokeweight=".6pt" strokecolor="#000000">
                <v:path arrowok="t"/>
              </v:shape>
            </v:group>
            <v:group style="position:absolute;left:8706;top:1743;width:12;height:2" coordorigin="8706,1743" coordsize="12,2">
              <v:shape style="position:absolute;left:8706;top:1743;width:12;height:2" coordorigin="8706,1743" coordsize="12,0" path="m8706,1743l8718,1743e" filled="false" stroked="true" strokeweight=".6pt" strokecolor="#000000">
                <v:path arrowok="t"/>
              </v:shape>
            </v:group>
            <v:group style="position:absolute;left:8725;top:1743;width:12;height:2" coordorigin="8725,1743" coordsize="12,2">
              <v:shape style="position:absolute;left:8725;top:1743;width:12;height:2" coordorigin="8725,1743" coordsize="12,0" path="m8725,1743l8737,1743e" filled="false" stroked="true" strokeweight=".6pt" strokecolor="#000000">
                <v:path arrowok="t"/>
              </v:shape>
            </v:group>
            <v:group style="position:absolute;left:8744;top:1743;width:12;height:2" coordorigin="8744,1743" coordsize="12,2">
              <v:shape style="position:absolute;left:8744;top:1743;width:12;height:2" coordorigin="8744,1743" coordsize="12,0" path="m8744,1743l8756,1743e" filled="false" stroked="true" strokeweight=".6pt" strokecolor="#000000">
                <v:path arrowok="t"/>
              </v:shape>
            </v:group>
            <v:group style="position:absolute;left:8764;top:1743;width:12;height:2" coordorigin="8764,1743" coordsize="12,2">
              <v:shape style="position:absolute;left:8764;top:1743;width:12;height:2" coordorigin="8764,1743" coordsize="12,0" path="m8764,1743l8776,1743e" filled="false" stroked="true" strokeweight=".6pt" strokecolor="#000000">
                <v:path arrowok="t"/>
              </v:shape>
            </v:group>
            <v:group style="position:absolute;left:8783;top:1743;width:12;height:2" coordorigin="8783,1743" coordsize="12,2">
              <v:shape style="position:absolute;left:8783;top:1743;width:12;height:2" coordorigin="8783,1743" coordsize="12,0" path="m8783,1743l8795,1743e" filled="false" stroked="true" strokeweight=".6pt" strokecolor="#000000">
                <v:path arrowok="t"/>
              </v:shape>
            </v:group>
            <v:group style="position:absolute;left:8802;top:1743;width:12;height:2" coordorigin="8802,1743" coordsize="12,2">
              <v:shape style="position:absolute;left:8802;top:1743;width:12;height:2" coordorigin="8802,1743" coordsize="12,0" path="m8802,1743l8814,1743e" filled="false" stroked="true" strokeweight=".6pt" strokecolor="#000000">
                <v:path arrowok="t"/>
              </v:shape>
            </v:group>
            <v:group style="position:absolute;left:8821;top:1743;width:12;height:2" coordorigin="8821,1743" coordsize="12,2">
              <v:shape style="position:absolute;left:8821;top:1743;width:12;height:2" coordorigin="8821,1743" coordsize="12,0" path="m8821,1743l8833,1743e" filled="false" stroked="true" strokeweight=".6pt" strokecolor="#000000">
                <v:path arrowok="t"/>
              </v:shape>
            </v:group>
            <v:group style="position:absolute;left:8840;top:1743;width:12;height:2" coordorigin="8840,1743" coordsize="12,2">
              <v:shape style="position:absolute;left:8840;top:1743;width:12;height:2" coordorigin="8840,1743" coordsize="12,0" path="m8840,1743l8852,1743e" filled="false" stroked="true" strokeweight=".6pt" strokecolor="#000000">
                <v:path arrowok="t"/>
              </v:shape>
            </v:group>
            <v:group style="position:absolute;left:8860;top:1743;width:12;height:2" coordorigin="8860,1743" coordsize="12,2">
              <v:shape style="position:absolute;left:8860;top:1743;width:12;height:2" coordorigin="8860,1743" coordsize="12,0" path="m8860,1743l8872,1743e" filled="false" stroked="true" strokeweight=".6pt" strokecolor="#000000">
                <v:path arrowok="t"/>
              </v:shape>
            </v:group>
            <v:group style="position:absolute;left:8879;top:1743;width:12;height:2" coordorigin="8879,1743" coordsize="12,2">
              <v:shape style="position:absolute;left:8879;top:1743;width:12;height:2" coordorigin="8879,1743" coordsize="12,0" path="m8879,1743l8891,1743e" filled="false" stroked="true" strokeweight=".6pt" strokecolor="#000000">
                <v:path arrowok="t"/>
              </v:shape>
            </v:group>
            <v:group style="position:absolute;left:8898;top:1743;width:12;height:2" coordorigin="8898,1743" coordsize="12,2">
              <v:shape style="position:absolute;left:8898;top:1743;width:12;height:2" coordorigin="8898,1743" coordsize="12,0" path="m8898,1743l8910,1743e" filled="false" stroked="true" strokeweight=".6pt" strokecolor="#000000">
                <v:path arrowok="t"/>
              </v:shape>
            </v:group>
            <v:group style="position:absolute;left:8917;top:1743;width:12;height:2" coordorigin="8917,1743" coordsize="12,2">
              <v:shape style="position:absolute;left:8917;top:1743;width:12;height:2" coordorigin="8917,1743" coordsize="12,0" path="m8917,1743l8929,1743e" filled="false" stroked="true" strokeweight=".6pt" strokecolor="#000000">
                <v:path arrowok="t"/>
              </v:shape>
            </v:group>
            <v:group style="position:absolute;left:8936;top:1743;width:12;height:2" coordorigin="8936,1743" coordsize="12,2">
              <v:shape style="position:absolute;left:8936;top:1743;width:12;height:2" coordorigin="8936,1743" coordsize="12,0" path="m8936,1743l8948,1743e" filled="false" stroked="true" strokeweight=".6pt" strokecolor="#000000">
                <v:path arrowok="t"/>
              </v:shape>
            </v:group>
            <v:group style="position:absolute;left:8956;top:1743;width:12;height:2" coordorigin="8956,1743" coordsize="12,2">
              <v:shape style="position:absolute;left:8956;top:1743;width:12;height:2" coordorigin="8956,1743" coordsize="12,0" path="m8956,1743l8968,1743e" filled="false" stroked="true" strokeweight=".6pt" strokecolor="#000000">
                <v:path arrowok="t"/>
              </v:shape>
            </v:group>
            <v:group style="position:absolute;left:8975;top:1743;width:12;height:2" coordorigin="8975,1743" coordsize="12,2">
              <v:shape style="position:absolute;left:8975;top:1743;width:12;height:2" coordorigin="8975,1743" coordsize="12,0" path="m8975,1743l8987,1743e" filled="false" stroked="true" strokeweight=".6pt" strokecolor="#000000">
                <v:path arrowok="t"/>
              </v:shape>
            </v:group>
            <v:group style="position:absolute;left:8994;top:1743;width:12;height:2" coordorigin="8994,1743" coordsize="12,2">
              <v:shape style="position:absolute;left:8994;top:1743;width:12;height:2" coordorigin="8994,1743" coordsize="12,0" path="m8994,1743l9006,1743e" filled="false" stroked="true" strokeweight=".6pt" strokecolor="#000000">
                <v:path arrowok="t"/>
              </v:shape>
            </v:group>
            <v:group style="position:absolute;left:9013;top:1743;width:12;height:2" coordorigin="9013,1743" coordsize="12,2">
              <v:shape style="position:absolute;left:9013;top:1743;width:12;height:2" coordorigin="9013,1743" coordsize="12,0" path="m9013,1743l9025,1743e" filled="false" stroked="true" strokeweight=".6pt" strokecolor="#000000">
                <v:path arrowok="t"/>
              </v:shape>
            </v:group>
            <v:group style="position:absolute;left:9032;top:1743;width:12;height:2" coordorigin="9032,1743" coordsize="12,2">
              <v:shape style="position:absolute;left:9032;top:1743;width:12;height:2" coordorigin="9032,1743" coordsize="12,0" path="m9032,1743l9044,1743e" filled="false" stroked="true" strokeweight=".6pt" strokecolor="#000000">
                <v:path arrowok="t"/>
              </v:shape>
            </v:group>
            <v:group style="position:absolute;left:9052;top:1743;width:12;height:2" coordorigin="9052,1743" coordsize="12,2">
              <v:shape style="position:absolute;left:9052;top:1743;width:12;height:2" coordorigin="9052,1743" coordsize="12,0" path="m9052,1743l9064,1743e" filled="false" stroked="true" strokeweight=".6pt" strokecolor="#000000">
                <v:path arrowok="t"/>
              </v:shape>
            </v:group>
            <v:group style="position:absolute;left:9071;top:1743;width:12;height:2" coordorigin="9071,1743" coordsize="12,2">
              <v:shape style="position:absolute;left:9071;top:1743;width:12;height:2" coordorigin="9071,1743" coordsize="12,0" path="m9071,1743l9083,1743e" filled="false" stroked="true" strokeweight=".6pt" strokecolor="#000000">
                <v:path arrowok="t"/>
              </v:shape>
            </v:group>
            <v:group style="position:absolute;left:9090;top:1743;width:12;height:2" coordorigin="9090,1743" coordsize="12,2">
              <v:shape style="position:absolute;left:9090;top:1743;width:12;height:2" coordorigin="9090,1743" coordsize="12,0" path="m9090,1743l9102,1743e" filled="false" stroked="true" strokeweight=".6pt" strokecolor="#000000">
                <v:path arrowok="t"/>
              </v:shape>
            </v:group>
            <v:group style="position:absolute;left:9109;top:1743;width:12;height:2" coordorigin="9109,1743" coordsize="12,2">
              <v:shape style="position:absolute;left:9109;top:1743;width:12;height:2" coordorigin="9109,1743" coordsize="12,0" path="m9109,1743l9121,1743e" filled="false" stroked="true" strokeweight=".6pt" strokecolor="#000000">
                <v:path arrowok="t"/>
              </v:shape>
            </v:group>
            <v:group style="position:absolute;left:9128;top:1743;width:12;height:2" coordorigin="9128,1743" coordsize="12,2">
              <v:shape style="position:absolute;left:9128;top:1743;width:12;height:2" coordorigin="9128,1743" coordsize="12,0" path="m9128,1743l9140,1743e" filled="false" stroked="true" strokeweight=".6pt" strokecolor="#000000">
                <v:path arrowok="t"/>
              </v:shape>
            </v:group>
            <v:group style="position:absolute;left:9148;top:1743;width:12;height:2" coordorigin="9148,1743" coordsize="12,2">
              <v:shape style="position:absolute;left:9148;top:1743;width:12;height:2" coordorigin="9148,1743" coordsize="12,0" path="m9148,1743l9160,1743e" filled="false" stroked="true" strokeweight=".6pt" strokecolor="#000000">
                <v:path arrowok="t"/>
              </v:shape>
            </v:group>
            <v:group style="position:absolute;left:9167;top:1743;width:12;height:2" coordorigin="9167,1743" coordsize="12,2">
              <v:shape style="position:absolute;left:9167;top:1743;width:12;height:2" coordorigin="9167,1743" coordsize="12,0" path="m9167,1743l9179,1743e" filled="false" stroked="true" strokeweight=".6pt" strokecolor="#000000">
                <v:path arrowok="t"/>
              </v:shape>
            </v:group>
            <v:group style="position:absolute;left:9186;top:1743;width:12;height:2" coordorigin="9186,1743" coordsize="12,2">
              <v:shape style="position:absolute;left:9186;top:1743;width:12;height:2" coordorigin="9186,1743" coordsize="12,0" path="m9186,1743l9198,1743e" filled="false" stroked="true" strokeweight=".6pt" strokecolor="#000000">
                <v:path arrowok="t"/>
              </v:shape>
            </v:group>
            <v:group style="position:absolute;left:9205;top:1743;width:12;height:2" coordorigin="9205,1743" coordsize="12,2">
              <v:shape style="position:absolute;left:9205;top:1743;width:12;height:2" coordorigin="9205,1743" coordsize="12,0" path="m9205,1743l9217,1743e" filled="false" stroked="true" strokeweight=".6pt" strokecolor="#000000">
                <v:path arrowok="t"/>
              </v:shape>
            </v:group>
            <v:group style="position:absolute;left:9224;top:1743;width:12;height:2" coordorigin="9224,1743" coordsize="12,2">
              <v:shape style="position:absolute;left:9224;top:1743;width:12;height:2" coordorigin="9224,1743" coordsize="12,0" path="m9224,1743l9236,1743e" filled="false" stroked="true" strokeweight=".6pt" strokecolor="#000000">
                <v:path arrowok="t"/>
              </v:shape>
            </v:group>
            <v:group style="position:absolute;left:9244;top:1743;width:12;height:2" coordorigin="9244,1743" coordsize="12,2">
              <v:shape style="position:absolute;left:9244;top:1743;width:12;height:2" coordorigin="9244,1743" coordsize="12,0" path="m9244,1743l9256,1743e" filled="false" stroked="true" strokeweight=".6pt" strokecolor="#000000">
                <v:path arrowok="t"/>
              </v:shape>
            </v:group>
            <v:group style="position:absolute;left:9263;top:1743;width:12;height:2" coordorigin="9263,1743" coordsize="12,2">
              <v:shape style="position:absolute;left:9263;top:1743;width:12;height:2" coordorigin="9263,1743" coordsize="12,0" path="m9263,1743l9275,1743e" filled="false" stroked="true" strokeweight=".6pt" strokecolor="#000000">
                <v:path arrowok="t"/>
              </v:shape>
            </v:group>
            <v:group style="position:absolute;left:9282;top:1743;width:12;height:2" coordorigin="9282,1743" coordsize="12,2">
              <v:shape style="position:absolute;left:9282;top:1743;width:12;height:2" coordorigin="9282,1743" coordsize="12,0" path="m9282,1743l9294,1743e" filled="false" stroked="true" strokeweight=".6pt" strokecolor="#000000">
                <v:path arrowok="t"/>
              </v:shape>
            </v:group>
            <v:group style="position:absolute;left:9301;top:1743;width:12;height:2" coordorigin="9301,1743" coordsize="12,2">
              <v:shape style="position:absolute;left:9301;top:1743;width:12;height:2" coordorigin="9301,1743" coordsize="12,0" path="m9301,1743l9313,1743e" filled="false" stroked="true" strokeweight=".6pt" strokecolor="#000000">
                <v:path arrowok="t"/>
              </v:shape>
            </v:group>
            <v:group style="position:absolute;left:9320;top:1743;width:12;height:2" coordorigin="9320,1743" coordsize="12,2">
              <v:shape style="position:absolute;left:9320;top:1743;width:12;height:2" coordorigin="9320,1743" coordsize="12,0" path="m9320,1743l9332,1743e" filled="false" stroked="true" strokeweight=".6pt" strokecolor="#000000">
                <v:path arrowok="t"/>
              </v:shape>
            </v:group>
            <v:group style="position:absolute;left:9340;top:1743;width:12;height:2" coordorigin="9340,1743" coordsize="12,2">
              <v:shape style="position:absolute;left:9340;top:1743;width:12;height:2" coordorigin="9340,1743" coordsize="12,0" path="m9340,1743l9352,1743e" filled="false" stroked="true" strokeweight=".6pt" strokecolor="#000000">
                <v:path arrowok="t"/>
              </v:shape>
            </v:group>
            <v:group style="position:absolute;left:9359;top:1743;width:12;height:2" coordorigin="9359,1743" coordsize="12,2">
              <v:shape style="position:absolute;left:9359;top:1743;width:12;height:2" coordorigin="9359,1743" coordsize="12,0" path="m9359,1743l9371,1743e" filled="false" stroked="true" strokeweight=".6pt" strokecolor="#000000">
                <v:path arrowok="t"/>
              </v:shape>
            </v:group>
            <v:group style="position:absolute;left:9378;top:1743;width:12;height:2" coordorigin="9378,1743" coordsize="12,2">
              <v:shape style="position:absolute;left:9378;top:1743;width:12;height:2" coordorigin="9378,1743" coordsize="12,0" path="m9378,1743l9390,1743e" filled="false" stroked="true" strokeweight=".6pt" strokecolor="#000000">
                <v:path arrowok="t"/>
              </v:shape>
            </v:group>
            <v:group style="position:absolute;left:9397;top:1743;width:12;height:2" coordorigin="9397,1743" coordsize="12,2">
              <v:shape style="position:absolute;left:9397;top:1743;width:12;height:2" coordorigin="9397,1743" coordsize="12,0" path="m9397,1743l9409,1743e" filled="false" stroked="true" strokeweight=".6pt" strokecolor="#000000">
                <v:path arrowok="t"/>
              </v:shape>
            </v:group>
            <v:group style="position:absolute;left:9416;top:1743;width:12;height:2" coordorigin="9416,1743" coordsize="12,2">
              <v:shape style="position:absolute;left:9416;top:1743;width:12;height:2" coordorigin="9416,1743" coordsize="12,0" path="m9416,1743l9428,1743e" filled="false" stroked="true" strokeweight=".6pt" strokecolor="#000000">
                <v:path arrowok="t"/>
              </v:shape>
            </v:group>
            <v:group style="position:absolute;left:9436;top:1743;width:12;height:2" coordorigin="9436,1743" coordsize="12,2">
              <v:shape style="position:absolute;left:9436;top:1743;width:12;height:2" coordorigin="9436,1743" coordsize="12,0" path="m9436,1743l9448,1743e" filled="false" stroked="true" strokeweight=".6pt" strokecolor="#000000">
                <v:path arrowok="t"/>
              </v:shape>
            </v:group>
            <v:group style="position:absolute;left:9455;top:1743;width:12;height:2" coordorigin="9455,1743" coordsize="12,2">
              <v:shape style="position:absolute;left:9455;top:1743;width:12;height:2" coordorigin="9455,1743" coordsize="12,0" path="m9455,1743l9467,1743e" filled="false" stroked="true" strokeweight=".6pt" strokecolor="#000000">
                <v:path arrowok="t"/>
              </v:shape>
            </v:group>
            <v:group style="position:absolute;left:9474;top:1743;width:12;height:2" coordorigin="9474,1743" coordsize="12,2">
              <v:shape style="position:absolute;left:9474;top:1743;width:12;height:2" coordorigin="9474,1743" coordsize="12,0" path="m9474,1743l9486,1743e" filled="false" stroked="true" strokeweight=".6pt" strokecolor="#000000">
                <v:path arrowok="t"/>
              </v:shape>
            </v:group>
            <v:group style="position:absolute;left:9493;top:1743;width:12;height:2" coordorigin="9493,1743" coordsize="12,2">
              <v:shape style="position:absolute;left:9493;top:1743;width:12;height:2" coordorigin="9493,1743" coordsize="12,0" path="m9493,1743l9505,1743e" filled="false" stroked="true" strokeweight=".6pt" strokecolor="#000000">
                <v:path arrowok="t"/>
              </v:shape>
            </v:group>
            <v:group style="position:absolute;left:9512;top:1743;width:12;height:2" coordorigin="9512,1743" coordsize="12,2">
              <v:shape style="position:absolute;left:9512;top:1743;width:12;height:2" coordorigin="9512,1743" coordsize="12,0" path="m9512,1743l9524,1743e" filled="false" stroked="true" strokeweight=".6pt" strokecolor="#000000">
                <v:path arrowok="t"/>
              </v:shape>
            </v:group>
            <v:group style="position:absolute;left:9532;top:1743;width:12;height:2" coordorigin="9532,1743" coordsize="12,2">
              <v:shape style="position:absolute;left:9532;top:1743;width:12;height:2" coordorigin="9532,1743" coordsize="12,0" path="m9532,1743l9544,1743e" filled="false" stroked="true" strokeweight=".6pt" strokecolor="#000000">
                <v:path arrowok="t"/>
              </v:shape>
            </v:group>
            <v:group style="position:absolute;left:9551;top:1743;width:12;height:2" coordorigin="9551,1743" coordsize="12,2">
              <v:shape style="position:absolute;left:9551;top:1743;width:12;height:2" coordorigin="9551,1743" coordsize="12,0" path="m9551,1743l9563,1743e" filled="false" stroked="true" strokeweight=".6pt" strokecolor="#000000">
                <v:path arrowok="t"/>
              </v:shape>
            </v:group>
            <v:group style="position:absolute;left:9570;top:1743;width:12;height:2" coordorigin="9570,1743" coordsize="12,2">
              <v:shape style="position:absolute;left:9570;top:1743;width:12;height:2" coordorigin="9570,1743" coordsize="12,0" path="m9570,1743l9582,1743e" filled="false" stroked="true" strokeweight=".6pt" strokecolor="#000000">
                <v:path arrowok="t"/>
              </v:shape>
            </v:group>
            <v:group style="position:absolute;left:9589;top:1743;width:12;height:2" coordorigin="9589,1743" coordsize="12,2">
              <v:shape style="position:absolute;left:9589;top:1743;width:12;height:2" coordorigin="9589,1743" coordsize="12,0" path="m9589,1743l9601,1743e" filled="false" stroked="true" strokeweight=".6pt" strokecolor="#000000">
                <v:path arrowok="t"/>
              </v:shape>
            </v:group>
            <v:group style="position:absolute;left:9608;top:1743;width:12;height:2" coordorigin="9608,1743" coordsize="12,2">
              <v:shape style="position:absolute;left:9608;top:1743;width:12;height:2" coordorigin="9608,1743" coordsize="12,0" path="m9608,1743l9620,1743e" filled="false" stroked="true" strokeweight=".6pt" strokecolor="#000000">
                <v:path arrowok="t"/>
              </v:shape>
            </v:group>
            <v:group style="position:absolute;left:9628;top:1743;width:12;height:2" coordorigin="9628,1743" coordsize="12,2">
              <v:shape style="position:absolute;left:9628;top:1743;width:12;height:2" coordorigin="9628,1743" coordsize="12,0" path="m9628,1743l9640,1743e" filled="false" stroked="true" strokeweight=".6pt" strokecolor="#000000">
                <v:path arrowok="t"/>
              </v:shape>
            </v:group>
            <v:group style="position:absolute;left:9647;top:1743;width:12;height:2" coordorigin="9647,1743" coordsize="12,2">
              <v:shape style="position:absolute;left:9647;top:1743;width:12;height:2" coordorigin="9647,1743" coordsize="12,0" path="m9647,1743l9659,1743e" filled="false" stroked="true" strokeweight=".6pt" strokecolor="#000000">
                <v:path arrowok="t"/>
              </v:shape>
            </v:group>
            <v:group style="position:absolute;left:9666;top:1743;width:12;height:2" coordorigin="9666,1743" coordsize="12,2">
              <v:shape style="position:absolute;left:9666;top:1743;width:12;height:2" coordorigin="9666,1743" coordsize="12,0" path="m9666,1743l9678,1743e" filled="false" stroked="true" strokeweight=".6pt" strokecolor="#000000">
                <v:path arrowok="t"/>
              </v:shape>
            </v:group>
            <v:group style="position:absolute;left:9685;top:1743;width:12;height:2" coordorigin="9685,1743" coordsize="12,2">
              <v:shape style="position:absolute;left:9685;top:1743;width:12;height:2" coordorigin="9685,1743" coordsize="12,0" path="m9685,1743l9697,1743e" filled="false" stroked="true" strokeweight=".6pt" strokecolor="#000000">
                <v:path arrowok="t"/>
              </v:shape>
            </v:group>
            <v:group style="position:absolute;left:9704;top:1743;width:12;height:2" coordorigin="9704,1743" coordsize="12,2">
              <v:shape style="position:absolute;left:9704;top:1743;width:12;height:2" coordorigin="9704,1743" coordsize="12,0" path="m9704,1743l9716,1743e" filled="false" stroked="true" strokeweight=".6pt" strokecolor="#000000">
                <v:path arrowok="t"/>
              </v:shape>
            </v:group>
            <v:group style="position:absolute;left:9724;top:1743;width:12;height:2" coordorigin="9724,1743" coordsize="12,2">
              <v:shape style="position:absolute;left:9724;top:1743;width:12;height:2" coordorigin="9724,1743" coordsize="12,0" path="m9724,1743l9736,1743e" filled="false" stroked="true" strokeweight=".6pt" strokecolor="#000000">
                <v:path arrowok="t"/>
              </v:shape>
            </v:group>
            <v:group style="position:absolute;left:9743;top:1743;width:12;height:2" coordorigin="9743,1743" coordsize="12,2">
              <v:shape style="position:absolute;left:9743;top:1743;width:12;height:2" coordorigin="9743,1743" coordsize="12,0" path="m9743,1743l9755,1743e" filled="false" stroked="true" strokeweight=".6pt" strokecolor="#000000">
                <v:path arrowok="t"/>
              </v:shape>
            </v:group>
            <v:group style="position:absolute;left:9762;top:1743;width:12;height:2" coordorigin="9762,1743" coordsize="12,2">
              <v:shape style="position:absolute;left:9762;top:1743;width:12;height:2" coordorigin="9762,1743" coordsize="12,0" path="m9762,1743l9774,1743e" filled="false" stroked="true" strokeweight=".6pt" strokecolor="#000000">
                <v:path arrowok="t"/>
              </v:shape>
            </v:group>
            <v:group style="position:absolute;left:9781;top:1743;width:12;height:2" coordorigin="9781,1743" coordsize="12,2">
              <v:shape style="position:absolute;left:9781;top:1743;width:12;height:2" coordorigin="9781,1743" coordsize="12,0" path="m9781,1743l9793,1743e" filled="false" stroked="true" strokeweight=".6pt" strokecolor="#000000">
                <v:path arrowok="t"/>
              </v:shape>
            </v:group>
            <v:group style="position:absolute;left:9800;top:1743;width:12;height:2" coordorigin="9800,1743" coordsize="12,2">
              <v:shape style="position:absolute;left:9800;top:1743;width:12;height:2" coordorigin="9800,1743" coordsize="12,0" path="m9800,1743l9812,1743e" filled="false" stroked="true" strokeweight=".6pt" strokecolor="#000000">
                <v:path arrowok="t"/>
              </v:shape>
            </v:group>
            <v:group style="position:absolute;left:9820;top:1743;width:12;height:2" coordorigin="9820,1743" coordsize="12,2">
              <v:shape style="position:absolute;left:9820;top:1743;width:12;height:2" coordorigin="9820,1743" coordsize="12,0" path="m9820,1743l9832,1743e" filled="false" stroked="true" strokeweight=".6pt" strokecolor="#000000">
                <v:path arrowok="t"/>
              </v:shape>
            </v:group>
            <v:group style="position:absolute;left:9839;top:1743;width:12;height:2" coordorigin="9839,1743" coordsize="12,2">
              <v:shape style="position:absolute;left:9839;top:1743;width:12;height:2" coordorigin="9839,1743" coordsize="12,0" path="m9839,1743l9851,1743e" filled="false" stroked="true" strokeweight=".6pt" strokecolor="#000000">
                <v:path arrowok="t"/>
              </v:shape>
            </v:group>
            <v:group style="position:absolute;left:9858;top:1743;width:12;height:2" coordorigin="9858,1743" coordsize="12,2">
              <v:shape style="position:absolute;left:9858;top:1743;width:12;height:2" coordorigin="9858,1743" coordsize="12,0" path="m9858,1743l9870,1743e" filled="false" stroked="true" strokeweight=".6pt" strokecolor="#000000">
                <v:path arrowok="t"/>
              </v:shape>
            </v:group>
            <v:group style="position:absolute;left:9877;top:1743;width:12;height:2" coordorigin="9877,1743" coordsize="12,2">
              <v:shape style="position:absolute;left:9877;top:1743;width:12;height:2" coordorigin="9877,1743" coordsize="12,0" path="m9877,1743l9889,1743e" filled="false" stroked="true" strokeweight=".6pt" strokecolor="#000000">
                <v:path arrowok="t"/>
              </v:shape>
            </v:group>
            <v:group style="position:absolute;left:9896;top:1743;width:12;height:2" coordorigin="9896,1743" coordsize="12,2">
              <v:shape style="position:absolute;left:9896;top:1743;width:12;height:2" coordorigin="9896,1743" coordsize="12,0" path="m9896,1743l9908,1743e" filled="false" stroked="true" strokeweight=".6pt" strokecolor="#000000">
                <v:path arrowok="t"/>
              </v:shape>
            </v:group>
            <v:group style="position:absolute;left:9916;top:1743;width:12;height:2" coordorigin="9916,1743" coordsize="12,2">
              <v:shape style="position:absolute;left:9916;top:1743;width:12;height:2" coordorigin="9916,1743" coordsize="12,0" path="m9916,1743l9928,1743e" filled="false" stroked="true" strokeweight=".6pt" strokecolor="#000000">
                <v:path arrowok="t"/>
              </v:shape>
            </v:group>
            <v:group style="position:absolute;left:9935;top:1743;width:12;height:2" coordorigin="9935,1743" coordsize="12,2">
              <v:shape style="position:absolute;left:9935;top:1743;width:12;height:2" coordorigin="9935,1743" coordsize="12,0" path="m9935,1743l9947,1743e" filled="false" stroked="true" strokeweight=".6pt" strokecolor="#000000">
                <v:path arrowok="t"/>
              </v:shape>
            </v:group>
            <v:group style="position:absolute;left:9954;top:1743;width:12;height:2" coordorigin="9954,1743" coordsize="12,2">
              <v:shape style="position:absolute;left:9954;top:1743;width:12;height:2" coordorigin="9954,1743" coordsize="12,0" path="m9954,1743l9966,1743e" filled="false" stroked="true" strokeweight=".6pt" strokecolor="#000000">
                <v:path arrowok="t"/>
              </v:shape>
            </v:group>
            <v:group style="position:absolute;left:9973;top:1743;width:12;height:2" coordorigin="9973,1743" coordsize="12,2">
              <v:shape style="position:absolute;left:9973;top:1743;width:12;height:2" coordorigin="9973,1743" coordsize="12,0" path="m9973,1743l9985,1743e" filled="false" stroked="true" strokeweight=".6pt" strokecolor="#000000">
                <v:path arrowok="t"/>
              </v:shape>
            </v:group>
            <v:group style="position:absolute;left:9992;top:1743;width:12;height:2" coordorigin="9992,1743" coordsize="12,2">
              <v:shape style="position:absolute;left:9992;top:1743;width:12;height:2" coordorigin="9992,1743" coordsize="12,0" path="m9992,1743l10004,1743e" filled="false" stroked="true" strokeweight=".6pt" strokecolor="#000000">
                <v:path arrowok="t"/>
              </v:shape>
            </v:group>
            <v:group style="position:absolute;left:10012;top:1743;width:12;height:2" coordorigin="10012,1743" coordsize="12,2">
              <v:shape style="position:absolute;left:10012;top:1743;width:12;height:2" coordorigin="10012,1743" coordsize="12,0" path="m10012,1743l10024,1743e" filled="false" stroked="true" strokeweight=".6pt" strokecolor="#000000">
                <v:path arrowok="t"/>
              </v:shape>
            </v:group>
            <v:group style="position:absolute;left:10031;top:1743;width:12;height:2" coordorigin="10031,1743" coordsize="12,2">
              <v:shape style="position:absolute;left:10031;top:1743;width:12;height:2" coordorigin="10031,1743" coordsize="12,0" path="m10031,1743l10043,1743e" filled="false" stroked="true" strokeweight=".6pt" strokecolor="#000000">
                <v:path arrowok="t"/>
              </v:shape>
            </v:group>
            <v:group style="position:absolute;left:10050;top:1743;width:12;height:2" coordorigin="10050,1743" coordsize="12,2">
              <v:shape style="position:absolute;left:10050;top:1743;width:12;height:2" coordorigin="10050,1743" coordsize="12,0" path="m10050,1743l10062,1743e" filled="false" stroked="true" strokeweight=".6pt" strokecolor="#000000">
                <v:path arrowok="t"/>
              </v:shape>
            </v:group>
            <v:group style="position:absolute;left:10069;top:1743;width:12;height:2" coordorigin="10069,1743" coordsize="12,2">
              <v:shape style="position:absolute;left:10069;top:1743;width:12;height:2" coordorigin="10069,1743" coordsize="12,0" path="m10069,1743l10081,1743e" filled="false" stroked="true" strokeweight=".6pt" strokecolor="#000000">
                <v:path arrowok="t"/>
              </v:shape>
            </v:group>
            <v:group style="position:absolute;left:10088;top:1743;width:12;height:2" coordorigin="10088,1743" coordsize="12,2">
              <v:shape style="position:absolute;left:10088;top:1743;width:12;height:2" coordorigin="10088,1743" coordsize="12,0" path="m10088,1743l10100,1743e" filled="false" stroked="true" strokeweight=".6pt" strokecolor="#000000">
                <v:path arrowok="t"/>
              </v:shape>
            </v:group>
            <v:group style="position:absolute;left:10108;top:1743;width:12;height:2" coordorigin="10108,1743" coordsize="12,2">
              <v:shape style="position:absolute;left:10108;top:1743;width:12;height:2" coordorigin="10108,1743" coordsize="12,0" path="m10108,1743l10120,1743e" filled="false" stroked="true" strokeweight=".6pt" strokecolor="#000000">
                <v:path arrowok="t"/>
              </v:shape>
            </v:group>
            <v:group style="position:absolute;left:10127;top:1743;width:12;height:2" coordorigin="10127,1743" coordsize="12,2">
              <v:shape style="position:absolute;left:10127;top:1743;width:12;height:2" coordorigin="10127,1743" coordsize="12,0" path="m10127,1743l10139,1743e" filled="false" stroked="true" strokeweight=".6pt" strokecolor="#000000">
                <v:path arrowok="t"/>
              </v:shape>
            </v:group>
            <v:group style="position:absolute;left:10146;top:1743;width:12;height:2" coordorigin="10146,1743" coordsize="12,2">
              <v:shape style="position:absolute;left:10146;top:1743;width:12;height:2" coordorigin="10146,1743" coordsize="12,0" path="m10146,1743l10158,1743e" filled="false" stroked="true" strokeweight=".6pt" strokecolor="#000000">
                <v:path arrowok="t"/>
              </v:shape>
            </v:group>
            <v:group style="position:absolute;left:10165;top:1743;width:12;height:2" coordorigin="10165,1743" coordsize="12,2">
              <v:shape style="position:absolute;left:10165;top:1743;width:12;height:2" coordorigin="10165,1743" coordsize="12,0" path="m10165,1743l10177,1743e" filled="false" stroked="true" strokeweight=".6pt" strokecolor="#000000">
                <v:path arrowok="t"/>
              </v:shape>
            </v:group>
            <v:group style="position:absolute;left:10184;top:1743;width:12;height:2" coordorigin="10184,1743" coordsize="12,2">
              <v:shape style="position:absolute;left:10184;top:1743;width:12;height:2" coordorigin="10184,1743" coordsize="12,0" path="m10184,1743l10196,1743e" filled="false" stroked="true" strokeweight=".6pt" strokecolor="#000000">
                <v:path arrowok="t"/>
              </v:shape>
            </v:group>
            <v:group style="position:absolute;left:10204;top:1743;width:12;height:2" coordorigin="10204,1743" coordsize="12,2">
              <v:shape style="position:absolute;left:10204;top:1743;width:12;height:2" coordorigin="10204,1743" coordsize="12,0" path="m10204,1743l10216,1743e" filled="false" stroked="true" strokeweight=".6pt" strokecolor="#000000">
                <v:path arrowok="t"/>
              </v:shape>
            </v:group>
            <v:group style="position:absolute;left:10223;top:1743;width:12;height:2" coordorigin="10223,1743" coordsize="12,2">
              <v:shape style="position:absolute;left:10223;top:1743;width:12;height:2" coordorigin="10223,1743" coordsize="12,0" path="m10223,1743l10235,1743e" filled="false" stroked="true" strokeweight=".6pt" strokecolor="#000000">
                <v:path arrowok="t"/>
              </v:shape>
            </v:group>
            <v:group style="position:absolute;left:10242;top:1743;width:12;height:2" coordorigin="10242,1743" coordsize="12,2">
              <v:shape style="position:absolute;left:10242;top:1743;width:12;height:2" coordorigin="10242,1743" coordsize="12,0" path="m10242,1743l10254,1743e" filled="false" stroked="true" strokeweight=".6pt" strokecolor="#000000">
                <v:path arrowok="t"/>
              </v:shape>
            </v:group>
            <v:group style="position:absolute;left:10261;top:1743;width:12;height:2" coordorigin="10261,1743" coordsize="12,2">
              <v:shape style="position:absolute;left:10261;top:1743;width:12;height:2" coordorigin="10261,1743" coordsize="12,0" path="m10261,1743l10273,1743e" filled="false" stroked="true" strokeweight=".6pt" strokecolor="#000000">
                <v:path arrowok="t"/>
              </v:shape>
            </v:group>
            <v:group style="position:absolute;left:10280;top:1743;width:12;height:2" coordorigin="10280,1743" coordsize="12,2">
              <v:shape style="position:absolute;left:10280;top:1743;width:12;height:2" coordorigin="10280,1743" coordsize="12,0" path="m10280,1743l10292,1743e" filled="false" stroked="true" strokeweight=".6pt" strokecolor="#000000">
                <v:path arrowok="t"/>
              </v:shape>
            </v:group>
            <v:group style="position:absolute;left:10300;top:1743;width:12;height:2" coordorigin="10300,1743" coordsize="12,2">
              <v:shape style="position:absolute;left:10300;top:1743;width:12;height:2" coordorigin="10300,1743" coordsize="12,0" path="m10300,1743l10312,1743e" filled="false" stroked="true" strokeweight=".6pt" strokecolor="#000000">
                <v:path arrowok="t"/>
              </v:shape>
            </v:group>
            <v:group style="position:absolute;left:10319;top:1743;width:12;height:2" coordorigin="10319,1743" coordsize="12,2">
              <v:shape style="position:absolute;left:10319;top:1743;width:12;height:2" coordorigin="10319,1743" coordsize="12,0" path="m10319,1743l10331,1743e" filled="false" stroked="true" strokeweight=".6pt" strokecolor="#000000">
                <v:path arrowok="t"/>
              </v:shape>
            </v:group>
            <v:group style="position:absolute;left:10338;top:1743;width:12;height:2" coordorigin="10338,1743" coordsize="12,2">
              <v:shape style="position:absolute;left:10338;top:1743;width:12;height:2" coordorigin="10338,1743" coordsize="12,0" path="m10338,1743l10350,1743e" filled="false" stroked="true" strokeweight=".6pt" strokecolor="#000000">
                <v:path arrowok="t"/>
              </v:shape>
            </v:group>
            <v:group style="position:absolute;left:10357;top:1743;width:12;height:2" coordorigin="10357,1743" coordsize="12,2">
              <v:shape style="position:absolute;left:10357;top:1743;width:12;height:2" coordorigin="10357,1743" coordsize="12,0" path="m10357,1743l10369,1743e" filled="false" stroked="true" strokeweight=".6pt" strokecolor="#000000">
                <v:path arrowok="t"/>
              </v:shape>
            </v:group>
            <v:group style="position:absolute;left:10376;top:1743;width:12;height:2" coordorigin="10376,1743" coordsize="12,2">
              <v:shape style="position:absolute;left:10376;top:1743;width:12;height:2" coordorigin="10376,1743" coordsize="12,0" path="m10376,1743l10388,1743e" filled="false" stroked="true" strokeweight=".6pt" strokecolor="#000000">
                <v:path arrowok="t"/>
              </v:shape>
            </v:group>
            <v:group style="position:absolute;left:10396;top:1743;width:12;height:2" coordorigin="10396,1743" coordsize="12,2">
              <v:shape style="position:absolute;left:10396;top:1743;width:12;height:2" coordorigin="10396,1743" coordsize="12,0" path="m10396,1743l10408,1743e" filled="false" stroked="true" strokeweight=".6pt" strokecolor="#000000">
                <v:path arrowok="t"/>
              </v:shape>
            </v:group>
            <v:group style="position:absolute;left:10415;top:1743;width:12;height:2" coordorigin="10415,1743" coordsize="12,2">
              <v:shape style="position:absolute;left:10415;top:1743;width:12;height:2" coordorigin="10415,1743" coordsize="12,0" path="m10415,1743l10427,1743e" filled="false" stroked="true" strokeweight=".6pt" strokecolor="#000000">
                <v:path arrowok="t"/>
              </v:shape>
            </v:group>
            <v:group style="position:absolute;left:10434;top:1743;width:12;height:2" coordorigin="10434,1743" coordsize="12,2">
              <v:shape style="position:absolute;left:10434;top:1743;width:12;height:2" coordorigin="10434,1743" coordsize="12,0" path="m10434,1743l10446,1743e" filled="false" stroked="true" strokeweight=".6pt" strokecolor="#000000">
                <v:path arrowok="t"/>
              </v:shape>
            </v:group>
            <v:group style="position:absolute;left:10453;top:1743;width:12;height:2" coordorigin="10453,1743" coordsize="12,2">
              <v:shape style="position:absolute;left:10453;top:1743;width:12;height:2" coordorigin="10453,1743" coordsize="12,0" path="m10453,1743l10465,1743e" filled="false" stroked="true" strokeweight=".6pt" strokecolor="#000000">
                <v:path arrowok="t"/>
              </v:shape>
            </v:group>
            <v:group style="position:absolute;left:10472;top:1743;width:8;height:2" coordorigin="10472,1743" coordsize="8,2">
              <v:shape style="position:absolute;left:10472;top:1743;width:8;height:2" coordorigin="10472,1743" coordsize="8,0" path="m10472,1743l10480,1743e" filled="false" stroked="true" strokeweight=".6pt" strokecolor="#000000">
                <v:path arrowok="t"/>
              </v:shape>
            </v:group>
            <v:group style="position:absolute;left:5602;top:1681;width:10;height:2" coordorigin="5602,1681" coordsize="10,2">
              <v:shape style="position:absolute;left:5602;top:1681;width:10;height:2" coordorigin="5602,1681" coordsize="10,0" path="m5602,1681l5611,1681e" filled="false" stroked="true" strokeweight=".48pt" strokecolor="#000000">
                <v:path arrowok="t"/>
              </v:shape>
            </v:group>
            <v:group style="position:absolute;left:5602;top:1700;width:10;height:2" coordorigin="5602,1700" coordsize="10,2">
              <v:shape style="position:absolute;left:5602;top:1700;width:10;height:2" coordorigin="5602,1700" coordsize="10,0" path="m5602,1700l5611,1700e" filled="false" stroked="true" strokeweight=".48pt" strokecolor="#000000">
                <v:path arrowok="t"/>
              </v:shape>
            </v:group>
            <v:group style="position:absolute;left:5602;top:1719;width:10;height:2" coordorigin="5602,1719" coordsize="10,2">
              <v:shape style="position:absolute;left:5602;top:1719;width:10;height:2" coordorigin="5602,1719" coordsize="10,0" path="m5602,1719l5611,1719e" filled="false" stroked="true" strokeweight=".48pt" strokecolor="#000000">
                <v:path arrowok="t"/>
              </v:shape>
            </v:group>
            <v:group style="position:absolute;left:5602;top:1739;width:10;height:2" coordorigin="5602,1739" coordsize="10,2">
              <v:shape style="position:absolute;left:5602;top:1739;width:10;height:2" coordorigin="5602,1739" coordsize="10,0" path="m5602,1739l5611,1739e" filled="false" stroked="true" strokeweight=".48pt" strokecolor="#000000">
                <v:path arrowok="t"/>
              </v:shape>
            </v:group>
            <v:group style="position:absolute;left:5602;top:1758;width:10;height:2" coordorigin="5602,1758" coordsize="10,2">
              <v:shape style="position:absolute;left:5602;top:1758;width:10;height:2" coordorigin="5602,1758" coordsize="10,0" path="m5602,1758l5611,1758e" filled="false" stroked="true" strokeweight=".48pt" strokecolor="#000000">
                <v:path arrowok="t"/>
              </v:shape>
            </v:group>
            <v:group style="position:absolute;left:5602;top:1777;width:10;height:2" coordorigin="5602,1777" coordsize="10,2">
              <v:shape style="position:absolute;left:5602;top:1777;width:10;height:2" coordorigin="5602,1777" coordsize="10,0" path="m5602,1777l5611,1777e" filled="false" stroked="true" strokeweight=".48pt" strokecolor="#000000">
                <v:path arrowok="t"/>
              </v:shape>
            </v:group>
            <v:group style="position:absolute;left:5602;top:1796;width:10;height:2" coordorigin="5602,1796" coordsize="10,2">
              <v:shape style="position:absolute;left:5602;top:1796;width:10;height:2" coordorigin="5602,1796" coordsize="10,0" path="m5602,1796l5611,1796e" filled="false" stroked="true" strokeweight=".48pt" strokecolor="#000000">
                <v:path arrowok="t"/>
              </v:shape>
            </v:group>
            <v:group style="position:absolute;left:5602;top:1815;width:10;height:2" coordorigin="5602,1815" coordsize="10,2">
              <v:shape style="position:absolute;left:5602;top:1815;width:10;height:2" coordorigin="5602,1815" coordsize="10,0" path="m5602,1815l5611,1815e" filled="false" stroked="true" strokeweight=".48pt" strokecolor="#000000">
                <v:path arrowok="t"/>
              </v:shape>
            </v:group>
            <v:group style="position:absolute;left:5602;top:1835;width:10;height:2" coordorigin="5602,1835" coordsize="10,2">
              <v:shape style="position:absolute;left:5602;top:1835;width:10;height:2" coordorigin="5602,1835" coordsize="10,0" path="m5602,1835l5611,1835e" filled="false" stroked="true" strokeweight=".48pt" strokecolor="#000000">
                <v:path arrowok="t"/>
              </v:shape>
            </v:group>
            <v:group style="position:absolute;left:5602;top:1854;width:10;height:2" coordorigin="5602,1854" coordsize="10,2">
              <v:shape style="position:absolute;left:5602;top:1854;width:10;height:2" coordorigin="5602,1854" coordsize="10,0" path="m5602,1854l5611,1854e" filled="false" stroked="true" strokeweight=".48pt" strokecolor="#000000">
                <v:path arrowok="t"/>
              </v:shape>
            </v:group>
            <v:group style="position:absolute;left:5602;top:1873;width:10;height:2" coordorigin="5602,1873" coordsize="10,2">
              <v:shape style="position:absolute;left:5602;top:1873;width:10;height:2" coordorigin="5602,1873" coordsize="10,0" path="m5602,1873l5611,1873e" filled="false" stroked="true" strokeweight=".48pt" strokecolor="#000000">
                <v:path arrowok="t"/>
              </v:shape>
            </v:group>
            <v:group style="position:absolute;left:5602;top:1892;width:10;height:2" coordorigin="5602,1892" coordsize="10,2">
              <v:shape style="position:absolute;left:5602;top:1892;width:10;height:2" coordorigin="5602,1892" coordsize="10,0" path="m5602,1892l5611,1892e" filled="false" stroked="true" strokeweight=".48pt" strokecolor="#000000">
                <v:path arrowok="t"/>
              </v:shape>
            </v:group>
            <v:group style="position:absolute;left:5602;top:1911;width:10;height:2" coordorigin="5602,1911" coordsize="10,2">
              <v:shape style="position:absolute;left:5602;top:1911;width:10;height:2" coordorigin="5602,1911" coordsize="10,0" path="m5602,1911l5611,1911e" filled="false" stroked="true" strokeweight=".48pt" strokecolor="#000000">
                <v:path arrowok="t"/>
              </v:shape>
            </v:group>
            <v:group style="position:absolute;left:5602;top:1931;width:10;height:2" coordorigin="5602,1931" coordsize="10,2">
              <v:shape style="position:absolute;left:5602;top:1931;width:10;height:2" coordorigin="5602,1931" coordsize="10,0" path="m5602,1931l5611,1931e" filled="false" stroked="true" strokeweight=".48pt" strokecolor="#000000">
                <v:path arrowok="t"/>
              </v:shape>
            </v:group>
            <v:group style="position:absolute;left:5602;top:1950;width:10;height:2" coordorigin="5602,1950" coordsize="10,2">
              <v:shape style="position:absolute;left:5602;top:1950;width:10;height:2" coordorigin="5602,1950" coordsize="10,0" path="m5602,1950l5611,1950e" filled="false" stroked="true" strokeweight=".48pt" strokecolor="#000000">
                <v:path arrowok="t"/>
              </v:shape>
            </v:group>
            <v:group style="position:absolute;left:5602;top:1969;width:10;height:2" coordorigin="5602,1969" coordsize="10,2">
              <v:shape style="position:absolute;left:5602;top:1969;width:10;height:2" coordorigin="5602,1969" coordsize="10,0" path="m5602,1969l5611,1969e" filled="false" stroked="true" strokeweight=".48pt" strokecolor="#000000">
                <v:path arrowok="t"/>
              </v:shape>
            </v:group>
            <v:group style="position:absolute;left:5602;top:1988;width:10;height:2" coordorigin="5602,1988" coordsize="10,2">
              <v:shape style="position:absolute;left:5602;top:1988;width:10;height:2" coordorigin="5602,1988" coordsize="10,0" path="m5602,1988l5611,1988e" filled="false" stroked="true" strokeweight=".48pt" strokecolor="#000000">
                <v:path arrowok="t"/>
              </v:shape>
            </v:group>
            <v:group style="position:absolute;left:5602;top:2007;width:10;height:2" coordorigin="5602,2007" coordsize="10,2">
              <v:shape style="position:absolute;left:5602;top:2007;width:10;height:2" coordorigin="5602,2007" coordsize="10,0" path="m5602,2007l5611,2007e" filled="false" stroked="true" strokeweight=".48pt" strokecolor="#000000">
                <v:path arrowok="t"/>
              </v:shape>
            </v:group>
            <v:group style="position:absolute;left:5602;top:2027;width:10;height:2" coordorigin="5602,2027" coordsize="10,2">
              <v:shape style="position:absolute;left:5602;top:2027;width:10;height:2" coordorigin="5602,2027" coordsize="10,0" path="m5602,2027l5611,2027e" filled="false" stroked="true" strokeweight=".48pt" strokecolor="#000000">
                <v:path arrowok="t"/>
              </v:shape>
            </v:group>
            <v:group style="position:absolute;left:5602;top:2046;width:10;height:2" coordorigin="5602,2046" coordsize="10,2">
              <v:shape style="position:absolute;left:5602;top:2046;width:10;height:2" coordorigin="5602,2046" coordsize="10,0" path="m5602,2046l5611,2046e" filled="false" stroked="true" strokeweight=".48pt" strokecolor="#000000">
                <v:path arrowok="t"/>
              </v:shape>
            </v:group>
            <v:group style="position:absolute;left:5602;top:2065;width:10;height:2" coordorigin="5602,2065" coordsize="10,2">
              <v:shape style="position:absolute;left:5602;top:2065;width:10;height:2" coordorigin="5602,2065" coordsize="10,0" path="m5602,2065l5611,2065e" filled="false" stroked="true" strokeweight=".48pt" strokecolor="#000000">
                <v:path arrowok="t"/>
              </v:shape>
            </v:group>
            <v:group style="position:absolute;left:5602;top:2084;width:10;height:2" coordorigin="5602,2084" coordsize="10,2">
              <v:shape style="position:absolute;left:5602;top:2084;width:10;height:2" coordorigin="5602,2084" coordsize="10,0" path="m5602,2084l5611,2084e" filled="false" stroked="true" strokeweight=".48pt" strokecolor="#000000">
                <v:path arrowok="t"/>
              </v:shape>
            </v:group>
            <v:group style="position:absolute;left:5602;top:2103;width:10;height:2" coordorigin="5602,2103" coordsize="10,2">
              <v:shape style="position:absolute;left:5602;top:2103;width:10;height:2" coordorigin="5602,2103" coordsize="10,0" path="m5602,2103l5611,2103e" filled="false" stroked="true" strokeweight=".48pt" strokecolor="#000000">
                <v:path arrowok="t"/>
              </v:shape>
            </v:group>
            <v:group style="position:absolute;left:2410;top:2190;width:10;height:2" coordorigin="2410,2190" coordsize="10,2">
              <v:shape style="position:absolute;left:2410;top:2190;width:10;height:2" coordorigin="2410,2190" coordsize="10,0" path="m2410,2190l2419,2190e" filled="false" stroked="true" strokeweight=".48pt" strokecolor="#000000">
                <v:path arrowok="t"/>
              </v:shape>
            </v:group>
            <v:group style="position:absolute;left:2429;top:2190;width:10;height:2" coordorigin="2429,2190" coordsize="10,2">
              <v:shape style="position:absolute;left:2429;top:2190;width:10;height:2" coordorigin="2429,2190" coordsize="10,0" path="m2429,2190l2438,2190e" filled="false" stroked="true" strokeweight=".48pt" strokecolor="#000000">
                <v:path arrowok="t"/>
              </v:shape>
            </v:group>
            <v:group style="position:absolute;left:2448;top:2190;width:10;height:2" coordorigin="2448,2190" coordsize="10,2">
              <v:shape style="position:absolute;left:2448;top:2190;width:10;height:2" coordorigin="2448,2190" coordsize="10,0" path="m2448,2190l2458,2190e" filled="false" stroked="true" strokeweight=".48pt" strokecolor="#000000">
                <v:path arrowok="t"/>
              </v:shape>
            </v:group>
            <v:group style="position:absolute;left:2467;top:2190;width:10;height:2" coordorigin="2467,2190" coordsize="10,2">
              <v:shape style="position:absolute;left:2467;top:2190;width:10;height:2" coordorigin="2467,2190" coordsize="10,0" path="m2467,2190l2477,2190e" filled="false" stroked="true" strokeweight=".48pt" strokecolor="#000000">
                <v:path arrowok="t"/>
              </v:shape>
            </v:group>
            <v:group style="position:absolute;left:2486;top:2190;width:10;height:2" coordorigin="2486,2190" coordsize="10,2">
              <v:shape style="position:absolute;left:2486;top:2190;width:10;height:2" coordorigin="2486,2190" coordsize="10,0" path="m2486,2190l2496,2190e" filled="false" stroked="true" strokeweight=".48pt" strokecolor="#000000">
                <v:path arrowok="t"/>
              </v:shape>
            </v:group>
            <v:group style="position:absolute;left:2506;top:2190;width:10;height:2" coordorigin="2506,2190" coordsize="10,2">
              <v:shape style="position:absolute;left:2506;top:2190;width:10;height:2" coordorigin="2506,2190" coordsize="10,0" path="m2506,2190l2515,2190e" filled="false" stroked="true" strokeweight=".48pt" strokecolor="#000000">
                <v:path arrowok="t"/>
              </v:shape>
            </v:group>
            <v:group style="position:absolute;left:2525;top:2190;width:10;height:2" coordorigin="2525,2190" coordsize="10,2">
              <v:shape style="position:absolute;left:2525;top:2190;width:10;height:2" coordorigin="2525,2190" coordsize="10,0" path="m2525,2190l2534,2190e" filled="false" stroked="true" strokeweight=".48pt" strokecolor="#000000">
                <v:path arrowok="t"/>
              </v:shape>
            </v:group>
            <v:group style="position:absolute;left:2544;top:2190;width:10;height:2" coordorigin="2544,2190" coordsize="10,2">
              <v:shape style="position:absolute;left:2544;top:2190;width:10;height:2" coordorigin="2544,2190" coordsize="10,0" path="m2544,2190l2554,2190e" filled="false" stroked="true" strokeweight=".48pt" strokecolor="#000000">
                <v:path arrowok="t"/>
              </v:shape>
            </v:group>
            <v:group style="position:absolute;left:2563;top:2190;width:10;height:2" coordorigin="2563,2190" coordsize="10,2">
              <v:shape style="position:absolute;left:2563;top:2190;width:10;height:2" coordorigin="2563,2190" coordsize="10,0" path="m2563,2190l2573,2190e" filled="false" stroked="true" strokeweight=".48pt" strokecolor="#000000">
                <v:path arrowok="t"/>
              </v:shape>
            </v:group>
            <v:group style="position:absolute;left:2582;top:2190;width:10;height:2" coordorigin="2582,2190" coordsize="10,2">
              <v:shape style="position:absolute;left:2582;top:2190;width:10;height:2" coordorigin="2582,2190" coordsize="10,0" path="m2582,2190l2592,2190e" filled="false" stroked="true" strokeweight=".48pt" strokecolor="#000000">
                <v:path arrowok="t"/>
              </v:shape>
            </v:group>
            <v:group style="position:absolute;left:2602;top:2190;width:10;height:2" coordorigin="2602,2190" coordsize="10,2">
              <v:shape style="position:absolute;left:2602;top:2190;width:10;height:2" coordorigin="2602,2190" coordsize="10,0" path="m2602,2190l2611,2190e" filled="false" stroked="true" strokeweight=".48pt" strokecolor="#000000">
                <v:path arrowok="t"/>
              </v:shape>
            </v:group>
            <v:group style="position:absolute;left:2621;top:2190;width:10;height:2" coordorigin="2621,2190" coordsize="10,2">
              <v:shape style="position:absolute;left:2621;top:2190;width:10;height:2" coordorigin="2621,2190" coordsize="10,0" path="m2621,2190l2630,2190e" filled="false" stroked="true" strokeweight=".48pt" strokecolor="#000000">
                <v:path arrowok="t"/>
              </v:shape>
            </v:group>
            <v:group style="position:absolute;left:2640;top:2190;width:10;height:2" coordorigin="2640,2190" coordsize="10,2">
              <v:shape style="position:absolute;left:2640;top:2190;width:10;height:2" coordorigin="2640,2190" coordsize="10,0" path="m2640,2190l2650,2190e" filled="false" stroked="true" strokeweight=".48pt" strokecolor="#000000">
                <v:path arrowok="t"/>
              </v:shape>
            </v:group>
            <v:group style="position:absolute;left:2659;top:2190;width:10;height:2" coordorigin="2659,2190" coordsize="10,2">
              <v:shape style="position:absolute;left:2659;top:2190;width:10;height:2" coordorigin="2659,2190" coordsize="10,0" path="m2659,2190l2669,2190e" filled="false" stroked="true" strokeweight=".48pt" strokecolor="#000000">
                <v:path arrowok="t"/>
              </v:shape>
            </v:group>
            <v:group style="position:absolute;left:2678;top:2190;width:10;height:2" coordorigin="2678,2190" coordsize="10,2">
              <v:shape style="position:absolute;left:2678;top:2190;width:10;height:2" coordorigin="2678,2190" coordsize="10,0" path="m2678,2190l2688,2190e" filled="false" stroked="true" strokeweight=".48pt" strokecolor="#000000">
                <v:path arrowok="t"/>
              </v:shape>
            </v:group>
            <v:group style="position:absolute;left:2698;top:2190;width:10;height:2" coordorigin="2698,2190" coordsize="10,2">
              <v:shape style="position:absolute;left:2698;top:2190;width:10;height:2" coordorigin="2698,2190" coordsize="10,0" path="m2698,2190l2707,2190e" filled="false" stroked="true" strokeweight=".48pt" strokecolor="#000000">
                <v:path arrowok="t"/>
              </v:shape>
            </v:group>
            <v:group style="position:absolute;left:2717;top:2190;width:10;height:2" coordorigin="2717,2190" coordsize="10,2">
              <v:shape style="position:absolute;left:2717;top:2190;width:10;height:2" coordorigin="2717,2190" coordsize="10,0" path="m2717,2190l2726,2190e" filled="false" stroked="true" strokeweight=".48pt" strokecolor="#000000">
                <v:path arrowok="t"/>
              </v:shape>
            </v:group>
            <v:group style="position:absolute;left:2736;top:2190;width:10;height:2" coordorigin="2736,2190" coordsize="10,2">
              <v:shape style="position:absolute;left:2736;top:2190;width:10;height:2" coordorigin="2736,2190" coordsize="10,0" path="m2736,2190l2746,2190e" filled="false" stroked="true" strokeweight=".48pt" strokecolor="#000000">
                <v:path arrowok="t"/>
              </v:shape>
            </v:group>
            <v:group style="position:absolute;left:2755;top:2190;width:10;height:2" coordorigin="2755,2190" coordsize="10,2">
              <v:shape style="position:absolute;left:2755;top:2190;width:10;height:2" coordorigin="2755,2190" coordsize="10,0" path="m2755,2190l2765,2190e" filled="false" stroked="true" strokeweight=".48pt" strokecolor="#000000">
                <v:path arrowok="t"/>
              </v:shape>
            </v:group>
            <v:group style="position:absolute;left:2774;top:2190;width:10;height:2" coordorigin="2774,2190" coordsize="10,2">
              <v:shape style="position:absolute;left:2774;top:2190;width:10;height:2" coordorigin="2774,2190" coordsize="10,0" path="m2774,2190l2784,2190e" filled="false" stroked="true" strokeweight=".48pt" strokecolor="#000000">
                <v:path arrowok="t"/>
              </v:shape>
            </v:group>
            <v:group style="position:absolute;left:2794;top:2190;width:10;height:2" coordorigin="2794,2190" coordsize="10,2">
              <v:shape style="position:absolute;left:2794;top:2190;width:10;height:2" coordorigin="2794,2190" coordsize="10,0" path="m2794,2190l2803,2190e" filled="false" stroked="true" strokeweight=".48pt" strokecolor="#000000">
                <v:path arrowok="t"/>
              </v:shape>
            </v:group>
            <v:group style="position:absolute;left:2813;top:2190;width:10;height:2" coordorigin="2813,2190" coordsize="10,2">
              <v:shape style="position:absolute;left:2813;top:2190;width:10;height:2" coordorigin="2813,2190" coordsize="10,0" path="m2813,2190l2822,2190e" filled="false" stroked="true" strokeweight=".48pt" strokecolor="#000000">
                <v:path arrowok="t"/>
              </v:shape>
            </v:group>
            <v:group style="position:absolute;left:2832;top:2190;width:10;height:2" coordorigin="2832,2190" coordsize="10,2">
              <v:shape style="position:absolute;left:2832;top:2190;width:10;height:2" coordorigin="2832,2190" coordsize="10,0" path="m2832,2190l2842,2190e" filled="false" stroked="true" strokeweight=".48pt" strokecolor="#000000">
                <v:path arrowok="t"/>
              </v:shape>
            </v:group>
            <v:group style="position:absolute;left:2851;top:2190;width:10;height:2" coordorigin="2851,2190" coordsize="10,2">
              <v:shape style="position:absolute;left:2851;top:2190;width:10;height:2" coordorigin="2851,2190" coordsize="10,0" path="m2851,2190l2861,2190e" filled="false" stroked="true" strokeweight=".48pt" strokecolor="#000000">
                <v:path arrowok="t"/>
              </v:shape>
            </v:group>
            <v:group style="position:absolute;left:2870;top:2190;width:10;height:2" coordorigin="2870,2190" coordsize="10,2">
              <v:shape style="position:absolute;left:2870;top:2190;width:10;height:2" coordorigin="2870,2190" coordsize="10,0" path="m2870,2190l2880,2190e" filled="false" stroked="true" strokeweight=".48pt" strokecolor="#000000">
                <v:path arrowok="t"/>
              </v:shape>
            </v:group>
            <v:group style="position:absolute;left:2890;top:2190;width:10;height:2" coordorigin="2890,2190" coordsize="10,2">
              <v:shape style="position:absolute;left:2890;top:2190;width:10;height:2" coordorigin="2890,2190" coordsize="10,0" path="m2890,2190l2899,2190e" filled="false" stroked="true" strokeweight=".48pt" strokecolor="#000000">
                <v:path arrowok="t"/>
              </v:shape>
            </v:group>
            <v:group style="position:absolute;left:2909;top:2190;width:10;height:2" coordorigin="2909,2190" coordsize="10,2">
              <v:shape style="position:absolute;left:2909;top:2190;width:10;height:2" coordorigin="2909,2190" coordsize="10,0" path="m2909,2190l2918,2190e" filled="false" stroked="true" strokeweight=".48pt" strokecolor="#000000">
                <v:path arrowok="t"/>
              </v:shape>
            </v:group>
            <v:group style="position:absolute;left:2928;top:2190;width:10;height:2" coordorigin="2928,2190" coordsize="10,2">
              <v:shape style="position:absolute;left:2928;top:2190;width:10;height:2" coordorigin="2928,2190" coordsize="10,0" path="m2928,2190l2938,2190e" filled="false" stroked="true" strokeweight=".48pt" strokecolor="#000000">
                <v:path arrowok="t"/>
              </v:shape>
            </v:group>
            <v:group style="position:absolute;left:2947;top:2190;width:10;height:2" coordorigin="2947,2190" coordsize="10,2">
              <v:shape style="position:absolute;left:2947;top:2190;width:10;height:2" coordorigin="2947,2190" coordsize="10,0" path="m2947,2190l2957,2190e" filled="false" stroked="true" strokeweight=".48pt" strokecolor="#000000">
                <v:path arrowok="t"/>
              </v:shape>
            </v:group>
            <v:group style="position:absolute;left:2966;top:2190;width:10;height:2" coordorigin="2966,2190" coordsize="10,2">
              <v:shape style="position:absolute;left:2966;top:2190;width:10;height:2" coordorigin="2966,2190" coordsize="10,0" path="m2966,2190l2976,2190e" filled="false" stroked="true" strokeweight=".48pt" strokecolor="#000000">
                <v:path arrowok="t"/>
              </v:shape>
            </v:group>
            <v:group style="position:absolute;left:2986;top:2190;width:10;height:2" coordorigin="2986,2190" coordsize="10,2">
              <v:shape style="position:absolute;left:2986;top:2190;width:10;height:2" coordorigin="2986,2190" coordsize="10,0" path="m2986,2190l2995,2190e" filled="false" stroked="true" strokeweight=".48pt" strokecolor="#000000">
                <v:path arrowok="t"/>
              </v:shape>
            </v:group>
            <v:group style="position:absolute;left:3005;top:2190;width:10;height:2" coordorigin="3005,2190" coordsize="10,2">
              <v:shape style="position:absolute;left:3005;top:2190;width:10;height:2" coordorigin="3005,2190" coordsize="10,0" path="m3005,2190l3014,2190e" filled="false" stroked="true" strokeweight=".48pt" strokecolor="#000000">
                <v:path arrowok="t"/>
              </v:shape>
            </v:group>
            <v:group style="position:absolute;left:3024;top:2190;width:10;height:2" coordorigin="3024,2190" coordsize="10,2">
              <v:shape style="position:absolute;left:3024;top:2190;width:10;height:2" coordorigin="3024,2190" coordsize="10,0" path="m3024,2190l3034,2190e" filled="false" stroked="true" strokeweight=".48pt" strokecolor="#000000">
                <v:path arrowok="t"/>
              </v:shape>
            </v:group>
            <v:group style="position:absolute;left:3043;top:2190;width:10;height:2" coordorigin="3043,2190" coordsize="10,2">
              <v:shape style="position:absolute;left:3043;top:2190;width:10;height:2" coordorigin="3043,2190" coordsize="10,0" path="m3043,2190l3053,2190e" filled="false" stroked="true" strokeweight=".48pt" strokecolor="#000000">
                <v:path arrowok="t"/>
              </v:shape>
            </v:group>
            <v:group style="position:absolute;left:3062;top:2190;width:10;height:2" coordorigin="3062,2190" coordsize="10,2">
              <v:shape style="position:absolute;left:3062;top:2190;width:10;height:2" coordorigin="3062,2190" coordsize="10,0" path="m3062,2190l3072,2190e" filled="false" stroked="true" strokeweight=".48pt" strokecolor="#000000">
                <v:path arrowok="t"/>
              </v:shape>
            </v:group>
            <v:group style="position:absolute;left:3082;top:2190;width:10;height:2" coordorigin="3082,2190" coordsize="10,2">
              <v:shape style="position:absolute;left:3082;top:2190;width:10;height:2" coordorigin="3082,2190" coordsize="10,0" path="m3082,2190l3091,2190e" filled="false" stroked="true" strokeweight=".48pt" strokecolor="#000000">
                <v:path arrowok="t"/>
              </v:shape>
            </v:group>
            <v:group style="position:absolute;left:3101;top:2190;width:10;height:2" coordorigin="3101,2190" coordsize="10,2">
              <v:shape style="position:absolute;left:3101;top:2190;width:10;height:2" coordorigin="3101,2190" coordsize="10,0" path="m3101,2190l3110,2190e" filled="false" stroked="true" strokeweight=".48pt" strokecolor="#000000">
                <v:path arrowok="t"/>
              </v:shape>
            </v:group>
            <v:group style="position:absolute;left:3120;top:2190;width:10;height:2" coordorigin="3120,2190" coordsize="10,2">
              <v:shape style="position:absolute;left:3120;top:2190;width:10;height:2" coordorigin="3120,2190" coordsize="10,0" path="m3120,2190l3130,2190e" filled="false" stroked="true" strokeweight=".48pt" strokecolor="#000000">
                <v:path arrowok="t"/>
              </v:shape>
            </v:group>
            <v:group style="position:absolute;left:3139;top:2190;width:10;height:2" coordorigin="3139,2190" coordsize="10,2">
              <v:shape style="position:absolute;left:3139;top:2190;width:10;height:2" coordorigin="3139,2190" coordsize="10,0" path="m3139,2190l3149,2190e" filled="false" stroked="true" strokeweight=".48pt" strokecolor="#000000">
                <v:path arrowok="t"/>
              </v:shape>
            </v:group>
            <v:group style="position:absolute;left:3158;top:2190;width:10;height:2" coordorigin="3158,2190" coordsize="10,2">
              <v:shape style="position:absolute;left:3158;top:2190;width:10;height:2" coordorigin="3158,2190" coordsize="10,0" path="m3158,2190l3168,2190e" filled="false" stroked="true" strokeweight=".48pt" strokecolor="#000000">
                <v:path arrowok="t"/>
              </v:shape>
            </v:group>
            <v:group style="position:absolute;left:3178;top:2190;width:10;height:2" coordorigin="3178,2190" coordsize="10,2">
              <v:shape style="position:absolute;left:3178;top:2190;width:10;height:2" coordorigin="3178,2190" coordsize="10,0" path="m3178,2190l3187,2190e" filled="false" stroked="true" strokeweight=".48pt" strokecolor="#000000">
                <v:path arrowok="t"/>
              </v:shape>
            </v:group>
            <v:group style="position:absolute;left:3197;top:2190;width:10;height:2" coordorigin="3197,2190" coordsize="10,2">
              <v:shape style="position:absolute;left:3197;top:2190;width:10;height:2" coordorigin="3197,2190" coordsize="10,0" path="m3197,2190l3206,2190e" filled="false" stroked="true" strokeweight=".48pt" strokecolor="#000000">
                <v:path arrowok="t"/>
              </v:shape>
            </v:group>
            <v:group style="position:absolute;left:3216;top:2190;width:10;height:2" coordorigin="3216,2190" coordsize="10,2">
              <v:shape style="position:absolute;left:3216;top:2190;width:10;height:2" coordorigin="3216,2190" coordsize="10,0" path="m3216,2190l3226,2190e" filled="false" stroked="true" strokeweight=".48pt" strokecolor="#000000">
                <v:path arrowok="t"/>
              </v:shape>
            </v:group>
            <v:group style="position:absolute;left:3235;top:2190;width:10;height:2" coordorigin="3235,2190" coordsize="10,2">
              <v:shape style="position:absolute;left:3235;top:2190;width:10;height:2" coordorigin="3235,2190" coordsize="10,0" path="m3235,2190l3245,2190e" filled="false" stroked="true" strokeweight=".48pt" strokecolor="#000000">
                <v:path arrowok="t"/>
              </v:shape>
            </v:group>
            <v:group style="position:absolute;left:3254;top:2190;width:10;height:2" coordorigin="3254,2190" coordsize="10,2">
              <v:shape style="position:absolute;left:3254;top:2190;width:10;height:2" coordorigin="3254,2190" coordsize="10,0" path="m3254,2190l3264,2190e" filled="false" stroked="true" strokeweight=".48pt" strokecolor="#000000">
                <v:path arrowok="t"/>
              </v:shape>
            </v:group>
            <v:group style="position:absolute;left:3274;top:2190;width:10;height:2" coordorigin="3274,2190" coordsize="10,2">
              <v:shape style="position:absolute;left:3274;top:2190;width:10;height:2" coordorigin="3274,2190" coordsize="10,0" path="m3274,2190l3283,2190e" filled="false" stroked="true" strokeweight=".48pt" strokecolor="#000000">
                <v:path arrowok="t"/>
              </v:shape>
            </v:group>
            <v:group style="position:absolute;left:3293;top:2190;width:10;height:2" coordorigin="3293,2190" coordsize="10,2">
              <v:shape style="position:absolute;left:3293;top:2190;width:10;height:2" coordorigin="3293,2190" coordsize="10,0" path="m3293,2190l3302,2190e" filled="false" stroked="true" strokeweight=".48pt" strokecolor="#000000">
                <v:path arrowok="t"/>
              </v:shape>
            </v:group>
            <v:group style="position:absolute;left:3312;top:2190;width:10;height:2" coordorigin="3312,2190" coordsize="10,2">
              <v:shape style="position:absolute;left:3312;top:2190;width:10;height:2" coordorigin="3312,2190" coordsize="10,0" path="m3312,2190l3322,2190e" filled="false" stroked="true" strokeweight=".48pt" strokecolor="#000000">
                <v:path arrowok="t"/>
              </v:shape>
            </v:group>
            <v:group style="position:absolute;left:3331;top:2190;width:10;height:2" coordorigin="3331,2190" coordsize="10,2">
              <v:shape style="position:absolute;left:3331;top:2190;width:10;height:2" coordorigin="3331,2190" coordsize="10,0" path="m3331,2190l3341,2190e" filled="false" stroked="true" strokeweight=".48pt" strokecolor="#000000">
                <v:path arrowok="t"/>
              </v:shape>
            </v:group>
            <v:group style="position:absolute;left:3350;top:2190;width:10;height:2" coordorigin="3350,2190" coordsize="10,2">
              <v:shape style="position:absolute;left:3350;top:2190;width:10;height:2" coordorigin="3350,2190" coordsize="10,0" path="m3350,2190l3360,2190e" filled="false" stroked="true" strokeweight=".48pt" strokecolor="#000000">
                <v:path arrowok="t"/>
              </v:shape>
            </v:group>
            <v:group style="position:absolute;left:3370;top:2190;width:10;height:2" coordorigin="3370,2190" coordsize="10,2">
              <v:shape style="position:absolute;left:3370;top:2190;width:10;height:2" coordorigin="3370,2190" coordsize="10,0" path="m3370,2190l3379,2190e" filled="false" stroked="true" strokeweight=".48pt" strokecolor="#000000">
                <v:path arrowok="t"/>
              </v:shape>
            </v:group>
            <v:group style="position:absolute;left:3389;top:2190;width:10;height:2" coordorigin="3389,2190" coordsize="10,2">
              <v:shape style="position:absolute;left:3389;top:2190;width:10;height:2" coordorigin="3389,2190" coordsize="10,0" path="m3389,2190l3398,2190e" filled="false" stroked="true" strokeweight=".48pt" strokecolor="#000000">
                <v:path arrowok="t"/>
              </v:shape>
            </v:group>
            <v:group style="position:absolute;left:3408;top:2190;width:10;height:2" coordorigin="3408,2190" coordsize="10,2">
              <v:shape style="position:absolute;left:3408;top:2190;width:10;height:2" coordorigin="3408,2190" coordsize="10,0" path="m3408,2190l3418,2190e" filled="false" stroked="true" strokeweight=".48pt" strokecolor="#000000">
                <v:path arrowok="t"/>
              </v:shape>
            </v:group>
            <v:group style="position:absolute;left:3427;top:2190;width:10;height:2" coordorigin="3427,2190" coordsize="10,2">
              <v:shape style="position:absolute;left:3427;top:2190;width:10;height:2" coordorigin="3427,2190" coordsize="10,0" path="m3427,2190l3437,2190e" filled="false" stroked="true" strokeweight=".48pt" strokecolor="#000000">
                <v:path arrowok="t"/>
              </v:shape>
            </v:group>
            <v:group style="position:absolute;left:3446;top:2190;width:10;height:2" coordorigin="3446,2190" coordsize="10,2">
              <v:shape style="position:absolute;left:3446;top:2190;width:10;height:2" coordorigin="3446,2190" coordsize="10,0" path="m3446,2190l3456,2190e" filled="false" stroked="true" strokeweight=".48pt" strokecolor="#000000">
                <v:path arrowok="t"/>
              </v:shape>
            </v:group>
            <v:group style="position:absolute;left:3466;top:2190;width:10;height:2" coordorigin="3466,2190" coordsize="10,2">
              <v:shape style="position:absolute;left:3466;top:2190;width:10;height:2" coordorigin="3466,2190" coordsize="10,0" path="m3466,2190l3475,2190e" filled="false" stroked="true" strokeweight=".48pt" strokecolor="#000000">
                <v:path arrowok="t"/>
              </v:shape>
            </v:group>
            <v:group style="position:absolute;left:3485;top:2190;width:10;height:2" coordorigin="3485,2190" coordsize="10,2">
              <v:shape style="position:absolute;left:3485;top:2190;width:10;height:2" coordorigin="3485,2190" coordsize="10,0" path="m3485,2190l3494,2190e" filled="false" stroked="true" strokeweight=".48pt" strokecolor="#000000">
                <v:path arrowok="t"/>
              </v:shape>
            </v:group>
            <v:group style="position:absolute;left:3504;top:2190;width:10;height:2" coordorigin="3504,2190" coordsize="10,2">
              <v:shape style="position:absolute;left:3504;top:2190;width:10;height:2" coordorigin="3504,2190" coordsize="10,0" path="m3504,2190l3514,2190e" filled="false" stroked="true" strokeweight=".48pt" strokecolor="#000000">
                <v:path arrowok="t"/>
              </v:shape>
            </v:group>
            <v:group style="position:absolute;left:3523;top:2190;width:10;height:2" coordorigin="3523,2190" coordsize="10,2">
              <v:shape style="position:absolute;left:3523;top:2190;width:10;height:2" coordorigin="3523,2190" coordsize="10,0" path="m3523,2190l3533,2190e" filled="false" stroked="true" strokeweight=".48pt" strokecolor="#000000">
                <v:path arrowok="t"/>
              </v:shape>
            </v:group>
            <v:group style="position:absolute;left:3542;top:2190;width:10;height:2" coordorigin="3542,2190" coordsize="10,2">
              <v:shape style="position:absolute;left:3542;top:2190;width:10;height:2" coordorigin="3542,2190" coordsize="10,0" path="m3542,2190l3552,2190e" filled="false" stroked="true" strokeweight=".48pt" strokecolor="#000000">
                <v:path arrowok="t"/>
              </v:shape>
            </v:group>
            <v:group style="position:absolute;left:3562;top:2190;width:10;height:2" coordorigin="3562,2190" coordsize="10,2">
              <v:shape style="position:absolute;left:3562;top:2190;width:10;height:2" coordorigin="3562,2190" coordsize="10,0" path="m3562,2190l3571,2190e" filled="false" stroked="true" strokeweight=".48pt" strokecolor="#000000">
                <v:path arrowok="t"/>
              </v:shape>
            </v:group>
            <v:group style="position:absolute;left:3581;top:2190;width:10;height:2" coordorigin="3581,2190" coordsize="10,2">
              <v:shape style="position:absolute;left:3581;top:2190;width:10;height:2" coordorigin="3581,2190" coordsize="10,0" path="m3581,2190l3590,2190e" filled="false" stroked="true" strokeweight=".48pt" strokecolor="#000000">
                <v:path arrowok="t"/>
              </v:shape>
            </v:group>
            <v:group style="position:absolute;left:3600;top:2190;width:10;height:2" coordorigin="3600,2190" coordsize="10,2">
              <v:shape style="position:absolute;left:3600;top:2190;width:10;height:2" coordorigin="3600,2190" coordsize="10,0" path="m3600,2190l3610,2190e" filled="false" stroked="true" strokeweight=".48pt" strokecolor="#000000">
                <v:path arrowok="t"/>
              </v:shape>
            </v:group>
            <v:group style="position:absolute;left:3619;top:2190;width:10;height:2" coordorigin="3619,2190" coordsize="10,2">
              <v:shape style="position:absolute;left:3619;top:2190;width:10;height:2" coordorigin="3619,2190" coordsize="10,0" path="m3619,2190l3629,2190e" filled="false" stroked="true" strokeweight=".48pt" strokecolor="#000000">
                <v:path arrowok="t"/>
              </v:shape>
            </v:group>
            <v:group style="position:absolute;left:3638;top:2190;width:10;height:2" coordorigin="3638,2190" coordsize="10,2">
              <v:shape style="position:absolute;left:3638;top:2190;width:10;height:2" coordorigin="3638,2190" coordsize="10,0" path="m3638,2190l3648,2190e" filled="false" stroked="true" strokeweight=".48pt" strokecolor="#000000">
                <v:path arrowok="t"/>
              </v:shape>
            </v:group>
            <v:group style="position:absolute;left:3658;top:2190;width:10;height:2" coordorigin="3658,2190" coordsize="10,2">
              <v:shape style="position:absolute;left:3658;top:2190;width:10;height:2" coordorigin="3658,2190" coordsize="10,0" path="m3658,2190l3667,2190e" filled="false" stroked="true" strokeweight=".48pt" strokecolor="#000000">
                <v:path arrowok="t"/>
              </v:shape>
            </v:group>
            <v:group style="position:absolute;left:3677;top:2190;width:10;height:2" coordorigin="3677,2190" coordsize="10,2">
              <v:shape style="position:absolute;left:3677;top:2190;width:10;height:2" coordorigin="3677,2190" coordsize="10,0" path="m3677,2190l3686,2190e" filled="false" stroked="true" strokeweight=".48pt" strokecolor="#000000">
                <v:path arrowok="t"/>
              </v:shape>
            </v:group>
            <v:group style="position:absolute;left:3696;top:2190;width:10;height:2" coordorigin="3696,2190" coordsize="10,2">
              <v:shape style="position:absolute;left:3696;top:2190;width:10;height:2" coordorigin="3696,2190" coordsize="10,0" path="m3696,2190l3706,2190e" filled="false" stroked="true" strokeweight=".48pt" strokecolor="#000000">
                <v:path arrowok="t"/>
              </v:shape>
            </v:group>
            <v:group style="position:absolute;left:3715;top:2190;width:10;height:2" coordorigin="3715,2190" coordsize="10,2">
              <v:shape style="position:absolute;left:3715;top:2190;width:10;height:2" coordorigin="3715,2190" coordsize="10,0" path="m3715,2190l3725,2190e" filled="false" stroked="true" strokeweight=".48pt" strokecolor="#000000">
                <v:path arrowok="t"/>
              </v:shape>
            </v:group>
            <v:group style="position:absolute;left:3734;top:2190;width:10;height:2" coordorigin="3734,2190" coordsize="10,2">
              <v:shape style="position:absolute;left:3734;top:2190;width:10;height:2" coordorigin="3734,2190" coordsize="10,0" path="m3734,2190l3744,2190e" filled="false" stroked="true" strokeweight=".48pt" strokecolor="#000000">
                <v:path arrowok="t"/>
              </v:shape>
            </v:group>
            <v:group style="position:absolute;left:3754;top:2190;width:10;height:2" coordorigin="3754,2190" coordsize="10,2">
              <v:shape style="position:absolute;left:3754;top:2190;width:10;height:2" coordorigin="3754,2190" coordsize="10,0" path="m3754,2190l3763,2190e" filled="false" stroked="true" strokeweight=".48pt" strokecolor="#000000">
                <v:path arrowok="t"/>
              </v:shape>
            </v:group>
            <v:group style="position:absolute;left:3773;top:2190;width:10;height:2" coordorigin="3773,2190" coordsize="10,2">
              <v:shape style="position:absolute;left:3773;top:2190;width:10;height:2" coordorigin="3773,2190" coordsize="10,0" path="m3773,2190l3782,2190e" filled="false" stroked="true" strokeweight=".48pt" strokecolor="#000000">
                <v:path arrowok="t"/>
              </v:shape>
            </v:group>
            <v:group style="position:absolute;left:3792;top:2190;width:10;height:2" coordorigin="3792,2190" coordsize="10,2">
              <v:shape style="position:absolute;left:3792;top:2190;width:10;height:2" coordorigin="3792,2190" coordsize="10,0" path="m3792,2190l3802,2190e" filled="false" stroked="true" strokeweight=".48pt" strokecolor="#000000">
                <v:path arrowok="t"/>
              </v:shape>
            </v:group>
            <v:group style="position:absolute;left:3811;top:2190;width:10;height:2" coordorigin="3811,2190" coordsize="10,2">
              <v:shape style="position:absolute;left:3811;top:2190;width:10;height:2" coordorigin="3811,2190" coordsize="10,0" path="m3811,2190l3821,2190e" filled="false" stroked="true" strokeweight=".48pt" strokecolor="#000000">
                <v:path arrowok="t"/>
              </v:shape>
            </v:group>
            <v:group style="position:absolute;left:3830;top:2190;width:10;height:2" coordorigin="3830,2190" coordsize="10,2">
              <v:shape style="position:absolute;left:3830;top:2190;width:10;height:2" coordorigin="3830,2190" coordsize="10,0" path="m3830,2190l3840,2190e" filled="false" stroked="true" strokeweight=".48pt" strokecolor="#000000">
                <v:path arrowok="t"/>
              </v:shape>
            </v:group>
            <v:group style="position:absolute;left:3850;top:2190;width:10;height:2" coordorigin="3850,2190" coordsize="10,2">
              <v:shape style="position:absolute;left:3850;top:2190;width:10;height:2" coordorigin="3850,2190" coordsize="10,0" path="m3850,2190l3859,2190e" filled="false" stroked="true" strokeweight=".48pt" strokecolor="#000000">
                <v:path arrowok="t"/>
              </v:shape>
            </v:group>
            <v:group style="position:absolute;left:3869;top:2190;width:10;height:2" coordorigin="3869,2190" coordsize="10,2">
              <v:shape style="position:absolute;left:3869;top:2190;width:10;height:2" coordorigin="3869,2190" coordsize="10,0" path="m3869,2190l3878,2190e" filled="false" stroked="true" strokeweight=".48pt" strokecolor="#000000">
                <v:path arrowok="t"/>
              </v:shape>
            </v:group>
            <v:group style="position:absolute;left:3888;top:2190;width:10;height:2" coordorigin="3888,2190" coordsize="10,2">
              <v:shape style="position:absolute;left:3888;top:2190;width:10;height:2" coordorigin="3888,2190" coordsize="10,0" path="m3888,2190l3898,2190e" filled="false" stroked="true" strokeweight=".48pt" strokecolor="#000000">
                <v:path arrowok="t"/>
              </v:shape>
            </v:group>
            <v:group style="position:absolute;left:3907;top:2190;width:10;height:2" coordorigin="3907,2190" coordsize="10,2">
              <v:shape style="position:absolute;left:3907;top:2190;width:10;height:2" coordorigin="3907,2190" coordsize="10,0" path="m3907,2190l3917,2190e" filled="false" stroked="true" strokeweight=".48pt" strokecolor="#000000">
                <v:path arrowok="t"/>
              </v:shape>
            </v:group>
            <v:group style="position:absolute;left:3926;top:2190;width:10;height:2" coordorigin="3926,2190" coordsize="10,2">
              <v:shape style="position:absolute;left:3926;top:2190;width:10;height:2" coordorigin="3926,2190" coordsize="10,0" path="m3926,2190l3936,2190e" filled="false" stroked="true" strokeweight=".48pt" strokecolor="#000000">
                <v:path arrowok="t"/>
              </v:shape>
            </v:group>
            <v:group style="position:absolute;left:3946;top:2190;width:10;height:2" coordorigin="3946,2190" coordsize="10,2">
              <v:shape style="position:absolute;left:3946;top:2190;width:10;height:2" coordorigin="3946,2190" coordsize="10,0" path="m3946,2190l3955,2190e" filled="false" stroked="true" strokeweight=".48pt" strokecolor="#000000">
                <v:path arrowok="t"/>
              </v:shape>
            </v:group>
            <v:group style="position:absolute;left:3965;top:2190;width:10;height:2" coordorigin="3965,2190" coordsize="10,2">
              <v:shape style="position:absolute;left:3965;top:2190;width:10;height:2" coordorigin="3965,2190" coordsize="10,0" path="m3965,2190l3974,2190e" filled="false" stroked="true" strokeweight=".48pt" strokecolor="#000000">
                <v:path arrowok="t"/>
              </v:shape>
            </v:group>
            <v:group style="position:absolute;left:3984;top:2190;width:10;height:2" coordorigin="3984,2190" coordsize="10,2">
              <v:shape style="position:absolute;left:3984;top:2190;width:10;height:2" coordorigin="3984,2190" coordsize="10,0" path="m3984,2190l3994,2190e" filled="false" stroked="true" strokeweight=".48pt" strokecolor="#000000">
                <v:path arrowok="t"/>
              </v:shape>
            </v:group>
            <v:group style="position:absolute;left:4003;top:2190;width:10;height:2" coordorigin="4003,2190" coordsize="10,2">
              <v:shape style="position:absolute;left:4003;top:2190;width:10;height:2" coordorigin="4003,2190" coordsize="10,0" path="m4003,2190l4013,2190e" filled="false" stroked="true" strokeweight=".48pt" strokecolor="#000000">
                <v:path arrowok="t"/>
              </v:shape>
            </v:group>
            <v:group style="position:absolute;left:4022;top:2190;width:10;height:2" coordorigin="4022,2190" coordsize="10,2">
              <v:shape style="position:absolute;left:4022;top:2190;width:10;height:2" coordorigin="4022,2190" coordsize="10,0" path="m4022,2190l4032,2190e" filled="false" stroked="true" strokeweight=".48pt" strokecolor="#000000">
                <v:path arrowok="t"/>
              </v:shape>
            </v:group>
            <v:group style="position:absolute;left:4042;top:2190;width:10;height:2" coordorigin="4042,2190" coordsize="10,2">
              <v:shape style="position:absolute;left:4042;top:2190;width:10;height:2" coordorigin="4042,2190" coordsize="10,0" path="m4042,2190l4051,2190e" filled="false" stroked="true" strokeweight=".48pt" strokecolor="#000000">
                <v:path arrowok="t"/>
              </v:shape>
            </v:group>
            <v:group style="position:absolute;left:4061;top:2190;width:10;height:2" coordorigin="4061,2190" coordsize="10,2">
              <v:shape style="position:absolute;left:4061;top:2190;width:10;height:2" coordorigin="4061,2190" coordsize="10,0" path="m4061,2190l4070,2190e" filled="false" stroked="true" strokeweight=".48pt" strokecolor="#000000">
                <v:path arrowok="t"/>
              </v:shape>
            </v:group>
            <v:group style="position:absolute;left:4080;top:2190;width:10;height:2" coordorigin="4080,2190" coordsize="10,2">
              <v:shape style="position:absolute;left:4080;top:2190;width:10;height:2" coordorigin="4080,2190" coordsize="10,0" path="m4080,2190l4090,2190e" filled="false" stroked="true" strokeweight=".48pt" strokecolor="#000000">
                <v:path arrowok="t"/>
              </v:shape>
            </v:group>
            <v:group style="position:absolute;left:4099;top:2190;width:10;height:2" coordorigin="4099,2190" coordsize="10,2">
              <v:shape style="position:absolute;left:4099;top:2190;width:10;height:2" coordorigin="4099,2190" coordsize="10,0" path="m4099,2190l4109,2190e" filled="false" stroked="true" strokeweight=".48pt" strokecolor="#000000">
                <v:path arrowok="t"/>
              </v:shape>
            </v:group>
            <v:group style="position:absolute;left:4118;top:2190;width:10;height:2" coordorigin="4118,2190" coordsize="10,2">
              <v:shape style="position:absolute;left:4118;top:2190;width:10;height:2" coordorigin="4118,2190" coordsize="10,0" path="m4118,2190l4128,2190e" filled="false" stroked="true" strokeweight=".48pt" strokecolor="#000000">
                <v:path arrowok="t"/>
              </v:shape>
            </v:group>
            <v:group style="position:absolute;left:4138;top:2190;width:10;height:2" coordorigin="4138,2190" coordsize="10,2">
              <v:shape style="position:absolute;left:4138;top:2190;width:10;height:2" coordorigin="4138,2190" coordsize="10,0" path="m4138,2190l4147,2190e" filled="false" stroked="true" strokeweight=".48pt" strokecolor="#000000">
                <v:path arrowok="t"/>
              </v:shape>
            </v:group>
            <v:group style="position:absolute;left:4157;top:2190;width:10;height:2" coordorigin="4157,2190" coordsize="10,2">
              <v:shape style="position:absolute;left:4157;top:2190;width:10;height:2" coordorigin="4157,2190" coordsize="10,0" path="m4157,2190l4166,2190e" filled="false" stroked="true" strokeweight=".48pt" strokecolor="#000000">
                <v:path arrowok="t"/>
              </v:shape>
            </v:group>
            <v:group style="position:absolute;left:4176;top:2190;width:10;height:2" coordorigin="4176,2190" coordsize="10,2">
              <v:shape style="position:absolute;left:4176;top:2190;width:10;height:2" coordorigin="4176,2190" coordsize="10,0" path="m4176,2190l4186,2190e" filled="false" stroked="true" strokeweight=".48pt" strokecolor="#000000">
                <v:path arrowok="t"/>
              </v:shape>
            </v:group>
            <v:group style="position:absolute;left:4195;top:2190;width:10;height:2" coordorigin="4195,2190" coordsize="10,2">
              <v:shape style="position:absolute;left:4195;top:2190;width:10;height:2" coordorigin="4195,2190" coordsize="10,0" path="m4195,2190l4205,2190e" filled="false" stroked="true" strokeweight=".48pt" strokecolor="#000000">
                <v:path arrowok="t"/>
              </v:shape>
            </v:group>
            <v:group style="position:absolute;left:4214;top:2190;width:10;height:2" coordorigin="4214,2190" coordsize="10,2">
              <v:shape style="position:absolute;left:4214;top:2190;width:10;height:2" coordorigin="4214,2190" coordsize="10,0" path="m4214,2190l4224,2190e" filled="false" stroked="true" strokeweight=".48pt" strokecolor="#000000">
                <v:path arrowok="t"/>
              </v:shape>
            </v:group>
            <v:group style="position:absolute;left:4234;top:2190;width:10;height:2" coordorigin="4234,2190" coordsize="10,2">
              <v:shape style="position:absolute;left:4234;top:2190;width:10;height:2" coordorigin="4234,2190" coordsize="10,0" path="m4234,2190l4243,2190e" filled="false" stroked="true" strokeweight=".48pt" strokecolor="#000000">
                <v:path arrowok="t"/>
              </v:shape>
            </v:group>
            <v:group style="position:absolute;left:4253;top:2190;width:10;height:2" coordorigin="4253,2190" coordsize="10,2">
              <v:shape style="position:absolute;left:4253;top:2190;width:10;height:2" coordorigin="4253,2190" coordsize="10,0" path="m4253,2190l4262,2190e" filled="false" stroked="true" strokeweight=".48pt" strokecolor="#000000">
                <v:path arrowok="t"/>
              </v:shape>
            </v:group>
            <v:group style="position:absolute;left:4272;top:2190;width:10;height:2" coordorigin="4272,2190" coordsize="10,2">
              <v:shape style="position:absolute;left:4272;top:2190;width:10;height:2" coordorigin="4272,2190" coordsize="10,0" path="m4272,2190l4282,2190e" filled="false" stroked="true" strokeweight=".48pt" strokecolor="#000000">
                <v:path arrowok="t"/>
              </v:shape>
            </v:group>
            <v:group style="position:absolute;left:4291;top:2190;width:10;height:2" coordorigin="4291,2190" coordsize="10,2">
              <v:shape style="position:absolute;left:4291;top:2190;width:10;height:2" coordorigin="4291,2190" coordsize="10,0" path="m4291,2190l4301,2190e" filled="false" stroked="true" strokeweight=".48pt" strokecolor="#000000">
                <v:path arrowok="t"/>
              </v:shape>
            </v:group>
            <v:group style="position:absolute;left:4310;top:2190;width:10;height:2" coordorigin="4310,2190" coordsize="10,2">
              <v:shape style="position:absolute;left:4310;top:2190;width:10;height:2" coordorigin="4310,2190" coordsize="10,0" path="m4310,2190l4320,2190e" filled="false" stroked="true" strokeweight=".48pt" strokecolor="#000000">
                <v:path arrowok="t"/>
              </v:shape>
            </v:group>
            <v:group style="position:absolute;left:4330;top:2190;width:10;height:2" coordorigin="4330,2190" coordsize="10,2">
              <v:shape style="position:absolute;left:4330;top:2190;width:10;height:2" coordorigin="4330,2190" coordsize="10,0" path="m4330,2190l4339,2190e" filled="false" stroked="true" strokeweight=".48pt" strokecolor="#000000">
                <v:path arrowok="t"/>
              </v:shape>
            </v:group>
            <v:group style="position:absolute;left:4349;top:2190;width:10;height:2" coordorigin="4349,2190" coordsize="10,2">
              <v:shape style="position:absolute;left:4349;top:2190;width:10;height:2" coordorigin="4349,2190" coordsize="10,0" path="m4349,2190l4358,2190e" filled="false" stroked="true" strokeweight=".48pt" strokecolor="#000000">
                <v:path arrowok="t"/>
              </v:shape>
            </v:group>
            <v:group style="position:absolute;left:4368;top:2190;width:10;height:2" coordorigin="4368,2190" coordsize="10,2">
              <v:shape style="position:absolute;left:4368;top:2190;width:10;height:2" coordorigin="4368,2190" coordsize="10,0" path="m4368,2190l4378,2190e" filled="false" stroked="true" strokeweight=".48pt" strokecolor="#000000">
                <v:path arrowok="t"/>
              </v:shape>
            </v:group>
            <v:group style="position:absolute;left:4387;top:2190;width:10;height:2" coordorigin="4387,2190" coordsize="10,2">
              <v:shape style="position:absolute;left:4387;top:2190;width:10;height:2" coordorigin="4387,2190" coordsize="10,0" path="m4387,2190l4397,2190e" filled="false" stroked="true" strokeweight=".48pt" strokecolor="#000000">
                <v:path arrowok="t"/>
              </v:shape>
            </v:group>
            <v:group style="position:absolute;left:4406;top:2190;width:10;height:2" coordorigin="4406,2190" coordsize="10,2">
              <v:shape style="position:absolute;left:4406;top:2190;width:10;height:2" coordorigin="4406,2190" coordsize="10,0" path="m4406,2190l4416,2190e" filled="false" stroked="true" strokeweight=".48pt" strokecolor="#000000">
                <v:path arrowok="t"/>
              </v:shape>
            </v:group>
            <v:group style="position:absolute;left:4426;top:2190;width:10;height:2" coordorigin="4426,2190" coordsize="10,2">
              <v:shape style="position:absolute;left:4426;top:2190;width:10;height:2" coordorigin="4426,2190" coordsize="10,0" path="m4426,2190l4435,2190e" filled="false" stroked="true" strokeweight=".48pt" strokecolor="#000000">
                <v:path arrowok="t"/>
              </v:shape>
            </v:group>
            <v:group style="position:absolute;left:4445;top:2190;width:10;height:2" coordorigin="4445,2190" coordsize="10,2">
              <v:shape style="position:absolute;left:4445;top:2190;width:10;height:2" coordorigin="4445,2190" coordsize="10,0" path="m4445,2190l4454,2190e" filled="false" stroked="true" strokeweight=".48pt" strokecolor="#000000">
                <v:path arrowok="t"/>
              </v:shape>
            </v:group>
            <v:group style="position:absolute;left:4464;top:2190;width:10;height:2" coordorigin="4464,2190" coordsize="10,2">
              <v:shape style="position:absolute;left:4464;top:2190;width:10;height:2" coordorigin="4464,2190" coordsize="10,0" path="m4464,2190l4474,2190e" filled="false" stroked="true" strokeweight=".48pt" strokecolor="#000000">
                <v:path arrowok="t"/>
              </v:shape>
            </v:group>
            <v:group style="position:absolute;left:4483;top:2190;width:10;height:2" coordorigin="4483,2190" coordsize="10,2">
              <v:shape style="position:absolute;left:4483;top:2190;width:10;height:2" coordorigin="4483,2190" coordsize="10,0" path="m4483,2190l4493,2190e" filled="false" stroked="true" strokeweight=".48pt" strokecolor="#000000">
                <v:path arrowok="t"/>
              </v:shape>
            </v:group>
            <v:group style="position:absolute;left:4502;top:2190;width:10;height:2" coordorigin="4502,2190" coordsize="10,2">
              <v:shape style="position:absolute;left:4502;top:2190;width:10;height:2" coordorigin="4502,2190" coordsize="10,0" path="m4502,2190l4512,2190e" filled="false" stroked="true" strokeweight=".48pt" strokecolor="#000000">
                <v:path arrowok="t"/>
              </v:shape>
            </v:group>
            <v:group style="position:absolute;left:4522;top:2190;width:10;height:2" coordorigin="4522,2190" coordsize="10,2">
              <v:shape style="position:absolute;left:4522;top:2190;width:10;height:2" coordorigin="4522,2190" coordsize="10,0" path="m4522,2190l4531,2190e" filled="false" stroked="true" strokeweight=".48pt" strokecolor="#000000">
                <v:path arrowok="t"/>
              </v:shape>
            </v:group>
            <v:group style="position:absolute;left:4541;top:2190;width:10;height:2" coordorigin="4541,2190" coordsize="10,2">
              <v:shape style="position:absolute;left:4541;top:2190;width:10;height:2" coordorigin="4541,2190" coordsize="10,0" path="m4541,2190l4550,2190e" filled="false" stroked="true" strokeweight=".48pt" strokecolor="#000000">
                <v:path arrowok="t"/>
              </v:shape>
            </v:group>
            <v:group style="position:absolute;left:4560;top:2190;width:10;height:2" coordorigin="4560,2190" coordsize="10,2">
              <v:shape style="position:absolute;left:4560;top:2190;width:10;height:2" coordorigin="4560,2190" coordsize="10,0" path="m4560,2190l4570,2190e" filled="false" stroked="true" strokeweight=".48pt" strokecolor="#000000">
                <v:path arrowok="t"/>
              </v:shape>
            </v:group>
            <v:group style="position:absolute;left:4579;top:2190;width:10;height:2" coordorigin="4579,2190" coordsize="10,2">
              <v:shape style="position:absolute;left:4579;top:2190;width:10;height:2" coordorigin="4579,2190" coordsize="10,0" path="m4579,2190l4589,2190e" filled="false" stroked="true" strokeweight=".48pt" strokecolor="#000000">
                <v:path arrowok="t"/>
              </v:shape>
            </v:group>
            <v:group style="position:absolute;left:4598;top:2190;width:10;height:2" coordorigin="4598,2190" coordsize="10,2">
              <v:shape style="position:absolute;left:4598;top:2190;width:10;height:2" coordorigin="4598,2190" coordsize="10,0" path="m4598,2190l4608,2190e" filled="false" stroked="true" strokeweight=".48pt" strokecolor="#000000">
                <v:path arrowok="t"/>
              </v:shape>
            </v:group>
            <v:group style="position:absolute;left:4618;top:2190;width:10;height:2" coordorigin="4618,2190" coordsize="10,2">
              <v:shape style="position:absolute;left:4618;top:2190;width:10;height:2" coordorigin="4618,2190" coordsize="10,0" path="m4618,2190l4627,2190e" filled="false" stroked="true" strokeweight=".48pt" strokecolor="#000000">
                <v:path arrowok="t"/>
              </v:shape>
            </v:group>
            <v:group style="position:absolute;left:4637;top:2190;width:10;height:2" coordorigin="4637,2190" coordsize="10,2">
              <v:shape style="position:absolute;left:4637;top:2190;width:10;height:2" coordorigin="4637,2190" coordsize="10,0" path="m4637,2190l4646,2190e" filled="false" stroked="true" strokeweight=".48pt" strokecolor="#000000">
                <v:path arrowok="t"/>
              </v:shape>
            </v:group>
            <v:group style="position:absolute;left:4656;top:2190;width:10;height:2" coordorigin="4656,2190" coordsize="10,2">
              <v:shape style="position:absolute;left:4656;top:2190;width:10;height:2" coordorigin="4656,2190" coordsize="10,0" path="m4656,2190l4666,2190e" filled="false" stroked="true" strokeweight=".48pt" strokecolor="#000000">
                <v:path arrowok="t"/>
              </v:shape>
            </v:group>
            <v:group style="position:absolute;left:4675;top:2190;width:10;height:2" coordorigin="4675,2190" coordsize="10,2">
              <v:shape style="position:absolute;left:4675;top:2190;width:10;height:2" coordorigin="4675,2190" coordsize="10,0" path="m4675,2190l4685,2190e" filled="false" stroked="true" strokeweight=".48pt" strokecolor="#000000">
                <v:path arrowok="t"/>
              </v:shape>
            </v:group>
            <v:group style="position:absolute;left:4694;top:2190;width:10;height:2" coordorigin="4694,2190" coordsize="10,2">
              <v:shape style="position:absolute;left:4694;top:2190;width:10;height:2" coordorigin="4694,2190" coordsize="10,0" path="m4694,2190l4704,2190e" filled="false" stroked="true" strokeweight=".48pt" strokecolor="#000000">
                <v:path arrowok="t"/>
              </v:shape>
            </v:group>
            <v:group style="position:absolute;left:4714;top:2190;width:10;height:2" coordorigin="4714,2190" coordsize="10,2">
              <v:shape style="position:absolute;left:4714;top:2190;width:10;height:2" coordorigin="4714,2190" coordsize="10,0" path="m4714,2190l4723,2190e" filled="false" stroked="true" strokeweight=".48pt" strokecolor="#000000">
                <v:path arrowok="t"/>
              </v:shape>
            </v:group>
            <v:group style="position:absolute;left:4733;top:2190;width:10;height:2" coordorigin="4733,2190" coordsize="10,2">
              <v:shape style="position:absolute;left:4733;top:2190;width:10;height:2" coordorigin="4733,2190" coordsize="10,0" path="m4733,2190l4742,2190e" filled="false" stroked="true" strokeweight=".48pt" strokecolor="#000000">
                <v:path arrowok="t"/>
              </v:shape>
            </v:group>
            <v:group style="position:absolute;left:4752;top:2190;width:10;height:2" coordorigin="4752,2190" coordsize="10,2">
              <v:shape style="position:absolute;left:4752;top:2190;width:10;height:2" coordorigin="4752,2190" coordsize="10,0" path="m4752,2190l4762,2190e" filled="false" stroked="true" strokeweight=".48pt" strokecolor="#000000">
                <v:path arrowok="t"/>
              </v:shape>
            </v:group>
            <v:group style="position:absolute;left:4771;top:2190;width:10;height:2" coordorigin="4771,2190" coordsize="10,2">
              <v:shape style="position:absolute;left:4771;top:2190;width:10;height:2" coordorigin="4771,2190" coordsize="10,0" path="m4771,2190l4781,2190e" filled="false" stroked="true" strokeweight=".48pt" strokecolor="#000000">
                <v:path arrowok="t"/>
              </v:shape>
            </v:group>
            <v:group style="position:absolute;left:4790;top:2190;width:10;height:2" coordorigin="4790,2190" coordsize="10,2">
              <v:shape style="position:absolute;left:4790;top:2190;width:10;height:2" coordorigin="4790,2190" coordsize="10,0" path="m4790,2190l4800,2190e" filled="false" stroked="true" strokeweight=".48pt" strokecolor="#000000">
                <v:path arrowok="t"/>
              </v:shape>
            </v:group>
            <v:group style="position:absolute;left:4810;top:2190;width:10;height:2" coordorigin="4810,2190" coordsize="10,2">
              <v:shape style="position:absolute;left:4810;top:2190;width:10;height:2" coordorigin="4810,2190" coordsize="10,0" path="m4810,2190l4819,2190e" filled="false" stroked="true" strokeweight=".48pt" strokecolor="#000000">
                <v:path arrowok="t"/>
              </v:shape>
            </v:group>
            <v:group style="position:absolute;left:4829;top:2190;width:10;height:2" coordorigin="4829,2190" coordsize="10,2">
              <v:shape style="position:absolute;left:4829;top:2190;width:10;height:2" coordorigin="4829,2190" coordsize="10,0" path="m4829,2190l4838,2190e" filled="false" stroked="true" strokeweight=".48pt" strokecolor="#000000">
                <v:path arrowok="t"/>
              </v:shape>
            </v:group>
            <v:group style="position:absolute;left:4848;top:2190;width:10;height:2" coordorigin="4848,2190" coordsize="10,2">
              <v:shape style="position:absolute;left:4848;top:2190;width:10;height:2" coordorigin="4848,2190" coordsize="10,0" path="m4848,2190l4858,2190e" filled="false" stroked="true" strokeweight=".48pt" strokecolor="#000000">
                <v:path arrowok="t"/>
              </v:shape>
            </v:group>
            <v:group style="position:absolute;left:4867;top:2190;width:10;height:2" coordorigin="4867,2190" coordsize="10,2">
              <v:shape style="position:absolute;left:4867;top:2190;width:10;height:2" coordorigin="4867,2190" coordsize="10,0" path="m4867,2190l4877,2190e" filled="false" stroked="true" strokeweight=".48pt" strokecolor="#000000">
                <v:path arrowok="t"/>
              </v:shape>
            </v:group>
            <v:group style="position:absolute;left:4886;top:2190;width:10;height:2" coordorigin="4886,2190" coordsize="10,2">
              <v:shape style="position:absolute;left:4886;top:2190;width:10;height:2" coordorigin="4886,2190" coordsize="10,0" path="m4886,2190l4896,2190e" filled="false" stroked="true" strokeweight=".48pt" strokecolor="#000000">
                <v:path arrowok="t"/>
              </v:shape>
            </v:group>
            <v:group style="position:absolute;left:4906;top:2190;width:10;height:2" coordorigin="4906,2190" coordsize="10,2">
              <v:shape style="position:absolute;left:4906;top:2190;width:10;height:2" coordorigin="4906,2190" coordsize="10,0" path="m4906,2190l4915,2190e" filled="false" stroked="true" strokeweight=".48pt" strokecolor="#000000">
                <v:path arrowok="t"/>
              </v:shape>
            </v:group>
            <v:group style="position:absolute;left:4925;top:2190;width:10;height:2" coordorigin="4925,2190" coordsize="10,2">
              <v:shape style="position:absolute;left:4925;top:2190;width:10;height:2" coordorigin="4925,2190" coordsize="10,0" path="m4925,2190l4934,2190e" filled="false" stroked="true" strokeweight=".48pt" strokecolor="#000000">
                <v:path arrowok="t"/>
              </v:shape>
            </v:group>
            <v:group style="position:absolute;left:4944;top:2190;width:10;height:2" coordorigin="4944,2190" coordsize="10,2">
              <v:shape style="position:absolute;left:4944;top:2190;width:10;height:2" coordorigin="4944,2190" coordsize="10,0" path="m4944,2190l4954,2190e" filled="false" stroked="true" strokeweight=".48pt" strokecolor="#000000">
                <v:path arrowok="t"/>
              </v:shape>
            </v:group>
            <v:group style="position:absolute;left:4963;top:2190;width:10;height:2" coordorigin="4963,2190" coordsize="10,2">
              <v:shape style="position:absolute;left:4963;top:2190;width:10;height:2" coordorigin="4963,2190" coordsize="10,0" path="m4963,2190l4973,2190e" filled="false" stroked="true" strokeweight=".48pt" strokecolor="#000000">
                <v:path arrowok="t"/>
              </v:shape>
            </v:group>
            <v:group style="position:absolute;left:4982;top:2190;width:10;height:2" coordorigin="4982,2190" coordsize="10,2">
              <v:shape style="position:absolute;left:4982;top:2190;width:10;height:2" coordorigin="4982,2190" coordsize="10,0" path="m4982,2190l4992,2190e" filled="false" stroked="true" strokeweight=".48pt" strokecolor="#000000">
                <v:path arrowok="t"/>
              </v:shape>
            </v:group>
            <v:group style="position:absolute;left:5002;top:2190;width:10;height:2" coordorigin="5002,2190" coordsize="10,2">
              <v:shape style="position:absolute;left:5002;top:2190;width:10;height:2" coordorigin="5002,2190" coordsize="10,0" path="m5002,2190l5011,2190e" filled="false" stroked="true" strokeweight=".48pt" strokecolor="#000000">
                <v:path arrowok="t"/>
              </v:shape>
            </v:group>
            <v:group style="position:absolute;left:5021;top:2190;width:10;height:2" coordorigin="5021,2190" coordsize="10,2">
              <v:shape style="position:absolute;left:5021;top:2190;width:10;height:2" coordorigin="5021,2190" coordsize="10,0" path="m5021,2190l5030,2190e" filled="false" stroked="true" strokeweight=".48pt" strokecolor="#000000">
                <v:path arrowok="t"/>
              </v:shape>
            </v:group>
            <v:group style="position:absolute;left:5040;top:2190;width:10;height:2" coordorigin="5040,2190" coordsize="10,2">
              <v:shape style="position:absolute;left:5040;top:2190;width:10;height:2" coordorigin="5040,2190" coordsize="10,0" path="m5040,2190l5050,2190e" filled="false" stroked="true" strokeweight=".48pt" strokecolor="#000000">
                <v:path arrowok="t"/>
              </v:shape>
            </v:group>
            <v:group style="position:absolute;left:5059;top:2190;width:10;height:2" coordorigin="5059,2190" coordsize="10,2">
              <v:shape style="position:absolute;left:5059;top:2190;width:10;height:2" coordorigin="5059,2190" coordsize="10,0" path="m5059,2190l5069,2190e" filled="false" stroked="true" strokeweight=".48pt" strokecolor="#000000">
                <v:path arrowok="t"/>
              </v:shape>
            </v:group>
            <v:group style="position:absolute;left:5078;top:2190;width:10;height:2" coordorigin="5078,2190" coordsize="10,2">
              <v:shape style="position:absolute;left:5078;top:2190;width:10;height:2" coordorigin="5078,2190" coordsize="10,0" path="m5078,2190l5088,2190e" filled="false" stroked="true" strokeweight=".48pt" strokecolor="#000000">
                <v:path arrowok="t"/>
              </v:shape>
            </v:group>
            <v:group style="position:absolute;left:5098;top:2190;width:10;height:2" coordorigin="5098,2190" coordsize="10,2">
              <v:shape style="position:absolute;left:5098;top:2190;width:10;height:2" coordorigin="5098,2190" coordsize="10,0" path="m5098,2190l5107,2190e" filled="false" stroked="true" strokeweight=".48pt" strokecolor="#000000">
                <v:path arrowok="t"/>
              </v:shape>
            </v:group>
            <v:group style="position:absolute;left:5117;top:2190;width:10;height:2" coordorigin="5117,2190" coordsize="10,2">
              <v:shape style="position:absolute;left:5117;top:2190;width:10;height:2" coordorigin="5117,2190" coordsize="10,0" path="m5117,2190l5126,2190e" filled="false" stroked="true" strokeweight=".48pt" strokecolor="#000000">
                <v:path arrowok="t"/>
              </v:shape>
            </v:group>
            <v:group style="position:absolute;left:5136;top:2190;width:10;height:2" coordorigin="5136,2190" coordsize="10,2">
              <v:shape style="position:absolute;left:5136;top:2190;width:10;height:2" coordorigin="5136,2190" coordsize="10,0" path="m5136,2190l5146,2190e" filled="false" stroked="true" strokeweight=".48pt" strokecolor="#000000">
                <v:path arrowok="t"/>
              </v:shape>
            </v:group>
            <v:group style="position:absolute;left:5155;top:2190;width:10;height:2" coordorigin="5155,2190" coordsize="10,2">
              <v:shape style="position:absolute;left:5155;top:2190;width:10;height:2" coordorigin="5155,2190" coordsize="10,0" path="m5155,2190l5165,2190e" filled="false" stroked="true" strokeweight=".48pt" strokecolor="#000000">
                <v:path arrowok="t"/>
              </v:shape>
            </v:group>
            <v:group style="position:absolute;left:5174;top:2190;width:10;height:2" coordorigin="5174,2190" coordsize="10,2">
              <v:shape style="position:absolute;left:5174;top:2190;width:10;height:2" coordorigin="5174,2190" coordsize="10,0" path="m5174,2190l5184,2190e" filled="false" stroked="true" strokeweight=".48pt" strokecolor="#000000">
                <v:path arrowok="t"/>
              </v:shape>
            </v:group>
            <v:group style="position:absolute;left:5194;top:2190;width:10;height:2" coordorigin="5194,2190" coordsize="10,2">
              <v:shape style="position:absolute;left:5194;top:2190;width:10;height:2" coordorigin="5194,2190" coordsize="10,0" path="m5194,2190l5203,2190e" filled="false" stroked="true" strokeweight=".48pt" strokecolor="#000000">
                <v:path arrowok="t"/>
              </v:shape>
            </v:group>
            <v:group style="position:absolute;left:5213;top:2190;width:10;height:2" coordorigin="5213,2190" coordsize="10,2">
              <v:shape style="position:absolute;left:5213;top:2190;width:10;height:2" coordorigin="5213,2190" coordsize="10,0" path="m5213,2190l5222,2190e" filled="false" stroked="true" strokeweight=".48pt" strokecolor="#000000">
                <v:path arrowok="t"/>
              </v:shape>
            </v:group>
            <v:group style="position:absolute;left:5232;top:2190;width:10;height:2" coordorigin="5232,2190" coordsize="10,2">
              <v:shape style="position:absolute;left:5232;top:2190;width:10;height:2" coordorigin="5232,2190" coordsize="10,0" path="m5232,2190l5242,2190e" filled="false" stroked="true" strokeweight=".48pt" strokecolor="#000000">
                <v:path arrowok="t"/>
              </v:shape>
            </v:group>
            <v:group style="position:absolute;left:5251;top:2190;width:10;height:2" coordorigin="5251,2190" coordsize="10,2">
              <v:shape style="position:absolute;left:5251;top:2190;width:10;height:2" coordorigin="5251,2190" coordsize="10,0" path="m5251,2190l5261,2190e" filled="false" stroked="true" strokeweight=".48pt" strokecolor="#000000">
                <v:path arrowok="t"/>
              </v:shape>
            </v:group>
            <v:group style="position:absolute;left:5270;top:2190;width:10;height:2" coordorigin="5270,2190" coordsize="10,2">
              <v:shape style="position:absolute;left:5270;top:2190;width:10;height:2" coordorigin="5270,2190" coordsize="10,0" path="m5270,2190l5280,2190e" filled="false" stroked="true" strokeweight=".48pt" strokecolor="#000000">
                <v:path arrowok="t"/>
              </v:shape>
            </v:group>
            <v:group style="position:absolute;left:5290;top:2190;width:10;height:2" coordorigin="5290,2190" coordsize="10,2">
              <v:shape style="position:absolute;left:5290;top:2190;width:10;height:2" coordorigin="5290,2190" coordsize="10,0" path="m5290,2190l5299,2190e" filled="false" stroked="true" strokeweight=".48pt" strokecolor="#000000">
                <v:path arrowok="t"/>
              </v:shape>
            </v:group>
            <v:group style="position:absolute;left:5309;top:2190;width:10;height:2" coordorigin="5309,2190" coordsize="10,2">
              <v:shape style="position:absolute;left:5309;top:2190;width:10;height:2" coordorigin="5309,2190" coordsize="10,0" path="m5309,2190l5318,2190e" filled="false" stroked="true" strokeweight=".48pt" strokecolor="#000000">
                <v:path arrowok="t"/>
              </v:shape>
            </v:group>
            <v:group style="position:absolute;left:5328;top:2190;width:10;height:2" coordorigin="5328,2190" coordsize="10,2">
              <v:shape style="position:absolute;left:5328;top:2190;width:10;height:2" coordorigin="5328,2190" coordsize="10,0" path="m5328,2190l5338,2190e" filled="false" stroked="true" strokeweight=".48pt" strokecolor="#000000">
                <v:path arrowok="t"/>
              </v:shape>
            </v:group>
            <v:group style="position:absolute;left:5347;top:2190;width:10;height:2" coordorigin="5347,2190" coordsize="10,2">
              <v:shape style="position:absolute;left:5347;top:2190;width:10;height:2" coordorigin="5347,2190" coordsize="10,0" path="m5347,2190l5357,2190e" filled="false" stroked="true" strokeweight=".48pt" strokecolor="#000000">
                <v:path arrowok="t"/>
              </v:shape>
            </v:group>
            <v:group style="position:absolute;left:5366;top:2190;width:10;height:2" coordorigin="5366,2190" coordsize="10,2">
              <v:shape style="position:absolute;left:5366;top:2190;width:10;height:2" coordorigin="5366,2190" coordsize="10,0" path="m5366,2190l5376,2190e" filled="false" stroked="true" strokeweight=".48pt" strokecolor="#000000">
                <v:path arrowok="t"/>
              </v:shape>
            </v:group>
            <v:group style="position:absolute;left:5386;top:2190;width:10;height:2" coordorigin="5386,2190" coordsize="10,2">
              <v:shape style="position:absolute;left:5386;top:2190;width:10;height:2" coordorigin="5386,2190" coordsize="10,0" path="m5386,2190l5395,2190e" filled="false" stroked="true" strokeweight=".48pt" strokecolor="#000000">
                <v:path arrowok="t"/>
              </v:shape>
            </v:group>
            <v:group style="position:absolute;left:5405;top:2190;width:10;height:2" coordorigin="5405,2190" coordsize="10,2">
              <v:shape style="position:absolute;left:5405;top:2190;width:10;height:2" coordorigin="5405,2190" coordsize="10,0" path="m5405,2190l5414,2190e" filled="false" stroked="true" strokeweight=".48pt" strokecolor="#000000">
                <v:path arrowok="t"/>
              </v:shape>
            </v:group>
            <v:group style="position:absolute;left:5424;top:2190;width:10;height:2" coordorigin="5424,2190" coordsize="10,2">
              <v:shape style="position:absolute;left:5424;top:2190;width:10;height:2" coordorigin="5424,2190" coordsize="10,0" path="m5424,2190l5434,2190e" filled="false" stroked="true" strokeweight=".48pt" strokecolor="#000000">
                <v:path arrowok="t"/>
              </v:shape>
            </v:group>
            <v:group style="position:absolute;left:5443;top:2190;width:10;height:2" coordorigin="5443,2190" coordsize="10,2">
              <v:shape style="position:absolute;left:5443;top:2190;width:10;height:2" coordorigin="5443,2190" coordsize="10,0" path="m5443,2190l5453,2190e" filled="false" stroked="true" strokeweight=".48pt" strokecolor="#000000">
                <v:path arrowok="t"/>
              </v:shape>
            </v:group>
            <v:group style="position:absolute;left:5462;top:2190;width:10;height:2" coordorigin="5462,2190" coordsize="10,2">
              <v:shape style="position:absolute;left:5462;top:2190;width:10;height:2" coordorigin="5462,2190" coordsize="10,0" path="m5462,2190l5472,2190e" filled="false" stroked="true" strokeweight=".48pt" strokecolor="#000000">
                <v:path arrowok="t"/>
              </v:shape>
            </v:group>
            <v:group style="position:absolute;left:5482;top:2190;width:10;height:2" coordorigin="5482,2190" coordsize="10,2">
              <v:shape style="position:absolute;left:5482;top:2190;width:10;height:2" coordorigin="5482,2190" coordsize="10,0" path="m5482,2190l5491,2190e" filled="false" stroked="true" strokeweight=".48pt" strokecolor="#000000">
                <v:path arrowok="t"/>
              </v:shape>
            </v:group>
            <v:group style="position:absolute;left:5501;top:2190;width:10;height:2" coordorigin="5501,2190" coordsize="10,2">
              <v:shape style="position:absolute;left:5501;top:2190;width:10;height:2" coordorigin="5501,2190" coordsize="10,0" path="m5501,2190l5510,2190e" filled="false" stroked="true" strokeweight=".48pt" strokecolor="#000000">
                <v:path arrowok="t"/>
              </v:shape>
            </v:group>
            <v:group style="position:absolute;left:5520;top:2190;width:10;height:2" coordorigin="5520,2190" coordsize="10,2">
              <v:shape style="position:absolute;left:5520;top:2190;width:10;height:2" coordorigin="5520,2190" coordsize="10,0" path="m5520,2190l5530,2190e" filled="false" stroked="true" strokeweight=".48pt" strokecolor="#000000">
                <v:path arrowok="t"/>
              </v:shape>
            </v:group>
            <v:group style="position:absolute;left:5539;top:2190;width:10;height:2" coordorigin="5539,2190" coordsize="10,2">
              <v:shape style="position:absolute;left:5539;top:2190;width:10;height:2" coordorigin="5539,2190" coordsize="10,0" path="m5539,2190l5549,2190e" filled="false" stroked="true" strokeweight=".48pt" strokecolor="#000000">
                <v:path arrowok="t"/>
              </v:shape>
            </v:group>
            <v:group style="position:absolute;left:5558;top:2190;width:10;height:2" coordorigin="5558,2190" coordsize="10,2">
              <v:shape style="position:absolute;left:5558;top:2190;width:10;height:2" coordorigin="5558,2190" coordsize="10,0" path="m5558,2190l5568,2190e" filled="false" stroked="true" strokeweight=".48pt" strokecolor="#000000">
                <v:path arrowok="t"/>
              </v:shape>
            </v:group>
            <v:group style="position:absolute;left:5578;top:2190;width:10;height:2" coordorigin="5578,2190" coordsize="10,2">
              <v:shape style="position:absolute;left:5578;top:2190;width:10;height:2" coordorigin="5578,2190" coordsize="10,0" path="m5578,2190l5587,2190e" filled="false" stroked="true" strokeweight=".48pt" strokecolor="#000000">
                <v:path arrowok="t"/>
              </v:shape>
            </v:group>
            <v:group style="position:absolute;left:5597;top:2190;width:10;height:2" coordorigin="5597,2190" coordsize="10,2">
              <v:shape style="position:absolute;left:5597;top:2190;width:10;height:2" coordorigin="5597,2190" coordsize="10,0" path="m5597,2190l5606,2190e" filled="false" stroked="true" strokeweight=".48pt" strokecolor="#000000">
                <v:path arrowok="t"/>
              </v:shape>
            </v:group>
            <v:group style="position:absolute;left:5616;top:2190;width:10;height:2" coordorigin="5616,2190" coordsize="10,2">
              <v:shape style="position:absolute;left:5616;top:2190;width:10;height:2" coordorigin="5616,2190" coordsize="10,0" path="m5616,2190l5626,2190e" filled="false" stroked="true" strokeweight=".48pt" strokecolor="#000000">
                <v:path arrowok="t"/>
              </v:shape>
            </v:group>
            <v:group style="position:absolute;left:5635;top:2190;width:10;height:2" coordorigin="5635,2190" coordsize="10,2">
              <v:shape style="position:absolute;left:5635;top:2190;width:10;height:2" coordorigin="5635,2190" coordsize="10,0" path="m5635,2190l5645,2190e" filled="false" stroked="true" strokeweight=".48pt" strokecolor="#000000">
                <v:path arrowok="t"/>
              </v:shape>
            </v:group>
            <v:group style="position:absolute;left:5654;top:2190;width:10;height:2" coordorigin="5654,2190" coordsize="10,2">
              <v:shape style="position:absolute;left:5654;top:2190;width:10;height:2" coordorigin="5654,2190" coordsize="10,0" path="m5654,2190l5664,2190e" filled="false" stroked="true" strokeweight=".48pt" strokecolor="#000000">
                <v:path arrowok="t"/>
              </v:shape>
            </v:group>
            <v:group style="position:absolute;left:5674;top:2190;width:10;height:2" coordorigin="5674,2190" coordsize="10,2">
              <v:shape style="position:absolute;left:5674;top:2190;width:10;height:2" coordorigin="5674,2190" coordsize="10,0" path="m5674,2190l5683,2190e" filled="false" stroked="true" strokeweight=".48pt" strokecolor="#000000">
                <v:path arrowok="t"/>
              </v:shape>
            </v:group>
            <v:group style="position:absolute;left:5693;top:2190;width:10;height:2" coordorigin="5693,2190" coordsize="10,2">
              <v:shape style="position:absolute;left:5693;top:2190;width:10;height:2" coordorigin="5693,2190" coordsize="10,0" path="m5693,2190l5702,2190e" filled="false" stroked="true" strokeweight=".48pt" strokecolor="#000000">
                <v:path arrowok="t"/>
              </v:shape>
            </v:group>
            <v:group style="position:absolute;left:5712;top:2190;width:10;height:2" coordorigin="5712,2190" coordsize="10,2">
              <v:shape style="position:absolute;left:5712;top:2190;width:10;height:2" coordorigin="5712,2190" coordsize="10,0" path="m5712,2190l5722,2190e" filled="false" stroked="true" strokeweight=".48pt" strokecolor="#000000">
                <v:path arrowok="t"/>
              </v:shape>
            </v:group>
            <v:group style="position:absolute;left:5731;top:2190;width:10;height:2" coordorigin="5731,2190" coordsize="10,2">
              <v:shape style="position:absolute;left:5731;top:2190;width:10;height:2" coordorigin="5731,2190" coordsize="10,0" path="m5731,2190l5741,2190e" filled="false" stroked="true" strokeweight=".48pt" strokecolor="#000000">
                <v:path arrowok="t"/>
              </v:shape>
            </v:group>
            <v:group style="position:absolute;left:5750;top:2190;width:10;height:2" coordorigin="5750,2190" coordsize="10,2">
              <v:shape style="position:absolute;left:5750;top:2190;width:10;height:2" coordorigin="5750,2190" coordsize="10,0" path="m5750,2190l5760,2190e" filled="false" stroked="true" strokeweight=".48pt" strokecolor="#000000">
                <v:path arrowok="t"/>
              </v:shape>
            </v:group>
            <v:group style="position:absolute;left:5770;top:2190;width:10;height:2" coordorigin="5770,2190" coordsize="10,2">
              <v:shape style="position:absolute;left:5770;top:2190;width:10;height:2" coordorigin="5770,2190" coordsize="10,0" path="m5770,2190l5779,2190e" filled="false" stroked="true" strokeweight=".48pt" strokecolor="#000000">
                <v:path arrowok="t"/>
              </v:shape>
            </v:group>
            <v:group style="position:absolute;left:5789;top:2190;width:10;height:2" coordorigin="5789,2190" coordsize="10,2">
              <v:shape style="position:absolute;left:5789;top:2190;width:10;height:2" coordorigin="5789,2190" coordsize="10,0" path="m5789,2190l5798,2190e" filled="false" stroked="true" strokeweight=".48pt" strokecolor="#000000">
                <v:path arrowok="t"/>
              </v:shape>
            </v:group>
            <v:group style="position:absolute;left:5808;top:2190;width:10;height:2" coordorigin="5808,2190" coordsize="10,2">
              <v:shape style="position:absolute;left:5808;top:2190;width:10;height:2" coordorigin="5808,2190" coordsize="10,0" path="m5808,2190l5818,2190e" filled="false" stroked="true" strokeweight=".48pt" strokecolor="#000000">
                <v:path arrowok="t"/>
              </v:shape>
            </v:group>
            <v:group style="position:absolute;left:5827;top:2190;width:10;height:2" coordorigin="5827,2190" coordsize="10,2">
              <v:shape style="position:absolute;left:5827;top:2190;width:10;height:2" coordorigin="5827,2190" coordsize="10,0" path="m5827,2190l5837,2190e" filled="false" stroked="true" strokeweight=".48pt" strokecolor="#000000">
                <v:path arrowok="t"/>
              </v:shape>
            </v:group>
            <v:group style="position:absolute;left:5846;top:2190;width:10;height:2" coordorigin="5846,2190" coordsize="10,2">
              <v:shape style="position:absolute;left:5846;top:2190;width:10;height:2" coordorigin="5846,2190" coordsize="10,0" path="m5846,2190l5856,2190e" filled="false" stroked="true" strokeweight=".48pt" strokecolor="#000000">
                <v:path arrowok="t"/>
              </v:shape>
            </v:group>
            <v:group style="position:absolute;left:5866;top:2190;width:10;height:2" coordorigin="5866,2190" coordsize="10,2">
              <v:shape style="position:absolute;left:5866;top:2190;width:10;height:2" coordorigin="5866,2190" coordsize="10,0" path="m5866,2190l5875,2190e" filled="false" stroked="true" strokeweight=".48pt" strokecolor="#000000">
                <v:path arrowok="t"/>
              </v:shape>
            </v:group>
            <v:group style="position:absolute;left:5885;top:2190;width:10;height:2" coordorigin="5885,2190" coordsize="10,2">
              <v:shape style="position:absolute;left:5885;top:2190;width:10;height:2" coordorigin="5885,2190" coordsize="10,0" path="m5885,2190l5894,2190e" filled="false" stroked="true" strokeweight=".48pt" strokecolor="#000000">
                <v:path arrowok="t"/>
              </v:shape>
            </v:group>
            <v:group style="position:absolute;left:5904;top:2190;width:10;height:2" coordorigin="5904,2190" coordsize="10,2">
              <v:shape style="position:absolute;left:5904;top:2190;width:10;height:2" coordorigin="5904,2190" coordsize="10,0" path="m5904,2190l5914,2190e" filled="false" stroked="true" strokeweight=".48pt" strokecolor="#000000">
                <v:path arrowok="t"/>
              </v:shape>
            </v:group>
            <v:group style="position:absolute;left:5923;top:2190;width:10;height:2" coordorigin="5923,2190" coordsize="10,2">
              <v:shape style="position:absolute;left:5923;top:2190;width:10;height:2" coordorigin="5923,2190" coordsize="10,0" path="m5923,2190l5933,2190e" filled="false" stroked="true" strokeweight=".48pt" strokecolor="#000000">
                <v:path arrowok="t"/>
              </v:shape>
            </v:group>
            <v:group style="position:absolute;left:5942;top:2190;width:10;height:2" coordorigin="5942,2190" coordsize="10,2">
              <v:shape style="position:absolute;left:5942;top:2190;width:10;height:2" coordorigin="5942,2190" coordsize="10,0" path="m5942,2190l5952,2190e" filled="false" stroked="true" strokeweight=".48pt" strokecolor="#000000">
                <v:path arrowok="t"/>
              </v:shape>
            </v:group>
            <v:group style="position:absolute;left:5962;top:2190;width:10;height:2" coordorigin="5962,2190" coordsize="10,2">
              <v:shape style="position:absolute;left:5962;top:2190;width:10;height:2" coordorigin="5962,2190" coordsize="10,0" path="m5962,2190l5971,2190e" filled="false" stroked="true" strokeweight=".48pt" strokecolor="#000000">
                <v:path arrowok="t"/>
              </v:shape>
            </v:group>
            <v:group style="position:absolute;left:5981;top:2190;width:10;height:2" coordorigin="5981,2190" coordsize="10,2">
              <v:shape style="position:absolute;left:5981;top:2190;width:10;height:2" coordorigin="5981,2190" coordsize="10,0" path="m5981,2190l5990,2190e" filled="false" stroked="true" strokeweight=".48pt" strokecolor="#000000">
                <v:path arrowok="t"/>
              </v:shape>
            </v:group>
            <v:group style="position:absolute;left:6000;top:2190;width:10;height:2" coordorigin="6000,2190" coordsize="10,2">
              <v:shape style="position:absolute;left:6000;top:2190;width:10;height:2" coordorigin="6000,2190" coordsize="10,0" path="m6000,2190l6010,2190e" filled="false" stroked="true" strokeweight=".48pt" strokecolor="#000000">
                <v:path arrowok="t"/>
              </v:shape>
            </v:group>
            <v:group style="position:absolute;left:6019;top:2190;width:10;height:2" coordorigin="6019,2190" coordsize="10,2">
              <v:shape style="position:absolute;left:6019;top:2190;width:10;height:2" coordorigin="6019,2190" coordsize="10,0" path="m6019,2190l6029,2190e" filled="false" stroked="true" strokeweight=".48pt" strokecolor="#000000">
                <v:path arrowok="t"/>
              </v:shape>
            </v:group>
            <v:group style="position:absolute;left:6038;top:2190;width:10;height:2" coordorigin="6038,2190" coordsize="10,2">
              <v:shape style="position:absolute;left:6038;top:2190;width:10;height:2" coordorigin="6038,2190" coordsize="10,0" path="m6038,2190l6048,2190e" filled="false" stroked="true" strokeweight=".48pt" strokecolor="#000000">
                <v:path arrowok="t"/>
              </v:shape>
            </v:group>
            <v:group style="position:absolute;left:6058;top:2190;width:10;height:2" coordorigin="6058,2190" coordsize="10,2">
              <v:shape style="position:absolute;left:6058;top:2190;width:10;height:2" coordorigin="6058,2190" coordsize="10,0" path="m6058,2190l6067,2190e" filled="false" stroked="true" strokeweight=".48pt" strokecolor="#000000">
                <v:path arrowok="t"/>
              </v:shape>
            </v:group>
            <v:group style="position:absolute;left:6077;top:2190;width:10;height:2" coordorigin="6077,2190" coordsize="10,2">
              <v:shape style="position:absolute;left:6077;top:2190;width:10;height:2" coordorigin="6077,2190" coordsize="10,0" path="m6077,2190l6086,2190e" filled="false" stroked="true" strokeweight=".48pt" strokecolor="#000000">
                <v:path arrowok="t"/>
              </v:shape>
            </v:group>
            <v:group style="position:absolute;left:6096;top:2190;width:10;height:2" coordorigin="6096,2190" coordsize="10,2">
              <v:shape style="position:absolute;left:6096;top:2190;width:10;height:2" coordorigin="6096,2190" coordsize="10,0" path="m6096,2190l6106,2190e" filled="false" stroked="true" strokeweight=".48pt" strokecolor="#000000">
                <v:path arrowok="t"/>
              </v:shape>
            </v:group>
            <v:group style="position:absolute;left:6115;top:2190;width:10;height:2" coordorigin="6115,2190" coordsize="10,2">
              <v:shape style="position:absolute;left:6115;top:2190;width:10;height:2" coordorigin="6115,2190" coordsize="10,0" path="m6115,2190l6125,2190e" filled="false" stroked="true" strokeweight=".48pt" strokecolor="#000000">
                <v:path arrowok="t"/>
              </v:shape>
            </v:group>
            <v:group style="position:absolute;left:6134;top:2190;width:10;height:2" coordorigin="6134,2190" coordsize="10,2">
              <v:shape style="position:absolute;left:6134;top:2190;width:10;height:2" coordorigin="6134,2190" coordsize="10,0" path="m6134,2190l6144,2190e" filled="false" stroked="true" strokeweight=".48pt" strokecolor="#000000">
                <v:path arrowok="t"/>
              </v:shape>
            </v:group>
            <v:group style="position:absolute;left:6154;top:2190;width:10;height:2" coordorigin="6154,2190" coordsize="10,2">
              <v:shape style="position:absolute;left:6154;top:2190;width:10;height:2" coordorigin="6154,2190" coordsize="10,0" path="m6154,2190l6163,2190e" filled="false" stroked="true" strokeweight=".48pt" strokecolor="#000000">
                <v:path arrowok="t"/>
              </v:shape>
            </v:group>
            <v:group style="position:absolute;left:6173;top:2190;width:10;height:2" coordorigin="6173,2190" coordsize="10,2">
              <v:shape style="position:absolute;left:6173;top:2190;width:10;height:2" coordorigin="6173,2190" coordsize="10,0" path="m6173,2190l6182,2190e" filled="false" stroked="true" strokeweight=".48pt" strokecolor="#000000">
                <v:path arrowok="t"/>
              </v:shape>
            </v:group>
            <v:group style="position:absolute;left:6192;top:2190;width:10;height:2" coordorigin="6192,2190" coordsize="10,2">
              <v:shape style="position:absolute;left:6192;top:2190;width:10;height:2" coordorigin="6192,2190" coordsize="10,0" path="m6192,2190l6202,2190e" filled="false" stroked="true" strokeweight=".48pt" strokecolor="#000000">
                <v:path arrowok="t"/>
              </v:shape>
            </v:group>
            <v:group style="position:absolute;left:6211;top:2190;width:10;height:2" coordorigin="6211,2190" coordsize="10,2">
              <v:shape style="position:absolute;left:6211;top:2190;width:10;height:2" coordorigin="6211,2190" coordsize="10,0" path="m6211,2190l6221,2190e" filled="false" stroked="true" strokeweight=".48pt" strokecolor="#000000">
                <v:path arrowok="t"/>
              </v:shape>
            </v:group>
            <v:group style="position:absolute;left:6230;top:2190;width:10;height:2" coordorigin="6230,2190" coordsize="10,2">
              <v:shape style="position:absolute;left:6230;top:2190;width:10;height:2" coordorigin="6230,2190" coordsize="10,0" path="m6230,2190l6240,2190e" filled="false" stroked="true" strokeweight=".48pt" strokecolor="#000000">
                <v:path arrowok="t"/>
              </v:shape>
            </v:group>
            <v:group style="position:absolute;left:6250;top:2190;width:10;height:2" coordorigin="6250,2190" coordsize="10,2">
              <v:shape style="position:absolute;left:6250;top:2190;width:10;height:2" coordorigin="6250,2190" coordsize="10,0" path="m6250,2190l6259,2190e" filled="false" stroked="true" strokeweight=".48pt" strokecolor="#000000">
                <v:path arrowok="t"/>
              </v:shape>
            </v:group>
            <v:group style="position:absolute;left:6269;top:2190;width:10;height:2" coordorigin="6269,2190" coordsize="10,2">
              <v:shape style="position:absolute;left:6269;top:2190;width:10;height:2" coordorigin="6269,2190" coordsize="10,0" path="m6269,2190l6278,2190e" filled="false" stroked="true" strokeweight=".48pt" strokecolor="#000000">
                <v:path arrowok="t"/>
              </v:shape>
            </v:group>
            <v:group style="position:absolute;left:6288;top:2190;width:10;height:2" coordorigin="6288,2190" coordsize="10,2">
              <v:shape style="position:absolute;left:6288;top:2190;width:10;height:2" coordorigin="6288,2190" coordsize="10,0" path="m6288,2190l6298,2190e" filled="false" stroked="true" strokeweight=".48pt" strokecolor="#000000">
                <v:path arrowok="t"/>
              </v:shape>
            </v:group>
            <v:group style="position:absolute;left:6307;top:2190;width:10;height:2" coordorigin="6307,2190" coordsize="10,2">
              <v:shape style="position:absolute;left:6307;top:2190;width:10;height:2" coordorigin="6307,2190" coordsize="10,0" path="m6307,2190l6317,2190e" filled="false" stroked="true" strokeweight=".48pt" strokecolor="#000000">
                <v:path arrowok="t"/>
              </v:shape>
            </v:group>
            <v:group style="position:absolute;left:6326;top:2190;width:10;height:2" coordorigin="6326,2190" coordsize="10,2">
              <v:shape style="position:absolute;left:6326;top:2190;width:10;height:2" coordorigin="6326,2190" coordsize="10,0" path="m6326,2190l6336,2190e" filled="false" stroked="true" strokeweight=".48pt" strokecolor="#000000">
                <v:path arrowok="t"/>
              </v:shape>
            </v:group>
            <v:group style="position:absolute;left:6346;top:2190;width:10;height:2" coordorigin="6346,2190" coordsize="10,2">
              <v:shape style="position:absolute;left:6346;top:2190;width:10;height:2" coordorigin="6346,2190" coordsize="10,0" path="m6346,2190l6355,2190e" filled="false" stroked="true" strokeweight=".48pt" strokecolor="#000000">
                <v:path arrowok="t"/>
              </v:shape>
            </v:group>
            <v:group style="position:absolute;left:6365;top:2190;width:10;height:2" coordorigin="6365,2190" coordsize="10,2">
              <v:shape style="position:absolute;left:6365;top:2190;width:10;height:2" coordorigin="6365,2190" coordsize="10,0" path="m6365,2190l6374,2190e" filled="false" stroked="true" strokeweight=".48pt" strokecolor="#000000">
                <v:path arrowok="t"/>
              </v:shape>
            </v:group>
            <v:group style="position:absolute;left:6384;top:2190;width:10;height:2" coordorigin="6384,2190" coordsize="10,2">
              <v:shape style="position:absolute;left:6384;top:2190;width:10;height:2" coordorigin="6384,2190" coordsize="10,0" path="m6384,2190l6394,2190e" filled="false" stroked="true" strokeweight=".48pt" strokecolor="#000000">
                <v:path arrowok="t"/>
              </v:shape>
            </v:group>
            <v:group style="position:absolute;left:6403;top:2190;width:10;height:2" coordorigin="6403,2190" coordsize="10,2">
              <v:shape style="position:absolute;left:6403;top:2190;width:10;height:2" coordorigin="6403,2190" coordsize="10,0" path="m6403,2190l6413,2190e" filled="false" stroked="true" strokeweight=".48pt" strokecolor="#000000">
                <v:path arrowok="t"/>
              </v:shape>
            </v:group>
            <v:group style="position:absolute;left:6422;top:2190;width:10;height:2" coordorigin="6422,2190" coordsize="10,2">
              <v:shape style="position:absolute;left:6422;top:2190;width:10;height:2" coordorigin="6422,2190" coordsize="10,0" path="m6422,2190l6432,2190e" filled="false" stroked="true" strokeweight=".48pt" strokecolor="#000000">
                <v:path arrowok="t"/>
              </v:shape>
            </v:group>
            <v:group style="position:absolute;left:6442;top:2190;width:10;height:2" coordorigin="6442,2190" coordsize="10,2">
              <v:shape style="position:absolute;left:6442;top:2190;width:10;height:2" coordorigin="6442,2190" coordsize="10,0" path="m6442,2190l6451,2190e" filled="false" stroked="true" strokeweight=".48pt" strokecolor="#000000">
                <v:path arrowok="t"/>
              </v:shape>
            </v:group>
            <v:group style="position:absolute;left:6461;top:2190;width:10;height:2" coordorigin="6461,2190" coordsize="10,2">
              <v:shape style="position:absolute;left:6461;top:2190;width:10;height:2" coordorigin="6461,2190" coordsize="10,0" path="m6461,2190l6470,2190e" filled="false" stroked="true" strokeweight=".48pt" strokecolor="#000000">
                <v:path arrowok="t"/>
              </v:shape>
            </v:group>
            <v:group style="position:absolute;left:6480;top:2190;width:10;height:2" coordorigin="6480,2190" coordsize="10,2">
              <v:shape style="position:absolute;left:6480;top:2190;width:10;height:2" coordorigin="6480,2190" coordsize="10,0" path="m6480,2190l6490,2190e" filled="false" stroked="true" strokeweight=".48pt" strokecolor="#000000">
                <v:path arrowok="t"/>
              </v:shape>
            </v:group>
            <v:group style="position:absolute;left:6499;top:2190;width:10;height:2" coordorigin="6499,2190" coordsize="10,2">
              <v:shape style="position:absolute;left:6499;top:2190;width:10;height:2" coordorigin="6499,2190" coordsize="10,0" path="m6499,2190l6509,2190e" filled="false" stroked="true" strokeweight=".48pt" strokecolor="#000000">
                <v:path arrowok="t"/>
              </v:shape>
            </v:group>
            <v:group style="position:absolute;left:6518;top:2190;width:10;height:2" coordorigin="6518,2190" coordsize="10,2">
              <v:shape style="position:absolute;left:6518;top:2190;width:10;height:2" coordorigin="6518,2190" coordsize="10,0" path="m6518,2190l6528,2190e" filled="false" stroked="true" strokeweight=".48pt" strokecolor="#000000">
                <v:path arrowok="t"/>
              </v:shape>
            </v:group>
            <v:group style="position:absolute;left:6538;top:2190;width:10;height:2" coordorigin="6538,2190" coordsize="10,2">
              <v:shape style="position:absolute;left:6538;top:2190;width:10;height:2" coordorigin="6538,2190" coordsize="10,0" path="m6538,2190l6547,2190e" filled="false" stroked="true" strokeweight=".48pt" strokecolor="#000000">
                <v:path arrowok="t"/>
              </v:shape>
            </v:group>
            <v:group style="position:absolute;left:6557;top:2190;width:10;height:2" coordorigin="6557,2190" coordsize="10,2">
              <v:shape style="position:absolute;left:6557;top:2190;width:10;height:2" coordorigin="6557,2190" coordsize="10,0" path="m6557,2190l6566,2190e" filled="false" stroked="true" strokeweight=".48pt" strokecolor="#000000">
                <v:path arrowok="t"/>
              </v:shape>
            </v:group>
            <v:group style="position:absolute;left:6576;top:2190;width:10;height:2" coordorigin="6576,2190" coordsize="10,2">
              <v:shape style="position:absolute;left:6576;top:2190;width:10;height:2" coordorigin="6576,2190" coordsize="10,0" path="m6576,2190l6586,2190e" filled="false" stroked="true" strokeweight=".48pt" strokecolor="#000000">
                <v:path arrowok="t"/>
              </v:shape>
            </v:group>
            <v:group style="position:absolute;left:6595;top:2190;width:10;height:2" coordorigin="6595,2190" coordsize="10,2">
              <v:shape style="position:absolute;left:6595;top:2190;width:10;height:2" coordorigin="6595,2190" coordsize="10,0" path="m6595,2190l6605,2190e" filled="false" stroked="true" strokeweight=".48pt" strokecolor="#000000">
                <v:path arrowok="t"/>
              </v:shape>
            </v:group>
            <v:group style="position:absolute;left:6614;top:2190;width:10;height:2" coordorigin="6614,2190" coordsize="10,2">
              <v:shape style="position:absolute;left:6614;top:2190;width:10;height:2" coordorigin="6614,2190" coordsize="10,0" path="m6614,2190l6624,2190e" filled="false" stroked="true" strokeweight=".48pt" strokecolor="#000000">
                <v:path arrowok="t"/>
              </v:shape>
            </v:group>
            <v:group style="position:absolute;left:6634;top:2190;width:10;height:2" coordorigin="6634,2190" coordsize="10,2">
              <v:shape style="position:absolute;left:6634;top:2190;width:10;height:2" coordorigin="6634,2190" coordsize="10,0" path="m6634,2190l6643,2190e" filled="false" stroked="true" strokeweight=".48pt" strokecolor="#000000">
                <v:path arrowok="t"/>
              </v:shape>
            </v:group>
            <v:group style="position:absolute;left:6653;top:2190;width:10;height:2" coordorigin="6653,2190" coordsize="10,2">
              <v:shape style="position:absolute;left:6653;top:2190;width:10;height:2" coordorigin="6653,2190" coordsize="10,0" path="m6653,2190l6662,2190e" filled="false" stroked="true" strokeweight=".48pt" strokecolor="#000000">
                <v:path arrowok="t"/>
              </v:shape>
            </v:group>
            <v:group style="position:absolute;left:6672;top:2190;width:10;height:2" coordorigin="6672,2190" coordsize="10,2">
              <v:shape style="position:absolute;left:6672;top:2190;width:10;height:2" coordorigin="6672,2190" coordsize="10,0" path="m6672,2190l6682,2190e" filled="false" stroked="true" strokeweight=".48pt" strokecolor="#000000">
                <v:path arrowok="t"/>
              </v:shape>
            </v:group>
            <v:group style="position:absolute;left:6691;top:2190;width:10;height:2" coordorigin="6691,2190" coordsize="10,2">
              <v:shape style="position:absolute;left:6691;top:2190;width:10;height:2" coordorigin="6691,2190" coordsize="10,0" path="m6691,2190l6701,2190e" filled="false" stroked="true" strokeweight=".48pt" strokecolor="#000000">
                <v:path arrowok="t"/>
              </v:shape>
            </v:group>
            <v:group style="position:absolute;left:6710;top:2190;width:10;height:2" coordorigin="6710,2190" coordsize="10,2">
              <v:shape style="position:absolute;left:6710;top:2190;width:10;height:2" coordorigin="6710,2190" coordsize="10,0" path="m6710,2190l6720,2190e" filled="false" stroked="true" strokeweight=".48pt" strokecolor="#000000">
                <v:path arrowok="t"/>
              </v:shape>
            </v:group>
            <v:group style="position:absolute;left:6730;top:2190;width:10;height:2" coordorigin="6730,2190" coordsize="10,2">
              <v:shape style="position:absolute;left:6730;top:2190;width:10;height:2" coordorigin="6730,2190" coordsize="10,0" path="m6730,2190l6739,2190e" filled="false" stroked="true" strokeweight=".48pt" strokecolor="#000000">
                <v:path arrowok="t"/>
              </v:shape>
            </v:group>
            <v:group style="position:absolute;left:6749;top:2190;width:10;height:2" coordorigin="6749,2190" coordsize="10,2">
              <v:shape style="position:absolute;left:6749;top:2190;width:10;height:2" coordorigin="6749,2190" coordsize="10,0" path="m6749,2190l6758,2190e" filled="false" stroked="true" strokeweight=".48pt" strokecolor="#000000">
                <v:path arrowok="t"/>
              </v:shape>
            </v:group>
            <v:group style="position:absolute;left:6768;top:2190;width:10;height:2" coordorigin="6768,2190" coordsize="10,2">
              <v:shape style="position:absolute;left:6768;top:2190;width:10;height:2" coordorigin="6768,2190" coordsize="10,0" path="m6768,2190l6778,2190e" filled="false" stroked="true" strokeweight=".48pt" strokecolor="#000000">
                <v:path arrowok="t"/>
              </v:shape>
            </v:group>
            <v:group style="position:absolute;left:6787;top:2190;width:10;height:2" coordorigin="6787,2190" coordsize="10,2">
              <v:shape style="position:absolute;left:6787;top:2190;width:10;height:2" coordorigin="6787,2190" coordsize="10,0" path="m6787,2190l6797,2190e" filled="false" stroked="true" strokeweight=".48pt" strokecolor="#000000">
                <v:path arrowok="t"/>
              </v:shape>
            </v:group>
            <v:group style="position:absolute;left:6806;top:2190;width:10;height:2" coordorigin="6806,2190" coordsize="10,2">
              <v:shape style="position:absolute;left:6806;top:2190;width:10;height:2" coordorigin="6806,2190" coordsize="10,0" path="m6806,2190l6816,2190e" filled="false" stroked="true" strokeweight=".48pt" strokecolor="#000000">
                <v:path arrowok="t"/>
              </v:shape>
            </v:group>
            <v:group style="position:absolute;left:6826;top:2190;width:10;height:2" coordorigin="6826,2190" coordsize="10,2">
              <v:shape style="position:absolute;left:6826;top:2190;width:10;height:2" coordorigin="6826,2190" coordsize="10,0" path="m6826,2190l6835,2190e" filled="false" stroked="true" strokeweight=".48pt" strokecolor="#000000">
                <v:path arrowok="t"/>
              </v:shape>
            </v:group>
            <v:group style="position:absolute;left:6845;top:2190;width:10;height:2" coordorigin="6845,2190" coordsize="10,2">
              <v:shape style="position:absolute;left:6845;top:2190;width:10;height:2" coordorigin="6845,2190" coordsize="10,0" path="m6845,2190l6854,2190e" filled="false" stroked="true" strokeweight=".48pt" strokecolor="#000000">
                <v:path arrowok="t"/>
              </v:shape>
            </v:group>
            <v:group style="position:absolute;left:6864;top:2190;width:10;height:2" coordorigin="6864,2190" coordsize="10,2">
              <v:shape style="position:absolute;left:6864;top:2190;width:10;height:2" coordorigin="6864,2190" coordsize="10,0" path="m6864,2190l6874,2190e" filled="false" stroked="true" strokeweight=".48pt" strokecolor="#000000">
                <v:path arrowok="t"/>
              </v:shape>
            </v:group>
            <v:group style="position:absolute;left:6883;top:2190;width:10;height:2" coordorigin="6883,2190" coordsize="10,2">
              <v:shape style="position:absolute;left:6883;top:2190;width:10;height:2" coordorigin="6883,2190" coordsize="10,0" path="m6883,2190l6893,2190e" filled="false" stroked="true" strokeweight=".48pt" strokecolor="#000000">
                <v:path arrowok="t"/>
              </v:shape>
            </v:group>
            <v:group style="position:absolute;left:6902;top:2190;width:10;height:2" coordorigin="6902,2190" coordsize="10,2">
              <v:shape style="position:absolute;left:6902;top:2190;width:10;height:2" coordorigin="6902,2190" coordsize="10,0" path="m6902,2190l6912,2190e" filled="false" stroked="true" strokeweight=".48pt" strokecolor="#000000">
                <v:path arrowok="t"/>
              </v:shape>
            </v:group>
            <v:group style="position:absolute;left:6922;top:2190;width:10;height:2" coordorigin="6922,2190" coordsize="10,2">
              <v:shape style="position:absolute;left:6922;top:2190;width:10;height:2" coordorigin="6922,2190" coordsize="10,0" path="m6922,2190l6931,2190e" filled="false" stroked="true" strokeweight=".48pt" strokecolor="#000000">
                <v:path arrowok="t"/>
              </v:shape>
            </v:group>
            <v:group style="position:absolute;left:6941;top:2190;width:10;height:2" coordorigin="6941,2190" coordsize="10,2">
              <v:shape style="position:absolute;left:6941;top:2190;width:10;height:2" coordorigin="6941,2190" coordsize="10,0" path="m6941,2190l6950,2190e" filled="false" stroked="true" strokeweight=".48pt" strokecolor="#000000">
                <v:path arrowok="t"/>
              </v:shape>
            </v:group>
            <v:group style="position:absolute;left:6960;top:2190;width:10;height:2" coordorigin="6960,2190" coordsize="10,2">
              <v:shape style="position:absolute;left:6960;top:2190;width:10;height:2" coordorigin="6960,2190" coordsize="10,0" path="m6960,2190l6970,2190e" filled="false" stroked="true" strokeweight=".48pt" strokecolor="#000000">
                <v:path arrowok="t"/>
              </v:shape>
            </v:group>
            <v:group style="position:absolute;left:6979;top:2190;width:10;height:2" coordorigin="6979,2190" coordsize="10,2">
              <v:shape style="position:absolute;left:6979;top:2190;width:10;height:2" coordorigin="6979,2190" coordsize="10,0" path="m6979,2190l6989,2190e" filled="false" stroked="true" strokeweight=".48pt" strokecolor="#000000">
                <v:path arrowok="t"/>
              </v:shape>
            </v:group>
            <v:group style="position:absolute;left:6998;top:2190;width:10;height:2" coordorigin="6998,2190" coordsize="10,2">
              <v:shape style="position:absolute;left:6998;top:2190;width:10;height:2" coordorigin="6998,2190" coordsize="10,0" path="m6998,2190l7008,2190e" filled="false" stroked="true" strokeweight=".48pt" strokecolor="#000000">
                <v:path arrowok="t"/>
              </v:shape>
            </v:group>
            <v:group style="position:absolute;left:7018;top:2190;width:10;height:2" coordorigin="7018,2190" coordsize="10,2">
              <v:shape style="position:absolute;left:7018;top:2190;width:10;height:2" coordorigin="7018,2190" coordsize="10,0" path="m7018,2190l7027,2190e" filled="false" stroked="true" strokeweight=".48pt" strokecolor="#000000">
                <v:path arrowok="t"/>
              </v:shape>
            </v:group>
            <v:group style="position:absolute;left:7037;top:2190;width:10;height:2" coordorigin="7037,2190" coordsize="10,2">
              <v:shape style="position:absolute;left:7037;top:2190;width:10;height:2" coordorigin="7037,2190" coordsize="10,0" path="m7037,2190l7046,2190e" filled="false" stroked="true" strokeweight=".48pt" strokecolor="#000000">
                <v:path arrowok="t"/>
              </v:shape>
            </v:group>
            <v:group style="position:absolute;left:7056;top:2190;width:10;height:2" coordorigin="7056,2190" coordsize="10,2">
              <v:shape style="position:absolute;left:7056;top:2190;width:10;height:2" coordorigin="7056,2190" coordsize="10,0" path="m7056,2190l7066,2190e" filled="false" stroked="true" strokeweight=".48pt" strokecolor="#000000">
                <v:path arrowok="t"/>
              </v:shape>
            </v:group>
            <v:group style="position:absolute;left:7075;top:2190;width:10;height:2" coordorigin="7075,2190" coordsize="10,2">
              <v:shape style="position:absolute;left:7075;top:2190;width:10;height:2" coordorigin="7075,2190" coordsize="10,0" path="m7075,2190l7085,2190e" filled="false" stroked="true" strokeweight=".48pt" strokecolor="#000000">
                <v:path arrowok="t"/>
              </v:shape>
            </v:group>
            <v:group style="position:absolute;left:7094;top:2190;width:10;height:2" coordorigin="7094,2190" coordsize="10,2">
              <v:shape style="position:absolute;left:7094;top:2190;width:10;height:2" coordorigin="7094,2190" coordsize="10,0" path="m7094,2190l7104,2190e" filled="false" stroked="true" strokeweight=".48pt" strokecolor="#000000">
                <v:path arrowok="t"/>
              </v:shape>
            </v:group>
            <v:group style="position:absolute;left:7114;top:2190;width:10;height:2" coordorigin="7114,2190" coordsize="10,2">
              <v:shape style="position:absolute;left:7114;top:2190;width:10;height:2" coordorigin="7114,2190" coordsize="10,0" path="m7114,2190l7123,2190e" filled="false" stroked="true" strokeweight=".48pt" strokecolor="#000000">
                <v:path arrowok="t"/>
              </v:shape>
            </v:group>
            <v:group style="position:absolute;left:7133;top:2190;width:10;height:2" coordorigin="7133,2190" coordsize="10,2">
              <v:shape style="position:absolute;left:7133;top:2190;width:10;height:2" coordorigin="7133,2190" coordsize="10,0" path="m7133,2190l7142,2190e" filled="false" stroked="true" strokeweight=".48pt" strokecolor="#000000">
                <v:path arrowok="t"/>
              </v:shape>
            </v:group>
            <v:group style="position:absolute;left:7152;top:2190;width:10;height:2" coordorigin="7152,2190" coordsize="10,2">
              <v:shape style="position:absolute;left:7152;top:2190;width:10;height:2" coordorigin="7152,2190" coordsize="10,0" path="m7152,2190l7162,2190e" filled="false" stroked="true" strokeweight=".48pt" strokecolor="#000000">
                <v:path arrowok="t"/>
              </v:shape>
            </v:group>
            <v:group style="position:absolute;left:7171;top:2190;width:10;height:2" coordorigin="7171,2190" coordsize="10,2">
              <v:shape style="position:absolute;left:7171;top:2190;width:10;height:2" coordorigin="7171,2190" coordsize="10,0" path="m7171,2190l7181,2190e" filled="false" stroked="true" strokeweight=".48pt" strokecolor="#000000">
                <v:path arrowok="t"/>
              </v:shape>
            </v:group>
            <v:group style="position:absolute;left:7190;top:2190;width:10;height:2" coordorigin="7190,2190" coordsize="10,2">
              <v:shape style="position:absolute;left:7190;top:2190;width:10;height:2" coordorigin="7190,2190" coordsize="10,0" path="m7190,2190l7200,2190e" filled="false" stroked="true" strokeweight=".48pt" strokecolor="#000000">
                <v:path arrowok="t"/>
              </v:shape>
            </v:group>
            <v:group style="position:absolute;left:7210;top:2190;width:10;height:2" coordorigin="7210,2190" coordsize="10,2">
              <v:shape style="position:absolute;left:7210;top:2190;width:10;height:2" coordorigin="7210,2190" coordsize="10,0" path="m7210,2190l7219,2190e" filled="false" stroked="true" strokeweight=".48pt" strokecolor="#000000">
                <v:path arrowok="t"/>
              </v:shape>
            </v:group>
            <v:group style="position:absolute;left:7229;top:2190;width:10;height:2" coordorigin="7229,2190" coordsize="10,2">
              <v:shape style="position:absolute;left:7229;top:2190;width:10;height:2" coordorigin="7229,2190" coordsize="10,0" path="m7229,2190l7238,2190e" filled="false" stroked="true" strokeweight=".48pt" strokecolor="#000000">
                <v:path arrowok="t"/>
              </v:shape>
            </v:group>
            <v:group style="position:absolute;left:7248;top:2190;width:10;height:2" coordorigin="7248,2190" coordsize="10,2">
              <v:shape style="position:absolute;left:7248;top:2190;width:10;height:2" coordorigin="7248,2190" coordsize="10,0" path="m7248,2190l7258,2190e" filled="false" stroked="true" strokeweight=".48pt" strokecolor="#000000">
                <v:path arrowok="t"/>
              </v:shape>
            </v:group>
            <v:group style="position:absolute;left:7267;top:2190;width:10;height:2" coordorigin="7267,2190" coordsize="10,2">
              <v:shape style="position:absolute;left:7267;top:2190;width:10;height:2" coordorigin="7267,2190" coordsize="10,0" path="m7267,2190l7277,2190e" filled="false" stroked="true" strokeweight=".48pt" strokecolor="#000000">
                <v:path arrowok="t"/>
              </v:shape>
            </v:group>
            <v:group style="position:absolute;left:7286;top:2190;width:10;height:2" coordorigin="7286,2190" coordsize="10,2">
              <v:shape style="position:absolute;left:7286;top:2190;width:10;height:2" coordorigin="7286,2190" coordsize="10,0" path="m7286,2190l7296,2190e" filled="false" stroked="true" strokeweight=".48pt" strokecolor="#000000">
                <v:path arrowok="t"/>
              </v:shape>
            </v:group>
            <v:group style="position:absolute;left:7306;top:2190;width:10;height:2" coordorigin="7306,2190" coordsize="10,2">
              <v:shape style="position:absolute;left:7306;top:2190;width:10;height:2" coordorigin="7306,2190" coordsize="10,0" path="m7306,2190l7315,2190e" filled="false" stroked="true" strokeweight=".48pt" strokecolor="#000000">
                <v:path arrowok="t"/>
              </v:shape>
            </v:group>
            <v:group style="position:absolute;left:7325;top:2190;width:10;height:2" coordorigin="7325,2190" coordsize="10,2">
              <v:shape style="position:absolute;left:7325;top:2190;width:10;height:2" coordorigin="7325,2190" coordsize="10,0" path="m7325,2190l7334,2190e" filled="false" stroked="true" strokeweight=".48pt" strokecolor="#000000">
                <v:path arrowok="t"/>
              </v:shape>
            </v:group>
            <v:group style="position:absolute;left:7344;top:2190;width:10;height:2" coordorigin="7344,2190" coordsize="10,2">
              <v:shape style="position:absolute;left:7344;top:2190;width:10;height:2" coordorigin="7344,2190" coordsize="10,0" path="m7344,2190l7354,2190e" filled="false" stroked="true" strokeweight=".48pt" strokecolor="#000000">
                <v:path arrowok="t"/>
              </v:shape>
            </v:group>
            <v:group style="position:absolute;left:7363;top:2190;width:10;height:2" coordorigin="7363,2190" coordsize="10,2">
              <v:shape style="position:absolute;left:7363;top:2190;width:10;height:2" coordorigin="7363,2190" coordsize="10,0" path="m7363,2190l7373,2190e" filled="false" stroked="true" strokeweight=".48pt" strokecolor="#000000">
                <v:path arrowok="t"/>
              </v:shape>
            </v:group>
            <v:group style="position:absolute;left:7382;top:2190;width:10;height:2" coordorigin="7382,2190" coordsize="10,2">
              <v:shape style="position:absolute;left:7382;top:2190;width:10;height:2" coordorigin="7382,2190" coordsize="10,0" path="m7382,2190l7392,2190e" filled="false" stroked="true" strokeweight=".48pt" strokecolor="#000000">
                <v:path arrowok="t"/>
              </v:shape>
            </v:group>
            <v:group style="position:absolute;left:7402;top:2190;width:10;height:2" coordorigin="7402,2190" coordsize="10,2">
              <v:shape style="position:absolute;left:7402;top:2190;width:10;height:2" coordorigin="7402,2190" coordsize="10,0" path="m7402,2190l7411,2190e" filled="false" stroked="true" strokeweight=".48pt" strokecolor="#000000">
                <v:path arrowok="t"/>
              </v:shape>
            </v:group>
            <v:group style="position:absolute;left:7421;top:2190;width:10;height:2" coordorigin="7421,2190" coordsize="10,2">
              <v:shape style="position:absolute;left:7421;top:2190;width:10;height:2" coordorigin="7421,2190" coordsize="10,0" path="m7421,2190l7430,2190e" filled="false" stroked="true" strokeweight=".48pt" strokecolor="#000000">
                <v:path arrowok="t"/>
              </v:shape>
            </v:group>
            <v:group style="position:absolute;left:7440;top:2190;width:10;height:2" coordorigin="7440,2190" coordsize="10,2">
              <v:shape style="position:absolute;left:7440;top:2190;width:10;height:2" coordorigin="7440,2190" coordsize="10,0" path="m7440,2190l7450,2190e" filled="false" stroked="true" strokeweight=".48pt" strokecolor="#000000">
                <v:path arrowok="t"/>
              </v:shape>
            </v:group>
            <v:group style="position:absolute;left:7459;top:2190;width:10;height:2" coordorigin="7459,2190" coordsize="10,2">
              <v:shape style="position:absolute;left:7459;top:2190;width:10;height:2" coordorigin="7459,2190" coordsize="10,0" path="m7459,2190l7469,2190e" filled="false" stroked="true" strokeweight=".48pt" strokecolor="#000000">
                <v:path arrowok="t"/>
              </v:shape>
            </v:group>
            <v:group style="position:absolute;left:7478;top:2190;width:10;height:2" coordorigin="7478,2190" coordsize="10,2">
              <v:shape style="position:absolute;left:7478;top:2190;width:10;height:2" coordorigin="7478,2190" coordsize="10,0" path="m7478,2190l7488,2190e" filled="false" stroked="true" strokeweight=".48pt" strokecolor="#000000">
                <v:path arrowok="t"/>
              </v:shape>
            </v:group>
            <v:group style="position:absolute;left:7498;top:2190;width:10;height:2" coordorigin="7498,2190" coordsize="10,2">
              <v:shape style="position:absolute;left:7498;top:2190;width:10;height:2" coordorigin="7498,2190" coordsize="10,0" path="m7498,2190l7507,2190e" filled="false" stroked="true" strokeweight=".48pt" strokecolor="#000000">
                <v:path arrowok="t"/>
              </v:shape>
            </v:group>
            <v:group style="position:absolute;left:7517;top:2190;width:10;height:2" coordorigin="7517,2190" coordsize="10,2">
              <v:shape style="position:absolute;left:7517;top:2190;width:10;height:2" coordorigin="7517,2190" coordsize="10,0" path="m7517,2190l7526,2190e" filled="false" stroked="true" strokeweight=".48pt" strokecolor="#000000">
                <v:path arrowok="t"/>
              </v:shape>
            </v:group>
            <v:group style="position:absolute;left:7536;top:2190;width:10;height:2" coordorigin="7536,2190" coordsize="10,2">
              <v:shape style="position:absolute;left:7536;top:2190;width:10;height:2" coordorigin="7536,2190" coordsize="10,0" path="m7536,2190l7546,2190e" filled="false" stroked="true" strokeweight=".48pt" strokecolor="#000000">
                <v:path arrowok="t"/>
              </v:shape>
            </v:group>
            <v:group style="position:absolute;left:7555;top:2190;width:10;height:2" coordorigin="7555,2190" coordsize="10,2">
              <v:shape style="position:absolute;left:7555;top:2190;width:10;height:2" coordorigin="7555,2190" coordsize="10,0" path="m7555,2190l7565,2190e" filled="false" stroked="true" strokeweight=".48pt" strokecolor="#000000">
                <v:path arrowok="t"/>
              </v:shape>
            </v:group>
            <v:group style="position:absolute;left:7574;top:2190;width:10;height:2" coordorigin="7574,2190" coordsize="10,2">
              <v:shape style="position:absolute;left:7574;top:2190;width:10;height:2" coordorigin="7574,2190" coordsize="10,0" path="m7574,2190l7584,2190e" filled="false" stroked="true" strokeweight=".48pt" strokecolor="#000000">
                <v:path arrowok="t"/>
              </v:shape>
            </v:group>
            <v:group style="position:absolute;left:7594;top:2190;width:10;height:2" coordorigin="7594,2190" coordsize="10,2">
              <v:shape style="position:absolute;left:7594;top:2190;width:10;height:2" coordorigin="7594,2190" coordsize="10,0" path="m7594,2190l7603,2190e" filled="false" stroked="true" strokeweight=".48pt" strokecolor="#000000">
                <v:path arrowok="t"/>
              </v:shape>
            </v:group>
            <v:group style="position:absolute;left:7613;top:2190;width:10;height:2" coordorigin="7613,2190" coordsize="10,2">
              <v:shape style="position:absolute;left:7613;top:2190;width:10;height:2" coordorigin="7613,2190" coordsize="10,0" path="m7613,2190l7622,2190e" filled="false" stroked="true" strokeweight=".48pt" strokecolor="#000000">
                <v:path arrowok="t"/>
              </v:shape>
            </v:group>
            <v:group style="position:absolute;left:7632;top:2190;width:10;height:2" coordorigin="7632,2190" coordsize="10,2">
              <v:shape style="position:absolute;left:7632;top:2190;width:10;height:2" coordorigin="7632,2190" coordsize="10,0" path="m7632,2190l7642,2190e" filled="false" stroked="true" strokeweight=".48pt" strokecolor="#000000">
                <v:path arrowok="t"/>
              </v:shape>
            </v:group>
            <v:group style="position:absolute;left:7651;top:2190;width:10;height:2" coordorigin="7651,2190" coordsize="10,2">
              <v:shape style="position:absolute;left:7651;top:2190;width:10;height:2" coordorigin="7651,2190" coordsize="10,0" path="m7651,2190l7661,2190e" filled="false" stroked="true" strokeweight=".48pt" strokecolor="#000000">
                <v:path arrowok="t"/>
              </v:shape>
            </v:group>
            <v:group style="position:absolute;left:7670;top:2190;width:10;height:2" coordorigin="7670,2190" coordsize="10,2">
              <v:shape style="position:absolute;left:7670;top:2190;width:10;height:2" coordorigin="7670,2190" coordsize="10,0" path="m7670,2190l7680,2190e" filled="false" stroked="true" strokeweight=".48pt" strokecolor="#000000">
                <v:path arrowok="t"/>
              </v:shape>
            </v:group>
            <v:group style="position:absolute;left:7690;top:2190;width:10;height:2" coordorigin="7690,2190" coordsize="10,2">
              <v:shape style="position:absolute;left:7690;top:2190;width:10;height:2" coordorigin="7690,2190" coordsize="10,0" path="m7690,2190l7699,2190e" filled="false" stroked="true" strokeweight=".48pt" strokecolor="#000000">
                <v:path arrowok="t"/>
              </v:shape>
            </v:group>
            <v:group style="position:absolute;left:7709;top:2190;width:10;height:2" coordorigin="7709,2190" coordsize="10,2">
              <v:shape style="position:absolute;left:7709;top:2190;width:10;height:2" coordorigin="7709,2190" coordsize="10,0" path="m7709,2190l7718,2190e" filled="false" stroked="true" strokeweight=".48pt" strokecolor="#000000">
                <v:path arrowok="t"/>
              </v:shape>
            </v:group>
            <v:group style="position:absolute;left:7728;top:2190;width:10;height:2" coordorigin="7728,2190" coordsize="10,2">
              <v:shape style="position:absolute;left:7728;top:2190;width:10;height:2" coordorigin="7728,2190" coordsize="10,0" path="m7728,2190l7738,2190e" filled="false" stroked="true" strokeweight=".48pt" strokecolor="#000000">
                <v:path arrowok="t"/>
              </v:shape>
            </v:group>
            <v:group style="position:absolute;left:7747;top:2190;width:10;height:2" coordorigin="7747,2190" coordsize="10,2">
              <v:shape style="position:absolute;left:7747;top:2190;width:10;height:2" coordorigin="7747,2190" coordsize="10,0" path="m7747,2190l7757,2190e" filled="false" stroked="true" strokeweight=".48pt" strokecolor="#000000">
                <v:path arrowok="t"/>
              </v:shape>
            </v:group>
            <v:group style="position:absolute;left:7766;top:2190;width:10;height:2" coordorigin="7766,2190" coordsize="10,2">
              <v:shape style="position:absolute;left:7766;top:2190;width:10;height:2" coordorigin="7766,2190" coordsize="10,0" path="m7766,2190l7776,2190e" filled="false" stroked="true" strokeweight=".48pt" strokecolor="#000000">
                <v:path arrowok="t"/>
              </v:shape>
            </v:group>
            <v:group style="position:absolute;left:7786;top:2190;width:10;height:2" coordorigin="7786,2190" coordsize="10,2">
              <v:shape style="position:absolute;left:7786;top:2190;width:10;height:2" coordorigin="7786,2190" coordsize="10,0" path="m7786,2190l7795,2190e" filled="false" stroked="true" strokeweight=".48pt" strokecolor="#000000">
                <v:path arrowok="t"/>
              </v:shape>
            </v:group>
            <v:group style="position:absolute;left:7805;top:2190;width:10;height:2" coordorigin="7805,2190" coordsize="10,2">
              <v:shape style="position:absolute;left:7805;top:2190;width:10;height:2" coordorigin="7805,2190" coordsize="10,0" path="m7805,2190l7814,2190e" filled="false" stroked="true" strokeweight=".48pt" strokecolor="#000000">
                <v:path arrowok="t"/>
              </v:shape>
            </v:group>
            <v:group style="position:absolute;left:7824;top:2190;width:10;height:2" coordorigin="7824,2190" coordsize="10,2">
              <v:shape style="position:absolute;left:7824;top:2190;width:10;height:2" coordorigin="7824,2190" coordsize="10,0" path="m7824,2190l7834,2190e" filled="false" stroked="true" strokeweight=".48pt" strokecolor="#000000">
                <v:path arrowok="t"/>
              </v:shape>
            </v:group>
            <v:group style="position:absolute;left:7843;top:2190;width:10;height:2" coordorigin="7843,2190" coordsize="10,2">
              <v:shape style="position:absolute;left:7843;top:2190;width:10;height:2" coordorigin="7843,2190" coordsize="10,0" path="m7843,2190l7853,2190e" filled="false" stroked="true" strokeweight=".48pt" strokecolor="#000000">
                <v:path arrowok="t"/>
              </v:shape>
            </v:group>
            <v:group style="position:absolute;left:7862;top:2190;width:10;height:2" coordorigin="7862,2190" coordsize="10,2">
              <v:shape style="position:absolute;left:7862;top:2190;width:10;height:2" coordorigin="7862,2190" coordsize="10,0" path="m7862,2190l7872,2190e" filled="false" stroked="true" strokeweight=".48pt" strokecolor="#000000">
                <v:path arrowok="t"/>
              </v:shape>
            </v:group>
            <v:group style="position:absolute;left:7882;top:2190;width:10;height:2" coordorigin="7882,2190" coordsize="10,2">
              <v:shape style="position:absolute;left:7882;top:2190;width:10;height:2" coordorigin="7882,2190" coordsize="10,0" path="m7882,2190l7891,2190e" filled="false" stroked="true" strokeweight=".48pt" strokecolor="#000000">
                <v:path arrowok="t"/>
              </v:shape>
            </v:group>
            <v:group style="position:absolute;left:7901;top:2190;width:10;height:2" coordorigin="7901,2190" coordsize="10,2">
              <v:shape style="position:absolute;left:7901;top:2190;width:10;height:2" coordorigin="7901,2190" coordsize="10,0" path="m7901,2190l7910,2190e" filled="false" stroked="true" strokeweight=".48pt" strokecolor="#000000">
                <v:path arrowok="t"/>
              </v:shape>
            </v:group>
            <v:group style="position:absolute;left:7920;top:2190;width:10;height:2" coordorigin="7920,2190" coordsize="10,2">
              <v:shape style="position:absolute;left:7920;top:2190;width:10;height:2" coordorigin="7920,2190" coordsize="10,0" path="m7920,2190l7930,2190e" filled="false" stroked="true" strokeweight=".48pt" strokecolor="#000000">
                <v:path arrowok="t"/>
              </v:shape>
            </v:group>
            <v:group style="position:absolute;left:7939;top:2190;width:10;height:2" coordorigin="7939,2190" coordsize="10,2">
              <v:shape style="position:absolute;left:7939;top:2190;width:10;height:2" coordorigin="7939,2190" coordsize="10,0" path="m7939,2190l7949,2190e" filled="false" stroked="true" strokeweight=".48pt" strokecolor="#000000">
                <v:path arrowok="t"/>
              </v:shape>
            </v:group>
            <v:group style="position:absolute;left:7958;top:2190;width:10;height:2" coordorigin="7958,2190" coordsize="10,2">
              <v:shape style="position:absolute;left:7958;top:2190;width:10;height:2" coordorigin="7958,2190" coordsize="10,0" path="m7958,2190l7968,2190e" filled="false" stroked="true" strokeweight=".48pt" strokecolor="#000000">
                <v:path arrowok="t"/>
              </v:shape>
            </v:group>
            <v:group style="position:absolute;left:7978;top:2190;width:10;height:2" coordorigin="7978,2190" coordsize="10,2">
              <v:shape style="position:absolute;left:7978;top:2190;width:10;height:2" coordorigin="7978,2190" coordsize="10,0" path="m7978,2190l7987,2190e" filled="false" stroked="true" strokeweight=".48pt" strokecolor="#000000">
                <v:path arrowok="t"/>
              </v:shape>
            </v:group>
            <v:group style="position:absolute;left:7997;top:2190;width:10;height:2" coordorigin="7997,2190" coordsize="10,2">
              <v:shape style="position:absolute;left:7997;top:2190;width:10;height:2" coordorigin="7997,2190" coordsize="10,0" path="m7997,2190l8006,2190e" filled="false" stroked="true" strokeweight=".48pt" strokecolor="#000000">
                <v:path arrowok="t"/>
              </v:shape>
            </v:group>
            <v:group style="position:absolute;left:8016;top:2190;width:10;height:2" coordorigin="8016,2190" coordsize="10,2">
              <v:shape style="position:absolute;left:8016;top:2190;width:10;height:2" coordorigin="8016,2190" coordsize="10,0" path="m8016,2190l8026,2190e" filled="false" stroked="true" strokeweight=".48pt" strokecolor="#000000">
                <v:path arrowok="t"/>
              </v:shape>
            </v:group>
            <v:group style="position:absolute;left:8035;top:2190;width:10;height:2" coordorigin="8035,2190" coordsize="10,2">
              <v:shape style="position:absolute;left:8035;top:2190;width:10;height:2" coordorigin="8035,2190" coordsize="10,0" path="m8035,2190l8045,2190e" filled="false" stroked="true" strokeweight=".48pt" strokecolor="#000000">
                <v:path arrowok="t"/>
              </v:shape>
            </v:group>
            <v:group style="position:absolute;left:8054;top:2190;width:10;height:2" coordorigin="8054,2190" coordsize="10,2">
              <v:shape style="position:absolute;left:8054;top:2190;width:10;height:2" coordorigin="8054,2190" coordsize="10,0" path="m8054,2190l8064,2190e" filled="false" stroked="true" strokeweight=".48pt" strokecolor="#000000">
                <v:path arrowok="t"/>
              </v:shape>
            </v:group>
            <v:group style="position:absolute;left:8074;top:2190;width:10;height:2" coordorigin="8074,2190" coordsize="10,2">
              <v:shape style="position:absolute;left:8074;top:2190;width:10;height:2" coordorigin="8074,2190" coordsize="10,0" path="m8074,2190l8083,2190e" filled="false" stroked="true" strokeweight=".48pt" strokecolor="#000000">
                <v:path arrowok="t"/>
              </v:shape>
            </v:group>
            <v:group style="position:absolute;left:8093;top:2190;width:10;height:2" coordorigin="8093,2190" coordsize="10,2">
              <v:shape style="position:absolute;left:8093;top:2190;width:10;height:2" coordorigin="8093,2190" coordsize="10,0" path="m8093,2190l8102,2190e" filled="false" stroked="true" strokeweight=".48pt" strokecolor="#000000">
                <v:path arrowok="t"/>
              </v:shape>
            </v:group>
            <v:group style="position:absolute;left:8112;top:2190;width:10;height:2" coordorigin="8112,2190" coordsize="10,2">
              <v:shape style="position:absolute;left:8112;top:2190;width:10;height:2" coordorigin="8112,2190" coordsize="10,0" path="m8112,2190l8122,2190e" filled="false" stroked="true" strokeweight=".48pt" strokecolor="#000000">
                <v:path arrowok="t"/>
              </v:shape>
            </v:group>
            <v:group style="position:absolute;left:8131;top:2190;width:10;height:2" coordorigin="8131,2190" coordsize="10,2">
              <v:shape style="position:absolute;left:8131;top:2190;width:10;height:2" coordorigin="8131,2190" coordsize="10,0" path="m8131,2190l8141,2190e" filled="false" stroked="true" strokeweight=".48pt" strokecolor="#000000">
                <v:path arrowok="t"/>
              </v:shape>
            </v:group>
            <v:group style="position:absolute;left:8150;top:2190;width:10;height:2" coordorigin="8150,2190" coordsize="10,2">
              <v:shape style="position:absolute;left:8150;top:2190;width:10;height:2" coordorigin="8150,2190" coordsize="10,0" path="m8150,2190l8160,2190e" filled="false" stroked="true" strokeweight=".48pt" strokecolor="#000000">
                <v:path arrowok="t"/>
              </v:shape>
            </v:group>
            <v:group style="position:absolute;left:8170;top:2190;width:10;height:2" coordorigin="8170,2190" coordsize="10,2">
              <v:shape style="position:absolute;left:8170;top:2190;width:10;height:2" coordorigin="8170,2190" coordsize="10,0" path="m8170,2190l8179,2190e" filled="false" stroked="true" strokeweight=".48pt" strokecolor="#000000">
                <v:path arrowok="t"/>
              </v:shape>
            </v:group>
            <v:group style="position:absolute;left:8189;top:2190;width:10;height:2" coordorigin="8189,2190" coordsize="10,2">
              <v:shape style="position:absolute;left:8189;top:2190;width:10;height:2" coordorigin="8189,2190" coordsize="10,0" path="m8189,2190l8198,2190e" filled="false" stroked="true" strokeweight=".48pt" strokecolor="#000000">
                <v:path arrowok="t"/>
              </v:shape>
            </v:group>
            <v:group style="position:absolute;left:8208;top:2190;width:10;height:2" coordorigin="8208,2190" coordsize="10,2">
              <v:shape style="position:absolute;left:8208;top:2190;width:10;height:2" coordorigin="8208,2190" coordsize="10,0" path="m8208,2190l8218,2190e" filled="false" stroked="true" strokeweight=".48pt" strokecolor="#000000">
                <v:path arrowok="t"/>
              </v:shape>
            </v:group>
            <v:group style="position:absolute;left:8227;top:2190;width:10;height:2" coordorigin="8227,2190" coordsize="10,2">
              <v:shape style="position:absolute;left:8227;top:2190;width:10;height:2" coordorigin="8227,2190" coordsize="10,0" path="m8227,2190l8237,2190e" filled="false" stroked="true" strokeweight=".48pt" strokecolor="#000000">
                <v:path arrowok="t"/>
              </v:shape>
            </v:group>
            <v:group style="position:absolute;left:8246;top:2190;width:10;height:2" coordorigin="8246,2190" coordsize="10,2">
              <v:shape style="position:absolute;left:8246;top:2190;width:10;height:2" coordorigin="8246,2190" coordsize="10,0" path="m8246,2190l8256,2190e" filled="false" stroked="true" strokeweight=".48pt" strokecolor="#000000">
                <v:path arrowok="t"/>
              </v:shape>
            </v:group>
            <v:group style="position:absolute;left:8266;top:2190;width:10;height:2" coordorigin="8266,2190" coordsize="10,2">
              <v:shape style="position:absolute;left:8266;top:2190;width:10;height:2" coordorigin="8266,2190" coordsize="10,0" path="m8266,2190l8275,2190e" filled="false" stroked="true" strokeweight=".48pt" strokecolor="#000000">
                <v:path arrowok="t"/>
              </v:shape>
            </v:group>
            <v:group style="position:absolute;left:8285;top:2190;width:10;height:2" coordorigin="8285,2190" coordsize="10,2">
              <v:shape style="position:absolute;left:8285;top:2190;width:10;height:2" coordorigin="8285,2190" coordsize="10,0" path="m8285,2190l8294,2190e" filled="false" stroked="true" strokeweight=".48pt" strokecolor="#000000">
                <v:path arrowok="t"/>
              </v:shape>
            </v:group>
            <v:group style="position:absolute;left:8304;top:2190;width:10;height:2" coordorigin="8304,2190" coordsize="10,2">
              <v:shape style="position:absolute;left:8304;top:2190;width:10;height:2" coordorigin="8304,2190" coordsize="10,0" path="m8304,2190l8314,2190e" filled="false" stroked="true" strokeweight=".48pt" strokecolor="#000000">
                <v:path arrowok="t"/>
              </v:shape>
            </v:group>
            <v:group style="position:absolute;left:8323;top:2190;width:10;height:2" coordorigin="8323,2190" coordsize="10,2">
              <v:shape style="position:absolute;left:8323;top:2190;width:10;height:2" coordorigin="8323,2190" coordsize="10,0" path="m8323,2190l8333,2190e" filled="false" stroked="true" strokeweight=".48pt" strokecolor="#000000">
                <v:path arrowok="t"/>
              </v:shape>
            </v:group>
            <v:group style="position:absolute;left:8342;top:2190;width:10;height:2" coordorigin="8342,2190" coordsize="10,2">
              <v:shape style="position:absolute;left:8342;top:2190;width:10;height:2" coordorigin="8342,2190" coordsize="10,0" path="m8342,2190l8352,2190e" filled="false" stroked="true" strokeweight=".48pt" strokecolor="#000000">
                <v:path arrowok="t"/>
              </v:shape>
            </v:group>
            <v:group style="position:absolute;left:8362;top:2190;width:10;height:2" coordorigin="8362,2190" coordsize="10,2">
              <v:shape style="position:absolute;left:8362;top:2190;width:10;height:2" coordorigin="8362,2190" coordsize="10,0" path="m8362,2190l8371,2190e" filled="false" stroked="true" strokeweight=".48pt" strokecolor="#000000">
                <v:path arrowok="t"/>
              </v:shape>
            </v:group>
            <v:group style="position:absolute;left:8381;top:2190;width:10;height:2" coordorigin="8381,2190" coordsize="10,2">
              <v:shape style="position:absolute;left:8381;top:2190;width:10;height:2" coordorigin="8381,2190" coordsize="10,0" path="m8381,2190l8390,2190e" filled="false" stroked="true" strokeweight=".48pt" strokecolor="#000000">
                <v:path arrowok="t"/>
              </v:shape>
            </v:group>
            <v:group style="position:absolute;left:8400;top:2190;width:10;height:2" coordorigin="8400,2190" coordsize="10,2">
              <v:shape style="position:absolute;left:8400;top:2190;width:10;height:2" coordorigin="8400,2190" coordsize="10,0" path="m8400,2190l8410,2190e" filled="false" stroked="true" strokeweight=".48pt" strokecolor="#000000">
                <v:path arrowok="t"/>
              </v:shape>
            </v:group>
            <v:group style="position:absolute;left:8419;top:2190;width:10;height:2" coordorigin="8419,2190" coordsize="10,2">
              <v:shape style="position:absolute;left:8419;top:2190;width:10;height:2" coordorigin="8419,2190" coordsize="10,0" path="m8419,2190l8429,2190e" filled="false" stroked="true" strokeweight=".48pt" strokecolor="#000000">
                <v:path arrowok="t"/>
              </v:shape>
            </v:group>
            <v:group style="position:absolute;left:8438;top:2190;width:10;height:2" coordorigin="8438,2190" coordsize="10,2">
              <v:shape style="position:absolute;left:8438;top:2190;width:10;height:2" coordorigin="8438,2190" coordsize="10,0" path="m8438,2190l8448,2190e" filled="false" stroked="true" strokeweight=".48pt" strokecolor="#000000">
                <v:path arrowok="t"/>
              </v:shape>
            </v:group>
            <v:group style="position:absolute;left:8458;top:2190;width:10;height:2" coordorigin="8458,2190" coordsize="10,2">
              <v:shape style="position:absolute;left:8458;top:2190;width:10;height:2" coordorigin="8458,2190" coordsize="10,0" path="m8458,2190l8467,2190e" filled="false" stroked="true" strokeweight=".48pt" strokecolor="#000000">
                <v:path arrowok="t"/>
              </v:shape>
            </v:group>
            <v:group style="position:absolute;left:8477;top:2190;width:10;height:2" coordorigin="8477,2190" coordsize="10,2">
              <v:shape style="position:absolute;left:8477;top:2190;width:10;height:2" coordorigin="8477,2190" coordsize="10,0" path="m8477,2190l8486,2190e" filled="false" stroked="true" strokeweight=".48pt" strokecolor="#000000">
                <v:path arrowok="t"/>
              </v:shape>
            </v:group>
            <v:group style="position:absolute;left:8496;top:2190;width:10;height:2" coordorigin="8496,2190" coordsize="10,2">
              <v:shape style="position:absolute;left:8496;top:2190;width:10;height:2" coordorigin="8496,2190" coordsize="10,0" path="m8496,2190l8506,2190e" filled="false" stroked="true" strokeweight=".48pt" strokecolor="#000000">
                <v:path arrowok="t"/>
              </v:shape>
            </v:group>
            <v:group style="position:absolute;left:8515;top:2190;width:10;height:2" coordorigin="8515,2190" coordsize="10,2">
              <v:shape style="position:absolute;left:8515;top:2190;width:10;height:2" coordorigin="8515,2190" coordsize="10,0" path="m8515,2190l8525,2190e" filled="false" stroked="true" strokeweight=".48pt" strokecolor="#000000">
                <v:path arrowok="t"/>
              </v:shape>
            </v:group>
            <v:group style="position:absolute;left:8534;top:2190;width:10;height:2" coordorigin="8534,2190" coordsize="10,2">
              <v:shape style="position:absolute;left:8534;top:2190;width:10;height:2" coordorigin="8534,2190" coordsize="10,0" path="m8534,2190l8544,2190e" filled="false" stroked="true" strokeweight=".48pt" strokecolor="#000000">
                <v:path arrowok="t"/>
              </v:shape>
            </v:group>
            <v:group style="position:absolute;left:8554;top:2190;width:10;height:2" coordorigin="8554,2190" coordsize="10,2">
              <v:shape style="position:absolute;left:8554;top:2190;width:10;height:2" coordorigin="8554,2190" coordsize="10,0" path="m8554,2190l8563,2190e" filled="false" stroked="true" strokeweight=".48pt" strokecolor="#000000">
                <v:path arrowok="t"/>
              </v:shape>
            </v:group>
            <v:group style="position:absolute;left:8573;top:2190;width:10;height:2" coordorigin="8573,2190" coordsize="10,2">
              <v:shape style="position:absolute;left:8573;top:2190;width:10;height:2" coordorigin="8573,2190" coordsize="10,0" path="m8573,2190l8582,2190e" filled="false" stroked="true" strokeweight=".48pt" strokecolor="#000000">
                <v:path arrowok="t"/>
              </v:shape>
            </v:group>
            <v:group style="position:absolute;left:8592;top:2190;width:10;height:2" coordorigin="8592,2190" coordsize="10,2">
              <v:shape style="position:absolute;left:8592;top:2190;width:10;height:2" coordorigin="8592,2190" coordsize="10,0" path="m8592,2190l8602,2190e" filled="false" stroked="true" strokeweight=".48pt" strokecolor="#000000">
                <v:path arrowok="t"/>
              </v:shape>
            </v:group>
            <v:group style="position:absolute;left:8611;top:2190;width:10;height:2" coordorigin="8611,2190" coordsize="10,2">
              <v:shape style="position:absolute;left:8611;top:2190;width:10;height:2" coordorigin="8611,2190" coordsize="10,0" path="m8611,2190l8621,2190e" filled="false" stroked="true" strokeweight=".48pt" strokecolor="#000000">
                <v:path arrowok="t"/>
              </v:shape>
            </v:group>
            <v:group style="position:absolute;left:8630;top:2190;width:10;height:2" coordorigin="8630,2190" coordsize="10,2">
              <v:shape style="position:absolute;left:8630;top:2190;width:10;height:2" coordorigin="8630,2190" coordsize="10,0" path="m8630,2190l8640,2190e" filled="false" stroked="true" strokeweight=".48pt" strokecolor="#000000">
                <v:path arrowok="t"/>
              </v:shape>
            </v:group>
            <v:group style="position:absolute;left:8650;top:2190;width:10;height:2" coordorigin="8650,2190" coordsize="10,2">
              <v:shape style="position:absolute;left:8650;top:2190;width:10;height:2" coordorigin="8650,2190" coordsize="10,0" path="m8650,2190l8659,2190e" filled="false" stroked="true" strokeweight=".48pt" strokecolor="#000000">
                <v:path arrowok="t"/>
              </v:shape>
            </v:group>
            <v:group style="position:absolute;left:8669;top:2190;width:10;height:2" coordorigin="8669,2190" coordsize="10,2">
              <v:shape style="position:absolute;left:8669;top:2190;width:10;height:2" coordorigin="8669,2190" coordsize="10,0" path="m8669,2190l8678,2190e" filled="false" stroked="true" strokeweight=".48pt" strokecolor="#000000">
                <v:path arrowok="t"/>
              </v:shape>
            </v:group>
            <v:group style="position:absolute;left:8688;top:2190;width:10;height:2" coordorigin="8688,2190" coordsize="10,2">
              <v:shape style="position:absolute;left:8688;top:2190;width:10;height:2" coordorigin="8688,2190" coordsize="10,0" path="m8688,2190l8698,2190e" filled="false" stroked="true" strokeweight=".48pt" strokecolor="#000000">
                <v:path arrowok="t"/>
              </v:shape>
            </v:group>
            <v:group style="position:absolute;left:8707;top:2190;width:10;height:2" coordorigin="8707,2190" coordsize="10,2">
              <v:shape style="position:absolute;left:8707;top:2190;width:10;height:2" coordorigin="8707,2190" coordsize="10,0" path="m8707,2190l8717,2190e" filled="false" stroked="true" strokeweight=".48pt" strokecolor="#000000">
                <v:path arrowok="t"/>
              </v:shape>
            </v:group>
            <v:group style="position:absolute;left:8726;top:2190;width:10;height:2" coordorigin="8726,2190" coordsize="10,2">
              <v:shape style="position:absolute;left:8726;top:2190;width:10;height:2" coordorigin="8726,2190" coordsize="10,0" path="m8726,2190l8736,2190e" filled="false" stroked="true" strokeweight=".48pt" strokecolor="#000000">
                <v:path arrowok="t"/>
              </v:shape>
            </v:group>
            <v:group style="position:absolute;left:8746;top:2190;width:10;height:2" coordorigin="8746,2190" coordsize="10,2">
              <v:shape style="position:absolute;left:8746;top:2190;width:10;height:2" coordorigin="8746,2190" coordsize="10,0" path="m8746,2190l8755,2190e" filled="false" stroked="true" strokeweight=".48pt" strokecolor="#000000">
                <v:path arrowok="t"/>
              </v:shape>
            </v:group>
            <v:group style="position:absolute;left:8765;top:2190;width:10;height:2" coordorigin="8765,2190" coordsize="10,2">
              <v:shape style="position:absolute;left:8765;top:2190;width:10;height:2" coordorigin="8765,2190" coordsize="10,0" path="m8765,2190l8774,2190e" filled="false" stroked="true" strokeweight=".48pt" strokecolor="#000000">
                <v:path arrowok="t"/>
              </v:shape>
            </v:group>
            <v:group style="position:absolute;left:8784;top:2190;width:10;height:2" coordorigin="8784,2190" coordsize="10,2">
              <v:shape style="position:absolute;left:8784;top:2190;width:10;height:2" coordorigin="8784,2190" coordsize="10,0" path="m8784,2190l8794,2190e" filled="false" stroked="true" strokeweight=".48pt" strokecolor="#000000">
                <v:path arrowok="t"/>
              </v:shape>
            </v:group>
            <v:group style="position:absolute;left:8803;top:2190;width:10;height:2" coordorigin="8803,2190" coordsize="10,2">
              <v:shape style="position:absolute;left:8803;top:2190;width:10;height:2" coordorigin="8803,2190" coordsize="10,0" path="m8803,2190l8813,2190e" filled="false" stroked="true" strokeweight=".48pt" strokecolor="#000000">
                <v:path arrowok="t"/>
              </v:shape>
            </v:group>
            <v:group style="position:absolute;left:8822;top:2190;width:10;height:2" coordorigin="8822,2190" coordsize="10,2">
              <v:shape style="position:absolute;left:8822;top:2190;width:10;height:2" coordorigin="8822,2190" coordsize="10,0" path="m8822,2190l8832,2190e" filled="false" stroked="true" strokeweight=".48pt" strokecolor="#000000">
                <v:path arrowok="t"/>
              </v:shape>
            </v:group>
            <v:group style="position:absolute;left:8842;top:2190;width:10;height:2" coordorigin="8842,2190" coordsize="10,2">
              <v:shape style="position:absolute;left:8842;top:2190;width:10;height:2" coordorigin="8842,2190" coordsize="10,0" path="m8842,2190l8851,2190e" filled="false" stroked="true" strokeweight=".48pt" strokecolor="#000000">
                <v:path arrowok="t"/>
              </v:shape>
            </v:group>
            <v:group style="position:absolute;left:8861;top:2190;width:10;height:2" coordorigin="8861,2190" coordsize="10,2">
              <v:shape style="position:absolute;left:8861;top:2190;width:10;height:2" coordorigin="8861,2190" coordsize="10,0" path="m8861,2190l8870,2190e" filled="false" stroked="true" strokeweight=".48pt" strokecolor="#000000">
                <v:path arrowok="t"/>
              </v:shape>
            </v:group>
            <v:group style="position:absolute;left:8880;top:2190;width:10;height:2" coordorigin="8880,2190" coordsize="10,2">
              <v:shape style="position:absolute;left:8880;top:2190;width:10;height:2" coordorigin="8880,2190" coordsize="10,0" path="m8880,2190l8890,2190e" filled="false" stroked="true" strokeweight=".48pt" strokecolor="#000000">
                <v:path arrowok="t"/>
              </v:shape>
            </v:group>
            <v:group style="position:absolute;left:8899;top:2190;width:10;height:2" coordorigin="8899,2190" coordsize="10,2">
              <v:shape style="position:absolute;left:8899;top:2190;width:10;height:2" coordorigin="8899,2190" coordsize="10,0" path="m8899,2190l8909,2190e" filled="false" stroked="true" strokeweight=".48pt" strokecolor="#000000">
                <v:path arrowok="t"/>
              </v:shape>
            </v:group>
            <v:group style="position:absolute;left:8918;top:2190;width:10;height:2" coordorigin="8918,2190" coordsize="10,2">
              <v:shape style="position:absolute;left:8918;top:2190;width:10;height:2" coordorigin="8918,2190" coordsize="10,0" path="m8918,2190l8928,2190e" filled="false" stroked="true" strokeweight=".48pt" strokecolor="#000000">
                <v:path arrowok="t"/>
              </v:shape>
            </v:group>
            <v:group style="position:absolute;left:8938;top:2190;width:10;height:2" coordorigin="8938,2190" coordsize="10,2">
              <v:shape style="position:absolute;left:8938;top:2190;width:10;height:2" coordorigin="8938,2190" coordsize="10,0" path="m8938,2190l8947,2190e" filled="false" stroked="true" strokeweight=".48pt" strokecolor="#000000">
                <v:path arrowok="t"/>
              </v:shape>
            </v:group>
            <v:group style="position:absolute;left:8957;top:2190;width:10;height:2" coordorigin="8957,2190" coordsize="10,2">
              <v:shape style="position:absolute;left:8957;top:2190;width:10;height:2" coordorigin="8957,2190" coordsize="10,0" path="m8957,2190l8966,2190e" filled="false" stroked="true" strokeweight=".48pt" strokecolor="#000000">
                <v:path arrowok="t"/>
              </v:shape>
            </v:group>
            <v:group style="position:absolute;left:8976;top:2190;width:10;height:2" coordorigin="8976,2190" coordsize="10,2">
              <v:shape style="position:absolute;left:8976;top:2190;width:10;height:2" coordorigin="8976,2190" coordsize="10,0" path="m8976,2190l8986,2190e" filled="false" stroked="true" strokeweight=".48pt" strokecolor="#000000">
                <v:path arrowok="t"/>
              </v:shape>
            </v:group>
            <v:group style="position:absolute;left:8995;top:2190;width:10;height:2" coordorigin="8995,2190" coordsize="10,2">
              <v:shape style="position:absolute;left:8995;top:2190;width:10;height:2" coordorigin="8995,2190" coordsize="10,0" path="m8995,2190l9005,2190e" filled="false" stroked="true" strokeweight=".48pt" strokecolor="#000000">
                <v:path arrowok="t"/>
              </v:shape>
            </v:group>
            <v:group style="position:absolute;left:9014;top:2190;width:10;height:2" coordorigin="9014,2190" coordsize="10,2">
              <v:shape style="position:absolute;left:9014;top:2190;width:10;height:2" coordorigin="9014,2190" coordsize="10,0" path="m9014,2190l9024,2190e" filled="false" stroked="true" strokeweight=".48pt" strokecolor="#000000">
                <v:path arrowok="t"/>
              </v:shape>
            </v:group>
            <v:group style="position:absolute;left:9034;top:2190;width:10;height:2" coordorigin="9034,2190" coordsize="10,2">
              <v:shape style="position:absolute;left:9034;top:2190;width:10;height:2" coordorigin="9034,2190" coordsize="10,0" path="m9034,2190l9043,2190e" filled="false" stroked="true" strokeweight=".48pt" strokecolor="#000000">
                <v:path arrowok="t"/>
              </v:shape>
            </v:group>
            <v:group style="position:absolute;left:9053;top:2190;width:10;height:2" coordorigin="9053,2190" coordsize="10,2">
              <v:shape style="position:absolute;left:9053;top:2190;width:10;height:2" coordorigin="9053,2190" coordsize="10,0" path="m9053,2190l9062,2190e" filled="false" stroked="true" strokeweight=".48pt" strokecolor="#000000">
                <v:path arrowok="t"/>
              </v:shape>
            </v:group>
            <v:group style="position:absolute;left:9072;top:2190;width:10;height:2" coordorigin="9072,2190" coordsize="10,2">
              <v:shape style="position:absolute;left:9072;top:2190;width:10;height:2" coordorigin="9072,2190" coordsize="10,0" path="m9072,2190l9082,2190e" filled="false" stroked="true" strokeweight=".48pt" strokecolor="#000000">
                <v:path arrowok="t"/>
              </v:shape>
            </v:group>
            <v:group style="position:absolute;left:9091;top:2190;width:10;height:2" coordorigin="9091,2190" coordsize="10,2">
              <v:shape style="position:absolute;left:9091;top:2190;width:10;height:2" coordorigin="9091,2190" coordsize="10,0" path="m9091,2190l9101,2190e" filled="false" stroked="true" strokeweight=".48pt" strokecolor="#000000">
                <v:path arrowok="t"/>
              </v:shape>
            </v:group>
            <v:group style="position:absolute;left:9110;top:2190;width:10;height:2" coordorigin="9110,2190" coordsize="10,2">
              <v:shape style="position:absolute;left:9110;top:2190;width:10;height:2" coordorigin="9110,2190" coordsize="10,0" path="m9110,2190l9120,2190e" filled="false" stroked="true" strokeweight=".48pt" strokecolor="#000000">
                <v:path arrowok="t"/>
              </v:shape>
            </v:group>
            <v:group style="position:absolute;left:9130;top:2190;width:10;height:2" coordorigin="9130,2190" coordsize="10,2">
              <v:shape style="position:absolute;left:9130;top:2190;width:10;height:2" coordorigin="9130,2190" coordsize="10,0" path="m9130,2190l9139,2190e" filled="false" stroked="true" strokeweight=".48pt" strokecolor="#000000">
                <v:path arrowok="t"/>
              </v:shape>
            </v:group>
            <v:group style="position:absolute;left:9149;top:2190;width:10;height:2" coordorigin="9149,2190" coordsize="10,2">
              <v:shape style="position:absolute;left:9149;top:2190;width:10;height:2" coordorigin="9149,2190" coordsize="10,0" path="m9149,2190l9158,2190e" filled="false" stroked="true" strokeweight=".48pt" strokecolor="#000000">
                <v:path arrowok="t"/>
              </v:shape>
            </v:group>
            <v:group style="position:absolute;left:9168;top:2190;width:10;height:2" coordorigin="9168,2190" coordsize="10,2">
              <v:shape style="position:absolute;left:9168;top:2190;width:10;height:2" coordorigin="9168,2190" coordsize="10,0" path="m9168,2190l9178,2190e" filled="false" stroked="true" strokeweight=".48pt" strokecolor="#000000">
                <v:path arrowok="t"/>
              </v:shape>
            </v:group>
            <v:group style="position:absolute;left:9187;top:2190;width:10;height:2" coordorigin="9187,2190" coordsize="10,2">
              <v:shape style="position:absolute;left:9187;top:2190;width:10;height:2" coordorigin="9187,2190" coordsize="10,0" path="m9187,2190l9197,2190e" filled="false" stroked="true" strokeweight=".48pt" strokecolor="#000000">
                <v:path arrowok="t"/>
              </v:shape>
            </v:group>
            <v:group style="position:absolute;left:9206;top:2190;width:10;height:2" coordorigin="9206,2190" coordsize="10,2">
              <v:shape style="position:absolute;left:9206;top:2190;width:10;height:2" coordorigin="9206,2190" coordsize="10,0" path="m9206,2190l9216,2190e" filled="false" stroked="true" strokeweight=".48pt" strokecolor="#000000">
                <v:path arrowok="t"/>
              </v:shape>
            </v:group>
            <v:group style="position:absolute;left:9226;top:2190;width:10;height:2" coordorigin="9226,2190" coordsize="10,2">
              <v:shape style="position:absolute;left:9226;top:2190;width:10;height:2" coordorigin="9226,2190" coordsize="10,0" path="m9226,2190l9235,2190e" filled="false" stroked="true" strokeweight=".48pt" strokecolor="#000000">
                <v:path arrowok="t"/>
              </v:shape>
            </v:group>
            <v:group style="position:absolute;left:9245;top:2190;width:10;height:2" coordorigin="9245,2190" coordsize="10,2">
              <v:shape style="position:absolute;left:9245;top:2190;width:10;height:2" coordorigin="9245,2190" coordsize="10,0" path="m9245,2190l9254,2190e" filled="false" stroked="true" strokeweight=".48pt" strokecolor="#000000">
                <v:path arrowok="t"/>
              </v:shape>
            </v:group>
            <v:group style="position:absolute;left:9264;top:2190;width:10;height:2" coordorigin="9264,2190" coordsize="10,2">
              <v:shape style="position:absolute;left:9264;top:2190;width:10;height:2" coordorigin="9264,2190" coordsize="10,0" path="m9264,2190l9274,2190e" filled="false" stroked="true" strokeweight=".48pt" strokecolor="#000000">
                <v:path arrowok="t"/>
              </v:shape>
            </v:group>
            <v:group style="position:absolute;left:9283;top:2190;width:10;height:2" coordorigin="9283,2190" coordsize="10,2">
              <v:shape style="position:absolute;left:9283;top:2190;width:10;height:2" coordorigin="9283,2190" coordsize="10,0" path="m9283,2190l9293,2190e" filled="false" stroked="true" strokeweight=".48pt" strokecolor="#000000">
                <v:path arrowok="t"/>
              </v:shape>
            </v:group>
            <v:group style="position:absolute;left:9302;top:2190;width:10;height:2" coordorigin="9302,2190" coordsize="10,2">
              <v:shape style="position:absolute;left:9302;top:2190;width:10;height:2" coordorigin="9302,2190" coordsize="10,0" path="m9302,2190l9312,2190e" filled="false" stroked="true" strokeweight=".48pt" strokecolor="#000000">
                <v:path arrowok="t"/>
              </v:shape>
            </v:group>
            <v:group style="position:absolute;left:9322;top:2190;width:10;height:2" coordorigin="9322,2190" coordsize="10,2">
              <v:shape style="position:absolute;left:9322;top:2190;width:10;height:2" coordorigin="9322,2190" coordsize="10,0" path="m9322,2190l9331,2190e" filled="false" stroked="true" strokeweight=".48pt" strokecolor="#000000">
                <v:path arrowok="t"/>
              </v:shape>
            </v:group>
            <v:group style="position:absolute;left:9341;top:2190;width:10;height:2" coordorigin="9341,2190" coordsize="10,2">
              <v:shape style="position:absolute;left:9341;top:2190;width:10;height:2" coordorigin="9341,2190" coordsize="10,0" path="m9341,2190l9350,2190e" filled="false" stroked="true" strokeweight=".48pt" strokecolor="#000000">
                <v:path arrowok="t"/>
              </v:shape>
            </v:group>
            <v:group style="position:absolute;left:9360;top:2190;width:10;height:2" coordorigin="9360,2190" coordsize="10,2">
              <v:shape style="position:absolute;left:9360;top:2190;width:10;height:2" coordorigin="9360,2190" coordsize="10,0" path="m9360,2190l9370,2190e" filled="false" stroked="true" strokeweight=".48pt" strokecolor="#000000">
                <v:path arrowok="t"/>
              </v:shape>
            </v:group>
            <v:group style="position:absolute;left:9379;top:2190;width:10;height:2" coordorigin="9379,2190" coordsize="10,2">
              <v:shape style="position:absolute;left:9379;top:2190;width:10;height:2" coordorigin="9379,2190" coordsize="10,0" path="m9379,2190l9389,2190e" filled="false" stroked="true" strokeweight=".48pt" strokecolor="#000000">
                <v:path arrowok="t"/>
              </v:shape>
            </v:group>
            <v:group style="position:absolute;left:9398;top:2190;width:10;height:2" coordorigin="9398,2190" coordsize="10,2">
              <v:shape style="position:absolute;left:9398;top:2190;width:10;height:2" coordorigin="9398,2190" coordsize="10,0" path="m9398,2190l9408,2190e" filled="false" stroked="true" strokeweight=".48pt" strokecolor="#000000">
                <v:path arrowok="t"/>
              </v:shape>
            </v:group>
            <v:group style="position:absolute;left:9418;top:2190;width:10;height:2" coordorigin="9418,2190" coordsize="10,2">
              <v:shape style="position:absolute;left:9418;top:2190;width:10;height:2" coordorigin="9418,2190" coordsize="10,0" path="m9418,2190l9427,2190e" filled="false" stroked="true" strokeweight=".48pt" strokecolor="#000000">
                <v:path arrowok="t"/>
              </v:shape>
            </v:group>
            <v:group style="position:absolute;left:9437;top:2190;width:10;height:2" coordorigin="9437,2190" coordsize="10,2">
              <v:shape style="position:absolute;left:9437;top:2190;width:10;height:2" coordorigin="9437,2190" coordsize="10,0" path="m9437,2190l9446,2190e" filled="false" stroked="true" strokeweight=".48pt" strokecolor="#000000">
                <v:path arrowok="t"/>
              </v:shape>
            </v:group>
            <v:group style="position:absolute;left:9456;top:2190;width:10;height:2" coordorigin="9456,2190" coordsize="10,2">
              <v:shape style="position:absolute;left:9456;top:2190;width:10;height:2" coordorigin="9456,2190" coordsize="10,0" path="m9456,2190l9466,2190e" filled="false" stroked="true" strokeweight=".48pt" strokecolor="#000000">
                <v:path arrowok="t"/>
              </v:shape>
            </v:group>
            <v:group style="position:absolute;left:9475;top:2190;width:10;height:2" coordorigin="9475,2190" coordsize="10,2">
              <v:shape style="position:absolute;left:9475;top:2190;width:10;height:2" coordorigin="9475,2190" coordsize="10,0" path="m9475,2190l9485,2190e" filled="false" stroked="true" strokeweight=".48pt" strokecolor="#000000">
                <v:path arrowok="t"/>
              </v:shape>
            </v:group>
            <v:group style="position:absolute;left:9494;top:2190;width:10;height:2" coordorigin="9494,2190" coordsize="10,2">
              <v:shape style="position:absolute;left:9494;top:2190;width:10;height:2" coordorigin="9494,2190" coordsize="10,0" path="m9494,2190l9504,2190e" filled="false" stroked="true" strokeweight=".48pt" strokecolor="#000000">
                <v:path arrowok="t"/>
              </v:shape>
            </v:group>
            <v:group style="position:absolute;left:9514;top:2190;width:10;height:2" coordorigin="9514,2190" coordsize="10,2">
              <v:shape style="position:absolute;left:9514;top:2190;width:10;height:2" coordorigin="9514,2190" coordsize="10,0" path="m9514,2190l9523,2190e" filled="false" stroked="true" strokeweight=".48pt" strokecolor="#000000">
                <v:path arrowok="t"/>
              </v:shape>
            </v:group>
            <v:group style="position:absolute;left:9533;top:2190;width:10;height:2" coordorigin="9533,2190" coordsize="10,2">
              <v:shape style="position:absolute;left:9533;top:2190;width:10;height:2" coordorigin="9533,2190" coordsize="10,0" path="m9533,2190l9542,2190e" filled="false" stroked="true" strokeweight=".48pt" strokecolor="#000000">
                <v:path arrowok="t"/>
              </v:shape>
            </v:group>
            <v:group style="position:absolute;left:9552;top:2190;width:10;height:2" coordorigin="9552,2190" coordsize="10,2">
              <v:shape style="position:absolute;left:9552;top:2190;width:10;height:2" coordorigin="9552,2190" coordsize="10,0" path="m9552,2190l9562,2190e" filled="false" stroked="true" strokeweight=".48pt" strokecolor="#000000">
                <v:path arrowok="t"/>
              </v:shape>
            </v:group>
            <v:group style="position:absolute;left:9571;top:2190;width:10;height:2" coordorigin="9571,2190" coordsize="10,2">
              <v:shape style="position:absolute;left:9571;top:2190;width:10;height:2" coordorigin="9571,2190" coordsize="10,0" path="m9571,2190l9581,2190e" filled="false" stroked="true" strokeweight=".48pt" strokecolor="#000000">
                <v:path arrowok="t"/>
              </v:shape>
            </v:group>
            <v:group style="position:absolute;left:9590;top:2190;width:10;height:2" coordorigin="9590,2190" coordsize="10,2">
              <v:shape style="position:absolute;left:9590;top:2190;width:10;height:2" coordorigin="9590,2190" coordsize="10,0" path="m9590,2190l9600,2190e" filled="false" stroked="true" strokeweight=".48pt" strokecolor="#000000">
                <v:path arrowok="t"/>
              </v:shape>
            </v:group>
            <v:group style="position:absolute;left:9610;top:2190;width:10;height:2" coordorigin="9610,2190" coordsize="10,2">
              <v:shape style="position:absolute;left:9610;top:2190;width:10;height:2" coordorigin="9610,2190" coordsize="10,0" path="m9610,2190l9619,2190e" filled="false" stroked="true" strokeweight=".48pt" strokecolor="#000000">
                <v:path arrowok="t"/>
              </v:shape>
            </v:group>
            <v:group style="position:absolute;left:9629;top:2190;width:10;height:2" coordorigin="9629,2190" coordsize="10,2">
              <v:shape style="position:absolute;left:9629;top:2190;width:10;height:2" coordorigin="9629,2190" coordsize="10,0" path="m9629,2190l9638,2190e" filled="false" stroked="true" strokeweight=".48pt" strokecolor="#000000">
                <v:path arrowok="t"/>
              </v:shape>
            </v:group>
            <v:group style="position:absolute;left:9648;top:2190;width:10;height:2" coordorigin="9648,2190" coordsize="10,2">
              <v:shape style="position:absolute;left:9648;top:2190;width:10;height:2" coordorigin="9648,2190" coordsize="10,0" path="m9648,2190l9658,2190e" filled="false" stroked="true" strokeweight=".48pt" strokecolor="#000000">
                <v:path arrowok="t"/>
              </v:shape>
            </v:group>
            <v:group style="position:absolute;left:9667;top:2190;width:10;height:2" coordorigin="9667,2190" coordsize="10,2">
              <v:shape style="position:absolute;left:9667;top:2190;width:10;height:2" coordorigin="9667,2190" coordsize="10,0" path="m9667,2190l9677,2190e" filled="false" stroked="true" strokeweight=".48pt" strokecolor="#000000">
                <v:path arrowok="t"/>
              </v:shape>
            </v:group>
            <v:group style="position:absolute;left:9686;top:2190;width:10;height:2" coordorigin="9686,2190" coordsize="10,2">
              <v:shape style="position:absolute;left:9686;top:2190;width:10;height:2" coordorigin="9686,2190" coordsize="10,0" path="m9686,2190l9696,2190e" filled="false" stroked="true" strokeweight=".48pt" strokecolor="#000000">
                <v:path arrowok="t"/>
              </v:shape>
            </v:group>
            <v:group style="position:absolute;left:9706;top:2190;width:10;height:2" coordorigin="9706,2190" coordsize="10,2">
              <v:shape style="position:absolute;left:9706;top:2190;width:10;height:2" coordorigin="9706,2190" coordsize="10,0" path="m9706,2190l9715,2190e" filled="false" stroked="true" strokeweight=".48pt" strokecolor="#000000">
                <v:path arrowok="t"/>
              </v:shape>
            </v:group>
            <v:group style="position:absolute;left:9725;top:2190;width:10;height:2" coordorigin="9725,2190" coordsize="10,2">
              <v:shape style="position:absolute;left:9725;top:2190;width:10;height:2" coordorigin="9725,2190" coordsize="10,0" path="m9725,2190l9734,2190e" filled="false" stroked="true" strokeweight=".48pt" strokecolor="#000000">
                <v:path arrowok="t"/>
              </v:shape>
            </v:group>
            <v:group style="position:absolute;left:9744;top:2190;width:10;height:2" coordorigin="9744,2190" coordsize="10,2">
              <v:shape style="position:absolute;left:9744;top:2190;width:10;height:2" coordorigin="9744,2190" coordsize="10,0" path="m9744,2190l9754,2190e" filled="false" stroked="true" strokeweight=".48pt" strokecolor="#000000">
                <v:path arrowok="t"/>
              </v:shape>
            </v:group>
            <v:group style="position:absolute;left:9763;top:2190;width:10;height:2" coordorigin="9763,2190" coordsize="10,2">
              <v:shape style="position:absolute;left:9763;top:2190;width:10;height:2" coordorigin="9763,2190" coordsize="10,0" path="m9763,2190l9773,2190e" filled="false" stroked="true" strokeweight=".48pt" strokecolor="#000000">
                <v:path arrowok="t"/>
              </v:shape>
            </v:group>
            <v:group style="position:absolute;left:9782;top:2190;width:10;height:2" coordorigin="9782,2190" coordsize="10,2">
              <v:shape style="position:absolute;left:9782;top:2190;width:10;height:2" coordorigin="9782,2190" coordsize="10,0" path="m9782,2190l9792,2190e" filled="false" stroked="true" strokeweight=".48pt" strokecolor="#000000">
                <v:path arrowok="t"/>
              </v:shape>
            </v:group>
            <v:group style="position:absolute;left:9802;top:2190;width:10;height:2" coordorigin="9802,2190" coordsize="10,2">
              <v:shape style="position:absolute;left:9802;top:2190;width:10;height:2" coordorigin="9802,2190" coordsize="10,0" path="m9802,2190l9811,2190e" filled="false" stroked="true" strokeweight=".48pt" strokecolor="#000000">
                <v:path arrowok="t"/>
              </v:shape>
            </v:group>
            <v:group style="position:absolute;left:9821;top:2190;width:10;height:2" coordorigin="9821,2190" coordsize="10,2">
              <v:shape style="position:absolute;left:9821;top:2190;width:10;height:2" coordorigin="9821,2190" coordsize="10,0" path="m9821,2190l9830,2190e" filled="false" stroked="true" strokeweight=".48pt" strokecolor="#000000">
                <v:path arrowok="t"/>
              </v:shape>
            </v:group>
            <v:group style="position:absolute;left:9840;top:2190;width:10;height:2" coordorigin="9840,2190" coordsize="10,2">
              <v:shape style="position:absolute;left:9840;top:2190;width:10;height:2" coordorigin="9840,2190" coordsize="10,0" path="m9840,2190l9850,2190e" filled="false" stroked="true" strokeweight=".48pt" strokecolor="#000000">
                <v:path arrowok="t"/>
              </v:shape>
            </v:group>
            <v:group style="position:absolute;left:9859;top:2190;width:10;height:2" coordorigin="9859,2190" coordsize="10,2">
              <v:shape style="position:absolute;left:9859;top:2190;width:10;height:2" coordorigin="9859,2190" coordsize="10,0" path="m9859,2190l9869,2190e" filled="false" stroked="true" strokeweight=".48pt" strokecolor="#000000">
                <v:path arrowok="t"/>
              </v:shape>
            </v:group>
            <v:group style="position:absolute;left:9878;top:2190;width:10;height:2" coordorigin="9878,2190" coordsize="10,2">
              <v:shape style="position:absolute;left:9878;top:2190;width:10;height:2" coordorigin="9878,2190" coordsize="10,0" path="m9878,2190l9888,2190e" filled="false" stroked="true" strokeweight=".48pt" strokecolor="#000000">
                <v:path arrowok="t"/>
              </v:shape>
            </v:group>
            <v:group style="position:absolute;left:9898;top:2190;width:10;height:2" coordorigin="9898,2190" coordsize="10,2">
              <v:shape style="position:absolute;left:9898;top:2190;width:10;height:2" coordorigin="9898,2190" coordsize="10,0" path="m9898,2190l9907,2190e" filled="false" stroked="true" strokeweight=".48pt" strokecolor="#000000">
                <v:path arrowok="t"/>
              </v:shape>
            </v:group>
            <v:group style="position:absolute;left:9917;top:2190;width:10;height:2" coordorigin="9917,2190" coordsize="10,2">
              <v:shape style="position:absolute;left:9917;top:2190;width:10;height:2" coordorigin="9917,2190" coordsize="10,0" path="m9917,2190l9926,2190e" filled="false" stroked="true" strokeweight=".48pt" strokecolor="#000000">
                <v:path arrowok="t"/>
              </v:shape>
            </v:group>
            <v:group style="position:absolute;left:9936;top:2190;width:10;height:2" coordorigin="9936,2190" coordsize="10,2">
              <v:shape style="position:absolute;left:9936;top:2190;width:10;height:2" coordorigin="9936,2190" coordsize="10,0" path="m9936,2190l9946,2190e" filled="false" stroked="true" strokeweight=".48pt" strokecolor="#000000">
                <v:path arrowok="t"/>
              </v:shape>
            </v:group>
            <v:group style="position:absolute;left:9955;top:2190;width:10;height:2" coordorigin="9955,2190" coordsize="10,2">
              <v:shape style="position:absolute;left:9955;top:2190;width:10;height:2" coordorigin="9955,2190" coordsize="10,0" path="m9955,2190l9965,2190e" filled="false" stroked="true" strokeweight=".48pt" strokecolor="#000000">
                <v:path arrowok="t"/>
              </v:shape>
            </v:group>
            <v:group style="position:absolute;left:9974;top:2190;width:10;height:2" coordorigin="9974,2190" coordsize="10,2">
              <v:shape style="position:absolute;left:9974;top:2190;width:10;height:2" coordorigin="9974,2190" coordsize="10,0" path="m9974,2190l9984,2190e" filled="false" stroked="true" strokeweight=".48pt" strokecolor="#000000">
                <v:path arrowok="t"/>
              </v:shape>
            </v:group>
            <v:group style="position:absolute;left:9994;top:2190;width:10;height:2" coordorigin="9994,2190" coordsize="10,2">
              <v:shape style="position:absolute;left:9994;top:2190;width:10;height:2" coordorigin="9994,2190" coordsize="10,0" path="m9994,2190l10003,2190e" filled="false" stroked="true" strokeweight=".48pt" strokecolor="#000000">
                <v:path arrowok="t"/>
              </v:shape>
            </v:group>
            <v:group style="position:absolute;left:10013;top:2190;width:10;height:2" coordorigin="10013,2190" coordsize="10,2">
              <v:shape style="position:absolute;left:10013;top:2190;width:10;height:2" coordorigin="10013,2190" coordsize="10,0" path="m10013,2190l10022,2190e" filled="false" stroked="true" strokeweight=".48pt" strokecolor="#000000">
                <v:path arrowok="t"/>
              </v:shape>
            </v:group>
            <v:group style="position:absolute;left:10032;top:2190;width:10;height:2" coordorigin="10032,2190" coordsize="10,2">
              <v:shape style="position:absolute;left:10032;top:2190;width:10;height:2" coordorigin="10032,2190" coordsize="10,0" path="m10032,2190l10042,2190e" filled="false" stroked="true" strokeweight=".48pt" strokecolor="#000000">
                <v:path arrowok="t"/>
              </v:shape>
            </v:group>
            <v:group style="position:absolute;left:10051;top:2190;width:10;height:2" coordorigin="10051,2190" coordsize="10,2">
              <v:shape style="position:absolute;left:10051;top:2190;width:10;height:2" coordorigin="10051,2190" coordsize="10,0" path="m10051,2190l10061,2190e" filled="false" stroked="true" strokeweight=".48pt" strokecolor="#000000">
                <v:path arrowok="t"/>
              </v:shape>
            </v:group>
            <v:group style="position:absolute;left:10070;top:2190;width:10;height:2" coordorigin="10070,2190" coordsize="10,2">
              <v:shape style="position:absolute;left:10070;top:2190;width:10;height:2" coordorigin="10070,2190" coordsize="10,0" path="m10070,2190l10080,2190e" filled="false" stroked="true" strokeweight=".48pt" strokecolor="#000000">
                <v:path arrowok="t"/>
              </v:shape>
            </v:group>
            <v:group style="position:absolute;left:10090;top:2190;width:10;height:2" coordorigin="10090,2190" coordsize="10,2">
              <v:shape style="position:absolute;left:10090;top:2190;width:10;height:2" coordorigin="10090,2190" coordsize="10,0" path="m10090,2190l10099,2190e" filled="false" stroked="true" strokeweight=".48pt" strokecolor="#000000">
                <v:path arrowok="t"/>
              </v:shape>
            </v:group>
            <v:group style="position:absolute;left:10109;top:2190;width:10;height:2" coordorigin="10109,2190" coordsize="10,2">
              <v:shape style="position:absolute;left:10109;top:2190;width:10;height:2" coordorigin="10109,2190" coordsize="10,0" path="m10109,2190l10118,2190e" filled="false" stroked="true" strokeweight=".48pt" strokecolor="#000000">
                <v:path arrowok="t"/>
              </v:shape>
            </v:group>
            <v:group style="position:absolute;left:10128;top:2190;width:10;height:2" coordorigin="10128,2190" coordsize="10,2">
              <v:shape style="position:absolute;left:10128;top:2190;width:10;height:2" coordorigin="10128,2190" coordsize="10,0" path="m10128,2190l10138,2190e" filled="false" stroked="true" strokeweight=".48pt" strokecolor="#000000">
                <v:path arrowok="t"/>
              </v:shape>
            </v:group>
            <v:group style="position:absolute;left:10147;top:2190;width:10;height:2" coordorigin="10147,2190" coordsize="10,2">
              <v:shape style="position:absolute;left:10147;top:2190;width:10;height:2" coordorigin="10147,2190" coordsize="10,0" path="m10147,2190l10157,2190e" filled="false" stroked="true" strokeweight=".48pt" strokecolor="#000000">
                <v:path arrowok="t"/>
              </v:shape>
            </v:group>
            <v:group style="position:absolute;left:10166;top:2190;width:10;height:2" coordorigin="10166,2190" coordsize="10,2">
              <v:shape style="position:absolute;left:10166;top:2190;width:10;height:2" coordorigin="10166,2190" coordsize="10,0" path="m10166,2190l10176,2190e" filled="false" stroked="true" strokeweight=".48pt" strokecolor="#000000">
                <v:path arrowok="t"/>
              </v:shape>
            </v:group>
            <v:group style="position:absolute;left:10186;top:2190;width:10;height:2" coordorigin="10186,2190" coordsize="10,2">
              <v:shape style="position:absolute;left:10186;top:2190;width:10;height:2" coordorigin="10186,2190" coordsize="10,0" path="m10186,2190l10195,2190e" filled="false" stroked="true" strokeweight=".48pt" strokecolor="#000000">
                <v:path arrowok="t"/>
              </v:shape>
            </v:group>
            <v:group style="position:absolute;left:10205;top:2190;width:10;height:2" coordorigin="10205,2190" coordsize="10,2">
              <v:shape style="position:absolute;left:10205;top:2190;width:10;height:2" coordorigin="10205,2190" coordsize="10,0" path="m10205,2190l10214,2190e" filled="false" stroked="true" strokeweight=".48pt" strokecolor="#000000">
                <v:path arrowok="t"/>
              </v:shape>
            </v:group>
            <v:group style="position:absolute;left:10224;top:2190;width:10;height:2" coordorigin="10224,2190" coordsize="10,2">
              <v:shape style="position:absolute;left:10224;top:2190;width:10;height:2" coordorigin="10224,2190" coordsize="10,0" path="m10224,2190l10234,2190e" filled="false" stroked="true" strokeweight=".48pt" strokecolor="#000000">
                <v:path arrowok="t"/>
              </v:shape>
            </v:group>
            <v:group style="position:absolute;left:10243;top:2190;width:10;height:2" coordorigin="10243,2190" coordsize="10,2">
              <v:shape style="position:absolute;left:10243;top:2190;width:10;height:2" coordorigin="10243,2190" coordsize="10,0" path="m10243,2190l10253,2190e" filled="false" stroked="true" strokeweight=".48pt" strokecolor="#000000">
                <v:path arrowok="t"/>
              </v:shape>
            </v:group>
            <v:group style="position:absolute;left:10262;top:2190;width:10;height:2" coordorigin="10262,2190" coordsize="10,2">
              <v:shape style="position:absolute;left:10262;top:2190;width:10;height:2" coordorigin="10262,2190" coordsize="10,0" path="m10262,2190l10272,2190e" filled="false" stroked="true" strokeweight=".48pt" strokecolor="#000000">
                <v:path arrowok="t"/>
              </v:shape>
            </v:group>
            <v:group style="position:absolute;left:10282;top:2190;width:10;height:2" coordorigin="10282,2190" coordsize="10,2">
              <v:shape style="position:absolute;left:10282;top:2190;width:10;height:2" coordorigin="10282,2190" coordsize="10,0" path="m10282,2190l10291,2190e" filled="false" stroked="true" strokeweight=".48pt" strokecolor="#000000">
                <v:path arrowok="t"/>
              </v:shape>
            </v:group>
            <v:group style="position:absolute;left:10301;top:2190;width:10;height:2" coordorigin="10301,2190" coordsize="10,2">
              <v:shape style="position:absolute;left:10301;top:2190;width:10;height:2" coordorigin="10301,2190" coordsize="10,0" path="m10301,2190l10310,2190e" filled="false" stroked="true" strokeweight=".48pt" strokecolor="#000000">
                <v:path arrowok="t"/>
              </v:shape>
            </v:group>
            <v:group style="position:absolute;left:10320;top:2190;width:10;height:2" coordorigin="10320,2190" coordsize="10,2">
              <v:shape style="position:absolute;left:10320;top:2190;width:10;height:2" coordorigin="10320,2190" coordsize="10,0" path="m10320,2190l10330,2190e" filled="false" stroked="true" strokeweight=".48pt" strokecolor="#000000">
                <v:path arrowok="t"/>
              </v:shape>
            </v:group>
            <v:group style="position:absolute;left:10339;top:2190;width:10;height:2" coordorigin="10339,2190" coordsize="10,2">
              <v:shape style="position:absolute;left:10339;top:2190;width:10;height:2" coordorigin="10339,2190" coordsize="10,0" path="m10339,2190l10349,2190e" filled="false" stroked="true" strokeweight=".48pt" strokecolor="#000000">
                <v:path arrowok="t"/>
              </v:shape>
            </v:group>
            <v:group style="position:absolute;left:10358;top:2190;width:10;height:2" coordorigin="10358,2190" coordsize="10,2">
              <v:shape style="position:absolute;left:10358;top:2190;width:10;height:2" coordorigin="10358,2190" coordsize="10,0" path="m10358,2190l10368,2190e" filled="false" stroked="true" strokeweight=".48pt" strokecolor="#000000">
                <v:path arrowok="t"/>
              </v:shape>
            </v:group>
            <v:group style="position:absolute;left:10378;top:2190;width:10;height:2" coordorigin="10378,2190" coordsize="10,2">
              <v:shape style="position:absolute;left:10378;top:2190;width:10;height:2" coordorigin="10378,2190" coordsize="10,0" path="m10378,2190l10387,2190e" filled="false" stroked="true" strokeweight=".48pt" strokecolor="#000000">
                <v:path arrowok="t"/>
              </v:shape>
            </v:group>
            <v:group style="position:absolute;left:10397;top:2190;width:10;height:2" coordorigin="10397,2190" coordsize="10,2">
              <v:shape style="position:absolute;left:10397;top:2190;width:10;height:2" coordorigin="10397,2190" coordsize="10,0" path="m10397,2190l10406,2190e" filled="false" stroked="true" strokeweight=".48pt" strokecolor="#000000">
                <v:path arrowok="t"/>
              </v:shape>
            </v:group>
            <v:group style="position:absolute;left:10416;top:2190;width:10;height:2" coordorigin="10416,2190" coordsize="10,2">
              <v:shape style="position:absolute;left:10416;top:2190;width:10;height:2" coordorigin="10416,2190" coordsize="10,0" path="m10416,2190l10426,2190e" filled="false" stroked="true" strokeweight=".48pt" strokecolor="#000000">
                <v:path arrowok="t"/>
              </v:shape>
            </v:group>
            <v:group style="position:absolute;left:10435;top:2190;width:10;height:2" coordorigin="10435,2190" coordsize="10,2">
              <v:shape style="position:absolute;left:10435;top:2190;width:10;height:2" coordorigin="10435,2190" coordsize="10,0" path="m10435,2190l10445,2190e" filled="false" stroked="true" strokeweight=".48pt" strokecolor="#000000">
                <v:path arrowok="t"/>
              </v:shape>
            </v:group>
            <v:group style="position:absolute;left:10454;top:2190;width:10;height:2" coordorigin="10454,2190" coordsize="10,2">
              <v:shape style="position:absolute;left:10454;top:2190;width:10;height:2" coordorigin="10454,2190" coordsize="10,0" path="m10454,2190l10464,2190e" filled="false" stroked="true" strokeweight=".48pt" strokecolor="#000000">
                <v:path arrowok="t"/>
              </v:shape>
            </v:group>
            <v:group style="position:absolute;left:10474;top:2190;width:5;height:2" coordorigin="10474,2190" coordsize="5,2">
              <v:shape style="position:absolute;left:10474;top:2190;width:5;height:2" coordorigin="10474,2190" coordsize="5,0" path="m10474,2190l10478,2190e" filled="false" stroked="true" strokeweight=".48pt" strokecolor="#000000">
                <v:path arrowok="t"/>
              </v:shape>
            </v:group>
            <v:group style="position:absolute;left:2408;top:2190;width:12;height:2" coordorigin="2408,2190" coordsize="12,2">
              <v:shape style="position:absolute;left:2408;top:2190;width:12;height:2" coordorigin="2408,2190" coordsize="12,0" path="m2408,2190l2420,2190e" filled="false" stroked="true" strokeweight=".6pt" strokecolor="#000000">
                <v:path arrowok="t"/>
              </v:shape>
            </v:group>
            <v:group style="position:absolute;left:2428;top:2190;width:12;height:2" coordorigin="2428,2190" coordsize="12,2">
              <v:shape style="position:absolute;left:2428;top:2190;width:12;height:2" coordorigin="2428,2190" coordsize="12,0" path="m2428,2190l2440,2190e" filled="false" stroked="true" strokeweight=".6pt" strokecolor="#000000">
                <v:path arrowok="t"/>
              </v:shape>
            </v:group>
            <v:group style="position:absolute;left:2447;top:2190;width:12;height:2" coordorigin="2447,2190" coordsize="12,2">
              <v:shape style="position:absolute;left:2447;top:2190;width:12;height:2" coordorigin="2447,2190" coordsize="12,0" path="m2447,2190l2459,2190e" filled="false" stroked="true" strokeweight=".6pt" strokecolor="#000000">
                <v:path arrowok="t"/>
              </v:shape>
            </v:group>
            <v:group style="position:absolute;left:2466;top:2190;width:12;height:2" coordorigin="2466,2190" coordsize="12,2">
              <v:shape style="position:absolute;left:2466;top:2190;width:12;height:2" coordorigin="2466,2190" coordsize="12,0" path="m2466,2190l2478,2190e" filled="false" stroked="true" strokeweight=".6pt" strokecolor="#000000">
                <v:path arrowok="t"/>
              </v:shape>
            </v:group>
            <v:group style="position:absolute;left:2485;top:2190;width:12;height:2" coordorigin="2485,2190" coordsize="12,2">
              <v:shape style="position:absolute;left:2485;top:2190;width:12;height:2" coordorigin="2485,2190" coordsize="12,0" path="m2485,2190l2497,2190e" filled="false" stroked="true" strokeweight=".6pt" strokecolor="#000000">
                <v:path arrowok="t"/>
              </v:shape>
            </v:group>
            <v:group style="position:absolute;left:2504;top:2190;width:12;height:2" coordorigin="2504,2190" coordsize="12,2">
              <v:shape style="position:absolute;left:2504;top:2190;width:12;height:2" coordorigin="2504,2190" coordsize="12,0" path="m2504,2190l2516,2190e" filled="false" stroked="true" strokeweight=".6pt" strokecolor="#000000">
                <v:path arrowok="t"/>
              </v:shape>
            </v:group>
            <v:group style="position:absolute;left:2524;top:2190;width:12;height:2" coordorigin="2524,2190" coordsize="12,2">
              <v:shape style="position:absolute;left:2524;top:2190;width:12;height:2" coordorigin="2524,2190" coordsize="12,0" path="m2524,2190l2536,2190e" filled="false" stroked="true" strokeweight=".6pt" strokecolor="#000000">
                <v:path arrowok="t"/>
              </v:shape>
            </v:group>
            <v:group style="position:absolute;left:2543;top:2190;width:12;height:2" coordorigin="2543,2190" coordsize="12,2">
              <v:shape style="position:absolute;left:2543;top:2190;width:12;height:2" coordorigin="2543,2190" coordsize="12,0" path="m2543,2190l2555,2190e" filled="false" stroked="true" strokeweight=".6pt" strokecolor="#000000">
                <v:path arrowok="t"/>
              </v:shape>
            </v:group>
            <v:group style="position:absolute;left:2562;top:2190;width:12;height:2" coordorigin="2562,2190" coordsize="12,2">
              <v:shape style="position:absolute;left:2562;top:2190;width:12;height:2" coordorigin="2562,2190" coordsize="12,0" path="m2562,2190l2574,2190e" filled="false" stroked="true" strokeweight=".6pt" strokecolor="#000000">
                <v:path arrowok="t"/>
              </v:shape>
            </v:group>
            <v:group style="position:absolute;left:2581;top:2190;width:12;height:2" coordorigin="2581,2190" coordsize="12,2">
              <v:shape style="position:absolute;left:2581;top:2190;width:12;height:2" coordorigin="2581,2190" coordsize="12,0" path="m2581,2190l2593,2190e" filled="false" stroked="true" strokeweight=".6pt" strokecolor="#000000">
                <v:path arrowok="t"/>
              </v:shape>
            </v:group>
            <v:group style="position:absolute;left:2600;top:2190;width:12;height:2" coordorigin="2600,2190" coordsize="12,2">
              <v:shape style="position:absolute;left:2600;top:2190;width:12;height:2" coordorigin="2600,2190" coordsize="12,0" path="m2600,2190l2612,2190e" filled="false" stroked="true" strokeweight=".6pt" strokecolor="#000000">
                <v:path arrowok="t"/>
              </v:shape>
            </v:group>
            <v:group style="position:absolute;left:2620;top:2190;width:12;height:2" coordorigin="2620,2190" coordsize="12,2">
              <v:shape style="position:absolute;left:2620;top:2190;width:12;height:2" coordorigin="2620,2190" coordsize="12,0" path="m2620,2190l2632,2190e" filled="false" stroked="true" strokeweight=".6pt" strokecolor="#000000">
                <v:path arrowok="t"/>
              </v:shape>
            </v:group>
            <v:group style="position:absolute;left:2639;top:2190;width:12;height:2" coordorigin="2639,2190" coordsize="12,2">
              <v:shape style="position:absolute;left:2639;top:2190;width:12;height:2" coordorigin="2639,2190" coordsize="12,0" path="m2639,2190l2651,2190e" filled="false" stroked="true" strokeweight=".6pt" strokecolor="#000000">
                <v:path arrowok="t"/>
              </v:shape>
            </v:group>
            <v:group style="position:absolute;left:2658;top:2190;width:12;height:2" coordorigin="2658,2190" coordsize="12,2">
              <v:shape style="position:absolute;left:2658;top:2190;width:12;height:2" coordorigin="2658,2190" coordsize="12,0" path="m2658,2190l2670,2190e" filled="false" stroked="true" strokeweight=".6pt" strokecolor="#000000">
                <v:path arrowok="t"/>
              </v:shape>
            </v:group>
            <v:group style="position:absolute;left:2677;top:2190;width:12;height:2" coordorigin="2677,2190" coordsize="12,2">
              <v:shape style="position:absolute;left:2677;top:2190;width:12;height:2" coordorigin="2677,2190" coordsize="12,0" path="m2677,2190l2689,2190e" filled="false" stroked="true" strokeweight=".6pt" strokecolor="#000000">
                <v:path arrowok="t"/>
              </v:shape>
            </v:group>
            <v:group style="position:absolute;left:2696;top:2190;width:12;height:2" coordorigin="2696,2190" coordsize="12,2">
              <v:shape style="position:absolute;left:2696;top:2190;width:12;height:2" coordorigin="2696,2190" coordsize="12,0" path="m2696,2190l2708,2190e" filled="false" stroked="true" strokeweight=".6pt" strokecolor="#000000">
                <v:path arrowok="t"/>
              </v:shape>
            </v:group>
            <v:group style="position:absolute;left:2716;top:2190;width:12;height:2" coordorigin="2716,2190" coordsize="12,2">
              <v:shape style="position:absolute;left:2716;top:2190;width:12;height:2" coordorigin="2716,2190" coordsize="12,0" path="m2716,2190l2728,2190e" filled="false" stroked="true" strokeweight=".6pt" strokecolor="#000000">
                <v:path arrowok="t"/>
              </v:shape>
            </v:group>
            <v:group style="position:absolute;left:2735;top:2190;width:12;height:2" coordorigin="2735,2190" coordsize="12,2">
              <v:shape style="position:absolute;left:2735;top:2190;width:12;height:2" coordorigin="2735,2190" coordsize="12,0" path="m2735,2190l2747,2190e" filled="false" stroked="true" strokeweight=".6pt" strokecolor="#000000">
                <v:path arrowok="t"/>
              </v:shape>
            </v:group>
            <v:group style="position:absolute;left:2754;top:2190;width:12;height:2" coordorigin="2754,2190" coordsize="12,2">
              <v:shape style="position:absolute;left:2754;top:2190;width:12;height:2" coordorigin="2754,2190" coordsize="12,0" path="m2754,2190l2766,2190e" filled="false" stroked="true" strokeweight=".6pt" strokecolor="#000000">
                <v:path arrowok="t"/>
              </v:shape>
            </v:group>
            <v:group style="position:absolute;left:2773;top:2190;width:12;height:2" coordorigin="2773,2190" coordsize="12,2">
              <v:shape style="position:absolute;left:2773;top:2190;width:12;height:2" coordorigin="2773,2190" coordsize="12,0" path="m2773,2190l2785,2190e" filled="false" stroked="true" strokeweight=".6pt" strokecolor="#000000">
                <v:path arrowok="t"/>
              </v:shape>
            </v:group>
            <v:group style="position:absolute;left:2792;top:2190;width:12;height:2" coordorigin="2792,2190" coordsize="12,2">
              <v:shape style="position:absolute;left:2792;top:2190;width:12;height:2" coordorigin="2792,2190" coordsize="12,0" path="m2792,2190l2804,2190e" filled="false" stroked="true" strokeweight=".6pt" strokecolor="#000000">
                <v:path arrowok="t"/>
              </v:shape>
            </v:group>
            <v:group style="position:absolute;left:2812;top:2190;width:12;height:2" coordorigin="2812,2190" coordsize="12,2">
              <v:shape style="position:absolute;left:2812;top:2190;width:12;height:2" coordorigin="2812,2190" coordsize="12,0" path="m2812,2190l2824,2190e" filled="false" stroked="true" strokeweight=".6pt" strokecolor="#000000">
                <v:path arrowok="t"/>
              </v:shape>
            </v:group>
            <v:group style="position:absolute;left:2831;top:2190;width:12;height:2" coordorigin="2831,2190" coordsize="12,2">
              <v:shape style="position:absolute;left:2831;top:2190;width:12;height:2" coordorigin="2831,2190" coordsize="12,0" path="m2831,2190l2843,2190e" filled="false" stroked="true" strokeweight=".6pt" strokecolor="#000000">
                <v:path arrowok="t"/>
              </v:shape>
            </v:group>
            <v:group style="position:absolute;left:2850;top:2190;width:12;height:2" coordorigin="2850,2190" coordsize="12,2">
              <v:shape style="position:absolute;left:2850;top:2190;width:12;height:2" coordorigin="2850,2190" coordsize="12,0" path="m2850,2190l2862,2190e" filled="false" stroked="true" strokeweight=".6pt" strokecolor="#000000">
                <v:path arrowok="t"/>
              </v:shape>
            </v:group>
            <v:group style="position:absolute;left:2869;top:2190;width:12;height:2" coordorigin="2869,2190" coordsize="12,2">
              <v:shape style="position:absolute;left:2869;top:2190;width:12;height:2" coordorigin="2869,2190" coordsize="12,0" path="m2869,2190l2881,2190e" filled="false" stroked="true" strokeweight=".6pt" strokecolor="#000000">
                <v:path arrowok="t"/>
              </v:shape>
            </v:group>
            <v:group style="position:absolute;left:2888;top:2190;width:12;height:2" coordorigin="2888,2190" coordsize="12,2">
              <v:shape style="position:absolute;left:2888;top:2190;width:12;height:2" coordorigin="2888,2190" coordsize="12,0" path="m2888,2190l2900,2190e" filled="false" stroked="true" strokeweight=".6pt" strokecolor="#000000">
                <v:path arrowok="t"/>
              </v:shape>
            </v:group>
            <v:group style="position:absolute;left:2908;top:2190;width:12;height:2" coordorigin="2908,2190" coordsize="12,2">
              <v:shape style="position:absolute;left:2908;top:2190;width:12;height:2" coordorigin="2908,2190" coordsize="12,0" path="m2908,2190l2920,2190e" filled="false" stroked="true" strokeweight=".6pt" strokecolor="#000000">
                <v:path arrowok="t"/>
              </v:shape>
            </v:group>
            <v:group style="position:absolute;left:2927;top:2190;width:12;height:2" coordorigin="2927,2190" coordsize="12,2">
              <v:shape style="position:absolute;left:2927;top:2190;width:12;height:2" coordorigin="2927,2190" coordsize="12,0" path="m2927,2190l2939,2190e" filled="false" stroked="true" strokeweight=".6pt" strokecolor="#000000">
                <v:path arrowok="t"/>
              </v:shape>
            </v:group>
            <v:group style="position:absolute;left:2946;top:2190;width:12;height:2" coordorigin="2946,2190" coordsize="12,2">
              <v:shape style="position:absolute;left:2946;top:2190;width:12;height:2" coordorigin="2946,2190" coordsize="12,0" path="m2946,2190l2958,2190e" filled="false" stroked="true" strokeweight=".6pt" strokecolor="#000000">
                <v:path arrowok="t"/>
              </v:shape>
            </v:group>
            <v:group style="position:absolute;left:2965;top:2190;width:12;height:2" coordorigin="2965,2190" coordsize="12,2">
              <v:shape style="position:absolute;left:2965;top:2190;width:12;height:2" coordorigin="2965,2190" coordsize="12,0" path="m2965,2190l2977,2190e" filled="false" stroked="true" strokeweight=".6pt" strokecolor="#000000">
                <v:path arrowok="t"/>
              </v:shape>
            </v:group>
            <v:group style="position:absolute;left:2984;top:2190;width:12;height:2" coordorigin="2984,2190" coordsize="12,2">
              <v:shape style="position:absolute;left:2984;top:2190;width:12;height:2" coordorigin="2984,2190" coordsize="12,0" path="m2984,2190l2996,2190e" filled="false" stroked="true" strokeweight=".6pt" strokecolor="#000000">
                <v:path arrowok="t"/>
              </v:shape>
            </v:group>
            <v:group style="position:absolute;left:3004;top:2190;width:12;height:2" coordorigin="3004,2190" coordsize="12,2">
              <v:shape style="position:absolute;left:3004;top:2190;width:12;height:2" coordorigin="3004,2190" coordsize="12,0" path="m3004,2190l3016,2190e" filled="false" stroked="true" strokeweight=".6pt" strokecolor="#000000">
                <v:path arrowok="t"/>
              </v:shape>
            </v:group>
            <v:group style="position:absolute;left:3023;top:2190;width:12;height:2" coordorigin="3023,2190" coordsize="12,2">
              <v:shape style="position:absolute;left:3023;top:2190;width:12;height:2" coordorigin="3023,2190" coordsize="12,0" path="m3023,2190l3035,2190e" filled="false" stroked="true" strokeweight=".6pt" strokecolor="#000000">
                <v:path arrowok="t"/>
              </v:shape>
            </v:group>
            <v:group style="position:absolute;left:3042;top:2190;width:12;height:2" coordorigin="3042,2190" coordsize="12,2">
              <v:shape style="position:absolute;left:3042;top:2190;width:12;height:2" coordorigin="3042,2190" coordsize="12,0" path="m3042,2190l3054,2190e" filled="false" stroked="true" strokeweight=".6pt" strokecolor="#000000">
                <v:path arrowok="t"/>
              </v:shape>
            </v:group>
            <v:group style="position:absolute;left:3061;top:2190;width:12;height:2" coordorigin="3061,2190" coordsize="12,2">
              <v:shape style="position:absolute;left:3061;top:2190;width:12;height:2" coordorigin="3061,2190" coordsize="12,0" path="m3061,2190l3073,2190e" filled="false" stroked="true" strokeweight=".6pt" strokecolor="#000000">
                <v:path arrowok="t"/>
              </v:shape>
            </v:group>
            <v:group style="position:absolute;left:3080;top:2190;width:12;height:2" coordorigin="3080,2190" coordsize="12,2">
              <v:shape style="position:absolute;left:3080;top:2190;width:12;height:2" coordorigin="3080,2190" coordsize="12,0" path="m3080,2190l3092,2190e" filled="false" stroked="true" strokeweight=".6pt" strokecolor="#000000">
                <v:path arrowok="t"/>
              </v:shape>
            </v:group>
            <v:group style="position:absolute;left:3100;top:2190;width:12;height:2" coordorigin="3100,2190" coordsize="12,2">
              <v:shape style="position:absolute;left:3100;top:2190;width:12;height:2" coordorigin="3100,2190" coordsize="12,0" path="m3100,2190l3112,2190e" filled="false" stroked="true" strokeweight=".6pt" strokecolor="#000000">
                <v:path arrowok="t"/>
              </v:shape>
            </v:group>
            <v:group style="position:absolute;left:3119;top:2190;width:12;height:2" coordorigin="3119,2190" coordsize="12,2">
              <v:shape style="position:absolute;left:3119;top:2190;width:12;height:2" coordorigin="3119,2190" coordsize="12,0" path="m3119,2190l3131,2190e" filled="false" stroked="true" strokeweight=".6pt" strokecolor="#000000">
                <v:path arrowok="t"/>
              </v:shape>
            </v:group>
            <v:group style="position:absolute;left:3138;top:2190;width:12;height:2" coordorigin="3138,2190" coordsize="12,2">
              <v:shape style="position:absolute;left:3138;top:2190;width:12;height:2" coordorigin="3138,2190" coordsize="12,0" path="m3138,2190l3150,2190e" filled="false" stroked="true" strokeweight=".6pt" strokecolor="#000000">
                <v:path arrowok="t"/>
              </v:shape>
            </v:group>
            <v:group style="position:absolute;left:3157;top:2190;width:12;height:2" coordorigin="3157,2190" coordsize="12,2">
              <v:shape style="position:absolute;left:3157;top:2190;width:12;height:2" coordorigin="3157,2190" coordsize="12,0" path="m3157,2190l3169,2190e" filled="false" stroked="true" strokeweight=".6pt" strokecolor="#000000">
                <v:path arrowok="t"/>
              </v:shape>
            </v:group>
            <v:group style="position:absolute;left:3176;top:2190;width:12;height:2" coordorigin="3176,2190" coordsize="12,2">
              <v:shape style="position:absolute;left:3176;top:2190;width:12;height:2" coordorigin="3176,2190" coordsize="12,0" path="m3176,2190l3188,2190e" filled="false" stroked="true" strokeweight=".6pt" strokecolor="#000000">
                <v:path arrowok="t"/>
              </v:shape>
            </v:group>
            <v:group style="position:absolute;left:3196;top:2190;width:12;height:2" coordorigin="3196,2190" coordsize="12,2">
              <v:shape style="position:absolute;left:3196;top:2190;width:12;height:2" coordorigin="3196,2190" coordsize="12,0" path="m3196,2190l3208,2190e" filled="false" stroked="true" strokeweight=".6pt" strokecolor="#000000">
                <v:path arrowok="t"/>
              </v:shape>
            </v:group>
            <v:group style="position:absolute;left:3215;top:2190;width:12;height:2" coordorigin="3215,2190" coordsize="12,2">
              <v:shape style="position:absolute;left:3215;top:2190;width:12;height:2" coordorigin="3215,2190" coordsize="12,0" path="m3215,2190l3227,2190e" filled="false" stroked="true" strokeweight=".6pt" strokecolor="#000000">
                <v:path arrowok="t"/>
              </v:shape>
            </v:group>
            <v:group style="position:absolute;left:3234;top:2190;width:12;height:2" coordorigin="3234,2190" coordsize="12,2">
              <v:shape style="position:absolute;left:3234;top:2190;width:12;height:2" coordorigin="3234,2190" coordsize="12,0" path="m3234,2190l3246,2190e" filled="false" stroked="true" strokeweight=".6pt" strokecolor="#000000">
                <v:path arrowok="t"/>
              </v:shape>
            </v:group>
            <v:group style="position:absolute;left:3253;top:2190;width:12;height:2" coordorigin="3253,2190" coordsize="12,2">
              <v:shape style="position:absolute;left:3253;top:2190;width:12;height:2" coordorigin="3253,2190" coordsize="12,0" path="m3253,2190l3265,2190e" filled="false" stroked="true" strokeweight=".6pt" strokecolor="#000000">
                <v:path arrowok="t"/>
              </v:shape>
            </v:group>
            <v:group style="position:absolute;left:3272;top:2190;width:12;height:2" coordorigin="3272,2190" coordsize="12,2">
              <v:shape style="position:absolute;left:3272;top:2190;width:12;height:2" coordorigin="3272,2190" coordsize="12,0" path="m3272,2190l3284,2190e" filled="false" stroked="true" strokeweight=".6pt" strokecolor="#000000">
                <v:path arrowok="t"/>
              </v:shape>
            </v:group>
            <v:group style="position:absolute;left:3292;top:2190;width:12;height:2" coordorigin="3292,2190" coordsize="12,2">
              <v:shape style="position:absolute;left:3292;top:2190;width:12;height:2" coordorigin="3292,2190" coordsize="12,0" path="m3292,2190l3304,2190e" filled="false" stroked="true" strokeweight=".6pt" strokecolor="#000000">
                <v:path arrowok="t"/>
              </v:shape>
            </v:group>
            <v:group style="position:absolute;left:3311;top:2190;width:12;height:2" coordorigin="3311,2190" coordsize="12,2">
              <v:shape style="position:absolute;left:3311;top:2190;width:12;height:2" coordorigin="3311,2190" coordsize="12,0" path="m3311,2190l3323,2190e" filled="false" stroked="true" strokeweight=".6pt" strokecolor="#000000">
                <v:path arrowok="t"/>
              </v:shape>
            </v:group>
            <v:group style="position:absolute;left:3330;top:2190;width:12;height:2" coordorigin="3330,2190" coordsize="12,2">
              <v:shape style="position:absolute;left:3330;top:2190;width:12;height:2" coordorigin="3330,2190" coordsize="12,0" path="m3330,2190l3342,2190e" filled="false" stroked="true" strokeweight=".6pt" strokecolor="#000000">
                <v:path arrowok="t"/>
              </v:shape>
            </v:group>
            <v:group style="position:absolute;left:3349;top:2190;width:12;height:2" coordorigin="3349,2190" coordsize="12,2">
              <v:shape style="position:absolute;left:3349;top:2190;width:12;height:2" coordorigin="3349,2190" coordsize="12,0" path="m3349,2190l3361,2190e" filled="false" stroked="true" strokeweight=".6pt" strokecolor="#000000">
                <v:path arrowok="t"/>
              </v:shape>
            </v:group>
            <v:group style="position:absolute;left:3368;top:2190;width:12;height:2" coordorigin="3368,2190" coordsize="12,2">
              <v:shape style="position:absolute;left:3368;top:2190;width:12;height:2" coordorigin="3368,2190" coordsize="12,0" path="m3368,2190l3380,2190e" filled="false" stroked="true" strokeweight=".6pt" strokecolor="#000000">
                <v:path arrowok="t"/>
              </v:shape>
            </v:group>
            <v:group style="position:absolute;left:3388;top:2190;width:12;height:2" coordorigin="3388,2190" coordsize="12,2">
              <v:shape style="position:absolute;left:3388;top:2190;width:12;height:2" coordorigin="3388,2190" coordsize="12,0" path="m3388,2190l3400,2190e" filled="false" stroked="true" strokeweight=".6pt" strokecolor="#000000">
                <v:path arrowok="t"/>
              </v:shape>
            </v:group>
            <v:group style="position:absolute;left:3407;top:2190;width:12;height:2" coordorigin="3407,2190" coordsize="12,2">
              <v:shape style="position:absolute;left:3407;top:2190;width:12;height:2" coordorigin="3407,2190" coordsize="12,0" path="m3407,2190l3419,2190e" filled="false" stroked="true" strokeweight=".6pt" strokecolor="#000000">
                <v:path arrowok="t"/>
              </v:shape>
            </v:group>
            <v:group style="position:absolute;left:3426;top:2190;width:12;height:2" coordorigin="3426,2190" coordsize="12,2">
              <v:shape style="position:absolute;left:3426;top:2190;width:12;height:2" coordorigin="3426,2190" coordsize="12,0" path="m3426,2190l3438,2190e" filled="false" stroked="true" strokeweight=".6pt" strokecolor="#000000">
                <v:path arrowok="t"/>
              </v:shape>
            </v:group>
            <v:group style="position:absolute;left:3445;top:2190;width:12;height:2" coordorigin="3445,2190" coordsize="12,2">
              <v:shape style="position:absolute;left:3445;top:2190;width:12;height:2" coordorigin="3445,2190" coordsize="12,0" path="m3445,2190l3457,2190e" filled="false" stroked="true" strokeweight=".6pt" strokecolor="#000000">
                <v:path arrowok="t"/>
              </v:shape>
            </v:group>
            <v:group style="position:absolute;left:3464;top:2190;width:12;height:2" coordorigin="3464,2190" coordsize="12,2">
              <v:shape style="position:absolute;left:3464;top:2190;width:12;height:2" coordorigin="3464,2190" coordsize="12,0" path="m3464,2190l3476,2190e" filled="false" stroked="true" strokeweight=".6pt" strokecolor="#000000">
                <v:path arrowok="t"/>
              </v:shape>
            </v:group>
            <v:group style="position:absolute;left:3484;top:2190;width:12;height:2" coordorigin="3484,2190" coordsize="12,2">
              <v:shape style="position:absolute;left:3484;top:2190;width:12;height:2" coordorigin="3484,2190" coordsize="12,0" path="m3484,2190l3496,2190e" filled="false" stroked="true" strokeweight=".6pt" strokecolor="#000000">
                <v:path arrowok="t"/>
              </v:shape>
            </v:group>
            <v:group style="position:absolute;left:3503;top:2190;width:12;height:2" coordorigin="3503,2190" coordsize="12,2">
              <v:shape style="position:absolute;left:3503;top:2190;width:12;height:2" coordorigin="3503,2190" coordsize="12,0" path="m3503,2190l3515,2190e" filled="false" stroked="true" strokeweight=".6pt" strokecolor="#000000">
                <v:path arrowok="t"/>
              </v:shape>
            </v:group>
            <v:group style="position:absolute;left:3522;top:2190;width:12;height:2" coordorigin="3522,2190" coordsize="12,2">
              <v:shape style="position:absolute;left:3522;top:2190;width:12;height:2" coordorigin="3522,2190" coordsize="12,0" path="m3522,2190l3534,2190e" filled="false" stroked="true" strokeweight=".6pt" strokecolor="#000000">
                <v:path arrowok="t"/>
              </v:shape>
            </v:group>
            <v:group style="position:absolute;left:3541;top:2190;width:12;height:2" coordorigin="3541,2190" coordsize="12,2">
              <v:shape style="position:absolute;left:3541;top:2190;width:12;height:2" coordorigin="3541,2190" coordsize="12,0" path="m3541,2190l3553,2190e" filled="false" stroked="true" strokeweight=".6pt" strokecolor="#000000">
                <v:path arrowok="t"/>
              </v:shape>
            </v:group>
            <v:group style="position:absolute;left:3560;top:2190;width:12;height:2" coordorigin="3560,2190" coordsize="12,2">
              <v:shape style="position:absolute;left:3560;top:2190;width:12;height:2" coordorigin="3560,2190" coordsize="12,0" path="m3560,2190l3572,2190e" filled="false" stroked="true" strokeweight=".6pt" strokecolor="#000000">
                <v:path arrowok="t"/>
              </v:shape>
            </v:group>
            <v:group style="position:absolute;left:3580;top:2190;width:12;height:2" coordorigin="3580,2190" coordsize="12,2">
              <v:shape style="position:absolute;left:3580;top:2190;width:12;height:2" coordorigin="3580,2190" coordsize="12,0" path="m3580,2190l3592,2190e" filled="false" stroked="true" strokeweight=".6pt" strokecolor="#000000">
                <v:path arrowok="t"/>
              </v:shape>
            </v:group>
            <v:group style="position:absolute;left:3599;top:2190;width:12;height:2" coordorigin="3599,2190" coordsize="12,2">
              <v:shape style="position:absolute;left:3599;top:2190;width:12;height:2" coordorigin="3599,2190" coordsize="12,0" path="m3599,2190l3611,2190e" filled="false" stroked="true" strokeweight=".6pt" strokecolor="#000000">
                <v:path arrowok="t"/>
              </v:shape>
            </v:group>
            <v:group style="position:absolute;left:3618;top:2190;width:12;height:2" coordorigin="3618,2190" coordsize="12,2">
              <v:shape style="position:absolute;left:3618;top:2190;width:12;height:2" coordorigin="3618,2190" coordsize="12,0" path="m3618,2190l3630,2190e" filled="false" stroked="true" strokeweight=".6pt" strokecolor="#000000">
                <v:path arrowok="t"/>
              </v:shape>
            </v:group>
            <v:group style="position:absolute;left:3637;top:2190;width:12;height:2" coordorigin="3637,2190" coordsize="12,2">
              <v:shape style="position:absolute;left:3637;top:2190;width:12;height:2" coordorigin="3637,2190" coordsize="12,0" path="m3637,2190l3649,2190e" filled="false" stroked="true" strokeweight=".6pt" strokecolor="#000000">
                <v:path arrowok="t"/>
              </v:shape>
            </v:group>
            <v:group style="position:absolute;left:3656;top:2190;width:12;height:2" coordorigin="3656,2190" coordsize="12,2">
              <v:shape style="position:absolute;left:3656;top:2190;width:12;height:2" coordorigin="3656,2190" coordsize="12,0" path="m3656,2190l3668,2190e" filled="false" stroked="true" strokeweight=".6pt" strokecolor="#000000">
                <v:path arrowok="t"/>
              </v:shape>
            </v:group>
            <v:group style="position:absolute;left:3676;top:2190;width:12;height:2" coordorigin="3676,2190" coordsize="12,2">
              <v:shape style="position:absolute;left:3676;top:2190;width:12;height:2" coordorigin="3676,2190" coordsize="12,0" path="m3676,2190l3688,2190e" filled="false" stroked="true" strokeweight=".6pt" strokecolor="#000000">
                <v:path arrowok="t"/>
              </v:shape>
            </v:group>
            <v:group style="position:absolute;left:3695;top:2190;width:12;height:2" coordorigin="3695,2190" coordsize="12,2">
              <v:shape style="position:absolute;left:3695;top:2190;width:12;height:2" coordorigin="3695,2190" coordsize="12,0" path="m3695,2190l3707,2190e" filled="false" stroked="true" strokeweight=".6pt" strokecolor="#000000">
                <v:path arrowok="t"/>
              </v:shape>
            </v:group>
            <v:group style="position:absolute;left:3714;top:2190;width:12;height:2" coordorigin="3714,2190" coordsize="12,2">
              <v:shape style="position:absolute;left:3714;top:2190;width:12;height:2" coordorigin="3714,2190" coordsize="12,0" path="m3714,2190l3726,2190e" filled="false" stroked="true" strokeweight=".6pt" strokecolor="#000000">
                <v:path arrowok="t"/>
              </v:shape>
            </v:group>
            <v:group style="position:absolute;left:3733;top:2190;width:12;height:2" coordorigin="3733,2190" coordsize="12,2">
              <v:shape style="position:absolute;left:3733;top:2190;width:12;height:2" coordorigin="3733,2190" coordsize="12,0" path="m3733,2190l3745,2190e" filled="false" stroked="true" strokeweight=".6pt" strokecolor="#000000">
                <v:path arrowok="t"/>
              </v:shape>
            </v:group>
            <v:group style="position:absolute;left:3752;top:2190;width:12;height:2" coordorigin="3752,2190" coordsize="12,2">
              <v:shape style="position:absolute;left:3752;top:2190;width:12;height:2" coordorigin="3752,2190" coordsize="12,0" path="m3752,2190l3764,2190e" filled="false" stroked="true" strokeweight=".6pt" strokecolor="#000000">
                <v:path arrowok="t"/>
              </v:shape>
            </v:group>
            <v:group style="position:absolute;left:3772;top:2190;width:12;height:2" coordorigin="3772,2190" coordsize="12,2">
              <v:shape style="position:absolute;left:3772;top:2190;width:12;height:2" coordorigin="3772,2190" coordsize="12,0" path="m3772,2190l3784,2190e" filled="false" stroked="true" strokeweight=".6pt" strokecolor="#000000">
                <v:path arrowok="t"/>
              </v:shape>
            </v:group>
            <v:group style="position:absolute;left:3791;top:2190;width:12;height:2" coordorigin="3791,2190" coordsize="12,2">
              <v:shape style="position:absolute;left:3791;top:2190;width:12;height:2" coordorigin="3791,2190" coordsize="12,0" path="m3791,2190l3803,2190e" filled="false" stroked="true" strokeweight=".6pt" strokecolor="#000000">
                <v:path arrowok="t"/>
              </v:shape>
            </v:group>
            <v:group style="position:absolute;left:3810;top:2190;width:12;height:2" coordorigin="3810,2190" coordsize="12,2">
              <v:shape style="position:absolute;left:3810;top:2190;width:12;height:2" coordorigin="3810,2190" coordsize="12,0" path="m3810,2190l3822,2190e" filled="false" stroked="true" strokeweight=".6pt" strokecolor="#000000">
                <v:path arrowok="t"/>
              </v:shape>
            </v:group>
            <v:group style="position:absolute;left:3829;top:2190;width:12;height:2" coordorigin="3829,2190" coordsize="12,2">
              <v:shape style="position:absolute;left:3829;top:2190;width:12;height:2" coordorigin="3829,2190" coordsize="12,0" path="m3829,2190l3841,2190e" filled="false" stroked="true" strokeweight=".6pt" strokecolor="#000000">
                <v:path arrowok="t"/>
              </v:shape>
            </v:group>
            <v:group style="position:absolute;left:3848;top:2190;width:12;height:2" coordorigin="3848,2190" coordsize="12,2">
              <v:shape style="position:absolute;left:3848;top:2190;width:12;height:2" coordorigin="3848,2190" coordsize="12,0" path="m3848,2190l3860,2190e" filled="false" stroked="true" strokeweight=".6pt" strokecolor="#000000">
                <v:path arrowok="t"/>
              </v:shape>
            </v:group>
            <v:group style="position:absolute;left:3868;top:2190;width:12;height:2" coordorigin="3868,2190" coordsize="12,2">
              <v:shape style="position:absolute;left:3868;top:2190;width:12;height:2" coordorigin="3868,2190" coordsize="12,0" path="m3868,2190l3880,2190e" filled="false" stroked="true" strokeweight=".6pt" strokecolor="#000000">
                <v:path arrowok="t"/>
              </v:shape>
            </v:group>
            <v:group style="position:absolute;left:3887;top:2190;width:12;height:2" coordorigin="3887,2190" coordsize="12,2">
              <v:shape style="position:absolute;left:3887;top:2190;width:12;height:2" coordorigin="3887,2190" coordsize="12,0" path="m3887,2190l3899,2190e" filled="false" stroked="true" strokeweight=".6pt" strokecolor="#000000">
                <v:path arrowok="t"/>
              </v:shape>
            </v:group>
            <v:group style="position:absolute;left:3906;top:2190;width:12;height:2" coordorigin="3906,2190" coordsize="12,2">
              <v:shape style="position:absolute;left:3906;top:2190;width:12;height:2" coordorigin="3906,2190" coordsize="12,0" path="m3906,2190l3918,2190e" filled="false" stroked="true" strokeweight=".6pt" strokecolor="#000000">
                <v:path arrowok="t"/>
              </v:shape>
            </v:group>
            <v:group style="position:absolute;left:3925;top:2190;width:12;height:2" coordorigin="3925,2190" coordsize="12,2">
              <v:shape style="position:absolute;left:3925;top:2190;width:12;height:2" coordorigin="3925,2190" coordsize="12,0" path="m3925,2190l3937,2190e" filled="false" stroked="true" strokeweight=".6pt" strokecolor="#000000">
                <v:path arrowok="t"/>
              </v:shape>
            </v:group>
            <v:group style="position:absolute;left:3944;top:2190;width:12;height:2" coordorigin="3944,2190" coordsize="12,2">
              <v:shape style="position:absolute;left:3944;top:2190;width:12;height:2" coordorigin="3944,2190" coordsize="12,0" path="m3944,2190l3956,2190e" filled="false" stroked="true" strokeweight=".6pt" strokecolor="#000000">
                <v:path arrowok="t"/>
              </v:shape>
            </v:group>
            <v:group style="position:absolute;left:3964;top:2190;width:12;height:2" coordorigin="3964,2190" coordsize="12,2">
              <v:shape style="position:absolute;left:3964;top:2190;width:12;height:2" coordorigin="3964,2190" coordsize="12,0" path="m3964,2190l3976,2190e" filled="false" stroked="true" strokeweight=".6pt" strokecolor="#000000">
                <v:path arrowok="t"/>
              </v:shape>
            </v:group>
            <v:group style="position:absolute;left:3983;top:2190;width:12;height:2" coordorigin="3983,2190" coordsize="12,2">
              <v:shape style="position:absolute;left:3983;top:2190;width:12;height:2" coordorigin="3983,2190" coordsize="12,0" path="m3983,2190l3995,2190e" filled="false" stroked="true" strokeweight=".6pt" strokecolor="#000000">
                <v:path arrowok="t"/>
              </v:shape>
            </v:group>
            <v:group style="position:absolute;left:4002;top:2190;width:12;height:2" coordorigin="4002,2190" coordsize="12,2">
              <v:shape style="position:absolute;left:4002;top:2190;width:12;height:2" coordorigin="4002,2190" coordsize="12,0" path="m4002,2190l4014,2190e" filled="false" stroked="true" strokeweight=".6pt" strokecolor="#000000">
                <v:path arrowok="t"/>
              </v:shape>
            </v:group>
            <v:group style="position:absolute;left:4021;top:2190;width:12;height:2" coordorigin="4021,2190" coordsize="12,2">
              <v:shape style="position:absolute;left:4021;top:2190;width:12;height:2" coordorigin="4021,2190" coordsize="12,0" path="m4021,2190l4033,2190e" filled="false" stroked="true" strokeweight=".6pt" strokecolor="#000000">
                <v:path arrowok="t"/>
              </v:shape>
            </v:group>
            <v:group style="position:absolute;left:4040;top:2190;width:12;height:2" coordorigin="4040,2190" coordsize="12,2">
              <v:shape style="position:absolute;left:4040;top:2190;width:12;height:2" coordorigin="4040,2190" coordsize="12,0" path="m4040,2190l4052,2190e" filled="false" stroked="true" strokeweight=".6pt" strokecolor="#000000">
                <v:path arrowok="t"/>
              </v:shape>
            </v:group>
            <v:group style="position:absolute;left:4060;top:2190;width:12;height:2" coordorigin="4060,2190" coordsize="12,2">
              <v:shape style="position:absolute;left:4060;top:2190;width:12;height:2" coordorigin="4060,2190" coordsize="12,0" path="m4060,2190l4072,2190e" filled="false" stroked="true" strokeweight=".6pt" strokecolor="#000000">
                <v:path arrowok="t"/>
              </v:shape>
            </v:group>
            <v:group style="position:absolute;left:4079;top:2190;width:12;height:2" coordorigin="4079,2190" coordsize="12,2">
              <v:shape style="position:absolute;left:4079;top:2190;width:12;height:2" coordorigin="4079,2190" coordsize="12,0" path="m4079,2190l4091,2190e" filled="false" stroked="true" strokeweight=".6pt" strokecolor="#000000">
                <v:path arrowok="t"/>
              </v:shape>
            </v:group>
            <v:group style="position:absolute;left:4098;top:2190;width:12;height:2" coordorigin="4098,2190" coordsize="12,2">
              <v:shape style="position:absolute;left:4098;top:2190;width:12;height:2" coordorigin="4098,2190" coordsize="12,0" path="m4098,2190l4110,2190e" filled="false" stroked="true" strokeweight=".6pt" strokecolor="#000000">
                <v:path arrowok="t"/>
              </v:shape>
            </v:group>
            <v:group style="position:absolute;left:4117;top:2190;width:12;height:2" coordorigin="4117,2190" coordsize="12,2">
              <v:shape style="position:absolute;left:4117;top:2190;width:12;height:2" coordorigin="4117,2190" coordsize="12,0" path="m4117,2190l4129,2190e" filled="false" stroked="true" strokeweight=".6pt" strokecolor="#000000">
                <v:path arrowok="t"/>
              </v:shape>
            </v:group>
            <v:group style="position:absolute;left:4136;top:2190;width:12;height:2" coordorigin="4136,2190" coordsize="12,2">
              <v:shape style="position:absolute;left:4136;top:2190;width:12;height:2" coordorigin="4136,2190" coordsize="12,0" path="m4136,2190l4148,2190e" filled="false" stroked="true" strokeweight=".6pt" strokecolor="#000000">
                <v:path arrowok="t"/>
              </v:shape>
            </v:group>
            <v:group style="position:absolute;left:4156;top:2190;width:12;height:2" coordorigin="4156,2190" coordsize="12,2">
              <v:shape style="position:absolute;left:4156;top:2190;width:12;height:2" coordorigin="4156,2190" coordsize="12,0" path="m4156,2190l4168,2190e" filled="false" stroked="true" strokeweight=".6pt" strokecolor="#000000">
                <v:path arrowok="t"/>
              </v:shape>
            </v:group>
            <v:group style="position:absolute;left:4175;top:2190;width:12;height:2" coordorigin="4175,2190" coordsize="12,2">
              <v:shape style="position:absolute;left:4175;top:2190;width:12;height:2" coordorigin="4175,2190" coordsize="12,0" path="m4175,2190l4187,2190e" filled="false" stroked="true" strokeweight=".6pt" strokecolor="#000000">
                <v:path arrowok="t"/>
              </v:shape>
            </v:group>
            <v:group style="position:absolute;left:4194;top:2190;width:12;height:2" coordorigin="4194,2190" coordsize="12,2">
              <v:shape style="position:absolute;left:4194;top:2190;width:12;height:2" coordorigin="4194,2190" coordsize="12,0" path="m4194,2190l4206,2190e" filled="false" stroked="true" strokeweight=".6pt" strokecolor="#000000">
                <v:path arrowok="t"/>
              </v:shape>
            </v:group>
            <v:group style="position:absolute;left:4213;top:2190;width:12;height:2" coordorigin="4213,2190" coordsize="12,2">
              <v:shape style="position:absolute;left:4213;top:2190;width:12;height:2" coordorigin="4213,2190" coordsize="12,0" path="m4213,2190l4225,2190e" filled="false" stroked="true" strokeweight=".6pt" strokecolor="#000000">
                <v:path arrowok="t"/>
              </v:shape>
            </v:group>
            <v:group style="position:absolute;left:4232;top:2190;width:12;height:2" coordorigin="4232,2190" coordsize="12,2">
              <v:shape style="position:absolute;left:4232;top:2190;width:12;height:2" coordorigin="4232,2190" coordsize="12,0" path="m4232,2190l4244,2190e" filled="false" stroked="true" strokeweight=".6pt" strokecolor="#000000">
                <v:path arrowok="t"/>
              </v:shape>
            </v:group>
            <v:group style="position:absolute;left:4252;top:2190;width:12;height:2" coordorigin="4252,2190" coordsize="12,2">
              <v:shape style="position:absolute;left:4252;top:2190;width:12;height:2" coordorigin="4252,2190" coordsize="12,0" path="m4252,2190l4264,2190e" filled="false" stroked="true" strokeweight=".6pt" strokecolor="#000000">
                <v:path arrowok="t"/>
              </v:shape>
            </v:group>
            <v:group style="position:absolute;left:4271;top:2190;width:12;height:2" coordorigin="4271,2190" coordsize="12,2">
              <v:shape style="position:absolute;left:4271;top:2190;width:12;height:2" coordorigin="4271,2190" coordsize="12,0" path="m4271,2190l4283,2190e" filled="false" stroked="true" strokeweight=".6pt" strokecolor="#000000">
                <v:path arrowok="t"/>
              </v:shape>
            </v:group>
            <v:group style="position:absolute;left:4290;top:2190;width:12;height:2" coordorigin="4290,2190" coordsize="12,2">
              <v:shape style="position:absolute;left:4290;top:2190;width:12;height:2" coordorigin="4290,2190" coordsize="12,0" path="m4290,2190l4302,2190e" filled="false" stroked="true" strokeweight=".6pt" strokecolor="#000000">
                <v:path arrowok="t"/>
              </v:shape>
            </v:group>
            <v:group style="position:absolute;left:4309;top:2190;width:12;height:2" coordorigin="4309,2190" coordsize="12,2">
              <v:shape style="position:absolute;left:4309;top:2190;width:12;height:2" coordorigin="4309,2190" coordsize="12,0" path="m4309,2190l4321,2190e" filled="false" stroked="true" strokeweight=".6pt" strokecolor="#000000">
                <v:path arrowok="t"/>
              </v:shape>
            </v:group>
            <v:group style="position:absolute;left:4328;top:2190;width:12;height:2" coordorigin="4328,2190" coordsize="12,2">
              <v:shape style="position:absolute;left:4328;top:2190;width:12;height:2" coordorigin="4328,2190" coordsize="12,0" path="m4328,2190l4340,2190e" filled="false" stroked="true" strokeweight=".6pt" strokecolor="#000000">
                <v:path arrowok="t"/>
              </v:shape>
            </v:group>
            <v:group style="position:absolute;left:4348;top:2190;width:12;height:2" coordorigin="4348,2190" coordsize="12,2">
              <v:shape style="position:absolute;left:4348;top:2190;width:12;height:2" coordorigin="4348,2190" coordsize="12,0" path="m4348,2190l4360,2190e" filled="false" stroked="true" strokeweight=".6pt" strokecolor="#000000">
                <v:path arrowok="t"/>
              </v:shape>
            </v:group>
            <v:group style="position:absolute;left:4367;top:2190;width:12;height:2" coordorigin="4367,2190" coordsize="12,2">
              <v:shape style="position:absolute;left:4367;top:2190;width:12;height:2" coordorigin="4367,2190" coordsize="12,0" path="m4367,2190l4379,2190e" filled="false" stroked="true" strokeweight=".6pt" strokecolor="#000000">
                <v:path arrowok="t"/>
              </v:shape>
            </v:group>
            <v:group style="position:absolute;left:4386;top:2190;width:12;height:2" coordorigin="4386,2190" coordsize="12,2">
              <v:shape style="position:absolute;left:4386;top:2190;width:12;height:2" coordorigin="4386,2190" coordsize="12,0" path="m4386,2190l4398,2190e" filled="false" stroked="true" strokeweight=".6pt" strokecolor="#000000">
                <v:path arrowok="t"/>
              </v:shape>
            </v:group>
            <v:group style="position:absolute;left:4405;top:2190;width:12;height:2" coordorigin="4405,2190" coordsize="12,2">
              <v:shape style="position:absolute;left:4405;top:2190;width:12;height:2" coordorigin="4405,2190" coordsize="12,0" path="m4405,2190l4417,2190e" filled="false" stroked="true" strokeweight=".6pt" strokecolor="#000000">
                <v:path arrowok="t"/>
              </v:shape>
            </v:group>
            <v:group style="position:absolute;left:4424;top:2190;width:12;height:2" coordorigin="4424,2190" coordsize="12,2">
              <v:shape style="position:absolute;left:4424;top:2190;width:12;height:2" coordorigin="4424,2190" coordsize="12,0" path="m4424,2190l4436,2190e" filled="false" stroked="true" strokeweight=".6pt" strokecolor="#000000">
                <v:path arrowok="t"/>
              </v:shape>
            </v:group>
            <v:group style="position:absolute;left:4444;top:2190;width:12;height:2" coordorigin="4444,2190" coordsize="12,2">
              <v:shape style="position:absolute;left:4444;top:2190;width:12;height:2" coordorigin="4444,2190" coordsize="12,0" path="m4444,2190l4456,2190e" filled="false" stroked="true" strokeweight=".6pt" strokecolor="#000000">
                <v:path arrowok="t"/>
              </v:shape>
            </v:group>
            <v:group style="position:absolute;left:4463;top:2190;width:12;height:2" coordorigin="4463,2190" coordsize="12,2">
              <v:shape style="position:absolute;left:4463;top:2190;width:12;height:2" coordorigin="4463,2190" coordsize="12,0" path="m4463,2190l4475,2190e" filled="false" stroked="true" strokeweight=".6pt" strokecolor="#000000">
                <v:path arrowok="t"/>
              </v:shape>
            </v:group>
            <v:group style="position:absolute;left:4482;top:2190;width:12;height:2" coordorigin="4482,2190" coordsize="12,2">
              <v:shape style="position:absolute;left:4482;top:2190;width:12;height:2" coordorigin="4482,2190" coordsize="12,0" path="m4482,2190l4494,2190e" filled="false" stroked="true" strokeweight=".6pt" strokecolor="#000000">
                <v:path arrowok="t"/>
              </v:shape>
            </v:group>
            <v:group style="position:absolute;left:4501;top:2190;width:12;height:2" coordorigin="4501,2190" coordsize="12,2">
              <v:shape style="position:absolute;left:4501;top:2190;width:12;height:2" coordorigin="4501,2190" coordsize="12,0" path="m4501,2190l4513,2190e" filled="false" stroked="true" strokeweight=".6pt" strokecolor="#000000">
                <v:path arrowok="t"/>
              </v:shape>
            </v:group>
            <v:group style="position:absolute;left:4520;top:2190;width:12;height:2" coordorigin="4520,2190" coordsize="12,2">
              <v:shape style="position:absolute;left:4520;top:2190;width:12;height:2" coordorigin="4520,2190" coordsize="12,0" path="m4520,2190l4532,2190e" filled="false" stroked="true" strokeweight=".6pt" strokecolor="#000000">
                <v:path arrowok="t"/>
              </v:shape>
            </v:group>
            <v:group style="position:absolute;left:4540;top:2190;width:12;height:2" coordorigin="4540,2190" coordsize="12,2">
              <v:shape style="position:absolute;left:4540;top:2190;width:12;height:2" coordorigin="4540,2190" coordsize="12,0" path="m4540,2190l4552,2190e" filled="false" stroked="true" strokeweight=".6pt" strokecolor="#000000">
                <v:path arrowok="t"/>
              </v:shape>
            </v:group>
            <v:group style="position:absolute;left:4559;top:2190;width:12;height:2" coordorigin="4559,2190" coordsize="12,2">
              <v:shape style="position:absolute;left:4559;top:2190;width:12;height:2" coordorigin="4559,2190" coordsize="12,0" path="m4559,2190l4571,2190e" filled="false" stroked="true" strokeweight=".6pt" strokecolor="#000000">
                <v:path arrowok="t"/>
              </v:shape>
            </v:group>
            <v:group style="position:absolute;left:4578;top:2190;width:12;height:2" coordorigin="4578,2190" coordsize="12,2">
              <v:shape style="position:absolute;left:4578;top:2190;width:12;height:2" coordorigin="4578,2190" coordsize="12,0" path="m4578,2190l4590,2190e" filled="false" stroked="true" strokeweight=".6pt" strokecolor="#000000">
                <v:path arrowok="t"/>
              </v:shape>
            </v:group>
            <v:group style="position:absolute;left:4597;top:2190;width:12;height:2" coordorigin="4597,2190" coordsize="12,2">
              <v:shape style="position:absolute;left:4597;top:2190;width:12;height:2" coordorigin="4597,2190" coordsize="12,0" path="m4597,2190l4609,2190e" filled="false" stroked="true" strokeweight=".6pt" strokecolor="#000000">
                <v:path arrowok="t"/>
              </v:shape>
            </v:group>
            <v:group style="position:absolute;left:4616;top:2190;width:12;height:2" coordorigin="4616,2190" coordsize="12,2">
              <v:shape style="position:absolute;left:4616;top:2190;width:12;height:2" coordorigin="4616,2190" coordsize="12,0" path="m4616,2190l4628,2190e" filled="false" stroked="true" strokeweight=".6pt" strokecolor="#000000">
                <v:path arrowok="t"/>
              </v:shape>
            </v:group>
            <v:group style="position:absolute;left:4636;top:2190;width:12;height:2" coordorigin="4636,2190" coordsize="12,2">
              <v:shape style="position:absolute;left:4636;top:2190;width:12;height:2" coordorigin="4636,2190" coordsize="12,0" path="m4636,2190l4648,2190e" filled="false" stroked="true" strokeweight=".6pt" strokecolor="#000000">
                <v:path arrowok="t"/>
              </v:shape>
            </v:group>
            <v:group style="position:absolute;left:4655;top:2190;width:12;height:2" coordorigin="4655,2190" coordsize="12,2">
              <v:shape style="position:absolute;left:4655;top:2190;width:12;height:2" coordorigin="4655,2190" coordsize="12,0" path="m4655,2190l4667,2190e" filled="false" stroked="true" strokeweight=".6pt" strokecolor="#000000">
                <v:path arrowok="t"/>
              </v:shape>
            </v:group>
            <v:group style="position:absolute;left:4674;top:2190;width:12;height:2" coordorigin="4674,2190" coordsize="12,2">
              <v:shape style="position:absolute;left:4674;top:2190;width:12;height:2" coordorigin="4674,2190" coordsize="12,0" path="m4674,2190l4686,2190e" filled="false" stroked="true" strokeweight=".6pt" strokecolor="#000000">
                <v:path arrowok="t"/>
              </v:shape>
            </v:group>
            <v:group style="position:absolute;left:4693;top:2190;width:12;height:2" coordorigin="4693,2190" coordsize="12,2">
              <v:shape style="position:absolute;left:4693;top:2190;width:12;height:2" coordorigin="4693,2190" coordsize="12,0" path="m4693,2190l4705,2190e" filled="false" stroked="true" strokeweight=".6pt" strokecolor="#000000">
                <v:path arrowok="t"/>
              </v:shape>
            </v:group>
            <v:group style="position:absolute;left:4712;top:2190;width:12;height:2" coordorigin="4712,2190" coordsize="12,2">
              <v:shape style="position:absolute;left:4712;top:2190;width:12;height:2" coordorigin="4712,2190" coordsize="12,0" path="m4712,2190l4724,2190e" filled="false" stroked="true" strokeweight=".6pt" strokecolor="#000000">
                <v:path arrowok="t"/>
              </v:shape>
            </v:group>
            <v:group style="position:absolute;left:4732;top:2190;width:12;height:2" coordorigin="4732,2190" coordsize="12,2">
              <v:shape style="position:absolute;left:4732;top:2190;width:12;height:2" coordorigin="4732,2190" coordsize="12,0" path="m4732,2190l4744,2190e" filled="false" stroked="true" strokeweight=".6pt" strokecolor="#000000">
                <v:path arrowok="t"/>
              </v:shape>
            </v:group>
            <v:group style="position:absolute;left:4751;top:2190;width:12;height:2" coordorigin="4751,2190" coordsize="12,2">
              <v:shape style="position:absolute;left:4751;top:2190;width:12;height:2" coordorigin="4751,2190" coordsize="12,0" path="m4751,2190l4763,2190e" filled="false" stroked="true" strokeweight=".6pt" strokecolor="#000000">
                <v:path arrowok="t"/>
              </v:shape>
            </v:group>
            <v:group style="position:absolute;left:4770;top:2190;width:12;height:2" coordorigin="4770,2190" coordsize="12,2">
              <v:shape style="position:absolute;left:4770;top:2190;width:12;height:2" coordorigin="4770,2190" coordsize="12,0" path="m4770,2190l4782,2190e" filled="false" stroked="true" strokeweight=".6pt" strokecolor="#000000">
                <v:path arrowok="t"/>
              </v:shape>
            </v:group>
            <v:group style="position:absolute;left:4789;top:2190;width:12;height:2" coordorigin="4789,2190" coordsize="12,2">
              <v:shape style="position:absolute;left:4789;top:2190;width:12;height:2" coordorigin="4789,2190" coordsize="12,0" path="m4789,2190l4801,2190e" filled="false" stroked="true" strokeweight=".6pt" strokecolor="#000000">
                <v:path arrowok="t"/>
              </v:shape>
            </v:group>
            <v:group style="position:absolute;left:4808;top:2190;width:12;height:2" coordorigin="4808,2190" coordsize="12,2">
              <v:shape style="position:absolute;left:4808;top:2190;width:12;height:2" coordorigin="4808,2190" coordsize="12,0" path="m4808,2190l4820,2190e" filled="false" stroked="true" strokeweight=".6pt" strokecolor="#000000">
                <v:path arrowok="t"/>
              </v:shape>
            </v:group>
            <v:group style="position:absolute;left:4828;top:2190;width:12;height:2" coordorigin="4828,2190" coordsize="12,2">
              <v:shape style="position:absolute;left:4828;top:2190;width:12;height:2" coordorigin="4828,2190" coordsize="12,0" path="m4828,2190l4840,2190e" filled="false" stroked="true" strokeweight=".6pt" strokecolor="#000000">
                <v:path arrowok="t"/>
              </v:shape>
            </v:group>
            <v:group style="position:absolute;left:4847;top:2190;width:12;height:2" coordorigin="4847,2190" coordsize="12,2">
              <v:shape style="position:absolute;left:4847;top:2190;width:12;height:2" coordorigin="4847,2190" coordsize="12,0" path="m4847,2190l4859,2190e" filled="false" stroked="true" strokeweight=".6pt" strokecolor="#000000">
                <v:path arrowok="t"/>
              </v:shape>
            </v:group>
            <v:group style="position:absolute;left:4866;top:2190;width:12;height:2" coordorigin="4866,2190" coordsize="12,2">
              <v:shape style="position:absolute;left:4866;top:2190;width:12;height:2" coordorigin="4866,2190" coordsize="12,0" path="m4866,2190l4878,2190e" filled="false" stroked="true" strokeweight=".6pt" strokecolor="#000000">
                <v:path arrowok="t"/>
              </v:shape>
            </v:group>
            <v:group style="position:absolute;left:4885;top:2190;width:12;height:2" coordorigin="4885,2190" coordsize="12,2">
              <v:shape style="position:absolute;left:4885;top:2190;width:12;height:2" coordorigin="4885,2190" coordsize="12,0" path="m4885,2190l4897,2190e" filled="false" stroked="true" strokeweight=".6pt" strokecolor="#000000">
                <v:path arrowok="t"/>
              </v:shape>
            </v:group>
            <v:group style="position:absolute;left:4904;top:2190;width:12;height:2" coordorigin="4904,2190" coordsize="12,2">
              <v:shape style="position:absolute;left:4904;top:2190;width:12;height:2" coordorigin="4904,2190" coordsize="12,0" path="m4904,2190l4916,2190e" filled="false" stroked="true" strokeweight=".6pt" strokecolor="#000000">
                <v:path arrowok="t"/>
              </v:shape>
            </v:group>
            <v:group style="position:absolute;left:4924;top:2190;width:12;height:2" coordorigin="4924,2190" coordsize="12,2">
              <v:shape style="position:absolute;left:4924;top:2190;width:12;height:2" coordorigin="4924,2190" coordsize="12,0" path="m4924,2190l4936,2190e" filled="false" stroked="true" strokeweight=".6pt" strokecolor="#000000">
                <v:path arrowok="t"/>
              </v:shape>
            </v:group>
            <v:group style="position:absolute;left:4943;top:2190;width:12;height:2" coordorigin="4943,2190" coordsize="12,2">
              <v:shape style="position:absolute;left:4943;top:2190;width:12;height:2" coordorigin="4943,2190" coordsize="12,0" path="m4943,2190l4955,2190e" filled="false" stroked="true" strokeweight=".6pt" strokecolor="#000000">
                <v:path arrowok="t"/>
              </v:shape>
            </v:group>
            <v:group style="position:absolute;left:4962;top:2190;width:12;height:2" coordorigin="4962,2190" coordsize="12,2">
              <v:shape style="position:absolute;left:4962;top:2190;width:12;height:2" coordorigin="4962,2190" coordsize="12,0" path="m4962,2190l4974,2190e" filled="false" stroked="true" strokeweight=".6pt" strokecolor="#000000">
                <v:path arrowok="t"/>
              </v:shape>
            </v:group>
            <v:group style="position:absolute;left:4981;top:2190;width:12;height:2" coordorigin="4981,2190" coordsize="12,2">
              <v:shape style="position:absolute;left:4981;top:2190;width:12;height:2" coordorigin="4981,2190" coordsize="12,0" path="m4981,2190l4993,2190e" filled="false" stroked="true" strokeweight=".6pt" strokecolor="#000000">
                <v:path arrowok="t"/>
              </v:shape>
            </v:group>
            <v:group style="position:absolute;left:5000;top:2190;width:12;height:2" coordorigin="5000,2190" coordsize="12,2">
              <v:shape style="position:absolute;left:5000;top:2190;width:12;height:2" coordorigin="5000,2190" coordsize="12,0" path="m5000,2190l5012,2190e" filled="false" stroked="true" strokeweight=".6pt" strokecolor="#000000">
                <v:path arrowok="t"/>
              </v:shape>
            </v:group>
            <v:group style="position:absolute;left:5020;top:2190;width:12;height:2" coordorigin="5020,2190" coordsize="12,2">
              <v:shape style="position:absolute;left:5020;top:2190;width:12;height:2" coordorigin="5020,2190" coordsize="12,0" path="m5020,2190l5032,2190e" filled="false" stroked="true" strokeweight=".6pt" strokecolor="#000000">
                <v:path arrowok="t"/>
              </v:shape>
            </v:group>
            <v:group style="position:absolute;left:5039;top:2190;width:12;height:2" coordorigin="5039,2190" coordsize="12,2">
              <v:shape style="position:absolute;left:5039;top:2190;width:12;height:2" coordorigin="5039,2190" coordsize="12,0" path="m5039,2190l5051,2190e" filled="false" stroked="true" strokeweight=".6pt" strokecolor="#000000">
                <v:path arrowok="t"/>
              </v:shape>
            </v:group>
            <v:group style="position:absolute;left:5058;top:2190;width:12;height:2" coordorigin="5058,2190" coordsize="12,2">
              <v:shape style="position:absolute;left:5058;top:2190;width:12;height:2" coordorigin="5058,2190" coordsize="12,0" path="m5058,2190l5070,2190e" filled="false" stroked="true" strokeweight=".6pt" strokecolor="#000000">
                <v:path arrowok="t"/>
              </v:shape>
            </v:group>
            <v:group style="position:absolute;left:5077;top:2190;width:12;height:2" coordorigin="5077,2190" coordsize="12,2">
              <v:shape style="position:absolute;left:5077;top:2190;width:12;height:2" coordorigin="5077,2190" coordsize="12,0" path="m5077,2190l5089,2190e" filled="false" stroked="true" strokeweight=".6pt" strokecolor="#000000">
                <v:path arrowok="t"/>
              </v:shape>
            </v:group>
            <v:group style="position:absolute;left:5096;top:2190;width:12;height:2" coordorigin="5096,2190" coordsize="12,2">
              <v:shape style="position:absolute;left:5096;top:2190;width:12;height:2" coordorigin="5096,2190" coordsize="12,0" path="m5096,2190l5108,2190e" filled="false" stroked="true" strokeweight=".6pt" strokecolor="#000000">
                <v:path arrowok="t"/>
              </v:shape>
            </v:group>
            <v:group style="position:absolute;left:5116;top:2190;width:12;height:2" coordorigin="5116,2190" coordsize="12,2">
              <v:shape style="position:absolute;left:5116;top:2190;width:12;height:2" coordorigin="5116,2190" coordsize="12,0" path="m5116,2190l5128,2190e" filled="false" stroked="true" strokeweight=".6pt" strokecolor="#000000">
                <v:path arrowok="t"/>
              </v:shape>
            </v:group>
            <v:group style="position:absolute;left:5135;top:2190;width:12;height:2" coordorigin="5135,2190" coordsize="12,2">
              <v:shape style="position:absolute;left:5135;top:2190;width:12;height:2" coordorigin="5135,2190" coordsize="12,0" path="m5135,2190l5147,2190e" filled="false" stroked="true" strokeweight=".6pt" strokecolor="#000000">
                <v:path arrowok="t"/>
              </v:shape>
            </v:group>
            <v:group style="position:absolute;left:5154;top:2190;width:12;height:2" coordorigin="5154,2190" coordsize="12,2">
              <v:shape style="position:absolute;left:5154;top:2190;width:12;height:2" coordorigin="5154,2190" coordsize="12,0" path="m5154,2190l5166,2190e" filled="false" stroked="true" strokeweight=".6pt" strokecolor="#000000">
                <v:path arrowok="t"/>
              </v:shape>
            </v:group>
            <v:group style="position:absolute;left:5173;top:2190;width:12;height:2" coordorigin="5173,2190" coordsize="12,2">
              <v:shape style="position:absolute;left:5173;top:2190;width:12;height:2" coordorigin="5173,2190" coordsize="12,0" path="m5173,2190l5185,2190e" filled="false" stroked="true" strokeweight=".6pt" strokecolor="#000000">
                <v:path arrowok="t"/>
              </v:shape>
            </v:group>
            <v:group style="position:absolute;left:5192;top:2190;width:12;height:2" coordorigin="5192,2190" coordsize="12,2">
              <v:shape style="position:absolute;left:5192;top:2190;width:12;height:2" coordorigin="5192,2190" coordsize="12,0" path="m5192,2190l5204,2190e" filled="false" stroked="true" strokeweight=".6pt" strokecolor="#000000">
                <v:path arrowok="t"/>
              </v:shape>
            </v:group>
            <v:group style="position:absolute;left:5212;top:2190;width:12;height:2" coordorigin="5212,2190" coordsize="12,2">
              <v:shape style="position:absolute;left:5212;top:2190;width:12;height:2" coordorigin="5212,2190" coordsize="12,0" path="m5212,2190l5224,2190e" filled="false" stroked="true" strokeweight=".6pt" strokecolor="#000000">
                <v:path arrowok="t"/>
              </v:shape>
            </v:group>
            <v:group style="position:absolute;left:5231;top:2190;width:12;height:2" coordorigin="5231,2190" coordsize="12,2">
              <v:shape style="position:absolute;left:5231;top:2190;width:12;height:2" coordorigin="5231,2190" coordsize="12,0" path="m5231,2190l5243,2190e" filled="false" stroked="true" strokeweight=".6pt" strokecolor="#000000">
                <v:path arrowok="t"/>
              </v:shape>
            </v:group>
            <v:group style="position:absolute;left:5250;top:2190;width:12;height:2" coordorigin="5250,2190" coordsize="12,2">
              <v:shape style="position:absolute;left:5250;top:2190;width:12;height:2" coordorigin="5250,2190" coordsize="12,0" path="m5250,2190l5262,2190e" filled="false" stroked="true" strokeweight=".6pt" strokecolor="#000000">
                <v:path arrowok="t"/>
              </v:shape>
            </v:group>
            <v:group style="position:absolute;left:5269;top:2190;width:12;height:2" coordorigin="5269,2190" coordsize="12,2">
              <v:shape style="position:absolute;left:5269;top:2190;width:12;height:2" coordorigin="5269,2190" coordsize="12,0" path="m5269,2190l5281,2190e" filled="false" stroked="true" strokeweight=".6pt" strokecolor="#000000">
                <v:path arrowok="t"/>
              </v:shape>
            </v:group>
            <v:group style="position:absolute;left:5288;top:2190;width:12;height:2" coordorigin="5288,2190" coordsize="12,2">
              <v:shape style="position:absolute;left:5288;top:2190;width:12;height:2" coordorigin="5288,2190" coordsize="12,0" path="m5288,2190l5300,2190e" filled="false" stroked="true" strokeweight=".6pt" strokecolor="#000000">
                <v:path arrowok="t"/>
              </v:shape>
            </v:group>
            <v:group style="position:absolute;left:5308;top:2190;width:12;height:2" coordorigin="5308,2190" coordsize="12,2">
              <v:shape style="position:absolute;left:5308;top:2190;width:12;height:2" coordorigin="5308,2190" coordsize="12,0" path="m5308,2190l5320,2190e" filled="false" stroked="true" strokeweight=".6pt" strokecolor="#000000">
                <v:path arrowok="t"/>
              </v:shape>
            </v:group>
            <v:group style="position:absolute;left:5327;top:2190;width:12;height:2" coordorigin="5327,2190" coordsize="12,2">
              <v:shape style="position:absolute;left:5327;top:2190;width:12;height:2" coordorigin="5327,2190" coordsize="12,0" path="m5327,2190l5339,2190e" filled="false" stroked="true" strokeweight=".6pt" strokecolor="#000000">
                <v:path arrowok="t"/>
              </v:shape>
            </v:group>
            <v:group style="position:absolute;left:5346;top:2190;width:12;height:2" coordorigin="5346,2190" coordsize="12,2">
              <v:shape style="position:absolute;left:5346;top:2190;width:12;height:2" coordorigin="5346,2190" coordsize="12,0" path="m5346,2190l5358,2190e" filled="false" stroked="true" strokeweight=".6pt" strokecolor="#000000">
                <v:path arrowok="t"/>
              </v:shape>
            </v:group>
            <v:group style="position:absolute;left:5365;top:2190;width:12;height:2" coordorigin="5365,2190" coordsize="12,2">
              <v:shape style="position:absolute;left:5365;top:2190;width:12;height:2" coordorigin="5365,2190" coordsize="12,0" path="m5365,2190l5377,2190e" filled="false" stroked="true" strokeweight=".6pt" strokecolor="#000000">
                <v:path arrowok="t"/>
              </v:shape>
            </v:group>
            <v:group style="position:absolute;left:5384;top:2190;width:12;height:2" coordorigin="5384,2190" coordsize="12,2">
              <v:shape style="position:absolute;left:5384;top:2190;width:12;height:2" coordorigin="5384,2190" coordsize="12,0" path="m5384,2190l5396,2190e" filled="false" stroked="true" strokeweight=".6pt" strokecolor="#000000">
                <v:path arrowok="t"/>
              </v:shape>
            </v:group>
            <v:group style="position:absolute;left:5404;top:2190;width:12;height:2" coordorigin="5404,2190" coordsize="12,2">
              <v:shape style="position:absolute;left:5404;top:2190;width:12;height:2" coordorigin="5404,2190" coordsize="12,0" path="m5404,2190l5416,2190e" filled="false" stroked="true" strokeweight=".6pt" strokecolor="#000000">
                <v:path arrowok="t"/>
              </v:shape>
            </v:group>
            <v:group style="position:absolute;left:5423;top:2190;width:12;height:2" coordorigin="5423,2190" coordsize="12,2">
              <v:shape style="position:absolute;left:5423;top:2190;width:12;height:2" coordorigin="5423,2190" coordsize="12,0" path="m5423,2190l5435,2190e" filled="false" stroked="true" strokeweight=".6pt" strokecolor="#000000">
                <v:path arrowok="t"/>
              </v:shape>
            </v:group>
            <v:group style="position:absolute;left:5442;top:2190;width:12;height:2" coordorigin="5442,2190" coordsize="12,2">
              <v:shape style="position:absolute;left:5442;top:2190;width:12;height:2" coordorigin="5442,2190" coordsize="12,0" path="m5442,2190l5454,2190e" filled="false" stroked="true" strokeweight=".6pt" strokecolor="#000000">
                <v:path arrowok="t"/>
              </v:shape>
            </v:group>
            <v:group style="position:absolute;left:5461;top:2190;width:12;height:2" coordorigin="5461,2190" coordsize="12,2">
              <v:shape style="position:absolute;left:5461;top:2190;width:12;height:2" coordorigin="5461,2190" coordsize="12,0" path="m5461,2190l5473,2190e" filled="false" stroked="true" strokeweight=".6pt" strokecolor="#000000">
                <v:path arrowok="t"/>
              </v:shape>
            </v:group>
            <v:group style="position:absolute;left:5480;top:2190;width:12;height:2" coordorigin="5480,2190" coordsize="12,2">
              <v:shape style="position:absolute;left:5480;top:2190;width:12;height:2" coordorigin="5480,2190" coordsize="12,0" path="m5480,2190l5492,2190e" filled="false" stroked="true" strokeweight=".6pt" strokecolor="#000000">
                <v:path arrowok="t"/>
              </v:shape>
            </v:group>
            <v:group style="position:absolute;left:5500;top:2190;width:12;height:2" coordorigin="5500,2190" coordsize="12,2">
              <v:shape style="position:absolute;left:5500;top:2190;width:12;height:2" coordorigin="5500,2190" coordsize="12,0" path="m5500,2190l5512,2190e" filled="false" stroked="true" strokeweight=".6pt" strokecolor="#000000">
                <v:path arrowok="t"/>
              </v:shape>
            </v:group>
            <v:group style="position:absolute;left:5519;top:2190;width:12;height:2" coordorigin="5519,2190" coordsize="12,2">
              <v:shape style="position:absolute;left:5519;top:2190;width:12;height:2" coordorigin="5519,2190" coordsize="12,0" path="m5519,2190l5531,2190e" filled="false" stroked="true" strokeweight=".6pt" strokecolor="#000000">
                <v:path arrowok="t"/>
              </v:shape>
            </v:group>
            <v:group style="position:absolute;left:5538;top:2190;width:12;height:2" coordorigin="5538,2190" coordsize="12,2">
              <v:shape style="position:absolute;left:5538;top:2190;width:12;height:2" coordorigin="5538,2190" coordsize="12,0" path="m5538,2190l5550,2190e" filled="false" stroked="true" strokeweight=".6pt" strokecolor="#000000">
                <v:path arrowok="t"/>
              </v:shape>
            </v:group>
            <v:group style="position:absolute;left:5557;top:2190;width:12;height:2" coordorigin="5557,2190" coordsize="12,2">
              <v:shape style="position:absolute;left:5557;top:2190;width:12;height:2" coordorigin="5557,2190" coordsize="12,0" path="m5557,2190l5569,2190e" filled="false" stroked="true" strokeweight=".6pt" strokecolor="#000000">
                <v:path arrowok="t"/>
              </v:shape>
            </v:group>
            <v:group style="position:absolute;left:5576;top:2190;width:12;height:2" coordorigin="5576,2190" coordsize="12,2">
              <v:shape style="position:absolute;left:5576;top:2190;width:12;height:2" coordorigin="5576,2190" coordsize="12,0" path="m5576,2190l5588,2190e" filled="false" stroked="true" strokeweight=".6pt" strokecolor="#000000">
                <v:path arrowok="t"/>
              </v:shape>
            </v:group>
            <v:group style="position:absolute;left:5596;top:2190;width:12;height:2" coordorigin="5596,2190" coordsize="12,2">
              <v:shape style="position:absolute;left:5596;top:2190;width:12;height:2" coordorigin="5596,2190" coordsize="12,0" path="m5596,2190l5608,2190e" filled="false" stroked="true" strokeweight=".6pt" strokecolor="#000000">
                <v:path arrowok="t"/>
              </v:shape>
            </v:group>
            <v:group style="position:absolute;left:5615;top:2190;width:12;height:2" coordorigin="5615,2190" coordsize="12,2">
              <v:shape style="position:absolute;left:5615;top:2190;width:12;height:2" coordorigin="5615,2190" coordsize="12,0" path="m5615,2190l5627,2190e" filled="false" stroked="true" strokeweight=".6pt" strokecolor="#000000">
                <v:path arrowok="t"/>
              </v:shape>
            </v:group>
            <v:group style="position:absolute;left:5634;top:2190;width:12;height:2" coordorigin="5634,2190" coordsize="12,2">
              <v:shape style="position:absolute;left:5634;top:2190;width:12;height:2" coordorigin="5634,2190" coordsize="12,0" path="m5634,2190l5646,2190e" filled="false" stroked="true" strokeweight=".6pt" strokecolor="#000000">
                <v:path arrowok="t"/>
              </v:shape>
            </v:group>
            <v:group style="position:absolute;left:5653;top:2190;width:12;height:2" coordorigin="5653,2190" coordsize="12,2">
              <v:shape style="position:absolute;left:5653;top:2190;width:12;height:2" coordorigin="5653,2190" coordsize="12,0" path="m5653,2190l5665,2190e" filled="false" stroked="true" strokeweight=".6pt" strokecolor="#000000">
                <v:path arrowok="t"/>
              </v:shape>
            </v:group>
            <v:group style="position:absolute;left:5672;top:2190;width:12;height:2" coordorigin="5672,2190" coordsize="12,2">
              <v:shape style="position:absolute;left:5672;top:2190;width:12;height:2" coordorigin="5672,2190" coordsize="12,0" path="m5672,2190l5684,2190e" filled="false" stroked="true" strokeweight=".6pt" strokecolor="#000000">
                <v:path arrowok="t"/>
              </v:shape>
            </v:group>
            <v:group style="position:absolute;left:5692;top:2190;width:12;height:2" coordorigin="5692,2190" coordsize="12,2">
              <v:shape style="position:absolute;left:5692;top:2190;width:12;height:2" coordorigin="5692,2190" coordsize="12,0" path="m5692,2190l5704,2190e" filled="false" stroked="true" strokeweight=".6pt" strokecolor="#000000">
                <v:path arrowok="t"/>
              </v:shape>
            </v:group>
            <v:group style="position:absolute;left:5711;top:2190;width:12;height:2" coordorigin="5711,2190" coordsize="12,2">
              <v:shape style="position:absolute;left:5711;top:2190;width:12;height:2" coordorigin="5711,2190" coordsize="12,0" path="m5711,2190l5723,2190e" filled="false" stroked="true" strokeweight=".6pt" strokecolor="#000000">
                <v:path arrowok="t"/>
              </v:shape>
            </v:group>
            <v:group style="position:absolute;left:5730;top:2190;width:12;height:2" coordorigin="5730,2190" coordsize="12,2">
              <v:shape style="position:absolute;left:5730;top:2190;width:12;height:2" coordorigin="5730,2190" coordsize="12,0" path="m5730,2190l5742,2190e" filled="false" stroked="true" strokeweight=".6pt" strokecolor="#000000">
                <v:path arrowok="t"/>
              </v:shape>
            </v:group>
            <v:group style="position:absolute;left:5749;top:2190;width:12;height:2" coordorigin="5749,2190" coordsize="12,2">
              <v:shape style="position:absolute;left:5749;top:2190;width:12;height:2" coordorigin="5749,2190" coordsize="12,0" path="m5749,2190l5761,2190e" filled="false" stroked="true" strokeweight=".6pt" strokecolor="#000000">
                <v:path arrowok="t"/>
              </v:shape>
            </v:group>
            <v:group style="position:absolute;left:5768;top:2190;width:12;height:2" coordorigin="5768,2190" coordsize="12,2">
              <v:shape style="position:absolute;left:5768;top:2190;width:12;height:2" coordorigin="5768,2190" coordsize="12,0" path="m5768,2190l5780,2190e" filled="false" stroked="true" strokeweight=".6pt" strokecolor="#000000">
                <v:path arrowok="t"/>
              </v:shape>
            </v:group>
            <v:group style="position:absolute;left:5788;top:2190;width:12;height:2" coordorigin="5788,2190" coordsize="12,2">
              <v:shape style="position:absolute;left:5788;top:2190;width:12;height:2" coordorigin="5788,2190" coordsize="12,0" path="m5788,2190l5800,2190e" filled="false" stroked="true" strokeweight=".6pt" strokecolor="#000000">
                <v:path arrowok="t"/>
              </v:shape>
            </v:group>
            <v:group style="position:absolute;left:5807;top:2190;width:12;height:2" coordorigin="5807,2190" coordsize="12,2">
              <v:shape style="position:absolute;left:5807;top:2190;width:12;height:2" coordorigin="5807,2190" coordsize="12,0" path="m5807,2190l5819,2190e" filled="false" stroked="true" strokeweight=".6pt" strokecolor="#000000">
                <v:path arrowok="t"/>
              </v:shape>
            </v:group>
            <v:group style="position:absolute;left:5826;top:2190;width:12;height:2" coordorigin="5826,2190" coordsize="12,2">
              <v:shape style="position:absolute;left:5826;top:2190;width:12;height:2" coordorigin="5826,2190" coordsize="12,0" path="m5826,2190l5838,2190e" filled="false" stroked="true" strokeweight=".6pt" strokecolor="#000000">
                <v:path arrowok="t"/>
              </v:shape>
            </v:group>
            <v:group style="position:absolute;left:5845;top:2190;width:12;height:2" coordorigin="5845,2190" coordsize="12,2">
              <v:shape style="position:absolute;left:5845;top:2190;width:12;height:2" coordorigin="5845,2190" coordsize="12,0" path="m5845,2190l5857,2190e" filled="false" stroked="true" strokeweight=".6pt" strokecolor="#000000">
                <v:path arrowok="t"/>
              </v:shape>
            </v:group>
            <v:group style="position:absolute;left:5864;top:2190;width:12;height:2" coordorigin="5864,2190" coordsize="12,2">
              <v:shape style="position:absolute;left:5864;top:2190;width:12;height:2" coordorigin="5864,2190" coordsize="12,0" path="m5864,2190l5876,2190e" filled="false" stroked="true" strokeweight=".6pt" strokecolor="#000000">
                <v:path arrowok="t"/>
              </v:shape>
            </v:group>
            <v:group style="position:absolute;left:5884;top:2190;width:12;height:2" coordorigin="5884,2190" coordsize="12,2">
              <v:shape style="position:absolute;left:5884;top:2190;width:12;height:2" coordorigin="5884,2190" coordsize="12,0" path="m5884,2190l5896,2190e" filled="false" stroked="true" strokeweight=".6pt" strokecolor="#000000">
                <v:path arrowok="t"/>
              </v:shape>
            </v:group>
            <v:group style="position:absolute;left:5903;top:2190;width:12;height:2" coordorigin="5903,2190" coordsize="12,2">
              <v:shape style="position:absolute;left:5903;top:2190;width:12;height:2" coordorigin="5903,2190" coordsize="12,0" path="m5903,2190l5915,2190e" filled="false" stroked="true" strokeweight=".6pt" strokecolor="#000000">
                <v:path arrowok="t"/>
              </v:shape>
            </v:group>
            <v:group style="position:absolute;left:5922;top:2190;width:12;height:2" coordorigin="5922,2190" coordsize="12,2">
              <v:shape style="position:absolute;left:5922;top:2190;width:12;height:2" coordorigin="5922,2190" coordsize="12,0" path="m5922,2190l5934,2190e" filled="false" stroked="true" strokeweight=".6pt" strokecolor="#000000">
                <v:path arrowok="t"/>
              </v:shape>
            </v:group>
            <v:group style="position:absolute;left:5941;top:2190;width:12;height:2" coordorigin="5941,2190" coordsize="12,2">
              <v:shape style="position:absolute;left:5941;top:2190;width:12;height:2" coordorigin="5941,2190" coordsize="12,0" path="m5941,2190l5953,2190e" filled="false" stroked="true" strokeweight=".6pt" strokecolor="#000000">
                <v:path arrowok="t"/>
              </v:shape>
            </v:group>
            <v:group style="position:absolute;left:5960;top:2190;width:12;height:2" coordorigin="5960,2190" coordsize="12,2">
              <v:shape style="position:absolute;left:5960;top:2190;width:12;height:2" coordorigin="5960,2190" coordsize="12,0" path="m5960,2190l5972,2190e" filled="false" stroked="true" strokeweight=".6pt" strokecolor="#000000">
                <v:path arrowok="t"/>
              </v:shape>
            </v:group>
            <v:group style="position:absolute;left:5980;top:2190;width:12;height:2" coordorigin="5980,2190" coordsize="12,2">
              <v:shape style="position:absolute;left:5980;top:2190;width:12;height:2" coordorigin="5980,2190" coordsize="12,0" path="m5980,2190l5992,2190e" filled="false" stroked="true" strokeweight=".6pt" strokecolor="#000000">
                <v:path arrowok="t"/>
              </v:shape>
            </v:group>
            <v:group style="position:absolute;left:5999;top:2190;width:12;height:2" coordorigin="5999,2190" coordsize="12,2">
              <v:shape style="position:absolute;left:5999;top:2190;width:12;height:2" coordorigin="5999,2190" coordsize="12,0" path="m5999,2190l6011,2190e" filled="false" stroked="true" strokeweight=".6pt" strokecolor="#000000">
                <v:path arrowok="t"/>
              </v:shape>
            </v:group>
            <v:group style="position:absolute;left:6018;top:2190;width:12;height:2" coordorigin="6018,2190" coordsize="12,2">
              <v:shape style="position:absolute;left:6018;top:2190;width:12;height:2" coordorigin="6018,2190" coordsize="12,0" path="m6018,2190l6030,2190e" filled="false" stroked="true" strokeweight=".6pt" strokecolor="#000000">
                <v:path arrowok="t"/>
              </v:shape>
            </v:group>
            <v:group style="position:absolute;left:6037;top:2190;width:12;height:2" coordorigin="6037,2190" coordsize="12,2">
              <v:shape style="position:absolute;left:6037;top:2190;width:12;height:2" coordorigin="6037,2190" coordsize="12,0" path="m6037,2190l6049,2190e" filled="false" stroked="true" strokeweight=".6pt" strokecolor="#000000">
                <v:path arrowok="t"/>
              </v:shape>
            </v:group>
            <v:group style="position:absolute;left:6056;top:2190;width:12;height:2" coordorigin="6056,2190" coordsize="12,2">
              <v:shape style="position:absolute;left:6056;top:2190;width:12;height:2" coordorigin="6056,2190" coordsize="12,0" path="m6056,2190l6068,2190e" filled="false" stroked="true" strokeweight=".6pt" strokecolor="#000000">
                <v:path arrowok="t"/>
              </v:shape>
            </v:group>
            <v:group style="position:absolute;left:6076;top:2190;width:12;height:2" coordorigin="6076,2190" coordsize="12,2">
              <v:shape style="position:absolute;left:6076;top:2190;width:12;height:2" coordorigin="6076,2190" coordsize="12,0" path="m6076,2190l6088,2190e" filled="false" stroked="true" strokeweight=".6pt" strokecolor="#000000">
                <v:path arrowok="t"/>
              </v:shape>
            </v:group>
            <v:group style="position:absolute;left:6095;top:2190;width:12;height:2" coordorigin="6095,2190" coordsize="12,2">
              <v:shape style="position:absolute;left:6095;top:2190;width:12;height:2" coordorigin="6095,2190" coordsize="12,0" path="m6095,2190l6107,2190e" filled="false" stroked="true" strokeweight=".6pt" strokecolor="#000000">
                <v:path arrowok="t"/>
              </v:shape>
            </v:group>
            <v:group style="position:absolute;left:6114;top:2190;width:12;height:2" coordorigin="6114,2190" coordsize="12,2">
              <v:shape style="position:absolute;left:6114;top:2190;width:12;height:2" coordorigin="6114,2190" coordsize="12,0" path="m6114,2190l6126,2190e" filled="false" stroked="true" strokeweight=".6pt" strokecolor="#000000">
                <v:path arrowok="t"/>
              </v:shape>
            </v:group>
            <v:group style="position:absolute;left:6133;top:2190;width:12;height:2" coordorigin="6133,2190" coordsize="12,2">
              <v:shape style="position:absolute;left:6133;top:2190;width:12;height:2" coordorigin="6133,2190" coordsize="12,0" path="m6133,2190l6145,2190e" filled="false" stroked="true" strokeweight=".6pt" strokecolor="#000000">
                <v:path arrowok="t"/>
              </v:shape>
            </v:group>
            <v:group style="position:absolute;left:6152;top:2190;width:12;height:2" coordorigin="6152,2190" coordsize="12,2">
              <v:shape style="position:absolute;left:6152;top:2190;width:12;height:2" coordorigin="6152,2190" coordsize="12,0" path="m6152,2190l6164,2190e" filled="false" stroked="true" strokeweight=".6pt" strokecolor="#000000">
                <v:path arrowok="t"/>
              </v:shape>
            </v:group>
            <v:group style="position:absolute;left:6172;top:2190;width:12;height:2" coordorigin="6172,2190" coordsize="12,2">
              <v:shape style="position:absolute;left:6172;top:2190;width:12;height:2" coordorigin="6172,2190" coordsize="12,0" path="m6172,2190l6184,2190e" filled="false" stroked="true" strokeweight=".6pt" strokecolor="#000000">
                <v:path arrowok="t"/>
              </v:shape>
            </v:group>
            <v:group style="position:absolute;left:6191;top:2190;width:12;height:2" coordorigin="6191,2190" coordsize="12,2">
              <v:shape style="position:absolute;left:6191;top:2190;width:12;height:2" coordorigin="6191,2190" coordsize="12,0" path="m6191,2190l6203,2190e" filled="false" stroked="true" strokeweight=".6pt" strokecolor="#000000">
                <v:path arrowok="t"/>
              </v:shape>
            </v:group>
            <v:group style="position:absolute;left:6210;top:2190;width:12;height:2" coordorigin="6210,2190" coordsize="12,2">
              <v:shape style="position:absolute;left:6210;top:2190;width:12;height:2" coordorigin="6210,2190" coordsize="12,0" path="m6210,2190l6222,2190e" filled="false" stroked="true" strokeweight=".6pt" strokecolor="#000000">
                <v:path arrowok="t"/>
              </v:shape>
            </v:group>
            <v:group style="position:absolute;left:6229;top:2190;width:12;height:2" coordorigin="6229,2190" coordsize="12,2">
              <v:shape style="position:absolute;left:6229;top:2190;width:12;height:2" coordorigin="6229,2190" coordsize="12,0" path="m6229,2190l6241,2190e" filled="false" stroked="true" strokeweight=".6pt" strokecolor="#000000">
                <v:path arrowok="t"/>
              </v:shape>
            </v:group>
            <v:group style="position:absolute;left:6248;top:2190;width:12;height:2" coordorigin="6248,2190" coordsize="12,2">
              <v:shape style="position:absolute;left:6248;top:2190;width:12;height:2" coordorigin="6248,2190" coordsize="12,0" path="m6248,2190l6260,2190e" filled="false" stroked="true" strokeweight=".6pt" strokecolor="#000000">
                <v:path arrowok="t"/>
              </v:shape>
            </v:group>
            <v:group style="position:absolute;left:6268;top:2190;width:12;height:2" coordorigin="6268,2190" coordsize="12,2">
              <v:shape style="position:absolute;left:6268;top:2190;width:12;height:2" coordorigin="6268,2190" coordsize="12,0" path="m6268,2190l6280,2190e" filled="false" stroked="true" strokeweight=".6pt" strokecolor="#000000">
                <v:path arrowok="t"/>
              </v:shape>
            </v:group>
            <v:group style="position:absolute;left:6287;top:2190;width:12;height:2" coordorigin="6287,2190" coordsize="12,2">
              <v:shape style="position:absolute;left:6287;top:2190;width:12;height:2" coordorigin="6287,2190" coordsize="12,0" path="m6287,2190l6299,2190e" filled="false" stroked="true" strokeweight=".6pt" strokecolor="#000000">
                <v:path arrowok="t"/>
              </v:shape>
            </v:group>
            <v:group style="position:absolute;left:6306;top:2190;width:12;height:2" coordorigin="6306,2190" coordsize="12,2">
              <v:shape style="position:absolute;left:6306;top:2190;width:12;height:2" coordorigin="6306,2190" coordsize="12,0" path="m6306,2190l6318,2190e" filled="false" stroked="true" strokeweight=".6pt" strokecolor="#000000">
                <v:path arrowok="t"/>
              </v:shape>
            </v:group>
            <v:group style="position:absolute;left:6325;top:2190;width:12;height:2" coordorigin="6325,2190" coordsize="12,2">
              <v:shape style="position:absolute;left:6325;top:2190;width:12;height:2" coordorigin="6325,2190" coordsize="12,0" path="m6325,2190l6337,2190e" filled="false" stroked="true" strokeweight=".6pt" strokecolor="#000000">
                <v:path arrowok="t"/>
              </v:shape>
            </v:group>
            <v:group style="position:absolute;left:6344;top:2190;width:12;height:2" coordorigin="6344,2190" coordsize="12,2">
              <v:shape style="position:absolute;left:6344;top:2190;width:12;height:2" coordorigin="6344,2190" coordsize="12,0" path="m6344,2190l6356,2190e" filled="false" stroked="true" strokeweight=".6pt" strokecolor="#000000">
                <v:path arrowok="t"/>
              </v:shape>
            </v:group>
            <v:group style="position:absolute;left:6364;top:2190;width:12;height:2" coordorigin="6364,2190" coordsize="12,2">
              <v:shape style="position:absolute;left:6364;top:2190;width:12;height:2" coordorigin="6364,2190" coordsize="12,0" path="m6364,2190l6376,2190e" filled="false" stroked="true" strokeweight=".6pt" strokecolor="#000000">
                <v:path arrowok="t"/>
              </v:shape>
            </v:group>
            <v:group style="position:absolute;left:6383;top:2190;width:12;height:2" coordorigin="6383,2190" coordsize="12,2">
              <v:shape style="position:absolute;left:6383;top:2190;width:12;height:2" coordorigin="6383,2190" coordsize="12,0" path="m6383,2190l6395,2190e" filled="false" stroked="true" strokeweight=".6pt" strokecolor="#000000">
                <v:path arrowok="t"/>
              </v:shape>
            </v:group>
            <v:group style="position:absolute;left:6402;top:2190;width:12;height:2" coordorigin="6402,2190" coordsize="12,2">
              <v:shape style="position:absolute;left:6402;top:2190;width:12;height:2" coordorigin="6402,2190" coordsize="12,0" path="m6402,2190l6414,2190e" filled="false" stroked="true" strokeweight=".6pt" strokecolor="#000000">
                <v:path arrowok="t"/>
              </v:shape>
            </v:group>
            <v:group style="position:absolute;left:6421;top:2190;width:12;height:2" coordorigin="6421,2190" coordsize="12,2">
              <v:shape style="position:absolute;left:6421;top:2190;width:12;height:2" coordorigin="6421,2190" coordsize="12,0" path="m6421,2190l6433,2190e" filled="false" stroked="true" strokeweight=".6pt" strokecolor="#000000">
                <v:path arrowok="t"/>
              </v:shape>
            </v:group>
            <v:group style="position:absolute;left:6440;top:2190;width:12;height:2" coordorigin="6440,2190" coordsize="12,2">
              <v:shape style="position:absolute;left:6440;top:2190;width:12;height:2" coordorigin="6440,2190" coordsize="12,0" path="m6440,2190l6452,2190e" filled="false" stroked="true" strokeweight=".6pt" strokecolor="#000000">
                <v:path arrowok="t"/>
              </v:shape>
            </v:group>
            <v:group style="position:absolute;left:6460;top:2190;width:12;height:2" coordorigin="6460,2190" coordsize="12,2">
              <v:shape style="position:absolute;left:6460;top:2190;width:12;height:2" coordorigin="6460,2190" coordsize="12,0" path="m6460,2190l6472,2190e" filled="false" stroked="true" strokeweight=".6pt" strokecolor="#000000">
                <v:path arrowok="t"/>
              </v:shape>
            </v:group>
            <v:group style="position:absolute;left:6479;top:2190;width:12;height:2" coordorigin="6479,2190" coordsize="12,2">
              <v:shape style="position:absolute;left:6479;top:2190;width:12;height:2" coordorigin="6479,2190" coordsize="12,0" path="m6479,2190l6491,2190e" filled="false" stroked="true" strokeweight=".6pt" strokecolor="#000000">
                <v:path arrowok="t"/>
              </v:shape>
            </v:group>
            <v:group style="position:absolute;left:6498;top:2190;width:12;height:2" coordorigin="6498,2190" coordsize="12,2">
              <v:shape style="position:absolute;left:6498;top:2190;width:12;height:2" coordorigin="6498,2190" coordsize="12,0" path="m6498,2190l6510,2190e" filled="false" stroked="true" strokeweight=".6pt" strokecolor="#000000">
                <v:path arrowok="t"/>
              </v:shape>
            </v:group>
            <v:group style="position:absolute;left:6517;top:2190;width:12;height:2" coordorigin="6517,2190" coordsize="12,2">
              <v:shape style="position:absolute;left:6517;top:2190;width:12;height:2" coordorigin="6517,2190" coordsize="12,0" path="m6517,2190l6529,2190e" filled="false" stroked="true" strokeweight=".6pt" strokecolor="#000000">
                <v:path arrowok="t"/>
              </v:shape>
            </v:group>
            <v:group style="position:absolute;left:6536;top:2190;width:12;height:2" coordorigin="6536,2190" coordsize="12,2">
              <v:shape style="position:absolute;left:6536;top:2190;width:12;height:2" coordorigin="6536,2190" coordsize="12,0" path="m6536,2190l6548,2190e" filled="false" stroked="true" strokeweight=".6pt" strokecolor="#000000">
                <v:path arrowok="t"/>
              </v:shape>
            </v:group>
            <v:group style="position:absolute;left:6556;top:2190;width:12;height:2" coordorigin="6556,2190" coordsize="12,2">
              <v:shape style="position:absolute;left:6556;top:2190;width:12;height:2" coordorigin="6556,2190" coordsize="12,0" path="m6556,2190l6568,2190e" filled="false" stroked="true" strokeweight=".6pt" strokecolor="#000000">
                <v:path arrowok="t"/>
              </v:shape>
            </v:group>
            <v:group style="position:absolute;left:6575;top:2190;width:12;height:2" coordorigin="6575,2190" coordsize="12,2">
              <v:shape style="position:absolute;left:6575;top:2190;width:12;height:2" coordorigin="6575,2190" coordsize="12,0" path="m6575,2190l6587,2190e" filled="false" stroked="true" strokeweight=".6pt" strokecolor="#000000">
                <v:path arrowok="t"/>
              </v:shape>
            </v:group>
            <v:group style="position:absolute;left:6594;top:2190;width:12;height:2" coordorigin="6594,2190" coordsize="12,2">
              <v:shape style="position:absolute;left:6594;top:2190;width:12;height:2" coordorigin="6594,2190" coordsize="12,0" path="m6594,2190l6606,2190e" filled="false" stroked="true" strokeweight=".6pt" strokecolor="#000000">
                <v:path arrowok="t"/>
              </v:shape>
            </v:group>
            <v:group style="position:absolute;left:6613;top:2190;width:12;height:2" coordorigin="6613,2190" coordsize="12,2">
              <v:shape style="position:absolute;left:6613;top:2190;width:12;height:2" coordorigin="6613,2190" coordsize="12,0" path="m6613,2190l6625,2190e" filled="false" stroked="true" strokeweight=".6pt" strokecolor="#000000">
                <v:path arrowok="t"/>
              </v:shape>
            </v:group>
            <v:group style="position:absolute;left:6632;top:2190;width:12;height:2" coordorigin="6632,2190" coordsize="12,2">
              <v:shape style="position:absolute;left:6632;top:2190;width:12;height:2" coordorigin="6632,2190" coordsize="12,0" path="m6632,2190l6644,2190e" filled="false" stroked="true" strokeweight=".6pt" strokecolor="#000000">
                <v:path arrowok="t"/>
              </v:shape>
            </v:group>
            <v:group style="position:absolute;left:6652;top:2190;width:12;height:2" coordorigin="6652,2190" coordsize="12,2">
              <v:shape style="position:absolute;left:6652;top:2190;width:12;height:2" coordorigin="6652,2190" coordsize="12,0" path="m6652,2190l6664,2190e" filled="false" stroked="true" strokeweight=".6pt" strokecolor="#000000">
                <v:path arrowok="t"/>
              </v:shape>
            </v:group>
            <v:group style="position:absolute;left:6671;top:2190;width:12;height:2" coordorigin="6671,2190" coordsize="12,2">
              <v:shape style="position:absolute;left:6671;top:2190;width:12;height:2" coordorigin="6671,2190" coordsize="12,0" path="m6671,2190l6683,2190e" filled="false" stroked="true" strokeweight=".6pt" strokecolor="#000000">
                <v:path arrowok="t"/>
              </v:shape>
            </v:group>
            <v:group style="position:absolute;left:6690;top:2190;width:12;height:2" coordorigin="6690,2190" coordsize="12,2">
              <v:shape style="position:absolute;left:6690;top:2190;width:12;height:2" coordorigin="6690,2190" coordsize="12,0" path="m6690,2190l6702,2190e" filled="false" stroked="true" strokeweight=".6pt" strokecolor="#000000">
                <v:path arrowok="t"/>
              </v:shape>
            </v:group>
            <v:group style="position:absolute;left:6709;top:2190;width:12;height:2" coordorigin="6709,2190" coordsize="12,2">
              <v:shape style="position:absolute;left:6709;top:2190;width:12;height:2" coordorigin="6709,2190" coordsize="12,0" path="m6709,2190l6721,2190e" filled="false" stroked="true" strokeweight=".6pt" strokecolor="#000000">
                <v:path arrowok="t"/>
              </v:shape>
            </v:group>
            <v:group style="position:absolute;left:6728;top:2190;width:12;height:2" coordorigin="6728,2190" coordsize="12,2">
              <v:shape style="position:absolute;left:6728;top:2190;width:12;height:2" coordorigin="6728,2190" coordsize="12,0" path="m6728,2190l6740,2190e" filled="false" stroked="true" strokeweight=".6pt" strokecolor="#000000">
                <v:path arrowok="t"/>
              </v:shape>
            </v:group>
            <v:group style="position:absolute;left:6748;top:2190;width:12;height:2" coordorigin="6748,2190" coordsize="12,2">
              <v:shape style="position:absolute;left:6748;top:2190;width:12;height:2" coordorigin="6748,2190" coordsize="12,0" path="m6748,2190l6760,2190e" filled="false" stroked="true" strokeweight=".6pt" strokecolor="#000000">
                <v:path arrowok="t"/>
              </v:shape>
            </v:group>
            <v:group style="position:absolute;left:6767;top:2190;width:12;height:2" coordorigin="6767,2190" coordsize="12,2">
              <v:shape style="position:absolute;left:6767;top:2190;width:12;height:2" coordorigin="6767,2190" coordsize="12,0" path="m6767,2190l6779,2190e" filled="false" stroked="true" strokeweight=".6pt" strokecolor="#000000">
                <v:path arrowok="t"/>
              </v:shape>
            </v:group>
            <v:group style="position:absolute;left:6786;top:2190;width:12;height:2" coordorigin="6786,2190" coordsize="12,2">
              <v:shape style="position:absolute;left:6786;top:2190;width:12;height:2" coordorigin="6786,2190" coordsize="12,0" path="m6786,2190l6798,2190e" filled="false" stroked="true" strokeweight=".6pt" strokecolor="#000000">
                <v:path arrowok="t"/>
              </v:shape>
            </v:group>
            <v:group style="position:absolute;left:6805;top:2190;width:12;height:2" coordorigin="6805,2190" coordsize="12,2">
              <v:shape style="position:absolute;left:6805;top:2190;width:12;height:2" coordorigin="6805,2190" coordsize="12,0" path="m6805,2190l6817,2190e" filled="false" stroked="true" strokeweight=".6pt" strokecolor="#000000">
                <v:path arrowok="t"/>
              </v:shape>
            </v:group>
            <v:group style="position:absolute;left:6824;top:2190;width:12;height:2" coordorigin="6824,2190" coordsize="12,2">
              <v:shape style="position:absolute;left:6824;top:2190;width:12;height:2" coordorigin="6824,2190" coordsize="12,0" path="m6824,2190l6836,2190e" filled="false" stroked="true" strokeweight=".6pt" strokecolor="#000000">
                <v:path arrowok="t"/>
              </v:shape>
            </v:group>
            <v:group style="position:absolute;left:6844;top:2190;width:12;height:2" coordorigin="6844,2190" coordsize="12,2">
              <v:shape style="position:absolute;left:6844;top:2190;width:12;height:2" coordorigin="6844,2190" coordsize="12,0" path="m6844,2190l6856,2190e" filled="false" stroked="true" strokeweight=".6pt" strokecolor="#000000">
                <v:path arrowok="t"/>
              </v:shape>
            </v:group>
            <v:group style="position:absolute;left:6863;top:2190;width:12;height:2" coordorigin="6863,2190" coordsize="12,2">
              <v:shape style="position:absolute;left:6863;top:2190;width:12;height:2" coordorigin="6863,2190" coordsize="12,0" path="m6863,2190l6875,2190e" filled="false" stroked="true" strokeweight=".6pt" strokecolor="#000000">
                <v:path arrowok="t"/>
              </v:shape>
            </v:group>
            <v:group style="position:absolute;left:6882;top:2190;width:12;height:2" coordorigin="6882,2190" coordsize="12,2">
              <v:shape style="position:absolute;left:6882;top:2190;width:12;height:2" coordorigin="6882,2190" coordsize="12,0" path="m6882,2190l6894,2190e" filled="false" stroked="true" strokeweight=".6pt" strokecolor="#000000">
                <v:path arrowok="t"/>
              </v:shape>
            </v:group>
            <v:group style="position:absolute;left:6901;top:2190;width:12;height:2" coordorigin="6901,2190" coordsize="12,2">
              <v:shape style="position:absolute;left:6901;top:2190;width:12;height:2" coordorigin="6901,2190" coordsize="12,0" path="m6901,2190l6913,2190e" filled="false" stroked="true" strokeweight=".6pt" strokecolor="#000000">
                <v:path arrowok="t"/>
              </v:shape>
            </v:group>
            <v:group style="position:absolute;left:6920;top:2190;width:12;height:2" coordorigin="6920,2190" coordsize="12,2">
              <v:shape style="position:absolute;left:6920;top:2190;width:12;height:2" coordorigin="6920,2190" coordsize="12,0" path="m6920,2190l6932,2190e" filled="false" stroked="true" strokeweight=".6pt" strokecolor="#000000">
                <v:path arrowok="t"/>
              </v:shape>
            </v:group>
            <v:group style="position:absolute;left:6940;top:2190;width:12;height:2" coordorigin="6940,2190" coordsize="12,2">
              <v:shape style="position:absolute;left:6940;top:2190;width:12;height:2" coordorigin="6940,2190" coordsize="12,0" path="m6940,2190l6952,2190e" filled="false" stroked="true" strokeweight=".6pt" strokecolor="#000000">
                <v:path arrowok="t"/>
              </v:shape>
            </v:group>
            <v:group style="position:absolute;left:6959;top:2190;width:12;height:2" coordorigin="6959,2190" coordsize="12,2">
              <v:shape style="position:absolute;left:6959;top:2190;width:12;height:2" coordorigin="6959,2190" coordsize="12,0" path="m6959,2190l6971,2190e" filled="false" stroked="true" strokeweight=".6pt" strokecolor="#000000">
                <v:path arrowok="t"/>
              </v:shape>
            </v:group>
            <v:group style="position:absolute;left:6978;top:2190;width:12;height:2" coordorigin="6978,2190" coordsize="12,2">
              <v:shape style="position:absolute;left:6978;top:2190;width:12;height:2" coordorigin="6978,2190" coordsize="12,0" path="m6978,2190l6990,2190e" filled="false" stroked="true" strokeweight=".6pt" strokecolor="#000000">
                <v:path arrowok="t"/>
              </v:shape>
            </v:group>
            <v:group style="position:absolute;left:6997;top:2190;width:12;height:2" coordorigin="6997,2190" coordsize="12,2">
              <v:shape style="position:absolute;left:6997;top:2190;width:12;height:2" coordorigin="6997,2190" coordsize="12,0" path="m6997,2190l7009,2190e" filled="false" stroked="true" strokeweight=".6pt" strokecolor="#000000">
                <v:path arrowok="t"/>
              </v:shape>
            </v:group>
            <v:group style="position:absolute;left:7016;top:2190;width:12;height:2" coordorigin="7016,2190" coordsize="12,2">
              <v:shape style="position:absolute;left:7016;top:2190;width:12;height:2" coordorigin="7016,2190" coordsize="12,0" path="m7016,2190l7028,2190e" filled="false" stroked="true" strokeweight=".6pt" strokecolor="#000000">
                <v:path arrowok="t"/>
              </v:shape>
            </v:group>
            <v:group style="position:absolute;left:7036;top:2190;width:12;height:2" coordorigin="7036,2190" coordsize="12,2">
              <v:shape style="position:absolute;left:7036;top:2190;width:12;height:2" coordorigin="7036,2190" coordsize="12,0" path="m7036,2190l7048,2190e" filled="false" stroked="true" strokeweight=".6pt" strokecolor="#000000">
                <v:path arrowok="t"/>
              </v:shape>
            </v:group>
            <v:group style="position:absolute;left:7055;top:2190;width:12;height:2" coordorigin="7055,2190" coordsize="12,2">
              <v:shape style="position:absolute;left:7055;top:2190;width:12;height:2" coordorigin="7055,2190" coordsize="12,0" path="m7055,2190l7067,2190e" filled="false" stroked="true" strokeweight=".6pt" strokecolor="#000000">
                <v:path arrowok="t"/>
              </v:shape>
            </v:group>
            <v:group style="position:absolute;left:7074;top:2190;width:12;height:2" coordorigin="7074,2190" coordsize="12,2">
              <v:shape style="position:absolute;left:7074;top:2190;width:12;height:2" coordorigin="7074,2190" coordsize="12,0" path="m7074,2190l7086,2190e" filled="false" stroked="true" strokeweight=".6pt" strokecolor="#000000">
                <v:path arrowok="t"/>
              </v:shape>
            </v:group>
            <v:group style="position:absolute;left:7093;top:2190;width:12;height:2" coordorigin="7093,2190" coordsize="12,2">
              <v:shape style="position:absolute;left:7093;top:2190;width:12;height:2" coordorigin="7093,2190" coordsize="12,0" path="m7093,2190l7105,2190e" filled="false" stroked="true" strokeweight=".6pt" strokecolor="#000000">
                <v:path arrowok="t"/>
              </v:shape>
            </v:group>
            <v:group style="position:absolute;left:7112;top:2190;width:12;height:2" coordorigin="7112,2190" coordsize="12,2">
              <v:shape style="position:absolute;left:7112;top:2190;width:12;height:2" coordorigin="7112,2190" coordsize="12,0" path="m7112,2190l7124,2190e" filled="false" stroked="true" strokeweight=".6pt" strokecolor="#000000">
                <v:path arrowok="t"/>
              </v:shape>
            </v:group>
            <v:group style="position:absolute;left:7132;top:2190;width:12;height:2" coordorigin="7132,2190" coordsize="12,2">
              <v:shape style="position:absolute;left:7132;top:2190;width:12;height:2" coordorigin="7132,2190" coordsize="12,0" path="m7132,2190l7144,2190e" filled="false" stroked="true" strokeweight=".6pt" strokecolor="#000000">
                <v:path arrowok="t"/>
              </v:shape>
            </v:group>
            <v:group style="position:absolute;left:7151;top:2190;width:12;height:2" coordorigin="7151,2190" coordsize="12,2">
              <v:shape style="position:absolute;left:7151;top:2190;width:12;height:2" coordorigin="7151,2190" coordsize="12,0" path="m7151,2190l7163,2190e" filled="false" stroked="true" strokeweight=".6pt" strokecolor="#000000">
                <v:path arrowok="t"/>
              </v:shape>
            </v:group>
            <v:group style="position:absolute;left:7170;top:2190;width:12;height:2" coordorigin="7170,2190" coordsize="12,2">
              <v:shape style="position:absolute;left:7170;top:2190;width:12;height:2" coordorigin="7170,2190" coordsize="12,0" path="m7170,2190l7182,2190e" filled="false" stroked="true" strokeweight=".6pt" strokecolor="#000000">
                <v:path arrowok="t"/>
              </v:shape>
            </v:group>
            <v:group style="position:absolute;left:7189;top:2190;width:12;height:2" coordorigin="7189,2190" coordsize="12,2">
              <v:shape style="position:absolute;left:7189;top:2190;width:12;height:2" coordorigin="7189,2190" coordsize="12,0" path="m7189,2190l7201,2190e" filled="false" stroked="true" strokeweight=".6pt" strokecolor="#000000">
                <v:path arrowok="t"/>
              </v:shape>
            </v:group>
            <v:group style="position:absolute;left:7208;top:2190;width:12;height:2" coordorigin="7208,2190" coordsize="12,2">
              <v:shape style="position:absolute;left:7208;top:2190;width:12;height:2" coordorigin="7208,2190" coordsize="12,0" path="m7208,2190l7220,2190e" filled="false" stroked="true" strokeweight=".6pt" strokecolor="#000000">
                <v:path arrowok="t"/>
              </v:shape>
            </v:group>
            <v:group style="position:absolute;left:7228;top:2190;width:12;height:2" coordorigin="7228,2190" coordsize="12,2">
              <v:shape style="position:absolute;left:7228;top:2190;width:12;height:2" coordorigin="7228,2190" coordsize="12,0" path="m7228,2190l7240,2190e" filled="false" stroked="true" strokeweight=".6pt" strokecolor="#000000">
                <v:path arrowok="t"/>
              </v:shape>
            </v:group>
            <v:group style="position:absolute;left:7247;top:2190;width:12;height:2" coordorigin="7247,2190" coordsize="12,2">
              <v:shape style="position:absolute;left:7247;top:2190;width:12;height:2" coordorigin="7247,2190" coordsize="12,0" path="m7247,2190l7259,2190e" filled="false" stroked="true" strokeweight=".6pt" strokecolor="#000000">
                <v:path arrowok="t"/>
              </v:shape>
            </v:group>
            <v:group style="position:absolute;left:7266;top:2190;width:12;height:2" coordorigin="7266,2190" coordsize="12,2">
              <v:shape style="position:absolute;left:7266;top:2190;width:12;height:2" coordorigin="7266,2190" coordsize="12,0" path="m7266,2190l7278,2190e" filled="false" stroked="true" strokeweight=".6pt" strokecolor="#000000">
                <v:path arrowok="t"/>
              </v:shape>
            </v:group>
            <v:group style="position:absolute;left:7285;top:2190;width:12;height:2" coordorigin="7285,2190" coordsize="12,2">
              <v:shape style="position:absolute;left:7285;top:2190;width:12;height:2" coordorigin="7285,2190" coordsize="12,0" path="m7285,2190l7297,2190e" filled="false" stroked="true" strokeweight=".6pt" strokecolor="#000000">
                <v:path arrowok="t"/>
              </v:shape>
            </v:group>
            <v:group style="position:absolute;left:7304;top:2190;width:12;height:2" coordorigin="7304,2190" coordsize="12,2">
              <v:shape style="position:absolute;left:7304;top:2190;width:12;height:2" coordorigin="7304,2190" coordsize="12,0" path="m7304,2190l7316,2190e" filled="false" stroked="true" strokeweight=".6pt" strokecolor="#000000">
                <v:path arrowok="t"/>
              </v:shape>
            </v:group>
            <v:group style="position:absolute;left:7324;top:2190;width:12;height:2" coordorigin="7324,2190" coordsize="12,2">
              <v:shape style="position:absolute;left:7324;top:2190;width:12;height:2" coordorigin="7324,2190" coordsize="12,0" path="m7324,2190l7336,2190e" filled="false" stroked="true" strokeweight=".6pt" strokecolor="#000000">
                <v:path arrowok="t"/>
              </v:shape>
            </v:group>
            <v:group style="position:absolute;left:7343;top:2190;width:12;height:2" coordorigin="7343,2190" coordsize="12,2">
              <v:shape style="position:absolute;left:7343;top:2190;width:12;height:2" coordorigin="7343,2190" coordsize="12,0" path="m7343,2190l7355,2190e" filled="false" stroked="true" strokeweight=".6pt" strokecolor="#000000">
                <v:path arrowok="t"/>
              </v:shape>
            </v:group>
            <v:group style="position:absolute;left:7362;top:2190;width:12;height:2" coordorigin="7362,2190" coordsize="12,2">
              <v:shape style="position:absolute;left:7362;top:2190;width:12;height:2" coordorigin="7362,2190" coordsize="12,0" path="m7362,2190l7374,2190e" filled="false" stroked="true" strokeweight=".6pt" strokecolor="#000000">
                <v:path arrowok="t"/>
              </v:shape>
            </v:group>
            <v:group style="position:absolute;left:7381;top:2190;width:12;height:2" coordorigin="7381,2190" coordsize="12,2">
              <v:shape style="position:absolute;left:7381;top:2190;width:12;height:2" coordorigin="7381,2190" coordsize="12,0" path="m7381,2190l7393,2190e" filled="false" stroked="true" strokeweight=".6pt" strokecolor="#000000">
                <v:path arrowok="t"/>
              </v:shape>
            </v:group>
            <v:group style="position:absolute;left:7400;top:2190;width:12;height:2" coordorigin="7400,2190" coordsize="12,2">
              <v:shape style="position:absolute;left:7400;top:2190;width:12;height:2" coordorigin="7400,2190" coordsize="12,0" path="m7400,2190l7412,2190e" filled="false" stroked="true" strokeweight=".6pt" strokecolor="#000000">
                <v:path arrowok="t"/>
              </v:shape>
            </v:group>
            <v:group style="position:absolute;left:7420;top:2190;width:12;height:2" coordorigin="7420,2190" coordsize="12,2">
              <v:shape style="position:absolute;left:7420;top:2190;width:12;height:2" coordorigin="7420,2190" coordsize="12,0" path="m7420,2190l7432,2190e" filled="false" stroked="true" strokeweight=".6pt" strokecolor="#000000">
                <v:path arrowok="t"/>
              </v:shape>
            </v:group>
            <v:group style="position:absolute;left:7439;top:2190;width:12;height:2" coordorigin="7439,2190" coordsize="12,2">
              <v:shape style="position:absolute;left:7439;top:2190;width:12;height:2" coordorigin="7439,2190" coordsize="12,0" path="m7439,2190l7451,2190e" filled="false" stroked="true" strokeweight=".6pt" strokecolor="#000000">
                <v:path arrowok="t"/>
              </v:shape>
            </v:group>
            <v:group style="position:absolute;left:7458;top:2190;width:12;height:2" coordorigin="7458,2190" coordsize="12,2">
              <v:shape style="position:absolute;left:7458;top:2190;width:12;height:2" coordorigin="7458,2190" coordsize="12,0" path="m7458,2190l7470,2190e" filled="false" stroked="true" strokeweight=".6pt" strokecolor="#000000">
                <v:path arrowok="t"/>
              </v:shape>
            </v:group>
            <v:group style="position:absolute;left:7477;top:2190;width:12;height:2" coordorigin="7477,2190" coordsize="12,2">
              <v:shape style="position:absolute;left:7477;top:2190;width:12;height:2" coordorigin="7477,2190" coordsize="12,0" path="m7477,2190l7489,2190e" filled="false" stroked="true" strokeweight=".6pt" strokecolor="#000000">
                <v:path arrowok="t"/>
              </v:shape>
            </v:group>
            <v:group style="position:absolute;left:7496;top:2190;width:12;height:2" coordorigin="7496,2190" coordsize="12,2">
              <v:shape style="position:absolute;left:7496;top:2190;width:12;height:2" coordorigin="7496,2190" coordsize="12,0" path="m7496,2190l7508,2190e" filled="false" stroked="true" strokeweight=".6pt" strokecolor="#000000">
                <v:path arrowok="t"/>
              </v:shape>
            </v:group>
            <v:group style="position:absolute;left:7516;top:2190;width:12;height:2" coordorigin="7516,2190" coordsize="12,2">
              <v:shape style="position:absolute;left:7516;top:2190;width:12;height:2" coordorigin="7516,2190" coordsize="12,0" path="m7516,2190l7528,2190e" filled="false" stroked="true" strokeweight=".6pt" strokecolor="#000000">
                <v:path arrowok="t"/>
              </v:shape>
            </v:group>
            <v:group style="position:absolute;left:7535;top:2190;width:12;height:2" coordorigin="7535,2190" coordsize="12,2">
              <v:shape style="position:absolute;left:7535;top:2190;width:12;height:2" coordorigin="7535,2190" coordsize="12,0" path="m7535,2190l7547,2190e" filled="false" stroked="true" strokeweight=".6pt" strokecolor="#000000">
                <v:path arrowok="t"/>
              </v:shape>
            </v:group>
            <v:group style="position:absolute;left:7554;top:2190;width:12;height:2" coordorigin="7554,2190" coordsize="12,2">
              <v:shape style="position:absolute;left:7554;top:2190;width:12;height:2" coordorigin="7554,2190" coordsize="12,0" path="m7554,2190l7566,2190e" filled="false" stroked="true" strokeweight=".6pt" strokecolor="#000000">
                <v:path arrowok="t"/>
              </v:shape>
            </v:group>
            <v:group style="position:absolute;left:7573;top:2190;width:12;height:2" coordorigin="7573,2190" coordsize="12,2">
              <v:shape style="position:absolute;left:7573;top:2190;width:12;height:2" coordorigin="7573,2190" coordsize="12,0" path="m7573,2190l7585,2190e" filled="false" stroked="true" strokeweight=".6pt" strokecolor="#000000">
                <v:path arrowok="t"/>
              </v:shape>
            </v:group>
            <v:group style="position:absolute;left:7592;top:2190;width:12;height:2" coordorigin="7592,2190" coordsize="12,2">
              <v:shape style="position:absolute;left:7592;top:2190;width:12;height:2" coordorigin="7592,2190" coordsize="12,0" path="m7592,2190l7604,2190e" filled="false" stroked="true" strokeweight=".6pt" strokecolor="#000000">
                <v:path arrowok="t"/>
              </v:shape>
            </v:group>
            <v:group style="position:absolute;left:7612;top:2190;width:12;height:2" coordorigin="7612,2190" coordsize="12,2">
              <v:shape style="position:absolute;left:7612;top:2190;width:12;height:2" coordorigin="7612,2190" coordsize="12,0" path="m7612,2190l7624,2190e" filled="false" stroked="true" strokeweight=".6pt" strokecolor="#000000">
                <v:path arrowok="t"/>
              </v:shape>
            </v:group>
            <v:group style="position:absolute;left:7631;top:2190;width:12;height:2" coordorigin="7631,2190" coordsize="12,2">
              <v:shape style="position:absolute;left:7631;top:2190;width:12;height:2" coordorigin="7631,2190" coordsize="12,0" path="m7631,2190l7643,2190e" filled="false" stroked="true" strokeweight=".6pt" strokecolor="#000000">
                <v:path arrowok="t"/>
              </v:shape>
            </v:group>
            <v:group style="position:absolute;left:7650;top:2190;width:12;height:2" coordorigin="7650,2190" coordsize="12,2">
              <v:shape style="position:absolute;left:7650;top:2190;width:12;height:2" coordorigin="7650,2190" coordsize="12,0" path="m7650,2190l7662,2190e" filled="false" stroked="true" strokeweight=".6pt" strokecolor="#000000">
                <v:path arrowok="t"/>
              </v:shape>
            </v:group>
            <v:group style="position:absolute;left:7669;top:2190;width:12;height:2" coordorigin="7669,2190" coordsize="12,2">
              <v:shape style="position:absolute;left:7669;top:2190;width:12;height:2" coordorigin="7669,2190" coordsize="12,0" path="m7669,2190l7681,2190e" filled="false" stroked="true" strokeweight=".6pt" strokecolor="#000000">
                <v:path arrowok="t"/>
              </v:shape>
            </v:group>
            <v:group style="position:absolute;left:7688;top:2190;width:12;height:2" coordorigin="7688,2190" coordsize="12,2">
              <v:shape style="position:absolute;left:7688;top:2190;width:12;height:2" coordorigin="7688,2190" coordsize="12,0" path="m7688,2190l7700,2190e" filled="false" stroked="true" strokeweight=".6pt" strokecolor="#000000">
                <v:path arrowok="t"/>
              </v:shape>
            </v:group>
            <v:group style="position:absolute;left:7708;top:2190;width:12;height:2" coordorigin="7708,2190" coordsize="12,2">
              <v:shape style="position:absolute;left:7708;top:2190;width:12;height:2" coordorigin="7708,2190" coordsize="12,0" path="m7708,2190l7720,2190e" filled="false" stroked="true" strokeweight=".6pt" strokecolor="#000000">
                <v:path arrowok="t"/>
              </v:shape>
            </v:group>
            <v:group style="position:absolute;left:7727;top:2190;width:12;height:2" coordorigin="7727,2190" coordsize="12,2">
              <v:shape style="position:absolute;left:7727;top:2190;width:12;height:2" coordorigin="7727,2190" coordsize="12,0" path="m7727,2190l7739,2190e" filled="false" stroked="true" strokeweight=".6pt" strokecolor="#000000">
                <v:path arrowok="t"/>
              </v:shape>
            </v:group>
            <v:group style="position:absolute;left:7746;top:2190;width:12;height:2" coordorigin="7746,2190" coordsize="12,2">
              <v:shape style="position:absolute;left:7746;top:2190;width:12;height:2" coordorigin="7746,2190" coordsize="12,0" path="m7746,2190l7758,2190e" filled="false" stroked="true" strokeweight=".6pt" strokecolor="#000000">
                <v:path arrowok="t"/>
              </v:shape>
            </v:group>
            <v:group style="position:absolute;left:7765;top:2190;width:12;height:2" coordorigin="7765,2190" coordsize="12,2">
              <v:shape style="position:absolute;left:7765;top:2190;width:12;height:2" coordorigin="7765,2190" coordsize="12,0" path="m7765,2190l7777,2190e" filled="false" stroked="true" strokeweight=".6pt" strokecolor="#000000">
                <v:path arrowok="t"/>
              </v:shape>
            </v:group>
            <v:group style="position:absolute;left:7784;top:2190;width:12;height:2" coordorigin="7784,2190" coordsize="12,2">
              <v:shape style="position:absolute;left:7784;top:2190;width:12;height:2" coordorigin="7784,2190" coordsize="12,0" path="m7784,2190l7796,2190e" filled="false" stroked="true" strokeweight=".6pt" strokecolor="#000000">
                <v:path arrowok="t"/>
              </v:shape>
            </v:group>
            <v:group style="position:absolute;left:7804;top:2190;width:12;height:2" coordorigin="7804,2190" coordsize="12,2">
              <v:shape style="position:absolute;left:7804;top:2190;width:12;height:2" coordorigin="7804,2190" coordsize="12,0" path="m7804,2190l7816,2190e" filled="false" stroked="true" strokeweight=".6pt" strokecolor="#000000">
                <v:path arrowok="t"/>
              </v:shape>
            </v:group>
            <v:group style="position:absolute;left:7823;top:2190;width:12;height:2" coordorigin="7823,2190" coordsize="12,2">
              <v:shape style="position:absolute;left:7823;top:2190;width:12;height:2" coordorigin="7823,2190" coordsize="12,0" path="m7823,2190l7835,2190e" filled="false" stroked="true" strokeweight=".6pt" strokecolor="#000000">
                <v:path arrowok="t"/>
              </v:shape>
            </v:group>
            <v:group style="position:absolute;left:7842;top:2190;width:12;height:2" coordorigin="7842,2190" coordsize="12,2">
              <v:shape style="position:absolute;left:7842;top:2190;width:12;height:2" coordorigin="7842,2190" coordsize="12,0" path="m7842,2190l7854,2190e" filled="false" stroked="true" strokeweight=".6pt" strokecolor="#000000">
                <v:path arrowok="t"/>
              </v:shape>
            </v:group>
            <v:group style="position:absolute;left:7861;top:2190;width:12;height:2" coordorigin="7861,2190" coordsize="12,2">
              <v:shape style="position:absolute;left:7861;top:2190;width:12;height:2" coordorigin="7861,2190" coordsize="12,0" path="m7861,2190l7873,2190e" filled="false" stroked="true" strokeweight=".6pt" strokecolor="#000000">
                <v:path arrowok="t"/>
              </v:shape>
            </v:group>
            <v:group style="position:absolute;left:7880;top:2190;width:12;height:2" coordorigin="7880,2190" coordsize="12,2">
              <v:shape style="position:absolute;left:7880;top:2190;width:12;height:2" coordorigin="7880,2190" coordsize="12,0" path="m7880,2190l7892,2190e" filled="false" stroked="true" strokeweight=".6pt" strokecolor="#000000">
                <v:path arrowok="t"/>
              </v:shape>
            </v:group>
            <v:group style="position:absolute;left:7900;top:2190;width:12;height:2" coordorigin="7900,2190" coordsize="12,2">
              <v:shape style="position:absolute;left:7900;top:2190;width:12;height:2" coordorigin="7900,2190" coordsize="12,0" path="m7900,2190l7912,2190e" filled="false" stroked="true" strokeweight=".6pt" strokecolor="#000000">
                <v:path arrowok="t"/>
              </v:shape>
            </v:group>
            <v:group style="position:absolute;left:7919;top:2190;width:12;height:2" coordorigin="7919,2190" coordsize="12,2">
              <v:shape style="position:absolute;left:7919;top:2190;width:12;height:2" coordorigin="7919,2190" coordsize="12,0" path="m7919,2190l7931,2190e" filled="false" stroked="true" strokeweight=".6pt" strokecolor="#000000">
                <v:path arrowok="t"/>
              </v:shape>
            </v:group>
            <v:group style="position:absolute;left:7938;top:2190;width:12;height:2" coordorigin="7938,2190" coordsize="12,2">
              <v:shape style="position:absolute;left:7938;top:2190;width:12;height:2" coordorigin="7938,2190" coordsize="12,0" path="m7938,2190l7950,2190e" filled="false" stroked="true" strokeweight=".6pt" strokecolor="#000000">
                <v:path arrowok="t"/>
              </v:shape>
            </v:group>
            <v:group style="position:absolute;left:7957;top:2190;width:12;height:2" coordorigin="7957,2190" coordsize="12,2">
              <v:shape style="position:absolute;left:7957;top:2190;width:12;height:2" coordorigin="7957,2190" coordsize="12,0" path="m7957,2190l7969,2190e" filled="false" stroked="true" strokeweight=".6pt" strokecolor="#000000">
                <v:path arrowok="t"/>
              </v:shape>
            </v:group>
            <v:group style="position:absolute;left:7976;top:2190;width:12;height:2" coordorigin="7976,2190" coordsize="12,2">
              <v:shape style="position:absolute;left:7976;top:2190;width:12;height:2" coordorigin="7976,2190" coordsize="12,0" path="m7976,2190l7988,2190e" filled="false" stroked="true" strokeweight=".6pt" strokecolor="#000000">
                <v:path arrowok="t"/>
              </v:shape>
            </v:group>
            <v:group style="position:absolute;left:7996;top:2190;width:12;height:2" coordorigin="7996,2190" coordsize="12,2">
              <v:shape style="position:absolute;left:7996;top:2190;width:12;height:2" coordorigin="7996,2190" coordsize="12,0" path="m7996,2190l8008,2190e" filled="false" stroked="true" strokeweight=".6pt" strokecolor="#000000">
                <v:path arrowok="t"/>
              </v:shape>
            </v:group>
            <v:group style="position:absolute;left:8015;top:2190;width:12;height:2" coordorigin="8015,2190" coordsize="12,2">
              <v:shape style="position:absolute;left:8015;top:2190;width:12;height:2" coordorigin="8015,2190" coordsize="12,0" path="m8015,2190l8027,2190e" filled="false" stroked="true" strokeweight=".6pt" strokecolor="#000000">
                <v:path arrowok="t"/>
              </v:shape>
            </v:group>
            <v:group style="position:absolute;left:8034;top:2190;width:12;height:2" coordorigin="8034,2190" coordsize="12,2">
              <v:shape style="position:absolute;left:8034;top:2190;width:12;height:2" coordorigin="8034,2190" coordsize="12,0" path="m8034,2190l8046,2190e" filled="false" stroked="true" strokeweight=".6pt" strokecolor="#000000">
                <v:path arrowok="t"/>
              </v:shape>
            </v:group>
            <v:group style="position:absolute;left:8053;top:2190;width:12;height:2" coordorigin="8053,2190" coordsize="12,2">
              <v:shape style="position:absolute;left:8053;top:2190;width:12;height:2" coordorigin="8053,2190" coordsize="12,0" path="m8053,2190l8065,2190e" filled="false" stroked="true" strokeweight=".6pt" strokecolor="#000000">
                <v:path arrowok="t"/>
              </v:shape>
            </v:group>
            <v:group style="position:absolute;left:8072;top:2190;width:12;height:2" coordorigin="8072,2190" coordsize="12,2">
              <v:shape style="position:absolute;left:8072;top:2190;width:12;height:2" coordorigin="8072,2190" coordsize="12,0" path="m8072,2190l8084,2190e" filled="false" stroked="true" strokeweight=".6pt" strokecolor="#000000">
                <v:path arrowok="t"/>
              </v:shape>
            </v:group>
            <v:group style="position:absolute;left:8092;top:2190;width:12;height:2" coordorigin="8092,2190" coordsize="12,2">
              <v:shape style="position:absolute;left:8092;top:2190;width:12;height:2" coordorigin="8092,2190" coordsize="12,0" path="m8092,2190l8104,2190e" filled="false" stroked="true" strokeweight=".6pt" strokecolor="#000000">
                <v:path arrowok="t"/>
              </v:shape>
            </v:group>
            <v:group style="position:absolute;left:8111;top:2190;width:12;height:2" coordorigin="8111,2190" coordsize="12,2">
              <v:shape style="position:absolute;left:8111;top:2190;width:12;height:2" coordorigin="8111,2190" coordsize="12,0" path="m8111,2190l8123,2190e" filled="false" stroked="true" strokeweight=".6pt" strokecolor="#000000">
                <v:path arrowok="t"/>
              </v:shape>
            </v:group>
            <v:group style="position:absolute;left:8130;top:2190;width:12;height:2" coordorigin="8130,2190" coordsize="12,2">
              <v:shape style="position:absolute;left:8130;top:2190;width:12;height:2" coordorigin="8130,2190" coordsize="12,0" path="m8130,2190l8142,2190e" filled="false" stroked="true" strokeweight=".6pt" strokecolor="#000000">
                <v:path arrowok="t"/>
              </v:shape>
            </v:group>
            <v:group style="position:absolute;left:8149;top:2190;width:12;height:2" coordorigin="8149,2190" coordsize="12,2">
              <v:shape style="position:absolute;left:8149;top:2190;width:12;height:2" coordorigin="8149,2190" coordsize="12,0" path="m8149,2190l8161,2190e" filled="false" stroked="true" strokeweight=".6pt" strokecolor="#000000">
                <v:path arrowok="t"/>
              </v:shape>
            </v:group>
            <v:group style="position:absolute;left:8168;top:2190;width:12;height:2" coordorigin="8168,2190" coordsize="12,2">
              <v:shape style="position:absolute;left:8168;top:2190;width:12;height:2" coordorigin="8168,2190" coordsize="12,0" path="m8168,2190l8180,2190e" filled="false" stroked="true" strokeweight=".6pt" strokecolor="#000000">
                <v:path arrowok="t"/>
              </v:shape>
            </v:group>
            <v:group style="position:absolute;left:8188;top:2190;width:12;height:2" coordorigin="8188,2190" coordsize="12,2">
              <v:shape style="position:absolute;left:8188;top:2190;width:12;height:2" coordorigin="8188,2190" coordsize="12,0" path="m8188,2190l8200,2190e" filled="false" stroked="true" strokeweight=".6pt" strokecolor="#000000">
                <v:path arrowok="t"/>
              </v:shape>
            </v:group>
            <v:group style="position:absolute;left:8207;top:2190;width:12;height:2" coordorigin="8207,2190" coordsize="12,2">
              <v:shape style="position:absolute;left:8207;top:2190;width:12;height:2" coordorigin="8207,2190" coordsize="12,0" path="m8207,2190l8219,2190e" filled="false" stroked="true" strokeweight=".6pt" strokecolor="#000000">
                <v:path arrowok="t"/>
              </v:shape>
            </v:group>
            <v:group style="position:absolute;left:8226;top:2190;width:12;height:2" coordorigin="8226,2190" coordsize="12,2">
              <v:shape style="position:absolute;left:8226;top:2190;width:12;height:2" coordorigin="8226,2190" coordsize="12,0" path="m8226,2190l8238,2190e" filled="false" stroked="true" strokeweight=".6pt" strokecolor="#000000">
                <v:path arrowok="t"/>
              </v:shape>
            </v:group>
            <v:group style="position:absolute;left:8245;top:2190;width:12;height:2" coordorigin="8245,2190" coordsize="12,2">
              <v:shape style="position:absolute;left:8245;top:2190;width:12;height:2" coordorigin="8245,2190" coordsize="12,0" path="m8245,2190l8257,2190e" filled="false" stroked="true" strokeweight=".6pt" strokecolor="#000000">
                <v:path arrowok="t"/>
              </v:shape>
            </v:group>
            <v:group style="position:absolute;left:8264;top:2190;width:12;height:2" coordorigin="8264,2190" coordsize="12,2">
              <v:shape style="position:absolute;left:8264;top:2190;width:12;height:2" coordorigin="8264,2190" coordsize="12,0" path="m8264,2190l8276,2190e" filled="false" stroked="true" strokeweight=".6pt" strokecolor="#000000">
                <v:path arrowok="t"/>
              </v:shape>
            </v:group>
            <v:group style="position:absolute;left:8284;top:2190;width:12;height:2" coordorigin="8284,2190" coordsize="12,2">
              <v:shape style="position:absolute;left:8284;top:2190;width:12;height:2" coordorigin="8284,2190" coordsize="12,0" path="m8284,2190l8296,2190e" filled="false" stroked="true" strokeweight=".6pt" strokecolor="#000000">
                <v:path arrowok="t"/>
              </v:shape>
            </v:group>
            <v:group style="position:absolute;left:8303;top:2190;width:12;height:2" coordorigin="8303,2190" coordsize="12,2">
              <v:shape style="position:absolute;left:8303;top:2190;width:12;height:2" coordorigin="8303,2190" coordsize="12,0" path="m8303,2190l8315,2190e" filled="false" stroked="true" strokeweight=".6pt" strokecolor="#000000">
                <v:path arrowok="t"/>
              </v:shape>
            </v:group>
            <v:group style="position:absolute;left:8322;top:2190;width:12;height:2" coordorigin="8322,2190" coordsize="12,2">
              <v:shape style="position:absolute;left:8322;top:2190;width:12;height:2" coordorigin="8322,2190" coordsize="12,0" path="m8322,2190l8334,2190e" filled="false" stroked="true" strokeweight=".6pt" strokecolor="#000000">
                <v:path arrowok="t"/>
              </v:shape>
            </v:group>
            <v:group style="position:absolute;left:8341;top:2190;width:12;height:2" coordorigin="8341,2190" coordsize="12,2">
              <v:shape style="position:absolute;left:8341;top:2190;width:12;height:2" coordorigin="8341,2190" coordsize="12,0" path="m8341,2190l8353,2190e" filled="false" stroked="true" strokeweight=".6pt" strokecolor="#000000">
                <v:path arrowok="t"/>
              </v:shape>
            </v:group>
            <v:group style="position:absolute;left:8360;top:2190;width:12;height:2" coordorigin="8360,2190" coordsize="12,2">
              <v:shape style="position:absolute;left:8360;top:2190;width:12;height:2" coordorigin="8360,2190" coordsize="12,0" path="m8360,2190l8372,2190e" filled="false" stroked="true" strokeweight=".6pt" strokecolor="#000000">
                <v:path arrowok="t"/>
              </v:shape>
            </v:group>
            <v:group style="position:absolute;left:8380;top:2190;width:12;height:2" coordorigin="8380,2190" coordsize="12,2">
              <v:shape style="position:absolute;left:8380;top:2190;width:12;height:2" coordorigin="8380,2190" coordsize="12,0" path="m8380,2190l8392,2190e" filled="false" stroked="true" strokeweight=".6pt" strokecolor="#000000">
                <v:path arrowok="t"/>
              </v:shape>
            </v:group>
            <v:group style="position:absolute;left:8399;top:2190;width:12;height:2" coordorigin="8399,2190" coordsize="12,2">
              <v:shape style="position:absolute;left:8399;top:2190;width:12;height:2" coordorigin="8399,2190" coordsize="12,0" path="m8399,2190l8411,2190e" filled="false" stroked="true" strokeweight=".6pt" strokecolor="#000000">
                <v:path arrowok="t"/>
              </v:shape>
            </v:group>
            <v:group style="position:absolute;left:8418;top:2190;width:12;height:2" coordorigin="8418,2190" coordsize="12,2">
              <v:shape style="position:absolute;left:8418;top:2190;width:12;height:2" coordorigin="8418,2190" coordsize="12,0" path="m8418,2190l8430,2190e" filled="false" stroked="true" strokeweight=".6pt" strokecolor="#000000">
                <v:path arrowok="t"/>
              </v:shape>
            </v:group>
            <v:group style="position:absolute;left:8437;top:2190;width:12;height:2" coordorigin="8437,2190" coordsize="12,2">
              <v:shape style="position:absolute;left:8437;top:2190;width:12;height:2" coordorigin="8437,2190" coordsize="12,0" path="m8437,2190l8449,2190e" filled="false" stroked="true" strokeweight=".6pt" strokecolor="#000000">
                <v:path arrowok="t"/>
              </v:shape>
            </v:group>
            <v:group style="position:absolute;left:8456;top:2190;width:12;height:2" coordorigin="8456,2190" coordsize="12,2">
              <v:shape style="position:absolute;left:8456;top:2190;width:12;height:2" coordorigin="8456,2190" coordsize="12,0" path="m8456,2190l8468,2190e" filled="false" stroked="true" strokeweight=".6pt" strokecolor="#000000">
                <v:path arrowok="t"/>
              </v:shape>
            </v:group>
            <v:group style="position:absolute;left:8476;top:2190;width:12;height:2" coordorigin="8476,2190" coordsize="12,2">
              <v:shape style="position:absolute;left:8476;top:2190;width:12;height:2" coordorigin="8476,2190" coordsize="12,0" path="m8476,2190l8488,2190e" filled="false" stroked="true" strokeweight=".6pt" strokecolor="#000000">
                <v:path arrowok="t"/>
              </v:shape>
            </v:group>
            <v:group style="position:absolute;left:8495;top:2190;width:12;height:2" coordorigin="8495,2190" coordsize="12,2">
              <v:shape style="position:absolute;left:8495;top:2190;width:12;height:2" coordorigin="8495,2190" coordsize="12,0" path="m8495,2190l8507,2190e" filled="false" stroked="true" strokeweight=".6pt" strokecolor="#000000">
                <v:path arrowok="t"/>
              </v:shape>
            </v:group>
            <v:group style="position:absolute;left:8514;top:2190;width:12;height:2" coordorigin="8514,2190" coordsize="12,2">
              <v:shape style="position:absolute;left:8514;top:2190;width:12;height:2" coordorigin="8514,2190" coordsize="12,0" path="m8514,2190l8526,2190e" filled="false" stroked="true" strokeweight=".6pt" strokecolor="#000000">
                <v:path arrowok="t"/>
              </v:shape>
            </v:group>
            <v:group style="position:absolute;left:8533;top:2190;width:12;height:2" coordorigin="8533,2190" coordsize="12,2">
              <v:shape style="position:absolute;left:8533;top:2190;width:12;height:2" coordorigin="8533,2190" coordsize="12,0" path="m8533,2190l8545,2190e" filled="false" stroked="true" strokeweight=".6pt" strokecolor="#000000">
                <v:path arrowok="t"/>
              </v:shape>
            </v:group>
            <v:group style="position:absolute;left:8552;top:2190;width:12;height:2" coordorigin="8552,2190" coordsize="12,2">
              <v:shape style="position:absolute;left:8552;top:2190;width:12;height:2" coordorigin="8552,2190" coordsize="12,0" path="m8552,2190l8564,2190e" filled="false" stroked="true" strokeweight=".6pt" strokecolor="#000000">
                <v:path arrowok="t"/>
              </v:shape>
            </v:group>
            <v:group style="position:absolute;left:8572;top:2190;width:12;height:2" coordorigin="8572,2190" coordsize="12,2">
              <v:shape style="position:absolute;left:8572;top:2190;width:12;height:2" coordorigin="8572,2190" coordsize="12,0" path="m8572,2190l8584,2190e" filled="false" stroked="true" strokeweight=".6pt" strokecolor="#000000">
                <v:path arrowok="t"/>
              </v:shape>
            </v:group>
            <v:group style="position:absolute;left:8591;top:2190;width:12;height:2" coordorigin="8591,2190" coordsize="12,2">
              <v:shape style="position:absolute;left:8591;top:2190;width:12;height:2" coordorigin="8591,2190" coordsize="12,0" path="m8591,2190l8603,2190e" filled="false" stroked="true" strokeweight=".6pt" strokecolor="#000000">
                <v:path arrowok="t"/>
              </v:shape>
            </v:group>
            <v:group style="position:absolute;left:8610;top:2190;width:12;height:2" coordorigin="8610,2190" coordsize="12,2">
              <v:shape style="position:absolute;left:8610;top:2190;width:12;height:2" coordorigin="8610,2190" coordsize="12,0" path="m8610,2190l8622,2190e" filled="false" stroked="true" strokeweight=".6pt" strokecolor="#000000">
                <v:path arrowok="t"/>
              </v:shape>
            </v:group>
            <v:group style="position:absolute;left:8629;top:2190;width:12;height:2" coordorigin="8629,2190" coordsize="12,2">
              <v:shape style="position:absolute;left:8629;top:2190;width:12;height:2" coordorigin="8629,2190" coordsize="12,0" path="m8629,2190l8641,2190e" filled="false" stroked="true" strokeweight=".6pt" strokecolor="#000000">
                <v:path arrowok="t"/>
              </v:shape>
            </v:group>
            <v:group style="position:absolute;left:8648;top:2190;width:12;height:2" coordorigin="8648,2190" coordsize="12,2">
              <v:shape style="position:absolute;left:8648;top:2190;width:12;height:2" coordorigin="8648,2190" coordsize="12,0" path="m8648,2190l8660,2190e" filled="false" stroked="true" strokeweight=".6pt" strokecolor="#000000">
                <v:path arrowok="t"/>
              </v:shape>
            </v:group>
            <v:group style="position:absolute;left:8668;top:2190;width:12;height:2" coordorigin="8668,2190" coordsize="12,2">
              <v:shape style="position:absolute;left:8668;top:2190;width:12;height:2" coordorigin="8668,2190" coordsize="12,0" path="m8668,2190l8680,2190e" filled="false" stroked="true" strokeweight=".6pt" strokecolor="#000000">
                <v:path arrowok="t"/>
              </v:shape>
            </v:group>
            <v:group style="position:absolute;left:8687;top:2190;width:12;height:2" coordorigin="8687,2190" coordsize="12,2">
              <v:shape style="position:absolute;left:8687;top:2190;width:12;height:2" coordorigin="8687,2190" coordsize="12,0" path="m8687,2190l8699,2190e" filled="false" stroked="true" strokeweight=".6pt" strokecolor="#000000">
                <v:path arrowok="t"/>
              </v:shape>
            </v:group>
            <v:group style="position:absolute;left:8706;top:2190;width:12;height:2" coordorigin="8706,2190" coordsize="12,2">
              <v:shape style="position:absolute;left:8706;top:2190;width:12;height:2" coordorigin="8706,2190" coordsize="12,0" path="m8706,2190l8718,2190e" filled="false" stroked="true" strokeweight=".6pt" strokecolor="#000000">
                <v:path arrowok="t"/>
              </v:shape>
            </v:group>
            <v:group style="position:absolute;left:8725;top:2190;width:12;height:2" coordorigin="8725,2190" coordsize="12,2">
              <v:shape style="position:absolute;left:8725;top:2190;width:12;height:2" coordorigin="8725,2190" coordsize="12,0" path="m8725,2190l8737,2190e" filled="false" stroked="true" strokeweight=".6pt" strokecolor="#000000">
                <v:path arrowok="t"/>
              </v:shape>
            </v:group>
            <v:group style="position:absolute;left:8744;top:2190;width:12;height:2" coordorigin="8744,2190" coordsize="12,2">
              <v:shape style="position:absolute;left:8744;top:2190;width:12;height:2" coordorigin="8744,2190" coordsize="12,0" path="m8744,2190l8756,2190e" filled="false" stroked="true" strokeweight=".6pt" strokecolor="#000000">
                <v:path arrowok="t"/>
              </v:shape>
            </v:group>
            <v:group style="position:absolute;left:8764;top:2190;width:12;height:2" coordorigin="8764,2190" coordsize="12,2">
              <v:shape style="position:absolute;left:8764;top:2190;width:12;height:2" coordorigin="8764,2190" coordsize="12,0" path="m8764,2190l8776,2190e" filled="false" stroked="true" strokeweight=".6pt" strokecolor="#000000">
                <v:path arrowok="t"/>
              </v:shape>
            </v:group>
            <v:group style="position:absolute;left:8783;top:2190;width:12;height:2" coordorigin="8783,2190" coordsize="12,2">
              <v:shape style="position:absolute;left:8783;top:2190;width:12;height:2" coordorigin="8783,2190" coordsize="12,0" path="m8783,2190l8795,2190e" filled="false" stroked="true" strokeweight=".6pt" strokecolor="#000000">
                <v:path arrowok="t"/>
              </v:shape>
            </v:group>
            <v:group style="position:absolute;left:8802;top:2190;width:12;height:2" coordorigin="8802,2190" coordsize="12,2">
              <v:shape style="position:absolute;left:8802;top:2190;width:12;height:2" coordorigin="8802,2190" coordsize="12,0" path="m8802,2190l8814,2190e" filled="false" stroked="true" strokeweight=".6pt" strokecolor="#000000">
                <v:path arrowok="t"/>
              </v:shape>
            </v:group>
            <v:group style="position:absolute;left:8821;top:2190;width:12;height:2" coordorigin="8821,2190" coordsize="12,2">
              <v:shape style="position:absolute;left:8821;top:2190;width:12;height:2" coordorigin="8821,2190" coordsize="12,0" path="m8821,2190l8833,2190e" filled="false" stroked="true" strokeweight=".6pt" strokecolor="#000000">
                <v:path arrowok="t"/>
              </v:shape>
            </v:group>
            <v:group style="position:absolute;left:8840;top:2190;width:12;height:2" coordorigin="8840,2190" coordsize="12,2">
              <v:shape style="position:absolute;left:8840;top:2190;width:12;height:2" coordorigin="8840,2190" coordsize="12,0" path="m8840,2190l8852,2190e" filled="false" stroked="true" strokeweight=".6pt" strokecolor="#000000">
                <v:path arrowok="t"/>
              </v:shape>
            </v:group>
            <v:group style="position:absolute;left:8860;top:2190;width:12;height:2" coordorigin="8860,2190" coordsize="12,2">
              <v:shape style="position:absolute;left:8860;top:2190;width:12;height:2" coordorigin="8860,2190" coordsize="12,0" path="m8860,2190l8872,2190e" filled="false" stroked="true" strokeweight=".6pt" strokecolor="#000000">
                <v:path arrowok="t"/>
              </v:shape>
            </v:group>
            <v:group style="position:absolute;left:8879;top:2190;width:12;height:2" coordorigin="8879,2190" coordsize="12,2">
              <v:shape style="position:absolute;left:8879;top:2190;width:12;height:2" coordorigin="8879,2190" coordsize="12,0" path="m8879,2190l8891,2190e" filled="false" stroked="true" strokeweight=".6pt" strokecolor="#000000">
                <v:path arrowok="t"/>
              </v:shape>
            </v:group>
            <v:group style="position:absolute;left:8898;top:2190;width:12;height:2" coordorigin="8898,2190" coordsize="12,2">
              <v:shape style="position:absolute;left:8898;top:2190;width:12;height:2" coordorigin="8898,2190" coordsize="12,0" path="m8898,2190l8910,2190e" filled="false" stroked="true" strokeweight=".6pt" strokecolor="#000000">
                <v:path arrowok="t"/>
              </v:shape>
            </v:group>
            <v:group style="position:absolute;left:8917;top:2190;width:12;height:2" coordorigin="8917,2190" coordsize="12,2">
              <v:shape style="position:absolute;left:8917;top:2190;width:12;height:2" coordorigin="8917,2190" coordsize="12,0" path="m8917,2190l8929,2190e" filled="false" stroked="true" strokeweight=".6pt" strokecolor="#000000">
                <v:path arrowok="t"/>
              </v:shape>
            </v:group>
            <v:group style="position:absolute;left:8936;top:2190;width:12;height:2" coordorigin="8936,2190" coordsize="12,2">
              <v:shape style="position:absolute;left:8936;top:2190;width:12;height:2" coordorigin="8936,2190" coordsize="12,0" path="m8936,2190l8948,2190e" filled="false" stroked="true" strokeweight=".6pt" strokecolor="#000000">
                <v:path arrowok="t"/>
              </v:shape>
            </v:group>
            <v:group style="position:absolute;left:8956;top:2190;width:12;height:2" coordorigin="8956,2190" coordsize="12,2">
              <v:shape style="position:absolute;left:8956;top:2190;width:12;height:2" coordorigin="8956,2190" coordsize="12,0" path="m8956,2190l8968,2190e" filled="false" stroked="true" strokeweight=".6pt" strokecolor="#000000">
                <v:path arrowok="t"/>
              </v:shape>
            </v:group>
            <v:group style="position:absolute;left:8975;top:2190;width:12;height:2" coordorigin="8975,2190" coordsize="12,2">
              <v:shape style="position:absolute;left:8975;top:2190;width:12;height:2" coordorigin="8975,2190" coordsize="12,0" path="m8975,2190l8987,2190e" filled="false" stroked="true" strokeweight=".6pt" strokecolor="#000000">
                <v:path arrowok="t"/>
              </v:shape>
            </v:group>
            <v:group style="position:absolute;left:8994;top:2190;width:12;height:2" coordorigin="8994,2190" coordsize="12,2">
              <v:shape style="position:absolute;left:8994;top:2190;width:12;height:2" coordorigin="8994,2190" coordsize="12,0" path="m8994,2190l9006,2190e" filled="false" stroked="true" strokeweight=".6pt" strokecolor="#000000">
                <v:path arrowok="t"/>
              </v:shape>
            </v:group>
            <v:group style="position:absolute;left:9013;top:2190;width:12;height:2" coordorigin="9013,2190" coordsize="12,2">
              <v:shape style="position:absolute;left:9013;top:2190;width:12;height:2" coordorigin="9013,2190" coordsize="12,0" path="m9013,2190l9025,2190e" filled="false" stroked="true" strokeweight=".6pt" strokecolor="#000000">
                <v:path arrowok="t"/>
              </v:shape>
            </v:group>
            <v:group style="position:absolute;left:9032;top:2190;width:12;height:2" coordorigin="9032,2190" coordsize="12,2">
              <v:shape style="position:absolute;left:9032;top:2190;width:12;height:2" coordorigin="9032,2190" coordsize="12,0" path="m9032,2190l9044,2190e" filled="false" stroked="true" strokeweight=".6pt" strokecolor="#000000">
                <v:path arrowok="t"/>
              </v:shape>
            </v:group>
            <v:group style="position:absolute;left:9052;top:2190;width:12;height:2" coordorigin="9052,2190" coordsize="12,2">
              <v:shape style="position:absolute;left:9052;top:2190;width:12;height:2" coordorigin="9052,2190" coordsize="12,0" path="m9052,2190l9064,2190e" filled="false" stroked="true" strokeweight=".6pt" strokecolor="#000000">
                <v:path arrowok="t"/>
              </v:shape>
            </v:group>
            <v:group style="position:absolute;left:9071;top:2190;width:12;height:2" coordorigin="9071,2190" coordsize="12,2">
              <v:shape style="position:absolute;left:9071;top:2190;width:12;height:2" coordorigin="9071,2190" coordsize="12,0" path="m9071,2190l9083,2190e" filled="false" stroked="true" strokeweight=".6pt" strokecolor="#000000">
                <v:path arrowok="t"/>
              </v:shape>
            </v:group>
            <v:group style="position:absolute;left:9090;top:2190;width:12;height:2" coordorigin="9090,2190" coordsize="12,2">
              <v:shape style="position:absolute;left:9090;top:2190;width:12;height:2" coordorigin="9090,2190" coordsize="12,0" path="m9090,2190l9102,2190e" filled="false" stroked="true" strokeweight=".6pt" strokecolor="#000000">
                <v:path arrowok="t"/>
              </v:shape>
            </v:group>
            <v:group style="position:absolute;left:9109;top:2190;width:12;height:2" coordorigin="9109,2190" coordsize="12,2">
              <v:shape style="position:absolute;left:9109;top:2190;width:12;height:2" coordorigin="9109,2190" coordsize="12,0" path="m9109,2190l9121,2190e" filled="false" stroked="true" strokeweight=".6pt" strokecolor="#000000">
                <v:path arrowok="t"/>
              </v:shape>
            </v:group>
            <v:group style="position:absolute;left:9128;top:2190;width:12;height:2" coordorigin="9128,2190" coordsize="12,2">
              <v:shape style="position:absolute;left:9128;top:2190;width:12;height:2" coordorigin="9128,2190" coordsize="12,0" path="m9128,2190l9140,2190e" filled="false" stroked="true" strokeweight=".6pt" strokecolor="#000000">
                <v:path arrowok="t"/>
              </v:shape>
            </v:group>
            <v:group style="position:absolute;left:9148;top:2190;width:12;height:2" coordorigin="9148,2190" coordsize="12,2">
              <v:shape style="position:absolute;left:9148;top:2190;width:12;height:2" coordorigin="9148,2190" coordsize="12,0" path="m9148,2190l9160,2190e" filled="false" stroked="true" strokeweight=".6pt" strokecolor="#000000">
                <v:path arrowok="t"/>
              </v:shape>
            </v:group>
            <v:group style="position:absolute;left:9167;top:2190;width:12;height:2" coordorigin="9167,2190" coordsize="12,2">
              <v:shape style="position:absolute;left:9167;top:2190;width:12;height:2" coordorigin="9167,2190" coordsize="12,0" path="m9167,2190l9179,2190e" filled="false" stroked="true" strokeweight=".6pt" strokecolor="#000000">
                <v:path arrowok="t"/>
              </v:shape>
            </v:group>
            <v:group style="position:absolute;left:9186;top:2190;width:12;height:2" coordorigin="9186,2190" coordsize="12,2">
              <v:shape style="position:absolute;left:9186;top:2190;width:12;height:2" coordorigin="9186,2190" coordsize="12,0" path="m9186,2190l9198,2190e" filled="false" stroked="true" strokeweight=".6pt" strokecolor="#000000">
                <v:path arrowok="t"/>
              </v:shape>
            </v:group>
            <v:group style="position:absolute;left:9205;top:2190;width:12;height:2" coordorigin="9205,2190" coordsize="12,2">
              <v:shape style="position:absolute;left:9205;top:2190;width:12;height:2" coordorigin="9205,2190" coordsize="12,0" path="m9205,2190l9217,2190e" filled="false" stroked="true" strokeweight=".6pt" strokecolor="#000000">
                <v:path arrowok="t"/>
              </v:shape>
            </v:group>
            <v:group style="position:absolute;left:9224;top:2190;width:12;height:2" coordorigin="9224,2190" coordsize="12,2">
              <v:shape style="position:absolute;left:9224;top:2190;width:12;height:2" coordorigin="9224,2190" coordsize="12,0" path="m9224,2190l9236,2190e" filled="false" stroked="true" strokeweight=".6pt" strokecolor="#000000">
                <v:path arrowok="t"/>
              </v:shape>
            </v:group>
            <v:group style="position:absolute;left:9244;top:2190;width:12;height:2" coordorigin="9244,2190" coordsize="12,2">
              <v:shape style="position:absolute;left:9244;top:2190;width:12;height:2" coordorigin="9244,2190" coordsize="12,0" path="m9244,2190l9256,2190e" filled="false" stroked="true" strokeweight=".6pt" strokecolor="#000000">
                <v:path arrowok="t"/>
              </v:shape>
            </v:group>
            <v:group style="position:absolute;left:9263;top:2190;width:12;height:2" coordorigin="9263,2190" coordsize="12,2">
              <v:shape style="position:absolute;left:9263;top:2190;width:12;height:2" coordorigin="9263,2190" coordsize="12,0" path="m9263,2190l9275,2190e" filled="false" stroked="true" strokeweight=".6pt" strokecolor="#000000">
                <v:path arrowok="t"/>
              </v:shape>
            </v:group>
            <v:group style="position:absolute;left:9282;top:2190;width:12;height:2" coordorigin="9282,2190" coordsize="12,2">
              <v:shape style="position:absolute;left:9282;top:2190;width:12;height:2" coordorigin="9282,2190" coordsize="12,0" path="m9282,2190l9294,2190e" filled="false" stroked="true" strokeweight=".6pt" strokecolor="#000000">
                <v:path arrowok="t"/>
              </v:shape>
            </v:group>
            <v:group style="position:absolute;left:9301;top:2190;width:12;height:2" coordorigin="9301,2190" coordsize="12,2">
              <v:shape style="position:absolute;left:9301;top:2190;width:12;height:2" coordorigin="9301,2190" coordsize="12,0" path="m9301,2190l9313,2190e" filled="false" stroked="true" strokeweight=".6pt" strokecolor="#000000">
                <v:path arrowok="t"/>
              </v:shape>
            </v:group>
            <v:group style="position:absolute;left:9320;top:2190;width:12;height:2" coordorigin="9320,2190" coordsize="12,2">
              <v:shape style="position:absolute;left:9320;top:2190;width:12;height:2" coordorigin="9320,2190" coordsize="12,0" path="m9320,2190l9332,2190e" filled="false" stroked="true" strokeweight=".6pt" strokecolor="#000000">
                <v:path arrowok="t"/>
              </v:shape>
            </v:group>
            <v:group style="position:absolute;left:9340;top:2190;width:12;height:2" coordorigin="9340,2190" coordsize="12,2">
              <v:shape style="position:absolute;left:9340;top:2190;width:12;height:2" coordorigin="9340,2190" coordsize="12,0" path="m9340,2190l9352,2190e" filled="false" stroked="true" strokeweight=".6pt" strokecolor="#000000">
                <v:path arrowok="t"/>
              </v:shape>
            </v:group>
            <v:group style="position:absolute;left:9359;top:2190;width:12;height:2" coordorigin="9359,2190" coordsize="12,2">
              <v:shape style="position:absolute;left:9359;top:2190;width:12;height:2" coordorigin="9359,2190" coordsize="12,0" path="m9359,2190l9371,2190e" filled="false" stroked="true" strokeweight=".6pt" strokecolor="#000000">
                <v:path arrowok="t"/>
              </v:shape>
            </v:group>
            <v:group style="position:absolute;left:9378;top:2190;width:12;height:2" coordorigin="9378,2190" coordsize="12,2">
              <v:shape style="position:absolute;left:9378;top:2190;width:12;height:2" coordorigin="9378,2190" coordsize="12,0" path="m9378,2190l9390,2190e" filled="false" stroked="true" strokeweight=".6pt" strokecolor="#000000">
                <v:path arrowok="t"/>
              </v:shape>
            </v:group>
            <v:group style="position:absolute;left:9397;top:2190;width:12;height:2" coordorigin="9397,2190" coordsize="12,2">
              <v:shape style="position:absolute;left:9397;top:2190;width:12;height:2" coordorigin="9397,2190" coordsize="12,0" path="m9397,2190l9409,2190e" filled="false" stroked="true" strokeweight=".6pt" strokecolor="#000000">
                <v:path arrowok="t"/>
              </v:shape>
            </v:group>
            <v:group style="position:absolute;left:9416;top:2190;width:12;height:2" coordorigin="9416,2190" coordsize="12,2">
              <v:shape style="position:absolute;left:9416;top:2190;width:12;height:2" coordorigin="9416,2190" coordsize="12,0" path="m9416,2190l9428,2190e" filled="false" stroked="true" strokeweight=".6pt" strokecolor="#000000">
                <v:path arrowok="t"/>
              </v:shape>
            </v:group>
            <v:group style="position:absolute;left:9436;top:2190;width:12;height:2" coordorigin="9436,2190" coordsize="12,2">
              <v:shape style="position:absolute;left:9436;top:2190;width:12;height:2" coordorigin="9436,2190" coordsize="12,0" path="m9436,2190l9448,2190e" filled="false" stroked="true" strokeweight=".6pt" strokecolor="#000000">
                <v:path arrowok="t"/>
              </v:shape>
            </v:group>
            <v:group style="position:absolute;left:9455;top:2190;width:12;height:2" coordorigin="9455,2190" coordsize="12,2">
              <v:shape style="position:absolute;left:9455;top:2190;width:12;height:2" coordorigin="9455,2190" coordsize="12,0" path="m9455,2190l9467,2190e" filled="false" stroked="true" strokeweight=".6pt" strokecolor="#000000">
                <v:path arrowok="t"/>
              </v:shape>
            </v:group>
            <v:group style="position:absolute;left:9474;top:2190;width:12;height:2" coordorigin="9474,2190" coordsize="12,2">
              <v:shape style="position:absolute;left:9474;top:2190;width:12;height:2" coordorigin="9474,2190" coordsize="12,0" path="m9474,2190l9486,2190e" filled="false" stroked="true" strokeweight=".6pt" strokecolor="#000000">
                <v:path arrowok="t"/>
              </v:shape>
            </v:group>
            <v:group style="position:absolute;left:9493;top:2190;width:12;height:2" coordorigin="9493,2190" coordsize="12,2">
              <v:shape style="position:absolute;left:9493;top:2190;width:12;height:2" coordorigin="9493,2190" coordsize="12,0" path="m9493,2190l9505,2190e" filled="false" stroked="true" strokeweight=".6pt" strokecolor="#000000">
                <v:path arrowok="t"/>
              </v:shape>
            </v:group>
            <v:group style="position:absolute;left:9512;top:2190;width:12;height:2" coordorigin="9512,2190" coordsize="12,2">
              <v:shape style="position:absolute;left:9512;top:2190;width:12;height:2" coordorigin="9512,2190" coordsize="12,0" path="m9512,2190l9524,2190e" filled="false" stroked="true" strokeweight=".6pt" strokecolor="#000000">
                <v:path arrowok="t"/>
              </v:shape>
            </v:group>
            <v:group style="position:absolute;left:9532;top:2190;width:12;height:2" coordorigin="9532,2190" coordsize="12,2">
              <v:shape style="position:absolute;left:9532;top:2190;width:12;height:2" coordorigin="9532,2190" coordsize="12,0" path="m9532,2190l9544,2190e" filled="false" stroked="true" strokeweight=".6pt" strokecolor="#000000">
                <v:path arrowok="t"/>
              </v:shape>
            </v:group>
            <v:group style="position:absolute;left:9551;top:2190;width:12;height:2" coordorigin="9551,2190" coordsize="12,2">
              <v:shape style="position:absolute;left:9551;top:2190;width:12;height:2" coordorigin="9551,2190" coordsize="12,0" path="m9551,2190l9563,2190e" filled="false" stroked="true" strokeweight=".6pt" strokecolor="#000000">
                <v:path arrowok="t"/>
              </v:shape>
            </v:group>
            <v:group style="position:absolute;left:9570;top:2190;width:12;height:2" coordorigin="9570,2190" coordsize="12,2">
              <v:shape style="position:absolute;left:9570;top:2190;width:12;height:2" coordorigin="9570,2190" coordsize="12,0" path="m9570,2190l9582,2190e" filled="false" stroked="true" strokeweight=".6pt" strokecolor="#000000">
                <v:path arrowok="t"/>
              </v:shape>
            </v:group>
            <v:group style="position:absolute;left:9589;top:2190;width:12;height:2" coordorigin="9589,2190" coordsize="12,2">
              <v:shape style="position:absolute;left:9589;top:2190;width:12;height:2" coordorigin="9589,2190" coordsize="12,0" path="m9589,2190l9601,2190e" filled="false" stroked="true" strokeweight=".6pt" strokecolor="#000000">
                <v:path arrowok="t"/>
              </v:shape>
            </v:group>
            <v:group style="position:absolute;left:9608;top:2190;width:12;height:2" coordorigin="9608,2190" coordsize="12,2">
              <v:shape style="position:absolute;left:9608;top:2190;width:12;height:2" coordorigin="9608,2190" coordsize="12,0" path="m9608,2190l9620,2190e" filled="false" stroked="true" strokeweight=".6pt" strokecolor="#000000">
                <v:path arrowok="t"/>
              </v:shape>
            </v:group>
            <v:group style="position:absolute;left:9628;top:2190;width:12;height:2" coordorigin="9628,2190" coordsize="12,2">
              <v:shape style="position:absolute;left:9628;top:2190;width:12;height:2" coordorigin="9628,2190" coordsize="12,0" path="m9628,2190l9640,2190e" filled="false" stroked="true" strokeweight=".6pt" strokecolor="#000000">
                <v:path arrowok="t"/>
              </v:shape>
            </v:group>
            <v:group style="position:absolute;left:9647;top:2190;width:12;height:2" coordorigin="9647,2190" coordsize="12,2">
              <v:shape style="position:absolute;left:9647;top:2190;width:12;height:2" coordorigin="9647,2190" coordsize="12,0" path="m9647,2190l9659,2190e" filled="false" stroked="true" strokeweight=".6pt" strokecolor="#000000">
                <v:path arrowok="t"/>
              </v:shape>
            </v:group>
            <v:group style="position:absolute;left:9666;top:2190;width:12;height:2" coordorigin="9666,2190" coordsize="12,2">
              <v:shape style="position:absolute;left:9666;top:2190;width:12;height:2" coordorigin="9666,2190" coordsize="12,0" path="m9666,2190l9678,2190e" filled="false" stroked="true" strokeweight=".6pt" strokecolor="#000000">
                <v:path arrowok="t"/>
              </v:shape>
            </v:group>
            <v:group style="position:absolute;left:9685;top:2190;width:12;height:2" coordorigin="9685,2190" coordsize="12,2">
              <v:shape style="position:absolute;left:9685;top:2190;width:12;height:2" coordorigin="9685,2190" coordsize="12,0" path="m9685,2190l9697,2190e" filled="false" stroked="true" strokeweight=".6pt" strokecolor="#000000">
                <v:path arrowok="t"/>
              </v:shape>
            </v:group>
            <v:group style="position:absolute;left:9704;top:2190;width:12;height:2" coordorigin="9704,2190" coordsize="12,2">
              <v:shape style="position:absolute;left:9704;top:2190;width:12;height:2" coordorigin="9704,2190" coordsize="12,0" path="m9704,2190l9716,2190e" filled="false" stroked="true" strokeweight=".6pt" strokecolor="#000000">
                <v:path arrowok="t"/>
              </v:shape>
            </v:group>
            <v:group style="position:absolute;left:9724;top:2190;width:12;height:2" coordorigin="9724,2190" coordsize="12,2">
              <v:shape style="position:absolute;left:9724;top:2190;width:12;height:2" coordorigin="9724,2190" coordsize="12,0" path="m9724,2190l9736,2190e" filled="false" stroked="true" strokeweight=".6pt" strokecolor="#000000">
                <v:path arrowok="t"/>
              </v:shape>
            </v:group>
            <v:group style="position:absolute;left:9743;top:2190;width:12;height:2" coordorigin="9743,2190" coordsize="12,2">
              <v:shape style="position:absolute;left:9743;top:2190;width:12;height:2" coordorigin="9743,2190" coordsize="12,0" path="m9743,2190l9755,2190e" filled="false" stroked="true" strokeweight=".6pt" strokecolor="#000000">
                <v:path arrowok="t"/>
              </v:shape>
            </v:group>
            <v:group style="position:absolute;left:9762;top:2190;width:12;height:2" coordorigin="9762,2190" coordsize="12,2">
              <v:shape style="position:absolute;left:9762;top:2190;width:12;height:2" coordorigin="9762,2190" coordsize="12,0" path="m9762,2190l9774,2190e" filled="false" stroked="true" strokeweight=".6pt" strokecolor="#000000">
                <v:path arrowok="t"/>
              </v:shape>
            </v:group>
            <v:group style="position:absolute;left:9781;top:2190;width:12;height:2" coordorigin="9781,2190" coordsize="12,2">
              <v:shape style="position:absolute;left:9781;top:2190;width:12;height:2" coordorigin="9781,2190" coordsize="12,0" path="m9781,2190l9793,2190e" filled="false" stroked="true" strokeweight=".6pt" strokecolor="#000000">
                <v:path arrowok="t"/>
              </v:shape>
            </v:group>
            <v:group style="position:absolute;left:9800;top:2190;width:12;height:2" coordorigin="9800,2190" coordsize="12,2">
              <v:shape style="position:absolute;left:9800;top:2190;width:12;height:2" coordorigin="9800,2190" coordsize="12,0" path="m9800,2190l9812,2190e" filled="false" stroked="true" strokeweight=".6pt" strokecolor="#000000">
                <v:path arrowok="t"/>
              </v:shape>
            </v:group>
            <v:group style="position:absolute;left:9820;top:2190;width:12;height:2" coordorigin="9820,2190" coordsize="12,2">
              <v:shape style="position:absolute;left:9820;top:2190;width:12;height:2" coordorigin="9820,2190" coordsize="12,0" path="m9820,2190l9832,2190e" filled="false" stroked="true" strokeweight=".6pt" strokecolor="#000000">
                <v:path arrowok="t"/>
              </v:shape>
            </v:group>
            <v:group style="position:absolute;left:9839;top:2190;width:12;height:2" coordorigin="9839,2190" coordsize="12,2">
              <v:shape style="position:absolute;left:9839;top:2190;width:12;height:2" coordorigin="9839,2190" coordsize="12,0" path="m9839,2190l9851,2190e" filled="false" stroked="true" strokeweight=".6pt" strokecolor="#000000">
                <v:path arrowok="t"/>
              </v:shape>
            </v:group>
            <v:group style="position:absolute;left:9858;top:2190;width:12;height:2" coordorigin="9858,2190" coordsize="12,2">
              <v:shape style="position:absolute;left:9858;top:2190;width:12;height:2" coordorigin="9858,2190" coordsize="12,0" path="m9858,2190l9870,2190e" filled="false" stroked="true" strokeweight=".6pt" strokecolor="#000000">
                <v:path arrowok="t"/>
              </v:shape>
            </v:group>
            <v:group style="position:absolute;left:9877;top:2190;width:12;height:2" coordorigin="9877,2190" coordsize="12,2">
              <v:shape style="position:absolute;left:9877;top:2190;width:12;height:2" coordorigin="9877,2190" coordsize="12,0" path="m9877,2190l9889,2190e" filled="false" stroked="true" strokeweight=".6pt" strokecolor="#000000">
                <v:path arrowok="t"/>
              </v:shape>
            </v:group>
            <v:group style="position:absolute;left:9896;top:2190;width:12;height:2" coordorigin="9896,2190" coordsize="12,2">
              <v:shape style="position:absolute;left:9896;top:2190;width:12;height:2" coordorigin="9896,2190" coordsize="12,0" path="m9896,2190l9908,2190e" filled="false" stroked="true" strokeweight=".6pt" strokecolor="#000000">
                <v:path arrowok="t"/>
              </v:shape>
            </v:group>
            <v:group style="position:absolute;left:9916;top:2190;width:12;height:2" coordorigin="9916,2190" coordsize="12,2">
              <v:shape style="position:absolute;left:9916;top:2190;width:12;height:2" coordorigin="9916,2190" coordsize="12,0" path="m9916,2190l9928,2190e" filled="false" stroked="true" strokeweight=".6pt" strokecolor="#000000">
                <v:path arrowok="t"/>
              </v:shape>
            </v:group>
            <v:group style="position:absolute;left:9935;top:2190;width:12;height:2" coordorigin="9935,2190" coordsize="12,2">
              <v:shape style="position:absolute;left:9935;top:2190;width:12;height:2" coordorigin="9935,2190" coordsize="12,0" path="m9935,2190l9947,2190e" filled="false" stroked="true" strokeweight=".6pt" strokecolor="#000000">
                <v:path arrowok="t"/>
              </v:shape>
            </v:group>
            <v:group style="position:absolute;left:9954;top:2190;width:12;height:2" coordorigin="9954,2190" coordsize="12,2">
              <v:shape style="position:absolute;left:9954;top:2190;width:12;height:2" coordorigin="9954,2190" coordsize="12,0" path="m9954,2190l9966,2190e" filled="false" stroked="true" strokeweight=".6pt" strokecolor="#000000">
                <v:path arrowok="t"/>
              </v:shape>
            </v:group>
            <v:group style="position:absolute;left:9973;top:2190;width:12;height:2" coordorigin="9973,2190" coordsize="12,2">
              <v:shape style="position:absolute;left:9973;top:2190;width:12;height:2" coordorigin="9973,2190" coordsize="12,0" path="m9973,2190l9985,2190e" filled="false" stroked="true" strokeweight=".6pt" strokecolor="#000000">
                <v:path arrowok="t"/>
              </v:shape>
            </v:group>
            <v:group style="position:absolute;left:9992;top:2190;width:12;height:2" coordorigin="9992,2190" coordsize="12,2">
              <v:shape style="position:absolute;left:9992;top:2190;width:12;height:2" coordorigin="9992,2190" coordsize="12,0" path="m9992,2190l10004,2190e" filled="false" stroked="true" strokeweight=".6pt" strokecolor="#000000">
                <v:path arrowok="t"/>
              </v:shape>
            </v:group>
            <v:group style="position:absolute;left:10012;top:2190;width:12;height:2" coordorigin="10012,2190" coordsize="12,2">
              <v:shape style="position:absolute;left:10012;top:2190;width:12;height:2" coordorigin="10012,2190" coordsize="12,0" path="m10012,2190l10024,2190e" filled="false" stroked="true" strokeweight=".6pt" strokecolor="#000000">
                <v:path arrowok="t"/>
              </v:shape>
            </v:group>
            <v:group style="position:absolute;left:10031;top:2190;width:12;height:2" coordorigin="10031,2190" coordsize="12,2">
              <v:shape style="position:absolute;left:10031;top:2190;width:12;height:2" coordorigin="10031,2190" coordsize="12,0" path="m10031,2190l10043,2190e" filled="false" stroked="true" strokeweight=".6pt" strokecolor="#000000">
                <v:path arrowok="t"/>
              </v:shape>
            </v:group>
            <v:group style="position:absolute;left:10050;top:2190;width:12;height:2" coordorigin="10050,2190" coordsize="12,2">
              <v:shape style="position:absolute;left:10050;top:2190;width:12;height:2" coordorigin="10050,2190" coordsize="12,0" path="m10050,2190l10062,2190e" filled="false" stroked="true" strokeweight=".6pt" strokecolor="#000000">
                <v:path arrowok="t"/>
              </v:shape>
            </v:group>
            <v:group style="position:absolute;left:10069;top:2190;width:12;height:2" coordorigin="10069,2190" coordsize="12,2">
              <v:shape style="position:absolute;left:10069;top:2190;width:12;height:2" coordorigin="10069,2190" coordsize="12,0" path="m10069,2190l10081,2190e" filled="false" stroked="true" strokeweight=".6pt" strokecolor="#000000">
                <v:path arrowok="t"/>
              </v:shape>
            </v:group>
            <v:group style="position:absolute;left:10088;top:2190;width:12;height:2" coordorigin="10088,2190" coordsize="12,2">
              <v:shape style="position:absolute;left:10088;top:2190;width:12;height:2" coordorigin="10088,2190" coordsize="12,0" path="m10088,2190l10100,2190e" filled="false" stroked="true" strokeweight=".6pt" strokecolor="#000000">
                <v:path arrowok="t"/>
              </v:shape>
            </v:group>
            <v:group style="position:absolute;left:10108;top:2190;width:12;height:2" coordorigin="10108,2190" coordsize="12,2">
              <v:shape style="position:absolute;left:10108;top:2190;width:12;height:2" coordorigin="10108,2190" coordsize="12,0" path="m10108,2190l10120,2190e" filled="false" stroked="true" strokeweight=".6pt" strokecolor="#000000">
                <v:path arrowok="t"/>
              </v:shape>
            </v:group>
            <v:group style="position:absolute;left:10127;top:2190;width:12;height:2" coordorigin="10127,2190" coordsize="12,2">
              <v:shape style="position:absolute;left:10127;top:2190;width:12;height:2" coordorigin="10127,2190" coordsize="12,0" path="m10127,2190l10139,2190e" filled="false" stroked="true" strokeweight=".6pt" strokecolor="#000000">
                <v:path arrowok="t"/>
              </v:shape>
            </v:group>
            <v:group style="position:absolute;left:10146;top:2190;width:12;height:2" coordorigin="10146,2190" coordsize="12,2">
              <v:shape style="position:absolute;left:10146;top:2190;width:12;height:2" coordorigin="10146,2190" coordsize="12,0" path="m10146,2190l10158,2190e" filled="false" stroked="true" strokeweight=".6pt" strokecolor="#000000">
                <v:path arrowok="t"/>
              </v:shape>
            </v:group>
            <v:group style="position:absolute;left:10165;top:2190;width:12;height:2" coordorigin="10165,2190" coordsize="12,2">
              <v:shape style="position:absolute;left:10165;top:2190;width:12;height:2" coordorigin="10165,2190" coordsize="12,0" path="m10165,2190l10177,2190e" filled="false" stroked="true" strokeweight=".6pt" strokecolor="#000000">
                <v:path arrowok="t"/>
              </v:shape>
            </v:group>
            <v:group style="position:absolute;left:10184;top:2190;width:12;height:2" coordorigin="10184,2190" coordsize="12,2">
              <v:shape style="position:absolute;left:10184;top:2190;width:12;height:2" coordorigin="10184,2190" coordsize="12,0" path="m10184,2190l10196,2190e" filled="false" stroked="true" strokeweight=".6pt" strokecolor="#000000">
                <v:path arrowok="t"/>
              </v:shape>
            </v:group>
            <v:group style="position:absolute;left:10204;top:2190;width:12;height:2" coordorigin="10204,2190" coordsize="12,2">
              <v:shape style="position:absolute;left:10204;top:2190;width:12;height:2" coordorigin="10204,2190" coordsize="12,0" path="m10204,2190l10216,2190e" filled="false" stroked="true" strokeweight=".6pt" strokecolor="#000000">
                <v:path arrowok="t"/>
              </v:shape>
            </v:group>
            <v:group style="position:absolute;left:10223;top:2190;width:12;height:2" coordorigin="10223,2190" coordsize="12,2">
              <v:shape style="position:absolute;left:10223;top:2190;width:12;height:2" coordorigin="10223,2190" coordsize="12,0" path="m10223,2190l10235,2190e" filled="false" stroked="true" strokeweight=".6pt" strokecolor="#000000">
                <v:path arrowok="t"/>
              </v:shape>
            </v:group>
            <v:group style="position:absolute;left:10242;top:2190;width:12;height:2" coordorigin="10242,2190" coordsize="12,2">
              <v:shape style="position:absolute;left:10242;top:2190;width:12;height:2" coordorigin="10242,2190" coordsize="12,0" path="m10242,2190l10254,2190e" filled="false" stroked="true" strokeweight=".6pt" strokecolor="#000000">
                <v:path arrowok="t"/>
              </v:shape>
            </v:group>
            <v:group style="position:absolute;left:10261;top:2190;width:12;height:2" coordorigin="10261,2190" coordsize="12,2">
              <v:shape style="position:absolute;left:10261;top:2190;width:12;height:2" coordorigin="10261,2190" coordsize="12,0" path="m10261,2190l10273,2190e" filled="false" stroked="true" strokeweight=".6pt" strokecolor="#000000">
                <v:path arrowok="t"/>
              </v:shape>
            </v:group>
            <v:group style="position:absolute;left:10280;top:2190;width:12;height:2" coordorigin="10280,2190" coordsize="12,2">
              <v:shape style="position:absolute;left:10280;top:2190;width:12;height:2" coordorigin="10280,2190" coordsize="12,0" path="m10280,2190l10292,2190e" filled="false" stroked="true" strokeweight=".6pt" strokecolor="#000000">
                <v:path arrowok="t"/>
              </v:shape>
            </v:group>
            <v:group style="position:absolute;left:10300;top:2190;width:12;height:2" coordorigin="10300,2190" coordsize="12,2">
              <v:shape style="position:absolute;left:10300;top:2190;width:12;height:2" coordorigin="10300,2190" coordsize="12,0" path="m10300,2190l10312,2190e" filled="false" stroked="true" strokeweight=".6pt" strokecolor="#000000">
                <v:path arrowok="t"/>
              </v:shape>
            </v:group>
            <v:group style="position:absolute;left:10319;top:2190;width:12;height:2" coordorigin="10319,2190" coordsize="12,2">
              <v:shape style="position:absolute;left:10319;top:2190;width:12;height:2" coordorigin="10319,2190" coordsize="12,0" path="m10319,2190l10331,2190e" filled="false" stroked="true" strokeweight=".6pt" strokecolor="#000000">
                <v:path arrowok="t"/>
              </v:shape>
            </v:group>
            <v:group style="position:absolute;left:10338;top:2190;width:12;height:2" coordorigin="10338,2190" coordsize="12,2">
              <v:shape style="position:absolute;left:10338;top:2190;width:12;height:2" coordorigin="10338,2190" coordsize="12,0" path="m10338,2190l10350,2190e" filled="false" stroked="true" strokeweight=".6pt" strokecolor="#000000">
                <v:path arrowok="t"/>
              </v:shape>
            </v:group>
            <v:group style="position:absolute;left:10357;top:2190;width:12;height:2" coordorigin="10357,2190" coordsize="12,2">
              <v:shape style="position:absolute;left:10357;top:2190;width:12;height:2" coordorigin="10357,2190" coordsize="12,0" path="m10357,2190l10369,2190e" filled="false" stroked="true" strokeweight=".6pt" strokecolor="#000000">
                <v:path arrowok="t"/>
              </v:shape>
            </v:group>
            <v:group style="position:absolute;left:10376;top:2190;width:12;height:2" coordorigin="10376,2190" coordsize="12,2">
              <v:shape style="position:absolute;left:10376;top:2190;width:12;height:2" coordorigin="10376,2190" coordsize="12,0" path="m10376,2190l10388,2190e" filled="false" stroked="true" strokeweight=".6pt" strokecolor="#000000">
                <v:path arrowok="t"/>
              </v:shape>
            </v:group>
            <v:group style="position:absolute;left:10396;top:2190;width:12;height:2" coordorigin="10396,2190" coordsize="12,2">
              <v:shape style="position:absolute;left:10396;top:2190;width:12;height:2" coordorigin="10396,2190" coordsize="12,0" path="m10396,2190l10408,2190e" filled="false" stroked="true" strokeweight=".6pt" strokecolor="#000000">
                <v:path arrowok="t"/>
              </v:shape>
            </v:group>
            <v:group style="position:absolute;left:10415;top:2190;width:12;height:2" coordorigin="10415,2190" coordsize="12,2">
              <v:shape style="position:absolute;left:10415;top:2190;width:12;height:2" coordorigin="10415,2190" coordsize="12,0" path="m10415,2190l10427,2190e" filled="false" stroked="true" strokeweight=".6pt" strokecolor="#000000">
                <v:path arrowok="t"/>
              </v:shape>
            </v:group>
            <v:group style="position:absolute;left:10434;top:2190;width:12;height:2" coordorigin="10434,2190" coordsize="12,2">
              <v:shape style="position:absolute;left:10434;top:2190;width:12;height:2" coordorigin="10434,2190" coordsize="12,0" path="m10434,2190l10446,2190e" filled="false" stroked="true" strokeweight=".6pt" strokecolor="#000000">
                <v:path arrowok="t"/>
              </v:shape>
            </v:group>
            <v:group style="position:absolute;left:10453;top:2190;width:12;height:2" coordorigin="10453,2190" coordsize="12,2">
              <v:shape style="position:absolute;left:10453;top:2190;width:12;height:2" coordorigin="10453,2190" coordsize="12,0" path="m10453,2190l10465,2190e" filled="false" stroked="true" strokeweight=".6pt" strokecolor="#000000">
                <v:path arrowok="t"/>
              </v:shape>
            </v:group>
            <v:group style="position:absolute;left:10472;top:2190;width:8;height:2" coordorigin="10472,2190" coordsize="8,2">
              <v:shape style="position:absolute;left:10472;top:2190;width:8;height:2" coordorigin="10472,2190" coordsize="8,0" path="m10472,2190l10480,2190e" filled="false" stroked="true" strokeweight=".6pt" strokecolor="#000000">
                <v:path arrowok="t"/>
              </v:shape>
            </v:group>
            <v:group style="position:absolute;left:5602;top:2123;width:10;height:2" coordorigin="5602,2123" coordsize="10,2">
              <v:shape style="position:absolute;left:5602;top:2123;width:10;height:2" coordorigin="5602,2123" coordsize="10,0" path="m5602,2123l5611,2123e" filled="false" stroked="true" strokeweight=".48pt" strokecolor="#000000">
                <v:path arrowok="t"/>
              </v:shape>
            </v:group>
            <v:group style="position:absolute;left:5602;top:2142;width:10;height:2" coordorigin="5602,2142" coordsize="10,2">
              <v:shape style="position:absolute;left:5602;top:2142;width:10;height:2" coordorigin="5602,2142" coordsize="10,0" path="m5602,2142l5611,2142e" filled="false" stroked="true" strokeweight=".48pt" strokecolor="#000000">
                <v:path arrowok="t"/>
              </v:shape>
            </v:group>
            <v:group style="position:absolute;left:5602;top:2161;width:10;height:2" coordorigin="5602,2161" coordsize="10,2">
              <v:shape style="position:absolute;left:5602;top:2161;width:10;height:2" coordorigin="5602,2161" coordsize="10,0" path="m5602,2161l5611,2161e" filled="false" stroked="true" strokeweight=".48pt" strokecolor="#000000">
                <v:path arrowok="t"/>
              </v:shape>
            </v:group>
            <v:group style="position:absolute;left:5602;top:2180;width:10;height:2" coordorigin="5602,2180" coordsize="10,2">
              <v:shape style="position:absolute;left:5602;top:2180;width:10;height:2" coordorigin="5602,2180" coordsize="10,0" path="m5602,2180l5611,2180e" filled="false" stroked="true" strokeweight=".48pt" strokecolor="#000000">
                <v:path arrowok="t"/>
              </v:shape>
            </v:group>
            <v:group style="position:absolute;left:5602;top:2199;width:10;height:2" coordorigin="5602,2199" coordsize="10,2">
              <v:shape style="position:absolute;left:5602;top:2199;width:10;height:2" coordorigin="5602,2199" coordsize="10,0" path="m5602,2199l5611,2199e" filled="false" stroked="true" strokeweight=".48pt" strokecolor="#000000">
                <v:path arrowok="t"/>
              </v:shape>
            </v:group>
            <v:group style="position:absolute;left:5602;top:2219;width:10;height:2" coordorigin="5602,2219" coordsize="10,2">
              <v:shape style="position:absolute;left:5602;top:2219;width:10;height:2" coordorigin="5602,2219" coordsize="10,0" path="m5602,2219l5611,2219e" filled="false" stroked="true" strokeweight=".48pt" strokecolor="#000000">
                <v:path arrowok="t"/>
              </v:shape>
            </v:group>
            <v:group style="position:absolute;left:5602;top:2238;width:10;height:2" coordorigin="5602,2238" coordsize="10,2">
              <v:shape style="position:absolute;left:5602;top:2238;width:10;height:2" coordorigin="5602,2238" coordsize="10,0" path="m5602,2238l5611,2238e" filled="false" stroked="true" strokeweight=".48pt" strokecolor="#000000">
                <v:path arrowok="t"/>
              </v:shape>
            </v:group>
            <v:group style="position:absolute;left:5602;top:2257;width:10;height:2" coordorigin="5602,2257" coordsize="10,2">
              <v:shape style="position:absolute;left:5602;top:2257;width:10;height:2" coordorigin="5602,2257" coordsize="10,0" path="m5602,2257l5611,2257e" filled="false" stroked="true" strokeweight=".48pt" strokecolor="#000000">
                <v:path arrowok="t"/>
              </v:shape>
            </v:group>
            <v:group style="position:absolute;left:5602;top:2276;width:10;height:2" coordorigin="5602,2276" coordsize="10,2">
              <v:shape style="position:absolute;left:5602;top:2276;width:10;height:2" coordorigin="5602,2276" coordsize="10,0" path="m5602,2276l5611,2276e" filled="false" stroked="true" strokeweight=".48pt" strokecolor="#000000">
                <v:path arrowok="t"/>
              </v:shape>
            </v:group>
            <v:group style="position:absolute;left:5602;top:2295;width:10;height:2" coordorigin="5602,2295" coordsize="10,2">
              <v:shape style="position:absolute;left:5602;top:2295;width:10;height:2" coordorigin="5602,2295" coordsize="10,0" path="m5602,2295l5611,2295e" filled="false" stroked="true" strokeweight=".48pt" strokecolor="#000000">
                <v:path arrowok="t"/>
              </v:shape>
            </v:group>
            <v:group style="position:absolute;left:5602;top:2315;width:10;height:2" coordorigin="5602,2315" coordsize="10,2">
              <v:shape style="position:absolute;left:5602;top:2315;width:10;height:2" coordorigin="5602,2315" coordsize="10,0" path="m5602,2315l5611,2315e" filled="false" stroked="true" strokeweight=".48pt" strokecolor="#000000">
                <v:path arrowok="t"/>
              </v:shape>
            </v:group>
            <v:group style="position:absolute;left:5602;top:2334;width:10;height:2" coordorigin="5602,2334" coordsize="10,2">
              <v:shape style="position:absolute;left:5602;top:2334;width:10;height:2" coordorigin="5602,2334" coordsize="10,0" path="m5602,2334l5611,2334e" filled="false" stroked="true" strokeweight=".48pt" strokecolor="#000000">
                <v:path arrowok="t"/>
              </v:shape>
            </v:group>
            <v:group style="position:absolute;left:5602;top:2353;width:10;height:2" coordorigin="5602,2353" coordsize="10,2">
              <v:shape style="position:absolute;left:5602;top:2353;width:10;height:2" coordorigin="5602,2353" coordsize="10,0" path="m5602,2353l5611,2353e" filled="false" stroked="true" strokeweight=".48pt" strokecolor="#000000">
                <v:path arrowok="t"/>
              </v:shape>
            </v:group>
            <v:group style="position:absolute;left:5602;top:2372;width:10;height:2" coordorigin="5602,2372" coordsize="10,2">
              <v:shape style="position:absolute;left:5602;top:2372;width:10;height:2" coordorigin="5602,2372" coordsize="10,0" path="m5602,2372l5611,2372e" filled="false" stroked="true" strokeweight=".48pt" strokecolor="#000000">
                <v:path arrowok="t"/>
              </v:shape>
            </v:group>
            <v:group style="position:absolute;left:5602;top:2391;width:10;height:2" coordorigin="5602,2391" coordsize="10,2">
              <v:shape style="position:absolute;left:5602;top:2391;width:10;height:2" coordorigin="5602,2391" coordsize="10,0" path="m5602,2391l5611,2391e" filled="false" stroked="true" strokeweight=".48pt" strokecolor="#000000">
                <v:path arrowok="t"/>
              </v:shape>
            </v:group>
            <v:group style="position:absolute;left:5602;top:2411;width:10;height:2" coordorigin="5602,2411" coordsize="10,2">
              <v:shape style="position:absolute;left:5602;top:2411;width:10;height:2" coordorigin="5602,2411" coordsize="10,0" path="m5602,2411l5611,2411e" filled="false" stroked="true" strokeweight=".48pt" strokecolor="#000000">
                <v:path arrowok="t"/>
              </v:shape>
            </v:group>
            <v:group style="position:absolute;left:5602;top:2430;width:10;height:2" coordorigin="5602,2430" coordsize="10,2">
              <v:shape style="position:absolute;left:5602;top:2430;width:10;height:2" coordorigin="5602,2430" coordsize="10,0" path="m5602,2430l5611,2430e" filled="false" stroked="true" strokeweight=".48pt" strokecolor="#000000">
                <v:path arrowok="t"/>
              </v:shape>
            </v:group>
            <v:group style="position:absolute;left:5602;top:2449;width:10;height:2" coordorigin="5602,2449" coordsize="10,2">
              <v:shape style="position:absolute;left:5602;top:2449;width:10;height:2" coordorigin="5602,2449" coordsize="10,0" path="m5602,2449l5611,2449e" filled="false" stroked="true" strokeweight=".48pt" strokecolor="#000000">
                <v:path arrowok="t"/>
              </v:shape>
            </v:group>
            <v:group style="position:absolute;left:5602;top:2468;width:10;height:2" coordorigin="5602,2468" coordsize="10,2">
              <v:shape style="position:absolute;left:5602;top:2468;width:10;height:2" coordorigin="5602,2468" coordsize="10,0" path="m5602,2468l5611,2468e" filled="false" stroked="true" strokeweight=".48pt" strokecolor="#000000">
                <v:path arrowok="t"/>
              </v:shape>
            </v:group>
            <v:group style="position:absolute;left:5602;top:2487;width:10;height:2" coordorigin="5602,2487" coordsize="10,2">
              <v:shape style="position:absolute;left:5602;top:2487;width:10;height:2" coordorigin="5602,2487" coordsize="10,0" path="m5602,2487l5611,2487e" filled="false" stroked="true" strokeweight=".48pt" strokecolor="#000000">
                <v:path arrowok="t"/>
              </v:shape>
            </v:group>
            <v:group style="position:absolute;left:5602;top:2507;width:10;height:2" coordorigin="5602,2507" coordsize="10,2">
              <v:shape style="position:absolute;left:5602;top:2507;width:10;height:2" coordorigin="5602,2507" coordsize="10,0" path="m5602,2507l5611,2507e" filled="false" stroked="true" strokeweight=".48pt" strokecolor="#000000">
                <v:path arrowok="t"/>
              </v:shape>
            </v:group>
            <v:group style="position:absolute;left:5602;top:2526;width:10;height:2" coordorigin="5602,2526" coordsize="10,2">
              <v:shape style="position:absolute;left:5602;top:2526;width:10;height:2" coordorigin="5602,2526" coordsize="10,0" path="m5602,2526l5611,2526e" filled="false" stroked="true" strokeweight=".48pt" strokecolor="#000000">
                <v:path arrowok="t"/>
              </v:shape>
            </v:group>
            <v:group style="position:absolute;left:5602;top:2545;width:10;height:2" coordorigin="5602,2545" coordsize="10,2">
              <v:shape style="position:absolute;left:5602;top:2545;width:10;height:2" coordorigin="5602,2545" coordsize="10,0" path="m5602,2545l5611,2545e" filled="false" stroked="true" strokeweight=".48pt" strokecolor="#000000">
                <v:path arrowok="t"/>
              </v:shape>
            </v:group>
            <v:group style="position:absolute;left:2410;top:2636;width:10;height:2" coordorigin="2410,2636" coordsize="10,2">
              <v:shape style="position:absolute;left:2410;top:2636;width:10;height:2" coordorigin="2410,2636" coordsize="10,0" path="m2410,2636l2419,2636e" filled="false" stroked="true" strokeweight=".48pt" strokecolor="#000000">
                <v:path arrowok="t"/>
              </v:shape>
            </v:group>
            <v:group style="position:absolute;left:2429;top:2636;width:10;height:2" coordorigin="2429,2636" coordsize="10,2">
              <v:shape style="position:absolute;left:2429;top:2636;width:10;height:2" coordorigin="2429,2636" coordsize="10,0" path="m2429,2636l2438,2636e" filled="false" stroked="true" strokeweight=".48pt" strokecolor="#000000">
                <v:path arrowok="t"/>
              </v:shape>
            </v:group>
            <v:group style="position:absolute;left:2448;top:2636;width:10;height:2" coordorigin="2448,2636" coordsize="10,2">
              <v:shape style="position:absolute;left:2448;top:2636;width:10;height:2" coordorigin="2448,2636" coordsize="10,0" path="m2448,2636l2458,2636e" filled="false" stroked="true" strokeweight=".48pt" strokecolor="#000000">
                <v:path arrowok="t"/>
              </v:shape>
            </v:group>
            <v:group style="position:absolute;left:2467;top:2636;width:10;height:2" coordorigin="2467,2636" coordsize="10,2">
              <v:shape style="position:absolute;left:2467;top:2636;width:10;height:2" coordorigin="2467,2636" coordsize="10,0" path="m2467,2636l2477,2636e" filled="false" stroked="true" strokeweight=".48pt" strokecolor="#000000">
                <v:path arrowok="t"/>
              </v:shape>
            </v:group>
            <v:group style="position:absolute;left:2486;top:2636;width:10;height:2" coordorigin="2486,2636" coordsize="10,2">
              <v:shape style="position:absolute;left:2486;top:2636;width:10;height:2" coordorigin="2486,2636" coordsize="10,0" path="m2486,2636l2496,2636e" filled="false" stroked="true" strokeweight=".48pt" strokecolor="#000000">
                <v:path arrowok="t"/>
              </v:shape>
            </v:group>
            <v:group style="position:absolute;left:2506;top:2636;width:10;height:2" coordorigin="2506,2636" coordsize="10,2">
              <v:shape style="position:absolute;left:2506;top:2636;width:10;height:2" coordorigin="2506,2636" coordsize="10,0" path="m2506,2636l2515,2636e" filled="false" stroked="true" strokeweight=".48pt" strokecolor="#000000">
                <v:path arrowok="t"/>
              </v:shape>
            </v:group>
            <v:group style="position:absolute;left:2525;top:2636;width:10;height:2" coordorigin="2525,2636" coordsize="10,2">
              <v:shape style="position:absolute;left:2525;top:2636;width:10;height:2" coordorigin="2525,2636" coordsize="10,0" path="m2525,2636l2534,2636e" filled="false" stroked="true" strokeweight=".48pt" strokecolor="#000000">
                <v:path arrowok="t"/>
              </v:shape>
            </v:group>
            <v:group style="position:absolute;left:2544;top:2636;width:10;height:2" coordorigin="2544,2636" coordsize="10,2">
              <v:shape style="position:absolute;left:2544;top:2636;width:10;height:2" coordorigin="2544,2636" coordsize="10,0" path="m2544,2636l2554,2636e" filled="false" stroked="true" strokeweight=".48pt" strokecolor="#000000">
                <v:path arrowok="t"/>
              </v:shape>
            </v:group>
            <v:group style="position:absolute;left:2563;top:2636;width:10;height:2" coordorigin="2563,2636" coordsize="10,2">
              <v:shape style="position:absolute;left:2563;top:2636;width:10;height:2" coordorigin="2563,2636" coordsize="10,0" path="m2563,2636l2573,2636e" filled="false" stroked="true" strokeweight=".48pt" strokecolor="#000000">
                <v:path arrowok="t"/>
              </v:shape>
            </v:group>
            <v:group style="position:absolute;left:2582;top:2636;width:10;height:2" coordorigin="2582,2636" coordsize="10,2">
              <v:shape style="position:absolute;left:2582;top:2636;width:10;height:2" coordorigin="2582,2636" coordsize="10,0" path="m2582,2636l2592,2636e" filled="false" stroked="true" strokeweight=".48pt" strokecolor="#000000">
                <v:path arrowok="t"/>
              </v:shape>
            </v:group>
            <v:group style="position:absolute;left:2602;top:2636;width:10;height:2" coordorigin="2602,2636" coordsize="10,2">
              <v:shape style="position:absolute;left:2602;top:2636;width:10;height:2" coordorigin="2602,2636" coordsize="10,0" path="m2602,2636l2611,2636e" filled="false" stroked="true" strokeweight=".48pt" strokecolor="#000000">
                <v:path arrowok="t"/>
              </v:shape>
            </v:group>
            <v:group style="position:absolute;left:2621;top:2636;width:10;height:2" coordorigin="2621,2636" coordsize="10,2">
              <v:shape style="position:absolute;left:2621;top:2636;width:10;height:2" coordorigin="2621,2636" coordsize="10,0" path="m2621,2636l2630,2636e" filled="false" stroked="true" strokeweight=".48pt" strokecolor="#000000">
                <v:path arrowok="t"/>
              </v:shape>
            </v:group>
            <v:group style="position:absolute;left:2640;top:2636;width:10;height:2" coordorigin="2640,2636" coordsize="10,2">
              <v:shape style="position:absolute;left:2640;top:2636;width:10;height:2" coordorigin="2640,2636" coordsize="10,0" path="m2640,2636l2650,2636e" filled="false" stroked="true" strokeweight=".48pt" strokecolor="#000000">
                <v:path arrowok="t"/>
              </v:shape>
            </v:group>
            <v:group style="position:absolute;left:2659;top:2636;width:10;height:2" coordorigin="2659,2636" coordsize="10,2">
              <v:shape style="position:absolute;left:2659;top:2636;width:10;height:2" coordorigin="2659,2636" coordsize="10,0" path="m2659,2636l2669,2636e" filled="false" stroked="true" strokeweight=".48pt" strokecolor="#000000">
                <v:path arrowok="t"/>
              </v:shape>
            </v:group>
            <v:group style="position:absolute;left:2678;top:2636;width:10;height:2" coordorigin="2678,2636" coordsize="10,2">
              <v:shape style="position:absolute;left:2678;top:2636;width:10;height:2" coordorigin="2678,2636" coordsize="10,0" path="m2678,2636l2688,2636e" filled="false" stroked="true" strokeweight=".48pt" strokecolor="#000000">
                <v:path arrowok="t"/>
              </v:shape>
            </v:group>
            <v:group style="position:absolute;left:2698;top:2636;width:10;height:2" coordorigin="2698,2636" coordsize="10,2">
              <v:shape style="position:absolute;left:2698;top:2636;width:10;height:2" coordorigin="2698,2636" coordsize="10,0" path="m2698,2636l2707,2636e" filled="false" stroked="true" strokeweight=".48pt" strokecolor="#000000">
                <v:path arrowok="t"/>
              </v:shape>
            </v:group>
            <v:group style="position:absolute;left:2717;top:2636;width:10;height:2" coordorigin="2717,2636" coordsize="10,2">
              <v:shape style="position:absolute;left:2717;top:2636;width:10;height:2" coordorigin="2717,2636" coordsize="10,0" path="m2717,2636l2726,2636e" filled="false" stroked="true" strokeweight=".48pt" strokecolor="#000000">
                <v:path arrowok="t"/>
              </v:shape>
            </v:group>
            <v:group style="position:absolute;left:2736;top:2636;width:10;height:2" coordorigin="2736,2636" coordsize="10,2">
              <v:shape style="position:absolute;left:2736;top:2636;width:10;height:2" coordorigin="2736,2636" coordsize="10,0" path="m2736,2636l2746,2636e" filled="false" stroked="true" strokeweight=".48pt" strokecolor="#000000">
                <v:path arrowok="t"/>
              </v:shape>
            </v:group>
            <v:group style="position:absolute;left:2755;top:2636;width:10;height:2" coordorigin="2755,2636" coordsize="10,2">
              <v:shape style="position:absolute;left:2755;top:2636;width:10;height:2" coordorigin="2755,2636" coordsize="10,0" path="m2755,2636l2765,2636e" filled="false" stroked="true" strokeweight=".48pt" strokecolor="#000000">
                <v:path arrowok="t"/>
              </v:shape>
            </v:group>
            <v:group style="position:absolute;left:2774;top:2636;width:10;height:2" coordorigin="2774,2636" coordsize="10,2">
              <v:shape style="position:absolute;left:2774;top:2636;width:10;height:2" coordorigin="2774,2636" coordsize="10,0" path="m2774,2636l2784,2636e" filled="false" stroked="true" strokeweight=".48pt" strokecolor="#000000">
                <v:path arrowok="t"/>
              </v:shape>
            </v:group>
            <v:group style="position:absolute;left:2794;top:2636;width:10;height:2" coordorigin="2794,2636" coordsize="10,2">
              <v:shape style="position:absolute;left:2794;top:2636;width:10;height:2" coordorigin="2794,2636" coordsize="10,0" path="m2794,2636l2803,2636e" filled="false" stroked="true" strokeweight=".48pt" strokecolor="#000000">
                <v:path arrowok="t"/>
              </v:shape>
            </v:group>
            <v:group style="position:absolute;left:2813;top:2636;width:10;height:2" coordorigin="2813,2636" coordsize="10,2">
              <v:shape style="position:absolute;left:2813;top:2636;width:10;height:2" coordorigin="2813,2636" coordsize="10,0" path="m2813,2636l2822,2636e" filled="false" stroked="true" strokeweight=".48pt" strokecolor="#000000">
                <v:path arrowok="t"/>
              </v:shape>
            </v:group>
            <v:group style="position:absolute;left:2832;top:2636;width:10;height:2" coordorigin="2832,2636" coordsize="10,2">
              <v:shape style="position:absolute;left:2832;top:2636;width:10;height:2" coordorigin="2832,2636" coordsize="10,0" path="m2832,2636l2842,2636e" filled="false" stroked="true" strokeweight=".48pt" strokecolor="#000000">
                <v:path arrowok="t"/>
              </v:shape>
            </v:group>
            <v:group style="position:absolute;left:2851;top:2636;width:10;height:2" coordorigin="2851,2636" coordsize="10,2">
              <v:shape style="position:absolute;left:2851;top:2636;width:10;height:2" coordorigin="2851,2636" coordsize="10,0" path="m2851,2636l2861,2636e" filled="false" stroked="true" strokeweight=".48pt" strokecolor="#000000">
                <v:path arrowok="t"/>
              </v:shape>
            </v:group>
            <v:group style="position:absolute;left:2870;top:2636;width:10;height:2" coordorigin="2870,2636" coordsize="10,2">
              <v:shape style="position:absolute;left:2870;top:2636;width:10;height:2" coordorigin="2870,2636" coordsize="10,0" path="m2870,2636l2880,2636e" filled="false" stroked="true" strokeweight=".48pt" strokecolor="#000000">
                <v:path arrowok="t"/>
              </v:shape>
            </v:group>
            <v:group style="position:absolute;left:2890;top:2636;width:10;height:2" coordorigin="2890,2636" coordsize="10,2">
              <v:shape style="position:absolute;left:2890;top:2636;width:10;height:2" coordorigin="2890,2636" coordsize="10,0" path="m2890,2636l2899,2636e" filled="false" stroked="true" strokeweight=".48pt" strokecolor="#000000">
                <v:path arrowok="t"/>
              </v:shape>
            </v:group>
            <v:group style="position:absolute;left:2909;top:2636;width:10;height:2" coordorigin="2909,2636" coordsize="10,2">
              <v:shape style="position:absolute;left:2909;top:2636;width:10;height:2" coordorigin="2909,2636" coordsize="10,0" path="m2909,2636l2918,2636e" filled="false" stroked="true" strokeweight=".48pt" strokecolor="#000000">
                <v:path arrowok="t"/>
              </v:shape>
            </v:group>
            <v:group style="position:absolute;left:2928;top:2636;width:10;height:2" coordorigin="2928,2636" coordsize="10,2">
              <v:shape style="position:absolute;left:2928;top:2636;width:10;height:2" coordorigin="2928,2636" coordsize="10,0" path="m2928,2636l2938,2636e" filled="false" stroked="true" strokeweight=".48pt" strokecolor="#000000">
                <v:path arrowok="t"/>
              </v:shape>
            </v:group>
            <v:group style="position:absolute;left:2947;top:2636;width:10;height:2" coordorigin="2947,2636" coordsize="10,2">
              <v:shape style="position:absolute;left:2947;top:2636;width:10;height:2" coordorigin="2947,2636" coordsize="10,0" path="m2947,2636l2957,2636e" filled="false" stroked="true" strokeweight=".48pt" strokecolor="#000000">
                <v:path arrowok="t"/>
              </v:shape>
            </v:group>
            <v:group style="position:absolute;left:2966;top:2636;width:10;height:2" coordorigin="2966,2636" coordsize="10,2">
              <v:shape style="position:absolute;left:2966;top:2636;width:10;height:2" coordorigin="2966,2636" coordsize="10,0" path="m2966,2636l2976,2636e" filled="false" stroked="true" strokeweight=".48pt" strokecolor="#000000">
                <v:path arrowok="t"/>
              </v:shape>
            </v:group>
            <v:group style="position:absolute;left:2986;top:2636;width:10;height:2" coordorigin="2986,2636" coordsize="10,2">
              <v:shape style="position:absolute;left:2986;top:2636;width:10;height:2" coordorigin="2986,2636" coordsize="10,0" path="m2986,2636l2995,2636e" filled="false" stroked="true" strokeweight=".48pt" strokecolor="#000000">
                <v:path arrowok="t"/>
              </v:shape>
            </v:group>
            <v:group style="position:absolute;left:3005;top:2636;width:10;height:2" coordorigin="3005,2636" coordsize="10,2">
              <v:shape style="position:absolute;left:3005;top:2636;width:10;height:2" coordorigin="3005,2636" coordsize="10,0" path="m3005,2636l3014,2636e" filled="false" stroked="true" strokeweight=".48pt" strokecolor="#000000">
                <v:path arrowok="t"/>
              </v:shape>
            </v:group>
            <v:group style="position:absolute;left:3024;top:2636;width:10;height:2" coordorigin="3024,2636" coordsize="10,2">
              <v:shape style="position:absolute;left:3024;top:2636;width:10;height:2" coordorigin="3024,2636" coordsize="10,0" path="m3024,2636l3034,2636e" filled="false" stroked="true" strokeweight=".48pt" strokecolor="#000000">
                <v:path arrowok="t"/>
              </v:shape>
            </v:group>
            <v:group style="position:absolute;left:3043;top:2636;width:10;height:2" coordorigin="3043,2636" coordsize="10,2">
              <v:shape style="position:absolute;left:3043;top:2636;width:10;height:2" coordorigin="3043,2636" coordsize="10,0" path="m3043,2636l3053,2636e" filled="false" stroked="true" strokeweight=".48pt" strokecolor="#000000">
                <v:path arrowok="t"/>
              </v:shape>
            </v:group>
            <v:group style="position:absolute;left:3062;top:2636;width:10;height:2" coordorigin="3062,2636" coordsize="10,2">
              <v:shape style="position:absolute;left:3062;top:2636;width:10;height:2" coordorigin="3062,2636" coordsize="10,0" path="m3062,2636l3072,2636e" filled="false" stroked="true" strokeweight=".48pt" strokecolor="#000000">
                <v:path arrowok="t"/>
              </v:shape>
            </v:group>
            <v:group style="position:absolute;left:3082;top:2636;width:10;height:2" coordorigin="3082,2636" coordsize="10,2">
              <v:shape style="position:absolute;left:3082;top:2636;width:10;height:2" coordorigin="3082,2636" coordsize="10,0" path="m3082,2636l3091,2636e" filled="false" stroked="true" strokeweight=".48pt" strokecolor="#000000">
                <v:path arrowok="t"/>
              </v:shape>
            </v:group>
            <v:group style="position:absolute;left:3101;top:2636;width:10;height:2" coordorigin="3101,2636" coordsize="10,2">
              <v:shape style="position:absolute;left:3101;top:2636;width:10;height:2" coordorigin="3101,2636" coordsize="10,0" path="m3101,2636l3110,2636e" filled="false" stroked="true" strokeweight=".48pt" strokecolor="#000000">
                <v:path arrowok="t"/>
              </v:shape>
            </v:group>
            <v:group style="position:absolute;left:3120;top:2636;width:10;height:2" coordorigin="3120,2636" coordsize="10,2">
              <v:shape style="position:absolute;left:3120;top:2636;width:10;height:2" coordorigin="3120,2636" coordsize="10,0" path="m3120,2636l3130,2636e" filled="false" stroked="true" strokeweight=".48pt" strokecolor="#000000">
                <v:path arrowok="t"/>
              </v:shape>
            </v:group>
            <v:group style="position:absolute;left:3139;top:2636;width:10;height:2" coordorigin="3139,2636" coordsize="10,2">
              <v:shape style="position:absolute;left:3139;top:2636;width:10;height:2" coordorigin="3139,2636" coordsize="10,0" path="m3139,2636l3149,2636e" filled="false" stroked="true" strokeweight=".48pt" strokecolor="#000000">
                <v:path arrowok="t"/>
              </v:shape>
            </v:group>
            <v:group style="position:absolute;left:3158;top:2636;width:10;height:2" coordorigin="3158,2636" coordsize="10,2">
              <v:shape style="position:absolute;left:3158;top:2636;width:10;height:2" coordorigin="3158,2636" coordsize="10,0" path="m3158,2636l3168,2636e" filled="false" stroked="true" strokeweight=".48pt" strokecolor="#000000">
                <v:path arrowok="t"/>
              </v:shape>
            </v:group>
            <v:group style="position:absolute;left:3178;top:2636;width:10;height:2" coordorigin="3178,2636" coordsize="10,2">
              <v:shape style="position:absolute;left:3178;top:2636;width:10;height:2" coordorigin="3178,2636" coordsize="10,0" path="m3178,2636l3187,2636e" filled="false" stroked="true" strokeweight=".48pt" strokecolor="#000000">
                <v:path arrowok="t"/>
              </v:shape>
            </v:group>
            <v:group style="position:absolute;left:3197;top:2636;width:10;height:2" coordorigin="3197,2636" coordsize="10,2">
              <v:shape style="position:absolute;left:3197;top:2636;width:10;height:2" coordorigin="3197,2636" coordsize="10,0" path="m3197,2636l3206,2636e" filled="false" stroked="true" strokeweight=".48pt" strokecolor="#000000">
                <v:path arrowok="t"/>
              </v:shape>
            </v:group>
            <v:group style="position:absolute;left:3216;top:2636;width:10;height:2" coordorigin="3216,2636" coordsize="10,2">
              <v:shape style="position:absolute;left:3216;top:2636;width:10;height:2" coordorigin="3216,2636" coordsize="10,0" path="m3216,2636l3226,2636e" filled="false" stroked="true" strokeweight=".48pt" strokecolor="#000000">
                <v:path arrowok="t"/>
              </v:shape>
            </v:group>
            <v:group style="position:absolute;left:3235;top:2636;width:10;height:2" coordorigin="3235,2636" coordsize="10,2">
              <v:shape style="position:absolute;left:3235;top:2636;width:10;height:2" coordorigin="3235,2636" coordsize="10,0" path="m3235,2636l3245,2636e" filled="false" stroked="true" strokeweight=".48pt" strokecolor="#000000">
                <v:path arrowok="t"/>
              </v:shape>
            </v:group>
            <v:group style="position:absolute;left:3254;top:2636;width:10;height:2" coordorigin="3254,2636" coordsize="10,2">
              <v:shape style="position:absolute;left:3254;top:2636;width:10;height:2" coordorigin="3254,2636" coordsize="10,0" path="m3254,2636l3264,2636e" filled="false" stroked="true" strokeweight=".48pt" strokecolor="#000000">
                <v:path arrowok="t"/>
              </v:shape>
            </v:group>
            <v:group style="position:absolute;left:3274;top:2636;width:10;height:2" coordorigin="3274,2636" coordsize="10,2">
              <v:shape style="position:absolute;left:3274;top:2636;width:10;height:2" coordorigin="3274,2636" coordsize="10,0" path="m3274,2636l3283,2636e" filled="false" stroked="true" strokeweight=".48pt" strokecolor="#000000">
                <v:path arrowok="t"/>
              </v:shape>
            </v:group>
            <v:group style="position:absolute;left:3293;top:2636;width:10;height:2" coordorigin="3293,2636" coordsize="10,2">
              <v:shape style="position:absolute;left:3293;top:2636;width:10;height:2" coordorigin="3293,2636" coordsize="10,0" path="m3293,2636l3302,2636e" filled="false" stroked="true" strokeweight=".48pt" strokecolor="#000000">
                <v:path arrowok="t"/>
              </v:shape>
            </v:group>
            <v:group style="position:absolute;left:3312;top:2636;width:10;height:2" coordorigin="3312,2636" coordsize="10,2">
              <v:shape style="position:absolute;left:3312;top:2636;width:10;height:2" coordorigin="3312,2636" coordsize="10,0" path="m3312,2636l3322,2636e" filled="false" stroked="true" strokeweight=".48pt" strokecolor="#000000">
                <v:path arrowok="t"/>
              </v:shape>
            </v:group>
            <v:group style="position:absolute;left:3331;top:2636;width:10;height:2" coordorigin="3331,2636" coordsize="10,2">
              <v:shape style="position:absolute;left:3331;top:2636;width:10;height:2" coordorigin="3331,2636" coordsize="10,0" path="m3331,2636l3341,2636e" filled="false" stroked="true" strokeweight=".48pt" strokecolor="#000000">
                <v:path arrowok="t"/>
              </v:shape>
            </v:group>
            <v:group style="position:absolute;left:3350;top:2636;width:10;height:2" coordorigin="3350,2636" coordsize="10,2">
              <v:shape style="position:absolute;left:3350;top:2636;width:10;height:2" coordorigin="3350,2636" coordsize="10,0" path="m3350,2636l3360,2636e" filled="false" stroked="true" strokeweight=".48pt" strokecolor="#000000">
                <v:path arrowok="t"/>
              </v:shape>
            </v:group>
            <v:group style="position:absolute;left:3370;top:2636;width:10;height:2" coordorigin="3370,2636" coordsize="10,2">
              <v:shape style="position:absolute;left:3370;top:2636;width:10;height:2" coordorigin="3370,2636" coordsize="10,0" path="m3370,2636l3379,2636e" filled="false" stroked="true" strokeweight=".48pt" strokecolor="#000000">
                <v:path arrowok="t"/>
              </v:shape>
            </v:group>
            <v:group style="position:absolute;left:3389;top:2636;width:10;height:2" coordorigin="3389,2636" coordsize="10,2">
              <v:shape style="position:absolute;left:3389;top:2636;width:10;height:2" coordorigin="3389,2636" coordsize="10,0" path="m3389,2636l3398,2636e" filled="false" stroked="true" strokeweight=".48pt" strokecolor="#000000">
                <v:path arrowok="t"/>
              </v:shape>
            </v:group>
            <v:group style="position:absolute;left:3408;top:2636;width:10;height:2" coordorigin="3408,2636" coordsize="10,2">
              <v:shape style="position:absolute;left:3408;top:2636;width:10;height:2" coordorigin="3408,2636" coordsize="10,0" path="m3408,2636l3418,2636e" filled="false" stroked="true" strokeweight=".48pt" strokecolor="#000000">
                <v:path arrowok="t"/>
              </v:shape>
            </v:group>
            <v:group style="position:absolute;left:3427;top:2636;width:10;height:2" coordorigin="3427,2636" coordsize="10,2">
              <v:shape style="position:absolute;left:3427;top:2636;width:10;height:2" coordorigin="3427,2636" coordsize="10,0" path="m3427,2636l3437,2636e" filled="false" stroked="true" strokeweight=".48pt" strokecolor="#000000">
                <v:path arrowok="t"/>
              </v:shape>
            </v:group>
            <v:group style="position:absolute;left:3446;top:2636;width:10;height:2" coordorigin="3446,2636" coordsize="10,2">
              <v:shape style="position:absolute;left:3446;top:2636;width:10;height:2" coordorigin="3446,2636" coordsize="10,0" path="m3446,2636l3456,2636e" filled="false" stroked="true" strokeweight=".48pt" strokecolor="#000000">
                <v:path arrowok="t"/>
              </v:shape>
            </v:group>
            <v:group style="position:absolute;left:3466;top:2636;width:10;height:2" coordorigin="3466,2636" coordsize="10,2">
              <v:shape style="position:absolute;left:3466;top:2636;width:10;height:2" coordorigin="3466,2636" coordsize="10,0" path="m3466,2636l3475,2636e" filled="false" stroked="true" strokeweight=".48pt" strokecolor="#000000">
                <v:path arrowok="t"/>
              </v:shape>
            </v:group>
            <v:group style="position:absolute;left:3485;top:2636;width:10;height:2" coordorigin="3485,2636" coordsize="10,2">
              <v:shape style="position:absolute;left:3485;top:2636;width:10;height:2" coordorigin="3485,2636" coordsize="10,0" path="m3485,2636l3494,2636e" filled="false" stroked="true" strokeweight=".48pt" strokecolor="#000000">
                <v:path arrowok="t"/>
              </v:shape>
            </v:group>
            <v:group style="position:absolute;left:3504;top:2636;width:10;height:2" coordorigin="3504,2636" coordsize="10,2">
              <v:shape style="position:absolute;left:3504;top:2636;width:10;height:2" coordorigin="3504,2636" coordsize="10,0" path="m3504,2636l3514,2636e" filled="false" stroked="true" strokeweight=".48pt" strokecolor="#000000">
                <v:path arrowok="t"/>
              </v:shape>
            </v:group>
            <v:group style="position:absolute;left:3523;top:2636;width:10;height:2" coordorigin="3523,2636" coordsize="10,2">
              <v:shape style="position:absolute;left:3523;top:2636;width:10;height:2" coordorigin="3523,2636" coordsize="10,0" path="m3523,2636l3533,2636e" filled="false" stroked="true" strokeweight=".48pt" strokecolor="#000000">
                <v:path arrowok="t"/>
              </v:shape>
            </v:group>
            <v:group style="position:absolute;left:3542;top:2636;width:10;height:2" coordorigin="3542,2636" coordsize="10,2">
              <v:shape style="position:absolute;left:3542;top:2636;width:10;height:2" coordorigin="3542,2636" coordsize="10,0" path="m3542,2636l3552,2636e" filled="false" stroked="true" strokeweight=".48pt" strokecolor="#000000">
                <v:path arrowok="t"/>
              </v:shape>
            </v:group>
            <v:group style="position:absolute;left:3562;top:2636;width:10;height:2" coordorigin="3562,2636" coordsize="10,2">
              <v:shape style="position:absolute;left:3562;top:2636;width:10;height:2" coordorigin="3562,2636" coordsize="10,0" path="m3562,2636l3571,2636e" filled="false" stroked="true" strokeweight=".48pt" strokecolor="#000000">
                <v:path arrowok="t"/>
              </v:shape>
            </v:group>
            <v:group style="position:absolute;left:3581;top:2636;width:10;height:2" coordorigin="3581,2636" coordsize="10,2">
              <v:shape style="position:absolute;left:3581;top:2636;width:10;height:2" coordorigin="3581,2636" coordsize="10,0" path="m3581,2636l3590,2636e" filled="false" stroked="true" strokeweight=".48pt" strokecolor="#000000">
                <v:path arrowok="t"/>
              </v:shape>
            </v:group>
            <v:group style="position:absolute;left:3600;top:2636;width:10;height:2" coordorigin="3600,2636" coordsize="10,2">
              <v:shape style="position:absolute;left:3600;top:2636;width:10;height:2" coordorigin="3600,2636" coordsize="10,0" path="m3600,2636l3610,2636e" filled="false" stroked="true" strokeweight=".48pt" strokecolor="#000000">
                <v:path arrowok="t"/>
              </v:shape>
            </v:group>
            <v:group style="position:absolute;left:3619;top:2636;width:10;height:2" coordorigin="3619,2636" coordsize="10,2">
              <v:shape style="position:absolute;left:3619;top:2636;width:10;height:2" coordorigin="3619,2636" coordsize="10,0" path="m3619,2636l3629,2636e" filled="false" stroked="true" strokeweight=".48pt" strokecolor="#000000">
                <v:path arrowok="t"/>
              </v:shape>
            </v:group>
            <v:group style="position:absolute;left:3638;top:2636;width:10;height:2" coordorigin="3638,2636" coordsize="10,2">
              <v:shape style="position:absolute;left:3638;top:2636;width:10;height:2" coordorigin="3638,2636" coordsize="10,0" path="m3638,2636l3648,2636e" filled="false" stroked="true" strokeweight=".48pt" strokecolor="#000000">
                <v:path arrowok="t"/>
              </v:shape>
            </v:group>
            <v:group style="position:absolute;left:3658;top:2636;width:10;height:2" coordorigin="3658,2636" coordsize="10,2">
              <v:shape style="position:absolute;left:3658;top:2636;width:10;height:2" coordorigin="3658,2636" coordsize="10,0" path="m3658,2636l3667,2636e" filled="false" stroked="true" strokeweight=".48pt" strokecolor="#000000">
                <v:path arrowok="t"/>
              </v:shape>
            </v:group>
            <v:group style="position:absolute;left:3677;top:2636;width:10;height:2" coordorigin="3677,2636" coordsize="10,2">
              <v:shape style="position:absolute;left:3677;top:2636;width:10;height:2" coordorigin="3677,2636" coordsize="10,0" path="m3677,2636l3686,2636e" filled="false" stroked="true" strokeweight=".48pt" strokecolor="#000000">
                <v:path arrowok="t"/>
              </v:shape>
            </v:group>
            <v:group style="position:absolute;left:3696;top:2636;width:10;height:2" coordorigin="3696,2636" coordsize="10,2">
              <v:shape style="position:absolute;left:3696;top:2636;width:10;height:2" coordorigin="3696,2636" coordsize="10,0" path="m3696,2636l3706,2636e" filled="false" stroked="true" strokeweight=".48pt" strokecolor="#000000">
                <v:path arrowok="t"/>
              </v:shape>
            </v:group>
            <v:group style="position:absolute;left:3715;top:2636;width:10;height:2" coordorigin="3715,2636" coordsize="10,2">
              <v:shape style="position:absolute;left:3715;top:2636;width:10;height:2" coordorigin="3715,2636" coordsize="10,0" path="m3715,2636l3725,2636e" filled="false" stroked="true" strokeweight=".48pt" strokecolor="#000000">
                <v:path arrowok="t"/>
              </v:shape>
            </v:group>
            <v:group style="position:absolute;left:3734;top:2636;width:10;height:2" coordorigin="3734,2636" coordsize="10,2">
              <v:shape style="position:absolute;left:3734;top:2636;width:10;height:2" coordorigin="3734,2636" coordsize="10,0" path="m3734,2636l3744,2636e" filled="false" stroked="true" strokeweight=".48pt" strokecolor="#000000">
                <v:path arrowok="t"/>
              </v:shape>
            </v:group>
            <v:group style="position:absolute;left:3754;top:2636;width:10;height:2" coordorigin="3754,2636" coordsize="10,2">
              <v:shape style="position:absolute;left:3754;top:2636;width:10;height:2" coordorigin="3754,2636" coordsize="10,0" path="m3754,2636l3763,2636e" filled="false" stroked="true" strokeweight=".48pt" strokecolor="#000000">
                <v:path arrowok="t"/>
              </v:shape>
            </v:group>
            <v:group style="position:absolute;left:3773;top:2636;width:10;height:2" coordorigin="3773,2636" coordsize="10,2">
              <v:shape style="position:absolute;left:3773;top:2636;width:10;height:2" coordorigin="3773,2636" coordsize="10,0" path="m3773,2636l3782,2636e" filled="false" stroked="true" strokeweight=".48pt" strokecolor="#000000">
                <v:path arrowok="t"/>
              </v:shape>
            </v:group>
            <v:group style="position:absolute;left:3792;top:2636;width:10;height:2" coordorigin="3792,2636" coordsize="10,2">
              <v:shape style="position:absolute;left:3792;top:2636;width:10;height:2" coordorigin="3792,2636" coordsize="10,0" path="m3792,2636l3802,2636e" filled="false" stroked="true" strokeweight=".48pt" strokecolor="#000000">
                <v:path arrowok="t"/>
              </v:shape>
            </v:group>
            <v:group style="position:absolute;left:3811;top:2636;width:10;height:2" coordorigin="3811,2636" coordsize="10,2">
              <v:shape style="position:absolute;left:3811;top:2636;width:10;height:2" coordorigin="3811,2636" coordsize="10,0" path="m3811,2636l3821,2636e" filled="false" stroked="true" strokeweight=".48pt" strokecolor="#000000">
                <v:path arrowok="t"/>
              </v:shape>
            </v:group>
            <v:group style="position:absolute;left:3830;top:2636;width:10;height:2" coordorigin="3830,2636" coordsize="10,2">
              <v:shape style="position:absolute;left:3830;top:2636;width:10;height:2" coordorigin="3830,2636" coordsize="10,0" path="m3830,2636l3840,2636e" filled="false" stroked="true" strokeweight=".48pt" strokecolor="#000000">
                <v:path arrowok="t"/>
              </v:shape>
            </v:group>
            <v:group style="position:absolute;left:3850;top:2636;width:10;height:2" coordorigin="3850,2636" coordsize="10,2">
              <v:shape style="position:absolute;left:3850;top:2636;width:10;height:2" coordorigin="3850,2636" coordsize="10,0" path="m3850,2636l3859,2636e" filled="false" stroked="true" strokeweight=".48pt" strokecolor="#000000">
                <v:path arrowok="t"/>
              </v:shape>
            </v:group>
            <v:group style="position:absolute;left:3869;top:2636;width:10;height:2" coordorigin="3869,2636" coordsize="10,2">
              <v:shape style="position:absolute;left:3869;top:2636;width:10;height:2" coordorigin="3869,2636" coordsize="10,0" path="m3869,2636l3878,2636e" filled="false" stroked="true" strokeweight=".48pt" strokecolor="#000000">
                <v:path arrowok="t"/>
              </v:shape>
            </v:group>
            <v:group style="position:absolute;left:3888;top:2636;width:10;height:2" coordorigin="3888,2636" coordsize="10,2">
              <v:shape style="position:absolute;left:3888;top:2636;width:10;height:2" coordorigin="3888,2636" coordsize="10,0" path="m3888,2636l3898,2636e" filled="false" stroked="true" strokeweight=".48pt" strokecolor="#000000">
                <v:path arrowok="t"/>
              </v:shape>
            </v:group>
            <v:group style="position:absolute;left:3907;top:2636;width:10;height:2" coordorigin="3907,2636" coordsize="10,2">
              <v:shape style="position:absolute;left:3907;top:2636;width:10;height:2" coordorigin="3907,2636" coordsize="10,0" path="m3907,2636l3917,2636e" filled="false" stroked="true" strokeweight=".48pt" strokecolor="#000000">
                <v:path arrowok="t"/>
              </v:shape>
            </v:group>
            <v:group style="position:absolute;left:3926;top:2636;width:10;height:2" coordorigin="3926,2636" coordsize="10,2">
              <v:shape style="position:absolute;left:3926;top:2636;width:10;height:2" coordorigin="3926,2636" coordsize="10,0" path="m3926,2636l3936,2636e" filled="false" stroked="true" strokeweight=".48pt" strokecolor="#000000">
                <v:path arrowok="t"/>
              </v:shape>
            </v:group>
            <v:group style="position:absolute;left:3946;top:2636;width:10;height:2" coordorigin="3946,2636" coordsize="10,2">
              <v:shape style="position:absolute;left:3946;top:2636;width:10;height:2" coordorigin="3946,2636" coordsize="10,0" path="m3946,2636l3955,2636e" filled="false" stroked="true" strokeweight=".48pt" strokecolor="#000000">
                <v:path arrowok="t"/>
              </v:shape>
            </v:group>
            <v:group style="position:absolute;left:3965;top:2636;width:10;height:2" coordorigin="3965,2636" coordsize="10,2">
              <v:shape style="position:absolute;left:3965;top:2636;width:10;height:2" coordorigin="3965,2636" coordsize="10,0" path="m3965,2636l3974,2636e" filled="false" stroked="true" strokeweight=".48pt" strokecolor="#000000">
                <v:path arrowok="t"/>
              </v:shape>
            </v:group>
            <v:group style="position:absolute;left:3984;top:2636;width:10;height:2" coordorigin="3984,2636" coordsize="10,2">
              <v:shape style="position:absolute;left:3984;top:2636;width:10;height:2" coordorigin="3984,2636" coordsize="10,0" path="m3984,2636l3994,2636e" filled="false" stroked="true" strokeweight=".48pt" strokecolor="#000000">
                <v:path arrowok="t"/>
              </v:shape>
            </v:group>
            <v:group style="position:absolute;left:4003;top:2636;width:10;height:2" coordorigin="4003,2636" coordsize="10,2">
              <v:shape style="position:absolute;left:4003;top:2636;width:10;height:2" coordorigin="4003,2636" coordsize="10,0" path="m4003,2636l4013,2636e" filled="false" stroked="true" strokeweight=".48pt" strokecolor="#000000">
                <v:path arrowok="t"/>
              </v:shape>
            </v:group>
            <v:group style="position:absolute;left:4022;top:2636;width:10;height:2" coordorigin="4022,2636" coordsize="10,2">
              <v:shape style="position:absolute;left:4022;top:2636;width:10;height:2" coordorigin="4022,2636" coordsize="10,0" path="m4022,2636l4032,2636e" filled="false" stroked="true" strokeweight=".48pt" strokecolor="#000000">
                <v:path arrowok="t"/>
              </v:shape>
            </v:group>
            <v:group style="position:absolute;left:4042;top:2636;width:10;height:2" coordorigin="4042,2636" coordsize="10,2">
              <v:shape style="position:absolute;left:4042;top:2636;width:10;height:2" coordorigin="4042,2636" coordsize="10,0" path="m4042,2636l4051,2636e" filled="false" stroked="true" strokeweight=".48pt" strokecolor="#000000">
                <v:path arrowok="t"/>
              </v:shape>
            </v:group>
            <v:group style="position:absolute;left:4061;top:2636;width:10;height:2" coordorigin="4061,2636" coordsize="10,2">
              <v:shape style="position:absolute;left:4061;top:2636;width:10;height:2" coordorigin="4061,2636" coordsize="10,0" path="m4061,2636l4070,2636e" filled="false" stroked="true" strokeweight=".48pt" strokecolor="#000000">
                <v:path arrowok="t"/>
              </v:shape>
            </v:group>
            <v:group style="position:absolute;left:4080;top:2636;width:10;height:2" coordorigin="4080,2636" coordsize="10,2">
              <v:shape style="position:absolute;left:4080;top:2636;width:10;height:2" coordorigin="4080,2636" coordsize="10,0" path="m4080,2636l4090,2636e" filled="false" stroked="true" strokeweight=".48pt" strokecolor="#000000">
                <v:path arrowok="t"/>
              </v:shape>
            </v:group>
            <v:group style="position:absolute;left:4099;top:2636;width:10;height:2" coordorigin="4099,2636" coordsize="10,2">
              <v:shape style="position:absolute;left:4099;top:2636;width:10;height:2" coordorigin="4099,2636" coordsize="10,0" path="m4099,2636l4109,2636e" filled="false" stroked="true" strokeweight=".48pt" strokecolor="#000000">
                <v:path arrowok="t"/>
              </v:shape>
            </v:group>
            <v:group style="position:absolute;left:4118;top:2636;width:10;height:2" coordorigin="4118,2636" coordsize="10,2">
              <v:shape style="position:absolute;left:4118;top:2636;width:10;height:2" coordorigin="4118,2636" coordsize="10,0" path="m4118,2636l4128,2636e" filled="false" stroked="true" strokeweight=".48pt" strokecolor="#000000">
                <v:path arrowok="t"/>
              </v:shape>
            </v:group>
            <v:group style="position:absolute;left:4138;top:2636;width:10;height:2" coordorigin="4138,2636" coordsize="10,2">
              <v:shape style="position:absolute;left:4138;top:2636;width:10;height:2" coordorigin="4138,2636" coordsize="10,0" path="m4138,2636l4147,2636e" filled="false" stroked="true" strokeweight=".48pt" strokecolor="#000000">
                <v:path arrowok="t"/>
              </v:shape>
            </v:group>
            <v:group style="position:absolute;left:4157;top:2636;width:10;height:2" coordorigin="4157,2636" coordsize="10,2">
              <v:shape style="position:absolute;left:4157;top:2636;width:10;height:2" coordorigin="4157,2636" coordsize="10,0" path="m4157,2636l4166,2636e" filled="false" stroked="true" strokeweight=".48pt" strokecolor="#000000">
                <v:path arrowok="t"/>
              </v:shape>
            </v:group>
            <v:group style="position:absolute;left:4176;top:2636;width:10;height:2" coordorigin="4176,2636" coordsize="10,2">
              <v:shape style="position:absolute;left:4176;top:2636;width:10;height:2" coordorigin="4176,2636" coordsize="10,0" path="m4176,2636l4186,2636e" filled="false" stroked="true" strokeweight=".48pt" strokecolor="#000000">
                <v:path arrowok="t"/>
              </v:shape>
            </v:group>
            <v:group style="position:absolute;left:4195;top:2636;width:10;height:2" coordorigin="4195,2636" coordsize="10,2">
              <v:shape style="position:absolute;left:4195;top:2636;width:10;height:2" coordorigin="4195,2636" coordsize="10,0" path="m4195,2636l4205,2636e" filled="false" stroked="true" strokeweight=".48pt" strokecolor="#000000">
                <v:path arrowok="t"/>
              </v:shape>
            </v:group>
            <v:group style="position:absolute;left:4214;top:2636;width:10;height:2" coordorigin="4214,2636" coordsize="10,2">
              <v:shape style="position:absolute;left:4214;top:2636;width:10;height:2" coordorigin="4214,2636" coordsize="10,0" path="m4214,2636l4224,2636e" filled="false" stroked="true" strokeweight=".48pt" strokecolor="#000000">
                <v:path arrowok="t"/>
              </v:shape>
            </v:group>
            <v:group style="position:absolute;left:4234;top:2636;width:10;height:2" coordorigin="4234,2636" coordsize="10,2">
              <v:shape style="position:absolute;left:4234;top:2636;width:10;height:2" coordorigin="4234,2636" coordsize="10,0" path="m4234,2636l4243,2636e" filled="false" stroked="true" strokeweight=".48pt" strokecolor="#000000">
                <v:path arrowok="t"/>
              </v:shape>
            </v:group>
            <v:group style="position:absolute;left:4253;top:2636;width:10;height:2" coordorigin="4253,2636" coordsize="10,2">
              <v:shape style="position:absolute;left:4253;top:2636;width:10;height:2" coordorigin="4253,2636" coordsize="10,0" path="m4253,2636l4262,2636e" filled="false" stroked="true" strokeweight=".48pt" strokecolor="#000000">
                <v:path arrowok="t"/>
              </v:shape>
            </v:group>
            <v:group style="position:absolute;left:4272;top:2636;width:10;height:2" coordorigin="4272,2636" coordsize="10,2">
              <v:shape style="position:absolute;left:4272;top:2636;width:10;height:2" coordorigin="4272,2636" coordsize="10,0" path="m4272,2636l4282,2636e" filled="false" stroked="true" strokeweight=".48pt" strokecolor="#000000">
                <v:path arrowok="t"/>
              </v:shape>
            </v:group>
            <v:group style="position:absolute;left:4291;top:2636;width:10;height:2" coordorigin="4291,2636" coordsize="10,2">
              <v:shape style="position:absolute;left:4291;top:2636;width:10;height:2" coordorigin="4291,2636" coordsize="10,0" path="m4291,2636l4301,2636e" filled="false" stroked="true" strokeweight=".48pt" strokecolor="#000000">
                <v:path arrowok="t"/>
              </v:shape>
            </v:group>
            <v:group style="position:absolute;left:4310;top:2636;width:10;height:2" coordorigin="4310,2636" coordsize="10,2">
              <v:shape style="position:absolute;left:4310;top:2636;width:10;height:2" coordorigin="4310,2636" coordsize="10,0" path="m4310,2636l4320,2636e" filled="false" stroked="true" strokeweight=".48pt" strokecolor="#000000">
                <v:path arrowok="t"/>
              </v:shape>
            </v:group>
            <v:group style="position:absolute;left:4330;top:2636;width:10;height:2" coordorigin="4330,2636" coordsize="10,2">
              <v:shape style="position:absolute;left:4330;top:2636;width:10;height:2" coordorigin="4330,2636" coordsize="10,0" path="m4330,2636l4339,2636e" filled="false" stroked="true" strokeweight=".48pt" strokecolor="#000000">
                <v:path arrowok="t"/>
              </v:shape>
            </v:group>
            <v:group style="position:absolute;left:4349;top:2636;width:10;height:2" coordorigin="4349,2636" coordsize="10,2">
              <v:shape style="position:absolute;left:4349;top:2636;width:10;height:2" coordorigin="4349,2636" coordsize="10,0" path="m4349,2636l4358,2636e" filled="false" stroked="true" strokeweight=".48pt" strokecolor="#000000">
                <v:path arrowok="t"/>
              </v:shape>
            </v:group>
            <v:group style="position:absolute;left:4368;top:2636;width:10;height:2" coordorigin="4368,2636" coordsize="10,2">
              <v:shape style="position:absolute;left:4368;top:2636;width:10;height:2" coordorigin="4368,2636" coordsize="10,0" path="m4368,2636l4378,2636e" filled="false" stroked="true" strokeweight=".48pt" strokecolor="#000000">
                <v:path arrowok="t"/>
              </v:shape>
            </v:group>
            <v:group style="position:absolute;left:4387;top:2636;width:10;height:2" coordorigin="4387,2636" coordsize="10,2">
              <v:shape style="position:absolute;left:4387;top:2636;width:10;height:2" coordorigin="4387,2636" coordsize="10,0" path="m4387,2636l4397,2636e" filled="false" stroked="true" strokeweight=".48pt" strokecolor="#000000">
                <v:path arrowok="t"/>
              </v:shape>
            </v:group>
            <v:group style="position:absolute;left:4406;top:2636;width:10;height:2" coordorigin="4406,2636" coordsize="10,2">
              <v:shape style="position:absolute;left:4406;top:2636;width:10;height:2" coordorigin="4406,2636" coordsize="10,0" path="m4406,2636l4416,2636e" filled="false" stroked="true" strokeweight=".48pt" strokecolor="#000000">
                <v:path arrowok="t"/>
              </v:shape>
            </v:group>
            <v:group style="position:absolute;left:4426;top:2636;width:10;height:2" coordorigin="4426,2636" coordsize="10,2">
              <v:shape style="position:absolute;left:4426;top:2636;width:10;height:2" coordorigin="4426,2636" coordsize="10,0" path="m4426,2636l4435,2636e" filled="false" stroked="true" strokeweight=".48pt" strokecolor="#000000">
                <v:path arrowok="t"/>
              </v:shape>
            </v:group>
            <v:group style="position:absolute;left:4445;top:2636;width:10;height:2" coordorigin="4445,2636" coordsize="10,2">
              <v:shape style="position:absolute;left:4445;top:2636;width:10;height:2" coordorigin="4445,2636" coordsize="10,0" path="m4445,2636l4454,2636e" filled="false" stroked="true" strokeweight=".48pt" strokecolor="#000000">
                <v:path arrowok="t"/>
              </v:shape>
            </v:group>
            <v:group style="position:absolute;left:4464;top:2636;width:10;height:2" coordorigin="4464,2636" coordsize="10,2">
              <v:shape style="position:absolute;left:4464;top:2636;width:10;height:2" coordorigin="4464,2636" coordsize="10,0" path="m4464,2636l4474,2636e" filled="false" stroked="true" strokeweight=".48pt" strokecolor="#000000">
                <v:path arrowok="t"/>
              </v:shape>
            </v:group>
            <v:group style="position:absolute;left:4483;top:2636;width:10;height:2" coordorigin="4483,2636" coordsize="10,2">
              <v:shape style="position:absolute;left:4483;top:2636;width:10;height:2" coordorigin="4483,2636" coordsize="10,0" path="m4483,2636l4493,2636e" filled="false" stroked="true" strokeweight=".48pt" strokecolor="#000000">
                <v:path arrowok="t"/>
              </v:shape>
            </v:group>
            <v:group style="position:absolute;left:4502;top:2636;width:10;height:2" coordorigin="4502,2636" coordsize="10,2">
              <v:shape style="position:absolute;left:4502;top:2636;width:10;height:2" coordorigin="4502,2636" coordsize="10,0" path="m4502,2636l4512,2636e" filled="false" stroked="true" strokeweight=".48pt" strokecolor="#000000">
                <v:path arrowok="t"/>
              </v:shape>
            </v:group>
            <v:group style="position:absolute;left:4522;top:2636;width:10;height:2" coordorigin="4522,2636" coordsize="10,2">
              <v:shape style="position:absolute;left:4522;top:2636;width:10;height:2" coordorigin="4522,2636" coordsize="10,0" path="m4522,2636l4531,2636e" filled="false" stroked="true" strokeweight=".48pt" strokecolor="#000000">
                <v:path arrowok="t"/>
              </v:shape>
            </v:group>
            <v:group style="position:absolute;left:4541;top:2636;width:10;height:2" coordorigin="4541,2636" coordsize="10,2">
              <v:shape style="position:absolute;left:4541;top:2636;width:10;height:2" coordorigin="4541,2636" coordsize="10,0" path="m4541,2636l4550,2636e" filled="false" stroked="true" strokeweight=".48pt" strokecolor="#000000">
                <v:path arrowok="t"/>
              </v:shape>
            </v:group>
            <v:group style="position:absolute;left:4560;top:2636;width:10;height:2" coordorigin="4560,2636" coordsize="10,2">
              <v:shape style="position:absolute;left:4560;top:2636;width:10;height:2" coordorigin="4560,2636" coordsize="10,0" path="m4560,2636l4570,2636e" filled="false" stroked="true" strokeweight=".48pt" strokecolor="#000000">
                <v:path arrowok="t"/>
              </v:shape>
            </v:group>
            <v:group style="position:absolute;left:4579;top:2636;width:10;height:2" coordorigin="4579,2636" coordsize="10,2">
              <v:shape style="position:absolute;left:4579;top:2636;width:10;height:2" coordorigin="4579,2636" coordsize="10,0" path="m4579,2636l4589,2636e" filled="false" stroked="true" strokeweight=".48pt" strokecolor="#000000">
                <v:path arrowok="t"/>
              </v:shape>
            </v:group>
            <v:group style="position:absolute;left:4598;top:2636;width:10;height:2" coordorigin="4598,2636" coordsize="10,2">
              <v:shape style="position:absolute;left:4598;top:2636;width:10;height:2" coordorigin="4598,2636" coordsize="10,0" path="m4598,2636l4608,2636e" filled="false" stroked="true" strokeweight=".48pt" strokecolor="#000000">
                <v:path arrowok="t"/>
              </v:shape>
            </v:group>
            <v:group style="position:absolute;left:4618;top:2636;width:10;height:2" coordorigin="4618,2636" coordsize="10,2">
              <v:shape style="position:absolute;left:4618;top:2636;width:10;height:2" coordorigin="4618,2636" coordsize="10,0" path="m4618,2636l4627,2636e" filled="false" stroked="true" strokeweight=".48pt" strokecolor="#000000">
                <v:path arrowok="t"/>
              </v:shape>
            </v:group>
            <v:group style="position:absolute;left:4637;top:2636;width:10;height:2" coordorigin="4637,2636" coordsize="10,2">
              <v:shape style="position:absolute;left:4637;top:2636;width:10;height:2" coordorigin="4637,2636" coordsize="10,0" path="m4637,2636l4646,2636e" filled="false" stroked="true" strokeweight=".48pt" strokecolor="#000000">
                <v:path arrowok="t"/>
              </v:shape>
            </v:group>
            <v:group style="position:absolute;left:4656;top:2636;width:10;height:2" coordorigin="4656,2636" coordsize="10,2">
              <v:shape style="position:absolute;left:4656;top:2636;width:10;height:2" coordorigin="4656,2636" coordsize="10,0" path="m4656,2636l4666,2636e" filled="false" stroked="true" strokeweight=".48pt" strokecolor="#000000">
                <v:path arrowok="t"/>
              </v:shape>
            </v:group>
            <v:group style="position:absolute;left:4675;top:2636;width:10;height:2" coordorigin="4675,2636" coordsize="10,2">
              <v:shape style="position:absolute;left:4675;top:2636;width:10;height:2" coordorigin="4675,2636" coordsize="10,0" path="m4675,2636l4685,2636e" filled="false" stroked="true" strokeweight=".48pt" strokecolor="#000000">
                <v:path arrowok="t"/>
              </v:shape>
            </v:group>
            <v:group style="position:absolute;left:4694;top:2636;width:10;height:2" coordorigin="4694,2636" coordsize="10,2">
              <v:shape style="position:absolute;left:4694;top:2636;width:10;height:2" coordorigin="4694,2636" coordsize="10,0" path="m4694,2636l4704,2636e" filled="false" stroked="true" strokeweight=".48pt" strokecolor="#000000">
                <v:path arrowok="t"/>
              </v:shape>
            </v:group>
            <v:group style="position:absolute;left:4714;top:2636;width:10;height:2" coordorigin="4714,2636" coordsize="10,2">
              <v:shape style="position:absolute;left:4714;top:2636;width:10;height:2" coordorigin="4714,2636" coordsize="10,0" path="m4714,2636l4723,2636e" filled="false" stroked="true" strokeweight=".48pt" strokecolor="#000000">
                <v:path arrowok="t"/>
              </v:shape>
            </v:group>
            <v:group style="position:absolute;left:4733;top:2636;width:10;height:2" coordorigin="4733,2636" coordsize="10,2">
              <v:shape style="position:absolute;left:4733;top:2636;width:10;height:2" coordorigin="4733,2636" coordsize="10,0" path="m4733,2636l4742,2636e" filled="false" stroked="true" strokeweight=".48pt" strokecolor="#000000">
                <v:path arrowok="t"/>
              </v:shape>
            </v:group>
            <v:group style="position:absolute;left:4752;top:2636;width:10;height:2" coordorigin="4752,2636" coordsize="10,2">
              <v:shape style="position:absolute;left:4752;top:2636;width:10;height:2" coordorigin="4752,2636" coordsize="10,0" path="m4752,2636l4762,2636e" filled="false" stroked="true" strokeweight=".48pt" strokecolor="#000000">
                <v:path arrowok="t"/>
              </v:shape>
            </v:group>
            <v:group style="position:absolute;left:4771;top:2636;width:10;height:2" coordorigin="4771,2636" coordsize="10,2">
              <v:shape style="position:absolute;left:4771;top:2636;width:10;height:2" coordorigin="4771,2636" coordsize="10,0" path="m4771,2636l4781,2636e" filled="false" stroked="true" strokeweight=".48pt" strokecolor="#000000">
                <v:path arrowok="t"/>
              </v:shape>
            </v:group>
            <v:group style="position:absolute;left:4790;top:2636;width:10;height:2" coordorigin="4790,2636" coordsize="10,2">
              <v:shape style="position:absolute;left:4790;top:2636;width:10;height:2" coordorigin="4790,2636" coordsize="10,0" path="m4790,2636l4800,2636e" filled="false" stroked="true" strokeweight=".48pt" strokecolor="#000000">
                <v:path arrowok="t"/>
              </v:shape>
            </v:group>
            <v:group style="position:absolute;left:4810;top:2636;width:10;height:2" coordorigin="4810,2636" coordsize="10,2">
              <v:shape style="position:absolute;left:4810;top:2636;width:10;height:2" coordorigin="4810,2636" coordsize="10,0" path="m4810,2636l4819,2636e" filled="false" stroked="true" strokeweight=".48pt" strokecolor="#000000">
                <v:path arrowok="t"/>
              </v:shape>
            </v:group>
            <v:group style="position:absolute;left:4829;top:2636;width:10;height:2" coordorigin="4829,2636" coordsize="10,2">
              <v:shape style="position:absolute;left:4829;top:2636;width:10;height:2" coordorigin="4829,2636" coordsize="10,0" path="m4829,2636l4838,2636e" filled="false" stroked="true" strokeweight=".48pt" strokecolor="#000000">
                <v:path arrowok="t"/>
              </v:shape>
            </v:group>
            <v:group style="position:absolute;left:4848;top:2636;width:10;height:2" coordorigin="4848,2636" coordsize="10,2">
              <v:shape style="position:absolute;left:4848;top:2636;width:10;height:2" coordorigin="4848,2636" coordsize="10,0" path="m4848,2636l4858,2636e" filled="false" stroked="true" strokeweight=".48pt" strokecolor="#000000">
                <v:path arrowok="t"/>
              </v:shape>
            </v:group>
            <v:group style="position:absolute;left:4867;top:2636;width:10;height:2" coordorigin="4867,2636" coordsize="10,2">
              <v:shape style="position:absolute;left:4867;top:2636;width:10;height:2" coordorigin="4867,2636" coordsize="10,0" path="m4867,2636l4877,2636e" filled="false" stroked="true" strokeweight=".48pt" strokecolor="#000000">
                <v:path arrowok="t"/>
              </v:shape>
            </v:group>
            <v:group style="position:absolute;left:4886;top:2636;width:10;height:2" coordorigin="4886,2636" coordsize="10,2">
              <v:shape style="position:absolute;left:4886;top:2636;width:10;height:2" coordorigin="4886,2636" coordsize="10,0" path="m4886,2636l4896,2636e" filled="false" stroked="true" strokeweight=".48pt" strokecolor="#000000">
                <v:path arrowok="t"/>
              </v:shape>
            </v:group>
            <v:group style="position:absolute;left:4906;top:2636;width:10;height:2" coordorigin="4906,2636" coordsize="10,2">
              <v:shape style="position:absolute;left:4906;top:2636;width:10;height:2" coordorigin="4906,2636" coordsize="10,0" path="m4906,2636l4915,2636e" filled="false" stroked="true" strokeweight=".48pt" strokecolor="#000000">
                <v:path arrowok="t"/>
              </v:shape>
            </v:group>
            <v:group style="position:absolute;left:4925;top:2636;width:10;height:2" coordorigin="4925,2636" coordsize="10,2">
              <v:shape style="position:absolute;left:4925;top:2636;width:10;height:2" coordorigin="4925,2636" coordsize="10,0" path="m4925,2636l4934,2636e" filled="false" stroked="true" strokeweight=".48pt" strokecolor="#000000">
                <v:path arrowok="t"/>
              </v:shape>
            </v:group>
            <v:group style="position:absolute;left:4944;top:2636;width:10;height:2" coordorigin="4944,2636" coordsize="10,2">
              <v:shape style="position:absolute;left:4944;top:2636;width:10;height:2" coordorigin="4944,2636" coordsize="10,0" path="m4944,2636l4954,2636e" filled="false" stroked="true" strokeweight=".48pt" strokecolor="#000000">
                <v:path arrowok="t"/>
              </v:shape>
            </v:group>
            <v:group style="position:absolute;left:4963;top:2636;width:10;height:2" coordorigin="4963,2636" coordsize="10,2">
              <v:shape style="position:absolute;left:4963;top:2636;width:10;height:2" coordorigin="4963,2636" coordsize="10,0" path="m4963,2636l4973,2636e" filled="false" stroked="true" strokeweight=".48pt" strokecolor="#000000">
                <v:path arrowok="t"/>
              </v:shape>
            </v:group>
            <v:group style="position:absolute;left:4982;top:2636;width:10;height:2" coordorigin="4982,2636" coordsize="10,2">
              <v:shape style="position:absolute;left:4982;top:2636;width:10;height:2" coordorigin="4982,2636" coordsize="10,0" path="m4982,2636l4992,2636e" filled="false" stroked="true" strokeweight=".48pt" strokecolor="#000000">
                <v:path arrowok="t"/>
              </v:shape>
            </v:group>
            <v:group style="position:absolute;left:5002;top:2636;width:10;height:2" coordorigin="5002,2636" coordsize="10,2">
              <v:shape style="position:absolute;left:5002;top:2636;width:10;height:2" coordorigin="5002,2636" coordsize="10,0" path="m5002,2636l5011,2636e" filled="false" stroked="true" strokeweight=".48pt" strokecolor="#000000">
                <v:path arrowok="t"/>
              </v:shape>
            </v:group>
            <v:group style="position:absolute;left:5021;top:2636;width:10;height:2" coordorigin="5021,2636" coordsize="10,2">
              <v:shape style="position:absolute;left:5021;top:2636;width:10;height:2" coordorigin="5021,2636" coordsize="10,0" path="m5021,2636l5030,2636e" filled="false" stroked="true" strokeweight=".48pt" strokecolor="#000000">
                <v:path arrowok="t"/>
              </v:shape>
            </v:group>
            <v:group style="position:absolute;left:5040;top:2636;width:10;height:2" coordorigin="5040,2636" coordsize="10,2">
              <v:shape style="position:absolute;left:5040;top:2636;width:10;height:2" coordorigin="5040,2636" coordsize="10,0" path="m5040,2636l5050,2636e" filled="false" stroked="true" strokeweight=".48pt" strokecolor="#000000">
                <v:path arrowok="t"/>
              </v:shape>
            </v:group>
            <v:group style="position:absolute;left:5059;top:2636;width:10;height:2" coordorigin="5059,2636" coordsize="10,2">
              <v:shape style="position:absolute;left:5059;top:2636;width:10;height:2" coordorigin="5059,2636" coordsize="10,0" path="m5059,2636l5069,2636e" filled="false" stroked="true" strokeweight=".48pt" strokecolor="#000000">
                <v:path arrowok="t"/>
              </v:shape>
            </v:group>
            <v:group style="position:absolute;left:5078;top:2636;width:10;height:2" coordorigin="5078,2636" coordsize="10,2">
              <v:shape style="position:absolute;left:5078;top:2636;width:10;height:2" coordorigin="5078,2636" coordsize="10,0" path="m5078,2636l5088,2636e" filled="false" stroked="true" strokeweight=".48pt" strokecolor="#000000">
                <v:path arrowok="t"/>
              </v:shape>
            </v:group>
            <v:group style="position:absolute;left:5098;top:2636;width:10;height:2" coordorigin="5098,2636" coordsize="10,2">
              <v:shape style="position:absolute;left:5098;top:2636;width:10;height:2" coordorigin="5098,2636" coordsize="10,0" path="m5098,2636l5107,2636e" filled="false" stroked="true" strokeweight=".48pt" strokecolor="#000000">
                <v:path arrowok="t"/>
              </v:shape>
            </v:group>
            <v:group style="position:absolute;left:5117;top:2636;width:10;height:2" coordorigin="5117,2636" coordsize="10,2">
              <v:shape style="position:absolute;left:5117;top:2636;width:10;height:2" coordorigin="5117,2636" coordsize="10,0" path="m5117,2636l5126,2636e" filled="false" stroked="true" strokeweight=".48pt" strokecolor="#000000">
                <v:path arrowok="t"/>
              </v:shape>
            </v:group>
            <v:group style="position:absolute;left:5136;top:2636;width:10;height:2" coordorigin="5136,2636" coordsize="10,2">
              <v:shape style="position:absolute;left:5136;top:2636;width:10;height:2" coordorigin="5136,2636" coordsize="10,0" path="m5136,2636l5146,2636e" filled="false" stroked="true" strokeweight=".48pt" strokecolor="#000000">
                <v:path arrowok="t"/>
              </v:shape>
            </v:group>
            <v:group style="position:absolute;left:5155;top:2636;width:10;height:2" coordorigin="5155,2636" coordsize="10,2">
              <v:shape style="position:absolute;left:5155;top:2636;width:10;height:2" coordorigin="5155,2636" coordsize="10,0" path="m5155,2636l5165,2636e" filled="false" stroked="true" strokeweight=".48pt" strokecolor="#000000">
                <v:path arrowok="t"/>
              </v:shape>
            </v:group>
            <v:group style="position:absolute;left:5174;top:2636;width:10;height:2" coordorigin="5174,2636" coordsize="10,2">
              <v:shape style="position:absolute;left:5174;top:2636;width:10;height:2" coordorigin="5174,2636" coordsize="10,0" path="m5174,2636l5184,2636e" filled="false" stroked="true" strokeweight=".48pt" strokecolor="#000000">
                <v:path arrowok="t"/>
              </v:shape>
            </v:group>
            <v:group style="position:absolute;left:5194;top:2636;width:10;height:2" coordorigin="5194,2636" coordsize="10,2">
              <v:shape style="position:absolute;left:5194;top:2636;width:10;height:2" coordorigin="5194,2636" coordsize="10,0" path="m5194,2636l5203,2636e" filled="false" stroked="true" strokeweight=".48pt" strokecolor="#000000">
                <v:path arrowok="t"/>
              </v:shape>
            </v:group>
            <v:group style="position:absolute;left:5213;top:2636;width:10;height:2" coordorigin="5213,2636" coordsize="10,2">
              <v:shape style="position:absolute;left:5213;top:2636;width:10;height:2" coordorigin="5213,2636" coordsize="10,0" path="m5213,2636l5222,2636e" filled="false" stroked="true" strokeweight=".48pt" strokecolor="#000000">
                <v:path arrowok="t"/>
              </v:shape>
            </v:group>
            <v:group style="position:absolute;left:5232;top:2636;width:10;height:2" coordorigin="5232,2636" coordsize="10,2">
              <v:shape style="position:absolute;left:5232;top:2636;width:10;height:2" coordorigin="5232,2636" coordsize="10,0" path="m5232,2636l5242,2636e" filled="false" stroked="true" strokeweight=".48pt" strokecolor="#000000">
                <v:path arrowok="t"/>
              </v:shape>
            </v:group>
            <v:group style="position:absolute;left:5251;top:2636;width:10;height:2" coordorigin="5251,2636" coordsize="10,2">
              <v:shape style="position:absolute;left:5251;top:2636;width:10;height:2" coordorigin="5251,2636" coordsize="10,0" path="m5251,2636l5261,2636e" filled="false" stroked="true" strokeweight=".48pt" strokecolor="#000000">
                <v:path arrowok="t"/>
              </v:shape>
            </v:group>
            <v:group style="position:absolute;left:5270;top:2636;width:10;height:2" coordorigin="5270,2636" coordsize="10,2">
              <v:shape style="position:absolute;left:5270;top:2636;width:10;height:2" coordorigin="5270,2636" coordsize="10,0" path="m5270,2636l5280,2636e" filled="false" stroked="true" strokeweight=".48pt" strokecolor="#000000">
                <v:path arrowok="t"/>
              </v:shape>
            </v:group>
            <v:group style="position:absolute;left:5290;top:2636;width:10;height:2" coordorigin="5290,2636" coordsize="10,2">
              <v:shape style="position:absolute;left:5290;top:2636;width:10;height:2" coordorigin="5290,2636" coordsize="10,0" path="m5290,2636l5299,2636e" filled="false" stroked="true" strokeweight=".48pt" strokecolor="#000000">
                <v:path arrowok="t"/>
              </v:shape>
            </v:group>
            <v:group style="position:absolute;left:5309;top:2636;width:10;height:2" coordorigin="5309,2636" coordsize="10,2">
              <v:shape style="position:absolute;left:5309;top:2636;width:10;height:2" coordorigin="5309,2636" coordsize="10,0" path="m5309,2636l5318,2636e" filled="false" stroked="true" strokeweight=".48pt" strokecolor="#000000">
                <v:path arrowok="t"/>
              </v:shape>
            </v:group>
            <v:group style="position:absolute;left:5328;top:2636;width:10;height:2" coordorigin="5328,2636" coordsize="10,2">
              <v:shape style="position:absolute;left:5328;top:2636;width:10;height:2" coordorigin="5328,2636" coordsize="10,0" path="m5328,2636l5338,2636e" filled="false" stroked="true" strokeweight=".48pt" strokecolor="#000000">
                <v:path arrowok="t"/>
              </v:shape>
            </v:group>
            <v:group style="position:absolute;left:5347;top:2636;width:10;height:2" coordorigin="5347,2636" coordsize="10,2">
              <v:shape style="position:absolute;left:5347;top:2636;width:10;height:2" coordorigin="5347,2636" coordsize="10,0" path="m5347,2636l5357,2636e" filled="false" stroked="true" strokeweight=".48pt" strokecolor="#000000">
                <v:path arrowok="t"/>
              </v:shape>
            </v:group>
            <v:group style="position:absolute;left:5366;top:2636;width:10;height:2" coordorigin="5366,2636" coordsize="10,2">
              <v:shape style="position:absolute;left:5366;top:2636;width:10;height:2" coordorigin="5366,2636" coordsize="10,0" path="m5366,2636l5376,2636e" filled="false" stroked="true" strokeweight=".48pt" strokecolor="#000000">
                <v:path arrowok="t"/>
              </v:shape>
            </v:group>
            <v:group style="position:absolute;left:5386;top:2636;width:10;height:2" coordorigin="5386,2636" coordsize="10,2">
              <v:shape style="position:absolute;left:5386;top:2636;width:10;height:2" coordorigin="5386,2636" coordsize="10,0" path="m5386,2636l5395,2636e" filled="false" stroked="true" strokeweight=".48pt" strokecolor="#000000">
                <v:path arrowok="t"/>
              </v:shape>
            </v:group>
            <v:group style="position:absolute;left:5405;top:2636;width:10;height:2" coordorigin="5405,2636" coordsize="10,2">
              <v:shape style="position:absolute;left:5405;top:2636;width:10;height:2" coordorigin="5405,2636" coordsize="10,0" path="m5405,2636l5414,2636e" filled="false" stroked="true" strokeweight=".48pt" strokecolor="#000000">
                <v:path arrowok="t"/>
              </v:shape>
            </v:group>
            <v:group style="position:absolute;left:5424;top:2636;width:10;height:2" coordorigin="5424,2636" coordsize="10,2">
              <v:shape style="position:absolute;left:5424;top:2636;width:10;height:2" coordorigin="5424,2636" coordsize="10,0" path="m5424,2636l5434,2636e" filled="false" stroked="true" strokeweight=".48pt" strokecolor="#000000">
                <v:path arrowok="t"/>
              </v:shape>
            </v:group>
            <v:group style="position:absolute;left:5443;top:2636;width:10;height:2" coordorigin="5443,2636" coordsize="10,2">
              <v:shape style="position:absolute;left:5443;top:2636;width:10;height:2" coordorigin="5443,2636" coordsize="10,0" path="m5443,2636l5453,2636e" filled="false" stroked="true" strokeweight=".48pt" strokecolor="#000000">
                <v:path arrowok="t"/>
              </v:shape>
            </v:group>
            <v:group style="position:absolute;left:5462;top:2636;width:10;height:2" coordorigin="5462,2636" coordsize="10,2">
              <v:shape style="position:absolute;left:5462;top:2636;width:10;height:2" coordorigin="5462,2636" coordsize="10,0" path="m5462,2636l5472,2636e" filled="false" stroked="true" strokeweight=".48pt" strokecolor="#000000">
                <v:path arrowok="t"/>
              </v:shape>
            </v:group>
            <v:group style="position:absolute;left:5482;top:2636;width:10;height:2" coordorigin="5482,2636" coordsize="10,2">
              <v:shape style="position:absolute;left:5482;top:2636;width:10;height:2" coordorigin="5482,2636" coordsize="10,0" path="m5482,2636l5491,2636e" filled="false" stroked="true" strokeweight=".48pt" strokecolor="#000000">
                <v:path arrowok="t"/>
              </v:shape>
            </v:group>
            <v:group style="position:absolute;left:5501;top:2636;width:10;height:2" coordorigin="5501,2636" coordsize="10,2">
              <v:shape style="position:absolute;left:5501;top:2636;width:10;height:2" coordorigin="5501,2636" coordsize="10,0" path="m5501,2636l5510,2636e" filled="false" stroked="true" strokeweight=".48pt" strokecolor="#000000">
                <v:path arrowok="t"/>
              </v:shape>
            </v:group>
            <v:group style="position:absolute;left:5520;top:2636;width:10;height:2" coordorigin="5520,2636" coordsize="10,2">
              <v:shape style="position:absolute;left:5520;top:2636;width:10;height:2" coordorigin="5520,2636" coordsize="10,0" path="m5520,2636l5530,2636e" filled="false" stroked="true" strokeweight=".48pt" strokecolor="#000000">
                <v:path arrowok="t"/>
              </v:shape>
            </v:group>
            <v:group style="position:absolute;left:5539;top:2636;width:10;height:2" coordorigin="5539,2636" coordsize="10,2">
              <v:shape style="position:absolute;left:5539;top:2636;width:10;height:2" coordorigin="5539,2636" coordsize="10,0" path="m5539,2636l5549,2636e" filled="false" stroked="true" strokeweight=".48pt" strokecolor="#000000">
                <v:path arrowok="t"/>
              </v:shape>
            </v:group>
            <v:group style="position:absolute;left:5558;top:2636;width:10;height:2" coordorigin="5558,2636" coordsize="10,2">
              <v:shape style="position:absolute;left:5558;top:2636;width:10;height:2" coordorigin="5558,2636" coordsize="10,0" path="m5558,2636l5568,2636e" filled="false" stroked="true" strokeweight=".48pt" strokecolor="#000000">
                <v:path arrowok="t"/>
              </v:shape>
            </v:group>
            <v:group style="position:absolute;left:5578;top:2636;width:10;height:2" coordorigin="5578,2636" coordsize="10,2">
              <v:shape style="position:absolute;left:5578;top:2636;width:10;height:2" coordorigin="5578,2636" coordsize="10,0" path="m5578,2636l5587,2636e" filled="false" stroked="true" strokeweight=".48pt" strokecolor="#000000">
                <v:path arrowok="t"/>
              </v:shape>
            </v:group>
            <v:group style="position:absolute;left:5597;top:2636;width:10;height:2" coordorigin="5597,2636" coordsize="10,2">
              <v:shape style="position:absolute;left:5597;top:2636;width:10;height:2" coordorigin="5597,2636" coordsize="10,0" path="m5597,2636l5606,2636e" filled="false" stroked="true" strokeweight=".48pt" strokecolor="#000000">
                <v:path arrowok="t"/>
              </v:shape>
            </v:group>
            <v:group style="position:absolute;left:5616;top:2636;width:10;height:2" coordorigin="5616,2636" coordsize="10,2">
              <v:shape style="position:absolute;left:5616;top:2636;width:10;height:2" coordorigin="5616,2636" coordsize="10,0" path="m5616,2636l5626,2636e" filled="false" stroked="true" strokeweight=".48pt" strokecolor="#000000">
                <v:path arrowok="t"/>
              </v:shape>
            </v:group>
            <v:group style="position:absolute;left:5635;top:2636;width:10;height:2" coordorigin="5635,2636" coordsize="10,2">
              <v:shape style="position:absolute;left:5635;top:2636;width:10;height:2" coordorigin="5635,2636" coordsize="10,0" path="m5635,2636l5645,2636e" filled="false" stroked="true" strokeweight=".48pt" strokecolor="#000000">
                <v:path arrowok="t"/>
              </v:shape>
            </v:group>
            <v:group style="position:absolute;left:5654;top:2636;width:10;height:2" coordorigin="5654,2636" coordsize="10,2">
              <v:shape style="position:absolute;left:5654;top:2636;width:10;height:2" coordorigin="5654,2636" coordsize="10,0" path="m5654,2636l5664,2636e" filled="false" stroked="true" strokeweight=".48pt" strokecolor="#000000">
                <v:path arrowok="t"/>
              </v:shape>
            </v:group>
            <v:group style="position:absolute;left:5674;top:2636;width:10;height:2" coordorigin="5674,2636" coordsize="10,2">
              <v:shape style="position:absolute;left:5674;top:2636;width:10;height:2" coordorigin="5674,2636" coordsize="10,0" path="m5674,2636l5683,2636e" filled="false" stroked="true" strokeweight=".48pt" strokecolor="#000000">
                <v:path arrowok="t"/>
              </v:shape>
            </v:group>
            <v:group style="position:absolute;left:5693;top:2636;width:10;height:2" coordorigin="5693,2636" coordsize="10,2">
              <v:shape style="position:absolute;left:5693;top:2636;width:10;height:2" coordorigin="5693,2636" coordsize="10,0" path="m5693,2636l5702,2636e" filled="false" stroked="true" strokeweight=".48pt" strokecolor="#000000">
                <v:path arrowok="t"/>
              </v:shape>
            </v:group>
            <v:group style="position:absolute;left:5712;top:2636;width:10;height:2" coordorigin="5712,2636" coordsize="10,2">
              <v:shape style="position:absolute;left:5712;top:2636;width:10;height:2" coordorigin="5712,2636" coordsize="10,0" path="m5712,2636l5722,2636e" filled="false" stroked="true" strokeweight=".48pt" strokecolor="#000000">
                <v:path arrowok="t"/>
              </v:shape>
            </v:group>
            <v:group style="position:absolute;left:5731;top:2636;width:10;height:2" coordorigin="5731,2636" coordsize="10,2">
              <v:shape style="position:absolute;left:5731;top:2636;width:10;height:2" coordorigin="5731,2636" coordsize="10,0" path="m5731,2636l5741,2636e" filled="false" stroked="true" strokeweight=".48pt" strokecolor="#000000">
                <v:path arrowok="t"/>
              </v:shape>
            </v:group>
            <v:group style="position:absolute;left:5750;top:2636;width:10;height:2" coordorigin="5750,2636" coordsize="10,2">
              <v:shape style="position:absolute;left:5750;top:2636;width:10;height:2" coordorigin="5750,2636" coordsize="10,0" path="m5750,2636l5760,2636e" filled="false" stroked="true" strokeweight=".48pt" strokecolor="#000000">
                <v:path arrowok="t"/>
              </v:shape>
            </v:group>
            <v:group style="position:absolute;left:5770;top:2636;width:10;height:2" coordorigin="5770,2636" coordsize="10,2">
              <v:shape style="position:absolute;left:5770;top:2636;width:10;height:2" coordorigin="5770,2636" coordsize="10,0" path="m5770,2636l5779,2636e" filled="false" stroked="true" strokeweight=".48pt" strokecolor="#000000">
                <v:path arrowok="t"/>
              </v:shape>
            </v:group>
            <v:group style="position:absolute;left:5789;top:2636;width:10;height:2" coordorigin="5789,2636" coordsize="10,2">
              <v:shape style="position:absolute;left:5789;top:2636;width:10;height:2" coordorigin="5789,2636" coordsize="10,0" path="m5789,2636l5798,2636e" filled="false" stroked="true" strokeweight=".48pt" strokecolor="#000000">
                <v:path arrowok="t"/>
              </v:shape>
            </v:group>
            <v:group style="position:absolute;left:5808;top:2636;width:10;height:2" coordorigin="5808,2636" coordsize="10,2">
              <v:shape style="position:absolute;left:5808;top:2636;width:10;height:2" coordorigin="5808,2636" coordsize="10,0" path="m5808,2636l5818,2636e" filled="false" stroked="true" strokeweight=".48pt" strokecolor="#000000">
                <v:path arrowok="t"/>
              </v:shape>
            </v:group>
            <v:group style="position:absolute;left:5827;top:2636;width:10;height:2" coordorigin="5827,2636" coordsize="10,2">
              <v:shape style="position:absolute;left:5827;top:2636;width:10;height:2" coordorigin="5827,2636" coordsize="10,0" path="m5827,2636l5837,2636e" filled="false" stroked="true" strokeweight=".48pt" strokecolor="#000000">
                <v:path arrowok="t"/>
              </v:shape>
            </v:group>
            <v:group style="position:absolute;left:5846;top:2636;width:10;height:2" coordorigin="5846,2636" coordsize="10,2">
              <v:shape style="position:absolute;left:5846;top:2636;width:10;height:2" coordorigin="5846,2636" coordsize="10,0" path="m5846,2636l5856,2636e" filled="false" stroked="true" strokeweight=".48pt" strokecolor="#000000">
                <v:path arrowok="t"/>
              </v:shape>
            </v:group>
            <v:group style="position:absolute;left:5866;top:2636;width:10;height:2" coordorigin="5866,2636" coordsize="10,2">
              <v:shape style="position:absolute;left:5866;top:2636;width:10;height:2" coordorigin="5866,2636" coordsize="10,0" path="m5866,2636l5875,2636e" filled="false" stroked="true" strokeweight=".48pt" strokecolor="#000000">
                <v:path arrowok="t"/>
              </v:shape>
            </v:group>
            <v:group style="position:absolute;left:5885;top:2636;width:10;height:2" coordorigin="5885,2636" coordsize="10,2">
              <v:shape style="position:absolute;left:5885;top:2636;width:10;height:2" coordorigin="5885,2636" coordsize="10,0" path="m5885,2636l5894,2636e" filled="false" stroked="true" strokeweight=".48pt" strokecolor="#000000">
                <v:path arrowok="t"/>
              </v:shape>
            </v:group>
            <v:group style="position:absolute;left:5904;top:2636;width:10;height:2" coordorigin="5904,2636" coordsize="10,2">
              <v:shape style="position:absolute;left:5904;top:2636;width:10;height:2" coordorigin="5904,2636" coordsize="10,0" path="m5904,2636l5914,2636e" filled="false" stroked="true" strokeweight=".48pt" strokecolor="#000000">
                <v:path arrowok="t"/>
              </v:shape>
            </v:group>
            <v:group style="position:absolute;left:5923;top:2636;width:10;height:2" coordorigin="5923,2636" coordsize="10,2">
              <v:shape style="position:absolute;left:5923;top:2636;width:10;height:2" coordorigin="5923,2636" coordsize="10,0" path="m5923,2636l5933,2636e" filled="false" stroked="true" strokeweight=".48pt" strokecolor="#000000">
                <v:path arrowok="t"/>
              </v:shape>
            </v:group>
            <v:group style="position:absolute;left:5942;top:2636;width:10;height:2" coordorigin="5942,2636" coordsize="10,2">
              <v:shape style="position:absolute;left:5942;top:2636;width:10;height:2" coordorigin="5942,2636" coordsize="10,0" path="m5942,2636l5952,2636e" filled="false" stroked="true" strokeweight=".48pt" strokecolor="#000000">
                <v:path arrowok="t"/>
              </v:shape>
            </v:group>
            <v:group style="position:absolute;left:5962;top:2636;width:10;height:2" coordorigin="5962,2636" coordsize="10,2">
              <v:shape style="position:absolute;left:5962;top:2636;width:10;height:2" coordorigin="5962,2636" coordsize="10,0" path="m5962,2636l5971,2636e" filled="false" stroked="true" strokeweight=".48pt" strokecolor="#000000">
                <v:path arrowok="t"/>
              </v:shape>
            </v:group>
            <v:group style="position:absolute;left:5981;top:2636;width:10;height:2" coordorigin="5981,2636" coordsize="10,2">
              <v:shape style="position:absolute;left:5981;top:2636;width:10;height:2" coordorigin="5981,2636" coordsize="10,0" path="m5981,2636l5990,2636e" filled="false" stroked="true" strokeweight=".48pt" strokecolor="#000000">
                <v:path arrowok="t"/>
              </v:shape>
            </v:group>
            <v:group style="position:absolute;left:6000;top:2636;width:10;height:2" coordorigin="6000,2636" coordsize="10,2">
              <v:shape style="position:absolute;left:6000;top:2636;width:10;height:2" coordorigin="6000,2636" coordsize="10,0" path="m6000,2636l6010,2636e" filled="false" stroked="true" strokeweight=".48pt" strokecolor="#000000">
                <v:path arrowok="t"/>
              </v:shape>
            </v:group>
            <v:group style="position:absolute;left:6019;top:2636;width:10;height:2" coordorigin="6019,2636" coordsize="10,2">
              <v:shape style="position:absolute;left:6019;top:2636;width:10;height:2" coordorigin="6019,2636" coordsize="10,0" path="m6019,2636l6029,2636e" filled="false" stroked="true" strokeweight=".48pt" strokecolor="#000000">
                <v:path arrowok="t"/>
              </v:shape>
            </v:group>
            <v:group style="position:absolute;left:6038;top:2636;width:10;height:2" coordorigin="6038,2636" coordsize="10,2">
              <v:shape style="position:absolute;left:6038;top:2636;width:10;height:2" coordorigin="6038,2636" coordsize="10,0" path="m6038,2636l6048,2636e" filled="false" stroked="true" strokeweight=".48pt" strokecolor="#000000">
                <v:path arrowok="t"/>
              </v:shape>
            </v:group>
            <v:group style="position:absolute;left:6058;top:2636;width:10;height:2" coordorigin="6058,2636" coordsize="10,2">
              <v:shape style="position:absolute;left:6058;top:2636;width:10;height:2" coordorigin="6058,2636" coordsize="10,0" path="m6058,2636l6067,2636e" filled="false" stroked="true" strokeweight=".48pt" strokecolor="#000000">
                <v:path arrowok="t"/>
              </v:shape>
            </v:group>
            <v:group style="position:absolute;left:6077;top:2636;width:10;height:2" coordorigin="6077,2636" coordsize="10,2">
              <v:shape style="position:absolute;left:6077;top:2636;width:10;height:2" coordorigin="6077,2636" coordsize="10,0" path="m6077,2636l6086,2636e" filled="false" stroked="true" strokeweight=".48pt" strokecolor="#000000">
                <v:path arrowok="t"/>
              </v:shape>
            </v:group>
            <v:group style="position:absolute;left:6096;top:2636;width:10;height:2" coordorigin="6096,2636" coordsize="10,2">
              <v:shape style="position:absolute;left:6096;top:2636;width:10;height:2" coordorigin="6096,2636" coordsize="10,0" path="m6096,2636l6106,2636e" filled="false" stroked="true" strokeweight=".48pt" strokecolor="#000000">
                <v:path arrowok="t"/>
              </v:shape>
            </v:group>
            <v:group style="position:absolute;left:6115;top:2636;width:10;height:2" coordorigin="6115,2636" coordsize="10,2">
              <v:shape style="position:absolute;left:6115;top:2636;width:10;height:2" coordorigin="6115,2636" coordsize="10,0" path="m6115,2636l6125,2636e" filled="false" stroked="true" strokeweight=".48pt" strokecolor="#000000">
                <v:path arrowok="t"/>
              </v:shape>
            </v:group>
            <v:group style="position:absolute;left:6134;top:2636;width:10;height:2" coordorigin="6134,2636" coordsize="10,2">
              <v:shape style="position:absolute;left:6134;top:2636;width:10;height:2" coordorigin="6134,2636" coordsize="10,0" path="m6134,2636l6144,2636e" filled="false" stroked="true" strokeweight=".48pt" strokecolor="#000000">
                <v:path arrowok="t"/>
              </v:shape>
            </v:group>
            <v:group style="position:absolute;left:6154;top:2636;width:10;height:2" coordorigin="6154,2636" coordsize="10,2">
              <v:shape style="position:absolute;left:6154;top:2636;width:10;height:2" coordorigin="6154,2636" coordsize="10,0" path="m6154,2636l6163,2636e" filled="false" stroked="true" strokeweight=".48pt" strokecolor="#000000">
                <v:path arrowok="t"/>
              </v:shape>
            </v:group>
            <v:group style="position:absolute;left:6173;top:2636;width:10;height:2" coordorigin="6173,2636" coordsize="10,2">
              <v:shape style="position:absolute;left:6173;top:2636;width:10;height:2" coordorigin="6173,2636" coordsize="10,0" path="m6173,2636l6182,2636e" filled="false" stroked="true" strokeweight=".48pt" strokecolor="#000000">
                <v:path arrowok="t"/>
              </v:shape>
            </v:group>
            <v:group style="position:absolute;left:6192;top:2636;width:10;height:2" coordorigin="6192,2636" coordsize="10,2">
              <v:shape style="position:absolute;left:6192;top:2636;width:10;height:2" coordorigin="6192,2636" coordsize="10,0" path="m6192,2636l6202,2636e" filled="false" stroked="true" strokeweight=".48pt" strokecolor="#000000">
                <v:path arrowok="t"/>
              </v:shape>
            </v:group>
            <v:group style="position:absolute;left:6211;top:2636;width:10;height:2" coordorigin="6211,2636" coordsize="10,2">
              <v:shape style="position:absolute;left:6211;top:2636;width:10;height:2" coordorigin="6211,2636" coordsize="10,0" path="m6211,2636l6221,2636e" filled="false" stroked="true" strokeweight=".48pt" strokecolor="#000000">
                <v:path arrowok="t"/>
              </v:shape>
            </v:group>
            <v:group style="position:absolute;left:6230;top:2636;width:10;height:2" coordorigin="6230,2636" coordsize="10,2">
              <v:shape style="position:absolute;left:6230;top:2636;width:10;height:2" coordorigin="6230,2636" coordsize="10,0" path="m6230,2636l6240,2636e" filled="false" stroked="true" strokeweight=".48pt" strokecolor="#000000">
                <v:path arrowok="t"/>
              </v:shape>
            </v:group>
            <v:group style="position:absolute;left:6250;top:2636;width:10;height:2" coordorigin="6250,2636" coordsize="10,2">
              <v:shape style="position:absolute;left:6250;top:2636;width:10;height:2" coordorigin="6250,2636" coordsize="10,0" path="m6250,2636l6259,2636e" filled="false" stroked="true" strokeweight=".48pt" strokecolor="#000000">
                <v:path arrowok="t"/>
              </v:shape>
            </v:group>
            <v:group style="position:absolute;left:6269;top:2636;width:10;height:2" coordorigin="6269,2636" coordsize="10,2">
              <v:shape style="position:absolute;left:6269;top:2636;width:10;height:2" coordorigin="6269,2636" coordsize="10,0" path="m6269,2636l6278,2636e" filled="false" stroked="true" strokeweight=".48pt" strokecolor="#000000">
                <v:path arrowok="t"/>
              </v:shape>
            </v:group>
            <v:group style="position:absolute;left:6288;top:2636;width:10;height:2" coordorigin="6288,2636" coordsize="10,2">
              <v:shape style="position:absolute;left:6288;top:2636;width:10;height:2" coordorigin="6288,2636" coordsize="10,0" path="m6288,2636l6298,2636e" filled="false" stroked="true" strokeweight=".48pt" strokecolor="#000000">
                <v:path arrowok="t"/>
              </v:shape>
            </v:group>
            <v:group style="position:absolute;left:6307;top:2636;width:10;height:2" coordorigin="6307,2636" coordsize="10,2">
              <v:shape style="position:absolute;left:6307;top:2636;width:10;height:2" coordorigin="6307,2636" coordsize="10,0" path="m6307,2636l6317,2636e" filled="false" stroked="true" strokeweight=".48pt" strokecolor="#000000">
                <v:path arrowok="t"/>
              </v:shape>
            </v:group>
            <v:group style="position:absolute;left:6326;top:2636;width:10;height:2" coordorigin="6326,2636" coordsize="10,2">
              <v:shape style="position:absolute;left:6326;top:2636;width:10;height:2" coordorigin="6326,2636" coordsize="10,0" path="m6326,2636l6336,2636e" filled="false" stroked="true" strokeweight=".48pt" strokecolor="#000000">
                <v:path arrowok="t"/>
              </v:shape>
            </v:group>
            <v:group style="position:absolute;left:6346;top:2636;width:10;height:2" coordorigin="6346,2636" coordsize="10,2">
              <v:shape style="position:absolute;left:6346;top:2636;width:10;height:2" coordorigin="6346,2636" coordsize="10,0" path="m6346,2636l6355,2636e" filled="false" stroked="true" strokeweight=".48pt" strokecolor="#000000">
                <v:path arrowok="t"/>
              </v:shape>
            </v:group>
            <v:group style="position:absolute;left:6365;top:2636;width:10;height:2" coordorigin="6365,2636" coordsize="10,2">
              <v:shape style="position:absolute;left:6365;top:2636;width:10;height:2" coordorigin="6365,2636" coordsize="10,0" path="m6365,2636l6374,2636e" filled="false" stroked="true" strokeweight=".48pt" strokecolor="#000000">
                <v:path arrowok="t"/>
              </v:shape>
            </v:group>
            <v:group style="position:absolute;left:6384;top:2636;width:10;height:2" coordorigin="6384,2636" coordsize="10,2">
              <v:shape style="position:absolute;left:6384;top:2636;width:10;height:2" coordorigin="6384,2636" coordsize="10,0" path="m6384,2636l6394,2636e" filled="false" stroked="true" strokeweight=".48pt" strokecolor="#000000">
                <v:path arrowok="t"/>
              </v:shape>
            </v:group>
            <v:group style="position:absolute;left:6403;top:2636;width:10;height:2" coordorigin="6403,2636" coordsize="10,2">
              <v:shape style="position:absolute;left:6403;top:2636;width:10;height:2" coordorigin="6403,2636" coordsize="10,0" path="m6403,2636l6413,2636e" filled="false" stroked="true" strokeweight=".48pt" strokecolor="#000000">
                <v:path arrowok="t"/>
              </v:shape>
            </v:group>
            <v:group style="position:absolute;left:6422;top:2636;width:10;height:2" coordorigin="6422,2636" coordsize="10,2">
              <v:shape style="position:absolute;left:6422;top:2636;width:10;height:2" coordorigin="6422,2636" coordsize="10,0" path="m6422,2636l6432,2636e" filled="false" stroked="true" strokeweight=".48pt" strokecolor="#000000">
                <v:path arrowok="t"/>
              </v:shape>
            </v:group>
            <v:group style="position:absolute;left:6442;top:2636;width:10;height:2" coordorigin="6442,2636" coordsize="10,2">
              <v:shape style="position:absolute;left:6442;top:2636;width:10;height:2" coordorigin="6442,2636" coordsize="10,0" path="m6442,2636l6451,2636e" filled="false" stroked="true" strokeweight=".48pt" strokecolor="#000000">
                <v:path arrowok="t"/>
              </v:shape>
            </v:group>
            <v:group style="position:absolute;left:6461;top:2636;width:10;height:2" coordorigin="6461,2636" coordsize="10,2">
              <v:shape style="position:absolute;left:6461;top:2636;width:10;height:2" coordorigin="6461,2636" coordsize="10,0" path="m6461,2636l6470,2636e" filled="false" stroked="true" strokeweight=".48pt" strokecolor="#000000">
                <v:path arrowok="t"/>
              </v:shape>
            </v:group>
            <v:group style="position:absolute;left:6480;top:2636;width:10;height:2" coordorigin="6480,2636" coordsize="10,2">
              <v:shape style="position:absolute;left:6480;top:2636;width:10;height:2" coordorigin="6480,2636" coordsize="10,0" path="m6480,2636l6490,2636e" filled="false" stroked="true" strokeweight=".48pt" strokecolor="#000000">
                <v:path arrowok="t"/>
              </v:shape>
            </v:group>
            <v:group style="position:absolute;left:6499;top:2636;width:10;height:2" coordorigin="6499,2636" coordsize="10,2">
              <v:shape style="position:absolute;left:6499;top:2636;width:10;height:2" coordorigin="6499,2636" coordsize="10,0" path="m6499,2636l6509,2636e" filled="false" stroked="true" strokeweight=".48pt" strokecolor="#000000">
                <v:path arrowok="t"/>
              </v:shape>
            </v:group>
            <v:group style="position:absolute;left:6518;top:2636;width:10;height:2" coordorigin="6518,2636" coordsize="10,2">
              <v:shape style="position:absolute;left:6518;top:2636;width:10;height:2" coordorigin="6518,2636" coordsize="10,0" path="m6518,2636l6528,2636e" filled="false" stroked="true" strokeweight=".48pt" strokecolor="#000000">
                <v:path arrowok="t"/>
              </v:shape>
            </v:group>
            <v:group style="position:absolute;left:6538;top:2636;width:10;height:2" coordorigin="6538,2636" coordsize="10,2">
              <v:shape style="position:absolute;left:6538;top:2636;width:10;height:2" coordorigin="6538,2636" coordsize="10,0" path="m6538,2636l6547,2636e" filled="false" stroked="true" strokeweight=".48pt" strokecolor="#000000">
                <v:path arrowok="t"/>
              </v:shape>
            </v:group>
            <v:group style="position:absolute;left:6557;top:2636;width:10;height:2" coordorigin="6557,2636" coordsize="10,2">
              <v:shape style="position:absolute;left:6557;top:2636;width:10;height:2" coordorigin="6557,2636" coordsize="10,0" path="m6557,2636l6566,2636e" filled="false" stroked="true" strokeweight=".48pt" strokecolor="#000000">
                <v:path arrowok="t"/>
              </v:shape>
            </v:group>
            <v:group style="position:absolute;left:6576;top:2636;width:10;height:2" coordorigin="6576,2636" coordsize="10,2">
              <v:shape style="position:absolute;left:6576;top:2636;width:10;height:2" coordorigin="6576,2636" coordsize="10,0" path="m6576,2636l6586,2636e" filled="false" stroked="true" strokeweight=".48pt" strokecolor="#000000">
                <v:path arrowok="t"/>
              </v:shape>
            </v:group>
            <v:group style="position:absolute;left:6595;top:2636;width:10;height:2" coordorigin="6595,2636" coordsize="10,2">
              <v:shape style="position:absolute;left:6595;top:2636;width:10;height:2" coordorigin="6595,2636" coordsize="10,0" path="m6595,2636l6605,2636e" filled="false" stroked="true" strokeweight=".48pt" strokecolor="#000000">
                <v:path arrowok="t"/>
              </v:shape>
            </v:group>
            <v:group style="position:absolute;left:6614;top:2636;width:10;height:2" coordorigin="6614,2636" coordsize="10,2">
              <v:shape style="position:absolute;left:6614;top:2636;width:10;height:2" coordorigin="6614,2636" coordsize="10,0" path="m6614,2636l6624,2636e" filled="false" stroked="true" strokeweight=".48pt" strokecolor="#000000">
                <v:path arrowok="t"/>
              </v:shape>
            </v:group>
            <v:group style="position:absolute;left:6634;top:2636;width:10;height:2" coordorigin="6634,2636" coordsize="10,2">
              <v:shape style="position:absolute;left:6634;top:2636;width:10;height:2" coordorigin="6634,2636" coordsize="10,0" path="m6634,2636l6643,2636e" filled="false" stroked="true" strokeweight=".48pt" strokecolor="#000000">
                <v:path arrowok="t"/>
              </v:shape>
            </v:group>
            <v:group style="position:absolute;left:6653;top:2636;width:10;height:2" coordorigin="6653,2636" coordsize="10,2">
              <v:shape style="position:absolute;left:6653;top:2636;width:10;height:2" coordorigin="6653,2636" coordsize="10,0" path="m6653,2636l6662,2636e" filled="false" stroked="true" strokeweight=".48pt" strokecolor="#000000">
                <v:path arrowok="t"/>
              </v:shape>
            </v:group>
            <v:group style="position:absolute;left:6672;top:2636;width:10;height:2" coordorigin="6672,2636" coordsize="10,2">
              <v:shape style="position:absolute;left:6672;top:2636;width:10;height:2" coordorigin="6672,2636" coordsize="10,0" path="m6672,2636l6682,2636e" filled="false" stroked="true" strokeweight=".48pt" strokecolor="#000000">
                <v:path arrowok="t"/>
              </v:shape>
            </v:group>
            <v:group style="position:absolute;left:6691;top:2636;width:10;height:2" coordorigin="6691,2636" coordsize="10,2">
              <v:shape style="position:absolute;left:6691;top:2636;width:10;height:2" coordorigin="6691,2636" coordsize="10,0" path="m6691,2636l6701,2636e" filled="false" stroked="true" strokeweight=".48pt" strokecolor="#000000">
                <v:path arrowok="t"/>
              </v:shape>
            </v:group>
            <v:group style="position:absolute;left:6710;top:2636;width:10;height:2" coordorigin="6710,2636" coordsize="10,2">
              <v:shape style="position:absolute;left:6710;top:2636;width:10;height:2" coordorigin="6710,2636" coordsize="10,0" path="m6710,2636l6720,2636e" filled="false" stroked="true" strokeweight=".48pt" strokecolor="#000000">
                <v:path arrowok="t"/>
              </v:shape>
            </v:group>
            <v:group style="position:absolute;left:6730;top:2636;width:10;height:2" coordorigin="6730,2636" coordsize="10,2">
              <v:shape style="position:absolute;left:6730;top:2636;width:10;height:2" coordorigin="6730,2636" coordsize="10,0" path="m6730,2636l6739,2636e" filled="false" stroked="true" strokeweight=".48pt" strokecolor="#000000">
                <v:path arrowok="t"/>
              </v:shape>
            </v:group>
            <v:group style="position:absolute;left:6749;top:2636;width:10;height:2" coordorigin="6749,2636" coordsize="10,2">
              <v:shape style="position:absolute;left:6749;top:2636;width:10;height:2" coordorigin="6749,2636" coordsize="10,0" path="m6749,2636l6758,2636e" filled="false" stroked="true" strokeweight=".48pt" strokecolor="#000000">
                <v:path arrowok="t"/>
              </v:shape>
            </v:group>
            <v:group style="position:absolute;left:6768;top:2636;width:10;height:2" coordorigin="6768,2636" coordsize="10,2">
              <v:shape style="position:absolute;left:6768;top:2636;width:10;height:2" coordorigin="6768,2636" coordsize="10,0" path="m6768,2636l6778,2636e" filled="false" stroked="true" strokeweight=".48pt" strokecolor="#000000">
                <v:path arrowok="t"/>
              </v:shape>
            </v:group>
            <v:group style="position:absolute;left:6787;top:2636;width:10;height:2" coordorigin="6787,2636" coordsize="10,2">
              <v:shape style="position:absolute;left:6787;top:2636;width:10;height:2" coordorigin="6787,2636" coordsize="10,0" path="m6787,2636l6797,2636e" filled="false" stroked="true" strokeweight=".48pt" strokecolor="#000000">
                <v:path arrowok="t"/>
              </v:shape>
            </v:group>
            <v:group style="position:absolute;left:6806;top:2636;width:10;height:2" coordorigin="6806,2636" coordsize="10,2">
              <v:shape style="position:absolute;left:6806;top:2636;width:10;height:2" coordorigin="6806,2636" coordsize="10,0" path="m6806,2636l6816,2636e" filled="false" stroked="true" strokeweight=".48pt" strokecolor="#000000">
                <v:path arrowok="t"/>
              </v:shape>
            </v:group>
            <v:group style="position:absolute;left:6826;top:2636;width:10;height:2" coordorigin="6826,2636" coordsize="10,2">
              <v:shape style="position:absolute;left:6826;top:2636;width:10;height:2" coordorigin="6826,2636" coordsize="10,0" path="m6826,2636l6835,2636e" filled="false" stroked="true" strokeweight=".48pt" strokecolor="#000000">
                <v:path arrowok="t"/>
              </v:shape>
            </v:group>
            <v:group style="position:absolute;left:6845;top:2636;width:10;height:2" coordorigin="6845,2636" coordsize="10,2">
              <v:shape style="position:absolute;left:6845;top:2636;width:10;height:2" coordorigin="6845,2636" coordsize="10,0" path="m6845,2636l6854,2636e" filled="false" stroked="true" strokeweight=".48pt" strokecolor="#000000">
                <v:path arrowok="t"/>
              </v:shape>
            </v:group>
            <v:group style="position:absolute;left:6864;top:2636;width:10;height:2" coordorigin="6864,2636" coordsize="10,2">
              <v:shape style="position:absolute;left:6864;top:2636;width:10;height:2" coordorigin="6864,2636" coordsize="10,0" path="m6864,2636l6874,2636e" filled="false" stroked="true" strokeweight=".48pt" strokecolor="#000000">
                <v:path arrowok="t"/>
              </v:shape>
            </v:group>
            <v:group style="position:absolute;left:6883;top:2636;width:10;height:2" coordorigin="6883,2636" coordsize="10,2">
              <v:shape style="position:absolute;left:6883;top:2636;width:10;height:2" coordorigin="6883,2636" coordsize="10,0" path="m6883,2636l6893,2636e" filled="false" stroked="true" strokeweight=".48pt" strokecolor="#000000">
                <v:path arrowok="t"/>
              </v:shape>
            </v:group>
            <v:group style="position:absolute;left:6902;top:2636;width:10;height:2" coordorigin="6902,2636" coordsize="10,2">
              <v:shape style="position:absolute;left:6902;top:2636;width:10;height:2" coordorigin="6902,2636" coordsize="10,0" path="m6902,2636l6912,2636e" filled="false" stroked="true" strokeweight=".48pt" strokecolor="#000000">
                <v:path arrowok="t"/>
              </v:shape>
            </v:group>
            <v:group style="position:absolute;left:6922;top:2636;width:10;height:2" coordorigin="6922,2636" coordsize="10,2">
              <v:shape style="position:absolute;left:6922;top:2636;width:10;height:2" coordorigin="6922,2636" coordsize="10,0" path="m6922,2636l6931,2636e" filled="false" stroked="true" strokeweight=".48pt" strokecolor="#000000">
                <v:path arrowok="t"/>
              </v:shape>
            </v:group>
            <v:group style="position:absolute;left:6941;top:2636;width:10;height:2" coordorigin="6941,2636" coordsize="10,2">
              <v:shape style="position:absolute;left:6941;top:2636;width:10;height:2" coordorigin="6941,2636" coordsize="10,0" path="m6941,2636l6950,2636e" filled="false" stroked="true" strokeweight=".48pt" strokecolor="#000000">
                <v:path arrowok="t"/>
              </v:shape>
            </v:group>
            <v:group style="position:absolute;left:6960;top:2636;width:10;height:2" coordorigin="6960,2636" coordsize="10,2">
              <v:shape style="position:absolute;left:6960;top:2636;width:10;height:2" coordorigin="6960,2636" coordsize="10,0" path="m6960,2636l6970,2636e" filled="false" stroked="true" strokeweight=".48pt" strokecolor="#000000">
                <v:path arrowok="t"/>
              </v:shape>
            </v:group>
            <v:group style="position:absolute;left:6979;top:2636;width:10;height:2" coordorigin="6979,2636" coordsize="10,2">
              <v:shape style="position:absolute;left:6979;top:2636;width:10;height:2" coordorigin="6979,2636" coordsize="10,0" path="m6979,2636l6989,2636e" filled="false" stroked="true" strokeweight=".48pt" strokecolor="#000000">
                <v:path arrowok="t"/>
              </v:shape>
            </v:group>
            <v:group style="position:absolute;left:6998;top:2636;width:10;height:2" coordorigin="6998,2636" coordsize="10,2">
              <v:shape style="position:absolute;left:6998;top:2636;width:10;height:2" coordorigin="6998,2636" coordsize="10,0" path="m6998,2636l7008,2636e" filled="false" stroked="true" strokeweight=".48pt" strokecolor="#000000">
                <v:path arrowok="t"/>
              </v:shape>
            </v:group>
            <v:group style="position:absolute;left:7018;top:2636;width:10;height:2" coordorigin="7018,2636" coordsize="10,2">
              <v:shape style="position:absolute;left:7018;top:2636;width:10;height:2" coordorigin="7018,2636" coordsize="10,0" path="m7018,2636l7027,2636e" filled="false" stroked="true" strokeweight=".48pt" strokecolor="#000000">
                <v:path arrowok="t"/>
              </v:shape>
            </v:group>
            <v:group style="position:absolute;left:7037;top:2636;width:10;height:2" coordorigin="7037,2636" coordsize="10,2">
              <v:shape style="position:absolute;left:7037;top:2636;width:10;height:2" coordorigin="7037,2636" coordsize="10,0" path="m7037,2636l7046,2636e" filled="false" stroked="true" strokeweight=".48pt" strokecolor="#000000">
                <v:path arrowok="t"/>
              </v:shape>
            </v:group>
            <v:group style="position:absolute;left:7056;top:2636;width:10;height:2" coordorigin="7056,2636" coordsize="10,2">
              <v:shape style="position:absolute;left:7056;top:2636;width:10;height:2" coordorigin="7056,2636" coordsize="10,0" path="m7056,2636l7066,2636e" filled="false" stroked="true" strokeweight=".48pt" strokecolor="#000000">
                <v:path arrowok="t"/>
              </v:shape>
            </v:group>
            <v:group style="position:absolute;left:7075;top:2636;width:10;height:2" coordorigin="7075,2636" coordsize="10,2">
              <v:shape style="position:absolute;left:7075;top:2636;width:10;height:2" coordorigin="7075,2636" coordsize="10,0" path="m7075,2636l7085,2636e" filled="false" stroked="true" strokeweight=".48pt" strokecolor="#000000">
                <v:path arrowok="t"/>
              </v:shape>
            </v:group>
            <v:group style="position:absolute;left:7094;top:2636;width:10;height:2" coordorigin="7094,2636" coordsize="10,2">
              <v:shape style="position:absolute;left:7094;top:2636;width:10;height:2" coordorigin="7094,2636" coordsize="10,0" path="m7094,2636l7104,2636e" filled="false" stroked="true" strokeweight=".48pt" strokecolor="#000000">
                <v:path arrowok="t"/>
              </v:shape>
            </v:group>
            <v:group style="position:absolute;left:7114;top:2636;width:10;height:2" coordorigin="7114,2636" coordsize="10,2">
              <v:shape style="position:absolute;left:7114;top:2636;width:10;height:2" coordorigin="7114,2636" coordsize="10,0" path="m7114,2636l7123,2636e" filled="false" stroked="true" strokeweight=".48pt" strokecolor="#000000">
                <v:path arrowok="t"/>
              </v:shape>
            </v:group>
            <v:group style="position:absolute;left:7133;top:2636;width:10;height:2" coordorigin="7133,2636" coordsize="10,2">
              <v:shape style="position:absolute;left:7133;top:2636;width:10;height:2" coordorigin="7133,2636" coordsize="10,0" path="m7133,2636l7142,2636e" filled="false" stroked="true" strokeweight=".48pt" strokecolor="#000000">
                <v:path arrowok="t"/>
              </v:shape>
            </v:group>
            <v:group style="position:absolute;left:7152;top:2636;width:10;height:2" coordorigin="7152,2636" coordsize="10,2">
              <v:shape style="position:absolute;left:7152;top:2636;width:10;height:2" coordorigin="7152,2636" coordsize="10,0" path="m7152,2636l7162,2636e" filled="false" stroked="true" strokeweight=".48pt" strokecolor="#000000">
                <v:path arrowok="t"/>
              </v:shape>
            </v:group>
            <v:group style="position:absolute;left:7171;top:2636;width:10;height:2" coordorigin="7171,2636" coordsize="10,2">
              <v:shape style="position:absolute;left:7171;top:2636;width:10;height:2" coordorigin="7171,2636" coordsize="10,0" path="m7171,2636l7181,2636e" filled="false" stroked="true" strokeweight=".48pt" strokecolor="#000000">
                <v:path arrowok="t"/>
              </v:shape>
            </v:group>
            <v:group style="position:absolute;left:7190;top:2636;width:10;height:2" coordorigin="7190,2636" coordsize="10,2">
              <v:shape style="position:absolute;left:7190;top:2636;width:10;height:2" coordorigin="7190,2636" coordsize="10,0" path="m7190,2636l7200,2636e" filled="false" stroked="true" strokeweight=".48pt" strokecolor="#000000">
                <v:path arrowok="t"/>
              </v:shape>
            </v:group>
            <v:group style="position:absolute;left:7210;top:2636;width:10;height:2" coordorigin="7210,2636" coordsize="10,2">
              <v:shape style="position:absolute;left:7210;top:2636;width:10;height:2" coordorigin="7210,2636" coordsize="10,0" path="m7210,2636l7219,2636e" filled="false" stroked="true" strokeweight=".48pt" strokecolor="#000000">
                <v:path arrowok="t"/>
              </v:shape>
            </v:group>
            <v:group style="position:absolute;left:7229;top:2636;width:10;height:2" coordorigin="7229,2636" coordsize="10,2">
              <v:shape style="position:absolute;left:7229;top:2636;width:10;height:2" coordorigin="7229,2636" coordsize="10,0" path="m7229,2636l7238,2636e" filled="false" stroked="true" strokeweight=".48pt" strokecolor="#000000">
                <v:path arrowok="t"/>
              </v:shape>
            </v:group>
            <v:group style="position:absolute;left:7248;top:2636;width:10;height:2" coordorigin="7248,2636" coordsize="10,2">
              <v:shape style="position:absolute;left:7248;top:2636;width:10;height:2" coordorigin="7248,2636" coordsize="10,0" path="m7248,2636l7258,2636e" filled="false" stroked="true" strokeweight=".48pt" strokecolor="#000000">
                <v:path arrowok="t"/>
              </v:shape>
            </v:group>
            <v:group style="position:absolute;left:7267;top:2636;width:10;height:2" coordorigin="7267,2636" coordsize="10,2">
              <v:shape style="position:absolute;left:7267;top:2636;width:10;height:2" coordorigin="7267,2636" coordsize="10,0" path="m7267,2636l7277,2636e" filled="false" stroked="true" strokeweight=".48pt" strokecolor="#000000">
                <v:path arrowok="t"/>
              </v:shape>
            </v:group>
            <v:group style="position:absolute;left:7286;top:2636;width:10;height:2" coordorigin="7286,2636" coordsize="10,2">
              <v:shape style="position:absolute;left:7286;top:2636;width:10;height:2" coordorigin="7286,2636" coordsize="10,0" path="m7286,2636l7296,2636e" filled="false" stroked="true" strokeweight=".48pt" strokecolor="#000000">
                <v:path arrowok="t"/>
              </v:shape>
            </v:group>
            <v:group style="position:absolute;left:7306;top:2636;width:10;height:2" coordorigin="7306,2636" coordsize="10,2">
              <v:shape style="position:absolute;left:7306;top:2636;width:10;height:2" coordorigin="7306,2636" coordsize="10,0" path="m7306,2636l7315,2636e" filled="false" stroked="true" strokeweight=".48pt" strokecolor="#000000">
                <v:path arrowok="t"/>
              </v:shape>
            </v:group>
            <v:group style="position:absolute;left:7325;top:2636;width:10;height:2" coordorigin="7325,2636" coordsize="10,2">
              <v:shape style="position:absolute;left:7325;top:2636;width:10;height:2" coordorigin="7325,2636" coordsize="10,0" path="m7325,2636l7334,2636e" filled="false" stroked="true" strokeweight=".48pt" strokecolor="#000000">
                <v:path arrowok="t"/>
              </v:shape>
            </v:group>
            <v:group style="position:absolute;left:7344;top:2636;width:10;height:2" coordorigin="7344,2636" coordsize="10,2">
              <v:shape style="position:absolute;left:7344;top:2636;width:10;height:2" coordorigin="7344,2636" coordsize="10,0" path="m7344,2636l7354,2636e" filled="false" stroked="true" strokeweight=".48pt" strokecolor="#000000">
                <v:path arrowok="t"/>
              </v:shape>
            </v:group>
            <v:group style="position:absolute;left:7363;top:2636;width:10;height:2" coordorigin="7363,2636" coordsize="10,2">
              <v:shape style="position:absolute;left:7363;top:2636;width:10;height:2" coordorigin="7363,2636" coordsize="10,0" path="m7363,2636l7373,2636e" filled="false" stroked="true" strokeweight=".48pt" strokecolor="#000000">
                <v:path arrowok="t"/>
              </v:shape>
            </v:group>
            <v:group style="position:absolute;left:7382;top:2636;width:10;height:2" coordorigin="7382,2636" coordsize="10,2">
              <v:shape style="position:absolute;left:7382;top:2636;width:10;height:2" coordorigin="7382,2636" coordsize="10,0" path="m7382,2636l7392,2636e" filled="false" stroked="true" strokeweight=".48pt" strokecolor="#000000">
                <v:path arrowok="t"/>
              </v:shape>
            </v:group>
            <v:group style="position:absolute;left:7402;top:2636;width:10;height:2" coordorigin="7402,2636" coordsize="10,2">
              <v:shape style="position:absolute;left:7402;top:2636;width:10;height:2" coordorigin="7402,2636" coordsize="10,0" path="m7402,2636l7411,2636e" filled="false" stroked="true" strokeweight=".48pt" strokecolor="#000000">
                <v:path arrowok="t"/>
              </v:shape>
            </v:group>
            <v:group style="position:absolute;left:7421;top:2636;width:10;height:2" coordorigin="7421,2636" coordsize="10,2">
              <v:shape style="position:absolute;left:7421;top:2636;width:10;height:2" coordorigin="7421,2636" coordsize="10,0" path="m7421,2636l7430,2636e" filled="false" stroked="true" strokeweight=".48pt" strokecolor="#000000">
                <v:path arrowok="t"/>
              </v:shape>
            </v:group>
            <v:group style="position:absolute;left:7440;top:2636;width:10;height:2" coordorigin="7440,2636" coordsize="10,2">
              <v:shape style="position:absolute;left:7440;top:2636;width:10;height:2" coordorigin="7440,2636" coordsize="10,0" path="m7440,2636l7450,2636e" filled="false" stroked="true" strokeweight=".48pt" strokecolor="#000000">
                <v:path arrowok="t"/>
              </v:shape>
            </v:group>
            <v:group style="position:absolute;left:7459;top:2636;width:10;height:2" coordorigin="7459,2636" coordsize="10,2">
              <v:shape style="position:absolute;left:7459;top:2636;width:10;height:2" coordorigin="7459,2636" coordsize="10,0" path="m7459,2636l7469,2636e" filled="false" stroked="true" strokeweight=".48pt" strokecolor="#000000">
                <v:path arrowok="t"/>
              </v:shape>
            </v:group>
            <v:group style="position:absolute;left:7478;top:2636;width:10;height:2" coordorigin="7478,2636" coordsize="10,2">
              <v:shape style="position:absolute;left:7478;top:2636;width:10;height:2" coordorigin="7478,2636" coordsize="10,0" path="m7478,2636l7488,2636e" filled="false" stroked="true" strokeweight=".48pt" strokecolor="#000000">
                <v:path arrowok="t"/>
              </v:shape>
            </v:group>
            <v:group style="position:absolute;left:7498;top:2636;width:10;height:2" coordorigin="7498,2636" coordsize="10,2">
              <v:shape style="position:absolute;left:7498;top:2636;width:10;height:2" coordorigin="7498,2636" coordsize="10,0" path="m7498,2636l7507,2636e" filled="false" stroked="true" strokeweight=".48pt" strokecolor="#000000">
                <v:path arrowok="t"/>
              </v:shape>
            </v:group>
            <v:group style="position:absolute;left:7517;top:2636;width:10;height:2" coordorigin="7517,2636" coordsize="10,2">
              <v:shape style="position:absolute;left:7517;top:2636;width:10;height:2" coordorigin="7517,2636" coordsize="10,0" path="m7517,2636l7526,2636e" filled="false" stroked="true" strokeweight=".48pt" strokecolor="#000000">
                <v:path arrowok="t"/>
              </v:shape>
            </v:group>
            <v:group style="position:absolute;left:7536;top:2636;width:10;height:2" coordorigin="7536,2636" coordsize="10,2">
              <v:shape style="position:absolute;left:7536;top:2636;width:10;height:2" coordorigin="7536,2636" coordsize="10,0" path="m7536,2636l7546,2636e" filled="false" stroked="true" strokeweight=".48pt" strokecolor="#000000">
                <v:path arrowok="t"/>
              </v:shape>
            </v:group>
            <v:group style="position:absolute;left:7555;top:2636;width:10;height:2" coordorigin="7555,2636" coordsize="10,2">
              <v:shape style="position:absolute;left:7555;top:2636;width:10;height:2" coordorigin="7555,2636" coordsize="10,0" path="m7555,2636l7565,2636e" filled="false" stroked="true" strokeweight=".48pt" strokecolor="#000000">
                <v:path arrowok="t"/>
              </v:shape>
            </v:group>
            <v:group style="position:absolute;left:7574;top:2636;width:10;height:2" coordorigin="7574,2636" coordsize="10,2">
              <v:shape style="position:absolute;left:7574;top:2636;width:10;height:2" coordorigin="7574,2636" coordsize="10,0" path="m7574,2636l7584,2636e" filled="false" stroked="true" strokeweight=".48pt" strokecolor="#000000">
                <v:path arrowok="t"/>
              </v:shape>
            </v:group>
            <v:group style="position:absolute;left:7594;top:2636;width:10;height:2" coordorigin="7594,2636" coordsize="10,2">
              <v:shape style="position:absolute;left:7594;top:2636;width:10;height:2" coordorigin="7594,2636" coordsize="10,0" path="m7594,2636l7603,2636e" filled="false" stroked="true" strokeweight=".48pt" strokecolor="#000000">
                <v:path arrowok="t"/>
              </v:shape>
            </v:group>
            <v:group style="position:absolute;left:7613;top:2636;width:10;height:2" coordorigin="7613,2636" coordsize="10,2">
              <v:shape style="position:absolute;left:7613;top:2636;width:10;height:2" coordorigin="7613,2636" coordsize="10,0" path="m7613,2636l7622,2636e" filled="false" stroked="true" strokeweight=".48pt" strokecolor="#000000">
                <v:path arrowok="t"/>
              </v:shape>
            </v:group>
            <v:group style="position:absolute;left:7632;top:2636;width:10;height:2" coordorigin="7632,2636" coordsize="10,2">
              <v:shape style="position:absolute;left:7632;top:2636;width:10;height:2" coordorigin="7632,2636" coordsize="10,0" path="m7632,2636l7642,2636e" filled="false" stroked="true" strokeweight=".48pt" strokecolor="#000000">
                <v:path arrowok="t"/>
              </v:shape>
            </v:group>
            <v:group style="position:absolute;left:7651;top:2636;width:10;height:2" coordorigin="7651,2636" coordsize="10,2">
              <v:shape style="position:absolute;left:7651;top:2636;width:10;height:2" coordorigin="7651,2636" coordsize="10,0" path="m7651,2636l7661,2636e" filled="false" stroked="true" strokeweight=".48pt" strokecolor="#000000">
                <v:path arrowok="t"/>
              </v:shape>
            </v:group>
            <v:group style="position:absolute;left:7670;top:2636;width:10;height:2" coordorigin="7670,2636" coordsize="10,2">
              <v:shape style="position:absolute;left:7670;top:2636;width:10;height:2" coordorigin="7670,2636" coordsize="10,0" path="m7670,2636l7680,2636e" filled="false" stroked="true" strokeweight=".48pt" strokecolor="#000000">
                <v:path arrowok="t"/>
              </v:shape>
            </v:group>
            <v:group style="position:absolute;left:7690;top:2636;width:10;height:2" coordorigin="7690,2636" coordsize="10,2">
              <v:shape style="position:absolute;left:7690;top:2636;width:10;height:2" coordorigin="7690,2636" coordsize="10,0" path="m7690,2636l7699,2636e" filled="false" stroked="true" strokeweight=".48pt" strokecolor="#000000">
                <v:path arrowok="t"/>
              </v:shape>
            </v:group>
            <v:group style="position:absolute;left:7709;top:2636;width:10;height:2" coordorigin="7709,2636" coordsize="10,2">
              <v:shape style="position:absolute;left:7709;top:2636;width:10;height:2" coordorigin="7709,2636" coordsize="10,0" path="m7709,2636l7718,2636e" filled="false" stroked="true" strokeweight=".48pt" strokecolor="#000000">
                <v:path arrowok="t"/>
              </v:shape>
            </v:group>
            <v:group style="position:absolute;left:7728;top:2636;width:10;height:2" coordorigin="7728,2636" coordsize="10,2">
              <v:shape style="position:absolute;left:7728;top:2636;width:10;height:2" coordorigin="7728,2636" coordsize="10,0" path="m7728,2636l7738,2636e" filled="false" stroked="true" strokeweight=".48pt" strokecolor="#000000">
                <v:path arrowok="t"/>
              </v:shape>
            </v:group>
            <v:group style="position:absolute;left:7747;top:2636;width:10;height:2" coordorigin="7747,2636" coordsize="10,2">
              <v:shape style="position:absolute;left:7747;top:2636;width:10;height:2" coordorigin="7747,2636" coordsize="10,0" path="m7747,2636l7757,2636e" filled="false" stroked="true" strokeweight=".48pt" strokecolor="#000000">
                <v:path arrowok="t"/>
              </v:shape>
            </v:group>
            <v:group style="position:absolute;left:7766;top:2636;width:10;height:2" coordorigin="7766,2636" coordsize="10,2">
              <v:shape style="position:absolute;left:7766;top:2636;width:10;height:2" coordorigin="7766,2636" coordsize="10,0" path="m7766,2636l7776,2636e" filled="false" stroked="true" strokeweight=".48pt" strokecolor="#000000">
                <v:path arrowok="t"/>
              </v:shape>
            </v:group>
            <v:group style="position:absolute;left:7786;top:2636;width:10;height:2" coordorigin="7786,2636" coordsize="10,2">
              <v:shape style="position:absolute;left:7786;top:2636;width:10;height:2" coordorigin="7786,2636" coordsize="10,0" path="m7786,2636l7795,2636e" filled="false" stroked="true" strokeweight=".48pt" strokecolor="#000000">
                <v:path arrowok="t"/>
              </v:shape>
            </v:group>
            <v:group style="position:absolute;left:7805;top:2636;width:10;height:2" coordorigin="7805,2636" coordsize="10,2">
              <v:shape style="position:absolute;left:7805;top:2636;width:10;height:2" coordorigin="7805,2636" coordsize="10,0" path="m7805,2636l7814,2636e" filled="false" stroked="true" strokeweight=".48pt" strokecolor="#000000">
                <v:path arrowok="t"/>
              </v:shape>
            </v:group>
            <v:group style="position:absolute;left:7824;top:2636;width:10;height:2" coordorigin="7824,2636" coordsize="10,2">
              <v:shape style="position:absolute;left:7824;top:2636;width:10;height:2" coordorigin="7824,2636" coordsize="10,0" path="m7824,2636l7834,2636e" filled="false" stroked="true" strokeweight=".48pt" strokecolor="#000000">
                <v:path arrowok="t"/>
              </v:shape>
            </v:group>
            <v:group style="position:absolute;left:7843;top:2636;width:10;height:2" coordorigin="7843,2636" coordsize="10,2">
              <v:shape style="position:absolute;left:7843;top:2636;width:10;height:2" coordorigin="7843,2636" coordsize="10,0" path="m7843,2636l7853,2636e" filled="false" stroked="true" strokeweight=".48pt" strokecolor="#000000">
                <v:path arrowok="t"/>
              </v:shape>
            </v:group>
            <v:group style="position:absolute;left:7862;top:2636;width:10;height:2" coordorigin="7862,2636" coordsize="10,2">
              <v:shape style="position:absolute;left:7862;top:2636;width:10;height:2" coordorigin="7862,2636" coordsize="10,0" path="m7862,2636l7872,2636e" filled="false" stroked="true" strokeweight=".48pt" strokecolor="#000000">
                <v:path arrowok="t"/>
              </v:shape>
            </v:group>
            <v:group style="position:absolute;left:7882;top:2636;width:10;height:2" coordorigin="7882,2636" coordsize="10,2">
              <v:shape style="position:absolute;left:7882;top:2636;width:10;height:2" coordorigin="7882,2636" coordsize="10,0" path="m7882,2636l7891,2636e" filled="false" stroked="true" strokeweight=".48pt" strokecolor="#000000">
                <v:path arrowok="t"/>
              </v:shape>
            </v:group>
            <v:group style="position:absolute;left:7901;top:2636;width:10;height:2" coordorigin="7901,2636" coordsize="10,2">
              <v:shape style="position:absolute;left:7901;top:2636;width:10;height:2" coordorigin="7901,2636" coordsize="10,0" path="m7901,2636l7910,2636e" filled="false" stroked="true" strokeweight=".48pt" strokecolor="#000000">
                <v:path arrowok="t"/>
              </v:shape>
            </v:group>
            <v:group style="position:absolute;left:7920;top:2636;width:10;height:2" coordorigin="7920,2636" coordsize="10,2">
              <v:shape style="position:absolute;left:7920;top:2636;width:10;height:2" coordorigin="7920,2636" coordsize="10,0" path="m7920,2636l7930,2636e" filled="false" stroked="true" strokeweight=".48pt" strokecolor="#000000">
                <v:path arrowok="t"/>
              </v:shape>
            </v:group>
            <v:group style="position:absolute;left:7939;top:2636;width:10;height:2" coordorigin="7939,2636" coordsize="10,2">
              <v:shape style="position:absolute;left:7939;top:2636;width:10;height:2" coordorigin="7939,2636" coordsize="10,0" path="m7939,2636l7949,2636e" filled="false" stroked="true" strokeweight=".48pt" strokecolor="#000000">
                <v:path arrowok="t"/>
              </v:shape>
            </v:group>
            <v:group style="position:absolute;left:7958;top:2636;width:10;height:2" coordorigin="7958,2636" coordsize="10,2">
              <v:shape style="position:absolute;left:7958;top:2636;width:10;height:2" coordorigin="7958,2636" coordsize="10,0" path="m7958,2636l7968,2636e" filled="false" stroked="true" strokeweight=".48pt" strokecolor="#000000">
                <v:path arrowok="t"/>
              </v:shape>
            </v:group>
            <v:group style="position:absolute;left:7978;top:2636;width:10;height:2" coordorigin="7978,2636" coordsize="10,2">
              <v:shape style="position:absolute;left:7978;top:2636;width:10;height:2" coordorigin="7978,2636" coordsize="10,0" path="m7978,2636l7987,2636e" filled="false" stroked="true" strokeweight=".48pt" strokecolor="#000000">
                <v:path arrowok="t"/>
              </v:shape>
            </v:group>
            <v:group style="position:absolute;left:7997;top:2636;width:10;height:2" coordorigin="7997,2636" coordsize="10,2">
              <v:shape style="position:absolute;left:7997;top:2636;width:10;height:2" coordorigin="7997,2636" coordsize="10,0" path="m7997,2636l8006,2636e" filled="false" stroked="true" strokeweight=".48pt" strokecolor="#000000">
                <v:path arrowok="t"/>
              </v:shape>
            </v:group>
            <v:group style="position:absolute;left:8016;top:2636;width:10;height:2" coordorigin="8016,2636" coordsize="10,2">
              <v:shape style="position:absolute;left:8016;top:2636;width:10;height:2" coordorigin="8016,2636" coordsize="10,0" path="m8016,2636l8026,2636e" filled="false" stroked="true" strokeweight=".48pt" strokecolor="#000000">
                <v:path arrowok="t"/>
              </v:shape>
            </v:group>
            <v:group style="position:absolute;left:8035;top:2636;width:10;height:2" coordorigin="8035,2636" coordsize="10,2">
              <v:shape style="position:absolute;left:8035;top:2636;width:10;height:2" coordorigin="8035,2636" coordsize="10,0" path="m8035,2636l8045,2636e" filled="false" stroked="true" strokeweight=".48pt" strokecolor="#000000">
                <v:path arrowok="t"/>
              </v:shape>
            </v:group>
            <v:group style="position:absolute;left:8054;top:2636;width:10;height:2" coordorigin="8054,2636" coordsize="10,2">
              <v:shape style="position:absolute;left:8054;top:2636;width:10;height:2" coordorigin="8054,2636" coordsize="10,0" path="m8054,2636l8064,2636e" filled="false" stroked="true" strokeweight=".48pt" strokecolor="#000000">
                <v:path arrowok="t"/>
              </v:shape>
            </v:group>
            <v:group style="position:absolute;left:8074;top:2636;width:10;height:2" coordorigin="8074,2636" coordsize="10,2">
              <v:shape style="position:absolute;left:8074;top:2636;width:10;height:2" coordorigin="8074,2636" coordsize="10,0" path="m8074,2636l8083,2636e" filled="false" stroked="true" strokeweight=".48pt" strokecolor="#000000">
                <v:path arrowok="t"/>
              </v:shape>
            </v:group>
            <v:group style="position:absolute;left:8093;top:2636;width:10;height:2" coordorigin="8093,2636" coordsize="10,2">
              <v:shape style="position:absolute;left:8093;top:2636;width:10;height:2" coordorigin="8093,2636" coordsize="10,0" path="m8093,2636l8102,2636e" filled="false" stroked="true" strokeweight=".48pt" strokecolor="#000000">
                <v:path arrowok="t"/>
              </v:shape>
            </v:group>
            <v:group style="position:absolute;left:8112;top:2636;width:10;height:2" coordorigin="8112,2636" coordsize="10,2">
              <v:shape style="position:absolute;left:8112;top:2636;width:10;height:2" coordorigin="8112,2636" coordsize="10,0" path="m8112,2636l8122,2636e" filled="false" stroked="true" strokeweight=".48pt" strokecolor="#000000">
                <v:path arrowok="t"/>
              </v:shape>
            </v:group>
            <v:group style="position:absolute;left:8131;top:2636;width:10;height:2" coordorigin="8131,2636" coordsize="10,2">
              <v:shape style="position:absolute;left:8131;top:2636;width:10;height:2" coordorigin="8131,2636" coordsize="10,0" path="m8131,2636l8141,2636e" filled="false" stroked="true" strokeweight=".48pt" strokecolor="#000000">
                <v:path arrowok="t"/>
              </v:shape>
            </v:group>
            <v:group style="position:absolute;left:8150;top:2636;width:10;height:2" coordorigin="8150,2636" coordsize="10,2">
              <v:shape style="position:absolute;left:8150;top:2636;width:10;height:2" coordorigin="8150,2636" coordsize="10,0" path="m8150,2636l8160,2636e" filled="false" stroked="true" strokeweight=".48pt" strokecolor="#000000">
                <v:path arrowok="t"/>
              </v:shape>
            </v:group>
            <v:group style="position:absolute;left:8170;top:2636;width:10;height:2" coordorigin="8170,2636" coordsize="10,2">
              <v:shape style="position:absolute;left:8170;top:2636;width:10;height:2" coordorigin="8170,2636" coordsize="10,0" path="m8170,2636l8179,2636e" filled="false" stroked="true" strokeweight=".48pt" strokecolor="#000000">
                <v:path arrowok="t"/>
              </v:shape>
            </v:group>
            <v:group style="position:absolute;left:8189;top:2636;width:10;height:2" coordorigin="8189,2636" coordsize="10,2">
              <v:shape style="position:absolute;left:8189;top:2636;width:10;height:2" coordorigin="8189,2636" coordsize="10,0" path="m8189,2636l8198,2636e" filled="false" stroked="true" strokeweight=".48pt" strokecolor="#000000">
                <v:path arrowok="t"/>
              </v:shape>
            </v:group>
            <v:group style="position:absolute;left:8208;top:2636;width:10;height:2" coordorigin="8208,2636" coordsize="10,2">
              <v:shape style="position:absolute;left:8208;top:2636;width:10;height:2" coordorigin="8208,2636" coordsize="10,0" path="m8208,2636l8218,2636e" filled="false" stroked="true" strokeweight=".48pt" strokecolor="#000000">
                <v:path arrowok="t"/>
              </v:shape>
            </v:group>
            <v:group style="position:absolute;left:8227;top:2636;width:10;height:2" coordorigin="8227,2636" coordsize="10,2">
              <v:shape style="position:absolute;left:8227;top:2636;width:10;height:2" coordorigin="8227,2636" coordsize="10,0" path="m8227,2636l8237,2636e" filled="false" stroked="true" strokeweight=".48pt" strokecolor="#000000">
                <v:path arrowok="t"/>
              </v:shape>
            </v:group>
            <v:group style="position:absolute;left:8246;top:2636;width:10;height:2" coordorigin="8246,2636" coordsize="10,2">
              <v:shape style="position:absolute;left:8246;top:2636;width:10;height:2" coordorigin="8246,2636" coordsize="10,0" path="m8246,2636l8256,2636e" filled="false" stroked="true" strokeweight=".48pt" strokecolor="#000000">
                <v:path arrowok="t"/>
              </v:shape>
            </v:group>
            <v:group style="position:absolute;left:8266;top:2636;width:10;height:2" coordorigin="8266,2636" coordsize="10,2">
              <v:shape style="position:absolute;left:8266;top:2636;width:10;height:2" coordorigin="8266,2636" coordsize="10,0" path="m8266,2636l8275,2636e" filled="false" stroked="true" strokeweight=".48pt" strokecolor="#000000">
                <v:path arrowok="t"/>
              </v:shape>
            </v:group>
            <v:group style="position:absolute;left:8285;top:2636;width:10;height:2" coordorigin="8285,2636" coordsize="10,2">
              <v:shape style="position:absolute;left:8285;top:2636;width:10;height:2" coordorigin="8285,2636" coordsize="10,0" path="m8285,2636l8294,2636e" filled="false" stroked="true" strokeweight=".48pt" strokecolor="#000000">
                <v:path arrowok="t"/>
              </v:shape>
            </v:group>
            <v:group style="position:absolute;left:8304;top:2636;width:10;height:2" coordorigin="8304,2636" coordsize="10,2">
              <v:shape style="position:absolute;left:8304;top:2636;width:10;height:2" coordorigin="8304,2636" coordsize="10,0" path="m8304,2636l8314,2636e" filled="false" stroked="true" strokeweight=".48pt" strokecolor="#000000">
                <v:path arrowok="t"/>
              </v:shape>
            </v:group>
            <v:group style="position:absolute;left:8323;top:2636;width:10;height:2" coordorigin="8323,2636" coordsize="10,2">
              <v:shape style="position:absolute;left:8323;top:2636;width:10;height:2" coordorigin="8323,2636" coordsize="10,0" path="m8323,2636l8333,2636e" filled="false" stroked="true" strokeweight=".48pt" strokecolor="#000000">
                <v:path arrowok="t"/>
              </v:shape>
            </v:group>
            <v:group style="position:absolute;left:8342;top:2636;width:10;height:2" coordorigin="8342,2636" coordsize="10,2">
              <v:shape style="position:absolute;left:8342;top:2636;width:10;height:2" coordorigin="8342,2636" coordsize="10,0" path="m8342,2636l8352,2636e" filled="false" stroked="true" strokeweight=".48pt" strokecolor="#000000">
                <v:path arrowok="t"/>
              </v:shape>
            </v:group>
            <v:group style="position:absolute;left:8362;top:2636;width:10;height:2" coordorigin="8362,2636" coordsize="10,2">
              <v:shape style="position:absolute;left:8362;top:2636;width:10;height:2" coordorigin="8362,2636" coordsize="10,0" path="m8362,2636l8371,2636e" filled="false" stroked="true" strokeweight=".48pt" strokecolor="#000000">
                <v:path arrowok="t"/>
              </v:shape>
            </v:group>
            <v:group style="position:absolute;left:8381;top:2636;width:10;height:2" coordorigin="8381,2636" coordsize="10,2">
              <v:shape style="position:absolute;left:8381;top:2636;width:10;height:2" coordorigin="8381,2636" coordsize="10,0" path="m8381,2636l8390,2636e" filled="false" stroked="true" strokeweight=".48pt" strokecolor="#000000">
                <v:path arrowok="t"/>
              </v:shape>
            </v:group>
            <v:group style="position:absolute;left:8400;top:2636;width:10;height:2" coordorigin="8400,2636" coordsize="10,2">
              <v:shape style="position:absolute;left:8400;top:2636;width:10;height:2" coordorigin="8400,2636" coordsize="10,0" path="m8400,2636l8410,2636e" filled="false" stroked="true" strokeweight=".48pt" strokecolor="#000000">
                <v:path arrowok="t"/>
              </v:shape>
            </v:group>
            <v:group style="position:absolute;left:8419;top:2636;width:10;height:2" coordorigin="8419,2636" coordsize="10,2">
              <v:shape style="position:absolute;left:8419;top:2636;width:10;height:2" coordorigin="8419,2636" coordsize="10,0" path="m8419,2636l8429,2636e" filled="false" stroked="true" strokeweight=".48pt" strokecolor="#000000">
                <v:path arrowok="t"/>
              </v:shape>
            </v:group>
            <v:group style="position:absolute;left:8438;top:2636;width:10;height:2" coordorigin="8438,2636" coordsize="10,2">
              <v:shape style="position:absolute;left:8438;top:2636;width:10;height:2" coordorigin="8438,2636" coordsize="10,0" path="m8438,2636l8448,2636e" filled="false" stroked="true" strokeweight=".48pt" strokecolor="#000000">
                <v:path arrowok="t"/>
              </v:shape>
            </v:group>
            <v:group style="position:absolute;left:8458;top:2636;width:10;height:2" coordorigin="8458,2636" coordsize="10,2">
              <v:shape style="position:absolute;left:8458;top:2636;width:10;height:2" coordorigin="8458,2636" coordsize="10,0" path="m8458,2636l8467,2636e" filled="false" stroked="true" strokeweight=".48pt" strokecolor="#000000">
                <v:path arrowok="t"/>
              </v:shape>
            </v:group>
            <v:group style="position:absolute;left:8477;top:2636;width:10;height:2" coordorigin="8477,2636" coordsize="10,2">
              <v:shape style="position:absolute;left:8477;top:2636;width:10;height:2" coordorigin="8477,2636" coordsize="10,0" path="m8477,2636l8486,2636e" filled="false" stroked="true" strokeweight=".48pt" strokecolor="#000000">
                <v:path arrowok="t"/>
              </v:shape>
            </v:group>
            <v:group style="position:absolute;left:8496;top:2636;width:10;height:2" coordorigin="8496,2636" coordsize="10,2">
              <v:shape style="position:absolute;left:8496;top:2636;width:10;height:2" coordorigin="8496,2636" coordsize="10,0" path="m8496,2636l8506,2636e" filled="false" stroked="true" strokeweight=".48pt" strokecolor="#000000">
                <v:path arrowok="t"/>
              </v:shape>
            </v:group>
            <v:group style="position:absolute;left:8515;top:2636;width:10;height:2" coordorigin="8515,2636" coordsize="10,2">
              <v:shape style="position:absolute;left:8515;top:2636;width:10;height:2" coordorigin="8515,2636" coordsize="10,0" path="m8515,2636l8525,2636e" filled="false" stroked="true" strokeweight=".48pt" strokecolor="#000000">
                <v:path arrowok="t"/>
              </v:shape>
            </v:group>
            <v:group style="position:absolute;left:8534;top:2636;width:10;height:2" coordorigin="8534,2636" coordsize="10,2">
              <v:shape style="position:absolute;left:8534;top:2636;width:10;height:2" coordorigin="8534,2636" coordsize="10,0" path="m8534,2636l8544,2636e" filled="false" stroked="true" strokeweight=".48pt" strokecolor="#000000">
                <v:path arrowok="t"/>
              </v:shape>
            </v:group>
            <v:group style="position:absolute;left:8554;top:2636;width:10;height:2" coordorigin="8554,2636" coordsize="10,2">
              <v:shape style="position:absolute;left:8554;top:2636;width:10;height:2" coordorigin="8554,2636" coordsize="10,0" path="m8554,2636l8563,2636e" filled="false" stroked="true" strokeweight=".48pt" strokecolor="#000000">
                <v:path arrowok="t"/>
              </v:shape>
            </v:group>
            <v:group style="position:absolute;left:8573;top:2636;width:10;height:2" coordorigin="8573,2636" coordsize="10,2">
              <v:shape style="position:absolute;left:8573;top:2636;width:10;height:2" coordorigin="8573,2636" coordsize="10,0" path="m8573,2636l8582,2636e" filled="false" stroked="true" strokeweight=".48pt" strokecolor="#000000">
                <v:path arrowok="t"/>
              </v:shape>
            </v:group>
            <v:group style="position:absolute;left:8592;top:2636;width:10;height:2" coordorigin="8592,2636" coordsize="10,2">
              <v:shape style="position:absolute;left:8592;top:2636;width:10;height:2" coordorigin="8592,2636" coordsize="10,0" path="m8592,2636l8602,2636e" filled="false" stroked="true" strokeweight=".48pt" strokecolor="#000000">
                <v:path arrowok="t"/>
              </v:shape>
            </v:group>
            <v:group style="position:absolute;left:8611;top:2636;width:10;height:2" coordorigin="8611,2636" coordsize="10,2">
              <v:shape style="position:absolute;left:8611;top:2636;width:10;height:2" coordorigin="8611,2636" coordsize="10,0" path="m8611,2636l8621,2636e" filled="false" stroked="true" strokeweight=".48pt" strokecolor="#000000">
                <v:path arrowok="t"/>
              </v:shape>
            </v:group>
            <v:group style="position:absolute;left:8630;top:2636;width:10;height:2" coordorigin="8630,2636" coordsize="10,2">
              <v:shape style="position:absolute;left:8630;top:2636;width:10;height:2" coordorigin="8630,2636" coordsize="10,0" path="m8630,2636l8640,2636e" filled="false" stroked="true" strokeweight=".48pt" strokecolor="#000000">
                <v:path arrowok="t"/>
              </v:shape>
            </v:group>
            <v:group style="position:absolute;left:8650;top:2636;width:10;height:2" coordorigin="8650,2636" coordsize="10,2">
              <v:shape style="position:absolute;left:8650;top:2636;width:10;height:2" coordorigin="8650,2636" coordsize="10,0" path="m8650,2636l8659,2636e" filled="false" stroked="true" strokeweight=".48pt" strokecolor="#000000">
                <v:path arrowok="t"/>
              </v:shape>
            </v:group>
            <v:group style="position:absolute;left:8669;top:2636;width:10;height:2" coordorigin="8669,2636" coordsize="10,2">
              <v:shape style="position:absolute;left:8669;top:2636;width:10;height:2" coordorigin="8669,2636" coordsize="10,0" path="m8669,2636l8678,2636e" filled="false" stroked="true" strokeweight=".48pt" strokecolor="#000000">
                <v:path arrowok="t"/>
              </v:shape>
            </v:group>
            <v:group style="position:absolute;left:8688;top:2636;width:10;height:2" coordorigin="8688,2636" coordsize="10,2">
              <v:shape style="position:absolute;left:8688;top:2636;width:10;height:2" coordorigin="8688,2636" coordsize="10,0" path="m8688,2636l8698,2636e" filled="false" stroked="true" strokeweight=".48pt" strokecolor="#000000">
                <v:path arrowok="t"/>
              </v:shape>
            </v:group>
            <v:group style="position:absolute;left:8707;top:2636;width:10;height:2" coordorigin="8707,2636" coordsize="10,2">
              <v:shape style="position:absolute;left:8707;top:2636;width:10;height:2" coordorigin="8707,2636" coordsize="10,0" path="m8707,2636l8717,2636e" filled="false" stroked="true" strokeweight=".48pt" strokecolor="#000000">
                <v:path arrowok="t"/>
              </v:shape>
            </v:group>
            <v:group style="position:absolute;left:8726;top:2636;width:10;height:2" coordorigin="8726,2636" coordsize="10,2">
              <v:shape style="position:absolute;left:8726;top:2636;width:10;height:2" coordorigin="8726,2636" coordsize="10,0" path="m8726,2636l8736,2636e" filled="false" stroked="true" strokeweight=".48pt" strokecolor="#000000">
                <v:path arrowok="t"/>
              </v:shape>
            </v:group>
            <v:group style="position:absolute;left:8746;top:2636;width:10;height:2" coordorigin="8746,2636" coordsize="10,2">
              <v:shape style="position:absolute;left:8746;top:2636;width:10;height:2" coordorigin="8746,2636" coordsize="10,0" path="m8746,2636l8755,2636e" filled="false" stroked="true" strokeweight=".48pt" strokecolor="#000000">
                <v:path arrowok="t"/>
              </v:shape>
            </v:group>
            <v:group style="position:absolute;left:8765;top:2636;width:10;height:2" coordorigin="8765,2636" coordsize="10,2">
              <v:shape style="position:absolute;left:8765;top:2636;width:10;height:2" coordorigin="8765,2636" coordsize="10,0" path="m8765,2636l8774,2636e" filled="false" stroked="true" strokeweight=".48pt" strokecolor="#000000">
                <v:path arrowok="t"/>
              </v:shape>
            </v:group>
            <v:group style="position:absolute;left:8784;top:2636;width:10;height:2" coordorigin="8784,2636" coordsize="10,2">
              <v:shape style="position:absolute;left:8784;top:2636;width:10;height:2" coordorigin="8784,2636" coordsize="10,0" path="m8784,2636l8794,2636e" filled="false" stroked="true" strokeweight=".48pt" strokecolor="#000000">
                <v:path arrowok="t"/>
              </v:shape>
            </v:group>
            <v:group style="position:absolute;left:8803;top:2636;width:10;height:2" coordorigin="8803,2636" coordsize="10,2">
              <v:shape style="position:absolute;left:8803;top:2636;width:10;height:2" coordorigin="8803,2636" coordsize="10,0" path="m8803,2636l8813,2636e" filled="false" stroked="true" strokeweight=".48pt" strokecolor="#000000">
                <v:path arrowok="t"/>
              </v:shape>
            </v:group>
            <v:group style="position:absolute;left:8822;top:2636;width:10;height:2" coordorigin="8822,2636" coordsize="10,2">
              <v:shape style="position:absolute;left:8822;top:2636;width:10;height:2" coordorigin="8822,2636" coordsize="10,0" path="m8822,2636l8832,2636e" filled="false" stroked="true" strokeweight=".48pt" strokecolor="#000000">
                <v:path arrowok="t"/>
              </v:shape>
            </v:group>
            <v:group style="position:absolute;left:8842;top:2636;width:10;height:2" coordorigin="8842,2636" coordsize="10,2">
              <v:shape style="position:absolute;left:8842;top:2636;width:10;height:2" coordorigin="8842,2636" coordsize="10,0" path="m8842,2636l8851,2636e" filled="false" stroked="true" strokeweight=".48pt" strokecolor="#000000">
                <v:path arrowok="t"/>
              </v:shape>
            </v:group>
            <v:group style="position:absolute;left:8861;top:2636;width:10;height:2" coordorigin="8861,2636" coordsize="10,2">
              <v:shape style="position:absolute;left:8861;top:2636;width:10;height:2" coordorigin="8861,2636" coordsize="10,0" path="m8861,2636l8870,2636e" filled="false" stroked="true" strokeweight=".48pt" strokecolor="#000000">
                <v:path arrowok="t"/>
              </v:shape>
            </v:group>
            <v:group style="position:absolute;left:8880;top:2636;width:10;height:2" coordorigin="8880,2636" coordsize="10,2">
              <v:shape style="position:absolute;left:8880;top:2636;width:10;height:2" coordorigin="8880,2636" coordsize="10,0" path="m8880,2636l8890,2636e" filled="false" stroked="true" strokeweight=".48pt" strokecolor="#000000">
                <v:path arrowok="t"/>
              </v:shape>
            </v:group>
            <v:group style="position:absolute;left:8899;top:2636;width:10;height:2" coordorigin="8899,2636" coordsize="10,2">
              <v:shape style="position:absolute;left:8899;top:2636;width:10;height:2" coordorigin="8899,2636" coordsize="10,0" path="m8899,2636l8909,2636e" filled="false" stroked="true" strokeweight=".48pt" strokecolor="#000000">
                <v:path arrowok="t"/>
              </v:shape>
            </v:group>
            <v:group style="position:absolute;left:8918;top:2636;width:10;height:2" coordorigin="8918,2636" coordsize="10,2">
              <v:shape style="position:absolute;left:8918;top:2636;width:10;height:2" coordorigin="8918,2636" coordsize="10,0" path="m8918,2636l8928,2636e" filled="false" stroked="true" strokeweight=".48pt" strokecolor="#000000">
                <v:path arrowok="t"/>
              </v:shape>
            </v:group>
            <v:group style="position:absolute;left:8938;top:2636;width:10;height:2" coordorigin="8938,2636" coordsize="10,2">
              <v:shape style="position:absolute;left:8938;top:2636;width:10;height:2" coordorigin="8938,2636" coordsize="10,0" path="m8938,2636l8947,2636e" filled="false" stroked="true" strokeweight=".48pt" strokecolor="#000000">
                <v:path arrowok="t"/>
              </v:shape>
            </v:group>
            <v:group style="position:absolute;left:8957;top:2636;width:10;height:2" coordorigin="8957,2636" coordsize="10,2">
              <v:shape style="position:absolute;left:8957;top:2636;width:10;height:2" coordorigin="8957,2636" coordsize="10,0" path="m8957,2636l8966,2636e" filled="false" stroked="true" strokeweight=".48pt" strokecolor="#000000">
                <v:path arrowok="t"/>
              </v:shape>
            </v:group>
            <v:group style="position:absolute;left:8976;top:2636;width:10;height:2" coordorigin="8976,2636" coordsize="10,2">
              <v:shape style="position:absolute;left:8976;top:2636;width:10;height:2" coordorigin="8976,2636" coordsize="10,0" path="m8976,2636l8986,2636e" filled="false" stroked="true" strokeweight=".48pt" strokecolor="#000000">
                <v:path arrowok="t"/>
              </v:shape>
            </v:group>
            <v:group style="position:absolute;left:8995;top:2636;width:10;height:2" coordorigin="8995,2636" coordsize="10,2">
              <v:shape style="position:absolute;left:8995;top:2636;width:10;height:2" coordorigin="8995,2636" coordsize="10,0" path="m8995,2636l9005,2636e" filled="false" stroked="true" strokeweight=".48pt" strokecolor="#000000">
                <v:path arrowok="t"/>
              </v:shape>
            </v:group>
            <v:group style="position:absolute;left:9014;top:2636;width:10;height:2" coordorigin="9014,2636" coordsize="10,2">
              <v:shape style="position:absolute;left:9014;top:2636;width:10;height:2" coordorigin="9014,2636" coordsize="10,0" path="m9014,2636l9024,2636e" filled="false" stroked="true" strokeweight=".48pt" strokecolor="#000000">
                <v:path arrowok="t"/>
              </v:shape>
            </v:group>
            <v:group style="position:absolute;left:9034;top:2636;width:10;height:2" coordorigin="9034,2636" coordsize="10,2">
              <v:shape style="position:absolute;left:9034;top:2636;width:10;height:2" coordorigin="9034,2636" coordsize="10,0" path="m9034,2636l9043,2636e" filled="false" stroked="true" strokeweight=".48pt" strokecolor="#000000">
                <v:path arrowok="t"/>
              </v:shape>
            </v:group>
            <v:group style="position:absolute;left:9053;top:2636;width:10;height:2" coordorigin="9053,2636" coordsize="10,2">
              <v:shape style="position:absolute;left:9053;top:2636;width:10;height:2" coordorigin="9053,2636" coordsize="10,0" path="m9053,2636l9062,2636e" filled="false" stroked="true" strokeweight=".48pt" strokecolor="#000000">
                <v:path arrowok="t"/>
              </v:shape>
            </v:group>
            <v:group style="position:absolute;left:9072;top:2636;width:10;height:2" coordorigin="9072,2636" coordsize="10,2">
              <v:shape style="position:absolute;left:9072;top:2636;width:10;height:2" coordorigin="9072,2636" coordsize="10,0" path="m9072,2636l9082,2636e" filled="false" stroked="true" strokeweight=".48pt" strokecolor="#000000">
                <v:path arrowok="t"/>
              </v:shape>
            </v:group>
            <v:group style="position:absolute;left:9091;top:2636;width:10;height:2" coordorigin="9091,2636" coordsize="10,2">
              <v:shape style="position:absolute;left:9091;top:2636;width:10;height:2" coordorigin="9091,2636" coordsize="10,0" path="m9091,2636l9101,2636e" filled="false" stroked="true" strokeweight=".48pt" strokecolor="#000000">
                <v:path arrowok="t"/>
              </v:shape>
            </v:group>
            <v:group style="position:absolute;left:9110;top:2636;width:10;height:2" coordorigin="9110,2636" coordsize="10,2">
              <v:shape style="position:absolute;left:9110;top:2636;width:10;height:2" coordorigin="9110,2636" coordsize="10,0" path="m9110,2636l9120,2636e" filled="false" stroked="true" strokeweight=".48pt" strokecolor="#000000">
                <v:path arrowok="t"/>
              </v:shape>
            </v:group>
            <v:group style="position:absolute;left:9130;top:2636;width:10;height:2" coordorigin="9130,2636" coordsize="10,2">
              <v:shape style="position:absolute;left:9130;top:2636;width:10;height:2" coordorigin="9130,2636" coordsize="10,0" path="m9130,2636l9139,2636e" filled="false" stroked="true" strokeweight=".48pt" strokecolor="#000000">
                <v:path arrowok="t"/>
              </v:shape>
            </v:group>
            <v:group style="position:absolute;left:9149;top:2636;width:10;height:2" coordorigin="9149,2636" coordsize="10,2">
              <v:shape style="position:absolute;left:9149;top:2636;width:10;height:2" coordorigin="9149,2636" coordsize="10,0" path="m9149,2636l9158,2636e" filled="false" stroked="true" strokeweight=".48pt" strokecolor="#000000">
                <v:path arrowok="t"/>
              </v:shape>
            </v:group>
            <v:group style="position:absolute;left:9168;top:2636;width:10;height:2" coordorigin="9168,2636" coordsize="10,2">
              <v:shape style="position:absolute;left:9168;top:2636;width:10;height:2" coordorigin="9168,2636" coordsize="10,0" path="m9168,2636l9178,2636e" filled="false" stroked="true" strokeweight=".48pt" strokecolor="#000000">
                <v:path arrowok="t"/>
              </v:shape>
            </v:group>
            <v:group style="position:absolute;left:9187;top:2636;width:10;height:2" coordorigin="9187,2636" coordsize="10,2">
              <v:shape style="position:absolute;left:9187;top:2636;width:10;height:2" coordorigin="9187,2636" coordsize="10,0" path="m9187,2636l9197,2636e" filled="false" stroked="true" strokeweight=".48pt" strokecolor="#000000">
                <v:path arrowok="t"/>
              </v:shape>
            </v:group>
            <v:group style="position:absolute;left:9206;top:2636;width:10;height:2" coordorigin="9206,2636" coordsize="10,2">
              <v:shape style="position:absolute;left:9206;top:2636;width:10;height:2" coordorigin="9206,2636" coordsize="10,0" path="m9206,2636l9216,2636e" filled="false" stroked="true" strokeweight=".48pt" strokecolor="#000000">
                <v:path arrowok="t"/>
              </v:shape>
            </v:group>
            <v:group style="position:absolute;left:9226;top:2636;width:10;height:2" coordorigin="9226,2636" coordsize="10,2">
              <v:shape style="position:absolute;left:9226;top:2636;width:10;height:2" coordorigin="9226,2636" coordsize="10,0" path="m9226,2636l9235,2636e" filled="false" stroked="true" strokeweight=".48pt" strokecolor="#000000">
                <v:path arrowok="t"/>
              </v:shape>
            </v:group>
            <v:group style="position:absolute;left:9245;top:2636;width:10;height:2" coordorigin="9245,2636" coordsize="10,2">
              <v:shape style="position:absolute;left:9245;top:2636;width:10;height:2" coordorigin="9245,2636" coordsize="10,0" path="m9245,2636l9254,2636e" filled="false" stroked="true" strokeweight=".48pt" strokecolor="#000000">
                <v:path arrowok="t"/>
              </v:shape>
            </v:group>
            <v:group style="position:absolute;left:9264;top:2636;width:10;height:2" coordorigin="9264,2636" coordsize="10,2">
              <v:shape style="position:absolute;left:9264;top:2636;width:10;height:2" coordorigin="9264,2636" coordsize="10,0" path="m9264,2636l9274,2636e" filled="false" stroked="true" strokeweight=".48pt" strokecolor="#000000">
                <v:path arrowok="t"/>
              </v:shape>
            </v:group>
            <v:group style="position:absolute;left:9283;top:2636;width:10;height:2" coordorigin="9283,2636" coordsize="10,2">
              <v:shape style="position:absolute;left:9283;top:2636;width:10;height:2" coordorigin="9283,2636" coordsize="10,0" path="m9283,2636l9293,2636e" filled="false" stroked="true" strokeweight=".48pt" strokecolor="#000000">
                <v:path arrowok="t"/>
              </v:shape>
            </v:group>
            <v:group style="position:absolute;left:9302;top:2636;width:10;height:2" coordorigin="9302,2636" coordsize="10,2">
              <v:shape style="position:absolute;left:9302;top:2636;width:10;height:2" coordorigin="9302,2636" coordsize="10,0" path="m9302,2636l9312,2636e" filled="false" stroked="true" strokeweight=".48pt" strokecolor="#000000">
                <v:path arrowok="t"/>
              </v:shape>
            </v:group>
            <v:group style="position:absolute;left:9322;top:2636;width:10;height:2" coordorigin="9322,2636" coordsize="10,2">
              <v:shape style="position:absolute;left:9322;top:2636;width:10;height:2" coordorigin="9322,2636" coordsize="10,0" path="m9322,2636l9331,2636e" filled="false" stroked="true" strokeweight=".48pt" strokecolor="#000000">
                <v:path arrowok="t"/>
              </v:shape>
            </v:group>
            <v:group style="position:absolute;left:9341;top:2636;width:10;height:2" coordorigin="9341,2636" coordsize="10,2">
              <v:shape style="position:absolute;left:9341;top:2636;width:10;height:2" coordorigin="9341,2636" coordsize="10,0" path="m9341,2636l9350,2636e" filled="false" stroked="true" strokeweight=".48pt" strokecolor="#000000">
                <v:path arrowok="t"/>
              </v:shape>
            </v:group>
            <v:group style="position:absolute;left:9360;top:2636;width:10;height:2" coordorigin="9360,2636" coordsize="10,2">
              <v:shape style="position:absolute;left:9360;top:2636;width:10;height:2" coordorigin="9360,2636" coordsize="10,0" path="m9360,2636l9370,2636e" filled="false" stroked="true" strokeweight=".48pt" strokecolor="#000000">
                <v:path arrowok="t"/>
              </v:shape>
            </v:group>
            <v:group style="position:absolute;left:9379;top:2636;width:10;height:2" coordorigin="9379,2636" coordsize="10,2">
              <v:shape style="position:absolute;left:9379;top:2636;width:10;height:2" coordorigin="9379,2636" coordsize="10,0" path="m9379,2636l9389,2636e" filled="false" stroked="true" strokeweight=".48pt" strokecolor="#000000">
                <v:path arrowok="t"/>
              </v:shape>
            </v:group>
            <v:group style="position:absolute;left:9398;top:2636;width:10;height:2" coordorigin="9398,2636" coordsize="10,2">
              <v:shape style="position:absolute;left:9398;top:2636;width:10;height:2" coordorigin="9398,2636" coordsize="10,0" path="m9398,2636l9408,2636e" filled="false" stroked="true" strokeweight=".48pt" strokecolor="#000000">
                <v:path arrowok="t"/>
              </v:shape>
            </v:group>
            <v:group style="position:absolute;left:9418;top:2636;width:10;height:2" coordorigin="9418,2636" coordsize="10,2">
              <v:shape style="position:absolute;left:9418;top:2636;width:10;height:2" coordorigin="9418,2636" coordsize="10,0" path="m9418,2636l9427,2636e" filled="false" stroked="true" strokeweight=".48pt" strokecolor="#000000">
                <v:path arrowok="t"/>
              </v:shape>
            </v:group>
            <v:group style="position:absolute;left:9437;top:2636;width:10;height:2" coordorigin="9437,2636" coordsize="10,2">
              <v:shape style="position:absolute;left:9437;top:2636;width:10;height:2" coordorigin="9437,2636" coordsize="10,0" path="m9437,2636l9446,2636e" filled="false" stroked="true" strokeweight=".48pt" strokecolor="#000000">
                <v:path arrowok="t"/>
              </v:shape>
            </v:group>
            <v:group style="position:absolute;left:9456;top:2636;width:10;height:2" coordorigin="9456,2636" coordsize="10,2">
              <v:shape style="position:absolute;left:9456;top:2636;width:10;height:2" coordorigin="9456,2636" coordsize="10,0" path="m9456,2636l9466,2636e" filled="false" stroked="true" strokeweight=".48pt" strokecolor="#000000">
                <v:path arrowok="t"/>
              </v:shape>
            </v:group>
            <v:group style="position:absolute;left:9475;top:2636;width:10;height:2" coordorigin="9475,2636" coordsize="10,2">
              <v:shape style="position:absolute;left:9475;top:2636;width:10;height:2" coordorigin="9475,2636" coordsize="10,0" path="m9475,2636l9485,2636e" filled="false" stroked="true" strokeweight=".48pt" strokecolor="#000000">
                <v:path arrowok="t"/>
              </v:shape>
            </v:group>
            <v:group style="position:absolute;left:9494;top:2636;width:10;height:2" coordorigin="9494,2636" coordsize="10,2">
              <v:shape style="position:absolute;left:9494;top:2636;width:10;height:2" coordorigin="9494,2636" coordsize="10,0" path="m9494,2636l9504,2636e" filled="false" stroked="true" strokeweight=".48pt" strokecolor="#000000">
                <v:path arrowok="t"/>
              </v:shape>
            </v:group>
            <v:group style="position:absolute;left:9514;top:2636;width:10;height:2" coordorigin="9514,2636" coordsize="10,2">
              <v:shape style="position:absolute;left:9514;top:2636;width:10;height:2" coordorigin="9514,2636" coordsize="10,0" path="m9514,2636l9523,2636e" filled="false" stroked="true" strokeweight=".48pt" strokecolor="#000000">
                <v:path arrowok="t"/>
              </v:shape>
            </v:group>
            <v:group style="position:absolute;left:9533;top:2636;width:10;height:2" coordorigin="9533,2636" coordsize="10,2">
              <v:shape style="position:absolute;left:9533;top:2636;width:10;height:2" coordorigin="9533,2636" coordsize="10,0" path="m9533,2636l9542,2636e" filled="false" stroked="true" strokeweight=".48pt" strokecolor="#000000">
                <v:path arrowok="t"/>
              </v:shape>
            </v:group>
            <v:group style="position:absolute;left:9552;top:2636;width:10;height:2" coordorigin="9552,2636" coordsize="10,2">
              <v:shape style="position:absolute;left:9552;top:2636;width:10;height:2" coordorigin="9552,2636" coordsize="10,0" path="m9552,2636l9562,2636e" filled="false" stroked="true" strokeweight=".48pt" strokecolor="#000000">
                <v:path arrowok="t"/>
              </v:shape>
            </v:group>
            <v:group style="position:absolute;left:9571;top:2636;width:10;height:2" coordorigin="9571,2636" coordsize="10,2">
              <v:shape style="position:absolute;left:9571;top:2636;width:10;height:2" coordorigin="9571,2636" coordsize="10,0" path="m9571,2636l9581,2636e" filled="false" stroked="true" strokeweight=".48pt" strokecolor="#000000">
                <v:path arrowok="t"/>
              </v:shape>
            </v:group>
            <v:group style="position:absolute;left:9590;top:2636;width:10;height:2" coordorigin="9590,2636" coordsize="10,2">
              <v:shape style="position:absolute;left:9590;top:2636;width:10;height:2" coordorigin="9590,2636" coordsize="10,0" path="m9590,2636l9600,2636e" filled="false" stroked="true" strokeweight=".48pt" strokecolor="#000000">
                <v:path arrowok="t"/>
              </v:shape>
            </v:group>
            <v:group style="position:absolute;left:9610;top:2636;width:10;height:2" coordorigin="9610,2636" coordsize="10,2">
              <v:shape style="position:absolute;left:9610;top:2636;width:10;height:2" coordorigin="9610,2636" coordsize="10,0" path="m9610,2636l9619,2636e" filled="false" stroked="true" strokeweight=".48pt" strokecolor="#000000">
                <v:path arrowok="t"/>
              </v:shape>
            </v:group>
            <v:group style="position:absolute;left:9629;top:2636;width:10;height:2" coordorigin="9629,2636" coordsize="10,2">
              <v:shape style="position:absolute;left:9629;top:2636;width:10;height:2" coordorigin="9629,2636" coordsize="10,0" path="m9629,2636l9638,2636e" filled="false" stroked="true" strokeweight=".48pt" strokecolor="#000000">
                <v:path arrowok="t"/>
              </v:shape>
            </v:group>
            <v:group style="position:absolute;left:9648;top:2636;width:10;height:2" coordorigin="9648,2636" coordsize="10,2">
              <v:shape style="position:absolute;left:9648;top:2636;width:10;height:2" coordorigin="9648,2636" coordsize="10,0" path="m9648,2636l9658,2636e" filled="false" stroked="true" strokeweight=".48pt" strokecolor="#000000">
                <v:path arrowok="t"/>
              </v:shape>
            </v:group>
            <v:group style="position:absolute;left:9667;top:2636;width:10;height:2" coordorigin="9667,2636" coordsize="10,2">
              <v:shape style="position:absolute;left:9667;top:2636;width:10;height:2" coordorigin="9667,2636" coordsize="10,0" path="m9667,2636l9677,2636e" filled="false" stroked="true" strokeweight=".48pt" strokecolor="#000000">
                <v:path arrowok="t"/>
              </v:shape>
            </v:group>
            <v:group style="position:absolute;left:9686;top:2636;width:10;height:2" coordorigin="9686,2636" coordsize="10,2">
              <v:shape style="position:absolute;left:9686;top:2636;width:10;height:2" coordorigin="9686,2636" coordsize="10,0" path="m9686,2636l9696,2636e" filled="false" stroked="true" strokeweight=".48pt" strokecolor="#000000">
                <v:path arrowok="t"/>
              </v:shape>
            </v:group>
            <v:group style="position:absolute;left:9706;top:2636;width:10;height:2" coordorigin="9706,2636" coordsize="10,2">
              <v:shape style="position:absolute;left:9706;top:2636;width:10;height:2" coordorigin="9706,2636" coordsize="10,0" path="m9706,2636l9715,2636e" filled="false" stroked="true" strokeweight=".48pt" strokecolor="#000000">
                <v:path arrowok="t"/>
              </v:shape>
            </v:group>
            <v:group style="position:absolute;left:9725;top:2636;width:10;height:2" coordorigin="9725,2636" coordsize="10,2">
              <v:shape style="position:absolute;left:9725;top:2636;width:10;height:2" coordorigin="9725,2636" coordsize="10,0" path="m9725,2636l9734,2636e" filled="false" stroked="true" strokeweight=".48pt" strokecolor="#000000">
                <v:path arrowok="t"/>
              </v:shape>
            </v:group>
            <v:group style="position:absolute;left:9744;top:2636;width:10;height:2" coordorigin="9744,2636" coordsize="10,2">
              <v:shape style="position:absolute;left:9744;top:2636;width:10;height:2" coordorigin="9744,2636" coordsize="10,0" path="m9744,2636l9754,2636e" filled="false" stroked="true" strokeweight=".48pt" strokecolor="#000000">
                <v:path arrowok="t"/>
              </v:shape>
            </v:group>
            <v:group style="position:absolute;left:9763;top:2636;width:10;height:2" coordorigin="9763,2636" coordsize="10,2">
              <v:shape style="position:absolute;left:9763;top:2636;width:10;height:2" coordorigin="9763,2636" coordsize="10,0" path="m9763,2636l9773,2636e" filled="false" stroked="true" strokeweight=".48pt" strokecolor="#000000">
                <v:path arrowok="t"/>
              </v:shape>
            </v:group>
            <v:group style="position:absolute;left:9782;top:2636;width:10;height:2" coordorigin="9782,2636" coordsize="10,2">
              <v:shape style="position:absolute;left:9782;top:2636;width:10;height:2" coordorigin="9782,2636" coordsize="10,0" path="m9782,2636l9792,2636e" filled="false" stroked="true" strokeweight=".48pt" strokecolor="#000000">
                <v:path arrowok="t"/>
              </v:shape>
            </v:group>
            <v:group style="position:absolute;left:9802;top:2636;width:10;height:2" coordorigin="9802,2636" coordsize="10,2">
              <v:shape style="position:absolute;left:9802;top:2636;width:10;height:2" coordorigin="9802,2636" coordsize="10,0" path="m9802,2636l9811,2636e" filled="false" stroked="true" strokeweight=".48pt" strokecolor="#000000">
                <v:path arrowok="t"/>
              </v:shape>
            </v:group>
            <v:group style="position:absolute;left:9821;top:2636;width:10;height:2" coordorigin="9821,2636" coordsize="10,2">
              <v:shape style="position:absolute;left:9821;top:2636;width:10;height:2" coordorigin="9821,2636" coordsize="10,0" path="m9821,2636l9830,2636e" filled="false" stroked="true" strokeweight=".48pt" strokecolor="#000000">
                <v:path arrowok="t"/>
              </v:shape>
            </v:group>
            <v:group style="position:absolute;left:9840;top:2636;width:10;height:2" coordorigin="9840,2636" coordsize="10,2">
              <v:shape style="position:absolute;left:9840;top:2636;width:10;height:2" coordorigin="9840,2636" coordsize="10,0" path="m9840,2636l9850,2636e" filled="false" stroked="true" strokeweight=".48pt" strokecolor="#000000">
                <v:path arrowok="t"/>
              </v:shape>
            </v:group>
            <v:group style="position:absolute;left:9859;top:2636;width:10;height:2" coordorigin="9859,2636" coordsize="10,2">
              <v:shape style="position:absolute;left:9859;top:2636;width:10;height:2" coordorigin="9859,2636" coordsize="10,0" path="m9859,2636l9869,2636e" filled="false" stroked="true" strokeweight=".48pt" strokecolor="#000000">
                <v:path arrowok="t"/>
              </v:shape>
            </v:group>
            <v:group style="position:absolute;left:9878;top:2636;width:10;height:2" coordorigin="9878,2636" coordsize="10,2">
              <v:shape style="position:absolute;left:9878;top:2636;width:10;height:2" coordorigin="9878,2636" coordsize="10,0" path="m9878,2636l9888,2636e" filled="false" stroked="true" strokeweight=".48pt" strokecolor="#000000">
                <v:path arrowok="t"/>
              </v:shape>
            </v:group>
            <v:group style="position:absolute;left:9898;top:2636;width:10;height:2" coordorigin="9898,2636" coordsize="10,2">
              <v:shape style="position:absolute;left:9898;top:2636;width:10;height:2" coordorigin="9898,2636" coordsize="10,0" path="m9898,2636l9907,2636e" filled="false" stroked="true" strokeweight=".48pt" strokecolor="#000000">
                <v:path arrowok="t"/>
              </v:shape>
            </v:group>
            <v:group style="position:absolute;left:9917;top:2636;width:10;height:2" coordorigin="9917,2636" coordsize="10,2">
              <v:shape style="position:absolute;left:9917;top:2636;width:10;height:2" coordorigin="9917,2636" coordsize="10,0" path="m9917,2636l9926,2636e" filled="false" stroked="true" strokeweight=".48pt" strokecolor="#000000">
                <v:path arrowok="t"/>
              </v:shape>
            </v:group>
            <v:group style="position:absolute;left:9936;top:2636;width:10;height:2" coordorigin="9936,2636" coordsize="10,2">
              <v:shape style="position:absolute;left:9936;top:2636;width:10;height:2" coordorigin="9936,2636" coordsize="10,0" path="m9936,2636l9946,2636e" filled="false" stroked="true" strokeweight=".48pt" strokecolor="#000000">
                <v:path arrowok="t"/>
              </v:shape>
            </v:group>
            <v:group style="position:absolute;left:9955;top:2636;width:10;height:2" coordorigin="9955,2636" coordsize="10,2">
              <v:shape style="position:absolute;left:9955;top:2636;width:10;height:2" coordorigin="9955,2636" coordsize="10,0" path="m9955,2636l9965,2636e" filled="false" stroked="true" strokeweight=".48pt" strokecolor="#000000">
                <v:path arrowok="t"/>
              </v:shape>
            </v:group>
            <v:group style="position:absolute;left:9974;top:2636;width:10;height:2" coordorigin="9974,2636" coordsize="10,2">
              <v:shape style="position:absolute;left:9974;top:2636;width:10;height:2" coordorigin="9974,2636" coordsize="10,0" path="m9974,2636l9984,2636e" filled="false" stroked="true" strokeweight=".48pt" strokecolor="#000000">
                <v:path arrowok="t"/>
              </v:shape>
            </v:group>
            <v:group style="position:absolute;left:9994;top:2636;width:10;height:2" coordorigin="9994,2636" coordsize="10,2">
              <v:shape style="position:absolute;left:9994;top:2636;width:10;height:2" coordorigin="9994,2636" coordsize="10,0" path="m9994,2636l10003,2636e" filled="false" stroked="true" strokeweight=".48pt" strokecolor="#000000">
                <v:path arrowok="t"/>
              </v:shape>
            </v:group>
            <v:group style="position:absolute;left:10013;top:2636;width:10;height:2" coordorigin="10013,2636" coordsize="10,2">
              <v:shape style="position:absolute;left:10013;top:2636;width:10;height:2" coordorigin="10013,2636" coordsize="10,0" path="m10013,2636l10022,2636e" filled="false" stroked="true" strokeweight=".48pt" strokecolor="#000000">
                <v:path arrowok="t"/>
              </v:shape>
            </v:group>
            <v:group style="position:absolute;left:10032;top:2636;width:10;height:2" coordorigin="10032,2636" coordsize="10,2">
              <v:shape style="position:absolute;left:10032;top:2636;width:10;height:2" coordorigin="10032,2636" coordsize="10,0" path="m10032,2636l10042,2636e" filled="false" stroked="true" strokeweight=".48pt" strokecolor="#000000">
                <v:path arrowok="t"/>
              </v:shape>
            </v:group>
            <v:group style="position:absolute;left:10051;top:2636;width:10;height:2" coordorigin="10051,2636" coordsize="10,2">
              <v:shape style="position:absolute;left:10051;top:2636;width:10;height:2" coordorigin="10051,2636" coordsize="10,0" path="m10051,2636l10061,2636e" filled="false" stroked="true" strokeweight=".48pt" strokecolor="#000000">
                <v:path arrowok="t"/>
              </v:shape>
            </v:group>
            <v:group style="position:absolute;left:10070;top:2636;width:10;height:2" coordorigin="10070,2636" coordsize="10,2">
              <v:shape style="position:absolute;left:10070;top:2636;width:10;height:2" coordorigin="10070,2636" coordsize="10,0" path="m10070,2636l10080,2636e" filled="false" stroked="true" strokeweight=".48pt" strokecolor="#000000">
                <v:path arrowok="t"/>
              </v:shape>
            </v:group>
            <v:group style="position:absolute;left:10090;top:2636;width:10;height:2" coordorigin="10090,2636" coordsize="10,2">
              <v:shape style="position:absolute;left:10090;top:2636;width:10;height:2" coordorigin="10090,2636" coordsize="10,0" path="m10090,2636l10099,2636e" filled="false" stroked="true" strokeweight=".48pt" strokecolor="#000000">
                <v:path arrowok="t"/>
              </v:shape>
            </v:group>
            <v:group style="position:absolute;left:10109;top:2636;width:10;height:2" coordorigin="10109,2636" coordsize="10,2">
              <v:shape style="position:absolute;left:10109;top:2636;width:10;height:2" coordorigin="10109,2636" coordsize="10,0" path="m10109,2636l10118,2636e" filled="false" stroked="true" strokeweight=".48pt" strokecolor="#000000">
                <v:path arrowok="t"/>
              </v:shape>
            </v:group>
            <v:group style="position:absolute;left:10128;top:2636;width:10;height:2" coordorigin="10128,2636" coordsize="10,2">
              <v:shape style="position:absolute;left:10128;top:2636;width:10;height:2" coordorigin="10128,2636" coordsize="10,0" path="m10128,2636l10138,2636e" filled="false" stroked="true" strokeweight=".48pt" strokecolor="#000000">
                <v:path arrowok="t"/>
              </v:shape>
            </v:group>
            <v:group style="position:absolute;left:10147;top:2636;width:10;height:2" coordorigin="10147,2636" coordsize="10,2">
              <v:shape style="position:absolute;left:10147;top:2636;width:10;height:2" coordorigin="10147,2636" coordsize="10,0" path="m10147,2636l10157,2636e" filled="false" stroked="true" strokeweight=".48pt" strokecolor="#000000">
                <v:path arrowok="t"/>
              </v:shape>
            </v:group>
            <v:group style="position:absolute;left:10166;top:2636;width:10;height:2" coordorigin="10166,2636" coordsize="10,2">
              <v:shape style="position:absolute;left:10166;top:2636;width:10;height:2" coordorigin="10166,2636" coordsize="10,0" path="m10166,2636l10176,2636e" filled="false" stroked="true" strokeweight=".48pt" strokecolor="#000000">
                <v:path arrowok="t"/>
              </v:shape>
            </v:group>
            <v:group style="position:absolute;left:10186;top:2636;width:10;height:2" coordorigin="10186,2636" coordsize="10,2">
              <v:shape style="position:absolute;left:10186;top:2636;width:10;height:2" coordorigin="10186,2636" coordsize="10,0" path="m10186,2636l10195,2636e" filled="false" stroked="true" strokeweight=".48pt" strokecolor="#000000">
                <v:path arrowok="t"/>
              </v:shape>
            </v:group>
            <v:group style="position:absolute;left:10205;top:2636;width:10;height:2" coordorigin="10205,2636" coordsize="10,2">
              <v:shape style="position:absolute;left:10205;top:2636;width:10;height:2" coordorigin="10205,2636" coordsize="10,0" path="m10205,2636l10214,2636e" filled="false" stroked="true" strokeweight=".48pt" strokecolor="#000000">
                <v:path arrowok="t"/>
              </v:shape>
            </v:group>
            <v:group style="position:absolute;left:10224;top:2636;width:10;height:2" coordorigin="10224,2636" coordsize="10,2">
              <v:shape style="position:absolute;left:10224;top:2636;width:10;height:2" coordorigin="10224,2636" coordsize="10,0" path="m10224,2636l10234,2636e" filled="false" stroked="true" strokeweight=".48pt" strokecolor="#000000">
                <v:path arrowok="t"/>
              </v:shape>
            </v:group>
            <v:group style="position:absolute;left:10243;top:2636;width:10;height:2" coordorigin="10243,2636" coordsize="10,2">
              <v:shape style="position:absolute;left:10243;top:2636;width:10;height:2" coordorigin="10243,2636" coordsize="10,0" path="m10243,2636l10253,2636e" filled="false" stroked="true" strokeweight=".48pt" strokecolor="#000000">
                <v:path arrowok="t"/>
              </v:shape>
            </v:group>
            <v:group style="position:absolute;left:10262;top:2636;width:10;height:2" coordorigin="10262,2636" coordsize="10,2">
              <v:shape style="position:absolute;left:10262;top:2636;width:10;height:2" coordorigin="10262,2636" coordsize="10,0" path="m10262,2636l10272,2636e" filled="false" stroked="true" strokeweight=".48pt" strokecolor="#000000">
                <v:path arrowok="t"/>
              </v:shape>
            </v:group>
            <v:group style="position:absolute;left:10282;top:2636;width:10;height:2" coordorigin="10282,2636" coordsize="10,2">
              <v:shape style="position:absolute;left:10282;top:2636;width:10;height:2" coordorigin="10282,2636" coordsize="10,0" path="m10282,2636l10291,2636e" filled="false" stroked="true" strokeweight=".48pt" strokecolor="#000000">
                <v:path arrowok="t"/>
              </v:shape>
            </v:group>
            <v:group style="position:absolute;left:10301;top:2636;width:10;height:2" coordorigin="10301,2636" coordsize="10,2">
              <v:shape style="position:absolute;left:10301;top:2636;width:10;height:2" coordorigin="10301,2636" coordsize="10,0" path="m10301,2636l10310,2636e" filled="false" stroked="true" strokeweight=".48pt" strokecolor="#000000">
                <v:path arrowok="t"/>
              </v:shape>
            </v:group>
            <v:group style="position:absolute;left:10320;top:2636;width:10;height:2" coordorigin="10320,2636" coordsize="10,2">
              <v:shape style="position:absolute;left:10320;top:2636;width:10;height:2" coordorigin="10320,2636" coordsize="10,0" path="m10320,2636l10330,2636e" filled="false" stroked="true" strokeweight=".48pt" strokecolor="#000000">
                <v:path arrowok="t"/>
              </v:shape>
            </v:group>
            <v:group style="position:absolute;left:10339;top:2636;width:10;height:2" coordorigin="10339,2636" coordsize="10,2">
              <v:shape style="position:absolute;left:10339;top:2636;width:10;height:2" coordorigin="10339,2636" coordsize="10,0" path="m10339,2636l10349,2636e" filled="false" stroked="true" strokeweight=".48pt" strokecolor="#000000">
                <v:path arrowok="t"/>
              </v:shape>
            </v:group>
            <v:group style="position:absolute;left:10358;top:2636;width:10;height:2" coordorigin="10358,2636" coordsize="10,2">
              <v:shape style="position:absolute;left:10358;top:2636;width:10;height:2" coordorigin="10358,2636" coordsize="10,0" path="m10358,2636l10368,2636e" filled="false" stroked="true" strokeweight=".48pt" strokecolor="#000000">
                <v:path arrowok="t"/>
              </v:shape>
            </v:group>
            <v:group style="position:absolute;left:10378;top:2636;width:10;height:2" coordorigin="10378,2636" coordsize="10,2">
              <v:shape style="position:absolute;left:10378;top:2636;width:10;height:2" coordorigin="10378,2636" coordsize="10,0" path="m10378,2636l10387,2636e" filled="false" stroked="true" strokeweight=".48pt" strokecolor="#000000">
                <v:path arrowok="t"/>
              </v:shape>
            </v:group>
            <v:group style="position:absolute;left:10397;top:2636;width:10;height:2" coordorigin="10397,2636" coordsize="10,2">
              <v:shape style="position:absolute;left:10397;top:2636;width:10;height:2" coordorigin="10397,2636" coordsize="10,0" path="m10397,2636l10406,2636e" filled="false" stroked="true" strokeweight=".48pt" strokecolor="#000000">
                <v:path arrowok="t"/>
              </v:shape>
            </v:group>
            <v:group style="position:absolute;left:10416;top:2636;width:10;height:2" coordorigin="10416,2636" coordsize="10,2">
              <v:shape style="position:absolute;left:10416;top:2636;width:10;height:2" coordorigin="10416,2636" coordsize="10,0" path="m10416,2636l10426,2636e" filled="false" stroked="true" strokeweight=".48pt" strokecolor="#000000">
                <v:path arrowok="t"/>
              </v:shape>
            </v:group>
            <v:group style="position:absolute;left:10435;top:2636;width:10;height:2" coordorigin="10435,2636" coordsize="10,2">
              <v:shape style="position:absolute;left:10435;top:2636;width:10;height:2" coordorigin="10435,2636" coordsize="10,0" path="m10435,2636l10445,2636e" filled="false" stroked="true" strokeweight=".48pt" strokecolor="#000000">
                <v:path arrowok="t"/>
              </v:shape>
            </v:group>
            <v:group style="position:absolute;left:10454;top:2636;width:10;height:2" coordorigin="10454,2636" coordsize="10,2">
              <v:shape style="position:absolute;left:10454;top:2636;width:10;height:2" coordorigin="10454,2636" coordsize="10,0" path="m10454,2636l10464,2636e" filled="false" stroked="true" strokeweight=".48pt" strokecolor="#000000">
                <v:path arrowok="t"/>
              </v:shape>
            </v:group>
            <v:group style="position:absolute;left:10474;top:2636;width:5;height:2" coordorigin="10474,2636" coordsize="5,2">
              <v:shape style="position:absolute;left:10474;top:2636;width:5;height:2" coordorigin="10474,2636" coordsize="5,0" path="m10474,2636l10478,2636e" filled="false" stroked="true" strokeweight=".48pt" strokecolor="#000000">
                <v:path arrowok="t"/>
              </v:shape>
            </v:group>
            <v:group style="position:absolute;left:2408;top:2636;width:12;height:2" coordorigin="2408,2636" coordsize="12,2">
              <v:shape style="position:absolute;left:2408;top:2636;width:12;height:2" coordorigin="2408,2636" coordsize="12,0" path="m2408,2636l2420,2636e" filled="false" stroked="true" strokeweight=".6pt" strokecolor="#000000">
                <v:path arrowok="t"/>
              </v:shape>
            </v:group>
            <v:group style="position:absolute;left:2428;top:2636;width:12;height:2" coordorigin="2428,2636" coordsize="12,2">
              <v:shape style="position:absolute;left:2428;top:2636;width:12;height:2" coordorigin="2428,2636" coordsize="12,0" path="m2428,2636l2440,2636e" filled="false" stroked="true" strokeweight=".6pt" strokecolor="#000000">
                <v:path arrowok="t"/>
              </v:shape>
            </v:group>
            <v:group style="position:absolute;left:2447;top:2636;width:12;height:2" coordorigin="2447,2636" coordsize="12,2">
              <v:shape style="position:absolute;left:2447;top:2636;width:12;height:2" coordorigin="2447,2636" coordsize="12,0" path="m2447,2636l2459,2636e" filled="false" stroked="true" strokeweight=".6pt" strokecolor="#000000">
                <v:path arrowok="t"/>
              </v:shape>
            </v:group>
            <v:group style="position:absolute;left:2466;top:2636;width:12;height:2" coordorigin="2466,2636" coordsize="12,2">
              <v:shape style="position:absolute;left:2466;top:2636;width:12;height:2" coordorigin="2466,2636" coordsize="12,0" path="m2466,2636l2478,2636e" filled="false" stroked="true" strokeweight=".6pt" strokecolor="#000000">
                <v:path arrowok="t"/>
              </v:shape>
            </v:group>
            <v:group style="position:absolute;left:2485;top:2636;width:12;height:2" coordorigin="2485,2636" coordsize="12,2">
              <v:shape style="position:absolute;left:2485;top:2636;width:12;height:2" coordorigin="2485,2636" coordsize="12,0" path="m2485,2636l2497,2636e" filled="false" stroked="true" strokeweight=".6pt" strokecolor="#000000">
                <v:path arrowok="t"/>
              </v:shape>
            </v:group>
            <v:group style="position:absolute;left:2504;top:2636;width:12;height:2" coordorigin="2504,2636" coordsize="12,2">
              <v:shape style="position:absolute;left:2504;top:2636;width:12;height:2" coordorigin="2504,2636" coordsize="12,0" path="m2504,2636l2516,2636e" filled="false" stroked="true" strokeweight=".6pt" strokecolor="#000000">
                <v:path arrowok="t"/>
              </v:shape>
            </v:group>
            <v:group style="position:absolute;left:2524;top:2636;width:12;height:2" coordorigin="2524,2636" coordsize="12,2">
              <v:shape style="position:absolute;left:2524;top:2636;width:12;height:2" coordorigin="2524,2636" coordsize="12,0" path="m2524,2636l2536,2636e" filled="false" stroked="true" strokeweight=".6pt" strokecolor="#000000">
                <v:path arrowok="t"/>
              </v:shape>
            </v:group>
            <v:group style="position:absolute;left:2543;top:2636;width:12;height:2" coordorigin="2543,2636" coordsize="12,2">
              <v:shape style="position:absolute;left:2543;top:2636;width:12;height:2" coordorigin="2543,2636" coordsize="12,0" path="m2543,2636l2555,2636e" filled="false" stroked="true" strokeweight=".6pt" strokecolor="#000000">
                <v:path arrowok="t"/>
              </v:shape>
            </v:group>
            <v:group style="position:absolute;left:2562;top:2636;width:12;height:2" coordorigin="2562,2636" coordsize="12,2">
              <v:shape style="position:absolute;left:2562;top:2636;width:12;height:2" coordorigin="2562,2636" coordsize="12,0" path="m2562,2636l2574,2636e" filled="false" stroked="true" strokeweight=".6pt" strokecolor="#000000">
                <v:path arrowok="t"/>
              </v:shape>
            </v:group>
            <v:group style="position:absolute;left:2581;top:2636;width:12;height:2" coordorigin="2581,2636" coordsize="12,2">
              <v:shape style="position:absolute;left:2581;top:2636;width:12;height:2" coordorigin="2581,2636" coordsize="12,0" path="m2581,2636l2593,2636e" filled="false" stroked="true" strokeweight=".6pt" strokecolor="#000000">
                <v:path arrowok="t"/>
              </v:shape>
            </v:group>
            <v:group style="position:absolute;left:2600;top:2636;width:12;height:2" coordorigin="2600,2636" coordsize="12,2">
              <v:shape style="position:absolute;left:2600;top:2636;width:12;height:2" coordorigin="2600,2636" coordsize="12,0" path="m2600,2636l2612,2636e" filled="false" stroked="true" strokeweight=".6pt" strokecolor="#000000">
                <v:path arrowok="t"/>
              </v:shape>
            </v:group>
            <v:group style="position:absolute;left:2620;top:2636;width:12;height:2" coordorigin="2620,2636" coordsize="12,2">
              <v:shape style="position:absolute;left:2620;top:2636;width:12;height:2" coordorigin="2620,2636" coordsize="12,0" path="m2620,2636l2632,2636e" filled="false" stroked="true" strokeweight=".6pt" strokecolor="#000000">
                <v:path arrowok="t"/>
              </v:shape>
            </v:group>
            <v:group style="position:absolute;left:2639;top:2636;width:12;height:2" coordorigin="2639,2636" coordsize="12,2">
              <v:shape style="position:absolute;left:2639;top:2636;width:12;height:2" coordorigin="2639,2636" coordsize="12,0" path="m2639,2636l2651,2636e" filled="false" stroked="true" strokeweight=".6pt" strokecolor="#000000">
                <v:path arrowok="t"/>
              </v:shape>
            </v:group>
            <v:group style="position:absolute;left:2658;top:2636;width:12;height:2" coordorigin="2658,2636" coordsize="12,2">
              <v:shape style="position:absolute;left:2658;top:2636;width:12;height:2" coordorigin="2658,2636" coordsize="12,0" path="m2658,2636l2670,2636e" filled="false" stroked="true" strokeweight=".6pt" strokecolor="#000000">
                <v:path arrowok="t"/>
              </v:shape>
            </v:group>
            <v:group style="position:absolute;left:2677;top:2636;width:12;height:2" coordorigin="2677,2636" coordsize="12,2">
              <v:shape style="position:absolute;left:2677;top:2636;width:12;height:2" coordorigin="2677,2636" coordsize="12,0" path="m2677,2636l2689,2636e" filled="false" stroked="true" strokeweight=".6pt" strokecolor="#000000">
                <v:path arrowok="t"/>
              </v:shape>
            </v:group>
            <v:group style="position:absolute;left:2696;top:2636;width:12;height:2" coordorigin="2696,2636" coordsize="12,2">
              <v:shape style="position:absolute;left:2696;top:2636;width:12;height:2" coordorigin="2696,2636" coordsize="12,0" path="m2696,2636l2708,2636e" filled="false" stroked="true" strokeweight=".6pt" strokecolor="#000000">
                <v:path arrowok="t"/>
              </v:shape>
            </v:group>
            <v:group style="position:absolute;left:2716;top:2636;width:12;height:2" coordorigin="2716,2636" coordsize="12,2">
              <v:shape style="position:absolute;left:2716;top:2636;width:12;height:2" coordorigin="2716,2636" coordsize="12,0" path="m2716,2636l2728,2636e" filled="false" stroked="true" strokeweight=".6pt" strokecolor="#000000">
                <v:path arrowok="t"/>
              </v:shape>
            </v:group>
            <v:group style="position:absolute;left:2735;top:2636;width:12;height:2" coordorigin="2735,2636" coordsize="12,2">
              <v:shape style="position:absolute;left:2735;top:2636;width:12;height:2" coordorigin="2735,2636" coordsize="12,0" path="m2735,2636l2747,2636e" filled="false" stroked="true" strokeweight=".6pt" strokecolor="#000000">
                <v:path arrowok="t"/>
              </v:shape>
            </v:group>
            <v:group style="position:absolute;left:2754;top:2636;width:12;height:2" coordorigin="2754,2636" coordsize="12,2">
              <v:shape style="position:absolute;left:2754;top:2636;width:12;height:2" coordorigin="2754,2636" coordsize="12,0" path="m2754,2636l2766,2636e" filled="false" stroked="true" strokeweight=".6pt" strokecolor="#000000">
                <v:path arrowok="t"/>
              </v:shape>
            </v:group>
            <v:group style="position:absolute;left:2773;top:2636;width:12;height:2" coordorigin="2773,2636" coordsize="12,2">
              <v:shape style="position:absolute;left:2773;top:2636;width:12;height:2" coordorigin="2773,2636" coordsize="12,0" path="m2773,2636l2785,2636e" filled="false" stroked="true" strokeweight=".6pt" strokecolor="#000000">
                <v:path arrowok="t"/>
              </v:shape>
            </v:group>
            <v:group style="position:absolute;left:2792;top:2636;width:12;height:2" coordorigin="2792,2636" coordsize="12,2">
              <v:shape style="position:absolute;left:2792;top:2636;width:12;height:2" coordorigin="2792,2636" coordsize="12,0" path="m2792,2636l2804,2636e" filled="false" stroked="true" strokeweight=".6pt" strokecolor="#000000">
                <v:path arrowok="t"/>
              </v:shape>
            </v:group>
            <v:group style="position:absolute;left:2812;top:2636;width:12;height:2" coordorigin="2812,2636" coordsize="12,2">
              <v:shape style="position:absolute;left:2812;top:2636;width:12;height:2" coordorigin="2812,2636" coordsize="12,0" path="m2812,2636l2824,2636e" filled="false" stroked="true" strokeweight=".6pt" strokecolor="#000000">
                <v:path arrowok="t"/>
              </v:shape>
            </v:group>
            <v:group style="position:absolute;left:2831;top:2636;width:12;height:2" coordorigin="2831,2636" coordsize="12,2">
              <v:shape style="position:absolute;left:2831;top:2636;width:12;height:2" coordorigin="2831,2636" coordsize="12,0" path="m2831,2636l2843,2636e" filled="false" stroked="true" strokeweight=".6pt" strokecolor="#000000">
                <v:path arrowok="t"/>
              </v:shape>
            </v:group>
            <v:group style="position:absolute;left:2850;top:2636;width:12;height:2" coordorigin="2850,2636" coordsize="12,2">
              <v:shape style="position:absolute;left:2850;top:2636;width:12;height:2" coordorigin="2850,2636" coordsize="12,0" path="m2850,2636l2862,2636e" filled="false" stroked="true" strokeweight=".6pt" strokecolor="#000000">
                <v:path arrowok="t"/>
              </v:shape>
            </v:group>
            <v:group style="position:absolute;left:2869;top:2636;width:12;height:2" coordorigin="2869,2636" coordsize="12,2">
              <v:shape style="position:absolute;left:2869;top:2636;width:12;height:2" coordorigin="2869,2636" coordsize="12,0" path="m2869,2636l2881,2636e" filled="false" stroked="true" strokeweight=".6pt" strokecolor="#000000">
                <v:path arrowok="t"/>
              </v:shape>
            </v:group>
            <v:group style="position:absolute;left:2888;top:2636;width:12;height:2" coordorigin="2888,2636" coordsize="12,2">
              <v:shape style="position:absolute;left:2888;top:2636;width:12;height:2" coordorigin="2888,2636" coordsize="12,0" path="m2888,2636l2900,2636e" filled="false" stroked="true" strokeweight=".6pt" strokecolor="#000000">
                <v:path arrowok="t"/>
              </v:shape>
            </v:group>
            <v:group style="position:absolute;left:2908;top:2636;width:12;height:2" coordorigin="2908,2636" coordsize="12,2">
              <v:shape style="position:absolute;left:2908;top:2636;width:12;height:2" coordorigin="2908,2636" coordsize="12,0" path="m2908,2636l2920,2636e" filled="false" stroked="true" strokeweight=".6pt" strokecolor="#000000">
                <v:path arrowok="t"/>
              </v:shape>
            </v:group>
            <v:group style="position:absolute;left:2927;top:2636;width:12;height:2" coordorigin="2927,2636" coordsize="12,2">
              <v:shape style="position:absolute;left:2927;top:2636;width:12;height:2" coordorigin="2927,2636" coordsize="12,0" path="m2927,2636l2939,2636e" filled="false" stroked="true" strokeweight=".6pt" strokecolor="#000000">
                <v:path arrowok="t"/>
              </v:shape>
            </v:group>
            <v:group style="position:absolute;left:2946;top:2636;width:12;height:2" coordorigin="2946,2636" coordsize="12,2">
              <v:shape style="position:absolute;left:2946;top:2636;width:12;height:2" coordorigin="2946,2636" coordsize="12,0" path="m2946,2636l2958,2636e" filled="false" stroked="true" strokeweight=".6pt" strokecolor="#000000">
                <v:path arrowok="t"/>
              </v:shape>
            </v:group>
            <v:group style="position:absolute;left:2965;top:2636;width:12;height:2" coordorigin="2965,2636" coordsize="12,2">
              <v:shape style="position:absolute;left:2965;top:2636;width:12;height:2" coordorigin="2965,2636" coordsize="12,0" path="m2965,2636l2977,2636e" filled="false" stroked="true" strokeweight=".6pt" strokecolor="#000000">
                <v:path arrowok="t"/>
              </v:shape>
            </v:group>
            <v:group style="position:absolute;left:2984;top:2636;width:12;height:2" coordorigin="2984,2636" coordsize="12,2">
              <v:shape style="position:absolute;left:2984;top:2636;width:12;height:2" coordorigin="2984,2636" coordsize="12,0" path="m2984,2636l2996,2636e" filled="false" stroked="true" strokeweight=".6pt" strokecolor="#000000">
                <v:path arrowok="t"/>
              </v:shape>
            </v:group>
            <v:group style="position:absolute;left:3004;top:2636;width:12;height:2" coordorigin="3004,2636" coordsize="12,2">
              <v:shape style="position:absolute;left:3004;top:2636;width:12;height:2" coordorigin="3004,2636" coordsize="12,0" path="m3004,2636l3016,2636e" filled="false" stroked="true" strokeweight=".6pt" strokecolor="#000000">
                <v:path arrowok="t"/>
              </v:shape>
            </v:group>
            <v:group style="position:absolute;left:3023;top:2636;width:12;height:2" coordorigin="3023,2636" coordsize="12,2">
              <v:shape style="position:absolute;left:3023;top:2636;width:12;height:2" coordorigin="3023,2636" coordsize="12,0" path="m3023,2636l3035,2636e" filled="false" stroked="true" strokeweight=".6pt" strokecolor="#000000">
                <v:path arrowok="t"/>
              </v:shape>
            </v:group>
            <v:group style="position:absolute;left:3042;top:2636;width:12;height:2" coordorigin="3042,2636" coordsize="12,2">
              <v:shape style="position:absolute;left:3042;top:2636;width:12;height:2" coordorigin="3042,2636" coordsize="12,0" path="m3042,2636l3054,2636e" filled="false" stroked="true" strokeweight=".6pt" strokecolor="#000000">
                <v:path arrowok="t"/>
              </v:shape>
            </v:group>
            <v:group style="position:absolute;left:3061;top:2636;width:12;height:2" coordorigin="3061,2636" coordsize="12,2">
              <v:shape style="position:absolute;left:3061;top:2636;width:12;height:2" coordorigin="3061,2636" coordsize="12,0" path="m3061,2636l3073,2636e" filled="false" stroked="true" strokeweight=".6pt" strokecolor="#000000">
                <v:path arrowok="t"/>
              </v:shape>
            </v:group>
            <v:group style="position:absolute;left:3080;top:2636;width:12;height:2" coordorigin="3080,2636" coordsize="12,2">
              <v:shape style="position:absolute;left:3080;top:2636;width:12;height:2" coordorigin="3080,2636" coordsize="12,0" path="m3080,2636l3092,2636e" filled="false" stroked="true" strokeweight=".6pt" strokecolor="#000000">
                <v:path arrowok="t"/>
              </v:shape>
            </v:group>
            <v:group style="position:absolute;left:3100;top:2636;width:12;height:2" coordorigin="3100,2636" coordsize="12,2">
              <v:shape style="position:absolute;left:3100;top:2636;width:12;height:2" coordorigin="3100,2636" coordsize="12,0" path="m3100,2636l3112,2636e" filled="false" stroked="true" strokeweight=".6pt" strokecolor="#000000">
                <v:path arrowok="t"/>
              </v:shape>
            </v:group>
            <v:group style="position:absolute;left:3119;top:2636;width:12;height:2" coordorigin="3119,2636" coordsize="12,2">
              <v:shape style="position:absolute;left:3119;top:2636;width:12;height:2" coordorigin="3119,2636" coordsize="12,0" path="m3119,2636l3131,2636e" filled="false" stroked="true" strokeweight=".6pt" strokecolor="#000000">
                <v:path arrowok="t"/>
              </v:shape>
            </v:group>
            <v:group style="position:absolute;left:3138;top:2636;width:12;height:2" coordorigin="3138,2636" coordsize="12,2">
              <v:shape style="position:absolute;left:3138;top:2636;width:12;height:2" coordorigin="3138,2636" coordsize="12,0" path="m3138,2636l3150,2636e" filled="false" stroked="true" strokeweight=".6pt" strokecolor="#000000">
                <v:path arrowok="t"/>
              </v:shape>
            </v:group>
            <v:group style="position:absolute;left:3157;top:2636;width:12;height:2" coordorigin="3157,2636" coordsize="12,2">
              <v:shape style="position:absolute;left:3157;top:2636;width:12;height:2" coordorigin="3157,2636" coordsize="12,0" path="m3157,2636l3169,2636e" filled="false" stroked="true" strokeweight=".6pt" strokecolor="#000000">
                <v:path arrowok="t"/>
              </v:shape>
            </v:group>
            <v:group style="position:absolute;left:3176;top:2636;width:12;height:2" coordorigin="3176,2636" coordsize="12,2">
              <v:shape style="position:absolute;left:3176;top:2636;width:12;height:2" coordorigin="3176,2636" coordsize="12,0" path="m3176,2636l3188,2636e" filled="false" stroked="true" strokeweight=".6pt" strokecolor="#000000">
                <v:path arrowok="t"/>
              </v:shape>
            </v:group>
            <v:group style="position:absolute;left:3196;top:2636;width:12;height:2" coordorigin="3196,2636" coordsize="12,2">
              <v:shape style="position:absolute;left:3196;top:2636;width:12;height:2" coordorigin="3196,2636" coordsize="12,0" path="m3196,2636l3208,2636e" filled="false" stroked="true" strokeweight=".6pt" strokecolor="#000000">
                <v:path arrowok="t"/>
              </v:shape>
            </v:group>
            <v:group style="position:absolute;left:3215;top:2636;width:12;height:2" coordorigin="3215,2636" coordsize="12,2">
              <v:shape style="position:absolute;left:3215;top:2636;width:12;height:2" coordorigin="3215,2636" coordsize="12,0" path="m3215,2636l3227,2636e" filled="false" stroked="true" strokeweight=".6pt" strokecolor="#000000">
                <v:path arrowok="t"/>
              </v:shape>
            </v:group>
            <v:group style="position:absolute;left:3234;top:2636;width:12;height:2" coordorigin="3234,2636" coordsize="12,2">
              <v:shape style="position:absolute;left:3234;top:2636;width:12;height:2" coordorigin="3234,2636" coordsize="12,0" path="m3234,2636l3246,2636e" filled="false" stroked="true" strokeweight=".6pt" strokecolor="#000000">
                <v:path arrowok="t"/>
              </v:shape>
            </v:group>
            <v:group style="position:absolute;left:3253;top:2636;width:12;height:2" coordorigin="3253,2636" coordsize="12,2">
              <v:shape style="position:absolute;left:3253;top:2636;width:12;height:2" coordorigin="3253,2636" coordsize="12,0" path="m3253,2636l3265,2636e" filled="false" stroked="true" strokeweight=".6pt" strokecolor="#000000">
                <v:path arrowok="t"/>
              </v:shape>
            </v:group>
            <v:group style="position:absolute;left:3272;top:2636;width:12;height:2" coordorigin="3272,2636" coordsize="12,2">
              <v:shape style="position:absolute;left:3272;top:2636;width:12;height:2" coordorigin="3272,2636" coordsize="12,0" path="m3272,2636l3284,2636e" filled="false" stroked="true" strokeweight=".6pt" strokecolor="#000000">
                <v:path arrowok="t"/>
              </v:shape>
            </v:group>
            <v:group style="position:absolute;left:3292;top:2636;width:12;height:2" coordorigin="3292,2636" coordsize="12,2">
              <v:shape style="position:absolute;left:3292;top:2636;width:12;height:2" coordorigin="3292,2636" coordsize="12,0" path="m3292,2636l3304,2636e" filled="false" stroked="true" strokeweight=".6pt" strokecolor="#000000">
                <v:path arrowok="t"/>
              </v:shape>
            </v:group>
            <v:group style="position:absolute;left:3311;top:2636;width:12;height:2" coordorigin="3311,2636" coordsize="12,2">
              <v:shape style="position:absolute;left:3311;top:2636;width:12;height:2" coordorigin="3311,2636" coordsize="12,0" path="m3311,2636l3323,2636e" filled="false" stroked="true" strokeweight=".6pt" strokecolor="#000000">
                <v:path arrowok="t"/>
              </v:shape>
            </v:group>
            <v:group style="position:absolute;left:3330;top:2636;width:12;height:2" coordorigin="3330,2636" coordsize="12,2">
              <v:shape style="position:absolute;left:3330;top:2636;width:12;height:2" coordorigin="3330,2636" coordsize="12,0" path="m3330,2636l3342,2636e" filled="false" stroked="true" strokeweight=".6pt" strokecolor="#000000">
                <v:path arrowok="t"/>
              </v:shape>
            </v:group>
            <v:group style="position:absolute;left:3349;top:2636;width:12;height:2" coordorigin="3349,2636" coordsize="12,2">
              <v:shape style="position:absolute;left:3349;top:2636;width:12;height:2" coordorigin="3349,2636" coordsize="12,0" path="m3349,2636l3361,2636e" filled="false" stroked="true" strokeweight=".6pt" strokecolor="#000000">
                <v:path arrowok="t"/>
              </v:shape>
            </v:group>
            <v:group style="position:absolute;left:3368;top:2636;width:12;height:2" coordorigin="3368,2636" coordsize="12,2">
              <v:shape style="position:absolute;left:3368;top:2636;width:12;height:2" coordorigin="3368,2636" coordsize="12,0" path="m3368,2636l3380,2636e" filled="false" stroked="true" strokeweight=".6pt" strokecolor="#000000">
                <v:path arrowok="t"/>
              </v:shape>
            </v:group>
            <v:group style="position:absolute;left:3388;top:2636;width:12;height:2" coordorigin="3388,2636" coordsize="12,2">
              <v:shape style="position:absolute;left:3388;top:2636;width:12;height:2" coordorigin="3388,2636" coordsize="12,0" path="m3388,2636l3400,2636e" filled="false" stroked="true" strokeweight=".6pt" strokecolor="#000000">
                <v:path arrowok="t"/>
              </v:shape>
            </v:group>
            <v:group style="position:absolute;left:3407;top:2636;width:12;height:2" coordorigin="3407,2636" coordsize="12,2">
              <v:shape style="position:absolute;left:3407;top:2636;width:12;height:2" coordorigin="3407,2636" coordsize="12,0" path="m3407,2636l3419,2636e" filled="false" stroked="true" strokeweight=".6pt" strokecolor="#000000">
                <v:path arrowok="t"/>
              </v:shape>
            </v:group>
            <v:group style="position:absolute;left:3426;top:2636;width:12;height:2" coordorigin="3426,2636" coordsize="12,2">
              <v:shape style="position:absolute;left:3426;top:2636;width:12;height:2" coordorigin="3426,2636" coordsize="12,0" path="m3426,2636l3438,2636e" filled="false" stroked="true" strokeweight=".6pt" strokecolor="#000000">
                <v:path arrowok="t"/>
              </v:shape>
            </v:group>
            <v:group style="position:absolute;left:3445;top:2636;width:12;height:2" coordorigin="3445,2636" coordsize="12,2">
              <v:shape style="position:absolute;left:3445;top:2636;width:12;height:2" coordorigin="3445,2636" coordsize="12,0" path="m3445,2636l3457,2636e" filled="false" stroked="true" strokeweight=".6pt" strokecolor="#000000">
                <v:path arrowok="t"/>
              </v:shape>
            </v:group>
            <v:group style="position:absolute;left:3464;top:2636;width:12;height:2" coordorigin="3464,2636" coordsize="12,2">
              <v:shape style="position:absolute;left:3464;top:2636;width:12;height:2" coordorigin="3464,2636" coordsize="12,0" path="m3464,2636l3476,2636e" filled="false" stroked="true" strokeweight=".6pt" strokecolor="#000000">
                <v:path arrowok="t"/>
              </v:shape>
            </v:group>
            <v:group style="position:absolute;left:3484;top:2636;width:12;height:2" coordorigin="3484,2636" coordsize="12,2">
              <v:shape style="position:absolute;left:3484;top:2636;width:12;height:2" coordorigin="3484,2636" coordsize="12,0" path="m3484,2636l3496,2636e" filled="false" stroked="true" strokeweight=".6pt" strokecolor="#000000">
                <v:path arrowok="t"/>
              </v:shape>
            </v:group>
            <v:group style="position:absolute;left:3503;top:2636;width:12;height:2" coordorigin="3503,2636" coordsize="12,2">
              <v:shape style="position:absolute;left:3503;top:2636;width:12;height:2" coordorigin="3503,2636" coordsize="12,0" path="m3503,2636l3515,2636e" filled="false" stroked="true" strokeweight=".6pt" strokecolor="#000000">
                <v:path arrowok="t"/>
              </v:shape>
            </v:group>
            <v:group style="position:absolute;left:3522;top:2636;width:12;height:2" coordorigin="3522,2636" coordsize="12,2">
              <v:shape style="position:absolute;left:3522;top:2636;width:12;height:2" coordorigin="3522,2636" coordsize="12,0" path="m3522,2636l3534,2636e" filled="false" stroked="true" strokeweight=".6pt" strokecolor="#000000">
                <v:path arrowok="t"/>
              </v:shape>
            </v:group>
            <v:group style="position:absolute;left:3541;top:2636;width:12;height:2" coordorigin="3541,2636" coordsize="12,2">
              <v:shape style="position:absolute;left:3541;top:2636;width:12;height:2" coordorigin="3541,2636" coordsize="12,0" path="m3541,2636l3553,2636e" filled="false" stroked="true" strokeweight=".6pt" strokecolor="#000000">
                <v:path arrowok="t"/>
              </v:shape>
            </v:group>
            <v:group style="position:absolute;left:3560;top:2636;width:12;height:2" coordorigin="3560,2636" coordsize="12,2">
              <v:shape style="position:absolute;left:3560;top:2636;width:12;height:2" coordorigin="3560,2636" coordsize="12,0" path="m3560,2636l3572,2636e" filled="false" stroked="true" strokeweight=".6pt" strokecolor="#000000">
                <v:path arrowok="t"/>
              </v:shape>
            </v:group>
            <v:group style="position:absolute;left:3580;top:2636;width:12;height:2" coordorigin="3580,2636" coordsize="12,2">
              <v:shape style="position:absolute;left:3580;top:2636;width:12;height:2" coordorigin="3580,2636" coordsize="12,0" path="m3580,2636l3592,2636e" filled="false" stroked="true" strokeweight=".6pt" strokecolor="#000000">
                <v:path arrowok="t"/>
              </v:shape>
            </v:group>
            <v:group style="position:absolute;left:3599;top:2636;width:12;height:2" coordorigin="3599,2636" coordsize="12,2">
              <v:shape style="position:absolute;left:3599;top:2636;width:12;height:2" coordorigin="3599,2636" coordsize="12,0" path="m3599,2636l3611,2636e" filled="false" stroked="true" strokeweight=".6pt" strokecolor="#000000">
                <v:path arrowok="t"/>
              </v:shape>
            </v:group>
            <v:group style="position:absolute;left:3618;top:2636;width:12;height:2" coordorigin="3618,2636" coordsize="12,2">
              <v:shape style="position:absolute;left:3618;top:2636;width:12;height:2" coordorigin="3618,2636" coordsize="12,0" path="m3618,2636l3630,2636e" filled="false" stroked="true" strokeweight=".6pt" strokecolor="#000000">
                <v:path arrowok="t"/>
              </v:shape>
            </v:group>
            <v:group style="position:absolute;left:3637;top:2636;width:12;height:2" coordorigin="3637,2636" coordsize="12,2">
              <v:shape style="position:absolute;left:3637;top:2636;width:12;height:2" coordorigin="3637,2636" coordsize="12,0" path="m3637,2636l3649,2636e" filled="false" stroked="true" strokeweight=".6pt" strokecolor="#000000">
                <v:path arrowok="t"/>
              </v:shape>
            </v:group>
            <v:group style="position:absolute;left:3656;top:2636;width:12;height:2" coordorigin="3656,2636" coordsize="12,2">
              <v:shape style="position:absolute;left:3656;top:2636;width:12;height:2" coordorigin="3656,2636" coordsize="12,0" path="m3656,2636l3668,2636e" filled="false" stroked="true" strokeweight=".6pt" strokecolor="#000000">
                <v:path arrowok="t"/>
              </v:shape>
            </v:group>
            <v:group style="position:absolute;left:3676;top:2636;width:12;height:2" coordorigin="3676,2636" coordsize="12,2">
              <v:shape style="position:absolute;left:3676;top:2636;width:12;height:2" coordorigin="3676,2636" coordsize="12,0" path="m3676,2636l3688,2636e" filled="false" stroked="true" strokeweight=".6pt" strokecolor="#000000">
                <v:path arrowok="t"/>
              </v:shape>
            </v:group>
            <v:group style="position:absolute;left:3695;top:2636;width:12;height:2" coordorigin="3695,2636" coordsize="12,2">
              <v:shape style="position:absolute;left:3695;top:2636;width:12;height:2" coordorigin="3695,2636" coordsize="12,0" path="m3695,2636l3707,2636e" filled="false" stroked="true" strokeweight=".6pt" strokecolor="#000000">
                <v:path arrowok="t"/>
              </v:shape>
            </v:group>
            <v:group style="position:absolute;left:3714;top:2636;width:12;height:2" coordorigin="3714,2636" coordsize="12,2">
              <v:shape style="position:absolute;left:3714;top:2636;width:12;height:2" coordorigin="3714,2636" coordsize="12,0" path="m3714,2636l3726,2636e" filled="false" stroked="true" strokeweight=".6pt" strokecolor="#000000">
                <v:path arrowok="t"/>
              </v:shape>
            </v:group>
            <v:group style="position:absolute;left:3733;top:2636;width:12;height:2" coordorigin="3733,2636" coordsize="12,2">
              <v:shape style="position:absolute;left:3733;top:2636;width:12;height:2" coordorigin="3733,2636" coordsize="12,0" path="m3733,2636l3745,2636e" filled="false" stroked="true" strokeweight=".6pt" strokecolor="#000000">
                <v:path arrowok="t"/>
              </v:shape>
            </v:group>
            <v:group style="position:absolute;left:3752;top:2636;width:12;height:2" coordorigin="3752,2636" coordsize="12,2">
              <v:shape style="position:absolute;left:3752;top:2636;width:12;height:2" coordorigin="3752,2636" coordsize="12,0" path="m3752,2636l3764,2636e" filled="false" stroked="true" strokeweight=".6pt" strokecolor="#000000">
                <v:path arrowok="t"/>
              </v:shape>
            </v:group>
            <v:group style="position:absolute;left:3772;top:2636;width:12;height:2" coordorigin="3772,2636" coordsize="12,2">
              <v:shape style="position:absolute;left:3772;top:2636;width:12;height:2" coordorigin="3772,2636" coordsize="12,0" path="m3772,2636l3784,2636e" filled="false" stroked="true" strokeweight=".6pt" strokecolor="#000000">
                <v:path arrowok="t"/>
              </v:shape>
            </v:group>
            <v:group style="position:absolute;left:3791;top:2636;width:12;height:2" coordorigin="3791,2636" coordsize="12,2">
              <v:shape style="position:absolute;left:3791;top:2636;width:12;height:2" coordorigin="3791,2636" coordsize="12,0" path="m3791,2636l3803,2636e" filled="false" stroked="true" strokeweight=".6pt" strokecolor="#000000">
                <v:path arrowok="t"/>
              </v:shape>
            </v:group>
            <v:group style="position:absolute;left:3810;top:2636;width:12;height:2" coordorigin="3810,2636" coordsize="12,2">
              <v:shape style="position:absolute;left:3810;top:2636;width:12;height:2" coordorigin="3810,2636" coordsize="12,0" path="m3810,2636l3822,2636e" filled="false" stroked="true" strokeweight=".6pt" strokecolor="#000000">
                <v:path arrowok="t"/>
              </v:shape>
            </v:group>
            <v:group style="position:absolute;left:3829;top:2636;width:12;height:2" coordorigin="3829,2636" coordsize="12,2">
              <v:shape style="position:absolute;left:3829;top:2636;width:12;height:2" coordorigin="3829,2636" coordsize="12,0" path="m3829,2636l3841,2636e" filled="false" stroked="true" strokeweight=".6pt" strokecolor="#000000">
                <v:path arrowok="t"/>
              </v:shape>
            </v:group>
            <v:group style="position:absolute;left:3848;top:2636;width:12;height:2" coordorigin="3848,2636" coordsize="12,2">
              <v:shape style="position:absolute;left:3848;top:2636;width:12;height:2" coordorigin="3848,2636" coordsize="12,0" path="m3848,2636l3860,2636e" filled="false" stroked="true" strokeweight=".6pt" strokecolor="#000000">
                <v:path arrowok="t"/>
              </v:shape>
            </v:group>
            <v:group style="position:absolute;left:3868;top:2636;width:12;height:2" coordorigin="3868,2636" coordsize="12,2">
              <v:shape style="position:absolute;left:3868;top:2636;width:12;height:2" coordorigin="3868,2636" coordsize="12,0" path="m3868,2636l3880,2636e" filled="false" stroked="true" strokeweight=".6pt" strokecolor="#000000">
                <v:path arrowok="t"/>
              </v:shape>
            </v:group>
            <v:group style="position:absolute;left:3887;top:2636;width:12;height:2" coordorigin="3887,2636" coordsize="12,2">
              <v:shape style="position:absolute;left:3887;top:2636;width:12;height:2" coordorigin="3887,2636" coordsize="12,0" path="m3887,2636l3899,2636e" filled="false" stroked="true" strokeweight=".6pt" strokecolor="#000000">
                <v:path arrowok="t"/>
              </v:shape>
            </v:group>
            <v:group style="position:absolute;left:3906;top:2636;width:12;height:2" coordorigin="3906,2636" coordsize="12,2">
              <v:shape style="position:absolute;left:3906;top:2636;width:12;height:2" coordorigin="3906,2636" coordsize="12,0" path="m3906,2636l3918,2636e" filled="false" stroked="true" strokeweight=".6pt" strokecolor="#000000">
                <v:path arrowok="t"/>
              </v:shape>
            </v:group>
            <v:group style="position:absolute;left:3925;top:2636;width:12;height:2" coordorigin="3925,2636" coordsize="12,2">
              <v:shape style="position:absolute;left:3925;top:2636;width:12;height:2" coordorigin="3925,2636" coordsize="12,0" path="m3925,2636l3937,2636e" filled="false" stroked="true" strokeweight=".6pt" strokecolor="#000000">
                <v:path arrowok="t"/>
              </v:shape>
            </v:group>
            <v:group style="position:absolute;left:3944;top:2636;width:12;height:2" coordorigin="3944,2636" coordsize="12,2">
              <v:shape style="position:absolute;left:3944;top:2636;width:12;height:2" coordorigin="3944,2636" coordsize="12,0" path="m3944,2636l3956,2636e" filled="false" stroked="true" strokeweight=".6pt" strokecolor="#000000">
                <v:path arrowok="t"/>
              </v:shape>
            </v:group>
            <v:group style="position:absolute;left:3964;top:2636;width:12;height:2" coordorigin="3964,2636" coordsize="12,2">
              <v:shape style="position:absolute;left:3964;top:2636;width:12;height:2" coordorigin="3964,2636" coordsize="12,0" path="m3964,2636l3976,2636e" filled="false" stroked="true" strokeweight=".6pt" strokecolor="#000000">
                <v:path arrowok="t"/>
              </v:shape>
            </v:group>
            <v:group style="position:absolute;left:3983;top:2636;width:12;height:2" coordorigin="3983,2636" coordsize="12,2">
              <v:shape style="position:absolute;left:3983;top:2636;width:12;height:2" coordorigin="3983,2636" coordsize="12,0" path="m3983,2636l3995,2636e" filled="false" stroked="true" strokeweight=".6pt" strokecolor="#000000">
                <v:path arrowok="t"/>
              </v:shape>
            </v:group>
            <v:group style="position:absolute;left:4002;top:2636;width:12;height:2" coordorigin="4002,2636" coordsize="12,2">
              <v:shape style="position:absolute;left:4002;top:2636;width:12;height:2" coordorigin="4002,2636" coordsize="12,0" path="m4002,2636l4014,2636e" filled="false" stroked="true" strokeweight=".6pt" strokecolor="#000000">
                <v:path arrowok="t"/>
              </v:shape>
            </v:group>
            <v:group style="position:absolute;left:4021;top:2636;width:12;height:2" coordorigin="4021,2636" coordsize="12,2">
              <v:shape style="position:absolute;left:4021;top:2636;width:12;height:2" coordorigin="4021,2636" coordsize="12,0" path="m4021,2636l4033,2636e" filled="false" stroked="true" strokeweight=".6pt" strokecolor="#000000">
                <v:path arrowok="t"/>
              </v:shape>
            </v:group>
            <v:group style="position:absolute;left:4040;top:2636;width:12;height:2" coordorigin="4040,2636" coordsize="12,2">
              <v:shape style="position:absolute;left:4040;top:2636;width:12;height:2" coordorigin="4040,2636" coordsize="12,0" path="m4040,2636l4052,2636e" filled="false" stroked="true" strokeweight=".6pt" strokecolor="#000000">
                <v:path arrowok="t"/>
              </v:shape>
            </v:group>
            <v:group style="position:absolute;left:4060;top:2636;width:12;height:2" coordorigin="4060,2636" coordsize="12,2">
              <v:shape style="position:absolute;left:4060;top:2636;width:12;height:2" coordorigin="4060,2636" coordsize="12,0" path="m4060,2636l4072,2636e" filled="false" stroked="true" strokeweight=".6pt" strokecolor="#000000">
                <v:path arrowok="t"/>
              </v:shape>
            </v:group>
            <v:group style="position:absolute;left:4079;top:2636;width:12;height:2" coordorigin="4079,2636" coordsize="12,2">
              <v:shape style="position:absolute;left:4079;top:2636;width:12;height:2" coordorigin="4079,2636" coordsize="12,0" path="m4079,2636l4091,2636e" filled="false" stroked="true" strokeweight=".6pt" strokecolor="#000000">
                <v:path arrowok="t"/>
              </v:shape>
            </v:group>
            <v:group style="position:absolute;left:4098;top:2636;width:12;height:2" coordorigin="4098,2636" coordsize="12,2">
              <v:shape style="position:absolute;left:4098;top:2636;width:12;height:2" coordorigin="4098,2636" coordsize="12,0" path="m4098,2636l4110,2636e" filled="false" stroked="true" strokeweight=".6pt" strokecolor="#000000">
                <v:path arrowok="t"/>
              </v:shape>
            </v:group>
            <v:group style="position:absolute;left:4117;top:2636;width:12;height:2" coordorigin="4117,2636" coordsize="12,2">
              <v:shape style="position:absolute;left:4117;top:2636;width:12;height:2" coordorigin="4117,2636" coordsize="12,0" path="m4117,2636l4129,2636e" filled="false" stroked="true" strokeweight=".6pt" strokecolor="#000000">
                <v:path arrowok="t"/>
              </v:shape>
            </v:group>
            <v:group style="position:absolute;left:4136;top:2636;width:12;height:2" coordorigin="4136,2636" coordsize="12,2">
              <v:shape style="position:absolute;left:4136;top:2636;width:12;height:2" coordorigin="4136,2636" coordsize="12,0" path="m4136,2636l4148,2636e" filled="false" stroked="true" strokeweight=".6pt" strokecolor="#000000">
                <v:path arrowok="t"/>
              </v:shape>
            </v:group>
            <v:group style="position:absolute;left:4156;top:2636;width:12;height:2" coordorigin="4156,2636" coordsize="12,2">
              <v:shape style="position:absolute;left:4156;top:2636;width:12;height:2" coordorigin="4156,2636" coordsize="12,0" path="m4156,2636l4168,2636e" filled="false" stroked="true" strokeweight=".6pt" strokecolor="#000000">
                <v:path arrowok="t"/>
              </v:shape>
            </v:group>
            <v:group style="position:absolute;left:4175;top:2636;width:12;height:2" coordorigin="4175,2636" coordsize="12,2">
              <v:shape style="position:absolute;left:4175;top:2636;width:12;height:2" coordorigin="4175,2636" coordsize="12,0" path="m4175,2636l4187,2636e" filled="false" stroked="true" strokeweight=".6pt" strokecolor="#000000">
                <v:path arrowok="t"/>
              </v:shape>
            </v:group>
            <v:group style="position:absolute;left:4194;top:2636;width:12;height:2" coordorigin="4194,2636" coordsize="12,2">
              <v:shape style="position:absolute;left:4194;top:2636;width:12;height:2" coordorigin="4194,2636" coordsize="12,0" path="m4194,2636l4206,2636e" filled="false" stroked="true" strokeweight=".6pt" strokecolor="#000000">
                <v:path arrowok="t"/>
              </v:shape>
            </v:group>
            <v:group style="position:absolute;left:4213;top:2636;width:12;height:2" coordorigin="4213,2636" coordsize="12,2">
              <v:shape style="position:absolute;left:4213;top:2636;width:12;height:2" coordorigin="4213,2636" coordsize="12,0" path="m4213,2636l4225,2636e" filled="false" stroked="true" strokeweight=".6pt" strokecolor="#000000">
                <v:path arrowok="t"/>
              </v:shape>
            </v:group>
            <v:group style="position:absolute;left:4232;top:2636;width:12;height:2" coordorigin="4232,2636" coordsize="12,2">
              <v:shape style="position:absolute;left:4232;top:2636;width:12;height:2" coordorigin="4232,2636" coordsize="12,0" path="m4232,2636l4244,2636e" filled="false" stroked="true" strokeweight=".6pt" strokecolor="#000000">
                <v:path arrowok="t"/>
              </v:shape>
            </v:group>
            <v:group style="position:absolute;left:4252;top:2636;width:12;height:2" coordorigin="4252,2636" coordsize="12,2">
              <v:shape style="position:absolute;left:4252;top:2636;width:12;height:2" coordorigin="4252,2636" coordsize="12,0" path="m4252,2636l4264,2636e" filled="false" stroked="true" strokeweight=".6pt" strokecolor="#000000">
                <v:path arrowok="t"/>
              </v:shape>
            </v:group>
            <v:group style="position:absolute;left:4271;top:2636;width:12;height:2" coordorigin="4271,2636" coordsize="12,2">
              <v:shape style="position:absolute;left:4271;top:2636;width:12;height:2" coordorigin="4271,2636" coordsize="12,0" path="m4271,2636l4283,2636e" filled="false" stroked="true" strokeweight=".6pt" strokecolor="#000000">
                <v:path arrowok="t"/>
              </v:shape>
            </v:group>
            <v:group style="position:absolute;left:4290;top:2636;width:12;height:2" coordorigin="4290,2636" coordsize="12,2">
              <v:shape style="position:absolute;left:4290;top:2636;width:12;height:2" coordorigin="4290,2636" coordsize="12,0" path="m4290,2636l4302,2636e" filled="false" stroked="true" strokeweight=".6pt" strokecolor="#000000">
                <v:path arrowok="t"/>
              </v:shape>
            </v:group>
            <v:group style="position:absolute;left:4309;top:2636;width:12;height:2" coordorigin="4309,2636" coordsize="12,2">
              <v:shape style="position:absolute;left:4309;top:2636;width:12;height:2" coordorigin="4309,2636" coordsize="12,0" path="m4309,2636l4321,2636e" filled="false" stroked="true" strokeweight=".6pt" strokecolor="#000000">
                <v:path arrowok="t"/>
              </v:shape>
            </v:group>
            <v:group style="position:absolute;left:4328;top:2636;width:12;height:2" coordorigin="4328,2636" coordsize="12,2">
              <v:shape style="position:absolute;left:4328;top:2636;width:12;height:2" coordorigin="4328,2636" coordsize="12,0" path="m4328,2636l4340,2636e" filled="false" stroked="true" strokeweight=".6pt" strokecolor="#000000">
                <v:path arrowok="t"/>
              </v:shape>
            </v:group>
            <v:group style="position:absolute;left:4348;top:2636;width:12;height:2" coordorigin="4348,2636" coordsize="12,2">
              <v:shape style="position:absolute;left:4348;top:2636;width:12;height:2" coordorigin="4348,2636" coordsize="12,0" path="m4348,2636l4360,2636e" filled="false" stroked="true" strokeweight=".6pt" strokecolor="#000000">
                <v:path arrowok="t"/>
              </v:shape>
            </v:group>
            <v:group style="position:absolute;left:4367;top:2636;width:12;height:2" coordorigin="4367,2636" coordsize="12,2">
              <v:shape style="position:absolute;left:4367;top:2636;width:12;height:2" coordorigin="4367,2636" coordsize="12,0" path="m4367,2636l4379,2636e" filled="false" stroked="true" strokeweight=".6pt" strokecolor="#000000">
                <v:path arrowok="t"/>
              </v:shape>
            </v:group>
            <v:group style="position:absolute;left:4386;top:2636;width:12;height:2" coordorigin="4386,2636" coordsize="12,2">
              <v:shape style="position:absolute;left:4386;top:2636;width:12;height:2" coordorigin="4386,2636" coordsize="12,0" path="m4386,2636l4398,2636e" filled="false" stroked="true" strokeweight=".6pt" strokecolor="#000000">
                <v:path arrowok="t"/>
              </v:shape>
            </v:group>
            <v:group style="position:absolute;left:4405;top:2636;width:12;height:2" coordorigin="4405,2636" coordsize="12,2">
              <v:shape style="position:absolute;left:4405;top:2636;width:12;height:2" coordorigin="4405,2636" coordsize="12,0" path="m4405,2636l4417,2636e" filled="false" stroked="true" strokeweight=".6pt" strokecolor="#000000">
                <v:path arrowok="t"/>
              </v:shape>
            </v:group>
            <v:group style="position:absolute;left:4424;top:2636;width:12;height:2" coordorigin="4424,2636" coordsize="12,2">
              <v:shape style="position:absolute;left:4424;top:2636;width:12;height:2" coordorigin="4424,2636" coordsize="12,0" path="m4424,2636l4436,2636e" filled="false" stroked="true" strokeweight=".6pt" strokecolor="#000000">
                <v:path arrowok="t"/>
              </v:shape>
            </v:group>
            <v:group style="position:absolute;left:4444;top:2636;width:12;height:2" coordorigin="4444,2636" coordsize="12,2">
              <v:shape style="position:absolute;left:4444;top:2636;width:12;height:2" coordorigin="4444,2636" coordsize="12,0" path="m4444,2636l4456,2636e" filled="false" stroked="true" strokeweight=".6pt" strokecolor="#000000">
                <v:path arrowok="t"/>
              </v:shape>
            </v:group>
            <v:group style="position:absolute;left:4463;top:2636;width:12;height:2" coordorigin="4463,2636" coordsize="12,2">
              <v:shape style="position:absolute;left:4463;top:2636;width:12;height:2" coordorigin="4463,2636" coordsize="12,0" path="m4463,2636l4475,2636e" filled="false" stroked="true" strokeweight=".6pt" strokecolor="#000000">
                <v:path arrowok="t"/>
              </v:shape>
            </v:group>
            <v:group style="position:absolute;left:4482;top:2636;width:12;height:2" coordorigin="4482,2636" coordsize="12,2">
              <v:shape style="position:absolute;left:4482;top:2636;width:12;height:2" coordorigin="4482,2636" coordsize="12,0" path="m4482,2636l4494,2636e" filled="false" stroked="true" strokeweight=".6pt" strokecolor="#000000">
                <v:path arrowok="t"/>
              </v:shape>
            </v:group>
            <v:group style="position:absolute;left:4501;top:2636;width:12;height:2" coordorigin="4501,2636" coordsize="12,2">
              <v:shape style="position:absolute;left:4501;top:2636;width:12;height:2" coordorigin="4501,2636" coordsize="12,0" path="m4501,2636l4513,2636e" filled="false" stroked="true" strokeweight=".6pt" strokecolor="#000000">
                <v:path arrowok="t"/>
              </v:shape>
            </v:group>
            <v:group style="position:absolute;left:4520;top:2636;width:12;height:2" coordorigin="4520,2636" coordsize="12,2">
              <v:shape style="position:absolute;left:4520;top:2636;width:12;height:2" coordorigin="4520,2636" coordsize="12,0" path="m4520,2636l4532,2636e" filled="false" stroked="true" strokeweight=".6pt" strokecolor="#000000">
                <v:path arrowok="t"/>
              </v:shape>
            </v:group>
            <v:group style="position:absolute;left:4540;top:2636;width:12;height:2" coordorigin="4540,2636" coordsize="12,2">
              <v:shape style="position:absolute;left:4540;top:2636;width:12;height:2" coordorigin="4540,2636" coordsize="12,0" path="m4540,2636l4552,2636e" filled="false" stroked="true" strokeweight=".6pt" strokecolor="#000000">
                <v:path arrowok="t"/>
              </v:shape>
            </v:group>
            <v:group style="position:absolute;left:4559;top:2636;width:12;height:2" coordorigin="4559,2636" coordsize="12,2">
              <v:shape style="position:absolute;left:4559;top:2636;width:12;height:2" coordorigin="4559,2636" coordsize="12,0" path="m4559,2636l4571,2636e" filled="false" stroked="true" strokeweight=".6pt" strokecolor="#000000">
                <v:path arrowok="t"/>
              </v:shape>
            </v:group>
            <v:group style="position:absolute;left:4578;top:2636;width:12;height:2" coordorigin="4578,2636" coordsize="12,2">
              <v:shape style="position:absolute;left:4578;top:2636;width:12;height:2" coordorigin="4578,2636" coordsize="12,0" path="m4578,2636l4590,2636e" filled="false" stroked="true" strokeweight=".6pt" strokecolor="#000000">
                <v:path arrowok="t"/>
              </v:shape>
            </v:group>
            <v:group style="position:absolute;left:4597;top:2636;width:12;height:2" coordorigin="4597,2636" coordsize="12,2">
              <v:shape style="position:absolute;left:4597;top:2636;width:12;height:2" coordorigin="4597,2636" coordsize="12,0" path="m4597,2636l4609,2636e" filled="false" stroked="true" strokeweight=".6pt" strokecolor="#000000">
                <v:path arrowok="t"/>
              </v:shape>
            </v:group>
            <v:group style="position:absolute;left:4616;top:2636;width:12;height:2" coordorigin="4616,2636" coordsize="12,2">
              <v:shape style="position:absolute;left:4616;top:2636;width:12;height:2" coordorigin="4616,2636" coordsize="12,0" path="m4616,2636l4628,2636e" filled="false" stroked="true" strokeweight=".6pt" strokecolor="#000000">
                <v:path arrowok="t"/>
              </v:shape>
            </v:group>
            <v:group style="position:absolute;left:4636;top:2636;width:12;height:2" coordorigin="4636,2636" coordsize="12,2">
              <v:shape style="position:absolute;left:4636;top:2636;width:12;height:2" coordorigin="4636,2636" coordsize="12,0" path="m4636,2636l4648,2636e" filled="false" stroked="true" strokeweight=".6pt" strokecolor="#000000">
                <v:path arrowok="t"/>
              </v:shape>
            </v:group>
            <v:group style="position:absolute;left:4655;top:2636;width:12;height:2" coordorigin="4655,2636" coordsize="12,2">
              <v:shape style="position:absolute;left:4655;top:2636;width:12;height:2" coordorigin="4655,2636" coordsize="12,0" path="m4655,2636l4667,2636e" filled="false" stroked="true" strokeweight=".6pt" strokecolor="#000000">
                <v:path arrowok="t"/>
              </v:shape>
            </v:group>
            <v:group style="position:absolute;left:4674;top:2636;width:12;height:2" coordorigin="4674,2636" coordsize="12,2">
              <v:shape style="position:absolute;left:4674;top:2636;width:12;height:2" coordorigin="4674,2636" coordsize="12,0" path="m4674,2636l4686,2636e" filled="false" stroked="true" strokeweight=".6pt" strokecolor="#000000">
                <v:path arrowok="t"/>
              </v:shape>
            </v:group>
            <v:group style="position:absolute;left:4693;top:2636;width:12;height:2" coordorigin="4693,2636" coordsize="12,2">
              <v:shape style="position:absolute;left:4693;top:2636;width:12;height:2" coordorigin="4693,2636" coordsize="12,0" path="m4693,2636l4705,2636e" filled="false" stroked="true" strokeweight=".6pt" strokecolor="#000000">
                <v:path arrowok="t"/>
              </v:shape>
            </v:group>
            <v:group style="position:absolute;left:4712;top:2636;width:12;height:2" coordorigin="4712,2636" coordsize="12,2">
              <v:shape style="position:absolute;left:4712;top:2636;width:12;height:2" coordorigin="4712,2636" coordsize="12,0" path="m4712,2636l4724,2636e" filled="false" stroked="true" strokeweight=".6pt" strokecolor="#000000">
                <v:path arrowok="t"/>
              </v:shape>
            </v:group>
            <v:group style="position:absolute;left:4732;top:2636;width:12;height:2" coordorigin="4732,2636" coordsize="12,2">
              <v:shape style="position:absolute;left:4732;top:2636;width:12;height:2" coordorigin="4732,2636" coordsize="12,0" path="m4732,2636l4744,2636e" filled="false" stroked="true" strokeweight=".6pt" strokecolor="#000000">
                <v:path arrowok="t"/>
              </v:shape>
            </v:group>
            <v:group style="position:absolute;left:4751;top:2636;width:12;height:2" coordorigin="4751,2636" coordsize="12,2">
              <v:shape style="position:absolute;left:4751;top:2636;width:12;height:2" coordorigin="4751,2636" coordsize="12,0" path="m4751,2636l4763,2636e" filled="false" stroked="true" strokeweight=".6pt" strokecolor="#000000">
                <v:path arrowok="t"/>
              </v:shape>
            </v:group>
            <v:group style="position:absolute;left:4770;top:2636;width:12;height:2" coordorigin="4770,2636" coordsize="12,2">
              <v:shape style="position:absolute;left:4770;top:2636;width:12;height:2" coordorigin="4770,2636" coordsize="12,0" path="m4770,2636l4782,2636e" filled="false" stroked="true" strokeweight=".6pt" strokecolor="#000000">
                <v:path arrowok="t"/>
              </v:shape>
            </v:group>
            <v:group style="position:absolute;left:4789;top:2636;width:12;height:2" coordorigin="4789,2636" coordsize="12,2">
              <v:shape style="position:absolute;left:4789;top:2636;width:12;height:2" coordorigin="4789,2636" coordsize="12,0" path="m4789,2636l4801,2636e" filled="false" stroked="true" strokeweight=".6pt" strokecolor="#000000">
                <v:path arrowok="t"/>
              </v:shape>
            </v:group>
            <v:group style="position:absolute;left:4808;top:2636;width:12;height:2" coordorigin="4808,2636" coordsize="12,2">
              <v:shape style="position:absolute;left:4808;top:2636;width:12;height:2" coordorigin="4808,2636" coordsize="12,0" path="m4808,2636l4820,2636e" filled="false" stroked="true" strokeweight=".6pt" strokecolor="#000000">
                <v:path arrowok="t"/>
              </v:shape>
            </v:group>
            <v:group style="position:absolute;left:4828;top:2636;width:12;height:2" coordorigin="4828,2636" coordsize="12,2">
              <v:shape style="position:absolute;left:4828;top:2636;width:12;height:2" coordorigin="4828,2636" coordsize="12,0" path="m4828,2636l4840,2636e" filled="false" stroked="true" strokeweight=".6pt" strokecolor="#000000">
                <v:path arrowok="t"/>
              </v:shape>
            </v:group>
            <v:group style="position:absolute;left:4847;top:2636;width:12;height:2" coordorigin="4847,2636" coordsize="12,2">
              <v:shape style="position:absolute;left:4847;top:2636;width:12;height:2" coordorigin="4847,2636" coordsize="12,0" path="m4847,2636l4859,2636e" filled="false" stroked="true" strokeweight=".6pt" strokecolor="#000000">
                <v:path arrowok="t"/>
              </v:shape>
            </v:group>
            <v:group style="position:absolute;left:4866;top:2636;width:12;height:2" coordorigin="4866,2636" coordsize="12,2">
              <v:shape style="position:absolute;left:4866;top:2636;width:12;height:2" coordorigin="4866,2636" coordsize="12,0" path="m4866,2636l4878,2636e" filled="false" stroked="true" strokeweight=".6pt" strokecolor="#000000">
                <v:path arrowok="t"/>
              </v:shape>
            </v:group>
            <v:group style="position:absolute;left:4885;top:2636;width:12;height:2" coordorigin="4885,2636" coordsize="12,2">
              <v:shape style="position:absolute;left:4885;top:2636;width:12;height:2" coordorigin="4885,2636" coordsize="12,0" path="m4885,2636l4897,2636e" filled="false" stroked="true" strokeweight=".6pt" strokecolor="#000000">
                <v:path arrowok="t"/>
              </v:shape>
            </v:group>
            <v:group style="position:absolute;left:4904;top:2636;width:12;height:2" coordorigin="4904,2636" coordsize="12,2">
              <v:shape style="position:absolute;left:4904;top:2636;width:12;height:2" coordorigin="4904,2636" coordsize="12,0" path="m4904,2636l4916,2636e" filled="false" stroked="true" strokeweight=".6pt" strokecolor="#000000">
                <v:path arrowok="t"/>
              </v:shape>
            </v:group>
            <v:group style="position:absolute;left:4924;top:2636;width:12;height:2" coordorigin="4924,2636" coordsize="12,2">
              <v:shape style="position:absolute;left:4924;top:2636;width:12;height:2" coordorigin="4924,2636" coordsize="12,0" path="m4924,2636l4936,2636e" filled="false" stroked="true" strokeweight=".6pt" strokecolor="#000000">
                <v:path arrowok="t"/>
              </v:shape>
            </v:group>
            <v:group style="position:absolute;left:4943;top:2636;width:12;height:2" coordorigin="4943,2636" coordsize="12,2">
              <v:shape style="position:absolute;left:4943;top:2636;width:12;height:2" coordorigin="4943,2636" coordsize="12,0" path="m4943,2636l4955,2636e" filled="false" stroked="true" strokeweight=".6pt" strokecolor="#000000">
                <v:path arrowok="t"/>
              </v:shape>
            </v:group>
            <v:group style="position:absolute;left:4962;top:2636;width:12;height:2" coordorigin="4962,2636" coordsize="12,2">
              <v:shape style="position:absolute;left:4962;top:2636;width:12;height:2" coordorigin="4962,2636" coordsize="12,0" path="m4962,2636l4974,2636e" filled="false" stroked="true" strokeweight=".6pt" strokecolor="#000000">
                <v:path arrowok="t"/>
              </v:shape>
            </v:group>
            <v:group style="position:absolute;left:4981;top:2636;width:12;height:2" coordorigin="4981,2636" coordsize="12,2">
              <v:shape style="position:absolute;left:4981;top:2636;width:12;height:2" coordorigin="4981,2636" coordsize="12,0" path="m4981,2636l4993,2636e" filled="false" stroked="true" strokeweight=".6pt" strokecolor="#000000">
                <v:path arrowok="t"/>
              </v:shape>
            </v:group>
            <v:group style="position:absolute;left:5000;top:2636;width:12;height:2" coordorigin="5000,2636" coordsize="12,2">
              <v:shape style="position:absolute;left:5000;top:2636;width:12;height:2" coordorigin="5000,2636" coordsize="12,0" path="m5000,2636l5012,2636e" filled="false" stroked="true" strokeweight=".6pt" strokecolor="#000000">
                <v:path arrowok="t"/>
              </v:shape>
            </v:group>
            <v:group style="position:absolute;left:5020;top:2636;width:12;height:2" coordorigin="5020,2636" coordsize="12,2">
              <v:shape style="position:absolute;left:5020;top:2636;width:12;height:2" coordorigin="5020,2636" coordsize="12,0" path="m5020,2636l5032,2636e" filled="false" stroked="true" strokeweight=".6pt" strokecolor="#000000">
                <v:path arrowok="t"/>
              </v:shape>
            </v:group>
            <v:group style="position:absolute;left:5039;top:2636;width:12;height:2" coordorigin="5039,2636" coordsize="12,2">
              <v:shape style="position:absolute;left:5039;top:2636;width:12;height:2" coordorigin="5039,2636" coordsize="12,0" path="m5039,2636l5051,2636e" filled="false" stroked="true" strokeweight=".6pt" strokecolor="#000000">
                <v:path arrowok="t"/>
              </v:shape>
            </v:group>
            <v:group style="position:absolute;left:5058;top:2636;width:12;height:2" coordorigin="5058,2636" coordsize="12,2">
              <v:shape style="position:absolute;left:5058;top:2636;width:12;height:2" coordorigin="5058,2636" coordsize="12,0" path="m5058,2636l5070,2636e" filled="false" stroked="true" strokeweight=".6pt" strokecolor="#000000">
                <v:path arrowok="t"/>
              </v:shape>
            </v:group>
            <v:group style="position:absolute;left:5077;top:2636;width:12;height:2" coordorigin="5077,2636" coordsize="12,2">
              <v:shape style="position:absolute;left:5077;top:2636;width:12;height:2" coordorigin="5077,2636" coordsize="12,0" path="m5077,2636l5089,2636e" filled="false" stroked="true" strokeweight=".6pt" strokecolor="#000000">
                <v:path arrowok="t"/>
              </v:shape>
            </v:group>
            <v:group style="position:absolute;left:5096;top:2636;width:12;height:2" coordorigin="5096,2636" coordsize="12,2">
              <v:shape style="position:absolute;left:5096;top:2636;width:12;height:2" coordorigin="5096,2636" coordsize="12,0" path="m5096,2636l5108,2636e" filled="false" stroked="true" strokeweight=".6pt" strokecolor="#000000">
                <v:path arrowok="t"/>
              </v:shape>
            </v:group>
            <v:group style="position:absolute;left:5116;top:2636;width:12;height:2" coordorigin="5116,2636" coordsize="12,2">
              <v:shape style="position:absolute;left:5116;top:2636;width:12;height:2" coordorigin="5116,2636" coordsize="12,0" path="m5116,2636l5128,2636e" filled="false" stroked="true" strokeweight=".6pt" strokecolor="#000000">
                <v:path arrowok="t"/>
              </v:shape>
            </v:group>
            <v:group style="position:absolute;left:5135;top:2636;width:12;height:2" coordorigin="5135,2636" coordsize="12,2">
              <v:shape style="position:absolute;left:5135;top:2636;width:12;height:2" coordorigin="5135,2636" coordsize="12,0" path="m5135,2636l5147,2636e" filled="false" stroked="true" strokeweight=".6pt" strokecolor="#000000">
                <v:path arrowok="t"/>
              </v:shape>
            </v:group>
            <v:group style="position:absolute;left:5154;top:2636;width:12;height:2" coordorigin="5154,2636" coordsize="12,2">
              <v:shape style="position:absolute;left:5154;top:2636;width:12;height:2" coordorigin="5154,2636" coordsize="12,0" path="m5154,2636l5166,2636e" filled="false" stroked="true" strokeweight=".6pt" strokecolor="#000000">
                <v:path arrowok="t"/>
              </v:shape>
            </v:group>
            <v:group style="position:absolute;left:5173;top:2636;width:12;height:2" coordorigin="5173,2636" coordsize="12,2">
              <v:shape style="position:absolute;left:5173;top:2636;width:12;height:2" coordorigin="5173,2636" coordsize="12,0" path="m5173,2636l5185,2636e" filled="false" stroked="true" strokeweight=".6pt" strokecolor="#000000">
                <v:path arrowok="t"/>
              </v:shape>
            </v:group>
            <v:group style="position:absolute;left:5192;top:2636;width:12;height:2" coordorigin="5192,2636" coordsize="12,2">
              <v:shape style="position:absolute;left:5192;top:2636;width:12;height:2" coordorigin="5192,2636" coordsize="12,0" path="m5192,2636l5204,2636e" filled="false" stroked="true" strokeweight=".6pt" strokecolor="#000000">
                <v:path arrowok="t"/>
              </v:shape>
            </v:group>
            <v:group style="position:absolute;left:5212;top:2636;width:12;height:2" coordorigin="5212,2636" coordsize="12,2">
              <v:shape style="position:absolute;left:5212;top:2636;width:12;height:2" coordorigin="5212,2636" coordsize="12,0" path="m5212,2636l5224,2636e" filled="false" stroked="true" strokeweight=".6pt" strokecolor="#000000">
                <v:path arrowok="t"/>
              </v:shape>
            </v:group>
            <v:group style="position:absolute;left:5231;top:2636;width:12;height:2" coordorigin="5231,2636" coordsize="12,2">
              <v:shape style="position:absolute;left:5231;top:2636;width:12;height:2" coordorigin="5231,2636" coordsize="12,0" path="m5231,2636l5243,2636e" filled="false" stroked="true" strokeweight=".6pt" strokecolor="#000000">
                <v:path arrowok="t"/>
              </v:shape>
            </v:group>
            <v:group style="position:absolute;left:5250;top:2636;width:12;height:2" coordorigin="5250,2636" coordsize="12,2">
              <v:shape style="position:absolute;left:5250;top:2636;width:12;height:2" coordorigin="5250,2636" coordsize="12,0" path="m5250,2636l5262,2636e" filled="false" stroked="true" strokeweight=".6pt" strokecolor="#000000">
                <v:path arrowok="t"/>
              </v:shape>
            </v:group>
            <v:group style="position:absolute;left:5269;top:2636;width:12;height:2" coordorigin="5269,2636" coordsize="12,2">
              <v:shape style="position:absolute;left:5269;top:2636;width:12;height:2" coordorigin="5269,2636" coordsize="12,0" path="m5269,2636l5281,2636e" filled="false" stroked="true" strokeweight=".6pt" strokecolor="#000000">
                <v:path arrowok="t"/>
              </v:shape>
            </v:group>
            <v:group style="position:absolute;left:5288;top:2636;width:12;height:2" coordorigin="5288,2636" coordsize="12,2">
              <v:shape style="position:absolute;left:5288;top:2636;width:12;height:2" coordorigin="5288,2636" coordsize="12,0" path="m5288,2636l5300,2636e" filled="false" stroked="true" strokeweight=".6pt" strokecolor="#000000">
                <v:path arrowok="t"/>
              </v:shape>
            </v:group>
            <v:group style="position:absolute;left:5308;top:2636;width:12;height:2" coordorigin="5308,2636" coordsize="12,2">
              <v:shape style="position:absolute;left:5308;top:2636;width:12;height:2" coordorigin="5308,2636" coordsize="12,0" path="m5308,2636l5320,2636e" filled="false" stroked="true" strokeweight=".6pt" strokecolor="#000000">
                <v:path arrowok="t"/>
              </v:shape>
            </v:group>
            <v:group style="position:absolute;left:5327;top:2636;width:12;height:2" coordorigin="5327,2636" coordsize="12,2">
              <v:shape style="position:absolute;left:5327;top:2636;width:12;height:2" coordorigin="5327,2636" coordsize="12,0" path="m5327,2636l5339,2636e" filled="false" stroked="true" strokeweight=".6pt" strokecolor="#000000">
                <v:path arrowok="t"/>
              </v:shape>
            </v:group>
            <v:group style="position:absolute;left:5346;top:2636;width:12;height:2" coordorigin="5346,2636" coordsize="12,2">
              <v:shape style="position:absolute;left:5346;top:2636;width:12;height:2" coordorigin="5346,2636" coordsize="12,0" path="m5346,2636l5358,2636e" filled="false" stroked="true" strokeweight=".6pt" strokecolor="#000000">
                <v:path arrowok="t"/>
              </v:shape>
            </v:group>
            <v:group style="position:absolute;left:5365;top:2636;width:12;height:2" coordorigin="5365,2636" coordsize="12,2">
              <v:shape style="position:absolute;left:5365;top:2636;width:12;height:2" coordorigin="5365,2636" coordsize="12,0" path="m5365,2636l5377,2636e" filled="false" stroked="true" strokeweight=".6pt" strokecolor="#000000">
                <v:path arrowok="t"/>
              </v:shape>
            </v:group>
            <v:group style="position:absolute;left:5384;top:2636;width:12;height:2" coordorigin="5384,2636" coordsize="12,2">
              <v:shape style="position:absolute;left:5384;top:2636;width:12;height:2" coordorigin="5384,2636" coordsize="12,0" path="m5384,2636l5396,2636e" filled="false" stroked="true" strokeweight=".6pt" strokecolor="#000000">
                <v:path arrowok="t"/>
              </v:shape>
            </v:group>
            <v:group style="position:absolute;left:5404;top:2636;width:12;height:2" coordorigin="5404,2636" coordsize="12,2">
              <v:shape style="position:absolute;left:5404;top:2636;width:12;height:2" coordorigin="5404,2636" coordsize="12,0" path="m5404,2636l5416,2636e" filled="false" stroked="true" strokeweight=".6pt" strokecolor="#000000">
                <v:path arrowok="t"/>
              </v:shape>
            </v:group>
            <v:group style="position:absolute;left:5423;top:2636;width:12;height:2" coordorigin="5423,2636" coordsize="12,2">
              <v:shape style="position:absolute;left:5423;top:2636;width:12;height:2" coordorigin="5423,2636" coordsize="12,0" path="m5423,2636l5435,2636e" filled="false" stroked="true" strokeweight=".6pt" strokecolor="#000000">
                <v:path arrowok="t"/>
              </v:shape>
            </v:group>
            <v:group style="position:absolute;left:5442;top:2636;width:12;height:2" coordorigin="5442,2636" coordsize="12,2">
              <v:shape style="position:absolute;left:5442;top:2636;width:12;height:2" coordorigin="5442,2636" coordsize="12,0" path="m5442,2636l5454,2636e" filled="false" stroked="true" strokeweight=".6pt" strokecolor="#000000">
                <v:path arrowok="t"/>
              </v:shape>
            </v:group>
            <v:group style="position:absolute;left:5461;top:2636;width:12;height:2" coordorigin="5461,2636" coordsize="12,2">
              <v:shape style="position:absolute;left:5461;top:2636;width:12;height:2" coordorigin="5461,2636" coordsize="12,0" path="m5461,2636l5473,2636e" filled="false" stroked="true" strokeweight=".6pt" strokecolor="#000000">
                <v:path arrowok="t"/>
              </v:shape>
            </v:group>
            <v:group style="position:absolute;left:5480;top:2636;width:12;height:2" coordorigin="5480,2636" coordsize="12,2">
              <v:shape style="position:absolute;left:5480;top:2636;width:12;height:2" coordorigin="5480,2636" coordsize="12,0" path="m5480,2636l5492,2636e" filled="false" stroked="true" strokeweight=".6pt" strokecolor="#000000">
                <v:path arrowok="t"/>
              </v:shape>
            </v:group>
            <v:group style="position:absolute;left:5500;top:2636;width:12;height:2" coordorigin="5500,2636" coordsize="12,2">
              <v:shape style="position:absolute;left:5500;top:2636;width:12;height:2" coordorigin="5500,2636" coordsize="12,0" path="m5500,2636l5512,2636e" filled="false" stroked="true" strokeweight=".6pt" strokecolor="#000000">
                <v:path arrowok="t"/>
              </v:shape>
            </v:group>
            <v:group style="position:absolute;left:5519;top:2636;width:12;height:2" coordorigin="5519,2636" coordsize="12,2">
              <v:shape style="position:absolute;left:5519;top:2636;width:12;height:2" coordorigin="5519,2636" coordsize="12,0" path="m5519,2636l5531,2636e" filled="false" stroked="true" strokeweight=".6pt" strokecolor="#000000">
                <v:path arrowok="t"/>
              </v:shape>
            </v:group>
            <v:group style="position:absolute;left:5538;top:2636;width:12;height:2" coordorigin="5538,2636" coordsize="12,2">
              <v:shape style="position:absolute;left:5538;top:2636;width:12;height:2" coordorigin="5538,2636" coordsize="12,0" path="m5538,2636l5550,2636e" filled="false" stroked="true" strokeweight=".6pt" strokecolor="#000000">
                <v:path arrowok="t"/>
              </v:shape>
            </v:group>
            <v:group style="position:absolute;left:5557;top:2636;width:12;height:2" coordorigin="5557,2636" coordsize="12,2">
              <v:shape style="position:absolute;left:5557;top:2636;width:12;height:2" coordorigin="5557,2636" coordsize="12,0" path="m5557,2636l5569,2636e" filled="false" stroked="true" strokeweight=".6pt" strokecolor="#000000">
                <v:path arrowok="t"/>
              </v:shape>
            </v:group>
            <v:group style="position:absolute;left:5576;top:2636;width:12;height:2" coordorigin="5576,2636" coordsize="12,2">
              <v:shape style="position:absolute;left:5576;top:2636;width:12;height:2" coordorigin="5576,2636" coordsize="12,0" path="m5576,2636l5588,2636e" filled="false" stroked="true" strokeweight=".6pt" strokecolor="#000000">
                <v:path arrowok="t"/>
              </v:shape>
            </v:group>
            <v:group style="position:absolute;left:5596;top:2636;width:12;height:2" coordorigin="5596,2636" coordsize="12,2">
              <v:shape style="position:absolute;left:5596;top:2636;width:12;height:2" coordorigin="5596,2636" coordsize="12,0" path="m5596,2636l5608,2636e" filled="false" stroked="true" strokeweight=".6pt" strokecolor="#000000">
                <v:path arrowok="t"/>
              </v:shape>
            </v:group>
            <v:group style="position:absolute;left:5615;top:2636;width:12;height:2" coordorigin="5615,2636" coordsize="12,2">
              <v:shape style="position:absolute;left:5615;top:2636;width:12;height:2" coordorigin="5615,2636" coordsize="12,0" path="m5615,2636l5627,2636e" filled="false" stroked="true" strokeweight=".6pt" strokecolor="#000000">
                <v:path arrowok="t"/>
              </v:shape>
            </v:group>
            <v:group style="position:absolute;left:5634;top:2636;width:12;height:2" coordorigin="5634,2636" coordsize="12,2">
              <v:shape style="position:absolute;left:5634;top:2636;width:12;height:2" coordorigin="5634,2636" coordsize="12,0" path="m5634,2636l5646,2636e" filled="false" stroked="true" strokeweight=".6pt" strokecolor="#000000">
                <v:path arrowok="t"/>
              </v:shape>
            </v:group>
            <v:group style="position:absolute;left:5653;top:2636;width:12;height:2" coordorigin="5653,2636" coordsize="12,2">
              <v:shape style="position:absolute;left:5653;top:2636;width:12;height:2" coordorigin="5653,2636" coordsize="12,0" path="m5653,2636l5665,2636e" filled="false" stroked="true" strokeweight=".6pt" strokecolor="#000000">
                <v:path arrowok="t"/>
              </v:shape>
            </v:group>
            <v:group style="position:absolute;left:5672;top:2636;width:12;height:2" coordorigin="5672,2636" coordsize="12,2">
              <v:shape style="position:absolute;left:5672;top:2636;width:12;height:2" coordorigin="5672,2636" coordsize="12,0" path="m5672,2636l5684,2636e" filled="false" stroked="true" strokeweight=".6pt" strokecolor="#000000">
                <v:path arrowok="t"/>
              </v:shape>
            </v:group>
            <v:group style="position:absolute;left:5692;top:2636;width:12;height:2" coordorigin="5692,2636" coordsize="12,2">
              <v:shape style="position:absolute;left:5692;top:2636;width:12;height:2" coordorigin="5692,2636" coordsize="12,0" path="m5692,2636l5704,2636e" filled="false" stroked="true" strokeweight=".6pt" strokecolor="#000000">
                <v:path arrowok="t"/>
              </v:shape>
            </v:group>
            <v:group style="position:absolute;left:5711;top:2636;width:12;height:2" coordorigin="5711,2636" coordsize="12,2">
              <v:shape style="position:absolute;left:5711;top:2636;width:12;height:2" coordorigin="5711,2636" coordsize="12,0" path="m5711,2636l5723,2636e" filled="false" stroked="true" strokeweight=".6pt" strokecolor="#000000">
                <v:path arrowok="t"/>
              </v:shape>
            </v:group>
            <v:group style="position:absolute;left:5730;top:2636;width:12;height:2" coordorigin="5730,2636" coordsize="12,2">
              <v:shape style="position:absolute;left:5730;top:2636;width:12;height:2" coordorigin="5730,2636" coordsize="12,0" path="m5730,2636l5742,2636e" filled="false" stroked="true" strokeweight=".6pt" strokecolor="#000000">
                <v:path arrowok="t"/>
              </v:shape>
            </v:group>
            <v:group style="position:absolute;left:5749;top:2636;width:12;height:2" coordorigin="5749,2636" coordsize="12,2">
              <v:shape style="position:absolute;left:5749;top:2636;width:12;height:2" coordorigin="5749,2636" coordsize="12,0" path="m5749,2636l5761,2636e" filled="false" stroked="true" strokeweight=".6pt" strokecolor="#000000">
                <v:path arrowok="t"/>
              </v:shape>
            </v:group>
            <v:group style="position:absolute;left:5768;top:2636;width:12;height:2" coordorigin="5768,2636" coordsize="12,2">
              <v:shape style="position:absolute;left:5768;top:2636;width:12;height:2" coordorigin="5768,2636" coordsize="12,0" path="m5768,2636l5780,2636e" filled="false" stroked="true" strokeweight=".6pt" strokecolor="#000000">
                <v:path arrowok="t"/>
              </v:shape>
            </v:group>
            <v:group style="position:absolute;left:5788;top:2636;width:12;height:2" coordorigin="5788,2636" coordsize="12,2">
              <v:shape style="position:absolute;left:5788;top:2636;width:12;height:2" coordorigin="5788,2636" coordsize="12,0" path="m5788,2636l5800,2636e" filled="false" stroked="true" strokeweight=".6pt" strokecolor="#000000">
                <v:path arrowok="t"/>
              </v:shape>
            </v:group>
            <v:group style="position:absolute;left:5807;top:2636;width:12;height:2" coordorigin="5807,2636" coordsize="12,2">
              <v:shape style="position:absolute;left:5807;top:2636;width:12;height:2" coordorigin="5807,2636" coordsize="12,0" path="m5807,2636l5819,2636e" filled="false" stroked="true" strokeweight=".6pt" strokecolor="#000000">
                <v:path arrowok="t"/>
              </v:shape>
            </v:group>
            <v:group style="position:absolute;left:5826;top:2636;width:12;height:2" coordorigin="5826,2636" coordsize="12,2">
              <v:shape style="position:absolute;left:5826;top:2636;width:12;height:2" coordorigin="5826,2636" coordsize="12,0" path="m5826,2636l5838,2636e" filled="false" stroked="true" strokeweight=".6pt" strokecolor="#000000">
                <v:path arrowok="t"/>
              </v:shape>
            </v:group>
            <v:group style="position:absolute;left:5845;top:2636;width:12;height:2" coordorigin="5845,2636" coordsize="12,2">
              <v:shape style="position:absolute;left:5845;top:2636;width:12;height:2" coordorigin="5845,2636" coordsize="12,0" path="m5845,2636l5857,2636e" filled="false" stroked="true" strokeweight=".6pt" strokecolor="#000000">
                <v:path arrowok="t"/>
              </v:shape>
            </v:group>
            <v:group style="position:absolute;left:5864;top:2636;width:12;height:2" coordorigin="5864,2636" coordsize="12,2">
              <v:shape style="position:absolute;left:5864;top:2636;width:12;height:2" coordorigin="5864,2636" coordsize="12,0" path="m5864,2636l5876,2636e" filled="false" stroked="true" strokeweight=".6pt" strokecolor="#000000">
                <v:path arrowok="t"/>
              </v:shape>
            </v:group>
            <v:group style="position:absolute;left:5884;top:2636;width:12;height:2" coordorigin="5884,2636" coordsize="12,2">
              <v:shape style="position:absolute;left:5884;top:2636;width:12;height:2" coordorigin="5884,2636" coordsize="12,0" path="m5884,2636l5896,2636e" filled="false" stroked="true" strokeweight=".6pt" strokecolor="#000000">
                <v:path arrowok="t"/>
              </v:shape>
            </v:group>
            <v:group style="position:absolute;left:5903;top:2636;width:12;height:2" coordorigin="5903,2636" coordsize="12,2">
              <v:shape style="position:absolute;left:5903;top:2636;width:12;height:2" coordorigin="5903,2636" coordsize="12,0" path="m5903,2636l5915,2636e" filled="false" stroked="true" strokeweight=".6pt" strokecolor="#000000">
                <v:path arrowok="t"/>
              </v:shape>
            </v:group>
            <v:group style="position:absolute;left:5922;top:2636;width:12;height:2" coordorigin="5922,2636" coordsize="12,2">
              <v:shape style="position:absolute;left:5922;top:2636;width:12;height:2" coordorigin="5922,2636" coordsize="12,0" path="m5922,2636l5934,2636e" filled="false" stroked="true" strokeweight=".6pt" strokecolor="#000000">
                <v:path arrowok="t"/>
              </v:shape>
            </v:group>
            <v:group style="position:absolute;left:5941;top:2636;width:12;height:2" coordorigin="5941,2636" coordsize="12,2">
              <v:shape style="position:absolute;left:5941;top:2636;width:12;height:2" coordorigin="5941,2636" coordsize="12,0" path="m5941,2636l5953,2636e" filled="false" stroked="true" strokeweight=".6pt" strokecolor="#000000">
                <v:path arrowok="t"/>
              </v:shape>
            </v:group>
            <v:group style="position:absolute;left:5960;top:2636;width:12;height:2" coordorigin="5960,2636" coordsize="12,2">
              <v:shape style="position:absolute;left:5960;top:2636;width:12;height:2" coordorigin="5960,2636" coordsize="12,0" path="m5960,2636l5972,2636e" filled="false" stroked="true" strokeweight=".6pt" strokecolor="#000000">
                <v:path arrowok="t"/>
              </v:shape>
            </v:group>
            <v:group style="position:absolute;left:5980;top:2636;width:12;height:2" coordorigin="5980,2636" coordsize="12,2">
              <v:shape style="position:absolute;left:5980;top:2636;width:12;height:2" coordorigin="5980,2636" coordsize="12,0" path="m5980,2636l5992,2636e" filled="false" stroked="true" strokeweight=".6pt" strokecolor="#000000">
                <v:path arrowok="t"/>
              </v:shape>
            </v:group>
            <v:group style="position:absolute;left:5999;top:2636;width:12;height:2" coordorigin="5999,2636" coordsize="12,2">
              <v:shape style="position:absolute;left:5999;top:2636;width:12;height:2" coordorigin="5999,2636" coordsize="12,0" path="m5999,2636l6011,2636e" filled="false" stroked="true" strokeweight=".6pt" strokecolor="#000000">
                <v:path arrowok="t"/>
              </v:shape>
            </v:group>
            <v:group style="position:absolute;left:6018;top:2636;width:12;height:2" coordorigin="6018,2636" coordsize="12,2">
              <v:shape style="position:absolute;left:6018;top:2636;width:12;height:2" coordorigin="6018,2636" coordsize="12,0" path="m6018,2636l6030,2636e" filled="false" stroked="true" strokeweight=".6pt" strokecolor="#000000">
                <v:path arrowok="t"/>
              </v:shape>
            </v:group>
            <v:group style="position:absolute;left:6037;top:2636;width:12;height:2" coordorigin="6037,2636" coordsize="12,2">
              <v:shape style="position:absolute;left:6037;top:2636;width:12;height:2" coordorigin="6037,2636" coordsize="12,0" path="m6037,2636l6049,2636e" filled="false" stroked="true" strokeweight=".6pt" strokecolor="#000000">
                <v:path arrowok="t"/>
              </v:shape>
            </v:group>
            <v:group style="position:absolute;left:6056;top:2636;width:12;height:2" coordorigin="6056,2636" coordsize="12,2">
              <v:shape style="position:absolute;left:6056;top:2636;width:12;height:2" coordorigin="6056,2636" coordsize="12,0" path="m6056,2636l6068,2636e" filled="false" stroked="true" strokeweight=".6pt" strokecolor="#000000">
                <v:path arrowok="t"/>
              </v:shape>
            </v:group>
            <v:group style="position:absolute;left:6076;top:2636;width:12;height:2" coordorigin="6076,2636" coordsize="12,2">
              <v:shape style="position:absolute;left:6076;top:2636;width:12;height:2" coordorigin="6076,2636" coordsize="12,0" path="m6076,2636l6088,2636e" filled="false" stroked="true" strokeweight=".6pt" strokecolor="#000000">
                <v:path arrowok="t"/>
              </v:shape>
            </v:group>
            <v:group style="position:absolute;left:6095;top:2636;width:12;height:2" coordorigin="6095,2636" coordsize="12,2">
              <v:shape style="position:absolute;left:6095;top:2636;width:12;height:2" coordorigin="6095,2636" coordsize="12,0" path="m6095,2636l6107,2636e" filled="false" stroked="true" strokeweight=".6pt" strokecolor="#000000">
                <v:path arrowok="t"/>
              </v:shape>
            </v:group>
            <v:group style="position:absolute;left:6114;top:2636;width:12;height:2" coordorigin="6114,2636" coordsize="12,2">
              <v:shape style="position:absolute;left:6114;top:2636;width:12;height:2" coordorigin="6114,2636" coordsize="12,0" path="m6114,2636l6126,2636e" filled="false" stroked="true" strokeweight=".6pt" strokecolor="#000000">
                <v:path arrowok="t"/>
              </v:shape>
            </v:group>
            <v:group style="position:absolute;left:6133;top:2636;width:12;height:2" coordorigin="6133,2636" coordsize="12,2">
              <v:shape style="position:absolute;left:6133;top:2636;width:12;height:2" coordorigin="6133,2636" coordsize="12,0" path="m6133,2636l6145,2636e" filled="false" stroked="true" strokeweight=".6pt" strokecolor="#000000">
                <v:path arrowok="t"/>
              </v:shape>
            </v:group>
            <v:group style="position:absolute;left:6152;top:2636;width:12;height:2" coordorigin="6152,2636" coordsize="12,2">
              <v:shape style="position:absolute;left:6152;top:2636;width:12;height:2" coordorigin="6152,2636" coordsize="12,0" path="m6152,2636l6164,2636e" filled="false" stroked="true" strokeweight=".6pt" strokecolor="#000000">
                <v:path arrowok="t"/>
              </v:shape>
            </v:group>
            <v:group style="position:absolute;left:6172;top:2636;width:12;height:2" coordorigin="6172,2636" coordsize="12,2">
              <v:shape style="position:absolute;left:6172;top:2636;width:12;height:2" coordorigin="6172,2636" coordsize="12,0" path="m6172,2636l6184,2636e" filled="false" stroked="true" strokeweight=".6pt" strokecolor="#000000">
                <v:path arrowok="t"/>
              </v:shape>
            </v:group>
            <v:group style="position:absolute;left:6191;top:2636;width:12;height:2" coordorigin="6191,2636" coordsize="12,2">
              <v:shape style="position:absolute;left:6191;top:2636;width:12;height:2" coordorigin="6191,2636" coordsize="12,0" path="m6191,2636l6203,2636e" filled="false" stroked="true" strokeweight=".6pt" strokecolor="#000000">
                <v:path arrowok="t"/>
              </v:shape>
            </v:group>
            <v:group style="position:absolute;left:6210;top:2636;width:12;height:2" coordorigin="6210,2636" coordsize="12,2">
              <v:shape style="position:absolute;left:6210;top:2636;width:12;height:2" coordorigin="6210,2636" coordsize="12,0" path="m6210,2636l6222,2636e" filled="false" stroked="true" strokeweight=".6pt" strokecolor="#000000">
                <v:path arrowok="t"/>
              </v:shape>
            </v:group>
            <v:group style="position:absolute;left:6229;top:2636;width:12;height:2" coordorigin="6229,2636" coordsize="12,2">
              <v:shape style="position:absolute;left:6229;top:2636;width:12;height:2" coordorigin="6229,2636" coordsize="12,0" path="m6229,2636l6241,2636e" filled="false" stroked="true" strokeweight=".6pt" strokecolor="#000000">
                <v:path arrowok="t"/>
              </v:shape>
            </v:group>
            <v:group style="position:absolute;left:6248;top:2636;width:12;height:2" coordorigin="6248,2636" coordsize="12,2">
              <v:shape style="position:absolute;left:6248;top:2636;width:12;height:2" coordorigin="6248,2636" coordsize="12,0" path="m6248,2636l6260,2636e" filled="false" stroked="true" strokeweight=".6pt" strokecolor="#000000">
                <v:path arrowok="t"/>
              </v:shape>
            </v:group>
            <v:group style="position:absolute;left:6268;top:2636;width:12;height:2" coordorigin="6268,2636" coordsize="12,2">
              <v:shape style="position:absolute;left:6268;top:2636;width:12;height:2" coordorigin="6268,2636" coordsize="12,0" path="m6268,2636l6280,2636e" filled="false" stroked="true" strokeweight=".6pt" strokecolor="#000000">
                <v:path arrowok="t"/>
              </v:shape>
            </v:group>
            <v:group style="position:absolute;left:6287;top:2636;width:12;height:2" coordorigin="6287,2636" coordsize="12,2">
              <v:shape style="position:absolute;left:6287;top:2636;width:12;height:2" coordorigin="6287,2636" coordsize="12,0" path="m6287,2636l6299,2636e" filled="false" stroked="true" strokeweight=".6pt" strokecolor="#000000">
                <v:path arrowok="t"/>
              </v:shape>
            </v:group>
            <v:group style="position:absolute;left:6306;top:2636;width:12;height:2" coordorigin="6306,2636" coordsize="12,2">
              <v:shape style="position:absolute;left:6306;top:2636;width:12;height:2" coordorigin="6306,2636" coordsize="12,0" path="m6306,2636l6318,2636e" filled="false" stroked="true" strokeweight=".6pt" strokecolor="#000000">
                <v:path arrowok="t"/>
              </v:shape>
            </v:group>
            <v:group style="position:absolute;left:6325;top:2636;width:12;height:2" coordorigin="6325,2636" coordsize="12,2">
              <v:shape style="position:absolute;left:6325;top:2636;width:12;height:2" coordorigin="6325,2636" coordsize="12,0" path="m6325,2636l6337,2636e" filled="false" stroked="true" strokeweight=".6pt" strokecolor="#000000">
                <v:path arrowok="t"/>
              </v:shape>
            </v:group>
            <v:group style="position:absolute;left:6344;top:2636;width:12;height:2" coordorigin="6344,2636" coordsize="12,2">
              <v:shape style="position:absolute;left:6344;top:2636;width:12;height:2" coordorigin="6344,2636" coordsize="12,0" path="m6344,2636l6356,2636e" filled="false" stroked="true" strokeweight=".6pt" strokecolor="#000000">
                <v:path arrowok="t"/>
              </v:shape>
            </v:group>
            <v:group style="position:absolute;left:6364;top:2636;width:12;height:2" coordorigin="6364,2636" coordsize="12,2">
              <v:shape style="position:absolute;left:6364;top:2636;width:12;height:2" coordorigin="6364,2636" coordsize="12,0" path="m6364,2636l6376,2636e" filled="false" stroked="true" strokeweight=".6pt" strokecolor="#000000">
                <v:path arrowok="t"/>
              </v:shape>
            </v:group>
            <v:group style="position:absolute;left:6383;top:2636;width:12;height:2" coordorigin="6383,2636" coordsize="12,2">
              <v:shape style="position:absolute;left:6383;top:2636;width:12;height:2" coordorigin="6383,2636" coordsize="12,0" path="m6383,2636l6395,2636e" filled="false" stroked="true" strokeweight=".6pt" strokecolor="#000000">
                <v:path arrowok="t"/>
              </v:shape>
            </v:group>
            <v:group style="position:absolute;left:6402;top:2636;width:12;height:2" coordorigin="6402,2636" coordsize="12,2">
              <v:shape style="position:absolute;left:6402;top:2636;width:12;height:2" coordorigin="6402,2636" coordsize="12,0" path="m6402,2636l6414,2636e" filled="false" stroked="true" strokeweight=".6pt" strokecolor="#000000">
                <v:path arrowok="t"/>
              </v:shape>
            </v:group>
            <v:group style="position:absolute;left:6421;top:2636;width:12;height:2" coordorigin="6421,2636" coordsize="12,2">
              <v:shape style="position:absolute;left:6421;top:2636;width:12;height:2" coordorigin="6421,2636" coordsize="12,0" path="m6421,2636l6433,2636e" filled="false" stroked="true" strokeweight=".6pt" strokecolor="#000000">
                <v:path arrowok="t"/>
              </v:shape>
            </v:group>
            <v:group style="position:absolute;left:6440;top:2636;width:12;height:2" coordorigin="6440,2636" coordsize="12,2">
              <v:shape style="position:absolute;left:6440;top:2636;width:12;height:2" coordorigin="6440,2636" coordsize="12,0" path="m6440,2636l6452,2636e" filled="false" stroked="true" strokeweight=".6pt" strokecolor="#000000">
                <v:path arrowok="t"/>
              </v:shape>
            </v:group>
            <v:group style="position:absolute;left:6460;top:2636;width:12;height:2" coordorigin="6460,2636" coordsize="12,2">
              <v:shape style="position:absolute;left:6460;top:2636;width:12;height:2" coordorigin="6460,2636" coordsize="12,0" path="m6460,2636l6472,2636e" filled="false" stroked="true" strokeweight=".6pt" strokecolor="#000000">
                <v:path arrowok="t"/>
              </v:shape>
            </v:group>
            <v:group style="position:absolute;left:6479;top:2636;width:12;height:2" coordorigin="6479,2636" coordsize="12,2">
              <v:shape style="position:absolute;left:6479;top:2636;width:12;height:2" coordorigin="6479,2636" coordsize="12,0" path="m6479,2636l6491,2636e" filled="false" stroked="true" strokeweight=".6pt" strokecolor="#000000">
                <v:path arrowok="t"/>
              </v:shape>
            </v:group>
            <v:group style="position:absolute;left:6498;top:2636;width:12;height:2" coordorigin="6498,2636" coordsize="12,2">
              <v:shape style="position:absolute;left:6498;top:2636;width:12;height:2" coordorigin="6498,2636" coordsize="12,0" path="m6498,2636l6510,2636e" filled="false" stroked="true" strokeweight=".6pt" strokecolor="#000000">
                <v:path arrowok="t"/>
              </v:shape>
            </v:group>
            <v:group style="position:absolute;left:6517;top:2636;width:12;height:2" coordorigin="6517,2636" coordsize="12,2">
              <v:shape style="position:absolute;left:6517;top:2636;width:12;height:2" coordorigin="6517,2636" coordsize="12,0" path="m6517,2636l6529,2636e" filled="false" stroked="true" strokeweight=".6pt" strokecolor="#000000">
                <v:path arrowok="t"/>
              </v:shape>
            </v:group>
            <v:group style="position:absolute;left:6536;top:2636;width:12;height:2" coordorigin="6536,2636" coordsize="12,2">
              <v:shape style="position:absolute;left:6536;top:2636;width:12;height:2" coordorigin="6536,2636" coordsize="12,0" path="m6536,2636l6548,2636e" filled="false" stroked="true" strokeweight=".6pt" strokecolor="#000000">
                <v:path arrowok="t"/>
              </v:shape>
            </v:group>
            <v:group style="position:absolute;left:6556;top:2636;width:12;height:2" coordorigin="6556,2636" coordsize="12,2">
              <v:shape style="position:absolute;left:6556;top:2636;width:12;height:2" coordorigin="6556,2636" coordsize="12,0" path="m6556,2636l6568,2636e" filled="false" stroked="true" strokeweight=".6pt" strokecolor="#000000">
                <v:path arrowok="t"/>
              </v:shape>
            </v:group>
            <v:group style="position:absolute;left:6575;top:2636;width:12;height:2" coordorigin="6575,2636" coordsize="12,2">
              <v:shape style="position:absolute;left:6575;top:2636;width:12;height:2" coordorigin="6575,2636" coordsize="12,0" path="m6575,2636l6587,2636e" filled="false" stroked="true" strokeweight=".6pt" strokecolor="#000000">
                <v:path arrowok="t"/>
              </v:shape>
            </v:group>
            <v:group style="position:absolute;left:6594;top:2636;width:12;height:2" coordorigin="6594,2636" coordsize="12,2">
              <v:shape style="position:absolute;left:6594;top:2636;width:12;height:2" coordorigin="6594,2636" coordsize="12,0" path="m6594,2636l6606,2636e" filled="false" stroked="true" strokeweight=".6pt" strokecolor="#000000">
                <v:path arrowok="t"/>
              </v:shape>
            </v:group>
            <v:group style="position:absolute;left:6613;top:2636;width:12;height:2" coordorigin="6613,2636" coordsize="12,2">
              <v:shape style="position:absolute;left:6613;top:2636;width:12;height:2" coordorigin="6613,2636" coordsize="12,0" path="m6613,2636l6625,2636e" filled="false" stroked="true" strokeweight=".6pt" strokecolor="#000000">
                <v:path arrowok="t"/>
              </v:shape>
            </v:group>
            <v:group style="position:absolute;left:6632;top:2636;width:12;height:2" coordorigin="6632,2636" coordsize="12,2">
              <v:shape style="position:absolute;left:6632;top:2636;width:12;height:2" coordorigin="6632,2636" coordsize="12,0" path="m6632,2636l6644,2636e" filled="false" stroked="true" strokeweight=".6pt" strokecolor="#000000">
                <v:path arrowok="t"/>
              </v:shape>
            </v:group>
            <v:group style="position:absolute;left:6652;top:2636;width:12;height:2" coordorigin="6652,2636" coordsize="12,2">
              <v:shape style="position:absolute;left:6652;top:2636;width:12;height:2" coordorigin="6652,2636" coordsize="12,0" path="m6652,2636l6664,2636e" filled="false" stroked="true" strokeweight=".6pt" strokecolor="#000000">
                <v:path arrowok="t"/>
              </v:shape>
            </v:group>
            <v:group style="position:absolute;left:6671;top:2636;width:12;height:2" coordorigin="6671,2636" coordsize="12,2">
              <v:shape style="position:absolute;left:6671;top:2636;width:12;height:2" coordorigin="6671,2636" coordsize="12,0" path="m6671,2636l6683,2636e" filled="false" stroked="true" strokeweight=".6pt" strokecolor="#000000">
                <v:path arrowok="t"/>
              </v:shape>
            </v:group>
            <v:group style="position:absolute;left:6690;top:2636;width:12;height:2" coordorigin="6690,2636" coordsize="12,2">
              <v:shape style="position:absolute;left:6690;top:2636;width:12;height:2" coordorigin="6690,2636" coordsize="12,0" path="m6690,2636l6702,2636e" filled="false" stroked="true" strokeweight=".6pt" strokecolor="#000000">
                <v:path arrowok="t"/>
              </v:shape>
            </v:group>
            <v:group style="position:absolute;left:6709;top:2636;width:12;height:2" coordorigin="6709,2636" coordsize="12,2">
              <v:shape style="position:absolute;left:6709;top:2636;width:12;height:2" coordorigin="6709,2636" coordsize="12,0" path="m6709,2636l6721,2636e" filled="false" stroked="true" strokeweight=".6pt" strokecolor="#000000">
                <v:path arrowok="t"/>
              </v:shape>
            </v:group>
            <v:group style="position:absolute;left:6728;top:2636;width:12;height:2" coordorigin="6728,2636" coordsize="12,2">
              <v:shape style="position:absolute;left:6728;top:2636;width:12;height:2" coordorigin="6728,2636" coordsize="12,0" path="m6728,2636l6740,2636e" filled="false" stroked="true" strokeweight=".6pt" strokecolor="#000000">
                <v:path arrowok="t"/>
              </v:shape>
            </v:group>
            <v:group style="position:absolute;left:6748;top:2636;width:12;height:2" coordorigin="6748,2636" coordsize="12,2">
              <v:shape style="position:absolute;left:6748;top:2636;width:12;height:2" coordorigin="6748,2636" coordsize="12,0" path="m6748,2636l6760,2636e" filled="false" stroked="true" strokeweight=".6pt" strokecolor="#000000">
                <v:path arrowok="t"/>
              </v:shape>
            </v:group>
            <v:group style="position:absolute;left:6767;top:2636;width:12;height:2" coordorigin="6767,2636" coordsize="12,2">
              <v:shape style="position:absolute;left:6767;top:2636;width:12;height:2" coordorigin="6767,2636" coordsize="12,0" path="m6767,2636l6779,2636e" filled="false" stroked="true" strokeweight=".6pt" strokecolor="#000000">
                <v:path arrowok="t"/>
              </v:shape>
            </v:group>
            <v:group style="position:absolute;left:6786;top:2636;width:12;height:2" coordorigin="6786,2636" coordsize="12,2">
              <v:shape style="position:absolute;left:6786;top:2636;width:12;height:2" coordorigin="6786,2636" coordsize="12,0" path="m6786,2636l6798,2636e" filled="false" stroked="true" strokeweight=".6pt" strokecolor="#000000">
                <v:path arrowok="t"/>
              </v:shape>
            </v:group>
            <v:group style="position:absolute;left:6805;top:2636;width:12;height:2" coordorigin="6805,2636" coordsize="12,2">
              <v:shape style="position:absolute;left:6805;top:2636;width:12;height:2" coordorigin="6805,2636" coordsize="12,0" path="m6805,2636l6817,2636e" filled="false" stroked="true" strokeweight=".6pt" strokecolor="#000000">
                <v:path arrowok="t"/>
              </v:shape>
            </v:group>
            <v:group style="position:absolute;left:6824;top:2636;width:12;height:2" coordorigin="6824,2636" coordsize="12,2">
              <v:shape style="position:absolute;left:6824;top:2636;width:12;height:2" coordorigin="6824,2636" coordsize="12,0" path="m6824,2636l6836,2636e" filled="false" stroked="true" strokeweight=".6pt" strokecolor="#000000">
                <v:path arrowok="t"/>
              </v:shape>
            </v:group>
            <v:group style="position:absolute;left:6844;top:2636;width:12;height:2" coordorigin="6844,2636" coordsize="12,2">
              <v:shape style="position:absolute;left:6844;top:2636;width:12;height:2" coordorigin="6844,2636" coordsize="12,0" path="m6844,2636l6856,2636e" filled="false" stroked="true" strokeweight=".6pt" strokecolor="#000000">
                <v:path arrowok="t"/>
              </v:shape>
            </v:group>
            <v:group style="position:absolute;left:6863;top:2636;width:12;height:2" coordorigin="6863,2636" coordsize="12,2">
              <v:shape style="position:absolute;left:6863;top:2636;width:12;height:2" coordorigin="6863,2636" coordsize="12,0" path="m6863,2636l6875,2636e" filled="false" stroked="true" strokeweight=".6pt" strokecolor="#000000">
                <v:path arrowok="t"/>
              </v:shape>
            </v:group>
            <v:group style="position:absolute;left:6882;top:2636;width:12;height:2" coordorigin="6882,2636" coordsize="12,2">
              <v:shape style="position:absolute;left:6882;top:2636;width:12;height:2" coordorigin="6882,2636" coordsize="12,0" path="m6882,2636l6894,2636e" filled="false" stroked="true" strokeweight=".6pt" strokecolor="#000000">
                <v:path arrowok="t"/>
              </v:shape>
            </v:group>
            <v:group style="position:absolute;left:6901;top:2636;width:12;height:2" coordorigin="6901,2636" coordsize="12,2">
              <v:shape style="position:absolute;left:6901;top:2636;width:12;height:2" coordorigin="6901,2636" coordsize="12,0" path="m6901,2636l6913,2636e" filled="false" stroked="true" strokeweight=".6pt" strokecolor="#000000">
                <v:path arrowok="t"/>
              </v:shape>
            </v:group>
            <v:group style="position:absolute;left:6920;top:2636;width:12;height:2" coordorigin="6920,2636" coordsize="12,2">
              <v:shape style="position:absolute;left:6920;top:2636;width:12;height:2" coordorigin="6920,2636" coordsize="12,0" path="m6920,2636l6932,2636e" filled="false" stroked="true" strokeweight=".6pt" strokecolor="#000000">
                <v:path arrowok="t"/>
              </v:shape>
            </v:group>
            <v:group style="position:absolute;left:6940;top:2636;width:12;height:2" coordorigin="6940,2636" coordsize="12,2">
              <v:shape style="position:absolute;left:6940;top:2636;width:12;height:2" coordorigin="6940,2636" coordsize="12,0" path="m6940,2636l6952,2636e" filled="false" stroked="true" strokeweight=".6pt" strokecolor="#000000">
                <v:path arrowok="t"/>
              </v:shape>
            </v:group>
            <v:group style="position:absolute;left:6959;top:2636;width:12;height:2" coordorigin="6959,2636" coordsize="12,2">
              <v:shape style="position:absolute;left:6959;top:2636;width:12;height:2" coordorigin="6959,2636" coordsize="12,0" path="m6959,2636l6971,2636e" filled="false" stroked="true" strokeweight=".6pt" strokecolor="#000000">
                <v:path arrowok="t"/>
              </v:shape>
            </v:group>
            <v:group style="position:absolute;left:6978;top:2636;width:12;height:2" coordorigin="6978,2636" coordsize="12,2">
              <v:shape style="position:absolute;left:6978;top:2636;width:12;height:2" coordorigin="6978,2636" coordsize="12,0" path="m6978,2636l6990,2636e" filled="false" stroked="true" strokeweight=".6pt" strokecolor="#000000">
                <v:path arrowok="t"/>
              </v:shape>
            </v:group>
            <v:group style="position:absolute;left:6997;top:2636;width:12;height:2" coordorigin="6997,2636" coordsize="12,2">
              <v:shape style="position:absolute;left:6997;top:2636;width:12;height:2" coordorigin="6997,2636" coordsize="12,0" path="m6997,2636l7009,2636e" filled="false" stroked="true" strokeweight=".6pt" strokecolor="#000000">
                <v:path arrowok="t"/>
              </v:shape>
            </v:group>
            <v:group style="position:absolute;left:7016;top:2636;width:12;height:2" coordorigin="7016,2636" coordsize="12,2">
              <v:shape style="position:absolute;left:7016;top:2636;width:12;height:2" coordorigin="7016,2636" coordsize="12,0" path="m7016,2636l7028,2636e" filled="false" stroked="true" strokeweight=".6pt" strokecolor="#000000">
                <v:path arrowok="t"/>
              </v:shape>
            </v:group>
            <v:group style="position:absolute;left:7036;top:2636;width:12;height:2" coordorigin="7036,2636" coordsize="12,2">
              <v:shape style="position:absolute;left:7036;top:2636;width:12;height:2" coordorigin="7036,2636" coordsize="12,0" path="m7036,2636l7048,2636e" filled="false" stroked="true" strokeweight=".6pt" strokecolor="#000000">
                <v:path arrowok="t"/>
              </v:shape>
            </v:group>
            <v:group style="position:absolute;left:7055;top:2636;width:12;height:2" coordorigin="7055,2636" coordsize="12,2">
              <v:shape style="position:absolute;left:7055;top:2636;width:12;height:2" coordorigin="7055,2636" coordsize="12,0" path="m7055,2636l7067,2636e" filled="false" stroked="true" strokeweight=".6pt" strokecolor="#000000">
                <v:path arrowok="t"/>
              </v:shape>
            </v:group>
            <v:group style="position:absolute;left:7074;top:2636;width:12;height:2" coordorigin="7074,2636" coordsize="12,2">
              <v:shape style="position:absolute;left:7074;top:2636;width:12;height:2" coordorigin="7074,2636" coordsize="12,0" path="m7074,2636l7086,2636e" filled="false" stroked="true" strokeweight=".6pt" strokecolor="#000000">
                <v:path arrowok="t"/>
              </v:shape>
            </v:group>
            <v:group style="position:absolute;left:7093;top:2636;width:12;height:2" coordorigin="7093,2636" coordsize="12,2">
              <v:shape style="position:absolute;left:7093;top:2636;width:12;height:2" coordorigin="7093,2636" coordsize="12,0" path="m7093,2636l7105,2636e" filled="false" stroked="true" strokeweight=".6pt" strokecolor="#000000">
                <v:path arrowok="t"/>
              </v:shape>
            </v:group>
            <v:group style="position:absolute;left:7112;top:2636;width:12;height:2" coordorigin="7112,2636" coordsize="12,2">
              <v:shape style="position:absolute;left:7112;top:2636;width:12;height:2" coordorigin="7112,2636" coordsize="12,0" path="m7112,2636l7124,2636e" filled="false" stroked="true" strokeweight=".6pt" strokecolor="#000000">
                <v:path arrowok="t"/>
              </v:shape>
            </v:group>
            <v:group style="position:absolute;left:7132;top:2636;width:12;height:2" coordorigin="7132,2636" coordsize="12,2">
              <v:shape style="position:absolute;left:7132;top:2636;width:12;height:2" coordorigin="7132,2636" coordsize="12,0" path="m7132,2636l7144,2636e" filled="false" stroked="true" strokeweight=".6pt" strokecolor="#000000">
                <v:path arrowok="t"/>
              </v:shape>
            </v:group>
            <v:group style="position:absolute;left:7151;top:2636;width:12;height:2" coordorigin="7151,2636" coordsize="12,2">
              <v:shape style="position:absolute;left:7151;top:2636;width:12;height:2" coordorigin="7151,2636" coordsize="12,0" path="m7151,2636l7163,2636e" filled="false" stroked="true" strokeweight=".6pt" strokecolor="#000000">
                <v:path arrowok="t"/>
              </v:shape>
            </v:group>
            <v:group style="position:absolute;left:7170;top:2636;width:12;height:2" coordorigin="7170,2636" coordsize="12,2">
              <v:shape style="position:absolute;left:7170;top:2636;width:12;height:2" coordorigin="7170,2636" coordsize="12,0" path="m7170,2636l7182,2636e" filled="false" stroked="true" strokeweight=".6pt" strokecolor="#000000">
                <v:path arrowok="t"/>
              </v:shape>
            </v:group>
            <v:group style="position:absolute;left:7189;top:2636;width:12;height:2" coordorigin="7189,2636" coordsize="12,2">
              <v:shape style="position:absolute;left:7189;top:2636;width:12;height:2" coordorigin="7189,2636" coordsize="12,0" path="m7189,2636l7201,2636e" filled="false" stroked="true" strokeweight=".6pt" strokecolor="#000000">
                <v:path arrowok="t"/>
              </v:shape>
            </v:group>
            <v:group style="position:absolute;left:7208;top:2636;width:12;height:2" coordorigin="7208,2636" coordsize="12,2">
              <v:shape style="position:absolute;left:7208;top:2636;width:12;height:2" coordorigin="7208,2636" coordsize="12,0" path="m7208,2636l7220,2636e" filled="false" stroked="true" strokeweight=".6pt" strokecolor="#000000">
                <v:path arrowok="t"/>
              </v:shape>
            </v:group>
            <v:group style="position:absolute;left:7228;top:2636;width:12;height:2" coordorigin="7228,2636" coordsize="12,2">
              <v:shape style="position:absolute;left:7228;top:2636;width:12;height:2" coordorigin="7228,2636" coordsize="12,0" path="m7228,2636l7240,2636e" filled="false" stroked="true" strokeweight=".6pt" strokecolor="#000000">
                <v:path arrowok="t"/>
              </v:shape>
            </v:group>
            <v:group style="position:absolute;left:7247;top:2636;width:12;height:2" coordorigin="7247,2636" coordsize="12,2">
              <v:shape style="position:absolute;left:7247;top:2636;width:12;height:2" coordorigin="7247,2636" coordsize="12,0" path="m7247,2636l7259,2636e" filled="false" stroked="true" strokeweight=".6pt" strokecolor="#000000">
                <v:path arrowok="t"/>
              </v:shape>
            </v:group>
            <v:group style="position:absolute;left:7266;top:2636;width:12;height:2" coordorigin="7266,2636" coordsize="12,2">
              <v:shape style="position:absolute;left:7266;top:2636;width:12;height:2" coordorigin="7266,2636" coordsize="12,0" path="m7266,2636l7278,2636e" filled="false" stroked="true" strokeweight=".6pt" strokecolor="#000000">
                <v:path arrowok="t"/>
              </v:shape>
            </v:group>
            <v:group style="position:absolute;left:7285;top:2636;width:12;height:2" coordorigin="7285,2636" coordsize="12,2">
              <v:shape style="position:absolute;left:7285;top:2636;width:12;height:2" coordorigin="7285,2636" coordsize="12,0" path="m7285,2636l7297,2636e" filled="false" stroked="true" strokeweight=".6pt" strokecolor="#000000">
                <v:path arrowok="t"/>
              </v:shape>
            </v:group>
            <v:group style="position:absolute;left:7304;top:2636;width:12;height:2" coordorigin="7304,2636" coordsize="12,2">
              <v:shape style="position:absolute;left:7304;top:2636;width:12;height:2" coordorigin="7304,2636" coordsize="12,0" path="m7304,2636l7316,2636e" filled="false" stroked="true" strokeweight=".6pt" strokecolor="#000000">
                <v:path arrowok="t"/>
              </v:shape>
            </v:group>
            <v:group style="position:absolute;left:7324;top:2636;width:12;height:2" coordorigin="7324,2636" coordsize="12,2">
              <v:shape style="position:absolute;left:7324;top:2636;width:12;height:2" coordorigin="7324,2636" coordsize="12,0" path="m7324,2636l7336,2636e" filled="false" stroked="true" strokeweight=".6pt" strokecolor="#000000">
                <v:path arrowok="t"/>
              </v:shape>
            </v:group>
            <v:group style="position:absolute;left:7343;top:2636;width:12;height:2" coordorigin="7343,2636" coordsize="12,2">
              <v:shape style="position:absolute;left:7343;top:2636;width:12;height:2" coordorigin="7343,2636" coordsize="12,0" path="m7343,2636l7355,2636e" filled="false" stroked="true" strokeweight=".6pt" strokecolor="#000000">
                <v:path arrowok="t"/>
              </v:shape>
            </v:group>
            <v:group style="position:absolute;left:7362;top:2636;width:12;height:2" coordorigin="7362,2636" coordsize="12,2">
              <v:shape style="position:absolute;left:7362;top:2636;width:12;height:2" coordorigin="7362,2636" coordsize="12,0" path="m7362,2636l7374,2636e" filled="false" stroked="true" strokeweight=".6pt" strokecolor="#000000">
                <v:path arrowok="t"/>
              </v:shape>
            </v:group>
            <v:group style="position:absolute;left:7381;top:2636;width:12;height:2" coordorigin="7381,2636" coordsize="12,2">
              <v:shape style="position:absolute;left:7381;top:2636;width:12;height:2" coordorigin="7381,2636" coordsize="12,0" path="m7381,2636l7393,2636e" filled="false" stroked="true" strokeweight=".6pt" strokecolor="#000000">
                <v:path arrowok="t"/>
              </v:shape>
            </v:group>
            <v:group style="position:absolute;left:7400;top:2636;width:12;height:2" coordorigin="7400,2636" coordsize="12,2">
              <v:shape style="position:absolute;left:7400;top:2636;width:12;height:2" coordorigin="7400,2636" coordsize="12,0" path="m7400,2636l7412,2636e" filled="false" stroked="true" strokeweight=".6pt" strokecolor="#000000">
                <v:path arrowok="t"/>
              </v:shape>
            </v:group>
            <v:group style="position:absolute;left:7420;top:2636;width:12;height:2" coordorigin="7420,2636" coordsize="12,2">
              <v:shape style="position:absolute;left:7420;top:2636;width:12;height:2" coordorigin="7420,2636" coordsize="12,0" path="m7420,2636l7432,2636e" filled="false" stroked="true" strokeweight=".6pt" strokecolor="#000000">
                <v:path arrowok="t"/>
              </v:shape>
            </v:group>
            <v:group style="position:absolute;left:7439;top:2636;width:12;height:2" coordorigin="7439,2636" coordsize="12,2">
              <v:shape style="position:absolute;left:7439;top:2636;width:12;height:2" coordorigin="7439,2636" coordsize="12,0" path="m7439,2636l7451,2636e" filled="false" stroked="true" strokeweight=".6pt" strokecolor="#000000">
                <v:path arrowok="t"/>
              </v:shape>
            </v:group>
            <v:group style="position:absolute;left:7458;top:2636;width:12;height:2" coordorigin="7458,2636" coordsize="12,2">
              <v:shape style="position:absolute;left:7458;top:2636;width:12;height:2" coordorigin="7458,2636" coordsize="12,0" path="m7458,2636l7470,2636e" filled="false" stroked="true" strokeweight=".6pt" strokecolor="#000000">
                <v:path arrowok="t"/>
              </v:shape>
            </v:group>
            <v:group style="position:absolute;left:7477;top:2636;width:12;height:2" coordorigin="7477,2636" coordsize="12,2">
              <v:shape style="position:absolute;left:7477;top:2636;width:12;height:2" coordorigin="7477,2636" coordsize="12,0" path="m7477,2636l7489,2636e" filled="false" stroked="true" strokeweight=".6pt" strokecolor="#000000">
                <v:path arrowok="t"/>
              </v:shape>
            </v:group>
            <v:group style="position:absolute;left:7496;top:2636;width:12;height:2" coordorigin="7496,2636" coordsize="12,2">
              <v:shape style="position:absolute;left:7496;top:2636;width:12;height:2" coordorigin="7496,2636" coordsize="12,0" path="m7496,2636l7508,2636e" filled="false" stroked="true" strokeweight=".6pt" strokecolor="#000000">
                <v:path arrowok="t"/>
              </v:shape>
            </v:group>
            <v:group style="position:absolute;left:7516;top:2636;width:12;height:2" coordorigin="7516,2636" coordsize="12,2">
              <v:shape style="position:absolute;left:7516;top:2636;width:12;height:2" coordorigin="7516,2636" coordsize="12,0" path="m7516,2636l7528,2636e" filled="false" stroked="true" strokeweight=".6pt" strokecolor="#000000">
                <v:path arrowok="t"/>
              </v:shape>
            </v:group>
            <v:group style="position:absolute;left:7535;top:2636;width:12;height:2" coordorigin="7535,2636" coordsize="12,2">
              <v:shape style="position:absolute;left:7535;top:2636;width:12;height:2" coordorigin="7535,2636" coordsize="12,0" path="m7535,2636l7547,2636e" filled="false" stroked="true" strokeweight=".6pt" strokecolor="#000000">
                <v:path arrowok="t"/>
              </v:shape>
            </v:group>
            <v:group style="position:absolute;left:7554;top:2636;width:12;height:2" coordorigin="7554,2636" coordsize="12,2">
              <v:shape style="position:absolute;left:7554;top:2636;width:12;height:2" coordorigin="7554,2636" coordsize="12,0" path="m7554,2636l7566,2636e" filled="false" stroked="true" strokeweight=".6pt" strokecolor="#000000">
                <v:path arrowok="t"/>
              </v:shape>
            </v:group>
            <v:group style="position:absolute;left:7573;top:2636;width:12;height:2" coordorigin="7573,2636" coordsize="12,2">
              <v:shape style="position:absolute;left:7573;top:2636;width:12;height:2" coordorigin="7573,2636" coordsize="12,0" path="m7573,2636l7585,2636e" filled="false" stroked="true" strokeweight=".6pt" strokecolor="#000000">
                <v:path arrowok="t"/>
              </v:shape>
            </v:group>
            <v:group style="position:absolute;left:7592;top:2636;width:12;height:2" coordorigin="7592,2636" coordsize="12,2">
              <v:shape style="position:absolute;left:7592;top:2636;width:12;height:2" coordorigin="7592,2636" coordsize="12,0" path="m7592,2636l7604,2636e" filled="false" stroked="true" strokeweight=".6pt" strokecolor="#000000">
                <v:path arrowok="t"/>
              </v:shape>
            </v:group>
            <v:group style="position:absolute;left:7612;top:2636;width:12;height:2" coordorigin="7612,2636" coordsize="12,2">
              <v:shape style="position:absolute;left:7612;top:2636;width:12;height:2" coordorigin="7612,2636" coordsize="12,0" path="m7612,2636l7624,2636e" filled="false" stroked="true" strokeweight=".6pt" strokecolor="#000000">
                <v:path arrowok="t"/>
              </v:shape>
            </v:group>
            <v:group style="position:absolute;left:7631;top:2636;width:12;height:2" coordorigin="7631,2636" coordsize="12,2">
              <v:shape style="position:absolute;left:7631;top:2636;width:12;height:2" coordorigin="7631,2636" coordsize="12,0" path="m7631,2636l7643,2636e" filled="false" stroked="true" strokeweight=".6pt" strokecolor="#000000">
                <v:path arrowok="t"/>
              </v:shape>
            </v:group>
            <v:group style="position:absolute;left:7650;top:2636;width:12;height:2" coordorigin="7650,2636" coordsize="12,2">
              <v:shape style="position:absolute;left:7650;top:2636;width:12;height:2" coordorigin="7650,2636" coordsize="12,0" path="m7650,2636l7662,2636e" filled="false" stroked="true" strokeweight=".6pt" strokecolor="#000000">
                <v:path arrowok="t"/>
              </v:shape>
            </v:group>
            <v:group style="position:absolute;left:7669;top:2636;width:12;height:2" coordorigin="7669,2636" coordsize="12,2">
              <v:shape style="position:absolute;left:7669;top:2636;width:12;height:2" coordorigin="7669,2636" coordsize="12,0" path="m7669,2636l7681,2636e" filled="false" stroked="true" strokeweight=".6pt" strokecolor="#000000">
                <v:path arrowok="t"/>
              </v:shape>
            </v:group>
            <v:group style="position:absolute;left:7688;top:2636;width:12;height:2" coordorigin="7688,2636" coordsize="12,2">
              <v:shape style="position:absolute;left:7688;top:2636;width:12;height:2" coordorigin="7688,2636" coordsize="12,0" path="m7688,2636l7700,2636e" filled="false" stroked="true" strokeweight=".6pt" strokecolor="#000000">
                <v:path arrowok="t"/>
              </v:shape>
            </v:group>
            <v:group style="position:absolute;left:7708;top:2636;width:12;height:2" coordorigin="7708,2636" coordsize="12,2">
              <v:shape style="position:absolute;left:7708;top:2636;width:12;height:2" coordorigin="7708,2636" coordsize="12,0" path="m7708,2636l7720,2636e" filled="false" stroked="true" strokeweight=".6pt" strokecolor="#000000">
                <v:path arrowok="t"/>
              </v:shape>
            </v:group>
            <v:group style="position:absolute;left:7727;top:2636;width:12;height:2" coordorigin="7727,2636" coordsize="12,2">
              <v:shape style="position:absolute;left:7727;top:2636;width:12;height:2" coordorigin="7727,2636" coordsize="12,0" path="m7727,2636l7739,2636e" filled="false" stroked="true" strokeweight=".6pt" strokecolor="#000000">
                <v:path arrowok="t"/>
              </v:shape>
            </v:group>
            <v:group style="position:absolute;left:7746;top:2636;width:12;height:2" coordorigin="7746,2636" coordsize="12,2">
              <v:shape style="position:absolute;left:7746;top:2636;width:12;height:2" coordorigin="7746,2636" coordsize="12,0" path="m7746,2636l7758,2636e" filled="false" stroked="true" strokeweight=".6pt" strokecolor="#000000">
                <v:path arrowok="t"/>
              </v:shape>
            </v:group>
            <v:group style="position:absolute;left:7765;top:2636;width:12;height:2" coordorigin="7765,2636" coordsize="12,2">
              <v:shape style="position:absolute;left:7765;top:2636;width:12;height:2" coordorigin="7765,2636" coordsize="12,0" path="m7765,2636l7777,2636e" filled="false" stroked="true" strokeweight=".6pt" strokecolor="#000000">
                <v:path arrowok="t"/>
              </v:shape>
            </v:group>
            <v:group style="position:absolute;left:7784;top:2636;width:12;height:2" coordorigin="7784,2636" coordsize="12,2">
              <v:shape style="position:absolute;left:7784;top:2636;width:12;height:2" coordorigin="7784,2636" coordsize="12,0" path="m7784,2636l7796,2636e" filled="false" stroked="true" strokeweight=".6pt" strokecolor="#000000">
                <v:path arrowok="t"/>
              </v:shape>
            </v:group>
            <v:group style="position:absolute;left:7804;top:2636;width:12;height:2" coordorigin="7804,2636" coordsize="12,2">
              <v:shape style="position:absolute;left:7804;top:2636;width:12;height:2" coordorigin="7804,2636" coordsize="12,0" path="m7804,2636l7816,2636e" filled="false" stroked="true" strokeweight=".6pt" strokecolor="#000000">
                <v:path arrowok="t"/>
              </v:shape>
            </v:group>
            <v:group style="position:absolute;left:7823;top:2636;width:12;height:2" coordorigin="7823,2636" coordsize="12,2">
              <v:shape style="position:absolute;left:7823;top:2636;width:12;height:2" coordorigin="7823,2636" coordsize="12,0" path="m7823,2636l7835,2636e" filled="false" stroked="true" strokeweight=".6pt" strokecolor="#000000">
                <v:path arrowok="t"/>
              </v:shape>
            </v:group>
            <v:group style="position:absolute;left:7842;top:2636;width:12;height:2" coordorigin="7842,2636" coordsize="12,2">
              <v:shape style="position:absolute;left:7842;top:2636;width:12;height:2" coordorigin="7842,2636" coordsize="12,0" path="m7842,2636l7854,2636e" filled="false" stroked="true" strokeweight=".6pt" strokecolor="#000000">
                <v:path arrowok="t"/>
              </v:shape>
            </v:group>
            <v:group style="position:absolute;left:7861;top:2636;width:12;height:2" coordorigin="7861,2636" coordsize="12,2">
              <v:shape style="position:absolute;left:7861;top:2636;width:12;height:2" coordorigin="7861,2636" coordsize="12,0" path="m7861,2636l7873,2636e" filled="false" stroked="true" strokeweight=".6pt" strokecolor="#000000">
                <v:path arrowok="t"/>
              </v:shape>
            </v:group>
            <v:group style="position:absolute;left:7880;top:2636;width:12;height:2" coordorigin="7880,2636" coordsize="12,2">
              <v:shape style="position:absolute;left:7880;top:2636;width:12;height:2" coordorigin="7880,2636" coordsize="12,0" path="m7880,2636l7892,2636e" filled="false" stroked="true" strokeweight=".6pt" strokecolor="#000000">
                <v:path arrowok="t"/>
              </v:shape>
            </v:group>
            <v:group style="position:absolute;left:7900;top:2636;width:12;height:2" coordorigin="7900,2636" coordsize="12,2">
              <v:shape style="position:absolute;left:7900;top:2636;width:12;height:2" coordorigin="7900,2636" coordsize="12,0" path="m7900,2636l7912,2636e" filled="false" stroked="true" strokeweight=".6pt" strokecolor="#000000">
                <v:path arrowok="t"/>
              </v:shape>
            </v:group>
            <v:group style="position:absolute;left:7919;top:2636;width:12;height:2" coordorigin="7919,2636" coordsize="12,2">
              <v:shape style="position:absolute;left:7919;top:2636;width:12;height:2" coordorigin="7919,2636" coordsize="12,0" path="m7919,2636l7931,2636e" filled="false" stroked="true" strokeweight=".6pt" strokecolor="#000000">
                <v:path arrowok="t"/>
              </v:shape>
            </v:group>
            <v:group style="position:absolute;left:7938;top:2636;width:12;height:2" coordorigin="7938,2636" coordsize="12,2">
              <v:shape style="position:absolute;left:7938;top:2636;width:12;height:2" coordorigin="7938,2636" coordsize="12,0" path="m7938,2636l7950,2636e" filled="false" stroked="true" strokeweight=".6pt" strokecolor="#000000">
                <v:path arrowok="t"/>
              </v:shape>
            </v:group>
            <v:group style="position:absolute;left:7957;top:2636;width:12;height:2" coordorigin="7957,2636" coordsize="12,2">
              <v:shape style="position:absolute;left:7957;top:2636;width:12;height:2" coordorigin="7957,2636" coordsize="12,0" path="m7957,2636l7969,2636e" filled="false" stroked="true" strokeweight=".6pt" strokecolor="#000000">
                <v:path arrowok="t"/>
              </v:shape>
            </v:group>
            <v:group style="position:absolute;left:7976;top:2636;width:12;height:2" coordorigin="7976,2636" coordsize="12,2">
              <v:shape style="position:absolute;left:7976;top:2636;width:12;height:2" coordorigin="7976,2636" coordsize="12,0" path="m7976,2636l7988,2636e" filled="false" stroked="true" strokeweight=".6pt" strokecolor="#000000">
                <v:path arrowok="t"/>
              </v:shape>
            </v:group>
            <v:group style="position:absolute;left:7996;top:2636;width:12;height:2" coordorigin="7996,2636" coordsize="12,2">
              <v:shape style="position:absolute;left:7996;top:2636;width:12;height:2" coordorigin="7996,2636" coordsize="12,0" path="m7996,2636l8008,2636e" filled="false" stroked="true" strokeweight=".6pt" strokecolor="#000000">
                <v:path arrowok="t"/>
              </v:shape>
            </v:group>
            <v:group style="position:absolute;left:8015;top:2636;width:12;height:2" coordorigin="8015,2636" coordsize="12,2">
              <v:shape style="position:absolute;left:8015;top:2636;width:12;height:2" coordorigin="8015,2636" coordsize="12,0" path="m8015,2636l8027,2636e" filled="false" stroked="true" strokeweight=".6pt" strokecolor="#000000">
                <v:path arrowok="t"/>
              </v:shape>
            </v:group>
            <v:group style="position:absolute;left:8034;top:2636;width:12;height:2" coordorigin="8034,2636" coordsize="12,2">
              <v:shape style="position:absolute;left:8034;top:2636;width:12;height:2" coordorigin="8034,2636" coordsize="12,0" path="m8034,2636l8046,2636e" filled="false" stroked="true" strokeweight=".6pt" strokecolor="#000000">
                <v:path arrowok="t"/>
              </v:shape>
            </v:group>
            <v:group style="position:absolute;left:8053;top:2636;width:12;height:2" coordorigin="8053,2636" coordsize="12,2">
              <v:shape style="position:absolute;left:8053;top:2636;width:12;height:2" coordorigin="8053,2636" coordsize="12,0" path="m8053,2636l8065,2636e" filled="false" stroked="true" strokeweight=".6pt" strokecolor="#000000">
                <v:path arrowok="t"/>
              </v:shape>
            </v:group>
            <v:group style="position:absolute;left:8072;top:2636;width:12;height:2" coordorigin="8072,2636" coordsize="12,2">
              <v:shape style="position:absolute;left:8072;top:2636;width:12;height:2" coordorigin="8072,2636" coordsize="12,0" path="m8072,2636l8084,2636e" filled="false" stroked="true" strokeweight=".6pt" strokecolor="#000000">
                <v:path arrowok="t"/>
              </v:shape>
            </v:group>
            <v:group style="position:absolute;left:8092;top:2636;width:12;height:2" coordorigin="8092,2636" coordsize="12,2">
              <v:shape style="position:absolute;left:8092;top:2636;width:12;height:2" coordorigin="8092,2636" coordsize="12,0" path="m8092,2636l8104,2636e" filled="false" stroked="true" strokeweight=".6pt" strokecolor="#000000">
                <v:path arrowok="t"/>
              </v:shape>
            </v:group>
            <v:group style="position:absolute;left:8111;top:2636;width:12;height:2" coordorigin="8111,2636" coordsize="12,2">
              <v:shape style="position:absolute;left:8111;top:2636;width:12;height:2" coordorigin="8111,2636" coordsize="12,0" path="m8111,2636l8123,2636e" filled="false" stroked="true" strokeweight=".6pt" strokecolor="#000000">
                <v:path arrowok="t"/>
              </v:shape>
            </v:group>
            <v:group style="position:absolute;left:8130;top:2636;width:12;height:2" coordorigin="8130,2636" coordsize="12,2">
              <v:shape style="position:absolute;left:8130;top:2636;width:12;height:2" coordorigin="8130,2636" coordsize="12,0" path="m8130,2636l8142,2636e" filled="false" stroked="true" strokeweight=".6pt" strokecolor="#000000">
                <v:path arrowok="t"/>
              </v:shape>
            </v:group>
            <v:group style="position:absolute;left:8149;top:2636;width:12;height:2" coordorigin="8149,2636" coordsize="12,2">
              <v:shape style="position:absolute;left:8149;top:2636;width:12;height:2" coordorigin="8149,2636" coordsize="12,0" path="m8149,2636l8161,2636e" filled="false" stroked="true" strokeweight=".6pt" strokecolor="#000000">
                <v:path arrowok="t"/>
              </v:shape>
            </v:group>
            <v:group style="position:absolute;left:8168;top:2636;width:12;height:2" coordorigin="8168,2636" coordsize="12,2">
              <v:shape style="position:absolute;left:8168;top:2636;width:12;height:2" coordorigin="8168,2636" coordsize="12,0" path="m8168,2636l8180,2636e" filled="false" stroked="true" strokeweight=".6pt" strokecolor="#000000">
                <v:path arrowok="t"/>
              </v:shape>
            </v:group>
            <v:group style="position:absolute;left:8188;top:2636;width:12;height:2" coordorigin="8188,2636" coordsize="12,2">
              <v:shape style="position:absolute;left:8188;top:2636;width:12;height:2" coordorigin="8188,2636" coordsize="12,0" path="m8188,2636l8200,2636e" filled="false" stroked="true" strokeweight=".6pt" strokecolor="#000000">
                <v:path arrowok="t"/>
              </v:shape>
            </v:group>
            <v:group style="position:absolute;left:8207;top:2636;width:12;height:2" coordorigin="8207,2636" coordsize="12,2">
              <v:shape style="position:absolute;left:8207;top:2636;width:12;height:2" coordorigin="8207,2636" coordsize="12,0" path="m8207,2636l8219,2636e" filled="false" stroked="true" strokeweight=".6pt" strokecolor="#000000">
                <v:path arrowok="t"/>
              </v:shape>
            </v:group>
            <v:group style="position:absolute;left:8226;top:2636;width:12;height:2" coordorigin="8226,2636" coordsize="12,2">
              <v:shape style="position:absolute;left:8226;top:2636;width:12;height:2" coordorigin="8226,2636" coordsize="12,0" path="m8226,2636l8238,2636e" filled="false" stroked="true" strokeweight=".6pt" strokecolor="#000000">
                <v:path arrowok="t"/>
              </v:shape>
            </v:group>
            <v:group style="position:absolute;left:8245;top:2636;width:12;height:2" coordorigin="8245,2636" coordsize="12,2">
              <v:shape style="position:absolute;left:8245;top:2636;width:12;height:2" coordorigin="8245,2636" coordsize="12,0" path="m8245,2636l8257,2636e" filled="false" stroked="true" strokeweight=".6pt" strokecolor="#000000">
                <v:path arrowok="t"/>
              </v:shape>
            </v:group>
            <v:group style="position:absolute;left:8264;top:2636;width:12;height:2" coordorigin="8264,2636" coordsize="12,2">
              <v:shape style="position:absolute;left:8264;top:2636;width:12;height:2" coordorigin="8264,2636" coordsize="12,0" path="m8264,2636l8276,2636e" filled="false" stroked="true" strokeweight=".6pt" strokecolor="#000000">
                <v:path arrowok="t"/>
              </v:shape>
            </v:group>
            <v:group style="position:absolute;left:8284;top:2636;width:12;height:2" coordorigin="8284,2636" coordsize="12,2">
              <v:shape style="position:absolute;left:8284;top:2636;width:12;height:2" coordorigin="8284,2636" coordsize="12,0" path="m8284,2636l8296,2636e" filled="false" stroked="true" strokeweight=".6pt" strokecolor="#000000">
                <v:path arrowok="t"/>
              </v:shape>
            </v:group>
            <v:group style="position:absolute;left:8303;top:2636;width:12;height:2" coordorigin="8303,2636" coordsize="12,2">
              <v:shape style="position:absolute;left:8303;top:2636;width:12;height:2" coordorigin="8303,2636" coordsize="12,0" path="m8303,2636l8315,2636e" filled="false" stroked="true" strokeweight=".6pt" strokecolor="#000000">
                <v:path arrowok="t"/>
              </v:shape>
            </v:group>
            <v:group style="position:absolute;left:8322;top:2636;width:12;height:2" coordorigin="8322,2636" coordsize="12,2">
              <v:shape style="position:absolute;left:8322;top:2636;width:12;height:2" coordorigin="8322,2636" coordsize="12,0" path="m8322,2636l8334,2636e" filled="false" stroked="true" strokeweight=".6pt" strokecolor="#000000">
                <v:path arrowok="t"/>
              </v:shape>
            </v:group>
            <v:group style="position:absolute;left:8341;top:2636;width:12;height:2" coordorigin="8341,2636" coordsize="12,2">
              <v:shape style="position:absolute;left:8341;top:2636;width:12;height:2" coordorigin="8341,2636" coordsize="12,0" path="m8341,2636l8353,2636e" filled="false" stroked="true" strokeweight=".6pt" strokecolor="#000000">
                <v:path arrowok="t"/>
              </v:shape>
            </v:group>
            <v:group style="position:absolute;left:8360;top:2636;width:12;height:2" coordorigin="8360,2636" coordsize="12,2">
              <v:shape style="position:absolute;left:8360;top:2636;width:12;height:2" coordorigin="8360,2636" coordsize="12,0" path="m8360,2636l8372,2636e" filled="false" stroked="true" strokeweight=".6pt" strokecolor="#000000">
                <v:path arrowok="t"/>
              </v:shape>
            </v:group>
            <v:group style="position:absolute;left:8380;top:2636;width:12;height:2" coordorigin="8380,2636" coordsize="12,2">
              <v:shape style="position:absolute;left:8380;top:2636;width:12;height:2" coordorigin="8380,2636" coordsize="12,0" path="m8380,2636l8392,2636e" filled="false" stroked="true" strokeweight=".6pt" strokecolor="#000000">
                <v:path arrowok="t"/>
              </v:shape>
            </v:group>
            <v:group style="position:absolute;left:8399;top:2636;width:12;height:2" coordorigin="8399,2636" coordsize="12,2">
              <v:shape style="position:absolute;left:8399;top:2636;width:12;height:2" coordorigin="8399,2636" coordsize="12,0" path="m8399,2636l8411,2636e" filled="false" stroked="true" strokeweight=".6pt" strokecolor="#000000">
                <v:path arrowok="t"/>
              </v:shape>
            </v:group>
            <v:group style="position:absolute;left:8418;top:2636;width:12;height:2" coordorigin="8418,2636" coordsize="12,2">
              <v:shape style="position:absolute;left:8418;top:2636;width:12;height:2" coordorigin="8418,2636" coordsize="12,0" path="m8418,2636l8430,2636e" filled="false" stroked="true" strokeweight=".6pt" strokecolor="#000000">
                <v:path arrowok="t"/>
              </v:shape>
            </v:group>
            <v:group style="position:absolute;left:8437;top:2636;width:12;height:2" coordorigin="8437,2636" coordsize="12,2">
              <v:shape style="position:absolute;left:8437;top:2636;width:12;height:2" coordorigin="8437,2636" coordsize="12,0" path="m8437,2636l8449,2636e" filled="false" stroked="true" strokeweight=".6pt" strokecolor="#000000">
                <v:path arrowok="t"/>
              </v:shape>
            </v:group>
            <v:group style="position:absolute;left:8456;top:2636;width:12;height:2" coordorigin="8456,2636" coordsize="12,2">
              <v:shape style="position:absolute;left:8456;top:2636;width:12;height:2" coordorigin="8456,2636" coordsize="12,0" path="m8456,2636l8468,2636e" filled="false" stroked="true" strokeweight=".6pt" strokecolor="#000000">
                <v:path arrowok="t"/>
              </v:shape>
            </v:group>
            <v:group style="position:absolute;left:8476;top:2636;width:12;height:2" coordorigin="8476,2636" coordsize="12,2">
              <v:shape style="position:absolute;left:8476;top:2636;width:12;height:2" coordorigin="8476,2636" coordsize="12,0" path="m8476,2636l8488,2636e" filled="false" stroked="true" strokeweight=".6pt" strokecolor="#000000">
                <v:path arrowok="t"/>
              </v:shape>
            </v:group>
            <v:group style="position:absolute;left:8495;top:2636;width:12;height:2" coordorigin="8495,2636" coordsize="12,2">
              <v:shape style="position:absolute;left:8495;top:2636;width:12;height:2" coordorigin="8495,2636" coordsize="12,0" path="m8495,2636l8507,2636e" filled="false" stroked="true" strokeweight=".6pt" strokecolor="#000000">
                <v:path arrowok="t"/>
              </v:shape>
            </v:group>
            <v:group style="position:absolute;left:8514;top:2636;width:12;height:2" coordorigin="8514,2636" coordsize="12,2">
              <v:shape style="position:absolute;left:8514;top:2636;width:12;height:2" coordorigin="8514,2636" coordsize="12,0" path="m8514,2636l8526,2636e" filled="false" stroked="true" strokeweight=".6pt" strokecolor="#000000">
                <v:path arrowok="t"/>
              </v:shape>
            </v:group>
            <v:group style="position:absolute;left:8533;top:2636;width:12;height:2" coordorigin="8533,2636" coordsize="12,2">
              <v:shape style="position:absolute;left:8533;top:2636;width:12;height:2" coordorigin="8533,2636" coordsize="12,0" path="m8533,2636l8545,2636e" filled="false" stroked="true" strokeweight=".6pt" strokecolor="#000000">
                <v:path arrowok="t"/>
              </v:shape>
            </v:group>
            <v:group style="position:absolute;left:8552;top:2636;width:12;height:2" coordorigin="8552,2636" coordsize="12,2">
              <v:shape style="position:absolute;left:8552;top:2636;width:12;height:2" coordorigin="8552,2636" coordsize="12,0" path="m8552,2636l8564,2636e" filled="false" stroked="true" strokeweight=".6pt" strokecolor="#000000">
                <v:path arrowok="t"/>
              </v:shape>
            </v:group>
            <v:group style="position:absolute;left:8572;top:2636;width:12;height:2" coordorigin="8572,2636" coordsize="12,2">
              <v:shape style="position:absolute;left:8572;top:2636;width:12;height:2" coordorigin="8572,2636" coordsize="12,0" path="m8572,2636l8584,2636e" filled="false" stroked="true" strokeweight=".6pt" strokecolor="#000000">
                <v:path arrowok="t"/>
              </v:shape>
            </v:group>
            <v:group style="position:absolute;left:8591;top:2636;width:12;height:2" coordorigin="8591,2636" coordsize="12,2">
              <v:shape style="position:absolute;left:8591;top:2636;width:12;height:2" coordorigin="8591,2636" coordsize="12,0" path="m8591,2636l8603,2636e" filled="false" stroked="true" strokeweight=".6pt" strokecolor="#000000">
                <v:path arrowok="t"/>
              </v:shape>
            </v:group>
            <v:group style="position:absolute;left:8610;top:2636;width:12;height:2" coordorigin="8610,2636" coordsize="12,2">
              <v:shape style="position:absolute;left:8610;top:2636;width:12;height:2" coordorigin="8610,2636" coordsize="12,0" path="m8610,2636l8622,2636e" filled="false" stroked="true" strokeweight=".6pt" strokecolor="#000000">
                <v:path arrowok="t"/>
              </v:shape>
            </v:group>
            <v:group style="position:absolute;left:8629;top:2636;width:12;height:2" coordorigin="8629,2636" coordsize="12,2">
              <v:shape style="position:absolute;left:8629;top:2636;width:12;height:2" coordorigin="8629,2636" coordsize="12,0" path="m8629,2636l8641,2636e" filled="false" stroked="true" strokeweight=".6pt" strokecolor="#000000">
                <v:path arrowok="t"/>
              </v:shape>
            </v:group>
            <v:group style="position:absolute;left:8648;top:2636;width:12;height:2" coordorigin="8648,2636" coordsize="12,2">
              <v:shape style="position:absolute;left:8648;top:2636;width:12;height:2" coordorigin="8648,2636" coordsize="12,0" path="m8648,2636l8660,2636e" filled="false" stroked="true" strokeweight=".6pt" strokecolor="#000000">
                <v:path arrowok="t"/>
              </v:shape>
            </v:group>
            <v:group style="position:absolute;left:8668;top:2636;width:12;height:2" coordorigin="8668,2636" coordsize="12,2">
              <v:shape style="position:absolute;left:8668;top:2636;width:12;height:2" coordorigin="8668,2636" coordsize="12,0" path="m8668,2636l8680,2636e" filled="false" stroked="true" strokeweight=".6pt" strokecolor="#000000">
                <v:path arrowok="t"/>
              </v:shape>
            </v:group>
            <v:group style="position:absolute;left:8687;top:2636;width:12;height:2" coordorigin="8687,2636" coordsize="12,2">
              <v:shape style="position:absolute;left:8687;top:2636;width:12;height:2" coordorigin="8687,2636" coordsize="12,0" path="m8687,2636l8699,2636e" filled="false" stroked="true" strokeweight=".6pt" strokecolor="#000000">
                <v:path arrowok="t"/>
              </v:shape>
            </v:group>
            <v:group style="position:absolute;left:8706;top:2636;width:12;height:2" coordorigin="8706,2636" coordsize="12,2">
              <v:shape style="position:absolute;left:8706;top:2636;width:12;height:2" coordorigin="8706,2636" coordsize="12,0" path="m8706,2636l8718,2636e" filled="false" stroked="true" strokeweight=".6pt" strokecolor="#000000">
                <v:path arrowok="t"/>
              </v:shape>
            </v:group>
            <v:group style="position:absolute;left:8725;top:2636;width:12;height:2" coordorigin="8725,2636" coordsize="12,2">
              <v:shape style="position:absolute;left:8725;top:2636;width:12;height:2" coordorigin="8725,2636" coordsize="12,0" path="m8725,2636l8737,2636e" filled="false" stroked="true" strokeweight=".6pt" strokecolor="#000000">
                <v:path arrowok="t"/>
              </v:shape>
            </v:group>
            <v:group style="position:absolute;left:8744;top:2636;width:12;height:2" coordorigin="8744,2636" coordsize="12,2">
              <v:shape style="position:absolute;left:8744;top:2636;width:12;height:2" coordorigin="8744,2636" coordsize="12,0" path="m8744,2636l8756,2636e" filled="false" stroked="true" strokeweight=".6pt" strokecolor="#000000">
                <v:path arrowok="t"/>
              </v:shape>
            </v:group>
            <v:group style="position:absolute;left:8764;top:2636;width:12;height:2" coordorigin="8764,2636" coordsize="12,2">
              <v:shape style="position:absolute;left:8764;top:2636;width:12;height:2" coordorigin="8764,2636" coordsize="12,0" path="m8764,2636l8776,2636e" filled="false" stroked="true" strokeweight=".6pt" strokecolor="#000000">
                <v:path arrowok="t"/>
              </v:shape>
            </v:group>
            <v:group style="position:absolute;left:8783;top:2636;width:12;height:2" coordorigin="8783,2636" coordsize="12,2">
              <v:shape style="position:absolute;left:8783;top:2636;width:12;height:2" coordorigin="8783,2636" coordsize="12,0" path="m8783,2636l8795,2636e" filled="false" stroked="true" strokeweight=".6pt" strokecolor="#000000">
                <v:path arrowok="t"/>
              </v:shape>
            </v:group>
            <v:group style="position:absolute;left:8802;top:2636;width:12;height:2" coordorigin="8802,2636" coordsize="12,2">
              <v:shape style="position:absolute;left:8802;top:2636;width:12;height:2" coordorigin="8802,2636" coordsize="12,0" path="m8802,2636l8814,2636e" filled="false" stroked="true" strokeweight=".6pt" strokecolor="#000000">
                <v:path arrowok="t"/>
              </v:shape>
            </v:group>
            <v:group style="position:absolute;left:8821;top:2636;width:12;height:2" coordorigin="8821,2636" coordsize="12,2">
              <v:shape style="position:absolute;left:8821;top:2636;width:12;height:2" coordorigin="8821,2636" coordsize="12,0" path="m8821,2636l8833,2636e" filled="false" stroked="true" strokeweight=".6pt" strokecolor="#000000">
                <v:path arrowok="t"/>
              </v:shape>
            </v:group>
            <v:group style="position:absolute;left:8840;top:2636;width:12;height:2" coordorigin="8840,2636" coordsize="12,2">
              <v:shape style="position:absolute;left:8840;top:2636;width:12;height:2" coordorigin="8840,2636" coordsize="12,0" path="m8840,2636l8852,2636e" filled="false" stroked="true" strokeweight=".6pt" strokecolor="#000000">
                <v:path arrowok="t"/>
              </v:shape>
            </v:group>
            <v:group style="position:absolute;left:8860;top:2636;width:12;height:2" coordorigin="8860,2636" coordsize="12,2">
              <v:shape style="position:absolute;left:8860;top:2636;width:12;height:2" coordorigin="8860,2636" coordsize="12,0" path="m8860,2636l8872,2636e" filled="false" stroked="true" strokeweight=".6pt" strokecolor="#000000">
                <v:path arrowok="t"/>
              </v:shape>
            </v:group>
            <v:group style="position:absolute;left:8879;top:2636;width:12;height:2" coordorigin="8879,2636" coordsize="12,2">
              <v:shape style="position:absolute;left:8879;top:2636;width:12;height:2" coordorigin="8879,2636" coordsize="12,0" path="m8879,2636l8891,2636e" filled="false" stroked="true" strokeweight=".6pt" strokecolor="#000000">
                <v:path arrowok="t"/>
              </v:shape>
            </v:group>
            <v:group style="position:absolute;left:8898;top:2636;width:12;height:2" coordorigin="8898,2636" coordsize="12,2">
              <v:shape style="position:absolute;left:8898;top:2636;width:12;height:2" coordorigin="8898,2636" coordsize="12,0" path="m8898,2636l8910,2636e" filled="false" stroked="true" strokeweight=".6pt" strokecolor="#000000">
                <v:path arrowok="t"/>
              </v:shape>
            </v:group>
            <v:group style="position:absolute;left:8917;top:2636;width:12;height:2" coordorigin="8917,2636" coordsize="12,2">
              <v:shape style="position:absolute;left:8917;top:2636;width:12;height:2" coordorigin="8917,2636" coordsize="12,0" path="m8917,2636l8929,2636e" filled="false" stroked="true" strokeweight=".6pt" strokecolor="#000000">
                <v:path arrowok="t"/>
              </v:shape>
            </v:group>
            <v:group style="position:absolute;left:8936;top:2636;width:12;height:2" coordorigin="8936,2636" coordsize="12,2">
              <v:shape style="position:absolute;left:8936;top:2636;width:12;height:2" coordorigin="8936,2636" coordsize="12,0" path="m8936,2636l8948,2636e" filled="false" stroked="true" strokeweight=".6pt" strokecolor="#000000">
                <v:path arrowok="t"/>
              </v:shape>
            </v:group>
            <v:group style="position:absolute;left:8956;top:2636;width:12;height:2" coordorigin="8956,2636" coordsize="12,2">
              <v:shape style="position:absolute;left:8956;top:2636;width:12;height:2" coordorigin="8956,2636" coordsize="12,0" path="m8956,2636l8968,2636e" filled="false" stroked="true" strokeweight=".6pt" strokecolor="#000000">
                <v:path arrowok="t"/>
              </v:shape>
            </v:group>
            <v:group style="position:absolute;left:8975;top:2636;width:12;height:2" coordorigin="8975,2636" coordsize="12,2">
              <v:shape style="position:absolute;left:8975;top:2636;width:12;height:2" coordorigin="8975,2636" coordsize="12,0" path="m8975,2636l8987,2636e" filled="false" stroked="true" strokeweight=".6pt" strokecolor="#000000">
                <v:path arrowok="t"/>
              </v:shape>
            </v:group>
            <v:group style="position:absolute;left:8994;top:2636;width:12;height:2" coordorigin="8994,2636" coordsize="12,2">
              <v:shape style="position:absolute;left:8994;top:2636;width:12;height:2" coordorigin="8994,2636" coordsize="12,0" path="m8994,2636l9006,2636e" filled="false" stroked="true" strokeweight=".6pt" strokecolor="#000000">
                <v:path arrowok="t"/>
              </v:shape>
            </v:group>
            <v:group style="position:absolute;left:9013;top:2636;width:12;height:2" coordorigin="9013,2636" coordsize="12,2">
              <v:shape style="position:absolute;left:9013;top:2636;width:12;height:2" coordorigin="9013,2636" coordsize="12,0" path="m9013,2636l9025,2636e" filled="false" stroked="true" strokeweight=".6pt" strokecolor="#000000">
                <v:path arrowok="t"/>
              </v:shape>
            </v:group>
            <v:group style="position:absolute;left:9032;top:2636;width:12;height:2" coordorigin="9032,2636" coordsize="12,2">
              <v:shape style="position:absolute;left:9032;top:2636;width:12;height:2" coordorigin="9032,2636" coordsize="12,0" path="m9032,2636l9044,2636e" filled="false" stroked="true" strokeweight=".6pt" strokecolor="#000000">
                <v:path arrowok="t"/>
              </v:shape>
            </v:group>
            <v:group style="position:absolute;left:9052;top:2636;width:12;height:2" coordorigin="9052,2636" coordsize="12,2">
              <v:shape style="position:absolute;left:9052;top:2636;width:12;height:2" coordorigin="9052,2636" coordsize="12,0" path="m9052,2636l9064,2636e" filled="false" stroked="true" strokeweight=".6pt" strokecolor="#000000">
                <v:path arrowok="t"/>
              </v:shape>
            </v:group>
            <v:group style="position:absolute;left:9071;top:2636;width:12;height:2" coordorigin="9071,2636" coordsize="12,2">
              <v:shape style="position:absolute;left:9071;top:2636;width:12;height:2" coordorigin="9071,2636" coordsize="12,0" path="m9071,2636l9083,2636e" filled="false" stroked="true" strokeweight=".6pt" strokecolor="#000000">
                <v:path arrowok="t"/>
              </v:shape>
            </v:group>
            <v:group style="position:absolute;left:9090;top:2636;width:12;height:2" coordorigin="9090,2636" coordsize="12,2">
              <v:shape style="position:absolute;left:9090;top:2636;width:12;height:2" coordorigin="9090,2636" coordsize="12,0" path="m9090,2636l9102,2636e" filled="false" stroked="true" strokeweight=".6pt" strokecolor="#000000">
                <v:path arrowok="t"/>
              </v:shape>
            </v:group>
            <v:group style="position:absolute;left:9109;top:2636;width:12;height:2" coordorigin="9109,2636" coordsize="12,2">
              <v:shape style="position:absolute;left:9109;top:2636;width:12;height:2" coordorigin="9109,2636" coordsize="12,0" path="m9109,2636l9121,2636e" filled="false" stroked="true" strokeweight=".6pt" strokecolor="#000000">
                <v:path arrowok="t"/>
              </v:shape>
            </v:group>
            <v:group style="position:absolute;left:9128;top:2636;width:12;height:2" coordorigin="9128,2636" coordsize="12,2">
              <v:shape style="position:absolute;left:9128;top:2636;width:12;height:2" coordorigin="9128,2636" coordsize="12,0" path="m9128,2636l9140,2636e" filled="false" stroked="true" strokeweight=".6pt" strokecolor="#000000">
                <v:path arrowok="t"/>
              </v:shape>
            </v:group>
            <v:group style="position:absolute;left:9148;top:2636;width:12;height:2" coordorigin="9148,2636" coordsize="12,2">
              <v:shape style="position:absolute;left:9148;top:2636;width:12;height:2" coordorigin="9148,2636" coordsize="12,0" path="m9148,2636l9160,2636e" filled="false" stroked="true" strokeweight=".6pt" strokecolor="#000000">
                <v:path arrowok="t"/>
              </v:shape>
            </v:group>
            <v:group style="position:absolute;left:9167;top:2636;width:12;height:2" coordorigin="9167,2636" coordsize="12,2">
              <v:shape style="position:absolute;left:9167;top:2636;width:12;height:2" coordorigin="9167,2636" coordsize="12,0" path="m9167,2636l9179,2636e" filled="false" stroked="true" strokeweight=".6pt" strokecolor="#000000">
                <v:path arrowok="t"/>
              </v:shape>
            </v:group>
            <v:group style="position:absolute;left:9186;top:2636;width:12;height:2" coordorigin="9186,2636" coordsize="12,2">
              <v:shape style="position:absolute;left:9186;top:2636;width:12;height:2" coordorigin="9186,2636" coordsize="12,0" path="m9186,2636l9198,2636e" filled="false" stroked="true" strokeweight=".6pt" strokecolor="#000000">
                <v:path arrowok="t"/>
              </v:shape>
            </v:group>
            <v:group style="position:absolute;left:9205;top:2636;width:12;height:2" coordorigin="9205,2636" coordsize="12,2">
              <v:shape style="position:absolute;left:9205;top:2636;width:12;height:2" coordorigin="9205,2636" coordsize="12,0" path="m9205,2636l9217,2636e" filled="false" stroked="true" strokeweight=".6pt" strokecolor="#000000">
                <v:path arrowok="t"/>
              </v:shape>
            </v:group>
            <v:group style="position:absolute;left:9224;top:2636;width:12;height:2" coordorigin="9224,2636" coordsize="12,2">
              <v:shape style="position:absolute;left:9224;top:2636;width:12;height:2" coordorigin="9224,2636" coordsize="12,0" path="m9224,2636l9236,2636e" filled="false" stroked="true" strokeweight=".6pt" strokecolor="#000000">
                <v:path arrowok="t"/>
              </v:shape>
            </v:group>
            <v:group style="position:absolute;left:9244;top:2636;width:12;height:2" coordorigin="9244,2636" coordsize="12,2">
              <v:shape style="position:absolute;left:9244;top:2636;width:12;height:2" coordorigin="9244,2636" coordsize="12,0" path="m9244,2636l9256,2636e" filled="false" stroked="true" strokeweight=".6pt" strokecolor="#000000">
                <v:path arrowok="t"/>
              </v:shape>
            </v:group>
            <v:group style="position:absolute;left:9263;top:2636;width:12;height:2" coordorigin="9263,2636" coordsize="12,2">
              <v:shape style="position:absolute;left:9263;top:2636;width:12;height:2" coordorigin="9263,2636" coordsize="12,0" path="m9263,2636l9275,2636e" filled="false" stroked="true" strokeweight=".6pt" strokecolor="#000000">
                <v:path arrowok="t"/>
              </v:shape>
            </v:group>
            <v:group style="position:absolute;left:9282;top:2636;width:12;height:2" coordorigin="9282,2636" coordsize="12,2">
              <v:shape style="position:absolute;left:9282;top:2636;width:12;height:2" coordorigin="9282,2636" coordsize="12,0" path="m9282,2636l9294,2636e" filled="false" stroked="true" strokeweight=".6pt" strokecolor="#000000">
                <v:path arrowok="t"/>
              </v:shape>
            </v:group>
            <v:group style="position:absolute;left:9301;top:2636;width:12;height:2" coordorigin="9301,2636" coordsize="12,2">
              <v:shape style="position:absolute;left:9301;top:2636;width:12;height:2" coordorigin="9301,2636" coordsize="12,0" path="m9301,2636l9313,2636e" filled="false" stroked="true" strokeweight=".6pt" strokecolor="#000000">
                <v:path arrowok="t"/>
              </v:shape>
            </v:group>
            <v:group style="position:absolute;left:9320;top:2636;width:12;height:2" coordorigin="9320,2636" coordsize="12,2">
              <v:shape style="position:absolute;left:9320;top:2636;width:12;height:2" coordorigin="9320,2636" coordsize="12,0" path="m9320,2636l9332,2636e" filled="false" stroked="true" strokeweight=".6pt" strokecolor="#000000">
                <v:path arrowok="t"/>
              </v:shape>
            </v:group>
            <v:group style="position:absolute;left:9340;top:2636;width:12;height:2" coordorigin="9340,2636" coordsize="12,2">
              <v:shape style="position:absolute;left:9340;top:2636;width:12;height:2" coordorigin="9340,2636" coordsize="12,0" path="m9340,2636l9352,2636e" filled="false" stroked="true" strokeweight=".6pt" strokecolor="#000000">
                <v:path arrowok="t"/>
              </v:shape>
            </v:group>
            <v:group style="position:absolute;left:9359;top:2636;width:12;height:2" coordorigin="9359,2636" coordsize="12,2">
              <v:shape style="position:absolute;left:9359;top:2636;width:12;height:2" coordorigin="9359,2636" coordsize="12,0" path="m9359,2636l9371,2636e" filled="false" stroked="true" strokeweight=".6pt" strokecolor="#000000">
                <v:path arrowok="t"/>
              </v:shape>
            </v:group>
            <v:group style="position:absolute;left:9378;top:2636;width:12;height:2" coordorigin="9378,2636" coordsize="12,2">
              <v:shape style="position:absolute;left:9378;top:2636;width:12;height:2" coordorigin="9378,2636" coordsize="12,0" path="m9378,2636l9390,2636e" filled="false" stroked="true" strokeweight=".6pt" strokecolor="#000000">
                <v:path arrowok="t"/>
              </v:shape>
            </v:group>
            <v:group style="position:absolute;left:9397;top:2636;width:12;height:2" coordorigin="9397,2636" coordsize="12,2">
              <v:shape style="position:absolute;left:9397;top:2636;width:12;height:2" coordorigin="9397,2636" coordsize="12,0" path="m9397,2636l9409,2636e" filled="false" stroked="true" strokeweight=".6pt" strokecolor="#000000">
                <v:path arrowok="t"/>
              </v:shape>
            </v:group>
            <v:group style="position:absolute;left:9416;top:2636;width:12;height:2" coordorigin="9416,2636" coordsize="12,2">
              <v:shape style="position:absolute;left:9416;top:2636;width:12;height:2" coordorigin="9416,2636" coordsize="12,0" path="m9416,2636l9428,2636e" filled="false" stroked="true" strokeweight=".6pt" strokecolor="#000000">
                <v:path arrowok="t"/>
              </v:shape>
            </v:group>
            <v:group style="position:absolute;left:9436;top:2636;width:12;height:2" coordorigin="9436,2636" coordsize="12,2">
              <v:shape style="position:absolute;left:9436;top:2636;width:12;height:2" coordorigin="9436,2636" coordsize="12,0" path="m9436,2636l9448,2636e" filled="false" stroked="true" strokeweight=".6pt" strokecolor="#000000">
                <v:path arrowok="t"/>
              </v:shape>
            </v:group>
            <v:group style="position:absolute;left:9455;top:2636;width:12;height:2" coordorigin="9455,2636" coordsize="12,2">
              <v:shape style="position:absolute;left:9455;top:2636;width:12;height:2" coordorigin="9455,2636" coordsize="12,0" path="m9455,2636l9467,2636e" filled="false" stroked="true" strokeweight=".6pt" strokecolor="#000000">
                <v:path arrowok="t"/>
              </v:shape>
            </v:group>
            <v:group style="position:absolute;left:9474;top:2636;width:12;height:2" coordorigin="9474,2636" coordsize="12,2">
              <v:shape style="position:absolute;left:9474;top:2636;width:12;height:2" coordorigin="9474,2636" coordsize="12,0" path="m9474,2636l9486,2636e" filled="false" stroked="true" strokeweight=".6pt" strokecolor="#000000">
                <v:path arrowok="t"/>
              </v:shape>
            </v:group>
            <v:group style="position:absolute;left:9493;top:2636;width:12;height:2" coordorigin="9493,2636" coordsize="12,2">
              <v:shape style="position:absolute;left:9493;top:2636;width:12;height:2" coordorigin="9493,2636" coordsize="12,0" path="m9493,2636l9505,2636e" filled="false" stroked="true" strokeweight=".6pt" strokecolor="#000000">
                <v:path arrowok="t"/>
              </v:shape>
            </v:group>
            <v:group style="position:absolute;left:9512;top:2636;width:12;height:2" coordorigin="9512,2636" coordsize="12,2">
              <v:shape style="position:absolute;left:9512;top:2636;width:12;height:2" coordorigin="9512,2636" coordsize="12,0" path="m9512,2636l9524,2636e" filled="false" stroked="true" strokeweight=".6pt" strokecolor="#000000">
                <v:path arrowok="t"/>
              </v:shape>
            </v:group>
            <v:group style="position:absolute;left:9532;top:2636;width:12;height:2" coordorigin="9532,2636" coordsize="12,2">
              <v:shape style="position:absolute;left:9532;top:2636;width:12;height:2" coordorigin="9532,2636" coordsize="12,0" path="m9532,2636l9544,2636e" filled="false" stroked="true" strokeweight=".6pt" strokecolor="#000000">
                <v:path arrowok="t"/>
              </v:shape>
            </v:group>
            <v:group style="position:absolute;left:9551;top:2636;width:12;height:2" coordorigin="9551,2636" coordsize="12,2">
              <v:shape style="position:absolute;left:9551;top:2636;width:12;height:2" coordorigin="9551,2636" coordsize="12,0" path="m9551,2636l9563,2636e" filled="false" stroked="true" strokeweight=".6pt" strokecolor="#000000">
                <v:path arrowok="t"/>
              </v:shape>
            </v:group>
            <v:group style="position:absolute;left:9570;top:2636;width:12;height:2" coordorigin="9570,2636" coordsize="12,2">
              <v:shape style="position:absolute;left:9570;top:2636;width:12;height:2" coordorigin="9570,2636" coordsize="12,0" path="m9570,2636l9582,2636e" filled="false" stroked="true" strokeweight=".6pt" strokecolor="#000000">
                <v:path arrowok="t"/>
              </v:shape>
            </v:group>
            <v:group style="position:absolute;left:9589;top:2636;width:12;height:2" coordorigin="9589,2636" coordsize="12,2">
              <v:shape style="position:absolute;left:9589;top:2636;width:12;height:2" coordorigin="9589,2636" coordsize="12,0" path="m9589,2636l9601,2636e" filled="false" stroked="true" strokeweight=".6pt" strokecolor="#000000">
                <v:path arrowok="t"/>
              </v:shape>
            </v:group>
            <v:group style="position:absolute;left:9608;top:2636;width:12;height:2" coordorigin="9608,2636" coordsize="12,2">
              <v:shape style="position:absolute;left:9608;top:2636;width:12;height:2" coordorigin="9608,2636" coordsize="12,0" path="m9608,2636l9620,2636e" filled="false" stroked="true" strokeweight=".6pt" strokecolor="#000000">
                <v:path arrowok="t"/>
              </v:shape>
            </v:group>
            <v:group style="position:absolute;left:9628;top:2636;width:12;height:2" coordorigin="9628,2636" coordsize="12,2">
              <v:shape style="position:absolute;left:9628;top:2636;width:12;height:2" coordorigin="9628,2636" coordsize="12,0" path="m9628,2636l9640,2636e" filled="false" stroked="true" strokeweight=".6pt" strokecolor="#000000">
                <v:path arrowok="t"/>
              </v:shape>
            </v:group>
            <v:group style="position:absolute;left:9647;top:2636;width:12;height:2" coordorigin="9647,2636" coordsize="12,2">
              <v:shape style="position:absolute;left:9647;top:2636;width:12;height:2" coordorigin="9647,2636" coordsize="12,0" path="m9647,2636l9659,2636e" filled="false" stroked="true" strokeweight=".6pt" strokecolor="#000000">
                <v:path arrowok="t"/>
              </v:shape>
            </v:group>
            <v:group style="position:absolute;left:9666;top:2636;width:12;height:2" coordorigin="9666,2636" coordsize="12,2">
              <v:shape style="position:absolute;left:9666;top:2636;width:12;height:2" coordorigin="9666,2636" coordsize="12,0" path="m9666,2636l9678,2636e" filled="false" stroked="true" strokeweight=".6pt" strokecolor="#000000">
                <v:path arrowok="t"/>
              </v:shape>
            </v:group>
            <v:group style="position:absolute;left:9685;top:2636;width:12;height:2" coordorigin="9685,2636" coordsize="12,2">
              <v:shape style="position:absolute;left:9685;top:2636;width:12;height:2" coordorigin="9685,2636" coordsize="12,0" path="m9685,2636l9697,2636e" filled="false" stroked="true" strokeweight=".6pt" strokecolor="#000000">
                <v:path arrowok="t"/>
              </v:shape>
            </v:group>
            <v:group style="position:absolute;left:9704;top:2636;width:12;height:2" coordorigin="9704,2636" coordsize="12,2">
              <v:shape style="position:absolute;left:9704;top:2636;width:12;height:2" coordorigin="9704,2636" coordsize="12,0" path="m9704,2636l9716,2636e" filled="false" stroked="true" strokeweight=".6pt" strokecolor="#000000">
                <v:path arrowok="t"/>
              </v:shape>
            </v:group>
            <v:group style="position:absolute;left:9724;top:2636;width:12;height:2" coordorigin="9724,2636" coordsize="12,2">
              <v:shape style="position:absolute;left:9724;top:2636;width:12;height:2" coordorigin="9724,2636" coordsize="12,0" path="m9724,2636l9736,2636e" filled="false" stroked="true" strokeweight=".6pt" strokecolor="#000000">
                <v:path arrowok="t"/>
              </v:shape>
            </v:group>
            <v:group style="position:absolute;left:9743;top:2636;width:12;height:2" coordorigin="9743,2636" coordsize="12,2">
              <v:shape style="position:absolute;left:9743;top:2636;width:12;height:2" coordorigin="9743,2636" coordsize="12,0" path="m9743,2636l9755,2636e" filled="false" stroked="true" strokeweight=".6pt" strokecolor="#000000">
                <v:path arrowok="t"/>
              </v:shape>
            </v:group>
            <v:group style="position:absolute;left:9762;top:2636;width:12;height:2" coordorigin="9762,2636" coordsize="12,2">
              <v:shape style="position:absolute;left:9762;top:2636;width:12;height:2" coordorigin="9762,2636" coordsize="12,0" path="m9762,2636l9774,2636e" filled="false" stroked="true" strokeweight=".6pt" strokecolor="#000000">
                <v:path arrowok="t"/>
              </v:shape>
            </v:group>
            <v:group style="position:absolute;left:9781;top:2636;width:12;height:2" coordorigin="9781,2636" coordsize="12,2">
              <v:shape style="position:absolute;left:9781;top:2636;width:12;height:2" coordorigin="9781,2636" coordsize="12,0" path="m9781,2636l9793,2636e" filled="false" stroked="true" strokeweight=".6pt" strokecolor="#000000">
                <v:path arrowok="t"/>
              </v:shape>
            </v:group>
            <v:group style="position:absolute;left:9800;top:2636;width:12;height:2" coordorigin="9800,2636" coordsize="12,2">
              <v:shape style="position:absolute;left:9800;top:2636;width:12;height:2" coordorigin="9800,2636" coordsize="12,0" path="m9800,2636l9812,2636e" filled="false" stroked="true" strokeweight=".6pt" strokecolor="#000000">
                <v:path arrowok="t"/>
              </v:shape>
            </v:group>
            <v:group style="position:absolute;left:9820;top:2636;width:12;height:2" coordorigin="9820,2636" coordsize="12,2">
              <v:shape style="position:absolute;left:9820;top:2636;width:12;height:2" coordorigin="9820,2636" coordsize="12,0" path="m9820,2636l9832,2636e" filled="false" stroked="true" strokeweight=".6pt" strokecolor="#000000">
                <v:path arrowok="t"/>
              </v:shape>
            </v:group>
            <v:group style="position:absolute;left:9839;top:2636;width:12;height:2" coordorigin="9839,2636" coordsize="12,2">
              <v:shape style="position:absolute;left:9839;top:2636;width:12;height:2" coordorigin="9839,2636" coordsize="12,0" path="m9839,2636l9851,2636e" filled="false" stroked="true" strokeweight=".6pt" strokecolor="#000000">
                <v:path arrowok="t"/>
              </v:shape>
            </v:group>
            <v:group style="position:absolute;left:9858;top:2636;width:12;height:2" coordorigin="9858,2636" coordsize="12,2">
              <v:shape style="position:absolute;left:9858;top:2636;width:12;height:2" coordorigin="9858,2636" coordsize="12,0" path="m9858,2636l9870,2636e" filled="false" stroked="true" strokeweight=".6pt" strokecolor="#000000">
                <v:path arrowok="t"/>
              </v:shape>
            </v:group>
            <v:group style="position:absolute;left:9877;top:2636;width:12;height:2" coordorigin="9877,2636" coordsize="12,2">
              <v:shape style="position:absolute;left:9877;top:2636;width:12;height:2" coordorigin="9877,2636" coordsize="12,0" path="m9877,2636l9889,2636e" filled="false" stroked="true" strokeweight=".6pt" strokecolor="#000000">
                <v:path arrowok="t"/>
              </v:shape>
            </v:group>
            <v:group style="position:absolute;left:9896;top:2636;width:12;height:2" coordorigin="9896,2636" coordsize="12,2">
              <v:shape style="position:absolute;left:9896;top:2636;width:12;height:2" coordorigin="9896,2636" coordsize="12,0" path="m9896,2636l9908,2636e" filled="false" stroked="true" strokeweight=".6pt" strokecolor="#000000">
                <v:path arrowok="t"/>
              </v:shape>
            </v:group>
            <v:group style="position:absolute;left:9916;top:2636;width:12;height:2" coordorigin="9916,2636" coordsize="12,2">
              <v:shape style="position:absolute;left:9916;top:2636;width:12;height:2" coordorigin="9916,2636" coordsize="12,0" path="m9916,2636l9928,2636e" filled="false" stroked="true" strokeweight=".6pt" strokecolor="#000000">
                <v:path arrowok="t"/>
              </v:shape>
            </v:group>
            <v:group style="position:absolute;left:9935;top:2636;width:12;height:2" coordorigin="9935,2636" coordsize="12,2">
              <v:shape style="position:absolute;left:9935;top:2636;width:12;height:2" coordorigin="9935,2636" coordsize="12,0" path="m9935,2636l9947,2636e" filled="false" stroked="true" strokeweight=".6pt" strokecolor="#000000">
                <v:path arrowok="t"/>
              </v:shape>
            </v:group>
            <v:group style="position:absolute;left:9954;top:2636;width:12;height:2" coordorigin="9954,2636" coordsize="12,2">
              <v:shape style="position:absolute;left:9954;top:2636;width:12;height:2" coordorigin="9954,2636" coordsize="12,0" path="m9954,2636l9966,2636e" filled="false" stroked="true" strokeweight=".6pt" strokecolor="#000000">
                <v:path arrowok="t"/>
              </v:shape>
            </v:group>
            <v:group style="position:absolute;left:9973;top:2636;width:12;height:2" coordorigin="9973,2636" coordsize="12,2">
              <v:shape style="position:absolute;left:9973;top:2636;width:12;height:2" coordorigin="9973,2636" coordsize="12,0" path="m9973,2636l9985,2636e" filled="false" stroked="true" strokeweight=".6pt" strokecolor="#000000">
                <v:path arrowok="t"/>
              </v:shape>
            </v:group>
            <v:group style="position:absolute;left:9992;top:2636;width:12;height:2" coordorigin="9992,2636" coordsize="12,2">
              <v:shape style="position:absolute;left:9992;top:2636;width:12;height:2" coordorigin="9992,2636" coordsize="12,0" path="m9992,2636l10004,2636e" filled="false" stroked="true" strokeweight=".6pt" strokecolor="#000000">
                <v:path arrowok="t"/>
              </v:shape>
            </v:group>
            <v:group style="position:absolute;left:10012;top:2636;width:12;height:2" coordorigin="10012,2636" coordsize="12,2">
              <v:shape style="position:absolute;left:10012;top:2636;width:12;height:2" coordorigin="10012,2636" coordsize="12,0" path="m10012,2636l10024,2636e" filled="false" stroked="true" strokeweight=".6pt" strokecolor="#000000">
                <v:path arrowok="t"/>
              </v:shape>
            </v:group>
            <v:group style="position:absolute;left:10031;top:2636;width:12;height:2" coordorigin="10031,2636" coordsize="12,2">
              <v:shape style="position:absolute;left:10031;top:2636;width:12;height:2" coordorigin="10031,2636" coordsize="12,0" path="m10031,2636l10043,2636e" filled="false" stroked="true" strokeweight=".6pt" strokecolor="#000000">
                <v:path arrowok="t"/>
              </v:shape>
            </v:group>
            <v:group style="position:absolute;left:10050;top:2636;width:12;height:2" coordorigin="10050,2636" coordsize="12,2">
              <v:shape style="position:absolute;left:10050;top:2636;width:12;height:2" coordorigin="10050,2636" coordsize="12,0" path="m10050,2636l10062,2636e" filled="false" stroked="true" strokeweight=".6pt" strokecolor="#000000">
                <v:path arrowok="t"/>
              </v:shape>
            </v:group>
            <v:group style="position:absolute;left:10069;top:2636;width:12;height:2" coordorigin="10069,2636" coordsize="12,2">
              <v:shape style="position:absolute;left:10069;top:2636;width:12;height:2" coordorigin="10069,2636" coordsize="12,0" path="m10069,2636l10081,2636e" filled="false" stroked="true" strokeweight=".6pt" strokecolor="#000000">
                <v:path arrowok="t"/>
              </v:shape>
            </v:group>
            <v:group style="position:absolute;left:10088;top:2636;width:12;height:2" coordorigin="10088,2636" coordsize="12,2">
              <v:shape style="position:absolute;left:10088;top:2636;width:12;height:2" coordorigin="10088,2636" coordsize="12,0" path="m10088,2636l10100,2636e" filled="false" stroked="true" strokeweight=".6pt" strokecolor="#000000">
                <v:path arrowok="t"/>
              </v:shape>
            </v:group>
            <v:group style="position:absolute;left:10108;top:2636;width:12;height:2" coordorigin="10108,2636" coordsize="12,2">
              <v:shape style="position:absolute;left:10108;top:2636;width:12;height:2" coordorigin="10108,2636" coordsize="12,0" path="m10108,2636l10120,2636e" filled="false" stroked="true" strokeweight=".6pt" strokecolor="#000000">
                <v:path arrowok="t"/>
              </v:shape>
            </v:group>
            <v:group style="position:absolute;left:10127;top:2636;width:12;height:2" coordorigin="10127,2636" coordsize="12,2">
              <v:shape style="position:absolute;left:10127;top:2636;width:12;height:2" coordorigin="10127,2636" coordsize="12,0" path="m10127,2636l10139,2636e" filled="false" stroked="true" strokeweight=".6pt" strokecolor="#000000">
                <v:path arrowok="t"/>
              </v:shape>
            </v:group>
            <v:group style="position:absolute;left:10146;top:2636;width:12;height:2" coordorigin="10146,2636" coordsize="12,2">
              <v:shape style="position:absolute;left:10146;top:2636;width:12;height:2" coordorigin="10146,2636" coordsize="12,0" path="m10146,2636l10158,2636e" filled="false" stroked="true" strokeweight=".6pt" strokecolor="#000000">
                <v:path arrowok="t"/>
              </v:shape>
            </v:group>
            <v:group style="position:absolute;left:10165;top:2636;width:12;height:2" coordorigin="10165,2636" coordsize="12,2">
              <v:shape style="position:absolute;left:10165;top:2636;width:12;height:2" coordorigin="10165,2636" coordsize="12,0" path="m10165,2636l10177,2636e" filled="false" stroked="true" strokeweight=".6pt" strokecolor="#000000">
                <v:path arrowok="t"/>
              </v:shape>
            </v:group>
            <v:group style="position:absolute;left:10184;top:2636;width:12;height:2" coordorigin="10184,2636" coordsize="12,2">
              <v:shape style="position:absolute;left:10184;top:2636;width:12;height:2" coordorigin="10184,2636" coordsize="12,0" path="m10184,2636l10196,2636e" filled="false" stroked="true" strokeweight=".6pt" strokecolor="#000000">
                <v:path arrowok="t"/>
              </v:shape>
            </v:group>
            <v:group style="position:absolute;left:10204;top:2636;width:12;height:2" coordorigin="10204,2636" coordsize="12,2">
              <v:shape style="position:absolute;left:10204;top:2636;width:12;height:2" coordorigin="10204,2636" coordsize="12,0" path="m10204,2636l10216,2636e" filled="false" stroked="true" strokeweight=".6pt" strokecolor="#000000">
                <v:path arrowok="t"/>
              </v:shape>
            </v:group>
            <v:group style="position:absolute;left:10223;top:2636;width:12;height:2" coordorigin="10223,2636" coordsize="12,2">
              <v:shape style="position:absolute;left:10223;top:2636;width:12;height:2" coordorigin="10223,2636" coordsize="12,0" path="m10223,2636l10235,2636e" filled="false" stroked="true" strokeweight=".6pt" strokecolor="#000000">
                <v:path arrowok="t"/>
              </v:shape>
            </v:group>
            <v:group style="position:absolute;left:10242;top:2636;width:12;height:2" coordorigin="10242,2636" coordsize="12,2">
              <v:shape style="position:absolute;left:10242;top:2636;width:12;height:2" coordorigin="10242,2636" coordsize="12,0" path="m10242,2636l10254,2636e" filled="false" stroked="true" strokeweight=".6pt" strokecolor="#000000">
                <v:path arrowok="t"/>
              </v:shape>
            </v:group>
            <v:group style="position:absolute;left:10261;top:2636;width:12;height:2" coordorigin="10261,2636" coordsize="12,2">
              <v:shape style="position:absolute;left:10261;top:2636;width:12;height:2" coordorigin="10261,2636" coordsize="12,0" path="m10261,2636l10273,2636e" filled="false" stroked="true" strokeweight=".6pt" strokecolor="#000000">
                <v:path arrowok="t"/>
              </v:shape>
            </v:group>
            <v:group style="position:absolute;left:10280;top:2636;width:12;height:2" coordorigin="10280,2636" coordsize="12,2">
              <v:shape style="position:absolute;left:10280;top:2636;width:12;height:2" coordorigin="10280,2636" coordsize="12,0" path="m10280,2636l10292,2636e" filled="false" stroked="true" strokeweight=".6pt" strokecolor="#000000">
                <v:path arrowok="t"/>
              </v:shape>
            </v:group>
            <v:group style="position:absolute;left:10300;top:2636;width:12;height:2" coordorigin="10300,2636" coordsize="12,2">
              <v:shape style="position:absolute;left:10300;top:2636;width:12;height:2" coordorigin="10300,2636" coordsize="12,0" path="m10300,2636l10312,2636e" filled="false" stroked="true" strokeweight=".6pt" strokecolor="#000000">
                <v:path arrowok="t"/>
              </v:shape>
            </v:group>
            <v:group style="position:absolute;left:10319;top:2636;width:12;height:2" coordorigin="10319,2636" coordsize="12,2">
              <v:shape style="position:absolute;left:10319;top:2636;width:12;height:2" coordorigin="10319,2636" coordsize="12,0" path="m10319,2636l10331,2636e" filled="false" stroked="true" strokeweight=".6pt" strokecolor="#000000">
                <v:path arrowok="t"/>
              </v:shape>
            </v:group>
            <v:group style="position:absolute;left:10338;top:2636;width:12;height:2" coordorigin="10338,2636" coordsize="12,2">
              <v:shape style="position:absolute;left:10338;top:2636;width:12;height:2" coordorigin="10338,2636" coordsize="12,0" path="m10338,2636l10350,2636e" filled="false" stroked="true" strokeweight=".6pt" strokecolor="#000000">
                <v:path arrowok="t"/>
              </v:shape>
            </v:group>
            <v:group style="position:absolute;left:10357;top:2636;width:12;height:2" coordorigin="10357,2636" coordsize="12,2">
              <v:shape style="position:absolute;left:10357;top:2636;width:12;height:2" coordorigin="10357,2636" coordsize="12,0" path="m10357,2636l10369,2636e" filled="false" stroked="true" strokeweight=".6pt" strokecolor="#000000">
                <v:path arrowok="t"/>
              </v:shape>
            </v:group>
            <v:group style="position:absolute;left:10376;top:2636;width:12;height:2" coordorigin="10376,2636" coordsize="12,2">
              <v:shape style="position:absolute;left:10376;top:2636;width:12;height:2" coordorigin="10376,2636" coordsize="12,0" path="m10376,2636l10388,2636e" filled="false" stroked="true" strokeweight=".6pt" strokecolor="#000000">
                <v:path arrowok="t"/>
              </v:shape>
            </v:group>
            <v:group style="position:absolute;left:10396;top:2636;width:12;height:2" coordorigin="10396,2636" coordsize="12,2">
              <v:shape style="position:absolute;left:10396;top:2636;width:12;height:2" coordorigin="10396,2636" coordsize="12,0" path="m10396,2636l10408,2636e" filled="false" stroked="true" strokeweight=".6pt" strokecolor="#000000">
                <v:path arrowok="t"/>
              </v:shape>
            </v:group>
            <v:group style="position:absolute;left:10415;top:2636;width:12;height:2" coordorigin="10415,2636" coordsize="12,2">
              <v:shape style="position:absolute;left:10415;top:2636;width:12;height:2" coordorigin="10415,2636" coordsize="12,0" path="m10415,2636l10427,2636e" filled="false" stroked="true" strokeweight=".6pt" strokecolor="#000000">
                <v:path arrowok="t"/>
              </v:shape>
            </v:group>
            <v:group style="position:absolute;left:10434;top:2636;width:12;height:2" coordorigin="10434,2636" coordsize="12,2">
              <v:shape style="position:absolute;left:10434;top:2636;width:12;height:2" coordorigin="10434,2636" coordsize="12,0" path="m10434,2636l10446,2636e" filled="false" stroked="true" strokeweight=".6pt" strokecolor="#000000">
                <v:path arrowok="t"/>
              </v:shape>
            </v:group>
            <v:group style="position:absolute;left:10453;top:2636;width:12;height:2" coordorigin="10453,2636" coordsize="12,2">
              <v:shape style="position:absolute;left:10453;top:2636;width:12;height:2" coordorigin="10453,2636" coordsize="12,0" path="m10453,2636l10465,2636e" filled="false" stroked="true" strokeweight=".6pt" strokecolor="#000000">
                <v:path arrowok="t"/>
              </v:shape>
            </v:group>
            <v:group style="position:absolute;left:10472;top:2636;width:8;height:2" coordorigin="10472,2636" coordsize="8,2">
              <v:shape style="position:absolute;left:10472;top:2636;width:8;height:2" coordorigin="10472,2636" coordsize="8,0" path="m10472,2636l10480,2636e" filled="false" stroked="true" strokeweight=".6pt" strokecolor="#000000">
                <v:path arrowok="t"/>
              </v:shape>
            </v:group>
            <v:group style="position:absolute;left:5602;top:2564;width:10;height:2" coordorigin="5602,2564" coordsize="10,2">
              <v:shape style="position:absolute;left:5602;top:2564;width:10;height:2" coordorigin="5602,2564" coordsize="10,0" path="m5602,2564l5611,2564e" filled="false" stroked="true" strokeweight=".48pt" strokecolor="#000000">
                <v:path arrowok="t"/>
              </v:shape>
            </v:group>
            <v:group style="position:absolute;left:5602;top:2583;width:10;height:2" coordorigin="5602,2583" coordsize="10,2">
              <v:shape style="position:absolute;left:5602;top:2583;width:10;height:2" coordorigin="5602,2583" coordsize="10,0" path="m5602,2583l5611,2583e" filled="false" stroked="true" strokeweight=".48pt" strokecolor="#000000">
                <v:path arrowok="t"/>
              </v:shape>
            </v:group>
            <v:group style="position:absolute;left:5602;top:2603;width:10;height:2" coordorigin="5602,2603" coordsize="10,2">
              <v:shape style="position:absolute;left:5602;top:2603;width:10;height:2" coordorigin="5602,2603" coordsize="10,0" path="m5602,2603l5611,2603e" filled="false" stroked="true" strokeweight=".48pt" strokecolor="#000000">
                <v:path arrowok="t"/>
              </v:shape>
            </v:group>
            <v:group style="position:absolute;left:5602;top:2622;width:10;height:2" coordorigin="5602,2622" coordsize="10,2">
              <v:shape style="position:absolute;left:5602;top:2622;width:10;height:2" coordorigin="5602,2622" coordsize="10,0" path="m5602,2622l5611,2622e" filled="false" stroked="true" strokeweight=".48pt" strokecolor="#000000">
                <v:path arrowok="t"/>
              </v:shape>
            </v:group>
            <v:group style="position:absolute;left:5602;top:2641;width:10;height:2" coordorigin="5602,2641" coordsize="10,2">
              <v:shape style="position:absolute;left:5602;top:2641;width:10;height:2" coordorigin="5602,2641" coordsize="10,0" path="m5602,2641l5611,2641e" filled="false" stroked="true" strokeweight=".48pt" strokecolor="#000000">
                <v:path arrowok="t"/>
              </v:shape>
            </v:group>
            <v:group style="position:absolute;left:5602;top:2660;width:10;height:2" coordorigin="5602,2660" coordsize="10,2">
              <v:shape style="position:absolute;left:5602;top:2660;width:10;height:2" coordorigin="5602,2660" coordsize="10,0" path="m5602,2660l5611,2660e" filled="false" stroked="true" strokeweight=".48pt" strokecolor="#000000">
                <v:path arrowok="t"/>
              </v:shape>
            </v:group>
            <v:group style="position:absolute;left:5602;top:2679;width:10;height:2" coordorigin="5602,2679" coordsize="10,2">
              <v:shape style="position:absolute;left:5602;top:2679;width:10;height:2" coordorigin="5602,2679" coordsize="10,0" path="m5602,2679l5611,2679e" filled="false" stroked="true" strokeweight=".48pt" strokecolor="#000000">
                <v:path arrowok="t"/>
              </v:shape>
            </v:group>
            <v:group style="position:absolute;left:5602;top:2699;width:10;height:2" coordorigin="5602,2699" coordsize="10,2">
              <v:shape style="position:absolute;left:5602;top:2699;width:10;height:2" coordorigin="5602,2699" coordsize="10,0" path="m5602,2699l5611,2699e" filled="false" stroked="true" strokeweight=".48pt" strokecolor="#000000">
                <v:path arrowok="t"/>
              </v:shape>
            </v:group>
            <v:group style="position:absolute;left:5602;top:2718;width:10;height:2" coordorigin="5602,2718" coordsize="10,2">
              <v:shape style="position:absolute;left:5602;top:2718;width:10;height:2" coordorigin="5602,2718" coordsize="10,0" path="m5602,2718l5611,2718e" filled="false" stroked="true" strokeweight=".48pt" strokecolor="#000000">
                <v:path arrowok="t"/>
              </v:shape>
            </v:group>
            <v:group style="position:absolute;left:5602;top:2737;width:10;height:2" coordorigin="5602,2737" coordsize="10,2">
              <v:shape style="position:absolute;left:5602;top:2737;width:10;height:2" coordorigin="5602,2737" coordsize="10,0" path="m5602,2737l5611,2737e" filled="false" stroked="true" strokeweight=".48pt" strokecolor="#000000">
                <v:path arrowok="t"/>
              </v:shape>
            </v:group>
            <v:group style="position:absolute;left:5602;top:2756;width:10;height:2" coordorigin="5602,2756" coordsize="10,2">
              <v:shape style="position:absolute;left:5602;top:2756;width:10;height:2" coordorigin="5602,2756" coordsize="10,0" path="m5602,2756l5611,2756e" filled="false" stroked="true" strokeweight=".48pt" strokecolor="#000000">
                <v:path arrowok="t"/>
              </v:shape>
            </v:group>
            <v:group style="position:absolute;left:5602;top:2775;width:10;height:2" coordorigin="5602,2775" coordsize="10,2">
              <v:shape style="position:absolute;left:5602;top:2775;width:10;height:2" coordorigin="5602,2775" coordsize="10,0" path="m5602,2775l5611,2775e" filled="false" stroked="true" strokeweight=".48pt" strokecolor="#000000">
                <v:path arrowok="t"/>
              </v:shape>
            </v:group>
            <v:group style="position:absolute;left:5602;top:2795;width:10;height:2" coordorigin="5602,2795" coordsize="10,2">
              <v:shape style="position:absolute;left:5602;top:2795;width:10;height:2" coordorigin="5602,2795" coordsize="10,0" path="m5602,2795l5611,2795e" filled="false" stroked="true" strokeweight=".48pt" strokecolor="#000000">
                <v:path arrowok="t"/>
              </v:shape>
            </v:group>
            <v:group style="position:absolute;left:5602;top:2814;width:10;height:2" coordorigin="5602,2814" coordsize="10,2">
              <v:shape style="position:absolute;left:5602;top:2814;width:10;height:2" coordorigin="5602,2814" coordsize="10,0" path="m5602,2814l5611,2814e" filled="false" stroked="true" strokeweight=".48pt" strokecolor="#000000">
                <v:path arrowok="t"/>
              </v:shape>
            </v:group>
            <v:group style="position:absolute;left:5602;top:2833;width:10;height:2" coordorigin="5602,2833" coordsize="10,2">
              <v:shape style="position:absolute;left:5602;top:2833;width:10;height:2" coordorigin="5602,2833" coordsize="10,0" path="m5602,2833l5611,2833e" filled="false" stroked="true" strokeweight=".48pt" strokecolor="#000000">
                <v:path arrowok="t"/>
              </v:shape>
            </v:group>
            <v:group style="position:absolute;left:5602;top:2852;width:10;height:2" coordorigin="5602,2852" coordsize="10,2">
              <v:shape style="position:absolute;left:5602;top:2852;width:10;height:2" coordorigin="5602,2852" coordsize="10,0" path="m5602,2852l5611,2852e" filled="false" stroked="true" strokeweight=".48pt" strokecolor="#000000">
                <v:path arrowok="t"/>
              </v:shape>
            </v:group>
            <v:group style="position:absolute;left:5602;top:2871;width:10;height:2" coordorigin="5602,2871" coordsize="10,2">
              <v:shape style="position:absolute;left:5602;top:2871;width:10;height:2" coordorigin="5602,2871" coordsize="10,0" path="m5602,2871l5611,2871e" filled="false" stroked="true" strokeweight=".48pt" strokecolor="#000000">
                <v:path arrowok="t"/>
              </v:shape>
            </v:group>
            <v:group style="position:absolute;left:5602;top:2891;width:10;height:2" coordorigin="5602,2891" coordsize="10,2">
              <v:shape style="position:absolute;left:5602;top:2891;width:10;height:2" coordorigin="5602,2891" coordsize="10,0" path="m5602,2891l5611,2891e" filled="false" stroked="true" strokeweight=".48pt" strokecolor="#000000">
                <v:path arrowok="t"/>
              </v:shape>
            </v:group>
            <v:group style="position:absolute;left:5602;top:2910;width:10;height:2" coordorigin="5602,2910" coordsize="10,2">
              <v:shape style="position:absolute;left:5602;top:2910;width:10;height:2" coordorigin="5602,2910" coordsize="10,0" path="m5602,2910l5611,2910e" filled="false" stroked="true" strokeweight=".48pt" strokecolor="#000000">
                <v:path arrowok="t"/>
              </v:shape>
            </v:group>
            <v:group style="position:absolute;left:5602;top:2929;width:10;height:2" coordorigin="5602,2929" coordsize="10,2">
              <v:shape style="position:absolute;left:5602;top:2929;width:10;height:2" coordorigin="5602,2929" coordsize="10,0" path="m5602,2929l5611,2929e" filled="false" stroked="true" strokeweight=".48pt" strokecolor="#000000">
                <v:path arrowok="t"/>
              </v:shape>
            </v:group>
            <v:group style="position:absolute;left:5602;top:2948;width:10;height:2" coordorigin="5602,2948" coordsize="10,2">
              <v:shape style="position:absolute;left:5602;top:2948;width:10;height:2" coordorigin="5602,2948" coordsize="10,0" path="m5602,2948l5611,2948e" filled="false" stroked="true" strokeweight=".48pt" strokecolor="#000000">
                <v:path arrowok="t"/>
              </v:shape>
            </v:group>
            <v:group style="position:absolute;left:5602;top:2967;width:10;height:2" coordorigin="5602,2967" coordsize="10,2">
              <v:shape style="position:absolute;left:5602;top:2967;width:10;height:2" coordorigin="5602,2967" coordsize="10,0" path="m5602,2967l5611,2967e" filled="false" stroked="true" strokeweight=".48pt" strokecolor="#000000">
                <v:path arrowok="t"/>
              </v:shape>
            </v:group>
            <v:group style="position:absolute;left:5602;top:2987;width:10;height:2" coordorigin="5602,2987" coordsize="10,2">
              <v:shape style="position:absolute;left:5602;top:2987;width:10;height:2" coordorigin="5602,2987" coordsize="10,0" path="m5602,2987l5611,2987e" filled="false" stroked="true" strokeweight=".48pt" strokecolor="#000000">
                <v:path arrowok="t"/>
              </v:shape>
            </v:group>
            <v:group style="position:absolute;left:5602;top:3006;width:10;height:2" coordorigin="5602,3006" coordsize="10,2">
              <v:shape style="position:absolute;left:5602;top:3006;width:10;height:2" coordorigin="5602,3006" coordsize="10,0" path="m5602,3006l5611,3006e" filled="false" stroked="true" strokeweight=".48pt" strokecolor="#000000">
                <v:path arrowok="t"/>
              </v:shape>
            </v:group>
            <v:group style="position:absolute;left:2410;top:3083;width:10;height:2" coordorigin="2410,3083" coordsize="10,2">
              <v:shape style="position:absolute;left:2410;top:3083;width:10;height:2" coordorigin="2410,3083" coordsize="10,0" path="m2410,3083l2419,3083e" filled="false" stroked="true" strokeweight=".48pt" strokecolor="#000000">
                <v:path arrowok="t"/>
              </v:shape>
            </v:group>
            <v:group style="position:absolute;left:2429;top:3083;width:10;height:2" coordorigin="2429,3083" coordsize="10,2">
              <v:shape style="position:absolute;left:2429;top:3083;width:10;height:2" coordorigin="2429,3083" coordsize="10,0" path="m2429,3083l2438,3083e" filled="false" stroked="true" strokeweight=".48pt" strokecolor="#000000">
                <v:path arrowok="t"/>
              </v:shape>
            </v:group>
            <v:group style="position:absolute;left:2448;top:3083;width:10;height:2" coordorigin="2448,3083" coordsize="10,2">
              <v:shape style="position:absolute;left:2448;top:3083;width:10;height:2" coordorigin="2448,3083" coordsize="10,0" path="m2448,3083l2458,3083e" filled="false" stroked="true" strokeweight=".48pt" strokecolor="#000000">
                <v:path arrowok="t"/>
              </v:shape>
            </v:group>
            <v:group style="position:absolute;left:2467;top:3083;width:10;height:2" coordorigin="2467,3083" coordsize="10,2">
              <v:shape style="position:absolute;left:2467;top:3083;width:10;height:2" coordorigin="2467,3083" coordsize="10,0" path="m2467,3083l2477,3083e" filled="false" stroked="true" strokeweight=".48pt" strokecolor="#000000">
                <v:path arrowok="t"/>
              </v:shape>
            </v:group>
            <v:group style="position:absolute;left:2486;top:3083;width:10;height:2" coordorigin="2486,3083" coordsize="10,2">
              <v:shape style="position:absolute;left:2486;top:3083;width:10;height:2" coordorigin="2486,3083" coordsize="10,0" path="m2486,3083l2496,3083e" filled="false" stroked="true" strokeweight=".48pt" strokecolor="#000000">
                <v:path arrowok="t"/>
              </v:shape>
            </v:group>
            <v:group style="position:absolute;left:2506;top:3083;width:10;height:2" coordorigin="2506,3083" coordsize="10,2">
              <v:shape style="position:absolute;left:2506;top:3083;width:10;height:2" coordorigin="2506,3083" coordsize="10,0" path="m2506,3083l2515,3083e" filled="false" stroked="true" strokeweight=".48pt" strokecolor="#000000">
                <v:path arrowok="t"/>
              </v:shape>
            </v:group>
            <v:group style="position:absolute;left:2525;top:3083;width:10;height:2" coordorigin="2525,3083" coordsize="10,2">
              <v:shape style="position:absolute;left:2525;top:3083;width:10;height:2" coordorigin="2525,3083" coordsize="10,0" path="m2525,3083l2534,3083e" filled="false" stroked="true" strokeweight=".48pt" strokecolor="#000000">
                <v:path arrowok="t"/>
              </v:shape>
            </v:group>
            <v:group style="position:absolute;left:2544;top:3083;width:10;height:2" coordorigin="2544,3083" coordsize="10,2">
              <v:shape style="position:absolute;left:2544;top:3083;width:10;height:2" coordorigin="2544,3083" coordsize="10,0" path="m2544,3083l2554,3083e" filled="false" stroked="true" strokeweight=".48pt" strokecolor="#000000">
                <v:path arrowok="t"/>
              </v:shape>
            </v:group>
            <v:group style="position:absolute;left:2563;top:3083;width:10;height:2" coordorigin="2563,3083" coordsize="10,2">
              <v:shape style="position:absolute;left:2563;top:3083;width:10;height:2" coordorigin="2563,3083" coordsize="10,0" path="m2563,3083l2573,3083e" filled="false" stroked="true" strokeweight=".48pt" strokecolor="#000000">
                <v:path arrowok="t"/>
              </v:shape>
            </v:group>
            <v:group style="position:absolute;left:2582;top:3083;width:10;height:2" coordorigin="2582,3083" coordsize="10,2">
              <v:shape style="position:absolute;left:2582;top:3083;width:10;height:2" coordorigin="2582,3083" coordsize="10,0" path="m2582,3083l2592,3083e" filled="false" stroked="true" strokeweight=".48pt" strokecolor="#000000">
                <v:path arrowok="t"/>
              </v:shape>
            </v:group>
            <v:group style="position:absolute;left:2602;top:3083;width:10;height:2" coordorigin="2602,3083" coordsize="10,2">
              <v:shape style="position:absolute;left:2602;top:3083;width:10;height:2" coordorigin="2602,3083" coordsize="10,0" path="m2602,3083l2611,3083e" filled="false" stroked="true" strokeweight=".48pt" strokecolor="#000000">
                <v:path arrowok="t"/>
              </v:shape>
            </v:group>
            <v:group style="position:absolute;left:2621;top:3083;width:10;height:2" coordorigin="2621,3083" coordsize="10,2">
              <v:shape style="position:absolute;left:2621;top:3083;width:10;height:2" coordorigin="2621,3083" coordsize="10,0" path="m2621,3083l2630,3083e" filled="false" stroked="true" strokeweight=".48pt" strokecolor="#000000">
                <v:path arrowok="t"/>
              </v:shape>
            </v:group>
            <v:group style="position:absolute;left:2640;top:3083;width:10;height:2" coordorigin="2640,3083" coordsize="10,2">
              <v:shape style="position:absolute;left:2640;top:3083;width:10;height:2" coordorigin="2640,3083" coordsize="10,0" path="m2640,3083l2650,3083e" filled="false" stroked="true" strokeweight=".48pt" strokecolor="#000000">
                <v:path arrowok="t"/>
              </v:shape>
            </v:group>
            <v:group style="position:absolute;left:2659;top:3083;width:10;height:2" coordorigin="2659,3083" coordsize="10,2">
              <v:shape style="position:absolute;left:2659;top:3083;width:10;height:2" coordorigin="2659,3083" coordsize="10,0" path="m2659,3083l2669,3083e" filled="false" stroked="true" strokeweight=".48pt" strokecolor="#000000">
                <v:path arrowok="t"/>
              </v:shape>
            </v:group>
            <v:group style="position:absolute;left:2678;top:3083;width:10;height:2" coordorigin="2678,3083" coordsize="10,2">
              <v:shape style="position:absolute;left:2678;top:3083;width:10;height:2" coordorigin="2678,3083" coordsize="10,0" path="m2678,3083l2688,3083e" filled="false" stroked="true" strokeweight=".48pt" strokecolor="#000000">
                <v:path arrowok="t"/>
              </v:shape>
            </v:group>
            <v:group style="position:absolute;left:2698;top:3083;width:10;height:2" coordorigin="2698,3083" coordsize="10,2">
              <v:shape style="position:absolute;left:2698;top:3083;width:10;height:2" coordorigin="2698,3083" coordsize="10,0" path="m2698,3083l2707,3083e" filled="false" stroked="true" strokeweight=".48pt" strokecolor="#000000">
                <v:path arrowok="t"/>
              </v:shape>
            </v:group>
            <v:group style="position:absolute;left:2717;top:3083;width:10;height:2" coordorigin="2717,3083" coordsize="10,2">
              <v:shape style="position:absolute;left:2717;top:3083;width:10;height:2" coordorigin="2717,3083" coordsize="10,0" path="m2717,3083l2726,3083e" filled="false" stroked="true" strokeweight=".48pt" strokecolor="#000000">
                <v:path arrowok="t"/>
              </v:shape>
            </v:group>
            <v:group style="position:absolute;left:2736;top:3083;width:10;height:2" coordorigin="2736,3083" coordsize="10,2">
              <v:shape style="position:absolute;left:2736;top:3083;width:10;height:2" coordorigin="2736,3083" coordsize="10,0" path="m2736,3083l2746,3083e" filled="false" stroked="true" strokeweight=".48pt" strokecolor="#000000">
                <v:path arrowok="t"/>
              </v:shape>
            </v:group>
            <v:group style="position:absolute;left:2755;top:3083;width:10;height:2" coordorigin="2755,3083" coordsize="10,2">
              <v:shape style="position:absolute;left:2755;top:3083;width:10;height:2" coordorigin="2755,3083" coordsize="10,0" path="m2755,3083l2765,3083e" filled="false" stroked="true" strokeweight=".48pt" strokecolor="#000000">
                <v:path arrowok="t"/>
              </v:shape>
            </v:group>
            <v:group style="position:absolute;left:2774;top:3083;width:10;height:2" coordorigin="2774,3083" coordsize="10,2">
              <v:shape style="position:absolute;left:2774;top:3083;width:10;height:2" coordorigin="2774,3083" coordsize="10,0" path="m2774,3083l2784,3083e" filled="false" stroked="true" strokeweight=".48pt" strokecolor="#000000">
                <v:path arrowok="t"/>
              </v:shape>
            </v:group>
            <v:group style="position:absolute;left:2794;top:3083;width:10;height:2" coordorigin="2794,3083" coordsize="10,2">
              <v:shape style="position:absolute;left:2794;top:3083;width:10;height:2" coordorigin="2794,3083" coordsize="10,0" path="m2794,3083l2803,3083e" filled="false" stroked="true" strokeweight=".48pt" strokecolor="#000000">
                <v:path arrowok="t"/>
              </v:shape>
            </v:group>
            <v:group style="position:absolute;left:2813;top:3083;width:10;height:2" coordorigin="2813,3083" coordsize="10,2">
              <v:shape style="position:absolute;left:2813;top:3083;width:10;height:2" coordorigin="2813,3083" coordsize="10,0" path="m2813,3083l2822,3083e" filled="false" stroked="true" strokeweight=".48pt" strokecolor="#000000">
                <v:path arrowok="t"/>
              </v:shape>
            </v:group>
            <v:group style="position:absolute;left:2832;top:3083;width:10;height:2" coordorigin="2832,3083" coordsize="10,2">
              <v:shape style="position:absolute;left:2832;top:3083;width:10;height:2" coordorigin="2832,3083" coordsize="10,0" path="m2832,3083l2842,3083e" filled="false" stroked="true" strokeweight=".48pt" strokecolor="#000000">
                <v:path arrowok="t"/>
              </v:shape>
            </v:group>
            <v:group style="position:absolute;left:2851;top:3083;width:10;height:2" coordorigin="2851,3083" coordsize="10,2">
              <v:shape style="position:absolute;left:2851;top:3083;width:10;height:2" coordorigin="2851,3083" coordsize="10,0" path="m2851,3083l2861,3083e" filled="false" stroked="true" strokeweight=".48pt" strokecolor="#000000">
                <v:path arrowok="t"/>
              </v:shape>
            </v:group>
            <v:group style="position:absolute;left:2870;top:3083;width:10;height:2" coordorigin="2870,3083" coordsize="10,2">
              <v:shape style="position:absolute;left:2870;top:3083;width:10;height:2" coordorigin="2870,3083" coordsize="10,0" path="m2870,3083l2880,3083e" filled="false" stroked="true" strokeweight=".48pt" strokecolor="#000000">
                <v:path arrowok="t"/>
              </v:shape>
            </v:group>
            <v:group style="position:absolute;left:2890;top:3083;width:10;height:2" coordorigin="2890,3083" coordsize="10,2">
              <v:shape style="position:absolute;left:2890;top:3083;width:10;height:2" coordorigin="2890,3083" coordsize="10,0" path="m2890,3083l2899,3083e" filled="false" stroked="true" strokeweight=".48pt" strokecolor="#000000">
                <v:path arrowok="t"/>
              </v:shape>
            </v:group>
            <v:group style="position:absolute;left:2909;top:3083;width:10;height:2" coordorigin="2909,3083" coordsize="10,2">
              <v:shape style="position:absolute;left:2909;top:3083;width:10;height:2" coordorigin="2909,3083" coordsize="10,0" path="m2909,3083l2918,3083e" filled="false" stroked="true" strokeweight=".48pt" strokecolor="#000000">
                <v:path arrowok="t"/>
              </v:shape>
            </v:group>
            <v:group style="position:absolute;left:2928;top:3083;width:10;height:2" coordorigin="2928,3083" coordsize="10,2">
              <v:shape style="position:absolute;left:2928;top:3083;width:10;height:2" coordorigin="2928,3083" coordsize="10,0" path="m2928,3083l2938,3083e" filled="false" stroked="true" strokeweight=".48pt" strokecolor="#000000">
                <v:path arrowok="t"/>
              </v:shape>
            </v:group>
            <v:group style="position:absolute;left:2947;top:3083;width:10;height:2" coordorigin="2947,3083" coordsize="10,2">
              <v:shape style="position:absolute;left:2947;top:3083;width:10;height:2" coordorigin="2947,3083" coordsize="10,0" path="m2947,3083l2957,3083e" filled="false" stroked="true" strokeweight=".48pt" strokecolor="#000000">
                <v:path arrowok="t"/>
              </v:shape>
            </v:group>
            <v:group style="position:absolute;left:2966;top:3083;width:10;height:2" coordorigin="2966,3083" coordsize="10,2">
              <v:shape style="position:absolute;left:2966;top:3083;width:10;height:2" coordorigin="2966,3083" coordsize="10,0" path="m2966,3083l2976,3083e" filled="false" stroked="true" strokeweight=".48pt" strokecolor="#000000">
                <v:path arrowok="t"/>
              </v:shape>
            </v:group>
            <v:group style="position:absolute;left:2986;top:3083;width:10;height:2" coordorigin="2986,3083" coordsize="10,2">
              <v:shape style="position:absolute;left:2986;top:3083;width:10;height:2" coordorigin="2986,3083" coordsize="10,0" path="m2986,3083l2995,3083e" filled="false" stroked="true" strokeweight=".48pt" strokecolor="#000000">
                <v:path arrowok="t"/>
              </v:shape>
            </v:group>
            <v:group style="position:absolute;left:3005;top:3083;width:10;height:2" coordorigin="3005,3083" coordsize="10,2">
              <v:shape style="position:absolute;left:3005;top:3083;width:10;height:2" coordorigin="3005,3083" coordsize="10,0" path="m3005,3083l3014,3083e" filled="false" stroked="true" strokeweight=".48pt" strokecolor="#000000">
                <v:path arrowok="t"/>
              </v:shape>
            </v:group>
            <v:group style="position:absolute;left:3024;top:3083;width:10;height:2" coordorigin="3024,3083" coordsize="10,2">
              <v:shape style="position:absolute;left:3024;top:3083;width:10;height:2" coordorigin="3024,3083" coordsize="10,0" path="m3024,3083l3034,3083e" filled="false" stroked="true" strokeweight=".48pt" strokecolor="#000000">
                <v:path arrowok="t"/>
              </v:shape>
            </v:group>
            <v:group style="position:absolute;left:3043;top:3083;width:10;height:2" coordorigin="3043,3083" coordsize="10,2">
              <v:shape style="position:absolute;left:3043;top:3083;width:10;height:2" coordorigin="3043,3083" coordsize="10,0" path="m3043,3083l3053,3083e" filled="false" stroked="true" strokeweight=".48pt" strokecolor="#000000">
                <v:path arrowok="t"/>
              </v:shape>
            </v:group>
            <v:group style="position:absolute;left:3062;top:3083;width:10;height:2" coordorigin="3062,3083" coordsize="10,2">
              <v:shape style="position:absolute;left:3062;top:3083;width:10;height:2" coordorigin="3062,3083" coordsize="10,0" path="m3062,3083l3072,3083e" filled="false" stroked="true" strokeweight=".48pt" strokecolor="#000000">
                <v:path arrowok="t"/>
              </v:shape>
            </v:group>
            <v:group style="position:absolute;left:3082;top:3083;width:10;height:2" coordorigin="3082,3083" coordsize="10,2">
              <v:shape style="position:absolute;left:3082;top:3083;width:10;height:2" coordorigin="3082,3083" coordsize="10,0" path="m3082,3083l3091,3083e" filled="false" stroked="true" strokeweight=".48pt" strokecolor="#000000">
                <v:path arrowok="t"/>
              </v:shape>
            </v:group>
            <v:group style="position:absolute;left:3101;top:3083;width:10;height:2" coordorigin="3101,3083" coordsize="10,2">
              <v:shape style="position:absolute;left:3101;top:3083;width:10;height:2" coordorigin="3101,3083" coordsize="10,0" path="m3101,3083l3110,3083e" filled="false" stroked="true" strokeweight=".48pt" strokecolor="#000000">
                <v:path arrowok="t"/>
              </v:shape>
            </v:group>
            <v:group style="position:absolute;left:3120;top:3083;width:10;height:2" coordorigin="3120,3083" coordsize="10,2">
              <v:shape style="position:absolute;left:3120;top:3083;width:10;height:2" coordorigin="3120,3083" coordsize="10,0" path="m3120,3083l3130,3083e" filled="false" stroked="true" strokeweight=".48pt" strokecolor="#000000">
                <v:path arrowok="t"/>
              </v:shape>
            </v:group>
            <v:group style="position:absolute;left:3139;top:3083;width:10;height:2" coordorigin="3139,3083" coordsize="10,2">
              <v:shape style="position:absolute;left:3139;top:3083;width:10;height:2" coordorigin="3139,3083" coordsize="10,0" path="m3139,3083l3149,3083e" filled="false" stroked="true" strokeweight=".48pt" strokecolor="#000000">
                <v:path arrowok="t"/>
              </v:shape>
            </v:group>
            <v:group style="position:absolute;left:3158;top:3083;width:10;height:2" coordorigin="3158,3083" coordsize="10,2">
              <v:shape style="position:absolute;left:3158;top:3083;width:10;height:2" coordorigin="3158,3083" coordsize="10,0" path="m3158,3083l3168,3083e" filled="false" stroked="true" strokeweight=".48pt" strokecolor="#000000">
                <v:path arrowok="t"/>
              </v:shape>
            </v:group>
            <v:group style="position:absolute;left:3178;top:3083;width:10;height:2" coordorigin="3178,3083" coordsize="10,2">
              <v:shape style="position:absolute;left:3178;top:3083;width:10;height:2" coordorigin="3178,3083" coordsize="10,0" path="m3178,3083l3187,3083e" filled="false" stroked="true" strokeweight=".48pt" strokecolor="#000000">
                <v:path arrowok="t"/>
              </v:shape>
            </v:group>
            <v:group style="position:absolute;left:3197;top:3083;width:10;height:2" coordorigin="3197,3083" coordsize="10,2">
              <v:shape style="position:absolute;left:3197;top:3083;width:10;height:2" coordorigin="3197,3083" coordsize="10,0" path="m3197,3083l3206,3083e" filled="false" stroked="true" strokeweight=".48pt" strokecolor="#000000">
                <v:path arrowok="t"/>
              </v:shape>
            </v:group>
            <v:group style="position:absolute;left:3216;top:3083;width:10;height:2" coordorigin="3216,3083" coordsize="10,2">
              <v:shape style="position:absolute;left:3216;top:3083;width:10;height:2" coordorigin="3216,3083" coordsize="10,0" path="m3216,3083l3226,3083e" filled="false" stroked="true" strokeweight=".48pt" strokecolor="#000000">
                <v:path arrowok="t"/>
              </v:shape>
            </v:group>
            <v:group style="position:absolute;left:3235;top:3083;width:10;height:2" coordorigin="3235,3083" coordsize="10,2">
              <v:shape style="position:absolute;left:3235;top:3083;width:10;height:2" coordorigin="3235,3083" coordsize="10,0" path="m3235,3083l3245,3083e" filled="false" stroked="true" strokeweight=".48pt" strokecolor="#000000">
                <v:path arrowok="t"/>
              </v:shape>
            </v:group>
            <v:group style="position:absolute;left:3254;top:3083;width:10;height:2" coordorigin="3254,3083" coordsize="10,2">
              <v:shape style="position:absolute;left:3254;top:3083;width:10;height:2" coordorigin="3254,3083" coordsize="10,0" path="m3254,3083l3264,3083e" filled="false" stroked="true" strokeweight=".48pt" strokecolor="#000000">
                <v:path arrowok="t"/>
              </v:shape>
            </v:group>
            <v:group style="position:absolute;left:3274;top:3083;width:10;height:2" coordorigin="3274,3083" coordsize="10,2">
              <v:shape style="position:absolute;left:3274;top:3083;width:10;height:2" coordorigin="3274,3083" coordsize="10,0" path="m3274,3083l3283,3083e" filled="false" stroked="true" strokeweight=".48pt" strokecolor="#000000">
                <v:path arrowok="t"/>
              </v:shape>
            </v:group>
            <v:group style="position:absolute;left:3293;top:3083;width:10;height:2" coordorigin="3293,3083" coordsize="10,2">
              <v:shape style="position:absolute;left:3293;top:3083;width:10;height:2" coordorigin="3293,3083" coordsize="10,0" path="m3293,3083l3302,3083e" filled="false" stroked="true" strokeweight=".48pt" strokecolor="#000000">
                <v:path arrowok="t"/>
              </v:shape>
            </v:group>
            <v:group style="position:absolute;left:3312;top:3083;width:10;height:2" coordorigin="3312,3083" coordsize="10,2">
              <v:shape style="position:absolute;left:3312;top:3083;width:10;height:2" coordorigin="3312,3083" coordsize="10,0" path="m3312,3083l3322,3083e" filled="false" stroked="true" strokeweight=".48pt" strokecolor="#000000">
                <v:path arrowok="t"/>
              </v:shape>
            </v:group>
            <v:group style="position:absolute;left:3331;top:3083;width:10;height:2" coordorigin="3331,3083" coordsize="10,2">
              <v:shape style="position:absolute;left:3331;top:3083;width:10;height:2" coordorigin="3331,3083" coordsize="10,0" path="m3331,3083l3341,3083e" filled="false" stroked="true" strokeweight=".48pt" strokecolor="#000000">
                <v:path arrowok="t"/>
              </v:shape>
            </v:group>
            <v:group style="position:absolute;left:3350;top:3083;width:10;height:2" coordorigin="3350,3083" coordsize="10,2">
              <v:shape style="position:absolute;left:3350;top:3083;width:10;height:2" coordorigin="3350,3083" coordsize="10,0" path="m3350,3083l3360,3083e" filled="false" stroked="true" strokeweight=".48pt" strokecolor="#000000">
                <v:path arrowok="t"/>
              </v:shape>
            </v:group>
            <v:group style="position:absolute;left:3370;top:3083;width:10;height:2" coordorigin="3370,3083" coordsize="10,2">
              <v:shape style="position:absolute;left:3370;top:3083;width:10;height:2" coordorigin="3370,3083" coordsize="10,0" path="m3370,3083l3379,3083e" filled="false" stroked="true" strokeweight=".48pt" strokecolor="#000000">
                <v:path arrowok="t"/>
              </v:shape>
            </v:group>
            <v:group style="position:absolute;left:3389;top:3083;width:10;height:2" coordorigin="3389,3083" coordsize="10,2">
              <v:shape style="position:absolute;left:3389;top:3083;width:10;height:2" coordorigin="3389,3083" coordsize="10,0" path="m3389,3083l3398,3083e" filled="false" stroked="true" strokeweight=".48pt" strokecolor="#000000">
                <v:path arrowok="t"/>
              </v:shape>
            </v:group>
            <v:group style="position:absolute;left:3408;top:3083;width:10;height:2" coordorigin="3408,3083" coordsize="10,2">
              <v:shape style="position:absolute;left:3408;top:3083;width:10;height:2" coordorigin="3408,3083" coordsize="10,0" path="m3408,3083l3418,3083e" filled="false" stroked="true" strokeweight=".48pt" strokecolor="#000000">
                <v:path arrowok="t"/>
              </v:shape>
            </v:group>
            <v:group style="position:absolute;left:3427;top:3083;width:10;height:2" coordorigin="3427,3083" coordsize="10,2">
              <v:shape style="position:absolute;left:3427;top:3083;width:10;height:2" coordorigin="3427,3083" coordsize="10,0" path="m3427,3083l3437,3083e" filled="false" stroked="true" strokeweight=".48pt" strokecolor="#000000">
                <v:path arrowok="t"/>
              </v:shape>
            </v:group>
            <v:group style="position:absolute;left:3446;top:3083;width:10;height:2" coordorigin="3446,3083" coordsize="10,2">
              <v:shape style="position:absolute;left:3446;top:3083;width:10;height:2" coordorigin="3446,3083" coordsize="10,0" path="m3446,3083l3456,3083e" filled="false" stroked="true" strokeweight=".48pt" strokecolor="#000000">
                <v:path arrowok="t"/>
              </v:shape>
            </v:group>
            <v:group style="position:absolute;left:3466;top:3083;width:10;height:2" coordorigin="3466,3083" coordsize="10,2">
              <v:shape style="position:absolute;left:3466;top:3083;width:10;height:2" coordorigin="3466,3083" coordsize="10,0" path="m3466,3083l3475,3083e" filled="false" stroked="true" strokeweight=".48pt" strokecolor="#000000">
                <v:path arrowok="t"/>
              </v:shape>
            </v:group>
            <v:group style="position:absolute;left:3485;top:3083;width:10;height:2" coordorigin="3485,3083" coordsize="10,2">
              <v:shape style="position:absolute;left:3485;top:3083;width:10;height:2" coordorigin="3485,3083" coordsize="10,0" path="m3485,3083l3494,3083e" filled="false" stroked="true" strokeweight=".48pt" strokecolor="#000000">
                <v:path arrowok="t"/>
              </v:shape>
            </v:group>
            <v:group style="position:absolute;left:3504;top:3083;width:10;height:2" coordorigin="3504,3083" coordsize="10,2">
              <v:shape style="position:absolute;left:3504;top:3083;width:10;height:2" coordorigin="3504,3083" coordsize="10,0" path="m3504,3083l3514,3083e" filled="false" stroked="true" strokeweight=".48pt" strokecolor="#000000">
                <v:path arrowok="t"/>
              </v:shape>
            </v:group>
            <v:group style="position:absolute;left:3523;top:3083;width:10;height:2" coordorigin="3523,3083" coordsize="10,2">
              <v:shape style="position:absolute;left:3523;top:3083;width:10;height:2" coordorigin="3523,3083" coordsize="10,0" path="m3523,3083l3533,3083e" filled="false" stroked="true" strokeweight=".48pt" strokecolor="#000000">
                <v:path arrowok="t"/>
              </v:shape>
            </v:group>
            <v:group style="position:absolute;left:3542;top:3083;width:10;height:2" coordorigin="3542,3083" coordsize="10,2">
              <v:shape style="position:absolute;left:3542;top:3083;width:10;height:2" coordorigin="3542,3083" coordsize="10,0" path="m3542,3083l3552,3083e" filled="false" stroked="true" strokeweight=".48pt" strokecolor="#000000">
                <v:path arrowok="t"/>
              </v:shape>
            </v:group>
            <v:group style="position:absolute;left:3562;top:3083;width:10;height:2" coordorigin="3562,3083" coordsize="10,2">
              <v:shape style="position:absolute;left:3562;top:3083;width:10;height:2" coordorigin="3562,3083" coordsize="10,0" path="m3562,3083l3571,3083e" filled="false" stroked="true" strokeweight=".48pt" strokecolor="#000000">
                <v:path arrowok="t"/>
              </v:shape>
            </v:group>
            <v:group style="position:absolute;left:3581;top:3083;width:10;height:2" coordorigin="3581,3083" coordsize="10,2">
              <v:shape style="position:absolute;left:3581;top:3083;width:10;height:2" coordorigin="3581,3083" coordsize="10,0" path="m3581,3083l3590,3083e" filled="false" stroked="true" strokeweight=".48pt" strokecolor="#000000">
                <v:path arrowok="t"/>
              </v:shape>
            </v:group>
            <v:group style="position:absolute;left:3600;top:3083;width:10;height:2" coordorigin="3600,3083" coordsize="10,2">
              <v:shape style="position:absolute;left:3600;top:3083;width:10;height:2" coordorigin="3600,3083" coordsize="10,0" path="m3600,3083l3610,3083e" filled="false" stroked="true" strokeweight=".48pt" strokecolor="#000000">
                <v:path arrowok="t"/>
              </v:shape>
            </v:group>
            <v:group style="position:absolute;left:3619;top:3083;width:10;height:2" coordorigin="3619,3083" coordsize="10,2">
              <v:shape style="position:absolute;left:3619;top:3083;width:10;height:2" coordorigin="3619,3083" coordsize="10,0" path="m3619,3083l3629,3083e" filled="false" stroked="true" strokeweight=".48pt" strokecolor="#000000">
                <v:path arrowok="t"/>
              </v:shape>
            </v:group>
            <v:group style="position:absolute;left:3638;top:3083;width:10;height:2" coordorigin="3638,3083" coordsize="10,2">
              <v:shape style="position:absolute;left:3638;top:3083;width:10;height:2" coordorigin="3638,3083" coordsize="10,0" path="m3638,3083l3648,3083e" filled="false" stroked="true" strokeweight=".48pt" strokecolor="#000000">
                <v:path arrowok="t"/>
              </v:shape>
            </v:group>
            <v:group style="position:absolute;left:3658;top:3083;width:10;height:2" coordorigin="3658,3083" coordsize="10,2">
              <v:shape style="position:absolute;left:3658;top:3083;width:10;height:2" coordorigin="3658,3083" coordsize="10,0" path="m3658,3083l3667,3083e" filled="false" stroked="true" strokeweight=".48pt" strokecolor="#000000">
                <v:path arrowok="t"/>
              </v:shape>
            </v:group>
            <v:group style="position:absolute;left:3677;top:3083;width:10;height:2" coordorigin="3677,3083" coordsize="10,2">
              <v:shape style="position:absolute;left:3677;top:3083;width:10;height:2" coordorigin="3677,3083" coordsize="10,0" path="m3677,3083l3686,3083e" filled="false" stroked="true" strokeweight=".48pt" strokecolor="#000000">
                <v:path arrowok="t"/>
              </v:shape>
            </v:group>
            <v:group style="position:absolute;left:3696;top:3083;width:10;height:2" coordorigin="3696,3083" coordsize="10,2">
              <v:shape style="position:absolute;left:3696;top:3083;width:10;height:2" coordorigin="3696,3083" coordsize="10,0" path="m3696,3083l3706,3083e" filled="false" stroked="true" strokeweight=".48pt" strokecolor="#000000">
                <v:path arrowok="t"/>
              </v:shape>
            </v:group>
            <v:group style="position:absolute;left:3715;top:3083;width:10;height:2" coordorigin="3715,3083" coordsize="10,2">
              <v:shape style="position:absolute;left:3715;top:3083;width:10;height:2" coordorigin="3715,3083" coordsize="10,0" path="m3715,3083l3725,3083e" filled="false" stroked="true" strokeweight=".48pt" strokecolor="#000000">
                <v:path arrowok="t"/>
              </v:shape>
            </v:group>
            <v:group style="position:absolute;left:3734;top:3083;width:10;height:2" coordorigin="3734,3083" coordsize="10,2">
              <v:shape style="position:absolute;left:3734;top:3083;width:10;height:2" coordorigin="3734,3083" coordsize="10,0" path="m3734,3083l3744,3083e" filled="false" stroked="true" strokeweight=".48pt" strokecolor="#000000">
                <v:path arrowok="t"/>
              </v:shape>
            </v:group>
            <v:group style="position:absolute;left:3754;top:3083;width:10;height:2" coordorigin="3754,3083" coordsize="10,2">
              <v:shape style="position:absolute;left:3754;top:3083;width:10;height:2" coordorigin="3754,3083" coordsize="10,0" path="m3754,3083l3763,3083e" filled="false" stroked="true" strokeweight=".48pt" strokecolor="#000000">
                <v:path arrowok="t"/>
              </v:shape>
            </v:group>
            <v:group style="position:absolute;left:3773;top:3083;width:10;height:2" coordorigin="3773,3083" coordsize="10,2">
              <v:shape style="position:absolute;left:3773;top:3083;width:10;height:2" coordorigin="3773,3083" coordsize="10,0" path="m3773,3083l3782,3083e" filled="false" stroked="true" strokeweight=".48pt" strokecolor="#000000">
                <v:path arrowok="t"/>
              </v:shape>
            </v:group>
            <v:group style="position:absolute;left:3792;top:3083;width:10;height:2" coordorigin="3792,3083" coordsize="10,2">
              <v:shape style="position:absolute;left:3792;top:3083;width:10;height:2" coordorigin="3792,3083" coordsize="10,0" path="m3792,3083l3802,3083e" filled="false" stroked="true" strokeweight=".48pt" strokecolor="#000000">
                <v:path arrowok="t"/>
              </v:shape>
            </v:group>
            <v:group style="position:absolute;left:3811;top:3083;width:10;height:2" coordorigin="3811,3083" coordsize="10,2">
              <v:shape style="position:absolute;left:3811;top:3083;width:10;height:2" coordorigin="3811,3083" coordsize="10,0" path="m3811,3083l3821,3083e" filled="false" stroked="true" strokeweight=".48pt" strokecolor="#000000">
                <v:path arrowok="t"/>
              </v:shape>
            </v:group>
            <v:group style="position:absolute;left:3830;top:3083;width:10;height:2" coordorigin="3830,3083" coordsize="10,2">
              <v:shape style="position:absolute;left:3830;top:3083;width:10;height:2" coordorigin="3830,3083" coordsize="10,0" path="m3830,3083l3840,3083e" filled="false" stroked="true" strokeweight=".48pt" strokecolor="#000000">
                <v:path arrowok="t"/>
              </v:shape>
            </v:group>
            <v:group style="position:absolute;left:3850;top:3083;width:10;height:2" coordorigin="3850,3083" coordsize="10,2">
              <v:shape style="position:absolute;left:3850;top:3083;width:10;height:2" coordorigin="3850,3083" coordsize="10,0" path="m3850,3083l3859,3083e" filled="false" stroked="true" strokeweight=".48pt" strokecolor="#000000">
                <v:path arrowok="t"/>
              </v:shape>
            </v:group>
            <v:group style="position:absolute;left:3869;top:3083;width:10;height:2" coordorigin="3869,3083" coordsize="10,2">
              <v:shape style="position:absolute;left:3869;top:3083;width:10;height:2" coordorigin="3869,3083" coordsize="10,0" path="m3869,3083l3878,3083e" filled="false" stroked="true" strokeweight=".48pt" strokecolor="#000000">
                <v:path arrowok="t"/>
              </v:shape>
            </v:group>
            <v:group style="position:absolute;left:3888;top:3083;width:10;height:2" coordorigin="3888,3083" coordsize="10,2">
              <v:shape style="position:absolute;left:3888;top:3083;width:10;height:2" coordorigin="3888,3083" coordsize="10,0" path="m3888,3083l3898,3083e" filled="false" stroked="true" strokeweight=".48pt" strokecolor="#000000">
                <v:path arrowok="t"/>
              </v:shape>
            </v:group>
            <v:group style="position:absolute;left:3907;top:3083;width:10;height:2" coordorigin="3907,3083" coordsize="10,2">
              <v:shape style="position:absolute;left:3907;top:3083;width:10;height:2" coordorigin="3907,3083" coordsize="10,0" path="m3907,3083l3917,3083e" filled="false" stroked="true" strokeweight=".48pt" strokecolor="#000000">
                <v:path arrowok="t"/>
              </v:shape>
            </v:group>
            <v:group style="position:absolute;left:3926;top:3083;width:10;height:2" coordorigin="3926,3083" coordsize="10,2">
              <v:shape style="position:absolute;left:3926;top:3083;width:10;height:2" coordorigin="3926,3083" coordsize="10,0" path="m3926,3083l3936,3083e" filled="false" stroked="true" strokeweight=".48pt" strokecolor="#000000">
                <v:path arrowok="t"/>
              </v:shape>
            </v:group>
            <v:group style="position:absolute;left:3946;top:3083;width:10;height:2" coordorigin="3946,3083" coordsize="10,2">
              <v:shape style="position:absolute;left:3946;top:3083;width:10;height:2" coordorigin="3946,3083" coordsize="10,0" path="m3946,3083l3955,3083e" filled="false" stroked="true" strokeweight=".48pt" strokecolor="#000000">
                <v:path arrowok="t"/>
              </v:shape>
            </v:group>
            <v:group style="position:absolute;left:3965;top:3083;width:10;height:2" coordorigin="3965,3083" coordsize="10,2">
              <v:shape style="position:absolute;left:3965;top:3083;width:10;height:2" coordorigin="3965,3083" coordsize="10,0" path="m3965,3083l3974,3083e" filled="false" stroked="true" strokeweight=".48pt" strokecolor="#000000">
                <v:path arrowok="t"/>
              </v:shape>
            </v:group>
            <v:group style="position:absolute;left:3984;top:3083;width:10;height:2" coordorigin="3984,3083" coordsize="10,2">
              <v:shape style="position:absolute;left:3984;top:3083;width:10;height:2" coordorigin="3984,3083" coordsize="10,0" path="m3984,3083l3994,3083e" filled="false" stroked="true" strokeweight=".48pt" strokecolor="#000000">
                <v:path arrowok="t"/>
              </v:shape>
            </v:group>
            <v:group style="position:absolute;left:4003;top:3083;width:10;height:2" coordorigin="4003,3083" coordsize="10,2">
              <v:shape style="position:absolute;left:4003;top:3083;width:10;height:2" coordorigin="4003,3083" coordsize="10,0" path="m4003,3083l4013,3083e" filled="false" stroked="true" strokeweight=".48pt" strokecolor="#000000">
                <v:path arrowok="t"/>
              </v:shape>
            </v:group>
            <v:group style="position:absolute;left:4022;top:3083;width:10;height:2" coordorigin="4022,3083" coordsize="10,2">
              <v:shape style="position:absolute;left:4022;top:3083;width:10;height:2" coordorigin="4022,3083" coordsize="10,0" path="m4022,3083l4032,3083e" filled="false" stroked="true" strokeweight=".48pt" strokecolor="#000000">
                <v:path arrowok="t"/>
              </v:shape>
            </v:group>
            <v:group style="position:absolute;left:4042;top:3083;width:10;height:2" coordorigin="4042,3083" coordsize="10,2">
              <v:shape style="position:absolute;left:4042;top:3083;width:10;height:2" coordorigin="4042,3083" coordsize="10,0" path="m4042,3083l4051,3083e" filled="false" stroked="true" strokeweight=".48pt" strokecolor="#000000">
                <v:path arrowok="t"/>
              </v:shape>
            </v:group>
            <v:group style="position:absolute;left:4061;top:3083;width:10;height:2" coordorigin="4061,3083" coordsize="10,2">
              <v:shape style="position:absolute;left:4061;top:3083;width:10;height:2" coordorigin="4061,3083" coordsize="10,0" path="m4061,3083l4070,3083e" filled="false" stroked="true" strokeweight=".48pt" strokecolor="#000000">
                <v:path arrowok="t"/>
              </v:shape>
            </v:group>
            <v:group style="position:absolute;left:4080;top:3083;width:10;height:2" coordorigin="4080,3083" coordsize="10,2">
              <v:shape style="position:absolute;left:4080;top:3083;width:10;height:2" coordorigin="4080,3083" coordsize="10,0" path="m4080,3083l4090,3083e" filled="false" stroked="true" strokeweight=".48pt" strokecolor="#000000">
                <v:path arrowok="t"/>
              </v:shape>
            </v:group>
            <v:group style="position:absolute;left:4099;top:3083;width:10;height:2" coordorigin="4099,3083" coordsize="10,2">
              <v:shape style="position:absolute;left:4099;top:3083;width:10;height:2" coordorigin="4099,3083" coordsize="10,0" path="m4099,3083l4109,3083e" filled="false" stroked="true" strokeweight=".48pt" strokecolor="#000000">
                <v:path arrowok="t"/>
              </v:shape>
            </v:group>
            <v:group style="position:absolute;left:4118;top:3083;width:10;height:2" coordorigin="4118,3083" coordsize="10,2">
              <v:shape style="position:absolute;left:4118;top:3083;width:10;height:2" coordorigin="4118,3083" coordsize="10,0" path="m4118,3083l4128,3083e" filled="false" stroked="true" strokeweight=".48pt" strokecolor="#000000">
                <v:path arrowok="t"/>
              </v:shape>
            </v:group>
            <v:group style="position:absolute;left:4138;top:3083;width:10;height:2" coordorigin="4138,3083" coordsize="10,2">
              <v:shape style="position:absolute;left:4138;top:3083;width:10;height:2" coordorigin="4138,3083" coordsize="10,0" path="m4138,3083l4147,3083e" filled="false" stroked="true" strokeweight=".48pt" strokecolor="#000000">
                <v:path arrowok="t"/>
              </v:shape>
            </v:group>
            <v:group style="position:absolute;left:4157;top:3083;width:10;height:2" coordorigin="4157,3083" coordsize="10,2">
              <v:shape style="position:absolute;left:4157;top:3083;width:10;height:2" coordorigin="4157,3083" coordsize="10,0" path="m4157,3083l4166,3083e" filled="false" stroked="true" strokeweight=".48pt" strokecolor="#000000">
                <v:path arrowok="t"/>
              </v:shape>
            </v:group>
            <v:group style="position:absolute;left:4176;top:3083;width:10;height:2" coordorigin="4176,3083" coordsize="10,2">
              <v:shape style="position:absolute;left:4176;top:3083;width:10;height:2" coordorigin="4176,3083" coordsize="10,0" path="m4176,3083l4186,3083e" filled="false" stroked="true" strokeweight=".48pt" strokecolor="#000000">
                <v:path arrowok="t"/>
              </v:shape>
            </v:group>
            <v:group style="position:absolute;left:4195;top:3083;width:10;height:2" coordorigin="4195,3083" coordsize="10,2">
              <v:shape style="position:absolute;left:4195;top:3083;width:10;height:2" coordorigin="4195,3083" coordsize="10,0" path="m4195,3083l4205,3083e" filled="false" stroked="true" strokeweight=".48pt" strokecolor="#000000">
                <v:path arrowok="t"/>
              </v:shape>
            </v:group>
            <v:group style="position:absolute;left:4214;top:3083;width:10;height:2" coordorigin="4214,3083" coordsize="10,2">
              <v:shape style="position:absolute;left:4214;top:3083;width:10;height:2" coordorigin="4214,3083" coordsize="10,0" path="m4214,3083l4224,3083e" filled="false" stroked="true" strokeweight=".48pt" strokecolor="#000000">
                <v:path arrowok="t"/>
              </v:shape>
            </v:group>
            <v:group style="position:absolute;left:4234;top:3083;width:10;height:2" coordorigin="4234,3083" coordsize="10,2">
              <v:shape style="position:absolute;left:4234;top:3083;width:10;height:2" coordorigin="4234,3083" coordsize="10,0" path="m4234,3083l4243,3083e" filled="false" stroked="true" strokeweight=".48pt" strokecolor="#000000">
                <v:path arrowok="t"/>
              </v:shape>
            </v:group>
            <v:group style="position:absolute;left:4253;top:3083;width:10;height:2" coordorigin="4253,3083" coordsize="10,2">
              <v:shape style="position:absolute;left:4253;top:3083;width:10;height:2" coordorigin="4253,3083" coordsize="10,0" path="m4253,3083l4262,3083e" filled="false" stroked="true" strokeweight=".48pt" strokecolor="#000000">
                <v:path arrowok="t"/>
              </v:shape>
            </v:group>
            <v:group style="position:absolute;left:4272;top:3083;width:10;height:2" coordorigin="4272,3083" coordsize="10,2">
              <v:shape style="position:absolute;left:4272;top:3083;width:10;height:2" coordorigin="4272,3083" coordsize="10,0" path="m4272,3083l4282,3083e" filled="false" stroked="true" strokeweight=".48pt" strokecolor="#000000">
                <v:path arrowok="t"/>
              </v:shape>
            </v:group>
            <v:group style="position:absolute;left:4291;top:3083;width:10;height:2" coordorigin="4291,3083" coordsize="10,2">
              <v:shape style="position:absolute;left:4291;top:3083;width:10;height:2" coordorigin="4291,3083" coordsize="10,0" path="m4291,3083l4301,3083e" filled="false" stroked="true" strokeweight=".48pt" strokecolor="#000000">
                <v:path arrowok="t"/>
              </v:shape>
            </v:group>
            <v:group style="position:absolute;left:4310;top:3083;width:10;height:2" coordorigin="4310,3083" coordsize="10,2">
              <v:shape style="position:absolute;left:4310;top:3083;width:10;height:2" coordorigin="4310,3083" coordsize="10,0" path="m4310,3083l4320,3083e" filled="false" stroked="true" strokeweight=".48pt" strokecolor="#000000">
                <v:path arrowok="t"/>
              </v:shape>
            </v:group>
            <v:group style="position:absolute;left:4330;top:3083;width:10;height:2" coordorigin="4330,3083" coordsize="10,2">
              <v:shape style="position:absolute;left:4330;top:3083;width:10;height:2" coordorigin="4330,3083" coordsize="10,0" path="m4330,3083l4339,3083e" filled="false" stroked="true" strokeweight=".48pt" strokecolor="#000000">
                <v:path arrowok="t"/>
              </v:shape>
            </v:group>
            <v:group style="position:absolute;left:4349;top:3083;width:10;height:2" coordorigin="4349,3083" coordsize="10,2">
              <v:shape style="position:absolute;left:4349;top:3083;width:10;height:2" coordorigin="4349,3083" coordsize="10,0" path="m4349,3083l4358,3083e" filled="false" stroked="true" strokeweight=".48pt" strokecolor="#000000">
                <v:path arrowok="t"/>
              </v:shape>
            </v:group>
            <v:group style="position:absolute;left:4368;top:3083;width:10;height:2" coordorigin="4368,3083" coordsize="10,2">
              <v:shape style="position:absolute;left:4368;top:3083;width:10;height:2" coordorigin="4368,3083" coordsize="10,0" path="m4368,3083l4378,3083e" filled="false" stroked="true" strokeweight=".48pt" strokecolor="#000000">
                <v:path arrowok="t"/>
              </v:shape>
            </v:group>
            <v:group style="position:absolute;left:4387;top:3083;width:10;height:2" coordorigin="4387,3083" coordsize="10,2">
              <v:shape style="position:absolute;left:4387;top:3083;width:10;height:2" coordorigin="4387,3083" coordsize="10,0" path="m4387,3083l4397,3083e" filled="false" stroked="true" strokeweight=".48pt" strokecolor="#000000">
                <v:path arrowok="t"/>
              </v:shape>
            </v:group>
            <v:group style="position:absolute;left:4406;top:3083;width:10;height:2" coordorigin="4406,3083" coordsize="10,2">
              <v:shape style="position:absolute;left:4406;top:3083;width:10;height:2" coordorigin="4406,3083" coordsize="10,0" path="m4406,3083l4416,3083e" filled="false" stroked="true" strokeweight=".48pt" strokecolor="#000000">
                <v:path arrowok="t"/>
              </v:shape>
            </v:group>
            <v:group style="position:absolute;left:4426;top:3083;width:10;height:2" coordorigin="4426,3083" coordsize="10,2">
              <v:shape style="position:absolute;left:4426;top:3083;width:10;height:2" coordorigin="4426,3083" coordsize="10,0" path="m4426,3083l4435,3083e" filled="false" stroked="true" strokeweight=".48pt" strokecolor="#000000">
                <v:path arrowok="t"/>
              </v:shape>
            </v:group>
            <v:group style="position:absolute;left:4445;top:3083;width:10;height:2" coordorigin="4445,3083" coordsize="10,2">
              <v:shape style="position:absolute;left:4445;top:3083;width:10;height:2" coordorigin="4445,3083" coordsize="10,0" path="m4445,3083l4454,3083e" filled="false" stroked="true" strokeweight=".48pt" strokecolor="#000000">
                <v:path arrowok="t"/>
              </v:shape>
            </v:group>
            <v:group style="position:absolute;left:4464;top:3083;width:10;height:2" coordorigin="4464,3083" coordsize="10,2">
              <v:shape style="position:absolute;left:4464;top:3083;width:10;height:2" coordorigin="4464,3083" coordsize="10,0" path="m4464,3083l4474,3083e" filled="false" stroked="true" strokeweight=".48pt" strokecolor="#000000">
                <v:path arrowok="t"/>
              </v:shape>
            </v:group>
            <v:group style="position:absolute;left:4483;top:3083;width:10;height:2" coordorigin="4483,3083" coordsize="10,2">
              <v:shape style="position:absolute;left:4483;top:3083;width:10;height:2" coordorigin="4483,3083" coordsize="10,0" path="m4483,3083l4493,3083e" filled="false" stroked="true" strokeweight=".48pt" strokecolor="#000000">
                <v:path arrowok="t"/>
              </v:shape>
            </v:group>
            <v:group style="position:absolute;left:4502;top:3083;width:10;height:2" coordorigin="4502,3083" coordsize="10,2">
              <v:shape style="position:absolute;left:4502;top:3083;width:10;height:2" coordorigin="4502,3083" coordsize="10,0" path="m4502,3083l4512,3083e" filled="false" stroked="true" strokeweight=".48pt" strokecolor="#000000">
                <v:path arrowok="t"/>
              </v:shape>
            </v:group>
            <v:group style="position:absolute;left:4522;top:3083;width:10;height:2" coordorigin="4522,3083" coordsize="10,2">
              <v:shape style="position:absolute;left:4522;top:3083;width:10;height:2" coordorigin="4522,3083" coordsize="10,0" path="m4522,3083l4531,3083e" filled="false" stroked="true" strokeweight=".48pt" strokecolor="#000000">
                <v:path arrowok="t"/>
              </v:shape>
            </v:group>
            <v:group style="position:absolute;left:4541;top:3083;width:10;height:2" coordorigin="4541,3083" coordsize="10,2">
              <v:shape style="position:absolute;left:4541;top:3083;width:10;height:2" coordorigin="4541,3083" coordsize="10,0" path="m4541,3083l4550,3083e" filled="false" stroked="true" strokeweight=".48pt" strokecolor="#000000">
                <v:path arrowok="t"/>
              </v:shape>
            </v:group>
            <v:group style="position:absolute;left:4560;top:3083;width:10;height:2" coordorigin="4560,3083" coordsize="10,2">
              <v:shape style="position:absolute;left:4560;top:3083;width:10;height:2" coordorigin="4560,3083" coordsize="10,0" path="m4560,3083l4570,3083e" filled="false" stroked="true" strokeweight=".48pt" strokecolor="#000000">
                <v:path arrowok="t"/>
              </v:shape>
            </v:group>
            <v:group style="position:absolute;left:4579;top:3083;width:10;height:2" coordorigin="4579,3083" coordsize="10,2">
              <v:shape style="position:absolute;left:4579;top:3083;width:10;height:2" coordorigin="4579,3083" coordsize="10,0" path="m4579,3083l4589,3083e" filled="false" stroked="true" strokeweight=".48pt" strokecolor="#000000">
                <v:path arrowok="t"/>
              </v:shape>
            </v:group>
            <v:group style="position:absolute;left:4598;top:3083;width:10;height:2" coordorigin="4598,3083" coordsize="10,2">
              <v:shape style="position:absolute;left:4598;top:3083;width:10;height:2" coordorigin="4598,3083" coordsize="10,0" path="m4598,3083l4608,3083e" filled="false" stroked="true" strokeweight=".48pt" strokecolor="#000000">
                <v:path arrowok="t"/>
              </v:shape>
            </v:group>
            <v:group style="position:absolute;left:4618;top:3083;width:10;height:2" coordorigin="4618,3083" coordsize="10,2">
              <v:shape style="position:absolute;left:4618;top:3083;width:10;height:2" coordorigin="4618,3083" coordsize="10,0" path="m4618,3083l4627,3083e" filled="false" stroked="true" strokeweight=".48pt" strokecolor="#000000">
                <v:path arrowok="t"/>
              </v:shape>
            </v:group>
            <v:group style="position:absolute;left:4637;top:3083;width:10;height:2" coordorigin="4637,3083" coordsize="10,2">
              <v:shape style="position:absolute;left:4637;top:3083;width:10;height:2" coordorigin="4637,3083" coordsize="10,0" path="m4637,3083l4646,3083e" filled="false" stroked="true" strokeweight=".48pt" strokecolor="#000000">
                <v:path arrowok="t"/>
              </v:shape>
            </v:group>
            <v:group style="position:absolute;left:4656;top:3083;width:10;height:2" coordorigin="4656,3083" coordsize="10,2">
              <v:shape style="position:absolute;left:4656;top:3083;width:10;height:2" coordorigin="4656,3083" coordsize="10,0" path="m4656,3083l4666,3083e" filled="false" stroked="true" strokeweight=".48pt" strokecolor="#000000">
                <v:path arrowok="t"/>
              </v:shape>
            </v:group>
            <v:group style="position:absolute;left:4675;top:3083;width:10;height:2" coordorigin="4675,3083" coordsize="10,2">
              <v:shape style="position:absolute;left:4675;top:3083;width:10;height:2" coordorigin="4675,3083" coordsize="10,0" path="m4675,3083l4685,3083e" filled="false" stroked="true" strokeweight=".48pt" strokecolor="#000000">
                <v:path arrowok="t"/>
              </v:shape>
            </v:group>
            <v:group style="position:absolute;left:4694;top:3083;width:10;height:2" coordorigin="4694,3083" coordsize="10,2">
              <v:shape style="position:absolute;left:4694;top:3083;width:10;height:2" coordorigin="4694,3083" coordsize="10,0" path="m4694,3083l4704,3083e" filled="false" stroked="true" strokeweight=".48pt" strokecolor="#000000">
                <v:path arrowok="t"/>
              </v:shape>
            </v:group>
            <v:group style="position:absolute;left:4714;top:3083;width:10;height:2" coordorigin="4714,3083" coordsize="10,2">
              <v:shape style="position:absolute;left:4714;top:3083;width:10;height:2" coordorigin="4714,3083" coordsize="10,0" path="m4714,3083l4723,3083e" filled="false" stroked="true" strokeweight=".48pt" strokecolor="#000000">
                <v:path arrowok="t"/>
              </v:shape>
            </v:group>
            <v:group style="position:absolute;left:4733;top:3083;width:10;height:2" coordorigin="4733,3083" coordsize="10,2">
              <v:shape style="position:absolute;left:4733;top:3083;width:10;height:2" coordorigin="4733,3083" coordsize="10,0" path="m4733,3083l4742,3083e" filled="false" stroked="true" strokeweight=".48pt" strokecolor="#000000">
                <v:path arrowok="t"/>
              </v:shape>
            </v:group>
            <v:group style="position:absolute;left:4752;top:3083;width:10;height:2" coordorigin="4752,3083" coordsize="10,2">
              <v:shape style="position:absolute;left:4752;top:3083;width:10;height:2" coordorigin="4752,3083" coordsize="10,0" path="m4752,3083l4762,3083e" filled="false" stroked="true" strokeweight=".48pt" strokecolor="#000000">
                <v:path arrowok="t"/>
              </v:shape>
            </v:group>
            <v:group style="position:absolute;left:4771;top:3083;width:10;height:2" coordorigin="4771,3083" coordsize="10,2">
              <v:shape style="position:absolute;left:4771;top:3083;width:10;height:2" coordorigin="4771,3083" coordsize="10,0" path="m4771,3083l4781,3083e" filled="false" stroked="true" strokeweight=".48pt" strokecolor="#000000">
                <v:path arrowok="t"/>
              </v:shape>
            </v:group>
            <v:group style="position:absolute;left:4790;top:3083;width:10;height:2" coordorigin="4790,3083" coordsize="10,2">
              <v:shape style="position:absolute;left:4790;top:3083;width:10;height:2" coordorigin="4790,3083" coordsize="10,0" path="m4790,3083l4800,3083e" filled="false" stroked="true" strokeweight=".48pt" strokecolor="#000000">
                <v:path arrowok="t"/>
              </v:shape>
            </v:group>
            <v:group style="position:absolute;left:4810;top:3083;width:10;height:2" coordorigin="4810,3083" coordsize="10,2">
              <v:shape style="position:absolute;left:4810;top:3083;width:10;height:2" coordorigin="4810,3083" coordsize="10,0" path="m4810,3083l4819,3083e" filled="false" stroked="true" strokeweight=".48pt" strokecolor="#000000">
                <v:path arrowok="t"/>
              </v:shape>
            </v:group>
            <v:group style="position:absolute;left:4829;top:3083;width:10;height:2" coordorigin="4829,3083" coordsize="10,2">
              <v:shape style="position:absolute;left:4829;top:3083;width:10;height:2" coordorigin="4829,3083" coordsize="10,0" path="m4829,3083l4838,3083e" filled="false" stroked="true" strokeweight=".48pt" strokecolor="#000000">
                <v:path arrowok="t"/>
              </v:shape>
            </v:group>
            <v:group style="position:absolute;left:4848;top:3083;width:10;height:2" coordorigin="4848,3083" coordsize="10,2">
              <v:shape style="position:absolute;left:4848;top:3083;width:10;height:2" coordorigin="4848,3083" coordsize="10,0" path="m4848,3083l4858,3083e" filled="false" stroked="true" strokeweight=".48pt" strokecolor="#000000">
                <v:path arrowok="t"/>
              </v:shape>
            </v:group>
            <v:group style="position:absolute;left:4867;top:3083;width:10;height:2" coordorigin="4867,3083" coordsize="10,2">
              <v:shape style="position:absolute;left:4867;top:3083;width:10;height:2" coordorigin="4867,3083" coordsize="10,0" path="m4867,3083l4877,3083e" filled="false" stroked="true" strokeweight=".48pt" strokecolor="#000000">
                <v:path arrowok="t"/>
              </v:shape>
            </v:group>
            <v:group style="position:absolute;left:4886;top:3083;width:10;height:2" coordorigin="4886,3083" coordsize="10,2">
              <v:shape style="position:absolute;left:4886;top:3083;width:10;height:2" coordorigin="4886,3083" coordsize="10,0" path="m4886,3083l4896,3083e" filled="false" stroked="true" strokeweight=".48pt" strokecolor="#000000">
                <v:path arrowok="t"/>
              </v:shape>
            </v:group>
            <v:group style="position:absolute;left:4906;top:3083;width:10;height:2" coordorigin="4906,3083" coordsize="10,2">
              <v:shape style="position:absolute;left:4906;top:3083;width:10;height:2" coordorigin="4906,3083" coordsize="10,0" path="m4906,3083l4915,3083e" filled="false" stroked="true" strokeweight=".48pt" strokecolor="#000000">
                <v:path arrowok="t"/>
              </v:shape>
            </v:group>
            <v:group style="position:absolute;left:4925;top:3083;width:10;height:2" coordorigin="4925,3083" coordsize="10,2">
              <v:shape style="position:absolute;left:4925;top:3083;width:10;height:2" coordorigin="4925,3083" coordsize="10,0" path="m4925,3083l4934,3083e" filled="false" stroked="true" strokeweight=".48pt" strokecolor="#000000">
                <v:path arrowok="t"/>
              </v:shape>
            </v:group>
            <v:group style="position:absolute;left:4944;top:3083;width:10;height:2" coordorigin="4944,3083" coordsize="10,2">
              <v:shape style="position:absolute;left:4944;top:3083;width:10;height:2" coordorigin="4944,3083" coordsize="10,0" path="m4944,3083l4954,3083e" filled="false" stroked="true" strokeweight=".48pt" strokecolor="#000000">
                <v:path arrowok="t"/>
              </v:shape>
            </v:group>
            <v:group style="position:absolute;left:4963;top:3083;width:10;height:2" coordorigin="4963,3083" coordsize="10,2">
              <v:shape style="position:absolute;left:4963;top:3083;width:10;height:2" coordorigin="4963,3083" coordsize="10,0" path="m4963,3083l4973,3083e" filled="false" stroked="true" strokeweight=".48pt" strokecolor="#000000">
                <v:path arrowok="t"/>
              </v:shape>
            </v:group>
            <v:group style="position:absolute;left:4982;top:3083;width:10;height:2" coordorigin="4982,3083" coordsize="10,2">
              <v:shape style="position:absolute;left:4982;top:3083;width:10;height:2" coordorigin="4982,3083" coordsize="10,0" path="m4982,3083l4992,3083e" filled="false" stroked="true" strokeweight=".48pt" strokecolor="#000000">
                <v:path arrowok="t"/>
              </v:shape>
            </v:group>
            <v:group style="position:absolute;left:5002;top:3083;width:10;height:2" coordorigin="5002,3083" coordsize="10,2">
              <v:shape style="position:absolute;left:5002;top:3083;width:10;height:2" coordorigin="5002,3083" coordsize="10,0" path="m5002,3083l5011,3083e" filled="false" stroked="true" strokeweight=".48pt" strokecolor="#000000">
                <v:path arrowok="t"/>
              </v:shape>
            </v:group>
            <v:group style="position:absolute;left:5021;top:3083;width:10;height:2" coordorigin="5021,3083" coordsize="10,2">
              <v:shape style="position:absolute;left:5021;top:3083;width:10;height:2" coordorigin="5021,3083" coordsize="10,0" path="m5021,3083l5030,3083e" filled="false" stroked="true" strokeweight=".48pt" strokecolor="#000000">
                <v:path arrowok="t"/>
              </v:shape>
            </v:group>
            <v:group style="position:absolute;left:5040;top:3083;width:10;height:2" coordorigin="5040,3083" coordsize="10,2">
              <v:shape style="position:absolute;left:5040;top:3083;width:10;height:2" coordorigin="5040,3083" coordsize="10,0" path="m5040,3083l5050,3083e" filled="false" stroked="true" strokeweight=".48pt" strokecolor="#000000">
                <v:path arrowok="t"/>
              </v:shape>
            </v:group>
            <v:group style="position:absolute;left:5059;top:3083;width:10;height:2" coordorigin="5059,3083" coordsize="10,2">
              <v:shape style="position:absolute;left:5059;top:3083;width:10;height:2" coordorigin="5059,3083" coordsize="10,0" path="m5059,3083l5069,3083e" filled="false" stroked="true" strokeweight=".48pt" strokecolor="#000000">
                <v:path arrowok="t"/>
              </v:shape>
            </v:group>
            <v:group style="position:absolute;left:5078;top:3083;width:10;height:2" coordorigin="5078,3083" coordsize="10,2">
              <v:shape style="position:absolute;left:5078;top:3083;width:10;height:2" coordorigin="5078,3083" coordsize="10,0" path="m5078,3083l5088,3083e" filled="false" stroked="true" strokeweight=".48pt" strokecolor="#000000">
                <v:path arrowok="t"/>
              </v:shape>
            </v:group>
            <v:group style="position:absolute;left:5098;top:3083;width:10;height:2" coordorigin="5098,3083" coordsize="10,2">
              <v:shape style="position:absolute;left:5098;top:3083;width:10;height:2" coordorigin="5098,3083" coordsize="10,0" path="m5098,3083l5107,3083e" filled="false" stroked="true" strokeweight=".48pt" strokecolor="#000000">
                <v:path arrowok="t"/>
              </v:shape>
            </v:group>
            <v:group style="position:absolute;left:5117;top:3083;width:10;height:2" coordorigin="5117,3083" coordsize="10,2">
              <v:shape style="position:absolute;left:5117;top:3083;width:10;height:2" coordorigin="5117,3083" coordsize="10,0" path="m5117,3083l5126,3083e" filled="false" stroked="true" strokeweight=".48pt" strokecolor="#000000">
                <v:path arrowok="t"/>
              </v:shape>
            </v:group>
            <v:group style="position:absolute;left:5136;top:3083;width:10;height:2" coordorigin="5136,3083" coordsize="10,2">
              <v:shape style="position:absolute;left:5136;top:3083;width:10;height:2" coordorigin="5136,3083" coordsize="10,0" path="m5136,3083l5146,3083e" filled="false" stroked="true" strokeweight=".48pt" strokecolor="#000000">
                <v:path arrowok="t"/>
              </v:shape>
            </v:group>
            <v:group style="position:absolute;left:5155;top:3083;width:10;height:2" coordorigin="5155,3083" coordsize="10,2">
              <v:shape style="position:absolute;left:5155;top:3083;width:10;height:2" coordorigin="5155,3083" coordsize="10,0" path="m5155,3083l5165,3083e" filled="false" stroked="true" strokeweight=".48pt" strokecolor="#000000">
                <v:path arrowok="t"/>
              </v:shape>
            </v:group>
            <v:group style="position:absolute;left:5174;top:3083;width:10;height:2" coordorigin="5174,3083" coordsize="10,2">
              <v:shape style="position:absolute;left:5174;top:3083;width:10;height:2" coordorigin="5174,3083" coordsize="10,0" path="m5174,3083l5184,3083e" filled="false" stroked="true" strokeweight=".48pt" strokecolor="#000000">
                <v:path arrowok="t"/>
              </v:shape>
            </v:group>
            <v:group style="position:absolute;left:5194;top:3083;width:10;height:2" coordorigin="5194,3083" coordsize="10,2">
              <v:shape style="position:absolute;left:5194;top:3083;width:10;height:2" coordorigin="5194,3083" coordsize="10,0" path="m5194,3083l5203,3083e" filled="false" stroked="true" strokeweight=".48pt" strokecolor="#000000">
                <v:path arrowok="t"/>
              </v:shape>
            </v:group>
            <v:group style="position:absolute;left:5213;top:3083;width:10;height:2" coordorigin="5213,3083" coordsize="10,2">
              <v:shape style="position:absolute;left:5213;top:3083;width:10;height:2" coordorigin="5213,3083" coordsize="10,0" path="m5213,3083l5222,3083e" filled="false" stroked="true" strokeweight=".48pt" strokecolor="#000000">
                <v:path arrowok="t"/>
              </v:shape>
            </v:group>
            <v:group style="position:absolute;left:5232;top:3083;width:10;height:2" coordorigin="5232,3083" coordsize="10,2">
              <v:shape style="position:absolute;left:5232;top:3083;width:10;height:2" coordorigin="5232,3083" coordsize="10,0" path="m5232,3083l5242,3083e" filled="false" stroked="true" strokeweight=".48pt" strokecolor="#000000">
                <v:path arrowok="t"/>
              </v:shape>
            </v:group>
            <v:group style="position:absolute;left:5251;top:3083;width:10;height:2" coordorigin="5251,3083" coordsize="10,2">
              <v:shape style="position:absolute;left:5251;top:3083;width:10;height:2" coordorigin="5251,3083" coordsize="10,0" path="m5251,3083l5261,3083e" filled="false" stroked="true" strokeweight=".48pt" strokecolor="#000000">
                <v:path arrowok="t"/>
              </v:shape>
            </v:group>
            <v:group style="position:absolute;left:5270;top:3083;width:10;height:2" coordorigin="5270,3083" coordsize="10,2">
              <v:shape style="position:absolute;left:5270;top:3083;width:10;height:2" coordorigin="5270,3083" coordsize="10,0" path="m5270,3083l5280,3083e" filled="false" stroked="true" strokeweight=".48pt" strokecolor="#000000">
                <v:path arrowok="t"/>
              </v:shape>
            </v:group>
            <v:group style="position:absolute;left:5290;top:3083;width:10;height:2" coordorigin="5290,3083" coordsize="10,2">
              <v:shape style="position:absolute;left:5290;top:3083;width:10;height:2" coordorigin="5290,3083" coordsize="10,0" path="m5290,3083l5299,3083e" filled="false" stroked="true" strokeweight=".48pt" strokecolor="#000000">
                <v:path arrowok="t"/>
              </v:shape>
            </v:group>
            <v:group style="position:absolute;left:5309;top:3083;width:10;height:2" coordorigin="5309,3083" coordsize="10,2">
              <v:shape style="position:absolute;left:5309;top:3083;width:10;height:2" coordorigin="5309,3083" coordsize="10,0" path="m5309,3083l5318,3083e" filled="false" stroked="true" strokeweight=".48pt" strokecolor="#000000">
                <v:path arrowok="t"/>
              </v:shape>
            </v:group>
            <v:group style="position:absolute;left:5328;top:3083;width:10;height:2" coordorigin="5328,3083" coordsize="10,2">
              <v:shape style="position:absolute;left:5328;top:3083;width:10;height:2" coordorigin="5328,3083" coordsize="10,0" path="m5328,3083l5338,3083e" filled="false" stroked="true" strokeweight=".48pt" strokecolor="#000000">
                <v:path arrowok="t"/>
              </v:shape>
            </v:group>
            <v:group style="position:absolute;left:5347;top:3083;width:10;height:2" coordorigin="5347,3083" coordsize="10,2">
              <v:shape style="position:absolute;left:5347;top:3083;width:10;height:2" coordorigin="5347,3083" coordsize="10,0" path="m5347,3083l5357,3083e" filled="false" stroked="true" strokeweight=".48pt" strokecolor="#000000">
                <v:path arrowok="t"/>
              </v:shape>
            </v:group>
            <v:group style="position:absolute;left:5366;top:3083;width:10;height:2" coordorigin="5366,3083" coordsize="10,2">
              <v:shape style="position:absolute;left:5366;top:3083;width:10;height:2" coordorigin="5366,3083" coordsize="10,0" path="m5366,3083l5376,3083e" filled="false" stroked="true" strokeweight=".48pt" strokecolor="#000000">
                <v:path arrowok="t"/>
              </v:shape>
            </v:group>
            <v:group style="position:absolute;left:5386;top:3083;width:10;height:2" coordorigin="5386,3083" coordsize="10,2">
              <v:shape style="position:absolute;left:5386;top:3083;width:10;height:2" coordorigin="5386,3083" coordsize="10,0" path="m5386,3083l5395,3083e" filled="false" stroked="true" strokeweight=".48pt" strokecolor="#000000">
                <v:path arrowok="t"/>
              </v:shape>
            </v:group>
            <v:group style="position:absolute;left:5405;top:3083;width:10;height:2" coordorigin="5405,3083" coordsize="10,2">
              <v:shape style="position:absolute;left:5405;top:3083;width:10;height:2" coordorigin="5405,3083" coordsize="10,0" path="m5405,3083l5414,3083e" filled="false" stroked="true" strokeweight=".48pt" strokecolor="#000000">
                <v:path arrowok="t"/>
              </v:shape>
            </v:group>
            <v:group style="position:absolute;left:5424;top:3083;width:10;height:2" coordorigin="5424,3083" coordsize="10,2">
              <v:shape style="position:absolute;left:5424;top:3083;width:10;height:2" coordorigin="5424,3083" coordsize="10,0" path="m5424,3083l5434,3083e" filled="false" stroked="true" strokeweight=".48pt" strokecolor="#000000">
                <v:path arrowok="t"/>
              </v:shape>
            </v:group>
            <v:group style="position:absolute;left:5443;top:3083;width:10;height:2" coordorigin="5443,3083" coordsize="10,2">
              <v:shape style="position:absolute;left:5443;top:3083;width:10;height:2" coordorigin="5443,3083" coordsize="10,0" path="m5443,3083l5453,3083e" filled="false" stroked="true" strokeweight=".48pt" strokecolor="#000000">
                <v:path arrowok="t"/>
              </v:shape>
            </v:group>
            <v:group style="position:absolute;left:5462;top:3083;width:10;height:2" coordorigin="5462,3083" coordsize="10,2">
              <v:shape style="position:absolute;left:5462;top:3083;width:10;height:2" coordorigin="5462,3083" coordsize="10,0" path="m5462,3083l5472,3083e" filled="false" stroked="true" strokeweight=".48pt" strokecolor="#000000">
                <v:path arrowok="t"/>
              </v:shape>
            </v:group>
            <v:group style="position:absolute;left:5482;top:3083;width:10;height:2" coordorigin="5482,3083" coordsize="10,2">
              <v:shape style="position:absolute;left:5482;top:3083;width:10;height:2" coordorigin="5482,3083" coordsize="10,0" path="m5482,3083l5491,3083e" filled="false" stroked="true" strokeweight=".48pt" strokecolor="#000000">
                <v:path arrowok="t"/>
              </v:shape>
            </v:group>
            <v:group style="position:absolute;left:5501;top:3083;width:10;height:2" coordorigin="5501,3083" coordsize="10,2">
              <v:shape style="position:absolute;left:5501;top:3083;width:10;height:2" coordorigin="5501,3083" coordsize="10,0" path="m5501,3083l5510,3083e" filled="false" stroked="true" strokeweight=".48pt" strokecolor="#000000">
                <v:path arrowok="t"/>
              </v:shape>
            </v:group>
            <v:group style="position:absolute;left:5520;top:3083;width:10;height:2" coordorigin="5520,3083" coordsize="10,2">
              <v:shape style="position:absolute;left:5520;top:3083;width:10;height:2" coordorigin="5520,3083" coordsize="10,0" path="m5520,3083l5530,3083e" filled="false" stroked="true" strokeweight=".48pt" strokecolor="#000000">
                <v:path arrowok="t"/>
              </v:shape>
            </v:group>
            <v:group style="position:absolute;left:5539;top:3083;width:10;height:2" coordorigin="5539,3083" coordsize="10,2">
              <v:shape style="position:absolute;left:5539;top:3083;width:10;height:2" coordorigin="5539,3083" coordsize="10,0" path="m5539,3083l5549,3083e" filled="false" stroked="true" strokeweight=".48pt" strokecolor="#000000">
                <v:path arrowok="t"/>
              </v:shape>
            </v:group>
            <v:group style="position:absolute;left:5558;top:3083;width:10;height:2" coordorigin="5558,3083" coordsize="10,2">
              <v:shape style="position:absolute;left:5558;top:3083;width:10;height:2" coordorigin="5558,3083" coordsize="10,0" path="m5558,3083l5568,3083e" filled="false" stroked="true" strokeweight=".48pt" strokecolor="#000000">
                <v:path arrowok="t"/>
              </v:shape>
            </v:group>
            <v:group style="position:absolute;left:5578;top:3083;width:10;height:2" coordorigin="5578,3083" coordsize="10,2">
              <v:shape style="position:absolute;left:5578;top:3083;width:10;height:2" coordorigin="5578,3083" coordsize="10,0" path="m5578,3083l5587,3083e" filled="false" stroked="true" strokeweight=".48pt" strokecolor="#000000">
                <v:path arrowok="t"/>
              </v:shape>
            </v:group>
            <v:group style="position:absolute;left:5597;top:3083;width:10;height:2" coordorigin="5597,3083" coordsize="10,2">
              <v:shape style="position:absolute;left:5597;top:3083;width:10;height:2" coordorigin="5597,3083" coordsize="10,0" path="m5597,3083l5606,3083e" filled="false" stroked="true" strokeweight=".48pt" strokecolor="#000000">
                <v:path arrowok="t"/>
              </v:shape>
            </v:group>
            <v:group style="position:absolute;left:5616;top:3083;width:10;height:2" coordorigin="5616,3083" coordsize="10,2">
              <v:shape style="position:absolute;left:5616;top:3083;width:10;height:2" coordorigin="5616,3083" coordsize="10,0" path="m5616,3083l5626,3083e" filled="false" stroked="true" strokeweight=".48pt" strokecolor="#000000">
                <v:path arrowok="t"/>
              </v:shape>
            </v:group>
            <v:group style="position:absolute;left:5635;top:3083;width:10;height:2" coordorigin="5635,3083" coordsize="10,2">
              <v:shape style="position:absolute;left:5635;top:3083;width:10;height:2" coordorigin="5635,3083" coordsize="10,0" path="m5635,3083l5645,3083e" filled="false" stroked="true" strokeweight=".48pt" strokecolor="#000000">
                <v:path arrowok="t"/>
              </v:shape>
            </v:group>
            <v:group style="position:absolute;left:5654;top:3083;width:10;height:2" coordorigin="5654,3083" coordsize="10,2">
              <v:shape style="position:absolute;left:5654;top:3083;width:10;height:2" coordorigin="5654,3083" coordsize="10,0" path="m5654,3083l5664,3083e" filled="false" stroked="true" strokeweight=".48pt" strokecolor="#000000">
                <v:path arrowok="t"/>
              </v:shape>
            </v:group>
            <v:group style="position:absolute;left:5674;top:3083;width:10;height:2" coordorigin="5674,3083" coordsize="10,2">
              <v:shape style="position:absolute;left:5674;top:3083;width:10;height:2" coordorigin="5674,3083" coordsize="10,0" path="m5674,3083l5683,3083e" filled="false" stroked="true" strokeweight=".48pt" strokecolor="#000000">
                <v:path arrowok="t"/>
              </v:shape>
            </v:group>
            <v:group style="position:absolute;left:5693;top:3083;width:10;height:2" coordorigin="5693,3083" coordsize="10,2">
              <v:shape style="position:absolute;left:5693;top:3083;width:10;height:2" coordorigin="5693,3083" coordsize="10,0" path="m5693,3083l5702,3083e" filled="false" stroked="true" strokeweight=".48pt" strokecolor="#000000">
                <v:path arrowok="t"/>
              </v:shape>
            </v:group>
            <v:group style="position:absolute;left:5712;top:3083;width:10;height:2" coordorigin="5712,3083" coordsize="10,2">
              <v:shape style="position:absolute;left:5712;top:3083;width:10;height:2" coordorigin="5712,3083" coordsize="10,0" path="m5712,3083l5722,3083e" filled="false" stroked="true" strokeweight=".48pt" strokecolor="#000000">
                <v:path arrowok="t"/>
              </v:shape>
            </v:group>
            <v:group style="position:absolute;left:5731;top:3083;width:10;height:2" coordorigin="5731,3083" coordsize="10,2">
              <v:shape style="position:absolute;left:5731;top:3083;width:10;height:2" coordorigin="5731,3083" coordsize="10,0" path="m5731,3083l5741,3083e" filled="false" stroked="true" strokeweight=".48pt" strokecolor="#000000">
                <v:path arrowok="t"/>
              </v:shape>
            </v:group>
            <v:group style="position:absolute;left:5750;top:3083;width:10;height:2" coordorigin="5750,3083" coordsize="10,2">
              <v:shape style="position:absolute;left:5750;top:3083;width:10;height:2" coordorigin="5750,3083" coordsize="10,0" path="m5750,3083l5760,3083e" filled="false" stroked="true" strokeweight=".48pt" strokecolor="#000000">
                <v:path arrowok="t"/>
              </v:shape>
            </v:group>
            <v:group style="position:absolute;left:5770;top:3083;width:10;height:2" coordorigin="5770,3083" coordsize="10,2">
              <v:shape style="position:absolute;left:5770;top:3083;width:10;height:2" coordorigin="5770,3083" coordsize="10,0" path="m5770,3083l5779,3083e" filled="false" stroked="true" strokeweight=".48pt" strokecolor="#000000">
                <v:path arrowok="t"/>
              </v:shape>
            </v:group>
            <v:group style="position:absolute;left:5789;top:3083;width:10;height:2" coordorigin="5789,3083" coordsize="10,2">
              <v:shape style="position:absolute;left:5789;top:3083;width:10;height:2" coordorigin="5789,3083" coordsize="10,0" path="m5789,3083l5798,3083e" filled="false" stroked="true" strokeweight=".48pt" strokecolor="#000000">
                <v:path arrowok="t"/>
              </v:shape>
            </v:group>
            <v:group style="position:absolute;left:5808;top:3083;width:10;height:2" coordorigin="5808,3083" coordsize="10,2">
              <v:shape style="position:absolute;left:5808;top:3083;width:10;height:2" coordorigin="5808,3083" coordsize="10,0" path="m5808,3083l5818,3083e" filled="false" stroked="true" strokeweight=".48pt" strokecolor="#000000">
                <v:path arrowok="t"/>
              </v:shape>
            </v:group>
            <v:group style="position:absolute;left:5827;top:3083;width:10;height:2" coordorigin="5827,3083" coordsize="10,2">
              <v:shape style="position:absolute;left:5827;top:3083;width:10;height:2" coordorigin="5827,3083" coordsize="10,0" path="m5827,3083l5837,3083e" filled="false" stroked="true" strokeweight=".48pt" strokecolor="#000000">
                <v:path arrowok="t"/>
              </v:shape>
            </v:group>
            <v:group style="position:absolute;left:5846;top:3083;width:10;height:2" coordorigin="5846,3083" coordsize="10,2">
              <v:shape style="position:absolute;left:5846;top:3083;width:10;height:2" coordorigin="5846,3083" coordsize="10,0" path="m5846,3083l5856,3083e" filled="false" stroked="true" strokeweight=".48pt" strokecolor="#000000">
                <v:path arrowok="t"/>
              </v:shape>
            </v:group>
            <v:group style="position:absolute;left:5866;top:3083;width:10;height:2" coordorigin="5866,3083" coordsize="10,2">
              <v:shape style="position:absolute;left:5866;top:3083;width:10;height:2" coordorigin="5866,3083" coordsize="10,0" path="m5866,3083l5875,3083e" filled="false" stroked="true" strokeweight=".48pt" strokecolor="#000000">
                <v:path arrowok="t"/>
              </v:shape>
            </v:group>
            <v:group style="position:absolute;left:5885;top:3083;width:10;height:2" coordorigin="5885,3083" coordsize="10,2">
              <v:shape style="position:absolute;left:5885;top:3083;width:10;height:2" coordorigin="5885,3083" coordsize="10,0" path="m5885,3083l5894,3083e" filled="false" stroked="true" strokeweight=".48pt" strokecolor="#000000">
                <v:path arrowok="t"/>
              </v:shape>
            </v:group>
            <v:group style="position:absolute;left:5904;top:3083;width:10;height:2" coordorigin="5904,3083" coordsize="10,2">
              <v:shape style="position:absolute;left:5904;top:3083;width:10;height:2" coordorigin="5904,3083" coordsize="10,0" path="m5904,3083l5914,3083e" filled="false" stroked="true" strokeweight=".48pt" strokecolor="#000000">
                <v:path arrowok="t"/>
              </v:shape>
            </v:group>
            <v:group style="position:absolute;left:5923;top:3083;width:10;height:2" coordorigin="5923,3083" coordsize="10,2">
              <v:shape style="position:absolute;left:5923;top:3083;width:10;height:2" coordorigin="5923,3083" coordsize="10,0" path="m5923,3083l5933,3083e" filled="false" stroked="true" strokeweight=".48pt" strokecolor="#000000">
                <v:path arrowok="t"/>
              </v:shape>
            </v:group>
            <v:group style="position:absolute;left:5942;top:3083;width:10;height:2" coordorigin="5942,3083" coordsize="10,2">
              <v:shape style="position:absolute;left:5942;top:3083;width:10;height:2" coordorigin="5942,3083" coordsize="10,0" path="m5942,3083l5952,3083e" filled="false" stroked="true" strokeweight=".48pt" strokecolor="#000000">
                <v:path arrowok="t"/>
              </v:shape>
            </v:group>
            <v:group style="position:absolute;left:5962;top:3083;width:10;height:2" coordorigin="5962,3083" coordsize="10,2">
              <v:shape style="position:absolute;left:5962;top:3083;width:10;height:2" coordorigin="5962,3083" coordsize="10,0" path="m5962,3083l5971,3083e" filled="false" stroked="true" strokeweight=".48pt" strokecolor="#000000">
                <v:path arrowok="t"/>
              </v:shape>
            </v:group>
            <v:group style="position:absolute;left:5981;top:3083;width:10;height:2" coordorigin="5981,3083" coordsize="10,2">
              <v:shape style="position:absolute;left:5981;top:3083;width:10;height:2" coordorigin="5981,3083" coordsize="10,0" path="m5981,3083l5990,3083e" filled="false" stroked="true" strokeweight=".48pt" strokecolor="#000000">
                <v:path arrowok="t"/>
              </v:shape>
            </v:group>
            <v:group style="position:absolute;left:6000;top:3083;width:10;height:2" coordorigin="6000,3083" coordsize="10,2">
              <v:shape style="position:absolute;left:6000;top:3083;width:10;height:2" coordorigin="6000,3083" coordsize="10,0" path="m6000,3083l6010,3083e" filled="false" stroked="true" strokeweight=".48pt" strokecolor="#000000">
                <v:path arrowok="t"/>
              </v:shape>
            </v:group>
            <v:group style="position:absolute;left:6019;top:3083;width:10;height:2" coordorigin="6019,3083" coordsize="10,2">
              <v:shape style="position:absolute;left:6019;top:3083;width:10;height:2" coordorigin="6019,3083" coordsize="10,0" path="m6019,3083l6029,3083e" filled="false" stroked="true" strokeweight=".48pt" strokecolor="#000000">
                <v:path arrowok="t"/>
              </v:shape>
            </v:group>
            <v:group style="position:absolute;left:6038;top:3083;width:10;height:2" coordorigin="6038,3083" coordsize="10,2">
              <v:shape style="position:absolute;left:6038;top:3083;width:10;height:2" coordorigin="6038,3083" coordsize="10,0" path="m6038,3083l6048,3083e" filled="false" stroked="true" strokeweight=".48pt" strokecolor="#000000">
                <v:path arrowok="t"/>
              </v:shape>
            </v:group>
            <v:group style="position:absolute;left:6058;top:3083;width:10;height:2" coordorigin="6058,3083" coordsize="10,2">
              <v:shape style="position:absolute;left:6058;top:3083;width:10;height:2" coordorigin="6058,3083" coordsize="10,0" path="m6058,3083l6067,3083e" filled="false" stroked="true" strokeweight=".48pt" strokecolor="#000000">
                <v:path arrowok="t"/>
              </v:shape>
            </v:group>
            <v:group style="position:absolute;left:6077;top:3083;width:10;height:2" coordorigin="6077,3083" coordsize="10,2">
              <v:shape style="position:absolute;left:6077;top:3083;width:10;height:2" coordorigin="6077,3083" coordsize="10,0" path="m6077,3083l6086,3083e" filled="false" stroked="true" strokeweight=".48pt" strokecolor="#000000">
                <v:path arrowok="t"/>
              </v:shape>
            </v:group>
            <v:group style="position:absolute;left:6096;top:3083;width:10;height:2" coordorigin="6096,3083" coordsize="10,2">
              <v:shape style="position:absolute;left:6096;top:3083;width:10;height:2" coordorigin="6096,3083" coordsize="10,0" path="m6096,3083l6106,3083e" filled="false" stroked="true" strokeweight=".48pt" strokecolor="#000000">
                <v:path arrowok="t"/>
              </v:shape>
            </v:group>
            <v:group style="position:absolute;left:6115;top:3083;width:10;height:2" coordorigin="6115,3083" coordsize="10,2">
              <v:shape style="position:absolute;left:6115;top:3083;width:10;height:2" coordorigin="6115,3083" coordsize="10,0" path="m6115,3083l6125,3083e" filled="false" stroked="true" strokeweight=".48pt" strokecolor="#000000">
                <v:path arrowok="t"/>
              </v:shape>
            </v:group>
            <v:group style="position:absolute;left:6134;top:3083;width:10;height:2" coordorigin="6134,3083" coordsize="10,2">
              <v:shape style="position:absolute;left:6134;top:3083;width:10;height:2" coordorigin="6134,3083" coordsize="10,0" path="m6134,3083l6144,3083e" filled="false" stroked="true" strokeweight=".48pt" strokecolor="#000000">
                <v:path arrowok="t"/>
              </v:shape>
            </v:group>
            <v:group style="position:absolute;left:6154;top:3083;width:10;height:2" coordorigin="6154,3083" coordsize="10,2">
              <v:shape style="position:absolute;left:6154;top:3083;width:10;height:2" coordorigin="6154,3083" coordsize="10,0" path="m6154,3083l6163,3083e" filled="false" stroked="true" strokeweight=".48pt" strokecolor="#000000">
                <v:path arrowok="t"/>
              </v:shape>
            </v:group>
            <v:group style="position:absolute;left:6173;top:3083;width:10;height:2" coordorigin="6173,3083" coordsize="10,2">
              <v:shape style="position:absolute;left:6173;top:3083;width:10;height:2" coordorigin="6173,3083" coordsize="10,0" path="m6173,3083l6182,3083e" filled="false" stroked="true" strokeweight=".48pt" strokecolor="#000000">
                <v:path arrowok="t"/>
              </v:shape>
            </v:group>
            <v:group style="position:absolute;left:6192;top:3083;width:10;height:2" coordorigin="6192,3083" coordsize="10,2">
              <v:shape style="position:absolute;left:6192;top:3083;width:10;height:2" coordorigin="6192,3083" coordsize="10,0" path="m6192,3083l6202,3083e" filled="false" stroked="true" strokeweight=".48pt" strokecolor="#000000">
                <v:path arrowok="t"/>
              </v:shape>
            </v:group>
            <v:group style="position:absolute;left:6211;top:3083;width:10;height:2" coordorigin="6211,3083" coordsize="10,2">
              <v:shape style="position:absolute;left:6211;top:3083;width:10;height:2" coordorigin="6211,3083" coordsize="10,0" path="m6211,3083l6221,3083e" filled="false" stroked="true" strokeweight=".48pt" strokecolor="#000000">
                <v:path arrowok="t"/>
              </v:shape>
            </v:group>
            <v:group style="position:absolute;left:6230;top:3083;width:10;height:2" coordorigin="6230,3083" coordsize="10,2">
              <v:shape style="position:absolute;left:6230;top:3083;width:10;height:2" coordorigin="6230,3083" coordsize="10,0" path="m6230,3083l6240,3083e" filled="false" stroked="true" strokeweight=".48pt" strokecolor="#000000">
                <v:path arrowok="t"/>
              </v:shape>
            </v:group>
            <v:group style="position:absolute;left:6250;top:3083;width:10;height:2" coordorigin="6250,3083" coordsize="10,2">
              <v:shape style="position:absolute;left:6250;top:3083;width:10;height:2" coordorigin="6250,3083" coordsize="10,0" path="m6250,3083l6259,3083e" filled="false" stroked="true" strokeweight=".48pt" strokecolor="#000000">
                <v:path arrowok="t"/>
              </v:shape>
            </v:group>
            <v:group style="position:absolute;left:6269;top:3083;width:10;height:2" coordorigin="6269,3083" coordsize="10,2">
              <v:shape style="position:absolute;left:6269;top:3083;width:10;height:2" coordorigin="6269,3083" coordsize="10,0" path="m6269,3083l6278,3083e" filled="false" stroked="true" strokeweight=".48pt" strokecolor="#000000">
                <v:path arrowok="t"/>
              </v:shape>
            </v:group>
            <v:group style="position:absolute;left:6288;top:3083;width:10;height:2" coordorigin="6288,3083" coordsize="10,2">
              <v:shape style="position:absolute;left:6288;top:3083;width:10;height:2" coordorigin="6288,3083" coordsize="10,0" path="m6288,3083l6298,3083e" filled="false" stroked="true" strokeweight=".48pt" strokecolor="#000000">
                <v:path arrowok="t"/>
              </v:shape>
            </v:group>
            <v:group style="position:absolute;left:6307;top:3083;width:10;height:2" coordorigin="6307,3083" coordsize="10,2">
              <v:shape style="position:absolute;left:6307;top:3083;width:10;height:2" coordorigin="6307,3083" coordsize="10,0" path="m6307,3083l6317,3083e" filled="false" stroked="true" strokeweight=".48pt" strokecolor="#000000">
                <v:path arrowok="t"/>
              </v:shape>
            </v:group>
            <v:group style="position:absolute;left:6326;top:3083;width:10;height:2" coordorigin="6326,3083" coordsize="10,2">
              <v:shape style="position:absolute;left:6326;top:3083;width:10;height:2" coordorigin="6326,3083" coordsize="10,0" path="m6326,3083l6336,3083e" filled="false" stroked="true" strokeweight=".48pt" strokecolor="#000000">
                <v:path arrowok="t"/>
              </v:shape>
            </v:group>
            <v:group style="position:absolute;left:6346;top:3083;width:10;height:2" coordorigin="6346,3083" coordsize="10,2">
              <v:shape style="position:absolute;left:6346;top:3083;width:10;height:2" coordorigin="6346,3083" coordsize="10,0" path="m6346,3083l6355,3083e" filled="false" stroked="true" strokeweight=".48pt" strokecolor="#000000">
                <v:path arrowok="t"/>
              </v:shape>
            </v:group>
            <v:group style="position:absolute;left:6365;top:3083;width:10;height:2" coordorigin="6365,3083" coordsize="10,2">
              <v:shape style="position:absolute;left:6365;top:3083;width:10;height:2" coordorigin="6365,3083" coordsize="10,0" path="m6365,3083l6374,3083e" filled="false" stroked="true" strokeweight=".48pt" strokecolor="#000000">
                <v:path arrowok="t"/>
              </v:shape>
            </v:group>
            <v:group style="position:absolute;left:6384;top:3083;width:10;height:2" coordorigin="6384,3083" coordsize="10,2">
              <v:shape style="position:absolute;left:6384;top:3083;width:10;height:2" coordorigin="6384,3083" coordsize="10,0" path="m6384,3083l6394,3083e" filled="false" stroked="true" strokeweight=".48pt" strokecolor="#000000">
                <v:path arrowok="t"/>
              </v:shape>
            </v:group>
            <v:group style="position:absolute;left:6403;top:3083;width:10;height:2" coordorigin="6403,3083" coordsize="10,2">
              <v:shape style="position:absolute;left:6403;top:3083;width:10;height:2" coordorigin="6403,3083" coordsize="10,0" path="m6403,3083l6413,3083e" filled="false" stroked="true" strokeweight=".48pt" strokecolor="#000000">
                <v:path arrowok="t"/>
              </v:shape>
            </v:group>
            <v:group style="position:absolute;left:6422;top:3083;width:10;height:2" coordorigin="6422,3083" coordsize="10,2">
              <v:shape style="position:absolute;left:6422;top:3083;width:10;height:2" coordorigin="6422,3083" coordsize="10,0" path="m6422,3083l6432,3083e" filled="false" stroked="true" strokeweight=".48pt" strokecolor="#000000">
                <v:path arrowok="t"/>
              </v:shape>
            </v:group>
            <v:group style="position:absolute;left:6442;top:3083;width:10;height:2" coordorigin="6442,3083" coordsize="10,2">
              <v:shape style="position:absolute;left:6442;top:3083;width:10;height:2" coordorigin="6442,3083" coordsize="10,0" path="m6442,3083l6451,3083e" filled="false" stroked="true" strokeweight=".48pt" strokecolor="#000000">
                <v:path arrowok="t"/>
              </v:shape>
            </v:group>
            <v:group style="position:absolute;left:6461;top:3083;width:10;height:2" coordorigin="6461,3083" coordsize="10,2">
              <v:shape style="position:absolute;left:6461;top:3083;width:10;height:2" coordorigin="6461,3083" coordsize="10,0" path="m6461,3083l6470,3083e" filled="false" stroked="true" strokeweight=".48pt" strokecolor="#000000">
                <v:path arrowok="t"/>
              </v:shape>
            </v:group>
            <v:group style="position:absolute;left:6480;top:3083;width:10;height:2" coordorigin="6480,3083" coordsize="10,2">
              <v:shape style="position:absolute;left:6480;top:3083;width:10;height:2" coordorigin="6480,3083" coordsize="10,0" path="m6480,3083l6490,3083e" filled="false" stroked="true" strokeweight=".48pt" strokecolor="#000000">
                <v:path arrowok="t"/>
              </v:shape>
            </v:group>
            <v:group style="position:absolute;left:6499;top:3083;width:10;height:2" coordorigin="6499,3083" coordsize="10,2">
              <v:shape style="position:absolute;left:6499;top:3083;width:10;height:2" coordorigin="6499,3083" coordsize="10,0" path="m6499,3083l6509,3083e" filled="false" stroked="true" strokeweight=".48pt" strokecolor="#000000">
                <v:path arrowok="t"/>
              </v:shape>
            </v:group>
            <v:group style="position:absolute;left:6518;top:3083;width:10;height:2" coordorigin="6518,3083" coordsize="10,2">
              <v:shape style="position:absolute;left:6518;top:3083;width:10;height:2" coordorigin="6518,3083" coordsize="10,0" path="m6518,3083l6528,3083e" filled="false" stroked="true" strokeweight=".48pt" strokecolor="#000000">
                <v:path arrowok="t"/>
              </v:shape>
            </v:group>
            <v:group style="position:absolute;left:6538;top:3083;width:10;height:2" coordorigin="6538,3083" coordsize="10,2">
              <v:shape style="position:absolute;left:6538;top:3083;width:10;height:2" coordorigin="6538,3083" coordsize="10,0" path="m6538,3083l6547,3083e" filled="false" stroked="true" strokeweight=".48pt" strokecolor="#000000">
                <v:path arrowok="t"/>
              </v:shape>
            </v:group>
            <v:group style="position:absolute;left:6557;top:3083;width:10;height:2" coordorigin="6557,3083" coordsize="10,2">
              <v:shape style="position:absolute;left:6557;top:3083;width:10;height:2" coordorigin="6557,3083" coordsize="10,0" path="m6557,3083l6566,3083e" filled="false" stroked="true" strokeweight=".48pt" strokecolor="#000000">
                <v:path arrowok="t"/>
              </v:shape>
            </v:group>
            <v:group style="position:absolute;left:6576;top:3083;width:10;height:2" coordorigin="6576,3083" coordsize="10,2">
              <v:shape style="position:absolute;left:6576;top:3083;width:10;height:2" coordorigin="6576,3083" coordsize="10,0" path="m6576,3083l6586,3083e" filled="false" stroked="true" strokeweight=".48pt" strokecolor="#000000">
                <v:path arrowok="t"/>
              </v:shape>
            </v:group>
            <v:group style="position:absolute;left:6595;top:3083;width:10;height:2" coordorigin="6595,3083" coordsize="10,2">
              <v:shape style="position:absolute;left:6595;top:3083;width:10;height:2" coordorigin="6595,3083" coordsize="10,0" path="m6595,3083l6605,3083e" filled="false" stroked="true" strokeweight=".48pt" strokecolor="#000000">
                <v:path arrowok="t"/>
              </v:shape>
            </v:group>
            <v:group style="position:absolute;left:6614;top:3083;width:10;height:2" coordorigin="6614,3083" coordsize="10,2">
              <v:shape style="position:absolute;left:6614;top:3083;width:10;height:2" coordorigin="6614,3083" coordsize="10,0" path="m6614,3083l6624,3083e" filled="false" stroked="true" strokeweight=".48pt" strokecolor="#000000">
                <v:path arrowok="t"/>
              </v:shape>
            </v:group>
            <v:group style="position:absolute;left:6634;top:3083;width:10;height:2" coordorigin="6634,3083" coordsize="10,2">
              <v:shape style="position:absolute;left:6634;top:3083;width:10;height:2" coordorigin="6634,3083" coordsize="10,0" path="m6634,3083l6643,3083e" filled="false" stroked="true" strokeweight=".48pt" strokecolor="#000000">
                <v:path arrowok="t"/>
              </v:shape>
            </v:group>
            <v:group style="position:absolute;left:6653;top:3083;width:10;height:2" coordorigin="6653,3083" coordsize="10,2">
              <v:shape style="position:absolute;left:6653;top:3083;width:10;height:2" coordorigin="6653,3083" coordsize="10,0" path="m6653,3083l6662,3083e" filled="false" stroked="true" strokeweight=".48pt" strokecolor="#000000">
                <v:path arrowok="t"/>
              </v:shape>
            </v:group>
            <v:group style="position:absolute;left:6672;top:3083;width:10;height:2" coordorigin="6672,3083" coordsize="10,2">
              <v:shape style="position:absolute;left:6672;top:3083;width:10;height:2" coordorigin="6672,3083" coordsize="10,0" path="m6672,3083l6682,3083e" filled="false" stroked="true" strokeweight=".48pt" strokecolor="#000000">
                <v:path arrowok="t"/>
              </v:shape>
            </v:group>
            <v:group style="position:absolute;left:6691;top:3083;width:10;height:2" coordorigin="6691,3083" coordsize="10,2">
              <v:shape style="position:absolute;left:6691;top:3083;width:10;height:2" coordorigin="6691,3083" coordsize="10,0" path="m6691,3083l6701,3083e" filled="false" stroked="true" strokeweight=".48pt" strokecolor="#000000">
                <v:path arrowok="t"/>
              </v:shape>
            </v:group>
            <v:group style="position:absolute;left:6710;top:3083;width:10;height:2" coordorigin="6710,3083" coordsize="10,2">
              <v:shape style="position:absolute;left:6710;top:3083;width:10;height:2" coordorigin="6710,3083" coordsize="10,0" path="m6710,3083l6720,3083e" filled="false" stroked="true" strokeweight=".48pt" strokecolor="#000000">
                <v:path arrowok="t"/>
              </v:shape>
            </v:group>
            <v:group style="position:absolute;left:6730;top:3083;width:10;height:2" coordorigin="6730,3083" coordsize="10,2">
              <v:shape style="position:absolute;left:6730;top:3083;width:10;height:2" coordorigin="6730,3083" coordsize="10,0" path="m6730,3083l6739,3083e" filled="false" stroked="true" strokeweight=".48pt" strokecolor="#000000">
                <v:path arrowok="t"/>
              </v:shape>
            </v:group>
            <v:group style="position:absolute;left:6749;top:3083;width:10;height:2" coordorigin="6749,3083" coordsize="10,2">
              <v:shape style="position:absolute;left:6749;top:3083;width:10;height:2" coordorigin="6749,3083" coordsize="10,0" path="m6749,3083l6758,3083e" filled="false" stroked="true" strokeweight=".48pt" strokecolor="#000000">
                <v:path arrowok="t"/>
              </v:shape>
            </v:group>
            <v:group style="position:absolute;left:6768;top:3083;width:10;height:2" coordorigin="6768,3083" coordsize="10,2">
              <v:shape style="position:absolute;left:6768;top:3083;width:10;height:2" coordorigin="6768,3083" coordsize="10,0" path="m6768,3083l6778,3083e" filled="false" stroked="true" strokeweight=".48pt" strokecolor="#000000">
                <v:path arrowok="t"/>
              </v:shape>
            </v:group>
            <v:group style="position:absolute;left:6787;top:3083;width:10;height:2" coordorigin="6787,3083" coordsize="10,2">
              <v:shape style="position:absolute;left:6787;top:3083;width:10;height:2" coordorigin="6787,3083" coordsize="10,0" path="m6787,3083l6797,3083e" filled="false" stroked="true" strokeweight=".48pt" strokecolor="#000000">
                <v:path arrowok="t"/>
              </v:shape>
            </v:group>
            <v:group style="position:absolute;left:6806;top:3083;width:10;height:2" coordorigin="6806,3083" coordsize="10,2">
              <v:shape style="position:absolute;left:6806;top:3083;width:10;height:2" coordorigin="6806,3083" coordsize="10,0" path="m6806,3083l6816,3083e" filled="false" stroked="true" strokeweight=".48pt" strokecolor="#000000">
                <v:path arrowok="t"/>
              </v:shape>
            </v:group>
            <v:group style="position:absolute;left:6826;top:3083;width:10;height:2" coordorigin="6826,3083" coordsize="10,2">
              <v:shape style="position:absolute;left:6826;top:3083;width:10;height:2" coordorigin="6826,3083" coordsize="10,0" path="m6826,3083l6835,3083e" filled="false" stroked="true" strokeweight=".48pt" strokecolor="#000000">
                <v:path arrowok="t"/>
              </v:shape>
            </v:group>
            <v:group style="position:absolute;left:6845;top:3083;width:10;height:2" coordorigin="6845,3083" coordsize="10,2">
              <v:shape style="position:absolute;left:6845;top:3083;width:10;height:2" coordorigin="6845,3083" coordsize="10,0" path="m6845,3083l6854,3083e" filled="false" stroked="true" strokeweight=".48pt" strokecolor="#000000">
                <v:path arrowok="t"/>
              </v:shape>
            </v:group>
            <v:group style="position:absolute;left:6864;top:3083;width:10;height:2" coordorigin="6864,3083" coordsize="10,2">
              <v:shape style="position:absolute;left:6864;top:3083;width:10;height:2" coordorigin="6864,3083" coordsize="10,0" path="m6864,3083l6874,3083e" filled="false" stroked="true" strokeweight=".48pt" strokecolor="#000000">
                <v:path arrowok="t"/>
              </v:shape>
            </v:group>
            <v:group style="position:absolute;left:6883;top:3083;width:10;height:2" coordorigin="6883,3083" coordsize="10,2">
              <v:shape style="position:absolute;left:6883;top:3083;width:10;height:2" coordorigin="6883,3083" coordsize="10,0" path="m6883,3083l6893,3083e" filled="false" stroked="true" strokeweight=".48pt" strokecolor="#000000">
                <v:path arrowok="t"/>
              </v:shape>
            </v:group>
            <v:group style="position:absolute;left:6902;top:3083;width:10;height:2" coordorigin="6902,3083" coordsize="10,2">
              <v:shape style="position:absolute;left:6902;top:3083;width:10;height:2" coordorigin="6902,3083" coordsize="10,0" path="m6902,3083l6912,3083e" filled="false" stroked="true" strokeweight=".48pt" strokecolor="#000000">
                <v:path arrowok="t"/>
              </v:shape>
            </v:group>
            <v:group style="position:absolute;left:6922;top:3083;width:10;height:2" coordorigin="6922,3083" coordsize="10,2">
              <v:shape style="position:absolute;left:6922;top:3083;width:10;height:2" coordorigin="6922,3083" coordsize="10,0" path="m6922,3083l6931,3083e" filled="false" stroked="true" strokeweight=".48pt" strokecolor="#000000">
                <v:path arrowok="t"/>
              </v:shape>
            </v:group>
            <v:group style="position:absolute;left:6941;top:3083;width:10;height:2" coordorigin="6941,3083" coordsize="10,2">
              <v:shape style="position:absolute;left:6941;top:3083;width:10;height:2" coordorigin="6941,3083" coordsize="10,0" path="m6941,3083l6950,3083e" filled="false" stroked="true" strokeweight=".48pt" strokecolor="#000000">
                <v:path arrowok="t"/>
              </v:shape>
            </v:group>
            <v:group style="position:absolute;left:6960;top:3083;width:10;height:2" coordorigin="6960,3083" coordsize="10,2">
              <v:shape style="position:absolute;left:6960;top:3083;width:10;height:2" coordorigin="6960,3083" coordsize="10,0" path="m6960,3083l6970,3083e" filled="false" stroked="true" strokeweight=".48pt" strokecolor="#000000">
                <v:path arrowok="t"/>
              </v:shape>
            </v:group>
            <v:group style="position:absolute;left:6979;top:3083;width:10;height:2" coordorigin="6979,3083" coordsize="10,2">
              <v:shape style="position:absolute;left:6979;top:3083;width:10;height:2" coordorigin="6979,3083" coordsize="10,0" path="m6979,3083l6989,3083e" filled="false" stroked="true" strokeweight=".48pt" strokecolor="#000000">
                <v:path arrowok="t"/>
              </v:shape>
            </v:group>
            <v:group style="position:absolute;left:6998;top:3083;width:10;height:2" coordorigin="6998,3083" coordsize="10,2">
              <v:shape style="position:absolute;left:6998;top:3083;width:10;height:2" coordorigin="6998,3083" coordsize="10,0" path="m6998,3083l7008,3083e" filled="false" stroked="true" strokeweight=".48pt" strokecolor="#000000">
                <v:path arrowok="t"/>
              </v:shape>
            </v:group>
            <v:group style="position:absolute;left:7018;top:3083;width:10;height:2" coordorigin="7018,3083" coordsize="10,2">
              <v:shape style="position:absolute;left:7018;top:3083;width:10;height:2" coordorigin="7018,3083" coordsize="10,0" path="m7018,3083l7027,3083e" filled="false" stroked="true" strokeweight=".48pt" strokecolor="#000000">
                <v:path arrowok="t"/>
              </v:shape>
            </v:group>
            <v:group style="position:absolute;left:7037;top:3083;width:10;height:2" coordorigin="7037,3083" coordsize="10,2">
              <v:shape style="position:absolute;left:7037;top:3083;width:10;height:2" coordorigin="7037,3083" coordsize="10,0" path="m7037,3083l7046,3083e" filled="false" stroked="true" strokeweight=".48pt" strokecolor="#000000">
                <v:path arrowok="t"/>
              </v:shape>
            </v:group>
            <v:group style="position:absolute;left:7056;top:3083;width:10;height:2" coordorigin="7056,3083" coordsize="10,2">
              <v:shape style="position:absolute;left:7056;top:3083;width:10;height:2" coordorigin="7056,3083" coordsize="10,0" path="m7056,3083l7066,3083e" filled="false" stroked="true" strokeweight=".48pt" strokecolor="#000000">
                <v:path arrowok="t"/>
              </v:shape>
            </v:group>
            <v:group style="position:absolute;left:7075;top:3083;width:10;height:2" coordorigin="7075,3083" coordsize="10,2">
              <v:shape style="position:absolute;left:7075;top:3083;width:10;height:2" coordorigin="7075,3083" coordsize="10,0" path="m7075,3083l7085,3083e" filled="false" stroked="true" strokeweight=".48pt" strokecolor="#000000">
                <v:path arrowok="t"/>
              </v:shape>
            </v:group>
            <v:group style="position:absolute;left:7094;top:3083;width:10;height:2" coordorigin="7094,3083" coordsize="10,2">
              <v:shape style="position:absolute;left:7094;top:3083;width:10;height:2" coordorigin="7094,3083" coordsize="10,0" path="m7094,3083l7104,3083e" filled="false" stroked="true" strokeweight=".48pt" strokecolor="#000000">
                <v:path arrowok="t"/>
              </v:shape>
            </v:group>
            <v:group style="position:absolute;left:7114;top:3083;width:10;height:2" coordorigin="7114,3083" coordsize="10,2">
              <v:shape style="position:absolute;left:7114;top:3083;width:10;height:2" coordorigin="7114,3083" coordsize="10,0" path="m7114,3083l7123,3083e" filled="false" stroked="true" strokeweight=".48pt" strokecolor="#000000">
                <v:path arrowok="t"/>
              </v:shape>
            </v:group>
            <v:group style="position:absolute;left:7133;top:3083;width:10;height:2" coordorigin="7133,3083" coordsize="10,2">
              <v:shape style="position:absolute;left:7133;top:3083;width:10;height:2" coordorigin="7133,3083" coordsize="10,0" path="m7133,3083l7142,3083e" filled="false" stroked="true" strokeweight=".48pt" strokecolor="#000000">
                <v:path arrowok="t"/>
              </v:shape>
            </v:group>
            <v:group style="position:absolute;left:7152;top:3083;width:10;height:2" coordorigin="7152,3083" coordsize="10,2">
              <v:shape style="position:absolute;left:7152;top:3083;width:10;height:2" coordorigin="7152,3083" coordsize="10,0" path="m7152,3083l7162,3083e" filled="false" stroked="true" strokeweight=".48pt" strokecolor="#000000">
                <v:path arrowok="t"/>
              </v:shape>
            </v:group>
            <v:group style="position:absolute;left:7171;top:3083;width:10;height:2" coordorigin="7171,3083" coordsize="10,2">
              <v:shape style="position:absolute;left:7171;top:3083;width:10;height:2" coordorigin="7171,3083" coordsize="10,0" path="m7171,3083l7181,3083e" filled="false" stroked="true" strokeweight=".48pt" strokecolor="#000000">
                <v:path arrowok="t"/>
              </v:shape>
            </v:group>
            <v:group style="position:absolute;left:7190;top:3083;width:10;height:2" coordorigin="7190,3083" coordsize="10,2">
              <v:shape style="position:absolute;left:7190;top:3083;width:10;height:2" coordorigin="7190,3083" coordsize="10,0" path="m7190,3083l7200,3083e" filled="false" stroked="true" strokeweight=".48pt" strokecolor="#000000">
                <v:path arrowok="t"/>
              </v:shape>
            </v:group>
            <v:group style="position:absolute;left:7210;top:3083;width:10;height:2" coordorigin="7210,3083" coordsize="10,2">
              <v:shape style="position:absolute;left:7210;top:3083;width:10;height:2" coordorigin="7210,3083" coordsize="10,0" path="m7210,3083l7219,3083e" filled="false" stroked="true" strokeweight=".48pt" strokecolor="#000000">
                <v:path arrowok="t"/>
              </v:shape>
            </v:group>
            <v:group style="position:absolute;left:7229;top:3083;width:10;height:2" coordorigin="7229,3083" coordsize="10,2">
              <v:shape style="position:absolute;left:7229;top:3083;width:10;height:2" coordorigin="7229,3083" coordsize="10,0" path="m7229,3083l7238,3083e" filled="false" stroked="true" strokeweight=".48pt" strokecolor="#000000">
                <v:path arrowok="t"/>
              </v:shape>
            </v:group>
            <v:group style="position:absolute;left:7248;top:3083;width:10;height:2" coordorigin="7248,3083" coordsize="10,2">
              <v:shape style="position:absolute;left:7248;top:3083;width:10;height:2" coordorigin="7248,3083" coordsize="10,0" path="m7248,3083l7258,3083e" filled="false" stroked="true" strokeweight=".48pt" strokecolor="#000000">
                <v:path arrowok="t"/>
              </v:shape>
            </v:group>
            <v:group style="position:absolute;left:7267;top:3083;width:10;height:2" coordorigin="7267,3083" coordsize="10,2">
              <v:shape style="position:absolute;left:7267;top:3083;width:10;height:2" coordorigin="7267,3083" coordsize="10,0" path="m7267,3083l7277,3083e" filled="false" stroked="true" strokeweight=".48pt" strokecolor="#000000">
                <v:path arrowok="t"/>
              </v:shape>
            </v:group>
            <v:group style="position:absolute;left:7286;top:3083;width:10;height:2" coordorigin="7286,3083" coordsize="10,2">
              <v:shape style="position:absolute;left:7286;top:3083;width:10;height:2" coordorigin="7286,3083" coordsize="10,0" path="m7286,3083l7296,3083e" filled="false" stroked="true" strokeweight=".48pt" strokecolor="#000000">
                <v:path arrowok="t"/>
              </v:shape>
            </v:group>
            <v:group style="position:absolute;left:7306;top:3083;width:10;height:2" coordorigin="7306,3083" coordsize="10,2">
              <v:shape style="position:absolute;left:7306;top:3083;width:10;height:2" coordorigin="7306,3083" coordsize="10,0" path="m7306,3083l7315,3083e" filled="false" stroked="true" strokeweight=".48pt" strokecolor="#000000">
                <v:path arrowok="t"/>
              </v:shape>
            </v:group>
            <v:group style="position:absolute;left:7325;top:3083;width:10;height:2" coordorigin="7325,3083" coordsize="10,2">
              <v:shape style="position:absolute;left:7325;top:3083;width:10;height:2" coordorigin="7325,3083" coordsize="10,0" path="m7325,3083l7334,3083e" filled="false" stroked="true" strokeweight=".48pt" strokecolor="#000000">
                <v:path arrowok="t"/>
              </v:shape>
            </v:group>
            <v:group style="position:absolute;left:7344;top:3083;width:10;height:2" coordorigin="7344,3083" coordsize="10,2">
              <v:shape style="position:absolute;left:7344;top:3083;width:10;height:2" coordorigin="7344,3083" coordsize="10,0" path="m7344,3083l7354,3083e" filled="false" stroked="true" strokeweight=".48pt" strokecolor="#000000">
                <v:path arrowok="t"/>
              </v:shape>
            </v:group>
            <v:group style="position:absolute;left:7363;top:3083;width:10;height:2" coordorigin="7363,3083" coordsize="10,2">
              <v:shape style="position:absolute;left:7363;top:3083;width:10;height:2" coordorigin="7363,3083" coordsize="10,0" path="m7363,3083l7373,3083e" filled="false" stroked="true" strokeweight=".48pt" strokecolor="#000000">
                <v:path arrowok="t"/>
              </v:shape>
            </v:group>
            <v:group style="position:absolute;left:7382;top:3083;width:10;height:2" coordorigin="7382,3083" coordsize="10,2">
              <v:shape style="position:absolute;left:7382;top:3083;width:10;height:2" coordorigin="7382,3083" coordsize="10,0" path="m7382,3083l7392,3083e" filled="false" stroked="true" strokeweight=".48pt" strokecolor="#000000">
                <v:path arrowok="t"/>
              </v:shape>
            </v:group>
            <v:group style="position:absolute;left:7402;top:3083;width:10;height:2" coordorigin="7402,3083" coordsize="10,2">
              <v:shape style="position:absolute;left:7402;top:3083;width:10;height:2" coordorigin="7402,3083" coordsize="10,0" path="m7402,3083l7411,3083e" filled="false" stroked="true" strokeweight=".48pt" strokecolor="#000000">
                <v:path arrowok="t"/>
              </v:shape>
            </v:group>
            <v:group style="position:absolute;left:7421;top:3083;width:10;height:2" coordorigin="7421,3083" coordsize="10,2">
              <v:shape style="position:absolute;left:7421;top:3083;width:10;height:2" coordorigin="7421,3083" coordsize="10,0" path="m7421,3083l7430,3083e" filled="false" stroked="true" strokeweight=".48pt" strokecolor="#000000">
                <v:path arrowok="t"/>
              </v:shape>
            </v:group>
            <v:group style="position:absolute;left:7440;top:3083;width:10;height:2" coordorigin="7440,3083" coordsize="10,2">
              <v:shape style="position:absolute;left:7440;top:3083;width:10;height:2" coordorigin="7440,3083" coordsize="10,0" path="m7440,3083l7450,3083e" filled="false" stroked="true" strokeweight=".48pt" strokecolor="#000000">
                <v:path arrowok="t"/>
              </v:shape>
            </v:group>
            <v:group style="position:absolute;left:7459;top:3083;width:10;height:2" coordorigin="7459,3083" coordsize="10,2">
              <v:shape style="position:absolute;left:7459;top:3083;width:10;height:2" coordorigin="7459,3083" coordsize="10,0" path="m7459,3083l7469,3083e" filled="false" stroked="true" strokeweight=".48pt" strokecolor="#000000">
                <v:path arrowok="t"/>
              </v:shape>
            </v:group>
            <v:group style="position:absolute;left:7478;top:3083;width:10;height:2" coordorigin="7478,3083" coordsize="10,2">
              <v:shape style="position:absolute;left:7478;top:3083;width:10;height:2" coordorigin="7478,3083" coordsize="10,0" path="m7478,3083l7488,3083e" filled="false" stroked="true" strokeweight=".48pt" strokecolor="#000000">
                <v:path arrowok="t"/>
              </v:shape>
            </v:group>
            <v:group style="position:absolute;left:7498;top:3083;width:10;height:2" coordorigin="7498,3083" coordsize="10,2">
              <v:shape style="position:absolute;left:7498;top:3083;width:10;height:2" coordorigin="7498,3083" coordsize="10,0" path="m7498,3083l7507,3083e" filled="false" stroked="true" strokeweight=".48pt" strokecolor="#000000">
                <v:path arrowok="t"/>
              </v:shape>
            </v:group>
            <v:group style="position:absolute;left:7517;top:3083;width:10;height:2" coordorigin="7517,3083" coordsize="10,2">
              <v:shape style="position:absolute;left:7517;top:3083;width:10;height:2" coordorigin="7517,3083" coordsize="10,0" path="m7517,3083l7526,3083e" filled="false" stroked="true" strokeweight=".48pt" strokecolor="#000000">
                <v:path arrowok="t"/>
              </v:shape>
            </v:group>
            <v:group style="position:absolute;left:7536;top:3083;width:10;height:2" coordorigin="7536,3083" coordsize="10,2">
              <v:shape style="position:absolute;left:7536;top:3083;width:10;height:2" coordorigin="7536,3083" coordsize="10,0" path="m7536,3083l7546,3083e" filled="false" stroked="true" strokeweight=".48pt" strokecolor="#000000">
                <v:path arrowok="t"/>
              </v:shape>
            </v:group>
            <v:group style="position:absolute;left:7555;top:3083;width:10;height:2" coordorigin="7555,3083" coordsize="10,2">
              <v:shape style="position:absolute;left:7555;top:3083;width:10;height:2" coordorigin="7555,3083" coordsize="10,0" path="m7555,3083l7565,3083e" filled="false" stroked="true" strokeweight=".48pt" strokecolor="#000000">
                <v:path arrowok="t"/>
              </v:shape>
            </v:group>
            <v:group style="position:absolute;left:7574;top:3083;width:10;height:2" coordorigin="7574,3083" coordsize="10,2">
              <v:shape style="position:absolute;left:7574;top:3083;width:10;height:2" coordorigin="7574,3083" coordsize="10,0" path="m7574,3083l7584,3083e" filled="false" stroked="true" strokeweight=".48pt" strokecolor="#000000">
                <v:path arrowok="t"/>
              </v:shape>
            </v:group>
            <v:group style="position:absolute;left:7594;top:3083;width:10;height:2" coordorigin="7594,3083" coordsize="10,2">
              <v:shape style="position:absolute;left:7594;top:3083;width:10;height:2" coordorigin="7594,3083" coordsize="10,0" path="m7594,3083l7603,3083e" filled="false" stroked="true" strokeweight=".48pt" strokecolor="#000000">
                <v:path arrowok="t"/>
              </v:shape>
            </v:group>
            <v:group style="position:absolute;left:7613;top:3083;width:10;height:2" coordorigin="7613,3083" coordsize="10,2">
              <v:shape style="position:absolute;left:7613;top:3083;width:10;height:2" coordorigin="7613,3083" coordsize="10,0" path="m7613,3083l7622,3083e" filled="false" stroked="true" strokeweight=".48pt" strokecolor="#000000">
                <v:path arrowok="t"/>
              </v:shape>
            </v:group>
            <v:group style="position:absolute;left:7632;top:3083;width:10;height:2" coordorigin="7632,3083" coordsize="10,2">
              <v:shape style="position:absolute;left:7632;top:3083;width:10;height:2" coordorigin="7632,3083" coordsize="10,0" path="m7632,3083l7642,3083e" filled="false" stroked="true" strokeweight=".48pt" strokecolor="#000000">
                <v:path arrowok="t"/>
              </v:shape>
            </v:group>
            <v:group style="position:absolute;left:7651;top:3083;width:10;height:2" coordorigin="7651,3083" coordsize="10,2">
              <v:shape style="position:absolute;left:7651;top:3083;width:10;height:2" coordorigin="7651,3083" coordsize="10,0" path="m7651,3083l7661,3083e" filled="false" stroked="true" strokeweight=".48pt" strokecolor="#000000">
                <v:path arrowok="t"/>
              </v:shape>
            </v:group>
            <v:group style="position:absolute;left:7670;top:3083;width:10;height:2" coordorigin="7670,3083" coordsize="10,2">
              <v:shape style="position:absolute;left:7670;top:3083;width:10;height:2" coordorigin="7670,3083" coordsize="10,0" path="m7670,3083l7680,3083e" filled="false" stroked="true" strokeweight=".48pt" strokecolor="#000000">
                <v:path arrowok="t"/>
              </v:shape>
            </v:group>
            <v:group style="position:absolute;left:7690;top:3083;width:10;height:2" coordorigin="7690,3083" coordsize="10,2">
              <v:shape style="position:absolute;left:7690;top:3083;width:10;height:2" coordorigin="7690,3083" coordsize="10,0" path="m7690,3083l7699,3083e" filled="false" stroked="true" strokeweight=".48pt" strokecolor="#000000">
                <v:path arrowok="t"/>
              </v:shape>
            </v:group>
            <v:group style="position:absolute;left:7709;top:3083;width:10;height:2" coordorigin="7709,3083" coordsize="10,2">
              <v:shape style="position:absolute;left:7709;top:3083;width:10;height:2" coordorigin="7709,3083" coordsize="10,0" path="m7709,3083l7718,3083e" filled="false" stroked="true" strokeweight=".48pt" strokecolor="#000000">
                <v:path arrowok="t"/>
              </v:shape>
            </v:group>
            <v:group style="position:absolute;left:7728;top:3083;width:10;height:2" coordorigin="7728,3083" coordsize="10,2">
              <v:shape style="position:absolute;left:7728;top:3083;width:10;height:2" coordorigin="7728,3083" coordsize="10,0" path="m7728,3083l7738,3083e" filled="false" stroked="true" strokeweight=".48pt" strokecolor="#000000">
                <v:path arrowok="t"/>
              </v:shape>
            </v:group>
            <v:group style="position:absolute;left:7747;top:3083;width:10;height:2" coordorigin="7747,3083" coordsize="10,2">
              <v:shape style="position:absolute;left:7747;top:3083;width:10;height:2" coordorigin="7747,3083" coordsize="10,0" path="m7747,3083l7757,3083e" filled="false" stroked="true" strokeweight=".48pt" strokecolor="#000000">
                <v:path arrowok="t"/>
              </v:shape>
            </v:group>
            <v:group style="position:absolute;left:7766;top:3083;width:10;height:2" coordorigin="7766,3083" coordsize="10,2">
              <v:shape style="position:absolute;left:7766;top:3083;width:10;height:2" coordorigin="7766,3083" coordsize="10,0" path="m7766,3083l7776,3083e" filled="false" stroked="true" strokeweight=".48pt" strokecolor="#000000">
                <v:path arrowok="t"/>
              </v:shape>
            </v:group>
            <v:group style="position:absolute;left:7786;top:3083;width:10;height:2" coordorigin="7786,3083" coordsize="10,2">
              <v:shape style="position:absolute;left:7786;top:3083;width:10;height:2" coordorigin="7786,3083" coordsize="10,0" path="m7786,3083l7795,3083e" filled="false" stroked="true" strokeweight=".48pt" strokecolor="#000000">
                <v:path arrowok="t"/>
              </v:shape>
            </v:group>
            <v:group style="position:absolute;left:7805;top:3083;width:10;height:2" coordorigin="7805,3083" coordsize="10,2">
              <v:shape style="position:absolute;left:7805;top:3083;width:10;height:2" coordorigin="7805,3083" coordsize="10,0" path="m7805,3083l7814,3083e" filled="false" stroked="true" strokeweight=".48pt" strokecolor="#000000">
                <v:path arrowok="t"/>
              </v:shape>
            </v:group>
            <v:group style="position:absolute;left:7824;top:3083;width:10;height:2" coordorigin="7824,3083" coordsize="10,2">
              <v:shape style="position:absolute;left:7824;top:3083;width:10;height:2" coordorigin="7824,3083" coordsize="10,0" path="m7824,3083l7834,3083e" filled="false" stroked="true" strokeweight=".48pt" strokecolor="#000000">
                <v:path arrowok="t"/>
              </v:shape>
            </v:group>
            <v:group style="position:absolute;left:7843;top:3083;width:10;height:2" coordorigin="7843,3083" coordsize="10,2">
              <v:shape style="position:absolute;left:7843;top:3083;width:10;height:2" coordorigin="7843,3083" coordsize="10,0" path="m7843,3083l7853,3083e" filled="false" stroked="true" strokeweight=".48pt" strokecolor="#000000">
                <v:path arrowok="t"/>
              </v:shape>
            </v:group>
            <v:group style="position:absolute;left:7862;top:3083;width:10;height:2" coordorigin="7862,3083" coordsize="10,2">
              <v:shape style="position:absolute;left:7862;top:3083;width:10;height:2" coordorigin="7862,3083" coordsize="10,0" path="m7862,3083l7872,3083e" filled="false" stroked="true" strokeweight=".48pt" strokecolor="#000000">
                <v:path arrowok="t"/>
              </v:shape>
            </v:group>
            <v:group style="position:absolute;left:7882;top:3083;width:10;height:2" coordorigin="7882,3083" coordsize="10,2">
              <v:shape style="position:absolute;left:7882;top:3083;width:10;height:2" coordorigin="7882,3083" coordsize="10,0" path="m7882,3083l7891,3083e" filled="false" stroked="true" strokeweight=".48pt" strokecolor="#000000">
                <v:path arrowok="t"/>
              </v:shape>
            </v:group>
            <v:group style="position:absolute;left:7901;top:3083;width:10;height:2" coordorigin="7901,3083" coordsize="10,2">
              <v:shape style="position:absolute;left:7901;top:3083;width:10;height:2" coordorigin="7901,3083" coordsize="10,0" path="m7901,3083l7910,3083e" filled="false" stroked="true" strokeweight=".48pt" strokecolor="#000000">
                <v:path arrowok="t"/>
              </v:shape>
            </v:group>
            <v:group style="position:absolute;left:7920;top:3083;width:10;height:2" coordorigin="7920,3083" coordsize="10,2">
              <v:shape style="position:absolute;left:7920;top:3083;width:10;height:2" coordorigin="7920,3083" coordsize="10,0" path="m7920,3083l7930,3083e" filled="false" stroked="true" strokeweight=".48pt" strokecolor="#000000">
                <v:path arrowok="t"/>
              </v:shape>
            </v:group>
            <v:group style="position:absolute;left:7939;top:3083;width:10;height:2" coordorigin="7939,3083" coordsize="10,2">
              <v:shape style="position:absolute;left:7939;top:3083;width:10;height:2" coordorigin="7939,3083" coordsize="10,0" path="m7939,3083l7949,3083e" filled="false" stroked="true" strokeweight=".48pt" strokecolor="#000000">
                <v:path arrowok="t"/>
              </v:shape>
            </v:group>
            <v:group style="position:absolute;left:7958;top:3083;width:10;height:2" coordorigin="7958,3083" coordsize="10,2">
              <v:shape style="position:absolute;left:7958;top:3083;width:10;height:2" coordorigin="7958,3083" coordsize="10,0" path="m7958,3083l7968,3083e" filled="false" stroked="true" strokeweight=".48pt" strokecolor="#000000">
                <v:path arrowok="t"/>
              </v:shape>
            </v:group>
            <v:group style="position:absolute;left:7978;top:3083;width:10;height:2" coordorigin="7978,3083" coordsize="10,2">
              <v:shape style="position:absolute;left:7978;top:3083;width:10;height:2" coordorigin="7978,3083" coordsize="10,0" path="m7978,3083l7987,3083e" filled="false" stroked="true" strokeweight=".48pt" strokecolor="#000000">
                <v:path arrowok="t"/>
              </v:shape>
            </v:group>
            <v:group style="position:absolute;left:7997;top:3083;width:10;height:2" coordorigin="7997,3083" coordsize="10,2">
              <v:shape style="position:absolute;left:7997;top:3083;width:10;height:2" coordorigin="7997,3083" coordsize="10,0" path="m7997,3083l8006,3083e" filled="false" stroked="true" strokeweight=".48pt" strokecolor="#000000">
                <v:path arrowok="t"/>
              </v:shape>
            </v:group>
            <v:group style="position:absolute;left:8016;top:3083;width:10;height:2" coordorigin="8016,3083" coordsize="10,2">
              <v:shape style="position:absolute;left:8016;top:3083;width:10;height:2" coordorigin="8016,3083" coordsize="10,0" path="m8016,3083l8026,3083e" filled="false" stroked="true" strokeweight=".48pt" strokecolor="#000000">
                <v:path arrowok="t"/>
              </v:shape>
            </v:group>
            <v:group style="position:absolute;left:8035;top:3083;width:10;height:2" coordorigin="8035,3083" coordsize="10,2">
              <v:shape style="position:absolute;left:8035;top:3083;width:10;height:2" coordorigin="8035,3083" coordsize="10,0" path="m8035,3083l8045,3083e" filled="false" stroked="true" strokeweight=".48pt" strokecolor="#000000">
                <v:path arrowok="t"/>
              </v:shape>
            </v:group>
            <v:group style="position:absolute;left:8054;top:3083;width:10;height:2" coordorigin="8054,3083" coordsize="10,2">
              <v:shape style="position:absolute;left:8054;top:3083;width:10;height:2" coordorigin="8054,3083" coordsize="10,0" path="m8054,3083l8064,3083e" filled="false" stroked="true" strokeweight=".48pt" strokecolor="#000000">
                <v:path arrowok="t"/>
              </v:shape>
            </v:group>
            <v:group style="position:absolute;left:8074;top:3083;width:10;height:2" coordorigin="8074,3083" coordsize="10,2">
              <v:shape style="position:absolute;left:8074;top:3083;width:10;height:2" coordorigin="8074,3083" coordsize="10,0" path="m8074,3083l8083,3083e" filled="false" stroked="true" strokeweight=".48pt" strokecolor="#000000">
                <v:path arrowok="t"/>
              </v:shape>
            </v:group>
            <v:group style="position:absolute;left:8093;top:3083;width:10;height:2" coordorigin="8093,3083" coordsize="10,2">
              <v:shape style="position:absolute;left:8093;top:3083;width:10;height:2" coordorigin="8093,3083" coordsize="10,0" path="m8093,3083l8102,3083e" filled="false" stroked="true" strokeweight=".48pt" strokecolor="#000000">
                <v:path arrowok="t"/>
              </v:shape>
            </v:group>
            <v:group style="position:absolute;left:8112;top:3083;width:10;height:2" coordorigin="8112,3083" coordsize="10,2">
              <v:shape style="position:absolute;left:8112;top:3083;width:10;height:2" coordorigin="8112,3083" coordsize="10,0" path="m8112,3083l8122,3083e" filled="false" stroked="true" strokeweight=".48pt" strokecolor="#000000">
                <v:path arrowok="t"/>
              </v:shape>
            </v:group>
            <v:group style="position:absolute;left:8131;top:3083;width:10;height:2" coordorigin="8131,3083" coordsize="10,2">
              <v:shape style="position:absolute;left:8131;top:3083;width:10;height:2" coordorigin="8131,3083" coordsize="10,0" path="m8131,3083l8141,3083e" filled="false" stroked="true" strokeweight=".48pt" strokecolor="#000000">
                <v:path arrowok="t"/>
              </v:shape>
            </v:group>
            <v:group style="position:absolute;left:8150;top:3083;width:10;height:2" coordorigin="8150,3083" coordsize="10,2">
              <v:shape style="position:absolute;left:8150;top:3083;width:10;height:2" coordorigin="8150,3083" coordsize="10,0" path="m8150,3083l8160,3083e" filled="false" stroked="true" strokeweight=".48pt" strokecolor="#000000">
                <v:path arrowok="t"/>
              </v:shape>
            </v:group>
            <v:group style="position:absolute;left:8170;top:3083;width:10;height:2" coordorigin="8170,3083" coordsize="10,2">
              <v:shape style="position:absolute;left:8170;top:3083;width:10;height:2" coordorigin="8170,3083" coordsize="10,0" path="m8170,3083l8179,3083e" filled="false" stroked="true" strokeweight=".48pt" strokecolor="#000000">
                <v:path arrowok="t"/>
              </v:shape>
            </v:group>
            <v:group style="position:absolute;left:8189;top:3083;width:10;height:2" coordorigin="8189,3083" coordsize="10,2">
              <v:shape style="position:absolute;left:8189;top:3083;width:10;height:2" coordorigin="8189,3083" coordsize="10,0" path="m8189,3083l8198,3083e" filled="false" stroked="true" strokeweight=".48pt" strokecolor="#000000">
                <v:path arrowok="t"/>
              </v:shape>
            </v:group>
            <v:group style="position:absolute;left:8208;top:3083;width:10;height:2" coordorigin="8208,3083" coordsize="10,2">
              <v:shape style="position:absolute;left:8208;top:3083;width:10;height:2" coordorigin="8208,3083" coordsize="10,0" path="m8208,3083l8218,3083e" filled="false" stroked="true" strokeweight=".48pt" strokecolor="#000000">
                <v:path arrowok="t"/>
              </v:shape>
            </v:group>
            <v:group style="position:absolute;left:8227;top:3083;width:10;height:2" coordorigin="8227,3083" coordsize="10,2">
              <v:shape style="position:absolute;left:8227;top:3083;width:10;height:2" coordorigin="8227,3083" coordsize="10,0" path="m8227,3083l8237,3083e" filled="false" stroked="true" strokeweight=".48pt" strokecolor="#000000">
                <v:path arrowok="t"/>
              </v:shape>
            </v:group>
            <v:group style="position:absolute;left:8246;top:3083;width:10;height:2" coordorigin="8246,3083" coordsize="10,2">
              <v:shape style="position:absolute;left:8246;top:3083;width:10;height:2" coordorigin="8246,3083" coordsize="10,0" path="m8246,3083l8256,3083e" filled="false" stroked="true" strokeweight=".48pt" strokecolor="#000000">
                <v:path arrowok="t"/>
              </v:shape>
            </v:group>
            <v:group style="position:absolute;left:8266;top:3083;width:10;height:2" coordorigin="8266,3083" coordsize="10,2">
              <v:shape style="position:absolute;left:8266;top:3083;width:10;height:2" coordorigin="8266,3083" coordsize="10,0" path="m8266,3083l8275,3083e" filled="false" stroked="true" strokeweight=".48pt" strokecolor="#000000">
                <v:path arrowok="t"/>
              </v:shape>
            </v:group>
            <v:group style="position:absolute;left:8285;top:3083;width:10;height:2" coordorigin="8285,3083" coordsize="10,2">
              <v:shape style="position:absolute;left:8285;top:3083;width:10;height:2" coordorigin="8285,3083" coordsize="10,0" path="m8285,3083l8294,3083e" filled="false" stroked="true" strokeweight=".48pt" strokecolor="#000000">
                <v:path arrowok="t"/>
              </v:shape>
            </v:group>
            <v:group style="position:absolute;left:8304;top:3083;width:10;height:2" coordorigin="8304,3083" coordsize="10,2">
              <v:shape style="position:absolute;left:8304;top:3083;width:10;height:2" coordorigin="8304,3083" coordsize="10,0" path="m8304,3083l8314,3083e" filled="false" stroked="true" strokeweight=".48pt" strokecolor="#000000">
                <v:path arrowok="t"/>
              </v:shape>
            </v:group>
            <v:group style="position:absolute;left:8323;top:3083;width:10;height:2" coordorigin="8323,3083" coordsize="10,2">
              <v:shape style="position:absolute;left:8323;top:3083;width:10;height:2" coordorigin="8323,3083" coordsize="10,0" path="m8323,3083l8333,3083e" filled="false" stroked="true" strokeweight=".48pt" strokecolor="#000000">
                <v:path arrowok="t"/>
              </v:shape>
            </v:group>
            <v:group style="position:absolute;left:8342;top:3083;width:10;height:2" coordorigin="8342,3083" coordsize="10,2">
              <v:shape style="position:absolute;left:8342;top:3083;width:10;height:2" coordorigin="8342,3083" coordsize="10,0" path="m8342,3083l8352,3083e" filled="false" stroked="true" strokeweight=".48pt" strokecolor="#000000">
                <v:path arrowok="t"/>
              </v:shape>
            </v:group>
            <v:group style="position:absolute;left:8362;top:3083;width:10;height:2" coordorigin="8362,3083" coordsize="10,2">
              <v:shape style="position:absolute;left:8362;top:3083;width:10;height:2" coordorigin="8362,3083" coordsize="10,0" path="m8362,3083l8371,3083e" filled="false" stroked="true" strokeweight=".48pt" strokecolor="#000000">
                <v:path arrowok="t"/>
              </v:shape>
            </v:group>
            <v:group style="position:absolute;left:8381;top:3083;width:10;height:2" coordorigin="8381,3083" coordsize="10,2">
              <v:shape style="position:absolute;left:8381;top:3083;width:10;height:2" coordorigin="8381,3083" coordsize="10,0" path="m8381,3083l8390,3083e" filled="false" stroked="true" strokeweight=".48pt" strokecolor="#000000">
                <v:path arrowok="t"/>
              </v:shape>
            </v:group>
            <v:group style="position:absolute;left:8400;top:3083;width:10;height:2" coordorigin="8400,3083" coordsize="10,2">
              <v:shape style="position:absolute;left:8400;top:3083;width:10;height:2" coordorigin="8400,3083" coordsize="10,0" path="m8400,3083l8410,3083e" filled="false" stroked="true" strokeweight=".48pt" strokecolor="#000000">
                <v:path arrowok="t"/>
              </v:shape>
            </v:group>
            <v:group style="position:absolute;left:8419;top:3083;width:10;height:2" coordorigin="8419,3083" coordsize="10,2">
              <v:shape style="position:absolute;left:8419;top:3083;width:10;height:2" coordorigin="8419,3083" coordsize="10,0" path="m8419,3083l8429,3083e" filled="false" stroked="true" strokeweight=".48pt" strokecolor="#000000">
                <v:path arrowok="t"/>
              </v:shape>
            </v:group>
            <v:group style="position:absolute;left:8438;top:3083;width:10;height:2" coordorigin="8438,3083" coordsize="10,2">
              <v:shape style="position:absolute;left:8438;top:3083;width:10;height:2" coordorigin="8438,3083" coordsize="10,0" path="m8438,3083l8448,3083e" filled="false" stroked="true" strokeweight=".48pt" strokecolor="#000000">
                <v:path arrowok="t"/>
              </v:shape>
            </v:group>
            <v:group style="position:absolute;left:8458;top:3083;width:10;height:2" coordorigin="8458,3083" coordsize="10,2">
              <v:shape style="position:absolute;left:8458;top:3083;width:10;height:2" coordorigin="8458,3083" coordsize="10,0" path="m8458,3083l8467,3083e" filled="false" stroked="true" strokeweight=".48pt" strokecolor="#000000">
                <v:path arrowok="t"/>
              </v:shape>
            </v:group>
            <v:group style="position:absolute;left:8477;top:3083;width:10;height:2" coordorigin="8477,3083" coordsize="10,2">
              <v:shape style="position:absolute;left:8477;top:3083;width:10;height:2" coordorigin="8477,3083" coordsize="10,0" path="m8477,3083l8486,3083e" filled="false" stroked="true" strokeweight=".48pt" strokecolor="#000000">
                <v:path arrowok="t"/>
              </v:shape>
            </v:group>
            <v:group style="position:absolute;left:8496;top:3083;width:10;height:2" coordorigin="8496,3083" coordsize="10,2">
              <v:shape style="position:absolute;left:8496;top:3083;width:10;height:2" coordorigin="8496,3083" coordsize="10,0" path="m8496,3083l8506,3083e" filled="false" stroked="true" strokeweight=".48pt" strokecolor="#000000">
                <v:path arrowok="t"/>
              </v:shape>
            </v:group>
            <v:group style="position:absolute;left:8515;top:3083;width:10;height:2" coordorigin="8515,3083" coordsize="10,2">
              <v:shape style="position:absolute;left:8515;top:3083;width:10;height:2" coordorigin="8515,3083" coordsize="10,0" path="m8515,3083l8525,3083e" filled="false" stroked="true" strokeweight=".48pt" strokecolor="#000000">
                <v:path arrowok="t"/>
              </v:shape>
            </v:group>
            <v:group style="position:absolute;left:8534;top:3083;width:10;height:2" coordorigin="8534,3083" coordsize="10,2">
              <v:shape style="position:absolute;left:8534;top:3083;width:10;height:2" coordorigin="8534,3083" coordsize="10,0" path="m8534,3083l8544,3083e" filled="false" stroked="true" strokeweight=".48pt" strokecolor="#000000">
                <v:path arrowok="t"/>
              </v:shape>
            </v:group>
            <v:group style="position:absolute;left:8554;top:3083;width:10;height:2" coordorigin="8554,3083" coordsize="10,2">
              <v:shape style="position:absolute;left:8554;top:3083;width:10;height:2" coordorigin="8554,3083" coordsize="10,0" path="m8554,3083l8563,3083e" filled="false" stroked="true" strokeweight=".48pt" strokecolor="#000000">
                <v:path arrowok="t"/>
              </v:shape>
            </v:group>
            <v:group style="position:absolute;left:8573;top:3083;width:10;height:2" coordorigin="8573,3083" coordsize="10,2">
              <v:shape style="position:absolute;left:8573;top:3083;width:10;height:2" coordorigin="8573,3083" coordsize="10,0" path="m8573,3083l8582,3083e" filled="false" stroked="true" strokeweight=".48pt" strokecolor="#000000">
                <v:path arrowok="t"/>
              </v:shape>
            </v:group>
            <v:group style="position:absolute;left:8592;top:3083;width:10;height:2" coordorigin="8592,3083" coordsize="10,2">
              <v:shape style="position:absolute;left:8592;top:3083;width:10;height:2" coordorigin="8592,3083" coordsize="10,0" path="m8592,3083l8602,3083e" filled="false" stroked="true" strokeweight=".48pt" strokecolor="#000000">
                <v:path arrowok="t"/>
              </v:shape>
            </v:group>
            <v:group style="position:absolute;left:8611;top:3083;width:10;height:2" coordorigin="8611,3083" coordsize="10,2">
              <v:shape style="position:absolute;left:8611;top:3083;width:10;height:2" coordorigin="8611,3083" coordsize="10,0" path="m8611,3083l8621,3083e" filled="false" stroked="true" strokeweight=".48pt" strokecolor="#000000">
                <v:path arrowok="t"/>
              </v:shape>
            </v:group>
            <v:group style="position:absolute;left:8630;top:3083;width:10;height:2" coordorigin="8630,3083" coordsize="10,2">
              <v:shape style="position:absolute;left:8630;top:3083;width:10;height:2" coordorigin="8630,3083" coordsize="10,0" path="m8630,3083l8640,3083e" filled="false" stroked="true" strokeweight=".48pt" strokecolor="#000000">
                <v:path arrowok="t"/>
              </v:shape>
            </v:group>
            <v:group style="position:absolute;left:8650;top:3083;width:10;height:2" coordorigin="8650,3083" coordsize="10,2">
              <v:shape style="position:absolute;left:8650;top:3083;width:10;height:2" coordorigin="8650,3083" coordsize="10,0" path="m8650,3083l8659,3083e" filled="false" stroked="true" strokeweight=".48pt" strokecolor="#000000">
                <v:path arrowok="t"/>
              </v:shape>
            </v:group>
            <v:group style="position:absolute;left:8669;top:3083;width:10;height:2" coordorigin="8669,3083" coordsize="10,2">
              <v:shape style="position:absolute;left:8669;top:3083;width:10;height:2" coordorigin="8669,3083" coordsize="10,0" path="m8669,3083l8678,3083e" filled="false" stroked="true" strokeweight=".48pt" strokecolor="#000000">
                <v:path arrowok="t"/>
              </v:shape>
            </v:group>
            <v:group style="position:absolute;left:8688;top:3083;width:10;height:2" coordorigin="8688,3083" coordsize="10,2">
              <v:shape style="position:absolute;left:8688;top:3083;width:10;height:2" coordorigin="8688,3083" coordsize="10,0" path="m8688,3083l8698,3083e" filled="false" stroked="true" strokeweight=".48pt" strokecolor="#000000">
                <v:path arrowok="t"/>
              </v:shape>
            </v:group>
            <v:group style="position:absolute;left:8707;top:3083;width:10;height:2" coordorigin="8707,3083" coordsize="10,2">
              <v:shape style="position:absolute;left:8707;top:3083;width:10;height:2" coordorigin="8707,3083" coordsize="10,0" path="m8707,3083l8717,3083e" filled="false" stroked="true" strokeweight=".48pt" strokecolor="#000000">
                <v:path arrowok="t"/>
              </v:shape>
            </v:group>
            <v:group style="position:absolute;left:8726;top:3083;width:10;height:2" coordorigin="8726,3083" coordsize="10,2">
              <v:shape style="position:absolute;left:8726;top:3083;width:10;height:2" coordorigin="8726,3083" coordsize="10,0" path="m8726,3083l8736,3083e" filled="false" stroked="true" strokeweight=".48pt" strokecolor="#000000">
                <v:path arrowok="t"/>
              </v:shape>
            </v:group>
            <v:group style="position:absolute;left:8746;top:3083;width:10;height:2" coordorigin="8746,3083" coordsize="10,2">
              <v:shape style="position:absolute;left:8746;top:3083;width:10;height:2" coordorigin="8746,3083" coordsize="10,0" path="m8746,3083l8755,3083e" filled="false" stroked="true" strokeweight=".48pt" strokecolor="#000000">
                <v:path arrowok="t"/>
              </v:shape>
            </v:group>
            <v:group style="position:absolute;left:8765;top:3083;width:10;height:2" coordorigin="8765,3083" coordsize="10,2">
              <v:shape style="position:absolute;left:8765;top:3083;width:10;height:2" coordorigin="8765,3083" coordsize="10,0" path="m8765,3083l8774,3083e" filled="false" stroked="true" strokeweight=".48pt" strokecolor="#000000">
                <v:path arrowok="t"/>
              </v:shape>
            </v:group>
            <v:group style="position:absolute;left:8784;top:3083;width:10;height:2" coordorigin="8784,3083" coordsize="10,2">
              <v:shape style="position:absolute;left:8784;top:3083;width:10;height:2" coordorigin="8784,3083" coordsize="10,0" path="m8784,3083l8794,3083e" filled="false" stroked="true" strokeweight=".48pt" strokecolor="#000000">
                <v:path arrowok="t"/>
              </v:shape>
            </v:group>
            <v:group style="position:absolute;left:8803;top:3083;width:10;height:2" coordorigin="8803,3083" coordsize="10,2">
              <v:shape style="position:absolute;left:8803;top:3083;width:10;height:2" coordorigin="8803,3083" coordsize="10,0" path="m8803,3083l8813,3083e" filled="false" stroked="true" strokeweight=".48pt" strokecolor="#000000">
                <v:path arrowok="t"/>
              </v:shape>
            </v:group>
            <v:group style="position:absolute;left:8822;top:3083;width:10;height:2" coordorigin="8822,3083" coordsize="10,2">
              <v:shape style="position:absolute;left:8822;top:3083;width:10;height:2" coordorigin="8822,3083" coordsize="10,0" path="m8822,3083l8832,3083e" filled="false" stroked="true" strokeweight=".48pt" strokecolor="#000000">
                <v:path arrowok="t"/>
              </v:shape>
            </v:group>
            <v:group style="position:absolute;left:8842;top:3083;width:10;height:2" coordorigin="8842,3083" coordsize="10,2">
              <v:shape style="position:absolute;left:8842;top:3083;width:10;height:2" coordorigin="8842,3083" coordsize="10,0" path="m8842,3083l8851,3083e" filled="false" stroked="true" strokeweight=".48pt" strokecolor="#000000">
                <v:path arrowok="t"/>
              </v:shape>
            </v:group>
            <v:group style="position:absolute;left:8861;top:3083;width:10;height:2" coordorigin="8861,3083" coordsize="10,2">
              <v:shape style="position:absolute;left:8861;top:3083;width:10;height:2" coordorigin="8861,3083" coordsize="10,0" path="m8861,3083l8870,3083e" filled="false" stroked="true" strokeweight=".48pt" strokecolor="#000000">
                <v:path arrowok="t"/>
              </v:shape>
            </v:group>
            <v:group style="position:absolute;left:8880;top:3083;width:10;height:2" coordorigin="8880,3083" coordsize="10,2">
              <v:shape style="position:absolute;left:8880;top:3083;width:10;height:2" coordorigin="8880,3083" coordsize="10,0" path="m8880,3083l8890,3083e" filled="false" stroked="true" strokeweight=".48pt" strokecolor="#000000">
                <v:path arrowok="t"/>
              </v:shape>
            </v:group>
            <v:group style="position:absolute;left:8899;top:3083;width:10;height:2" coordorigin="8899,3083" coordsize="10,2">
              <v:shape style="position:absolute;left:8899;top:3083;width:10;height:2" coordorigin="8899,3083" coordsize="10,0" path="m8899,3083l8909,3083e" filled="false" stroked="true" strokeweight=".48pt" strokecolor="#000000">
                <v:path arrowok="t"/>
              </v:shape>
            </v:group>
            <v:group style="position:absolute;left:8918;top:3083;width:10;height:2" coordorigin="8918,3083" coordsize="10,2">
              <v:shape style="position:absolute;left:8918;top:3083;width:10;height:2" coordorigin="8918,3083" coordsize="10,0" path="m8918,3083l8928,3083e" filled="false" stroked="true" strokeweight=".48pt" strokecolor="#000000">
                <v:path arrowok="t"/>
              </v:shape>
            </v:group>
            <v:group style="position:absolute;left:8938;top:3083;width:10;height:2" coordorigin="8938,3083" coordsize="10,2">
              <v:shape style="position:absolute;left:8938;top:3083;width:10;height:2" coordorigin="8938,3083" coordsize="10,0" path="m8938,3083l8947,3083e" filled="false" stroked="true" strokeweight=".48pt" strokecolor="#000000">
                <v:path arrowok="t"/>
              </v:shape>
            </v:group>
            <v:group style="position:absolute;left:8957;top:3083;width:10;height:2" coordorigin="8957,3083" coordsize="10,2">
              <v:shape style="position:absolute;left:8957;top:3083;width:10;height:2" coordorigin="8957,3083" coordsize="10,0" path="m8957,3083l8966,3083e" filled="false" stroked="true" strokeweight=".48pt" strokecolor="#000000">
                <v:path arrowok="t"/>
              </v:shape>
            </v:group>
            <v:group style="position:absolute;left:8976;top:3083;width:10;height:2" coordorigin="8976,3083" coordsize="10,2">
              <v:shape style="position:absolute;left:8976;top:3083;width:10;height:2" coordorigin="8976,3083" coordsize="10,0" path="m8976,3083l8986,3083e" filled="false" stroked="true" strokeweight=".48pt" strokecolor="#000000">
                <v:path arrowok="t"/>
              </v:shape>
            </v:group>
            <v:group style="position:absolute;left:8995;top:3083;width:10;height:2" coordorigin="8995,3083" coordsize="10,2">
              <v:shape style="position:absolute;left:8995;top:3083;width:10;height:2" coordorigin="8995,3083" coordsize="10,0" path="m8995,3083l9005,3083e" filled="false" stroked="true" strokeweight=".48pt" strokecolor="#000000">
                <v:path arrowok="t"/>
              </v:shape>
            </v:group>
            <v:group style="position:absolute;left:9014;top:3083;width:10;height:2" coordorigin="9014,3083" coordsize="10,2">
              <v:shape style="position:absolute;left:9014;top:3083;width:10;height:2" coordorigin="9014,3083" coordsize="10,0" path="m9014,3083l9024,3083e" filled="false" stroked="true" strokeweight=".48pt" strokecolor="#000000">
                <v:path arrowok="t"/>
              </v:shape>
            </v:group>
            <v:group style="position:absolute;left:9034;top:3083;width:10;height:2" coordorigin="9034,3083" coordsize="10,2">
              <v:shape style="position:absolute;left:9034;top:3083;width:10;height:2" coordorigin="9034,3083" coordsize="10,0" path="m9034,3083l9043,3083e" filled="false" stroked="true" strokeweight=".48pt" strokecolor="#000000">
                <v:path arrowok="t"/>
              </v:shape>
            </v:group>
            <v:group style="position:absolute;left:9053;top:3083;width:10;height:2" coordorigin="9053,3083" coordsize="10,2">
              <v:shape style="position:absolute;left:9053;top:3083;width:10;height:2" coordorigin="9053,3083" coordsize="10,0" path="m9053,3083l9062,3083e" filled="false" stroked="true" strokeweight=".48pt" strokecolor="#000000">
                <v:path arrowok="t"/>
              </v:shape>
            </v:group>
            <v:group style="position:absolute;left:9072;top:3083;width:10;height:2" coordorigin="9072,3083" coordsize="10,2">
              <v:shape style="position:absolute;left:9072;top:3083;width:10;height:2" coordorigin="9072,3083" coordsize="10,0" path="m9072,3083l9082,3083e" filled="false" stroked="true" strokeweight=".48pt" strokecolor="#000000">
                <v:path arrowok="t"/>
              </v:shape>
            </v:group>
            <v:group style="position:absolute;left:9091;top:3083;width:10;height:2" coordorigin="9091,3083" coordsize="10,2">
              <v:shape style="position:absolute;left:9091;top:3083;width:10;height:2" coordorigin="9091,3083" coordsize="10,0" path="m9091,3083l9101,3083e" filled="false" stroked="true" strokeweight=".48pt" strokecolor="#000000">
                <v:path arrowok="t"/>
              </v:shape>
            </v:group>
            <v:group style="position:absolute;left:9110;top:3083;width:10;height:2" coordorigin="9110,3083" coordsize="10,2">
              <v:shape style="position:absolute;left:9110;top:3083;width:10;height:2" coordorigin="9110,3083" coordsize="10,0" path="m9110,3083l9120,3083e" filled="false" stroked="true" strokeweight=".48pt" strokecolor="#000000">
                <v:path arrowok="t"/>
              </v:shape>
            </v:group>
            <v:group style="position:absolute;left:9130;top:3083;width:10;height:2" coordorigin="9130,3083" coordsize="10,2">
              <v:shape style="position:absolute;left:9130;top:3083;width:10;height:2" coordorigin="9130,3083" coordsize="10,0" path="m9130,3083l9139,3083e" filled="false" stroked="true" strokeweight=".48pt" strokecolor="#000000">
                <v:path arrowok="t"/>
              </v:shape>
            </v:group>
            <v:group style="position:absolute;left:9149;top:3083;width:10;height:2" coordorigin="9149,3083" coordsize="10,2">
              <v:shape style="position:absolute;left:9149;top:3083;width:10;height:2" coordorigin="9149,3083" coordsize="10,0" path="m9149,3083l9158,3083e" filled="false" stroked="true" strokeweight=".48pt" strokecolor="#000000">
                <v:path arrowok="t"/>
              </v:shape>
            </v:group>
            <v:group style="position:absolute;left:9168;top:3083;width:10;height:2" coordorigin="9168,3083" coordsize="10,2">
              <v:shape style="position:absolute;left:9168;top:3083;width:10;height:2" coordorigin="9168,3083" coordsize="10,0" path="m9168,3083l9178,3083e" filled="false" stroked="true" strokeweight=".48pt" strokecolor="#000000">
                <v:path arrowok="t"/>
              </v:shape>
            </v:group>
            <v:group style="position:absolute;left:9187;top:3083;width:10;height:2" coordorigin="9187,3083" coordsize="10,2">
              <v:shape style="position:absolute;left:9187;top:3083;width:10;height:2" coordorigin="9187,3083" coordsize="10,0" path="m9187,3083l9197,3083e" filled="false" stroked="true" strokeweight=".48pt" strokecolor="#000000">
                <v:path arrowok="t"/>
              </v:shape>
            </v:group>
            <v:group style="position:absolute;left:9206;top:3083;width:10;height:2" coordorigin="9206,3083" coordsize="10,2">
              <v:shape style="position:absolute;left:9206;top:3083;width:10;height:2" coordorigin="9206,3083" coordsize="10,0" path="m9206,3083l9216,3083e" filled="false" stroked="true" strokeweight=".48pt" strokecolor="#000000">
                <v:path arrowok="t"/>
              </v:shape>
            </v:group>
            <v:group style="position:absolute;left:9226;top:3083;width:10;height:2" coordorigin="9226,3083" coordsize="10,2">
              <v:shape style="position:absolute;left:9226;top:3083;width:10;height:2" coordorigin="9226,3083" coordsize="10,0" path="m9226,3083l9235,3083e" filled="false" stroked="true" strokeweight=".48pt" strokecolor="#000000">
                <v:path arrowok="t"/>
              </v:shape>
            </v:group>
            <v:group style="position:absolute;left:9245;top:3083;width:10;height:2" coordorigin="9245,3083" coordsize="10,2">
              <v:shape style="position:absolute;left:9245;top:3083;width:10;height:2" coordorigin="9245,3083" coordsize="10,0" path="m9245,3083l9254,3083e" filled="false" stroked="true" strokeweight=".48pt" strokecolor="#000000">
                <v:path arrowok="t"/>
              </v:shape>
            </v:group>
            <v:group style="position:absolute;left:9264;top:3083;width:10;height:2" coordorigin="9264,3083" coordsize="10,2">
              <v:shape style="position:absolute;left:9264;top:3083;width:10;height:2" coordorigin="9264,3083" coordsize="10,0" path="m9264,3083l9274,3083e" filled="false" stroked="true" strokeweight=".48pt" strokecolor="#000000">
                <v:path arrowok="t"/>
              </v:shape>
            </v:group>
            <v:group style="position:absolute;left:9283;top:3083;width:10;height:2" coordorigin="9283,3083" coordsize="10,2">
              <v:shape style="position:absolute;left:9283;top:3083;width:10;height:2" coordorigin="9283,3083" coordsize="10,0" path="m9283,3083l9293,3083e" filled="false" stroked="true" strokeweight=".48pt" strokecolor="#000000">
                <v:path arrowok="t"/>
              </v:shape>
            </v:group>
            <v:group style="position:absolute;left:9302;top:3083;width:10;height:2" coordorigin="9302,3083" coordsize="10,2">
              <v:shape style="position:absolute;left:9302;top:3083;width:10;height:2" coordorigin="9302,3083" coordsize="10,0" path="m9302,3083l9312,3083e" filled="false" stroked="true" strokeweight=".48pt" strokecolor="#000000">
                <v:path arrowok="t"/>
              </v:shape>
            </v:group>
            <v:group style="position:absolute;left:9322;top:3083;width:10;height:2" coordorigin="9322,3083" coordsize="10,2">
              <v:shape style="position:absolute;left:9322;top:3083;width:10;height:2" coordorigin="9322,3083" coordsize="10,0" path="m9322,3083l9331,3083e" filled="false" stroked="true" strokeweight=".48pt" strokecolor="#000000">
                <v:path arrowok="t"/>
              </v:shape>
            </v:group>
            <v:group style="position:absolute;left:9341;top:3083;width:10;height:2" coordorigin="9341,3083" coordsize="10,2">
              <v:shape style="position:absolute;left:9341;top:3083;width:10;height:2" coordorigin="9341,3083" coordsize="10,0" path="m9341,3083l9350,3083e" filled="false" stroked="true" strokeweight=".48pt" strokecolor="#000000">
                <v:path arrowok="t"/>
              </v:shape>
            </v:group>
            <v:group style="position:absolute;left:9360;top:3083;width:10;height:2" coordorigin="9360,3083" coordsize="10,2">
              <v:shape style="position:absolute;left:9360;top:3083;width:10;height:2" coordorigin="9360,3083" coordsize="10,0" path="m9360,3083l9370,3083e" filled="false" stroked="true" strokeweight=".48pt" strokecolor="#000000">
                <v:path arrowok="t"/>
              </v:shape>
            </v:group>
            <v:group style="position:absolute;left:9379;top:3083;width:10;height:2" coordorigin="9379,3083" coordsize="10,2">
              <v:shape style="position:absolute;left:9379;top:3083;width:10;height:2" coordorigin="9379,3083" coordsize="10,0" path="m9379,3083l9389,3083e" filled="false" stroked="true" strokeweight=".48pt" strokecolor="#000000">
                <v:path arrowok="t"/>
              </v:shape>
            </v:group>
            <v:group style="position:absolute;left:9398;top:3083;width:10;height:2" coordorigin="9398,3083" coordsize="10,2">
              <v:shape style="position:absolute;left:9398;top:3083;width:10;height:2" coordorigin="9398,3083" coordsize="10,0" path="m9398,3083l9408,3083e" filled="false" stroked="true" strokeweight=".48pt" strokecolor="#000000">
                <v:path arrowok="t"/>
              </v:shape>
            </v:group>
            <v:group style="position:absolute;left:9418;top:3083;width:10;height:2" coordorigin="9418,3083" coordsize="10,2">
              <v:shape style="position:absolute;left:9418;top:3083;width:10;height:2" coordorigin="9418,3083" coordsize="10,0" path="m9418,3083l9427,3083e" filled="false" stroked="true" strokeweight=".48pt" strokecolor="#000000">
                <v:path arrowok="t"/>
              </v:shape>
            </v:group>
            <v:group style="position:absolute;left:9437;top:3083;width:10;height:2" coordorigin="9437,3083" coordsize="10,2">
              <v:shape style="position:absolute;left:9437;top:3083;width:10;height:2" coordorigin="9437,3083" coordsize="10,0" path="m9437,3083l9446,3083e" filled="false" stroked="true" strokeweight=".48pt" strokecolor="#000000">
                <v:path arrowok="t"/>
              </v:shape>
            </v:group>
            <v:group style="position:absolute;left:9456;top:3083;width:10;height:2" coordorigin="9456,3083" coordsize="10,2">
              <v:shape style="position:absolute;left:9456;top:3083;width:10;height:2" coordorigin="9456,3083" coordsize="10,0" path="m9456,3083l9466,3083e" filled="false" stroked="true" strokeweight=".48pt" strokecolor="#000000">
                <v:path arrowok="t"/>
              </v:shape>
            </v:group>
            <v:group style="position:absolute;left:9475;top:3083;width:10;height:2" coordorigin="9475,3083" coordsize="10,2">
              <v:shape style="position:absolute;left:9475;top:3083;width:10;height:2" coordorigin="9475,3083" coordsize="10,0" path="m9475,3083l9485,3083e" filled="false" stroked="true" strokeweight=".48pt" strokecolor="#000000">
                <v:path arrowok="t"/>
              </v:shape>
            </v:group>
            <v:group style="position:absolute;left:9494;top:3083;width:10;height:2" coordorigin="9494,3083" coordsize="10,2">
              <v:shape style="position:absolute;left:9494;top:3083;width:10;height:2" coordorigin="9494,3083" coordsize="10,0" path="m9494,3083l9504,3083e" filled="false" stroked="true" strokeweight=".48pt" strokecolor="#000000">
                <v:path arrowok="t"/>
              </v:shape>
            </v:group>
            <v:group style="position:absolute;left:9514;top:3083;width:10;height:2" coordorigin="9514,3083" coordsize="10,2">
              <v:shape style="position:absolute;left:9514;top:3083;width:10;height:2" coordorigin="9514,3083" coordsize="10,0" path="m9514,3083l9523,3083e" filled="false" stroked="true" strokeweight=".48pt" strokecolor="#000000">
                <v:path arrowok="t"/>
              </v:shape>
            </v:group>
            <v:group style="position:absolute;left:9533;top:3083;width:10;height:2" coordorigin="9533,3083" coordsize="10,2">
              <v:shape style="position:absolute;left:9533;top:3083;width:10;height:2" coordorigin="9533,3083" coordsize="10,0" path="m9533,3083l9542,3083e" filled="false" stroked="true" strokeweight=".48pt" strokecolor="#000000">
                <v:path arrowok="t"/>
              </v:shape>
            </v:group>
            <v:group style="position:absolute;left:9552;top:3083;width:10;height:2" coordorigin="9552,3083" coordsize="10,2">
              <v:shape style="position:absolute;left:9552;top:3083;width:10;height:2" coordorigin="9552,3083" coordsize="10,0" path="m9552,3083l9562,3083e" filled="false" stroked="true" strokeweight=".48pt" strokecolor="#000000">
                <v:path arrowok="t"/>
              </v:shape>
            </v:group>
            <v:group style="position:absolute;left:9571;top:3083;width:10;height:2" coordorigin="9571,3083" coordsize="10,2">
              <v:shape style="position:absolute;left:9571;top:3083;width:10;height:2" coordorigin="9571,3083" coordsize="10,0" path="m9571,3083l9581,3083e" filled="false" stroked="true" strokeweight=".48pt" strokecolor="#000000">
                <v:path arrowok="t"/>
              </v:shape>
            </v:group>
            <v:group style="position:absolute;left:9590;top:3083;width:10;height:2" coordorigin="9590,3083" coordsize="10,2">
              <v:shape style="position:absolute;left:9590;top:3083;width:10;height:2" coordorigin="9590,3083" coordsize="10,0" path="m9590,3083l9600,3083e" filled="false" stroked="true" strokeweight=".48pt" strokecolor="#000000">
                <v:path arrowok="t"/>
              </v:shape>
            </v:group>
            <v:group style="position:absolute;left:9610;top:3083;width:10;height:2" coordorigin="9610,3083" coordsize="10,2">
              <v:shape style="position:absolute;left:9610;top:3083;width:10;height:2" coordorigin="9610,3083" coordsize="10,0" path="m9610,3083l9619,3083e" filled="false" stroked="true" strokeweight=".48pt" strokecolor="#000000">
                <v:path arrowok="t"/>
              </v:shape>
            </v:group>
            <v:group style="position:absolute;left:9629;top:3083;width:10;height:2" coordorigin="9629,3083" coordsize="10,2">
              <v:shape style="position:absolute;left:9629;top:3083;width:10;height:2" coordorigin="9629,3083" coordsize="10,0" path="m9629,3083l9638,3083e" filled="false" stroked="true" strokeweight=".48pt" strokecolor="#000000">
                <v:path arrowok="t"/>
              </v:shape>
            </v:group>
            <v:group style="position:absolute;left:9648;top:3083;width:10;height:2" coordorigin="9648,3083" coordsize="10,2">
              <v:shape style="position:absolute;left:9648;top:3083;width:10;height:2" coordorigin="9648,3083" coordsize="10,0" path="m9648,3083l9658,3083e" filled="false" stroked="true" strokeweight=".48pt" strokecolor="#000000">
                <v:path arrowok="t"/>
              </v:shape>
            </v:group>
            <v:group style="position:absolute;left:9667;top:3083;width:10;height:2" coordorigin="9667,3083" coordsize="10,2">
              <v:shape style="position:absolute;left:9667;top:3083;width:10;height:2" coordorigin="9667,3083" coordsize="10,0" path="m9667,3083l9677,3083e" filled="false" stroked="true" strokeweight=".48pt" strokecolor="#000000">
                <v:path arrowok="t"/>
              </v:shape>
            </v:group>
            <v:group style="position:absolute;left:9686;top:3083;width:10;height:2" coordorigin="9686,3083" coordsize="10,2">
              <v:shape style="position:absolute;left:9686;top:3083;width:10;height:2" coordorigin="9686,3083" coordsize="10,0" path="m9686,3083l9696,3083e" filled="false" stroked="true" strokeweight=".48pt" strokecolor="#000000">
                <v:path arrowok="t"/>
              </v:shape>
            </v:group>
            <v:group style="position:absolute;left:9706;top:3083;width:10;height:2" coordorigin="9706,3083" coordsize="10,2">
              <v:shape style="position:absolute;left:9706;top:3083;width:10;height:2" coordorigin="9706,3083" coordsize="10,0" path="m9706,3083l9715,3083e" filled="false" stroked="true" strokeweight=".48pt" strokecolor="#000000">
                <v:path arrowok="t"/>
              </v:shape>
            </v:group>
            <v:group style="position:absolute;left:9725;top:3083;width:10;height:2" coordorigin="9725,3083" coordsize="10,2">
              <v:shape style="position:absolute;left:9725;top:3083;width:10;height:2" coordorigin="9725,3083" coordsize="10,0" path="m9725,3083l9734,3083e" filled="false" stroked="true" strokeweight=".48pt" strokecolor="#000000">
                <v:path arrowok="t"/>
              </v:shape>
            </v:group>
            <v:group style="position:absolute;left:9744;top:3083;width:10;height:2" coordorigin="9744,3083" coordsize="10,2">
              <v:shape style="position:absolute;left:9744;top:3083;width:10;height:2" coordorigin="9744,3083" coordsize="10,0" path="m9744,3083l9754,3083e" filled="false" stroked="true" strokeweight=".48pt" strokecolor="#000000">
                <v:path arrowok="t"/>
              </v:shape>
            </v:group>
            <v:group style="position:absolute;left:9763;top:3083;width:10;height:2" coordorigin="9763,3083" coordsize="10,2">
              <v:shape style="position:absolute;left:9763;top:3083;width:10;height:2" coordorigin="9763,3083" coordsize="10,0" path="m9763,3083l9773,3083e" filled="false" stroked="true" strokeweight=".48pt" strokecolor="#000000">
                <v:path arrowok="t"/>
              </v:shape>
            </v:group>
            <v:group style="position:absolute;left:9782;top:3083;width:10;height:2" coordorigin="9782,3083" coordsize="10,2">
              <v:shape style="position:absolute;left:9782;top:3083;width:10;height:2" coordorigin="9782,3083" coordsize="10,0" path="m9782,3083l9792,3083e" filled="false" stroked="true" strokeweight=".48pt" strokecolor="#000000">
                <v:path arrowok="t"/>
              </v:shape>
            </v:group>
            <v:group style="position:absolute;left:9802;top:3083;width:10;height:2" coordorigin="9802,3083" coordsize="10,2">
              <v:shape style="position:absolute;left:9802;top:3083;width:10;height:2" coordorigin="9802,3083" coordsize="10,0" path="m9802,3083l9811,3083e" filled="false" stroked="true" strokeweight=".48pt" strokecolor="#000000">
                <v:path arrowok="t"/>
              </v:shape>
            </v:group>
            <v:group style="position:absolute;left:9821;top:3083;width:10;height:2" coordorigin="9821,3083" coordsize="10,2">
              <v:shape style="position:absolute;left:9821;top:3083;width:10;height:2" coordorigin="9821,3083" coordsize="10,0" path="m9821,3083l9830,3083e" filled="false" stroked="true" strokeweight=".48pt" strokecolor="#000000">
                <v:path arrowok="t"/>
              </v:shape>
            </v:group>
            <v:group style="position:absolute;left:9840;top:3083;width:10;height:2" coordorigin="9840,3083" coordsize="10,2">
              <v:shape style="position:absolute;left:9840;top:3083;width:10;height:2" coordorigin="9840,3083" coordsize="10,0" path="m9840,3083l9850,3083e" filled="false" stroked="true" strokeweight=".48pt" strokecolor="#000000">
                <v:path arrowok="t"/>
              </v:shape>
            </v:group>
            <v:group style="position:absolute;left:9859;top:3083;width:10;height:2" coordorigin="9859,3083" coordsize="10,2">
              <v:shape style="position:absolute;left:9859;top:3083;width:10;height:2" coordorigin="9859,3083" coordsize="10,0" path="m9859,3083l9869,3083e" filled="false" stroked="true" strokeweight=".48pt" strokecolor="#000000">
                <v:path arrowok="t"/>
              </v:shape>
            </v:group>
            <v:group style="position:absolute;left:9878;top:3083;width:10;height:2" coordorigin="9878,3083" coordsize="10,2">
              <v:shape style="position:absolute;left:9878;top:3083;width:10;height:2" coordorigin="9878,3083" coordsize="10,0" path="m9878,3083l9888,3083e" filled="false" stroked="true" strokeweight=".48pt" strokecolor="#000000">
                <v:path arrowok="t"/>
              </v:shape>
            </v:group>
            <v:group style="position:absolute;left:9898;top:3083;width:10;height:2" coordorigin="9898,3083" coordsize="10,2">
              <v:shape style="position:absolute;left:9898;top:3083;width:10;height:2" coordorigin="9898,3083" coordsize="10,0" path="m9898,3083l9907,3083e" filled="false" stroked="true" strokeweight=".48pt" strokecolor="#000000">
                <v:path arrowok="t"/>
              </v:shape>
            </v:group>
            <v:group style="position:absolute;left:9917;top:3083;width:10;height:2" coordorigin="9917,3083" coordsize="10,2">
              <v:shape style="position:absolute;left:9917;top:3083;width:10;height:2" coordorigin="9917,3083" coordsize="10,0" path="m9917,3083l9926,3083e" filled="false" stroked="true" strokeweight=".48pt" strokecolor="#000000">
                <v:path arrowok="t"/>
              </v:shape>
            </v:group>
            <v:group style="position:absolute;left:9936;top:3083;width:10;height:2" coordorigin="9936,3083" coordsize="10,2">
              <v:shape style="position:absolute;left:9936;top:3083;width:10;height:2" coordorigin="9936,3083" coordsize="10,0" path="m9936,3083l9946,3083e" filled="false" stroked="true" strokeweight=".48pt" strokecolor="#000000">
                <v:path arrowok="t"/>
              </v:shape>
            </v:group>
            <v:group style="position:absolute;left:9955;top:3083;width:10;height:2" coordorigin="9955,3083" coordsize="10,2">
              <v:shape style="position:absolute;left:9955;top:3083;width:10;height:2" coordorigin="9955,3083" coordsize="10,0" path="m9955,3083l9965,3083e" filled="false" stroked="true" strokeweight=".48pt" strokecolor="#000000">
                <v:path arrowok="t"/>
              </v:shape>
            </v:group>
            <v:group style="position:absolute;left:9974;top:3083;width:10;height:2" coordorigin="9974,3083" coordsize="10,2">
              <v:shape style="position:absolute;left:9974;top:3083;width:10;height:2" coordorigin="9974,3083" coordsize="10,0" path="m9974,3083l9984,3083e" filled="false" stroked="true" strokeweight=".48pt" strokecolor="#000000">
                <v:path arrowok="t"/>
              </v:shape>
            </v:group>
            <v:group style="position:absolute;left:9994;top:3083;width:10;height:2" coordorigin="9994,3083" coordsize="10,2">
              <v:shape style="position:absolute;left:9994;top:3083;width:10;height:2" coordorigin="9994,3083" coordsize="10,0" path="m9994,3083l10003,3083e" filled="false" stroked="true" strokeweight=".48pt" strokecolor="#000000">
                <v:path arrowok="t"/>
              </v:shape>
            </v:group>
            <v:group style="position:absolute;left:10013;top:3083;width:10;height:2" coordorigin="10013,3083" coordsize="10,2">
              <v:shape style="position:absolute;left:10013;top:3083;width:10;height:2" coordorigin="10013,3083" coordsize="10,0" path="m10013,3083l10022,3083e" filled="false" stroked="true" strokeweight=".48pt" strokecolor="#000000">
                <v:path arrowok="t"/>
              </v:shape>
            </v:group>
            <v:group style="position:absolute;left:10032;top:3083;width:10;height:2" coordorigin="10032,3083" coordsize="10,2">
              <v:shape style="position:absolute;left:10032;top:3083;width:10;height:2" coordorigin="10032,3083" coordsize="10,0" path="m10032,3083l10042,3083e" filled="false" stroked="true" strokeweight=".48pt" strokecolor="#000000">
                <v:path arrowok="t"/>
              </v:shape>
            </v:group>
            <v:group style="position:absolute;left:10051;top:3083;width:10;height:2" coordorigin="10051,3083" coordsize="10,2">
              <v:shape style="position:absolute;left:10051;top:3083;width:10;height:2" coordorigin="10051,3083" coordsize="10,0" path="m10051,3083l10061,3083e" filled="false" stroked="true" strokeweight=".48pt" strokecolor="#000000">
                <v:path arrowok="t"/>
              </v:shape>
            </v:group>
            <v:group style="position:absolute;left:10070;top:3083;width:10;height:2" coordorigin="10070,3083" coordsize="10,2">
              <v:shape style="position:absolute;left:10070;top:3083;width:10;height:2" coordorigin="10070,3083" coordsize="10,0" path="m10070,3083l10080,3083e" filled="false" stroked="true" strokeweight=".48pt" strokecolor="#000000">
                <v:path arrowok="t"/>
              </v:shape>
            </v:group>
            <v:group style="position:absolute;left:10090;top:3083;width:10;height:2" coordorigin="10090,3083" coordsize="10,2">
              <v:shape style="position:absolute;left:10090;top:3083;width:10;height:2" coordorigin="10090,3083" coordsize="10,0" path="m10090,3083l10099,3083e" filled="false" stroked="true" strokeweight=".48pt" strokecolor="#000000">
                <v:path arrowok="t"/>
              </v:shape>
            </v:group>
            <v:group style="position:absolute;left:10109;top:3083;width:10;height:2" coordorigin="10109,3083" coordsize="10,2">
              <v:shape style="position:absolute;left:10109;top:3083;width:10;height:2" coordorigin="10109,3083" coordsize="10,0" path="m10109,3083l10118,3083e" filled="false" stroked="true" strokeweight=".48pt" strokecolor="#000000">
                <v:path arrowok="t"/>
              </v:shape>
            </v:group>
            <v:group style="position:absolute;left:10128;top:3083;width:10;height:2" coordorigin="10128,3083" coordsize="10,2">
              <v:shape style="position:absolute;left:10128;top:3083;width:10;height:2" coordorigin="10128,3083" coordsize="10,0" path="m10128,3083l10138,3083e" filled="false" stroked="true" strokeweight=".48pt" strokecolor="#000000">
                <v:path arrowok="t"/>
              </v:shape>
            </v:group>
            <v:group style="position:absolute;left:10147;top:3083;width:10;height:2" coordorigin="10147,3083" coordsize="10,2">
              <v:shape style="position:absolute;left:10147;top:3083;width:10;height:2" coordorigin="10147,3083" coordsize="10,0" path="m10147,3083l10157,3083e" filled="false" stroked="true" strokeweight=".48pt" strokecolor="#000000">
                <v:path arrowok="t"/>
              </v:shape>
            </v:group>
            <v:group style="position:absolute;left:10166;top:3083;width:10;height:2" coordorigin="10166,3083" coordsize="10,2">
              <v:shape style="position:absolute;left:10166;top:3083;width:10;height:2" coordorigin="10166,3083" coordsize="10,0" path="m10166,3083l10176,3083e" filled="false" stroked="true" strokeweight=".48pt" strokecolor="#000000">
                <v:path arrowok="t"/>
              </v:shape>
            </v:group>
            <v:group style="position:absolute;left:10186;top:3083;width:10;height:2" coordorigin="10186,3083" coordsize="10,2">
              <v:shape style="position:absolute;left:10186;top:3083;width:10;height:2" coordorigin="10186,3083" coordsize="10,0" path="m10186,3083l10195,3083e" filled="false" stroked="true" strokeweight=".48pt" strokecolor="#000000">
                <v:path arrowok="t"/>
              </v:shape>
            </v:group>
            <v:group style="position:absolute;left:10205;top:3083;width:10;height:2" coordorigin="10205,3083" coordsize="10,2">
              <v:shape style="position:absolute;left:10205;top:3083;width:10;height:2" coordorigin="10205,3083" coordsize="10,0" path="m10205,3083l10214,3083e" filled="false" stroked="true" strokeweight=".48pt" strokecolor="#000000">
                <v:path arrowok="t"/>
              </v:shape>
            </v:group>
            <v:group style="position:absolute;left:10224;top:3083;width:10;height:2" coordorigin="10224,3083" coordsize="10,2">
              <v:shape style="position:absolute;left:10224;top:3083;width:10;height:2" coordorigin="10224,3083" coordsize="10,0" path="m10224,3083l10234,3083e" filled="false" stroked="true" strokeweight=".48pt" strokecolor="#000000">
                <v:path arrowok="t"/>
              </v:shape>
            </v:group>
            <v:group style="position:absolute;left:10243;top:3083;width:10;height:2" coordorigin="10243,3083" coordsize="10,2">
              <v:shape style="position:absolute;left:10243;top:3083;width:10;height:2" coordorigin="10243,3083" coordsize="10,0" path="m10243,3083l10253,3083e" filled="false" stroked="true" strokeweight=".48pt" strokecolor="#000000">
                <v:path arrowok="t"/>
              </v:shape>
            </v:group>
            <v:group style="position:absolute;left:10262;top:3083;width:10;height:2" coordorigin="10262,3083" coordsize="10,2">
              <v:shape style="position:absolute;left:10262;top:3083;width:10;height:2" coordorigin="10262,3083" coordsize="10,0" path="m10262,3083l10272,3083e" filled="false" stroked="true" strokeweight=".48pt" strokecolor="#000000">
                <v:path arrowok="t"/>
              </v:shape>
            </v:group>
            <v:group style="position:absolute;left:10282;top:3083;width:10;height:2" coordorigin="10282,3083" coordsize="10,2">
              <v:shape style="position:absolute;left:10282;top:3083;width:10;height:2" coordorigin="10282,3083" coordsize="10,0" path="m10282,3083l10291,3083e" filled="false" stroked="true" strokeweight=".48pt" strokecolor="#000000">
                <v:path arrowok="t"/>
              </v:shape>
            </v:group>
            <v:group style="position:absolute;left:10301;top:3083;width:10;height:2" coordorigin="10301,3083" coordsize="10,2">
              <v:shape style="position:absolute;left:10301;top:3083;width:10;height:2" coordorigin="10301,3083" coordsize="10,0" path="m10301,3083l10310,3083e" filled="false" stroked="true" strokeweight=".48pt" strokecolor="#000000">
                <v:path arrowok="t"/>
              </v:shape>
            </v:group>
            <v:group style="position:absolute;left:10320;top:3083;width:10;height:2" coordorigin="10320,3083" coordsize="10,2">
              <v:shape style="position:absolute;left:10320;top:3083;width:10;height:2" coordorigin="10320,3083" coordsize="10,0" path="m10320,3083l10330,3083e" filled="false" stroked="true" strokeweight=".48pt" strokecolor="#000000">
                <v:path arrowok="t"/>
              </v:shape>
            </v:group>
            <v:group style="position:absolute;left:10339;top:3083;width:10;height:2" coordorigin="10339,3083" coordsize="10,2">
              <v:shape style="position:absolute;left:10339;top:3083;width:10;height:2" coordorigin="10339,3083" coordsize="10,0" path="m10339,3083l10349,3083e" filled="false" stroked="true" strokeweight=".48pt" strokecolor="#000000">
                <v:path arrowok="t"/>
              </v:shape>
            </v:group>
            <v:group style="position:absolute;left:10358;top:3083;width:10;height:2" coordorigin="10358,3083" coordsize="10,2">
              <v:shape style="position:absolute;left:10358;top:3083;width:10;height:2" coordorigin="10358,3083" coordsize="10,0" path="m10358,3083l10368,3083e" filled="false" stroked="true" strokeweight=".48pt" strokecolor="#000000">
                <v:path arrowok="t"/>
              </v:shape>
            </v:group>
            <v:group style="position:absolute;left:10378;top:3083;width:10;height:2" coordorigin="10378,3083" coordsize="10,2">
              <v:shape style="position:absolute;left:10378;top:3083;width:10;height:2" coordorigin="10378,3083" coordsize="10,0" path="m10378,3083l10387,3083e" filled="false" stroked="true" strokeweight=".48pt" strokecolor="#000000">
                <v:path arrowok="t"/>
              </v:shape>
            </v:group>
            <v:group style="position:absolute;left:10397;top:3083;width:10;height:2" coordorigin="10397,3083" coordsize="10,2">
              <v:shape style="position:absolute;left:10397;top:3083;width:10;height:2" coordorigin="10397,3083" coordsize="10,0" path="m10397,3083l10406,3083e" filled="false" stroked="true" strokeweight=".48pt" strokecolor="#000000">
                <v:path arrowok="t"/>
              </v:shape>
            </v:group>
            <v:group style="position:absolute;left:10416;top:3083;width:10;height:2" coordorigin="10416,3083" coordsize="10,2">
              <v:shape style="position:absolute;left:10416;top:3083;width:10;height:2" coordorigin="10416,3083" coordsize="10,0" path="m10416,3083l10426,3083e" filled="false" stroked="true" strokeweight=".48pt" strokecolor="#000000">
                <v:path arrowok="t"/>
              </v:shape>
            </v:group>
            <v:group style="position:absolute;left:10435;top:3083;width:10;height:2" coordorigin="10435,3083" coordsize="10,2">
              <v:shape style="position:absolute;left:10435;top:3083;width:10;height:2" coordorigin="10435,3083" coordsize="10,0" path="m10435,3083l10445,3083e" filled="false" stroked="true" strokeweight=".48pt" strokecolor="#000000">
                <v:path arrowok="t"/>
              </v:shape>
            </v:group>
            <v:group style="position:absolute;left:10454;top:3083;width:10;height:2" coordorigin="10454,3083" coordsize="10,2">
              <v:shape style="position:absolute;left:10454;top:3083;width:10;height:2" coordorigin="10454,3083" coordsize="10,0" path="m10454,3083l10464,3083e" filled="false" stroked="true" strokeweight=".48pt" strokecolor="#000000">
                <v:path arrowok="t"/>
              </v:shape>
            </v:group>
            <v:group style="position:absolute;left:10474;top:3083;width:5;height:2" coordorigin="10474,3083" coordsize="5,2">
              <v:shape style="position:absolute;left:10474;top:3083;width:5;height:2" coordorigin="10474,3083" coordsize="5,0" path="m10474,3083l10478,3083e" filled="false" stroked="true" strokeweight=".48pt" strokecolor="#000000">
                <v:path arrowok="t"/>
              </v:shape>
            </v:group>
            <v:group style="position:absolute;left:2408;top:3083;width:12;height:2" coordorigin="2408,3083" coordsize="12,2">
              <v:shape style="position:absolute;left:2408;top:3083;width:12;height:2" coordorigin="2408,3083" coordsize="12,0" path="m2408,3083l2420,3083e" filled="false" stroked="true" strokeweight=".6pt" strokecolor="#000000">
                <v:path arrowok="t"/>
              </v:shape>
            </v:group>
            <v:group style="position:absolute;left:2428;top:3083;width:12;height:2" coordorigin="2428,3083" coordsize="12,2">
              <v:shape style="position:absolute;left:2428;top:3083;width:12;height:2" coordorigin="2428,3083" coordsize="12,0" path="m2428,3083l2440,3083e" filled="false" stroked="true" strokeweight=".6pt" strokecolor="#000000">
                <v:path arrowok="t"/>
              </v:shape>
            </v:group>
            <v:group style="position:absolute;left:2447;top:3083;width:12;height:2" coordorigin="2447,3083" coordsize="12,2">
              <v:shape style="position:absolute;left:2447;top:3083;width:12;height:2" coordorigin="2447,3083" coordsize="12,0" path="m2447,3083l2459,3083e" filled="false" stroked="true" strokeweight=".6pt" strokecolor="#000000">
                <v:path arrowok="t"/>
              </v:shape>
            </v:group>
            <v:group style="position:absolute;left:2466;top:3083;width:12;height:2" coordorigin="2466,3083" coordsize="12,2">
              <v:shape style="position:absolute;left:2466;top:3083;width:12;height:2" coordorigin="2466,3083" coordsize="12,0" path="m2466,3083l2478,3083e" filled="false" stroked="true" strokeweight=".6pt" strokecolor="#000000">
                <v:path arrowok="t"/>
              </v:shape>
            </v:group>
            <v:group style="position:absolute;left:2485;top:3083;width:12;height:2" coordorigin="2485,3083" coordsize="12,2">
              <v:shape style="position:absolute;left:2485;top:3083;width:12;height:2" coordorigin="2485,3083" coordsize="12,0" path="m2485,3083l2497,3083e" filled="false" stroked="true" strokeweight=".6pt" strokecolor="#000000">
                <v:path arrowok="t"/>
              </v:shape>
            </v:group>
            <v:group style="position:absolute;left:2504;top:3083;width:12;height:2" coordorigin="2504,3083" coordsize="12,2">
              <v:shape style="position:absolute;left:2504;top:3083;width:12;height:2" coordorigin="2504,3083" coordsize="12,0" path="m2504,3083l2516,3083e" filled="false" stroked="true" strokeweight=".6pt" strokecolor="#000000">
                <v:path arrowok="t"/>
              </v:shape>
            </v:group>
            <v:group style="position:absolute;left:2524;top:3083;width:12;height:2" coordorigin="2524,3083" coordsize="12,2">
              <v:shape style="position:absolute;left:2524;top:3083;width:12;height:2" coordorigin="2524,3083" coordsize="12,0" path="m2524,3083l2536,3083e" filled="false" stroked="true" strokeweight=".6pt" strokecolor="#000000">
                <v:path arrowok="t"/>
              </v:shape>
            </v:group>
            <v:group style="position:absolute;left:2543;top:3083;width:12;height:2" coordorigin="2543,3083" coordsize="12,2">
              <v:shape style="position:absolute;left:2543;top:3083;width:12;height:2" coordorigin="2543,3083" coordsize="12,0" path="m2543,3083l2555,3083e" filled="false" stroked="true" strokeweight=".6pt" strokecolor="#000000">
                <v:path arrowok="t"/>
              </v:shape>
            </v:group>
            <v:group style="position:absolute;left:2562;top:3083;width:12;height:2" coordorigin="2562,3083" coordsize="12,2">
              <v:shape style="position:absolute;left:2562;top:3083;width:12;height:2" coordorigin="2562,3083" coordsize="12,0" path="m2562,3083l2574,3083e" filled="false" stroked="true" strokeweight=".6pt" strokecolor="#000000">
                <v:path arrowok="t"/>
              </v:shape>
            </v:group>
            <v:group style="position:absolute;left:2581;top:3083;width:12;height:2" coordorigin="2581,3083" coordsize="12,2">
              <v:shape style="position:absolute;left:2581;top:3083;width:12;height:2" coordorigin="2581,3083" coordsize="12,0" path="m2581,3083l2593,3083e" filled="false" stroked="true" strokeweight=".6pt" strokecolor="#000000">
                <v:path arrowok="t"/>
              </v:shape>
            </v:group>
            <v:group style="position:absolute;left:2600;top:3083;width:12;height:2" coordorigin="2600,3083" coordsize="12,2">
              <v:shape style="position:absolute;left:2600;top:3083;width:12;height:2" coordorigin="2600,3083" coordsize="12,0" path="m2600,3083l2612,3083e" filled="false" stroked="true" strokeweight=".6pt" strokecolor="#000000">
                <v:path arrowok="t"/>
              </v:shape>
            </v:group>
            <v:group style="position:absolute;left:2620;top:3083;width:12;height:2" coordorigin="2620,3083" coordsize="12,2">
              <v:shape style="position:absolute;left:2620;top:3083;width:12;height:2" coordorigin="2620,3083" coordsize="12,0" path="m2620,3083l2632,3083e" filled="false" stroked="true" strokeweight=".6pt" strokecolor="#000000">
                <v:path arrowok="t"/>
              </v:shape>
            </v:group>
            <v:group style="position:absolute;left:2639;top:3083;width:12;height:2" coordorigin="2639,3083" coordsize="12,2">
              <v:shape style="position:absolute;left:2639;top:3083;width:12;height:2" coordorigin="2639,3083" coordsize="12,0" path="m2639,3083l2651,3083e" filled="false" stroked="true" strokeweight=".6pt" strokecolor="#000000">
                <v:path arrowok="t"/>
              </v:shape>
            </v:group>
            <v:group style="position:absolute;left:2658;top:3083;width:12;height:2" coordorigin="2658,3083" coordsize="12,2">
              <v:shape style="position:absolute;left:2658;top:3083;width:12;height:2" coordorigin="2658,3083" coordsize="12,0" path="m2658,3083l2670,3083e" filled="false" stroked="true" strokeweight=".6pt" strokecolor="#000000">
                <v:path arrowok="t"/>
              </v:shape>
            </v:group>
            <v:group style="position:absolute;left:2677;top:3083;width:12;height:2" coordorigin="2677,3083" coordsize="12,2">
              <v:shape style="position:absolute;left:2677;top:3083;width:12;height:2" coordorigin="2677,3083" coordsize="12,0" path="m2677,3083l2689,3083e" filled="false" stroked="true" strokeweight=".6pt" strokecolor="#000000">
                <v:path arrowok="t"/>
              </v:shape>
            </v:group>
            <v:group style="position:absolute;left:2696;top:3083;width:12;height:2" coordorigin="2696,3083" coordsize="12,2">
              <v:shape style="position:absolute;left:2696;top:3083;width:12;height:2" coordorigin="2696,3083" coordsize="12,0" path="m2696,3083l2708,3083e" filled="false" stroked="true" strokeweight=".6pt" strokecolor="#000000">
                <v:path arrowok="t"/>
              </v:shape>
            </v:group>
            <v:group style="position:absolute;left:2716;top:3083;width:12;height:2" coordorigin="2716,3083" coordsize="12,2">
              <v:shape style="position:absolute;left:2716;top:3083;width:12;height:2" coordorigin="2716,3083" coordsize="12,0" path="m2716,3083l2728,3083e" filled="false" stroked="true" strokeweight=".6pt" strokecolor="#000000">
                <v:path arrowok="t"/>
              </v:shape>
            </v:group>
            <v:group style="position:absolute;left:2735;top:3083;width:12;height:2" coordorigin="2735,3083" coordsize="12,2">
              <v:shape style="position:absolute;left:2735;top:3083;width:12;height:2" coordorigin="2735,3083" coordsize="12,0" path="m2735,3083l2747,3083e" filled="false" stroked="true" strokeweight=".6pt" strokecolor="#000000">
                <v:path arrowok="t"/>
              </v:shape>
            </v:group>
            <v:group style="position:absolute;left:2754;top:3083;width:12;height:2" coordorigin="2754,3083" coordsize="12,2">
              <v:shape style="position:absolute;left:2754;top:3083;width:12;height:2" coordorigin="2754,3083" coordsize="12,0" path="m2754,3083l2766,3083e" filled="false" stroked="true" strokeweight=".6pt" strokecolor="#000000">
                <v:path arrowok="t"/>
              </v:shape>
            </v:group>
            <v:group style="position:absolute;left:2773;top:3083;width:12;height:2" coordorigin="2773,3083" coordsize="12,2">
              <v:shape style="position:absolute;left:2773;top:3083;width:12;height:2" coordorigin="2773,3083" coordsize="12,0" path="m2773,3083l2785,3083e" filled="false" stroked="true" strokeweight=".6pt" strokecolor="#000000">
                <v:path arrowok="t"/>
              </v:shape>
            </v:group>
            <v:group style="position:absolute;left:2792;top:3083;width:12;height:2" coordorigin="2792,3083" coordsize="12,2">
              <v:shape style="position:absolute;left:2792;top:3083;width:12;height:2" coordorigin="2792,3083" coordsize="12,0" path="m2792,3083l2804,3083e" filled="false" stroked="true" strokeweight=".6pt" strokecolor="#000000">
                <v:path arrowok="t"/>
              </v:shape>
            </v:group>
            <v:group style="position:absolute;left:2812;top:3083;width:12;height:2" coordorigin="2812,3083" coordsize="12,2">
              <v:shape style="position:absolute;left:2812;top:3083;width:12;height:2" coordorigin="2812,3083" coordsize="12,0" path="m2812,3083l2824,3083e" filled="false" stroked="true" strokeweight=".6pt" strokecolor="#000000">
                <v:path arrowok="t"/>
              </v:shape>
            </v:group>
            <v:group style="position:absolute;left:2831;top:3083;width:12;height:2" coordorigin="2831,3083" coordsize="12,2">
              <v:shape style="position:absolute;left:2831;top:3083;width:12;height:2" coordorigin="2831,3083" coordsize="12,0" path="m2831,3083l2843,3083e" filled="false" stroked="true" strokeweight=".6pt" strokecolor="#000000">
                <v:path arrowok="t"/>
              </v:shape>
            </v:group>
            <v:group style="position:absolute;left:2850;top:3083;width:12;height:2" coordorigin="2850,3083" coordsize="12,2">
              <v:shape style="position:absolute;left:2850;top:3083;width:12;height:2" coordorigin="2850,3083" coordsize="12,0" path="m2850,3083l2862,3083e" filled="false" stroked="true" strokeweight=".6pt" strokecolor="#000000">
                <v:path arrowok="t"/>
              </v:shape>
            </v:group>
            <v:group style="position:absolute;left:2869;top:3083;width:12;height:2" coordorigin="2869,3083" coordsize="12,2">
              <v:shape style="position:absolute;left:2869;top:3083;width:12;height:2" coordorigin="2869,3083" coordsize="12,0" path="m2869,3083l2881,3083e" filled="false" stroked="true" strokeweight=".6pt" strokecolor="#000000">
                <v:path arrowok="t"/>
              </v:shape>
            </v:group>
            <v:group style="position:absolute;left:2888;top:3083;width:12;height:2" coordorigin="2888,3083" coordsize="12,2">
              <v:shape style="position:absolute;left:2888;top:3083;width:12;height:2" coordorigin="2888,3083" coordsize="12,0" path="m2888,3083l2900,3083e" filled="false" stroked="true" strokeweight=".6pt" strokecolor="#000000">
                <v:path arrowok="t"/>
              </v:shape>
            </v:group>
            <v:group style="position:absolute;left:2908;top:3083;width:12;height:2" coordorigin="2908,3083" coordsize="12,2">
              <v:shape style="position:absolute;left:2908;top:3083;width:12;height:2" coordorigin="2908,3083" coordsize="12,0" path="m2908,3083l2920,3083e" filled="false" stroked="true" strokeweight=".6pt" strokecolor="#000000">
                <v:path arrowok="t"/>
              </v:shape>
            </v:group>
            <v:group style="position:absolute;left:2927;top:3083;width:12;height:2" coordorigin="2927,3083" coordsize="12,2">
              <v:shape style="position:absolute;left:2927;top:3083;width:12;height:2" coordorigin="2927,3083" coordsize="12,0" path="m2927,3083l2939,3083e" filled="false" stroked="true" strokeweight=".6pt" strokecolor="#000000">
                <v:path arrowok="t"/>
              </v:shape>
            </v:group>
            <v:group style="position:absolute;left:2946;top:3083;width:12;height:2" coordorigin="2946,3083" coordsize="12,2">
              <v:shape style="position:absolute;left:2946;top:3083;width:12;height:2" coordorigin="2946,3083" coordsize="12,0" path="m2946,3083l2958,3083e" filled="false" stroked="true" strokeweight=".6pt" strokecolor="#000000">
                <v:path arrowok="t"/>
              </v:shape>
            </v:group>
            <v:group style="position:absolute;left:2965;top:3083;width:12;height:2" coordorigin="2965,3083" coordsize="12,2">
              <v:shape style="position:absolute;left:2965;top:3083;width:12;height:2" coordorigin="2965,3083" coordsize="12,0" path="m2965,3083l2977,3083e" filled="false" stroked="true" strokeweight=".6pt" strokecolor="#000000">
                <v:path arrowok="t"/>
              </v:shape>
            </v:group>
            <v:group style="position:absolute;left:2984;top:3083;width:12;height:2" coordorigin="2984,3083" coordsize="12,2">
              <v:shape style="position:absolute;left:2984;top:3083;width:12;height:2" coordorigin="2984,3083" coordsize="12,0" path="m2984,3083l2996,3083e" filled="false" stroked="true" strokeweight=".6pt" strokecolor="#000000">
                <v:path arrowok="t"/>
              </v:shape>
            </v:group>
            <v:group style="position:absolute;left:3004;top:3083;width:12;height:2" coordorigin="3004,3083" coordsize="12,2">
              <v:shape style="position:absolute;left:3004;top:3083;width:12;height:2" coordorigin="3004,3083" coordsize="12,0" path="m3004,3083l3016,3083e" filled="false" stroked="true" strokeweight=".6pt" strokecolor="#000000">
                <v:path arrowok="t"/>
              </v:shape>
            </v:group>
            <v:group style="position:absolute;left:3023;top:3083;width:12;height:2" coordorigin="3023,3083" coordsize="12,2">
              <v:shape style="position:absolute;left:3023;top:3083;width:12;height:2" coordorigin="3023,3083" coordsize="12,0" path="m3023,3083l3035,3083e" filled="false" stroked="true" strokeweight=".6pt" strokecolor="#000000">
                <v:path arrowok="t"/>
              </v:shape>
            </v:group>
            <v:group style="position:absolute;left:3042;top:3083;width:12;height:2" coordorigin="3042,3083" coordsize="12,2">
              <v:shape style="position:absolute;left:3042;top:3083;width:12;height:2" coordorigin="3042,3083" coordsize="12,0" path="m3042,3083l3054,3083e" filled="false" stroked="true" strokeweight=".6pt" strokecolor="#000000">
                <v:path arrowok="t"/>
              </v:shape>
            </v:group>
            <v:group style="position:absolute;left:3061;top:3083;width:12;height:2" coordorigin="3061,3083" coordsize="12,2">
              <v:shape style="position:absolute;left:3061;top:3083;width:12;height:2" coordorigin="3061,3083" coordsize="12,0" path="m3061,3083l3073,3083e" filled="false" stroked="true" strokeweight=".6pt" strokecolor="#000000">
                <v:path arrowok="t"/>
              </v:shape>
            </v:group>
            <v:group style="position:absolute;left:3080;top:3083;width:12;height:2" coordorigin="3080,3083" coordsize="12,2">
              <v:shape style="position:absolute;left:3080;top:3083;width:12;height:2" coordorigin="3080,3083" coordsize="12,0" path="m3080,3083l3092,3083e" filled="false" stroked="true" strokeweight=".6pt" strokecolor="#000000">
                <v:path arrowok="t"/>
              </v:shape>
            </v:group>
            <v:group style="position:absolute;left:3100;top:3083;width:12;height:2" coordorigin="3100,3083" coordsize="12,2">
              <v:shape style="position:absolute;left:3100;top:3083;width:12;height:2" coordorigin="3100,3083" coordsize="12,0" path="m3100,3083l3112,3083e" filled="false" stroked="true" strokeweight=".6pt" strokecolor="#000000">
                <v:path arrowok="t"/>
              </v:shape>
            </v:group>
            <v:group style="position:absolute;left:3119;top:3083;width:12;height:2" coordorigin="3119,3083" coordsize="12,2">
              <v:shape style="position:absolute;left:3119;top:3083;width:12;height:2" coordorigin="3119,3083" coordsize="12,0" path="m3119,3083l3131,3083e" filled="false" stroked="true" strokeweight=".6pt" strokecolor="#000000">
                <v:path arrowok="t"/>
              </v:shape>
            </v:group>
            <v:group style="position:absolute;left:3138;top:3083;width:12;height:2" coordorigin="3138,3083" coordsize="12,2">
              <v:shape style="position:absolute;left:3138;top:3083;width:12;height:2" coordorigin="3138,3083" coordsize="12,0" path="m3138,3083l3150,3083e" filled="false" stroked="true" strokeweight=".6pt" strokecolor="#000000">
                <v:path arrowok="t"/>
              </v:shape>
            </v:group>
            <v:group style="position:absolute;left:3157;top:3083;width:12;height:2" coordorigin="3157,3083" coordsize="12,2">
              <v:shape style="position:absolute;left:3157;top:3083;width:12;height:2" coordorigin="3157,3083" coordsize="12,0" path="m3157,3083l3169,3083e" filled="false" stroked="true" strokeweight=".6pt" strokecolor="#000000">
                <v:path arrowok="t"/>
              </v:shape>
            </v:group>
            <v:group style="position:absolute;left:3176;top:3083;width:12;height:2" coordorigin="3176,3083" coordsize="12,2">
              <v:shape style="position:absolute;left:3176;top:3083;width:12;height:2" coordorigin="3176,3083" coordsize="12,0" path="m3176,3083l3188,3083e" filled="false" stroked="true" strokeweight=".6pt" strokecolor="#000000">
                <v:path arrowok="t"/>
              </v:shape>
            </v:group>
            <v:group style="position:absolute;left:3196;top:3083;width:12;height:2" coordorigin="3196,3083" coordsize="12,2">
              <v:shape style="position:absolute;left:3196;top:3083;width:12;height:2" coordorigin="3196,3083" coordsize="12,0" path="m3196,3083l3208,3083e" filled="false" stroked="true" strokeweight=".6pt" strokecolor="#000000">
                <v:path arrowok="t"/>
              </v:shape>
            </v:group>
            <v:group style="position:absolute;left:3215;top:3083;width:12;height:2" coordorigin="3215,3083" coordsize="12,2">
              <v:shape style="position:absolute;left:3215;top:3083;width:12;height:2" coordorigin="3215,3083" coordsize="12,0" path="m3215,3083l3227,3083e" filled="false" stroked="true" strokeweight=".6pt" strokecolor="#000000">
                <v:path arrowok="t"/>
              </v:shape>
            </v:group>
            <v:group style="position:absolute;left:3234;top:3083;width:12;height:2" coordorigin="3234,3083" coordsize="12,2">
              <v:shape style="position:absolute;left:3234;top:3083;width:12;height:2" coordorigin="3234,3083" coordsize="12,0" path="m3234,3083l3246,3083e" filled="false" stroked="true" strokeweight=".6pt" strokecolor="#000000">
                <v:path arrowok="t"/>
              </v:shape>
            </v:group>
            <v:group style="position:absolute;left:3253;top:3083;width:12;height:2" coordorigin="3253,3083" coordsize="12,2">
              <v:shape style="position:absolute;left:3253;top:3083;width:12;height:2" coordorigin="3253,3083" coordsize="12,0" path="m3253,3083l3265,3083e" filled="false" stroked="true" strokeweight=".6pt" strokecolor="#000000">
                <v:path arrowok="t"/>
              </v:shape>
            </v:group>
            <v:group style="position:absolute;left:3272;top:3083;width:12;height:2" coordorigin="3272,3083" coordsize="12,2">
              <v:shape style="position:absolute;left:3272;top:3083;width:12;height:2" coordorigin="3272,3083" coordsize="12,0" path="m3272,3083l3284,3083e" filled="false" stroked="true" strokeweight=".6pt" strokecolor="#000000">
                <v:path arrowok="t"/>
              </v:shape>
            </v:group>
            <v:group style="position:absolute;left:3292;top:3083;width:12;height:2" coordorigin="3292,3083" coordsize="12,2">
              <v:shape style="position:absolute;left:3292;top:3083;width:12;height:2" coordorigin="3292,3083" coordsize="12,0" path="m3292,3083l3304,3083e" filled="false" stroked="true" strokeweight=".6pt" strokecolor="#000000">
                <v:path arrowok="t"/>
              </v:shape>
            </v:group>
            <v:group style="position:absolute;left:3311;top:3083;width:12;height:2" coordorigin="3311,3083" coordsize="12,2">
              <v:shape style="position:absolute;left:3311;top:3083;width:12;height:2" coordorigin="3311,3083" coordsize="12,0" path="m3311,3083l3323,3083e" filled="false" stroked="true" strokeweight=".6pt" strokecolor="#000000">
                <v:path arrowok="t"/>
              </v:shape>
            </v:group>
            <v:group style="position:absolute;left:3330;top:3083;width:12;height:2" coordorigin="3330,3083" coordsize="12,2">
              <v:shape style="position:absolute;left:3330;top:3083;width:12;height:2" coordorigin="3330,3083" coordsize="12,0" path="m3330,3083l3342,3083e" filled="false" stroked="true" strokeweight=".6pt" strokecolor="#000000">
                <v:path arrowok="t"/>
              </v:shape>
            </v:group>
            <v:group style="position:absolute;left:3349;top:3083;width:12;height:2" coordorigin="3349,3083" coordsize="12,2">
              <v:shape style="position:absolute;left:3349;top:3083;width:12;height:2" coordorigin="3349,3083" coordsize="12,0" path="m3349,3083l3361,3083e" filled="false" stroked="true" strokeweight=".6pt" strokecolor="#000000">
                <v:path arrowok="t"/>
              </v:shape>
            </v:group>
            <v:group style="position:absolute;left:3368;top:3083;width:12;height:2" coordorigin="3368,3083" coordsize="12,2">
              <v:shape style="position:absolute;left:3368;top:3083;width:12;height:2" coordorigin="3368,3083" coordsize="12,0" path="m3368,3083l3380,3083e" filled="false" stroked="true" strokeweight=".6pt" strokecolor="#000000">
                <v:path arrowok="t"/>
              </v:shape>
            </v:group>
            <v:group style="position:absolute;left:3388;top:3083;width:12;height:2" coordorigin="3388,3083" coordsize="12,2">
              <v:shape style="position:absolute;left:3388;top:3083;width:12;height:2" coordorigin="3388,3083" coordsize="12,0" path="m3388,3083l3400,3083e" filled="false" stroked="true" strokeweight=".6pt" strokecolor="#000000">
                <v:path arrowok="t"/>
              </v:shape>
            </v:group>
            <v:group style="position:absolute;left:3407;top:3083;width:12;height:2" coordorigin="3407,3083" coordsize="12,2">
              <v:shape style="position:absolute;left:3407;top:3083;width:12;height:2" coordorigin="3407,3083" coordsize="12,0" path="m3407,3083l3419,3083e" filled="false" stroked="true" strokeweight=".6pt" strokecolor="#000000">
                <v:path arrowok="t"/>
              </v:shape>
            </v:group>
            <v:group style="position:absolute;left:3426;top:3083;width:12;height:2" coordorigin="3426,3083" coordsize="12,2">
              <v:shape style="position:absolute;left:3426;top:3083;width:12;height:2" coordorigin="3426,3083" coordsize="12,0" path="m3426,3083l3438,3083e" filled="false" stroked="true" strokeweight=".6pt" strokecolor="#000000">
                <v:path arrowok="t"/>
              </v:shape>
            </v:group>
            <v:group style="position:absolute;left:3445;top:3083;width:12;height:2" coordorigin="3445,3083" coordsize="12,2">
              <v:shape style="position:absolute;left:3445;top:3083;width:12;height:2" coordorigin="3445,3083" coordsize="12,0" path="m3445,3083l3457,3083e" filled="false" stroked="true" strokeweight=".6pt" strokecolor="#000000">
                <v:path arrowok="t"/>
              </v:shape>
            </v:group>
            <v:group style="position:absolute;left:3464;top:3083;width:12;height:2" coordorigin="3464,3083" coordsize="12,2">
              <v:shape style="position:absolute;left:3464;top:3083;width:12;height:2" coordorigin="3464,3083" coordsize="12,0" path="m3464,3083l3476,3083e" filled="false" stroked="true" strokeweight=".6pt" strokecolor="#000000">
                <v:path arrowok="t"/>
              </v:shape>
            </v:group>
            <v:group style="position:absolute;left:3484;top:3083;width:12;height:2" coordorigin="3484,3083" coordsize="12,2">
              <v:shape style="position:absolute;left:3484;top:3083;width:12;height:2" coordorigin="3484,3083" coordsize="12,0" path="m3484,3083l3496,3083e" filled="false" stroked="true" strokeweight=".6pt" strokecolor="#000000">
                <v:path arrowok="t"/>
              </v:shape>
            </v:group>
            <v:group style="position:absolute;left:3503;top:3083;width:12;height:2" coordorigin="3503,3083" coordsize="12,2">
              <v:shape style="position:absolute;left:3503;top:3083;width:12;height:2" coordorigin="3503,3083" coordsize="12,0" path="m3503,3083l3515,3083e" filled="false" stroked="true" strokeweight=".6pt" strokecolor="#000000">
                <v:path arrowok="t"/>
              </v:shape>
            </v:group>
            <v:group style="position:absolute;left:3522;top:3083;width:12;height:2" coordorigin="3522,3083" coordsize="12,2">
              <v:shape style="position:absolute;left:3522;top:3083;width:12;height:2" coordorigin="3522,3083" coordsize="12,0" path="m3522,3083l3534,3083e" filled="false" stroked="true" strokeweight=".6pt" strokecolor="#000000">
                <v:path arrowok="t"/>
              </v:shape>
            </v:group>
            <v:group style="position:absolute;left:3541;top:3083;width:12;height:2" coordorigin="3541,3083" coordsize="12,2">
              <v:shape style="position:absolute;left:3541;top:3083;width:12;height:2" coordorigin="3541,3083" coordsize="12,0" path="m3541,3083l3553,3083e" filled="false" stroked="true" strokeweight=".6pt" strokecolor="#000000">
                <v:path arrowok="t"/>
              </v:shape>
            </v:group>
            <v:group style="position:absolute;left:3560;top:3083;width:12;height:2" coordorigin="3560,3083" coordsize="12,2">
              <v:shape style="position:absolute;left:3560;top:3083;width:12;height:2" coordorigin="3560,3083" coordsize="12,0" path="m3560,3083l3572,3083e" filled="false" stroked="true" strokeweight=".6pt" strokecolor="#000000">
                <v:path arrowok="t"/>
              </v:shape>
            </v:group>
            <v:group style="position:absolute;left:3580;top:3083;width:12;height:2" coordorigin="3580,3083" coordsize="12,2">
              <v:shape style="position:absolute;left:3580;top:3083;width:12;height:2" coordorigin="3580,3083" coordsize="12,0" path="m3580,3083l3592,3083e" filled="false" stroked="true" strokeweight=".6pt" strokecolor="#000000">
                <v:path arrowok="t"/>
              </v:shape>
            </v:group>
            <v:group style="position:absolute;left:3599;top:3083;width:12;height:2" coordorigin="3599,3083" coordsize="12,2">
              <v:shape style="position:absolute;left:3599;top:3083;width:12;height:2" coordorigin="3599,3083" coordsize="12,0" path="m3599,3083l3611,3083e" filled="false" stroked="true" strokeweight=".6pt" strokecolor="#000000">
                <v:path arrowok="t"/>
              </v:shape>
            </v:group>
            <v:group style="position:absolute;left:3618;top:3083;width:12;height:2" coordorigin="3618,3083" coordsize="12,2">
              <v:shape style="position:absolute;left:3618;top:3083;width:12;height:2" coordorigin="3618,3083" coordsize="12,0" path="m3618,3083l3630,3083e" filled="false" stroked="true" strokeweight=".6pt" strokecolor="#000000">
                <v:path arrowok="t"/>
              </v:shape>
            </v:group>
            <v:group style="position:absolute;left:3637;top:3083;width:12;height:2" coordorigin="3637,3083" coordsize="12,2">
              <v:shape style="position:absolute;left:3637;top:3083;width:12;height:2" coordorigin="3637,3083" coordsize="12,0" path="m3637,3083l3649,3083e" filled="false" stroked="true" strokeweight=".6pt" strokecolor="#000000">
                <v:path arrowok="t"/>
              </v:shape>
            </v:group>
            <v:group style="position:absolute;left:3656;top:3083;width:12;height:2" coordorigin="3656,3083" coordsize="12,2">
              <v:shape style="position:absolute;left:3656;top:3083;width:12;height:2" coordorigin="3656,3083" coordsize="12,0" path="m3656,3083l3668,3083e" filled="false" stroked="true" strokeweight=".6pt" strokecolor="#000000">
                <v:path arrowok="t"/>
              </v:shape>
            </v:group>
            <v:group style="position:absolute;left:3676;top:3083;width:12;height:2" coordorigin="3676,3083" coordsize="12,2">
              <v:shape style="position:absolute;left:3676;top:3083;width:12;height:2" coordorigin="3676,3083" coordsize="12,0" path="m3676,3083l3688,3083e" filled="false" stroked="true" strokeweight=".6pt" strokecolor="#000000">
                <v:path arrowok="t"/>
              </v:shape>
            </v:group>
            <v:group style="position:absolute;left:3695;top:3083;width:12;height:2" coordorigin="3695,3083" coordsize="12,2">
              <v:shape style="position:absolute;left:3695;top:3083;width:12;height:2" coordorigin="3695,3083" coordsize="12,0" path="m3695,3083l3707,3083e" filled="false" stroked="true" strokeweight=".6pt" strokecolor="#000000">
                <v:path arrowok="t"/>
              </v:shape>
            </v:group>
            <v:group style="position:absolute;left:3714;top:3083;width:12;height:2" coordorigin="3714,3083" coordsize="12,2">
              <v:shape style="position:absolute;left:3714;top:3083;width:12;height:2" coordorigin="3714,3083" coordsize="12,0" path="m3714,3083l3726,3083e" filled="false" stroked="true" strokeweight=".6pt" strokecolor="#000000">
                <v:path arrowok="t"/>
              </v:shape>
            </v:group>
            <v:group style="position:absolute;left:3733;top:3083;width:12;height:2" coordorigin="3733,3083" coordsize="12,2">
              <v:shape style="position:absolute;left:3733;top:3083;width:12;height:2" coordorigin="3733,3083" coordsize="12,0" path="m3733,3083l3745,3083e" filled="false" stroked="true" strokeweight=".6pt" strokecolor="#000000">
                <v:path arrowok="t"/>
              </v:shape>
            </v:group>
            <v:group style="position:absolute;left:3752;top:3083;width:12;height:2" coordorigin="3752,3083" coordsize="12,2">
              <v:shape style="position:absolute;left:3752;top:3083;width:12;height:2" coordorigin="3752,3083" coordsize="12,0" path="m3752,3083l3764,3083e" filled="false" stroked="true" strokeweight=".6pt" strokecolor="#000000">
                <v:path arrowok="t"/>
              </v:shape>
            </v:group>
            <v:group style="position:absolute;left:3772;top:3083;width:12;height:2" coordorigin="3772,3083" coordsize="12,2">
              <v:shape style="position:absolute;left:3772;top:3083;width:12;height:2" coordorigin="3772,3083" coordsize="12,0" path="m3772,3083l3784,3083e" filled="false" stroked="true" strokeweight=".6pt" strokecolor="#000000">
                <v:path arrowok="t"/>
              </v:shape>
            </v:group>
            <v:group style="position:absolute;left:3791;top:3083;width:12;height:2" coordorigin="3791,3083" coordsize="12,2">
              <v:shape style="position:absolute;left:3791;top:3083;width:12;height:2" coordorigin="3791,3083" coordsize="12,0" path="m3791,3083l3803,3083e" filled="false" stroked="true" strokeweight=".6pt" strokecolor="#000000">
                <v:path arrowok="t"/>
              </v:shape>
            </v:group>
            <v:group style="position:absolute;left:3810;top:3083;width:12;height:2" coordorigin="3810,3083" coordsize="12,2">
              <v:shape style="position:absolute;left:3810;top:3083;width:12;height:2" coordorigin="3810,3083" coordsize="12,0" path="m3810,3083l3822,3083e" filled="false" stroked="true" strokeweight=".6pt" strokecolor="#000000">
                <v:path arrowok="t"/>
              </v:shape>
            </v:group>
            <v:group style="position:absolute;left:3829;top:3083;width:12;height:2" coordorigin="3829,3083" coordsize="12,2">
              <v:shape style="position:absolute;left:3829;top:3083;width:12;height:2" coordorigin="3829,3083" coordsize="12,0" path="m3829,3083l3841,3083e" filled="false" stroked="true" strokeweight=".6pt" strokecolor="#000000">
                <v:path arrowok="t"/>
              </v:shape>
            </v:group>
            <v:group style="position:absolute;left:3848;top:3083;width:12;height:2" coordorigin="3848,3083" coordsize="12,2">
              <v:shape style="position:absolute;left:3848;top:3083;width:12;height:2" coordorigin="3848,3083" coordsize="12,0" path="m3848,3083l3860,3083e" filled="false" stroked="true" strokeweight=".6pt" strokecolor="#000000">
                <v:path arrowok="t"/>
              </v:shape>
            </v:group>
            <v:group style="position:absolute;left:3868;top:3083;width:12;height:2" coordorigin="3868,3083" coordsize="12,2">
              <v:shape style="position:absolute;left:3868;top:3083;width:12;height:2" coordorigin="3868,3083" coordsize="12,0" path="m3868,3083l3880,3083e" filled="false" stroked="true" strokeweight=".6pt" strokecolor="#000000">
                <v:path arrowok="t"/>
              </v:shape>
            </v:group>
            <v:group style="position:absolute;left:3887;top:3083;width:12;height:2" coordorigin="3887,3083" coordsize="12,2">
              <v:shape style="position:absolute;left:3887;top:3083;width:12;height:2" coordorigin="3887,3083" coordsize="12,0" path="m3887,3083l3899,3083e" filled="false" stroked="true" strokeweight=".6pt" strokecolor="#000000">
                <v:path arrowok="t"/>
              </v:shape>
            </v:group>
            <v:group style="position:absolute;left:3906;top:3083;width:12;height:2" coordorigin="3906,3083" coordsize="12,2">
              <v:shape style="position:absolute;left:3906;top:3083;width:12;height:2" coordorigin="3906,3083" coordsize="12,0" path="m3906,3083l3918,3083e" filled="false" stroked="true" strokeweight=".6pt" strokecolor="#000000">
                <v:path arrowok="t"/>
              </v:shape>
            </v:group>
            <v:group style="position:absolute;left:3925;top:3083;width:12;height:2" coordorigin="3925,3083" coordsize="12,2">
              <v:shape style="position:absolute;left:3925;top:3083;width:12;height:2" coordorigin="3925,3083" coordsize="12,0" path="m3925,3083l3937,3083e" filled="false" stroked="true" strokeweight=".6pt" strokecolor="#000000">
                <v:path arrowok="t"/>
              </v:shape>
            </v:group>
            <v:group style="position:absolute;left:3944;top:3083;width:12;height:2" coordorigin="3944,3083" coordsize="12,2">
              <v:shape style="position:absolute;left:3944;top:3083;width:12;height:2" coordorigin="3944,3083" coordsize="12,0" path="m3944,3083l3956,3083e" filled="false" stroked="true" strokeweight=".6pt" strokecolor="#000000">
                <v:path arrowok="t"/>
              </v:shape>
            </v:group>
            <v:group style="position:absolute;left:3964;top:3083;width:12;height:2" coordorigin="3964,3083" coordsize="12,2">
              <v:shape style="position:absolute;left:3964;top:3083;width:12;height:2" coordorigin="3964,3083" coordsize="12,0" path="m3964,3083l3976,3083e" filled="false" stroked="true" strokeweight=".6pt" strokecolor="#000000">
                <v:path arrowok="t"/>
              </v:shape>
            </v:group>
            <v:group style="position:absolute;left:3983;top:3083;width:12;height:2" coordorigin="3983,3083" coordsize="12,2">
              <v:shape style="position:absolute;left:3983;top:3083;width:12;height:2" coordorigin="3983,3083" coordsize="12,0" path="m3983,3083l3995,3083e" filled="false" stroked="true" strokeweight=".6pt" strokecolor="#000000">
                <v:path arrowok="t"/>
              </v:shape>
            </v:group>
            <v:group style="position:absolute;left:4002;top:3083;width:12;height:2" coordorigin="4002,3083" coordsize="12,2">
              <v:shape style="position:absolute;left:4002;top:3083;width:12;height:2" coordorigin="4002,3083" coordsize="12,0" path="m4002,3083l4014,3083e" filled="false" stroked="true" strokeweight=".6pt" strokecolor="#000000">
                <v:path arrowok="t"/>
              </v:shape>
            </v:group>
            <v:group style="position:absolute;left:4021;top:3083;width:12;height:2" coordorigin="4021,3083" coordsize="12,2">
              <v:shape style="position:absolute;left:4021;top:3083;width:12;height:2" coordorigin="4021,3083" coordsize="12,0" path="m4021,3083l4033,3083e" filled="false" stroked="true" strokeweight=".6pt" strokecolor="#000000">
                <v:path arrowok="t"/>
              </v:shape>
            </v:group>
            <v:group style="position:absolute;left:4040;top:3083;width:12;height:2" coordorigin="4040,3083" coordsize="12,2">
              <v:shape style="position:absolute;left:4040;top:3083;width:12;height:2" coordorigin="4040,3083" coordsize="12,0" path="m4040,3083l4052,3083e" filled="false" stroked="true" strokeweight=".6pt" strokecolor="#000000">
                <v:path arrowok="t"/>
              </v:shape>
            </v:group>
            <v:group style="position:absolute;left:4060;top:3083;width:12;height:2" coordorigin="4060,3083" coordsize="12,2">
              <v:shape style="position:absolute;left:4060;top:3083;width:12;height:2" coordorigin="4060,3083" coordsize="12,0" path="m4060,3083l4072,3083e" filled="false" stroked="true" strokeweight=".6pt" strokecolor="#000000">
                <v:path arrowok="t"/>
              </v:shape>
            </v:group>
            <v:group style="position:absolute;left:4079;top:3083;width:12;height:2" coordorigin="4079,3083" coordsize="12,2">
              <v:shape style="position:absolute;left:4079;top:3083;width:12;height:2" coordorigin="4079,3083" coordsize="12,0" path="m4079,3083l4091,3083e" filled="false" stroked="true" strokeweight=".6pt" strokecolor="#000000">
                <v:path arrowok="t"/>
              </v:shape>
            </v:group>
            <v:group style="position:absolute;left:4098;top:3083;width:12;height:2" coordorigin="4098,3083" coordsize="12,2">
              <v:shape style="position:absolute;left:4098;top:3083;width:12;height:2" coordorigin="4098,3083" coordsize="12,0" path="m4098,3083l4110,3083e" filled="false" stroked="true" strokeweight=".6pt" strokecolor="#000000">
                <v:path arrowok="t"/>
              </v:shape>
            </v:group>
            <v:group style="position:absolute;left:4117;top:3083;width:12;height:2" coordorigin="4117,3083" coordsize="12,2">
              <v:shape style="position:absolute;left:4117;top:3083;width:12;height:2" coordorigin="4117,3083" coordsize="12,0" path="m4117,3083l4129,3083e" filled="false" stroked="true" strokeweight=".6pt" strokecolor="#000000">
                <v:path arrowok="t"/>
              </v:shape>
            </v:group>
            <v:group style="position:absolute;left:4136;top:3083;width:12;height:2" coordorigin="4136,3083" coordsize="12,2">
              <v:shape style="position:absolute;left:4136;top:3083;width:12;height:2" coordorigin="4136,3083" coordsize="12,0" path="m4136,3083l4148,3083e" filled="false" stroked="true" strokeweight=".6pt" strokecolor="#000000">
                <v:path arrowok="t"/>
              </v:shape>
            </v:group>
            <v:group style="position:absolute;left:4156;top:3083;width:12;height:2" coordorigin="4156,3083" coordsize="12,2">
              <v:shape style="position:absolute;left:4156;top:3083;width:12;height:2" coordorigin="4156,3083" coordsize="12,0" path="m4156,3083l4168,3083e" filled="false" stroked="true" strokeweight=".6pt" strokecolor="#000000">
                <v:path arrowok="t"/>
              </v:shape>
            </v:group>
            <v:group style="position:absolute;left:4175;top:3083;width:12;height:2" coordorigin="4175,3083" coordsize="12,2">
              <v:shape style="position:absolute;left:4175;top:3083;width:12;height:2" coordorigin="4175,3083" coordsize="12,0" path="m4175,3083l4187,3083e" filled="false" stroked="true" strokeweight=".6pt" strokecolor="#000000">
                <v:path arrowok="t"/>
              </v:shape>
            </v:group>
            <v:group style="position:absolute;left:4194;top:3083;width:12;height:2" coordorigin="4194,3083" coordsize="12,2">
              <v:shape style="position:absolute;left:4194;top:3083;width:12;height:2" coordorigin="4194,3083" coordsize="12,0" path="m4194,3083l4206,3083e" filled="false" stroked="true" strokeweight=".6pt" strokecolor="#000000">
                <v:path arrowok="t"/>
              </v:shape>
            </v:group>
            <v:group style="position:absolute;left:4213;top:3083;width:12;height:2" coordorigin="4213,3083" coordsize="12,2">
              <v:shape style="position:absolute;left:4213;top:3083;width:12;height:2" coordorigin="4213,3083" coordsize="12,0" path="m4213,3083l4225,3083e" filled="false" stroked="true" strokeweight=".6pt" strokecolor="#000000">
                <v:path arrowok="t"/>
              </v:shape>
            </v:group>
            <v:group style="position:absolute;left:4232;top:3083;width:12;height:2" coordorigin="4232,3083" coordsize="12,2">
              <v:shape style="position:absolute;left:4232;top:3083;width:12;height:2" coordorigin="4232,3083" coordsize="12,0" path="m4232,3083l4244,3083e" filled="false" stroked="true" strokeweight=".6pt" strokecolor="#000000">
                <v:path arrowok="t"/>
              </v:shape>
            </v:group>
            <v:group style="position:absolute;left:4252;top:3083;width:12;height:2" coordorigin="4252,3083" coordsize="12,2">
              <v:shape style="position:absolute;left:4252;top:3083;width:12;height:2" coordorigin="4252,3083" coordsize="12,0" path="m4252,3083l4264,3083e" filled="false" stroked="true" strokeweight=".6pt" strokecolor="#000000">
                <v:path arrowok="t"/>
              </v:shape>
            </v:group>
            <v:group style="position:absolute;left:4271;top:3083;width:12;height:2" coordorigin="4271,3083" coordsize="12,2">
              <v:shape style="position:absolute;left:4271;top:3083;width:12;height:2" coordorigin="4271,3083" coordsize="12,0" path="m4271,3083l4283,3083e" filled="false" stroked="true" strokeweight=".6pt" strokecolor="#000000">
                <v:path arrowok="t"/>
              </v:shape>
            </v:group>
            <v:group style="position:absolute;left:4290;top:3083;width:12;height:2" coordorigin="4290,3083" coordsize="12,2">
              <v:shape style="position:absolute;left:4290;top:3083;width:12;height:2" coordorigin="4290,3083" coordsize="12,0" path="m4290,3083l4302,3083e" filled="false" stroked="true" strokeweight=".6pt" strokecolor="#000000">
                <v:path arrowok="t"/>
              </v:shape>
            </v:group>
            <v:group style="position:absolute;left:4309;top:3083;width:12;height:2" coordorigin="4309,3083" coordsize="12,2">
              <v:shape style="position:absolute;left:4309;top:3083;width:12;height:2" coordorigin="4309,3083" coordsize="12,0" path="m4309,3083l4321,3083e" filled="false" stroked="true" strokeweight=".6pt" strokecolor="#000000">
                <v:path arrowok="t"/>
              </v:shape>
            </v:group>
            <v:group style="position:absolute;left:4328;top:3083;width:12;height:2" coordorigin="4328,3083" coordsize="12,2">
              <v:shape style="position:absolute;left:4328;top:3083;width:12;height:2" coordorigin="4328,3083" coordsize="12,0" path="m4328,3083l4340,3083e" filled="false" stroked="true" strokeweight=".6pt" strokecolor="#000000">
                <v:path arrowok="t"/>
              </v:shape>
            </v:group>
            <v:group style="position:absolute;left:4348;top:3083;width:12;height:2" coordorigin="4348,3083" coordsize="12,2">
              <v:shape style="position:absolute;left:4348;top:3083;width:12;height:2" coordorigin="4348,3083" coordsize="12,0" path="m4348,3083l4360,3083e" filled="false" stroked="true" strokeweight=".6pt" strokecolor="#000000">
                <v:path arrowok="t"/>
              </v:shape>
            </v:group>
            <v:group style="position:absolute;left:4367;top:3083;width:12;height:2" coordorigin="4367,3083" coordsize="12,2">
              <v:shape style="position:absolute;left:4367;top:3083;width:12;height:2" coordorigin="4367,3083" coordsize="12,0" path="m4367,3083l4379,3083e" filled="false" stroked="true" strokeweight=".6pt" strokecolor="#000000">
                <v:path arrowok="t"/>
              </v:shape>
            </v:group>
            <v:group style="position:absolute;left:4386;top:3083;width:12;height:2" coordorigin="4386,3083" coordsize="12,2">
              <v:shape style="position:absolute;left:4386;top:3083;width:12;height:2" coordorigin="4386,3083" coordsize="12,0" path="m4386,3083l4398,3083e" filled="false" stroked="true" strokeweight=".6pt" strokecolor="#000000">
                <v:path arrowok="t"/>
              </v:shape>
            </v:group>
            <v:group style="position:absolute;left:4405;top:3083;width:12;height:2" coordorigin="4405,3083" coordsize="12,2">
              <v:shape style="position:absolute;left:4405;top:3083;width:12;height:2" coordorigin="4405,3083" coordsize="12,0" path="m4405,3083l4417,3083e" filled="false" stroked="true" strokeweight=".6pt" strokecolor="#000000">
                <v:path arrowok="t"/>
              </v:shape>
            </v:group>
            <v:group style="position:absolute;left:4424;top:3083;width:12;height:2" coordorigin="4424,3083" coordsize="12,2">
              <v:shape style="position:absolute;left:4424;top:3083;width:12;height:2" coordorigin="4424,3083" coordsize="12,0" path="m4424,3083l4436,3083e" filled="false" stroked="true" strokeweight=".6pt" strokecolor="#000000">
                <v:path arrowok="t"/>
              </v:shape>
            </v:group>
            <v:group style="position:absolute;left:4444;top:3083;width:12;height:2" coordorigin="4444,3083" coordsize="12,2">
              <v:shape style="position:absolute;left:4444;top:3083;width:12;height:2" coordorigin="4444,3083" coordsize="12,0" path="m4444,3083l4456,3083e" filled="false" stroked="true" strokeweight=".6pt" strokecolor="#000000">
                <v:path arrowok="t"/>
              </v:shape>
            </v:group>
            <v:group style="position:absolute;left:4463;top:3083;width:12;height:2" coordorigin="4463,3083" coordsize="12,2">
              <v:shape style="position:absolute;left:4463;top:3083;width:12;height:2" coordorigin="4463,3083" coordsize="12,0" path="m4463,3083l4475,3083e" filled="false" stroked="true" strokeweight=".6pt" strokecolor="#000000">
                <v:path arrowok="t"/>
              </v:shape>
            </v:group>
            <v:group style="position:absolute;left:4482;top:3083;width:12;height:2" coordorigin="4482,3083" coordsize="12,2">
              <v:shape style="position:absolute;left:4482;top:3083;width:12;height:2" coordorigin="4482,3083" coordsize="12,0" path="m4482,3083l4494,3083e" filled="false" stroked="true" strokeweight=".6pt" strokecolor="#000000">
                <v:path arrowok="t"/>
              </v:shape>
            </v:group>
            <v:group style="position:absolute;left:4501;top:3083;width:12;height:2" coordorigin="4501,3083" coordsize="12,2">
              <v:shape style="position:absolute;left:4501;top:3083;width:12;height:2" coordorigin="4501,3083" coordsize="12,0" path="m4501,3083l4513,3083e" filled="false" stroked="true" strokeweight=".6pt" strokecolor="#000000">
                <v:path arrowok="t"/>
              </v:shape>
            </v:group>
            <v:group style="position:absolute;left:4520;top:3083;width:12;height:2" coordorigin="4520,3083" coordsize="12,2">
              <v:shape style="position:absolute;left:4520;top:3083;width:12;height:2" coordorigin="4520,3083" coordsize="12,0" path="m4520,3083l4532,3083e" filled="false" stroked="true" strokeweight=".6pt" strokecolor="#000000">
                <v:path arrowok="t"/>
              </v:shape>
            </v:group>
            <v:group style="position:absolute;left:4540;top:3083;width:12;height:2" coordorigin="4540,3083" coordsize="12,2">
              <v:shape style="position:absolute;left:4540;top:3083;width:12;height:2" coordorigin="4540,3083" coordsize="12,0" path="m4540,3083l4552,3083e" filled="false" stroked="true" strokeweight=".6pt" strokecolor="#000000">
                <v:path arrowok="t"/>
              </v:shape>
            </v:group>
            <v:group style="position:absolute;left:4559;top:3083;width:12;height:2" coordorigin="4559,3083" coordsize="12,2">
              <v:shape style="position:absolute;left:4559;top:3083;width:12;height:2" coordorigin="4559,3083" coordsize="12,0" path="m4559,3083l4571,3083e" filled="false" stroked="true" strokeweight=".6pt" strokecolor="#000000">
                <v:path arrowok="t"/>
              </v:shape>
            </v:group>
            <v:group style="position:absolute;left:4578;top:3083;width:12;height:2" coordorigin="4578,3083" coordsize="12,2">
              <v:shape style="position:absolute;left:4578;top:3083;width:12;height:2" coordorigin="4578,3083" coordsize="12,0" path="m4578,3083l4590,3083e" filled="false" stroked="true" strokeweight=".6pt" strokecolor="#000000">
                <v:path arrowok="t"/>
              </v:shape>
            </v:group>
            <v:group style="position:absolute;left:4597;top:3083;width:12;height:2" coordorigin="4597,3083" coordsize="12,2">
              <v:shape style="position:absolute;left:4597;top:3083;width:12;height:2" coordorigin="4597,3083" coordsize="12,0" path="m4597,3083l4609,3083e" filled="false" stroked="true" strokeweight=".6pt" strokecolor="#000000">
                <v:path arrowok="t"/>
              </v:shape>
            </v:group>
            <v:group style="position:absolute;left:4616;top:3083;width:12;height:2" coordorigin="4616,3083" coordsize="12,2">
              <v:shape style="position:absolute;left:4616;top:3083;width:12;height:2" coordorigin="4616,3083" coordsize="12,0" path="m4616,3083l4628,3083e" filled="false" stroked="true" strokeweight=".6pt" strokecolor="#000000">
                <v:path arrowok="t"/>
              </v:shape>
            </v:group>
            <v:group style="position:absolute;left:4636;top:3083;width:12;height:2" coordorigin="4636,3083" coordsize="12,2">
              <v:shape style="position:absolute;left:4636;top:3083;width:12;height:2" coordorigin="4636,3083" coordsize="12,0" path="m4636,3083l4648,3083e" filled="false" stroked="true" strokeweight=".6pt" strokecolor="#000000">
                <v:path arrowok="t"/>
              </v:shape>
            </v:group>
            <v:group style="position:absolute;left:4655;top:3083;width:12;height:2" coordorigin="4655,3083" coordsize="12,2">
              <v:shape style="position:absolute;left:4655;top:3083;width:12;height:2" coordorigin="4655,3083" coordsize="12,0" path="m4655,3083l4667,3083e" filled="false" stroked="true" strokeweight=".6pt" strokecolor="#000000">
                <v:path arrowok="t"/>
              </v:shape>
            </v:group>
            <v:group style="position:absolute;left:4674;top:3083;width:12;height:2" coordorigin="4674,3083" coordsize="12,2">
              <v:shape style="position:absolute;left:4674;top:3083;width:12;height:2" coordorigin="4674,3083" coordsize="12,0" path="m4674,3083l4686,3083e" filled="false" stroked="true" strokeweight=".6pt" strokecolor="#000000">
                <v:path arrowok="t"/>
              </v:shape>
            </v:group>
            <v:group style="position:absolute;left:4693;top:3083;width:12;height:2" coordorigin="4693,3083" coordsize="12,2">
              <v:shape style="position:absolute;left:4693;top:3083;width:12;height:2" coordorigin="4693,3083" coordsize="12,0" path="m4693,3083l4705,3083e" filled="false" stroked="true" strokeweight=".6pt" strokecolor="#000000">
                <v:path arrowok="t"/>
              </v:shape>
            </v:group>
            <v:group style="position:absolute;left:4712;top:3083;width:12;height:2" coordorigin="4712,3083" coordsize="12,2">
              <v:shape style="position:absolute;left:4712;top:3083;width:12;height:2" coordorigin="4712,3083" coordsize="12,0" path="m4712,3083l4724,3083e" filled="false" stroked="true" strokeweight=".6pt" strokecolor="#000000">
                <v:path arrowok="t"/>
              </v:shape>
            </v:group>
            <v:group style="position:absolute;left:4732;top:3083;width:12;height:2" coordorigin="4732,3083" coordsize="12,2">
              <v:shape style="position:absolute;left:4732;top:3083;width:12;height:2" coordorigin="4732,3083" coordsize="12,0" path="m4732,3083l4744,3083e" filled="false" stroked="true" strokeweight=".6pt" strokecolor="#000000">
                <v:path arrowok="t"/>
              </v:shape>
            </v:group>
            <v:group style="position:absolute;left:4751;top:3083;width:12;height:2" coordorigin="4751,3083" coordsize="12,2">
              <v:shape style="position:absolute;left:4751;top:3083;width:12;height:2" coordorigin="4751,3083" coordsize="12,0" path="m4751,3083l4763,3083e" filled="false" stroked="true" strokeweight=".6pt" strokecolor="#000000">
                <v:path arrowok="t"/>
              </v:shape>
            </v:group>
            <v:group style="position:absolute;left:4770;top:3083;width:12;height:2" coordorigin="4770,3083" coordsize="12,2">
              <v:shape style="position:absolute;left:4770;top:3083;width:12;height:2" coordorigin="4770,3083" coordsize="12,0" path="m4770,3083l4782,3083e" filled="false" stroked="true" strokeweight=".6pt" strokecolor="#000000">
                <v:path arrowok="t"/>
              </v:shape>
            </v:group>
            <v:group style="position:absolute;left:4789;top:3083;width:12;height:2" coordorigin="4789,3083" coordsize="12,2">
              <v:shape style="position:absolute;left:4789;top:3083;width:12;height:2" coordorigin="4789,3083" coordsize="12,0" path="m4789,3083l4801,3083e" filled="false" stroked="true" strokeweight=".6pt" strokecolor="#000000">
                <v:path arrowok="t"/>
              </v:shape>
            </v:group>
            <v:group style="position:absolute;left:4808;top:3083;width:12;height:2" coordorigin="4808,3083" coordsize="12,2">
              <v:shape style="position:absolute;left:4808;top:3083;width:12;height:2" coordorigin="4808,3083" coordsize="12,0" path="m4808,3083l4820,3083e" filled="false" stroked="true" strokeweight=".6pt" strokecolor="#000000">
                <v:path arrowok="t"/>
              </v:shape>
            </v:group>
            <v:group style="position:absolute;left:4828;top:3083;width:12;height:2" coordorigin="4828,3083" coordsize="12,2">
              <v:shape style="position:absolute;left:4828;top:3083;width:12;height:2" coordorigin="4828,3083" coordsize="12,0" path="m4828,3083l4840,3083e" filled="false" stroked="true" strokeweight=".6pt" strokecolor="#000000">
                <v:path arrowok="t"/>
              </v:shape>
            </v:group>
            <v:group style="position:absolute;left:4847;top:3083;width:12;height:2" coordorigin="4847,3083" coordsize="12,2">
              <v:shape style="position:absolute;left:4847;top:3083;width:12;height:2" coordorigin="4847,3083" coordsize="12,0" path="m4847,3083l4859,3083e" filled="false" stroked="true" strokeweight=".6pt" strokecolor="#000000">
                <v:path arrowok="t"/>
              </v:shape>
            </v:group>
            <v:group style="position:absolute;left:4866;top:3083;width:12;height:2" coordorigin="4866,3083" coordsize="12,2">
              <v:shape style="position:absolute;left:4866;top:3083;width:12;height:2" coordorigin="4866,3083" coordsize="12,0" path="m4866,3083l4878,3083e" filled="false" stroked="true" strokeweight=".6pt" strokecolor="#000000">
                <v:path arrowok="t"/>
              </v:shape>
            </v:group>
            <v:group style="position:absolute;left:4885;top:3083;width:12;height:2" coordorigin="4885,3083" coordsize="12,2">
              <v:shape style="position:absolute;left:4885;top:3083;width:12;height:2" coordorigin="4885,3083" coordsize="12,0" path="m4885,3083l4897,3083e" filled="false" stroked="true" strokeweight=".6pt" strokecolor="#000000">
                <v:path arrowok="t"/>
              </v:shape>
            </v:group>
            <v:group style="position:absolute;left:4904;top:3083;width:12;height:2" coordorigin="4904,3083" coordsize="12,2">
              <v:shape style="position:absolute;left:4904;top:3083;width:12;height:2" coordorigin="4904,3083" coordsize="12,0" path="m4904,3083l4916,3083e" filled="false" stroked="true" strokeweight=".6pt" strokecolor="#000000">
                <v:path arrowok="t"/>
              </v:shape>
            </v:group>
            <v:group style="position:absolute;left:4924;top:3083;width:12;height:2" coordorigin="4924,3083" coordsize="12,2">
              <v:shape style="position:absolute;left:4924;top:3083;width:12;height:2" coordorigin="4924,3083" coordsize="12,0" path="m4924,3083l4936,3083e" filled="false" stroked="true" strokeweight=".6pt" strokecolor="#000000">
                <v:path arrowok="t"/>
              </v:shape>
            </v:group>
            <v:group style="position:absolute;left:4943;top:3083;width:12;height:2" coordorigin="4943,3083" coordsize="12,2">
              <v:shape style="position:absolute;left:4943;top:3083;width:12;height:2" coordorigin="4943,3083" coordsize="12,0" path="m4943,3083l4955,3083e" filled="false" stroked="true" strokeweight=".6pt" strokecolor="#000000">
                <v:path arrowok="t"/>
              </v:shape>
            </v:group>
            <v:group style="position:absolute;left:4962;top:3083;width:12;height:2" coordorigin="4962,3083" coordsize="12,2">
              <v:shape style="position:absolute;left:4962;top:3083;width:12;height:2" coordorigin="4962,3083" coordsize="12,0" path="m4962,3083l4974,3083e" filled="false" stroked="true" strokeweight=".6pt" strokecolor="#000000">
                <v:path arrowok="t"/>
              </v:shape>
            </v:group>
            <v:group style="position:absolute;left:4981;top:3083;width:12;height:2" coordorigin="4981,3083" coordsize="12,2">
              <v:shape style="position:absolute;left:4981;top:3083;width:12;height:2" coordorigin="4981,3083" coordsize="12,0" path="m4981,3083l4993,3083e" filled="false" stroked="true" strokeweight=".6pt" strokecolor="#000000">
                <v:path arrowok="t"/>
              </v:shape>
            </v:group>
            <v:group style="position:absolute;left:5000;top:3083;width:12;height:2" coordorigin="5000,3083" coordsize="12,2">
              <v:shape style="position:absolute;left:5000;top:3083;width:12;height:2" coordorigin="5000,3083" coordsize="12,0" path="m5000,3083l5012,3083e" filled="false" stroked="true" strokeweight=".6pt" strokecolor="#000000">
                <v:path arrowok="t"/>
              </v:shape>
            </v:group>
            <v:group style="position:absolute;left:5020;top:3083;width:12;height:2" coordorigin="5020,3083" coordsize="12,2">
              <v:shape style="position:absolute;left:5020;top:3083;width:12;height:2" coordorigin="5020,3083" coordsize="12,0" path="m5020,3083l5032,3083e" filled="false" stroked="true" strokeweight=".6pt" strokecolor="#000000">
                <v:path arrowok="t"/>
              </v:shape>
            </v:group>
            <v:group style="position:absolute;left:5039;top:3083;width:12;height:2" coordorigin="5039,3083" coordsize="12,2">
              <v:shape style="position:absolute;left:5039;top:3083;width:12;height:2" coordorigin="5039,3083" coordsize="12,0" path="m5039,3083l5051,3083e" filled="false" stroked="true" strokeweight=".6pt" strokecolor="#000000">
                <v:path arrowok="t"/>
              </v:shape>
            </v:group>
            <v:group style="position:absolute;left:5058;top:3083;width:12;height:2" coordorigin="5058,3083" coordsize="12,2">
              <v:shape style="position:absolute;left:5058;top:3083;width:12;height:2" coordorigin="5058,3083" coordsize="12,0" path="m5058,3083l5070,3083e" filled="false" stroked="true" strokeweight=".6pt" strokecolor="#000000">
                <v:path arrowok="t"/>
              </v:shape>
            </v:group>
            <v:group style="position:absolute;left:5077;top:3083;width:12;height:2" coordorigin="5077,3083" coordsize="12,2">
              <v:shape style="position:absolute;left:5077;top:3083;width:12;height:2" coordorigin="5077,3083" coordsize="12,0" path="m5077,3083l5089,3083e" filled="false" stroked="true" strokeweight=".6pt" strokecolor="#000000">
                <v:path arrowok="t"/>
              </v:shape>
            </v:group>
            <v:group style="position:absolute;left:5096;top:3083;width:12;height:2" coordorigin="5096,3083" coordsize="12,2">
              <v:shape style="position:absolute;left:5096;top:3083;width:12;height:2" coordorigin="5096,3083" coordsize="12,0" path="m5096,3083l5108,3083e" filled="false" stroked="true" strokeweight=".6pt" strokecolor="#000000">
                <v:path arrowok="t"/>
              </v:shape>
            </v:group>
            <v:group style="position:absolute;left:5116;top:3083;width:12;height:2" coordorigin="5116,3083" coordsize="12,2">
              <v:shape style="position:absolute;left:5116;top:3083;width:12;height:2" coordorigin="5116,3083" coordsize="12,0" path="m5116,3083l5128,3083e" filled="false" stroked="true" strokeweight=".6pt" strokecolor="#000000">
                <v:path arrowok="t"/>
              </v:shape>
            </v:group>
            <v:group style="position:absolute;left:5135;top:3083;width:12;height:2" coordorigin="5135,3083" coordsize="12,2">
              <v:shape style="position:absolute;left:5135;top:3083;width:12;height:2" coordorigin="5135,3083" coordsize="12,0" path="m5135,3083l5147,3083e" filled="false" stroked="true" strokeweight=".6pt" strokecolor="#000000">
                <v:path arrowok="t"/>
              </v:shape>
            </v:group>
            <v:group style="position:absolute;left:5154;top:3083;width:12;height:2" coordorigin="5154,3083" coordsize="12,2">
              <v:shape style="position:absolute;left:5154;top:3083;width:12;height:2" coordorigin="5154,3083" coordsize="12,0" path="m5154,3083l5166,3083e" filled="false" stroked="true" strokeweight=".6pt" strokecolor="#000000">
                <v:path arrowok="t"/>
              </v:shape>
            </v:group>
            <v:group style="position:absolute;left:5173;top:3083;width:12;height:2" coordorigin="5173,3083" coordsize="12,2">
              <v:shape style="position:absolute;left:5173;top:3083;width:12;height:2" coordorigin="5173,3083" coordsize="12,0" path="m5173,3083l5185,3083e" filled="false" stroked="true" strokeweight=".6pt" strokecolor="#000000">
                <v:path arrowok="t"/>
              </v:shape>
            </v:group>
            <v:group style="position:absolute;left:5192;top:3083;width:12;height:2" coordorigin="5192,3083" coordsize="12,2">
              <v:shape style="position:absolute;left:5192;top:3083;width:12;height:2" coordorigin="5192,3083" coordsize="12,0" path="m5192,3083l5204,3083e" filled="false" stroked="true" strokeweight=".6pt" strokecolor="#000000">
                <v:path arrowok="t"/>
              </v:shape>
            </v:group>
            <v:group style="position:absolute;left:5212;top:3083;width:12;height:2" coordorigin="5212,3083" coordsize="12,2">
              <v:shape style="position:absolute;left:5212;top:3083;width:12;height:2" coordorigin="5212,3083" coordsize="12,0" path="m5212,3083l5224,3083e" filled="false" stroked="true" strokeweight=".6pt" strokecolor="#000000">
                <v:path arrowok="t"/>
              </v:shape>
            </v:group>
            <v:group style="position:absolute;left:5231;top:3083;width:12;height:2" coordorigin="5231,3083" coordsize="12,2">
              <v:shape style="position:absolute;left:5231;top:3083;width:12;height:2" coordorigin="5231,3083" coordsize="12,0" path="m5231,3083l5243,3083e" filled="false" stroked="true" strokeweight=".6pt" strokecolor="#000000">
                <v:path arrowok="t"/>
              </v:shape>
            </v:group>
            <v:group style="position:absolute;left:5250;top:3083;width:12;height:2" coordorigin="5250,3083" coordsize="12,2">
              <v:shape style="position:absolute;left:5250;top:3083;width:12;height:2" coordorigin="5250,3083" coordsize="12,0" path="m5250,3083l5262,3083e" filled="false" stroked="true" strokeweight=".6pt" strokecolor="#000000">
                <v:path arrowok="t"/>
              </v:shape>
            </v:group>
            <v:group style="position:absolute;left:5269;top:3083;width:12;height:2" coordorigin="5269,3083" coordsize="12,2">
              <v:shape style="position:absolute;left:5269;top:3083;width:12;height:2" coordorigin="5269,3083" coordsize="12,0" path="m5269,3083l5281,3083e" filled="false" stroked="true" strokeweight=".6pt" strokecolor="#000000">
                <v:path arrowok="t"/>
              </v:shape>
            </v:group>
            <v:group style="position:absolute;left:5288;top:3083;width:12;height:2" coordorigin="5288,3083" coordsize="12,2">
              <v:shape style="position:absolute;left:5288;top:3083;width:12;height:2" coordorigin="5288,3083" coordsize="12,0" path="m5288,3083l5300,3083e" filled="false" stroked="true" strokeweight=".6pt" strokecolor="#000000">
                <v:path arrowok="t"/>
              </v:shape>
            </v:group>
            <v:group style="position:absolute;left:5308;top:3083;width:12;height:2" coordorigin="5308,3083" coordsize="12,2">
              <v:shape style="position:absolute;left:5308;top:3083;width:12;height:2" coordorigin="5308,3083" coordsize="12,0" path="m5308,3083l5320,3083e" filled="false" stroked="true" strokeweight=".6pt" strokecolor="#000000">
                <v:path arrowok="t"/>
              </v:shape>
            </v:group>
            <v:group style="position:absolute;left:5327;top:3083;width:12;height:2" coordorigin="5327,3083" coordsize="12,2">
              <v:shape style="position:absolute;left:5327;top:3083;width:12;height:2" coordorigin="5327,3083" coordsize="12,0" path="m5327,3083l5339,3083e" filled="false" stroked="true" strokeweight=".6pt" strokecolor="#000000">
                <v:path arrowok="t"/>
              </v:shape>
            </v:group>
            <v:group style="position:absolute;left:5346;top:3083;width:12;height:2" coordorigin="5346,3083" coordsize="12,2">
              <v:shape style="position:absolute;left:5346;top:3083;width:12;height:2" coordorigin="5346,3083" coordsize="12,0" path="m5346,3083l5358,3083e" filled="false" stroked="true" strokeweight=".6pt" strokecolor="#000000">
                <v:path arrowok="t"/>
              </v:shape>
            </v:group>
            <v:group style="position:absolute;left:5365;top:3083;width:12;height:2" coordorigin="5365,3083" coordsize="12,2">
              <v:shape style="position:absolute;left:5365;top:3083;width:12;height:2" coordorigin="5365,3083" coordsize="12,0" path="m5365,3083l5377,3083e" filled="false" stroked="true" strokeweight=".6pt" strokecolor="#000000">
                <v:path arrowok="t"/>
              </v:shape>
            </v:group>
            <v:group style="position:absolute;left:5384;top:3083;width:12;height:2" coordorigin="5384,3083" coordsize="12,2">
              <v:shape style="position:absolute;left:5384;top:3083;width:12;height:2" coordorigin="5384,3083" coordsize="12,0" path="m5384,3083l5396,3083e" filled="false" stroked="true" strokeweight=".6pt" strokecolor="#000000">
                <v:path arrowok="t"/>
              </v:shape>
            </v:group>
            <v:group style="position:absolute;left:5404;top:3083;width:12;height:2" coordorigin="5404,3083" coordsize="12,2">
              <v:shape style="position:absolute;left:5404;top:3083;width:12;height:2" coordorigin="5404,3083" coordsize="12,0" path="m5404,3083l5416,3083e" filled="false" stroked="true" strokeweight=".6pt" strokecolor="#000000">
                <v:path arrowok="t"/>
              </v:shape>
            </v:group>
            <v:group style="position:absolute;left:5423;top:3083;width:12;height:2" coordorigin="5423,3083" coordsize="12,2">
              <v:shape style="position:absolute;left:5423;top:3083;width:12;height:2" coordorigin="5423,3083" coordsize="12,0" path="m5423,3083l5435,3083e" filled="false" stroked="true" strokeweight=".6pt" strokecolor="#000000">
                <v:path arrowok="t"/>
              </v:shape>
            </v:group>
            <v:group style="position:absolute;left:5442;top:3083;width:12;height:2" coordorigin="5442,3083" coordsize="12,2">
              <v:shape style="position:absolute;left:5442;top:3083;width:12;height:2" coordorigin="5442,3083" coordsize="12,0" path="m5442,3083l5454,3083e" filled="false" stroked="true" strokeweight=".6pt" strokecolor="#000000">
                <v:path arrowok="t"/>
              </v:shape>
            </v:group>
            <v:group style="position:absolute;left:5461;top:3083;width:12;height:2" coordorigin="5461,3083" coordsize="12,2">
              <v:shape style="position:absolute;left:5461;top:3083;width:12;height:2" coordorigin="5461,3083" coordsize="12,0" path="m5461,3083l5473,3083e" filled="false" stroked="true" strokeweight=".6pt" strokecolor="#000000">
                <v:path arrowok="t"/>
              </v:shape>
            </v:group>
            <v:group style="position:absolute;left:5480;top:3083;width:12;height:2" coordorigin="5480,3083" coordsize="12,2">
              <v:shape style="position:absolute;left:5480;top:3083;width:12;height:2" coordorigin="5480,3083" coordsize="12,0" path="m5480,3083l5492,3083e" filled="false" stroked="true" strokeweight=".6pt" strokecolor="#000000">
                <v:path arrowok="t"/>
              </v:shape>
            </v:group>
            <v:group style="position:absolute;left:5500;top:3083;width:12;height:2" coordorigin="5500,3083" coordsize="12,2">
              <v:shape style="position:absolute;left:5500;top:3083;width:12;height:2" coordorigin="5500,3083" coordsize="12,0" path="m5500,3083l5512,3083e" filled="false" stroked="true" strokeweight=".6pt" strokecolor="#000000">
                <v:path arrowok="t"/>
              </v:shape>
            </v:group>
            <v:group style="position:absolute;left:5519;top:3083;width:12;height:2" coordorigin="5519,3083" coordsize="12,2">
              <v:shape style="position:absolute;left:5519;top:3083;width:12;height:2" coordorigin="5519,3083" coordsize="12,0" path="m5519,3083l5531,3083e" filled="false" stroked="true" strokeweight=".6pt" strokecolor="#000000">
                <v:path arrowok="t"/>
              </v:shape>
            </v:group>
            <v:group style="position:absolute;left:5538;top:3083;width:12;height:2" coordorigin="5538,3083" coordsize="12,2">
              <v:shape style="position:absolute;left:5538;top:3083;width:12;height:2" coordorigin="5538,3083" coordsize="12,0" path="m5538,3083l5550,3083e" filled="false" stroked="true" strokeweight=".6pt" strokecolor="#000000">
                <v:path arrowok="t"/>
              </v:shape>
            </v:group>
            <v:group style="position:absolute;left:5557;top:3083;width:12;height:2" coordorigin="5557,3083" coordsize="12,2">
              <v:shape style="position:absolute;left:5557;top:3083;width:12;height:2" coordorigin="5557,3083" coordsize="12,0" path="m5557,3083l5569,3083e" filled="false" stroked="true" strokeweight=".6pt" strokecolor="#000000">
                <v:path arrowok="t"/>
              </v:shape>
            </v:group>
            <v:group style="position:absolute;left:5576;top:3083;width:12;height:2" coordorigin="5576,3083" coordsize="12,2">
              <v:shape style="position:absolute;left:5576;top:3083;width:12;height:2" coordorigin="5576,3083" coordsize="12,0" path="m5576,3083l5588,3083e" filled="false" stroked="true" strokeweight=".6pt" strokecolor="#000000">
                <v:path arrowok="t"/>
              </v:shape>
            </v:group>
            <v:group style="position:absolute;left:5596;top:3083;width:12;height:2" coordorigin="5596,3083" coordsize="12,2">
              <v:shape style="position:absolute;left:5596;top:3083;width:12;height:2" coordorigin="5596,3083" coordsize="12,0" path="m5596,3083l5608,3083e" filled="false" stroked="true" strokeweight=".6pt" strokecolor="#000000">
                <v:path arrowok="t"/>
              </v:shape>
            </v:group>
            <v:group style="position:absolute;left:5615;top:3083;width:12;height:2" coordorigin="5615,3083" coordsize="12,2">
              <v:shape style="position:absolute;left:5615;top:3083;width:12;height:2" coordorigin="5615,3083" coordsize="12,0" path="m5615,3083l5627,3083e" filled="false" stroked="true" strokeweight=".6pt" strokecolor="#000000">
                <v:path arrowok="t"/>
              </v:shape>
            </v:group>
            <v:group style="position:absolute;left:5634;top:3083;width:12;height:2" coordorigin="5634,3083" coordsize="12,2">
              <v:shape style="position:absolute;left:5634;top:3083;width:12;height:2" coordorigin="5634,3083" coordsize="12,0" path="m5634,3083l5646,3083e" filled="false" stroked="true" strokeweight=".6pt" strokecolor="#000000">
                <v:path arrowok="t"/>
              </v:shape>
            </v:group>
            <v:group style="position:absolute;left:5653;top:3083;width:12;height:2" coordorigin="5653,3083" coordsize="12,2">
              <v:shape style="position:absolute;left:5653;top:3083;width:12;height:2" coordorigin="5653,3083" coordsize="12,0" path="m5653,3083l5665,3083e" filled="false" stroked="true" strokeweight=".6pt" strokecolor="#000000">
                <v:path arrowok="t"/>
              </v:shape>
            </v:group>
            <v:group style="position:absolute;left:5672;top:3083;width:12;height:2" coordorigin="5672,3083" coordsize="12,2">
              <v:shape style="position:absolute;left:5672;top:3083;width:12;height:2" coordorigin="5672,3083" coordsize="12,0" path="m5672,3083l5684,3083e" filled="false" stroked="true" strokeweight=".6pt" strokecolor="#000000">
                <v:path arrowok="t"/>
              </v:shape>
            </v:group>
            <v:group style="position:absolute;left:5692;top:3083;width:12;height:2" coordorigin="5692,3083" coordsize="12,2">
              <v:shape style="position:absolute;left:5692;top:3083;width:12;height:2" coordorigin="5692,3083" coordsize="12,0" path="m5692,3083l5704,3083e" filled="false" stroked="true" strokeweight=".6pt" strokecolor="#000000">
                <v:path arrowok="t"/>
              </v:shape>
            </v:group>
            <v:group style="position:absolute;left:5711;top:3083;width:12;height:2" coordorigin="5711,3083" coordsize="12,2">
              <v:shape style="position:absolute;left:5711;top:3083;width:12;height:2" coordorigin="5711,3083" coordsize="12,0" path="m5711,3083l5723,3083e" filled="false" stroked="true" strokeweight=".6pt" strokecolor="#000000">
                <v:path arrowok="t"/>
              </v:shape>
            </v:group>
            <v:group style="position:absolute;left:5730;top:3083;width:12;height:2" coordorigin="5730,3083" coordsize="12,2">
              <v:shape style="position:absolute;left:5730;top:3083;width:12;height:2" coordorigin="5730,3083" coordsize="12,0" path="m5730,3083l5742,3083e" filled="false" stroked="true" strokeweight=".6pt" strokecolor="#000000">
                <v:path arrowok="t"/>
              </v:shape>
            </v:group>
            <v:group style="position:absolute;left:5749;top:3083;width:12;height:2" coordorigin="5749,3083" coordsize="12,2">
              <v:shape style="position:absolute;left:5749;top:3083;width:12;height:2" coordorigin="5749,3083" coordsize="12,0" path="m5749,3083l5761,3083e" filled="false" stroked="true" strokeweight=".6pt" strokecolor="#000000">
                <v:path arrowok="t"/>
              </v:shape>
            </v:group>
            <v:group style="position:absolute;left:5768;top:3083;width:12;height:2" coordorigin="5768,3083" coordsize="12,2">
              <v:shape style="position:absolute;left:5768;top:3083;width:12;height:2" coordorigin="5768,3083" coordsize="12,0" path="m5768,3083l5780,3083e" filled="false" stroked="true" strokeweight=".6pt" strokecolor="#000000">
                <v:path arrowok="t"/>
              </v:shape>
            </v:group>
            <v:group style="position:absolute;left:5788;top:3083;width:12;height:2" coordorigin="5788,3083" coordsize="12,2">
              <v:shape style="position:absolute;left:5788;top:3083;width:12;height:2" coordorigin="5788,3083" coordsize="12,0" path="m5788,3083l5800,3083e" filled="false" stroked="true" strokeweight=".6pt" strokecolor="#000000">
                <v:path arrowok="t"/>
              </v:shape>
            </v:group>
            <v:group style="position:absolute;left:5807;top:3083;width:12;height:2" coordorigin="5807,3083" coordsize="12,2">
              <v:shape style="position:absolute;left:5807;top:3083;width:12;height:2" coordorigin="5807,3083" coordsize="12,0" path="m5807,3083l5819,3083e" filled="false" stroked="true" strokeweight=".6pt" strokecolor="#000000">
                <v:path arrowok="t"/>
              </v:shape>
            </v:group>
            <v:group style="position:absolute;left:5826;top:3083;width:12;height:2" coordorigin="5826,3083" coordsize="12,2">
              <v:shape style="position:absolute;left:5826;top:3083;width:12;height:2" coordorigin="5826,3083" coordsize="12,0" path="m5826,3083l5838,3083e" filled="false" stroked="true" strokeweight=".6pt" strokecolor="#000000">
                <v:path arrowok="t"/>
              </v:shape>
            </v:group>
            <v:group style="position:absolute;left:5845;top:3083;width:12;height:2" coordorigin="5845,3083" coordsize="12,2">
              <v:shape style="position:absolute;left:5845;top:3083;width:12;height:2" coordorigin="5845,3083" coordsize="12,0" path="m5845,3083l5857,3083e" filled="false" stroked="true" strokeweight=".6pt" strokecolor="#000000">
                <v:path arrowok="t"/>
              </v:shape>
            </v:group>
            <v:group style="position:absolute;left:5864;top:3083;width:12;height:2" coordorigin="5864,3083" coordsize="12,2">
              <v:shape style="position:absolute;left:5864;top:3083;width:12;height:2" coordorigin="5864,3083" coordsize="12,0" path="m5864,3083l5876,3083e" filled="false" stroked="true" strokeweight=".6pt" strokecolor="#000000">
                <v:path arrowok="t"/>
              </v:shape>
            </v:group>
            <v:group style="position:absolute;left:5884;top:3083;width:12;height:2" coordorigin="5884,3083" coordsize="12,2">
              <v:shape style="position:absolute;left:5884;top:3083;width:12;height:2" coordorigin="5884,3083" coordsize="12,0" path="m5884,3083l5896,3083e" filled="false" stroked="true" strokeweight=".6pt" strokecolor="#000000">
                <v:path arrowok="t"/>
              </v:shape>
            </v:group>
            <v:group style="position:absolute;left:5903;top:3083;width:12;height:2" coordorigin="5903,3083" coordsize="12,2">
              <v:shape style="position:absolute;left:5903;top:3083;width:12;height:2" coordorigin="5903,3083" coordsize="12,0" path="m5903,3083l5915,3083e" filled="false" stroked="true" strokeweight=".6pt" strokecolor="#000000">
                <v:path arrowok="t"/>
              </v:shape>
            </v:group>
            <v:group style="position:absolute;left:5922;top:3083;width:12;height:2" coordorigin="5922,3083" coordsize="12,2">
              <v:shape style="position:absolute;left:5922;top:3083;width:12;height:2" coordorigin="5922,3083" coordsize="12,0" path="m5922,3083l5934,3083e" filled="false" stroked="true" strokeweight=".6pt" strokecolor="#000000">
                <v:path arrowok="t"/>
              </v:shape>
            </v:group>
            <v:group style="position:absolute;left:5941;top:3083;width:12;height:2" coordorigin="5941,3083" coordsize="12,2">
              <v:shape style="position:absolute;left:5941;top:3083;width:12;height:2" coordorigin="5941,3083" coordsize="12,0" path="m5941,3083l5953,3083e" filled="false" stroked="true" strokeweight=".6pt" strokecolor="#000000">
                <v:path arrowok="t"/>
              </v:shape>
            </v:group>
            <v:group style="position:absolute;left:5960;top:3083;width:12;height:2" coordorigin="5960,3083" coordsize="12,2">
              <v:shape style="position:absolute;left:5960;top:3083;width:12;height:2" coordorigin="5960,3083" coordsize="12,0" path="m5960,3083l5972,3083e" filled="false" stroked="true" strokeweight=".6pt" strokecolor="#000000">
                <v:path arrowok="t"/>
              </v:shape>
            </v:group>
            <v:group style="position:absolute;left:5980;top:3083;width:12;height:2" coordorigin="5980,3083" coordsize="12,2">
              <v:shape style="position:absolute;left:5980;top:3083;width:12;height:2" coordorigin="5980,3083" coordsize="12,0" path="m5980,3083l5992,3083e" filled="false" stroked="true" strokeweight=".6pt" strokecolor="#000000">
                <v:path arrowok="t"/>
              </v:shape>
            </v:group>
            <v:group style="position:absolute;left:5999;top:3083;width:12;height:2" coordorigin="5999,3083" coordsize="12,2">
              <v:shape style="position:absolute;left:5999;top:3083;width:12;height:2" coordorigin="5999,3083" coordsize="12,0" path="m5999,3083l6011,3083e" filled="false" stroked="true" strokeweight=".6pt" strokecolor="#000000">
                <v:path arrowok="t"/>
              </v:shape>
            </v:group>
            <v:group style="position:absolute;left:6018;top:3083;width:12;height:2" coordorigin="6018,3083" coordsize="12,2">
              <v:shape style="position:absolute;left:6018;top:3083;width:12;height:2" coordorigin="6018,3083" coordsize="12,0" path="m6018,3083l6030,3083e" filled="false" stroked="true" strokeweight=".6pt" strokecolor="#000000">
                <v:path arrowok="t"/>
              </v:shape>
            </v:group>
            <v:group style="position:absolute;left:6037;top:3083;width:12;height:2" coordorigin="6037,3083" coordsize="12,2">
              <v:shape style="position:absolute;left:6037;top:3083;width:12;height:2" coordorigin="6037,3083" coordsize="12,0" path="m6037,3083l6049,3083e" filled="false" stroked="true" strokeweight=".6pt" strokecolor="#000000">
                <v:path arrowok="t"/>
              </v:shape>
            </v:group>
            <v:group style="position:absolute;left:6056;top:3083;width:12;height:2" coordorigin="6056,3083" coordsize="12,2">
              <v:shape style="position:absolute;left:6056;top:3083;width:12;height:2" coordorigin="6056,3083" coordsize="12,0" path="m6056,3083l6068,3083e" filled="false" stroked="true" strokeweight=".6pt" strokecolor="#000000">
                <v:path arrowok="t"/>
              </v:shape>
            </v:group>
            <v:group style="position:absolute;left:6076;top:3083;width:12;height:2" coordorigin="6076,3083" coordsize="12,2">
              <v:shape style="position:absolute;left:6076;top:3083;width:12;height:2" coordorigin="6076,3083" coordsize="12,0" path="m6076,3083l6088,3083e" filled="false" stroked="true" strokeweight=".6pt" strokecolor="#000000">
                <v:path arrowok="t"/>
              </v:shape>
            </v:group>
            <v:group style="position:absolute;left:6095;top:3083;width:12;height:2" coordorigin="6095,3083" coordsize="12,2">
              <v:shape style="position:absolute;left:6095;top:3083;width:12;height:2" coordorigin="6095,3083" coordsize="12,0" path="m6095,3083l6107,3083e" filled="false" stroked="true" strokeweight=".6pt" strokecolor="#000000">
                <v:path arrowok="t"/>
              </v:shape>
            </v:group>
            <v:group style="position:absolute;left:6114;top:3083;width:12;height:2" coordorigin="6114,3083" coordsize="12,2">
              <v:shape style="position:absolute;left:6114;top:3083;width:12;height:2" coordorigin="6114,3083" coordsize="12,0" path="m6114,3083l6126,3083e" filled="false" stroked="true" strokeweight=".6pt" strokecolor="#000000">
                <v:path arrowok="t"/>
              </v:shape>
            </v:group>
            <v:group style="position:absolute;left:6133;top:3083;width:12;height:2" coordorigin="6133,3083" coordsize="12,2">
              <v:shape style="position:absolute;left:6133;top:3083;width:12;height:2" coordorigin="6133,3083" coordsize="12,0" path="m6133,3083l6145,3083e" filled="false" stroked="true" strokeweight=".6pt" strokecolor="#000000">
                <v:path arrowok="t"/>
              </v:shape>
            </v:group>
            <v:group style="position:absolute;left:6152;top:3083;width:12;height:2" coordorigin="6152,3083" coordsize="12,2">
              <v:shape style="position:absolute;left:6152;top:3083;width:12;height:2" coordorigin="6152,3083" coordsize="12,0" path="m6152,3083l6164,3083e" filled="false" stroked="true" strokeweight=".6pt" strokecolor="#000000">
                <v:path arrowok="t"/>
              </v:shape>
            </v:group>
            <v:group style="position:absolute;left:6172;top:3083;width:12;height:2" coordorigin="6172,3083" coordsize="12,2">
              <v:shape style="position:absolute;left:6172;top:3083;width:12;height:2" coordorigin="6172,3083" coordsize="12,0" path="m6172,3083l6184,3083e" filled="false" stroked="true" strokeweight=".6pt" strokecolor="#000000">
                <v:path arrowok="t"/>
              </v:shape>
            </v:group>
            <v:group style="position:absolute;left:6191;top:3083;width:12;height:2" coordorigin="6191,3083" coordsize="12,2">
              <v:shape style="position:absolute;left:6191;top:3083;width:12;height:2" coordorigin="6191,3083" coordsize="12,0" path="m6191,3083l6203,3083e" filled="false" stroked="true" strokeweight=".6pt" strokecolor="#000000">
                <v:path arrowok="t"/>
              </v:shape>
            </v:group>
            <v:group style="position:absolute;left:6210;top:3083;width:12;height:2" coordorigin="6210,3083" coordsize="12,2">
              <v:shape style="position:absolute;left:6210;top:3083;width:12;height:2" coordorigin="6210,3083" coordsize="12,0" path="m6210,3083l6222,3083e" filled="false" stroked="true" strokeweight=".6pt" strokecolor="#000000">
                <v:path arrowok="t"/>
              </v:shape>
            </v:group>
            <v:group style="position:absolute;left:6229;top:3083;width:12;height:2" coordorigin="6229,3083" coordsize="12,2">
              <v:shape style="position:absolute;left:6229;top:3083;width:12;height:2" coordorigin="6229,3083" coordsize="12,0" path="m6229,3083l6241,3083e" filled="false" stroked="true" strokeweight=".6pt" strokecolor="#000000">
                <v:path arrowok="t"/>
              </v:shape>
            </v:group>
            <v:group style="position:absolute;left:6248;top:3083;width:12;height:2" coordorigin="6248,3083" coordsize="12,2">
              <v:shape style="position:absolute;left:6248;top:3083;width:12;height:2" coordorigin="6248,3083" coordsize="12,0" path="m6248,3083l6260,3083e" filled="false" stroked="true" strokeweight=".6pt" strokecolor="#000000">
                <v:path arrowok="t"/>
              </v:shape>
            </v:group>
            <v:group style="position:absolute;left:6268;top:3083;width:12;height:2" coordorigin="6268,3083" coordsize="12,2">
              <v:shape style="position:absolute;left:6268;top:3083;width:12;height:2" coordorigin="6268,3083" coordsize="12,0" path="m6268,3083l6280,3083e" filled="false" stroked="true" strokeweight=".6pt" strokecolor="#000000">
                <v:path arrowok="t"/>
              </v:shape>
            </v:group>
            <v:group style="position:absolute;left:6287;top:3083;width:12;height:2" coordorigin="6287,3083" coordsize="12,2">
              <v:shape style="position:absolute;left:6287;top:3083;width:12;height:2" coordorigin="6287,3083" coordsize="12,0" path="m6287,3083l6299,3083e" filled="false" stroked="true" strokeweight=".6pt" strokecolor="#000000">
                <v:path arrowok="t"/>
              </v:shape>
            </v:group>
            <v:group style="position:absolute;left:6306;top:3083;width:12;height:2" coordorigin="6306,3083" coordsize="12,2">
              <v:shape style="position:absolute;left:6306;top:3083;width:12;height:2" coordorigin="6306,3083" coordsize="12,0" path="m6306,3083l6318,3083e" filled="false" stroked="true" strokeweight=".6pt" strokecolor="#000000">
                <v:path arrowok="t"/>
              </v:shape>
            </v:group>
            <v:group style="position:absolute;left:6325;top:3083;width:12;height:2" coordorigin="6325,3083" coordsize="12,2">
              <v:shape style="position:absolute;left:6325;top:3083;width:12;height:2" coordorigin="6325,3083" coordsize="12,0" path="m6325,3083l6337,3083e" filled="false" stroked="true" strokeweight=".6pt" strokecolor="#000000">
                <v:path arrowok="t"/>
              </v:shape>
            </v:group>
            <v:group style="position:absolute;left:6344;top:3083;width:12;height:2" coordorigin="6344,3083" coordsize="12,2">
              <v:shape style="position:absolute;left:6344;top:3083;width:12;height:2" coordorigin="6344,3083" coordsize="12,0" path="m6344,3083l6356,3083e" filled="false" stroked="true" strokeweight=".6pt" strokecolor="#000000">
                <v:path arrowok="t"/>
              </v:shape>
            </v:group>
            <v:group style="position:absolute;left:6364;top:3083;width:12;height:2" coordorigin="6364,3083" coordsize="12,2">
              <v:shape style="position:absolute;left:6364;top:3083;width:12;height:2" coordorigin="6364,3083" coordsize="12,0" path="m6364,3083l6376,3083e" filled="false" stroked="true" strokeweight=".6pt" strokecolor="#000000">
                <v:path arrowok="t"/>
              </v:shape>
            </v:group>
            <v:group style="position:absolute;left:6383;top:3083;width:12;height:2" coordorigin="6383,3083" coordsize="12,2">
              <v:shape style="position:absolute;left:6383;top:3083;width:12;height:2" coordorigin="6383,3083" coordsize="12,0" path="m6383,3083l6395,3083e" filled="false" stroked="true" strokeweight=".6pt" strokecolor="#000000">
                <v:path arrowok="t"/>
              </v:shape>
            </v:group>
            <v:group style="position:absolute;left:6402;top:3083;width:12;height:2" coordorigin="6402,3083" coordsize="12,2">
              <v:shape style="position:absolute;left:6402;top:3083;width:12;height:2" coordorigin="6402,3083" coordsize="12,0" path="m6402,3083l6414,3083e" filled="false" stroked="true" strokeweight=".6pt" strokecolor="#000000">
                <v:path arrowok="t"/>
              </v:shape>
            </v:group>
            <v:group style="position:absolute;left:6421;top:3083;width:12;height:2" coordorigin="6421,3083" coordsize="12,2">
              <v:shape style="position:absolute;left:6421;top:3083;width:12;height:2" coordorigin="6421,3083" coordsize="12,0" path="m6421,3083l6433,3083e" filled="false" stroked="true" strokeweight=".6pt" strokecolor="#000000">
                <v:path arrowok="t"/>
              </v:shape>
            </v:group>
            <v:group style="position:absolute;left:6440;top:3083;width:12;height:2" coordorigin="6440,3083" coordsize="12,2">
              <v:shape style="position:absolute;left:6440;top:3083;width:12;height:2" coordorigin="6440,3083" coordsize="12,0" path="m6440,3083l6452,3083e" filled="false" stroked="true" strokeweight=".6pt" strokecolor="#000000">
                <v:path arrowok="t"/>
              </v:shape>
            </v:group>
            <v:group style="position:absolute;left:6460;top:3083;width:12;height:2" coordorigin="6460,3083" coordsize="12,2">
              <v:shape style="position:absolute;left:6460;top:3083;width:12;height:2" coordorigin="6460,3083" coordsize="12,0" path="m6460,3083l6472,3083e" filled="false" stroked="true" strokeweight=".6pt" strokecolor="#000000">
                <v:path arrowok="t"/>
              </v:shape>
            </v:group>
            <v:group style="position:absolute;left:6479;top:3083;width:12;height:2" coordorigin="6479,3083" coordsize="12,2">
              <v:shape style="position:absolute;left:6479;top:3083;width:12;height:2" coordorigin="6479,3083" coordsize="12,0" path="m6479,3083l6491,3083e" filled="false" stroked="true" strokeweight=".6pt" strokecolor="#000000">
                <v:path arrowok="t"/>
              </v:shape>
            </v:group>
            <v:group style="position:absolute;left:6498;top:3083;width:12;height:2" coordorigin="6498,3083" coordsize="12,2">
              <v:shape style="position:absolute;left:6498;top:3083;width:12;height:2" coordorigin="6498,3083" coordsize="12,0" path="m6498,3083l6510,3083e" filled="false" stroked="true" strokeweight=".6pt" strokecolor="#000000">
                <v:path arrowok="t"/>
              </v:shape>
            </v:group>
            <v:group style="position:absolute;left:6517;top:3083;width:12;height:2" coordorigin="6517,3083" coordsize="12,2">
              <v:shape style="position:absolute;left:6517;top:3083;width:12;height:2" coordorigin="6517,3083" coordsize="12,0" path="m6517,3083l6529,3083e" filled="false" stroked="true" strokeweight=".6pt" strokecolor="#000000">
                <v:path arrowok="t"/>
              </v:shape>
            </v:group>
            <v:group style="position:absolute;left:6536;top:3083;width:12;height:2" coordorigin="6536,3083" coordsize="12,2">
              <v:shape style="position:absolute;left:6536;top:3083;width:12;height:2" coordorigin="6536,3083" coordsize="12,0" path="m6536,3083l6548,3083e" filled="false" stroked="true" strokeweight=".6pt" strokecolor="#000000">
                <v:path arrowok="t"/>
              </v:shape>
            </v:group>
            <v:group style="position:absolute;left:6556;top:3083;width:12;height:2" coordorigin="6556,3083" coordsize="12,2">
              <v:shape style="position:absolute;left:6556;top:3083;width:12;height:2" coordorigin="6556,3083" coordsize="12,0" path="m6556,3083l6568,3083e" filled="false" stroked="true" strokeweight=".6pt" strokecolor="#000000">
                <v:path arrowok="t"/>
              </v:shape>
            </v:group>
            <v:group style="position:absolute;left:6575;top:3083;width:12;height:2" coordorigin="6575,3083" coordsize="12,2">
              <v:shape style="position:absolute;left:6575;top:3083;width:12;height:2" coordorigin="6575,3083" coordsize="12,0" path="m6575,3083l6587,3083e" filled="false" stroked="true" strokeweight=".6pt" strokecolor="#000000">
                <v:path arrowok="t"/>
              </v:shape>
            </v:group>
            <v:group style="position:absolute;left:6594;top:3083;width:12;height:2" coordorigin="6594,3083" coordsize="12,2">
              <v:shape style="position:absolute;left:6594;top:3083;width:12;height:2" coordorigin="6594,3083" coordsize="12,0" path="m6594,3083l6606,3083e" filled="false" stroked="true" strokeweight=".6pt" strokecolor="#000000">
                <v:path arrowok="t"/>
              </v:shape>
            </v:group>
            <v:group style="position:absolute;left:6613;top:3083;width:12;height:2" coordorigin="6613,3083" coordsize="12,2">
              <v:shape style="position:absolute;left:6613;top:3083;width:12;height:2" coordorigin="6613,3083" coordsize="12,0" path="m6613,3083l6625,3083e" filled="false" stroked="true" strokeweight=".6pt" strokecolor="#000000">
                <v:path arrowok="t"/>
              </v:shape>
            </v:group>
            <v:group style="position:absolute;left:6632;top:3083;width:12;height:2" coordorigin="6632,3083" coordsize="12,2">
              <v:shape style="position:absolute;left:6632;top:3083;width:12;height:2" coordorigin="6632,3083" coordsize="12,0" path="m6632,3083l6644,3083e" filled="false" stroked="true" strokeweight=".6pt" strokecolor="#000000">
                <v:path arrowok="t"/>
              </v:shape>
            </v:group>
            <v:group style="position:absolute;left:6652;top:3083;width:12;height:2" coordorigin="6652,3083" coordsize="12,2">
              <v:shape style="position:absolute;left:6652;top:3083;width:12;height:2" coordorigin="6652,3083" coordsize="12,0" path="m6652,3083l6664,3083e" filled="false" stroked="true" strokeweight=".6pt" strokecolor="#000000">
                <v:path arrowok="t"/>
              </v:shape>
            </v:group>
            <v:group style="position:absolute;left:6671;top:3083;width:12;height:2" coordorigin="6671,3083" coordsize="12,2">
              <v:shape style="position:absolute;left:6671;top:3083;width:12;height:2" coordorigin="6671,3083" coordsize="12,0" path="m6671,3083l6683,3083e" filled="false" stroked="true" strokeweight=".6pt" strokecolor="#000000">
                <v:path arrowok="t"/>
              </v:shape>
            </v:group>
            <v:group style="position:absolute;left:6690;top:3083;width:12;height:2" coordorigin="6690,3083" coordsize="12,2">
              <v:shape style="position:absolute;left:6690;top:3083;width:12;height:2" coordorigin="6690,3083" coordsize="12,0" path="m6690,3083l6702,3083e" filled="false" stroked="true" strokeweight=".6pt" strokecolor="#000000">
                <v:path arrowok="t"/>
              </v:shape>
            </v:group>
            <v:group style="position:absolute;left:6709;top:3083;width:12;height:2" coordorigin="6709,3083" coordsize="12,2">
              <v:shape style="position:absolute;left:6709;top:3083;width:12;height:2" coordorigin="6709,3083" coordsize="12,0" path="m6709,3083l6721,3083e" filled="false" stroked="true" strokeweight=".6pt" strokecolor="#000000">
                <v:path arrowok="t"/>
              </v:shape>
            </v:group>
            <v:group style="position:absolute;left:6728;top:3083;width:12;height:2" coordorigin="6728,3083" coordsize="12,2">
              <v:shape style="position:absolute;left:6728;top:3083;width:12;height:2" coordorigin="6728,3083" coordsize="12,0" path="m6728,3083l6740,3083e" filled="false" stroked="true" strokeweight=".6pt" strokecolor="#000000">
                <v:path arrowok="t"/>
              </v:shape>
            </v:group>
            <v:group style="position:absolute;left:6748;top:3083;width:12;height:2" coordorigin="6748,3083" coordsize="12,2">
              <v:shape style="position:absolute;left:6748;top:3083;width:12;height:2" coordorigin="6748,3083" coordsize="12,0" path="m6748,3083l6760,3083e" filled="false" stroked="true" strokeweight=".6pt" strokecolor="#000000">
                <v:path arrowok="t"/>
              </v:shape>
            </v:group>
            <v:group style="position:absolute;left:6767;top:3083;width:12;height:2" coordorigin="6767,3083" coordsize="12,2">
              <v:shape style="position:absolute;left:6767;top:3083;width:12;height:2" coordorigin="6767,3083" coordsize="12,0" path="m6767,3083l6779,3083e" filled="false" stroked="true" strokeweight=".6pt" strokecolor="#000000">
                <v:path arrowok="t"/>
              </v:shape>
            </v:group>
            <v:group style="position:absolute;left:6786;top:3083;width:12;height:2" coordorigin="6786,3083" coordsize="12,2">
              <v:shape style="position:absolute;left:6786;top:3083;width:12;height:2" coordorigin="6786,3083" coordsize="12,0" path="m6786,3083l6798,3083e" filled="false" stroked="true" strokeweight=".6pt" strokecolor="#000000">
                <v:path arrowok="t"/>
              </v:shape>
            </v:group>
            <v:group style="position:absolute;left:6805;top:3083;width:12;height:2" coordorigin="6805,3083" coordsize="12,2">
              <v:shape style="position:absolute;left:6805;top:3083;width:12;height:2" coordorigin="6805,3083" coordsize="12,0" path="m6805,3083l6817,3083e" filled="false" stroked="true" strokeweight=".6pt" strokecolor="#000000">
                <v:path arrowok="t"/>
              </v:shape>
            </v:group>
            <v:group style="position:absolute;left:6824;top:3083;width:12;height:2" coordorigin="6824,3083" coordsize="12,2">
              <v:shape style="position:absolute;left:6824;top:3083;width:12;height:2" coordorigin="6824,3083" coordsize="12,0" path="m6824,3083l6836,3083e" filled="false" stroked="true" strokeweight=".6pt" strokecolor="#000000">
                <v:path arrowok="t"/>
              </v:shape>
            </v:group>
            <v:group style="position:absolute;left:6844;top:3083;width:12;height:2" coordorigin="6844,3083" coordsize="12,2">
              <v:shape style="position:absolute;left:6844;top:3083;width:12;height:2" coordorigin="6844,3083" coordsize="12,0" path="m6844,3083l6856,3083e" filled="false" stroked="true" strokeweight=".6pt" strokecolor="#000000">
                <v:path arrowok="t"/>
              </v:shape>
            </v:group>
            <v:group style="position:absolute;left:6863;top:3083;width:12;height:2" coordorigin="6863,3083" coordsize="12,2">
              <v:shape style="position:absolute;left:6863;top:3083;width:12;height:2" coordorigin="6863,3083" coordsize="12,0" path="m6863,3083l6875,3083e" filled="false" stroked="true" strokeweight=".6pt" strokecolor="#000000">
                <v:path arrowok="t"/>
              </v:shape>
            </v:group>
            <v:group style="position:absolute;left:6882;top:3083;width:12;height:2" coordorigin="6882,3083" coordsize="12,2">
              <v:shape style="position:absolute;left:6882;top:3083;width:12;height:2" coordorigin="6882,3083" coordsize="12,0" path="m6882,3083l6894,3083e" filled="false" stroked="true" strokeweight=".6pt" strokecolor="#000000">
                <v:path arrowok="t"/>
              </v:shape>
            </v:group>
            <v:group style="position:absolute;left:6901;top:3083;width:12;height:2" coordorigin="6901,3083" coordsize="12,2">
              <v:shape style="position:absolute;left:6901;top:3083;width:12;height:2" coordorigin="6901,3083" coordsize="12,0" path="m6901,3083l6913,3083e" filled="false" stroked="true" strokeweight=".6pt" strokecolor="#000000">
                <v:path arrowok="t"/>
              </v:shape>
            </v:group>
            <v:group style="position:absolute;left:6920;top:3083;width:12;height:2" coordorigin="6920,3083" coordsize="12,2">
              <v:shape style="position:absolute;left:6920;top:3083;width:12;height:2" coordorigin="6920,3083" coordsize="12,0" path="m6920,3083l6932,3083e" filled="false" stroked="true" strokeweight=".6pt" strokecolor="#000000">
                <v:path arrowok="t"/>
              </v:shape>
            </v:group>
            <v:group style="position:absolute;left:6940;top:3083;width:12;height:2" coordorigin="6940,3083" coordsize="12,2">
              <v:shape style="position:absolute;left:6940;top:3083;width:12;height:2" coordorigin="6940,3083" coordsize="12,0" path="m6940,3083l6952,3083e" filled="false" stroked="true" strokeweight=".6pt" strokecolor="#000000">
                <v:path arrowok="t"/>
              </v:shape>
            </v:group>
            <v:group style="position:absolute;left:6959;top:3083;width:12;height:2" coordorigin="6959,3083" coordsize="12,2">
              <v:shape style="position:absolute;left:6959;top:3083;width:12;height:2" coordorigin="6959,3083" coordsize="12,0" path="m6959,3083l6971,3083e" filled="false" stroked="true" strokeweight=".6pt" strokecolor="#000000">
                <v:path arrowok="t"/>
              </v:shape>
            </v:group>
            <v:group style="position:absolute;left:6978;top:3083;width:12;height:2" coordorigin="6978,3083" coordsize="12,2">
              <v:shape style="position:absolute;left:6978;top:3083;width:12;height:2" coordorigin="6978,3083" coordsize="12,0" path="m6978,3083l6990,3083e" filled="false" stroked="true" strokeweight=".6pt" strokecolor="#000000">
                <v:path arrowok="t"/>
              </v:shape>
            </v:group>
            <v:group style="position:absolute;left:6997;top:3083;width:12;height:2" coordorigin="6997,3083" coordsize="12,2">
              <v:shape style="position:absolute;left:6997;top:3083;width:12;height:2" coordorigin="6997,3083" coordsize="12,0" path="m6997,3083l7009,3083e" filled="false" stroked="true" strokeweight=".6pt" strokecolor="#000000">
                <v:path arrowok="t"/>
              </v:shape>
            </v:group>
            <v:group style="position:absolute;left:7016;top:3083;width:12;height:2" coordorigin="7016,3083" coordsize="12,2">
              <v:shape style="position:absolute;left:7016;top:3083;width:12;height:2" coordorigin="7016,3083" coordsize="12,0" path="m7016,3083l7028,3083e" filled="false" stroked="true" strokeweight=".6pt" strokecolor="#000000">
                <v:path arrowok="t"/>
              </v:shape>
            </v:group>
            <v:group style="position:absolute;left:7036;top:3083;width:12;height:2" coordorigin="7036,3083" coordsize="12,2">
              <v:shape style="position:absolute;left:7036;top:3083;width:12;height:2" coordorigin="7036,3083" coordsize="12,0" path="m7036,3083l7048,3083e" filled="false" stroked="true" strokeweight=".6pt" strokecolor="#000000">
                <v:path arrowok="t"/>
              </v:shape>
            </v:group>
            <v:group style="position:absolute;left:7055;top:3083;width:12;height:2" coordorigin="7055,3083" coordsize="12,2">
              <v:shape style="position:absolute;left:7055;top:3083;width:12;height:2" coordorigin="7055,3083" coordsize="12,0" path="m7055,3083l7067,3083e" filled="false" stroked="true" strokeweight=".6pt" strokecolor="#000000">
                <v:path arrowok="t"/>
              </v:shape>
            </v:group>
            <v:group style="position:absolute;left:7074;top:3083;width:12;height:2" coordorigin="7074,3083" coordsize="12,2">
              <v:shape style="position:absolute;left:7074;top:3083;width:12;height:2" coordorigin="7074,3083" coordsize="12,0" path="m7074,3083l7086,3083e" filled="false" stroked="true" strokeweight=".6pt" strokecolor="#000000">
                <v:path arrowok="t"/>
              </v:shape>
            </v:group>
            <v:group style="position:absolute;left:7093;top:3083;width:12;height:2" coordorigin="7093,3083" coordsize="12,2">
              <v:shape style="position:absolute;left:7093;top:3083;width:12;height:2" coordorigin="7093,3083" coordsize="12,0" path="m7093,3083l7105,3083e" filled="false" stroked="true" strokeweight=".6pt" strokecolor="#000000">
                <v:path arrowok="t"/>
              </v:shape>
            </v:group>
            <v:group style="position:absolute;left:7112;top:3083;width:12;height:2" coordorigin="7112,3083" coordsize="12,2">
              <v:shape style="position:absolute;left:7112;top:3083;width:12;height:2" coordorigin="7112,3083" coordsize="12,0" path="m7112,3083l7124,3083e" filled="false" stroked="true" strokeweight=".6pt" strokecolor="#000000">
                <v:path arrowok="t"/>
              </v:shape>
            </v:group>
            <v:group style="position:absolute;left:7132;top:3083;width:12;height:2" coordorigin="7132,3083" coordsize="12,2">
              <v:shape style="position:absolute;left:7132;top:3083;width:12;height:2" coordorigin="7132,3083" coordsize="12,0" path="m7132,3083l7144,3083e" filled="false" stroked="true" strokeweight=".6pt" strokecolor="#000000">
                <v:path arrowok="t"/>
              </v:shape>
            </v:group>
            <v:group style="position:absolute;left:7151;top:3083;width:12;height:2" coordorigin="7151,3083" coordsize="12,2">
              <v:shape style="position:absolute;left:7151;top:3083;width:12;height:2" coordorigin="7151,3083" coordsize="12,0" path="m7151,3083l7163,3083e" filled="false" stroked="true" strokeweight=".6pt" strokecolor="#000000">
                <v:path arrowok="t"/>
              </v:shape>
            </v:group>
            <v:group style="position:absolute;left:7170;top:3083;width:12;height:2" coordorigin="7170,3083" coordsize="12,2">
              <v:shape style="position:absolute;left:7170;top:3083;width:12;height:2" coordorigin="7170,3083" coordsize="12,0" path="m7170,3083l7182,3083e" filled="false" stroked="true" strokeweight=".6pt" strokecolor="#000000">
                <v:path arrowok="t"/>
              </v:shape>
            </v:group>
            <v:group style="position:absolute;left:7189;top:3083;width:12;height:2" coordorigin="7189,3083" coordsize="12,2">
              <v:shape style="position:absolute;left:7189;top:3083;width:12;height:2" coordorigin="7189,3083" coordsize="12,0" path="m7189,3083l7201,3083e" filled="false" stroked="true" strokeweight=".6pt" strokecolor="#000000">
                <v:path arrowok="t"/>
              </v:shape>
            </v:group>
            <v:group style="position:absolute;left:7208;top:3083;width:12;height:2" coordorigin="7208,3083" coordsize="12,2">
              <v:shape style="position:absolute;left:7208;top:3083;width:12;height:2" coordorigin="7208,3083" coordsize="12,0" path="m7208,3083l7220,3083e" filled="false" stroked="true" strokeweight=".6pt" strokecolor="#000000">
                <v:path arrowok="t"/>
              </v:shape>
            </v:group>
            <v:group style="position:absolute;left:7228;top:3083;width:12;height:2" coordorigin="7228,3083" coordsize="12,2">
              <v:shape style="position:absolute;left:7228;top:3083;width:12;height:2" coordorigin="7228,3083" coordsize="12,0" path="m7228,3083l7240,3083e" filled="false" stroked="true" strokeweight=".6pt" strokecolor="#000000">
                <v:path arrowok="t"/>
              </v:shape>
            </v:group>
            <v:group style="position:absolute;left:7247;top:3083;width:12;height:2" coordorigin="7247,3083" coordsize="12,2">
              <v:shape style="position:absolute;left:7247;top:3083;width:12;height:2" coordorigin="7247,3083" coordsize="12,0" path="m7247,3083l7259,3083e" filled="false" stroked="true" strokeweight=".6pt" strokecolor="#000000">
                <v:path arrowok="t"/>
              </v:shape>
            </v:group>
            <v:group style="position:absolute;left:7266;top:3083;width:12;height:2" coordorigin="7266,3083" coordsize="12,2">
              <v:shape style="position:absolute;left:7266;top:3083;width:12;height:2" coordorigin="7266,3083" coordsize="12,0" path="m7266,3083l7278,3083e" filled="false" stroked="true" strokeweight=".6pt" strokecolor="#000000">
                <v:path arrowok="t"/>
              </v:shape>
            </v:group>
            <v:group style="position:absolute;left:7285;top:3083;width:12;height:2" coordorigin="7285,3083" coordsize="12,2">
              <v:shape style="position:absolute;left:7285;top:3083;width:12;height:2" coordorigin="7285,3083" coordsize="12,0" path="m7285,3083l7297,3083e" filled="false" stroked="true" strokeweight=".6pt" strokecolor="#000000">
                <v:path arrowok="t"/>
              </v:shape>
            </v:group>
            <v:group style="position:absolute;left:7304;top:3083;width:12;height:2" coordorigin="7304,3083" coordsize="12,2">
              <v:shape style="position:absolute;left:7304;top:3083;width:12;height:2" coordorigin="7304,3083" coordsize="12,0" path="m7304,3083l7316,3083e" filled="false" stroked="true" strokeweight=".6pt" strokecolor="#000000">
                <v:path arrowok="t"/>
              </v:shape>
            </v:group>
            <v:group style="position:absolute;left:7324;top:3083;width:12;height:2" coordorigin="7324,3083" coordsize="12,2">
              <v:shape style="position:absolute;left:7324;top:3083;width:12;height:2" coordorigin="7324,3083" coordsize="12,0" path="m7324,3083l7336,3083e" filled="false" stroked="true" strokeweight=".6pt" strokecolor="#000000">
                <v:path arrowok="t"/>
              </v:shape>
            </v:group>
            <v:group style="position:absolute;left:7343;top:3083;width:12;height:2" coordorigin="7343,3083" coordsize="12,2">
              <v:shape style="position:absolute;left:7343;top:3083;width:12;height:2" coordorigin="7343,3083" coordsize="12,0" path="m7343,3083l7355,3083e" filled="false" stroked="true" strokeweight=".6pt" strokecolor="#000000">
                <v:path arrowok="t"/>
              </v:shape>
            </v:group>
            <v:group style="position:absolute;left:7362;top:3083;width:12;height:2" coordorigin="7362,3083" coordsize="12,2">
              <v:shape style="position:absolute;left:7362;top:3083;width:12;height:2" coordorigin="7362,3083" coordsize="12,0" path="m7362,3083l7374,3083e" filled="false" stroked="true" strokeweight=".6pt" strokecolor="#000000">
                <v:path arrowok="t"/>
              </v:shape>
            </v:group>
            <v:group style="position:absolute;left:7381;top:3083;width:12;height:2" coordorigin="7381,3083" coordsize="12,2">
              <v:shape style="position:absolute;left:7381;top:3083;width:12;height:2" coordorigin="7381,3083" coordsize="12,0" path="m7381,3083l7393,3083e" filled="false" stroked="true" strokeweight=".6pt" strokecolor="#000000">
                <v:path arrowok="t"/>
              </v:shape>
            </v:group>
            <v:group style="position:absolute;left:7400;top:3083;width:12;height:2" coordorigin="7400,3083" coordsize="12,2">
              <v:shape style="position:absolute;left:7400;top:3083;width:12;height:2" coordorigin="7400,3083" coordsize="12,0" path="m7400,3083l7412,3083e" filled="false" stroked="true" strokeweight=".6pt" strokecolor="#000000">
                <v:path arrowok="t"/>
              </v:shape>
            </v:group>
            <v:group style="position:absolute;left:7420;top:3083;width:12;height:2" coordorigin="7420,3083" coordsize="12,2">
              <v:shape style="position:absolute;left:7420;top:3083;width:12;height:2" coordorigin="7420,3083" coordsize="12,0" path="m7420,3083l7432,3083e" filled="false" stroked="true" strokeweight=".6pt" strokecolor="#000000">
                <v:path arrowok="t"/>
              </v:shape>
            </v:group>
            <v:group style="position:absolute;left:7439;top:3083;width:12;height:2" coordorigin="7439,3083" coordsize="12,2">
              <v:shape style="position:absolute;left:7439;top:3083;width:12;height:2" coordorigin="7439,3083" coordsize="12,0" path="m7439,3083l7451,3083e" filled="false" stroked="true" strokeweight=".6pt" strokecolor="#000000">
                <v:path arrowok="t"/>
              </v:shape>
            </v:group>
            <v:group style="position:absolute;left:7458;top:3083;width:12;height:2" coordorigin="7458,3083" coordsize="12,2">
              <v:shape style="position:absolute;left:7458;top:3083;width:12;height:2" coordorigin="7458,3083" coordsize="12,0" path="m7458,3083l7470,3083e" filled="false" stroked="true" strokeweight=".6pt" strokecolor="#000000">
                <v:path arrowok="t"/>
              </v:shape>
            </v:group>
            <v:group style="position:absolute;left:7477;top:3083;width:12;height:2" coordorigin="7477,3083" coordsize="12,2">
              <v:shape style="position:absolute;left:7477;top:3083;width:12;height:2" coordorigin="7477,3083" coordsize="12,0" path="m7477,3083l7489,3083e" filled="false" stroked="true" strokeweight=".6pt" strokecolor="#000000">
                <v:path arrowok="t"/>
              </v:shape>
            </v:group>
            <v:group style="position:absolute;left:7496;top:3083;width:12;height:2" coordorigin="7496,3083" coordsize="12,2">
              <v:shape style="position:absolute;left:7496;top:3083;width:12;height:2" coordorigin="7496,3083" coordsize="12,0" path="m7496,3083l7508,3083e" filled="false" stroked="true" strokeweight=".6pt" strokecolor="#000000">
                <v:path arrowok="t"/>
              </v:shape>
            </v:group>
            <v:group style="position:absolute;left:7516;top:3083;width:12;height:2" coordorigin="7516,3083" coordsize="12,2">
              <v:shape style="position:absolute;left:7516;top:3083;width:12;height:2" coordorigin="7516,3083" coordsize="12,0" path="m7516,3083l7528,3083e" filled="false" stroked="true" strokeweight=".6pt" strokecolor="#000000">
                <v:path arrowok="t"/>
              </v:shape>
            </v:group>
            <v:group style="position:absolute;left:7535;top:3083;width:12;height:2" coordorigin="7535,3083" coordsize="12,2">
              <v:shape style="position:absolute;left:7535;top:3083;width:12;height:2" coordorigin="7535,3083" coordsize="12,0" path="m7535,3083l7547,3083e" filled="false" stroked="true" strokeweight=".6pt" strokecolor="#000000">
                <v:path arrowok="t"/>
              </v:shape>
            </v:group>
            <v:group style="position:absolute;left:7554;top:3083;width:12;height:2" coordorigin="7554,3083" coordsize="12,2">
              <v:shape style="position:absolute;left:7554;top:3083;width:12;height:2" coordorigin="7554,3083" coordsize="12,0" path="m7554,3083l7566,3083e" filled="false" stroked="true" strokeweight=".6pt" strokecolor="#000000">
                <v:path arrowok="t"/>
              </v:shape>
            </v:group>
            <v:group style="position:absolute;left:7573;top:3083;width:12;height:2" coordorigin="7573,3083" coordsize="12,2">
              <v:shape style="position:absolute;left:7573;top:3083;width:12;height:2" coordorigin="7573,3083" coordsize="12,0" path="m7573,3083l7585,3083e" filled="false" stroked="true" strokeweight=".6pt" strokecolor="#000000">
                <v:path arrowok="t"/>
              </v:shape>
            </v:group>
            <v:group style="position:absolute;left:7592;top:3083;width:12;height:2" coordorigin="7592,3083" coordsize="12,2">
              <v:shape style="position:absolute;left:7592;top:3083;width:12;height:2" coordorigin="7592,3083" coordsize="12,0" path="m7592,3083l7604,3083e" filled="false" stroked="true" strokeweight=".6pt" strokecolor="#000000">
                <v:path arrowok="t"/>
              </v:shape>
            </v:group>
            <v:group style="position:absolute;left:7612;top:3083;width:12;height:2" coordorigin="7612,3083" coordsize="12,2">
              <v:shape style="position:absolute;left:7612;top:3083;width:12;height:2" coordorigin="7612,3083" coordsize="12,0" path="m7612,3083l7624,3083e" filled="false" stroked="true" strokeweight=".6pt" strokecolor="#000000">
                <v:path arrowok="t"/>
              </v:shape>
            </v:group>
            <v:group style="position:absolute;left:7631;top:3083;width:12;height:2" coordorigin="7631,3083" coordsize="12,2">
              <v:shape style="position:absolute;left:7631;top:3083;width:12;height:2" coordorigin="7631,3083" coordsize="12,0" path="m7631,3083l7643,3083e" filled="false" stroked="true" strokeweight=".6pt" strokecolor="#000000">
                <v:path arrowok="t"/>
              </v:shape>
            </v:group>
            <v:group style="position:absolute;left:7650;top:3083;width:12;height:2" coordorigin="7650,3083" coordsize="12,2">
              <v:shape style="position:absolute;left:7650;top:3083;width:12;height:2" coordorigin="7650,3083" coordsize="12,0" path="m7650,3083l7662,3083e" filled="false" stroked="true" strokeweight=".6pt" strokecolor="#000000">
                <v:path arrowok="t"/>
              </v:shape>
            </v:group>
            <v:group style="position:absolute;left:7669;top:3083;width:12;height:2" coordorigin="7669,3083" coordsize="12,2">
              <v:shape style="position:absolute;left:7669;top:3083;width:12;height:2" coordorigin="7669,3083" coordsize="12,0" path="m7669,3083l7681,3083e" filled="false" stroked="true" strokeweight=".6pt" strokecolor="#000000">
                <v:path arrowok="t"/>
              </v:shape>
            </v:group>
            <v:group style="position:absolute;left:7688;top:3083;width:12;height:2" coordorigin="7688,3083" coordsize="12,2">
              <v:shape style="position:absolute;left:7688;top:3083;width:12;height:2" coordorigin="7688,3083" coordsize="12,0" path="m7688,3083l7700,3083e" filled="false" stroked="true" strokeweight=".6pt" strokecolor="#000000">
                <v:path arrowok="t"/>
              </v:shape>
            </v:group>
            <v:group style="position:absolute;left:7708;top:3083;width:12;height:2" coordorigin="7708,3083" coordsize="12,2">
              <v:shape style="position:absolute;left:7708;top:3083;width:12;height:2" coordorigin="7708,3083" coordsize="12,0" path="m7708,3083l7720,3083e" filled="false" stroked="true" strokeweight=".6pt" strokecolor="#000000">
                <v:path arrowok="t"/>
              </v:shape>
            </v:group>
            <v:group style="position:absolute;left:7727;top:3083;width:12;height:2" coordorigin="7727,3083" coordsize="12,2">
              <v:shape style="position:absolute;left:7727;top:3083;width:12;height:2" coordorigin="7727,3083" coordsize="12,0" path="m7727,3083l7739,3083e" filled="false" stroked="true" strokeweight=".6pt" strokecolor="#000000">
                <v:path arrowok="t"/>
              </v:shape>
            </v:group>
            <v:group style="position:absolute;left:7746;top:3083;width:12;height:2" coordorigin="7746,3083" coordsize="12,2">
              <v:shape style="position:absolute;left:7746;top:3083;width:12;height:2" coordorigin="7746,3083" coordsize="12,0" path="m7746,3083l7758,3083e" filled="false" stroked="true" strokeweight=".6pt" strokecolor="#000000">
                <v:path arrowok="t"/>
              </v:shape>
            </v:group>
            <v:group style="position:absolute;left:7765;top:3083;width:12;height:2" coordorigin="7765,3083" coordsize="12,2">
              <v:shape style="position:absolute;left:7765;top:3083;width:12;height:2" coordorigin="7765,3083" coordsize="12,0" path="m7765,3083l7777,3083e" filled="false" stroked="true" strokeweight=".6pt" strokecolor="#000000">
                <v:path arrowok="t"/>
              </v:shape>
            </v:group>
            <v:group style="position:absolute;left:7784;top:3083;width:12;height:2" coordorigin="7784,3083" coordsize="12,2">
              <v:shape style="position:absolute;left:7784;top:3083;width:12;height:2" coordorigin="7784,3083" coordsize="12,0" path="m7784,3083l7796,3083e" filled="false" stroked="true" strokeweight=".6pt" strokecolor="#000000">
                <v:path arrowok="t"/>
              </v:shape>
            </v:group>
            <v:group style="position:absolute;left:7804;top:3083;width:12;height:2" coordorigin="7804,3083" coordsize="12,2">
              <v:shape style="position:absolute;left:7804;top:3083;width:12;height:2" coordorigin="7804,3083" coordsize="12,0" path="m7804,3083l7816,3083e" filled="false" stroked="true" strokeweight=".6pt" strokecolor="#000000">
                <v:path arrowok="t"/>
              </v:shape>
            </v:group>
            <v:group style="position:absolute;left:7823;top:3083;width:12;height:2" coordorigin="7823,3083" coordsize="12,2">
              <v:shape style="position:absolute;left:7823;top:3083;width:12;height:2" coordorigin="7823,3083" coordsize="12,0" path="m7823,3083l7835,3083e" filled="false" stroked="true" strokeweight=".6pt" strokecolor="#000000">
                <v:path arrowok="t"/>
              </v:shape>
            </v:group>
            <v:group style="position:absolute;left:7842;top:3083;width:12;height:2" coordorigin="7842,3083" coordsize="12,2">
              <v:shape style="position:absolute;left:7842;top:3083;width:12;height:2" coordorigin="7842,3083" coordsize="12,0" path="m7842,3083l7854,3083e" filled="false" stroked="true" strokeweight=".6pt" strokecolor="#000000">
                <v:path arrowok="t"/>
              </v:shape>
            </v:group>
            <v:group style="position:absolute;left:7861;top:3083;width:12;height:2" coordorigin="7861,3083" coordsize="12,2">
              <v:shape style="position:absolute;left:7861;top:3083;width:12;height:2" coordorigin="7861,3083" coordsize="12,0" path="m7861,3083l7873,3083e" filled="false" stroked="true" strokeweight=".6pt" strokecolor="#000000">
                <v:path arrowok="t"/>
              </v:shape>
            </v:group>
            <v:group style="position:absolute;left:7880;top:3083;width:12;height:2" coordorigin="7880,3083" coordsize="12,2">
              <v:shape style="position:absolute;left:7880;top:3083;width:12;height:2" coordorigin="7880,3083" coordsize="12,0" path="m7880,3083l7892,3083e" filled="false" stroked="true" strokeweight=".6pt" strokecolor="#000000">
                <v:path arrowok="t"/>
              </v:shape>
            </v:group>
            <v:group style="position:absolute;left:7900;top:3083;width:12;height:2" coordorigin="7900,3083" coordsize="12,2">
              <v:shape style="position:absolute;left:7900;top:3083;width:12;height:2" coordorigin="7900,3083" coordsize="12,0" path="m7900,3083l7912,3083e" filled="false" stroked="true" strokeweight=".6pt" strokecolor="#000000">
                <v:path arrowok="t"/>
              </v:shape>
            </v:group>
            <v:group style="position:absolute;left:7919;top:3083;width:12;height:2" coordorigin="7919,3083" coordsize="12,2">
              <v:shape style="position:absolute;left:7919;top:3083;width:12;height:2" coordorigin="7919,3083" coordsize="12,0" path="m7919,3083l7931,3083e" filled="false" stroked="true" strokeweight=".6pt" strokecolor="#000000">
                <v:path arrowok="t"/>
              </v:shape>
            </v:group>
            <v:group style="position:absolute;left:7938;top:3083;width:12;height:2" coordorigin="7938,3083" coordsize="12,2">
              <v:shape style="position:absolute;left:7938;top:3083;width:12;height:2" coordorigin="7938,3083" coordsize="12,0" path="m7938,3083l7950,3083e" filled="false" stroked="true" strokeweight=".6pt" strokecolor="#000000">
                <v:path arrowok="t"/>
              </v:shape>
            </v:group>
            <v:group style="position:absolute;left:7957;top:3083;width:12;height:2" coordorigin="7957,3083" coordsize="12,2">
              <v:shape style="position:absolute;left:7957;top:3083;width:12;height:2" coordorigin="7957,3083" coordsize="12,0" path="m7957,3083l7969,3083e" filled="false" stroked="true" strokeweight=".6pt" strokecolor="#000000">
                <v:path arrowok="t"/>
              </v:shape>
            </v:group>
            <v:group style="position:absolute;left:7976;top:3083;width:12;height:2" coordorigin="7976,3083" coordsize="12,2">
              <v:shape style="position:absolute;left:7976;top:3083;width:12;height:2" coordorigin="7976,3083" coordsize="12,0" path="m7976,3083l7988,3083e" filled="false" stroked="true" strokeweight=".6pt" strokecolor="#000000">
                <v:path arrowok="t"/>
              </v:shape>
            </v:group>
            <v:group style="position:absolute;left:7996;top:3083;width:12;height:2" coordorigin="7996,3083" coordsize="12,2">
              <v:shape style="position:absolute;left:7996;top:3083;width:12;height:2" coordorigin="7996,3083" coordsize="12,0" path="m7996,3083l8008,3083e" filled="false" stroked="true" strokeweight=".6pt" strokecolor="#000000">
                <v:path arrowok="t"/>
              </v:shape>
            </v:group>
            <v:group style="position:absolute;left:8015;top:3083;width:12;height:2" coordorigin="8015,3083" coordsize="12,2">
              <v:shape style="position:absolute;left:8015;top:3083;width:12;height:2" coordorigin="8015,3083" coordsize="12,0" path="m8015,3083l8027,3083e" filled="false" stroked="true" strokeweight=".6pt" strokecolor="#000000">
                <v:path arrowok="t"/>
              </v:shape>
            </v:group>
            <v:group style="position:absolute;left:8034;top:3083;width:12;height:2" coordorigin="8034,3083" coordsize="12,2">
              <v:shape style="position:absolute;left:8034;top:3083;width:12;height:2" coordorigin="8034,3083" coordsize="12,0" path="m8034,3083l8046,3083e" filled="false" stroked="true" strokeweight=".6pt" strokecolor="#000000">
                <v:path arrowok="t"/>
              </v:shape>
            </v:group>
            <v:group style="position:absolute;left:8053;top:3083;width:12;height:2" coordorigin="8053,3083" coordsize="12,2">
              <v:shape style="position:absolute;left:8053;top:3083;width:12;height:2" coordorigin="8053,3083" coordsize="12,0" path="m8053,3083l8065,3083e" filled="false" stroked="true" strokeweight=".6pt" strokecolor="#000000">
                <v:path arrowok="t"/>
              </v:shape>
            </v:group>
            <v:group style="position:absolute;left:8072;top:3083;width:12;height:2" coordorigin="8072,3083" coordsize="12,2">
              <v:shape style="position:absolute;left:8072;top:3083;width:12;height:2" coordorigin="8072,3083" coordsize="12,0" path="m8072,3083l8084,3083e" filled="false" stroked="true" strokeweight=".6pt" strokecolor="#000000">
                <v:path arrowok="t"/>
              </v:shape>
            </v:group>
            <v:group style="position:absolute;left:8092;top:3083;width:12;height:2" coordorigin="8092,3083" coordsize="12,2">
              <v:shape style="position:absolute;left:8092;top:3083;width:12;height:2" coordorigin="8092,3083" coordsize="12,0" path="m8092,3083l8104,3083e" filled="false" stroked="true" strokeweight=".6pt" strokecolor="#000000">
                <v:path arrowok="t"/>
              </v:shape>
            </v:group>
            <v:group style="position:absolute;left:8111;top:3083;width:12;height:2" coordorigin="8111,3083" coordsize="12,2">
              <v:shape style="position:absolute;left:8111;top:3083;width:12;height:2" coordorigin="8111,3083" coordsize="12,0" path="m8111,3083l8123,3083e" filled="false" stroked="true" strokeweight=".6pt" strokecolor="#000000">
                <v:path arrowok="t"/>
              </v:shape>
            </v:group>
            <v:group style="position:absolute;left:8130;top:3083;width:12;height:2" coordorigin="8130,3083" coordsize="12,2">
              <v:shape style="position:absolute;left:8130;top:3083;width:12;height:2" coordorigin="8130,3083" coordsize="12,0" path="m8130,3083l8142,3083e" filled="false" stroked="true" strokeweight=".6pt" strokecolor="#000000">
                <v:path arrowok="t"/>
              </v:shape>
            </v:group>
            <v:group style="position:absolute;left:8149;top:3083;width:12;height:2" coordorigin="8149,3083" coordsize="12,2">
              <v:shape style="position:absolute;left:8149;top:3083;width:12;height:2" coordorigin="8149,3083" coordsize="12,0" path="m8149,3083l8161,3083e" filled="false" stroked="true" strokeweight=".6pt" strokecolor="#000000">
                <v:path arrowok="t"/>
              </v:shape>
            </v:group>
            <v:group style="position:absolute;left:8168;top:3083;width:12;height:2" coordorigin="8168,3083" coordsize="12,2">
              <v:shape style="position:absolute;left:8168;top:3083;width:12;height:2" coordorigin="8168,3083" coordsize="12,0" path="m8168,3083l8180,3083e" filled="false" stroked="true" strokeweight=".6pt" strokecolor="#000000">
                <v:path arrowok="t"/>
              </v:shape>
            </v:group>
            <v:group style="position:absolute;left:8188;top:3083;width:12;height:2" coordorigin="8188,3083" coordsize="12,2">
              <v:shape style="position:absolute;left:8188;top:3083;width:12;height:2" coordorigin="8188,3083" coordsize="12,0" path="m8188,3083l8200,3083e" filled="false" stroked="true" strokeweight=".6pt" strokecolor="#000000">
                <v:path arrowok="t"/>
              </v:shape>
            </v:group>
            <v:group style="position:absolute;left:8207;top:3083;width:12;height:2" coordorigin="8207,3083" coordsize="12,2">
              <v:shape style="position:absolute;left:8207;top:3083;width:12;height:2" coordorigin="8207,3083" coordsize="12,0" path="m8207,3083l8219,3083e" filled="false" stroked="true" strokeweight=".6pt" strokecolor="#000000">
                <v:path arrowok="t"/>
              </v:shape>
            </v:group>
            <v:group style="position:absolute;left:8226;top:3083;width:12;height:2" coordorigin="8226,3083" coordsize="12,2">
              <v:shape style="position:absolute;left:8226;top:3083;width:12;height:2" coordorigin="8226,3083" coordsize="12,0" path="m8226,3083l8238,3083e" filled="false" stroked="true" strokeweight=".6pt" strokecolor="#000000">
                <v:path arrowok="t"/>
              </v:shape>
            </v:group>
            <v:group style="position:absolute;left:8245;top:3083;width:12;height:2" coordorigin="8245,3083" coordsize="12,2">
              <v:shape style="position:absolute;left:8245;top:3083;width:12;height:2" coordorigin="8245,3083" coordsize="12,0" path="m8245,3083l8257,3083e" filled="false" stroked="true" strokeweight=".6pt" strokecolor="#000000">
                <v:path arrowok="t"/>
              </v:shape>
            </v:group>
            <v:group style="position:absolute;left:8264;top:3083;width:12;height:2" coordorigin="8264,3083" coordsize="12,2">
              <v:shape style="position:absolute;left:8264;top:3083;width:12;height:2" coordorigin="8264,3083" coordsize="12,0" path="m8264,3083l8276,3083e" filled="false" stroked="true" strokeweight=".6pt" strokecolor="#000000">
                <v:path arrowok="t"/>
              </v:shape>
            </v:group>
            <v:group style="position:absolute;left:8284;top:3083;width:12;height:2" coordorigin="8284,3083" coordsize="12,2">
              <v:shape style="position:absolute;left:8284;top:3083;width:12;height:2" coordorigin="8284,3083" coordsize="12,0" path="m8284,3083l8296,3083e" filled="false" stroked="true" strokeweight=".6pt" strokecolor="#000000">
                <v:path arrowok="t"/>
              </v:shape>
            </v:group>
            <v:group style="position:absolute;left:8303;top:3083;width:12;height:2" coordorigin="8303,3083" coordsize="12,2">
              <v:shape style="position:absolute;left:8303;top:3083;width:12;height:2" coordorigin="8303,3083" coordsize="12,0" path="m8303,3083l8315,3083e" filled="false" stroked="true" strokeweight=".6pt" strokecolor="#000000">
                <v:path arrowok="t"/>
              </v:shape>
            </v:group>
            <v:group style="position:absolute;left:8322;top:3083;width:12;height:2" coordorigin="8322,3083" coordsize="12,2">
              <v:shape style="position:absolute;left:8322;top:3083;width:12;height:2" coordorigin="8322,3083" coordsize="12,0" path="m8322,3083l8334,3083e" filled="false" stroked="true" strokeweight=".6pt" strokecolor="#000000">
                <v:path arrowok="t"/>
              </v:shape>
            </v:group>
            <v:group style="position:absolute;left:8341;top:3083;width:12;height:2" coordorigin="8341,3083" coordsize="12,2">
              <v:shape style="position:absolute;left:8341;top:3083;width:12;height:2" coordorigin="8341,3083" coordsize="12,0" path="m8341,3083l8353,3083e" filled="false" stroked="true" strokeweight=".6pt" strokecolor="#000000">
                <v:path arrowok="t"/>
              </v:shape>
            </v:group>
            <v:group style="position:absolute;left:8360;top:3083;width:12;height:2" coordorigin="8360,3083" coordsize="12,2">
              <v:shape style="position:absolute;left:8360;top:3083;width:12;height:2" coordorigin="8360,3083" coordsize="12,0" path="m8360,3083l8372,3083e" filled="false" stroked="true" strokeweight=".6pt" strokecolor="#000000">
                <v:path arrowok="t"/>
              </v:shape>
            </v:group>
            <v:group style="position:absolute;left:8380;top:3083;width:12;height:2" coordorigin="8380,3083" coordsize="12,2">
              <v:shape style="position:absolute;left:8380;top:3083;width:12;height:2" coordorigin="8380,3083" coordsize="12,0" path="m8380,3083l8392,3083e" filled="false" stroked="true" strokeweight=".6pt" strokecolor="#000000">
                <v:path arrowok="t"/>
              </v:shape>
            </v:group>
            <v:group style="position:absolute;left:8399;top:3083;width:12;height:2" coordorigin="8399,3083" coordsize="12,2">
              <v:shape style="position:absolute;left:8399;top:3083;width:12;height:2" coordorigin="8399,3083" coordsize="12,0" path="m8399,3083l8411,3083e" filled="false" stroked="true" strokeweight=".6pt" strokecolor="#000000">
                <v:path arrowok="t"/>
              </v:shape>
            </v:group>
            <v:group style="position:absolute;left:8418;top:3083;width:12;height:2" coordorigin="8418,3083" coordsize="12,2">
              <v:shape style="position:absolute;left:8418;top:3083;width:12;height:2" coordorigin="8418,3083" coordsize="12,0" path="m8418,3083l8430,3083e" filled="false" stroked="true" strokeweight=".6pt" strokecolor="#000000">
                <v:path arrowok="t"/>
              </v:shape>
            </v:group>
            <v:group style="position:absolute;left:8437;top:3083;width:12;height:2" coordorigin="8437,3083" coordsize="12,2">
              <v:shape style="position:absolute;left:8437;top:3083;width:12;height:2" coordorigin="8437,3083" coordsize="12,0" path="m8437,3083l8449,3083e" filled="false" stroked="true" strokeweight=".6pt" strokecolor="#000000">
                <v:path arrowok="t"/>
              </v:shape>
            </v:group>
            <v:group style="position:absolute;left:8456;top:3083;width:12;height:2" coordorigin="8456,3083" coordsize="12,2">
              <v:shape style="position:absolute;left:8456;top:3083;width:12;height:2" coordorigin="8456,3083" coordsize="12,0" path="m8456,3083l8468,3083e" filled="false" stroked="true" strokeweight=".6pt" strokecolor="#000000">
                <v:path arrowok="t"/>
              </v:shape>
            </v:group>
            <v:group style="position:absolute;left:8476;top:3083;width:12;height:2" coordorigin="8476,3083" coordsize="12,2">
              <v:shape style="position:absolute;left:8476;top:3083;width:12;height:2" coordorigin="8476,3083" coordsize="12,0" path="m8476,3083l8488,3083e" filled="false" stroked="true" strokeweight=".6pt" strokecolor="#000000">
                <v:path arrowok="t"/>
              </v:shape>
            </v:group>
            <v:group style="position:absolute;left:8495;top:3083;width:12;height:2" coordorigin="8495,3083" coordsize="12,2">
              <v:shape style="position:absolute;left:8495;top:3083;width:12;height:2" coordorigin="8495,3083" coordsize="12,0" path="m8495,3083l8507,3083e" filled="false" stroked="true" strokeweight=".6pt" strokecolor="#000000">
                <v:path arrowok="t"/>
              </v:shape>
            </v:group>
            <v:group style="position:absolute;left:8514;top:3083;width:12;height:2" coordorigin="8514,3083" coordsize="12,2">
              <v:shape style="position:absolute;left:8514;top:3083;width:12;height:2" coordorigin="8514,3083" coordsize="12,0" path="m8514,3083l8526,3083e" filled="false" stroked="true" strokeweight=".6pt" strokecolor="#000000">
                <v:path arrowok="t"/>
              </v:shape>
            </v:group>
            <v:group style="position:absolute;left:8533;top:3083;width:12;height:2" coordorigin="8533,3083" coordsize="12,2">
              <v:shape style="position:absolute;left:8533;top:3083;width:12;height:2" coordorigin="8533,3083" coordsize="12,0" path="m8533,3083l8545,3083e" filled="false" stroked="true" strokeweight=".6pt" strokecolor="#000000">
                <v:path arrowok="t"/>
              </v:shape>
            </v:group>
            <v:group style="position:absolute;left:8552;top:3083;width:12;height:2" coordorigin="8552,3083" coordsize="12,2">
              <v:shape style="position:absolute;left:8552;top:3083;width:12;height:2" coordorigin="8552,3083" coordsize="12,0" path="m8552,3083l8564,3083e" filled="false" stroked="true" strokeweight=".6pt" strokecolor="#000000">
                <v:path arrowok="t"/>
              </v:shape>
            </v:group>
            <v:group style="position:absolute;left:8572;top:3083;width:12;height:2" coordorigin="8572,3083" coordsize="12,2">
              <v:shape style="position:absolute;left:8572;top:3083;width:12;height:2" coordorigin="8572,3083" coordsize="12,0" path="m8572,3083l8584,3083e" filled="false" stroked="true" strokeweight=".6pt" strokecolor="#000000">
                <v:path arrowok="t"/>
              </v:shape>
            </v:group>
            <v:group style="position:absolute;left:8591;top:3083;width:12;height:2" coordorigin="8591,3083" coordsize="12,2">
              <v:shape style="position:absolute;left:8591;top:3083;width:12;height:2" coordorigin="8591,3083" coordsize="12,0" path="m8591,3083l8603,3083e" filled="false" stroked="true" strokeweight=".6pt" strokecolor="#000000">
                <v:path arrowok="t"/>
              </v:shape>
            </v:group>
            <v:group style="position:absolute;left:8610;top:3083;width:12;height:2" coordorigin="8610,3083" coordsize="12,2">
              <v:shape style="position:absolute;left:8610;top:3083;width:12;height:2" coordorigin="8610,3083" coordsize="12,0" path="m8610,3083l8622,3083e" filled="false" stroked="true" strokeweight=".6pt" strokecolor="#000000">
                <v:path arrowok="t"/>
              </v:shape>
            </v:group>
            <v:group style="position:absolute;left:8629;top:3083;width:12;height:2" coordorigin="8629,3083" coordsize="12,2">
              <v:shape style="position:absolute;left:8629;top:3083;width:12;height:2" coordorigin="8629,3083" coordsize="12,0" path="m8629,3083l8641,3083e" filled="false" stroked="true" strokeweight=".6pt" strokecolor="#000000">
                <v:path arrowok="t"/>
              </v:shape>
            </v:group>
            <v:group style="position:absolute;left:8648;top:3083;width:12;height:2" coordorigin="8648,3083" coordsize="12,2">
              <v:shape style="position:absolute;left:8648;top:3083;width:12;height:2" coordorigin="8648,3083" coordsize="12,0" path="m8648,3083l8660,3083e" filled="false" stroked="true" strokeweight=".6pt" strokecolor="#000000">
                <v:path arrowok="t"/>
              </v:shape>
            </v:group>
            <v:group style="position:absolute;left:8668;top:3083;width:12;height:2" coordorigin="8668,3083" coordsize="12,2">
              <v:shape style="position:absolute;left:8668;top:3083;width:12;height:2" coordorigin="8668,3083" coordsize="12,0" path="m8668,3083l8680,3083e" filled="false" stroked="true" strokeweight=".6pt" strokecolor="#000000">
                <v:path arrowok="t"/>
              </v:shape>
            </v:group>
            <v:group style="position:absolute;left:8687;top:3083;width:12;height:2" coordorigin="8687,3083" coordsize="12,2">
              <v:shape style="position:absolute;left:8687;top:3083;width:12;height:2" coordorigin="8687,3083" coordsize="12,0" path="m8687,3083l8699,3083e" filled="false" stroked="true" strokeweight=".6pt" strokecolor="#000000">
                <v:path arrowok="t"/>
              </v:shape>
            </v:group>
            <v:group style="position:absolute;left:8706;top:3083;width:12;height:2" coordorigin="8706,3083" coordsize="12,2">
              <v:shape style="position:absolute;left:8706;top:3083;width:12;height:2" coordorigin="8706,3083" coordsize="12,0" path="m8706,3083l8718,3083e" filled="false" stroked="true" strokeweight=".6pt" strokecolor="#000000">
                <v:path arrowok="t"/>
              </v:shape>
            </v:group>
            <v:group style="position:absolute;left:8725;top:3083;width:12;height:2" coordorigin="8725,3083" coordsize="12,2">
              <v:shape style="position:absolute;left:8725;top:3083;width:12;height:2" coordorigin="8725,3083" coordsize="12,0" path="m8725,3083l8737,3083e" filled="false" stroked="true" strokeweight=".6pt" strokecolor="#000000">
                <v:path arrowok="t"/>
              </v:shape>
            </v:group>
            <v:group style="position:absolute;left:8744;top:3083;width:12;height:2" coordorigin="8744,3083" coordsize="12,2">
              <v:shape style="position:absolute;left:8744;top:3083;width:12;height:2" coordorigin="8744,3083" coordsize="12,0" path="m8744,3083l8756,3083e" filled="false" stroked="true" strokeweight=".6pt" strokecolor="#000000">
                <v:path arrowok="t"/>
              </v:shape>
            </v:group>
            <v:group style="position:absolute;left:8764;top:3083;width:12;height:2" coordorigin="8764,3083" coordsize="12,2">
              <v:shape style="position:absolute;left:8764;top:3083;width:12;height:2" coordorigin="8764,3083" coordsize="12,0" path="m8764,3083l8776,3083e" filled="false" stroked="true" strokeweight=".6pt" strokecolor="#000000">
                <v:path arrowok="t"/>
              </v:shape>
            </v:group>
            <v:group style="position:absolute;left:8783;top:3083;width:12;height:2" coordorigin="8783,3083" coordsize="12,2">
              <v:shape style="position:absolute;left:8783;top:3083;width:12;height:2" coordorigin="8783,3083" coordsize="12,0" path="m8783,3083l8795,3083e" filled="false" stroked="true" strokeweight=".6pt" strokecolor="#000000">
                <v:path arrowok="t"/>
              </v:shape>
            </v:group>
            <v:group style="position:absolute;left:8802;top:3083;width:12;height:2" coordorigin="8802,3083" coordsize="12,2">
              <v:shape style="position:absolute;left:8802;top:3083;width:12;height:2" coordorigin="8802,3083" coordsize="12,0" path="m8802,3083l8814,3083e" filled="false" stroked="true" strokeweight=".6pt" strokecolor="#000000">
                <v:path arrowok="t"/>
              </v:shape>
            </v:group>
            <v:group style="position:absolute;left:8821;top:3083;width:12;height:2" coordorigin="8821,3083" coordsize="12,2">
              <v:shape style="position:absolute;left:8821;top:3083;width:12;height:2" coordorigin="8821,3083" coordsize="12,0" path="m8821,3083l8833,3083e" filled="false" stroked="true" strokeweight=".6pt" strokecolor="#000000">
                <v:path arrowok="t"/>
              </v:shape>
            </v:group>
            <v:group style="position:absolute;left:8840;top:3083;width:12;height:2" coordorigin="8840,3083" coordsize="12,2">
              <v:shape style="position:absolute;left:8840;top:3083;width:12;height:2" coordorigin="8840,3083" coordsize="12,0" path="m8840,3083l8852,3083e" filled="false" stroked="true" strokeweight=".6pt" strokecolor="#000000">
                <v:path arrowok="t"/>
              </v:shape>
            </v:group>
            <v:group style="position:absolute;left:8860;top:3083;width:12;height:2" coordorigin="8860,3083" coordsize="12,2">
              <v:shape style="position:absolute;left:8860;top:3083;width:12;height:2" coordorigin="8860,3083" coordsize="12,0" path="m8860,3083l8872,3083e" filled="false" stroked="true" strokeweight=".6pt" strokecolor="#000000">
                <v:path arrowok="t"/>
              </v:shape>
            </v:group>
            <v:group style="position:absolute;left:8879;top:3083;width:12;height:2" coordorigin="8879,3083" coordsize="12,2">
              <v:shape style="position:absolute;left:8879;top:3083;width:12;height:2" coordorigin="8879,3083" coordsize="12,0" path="m8879,3083l8891,3083e" filled="false" stroked="true" strokeweight=".6pt" strokecolor="#000000">
                <v:path arrowok="t"/>
              </v:shape>
            </v:group>
            <v:group style="position:absolute;left:8898;top:3083;width:12;height:2" coordorigin="8898,3083" coordsize="12,2">
              <v:shape style="position:absolute;left:8898;top:3083;width:12;height:2" coordorigin="8898,3083" coordsize="12,0" path="m8898,3083l8910,3083e" filled="false" stroked="true" strokeweight=".6pt" strokecolor="#000000">
                <v:path arrowok="t"/>
              </v:shape>
            </v:group>
            <v:group style="position:absolute;left:8917;top:3083;width:12;height:2" coordorigin="8917,3083" coordsize="12,2">
              <v:shape style="position:absolute;left:8917;top:3083;width:12;height:2" coordorigin="8917,3083" coordsize="12,0" path="m8917,3083l8929,3083e" filled="false" stroked="true" strokeweight=".6pt" strokecolor="#000000">
                <v:path arrowok="t"/>
              </v:shape>
            </v:group>
            <v:group style="position:absolute;left:8936;top:3083;width:12;height:2" coordorigin="8936,3083" coordsize="12,2">
              <v:shape style="position:absolute;left:8936;top:3083;width:12;height:2" coordorigin="8936,3083" coordsize="12,0" path="m8936,3083l8948,3083e" filled="false" stroked="true" strokeweight=".6pt" strokecolor="#000000">
                <v:path arrowok="t"/>
              </v:shape>
            </v:group>
            <v:group style="position:absolute;left:8956;top:3083;width:12;height:2" coordorigin="8956,3083" coordsize="12,2">
              <v:shape style="position:absolute;left:8956;top:3083;width:12;height:2" coordorigin="8956,3083" coordsize="12,0" path="m8956,3083l8968,3083e" filled="false" stroked="true" strokeweight=".6pt" strokecolor="#000000">
                <v:path arrowok="t"/>
              </v:shape>
            </v:group>
            <v:group style="position:absolute;left:8975;top:3083;width:12;height:2" coordorigin="8975,3083" coordsize="12,2">
              <v:shape style="position:absolute;left:8975;top:3083;width:12;height:2" coordorigin="8975,3083" coordsize="12,0" path="m8975,3083l8987,3083e" filled="false" stroked="true" strokeweight=".6pt" strokecolor="#000000">
                <v:path arrowok="t"/>
              </v:shape>
            </v:group>
            <v:group style="position:absolute;left:8994;top:3083;width:12;height:2" coordorigin="8994,3083" coordsize="12,2">
              <v:shape style="position:absolute;left:8994;top:3083;width:12;height:2" coordorigin="8994,3083" coordsize="12,0" path="m8994,3083l9006,3083e" filled="false" stroked="true" strokeweight=".6pt" strokecolor="#000000">
                <v:path arrowok="t"/>
              </v:shape>
            </v:group>
            <v:group style="position:absolute;left:9013;top:3083;width:12;height:2" coordorigin="9013,3083" coordsize="12,2">
              <v:shape style="position:absolute;left:9013;top:3083;width:12;height:2" coordorigin="9013,3083" coordsize="12,0" path="m9013,3083l9025,3083e" filled="false" stroked="true" strokeweight=".6pt" strokecolor="#000000">
                <v:path arrowok="t"/>
              </v:shape>
            </v:group>
            <v:group style="position:absolute;left:9032;top:3083;width:12;height:2" coordorigin="9032,3083" coordsize="12,2">
              <v:shape style="position:absolute;left:9032;top:3083;width:12;height:2" coordorigin="9032,3083" coordsize="12,0" path="m9032,3083l9044,3083e" filled="false" stroked="true" strokeweight=".6pt" strokecolor="#000000">
                <v:path arrowok="t"/>
              </v:shape>
            </v:group>
            <v:group style="position:absolute;left:9052;top:3083;width:12;height:2" coordorigin="9052,3083" coordsize="12,2">
              <v:shape style="position:absolute;left:9052;top:3083;width:12;height:2" coordorigin="9052,3083" coordsize="12,0" path="m9052,3083l9064,3083e" filled="false" stroked="true" strokeweight=".6pt" strokecolor="#000000">
                <v:path arrowok="t"/>
              </v:shape>
            </v:group>
            <v:group style="position:absolute;left:9071;top:3083;width:12;height:2" coordorigin="9071,3083" coordsize="12,2">
              <v:shape style="position:absolute;left:9071;top:3083;width:12;height:2" coordorigin="9071,3083" coordsize="12,0" path="m9071,3083l9083,3083e" filled="false" stroked="true" strokeweight=".6pt" strokecolor="#000000">
                <v:path arrowok="t"/>
              </v:shape>
            </v:group>
            <v:group style="position:absolute;left:9090;top:3083;width:12;height:2" coordorigin="9090,3083" coordsize="12,2">
              <v:shape style="position:absolute;left:9090;top:3083;width:12;height:2" coordorigin="9090,3083" coordsize="12,0" path="m9090,3083l9102,3083e" filled="false" stroked="true" strokeweight=".6pt" strokecolor="#000000">
                <v:path arrowok="t"/>
              </v:shape>
            </v:group>
            <v:group style="position:absolute;left:9109;top:3083;width:12;height:2" coordorigin="9109,3083" coordsize="12,2">
              <v:shape style="position:absolute;left:9109;top:3083;width:12;height:2" coordorigin="9109,3083" coordsize="12,0" path="m9109,3083l9121,3083e" filled="false" stroked="true" strokeweight=".6pt" strokecolor="#000000">
                <v:path arrowok="t"/>
              </v:shape>
            </v:group>
            <v:group style="position:absolute;left:9128;top:3083;width:12;height:2" coordorigin="9128,3083" coordsize="12,2">
              <v:shape style="position:absolute;left:9128;top:3083;width:12;height:2" coordorigin="9128,3083" coordsize="12,0" path="m9128,3083l9140,3083e" filled="false" stroked="true" strokeweight=".6pt" strokecolor="#000000">
                <v:path arrowok="t"/>
              </v:shape>
            </v:group>
            <v:group style="position:absolute;left:9148;top:3083;width:12;height:2" coordorigin="9148,3083" coordsize="12,2">
              <v:shape style="position:absolute;left:9148;top:3083;width:12;height:2" coordorigin="9148,3083" coordsize="12,0" path="m9148,3083l9160,3083e" filled="false" stroked="true" strokeweight=".6pt" strokecolor="#000000">
                <v:path arrowok="t"/>
              </v:shape>
            </v:group>
            <v:group style="position:absolute;left:9167;top:3083;width:12;height:2" coordorigin="9167,3083" coordsize="12,2">
              <v:shape style="position:absolute;left:9167;top:3083;width:12;height:2" coordorigin="9167,3083" coordsize="12,0" path="m9167,3083l9179,3083e" filled="false" stroked="true" strokeweight=".6pt" strokecolor="#000000">
                <v:path arrowok="t"/>
              </v:shape>
            </v:group>
            <v:group style="position:absolute;left:9186;top:3083;width:12;height:2" coordorigin="9186,3083" coordsize="12,2">
              <v:shape style="position:absolute;left:9186;top:3083;width:12;height:2" coordorigin="9186,3083" coordsize="12,0" path="m9186,3083l9198,3083e" filled="false" stroked="true" strokeweight=".6pt" strokecolor="#000000">
                <v:path arrowok="t"/>
              </v:shape>
            </v:group>
            <v:group style="position:absolute;left:9205;top:3083;width:12;height:2" coordorigin="9205,3083" coordsize="12,2">
              <v:shape style="position:absolute;left:9205;top:3083;width:12;height:2" coordorigin="9205,3083" coordsize="12,0" path="m9205,3083l9217,3083e" filled="false" stroked="true" strokeweight=".6pt" strokecolor="#000000">
                <v:path arrowok="t"/>
              </v:shape>
            </v:group>
            <v:group style="position:absolute;left:9224;top:3083;width:12;height:2" coordorigin="9224,3083" coordsize="12,2">
              <v:shape style="position:absolute;left:9224;top:3083;width:12;height:2" coordorigin="9224,3083" coordsize="12,0" path="m9224,3083l9236,3083e" filled="false" stroked="true" strokeweight=".6pt" strokecolor="#000000">
                <v:path arrowok="t"/>
              </v:shape>
            </v:group>
            <v:group style="position:absolute;left:9244;top:3083;width:12;height:2" coordorigin="9244,3083" coordsize="12,2">
              <v:shape style="position:absolute;left:9244;top:3083;width:12;height:2" coordorigin="9244,3083" coordsize="12,0" path="m9244,3083l9256,3083e" filled="false" stroked="true" strokeweight=".6pt" strokecolor="#000000">
                <v:path arrowok="t"/>
              </v:shape>
            </v:group>
            <v:group style="position:absolute;left:9263;top:3083;width:12;height:2" coordorigin="9263,3083" coordsize="12,2">
              <v:shape style="position:absolute;left:9263;top:3083;width:12;height:2" coordorigin="9263,3083" coordsize="12,0" path="m9263,3083l9275,3083e" filled="false" stroked="true" strokeweight=".6pt" strokecolor="#000000">
                <v:path arrowok="t"/>
              </v:shape>
            </v:group>
            <v:group style="position:absolute;left:9282;top:3083;width:12;height:2" coordorigin="9282,3083" coordsize="12,2">
              <v:shape style="position:absolute;left:9282;top:3083;width:12;height:2" coordorigin="9282,3083" coordsize="12,0" path="m9282,3083l9294,3083e" filled="false" stroked="true" strokeweight=".6pt" strokecolor="#000000">
                <v:path arrowok="t"/>
              </v:shape>
            </v:group>
            <v:group style="position:absolute;left:9301;top:3083;width:12;height:2" coordorigin="9301,3083" coordsize="12,2">
              <v:shape style="position:absolute;left:9301;top:3083;width:12;height:2" coordorigin="9301,3083" coordsize="12,0" path="m9301,3083l9313,3083e" filled="false" stroked="true" strokeweight=".6pt" strokecolor="#000000">
                <v:path arrowok="t"/>
              </v:shape>
            </v:group>
            <v:group style="position:absolute;left:9320;top:3083;width:12;height:2" coordorigin="9320,3083" coordsize="12,2">
              <v:shape style="position:absolute;left:9320;top:3083;width:12;height:2" coordorigin="9320,3083" coordsize="12,0" path="m9320,3083l9332,3083e" filled="false" stroked="true" strokeweight=".6pt" strokecolor="#000000">
                <v:path arrowok="t"/>
              </v:shape>
            </v:group>
            <v:group style="position:absolute;left:9340;top:3083;width:12;height:2" coordorigin="9340,3083" coordsize="12,2">
              <v:shape style="position:absolute;left:9340;top:3083;width:12;height:2" coordorigin="9340,3083" coordsize="12,0" path="m9340,3083l9352,3083e" filled="false" stroked="true" strokeweight=".6pt" strokecolor="#000000">
                <v:path arrowok="t"/>
              </v:shape>
            </v:group>
            <v:group style="position:absolute;left:9359;top:3083;width:12;height:2" coordorigin="9359,3083" coordsize="12,2">
              <v:shape style="position:absolute;left:9359;top:3083;width:12;height:2" coordorigin="9359,3083" coordsize="12,0" path="m9359,3083l9371,3083e" filled="false" stroked="true" strokeweight=".6pt" strokecolor="#000000">
                <v:path arrowok="t"/>
              </v:shape>
            </v:group>
            <v:group style="position:absolute;left:9378;top:3083;width:12;height:2" coordorigin="9378,3083" coordsize="12,2">
              <v:shape style="position:absolute;left:9378;top:3083;width:12;height:2" coordorigin="9378,3083" coordsize="12,0" path="m9378,3083l9390,3083e" filled="false" stroked="true" strokeweight=".6pt" strokecolor="#000000">
                <v:path arrowok="t"/>
              </v:shape>
            </v:group>
            <v:group style="position:absolute;left:9397;top:3083;width:12;height:2" coordorigin="9397,3083" coordsize="12,2">
              <v:shape style="position:absolute;left:9397;top:3083;width:12;height:2" coordorigin="9397,3083" coordsize="12,0" path="m9397,3083l9409,3083e" filled="false" stroked="true" strokeweight=".6pt" strokecolor="#000000">
                <v:path arrowok="t"/>
              </v:shape>
            </v:group>
            <v:group style="position:absolute;left:9416;top:3083;width:12;height:2" coordorigin="9416,3083" coordsize="12,2">
              <v:shape style="position:absolute;left:9416;top:3083;width:12;height:2" coordorigin="9416,3083" coordsize="12,0" path="m9416,3083l9428,3083e" filled="false" stroked="true" strokeweight=".6pt" strokecolor="#000000">
                <v:path arrowok="t"/>
              </v:shape>
            </v:group>
            <v:group style="position:absolute;left:9436;top:3083;width:12;height:2" coordorigin="9436,3083" coordsize="12,2">
              <v:shape style="position:absolute;left:9436;top:3083;width:12;height:2" coordorigin="9436,3083" coordsize="12,0" path="m9436,3083l9448,3083e" filled="false" stroked="true" strokeweight=".6pt" strokecolor="#000000">
                <v:path arrowok="t"/>
              </v:shape>
            </v:group>
            <v:group style="position:absolute;left:9455;top:3083;width:12;height:2" coordorigin="9455,3083" coordsize="12,2">
              <v:shape style="position:absolute;left:9455;top:3083;width:12;height:2" coordorigin="9455,3083" coordsize="12,0" path="m9455,3083l9467,3083e" filled="false" stroked="true" strokeweight=".6pt" strokecolor="#000000">
                <v:path arrowok="t"/>
              </v:shape>
            </v:group>
            <v:group style="position:absolute;left:9474;top:3083;width:12;height:2" coordorigin="9474,3083" coordsize="12,2">
              <v:shape style="position:absolute;left:9474;top:3083;width:12;height:2" coordorigin="9474,3083" coordsize="12,0" path="m9474,3083l9486,3083e" filled="false" stroked="true" strokeweight=".6pt" strokecolor="#000000">
                <v:path arrowok="t"/>
              </v:shape>
            </v:group>
            <v:group style="position:absolute;left:9493;top:3083;width:12;height:2" coordorigin="9493,3083" coordsize="12,2">
              <v:shape style="position:absolute;left:9493;top:3083;width:12;height:2" coordorigin="9493,3083" coordsize="12,0" path="m9493,3083l9505,3083e" filled="false" stroked="true" strokeweight=".6pt" strokecolor="#000000">
                <v:path arrowok="t"/>
              </v:shape>
            </v:group>
            <v:group style="position:absolute;left:9512;top:3083;width:12;height:2" coordorigin="9512,3083" coordsize="12,2">
              <v:shape style="position:absolute;left:9512;top:3083;width:12;height:2" coordorigin="9512,3083" coordsize="12,0" path="m9512,3083l9524,3083e" filled="false" stroked="true" strokeweight=".6pt" strokecolor="#000000">
                <v:path arrowok="t"/>
              </v:shape>
            </v:group>
            <v:group style="position:absolute;left:9532;top:3083;width:12;height:2" coordorigin="9532,3083" coordsize="12,2">
              <v:shape style="position:absolute;left:9532;top:3083;width:12;height:2" coordorigin="9532,3083" coordsize="12,0" path="m9532,3083l9544,3083e" filled="false" stroked="true" strokeweight=".6pt" strokecolor="#000000">
                <v:path arrowok="t"/>
              </v:shape>
            </v:group>
            <v:group style="position:absolute;left:9551;top:3083;width:12;height:2" coordorigin="9551,3083" coordsize="12,2">
              <v:shape style="position:absolute;left:9551;top:3083;width:12;height:2" coordorigin="9551,3083" coordsize="12,0" path="m9551,3083l9563,3083e" filled="false" stroked="true" strokeweight=".6pt" strokecolor="#000000">
                <v:path arrowok="t"/>
              </v:shape>
            </v:group>
            <v:group style="position:absolute;left:9570;top:3083;width:12;height:2" coordorigin="9570,3083" coordsize="12,2">
              <v:shape style="position:absolute;left:9570;top:3083;width:12;height:2" coordorigin="9570,3083" coordsize="12,0" path="m9570,3083l9582,3083e" filled="false" stroked="true" strokeweight=".6pt" strokecolor="#000000">
                <v:path arrowok="t"/>
              </v:shape>
            </v:group>
            <v:group style="position:absolute;left:9589;top:3083;width:12;height:2" coordorigin="9589,3083" coordsize="12,2">
              <v:shape style="position:absolute;left:9589;top:3083;width:12;height:2" coordorigin="9589,3083" coordsize="12,0" path="m9589,3083l9601,3083e" filled="false" stroked="true" strokeweight=".6pt" strokecolor="#000000">
                <v:path arrowok="t"/>
              </v:shape>
            </v:group>
            <v:group style="position:absolute;left:9608;top:3083;width:12;height:2" coordorigin="9608,3083" coordsize="12,2">
              <v:shape style="position:absolute;left:9608;top:3083;width:12;height:2" coordorigin="9608,3083" coordsize="12,0" path="m9608,3083l9620,3083e" filled="false" stroked="true" strokeweight=".6pt" strokecolor="#000000">
                <v:path arrowok="t"/>
              </v:shape>
            </v:group>
            <v:group style="position:absolute;left:9628;top:3083;width:12;height:2" coordorigin="9628,3083" coordsize="12,2">
              <v:shape style="position:absolute;left:9628;top:3083;width:12;height:2" coordorigin="9628,3083" coordsize="12,0" path="m9628,3083l9640,3083e" filled="false" stroked="true" strokeweight=".6pt" strokecolor="#000000">
                <v:path arrowok="t"/>
              </v:shape>
            </v:group>
            <v:group style="position:absolute;left:9647;top:3083;width:12;height:2" coordorigin="9647,3083" coordsize="12,2">
              <v:shape style="position:absolute;left:9647;top:3083;width:12;height:2" coordorigin="9647,3083" coordsize="12,0" path="m9647,3083l9659,3083e" filled="false" stroked="true" strokeweight=".6pt" strokecolor="#000000">
                <v:path arrowok="t"/>
              </v:shape>
            </v:group>
            <v:group style="position:absolute;left:9666;top:3083;width:12;height:2" coordorigin="9666,3083" coordsize="12,2">
              <v:shape style="position:absolute;left:9666;top:3083;width:12;height:2" coordorigin="9666,3083" coordsize="12,0" path="m9666,3083l9678,3083e" filled="false" stroked="true" strokeweight=".6pt" strokecolor="#000000">
                <v:path arrowok="t"/>
              </v:shape>
            </v:group>
            <v:group style="position:absolute;left:9685;top:3083;width:12;height:2" coordorigin="9685,3083" coordsize="12,2">
              <v:shape style="position:absolute;left:9685;top:3083;width:12;height:2" coordorigin="9685,3083" coordsize="12,0" path="m9685,3083l9697,3083e" filled="false" stroked="true" strokeweight=".6pt" strokecolor="#000000">
                <v:path arrowok="t"/>
              </v:shape>
            </v:group>
            <v:group style="position:absolute;left:9704;top:3083;width:12;height:2" coordorigin="9704,3083" coordsize="12,2">
              <v:shape style="position:absolute;left:9704;top:3083;width:12;height:2" coordorigin="9704,3083" coordsize="12,0" path="m9704,3083l9716,3083e" filled="false" stroked="true" strokeweight=".6pt" strokecolor="#000000">
                <v:path arrowok="t"/>
              </v:shape>
            </v:group>
            <v:group style="position:absolute;left:9724;top:3083;width:12;height:2" coordorigin="9724,3083" coordsize="12,2">
              <v:shape style="position:absolute;left:9724;top:3083;width:12;height:2" coordorigin="9724,3083" coordsize="12,0" path="m9724,3083l9736,3083e" filled="false" stroked="true" strokeweight=".6pt" strokecolor="#000000">
                <v:path arrowok="t"/>
              </v:shape>
            </v:group>
            <v:group style="position:absolute;left:9743;top:3083;width:12;height:2" coordorigin="9743,3083" coordsize="12,2">
              <v:shape style="position:absolute;left:9743;top:3083;width:12;height:2" coordorigin="9743,3083" coordsize="12,0" path="m9743,3083l9755,3083e" filled="false" stroked="true" strokeweight=".6pt" strokecolor="#000000">
                <v:path arrowok="t"/>
              </v:shape>
            </v:group>
            <v:group style="position:absolute;left:9762;top:3083;width:12;height:2" coordorigin="9762,3083" coordsize="12,2">
              <v:shape style="position:absolute;left:9762;top:3083;width:12;height:2" coordorigin="9762,3083" coordsize="12,0" path="m9762,3083l9774,3083e" filled="false" stroked="true" strokeweight=".6pt" strokecolor="#000000">
                <v:path arrowok="t"/>
              </v:shape>
            </v:group>
            <v:group style="position:absolute;left:9781;top:3083;width:12;height:2" coordorigin="9781,3083" coordsize="12,2">
              <v:shape style="position:absolute;left:9781;top:3083;width:12;height:2" coordorigin="9781,3083" coordsize="12,0" path="m9781,3083l9793,3083e" filled="false" stroked="true" strokeweight=".6pt" strokecolor="#000000">
                <v:path arrowok="t"/>
              </v:shape>
            </v:group>
            <v:group style="position:absolute;left:9800;top:3083;width:12;height:2" coordorigin="9800,3083" coordsize="12,2">
              <v:shape style="position:absolute;left:9800;top:3083;width:12;height:2" coordorigin="9800,3083" coordsize="12,0" path="m9800,3083l9812,3083e" filled="false" stroked="true" strokeweight=".6pt" strokecolor="#000000">
                <v:path arrowok="t"/>
              </v:shape>
            </v:group>
            <v:group style="position:absolute;left:9820;top:3083;width:12;height:2" coordorigin="9820,3083" coordsize="12,2">
              <v:shape style="position:absolute;left:9820;top:3083;width:12;height:2" coordorigin="9820,3083" coordsize="12,0" path="m9820,3083l9832,3083e" filled="false" stroked="true" strokeweight=".6pt" strokecolor="#000000">
                <v:path arrowok="t"/>
              </v:shape>
            </v:group>
            <v:group style="position:absolute;left:9839;top:3083;width:12;height:2" coordorigin="9839,3083" coordsize="12,2">
              <v:shape style="position:absolute;left:9839;top:3083;width:12;height:2" coordorigin="9839,3083" coordsize="12,0" path="m9839,3083l9851,3083e" filled="false" stroked="true" strokeweight=".6pt" strokecolor="#000000">
                <v:path arrowok="t"/>
              </v:shape>
            </v:group>
            <v:group style="position:absolute;left:9858;top:3083;width:12;height:2" coordorigin="9858,3083" coordsize="12,2">
              <v:shape style="position:absolute;left:9858;top:3083;width:12;height:2" coordorigin="9858,3083" coordsize="12,0" path="m9858,3083l9870,3083e" filled="false" stroked="true" strokeweight=".6pt" strokecolor="#000000">
                <v:path arrowok="t"/>
              </v:shape>
            </v:group>
            <v:group style="position:absolute;left:9877;top:3083;width:12;height:2" coordorigin="9877,3083" coordsize="12,2">
              <v:shape style="position:absolute;left:9877;top:3083;width:12;height:2" coordorigin="9877,3083" coordsize="12,0" path="m9877,3083l9889,3083e" filled="false" stroked="true" strokeweight=".6pt" strokecolor="#000000">
                <v:path arrowok="t"/>
              </v:shape>
            </v:group>
            <v:group style="position:absolute;left:9896;top:3083;width:12;height:2" coordorigin="9896,3083" coordsize="12,2">
              <v:shape style="position:absolute;left:9896;top:3083;width:12;height:2" coordorigin="9896,3083" coordsize="12,0" path="m9896,3083l9908,3083e" filled="false" stroked="true" strokeweight=".6pt" strokecolor="#000000">
                <v:path arrowok="t"/>
              </v:shape>
            </v:group>
            <v:group style="position:absolute;left:9916;top:3083;width:12;height:2" coordorigin="9916,3083" coordsize="12,2">
              <v:shape style="position:absolute;left:9916;top:3083;width:12;height:2" coordorigin="9916,3083" coordsize="12,0" path="m9916,3083l9928,3083e" filled="false" stroked="true" strokeweight=".6pt" strokecolor="#000000">
                <v:path arrowok="t"/>
              </v:shape>
            </v:group>
            <v:group style="position:absolute;left:9935;top:3083;width:12;height:2" coordorigin="9935,3083" coordsize="12,2">
              <v:shape style="position:absolute;left:9935;top:3083;width:12;height:2" coordorigin="9935,3083" coordsize="12,0" path="m9935,3083l9947,3083e" filled="false" stroked="true" strokeweight=".6pt" strokecolor="#000000">
                <v:path arrowok="t"/>
              </v:shape>
            </v:group>
            <v:group style="position:absolute;left:9954;top:3083;width:12;height:2" coordorigin="9954,3083" coordsize="12,2">
              <v:shape style="position:absolute;left:9954;top:3083;width:12;height:2" coordorigin="9954,3083" coordsize="12,0" path="m9954,3083l9966,3083e" filled="false" stroked="true" strokeweight=".6pt" strokecolor="#000000">
                <v:path arrowok="t"/>
              </v:shape>
            </v:group>
            <v:group style="position:absolute;left:9973;top:3083;width:12;height:2" coordorigin="9973,3083" coordsize="12,2">
              <v:shape style="position:absolute;left:9973;top:3083;width:12;height:2" coordorigin="9973,3083" coordsize="12,0" path="m9973,3083l9985,3083e" filled="false" stroked="true" strokeweight=".6pt" strokecolor="#000000">
                <v:path arrowok="t"/>
              </v:shape>
            </v:group>
            <v:group style="position:absolute;left:9992;top:3083;width:12;height:2" coordorigin="9992,3083" coordsize="12,2">
              <v:shape style="position:absolute;left:9992;top:3083;width:12;height:2" coordorigin="9992,3083" coordsize="12,0" path="m9992,3083l10004,3083e" filled="false" stroked="true" strokeweight=".6pt" strokecolor="#000000">
                <v:path arrowok="t"/>
              </v:shape>
            </v:group>
            <v:group style="position:absolute;left:10012;top:3083;width:12;height:2" coordorigin="10012,3083" coordsize="12,2">
              <v:shape style="position:absolute;left:10012;top:3083;width:12;height:2" coordorigin="10012,3083" coordsize="12,0" path="m10012,3083l10024,3083e" filled="false" stroked="true" strokeweight=".6pt" strokecolor="#000000">
                <v:path arrowok="t"/>
              </v:shape>
            </v:group>
            <v:group style="position:absolute;left:10031;top:3083;width:12;height:2" coordorigin="10031,3083" coordsize="12,2">
              <v:shape style="position:absolute;left:10031;top:3083;width:12;height:2" coordorigin="10031,3083" coordsize="12,0" path="m10031,3083l10043,3083e" filled="false" stroked="true" strokeweight=".6pt" strokecolor="#000000">
                <v:path arrowok="t"/>
              </v:shape>
            </v:group>
            <v:group style="position:absolute;left:10050;top:3083;width:12;height:2" coordorigin="10050,3083" coordsize="12,2">
              <v:shape style="position:absolute;left:10050;top:3083;width:12;height:2" coordorigin="10050,3083" coordsize="12,0" path="m10050,3083l10062,3083e" filled="false" stroked="true" strokeweight=".6pt" strokecolor="#000000">
                <v:path arrowok="t"/>
              </v:shape>
            </v:group>
            <v:group style="position:absolute;left:10069;top:3083;width:12;height:2" coordorigin="10069,3083" coordsize="12,2">
              <v:shape style="position:absolute;left:10069;top:3083;width:12;height:2" coordorigin="10069,3083" coordsize="12,0" path="m10069,3083l10081,3083e" filled="false" stroked="true" strokeweight=".6pt" strokecolor="#000000">
                <v:path arrowok="t"/>
              </v:shape>
            </v:group>
            <v:group style="position:absolute;left:10088;top:3083;width:12;height:2" coordorigin="10088,3083" coordsize="12,2">
              <v:shape style="position:absolute;left:10088;top:3083;width:12;height:2" coordorigin="10088,3083" coordsize="12,0" path="m10088,3083l10100,3083e" filled="false" stroked="true" strokeweight=".6pt" strokecolor="#000000">
                <v:path arrowok="t"/>
              </v:shape>
            </v:group>
            <v:group style="position:absolute;left:10108;top:3083;width:12;height:2" coordorigin="10108,3083" coordsize="12,2">
              <v:shape style="position:absolute;left:10108;top:3083;width:12;height:2" coordorigin="10108,3083" coordsize="12,0" path="m10108,3083l10120,3083e" filled="false" stroked="true" strokeweight=".6pt" strokecolor="#000000">
                <v:path arrowok="t"/>
              </v:shape>
            </v:group>
            <v:group style="position:absolute;left:10127;top:3083;width:12;height:2" coordorigin="10127,3083" coordsize="12,2">
              <v:shape style="position:absolute;left:10127;top:3083;width:12;height:2" coordorigin="10127,3083" coordsize="12,0" path="m10127,3083l10139,3083e" filled="false" stroked="true" strokeweight=".6pt" strokecolor="#000000">
                <v:path arrowok="t"/>
              </v:shape>
            </v:group>
            <v:group style="position:absolute;left:10146;top:3083;width:12;height:2" coordorigin="10146,3083" coordsize="12,2">
              <v:shape style="position:absolute;left:10146;top:3083;width:12;height:2" coordorigin="10146,3083" coordsize="12,0" path="m10146,3083l10158,3083e" filled="false" stroked="true" strokeweight=".6pt" strokecolor="#000000">
                <v:path arrowok="t"/>
              </v:shape>
            </v:group>
            <v:group style="position:absolute;left:10165;top:3083;width:12;height:2" coordorigin="10165,3083" coordsize="12,2">
              <v:shape style="position:absolute;left:10165;top:3083;width:12;height:2" coordorigin="10165,3083" coordsize="12,0" path="m10165,3083l10177,3083e" filled="false" stroked="true" strokeweight=".6pt" strokecolor="#000000">
                <v:path arrowok="t"/>
              </v:shape>
            </v:group>
            <v:group style="position:absolute;left:10184;top:3083;width:12;height:2" coordorigin="10184,3083" coordsize="12,2">
              <v:shape style="position:absolute;left:10184;top:3083;width:12;height:2" coordorigin="10184,3083" coordsize="12,0" path="m10184,3083l10196,3083e" filled="false" stroked="true" strokeweight=".6pt" strokecolor="#000000">
                <v:path arrowok="t"/>
              </v:shape>
            </v:group>
            <v:group style="position:absolute;left:10204;top:3083;width:12;height:2" coordorigin="10204,3083" coordsize="12,2">
              <v:shape style="position:absolute;left:10204;top:3083;width:12;height:2" coordorigin="10204,3083" coordsize="12,0" path="m10204,3083l10216,3083e" filled="false" stroked="true" strokeweight=".6pt" strokecolor="#000000">
                <v:path arrowok="t"/>
              </v:shape>
            </v:group>
            <v:group style="position:absolute;left:10223;top:3083;width:12;height:2" coordorigin="10223,3083" coordsize="12,2">
              <v:shape style="position:absolute;left:10223;top:3083;width:12;height:2" coordorigin="10223,3083" coordsize="12,0" path="m10223,3083l10235,3083e" filled="false" stroked="true" strokeweight=".6pt" strokecolor="#000000">
                <v:path arrowok="t"/>
              </v:shape>
            </v:group>
            <v:group style="position:absolute;left:10242;top:3083;width:12;height:2" coordorigin="10242,3083" coordsize="12,2">
              <v:shape style="position:absolute;left:10242;top:3083;width:12;height:2" coordorigin="10242,3083" coordsize="12,0" path="m10242,3083l10254,3083e" filled="false" stroked="true" strokeweight=".6pt" strokecolor="#000000">
                <v:path arrowok="t"/>
              </v:shape>
            </v:group>
            <v:group style="position:absolute;left:10261;top:3083;width:12;height:2" coordorigin="10261,3083" coordsize="12,2">
              <v:shape style="position:absolute;left:10261;top:3083;width:12;height:2" coordorigin="10261,3083" coordsize="12,0" path="m10261,3083l10273,3083e" filled="false" stroked="true" strokeweight=".6pt" strokecolor="#000000">
                <v:path arrowok="t"/>
              </v:shape>
            </v:group>
            <v:group style="position:absolute;left:10280;top:3083;width:12;height:2" coordorigin="10280,3083" coordsize="12,2">
              <v:shape style="position:absolute;left:10280;top:3083;width:12;height:2" coordorigin="10280,3083" coordsize="12,0" path="m10280,3083l10292,3083e" filled="false" stroked="true" strokeweight=".6pt" strokecolor="#000000">
                <v:path arrowok="t"/>
              </v:shape>
            </v:group>
            <v:group style="position:absolute;left:10300;top:3083;width:12;height:2" coordorigin="10300,3083" coordsize="12,2">
              <v:shape style="position:absolute;left:10300;top:3083;width:12;height:2" coordorigin="10300,3083" coordsize="12,0" path="m10300,3083l10312,3083e" filled="false" stroked="true" strokeweight=".6pt" strokecolor="#000000">
                <v:path arrowok="t"/>
              </v:shape>
            </v:group>
            <v:group style="position:absolute;left:10319;top:3083;width:12;height:2" coordorigin="10319,3083" coordsize="12,2">
              <v:shape style="position:absolute;left:10319;top:3083;width:12;height:2" coordorigin="10319,3083" coordsize="12,0" path="m10319,3083l10331,3083e" filled="false" stroked="true" strokeweight=".6pt" strokecolor="#000000">
                <v:path arrowok="t"/>
              </v:shape>
            </v:group>
            <v:group style="position:absolute;left:10338;top:3083;width:12;height:2" coordorigin="10338,3083" coordsize="12,2">
              <v:shape style="position:absolute;left:10338;top:3083;width:12;height:2" coordorigin="10338,3083" coordsize="12,0" path="m10338,3083l10350,3083e" filled="false" stroked="true" strokeweight=".6pt" strokecolor="#000000">
                <v:path arrowok="t"/>
              </v:shape>
            </v:group>
            <v:group style="position:absolute;left:10357;top:3083;width:12;height:2" coordorigin="10357,3083" coordsize="12,2">
              <v:shape style="position:absolute;left:10357;top:3083;width:12;height:2" coordorigin="10357,3083" coordsize="12,0" path="m10357,3083l10369,3083e" filled="false" stroked="true" strokeweight=".6pt" strokecolor="#000000">
                <v:path arrowok="t"/>
              </v:shape>
            </v:group>
            <v:group style="position:absolute;left:10376;top:3083;width:12;height:2" coordorigin="10376,3083" coordsize="12,2">
              <v:shape style="position:absolute;left:10376;top:3083;width:12;height:2" coordorigin="10376,3083" coordsize="12,0" path="m10376,3083l10388,3083e" filled="false" stroked="true" strokeweight=".6pt" strokecolor="#000000">
                <v:path arrowok="t"/>
              </v:shape>
            </v:group>
            <v:group style="position:absolute;left:10396;top:3083;width:12;height:2" coordorigin="10396,3083" coordsize="12,2">
              <v:shape style="position:absolute;left:10396;top:3083;width:12;height:2" coordorigin="10396,3083" coordsize="12,0" path="m10396,3083l10408,3083e" filled="false" stroked="true" strokeweight=".6pt" strokecolor="#000000">
                <v:path arrowok="t"/>
              </v:shape>
            </v:group>
            <v:group style="position:absolute;left:10415;top:3083;width:12;height:2" coordorigin="10415,3083" coordsize="12,2">
              <v:shape style="position:absolute;left:10415;top:3083;width:12;height:2" coordorigin="10415,3083" coordsize="12,0" path="m10415,3083l10427,3083e" filled="false" stroked="true" strokeweight=".6pt" strokecolor="#000000">
                <v:path arrowok="t"/>
              </v:shape>
            </v:group>
            <v:group style="position:absolute;left:10434;top:3083;width:12;height:2" coordorigin="10434,3083" coordsize="12,2">
              <v:shape style="position:absolute;left:10434;top:3083;width:12;height:2" coordorigin="10434,3083" coordsize="12,0" path="m10434,3083l10446,3083e" filled="false" stroked="true" strokeweight=".6pt" strokecolor="#000000">
                <v:path arrowok="t"/>
              </v:shape>
            </v:group>
            <v:group style="position:absolute;left:10453;top:3083;width:12;height:2" coordorigin="10453,3083" coordsize="12,2">
              <v:shape style="position:absolute;left:10453;top:3083;width:12;height:2" coordorigin="10453,3083" coordsize="12,0" path="m10453,3083l10465,3083e" filled="false" stroked="true" strokeweight=".6pt" strokecolor="#000000">
                <v:path arrowok="t"/>
              </v:shape>
            </v:group>
            <v:group style="position:absolute;left:10472;top:3083;width:8;height:2" coordorigin="10472,3083" coordsize="8,2">
              <v:shape style="position:absolute;left:10472;top:3083;width:8;height:2" coordorigin="10472,3083" coordsize="8,0" path="m10472,3083l10480,3083e" filled="false" stroked="true" strokeweight=".6pt" strokecolor="#000000">
                <v:path arrowok="t"/>
              </v:shape>
            </v:group>
            <v:group style="position:absolute;left:5602;top:3025;width:10;height:2" coordorigin="5602,3025" coordsize="10,2">
              <v:shape style="position:absolute;left:5602;top:3025;width:10;height:2" coordorigin="5602,3025" coordsize="10,0" path="m5602,3025l5611,3025e" filled="false" stroked="true" strokeweight=".48pt" strokecolor="#000000">
                <v:path arrowok="t"/>
              </v:shape>
            </v:group>
            <v:group style="position:absolute;left:5602;top:3044;width:10;height:2" coordorigin="5602,3044" coordsize="10,2">
              <v:shape style="position:absolute;left:5602;top:3044;width:10;height:2" coordorigin="5602,3044" coordsize="10,0" path="m5602,3044l5611,3044e" filled="false" stroked="true" strokeweight=".48pt" strokecolor="#000000">
                <v:path arrowok="t"/>
              </v:shape>
            </v:group>
            <v:group style="position:absolute;left:5602;top:3063;width:10;height:2" coordorigin="5602,3063" coordsize="10,2">
              <v:shape style="position:absolute;left:5602;top:3063;width:10;height:2" coordorigin="5602,3063" coordsize="10,0" path="m5602,3063l5611,3063e" filled="false" stroked="true" strokeweight=".48pt" strokecolor="#000000">
                <v:path arrowok="t"/>
              </v:shape>
            </v:group>
            <v:group style="position:absolute;left:5602;top:3083;width:10;height:2" coordorigin="5602,3083" coordsize="10,2">
              <v:shape style="position:absolute;left:5602;top:3083;width:10;height:2" coordorigin="5602,3083" coordsize="10,0" path="m5602,3083l5611,3083e" filled="false" stroked="true" strokeweight=".48pt" strokecolor="#000000">
                <v:path arrowok="t"/>
              </v:shape>
            </v:group>
            <v:group style="position:absolute;left:5602;top:3102;width:10;height:2" coordorigin="5602,3102" coordsize="10,2">
              <v:shape style="position:absolute;left:5602;top:3102;width:10;height:2" coordorigin="5602,3102" coordsize="10,0" path="m5602,3102l5611,3102e" filled="false" stroked="true" strokeweight=".48pt" strokecolor="#000000">
                <v:path arrowok="t"/>
              </v:shape>
            </v:group>
            <v:group style="position:absolute;left:5602;top:3121;width:10;height:2" coordorigin="5602,3121" coordsize="10,2">
              <v:shape style="position:absolute;left:5602;top:3121;width:10;height:2" coordorigin="5602,3121" coordsize="10,0" path="m5602,3121l5611,3121e" filled="false" stroked="true" strokeweight=".48pt" strokecolor="#000000">
                <v:path arrowok="t"/>
              </v:shape>
            </v:group>
            <v:group style="position:absolute;left:5602;top:3140;width:10;height:2" coordorigin="5602,3140" coordsize="10,2">
              <v:shape style="position:absolute;left:5602;top:3140;width:10;height:2" coordorigin="5602,3140" coordsize="10,0" path="m5602,3140l5611,3140e" filled="false" stroked="true" strokeweight=".48pt" strokecolor="#000000">
                <v:path arrowok="t"/>
              </v:shape>
            </v:group>
            <v:group style="position:absolute;left:5602;top:3159;width:10;height:2" coordorigin="5602,3159" coordsize="10,2">
              <v:shape style="position:absolute;left:5602;top:3159;width:10;height:2" coordorigin="5602,3159" coordsize="10,0" path="m5602,3159l5611,3159e" filled="false" stroked="true" strokeweight=".48pt" strokecolor="#000000">
                <v:path arrowok="t"/>
              </v:shape>
            </v:group>
            <v:group style="position:absolute;left:5602;top:3179;width:10;height:2" coordorigin="5602,3179" coordsize="10,2">
              <v:shape style="position:absolute;left:5602;top:3179;width:10;height:2" coordorigin="5602,3179" coordsize="10,0" path="m5602,3179l5611,3179e" filled="false" stroked="true" strokeweight=".48pt" strokecolor="#000000">
                <v:path arrowok="t"/>
              </v:shape>
            </v:group>
            <v:group style="position:absolute;left:5602;top:3198;width:10;height:2" coordorigin="5602,3198" coordsize="10,2">
              <v:shape style="position:absolute;left:5602;top:3198;width:10;height:2" coordorigin="5602,3198" coordsize="10,0" path="m5602,3198l5611,3198e" filled="false" stroked="true" strokeweight=".48pt" strokecolor="#000000">
                <v:path arrowok="t"/>
              </v:shape>
            </v:group>
            <v:group style="position:absolute;left:5602;top:3217;width:10;height:2" coordorigin="5602,3217" coordsize="10,2">
              <v:shape style="position:absolute;left:5602;top:3217;width:10;height:2" coordorigin="5602,3217" coordsize="10,0" path="m5602,3217l5611,3217e" filled="false" stroked="true" strokeweight=".48pt" strokecolor="#000000">
                <v:path arrowok="t"/>
              </v:shape>
            </v:group>
            <v:group style="position:absolute;left:5602;top:3236;width:10;height:2" coordorigin="5602,3236" coordsize="10,2">
              <v:shape style="position:absolute;left:5602;top:3236;width:10;height:2" coordorigin="5602,3236" coordsize="10,0" path="m5602,3236l5611,3236e" filled="false" stroked="true" strokeweight=".48pt" strokecolor="#000000">
                <v:path arrowok="t"/>
              </v:shape>
            </v:group>
            <v:group style="position:absolute;left:5602;top:3255;width:10;height:2" coordorigin="5602,3255" coordsize="10,2">
              <v:shape style="position:absolute;left:5602;top:3255;width:10;height:2" coordorigin="5602,3255" coordsize="10,0" path="m5602,3255l5611,3255e" filled="false" stroked="true" strokeweight=".48pt" strokecolor="#000000">
                <v:path arrowok="t"/>
              </v:shape>
            </v:group>
            <v:group style="position:absolute;left:5602;top:3275;width:10;height:2" coordorigin="5602,3275" coordsize="10,2">
              <v:shape style="position:absolute;left:5602;top:3275;width:10;height:2" coordorigin="5602,3275" coordsize="10,0" path="m5602,3275l5611,3275e" filled="false" stroked="true" strokeweight=".48pt" strokecolor="#000000">
                <v:path arrowok="t"/>
              </v:shape>
            </v:group>
            <v:group style="position:absolute;left:5602;top:3294;width:10;height:2" coordorigin="5602,3294" coordsize="10,2">
              <v:shape style="position:absolute;left:5602;top:3294;width:10;height:2" coordorigin="5602,3294" coordsize="10,0" path="m5602,3294l5611,3294e" filled="false" stroked="true" strokeweight=".48pt" strokecolor="#000000">
                <v:path arrowok="t"/>
              </v:shape>
            </v:group>
            <v:group style="position:absolute;left:5602;top:3313;width:10;height:2" coordorigin="5602,3313" coordsize="10,2">
              <v:shape style="position:absolute;left:5602;top:3313;width:10;height:2" coordorigin="5602,3313" coordsize="10,0" path="m5602,3313l5611,3313e" filled="false" stroked="true" strokeweight=".48pt" strokecolor="#000000">
                <v:path arrowok="t"/>
              </v:shape>
            </v:group>
            <v:group style="position:absolute;left:5602;top:3332;width:10;height:2" coordorigin="5602,3332" coordsize="10,2">
              <v:shape style="position:absolute;left:5602;top:3332;width:10;height:2" coordorigin="5602,3332" coordsize="10,0" path="m5602,3332l5611,3332e" filled="false" stroked="true" strokeweight=".48pt" strokecolor="#000000">
                <v:path arrowok="t"/>
              </v:shape>
            </v:group>
            <v:group style="position:absolute;left:5602;top:3351;width:10;height:2" coordorigin="5602,3351" coordsize="10,2">
              <v:shape style="position:absolute;left:5602;top:3351;width:10;height:2" coordorigin="5602,3351" coordsize="10,0" path="m5602,3351l5611,3351e" filled="false" stroked="true" strokeweight=".48pt" strokecolor="#000000">
                <v:path arrowok="t"/>
              </v:shape>
            </v:group>
            <v:group style="position:absolute;left:5602;top:3371;width:10;height:2" coordorigin="5602,3371" coordsize="10,2">
              <v:shape style="position:absolute;left:5602;top:3371;width:10;height:2" coordorigin="5602,3371" coordsize="10,0" path="m5602,3371l5611,3371e" filled="false" stroked="true" strokeweight=".48pt" strokecolor="#000000">
                <v:path arrowok="t"/>
              </v:shape>
            </v:group>
            <v:group style="position:absolute;left:5602;top:3390;width:10;height:2" coordorigin="5602,3390" coordsize="10,2">
              <v:shape style="position:absolute;left:5602;top:3390;width:10;height:2" coordorigin="5602,3390" coordsize="10,0" path="m5602,3390l5611,3390e" filled="false" stroked="true" strokeweight=".48pt" strokecolor="#000000">
                <v:path arrowok="t"/>
              </v:shape>
            </v:group>
            <v:group style="position:absolute;left:5602;top:3409;width:10;height:2" coordorigin="5602,3409" coordsize="10,2">
              <v:shape style="position:absolute;left:5602;top:3409;width:10;height:2" coordorigin="5602,3409" coordsize="10,0" path="m5602,3409l5611,3409e" filled="false" stroked="true" strokeweight=".48pt" strokecolor="#000000">
                <v:path arrowok="t"/>
              </v:shape>
            </v:group>
            <v:group style="position:absolute;left:5602;top:3428;width:10;height:2" coordorigin="5602,3428" coordsize="10,2">
              <v:shape style="position:absolute;left:5602;top:3428;width:10;height:2" coordorigin="5602,3428" coordsize="10,0" path="m5602,3428l5611,3428e" filled="false" stroked="true" strokeweight=".48pt" strokecolor="#000000">
                <v:path arrowok="t"/>
              </v:shape>
            </v:group>
            <v:group style="position:absolute;left:5602;top:3447;width:10;height:2" coordorigin="5602,3447" coordsize="10,2">
              <v:shape style="position:absolute;left:5602;top:3447;width:10;height:2" coordorigin="5602,3447" coordsize="10,0" path="m5602,3447l5611,3447e" filled="false" stroked="true" strokeweight=".48pt" strokecolor="#000000">
                <v:path arrowok="t"/>
              </v:shape>
            </v:group>
            <v:group style="position:absolute;left:2410;top:3529;width:10;height:2" coordorigin="2410,3529" coordsize="10,2">
              <v:shape style="position:absolute;left:2410;top:3529;width:10;height:2" coordorigin="2410,3529" coordsize="10,0" path="m2410,3529l2419,3529e" filled="false" stroked="true" strokeweight=".48pt" strokecolor="#000000">
                <v:path arrowok="t"/>
              </v:shape>
            </v:group>
            <v:group style="position:absolute;left:2429;top:3529;width:10;height:2" coordorigin="2429,3529" coordsize="10,2">
              <v:shape style="position:absolute;left:2429;top:3529;width:10;height:2" coordorigin="2429,3529" coordsize="10,0" path="m2429,3529l2438,3529e" filled="false" stroked="true" strokeweight=".48pt" strokecolor="#000000">
                <v:path arrowok="t"/>
              </v:shape>
            </v:group>
            <v:group style="position:absolute;left:2448;top:3529;width:10;height:2" coordorigin="2448,3529" coordsize="10,2">
              <v:shape style="position:absolute;left:2448;top:3529;width:10;height:2" coordorigin="2448,3529" coordsize="10,0" path="m2448,3529l2458,3529e" filled="false" stroked="true" strokeweight=".48pt" strokecolor="#000000">
                <v:path arrowok="t"/>
              </v:shape>
            </v:group>
            <v:group style="position:absolute;left:2467;top:3529;width:10;height:2" coordorigin="2467,3529" coordsize="10,2">
              <v:shape style="position:absolute;left:2467;top:3529;width:10;height:2" coordorigin="2467,3529" coordsize="10,0" path="m2467,3529l2477,3529e" filled="false" stroked="true" strokeweight=".48pt" strokecolor="#000000">
                <v:path arrowok="t"/>
              </v:shape>
            </v:group>
            <v:group style="position:absolute;left:2486;top:3529;width:10;height:2" coordorigin="2486,3529" coordsize="10,2">
              <v:shape style="position:absolute;left:2486;top:3529;width:10;height:2" coordorigin="2486,3529" coordsize="10,0" path="m2486,3529l2496,3529e" filled="false" stroked="true" strokeweight=".48pt" strokecolor="#000000">
                <v:path arrowok="t"/>
              </v:shape>
            </v:group>
            <v:group style="position:absolute;left:2506;top:3529;width:10;height:2" coordorigin="2506,3529" coordsize="10,2">
              <v:shape style="position:absolute;left:2506;top:3529;width:10;height:2" coordorigin="2506,3529" coordsize="10,0" path="m2506,3529l2515,3529e" filled="false" stroked="true" strokeweight=".48pt" strokecolor="#000000">
                <v:path arrowok="t"/>
              </v:shape>
            </v:group>
            <v:group style="position:absolute;left:2525;top:3529;width:10;height:2" coordorigin="2525,3529" coordsize="10,2">
              <v:shape style="position:absolute;left:2525;top:3529;width:10;height:2" coordorigin="2525,3529" coordsize="10,0" path="m2525,3529l2534,3529e" filled="false" stroked="true" strokeweight=".48pt" strokecolor="#000000">
                <v:path arrowok="t"/>
              </v:shape>
            </v:group>
            <v:group style="position:absolute;left:2544;top:3529;width:10;height:2" coordorigin="2544,3529" coordsize="10,2">
              <v:shape style="position:absolute;left:2544;top:3529;width:10;height:2" coordorigin="2544,3529" coordsize="10,0" path="m2544,3529l2554,3529e" filled="false" stroked="true" strokeweight=".48pt" strokecolor="#000000">
                <v:path arrowok="t"/>
              </v:shape>
            </v:group>
            <v:group style="position:absolute;left:2563;top:3529;width:10;height:2" coordorigin="2563,3529" coordsize="10,2">
              <v:shape style="position:absolute;left:2563;top:3529;width:10;height:2" coordorigin="2563,3529" coordsize="10,0" path="m2563,3529l2573,3529e" filled="false" stroked="true" strokeweight=".48pt" strokecolor="#000000">
                <v:path arrowok="t"/>
              </v:shape>
            </v:group>
            <v:group style="position:absolute;left:2582;top:3529;width:10;height:2" coordorigin="2582,3529" coordsize="10,2">
              <v:shape style="position:absolute;left:2582;top:3529;width:10;height:2" coordorigin="2582,3529" coordsize="10,0" path="m2582,3529l2592,3529e" filled="false" stroked="true" strokeweight=".48pt" strokecolor="#000000">
                <v:path arrowok="t"/>
              </v:shape>
            </v:group>
            <v:group style="position:absolute;left:2602;top:3529;width:10;height:2" coordorigin="2602,3529" coordsize="10,2">
              <v:shape style="position:absolute;left:2602;top:3529;width:10;height:2" coordorigin="2602,3529" coordsize="10,0" path="m2602,3529l2611,3529e" filled="false" stroked="true" strokeweight=".48pt" strokecolor="#000000">
                <v:path arrowok="t"/>
              </v:shape>
            </v:group>
            <v:group style="position:absolute;left:2621;top:3529;width:10;height:2" coordorigin="2621,3529" coordsize="10,2">
              <v:shape style="position:absolute;left:2621;top:3529;width:10;height:2" coordorigin="2621,3529" coordsize="10,0" path="m2621,3529l2630,3529e" filled="false" stroked="true" strokeweight=".48pt" strokecolor="#000000">
                <v:path arrowok="t"/>
              </v:shape>
            </v:group>
            <v:group style="position:absolute;left:2640;top:3529;width:10;height:2" coordorigin="2640,3529" coordsize="10,2">
              <v:shape style="position:absolute;left:2640;top:3529;width:10;height:2" coordorigin="2640,3529" coordsize="10,0" path="m2640,3529l2650,3529e" filled="false" stroked="true" strokeweight=".48pt" strokecolor="#000000">
                <v:path arrowok="t"/>
              </v:shape>
            </v:group>
            <v:group style="position:absolute;left:2659;top:3529;width:10;height:2" coordorigin="2659,3529" coordsize="10,2">
              <v:shape style="position:absolute;left:2659;top:3529;width:10;height:2" coordorigin="2659,3529" coordsize="10,0" path="m2659,3529l2669,3529e" filled="false" stroked="true" strokeweight=".48pt" strokecolor="#000000">
                <v:path arrowok="t"/>
              </v:shape>
            </v:group>
            <v:group style="position:absolute;left:2678;top:3529;width:10;height:2" coordorigin="2678,3529" coordsize="10,2">
              <v:shape style="position:absolute;left:2678;top:3529;width:10;height:2" coordorigin="2678,3529" coordsize="10,0" path="m2678,3529l2688,3529e" filled="false" stroked="true" strokeweight=".48pt" strokecolor="#000000">
                <v:path arrowok="t"/>
              </v:shape>
            </v:group>
            <v:group style="position:absolute;left:2698;top:3529;width:10;height:2" coordorigin="2698,3529" coordsize="10,2">
              <v:shape style="position:absolute;left:2698;top:3529;width:10;height:2" coordorigin="2698,3529" coordsize="10,0" path="m2698,3529l2707,3529e" filled="false" stroked="true" strokeweight=".48pt" strokecolor="#000000">
                <v:path arrowok="t"/>
              </v:shape>
            </v:group>
            <v:group style="position:absolute;left:2717;top:3529;width:10;height:2" coordorigin="2717,3529" coordsize="10,2">
              <v:shape style="position:absolute;left:2717;top:3529;width:10;height:2" coordorigin="2717,3529" coordsize="10,0" path="m2717,3529l2726,3529e" filled="false" stroked="true" strokeweight=".48pt" strokecolor="#000000">
                <v:path arrowok="t"/>
              </v:shape>
            </v:group>
            <v:group style="position:absolute;left:2736;top:3529;width:10;height:2" coordorigin="2736,3529" coordsize="10,2">
              <v:shape style="position:absolute;left:2736;top:3529;width:10;height:2" coordorigin="2736,3529" coordsize="10,0" path="m2736,3529l2746,3529e" filled="false" stroked="true" strokeweight=".48pt" strokecolor="#000000">
                <v:path arrowok="t"/>
              </v:shape>
            </v:group>
            <v:group style="position:absolute;left:2755;top:3529;width:10;height:2" coordorigin="2755,3529" coordsize="10,2">
              <v:shape style="position:absolute;left:2755;top:3529;width:10;height:2" coordorigin="2755,3529" coordsize="10,0" path="m2755,3529l2765,3529e" filled="false" stroked="true" strokeweight=".48pt" strokecolor="#000000">
                <v:path arrowok="t"/>
              </v:shape>
            </v:group>
            <v:group style="position:absolute;left:2774;top:3529;width:10;height:2" coordorigin="2774,3529" coordsize="10,2">
              <v:shape style="position:absolute;left:2774;top:3529;width:10;height:2" coordorigin="2774,3529" coordsize="10,0" path="m2774,3529l2784,3529e" filled="false" stroked="true" strokeweight=".48pt" strokecolor="#000000">
                <v:path arrowok="t"/>
              </v:shape>
            </v:group>
            <v:group style="position:absolute;left:2794;top:3529;width:10;height:2" coordorigin="2794,3529" coordsize="10,2">
              <v:shape style="position:absolute;left:2794;top:3529;width:10;height:2" coordorigin="2794,3529" coordsize="10,0" path="m2794,3529l2803,3529e" filled="false" stroked="true" strokeweight=".48pt" strokecolor="#000000">
                <v:path arrowok="t"/>
              </v:shape>
            </v:group>
            <v:group style="position:absolute;left:2813;top:3529;width:10;height:2" coordorigin="2813,3529" coordsize="10,2">
              <v:shape style="position:absolute;left:2813;top:3529;width:10;height:2" coordorigin="2813,3529" coordsize="10,0" path="m2813,3529l2822,3529e" filled="false" stroked="true" strokeweight=".48pt" strokecolor="#000000">
                <v:path arrowok="t"/>
              </v:shape>
            </v:group>
            <v:group style="position:absolute;left:2832;top:3529;width:10;height:2" coordorigin="2832,3529" coordsize="10,2">
              <v:shape style="position:absolute;left:2832;top:3529;width:10;height:2" coordorigin="2832,3529" coordsize="10,0" path="m2832,3529l2842,3529e" filled="false" stroked="true" strokeweight=".48pt" strokecolor="#000000">
                <v:path arrowok="t"/>
              </v:shape>
            </v:group>
            <v:group style="position:absolute;left:2851;top:3529;width:10;height:2" coordorigin="2851,3529" coordsize="10,2">
              <v:shape style="position:absolute;left:2851;top:3529;width:10;height:2" coordorigin="2851,3529" coordsize="10,0" path="m2851,3529l2861,3529e" filled="false" stroked="true" strokeweight=".48pt" strokecolor="#000000">
                <v:path arrowok="t"/>
              </v:shape>
            </v:group>
            <v:group style="position:absolute;left:2870;top:3529;width:10;height:2" coordorigin="2870,3529" coordsize="10,2">
              <v:shape style="position:absolute;left:2870;top:3529;width:10;height:2" coordorigin="2870,3529" coordsize="10,0" path="m2870,3529l2880,3529e" filled="false" stroked="true" strokeweight=".48pt" strokecolor="#000000">
                <v:path arrowok="t"/>
              </v:shape>
            </v:group>
            <v:group style="position:absolute;left:2890;top:3529;width:10;height:2" coordorigin="2890,3529" coordsize="10,2">
              <v:shape style="position:absolute;left:2890;top:3529;width:10;height:2" coordorigin="2890,3529" coordsize="10,0" path="m2890,3529l2899,3529e" filled="false" stroked="true" strokeweight=".48pt" strokecolor="#000000">
                <v:path arrowok="t"/>
              </v:shape>
            </v:group>
            <v:group style="position:absolute;left:2909;top:3529;width:10;height:2" coordorigin="2909,3529" coordsize="10,2">
              <v:shape style="position:absolute;left:2909;top:3529;width:10;height:2" coordorigin="2909,3529" coordsize="10,0" path="m2909,3529l2918,3529e" filled="false" stroked="true" strokeweight=".48pt" strokecolor="#000000">
                <v:path arrowok="t"/>
              </v:shape>
            </v:group>
            <v:group style="position:absolute;left:2928;top:3529;width:10;height:2" coordorigin="2928,3529" coordsize="10,2">
              <v:shape style="position:absolute;left:2928;top:3529;width:10;height:2" coordorigin="2928,3529" coordsize="10,0" path="m2928,3529l2938,3529e" filled="false" stroked="true" strokeweight=".48pt" strokecolor="#000000">
                <v:path arrowok="t"/>
              </v:shape>
            </v:group>
            <v:group style="position:absolute;left:2947;top:3529;width:10;height:2" coordorigin="2947,3529" coordsize="10,2">
              <v:shape style="position:absolute;left:2947;top:3529;width:10;height:2" coordorigin="2947,3529" coordsize="10,0" path="m2947,3529l2957,3529e" filled="false" stroked="true" strokeweight=".48pt" strokecolor="#000000">
                <v:path arrowok="t"/>
              </v:shape>
            </v:group>
            <v:group style="position:absolute;left:2966;top:3529;width:10;height:2" coordorigin="2966,3529" coordsize="10,2">
              <v:shape style="position:absolute;left:2966;top:3529;width:10;height:2" coordorigin="2966,3529" coordsize="10,0" path="m2966,3529l2976,3529e" filled="false" stroked="true" strokeweight=".48pt" strokecolor="#000000">
                <v:path arrowok="t"/>
              </v:shape>
            </v:group>
            <v:group style="position:absolute;left:2986;top:3529;width:10;height:2" coordorigin="2986,3529" coordsize="10,2">
              <v:shape style="position:absolute;left:2986;top:3529;width:10;height:2" coordorigin="2986,3529" coordsize="10,0" path="m2986,3529l2995,3529e" filled="false" stroked="true" strokeweight=".48pt" strokecolor="#000000">
                <v:path arrowok="t"/>
              </v:shape>
            </v:group>
            <v:group style="position:absolute;left:3005;top:3529;width:10;height:2" coordorigin="3005,3529" coordsize="10,2">
              <v:shape style="position:absolute;left:3005;top:3529;width:10;height:2" coordorigin="3005,3529" coordsize="10,0" path="m3005,3529l3014,3529e" filled="false" stroked="true" strokeweight=".48pt" strokecolor="#000000">
                <v:path arrowok="t"/>
              </v:shape>
            </v:group>
            <v:group style="position:absolute;left:3024;top:3529;width:10;height:2" coordorigin="3024,3529" coordsize="10,2">
              <v:shape style="position:absolute;left:3024;top:3529;width:10;height:2" coordorigin="3024,3529" coordsize="10,0" path="m3024,3529l3034,3529e" filled="false" stroked="true" strokeweight=".48pt" strokecolor="#000000">
                <v:path arrowok="t"/>
              </v:shape>
            </v:group>
            <v:group style="position:absolute;left:3043;top:3529;width:10;height:2" coordorigin="3043,3529" coordsize="10,2">
              <v:shape style="position:absolute;left:3043;top:3529;width:10;height:2" coordorigin="3043,3529" coordsize="10,0" path="m3043,3529l3053,3529e" filled="false" stroked="true" strokeweight=".48pt" strokecolor="#000000">
                <v:path arrowok="t"/>
              </v:shape>
            </v:group>
            <v:group style="position:absolute;left:3062;top:3529;width:10;height:2" coordorigin="3062,3529" coordsize="10,2">
              <v:shape style="position:absolute;left:3062;top:3529;width:10;height:2" coordorigin="3062,3529" coordsize="10,0" path="m3062,3529l3072,3529e" filled="false" stroked="true" strokeweight=".48pt" strokecolor="#000000">
                <v:path arrowok="t"/>
              </v:shape>
            </v:group>
            <v:group style="position:absolute;left:3082;top:3529;width:10;height:2" coordorigin="3082,3529" coordsize="10,2">
              <v:shape style="position:absolute;left:3082;top:3529;width:10;height:2" coordorigin="3082,3529" coordsize="10,0" path="m3082,3529l3091,3529e" filled="false" stroked="true" strokeweight=".48pt" strokecolor="#000000">
                <v:path arrowok="t"/>
              </v:shape>
            </v:group>
            <v:group style="position:absolute;left:3101;top:3529;width:10;height:2" coordorigin="3101,3529" coordsize="10,2">
              <v:shape style="position:absolute;left:3101;top:3529;width:10;height:2" coordorigin="3101,3529" coordsize="10,0" path="m3101,3529l3110,3529e" filled="false" stroked="true" strokeweight=".48pt" strokecolor="#000000">
                <v:path arrowok="t"/>
              </v:shape>
            </v:group>
            <v:group style="position:absolute;left:3120;top:3529;width:10;height:2" coordorigin="3120,3529" coordsize="10,2">
              <v:shape style="position:absolute;left:3120;top:3529;width:10;height:2" coordorigin="3120,3529" coordsize="10,0" path="m3120,3529l3130,3529e" filled="false" stroked="true" strokeweight=".48pt" strokecolor="#000000">
                <v:path arrowok="t"/>
              </v:shape>
            </v:group>
            <v:group style="position:absolute;left:3139;top:3529;width:10;height:2" coordorigin="3139,3529" coordsize="10,2">
              <v:shape style="position:absolute;left:3139;top:3529;width:10;height:2" coordorigin="3139,3529" coordsize="10,0" path="m3139,3529l3149,3529e" filled="false" stroked="true" strokeweight=".48pt" strokecolor="#000000">
                <v:path arrowok="t"/>
              </v:shape>
            </v:group>
            <v:group style="position:absolute;left:3158;top:3529;width:10;height:2" coordorigin="3158,3529" coordsize="10,2">
              <v:shape style="position:absolute;left:3158;top:3529;width:10;height:2" coordorigin="3158,3529" coordsize="10,0" path="m3158,3529l3168,3529e" filled="false" stroked="true" strokeweight=".48pt" strokecolor="#000000">
                <v:path arrowok="t"/>
              </v:shape>
            </v:group>
            <v:group style="position:absolute;left:3178;top:3529;width:10;height:2" coordorigin="3178,3529" coordsize="10,2">
              <v:shape style="position:absolute;left:3178;top:3529;width:10;height:2" coordorigin="3178,3529" coordsize="10,0" path="m3178,3529l3187,3529e" filled="false" stroked="true" strokeweight=".48pt" strokecolor="#000000">
                <v:path arrowok="t"/>
              </v:shape>
            </v:group>
            <v:group style="position:absolute;left:3197;top:3529;width:10;height:2" coordorigin="3197,3529" coordsize="10,2">
              <v:shape style="position:absolute;left:3197;top:3529;width:10;height:2" coordorigin="3197,3529" coordsize="10,0" path="m3197,3529l3206,3529e" filled="false" stroked="true" strokeweight=".48pt" strokecolor="#000000">
                <v:path arrowok="t"/>
              </v:shape>
            </v:group>
            <v:group style="position:absolute;left:3216;top:3529;width:10;height:2" coordorigin="3216,3529" coordsize="10,2">
              <v:shape style="position:absolute;left:3216;top:3529;width:10;height:2" coordorigin="3216,3529" coordsize="10,0" path="m3216,3529l3226,3529e" filled="false" stroked="true" strokeweight=".48pt" strokecolor="#000000">
                <v:path arrowok="t"/>
              </v:shape>
            </v:group>
            <v:group style="position:absolute;left:3235;top:3529;width:10;height:2" coordorigin="3235,3529" coordsize="10,2">
              <v:shape style="position:absolute;left:3235;top:3529;width:10;height:2" coordorigin="3235,3529" coordsize="10,0" path="m3235,3529l3245,3529e" filled="false" stroked="true" strokeweight=".48pt" strokecolor="#000000">
                <v:path arrowok="t"/>
              </v:shape>
            </v:group>
            <v:group style="position:absolute;left:3254;top:3529;width:10;height:2" coordorigin="3254,3529" coordsize="10,2">
              <v:shape style="position:absolute;left:3254;top:3529;width:10;height:2" coordorigin="3254,3529" coordsize="10,0" path="m3254,3529l3264,3529e" filled="false" stroked="true" strokeweight=".48pt" strokecolor="#000000">
                <v:path arrowok="t"/>
              </v:shape>
            </v:group>
            <v:group style="position:absolute;left:3274;top:3529;width:10;height:2" coordorigin="3274,3529" coordsize="10,2">
              <v:shape style="position:absolute;left:3274;top:3529;width:10;height:2" coordorigin="3274,3529" coordsize="10,0" path="m3274,3529l3283,3529e" filled="false" stroked="true" strokeweight=".48pt" strokecolor="#000000">
                <v:path arrowok="t"/>
              </v:shape>
            </v:group>
            <v:group style="position:absolute;left:3293;top:3529;width:10;height:2" coordorigin="3293,3529" coordsize="10,2">
              <v:shape style="position:absolute;left:3293;top:3529;width:10;height:2" coordorigin="3293,3529" coordsize="10,0" path="m3293,3529l3302,3529e" filled="false" stroked="true" strokeweight=".48pt" strokecolor="#000000">
                <v:path arrowok="t"/>
              </v:shape>
            </v:group>
            <v:group style="position:absolute;left:3312;top:3529;width:10;height:2" coordorigin="3312,3529" coordsize="10,2">
              <v:shape style="position:absolute;left:3312;top:3529;width:10;height:2" coordorigin="3312,3529" coordsize="10,0" path="m3312,3529l3322,3529e" filled="false" stroked="true" strokeweight=".48pt" strokecolor="#000000">
                <v:path arrowok="t"/>
              </v:shape>
            </v:group>
            <v:group style="position:absolute;left:3331;top:3529;width:10;height:2" coordorigin="3331,3529" coordsize="10,2">
              <v:shape style="position:absolute;left:3331;top:3529;width:10;height:2" coordorigin="3331,3529" coordsize="10,0" path="m3331,3529l3341,3529e" filled="false" stroked="true" strokeweight=".48pt" strokecolor="#000000">
                <v:path arrowok="t"/>
              </v:shape>
            </v:group>
            <v:group style="position:absolute;left:3350;top:3529;width:10;height:2" coordorigin="3350,3529" coordsize="10,2">
              <v:shape style="position:absolute;left:3350;top:3529;width:10;height:2" coordorigin="3350,3529" coordsize="10,0" path="m3350,3529l3360,3529e" filled="false" stroked="true" strokeweight=".48pt" strokecolor="#000000">
                <v:path arrowok="t"/>
              </v:shape>
            </v:group>
            <v:group style="position:absolute;left:3370;top:3529;width:10;height:2" coordorigin="3370,3529" coordsize="10,2">
              <v:shape style="position:absolute;left:3370;top:3529;width:10;height:2" coordorigin="3370,3529" coordsize="10,0" path="m3370,3529l3379,3529e" filled="false" stroked="true" strokeweight=".48pt" strokecolor="#000000">
                <v:path arrowok="t"/>
              </v:shape>
            </v:group>
            <v:group style="position:absolute;left:3389;top:3529;width:10;height:2" coordorigin="3389,3529" coordsize="10,2">
              <v:shape style="position:absolute;left:3389;top:3529;width:10;height:2" coordorigin="3389,3529" coordsize="10,0" path="m3389,3529l3398,3529e" filled="false" stroked="true" strokeweight=".48pt" strokecolor="#000000">
                <v:path arrowok="t"/>
              </v:shape>
            </v:group>
            <v:group style="position:absolute;left:3408;top:3529;width:10;height:2" coordorigin="3408,3529" coordsize="10,2">
              <v:shape style="position:absolute;left:3408;top:3529;width:10;height:2" coordorigin="3408,3529" coordsize="10,0" path="m3408,3529l3418,3529e" filled="false" stroked="true" strokeweight=".48pt" strokecolor="#000000">
                <v:path arrowok="t"/>
              </v:shape>
            </v:group>
            <v:group style="position:absolute;left:3427;top:3529;width:10;height:2" coordorigin="3427,3529" coordsize="10,2">
              <v:shape style="position:absolute;left:3427;top:3529;width:10;height:2" coordorigin="3427,3529" coordsize="10,0" path="m3427,3529l3437,3529e" filled="false" stroked="true" strokeweight=".48pt" strokecolor="#000000">
                <v:path arrowok="t"/>
              </v:shape>
            </v:group>
            <v:group style="position:absolute;left:3446;top:3529;width:10;height:2" coordorigin="3446,3529" coordsize="10,2">
              <v:shape style="position:absolute;left:3446;top:3529;width:10;height:2" coordorigin="3446,3529" coordsize="10,0" path="m3446,3529l3456,3529e" filled="false" stroked="true" strokeweight=".48pt" strokecolor="#000000">
                <v:path arrowok="t"/>
              </v:shape>
            </v:group>
            <v:group style="position:absolute;left:3466;top:3529;width:10;height:2" coordorigin="3466,3529" coordsize="10,2">
              <v:shape style="position:absolute;left:3466;top:3529;width:10;height:2" coordorigin="3466,3529" coordsize="10,0" path="m3466,3529l3475,3529e" filled="false" stroked="true" strokeweight=".48pt" strokecolor="#000000">
                <v:path arrowok="t"/>
              </v:shape>
            </v:group>
            <v:group style="position:absolute;left:3485;top:3529;width:10;height:2" coordorigin="3485,3529" coordsize="10,2">
              <v:shape style="position:absolute;left:3485;top:3529;width:10;height:2" coordorigin="3485,3529" coordsize="10,0" path="m3485,3529l3494,3529e" filled="false" stroked="true" strokeweight=".48pt" strokecolor="#000000">
                <v:path arrowok="t"/>
              </v:shape>
            </v:group>
            <v:group style="position:absolute;left:3504;top:3529;width:10;height:2" coordorigin="3504,3529" coordsize="10,2">
              <v:shape style="position:absolute;left:3504;top:3529;width:10;height:2" coordorigin="3504,3529" coordsize="10,0" path="m3504,3529l3514,3529e" filled="false" stroked="true" strokeweight=".48pt" strokecolor="#000000">
                <v:path arrowok="t"/>
              </v:shape>
            </v:group>
            <v:group style="position:absolute;left:3523;top:3529;width:10;height:2" coordorigin="3523,3529" coordsize="10,2">
              <v:shape style="position:absolute;left:3523;top:3529;width:10;height:2" coordorigin="3523,3529" coordsize="10,0" path="m3523,3529l3533,3529e" filled="false" stroked="true" strokeweight=".48pt" strokecolor="#000000">
                <v:path arrowok="t"/>
              </v:shape>
            </v:group>
            <v:group style="position:absolute;left:3542;top:3529;width:10;height:2" coordorigin="3542,3529" coordsize="10,2">
              <v:shape style="position:absolute;left:3542;top:3529;width:10;height:2" coordorigin="3542,3529" coordsize="10,0" path="m3542,3529l3552,3529e" filled="false" stroked="true" strokeweight=".48pt" strokecolor="#000000">
                <v:path arrowok="t"/>
              </v:shape>
            </v:group>
            <v:group style="position:absolute;left:3562;top:3529;width:10;height:2" coordorigin="3562,3529" coordsize="10,2">
              <v:shape style="position:absolute;left:3562;top:3529;width:10;height:2" coordorigin="3562,3529" coordsize="10,0" path="m3562,3529l3571,3529e" filled="false" stroked="true" strokeweight=".48pt" strokecolor="#000000">
                <v:path arrowok="t"/>
              </v:shape>
            </v:group>
            <v:group style="position:absolute;left:3581;top:3529;width:10;height:2" coordorigin="3581,3529" coordsize="10,2">
              <v:shape style="position:absolute;left:3581;top:3529;width:10;height:2" coordorigin="3581,3529" coordsize="10,0" path="m3581,3529l3590,3529e" filled="false" stroked="true" strokeweight=".48pt" strokecolor="#000000">
                <v:path arrowok="t"/>
              </v:shape>
            </v:group>
            <v:group style="position:absolute;left:3600;top:3529;width:10;height:2" coordorigin="3600,3529" coordsize="10,2">
              <v:shape style="position:absolute;left:3600;top:3529;width:10;height:2" coordorigin="3600,3529" coordsize="10,0" path="m3600,3529l3610,3529e" filled="false" stroked="true" strokeweight=".48pt" strokecolor="#000000">
                <v:path arrowok="t"/>
              </v:shape>
            </v:group>
            <v:group style="position:absolute;left:3619;top:3529;width:10;height:2" coordorigin="3619,3529" coordsize="10,2">
              <v:shape style="position:absolute;left:3619;top:3529;width:10;height:2" coordorigin="3619,3529" coordsize="10,0" path="m3619,3529l3629,3529e" filled="false" stroked="true" strokeweight=".48pt" strokecolor="#000000">
                <v:path arrowok="t"/>
              </v:shape>
            </v:group>
            <v:group style="position:absolute;left:3638;top:3529;width:10;height:2" coordorigin="3638,3529" coordsize="10,2">
              <v:shape style="position:absolute;left:3638;top:3529;width:10;height:2" coordorigin="3638,3529" coordsize="10,0" path="m3638,3529l3648,3529e" filled="false" stroked="true" strokeweight=".48pt" strokecolor="#000000">
                <v:path arrowok="t"/>
              </v:shape>
            </v:group>
            <v:group style="position:absolute;left:3658;top:3529;width:10;height:2" coordorigin="3658,3529" coordsize="10,2">
              <v:shape style="position:absolute;left:3658;top:3529;width:10;height:2" coordorigin="3658,3529" coordsize="10,0" path="m3658,3529l3667,3529e" filled="false" stroked="true" strokeweight=".48pt" strokecolor="#000000">
                <v:path arrowok="t"/>
              </v:shape>
            </v:group>
            <v:group style="position:absolute;left:3677;top:3529;width:10;height:2" coordorigin="3677,3529" coordsize="10,2">
              <v:shape style="position:absolute;left:3677;top:3529;width:10;height:2" coordorigin="3677,3529" coordsize="10,0" path="m3677,3529l3686,3529e" filled="false" stroked="true" strokeweight=".48pt" strokecolor="#000000">
                <v:path arrowok="t"/>
              </v:shape>
            </v:group>
            <v:group style="position:absolute;left:3696;top:3529;width:10;height:2" coordorigin="3696,3529" coordsize="10,2">
              <v:shape style="position:absolute;left:3696;top:3529;width:10;height:2" coordorigin="3696,3529" coordsize="10,0" path="m3696,3529l3706,3529e" filled="false" stroked="true" strokeweight=".48pt" strokecolor="#000000">
                <v:path arrowok="t"/>
              </v:shape>
            </v:group>
            <v:group style="position:absolute;left:3715;top:3529;width:10;height:2" coordorigin="3715,3529" coordsize="10,2">
              <v:shape style="position:absolute;left:3715;top:3529;width:10;height:2" coordorigin="3715,3529" coordsize="10,0" path="m3715,3529l3725,3529e" filled="false" stroked="true" strokeweight=".48pt" strokecolor="#000000">
                <v:path arrowok="t"/>
              </v:shape>
            </v:group>
            <v:group style="position:absolute;left:3734;top:3529;width:10;height:2" coordorigin="3734,3529" coordsize="10,2">
              <v:shape style="position:absolute;left:3734;top:3529;width:10;height:2" coordorigin="3734,3529" coordsize="10,0" path="m3734,3529l3744,3529e" filled="false" stroked="true" strokeweight=".48pt" strokecolor="#000000">
                <v:path arrowok="t"/>
              </v:shape>
            </v:group>
            <v:group style="position:absolute;left:3754;top:3529;width:10;height:2" coordorigin="3754,3529" coordsize="10,2">
              <v:shape style="position:absolute;left:3754;top:3529;width:10;height:2" coordorigin="3754,3529" coordsize="10,0" path="m3754,3529l3763,3529e" filled="false" stroked="true" strokeweight=".48pt" strokecolor="#000000">
                <v:path arrowok="t"/>
              </v:shape>
            </v:group>
            <v:group style="position:absolute;left:3773;top:3529;width:10;height:2" coordorigin="3773,3529" coordsize="10,2">
              <v:shape style="position:absolute;left:3773;top:3529;width:10;height:2" coordorigin="3773,3529" coordsize="10,0" path="m3773,3529l3782,3529e" filled="false" stroked="true" strokeweight=".48pt" strokecolor="#000000">
                <v:path arrowok="t"/>
              </v:shape>
            </v:group>
            <v:group style="position:absolute;left:3792;top:3529;width:10;height:2" coordorigin="3792,3529" coordsize="10,2">
              <v:shape style="position:absolute;left:3792;top:3529;width:10;height:2" coordorigin="3792,3529" coordsize="10,0" path="m3792,3529l3802,3529e" filled="false" stroked="true" strokeweight=".48pt" strokecolor="#000000">
                <v:path arrowok="t"/>
              </v:shape>
            </v:group>
            <v:group style="position:absolute;left:3811;top:3529;width:10;height:2" coordorigin="3811,3529" coordsize="10,2">
              <v:shape style="position:absolute;left:3811;top:3529;width:10;height:2" coordorigin="3811,3529" coordsize="10,0" path="m3811,3529l3821,3529e" filled="false" stroked="true" strokeweight=".48pt" strokecolor="#000000">
                <v:path arrowok="t"/>
              </v:shape>
            </v:group>
            <v:group style="position:absolute;left:3830;top:3529;width:10;height:2" coordorigin="3830,3529" coordsize="10,2">
              <v:shape style="position:absolute;left:3830;top:3529;width:10;height:2" coordorigin="3830,3529" coordsize="10,0" path="m3830,3529l3840,3529e" filled="false" stroked="true" strokeweight=".48pt" strokecolor="#000000">
                <v:path arrowok="t"/>
              </v:shape>
            </v:group>
            <v:group style="position:absolute;left:3850;top:3529;width:10;height:2" coordorigin="3850,3529" coordsize="10,2">
              <v:shape style="position:absolute;left:3850;top:3529;width:10;height:2" coordorigin="3850,3529" coordsize="10,0" path="m3850,3529l3859,3529e" filled="false" stroked="true" strokeweight=".48pt" strokecolor="#000000">
                <v:path arrowok="t"/>
              </v:shape>
            </v:group>
            <v:group style="position:absolute;left:3869;top:3529;width:10;height:2" coordorigin="3869,3529" coordsize="10,2">
              <v:shape style="position:absolute;left:3869;top:3529;width:10;height:2" coordorigin="3869,3529" coordsize="10,0" path="m3869,3529l3878,3529e" filled="false" stroked="true" strokeweight=".48pt" strokecolor="#000000">
                <v:path arrowok="t"/>
              </v:shape>
            </v:group>
            <v:group style="position:absolute;left:3888;top:3529;width:10;height:2" coordorigin="3888,3529" coordsize="10,2">
              <v:shape style="position:absolute;left:3888;top:3529;width:10;height:2" coordorigin="3888,3529" coordsize="10,0" path="m3888,3529l3898,3529e" filled="false" stroked="true" strokeweight=".48pt" strokecolor="#000000">
                <v:path arrowok="t"/>
              </v:shape>
            </v:group>
            <v:group style="position:absolute;left:3907;top:3529;width:10;height:2" coordorigin="3907,3529" coordsize="10,2">
              <v:shape style="position:absolute;left:3907;top:3529;width:10;height:2" coordorigin="3907,3529" coordsize="10,0" path="m3907,3529l3917,3529e" filled="false" stroked="true" strokeweight=".48pt" strokecolor="#000000">
                <v:path arrowok="t"/>
              </v:shape>
            </v:group>
            <v:group style="position:absolute;left:3926;top:3529;width:10;height:2" coordorigin="3926,3529" coordsize="10,2">
              <v:shape style="position:absolute;left:3926;top:3529;width:10;height:2" coordorigin="3926,3529" coordsize="10,0" path="m3926,3529l3936,3529e" filled="false" stroked="true" strokeweight=".48pt" strokecolor="#000000">
                <v:path arrowok="t"/>
              </v:shape>
            </v:group>
            <v:group style="position:absolute;left:3946;top:3529;width:10;height:2" coordorigin="3946,3529" coordsize="10,2">
              <v:shape style="position:absolute;left:3946;top:3529;width:10;height:2" coordorigin="3946,3529" coordsize="10,0" path="m3946,3529l3955,3529e" filled="false" stroked="true" strokeweight=".48pt" strokecolor="#000000">
                <v:path arrowok="t"/>
              </v:shape>
            </v:group>
            <v:group style="position:absolute;left:3965;top:3529;width:10;height:2" coordorigin="3965,3529" coordsize="10,2">
              <v:shape style="position:absolute;left:3965;top:3529;width:10;height:2" coordorigin="3965,3529" coordsize="10,0" path="m3965,3529l3974,3529e" filled="false" stroked="true" strokeweight=".48pt" strokecolor="#000000">
                <v:path arrowok="t"/>
              </v:shape>
            </v:group>
            <v:group style="position:absolute;left:3984;top:3529;width:10;height:2" coordorigin="3984,3529" coordsize="10,2">
              <v:shape style="position:absolute;left:3984;top:3529;width:10;height:2" coordorigin="3984,3529" coordsize="10,0" path="m3984,3529l3994,3529e" filled="false" stroked="true" strokeweight=".48pt" strokecolor="#000000">
                <v:path arrowok="t"/>
              </v:shape>
            </v:group>
            <v:group style="position:absolute;left:4003;top:3529;width:10;height:2" coordorigin="4003,3529" coordsize="10,2">
              <v:shape style="position:absolute;left:4003;top:3529;width:10;height:2" coordorigin="4003,3529" coordsize="10,0" path="m4003,3529l4013,3529e" filled="false" stroked="true" strokeweight=".48pt" strokecolor="#000000">
                <v:path arrowok="t"/>
              </v:shape>
            </v:group>
            <v:group style="position:absolute;left:4022;top:3529;width:10;height:2" coordorigin="4022,3529" coordsize="10,2">
              <v:shape style="position:absolute;left:4022;top:3529;width:10;height:2" coordorigin="4022,3529" coordsize="10,0" path="m4022,3529l4032,3529e" filled="false" stroked="true" strokeweight=".48pt" strokecolor="#000000">
                <v:path arrowok="t"/>
              </v:shape>
            </v:group>
            <v:group style="position:absolute;left:4042;top:3529;width:10;height:2" coordorigin="4042,3529" coordsize="10,2">
              <v:shape style="position:absolute;left:4042;top:3529;width:10;height:2" coordorigin="4042,3529" coordsize="10,0" path="m4042,3529l4051,3529e" filled="false" stroked="true" strokeweight=".48pt" strokecolor="#000000">
                <v:path arrowok="t"/>
              </v:shape>
            </v:group>
            <v:group style="position:absolute;left:4061;top:3529;width:10;height:2" coordorigin="4061,3529" coordsize="10,2">
              <v:shape style="position:absolute;left:4061;top:3529;width:10;height:2" coordorigin="4061,3529" coordsize="10,0" path="m4061,3529l4070,3529e" filled="false" stroked="true" strokeweight=".48pt" strokecolor="#000000">
                <v:path arrowok="t"/>
              </v:shape>
            </v:group>
            <v:group style="position:absolute;left:4080;top:3529;width:10;height:2" coordorigin="4080,3529" coordsize="10,2">
              <v:shape style="position:absolute;left:4080;top:3529;width:10;height:2" coordorigin="4080,3529" coordsize="10,0" path="m4080,3529l4090,3529e" filled="false" stroked="true" strokeweight=".48pt" strokecolor="#000000">
                <v:path arrowok="t"/>
              </v:shape>
            </v:group>
            <v:group style="position:absolute;left:4099;top:3529;width:10;height:2" coordorigin="4099,3529" coordsize="10,2">
              <v:shape style="position:absolute;left:4099;top:3529;width:10;height:2" coordorigin="4099,3529" coordsize="10,0" path="m4099,3529l4109,3529e" filled="false" stroked="true" strokeweight=".48pt" strokecolor="#000000">
                <v:path arrowok="t"/>
              </v:shape>
            </v:group>
            <v:group style="position:absolute;left:4118;top:3529;width:10;height:2" coordorigin="4118,3529" coordsize="10,2">
              <v:shape style="position:absolute;left:4118;top:3529;width:10;height:2" coordorigin="4118,3529" coordsize="10,0" path="m4118,3529l4128,3529e" filled="false" stroked="true" strokeweight=".48pt" strokecolor="#000000">
                <v:path arrowok="t"/>
              </v:shape>
            </v:group>
            <v:group style="position:absolute;left:4138;top:3529;width:10;height:2" coordorigin="4138,3529" coordsize="10,2">
              <v:shape style="position:absolute;left:4138;top:3529;width:10;height:2" coordorigin="4138,3529" coordsize="10,0" path="m4138,3529l4147,3529e" filled="false" stroked="true" strokeweight=".48pt" strokecolor="#000000">
                <v:path arrowok="t"/>
              </v:shape>
            </v:group>
            <v:group style="position:absolute;left:4157;top:3529;width:10;height:2" coordorigin="4157,3529" coordsize="10,2">
              <v:shape style="position:absolute;left:4157;top:3529;width:10;height:2" coordorigin="4157,3529" coordsize="10,0" path="m4157,3529l4166,3529e" filled="false" stroked="true" strokeweight=".48pt" strokecolor="#000000">
                <v:path arrowok="t"/>
              </v:shape>
            </v:group>
            <v:group style="position:absolute;left:4176;top:3529;width:10;height:2" coordorigin="4176,3529" coordsize="10,2">
              <v:shape style="position:absolute;left:4176;top:3529;width:10;height:2" coordorigin="4176,3529" coordsize="10,0" path="m4176,3529l4186,3529e" filled="false" stroked="true" strokeweight=".48pt" strokecolor="#000000">
                <v:path arrowok="t"/>
              </v:shape>
            </v:group>
            <v:group style="position:absolute;left:4195;top:3529;width:10;height:2" coordorigin="4195,3529" coordsize="10,2">
              <v:shape style="position:absolute;left:4195;top:3529;width:10;height:2" coordorigin="4195,3529" coordsize="10,0" path="m4195,3529l4205,3529e" filled="false" stroked="true" strokeweight=".48pt" strokecolor="#000000">
                <v:path arrowok="t"/>
              </v:shape>
            </v:group>
            <v:group style="position:absolute;left:4214;top:3529;width:10;height:2" coordorigin="4214,3529" coordsize="10,2">
              <v:shape style="position:absolute;left:4214;top:3529;width:10;height:2" coordorigin="4214,3529" coordsize="10,0" path="m4214,3529l4224,3529e" filled="false" stroked="true" strokeweight=".48pt" strokecolor="#000000">
                <v:path arrowok="t"/>
              </v:shape>
            </v:group>
            <v:group style="position:absolute;left:4234;top:3529;width:10;height:2" coordorigin="4234,3529" coordsize="10,2">
              <v:shape style="position:absolute;left:4234;top:3529;width:10;height:2" coordorigin="4234,3529" coordsize="10,0" path="m4234,3529l4243,3529e" filled="false" stroked="true" strokeweight=".48pt" strokecolor="#000000">
                <v:path arrowok="t"/>
              </v:shape>
            </v:group>
            <v:group style="position:absolute;left:4253;top:3529;width:10;height:2" coordorigin="4253,3529" coordsize="10,2">
              <v:shape style="position:absolute;left:4253;top:3529;width:10;height:2" coordorigin="4253,3529" coordsize="10,0" path="m4253,3529l4262,3529e" filled="false" stroked="true" strokeweight=".48pt" strokecolor="#000000">
                <v:path arrowok="t"/>
              </v:shape>
            </v:group>
            <v:group style="position:absolute;left:4272;top:3529;width:10;height:2" coordorigin="4272,3529" coordsize="10,2">
              <v:shape style="position:absolute;left:4272;top:3529;width:10;height:2" coordorigin="4272,3529" coordsize="10,0" path="m4272,3529l4282,3529e" filled="false" stroked="true" strokeweight=".48pt" strokecolor="#000000">
                <v:path arrowok="t"/>
              </v:shape>
            </v:group>
            <v:group style="position:absolute;left:4291;top:3529;width:10;height:2" coordorigin="4291,3529" coordsize="10,2">
              <v:shape style="position:absolute;left:4291;top:3529;width:10;height:2" coordorigin="4291,3529" coordsize="10,0" path="m4291,3529l4301,3529e" filled="false" stroked="true" strokeweight=".48pt" strokecolor="#000000">
                <v:path arrowok="t"/>
              </v:shape>
            </v:group>
            <v:group style="position:absolute;left:4310;top:3529;width:10;height:2" coordorigin="4310,3529" coordsize="10,2">
              <v:shape style="position:absolute;left:4310;top:3529;width:10;height:2" coordorigin="4310,3529" coordsize="10,0" path="m4310,3529l4320,3529e" filled="false" stroked="true" strokeweight=".48pt" strokecolor="#000000">
                <v:path arrowok="t"/>
              </v:shape>
            </v:group>
            <v:group style="position:absolute;left:4330;top:3529;width:10;height:2" coordorigin="4330,3529" coordsize="10,2">
              <v:shape style="position:absolute;left:4330;top:3529;width:10;height:2" coordorigin="4330,3529" coordsize="10,0" path="m4330,3529l4339,3529e" filled="false" stroked="true" strokeweight=".48pt" strokecolor="#000000">
                <v:path arrowok="t"/>
              </v:shape>
            </v:group>
            <v:group style="position:absolute;left:4349;top:3529;width:10;height:2" coordorigin="4349,3529" coordsize="10,2">
              <v:shape style="position:absolute;left:4349;top:3529;width:10;height:2" coordorigin="4349,3529" coordsize="10,0" path="m4349,3529l4358,3529e" filled="false" stroked="true" strokeweight=".48pt" strokecolor="#000000">
                <v:path arrowok="t"/>
              </v:shape>
            </v:group>
            <v:group style="position:absolute;left:4368;top:3529;width:10;height:2" coordorigin="4368,3529" coordsize="10,2">
              <v:shape style="position:absolute;left:4368;top:3529;width:10;height:2" coordorigin="4368,3529" coordsize="10,0" path="m4368,3529l4378,3529e" filled="false" stroked="true" strokeweight=".48pt" strokecolor="#000000">
                <v:path arrowok="t"/>
              </v:shape>
            </v:group>
            <v:group style="position:absolute;left:4387;top:3529;width:10;height:2" coordorigin="4387,3529" coordsize="10,2">
              <v:shape style="position:absolute;left:4387;top:3529;width:10;height:2" coordorigin="4387,3529" coordsize="10,0" path="m4387,3529l4397,3529e" filled="false" stroked="true" strokeweight=".48pt" strokecolor="#000000">
                <v:path arrowok="t"/>
              </v:shape>
            </v:group>
            <v:group style="position:absolute;left:4406;top:3529;width:10;height:2" coordorigin="4406,3529" coordsize="10,2">
              <v:shape style="position:absolute;left:4406;top:3529;width:10;height:2" coordorigin="4406,3529" coordsize="10,0" path="m4406,3529l4416,3529e" filled="false" stroked="true" strokeweight=".48pt" strokecolor="#000000">
                <v:path arrowok="t"/>
              </v:shape>
            </v:group>
            <v:group style="position:absolute;left:4426;top:3529;width:10;height:2" coordorigin="4426,3529" coordsize="10,2">
              <v:shape style="position:absolute;left:4426;top:3529;width:10;height:2" coordorigin="4426,3529" coordsize="10,0" path="m4426,3529l4435,3529e" filled="false" stroked="true" strokeweight=".48pt" strokecolor="#000000">
                <v:path arrowok="t"/>
              </v:shape>
            </v:group>
            <v:group style="position:absolute;left:4445;top:3529;width:10;height:2" coordorigin="4445,3529" coordsize="10,2">
              <v:shape style="position:absolute;left:4445;top:3529;width:10;height:2" coordorigin="4445,3529" coordsize="10,0" path="m4445,3529l4454,3529e" filled="false" stroked="true" strokeweight=".48pt" strokecolor="#000000">
                <v:path arrowok="t"/>
              </v:shape>
            </v:group>
            <v:group style="position:absolute;left:4464;top:3529;width:10;height:2" coordorigin="4464,3529" coordsize="10,2">
              <v:shape style="position:absolute;left:4464;top:3529;width:10;height:2" coordorigin="4464,3529" coordsize="10,0" path="m4464,3529l4474,3529e" filled="false" stroked="true" strokeweight=".48pt" strokecolor="#000000">
                <v:path arrowok="t"/>
              </v:shape>
            </v:group>
            <v:group style="position:absolute;left:4483;top:3529;width:10;height:2" coordorigin="4483,3529" coordsize="10,2">
              <v:shape style="position:absolute;left:4483;top:3529;width:10;height:2" coordorigin="4483,3529" coordsize="10,0" path="m4483,3529l4493,3529e" filled="false" stroked="true" strokeweight=".48pt" strokecolor="#000000">
                <v:path arrowok="t"/>
              </v:shape>
            </v:group>
            <v:group style="position:absolute;left:4502;top:3529;width:10;height:2" coordorigin="4502,3529" coordsize="10,2">
              <v:shape style="position:absolute;left:4502;top:3529;width:10;height:2" coordorigin="4502,3529" coordsize="10,0" path="m4502,3529l4512,3529e" filled="false" stroked="true" strokeweight=".48pt" strokecolor="#000000">
                <v:path arrowok="t"/>
              </v:shape>
            </v:group>
            <v:group style="position:absolute;left:4522;top:3529;width:10;height:2" coordorigin="4522,3529" coordsize="10,2">
              <v:shape style="position:absolute;left:4522;top:3529;width:10;height:2" coordorigin="4522,3529" coordsize="10,0" path="m4522,3529l4531,3529e" filled="false" stroked="true" strokeweight=".48pt" strokecolor="#000000">
                <v:path arrowok="t"/>
              </v:shape>
            </v:group>
            <v:group style="position:absolute;left:4541;top:3529;width:10;height:2" coordorigin="4541,3529" coordsize="10,2">
              <v:shape style="position:absolute;left:4541;top:3529;width:10;height:2" coordorigin="4541,3529" coordsize="10,0" path="m4541,3529l4550,3529e" filled="false" stroked="true" strokeweight=".48pt" strokecolor="#000000">
                <v:path arrowok="t"/>
              </v:shape>
            </v:group>
            <v:group style="position:absolute;left:4560;top:3529;width:10;height:2" coordorigin="4560,3529" coordsize="10,2">
              <v:shape style="position:absolute;left:4560;top:3529;width:10;height:2" coordorigin="4560,3529" coordsize="10,0" path="m4560,3529l4570,3529e" filled="false" stroked="true" strokeweight=".48pt" strokecolor="#000000">
                <v:path arrowok="t"/>
              </v:shape>
            </v:group>
            <v:group style="position:absolute;left:4579;top:3529;width:10;height:2" coordorigin="4579,3529" coordsize="10,2">
              <v:shape style="position:absolute;left:4579;top:3529;width:10;height:2" coordorigin="4579,3529" coordsize="10,0" path="m4579,3529l4589,3529e" filled="false" stroked="true" strokeweight=".48pt" strokecolor="#000000">
                <v:path arrowok="t"/>
              </v:shape>
            </v:group>
            <v:group style="position:absolute;left:4598;top:3529;width:10;height:2" coordorigin="4598,3529" coordsize="10,2">
              <v:shape style="position:absolute;left:4598;top:3529;width:10;height:2" coordorigin="4598,3529" coordsize="10,0" path="m4598,3529l4608,3529e" filled="false" stroked="true" strokeweight=".48pt" strokecolor="#000000">
                <v:path arrowok="t"/>
              </v:shape>
            </v:group>
            <v:group style="position:absolute;left:4618;top:3529;width:10;height:2" coordorigin="4618,3529" coordsize="10,2">
              <v:shape style="position:absolute;left:4618;top:3529;width:10;height:2" coordorigin="4618,3529" coordsize="10,0" path="m4618,3529l4627,3529e" filled="false" stroked="true" strokeweight=".48pt" strokecolor="#000000">
                <v:path arrowok="t"/>
              </v:shape>
            </v:group>
            <v:group style="position:absolute;left:4637;top:3529;width:10;height:2" coordorigin="4637,3529" coordsize="10,2">
              <v:shape style="position:absolute;left:4637;top:3529;width:10;height:2" coordorigin="4637,3529" coordsize="10,0" path="m4637,3529l4646,3529e" filled="false" stroked="true" strokeweight=".48pt" strokecolor="#000000">
                <v:path arrowok="t"/>
              </v:shape>
            </v:group>
            <v:group style="position:absolute;left:4656;top:3529;width:10;height:2" coordorigin="4656,3529" coordsize="10,2">
              <v:shape style="position:absolute;left:4656;top:3529;width:10;height:2" coordorigin="4656,3529" coordsize="10,0" path="m4656,3529l4666,3529e" filled="false" stroked="true" strokeweight=".48pt" strokecolor="#000000">
                <v:path arrowok="t"/>
              </v:shape>
            </v:group>
            <v:group style="position:absolute;left:4675;top:3529;width:10;height:2" coordorigin="4675,3529" coordsize="10,2">
              <v:shape style="position:absolute;left:4675;top:3529;width:10;height:2" coordorigin="4675,3529" coordsize="10,0" path="m4675,3529l4685,3529e" filled="false" stroked="true" strokeweight=".48pt" strokecolor="#000000">
                <v:path arrowok="t"/>
              </v:shape>
            </v:group>
            <v:group style="position:absolute;left:4694;top:3529;width:10;height:2" coordorigin="4694,3529" coordsize="10,2">
              <v:shape style="position:absolute;left:4694;top:3529;width:10;height:2" coordorigin="4694,3529" coordsize="10,0" path="m4694,3529l4704,3529e" filled="false" stroked="true" strokeweight=".48pt" strokecolor="#000000">
                <v:path arrowok="t"/>
              </v:shape>
            </v:group>
            <v:group style="position:absolute;left:4714;top:3529;width:10;height:2" coordorigin="4714,3529" coordsize="10,2">
              <v:shape style="position:absolute;left:4714;top:3529;width:10;height:2" coordorigin="4714,3529" coordsize="10,0" path="m4714,3529l4723,3529e" filled="false" stroked="true" strokeweight=".48pt" strokecolor="#000000">
                <v:path arrowok="t"/>
              </v:shape>
            </v:group>
            <v:group style="position:absolute;left:4733;top:3529;width:10;height:2" coordorigin="4733,3529" coordsize="10,2">
              <v:shape style="position:absolute;left:4733;top:3529;width:10;height:2" coordorigin="4733,3529" coordsize="10,0" path="m4733,3529l4742,3529e" filled="false" stroked="true" strokeweight=".48pt" strokecolor="#000000">
                <v:path arrowok="t"/>
              </v:shape>
            </v:group>
            <v:group style="position:absolute;left:4752;top:3529;width:10;height:2" coordorigin="4752,3529" coordsize="10,2">
              <v:shape style="position:absolute;left:4752;top:3529;width:10;height:2" coordorigin="4752,3529" coordsize="10,0" path="m4752,3529l4762,3529e" filled="false" stroked="true" strokeweight=".48pt" strokecolor="#000000">
                <v:path arrowok="t"/>
              </v:shape>
            </v:group>
            <v:group style="position:absolute;left:4771;top:3529;width:10;height:2" coordorigin="4771,3529" coordsize="10,2">
              <v:shape style="position:absolute;left:4771;top:3529;width:10;height:2" coordorigin="4771,3529" coordsize="10,0" path="m4771,3529l4781,3529e" filled="false" stroked="true" strokeweight=".48pt" strokecolor="#000000">
                <v:path arrowok="t"/>
              </v:shape>
            </v:group>
            <v:group style="position:absolute;left:4790;top:3529;width:10;height:2" coordorigin="4790,3529" coordsize="10,2">
              <v:shape style="position:absolute;left:4790;top:3529;width:10;height:2" coordorigin="4790,3529" coordsize="10,0" path="m4790,3529l4800,3529e" filled="false" stroked="true" strokeweight=".48pt" strokecolor="#000000">
                <v:path arrowok="t"/>
              </v:shape>
            </v:group>
            <v:group style="position:absolute;left:4810;top:3529;width:10;height:2" coordorigin="4810,3529" coordsize="10,2">
              <v:shape style="position:absolute;left:4810;top:3529;width:10;height:2" coordorigin="4810,3529" coordsize="10,0" path="m4810,3529l4819,3529e" filled="false" stroked="true" strokeweight=".48pt" strokecolor="#000000">
                <v:path arrowok="t"/>
              </v:shape>
            </v:group>
            <v:group style="position:absolute;left:4829;top:3529;width:10;height:2" coordorigin="4829,3529" coordsize="10,2">
              <v:shape style="position:absolute;left:4829;top:3529;width:10;height:2" coordorigin="4829,3529" coordsize="10,0" path="m4829,3529l4838,3529e" filled="false" stroked="true" strokeweight=".48pt" strokecolor="#000000">
                <v:path arrowok="t"/>
              </v:shape>
            </v:group>
            <v:group style="position:absolute;left:4848;top:3529;width:10;height:2" coordorigin="4848,3529" coordsize="10,2">
              <v:shape style="position:absolute;left:4848;top:3529;width:10;height:2" coordorigin="4848,3529" coordsize="10,0" path="m4848,3529l4858,3529e" filled="false" stroked="true" strokeweight=".48pt" strokecolor="#000000">
                <v:path arrowok="t"/>
              </v:shape>
            </v:group>
            <v:group style="position:absolute;left:4867;top:3529;width:10;height:2" coordorigin="4867,3529" coordsize="10,2">
              <v:shape style="position:absolute;left:4867;top:3529;width:10;height:2" coordorigin="4867,3529" coordsize="10,0" path="m4867,3529l4877,3529e" filled="false" stroked="true" strokeweight=".48pt" strokecolor="#000000">
                <v:path arrowok="t"/>
              </v:shape>
            </v:group>
            <v:group style="position:absolute;left:4886;top:3529;width:10;height:2" coordorigin="4886,3529" coordsize="10,2">
              <v:shape style="position:absolute;left:4886;top:3529;width:10;height:2" coordorigin="4886,3529" coordsize="10,0" path="m4886,3529l4896,3529e" filled="false" stroked="true" strokeweight=".48pt" strokecolor="#000000">
                <v:path arrowok="t"/>
              </v:shape>
            </v:group>
            <v:group style="position:absolute;left:4906;top:3529;width:10;height:2" coordorigin="4906,3529" coordsize="10,2">
              <v:shape style="position:absolute;left:4906;top:3529;width:10;height:2" coordorigin="4906,3529" coordsize="10,0" path="m4906,3529l4915,3529e" filled="false" stroked="true" strokeweight=".48pt" strokecolor="#000000">
                <v:path arrowok="t"/>
              </v:shape>
            </v:group>
            <v:group style="position:absolute;left:4925;top:3529;width:10;height:2" coordorigin="4925,3529" coordsize="10,2">
              <v:shape style="position:absolute;left:4925;top:3529;width:10;height:2" coordorigin="4925,3529" coordsize="10,0" path="m4925,3529l4934,3529e" filled="false" stroked="true" strokeweight=".48pt" strokecolor="#000000">
                <v:path arrowok="t"/>
              </v:shape>
            </v:group>
            <v:group style="position:absolute;left:4944;top:3529;width:10;height:2" coordorigin="4944,3529" coordsize="10,2">
              <v:shape style="position:absolute;left:4944;top:3529;width:10;height:2" coordorigin="4944,3529" coordsize="10,0" path="m4944,3529l4954,3529e" filled="false" stroked="true" strokeweight=".48pt" strokecolor="#000000">
                <v:path arrowok="t"/>
              </v:shape>
            </v:group>
            <v:group style="position:absolute;left:4963;top:3529;width:10;height:2" coordorigin="4963,3529" coordsize="10,2">
              <v:shape style="position:absolute;left:4963;top:3529;width:10;height:2" coordorigin="4963,3529" coordsize="10,0" path="m4963,3529l4973,3529e" filled="false" stroked="true" strokeweight=".48pt" strokecolor="#000000">
                <v:path arrowok="t"/>
              </v:shape>
            </v:group>
            <v:group style="position:absolute;left:4982;top:3529;width:10;height:2" coordorigin="4982,3529" coordsize="10,2">
              <v:shape style="position:absolute;left:4982;top:3529;width:10;height:2" coordorigin="4982,3529" coordsize="10,0" path="m4982,3529l4992,3529e" filled="false" stroked="true" strokeweight=".48pt" strokecolor="#000000">
                <v:path arrowok="t"/>
              </v:shape>
            </v:group>
            <v:group style="position:absolute;left:5002;top:3529;width:10;height:2" coordorigin="5002,3529" coordsize="10,2">
              <v:shape style="position:absolute;left:5002;top:3529;width:10;height:2" coordorigin="5002,3529" coordsize="10,0" path="m5002,3529l5011,3529e" filled="false" stroked="true" strokeweight=".48pt" strokecolor="#000000">
                <v:path arrowok="t"/>
              </v:shape>
            </v:group>
            <v:group style="position:absolute;left:5021;top:3529;width:10;height:2" coordorigin="5021,3529" coordsize="10,2">
              <v:shape style="position:absolute;left:5021;top:3529;width:10;height:2" coordorigin="5021,3529" coordsize="10,0" path="m5021,3529l5030,3529e" filled="false" stroked="true" strokeweight=".48pt" strokecolor="#000000">
                <v:path arrowok="t"/>
              </v:shape>
            </v:group>
            <v:group style="position:absolute;left:5040;top:3529;width:10;height:2" coordorigin="5040,3529" coordsize="10,2">
              <v:shape style="position:absolute;left:5040;top:3529;width:10;height:2" coordorigin="5040,3529" coordsize="10,0" path="m5040,3529l5050,3529e" filled="false" stroked="true" strokeweight=".48pt" strokecolor="#000000">
                <v:path arrowok="t"/>
              </v:shape>
            </v:group>
            <v:group style="position:absolute;left:5059;top:3529;width:10;height:2" coordorigin="5059,3529" coordsize="10,2">
              <v:shape style="position:absolute;left:5059;top:3529;width:10;height:2" coordorigin="5059,3529" coordsize="10,0" path="m5059,3529l5069,3529e" filled="false" stroked="true" strokeweight=".48pt" strokecolor="#000000">
                <v:path arrowok="t"/>
              </v:shape>
            </v:group>
            <v:group style="position:absolute;left:5078;top:3529;width:10;height:2" coordorigin="5078,3529" coordsize="10,2">
              <v:shape style="position:absolute;left:5078;top:3529;width:10;height:2" coordorigin="5078,3529" coordsize="10,0" path="m5078,3529l5088,3529e" filled="false" stroked="true" strokeweight=".48pt" strokecolor="#000000">
                <v:path arrowok="t"/>
              </v:shape>
            </v:group>
            <v:group style="position:absolute;left:5098;top:3529;width:10;height:2" coordorigin="5098,3529" coordsize="10,2">
              <v:shape style="position:absolute;left:5098;top:3529;width:10;height:2" coordorigin="5098,3529" coordsize="10,0" path="m5098,3529l5107,3529e" filled="false" stroked="true" strokeweight=".48pt" strokecolor="#000000">
                <v:path arrowok="t"/>
              </v:shape>
            </v:group>
            <v:group style="position:absolute;left:5117;top:3529;width:10;height:2" coordorigin="5117,3529" coordsize="10,2">
              <v:shape style="position:absolute;left:5117;top:3529;width:10;height:2" coordorigin="5117,3529" coordsize="10,0" path="m5117,3529l5126,3529e" filled="false" stroked="true" strokeweight=".48pt" strokecolor="#000000">
                <v:path arrowok="t"/>
              </v:shape>
            </v:group>
            <v:group style="position:absolute;left:5136;top:3529;width:10;height:2" coordorigin="5136,3529" coordsize="10,2">
              <v:shape style="position:absolute;left:5136;top:3529;width:10;height:2" coordorigin="5136,3529" coordsize="10,0" path="m5136,3529l5146,3529e" filled="false" stroked="true" strokeweight=".48pt" strokecolor="#000000">
                <v:path arrowok="t"/>
              </v:shape>
            </v:group>
            <v:group style="position:absolute;left:5155;top:3529;width:10;height:2" coordorigin="5155,3529" coordsize="10,2">
              <v:shape style="position:absolute;left:5155;top:3529;width:10;height:2" coordorigin="5155,3529" coordsize="10,0" path="m5155,3529l5165,3529e" filled="false" stroked="true" strokeweight=".48pt" strokecolor="#000000">
                <v:path arrowok="t"/>
              </v:shape>
            </v:group>
            <v:group style="position:absolute;left:5174;top:3529;width:10;height:2" coordorigin="5174,3529" coordsize="10,2">
              <v:shape style="position:absolute;left:5174;top:3529;width:10;height:2" coordorigin="5174,3529" coordsize="10,0" path="m5174,3529l5184,3529e" filled="false" stroked="true" strokeweight=".48pt" strokecolor="#000000">
                <v:path arrowok="t"/>
              </v:shape>
            </v:group>
            <v:group style="position:absolute;left:5194;top:3529;width:10;height:2" coordorigin="5194,3529" coordsize="10,2">
              <v:shape style="position:absolute;left:5194;top:3529;width:10;height:2" coordorigin="5194,3529" coordsize="10,0" path="m5194,3529l5203,3529e" filled="false" stroked="true" strokeweight=".48pt" strokecolor="#000000">
                <v:path arrowok="t"/>
              </v:shape>
            </v:group>
            <v:group style="position:absolute;left:5213;top:3529;width:10;height:2" coordorigin="5213,3529" coordsize="10,2">
              <v:shape style="position:absolute;left:5213;top:3529;width:10;height:2" coordorigin="5213,3529" coordsize="10,0" path="m5213,3529l5222,3529e" filled="false" stroked="true" strokeweight=".48pt" strokecolor="#000000">
                <v:path arrowok="t"/>
              </v:shape>
            </v:group>
            <v:group style="position:absolute;left:5232;top:3529;width:10;height:2" coordorigin="5232,3529" coordsize="10,2">
              <v:shape style="position:absolute;left:5232;top:3529;width:10;height:2" coordorigin="5232,3529" coordsize="10,0" path="m5232,3529l5242,3529e" filled="false" stroked="true" strokeweight=".48pt" strokecolor="#000000">
                <v:path arrowok="t"/>
              </v:shape>
            </v:group>
            <v:group style="position:absolute;left:5251;top:3529;width:10;height:2" coordorigin="5251,3529" coordsize="10,2">
              <v:shape style="position:absolute;left:5251;top:3529;width:10;height:2" coordorigin="5251,3529" coordsize="10,0" path="m5251,3529l5261,3529e" filled="false" stroked="true" strokeweight=".48pt" strokecolor="#000000">
                <v:path arrowok="t"/>
              </v:shape>
            </v:group>
            <v:group style="position:absolute;left:5270;top:3529;width:10;height:2" coordorigin="5270,3529" coordsize="10,2">
              <v:shape style="position:absolute;left:5270;top:3529;width:10;height:2" coordorigin="5270,3529" coordsize="10,0" path="m5270,3529l5280,3529e" filled="false" stroked="true" strokeweight=".48pt" strokecolor="#000000">
                <v:path arrowok="t"/>
              </v:shape>
            </v:group>
            <v:group style="position:absolute;left:5290;top:3529;width:10;height:2" coordorigin="5290,3529" coordsize="10,2">
              <v:shape style="position:absolute;left:5290;top:3529;width:10;height:2" coordorigin="5290,3529" coordsize="10,0" path="m5290,3529l5299,3529e" filled="false" stroked="true" strokeweight=".48pt" strokecolor="#000000">
                <v:path arrowok="t"/>
              </v:shape>
            </v:group>
            <v:group style="position:absolute;left:5309;top:3529;width:10;height:2" coordorigin="5309,3529" coordsize="10,2">
              <v:shape style="position:absolute;left:5309;top:3529;width:10;height:2" coordorigin="5309,3529" coordsize="10,0" path="m5309,3529l5318,3529e" filled="false" stroked="true" strokeweight=".48pt" strokecolor="#000000">
                <v:path arrowok="t"/>
              </v:shape>
            </v:group>
            <v:group style="position:absolute;left:5328;top:3529;width:10;height:2" coordorigin="5328,3529" coordsize="10,2">
              <v:shape style="position:absolute;left:5328;top:3529;width:10;height:2" coordorigin="5328,3529" coordsize="10,0" path="m5328,3529l5338,3529e" filled="false" stroked="true" strokeweight=".48pt" strokecolor="#000000">
                <v:path arrowok="t"/>
              </v:shape>
            </v:group>
            <v:group style="position:absolute;left:5347;top:3529;width:10;height:2" coordorigin="5347,3529" coordsize="10,2">
              <v:shape style="position:absolute;left:5347;top:3529;width:10;height:2" coordorigin="5347,3529" coordsize="10,0" path="m5347,3529l5357,3529e" filled="false" stroked="true" strokeweight=".48pt" strokecolor="#000000">
                <v:path arrowok="t"/>
              </v:shape>
            </v:group>
            <v:group style="position:absolute;left:5366;top:3529;width:10;height:2" coordorigin="5366,3529" coordsize="10,2">
              <v:shape style="position:absolute;left:5366;top:3529;width:10;height:2" coordorigin="5366,3529" coordsize="10,0" path="m5366,3529l5376,3529e" filled="false" stroked="true" strokeweight=".48pt" strokecolor="#000000">
                <v:path arrowok="t"/>
              </v:shape>
            </v:group>
            <v:group style="position:absolute;left:5386;top:3529;width:10;height:2" coordorigin="5386,3529" coordsize="10,2">
              <v:shape style="position:absolute;left:5386;top:3529;width:10;height:2" coordorigin="5386,3529" coordsize="10,0" path="m5386,3529l5395,3529e" filled="false" stroked="true" strokeweight=".48pt" strokecolor="#000000">
                <v:path arrowok="t"/>
              </v:shape>
            </v:group>
            <v:group style="position:absolute;left:5405;top:3529;width:10;height:2" coordorigin="5405,3529" coordsize="10,2">
              <v:shape style="position:absolute;left:5405;top:3529;width:10;height:2" coordorigin="5405,3529" coordsize="10,0" path="m5405,3529l5414,3529e" filled="false" stroked="true" strokeweight=".48pt" strokecolor="#000000">
                <v:path arrowok="t"/>
              </v:shape>
            </v:group>
            <v:group style="position:absolute;left:5424;top:3529;width:10;height:2" coordorigin="5424,3529" coordsize="10,2">
              <v:shape style="position:absolute;left:5424;top:3529;width:10;height:2" coordorigin="5424,3529" coordsize="10,0" path="m5424,3529l5434,3529e" filled="false" stroked="true" strokeweight=".48pt" strokecolor="#000000">
                <v:path arrowok="t"/>
              </v:shape>
            </v:group>
            <v:group style="position:absolute;left:5443;top:3529;width:10;height:2" coordorigin="5443,3529" coordsize="10,2">
              <v:shape style="position:absolute;left:5443;top:3529;width:10;height:2" coordorigin="5443,3529" coordsize="10,0" path="m5443,3529l5453,3529e" filled="false" stroked="true" strokeweight=".48pt" strokecolor="#000000">
                <v:path arrowok="t"/>
              </v:shape>
            </v:group>
            <v:group style="position:absolute;left:5462;top:3529;width:10;height:2" coordorigin="5462,3529" coordsize="10,2">
              <v:shape style="position:absolute;left:5462;top:3529;width:10;height:2" coordorigin="5462,3529" coordsize="10,0" path="m5462,3529l5472,3529e" filled="false" stroked="true" strokeweight=".48pt" strokecolor="#000000">
                <v:path arrowok="t"/>
              </v:shape>
            </v:group>
            <v:group style="position:absolute;left:5482;top:3529;width:10;height:2" coordorigin="5482,3529" coordsize="10,2">
              <v:shape style="position:absolute;left:5482;top:3529;width:10;height:2" coordorigin="5482,3529" coordsize="10,0" path="m5482,3529l5491,3529e" filled="false" stroked="true" strokeweight=".48pt" strokecolor="#000000">
                <v:path arrowok="t"/>
              </v:shape>
            </v:group>
            <v:group style="position:absolute;left:5501;top:3529;width:10;height:2" coordorigin="5501,3529" coordsize="10,2">
              <v:shape style="position:absolute;left:5501;top:3529;width:10;height:2" coordorigin="5501,3529" coordsize="10,0" path="m5501,3529l5510,3529e" filled="false" stroked="true" strokeweight=".48pt" strokecolor="#000000">
                <v:path arrowok="t"/>
              </v:shape>
            </v:group>
            <v:group style="position:absolute;left:5520;top:3529;width:10;height:2" coordorigin="5520,3529" coordsize="10,2">
              <v:shape style="position:absolute;left:5520;top:3529;width:10;height:2" coordorigin="5520,3529" coordsize="10,0" path="m5520,3529l5530,3529e" filled="false" stroked="true" strokeweight=".48pt" strokecolor="#000000">
                <v:path arrowok="t"/>
              </v:shape>
            </v:group>
            <v:group style="position:absolute;left:5539;top:3529;width:10;height:2" coordorigin="5539,3529" coordsize="10,2">
              <v:shape style="position:absolute;left:5539;top:3529;width:10;height:2" coordorigin="5539,3529" coordsize="10,0" path="m5539,3529l5549,3529e" filled="false" stroked="true" strokeweight=".48pt" strokecolor="#000000">
                <v:path arrowok="t"/>
              </v:shape>
            </v:group>
            <v:group style="position:absolute;left:5558;top:3529;width:10;height:2" coordorigin="5558,3529" coordsize="10,2">
              <v:shape style="position:absolute;left:5558;top:3529;width:10;height:2" coordorigin="5558,3529" coordsize="10,0" path="m5558,3529l5568,3529e" filled="false" stroked="true" strokeweight=".48pt" strokecolor="#000000">
                <v:path arrowok="t"/>
              </v:shape>
            </v:group>
            <v:group style="position:absolute;left:5578;top:3529;width:10;height:2" coordorigin="5578,3529" coordsize="10,2">
              <v:shape style="position:absolute;left:5578;top:3529;width:10;height:2" coordorigin="5578,3529" coordsize="10,0" path="m5578,3529l5587,3529e" filled="false" stroked="true" strokeweight=".48pt" strokecolor="#000000">
                <v:path arrowok="t"/>
              </v:shape>
            </v:group>
            <v:group style="position:absolute;left:5597;top:3529;width:10;height:2" coordorigin="5597,3529" coordsize="10,2">
              <v:shape style="position:absolute;left:5597;top:3529;width:10;height:2" coordorigin="5597,3529" coordsize="10,0" path="m5597,3529l5606,3529e" filled="false" stroked="true" strokeweight=".48pt" strokecolor="#000000">
                <v:path arrowok="t"/>
              </v:shape>
            </v:group>
            <v:group style="position:absolute;left:5616;top:3529;width:10;height:2" coordorigin="5616,3529" coordsize="10,2">
              <v:shape style="position:absolute;left:5616;top:3529;width:10;height:2" coordorigin="5616,3529" coordsize="10,0" path="m5616,3529l5626,3529e" filled="false" stroked="true" strokeweight=".48pt" strokecolor="#000000">
                <v:path arrowok="t"/>
              </v:shape>
            </v:group>
            <v:group style="position:absolute;left:5635;top:3529;width:10;height:2" coordorigin="5635,3529" coordsize="10,2">
              <v:shape style="position:absolute;left:5635;top:3529;width:10;height:2" coordorigin="5635,3529" coordsize="10,0" path="m5635,3529l5645,3529e" filled="false" stroked="true" strokeweight=".48pt" strokecolor="#000000">
                <v:path arrowok="t"/>
              </v:shape>
            </v:group>
            <v:group style="position:absolute;left:5654;top:3529;width:10;height:2" coordorigin="5654,3529" coordsize="10,2">
              <v:shape style="position:absolute;left:5654;top:3529;width:10;height:2" coordorigin="5654,3529" coordsize="10,0" path="m5654,3529l5664,3529e" filled="false" stroked="true" strokeweight=".48pt" strokecolor="#000000">
                <v:path arrowok="t"/>
              </v:shape>
            </v:group>
            <v:group style="position:absolute;left:5674;top:3529;width:10;height:2" coordorigin="5674,3529" coordsize="10,2">
              <v:shape style="position:absolute;left:5674;top:3529;width:10;height:2" coordorigin="5674,3529" coordsize="10,0" path="m5674,3529l5683,3529e" filled="false" stroked="true" strokeweight=".48pt" strokecolor="#000000">
                <v:path arrowok="t"/>
              </v:shape>
            </v:group>
            <v:group style="position:absolute;left:5693;top:3529;width:10;height:2" coordorigin="5693,3529" coordsize="10,2">
              <v:shape style="position:absolute;left:5693;top:3529;width:10;height:2" coordorigin="5693,3529" coordsize="10,0" path="m5693,3529l5702,3529e" filled="false" stroked="true" strokeweight=".48pt" strokecolor="#000000">
                <v:path arrowok="t"/>
              </v:shape>
            </v:group>
            <v:group style="position:absolute;left:5712;top:3529;width:10;height:2" coordorigin="5712,3529" coordsize="10,2">
              <v:shape style="position:absolute;left:5712;top:3529;width:10;height:2" coordorigin="5712,3529" coordsize="10,0" path="m5712,3529l5722,3529e" filled="false" stroked="true" strokeweight=".48pt" strokecolor="#000000">
                <v:path arrowok="t"/>
              </v:shape>
            </v:group>
            <v:group style="position:absolute;left:5731;top:3529;width:10;height:2" coordorigin="5731,3529" coordsize="10,2">
              <v:shape style="position:absolute;left:5731;top:3529;width:10;height:2" coordorigin="5731,3529" coordsize="10,0" path="m5731,3529l5741,3529e" filled="false" stroked="true" strokeweight=".48pt" strokecolor="#000000">
                <v:path arrowok="t"/>
              </v:shape>
            </v:group>
            <v:group style="position:absolute;left:5750;top:3529;width:10;height:2" coordorigin="5750,3529" coordsize="10,2">
              <v:shape style="position:absolute;left:5750;top:3529;width:10;height:2" coordorigin="5750,3529" coordsize="10,0" path="m5750,3529l5760,3529e" filled="false" stroked="true" strokeweight=".48pt" strokecolor="#000000">
                <v:path arrowok="t"/>
              </v:shape>
            </v:group>
            <v:group style="position:absolute;left:5770;top:3529;width:10;height:2" coordorigin="5770,3529" coordsize="10,2">
              <v:shape style="position:absolute;left:5770;top:3529;width:10;height:2" coordorigin="5770,3529" coordsize="10,0" path="m5770,3529l5779,3529e" filled="false" stroked="true" strokeweight=".48pt" strokecolor="#000000">
                <v:path arrowok="t"/>
              </v:shape>
            </v:group>
            <v:group style="position:absolute;left:5789;top:3529;width:10;height:2" coordorigin="5789,3529" coordsize="10,2">
              <v:shape style="position:absolute;left:5789;top:3529;width:10;height:2" coordorigin="5789,3529" coordsize="10,0" path="m5789,3529l5798,3529e" filled="false" stroked="true" strokeweight=".48pt" strokecolor="#000000">
                <v:path arrowok="t"/>
              </v:shape>
            </v:group>
            <v:group style="position:absolute;left:5808;top:3529;width:10;height:2" coordorigin="5808,3529" coordsize="10,2">
              <v:shape style="position:absolute;left:5808;top:3529;width:10;height:2" coordorigin="5808,3529" coordsize="10,0" path="m5808,3529l5818,3529e" filled="false" stroked="true" strokeweight=".48pt" strokecolor="#000000">
                <v:path arrowok="t"/>
              </v:shape>
            </v:group>
            <v:group style="position:absolute;left:5827;top:3529;width:10;height:2" coordorigin="5827,3529" coordsize="10,2">
              <v:shape style="position:absolute;left:5827;top:3529;width:10;height:2" coordorigin="5827,3529" coordsize="10,0" path="m5827,3529l5837,3529e" filled="false" stroked="true" strokeweight=".48pt" strokecolor="#000000">
                <v:path arrowok="t"/>
              </v:shape>
            </v:group>
            <v:group style="position:absolute;left:5846;top:3529;width:10;height:2" coordorigin="5846,3529" coordsize="10,2">
              <v:shape style="position:absolute;left:5846;top:3529;width:10;height:2" coordorigin="5846,3529" coordsize="10,0" path="m5846,3529l5856,3529e" filled="false" stroked="true" strokeweight=".48pt" strokecolor="#000000">
                <v:path arrowok="t"/>
              </v:shape>
            </v:group>
            <v:group style="position:absolute;left:5866;top:3529;width:10;height:2" coordorigin="5866,3529" coordsize="10,2">
              <v:shape style="position:absolute;left:5866;top:3529;width:10;height:2" coordorigin="5866,3529" coordsize="10,0" path="m5866,3529l5875,3529e" filled="false" stroked="true" strokeweight=".48pt" strokecolor="#000000">
                <v:path arrowok="t"/>
              </v:shape>
            </v:group>
            <v:group style="position:absolute;left:5885;top:3529;width:10;height:2" coordorigin="5885,3529" coordsize="10,2">
              <v:shape style="position:absolute;left:5885;top:3529;width:10;height:2" coordorigin="5885,3529" coordsize="10,0" path="m5885,3529l5894,3529e" filled="false" stroked="true" strokeweight=".48pt" strokecolor="#000000">
                <v:path arrowok="t"/>
              </v:shape>
            </v:group>
            <v:group style="position:absolute;left:5904;top:3529;width:10;height:2" coordorigin="5904,3529" coordsize="10,2">
              <v:shape style="position:absolute;left:5904;top:3529;width:10;height:2" coordorigin="5904,3529" coordsize="10,0" path="m5904,3529l5914,3529e" filled="false" stroked="true" strokeweight=".48pt" strokecolor="#000000">
                <v:path arrowok="t"/>
              </v:shape>
            </v:group>
            <v:group style="position:absolute;left:5923;top:3529;width:10;height:2" coordorigin="5923,3529" coordsize="10,2">
              <v:shape style="position:absolute;left:5923;top:3529;width:10;height:2" coordorigin="5923,3529" coordsize="10,0" path="m5923,3529l5933,3529e" filled="false" stroked="true" strokeweight=".48pt" strokecolor="#000000">
                <v:path arrowok="t"/>
              </v:shape>
            </v:group>
            <v:group style="position:absolute;left:5942;top:3529;width:10;height:2" coordorigin="5942,3529" coordsize="10,2">
              <v:shape style="position:absolute;left:5942;top:3529;width:10;height:2" coordorigin="5942,3529" coordsize="10,0" path="m5942,3529l5952,3529e" filled="false" stroked="true" strokeweight=".48pt" strokecolor="#000000">
                <v:path arrowok="t"/>
              </v:shape>
            </v:group>
            <v:group style="position:absolute;left:5962;top:3529;width:10;height:2" coordorigin="5962,3529" coordsize="10,2">
              <v:shape style="position:absolute;left:5962;top:3529;width:10;height:2" coordorigin="5962,3529" coordsize="10,0" path="m5962,3529l5971,3529e" filled="false" stroked="true" strokeweight=".48pt" strokecolor="#000000">
                <v:path arrowok="t"/>
              </v:shape>
            </v:group>
            <v:group style="position:absolute;left:5981;top:3529;width:10;height:2" coordorigin="5981,3529" coordsize="10,2">
              <v:shape style="position:absolute;left:5981;top:3529;width:10;height:2" coordorigin="5981,3529" coordsize="10,0" path="m5981,3529l5990,3529e" filled="false" stroked="true" strokeweight=".48pt" strokecolor="#000000">
                <v:path arrowok="t"/>
              </v:shape>
            </v:group>
            <v:group style="position:absolute;left:6000;top:3529;width:10;height:2" coordorigin="6000,3529" coordsize="10,2">
              <v:shape style="position:absolute;left:6000;top:3529;width:10;height:2" coordorigin="6000,3529" coordsize="10,0" path="m6000,3529l6010,3529e" filled="false" stroked="true" strokeweight=".48pt" strokecolor="#000000">
                <v:path arrowok="t"/>
              </v:shape>
            </v:group>
            <v:group style="position:absolute;left:6019;top:3529;width:10;height:2" coordorigin="6019,3529" coordsize="10,2">
              <v:shape style="position:absolute;left:6019;top:3529;width:10;height:2" coordorigin="6019,3529" coordsize="10,0" path="m6019,3529l6029,3529e" filled="false" stroked="true" strokeweight=".48pt" strokecolor="#000000">
                <v:path arrowok="t"/>
              </v:shape>
            </v:group>
            <v:group style="position:absolute;left:6038;top:3529;width:10;height:2" coordorigin="6038,3529" coordsize="10,2">
              <v:shape style="position:absolute;left:6038;top:3529;width:10;height:2" coordorigin="6038,3529" coordsize="10,0" path="m6038,3529l6048,3529e" filled="false" stroked="true" strokeweight=".48pt" strokecolor="#000000">
                <v:path arrowok="t"/>
              </v:shape>
            </v:group>
            <v:group style="position:absolute;left:6058;top:3529;width:10;height:2" coordorigin="6058,3529" coordsize="10,2">
              <v:shape style="position:absolute;left:6058;top:3529;width:10;height:2" coordorigin="6058,3529" coordsize="10,0" path="m6058,3529l6067,3529e" filled="false" stroked="true" strokeweight=".48pt" strokecolor="#000000">
                <v:path arrowok="t"/>
              </v:shape>
            </v:group>
            <v:group style="position:absolute;left:6077;top:3529;width:10;height:2" coordorigin="6077,3529" coordsize="10,2">
              <v:shape style="position:absolute;left:6077;top:3529;width:10;height:2" coordorigin="6077,3529" coordsize="10,0" path="m6077,3529l6086,3529e" filled="false" stroked="true" strokeweight=".48pt" strokecolor="#000000">
                <v:path arrowok="t"/>
              </v:shape>
            </v:group>
            <v:group style="position:absolute;left:6096;top:3529;width:10;height:2" coordorigin="6096,3529" coordsize="10,2">
              <v:shape style="position:absolute;left:6096;top:3529;width:10;height:2" coordorigin="6096,3529" coordsize="10,0" path="m6096,3529l6106,3529e" filled="false" stroked="true" strokeweight=".48pt" strokecolor="#000000">
                <v:path arrowok="t"/>
              </v:shape>
            </v:group>
            <v:group style="position:absolute;left:6115;top:3529;width:10;height:2" coordorigin="6115,3529" coordsize="10,2">
              <v:shape style="position:absolute;left:6115;top:3529;width:10;height:2" coordorigin="6115,3529" coordsize="10,0" path="m6115,3529l6125,3529e" filled="false" stroked="true" strokeweight=".48pt" strokecolor="#000000">
                <v:path arrowok="t"/>
              </v:shape>
            </v:group>
            <v:group style="position:absolute;left:6134;top:3529;width:10;height:2" coordorigin="6134,3529" coordsize="10,2">
              <v:shape style="position:absolute;left:6134;top:3529;width:10;height:2" coordorigin="6134,3529" coordsize="10,0" path="m6134,3529l6144,3529e" filled="false" stroked="true" strokeweight=".48pt" strokecolor="#000000">
                <v:path arrowok="t"/>
              </v:shape>
            </v:group>
            <v:group style="position:absolute;left:6154;top:3529;width:10;height:2" coordorigin="6154,3529" coordsize="10,2">
              <v:shape style="position:absolute;left:6154;top:3529;width:10;height:2" coordorigin="6154,3529" coordsize="10,0" path="m6154,3529l6163,3529e" filled="false" stroked="true" strokeweight=".48pt" strokecolor="#000000">
                <v:path arrowok="t"/>
              </v:shape>
            </v:group>
            <v:group style="position:absolute;left:6173;top:3529;width:10;height:2" coordorigin="6173,3529" coordsize="10,2">
              <v:shape style="position:absolute;left:6173;top:3529;width:10;height:2" coordorigin="6173,3529" coordsize="10,0" path="m6173,3529l6182,3529e" filled="false" stroked="true" strokeweight=".48pt" strokecolor="#000000">
                <v:path arrowok="t"/>
              </v:shape>
            </v:group>
            <v:group style="position:absolute;left:6192;top:3529;width:10;height:2" coordorigin="6192,3529" coordsize="10,2">
              <v:shape style="position:absolute;left:6192;top:3529;width:10;height:2" coordorigin="6192,3529" coordsize="10,0" path="m6192,3529l6202,3529e" filled="false" stroked="true" strokeweight=".48pt" strokecolor="#000000">
                <v:path arrowok="t"/>
              </v:shape>
            </v:group>
            <v:group style="position:absolute;left:6211;top:3529;width:10;height:2" coordorigin="6211,3529" coordsize="10,2">
              <v:shape style="position:absolute;left:6211;top:3529;width:10;height:2" coordorigin="6211,3529" coordsize="10,0" path="m6211,3529l6221,3529e" filled="false" stroked="true" strokeweight=".48pt" strokecolor="#000000">
                <v:path arrowok="t"/>
              </v:shape>
            </v:group>
            <v:group style="position:absolute;left:6230;top:3529;width:10;height:2" coordorigin="6230,3529" coordsize="10,2">
              <v:shape style="position:absolute;left:6230;top:3529;width:10;height:2" coordorigin="6230,3529" coordsize="10,0" path="m6230,3529l6240,3529e" filled="false" stroked="true" strokeweight=".48pt" strokecolor="#000000">
                <v:path arrowok="t"/>
              </v:shape>
            </v:group>
            <v:group style="position:absolute;left:6250;top:3529;width:10;height:2" coordorigin="6250,3529" coordsize="10,2">
              <v:shape style="position:absolute;left:6250;top:3529;width:10;height:2" coordorigin="6250,3529" coordsize="10,0" path="m6250,3529l6259,3529e" filled="false" stroked="true" strokeweight=".48pt" strokecolor="#000000">
                <v:path arrowok="t"/>
              </v:shape>
            </v:group>
            <v:group style="position:absolute;left:6269;top:3529;width:10;height:2" coordorigin="6269,3529" coordsize="10,2">
              <v:shape style="position:absolute;left:6269;top:3529;width:10;height:2" coordorigin="6269,3529" coordsize="10,0" path="m6269,3529l6278,3529e" filled="false" stroked="true" strokeweight=".48pt" strokecolor="#000000">
                <v:path arrowok="t"/>
              </v:shape>
            </v:group>
            <v:group style="position:absolute;left:6288;top:3529;width:10;height:2" coordorigin="6288,3529" coordsize="10,2">
              <v:shape style="position:absolute;left:6288;top:3529;width:10;height:2" coordorigin="6288,3529" coordsize="10,0" path="m6288,3529l6298,3529e" filled="false" stroked="true" strokeweight=".48pt" strokecolor="#000000">
                <v:path arrowok="t"/>
              </v:shape>
            </v:group>
            <v:group style="position:absolute;left:6307;top:3529;width:10;height:2" coordorigin="6307,3529" coordsize="10,2">
              <v:shape style="position:absolute;left:6307;top:3529;width:10;height:2" coordorigin="6307,3529" coordsize="10,0" path="m6307,3529l6317,3529e" filled="false" stroked="true" strokeweight=".48pt" strokecolor="#000000">
                <v:path arrowok="t"/>
              </v:shape>
            </v:group>
            <v:group style="position:absolute;left:6326;top:3529;width:10;height:2" coordorigin="6326,3529" coordsize="10,2">
              <v:shape style="position:absolute;left:6326;top:3529;width:10;height:2" coordorigin="6326,3529" coordsize="10,0" path="m6326,3529l6336,3529e" filled="false" stroked="true" strokeweight=".48pt" strokecolor="#000000">
                <v:path arrowok="t"/>
              </v:shape>
            </v:group>
            <v:group style="position:absolute;left:6346;top:3529;width:10;height:2" coordorigin="6346,3529" coordsize="10,2">
              <v:shape style="position:absolute;left:6346;top:3529;width:10;height:2" coordorigin="6346,3529" coordsize="10,0" path="m6346,3529l6355,3529e" filled="false" stroked="true" strokeweight=".48pt" strokecolor="#000000">
                <v:path arrowok="t"/>
              </v:shape>
            </v:group>
            <v:group style="position:absolute;left:6365;top:3529;width:10;height:2" coordorigin="6365,3529" coordsize="10,2">
              <v:shape style="position:absolute;left:6365;top:3529;width:10;height:2" coordorigin="6365,3529" coordsize="10,0" path="m6365,3529l6374,3529e" filled="false" stroked="true" strokeweight=".48pt" strokecolor="#000000">
                <v:path arrowok="t"/>
              </v:shape>
            </v:group>
            <v:group style="position:absolute;left:6384;top:3529;width:10;height:2" coordorigin="6384,3529" coordsize="10,2">
              <v:shape style="position:absolute;left:6384;top:3529;width:10;height:2" coordorigin="6384,3529" coordsize="10,0" path="m6384,3529l6394,3529e" filled="false" stroked="true" strokeweight=".48pt" strokecolor="#000000">
                <v:path arrowok="t"/>
              </v:shape>
            </v:group>
            <v:group style="position:absolute;left:6403;top:3529;width:10;height:2" coordorigin="6403,3529" coordsize="10,2">
              <v:shape style="position:absolute;left:6403;top:3529;width:10;height:2" coordorigin="6403,3529" coordsize="10,0" path="m6403,3529l6413,3529e" filled="false" stroked="true" strokeweight=".48pt" strokecolor="#000000">
                <v:path arrowok="t"/>
              </v:shape>
            </v:group>
            <v:group style="position:absolute;left:6422;top:3529;width:10;height:2" coordorigin="6422,3529" coordsize="10,2">
              <v:shape style="position:absolute;left:6422;top:3529;width:10;height:2" coordorigin="6422,3529" coordsize="10,0" path="m6422,3529l6432,3529e" filled="false" stroked="true" strokeweight=".48pt" strokecolor="#000000">
                <v:path arrowok="t"/>
              </v:shape>
            </v:group>
            <v:group style="position:absolute;left:6442;top:3529;width:10;height:2" coordorigin="6442,3529" coordsize="10,2">
              <v:shape style="position:absolute;left:6442;top:3529;width:10;height:2" coordorigin="6442,3529" coordsize="10,0" path="m6442,3529l6451,3529e" filled="false" stroked="true" strokeweight=".48pt" strokecolor="#000000">
                <v:path arrowok="t"/>
              </v:shape>
            </v:group>
            <v:group style="position:absolute;left:6461;top:3529;width:10;height:2" coordorigin="6461,3529" coordsize="10,2">
              <v:shape style="position:absolute;left:6461;top:3529;width:10;height:2" coordorigin="6461,3529" coordsize="10,0" path="m6461,3529l6470,3529e" filled="false" stroked="true" strokeweight=".48pt" strokecolor="#000000">
                <v:path arrowok="t"/>
              </v:shape>
            </v:group>
            <v:group style="position:absolute;left:6480;top:3529;width:10;height:2" coordorigin="6480,3529" coordsize="10,2">
              <v:shape style="position:absolute;left:6480;top:3529;width:10;height:2" coordorigin="6480,3529" coordsize="10,0" path="m6480,3529l6490,3529e" filled="false" stroked="true" strokeweight=".48pt" strokecolor="#000000">
                <v:path arrowok="t"/>
              </v:shape>
            </v:group>
            <v:group style="position:absolute;left:6499;top:3529;width:10;height:2" coordorigin="6499,3529" coordsize="10,2">
              <v:shape style="position:absolute;left:6499;top:3529;width:10;height:2" coordorigin="6499,3529" coordsize="10,0" path="m6499,3529l6509,3529e" filled="false" stroked="true" strokeweight=".48pt" strokecolor="#000000">
                <v:path arrowok="t"/>
              </v:shape>
            </v:group>
            <v:group style="position:absolute;left:6518;top:3529;width:10;height:2" coordorigin="6518,3529" coordsize="10,2">
              <v:shape style="position:absolute;left:6518;top:3529;width:10;height:2" coordorigin="6518,3529" coordsize="10,0" path="m6518,3529l6528,3529e" filled="false" stroked="true" strokeweight=".48pt" strokecolor="#000000">
                <v:path arrowok="t"/>
              </v:shape>
            </v:group>
            <v:group style="position:absolute;left:6538;top:3529;width:10;height:2" coordorigin="6538,3529" coordsize="10,2">
              <v:shape style="position:absolute;left:6538;top:3529;width:10;height:2" coordorigin="6538,3529" coordsize="10,0" path="m6538,3529l6547,3529e" filled="false" stroked="true" strokeweight=".48pt" strokecolor="#000000">
                <v:path arrowok="t"/>
              </v:shape>
            </v:group>
            <v:group style="position:absolute;left:6557;top:3529;width:10;height:2" coordorigin="6557,3529" coordsize="10,2">
              <v:shape style="position:absolute;left:6557;top:3529;width:10;height:2" coordorigin="6557,3529" coordsize="10,0" path="m6557,3529l6566,3529e" filled="false" stroked="true" strokeweight=".48pt" strokecolor="#000000">
                <v:path arrowok="t"/>
              </v:shape>
            </v:group>
            <v:group style="position:absolute;left:6576;top:3529;width:10;height:2" coordorigin="6576,3529" coordsize="10,2">
              <v:shape style="position:absolute;left:6576;top:3529;width:10;height:2" coordorigin="6576,3529" coordsize="10,0" path="m6576,3529l6586,3529e" filled="false" stroked="true" strokeweight=".48pt" strokecolor="#000000">
                <v:path arrowok="t"/>
              </v:shape>
            </v:group>
            <v:group style="position:absolute;left:6595;top:3529;width:10;height:2" coordorigin="6595,3529" coordsize="10,2">
              <v:shape style="position:absolute;left:6595;top:3529;width:10;height:2" coordorigin="6595,3529" coordsize="10,0" path="m6595,3529l6605,3529e" filled="false" stroked="true" strokeweight=".48pt" strokecolor="#000000">
                <v:path arrowok="t"/>
              </v:shape>
            </v:group>
            <v:group style="position:absolute;left:6614;top:3529;width:10;height:2" coordorigin="6614,3529" coordsize="10,2">
              <v:shape style="position:absolute;left:6614;top:3529;width:10;height:2" coordorigin="6614,3529" coordsize="10,0" path="m6614,3529l6624,3529e" filled="false" stroked="true" strokeweight=".48pt" strokecolor="#000000">
                <v:path arrowok="t"/>
              </v:shape>
            </v:group>
            <v:group style="position:absolute;left:6634;top:3529;width:10;height:2" coordorigin="6634,3529" coordsize="10,2">
              <v:shape style="position:absolute;left:6634;top:3529;width:10;height:2" coordorigin="6634,3529" coordsize="10,0" path="m6634,3529l6643,3529e" filled="false" stroked="true" strokeweight=".48pt" strokecolor="#000000">
                <v:path arrowok="t"/>
              </v:shape>
            </v:group>
            <v:group style="position:absolute;left:6653;top:3529;width:10;height:2" coordorigin="6653,3529" coordsize="10,2">
              <v:shape style="position:absolute;left:6653;top:3529;width:10;height:2" coordorigin="6653,3529" coordsize="10,0" path="m6653,3529l6662,3529e" filled="false" stroked="true" strokeweight=".48pt" strokecolor="#000000">
                <v:path arrowok="t"/>
              </v:shape>
            </v:group>
            <v:group style="position:absolute;left:6672;top:3529;width:10;height:2" coordorigin="6672,3529" coordsize="10,2">
              <v:shape style="position:absolute;left:6672;top:3529;width:10;height:2" coordorigin="6672,3529" coordsize="10,0" path="m6672,3529l6682,3529e" filled="false" stroked="true" strokeweight=".48pt" strokecolor="#000000">
                <v:path arrowok="t"/>
              </v:shape>
            </v:group>
            <v:group style="position:absolute;left:6691;top:3529;width:10;height:2" coordorigin="6691,3529" coordsize="10,2">
              <v:shape style="position:absolute;left:6691;top:3529;width:10;height:2" coordorigin="6691,3529" coordsize="10,0" path="m6691,3529l6701,3529e" filled="false" stroked="true" strokeweight=".48pt" strokecolor="#000000">
                <v:path arrowok="t"/>
              </v:shape>
            </v:group>
            <v:group style="position:absolute;left:6710;top:3529;width:10;height:2" coordorigin="6710,3529" coordsize="10,2">
              <v:shape style="position:absolute;left:6710;top:3529;width:10;height:2" coordorigin="6710,3529" coordsize="10,0" path="m6710,3529l6720,3529e" filled="false" stroked="true" strokeweight=".48pt" strokecolor="#000000">
                <v:path arrowok="t"/>
              </v:shape>
            </v:group>
            <v:group style="position:absolute;left:6730;top:3529;width:10;height:2" coordorigin="6730,3529" coordsize="10,2">
              <v:shape style="position:absolute;left:6730;top:3529;width:10;height:2" coordorigin="6730,3529" coordsize="10,0" path="m6730,3529l6739,3529e" filled="false" stroked="true" strokeweight=".48pt" strokecolor="#000000">
                <v:path arrowok="t"/>
              </v:shape>
            </v:group>
            <v:group style="position:absolute;left:6749;top:3529;width:10;height:2" coordorigin="6749,3529" coordsize="10,2">
              <v:shape style="position:absolute;left:6749;top:3529;width:10;height:2" coordorigin="6749,3529" coordsize="10,0" path="m6749,3529l6758,3529e" filled="false" stroked="true" strokeweight=".48pt" strokecolor="#000000">
                <v:path arrowok="t"/>
              </v:shape>
            </v:group>
            <v:group style="position:absolute;left:6768;top:3529;width:10;height:2" coordorigin="6768,3529" coordsize="10,2">
              <v:shape style="position:absolute;left:6768;top:3529;width:10;height:2" coordorigin="6768,3529" coordsize="10,0" path="m6768,3529l6778,3529e" filled="false" stroked="true" strokeweight=".48pt" strokecolor="#000000">
                <v:path arrowok="t"/>
              </v:shape>
            </v:group>
            <v:group style="position:absolute;left:6787;top:3529;width:10;height:2" coordorigin="6787,3529" coordsize="10,2">
              <v:shape style="position:absolute;left:6787;top:3529;width:10;height:2" coordorigin="6787,3529" coordsize="10,0" path="m6787,3529l6797,3529e" filled="false" stroked="true" strokeweight=".48pt" strokecolor="#000000">
                <v:path arrowok="t"/>
              </v:shape>
            </v:group>
            <v:group style="position:absolute;left:6806;top:3529;width:10;height:2" coordorigin="6806,3529" coordsize="10,2">
              <v:shape style="position:absolute;left:6806;top:3529;width:10;height:2" coordorigin="6806,3529" coordsize="10,0" path="m6806,3529l6816,3529e" filled="false" stroked="true" strokeweight=".48pt" strokecolor="#000000">
                <v:path arrowok="t"/>
              </v:shape>
            </v:group>
            <v:group style="position:absolute;left:6826;top:3529;width:10;height:2" coordorigin="6826,3529" coordsize="10,2">
              <v:shape style="position:absolute;left:6826;top:3529;width:10;height:2" coordorigin="6826,3529" coordsize="10,0" path="m6826,3529l6835,3529e" filled="false" stroked="true" strokeweight=".48pt" strokecolor="#000000">
                <v:path arrowok="t"/>
              </v:shape>
            </v:group>
            <v:group style="position:absolute;left:6845;top:3529;width:10;height:2" coordorigin="6845,3529" coordsize="10,2">
              <v:shape style="position:absolute;left:6845;top:3529;width:10;height:2" coordorigin="6845,3529" coordsize="10,0" path="m6845,3529l6854,3529e" filled="false" stroked="true" strokeweight=".48pt" strokecolor="#000000">
                <v:path arrowok="t"/>
              </v:shape>
            </v:group>
            <v:group style="position:absolute;left:6864;top:3529;width:10;height:2" coordorigin="6864,3529" coordsize="10,2">
              <v:shape style="position:absolute;left:6864;top:3529;width:10;height:2" coordorigin="6864,3529" coordsize="10,0" path="m6864,3529l6874,3529e" filled="false" stroked="true" strokeweight=".48pt" strokecolor="#000000">
                <v:path arrowok="t"/>
              </v:shape>
            </v:group>
            <v:group style="position:absolute;left:6883;top:3529;width:10;height:2" coordorigin="6883,3529" coordsize="10,2">
              <v:shape style="position:absolute;left:6883;top:3529;width:10;height:2" coordorigin="6883,3529" coordsize="10,0" path="m6883,3529l6893,3529e" filled="false" stroked="true" strokeweight=".48pt" strokecolor="#000000">
                <v:path arrowok="t"/>
              </v:shape>
            </v:group>
            <v:group style="position:absolute;left:6902;top:3529;width:10;height:2" coordorigin="6902,3529" coordsize="10,2">
              <v:shape style="position:absolute;left:6902;top:3529;width:10;height:2" coordorigin="6902,3529" coordsize="10,0" path="m6902,3529l6912,3529e" filled="false" stroked="true" strokeweight=".48pt" strokecolor="#000000">
                <v:path arrowok="t"/>
              </v:shape>
            </v:group>
            <v:group style="position:absolute;left:6922;top:3529;width:10;height:2" coordorigin="6922,3529" coordsize="10,2">
              <v:shape style="position:absolute;left:6922;top:3529;width:10;height:2" coordorigin="6922,3529" coordsize="10,0" path="m6922,3529l6931,3529e" filled="false" stroked="true" strokeweight=".48pt" strokecolor="#000000">
                <v:path arrowok="t"/>
              </v:shape>
            </v:group>
            <v:group style="position:absolute;left:6941;top:3529;width:10;height:2" coordorigin="6941,3529" coordsize="10,2">
              <v:shape style="position:absolute;left:6941;top:3529;width:10;height:2" coordorigin="6941,3529" coordsize="10,0" path="m6941,3529l6950,3529e" filled="false" stroked="true" strokeweight=".48pt" strokecolor="#000000">
                <v:path arrowok="t"/>
              </v:shape>
            </v:group>
            <v:group style="position:absolute;left:6960;top:3529;width:10;height:2" coordorigin="6960,3529" coordsize="10,2">
              <v:shape style="position:absolute;left:6960;top:3529;width:10;height:2" coordorigin="6960,3529" coordsize="10,0" path="m6960,3529l6970,3529e" filled="false" stroked="true" strokeweight=".48pt" strokecolor="#000000">
                <v:path arrowok="t"/>
              </v:shape>
            </v:group>
            <v:group style="position:absolute;left:6979;top:3529;width:10;height:2" coordorigin="6979,3529" coordsize="10,2">
              <v:shape style="position:absolute;left:6979;top:3529;width:10;height:2" coordorigin="6979,3529" coordsize="10,0" path="m6979,3529l6989,3529e" filled="false" stroked="true" strokeweight=".48pt" strokecolor="#000000">
                <v:path arrowok="t"/>
              </v:shape>
            </v:group>
            <v:group style="position:absolute;left:6998;top:3529;width:10;height:2" coordorigin="6998,3529" coordsize="10,2">
              <v:shape style="position:absolute;left:6998;top:3529;width:10;height:2" coordorigin="6998,3529" coordsize="10,0" path="m6998,3529l7008,3529e" filled="false" stroked="true" strokeweight=".48pt" strokecolor="#000000">
                <v:path arrowok="t"/>
              </v:shape>
            </v:group>
            <v:group style="position:absolute;left:7018;top:3529;width:10;height:2" coordorigin="7018,3529" coordsize="10,2">
              <v:shape style="position:absolute;left:7018;top:3529;width:10;height:2" coordorigin="7018,3529" coordsize="10,0" path="m7018,3529l7027,3529e" filled="false" stroked="true" strokeweight=".48pt" strokecolor="#000000">
                <v:path arrowok="t"/>
              </v:shape>
            </v:group>
            <v:group style="position:absolute;left:7037;top:3529;width:10;height:2" coordorigin="7037,3529" coordsize="10,2">
              <v:shape style="position:absolute;left:7037;top:3529;width:10;height:2" coordorigin="7037,3529" coordsize="10,0" path="m7037,3529l7046,3529e" filled="false" stroked="true" strokeweight=".48pt" strokecolor="#000000">
                <v:path arrowok="t"/>
              </v:shape>
            </v:group>
            <v:group style="position:absolute;left:7056;top:3529;width:10;height:2" coordorigin="7056,3529" coordsize="10,2">
              <v:shape style="position:absolute;left:7056;top:3529;width:10;height:2" coordorigin="7056,3529" coordsize="10,0" path="m7056,3529l7066,3529e" filled="false" stroked="true" strokeweight=".48pt" strokecolor="#000000">
                <v:path arrowok="t"/>
              </v:shape>
            </v:group>
            <v:group style="position:absolute;left:7075;top:3529;width:10;height:2" coordorigin="7075,3529" coordsize="10,2">
              <v:shape style="position:absolute;left:7075;top:3529;width:10;height:2" coordorigin="7075,3529" coordsize="10,0" path="m7075,3529l7085,3529e" filled="false" stroked="true" strokeweight=".48pt" strokecolor="#000000">
                <v:path arrowok="t"/>
              </v:shape>
            </v:group>
            <v:group style="position:absolute;left:7094;top:3529;width:10;height:2" coordorigin="7094,3529" coordsize="10,2">
              <v:shape style="position:absolute;left:7094;top:3529;width:10;height:2" coordorigin="7094,3529" coordsize="10,0" path="m7094,3529l7104,3529e" filled="false" stroked="true" strokeweight=".48pt" strokecolor="#000000">
                <v:path arrowok="t"/>
              </v:shape>
            </v:group>
            <v:group style="position:absolute;left:7114;top:3529;width:10;height:2" coordorigin="7114,3529" coordsize="10,2">
              <v:shape style="position:absolute;left:7114;top:3529;width:10;height:2" coordorigin="7114,3529" coordsize="10,0" path="m7114,3529l7123,3529e" filled="false" stroked="true" strokeweight=".48pt" strokecolor="#000000">
                <v:path arrowok="t"/>
              </v:shape>
            </v:group>
            <v:group style="position:absolute;left:7133;top:3529;width:10;height:2" coordorigin="7133,3529" coordsize="10,2">
              <v:shape style="position:absolute;left:7133;top:3529;width:10;height:2" coordorigin="7133,3529" coordsize="10,0" path="m7133,3529l7142,3529e" filled="false" stroked="true" strokeweight=".48pt" strokecolor="#000000">
                <v:path arrowok="t"/>
              </v:shape>
            </v:group>
            <v:group style="position:absolute;left:7152;top:3529;width:10;height:2" coordorigin="7152,3529" coordsize="10,2">
              <v:shape style="position:absolute;left:7152;top:3529;width:10;height:2" coordorigin="7152,3529" coordsize="10,0" path="m7152,3529l7162,3529e" filled="false" stroked="true" strokeweight=".48pt" strokecolor="#000000">
                <v:path arrowok="t"/>
              </v:shape>
            </v:group>
            <v:group style="position:absolute;left:7171;top:3529;width:10;height:2" coordorigin="7171,3529" coordsize="10,2">
              <v:shape style="position:absolute;left:7171;top:3529;width:10;height:2" coordorigin="7171,3529" coordsize="10,0" path="m7171,3529l7181,3529e" filled="false" stroked="true" strokeweight=".48pt" strokecolor="#000000">
                <v:path arrowok="t"/>
              </v:shape>
            </v:group>
            <v:group style="position:absolute;left:7190;top:3529;width:10;height:2" coordorigin="7190,3529" coordsize="10,2">
              <v:shape style="position:absolute;left:7190;top:3529;width:10;height:2" coordorigin="7190,3529" coordsize="10,0" path="m7190,3529l7200,3529e" filled="false" stroked="true" strokeweight=".48pt" strokecolor="#000000">
                <v:path arrowok="t"/>
              </v:shape>
            </v:group>
            <v:group style="position:absolute;left:7210;top:3529;width:10;height:2" coordorigin="7210,3529" coordsize="10,2">
              <v:shape style="position:absolute;left:7210;top:3529;width:10;height:2" coordorigin="7210,3529" coordsize="10,0" path="m7210,3529l7219,3529e" filled="false" stroked="true" strokeweight=".48pt" strokecolor="#000000">
                <v:path arrowok="t"/>
              </v:shape>
            </v:group>
            <v:group style="position:absolute;left:7229;top:3529;width:10;height:2" coordorigin="7229,3529" coordsize="10,2">
              <v:shape style="position:absolute;left:7229;top:3529;width:10;height:2" coordorigin="7229,3529" coordsize="10,0" path="m7229,3529l7238,3529e" filled="false" stroked="true" strokeweight=".48pt" strokecolor="#000000">
                <v:path arrowok="t"/>
              </v:shape>
            </v:group>
            <v:group style="position:absolute;left:7248;top:3529;width:10;height:2" coordorigin="7248,3529" coordsize="10,2">
              <v:shape style="position:absolute;left:7248;top:3529;width:10;height:2" coordorigin="7248,3529" coordsize="10,0" path="m7248,3529l7258,3529e" filled="false" stroked="true" strokeweight=".48pt" strokecolor="#000000">
                <v:path arrowok="t"/>
              </v:shape>
            </v:group>
            <v:group style="position:absolute;left:7267;top:3529;width:10;height:2" coordorigin="7267,3529" coordsize="10,2">
              <v:shape style="position:absolute;left:7267;top:3529;width:10;height:2" coordorigin="7267,3529" coordsize="10,0" path="m7267,3529l7277,3529e" filled="false" stroked="true" strokeweight=".48pt" strokecolor="#000000">
                <v:path arrowok="t"/>
              </v:shape>
            </v:group>
            <v:group style="position:absolute;left:7286;top:3529;width:10;height:2" coordorigin="7286,3529" coordsize="10,2">
              <v:shape style="position:absolute;left:7286;top:3529;width:10;height:2" coordorigin="7286,3529" coordsize="10,0" path="m7286,3529l7296,3529e" filled="false" stroked="true" strokeweight=".48pt" strokecolor="#000000">
                <v:path arrowok="t"/>
              </v:shape>
            </v:group>
            <v:group style="position:absolute;left:7306;top:3529;width:10;height:2" coordorigin="7306,3529" coordsize="10,2">
              <v:shape style="position:absolute;left:7306;top:3529;width:10;height:2" coordorigin="7306,3529" coordsize="10,0" path="m7306,3529l7315,3529e" filled="false" stroked="true" strokeweight=".48pt" strokecolor="#000000">
                <v:path arrowok="t"/>
              </v:shape>
            </v:group>
            <v:group style="position:absolute;left:7325;top:3529;width:10;height:2" coordorigin="7325,3529" coordsize="10,2">
              <v:shape style="position:absolute;left:7325;top:3529;width:10;height:2" coordorigin="7325,3529" coordsize="10,0" path="m7325,3529l7334,3529e" filled="false" stroked="true" strokeweight=".48pt" strokecolor="#000000">
                <v:path arrowok="t"/>
              </v:shape>
            </v:group>
            <v:group style="position:absolute;left:7344;top:3529;width:10;height:2" coordorigin="7344,3529" coordsize="10,2">
              <v:shape style="position:absolute;left:7344;top:3529;width:10;height:2" coordorigin="7344,3529" coordsize="10,0" path="m7344,3529l7354,3529e" filled="false" stroked="true" strokeweight=".48pt" strokecolor="#000000">
                <v:path arrowok="t"/>
              </v:shape>
            </v:group>
            <v:group style="position:absolute;left:7363;top:3529;width:10;height:2" coordorigin="7363,3529" coordsize="10,2">
              <v:shape style="position:absolute;left:7363;top:3529;width:10;height:2" coordorigin="7363,3529" coordsize="10,0" path="m7363,3529l7373,3529e" filled="false" stroked="true" strokeweight=".48pt" strokecolor="#000000">
                <v:path arrowok="t"/>
              </v:shape>
            </v:group>
            <v:group style="position:absolute;left:7382;top:3529;width:10;height:2" coordorigin="7382,3529" coordsize="10,2">
              <v:shape style="position:absolute;left:7382;top:3529;width:10;height:2" coordorigin="7382,3529" coordsize="10,0" path="m7382,3529l7392,3529e" filled="false" stroked="true" strokeweight=".48pt" strokecolor="#000000">
                <v:path arrowok="t"/>
              </v:shape>
            </v:group>
            <v:group style="position:absolute;left:7402;top:3529;width:10;height:2" coordorigin="7402,3529" coordsize="10,2">
              <v:shape style="position:absolute;left:7402;top:3529;width:10;height:2" coordorigin="7402,3529" coordsize="10,0" path="m7402,3529l7411,3529e" filled="false" stroked="true" strokeweight=".48pt" strokecolor="#000000">
                <v:path arrowok="t"/>
              </v:shape>
            </v:group>
            <v:group style="position:absolute;left:7421;top:3529;width:10;height:2" coordorigin="7421,3529" coordsize="10,2">
              <v:shape style="position:absolute;left:7421;top:3529;width:10;height:2" coordorigin="7421,3529" coordsize="10,0" path="m7421,3529l7430,3529e" filled="false" stroked="true" strokeweight=".48pt" strokecolor="#000000">
                <v:path arrowok="t"/>
              </v:shape>
            </v:group>
            <v:group style="position:absolute;left:7440;top:3529;width:10;height:2" coordorigin="7440,3529" coordsize="10,2">
              <v:shape style="position:absolute;left:7440;top:3529;width:10;height:2" coordorigin="7440,3529" coordsize="10,0" path="m7440,3529l7450,3529e" filled="false" stroked="true" strokeweight=".48pt" strokecolor="#000000">
                <v:path arrowok="t"/>
              </v:shape>
            </v:group>
            <v:group style="position:absolute;left:7459;top:3529;width:10;height:2" coordorigin="7459,3529" coordsize="10,2">
              <v:shape style="position:absolute;left:7459;top:3529;width:10;height:2" coordorigin="7459,3529" coordsize="10,0" path="m7459,3529l7469,3529e" filled="false" stroked="true" strokeweight=".48pt" strokecolor="#000000">
                <v:path arrowok="t"/>
              </v:shape>
            </v:group>
            <v:group style="position:absolute;left:7478;top:3529;width:10;height:2" coordorigin="7478,3529" coordsize="10,2">
              <v:shape style="position:absolute;left:7478;top:3529;width:10;height:2" coordorigin="7478,3529" coordsize="10,0" path="m7478,3529l7488,3529e" filled="false" stroked="true" strokeweight=".48pt" strokecolor="#000000">
                <v:path arrowok="t"/>
              </v:shape>
            </v:group>
            <v:group style="position:absolute;left:7498;top:3529;width:10;height:2" coordorigin="7498,3529" coordsize="10,2">
              <v:shape style="position:absolute;left:7498;top:3529;width:10;height:2" coordorigin="7498,3529" coordsize="10,0" path="m7498,3529l7507,3529e" filled="false" stroked="true" strokeweight=".48pt" strokecolor="#000000">
                <v:path arrowok="t"/>
              </v:shape>
            </v:group>
            <v:group style="position:absolute;left:7517;top:3529;width:10;height:2" coordorigin="7517,3529" coordsize="10,2">
              <v:shape style="position:absolute;left:7517;top:3529;width:10;height:2" coordorigin="7517,3529" coordsize="10,0" path="m7517,3529l7526,3529e" filled="false" stroked="true" strokeweight=".48pt" strokecolor="#000000">
                <v:path arrowok="t"/>
              </v:shape>
            </v:group>
            <v:group style="position:absolute;left:7536;top:3529;width:10;height:2" coordorigin="7536,3529" coordsize="10,2">
              <v:shape style="position:absolute;left:7536;top:3529;width:10;height:2" coordorigin="7536,3529" coordsize="10,0" path="m7536,3529l7546,3529e" filled="false" stroked="true" strokeweight=".48pt" strokecolor="#000000">
                <v:path arrowok="t"/>
              </v:shape>
            </v:group>
            <v:group style="position:absolute;left:7555;top:3529;width:10;height:2" coordorigin="7555,3529" coordsize="10,2">
              <v:shape style="position:absolute;left:7555;top:3529;width:10;height:2" coordorigin="7555,3529" coordsize="10,0" path="m7555,3529l7565,3529e" filled="false" stroked="true" strokeweight=".48pt" strokecolor="#000000">
                <v:path arrowok="t"/>
              </v:shape>
            </v:group>
            <v:group style="position:absolute;left:7574;top:3529;width:10;height:2" coordorigin="7574,3529" coordsize="10,2">
              <v:shape style="position:absolute;left:7574;top:3529;width:10;height:2" coordorigin="7574,3529" coordsize="10,0" path="m7574,3529l7584,3529e" filled="false" stroked="true" strokeweight=".48pt" strokecolor="#000000">
                <v:path arrowok="t"/>
              </v:shape>
            </v:group>
            <v:group style="position:absolute;left:7594;top:3529;width:10;height:2" coordorigin="7594,3529" coordsize="10,2">
              <v:shape style="position:absolute;left:7594;top:3529;width:10;height:2" coordorigin="7594,3529" coordsize="10,0" path="m7594,3529l7603,3529e" filled="false" stroked="true" strokeweight=".48pt" strokecolor="#000000">
                <v:path arrowok="t"/>
              </v:shape>
            </v:group>
            <v:group style="position:absolute;left:7613;top:3529;width:10;height:2" coordorigin="7613,3529" coordsize="10,2">
              <v:shape style="position:absolute;left:7613;top:3529;width:10;height:2" coordorigin="7613,3529" coordsize="10,0" path="m7613,3529l7622,3529e" filled="false" stroked="true" strokeweight=".48pt" strokecolor="#000000">
                <v:path arrowok="t"/>
              </v:shape>
            </v:group>
            <v:group style="position:absolute;left:7632;top:3529;width:10;height:2" coordorigin="7632,3529" coordsize="10,2">
              <v:shape style="position:absolute;left:7632;top:3529;width:10;height:2" coordorigin="7632,3529" coordsize="10,0" path="m7632,3529l7642,3529e" filled="false" stroked="true" strokeweight=".48pt" strokecolor="#000000">
                <v:path arrowok="t"/>
              </v:shape>
            </v:group>
            <v:group style="position:absolute;left:7651;top:3529;width:10;height:2" coordorigin="7651,3529" coordsize="10,2">
              <v:shape style="position:absolute;left:7651;top:3529;width:10;height:2" coordorigin="7651,3529" coordsize="10,0" path="m7651,3529l7661,3529e" filled="false" stroked="true" strokeweight=".48pt" strokecolor="#000000">
                <v:path arrowok="t"/>
              </v:shape>
            </v:group>
            <v:group style="position:absolute;left:7670;top:3529;width:10;height:2" coordorigin="7670,3529" coordsize="10,2">
              <v:shape style="position:absolute;left:7670;top:3529;width:10;height:2" coordorigin="7670,3529" coordsize="10,0" path="m7670,3529l7680,3529e" filled="false" stroked="true" strokeweight=".48pt" strokecolor="#000000">
                <v:path arrowok="t"/>
              </v:shape>
            </v:group>
            <v:group style="position:absolute;left:7690;top:3529;width:10;height:2" coordorigin="7690,3529" coordsize="10,2">
              <v:shape style="position:absolute;left:7690;top:3529;width:10;height:2" coordorigin="7690,3529" coordsize="10,0" path="m7690,3529l7699,3529e" filled="false" stroked="true" strokeweight=".48pt" strokecolor="#000000">
                <v:path arrowok="t"/>
              </v:shape>
            </v:group>
            <v:group style="position:absolute;left:7709;top:3529;width:10;height:2" coordorigin="7709,3529" coordsize="10,2">
              <v:shape style="position:absolute;left:7709;top:3529;width:10;height:2" coordorigin="7709,3529" coordsize="10,0" path="m7709,3529l7718,3529e" filled="false" stroked="true" strokeweight=".48pt" strokecolor="#000000">
                <v:path arrowok="t"/>
              </v:shape>
            </v:group>
            <v:group style="position:absolute;left:7728;top:3529;width:10;height:2" coordorigin="7728,3529" coordsize="10,2">
              <v:shape style="position:absolute;left:7728;top:3529;width:10;height:2" coordorigin="7728,3529" coordsize="10,0" path="m7728,3529l7738,3529e" filled="false" stroked="true" strokeweight=".48pt" strokecolor="#000000">
                <v:path arrowok="t"/>
              </v:shape>
            </v:group>
            <v:group style="position:absolute;left:7747;top:3529;width:10;height:2" coordorigin="7747,3529" coordsize="10,2">
              <v:shape style="position:absolute;left:7747;top:3529;width:10;height:2" coordorigin="7747,3529" coordsize="10,0" path="m7747,3529l7757,3529e" filled="false" stroked="true" strokeweight=".48pt" strokecolor="#000000">
                <v:path arrowok="t"/>
              </v:shape>
            </v:group>
            <v:group style="position:absolute;left:7766;top:3529;width:10;height:2" coordorigin="7766,3529" coordsize="10,2">
              <v:shape style="position:absolute;left:7766;top:3529;width:10;height:2" coordorigin="7766,3529" coordsize="10,0" path="m7766,3529l7776,3529e" filled="false" stroked="true" strokeweight=".48pt" strokecolor="#000000">
                <v:path arrowok="t"/>
              </v:shape>
            </v:group>
            <v:group style="position:absolute;left:7786;top:3529;width:10;height:2" coordorigin="7786,3529" coordsize="10,2">
              <v:shape style="position:absolute;left:7786;top:3529;width:10;height:2" coordorigin="7786,3529" coordsize="10,0" path="m7786,3529l7795,3529e" filled="false" stroked="true" strokeweight=".48pt" strokecolor="#000000">
                <v:path arrowok="t"/>
              </v:shape>
            </v:group>
            <v:group style="position:absolute;left:7805;top:3529;width:10;height:2" coordorigin="7805,3529" coordsize="10,2">
              <v:shape style="position:absolute;left:7805;top:3529;width:10;height:2" coordorigin="7805,3529" coordsize="10,0" path="m7805,3529l7814,3529e" filled="false" stroked="true" strokeweight=".48pt" strokecolor="#000000">
                <v:path arrowok="t"/>
              </v:shape>
            </v:group>
            <v:group style="position:absolute;left:7824;top:3529;width:10;height:2" coordorigin="7824,3529" coordsize="10,2">
              <v:shape style="position:absolute;left:7824;top:3529;width:10;height:2" coordorigin="7824,3529" coordsize="10,0" path="m7824,3529l7834,3529e" filled="false" stroked="true" strokeweight=".48pt" strokecolor="#000000">
                <v:path arrowok="t"/>
              </v:shape>
            </v:group>
            <v:group style="position:absolute;left:7843;top:3529;width:10;height:2" coordorigin="7843,3529" coordsize="10,2">
              <v:shape style="position:absolute;left:7843;top:3529;width:10;height:2" coordorigin="7843,3529" coordsize="10,0" path="m7843,3529l7853,3529e" filled="false" stroked="true" strokeweight=".48pt" strokecolor="#000000">
                <v:path arrowok="t"/>
              </v:shape>
            </v:group>
            <v:group style="position:absolute;left:7862;top:3529;width:10;height:2" coordorigin="7862,3529" coordsize="10,2">
              <v:shape style="position:absolute;left:7862;top:3529;width:10;height:2" coordorigin="7862,3529" coordsize="10,0" path="m7862,3529l7872,3529e" filled="false" stroked="true" strokeweight=".48pt" strokecolor="#000000">
                <v:path arrowok="t"/>
              </v:shape>
            </v:group>
            <v:group style="position:absolute;left:7882;top:3529;width:10;height:2" coordorigin="7882,3529" coordsize="10,2">
              <v:shape style="position:absolute;left:7882;top:3529;width:10;height:2" coordorigin="7882,3529" coordsize="10,0" path="m7882,3529l7891,3529e" filled="false" stroked="true" strokeweight=".48pt" strokecolor="#000000">
                <v:path arrowok="t"/>
              </v:shape>
            </v:group>
            <v:group style="position:absolute;left:7901;top:3529;width:10;height:2" coordorigin="7901,3529" coordsize="10,2">
              <v:shape style="position:absolute;left:7901;top:3529;width:10;height:2" coordorigin="7901,3529" coordsize="10,0" path="m7901,3529l7910,3529e" filled="false" stroked="true" strokeweight=".48pt" strokecolor="#000000">
                <v:path arrowok="t"/>
              </v:shape>
            </v:group>
            <v:group style="position:absolute;left:7920;top:3529;width:10;height:2" coordorigin="7920,3529" coordsize="10,2">
              <v:shape style="position:absolute;left:7920;top:3529;width:10;height:2" coordorigin="7920,3529" coordsize="10,0" path="m7920,3529l7930,3529e" filled="false" stroked="true" strokeweight=".48pt" strokecolor="#000000">
                <v:path arrowok="t"/>
              </v:shape>
            </v:group>
            <v:group style="position:absolute;left:7939;top:3529;width:10;height:2" coordorigin="7939,3529" coordsize="10,2">
              <v:shape style="position:absolute;left:7939;top:3529;width:10;height:2" coordorigin="7939,3529" coordsize="10,0" path="m7939,3529l7949,3529e" filled="false" stroked="true" strokeweight=".48pt" strokecolor="#000000">
                <v:path arrowok="t"/>
              </v:shape>
            </v:group>
            <v:group style="position:absolute;left:7958;top:3529;width:10;height:2" coordorigin="7958,3529" coordsize="10,2">
              <v:shape style="position:absolute;left:7958;top:3529;width:10;height:2" coordorigin="7958,3529" coordsize="10,0" path="m7958,3529l7968,3529e" filled="false" stroked="true" strokeweight=".48pt" strokecolor="#000000">
                <v:path arrowok="t"/>
              </v:shape>
            </v:group>
            <v:group style="position:absolute;left:7978;top:3529;width:10;height:2" coordorigin="7978,3529" coordsize="10,2">
              <v:shape style="position:absolute;left:7978;top:3529;width:10;height:2" coordorigin="7978,3529" coordsize="10,0" path="m7978,3529l7987,3529e" filled="false" stroked="true" strokeweight=".48pt" strokecolor="#000000">
                <v:path arrowok="t"/>
              </v:shape>
            </v:group>
            <v:group style="position:absolute;left:7997;top:3529;width:10;height:2" coordorigin="7997,3529" coordsize="10,2">
              <v:shape style="position:absolute;left:7997;top:3529;width:10;height:2" coordorigin="7997,3529" coordsize="10,0" path="m7997,3529l8006,3529e" filled="false" stroked="true" strokeweight=".48pt" strokecolor="#000000">
                <v:path arrowok="t"/>
              </v:shape>
            </v:group>
            <v:group style="position:absolute;left:8016;top:3529;width:10;height:2" coordorigin="8016,3529" coordsize="10,2">
              <v:shape style="position:absolute;left:8016;top:3529;width:10;height:2" coordorigin="8016,3529" coordsize="10,0" path="m8016,3529l8026,3529e" filled="false" stroked="true" strokeweight=".48pt" strokecolor="#000000">
                <v:path arrowok="t"/>
              </v:shape>
            </v:group>
            <v:group style="position:absolute;left:8035;top:3529;width:10;height:2" coordorigin="8035,3529" coordsize="10,2">
              <v:shape style="position:absolute;left:8035;top:3529;width:10;height:2" coordorigin="8035,3529" coordsize="10,0" path="m8035,3529l8045,3529e" filled="false" stroked="true" strokeweight=".48pt" strokecolor="#000000">
                <v:path arrowok="t"/>
              </v:shape>
            </v:group>
            <v:group style="position:absolute;left:8054;top:3529;width:10;height:2" coordorigin="8054,3529" coordsize="10,2">
              <v:shape style="position:absolute;left:8054;top:3529;width:10;height:2" coordorigin="8054,3529" coordsize="10,0" path="m8054,3529l8064,3529e" filled="false" stroked="true" strokeweight=".48pt" strokecolor="#000000">
                <v:path arrowok="t"/>
              </v:shape>
            </v:group>
            <v:group style="position:absolute;left:8074;top:3529;width:10;height:2" coordorigin="8074,3529" coordsize="10,2">
              <v:shape style="position:absolute;left:8074;top:3529;width:10;height:2" coordorigin="8074,3529" coordsize="10,0" path="m8074,3529l8083,3529e" filled="false" stroked="true" strokeweight=".48pt" strokecolor="#000000">
                <v:path arrowok="t"/>
              </v:shape>
            </v:group>
            <v:group style="position:absolute;left:8093;top:3529;width:10;height:2" coordorigin="8093,3529" coordsize="10,2">
              <v:shape style="position:absolute;left:8093;top:3529;width:10;height:2" coordorigin="8093,3529" coordsize="10,0" path="m8093,3529l8102,3529e" filled="false" stroked="true" strokeweight=".48pt" strokecolor="#000000">
                <v:path arrowok="t"/>
              </v:shape>
            </v:group>
            <v:group style="position:absolute;left:8112;top:3529;width:10;height:2" coordorigin="8112,3529" coordsize="10,2">
              <v:shape style="position:absolute;left:8112;top:3529;width:10;height:2" coordorigin="8112,3529" coordsize="10,0" path="m8112,3529l8122,3529e" filled="false" stroked="true" strokeweight=".48pt" strokecolor="#000000">
                <v:path arrowok="t"/>
              </v:shape>
            </v:group>
            <v:group style="position:absolute;left:8131;top:3529;width:10;height:2" coordorigin="8131,3529" coordsize="10,2">
              <v:shape style="position:absolute;left:8131;top:3529;width:10;height:2" coordorigin="8131,3529" coordsize="10,0" path="m8131,3529l8141,3529e" filled="false" stroked="true" strokeweight=".48pt" strokecolor="#000000">
                <v:path arrowok="t"/>
              </v:shape>
            </v:group>
            <v:group style="position:absolute;left:8150;top:3529;width:10;height:2" coordorigin="8150,3529" coordsize="10,2">
              <v:shape style="position:absolute;left:8150;top:3529;width:10;height:2" coordorigin="8150,3529" coordsize="10,0" path="m8150,3529l8160,3529e" filled="false" stroked="true" strokeweight=".48pt" strokecolor="#000000">
                <v:path arrowok="t"/>
              </v:shape>
            </v:group>
            <v:group style="position:absolute;left:8170;top:3529;width:10;height:2" coordorigin="8170,3529" coordsize="10,2">
              <v:shape style="position:absolute;left:8170;top:3529;width:10;height:2" coordorigin="8170,3529" coordsize="10,0" path="m8170,3529l8179,3529e" filled="false" stroked="true" strokeweight=".48pt" strokecolor="#000000">
                <v:path arrowok="t"/>
              </v:shape>
            </v:group>
            <v:group style="position:absolute;left:8189;top:3529;width:10;height:2" coordorigin="8189,3529" coordsize="10,2">
              <v:shape style="position:absolute;left:8189;top:3529;width:10;height:2" coordorigin="8189,3529" coordsize="10,0" path="m8189,3529l8198,3529e" filled="false" stroked="true" strokeweight=".48pt" strokecolor="#000000">
                <v:path arrowok="t"/>
              </v:shape>
            </v:group>
            <v:group style="position:absolute;left:8208;top:3529;width:10;height:2" coordorigin="8208,3529" coordsize="10,2">
              <v:shape style="position:absolute;left:8208;top:3529;width:10;height:2" coordorigin="8208,3529" coordsize="10,0" path="m8208,3529l8218,3529e" filled="false" stroked="true" strokeweight=".48pt" strokecolor="#000000">
                <v:path arrowok="t"/>
              </v:shape>
            </v:group>
            <v:group style="position:absolute;left:8227;top:3529;width:10;height:2" coordorigin="8227,3529" coordsize="10,2">
              <v:shape style="position:absolute;left:8227;top:3529;width:10;height:2" coordorigin="8227,3529" coordsize="10,0" path="m8227,3529l8237,3529e" filled="false" stroked="true" strokeweight=".48pt" strokecolor="#000000">
                <v:path arrowok="t"/>
              </v:shape>
            </v:group>
            <v:group style="position:absolute;left:8246;top:3529;width:10;height:2" coordorigin="8246,3529" coordsize="10,2">
              <v:shape style="position:absolute;left:8246;top:3529;width:10;height:2" coordorigin="8246,3529" coordsize="10,0" path="m8246,3529l8256,3529e" filled="false" stroked="true" strokeweight=".48pt" strokecolor="#000000">
                <v:path arrowok="t"/>
              </v:shape>
            </v:group>
            <v:group style="position:absolute;left:8266;top:3529;width:10;height:2" coordorigin="8266,3529" coordsize="10,2">
              <v:shape style="position:absolute;left:8266;top:3529;width:10;height:2" coordorigin="8266,3529" coordsize="10,0" path="m8266,3529l8275,3529e" filled="false" stroked="true" strokeweight=".48pt" strokecolor="#000000">
                <v:path arrowok="t"/>
              </v:shape>
            </v:group>
            <v:group style="position:absolute;left:8285;top:3529;width:10;height:2" coordorigin="8285,3529" coordsize="10,2">
              <v:shape style="position:absolute;left:8285;top:3529;width:10;height:2" coordorigin="8285,3529" coordsize="10,0" path="m8285,3529l8294,3529e" filled="false" stroked="true" strokeweight=".48pt" strokecolor="#000000">
                <v:path arrowok="t"/>
              </v:shape>
            </v:group>
            <v:group style="position:absolute;left:8304;top:3529;width:10;height:2" coordorigin="8304,3529" coordsize="10,2">
              <v:shape style="position:absolute;left:8304;top:3529;width:10;height:2" coordorigin="8304,3529" coordsize="10,0" path="m8304,3529l8314,3529e" filled="false" stroked="true" strokeweight=".48pt" strokecolor="#000000">
                <v:path arrowok="t"/>
              </v:shape>
            </v:group>
            <v:group style="position:absolute;left:8323;top:3529;width:10;height:2" coordorigin="8323,3529" coordsize="10,2">
              <v:shape style="position:absolute;left:8323;top:3529;width:10;height:2" coordorigin="8323,3529" coordsize="10,0" path="m8323,3529l8333,3529e" filled="false" stroked="true" strokeweight=".48pt" strokecolor="#000000">
                <v:path arrowok="t"/>
              </v:shape>
            </v:group>
            <v:group style="position:absolute;left:8342;top:3529;width:10;height:2" coordorigin="8342,3529" coordsize="10,2">
              <v:shape style="position:absolute;left:8342;top:3529;width:10;height:2" coordorigin="8342,3529" coordsize="10,0" path="m8342,3529l8352,3529e" filled="false" stroked="true" strokeweight=".48pt" strokecolor="#000000">
                <v:path arrowok="t"/>
              </v:shape>
            </v:group>
            <v:group style="position:absolute;left:8362;top:3529;width:10;height:2" coordorigin="8362,3529" coordsize="10,2">
              <v:shape style="position:absolute;left:8362;top:3529;width:10;height:2" coordorigin="8362,3529" coordsize="10,0" path="m8362,3529l8371,3529e" filled="false" stroked="true" strokeweight=".48pt" strokecolor="#000000">
                <v:path arrowok="t"/>
              </v:shape>
            </v:group>
            <v:group style="position:absolute;left:8381;top:3529;width:10;height:2" coordorigin="8381,3529" coordsize="10,2">
              <v:shape style="position:absolute;left:8381;top:3529;width:10;height:2" coordorigin="8381,3529" coordsize="10,0" path="m8381,3529l8390,3529e" filled="false" stroked="true" strokeweight=".48pt" strokecolor="#000000">
                <v:path arrowok="t"/>
              </v:shape>
            </v:group>
            <v:group style="position:absolute;left:8400;top:3529;width:10;height:2" coordorigin="8400,3529" coordsize="10,2">
              <v:shape style="position:absolute;left:8400;top:3529;width:10;height:2" coordorigin="8400,3529" coordsize="10,0" path="m8400,3529l8410,3529e" filled="false" stroked="true" strokeweight=".48pt" strokecolor="#000000">
                <v:path arrowok="t"/>
              </v:shape>
            </v:group>
            <v:group style="position:absolute;left:8419;top:3529;width:10;height:2" coordorigin="8419,3529" coordsize="10,2">
              <v:shape style="position:absolute;left:8419;top:3529;width:10;height:2" coordorigin="8419,3529" coordsize="10,0" path="m8419,3529l8429,3529e" filled="false" stroked="true" strokeweight=".48pt" strokecolor="#000000">
                <v:path arrowok="t"/>
              </v:shape>
            </v:group>
            <v:group style="position:absolute;left:8438;top:3529;width:10;height:2" coordorigin="8438,3529" coordsize="10,2">
              <v:shape style="position:absolute;left:8438;top:3529;width:10;height:2" coordorigin="8438,3529" coordsize="10,0" path="m8438,3529l8448,3529e" filled="false" stroked="true" strokeweight=".48pt" strokecolor="#000000">
                <v:path arrowok="t"/>
              </v:shape>
            </v:group>
            <v:group style="position:absolute;left:8458;top:3529;width:10;height:2" coordorigin="8458,3529" coordsize="10,2">
              <v:shape style="position:absolute;left:8458;top:3529;width:10;height:2" coordorigin="8458,3529" coordsize="10,0" path="m8458,3529l8467,3529e" filled="false" stroked="true" strokeweight=".48pt" strokecolor="#000000">
                <v:path arrowok="t"/>
              </v:shape>
            </v:group>
            <v:group style="position:absolute;left:8477;top:3529;width:10;height:2" coordorigin="8477,3529" coordsize="10,2">
              <v:shape style="position:absolute;left:8477;top:3529;width:10;height:2" coordorigin="8477,3529" coordsize="10,0" path="m8477,3529l8486,3529e" filled="false" stroked="true" strokeweight=".48pt" strokecolor="#000000">
                <v:path arrowok="t"/>
              </v:shape>
            </v:group>
            <v:group style="position:absolute;left:8496;top:3529;width:10;height:2" coordorigin="8496,3529" coordsize="10,2">
              <v:shape style="position:absolute;left:8496;top:3529;width:10;height:2" coordorigin="8496,3529" coordsize="10,0" path="m8496,3529l8506,3529e" filled="false" stroked="true" strokeweight=".48pt" strokecolor="#000000">
                <v:path arrowok="t"/>
              </v:shape>
            </v:group>
            <v:group style="position:absolute;left:8515;top:3529;width:10;height:2" coordorigin="8515,3529" coordsize="10,2">
              <v:shape style="position:absolute;left:8515;top:3529;width:10;height:2" coordorigin="8515,3529" coordsize="10,0" path="m8515,3529l8525,3529e" filled="false" stroked="true" strokeweight=".48pt" strokecolor="#000000">
                <v:path arrowok="t"/>
              </v:shape>
            </v:group>
            <v:group style="position:absolute;left:8534;top:3529;width:10;height:2" coordorigin="8534,3529" coordsize="10,2">
              <v:shape style="position:absolute;left:8534;top:3529;width:10;height:2" coordorigin="8534,3529" coordsize="10,0" path="m8534,3529l8544,3529e" filled="false" stroked="true" strokeweight=".48pt" strokecolor="#000000">
                <v:path arrowok="t"/>
              </v:shape>
            </v:group>
            <v:group style="position:absolute;left:8554;top:3529;width:10;height:2" coordorigin="8554,3529" coordsize="10,2">
              <v:shape style="position:absolute;left:8554;top:3529;width:10;height:2" coordorigin="8554,3529" coordsize="10,0" path="m8554,3529l8563,3529e" filled="false" stroked="true" strokeweight=".48pt" strokecolor="#000000">
                <v:path arrowok="t"/>
              </v:shape>
            </v:group>
            <v:group style="position:absolute;left:8573;top:3529;width:10;height:2" coordorigin="8573,3529" coordsize="10,2">
              <v:shape style="position:absolute;left:8573;top:3529;width:10;height:2" coordorigin="8573,3529" coordsize="10,0" path="m8573,3529l8582,3529e" filled="false" stroked="true" strokeweight=".48pt" strokecolor="#000000">
                <v:path arrowok="t"/>
              </v:shape>
            </v:group>
            <v:group style="position:absolute;left:8592;top:3529;width:10;height:2" coordorigin="8592,3529" coordsize="10,2">
              <v:shape style="position:absolute;left:8592;top:3529;width:10;height:2" coordorigin="8592,3529" coordsize="10,0" path="m8592,3529l8602,3529e" filled="false" stroked="true" strokeweight=".48pt" strokecolor="#000000">
                <v:path arrowok="t"/>
              </v:shape>
            </v:group>
            <v:group style="position:absolute;left:8611;top:3529;width:10;height:2" coordorigin="8611,3529" coordsize="10,2">
              <v:shape style="position:absolute;left:8611;top:3529;width:10;height:2" coordorigin="8611,3529" coordsize="10,0" path="m8611,3529l8621,3529e" filled="false" stroked="true" strokeweight=".48pt" strokecolor="#000000">
                <v:path arrowok="t"/>
              </v:shape>
            </v:group>
            <v:group style="position:absolute;left:8630;top:3529;width:10;height:2" coordorigin="8630,3529" coordsize="10,2">
              <v:shape style="position:absolute;left:8630;top:3529;width:10;height:2" coordorigin="8630,3529" coordsize="10,0" path="m8630,3529l8640,3529e" filled="false" stroked="true" strokeweight=".48pt" strokecolor="#000000">
                <v:path arrowok="t"/>
              </v:shape>
            </v:group>
            <v:group style="position:absolute;left:8650;top:3529;width:10;height:2" coordorigin="8650,3529" coordsize="10,2">
              <v:shape style="position:absolute;left:8650;top:3529;width:10;height:2" coordorigin="8650,3529" coordsize="10,0" path="m8650,3529l8659,3529e" filled="false" stroked="true" strokeweight=".48pt" strokecolor="#000000">
                <v:path arrowok="t"/>
              </v:shape>
            </v:group>
            <v:group style="position:absolute;left:8669;top:3529;width:10;height:2" coordorigin="8669,3529" coordsize="10,2">
              <v:shape style="position:absolute;left:8669;top:3529;width:10;height:2" coordorigin="8669,3529" coordsize="10,0" path="m8669,3529l8678,3529e" filled="false" stroked="true" strokeweight=".48pt" strokecolor="#000000">
                <v:path arrowok="t"/>
              </v:shape>
            </v:group>
            <v:group style="position:absolute;left:8688;top:3529;width:10;height:2" coordorigin="8688,3529" coordsize="10,2">
              <v:shape style="position:absolute;left:8688;top:3529;width:10;height:2" coordorigin="8688,3529" coordsize="10,0" path="m8688,3529l8698,3529e" filled="false" stroked="true" strokeweight=".48pt" strokecolor="#000000">
                <v:path arrowok="t"/>
              </v:shape>
            </v:group>
            <v:group style="position:absolute;left:8707;top:3529;width:10;height:2" coordorigin="8707,3529" coordsize="10,2">
              <v:shape style="position:absolute;left:8707;top:3529;width:10;height:2" coordorigin="8707,3529" coordsize="10,0" path="m8707,3529l8717,3529e" filled="false" stroked="true" strokeweight=".48pt" strokecolor="#000000">
                <v:path arrowok="t"/>
              </v:shape>
            </v:group>
            <v:group style="position:absolute;left:8726;top:3529;width:10;height:2" coordorigin="8726,3529" coordsize="10,2">
              <v:shape style="position:absolute;left:8726;top:3529;width:10;height:2" coordorigin="8726,3529" coordsize="10,0" path="m8726,3529l8736,3529e" filled="false" stroked="true" strokeweight=".48pt" strokecolor="#000000">
                <v:path arrowok="t"/>
              </v:shape>
            </v:group>
            <v:group style="position:absolute;left:8746;top:3529;width:10;height:2" coordorigin="8746,3529" coordsize="10,2">
              <v:shape style="position:absolute;left:8746;top:3529;width:10;height:2" coordorigin="8746,3529" coordsize="10,0" path="m8746,3529l8755,3529e" filled="false" stroked="true" strokeweight=".48pt" strokecolor="#000000">
                <v:path arrowok="t"/>
              </v:shape>
            </v:group>
            <v:group style="position:absolute;left:8765;top:3529;width:10;height:2" coordorigin="8765,3529" coordsize="10,2">
              <v:shape style="position:absolute;left:8765;top:3529;width:10;height:2" coordorigin="8765,3529" coordsize="10,0" path="m8765,3529l8774,3529e" filled="false" stroked="true" strokeweight=".48pt" strokecolor="#000000">
                <v:path arrowok="t"/>
              </v:shape>
            </v:group>
            <v:group style="position:absolute;left:8784;top:3529;width:10;height:2" coordorigin="8784,3529" coordsize="10,2">
              <v:shape style="position:absolute;left:8784;top:3529;width:10;height:2" coordorigin="8784,3529" coordsize="10,0" path="m8784,3529l8794,3529e" filled="false" stroked="true" strokeweight=".48pt" strokecolor="#000000">
                <v:path arrowok="t"/>
              </v:shape>
            </v:group>
            <v:group style="position:absolute;left:8803;top:3529;width:10;height:2" coordorigin="8803,3529" coordsize="10,2">
              <v:shape style="position:absolute;left:8803;top:3529;width:10;height:2" coordorigin="8803,3529" coordsize="10,0" path="m8803,3529l8813,3529e" filled="false" stroked="true" strokeweight=".48pt" strokecolor="#000000">
                <v:path arrowok="t"/>
              </v:shape>
            </v:group>
            <v:group style="position:absolute;left:8822;top:3529;width:10;height:2" coordorigin="8822,3529" coordsize="10,2">
              <v:shape style="position:absolute;left:8822;top:3529;width:10;height:2" coordorigin="8822,3529" coordsize="10,0" path="m8822,3529l8832,3529e" filled="false" stroked="true" strokeweight=".48pt" strokecolor="#000000">
                <v:path arrowok="t"/>
              </v:shape>
            </v:group>
            <v:group style="position:absolute;left:8842;top:3529;width:10;height:2" coordorigin="8842,3529" coordsize="10,2">
              <v:shape style="position:absolute;left:8842;top:3529;width:10;height:2" coordorigin="8842,3529" coordsize="10,0" path="m8842,3529l8851,3529e" filled="false" stroked="true" strokeweight=".48pt" strokecolor="#000000">
                <v:path arrowok="t"/>
              </v:shape>
            </v:group>
            <v:group style="position:absolute;left:8861;top:3529;width:10;height:2" coordorigin="8861,3529" coordsize="10,2">
              <v:shape style="position:absolute;left:8861;top:3529;width:10;height:2" coordorigin="8861,3529" coordsize="10,0" path="m8861,3529l8870,3529e" filled="false" stroked="true" strokeweight=".48pt" strokecolor="#000000">
                <v:path arrowok="t"/>
              </v:shape>
            </v:group>
            <v:group style="position:absolute;left:8880;top:3529;width:10;height:2" coordorigin="8880,3529" coordsize="10,2">
              <v:shape style="position:absolute;left:8880;top:3529;width:10;height:2" coordorigin="8880,3529" coordsize="10,0" path="m8880,3529l8890,3529e" filled="false" stroked="true" strokeweight=".48pt" strokecolor="#000000">
                <v:path arrowok="t"/>
              </v:shape>
            </v:group>
            <v:group style="position:absolute;left:8899;top:3529;width:10;height:2" coordorigin="8899,3529" coordsize="10,2">
              <v:shape style="position:absolute;left:8899;top:3529;width:10;height:2" coordorigin="8899,3529" coordsize="10,0" path="m8899,3529l8909,3529e" filled="false" stroked="true" strokeweight=".48pt" strokecolor="#000000">
                <v:path arrowok="t"/>
              </v:shape>
            </v:group>
            <v:group style="position:absolute;left:8918;top:3529;width:10;height:2" coordorigin="8918,3529" coordsize="10,2">
              <v:shape style="position:absolute;left:8918;top:3529;width:10;height:2" coordorigin="8918,3529" coordsize="10,0" path="m8918,3529l8928,3529e" filled="false" stroked="true" strokeweight=".48pt" strokecolor="#000000">
                <v:path arrowok="t"/>
              </v:shape>
            </v:group>
            <v:group style="position:absolute;left:8938;top:3529;width:10;height:2" coordorigin="8938,3529" coordsize="10,2">
              <v:shape style="position:absolute;left:8938;top:3529;width:10;height:2" coordorigin="8938,3529" coordsize="10,0" path="m8938,3529l8947,3529e" filled="false" stroked="true" strokeweight=".48pt" strokecolor="#000000">
                <v:path arrowok="t"/>
              </v:shape>
            </v:group>
            <v:group style="position:absolute;left:8957;top:3529;width:10;height:2" coordorigin="8957,3529" coordsize="10,2">
              <v:shape style="position:absolute;left:8957;top:3529;width:10;height:2" coordorigin="8957,3529" coordsize="10,0" path="m8957,3529l8966,3529e" filled="false" stroked="true" strokeweight=".48pt" strokecolor="#000000">
                <v:path arrowok="t"/>
              </v:shape>
            </v:group>
            <v:group style="position:absolute;left:8976;top:3529;width:10;height:2" coordorigin="8976,3529" coordsize="10,2">
              <v:shape style="position:absolute;left:8976;top:3529;width:10;height:2" coordorigin="8976,3529" coordsize="10,0" path="m8976,3529l8986,3529e" filled="false" stroked="true" strokeweight=".48pt" strokecolor="#000000">
                <v:path arrowok="t"/>
              </v:shape>
            </v:group>
            <v:group style="position:absolute;left:8995;top:3529;width:10;height:2" coordorigin="8995,3529" coordsize="10,2">
              <v:shape style="position:absolute;left:8995;top:3529;width:10;height:2" coordorigin="8995,3529" coordsize="10,0" path="m8995,3529l9005,3529e" filled="false" stroked="true" strokeweight=".48pt" strokecolor="#000000">
                <v:path arrowok="t"/>
              </v:shape>
            </v:group>
            <v:group style="position:absolute;left:9014;top:3529;width:10;height:2" coordorigin="9014,3529" coordsize="10,2">
              <v:shape style="position:absolute;left:9014;top:3529;width:10;height:2" coordorigin="9014,3529" coordsize="10,0" path="m9014,3529l9024,3529e" filled="false" stroked="true" strokeweight=".48pt" strokecolor="#000000">
                <v:path arrowok="t"/>
              </v:shape>
            </v:group>
            <v:group style="position:absolute;left:9034;top:3529;width:10;height:2" coordorigin="9034,3529" coordsize="10,2">
              <v:shape style="position:absolute;left:9034;top:3529;width:10;height:2" coordorigin="9034,3529" coordsize="10,0" path="m9034,3529l9043,3529e" filled="false" stroked="true" strokeweight=".48pt" strokecolor="#000000">
                <v:path arrowok="t"/>
              </v:shape>
            </v:group>
            <v:group style="position:absolute;left:9053;top:3529;width:10;height:2" coordorigin="9053,3529" coordsize="10,2">
              <v:shape style="position:absolute;left:9053;top:3529;width:10;height:2" coordorigin="9053,3529" coordsize="10,0" path="m9053,3529l9062,3529e" filled="false" stroked="true" strokeweight=".48pt" strokecolor="#000000">
                <v:path arrowok="t"/>
              </v:shape>
            </v:group>
            <v:group style="position:absolute;left:9072;top:3529;width:10;height:2" coordorigin="9072,3529" coordsize="10,2">
              <v:shape style="position:absolute;left:9072;top:3529;width:10;height:2" coordorigin="9072,3529" coordsize="10,0" path="m9072,3529l9082,3529e" filled="false" stroked="true" strokeweight=".48pt" strokecolor="#000000">
                <v:path arrowok="t"/>
              </v:shape>
            </v:group>
            <v:group style="position:absolute;left:9091;top:3529;width:10;height:2" coordorigin="9091,3529" coordsize="10,2">
              <v:shape style="position:absolute;left:9091;top:3529;width:10;height:2" coordorigin="9091,3529" coordsize="10,0" path="m9091,3529l9101,3529e" filled="false" stroked="true" strokeweight=".48pt" strokecolor="#000000">
                <v:path arrowok="t"/>
              </v:shape>
            </v:group>
            <v:group style="position:absolute;left:9110;top:3529;width:10;height:2" coordorigin="9110,3529" coordsize="10,2">
              <v:shape style="position:absolute;left:9110;top:3529;width:10;height:2" coordorigin="9110,3529" coordsize="10,0" path="m9110,3529l9120,3529e" filled="false" stroked="true" strokeweight=".48pt" strokecolor="#000000">
                <v:path arrowok="t"/>
              </v:shape>
            </v:group>
            <v:group style="position:absolute;left:9130;top:3529;width:10;height:2" coordorigin="9130,3529" coordsize="10,2">
              <v:shape style="position:absolute;left:9130;top:3529;width:10;height:2" coordorigin="9130,3529" coordsize="10,0" path="m9130,3529l9139,3529e" filled="false" stroked="true" strokeweight=".48pt" strokecolor="#000000">
                <v:path arrowok="t"/>
              </v:shape>
            </v:group>
            <v:group style="position:absolute;left:9149;top:3529;width:10;height:2" coordorigin="9149,3529" coordsize="10,2">
              <v:shape style="position:absolute;left:9149;top:3529;width:10;height:2" coordorigin="9149,3529" coordsize="10,0" path="m9149,3529l9158,3529e" filled="false" stroked="true" strokeweight=".48pt" strokecolor="#000000">
                <v:path arrowok="t"/>
              </v:shape>
            </v:group>
            <v:group style="position:absolute;left:9168;top:3529;width:10;height:2" coordorigin="9168,3529" coordsize="10,2">
              <v:shape style="position:absolute;left:9168;top:3529;width:10;height:2" coordorigin="9168,3529" coordsize="10,0" path="m9168,3529l9178,3529e" filled="false" stroked="true" strokeweight=".48pt" strokecolor="#000000">
                <v:path arrowok="t"/>
              </v:shape>
            </v:group>
            <v:group style="position:absolute;left:9187;top:3529;width:10;height:2" coordorigin="9187,3529" coordsize="10,2">
              <v:shape style="position:absolute;left:9187;top:3529;width:10;height:2" coordorigin="9187,3529" coordsize="10,0" path="m9187,3529l9197,3529e" filled="false" stroked="true" strokeweight=".48pt" strokecolor="#000000">
                <v:path arrowok="t"/>
              </v:shape>
            </v:group>
            <v:group style="position:absolute;left:9206;top:3529;width:10;height:2" coordorigin="9206,3529" coordsize="10,2">
              <v:shape style="position:absolute;left:9206;top:3529;width:10;height:2" coordorigin="9206,3529" coordsize="10,0" path="m9206,3529l9216,3529e" filled="false" stroked="true" strokeweight=".48pt" strokecolor="#000000">
                <v:path arrowok="t"/>
              </v:shape>
            </v:group>
            <v:group style="position:absolute;left:9226;top:3529;width:10;height:2" coordorigin="9226,3529" coordsize="10,2">
              <v:shape style="position:absolute;left:9226;top:3529;width:10;height:2" coordorigin="9226,3529" coordsize="10,0" path="m9226,3529l9235,3529e" filled="false" stroked="true" strokeweight=".48pt" strokecolor="#000000">
                <v:path arrowok="t"/>
              </v:shape>
            </v:group>
            <v:group style="position:absolute;left:9245;top:3529;width:10;height:2" coordorigin="9245,3529" coordsize="10,2">
              <v:shape style="position:absolute;left:9245;top:3529;width:10;height:2" coordorigin="9245,3529" coordsize="10,0" path="m9245,3529l9254,3529e" filled="false" stroked="true" strokeweight=".48pt" strokecolor="#000000">
                <v:path arrowok="t"/>
              </v:shape>
            </v:group>
            <v:group style="position:absolute;left:9264;top:3529;width:10;height:2" coordorigin="9264,3529" coordsize="10,2">
              <v:shape style="position:absolute;left:9264;top:3529;width:10;height:2" coordorigin="9264,3529" coordsize="10,0" path="m9264,3529l9274,3529e" filled="false" stroked="true" strokeweight=".48pt" strokecolor="#000000">
                <v:path arrowok="t"/>
              </v:shape>
            </v:group>
            <v:group style="position:absolute;left:9283;top:3529;width:10;height:2" coordorigin="9283,3529" coordsize="10,2">
              <v:shape style="position:absolute;left:9283;top:3529;width:10;height:2" coordorigin="9283,3529" coordsize="10,0" path="m9283,3529l9293,3529e" filled="false" stroked="true" strokeweight=".48pt" strokecolor="#000000">
                <v:path arrowok="t"/>
              </v:shape>
            </v:group>
            <v:group style="position:absolute;left:9302;top:3529;width:10;height:2" coordorigin="9302,3529" coordsize="10,2">
              <v:shape style="position:absolute;left:9302;top:3529;width:10;height:2" coordorigin="9302,3529" coordsize="10,0" path="m9302,3529l9312,3529e" filled="false" stroked="true" strokeweight=".48pt" strokecolor="#000000">
                <v:path arrowok="t"/>
              </v:shape>
            </v:group>
            <v:group style="position:absolute;left:9322;top:3529;width:10;height:2" coordorigin="9322,3529" coordsize="10,2">
              <v:shape style="position:absolute;left:9322;top:3529;width:10;height:2" coordorigin="9322,3529" coordsize="10,0" path="m9322,3529l9331,3529e" filled="false" stroked="true" strokeweight=".48pt" strokecolor="#000000">
                <v:path arrowok="t"/>
              </v:shape>
            </v:group>
            <v:group style="position:absolute;left:9341;top:3529;width:10;height:2" coordorigin="9341,3529" coordsize="10,2">
              <v:shape style="position:absolute;left:9341;top:3529;width:10;height:2" coordorigin="9341,3529" coordsize="10,0" path="m9341,3529l9350,3529e" filled="false" stroked="true" strokeweight=".48pt" strokecolor="#000000">
                <v:path arrowok="t"/>
              </v:shape>
            </v:group>
            <v:group style="position:absolute;left:9360;top:3529;width:10;height:2" coordorigin="9360,3529" coordsize="10,2">
              <v:shape style="position:absolute;left:9360;top:3529;width:10;height:2" coordorigin="9360,3529" coordsize="10,0" path="m9360,3529l9370,3529e" filled="false" stroked="true" strokeweight=".48pt" strokecolor="#000000">
                <v:path arrowok="t"/>
              </v:shape>
            </v:group>
            <v:group style="position:absolute;left:9379;top:3529;width:10;height:2" coordorigin="9379,3529" coordsize="10,2">
              <v:shape style="position:absolute;left:9379;top:3529;width:10;height:2" coordorigin="9379,3529" coordsize="10,0" path="m9379,3529l9389,3529e" filled="false" stroked="true" strokeweight=".48pt" strokecolor="#000000">
                <v:path arrowok="t"/>
              </v:shape>
            </v:group>
            <v:group style="position:absolute;left:9398;top:3529;width:10;height:2" coordorigin="9398,3529" coordsize="10,2">
              <v:shape style="position:absolute;left:9398;top:3529;width:10;height:2" coordorigin="9398,3529" coordsize="10,0" path="m9398,3529l9408,3529e" filled="false" stroked="true" strokeweight=".48pt" strokecolor="#000000">
                <v:path arrowok="t"/>
              </v:shape>
            </v:group>
            <v:group style="position:absolute;left:9418;top:3529;width:10;height:2" coordorigin="9418,3529" coordsize="10,2">
              <v:shape style="position:absolute;left:9418;top:3529;width:10;height:2" coordorigin="9418,3529" coordsize="10,0" path="m9418,3529l9427,3529e" filled="false" stroked="true" strokeweight=".48pt" strokecolor="#000000">
                <v:path arrowok="t"/>
              </v:shape>
            </v:group>
            <v:group style="position:absolute;left:9437;top:3529;width:10;height:2" coordorigin="9437,3529" coordsize="10,2">
              <v:shape style="position:absolute;left:9437;top:3529;width:10;height:2" coordorigin="9437,3529" coordsize="10,0" path="m9437,3529l9446,3529e" filled="false" stroked="true" strokeweight=".48pt" strokecolor="#000000">
                <v:path arrowok="t"/>
              </v:shape>
            </v:group>
            <v:group style="position:absolute;left:9456;top:3529;width:10;height:2" coordorigin="9456,3529" coordsize="10,2">
              <v:shape style="position:absolute;left:9456;top:3529;width:10;height:2" coordorigin="9456,3529" coordsize="10,0" path="m9456,3529l9466,3529e" filled="false" stroked="true" strokeweight=".48pt" strokecolor="#000000">
                <v:path arrowok="t"/>
              </v:shape>
            </v:group>
            <v:group style="position:absolute;left:9475;top:3529;width:10;height:2" coordorigin="9475,3529" coordsize="10,2">
              <v:shape style="position:absolute;left:9475;top:3529;width:10;height:2" coordorigin="9475,3529" coordsize="10,0" path="m9475,3529l9485,3529e" filled="false" stroked="true" strokeweight=".48pt" strokecolor="#000000">
                <v:path arrowok="t"/>
              </v:shape>
            </v:group>
            <v:group style="position:absolute;left:9494;top:3529;width:10;height:2" coordorigin="9494,3529" coordsize="10,2">
              <v:shape style="position:absolute;left:9494;top:3529;width:10;height:2" coordorigin="9494,3529" coordsize="10,0" path="m9494,3529l9504,3529e" filled="false" stroked="true" strokeweight=".48pt" strokecolor="#000000">
                <v:path arrowok="t"/>
              </v:shape>
            </v:group>
            <v:group style="position:absolute;left:9514;top:3529;width:10;height:2" coordorigin="9514,3529" coordsize="10,2">
              <v:shape style="position:absolute;left:9514;top:3529;width:10;height:2" coordorigin="9514,3529" coordsize="10,0" path="m9514,3529l9523,3529e" filled="false" stroked="true" strokeweight=".48pt" strokecolor="#000000">
                <v:path arrowok="t"/>
              </v:shape>
            </v:group>
            <v:group style="position:absolute;left:9533;top:3529;width:10;height:2" coordorigin="9533,3529" coordsize="10,2">
              <v:shape style="position:absolute;left:9533;top:3529;width:10;height:2" coordorigin="9533,3529" coordsize="10,0" path="m9533,3529l9542,3529e" filled="false" stroked="true" strokeweight=".48pt" strokecolor="#000000">
                <v:path arrowok="t"/>
              </v:shape>
            </v:group>
            <v:group style="position:absolute;left:9552;top:3529;width:10;height:2" coordorigin="9552,3529" coordsize="10,2">
              <v:shape style="position:absolute;left:9552;top:3529;width:10;height:2" coordorigin="9552,3529" coordsize="10,0" path="m9552,3529l9562,3529e" filled="false" stroked="true" strokeweight=".48pt" strokecolor="#000000">
                <v:path arrowok="t"/>
              </v:shape>
            </v:group>
            <v:group style="position:absolute;left:9571;top:3529;width:10;height:2" coordorigin="9571,3529" coordsize="10,2">
              <v:shape style="position:absolute;left:9571;top:3529;width:10;height:2" coordorigin="9571,3529" coordsize="10,0" path="m9571,3529l9581,3529e" filled="false" stroked="true" strokeweight=".48pt" strokecolor="#000000">
                <v:path arrowok="t"/>
              </v:shape>
            </v:group>
            <v:group style="position:absolute;left:9590;top:3529;width:10;height:2" coordorigin="9590,3529" coordsize="10,2">
              <v:shape style="position:absolute;left:9590;top:3529;width:10;height:2" coordorigin="9590,3529" coordsize="10,0" path="m9590,3529l9600,3529e" filled="false" stroked="true" strokeweight=".48pt" strokecolor="#000000">
                <v:path arrowok="t"/>
              </v:shape>
            </v:group>
            <v:group style="position:absolute;left:9610;top:3529;width:10;height:2" coordorigin="9610,3529" coordsize="10,2">
              <v:shape style="position:absolute;left:9610;top:3529;width:10;height:2" coordorigin="9610,3529" coordsize="10,0" path="m9610,3529l9619,3529e" filled="false" stroked="true" strokeweight=".48pt" strokecolor="#000000">
                <v:path arrowok="t"/>
              </v:shape>
            </v:group>
            <v:group style="position:absolute;left:9629;top:3529;width:10;height:2" coordorigin="9629,3529" coordsize="10,2">
              <v:shape style="position:absolute;left:9629;top:3529;width:10;height:2" coordorigin="9629,3529" coordsize="10,0" path="m9629,3529l9638,3529e" filled="false" stroked="true" strokeweight=".48pt" strokecolor="#000000">
                <v:path arrowok="t"/>
              </v:shape>
            </v:group>
            <v:group style="position:absolute;left:9648;top:3529;width:10;height:2" coordorigin="9648,3529" coordsize="10,2">
              <v:shape style="position:absolute;left:9648;top:3529;width:10;height:2" coordorigin="9648,3529" coordsize="10,0" path="m9648,3529l9658,3529e" filled="false" stroked="true" strokeweight=".48pt" strokecolor="#000000">
                <v:path arrowok="t"/>
              </v:shape>
            </v:group>
            <v:group style="position:absolute;left:9667;top:3529;width:10;height:2" coordorigin="9667,3529" coordsize="10,2">
              <v:shape style="position:absolute;left:9667;top:3529;width:10;height:2" coordorigin="9667,3529" coordsize="10,0" path="m9667,3529l9677,3529e" filled="false" stroked="true" strokeweight=".48pt" strokecolor="#000000">
                <v:path arrowok="t"/>
              </v:shape>
            </v:group>
            <v:group style="position:absolute;left:9686;top:3529;width:10;height:2" coordorigin="9686,3529" coordsize="10,2">
              <v:shape style="position:absolute;left:9686;top:3529;width:10;height:2" coordorigin="9686,3529" coordsize="10,0" path="m9686,3529l9696,3529e" filled="false" stroked="true" strokeweight=".48pt" strokecolor="#000000">
                <v:path arrowok="t"/>
              </v:shape>
            </v:group>
            <v:group style="position:absolute;left:9706;top:3529;width:10;height:2" coordorigin="9706,3529" coordsize="10,2">
              <v:shape style="position:absolute;left:9706;top:3529;width:10;height:2" coordorigin="9706,3529" coordsize="10,0" path="m9706,3529l9715,3529e" filled="false" stroked="true" strokeweight=".48pt" strokecolor="#000000">
                <v:path arrowok="t"/>
              </v:shape>
            </v:group>
            <v:group style="position:absolute;left:9725;top:3529;width:10;height:2" coordorigin="9725,3529" coordsize="10,2">
              <v:shape style="position:absolute;left:9725;top:3529;width:10;height:2" coordorigin="9725,3529" coordsize="10,0" path="m9725,3529l9734,3529e" filled="false" stroked="true" strokeweight=".48pt" strokecolor="#000000">
                <v:path arrowok="t"/>
              </v:shape>
            </v:group>
            <v:group style="position:absolute;left:9744;top:3529;width:10;height:2" coordorigin="9744,3529" coordsize="10,2">
              <v:shape style="position:absolute;left:9744;top:3529;width:10;height:2" coordorigin="9744,3529" coordsize="10,0" path="m9744,3529l9754,3529e" filled="false" stroked="true" strokeweight=".48pt" strokecolor="#000000">
                <v:path arrowok="t"/>
              </v:shape>
            </v:group>
            <v:group style="position:absolute;left:9763;top:3529;width:10;height:2" coordorigin="9763,3529" coordsize="10,2">
              <v:shape style="position:absolute;left:9763;top:3529;width:10;height:2" coordorigin="9763,3529" coordsize="10,0" path="m9763,3529l9773,3529e" filled="false" stroked="true" strokeweight=".48pt" strokecolor="#000000">
                <v:path arrowok="t"/>
              </v:shape>
            </v:group>
            <v:group style="position:absolute;left:9782;top:3529;width:10;height:2" coordorigin="9782,3529" coordsize="10,2">
              <v:shape style="position:absolute;left:9782;top:3529;width:10;height:2" coordorigin="9782,3529" coordsize="10,0" path="m9782,3529l9792,3529e" filled="false" stroked="true" strokeweight=".48pt" strokecolor="#000000">
                <v:path arrowok="t"/>
              </v:shape>
            </v:group>
            <v:group style="position:absolute;left:9802;top:3529;width:10;height:2" coordorigin="9802,3529" coordsize="10,2">
              <v:shape style="position:absolute;left:9802;top:3529;width:10;height:2" coordorigin="9802,3529" coordsize="10,0" path="m9802,3529l9811,3529e" filled="false" stroked="true" strokeweight=".48pt" strokecolor="#000000">
                <v:path arrowok="t"/>
              </v:shape>
            </v:group>
            <v:group style="position:absolute;left:9821;top:3529;width:10;height:2" coordorigin="9821,3529" coordsize="10,2">
              <v:shape style="position:absolute;left:9821;top:3529;width:10;height:2" coordorigin="9821,3529" coordsize="10,0" path="m9821,3529l9830,3529e" filled="false" stroked="true" strokeweight=".48pt" strokecolor="#000000">
                <v:path arrowok="t"/>
              </v:shape>
            </v:group>
            <v:group style="position:absolute;left:9840;top:3529;width:10;height:2" coordorigin="9840,3529" coordsize="10,2">
              <v:shape style="position:absolute;left:9840;top:3529;width:10;height:2" coordorigin="9840,3529" coordsize="10,0" path="m9840,3529l9850,3529e" filled="false" stroked="true" strokeweight=".48pt" strokecolor="#000000">
                <v:path arrowok="t"/>
              </v:shape>
            </v:group>
            <v:group style="position:absolute;left:9859;top:3529;width:10;height:2" coordorigin="9859,3529" coordsize="10,2">
              <v:shape style="position:absolute;left:9859;top:3529;width:10;height:2" coordorigin="9859,3529" coordsize="10,0" path="m9859,3529l9869,3529e" filled="false" stroked="true" strokeweight=".48pt" strokecolor="#000000">
                <v:path arrowok="t"/>
              </v:shape>
            </v:group>
            <v:group style="position:absolute;left:9878;top:3529;width:10;height:2" coordorigin="9878,3529" coordsize="10,2">
              <v:shape style="position:absolute;left:9878;top:3529;width:10;height:2" coordorigin="9878,3529" coordsize="10,0" path="m9878,3529l9888,3529e" filled="false" stroked="true" strokeweight=".48pt" strokecolor="#000000">
                <v:path arrowok="t"/>
              </v:shape>
            </v:group>
            <v:group style="position:absolute;left:9898;top:3529;width:10;height:2" coordorigin="9898,3529" coordsize="10,2">
              <v:shape style="position:absolute;left:9898;top:3529;width:10;height:2" coordorigin="9898,3529" coordsize="10,0" path="m9898,3529l9907,3529e" filled="false" stroked="true" strokeweight=".48pt" strokecolor="#000000">
                <v:path arrowok="t"/>
              </v:shape>
            </v:group>
            <v:group style="position:absolute;left:9917;top:3529;width:10;height:2" coordorigin="9917,3529" coordsize="10,2">
              <v:shape style="position:absolute;left:9917;top:3529;width:10;height:2" coordorigin="9917,3529" coordsize="10,0" path="m9917,3529l9926,3529e" filled="false" stroked="true" strokeweight=".48pt" strokecolor="#000000">
                <v:path arrowok="t"/>
              </v:shape>
            </v:group>
            <v:group style="position:absolute;left:9936;top:3529;width:10;height:2" coordorigin="9936,3529" coordsize="10,2">
              <v:shape style="position:absolute;left:9936;top:3529;width:10;height:2" coordorigin="9936,3529" coordsize="10,0" path="m9936,3529l9946,3529e" filled="false" stroked="true" strokeweight=".48pt" strokecolor="#000000">
                <v:path arrowok="t"/>
              </v:shape>
            </v:group>
            <v:group style="position:absolute;left:9955;top:3529;width:10;height:2" coordorigin="9955,3529" coordsize="10,2">
              <v:shape style="position:absolute;left:9955;top:3529;width:10;height:2" coordorigin="9955,3529" coordsize="10,0" path="m9955,3529l9965,3529e" filled="false" stroked="true" strokeweight=".48pt" strokecolor="#000000">
                <v:path arrowok="t"/>
              </v:shape>
            </v:group>
            <v:group style="position:absolute;left:9974;top:3529;width:10;height:2" coordorigin="9974,3529" coordsize="10,2">
              <v:shape style="position:absolute;left:9974;top:3529;width:10;height:2" coordorigin="9974,3529" coordsize="10,0" path="m9974,3529l9984,3529e" filled="false" stroked="true" strokeweight=".48pt" strokecolor="#000000">
                <v:path arrowok="t"/>
              </v:shape>
            </v:group>
            <v:group style="position:absolute;left:9994;top:3529;width:10;height:2" coordorigin="9994,3529" coordsize="10,2">
              <v:shape style="position:absolute;left:9994;top:3529;width:10;height:2" coordorigin="9994,3529" coordsize="10,0" path="m9994,3529l10003,3529e" filled="false" stroked="true" strokeweight=".48pt" strokecolor="#000000">
                <v:path arrowok="t"/>
              </v:shape>
            </v:group>
            <v:group style="position:absolute;left:10013;top:3529;width:10;height:2" coordorigin="10013,3529" coordsize="10,2">
              <v:shape style="position:absolute;left:10013;top:3529;width:10;height:2" coordorigin="10013,3529" coordsize="10,0" path="m10013,3529l10022,3529e" filled="false" stroked="true" strokeweight=".48pt" strokecolor="#000000">
                <v:path arrowok="t"/>
              </v:shape>
            </v:group>
            <v:group style="position:absolute;left:10032;top:3529;width:10;height:2" coordorigin="10032,3529" coordsize="10,2">
              <v:shape style="position:absolute;left:10032;top:3529;width:10;height:2" coordorigin="10032,3529" coordsize="10,0" path="m10032,3529l10042,3529e" filled="false" stroked="true" strokeweight=".48pt" strokecolor="#000000">
                <v:path arrowok="t"/>
              </v:shape>
            </v:group>
            <v:group style="position:absolute;left:10051;top:3529;width:10;height:2" coordorigin="10051,3529" coordsize="10,2">
              <v:shape style="position:absolute;left:10051;top:3529;width:10;height:2" coordorigin="10051,3529" coordsize="10,0" path="m10051,3529l10061,3529e" filled="false" stroked="true" strokeweight=".48pt" strokecolor="#000000">
                <v:path arrowok="t"/>
              </v:shape>
            </v:group>
            <v:group style="position:absolute;left:10070;top:3529;width:10;height:2" coordorigin="10070,3529" coordsize="10,2">
              <v:shape style="position:absolute;left:10070;top:3529;width:10;height:2" coordorigin="10070,3529" coordsize="10,0" path="m10070,3529l10080,3529e" filled="false" stroked="true" strokeweight=".48pt" strokecolor="#000000">
                <v:path arrowok="t"/>
              </v:shape>
            </v:group>
            <v:group style="position:absolute;left:10090;top:3529;width:10;height:2" coordorigin="10090,3529" coordsize="10,2">
              <v:shape style="position:absolute;left:10090;top:3529;width:10;height:2" coordorigin="10090,3529" coordsize="10,0" path="m10090,3529l10099,3529e" filled="false" stroked="true" strokeweight=".48pt" strokecolor="#000000">
                <v:path arrowok="t"/>
              </v:shape>
            </v:group>
            <v:group style="position:absolute;left:10109;top:3529;width:10;height:2" coordorigin="10109,3529" coordsize="10,2">
              <v:shape style="position:absolute;left:10109;top:3529;width:10;height:2" coordorigin="10109,3529" coordsize="10,0" path="m10109,3529l10118,3529e" filled="false" stroked="true" strokeweight=".48pt" strokecolor="#000000">
                <v:path arrowok="t"/>
              </v:shape>
            </v:group>
            <v:group style="position:absolute;left:10128;top:3529;width:10;height:2" coordorigin="10128,3529" coordsize="10,2">
              <v:shape style="position:absolute;left:10128;top:3529;width:10;height:2" coordorigin="10128,3529" coordsize="10,0" path="m10128,3529l10138,3529e" filled="false" stroked="true" strokeweight=".48pt" strokecolor="#000000">
                <v:path arrowok="t"/>
              </v:shape>
            </v:group>
            <v:group style="position:absolute;left:10147;top:3529;width:10;height:2" coordorigin="10147,3529" coordsize="10,2">
              <v:shape style="position:absolute;left:10147;top:3529;width:10;height:2" coordorigin="10147,3529" coordsize="10,0" path="m10147,3529l10157,3529e" filled="false" stroked="true" strokeweight=".48pt" strokecolor="#000000">
                <v:path arrowok="t"/>
              </v:shape>
            </v:group>
            <v:group style="position:absolute;left:10166;top:3529;width:10;height:2" coordorigin="10166,3529" coordsize="10,2">
              <v:shape style="position:absolute;left:10166;top:3529;width:10;height:2" coordorigin="10166,3529" coordsize="10,0" path="m10166,3529l10176,3529e" filled="false" stroked="true" strokeweight=".48pt" strokecolor="#000000">
                <v:path arrowok="t"/>
              </v:shape>
            </v:group>
            <v:group style="position:absolute;left:10186;top:3529;width:10;height:2" coordorigin="10186,3529" coordsize="10,2">
              <v:shape style="position:absolute;left:10186;top:3529;width:10;height:2" coordorigin="10186,3529" coordsize="10,0" path="m10186,3529l10195,3529e" filled="false" stroked="true" strokeweight=".48pt" strokecolor="#000000">
                <v:path arrowok="t"/>
              </v:shape>
            </v:group>
            <v:group style="position:absolute;left:10205;top:3529;width:10;height:2" coordorigin="10205,3529" coordsize="10,2">
              <v:shape style="position:absolute;left:10205;top:3529;width:10;height:2" coordorigin="10205,3529" coordsize="10,0" path="m10205,3529l10214,3529e" filled="false" stroked="true" strokeweight=".48pt" strokecolor="#000000">
                <v:path arrowok="t"/>
              </v:shape>
            </v:group>
            <v:group style="position:absolute;left:10224;top:3529;width:10;height:2" coordorigin="10224,3529" coordsize="10,2">
              <v:shape style="position:absolute;left:10224;top:3529;width:10;height:2" coordorigin="10224,3529" coordsize="10,0" path="m10224,3529l10234,3529e" filled="false" stroked="true" strokeweight=".48pt" strokecolor="#000000">
                <v:path arrowok="t"/>
              </v:shape>
            </v:group>
            <v:group style="position:absolute;left:10243;top:3529;width:10;height:2" coordorigin="10243,3529" coordsize="10,2">
              <v:shape style="position:absolute;left:10243;top:3529;width:10;height:2" coordorigin="10243,3529" coordsize="10,0" path="m10243,3529l10253,3529e" filled="false" stroked="true" strokeweight=".48pt" strokecolor="#000000">
                <v:path arrowok="t"/>
              </v:shape>
            </v:group>
            <v:group style="position:absolute;left:10262;top:3529;width:10;height:2" coordorigin="10262,3529" coordsize="10,2">
              <v:shape style="position:absolute;left:10262;top:3529;width:10;height:2" coordorigin="10262,3529" coordsize="10,0" path="m10262,3529l10272,3529e" filled="false" stroked="true" strokeweight=".48pt" strokecolor="#000000">
                <v:path arrowok="t"/>
              </v:shape>
            </v:group>
            <v:group style="position:absolute;left:10282;top:3529;width:10;height:2" coordorigin="10282,3529" coordsize="10,2">
              <v:shape style="position:absolute;left:10282;top:3529;width:10;height:2" coordorigin="10282,3529" coordsize="10,0" path="m10282,3529l10291,3529e" filled="false" stroked="true" strokeweight=".48pt" strokecolor="#000000">
                <v:path arrowok="t"/>
              </v:shape>
            </v:group>
            <v:group style="position:absolute;left:10301;top:3529;width:10;height:2" coordorigin="10301,3529" coordsize="10,2">
              <v:shape style="position:absolute;left:10301;top:3529;width:10;height:2" coordorigin="10301,3529" coordsize="10,0" path="m10301,3529l10310,3529e" filled="false" stroked="true" strokeweight=".48pt" strokecolor="#000000">
                <v:path arrowok="t"/>
              </v:shape>
            </v:group>
            <v:group style="position:absolute;left:10320;top:3529;width:10;height:2" coordorigin="10320,3529" coordsize="10,2">
              <v:shape style="position:absolute;left:10320;top:3529;width:10;height:2" coordorigin="10320,3529" coordsize="10,0" path="m10320,3529l10330,3529e" filled="false" stroked="true" strokeweight=".48pt" strokecolor="#000000">
                <v:path arrowok="t"/>
              </v:shape>
            </v:group>
            <v:group style="position:absolute;left:10339;top:3529;width:10;height:2" coordorigin="10339,3529" coordsize="10,2">
              <v:shape style="position:absolute;left:10339;top:3529;width:10;height:2" coordorigin="10339,3529" coordsize="10,0" path="m10339,3529l10349,3529e" filled="false" stroked="true" strokeweight=".48pt" strokecolor="#000000">
                <v:path arrowok="t"/>
              </v:shape>
            </v:group>
            <v:group style="position:absolute;left:10358;top:3529;width:10;height:2" coordorigin="10358,3529" coordsize="10,2">
              <v:shape style="position:absolute;left:10358;top:3529;width:10;height:2" coordorigin="10358,3529" coordsize="10,0" path="m10358,3529l10368,3529e" filled="false" stroked="true" strokeweight=".48pt" strokecolor="#000000">
                <v:path arrowok="t"/>
              </v:shape>
            </v:group>
            <v:group style="position:absolute;left:10378;top:3529;width:10;height:2" coordorigin="10378,3529" coordsize="10,2">
              <v:shape style="position:absolute;left:10378;top:3529;width:10;height:2" coordorigin="10378,3529" coordsize="10,0" path="m10378,3529l10387,3529e" filled="false" stroked="true" strokeweight=".48pt" strokecolor="#000000">
                <v:path arrowok="t"/>
              </v:shape>
            </v:group>
            <v:group style="position:absolute;left:10397;top:3529;width:10;height:2" coordorigin="10397,3529" coordsize="10,2">
              <v:shape style="position:absolute;left:10397;top:3529;width:10;height:2" coordorigin="10397,3529" coordsize="10,0" path="m10397,3529l10406,3529e" filled="false" stroked="true" strokeweight=".48pt" strokecolor="#000000">
                <v:path arrowok="t"/>
              </v:shape>
            </v:group>
            <v:group style="position:absolute;left:10416;top:3529;width:10;height:2" coordorigin="10416,3529" coordsize="10,2">
              <v:shape style="position:absolute;left:10416;top:3529;width:10;height:2" coordorigin="10416,3529" coordsize="10,0" path="m10416,3529l10426,3529e" filled="false" stroked="true" strokeweight=".48pt" strokecolor="#000000">
                <v:path arrowok="t"/>
              </v:shape>
            </v:group>
            <v:group style="position:absolute;left:10435;top:3529;width:10;height:2" coordorigin="10435,3529" coordsize="10,2">
              <v:shape style="position:absolute;left:10435;top:3529;width:10;height:2" coordorigin="10435,3529" coordsize="10,0" path="m10435,3529l10445,3529e" filled="false" stroked="true" strokeweight=".48pt" strokecolor="#000000">
                <v:path arrowok="t"/>
              </v:shape>
            </v:group>
            <v:group style="position:absolute;left:10454;top:3529;width:10;height:2" coordorigin="10454,3529" coordsize="10,2">
              <v:shape style="position:absolute;left:10454;top:3529;width:10;height:2" coordorigin="10454,3529" coordsize="10,0" path="m10454,3529l10464,3529e" filled="false" stroked="true" strokeweight=".48pt" strokecolor="#000000">
                <v:path arrowok="t"/>
              </v:shape>
            </v:group>
            <v:group style="position:absolute;left:10474;top:3529;width:5;height:2" coordorigin="10474,3529" coordsize="5,2">
              <v:shape style="position:absolute;left:10474;top:3529;width:5;height:2" coordorigin="10474,3529" coordsize="5,0" path="m10474,3529l10478,3529e" filled="false" stroked="true" strokeweight=".48pt" strokecolor="#000000">
                <v:path arrowok="t"/>
              </v:shape>
            </v:group>
            <v:group style="position:absolute;left:2408;top:3529;width:12;height:2" coordorigin="2408,3529" coordsize="12,2">
              <v:shape style="position:absolute;left:2408;top:3529;width:12;height:2" coordorigin="2408,3529" coordsize="12,0" path="m2408,3529l2420,3529e" filled="false" stroked="true" strokeweight=".6pt" strokecolor="#000000">
                <v:path arrowok="t"/>
              </v:shape>
            </v:group>
            <v:group style="position:absolute;left:2428;top:3529;width:12;height:2" coordorigin="2428,3529" coordsize="12,2">
              <v:shape style="position:absolute;left:2428;top:3529;width:12;height:2" coordorigin="2428,3529" coordsize="12,0" path="m2428,3529l2440,3529e" filled="false" stroked="true" strokeweight=".6pt" strokecolor="#000000">
                <v:path arrowok="t"/>
              </v:shape>
            </v:group>
            <v:group style="position:absolute;left:2447;top:3529;width:12;height:2" coordorigin="2447,3529" coordsize="12,2">
              <v:shape style="position:absolute;left:2447;top:3529;width:12;height:2" coordorigin="2447,3529" coordsize="12,0" path="m2447,3529l2459,3529e" filled="false" stroked="true" strokeweight=".6pt" strokecolor="#000000">
                <v:path arrowok="t"/>
              </v:shape>
            </v:group>
            <v:group style="position:absolute;left:2466;top:3529;width:12;height:2" coordorigin="2466,3529" coordsize="12,2">
              <v:shape style="position:absolute;left:2466;top:3529;width:12;height:2" coordorigin="2466,3529" coordsize="12,0" path="m2466,3529l2478,3529e" filled="false" stroked="true" strokeweight=".6pt" strokecolor="#000000">
                <v:path arrowok="t"/>
              </v:shape>
            </v:group>
            <v:group style="position:absolute;left:2485;top:3529;width:12;height:2" coordorigin="2485,3529" coordsize="12,2">
              <v:shape style="position:absolute;left:2485;top:3529;width:12;height:2" coordorigin="2485,3529" coordsize="12,0" path="m2485,3529l2497,3529e" filled="false" stroked="true" strokeweight=".6pt" strokecolor="#000000">
                <v:path arrowok="t"/>
              </v:shape>
            </v:group>
            <v:group style="position:absolute;left:2504;top:3529;width:12;height:2" coordorigin="2504,3529" coordsize="12,2">
              <v:shape style="position:absolute;left:2504;top:3529;width:12;height:2" coordorigin="2504,3529" coordsize="12,0" path="m2504,3529l2516,3529e" filled="false" stroked="true" strokeweight=".6pt" strokecolor="#000000">
                <v:path arrowok="t"/>
              </v:shape>
            </v:group>
            <v:group style="position:absolute;left:2524;top:3529;width:12;height:2" coordorigin="2524,3529" coordsize="12,2">
              <v:shape style="position:absolute;left:2524;top:3529;width:12;height:2" coordorigin="2524,3529" coordsize="12,0" path="m2524,3529l2536,3529e" filled="false" stroked="true" strokeweight=".6pt" strokecolor="#000000">
                <v:path arrowok="t"/>
              </v:shape>
            </v:group>
            <v:group style="position:absolute;left:2543;top:3529;width:12;height:2" coordorigin="2543,3529" coordsize="12,2">
              <v:shape style="position:absolute;left:2543;top:3529;width:12;height:2" coordorigin="2543,3529" coordsize="12,0" path="m2543,3529l2555,3529e" filled="false" stroked="true" strokeweight=".6pt" strokecolor="#000000">
                <v:path arrowok="t"/>
              </v:shape>
            </v:group>
            <v:group style="position:absolute;left:2562;top:3529;width:12;height:2" coordorigin="2562,3529" coordsize="12,2">
              <v:shape style="position:absolute;left:2562;top:3529;width:12;height:2" coordorigin="2562,3529" coordsize="12,0" path="m2562,3529l2574,3529e" filled="false" stroked="true" strokeweight=".6pt" strokecolor="#000000">
                <v:path arrowok="t"/>
              </v:shape>
            </v:group>
            <v:group style="position:absolute;left:2581;top:3529;width:12;height:2" coordorigin="2581,3529" coordsize="12,2">
              <v:shape style="position:absolute;left:2581;top:3529;width:12;height:2" coordorigin="2581,3529" coordsize="12,0" path="m2581,3529l2593,3529e" filled="false" stroked="true" strokeweight=".6pt" strokecolor="#000000">
                <v:path arrowok="t"/>
              </v:shape>
            </v:group>
            <v:group style="position:absolute;left:2600;top:3529;width:12;height:2" coordorigin="2600,3529" coordsize="12,2">
              <v:shape style="position:absolute;left:2600;top:3529;width:12;height:2" coordorigin="2600,3529" coordsize="12,0" path="m2600,3529l2612,3529e" filled="false" stroked="true" strokeweight=".6pt" strokecolor="#000000">
                <v:path arrowok="t"/>
              </v:shape>
            </v:group>
            <v:group style="position:absolute;left:2620;top:3529;width:12;height:2" coordorigin="2620,3529" coordsize="12,2">
              <v:shape style="position:absolute;left:2620;top:3529;width:12;height:2" coordorigin="2620,3529" coordsize="12,0" path="m2620,3529l2632,3529e" filled="false" stroked="true" strokeweight=".6pt" strokecolor="#000000">
                <v:path arrowok="t"/>
              </v:shape>
            </v:group>
            <v:group style="position:absolute;left:2639;top:3529;width:12;height:2" coordorigin="2639,3529" coordsize="12,2">
              <v:shape style="position:absolute;left:2639;top:3529;width:12;height:2" coordorigin="2639,3529" coordsize="12,0" path="m2639,3529l2651,3529e" filled="false" stroked="true" strokeweight=".6pt" strokecolor="#000000">
                <v:path arrowok="t"/>
              </v:shape>
            </v:group>
            <v:group style="position:absolute;left:2658;top:3529;width:12;height:2" coordorigin="2658,3529" coordsize="12,2">
              <v:shape style="position:absolute;left:2658;top:3529;width:12;height:2" coordorigin="2658,3529" coordsize="12,0" path="m2658,3529l2670,3529e" filled="false" stroked="true" strokeweight=".6pt" strokecolor="#000000">
                <v:path arrowok="t"/>
              </v:shape>
            </v:group>
            <v:group style="position:absolute;left:2677;top:3529;width:12;height:2" coordorigin="2677,3529" coordsize="12,2">
              <v:shape style="position:absolute;left:2677;top:3529;width:12;height:2" coordorigin="2677,3529" coordsize="12,0" path="m2677,3529l2689,3529e" filled="false" stroked="true" strokeweight=".6pt" strokecolor="#000000">
                <v:path arrowok="t"/>
              </v:shape>
            </v:group>
            <v:group style="position:absolute;left:2696;top:3529;width:12;height:2" coordorigin="2696,3529" coordsize="12,2">
              <v:shape style="position:absolute;left:2696;top:3529;width:12;height:2" coordorigin="2696,3529" coordsize="12,0" path="m2696,3529l2708,3529e" filled="false" stroked="true" strokeweight=".6pt" strokecolor="#000000">
                <v:path arrowok="t"/>
              </v:shape>
            </v:group>
            <v:group style="position:absolute;left:2716;top:3529;width:12;height:2" coordorigin="2716,3529" coordsize="12,2">
              <v:shape style="position:absolute;left:2716;top:3529;width:12;height:2" coordorigin="2716,3529" coordsize="12,0" path="m2716,3529l2728,3529e" filled="false" stroked="true" strokeweight=".6pt" strokecolor="#000000">
                <v:path arrowok="t"/>
              </v:shape>
            </v:group>
            <v:group style="position:absolute;left:2735;top:3529;width:12;height:2" coordorigin="2735,3529" coordsize="12,2">
              <v:shape style="position:absolute;left:2735;top:3529;width:12;height:2" coordorigin="2735,3529" coordsize="12,0" path="m2735,3529l2747,3529e" filled="false" stroked="true" strokeweight=".6pt" strokecolor="#000000">
                <v:path arrowok="t"/>
              </v:shape>
            </v:group>
            <v:group style="position:absolute;left:2754;top:3529;width:12;height:2" coordorigin="2754,3529" coordsize="12,2">
              <v:shape style="position:absolute;left:2754;top:3529;width:12;height:2" coordorigin="2754,3529" coordsize="12,0" path="m2754,3529l2766,3529e" filled="false" stroked="true" strokeweight=".6pt" strokecolor="#000000">
                <v:path arrowok="t"/>
              </v:shape>
            </v:group>
            <v:group style="position:absolute;left:2773;top:3529;width:12;height:2" coordorigin="2773,3529" coordsize="12,2">
              <v:shape style="position:absolute;left:2773;top:3529;width:12;height:2" coordorigin="2773,3529" coordsize="12,0" path="m2773,3529l2785,3529e" filled="false" stroked="true" strokeweight=".6pt" strokecolor="#000000">
                <v:path arrowok="t"/>
              </v:shape>
            </v:group>
            <v:group style="position:absolute;left:2792;top:3529;width:12;height:2" coordorigin="2792,3529" coordsize="12,2">
              <v:shape style="position:absolute;left:2792;top:3529;width:12;height:2" coordorigin="2792,3529" coordsize="12,0" path="m2792,3529l2804,3529e" filled="false" stroked="true" strokeweight=".6pt" strokecolor="#000000">
                <v:path arrowok="t"/>
              </v:shape>
            </v:group>
            <v:group style="position:absolute;left:2812;top:3529;width:12;height:2" coordorigin="2812,3529" coordsize="12,2">
              <v:shape style="position:absolute;left:2812;top:3529;width:12;height:2" coordorigin="2812,3529" coordsize="12,0" path="m2812,3529l2824,3529e" filled="false" stroked="true" strokeweight=".6pt" strokecolor="#000000">
                <v:path arrowok="t"/>
              </v:shape>
            </v:group>
            <v:group style="position:absolute;left:2831;top:3529;width:12;height:2" coordorigin="2831,3529" coordsize="12,2">
              <v:shape style="position:absolute;left:2831;top:3529;width:12;height:2" coordorigin="2831,3529" coordsize="12,0" path="m2831,3529l2843,3529e" filled="false" stroked="true" strokeweight=".6pt" strokecolor="#000000">
                <v:path arrowok="t"/>
              </v:shape>
            </v:group>
            <v:group style="position:absolute;left:2850;top:3529;width:12;height:2" coordorigin="2850,3529" coordsize="12,2">
              <v:shape style="position:absolute;left:2850;top:3529;width:12;height:2" coordorigin="2850,3529" coordsize="12,0" path="m2850,3529l2862,3529e" filled="false" stroked="true" strokeweight=".6pt" strokecolor="#000000">
                <v:path arrowok="t"/>
              </v:shape>
            </v:group>
            <v:group style="position:absolute;left:2869;top:3529;width:12;height:2" coordorigin="2869,3529" coordsize="12,2">
              <v:shape style="position:absolute;left:2869;top:3529;width:12;height:2" coordorigin="2869,3529" coordsize="12,0" path="m2869,3529l2881,3529e" filled="false" stroked="true" strokeweight=".6pt" strokecolor="#000000">
                <v:path arrowok="t"/>
              </v:shape>
            </v:group>
            <v:group style="position:absolute;left:2888;top:3529;width:12;height:2" coordorigin="2888,3529" coordsize="12,2">
              <v:shape style="position:absolute;left:2888;top:3529;width:12;height:2" coordorigin="2888,3529" coordsize="12,0" path="m2888,3529l2900,3529e" filled="false" stroked="true" strokeweight=".6pt" strokecolor="#000000">
                <v:path arrowok="t"/>
              </v:shape>
            </v:group>
            <v:group style="position:absolute;left:2908;top:3529;width:12;height:2" coordorigin="2908,3529" coordsize="12,2">
              <v:shape style="position:absolute;left:2908;top:3529;width:12;height:2" coordorigin="2908,3529" coordsize="12,0" path="m2908,3529l2920,3529e" filled="false" stroked="true" strokeweight=".6pt" strokecolor="#000000">
                <v:path arrowok="t"/>
              </v:shape>
            </v:group>
            <v:group style="position:absolute;left:2927;top:3529;width:12;height:2" coordorigin="2927,3529" coordsize="12,2">
              <v:shape style="position:absolute;left:2927;top:3529;width:12;height:2" coordorigin="2927,3529" coordsize="12,0" path="m2927,3529l2939,3529e" filled="false" stroked="true" strokeweight=".6pt" strokecolor="#000000">
                <v:path arrowok="t"/>
              </v:shape>
            </v:group>
            <v:group style="position:absolute;left:2946;top:3529;width:12;height:2" coordorigin="2946,3529" coordsize="12,2">
              <v:shape style="position:absolute;left:2946;top:3529;width:12;height:2" coordorigin="2946,3529" coordsize="12,0" path="m2946,3529l2958,3529e" filled="false" stroked="true" strokeweight=".6pt" strokecolor="#000000">
                <v:path arrowok="t"/>
              </v:shape>
            </v:group>
            <v:group style="position:absolute;left:2965;top:3529;width:12;height:2" coordorigin="2965,3529" coordsize="12,2">
              <v:shape style="position:absolute;left:2965;top:3529;width:12;height:2" coordorigin="2965,3529" coordsize="12,0" path="m2965,3529l2977,3529e" filled="false" stroked="true" strokeweight=".6pt" strokecolor="#000000">
                <v:path arrowok="t"/>
              </v:shape>
            </v:group>
            <v:group style="position:absolute;left:2984;top:3529;width:12;height:2" coordorigin="2984,3529" coordsize="12,2">
              <v:shape style="position:absolute;left:2984;top:3529;width:12;height:2" coordorigin="2984,3529" coordsize="12,0" path="m2984,3529l2996,3529e" filled="false" stroked="true" strokeweight=".6pt" strokecolor="#000000">
                <v:path arrowok="t"/>
              </v:shape>
            </v:group>
            <v:group style="position:absolute;left:3004;top:3529;width:12;height:2" coordorigin="3004,3529" coordsize="12,2">
              <v:shape style="position:absolute;left:3004;top:3529;width:12;height:2" coordorigin="3004,3529" coordsize="12,0" path="m3004,3529l3016,3529e" filled="false" stroked="true" strokeweight=".6pt" strokecolor="#000000">
                <v:path arrowok="t"/>
              </v:shape>
            </v:group>
            <v:group style="position:absolute;left:3023;top:3529;width:12;height:2" coordorigin="3023,3529" coordsize="12,2">
              <v:shape style="position:absolute;left:3023;top:3529;width:12;height:2" coordorigin="3023,3529" coordsize="12,0" path="m3023,3529l3035,3529e" filled="false" stroked="true" strokeweight=".6pt" strokecolor="#000000">
                <v:path arrowok="t"/>
              </v:shape>
            </v:group>
            <v:group style="position:absolute;left:3042;top:3529;width:12;height:2" coordorigin="3042,3529" coordsize="12,2">
              <v:shape style="position:absolute;left:3042;top:3529;width:12;height:2" coordorigin="3042,3529" coordsize="12,0" path="m3042,3529l3054,3529e" filled="false" stroked="true" strokeweight=".6pt" strokecolor="#000000">
                <v:path arrowok="t"/>
              </v:shape>
            </v:group>
            <v:group style="position:absolute;left:3061;top:3529;width:12;height:2" coordorigin="3061,3529" coordsize="12,2">
              <v:shape style="position:absolute;left:3061;top:3529;width:12;height:2" coordorigin="3061,3529" coordsize="12,0" path="m3061,3529l3073,3529e" filled="false" stroked="true" strokeweight=".6pt" strokecolor="#000000">
                <v:path arrowok="t"/>
              </v:shape>
            </v:group>
            <v:group style="position:absolute;left:3080;top:3529;width:12;height:2" coordorigin="3080,3529" coordsize="12,2">
              <v:shape style="position:absolute;left:3080;top:3529;width:12;height:2" coordorigin="3080,3529" coordsize="12,0" path="m3080,3529l3092,3529e" filled="false" stroked="true" strokeweight=".6pt" strokecolor="#000000">
                <v:path arrowok="t"/>
              </v:shape>
            </v:group>
            <v:group style="position:absolute;left:3100;top:3529;width:12;height:2" coordorigin="3100,3529" coordsize="12,2">
              <v:shape style="position:absolute;left:3100;top:3529;width:12;height:2" coordorigin="3100,3529" coordsize="12,0" path="m3100,3529l3112,3529e" filled="false" stroked="true" strokeweight=".6pt" strokecolor="#000000">
                <v:path arrowok="t"/>
              </v:shape>
            </v:group>
            <v:group style="position:absolute;left:3119;top:3529;width:12;height:2" coordorigin="3119,3529" coordsize="12,2">
              <v:shape style="position:absolute;left:3119;top:3529;width:12;height:2" coordorigin="3119,3529" coordsize="12,0" path="m3119,3529l3131,3529e" filled="false" stroked="true" strokeweight=".6pt" strokecolor="#000000">
                <v:path arrowok="t"/>
              </v:shape>
            </v:group>
            <v:group style="position:absolute;left:3138;top:3529;width:12;height:2" coordorigin="3138,3529" coordsize="12,2">
              <v:shape style="position:absolute;left:3138;top:3529;width:12;height:2" coordorigin="3138,3529" coordsize="12,0" path="m3138,3529l3150,3529e" filled="false" stroked="true" strokeweight=".6pt" strokecolor="#000000">
                <v:path arrowok="t"/>
              </v:shape>
            </v:group>
            <v:group style="position:absolute;left:3157;top:3529;width:12;height:2" coordorigin="3157,3529" coordsize="12,2">
              <v:shape style="position:absolute;left:3157;top:3529;width:12;height:2" coordorigin="3157,3529" coordsize="12,0" path="m3157,3529l3169,3529e" filled="false" stroked="true" strokeweight=".6pt" strokecolor="#000000">
                <v:path arrowok="t"/>
              </v:shape>
            </v:group>
            <v:group style="position:absolute;left:3176;top:3529;width:12;height:2" coordorigin="3176,3529" coordsize="12,2">
              <v:shape style="position:absolute;left:3176;top:3529;width:12;height:2" coordorigin="3176,3529" coordsize="12,0" path="m3176,3529l3188,3529e" filled="false" stroked="true" strokeweight=".6pt" strokecolor="#000000">
                <v:path arrowok="t"/>
              </v:shape>
            </v:group>
            <v:group style="position:absolute;left:3196;top:3529;width:12;height:2" coordorigin="3196,3529" coordsize="12,2">
              <v:shape style="position:absolute;left:3196;top:3529;width:12;height:2" coordorigin="3196,3529" coordsize="12,0" path="m3196,3529l3208,3529e" filled="false" stroked="true" strokeweight=".6pt" strokecolor="#000000">
                <v:path arrowok="t"/>
              </v:shape>
            </v:group>
            <v:group style="position:absolute;left:3215;top:3529;width:12;height:2" coordorigin="3215,3529" coordsize="12,2">
              <v:shape style="position:absolute;left:3215;top:3529;width:12;height:2" coordorigin="3215,3529" coordsize="12,0" path="m3215,3529l3227,3529e" filled="false" stroked="true" strokeweight=".6pt" strokecolor="#000000">
                <v:path arrowok="t"/>
              </v:shape>
            </v:group>
            <v:group style="position:absolute;left:3234;top:3529;width:12;height:2" coordorigin="3234,3529" coordsize="12,2">
              <v:shape style="position:absolute;left:3234;top:3529;width:12;height:2" coordorigin="3234,3529" coordsize="12,0" path="m3234,3529l3246,3529e" filled="false" stroked="true" strokeweight=".6pt" strokecolor="#000000">
                <v:path arrowok="t"/>
              </v:shape>
            </v:group>
            <v:group style="position:absolute;left:3253;top:3529;width:12;height:2" coordorigin="3253,3529" coordsize="12,2">
              <v:shape style="position:absolute;left:3253;top:3529;width:12;height:2" coordorigin="3253,3529" coordsize="12,0" path="m3253,3529l3265,3529e" filled="false" stroked="true" strokeweight=".6pt" strokecolor="#000000">
                <v:path arrowok="t"/>
              </v:shape>
            </v:group>
            <v:group style="position:absolute;left:3272;top:3529;width:12;height:2" coordorigin="3272,3529" coordsize="12,2">
              <v:shape style="position:absolute;left:3272;top:3529;width:12;height:2" coordorigin="3272,3529" coordsize="12,0" path="m3272,3529l3284,3529e" filled="false" stroked="true" strokeweight=".6pt" strokecolor="#000000">
                <v:path arrowok="t"/>
              </v:shape>
            </v:group>
            <v:group style="position:absolute;left:3292;top:3529;width:12;height:2" coordorigin="3292,3529" coordsize="12,2">
              <v:shape style="position:absolute;left:3292;top:3529;width:12;height:2" coordorigin="3292,3529" coordsize="12,0" path="m3292,3529l3304,3529e" filled="false" stroked="true" strokeweight=".6pt" strokecolor="#000000">
                <v:path arrowok="t"/>
              </v:shape>
            </v:group>
            <v:group style="position:absolute;left:3311;top:3529;width:12;height:2" coordorigin="3311,3529" coordsize="12,2">
              <v:shape style="position:absolute;left:3311;top:3529;width:12;height:2" coordorigin="3311,3529" coordsize="12,0" path="m3311,3529l3323,3529e" filled="false" stroked="true" strokeweight=".6pt" strokecolor="#000000">
                <v:path arrowok="t"/>
              </v:shape>
            </v:group>
            <v:group style="position:absolute;left:3330;top:3529;width:12;height:2" coordorigin="3330,3529" coordsize="12,2">
              <v:shape style="position:absolute;left:3330;top:3529;width:12;height:2" coordorigin="3330,3529" coordsize="12,0" path="m3330,3529l3342,3529e" filled="false" stroked="true" strokeweight=".6pt" strokecolor="#000000">
                <v:path arrowok="t"/>
              </v:shape>
            </v:group>
            <v:group style="position:absolute;left:3349;top:3529;width:12;height:2" coordorigin="3349,3529" coordsize="12,2">
              <v:shape style="position:absolute;left:3349;top:3529;width:12;height:2" coordorigin="3349,3529" coordsize="12,0" path="m3349,3529l3361,3529e" filled="false" stroked="true" strokeweight=".6pt" strokecolor="#000000">
                <v:path arrowok="t"/>
              </v:shape>
            </v:group>
            <v:group style="position:absolute;left:3368;top:3529;width:12;height:2" coordorigin="3368,3529" coordsize="12,2">
              <v:shape style="position:absolute;left:3368;top:3529;width:12;height:2" coordorigin="3368,3529" coordsize="12,0" path="m3368,3529l3380,3529e" filled="false" stroked="true" strokeweight=".6pt" strokecolor="#000000">
                <v:path arrowok="t"/>
              </v:shape>
            </v:group>
            <v:group style="position:absolute;left:3388;top:3529;width:12;height:2" coordorigin="3388,3529" coordsize="12,2">
              <v:shape style="position:absolute;left:3388;top:3529;width:12;height:2" coordorigin="3388,3529" coordsize="12,0" path="m3388,3529l3400,3529e" filled="false" stroked="true" strokeweight=".6pt" strokecolor="#000000">
                <v:path arrowok="t"/>
              </v:shape>
            </v:group>
            <v:group style="position:absolute;left:3407;top:3529;width:12;height:2" coordorigin="3407,3529" coordsize="12,2">
              <v:shape style="position:absolute;left:3407;top:3529;width:12;height:2" coordorigin="3407,3529" coordsize="12,0" path="m3407,3529l3419,3529e" filled="false" stroked="true" strokeweight=".6pt" strokecolor="#000000">
                <v:path arrowok="t"/>
              </v:shape>
            </v:group>
            <v:group style="position:absolute;left:3426;top:3529;width:12;height:2" coordorigin="3426,3529" coordsize="12,2">
              <v:shape style="position:absolute;left:3426;top:3529;width:12;height:2" coordorigin="3426,3529" coordsize="12,0" path="m3426,3529l3438,3529e" filled="false" stroked="true" strokeweight=".6pt" strokecolor="#000000">
                <v:path arrowok="t"/>
              </v:shape>
            </v:group>
            <v:group style="position:absolute;left:3445;top:3529;width:12;height:2" coordorigin="3445,3529" coordsize="12,2">
              <v:shape style="position:absolute;left:3445;top:3529;width:12;height:2" coordorigin="3445,3529" coordsize="12,0" path="m3445,3529l3457,3529e" filled="false" stroked="true" strokeweight=".6pt" strokecolor="#000000">
                <v:path arrowok="t"/>
              </v:shape>
            </v:group>
            <v:group style="position:absolute;left:3464;top:3529;width:12;height:2" coordorigin="3464,3529" coordsize="12,2">
              <v:shape style="position:absolute;left:3464;top:3529;width:12;height:2" coordorigin="3464,3529" coordsize="12,0" path="m3464,3529l3476,3529e" filled="false" stroked="true" strokeweight=".6pt" strokecolor="#000000">
                <v:path arrowok="t"/>
              </v:shape>
            </v:group>
            <v:group style="position:absolute;left:3484;top:3529;width:12;height:2" coordorigin="3484,3529" coordsize="12,2">
              <v:shape style="position:absolute;left:3484;top:3529;width:12;height:2" coordorigin="3484,3529" coordsize="12,0" path="m3484,3529l3496,3529e" filled="false" stroked="true" strokeweight=".6pt" strokecolor="#000000">
                <v:path arrowok="t"/>
              </v:shape>
            </v:group>
            <v:group style="position:absolute;left:3503;top:3529;width:12;height:2" coordorigin="3503,3529" coordsize="12,2">
              <v:shape style="position:absolute;left:3503;top:3529;width:12;height:2" coordorigin="3503,3529" coordsize="12,0" path="m3503,3529l3515,3529e" filled="false" stroked="true" strokeweight=".6pt" strokecolor="#000000">
                <v:path arrowok="t"/>
              </v:shape>
            </v:group>
            <v:group style="position:absolute;left:3522;top:3529;width:12;height:2" coordorigin="3522,3529" coordsize="12,2">
              <v:shape style="position:absolute;left:3522;top:3529;width:12;height:2" coordorigin="3522,3529" coordsize="12,0" path="m3522,3529l3534,3529e" filled="false" stroked="true" strokeweight=".6pt" strokecolor="#000000">
                <v:path arrowok="t"/>
              </v:shape>
            </v:group>
            <v:group style="position:absolute;left:3541;top:3529;width:12;height:2" coordorigin="3541,3529" coordsize="12,2">
              <v:shape style="position:absolute;left:3541;top:3529;width:12;height:2" coordorigin="3541,3529" coordsize="12,0" path="m3541,3529l3553,3529e" filled="false" stroked="true" strokeweight=".6pt" strokecolor="#000000">
                <v:path arrowok="t"/>
              </v:shape>
            </v:group>
            <v:group style="position:absolute;left:3560;top:3529;width:12;height:2" coordorigin="3560,3529" coordsize="12,2">
              <v:shape style="position:absolute;left:3560;top:3529;width:12;height:2" coordorigin="3560,3529" coordsize="12,0" path="m3560,3529l3572,3529e" filled="false" stroked="true" strokeweight=".6pt" strokecolor="#000000">
                <v:path arrowok="t"/>
              </v:shape>
            </v:group>
            <v:group style="position:absolute;left:3580;top:3529;width:12;height:2" coordorigin="3580,3529" coordsize="12,2">
              <v:shape style="position:absolute;left:3580;top:3529;width:12;height:2" coordorigin="3580,3529" coordsize="12,0" path="m3580,3529l3592,3529e" filled="false" stroked="true" strokeweight=".6pt" strokecolor="#000000">
                <v:path arrowok="t"/>
              </v:shape>
            </v:group>
            <v:group style="position:absolute;left:3599;top:3529;width:12;height:2" coordorigin="3599,3529" coordsize="12,2">
              <v:shape style="position:absolute;left:3599;top:3529;width:12;height:2" coordorigin="3599,3529" coordsize="12,0" path="m3599,3529l3611,3529e" filled="false" stroked="true" strokeweight=".6pt" strokecolor="#000000">
                <v:path arrowok="t"/>
              </v:shape>
            </v:group>
            <v:group style="position:absolute;left:3618;top:3529;width:12;height:2" coordorigin="3618,3529" coordsize="12,2">
              <v:shape style="position:absolute;left:3618;top:3529;width:12;height:2" coordorigin="3618,3529" coordsize="12,0" path="m3618,3529l3630,3529e" filled="false" stroked="true" strokeweight=".6pt" strokecolor="#000000">
                <v:path arrowok="t"/>
              </v:shape>
            </v:group>
            <v:group style="position:absolute;left:3637;top:3529;width:12;height:2" coordorigin="3637,3529" coordsize="12,2">
              <v:shape style="position:absolute;left:3637;top:3529;width:12;height:2" coordorigin="3637,3529" coordsize="12,0" path="m3637,3529l3649,3529e" filled="false" stroked="true" strokeweight=".6pt" strokecolor="#000000">
                <v:path arrowok="t"/>
              </v:shape>
            </v:group>
            <v:group style="position:absolute;left:3656;top:3529;width:12;height:2" coordorigin="3656,3529" coordsize="12,2">
              <v:shape style="position:absolute;left:3656;top:3529;width:12;height:2" coordorigin="3656,3529" coordsize="12,0" path="m3656,3529l3668,3529e" filled="false" stroked="true" strokeweight=".6pt" strokecolor="#000000">
                <v:path arrowok="t"/>
              </v:shape>
            </v:group>
            <v:group style="position:absolute;left:3676;top:3529;width:12;height:2" coordorigin="3676,3529" coordsize="12,2">
              <v:shape style="position:absolute;left:3676;top:3529;width:12;height:2" coordorigin="3676,3529" coordsize="12,0" path="m3676,3529l3688,3529e" filled="false" stroked="true" strokeweight=".6pt" strokecolor="#000000">
                <v:path arrowok="t"/>
              </v:shape>
            </v:group>
            <v:group style="position:absolute;left:3695;top:3529;width:12;height:2" coordorigin="3695,3529" coordsize="12,2">
              <v:shape style="position:absolute;left:3695;top:3529;width:12;height:2" coordorigin="3695,3529" coordsize="12,0" path="m3695,3529l3707,3529e" filled="false" stroked="true" strokeweight=".6pt" strokecolor="#000000">
                <v:path arrowok="t"/>
              </v:shape>
            </v:group>
            <v:group style="position:absolute;left:3714;top:3529;width:12;height:2" coordorigin="3714,3529" coordsize="12,2">
              <v:shape style="position:absolute;left:3714;top:3529;width:12;height:2" coordorigin="3714,3529" coordsize="12,0" path="m3714,3529l3726,3529e" filled="false" stroked="true" strokeweight=".6pt" strokecolor="#000000">
                <v:path arrowok="t"/>
              </v:shape>
            </v:group>
            <v:group style="position:absolute;left:3733;top:3529;width:12;height:2" coordorigin="3733,3529" coordsize="12,2">
              <v:shape style="position:absolute;left:3733;top:3529;width:12;height:2" coordorigin="3733,3529" coordsize="12,0" path="m3733,3529l3745,3529e" filled="false" stroked="true" strokeweight=".6pt" strokecolor="#000000">
                <v:path arrowok="t"/>
              </v:shape>
            </v:group>
            <v:group style="position:absolute;left:3752;top:3529;width:12;height:2" coordorigin="3752,3529" coordsize="12,2">
              <v:shape style="position:absolute;left:3752;top:3529;width:12;height:2" coordorigin="3752,3529" coordsize="12,0" path="m3752,3529l3764,3529e" filled="false" stroked="true" strokeweight=".6pt" strokecolor="#000000">
                <v:path arrowok="t"/>
              </v:shape>
            </v:group>
            <v:group style="position:absolute;left:3772;top:3529;width:12;height:2" coordorigin="3772,3529" coordsize="12,2">
              <v:shape style="position:absolute;left:3772;top:3529;width:12;height:2" coordorigin="3772,3529" coordsize="12,0" path="m3772,3529l3784,3529e" filled="false" stroked="true" strokeweight=".6pt" strokecolor="#000000">
                <v:path arrowok="t"/>
              </v:shape>
            </v:group>
            <v:group style="position:absolute;left:3791;top:3529;width:12;height:2" coordorigin="3791,3529" coordsize="12,2">
              <v:shape style="position:absolute;left:3791;top:3529;width:12;height:2" coordorigin="3791,3529" coordsize="12,0" path="m3791,3529l3803,3529e" filled="false" stroked="true" strokeweight=".6pt" strokecolor="#000000">
                <v:path arrowok="t"/>
              </v:shape>
            </v:group>
            <v:group style="position:absolute;left:3810;top:3529;width:12;height:2" coordorigin="3810,3529" coordsize="12,2">
              <v:shape style="position:absolute;left:3810;top:3529;width:12;height:2" coordorigin="3810,3529" coordsize="12,0" path="m3810,3529l3822,3529e" filled="false" stroked="true" strokeweight=".6pt" strokecolor="#000000">
                <v:path arrowok="t"/>
              </v:shape>
            </v:group>
            <v:group style="position:absolute;left:3829;top:3529;width:12;height:2" coordorigin="3829,3529" coordsize="12,2">
              <v:shape style="position:absolute;left:3829;top:3529;width:12;height:2" coordorigin="3829,3529" coordsize="12,0" path="m3829,3529l3841,3529e" filled="false" stroked="true" strokeweight=".6pt" strokecolor="#000000">
                <v:path arrowok="t"/>
              </v:shape>
            </v:group>
            <v:group style="position:absolute;left:3848;top:3529;width:12;height:2" coordorigin="3848,3529" coordsize="12,2">
              <v:shape style="position:absolute;left:3848;top:3529;width:12;height:2" coordorigin="3848,3529" coordsize="12,0" path="m3848,3529l3860,3529e" filled="false" stroked="true" strokeweight=".6pt" strokecolor="#000000">
                <v:path arrowok="t"/>
              </v:shape>
            </v:group>
            <v:group style="position:absolute;left:3868;top:3529;width:12;height:2" coordorigin="3868,3529" coordsize="12,2">
              <v:shape style="position:absolute;left:3868;top:3529;width:12;height:2" coordorigin="3868,3529" coordsize="12,0" path="m3868,3529l3880,3529e" filled="false" stroked="true" strokeweight=".6pt" strokecolor="#000000">
                <v:path arrowok="t"/>
              </v:shape>
            </v:group>
            <v:group style="position:absolute;left:3887;top:3529;width:12;height:2" coordorigin="3887,3529" coordsize="12,2">
              <v:shape style="position:absolute;left:3887;top:3529;width:12;height:2" coordorigin="3887,3529" coordsize="12,0" path="m3887,3529l3899,3529e" filled="false" stroked="true" strokeweight=".6pt" strokecolor="#000000">
                <v:path arrowok="t"/>
              </v:shape>
            </v:group>
            <v:group style="position:absolute;left:3906;top:3529;width:12;height:2" coordorigin="3906,3529" coordsize="12,2">
              <v:shape style="position:absolute;left:3906;top:3529;width:12;height:2" coordorigin="3906,3529" coordsize="12,0" path="m3906,3529l3918,3529e" filled="false" stroked="true" strokeweight=".6pt" strokecolor="#000000">
                <v:path arrowok="t"/>
              </v:shape>
            </v:group>
            <v:group style="position:absolute;left:3925;top:3529;width:12;height:2" coordorigin="3925,3529" coordsize="12,2">
              <v:shape style="position:absolute;left:3925;top:3529;width:12;height:2" coordorigin="3925,3529" coordsize="12,0" path="m3925,3529l3937,3529e" filled="false" stroked="true" strokeweight=".6pt" strokecolor="#000000">
                <v:path arrowok="t"/>
              </v:shape>
            </v:group>
            <v:group style="position:absolute;left:3944;top:3529;width:12;height:2" coordorigin="3944,3529" coordsize="12,2">
              <v:shape style="position:absolute;left:3944;top:3529;width:12;height:2" coordorigin="3944,3529" coordsize="12,0" path="m3944,3529l3956,3529e" filled="false" stroked="true" strokeweight=".6pt" strokecolor="#000000">
                <v:path arrowok="t"/>
              </v:shape>
            </v:group>
            <v:group style="position:absolute;left:3964;top:3529;width:12;height:2" coordorigin="3964,3529" coordsize="12,2">
              <v:shape style="position:absolute;left:3964;top:3529;width:12;height:2" coordorigin="3964,3529" coordsize="12,0" path="m3964,3529l3976,3529e" filled="false" stroked="true" strokeweight=".6pt" strokecolor="#000000">
                <v:path arrowok="t"/>
              </v:shape>
            </v:group>
            <v:group style="position:absolute;left:3983;top:3529;width:12;height:2" coordorigin="3983,3529" coordsize="12,2">
              <v:shape style="position:absolute;left:3983;top:3529;width:12;height:2" coordorigin="3983,3529" coordsize="12,0" path="m3983,3529l3995,3529e" filled="false" stroked="true" strokeweight=".6pt" strokecolor="#000000">
                <v:path arrowok="t"/>
              </v:shape>
            </v:group>
            <v:group style="position:absolute;left:4002;top:3529;width:12;height:2" coordorigin="4002,3529" coordsize="12,2">
              <v:shape style="position:absolute;left:4002;top:3529;width:12;height:2" coordorigin="4002,3529" coordsize="12,0" path="m4002,3529l4014,3529e" filled="false" stroked="true" strokeweight=".6pt" strokecolor="#000000">
                <v:path arrowok="t"/>
              </v:shape>
            </v:group>
            <v:group style="position:absolute;left:4021;top:3529;width:12;height:2" coordorigin="4021,3529" coordsize="12,2">
              <v:shape style="position:absolute;left:4021;top:3529;width:12;height:2" coordorigin="4021,3529" coordsize="12,0" path="m4021,3529l4033,3529e" filled="false" stroked="true" strokeweight=".6pt" strokecolor="#000000">
                <v:path arrowok="t"/>
              </v:shape>
            </v:group>
            <v:group style="position:absolute;left:4040;top:3529;width:12;height:2" coordorigin="4040,3529" coordsize="12,2">
              <v:shape style="position:absolute;left:4040;top:3529;width:12;height:2" coordorigin="4040,3529" coordsize="12,0" path="m4040,3529l4052,3529e" filled="false" stroked="true" strokeweight=".6pt" strokecolor="#000000">
                <v:path arrowok="t"/>
              </v:shape>
            </v:group>
            <v:group style="position:absolute;left:4060;top:3529;width:12;height:2" coordorigin="4060,3529" coordsize="12,2">
              <v:shape style="position:absolute;left:4060;top:3529;width:12;height:2" coordorigin="4060,3529" coordsize="12,0" path="m4060,3529l4072,3529e" filled="false" stroked="true" strokeweight=".6pt" strokecolor="#000000">
                <v:path arrowok="t"/>
              </v:shape>
            </v:group>
            <v:group style="position:absolute;left:4079;top:3529;width:12;height:2" coordorigin="4079,3529" coordsize="12,2">
              <v:shape style="position:absolute;left:4079;top:3529;width:12;height:2" coordorigin="4079,3529" coordsize="12,0" path="m4079,3529l4091,3529e" filled="false" stroked="true" strokeweight=".6pt" strokecolor="#000000">
                <v:path arrowok="t"/>
              </v:shape>
            </v:group>
            <v:group style="position:absolute;left:4098;top:3529;width:12;height:2" coordorigin="4098,3529" coordsize="12,2">
              <v:shape style="position:absolute;left:4098;top:3529;width:12;height:2" coordorigin="4098,3529" coordsize="12,0" path="m4098,3529l4110,3529e" filled="false" stroked="true" strokeweight=".6pt" strokecolor="#000000">
                <v:path arrowok="t"/>
              </v:shape>
            </v:group>
            <v:group style="position:absolute;left:4117;top:3529;width:12;height:2" coordorigin="4117,3529" coordsize="12,2">
              <v:shape style="position:absolute;left:4117;top:3529;width:12;height:2" coordorigin="4117,3529" coordsize="12,0" path="m4117,3529l4129,3529e" filled="false" stroked="true" strokeweight=".6pt" strokecolor="#000000">
                <v:path arrowok="t"/>
              </v:shape>
            </v:group>
            <v:group style="position:absolute;left:4136;top:3529;width:12;height:2" coordorigin="4136,3529" coordsize="12,2">
              <v:shape style="position:absolute;left:4136;top:3529;width:12;height:2" coordorigin="4136,3529" coordsize="12,0" path="m4136,3529l4148,3529e" filled="false" stroked="true" strokeweight=".6pt" strokecolor="#000000">
                <v:path arrowok="t"/>
              </v:shape>
            </v:group>
            <v:group style="position:absolute;left:4156;top:3529;width:12;height:2" coordorigin="4156,3529" coordsize="12,2">
              <v:shape style="position:absolute;left:4156;top:3529;width:12;height:2" coordorigin="4156,3529" coordsize="12,0" path="m4156,3529l4168,3529e" filled="false" stroked="true" strokeweight=".6pt" strokecolor="#000000">
                <v:path arrowok="t"/>
              </v:shape>
            </v:group>
            <v:group style="position:absolute;left:4175;top:3529;width:12;height:2" coordorigin="4175,3529" coordsize="12,2">
              <v:shape style="position:absolute;left:4175;top:3529;width:12;height:2" coordorigin="4175,3529" coordsize="12,0" path="m4175,3529l4187,3529e" filled="false" stroked="true" strokeweight=".6pt" strokecolor="#000000">
                <v:path arrowok="t"/>
              </v:shape>
            </v:group>
            <v:group style="position:absolute;left:4194;top:3529;width:12;height:2" coordorigin="4194,3529" coordsize="12,2">
              <v:shape style="position:absolute;left:4194;top:3529;width:12;height:2" coordorigin="4194,3529" coordsize="12,0" path="m4194,3529l4206,3529e" filled="false" stroked="true" strokeweight=".6pt" strokecolor="#000000">
                <v:path arrowok="t"/>
              </v:shape>
            </v:group>
            <v:group style="position:absolute;left:4213;top:3529;width:12;height:2" coordorigin="4213,3529" coordsize="12,2">
              <v:shape style="position:absolute;left:4213;top:3529;width:12;height:2" coordorigin="4213,3529" coordsize="12,0" path="m4213,3529l4225,3529e" filled="false" stroked="true" strokeweight=".6pt" strokecolor="#000000">
                <v:path arrowok="t"/>
              </v:shape>
            </v:group>
            <v:group style="position:absolute;left:4232;top:3529;width:12;height:2" coordorigin="4232,3529" coordsize="12,2">
              <v:shape style="position:absolute;left:4232;top:3529;width:12;height:2" coordorigin="4232,3529" coordsize="12,0" path="m4232,3529l4244,3529e" filled="false" stroked="true" strokeweight=".6pt" strokecolor="#000000">
                <v:path arrowok="t"/>
              </v:shape>
            </v:group>
            <v:group style="position:absolute;left:4252;top:3529;width:12;height:2" coordorigin="4252,3529" coordsize="12,2">
              <v:shape style="position:absolute;left:4252;top:3529;width:12;height:2" coordorigin="4252,3529" coordsize="12,0" path="m4252,3529l4264,3529e" filled="false" stroked="true" strokeweight=".6pt" strokecolor="#000000">
                <v:path arrowok="t"/>
              </v:shape>
            </v:group>
            <v:group style="position:absolute;left:4271;top:3529;width:12;height:2" coordorigin="4271,3529" coordsize="12,2">
              <v:shape style="position:absolute;left:4271;top:3529;width:12;height:2" coordorigin="4271,3529" coordsize="12,0" path="m4271,3529l4283,3529e" filled="false" stroked="true" strokeweight=".6pt" strokecolor="#000000">
                <v:path arrowok="t"/>
              </v:shape>
            </v:group>
            <v:group style="position:absolute;left:4290;top:3529;width:12;height:2" coordorigin="4290,3529" coordsize="12,2">
              <v:shape style="position:absolute;left:4290;top:3529;width:12;height:2" coordorigin="4290,3529" coordsize="12,0" path="m4290,3529l4302,3529e" filled="false" stroked="true" strokeweight=".6pt" strokecolor="#000000">
                <v:path arrowok="t"/>
              </v:shape>
            </v:group>
            <v:group style="position:absolute;left:4309;top:3529;width:12;height:2" coordorigin="4309,3529" coordsize="12,2">
              <v:shape style="position:absolute;left:4309;top:3529;width:12;height:2" coordorigin="4309,3529" coordsize="12,0" path="m4309,3529l4321,3529e" filled="false" stroked="true" strokeweight=".6pt" strokecolor="#000000">
                <v:path arrowok="t"/>
              </v:shape>
            </v:group>
            <v:group style="position:absolute;left:4328;top:3529;width:12;height:2" coordorigin="4328,3529" coordsize="12,2">
              <v:shape style="position:absolute;left:4328;top:3529;width:12;height:2" coordorigin="4328,3529" coordsize="12,0" path="m4328,3529l4340,3529e" filled="false" stroked="true" strokeweight=".6pt" strokecolor="#000000">
                <v:path arrowok="t"/>
              </v:shape>
            </v:group>
            <v:group style="position:absolute;left:4348;top:3529;width:12;height:2" coordorigin="4348,3529" coordsize="12,2">
              <v:shape style="position:absolute;left:4348;top:3529;width:12;height:2" coordorigin="4348,3529" coordsize="12,0" path="m4348,3529l4360,3529e" filled="false" stroked="true" strokeweight=".6pt" strokecolor="#000000">
                <v:path arrowok="t"/>
              </v:shape>
            </v:group>
            <v:group style="position:absolute;left:4367;top:3529;width:12;height:2" coordorigin="4367,3529" coordsize="12,2">
              <v:shape style="position:absolute;left:4367;top:3529;width:12;height:2" coordorigin="4367,3529" coordsize="12,0" path="m4367,3529l4379,3529e" filled="false" stroked="true" strokeweight=".6pt" strokecolor="#000000">
                <v:path arrowok="t"/>
              </v:shape>
            </v:group>
            <v:group style="position:absolute;left:4386;top:3529;width:12;height:2" coordorigin="4386,3529" coordsize="12,2">
              <v:shape style="position:absolute;left:4386;top:3529;width:12;height:2" coordorigin="4386,3529" coordsize="12,0" path="m4386,3529l4398,3529e" filled="false" stroked="true" strokeweight=".6pt" strokecolor="#000000">
                <v:path arrowok="t"/>
              </v:shape>
            </v:group>
            <v:group style="position:absolute;left:4405;top:3529;width:12;height:2" coordorigin="4405,3529" coordsize="12,2">
              <v:shape style="position:absolute;left:4405;top:3529;width:12;height:2" coordorigin="4405,3529" coordsize="12,0" path="m4405,3529l4417,3529e" filled="false" stroked="true" strokeweight=".6pt" strokecolor="#000000">
                <v:path arrowok="t"/>
              </v:shape>
            </v:group>
            <v:group style="position:absolute;left:4424;top:3529;width:12;height:2" coordorigin="4424,3529" coordsize="12,2">
              <v:shape style="position:absolute;left:4424;top:3529;width:12;height:2" coordorigin="4424,3529" coordsize="12,0" path="m4424,3529l4436,3529e" filled="false" stroked="true" strokeweight=".6pt" strokecolor="#000000">
                <v:path arrowok="t"/>
              </v:shape>
            </v:group>
            <v:group style="position:absolute;left:4444;top:3529;width:12;height:2" coordorigin="4444,3529" coordsize="12,2">
              <v:shape style="position:absolute;left:4444;top:3529;width:12;height:2" coordorigin="4444,3529" coordsize="12,0" path="m4444,3529l4456,3529e" filled="false" stroked="true" strokeweight=".6pt" strokecolor="#000000">
                <v:path arrowok="t"/>
              </v:shape>
            </v:group>
            <v:group style="position:absolute;left:4463;top:3529;width:12;height:2" coordorigin="4463,3529" coordsize="12,2">
              <v:shape style="position:absolute;left:4463;top:3529;width:12;height:2" coordorigin="4463,3529" coordsize="12,0" path="m4463,3529l4475,3529e" filled="false" stroked="true" strokeweight=".6pt" strokecolor="#000000">
                <v:path arrowok="t"/>
              </v:shape>
            </v:group>
            <v:group style="position:absolute;left:4482;top:3529;width:12;height:2" coordorigin="4482,3529" coordsize="12,2">
              <v:shape style="position:absolute;left:4482;top:3529;width:12;height:2" coordorigin="4482,3529" coordsize="12,0" path="m4482,3529l4494,3529e" filled="false" stroked="true" strokeweight=".6pt" strokecolor="#000000">
                <v:path arrowok="t"/>
              </v:shape>
            </v:group>
            <v:group style="position:absolute;left:4501;top:3529;width:12;height:2" coordorigin="4501,3529" coordsize="12,2">
              <v:shape style="position:absolute;left:4501;top:3529;width:12;height:2" coordorigin="4501,3529" coordsize="12,0" path="m4501,3529l4513,3529e" filled="false" stroked="true" strokeweight=".6pt" strokecolor="#000000">
                <v:path arrowok="t"/>
              </v:shape>
            </v:group>
            <v:group style="position:absolute;left:4520;top:3529;width:12;height:2" coordorigin="4520,3529" coordsize="12,2">
              <v:shape style="position:absolute;left:4520;top:3529;width:12;height:2" coordorigin="4520,3529" coordsize="12,0" path="m4520,3529l4532,3529e" filled="false" stroked="true" strokeweight=".6pt" strokecolor="#000000">
                <v:path arrowok="t"/>
              </v:shape>
            </v:group>
            <v:group style="position:absolute;left:4540;top:3529;width:12;height:2" coordorigin="4540,3529" coordsize="12,2">
              <v:shape style="position:absolute;left:4540;top:3529;width:12;height:2" coordorigin="4540,3529" coordsize="12,0" path="m4540,3529l4552,3529e" filled="false" stroked="true" strokeweight=".6pt" strokecolor="#000000">
                <v:path arrowok="t"/>
              </v:shape>
            </v:group>
            <v:group style="position:absolute;left:4559;top:3529;width:12;height:2" coordorigin="4559,3529" coordsize="12,2">
              <v:shape style="position:absolute;left:4559;top:3529;width:12;height:2" coordorigin="4559,3529" coordsize="12,0" path="m4559,3529l4571,3529e" filled="false" stroked="true" strokeweight=".6pt" strokecolor="#000000">
                <v:path arrowok="t"/>
              </v:shape>
            </v:group>
            <v:group style="position:absolute;left:4578;top:3529;width:12;height:2" coordorigin="4578,3529" coordsize="12,2">
              <v:shape style="position:absolute;left:4578;top:3529;width:12;height:2" coordorigin="4578,3529" coordsize="12,0" path="m4578,3529l4590,3529e" filled="false" stroked="true" strokeweight=".6pt" strokecolor="#000000">
                <v:path arrowok="t"/>
              </v:shape>
            </v:group>
            <v:group style="position:absolute;left:4597;top:3529;width:12;height:2" coordorigin="4597,3529" coordsize="12,2">
              <v:shape style="position:absolute;left:4597;top:3529;width:12;height:2" coordorigin="4597,3529" coordsize="12,0" path="m4597,3529l4609,3529e" filled="false" stroked="true" strokeweight=".6pt" strokecolor="#000000">
                <v:path arrowok="t"/>
              </v:shape>
            </v:group>
            <v:group style="position:absolute;left:4616;top:3529;width:12;height:2" coordorigin="4616,3529" coordsize="12,2">
              <v:shape style="position:absolute;left:4616;top:3529;width:12;height:2" coordorigin="4616,3529" coordsize="12,0" path="m4616,3529l4628,3529e" filled="false" stroked="true" strokeweight=".6pt" strokecolor="#000000">
                <v:path arrowok="t"/>
              </v:shape>
            </v:group>
            <v:group style="position:absolute;left:4636;top:3529;width:12;height:2" coordorigin="4636,3529" coordsize="12,2">
              <v:shape style="position:absolute;left:4636;top:3529;width:12;height:2" coordorigin="4636,3529" coordsize="12,0" path="m4636,3529l4648,3529e" filled="false" stroked="true" strokeweight=".6pt" strokecolor="#000000">
                <v:path arrowok="t"/>
              </v:shape>
            </v:group>
            <v:group style="position:absolute;left:4655;top:3529;width:12;height:2" coordorigin="4655,3529" coordsize="12,2">
              <v:shape style="position:absolute;left:4655;top:3529;width:12;height:2" coordorigin="4655,3529" coordsize="12,0" path="m4655,3529l4667,3529e" filled="false" stroked="true" strokeweight=".6pt" strokecolor="#000000">
                <v:path arrowok="t"/>
              </v:shape>
            </v:group>
            <v:group style="position:absolute;left:4674;top:3529;width:12;height:2" coordorigin="4674,3529" coordsize="12,2">
              <v:shape style="position:absolute;left:4674;top:3529;width:12;height:2" coordorigin="4674,3529" coordsize="12,0" path="m4674,3529l4686,3529e" filled="false" stroked="true" strokeweight=".6pt" strokecolor="#000000">
                <v:path arrowok="t"/>
              </v:shape>
            </v:group>
            <v:group style="position:absolute;left:4693;top:3529;width:12;height:2" coordorigin="4693,3529" coordsize="12,2">
              <v:shape style="position:absolute;left:4693;top:3529;width:12;height:2" coordorigin="4693,3529" coordsize="12,0" path="m4693,3529l4705,3529e" filled="false" stroked="true" strokeweight=".6pt" strokecolor="#000000">
                <v:path arrowok="t"/>
              </v:shape>
            </v:group>
            <v:group style="position:absolute;left:4712;top:3529;width:12;height:2" coordorigin="4712,3529" coordsize="12,2">
              <v:shape style="position:absolute;left:4712;top:3529;width:12;height:2" coordorigin="4712,3529" coordsize="12,0" path="m4712,3529l4724,3529e" filled="false" stroked="true" strokeweight=".6pt" strokecolor="#000000">
                <v:path arrowok="t"/>
              </v:shape>
            </v:group>
            <v:group style="position:absolute;left:4732;top:3529;width:12;height:2" coordorigin="4732,3529" coordsize="12,2">
              <v:shape style="position:absolute;left:4732;top:3529;width:12;height:2" coordorigin="4732,3529" coordsize="12,0" path="m4732,3529l4744,3529e" filled="false" stroked="true" strokeweight=".6pt" strokecolor="#000000">
                <v:path arrowok="t"/>
              </v:shape>
            </v:group>
            <v:group style="position:absolute;left:4751;top:3529;width:12;height:2" coordorigin="4751,3529" coordsize="12,2">
              <v:shape style="position:absolute;left:4751;top:3529;width:12;height:2" coordorigin="4751,3529" coordsize="12,0" path="m4751,3529l4763,3529e" filled="false" stroked="true" strokeweight=".6pt" strokecolor="#000000">
                <v:path arrowok="t"/>
              </v:shape>
            </v:group>
            <v:group style="position:absolute;left:4770;top:3529;width:12;height:2" coordorigin="4770,3529" coordsize="12,2">
              <v:shape style="position:absolute;left:4770;top:3529;width:12;height:2" coordorigin="4770,3529" coordsize="12,0" path="m4770,3529l4782,3529e" filled="false" stroked="true" strokeweight=".6pt" strokecolor="#000000">
                <v:path arrowok="t"/>
              </v:shape>
            </v:group>
            <v:group style="position:absolute;left:4789;top:3529;width:12;height:2" coordorigin="4789,3529" coordsize="12,2">
              <v:shape style="position:absolute;left:4789;top:3529;width:12;height:2" coordorigin="4789,3529" coordsize="12,0" path="m4789,3529l4801,3529e" filled="false" stroked="true" strokeweight=".6pt" strokecolor="#000000">
                <v:path arrowok="t"/>
              </v:shape>
            </v:group>
            <v:group style="position:absolute;left:4808;top:3529;width:12;height:2" coordorigin="4808,3529" coordsize="12,2">
              <v:shape style="position:absolute;left:4808;top:3529;width:12;height:2" coordorigin="4808,3529" coordsize="12,0" path="m4808,3529l4820,3529e" filled="false" stroked="true" strokeweight=".6pt" strokecolor="#000000">
                <v:path arrowok="t"/>
              </v:shape>
            </v:group>
            <v:group style="position:absolute;left:4828;top:3529;width:12;height:2" coordorigin="4828,3529" coordsize="12,2">
              <v:shape style="position:absolute;left:4828;top:3529;width:12;height:2" coordorigin="4828,3529" coordsize="12,0" path="m4828,3529l4840,3529e" filled="false" stroked="true" strokeweight=".6pt" strokecolor="#000000">
                <v:path arrowok="t"/>
              </v:shape>
            </v:group>
            <v:group style="position:absolute;left:4847;top:3529;width:12;height:2" coordorigin="4847,3529" coordsize="12,2">
              <v:shape style="position:absolute;left:4847;top:3529;width:12;height:2" coordorigin="4847,3529" coordsize="12,0" path="m4847,3529l4859,3529e" filled="false" stroked="true" strokeweight=".6pt" strokecolor="#000000">
                <v:path arrowok="t"/>
              </v:shape>
            </v:group>
            <v:group style="position:absolute;left:4866;top:3529;width:12;height:2" coordorigin="4866,3529" coordsize="12,2">
              <v:shape style="position:absolute;left:4866;top:3529;width:12;height:2" coordorigin="4866,3529" coordsize="12,0" path="m4866,3529l4878,3529e" filled="false" stroked="true" strokeweight=".6pt" strokecolor="#000000">
                <v:path arrowok="t"/>
              </v:shape>
            </v:group>
            <v:group style="position:absolute;left:4885;top:3529;width:12;height:2" coordorigin="4885,3529" coordsize="12,2">
              <v:shape style="position:absolute;left:4885;top:3529;width:12;height:2" coordorigin="4885,3529" coordsize="12,0" path="m4885,3529l4897,3529e" filled="false" stroked="true" strokeweight=".6pt" strokecolor="#000000">
                <v:path arrowok="t"/>
              </v:shape>
            </v:group>
            <v:group style="position:absolute;left:4904;top:3529;width:12;height:2" coordorigin="4904,3529" coordsize="12,2">
              <v:shape style="position:absolute;left:4904;top:3529;width:12;height:2" coordorigin="4904,3529" coordsize="12,0" path="m4904,3529l4916,3529e" filled="false" stroked="true" strokeweight=".6pt" strokecolor="#000000">
                <v:path arrowok="t"/>
              </v:shape>
            </v:group>
            <v:group style="position:absolute;left:4924;top:3529;width:12;height:2" coordorigin="4924,3529" coordsize="12,2">
              <v:shape style="position:absolute;left:4924;top:3529;width:12;height:2" coordorigin="4924,3529" coordsize="12,0" path="m4924,3529l4936,3529e" filled="false" stroked="true" strokeweight=".6pt" strokecolor="#000000">
                <v:path arrowok="t"/>
              </v:shape>
            </v:group>
            <v:group style="position:absolute;left:4943;top:3529;width:12;height:2" coordorigin="4943,3529" coordsize="12,2">
              <v:shape style="position:absolute;left:4943;top:3529;width:12;height:2" coordorigin="4943,3529" coordsize="12,0" path="m4943,3529l4955,3529e" filled="false" stroked="true" strokeweight=".6pt" strokecolor="#000000">
                <v:path arrowok="t"/>
              </v:shape>
            </v:group>
            <v:group style="position:absolute;left:4962;top:3529;width:12;height:2" coordorigin="4962,3529" coordsize="12,2">
              <v:shape style="position:absolute;left:4962;top:3529;width:12;height:2" coordorigin="4962,3529" coordsize="12,0" path="m4962,3529l4974,3529e" filled="false" stroked="true" strokeweight=".6pt" strokecolor="#000000">
                <v:path arrowok="t"/>
              </v:shape>
            </v:group>
            <v:group style="position:absolute;left:4981;top:3529;width:12;height:2" coordorigin="4981,3529" coordsize="12,2">
              <v:shape style="position:absolute;left:4981;top:3529;width:12;height:2" coordorigin="4981,3529" coordsize="12,0" path="m4981,3529l4993,3529e" filled="false" stroked="true" strokeweight=".6pt" strokecolor="#000000">
                <v:path arrowok="t"/>
              </v:shape>
            </v:group>
            <v:group style="position:absolute;left:5000;top:3529;width:12;height:2" coordorigin="5000,3529" coordsize="12,2">
              <v:shape style="position:absolute;left:5000;top:3529;width:12;height:2" coordorigin="5000,3529" coordsize="12,0" path="m5000,3529l5012,3529e" filled="false" stroked="true" strokeweight=".6pt" strokecolor="#000000">
                <v:path arrowok="t"/>
              </v:shape>
            </v:group>
            <v:group style="position:absolute;left:5020;top:3529;width:12;height:2" coordorigin="5020,3529" coordsize="12,2">
              <v:shape style="position:absolute;left:5020;top:3529;width:12;height:2" coordorigin="5020,3529" coordsize="12,0" path="m5020,3529l5032,3529e" filled="false" stroked="true" strokeweight=".6pt" strokecolor="#000000">
                <v:path arrowok="t"/>
              </v:shape>
            </v:group>
            <v:group style="position:absolute;left:5039;top:3529;width:12;height:2" coordorigin="5039,3529" coordsize="12,2">
              <v:shape style="position:absolute;left:5039;top:3529;width:12;height:2" coordorigin="5039,3529" coordsize="12,0" path="m5039,3529l5051,3529e" filled="false" stroked="true" strokeweight=".6pt" strokecolor="#000000">
                <v:path arrowok="t"/>
              </v:shape>
            </v:group>
            <v:group style="position:absolute;left:5058;top:3529;width:12;height:2" coordorigin="5058,3529" coordsize="12,2">
              <v:shape style="position:absolute;left:5058;top:3529;width:12;height:2" coordorigin="5058,3529" coordsize="12,0" path="m5058,3529l5070,3529e" filled="false" stroked="true" strokeweight=".6pt" strokecolor="#000000">
                <v:path arrowok="t"/>
              </v:shape>
            </v:group>
            <v:group style="position:absolute;left:5077;top:3529;width:12;height:2" coordorigin="5077,3529" coordsize="12,2">
              <v:shape style="position:absolute;left:5077;top:3529;width:12;height:2" coordorigin="5077,3529" coordsize="12,0" path="m5077,3529l5089,3529e" filled="false" stroked="true" strokeweight=".6pt" strokecolor="#000000">
                <v:path arrowok="t"/>
              </v:shape>
            </v:group>
            <v:group style="position:absolute;left:5096;top:3529;width:12;height:2" coordorigin="5096,3529" coordsize="12,2">
              <v:shape style="position:absolute;left:5096;top:3529;width:12;height:2" coordorigin="5096,3529" coordsize="12,0" path="m5096,3529l5108,3529e" filled="false" stroked="true" strokeweight=".6pt" strokecolor="#000000">
                <v:path arrowok="t"/>
              </v:shape>
            </v:group>
            <v:group style="position:absolute;left:5116;top:3529;width:12;height:2" coordorigin="5116,3529" coordsize="12,2">
              <v:shape style="position:absolute;left:5116;top:3529;width:12;height:2" coordorigin="5116,3529" coordsize="12,0" path="m5116,3529l5128,3529e" filled="false" stroked="true" strokeweight=".6pt" strokecolor="#000000">
                <v:path arrowok="t"/>
              </v:shape>
            </v:group>
            <v:group style="position:absolute;left:5135;top:3529;width:12;height:2" coordorigin="5135,3529" coordsize="12,2">
              <v:shape style="position:absolute;left:5135;top:3529;width:12;height:2" coordorigin="5135,3529" coordsize="12,0" path="m5135,3529l5147,3529e" filled="false" stroked="true" strokeweight=".6pt" strokecolor="#000000">
                <v:path arrowok="t"/>
              </v:shape>
            </v:group>
            <v:group style="position:absolute;left:5154;top:3529;width:12;height:2" coordorigin="5154,3529" coordsize="12,2">
              <v:shape style="position:absolute;left:5154;top:3529;width:12;height:2" coordorigin="5154,3529" coordsize="12,0" path="m5154,3529l5166,3529e" filled="false" stroked="true" strokeweight=".6pt" strokecolor="#000000">
                <v:path arrowok="t"/>
              </v:shape>
            </v:group>
            <v:group style="position:absolute;left:5173;top:3529;width:12;height:2" coordorigin="5173,3529" coordsize="12,2">
              <v:shape style="position:absolute;left:5173;top:3529;width:12;height:2" coordorigin="5173,3529" coordsize="12,0" path="m5173,3529l5185,3529e" filled="false" stroked="true" strokeweight=".6pt" strokecolor="#000000">
                <v:path arrowok="t"/>
              </v:shape>
            </v:group>
            <v:group style="position:absolute;left:5192;top:3529;width:12;height:2" coordorigin="5192,3529" coordsize="12,2">
              <v:shape style="position:absolute;left:5192;top:3529;width:12;height:2" coordorigin="5192,3529" coordsize="12,0" path="m5192,3529l5204,3529e" filled="false" stroked="true" strokeweight=".6pt" strokecolor="#000000">
                <v:path arrowok="t"/>
              </v:shape>
            </v:group>
            <v:group style="position:absolute;left:5212;top:3529;width:12;height:2" coordorigin="5212,3529" coordsize="12,2">
              <v:shape style="position:absolute;left:5212;top:3529;width:12;height:2" coordorigin="5212,3529" coordsize="12,0" path="m5212,3529l5224,3529e" filled="false" stroked="true" strokeweight=".6pt" strokecolor="#000000">
                <v:path arrowok="t"/>
              </v:shape>
            </v:group>
            <v:group style="position:absolute;left:5231;top:3529;width:12;height:2" coordorigin="5231,3529" coordsize="12,2">
              <v:shape style="position:absolute;left:5231;top:3529;width:12;height:2" coordorigin="5231,3529" coordsize="12,0" path="m5231,3529l5243,3529e" filled="false" stroked="true" strokeweight=".6pt" strokecolor="#000000">
                <v:path arrowok="t"/>
              </v:shape>
            </v:group>
            <v:group style="position:absolute;left:5250;top:3529;width:12;height:2" coordorigin="5250,3529" coordsize="12,2">
              <v:shape style="position:absolute;left:5250;top:3529;width:12;height:2" coordorigin="5250,3529" coordsize="12,0" path="m5250,3529l5262,3529e" filled="false" stroked="true" strokeweight=".6pt" strokecolor="#000000">
                <v:path arrowok="t"/>
              </v:shape>
            </v:group>
            <v:group style="position:absolute;left:5269;top:3529;width:12;height:2" coordorigin="5269,3529" coordsize="12,2">
              <v:shape style="position:absolute;left:5269;top:3529;width:12;height:2" coordorigin="5269,3529" coordsize="12,0" path="m5269,3529l5281,3529e" filled="false" stroked="true" strokeweight=".6pt" strokecolor="#000000">
                <v:path arrowok="t"/>
              </v:shape>
            </v:group>
            <v:group style="position:absolute;left:5288;top:3529;width:12;height:2" coordorigin="5288,3529" coordsize="12,2">
              <v:shape style="position:absolute;left:5288;top:3529;width:12;height:2" coordorigin="5288,3529" coordsize="12,0" path="m5288,3529l5300,3529e" filled="false" stroked="true" strokeweight=".6pt" strokecolor="#000000">
                <v:path arrowok="t"/>
              </v:shape>
            </v:group>
            <v:group style="position:absolute;left:5308;top:3529;width:12;height:2" coordorigin="5308,3529" coordsize="12,2">
              <v:shape style="position:absolute;left:5308;top:3529;width:12;height:2" coordorigin="5308,3529" coordsize="12,0" path="m5308,3529l5320,3529e" filled="false" stroked="true" strokeweight=".6pt" strokecolor="#000000">
                <v:path arrowok="t"/>
              </v:shape>
            </v:group>
            <v:group style="position:absolute;left:5327;top:3529;width:12;height:2" coordorigin="5327,3529" coordsize="12,2">
              <v:shape style="position:absolute;left:5327;top:3529;width:12;height:2" coordorigin="5327,3529" coordsize="12,0" path="m5327,3529l5339,3529e" filled="false" stroked="true" strokeweight=".6pt" strokecolor="#000000">
                <v:path arrowok="t"/>
              </v:shape>
            </v:group>
            <v:group style="position:absolute;left:5346;top:3529;width:12;height:2" coordorigin="5346,3529" coordsize="12,2">
              <v:shape style="position:absolute;left:5346;top:3529;width:12;height:2" coordorigin="5346,3529" coordsize="12,0" path="m5346,3529l5358,3529e" filled="false" stroked="true" strokeweight=".6pt" strokecolor="#000000">
                <v:path arrowok="t"/>
              </v:shape>
            </v:group>
            <v:group style="position:absolute;left:5365;top:3529;width:12;height:2" coordorigin="5365,3529" coordsize="12,2">
              <v:shape style="position:absolute;left:5365;top:3529;width:12;height:2" coordorigin="5365,3529" coordsize="12,0" path="m5365,3529l5377,3529e" filled="false" stroked="true" strokeweight=".6pt" strokecolor="#000000">
                <v:path arrowok="t"/>
              </v:shape>
            </v:group>
            <v:group style="position:absolute;left:5384;top:3529;width:12;height:2" coordorigin="5384,3529" coordsize="12,2">
              <v:shape style="position:absolute;left:5384;top:3529;width:12;height:2" coordorigin="5384,3529" coordsize="12,0" path="m5384,3529l5396,3529e" filled="false" stroked="true" strokeweight=".6pt" strokecolor="#000000">
                <v:path arrowok="t"/>
              </v:shape>
            </v:group>
            <v:group style="position:absolute;left:5404;top:3529;width:12;height:2" coordorigin="5404,3529" coordsize="12,2">
              <v:shape style="position:absolute;left:5404;top:3529;width:12;height:2" coordorigin="5404,3529" coordsize="12,0" path="m5404,3529l5416,3529e" filled="false" stroked="true" strokeweight=".6pt" strokecolor="#000000">
                <v:path arrowok="t"/>
              </v:shape>
            </v:group>
            <v:group style="position:absolute;left:5423;top:3529;width:12;height:2" coordorigin="5423,3529" coordsize="12,2">
              <v:shape style="position:absolute;left:5423;top:3529;width:12;height:2" coordorigin="5423,3529" coordsize="12,0" path="m5423,3529l5435,3529e" filled="false" stroked="true" strokeweight=".6pt" strokecolor="#000000">
                <v:path arrowok="t"/>
              </v:shape>
            </v:group>
            <v:group style="position:absolute;left:5442;top:3529;width:12;height:2" coordorigin="5442,3529" coordsize="12,2">
              <v:shape style="position:absolute;left:5442;top:3529;width:12;height:2" coordorigin="5442,3529" coordsize="12,0" path="m5442,3529l5454,3529e" filled="false" stroked="true" strokeweight=".6pt" strokecolor="#000000">
                <v:path arrowok="t"/>
              </v:shape>
            </v:group>
            <v:group style="position:absolute;left:5461;top:3529;width:12;height:2" coordorigin="5461,3529" coordsize="12,2">
              <v:shape style="position:absolute;left:5461;top:3529;width:12;height:2" coordorigin="5461,3529" coordsize="12,0" path="m5461,3529l5473,3529e" filled="false" stroked="true" strokeweight=".6pt" strokecolor="#000000">
                <v:path arrowok="t"/>
              </v:shape>
            </v:group>
            <v:group style="position:absolute;left:5480;top:3529;width:12;height:2" coordorigin="5480,3529" coordsize="12,2">
              <v:shape style="position:absolute;left:5480;top:3529;width:12;height:2" coordorigin="5480,3529" coordsize="12,0" path="m5480,3529l5492,3529e" filled="false" stroked="true" strokeweight=".6pt" strokecolor="#000000">
                <v:path arrowok="t"/>
              </v:shape>
            </v:group>
            <v:group style="position:absolute;left:5500;top:3529;width:12;height:2" coordorigin="5500,3529" coordsize="12,2">
              <v:shape style="position:absolute;left:5500;top:3529;width:12;height:2" coordorigin="5500,3529" coordsize="12,0" path="m5500,3529l5512,3529e" filled="false" stroked="true" strokeweight=".6pt" strokecolor="#000000">
                <v:path arrowok="t"/>
              </v:shape>
            </v:group>
            <v:group style="position:absolute;left:5519;top:3529;width:12;height:2" coordorigin="5519,3529" coordsize="12,2">
              <v:shape style="position:absolute;left:5519;top:3529;width:12;height:2" coordorigin="5519,3529" coordsize="12,0" path="m5519,3529l5531,3529e" filled="false" stroked="true" strokeweight=".6pt" strokecolor="#000000">
                <v:path arrowok="t"/>
              </v:shape>
            </v:group>
            <v:group style="position:absolute;left:5538;top:3529;width:12;height:2" coordorigin="5538,3529" coordsize="12,2">
              <v:shape style="position:absolute;left:5538;top:3529;width:12;height:2" coordorigin="5538,3529" coordsize="12,0" path="m5538,3529l5550,3529e" filled="false" stroked="true" strokeweight=".6pt" strokecolor="#000000">
                <v:path arrowok="t"/>
              </v:shape>
            </v:group>
            <v:group style="position:absolute;left:5557;top:3529;width:12;height:2" coordorigin="5557,3529" coordsize="12,2">
              <v:shape style="position:absolute;left:5557;top:3529;width:12;height:2" coordorigin="5557,3529" coordsize="12,0" path="m5557,3529l5569,3529e" filled="false" stroked="true" strokeweight=".6pt" strokecolor="#000000">
                <v:path arrowok="t"/>
              </v:shape>
            </v:group>
            <v:group style="position:absolute;left:5576;top:3529;width:12;height:2" coordorigin="5576,3529" coordsize="12,2">
              <v:shape style="position:absolute;left:5576;top:3529;width:12;height:2" coordorigin="5576,3529" coordsize="12,0" path="m5576,3529l5588,3529e" filled="false" stroked="true" strokeweight=".6pt" strokecolor="#000000">
                <v:path arrowok="t"/>
              </v:shape>
            </v:group>
            <v:group style="position:absolute;left:5596;top:3529;width:12;height:2" coordorigin="5596,3529" coordsize="12,2">
              <v:shape style="position:absolute;left:5596;top:3529;width:12;height:2" coordorigin="5596,3529" coordsize="12,0" path="m5596,3529l5608,3529e" filled="false" stroked="true" strokeweight=".6pt" strokecolor="#000000">
                <v:path arrowok="t"/>
              </v:shape>
            </v:group>
            <v:group style="position:absolute;left:5615;top:3529;width:12;height:2" coordorigin="5615,3529" coordsize="12,2">
              <v:shape style="position:absolute;left:5615;top:3529;width:12;height:2" coordorigin="5615,3529" coordsize="12,0" path="m5615,3529l5627,3529e" filled="false" stroked="true" strokeweight=".6pt" strokecolor="#000000">
                <v:path arrowok="t"/>
              </v:shape>
            </v:group>
            <v:group style="position:absolute;left:5634;top:3529;width:12;height:2" coordorigin="5634,3529" coordsize="12,2">
              <v:shape style="position:absolute;left:5634;top:3529;width:12;height:2" coordorigin="5634,3529" coordsize="12,0" path="m5634,3529l5646,3529e" filled="false" stroked="true" strokeweight=".6pt" strokecolor="#000000">
                <v:path arrowok="t"/>
              </v:shape>
            </v:group>
            <v:group style="position:absolute;left:5653;top:3529;width:12;height:2" coordorigin="5653,3529" coordsize="12,2">
              <v:shape style="position:absolute;left:5653;top:3529;width:12;height:2" coordorigin="5653,3529" coordsize="12,0" path="m5653,3529l5665,3529e" filled="false" stroked="true" strokeweight=".6pt" strokecolor="#000000">
                <v:path arrowok="t"/>
              </v:shape>
            </v:group>
            <v:group style="position:absolute;left:5672;top:3529;width:12;height:2" coordorigin="5672,3529" coordsize="12,2">
              <v:shape style="position:absolute;left:5672;top:3529;width:12;height:2" coordorigin="5672,3529" coordsize="12,0" path="m5672,3529l5684,3529e" filled="false" stroked="true" strokeweight=".6pt" strokecolor="#000000">
                <v:path arrowok="t"/>
              </v:shape>
            </v:group>
            <v:group style="position:absolute;left:5692;top:3529;width:12;height:2" coordorigin="5692,3529" coordsize="12,2">
              <v:shape style="position:absolute;left:5692;top:3529;width:12;height:2" coordorigin="5692,3529" coordsize="12,0" path="m5692,3529l5704,3529e" filled="false" stroked="true" strokeweight=".6pt" strokecolor="#000000">
                <v:path arrowok="t"/>
              </v:shape>
            </v:group>
            <v:group style="position:absolute;left:5711;top:3529;width:12;height:2" coordorigin="5711,3529" coordsize="12,2">
              <v:shape style="position:absolute;left:5711;top:3529;width:12;height:2" coordorigin="5711,3529" coordsize="12,0" path="m5711,3529l5723,3529e" filled="false" stroked="true" strokeweight=".6pt" strokecolor="#000000">
                <v:path arrowok="t"/>
              </v:shape>
            </v:group>
            <v:group style="position:absolute;left:5730;top:3529;width:12;height:2" coordorigin="5730,3529" coordsize="12,2">
              <v:shape style="position:absolute;left:5730;top:3529;width:12;height:2" coordorigin="5730,3529" coordsize="12,0" path="m5730,3529l5742,3529e" filled="false" stroked="true" strokeweight=".6pt" strokecolor="#000000">
                <v:path arrowok="t"/>
              </v:shape>
            </v:group>
            <v:group style="position:absolute;left:5749;top:3529;width:12;height:2" coordorigin="5749,3529" coordsize="12,2">
              <v:shape style="position:absolute;left:5749;top:3529;width:12;height:2" coordorigin="5749,3529" coordsize="12,0" path="m5749,3529l5761,3529e" filled="false" stroked="true" strokeweight=".6pt" strokecolor="#000000">
                <v:path arrowok="t"/>
              </v:shape>
            </v:group>
            <v:group style="position:absolute;left:5768;top:3529;width:12;height:2" coordorigin="5768,3529" coordsize="12,2">
              <v:shape style="position:absolute;left:5768;top:3529;width:12;height:2" coordorigin="5768,3529" coordsize="12,0" path="m5768,3529l5780,3529e" filled="false" stroked="true" strokeweight=".6pt" strokecolor="#000000">
                <v:path arrowok="t"/>
              </v:shape>
            </v:group>
            <v:group style="position:absolute;left:5788;top:3529;width:12;height:2" coordorigin="5788,3529" coordsize="12,2">
              <v:shape style="position:absolute;left:5788;top:3529;width:12;height:2" coordorigin="5788,3529" coordsize="12,0" path="m5788,3529l5800,3529e" filled="false" stroked="true" strokeweight=".6pt" strokecolor="#000000">
                <v:path arrowok="t"/>
              </v:shape>
            </v:group>
            <v:group style="position:absolute;left:5807;top:3529;width:12;height:2" coordorigin="5807,3529" coordsize="12,2">
              <v:shape style="position:absolute;left:5807;top:3529;width:12;height:2" coordorigin="5807,3529" coordsize="12,0" path="m5807,3529l5819,3529e" filled="false" stroked="true" strokeweight=".6pt" strokecolor="#000000">
                <v:path arrowok="t"/>
              </v:shape>
            </v:group>
            <v:group style="position:absolute;left:5826;top:3529;width:12;height:2" coordorigin="5826,3529" coordsize="12,2">
              <v:shape style="position:absolute;left:5826;top:3529;width:12;height:2" coordorigin="5826,3529" coordsize="12,0" path="m5826,3529l5838,3529e" filled="false" stroked="true" strokeweight=".6pt" strokecolor="#000000">
                <v:path arrowok="t"/>
              </v:shape>
            </v:group>
            <v:group style="position:absolute;left:5845;top:3529;width:12;height:2" coordorigin="5845,3529" coordsize="12,2">
              <v:shape style="position:absolute;left:5845;top:3529;width:12;height:2" coordorigin="5845,3529" coordsize="12,0" path="m5845,3529l5857,3529e" filled="false" stroked="true" strokeweight=".6pt" strokecolor="#000000">
                <v:path arrowok="t"/>
              </v:shape>
            </v:group>
            <v:group style="position:absolute;left:5864;top:3529;width:12;height:2" coordorigin="5864,3529" coordsize="12,2">
              <v:shape style="position:absolute;left:5864;top:3529;width:12;height:2" coordorigin="5864,3529" coordsize="12,0" path="m5864,3529l5876,3529e" filled="false" stroked="true" strokeweight=".6pt" strokecolor="#000000">
                <v:path arrowok="t"/>
              </v:shape>
            </v:group>
            <v:group style="position:absolute;left:5884;top:3529;width:12;height:2" coordorigin="5884,3529" coordsize="12,2">
              <v:shape style="position:absolute;left:5884;top:3529;width:12;height:2" coordorigin="5884,3529" coordsize="12,0" path="m5884,3529l5896,3529e" filled="false" stroked="true" strokeweight=".6pt" strokecolor="#000000">
                <v:path arrowok="t"/>
              </v:shape>
            </v:group>
            <v:group style="position:absolute;left:5903;top:3529;width:12;height:2" coordorigin="5903,3529" coordsize="12,2">
              <v:shape style="position:absolute;left:5903;top:3529;width:12;height:2" coordorigin="5903,3529" coordsize="12,0" path="m5903,3529l5915,3529e" filled="false" stroked="true" strokeweight=".6pt" strokecolor="#000000">
                <v:path arrowok="t"/>
              </v:shape>
            </v:group>
            <v:group style="position:absolute;left:5922;top:3529;width:12;height:2" coordorigin="5922,3529" coordsize="12,2">
              <v:shape style="position:absolute;left:5922;top:3529;width:12;height:2" coordorigin="5922,3529" coordsize="12,0" path="m5922,3529l5934,3529e" filled="false" stroked="true" strokeweight=".6pt" strokecolor="#000000">
                <v:path arrowok="t"/>
              </v:shape>
            </v:group>
            <v:group style="position:absolute;left:5941;top:3529;width:12;height:2" coordorigin="5941,3529" coordsize="12,2">
              <v:shape style="position:absolute;left:5941;top:3529;width:12;height:2" coordorigin="5941,3529" coordsize="12,0" path="m5941,3529l5953,3529e" filled="false" stroked="true" strokeweight=".6pt" strokecolor="#000000">
                <v:path arrowok="t"/>
              </v:shape>
            </v:group>
            <v:group style="position:absolute;left:5960;top:3529;width:12;height:2" coordorigin="5960,3529" coordsize="12,2">
              <v:shape style="position:absolute;left:5960;top:3529;width:12;height:2" coordorigin="5960,3529" coordsize="12,0" path="m5960,3529l5972,3529e" filled="false" stroked="true" strokeweight=".6pt" strokecolor="#000000">
                <v:path arrowok="t"/>
              </v:shape>
            </v:group>
            <v:group style="position:absolute;left:5980;top:3529;width:12;height:2" coordorigin="5980,3529" coordsize="12,2">
              <v:shape style="position:absolute;left:5980;top:3529;width:12;height:2" coordorigin="5980,3529" coordsize="12,0" path="m5980,3529l5992,3529e" filled="false" stroked="true" strokeweight=".6pt" strokecolor="#000000">
                <v:path arrowok="t"/>
              </v:shape>
            </v:group>
            <v:group style="position:absolute;left:5999;top:3529;width:12;height:2" coordorigin="5999,3529" coordsize="12,2">
              <v:shape style="position:absolute;left:5999;top:3529;width:12;height:2" coordorigin="5999,3529" coordsize="12,0" path="m5999,3529l6011,3529e" filled="false" stroked="true" strokeweight=".6pt" strokecolor="#000000">
                <v:path arrowok="t"/>
              </v:shape>
            </v:group>
            <v:group style="position:absolute;left:6018;top:3529;width:12;height:2" coordorigin="6018,3529" coordsize="12,2">
              <v:shape style="position:absolute;left:6018;top:3529;width:12;height:2" coordorigin="6018,3529" coordsize="12,0" path="m6018,3529l6030,3529e" filled="false" stroked="true" strokeweight=".6pt" strokecolor="#000000">
                <v:path arrowok="t"/>
              </v:shape>
            </v:group>
            <v:group style="position:absolute;left:6037;top:3529;width:12;height:2" coordorigin="6037,3529" coordsize="12,2">
              <v:shape style="position:absolute;left:6037;top:3529;width:12;height:2" coordorigin="6037,3529" coordsize="12,0" path="m6037,3529l6049,3529e" filled="false" stroked="true" strokeweight=".6pt" strokecolor="#000000">
                <v:path arrowok="t"/>
              </v:shape>
            </v:group>
            <v:group style="position:absolute;left:6056;top:3529;width:12;height:2" coordorigin="6056,3529" coordsize="12,2">
              <v:shape style="position:absolute;left:6056;top:3529;width:12;height:2" coordorigin="6056,3529" coordsize="12,0" path="m6056,3529l6068,3529e" filled="false" stroked="true" strokeweight=".6pt" strokecolor="#000000">
                <v:path arrowok="t"/>
              </v:shape>
            </v:group>
            <v:group style="position:absolute;left:6076;top:3529;width:12;height:2" coordorigin="6076,3529" coordsize="12,2">
              <v:shape style="position:absolute;left:6076;top:3529;width:12;height:2" coordorigin="6076,3529" coordsize="12,0" path="m6076,3529l6088,3529e" filled="false" stroked="true" strokeweight=".6pt" strokecolor="#000000">
                <v:path arrowok="t"/>
              </v:shape>
            </v:group>
            <v:group style="position:absolute;left:6095;top:3529;width:12;height:2" coordorigin="6095,3529" coordsize="12,2">
              <v:shape style="position:absolute;left:6095;top:3529;width:12;height:2" coordorigin="6095,3529" coordsize="12,0" path="m6095,3529l6107,3529e" filled="false" stroked="true" strokeweight=".6pt" strokecolor="#000000">
                <v:path arrowok="t"/>
              </v:shape>
            </v:group>
            <v:group style="position:absolute;left:6114;top:3529;width:12;height:2" coordorigin="6114,3529" coordsize="12,2">
              <v:shape style="position:absolute;left:6114;top:3529;width:12;height:2" coordorigin="6114,3529" coordsize="12,0" path="m6114,3529l6126,3529e" filled="false" stroked="true" strokeweight=".6pt" strokecolor="#000000">
                <v:path arrowok="t"/>
              </v:shape>
            </v:group>
            <v:group style="position:absolute;left:6133;top:3529;width:12;height:2" coordorigin="6133,3529" coordsize="12,2">
              <v:shape style="position:absolute;left:6133;top:3529;width:12;height:2" coordorigin="6133,3529" coordsize="12,0" path="m6133,3529l6145,3529e" filled="false" stroked="true" strokeweight=".6pt" strokecolor="#000000">
                <v:path arrowok="t"/>
              </v:shape>
            </v:group>
            <v:group style="position:absolute;left:6152;top:3529;width:12;height:2" coordorigin="6152,3529" coordsize="12,2">
              <v:shape style="position:absolute;left:6152;top:3529;width:12;height:2" coordorigin="6152,3529" coordsize="12,0" path="m6152,3529l6164,3529e" filled="false" stroked="true" strokeweight=".6pt" strokecolor="#000000">
                <v:path arrowok="t"/>
              </v:shape>
            </v:group>
            <v:group style="position:absolute;left:6172;top:3529;width:12;height:2" coordorigin="6172,3529" coordsize="12,2">
              <v:shape style="position:absolute;left:6172;top:3529;width:12;height:2" coordorigin="6172,3529" coordsize="12,0" path="m6172,3529l6184,3529e" filled="false" stroked="true" strokeweight=".6pt" strokecolor="#000000">
                <v:path arrowok="t"/>
              </v:shape>
            </v:group>
            <v:group style="position:absolute;left:6191;top:3529;width:12;height:2" coordorigin="6191,3529" coordsize="12,2">
              <v:shape style="position:absolute;left:6191;top:3529;width:12;height:2" coordorigin="6191,3529" coordsize="12,0" path="m6191,3529l6203,3529e" filled="false" stroked="true" strokeweight=".6pt" strokecolor="#000000">
                <v:path arrowok="t"/>
              </v:shape>
            </v:group>
            <v:group style="position:absolute;left:6210;top:3529;width:12;height:2" coordorigin="6210,3529" coordsize="12,2">
              <v:shape style="position:absolute;left:6210;top:3529;width:12;height:2" coordorigin="6210,3529" coordsize="12,0" path="m6210,3529l6222,3529e" filled="false" stroked="true" strokeweight=".6pt" strokecolor="#000000">
                <v:path arrowok="t"/>
              </v:shape>
            </v:group>
            <v:group style="position:absolute;left:6229;top:3529;width:12;height:2" coordorigin="6229,3529" coordsize="12,2">
              <v:shape style="position:absolute;left:6229;top:3529;width:12;height:2" coordorigin="6229,3529" coordsize="12,0" path="m6229,3529l6241,3529e" filled="false" stroked="true" strokeweight=".6pt" strokecolor="#000000">
                <v:path arrowok="t"/>
              </v:shape>
            </v:group>
            <v:group style="position:absolute;left:6248;top:3529;width:12;height:2" coordorigin="6248,3529" coordsize="12,2">
              <v:shape style="position:absolute;left:6248;top:3529;width:12;height:2" coordorigin="6248,3529" coordsize="12,0" path="m6248,3529l6260,3529e" filled="false" stroked="true" strokeweight=".6pt" strokecolor="#000000">
                <v:path arrowok="t"/>
              </v:shape>
            </v:group>
            <v:group style="position:absolute;left:6268;top:3529;width:12;height:2" coordorigin="6268,3529" coordsize="12,2">
              <v:shape style="position:absolute;left:6268;top:3529;width:12;height:2" coordorigin="6268,3529" coordsize="12,0" path="m6268,3529l6280,3529e" filled="false" stroked="true" strokeweight=".6pt" strokecolor="#000000">
                <v:path arrowok="t"/>
              </v:shape>
            </v:group>
            <v:group style="position:absolute;left:6287;top:3529;width:12;height:2" coordorigin="6287,3529" coordsize="12,2">
              <v:shape style="position:absolute;left:6287;top:3529;width:12;height:2" coordorigin="6287,3529" coordsize="12,0" path="m6287,3529l6299,3529e" filled="false" stroked="true" strokeweight=".6pt" strokecolor="#000000">
                <v:path arrowok="t"/>
              </v:shape>
            </v:group>
            <v:group style="position:absolute;left:6306;top:3529;width:12;height:2" coordorigin="6306,3529" coordsize="12,2">
              <v:shape style="position:absolute;left:6306;top:3529;width:12;height:2" coordorigin="6306,3529" coordsize="12,0" path="m6306,3529l6318,3529e" filled="false" stroked="true" strokeweight=".6pt" strokecolor="#000000">
                <v:path arrowok="t"/>
              </v:shape>
            </v:group>
            <v:group style="position:absolute;left:6325;top:3529;width:12;height:2" coordorigin="6325,3529" coordsize="12,2">
              <v:shape style="position:absolute;left:6325;top:3529;width:12;height:2" coordorigin="6325,3529" coordsize="12,0" path="m6325,3529l6337,3529e" filled="false" stroked="true" strokeweight=".6pt" strokecolor="#000000">
                <v:path arrowok="t"/>
              </v:shape>
            </v:group>
            <v:group style="position:absolute;left:6344;top:3529;width:12;height:2" coordorigin="6344,3529" coordsize="12,2">
              <v:shape style="position:absolute;left:6344;top:3529;width:12;height:2" coordorigin="6344,3529" coordsize="12,0" path="m6344,3529l6356,3529e" filled="false" stroked="true" strokeweight=".6pt" strokecolor="#000000">
                <v:path arrowok="t"/>
              </v:shape>
            </v:group>
            <v:group style="position:absolute;left:6364;top:3529;width:12;height:2" coordorigin="6364,3529" coordsize="12,2">
              <v:shape style="position:absolute;left:6364;top:3529;width:12;height:2" coordorigin="6364,3529" coordsize="12,0" path="m6364,3529l6376,3529e" filled="false" stroked="true" strokeweight=".6pt" strokecolor="#000000">
                <v:path arrowok="t"/>
              </v:shape>
            </v:group>
            <v:group style="position:absolute;left:6383;top:3529;width:12;height:2" coordorigin="6383,3529" coordsize="12,2">
              <v:shape style="position:absolute;left:6383;top:3529;width:12;height:2" coordorigin="6383,3529" coordsize="12,0" path="m6383,3529l6395,3529e" filled="false" stroked="true" strokeweight=".6pt" strokecolor="#000000">
                <v:path arrowok="t"/>
              </v:shape>
            </v:group>
            <v:group style="position:absolute;left:6402;top:3529;width:12;height:2" coordorigin="6402,3529" coordsize="12,2">
              <v:shape style="position:absolute;left:6402;top:3529;width:12;height:2" coordorigin="6402,3529" coordsize="12,0" path="m6402,3529l6414,3529e" filled="false" stroked="true" strokeweight=".6pt" strokecolor="#000000">
                <v:path arrowok="t"/>
              </v:shape>
            </v:group>
            <v:group style="position:absolute;left:6421;top:3529;width:12;height:2" coordorigin="6421,3529" coordsize="12,2">
              <v:shape style="position:absolute;left:6421;top:3529;width:12;height:2" coordorigin="6421,3529" coordsize="12,0" path="m6421,3529l6433,3529e" filled="false" stroked="true" strokeweight=".6pt" strokecolor="#000000">
                <v:path arrowok="t"/>
              </v:shape>
            </v:group>
            <v:group style="position:absolute;left:6440;top:3529;width:12;height:2" coordorigin="6440,3529" coordsize="12,2">
              <v:shape style="position:absolute;left:6440;top:3529;width:12;height:2" coordorigin="6440,3529" coordsize="12,0" path="m6440,3529l6452,3529e" filled="false" stroked="true" strokeweight=".6pt" strokecolor="#000000">
                <v:path arrowok="t"/>
              </v:shape>
            </v:group>
            <v:group style="position:absolute;left:6460;top:3529;width:12;height:2" coordorigin="6460,3529" coordsize="12,2">
              <v:shape style="position:absolute;left:6460;top:3529;width:12;height:2" coordorigin="6460,3529" coordsize="12,0" path="m6460,3529l6472,3529e" filled="false" stroked="true" strokeweight=".6pt" strokecolor="#000000">
                <v:path arrowok="t"/>
              </v:shape>
            </v:group>
            <v:group style="position:absolute;left:6479;top:3529;width:12;height:2" coordorigin="6479,3529" coordsize="12,2">
              <v:shape style="position:absolute;left:6479;top:3529;width:12;height:2" coordorigin="6479,3529" coordsize="12,0" path="m6479,3529l6491,3529e" filled="false" stroked="true" strokeweight=".6pt" strokecolor="#000000">
                <v:path arrowok="t"/>
              </v:shape>
            </v:group>
            <v:group style="position:absolute;left:6498;top:3529;width:12;height:2" coordorigin="6498,3529" coordsize="12,2">
              <v:shape style="position:absolute;left:6498;top:3529;width:12;height:2" coordorigin="6498,3529" coordsize="12,0" path="m6498,3529l6510,3529e" filled="false" stroked="true" strokeweight=".6pt" strokecolor="#000000">
                <v:path arrowok="t"/>
              </v:shape>
            </v:group>
            <v:group style="position:absolute;left:6517;top:3529;width:12;height:2" coordorigin="6517,3529" coordsize="12,2">
              <v:shape style="position:absolute;left:6517;top:3529;width:12;height:2" coordorigin="6517,3529" coordsize="12,0" path="m6517,3529l6529,3529e" filled="false" stroked="true" strokeweight=".6pt" strokecolor="#000000">
                <v:path arrowok="t"/>
              </v:shape>
            </v:group>
            <v:group style="position:absolute;left:6536;top:3529;width:12;height:2" coordorigin="6536,3529" coordsize="12,2">
              <v:shape style="position:absolute;left:6536;top:3529;width:12;height:2" coordorigin="6536,3529" coordsize="12,0" path="m6536,3529l6548,3529e" filled="false" stroked="true" strokeweight=".6pt" strokecolor="#000000">
                <v:path arrowok="t"/>
              </v:shape>
            </v:group>
            <v:group style="position:absolute;left:6556;top:3529;width:12;height:2" coordorigin="6556,3529" coordsize="12,2">
              <v:shape style="position:absolute;left:6556;top:3529;width:12;height:2" coordorigin="6556,3529" coordsize="12,0" path="m6556,3529l6568,3529e" filled="false" stroked="true" strokeweight=".6pt" strokecolor="#000000">
                <v:path arrowok="t"/>
              </v:shape>
            </v:group>
            <v:group style="position:absolute;left:6575;top:3529;width:12;height:2" coordorigin="6575,3529" coordsize="12,2">
              <v:shape style="position:absolute;left:6575;top:3529;width:12;height:2" coordorigin="6575,3529" coordsize="12,0" path="m6575,3529l6587,3529e" filled="false" stroked="true" strokeweight=".6pt" strokecolor="#000000">
                <v:path arrowok="t"/>
              </v:shape>
            </v:group>
            <v:group style="position:absolute;left:6594;top:3529;width:12;height:2" coordorigin="6594,3529" coordsize="12,2">
              <v:shape style="position:absolute;left:6594;top:3529;width:12;height:2" coordorigin="6594,3529" coordsize="12,0" path="m6594,3529l6606,3529e" filled="false" stroked="true" strokeweight=".6pt" strokecolor="#000000">
                <v:path arrowok="t"/>
              </v:shape>
            </v:group>
            <v:group style="position:absolute;left:6613;top:3529;width:12;height:2" coordorigin="6613,3529" coordsize="12,2">
              <v:shape style="position:absolute;left:6613;top:3529;width:12;height:2" coordorigin="6613,3529" coordsize="12,0" path="m6613,3529l6625,3529e" filled="false" stroked="true" strokeweight=".6pt" strokecolor="#000000">
                <v:path arrowok="t"/>
              </v:shape>
            </v:group>
            <v:group style="position:absolute;left:6632;top:3529;width:12;height:2" coordorigin="6632,3529" coordsize="12,2">
              <v:shape style="position:absolute;left:6632;top:3529;width:12;height:2" coordorigin="6632,3529" coordsize="12,0" path="m6632,3529l6644,3529e" filled="false" stroked="true" strokeweight=".6pt" strokecolor="#000000">
                <v:path arrowok="t"/>
              </v:shape>
            </v:group>
            <v:group style="position:absolute;left:6652;top:3529;width:12;height:2" coordorigin="6652,3529" coordsize="12,2">
              <v:shape style="position:absolute;left:6652;top:3529;width:12;height:2" coordorigin="6652,3529" coordsize="12,0" path="m6652,3529l6664,3529e" filled="false" stroked="true" strokeweight=".6pt" strokecolor="#000000">
                <v:path arrowok="t"/>
              </v:shape>
            </v:group>
            <v:group style="position:absolute;left:6671;top:3529;width:12;height:2" coordorigin="6671,3529" coordsize="12,2">
              <v:shape style="position:absolute;left:6671;top:3529;width:12;height:2" coordorigin="6671,3529" coordsize="12,0" path="m6671,3529l6683,3529e" filled="false" stroked="true" strokeweight=".6pt" strokecolor="#000000">
                <v:path arrowok="t"/>
              </v:shape>
            </v:group>
            <v:group style="position:absolute;left:6690;top:3529;width:12;height:2" coordorigin="6690,3529" coordsize="12,2">
              <v:shape style="position:absolute;left:6690;top:3529;width:12;height:2" coordorigin="6690,3529" coordsize="12,0" path="m6690,3529l6702,3529e" filled="false" stroked="true" strokeweight=".6pt" strokecolor="#000000">
                <v:path arrowok="t"/>
              </v:shape>
            </v:group>
            <v:group style="position:absolute;left:6709;top:3529;width:12;height:2" coordorigin="6709,3529" coordsize="12,2">
              <v:shape style="position:absolute;left:6709;top:3529;width:12;height:2" coordorigin="6709,3529" coordsize="12,0" path="m6709,3529l6721,3529e" filled="false" stroked="true" strokeweight=".6pt" strokecolor="#000000">
                <v:path arrowok="t"/>
              </v:shape>
            </v:group>
            <v:group style="position:absolute;left:6728;top:3529;width:12;height:2" coordorigin="6728,3529" coordsize="12,2">
              <v:shape style="position:absolute;left:6728;top:3529;width:12;height:2" coordorigin="6728,3529" coordsize="12,0" path="m6728,3529l6740,3529e" filled="false" stroked="true" strokeweight=".6pt" strokecolor="#000000">
                <v:path arrowok="t"/>
              </v:shape>
            </v:group>
            <v:group style="position:absolute;left:6748;top:3529;width:12;height:2" coordorigin="6748,3529" coordsize="12,2">
              <v:shape style="position:absolute;left:6748;top:3529;width:12;height:2" coordorigin="6748,3529" coordsize="12,0" path="m6748,3529l6760,3529e" filled="false" stroked="true" strokeweight=".6pt" strokecolor="#000000">
                <v:path arrowok="t"/>
              </v:shape>
            </v:group>
            <v:group style="position:absolute;left:6767;top:3529;width:12;height:2" coordorigin="6767,3529" coordsize="12,2">
              <v:shape style="position:absolute;left:6767;top:3529;width:12;height:2" coordorigin="6767,3529" coordsize="12,0" path="m6767,3529l6779,3529e" filled="false" stroked="true" strokeweight=".6pt" strokecolor="#000000">
                <v:path arrowok="t"/>
              </v:shape>
            </v:group>
            <v:group style="position:absolute;left:6786;top:3529;width:12;height:2" coordorigin="6786,3529" coordsize="12,2">
              <v:shape style="position:absolute;left:6786;top:3529;width:12;height:2" coordorigin="6786,3529" coordsize="12,0" path="m6786,3529l6798,3529e" filled="false" stroked="true" strokeweight=".6pt" strokecolor="#000000">
                <v:path arrowok="t"/>
              </v:shape>
            </v:group>
            <v:group style="position:absolute;left:6805;top:3529;width:12;height:2" coordorigin="6805,3529" coordsize="12,2">
              <v:shape style="position:absolute;left:6805;top:3529;width:12;height:2" coordorigin="6805,3529" coordsize="12,0" path="m6805,3529l6817,3529e" filled="false" stroked="true" strokeweight=".6pt" strokecolor="#000000">
                <v:path arrowok="t"/>
              </v:shape>
            </v:group>
            <v:group style="position:absolute;left:6824;top:3529;width:12;height:2" coordorigin="6824,3529" coordsize="12,2">
              <v:shape style="position:absolute;left:6824;top:3529;width:12;height:2" coordorigin="6824,3529" coordsize="12,0" path="m6824,3529l6836,3529e" filled="false" stroked="true" strokeweight=".6pt" strokecolor="#000000">
                <v:path arrowok="t"/>
              </v:shape>
            </v:group>
            <v:group style="position:absolute;left:6844;top:3529;width:12;height:2" coordorigin="6844,3529" coordsize="12,2">
              <v:shape style="position:absolute;left:6844;top:3529;width:12;height:2" coordorigin="6844,3529" coordsize="12,0" path="m6844,3529l6856,3529e" filled="false" stroked="true" strokeweight=".6pt" strokecolor="#000000">
                <v:path arrowok="t"/>
              </v:shape>
            </v:group>
            <v:group style="position:absolute;left:6863;top:3529;width:12;height:2" coordorigin="6863,3529" coordsize="12,2">
              <v:shape style="position:absolute;left:6863;top:3529;width:12;height:2" coordorigin="6863,3529" coordsize="12,0" path="m6863,3529l6875,3529e" filled="false" stroked="true" strokeweight=".6pt" strokecolor="#000000">
                <v:path arrowok="t"/>
              </v:shape>
            </v:group>
            <v:group style="position:absolute;left:6882;top:3529;width:12;height:2" coordorigin="6882,3529" coordsize="12,2">
              <v:shape style="position:absolute;left:6882;top:3529;width:12;height:2" coordorigin="6882,3529" coordsize="12,0" path="m6882,3529l6894,3529e" filled="false" stroked="true" strokeweight=".6pt" strokecolor="#000000">
                <v:path arrowok="t"/>
              </v:shape>
            </v:group>
            <v:group style="position:absolute;left:6901;top:3529;width:12;height:2" coordorigin="6901,3529" coordsize="12,2">
              <v:shape style="position:absolute;left:6901;top:3529;width:12;height:2" coordorigin="6901,3529" coordsize="12,0" path="m6901,3529l6913,3529e" filled="false" stroked="true" strokeweight=".6pt" strokecolor="#000000">
                <v:path arrowok="t"/>
              </v:shape>
            </v:group>
            <v:group style="position:absolute;left:6920;top:3529;width:12;height:2" coordorigin="6920,3529" coordsize="12,2">
              <v:shape style="position:absolute;left:6920;top:3529;width:12;height:2" coordorigin="6920,3529" coordsize="12,0" path="m6920,3529l6932,3529e" filled="false" stroked="true" strokeweight=".6pt" strokecolor="#000000">
                <v:path arrowok="t"/>
              </v:shape>
            </v:group>
            <v:group style="position:absolute;left:6940;top:3529;width:12;height:2" coordorigin="6940,3529" coordsize="12,2">
              <v:shape style="position:absolute;left:6940;top:3529;width:12;height:2" coordorigin="6940,3529" coordsize="12,0" path="m6940,3529l6952,3529e" filled="false" stroked="true" strokeweight=".6pt" strokecolor="#000000">
                <v:path arrowok="t"/>
              </v:shape>
            </v:group>
            <v:group style="position:absolute;left:6959;top:3529;width:12;height:2" coordorigin="6959,3529" coordsize="12,2">
              <v:shape style="position:absolute;left:6959;top:3529;width:12;height:2" coordorigin="6959,3529" coordsize="12,0" path="m6959,3529l6971,3529e" filled="false" stroked="true" strokeweight=".6pt" strokecolor="#000000">
                <v:path arrowok="t"/>
              </v:shape>
            </v:group>
            <v:group style="position:absolute;left:6978;top:3529;width:12;height:2" coordorigin="6978,3529" coordsize="12,2">
              <v:shape style="position:absolute;left:6978;top:3529;width:12;height:2" coordorigin="6978,3529" coordsize="12,0" path="m6978,3529l6990,3529e" filled="false" stroked="true" strokeweight=".6pt" strokecolor="#000000">
                <v:path arrowok="t"/>
              </v:shape>
            </v:group>
            <v:group style="position:absolute;left:6997;top:3529;width:12;height:2" coordorigin="6997,3529" coordsize="12,2">
              <v:shape style="position:absolute;left:6997;top:3529;width:12;height:2" coordorigin="6997,3529" coordsize="12,0" path="m6997,3529l7009,3529e" filled="false" stroked="true" strokeweight=".6pt" strokecolor="#000000">
                <v:path arrowok="t"/>
              </v:shape>
            </v:group>
            <v:group style="position:absolute;left:7016;top:3529;width:12;height:2" coordorigin="7016,3529" coordsize="12,2">
              <v:shape style="position:absolute;left:7016;top:3529;width:12;height:2" coordorigin="7016,3529" coordsize="12,0" path="m7016,3529l7028,3529e" filled="false" stroked="true" strokeweight=".6pt" strokecolor="#000000">
                <v:path arrowok="t"/>
              </v:shape>
            </v:group>
            <v:group style="position:absolute;left:7036;top:3529;width:12;height:2" coordorigin="7036,3529" coordsize="12,2">
              <v:shape style="position:absolute;left:7036;top:3529;width:12;height:2" coordorigin="7036,3529" coordsize="12,0" path="m7036,3529l7048,3529e" filled="false" stroked="true" strokeweight=".6pt" strokecolor="#000000">
                <v:path arrowok="t"/>
              </v:shape>
            </v:group>
            <v:group style="position:absolute;left:7055;top:3529;width:12;height:2" coordorigin="7055,3529" coordsize="12,2">
              <v:shape style="position:absolute;left:7055;top:3529;width:12;height:2" coordorigin="7055,3529" coordsize="12,0" path="m7055,3529l7067,3529e" filled="false" stroked="true" strokeweight=".6pt" strokecolor="#000000">
                <v:path arrowok="t"/>
              </v:shape>
            </v:group>
            <v:group style="position:absolute;left:7074;top:3529;width:12;height:2" coordorigin="7074,3529" coordsize="12,2">
              <v:shape style="position:absolute;left:7074;top:3529;width:12;height:2" coordorigin="7074,3529" coordsize="12,0" path="m7074,3529l7086,3529e" filled="false" stroked="true" strokeweight=".6pt" strokecolor="#000000">
                <v:path arrowok="t"/>
              </v:shape>
            </v:group>
            <v:group style="position:absolute;left:7093;top:3529;width:12;height:2" coordorigin="7093,3529" coordsize="12,2">
              <v:shape style="position:absolute;left:7093;top:3529;width:12;height:2" coordorigin="7093,3529" coordsize="12,0" path="m7093,3529l7105,3529e" filled="false" stroked="true" strokeweight=".6pt" strokecolor="#000000">
                <v:path arrowok="t"/>
              </v:shape>
            </v:group>
            <v:group style="position:absolute;left:7112;top:3529;width:12;height:2" coordorigin="7112,3529" coordsize="12,2">
              <v:shape style="position:absolute;left:7112;top:3529;width:12;height:2" coordorigin="7112,3529" coordsize="12,0" path="m7112,3529l7124,3529e" filled="false" stroked="true" strokeweight=".6pt" strokecolor="#000000">
                <v:path arrowok="t"/>
              </v:shape>
            </v:group>
            <v:group style="position:absolute;left:7132;top:3529;width:12;height:2" coordorigin="7132,3529" coordsize="12,2">
              <v:shape style="position:absolute;left:7132;top:3529;width:12;height:2" coordorigin="7132,3529" coordsize="12,0" path="m7132,3529l7144,3529e" filled="false" stroked="true" strokeweight=".6pt" strokecolor="#000000">
                <v:path arrowok="t"/>
              </v:shape>
            </v:group>
            <v:group style="position:absolute;left:7151;top:3529;width:12;height:2" coordorigin="7151,3529" coordsize="12,2">
              <v:shape style="position:absolute;left:7151;top:3529;width:12;height:2" coordorigin="7151,3529" coordsize="12,0" path="m7151,3529l7163,3529e" filled="false" stroked="true" strokeweight=".6pt" strokecolor="#000000">
                <v:path arrowok="t"/>
              </v:shape>
            </v:group>
            <v:group style="position:absolute;left:7170;top:3529;width:12;height:2" coordorigin="7170,3529" coordsize="12,2">
              <v:shape style="position:absolute;left:7170;top:3529;width:12;height:2" coordorigin="7170,3529" coordsize="12,0" path="m7170,3529l7182,3529e" filled="false" stroked="true" strokeweight=".6pt" strokecolor="#000000">
                <v:path arrowok="t"/>
              </v:shape>
            </v:group>
            <v:group style="position:absolute;left:7189;top:3529;width:12;height:2" coordorigin="7189,3529" coordsize="12,2">
              <v:shape style="position:absolute;left:7189;top:3529;width:12;height:2" coordorigin="7189,3529" coordsize="12,0" path="m7189,3529l7201,3529e" filled="false" stroked="true" strokeweight=".6pt" strokecolor="#000000">
                <v:path arrowok="t"/>
              </v:shape>
            </v:group>
            <v:group style="position:absolute;left:7208;top:3529;width:12;height:2" coordorigin="7208,3529" coordsize="12,2">
              <v:shape style="position:absolute;left:7208;top:3529;width:12;height:2" coordorigin="7208,3529" coordsize="12,0" path="m7208,3529l7220,3529e" filled="false" stroked="true" strokeweight=".6pt" strokecolor="#000000">
                <v:path arrowok="t"/>
              </v:shape>
            </v:group>
            <v:group style="position:absolute;left:7228;top:3529;width:12;height:2" coordorigin="7228,3529" coordsize="12,2">
              <v:shape style="position:absolute;left:7228;top:3529;width:12;height:2" coordorigin="7228,3529" coordsize="12,0" path="m7228,3529l7240,3529e" filled="false" stroked="true" strokeweight=".6pt" strokecolor="#000000">
                <v:path arrowok="t"/>
              </v:shape>
            </v:group>
            <v:group style="position:absolute;left:7247;top:3529;width:12;height:2" coordorigin="7247,3529" coordsize="12,2">
              <v:shape style="position:absolute;left:7247;top:3529;width:12;height:2" coordorigin="7247,3529" coordsize="12,0" path="m7247,3529l7259,3529e" filled="false" stroked="true" strokeweight=".6pt" strokecolor="#000000">
                <v:path arrowok="t"/>
              </v:shape>
            </v:group>
            <v:group style="position:absolute;left:7266;top:3529;width:12;height:2" coordorigin="7266,3529" coordsize="12,2">
              <v:shape style="position:absolute;left:7266;top:3529;width:12;height:2" coordorigin="7266,3529" coordsize="12,0" path="m7266,3529l7278,3529e" filled="false" stroked="true" strokeweight=".6pt" strokecolor="#000000">
                <v:path arrowok="t"/>
              </v:shape>
            </v:group>
            <v:group style="position:absolute;left:7285;top:3529;width:12;height:2" coordorigin="7285,3529" coordsize="12,2">
              <v:shape style="position:absolute;left:7285;top:3529;width:12;height:2" coordorigin="7285,3529" coordsize="12,0" path="m7285,3529l7297,3529e" filled="false" stroked="true" strokeweight=".6pt" strokecolor="#000000">
                <v:path arrowok="t"/>
              </v:shape>
            </v:group>
            <v:group style="position:absolute;left:7304;top:3529;width:12;height:2" coordorigin="7304,3529" coordsize="12,2">
              <v:shape style="position:absolute;left:7304;top:3529;width:12;height:2" coordorigin="7304,3529" coordsize="12,0" path="m7304,3529l7316,3529e" filled="false" stroked="true" strokeweight=".6pt" strokecolor="#000000">
                <v:path arrowok="t"/>
              </v:shape>
            </v:group>
            <v:group style="position:absolute;left:7324;top:3529;width:12;height:2" coordorigin="7324,3529" coordsize="12,2">
              <v:shape style="position:absolute;left:7324;top:3529;width:12;height:2" coordorigin="7324,3529" coordsize="12,0" path="m7324,3529l7336,3529e" filled="false" stroked="true" strokeweight=".6pt" strokecolor="#000000">
                <v:path arrowok="t"/>
              </v:shape>
            </v:group>
            <v:group style="position:absolute;left:7343;top:3529;width:12;height:2" coordorigin="7343,3529" coordsize="12,2">
              <v:shape style="position:absolute;left:7343;top:3529;width:12;height:2" coordorigin="7343,3529" coordsize="12,0" path="m7343,3529l7355,3529e" filled="false" stroked="true" strokeweight=".6pt" strokecolor="#000000">
                <v:path arrowok="t"/>
              </v:shape>
            </v:group>
            <v:group style="position:absolute;left:7362;top:3529;width:12;height:2" coordorigin="7362,3529" coordsize="12,2">
              <v:shape style="position:absolute;left:7362;top:3529;width:12;height:2" coordorigin="7362,3529" coordsize="12,0" path="m7362,3529l7374,3529e" filled="false" stroked="true" strokeweight=".6pt" strokecolor="#000000">
                <v:path arrowok="t"/>
              </v:shape>
            </v:group>
            <v:group style="position:absolute;left:7381;top:3529;width:12;height:2" coordorigin="7381,3529" coordsize="12,2">
              <v:shape style="position:absolute;left:7381;top:3529;width:12;height:2" coordorigin="7381,3529" coordsize="12,0" path="m7381,3529l7393,3529e" filled="false" stroked="true" strokeweight=".6pt" strokecolor="#000000">
                <v:path arrowok="t"/>
              </v:shape>
            </v:group>
            <v:group style="position:absolute;left:7400;top:3529;width:12;height:2" coordorigin="7400,3529" coordsize="12,2">
              <v:shape style="position:absolute;left:7400;top:3529;width:12;height:2" coordorigin="7400,3529" coordsize="12,0" path="m7400,3529l7412,3529e" filled="false" stroked="true" strokeweight=".6pt" strokecolor="#000000">
                <v:path arrowok="t"/>
              </v:shape>
            </v:group>
            <v:group style="position:absolute;left:7420;top:3529;width:12;height:2" coordorigin="7420,3529" coordsize="12,2">
              <v:shape style="position:absolute;left:7420;top:3529;width:12;height:2" coordorigin="7420,3529" coordsize="12,0" path="m7420,3529l7432,3529e" filled="false" stroked="true" strokeweight=".6pt" strokecolor="#000000">
                <v:path arrowok="t"/>
              </v:shape>
            </v:group>
            <v:group style="position:absolute;left:7439;top:3529;width:12;height:2" coordorigin="7439,3529" coordsize="12,2">
              <v:shape style="position:absolute;left:7439;top:3529;width:12;height:2" coordorigin="7439,3529" coordsize="12,0" path="m7439,3529l7451,3529e" filled="false" stroked="true" strokeweight=".6pt" strokecolor="#000000">
                <v:path arrowok="t"/>
              </v:shape>
            </v:group>
            <v:group style="position:absolute;left:7458;top:3529;width:12;height:2" coordorigin="7458,3529" coordsize="12,2">
              <v:shape style="position:absolute;left:7458;top:3529;width:12;height:2" coordorigin="7458,3529" coordsize="12,0" path="m7458,3529l7470,3529e" filled="false" stroked="true" strokeweight=".6pt" strokecolor="#000000">
                <v:path arrowok="t"/>
              </v:shape>
            </v:group>
            <v:group style="position:absolute;left:7477;top:3529;width:12;height:2" coordorigin="7477,3529" coordsize="12,2">
              <v:shape style="position:absolute;left:7477;top:3529;width:12;height:2" coordorigin="7477,3529" coordsize="12,0" path="m7477,3529l7489,3529e" filled="false" stroked="true" strokeweight=".6pt" strokecolor="#000000">
                <v:path arrowok="t"/>
              </v:shape>
            </v:group>
            <v:group style="position:absolute;left:7496;top:3529;width:12;height:2" coordorigin="7496,3529" coordsize="12,2">
              <v:shape style="position:absolute;left:7496;top:3529;width:12;height:2" coordorigin="7496,3529" coordsize="12,0" path="m7496,3529l7508,3529e" filled="false" stroked="true" strokeweight=".6pt" strokecolor="#000000">
                <v:path arrowok="t"/>
              </v:shape>
            </v:group>
            <v:group style="position:absolute;left:7516;top:3529;width:12;height:2" coordorigin="7516,3529" coordsize="12,2">
              <v:shape style="position:absolute;left:7516;top:3529;width:12;height:2" coordorigin="7516,3529" coordsize="12,0" path="m7516,3529l7528,3529e" filled="false" stroked="true" strokeweight=".6pt" strokecolor="#000000">
                <v:path arrowok="t"/>
              </v:shape>
            </v:group>
            <v:group style="position:absolute;left:7535;top:3529;width:12;height:2" coordorigin="7535,3529" coordsize="12,2">
              <v:shape style="position:absolute;left:7535;top:3529;width:12;height:2" coordorigin="7535,3529" coordsize="12,0" path="m7535,3529l7547,3529e" filled="false" stroked="true" strokeweight=".6pt" strokecolor="#000000">
                <v:path arrowok="t"/>
              </v:shape>
            </v:group>
            <v:group style="position:absolute;left:7554;top:3529;width:12;height:2" coordorigin="7554,3529" coordsize="12,2">
              <v:shape style="position:absolute;left:7554;top:3529;width:12;height:2" coordorigin="7554,3529" coordsize="12,0" path="m7554,3529l7566,3529e" filled="false" stroked="true" strokeweight=".6pt" strokecolor="#000000">
                <v:path arrowok="t"/>
              </v:shape>
            </v:group>
            <v:group style="position:absolute;left:7573;top:3529;width:12;height:2" coordorigin="7573,3529" coordsize="12,2">
              <v:shape style="position:absolute;left:7573;top:3529;width:12;height:2" coordorigin="7573,3529" coordsize="12,0" path="m7573,3529l7585,3529e" filled="false" stroked="true" strokeweight=".6pt" strokecolor="#000000">
                <v:path arrowok="t"/>
              </v:shape>
            </v:group>
            <v:group style="position:absolute;left:7592;top:3529;width:12;height:2" coordorigin="7592,3529" coordsize="12,2">
              <v:shape style="position:absolute;left:7592;top:3529;width:12;height:2" coordorigin="7592,3529" coordsize="12,0" path="m7592,3529l7604,3529e" filled="false" stroked="true" strokeweight=".6pt" strokecolor="#000000">
                <v:path arrowok="t"/>
              </v:shape>
            </v:group>
            <v:group style="position:absolute;left:7612;top:3529;width:12;height:2" coordorigin="7612,3529" coordsize="12,2">
              <v:shape style="position:absolute;left:7612;top:3529;width:12;height:2" coordorigin="7612,3529" coordsize="12,0" path="m7612,3529l7624,3529e" filled="false" stroked="true" strokeweight=".6pt" strokecolor="#000000">
                <v:path arrowok="t"/>
              </v:shape>
            </v:group>
            <v:group style="position:absolute;left:7631;top:3529;width:12;height:2" coordorigin="7631,3529" coordsize="12,2">
              <v:shape style="position:absolute;left:7631;top:3529;width:12;height:2" coordorigin="7631,3529" coordsize="12,0" path="m7631,3529l7643,3529e" filled="false" stroked="true" strokeweight=".6pt" strokecolor="#000000">
                <v:path arrowok="t"/>
              </v:shape>
            </v:group>
            <v:group style="position:absolute;left:7650;top:3529;width:12;height:2" coordorigin="7650,3529" coordsize="12,2">
              <v:shape style="position:absolute;left:7650;top:3529;width:12;height:2" coordorigin="7650,3529" coordsize="12,0" path="m7650,3529l7662,3529e" filled="false" stroked="true" strokeweight=".6pt" strokecolor="#000000">
                <v:path arrowok="t"/>
              </v:shape>
            </v:group>
            <v:group style="position:absolute;left:7669;top:3529;width:12;height:2" coordorigin="7669,3529" coordsize="12,2">
              <v:shape style="position:absolute;left:7669;top:3529;width:12;height:2" coordorigin="7669,3529" coordsize="12,0" path="m7669,3529l7681,3529e" filled="false" stroked="true" strokeweight=".6pt" strokecolor="#000000">
                <v:path arrowok="t"/>
              </v:shape>
            </v:group>
            <v:group style="position:absolute;left:7688;top:3529;width:12;height:2" coordorigin="7688,3529" coordsize="12,2">
              <v:shape style="position:absolute;left:7688;top:3529;width:12;height:2" coordorigin="7688,3529" coordsize="12,0" path="m7688,3529l7700,3529e" filled="false" stroked="true" strokeweight=".6pt" strokecolor="#000000">
                <v:path arrowok="t"/>
              </v:shape>
            </v:group>
            <v:group style="position:absolute;left:7708;top:3529;width:12;height:2" coordorigin="7708,3529" coordsize="12,2">
              <v:shape style="position:absolute;left:7708;top:3529;width:12;height:2" coordorigin="7708,3529" coordsize="12,0" path="m7708,3529l7720,3529e" filled="false" stroked="true" strokeweight=".6pt" strokecolor="#000000">
                <v:path arrowok="t"/>
              </v:shape>
            </v:group>
            <v:group style="position:absolute;left:7727;top:3529;width:12;height:2" coordorigin="7727,3529" coordsize="12,2">
              <v:shape style="position:absolute;left:7727;top:3529;width:12;height:2" coordorigin="7727,3529" coordsize="12,0" path="m7727,3529l7739,3529e" filled="false" stroked="true" strokeweight=".6pt" strokecolor="#000000">
                <v:path arrowok="t"/>
              </v:shape>
            </v:group>
            <v:group style="position:absolute;left:7746;top:3529;width:12;height:2" coordorigin="7746,3529" coordsize="12,2">
              <v:shape style="position:absolute;left:7746;top:3529;width:12;height:2" coordorigin="7746,3529" coordsize="12,0" path="m7746,3529l7758,3529e" filled="false" stroked="true" strokeweight=".6pt" strokecolor="#000000">
                <v:path arrowok="t"/>
              </v:shape>
            </v:group>
            <v:group style="position:absolute;left:7765;top:3529;width:12;height:2" coordorigin="7765,3529" coordsize="12,2">
              <v:shape style="position:absolute;left:7765;top:3529;width:12;height:2" coordorigin="7765,3529" coordsize="12,0" path="m7765,3529l7777,3529e" filled="false" stroked="true" strokeweight=".6pt" strokecolor="#000000">
                <v:path arrowok="t"/>
              </v:shape>
            </v:group>
            <v:group style="position:absolute;left:7784;top:3529;width:12;height:2" coordorigin="7784,3529" coordsize="12,2">
              <v:shape style="position:absolute;left:7784;top:3529;width:12;height:2" coordorigin="7784,3529" coordsize="12,0" path="m7784,3529l7796,3529e" filled="false" stroked="true" strokeweight=".6pt" strokecolor="#000000">
                <v:path arrowok="t"/>
              </v:shape>
            </v:group>
            <v:group style="position:absolute;left:7804;top:3529;width:12;height:2" coordorigin="7804,3529" coordsize="12,2">
              <v:shape style="position:absolute;left:7804;top:3529;width:12;height:2" coordorigin="7804,3529" coordsize="12,0" path="m7804,3529l7816,3529e" filled="false" stroked="true" strokeweight=".6pt" strokecolor="#000000">
                <v:path arrowok="t"/>
              </v:shape>
            </v:group>
            <v:group style="position:absolute;left:7823;top:3529;width:12;height:2" coordorigin="7823,3529" coordsize="12,2">
              <v:shape style="position:absolute;left:7823;top:3529;width:12;height:2" coordorigin="7823,3529" coordsize="12,0" path="m7823,3529l7835,3529e" filled="false" stroked="true" strokeweight=".6pt" strokecolor="#000000">
                <v:path arrowok="t"/>
              </v:shape>
            </v:group>
            <v:group style="position:absolute;left:7842;top:3529;width:12;height:2" coordorigin="7842,3529" coordsize="12,2">
              <v:shape style="position:absolute;left:7842;top:3529;width:12;height:2" coordorigin="7842,3529" coordsize="12,0" path="m7842,3529l7854,3529e" filled="false" stroked="true" strokeweight=".6pt" strokecolor="#000000">
                <v:path arrowok="t"/>
              </v:shape>
            </v:group>
            <v:group style="position:absolute;left:7861;top:3529;width:12;height:2" coordorigin="7861,3529" coordsize="12,2">
              <v:shape style="position:absolute;left:7861;top:3529;width:12;height:2" coordorigin="7861,3529" coordsize="12,0" path="m7861,3529l7873,3529e" filled="false" stroked="true" strokeweight=".6pt" strokecolor="#000000">
                <v:path arrowok="t"/>
              </v:shape>
            </v:group>
            <v:group style="position:absolute;left:7880;top:3529;width:12;height:2" coordorigin="7880,3529" coordsize="12,2">
              <v:shape style="position:absolute;left:7880;top:3529;width:12;height:2" coordorigin="7880,3529" coordsize="12,0" path="m7880,3529l7892,3529e" filled="false" stroked="true" strokeweight=".6pt" strokecolor="#000000">
                <v:path arrowok="t"/>
              </v:shape>
            </v:group>
            <v:group style="position:absolute;left:7900;top:3529;width:12;height:2" coordorigin="7900,3529" coordsize="12,2">
              <v:shape style="position:absolute;left:7900;top:3529;width:12;height:2" coordorigin="7900,3529" coordsize="12,0" path="m7900,3529l7912,3529e" filled="false" stroked="true" strokeweight=".6pt" strokecolor="#000000">
                <v:path arrowok="t"/>
              </v:shape>
            </v:group>
            <v:group style="position:absolute;left:7919;top:3529;width:12;height:2" coordorigin="7919,3529" coordsize="12,2">
              <v:shape style="position:absolute;left:7919;top:3529;width:12;height:2" coordorigin="7919,3529" coordsize="12,0" path="m7919,3529l7931,3529e" filled="false" stroked="true" strokeweight=".6pt" strokecolor="#000000">
                <v:path arrowok="t"/>
              </v:shape>
            </v:group>
            <v:group style="position:absolute;left:7938;top:3529;width:12;height:2" coordorigin="7938,3529" coordsize="12,2">
              <v:shape style="position:absolute;left:7938;top:3529;width:12;height:2" coordorigin="7938,3529" coordsize="12,0" path="m7938,3529l7950,3529e" filled="false" stroked="true" strokeweight=".6pt" strokecolor="#000000">
                <v:path arrowok="t"/>
              </v:shape>
            </v:group>
            <v:group style="position:absolute;left:7957;top:3529;width:12;height:2" coordorigin="7957,3529" coordsize="12,2">
              <v:shape style="position:absolute;left:7957;top:3529;width:12;height:2" coordorigin="7957,3529" coordsize="12,0" path="m7957,3529l7969,3529e" filled="false" stroked="true" strokeweight=".6pt" strokecolor="#000000">
                <v:path arrowok="t"/>
              </v:shape>
            </v:group>
            <v:group style="position:absolute;left:7976;top:3529;width:12;height:2" coordorigin="7976,3529" coordsize="12,2">
              <v:shape style="position:absolute;left:7976;top:3529;width:12;height:2" coordorigin="7976,3529" coordsize="12,0" path="m7976,3529l7988,3529e" filled="false" stroked="true" strokeweight=".6pt" strokecolor="#000000">
                <v:path arrowok="t"/>
              </v:shape>
            </v:group>
            <v:group style="position:absolute;left:7996;top:3529;width:12;height:2" coordorigin="7996,3529" coordsize="12,2">
              <v:shape style="position:absolute;left:7996;top:3529;width:12;height:2" coordorigin="7996,3529" coordsize="12,0" path="m7996,3529l8008,3529e" filled="false" stroked="true" strokeweight=".6pt" strokecolor="#000000">
                <v:path arrowok="t"/>
              </v:shape>
            </v:group>
            <v:group style="position:absolute;left:8015;top:3529;width:12;height:2" coordorigin="8015,3529" coordsize="12,2">
              <v:shape style="position:absolute;left:8015;top:3529;width:12;height:2" coordorigin="8015,3529" coordsize="12,0" path="m8015,3529l8027,3529e" filled="false" stroked="true" strokeweight=".6pt" strokecolor="#000000">
                <v:path arrowok="t"/>
              </v:shape>
            </v:group>
            <v:group style="position:absolute;left:8034;top:3529;width:12;height:2" coordorigin="8034,3529" coordsize="12,2">
              <v:shape style="position:absolute;left:8034;top:3529;width:12;height:2" coordorigin="8034,3529" coordsize="12,0" path="m8034,3529l8046,3529e" filled="false" stroked="true" strokeweight=".6pt" strokecolor="#000000">
                <v:path arrowok="t"/>
              </v:shape>
            </v:group>
            <v:group style="position:absolute;left:8053;top:3529;width:12;height:2" coordorigin="8053,3529" coordsize="12,2">
              <v:shape style="position:absolute;left:8053;top:3529;width:12;height:2" coordorigin="8053,3529" coordsize="12,0" path="m8053,3529l8065,3529e" filled="false" stroked="true" strokeweight=".6pt" strokecolor="#000000">
                <v:path arrowok="t"/>
              </v:shape>
            </v:group>
            <v:group style="position:absolute;left:8072;top:3529;width:12;height:2" coordorigin="8072,3529" coordsize="12,2">
              <v:shape style="position:absolute;left:8072;top:3529;width:12;height:2" coordorigin="8072,3529" coordsize="12,0" path="m8072,3529l8084,3529e" filled="false" stroked="true" strokeweight=".6pt" strokecolor="#000000">
                <v:path arrowok="t"/>
              </v:shape>
            </v:group>
            <v:group style="position:absolute;left:8092;top:3529;width:12;height:2" coordorigin="8092,3529" coordsize="12,2">
              <v:shape style="position:absolute;left:8092;top:3529;width:12;height:2" coordorigin="8092,3529" coordsize="12,0" path="m8092,3529l8104,3529e" filled="false" stroked="true" strokeweight=".6pt" strokecolor="#000000">
                <v:path arrowok="t"/>
              </v:shape>
            </v:group>
            <v:group style="position:absolute;left:8111;top:3529;width:12;height:2" coordorigin="8111,3529" coordsize="12,2">
              <v:shape style="position:absolute;left:8111;top:3529;width:12;height:2" coordorigin="8111,3529" coordsize="12,0" path="m8111,3529l8123,3529e" filled="false" stroked="true" strokeweight=".6pt" strokecolor="#000000">
                <v:path arrowok="t"/>
              </v:shape>
            </v:group>
            <v:group style="position:absolute;left:8130;top:3529;width:12;height:2" coordorigin="8130,3529" coordsize="12,2">
              <v:shape style="position:absolute;left:8130;top:3529;width:12;height:2" coordorigin="8130,3529" coordsize="12,0" path="m8130,3529l8142,3529e" filled="false" stroked="true" strokeweight=".6pt" strokecolor="#000000">
                <v:path arrowok="t"/>
              </v:shape>
            </v:group>
            <v:group style="position:absolute;left:8149;top:3529;width:12;height:2" coordorigin="8149,3529" coordsize="12,2">
              <v:shape style="position:absolute;left:8149;top:3529;width:12;height:2" coordorigin="8149,3529" coordsize="12,0" path="m8149,3529l8161,3529e" filled="false" stroked="true" strokeweight=".6pt" strokecolor="#000000">
                <v:path arrowok="t"/>
              </v:shape>
            </v:group>
            <v:group style="position:absolute;left:8168;top:3529;width:12;height:2" coordorigin="8168,3529" coordsize="12,2">
              <v:shape style="position:absolute;left:8168;top:3529;width:12;height:2" coordorigin="8168,3529" coordsize="12,0" path="m8168,3529l8180,3529e" filled="false" stroked="true" strokeweight=".6pt" strokecolor="#000000">
                <v:path arrowok="t"/>
              </v:shape>
            </v:group>
            <v:group style="position:absolute;left:8188;top:3529;width:12;height:2" coordorigin="8188,3529" coordsize="12,2">
              <v:shape style="position:absolute;left:8188;top:3529;width:12;height:2" coordorigin="8188,3529" coordsize="12,0" path="m8188,3529l8200,3529e" filled="false" stroked="true" strokeweight=".6pt" strokecolor="#000000">
                <v:path arrowok="t"/>
              </v:shape>
            </v:group>
            <v:group style="position:absolute;left:8207;top:3529;width:12;height:2" coordorigin="8207,3529" coordsize="12,2">
              <v:shape style="position:absolute;left:8207;top:3529;width:12;height:2" coordorigin="8207,3529" coordsize="12,0" path="m8207,3529l8219,3529e" filled="false" stroked="true" strokeweight=".6pt" strokecolor="#000000">
                <v:path arrowok="t"/>
              </v:shape>
            </v:group>
            <v:group style="position:absolute;left:8226;top:3529;width:12;height:2" coordorigin="8226,3529" coordsize="12,2">
              <v:shape style="position:absolute;left:8226;top:3529;width:12;height:2" coordorigin="8226,3529" coordsize="12,0" path="m8226,3529l8238,3529e" filled="false" stroked="true" strokeweight=".6pt" strokecolor="#000000">
                <v:path arrowok="t"/>
              </v:shape>
            </v:group>
            <v:group style="position:absolute;left:8245;top:3529;width:12;height:2" coordorigin="8245,3529" coordsize="12,2">
              <v:shape style="position:absolute;left:8245;top:3529;width:12;height:2" coordorigin="8245,3529" coordsize="12,0" path="m8245,3529l8257,3529e" filled="false" stroked="true" strokeweight=".6pt" strokecolor="#000000">
                <v:path arrowok="t"/>
              </v:shape>
            </v:group>
            <v:group style="position:absolute;left:8264;top:3529;width:12;height:2" coordorigin="8264,3529" coordsize="12,2">
              <v:shape style="position:absolute;left:8264;top:3529;width:12;height:2" coordorigin="8264,3529" coordsize="12,0" path="m8264,3529l8276,3529e" filled="false" stroked="true" strokeweight=".6pt" strokecolor="#000000">
                <v:path arrowok="t"/>
              </v:shape>
            </v:group>
            <v:group style="position:absolute;left:8284;top:3529;width:12;height:2" coordorigin="8284,3529" coordsize="12,2">
              <v:shape style="position:absolute;left:8284;top:3529;width:12;height:2" coordorigin="8284,3529" coordsize="12,0" path="m8284,3529l8296,3529e" filled="false" stroked="true" strokeweight=".6pt" strokecolor="#000000">
                <v:path arrowok="t"/>
              </v:shape>
            </v:group>
            <v:group style="position:absolute;left:8303;top:3529;width:12;height:2" coordorigin="8303,3529" coordsize="12,2">
              <v:shape style="position:absolute;left:8303;top:3529;width:12;height:2" coordorigin="8303,3529" coordsize="12,0" path="m8303,3529l8315,3529e" filled="false" stroked="true" strokeweight=".6pt" strokecolor="#000000">
                <v:path arrowok="t"/>
              </v:shape>
            </v:group>
            <v:group style="position:absolute;left:8322;top:3529;width:12;height:2" coordorigin="8322,3529" coordsize="12,2">
              <v:shape style="position:absolute;left:8322;top:3529;width:12;height:2" coordorigin="8322,3529" coordsize="12,0" path="m8322,3529l8334,3529e" filled="false" stroked="true" strokeweight=".6pt" strokecolor="#000000">
                <v:path arrowok="t"/>
              </v:shape>
            </v:group>
            <v:group style="position:absolute;left:8341;top:3529;width:12;height:2" coordorigin="8341,3529" coordsize="12,2">
              <v:shape style="position:absolute;left:8341;top:3529;width:12;height:2" coordorigin="8341,3529" coordsize="12,0" path="m8341,3529l8353,3529e" filled="false" stroked="true" strokeweight=".6pt" strokecolor="#000000">
                <v:path arrowok="t"/>
              </v:shape>
            </v:group>
            <v:group style="position:absolute;left:8360;top:3529;width:12;height:2" coordorigin="8360,3529" coordsize="12,2">
              <v:shape style="position:absolute;left:8360;top:3529;width:12;height:2" coordorigin="8360,3529" coordsize="12,0" path="m8360,3529l8372,3529e" filled="false" stroked="true" strokeweight=".6pt" strokecolor="#000000">
                <v:path arrowok="t"/>
              </v:shape>
            </v:group>
            <v:group style="position:absolute;left:8380;top:3529;width:12;height:2" coordorigin="8380,3529" coordsize="12,2">
              <v:shape style="position:absolute;left:8380;top:3529;width:12;height:2" coordorigin="8380,3529" coordsize="12,0" path="m8380,3529l8392,3529e" filled="false" stroked="true" strokeweight=".6pt" strokecolor="#000000">
                <v:path arrowok="t"/>
              </v:shape>
            </v:group>
            <v:group style="position:absolute;left:8399;top:3529;width:12;height:2" coordorigin="8399,3529" coordsize="12,2">
              <v:shape style="position:absolute;left:8399;top:3529;width:12;height:2" coordorigin="8399,3529" coordsize="12,0" path="m8399,3529l8411,3529e" filled="false" stroked="true" strokeweight=".6pt" strokecolor="#000000">
                <v:path arrowok="t"/>
              </v:shape>
            </v:group>
            <v:group style="position:absolute;left:8418;top:3529;width:12;height:2" coordorigin="8418,3529" coordsize="12,2">
              <v:shape style="position:absolute;left:8418;top:3529;width:12;height:2" coordorigin="8418,3529" coordsize="12,0" path="m8418,3529l8430,3529e" filled="false" stroked="true" strokeweight=".6pt" strokecolor="#000000">
                <v:path arrowok="t"/>
              </v:shape>
            </v:group>
            <v:group style="position:absolute;left:8437;top:3529;width:12;height:2" coordorigin="8437,3529" coordsize="12,2">
              <v:shape style="position:absolute;left:8437;top:3529;width:12;height:2" coordorigin="8437,3529" coordsize="12,0" path="m8437,3529l8449,3529e" filled="false" stroked="true" strokeweight=".6pt" strokecolor="#000000">
                <v:path arrowok="t"/>
              </v:shape>
            </v:group>
            <v:group style="position:absolute;left:8456;top:3529;width:12;height:2" coordorigin="8456,3529" coordsize="12,2">
              <v:shape style="position:absolute;left:8456;top:3529;width:12;height:2" coordorigin="8456,3529" coordsize="12,0" path="m8456,3529l8468,3529e" filled="false" stroked="true" strokeweight=".6pt" strokecolor="#000000">
                <v:path arrowok="t"/>
              </v:shape>
            </v:group>
            <v:group style="position:absolute;left:8476;top:3529;width:12;height:2" coordorigin="8476,3529" coordsize="12,2">
              <v:shape style="position:absolute;left:8476;top:3529;width:12;height:2" coordorigin="8476,3529" coordsize="12,0" path="m8476,3529l8488,3529e" filled="false" stroked="true" strokeweight=".6pt" strokecolor="#000000">
                <v:path arrowok="t"/>
              </v:shape>
            </v:group>
            <v:group style="position:absolute;left:8495;top:3529;width:12;height:2" coordorigin="8495,3529" coordsize="12,2">
              <v:shape style="position:absolute;left:8495;top:3529;width:12;height:2" coordorigin="8495,3529" coordsize="12,0" path="m8495,3529l8507,3529e" filled="false" stroked="true" strokeweight=".6pt" strokecolor="#000000">
                <v:path arrowok="t"/>
              </v:shape>
            </v:group>
            <v:group style="position:absolute;left:8514;top:3529;width:12;height:2" coordorigin="8514,3529" coordsize="12,2">
              <v:shape style="position:absolute;left:8514;top:3529;width:12;height:2" coordorigin="8514,3529" coordsize="12,0" path="m8514,3529l8526,3529e" filled="false" stroked="true" strokeweight=".6pt" strokecolor="#000000">
                <v:path arrowok="t"/>
              </v:shape>
            </v:group>
            <v:group style="position:absolute;left:8533;top:3529;width:12;height:2" coordorigin="8533,3529" coordsize="12,2">
              <v:shape style="position:absolute;left:8533;top:3529;width:12;height:2" coordorigin="8533,3529" coordsize="12,0" path="m8533,3529l8545,3529e" filled="false" stroked="true" strokeweight=".6pt" strokecolor="#000000">
                <v:path arrowok="t"/>
              </v:shape>
            </v:group>
            <v:group style="position:absolute;left:8552;top:3529;width:12;height:2" coordorigin="8552,3529" coordsize="12,2">
              <v:shape style="position:absolute;left:8552;top:3529;width:12;height:2" coordorigin="8552,3529" coordsize="12,0" path="m8552,3529l8564,3529e" filled="false" stroked="true" strokeweight=".6pt" strokecolor="#000000">
                <v:path arrowok="t"/>
              </v:shape>
            </v:group>
            <v:group style="position:absolute;left:8572;top:3529;width:12;height:2" coordorigin="8572,3529" coordsize="12,2">
              <v:shape style="position:absolute;left:8572;top:3529;width:12;height:2" coordorigin="8572,3529" coordsize="12,0" path="m8572,3529l8584,3529e" filled="false" stroked="true" strokeweight=".6pt" strokecolor="#000000">
                <v:path arrowok="t"/>
              </v:shape>
            </v:group>
            <v:group style="position:absolute;left:8591;top:3529;width:12;height:2" coordorigin="8591,3529" coordsize="12,2">
              <v:shape style="position:absolute;left:8591;top:3529;width:12;height:2" coordorigin="8591,3529" coordsize="12,0" path="m8591,3529l8603,3529e" filled="false" stroked="true" strokeweight=".6pt" strokecolor="#000000">
                <v:path arrowok="t"/>
              </v:shape>
            </v:group>
            <v:group style="position:absolute;left:8610;top:3529;width:12;height:2" coordorigin="8610,3529" coordsize="12,2">
              <v:shape style="position:absolute;left:8610;top:3529;width:12;height:2" coordorigin="8610,3529" coordsize="12,0" path="m8610,3529l8622,3529e" filled="false" stroked="true" strokeweight=".6pt" strokecolor="#000000">
                <v:path arrowok="t"/>
              </v:shape>
            </v:group>
            <v:group style="position:absolute;left:8629;top:3529;width:12;height:2" coordorigin="8629,3529" coordsize="12,2">
              <v:shape style="position:absolute;left:8629;top:3529;width:12;height:2" coordorigin="8629,3529" coordsize="12,0" path="m8629,3529l8641,3529e" filled="false" stroked="true" strokeweight=".6pt" strokecolor="#000000">
                <v:path arrowok="t"/>
              </v:shape>
            </v:group>
            <v:group style="position:absolute;left:8648;top:3529;width:12;height:2" coordorigin="8648,3529" coordsize="12,2">
              <v:shape style="position:absolute;left:8648;top:3529;width:12;height:2" coordorigin="8648,3529" coordsize="12,0" path="m8648,3529l8660,3529e" filled="false" stroked="true" strokeweight=".6pt" strokecolor="#000000">
                <v:path arrowok="t"/>
              </v:shape>
            </v:group>
            <v:group style="position:absolute;left:8668;top:3529;width:12;height:2" coordorigin="8668,3529" coordsize="12,2">
              <v:shape style="position:absolute;left:8668;top:3529;width:12;height:2" coordorigin="8668,3529" coordsize="12,0" path="m8668,3529l8680,3529e" filled="false" stroked="true" strokeweight=".6pt" strokecolor="#000000">
                <v:path arrowok="t"/>
              </v:shape>
            </v:group>
            <v:group style="position:absolute;left:8687;top:3529;width:12;height:2" coordorigin="8687,3529" coordsize="12,2">
              <v:shape style="position:absolute;left:8687;top:3529;width:12;height:2" coordorigin="8687,3529" coordsize="12,0" path="m8687,3529l8699,3529e" filled="false" stroked="true" strokeweight=".6pt" strokecolor="#000000">
                <v:path arrowok="t"/>
              </v:shape>
            </v:group>
            <v:group style="position:absolute;left:8706;top:3529;width:12;height:2" coordorigin="8706,3529" coordsize="12,2">
              <v:shape style="position:absolute;left:8706;top:3529;width:12;height:2" coordorigin="8706,3529" coordsize="12,0" path="m8706,3529l8718,3529e" filled="false" stroked="true" strokeweight=".6pt" strokecolor="#000000">
                <v:path arrowok="t"/>
              </v:shape>
            </v:group>
            <v:group style="position:absolute;left:8725;top:3529;width:12;height:2" coordorigin="8725,3529" coordsize="12,2">
              <v:shape style="position:absolute;left:8725;top:3529;width:12;height:2" coordorigin="8725,3529" coordsize="12,0" path="m8725,3529l8737,3529e" filled="false" stroked="true" strokeweight=".6pt" strokecolor="#000000">
                <v:path arrowok="t"/>
              </v:shape>
            </v:group>
            <v:group style="position:absolute;left:8744;top:3529;width:12;height:2" coordorigin="8744,3529" coordsize="12,2">
              <v:shape style="position:absolute;left:8744;top:3529;width:12;height:2" coordorigin="8744,3529" coordsize="12,0" path="m8744,3529l8756,3529e" filled="false" stroked="true" strokeweight=".6pt" strokecolor="#000000">
                <v:path arrowok="t"/>
              </v:shape>
            </v:group>
            <v:group style="position:absolute;left:8764;top:3529;width:12;height:2" coordorigin="8764,3529" coordsize="12,2">
              <v:shape style="position:absolute;left:8764;top:3529;width:12;height:2" coordorigin="8764,3529" coordsize="12,0" path="m8764,3529l8776,3529e" filled="false" stroked="true" strokeweight=".6pt" strokecolor="#000000">
                <v:path arrowok="t"/>
              </v:shape>
            </v:group>
            <v:group style="position:absolute;left:8783;top:3529;width:12;height:2" coordorigin="8783,3529" coordsize="12,2">
              <v:shape style="position:absolute;left:8783;top:3529;width:12;height:2" coordorigin="8783,3529" coordsize="12,0" path="m8783,3529l8795,3529e" filled="false" stroked="true" strokeweight=".6pt" strokecolor="#000000">
                <v:path arrowok="t"/>
              </v:shape>
            </v:group>
            <v:group style="position:absolute;left:8802;top:3529;width:12;height:2" coordorigin="8802,3529" coordsize="12,2">
              <v:shape style="position:absolute;left:8802;top:3529;width:12;height:2" coordorigin="8802,3529" coordsize="12,0" path="m8802,3529l8814,3529e" filled="false" stroked="true" strokeweight=".6pt" strokecolor="#000000">
                <v:path arrowok="t"/>
              </v:shape>
            </v:group>
            <v:group style="position:absolute;left:8821;top:3529;width:12;height:2" coordorigin="8821,3529" coordsize="12,2">
              <v:shape style="position:absolute;left:8821;top:3529;width:12;height:2" coordorigin="8821,3529" coordsize="12,0" path="m8821,3529l8833,3529e" filled="false" stroked="true" strokeweight=".6pt" strokecolor="#000000">
                <v:path arrowok="t"/>
              </v:shape>
            </v:group>
            <v:group style="position:absolute;left:8840;top:3529;width:12;height:2" coordorigin="8840,3529" coordsize="12,2">
              <v:shape style="position:absolute;left:8840;top:3529;width:12;height:2" coordorigin="8840,3529" coordsize="12,0" path="m8840,3529l8852,3529e" filled="false" stroked="true" strokeweight=".6pt" strokecolor="#000000">
                <v:path arrowok="t"/>
              </v:shape>
            </v:group>
            <v:group style="position:absolute;left:8860;top:3529;width:12;height:2" coordorigin="8860,3529" coordsize="12,2">
              <v:shape style="position:absolute;left:8860;top:3529;width:12;height:2" coordorigin="8860,3529" coordsize="12,0" path="m8860,3529l8872,3529e" filled="false" stroked="true" strokeweight=".6pt" strokecolor="#000000">
                <v:path arrowok="t"/>
              </v:shape>
            </v:group>
            <v:group style="position:absolute;left:8879;top:3529;width:12;height:2" coordorigin="8879,3529" coordsize="12,2">
              <v:shape style="position:absolute;left:8879;top:3529;width:12;height:2" coordorigin="8879,3529" coordsize="12,0" path="m8879,3529l8891,3529e" filled="false" stroked="true" strokeweight=".6pt" strokecolor="#000000">
                <v:path arrowok="t"/>
              </v:shape>
            </v:group>
            <v:group style="position:absolute;left:8898;top:3529;width:12;height:2" coordorigin="8898,3529" coordsize="12,2">
              <v:shape style="position:absolute;left:8898;top:3529;width:12;height:2" coordorigin="8898,3529" coordsize="12,0" path="m8898,3529l8910,3529e" filled="false" stroked="true" strokeweight=".6pt" strokecolor="#000000">
                <v:path arrowok="t"/>
              </v:shape>
            </v:group>
            <v:group style="position:absolute;left:8917;top:3529;width:12;height:2" coordorigin="8917,3529" coordsize="12,2">
              <v:shape style="position:absolute;left:8917;top:3529;width:12;height:2" coordorigin="8917,3529" coordsize="12,0" path="m8917,3529l8929,3529e" filled="false" stroked="true" strokeweight=".6pt" strokecolor="#000000">
                <v:path arrowok="t"/>
              </v:shape>
            </v:group>
            <v:group style="position:absolute;left:8936;top:3529;width:12;height:2" coordorigin="8936,3529" coordsize="12,2">
              <v:shape style="position:absolute;left:8936;top:3529;width:12;height:2" coordorigin="8936,3529" coordsize="12,0" path="m8936,3529l8948,3529e" filled="false" stroked="true" strokeweight=".6pt" strokecolor="#000000">
                <v:path arrowok="t"/>
              </v:shape>
            </v:group>
            <v:group style="position:absolute;left:8956;top:3529;width:12;height:2" coordorigin="8956,3529" coordsize="12,2">
              <v:shape style="position:absolute;left:8956;top:3529;width:12;height:2" coordorigin="8956,3529" coordsize="12,0" path="m8956,3529l8968,3529e" filled="false" stroked="true" strokeweight=".6pt" strokecolor="#000000">
                <v:path arrowok="t"/>
              </v:shape>
            </v:group>
            <v:group style="position:absolute;left:8975;top:3529;width:12;height:2" coordorigin="8975,3529" coordsize="12,2">
              <v:shape style="position:absolute;left:8975;top:3529;width:12;height:2" coordorigin="8975,3529" coordsize="12,0" path="m8975,3529l8987,3529e" filled="false" stroked="true" strokeweight=".6pt" strokecolor="#000000">
                <v:path arrowok="t"/>
              </v:shape>
            </v:group>
            <v:group style="position:absolute;left:8994;top:3529;width:12;height:2" coordorigin="8994,3529" coordsize="12,2">
              <v:shape style="position:absolute;left:8994;top:3529;width:12;height:2" coordorigin="8994,3529" coordsize="12,0" path="m8994,3529l9006,3529e" filled="false" stroked="true" strokeweight=".6pt" strokecolor="#000000">
                <v:path arrowok="t"/>
              </v:shape>
            </v:group>
            <v:group style="position:absolute;left:9013;top:3529;width:12;height:2" coordorigin="9013,3529" coordsize="12,2">
              <v:shape style="position:absolute;left:9013;top:3529;width:12;height:2" coordorigin="9013,3529" coordsize="12,0" path="m9013,3529l9025,3529e" filled="false" stroked="true" strokeweight=".6pt" strokecolor="#000000">
                <v:path arrowok="t"/>
              </v:shape>
            </v:group>
            <v:group style="position:absolute;left:9032;top:3529;width:12;height:2" coordorigin="9032,3529" coordsize="12,2">
              <v:shape style="position:absolute;left:9032;top:3529;width:12;height:2" coordorigin="9032,3529" coordsize="12,0" path="m9032,3529l9044,3529e" filled="false" stroked="true" strokeweight=".6pt" strokecolor="#000000">
                <v:path arrowok="t"/>
              </v:shape>
            </v:group>
            <v:group style="position:absolute;left:9052;top:3529;width:12;height:2" coordorigin="9052,3529" coordsize="12,2">
              <v:shape style="position:absolute;left:9052;top:3529;width:12;height:2" coordorigin="9052,3529" coordsize="12,0" path="m9052,3529l9064,3529e" filled="false" stroked="true" strokeweight=".6pt" strokecolor="#000000">
                <v:path arrowok="t"/>
              </v:shape>
            </v:group>
            <v:group style="position:absolute;left:9071;top:3529;width:12;height:2" coordorigin="9071,3529" coordsize="12,2">
              <v:shape style="position:absolute;left:9071;top:3529;width:12;height:2" coordorigin="9071,3529" coordsize="12,0" path="m9071,3529l9083,3529e" filled="false" stroked="true" strokeweight=".6pt" strokecolor="#000000">
                <v:path arrowok="t"/>
              </v:shape>
            </v:group>
            <v:group style="position:absolute;left:9090;top:3529;width:12;height:2" coordorigin="9090,3529" coordsize="12,2">
              <v:shape style="position:absolute;left:9090;top:3529;width:12;height:2" coordorigin="9090,3529" coordsize="12,0" path="m9090,3529l9102,3529e" filled="false" stroked="true" strokeweight=".6pt" strokecolor="#000000">
                <v:path arrowok="t"/>
              </v:shape>
            </v:group>
            <v:group style="position:absolute;left:9109;top:3529;width:12;height:2" coordorigin="9109,3529" coordsize="12,2">
              <v:shape style="position:absolute;left:9109;top:3529;width:12;height:2" coordorigin="9109,3529" coordsize="12,0" path="m9109,3529l9121,3529e" filled="false" stroked="true" strokeweight=".6pt" strokecolor="#000000">
                <v:path arrowok="t"/>
              </v:shape>
            </v:group>
            <v:group style="position:absolute;left:9128;top:3529;width:12;height:2" coordorigin="9128,3529" coordsize="12,2">
              <v:shape style="position:absolute;left:9128;top:3529;width:12;height:2" coordorigin="9128,3529" coordsize="12,0" path="m9128,3529l9140,3529e" filled="false" stroked="true" strokeweight=".6pt" strokecolor="#000000">
                <v:path arrowok="t"/>
              </v:shape>
            </v:group>
            <v:group style="position:absolute;left:9148;top:3529;width:12;height:2" coordorigin="9148,3529" coordsize="12,2">
              <v:shape style="position:absolute;left:9148;top:3529;width:12;height:2" coordorigin="9148,3529" coordsize="12,0" path="m9148,3529l9160,3529e" filled="false" stroked="true" strokeweight=".6pt" strokecolor="#000000">
                <v:path arrowok="t"/>
              </v:shape>
            </v:group>
            <v:group style="position:absolute;left:9167;top:3529;width:12;height:2" coordorigin="9167,3529" coordsize="12,2">
              <v:shape style="position:absolute;left:9167;top:3529;width:12;height:2" coordorigin="9167,3529" coordsize="12,0" path="m9167,3529l9179,3529e" filled="false" stroked="true" strokeweight=".6pt" strokecolor="#000000">
                <v:path arrowok="t"/>
              </v:shape>
            </v:group>
            <v:group style="position:absolute;left:9186;top:3529;width:12;height:2" coordorigin="9186,3529" coordsize="12,2">
              <v:shape style="position:absolute;left:9186;top:3529;width:12;height:2" coordorigin="9186,3529" coordsize="12,0" path="m9186,3529l9198,3529e" filled="false" stroked="true" strokeweight=".6pt" strokecolor="#000000">
                <v:path arrowok="t"/>
              </v:shape>
            </v:group>
            <v:group style="position:absolute;left:9205;top:3529;width:12;height:2" coordorigin="9205,3529" coordsize="12,2">
              <v:shape style="position:absolute;left:9205;top:3529;width:12;height:2" coordorigin="9205,3529" coordsize="12,0" path="m9205,3529l9217,3529e" filled="false" stroked="true" strokeweight=".6pt" strokecolor="#000000">
                <v:path arrowok="t"/>
              </v:shape>
            </v:group>
            <v:group style="position:absolute;left:9224;top:3529;width:12;height:2" coordorigin="9224,3529" coordsize="12,2">
              <v:shape style="position:absolute;left:9224;top:3529;width:12;height:2" coordorigin="9224,3529" coordsize="12,0" path="m9224,3529l9236,3529e" filled="false" stroked="true" strokeweight=".6pt" strokecolor="#000000">
                <v:path arrowok="t"/>
              </v:shape>
            </v:group>
            <v:group style="position:absolute;left:9244;top:3529;width:12;height:2" coordorigin="9244,3529" coordsize="12,2">
              <v:shape style="position:absolute;left:9244;top:3529;width:12;height:2" coordorigin="9244,3529" coordsize="12,0" path="m9244,3529l9256,3529e" filled="false" stroked="true" strokeweight=".6pt" strokecolor="#000000">
                <v:path arrowok="t"/>
              </v:shape>
            </v:group>
            <v:group style="position:absolute;left:9263;top:3529;width:12;height:2" coordorigin="9263,3529" coordsize="12,2">
              <v:shape style="position:absolute;left:9263;top:3529;width:12;height:2" coordorigin="9263,3529" coordsize="12,0" path="m9263,3529l9275,3529e" filled="false" stroked="true" strokeweight=".6pt" strokecolor="#000000">
                <v:path arrowok="t"/>
              </v:shape>
            </v:group>
            <v:group style="position:absolute;left:9282;top:3529;width:12;height:2" coordorigin="9282,3529" coordsize="12,2">
              <v:shape style="position:absolute;left:9282;top:3529;width:12;height:2" coordorigin="9282,3529" coordsize="12,0" path="m9282,3529l9294,3529e" filled="false" stroked="true" strokeweight=".6pt" strokecolor="#000000">
                <v:path arrowok="t"/>
              </v:shape>
            </v:group>
            <v:group style="position:absolute;left:9301;top:3529;width:12;height:2" coordorigin="9301,3529" coordsize="12,2">
              <v:shape style="position:absolute;left:9301;top:3529;width:12;height:2" coordorigin="9301,3529" coordsize="12,0" path="m9301,3529l9313,3529e" filled="false" stroked="true" strokeweight=".6pt" strokecolor="#000000">
                <v:path arrowok="t"/>
              </v:shape>
            </v:group>
            <v:group style="position:absolute;left:9320;top:3529;width:12;height:2" coordorigin="9320,3529" coordsize="12,2">
              <v:shape style="position:absolute;left:9320;top:3529;width:12;height:2" coordorigin="9320,3529" coordsize="12,0" path="m9320,3529l9332,3529e" filled="false" stroked="true" strokeweight=".6pt" strokecolor="#000000">
                <v:path arrowok="t"/>
              </v:shape>
            </v:group>
            <v:group style="position:absolute;left:9340;top:3529;width:12;height:2" coordorigin="9340,3529" coordsize="12,2">
              <v:shape style="position:absolute;left:9340;top:3529;width:12;height:2" coordorigin="9340,3529" coordsize="12,0" path="m9340,3529l9352,3529e" filled="false" stroked="true" strokeweight=".6pt" strokecolor="#000000">
                <v:path arrowok="t"/>
              </v:shape>
            </v:group>
            <v:group style="position:absolute;left:9359;top:3529;width:12;height:2" coordorigin="9359,3529" coordsize="12,2">
              <v:shape style="position:absolute;left:9359;top:3529;width:12;height:2" coordorigin="9359,3529" coordsize="12,0" path="m9359,3529l9371,3529e" filled="false" stroked="true" strokeweight=".6pt" strokecolor="#000000">
                <v:path arrowok="t"/>
              </v:shape>
            </v:group>
            <v:group style="position:absolute;left:9378;top:3529;width:12;height:2" coordorigin="9378,3529" coordsize="12,2">
              <v:shape style="position:absolute;left:9378;top:3529;width:12;height:2" coordorigin="9378,3529" coordsize="12,0" path="m9378,3529l9390,3529e" filled="false" stroked="true" strokeweight=".6pt" strokecolor="#000000">
                <v:path arrowok="t"/>
              </v:shape>
            </v:group>
            <v:group style="position:absolute;left:9397;top:3529;width:12;height:2" coordorigin="9397,3529" coordsize="12,2">
              <v:shape style="position:absolute;left:9397;top:3529;width:12;height:2" coordorigin="9397,3529" coordsize="12,0" path="m9397,3529l9409,3529e" filled="false" stroked="true" strokeweight=".6pt" strokecolor="#000000">
                <v:path arrowok="t"/>
              </v:shape>
            </v:group>
            <v:group style="position:absolute;left:9416;top:3529;width:12;height:2" coordorigin="9416,3529" coordsize="12,2">
              <v:shape style="position:absolute;left:9416;top:3529;width:12;height:2" coordorigin="9416,3529" coordsize="12,0" path="m9416,3529l9428,3529e" filled="false" stroked="true" strokeweight=".6pt" strokecolor="#000000">
                <v:path arrowok="t"/>
              </v:shape>
            </v:group>
            <v:group style="position:absolute;left:9436;top:3529;width:12;height:2" coordorigin="9436,3529" coordsize="12,2">
              <v:shape style="position:absolute;left:9436;top:3529;width:12;height:2" coordorigin="9436,3529" coordsize="12,0" path="m9436,3529l9448,3529e" filled="false" stroked="true" strokeweight=".6pt" strokecolor="#000000">
                <v:path arrowok="t"/>
              </v:shape>
            </v:group>
            <v:group style="position:absolute;left:9455;top:3529;width:12;height:2" coordorigin="9455,3529" coordsize="12,2">
              <v:shape style="position:absolute;left:9455;top:3529;width:12;height:2" coordorigin="9455,3529" coordsize="12,0" path="m9455,3529l9467,3529e" filled="false" stroked="true" strokeweight=".6pt" strokecolor="#000000">
                <v:path arrowok="t"/>
              </v:shape>
            </v:group>
            <v:group style="position:absolute;left:9474;top:3529;width:12;height:2" coordorigin="9474,3529" coordsize="12,2">
              <v:shape style="position:absolute;left:9474;top:3529;width:12;height:2" coordorigin="9474,3529" coordsize="12,0" path="m9474,3529l9486,3529e" filled="false" stroked="true" strokeweight=".6pt" strokecolor="#000000">
                <v:path arrowok="t"/>
              </v:shape>
            </v:group>
            <v:group style="position:absolute;left:9493;top:3529;width:12;height:2" coordorigin="9493,3529" coordsize="12,2">
              <v:shape style="position:absolute;left:9493;top:3529;width:12;height:2" coordorigin="9493,3529" coordsize="12,0" path="m9493,3529l9505,3529e" filled="false" stroked="true" strokeweight=".6pt" strokecolor="#000000">
                <v:path arrowok="t"/>
              </v:shape>
            </v:group>
            <v:group style="position:absolute;left:9512;top:3529;width:12;height:2" coordorigin="9512,3529" coordsize="12,2">
              <v:shape style="position:absolute;left:9512;top:3529;width:12;height:2" coordorigin="9512,3529" coordsize="12,0" path="m9512,3529l9524,3529e" filled="false" stroked="true" strokeweight=".6pt" strokecolor="#000000">
                <v:path arrowok="t"/>
              </v:shape>
            </v:group>
            <v:group style="position:absolute;left:9532;top:3529;width:12;height:2" coordorigin="9532,3529" coordsize="12,2">
              <v:shape style="position:absolute;left:9532;top:3529;width:12;height:2" coordorigin="9532,3529" coordsize="12,0" path="m9532,3529l9544,3529e" filled="false" stroked="true" strokeweight=".6pt" strokecolor="#000000">
                <v:path arrowok="t"/>
              </v:shape>
            </v:group>
            <v:group style="position:absolute;left:9551;top:3529;width:12;height:2" coordorigin="9551,3529" coordsize="12,2">
              <v:shape style="position:absolute;left:9551;top:3529;width:12;height:2" coordorigin="9551,3529" coordsize="12,0" path="m9551,3529l9563,3529e" filled="false" stroked="true" strokeweight=".6pt" strokecolor="#000000">
                <v:path arrowok="t"/>
              </v:shape>
            </v:group>
            <v:group style="position:absolute;left:9570;top:3529;width:12;height:2" coordorigin="9570,3529" coordsize="12,2">
              <v:shape style="position:absolute;left:9570;top:3529;width:12;height:2" coordorigin="9570,3529" coordsize="12,0" path="m9570,3529l9582,3529e" filled="false" stroked="true" strokeweight=".6pt" strokecolor="#000000">
                <v:path arrowok="t"/>
              </v:shape>
            </v:group>
            <v:group style="position:absolute;left:9589;top:3529;width:12;height:2" coordorigin="9589,3529" coordsize="12,2">
              <v:shape style="position:absolute;left:9589;top:3529;width:12;height:2" coordorigin="9589,3529" coordsize="12,0" path="m9589,3529l9601,3529e" filled="false" stroked="true" strokeweight=".6pt" strokecolor="#000000">
                <v:path arrowok="t"/>
              </v:shape>
            </v:group>
            <v:group style="position:absolute;left:9608;top:3529;width:12;height:2" coordorigin="9608,3529" coordsize="12,2">
              <v:shape style="position:absolute;left:9608;top:3529;width:12;height:2" coordorigin="9608,3529" coordsize="12,0" path="m9608,3529l9620,3529e" filled="false" stroked="true" strokeweight=".6pt" strokecolor="#000000">
                <v:path arrowok="t"/>
              </v:shape>
            </v:group>
            <v:group style="position:absolute;left:9628;top:3529;width:12;height:2" coordorigin="9628,3529" coordsize="12,2">
              <v:shape style="position:absolute;left:9628;top:3529;width:12;height:2" coordorigin="9628,3529" coordsize="12,0" path="m9628,3529l9640,3529e" filled="false" stroked="true" strokeweight=".6pt" strokecolor="#000000">
                <v:path arrowok="t"/>
              </v:shape>
            </v:group>
            <v:group style="position:absolute;left:9647;top:3529;width:12;height:2" coordorigin="9647,3529" coordsize="12,2">
              <v:shape style="position:absolute;left:9647;top:3529;width:12;height:2" coordorigin="9647,3529" coordsize="12,0" path="m9647,3529l9659,3529e" filled="false" stroked="true" strokeweight=".6pt" strokecolor="#000000">
                <v:path arrowok="t"/>
              </v:shape>
            </v:group>
            <v:group style="position:absolute;left:9666;top:3529;width:12;height:2" coordorigin="9666,3529" coordsize="12,2">
              <v:shape style="position:absolute;left:9666;top:3529;width:12;height:2" coordorigin="9666,3529" coordsize="12,0" path="m9666,3529l9678,3529e" filled="false" stroked="true" strokeweight=".6pt" strokecolor="#000000">
                <v:path arrowok="t"/>
              </v:shape>
            </v:group>
            <v:group style="position:absolute;left:9685;top:3529;width:12;height:2" coordorigin="9685,3529" coordsize="12,2">
              <v:shape style="position:absolute;left:9685;top:3529;width:12;height:2" coordorigin="9685,3529" coordsize="12,0" path="m9685,3529l9697,3529e" filled="false" stroked="true" strokeweight=".6pt" strokecolor="#000000">
                <v:path arrowok="t"/>
              </v:shape>
            </v:group>
            <v:group style="position:absolute;left:9704;top:3529;width:12;height:2" coordorigin="9704,3529" coordsize="12,2">
              <v:shape style="position:absolute;left:9704;top:3529;width:12;height:2" coordorigin="9704,3529" coordsize="12,0" path="m9704,3529l9716,3529e" filled="false" stroked="true" strokeweight=".6pt" strokecolor="#000000">
                <v:path arrowok="t"/>
              </v:shape>
            </v:group>
            <v:group style="position:absolute;left:9724;top:3529;width:12;height:2" coordorigin="9724,3529" coordsize="12,2">
              <v:shape style="position:absolute;left:9724;top:3529;width:12;height:2" coordorigin="9724,3529" coordsize="12,0" path="m9724,3529l9736,3529e" filled="false" stroked="true" strokeweight=".6pt" strokecolor="#000000">
                <v:path arrowok="t"/>
              </v:shape>
            </v:group>
            <v:group style="position:absolute;left:9743;top:3529;width:12;height:2" coordorigin="9743,3529" coordsize="12,2">
              <v:shape style="position:absolute;left:9743;top:3529;width:12;height:2" coordorigin="9743,3529" coordsize="12,0" path="m9743,3529l9755,3529e" filled="false" stroked="true" strokeweight=".6pt" strokecolor="#000000">
                <v:path arrowok="t"/>
              </v:shape>
            </v:group>
            <v:group style="position:absolute;left:9762;top:3529;width:12;height:2" coordorigin="9762,3529" coordsize="12,2">
              <v:shape style="position:absolute;left:9762;top:3529;width:12;height:2" coordorigin="9762,3529" coordsize="12,0" path="m9762,3529l9774,3529e" filled="false" stroked="true" strokeweight=".6pt" strokecolor="#000000">
                <v:path arrowok="t"/>
              </v:shape>
            </v:group>
            <v:group style="position:absolute;left:9781;top:3529;width:12;height:2" coordorigin="9781,3529" coordsize="12,2">
              <v:shape style="position:absolute;left:9781;top:3529;width:12;height:2" coordorigin="9781,3529" coordsize="12,0" path="m9781,3529l9793,3529e" filled="false" stroked="true" strokeweight=".6pt" strokecolor="#000000">
                <v:path arrowok="t"/>
              </v:shape>
            </v:group>
            <v:group style="position:absolute;left:9800;top:3529;width:12;height:2" coordorigin="9800,3529" coordsize="12,2">
              <v:shape style="position:absolute;left:9800;top:3529;width:12;height:2" coordorigin="9800,3529" coordsize="12,0" path="m9800,3529l9812,3529e" filled="false" stroked="true" strokeweight=".6pt" strokecolor="#000000">
                <v:path arrowok="t"/>
              </v:shape>
            </v:group>
            <v:group style="position:absolute;left:9820;top:3529;width:12;height:2" coordorigin="9820,3529" coordsize="12,2">
              <v:shape style="position:absolute;left:9820;top:3529;width:12;height:2" coordorigin="9820,3529" coordsize="12,0" path="m9820,3529l9832,3529e" filled="false" stroked="true" strokeweight=".6pt" strokecolor="#000000">
                <v:path arrowok="t"/>
              </v:shape>
            </v:group>
            <v:group style="position:absolute;left:9839;top:3529;width:12;height:2" coordorigin="9839,3529" coordsize="12,2">
              <v:shape style="position:absolute;left:9839;top:3529;width:12;height:2" coordorigin="9839,3529" coordsize="12,0" path="m9839,3529l9851,3529e" filled="false" stroked="true" strokeweight=".6pt" strokecolor="#000000">
                <v:path arrowok="t"/>
              </v:shape>
            </v:group>
            <v:group style="position:absolute;left:9858;top:3529;width:12;height:2" coordorigin="9858,3529" coordsize="12,2">
              <v:shape style="position:absolute;left:9858;top:3529;width:12;height:2" coordorigin="9858,3529" coordsize="12,0" path="m9858,3529l9870,3529e" filled="false" stroked="true" strokeweight=".6pt" strokecolor="#000000">
                <v:path arrowok="t"/>
              </v:shape>
            </v:group>
            <v:group style="position:absolute;left:9877;top:3529;width:12;height:2" coordorigin="9877,3529" coordsize="12,2">
              <v:shape style="position:absolute;left:9877;top:3529;width:12;height:2" coordorigin="9877,3529" coordsize="12,0" path="m9877,3529l9889,3529e" filled="false" stroked="true" strokeweight=".6pt" strokecolor="#000000">
                <v:path arrowok="t"/>
              </v:shape>
            </v:group>
            <v:group style="position:absolute;left:9896;top:3529;width:12;height:2" coordorigin="9896,3529" coordsize="12,2">
              <v:shape style="position:absolute;left:9896;top:3529;width:12;height:2" coordorigin="9896,3529" coordsize="12,0" path="m9896,3529l9908,3529e" filled="false" stroked="true" strokeweight=".6pt" strokecolor="#000000">
                <v:path arrowok="t"/>
              </v:shape>
            </v:group>
            <v:group style="position:absolute;left:9916;top:3529;width:12;height:2" coordorigin="9916,3529" coordsize="12,2">
              <v:shape style="position:absolute;left:9916;top:3529;width:12;height:2" coordorigin="9916,3529" coordsize="12,0" path="m9916,3529l9928,3529e" filled="false" stroked="true" strokeweight=".6pt" strokecolor="#000000">
                <v:path arrowok="t"/>
              </v:shape>
            </v:group>
            <v:group style="position:absolute;left:9935;top:3529;width:12;height:2" coordorigin="9935,3529" coordsize="12,2">
              <v:shape style="position:absolute;left:9935;top:3529;width:12;height:2" coordorigin="9935,3529" coordsize="12,0" path="m9935,3529l9947,3529e" filled="false" stroked="true" strokeweight=".6pt" strokecolor="#000000">
                <v:path arrowok="t"/>
              </v:shape>
            </v:group>
            <v:group style="position:absolute;left:9954;top:3529;width:12;height:2" coordorigin="9954,3529" coordsize="12,2">
              <v:shape style="position:absolute;left:9954;top:3529;width:12;height:2" coordorigin="9954,3529" coordsize="12,0" path="m9954,3529l9966,3529e" filled="false" stroked="true" strokeweight=".6pt" strokecolor="#000000">
                <v:path arrowok="t"/>
              </v:shape>
            </v:group>
            <v:group style="position:absolute;left:9973;top:3529;width:12;height:2" coordorigin="9973,3529" coordsize="12,2">
              <v:shape style="position:absolute;left:9973;top:3529;width:12;height:2" coordorigin="9973,3529" coordsize="12,0" path="m9973,3529l9985,3529e" filled="false" stroked="true" strokeweight=".6pt" strokecolor="#000000">
                <v:path arrowok="t"/>
              </v:shape>
            </v:group>
            <v:group style="position:absolute;left:9992;top:3529;width:12;height:2" coordorigin="9992,3529" coordsize="12,2">
              <v:shape style="position:absolute;left:9992;top:3529;width:12;height:2" coordorigin="9992,3529" coordsize="12,0" path="m9992,3529l10004,3529e" filled="false" stroked="true" strokeweight=".6pt" strokecolor="#000000">
                <v:path arrowok="t"/>
              </v:shape>
            </v:group>
            <v:group style="position:absolute;left:10012;top:3529;width:12;height:2" coordorigin="10012,3529" coordsize="12,2">
              <v:shape style="position:absolute;left:10012;top:3529;width:12;height:2" coordorigin="10012,3529" coordsize="12,0" path="m10012,3529l10024,3529e" filled="false" stroked="true" strokeweight=".6pt" strokecolor="#000000">
                <v:path arrowok="t"/>
              </v:shape>
            </v:group>
            <v:group style="position:absolute;left:10031;top:3529;width:12;height:2" coordorigin="10031,3529" coordsize="12,2">
              <v:shape style="position:absolute;left:10031;top:3529;width:12;height:2" coordorigin="10031,3529" coordsize="12,0" path="m10031,3529l10043,3529e" filled="false" stroked="true" strokeweight=".6pt" strokecolor="#000000">
                <v:path arrowok="t"/>
              </v:shape>
            </v:group>
            <v:group style="position:absolute;left:10050;top:3529;width:12;height:2" coordorigin="10050,3529" coordsize="12,2">
              <v:shape style="position:absolute;left:10050;top:3529;width:12;height:2" coordorigin="10050,3529" coordsize="12,0" path="m10050,3529l10062,3529e" filled="false" stroked="true" strokeweight=".6pt" strokecolor="#000000">
                <v:path arrowok="t"/>
              </v:shape>
            </v:group>
            <v:group style="position:absolute;left:10069;top:3529;width:12;height:2" coordorigin="10069,3529" coordsize="12,2">
              <v:shape style="position:absolute;left:10069;top:3529;width:12;height:2" coordorigin="10069,3529" coordsize="12,0" path="m10069,3529l10081,3529e" filled="false" stroked="true" strokeweight=".6pt" strokecolor="#000000">
                <v:path arrowok="t"/>
              </v:shape>
            </v:group>
            <v:group style="position:absolute;left:10088;top:3529;width:12;height:2" coordorigin="10088,3529" coordsize="12,2">
              <v:shape style="position:absolute;left:10088;top:3529;width:12;height:2" coordorigin="10088,3529" coordsize="12,0" path="m10088,3529l10100,3529e" filled="false" stroked="true" strokeweight=".6pt" strokecolor="#000000">
                <v:path arrowok="t"/>
              </v:shape>
            </v:group>
            <v:group style="position:absolute;left:10108;top:3529;width:12;height:2" coordorigin="10108,3529" coordsize="12,2">
              <v:shape style="position:absolute;left:10108;top:3529;width:12;height:2" coordorigin="10108,3529" coordsize="12,0" path="m10108,3529l10120,3529e" filled="false" stroked="true" strokeweight=".6pt" strokecolor="#000000">
                <v:path arrowok="t"/>
              </v:shape>
            </v:group>
            <v:group style="position:absolute;left:10127;top:3529;width:12;height:2" coordorigin="10127,3529" coordsize="12,2">
              <v:shape style="position:absolute;left:10127;top:3529;width:12;height:2" coordorigin="10127,3529" coordsize="12,0" path="m10127,3529l10139,3529e" filled="false" stroked="true" strokeweight=".6pt" strokecolor="#000000">
                <v:path arrowok="t"/>
              </v:shape>
            </v:group>
            <v:group style="position:absolute;left:10146;top:3529;width:12;height:2" coordorigin="10146,3529" coordsize="12,2">
              <v:shape style="position:absolute;left:10146;top:3529;width:12;height:2" coordorigin="10146,3529" coordsize="12,0" path="m10146,3529l10158,3529e" filled="false" stroked="true" strokeweight=".6pt" strokecolor="#000000">
                <v:path arrowok="t"/>
              </v:shape>
            </v:group>
            <v:group style="position:absolute;left:10165;top:3529;width:12;height:2" coordorigin="10165,3529" coordsize="12,2">
              <v:shape style="position:absolute;left:10165;top:3529;width:12;height:2" coordorigin="10165,3529" coordsize="12,0" path="m10165,3529l10177,3529e" filled="false" stroked="true" strokeweight=".6pt" strokecolor="#000000">
                <v:path arrowok="t"/>
              </v:shape>
            </v:group>
            <v:group style="position:absolute;left:10184;top:3529;width:12;height:2" coordorigin="10184,3529" coordsize="12,2">
              <v:shape style="position:absolute;left:10184;top:3529;width:12;height:2" coordorigin="10184,3529" coordsize="12,0" path="m10184,3529l10196,3529e" filled="false" stroked="true" strokeweight=".6pt" strokecolor="#000000">
                <v:path arrowok="t"/>
              </v:shape>
            </v:group>
            <v:group style="position:absolute;left:10204;top:3529;width:12;height:2" coordorigin="10204,3529" coordsize="12,2">
              <v:shape style="position:absolute;left:10204;top:3529;width:12;height:2" coordorigin="10204,3529" coordsize="12,0" path="m10204,3529l10216,3529e" filled="false" stroked="true" strokeweight=".6pt" strokecolor="#000000">
                <v:path arrowok="t"/>
              </v:shape>
            </v:group>
            <v:group style="position:absolute;left:10223;top:3529;width:12;height:2" coordorigin="10223,3529" coordsize="12,2">
              <v:shape style="position:absolute;left:10223;top:3529;width:12;height:2" coordorigin="10223,3529" coordsize="12,0" path="m10223,3529l10235,3529e" filled="false" stroked="true" strokeweight=".6pt" strokecolor="#000000">
                <v:path arrowok="t"/>
              </v:shape>
            </v:group>
            <v:group style="position:absolute;left:10242;top:3529;width:12;height:2" coordorigin="10242,3529" coordsize="12,2">
              <v:shape style="position:absolute;left:10242;top:3529;width:12;height:2" coordorigin="10242,3529" coordsize="12,0" path="m10242,3529l10254,3529e" filled="false" stroked="true" strokeweight=".6pt" strokecolor="#000000">
                <v:path arrowok="t"/>
              </v:shape>
            </v:group>
            <v:group style="position:absolute;left:10261;top:3529;width:12;height:2" coordorigin="10261,3529" coordsize="12,2">
              <v:shape style="position:absolute;left:10261;top:3529;width:12;height:2" coordorigin="10261,3529" coordsize="12,0" path="m10261,3529l10273,3529e" filled="false" stroked="true" strokeweight=".6pt" strokecolor="#000000">
                <v:path arrowok="t"/>
              </v:shape>
            </v:group>
            <v:group style="position:absolute;left:10280;top:3529;width:12;height:2" coordorigin="10280,3529" coordsize="12,2">
              <v:shape style="position:absolute;left:10280;top:3529;width:12;height:2" coordorigin="10280,3529" coordsize="12,0" path="m10280,3529l10292,3529e" filled="false" stroked="true" strokeweight=".6pt" strokecolor="#000000">
                <v:path arrowok="t"/>
              </v:shape>
            </v:group>
            <v:group style="position:absolute;left:10300;top:3529;width:12;height:2" coordorigin="10300,3529" coordsize="12,2">
              <v:shape style="position:absolute;left:10300;top:3529;width:12;height:2" coordorigin="10300,3529" coordsize="12,0" path="m10300,3529l10312,3529e" filled="false" stroked="true" strokeweight=".6pt" strokecolor="#000000">
                <v:path arrowok="t"/>
              </v:shape>
            </v:group>
            <v:group style="position:absolute;left:10319;top:3529;width:12;height:2" coordorigin="10319,3529" coordsize="12,2">
              <v:shape style="position:absolute;left:10319;top:3529;width:12;height:2" coordorigin="10319,3529" coordsize="12,0" path="m10319,3529l10331,3529e" filled="false" stroked="true" strokeweight=".6pt" strokecolor="#000000">
                <v:path arrowok="t"/>
              </v:shape>
            </v:group>
            <v:group style="position:absolute;left:10338;top:3529;width:12;height:2" coordorigin="10338,3529" coordsize="12,2">
              <v:shape style="position:absolute;left:10338;top:3529;width:12;height:2" coordorigin="10338,3529" coordsize="12,0" path="m10338,3529l10350,3529e" filled="false" stroked="true" strokeweight=".6pt" strokecolor="#000000">
                <v:path arrowok="t"/>
              </v:shape>
            </v:group>
            <v:group style="position:absolute;left:10357;top:3529;width:12;height:2" coordorigin="10357,3529" coordsize="12,2">
              <v:shape style="position:absolute;left:10357;top:3529;width:12;height:2" coordorigin="10357,3529" coordsize="12,0" path="m10357,3529l10369,3529e" filled="false" stroked="true" strokeweight=".6pt" strokecolor="#000000">
                <v:path arrowok="t"/>
              </v:shape>
            </v:group>
            <v:group style="position:absolute;left:10376;top:3529;width:12;height:2" coordorigin="10376,3529" coordsize="12,2">
              <v:shape style="position:absolute;left:10376;top:3529;width:12;height:2" coordorigin="10376,3529" coordsize="12,0" path="m10376,3529l10388,3529e" filled="false" stroked="true" strokeweight=".6pt" strokecolor="#000000">
                <v:path arrowok="t"/>
              </v:shape>
            </v:group>
            <v:group style="position:absolute;left:10396;top:3529;width:12;height:2" coordorigin="10396,3529" coordsize="12,2">
              <v:shape style="position:absolute;left:10396;top:3529;width:12;height:2" coordorigin="10396,3529" coordsize="12,0" path="m10396,3529l10408,3529e" filled="false" stroked="true" strokeweight=".6pt" strokecolor="#000000">
                <v:path arrowok="t"/>
              </v:shape>
            </v:group>
            <v:group style="position:absolute;left:10415;top:3529;width:12;height:2" coordorigin="10415,3529" coordsize="12,2">
              <v:shape style="position:absolute;left:10415;top:3529;width:12;height:2" coordorigin="10415,3529" coordsize="12,0" path="m10415,3529l10427,3529e" filled="false" stroked="true" strokeweight=".6pt" strokecolor="#000000">
                <v:path arrowok="t"/>
              </v:shape>
            </v:group>
            <v:group style="position:absolute;left:10434;top:3529;width:12;height:2" coordorigin="10434,3529" coordsize="12,2">
              <v:shape style="position:absolute;left:10434;top:3529;width:12;height:2" coordorigin="10434,3529" coordsize="12,0" path="m10434,3529l10446,3529e" filled="false" stroked="true" strokeweight=".6pt" strokecolor="#000000">
                <v:path arrowok="t"/>
              </v:shape>
            </v:group>
            <v:group style="position:absolute;left:10453;top:3529;width:12;height:2" coordorigin="10453,3529" coordsize="12,2">
              <v:shape style="position:absolute;left:10453;top:3529;width:12;height:2" coordorigin="10453,3529" coordsize="12,0" path="m10453,3529l10465,3529e" filled="false" stroked="true" strokeweight=".6pt" strokecolor="#000000">
                <v:path arrowok="t"/>
              </v:shape>
            </v:group>
            <v:group style="position:absolute;left:10472;top:3529;width:8;height:2" coordorigin="10472,3529" coordsize="8,2">
              <v:shape style="position:absolute;left:10472;top:3529;width:8;height:2" coordorigin="10472,3529" coordsize="8,0" path="m10472,3529l10480,3529e" filled="false" stroked="true" strokeweight=".6pt" strokecolor="#000000">
                <v:path arrowok="t"/>
              </v:shape>
            </v:group>
            <v:group style="position:absolute;left:5602;top:3467;width:10;height:2" coordorigin="5602,3467" coordsize="10,2">
              <v:shape style="position:absolute;left:5602;top:3467;width:10;height:2" coordorigin="5602,3467" coordsize="10,0" path="m5602,3467l5611,3467e" filled="false" stroked="true" strokeweight=".48pt" strokecolor="#000000">
                <v:path arrowok="t"/>
              </v:shape>
            </v:group>
            <v:group style="position:absolute;left:5602;top:3486;width:10;height:2" coordorigin="5602,3486" coordsize="10,2">
              <v:shape style="position:absolute;left:5602;top:3486;width:10;height:2" coordorigin="5602,3486" coordsize="10,0" path="m5602,3486l5611,3486e" filled="false" stroked="true" strokeweight=".48pt" strokecolor="#000000">
                <v:path arrowok="t"/>
              </v:shape>
            </v:group>
            <v:group style="position:absolute;left:5602;top:3505;width:10;height:2" coordorigin="5602,3505" coordsize="10,2">
              <v:shape style="position:absolute;left:5602;top:3505;width:10;height:2" coordorigin="5602,3505" coordsize="10,0" path="m5602,3505l5611,3505e" filled="false" stroked="true" strokeweight=".48pt" strokecolor="#000000">
                <v:path arrowok="t"/>
              </v:shape>
            </v:group>
            <v:group style="position:absolute;left:5602;top:3524;width:10;height:2" coordorigin="5602,3524" coordsize="10,2">
              <v:shape style="position:absolute;left:5602;top:3524;width:10;height:2" coordorigin="5602,3524" coordsize="10,0" path="m5602,3524l5611,3524e" filled="false" stroked="true" strokeweight=".48pt" strokecolor="#000000">
                <v:path arrowok="t"/>
              </v:shape>
            </v:group>
            <v:group style="position:absolute;left:5602;top:3543;width:10;height:2" coordorigin="5602,3543" coordsize="10,2">
              <v:shape style="position:absolute;left:5602;top:3543;width:10;height:2" coordorigin="5602,3543" coordsize="10,0" path="m5602,3543l5611,3543e" filled="false" stroked="true" strokeweight=".48pt" strokecolor="#000000">
                <v:path arrowok="t"/>
              </v:shape>
            </v:group>
            <v:group style="position:absolute;left:5602;top:3563;width:10;height:2" coordorigin="5602,3563" coordsize="10,2">
              <v:shape style="position:absolute;left:5602;top:3563;width:10;height:2" coordorigin="5602,3563" coordsize="10,0" path="m5602,3563l5611,3563e" filled="false" stroked="true" strokeweight=".48pt" strokecolor="#000000">
                <v:path arrowok="t"/>
              </v:shape>
            </v:group>
            <v:group style="position:absolute;left:5602;top:3582;width:10;height:2" coordorigin="5602,3582" coordsize="10,2">
              <v:shape style="position:absolute;left:5602;top:3582;width:10;height:2" coordorigin="5602,3582" coordsize="10,0" path="m5602,3582l5611,3582e" filled="false" stroked="true" strokeweight=".48pt" strokecolor="#000000">
                <v:path arrowok="t"/>
              </v:shape>
            </v:group>
            <v:group style="position:absolute;left:5602;top:3601;width:10;height:2" coordorigin="5602,3601" coordsize="10,2">
              <v:shape style="position:absolute;left:5602;top:3601;width:10;height:2" coordorigin="5602,3601" coordsize="10,0" path="m5602,3601l5611,3601e" filled="false" stroked="true" strokeweight=".48pt" strokecolor="#000000">
                <v:path arrowok="t"/>
              </v:shape>
            </v:group>
            <v:group style="position:absolute;left:5602;top:3620;width:10;height:2" coordorigin="5602,3620" coordsize="10,2">
              <v:shape style="position:absolute;left:5602;top:3620;width:10;height:2" coordorigin="5602,3620" coordsize="10,0" path="m5602,3620l5611,3620e" filled="false" stroked="true" strokeweight=".48pt" strokecolor="#000000">
                <v:path arrowok="t"/>
              </v:shape>
            </v:group>
            <v:group style="position:absolute;left:5602;top:3639;width:10;height:2" coordorigin="5602,3639" coordsize="10,2">
              <v:shape style="position:absolute;left:5602;top:3639;width:10;height:2" coordorigin="5602,3639" coordsize="10,0" path="m5602,3639l5611,3639e" filled="false" stroked="true" strokeweight=".48pt" strokecolor="#000000">
                <v:path arrowok="t"/>
              </v:shape>
            </v:group>
            <v:group style="position:absolute;left:5602;top:3659;width:10;height:2" coordorigin="5602,3659" coordsize="10,2">
              <v:shape style="position:absolute;left:5602;top:3659;width:10;height:2" coordorigin="5602,3659" coordsize="10,0" path="m5602,3659l5611,3659e" filled="false" stroked="true" strokeweight=".48pt" strokecolor="#000000">
                <v:path arrowok="t"/>
              </v:shape>
            </v:group>
            <v:group style="position:absolute;left:5602;top:3678;width:10;height:2" coordorigin="5602,3678" coordsize="10,2">
              <v:shape style="position:absolute;left:5602;top:3678;width:10;height:2" coordorigin="5602,3678" coordsize="10,0" path="m5602,3678l5611,3678e" filled="false" stroked="true" strokeweight=".48pt" strokecolor="#000000">
                <v:path arrowok="t"/>
              </v:shape>
            </v:group>
            <v:group style="position:absolute;left:5602;top:3697;width:10;height:2" coordorigin="5602,3697" coordsize="10,2">
              <v:shape style="position:absolute;left:5602;top:3697;width:10;height:2" coordorigin="5602,3697" coordsize="10,0" path="m5602,3697l5611,3697e" filled="false" stroked="true" strokeweight=".48pt" strokecolor="#000000">
                <v:path arrowok="t"/>
              </v:shape>
            </v:group>
            <v:group style="position:absolute;left:5602;top:3716;width:10;height:2" coordorigin="5602,3716" coordsize="10,2">
              <v:shape style="position:absolute;left:5602;top:3716;width:10;height:2" coordorigin="5602,3716" coordsize="10,0" path="m5602,3716l5611,3716e" filled="false" stroked="true" strokeweight=".48pt" strokecolor="#000000">
                <v:path arrowok="t"/>
              </v:shape>
            </v:group>
            <v:group style="position:absolute;left:5602;top:3735;width:10;height:2" coordorigin="5602,3735" coordsize="10,2">
              <v:shape style="position:absolute;left:5602;top:3735;width:10;height:2" coordorigin="5602,3735" coordsize="10,0" path="m5602,3735l5611,3735e" filled="false" stroked="true" strokeweight=".48pt" strokecolor="#000000">
                <v:path arrowok="t"/>
              </v:shape>
            </v:group>
            <v:group style="position:absolute;left:5602;top:3755;width:10;height:2" coordorigin="5602,3755" coordsize="10,2">
              <v:shape style="position:absolute;left:5602;top:3755;width:10;height:2" coordorigin="5602,3755" coordsize="10,0" path="m5602,3755l5611,3755e" filled="false" stroked="true" strokeweight=".48pt" strokecolor="#000000">
                <v:path arrowok="t"/>
              </v:shape>
            </v:group>
            <v:group style="position:absolute;left:5602;top:3774;width:10;height:2" coordorigin="5602,3774" coordsize="10,2">
              <v:shape style="position:absolute;left:5602;top:3774;width:10;height:2" coordorigin="5602,3774" coordsize="10,0" path="m5602,3774l5611,3774e" filled="false" stroked="true" strokeweight=".48pt" strokecolor="#000000">
                <v:path arrowok="t"/>
              </v:shape>
            </v:group>
            <v:group style="position:absolute;left:5602;top:3793;width:10;height:2" coordorigin="5602,3793" coordsize="10,2">
              <v:shape style="position:absolute;left:5602;top:3793;width:10;height:2" coordorigin="5602,3793" coordsize="10,0" path="m5602,3793l5611,3793e" filled="false" stroked="true" strokeweight=".48pt" strokecolor="#000000">
                <v:path arrowok="t"/>
              </v:shape>
            </v:group>
            <v:group style="position:absolute;left:5602;top:3812;width:10;height:2" coordorigin="5602,3812" coordsize="10,2">
              <v:shape style="position:absolute;left:5602;top:3812;width:10;height:2" coordorigin="5602,3812" coordsize="10,0" path="m5602,3812l5611,3812e" filled="false" stroked="true" strokeweight=".48pt" strokecolor="#000000">
                <v:path arrowok="t"/>
              </v:shape>
            </v:group>
            <v:group style="position:absolute;left:5602;top:3831;width:10;height:2" coordorigin="5602,3831" coordsize="10,2">
              <v:shape style="position:absolute;left:5602;top:3831;width:10;height:2" coordorigin="5602,3831" coordsize="10,0" path="m5602,3831l5611,3831e" filled="false" stroked="true" strokeweight=".48pt" strokecolor="#000000">
                <v:path arrowok="t"/>
              </v:shape>
            </v:group>
            <v:group style="position:absolute;left:5602;top:3851;width:10;height:2" coordorigin="5602,3851" coordsize="10,2">
              <v:shape style="position:absolute;left:5602;top:3851;width:10;height:2" coordorigin="5602,3851" coordsize="10,0" path="m5602,3851l5611,3851e" filled="false" stroked="true" strokeweight=".48pt" strokecolor="#000000">
                <v:path arrowok="t"/>
              </v:shape>
            </v:group>
            <v:group style="position:absolute;left:5602;top:3870;width:10;height:2" coordorigin="5602,3870" coordsize="10,2">
              <v:shape style="position:absolute;left:5602;top:3870;width:10;height:2" coordorigin="5602,3870" coordsize="10,0" path="m5602,3870l5611,3870e" filled="false" stroked="true" strokeweight=".48pt" strokecolor="#000000">
                <v:path arrowok="t"/>
              </v:shape>
            </v:group>
            <v:group style="position:absolute;left:5602;top:3889;width:10;height:2" coordorigin="5602,3889" coordsize="10,2">
              <v:shape style="position:absolute;left:5602;top:3889;width:10;height:2" coordorigin="5602,3889" coordsize="10,0" path="m5602,3889l5611,3889e" filled="false" stroked="true" strokeweight=".48pt" strokecolor="#000000">
                <v:path arrowok="t"/>
              </v:shape>
            </v:group>
            <v:group style="position:absolute;left:2410;top:3973;width:10;height:2" coordorigin="2410,3973" coordsize="10,2">
              <v:shape style="position:absolute;left:2410;top:3973;width:10;height:2" coordorigin="2410,3973" coordsize="10,0" path="m2410,3973l2419,3973e" filled="false" stroked="true" strokeweight=".48pt" strokecolor="#000000">
                <v:path arrowok="t"/>
              </v:shape>
            </v:group>
            <v:group style="position:absolute;left:2429;top:3973;width:10;height:2" coordorigin="2429,3973" coordsize="10,2">
              <v:shape style="position:absolute;left:2429;top:3973;width:10;height:2" coordorigin="2429,3973" coordsize="10,0" path="m2429,3973l2438,3973e" filled="false" stroked="true" strokeweight=".48pt" strokecolor="#000000">
                <v:path arrowok="t"/>
              </v:shape>
            </v:group>
            <v:group style="position:absolute;left:2448;top:3973;width:10;height:2" coordorigin="2448,3973" coordsize="10,2">
              <v:shape style="position:absolute;left:2448;top:3973;width:10;height:2" coordorigin="2448,3973" coordsize="10,0" path="m2448,3973l2458,3973e" filled="false" stroked="true" strokeweight=".48pt" strokecolor="#000000">
                <v:path arrowok="t"/>
              </v:shape>
            </v:group>
            <v:group style="position:absolute;left:2467;top:3973;width:10;height:2" coordorigin="2467,3973" coordsize="10,2">
              <v:shape style="position:absolute;left:2467;top:3973;width:10;height:2" coordorigin="2467,3973" coordsize="10,0" path="m2467,3973l2477,3973e" filled="false" stroked="true" strokeweight=".48pt" strokecolor="#000000">
                <v:path arrowok="t"/>
              </v:shape>
            </v:group>
            <v:group style="position:absolute;left:2486;top:3973;width:10;height:2" coordorigin="2486,3973" coordsize="10,2">
              <v:shape style="position:absolute;left:2486;top:3973;width:10;height:2" coordorigin="2486,3973" coordsize="10,0" path="m2486,3973l2496,3973e" filled="false" stroked="true" strokeweight=".48pt" strokecolor="#000000">
                <v:path arrowok="t"/>
              </v:shape>
            </v:group>
            <v:group style="position:absolute;left:2506;top:3973;width:10;height:2" coordorigin="2506,3973" coordsize="10,2">
              <v:shape style="position:absolute;left:2506;top:3973;width:10;height:2" coordorigin="2506,3973" coordsize="10,0" path="m2506,3973l2515,3973e" filled="false" stroked="true" strokeweight=".48pt" strokecolor="#000000">
                <v:path arrowok="t"/>
              </v:shape>
            </v:group>
            <v:group style="position:absolute;left:2525;top:3973;width:10;height:2" coordorigin="2525,3973" coordsize="10,2">
              <v:shape style="position:absolute;left:2525;top:3973;width:10;height:2" coordorigin="2525,3973" coordsize="10,0" path="m2525,3973l2534,3973e" filled="false" stroked="true" strokeweight=".48pt" strokecolor="#000000">
                <v:path arrowok="t"/>
              </v:shape>
            </v:group>
            <v:group style="position:absolute;left:2544;top:3973;width:10;height:2" coordorigin="2544,3973" coordsize="10,2">
              <v:shape style="position:absolute;left:2544;top:3973;width:10;height:2" coordorigin="2544,3973" coordsize="10,0" path="m2544,3973l2554,3973e" filled="false" stroked="true" strokeweight=".48pt" strokecolor="#000000">
                <v:path arrowok="t"/>
              </v:shape>
            </v:group>
            <v:group style="position:absolute;left:2563;top:3973;width:10;height:2" coordorigin="2563,3973" coordsize="10,2">
              <v:shape style="position:absolute;left:2563;top:3973;width:10;height:2" coordorigin="2563,3973" coordsize="10,0" path="m2563,3973l2573,3973e" filled="false" stroked="true" strokeweight=".48pt" strokecolor="#000000">
                <v:path arrowok="t"/>
              </v:shape>
            </v:group>
            <v:group style="position:absolute;left:2582;top:3973;width:10;height:2" coordorigin="2582,3973" coordsize="10,2">
              <v:shape style="position:absolute;left:2582;top:3973;width:10;height:2" coordorigin="2582,3973" coordsize="10,0" path="m2582,3973l2592,3973e" filled="false" stroked="true" strokeweight=".48pt" strokecolor="#000000">
                <v:path arrowok="t"/>
              </v:shape>
            </v:group>
            <v:group style="position:absolute;left:2602;top:3973;width:10;height:2" coordorigin="2602,3973" coordsize="10,2">
              <v:shape style="position:absolute;left:2602;top:3973;width:10;height:2" coordorigin="2602,3973" coordsize="10,0" path="m2602,3973l2611,3973e" filled="false" stroked="true" strokeweight=".48pt" strokecolor="#000000">
                <v:path arrowok="t"/>
              </v:shape>
            </v:group>
            <v:group style="position:absolute;left:2621;top:3973;width:10;height:2" coordorigin="2621,3973" coordsize="10,2">
              <v:shape style="position:absolute;left:2621;top:3973;width:10;height:2" coordorigin="2621,3973" coordsize="10,0" path="m2621,3973l2630,3973e" filled="false" stroked="true" strokeweight=".48pt" strokecolor="#000000">
                <v:path arrowok="t"/>
              </v:shape>
            </v:group>
            <v:group style="position:absolute;left:2640;top:3973;width:10;height:2" coordorigin="2640,3973" coordsize="10,2">
              <v:shape style="position:absolute;left:2640;top:3973;width:10;height:2" coordorigin="2640,3973" coordsize="10,0" path="m2640,3973l2650,3973e" filled="false" stroked="true" strokeweight=".48pt" strokecolor="#000000">
                <v:path arrowok="t"/>
              </v:shape>
            </v:group>
            <v:group style="position:absolute;left:2659;top:3973;width:10;height:2" coordorigin="2659,3973" coordsize="10,2">
              <v:shape style="position:absolute;left:2659;top:3973;width:10;height:2" coordorigin="2659,3973" coordsize="10,0" path="m2659,3973l2669,3973e" filled="false" stroked="true" strokeweight=".48pt" strokecolor="#000000">
                <v:path arrowok="t"/>
              </v:shape>
            </v:group>
            <v:group style="position:absolute;left:2678;top:3973;width:10;height:2" coordorigin="2678,3973" coordsize="10,2">
              <v:shape style="position:absolute;left:2678;top:3973;width:10;height:2" coordorigin="2678,3973" coordsize="10,0" path="m2678,3973l2688,3973e" filled="false" stroked="true" strokeweight=".48pt" strokecolor="#000000">
                <v:path arrowok="t"/>
              </v:shape>
            </v:group>
            <v:group style="position:absolute;left:2698;top:3973;width:10;height:2" coordorigin="2698,3973" coordsize="10,2">
              <v:shape style="position:absolute;left:2698;top:3973;width:10;height:2" coordorigin="2698,3973" coordsize="10,0" path="m2698,3973l2707,3973e" filled="false" stroked="true" strokeweight=".48pt" strokecolor="#000000">
                <v:path arrowok="t"/>
              </v:shape>
            </v:group>
            <v:group style="position:absolute;left:2717;top:3973;width:10;height:2" coordorigin="2717,3973" coordsize="10,2">
              <v:shape style="position:absolute;left:2717;top:3973;width:10;height:2" coordorigin="2717,3973" coordsize="10,0" path="m2717,3973l2726,3973e" filled="false" stroked="true" strokeweight=".48pt" strokecolor="#000000">
                <v:path arrowok="t"/>
              </v:shape>
            </v:group>
            <v:group style="position:absolute;left:2736;top:3973;width:10;height:2" coordorigin="2736,3973" coordsize="10,2">
              <v:shape style="position:absolute;left:2736;top:3973;width:10;height:2" coordorigin="2736,3973" coordsize="10,0" path="m2736,3973l2746,3973e" filled="false" stroked="true" strokeweight=".48pt" strokecolor="#000000">
                <v:path arrowok="t"/>
              </v:shape>
            </v:group>
            <v:group style="position:absolute;left:2755;top:3973;width:10;height:2" coordorigin="2755,3973" coordsize="10,2">
              <v:shape style="position:absolute;left:2755;top:3973;width:10;height:2" coordorigin="2755,3973" coordsize="10,0" path="m2755,3973l2765,3973e" filled="false" stroked="true" strokeweight=".48pt" strokecolor="#000000">
                <v:path arrowok="t"/>
              </v:shape>
            </v:group>
            <v:group style="position:absolute;left:2774;top:3973;width:10;height:2" coordorigin="2774,3973" coordsize="10,2">
              <v:shape style="position:absolute;left:2774;top:3973;width:10;height:2" coordorigin="2774,3973" coordsize="10,0" path="m2774,3973l2784,3973e" filled="false" stroked="true" strokeweight=".48pt" strokecolor="#000000">
                <v:path arrowok="t"/>
              </v:shape>
            </v:group>
            <v:group style="position:absolute;left:2794;top:3973;width:10;height:2" coordorigin="2794,3973" coordsize="10,2">
              <v:shape style="position:absolute;left:2794;top:3973;width:10;height:2" coordorigin="2794,3973" coordsize="10,0" path="m2794,3973l2803,3973e" filled="false" stroked="true" strokeweight=".48pt" strokecolor="#000000">
                <v:path arrowok="t"/>
              </v:shape>
            </v:group>
            <v:group style="position:absolute;left:2813;top:3973;width:10;height:2" coordorigin="2813,3973" coordsize="10,2">
              <v:shape style="position:absolute;left:2813;top:3973;width:10;height:2" coordorigin="2813,3973" coordsize="10,0" path="m2813,3973l2822,3973e" filled="false" stroked="true" strokeweight=".48pt" strokecolor="#000000">
                <v:path arrowok="t"/>
              </v:shape>
            </v:group>
            <v:group style="position:absolute;left:2832;top:3973;width:10;height:2" coordorigin="2832,3973" coordsize="10,2">
              <v:shape style="position:absolute;left:2832;top:3973;width:10;height:2" coordorigin="2832,3973" coordsize="10,0" path="m2832,3973l2842,3973e" filled="false" stroked="true" strokeweight=".48pt" strokecolor="#000000">
                <v:path arrowok="t"/>
              </v:shape>
            </v:group>
            <v:group style="position:absolute;left:2851;top:3973;width:10;height:2" coordorigin="2851,3973" coordsize="10,2">
              <v:shape style="position:absolute;left:2851;top:3973;width:10;height:2" coordorigin="2851,3973" coordsize="10,0" path="m2851,3973l2861,3973e" filled="false" stroked="true" strokeweight=".48pt" strokecolor="#000000">
                <v:path arrowok="t"/>
              </v:shape>
            </v:group>
            <v:group style="position:absolute;left:2870;top:3973;width:10;height:2" coordorigin="2870,3973" coordsize="10,2">
              <v:shape style="position:absolute;left:2870;top:3973;width:10;height:2" coordorigin="2870,3973" coordsize="10,0" path="m2870,3973l2880,3973e" filled="false" stroked="true" strokeweight=".48pt" strokecolor="#000000">
                <v:path arrowok="t"/>
              </v:shape>
            </v:group>
            <v:group style="position:absolute;left:2890;top:3973;width:10;height:2" coordorigin="2890,3973" coordsize="10,2">
              <v:shape style="position:absolute;left:2890;top:3973;width:10;height:2" coordorigin="2890,3973" coordsize="10,0" path="m2890,3973l2899,3973e" filled="false" stroked="true" strokeweight=".48pt" strokecolor="#000000">
                <v:path arrowok="t"/>
              </v:shape>
            </v:group>
            <v:group style="position:absolute;left:2909;top:3973;width:10;height:2" coordorigin="2909,3973" coordsize="10,2">
              <v:shape style="position:absolute;left:2909;top:3973;width:10;height:2" coordorigin="2909,3973" coordsize="10,0" path="m2909,3973l2918,3973e" filled="false" stroked="true" strokeweight=".48pt" strokecolor="#000000">
                <v:path arrowok="t"/>
              </v:shape>
            </v:group>
            <v:group style="position:absolute;left:2928;top:3973;width:10;height:2" coordorigin="2928,3973" coordsize="10,2">
              <v:shape style="position:absolute;left:2928;top:3973;width:10;height:2" coordorigin="2928,3973" coordsize="10,0" path="m2928,3973l2938,3973e" filled="false" stroked="true" strokeweight=".48pt" strokecolor="#000000">
                <v:path arrowok="t"/>
              </v:shape>
            </v:group>
            <v:group style="position:absolute;left:2947;top:3973;width:10;height:2" coordorigin="2947,3973" coordsize="10,2">
              <v:shape style="position:absolute;left:2947;top:3973;width:10;height:2" coordorigin="2947,3973" coordsize="10,0" path="m2947,3973l2957,3973e" filled="false" stroked="true" strokeweight=".48pt" strokecolor="#000000">
                <v:path arrowok="t"/>
              </v:shape>
            </v:group>
            <v:group style="position:absolute;left:2966;top:3973;width:10;height:2" coordorigin="2966,3973" coordsize="10,2">
              <v:shape style="position:absolute;left:2966;top:3973;width:10;height:2" coordorigin="2966,3973" coordsize="10,0" path="m2966,3973l2976,3973e" filled="false" stroked="true" strokeweight=".48pt" strokecolor="#000000">
                <v:path arrowok="t"/>
              </v:shape>
            </v:group>
            <v:group style="position:absolute;left:2986;top:3973;width:10;height:2" coordorigin="2986,3973" coordsize="10,2">
              <v:shape style="position:absolute;left:2986;top:3973;width:10;height:2" coordorigin="2986,3973" coordsize="10,0" path="m2986,3973l2995,3973e" filled="false" stroked="true" strokeweight=".48pt" strokecolor="#000000">
                <v:path arrowok="t"/>
              </v:shape>
            </v:group>
            <v:group style="position:absolute;left:3005;top:3973;width:10;height:2" coordorigin="3005,3973" coordsize="10,2">
              <v:shape style="position:absolute;left:3005;top:3973;width:10;height:2" coordorigin="3005,3973" coordsize="10,0" path="m3005,3973l3014,3973e" filled="false" stroked="true" strokeweight=".48pt" strokecolor="#000000">
                <v:path arrowok="t"/>
              </v:shape>
            </v:group>
            <v:group style="position:absolute;left:3024;top:3973;width:10;height:2" coordorigin="3024,3973" coordsize="10,2">
              <v:shape style="position:absolute;left:3024;top:3973;width:10;height:2" coordorigin="3024,3973" coordsize="10,0" path="m3024,3973l3034,3973e" filled="false" stroked="true" strokeweight=".48pt" strokecolor="#000000">
                <v:path arrowok="t"/>
              </v:shape>
            </v:group>
            <v:group style="position:absolute;left:3043;top:3973;width:10;height:2" coordorigin="3043,3973" coordsize="10,2">
              <v:shape style="position:absolute;left:3043;top:3973;width:10;height:2" coordorigin="3043,3973" coordsize="10,0" path="m3043,3973l3053,3973e" filled="false" stroked="true" strokeweight=".48pt" strokecolor="#000000">
                <v:path arrowok="t"/>
              </v:shape>
            </v:group>
            <v:group style="position:absolute;left:3062;top:3973;width:10;height:2" coordorigin="3062,3973" coordsize="10,2">
              <v:shape style="position:absolute;left:3062;top:3973;width:10;height:2" coordorigin="3062,3973" coordsize="10,0" path="m3062,3973l3072,3973e" filled="false" stroked="true" strokeweight=".48pt" strokecolor="#000000">
                <v:path arrowok="t"/>
              </v:shape>
            </v:group>
            <v:group style="position:absolute;left:3082;top:3973;width:10;height:2" coordorigin="3082,3973" coordsize="10,2">
              <v:shape style="position:absolute;left:3082;top:3973;width:10;height:2" coordorigin="3082,3973" coordsize="10,0" path="m3082,3973l3091,3973e" filled="false" stroked="true" strokeweight=".48pt" strokecolor="#000000">
                <v:path arrowok="t"/>
              </v:shape>
            </v:group>
            <v:group style="position:absolute;left:3101;top:3973;width:10;height:2" coordorigin="3101,3973" coordsize="10,2">
              <v:shape style="position:absolute;left:3101;top:3973;width:10;height:2" coordorigin="3101,3973" coordsize="10,0" path="m3101,3973l3110,3973e" filled="false" stroked="true" strokeweight=".48pt" strokecolor="#000000">
                <v:path arrowok="t"/>
              </v:shape>
            </v:group>
            <v:group style="position:absolute;left:3120;top:3973;width:10;height:2" coordorigin="3120,3973" coordsize="10,2">
              <v:shape style="position:absolute;left:3120;top:3973;width:10;height:2" coordorigin="3120,3973" coordsize="10,0" path="m3120,3973l3130,3973e" filled="false" stroked="true" strokeweight=".48pt" strokecolor="#000000">
                <v:path arrowok="t"/>
              </v:shape>
            </v:group>
            <v:group style="position:absolute;left:3139;top:3973;width:10;height:2" coordorigin="3139,3973" coordsize="10,2">
              <v:shape style="position:absolute;left:3139;top:3973;width:10;height:2" coordorigin="3139,3973" coordsize="10,0" path="m3139,3973l3149,3973e" filled="false" stroked="true" strokeweight=".48pt" strokecolor="#000000">
                <v:path arrowok="t"/>
              </v:shape>
            </v:group>
            <v:group style="position:absolute;left:3158;top:3973;width:10;height:2" coordorigin="3158,3973" coordsize="10,2">
              <v:shape style="position:absolute;left:3158;top:3973;width:10;height:2" coordorigin="3158,3973" coordsize="10,0" path="m3158,3973l3168,3973e" filled="false" stroked="true" strokeweight=".48pt" strokecolor="#000000">
                <v:path arrowok="t"/>
              </v:shape>
            </v:group>
            <v:group style="position:absolute;left:3178;top:3973;width:10;height:2" coordorigin="3178,3973" coordsize="10,2">
              <v:shape style="position:absolute;left:3178;top:3973;width:10;height:2" coordorigin="3178,3973" coordsize="10,0" path="m3178,3973l3187,3973e" filled="false" stroked="true" strokeweight=".48pt" strokecolor="#000000">
                <v:path arrowok="t"/>
              </v:shape>
            </v:group>
            <v:group style="position:absolute;left:3197;top:3973;width:10;height:2" coordorigin="3197,3973" coordsize="10,2">
              <v:shape style="position:absolute;left:3197;top:3973;width:10;height:2" coordorigin="3197,3973" coordsize="10,0" path="m3197,3973l3206,3973e" filled="false" stroked="true" strokeweight=".48pt" strokecolor="#000000">
                <v:path arrowok="t"/>
              </v:shape>
            </v:group>
            <v:group style="position:absolute;left:3216;top:3973;width:10;height:2" coordorigin="3216,3973" coordsize="10,2">
              <v:shape style="position:absolute;left:3216;top:3973;width:10;height:2" coordorigin="3216,3973" coordsize="10,0" path="m3216,3973l3226,3973e" filled="false" stroked="true" strokeweight=".48pt" strokecolor="#000000">
                <v:path arrowok="t"/>
              </v:shape>
            </v:group>
            <v:group style="position:absolute;left:3235;top:3973;width:10;height:2" coordorigin="3235,3973" coordsize="10,2">
              <v:shape style="position:absolute;left:3235;top:3973;width:10;height:2" coordorigin="3235,3973" coordsize="10,0" path="m3235,3973l3245,3973e" filled="false" stroked="true" strokeweight=".48pt" strokecolor="#000000">
                <v:path arrowok="t"/>
              </v:shape>
            </v:group>
            <v:group style="position:absolute;left:3254;top:3973;width:10;height:2" coordorigin="3254,3973" coordsize="10,2">
              <v:shape style="position:absolute;left:3254;top:3973;width:10;height:2" coordorigin="3254,3973" coordsize="10,0" path="m3254,3973l3264,3973e" filled="false" stroked="true" strokeweight=".48pt" strokecolor="#000000">
                <v:path arrowok="t"/>
              </v:shape>
            </v:group>
            <v:group style="position:absolute;left:3274;top:3973;width:10;height:2" coordorigin="3274,3973" coordsize="10,2">
              <v:shape style="position:absolute;left:3274;top:3973;width:10;height:2" coordorigin="3274,3973" coordsize="10,0" path="m3274,3973l3283,3973e" filled="false" stroked="true" strokeweight=".48pt" strokecolor="#000000">
                <v:path arrowok="t"/>
              </v:shape>
            </v:group>
            <v:group style="position:absolute;left:3293;top:3973;width:10;height:2" coordorigin="3293,3973" coordsize="10,2">
              <v:shape style="position:absolute;left:3293;top:3973;width:10;height:2" coordorigin="3293,3973" coordsize="10,0" path="m3293,3973l3302,3973e" filled="false" stroked="true" strokeweight=".48pt" strokecolor="#000000">
                <v:path arrowok="t"/>
              </v:shape>
            </v:group>
            <v:group style="position:absolute;left:3312;top:3973;width:10;height:2" coordorigin="3312,3973" coordsize="10,2">
              <v:shape style="position:absolute;left:3312;top:3973;width:10;height:2" coordorigin="3312,3973" coordsize="10,0" path="m3312,3973l3322,3973e" filled="false" stroked="true" strokeweight=".48pt" strokecolor="#000000">
                <v:path arrowok="t"/>
              </v:shape>
            </v:group>
            <v:group style="position:absolute;left:3331;top:3973;width:10;height:2" coordorigin="3331,3973" coordsize="10,2">
              <v:shape style="position:absolute;left:3331;top:3973;width:10;height:2" coordorigin="3331,3973" coordsize="10,0" path="m3331,3973l3341,3973e" filled="false" stroked="true" strokeweight=".48pt" strokecolor="#000000">
                <v:path arrowok="t"/>
              </v:shape>
            </v:group>
            <v:group style="position:absolute;left:3350;top:3973;width:10;height:2" coordorigin="3350,3973" coordsize="10,2">
              <v:shape style="position:absolute;left:3350;top:3973;width:10;height:2" coordorigin="3350,3973" coordsize="10,0" path="m3350,3973l3360,3973e" filled="false" stroked="true" strokeweight=".48pt" strokecolor="#000000">
                <v:path arrowok="t"/>
              </v:shape>
            </v:group>
            <v:group style="position:absolute;left:3370;top:3973;width:10;height:2" coordorigin="3370,3973" coordsize="10,2">
              <v:shape style="position:absolute;left:3370;top:3973;width:10;height:2" coordorigin="3370,3973" coordsize="10,0" path="m3370,3973l3379,3973e" filled="false" stroked="true" strokeweight=".48pt" strokecolor="#000000">
                <v:path arrowok="t"/>
              </v:shape>
            </v:group>
            <v:group style="position:absolute;left:3389;top:3973;width:10;height:2" coordorigin="3389,3973" coordsize="10,2">
              <v:shape style="position:absolute;left:3389;top:3973;width:10;height:2" coordorigin="3389,3973" coordsize="10,0" path="m3389,3973l3398,3973e" filled="false" stroked="true" strokeweight=".48pt" strokecolor="#000000">
                <v:path arrowok="t"/>
              </v:shape>
            </v:group>
            <v:group style="position:absolute;left:3408;top:3973;width:10;height:2" coordorigin="3408,3973" coordsize="10,2">
              <v:shape style="position:absolute;left:3408;top:3973;width:10;height:2" coordorigin="3408,3973" coordsize="10,0" path="m3408,3973l3418,3973e" filled="false" stroked="true" strokeweight=".48pt" strokecolor="#000000">
                <v:path arrowok="t"/>
              </v:shape>
            </v:group>
            <v:group style="position:absolute;left:3427;top:3973;width:10;height:2" coordorigin="3427,3973" coordsize="10,2">
              <v:shape style="position:absolute;left:3427;top:3973;width:10;height:2" coordorigin="3427,3973" coordsize="10,0" path="m3427,3973l3437,3973e" filled="false" stroked="true" strokeweight=".48pt" strokecolor="#000000">
                <v:path arrowok="t"/>
              </v:shape>
            </v:group>
            <v:group style="position:absolute;left:3446;top:3973;width:10;height:2" coordorigin="3446,3973" coordsize="10,2">
              <v:shape style="position:absolute;left:3446;top:3973;width:10;height:2" coordorigin="3446,3973" coordsize="10,0" path="m3446,3973l3456,3973e" filled="false" stroked="true" strokeweight=".48pt" strokecolor="#000000">
                <v:path arrowok="t"/>
              </v:shape>
            </v:group>
            <v:group style="position:absolute;left:3466;top:3973;width:10;height:2" coordorigin="3466,3973" coordsize="10,2">
              <v:shape style="position:absolute;left:3466;top:3973;width:10;height:2" coordorigin="3466,3973" coordsize="10,0" path="m3466,3973l3475,3973e" filled="false" stroked="true" strokeweight=".48pt" strokecolor="#000000">
                <v:path arrowok="t"/>
              </v:shape>
            </v:group>
            <v:group style="position:absolute;left:3485;top:3973;width:10;height:2" coordorigin="3485,3973" coordsize="10,2">
              <v:shape style="position:absolute;left:3485;top:3973;width:10;height:2" coordorigin="3485,3973" coordsize="10,0" path="m3485,3973l3494,3973e" filled="false" stroked="true" strokeweight=".48pt" strokecolor="#000000">
                <v:path arrowok="t"/>
              </v:shape>
            </v:group>
            <v:group style="position:absolute;left:3504;top:3973;width:10;height:2" coordorigin="3504,3973" coordsize="10,2">
              <v:shape style="position:absolute;left:3504;top:3973;width:10;height:2" coordorigin="3504,3973" coordsize="10,0" path="m3504,3973l3514,3973e" filled="false" stroked="true" strokeweight=".48pt" strokecolor="#000000">
                <v:path arrowok="t"/>
              </v:shape>
            </v:group>
            <v:group style="position:absolute;left:3523;top:3973;width:10;height:2" coordorigin="3523,3973" coordsize="10,2">
              <v:shape style="position:absolute;left:3523;top:3973;width:10;height:2" coordorigin="3523,3973" coordsize="10,0" path="m3523,3973l3533,3973e" filled="false" stroked="true" strokeweight=".48pt" strokecolor="#000000">
                <v:path arrowok="t"/>
              </v:shape>
            </v:group>
            <v:group style="position:absolute;left:3542;top:3973;width:10;height:2" coordorigin="3542,3973" coordsize="10,2">
              <v:shape style="position:absolute;left:3542;top:3973;width:10;height:2" coordorigin="3542,3973" coordsize="10,0" path="m3542,3973l3552,3973e" filled="false" stroked="true" strokeweight=".48pt" strokecolor="#000000">
                <v:path arrowok="t"/>
              </v:shape>
            </v:group>
            <v:group style="position:absolute;left:3562;top:3973;width:10;height:2" coordorigin="3562,3973" coordsize="10,2">
              <v:shape style="position:absolute;left:3562;top:3973;width:10;height:2" coordorigin="3562,3973" coordsize="10,0" path="m3562,3973l3571,3973e" filled="false" stroked="true" strokeweight=".48pt" strokecolor="#000000">
                <v:path arrowok="t"/>
              </v:shape>
            </v:group>
            <v:group style="position:absolute;left:3581;top:3973;width:10;height:2" coordorigin="3581,3973" coordsize="10,2">
              <v:shape style="position:absolute;left:3581;top:3973;width:10;height:2" coordorigin="3581,3973" coordsize="10,0" path="m3581,3973l3590,3973e" filled="false" stroked="true" strokeweight=".48pt" strokecolor="#000000">
                <v:path arrowok="t"/>
              </v:shape>
            </v:group>
            <v:group style="position:absolute;left:3600;top:3973;width:10;height:2" coordorigin="3600,3973" coordsize="10,2">
              <v:shape style="position:absolute;left:3600;top:3973;width:10;height:2" coordorigin="3600,3973" coordsize="10,0" path="m3600,3973l3610,3973e" filled="false" stroked="true" strokeweight=".48pt" strokecolor="#000000">
                <v:path arrowok="t"/>
              </v:shape>
            </v:group>
            <v:group style="position:absolute;left:3619;top:3973;width:10;height:2" coordorigin="3619,3973" coordsize="10,2">
              <v:shape style="position:absolute;left:3619;top:3973;width:10;height:2" coordorigin="3619,3973" coordsize="10,0" path="m3619,3973l3629,3973e" filled="false" stroked="true" strokeweight=".48pt" strokecolor="#000000">
                <v:path arrowok="t"/>
              </v:shape>
            </v:group>
            <v:group style="position:absolute;left:3638;top:3973;width:10;height:2" coordorigin="3638,3973" coordsize="10,2">
              <v:shape style="position:absolute;left:3638;top:3973;width:10;height:2" coordorigin="3638,3973" coordsize="10,0" path="m3638,3973l3648,3973e" filled="false" stroked="true" strokeweight=".48pt" strokecolor="#000000">
                <v:path arrowok="t"/>
              </v:shape>
            </v:group>
            <v:group style="position:absolute;left:3658;top:3973;width:10;height:2" coordorigin="3658,3973" coordsize="10,2">
              <v:shape style="position:absolute;left:3658;top:3973;width:10;height:2" coordorigin="3658,3973" coordsize="10,0" path="m3658,3973l3667,3973e" filled="false" stroked="true" strokeweight=".48pt" strokecolor="#000000">
                <v:path arrowok="t"/>
              </v:shape>
            </v:group>
            <v:group style="position:absolute;left:3677;top:3973;width:10;height:2" coordorigin="3677,3973" coordsize="10,2">
              <v:shape style="position:absolute;left:3677;top:3973;width:10;height:2" coordorigin="3677,3973" coordsize="10,0" path="m3677,3973l3686,3973e" filled="false" stroked="true" strokeweight=".48pt" strokecolor="#000000">
                <v:path arrowok="t"/>
              </v:shape>
            </v:group>
            <v:group style="position:absolute;left:3696;top:3973;width:10;height:2" coordorigin="3696,3973" coordsize="10,2">
              <v:shape style="position:absolute;left:3696;top:3973;width:10;height:2" coordorigin="3696,3973" coordsize="10,0" path="m3696,3973l3706,3973e" filled="false" stroked="true" strokeweight=".48pt" strokecolor="#000000">
                <v:path arrowok="t"/>
              </v:shape>
            </v:group>
            <v:group style="position:absolute;left:3715;top:3973;width:10;height:2" coordorigin="3715,3973" coordsize="10,2">
              <v:shape style="position:absolute;left:3715;top:3973;width:10;height:2" coordorigin="3715,3973" coordsize="10,0" path="m3715,3973l3725,3973e" filled="false" stroked="true" strokeweight=".48pt" strokecolor="#000000">
                <v:path arrowok="t"/>
              </v:shape>
            </v:group>
            <v:group style="position:absolute;left:3734;top:3973;width:10;height:2" coordorigin="3734,3973" coordsize="10,2">
              <v:shape style="position:absolute;left:3734;top:3973;width:10;height:2" coordorigin="3734,3973" coordsize="10,0" path="m3734,3973l3744,3973e" filled="false" stroked="true" strokeweight=".48pt" strokecolor="#000000">
                <v:path arrowok="t"/>
              </v:shape>
            </v:group>
            <v:group style="position:absolute;left:3754;top:3973;width:10;height:2" coordorigin="3754,3973" coordsize="10,2">
              <v:shape style="position:absolute;left:3754;top:3973;width:10;height:2" coordorigin="3754,3973" coordsize="10,0" path="m3754,3973l3763,3973e" filled="false" stroked="true" strokeweight=".48pt" strokecolor="#000000">
                <v:path arrowok="t"/>
              </v:shape>
            </v:group>
            <v:group style="position:absolute;left:3773;top:3973;width:10;height:2" coordorigin="3773,3973" coordsize="10,2">
              <v:shape style="position:absolute;left:3773;top:3973;width:10;height:2" coordorigin="3773,3973" coordsize="10,0" path="m3773,3973l3782,3973e" filled="false" stroked="true" strokeweight=".48pt" strokecolor="#000000">
                <v:path arrowok="t"/>
              </v:shape>
            </v:group>
            <v:group style="position:absolute;left:3792;top:3973;width:10;height:2" coordorigin="3792,3973" coordsize="10,2">
              <v:shape style="position:absolute;left:3792;top:3973;width:10;height:2" coordorigin="3792,3973" coordsize="10,0" path="m3792,3973l3802,3973e" filled="false" stroked="true" strokeweight=".48pt" strokecolor="#000000">
                <v:path arrowok="t"/>
              </v:shape>
            </v:group>
            <v:group style="position:absolute;left:3811;top:3973;width:10;height:2" coordorigin="3811,3973" coordsize="10,2">
              <v:shape style="position:absolute;left:3811;top:3973;width:10;height:2" coordorigin="3811,3973" coordsize="10,0" path="m3811,3973l3821,3973e" filled="false" stroked="true" strokeweight=".48pt" strokecolor="#000000">
                <v:path arrowok="t"/>
              </v:shape>
            </v:group>
            <v:group style="position:absolute;left:3830;top:3973;width:10;height:2" coordorigin="3830,3973" coordsize="10,2">
              <v:shape style="position:absolute;left:3830;top:3973;width:10;height:2" coordorigin="3830,3973" coordsize="10,0" path="m3830,3973l3840,3973e" filled="false" stroked="true" strokeweight=".48pt" strokecolor="#000000">
                <v:path arrowok="t"/>
              </v:shape>
            </v:group>
            <v:group style="position:absolute;left:3850;top:3973;width:10;height:2" coordorigin="3850,3973" coordsize="10,2">
              <v:shape style="position:absolute;left:3850;top:3973;width:10;height:2" coordorigin="3850,3973" coordsize="10,0" path="m3850,3973l3859,3973e" filled="false" stroked="true" strokeweight=".48pt" strokecolor="#000000">
                <v:path arrowok="t"/>
              </v:shape>
            </v:group>
            <v:group style="position:absolute;left:3869;top:3973;width:10;height:2" coordorigin="3869,3973" coordsize="10,2">
              <v:shape style="position:absolute;left:3869;top:3973;width:10;height:2" coordorigin="3869,3973" coordsize="10,0" path="m3869,3973l3878,3973e" filled="false" stroked="true" strokeweight=".48pt" strokecolor="#000000">
                <v:path arrowok="t"/>
              </v:shape>
            </v:group>
            <v:group style="position:absolute;left:3888;top:3973;width:10;height:2" coordorigin="3888,3973" coordsize="10,2">
              <v:shape style="position:absolute;left:3888;top:3973;width:10;height:2" coordorigin="3888,3973" coordsize="10,0" path="m3888,3973l3898,3973e" filled="false" stroked="true" strokeweight=".48pt" strokecolor="#000000">
                <v:path arrowok="t"/>
              </v:shape>
            </v:group>
            <v:group style="position:absolute;left:3907;top:3973;width:10;height:2" coordorigin="3907,3973" coordsize="10,2">
              <v:shape style="position:absolute;left:3907;top:3973;width:10;height:2" coordorigin="3907,3973" coordsize="10,0" path="m3907,3973l3917,3973e" filled="false" stroked="true" strokeweight=".48pt" strokecolor="#000000">
                <v:path arrowok="t"/>
              </v:shape>
            </v:group>
            <v:group style="position:absolute;left:3926;top:3973;width:10;height:2" coordorigin="3926,3973" coordsize="10,2">
              <v:shape style="position:absolute;left:3926;top:3973;width:10;height:2" coordorigin="3926,3973" coordsize="10,0" path="m3926,3973l3936,3973e" filled="false" stroked="true" strokeweight=".48pt" strokecolor="#000000">
                <v:path arrowok="t"/>
              </v:shape>
            </v:group>
            <v:group style="position:absolute;left:3946;top:3973;width:10;height:2" coordorigin="3946,3973" coordsize="10,2">
              <v:shape style="position:absolute;left:3946;top:3973;width:10;height:2" coordorigin="3946,3973" coordsize="10,0" path="m3946,3973l3955,3973e" filled="false" stroked="true" strokeweight=".48pt" strokecolor="#000000">
                <v:path arrowok="t"/>
              </v:shape>
            </v:group>
            <v:group style="position:absolute;left:3965;top:3973;width:10;height:2" coordorigin="3965,3973" coordsize="10,2">
              <v:shape style="position:absolute;left:3965;top:3973;width:10;height:2" coordorigin="3965,3973" coordsize="10,0" path="m3965,3973l3974,3973e" filled="false" stroked="true" strokeweight=".48pt" strokecolor="#000000">
                <v:path arrowok="t"/>
              </v:shape>
            </v:group>
            <v:group style="position:absolute;left:3984;top:3973;width:10;height:2" coordorigin="3984,3973" coordsize="10,2">
              <v:shape style="position:absolute;left:3984;top:3973;width:10;height:2" coordorigin="3984,3973" coordsize="10,0" path="m3984,3973l3994,3973e" filled="false" stroked="true" strokeweight=".48pt" strokecolor="#000000">
                <v:path arrowok="t"/>
              </v:shape>
            </v:group>
            <v:group style="position:absolute;left:4003;top:3973;width:10;height:2" coordorigin="4003,3973" coordsize="10,2">
              <v:shape style="position:absolute;left:4003;top:3973;width:10;height:2" coordorigin="4003,3973" coordsize="10,0" path="m4003,3973l4013,3973e" filled="false" stroked="true" strokeweight=".48pt" strokecolor="#000000">
                <v:path arrowok="t"/>
              </v:shape>
            </v:group>
            <v:group style="position:absolute;left:4022;top:3973;width:10;height:2" coordorigin="4022,3973" coordsize="10,2">
              <v:shape style="position:absolute;left:4022;top:3973;width:10;height:2" coordorigin="4022,3973" coordsize="10,0" path="m4022,3973l4032,3973e" filled="false" stroked="true" strokeweight=".48pt" strokecolor="#000000">
                <v:path arrowok="t"/>
              </v:shape>
            </v:group>
            <v:group style="position:absolute;left:4042;top:3973;width:10;height:2" coordorigin="4042,3973" coordsize="10,2">
              <v:shape style="position:absolute;left:4042;top:3973;width:10;height:2" coordorigin="4042,3973" coordsize="10,0" path="m4042,3973l4051,3973e" filled="false" stroked="true" strokeweight=".48pt" strokecolor="#000000">
                <v:path arrowok="t"/>
              </v:shape>
            </v:group>
            <v:group style="position:absolute;left:4061;top:3973;width:10;height:2" coordorigin="4061,3973" coordsize="10,2">
              <v:shape style="position:absolute;left:4061;top:3973;width:10;height:2" coordorigin="4061,3973" coordsize="10,0" path="m4061,3973l4070,3973e" filled="false" stroked="true" strokeweight=".48pt" strokecolor="#000000">
                <v:path arrowok="t"/>
              </v:shape>
            </v:group>
            <v:group style="position:absolute;left:4080;top:3973;width:10;height:2" coordorigin="4080,3973" coordsize="10,2">
              <v:shape style="position:absolute;left:4080;top:3973;width:10;height:2" coordorigin="4080,3973" coordsize="10,0" path="m4080,3973l4090,3973e" filled="false" stroked="true" strokeweight=".48pt" strokecolor="#000000">
                <v:path arrowok="t"/>
              </v:shape>
            </v:group>
            <v:group style="position:absolute;left:4099;top:3973;width:10;height:2" coordorigin="4099,3973" coordsize="10,2">
              <v:shape style="position:absolute;left:4099;top:3973;width:10;height:2" coordorigin="4099,3973" coordsize="10,0" path="m4099,3973l4109,3973e" filled="false" stroked="true" strokeweight=".48pt" strokecolor="#000000">
                <v:path arrowok="t"/>
              </v:shape>
            </v:group>
            <v:group style="position:absolute;left:4118;top:3973;width:10;height:2" coordorigin="4118,3973" coordsize="10,2">
              <v:shape style="position:absolute;left:4118;top:3973;width:10;height:2" coordorigin="4118,3973" coordsize="10,0" path="m4118,3973l4128,3973e" filled="false" stroked="true" strokeweight=".48pt" strokecolor="#000000">
                <v:path arrowok="t"/>
              </v:shape>
            </v:group>
            <v:group style="position:absolute;left:4138;top:3973;width:10;height:2" coordorigin="4138,3973" coordsize="10,2">
              <v:shape style="position:absolute;left:4138;top:3973;width:10;height:2" coordorigin="4138,3973" coordsize="10,0" path="m4138,3973l4147,3973e" filled="false" stroked="true" strokeweight=".48pt" strokecolor="#000000">
                <v:path arrowok="t"/>
              </v:shape>
            </v:group>
            <v:group style="position:absolute;left:4157;top:3973;width:10;height:2" coordorigin="4157,3973" coordsize="10,2">
              <v:shape style="position:absolute;left:4157;top:3973;width:10;height:2" coordorigin="4157,3973" coordsize="10,0" path="m4157,3973l4166,3973e" filled="false" stroked="true" strokeweight=".48pt" strokecolor="#000000">
                <v:path arrowok="t"/>
              </v:shape>
            </v:group>
            <v:group style="position:absolute;left:4176;top:3973;width:10;height:2" coordorigin="4176,3973" coordsize="10,2">
              <v:shape style="position:absolute;left:4176;top:3973;width:10;height:2" coordorigin="4176,3973" coordsize="10,0" path="m4176,3973l4186,3973e" filled="false" stroked="true" strokeweight=".48pt" strokecolor="#000000">
                <v:path arrowok="t"/>
              </v:shape>
            </v:group>
            <v:group style="position:absolute;left:4195;top:3973;width:10;height:2" coordorigin="4195,3973" coordsize="10,2">
              <v:shape style="position:absolute;left:4195;top:3973;width:10;height:2" coordorigin="4195,3973" coordsize="10,0" path="m4195,3973l4205,3973e" filled="false" stroked="true" strokeweight=".48pt" strokecolor="#000000">
                <v:path arrowok="t"/>
              </v:shape>
            </v:group>
            <v:group style="position:absolute;left:4214;top:3973;width:10;height:2" coordorigin="4214,3973" coordsize="10,2">
              <v:shape style="position:absolute;left:4214;top:3973;width:10;height:2" coordorigin="4214,3973" coordsize="10,0" path="m4214,3973l4224,3973e" filled="false" stroked="true" strokeweight=".48pt" strokecolor="#000000">
                <v:path arrowok="t"/>
              </v:shape>
            </v:group>
            <v:group style="position:absolute;left:4234;top:3973;width:10;height:2" coordorigin="4234,3973" coordsize="10,2">
              <v:shape style="position:absolute;left:4234;top:3973;width:10;height:2" coordorigin="4234,3973" coordsize="10,0" path="m4234,3973l4243,3973e" filled="false" stroked="true" strokeweight=".48pt" strokecolor="#000000">
                <v:path arrowok="t"/>
              </v:shape>
            </v:group>
            <v:group style="position:absolute;left:4253;top:3973;width:10;height:2" coordorigin="4253,3973" coordsize="10,2">
              <v:shape style="position:absolute;left:4253;top:3973;width:10;height:2" coordorigin="4253,3973" coordsize="10,0" path="m4253,3973l4262,3973e" filled="false" stroked="true" strokeweight=".48pt" strokecolor="#000000">
                <v:path arrowok="t"/>
              </v:shape>
            </v:group>
            <v:group style="position:absolute;left:4272;top:3973;width:10;height:2" coordorigin="4272,3973" coordsize="10,2">
              <v:shape style="position:absolute;left:4272;top:3973;width:10;height:2" coordorigin="4272,3973" coordsize="10,0" path="m4272,3973l4282,3973e" filled="false" stroked="true" strokeweight=".48pt" strokecolor="#000000">
                <v:path arrowok="t"/>
              </v:shape>
            </v:group>
            <v:group style="position:absolute;left:4291;top:3973;width:10;height:2" coordorigin="4291,3973" coordsize="10,2">
              <v:shape style="position:absolute;left:4291;top:3973;width:10;height:2" coordorigin="4291,3973" coordsize="10,0" path="m4291,3973l4301,3973e" filled="false" stroked="true" strokeweight=".48pt" strokecolor="#000000">
                <v:path arrowok="t"/>
              </v:shape>
            </v:group>
            <v:group style="position:absolute;left:4310;top:3973;width:10;height:2" coordorigin="4310,3973" coordsize="10,2">
              <v:shape style="position:absolute;left:4310;top:3973;width:10;height:2" coordorigin="4310,3973" coordsize="10,0" path="m4310,3973l4320,3973e" filled="false" stroked="true" strokeweight=".48pt" strokecolor="#000000">
                <v:path arrowok="t"/>
              </v:shape>
            </v:group>
            <v:group style="position:absolute;left:4330;top:3973;width:10;height:2" coordorigin="4330,3973" coordsize="10,2">
              <v:shape style="position:absolute;left:4330;top:3973;width:10;height:2" coordorigin="4330,3973" coordsize="10,0" path="m4330,3973l4339,3973e" filled="false" stroked="true" strokeweight=".48pt" strokecolor="#000000">
                <v:path arrowok="t"/>
              </v:shape>
            </v:group>
            <v:group style="position:absolute;left:4349;top:3973;width:10;height:2" coordorigin="4349,3973" coordsize="10,2">
              <v:shape style="position:absolute;left:4349;top:3973;width:10;height:2" coordorigin="4349,3973" coordsize="10,0" path="m4349,3973l4358,3973e" filled="false" stroked="true" strokeweight=".48pt" strokecolor="#000000">
                <v:path arrowok="t"/>
              </v:shape>
            </v:group>
            <v:group style="position:absolute;left:4368;top:3973;width:10;height:2" coordorigin="4368,3973" coordsize="10,2">
              <v:shape style="position:absolute;left:4368;top:3973;width:10;height:2" coordorigin="4368,3973" coordsize="10,0" path="m4368,3973l4378,3973e" filled="false" stroked="true" strokeweight=".48pt" strokecolor="#000000">
                <v:path arrowok="t"/>
              </v:shape>
            </v:group>
            <v:group style="position:absolute;left:4387;top:3973;width:10;height:2" coordorigin="4387,3973" coordsize="10,2">
              <v:shape style="position:absolute;left:4387;top:3973;width:10;height:2" coordorigin="4387,3973" coordsize="10,0" path="m4387,3973l4397,3973e" filled="false" stroked="true" strokeweight=".48pt" strokecolor="#000000">
                <v:path arrowok="t"/>
              </v:shape>
            </v:group>
            <v:group style="position:absolute;left:4406;top:3973;width:10;height:2" coordorigin="4406,3973" coordsize="10,2">
              <v:shape style="position:absolute;left:4406;top:3973;width:10;height:2" coordorigin="4406,3973" coordsize="10,0" path="m4406,3973l4416,3973e" filled="false" stroked="true" strokeweight=".48pt" strokecolor="#000000">
                <v:path arrowok="t"/>
              </v:shape>
            </v:group>
            <v:group style="position:absolute;left:4426;top:3973;width:10;height:2" coordorigin="4426,3973" coordsize="10,2">
              <v:shape style="position:absolute;left:4426;top:3973;width:10;height:2" coordorigin="4426,3973" coordsize="10,0" path="m4426,3973l4435,3973e" filled="false" stroked="true" strokeweight=".48pt" strokecolor="#000000">
                <v:path arrowok="t"/>
              </v:shape>
            </v:group>
            <v:group style="position:absolute;left:4445;top:3973;width:10;height:2" coordorigin="4445,3973" coordsize="10,2">
              <v:shape style="position:absolute;left:4445;top:3973;width:10;height:2" coordorigin="4445,3973" coordsize="10,0" path="m4445,3973l4454,3973e" filled="false" stroked="true" strokeweight=".48pt" strokecolor="#000000">
                <v:path arrowok="t"/>
              </v:shape>
            </v:group>
            <v:group style="position:absolute;left:4464;top:3973;width:10;height:2" coordorigin="4464,3973" coordsize="10,2">
              <v:shape style="position:absolute;left:4464;top:3973;width:10;height:2" coordorigin="4464,3973" coordsize="10,0" path="m4464,3973l4474,3973e" filled="false" stroked="true" strokeweight=".48pt" strokecolor="#000000">
                <v:path arrowok="t"/>
              </v:shape>
            </v:group>
            <v:group style="position:absolute;left:4483;top:3973;width:10;height:2" coordorigin="4483,3973" coordsize="10,2">
              <v:shape style="position:absolute;left:4483;top:3973;width:10;height:2" coordorigin="4483,3973" coordsize="10,0" path="m4483,3973l4493,3973e" filled="false" stroked="true" strokeweight=".48pt" strokecolor="#000000">
                <v:path arrowok="t"/>
              </v:shape>
            </v:group>
            <v:group style="position:absolute;left:4502;top:3973;width:10;height:2" coordorigin="4502,3973" coordsize="10,2">
              <v:shape style="position:absolute;left:4502;top:3973;width:10;height:2" coordorigin="4502,3973" coordsize="10,0" path="m4502,3973l4512,3973e" filled="false" stroked="true" strokeweight=".48pt" strokecolor="#000000">
                <v:path arrowok="t"/>
              </v:shape>
            </v:group>
            <v:group style="position:absolute;left:4522;top:3973;width:10;height:2" coordorigin="4522,3973" coordsize="10,2">
              <v:shape style="position:absolute;left:4522;top:3973;width:10;height:2" coordorigin="4522,3973" coordsize="10,0" path="m4522,3973l4531,3973e" filled="false" stroked="true" strokeweight=".48pt" strokecolor="#000000">
                <v:path arrowok="t"/>
              </v:shape>
            </v:group>
            <v:group style="position:absolute;left:4541;top:3973;width:10;height:2" coordorigin="4541,3973" coordsize="10,2">
              <v:shape style="position:absolute;left:4541;top:3973;width:10;height:2" coordorigin="4541,3973" coordsize="10,0" path="m4541,3973l4550,3973e" filled="false" stroked="true" strokeweight=".48pt" strokecolor="#000000">
                <v:path arrowok="t"/>
              </v:shape>
            </v:group>
            <v:group style="position:absolute;left:4560;top:3973;width:10;height:2" coordorigin="4560,3973" coordsize="10,2">
              <v:shape style="position:absolute;left:4560;top:3973;width:10;height:2" coordorigin="4560,3973" coordsize="10,0" path="m4560,3973l4570,3973e" filled="false" stroked="true" strokeweight=".48pt" strokecolor="#000000">
                <v:path arrowok="t"/>
              </v:shape>
            </v:group>
            <v:group style="position:absolute;left:4579;top:3973;width:10;height:2" coordorigin="4579,3973" coordsize="10,2">
              <v:shape style="position:absolute;left:4579;top:3973;width:10;height:2" coordorigin="4579,3973" coordsize="10,0" path="m4579,3973l4589,3973e" filled="false" stroked="true" strokeweight=".48pt" strokecolor="#000000">
                <v:path arrowok="t"/>
              </v:shape>
            </v:group>
            <v:group style="position:absolute;left:4598;top:3973;width:10;height:2" coordorigin="4598,3973" coordsize="10,2">
              <v:shape style="position:absolute;left:4598;top:3973;width:10;height:2" coordorigin="4598,3973" coordsize="10,0" path="m4598,3973l4608,3973e" filled="false" stroked="true" strokeweight=".48pt" strokecolor="#000000">
                <v:path arrowok="t"/>
              </v:shape>
            </v:group>
            <v:group style="position:absolute;left:4618;top:3973;width:10;height:2" coordorigin="4618,3973" coordsize="10,2">
              <v:shape style="position:absolute;left:4618;top:3973;width:10;height:2" coordorigin="4618,3973" coordsize="10,0" path="m4618,3973l4627,3973e" filled="false" stroked="true" strokeweight=".48pt" strokecolor="#000000">
                <v:path arrowok="t"/>
              </v:shape>
            </v:group>
            <v:group style="position:absolute;left:4637;top:3973;width:10;height:2" coordorigin="4637,3973" coordsize="10,2">
              <v:shape style="position:absolute;left:4637;top:3973;width:10;height:2" coordorigin="4637,3973" coordsize="10,0" path="m4637,3973l4646,3973e" filled="false" stroked="true" strokeweight=".48pt" strokecolor="#000000">
                <v:path arrowok="t"/>
              </v:shape>
            </v:group>
            <v:group style="position:absolute;left:4656;top:3973;width:10;height:2" coordorigin="4656,3973" coordsize="10,2">
              <v:shape style="position:absolute;left:4656;top:3973;width:10;height:2" coordorigin="4656,3973" coordsize="10,0" path="m4656,3973l4666,3973e" filled="false" stroked="true" strokeweight=".48pt" strokecolor="#000000">
                <v:path arrowok="t"/>
              </v:shape>
            </v:group>
            <v:group style="position:absolute;left:4675;top:3973;width:10;height:2" coordorigin="4675,3973" coordsize="10,2">
              <v:shape style="position:absolute;left:4675;top:3973;width:10;height:2" coordorigin="4675,3973" coordsize="10,0" path="m4675,3973l4685,3973e" filled="false" stroked="true" strokeweight=".48pt" strokecolor="#000000">
                <v:path arrowok="t"/>
              </v:shape>
            </v:group>
            <v:group style="position:absolute;left:4694;top:3973;width:10;height:2" coordorigin="4694,3973" coordsize="10,2">
              <v:shape style="position:absolute;left:4694;top:3973;width:10;height:2" coordorigin="4694,3973" coordsize="10,0" path="m4694,3973l4704,3973e" filled="false" stroked="true" strokeweight=".48pt" strokecolor="#000000">
                <v:path arrowok="t"/>
              </v:shape>
            </v:group>
            <v:group style="position:absolute;left:4714;top:3973;width:10;height:2" coordorigin="4714,3973" coordsize="10,2">
              <v:shape style="position:absolute;left:4714;top:3973;width:10;height:2" coordorigin="4714,3973" coordsize="10,0" path="m4714,3973l4723,3973e" filled="false" stroked="true" strokeweight=".48pt" strokecolor="#000000">
                <v:path arrowok="t"/>
              </v:shape>
            </v:group>
            <v:group style="position:absolute;left:4733;top:3973;width:10;height:2" coordorigin="4733,3973" coordsize="10,2">
              <v:shape style="position:absolute;left:4733;top:3973;width:10;height:2" coordorigin="4733,3973" coordsize="10,0" path="m4733,3973l4742,3973e" filled="false" stroked="true" strokeweight=".48pt" strokecolor="#000000">
                <v:path arrowok="t"/>
              </v:shape>
            </v:group>
            <v:group style="position:absolute;left:4752;top:3973;width:10;height:2" coordorigin="4752,3973" coordsize="10,2">
              <v:shape style="position:absolute;left:4752;top:3973;width:10;height:2" coordorigin="4752,3973" coordsize="10,0" path="m4752,3973l4762,3973e" filled="false" stroked="true" strokeweight=".48pt" strokecolor="#000000">
                <v:path arrowok="t"/>
              </v:shape>
            </v:group>
            <v:group style="position:absolute;left:4771;top:3973;width:10;height:2" coordorigin="4771,3973" coordsize="10,2">
              <v:shape style="position:absolute;left:4771;top:3973;width:10;height:2" coordorigin="4771,3973" coordsize="10,0" path="m4771,3973l4781,3973e" filled="false" stroked="true" strokeweight=".48pt" strokecolor="#000000">
                <v:path arrowok="t"/>
              </v:shape>
            </v:group>
            <v:group style="position:absolute;left:4790;top:3973;width:10;height:2" coordorigin="4790,3973" coordsize="10,2">
              <v:shape style="position:absolute;left:4790;top:3973;width:10;height:2" coordorigin="4790,3973" coordsize="10,0" path="m4790,3973l4800,3973e" filled="false" stroked="true" strokeweight=".48pt" strokecolor="#000000">
                <v:path arrowok="t"/>
              </v:shape>
            </v:group>
            <v:group style="position:absolute;left:4810;top:3973;width:10;height:2" coordorigin="4810,3973" coordsize="10,2">
              <v:shape style="position:absolute;left:4810;top:3973;width:10;height:2" coordorigin="4810,3973" coordsize="10,0" path="m4810,3973l4819,3973e" filled="false" stroked="true" strokeweight=".48pt" strokecolor="#000000">
                <v:path arrowok="t"/>
              </v:shape>
            </v:group>
            <v:group style="position:absolute;left:4829;top:3973;width:10;height:2" coordorigin="4829,3973" coordsize="10,2">
              <v:shape style="position:absolute;left:4829;top:3973;width:10;height:2" coordorigin="4829,3973" coordsize="10,0" path="m4829,3973l4838,3973e" filled="false" stroked="true" strokeweight=".48pt" strokecolor="#000000">
                <v:path arrowok="t"/>
              </v:shape>
            </v:group>
            <v:group style="position:absolute;left:4848;top:3973;width:10;height:2" coordorigin="4848,3973" coordsize="10,2">
              <v:shape style="position:absolute;left:4848;top:3973;width:10;height:2" coordorigin="4848,3973" coordsize="10,0" path="m4848,3973l4858,3973e" filled="false" stroked="true" strokeweight=".48pt" strokecolor="#000000">
                <v:path arrowok="t"/>
              </v:shape>
            </v:group>
            <v:group style="position:absolute;left:4867;top:3973;width:10;height:2" coordorigin="4867,3973" coordsize="10,2">
              <v:shape style="position:absolute;left:4867;top:3973;width:10;height:2" coordorigin="4867,3973" coordsize="10,0" path="m4867,3973l4877,3973e" filled="false" stroked="true" strokeweight=".48pt" strokecolor="#000000">
                <v:path arrowok="t"/>
              </v:shape>
            </v:group>
            <v:group style="position:absolute;left:4886;top:3973;width:10;height:2" coordorigin="4886,3973" coordsize="10,2">
              <v:shape style="position:absolute;left:4886;top:3973;width:10;height:2" coordorigin="4886,3973" coordsize="10,0" path="m4886,3973l4896,3973e" filled="false" stroked="true" strokeweight=".48pt" strokecolor="#000000">
                <v:path arrowok="t"/>
              </v:shape>
            </v:group>
            <v:group style="position:absolute;left:4906;top:3973;width:10;height:2" coordorigin="4906,3973" coordsize="10,2">
              <v:shape style="position:absolute;left:4906;top:3973;width:10;height:2" coordorigin="4906,3973" coordsize="10,0" path="m4906,3973l4915,3973e" filled="false" stroked="true" strokeweight=".48pt" strokecolor="#000000">
                <v:path arrowok="t"/>
              </v:shape>
            </v:group>
            <v:group style="position:absolute;left:4925;top:3973;width:10;height:2" coordorigin="4925,3973" coordsize="10,2">
              <v:shape style="position:absolute;left:4925;top:3973;width:10;height:2" coordorigin="4925,3973" coordsize="10,0" path="m4925,3973l4934,3973e" filled="false" stroked="true" strokeweight=".48pt" strokecolor="#000000">
                <v:path arrowok="t"/>
              </v:shape>
            </v:group>
            <v:group style="position:absolute;left:4944;top:3973;width:10;height:2" coordorigin="4944,3973" coordsize="10,2">
              <v:shape style="position:absolute;left:4944;top:3973;width:10;height:2" coordorigin="4944,3973" coordsize="10,0" path="m4944,3973l4954,3973e" filled="false" stroked="true" strokeweight=".48pt" strokecolor="#000000">
                <v:path arrowok="t"/>
              </v:shape>
            </v:group>
            <v:group style="position:absolute;left:4963;top:3973;width:10;height:2" coordorigin="4963,3973" coordsize="10,2">
              <v:shape style="position:absolute;left:4963;top:3973;width:10;height:2" coordorigin="4963,3973" coordsize="10,0" path="m4963,3973l4973,3973e" filled="false" stroked="true" strokeweight=".48pt" strokecolor="#000000">
                <v:path arrowok="t"/>
              </v:shape>
            </v:group>
            <v:group style="position:absolute;left:4982;top:3973;width:10;height:2" coordorigin="4982,3973" coordsize="10,2">
              <v:shape style="position:absolute;left:4982;top:3973;width:10;height:2" coordorigin="4982,3973" coordsize="10,0" path="m4982,3973l4992,3973e" filled="false" stroked="true" strokeweight=".48pt" strokecolor="#000000">
                <v:path arrowok="t"/>
              </v:shape>
            </v:group>
            <v:group style="position:absolute;left:5002;top:3973;width:10;height:2" coordorigin="5002,3973" coordsize="10,2">
              <v:shape style="position:absolute;left:5002;top:3973;width:10;height:2" coordorigin="5002,3973" coordsize="10,0" path="m5002,3973l5011,3973e" filled="false" stroked="true" strokeweight=".48pt" strokecolor="#000000">
                <v:path arrowok="t"/>
              </v:shape>
            </v:group>
            <v:group style="position:absolute;left:5021;top:3973;width:10;height:2" coordorigin="5021,3973" coordsize="10,2">
              <v:shape style="position:absolute;left:5021;top:3973;width:10;height:2" coordorigin="5021,3973" coordsize="10,0" path="m5021,3973l5030,3973e" filled="false" stroked="true" strokeweight=".48pt" strokecolor="#000000">
                <v:path arrowok="t"/>
              </v:shape>
            </v:group>
            <v:group style="position:absolute;left:5040;top:3973;width:10;height:2" coordorigin="5040,3973" coordsize="10,2">
              <v:shape style="position:absolute;left:5040;top:3973;width:10;height:2" coordorigin="5040,3973" coordsize="10,0" path="m5040,3973l5050,3973e" filled="false" stroked="true" strokeweight=".48pt" strokecolor="#000000">
                <v:path arrowok="t"/>
              </v:shape>
            </v:group>
            <v:group style="position:absolute;left:5059;top:3973;width:10;height:2" coordorigin="5059,3973" coordsize="10,2">
              <v:shape style="position:absolute;left:5059;top:3973;width:10;height:2" coordorigin="5059,3973" coordsize="10,0" path="m5059,3973l5069,3973e" filled="false" stroked="true" strokeweight=".48pt" strokecolor="#000000">
                <v:path arrowok="t"/>
              </v:shape>
            </v:group>
            <v:group style="position:absolute;left:5078;top:3973;width:10;height:2" coordorigin="5078,3973" coordsize="10,2">
              <v:shape style="position:absolute;left:5078;top:3973;width:10;height:2" coordorigin="5078,3973" coordsize="10,0" path="m5078,3973l5088,3973e" filled="false" stroked="true" strokeweight=".48pt" strokecolor="#000000">
                <v:path arrowok="t"/>
              </v:shape>
            </v:group>
            <v:group style="position:absolute;left:5098;top:3973;width:10;height:2" coordorigin="5098,3973" coordsize="10,2">
              <v:shape style="position:absolute;left:5098;top:3973;width:10;height:2" coordorigin="5098,3973" coordsize="10,0" path="m5098,3973l5107,3973e" filled="false" stroked="true" strokeweight=".48pt" strokecolor="#000000">
                <v:path arrowok="t"/>
              </v:shape>
            </v:group>
            <v:group style="position:absolute;left:5117;top:3973;width:10;height:2" coordorigin="5117,3973" coordsize="10,2">
              <v:shape style="position:absolute;left:5117;top:3973;width:10;height:2" coordorigin="5117,3973" coordsize="10,0" path="m5117,3973l5126,3973e" filled="false" stroked="true" strokeweight=".48pt" strokecolor="#000000">
                <v:path arrowok="t"/>
              </v:shape>
            </v:group>
            <v:group style="position:absolute;left:5136;top:3973;width:10;height:2" coordorigin="5136,3973" coordsize="10,2">
              <v:shape style="position:absolute;left:5136;top:3973;width:10;height:2" coordorigin="5136,3973" coordsize="10,0" path="m5136,3973l5146,3973e" filled="false" stroked="true" strokeweight=".48pt" strokecolor="#000000">
                <v:path arrowok="t"/>
              </v:shape>
            </v:group>
            <v:group style="position:absolute;left:5155;top:3973;width:10;height:2" coordorigin="5155,3973" coordsize="10,2">
              <v:shape style="position:absolute;left:5155;top:3973;width:10;height:2" coordorigin="5155,3973" coordsize="10,0" path="m5155,3973l5165,3973e" filled="false" stroked="true" strokeweight=".48pt" strokecolor="#000000">
                <v:path arrowok="t"/>
              </v:shape>
            </v:group>
            <v:group style="position:absolute;left:5174;top:3973;width:10;height:2" coordorigin="5174,3973" coordsize="10,2">
              <v:shape style="position:absolute;left:5174;top:3973;width:10;height:2" coordorigin="5174,3973" coordsize="10,0" path="m5174,3973l5184,3973e" filled="false" stroked="true" strokeweight=".48pt" strokecolor="#000000">
                <v:path arrowok="t"/>
              </v:shape>
            </v:group>
            <v:group style="position:absolute;left:5194;top:3973;width:10;height:2" coordorigin="5194,3973" coordsize="10,2">
              <v:shape style="position:absolute;left:5194;top:3973;width:10;height:2" coordorigin="5194,3973" coordsize="10,0" path="m5194,3973l5203,3973e" filled="false" stroked="true" strokeweight=".48pt" strokecolor="#000000">
                <v:path arrowok="t"/>
              </v:shape>
            </v:group>
            <v:group style="position:absolute;left:5213;top:3973;width:10;height:2" coordorigin="5213,3973" coordsize="10,2">
              <v:shape style="position:absolute;left:5213;top:3973;width:10;height:2" coordorigin="5213,3973" coordsize="10,0" path="m5213,3973l5222,3973e" filled="false" stroked="true" strokeweight=".48pt" strokecolor="#000000">
                <v:path arrowok="t"/>
              </v:shape>
            </v:group>
            <v:group style="position:absolute;left:5232;top:3973;width:10;height:2" coordorigin="5232,3973" coordsize="10,2">
              <v:shape style="position:absolute;left:5232;top:3973;width:10;height:2" coordorigin="5232,3973" coordsize="10,0" path="m5232,3973l5242,3973e" filled="false" stroked="true" strokeweight=".48pt" strokecolor="#000000">
                <v:path arrowok="t"/>
              </v:shape>
            </v:group>
            <v:group style="position:absolute;left:5251;top:3973;width:10;height:2" coordorigin="5251,3973" coordsize="10,2">
              <v:shape style="position:absolute;left:5251;top:3973;width:10;height:2" coordorigin="5251,3973" coordsize="10,0" path="m5251,3973l5261,3973e" filled="false" stroked="true" strokeweight=".48pt" strokecolor="#000000">
                <v:path arrowok="t"/>
              </v:shape>
            </v:group>
            <v:group style="position:absolute;left:5270;top:3973;width:10;height:2" coordorigin="5270,3973" coordsize="10,2">
              <v:shape style="position:absolute;left:5270;top:3973;width:10;height:2" coordorigin="5270,3973" coordsize="10,0" path="m5270,3973l5280,3973e" filled="false" stroked="true" strokeweight=".48pt" strokecolor="#000000">
                <v:path arrowok="t"/>
              </v:shape>
            </v:group>
            <v:group style="position:absolute;left:5290;top:3973;width:10;height:2" coordorigin="5290,3973" coordsize="10,2">
              <v:shape style="position:absolute;left:5290;top:3973;width:10;height:2" coordorigin="5290,3973" coordsize="10,0" path="m5290,3973l5299,3973e" filled="false" stroked="true" strokeweight=".48pt" strokecolor="#000000">
                <v:path arrowok="t"/>
              </v:shape>
            </v:group>
            <v:group style="position:absolute;left:5309;top:3973;width:10;height:2" coordorigin="5309,3973" coordsize="10,2">
              <v:shape style="position:absolute;left:5309;top:3973;width:10;height:2" coordorigin="5309,3973" coordsize="10,0" path="m5309,3973l5318,3973e" filled="false" stroked="true" strokeweight=".48pt" strokecolor="#000000">
                <v:path arrowok="t"/>
              </v:shape>
            </v:group>
            <v:group style="position:absolute;left:5328;top:3973;width:10;height:2" coordorigin="5328,3973" coordsize="10,2">
              <v:shape style="position:absolute;left:5328;top:3973;width:10;height:2" coordorigin="5328,3973" coordsize="10,0" path="m5328,3973l5338,3973e" filled="false" stroked="true" strokeweight=".48pt" strokecolor="#000000">
                <v:path arrowok="t"/>
              </v:shape>
            </v:group>
            <v:group style="position:absolute;left:5347;top:3973;width:10;height:2" coordorigin="5347,3973" coordsize="10,2">
              <v:shape style="position:absolute;left:5347;top:3973;width:10;height:2" coordorigin="5347,3973" coordsize="10,0" path="m5347,3973l5357,3973e" filled="false" stroked="true" strokeweight=".48pt" strokecolor="#000000">
                <v:path arrowok="t"/>
              </v:shape>
            </v:group>
            <v:group style="position:absolute;left:5366;top:3973;width:10;height:2" coordorigin="5366,3973" coordsize="10,2">
              <v:shape style="position:absolute;left:5366;top:3973;width:10;height:2" coordorigin="5366,3973" coordsize="10,0" path="m5366,3973l5376,3973e" filled="false" stroked="true" strokeweight=".48pt" strokecolor="#000000">
                <v:path arrowok="t"/>
              </v:shape>
            </v:group>
            <v:group style="position:absolute;left:5386;top:3973;width:10;height:2" coordorigin="5386,3973" coordsize="10,2">
              <v:shape style="position:absolute;left:5386;top:3973;width:10;height:2" coordorigin="5386,3973" coordsize="10,0" path="m5386,3973l5395,3973e" filled="false" stroked="true" strokeweight=".48pt" strokecolor="#000000">
                <v:path arrowok="t"/>
              </v:shape>
            </v:group>
            <v:group style="position:absolute;left:5405;top:3973;width:10;height:2" coordorigin="5405,3973" coordsize="10,2">
              <v:shape style="position:absolute;left:5405;top:3973;width:10;height:2" coordorigin="5405,3973" coordsize="10,0" path="m5405,3973l5414,3973e" filled="false" stroked="true" strokeweight=".48pt" strokecolor="#000000">
                <v:path arrowok="t"/>
              </v:shape>
            </v:group>
            <v:group style="position:absolute;left:5424;top:3973;width:10;height:2" coordorigin="5424,3973" coordsize="10,2">
              <v:shape style="position:absolute;left:5424;top:3973;width:10;height:2" coordorigin="5424,3973" coordsize="10,0" path="m5424,3973l5434,3973e" filled="false" stroked="true" strokeweight=".48pt" strokecolor="#000000">
                <v:path arrowok="t"/>
              </v:shape>
            </v:group>
            <v:group style="position:absolute;left:5443;top:3973;width:10;height:2" coordorigin="5443,3973" coordsize="10,2">
              <v:shape style="position:absolute;left:5443;top:3973;width:10;height:2" coordorigin="5443,3973" coordsize="10,0" path="m5443,3973l5453,3973e" filled="false" stroked="true" strokeweight=".48pt" strokecolor="#000000">
                <v:path arrowok="t"/>
              </v:shape>
            </v:group>
            <v:group style="position:absolute;left:5462;top:3973;width:10;height:2" coordorigin="5462,3973" coordsize="10,2">
              <v:shape style="position:absolute;left:5462;top:3973;width:10;height:2" coordorigin="5462,3973" coordsize="10,0" path="m5462,3973l5472,3973e" filled="false" stroked="true" strokeweight=".48pt" strokecolor="#000000">
                <v:path arrowok="t"/>
              </v:shape>
            </v:group>
            <v:group style="position:absolute;left:5482;top:3973;width:10;height:2" coordorigin="5482,3973" coordsize="10,2">
              <v:shape style="position:absolute;left:5482;top:3973;width:10;height:2" coordorigin="5482,3973" coordsize="10,0" path="m5482,3973l5491,3973e" filled="false" stroked="true" strokeweight=".48pt" strokecolor="#000000">
                <v:path arrowok="t"/>
              </v:shape>
            </v:group>
            <v:group style="position:absolute;left:5501;top:3973;width:10;height:2" coordorigin="5501,3973" coordsize="10,2">
              <v:shape style="position:absolute;left:5501;top:3973;width:10;height:2" coordorigin="5501,3973" coordsize="10,0" path="m5501,3973l5510,3973e" filled="false" stroked="true" strokeweight=".48pt" strokecolor="#000000">
                <v:path arrowok="t"/>
              </v:shape>
            </v:group>
            <v:group style="position:absolute;left:5520;top:3973;width:10;height:2" coordorigin="5520,3973" coordsize="10,2">
              <v:shape style="position:absolute;left:5520;top:3973;width:10;height:2" coordorigin="5520,3973" coordsize="10,0" path="m5520,3973l5530,3973e" filled="false" stroked="true" strokeweight=".48pt" strokecolor="#000000">
                <v:path arrowok="t"/>
              </v:shape>
            </v:group>
            <v:group style="position:absolute;left:5539;top:3973;width:10;height:2" coordorigin="5539,3973" coordsize="10,2">
              <v:shape style="position:absolute;left:5539;top:3973;width:10;height:2" coordorigin="5539,3973" coordsize="10,0" path="m5539,3973l5549,3973e" filled="false" stroked="true" strokeweight=".48pt" strokecolor="#000000">
                <v:path arrowok="t"/>
              </v:shape>
            </v:group>
            <v:group style="position:absolute;left:5558;top:3973;width:10;height:2" coordorigin="5558,3973" coordsize="10,2">
              <v:shape style="position:absolute;left:5558;top:3973;width:10;height:2" coordorigin="5558,3973" coordsize="10,0" path="m5558,3973l5568,3973e" filled="false" stroked="true" strokeweight=".48pt" strokecolor="#000000">
                <v:path arrowok="t"/>
              </v:shape>
            </v:group>
            <v:group style="position:absolute;left:5578;top:3973;width:10;height:2" coordorigin="5578,3973" coordsize="10,2">
              <v:shape style="position:absolute;left:5578;top:3973;width:10;height:2" coordorigin="5578,3973" coordsize="10,0" path="m5578,3973l5587,3973e" filled="false" stroked="true" strokeweight=".48pt" strokecolor="#000000">
                <v:path arrowok="t"/>
              </v:shape>
            </v:group>
            <v:group style="position:absolute;left:5597;top:3973;width:10;height:2" coordorigin="5597,3973" coordsize="10,2">
              <v:shape style="position:absolute;left:5597;top:3973;width:10;height:2" coordorigin="5597,3973" coordsize="10,0" path="m5597,3973l5606,3973e" filled="false" stroked="true" strokeweight=".48pt" strokecolor="#000000">
                <v:path arrowok="t"/>
              </v:shape>
            </v:group>
            <v:group style="position:absolute;left:2408;top:3973;width:12;height:2" coordorigin="2408,3973" coordsize="12,2">
              <v:shape style="position:absolute;left:2408;top:3973;width:12;height:2" coordorigin="2408,3973" coordsize="12,0" path="m2408,3973l2420,3973e" filled="false" stroked="true" strokeweight=".6pt" strokecolor="#000000">
                <v:path arrowok="t"/>
              </v:shape>
            </v:group>
            <v:group style="position:absolute;left:2428;top:3973;width:12;height:2" coordorigin="2428,3973" coordsize="12,2">
              <v:shape style="position:absolute;left:2428;top:3973;width:12;height:2" coordorigin="2428,3973" coordsize="12,0" path="m2428,3973l2440,3973e" filled="false" stroked="true" strokeweight=".6pt" strokecolor="#000000">
                <v:path arrowok="t"/>
              </v:shape>
            </v:group>
            <v:group style="position:absolute;left:2447;top:3973;width:12;height:2" coordorigin="2447,3973" coordsize="12,2">
              <v:shape style="position:absolute;left:2447;top:3973;width:12;height:2" coordorigin="2447,3973" coordsize="12,0" path="m2447,3973l2459,3973e" filled="false" stroked="true" strokeweight=".6pt" strokecolor="#000000">
                <v:path arrowok="t"/>
              </v:shape>
            </v:group>
            <v:group style="position:absolute;left:2466;top:3973;width:12;height:2" coordorigin="2466,3973" coordsize="12,2">
              <v:shape style="position:absolute;left:2466;top:3973;width:12;height:2" coordorigin="2466,3973" coordsize="12,0" path="m2466,3973l2478,3973e" filled="false" stroked="true" strokeweight=".6pt" strokecolor="#000000">
                <v:path arrowok="t"/>
              </v:shape>
            </v:group>
            <v:group style="position:absolute;left:2485;top:3973;width:12;height:2" coordorigin="2485,3973" coordsize="12,2">
              <v:shape style="position:absolute;left:2485;top:3973;width:12;height:2" coordorigin="2485,3973" coordsize="12,0" path="m2485,3973l2497,3973e" filled="false" stroked="true" strokeweight=".6pt" strokecolor="#000000">
                <v:path arrowok="t"/>
              </v:shape>
            </v:group>
            <v:group style="position:absolute;left:2504;top:3973;width:12;height:2" coordorigin="2504,3973" coordsize="12,2">
              <v:shape style="position:absolute;left:2504;top:3973;width:12;height:2" coordorigin="2504,3973" coordsize="12,0" path="m2504,3973l2516,3973e" filled="false" stroked="true" strokeweight=".6pt" strokecolor="#000000">
                <v:path arrowok="t"/>
              </v:shape>
            </v:group>
            <v:group style="position:absolute;left:2524;top:3973;width:12;height:2" coordorigin="2524,3973" coordsize="12,2">
              <v:shape style="position:absolute;left:2524;top:3973;width:12;height:2" coordorigin="2524,3973" coordsize="12,0" path="m2524,3973l2536,3973e" filled="false" stroked="true" strokeweight=".6pt" strokecolor="#000000">
                <v:path arrowok="t"/>
              </v:shape>
            </v:group>
            <v:group style="position:absolute;left:2543;top:3973;width:12;height:2" coordorigin="2543,3973" coordsize="12,2">
              <v:shape style="position:absolute;left:2543;top:3973;width:12;height:2" coordorigin="2543,3973" coordsize="12,0" path="m2543,3973l2555,3973e" filled="false" stroked="true" strokeweight=".6pt" strokecolor="#000000">
                <v:path arrowok="t"/>
              </v:shape>
            </v:group>
            <v:group style="position:absolute;left:2562;top:3973;width:12;height:2" coordorigin="2562,3973" coordsize="12,2">
              <v:shape style="position:absolute;left:2562;top:3973;width:12;height:2" coordorigin="2562,3973" coordsize="12,0" path="m2562,3973l2574,3973e" filled="false" stroked="true" strokeweight=".6pt" strokecolor="#000000">
                <v:path arrowok="t"/>
              </v:shape>
            </v:group>
            <v:group style="position:absolute;left:2581;top:3973;width:12;height:2" coordorigin="2581,3973" coordsize="12,2">
              <v:shape style="position:absolute;left:2581;top:3973;width:12;height:2" coordorigin="2581,3973" coordsize="12,0" path="m2581,3973l2593,3973e" filled="false" stroked="true" strokeweight=".6pt" strokecolor="#000000">
                <v:path arrowok="t"/>
              </v:shape>
            </v:group>
            <v:group style="position:absolute;left:2600;top:3973;width:12;height:2" coordorigin="2600,3973" coordsize="12,2">
              <v:shape style="position:absolute;left:2600;top:3973;width:12;height:2" coordorigin="2600,3973" coordsize="12,0" path="m2600,3973l2612,3973e" filled="false" stroked="true" strokeweight=".6pt" strokecolor="#000000">
                <v:path arrowok="t"/>
              </v:shape>
            </v:group>
            <v:group style="position:absolute;left:2620;top:3973;width:12;height:2" coordorigin="2620,3973" coordsize="12,2">
              <v:shape style="position:absolute;left:2620;top:3973;width:12;height:2" coordorigin="2620,3973" coordsize="12,0" path="m2620,3973l2632,3973e" filled="false" stroked="true" strokeweight=".6pt" strokecolor="#000000">
                <v:path arrowok="t"/>
              </v:shape>
            </v:group>
            <v:group style="position:absolute;left:2639;top:3973;width:12;height:2" coordorigin="2639,3973" coordsize="12,2">
              <v:shape style="position:absolute;left:2639;top:3973;width:12;height:2" coordorigin="2639,3973" coordsize="12,0" path="m2639,3973l2651,3973e" filled="false" stroked="true" strokeweight=".6pt" strokecolor="#000000">
                <v:path arrowok="t"/>
              </v:shape>
            </v:group>
            <v:group style="position:absolute;left:2658;top:3973;width:12;height:2" coordorigin="2658,3973" coordsize="12,2">
              <v:shape style="position:absolute;left:2658;top:3973;width:12;height:2" coordorigin="2658,3973" coordsize="12,0" path="m2658,3973l2670,3973e" filled="false" stroked="true" strokeweight=".6pt" strokecolor="#000000">
                <v:path arrowok="t"/>
              </v:shape>
            </v:group>
            <v:group style="position:absolute;left:2677;top:3973;width:12;height:2" coordorigin="2677,3973" coordsize="12,2">
              <v:shape style="position:absolute;left:2677;top:3973;width:12;height:2" coordorigin="2677,3973" coordsize="12,0" path="m2677,3973l2689,3973e" filled="false" stroked="true" strokeweight=".6pt" strokecolor="#000000">
                <v:path arrowok="t"/>
              </v:shape>
            </v:group>
            <v:group style="position:absolute;left:2696;top:3973;width:12;height:2" coordorigin="2696,3973" coordsize="12,2">
              <v:shape style="position:absolute;left:2696;top:3973;width:12;height:2" coordorigin="2696,3973" coordsize="12,0" path="m2696,3973l2708,3973e" filled="false" stroked="true" strokeweight=".6pt" strokecolor="#000000">
                <v:path arrowok="t"/>
              </v:shape>
            </v:group>
            <v:group style="position:absolute;left:2716;top:3973;width:12;height:2" coordorigin="2716,3973" coordsize="12,2">
              <v:shape style="position:absolute;left:2716;top:3973;width:12;height:2" coordorigin="2716,3973" coordsize="12,0" path="m2716,3973l2728,3973e" filled="false" stroked="true" strokeweight=".6pt" strokecolor="#000000">
                <v:path arrowok="t"/>
              </v:shape>
            </v:group>
            <v:group style="position:absolute;left:2735;top:3973;width:12;height:2" coordorigin="2735,3973" coordsize="12,2">
              <v:shape style="position:absolute;left:2735;top:3973;width:12;height:2" coordorigin="2735,3973" coordsize="12,0" path="m2735,3973l2747,3973e" filled="false" stroked="true" strokeweight=".6pt" strokecolor="#000000">
                <v:path arrowok="t"/>
              </v:shape>
            </v:group>
            <v:group style="position:absolute;left:2754;top:3973;width:12;height:2" coordorigin="2754,3973" coordsize="12,2">
              <v:shape style="position:absolute;left:2754;top:3973;width:12;height:2" coordorigin="2754,3973" coordsize="12,0" path="m2754,3973l2766,3973e" filled="false" stroked="true" strokeweight=".6pt" strokecolor="#000000">
                <v:path arrowok="t"/>
              </v:shape>
            </v:group>
            <v:group style="position:absolute;left:2773;top:3973;width:12;height:2" coordorigin="2773,3973" coordsize="12,2">
              <v:shape style="position:absolute;left:2773;top:3973;width:12;height:2" coordorigin="2773,3973" coordsize="12,0" path="m2773,3973l2785,3973e" filled="false" stroked="true" strokeweight=".6pt" strokecolor="#000000">
                <v:path arrowok="t"/>
              </v:shape>
            </v:group>
            <v:group style="position:absolute;left:2792;top:3973;width:12;height:2" coordorigin="2792,3973" coordsize="12,2">
              <v:shape style="position:absolute;left:2792;top:3973;width:12;height:2" coordorigin="2792,3973" coordsize="12,0" path="m2792,3973l2804,3973e" filled="false" stroked="true" strokeweight=".6pt" strokecolor="#000000">
                <v:path arrowok="t"/>
              </v:shape>
            </v:group>
            <v:group style="position:absolute;left:2812;top:3973;width:12;height:2" coordorigin="2812,3973" coordsize="12,2">
              <v:shape style="position:absolute;left:2812;top:3973;width:12;height:2" coordorigin="2812,3973" coordsize="12,0" path="m2812,3973l2824,3973e" filled="false" stroked="true" strokeweight=".6pt" strokecolor="#000000">
                <v:path arrowok="t"/>
              </v:shape>
            </v:group>
            <v:group style="position:absolute;left:2831;top:3973;width:12;height:2" coordorigin="2831,3973" coordsize="12,2">
              <v:shape style="position:absolute;left:2831;top:3973;width:12;height:2" coordorigin="2831,3973" coordsize="12,0" path="m2831,3973l2843,3973e" filled="false" stroked="true" strokeweight=".6pt" strokecolor="#000000">
                <v:path arrowok="t"/>
              </v:shape>
            </v:group>
            <v:group style="position:absolute;left:2850;top:3973;width:12;height:2" coordorigin="2850,3973" coordsize="12,2">
              <v:shape style="position:absolute;left:2850;top:3973;width:12;height:2" coordorigin="2850,3973" coordsize="12,0" path="m2850,3973l2862,3973e" filled="false" stroked="true" strokeweight=".6pt" strokecolor="#000000">
                <v:path arrowok="t"/>
              </v:shape>
            </v:group>
            <v:group style="position:absolute;left:2869;top:3973;width:12;height:2" coordorigin="2869,3973" coordsize="12,2">
              <v:shape style="position:absolute;left:2869;top:3973;width:12;height:2" coordorigin="2869,3973" coordsize="12,0" path="m2869,3973l2881,3973e" filled="false" stroked="true" strokeweight=".6pt" strokecolor="#000000">
                <v:path arrowok="t"/>
              </v:shape>
            </v:group>
            <v:group style="position:absolute;left:2888;top:3973;width:12;height:2" coordorigin="2888,3973" coordsize="12,2">
              <v:shape style="position:absolute;left:2888;top:3973;width:12;height:2" coordorigin="2888,3973" coordsize="12,0" path="m2888,3973l2900,3973e" filled="false" stroked="true" strokeweight=".6pt" strokecolor="#000000">
                <v:path arrowok="t"/>
              </v:shape>
            </v:group>
            <v:group style="position:absolute;left:2908;top:3973;width:12;height:2" coordorigin="2908,3973" coordsize="12,2">
              <v:shape style="position:absolute;left:2908;top:3973;width:12;height:2" coordorigin="2908,3973" coordsize="12,0" path="m2908,3973l2920,3973e" filled="false" stroked="true" strokeweight=".6pt" strokecolor="#000000">
                <v:path arrowok="t"/>
              </v:shape>
            </v:group>
            <v:group style="position:absolute;left:2927;top:3973;width:12;height:2" coordorigin="2927,3973" coordsize="12,2">
              <v:shape style="position:absolute;left:2927;top:3973;width:12;height:2" coordorigin="2927,3973" coordsize="12,0" path="m2927,3973l2939,3973e" filled="false" stroked="true" strokeweight=".6pt" strokecolor="#000000">
                <v:path arrowok="t"/>
              </v:shape>
            </v:group>
            <v:group style="position:absolute;left:2946;top:3973;width:12;height:2" coordorigin="2946,3973" coordsize="12,2">
              <v:shape style="position:absolute;left:2946;top:3973;width:12;height:2" coordorigin="2946,3973" coordsize="12,0" path="m2946,3973l2958,3973e" filled="false" stroked="true" strokeweight=".6pt" strokecolor="#000000">
                <v:path arrowok="t"/>
              </v:shape>
            </v:group>
            <v:group style="position:absolute;left:2965;top:3973;width:12;height:2" coordorigin="2965,3973" coordsize="12,2">
              <v:shape style="position:absolute;left:2965;top:3973;width:12;height:2" coordorigin="2965,3973" coordsize="12,0" path="m2965,3973l2977,3973e" filled="false" stroked="true" strokeweight=".6pt" strokecolor="#000000">
                <v:path arrowok="t"/>
              </v:shape>
            </v:group>
            <v:group style="position:absolute;left:2984;top:3973;width:12;height:2" coordorigin="2984,3973" coordsize="12,2">
              <v:shape style="position:absolute;left:2984;top:3973;width:12;height:2" coordorigin="2984,3973" coordsize="12,0" path="m2984,3973l2996,3973e" filled="false" stroked="true" strokeweight=".6pt" strokecolor="#000000">
                <v:path arrowok="t"/>
              </v:shape>
            </v:group>
            <v:group style="position:absolute;left:3004;top:3973;width:12;height:2" coordorigin="3004,3973" coordsize="12,2">
              <v:shape style="position:absolute;left:3004;top:3973;width:12;height:2" coordorigin="3004,3973" coordsize="12,0" path="m3004,3973l3016,3973e" filled="false" stroked="true" strokeweight=".6pt" strokecolor="#000000">
                <v:path arrowok="t"/>
              </v:shape>
            </v:group>
            <v:group style="position:absolute;left:3023;top:3973;width:12;height:2" coordorigin="3023,3973" coordsize="12,2">
              <v:shape style="position:absolute;left:3023;top:3973;width:12;height:2" coordorigin="3023,3973" coordsize="12,0" path="m3023,3973l3035,3973e" filled="false" stroked="true" strokeweight=".6pt" strokecolor="#000000">
                <v:path arrowok="t"/>
              </v:shape>
            </v:group>
            <v:group style="position:absolute;left:3042;top:3973;width:12;height:2" coordorigin="3042,3973" coordsize="12,2">
              <v:shape style="position:absolute;left:3042;top:3973;width:12;height:2" coordorigin="3042,3973" coordsize="12,0" path="m3042,3973l3054,3973e" filled="false" stroked="true" strokeweight=".6pt" strokecolor="#000000">
                <v:path arrowok="t"/>
              </v:shape>
            </v:group>
            <v:group style="position:absolute;left:3061;top:3973;width:12;height:2" coordorigin="3061,3973" coordsize="12,2">
              <v:shape style="position:absolute;left:3061;top:3973;width:12;height:2" coordorigin="3061,3973" coordsize="12,0" path="m3061,3973l3073,3973e" filled="false" stroked="true" strokeweight=".6pt" strokecolor="#000000">
                <v:path arrowok="t"/>
              </v:shape>
            </v:group>
            <v:group style="position:absolute;left:3080;top:3973;width:12;height:2" coordorigin="3080,3973" coordsize="12,2">
              <v:shape style="position:absolute;left:3080;top:3973;width:12;height:2" coordorigin="3080,3973" coordsize="12,0" path="m3080,3973l3092,3973e" filled="false" stroked="true" strokeweight=".6pt" strokecolor="#000000">
                <v:path arrowok="t"/>
              </v:shape>
            </v:group>
            <v:group style="position:absolute;left:3100;top:3973;width:12;height:2" coordorigin="3100,3973" coordsize="12,2">
              <v:shape style="position:absolute;left:3100;top:3973;width:12;height:2" coordorigin="3100,3973" coordsize="12,0" path="m3100,3973l3112,3973e" filled="false" stroked="true" strokeweight=".6pt" strokecolor="#000000">
                <v:path arrowok="t"/>
              </v:shape>
            </v:group>
            <v:group style="position:absolute;left:3119;top:3973;width:12;height:2" coordorigin="3119,3973" coordsize="12,2">
              <v:shape style="position:absolute;left:3119;top:3973;width:12;height:2" coordorigin="3119,3973" coordsize="12,0" path="m3119,3973l3131,3973e" filled="false" stroked="true" strokeweight=".6pt" strokecolor="#000000">
                <v:path arrowok="t"/>
              </v:shape>
            </v:group>
            <v:group style="position:absolute;left:3138;top:3973;width:12;height:2" coordorigin="3138,3973" coordsize="12,2">
              <v:shape style="position:absolute;left:3138;top:3973;width:12;height:2" coordorigin="3138,3973" coordsize="12,0" path="m3138,3973l3150,3973e" filled="false" stroked="true" strokeweight=".6pt" strokecolor="#000000">
                <v:path arrowok="t"/>
              </v:shape>
            </v:group>
            <v:group style="position:absolute;left:3157;top:3973;width:12;height:2" coordorigin="3157,3973" coordsize="12,2">
              <v:shape style="position:absolute;left:3157;top:3973;width:12;height:2" coordorigin="3157,3973" coordsize="12,0" path="m3157,3973l3169,3973e" filled="false" stroked="true" strokeweight=".6pt" strokecolor="#000000">
                <v:path arrowok="t"/>
              </v:shape>
            </v:group>
            <v:group style="position:absolute;left:3176;top:3973;width:12;height:2" coordorigin="3176,3973" coordsize="12,2">
              <v:shape style="position:absolute;left:3176;top:3973;width:12;height:2" coordorigin="3176,3973" coordsize="12,0" path="m3176,3973l3188,3973e" filled="false" stroked="true" strokeweight=".6pt" strokecolor="#000000">
                <v:path arrowok="t"/>
              </v:shape>
            </v:group>
            <v:group style="position:absolute;left:3196;top:3973;width:12;height:2" coordorigin="3196,3973" coordsize="12,2">
              <v:shape style="position:absolute;left:3196;top:3973;width:12;height:2" coordorigin="3196,3973" coordsize="12,0" path="m3196,3973l3208,3973e" filled="false" stroked="true" strokeweight=".6pt" strokecolor="#000000">
                <v:path arrowok="t"/>
              </v:shape>
            </v:group>
            <v:group style="position:absolute;left:3215;top:3973;width:12;height:2" coordorigin="3215,3973" coordsize="12,2">
              <v:shape style="position:absolute;left:3215;top:3973;width:12;height:2" coordorigin="3215,3973" coordsize="12,0" path="m3215,3973l3227,3973e" filled="false" stroked="true" strokeweight=".6pt" strokecolor="#000000">
                <v:path arrowok="t"/>
              </v:shape>
            </v:group>
            <v:group style="position:absolute;left:3234;top:3973;width:12;height:2" coordorigin="3234,3973" coordsize="12,2">
              <v:shape style="position:absolute;left:3234;top:3973;width:12;height:2" coordorigin="3234,3973" coordsize="12,0" path="m3234,3973l3246,3973e" filled="false" stroked="true" strokeweight=".6pt" strokecolor="#000000">
                <v:path arrowok="t"/>
              </v:shape>
            </v:group>
            <v:group style="position:absolute;left:3253;top:3973;width:12;height:2" coordorigin="3253,3973" coordsize="12,2">
              <v:shape style="position:absolute;left:3253;top:3973;width:12;height:2" coordorigin="3253,3973" coordsize="12,0" path="m3253,3973l3265,3973e" filled="false" stroked="true" strokeweight=".6pt" strokecolor="#000000">
                <v:path arrowok="t"/>
              </v:shape>
            </v:group>
            <v:group style="position:absolute;left:3272;top:3973;width:12;height:2" coordorigin="3272,3973" coordsize="12,2">
              <v:shape style="position:absolute;left:3272;top:3973;width:12;height:2" coordorigin="3272,3973" coordsize="12,0" path="m3272,3973l3284,3973e" filled="false" stroked="true" strokeweight=".6pt" strokecolor="#000000">
                <v:path arrowok="t"/>
              </v:shape>
            </v:group>
            <v:group style="position:absolute;left:3292;top:3973;width:12;height:2" coordorigin="3292,3973" coordsize="12,2">
              <v:shape style="position:absolute;left:3292;top:3973;width:12;height:2" coordorigin="3292,3973" coordsize="12,0" path="m3292,3973l3304,3973e" filled="false" stroked="true" strokeweight=".6pt" strokecolor="#000000">
                <v:path arrowok="t"/>
              </v:shape>
            </v:group>
            <v:group style="position:absolute;left:3311;top:3973;width:12;height:2" coordorigin="3311,3973" coordsize="12,2">
              <v:shape style="position:absolute;left:3311;top:3973;width:12;height:2" coordorigin="3311,3973" coordsize="12,0" path="m3311,3973l3323,3973e" filled="false" stroked="true" strokeweight=".6pt" strokecolor="#000000">
                <v:path arrowok="t"/>
              </v:shape>
            </v:group>
            <v:group style="position:absolute;left:3330;top:3973;width:12;height:2" coordorigin="3330,3973" coordsize="12,2">
              <v:shape style="position:absolute;left:3330;top:3973;width:12;height:2" coordorigin="3330,3973" coordsize="12,0" path="m3330,3973l3342,3973e" filled="false" stroked="true" strokeweight=".6pt" strokecolor="#000000">
                <v:path arrowok="t"/>
              </v:shape>
            </v:group>
            <v:group style="position:absolute;left:3349;top:3973;width:12;height:2" coordorigin="3349,3973" coordsize="12,2">
              <v:shape style="position:absolute;left:3349;top:3973;width:12;height:2" coordorigin="3349,3973" coordsize="12,0" path="m3349,3973l3361,3973e" filled="false" stroked="true" strokeweight=".6pt" strokecolor="#000000">
                <v:path arrowok="t"/>
              </v:shape>
            </v:group>
            <v:group style="position:absolute;left:3368;top:3973;width:12;height:2" coordorigin="3368,3973" coordsize="12,2">
              <v:shape style="position:absolute;left:3368;top:3973;width:12;height:2" coordorigin="3368,3973" coordsize="12,0" path="m3368,3973l3380,3973e" filled="false" stroked="true" strokeweight=".6pt" strokecolor="#000000">
                <v:path arrowok="t"/>
              </v:shape>
            </v:group>
            <v:group style="position:absolute;left:3388;top:3973;width:12;height:2" coordorigin="3388,3973" coordsize="12,2">
              <v:shape style="position:absolute;left:3388;top:3973;width:12;height:2" coordorigin="3388,3973" coordsize="12,0" path="m3388,3973l3400,3973e" filled="false" stroked="true" strokeweight=".6pt" strokecolor="#000000">
                <v:path arrowok="t"/>
              </v:shape>
            </v:group>
            <v:group style="position:absolute;left:3407;top:3973;width:12;height:2" coordorigin="3407,3973" coordsize="12,2">
              <v:shape style="position:absolute;left:3407;top:3973;width:12;height:2" coordorigin="3407,3973" coordsize="12,0" path="m3407,3973l3419,3973e" filled="false" stroked="true" strokeweight=".6pt" strokecolor="#000000">
                <v:path arrowok="t"/>
              </v:shape>
            </v:group>
            <v:group style="position:absolute;left:3426;top:3973;width:12;height:2" coordorigin="3426,3973" coordsize="12,2">
              <v:shape style="position:absolute;left:3426;top:3973;width:12;height:2" coordorigin="3426,3973" coordsize="12,0" path="m3426,3973l3438,3973e" filled="false" stroked="true" strokeweight=".6pt" strokecolor="#000000">
                <v:path arrowok="t"/>
              </v:shape>
            </v:group>
            <v:group style="position:absolute;left:3445;top:3973;width:12;height:2" coordorigin="3445,3973" coordsize="12,2">
              <v:shape style="position:absolute;left:3445;top:3973;width:12;height:2" coordorigin="3445,3973" coordsize="12,0" path="m3445,3973l3457,3973e" filled="false" stroked="true" strokeweight=".6pt" strokecolor="#000000">
                <v:path arrowok="t"/>
              </v:shape>
            </v:group>
            <v:group style="position:absolute;left:3464;top:3973;width:12;height:2" coordorigin="3464,3973" coordsize="12,2">
              <v:shape style="position:absolute;left:3464;top:3973;width:12;height:2" coordorigin="3464,3973" coordsize="12,0" path="m3464,3973l3476,3973e" filled="false" stroked="true" strokeweight=".6pt" strokecolor="#000000">
                <v:path arrowok="t"/>
              </v:shape>
            </v:group>
            <v:group style="position:absolute;left:3484;top:3973;width:12;height:2" coordorigin="3484,3973" coordsize="12,2">
              <v:shape style="position:absolute;left:3484;top:3973;width:12;height:2" coordorigin="3484,3973" coordsize="12,0" path="m3484,3973l3496,3973e" filled="false" stroked="true" strokeweight=".6pt" strokecolor="#000000">
                <v:path arrowok="t"/>
              </v:shape>
            </v:group>
            <v:group style="position:absolute;left:3503;top:3973;width:12;height:2" coordorigin="3503,3973" coordsize="12,2">
              <v:shape style="position:absolute;left:3503;top:3973;width:12;height:2" coordorigin="3503,3973" coordsize="12,0" path="m3503,3973l3515,3973e" filled="false" stroked="true" strokeweight=".6pt" strokecolor="#000000">
                <v:path arrowok="t"/>
              </v:shape>
            </v:group>
            <v:group style="position:absolute;left:3522;top:3973;width:12;height:2" coordorigin="3522,3973" coordsize="12,2">
              <v:shape style="position:absolute;left:3522;top:3973;width:12;height:2" coordorigin="3522,3973" coordsize="12,0" path="m3522,3973l3534,3973e" filled="false" stroked="true" strokeweight=".6pt" strokecolor="#000000">
                <v:path arrowok="t"/>
              </v:shape>
            </v:group>
            <v:group style="position:absolute;left:3541;top:3973;width:12;height:2" coordorigin="3541,3973" coordsize="12,2">
              <v:shape style="position:absolute;left:3541;top:3973;width:12;height:2" coordorigin="3541,3973" coordsize="12,0" path="m3541,3973l3553,3973e" filled="false" stroked="true" strokeweight=".6pt" strokecolor="#000000">
                <v:path arrowok="t"/>
              </v:shape>
            </v:group>
            <v:group style="position:absolute;left:3560;top:3973;width:12;height:2" coordorigin="3560,3973" coordsize="12,2">
              <v:shape style="position:absolute;left:3560;top:3973;width:12;height:2" coordorigin="3560,3973" coordsize="12,0" path="m3560,3973l3572,3973e" filled="false" stroked="true" strokeweight=".6pt" strokecolor="#000000">
                <v:path arrowok="t"/>
              </v:shape>
            </v:group>
            <v:group style="position:absolute;left:3580;top:3973;width:12;height:2" coordorigin="3580,3973" coordsize="12,2">
              <v:shape style="position:absolute;left:3580;top:3973;width:12;height:2" coordorigin="3580,3973" coordsize="12,0" path="m3580,3973l3592,3973e" filled="false" stroked="true" strokeweight=".6pt" strokecolor="#000000">
                <v:path arrowok="t"/>
              </v:shape>
            </v:group>
            <v:group style="position:absolute;left:3599;top:3973;width:12;height:2" coordorigin="3599,3973" coordsize="12,2">
              <v:shape style="position:absolute;left:3599;top:3973;width:12;height:2" coordorigin="3599,3973" coordsize="12,0" path="m3599,3973l3611,3973e" filled="false" stroked="true" strokeweight=".6pt" strokecolor="#000000">
                <v:path arrowok="t"/>
              </v:shape>
            </v:group>
            <v:group style="position:absolute;left:3618;top:3973;width:12;height:2" coordorigin="3618,3973" coordsize="12,2">
              <v:shape style="position:absolute;left:3618;top:3973;width:12;height:2" coordorigin="3618,3973" coordsize="12,0" path="m3618,3973l3630,3973e" filled="false" stroked="true" strokeweight=".6pt" strokecolor="#000000">
                <v:path arrowok="t"/>
              </v:shape>
            </v:group>
            <v:group style="position:absolute;left:3637;top:3973;width:12;height:2" coordorigin="3637,3973" coordsize="12,2">
              <v:shape style="position:absolute;left:3637;top:3973;width:12;height:2" coordorigin="3637,3973" coordsize="12,0" path="m3637,3973l3649,3973e" filled="false" stroked="true" strokeweight=".6pt" strokecolor="#000000">
                <v:path arrowok="t"/>
              </v:shape>
            </v:group>
            <v:group style="position:absolute;left:3656;top:3973;width:12;height:2" coordorigin="3656,3973" coordsize="12,2">
              <v:shape style="position:absolute;left:3656;top:3973;width:12;height:2" coordorigin="3656,3973" coordsize="12,0" path="m3656,3973l3668,3973e" filled="false" stroked="true" strokeweight=".6pt" strokecolor="#000000">
                <v:path arrowok="t"/>
              </v:shape>
            </v:group>
            <v:group style="position:absolute;left:3676;top:3973;width:12;height:2" coordorigin="3676,3973" coordsize="12,2">
              <v:shape style="position:absolute;left:3676;top:3973;width:12;height:2" coordorigin="3676,3973" coordsize="12,0" path="m3676,3973l3688,3973e" filled="false" stroked="true" strokeweight=".6pt" strokecolor="#000000">
                <v:path arrowok="t"/>
              </v:shape>
            </v:group>
            <v:group style="position:absolute;left:3695;top:3973;width:12;height:2" coordorigin="3695,3973" coordsize="12,2">
              <v:shape style="position:absolute;left:3695;top:3973;width:12;height:2" coordorigin="3695,3973" coordsize="12,0" path="m3695,3973l3707,3973e" filled="false" stroked="true" strokeweight=".6pt" strokecolor="#000000">
                <v:path arrowok="t"/>
              </v:shape>
            </v:group>
            <v:group style="position:absolute;left:3714;top:3973;width:12;height:2" coordorigin="3714,3973" coordsize="12,2">
              <v:shape style="position:absolute;left:3714;top:3973;width:12;height:2" coordorigin="3714,3973" coordsize="12,0" path="m3714,3973l3726,3973e" filled="false" stroked="true" strokeweight=".6pt" strokecolor="#000000">
                <v:path arrowok="t"/>
              </v:shape>
            </v:group>
            <v:group style="position:absolute;left:3733;top:3973;width:12;height:2" coordorigin="3733,3973" coordsize="12,2">
              <v:shape style="position:absolute;left:3733;top:3973;width:12;height:2" coordorigin="3733,3973" coordsize="12,0" path="m3733,3973l3745,3973e" filled="false" stroked="true" strokeweight=".6pt" strokecolor="#000000">
                <v:path arrowok="t"/>
              </v:shape>
            </v:group>
            <v:group style="position:absolute;left:3752;top:3973;width:12;height:2" coordorigin="3752,3973" coordsize="12,2">
              <v:shape style="position:absolute;left:3752;top:3973;width:12;height:2" coordorigin="3752,3973" coordsize="12,0" path="m3752,3973l3764,3973e" filled="false" stroked="true" strokeweight=".6pt" strokecolor="#000000">
                <v:path arrowok="t"/>
              </v:shape>
            </v:group>
            <v:group style="position:absolute;left:3772;top:3973;width:12;height:2" coordorigin="3772,3973" coordsize="12,2">
              <v:shape style="position:absolute;left:3772;top:3973;width:12;height:2" coordorigin="3772,3973" coordsize="12,0" path="m3772,3973l3784,3973e" filled="false" stroked="true" strokeweight=".6pt" strokecolor="#000000">
                <v:path arrowok="t"/>
              </v:shape>
            </v:group>
            <v:group style="position:absolute;left:3791;top:3973;width:12;height:2" coordorigin="3791,3973" coordsize="12,2">
              <v:shape style="position:absolute;left:3791;top:3973;width:12;height:2" coordorigin="3791,3973" coordsize="12,0" path="m3791,3973l3803,3973e" filled="false" stroked="true" strokeweight=".6pt" strokecolor="#000000">
                <v:path arrowok="t"/>
              </v:shape>
            </v:group>
            <v:group style="position:absolute;left:3810;top:3973;width:12;height:2" coordorigin="3810,3973" coordsize="12,2">
              <v:shape style="position:absolute;left:3810;top:3973;width:12;height:2" coordorigin="3810,3973" coordsize="12,0" path="m3810,3973l3822,3973e" filled="false" stroked="true" strokeweight=".6pt" strokecolor="#000000">
                <v:path arrowok="t"/>
              </v:shape>
            </v:group>
            <v:group style="position:absolute;left:3829;top:3973;width:12;height:2" coordorigin="3829,3973" coordsize="12,2">
              <v:shape style="position:absolute;left:3829;top:3973;width:12;height:2" coordorigin="3829,3973" coordsize="12,0" path="m3829,3973l3841,3973e" filled="false" stroked="true" strokeweight=".6pt" strokecolor="#000000">
                <v:path arrowok="t"/>
              </v:shape>
            </v:group>
            <v:group style="position:absolute;left:3848;top:3973;width:12;height:2" coordorigin="3848,3973" coordsize="12,2">
              <v:shape style="position:absolute;left:3848;top:3973;width:12;height:2" coordorigin="3848,3973" coordsize="12,0" path="m3848,3973l3860,3973e" filled="false" stroked="true" strokeweight=".6pt" strokecolor="#000000">
                <v:path arrowok="t"/>
              </v:shape>
            </v:group>
            <v:group style="position:absolute;left:3868;top:3973;width:12;height:2" coordorigin="3868,3973" coordsize="12,2">
              <v:shape style="position:absolute;left:3868;top:3973;width:12;height:2" coordorigin="3868,3973" coordsize="12,0" path="m3868,3973l3880,3973e" filled="false" stroked="true" strokeweight=".6pt" strokecolor="#000000">
                <v:path arrowok="t"/>
              </v:shape>
            </v:group>
            <v:group style="position:absolute;left:3887;top:3973;width:12;height:2" coordorigin="3887,3973" coordsize="12,2">
              <v:shape style="position:absolute;left:3887;top:3973;width:12;height:2" coordorigin="3887,3973" coordsize="12,0" path="m3887,3973l3899,3973e" filled="false" stroked="true" strokeweight=".6pt" strokecolor="#000000">
                <v:path arrowok="t"/>
              </v:shape>
            </v:group>
            <v:group style="position:absolute;left:3906;top:3973;width:12;height:2" coordorigin="3906,3973" coordsize="12,2">
              <v:shape style="position:absolute;left:3906;top:3973;width:12;height:2" coordorigin="3906,3973" coordsize="12,0" path="m3906,3973l3918,3973e" filled="false" stroked="true" strokeweight=".6pt" strokecolor="#000000">
                <v:path arrowok="t"/>
              </v:shape>
            </v:group>
            <v:group style="position:absolute;left:3925;top:3973;width:12;height:2" coordorigin="3925,3973" coordsize="12,2">
              <v:shape style="position:absolute;left:3925;top:3973;width:12;height:2" coordorigin="3925,3973" coordsize="12,0" path="m3925,3973l3937,3973e" filled="false" stroked="true" strokeweight=".6pt" strokecolor="#000000">
                <v:path arrowok="t"/>
              </v:shape>
            </v:group>
            <v:group style="position:absolute;left:3944;top:3973;width:12;height:2" coordorigin="3944,3973" coordsize="12,2">
              <v:shape style="position:absolute;left:3944;top:3973;width:12;height:2" coordorigin="3944,3973" coordsize="12,0" path="m3944,3973l3956,3973e" filled="false" stroked="true" strokeweight=".6pt" strokecolor="#000000">
                <v:path arrowok="t"/>
              </v:shape>
            </v:group>
            <v:group style="position:absolute;left:3964;top:3973;width:12;height:2" coordorigin="3964,3973" coordsize="12,2">
              <v:shape style="position:absolute;left:3964;top:3973;width:12;height:2" coordorigin="3964,3973" coordsize="12,0" path="m3964,3973l3976,3973e" filled="false" stroked="true" strokeweight=".6pt" strokecolor="#000000">
                <v:path arrowok="t"/>
              </v:shape>
            </v:group>
            <v:group style="position:absolute;left:3983;top:3973;width:12;height:2" coordorigin="3983,3973" coordsize="12,2">
              <v:shape style="position:absolute;left:3983;top:3973;width:12;height:2" coordorigin="3983,3973" coordsize="12,0" path="m3983,3973l3995,3973e" filled="false" stroked="true" strokeweight=".6pt" strokecolor="#000000">
                <v:path arrowok="t"/>
              </v:shape>
            </v:group>
            <v:group style="position:absolute;left:4002;top:3973;width:12;height:2" coordorigin="4002,3973" coordsize="12,2">
              <v:shape style="position:absolute;left:4002;top:3973;width:12;height:2" coordorigin="4002,3973" coordsize="12,0" path="m4002,3973l4014,3973e" filled="false" stroked="true" strokeweight=".6pt" strokecolor="#000000">
                <v:path arrowok="t"/>
              </v:shape>
            </v:group>
            <v:group style="position:absolute;left:4021;top:3973;width:12;height:2" coordorigin="4021,3973" coordsize="12,2">
              <v:shape style="position:absolute;left:4021;top:3973;width:12;height:2" coordorigin="4021,3973" coordsize="12,0" path="m4021,3973l4033,3973e" filled="false" stroked="true" strokeweight=".6pt" strokecolor="#000000">
                <v:path arrowok="t"/>
              </v:shape>
            </v:group>
            <v:group style="position:absolute;left:4040;top:3973;width:12;height:2" coordorigin="4040,3973" coordsize="12,2">
              <v:shape style="position:absolute;left:4040;top:3973;width:12;height:2" coordorigin="4040,3973" coordsize="12,0" path="m4040,3973l4052,3973e" filled="false" stroked="true" strokeweight=".6pt" strokecolor="#000000">
                <v:path arrowok="t"/>
              </v:shape>
            </v:group>
            <v:group style="position:absolute;left:4060;top:3973;width:12;height:2" coordorigin="4060,3973" coordsize="12,2">
              <v:shape style="position:absolute;left:4060;top:3973;width:12;height:2" coordorigin="4060,3973" coordsize="12,0" path="m4060,3973l4072,3973e" filled="false" stroked="true" strokeweight=".6pt" strokecolor="#000000">
                <v:path arrowok="t"/>
              </v:shape>
            </v:group>
            <v:group style="position:absolute;left:4079;top:3973;width:12;height:2" coordorigin="4079,3973" coordsize="12,2">
              <v:shape style="position:absolute;left:4079;top:3973;width:12;height:2" coordorigin="4079,3973" coordsize="12,0" path="m4079,3973l4091,3973e" filled="false" stroked="true" strokeweight=".6pt" strokecolor="#000000">
                <v:path arrowok="t"/>
              </v:shape>
            </v:group>
            <v:group style="position:absolute;left:4098;top:3973;width:12;height:2" coordorigin="4098,3973" coordsize="12,2">
              <v:shape style="position:absolute;left:4098;top:3973;width:12;height:2" coordorigin="4098,3973" coordsize="12,0" path="m4098,3973l4110,3973e" filled="false" stroked="true" strokeweight=".6pt" strokecolor="#000000">
                <v:path arrowok="t"/>
              </v:shape>
            </v:group>
            <v:group style="position:absolute;left:4117;top:3973;width:12;height:2" coordorigin="4117,3973" coordsize="12,2">
              <v:shape style="position:absolute;left:4117;top:3973;width:12;height:2" coordorigin="4117,3973" coordsize="12,0" path="m4117,3973l4129,3973e" filled="false" stroked="true" strokeweight=".6pt" strokecolor="#000000">
                <v:path arrowok="t"/>
              </v:shape>
            </v:group>
            <v:group style="position:absolute;left:4136;top:3973;width:12;height:2" coordorigin="4136,3973" coordsize="12,2">
              <v:shape style="position:absolute;left:4136;top:3973;width:12;height:2" coordorigin="4136,3973" coordsize="12,0" path="m4136,3973l4148,3973e" filled="false" stroked="true" strokeweight=".6pt" strokecolor="#000000">
                <v:path arrowok="t"/>
              </v:shape>
            </v:group>
            <v:group style="position:absolute;left:4156;top:3973;width:12;height:2" coordorigin="4156,3973" coordsize="12,2">
              <v:shape style="position:absolute;left:4156;top:3973;width:12;height:2" coordorigin="4156,3973" coordsize="12,0" path="m4156,3973l4168,3973e" filled="false" stroked="true" strokeweight=".6pt" strokecolor="#000000">
                <v:path arrowok="t"/>
              </v:shape>
            </v:group>
            <v:group style="position:absolute;left:4175;top:3973;width:12;height:2" coordorigin="4175,3973" coordsize="12,2">
              <v:shape style="position:absolute;left:4175;top:3973;width:12;height:2" coordorigin="4175,3973" coordsize="12,0" path="m4175,3973l4187,3973e" filled="false" stroked="true" strokeweight=".6pt" strokecolor="#000000">
                <v:path arrowok="t"/>
              </v:shape>
            </v:group>
            <v:group style="position:absolute;left:4194;top:3973;width:12;height:2" coordorigin="4194,3973" coordsize="12,2">
              <v:shape style="position:absolute;left:4194;top:3973;width:12;height:2" coordorigin="4194,3973" coordsize="12,0" path="m4194,3973l4206,3973e" filled="false" stroked="true" strokeweight=".6pt" strokecolor="#000000">
                <v:path arrowok="t"/>
              </v:shape>
            </v:group>
            <v:group style="position:absolute;left:4213;top:3973;width:12;height:2" coordorigin="4213,3973" coordsize="12,2">
              <v:shape style="position:absolute;left:4213;top:3973;width:12;height:2" coordorigin="4213,3973" coordsize="12,0" path="m4213,3973l4225,3973e" filled="false" stroked="true" strokeweight=".6pt" strokecolor="#000000">
                <v:path arrowok="t"/>
              </v:shape>
            </v:group>
            <v:group style="position:absolute;left:4232;top:3973;width:12;height:2" coordorigin="4232,3973" coordsize="12,2">
              <v:shape style="position:absolute;left:4232;top:3973;width:12;height:2" coordorigin="4232,3973" coordsize="12,0" path="m4232,3973l4244,3973e" filled="false" stroked="true" strokeweight=".6pt" strokecolor="#000000">
                <v:path arrowok="t"/>
              </v:shape>
            </v:group>
            <v:group style="position:absolute;left:4252;top:3973;width:12;height:2" coordorigin="4252,3973" coordsize="12,2">
              <v:shape style="position:absolute;left:4252;top:3973;width:12;height:2" coordorigin="4252,3973" coordsize="12,0" path="m4252,3973l4264,3973e" filled="false" stroked="true" strokeweight=".6pt" strokecolor="#000000">
                <v:path arrowok="t"/>
              </v:shape>
            </v:group>
            <v:group style="position:absolute;left:4271;top:3973;width:12;height:2" coordorigin="4271,3973" coordsize="12,2">
              <v:shape style="position:absolute;left:4271;top:3973;width:12;height:2" coordorigin="4271,3973" coordsize="12,0" path="m4271,3973l4283,3973e" filled="false" stroked="true" strokeweight=".6pt" strokecolor="#000000">
                <v:path arrowok="t"/>
              </v:shape>
            </v:group>
            <v:group style="position:absolute;left:4290;top:3973;width:12;height:2" coordorigin="4290,3973" coordsize="12,2">
              <v:shape style="position:absolute;left:4290;top:3973;width:12;height:2" coordorigin="4290,3973" coordsize="12,0" path="m4290,3973l4302,3973e" filled="false" stroked="true" strokeweight=".6pt" strokecolor="#000000">
                <v:path arrowok="t"/>
              </v:shape>
            </v:group>
            <v:group style="position:absolute;left:4309;top:3973;width:12;height:2" coordorigin="4309,3973" coordsize="12,2">
              <v:shape style="position:absolute;left:4309;top:3973;width:12;height:2" coordorigin="4309,3973" coordsize="12,0" path="m4309,3973l4321,3973e" filled="false" stroked="true" strokeweight=".6pt" strokecolor="#000000">
                <v:path arrowok="t"/>
              </v:shape>
            </v:group>
            <v:group style="position:absolute;left:4328;top:3973;width:12;height:2" coordorigin="4328,3973" coordsize="12,2">
              <v:shape style="position:absolute;left:4328;top:3973;width:12;height:2" coordorigin="4328,3973" coordsize="12,0" path="m4328,3973l4340,3973e" filled="false" stroked="true" strokeweight=".6pt" strokecolor="#000000">
                <v:path arrowok="t"/>
              </v:shape>
            </v:group>
            <v:group style="position:absolute;left:4348;top:3973;width:12;height:2" coordorigin="4348,3973" coordsize="12,2">
              <v:shape style="position:absolute;left:4348;top:3973;width:12;height:2" coordorigin="4348,3973" coordsize="12,0" path="m4348,3973l4360,3973e" filled="false" stroked="true" strokeweight=".6pt" strokecolor="#000000">
                <v:path arrowok="t"/>
              </v:shape>
            </v:group>
            <v:group style="position:absolute;left:4367;top:3973;width:12;height:2" coordorigin="4367,3973" coordsize="12,2">
              <v:shape style="position:absolute;left:4367;top:3973;width:12;height:2" coordorigin="4367,3973" coordsize="12,0" path="m4367,3973l4379,3973e" filled="false" stroked="true" strokeweight=".6pt" strokecolor="#000000">
                <v:path arrowok="t"/>
              </v:shape>
            </v:group>
            <v:group style="position:absolute;left:4386;top:3973;width:12;height:2" coordorigin="4386,3973" coordsize="12,2">
              <v:shape style="position:absolute;left:4386;top:3973;width:12;height:2" coordorigin="4386,3973" coordsize="12,0" path="m4386,3973l4398,3973e" filled="false" stroked="true" strokeweight=".6pt" strokecolor="#000000">
                <v:path arrowok="t"/>
              </v:shape>
            </v:group>
            <v:group style="position:absolute;left:4405;top:3973;width:12;height:2" coordorigin="4405,3973" coordsize="12,2">
              <v:shape style="position:absolute;left:4405;top:3973;width:12;height:2" coordorigin="4405,3973" coordsize="12,0" path="m4405,3973l4417,3973e" filled="false" stroked="true" strokeweight=".6pt" strokecolor="#000000">
                <v:path arrowok="t"/>
              </v:shape>
            </v:group>
            <v:group style="position:absolute;left:4424;top:3973;width:12;height:2" coordorigin="4424,3973" coordsize="12,2">
              <v:shape style="position:absolute;left:4424;top:3973;width:12;height:2" coordorigin="4424,3973" coordsize="12,0" path="m4424,3973l4436,3973e" filled="false" stroked="true" strokeweight=".6pt" strokecolor="#000000">
                <v:path arrowok="t"/>
              </v:shape>
            </v:group>
            <v:group style="position:absolute;left:4444;top:3973;width:12;height:2" coordorigin="4444,3973" coordsize="12,2">
              <v:shape style="position:absolute;left:4444;top:3973;width:12;height:2" coordorigin="4444,3973" coordsize="12,0" path="m4444,3973l4456,3973e" filled="false" stroked="true" strokeweight=".6pt" strokecolor="#000000">
                <v:path arrowok="t"/>
              </v:shape>
            </v:group>
            <v:group style="position:absolute;left:4463;top:3973;width:12;height:2" coordorigin="4463,3973" coordsize="12,2">
              <v:shape style="position:absolute;left:4463;top:3973;width:12;height:2" coordorigin="4463,3973" coordsize="12,0" path="m4463,3973l4475,3973e" filled="false" stroked="true" strokeweight=".6pt" strokecolor="#000000">
                <v:path arrowok="t"/>
              </v:shape>
            </v:group>
            <v:group style="position:absolute;left:4482;top:3973;width:12;height:2" coordorigin="4482,3973" coordsize="12,2">
              <v:shape style="position:absolute;left:4482;top:3973;width:12;height:2" coordorigin="4482,3973" coordsize="12,0" path="m4482,3973l4494,3973e" filled="false" stroked="true" strokeweight=".6pt" strokecolor="#000000">
                <v:path arrowok="t"/>
              </v:shape>
            </v:group>
            <v:group style="position:absolute;left:4501;top:3973;width:12;height:2" coordorigin="4501,3973" coordsize="12,2">
              <v:shape style="position:absolute;left:4501;top:3973;width:12;height:2" coordorigin="4501,3973" coordsize="12,0" path="m4501,3973l4513,3973e" filled="false" stroked="true" strokeweight=".6pt" strokecolor="#000000">
                <v:path arrowok="t"/>
              </v:shape>
            </v:group>
            <v:group style="position:absolute;left:4520;top:3973;width:12;height:2" coordorigin="4520,3973" coordsize="12,2">
              <v:shape style="position:absolute;left:4520;top:3973;width:12;height:2" coordorigin="4520,3973" coordsize="12,0" path="m4520,3973l4532,3973e" filled="false" stroked="true" strokeweight=".6pt" strokecolor="#000000">
                <v:path arrowok="t"/>
              </v:shape>
            </v:group>
            <v:group style="position:absolute;left:4540;top:3973;width:12;height:2" coordorigin="4540,3973" coordsize="12,2">
              <v:shape style="position:absolute;left:4540;top:3973;width:12;height:2" coordorigin="4540,3973" coordsize="12,0" path="m4540,3973l4552,3973e" filled="false" stroked="true" strokeweight=".6pt" strokecolor="#000000">
                <v:path arrowok="t"/>
              </v:shape>
            </v:group>
            <v:group style="position:absolute;left:4559;top:3973;width:12;height:2" coordorigin="4559,3973" coordsize="12,2">
              <v:shape style="position:absolute;left:4559;top:3973;width:12;height:2" coordorigin="4559,3973" coordsize="12,0" path="m4559,3973l4571,3973e" filled="false" stroked="true" strokeweight=".6pt" strokecolor="#000000">
                <v:path arrowok="t"/>
              </v:shape>
            </v:group>
            <v:group style="position:absolute;left:4578;top:3973;width:12;height:2" coordorigin="4578,3973" coordsize="12,2">
              <v:shape style="position:absolute;left:4578;top:3973;width:12;height:2" coordorigin="4578,3973" coordsize="12,0" path="m4578,3973l4590,3973e" filled="false" stroked="true" strokeweight=".6pt" strokecolor="#000000">
                <v:path arrowok="t"/>
              </v:shape>
            </v:group>
            <v:group style="position:absolute;left:4597;top:3973;width:12;height:2" coordorigin="4597,3973" coordsize="12,2">
              <v:shape style="position:absolute;left:4597;top:3973;width:12;height:2" coordorigin="4597,3973" coordsize="12,0" path="m4597,3973l4609,3973e" filled="false" stroked="true" strokeweight=".6pt" strokecolor="#000000">
                <v:path arrowok="t"/>
              </v:shape>
            </v:group>
            <v:group style="position:absolute;left:4616;top:3973;width:12;height:2" coordorigin="4616,3973" coordsize="12,2">
              <v:shape style="position:absolute;left:4616;top:3973;width:12;height:2" coordorigin="4616,3973" coordsize="12,0" path="m4616,3973l4628,3973e" filled="false" stroked="true" strokeweight=".6pt" strokecolor="#000000">
                <v:path arrowok="t"/>
              </v:shape>
            </v:group>
            <v:group style="position:absolute;left:4636;top:3973;width:12;height:2" coordorigin="4636,3973" coordsize="12,2">
              <v:shape style="position:absolute;left:4636;top:3973;width:12;height:2" coordorigin="4636,3973" coordsize="12,0" path="m4636,3973l4648,3973e" filled="false" stroked="true" strokeweight=".6pt" strokecolor="#000000">
                <v:path arrowok="t"/>
              </v:shape>
            </v:group>
            <v:group style="position:absolute;left:4655;top:3973;width:12;height:2" coordorigin="4655,3973" coordsize="12,2">
              <v:shape style="position:absolute;left:4655;top:3973;width:12;height:2" coordorigin="4655,3973" coordsize="12,0" path="m4655,3973l4667,3973e" filled="false" stroked="true" strokeweight=".6pt" strokecolor="#000000">
                <v:path arrowok="t"/>
              </v:shape>
            </v:group>
            <v:group style="position:absolute;left:4674;top:3973;width:12;height:2" coordorigin="4674,3973" coordsize="12,2">
              <v:shape style="position:absolute;left:4674;top:3973;width:12;height:2" coordorigin="4674,3973" coordsize="12,0" path="m4674,3973l4686,3973e" filled="false" stroked="true" strokeweight=".6pt" strokecolor="#000000">
                <v:path arrowok="t"/>
              </v:shape>
            </v:group>
            <v:group style="position:absolute;left:4693;top:3973;width:12;height:2" coordorigin="4693,3973" coordsize="12,2">
              <v:shape style="position:absolute;left:4693;top:3973;width:12;height:2" coordorigin="4693,3973" coordsize="12,0" path="m4693,3973l4705,3973e" filled="false" stroked="true" strokeweight=".6pt" strokecolor="#000000">
                <v:path arrowok="t"/>
              </v:shape>
            </v:group>
            <v:group style="position:absolute;left:4712;top:3973;width:12;height:2" coordorigin="4712,3973" coordsize="12,2">
              <v:shape style="position:absolute;left:4712;top:3973;width:12;height:2" coordorigin="4712,3973" coordsize="12,0" path="m4712,3973l4724,3973e" filled="false" stroked="true" strokeweight=".6pt" strokecolor="#000000">
                <v:path arrowok="t"/>
              </v:shape>
            </v:group>
            <v:group style="position:absolute;left:4732;top:3973;width:12;height:2" coordorigin="4732,3973" coordsize="12,2">
              <v:shape style="position:absolute;left:4732;top:3973;width:12;height:2" coordorigin="4732,3973" coordsize="12,0" path="m4732,3973l4744,3973e" filled="false" stroked="true" strokeweight=".6pt" strokecolor="#000000">
                <v:path arrowok="t"/>
              </v:shape>
            </v:group>
            <v:group style="position:absolute;left:4751;top:3973;width:12;height:2" coordorigin="4751,3973" coordsize="12,2">
              <v:shape style="position:absolute;left:4751;top:3973;width:12;height:2" coordorigin="4751,3973" coordsize="12,0" path="m4751,3973l4763,3973e" filled="false" stroked="true" strokeweight=".6pt" strokecolor="#000000">
                <v:path arrowok="t"/>
              </v:shape>
            </v:group>
            <v:group style="position:absolute;left:4770;top:3973;width:12;height:2" coordorigin="4770,3973" coordsize="12,2">
              <v:shape style="position:absolute;left:4770;top:3973;width:12;height:2" coordorigin="4770,3973" coordsize="12,0" path="m4770,3973l4782,3973e" filled="false" stroked="true" strokeweight=".6pt" strokecolor="#000000">
                <v:path arrowok="t"/>
              </v:shape>
            </v:group>
            <v:group style="position:absolute;left:4789;top:3973;width:12;height:2" coordorigin="4789,3973" coordsize="12,2">
              <v:shape style="position:absolute;left:4789;top:3973;width:12;height:2" coordorigin="4789,3973" coordsize="12,0" path="m4789,3973l4801,3973e" filled="false" stroked="true" strokeweight=".6pt" strokecolor="#000000">
                <v:path arrowok="t"/>
              </v:shape>
            </v:group>
            <v:group style="position:absolute;left:4808;top:3973;width:12;height:2" coordorigin="4808,3973" coordsize="12,2">
              <v:shape style="position:absolute;left:4808;top:3973;width:12;height:2" coordorigin="4808,3973" coordsize="12,0" path="m4808,3973l4820,3973e" filled="false" stroked="true" strokeweight=".6pt" strokecolor="#000000">
                <v:path arrowok="t"/>
              </v:shape>
            </v:group>
            <v:group style="position:absolute;left:4828;top:3973;width:12;height:2" coordorigin="4828,3973" coordsize="12,2">
              <v:shape style="position:absolute;left:4828;top:3973;width:12;height:2" coordorigin="4828,3973" coordsize="12,0" path="m4828,3973l4840,3973e" filled="false" stroked="true" strokeweight=".6pt" strokecolor="#000000">
                <v:path arrowok="t"/>
              </v:shape>
            </v:group>
            <v:group style="position:absolute;left:4847;top:3973;width:12;height:2" coordorigin="4847,3973" coordsize="12,2">
              <v:shape style="position:absolute;left:4847;top:3973;width:12;height:2" coordorigin="4847,3973" coordsize="12,0" path="m4847,3973l4859,3973e" filled="false" stroked="true" strokeweight=".6pt" strokecolor="#000000">
                <v:path arrowok="t"/>
              </v:shape>
            </v:group>
            <v:group style="position:absolute;left:4866;top:3973;width:12;height:2" coordorigin="4866,3973" coordsize="12,2">
              <v:shape style="position:absolute;left:4866;top:3973;width:12;height:2" coordorigin="4866,3973" coordsize="12,0" path="m4866,3973l4878,3973e" filled="false" stroked="true" strokeweight=".6pt" strokecolor="#000000">
                <v:path arrowok="t"/>
              </v:shape>
            </v:group>
            <v:group style="position:absolute;left:4885;top:3973;width:12;height:2" coordorigin="4885,3973" coordsize="12,2">
              <v:shape style="position:absolute;left:4885;top:3973;width:12;height:2" coordorigin="4885,3973" coordsize="12,0" path="m4885,3973l4897,3973e" filled="false" stroked="true" strokeweight=".6pt" strokecolor="#000000">
                <v:path arrowok="t"/>
              </v:shape>
            </v:group>
            <v:group style="position:absolute;left:4904;top:3973;width:12;height:2" coordorigin="4904,3973" coordsize="12,2">
              <v:shape style="position:absolute;left:4904;top:3973;width:12;height:2" coordorigin="4904,3973" coordsize="12,0" path="m4904,3973l4916,3973e" filled="false" stroked="true" strokeweight=".6pt" strokecolor="#000000">
                <v:path arrowok="t"/>
              </v:shape>
            </v:group>
            <v:group style="position:absolute;left:4924;top:3973;width:12;height:2" coordorigin="4924,3973" coordsize="12,2">
              <v:shape style="position:absolute;left:4924;top:3973;width:12;height:2" coordorigin="4924,3973" coordsize="12,0" path="m4924,3973l4936,3973e" filled="false" stroked="true" strokeweight=".6pt" strokecolor="#000000">
                <v:path arrowok="t"/>
              </v:shape>
            </v:group>
            <v:group style="position:absolute;left:4943;top:3973;width:12;height:2" coordorigin="4943,3973" coordsize="12,2">
              <v:shape style="position:absolute;left:4943;top:3973;width:12;height:2" coordorigin="4943,3973" coordsize="12,0" path="m4943,3973l4955,3973e" filled="false" stroked="true" strokeweight=".6pt" strokecolor="#000000">
                <v:path arrowok="t"/>
              </v:shape>
            </v:group>
            <v:group style="position:absolute;left:4962;top:3973;width:12;height:2" coordorigin="4962,3973" coordsize="12,2">
              <v:shape style="position:absolute;left:4962;top:3973;width:12;height:2" coordorigin="4962,3973" coordsize="12,0" path="m4962,3973l4974,3973e" filled="false" stroked="true" strokeweight=".6pt" strokecolor="#000000">
                <v:path arrowok="t"/>
              </v:shape>
            </v:group>
            <v:group style="position:absolute;left:4981;top:3973;width:12;height:2" coordorigin="4981,3973" coordsize="12,2">
              <v:shape style="position:absolute;left:4981;top:3973;width:12;height:2" coordorigin="4981,3973" coordsize="12,0" path="m4981,3973l4993,3973e" filled="false" stroked="true" strokeweight=".6pt" strokecolor="#000000">
                <v:path arrowok="t"/>
              </v:shape>
            </v:group>
            <v:group style="position:absolute;left:5000;top:3973;width:12;height:2" coordorigin="5000,3973" coordsize="12,2">
              <v:shape style="position:absolute;left:5000;top:3973;width:12;height:2" coordorigin="5000,3973" coordsize="12,0" path="m5000,3973l5012,3973e" filled="false" stroked="true" strokeweight=".6pt" strokecolor="#000000">
                <v:path arrowok="t"/>
              </v:shape>
            </v:group>
            <v:group style="position:absolute;left:5020;top:3973;width:12;height:2" coordorigin="5020,3973" coordsize="12,2">
              <v:shape style="position:absolute;left:5020;top:3973;width:12;height:2" coordorigin="5020,3973" coordsize="12,0" path="m5020,3973l5032,3973e" filled="false" stroked="true" strokeweight=".6pt" strokecolor="#000000">
                <v:path arrowok="t"/>
              </v:shape>
            </v:group>
            <v:group style="position:absolute;left:5039;top:3973;width:12;height:2" coordorigin="5039,3973" coordsize="12,2">
              <v:shape style="position:absolute;left:5039;top:3973;width:12;height:2" coordorigin="5039,3973" coordsize="12,0" path="m5039,3973l5051,3973e" filled="false" stroked="true" strokeweight=".6pt" strokecolor="#000000">
                <v:path arrowok="t"/>
              </v:shape>
            </v:group>
            <v:group style="position:absolute;left:5058;top:3973;width:12;height:2" coordorigin="5058,3973" coordsize="12,2">
              <v:shape style="position:absolute;left:5058;top:3973;width:12;height:2" coordorigin="5058,3973" coordsize="12,0" path="m5058,3973l5070,3973e" filled="false" stroked="true" strokeweight=".6pt" strokecolor="#000000">
                <v:path arrowok="t"/>
              </v:shape>
            </v:group>
            <v:group style="position:absolute;left:5077;top:3973;width:12;height:2" coordorigin="5077,3973" coordsize="12,2">
              <v:shape style="position:absolute;left:5077;top:3973;width:12;height:2" coordorigin="5077,3973" coordsize="12,0" path="m5077,3973l5089,3973e" filled="false" stroked="true" strokeweight=".6pt" strokecolor="#000000">
                <v:path arrowok="t"/>
              </v:shape>
            </v:group>
            <v:group style="position:absolute;left:5096;top:3973;width:12;height:2" coordorigin="5096,3973" coordsize="12,2">
              <v:shape style="position:absolute;left:5096;top:3973;width:12;height:2" coordorigin="5096,3973" coordsize="12,0" path="m5096,3973l5108,3973e" filled="false" stroked="true" strokeweight=".6pt" strokecolor="#000000">
                <v:path arrowok="t"/>
              </v:shape>
            </v:group>
            <v:group style="position:absolute;left:5116;top:3973;width:12;height:2" coordorigin="5116,3973" coordsize="12,2">
              <v:shape style="position:absolute;left:5116;top:3973;width:12;height:2" coordorigin="5116,3973" coordsize="12,0" path="m5116,3973l5128,3973e" filled="false" stroked="true" strokeweight=".6pt" strokecolor="#000000">
                <v:path arrowok="t"/>
              </v:shape>
            </v:group>
            <v:group style="position:absolute;left:5135;top:3973;width:12;height:2" coordorigin="5135,3973" coordsize="12,2">
              <v:shape style="position:absolute;left:5135;top:3973;width:12;height:2" coordorigin="5135,3973" coordsize="12,0" path="m5135,3973l5147,3973e" filled="false" stroked="true" strokeweight=".6pt" strokecolor="#000000">
                <v:path arrowok="t"/>
              </v:shape>
            </v:group>
            <v:group style="position:absolute;left:5154;top:3973;width:12;height:2" coordorigin="5154,3973" coordsize="12,2">
              <v:shape style="position:absolute;left:5154;top:3973;width:12;height:2" coordorigin="5154,3973" coordsize="12,0" path="m5154,3973l5166,3973e" filled="false" stroked="true" strokeweight=".6pt" strokecolor="#000000">
                <v:path arrowok="t"/>
              </v:shape>
            </v:group>
            <v:group style="position:absolute;left:5173;top:3973;width:12;height:2" coordorigin="5173,3973" coordsize="12,2">
              <v:shape style="position:absolute;left:5173;top:3973;width:12;height:2" coordorigin="5173,3973" coordsize="12,0" path="m5173,3973l5185,3973e" filled="false" stroked="true" strokeweight=".6pt" strokecolor="#000000">
                <v:path arrowok="t"/>
              </v:shape>
            </v:group>
            <v:group style="position:absolute;left:5192;top:3973;width:12;height:2" coordorigin="5192,3973" coordsize="12,2">
              <v:shape style="position:absolute;left:5192;top:3973;width:12;height:2" coordorigin="5192,3973" coordsize="12,0" path="m5192,3973l5204,3973e" filled="false" stroked="true" strokeweight=".6pt" strokecolor="#000000">
                <v:path arrowok="t"/>
              </v:shape>
            </v:group>
            <v:group style="position:absolute;left:5212;top:3973;width:12;height:2" coordorigin="5212,3973" coordsize="12,2">
              <v:shape style="position:absolute;left:5212;top:3973;width:12;height:2" coordorigin="5212,3973" coordsize="12,0" path="m5212,3973l5224,3973e" filled="false" stroked="true" strokeweight=".6pt" strokecolor="#000000">
                <v:path arrowok="t"/>
              </v:shape>
            </v:group>
            <v:group style="position:absolute;left:5231;top:3973;width:12;height:2" coordorigin="5231,3973" coordsize="12,2">
              <v:shape style="position:absolute;left:5231;top:3973;width:12;height:2" coordorigin="5231,3973" coordsize="12,0" path="m5231,3973l5243,3973e" filled="false" stroked="true" strokeweight=".6pt" strokecolor="#000000">
                <v:path arrowok="t"/>
              </v:shape>
            </v:group>
            <v:group style="position:absolute;left:5250;top:3973;width:12;height:2" coordorigin="5250,3973" coordsize="12,2">
              <v:shape style="position:absolute;left:5250;top:3973;width:12;height:2" coordorigin="5250,3973" coordsize="12,0" path="m5250,3973l5262,3973e" filled="false" stroked="true" strokeweight=".6pt" strokecolor="#000000">
                <v:path arrowok="t"/>
              </v:shape>
            </v:group>
            <v:group style="position:absolute;left:5269;top:3973;width:12;height:2" coordorigin="5269,3973" coordsize="12,2">
              <v:shape style="position:absolute;left:5269;top:3973;width:12;height:2" coordorigin="5269,3973" coordsize="12,0" path="m5269,3973l5281,3973e" filled="false" stroked="true" strokeweight=".6pt" strokecolor="#000000">
                <v:path arrowok="t"/>
              </v:shape>
            </v:group>
            <v:group style="position:absolute;left:5288;top:3973;width:12;height:2" coordorigin="5288,3973" coordsize="12,2">
              <v:shape style="position:absolute;left:5288;top:3973;width:12;height:2" coordorigin="5288,3973" coordsize="12,0" path="m5288,3973l5300,3973e" filled="false" stroked="true" strokeweight=".6pt" strokecolor="#000000">
                <v:path arrowok="t"/>
              </v:shape>
            </v:group>
            <v:group style="position:absolute;left:5308;top:3973;width:12;height:2" coordorigin="5308,3973" coordsize="12,2">
              <v:shape style="position:absolute;left:5308;top:3973;width:12;height:2" coordorigin="5308,3973" coordsize="12,0" path="m5308,3973l5320,3973e" filled="false" stroked="true" strokeweight=".6pt" strokecolor="#000000">
                <v:path arrowok="t"/>
              </v:shape>
            </v:group>
            <v:group style="position:absolute;left:5327;top:3973;width:12;height:2" coordorigin="5327,3973" coordsize="12,2">
              <v:shape style="position:absolute;left:5327;top:3973;width:12;height:2" coordorigin="5327,3973" coordsize="12,0" path="m5327,3973l5339,3973e" filled="false" stroked="true" strokeweight=".6pt" strokecolor="#000000">
                <v:path arrowok="t"/>
              </v:shape>
            </v:group>
            <v:group style="position:absolute;left:5346;top:3973;width:12;height:2" coordorigin="5346,3973" coordsize="12,2">
              <v:shape style="position:absolute;left:5346;top:3973;width:12;height:2" coordorigin="5346,3973" coordsize="12,0" path="m5346,3973l5358,3973e" filled="false" stroked="true" strokeweight=".6pt" strokecolor="#000000">
                <v:path arrowok="t"/>
              </v:shape>
            </v:group>
            <v:group style="position:absolute;left:5365;top:3973;width:12;height:2" coordorigin="5365,3973" coordsize="12,2">
              <v:shape style="position:absolute;left:5365;top:3973;width:12;height:2" coordorigin="5365,3973" coordsize="12,0" path="m5365,3973l5377,3973e" filled="false" stroked="true" strokeweight=".6pt" strokecolor="#000000">
                <v:path arrowok="t"/>
              </v:shape>
            </v:group>
            <v:group style="position:absolute;left:5384;top:3973;width:12;height:2" coordorigin="5384,3973" coordsize="12,2">
              <v:shape style="position:absolute;left:5384;top:3973;width:12;height:2" coordorigin="5384,3973" coordsize="12,0" path="m5384,3973l5396,3973e" filled="false" stroked="true" strokeweight=".6pt" strokecolor="#000000">
                <v:path arrowok="t"/>
              </v:shape>
            </v:group>
            <v:group style="position:absolute;left:5404;top:3973;width:12;height:2" coordorigin="5404,3973" coordsize="12,2">
              <v:shape style="position:absolute;left:5404;top:3973;width:12;height:2" coordorigin="5404,3973" coordsize="12,0" path="m5404,3973l5416,3973e" filled="false" stroked="true" strokeweight=".6pt" strokecolor="#000000">
                <v:path arrowok="t"/>
              </v:shape>
            </v:group>
            <v:group style="position:absolute;left:5423;top:3973;width:12;height:2" coordorigin="5423,3973" coordsize="12,2">
              <v:shape style="position:absolute;left:5423;top:3973;width:12;height:2" coordorigin="5423,3973" coordsize="12,0" path="m5423,3973l5435,3973e" filled="false" stroked="true" strokeweight=".6pt" strokecolor="#000000">
                <v:path arrowok="t"/>
              </v:shape>
            </v:group>
            <v:group style="position:absolute;left:5442;top:3973;width:12;height:2" coordorigin="5442,3973" coordsize="12,2">
              <v:shape style="position:absolute;left:5442;top:3973;width:12;height:2" coordorigin="5442,3973" coordsize="12,0" path="m5442,3973l5454,3973e" filled="false" stroked="true" strokeweight=".6pt" strokecolor="#000000">
                <v:path arrowok="t"/>
              </v:shape>
            </v:group>
            <v:group style="position:absolute;left:5461;top:3973;width:12;height:2" coordorigin="5461,3973" coordsize="12,2">
              <v:shape style="position:absolute;left:5461;top:3973;width:12;height:2" coordorigin="5461,3973" coordsize="12,0" path="m5461,3973l5473,3973e" filled="false" stroked="true" strokeweight=".6pt" strokecolor="#000000">
                <v:path arrowok="t"/>
              </v:shape>
            </v:group>
            <v:group style="position:absolute;left:5480;top:3973;width:12;height:2" coordorigin="5480,3973" coordsize="12,2">
              <v:shape style="position:absolute;left:5480;top:3973;width:12;height:2" coordorigin="5480,3973" coordsize="12,0" path="m5480,3973l5492,3973e" filled="false" stroked="true" strokeweight=".6pt" strokecolor="#000000">
                <v:path arrowok="t"/>
              </v:shape>
            </v:group>
            <v:group style="position:absolute;left:5500;top:3973;width:12;height:2" coordorigin="5500,3973" coordsize="12,2">
              <v:shape style="position:absolute;left:5500;top:3973;width:12;height:2" coordorigin="5500,3973" coordsize="12,0" path="m5500,3973l5512,3973e" filled="false" stroked="true" strokeweight=".6pt" strokecolor="#000000">
                <v:path arrowok="t"/>
              </v:shape>
            </v:group>
            <v:group style="position:absolute;left:5519;top:3973;width:12;height:2" coordorigin="5519,3973" coordsize="12,2">
              <v:shape style="position:absolute;left:5519;top:3973;width:12;height:2" coordorigin="5519,3973" coordsize="12,0" path="m5519,3973l5531,3973e" filled="false" stroked="true" strokeweight=".6pt" strokecolor="#000000">
                <v:path arrowok="t"/>
              </v:shape>
            </v:group>
            <v:group style="position:absolute;left:5538;top:3973;width:12;height:2" coordorigin="5538,3973" coordsize="12,2">
              <v:shape style="position:absolute;left:5538;top:3973;width:12;height:2" coordorigin="5538,3973" coordsize="12,0" path="m5538,3973l5550,3973e" filled="false" stroked="true" strokeweight=".6pt" strokecolor="#000000">
                <v:path arrowok="t"/>
              </v:shape>
            </v:group>
            <v:group style="position:absolute;left:5557;top:3973;width:12;height:2" coordorigin="5557,3973" coordsize="12,2">
              <v:shape style="position:absolute;left:5557;top:3973;width:12;height:2" coordorigin="5557,3973" coordsize="12,0" path="m5557,3973l5569,3973e" filled="false" stroked="true" strokeweight=".6pt" strokecolor="#000000">
                <v:path arrowok="t"/>
              </v:shape>
            </v:group>
            <v:group style="position:absolute;left:5576;top:3973;width:12;height:2" coordorigin="5576,3973" coordsize="12,2">
              <v:shape style="position:absolute;left:5576;top:3973;width:12;height:2" coordorigin="5576,3973" coordsize="12,0" path="m5576,3973l5588,3973e" filled="false" stroked="true" strokeweight=".6pt" strokecolor="#000000">
                <v:path arrowok="t"/>
              </v:shape>
            </v:group>
            <v:group style="position:absolute;left:5596;top:3973;width:12;height:2" coordorigin="5596,3973" coordsize="12,2">
              <v:shape style="position:absolute;left:5596;top:3973;width:12;height:2" coordorigin="5596,3973" coordsize="12,0" path="m5596,3973l5608,3973e" filled="false" stroked="true" strokeweight=".6pt" strokecolor="#000000">
                <v:path arrowok="t"/>
              </v:shape>
            </v:group>
            <v:group style="position:absolute;left:5602;top:3973;width:10;height:2" coordorigin="5602,3973" coordsize="10,2">
              <v:shape style="position:absolute;left:5602;top:3973;width:10;height:2" coordorigin="5602,3973" coordsize="10,0" path="m5602,3973l5611,3973e" filled="false" stroked="true" strokeweight=".48pt" strokecolor="#000000">
                <v:path arrowok="t"/>
              </v:shape>
            </v:group>
            <v:group style="position:absolute;left:5621;top:3973;width:10;height:2" coordorigin="5621,3973" coordsize="10,2">
              <v:shape style="position:absolute;left:5621;top:3973;width:10;height:2" coordorigin="5621,3973" coordsize="10,0" path="m5621,3973l5630,3973e" filled="false" stroked="true" strokeweight=".48pt" strokecolor="#000000">
                <v:path arrowok="t"/>
              </v:shape>
            </v:group>
            <v:group style="position:absolute;left:5640;top:3973;width:10;height:2" coordorigin="5640,3973" coordsize="10,2">
              <v:shape style="position:absolute;left:5640;top:3973;width:10;height:2" coordorigin="5640,3973" coordsize="10,0" path="m5640,3973l5650,3973e" filled="false" stroked="true" strokeweight=".48pt" strokecolor="#000000">
                <v:path arrowok="t"/>
              </v:shape>
            </v:group>
            <v:group style="position:absolute;left:5659;top:3973;width:10;height:2" coordorigin="5659,3973" coordsize="10,2">
              <v:shape style="position:absolute;left:5659;top:3973;width:10;height:2" coordorigin="5659,3973" coordsize="10,0" path="m5659,3973l5669,3973e" filled="false" stroked="true" strokeweight=".48pt" strokecolor="#000000">
                <v:path arrowok="t"/>
              </v:shape>
            </v:group>
            <v:group style="position:absolute;left:5678;top:3973;width:10;height:2" coordorigin="5678,3973" coordsize="10,2">
              <v:shape style="position:absolute;left:5678;top:3973;width:10;height:2" coordorigin="5678,3973" coordsize="10,0" path="m5678,3973l5688,3973e" filled="false" stroked="true" strokeweight=".48pt" strokecolor="#000000">
                <v:path arrowok="t"/>
              </v:shape>
            </v:group>
            <v:group style="position:absolute;left:5698;top:3973;width:10;height:2" coordorigin="5698,3973" coordsize="10,2">
              <v:shape style="position:absolute;left:5698;top:3973;width:10;height:2" coordorigin="5698,3973" coordsize="10,0" path="m5698,3973l5707,3973e" filled="false" stroked="true" strokeweight=".48pt" strokecolor="#000000">
                <v:path arrowok="t"/>
              </v:shape>
            </v:group>
            <v:group style="position:absolute;left:5717;top:3973;width:10;height:2" coordorigin="5717,3973" coordsize="10,2">
              <v:shape style="position:absolute;left:5717;top:3973;width:10;height:2" coordorigin="5717,3973" coordsize="10,0" path="m5717,3973l5726,3973e" filled="false" stroked="true" strokeweight=".48pt" strokecolor="#000000">
                <v:path arrowok="t"/>
              </v:shape>
            </v:group>
            <v:group style="position:absolute;left:5736;top:3973;width:10;height:2" coordorigin="5736,3973" coordsize="10,2">
              <v:shape style="position:absolute;left:5736;top:3973;width:10;height:2" coordorigin="5736,3973" coordsize="10,0" path="m5736,3973l5746,3973e" filled="false" stroked="true" strokeweight=".48pt" strokecolor="#000000">
                <v:path arrowok="t"/>
              </v:shape>
            </v:group>
            <v:group style="position:absolute;left:5755;top:3973;width:10;height:2" coordorigin="5755,3973" coordsize="10,2">
              <v:shape style="position:absolute;left:5755;top:3973;width:10;height:2" coordorigin="5755,3973" coordsize="10,0" path="m5755,3973l5765,3973e" filled="false" stroked="true" strokeweight=".48pt" strokecolor="#000000">
                <v:path arrowok="t"/>
              </v:shape>
            </v:group>
            <v:group style="position:absolute;left:5774;top:3973;width:10;height:2" coordorigin="5774,3973" coordsize="10,2">
              <v:shape style="position:absolute;left:5774;top:3973;width:10;height:2" coordorigin="5774,3973" coordsize="10,0" path="m5774,3973l5784,3973e" filled="false" stroked="true" strokeweight=".48pt" strokecolor="#000000">
                <v:path arrowok="t"/>
              </v:shape>
            </v:group>
            <v:group style="position:absolute;left:5794;top:3973;width:10;height:2" coordorigin="5794,3973" coordsize="10,2">
              <v:shape style="position:absolute;left:5794;top:3973;width:10;height:2" coordorigin="5794,3973" coordsize="10,0" path="m5794,3973l5803,3973e" filled="false" stroked="true" strokeweight=".48pt" strokecolor="#000000">
                <v:path arrowok="t"/>
              </v:shape>
            </v:group>
            <v:group style="position:absolute;left:5813;top:3973;width:10;height:2" coordorigin="5813,3973" coordsize="10,2">
              <v:shape style="position:absolute;left:5813;top:3973;width:10;height:2" coordorigin="5813,3973" coordsize="10,0" path="m5813,3973l5822,3973e" filled="false" stroked="true" strokeweight=".48pt" strokecolor="#000000">
                <v:path arrowok="t"/>
              </v:shape>
            </v:group>
            <v:group style="position:absolute;left:5832;top:3973;width:10;height:2" coordorigin="5832,3973" coordsize="10,2">
              <v:shape style="position:absolute;left:5832;top:3973;width:10;height:2" coordorigin="5832,3973" coordsize="10,0" path="m5832,3973l5842,3973e" filled="false" stroked="true" strokeweight=".48pt" strokecolor="#000000">
                <v:path arrowok="t"/>
              </v:shape>
            </v:group>
            <v:group style="position:absolute;left:5851;top:3973;width:10;height:2" coordorigin="5851,3973" coordsize="10,2">
              <v:shape style="position:absolute;left:5851;top:3973;width:10;height:2" coordorigin="5851,3973" coordsize="10,0" path="m5851,3973l5861,3973e" filled="false" stroked="true" strokeweight=".48pt" strokecolor="#000000">
                <v:path arrowok="t"/>
              </v:shape>
            </v:group>
            <v:group style="position:absolute;left:5870;top:3973;width:10;height:2" coordorigin="5870,3973" coordsize="10,2">
              <v:shape style="position:absolute;left:5870;top:3973;width:10;height:2" coordorigin="5870,3973" coordsize="10,0" path="m5870,3973l5880,3973e" filled="false" stroked="true" strokeweight=".48pt" strokecolor="#000000">
                <v:path arrowok="t"/>
              </v:shape>
            </v:group>
            <v:group style="position:absolute;left:5890;top:3973;width:10;height:2" coordorigin="5890,3973" coordsize="10,2">
              <v:shape style="position:absolute;left:5890;top:3973;width:10;height:2" coordorigin="5890,3973" coordsize="10,0" path="m5890,3973l5899,3973e" filled="false" stroked="true" strokeweight=".48pt" strokecolor="#000000">
                <v:path arrowok="t"/>
              </v:shape>
            </v:group>
            <v:group style="position:absolute;left:5909;top:3973;width:10;height:2" coordorigin="5909,3973" coordsize="10,2">
              <v:shape style="position:absolute;left:5909;top:3973;width:10;height:2" coordorigin="5909,3973" coordsize="10,0" path="m5909,3973l5918,3973e" filled="false" stroked="true" strokeweight=".48pt" strokecolor="#000000">
                <v:path arrowok="t"/>
              </v:shape>
            </v:group>
            <v:group style="position:absolute;left:5928;top:3973;width:10;height:2" coordorigin="5928,3973" coordsize="10,2">
              <v:shape style="position:absolute;left:5928;top:3973;width:10;height:2" coordorigin="5928,3973" coordsize="10,0" path="m5928,3973l5938,3973e" filled="false" stroked="true" strokeweight=".48pt" strokecolor="#000000">
                <v:path arrowok="t"/>
              </v:shape>
            </v:group>
            <v:group style="position:absolute;left:5947;top:3973;width:10;height:2" coordorigin="5947,3973" coordsize="10,2">
              <v:shape style="position:absolute;left:5947;top:3973;width:10;height:2" coordorigin="5947,3973" coordsize="10,0" path="m5947,3973l5957,3973e" filled="false" stroked="true" strokeweight=".48pt" strokecolor="#000000">
                <v:path arrowok="t"/>
              </v:shape>
            </v:group>
            <v:group style="position:absolute;left:5966;top:3973;width:10;height:2" coordorigin="5966,3973" coordsize="10,2">
              <v:shape style="position:absolute;left:5966;top:3973;width:10;height:2" coordorigin="5966,3973" coordsize="10,0" path="m5966,3973l5976,3973e" filled="false" stroked="true" strokeweight=".48pt" strokecolor="#000000">
                <v:path arrowok="t"/>
              </v:shape>
            </v:group>
            <v:group style="position:absolute;left:5986;top:3973;width:10;height:2" coordorigin="5986,3973" coordsize="10,2">
              <v:shape style="position:absolute;left:5986;top:3973;width:10;height:2" coordorigin="5986,3973" coordsize="10,0" path="m5986,3973l5995,3973e" filled="false" stroked="true" strokeweight=".48pt" strokecolor="#000000">
                <v:path arrowok="t"/>
              </v:shape>
            </v:group>
            <v:group style="position:absolute;left:6005;top:3973;width:10;height:2" coordorigin="6005,3973" coordsize="10,2">
              <v:shape style="position:absolute;left:6005;top:3973;width:10;height:2" coordorigin="6005,3973" coordsize="10,0" path="m6005,3973l6014,3973e" filled="false" stroked="true" strokeweight=".48pt" strokecolor="#000000">
                <v:path arrowok="t"/>
              </v:shape>
            </v:group>
            <v:group style="position:absolute;left:6024;top:3973;width:10;height:2" coordorigin="6024,3973" coordsize="10,2">
              <v:shape style="position:absolute;left:6024;top:3973;width:10;height:2" coordorigin="6024,3973" coordsize="10,0" path="m6024,3973l6034,3973e" filled="false" stroked="true" strokeweight=".48pt" strokecolor="#000000">
                <v:path arrowok="t"/>
              </v:shape>
            </v:group>
            <v:group style="position:absolute;left:6043;top:3973;width:10;height:2" coordorigin="6043,3973" coordsize="10,2">
              <v:shape style="position:absolute;left:6043;top:3973;width:10;height:2" coordorigin="6043,3973" coordsize="10,0" path="m6043,3973l6053,3973e" filled="false" stroked="true" strokeweight=".48pt" strokecolor="#000000">
                <v:path arrowok="t"/>
              </v:shape>
            </v:group>
            <v:group style="position:absolute;left:6062;top:3973;width:10;height:2" coordorigin="6062,3973" coordsize="10,2">
              <v:shape style="position:absolute;left:6062;top:3973;width:10;height:2" coordorigin="6062,3973" coordsize="10,0" path="m6062,3973l6072,3973e" filled="false" stroked="true" strokeweight=".48pt" strokecolor="#000000">
                <v:path arrowok="t"/>
              </v:shape>
            </v:group>
            <v:group style="position:absolute;left:6082;top:3973;width:10;height:2" coordorigin="6082,3973" coordsize="10,2">
              <v:shape style="position:absolute;left:6082;top:3973;width:10;height:2" coordorigin="6082,3973" coordsize="10,0" path="m6082,3973l6091,3973e" filled="false" stroked="true" strokeweight=".48pt" strokecolor="#000000">
                <v:path arrowok="t"/>
              </v:shape>
            </v:group>
            <v:group style="position:absolute;left:6101;top:3973;width:10;height:2" coordorigin="6101,3973" coordsize="10,2">
              <v:shape style="position:absolute;left:6101;top:3973;width:10;height:2" coordorigin="6101,3973" coordsize="10,0" path="m6101,3973l6110,3973e" filled="false" stroked="true" strokeweight=".48pt" strokecolor="#000000">
                <v:path arrowok="t"/>
              </v:shape>
            </v:group>
            <v:group style="position:absolute;left:6120;top:3973;width:10;height:2" coordorigin="6120,3973" coordsize="10,2">
              <v:shape style="position:absolute;left:6120;top:3973;width:10;height:2" coordorigin="6120,3973" coordsize="10,0" path="m6120,3973l6130,3973e" filled="false" stroked="true" strokeweight=".48pt" strokecolor="#000000">
                <v:path arrowok="t"/>
              </v:shape>
            </v:group>
            <v:group style="position:absolute;left:6139;top:3973;width:10;height:2" coordorigin="6139,3973" coordsize="10,2">
              <v:shape style="position:absolute;left:6139;top:3973;width:10;height:2" coordorigin="6139,3973" coordsize="10,0" path="m6139,3973l6149,3973e" filled="false" stroked="true" strokeweight=".48pt" strokecolor="#000000">
                <v:path arrowok="t"/>
              </v:shape>
            </v:group>
            <v:group style="position:absolute;left:6158;top:3973;width:10;height:2" coordorigin="6158,3973" coordsize="10,2">
              <v:shape style="position:absolute;left:6158;top:3973;width:10;height:2" coordorigin="6158,3973" coordsize="10,0" path="m6158,3973l6168,3973e" filled="false" stroked="true" strokeweight=".48pt" strokecolor="#000000">
                <v:path arrowok="t"/>
              </v:shape>
            </v:group>
            <v:group style="position:absolute;left:6178;top:3973;width:10;height:2" coordorigin="6178,3973" coordsize="10,2">
              <v:shape style="position:absolute;left:6178;top:3973;width:10;height:2" coordorigin="6178,3973" coordsize="10,0" path="m6178,3973l6187,3973e" filled="false" stroked="true" strokeweight=".48pt" strokecolor="#000000">
                <v:path arrowok="t"/>
              </v:shape>
            </v:group>
            <v:group style="position:absolute;left:6197;top:3973;width:10;height:2" coordorigin="6197,3973" coordsize="10,2">
              <v:shape style="position:absolute;left:6197;top:3973;width:10;height:2" coordorigin="6197,3973" coordsize="10,0" path="m6197,3973l6206,3973e" filled="false" stroked="true" strokeweight=".48pt" strokecolor="#000000">
                <v:path arrowok="t"/>
              </v:shape>
            </v:group>
            <v:group style="position:absolute;left:6216;top:3973;width:10;height:2" coordorigin="6216,3973" coordsize="10,2">
              <v:shape style="position:absolute;left:6216;top:3973;width:10;height:2" coordorigin="6216,3973" coordsize="10,0" path="m6216,3973l6226,3973e" filled="false" stroked="true" strokeweight=".48pt" strokecolor="#000000">
                <v:path arrowok="t"/>
              </v:shape>
            </v:group>
            <v:group style="position:absolute;left:6235;top:3973;width:10;height:2" coordorigin="6235,3973" coordsize="10,2">
              <v:shape style="position:absolute;left:6235;top:3973;width:10;height:2" coordorigin="6235,3973" coordsize="10,0" path="m6235,3973l6245,3973e" filled="false" stroked="true" strokeweight=".48pt" strokecolor="#000000">
                <v:path arrowok="t"/>
              </v:shape>
            </v:group>
            <v:group style="position:absolute;left:6254;top:3973;width:10;height:2" coordorigin="6254,3973" coordsize="10,2">
              <v:shape style="position:absolute;left:6254;top:3973;width:10;height:2" coordorigin="6254,3973" coordsize="10,0" path="m6254,3973l6264,3973e" filled="false" stroked="true" strokeweight=".48pt" strokecolor="#000000">
                <v:path arrowok="t"/>
              </v:shape>
            </v:group>
            <v:group style="position:absolute;left:6274;top:3973;width:10;height:2" coordorigin="6274,3973" coordsize="10,2">
              <v:shape style="position:absolute;left:6274;top:3973;width:10;height:2" coordorigin="6274,3973" coordsize="10,0" path="m6274,3973l6283,3973e" filled="false" stroked="true" strokeweight=".48pt" strokecolor="#000000">
                <v:path arrowok="t"/>
              </v:shape>
            </v:group>
            <v:group style="position:absolute;left:6293;top:3973;width:10;height:2" coordorigin="6293,3973" coordsize="10,2">
              <v:shape style="position:absolute;left:6293;top:3973;width:10;height:2" coordorigin="6293,3973" coordsize="10,0" path="m6293,3973l6302,3973e" filled="false" stroked="true" strokeweight=".48pt" strokecolor="#000000">
                <v:path arrowok="t"/>
              </v:shape>
            </v:group>
            <v:group style="position:absolute;left:6312;top:3973;width:10;height:2" coordorigin="6312,3973" coordsize="10,2">
              <v:shape style="position:absolute;left:6312;top:3973;width:10;height:2" coordorigin="6312,3973" coordsize="10,0" path="m6312,3973l6322,3973e" filled="false" stroked="true" strokeweight=".48pt" strokecolor="#000000">
                <v:path arrowok="t"/>
              </v:shape>
            </v:group>
            <v:group style="position:absolute;left:6331;top:3973;width:10;height:2" coordorigin="6331,3973" coordsize="10,2">
              <v:shape style="position:absolute;left:6331;top:3973;width:10;height:2" coordorigin="6331,3973" coordsize="10,0" path="m6331,3973l6341,3973e" filled="false" stroked="true" strokeweight=".48pt" strokecolor="#000000">
                <v:path arrowok="t"/>
              </v:shape>
            </v:group>
            <v:group style="position:absolute;left:6350;top:3973;width:10;height:2" coordorigin="6350,3973" coordsize="10,2">
              <v:shape style="position:absolute;left:6350;top:3973;width:10;height:2" coordorigin="6350,3973" coordsize="10,0" path="m6350,3973l6360,3973e" filled="false" stroked="true" strokeweight=".48pt" strokecolor="#000000">
                <v:path arrowok="t"/>
              </v:shape>
            </v:group>
            <v:group style="position:absolute;left:6370;top:3973;width:10;height:2" coordorigin="6370,3973" coordsize="10,2">
              <v:shape style="position:absolute;left:6370;top:3973;width:10;height:2" coordorigin="6370,3973" coordsize="10,0" path="m6370,3973l6379,3973e" filled="false" stroked="true" strokeweight=".48pt" strokecolor="#000000">
                <v:path arrowok="t"/>
              </v:shape>
            </v:group>
            <v:group style="position:absolute;left:6389;top:3973;width:10;height:2" coordorigin="6389,3973" coordsize="10,2">
              <v:shape style="position:absolute;left:6389;top:3973;width:10;height:2" coordorigin="6389,3973" coordsize="10,0" path="m6389,3973l6398,3973e" filled="false" stroked="true" strokeweight=".48pt" strokecolor="#000000">
                <v:path arrowok="t"/>
              </v:shape>
            </v:group>
            <v:group style="position:absolute;left:6408;top:3973;width:10;height:2" coordorigin="6408,3973" coordsize="10,2">
              <v:shape style="position:absolute;left:6408;top:3973;width:10;height:2" coordorigin="6408,3973" coordsize="10,0" path="m6408,3973l6418,3973e" filled="false" stroked="true" strokeweight=".48pt" strokecolor="#000000">
                <v:path arrowok="t"/>
              </v:shape>
            </v:group>
            <v:group style="position:absolute;left:6427;top:3973;width:10;height:2" coordorigin="6427,3973" coordsize="10,2">
              <v:shape style="position:absolute;left:6427;top:3973;width:10;height:2" coordorigin="6427,3973" coordsize="10,0" path="m6427,3973l6437,3973e" filled="false" stroked="true" strokeweight=".48pt" strokecolor="#000000">
                <v:path arrowok="t"/>
              </v:shape>
            </v:group>
            <v:group style="position:absolute;left:6446;top:3973;width:10;height:2" coordorigin="6446,3973" coordsize="10,2">
              <v:shape style="position:absolute;left:6446;top:3973;width:10;height:2" coordorigin="6446,3973" coordsize="10,0" path="m6446,3973l6456,3973e" filled="false" stroked="true" strokeweight=".48pt" strokecolor="#000000">
                <v:path arrowok="t"/>
              </v:shape>
            </v:group>
            <v:group style="position:absolute;left:6466;top:3973;width:10;height:2" coordorigin="6466,3973" coordsize="10,2">
              <v:shape style="position:absolute;left:6466;top:3973;width:10;height:2" coordorigin="6466,3973" coordsize="10,0" path="m6466,3973l6475,3973e" filled="false" stroked="true" strokeweight=".48pt" strokecolor="#000000">
                <v:path arrowok="t"/>
              </v:shape>
            </v:group>
            <v:group style="position:absolute;left:6485;top:3973;width:10;height:2" coordorigin="6485,3973" coordsize="10,2">
              <v:shape style="position:absolute;left:6485;top:3973;width:10;height:2" coordorigin="6485,3973" coordsize="10,0" path="m6485,3973l6494,3973e" filled="false" stroked="true" strokeweight=".48pt" strokecolor="#000000">
                <v:path arrowok="t"/>
              </v:shape>
            </v:group>
            <v:group style="position:absolute;left:6504;top:3973;width:10;height:2" coordorigin="6504,3973" coordsize="10,2">
              <v:shape style="position:absolute;left:6504;top:3973;width:10;height:2" coordorigin="6504,3973" coordsize="10,0" path="m6504,3973l6514,3973e" filled="false" stroked="true" strokeweight=".48pt" strokecolor="#000000">
                <v:path arrowok="t"/>
              </v:shape>
            </v:group>
            <v:group style="position:absolute;left:6523;top:3973;width:10;height:2" coordorigin="6523,3973" coordsize="10,2">
              <v:shape style="position:absolute;left:6523;top:3973;width:10;height:2" coordorigin="6523,3973" coordsize="10,0" path="m6523,3973l6533,3973e" filled="false" stroked="true" strokeweight=".48pt" strokecolor="#000000">
                <v:path arrowok="t"/>
              </v:shape>
            </v:group>
            <v:group style="position:absolute;left:6542;top:3973;width:10;height:2" coordorigin="6542,3973" coordsize="10,2">
              <v:shape style="position:absolute;left:6542;top:3973;width:10;height:2" coordorigin="6542,3973" coordsize="10,0" path="m6542,3973l6552,3973e" filled="false" stroked="true" strokeweight=".48pt" strokecolor="#000000">
                <v:path arrowok="t"/>
              </v:shape>
            </v:group>
            <v:group style="position:absolute;left:6562;top:3973;width:10;height:2" coordorigin="6562,3973" coordsize="10,2">
              <v:shape style="position:absolute;left:6562;top:3973;width:10;height:2" coordorigin="6562,3973" coordsize="10,0" path="m6562,3973l6571,3973e" filled="false" stroked="true" strokeweight=".48pt" strokecolor="#000000">
                <v:path arrowok="t"/>
              </v:shape>
            </v:group>
            <v:group style="position:absolute;left:6581;top:3973;width:10;height:2" coordorigin="6581,3973" coordsize="10,2">
              <v:shape style="position:absolute;left:6581;top:3973;width:10;height:2" coordorigin="6581,3973" coordsize="10,0" path="m6581,3973l6590,3973e" filled="false" stroked="true" strokeweight=".48pt" strokecolor="#000000">
                <v:path arrowok="t"/>
              </v:shape>
            </v:group>
            <v:group style="position:absolute;left:6600;top:3973;width:10;height:2" coordorigin="6600,3973" coordsize="10,2">
              <v:shape style="position:absolute;left:6600;top:3973;width:10;height:2" coordorigin="6600,3973" coordsize="10,0" path="m6600,3973l6610,3973e" filled="false" stroked="true" strokeweight=".48pt" strokecolor="#000000">
                <v:path arrowok="t"/>
              </v:shape>
            </v:group>
            <v:group style="position:absolute;left:6619;top:3973;width:10;height:2" coordorigin="6619,3973" coordsize="10,2">
              <v:shape style="position:absolute;left:6619;top:3973;width:10;height:2" coordorigin="6619,3973" coordsize="10,0" path="m6619,3973l6629,3973e" filled="false" stroked="true" strokeweight=".48pt" strokecolor="#000000">
                <v:path arrowok="t"/>
              </v:shape>
            </v:group>
            <v:group style="position:absolute;left:6638;top:3973;width:10;height:2" coordorigin="6638,3973" coordsize="10,2">
              <v:shape style="position:absolute;left:6638;top:3973;width:10;height:2" coordorigin="6638,3973" coordsize="10,0" path="m6638,3973l6648,3973e" filled="false" stroked="true" strokeweight=".48pt" strokecolor="#000000">
                <v:path arrowok="t"/>
              </v:shape>
            </v:group>
            <v:group style="position:absolute;left:6658;top:3973;width:10;height:2" coordorigin="6658,3973" coordsize="10,2">
              <v:shape style="position:absolute;left:6658;top:3973;width:10;height:2" coordorigin="6658,3973" coordsize="10,0" path="m6658,3973l6667,3973e" filled="false" stroked="true" strokeweight=".48pt" strokecolor="#000000">
                <v:path arrowok="t"/>
              </v:shape>
            </v:group>
            <v:group style="position:absolute;left:6677;top:3973;width:10;height:2" coordorigin="6677,3973" coordsize="10,2">
              <v:shape style="position:absolute;left:6677;top:3973;width:10;height:2" coordorigin="6677,3973" coordsize="10,0" path="m6677,3973l6686,3973e" filled="false" stroked="true" strokeweight=".48pt" strokecolor="#000000">
                <v:path arrowok="t"/>
              </v:shape>
            </v:group>
            <v:group style="position:absolute;left:6696;top:3973;width:10;height:2" coordorigin="6696,3973" coordsize="10,2">
              <v:shape style="position:absolute;left:6696;top:3973;width:10;height:2" coordorigin="6696,3973" coordsize="10,0" path="m6696,3973l6706,3973e" filled="false" stroked="true" strokeweight=".48pt" strokecolor="#000000">
                <v:path arrowok="t"/>
              </v:shape>
            </v:group>
            <v:group style="position:absolute;left:6715;top:3973;width:10;height:2" coordorigin="6715,3973" coordsize="10,2">
              <v:shape style="position:absolute;left:6715;top:3973;width:10;height:2" coordorigin="6715,3973" coordsize="10,0" path="m6715,3973l6725,3973e" filled="false" stroked="true" strokeweight=".48pt" strokecolor="#000000">
                <v:path arrowok="t"/>
              </v:shape>
            </v:group>
            <v:group style="position:absolute;left:6734;top:3973;width:10;height:2" coordorigin="6734,3973" coordsize="10,2">
              <v:shape style="position:absolute;left:6734;top:3973;width:10;height:2" coordorigin="6734,3973" coordsize="10,0" path="m6734,3973l6744,3973e" filled="false" stroked="true" strokeweight=".48pt" strokecolor="#000000">
                <v:path arrowok="t"/>
              </v:shape>
            </v:group>
            <v:group style="position:absolute;left:6754;top:3973;width:10;height:2" coordorigin="6754,3973" coordsize="10,2">
              <v:shape style="position:absolute;left:6754;top:3973;width:10;height:2" coordorigin="6754,3973" coordsize="10,0" path="m6754,3973l6763,3973e" filled="false" stroked="true" strokeweight=".48pt" strokecolor="#000000">
                <v:path arrowok="t"/>
              </v:shape>
            </v:group>
            <v:group style="position:absolute;left:6773;top:3973;width:10;height:2" coordorigin="6773,3973" coordsize="10,2">
              <v:shape style="position:absolute;left:6773;top:3973;width:10;height:2" coordorigin="6773,3973" coordsize="10,0" path="m6773,3973l6782,3973e" filled="false" stroked="true" strokeweight=".48pt" strokecolor="#000000">
                <v:path arrowok="t"/>
              </v:shape>
            </v:group>
            <v:group style="position:absolute;left:6792;top:3973;width:10;height:2" coordorigin="6792,3973" coordsize="10,2">
              <v:shape style="position:absolute;left:6792;top:3973;width:10;height:2" coordorigin="6792,3973" coordsize="10,0" path="m6792,3973l6802,3973e" filled="false" stroked="true" strokeweight=".48pt" strokecolor="#000000">
                <v:path arrowok="t"/>
              </v:shape>
            </v:group>
            <v:group style="position:absolute;left:6811;top:3973;width:10;height:2" coordorigin="6811,3973" coordsize="10,2">
              <v:shape style="position:absolute;left:6811;top:3973;width:10;height:2" coordorigin="6811,3973" coordsize="10,0" path="m6811,3973l6821,3973e" filled="false" stroked="true" strokeweight=".48pt" strokecolor="#000000">
                <v:path arrowok="t"/>
              </v:shape>
            </v:group>
            <v:group style="position:absolute;left:6830;top:3973;width:10;height:2" coordorigin="6830,3973" coordsize="10,2">
              <v:shape style="position:absolute;left:6830;top:3973;width:10;height:2" coordorigin="6830,3973" coordsize="10,0" path="m6830,3973l6840,3973e" filled="false" stroked="true" strokeweight=".48pt" strokecolor="#000000">
                <v:path arrowok="t"/>
              </v:shape>
            </v:group>
            <v:group style="position:absolute;left:6850;top:3973;width:10;height:2" coordorigin="6850,3973" coordsize="10,2">
              <v:shape style="position:absolute;left:6850;top:3973;width:10;height:2" coordorigin="6850,3973" coordsize="10,0" path="m6850,3973l6859,3973e" filled="false" stroked="true" strokeweight=".48pt" strokecolor="#000000">
                <v:path arrowok="t"/>
              </v:shape>
            </v:group>
            <v:group style="position:absolute;left:6869;top:3973;width:10;height:2" coordorigin="6869,3973" coordsize="10,2">
              <v:shape style="position:absolute;left:6869;top:3973;width:10;height:2" coordorigin="6869,3973" coordsize="10,0" path="m6869,3973l6878,3973e" filled="false" stroked="true" strokeweight=".48pt" strokecolor="#000000">
                <v:path arrowok="t"/>
              </v:shape>
            </v:group>
            <v:group style="position:absolute;left:6888;top:3973;width:10;height:2" coordorigin="6888,3973" coordsize="10,2">
              <v:shape style="position:absolute;left:6888;top:3973;width:10;height:2" coordorigin="6888,3973" coordsize="10,0" path="m6888,3973l6898,3973e" filled="false" stroked="true" strokeweight=".48pt" strokecolor="#000000">
                <v:path arrowok="t"/>
              </v:shape>
            </v:group>
            <v:group style="position:absolute;left:6907;top:3973;width:10;height:2" coordorigin="6907,3973" coordsize="10,2">
              <v:shape style="position:absolute;left:6907;top:3973;width:10;height:2" coordorigin="6907,3973" coordsize="10,0" path="m6907,3973l6917,3973e" filled="false" stroked="true" strokeweight=".48pt" strokecolor="#000000">
                <v:path arrowok="t"/>
              </v:shape>
            </v:group>
            <v:group style="position:absolute;left:6926;top:3973;width:10;height:2" coordorigin="6926,3973" coordsize="10,2">
              <v:shape style="position:absolute;left:6926;top:3973;width:10;height:2" coordorigin="6926,3973" coordsize="10,0" path="m6926,3973l6936,3973e" filled="false" stroked="true" strokeweight=".48pt" strokecolor="#000000">
                <v:path arrowok="t"/>
              </v:shape>
            </v:group>
            <v:group style="position:absolute;left:6946;top:3973;width:10;height:2" coordorigin="6946,3973" coordsize="10,2">
              <v:shape style="position:absolute;left:6946;top:3973;width:10;height:2" coordorigin="6946,3973" coordsize="10,0" path="m6946,3973l6955,3973e" filled="false" stroked="true" strokeweight=".48pt" strokecolor="#000000">
                <v:path arrowok="t"/>
              </v:shape>
            </v:group>
            <v:group style="position:absolute;left:6965;top:3973;width:10;height:2" coordorigin="6965,3973" coordsize="10,2">
              <v:shape style="position:absolute;left:6965;top:3973;width:10;height:2" coordorigin="6965,3973" coordsize="10,0" path="m6965,3973l6974,3973e" filled="false" stroked="true" strokeweight=".48pt" strokecolor="#000000">
                <v:path arrowok="t"/>
              </v:shape>
            </v:group>
            <v:group style="position:absolute;left:6984;top:3973;width:10;height:2" coordorigin="6984,3973" coordsize="10,2">
              <v:shape style="position:absolute;left:6984;top:3973;width:10;height:2" coordorigin="6984,3973" coordsize="10,0" path="m6984,3973l6994,3973e" filled="false" stroked="true" strokeweight=".48pt" strokecolor="#000000">
                <v:path arrowok="t"/>
              </v:shape>
            </v:group>
            <v:group style="position:absolute;left:7003;top:3973;width:10;height:2" coordorigin="7003,3973" coordsize="10,2">
              <v:shape style="position:absolute;left:7003;top:3973;width:10;height:2" coordorigin="7003,3973" coordsize="10,0" path="m7003,3973l7013,3973e" filled="false" stroked="true" strokeweight=".48pt" strokecolor="#000000">
                <v:path arrowok="t"/>
              </v:shape>
            </v:group>
            <v:group style="position:absolute;left:7022;top:3973;width:10;height:2" coordorigin="7022,3973" coordsize="10,2">
              <v:shape style="position:absolute;left:7022;top:3973;width:10;height:2" coordorigin="7022,3973" coordsize="10,0" path="m7022,3973l7032,3973e" filled="false" stroked="true" strokeweight=".48pt" strokecolor="#000000">
                <v:path arrowok="t"/>
              </v:shape>
            </v:group>
            <v:group style="position:absolute;left:7042;top:3973;width:10;height:2" coordorigin="7042,3973" coordsize="10,2">
              <v:shape style="position:absolute;left:7042;top:3973;width:10;height:2" coordorigin="7042,3973" coordsize="10,0" path="m7042,3973l7051,3973e" filled="false" stroked="true" strokeweight=".48pt" strokecolor="#000000">
                <v:path arrowok="t"/>
              </v:shape>
            </v:group>
            <v:group style="position:absolute;left:7061;top:3973;width:10;height:2" coordorigin="7061,3973" coordsize="10,2">
              <v:shape style="position:absolute;left:7061;top:3973;width:10;height:2" coordorigin="7061,3973" coordsize="10,0" path="m7061,3973l7070,3973e" filled="false" stroked="true" strokeweight=".48pt" strokecolor="#000000">
                <v:path arrowok="t"/>
              </v:shape>
            </v:group>
            <v:group style="position:absolute;left:7080;top:3973;width:10;height:2" coordorigin="7080,3973" coordsize="10,2">
              <v:shape style="position:absolute;left:7080;top:3973;width:10;height:2" coordorigin="7080,3973" coordsize="10,0" path="m7080,3973l7090,3973e" filled="false" stroked="true" strokeweight=".48pt" strokecolor="#000000">
                <v:path arrowok="t"/>
              </v:shape>
            </v:group>
            <v:group style="position:absolute;left:7099;top:3973;width:10;height:2" coordorigin="7099,3973" coordsize="10,2">
              <v:shape style="position:absolute;left:7099;top:3973;width:10;height:2" coordorigin="7099,3973" coordsize="10,0" path="m7099,3973l7109,3973e" filled="false" stroked="true" strokeweight=".48pt" strokecolor="#000000">
                <v:path arrowok="t"/>
              </v:shape>
            </v:group>
            <v:group style="position:absolute;left:7118;top:3973;width:10;height:2" coordorigin="7118,3973" coordsize="10,2">
              <v:shape style="position:absolute;left:7118;top:3973;width:10;height:2" coordorigin="7118,3973" coordsize="10,0" path="m7118,3973l7128,3973e" filled="false" stroked="true" strokeweight=".48pt" strokecolor="#000000">
                <v:path arrowok="t"/>
              </v:shape>
            </v:group>
            <v:group style="position:absolute;left:7138;top:3973;width:10;height:2" coordorigin="7138,3973" coordsize="10,2">
              <v:shape style="position:absolute;left:7138;top:3973;width:10;height:2" coordorigin="7138,3973" coordsize="10,0" path="m7138,3973l7147,3973e" filled="false" stroked="true" strokeweight=".48pt" strokecolor="#000000">
                <v:path arrowok="t"/>
              </v:shape>
            </v:group>
            <v:group style="position:absolute;left:7157;top:3973;width:10;height:2" coordorigin="7157,3973" coordsize="10,2">
              <v:shape style="position:absolute;left:7157;top:3973;width:10;height:2" coordorigin="7157,3973" coordsize="10,0" path="m7157,3973l7166,3973e" filled="false" stroked="true" strokeweight=".48pt" strokecolor="#000000">
                <v:path arrowok="t"/>
              </v:shape>
            </v:group>
            <v:group style="position:absolute;left:7176;top:3973;width:10;height:2" coordorigin="7176,3973" coordsize="10,2">
              <v:shape style="position:absolute;left:7176;top:3973;width:10;height:2" coordorigin="7176,3973" coordsize="10,0" path="m7176,3973l7186,3973e" filled="false" stroked="true" strokeweight=".48pt" strokecolor="#000000">
                <v:path arrowok="t"/>
              </v:shape>
            </v:group>
            <v:group style="position:absolute;left:7195;top:3973;width:10;height:2" coordorigin="7195,3973" coordsize="10,2">
              <v:shape style="position:absolute;left:7195;top:3973;width:10;height:2" coordorigin="7195,3973" coordsize="10,0" path="m7195,3973l7205,3973e" filled="false" stroked="true" strokeweight=".48pt" strokecolor="#000000">
                <v:path arrowok="t"/>
              </v:shape>
            </v:group>
            <v:group style="position:absolute;left:7214;top:3973;width:10;height:2" coordorigin="7214,3973" coordsize="10,2">
              <v:shape style="position:absolute;left:7214;top:3973;width:10;height:2" coordorigin="7214,3973" coordsize="10,0" path="m7214,3973l7224,3973e" filled="false" stroked="true" strokeweight=".48pt" strokecolor="#000000">
                <v:path arrowok="t"/>
              </v:shape>
            </v:group>
            <v:group style="position:absolute;left:7234;top:3973;width:10;height:2" coordorigin="7234,3973" coordsize="10,2">
              <v:shape style="position:absolute;left:7234;top:3973;width:10;height:2" coordorigin="7234,3973" coordsize="10,0" path="m7234,3973l7243,3973e" filled="false" stroked="true" strokeweight=".48pt" strokecolor="#000000">
                <v:path arrowok="t"/>
              </v:shape>
            </v:group>
            <v:group style="position:absolute;left:7253;top:3973;width:10;height:2" coordorigin="7253,3973" coordsize="10,2">
              <v:shape style="position:absolute;left:7253;top:3973;width:10;height:2" coordorigin="7253,3973" coordsize="10,0" path="m7253,3973l7262,3973e" filled="false" stroked="true" strokeweight=".48pt" strokecolor="#000000">
                <v:path arrowok="t"/>
              </v:shape>
            </v:group>
            <v:group style="position:absolute;left:7272;top:3973;width:10;height:2" coordorigin="7272,3973" coordsize="10,2">
              <v:shape style="position:absolute;left:7272;top:3973;width:10;height:2" coordorigin="7272,3973" coordsize="10,0" path="m7272,3973l7282,3973e" filled="false" stroked="true" strokeweight=".48pt" strokecolor="#000000">
                <v:path arrowok="t"/>
              </v:shape>
            </v:group>
            <v:group style="position:absolute;left:7291;top:3973;width:10;height:2" coordorigin="7291,3973" coordsize="10,2">
              <v:shape style="position:absolute;left:7291;top:3973;width:10;height:2" coordorigin="7291,3973" coordsize="10,0" path="m7291,3973l7301,3973e" filled="false" stroked="true" strokeweight=".48pt" strokecolor="#000000">
                <v:path arrowok="t"/>
              </v:shape>
            </v:group>
            <v:group style="position:absolute;left:7310;top:3973;width:10;height:2" coordorigin="7310,3973" coordsize="10,2">
              <v:shape style="position:absolute;left:7310;top:3973;width:10;height:2" coordorigin="7310,3973" coordsize="10,0" path="m7310,3973l7320,3973e" filled="false" stroked="true" strokeweight=".48pt" strokecolor="#000000">
                <v:path arrowok="t"/>
              </v:shape>
            </v:group>
            <v:group style="position:absolute;left:7330;top:3973;width:10;height:2" coordorigin="7330,3973" coordsize="10,2">
              <v:shape style="position:absolute;left:7330;top:3973;width:10;height:2" coordorigin="7330,3973" coordsize="10,0" path="m7330,3973l7339,3973e" filled="false" stroked="true" strokeweight=".48pt" strokecolor="#000000">
                <v:path arrowok="t"/>
              </v:shape>
            </v:group>
            <v:group style="position:absolute;left:7349;top:3973;width:10;height:2" coordorigin="7349,3973" coordsize="10,2">
              <v:shape style="position:absolute;left:7349;top:3973;width:10;height:2" coordorigin="7349,3973" coordsize="10,0" path="m7349,3973l7358,3973e" filled="false" stroked="true" strokeweight=".48pt" strokecolor="#000000">
                <v:path arrowok="t"/>
              </v:shape>
            </v:group>
            <v:group style="position:absolute;left:7368;top:3973;width:10;height:2" coordorigin="7368,3973" coordsize="10,2">
              <v:shape style="position:absolute;left:7368;top:3973;width:10;height:2" coordorigin="7368,3973" coordsize="10,0" path="m7368,3973l7378,3973e" filled="false" stroked="true" strokeweight=".48pt" strokecolor="#000000">
                <v:path arrowok="t"/>
              </v:shape>
            </v:group>
            <v:group style="position:absolute;left:7387;top:3973;width:10;height:2" coordorigin="7387,3973" coordsize="10,2">
              <v:shape style="position:absolute;left:7387;top:3973;width:10;height:2" coordorigin="7387,3973" coordsize="10,0" path="m7387,3973l7397,3973e" filled="false" stroked="true" strokeweight=".48pt" strokecolor="#000000">
                <v:path arrowok="t"/>
              </v:shape>
            </v:group>
            <v:group style="position:absolute;left:7406;top:3973;width:10;height:2" coordorigin="7406,3973" coordsize="10,2">
              <v:shape style="position:absolute;left:7406;top:3973;width:10;height:2" coordorigin="7406,3973" coordsize="10,0" path="m7406,3973l7416,3973e" filled="false" stroked="true" strokeweight=".48pt" strokecolor="#000000">
                <v:path arrowok="t"/>
              </v:shape>
            </v:group>
            <v:group style="position:absolute;left:7426;top:3973;width:10;height:2" coordorigin="7426,3973" coordsize="10,2">
              <v:shape style="position:absolute;left:7426;top:3973;width:10;height:2" coordorigin="7426,3973" coordsize="10,0" path="m7426,3973l7435,3973e" filled="false" stroked="true" strokeweight=".48pt" strokecolor="#000000">
                <v:path arrowok="t"/>
              </v:shape>
            </v:group>
            <v:group style="position:absolute;left:7445;top:3973;width:10;height:2" coordorigin="7445,3973" coordsize="10,2">
              <v:shape style="position:absolute;left:7445;top:3973;width:10;height:2" coordorigin="7445,3973" coordsize="10,0" path="m7445,3973l7454,3973e" filled="false" stroked="true" strokeweight=".48pt" strokecolor="#000000">
                <v:path arrowok="t"/>
              </v:shape>
            </v:group>
            <v:group style="position:absolute;left:7464;top:3973;width:10;height:2" coordorigin="7464,3973" coordsize="10,2">
              <v:shape style="position:absolute;left:7464;top:3973;width:10;height:2" coordorigin="7464,3973" coordsize="10,0" path="m7464,3973l7474,3973e" filled="false" stroked="true" strokeweight=".48pt" strokecolor="#000000">
                <v:path arrowok="t"/>
              </v:shape>
            </v:group>
            <v:group style="position:absolute;left:7483;top:3973;width:10;height:2" coordorigin="7483,3973" coordsize="10,2">
              <v:shape style="position:absolute;left:7483;top:3973;width:10;height:2" coordorigin="7483,3973" coordsize="10,0" path="m7483,3973l7493,3973e" filled="false" stroked="true" strokeweight=".48pt" strokecolor="#000000">
                <v:path arrowok="t"/>
              </v:shape>
            </v:group>
            <v:group style="position:absolute;left:7502;top:3973;width:10;height:2" coordorigin="7502,3973" coordsize="10,2">
              <v:shape style="position:absolute;left:7502;top:3973;width:10;height:2" coordorigin="7502,3973" coordsize="10,0" path="m7502,3973l7512,3973e" filled="false" stroked="true" strokeweight=".48pt" strokecolor="#000000">
                <v:path arrowok="t"/>
              </v:shape>
            </v:group>
            <v:group style="position:absolute;left:7522;top:3973;width:10;height:2" coordorigin="7522,3973" coordsize="10,2">
              <v:shape style="position:absolute;left:7522;top:3973;width:10;height:2" coordorigin="7522,3973" coordsize="10,0" path="m7522,3973l7531,3973e" filled="false" stroked="true" strokeweight=".48pt" strokecolor="#000000">
                <v:path arrowok="t"/>
              </v:shape>
            </v:group>
            <v:group style="position:absolute;left:7541;top:3973;width:10;height:2" coordorigin="7541,3973" coordsize="10,2">
              <v:shape style="position:absolute;left:7541;top:3973;width:10;height:2" coordorigin="7541,3973" coordsize="10,0" path="m7541,3973l7550,3973e" filled="false" stroked="true" strokeweight=".48pt" strokecolor="#000000">
                <v:path arrowok="t"/>
              </v:shape>
            </v:group>
            <v:group style="position:absolute;left:7560;top:3973;width:10;height:2" coordorigin="7560,3973" coordsize="10,2">
              <v:shape style="position:absolute;left:7560;top:3973;width:10;height:2" coordorigin="7560,3973" coordsize="10,0" path="m7560,3973l7570,3973e" filled="false" stroked="true" strokeweight=".48pt" strokecolor="#000000">
                <v:path arrowok="t"/>
              </v:shape>
            </v:group>
            <v:group style="position:absolute;left:7579;top:3973;width:10;height:2" coordorigin="7579,3973" coordsize="10,2">
              <v:shape style="position:absolute;left:7579;top:3973;width:10;height:2" coordorigin="7579,3973" coordsize="10,0" path="m7579,3973l7589,3973e" filled="false" stroked="true" strokeweight=".48pt" strokecolor="#000000">
                <v:path arrowok="t"/>
              </v:shape>
            </v:group>
            <v:group style="position:absolute;left:7598;top:3973;width:10;height:2" coordorigin="7598,3973" coordsize="10,2">
              <v:shape style="position:absolute;left:7598;top:3973;width:10;height:2" coordorigin="7598,3973" coordsize="10,0" path="m7598,3973l7608,3973e" filled="false" stroked="true" strokeweight=".48pt" strokecolor="#000000">
                <v:path arrowok="t"/>
              </v:shape>
            </v:group>
            <v:group style="position:absolute;left:7618;top:3973;width:10;height:2" coordorigin="7618,3973" coordsize="10,2">
              <v:shape style="position:absolute;left:7618;top:3973;width:10;height:2" coordorigin="7618,3973" coordsize="10,0" path="m7618,3973l7627,3973e" filled="false" stroked="true" strokeweight=".48pt" strokecolor="#000000">
                <v:path arrowok="t"/>
              </v:shape>
            </v:group>
            <v:group style="position:absolute;left:7637;top:3973;width:10;height:2" coordorigin="7637,3973" coordsize="10,2">
              <v:shape style="position:absolute;left:7637;top:3973;width:10;height:2" coordorigin="7637,3973" coordsize="10,0" path="m7637,3973l7646,3973e" filled="false" stroked="true" strokeweight=".48pt" strokecolor="#000000">
                <v:path arrowok="t"/>
              </v:shape>
            </v:group>
            <v:group style="position:absolute;left:7656;top:3973;width:10;height:2" coordorigin="7656,3973" coordsize="10,2">
              <v:shape style="position:absolute;left:7656;top:3973;width:10;height:2" coordorigin="7656,3973" coordsize="10,0" path="m7656,3973l7666,3973e" filled="false" stroked="true" strokeweight=".48pt" strokecolor="#000000">
                <v:path arrowok="t"/>
              </v:shape>
            </v:group>
            <v:group style="position:absolute;left:7675;top:3973;width:10;height:2" coordorigin="7675,3973" coordsize="10,2">
              <v:shape style="position:absolute;left:7675;top:3973;width:10;height:2" coordorigin="7675,3973" coordsize="10,0" path="m7675,3973l7685,3973e" filled="false" stroked="true" strokeweight=".48pt" strokecolor="#000000">
                <v:path arrowok="t"/>
              </v:shape>
            </v:group>
            <v:group style="position:absolute;left:7694;top:3973;width:10;height:2" coordorigin="7694,3973" coordsize="10,2">
              <v:shape style="position:absolute;left:7694;top:3973;width:10;height:2" coordorigin="7694,3973" coordsize="10,0" path="m7694,3973l7704,3973e" filled="false" stroked="true" strokeweight=".48pt" strokecolor="#000000">
                <v:path arrowok="t"/>
              </v:shape>
            </v:group>
            <v:group style="position:absolute;left:7714;top:3973;width:10;height:2" coordorigin="7714,3973" coordsize="10,2">
              <v:shape style="position:absolute;left:7714;top:3973;width:10;height:2" coordorigin="7714,3973" coordsize="10,0" path="m7714,3973l7723,3973e" filled="false" stroked="true" strokeweight=".48pt" strokecolor="#000000">
                <v:path arrowok="t"/>
              </v:shape>
            </v:group>
            <v:group style="position:absolute;left:7733;top:3973;width:10;height:2" coordorigin="7733,3973" coordsize="10,2">
              <v:shape style="position:absolute;left:7733;top:3973;width:10;height:2" coordorigin="7733,3973" coordsize="10,0" path="m7733,3973l7742,3973e" filled="false" stroked="true" strokeweight=".48pt" strokecolor="#000000">
                <v:path arrowok="t"/>
              </v:shape>
            </v:group>
            <v:group style="position:absolute;left:7752;top:3973;width:10;height:2" coordorigin="7752,3973" coordsize="10,2">
              <v:shape style="position:absolute;left:7752;top:3973;width:10;height:2" coordorigin="7752,3973" coordsize="10,0" path="m7752,3973l7762,3973e" filled="false" stroked="true" strokeweight=".48pt" strokecolor="#000000">
                <v:path arrowok="t"/>
              </v:shape>
            </v:group>
            <v:group style="position:absolute;left:7771;top:3973;width:10;height:2" coordorigin="7771,3973" coordsize="10,2">
              <v:shape style="position:absolute;left:7771;top:3973;width:10;height:2" coordorigin="7771,3973" coordsize="10,0" path="m7771,3973l7781,3973e" filled="false" stroked="true" strokeweight=".48pt" strokecolor="#000000">
                <v:path arrowok="t"/>
              </v:shape>
            </v:group>
            <v:group style="position:absolute;left:7790;top:3973;width:10;height:2" coordorigin="7790,3973" coordsize="10,2">
              <v:shape style="position:absolute;left:7790;top:3973;width:10;height:2" coordorigin="7790,3973" coordsize="10,0" path="m7790,3973l7800,3973e" filled="false" stroked="true" strokeweight=".48pt" strokecolor="#000000">
                <v:path arrowok="t"/>
              </v:shape>
            </v:group>
            <v:group style="position:absolute;left:7810;top:3973;width:10;height:2" coordorigin="7810,3973" coordsize="10,2">
              <v:shape style="position:absolute;left:7810;top:3973;width:10;height:2" coordorigin="7810,3973" coordsize="10,0" path="m7810,3973l7819,3973e" filled="false" stroked="true" strokeweight=".48pt" strokecolor="#000000">
                <v:path arrowok="t"/>
              </v:shape>
            </v:group>
            <v:group style="position:absolute;left:7829;top:3973;width:10;height:2" coordorigin="7829,3973" coordsize="10,2">
              <v:shape style="position:absolute;left:7829;top:3973;width:10;height:2" coordorigin="7829,3973" coordsize="10,0" path="m7829,3973l7838,3973e" filled="false" stroked="true" strokeweight=".48pt" strokecolor="#000000">
                <v:path arrowok="t"/>
              </v:shape>
            </v:group>
            <v:group style="position:absolute;left:7848;top:3973;width:10;height:2" coordorigin="7848,3973" coordsize="10,2">
              <v:shape style="position:absolute;left:7848;top:3973;width:10;height:2" coordorigin="7848,3973" coordsize="10,0" path="m7848,3973l7858,3973e" filled="false" stroked="true" strokeweight=".48pt" strokecolor="#000000">
                <v:path arrowok="t"/>
              </v:shape>
            </v:group>
            <v:group style="position:absolute;left:7867;top:3973;width:10;height:2" coordorigin="7867,3973" coordsize="10,2">
              <v:shape style="position:absolute;left:7867;top:3973;width:10;height:2" coordorigin="7867,3973" coordsize="10,0" path="m7867,3973l7877,3973e" filled="false" stroked="true" strokeweight=".48pt" strokecolor="#000000">
                <v:path arrowok="t"/>
              </v:shape>
            </v:group>
            <v:group style="position:absolute;left:7886;top:3973;width:10;height:2" coordorigin="7886,3973" coordsize="10,2">
              <v:shape style="position:absolute;left:7886;top:3973;width:10;height:2" coordorigin="7886,3973" coordsize="10,0" path="m7886,3973l7896,3973e" filled="false" stroked="true" strokeweight=".48pt" strokecolor="#000000">
                <v:path arrowok="t"/>
              </v:shape>
            </v:group>
            <v:group style="position:absolute;left:7906;top:3973;width:10;height:2" coordorigin="7906,3973" coordsize="10,2">
              <v:shape style="position:absolute;left:7906;top:3973;width:10;height:2" coordorigin="7906,3973" coordsize="10,0" path="m7906,3973l7915,3973e" filled="false" stroked="true" strokeweight=".48pt" strokecolor="#000000">
                <v:path arrowok="t"/>
              </v:shape>
            </v:group>
            <v:group style="position:absolute;left:7925;top:3973;width:10;height:2" coordorigin="7925,3973" coordsize="10,2">
              <v:shape style="position:absolute;left:7925;top:3973;width:10;height:2" coordorigin="7925,3973" coordsize="10,0" path="m7925,3973l7934,3973e" filled="false" stroked="true" strokeweight=".48pt" strokecolor="#000000">
                <v:path arrowok="t"/>
              </v:shape>
            </v:group>
            <v:group style="position:absolute;left:7944;top:3973;width:10;height:2" coordorigin="7944,3973" coordsize="10,2">
              <v:shape style="position:absolute;left:7944;top:3973;width:10;height:2" coordorigin="7944,3973" coordsize="10,0" path="m7944,3973l7954,3973e" filled="false" stroked="true" strokeweight=".48pt" strokecolor="#000000">
                <v:path arrowok="t"/>
              </v:shape>
            </v:group>
            <v:group style="position:absolute;left:7963;top:3973;width:10;height:2" coordorigin="7963,3973" coordsize="10,2">
              <v:shape style="position:absolute;left:7963;top:3973;width:10;height:2" coordorigin="7963,3973" coordsize="10,0" path="m7963,3973l7973,3973e" filled="false" stroked="true" strokeweight=".48pt" strokecolor="#000000">
                <v:path arrowok="t"/>
              </v:shape>
            </v:group>
            <v:group style="position:absolute;left:7982;top:3973;width:10;height:2" coordorigin="7982,3973" coordsize="10,2">
              <v:shape style="position:absolute;left:7982;top:3973;width:10;height:2" coordorigin="7982,3973" coordsize="10,0" path="m7982,3973l7992,3973e" filled="false" stroked="true" strokeweight=".48pt" strokecolor="#000000">
                <v:path arrowok="t"/>
              </v:shape>
            </v:group>
            <v:group style="position:absolute;left:8002;top:3973;width:10;height:2" coordorigin="8002,3973" coordsize="10,2">
              <v:shape style="position:absolute;left:8002;top:3973;width:10;height:2" coordorigin="8002,3973" coordsize="10,0" path="m8002,3973l8011,3973e" filled="false" stroked="true" strokeweight=".48pt" strokecolor="#000000">
                <v:path arrowok="t"/>
              </v:shape>
            </v:group>
            <v:group style="position:absolute;left:8021;top:3973;width:10;height:2" coordorigin="8021,3973" coordsize="10,2">
              <v:shape style="position:absolute;left:8021;top:3973;width:10;height:2" coordorigin="8021,3973" coordsize="10,0" path="m8021,3973l8030,3973e" filled="false" stroked="true" strokeweight=".48pt" strokecolor="#000000">
                <v:path arrowok="t"/>
              </v:shape>
            </v:group>
            <v:group style="position:absolute;left:8040;top:3973;width:10;height:2" coordorigin="8040,3973" coordsize="10,2">
              <v:shape style="position:absolute;left:8040;top:3973;width:10;height:2" coordorigin="8040,3973" coordsize="10,0" path="m8040,3973l8050,3973e" filled="false" stroked="true" strokeweight=".48pt" strokecolor="#000000">
                <v:path arrowok="t"/>
              </v:shape>
            </v:group>
            <v:group style="position:absolute;left:8059;top:3973;width:10;height:2" coordorigin="8059,3973" coordsize="10,2">
              <v:shape style="position:absolute;left:8059;top:3973;width:10;height:2" coordorigin="8059,3973" coordsize="10,0" path="m8059,3973l8069,3973e" filled="false" stroked="true" strokeweight=".48pt" strokecolor="#000000">
                <v:path arrowok="t"/>
              </v:shape>
            </v:group>
            <v:group style="position:absolute;left:8078;top:3973;width:10;height:2" coordorigin="8078,3973" coordsize="10,2">
              <v:shape style="position:absolute;left:8078;top:3973;width:10;height:2" coordorigin="8078,3973" coordsize="10,0" path="m8078,3973l8088,3973e" filled="false" stroked="true" strokeweight=".48pt" strokecolor="#000000">
                <v:path arrowok="t"/>
              </v:shape>
            </v:group>
            <v:group style="position:absolute;left:8098;top:3973;width:10;height:2" coordorigin="8098,3973" coordsize="10,2">
              <v:shape style="position:absolute;left:8098;top:3973;width:10;height:2" coordorigin="8098,3973" coordsize="10,0" path="m8098,3973l8107,3973e" filled="false" stroked="true" strokeweight=".48pt" strokecolor="#000000">
                <v:path arrowok="t"/>
              </v:shape>
            </v:group>
            <v:group style="position:absolute;left:8117;top:3973;width:10;height:2" coordorigin="8117,3973" coordsize="10,2">
              <v:shape style="position:absolute;left:8117;top:3973;width:10;height:2" coordorigin="8117,3973" coordsize="10,0" path="m8117,3973l8126,3973e" filled="false" stroked="true" strokeweight=".48pt" strokecolor="#000000">
                <v:path arrowok="t"/>
              </v:shape>
            </v:group>
            <v:group style="position:absolute;left:8136;top:3973;width:10;height:2" coordorigin="8136,3973" coordsize="10,2">
              <v:shape style="position:absolute;left:8136;top:3973;width:10;height:2" coordorigin="8136,3973" coordsize="10,0" path="m8136,3973l8146,3973e" filled="false" stroked="true" strokeweight=".48pt" strokecolor="#000000">
                <v:path arrowok="t"/>
              </v:shape>
            </v:group>
            <v:group style="position:absolute;left:8155;top:3973;width:10;height:2" coordorigin="8155,3973" coordsize="10,2">
              <v:shape style="position:absolute;left:8155;top:3973;width:10;height:2" coordorigin="8155,3973" coordsize="10,0" path="m8155,3973l8165,3973e" filled="false" stroked="true" strokeweight=".48pt" strokecolor="#000000">
                <v:path arrowok="t"/>
              </v:shape>
            </v:group>
            <v:group style="position:absolute;left:8174;top:3973;width:10;height:2" coordorigin="8174,3973" coordsize="10,2">
              <v:shape style="position:absolute;left:8174;top:3973;width:10;height:2" coordorigin="8174,3973" coordsize="10,0" path="m8174,3973l8184,3973e" filled="false" stroked="true" strokeweight=".48pt" strokecolor="#000000">
                <v:path arrowok="t"/>
              </v:shape>
            </v:group>
            <v:group style="position:absolute;left:8194;top:3973;width:10;height:2" coordorigin="8194,3973" coordsize="10,2">
              <v:shape style="position:absolute;left:8194;top:3973;width:10;height:2" coordorigin="8194,3973" coordsize="10,0" path="m8194,3973l8203,3973e" filled="false" stroked="true" strokeweight=".48pt" strokecolor="#000000">
                <v:path arrowok="t"/>
              </v:shape>
            </v:group>
            <v:group style="position:absolute;left:8213;top:3973;width:10;height:2" coordorigin="8213,3973" coordsize="10,2">
              <v:shape style="position:absolute;left:8213;top:3973;width:10;height:2" coordorigin="8213,3973" coordsize="10,0" path="m8213,3973l8222,3973e" filled="false" stroked="true" strokeweight=".48pt" strokecolor="#000000">
                <v:path arrowok="t"/>
              </v:shape>
            </v:group>
            <v:group style="position:absolute;left:8232;top:3973;width:10;height:2" coordorigin="8232,3973" coordsize="10,2">
              <v:shape style="position:absolute;left:8232;top:3973;width:10;height:2" coordorigin="8232,3973" coordsize="10,0" path="m8232,3973l8242,3973e" filled="false" stroked="true" strokeweight=".48pt" strokecolor="#000000">
                <v:path arrowok="t"/>
              </v:shape>
            </v:group>
            <v:group style="position:absolute;left:8251;top:3973;width:10;height:2" coordorigin="8251,3973" coordsize="10,2">
              <v:shape style="position:absolute;left:8251;top:3973;width:10;height:2" coordorigin="8251,3973" coordsize="10,0" path="m8251,3973l8261,3973e" filled="false" stroked="true" strokeweight=".48pt" strokecolor="#000000">
                <v:path arrowok="t"/>
              </v:shape>
            </v:group>
            <v:group style="position:absolute;left:8270;top:3973;width:10;height:2" coordorigin="8270,3973" coordsize="10,2">
              <v:shape style="position:absolute;left:8270;top:3973;width:10;height:2" coordorigin="8270,3973" coordsize="10,0" path="m8270,3973l8280,3973e" filled="false" stroked="true" strokeweight=".48pt" strokecolor="#000000">
                <v:path arrowok="t"/>
              </v:shape>
            </v:group>
            <v:group style="position:absolute;left:8290;top:3973;width:10;height:2" coordorigin="8290,3973" coordsize="10,2">
              <v:shape style="position:absolute;left:8290;top:3973;width:10;height:2" coordorigin="8290,3973" coordsize="10,0" path="m8290,3973l8299,3973e" filled="false" stroked="true" strokeweight=".48pt" strokecolor="#000000">
                <v:path arrowok="t"/>
              </v:shape>
            </v:group>
            <v:group style="position:absolute;left:8309;top:3973;width:10;height:2" coordorigin="8309,3973" coordsize="10,2">
              <v:shape style="position:absolute;left:8309;top:3973;width:10;height:2" coordorigin="8309,3973" coordsize="10,0" path="m8309,3973l8318,3973e" filled="false" stroked="true" strokeweight=".48pt" strokecolor="#000000">
                <v:path arrowok="t"/>
              </v:shape>
            </v:group>
            <v:group style="position:absolute;left:8328;top:3973;width:10;height:2" coordorigin="8328,3973" coordsize="10,2">
              <v:shape style="position:absolute;left:8328;top:3973;width:10;height:2" coordorigin="8328,3973" coordsize="10,0" path="m8328,3973l8338,3973e" filled="false" stroked="true" strokeweight=".48pt" strokecolor="#000000">
                <v:path arrowok="t"/>
              </v:shape>
            </v:group>
            <v:group style="position:absolute;left:8347;top:3973;width:10;height:2" coordorigin="8347,3973" coordsize="10,2">
              <v:shape style="position:absolute;left:8347;top:3973;width:10;height:2" coordorigin="8347,3973" coordsize="10,0" path="m8347,3973l8357,3973e" filled="false" stroked="true" strokeweight=".48pt" strokecolor="#000000">
                <v:path arrowok="t"/>
              </v:shape>
            </v:group>
            <v:group style="position:absolute;left:8366;top:3973;width:10;height:2" coordorigin="8366,3973" coordsize="10,2">
              <v:shape style="position:absolute;left:8366;top:3973;width:10;height:2" coordorigin="8366,3973" coordsize="10,0" path="m8366,3973l8376,3973e" filled="false" stroked="true" strokeweight=".48pt" strokecolor="#000000">
                <v:path arrowok="t"/>
              </v:shape>
            </v:group>
            <v:group style="position:absolute;left:8386;top:3973;width:10;height:2" coordorigin="8386,3973" coordsize="10,2">
              <v:shape style="position:absolute;left:8386;top:3973;width:10;height:2" coordorigin="8386,3973" coordsize="10,0" path="m8386,3973l8395,3973e" filled="false" stroked="true" strokeweight=".48pt" strokecolor="#000000">
                <v:path arrowok="t"/>
              </v:shape>
            </v:group>
            <v:group style="position:absolute;left:8405;top:3973;width:10;height:2" coordorigin="8405,3973" coordsize="10,2">
              <v:shape style="position:absolute;left:8405;top:3973;width:10;height:2" coordorigin="8405,3973" coordsize="10,0" path="m8405,3973l8414,3973e" filled="false" stroked="true" strokeweight=".48pt" strokecolor="#000000">
                <v:path arrowok="t"/>
              </v:shape>
            </v:group>
            <v:group style="position:absolute;left:8424;top:3973;width:10;height:2" coordorigin="8424,3973" coordsize="10,2">
              <v:shape style="position:absolute;left:8424;top:3973;width:10;height:2" coordorigin="8424,3973" coordsize="10,0" path="m8424,3973l8434,3973e" filled="false" stroked="true" strokeweight=".48pt" strokecolor="#000000">
                <v:path arrowok="t"/>
              </v:shape>
            </v:group>
            <v:group style="position:absolute;left:8443;top:3973;width:10;height:2" coordorigin="8443,3973" coordsize="10,2">
              <v:shape style="position:absolute;left:8443;top:3973;width:10;height:2" coordorigin="8443,3973" coordsize="10,0" path="m8443,3973l8453,3973e" filled="false" stroked="true" strokeweight=".48pt" strokecolor="#000000">
                <v:path arrowok="t"/>
              </v:shape>
            </v:group>
            <v:group style="position:absolute;left:8462;top:3973;width:10;height:2" coordorigin="8462,3973" coordsize="10,2">
              <v:shape style="position:absolute;left:8462;top:3973;width:10;height:2" coordorigin="8462,3973" coordsize="10,0" path="m8462,3973l8472,3973e" filled="false" stroked="true" strokeweight=".48pt" strokecolor="#000000">
                <v:path arrowok="t"/>
              </v:shape>
            </v:group>
            <v:group style="position:absolute;left:8482;top:3973;width:10;height:2" coordorigin="8482,3973" coordsize="10,2">
              <v:shape style="position:absolute;left:8482;top:3973;width:10;height:2" coordorigin="8482,3973" coordsize="10,0" path="m8482,3973l8491,3973e" filled="false" stroked="true" strokeweight=".48pt" strokecolor="#000000">
                <v:path arrowok="t"/>
              </v:shape>
            </v:group>
            <v:group style="position:absolute;left:8501;top:3973;width:10;height:2" coordorigin="8501,3973" coordsize="10,2">
              <v:shape style="position:absolute;left:8501;top:3973;width:10;height:2" coordorigin="8501,3973" coordsize="10,0" path="m8501,3973l8510,3973e" filled="false" stroked="true" strokeweight=".48pt" strokecolor="#000000">
                <v:path arrowok="t"/>
              </v:shape>
            </v:group>
            <v:group style="position:absolute;left:8520;top:3973;width:10;height:2" coordorigin="8520,3973" coordsize="10,2">
              <v:shape style="position:absolute;left:8520;top:3973;width:10;height:2" coordorigin="8520,3973" coordsize="10,0" path="m8520,3973l8530,3973e" filled="false" stroked="true" strokeweight=".48pt" strokecolor="#000000">
                <v:path arrowok="t"/>
              </v:shape>
            </v:group>
            <v:group style="position:absolute;left:8539;top:3973;width:10;height:2" coordorigin="8539,3973" coordsize="10,2">
              <v:shape style="position:absolute;left:8539;top:3973;width:10;height:2" coordorigin="8539,3973" coordsize="10,0" path="m8539,3973l8549,3973e" filled="false" stroked="true" strokeweight=".48pt" strokecolor="#000000">
                <v:path arrowok="t"/>
              </v:shape>
            </v:group>
            <v:group style="position:absolute;left:8558;top:3973;width:10;height:2" coordorigin="8558,3973" coordsize="10,2">
              <v:shape style="position:absolute;left:8558;top:3973;width:10;height:2" coordorigin="8558,3973" coordsize="10,0" path="m8558,3973l8568,3973e" filled="false" stroked="true" strokeweight=".48pt" strokecolor="#000000">
                <v:path arrowok="t"/>
              </v:shape>
            </v:group>
            <v:group style="position:absolute;left:8578;top:3973;width:10;height:2" coordorigin="8578,3973" coordsize="10,2">
              <v:shape style="position:absolute;left:8578;top:3973;width:10;height:2" coordorigin="8578,3973" coordsize="10,0" path="m8578,3973l8587,3973e" filled="false" stroked="true" strokeweight=".48pt" strokecolor="#000000">
                <v:path arrowok="t"/>
              </v:shape>
            </v:group>
            <v:group style="position:absolute;left:8597;top:3973;width:10;height:2" coordorigin="8597,3973" coordsize="10,2">
              <v:shape style="position:absolute;left:8597;top:3973;width:10;height:2" coordorigin="8597,3973" coordsize="10,0" path="m8597,3973l8606,3973e" filled="false" stroked="true" strokeweight=".48pt" strokecolor="#000000">
                <v:path arrowok="t"/>
              </v:shape>
            </v:group>
            <v:group style="position:absolute;left:8616;top:3973;width:10;height:2" coordorigin="8616,3973" coordsize="10,2">
              <v:shape style="position:absolute;left:8616;top:3973;width:10;height:2" coordorigin="8616,3973" coordsize="10,0" path="m8616,3973l8626,3973e" filled="false" stroked="true" strokeweight=".48pt" strokecolor="#000000">
                <v:path arrowok="t"/>
              </v:shape>
            </v:group>
            <v:group style="position:absolute;left:8635;top:3973;width:10;height:2" coordorigin="8635,3973" coordsize="10,2">
              <v:shape style="position:absolute;left:8635;top:3973;width:10;height:2" coordorigin="8635,3973" coordsize="10,0" path="m8635,3973l8645,3973e" filled="false" stroked="true" strokeweight=".48pt" strokecolor="#000000">
                <v:path arrowok="t"/>
              </v:shape>
            </v:group>
            <v:group style="position:absolute;left:8654;top:3973;width:10;height:2" coordorigin="8654,3973" coordsize="10,2">
              <v:shape style="position:absolute;left:8654;top:3973;width:10;height:2" coordorigin="8654,3973" coordsize="10,0" path="m8654,3973l8664,3973e" filled="false" stroked="true" strokeweight=".48pt" strokecolor="#000000">
                <v:path arrowok="t"/>
              </v:shape>
            </v:group>
            <v:group style="position:absolute;left:8674;top:3973;width:10;height:2" coordorigin="8674,3973" coordsize="10,2">
              <v:shape style="position:absolute;left:8674;top:3973;width:10;height:2" coordorigin="8674,3973" coordsize="10,0" path="m8674,3973l8683,3973e" filled="false" stroked="true" strokeweight=".48pt" strokecolor="#000000">
                <v:path arrowok="t"/>
              </v:shape>
            </v:group>
            <v:group style="position:absolute;left:8693;top:3973;width:10;height:2" coordorigin="8693,3973" coordsize="10,2">
              <v:shape style="position:absolute;left:8693;top:3973;width:10;height:2" coordorigin="8693,3973" coordsize="10,0" path="m8693,3973l8702,3973e" filled="false" stroked="true" strokeweight=".48pt" strokecolor="#000000">
                <v:path arrowok="t"/>
              </v:shape>
            </v:group>
            <v:group style="position:absolute;left:8712;top:3973;width:10;height:2" coordorigin="8712,3973" coordsize="10,2">
              <v:shape style="position:absolute;left:8712;top:3973;width:10;height:2" coordorigin="8712,3973" coordsize="10,0" path="m8712,3973l8722,3973e" filled="false" stroked="true" strokeweight=".48pt" strokecolor="#000000">
                <v:path arrowok="t"/>
              </v:shape>
            </v:group>
            <v:group style="position:absolute;left:8731;top:3973;width:10;height:2" coordorigin="8731,3973" coordsize="10,2">
              <v:shape style="position:absolute;left:8731;top:3973;width:10;height:2" coordorigin="8731,3973" coordsize="10,0" path="m8731,3973l8741,3973e" filled="false" stroked="true" strokeweight=".48pt" strokecolor="#000000">
                <v:path arrowok="t"/>
              </v:shape>
            </v:group>
            <v:group style="position:absolute;left:8750;top:3973;width:10;height:2" coordorigin="8750,3973" coordsize="10,2">
              <v:shape style="position:absolute;left:8750;top:3973;width:10;height:2" coordorigin="8750,3973" coordsize="10,0" path="m8750,3973l8760,3973e" filled="false" stroked="true" strokeweight=".48pt" strokecolor="#000000">
                <v:path arrowok="t"/>
              </v:shape>
            </v:group>
            <v:group style="position:absolute;left:8770;top:3973;width:10;height:2" coordorigin="8770,3973" coordsize="10,2">
              <v:shape style="position:absolute;left:8770;top:3973;width:10;height:2" coordorigin="8770,3973" coordsize="10,0" path="m8770,3973l8779,3973e" filled="false" stroked="true" strokeweight=".48pt" strokecolor="#000000">
                <v:path arrowok="t"/>
              </v:shape>
            </v:group>
            <v:group style="position:absolute;left:8789;top:3973;width:10;height:2" coordorigin="8789,3973" coordsize="10,2">
              <v:shape style="position:absolute;left:8789;top:3973;width:10;height:2" coordorigin="8789,3973" coordsize="10,0" path="m8789,3973l8798,3973e" filled="false" stroked="true" strokeweight=".48pt" strokecolor="#000000">
                <v:path arrowok="t"/>
              </v:shape>
            </v:group>
            <v:group style="position:absolute;left:8808;top:3973;width:10;height:2" coordorigin="8808,3973" coordsize="10,2">
              <v:shape style="position:absolute;left:8808;top:3973;width:10;height:2" coordorigin="8808,3973" coordsize="10,0" path="m8808,3973l8818,3973e" filled="false" stroked="true" strokeweight=".48pt" strokecolor="#000000">
                <v:path arrowok="t"/>
              </v:shape>
            </v:group>
            <v:group style="position:absolute;left:8827;top:3973;width:10;height:2" coordorigin="8827,3973" coordsize="10,2">
              <v:shape style="position:absolute;left:8827;top:3973;width:10;height:2" coordorigin="8827,3973" coordsize="10,0" path="m8827,3973l8837,3973e" filled="false" stroked="true" strokeweight=".48pt" strokecolor="#000000">
                <v:path arrowok="t"/>
              </v:shape>
            </v:group>
            <v:group style="position:absolute;left:8846;top:3973;width:10;height:2" coordorigin="8846,3973" coordsize="10,2">
              <v:shape style="position:absolute;left:8846;top:3973;width:10;height:2" coordorigin="8846,3973" coordsize="10,0" path="m8846,3973l8856,3973e" filled="false" stroked="true" strokeweight=".48pt" strokecolor="#000000">
                <v:path arrowok="t"/>
              </v:shape>
            </v:group>
            <v:group style="position:absolute;left:8866;top:3973;width:10;height:2" coordorigin="8866,3973" coordsize="10,2">
              <v:shape style="position:absolute;left:8866;top:3973;width:10;height:2" coordorigin="8866,3973" coordsize="10,0" path="m8866,3973l8875,3973e" filled="false" stroked="true" strokeweight=".48pt" strokecolor="#000000">
                <v:path arrowok="t"/>
              </v:shape>
            </v:group>
            <v:group style="position:absolute;left:8885;top:3973;width:10;height:2" coordorigin="8885,3973" coordsize="10,2">
              <v:shape style="position:absolute;left:8885;top:3973;width:10;height:2" coordorigin="8885,3973" coordsize="10,0" path="m8885,3973l8894,3973e" filled="false" stroked="true" strokeweight=".48pt" strokecolor="#000000">
                <v:path arrowok="t"/>
              </v:shape>
            </v:group>
            <v:group style="position:absolute;left:8904;top:3973;width:10;height:2" coordorigin="8904,3973" coordsize="10,2">
              <v:shape style="position:absolute;left:8904;top:3973;width:10;height:2" coordorigin="8904,3973" coordsize="10,0" path="m8904,3973l8914,3973e" filled="false" stroked="true" strokeweight=".48pt" strokecolor="#000000">
                <v:path arrowok="t"/>
              </v:shape>
            </v:group>
            <v:group style="position:absolute;left:8923;top:3973;width:10;height:2" coordorigin="8923,3973" coordsize="10,2">
              <v:shape style="position:absolute;left:8923;top:3973;width:10;height:2" coordorigin="8923,3973" coordsize="10,0" path="m8923,3973l8933,3973e" filled="false" stroked="true" strokeweight=".48pt" strokecolor="#000000">
                <v:path arrowok="t"/>
              </v:shape>
            </v:group>
            <v:group style="position:absolute;left:8942;top:3973;width:10;height:2" coordorigin="8942,3973" coordsize="10,2">
              <v:shape style="position:absolute;left:8942;top:3973;width:10;height:2" coordorigin="8942,3973" coordsize="10,0" path="m8942,3973l8952,3973e" filled="false" stroked="true" strokeweight=".48pt" strokecolor="#000000">
                <v:path arrowok="t"/>
              </v:shape>
            </v:group>
            <v:group style="position:absolute;left:8962;top:3973;width:10;height:2" coordorigin="8962,3973" coordsize="10,2">
              <v:shape style="position:absolute;left:8962;top:3973;width:10;height:2" coordorigin="8962,3973" coordsize="10,0" path="m8962,3973l8971,3973e" filled="false" stroked="true" strokeweight=".48pt" strokecolor="#000000">
                <v:path arrowok="t"/>
              </v:shape>
            </v:group>
            <v:group style="position:absolute;left:8981;top:3973;width:10;height:2" coordorigin="8981,3973" coordsize="10,2">
              <v:shape style="position:absolute;left:8981;top:3973;width:10;height:2" coordorigin="8981,3973" coordsize="10,0" path="m8981,3973l8990,3973e" filled="false" stroked="true" strokeweight=".48pt" strokecolor="#000000">
                <v:path arrowok="t"/>
              </v:shape>
            </v:group>
            <v:group style="position:absolute;left:9000;top:3973;width:10;height:2" coordorigin="9000,3973" coordsize="10,2">
              <v:shape style="position:absolute;left:9000;top:3973;width:10;height:2" coordorigin="9000,3973" coordsize="10,0" path="m9000,3973l9010,3973e" filled="false" stroked="true" strokeweight=".48pt" strokecolor="#000000">
                <v:path arrowok="t"/>
              </v:shape>
            </v:group>
            <v:group style="position:absolute;left:9019;top:3973;width:10;height:2" coordorigin="9019,3973" coordsize="10,2">
              <v:shape style="position:absolute;left:9019;top:3973;width:10;height:2" coordorigin="9019,3973" coordsize="10,0" path="m9019,3973l9029,3973e" filled="false" stroked="true" strokeweight=".48pt" strokecolor="#000000">
                <v:path arrowok="t"/>
              </v:shape>
            </v:group>
            <v:group style="position:absolute;left:9038;top:3973;width:10;height:2" coordorigin="9038,3973" coordsize="10,2">
              <v:shape style="position:absolute;left:9038;top:3973;width:10;height:2" coordorigin="9038,3973" coordsize="10,0" path="m9038,3973l9048,3973e" filled="false" stroked="true" strokeweight=".48pt" strokecolor="#000000">
                <v:path arrowok="t"/>
              </v:shape>
            </v:group>
            <v:group style="position:absolute;left:9058;top:3973;width:10;height:2" coordorigin="9058,3973" coordsize="10,2">
              <v:shape style="position:absolute;left:9058;top:3973;width:10;height:2" coordorigin="9058,3973" coordsize="10,0" path="m9058,3973l9067,3973e" filled="false" stroked="true" strokeweight=".48pt" strokecolor="#000000">
                <v:path arrowok="t"/>
              </v:shape>
            </v:group>
            <v:group style="position:absolute;left:9077;top:3973;width:10;height:2" coordorigin="9077,3973" coordsize="10,2">
              <v:shape style="position:absolute;left:9077;top:3973;width:10;height:2" coordorigin="9077,3973" coordsize="10,0" path="m9077,3973l9086,3973e" filled="false" stroked="true" strokeweight=".48pt" strokecolor="#000000">
                <v:path arrowok="t"/>
              </v:shape>
            </v:group>
            <v:group style="position:absolute;left:9096;top:3973;width:10;height:2" coordorigin="9096,3973" coordsize="10,2">
              <v:shape style="position:absolute;left:9096;top:3973;width:10;height:2" coordorigin="9096,3973" coordsize="10,0" path="m9096,3973l9106,3973e" filled="false" stroked="true" strokeweight=".48pt" strokecolor="#000000">
                <v:path arrowok="t"/>
              </v:shape>
            </v:group>
            <v:group style="position:absolute;left:9115;top:3973;width:10;height:2" coordorigin="9115,3973" coordsize="10,2">
              <v:shape style="position:absolute;left:9115;top:3973;width:10;height:2" coordorigin="9115,3973" coordsize="10,0" path="m9115,3973l9125,3973e" filled="false" stroked="true" strokeweight=".48pt" strokecolor="#000000">
                <v:path arrowok="t"/>
              </v:shape>
            </v:group>
            <v:group style="position:absolute;left:9134;top:3973;width:10;height:2" coordorigin="9134,3973" coordsize="10,2">
              <v:shape style="position:absolute;left:9134;top:3973;width:10;height:2" coordorigin="9134,3973" coordsize="10,0" path="m9134,3973l9144,3973e" filled="false" stroked="true" strokeweight=".48pt" strokecolor="#000000">
                <v:path arrowok="t"/>
              </v:shape>
            </v:group>
            <v:group style="position:absolute;left:9154;top:3973;width:10;height:2" coordorigin="9154,3973" coordsize="10,2">
              <v:shape style="position:absolute;left:9154;top:3973;width:10;height:2" coordorigin="9154,3973" coordsize="10,0" path="m9154,3973l9163,3973e" filled="false" stroked="true" strokeweight=".48pt" strokecolor="#000000">
                <v:path arrowok="t"/>
              </v:shape>
            </v:group>
            <v:group style="position:absolute;left:9173;top:3973;width:10;height:2" coordorigin="9173,3973" coordsize="10,2">
              <v:shape style="position:absolute;left:9173;top:3973;width:10;height:2" coordorigin="9173,3973" coordsize="10,0" path="m9173,3973l9182,3973e" filled="false" stroked="true" strokeweight=".48pt" strokecolor="#000000">
                <v:path arrowok="t"/>
              </v:shape>
            </v:group>
            <v:group style="position:absolute;left:9192;top:3973;width:10;height:2" coordorigin="9192,3973" coordsize="10,2">
              <v:shape style="position:absolute;left:9192;top:3973;width:10;height:2" coordorigin="9192,3973" coordsize="10,0" path="m9192,3973l9202,3973e" filled="false" stroked="true" strokeweight=".48pt" strokecolor="#000000">
                <v:path arrowok="t"/>
              </v:shape>
            </v:group>
            <v:group style="position:absolute;left:9211;top:3973;width:10;height:2" coordorigin="9211,3973" coordsize="10,2">
              <v:shape style="position:absolute;left:9211;top:3973;width:10;height:2" coordorigin="9211,3973" coordsize="10,0" path="m9211,3973l9221,3973e" filled="false" stroked="true" strokeweight=".48pt" strokecolor="#000000">
                <v:path arrowok="t"/>
              </v:shape>
            </v:group>
            <v:group style="position:absolute;left:9230;top:3973;width:10;height:2" coordorigin="9230,3973" coordsize="10,2">
              <v:shape style="position:absolute;left:9230;top:3973;width:10;height:2" coordorigin="9230,3973" coordsize="10,0" path="m9230,3973l9240,3973e" filled="false" stroked="true" strokeweight=".48pt" strokecolor="#000000">
                <v:path arrowok="t"/>
              </v:shape>
            </v:group>
            <v:group style="position:absolute;left:9250;top:3973;width:10;height:2" coordorigin="9250,3973" coordsize="10,2">
              <v:shape style="position:absolute;left:9250;top:3973;width:10;height:2" coordorigin="9250,3973" coordsize="10,0" path="m9250,3973l9259,3973e" filled="false" stroked="true" strokeweight=".48pt" strokecolor="#000000">
                <v:path arrowok="t"/>
              </v:shape>
            </v:group>
            <v:group style="position:absolute;left:9269;top:3973;width:10;height:2" coordorigin="9269,3973" coordsize="10,2">
              <v:shape style="position:absolute;left:9269;top:3973;width:10;height:2" coordorigin="9269,3973" coordsize="10,0" path="m9269,3973l9278,3973e" filled="false" stroked="true" strokeweight=".48pt" strokecolor="#000000">
                <v:path arrowok="t"/>
              </v:shape>
            </v:group>
            <v:group style="position:absolute;left:9288;top:3973;width:10;height:2" coordorigin="9288,3973" coordsize="10,2">
              <v:shape style="position:absolute;left:9288;top:3973;width:10;height:2" coordorigin="9288,3973" coordsize="10,0" path="m9288,3973l9298,3973e" filled="false" stroked="true" strokeweight=".48pt" strokecolor="#000000">
                <v:path arrowok="t"/>
              </v:shape>
            </v:group>
            <v:group style="position:absolute;left:9307;top:3973;width:10;height:2" coordorigin="9307,3973" coordsize="10,2">
              <v:shape style="position:absolute;left:9307;top:3973;width:10;height:2" coordorigin="9307,3973" coordsize="10,0" path="m9307,3973l9317,3973e" filled="false" stroked="true" strokeweight=".48pt" strokecolor="#000000">
                <v:path arrowok="t"/>
              </v:shape>
            </v:group>
            <v:group style="position:absolute;left:9326;top:3973;width:10;height:2" coordorigin="9326,3973" coordsize="10,2">
              <v:shape style="position:absolute;left:9326;top:3973;width:10;height:2" coordorigin="9326,3973" coordsize="10,0" path="m9326,3973l9336,3973e" filled="false" stroked="true" strokeweight=".48pt" strokecolor="#000000">
                <v:path arrowok="t"/>
              </v:shape>
            </v:group>
            <v:group style="position:absolute;left:9346;top:3973;width:10;height:2" coordorigin="9346,3973" coordsize="10,2">
              <v:shape style="position:absolute;left:9346;top:3973;width:10;height:2" coordorigin="9346,3973" coordsize="10,0" path="m9346,3973l9355,3973e" filled="false" stroked="true" strokeweight=".48pt" strokecolor="#000000">
                <v:path arrowok="t"/>
              </v:shape>
            </v:group>
            <v:group style="position:absolute;left:9365;top:3973;width:10;height:2" coordorigin="9365,3973" coordsize="10,2">
              <v:shape style="position:absolute;left:9365;top:3973;width:10;height:2" coordorigin="9365,3973" coordsize="10,0" path="m9365,3973l9374,3973e" filled="false" stroked="true" strokeweight=".48pt" strokecolor="#000000">
                <v:path arrowok="t"/>
              </v:shape>
            </v:group>
            <v:group style="position:absolute;left:9384;top:3973;width:10;height:2" coordorigin="9384,3973" coordsize="10,2">
              <v:shape style="position:absolute;left:9384;top:3973;width:10;height:2" coordorigin="9384,3973" coordsize="10,0" path="m9384,3973l9394,3973e" filled="false" stroked="true" strokeweight=".48pt" strokecolor="#000000">
                <v:path arrowok="t"/>
              </v:shape>
            </v:group>
            <v:group style="position:absolute;left:9403;top:3973;width:10;height:2" coordorigin="9403,3973" coordsize="10,2">
              <v:shape style="position:absolute;left:9403;top:3973;width:10;height:2" coordorigin="9403,3973" coordsize="10,0" path="m9403,3973l9413,3973e" filled="false" stroked="true" strokeweight=".48pt" strokecolor="#000000">
                <v:path arrowok="t"/>
              </v:shape>
            </v:group>
            <v:group style="position:absolute;left:9422;top:3973;width:10;height:2" coordorigin="9422,3973" coordsize="10,2">
              <v:shape style="position:absolute;left:9422;top:3973;width:10;height:2" coordorigin="9422,3973" coordsize="10,0" path="m9422,3973l9432,3973e" filled="false" stroked="true" strokeweight=".48pt" strokecolor="#000000">
                <v:path arrowok="t"/>
              </v:shape>
            </v:group>
            <v:group style="position:absolute;left:9442;top:3973;width:10;height:2" coordorigin="9442,3973" coordsize="10,2">
              <v:shape style="position:absolute;left:9442;top:3973;width:10;height:2" coordorigin="9442,3973" coordsize="10,0" path="m9442,3973l9451,3973e" filled="false" stroked="true" strokeweight=".48pt" strokecolor="#000000">
                <v:path arrowok="t"/>
              </v:shape>
            </v:group>
            <v:group style="position:absolute;left:9461;top:3973;width:10;height:2" coordorigin="9461,3973" coordsize="10,2">
              <v:shape style="position:absolute;left:9461;top:3973;width:10;height:2" coordorigin="9461,3973" coordsize="10,0" path="m9461,3973l9470,3973e" filled="false" stroked="true" strokeweight=".48pt" strokecolor="#000000">
                <v:path arrowok="t"/>
              </v:shape>
            </v:group>
            <v:group style="position:absolute;left:9480;top:3973;width:10;height:2" coordorigin="9480,3973" coordsize="10,2">
              <v:shape style="position:absolute;left:9480;top:3973;width:10;height:2" coordorigin="9480,3973" coordsize="10,0" path="m9480,3973l9490,3973e" filled="false" stroked="true" strokeweight=".48pt" strokecolor="#000000">
                <v:path arrowok="t"/>
              </v:shape>
            </v:group>
            <v:group style="position:absolute;left:9499;top:3973;width:10;height:2" coordorigin="9499,3973" coordsize="10,2">
              <v:shape style="position:absolute;left:9499;top:3973;width:10;height:2" coordorigin="9499,3973" coordsize="10,0" path="m9499,3973l9509,3973e" filled="false" stroked="true" strokeweight=".48pt" strokecolor="#000000">
                <v:path arrowok="t"/>
              </v:shape>
            </v:group>
            <v:group style="position:absolute;left:9518;top:3973;width:10;height:2" coordorigin="9518,3973" coordsize="10,2">
              <v:shape style="position:absolute;left:9518;top:3973;width:10;height:2" coordorigin="9518,3973" coordsize="10,0" path="m9518,3973l9528,3973e" filled="false" stroked="true" strokeweight=".48pt" strokecolor="#000000">
                <v:path arrowok="t"/>
              </v:shape>
            </v:group>
            <v:group style="position:absolute;left:9538;top:3973;width:10;height:2" coordorigin="9538,3973" coordsize="10,2">
              <v:shape style="position:absolute;left:9538;top:3973;width:10;height:2" coordorigin="9538,3973" coordsize="10,0" path="m9538,3973l9547,3973e" filled="false" stroked="true" strokeweight=".48pt" strokecolor="#000000">
                <v:path arrowok="t"/>
              </v:shape>
            </v:group>
            <v:group style="position:absolute;left:9557;top:3973;width:10;height:2" coordorigin="9557,3973" coordsize="10,2">
              <v:shape style="position:absolute;left:9557;top:3973;width:10;height:2" coordorigin="9557,3973" coordsize="10,0" path="m9557,3973l9566,3973e" filled="false" stroked="true" strokeweight=".48pt" strokecolor="#000000">
                <v:path arrowok="t"/>
              </v:shape>
            </v:group>
            <v:group style="position:absolute;left:9576;top:3973;width:10;height:2" coordorigin="9576,3973" coordsize="10,2">
              <v:shape style="position:absolute;left:9576;top:3973;width:10;height:2" coordorigin="9576,3973" coordsize="10,0" path="m9576,3973l9586,3973e" filled="false" stroked="true" strokeweight=".48pt" strokecolor="#000000">
                <v:path arrowok="t"/>
              </v:shape>
            </v:group>
            <v:group style="position:absolute;left:9595;top:3973;width:10;height:2" coordorigin="9595,3973" coordsize="10,2">
              <v:shape style="position:absolute;left:9595;top:3973;width:10;height:2" coordorigin="9595,3973" coordsize="10,0" path="m9595,3973l9605,3973e" filled="false" stroked="true" strokeweight=".48pt" strokecolor="#000000">
                <v:path arrowok="t"/>
              </v:shape>
            </v:group>
            <v:group style="position:absolute;left:9614;top:3973;width:10;height:2" coordorigin="9614,3973" coordsize="10,2">
              <v:shape style="position:absolute;left:9614;top:3973;width:10;height:2" coordorigin="9614,3973" coordsize="10,0" path="m9614,3973l9624,3973e" filled="false" stroked="true" strokeweight=".48pt" strokecolor="#000000">
                <v:path arrowok="t"/>
              </v:shape>
            </v:group>
            <v:group style="position:absolute;left:9634;top:3973;width:10;height:2" coordorigin="9634,3973" coordsize="10,2">
              <v:shape style="position:absolute;left:9634;top:3973;width:10;height:2" coordorigin="9634,3973" coordsize="10,0" path="m9634,3973l9643,3973e" filled="false" stroked="true" strokeweight=".48pt" strokecolor="#000000">
                <v:path arrowok="t"/>
              </v:shape>
            </v:group>
            <v:group style="position:absolute;left:9653;top:3973;width:10;height:2" coordorigin="9653,3973" coordsize="10,2">
              <v:shape style="position:absolute;left:9653;top:3973;width:10;height:2" coordorigin="9653,3973" coordsize="10,0" path="m9653,3973l9662,3973e" filled="false" stroked="true" strokeweight=".48pt" strokecolor="#000000">
                <v:path arrowok="t"/>
              </v:shape>
            </v:group>
            <v:group style="position:absolute;left:9672;top:3973;width:10;height:2" coordorigin="9672,3973" coordsize="10,2">
              <v:shape style="position:absolute;left:9672;top:3973;width:10;height:2" coordorigin="9672,3973" coordsize="10,0" path="m9672,3973l9682,3973e" filled="false" stroked="true" strokeweight=".48pt" strokecolor="#000000">
                <v:path arrowok="t"/>
              </v:shape>
            </v:group>
            <v:group style="position:absolute;left:9691;top:3973;width:10;height:2" coordorigin="9691,3973" coordsize="10,2">
              <v:shape style="position:absolute;left:9691;top:3973;width:10;height:2" coordorigin="9691,3973" coordsize="10,0" path="m9691,3973l9701,3973e" filled="false" stroked="true" strokeweight=".48pt" strokecolor="#000000">
                <v:path arrowok="t"/>
              </v:shape>
            </v:group>
            <v:group style="position:absolute;left:9710;top:3973;width:10;height:2" coordorigin="9710,3973" coordsize="10,2">
              <v:shape style="position:absolute;left:9710;top:3973;width:10;height:2" coordorigin="9710,3973" coordsize="10,0" path="m9710,3973l9720,3973e" filled="false" stroked="true" strokeweight=".48pt" strokecolor="#000000">
                <v:path arrowok="t"/>
              </v:shape>
            </v:group>
            <v:group style="position:absolute;left:9730;top:3973;width:10;height:2" coordorigin="9730,3973" coordsize="10,2">
              <v:shape style="position:absolute;left:9730;top:3973;width:10;height:2" coordorigin="9730,3973" coordsize="10,0" path="m9730,3973l9739,3973e" filled="false" stroked="true" strokeweight=".48pt" strokecolor="#000000">
                <v:path arrowok="t"/>
              </v:shape>
            </v:group>
            <v:group style="position:absolute;left:9749;top:3973;width:10;height:2" coordorigin="9749,3973" coordsize="10,2">
              <v:shape style="position:absolute;left:9749;top:3973;width:10;height:2" coordorigin="9749,3973" coordsize="10,0" path="m9749,3973l9758,3973e" filled="false" stroked="true" strokeweight=".48pt" strokecolor="#000000">
                <v:path arrowok="t"/>
              </v:shape>
            </v:group>
            <v:group style="position:absolute;left:9768;top:3973;width:10;height:2" coordorigin="9768,3973" coordsize="10,2">
              <v:shape style="position:absolute;left:9768;top:3973;width:10;height:2" coordorigin="9768,3973" coordsize="10,0" path="m9768,3973l9778,3973e" filled="false" stroked="true" strokeweight=".48pt" strokecolor="#000000">
                <v:path arrowok="t"/>
              </v:shape>
            </v:group>
            <v:group style="position:absolute;left:9787;top:3973;width:10;height:2" coordorigin="9787,3973" coordsize="10,2">
              <v:shape style="position:absolute;left:9787;top:3973;width:10;height:2" coordorigin="9787,3973" coordsize="10,0" path="m9787,3973l9797,3973e" filled="false" stroked="true" strokeweight=".48pt" strokecolor="#000000">
                <v:path arrowok="t"/>
              </v:shape>
            </v:group>
            <v:group style="position:absolute;left:9806;top:3973;width:10;height:2" coordorigin="9806,3973" coordsize="10,2">
              <v:shape style="position:absolute;left:9806;top:3973;width:10;height:2" coordorigin="9806,3973" coordsize="10,0" path="m9806,3973l9816,3973e" filled="false" stroked="true" strokeweight=".48pt" strokecolor="#000000">
                <v:path arrowok="t"/>
              </v:shape>
            </v:group>
            <v:group style="position:absolute;left:9826;top:3973;width:10;height:2" coordorigin="9826,3973" coordsize="10,2">
              <v:shape style="position:absolute;left:9826;top:3973;width:10;height:2" coordorigin="9826,3973" coordsize="10,0" path="m9826,3973l9835,3973e" filled="false" stroked="true" strokeweight=".48pt" strokecolor="#000000">
                <v:path arrowok="t"/>
              </v:shape>
            </v:group>
            <v:group style="position:absolute;left:9845;top:3973;width:10;height:2" coordorigin="9845,3973" coordsize="10,2">
              <v:shape style="position:absolute;left:9845;top:3973;width:10;height:2" coordorigin="9845,3973" coordsize="10,0" path="m9845,3973l9854,3973e" filled="false" stroked="true" strokeweight=".48pt" strokecolor="#000000">
                <v:path arrowok="t"/>
              </v:shape>
            </v:group>
            <v:group style="position:absolute;left:9864;top:3973;width:10;height:2" coordorigin="9864,3973" coordsize="10,2">
              <v:shape style="position:absolute;left:9864;top:3973;width:10;height:2" coordorigin="9864,3973" coordsize="10,0" path="m9864,3973l9874,3973e" filled="false" stroked="true" strokeweight=".48pt" strokecolor="#000000">
                <v:path arrowok="t"/>
              </v:shape>
            </v:group>
            <v:group style="position:absolute;left:9883;top:3973;width:10;height:2" coordorigin="9883,3973" coordsize="10,2">
              <v:shape style="position:absolute;left:9883;top:3973;width:10;height:2" coordorigin="9883,3973" coordsize="10,0" path="m9883,3973l9893,3973e" filled="false" stroked="true" strokeweight=".48pt" strokecolor="#000000">
                <v:path arrowok="t"/>
              </v:shape>
            </v:group>
            <v:group style="position:absolute;left:9902;top:3973;width:10;height:2" coordorigin="9902,3973" coordsize="10,2">
              <v:shape style="position:absolute;left:9902;top:3973;width:10;height:2" coordorigin="9902,3973" coordsize="10,0" path="m9902,3973l9912,3973e" filled="false" stroked="true" strokeweight=".48pt" strokecolor="#000000">
                <v:path arrowok="t"/>
              </v:shape>
            </v:group>
            <v:group style="position:absolute;left:9922;top:3973;width:10;height:2" coordorigin="9922,3973" coordsize="10,2">
              <v:shape style="position:absolute;left:9922;top:3973;width:10;height:2" coordorigin="9922,3973" coordsize="10,0" path="m9922,3973l9931,3973e" filled="false" stroked="true" strokeweight=".48pt" strokecolor="#000000">
                <v:path arrowok="t"/>
              </v:shape>
            </v:group>
            <v:group style="position:absolute;left:9941;top:3973;width:10;height:2" coordorigin="9941,3973" coordsize="10,2">
              <v:shape style="position:absolute;left:9941;top:3973;width:10;height:2" coordorigin="9941,3973" coordsize="10,0" path="m9941,3973l9950,3973e" filled="false" stroked="true" strokeweight=".48pt" strokecolor="#000000">
                <v:path arrowok="t"/>
              </v:shape>
            </v:group>
            <v:group style="position:absolute;left:9960;top:3973;width:10;height:2" coordorigin="9960,3973" coordsize="10,2">
              <v:shape style="position:absolute;left:9960;top:3973;width:10;height:2" coordorigin="9960,3973" coordsize="10,0" path="m9960,3973l9970,3973e" filled="false" stroked="true" strokeweight=".48pt" strokecolor="#000000">
                <v:path arrowok="t"/>
              </v:shape>
            </v:group>
            <v:group style="position:absolute;left:9979;top:3973;width:10;height:2" coordorigin="9979,3973" coordsize="10,2">
              <v:shape style="position:absolute;left:9979;top:3973;width:10;height:2" coordorigin="9979,3973" coordsize="10,0" path="m9979,3973l9989,3973e" filled="false" stroked="true" strokeweight=".48pt" strokecolor="#000000">
                <v:path arrowok="t"/>
              </v:shape>
            </v:group>
            <v:group style="position:absolute;left:9998;top:3973;width:10;height:2" coordorigin="9998,3973" coordsize="10,2">
              <v:shape style="position:absolute;left:9998;top:3973;width:10;height:2" coordorigin="9998,3973" coordsize="10,0" path="m9998,3973l10008,3973e" filled="false" stroked="true" strokeweight=".48pt" strokecolor="#000000">
                <v:path arrowok="t"/>
              </v:shape>
            </v:group>
            <v:group style="position:absolute;left:10018;top:3973;width:10;height:2" coordorigin="10018,3973" coordsize="10,2">
              <v:shape style="position:absolute;left:10018;top:3973;width:10;height:2" coordorigin="10018,3973" coordsize="10,0" path="m10018,3973l10027,3973e" filled="false" stroked="true" strokeweight=".48pt" strokecolor="#000000">
                <v:path arrowok="t"/>
              </v:shape>
            </v:group>
            <v:group style="position:absolute;left:10037;top:3973;width:10;height:2" coordorigin="10037,3973" coordsize="10,2">
              <v:shape style="position:absolute;left:10037;top:3973;width:10;height:2" coordorigin="10037,3973" coordsize="10,0" path="m10037,3973l10046,3973e" filled="false" stroked="true" strokeweight=".48pt" strokecolor="#000000">
                <v:path arrowok="t"/>
              </v:shape>
            </v:group>
            <v:group style="position:absolute;left:10056;top:3973;width:10;height:2" coordorigin="10056,3973" coordsize="10,2">
              <v:shape style="position:absolute;left:10056;top:3973;width:10;height:2" coordorigin="10056,3973" coordsize="10,0" path="m10056,3973l10066,3973e" filled="false" stroked="true" strokeweight=".48pt" strokecolor="#000000">
                <v:path arrowok="t"/>
              </v:shape>
            </v:group>
            <v:group style="position:absolute;left:10075;top:3973;width:10;height:2" coordorigin="10075,3973" coordsize="10,2">
              <v:shape style="position:absolute;left:10075;top:3973;width:10;height:2" coordorigin="10075,3973" coordsize="10,0" path="m10075,3973l10085,3973e" filled="false" stroked="true" strokeweight=".48pt" strokecolor="#000000">
                <v:path arrowok="t"/>
              </v:shape>
            </v:group>
            <v:group style="position:absolute;left:10094;top:3973;width:10;height:2" coordorigin="10094,3973" coordsize="10,2">
              <v:shape style="position:absolute;left:10094;top:3973;width:10;height:2" coordorigin="10094,3973" coordsize="10,0" path="m10094,3973l10104,3973e" filled="false" stroked="true" strokeweight=".48pt" strokecolor="#000000">
                <v:path arrowok="t"/>
              </v:shape>
            </v:group>
            <v:group style="position:absolute;left:10114;top:3973;width:10;height:2" coordorigin="10114,3973" coordsize="10,2">
              <v:shape style="position:absolute;left:10114;top:3973;width:10;height:2" coordorigin="10114,3973" coordsize="10,0" path="m10114,3973l10123,3973e" filled="false" stroked="true" strokeweight=".48pt" strokecolor="#000000">
                <v:path arrowok="t"/>
              </v:shape>
            </v:group>
            <v:group style="position:absolute;left:10133;top:3973;width:10;height:2" coordorigin="10133,3973" coordsize="10,2">
              <v:shape style="position:absolute;left:10133;top:3973;width:10;height:2" coordorigin="10133,3973" coordsize="10,0" path="m10133,3973l10142,3973e" filled="false" stroked="true" strokeweight=".48pt" strokecolor="#000000">
                <v:path arrowok="t"/>
              </v:shape>
            </v:group>
            <v:group style="position:absolute;left:10152;top:3973;width:10;height:2" coordorigin="10152,3973" coordsize="10,2">
              <v:shape style="position:absolute;left:10152;top:3973;width:10;height:2" coordorigin="10152,3973" coordsize="10,0" path="m10152,3973l10162,3973e" filled="false" stroked="true" strokeweight=".48pt" strokecolor="#000000">
                <v:path arrowok="t"/>
              </v:shape>
            </v:group>
            <v:group style="position:absolute;left:10171;top:3973;width:10;height:2" coordorigin="10171,3973" coordsize="10,2">
              <v:shape style="position:absolute;left:10171;top:3973;width:10;height:2" coordorigin="10171,3973" coordsize="10,0" path="m10171,3973l10181,3973e" filled="false" stroked="true" strokeweight=".48pt" strokecolor="#000000">
                <v:path arrowok="t"/>
              </v:shape>
            </v:group>
            <v:group style="position:absolute;left:10190;top:3973;width:10;height:2" coordorigin="10190,3973" coordsize="10,2">
              <v:shape style="position:absolute;left:10190;top:3973;width:10;height:2" coordorigin="10190,3973" coordsize="10,0" path="m10190,3973l10200,3973e" filled="false" stroked="true" strokeweight=".48pt" strokecolor="#000000">
                <v:path arrowok="t"/>
              </v:shape>
            </v:group>
            <v:group style="position:absolute;left:10210;top:3973;width:10;height:2" coordorigin="10210,3973" coordsize="10,2">
              <v:shape style="position:absolute;left:10210;top:3973;width:10;height:2" coordorigin="10210,3973" coordsize="10,0" path="m10210,3973l10219,3973e" filled="false" stroked="true" strokeweight=".48pt" strokecolor="#000000">
                <v:path arrowok="t"/>
              </v:shape>
            </v:group>
            <v:group style="position:absolute;left:10229;top:3973;width:10;height:2" coordorigin="10229,3973" coordsize="10,2">
              <v:shape style="position:absolute;left:10229;top:3973;width:10;height:2" coordorigin="10229,3973" coordsize="10,0" path="m10229,3973l10238,3973e" filled="false" stroked="true" strokeweight=".48pt" strokecolor="#000000">
                <v:path arrowok="t"/>
              </v:shape>
            </v:group>
            <v:group style="position:absolute;left:10248;top:3973;width:10;height:2" coordorigin="10248,3973" coordsize="10,2">
              <v:shape style="position:absolute;left:10248;top:3973;width:10;height:2" coordorigin="10248,3973" coordsize="10,0" path="m10248,3973l10258,3973e" filled="false" stroked="true" strokeweight=".48pt" strokecolor="#000000">
                <v:path arrowok="t"/>
              </v:shape>
            </v:group>
            <v:group style="position:absolute;left:10267;top:3973;width:10;height:2" coordorigin="10267,3973" coordsize="10,2">
              <v:shape style="position:absolute;left:10267;top:3973;width:10;height:2" coordorigin="10267,3973" coordsize="10,0" path="m10267,3973l10277,3973e" filled="false" stroked="true" strokeweight=".48pt" strokecolor="#000000">
                <v:path arrowok="t"/>
              </v:shape>
            </v:group>
            <v:group style="position:absolute;left:10286;top:3973;width:10;height:2" coordorigin="10286,3973" coordsize="10,2">
              <v:shape style="position:absolute;left:10286;top:3973;width:10;height:2" coordorigin="10286,3973" coordsize="10,0" path="m10286,3973l10296,3973e" filled="false" stroked="true" strokeweight=".48pt" strokecolor="#000000">
                <v:path arrowok="t"/>
              </v:shape>
            </v:group>
            <v:group style="position:absolute;left:10306;top:3973;width:10;height:2" coordorigin="10306,3973" coordsize="10,2">
              <v:shape style="position:absolute;left:10306;top:3973;width:10;height:2" coordorigin="10306,3973" coordsize="10,0" path="m10306,3973l10315,3973e" filled="false" stroked="true" strokeweight=".48pt" strokecolor="#000000">
                <v:path arrowok="t"/>
              </v:shape>
            </v:group>
            <v:group style="position:absolute;left:10325;top:3973;width:10;height:2" coordorigin="10325,3973" coordsize="10,2">
              <v:shape style="position:absolute;left:10325;top:3973;width:10;height:2" coordorigin="10325,3973" coordsize="10,0" path="m10325,3973l10334,3973e" filled="false" stroked="true" strokeweight=".48pt" strokecolor="#000000">
                <v:path arrowok="t"/>
              </v:shape>
            </v:group>
            <v:group style="position:absolute;left:10344;top:3973;width:10;height:2" coordorigin="10344,3973" coordsize="10,2">
              <v:shape style="position:absolute;left:10344;top:3973;width:10;height:2" coordorigin="10344,3973" coordsize="10,0" path="m10344,3973l10354,3973e" filled="false" stroked="true" strokeweight=".48pt" strokecolor="#000000">
                <v:path arrowok="t"/>
              </v:shape>
            </v:group>
            <v:group style="position:absolute;left:10363;top:3973;width:10;height:2" coordorigin="10363,3973" coordsize="10,2">
              <v:shape style="position:absolute;left:10363;top:3973;width:10;height:2" coordorigin="10363,3973" coordsize="10,0" path="m10363,3973l10373,3973e" filled="false" stroked="true" strokeweight=".48pt" strokecolor="#000000">
                <v:path arrowok="t"/>
              </v:shape>
            </v:group>
            <v:group style="position:absolute;left:10382;top:3973;width:10;height:2" coordorigin="10382,3973" coordsize="10,2">
              <v:shape style="position:absolute;left:10382;top:3973;width:10;height:2" coordorigin="10382,3973" coordsize="10,0" path="m10382,3973l10392,3973e" filled="false" stroked="true" strokeweight=".48pt" strokecolor="#000000">
                <v:path arrowok="t"/>
              </v:shape>
            </v:group>
            <v:group style="position:absolute;left:10402;top:3973;width:10;height:2" coordorigin="10402,3973" coordsize="10,2">
              <v:shape style="position:absolute;left:10402;top:3973;width:10;height:2" coordorigin="10402,3973" coordsize="10,0" path="m10402,3973l10411,3973e" filled="false" stroked="true" strokeweight=".48pt" strokecolor="#000000">
                <v:path arrowok="t"/>
              </v:shape>
            </v:group>
            <v:group style="position:absolute;left:10421;top:3973;width:10;height:2" coordorigin="10421,3973" coordsize="10,2">
              <v:shape style="position:absolute;left:10421;top:3973;width:10;height:2" coordorigin="10421,3973" coordsize="10,0" path="m10421,3973l10430,3973e" filled="false" stroked="true" strokeweight=".48pt" strokecolor="#000000">
                <v:path arrowok="t"/>
              </v:shape>
            </v:group>
            <v:group style="position:absolute;left:10440;top:3973;width:10;height:2" coordorigin="10440,3973" coordsize="10,2">
              <v:shape style="position:absolute;left:10440;top:3973;width:10;height:2" coordorigin="10440,3973" coordsize="10,0" path="m10440,3973l10450,3973e" filled="false" stroked="true" strokeweight=".48pt" strokecolor="#000000">
                <v:path arrowok="t"/>
              </v:shape>
            </v:group>
            <v:group style="position:absolute;left:10459;top:3973;width:10;height:2" coordorigin="10459,3973" coordsize="10,2">
              <v:shape style="position:absolute;left:10459;top:3973;width:10;height:2" coordorigin="10459,3973" coordsize="10,0" path="m10459,3973l10469,3973e" filled="false" stroked="true" strokeweight=".48pt" strokecolor="#000000">
                <v:path arrowok="t"/>
              </v:shape>
            </v:group>
            <v:group style="position:absolute;left:5600;top:3973;width:12;height:2" coordorigin="5600,3973" coordsize="12,2">
              <v:shape style="position:absolute;left:5600;top:3973;width:12;height:2" coordorigin="5600,3973" coordsize="12,0" path="m5600,3973l5612,3973e" filled="false" stroked="true" strokeweight=".6pt" strokecolor="#000000">
                <v:path arrowok="t"/>
              </v:shape>
            </v:group>
            <v:group style="position:absolute;left:5620;top:3973;width:12;height:2" coordorigin="5620,3973" coordsize="12,2">
              <v:shape style="position:absolute;left:5620;top:3973;width:12;height:2" coordorigin="5620,3973" coordsize="12,0" path="m5620,3973l5632,3973e" filled="false" stroked="true" strokeweight=".6pt" strokecolor="#000000">
                <v:path arrowok="t"/>
              </v:shape>
            </v:group>
            <v:group style="position:absolute;left:5639;top:3973;width:12;height:2" coordorigin="5639,3973" coordsize="12,2">
              <v:shape style="position:absolute;left:5639;top:3973;width:12;height:2" coordorigin="5639,3973" coordsize="12,0" path="m5639,3973l5651,3973e" filled="false" stroked="true" strokeweight=".6pt" strokecolor="#000000">
                <v:path arrowok="t"/>
              </v:shape>
            </v:group>
            <v:group style="position:absolute;left:5658;top:3973;width:12;height:2" coordorigin="5658,3973" coordsize="12,2">
              <v:shape style="position:absolute;left:5658;top:3973;width:12;height:2" coordorigin="5658,3973" coordsize="12,0" path="m5658,3973l5670,3973e" filled="false" stroked="true" strokeweight=".6pt" strokecolor="#000000">
                <v:path arrowok="t"/>
              </v:shape>
            </v:group>
            <v:group style="position:absolute;left:5677;top:3973;width:12;height:2" coordorigin="5677,3973" coordsize="12,2">
              <v:shape style="position:absolute;left:5677;top:3973;width:12;height:2" coordorigin="5677,3973" coordsize="12,0" path="m5677,3973l5689,3973e" filled="false" stroked="true" strokeweight=".6pt" strokecolor="#000000">
                <v:path arrowok="t"/>
              </v:shape>
            </v:group>
            <v:group style="position:absolute;left:5696;top:3973;width:12;height:2" coordorigin="5696,3973" coordsize="12,2">
              <v:shape style="position:absolute;left:5696;top:3973;width:12;height:2" coordorigin="5696,3973" coordsize="12,0" path="m5696,3973l5708,3973e" filled="false" stroked="true" strokeweight=".6pt" strokecolor="#000000">
                <v:path arrowok="t"/>
              </v:shape>
            </v:group>
            <v:group style="position:absolute;left:5716;top:3973;width:12;height:2" coordorigin="5716,3973" coordsize="12,2">
              <v:shape style="position:absolute;left:5716;top:3973;width:12;height:2" coordorigin="5716,3973" coordsize="12,0" path="m5716,3973l5728,3973e" filled="false" stroked="true" strokeweight=".6pt" strokecolor="#000000">
                <v:path arrowok="t"/>
              </v:shape>
            </v:group>
            <v:group style="position:absolute;left:5735;top:3973;width:12;height:2" coordorigin="5735,3973" coordsize="12,2">
              <v:shape style="position:absolute;left:5735;top:3973;width:12;height:2" coordorigin="5735,3973" coordsize="12,0" path="m5735,3973l5747,3973e" filled="false" stroked="true" strokeweight=".6pt" strokecolor="#000000">
                <v:path arrowok="t"/>
              </v:shape>
            </v:group>
            <v:group style="position:absolute;left:5754;top:3973;width:12;height:2" coordorigin="5754,3973" coordsize="12,2">
              <v:shape style="position:absolute;left:5754;top:3973;width:12;height:2" coordorigin="5754,3973" coordsize="12,0" path="m5754,3973l5766,3973e" filled="false" stroked="true" strokeweight=".6pt" strokecolor="#000000">
                <v:path arrowok="t"/>
              </v:shape>
            </v:group>
            <v:group style="position:absolute;left:5773;top:3973;width:12;height:2" coordorigin="5773,3973" coordsize="12,2">
              <v:shape style="position:absolute;left:5773;top:3973;width:12;height:2" coordorigin="5773,3973" coordsize="12,0" path="m5773,3973l5785,3973e" filled="false" stroked="true" strokeweight=".6pt" strokecolor="#000000">
                <v:path arrowok="t"/>
              </v:shape>
            </v:group>
            <v:group style="position:absolute;left:5792;top:3973;width:12;height:2" coordorigin="5792,3973" coordsize="12,2">
              <v:shape style="position:absolute;left:5792;top:3973;width:12;height:2" coordorigin="5792,3973" coordsize="12,0" path="m5792,3973l5804,3973e" filled="false" stroked="true" strokeweight=".6pt" strokecolor="#000000">
                <v:path arrowok="t"/>
              </v:shape>
            </v:group>
            <v:group style="position:absolute;left:5812;top:3973;width:12;height:2" coordorigin="5812,3973" coordsize="12,2">
              <v:shape style="position:absolute;left:5812;top:3973;width:12;height:2" coordorigin="5812,3973" coordsize="12,0" path="m5812,3973l5824,3973e" filled="false" stroked="true" strokeweight=".6pt" strokecolor="#000000">
                <v:path arrowok="t"/>
              </v:shape>
            </v:group>
            <v:group style="position:absolute;left:5831;top:3973;width:12;height:2" coordorigin="5831,3973" coordsize="12,2">
              <v:shape style="position:absolute;left:5831;top:3973;width:12;height:2" coordorigin="5831,3973" coordsize="12,0" path="m5831,3973l5843,3973e" filled="false" stroked="true" strokeweight=".6pt" strokecolor="#000000">
                <v:path arrowok="t"/>
              </v:shape>
            </v:group>
            <v:group style="position:absolute;left:5850;top:3973;width:12;height:2" coordorigin="5850,3973" coordsize="12,2">
              <v:shape style="position:absolute;left:5850;top:3973;width:12;height:2" coordorigin="5850,3973" coordsize="12,0" path="m5850,3973l5862,3973e" filled="false" stroked="true" strokeweight=".6pt" strokecolor="#000000">
                <v:path arrowok="t"/>
              </v:shape>
            </v:group>
            <v:group style="position:absolute;left:5869;top:3973;width:12;height:2" coordorigin="5869,3973" coordsize="12,2">
              <v:shape style="position:absolute;left:5869;top:3973;width:12;height:2" coordorigin="5869,3973" coordsize="12,0" path="m5869,3973l5881,3973e" filled="false" stroked="true" strokeweight=".6pt" strokecolor="#000000">
                <v:path arrowok="t"/>
              </v:shape>
            </v:group>
            <v:group style="position:absolute;left:5888;top:3973;width:12;height:2" coordorigin="5888,3973" coordsize="12,2">
              <v:shape style="position:absolute;left:5888;top:3973;width:12;height:2" coordorigin="5888,3973" coordsize="12,0" path="m5888,3973l5900,3973e" filled="false" stroked="true" strokeweight=".6pt" strokecolor="#000000">
                <v:path arrowok="t"/>
              </v:shape>
            </v:group>
            <v:group style="position:absolute;left:5908;top:3973;width:12;height:2" coordorigin="5908,3973" coordsize="12,2">
              <v:shape style="position:absolute;left:5908;top:3973;width:12;height:2" coordorigin="5908,3973" coordsize="12,0" path="m5908,3973l5920,3973e" filled="false" stroked="true" strokeweight=".6pt" strokecolor="#000000">
                <v:path arrowok="t"/>
              </v:shape>
            </v:group>
            <v:group style="position:absolute;left:5927;top:3973;width:12;height:2" coordorigin="5927,3973" coordsize="12,2">
              <v:shape style="position:absolute;left:5927;top:3973;width:12;height:2" coordorigin="5927,3973" coordsize="12,0" path="m5927,3973l5939,3973e" filled="false" stroked="true" strokeweight=".6pt" strokecolor="#000000">
                <v:path arrowok="t"/>
              </v:shape>
            </v:group>
            <v:group style="position:absolute;left:5946;top:3973;width:12;height:2" coordorigin="5946,3973" coordsize="12,2">
              <v:shape style="position:absolute;left:5946;top:3973;width:12;height:2" coordorigin="5946,3973" coordsize="12,0" path="m5946,3973l5958,3973e" filled="false" stroked="true" strokeweight=".6pt" strokecolor="#000000">
                <v:path arrowok="t"/>
              </v:shape>
            </v:group>
            <v:group style="position:absolute;left:5965;top:3973;width:12;height:2" coordorigin="5965,3973" coordsize="12,2">
              <v:shape style="position:absolute;left:5965;top:3973;width:12;height:2" coordorigin="5965,3973" coordsize="12,0" path="m5965,3973l5977,3973e" filled="false" stroked="true" strokeweight=".6pt" strokecolor="#000000">
                <v:path arrowok="t"/>
              </v:shape>
            </v:group>
            <v:group style="position:absolute;left:5984;top:3973;width:12;height:2" coordorigin="5984,3973" coordsize="12,2">
              <v:shape style="position:absolute;left:5984;top:3973;width:12;height:2" coordorigin="5984,3973" coordsize="12,0" path="m5984,3973l5996,3973e" filled="false" stroked="true" strokeweight=".6pt" strokecolor="#000000">
                <v:path arrowok="t"/>
              </v:shape>
            </v:group>
            <v:group style="position:absolute;left:6004;top:3973;width:12;height:2" coordorigin="6004,3973" coordsize="12,2">
              <v:shape style="position:absolute;left:6004;top:3973;width:12;height:2" coordorigin="6004,3973" coordsize="12,0" path="m6004,3973l6016,3973e" filled="false" stroked="true" strokeweight=".6pt" strokecolor="#000000">
                <v:path arrowok="t"/>
              </v:shape>
            </v:group>
            <v:group style="position:absolute;left:6023;top:3973;width:12;height:2" coordorigin="6023,3973" coordsize="12,2">
              <v:shape style="position:absolute;left:6023;top:3973;width:12;height:2" coordorigin="6023,3973" coordsize="12,0" path="m6023,3973l6035,3973e" filled="false" stroked="true" strokeweight=".6pt" strokecolor="#000000">
                <v:path arrowok="t"/>
              </v:shape>
            </v:group>
            <v:group style="position:absolute;left:6042;top:3973;width:12;height:2" coordorigin="6042,3973" coordsize="12,2">
              <v:shape style="position:absolute;left:6042;top:3973;width:12;height:2" coordorigin="6042,3973" coordsize="12,0" path="m6042,3973l6054,3973e" filled="false" stroked="true" strokeweight=".6pt" strokecolor="#000000">
                <v:path arrowok="t"/>
              </v:shape>
            </v:group>
            <v:group style="position:absolute;left:6061;top:3973;width:12;height:2" coordorigin="6061,3973" coordsize="12,2">
              <v:shape style="position:absolute;left:6061;top:3973;width:12;height:2" coordorigin="6061,3973" coordsize="12,0" path="m6061,3973l6073,3973e" filled="false" stroked="true" strokeweight=".6pt" strokecolor="#000000">
                <v:path arrowok="t"/>
              </v:shape>
            </v:group>
            <v:group style="position:absolute;left:6080;top:3973;width:12;height:2" coordorigin="6080,3973" coordsize="12,2">
              <v:shape style="position:absolute;left:6080;top:3973;width:12;height:2" coordorigin="6080,3973" coordsize="12,0" path="m6080,3973l6092,3973e" filled="false" stroked="true" strokeweight=".6pt" strokecolor="#000000">
                <v:path arrowok="t"/>
              </v:shape>
            </v:group>
            <v:group style="position:absolute;left:6100;top:3973;width:12;height:2" coordorigin="6100,3973" coordsize="12,2">
              <v:shape style="position:absolute;left:6100;top:3973;width:12;height:2" coordorigin="6100,3973" coordsize="12,0" path="m6100,3973l6112,3973e" filled="false" stroked="true" strokeweight=".6pt" strokecolor="#000000">
                <v:path arrowok="t"/>
              </v:shape>
            </v:group>
            <v:group style="position:absolute;left:6119;top:3973;width:12;height:2" coordorigin="6119,3973" coordsize="12,2">
              <v:shape style="position:absolute;left:6119;top:3973;width:12;height:2" coordorigin="6119,3973" coordsize="12,0" path="m6119,3973l6131,3973e" filled="false" stroked="true" strokeweight=".6pt" strokecolor="#000000">
                <v:path arrowok="t"/>
              </v:shape>
            </v:group>
            <v:group style="position:absolute;left:6138;top:3973;width:12;height:2" coordorigin="6138,3973" coordsize="12,2">
              <v:shape style="position:absolute;left:6138;top:3973;width:12;height:2" coordorigin="6138,3973" coordsize="12,0" path="m6138,3973l6150,3973e" filled="false" stroked="true" strokeweight=".6pt" strokecolor="#000000">
                <v:path arrowok="t"/>
              </v:shape>
            </v:group>
            <v:group style="position:absolute;left:6157;top:3973;width:12;height:2" coordorigin="6157,3973" coordsize="12,2">
              <v:shape style="position:absolute;left:6157;top:3973;width:12;height:2" coordorigin="6157,3973" coordsize="12,0" path="m6157,3973l6169,3973e" filled="false" stroked="true" strokeweight=".6pt" strokecolor="#000000">
                <v:path arrowok="t"/>
              </v:shape>
            </v:group>
            <v:group style="position:absolute;left:6176;top:3973;width:12;height:2" coordorigin="6176,3973" coordsize="12,2">
              <v:shape style="position:absolute;left:6176;top:3973;width:12;height:2" coordorigin="6176,3973" coordsize="12,0" path="m6176,3973l6188,3973e" filled="false" stroked="true" strokeweight=".6pt" strokecolor="#000000">
                <v:path arrowok="t"/>
              </v:shape>
            </v:group>
            <v:group style="position:absolute;left:6196;top:3973;width:12;height:2" coordorigin="6196,3973" coordsize="12,2">
              <v:shape style="position:absolute;left:6196;top:3973;width:12;height:2" coordorigin="6196,3973" coordsize="12,0" path="m6196,3973l6208,3973e" filled="false" stroked="true" strokeweight=".6pt" strokecolor="#000000">
                <v:path arrowok="t"/>
              </v:shape>
            </v:group>
            <v:group style="position:absolute;left:6215;top:3973;width:12;height:2" coordorigin="6215,3973" coordsize="12,2">
              <v:shape style="position:absolute;left:6215;top:3973;width:12;height:2" coordorigin="6215,3973" coordsize="12,0" path="m6215,3973l6227,3973e" filled="false" stroked="true" strokeweight=".6pt" strokecolor="#000000">
                <v:path arrowok="t"/>
              </v:shape>
            </v:group>
            <v:group style="position:absolute;left:6234;top:3973;width:12;height:2" coordorigin="6234,3973" coordsize="12,2">
              <v:shape style="position:absolute;left:6234;top:3973;width:12;height:2" coordorigin="6234,3973" coordsize="12,0" path="m6234,3973l6246,3973e" filled="false" stroked="true" strokeweight=".6pt" strokecolor="#000000">
                <v:path arrowok="t"/>
              </v:shape>
            </v:group>
            <v:group style="position:absolute;left:6253;top:3973;width:12;height:2" coordorigin="6253,3973" coordsize="12,2">
              <v:shape style="position:absolute;left:6253;top:3973;width:12;height:2" coordorigin="6253,3973" coordsize="12,0" path="m6253,3973l6265,3973e" filled="false" stroked="true" strokeweight=".6pt" strokecolor="#000000">
                <v:path arrowok="t"/>
              </v:shape>
            </v:group>
            <v:group style="position:absolute;left:6272;top:3973;width:12;height:2" coordorigin="6272,3973" coordsize="12,2">
              <v:shape style="position:absolute;left:6272;top:3973;width:12;height:2" coordorigin="6272,3973" coordsize="12,0" path="m6272,3973l6284,3973e" filled="false" stroked="true" strokeweight=".6pt" strokecolor="#000000">
                <v:path arrowok="t"/>
              </v:shape>
            </v:group>
            <v:group style="position:absolute;left:6292;top:3973;width:12;height:2" coordorigin="6292,3973" coordsize="12,2">
              <v:shape style="position:absolute;left:6292;top:3973;width:12;height:2" coordorigin="6292,3973" coordsize="12,0" path="m6292,3973l6304,3973e" filled="false" stroked="true" strokeweight=".6pt" strokecolor="#000000">
                <v:path arrowok="t"/>
              </v:shape>
            </v:group>
            <v:group style="position:absolute;left:6311;top:3973;width:12;height:2" coordorigin="6311,3973" coordsize="12,2">
              <v:shape style="position:absolute;left:6311;top:3973;width:12;height:2" coordorigin="6311,3973" coordsize="12,0" path="m6311,3973l6323,3973e" filled="false" stroked="true" strokeweight=".6pt" strokecolor="#000000">
                <v:path arrowok="t"/>
              </v:shape>
            </v:group>
            <v:group style="position:absolute;left:6330;top:3973;width:12;height:2" coordorigin="6330,3973" coordsize="12,2">
              <v:shape style="position:absolute;left:6330;top:3973;width:12;height:2" coordorigin="6330,3973" coordsize="12,0" path="m6330,3973l6342,3973e" filled="false" stroked="true" strokeweight=".6pt" strokecolor="#000000">
                <v:path arrowok="t"/>
              </v:shape>
            </v:group>
            <v:group style="position:absolute;left:6349;top:3973;width:12;height:2" coordorigin="6349,3973" coordsize="12,2">
              <v:shape style="position:absolute;left:6349;top:3973;width:12;height:2" coordorigin="6349,3973" coordsize="12,0" path="m6349,3973l6361,3973e" filled="false" stroked="true" strokeweight=".6pt" strokecolor="#000000">
                <v:path arrowok="t"/>
              </v:shape>
            </v:group>
            <v:group style="position:absolute;left:6368;top:3973;width:12;height:2" coordorigin="6368,3973" coordsize="12,2">
              <v:shape style="position:absolute;left:6368;top:3973;width:12;height:2" coordorigin="6368,3973" coordsize="12,0" path="m6368,3973l6380,3973e" filled="false" stroked="true" strokeweight=".6pt" strokecolor="#000000">
                <v:path arrowok="t"/>
              </v:shape>
            </v:group>
            <v:group style="position:absolute;left:6388;top:3973;width:12;height:2" coordorigin="6388,3973" coordsize="12,2">
              <v:shape style="position:absolute;left:6388;top:3973;width:12;height:2" coordorigin="6388,3973" coordsize="12,0" path="m6388,3973l6400,3973e" filled="false" stroked="true" strokeweight=".6pt" strokecolor="#000000">
                <v:path arrowok="t"/>
              </v:shape>
            </v:group>
            <v:group style="position:absolute;left:6407;top:3973;width:12;height:2" coordorigin="6407,3973" coordsize="12,2">
              <v:shape style="position:absolute;left:6407;top:3973;width:12;height:2" coordorigin="6407,3973" coordsize="12,0" path="m6407,3973l6419,3973e" filled="false" stroked="true" strokeweight=".6pt" strokecolor="#000000">
                <v:path arrowok="t"/>
              </v:shape>
            </v:group>
            <v:group style="position:absolute;left:6426;top:3973;width:12;height:2" coordorigin="6426,3973" coordsize="12,2">
              <v:shape style="position:absolute;left:6426;top:3973;width:12;height:2" coordorigin="6426,3973" coordsize="12,0" path="m6426,3973l6438,3973e" filled="false" stroked="true" strokeweight=".6pt" strokecolor="#000000">
                <v:path arrowok="t"/>
              </v:shape>
            </v:group>
            <v:group style="position:absolute;left:6445;top:3973;width:12;height:2" coordorigin="6445,3973" coordsize="12,2">
              <v:shape style="position:absolute;left:6445;top:3973;width:12;height:2" coordorigin="6445,3973" coordsize="12,0" path="m6445,3973l6457,3973e" filled="false" stroked="true" strokeweight=".6pt" strokecolor="#000000">
                <v:path arrowok="t"/>
              </v:shape>
            </v:group>
            <v:group style="position:absolute;left:6464;top:3973;width:12;height:2" coordorigin="6464,3973" coordsize="12,2">
              <v:shape style="position:absolute;left:6464;top:3973;width:12;height:2" coordorigin="6464,3973" coordsize="12,0" path="m6464,3973l6476,3973e" filled="false" stroked="true" strokeweight=".6pt" strokecolor="#000000">
                <v:path arrowok="t"/>
              </v:shape>
            </v:group>
            <v:group style="position:absolute;left:6484;top:3973;width:12;height:2" coordorigin="6484,3973" coordsize="12,2">
              <v:shape style="position:absolute;left:6484;top:3973;width:12;height:2" coordorigin="6484,3973" coordsize="12,0" path="m6484,3973l6496,3973e" filled="false" stroked="true" strokeweight=".6pt" strokecolor="#000000">
                <v:path arrowok="t"/>
              </v:shape>
            </v:group>
            <v:group style="position:absolute;left:6503;top:3973;width:12;height:2" coordorigin="6503,3973" coordsize="12,2">
              <v:shape style="position:absolute;left:6503;top:3973;width:12;height:2" coordorigin="6503,3973" coordsize="12,0" path="m6503,3973l6515,3973e" filled="false" stroked="true" strokeweight=".6pt" strokecolor="#000000">
                <v:path arrowok="t"/>
              </v:shape>
            </v:group>
            <v:group style="position:absolute;left:6522;top:3973;width:12;height:2" coordorigin="6522,3973" coordsize="12,2">
              <v:shape style="position:absolute;left:6522;top:3973;width:12;height:2" coordorigin="6522,3973" coordsize="12,0" path="m6522,3973l6534,3973e" filled="false" stroked="true" strokeweight=".6pt" strokecolor="#000000">
                <v:path arrowok="t"/>
              </v:shape>
            </v:group>
            <v:group style="position:absolute;left:6541;top:3973;width:12;height:2" coordorigin="6541,3973" coordsize="12,2">
              <v:shape style="position:absolute;left:6541;top:3973;width:12;height:2" coordorigin="6541,3973" coordsize="12,0" path="m6541,3973l6553,3973e" filled="false" stroked="true" strokeweight=".6pt" strokecolor="#000000">
                <v:path arrowok="t"/>
              </v:shape>
            </v:group>
            <v:group style="position:absolute;left:6560;top:3973;width:12;height:2" coordorigin="6560,3973" coordsize="12,2">
              <v:shape style="position:absolute;left:6560;top:3973;width:12;height:2" coordorigin="6560,3973" coordsize="12,0" path="m6560,3973l6572,3973e" filled="false" stroked="true" strokeweight=".6pt" strokecolor="#000000">
                <v:path arrowok="t"/>
              </v:shape>
            </v:group>
            <v:group style="position:absolute;left:6580;top:3973;width:12;height:2" coordorigin="6580,3973" coordsize="12,2">
              <v:shape style="position:absolute;left:6580;top:3973;width:12;height:2" coordorigin="6580,3973" coordsize="12,0" path="m6580,3973l6592,3973e" filled="false" stroked="true" strokeweight=".6pt" strokecolor="#000000">
                <v:path arrowok="t"/>
              </v:shape>
            </v:group>
            <v:group style="position:absolute;left:6599;top:3973;width:12;height:2" coordorigin="6599,3973" coordsize="12,2">
              <v:shape style="position:absolute;left:6599;top:3973;width:12;height:2" coordorigin="6599,3973" coordsize="12,0" path="m6599,3973l6611,3973e" filled="false" stroked="true" strokeweight=".6pt" strokecolor="#000000">
                <v:path arrowok="t"/>
              </v:shape>
            </v:group>
            <v:group style="position:absolute;left:6618;top:3973;width:12;height:2" coordorigin="6618,3973" coordsize="12,2">
              <v:shape style="position:absolute;left:6618;top:3973;width:12;height:2" coordorigin="6618,3973" coordsize="12,0" path="m6618,3973l6630,3973e" filled="false" stroked="true" strokeweight=".6pt" strokecolor="#000000">
                <v:path arrowok="t"/>
              </v:shape>
            </v:group>
            <v:group style="position:absolute;left:6637;top:3973;width:12;height:2" coordorigin="6637,3973" coordsize="12,2">
              <v:shape style="position:absolute;left:6637;top:3973;width:12;height:2" coordorigin="6637,3973" coordsize="12,0" path="m6637,3973l6649,3973e" filled="false" stroked="true" strokeweight=".6pt" strokecolor="#000000">
                <v:path arrowok="t"/>
              </v:shape>
            </v:group>
            <v:group style="position:absolute;left:6656;top:3973;width:12;height:2" coordorigin="6656,3973" coordsize="12,2">
              <v:shape style="position:absolute;left:6656;top:3973;width:12;height:2" coordorigin="6656,3973" coordsize="12,0" path="m6656,3973l6668,3973e" filled="false" stroked="true" strokeweight=".6pt" strokecolor="#000000">
                <v:path arrowok="t"/>
              </v:shape>
            </v:group>
            <v:group style="position:absolute;left:6676;top:3973;width:12;height:2" coordorigin="6676,3973" coordsize="12,2">
              <v:shape style="position:absolute;left:6676;top:3973;width:12;height:2" coordorigin="6676,3973" coordsize="12,0" path="m6676,3973l6688,3973e" filled="false" stroked="true" strokeweight=".6pt" strokecolor="#000000">
                <v:path arrowok="t"/>
              </v:shape>
            </v:group>
            <v:group style="position:absolute;left:6695;top:3973;width:12;height:2" coordorigin="6695,3973" coordsize="12,2">
              <v:shape style="position:absolute;left:6695;top:3973;width:12;height:2" coordorigin="6695,3973" coordsize="12,0" path="m6695,3973l6707,3973e" filled="false" stroked="true" strokeweight=".6pt" strokecolor="#000000">
                <v:path arrowok="t"/>
              </v:shape>
            </v:group>
            <v:group style="position:absolute;left:6714;top:3973;width:12;height:2" coordorigin="6714,3973" coordsize="12,2">
              <v:shape style="position:absolute;left:6714;top:3973;width:12;height:2" coordorigin="6714,3973" coordsize="12,0" path="m6714,3973l6726,3973e" filled="false" stroked="true" strokeweight=".6pt" strokecolor="#000000">
                <v:path arrowok="t"/>
              </v:shape>
            </v:group>
            <v:group style="position:absolute;left:6733;top:3973;width:12;height:2" coordorigin="6733,3973" coordsize="12,2">
              <v:shape style="position:absolute;left:6733;top:3973;width:12;height:2" coordorigin="6733,3973" coordsize="12,0" path="m6733,3973l6745,3973e" filled="false" stroked="true" strokeweight=".6pt" strokecolor="#000000">
                <v:path arrowok="t"/>
              </v:shape>
            </v:group>
            <v:group style="position:absolute;left:6752;top:3973;width:12;height:2" coordorigin="6752,3973" coordsize="12,2">
              <v:shape style="position:absolute;left:6752;top:3973;width:12;height:2" coordorigin="6752,3973" coordsize="12,0" path="m6752,3973l6764,3973e" filled="false" stroked="true" strokeweight=".6pt" strokecolor="#000000">
                <v:path arrowok="t"/>
              </v:shape>
            </v:group>
            <v:group style="position:absolute;left:6772;top:3973;width:12;height:2" coordorigin="6772,3973" coordsize="12,2">
              <v:shape style="position:absolute;left:6772;top:3973;width:12;height:2" coordorigin="6772,3973" coordsize="12,0" path="m6772,3973l6784,3973e" filled="false" stroked="true" strokeweight=".6pt" strokecolor="#000000">
                <v:path arrowok="t"/>
              </v:shape>
            </v:group>
            <v:group style="position:absolute;left:6791;top:3973;width:12;height:2" coordorigin="6791,3973" coordsize="12,2">
              <v:shape style="position:absolute;left:6791;top:3973;width:12;height:2" coordorigin="6791,3973" coordsize="12,0" path="m6791,3973l6803,3973e" filled="false" stroked="true" strokeweight=".6pt" strokecolor="#000000">
                <v:path arrowok="t"/>
              </v:shape>
            </v:group>
            <v:group style="position:absolute;left:6810;top:3973;width:12;height:2" coordorigin="6810,3973" coordsize="12,2">
              <v:shape style="position:absolute;left:6810;top:3973;width:12;height:2" coordorigin="6810,3973" coordsize="12,0" path="m6810,3973l6822,3973e" filled="false" stroked="true" strokeweight=".6pt" strokecolor="#000000">
                <v:path arrowok="t"/>
              </v:shape>
            </v:group>
            <v:group style="position:absolute;left:6829;top:3973;width:12;height:2" coordorigin="6829,3973" coordsize="12,2">
              <v:shape style="position:absolute;left:6829;top:3973;width:12;height:2" coordorigin="6829,3973" coordsize="12,0" path="m6829,3973l6841,3973e" filled="false" stroked="true" strokeweight=".6pt" strokecolor="#000000">
                <v:path arrowok="t"/>
              </v:shape>
            </v:group>
            <v:group style="position:absolute;left:6848;top:3973;width:12;height:2" coordorigin="6848,3973" coordsize="12,2">
              <v:shape style="position:absolute;left:6848;top:3973;width:12;height:2" coordorigin="6848,3973" coordsize="12,0" path="m6848,3973l6860,3973e" filled="false" stroked="true" strokeweight=".6pt" strokecolor="#000000">
                <v:path arrowok="t"/>
              </v:shape>
            </v:group>
            <v:group style="position:absolute;left:6868;top:3973;width:12;height:2" coordorigin="6868,3973" coordsize="12,2">
              <v:shape style="position:absolute;left:6868;top:3973;width:12;height:2" coordorigin="6868,3973" coordsize="12,0" path="m6868,3973l6880,3973e" filled="false" stroked="true" strokeweight=".6pt" strokecolor="#000000">
                <v:path arrowok="t"/>
              </v:shape>
            </v:group>
            <v:group style="position:absolute;left:6887;top:3973;width:12;height:2" coordorigin="6887,3973" coordsize="12,2">
              <v:shape style="position:absolute;left:6887;top:3973;width:12;height:2" coordorigin="6887,3973" coordsize="12,0" path="m6887,3973l6899,3973e" filled="false" stroked="true" strokeweight=".6pt" strokecolor="#000000">
                <v:path arrowok="t"/>
              </v:shape>
            </v:group>
            <v:group style="position:absolute;left:6906;top:3973;width:12;height:2" coordorigin="6906,3973" coordsize="12,2">
              <v:shape style="position:absolute;left:6906;top:3973;width:12;height:2" coordorigin="6906,3973" coordsize="12,0" path="m6906,3973l6918,3973e" filled="false" stroked="true" strokeweight=".6pt" strokecolor="#000000">
                <v:path arrowok="t"/>
              </v:shape>
            </v:group>
            <v:group style="position:absolute;left:6925;top:3973;width:12;height:2" coordorigin="6925,3973" coordsize="12,2">
              <v:shape style="position:absolute;left:6925;top:3973;width:12;height:2" coordorigin="6925,3973" coordsize="12,0" path="m6925,3973l6937,3973e" filled="false" stroked="true" strokeweight=".6pt" strokecolor="#000000">
                <v:path arrowok="t"/>
              </v:shape>
            </v:group>
            <v:group style="position:absolute;left:6944;top:3973;width:12;height:2" coordorigin="6944,3973" coordsize="12,2">
              <v:shape style="position:absolute;left:6944;top:3973;width:12;height:2" coordorigin="6944,3973" coordsize="12,0" path="m6944,3973l6956,3973e" filled="false" stroked="true" strokeweight=".6pt" strokecolor="#000000">
                <v:path arrowok="t"/>
              </v:shape>
            </v:group>
            <v:group style="position:absolute;left:6964;top:3973;width:12;height:2" coordorigin="6964,3973" coordsize="12,2">
              <v:shape style="position:absolute;left:6964;top:3973;width:12;height:2" coordorigin="6964,3973" coordsize="12,0" path="m6964,3973l6976,3973e" filled="false" stroked="true" strokeweight=".6pt" strokecolor="#000000">
                <v:path arrowok="t"/>
              </v:shape>
            </v:group>
            <v:group style="position:absolute;left:6983;top:3973;width:12;height:2" coordorigin="6983,3973" coordsize="12,2">
              <v:shape style="position:absolute;left:6983;top:3973;width:12;height:2" coordorigin="6983,3973" coordsize="12,0" path="m6983,3973l6995,3973e" filled="false" stroked="true" strokeweight=".6pt" strokecolor="#000000">
                <v:path arrowok="t"/>
              </v:shape>
            </v:group>
            <v:group style="position:absolute;left:7002;top:3973;width:12;height:2" coordorigin="7002,3973" coordsize="12,2">
              <v:shape style="position:absolute;left:7002;top:3973;width:12;height:2" coordorigin="7002,3973" coordsize="12,0" path="m7002,3973l7014,3973e" filled="false" stroked="true" strokeweight=".6pt" strokecolor="#000000">
                <v:path arrowok="t"/>
              </v:shape>
            </v:group>
            <v:group style="position:absolute;left:7021;top:3973;width:12;height:2" coordorigin="7021,3973" coordsize="12,2">
              <v:shape style="position:absolute;left:7021;top:3973;width:12;height:2" coordorigin="7021,3973" coordsize="12,0" path="m7021,3973l7033,3973e" filled="false" stroked="true" strokeweight=".6pt" strokecolor="#000000">
                <v:path arrowok="t"/>
              </v:shape>
            </v:group>
            <v:group style="position:absolute;left:7040;top:3973;width:12;height:2" coordorigin="7040,3973" coordsize="12,2">
              <v:shape style="position:absolute;left:7040;top:3973;width:12;height:2" coordorigin="7040,3973" coordsize="12,0" path="m7040,3973l7052,3973e" filled="false" stroked="true" strokeweight=".6pt" strokecolor="#000000">
                <v:path arrowok="t"/>
              </v:shape>
            </v:group>
            <v:group style="position:absolute;left:7060;top:3973;width:12;height:2" coordorigin="7060,3973" coordsize="12,2">
              <v:shape style="position:absolute;left:7060;top:3973;width:12;height:2" coordorigin="7060,3973" coordsize="12,0" path="m7060,3973l7072,3973e" filled="false" stroked="true" strokeweight=".6pt" strokecolor="#000000">
                <v:path arrowok="t"/>
              </v:shape>
            </v:group>
            <v:group style="position:absolute;left:7079;top:3973;width:12;height:2" coordorigin="7079,3973" coordsize="12,2">
              <v:shape style="position:absolute;left:7079;top:3973;width:12;height:2" coordorigin="7079,3973" coordsize="12,0" path="m7079,3973l7091,3973e" filled="false" stroked="true" strokeweight=".6pt" strokecolor="#000000">
                <v:path arrowok="t"/>
              </v:shape>
            </v:group>
            <v:group style="position:absolute;left:7098;top:3973;width:12;height:2" coordorigin="7098,3973" coordsize="12,2">
              <v:shape style="position:absolute;left:7098;top:3973;width:12;height:2" coordorigin="7098,3973" coordsize="12,0" path="m7098,3973l7110,3973e" filled="false" stroked="true" strokeweight=".6pt" strokecolor="#000000">
                <v:path arrowok="t"/>
              </v:shape>
            </v:group>
            <v:group style="position:absolute;left:7117;top:3973;width:12;height:2" coordorigin="7117,3973" coordsize="12,2">
              <v:shape style="position:absolute;left:7117;top:3973;width:12;height:2" coordorigin="7117,3973" coordsize="12,0" path="m7117,3973l7129,3973e" filled="false" stroked="true" strokeweight=".6pt" strokecolor="#000000">
                <v:path arrowok="t"/>
              </v:shape>
            </v:group>
            <v:group style="position:absolute;left:7136;top:3973;width:12;height:2" coordorigin="7136,3973" coordsize="12,2">
              <v:shape style="position:absolute;left:7136;top:3973;width:12;height:2" coordorigin="7136,3973" coordsize="12,0" path="m7136,3973l7148,3973e" filled="false" stroked="true" strokeweight=".6pt" strokecolor="#000000">
                <v:path arrowok="t"/>
              </v:shape>
            </v:group>
            <v:group style="position:absolute;left:7156;top:3973;width:12;height:2" coordorigin="7156,3973" coordsize="12,2">
              <v:shape style="position:absolute;left:7156;top:3973;width:12;height:2" coordorigin="7156,3973" coordsize="12,0" path="m7156,3973l7168,3973e" filled="false" stroked="true" strokeweight=".6pt" strokecolor="#000000">
                <v:path arrowok="t"/>
              </v:shape>
            </v:group>
            <v:group style="position:absolute;left:7175;top:3973;width:12;height:2" coordorigin="7175,3973" coordsize="12,2">
              <v:shape style="position:absolute;left:7175;top:3973;width:12;height:2" coordorigin="7175,3973" coordsize="12,0" path="m7175,3973l7187,3973e" filled="false" stroked="true" strokeweight=".6pt" strokecolor="#000000">
                <v:path arrowok="t"/>
              </v:shape>
            </v:group>
            <v:group style="position:absolute;left:7194;top:3973;width:12;height:2" coordorigin="7194,3973" coordsize="12,2">
              <v:shape style="position:absolute;left:7194;top:3973;width:12;height:2" coordorigin="7194,3973" coordsize="12,0" path="m7194,3973l7206,3973e" filled="false" stroked="true" strokeweight=".6pt" strokecolor="#000000">
                <v:path arrowok="t"/>
              </v:shape>
            </v:group>
            <v:group style="position:absolute;left:7213;top:3973;width:12;height:2" coordorigin="7213,3973" coordsize="12,2">
              <v:shape style="position:absolute;left:7213;top:3973;width:12;height:2" coordorigin="7213,3973" coordsize="12,0" path="m7213,3973l7225,3973e" filled="false" stroked="true" strokeweight=".6pt" strokecolor="#000000">
                <v:path arrowok="t"/>
              </v:shape>
            </v:group>
            <v:group style="position:absolute;left:7232;top:3973;width:12;height:2" coordorigin="7232,3973" coordsize="12,2">
              <v:shape style="position:absolute;left:7232;top:3973;width:12;height:2" coordorigin="7232,3973" coordsize="12,0" path="m7232,3973l7244,3973e" filled="false" stroked="true" strokeweight=".6pt" strokecolor="#000000">
                <v:path arrowok="t"/>
              </v:shape>
            </v:group>
            <v:group style="position:absolute;left:7252;top:3973;width:12;height:2" coordorigin="7252,3973" coordsize="12,2">
              <v:shape style="position:absolute;left:7252;top:3973;width:12;height:2" coordorigin="7252,3973" coordsize="12,0" path="m7252,3973l7264,3973e" filled="false" stroked="true" strokeweight=".6pt" strokecolor="#000000">
                <v:path arrowok="t"/>
              </v:shape>
            </v:group>
            <v:group style="position:absolute;left:7271;top:3973;width:12;height:2" coordorigin="7271,3973" coordsize="12,2">
              <v:shape style="position:absolute;left:7271;top:3973;width:12;height:2" coordorigin="7271,3973" coordsize="12,0" path="m7271,3973l7283,3973e" filled="false" stroked="true" strokeweight=".6pt" strokecolor="#000000">
                <v:path arrowok="t"/>
              </v:shape>
            </v:group>
            <v:group style="position:absolute;left:7290;top:3973;width:12;height:2" coordorigin="7290,3973" coordsize="12,2">
              <v:shape style="position:absolute;left:7290;top:3973;width:12;height:2" coordorigin="7290,3973" coordsize="12,0" path="m7290,3973l7302,3973e" filled="false" stroked="true" strokeweight=".6pt" strokecolor="#000000">
                <v:path arrowok="t"/>
              </v:shape>
            </v:group>
            <v:group style="position:absolute;left:7309;top:3973;width:12;height:2" coordorigin="7309,3973" coordsize="12,2">
              <v:shape style="position:absolute;left:7309;top:3973;width:12;height:2" coordorigin="7309,3973" coordsize="12,0" path="m7309,3973l7321,3973e" filled="false" stroked="true" strokeweight=".6pt" strokecolor="#000000">
                <v:path arrowok="t"/>
              </v:shape>
            </v:group>
            <v:group style="position:absolute;left:7328;top:3973;width:12;height:2" coordorigin="7328,3973" coordsize="12,2">
              <v:shape style="position:absolute;left:7328;top:3973;width:12;height:2" coordorigin="7328,3973" coordsize="12,0" path="m7328,3973l7340,3973e" filled="false" stroked="true" strokeweight=".6pt" strokecolor="#000000">
                <v:path arrowok="t"/>
              </v:shape>
            </v:group>
            <v:group style="position:absolute;left:7348;top:3973;width:12;height:2" coordorigin="7348,3973" coordsize="12,2">
              <v:shape style="position:absolute;left:7348;top:3973;width:12;height:2" coordorigin="7348,3973" coordsize="12,0" path="m7348,3973l7360,3973e" filled="false" stroked="true" strokeweight=".6pt" strokecolor="#000000">
                <v:path arrowok="t"/>
              </v:shape>
            </v:group>
            <v:group style="position:absolute;left:7367;top:3973;width:12;height:2" coordorigin="7367,3973" coordsize="12,2">
              <v:shape style="position:absolute;left:7367;top:3973;width:12;height:2" coordorigin="7367,3973" coordsize="12,0" path="m7367,3973l7379,3973e" filled="false" stroked="true" strokeweight=".6pt" strokecolor="#000000">
                <v:path arrowok="t"/>
              </v:shape>
            </v:group>
            <v:group style="position:absolute;left:7386;top:3973;width:12;height:2" coordorigin="7386,3973" coordsize="12,2">
              <v:shape style="position:absolute;left:7386;top:3973;width:12;height:2" coordorigin="7386,3973" coordsize="12,0" path="m7386,3973l7398,3973e" filled="false" stroked="true" strokeweight=".6pt" strokecolor="#000000">
                <v:path arrowok="t"/>
              </v:shape>
            </v:group>
            <v:group style="position:absolute;left:7405;top:3973;width:12;height:2" coordorigin="7405,3973" coordsize="12,2">
              <v:shape style="position:absolute;left:7405;top:3973;width:12;height:2" coordorigin="7405,3973" coordsize="12,0" path="m7405,3973l7417,3973e" filled="false" stroked="true" strokeweight=".6pt" strokecolor="#000000">
                <v:path arrowok="t"/>
              </v:shape>
            </v:group>
            <v:group style="position:absolute;left:7424;top:3973;width:12;height:2" coordorigin="7424,3973" coordsize="12,2">
              <v:shape style="position:absolute;left:7424;top:3973;width:12;height:2" coordorigin="7424,3973" coordsize="12,0" path="m7424,3973l7436,3973e" filled="false" stroked="true" strokeweight=".6pt" strokecolor="#000000">
                <v:path arrowok="t"/>
              </v:shape>
            </v:group>
            <v:group style="position:absolute;left:7444;top:3973;width:12;height:2" coordorigin="7444,3973" coordsize="12,2">
              <v:shape style="position:absolute;left:7444;top:3973;width:12;height:2" coordorigin="7444,3973" coordsize="12,0" path="m7444,3973l7456,3973e" filled="false" stroked="true" strokeweight=".6pt" strokecolor="#000000">
                <v:path arrowok="t"/>
              </v:shape>
            </v:group>
            <v:group style="position:absolute;left:7463;top:3973;width:12;height:2" coordorigin="7463,3973" coordsize="12,2">
              <v:shape style="position:absolute;left:7463;top:3973;width:12;height:2" coordorigin="7463,3973" coordsize="12,0" path="m7463,3973l7475,3973e" filled="false" stroked="true" strokeweight=".6pt" strokecolor="#000000">
                <v:path arrowok="t"/>
              </v:shape>
            </v:group>
            <v:group style="position:absolute;left:7482;top:3973;width:12;height:2" coordorigin="7482,3973" coordsize="12,2">
              <v:shape style="position:absolute;left:7482;top:3973;width:12;height:2" coordorigin="7482,3973" coordsize="12,0" path="m7482,3973l7494,3973e" filled="false" stroked="true" strokeweight=".6pt" strokecolor="#000000">
                <v:path arrowok="t"/>
              </v:shape>
            </v:group>
            <v:group style="position:absolute;left:7501;top:3973;width:12;height:2" coordorigin="7501,3973" coordsize="12,2">
              <v:shape style="position:absolute;left:7501;top:3973;width:12;height:2" coordorigin="7501,3973" coordsize="12,0" path="m7501,3973l7513,3973e" filled="false" stroked="true" strokeweight=".6pt" strokecolor="#000000">
                <v:path arrowok="t"/>
              </v:shape>
            </v:group>
            <v:group style="position:absolute;left:7520;top:3973;width:12;height:2" coordorigin="7520,3973" coordsize="12,2">
              <v:shape style="position:absolute;left:7520;top:3973;width:12;height:2" coordorigin="7520,3973" coordsize="12,0" path="m7520,3973l7532,3973e" filled="false" stroked="true" strokeweight=".6pt" strokecolor="#000000">
                <v:path arrowok="t"/>
              </v:shape>
            </v:group>
            <v:group style="position:absolute;left:7540;top:3973;width:12;height:2" coordorigin="7540,3973" coordsize="12,2">
              <v:shape style="position:absolute;left:7540;top:3973;width:12;height:2" coordorigin="7540,3973" coordsize="12,0" path="m7540,3973l7552,3973e" filled="false" stroked="true" strokeweight=".6pt" strokecolor="#000000">
                <v:path arrowok="t"/>
              </v:shape>
            </v:group>
            <v:group style="position:absolute;left:7559;top:3973;width:12;height:2" coordorigin="7559,3973" coordsize="12,2">
              <v:shape style="position:absolute;left:7559;top:3973;width:12;height:2" coordorigin="7559,3973" coordsize="12,0" path="m7559,3973l7571,3973e" filled="false" stroked="true" strokeweight=".6pt" strokecolor="#000000">
                <v:path arrowok="t"/>
              </v:shape>
            </v:group>
            <v:group style="position:absolute;left:7578;top:3973;width:12;height:2" coordorigin="7578,3973" coordsize="12,2">
              <v:shape style="position:absolute;left:7578;top:3973;width:12;height:2" coordorigin="7578,3973" coordsize="12,0" path="m7578,3973l7590,3973e" filled="false" stroked="true" strokeweight=".6pt" strokecolor="#000000">
                <v:path arrowok="t"/>
              </v:shape>
            </v:group>
            <v:group style="position:absolute;left:7597;top:3973;width:12;height:2" coordorigin="7597,3973" coordsize="12,2">
              <v:shape style="position:absolute;left:7597;top:3973;width:12;height:2" coordorigin="7597,3973" coordsize="12,0" path="m7597,3973l7609,3973e" filled="false" stroked="true" strokeweight=".6pt" strokecolor="#000000">
                <v:path arrowok="t"/>
              </v:shape>
            </v:group>
            <v:group style="position:absolute;left:7616;top:3973;width:12;height:2" coordorigin="7616,3973" coordsize="12,2">
              <v:shape style="position:absolute;left:7616;top:3973;width:12;height:2" coordorigin="7616,3973" coordsize="12,0" path="m7616,3973l7628,3973e" filled="false" stroked="true" strokeweight=".6pt" strokecolor="#000000">
                <v:path arrowok="t"/>
              </v:shape>
            </v:group>
            <v:group style="position:absolute;left:7636;top:3973;width:12;height:2" coordorigin="7636,3973" coordsize="12,2">
              <v:shape style="position:absolute;left:7636;top:3973;width:12;height:2" coordorigin="7636,3973" coordsize="12,0" path="m7636,3973l7648,3973e" filled="false" stroked="true" strokeweight=".6pt" strokecolor="#000000">
                <v:path arrowok="t"/>
              </v:shape>
            </v:group>
            <v:group style="position:absolute;left:7655;top:3973;width:12;height:2" coordorigin="7655,3973" coordsize="12,2">
              <v:shape style="position:absolute;left:7655;top:3973;width:12;height:2" coordorigin="7655,3973" coordsize="12,0" path="m7655,3973l7667,3973e" filled="false" stroked="true" strokeweight=".6pt" strokecolor="#000000">
                <v:path arrowok="t"/>
              </v:shape>
            </v:group>
            <v:group style="position:absolute;left:7674;top:3973;width:12;height:2" coordorigin="7674,3973" coordsize="12,2">
              <v:shape style="position:absolute;left:7674;top:3973;width:12;height:2" coordorigin="7674,3973" coordsize="12,0" path="m7674,3973l7686,3973e" filled="false" stroked="true" strokeweight=".6pt" strokecolor="#000000">
                <v:path arrowok="t"/>
              </v:shape>
            </v:group>
            <v:group style="position:absolute;left:7693;top:3973;width:12;height:2" coordorigin="7693,3973" coordsize="12,2">
              <v:shape style="position:absolute;left:7693;top:3973;width:12;height:2" coordorigin="7693,3973" coordsize="12,0" path="m7693,3973l7705,3973e" filled="false" stroked="true" strokeweight=".6pt" strokecolor="#000000">
                <v:path arrowok="t"/>
              </v:shape>
            </v:group>
            <v:group style="position:absolute;left:7712;top:3973;width:12;height:2" coordorigin="7712,3973" coordsize="12,2">
              <v:shape style="position:absolute;left:7712;top:3973;width:12;height:2" coordorigin="7712,3973" coordsize="12,0" path="m7712,3973l7724,3973e" filled="false" stroked="true" strokeweight=".6pt" strokecolor="#000000">
                <v:path arrowok="t"/>
              </v:shape>
            </v:group>
            <v:group style="position:absolute;left:7732;top:3973;width:12;height:2" coordorigin="7732,3973" coordsize="12,2">
              <v:shape style="position:absolute;left:7732;top:3973;width:12;height:2" coordorigin="7732,3973" coordsize="12,0" path="m7732,3973l7744,3973e" filled="false" stroked="true" strokeweight=".6pt" strokecolor="#000000">
                <v:path arrowok="t"/>
              </v:shape>
            </v:group>
            <v:group style="position:absolute;left:7751;top:3973;width:12;height:2" coordorigin="7751,3973" coordsize="12,2">
              <v:shape style="position:absolute;left:7751;top:3973;width:12;height:2" coordorigin="7751,3973" coordsize="12,0" path="m7751,3973l7763,3973e" filled="false" stroked="true" strokeweight=".6pt" strokecolor="#000000">
                <v:path arrowok="t"/>
              </v:shape>
            </v:group>
            <v:group style="position:absolute;left:7770;top:3973;width:12;height:2" coordorigin="7770,3973" coordsize="12,2">
              <v:shape style="position:absolute;left:7770;top:3973;width:12;height:2" coordorigin="7770,3973" coordsize="12,0" path="m7770,3973l7782,3973e" filled="false" stroked="true" strokeweight=".6pt" strokecolor="#000000">
                <v:path arrowok="t"/>
              </v:shape>
            </v:group>
            <v:group style="position:absolute;left:7789;top:3973;width:12;height:2" coordorigin="7789,3973" coordsize="12,2">
              <v:shape style="position:absolute;left:7789;top:3973;width:12;height:2" coordorigin="7789,3973" coordsize="12,0" path="m7789,3973l7801,3973e" filled="false" stroked="true" strokeweight=".6pt" strokecolor="#000000">
                <v:path arrowok="t"/>
              </v:shape>
            </v:group>
            <v:group style="position:absolute;left:7808;top:3973;width:12;height:2" coordorigin="7808,3973" coordsize="12,2">
              <v:shape style="position:absolute;left:7808;top:3973;width:12;height:2" coordorigin="7808,3973" coordsize="12,0" path="m7808,3973l7820,3973e" filled="false" stroked="true" strokeweight=".6pt" strokecolor="#000000">
                <v:path arrowok="t"/>
              </v:shape>
            </v:group>
            <v:group style="position:absolute;left:7828;top:3973;width:12;height:2" coordorigin="7828,3973" coordsize="12,2">
              <v:shape style="position:absolute;left:7828;top:3973;width:12;height:2" coordorigin="7828,3973" coordsize="12,0" path="m7828,3973l7840,3973e" filled="false" stroked="true" strokeweight=".6pt" strokecolor="#000000">
                <v:path arrowok="t"/>
              </v:shape>
            </v:group>
            <v:group style="position:absolute;left:7847;top:3973;width:12;height:2" coordorigin="7847,3973" coordsize="12,2">
              <v:shape style="position:absolute;left:7847;top:3973;width:12;height:2" coordorigin="7847,3973" coordsize="12,0" path="m7847,3973l7859,3973e" filled="false" stroked="true" strokeweight=".6pt" strokecolor="#000000">
                <v:path arrowok="t"/>
              </v:shape>
            </v:group>
            <v:group style="position:absolute;left:7866;top:3973;width:12;height:2" coordorigin="7866,3973" coordsize="12,2">
              <v:shape style="position:absolute;left:7866;top:3973;width:12;height:2" coordorigin="7866,3973" coordsize="12,0" path="m7866,3973l7878,3973e" filled="false" stroked="true" strokeweight=".6pt" strokecolor="#000000">
                <v:path arrowok="t"/>
              </v:shape>
            </v:group>
            <v:group style="position:absolute;left:7885;top:3973;width:12;height:2" coordorigin="7885,3973" coordsize="12,2">
              <v:shape style="position:absolute;left:7885;top:3973;width:12;height:2" coordorigin="7885,3973" coordsize="12,0" path="m7885,3973l7897,3973e" filled="false" stroked="true" strokeweight=".6pt" strokecolor="#000000">
                <v:path arrowok="t"/>
              </v:shape>
            </v:group>
            <v:group style="position:absolute;left:7904;top:3973;width:12;height:2" coordorigin="7904,3973" coordsize="12,2">
              <v:shape style="position:absolute;left:7904;top:3973;width:12;height:2" coordorigin="7904,3973" coordsize="12,0" path="m7904,3973l7916,3973e" filled="false" stroked="true" strokeweight=".6pt" strokecolor="#000000">
                <v:path arrowok="t"/>
              </v:shape>
            </v:group>
            <v:group style="position:absolute;left:7924;top:3973;width:12;height:2" coordorigin="7924,3973" coordsize="12,2">
              <v:shape style="position:absolute;left:7924;top:3973;width:12;height:2" coordorigin="7924,3973" coordsize="12,0" path="m7924,3973l7936,3973e" filled="false" stroked="true" strokeweight=".6pt" strokecolor="#000000">
                <v:path arrowok="t"/>
              </v:shape>
            </v:group>
            <v:group style="position:absolute;left:7943;top:3973;width:12;height:2" coordorigin="7943,3973" coordsize="12,2">
              <v:shape style="position:absolute;left:7943;top:3973;width:12;height:2" coordorigin="7943,3973" coordsize="12,0" path="m7943,3973l7955,3973e" filled="false" stroked="true" strokeweight=".6pt" strokecolor="#000000">
                <v:path arrowok="t"/>
              </v:shape>
            </v:group>
            <v:group style="position:absolute;left:7962;top:3973;width:12;height:2" coordorigin="7962,3973" coordsize="12,2">
              <v:shape style="position:absolute;left:7962;top:3973;width:12;height:2" coordorigin="7962,3973" coordsize="12,0" path="m7962,3973l7974,3973e" filled="false" stroked="true" strokeweight=".6pt" strokecolor="#000000">
                <v:path arrowok="t"/>
              </v:shape>
            </v:group>
            <v:group style="position:absolute;left:7981;top:3973;width:12;height:2" coordorigin="7981,3973" coordsize="12,2">
              <v:shape style="position:absolute;left:7981;top:3973;width:12;height:2" coordorigin="7981,3973" coordsize="12,0" path="m7981,3973l7993,3973e" filled="false" stroked="true" strokeweight=".6pt" strokecolor="#000000">
                <v:path arrowok="t"/>
              </v:shape>
            </v:group>
            <v:group style="position:absolute;left:8000;top:3973;width:12;height:2" coordorigin="8000,3973" coordsize="12,2">
              <v:shape style="position:absolute;left:8000;top:3973;width:12;height:2" coordorigin="8000,3973" coordsize="12,0" path="m8000,3973l8012,3973e" filled="false" stroked="true" strokeweight=".6pt" strokecolor="#000000">
                <v:path arrowok="t"/>
              </v:shape>
            </v:group>
            <v:group style="position:absolute;left:8020;top:3973;width:12;height:2" coordorigin="8020,3973" coordsize="12,2">
              <v:shape style="position:absolute;left:8020;top:3973;width:12;height:2" coordorigin="8020,3973" coordsize="12,0" path="m8020,3973l8032,3973e" filled="false" stroked="true" strokeweight=".6pt" strokecolor="#000000">
                <v:path arrowok="t"/>
              </v:shape>
            </v:group>
            <v:group style="position:absolute;left:8039;top:3973;width:12;height:2" coordorigin="8039,3973" coordsize="12,2">
              <v:shape style="position:absolute;left:8039;top:3973;width:12;height:2" coordorigin="8039,3973" coordsize="12,0" path="m8039,3973l8051,3973e" filled="false" stroked="true" strokeweight=".6pt" strokecolor="#000000">
                <v:path arrowok="t"/>
              </v:shape>
            </v:group>
            <v:group style="position:absolute;left:8058;top:3973;width:12;height:2" coordorigin="8058,3973" coordsize="12,2">
              <v:shape style="position:absolute;left:8058;top:3973;width:12;height:2" coordorigin="8058,3973" coordsize="12,0" path="m8058,3973l8070,3973e" filled="false" stroked="true" strokeweight=".6pt" strokecolor="#000000">
                <v:path arrowok="t"/>
              </v:shape>
            </v:group>
            <v:group style="position:absolute;left:8077;top:3973;width:12;height:2" coordorigin="8077,3973" coordsize="12,2">
              <v:shape style="position:absolute;left:8077;top:3973;width:12;height:2" coordorigin="8077,3973" coordsize="12,0" path="m8077,3973l8089,3973e" filled="false" stroked="true" strokeweight=".6pt" strokecolor="#000000">
                <v:path arrowok="t"/>
              </v:shape>
            </v:group>
            <v:group style="position:absolute;left:8096;top:3973;width:12;height:2" coordorigin="8096,3973" coordsize="12,2">
              <v:shape style="position:absolute;left:8096;top:3973;width:12;height:2" coordorigin="8096,3973" coordsize="12,0" path="m8096,3973l8108,3973e" filled="false" stroked="true" strokeweight=".6pt" strokecolor="#000000">
                <v:path arrowok="t"/>
              </v:shape>
            </v:group>
            <v:group style="position:absolute;left:8116;top:3973;width:12;height:2" coordorigin="8116,3973" coordsize="12,2">
              <v:shape style="position:absolute;left:8116;top:3973;width:12;height:2" coordorigin="8116,3973" coordsize="12,0" path="m8116,3973l8128,3973e" filled="false" stroked="true" strokeweight=".6pt" strokecolor="#000000">
                <v:path arrowok="t"/>
              </v:shape>
            </v:group>
            <v:group style="position:absolute;left:8135;top:3973;width:12;height:2" coordorigin="8135,3973" coordsize="12,2">
              <v:shape style="position:absolute;left:8135;top:3973;width:12;height:2" coordorigin="8135,3973" coordsize="12,0" path="m8135,3973l8147,3973e" filled="false" stroked="true" strokeweight=".6pt" strokecolor="#000000">
                <v:path arrowok="t"/>
              </v:shape>
            </v:group>
            <v:group style="position:absolute;left:8154;top:3973;width:12;height:2" coordorigin="8154,3973" coordsize="12,2">
              <v:shape style="position:absolute;left:8154;top:3973;width:12;height:2" coordorigin="8154,3973" coordsize="12,0" path="m8154,3973l8166,3973e" filled="false" stroked="true" strokeweight=".6pt" strokecolor="#000000">
                <v:path arrowok="t"/>
              </v:shape>
            </v:group>
            <v:group style="position:absolute;left:8173;top:3973;width:12;height:2" coordorigin="8173,3973" coordsize="12,2">
              <v:shape style="position:absolute;left:8173;top:3973;width:12;height:2" coordorigin="8173,3973" coordsize="12,0" path="m8173,3973l8185,3973e" filled="false" stroked="true" strokeweight=".6pt" strokecolor="#000000">
                <v:path arrowok="t"/>
              </v:shape>
            </v:group>
            <v:group style="position:absolute;left:8192;top:3973;width:12;height:2" coordorigin="8192,3973" coordsize="12,2">
              <v:shape style="position:absolute;left:8192;top:3973;width:12;height:2" coordorigin="8192,3973" coordsize="12,0" path="m8192,3973l8204,3973e" filled="false" stroked="true" strokeweight=".6pt" strokecolor="#000000">
                <v:path arrowok="t"/>
              </v:shape>
            </v:group>
            <v:group style="position:absolute;left:8212;top:3973;width:12;height:2" coordorigin="8212,3973" coordsize="12,2">
              <v:shape style="position:absolute;left:8212;top:3973;width:12;height:2" coordorigin="8212,3973" coordsize="12,0" path="m8212,3973l8224,3973e" filled="false" stroked="true" strokeweight=".6pt" strokecolor="#000000">
                <v:path arrowok="t"/>
              </v:shape>
            </v:group>
            <v:group style="position:absolute;left:8231;top:3973;width:12;height:2" coordorigin="8231,3973" coordsize="12,2">
              <v:shape style="position:absolute;left:8231;top:3973;width:12;height:2" coordorigin="8231,3973" coordsize="12,0" path="m8231,3973l8243,3973e" filled="false" stroked="true" strokeweight=".6pt" strokecolor="#000000">
                <v:path arrowok="t"/>
              </v:shape>
            </v:group>
            <v:group style="position:absolute;left:8250;top:3973;width:12;height:2" coordorigin="8250,3973" coordsize="12,2">
              <v:shape style="position:absolute;left:8250;top:3973;width:12;height:2" coordorigin="8250,3973" coordsize="12,0" path="m8250,3973l8262,3973e" filled="false" stroked="true" strokeweight=".6pt" strokecolor="#000000">
                <v:path arrowok="t"/>
              </v:shape>
            </v:group>
            <v:group style="position:absolute;left:8269;top:3973;width:12;height:2" coordorigin="8269,3973" coordsize="12,2">
              <v:shape style="position:absolute;left:8269;top:3973;width:12;height:2" coordorigin="8269,3973" coordsize="12,0" path="m8269,3973l8281,3973e" filled="false" stroked="true" strokeweight=".6pt" strokecolor="#000000">
                <v:path arrowok="t"/>
              </v:shape>
            </v:group>
            <v:group style="position:absolute;left:8288;top:3973;width:12;height:2" coordorigin="8288,3973" coordsize="12,2">
              <v:shape style="position:absolute;left:8288;top:3973;width:12;height:2" coordorigin="8288,3973" coordsize="12,0" path="m8288,3973l8300,3973e" filled="false" stroked="true" strokeweight=".6pt" strokecolor="#000000">
                <v:path arrowok="t"/>
              </v:shape>
            </v:group>
            <v:group style="position:absolute;left:8308;top:3973;width:12;height:2" coordorigin="8308,3973" coordsize="12,2">
              <v:shape style="position:absolute;left:8308;top:3973;width:12;height:2" coordorigin="8308,3973" coordsize="12,0" path="m8308,3973l8320,3973e" filled="false" stroked="true" strokeweight=".6pt" strokecolor="#000000">
                <v:path arrowok="t"/>
              </v:shape>
            </v:group>
            <v:group style="position:absolute;left:8327;top:3973;width:12;height:2" coordorigin="8327,3973" coordsize="12,2">
              <v:shape style="position:absolute;left:8327;top:3973;width:12;height:2" coordorigin="8327,3973" coordsize="12,0" path="m8327,3973l8339,3973e" filled="false" stroked="true" strokeweight=".6pt" strokecolor="#000000">
                <v:path arrowok="t"/>
              </v:shape>
            </v:group>
            <v:group style="position:absolute;left:8346;top:3973;width:12;height:2" coordorigin="8346,3973" coordsize="12,2">
              <v:shape style="position:absolute;left:8346;top:3973;width:12;height:2" coordorigin="8346,3973" coordsize="12,0" path="m8346,3973l8358,3973e" filled="false" stroked="true" strokeweight=".6pt" strokecolor="#000000">
                <v:path arrowok="t"/>
              </v:shape>
            </v:group>
            <v:group style="position:absolute;left:8365;top:3973;width:12;height:2" coordorigin="8365,3973" coordsize="12,2">
              <v:shape style="position:absolute;left:8365;top:3973;width:12;height:2" coordorigin="8365,3973" coordsize="12,0" path="m8365,3973l8377,3973e" filled="false" stroked="true" strokeweight=".6pt" strokecolor="#000000">
                <v:path arrowok="t"/>
              </v:shape>
            </v:group>
            <v:group style="position:absolute;left:8384;top:3973;width:12;height:2" coordorigin="8384,3973" coordsize="12,2">
              <v:shape style="position:absolute;left:8384;top:3973;width:12;height:2" coordorigin="8384,3973" coordsize="12,0" path="m8384,3973l8396,3973e" filled="false" stroked="true" strokeweight=".6pt" strokecolor="#000000">
                <v:path arrowok="t"/>
              </v:shape>
            </v:group>
            <v:group style="position:absolute;left:8404;top:3973;width:12;height:2" coordorigin="8404,3973" coordsize="12,2">
              <v:shape style="position:absolute;left:8404;top:3973;width:12;height:2" coordorigin="8404,3973" coordsize="12,0" path="m8404,3973l8416,3973e" filled="false" stroked="true" strokeweight=".6pt" strokecolor="#000000">
                <v:path arrowok="t"/>
              </v:shape>
            </v:group>
            <v:group style="position:absolute;left:8423;top:3973;width:12;height:2" coordorigin="8423,3973" coordsize="12,2">
              <v:shape style="position:absolute;left:8423;top:3973;width:12;height:2" coordorigin="8423,3973" coordsize="12,0" path="m8423,3973l8435,3973e" filled="false" stroked="true" strokeweight=".6pt" strokecolor="#000000">
                <v:path arrowok="t"/>
              </v:shape>
            </v:group>
            <v:group style="position:absolute;left:8442;top:3973;width:12;height:2" coordorigin="8442,3973" coordsize="12,2">
              <v:shape style="position:absolute;left:8442;top:3973;width:12;height:2" coordorigin="8442,3973" coordsize="12,0" path="m8442,3973l8454,3973e" filled="false" stroked="true" strokeweight=".6pt" strokecolor="#000000">
                <v:path arrowok="t"/>
              </v:shape>
            </v:group>
            <v:group style="position:absolute;left:8461;top:3973;width:12;height:2" coordorigin="8461,3973" coordsize="12,2">
              <v:shape style="position:absolute;left:8461;top:3973;width:12;height:2" coordorigin="8461,3973" coordsize="12,0" path="m8461,3973l8473,3973e" filled="false" stroked="true" strokeweight=".6pt" strokecolor="#000000">
                <v:path arrowok="t"/>
              </v:shape>
            </v:group>
            <v:group style="position:absolute;left:8480;top:3973;width:12;height:2" coordorigin="8480,3973" coordsize="12,2">
              <v:shape style="position:absolute;left:8480;top:3973;width:12;height:2" coordorigin="8480,3973" coordsize="12,0" path="m8480,3973l8492,3973e" filled="false" stroked="true" strokeweight=".6pt" strokecolor="#000000">
                <v:path arrowok="t"/>
              </v:shape>
            </v:group>
            <v:group style="position:absolute;left:8500;top:3973;width:12;height:2" coordorigin="8500,3973" coordsize="12,2">
              <v:shape style="position:absolute;left:8500;top:3973;width:12;height:2" coordorigin="8500,3973" coordsize="12,0" path="m8500,3973l8512,3973e" filled="false" stroked="true" strokeweight=".6pt" strokecolor="#000000">
                <v:path arrowok="t"/>
              </v:shape>
            </v:group>
            <v:group style="position:absolute;left:8519;top:3973;width:12;height:2" coordorigin="8519,3973" coordsize="12,2">
              <v:shape style="position:absolute;left:8519;top:3973;width:12;height:2" coordorigin="8519,3973" coordsize="12,0" path="m8519,3973l8531,3973e" filled="false" stroked="true" strokeweight=".6pt" strokecolor="#000000">
                <v:path arrowok="t"/>
              </v:shape>
            </v:group>
            <v:group style="position:absolute;left:8538;top:3973;width:12;height:2" coordorigin="8538,3973" coordsize="12,2">
              <v:shape style="position:absolute;left:8538;top:3973;width:12;height:2" coordorigin="8538,3973" coordsize="12,0" path="m8538,3973l8550,3973e" filled="false" stroked="true" strokeweight=".6pt" strokecolor="#000000">
                <v:path arrowok="t"/>
              </v:shape>
            </v:group>
            <v:group style="position:absolute;left:8557;top:3973;width:12;height:2" coordorigin="8557,3973" coordsize="12,2">
              <v:shape style="position:absolute;left:8557;top:3973;width:12;height:2" coordorigin="8557,3973" coordsize="12,0" path="m8557,3973l8569,3973e" filled="false" stroked="true" strokeweight=".6pt" strokecolor="#000000">
                <v:path arrowok="t"/>
              </v:shape>
            </v:group>
            <v:group style="position:absolute;left:8576;top:3973;width:12;height:2" coordorigin="8576,3973" coordsize="12,2">
              <v:shape style="position:absolute;left:8576;top:3973;width:12;height:2" coordorigin="8576,3973" coordsize="12,0" path="m8576,3973l8588,3973e" filled="false" stroked="true" strokeweight=".6pt" strokecolor="#000000">
                <v:path arrowok="t"/>
              </v:shape>
            </v:group>
            <v:group style="position:absolute;left:8596;top:3973;width:12;height:2" coordorigin="8596,3973" coordsize="12,2">
              <v:shape style="position:absolute;left:8596;top:3973;width:12;height:2" coordorigin="8596,3973" coordsize="12,0" path="m8596,3973l8608,3973e" filled="false" stroked="true" strokeweight=".6pt" strokecolor="#000000">
                <v:path arrowok="t"/>
              </v:shape>
            </v:group>
            <v:group style="position:absolute;left:8615;top:3973;width:12;height:2" coordorigin="8615,3973" coordsize="12,2">
              <v:shape style="position:absolute;left:8615;top:3973;width:12;height:2" coordorigin="8615,3973" coordsize="12,0" path="m8615,3973l8627,3973e" filled="false" stroked="true" strokeweight=".6pt" strokecolor="#000000">
                <v:path arrowok="t"/>
              </v:shape>
            </v:group>
            <v:group style="position:absolute;left:8634;top:3973;width:12;height:2" coordorigin="8634,3973" coordsize="12,2">
              <v:shape style="position:absolute;left:8634;top:3973;width:12;height:2" coordorigin="8634,3973" coordsize="12,0" path="m8634,3973l8646,3973e" filled="false" stroked="true" strokeweight=".6pt" strokecolor="#000000">
                <v:path arrowok="t"/>
              </v:shape>
            </v:group>
            <v:group style="position:absolute;left:8653;top:3973;width:12;height:2" coordorigin="8653,3973" coordsize="12,2">
              <v:shape style="position:absolute;left:8653;top:3973;width:12;height:2" coordorigin="8653,3973" coordsize="12,0" path="m8653,3973l8665,3973e" filled="false" stroked="true" strokeweight=".6pt" strokecolor="#000000">
                <v:path arrowok="t"/>
              </v:shape>
            </v:group>
            <v:group style="position:absolute;left:8672;top:3973;width:12;height:2" coordorigin="8672,3973" coordsize="12,2">
              <v:shape style="position:absolute;left:8672;top:3973;width:12;height:2" coordorigin="8672,3973" coordsize="12,0" path="m8672,3973l8684,3973e" filled="false" stroked="true" strokeweight=".6pt" strokecolor="#000000">
                <v:path arrowok="t"/>
              </v:shape>
            </v:group>
            <v:group style="position:absolute;left:8692;top:3973;width:12;height:2" coordorigin="8692,3973" coordsize="12,2">
              <v:shape style="position:absolute;left:8692;top:3973;width:12;height:2" coordorigin="8692,3973" coordsize="12,0" path="m8692,3973l8704,3973e" filled="false" stroked="true" strokeweight=".6pt" strokecolor="#000000">
                <v:path arrowok="t"/>
              </v:shape>
            </v:group>
            <v:group style="position:absolute;left:8711;top:3973;width:12;height:2" coordorigin="8711,3973" coordsize="12,2">
              <v:shape style="position:absolute;left:8711;top:3973;width:12;height:2" coordorigin="8711,3973" coordsize="12,0" path="m8711,3973l8723,3973e" filled="false" stroked="true" strokeweight=".6pt" strokecolor="#000000">
                <v:path arrowok="t"/>
              </v:shape>
            </v:group>
            <v:group style="position:absolute;left:8730;top:3973;width:12;height:2" coordorigin="8730,3973" coordsize="12,2">
              <v:shape style="position:absolute;left:8730;top:3973;width:12;height:2" coordorigin="8730,3973" coordsize="12,0" path="m8730,3973l8742,3973e" filled="false" stroked="true" strokeweight=".6pt" strokecolor="#000000">
                <v:path arrowok="t"/>
              </v:shape>
            </v:group>
            <v:group style="position:absolute;left:8749;top:3973;width:12;height:2" coordorigin="8749,3973" coordsize="12,2">
              <v:shape style="position:absolute;left:8749;top:3973;width:12;height:2" coordorigin="8749,3973" coordsize="12,0" path="m8749,3973l8761,3973e" filled="false" stroked="true" strokeweight=".6pt" strokecolor="#000000">
                <v:path arrowok="t"/>
              </v:shape>
            </v:group>
            <v:group style="position:absolute;left:8768;top:3973;width:12;height:2" coordorigin="8768,3973" coordsize="12,2">
              <v:shape style="position:absolute;left:8768;top:3973;width:12;height:2" coordorigin="8768,3973" coordsize="12,0" path="m8768,3973l8780,3973e" filled="false" stroked="true" strokeweight=".6pt" strokecolor="#000000">
                <v:path arrowok="t"/>
              </v:shape>
            </v:group>
            <v:group style="position:absolute;left:8788;top:3973;width:12;height:2" coordorigin="8788,3973" coordsize="12,2">
              <v:shape style="position:absolute;left:8788;top:3973;width:12;height:2" coordorigin="8788,3973" coordsize="12,0" path="m8788,3973l8800,3973e" filled="false" stroked="true" strokeweight=".6pt" strokecolor="#000000">
                <v:path arrowok="t"/>
              </v:shape>
            </v:group>
            <v:group style="position:absolute;left:8807;top:3973;width:12;height:2" coordorigin="8807,3973" coordsize="12,2">
              <v:shape style="position:absolute;left:8807;top:3973;width:12;height:2" coordorigin="8807,3973" coordsize="12,0" path="m8807,3973l8819,3973e" filled="false" stroked="true" strokeweight=".6pt" strokecolor="#000000">
                <v:path arrowok="t"/>
              </v:shape>
            </v:group>
            <v:group style="position:absolute;left:8826;top:3973;width:12;height:2" coordorigin="8826,3973" coordsize="12,2">
              <v:shape style="position:absolute;left:8826;top:3973;width:12;height:2" coordorigin="8826,3973" coordsize="12,0" path="m8826,3973l8838,3973e" filled="false" stroked="true" strokeweight=".6pt" strokecolor="#000000">
                <v:path arrowok="t"/>
              </v:shape>
            </v:group>
            <v:group style="position:absolute;left:8845;top:3973;width:12;height:2" coordorigin="8845,3973" coordsize="12,2">
              <v:shape style="position:absolute;left:8845;top:3973;width:12;height:2" coordorigin="8845,3973" coordsize="12,0" path="m8845,3973l8857,3973e" filled="false" stroked="true" strokeweight=".6pt" strokecolor="#000000">
                <v:path arrowok="t"/>
              </v:shape>
            </v:group>
            <v:group style="position:absolute;left:8864;top:3973;width:12;height:2" coordorigin="8864,3973" coordsize="12,2">
              <v:shape style="position:absolute;left:8864;top:3973;width:12;height:2" coordorigin="8864,3973" coordsize="12,0" path="m8864,3973l8876,3973e" filled="false" stroked="true" strokeweight=".6pt" strokecolor="#000000">
                <v:path arrowok="t"/>
              </v:shape>
            </v:group>
            <v:group style="position:absolute;left:8884;top:3973;width:12;height:2" coordorigin="8884,3973" coordsize="12,2">
              <v:shape style="position:absolute;left:8884;top:3973;width:12;height:2" coordorigin="8884,3973" coordsize="12,0" path="m8884,3973l8896,3973e" filled="false" stroked="true" strokeweight=".6pt" strokecolor="#000000">
                <v:path arrowok="t"/>
              </v:shape>
            </v:group>
            <v:group style="position:absolute;left:8903;top:3973;width:12;height:2" coordorigin="8903,3973" coordsize="12,2">
              <v:shape style="position:absolute;left:8903;top:3973;width:12;height:2" coordorigin="8903,3973" coordsize="12,0" path="m8903,3973l8915,3973e" filled="false" stroked="true" strokeweight=".6pt" strokecolor="#000000">
                <v:path arrowok="t"/>
              </v:shape>
            </v:group>
            <v:group style="position:absolute;left:8922;top:3973;width:12;height:2" coordorigin="8922,3973" coordsize="12,2">
              <v:shape style="position:absolute;left:8922;top:3973;width:12;height:2" coordorigin="8922,3973" coordsize="12,0" path="m8922,3973l8934,3973e" filled="false" stroked="true" strokeweight=".6pt" strokecolor="#000000">
                <v:path arrowok="t"/>
              </v:shape>
            </v:group>
            <v:group style="position:absolute;left:8941;top:3973;width:12;height:2" coordorigin="8941,3973" coordsize="12,2">
              <v:shape style="position:absolute;left:8941;top:3973;width:12;height:2" coordorigin="8941,3973" coordsize="12,0" path="m8941,3973l8953,3973e" filled="false" stroked="true" strokeweight=".6pt" strokecolor="#000000">
                <v:path arrowok="t"/>
              </v:shape>
            </v:group>
            <v:group style="position:absolute;left:8960;top:3973;width:12;height:2" coordorigin="8960,3973" coordsize="12,2">
              <v:shape style="position:absolute;left:8960;top:3973;width:12;height:2" coordorigin="8960,3973" coordsize="12,0" path="m8960,3973l8972,3973e" filled="false" stroked="true" strokeweight=".6pt" strokecolor="#000000">
                <v:path arrowok="t"/>
              </v:shape>
            </v:group>
            <v:group style="position:absolute;left:8980;top:3973;width:12;height:2" coordorigin="8980,3973" coordsize="12,2">
              <v:shape style="position:absolute;left:8980;top:3973;width:12;height:2" coordorigin="8980,3973" coordsize="12,0" path="m8980,3973l8992,3973e" filled="false" stroked="true" strokeweight=".6pt" strokecolor="#000000">
                <v:path arrowok="t"/>
              </v:shape>
            </v:group>
            <v:group style="position:absolute;left:8999;top:3973;width:12;height:2" coordorigin="8999,3973" coordsize="12,2">
              <v:shape style="position:absolute;left:8999;top:3973;width:12;height:2" coordorigin="8999,3973" coordsize="12,0" path="m8999,3973l9011,3973e" filled="false" stroked="true" strokeweight=".6pt" strokecolor="#000000">
                <v:path arrowok="t"/>
              </v:shape>
            </v:group>
            <v:group style="position:absolute;left:9018;top:3973;width:12;height:2" coordorigin="9018,3973" coordsize="12,2">
              <v:shape style="position:absolute;left:9018;top:3973;width:12;height:2" coordorigin="9018,3973" coordsize="12,0" path="m9018,3973l9030,3973e" filled="false" stroked="true" strokeweight=".6pt" strokecolor="#000000">
                <v:path arrowok="t"/>
              </v:shape>
            </v:group>
            <v:group style="position:absolute;left:9037;top:3973;width:12;height:2" coordorigin="9037,3973" coordsize="12,2">
              <v:shape style="position:absolute;left:9037;top:3973;width:12;height:2" coordorigin="9037,3973" coordsize="12,0" path="m9037,3973l9049,3973e" filled="false" stroked="true" strokeweight=".6pt" strokecolor="#000000">
                <v:path arrowok="t"/>
              </v:shape>
            </v:group>
            <v:group style="position:absolute;left:9056;top:3973;width:12;height:2" coordorigin="9056,3973" coordsize="12,2">
              <v:shape style="position:absolute;left:9056;top:3973;width:12;height:2" coordorigin="9056,3973" coordsize="12,0" path="m9056,3973l9068,3973e" filled="false" stroked="true" strokeweight=".6pt" strokecolor="#000000">
                <v:path arrowok="t"/>
              </v:shape>
            </v:group>
            <v:group style="position:absolute;left:9076;top:3973;width:12;height:2" coordorigin="9076,3973" coordsize="12,2">
              <v:shape style="position:absolute;left:9076;top:3973;width:12;height:2" coordorigin="9076,3973" coordsize="12,0" path="m9076,3973l9088,3973e" filled="false" stroked="true" strokeweight=".6pt" strokecolor="#000000">
                <v:path arrowok="t"/>
              </v:shape>
            </v:group>
            <v:group style="position:absolute;left:9095;top:3973;width:12;height:2" coordorigin="9095,3973" coordsize="12,2">
              <v:shape style="position:absolute;left:9095;top:3973;width:12;height:2" coordorigin="9095,3973" coordsize="12,0" path="m9095,3973l9107,3973e" filled="false" stroked="true" strokeweight=".6pt" strokecolor="#000000">
                <v:path arrowok="t"/>
              </v:shape>
            </v:group>
            <v:group style="position:absolute;left:9114;top:3973;width:12;height:2" coordorigin="9114,3973" coordsize="12,2">
              <v:shape style="position:absolute;left:9114;top:3973;width:12;height:2" coordorigin="9114,3973" coordsize="12,0" path="m9114,3973l9126,3973e" filled="false" stroked="true" strokeweight=".6pt" strokecolor="#000000">
                <v:path arrowok="t"/>
              </v:shape>
            </v:group>
            <v:group style="position:absolute;left:9133;top:3973;width:12;height:2" coordorigin="9133,3973" coordsize="12,2">
              <v:shape style="position:absolute;left:9133;top:3973;width:12;height:2" coordorigin="9133,3973" coordsize="12,0" path="m9133,3973l9145,3973e" filled="false" stroked="true" strokeweight=".6pt" strokecolor="#000000">
                <v:path arrowok="t"/>
              </v:shape>
            </v:group>
            <v:group style="position:absolute;left:9152;top:3973;width:12;height:2" coordorigin="9152,3973" coordsize="12,2">
              <v:shape style="position:absolute;left:9152;top:3973;width:12;height:2" coordorigin="9152,3973" coordsize="12,0" path="m9152,3973l9164,3973e" filled="false" stroked="true" strokeweight=".6pt" strokecolor="#000000">
                <v:path arrowok="t"/>
              </v:shape>
            </v:group>
            <v:group style="position:absolute;left:9172;top:3973;width:12;height:2" coordorigin="9172,3973" coordsize="12,2">
              <v:shape style="position:absolute;left:9172;top:3973;width:12;height:2" coordorigin="9172,3973" coordsize="12,0" path="m9172,3973l9184,3973e" filled="false" stroked="true" strokeweight=".6pt" strokecolor="#000000">
                <v:path arrowok="t"/>
              </v:shape>
            </v:group>
            <v:group style="position:absolute;left:9191;top:3973;width:12;height:2" coordorigin="9191,3973" coordsize="12,2">
              <v:shape style="position:absolute;left:9191;top:3973;width:12;height:2" coordorigin="9191,3973" coordsize="12,0" path="m9191,3973l9203,3973e" filled="false" stroked="true" strokeweight=".6pt" strokecolor="#000000">
                <v:path arrowok="t"/>
              </v:shape>
            </v:group>
            <v:group style="position:absolute;left:9210;top:3973;width:12;height:2" coordorigin="9210,3973" coordsize="12,2">
              <v:shape style="position:absolute;left:9210;top:3973;width:12;height:2" coordorigin="9210,3973" coordsize="12,0" path="m9210,3973l9222,3973e" filled="false" stroked="true" strokeweight=".6pt" strokecolor="#000000">
                <v:path arrowok="t"/>
              </v:shape>
            </v:group>
            <v:group style="position:absolute;left:9229;top:3973;width:12;height:2" coordorigin="9229,3973" coordsize="12,2">
              <v:shape style="position:absolute;left:9229;top:3973;width:12;height:2" coordorigin="9229,3973" coordsize="12,0" path="m9229,3973l9241,3973e" filled="false" stroked="true" strokeweight=".6pt" strokecolor="#000000">
                <v:path arrowok="t"/>
              </v:shape>
            </v:group>
            <v:group style="position:absolute;left:9248;top:3973;width:12;height:2" coordorigin="9248,3973" coordsize="12,2">
              <v:shape style="position:absolute;left:9248;top:3973;width:12;height:2" coordorigin="9248,3973" coordsize="12,0" path="m9248,3973l9260,3973e" filled="false" stroked="true" strokeweight=".6pt" strokecolor="#000000">
                <v:path arrowok="t"/>
              </v:shape>
            </v:group>
            <v:group style="position:absolute;left:9268;top:3973;width:12;height:2" coordorigin="9268,3973" coordsize="12,2">
              <v:shape style="position:absolute;left:9268;top:3973;width:12;height:2" coordorigin="9268,3973" coordsize="12,0" path="m9268,3973l9280,3973e" filled="false" stroked="true" strokeweight=".6pt" strokecolor="#000000">
                <v:path arrowok="t"/>
              </v:shape>
            </v:group>
            <v:group style="position:absolute;left:9287;top:3973;width:12;height:2" coordorigin="9287,3973" coordsize="12,2">
              <v:shape style="position:absolute;left:9287;top:3973;width:12;height:2" coordorigin="9287,3973" coordsize="12,0" path="m9287,3973l9299,3973e" filled="false" stroked="true" strokeweight=".6pt" strokecolor="#000000">
                <v:path arrowok="t"/>
              </v:shape>
            </v:group>
            <v:group style="position:absolute;left:9306;top:3973;width:12;height:2" coordorigin="9306,3973" coordsize="12,2">
              <v:shape style="position:absolute;left:9306;top:3973;width:12;height:2" coordorigin="9306,3973" coordsize="12,0" path="m9306,3973l9318,3973e" filled="false" stroked="true" strokeweight=".6pt" strokecolor="#000000">
                <v:path arrowok="t"/>
              </v:shape>
            </v:group>
            <v:group style="position:absolute;left:9325;top:3973;width:12;height:2" coordorigin="9325,3973" coordsize="12,2">
              <v:shape style="position:absolute;left:9325;top:3973;width:12;height:2" coordorigin="9325,3973" coordsize="12,0" path="m9325,3973l9337,3973e" filled="false" stroked="true" strokeweight=".6pt" strokecolor="#000000">
                <v:path arrowok="t"/>
              </v:shape>
            </v:group>
            <v:group style="position:absolute;left:9344;top:3973;width:12;height:2" coordorigin="9344,3973" coordsize="12,2">
              <v:shape style="position:absolute;left:9344;top:3973;width:12;height:2" coordorigin="9344,3973" coordsize="12,0" path="m9344,3973l9356,3973e" filled="false" stroked="true" strokeweight=".6pt" strokecolor="#000000">
                <v:path arrowok="t"/>
              </v:shape>
            </v:group>
            <v:group style="position:absolute;left:9364;top:3973;width:12;height:2" coordorigin="9364,3973" coordsize="12,2">
              <v:shape style="position:absolute;left:9364;top:3973;width:12;height:2" coordorigin="9364,3973" coordsize="12,0" path="m9364,3973l9376,3973e" filled="false" stroked="true" strokeweight=".6pt" strokecolor="#000000">
                <v:path arrowok="t"/>
              </v:shape>
            </v:group>
            <v:group style="position:absolute;left:9383;top:3973;width:12;height:2" coordorigin="9383,3973" coordsize="12,2">
              <v:shape style="position:absolute;left:9383;top:3973;width:12;height:2" coordorigin="9383,3973" coordsize="12,0" path="m9383,3973l9395,3973e" filled="false" stroked="true" strokeweight=".6pt" strokecolor="#000000">
                <v:path arrowok="t"/>
              </v:shape>
            </v:group>
            <v:group style="position:absolute;left:9402;top:3973;width:12;height:2" coordorigin="9402,3973" coordsize="12,2">
              <v:shape style="position:absolute;left:9402;top:3973;width:12;height:2" coordorigin="9402,3973" coordsize="12,0" path="m9402,3973l9414,3973e" filled="false" stroked="true" strokeweight=".6pt" strokecolor="#000000">
                <v:path arrowok="t"/>
              </v:shape>
            </v:group>
            <v:group style="position:absolute;left:9421;top:3973;width:12;height:2" coordorigin="9421,3973" coordsize="12,2">
              <v:shape style="position:absolute;left:9421;top:3973;width:12;height:2" coordorigin="9421,3973" coordsize="12,0" path="m9421,3973l9433,3973e" filled="false" stroked="true" strokeweight=".6pt" strokecolor="#000000">
                <v:path arrowok="t"/>
              </v:shape>
            </v:group>
            <v:group style="position:absolute;left:9440;top:3973;width:12;height:2" coordorigin="9440,3973" coordsize="12,2">
              <v:shape style="position:absolute;left:9440;top:3973;width:12;height:2" coordorigin="9440,3973" coordsize="12,0" path="m9440,3973l9452,3973e" filled="false" stroked="true" strokeweight=".6pt" strokecolor="#000000">
                <v:path arrowok="t"/>
              </v:shape>
            </v:group>
            <v:group style="position:absolute;left:9460;top:3973;width:12;height:2" coordorigin="9460,3973" coordsize="12,2">
              <v:shape style="position:absolute;left:9460;top:3973;width:12;height:2" coordorigin="9460,3973" coordsize="12,0" path="m9460,3973l9472,3973e" filled="false" stroked="true" strokeweight=".6pt" strokecolor="#000000">
                <v:path arrowok="t"/>
              </v:shape>
            </v:group>
            <v:group style="position:absolute;left:9479;top:3973;width:12;height:2" coordorigin="9479,3973" coordsize="12,2">
              <v:shape style="position:absolute;left:9479;top:3973;width:12;height:2" coordorigin="9479,3973" coordsize="12,0" path="m9479,3973l9491,3973e" filled="false" stroked="true" strokeweight=".6pt" strokecolor="#000000">
                <v:path arrowok="t"/>
              </v:shape>
            </v:group>
            <v:group style="position:absolute;left:9498;top:3973;width:12;height:2" coordorigin="9498,3973" coordsize="12,2">
              <v:shape style="position:absolute;left:9498;top:3973;width:12;height:2" coordorigin="9498,3973" coordsize="12,0" path="m9498,3973l9510,3973e" filled="false" stroked="true" strokeweight=".6pt" strokecolor="#000000">
                <v:path arrowok="t"/>
              </v:shape>
            </v:group>
            <v:group style="position:absolute;left:9517;top:3973;width:12;height:2" coordorigin="9517,3973" coordsize="12,2">
              <v:shape style="position:absolute;left:9517;top:3973;width:12;height:2" coordorigin="9517,3973" coordsize="12,0" path="m9517,3973l9529,3973e" filled="false" stroked="true" strokeweight=".6pt" strokecolor="#000000">
                <v:path arrowok="t"/>
              </v:shape>
            </v:group>
            <v:group style="position:absolute;left:9536;top:3973;width:12;height:2" coordorigin="9536,3973" coordsize="12,2">
              <v:shape style="position:absolute;left:9536;top:3973;width:12;height:2" coordorigin="9536,3973" coordsize="12,0" path="m9536,3973l9548,3973e" filled="false" stroked="true" strokeweight=".6pt" strokecolor="#000000">
                <v:path arrowok="t"/>
              </v:shape>
            </v:group>
            <v:group style="position:absolute;left:9556;top:3973;width:12;height:2" coordorigin="9556,3973" coordsize="12,2">
              <v:shape style="position:absolute;left:9556;top:3973;width:12;height:2" coordorigin="9556,3973" coordsize="12,0" path="m9556,3973l9568,3973e" filled="false" stroked="true" strokeweight=".6pt" strokecolor="#000000">
                <v:path arrowok="t"/>
              </v:shape>
            </v:group>
            <v:group style="position:absolute;left:9575;top:3973;width:12;height:2" coordorigin="9575,3973" coordsize="12,2">
              <v:shape style="position:absolute;left:9575;top:3973;width:12;height:2" coordorigin="9575,3973" coordsize="12,0" path="m9575,3973l9587,3973e" filled="false" stroked="true" strokeweight=".6pt" strokecolor="#000000">
                <v:path arrowok="t"/>
              </v:shape>
            </v:group>
            <v:group style="position:absolute;left:9594;top:3973;width:12;height:2" coordorigin="9594,3973" coordsize="12,2">
              <v:shape style="position:absolute;left:9594;top:3973;width:12;height:2" coordorigin="9594,3973" coordsize="12,0" path="m9594,3973l9606,3973e" filled="false" stroked="true" strokeweight=".6pt" strokecolor="#000000">
                <v:path arrowok="t"/>
              </v:shape>
            </v:group>
            <v:group style="position:absolute;left:9613;top:3973;width:12;height:2" coordorigin="9613,3973" coordsize="12,2">
              <v:shape style="position:absolute;left:9613;top:3973;width:12;height:2" coordorigin="9613,3973" coordsize="12,0" path="m9613,3973l9625,3973e" filled="false" stroked="true" strokeweight=".6pt" strokecolor="#000000">
                <v:path arrowok="t"/>
              </v:shape>
            </v:group>
            <v:group style="position:absolute;left:9632;top:3973;width:12;height:2" coordorigin="9632,3973" coordsize="12,2">
              <v:shape style="position:absolute;left:9632;top:3973;width:12;height:2" coordorigin="9632,3973" coordsize="12,0" path="m9632,3973l9644,3973e" filled="false" stroked="true" strokeweight=".6pt" strokecolor="#000000">
                <v:path arrowok="t"/>
              </v:shape>
            </v:group>
            <v:group style="position:absolute;left:9652;top:3973;width:12;height:2" coordorigin="9652,3973" coordsize="12,2">
              <v:shape style="position:absolute;left:9652;top:3973;width:12;height:2" coordorigin="9652,3973" coordsize="12,0" path="m9652,3973l9664,3973e" filled="false" stroked="true" strokeweight=".6pt" strokecolor="#000000">
                <v:path arrowok="t"/>
              </v:shape>
            </v:group>
            <v:group style="position:absolute;left:9671;top:3973;width:12;height:2" coordorigin="9671,3973" coordsize="12,2">
              <v:shape style="position:absolute;left:9671;top:3973;width:12;height:2" coordorigin="9671,3973" coordsize="12,0" path="m9671,3973l9683,3973e" filled="false" stroked="true" strokeweight=".6pt" strokecolor="#000000">
                <v:path arrowok="t"/>
              </v:shape>
            </v:group>
            <v:group style="position:absolute;left:9690;top:3973;width:12;height:2" coordorigin="9690,3973" coordsize="12,2">
              <v:shape style="position:absolute;left:9690;top:3973;width:12;height:2" coordorigin="9690,3973" coordsize="12,0" path="m9690,3973l9702,3973e" filled="false" stroked="true" strokeweight=".6pt" strokecolor="#000000">
                <v:path arrowok="t"/>
              </v:shape>
            </v:group>
            <v:group style="position:absolute;left:9709;top:3973;width:12;height:2" coordorigin="9709,3973" coordsize="12,2">
              <v:shape style="position:absolute;left:9709;top:3973;width:12;height:2" coordorigin="9709,3973" coordsize="12,0" path="m9709,3973l9721,3973e" filled="false" stroked="true" strokeweight=".6pt" strokecolor="#000000">
                <v:path arrowok="t"/>
              </v:shape>
            </v:group>
            <v:group style="position:absolute;left:9728;top:3973;width:12;height:2" coordorigin="9728,3973" coordsize="12,2">
              <v:shape style="position:absolute;left:9728;top:3973;width:12;height:2" coordorigin="9728,3973" coordsize="12,0" path="m9728,3973l9740,3973e" filled="false" stroked="true" strokeweight=".6pt" strokecolor="#000000">
                <v:path arrowok="t"/>
              </v:shape>
            </v:group>
            <v:group style="position:absolute;left:9748;top:3973;width:12;height:2" coordorigin="9748,3973" coordsize="12,2">
              <v:shape style="position:absolute;left:9748;top:3973;width:12;height:2" coordorigin="9748,3973" coordsize="12,0" path="m9748,3973l9760,3973e" filled="false" stroked="true" strokeweight=".6pt" strokecolor="#000000">
                <v:path arrowok="t"/>
              </v:shape>
            </v:group>
            <v:group style="position:absolute;left:9767;top:3973;width:12;height:2" coordorigin="9767,3973" coordsize="12,2">
              <v:shape style="position:absolute;left:9767;top:3973;width:12;height:2" coordorigin="9767,3973" coordsize="12,0" path="m9767,3973l9779,3973e" filled="false" stroked="true" strokeweight=".6pt" strokecolor="#000000">
                <v:path arrowok="t"/>
              </v:shape>
            </v:group>
            <v:group style="position:absolute;left:9786;top:3973;width:12;height:2" coordorigin="9786,3973" coordsize="12,2">
              <v:shape style="position:absolute;left:9786;top:3973;width:12;height:2" coordorigin="9786,3973" coordsize="12,0" path="m9786,3973l9798,3973e" filled="false" stroked="true" strokeweight=".6pt" strokecolor="#000000">
                <v:path arrowok="t"/>
              </v:shape>
            </v:group>
            <v:group style="position:absolute;left:9805;top:3973;width:12;height:2" coordorigin="9805,3973" coordsize="12,2">
              <v:shape style="position:absolute;left:9805;top:3973;width:12;height:2" coordorigin="9805,3973" coordsize="12,0" path="m9805,3973l9817,3973e" filled="false" stroked="true" strokeweight=".6pt" strokecolor="#000000">
                <v:path arrowok="t"/>
              </v:shape>
            </v:group>
            <v:group style="position:absolute;left:9824;top:3973;width:12;height:2" coordorigin="9824,3973" coordsize="12,2">
              <v:shape style="position:absolute;left:9824;top:3973;width:12;height:2" coordorigin="9824,3973" coordsize="12,0" path="m9824,3973l9836,3973e" filled="false" stroked="true" strokeweight=".6pt" strokecolor="#000000">
                <v:path arrowok="t"/>
              </v:shape>
            </v:group>
            <v:group style="position:absolute;left:9844;top:3973;width:12;height:2" coordorigin="9844,3973" coordsize="12,2">
              <v:shape style="position:absolute;left:9844;top:3973;width:12;height:2" coordorigin="9844,3973" coordsize="12,0" path="m9844,3973l9856,3973e" filled="false" stroked="true" strokeweight=".6pt" strokecolor="#000000">
                <v:path arrowok="t"/>
              </v:shape>
            </v:group>
            <v:group style="position:absolute;left:9863;top:3973;width:12;height:2" coordorigin="9863,3973" coordsize="12,2">
              <v:shape style="position:absolute;left:9863;top:3973;width:12;height:2" coordorigin="9863,3973" coordsize="12,0" path="m9863,3973l9875,3973e" filled="false" stroked="true" strokeweight=".6pt" strokecolor="#000000">
                <v:path arrowok="t"/>
              </v:shape>
            </v:group>
            <v:group style="position:absolute;left:9882;top:3973;width:12;height:2" coordorigin="9882,3973" coordsize="12,2">
              <v:shape style="position:absolute;left:9882;top:3973;width:12;height:2" coordorigin="9882,3973" coordsize="12,0" path="m9882,3973l9894,3973e" filled="false" stroked="true" strokeweight=".6pt" strokecolor="#000000">
                <v:path arrowok="t"/>
              </v:shape>
            </v:group>
            <v:group style="position:absolute;left:9901;top:3973;width:12;height:2" coordorigin="9901,3973" coordsize="12,2">
              <v:shape style="position:absolute;left:9901;top:3973;width:12;height:2" coordorigin="9901,3973" coordsize="12,0" path="m9901,3973l9913,3973e" filled="false" stroked="true" strokeweight=".6pt" strokecolor="#000000">
                <v:path arrowok="t"/>
              </v:shape>
            </v:group>
            <v:group style="position:absolute;left:9920;top:3973;width:12;height:2" coordorigin="9920,3973" coordsize="12,2">
              <v:shape style="position:absolute;left:9920;top:3973;width:12;height:2" coordorigin="9920,3973" coordsize="12,0" path="m9920,3973l9932,3973e" filled="false" stroked="true" strokeweight=".6pt" strokecolor="#000000">
                <v:path arrowok="t"/>
              </v:shape>
            </v:group>
            <v:group style="position:absolute;left:9940;top:3973;width:12;height:2" coordorigin="9940,3973" coordsize="12,2">
              <v:shape style="position:absolute;left:9940;top:3973;width:12;height:2" coordorigin="9940,3973" coordsize="12,0" path="m9940,3973l9952,3973e" filled="false" stroked="true" strokeweight=".6pt" strokecolor="#000000">
                <v:path arrowok="t"/>
              </v:shape>
            </v:group>
            <v:group style="position:absolute;left:9959;top:3973;width:12;height:2" coordorigin="9959,3973" coordsize="12,2">
              <v:shape style="position:absolute;left:9959;top:3973;width:12;height:2" coordorigin="9959,3973" coordsize="12,0" path="m9959,3973l9971,3973e" filled="false" stroked="true" strokeweight=".6pt" strokecolor="#000000">
                <v:path arrowok="t"/>
              </v:shape>
            </v:group>
            <v:group style="position:absolute;left:9978;top:3973;width:12;height:2" coordorigin="9978,3973" coordsize="12,2">
              <v:shape style="position:absolute;left:9978;top:3973;width:12;height:2" coordorigin="9978,3973" coordsize="12,0" path="m9978,3973l9990,3973e" filled="false" stroked="true" strokeweight=".6pt" strokecolor="#000000">
                <v:path arrowok="t"/>
              </v:shape>
            </v:group>
            <v:group style="position:absolute;left:9997;top:3973;width:12;height:2" coordorigin="9997,3973" coordsize="12,2">
              <v:shape style="position:absolute;left:9997;top:3973;width:12;height:2" coordorigin="9997,3973" coordsize="12,0" path="m9997,3973l10009,3973e" filled="false" stroked="true" strokeweight=".6pt" strokecolor="#000000">
                <v:path arrowok="t"/>
              </v:shape>
            </v:group>
            <v:group style="position:absolute;left:10016;top:3973;width:12;height:2" coordorigin="10016,3973" coordsize="12,2">
              <v:shape style="position:absolute;left:10016;top:3973;width:12;height:2" coordorigin="10016,3973" coordsize="12,0" path="m10016,3973l10028,3973e" filled="false" stroked="true" strokeweight=".6pt" strokecolor="#000000">
                <v:path arrowok="t"/>
              </v:shape>
            </v:group>
            <v:group style="position:absolute;left:10036;top:3973;width:12;height:2" coordorigin="10036,3973" coordsize="12,2">
              <v:shape style="position:absolute;left:10036;top:3973;width:12;height:2" coordorigin="10036,3973" coordsize="12,0" path="m10036,3973l10048,3973e" filled="false" stroked="true" strokeweight=".6pt" strokecolor="#000000">
                <v:path arrowok="t"/>
              </v:shape>
            </v:group>
            <v:group style="position:absolute;left:10055;top:3973;width:12;height:2" coordorigin="10055,3973" coordsize="12,2">
              <v:shape style="position:absolute;left:10055;top:3973;width:12;height:2" coordorigin="10055,3973" coordsize="12,0" path="m10055,3973l10067,3973e" filled="false" stroked="true" strokeweight=".6pt" strokecolor="#000000">
                <v:path arrowok="t"/>
              </v:shape>
            </v:group>
            <v:group style="position:absolute;left:10074;top:3973;width:12;height:2" coordorigin="10074,3973" coordsize="12,2">
              <v:shape style="position:absolute;left:10074;top:3973;width:12;height:2" coordorigin="10074,3973" coordsize="12,0" path="m10074,3973l10086,3973e" filled="false" stroked="true" strokeweight=".6pt" strokecolor="#000000">
                <v:path arrowok="t"/>
              </v:shape>
            </v:group>
            <v:group style="position:absolute;left:10093;top:3973;width:12;height:2" coordorigin="10093,3973" coordsize="12,2">
              <v:shape style="position:absolute;left:10093;top:3973;width:12;height:2" coordorigin="10093,3973" coordsize="12,0" path="m10093,3973l10105,3973e" filled="false" stroked="true" strokeweight=".6pt" strokecolor="#000000">
                <v:path arrowok="t"/>
              </v:shape>
            </v:group>
            <v:group style="position:absolute;left:10112;top:3973;width:12;height:2" coordorigin="10112,3973" coordsize="12,2">
              <v:shape style="position:absolute;left:10112;top:3973;width:12;height:2" coordorigin="10112,3973" coordsize="12,0" path="m10112,3973l10124,3973e" filled="false" stroked="true" strokeweight=".6pt" strokecolor="#000000">
                <v:path arrowok="t"/>
              </v:shape>
            </v:group>
            <v:group style="position:absolute;left:10132;top:3973;width:12;height:2" coordorigin="10132,3973" coordsize="12,2">
              <v:shape style="position:absolute;left:10132;top:3973;width:12;height:2" coordorigin="10132,3973" coordsize="12,0" path="m10132,3973l10144,3973e" filled="false" stroked="true" strokeweight=".6pt" strokecolor="#000000">
                <v:path arrowok="t"/>
              </v:shape>
            </v:group>
            <v:group style="position:absolute;left:10151;top:3973;width:12;height:2" coordorigin="10151,3973" coordsize="12,2">
              <v:shape style="position:absolute;left:10151;top:3973;width:12;height:2" coordorigin="10151,3973" coordsize="12,0" path="m10151,3973l10163,3973e" filled="false" stroked="true" strokeweight=".6pt" strokecolor="#000000">
                <v:path arrowok="t"/>
              </v:shape>
            </v:group>
            <v:group style="position:absolute;left:10170;top:3973;width:12;height:2" coordorigin="10170,3973" coordsize="12,2">
              <v:shape style="position:absolute;left:10170;top:3973;width:12;height:2" coordorigin="10170,3973" coordsize="12,0" path="m10170,3973l10182,3973e" filled="false" stroked="true" strokeweight=".6pt" strokecolor="#000000">
                <v:path arrowok="t"/>
              </v:shape>
            </v:group>
            <v:group style="position:absolute;left:10189;top:3973;width:12;height:2" coordorigin="10189,3973" coordsize="12,2">
              <v:shape style="position:absolute;left:10189;top:3973;width:12;height:2" coordorigin="10189,3973" coordsize="12,0" path="m10189,3973l10201,3973e" filled="false" stroked="true" strokeweight=".6pt" strokecolor="#000000">
                <v:path arrowok="t"/>
              </v:shape>
            </v:group>
            <v:group style="position:absolute;left:10208;top:3973;width:12;height:2" coordorigin="10208,3973" coordsize="12,2">
              <v:shape style="position:absolute;left:10208;top:3973;width:12;height:2" coordorigin="10208,3973" coordsize="12,0" path="m10208,3973l10220,3973e" filled="false" stroked="true" strokeweight=".6pt" strokecolor="#000000">
                <v:path arrowok="t"/>
              </v:shape>
            </v:group>
            <v:group style="position:absolute;left:10228;top:3973;width:12;height:2" coordorigin="10228,3973" coordsize="12,2">
              <v:shape style="position:absolute;left:10228;top:3973;width:12;height:2" coordorigin="10228,3973" coordsize="12,0" path="m10228,3973l10240,3973e" filled="false" stroked="true" strokeweight=".6pt" strokecolor="#000000">
                <v:path arrowok="t"/>
              </v:shape>
            </v:group>
            <v:group style="position:absolute;left:10247;top:3973;width:12;height:2" coordorigin="10247,3973" coordsize="12,2">
              <v:shape style="position:absolute;left:10247;top:3973;width:12;height:2" coordorigin="10247,3973" coordsize="12,0" path="m10247,3973l10259,3973e" filled="false" stroked="true" strokeweight=".6pt" strokecolor="#000000">
                <v:path arrowok="t"/>
              </v:shape>
            </v:group>
            <v:group style="position:absolute;left:10266;top:3973;width:12;height:2" coordorigin="10266,3973" coordsize="12,2">
              <v:shape style="position:absolute;left:10266;top:3973;width:12;height:2" coordorigin="10266,3973" coordsize="12,0" path="m10266,3973l10278,3973e" filled="false" stroked="true" strokeweight=".6pt" strokecolor="#000000">
                <v:path arrowok="t"/>
              </v:shape>
            </v:group>
            <v:group style="position:absolute;left:10285;top:3973;width:12;height:2" coordorigin="10285,3973" coordsize="12,2">
              <v:shape style="position:absolute;left:10285;top:3973;width:12;height:2" coordorigin="10285,3973" coordsize="12,0" path="m10285,3973l10297,3973e" filled="false" stroked="true" strokeweight=".6pt" strokecolor="#000000">
                <v:path arrowok="t"/>
              </v:shape>
            </v:group>
            <v:group style="position:absolute;left:10304;top:3973;width:12;height:2" coordorigin="10304,3973" coordsize="12,2">
              <v:shape style="position:absolute;left:10304;top:3973;width:12;height:2" coordorigin="10304,3973" coordsize="12,0" path="m10304,3973l10316,3973e" filled="false" stroked="true" strokeweight=".6pt" strokecolor="#000000">
                <v:path arrowok="t"/>
              </v:shape>
            </v:group>
            <v:group style="position:absolute;left:10324;top:3973;width:12;height:2" coordorigin="10324,3973" coordsize="12,2">
              <v:shape style="position:absolute;left:10324;top:3973;width:12;height:2" coordorigin="10324,3973" coordsize="12,0" path="m10324,3973l10336,3973e" filled="false" stroked="true" strokeweight=".6pt" strokecolor="#000000">
                <v:path arrowok="t"/>
              </v:shape>
            </v:group>
            <v:group style="position:absolute;left:10343;top:3973;width:12;height:2" coordorigin="10343,3973" coordsize="12,2">
              <v:shape style="position:absolute;left:10343;top:3973;width:12;height:2" coordorigin="10343,3973" coordsize="12,0" path="m10343,3973l10355,3973e" filled="false" stroked="true" strokeweight=".6pt" strokecolor="#000000">
                <v:path arrowok="t"/>
              </v:shape>
            </v:group>
            <v:group style="position:absolute;left:10362;top:3973;width:12;height:2" coordorigin="10362,3973" coordsize="12,2">
              <v:shape style="position:absolute;left:10362;top:3973;width:12;height:2" coordorigin="10362,3973" coordsize="12,0" path="m10362,3973l10374,3973e" filled="false" stroked="true" strokeweight=".6pt" strokecolor="#000000">
                <v:path arrowok="t"/>
              </v:shape>
            </v:group>
            <v:group style="position:absolute;left:10381;top:3973;width:12;height:2" coordorigin="10381,3973" coordsize="12,2">
              <v:shape style="position:absolute;left:10381;top:3973;width:12;height:2" coordorigin="10381,3973" coordsize="12,0" path="m10381,3973l10393,3973e" filled="false" stroked="true" strokeweight=".6pt" strokecolor="#000000">
                <v:path arrowok="t"/>
              </v:shape>
            </v:group>
            <v:group style="position:absolute;left:10400;top:3973;width:12;height:2" coordorigin="10400,3973" coordsize="12,2">
              <v:shape style="position:absolute;left:10400;top:3973;width:12;height:2" coordorigin="10400,3973" coordsize="12,0" path="m10400,3973l10412,3973e" filled="false" stroked="true" strokeweight=".6pt" strokecolor="#000000">
                <v:path arrowok="t"/>
              </v:shape>
            </v:group>
            <v:group style="position:absolute;left:10420;top:3973;width:12;height:2" coordorigin="10420,3973" coordsize="12,2">
              <v:shape style="position:absolute;left:10420;top:3973;width:12;height:2" coordorigin="10420,3973" coordsize="12,0" path="m10420,3973l10432,3973e" filled="false" stroked="true" strokeweight=".6pt" strokecolor="#000000">
                <v:path arrowok="t"/>
              </v:shape>
            </v:group>
            <v:group style="position:absolute;left:10439;top:3973;width:12;height:2" coordorigin="10439,3973" coordsize="12,2">
              <v:shape style="position:absolute;left:10439;top:3973;width:12;height:2" coordorigin="10439,3973" coordsize="12,0" path="m10439,3973l10451,3973e" filled="false" stroked="true" strokeweight=".6pt" strokecolor="#000000">
                <v:path arrowok="t"/>
              </v:shape>
            </v:group>
            <v:group style="position:absolute;left:10458;top:3973;width:12;height:2" coordorigin="10458,3973" coordsize="12,2">
              <v:shape style="position:absolute;left:10458;top:3973;width:12;height:2" coordorigin="10458,3973" coordsize="12,0" path="m10458,3973l10470,3973e" filled="false" stroked="true" strokeweight=".6pt" strokecolor="#000000">
                <v:path arrowok="t"/>
              </v:shape>
            </v:group>
            <v:group style="position:absolute;left:5602;top:3908;width:10;height:2" coordorigin="5602,3908" coordsize="10,2">
              <v:shape style="position:absolute;left:5602;top:3908;width:10;height:2" coordorigin="5602,3908" coordsize="10,0" path="m5602,3908l5611,3908e" filled="false" stroked="true" strokeweight=".48pt" strokecolor="#000000">
                <v:path arrowok="t"/>
              </v:shape>
            </v:group>
            <v:group style="position:absolute;left:5602;top:3927;width:10;height:2" coordorigin="5602,3927" coordsize="10,2">
              <v:shape style="position:absolute;left:5602;top:3927;width:10;height:2" coordorigin="5602,3927" coordsize="10,0" path="m5602,3927l5611,3927e" filled="false" stroked="true" strokeweight=".48pt" strokecolor="#000000">
                <v:path arrowok="t"/>
              </v:shape>
            </v:group>
            <v:group style="position:absolute;left:5602;top:3947;width:10;height:2" coordorigin="5602,3947" coordsize="10,2">
              <v:shape style="position:absolute;left:5602;top:3947;width:10;height:2" coordorigin="5602,3947" coordsize="10,0" path="m5602,3947l5611,3947e" filled="false" stroked="true" strokeweight=".48pt" strokecolor="#000000">
                <v:path arrowok="t"/>
              </v:shape>
            </v:group>
            <v:group style="position:absolute;left:5602;top:3965;width:10;height:2" coordorigin="5602,3965" coordsize="10,2">
              <v:shape style="position:absolute;left:5602;top:3965;width:10;height:2" coordorigin="5602,3965" coordsize="10,0" path="m5602,3965l5611,3965e" filled="false" stroked="true" strokeweight=".36pt" strokecolor="#000000">
                <v:path arrowok="t"/>
              </v:shape>
            </v:group>
            <v:group style="position:absolute;left:5600;top:414;width:12;height:2" coordorigin="5600,414" coordsize="12,2">
              <v:shape style="position:absolute;left:5600;top:414;width:12;height:2" coordorigin="5600,414" coordsize="12,0" path="m5600,414l5612,414e" filled="false" stroked="true" strokeweight=".6pt" strokecolor="#000000">
                <v:path arrowok="t"/>
              </v:shape>
            </v:group>
            <v:group style="position:absolute;left:5600;top:433;width:12;height:2" coordorigin="5600,433" coordsize="12,2">
              <v:shape style="position:absolute;left:5600;top:433;width:12;height:2" coordorigin="5600,433" coordsize="12,0" path="m5600,433l5612,433e" filled="false" stroked="true" strokeweight=".6pt" strokecolor="#000000">
                <v:path arrowok="t"/>
              </v:shape>
            </v:group>
            <v:group style="position:absolute;left:5600;top:452;width:12;height:2" coordorigin="5600,452" coordsize="12,2">
              <v:shape style="position:absolute;left:5600;top:452;width:12;height:2" coordorigin="5600,452" coordsize="12,0" path="m5600,452l5612,452e" filled="false" stroked="true" strokeweight=".6pt" strokecolor="#000000">
                <v:path arrowok="t"/>
              </v:shape>
            </v:group>
            <v:group style="position:absolute;left:5600;top:471;width:12;height:2" coordorigin="5600,471" coordsize="12,2">
              <v:shape style="position:absolute;left:5600;top:471;width:12;height:2" coordorigin="5600,471" coordsize="12,0" path="m5600,471l5612,471e" filled="false" stroked="true" strokeweight=".6pt" strokecolor="#000000">
                <v:path arrowok="t"/>
              </v:shape>
            </v:group>
            <v:group style="position:absolute;left:5600;top:491;width:12;height:2" coordorigin="5600,491" coordsize="12,2">
              <v:shape style="position:absolute;left:5600;top:491;width:12;height:2" coordorigin="5600,491" coordsize="12,0" path="m5600,491l5612,491e" filled="false" stroked="true" strokeweight=".6pt" strokecolor="#000000">
                <v:path arrowok="t"/>
              </v:shape>
            </v:group>
            <v:group style="position:absolute;left:5600;top:510;width:12;height:2" coordorigin="5600,510" coordsize="12,2">
              <v:shape style="position:absolute;left:5600;top:510;width:12;height:2" coordorigin="5600,510" coordsize="12,0" path="m5600,510l5612,510e" filled="false" stroked="true" strokeweight=".6pt" strokecolor="#000000">
                <v:path arrowok="t"/>
              </v:shape>
            </v:group>
            <v:group style="position:absolute;left:5600;top:529;width:12;height:2" coordorigin="5600,529" coordsize="12,2">
              <v:shape style="position:absolute;left:5600;top:529;width:12;height:2" coordorigin="5600,529" coordsize="12,0" path="m5600,529l5612,529e" filled="false" stroked="true" strokeweight=".6pt" strokecolor="#000000">
                <v:path arrowok="t"/>
              </v:shape>
            </v:group>
            <v:group style="position:absolute;left:5600;top:548;width:12;height:2" coordorigin="5600,548" coordsize="12,2">
              <v:shape style="position:absolute;left:5600;top:548;width:12;height:2" coordorigin="5600,548" coordsize="12,0" path="m5600,548l5612,548e" filled="false" stroked="true" strokeweight=".6pt" strokecolor="#000000">
                <v:path arrowok="t"/>
              </v:shape>
            </v:group>
            <v:group style="position:absolute;left:5600;top:567;width:12;height:2" coordorigin="5600,567" coordsize="12,2">
              <v:shape style="position:absolute;left:5600;top:567;width:12;height:2" coordorigin="5600,567" coordsize="12,0" path="m5600,567l5612,567e" filled="false" stroked="true" strokeweight=".6pt" strokecolor="#000000">
                <v:path arrowok="t"/>
              </v:shape>
            </v:group>
            <v:group style="position:absolute;left:5600;top:587;width:12;height:2" coordorigin="5600,587" coordsize="12,2">
              <v:shape style="position:absolute;left:5600;top:587;width:12;height:2" coordorigin="5600,587" coordsize="12,0" path="m5600,587l5612,587e" filled="false" stroked="true" strokeweight=".6pt" strokecolor="#000000">
                <v:path arrowok="t"/>
              </v:shape>
            </v:group>
            <v:group style="position:absolute;left:5600;top:606;width:12;height:2" coordorigin="5600,606" coordsize="12,2">
              <v:shape style="position:absolute;left:5600;top:606;width:12;height:2" coordorigin="5600,606" coordsize="12,0" path="m5600,606l5612,606e" filled="false" stroked="true" strokeweight=".6pt" strokecolor="#000000">
                <v:path arrowok="t"/>
              </v:shape>
            </v:group>
            <v:group style="position:absolute;left:5600;top:625;width:12;height:2" coordorigin="5600,625" coordsize="12,2">
              <v:shape style="position:absolute;left:5600;top:625;width:12;height:2" coordorigin="5600,625" coordsize="12,0" path="m5600,625l5612,625e" filled="false" stroked="true" strokeweight=".6pt" strokecolor="#000000">
                <v:path arrowok="t"/>
              </v:shape>
            </v:group>
            <v:group style="position:absolute;left:5600;top:644;width:12;height:2" coordorigin="5600,644" coordsize="12,2">
              <v:shape style="position:absolute;left:5600;top:644;width:12;height:2" coordorigin="5600,644" coordsize="12,0" path="m5600,644l5612,644e" filled="false" stroked="true" strokeweight=".6pt" strokecolor="#000000">
                <v:path arrowok="t"/>
              </v:shape>
            </v:group>
            <v:group style="position:absolute;left:5600;top:663;width:12;height:2" coordorigin="5600,663" coordsize="12,2">
              <v:shape style="position:absolute;left:5600;top:663;width:12;height:2" coordorigin="5600,663" coordsize="12,0" path="m5600,663l5612,663e" filled="false" stroked="true" strokeweight=".6pt" strokecolor="#000000">
                <v:path arrowok="t"/>
              </v:shape>
            </v:group>
            <v:group style="position:absolute;left:5600;top:683;width:12;height:2" coordorigin="5600,683" coordsize="12,2">
              <v:shape style="position:absolute;left:5600;top:683;width:12;height:2" coordorigin="5600,683" coordsize="12,0" path="m5600,683l5612,683e" filled="false" stroked="true" strokeweight=".6pt" strokecolor="#000000">
                <v:path arrowok="t"/>
              </v:shape>
            </v:group>
            <v:group style="position:absolute;left:5600;top:702;width:12;height:2" coordorigin="5600,702" coordsize="12,2">
              <v:shape style="position:absolute;left:5600;top:702;width:12;height:2" coordorigin="5600,702" coordsize="12,0" path="m5600,702l5612,702e" filled="false" stroked="true" strokeweight=".6pt" strokecolor="#000000">
                <v:path arrowok="t"/>
              </v:shape>
            </v:group>
            <v:group style="position:absolute;left:5600;top:721;width:12;height:2" coordorigin="5600,721" coordsize="12,2">
              <v:shape style="position:absolute;left:5600;top:721;width:12;height:2" coordorigin="5600,721" coordsize="12,0" path="m5600,721l5612,721e" filled="false" stroked="true" strokeweight=".6pt" strokecolor="#000000">
                <v:path arrowok="t"/>
              </v:shape>
            </v:group>
            <v:group style="position:absolute;left:5600;top:740;width:12;height:2" coordorigin="5600,740" coordsize="12,2">
              <v:shape style="position:absolute;left:5600;top:740;width:12;height:2" coordorigin="5600,740" coordsize="12,0" path="m5600,740l5612,740e" filled="false" stroked="true" strokeweight=".6pt" strokecolor="#000000">
                <v:path arrowok="t"/>
              </v:shape>
            </v:group>
            <v:group style="position:absolute;left:5600;top:759;width:12;height:2" coordorigin="5600,759" coordsize="12,2">
              <v:shape style="position:absolute;left:5600;top:759;width:12;height:2" coordorigin="5600,759" coordsize="12,0" path="m5600,759l5612,759e" filled="false" stroked="true" strokeweight=".6pt" strokecolor="#000000">
                <v:path arrowok="t"/>
              </v:shape>
            </v:group>
            <v:group style="position:absolute;left:5600;top:779;width:12;height:2" coordorigin="5600,779" coordsize="12,2">
              <v:shape style="position:absolute;left:5600;top:779;width:12;height:2" coordorigin="5600,779" coordsize="12,0" path="m5600,779l5612,779e" filled="false" stroked="true" strokeweight=".6pt" strokecolor="#000000">
                <v:path arrowok="t"/>
              </v:shape>
            </v:group>
            <v:group style="position:absolute;left:5600;top:798;width:12;height:2" coordorigin="5600,798" coordsize="12,2">
              <v:shape style="position:absolute;left:5600;top:798;width:12;height:2" coordorigin="5600,798" coordsize="12,0" path="m5600,798l5612,798e" filled="false" stroked="true" strokeweight=".6pt" strokecolor="#000000">
                <v:path arrowok="t"/>
              </v:shape>
            </v:group>
            <v:group style="position:absolute;left:5600;top:817;width:12;height:2" coordorigin="5600,817" coordsize="12,2">
              <v:shape style="position:absolute;left:5600;top:817;width:12;height:2" coordorigin="5600,817" coordsize="12,0" path="m5600,817l5612,817e" filled="false" stroked="true" strokeweight=".6pt" strokecolor="#000000">
                <v:path arrowok="t"/>
              </v:shape>
            </v:group>
            <v:group style="position:absolute;left:5600;top:836;width:12;height:2" coordorigin="5600,836" coordsize="12,2">
              <v:shape style="position:absolute;left:5600;top:836;width:12;height:2" coordorigin="5600,836" coordsize="12,0" path="m5600,836l5612,836e" filled="false" stroked="true" strokeweight=".6pt" strokecolor="#000000">
                <v:path arrowok="t"/>
              </v:shape>
            </v:group>
            <v:group style="position:absolute;left:5600;top:855;width:12;height:2" coordorigin="5600,855" coordsize="12,2">
              <v:shape style="position:absolute;left:5600;top:855;width:12;height:2" coordorigin="5600,855" coordsize="12,0" path="m5600,855l5612,855e" filled="false" stroked="true" strokeweight=".6pt" strokecolor="#000000">
                <v:path arrowok="t"/>
              </v:shape>
            </v:group>
            <v:group style="position:absolute;left:5600;top:875;width:12;height:2" coordorigin="5600,875" coordsize="12,2">
              <v:shape style="position:absolute;left:5600;top:875;width:12;height:2" coordorigin="5600,875" coordsize="12,0" path="m5600,875l5612,875e" filled="false" stroked="true" strokeweight=".6pt" strokecolor="#000000">
                <v:path arrowok="t"/>
              </v:shape>
            </v:group>
            <v:group style="position:absolute;left:5600;top:894;width:12;height:2" coordorigin="5600,894" coordsize="12,2">
              <v:shape style="position:absolute;left:5600;top:894;width:12;height:2" coordorigin="5600,894" coordsize="12,0" path="m5600,894l5612,894e" filled="false" stroked="true" strokeweight=".6pt" strokecolor="#000000">
                <v:path arrowok="t"/>
              </v:shape>
            </v:group>
            <v:group style="position:absolute;left:5600;top:913;width:12;height:2" coordorigin="5600,913" coordsize="12,2">
              <v:shape style="position:absolute;left:5600;top:913;width:12;height:2" coordorigin="5600,913" coordsize="12,0" path="m5600,913l5612,913e" filled="false" stroked="true" strokeweight=".6pt" strokecolor="#000000">
                <v:path arrowok="t"/>
              </v:shape>
            </v:group>
            <v:group style="position:absolute;left:5600;top:932;width:12;height:2" coordorigin="5600,932" coordsize="12,2">
              <v:shape style="position:absolute;left:5600;top:932;width:12;height:2" coordorigin="5600,932" coordsize="12,0" path="m5600,932l5612,932e" filled="false" stroked="true" strokeweight=".6pt" strokecolor="#000000">
                <v:path arrowok="t"/>
              </v:shape>
            </v:group>
            <v:group style="position:absolute;left:5600;top:951;width:12;height:2" coordorigin="5600,951" coordsize="12,2">
              <v:shape style="position:absolute;left:5600;top:951;width:12;height:2" coordorigin="5600,951" coordsize="12,0" path="m5600,951l5612,951e" filled="false" stroked="true" strokeweight=".6pt" strokecolor="#000000">
                <v:path arrowok="t"/>
              </v:shape>
            </v:group>
            <v:group style="position:absolute;left:5600;top:971;width:12;height:2" coordorigin="5600,971" coordsize="12,2">
              <v:shape style="position:absolute;left:5600;top:971;width:12;height:2" coordorigin="5600,971" coordsize="12,0" path="m5600,971l5612,971e" filled="false" stroked="true" strokeweight=".6pt" strokecolor="#000000">
                <v:path arrowok="t"/>
              </v:shape>
            </v:group>
            <v:group style="position:absolute;left:5600;top:990;width:12;height:2" coordorigin="5600,990" coordsize="12,2">
              <v:shape style="position:absolute;left:5600;top:990;width:12;height:2" coordorigin="5600,990" coordsize="12,0" path="m5600,990l5612,990e" filled="false" stroked="true" strokeweight=".6pt" strokecolor="#000000">
                <v:path arrowok="t"/>
              </v:shape>
            </v:group>
            <v:group style="position:absolute;left:5600;top:1009;width:12;height:2" coordorigin="5600,1009" coordsize="12,2">
              <v:shape style="position:absolute;left:5600;top:1009;width:12;height:2" coordorigin="5600,1009" coordsize="12,0" path="m5600,1009l5612,1009e" filled="false" stroked="true" strokeweight=".6pt" strokecolor="#000000">
                <v:path arrowok="t"/>
              </v:shape>
            </v:group>
            <v:group style="position:absolute;left:5600;top:1028;width:12;height:2" coordorigin="5600,1028" coordsize="12,2">
              <v:shape style="position:absolute;left:5600;top:1028;width:12;height:2" coordorigin="5600,1028" coordsize="12,0" path="m5600,1028l5612,1028e" filled="false" stroked="true" strokeweight=".6pt" strokecolor="#000000">
                <v:path arrowok="t"/>
              </v:shape>
            </v:group>
            <v:group style="position:absolute;left:5600;top:1047;width:12;height:2" coordorigin="5600,1047" coordsize="12,2">
              <v:shape style="position:absolute;left:5600;top:1047;width:12;height:2" coordorigin="5600,1047" coordsize="12,0" path="m5600,1047l5612,1047e" filled="false" stroked="true" strokeweight=".6pt" strokecolor="#000000">
                <v:path arrowok="t"/>
              </v:shape>
            </v:group>
            <v:group style="position:absolute;left:5600;top:1067;width:12;height:2" coordorigin="5600,1067" coordsize="12,2">
              <v:shape style="position:absolute;left:5600;top:1067;width:12;height:2" coordorigin="5600,1067" coordsize="12,0" path="m5600,1067l5612,1067e" filled="false" stroked="true" strokeweight=".6pt" strokecolor="#000000">
                <v:path arrowok="t"/>
              </v:shape>
            </v:group>
            <v:group style="position:absolute;left:5600;top:1086;width:12;height:2" coordorigin="5600,1086" coordsize="12,2">
              <v:shape style="position:absolute;left:5600;top:1086;width:12;height:2" coordorigin="5600,1086" coordsize="12,0" path="m5600,1086l5612,1086e" filled="false" stroked="true" strokeweight=".6pt" strokecolor="#000000">
                <v:path arrowok="t"/>
              </v:shape>
            </v:group>
            <v:group style="position:absolute;left:5600;top:1105;width:12;height:2" coordorigin="5600,1105" coordsize="12,2">
              <v:shape style="position:absolute;left:5600;top:1105;width:12;height:2" coordorigin="5600,1105" coordsize="12,0" path="m5600,1105l5612,1105e" filled="false" stroked="true" strokeweight=".6pt" strokecolor="#000000">
                <v:path arrowok="t"/>
              </v:shape>
            </v:group>
            <v:group style="position:absolute;left:5600;top:1124;width:12;height:2" coordorigin="5600,1124" coordsize="12,2">
              <v:shape style="position:absolute;left:5600;top:1124;width:12;height:2" coordorigin="5600,1124" coordsize="12,0" path="m5600,1124l5612,1124e" filled="false" stroked="true" strokeweight=".6pt" strokecolor="#000000">
                <v:path arrowok="t"/>
              </v:shape>
            </v:group>
            <v:group style="position:absolute;left:5600;top:1143;width:12;height:2" coordorigin="5600,1143" coordsize="12,2">
              <v:shape style="position:absolute;left:5600;top:1143;width:12;height:2" coordorigin="5600,1143" coordsize="12,0" path="m5600,1143l5612,1143e" filled="false" stroked="true" strokeweight=".6pt" strokecolor="#000000">
                <v:path arrowok="t"/>
              </v:shape>
            </v:group>
            <v:group style="position:absolute;left:5600;top:1163;width:12;height:2" coordorigin="5600,1163" coordsize="12,2">
              <v:shape style="position:absolute;left:5600;top:1163;width:12;height:2" coordorigin="5600,1163" coordsize="12,0" path="m5600,1163l5612,1163e" filled="false" stroked="true" strokeweight=".6pt" strokecolor="#000000">
                <v:path arrowok="t"/>
              </v:shape>
            </v:group>
            <v:group style="position:absolute;left:5600;top:1182;width:12;height:2" coordorigin="5600,1182" coordsize="12,2">
              <v:shape style="position:absolute;left:5600;top:1182;width:12;height:2" coordorigin="5600,1182" coordsize="12,0" path="m5600,1182l5612,1182e" filled="false" stroked="true" strokeweight=".6pt" strokecolor="#000000">
                <v:path arrowok="t"/>
              </v:shape>
            </v:group>
            <v:group style="position:absolute;left:5600;top:1201;width:12;height:2" coordorigin="5600,1201" coordsize="12,2">
              <v:shape style="position:absolute;left:5600;top:1201;width:12;height:2" coordorigin="5600,1201" coordsize="12,0" path="m5600,1201l5612,1201e" filled="false" stroked="true" strokeweight=".6pt" strokecolor="#000000">
                <v:path arrowok="t"/>
              </v:shape>
            </v:group>
            <v:group style="position:absolute;left:5600;top:1220;width:12;height:2" coordorigin="5600,1220" coordsize="12,2">
              <v:shape style="position:absolute;left:5600;top:1220;width:12;height:2" coordorigin="5600,1220" coordsize="12,0" path="m5600,1220l5612,1220e" filled="false" stroked="true" strokeweight=".6pt" strokecolor="#000000">
                <v:path arrowok="t"/>
              </v:shape>
            </v:group>
            <v:group style="position:absolute;left:5600;top:1239;width:12;height:2" coordorigin="5600,1239" coordsize="12,2">
              <v:shape style="position:absolute;left:5600;top:1239;width:12;height:2" coordorigin="5600,1239" coordsize="12,0" path="m5600,1239l5612,1239e" filled="false" stroked="true" strokeweight=".6pt" strokecolor="#000000">
                <v:path arrowok="t"/>
              </v:shape>
            </v:group>
            <v:group style="position:absolute;left:5600;top:1259;width:12;height:2" coordorigin="5600,1259" coordsize="12,2">
              <v:shape style="position:absolute;left:5600;top:1259;width:12;height:2" coordorigin="5600,1259" coordsize="12,0" path="m5600,1259l5612,1259e" filled="false" stroked="true" strokeweight=".6pt" strokecolor="#000000">
                <v:path arrowok="t"/>
              </v:shape>
            </v:group>
            <v:group style="position:absolute;left:5600;top:1278;width:12;height:2" coordorigin="5600,1278" coordsize="12,2">
              <v:shape style="position:absolute;left:5600;top:1278;width:12;height:2" coordorigin="5600,1278" coordsize="12,0" path="m5600,1278l5612,1278e" filled="false" stroked="true" strokeweight=".6pt" strokecolor="#000000">
                <v:path arrowok="t"/>
              </v:shape>
            </v:group>
            <v:group style="position:absolute;left:5600;top:1297;width:12;height:2" coordorigin="5600,1297" coordsize="12,2">
              <v:shape style="position:absolute;left:5600;top:1297;width:12;height:2" coordorigin="5600,1297" coordsize="12,0" path="m5600,1297l5612,1297e" filled="false" stroked="true" strokeweight=".6pt" strokecolor="#000000">
                <v:path arrowok="t"/>
              </v:shape>
            </v:group>
            <v:group style="position:absolute;left:5600;top:1316;width:12;height:2" coordorigin="5600,1316" coordsize="12,2">
              <v:shape style="position:absolute;left:5600;top:1316;width:12;height:2" coordorigin="5600,1316" coordsize="12,0" path="m5600,1316l5612,1316e" filled="false" stroked="true" strokeweight=".6pt" strokecolor="#000000">
                <v:path arrowok="t"/>
              </v:shape>
            </v:group>
            <v:group style="position:absolute;left:5600;top:1335;width:12;height:2" coordorigin="5600,1335" coordsize="12,2">
              <v:shape style="position:absolute;left:5600;top:1335;width:12;height:2" coordorigin="5600,1335" coordsize="12,0" path="m5600,1335l5612,1335e" filled="false" stroked="true" strokeweight=".6pt" strokecolor="#000000">
                <v:path arrowok="t"/>
              </v:shape>
            </v:group>
            <v:group style="position:absolute;left:5600;top:1355;width:12;height:2" coordorigin="5600,1355" coordsize="12,2">
              <v:shape style="position:absolute;left:5600;top:1355;width:12;height:2" coordorigin="5600,1355" coordsize="12,0" path="m5600,1355l5612,1355e" filled="false" stroked="true" strokeweight=".6pt" strokecolor="#000000">
                <v:path arrowok="t"/>
              </v:shape>
            </v:group>
            <v:group style="position:absolute;left:5600;top:1374;width:12;height:2" coordorigin="5600,1374" coordsize="12,2">
              <v:shape style="position:absolute;left:5600;top:1374;width:12;height:2" coordorigin="5600,1374" coordsize="12,0" path="m5600,1374l5612,1374e" filled="false" stroked="true" strokeweight=".6pt" strokecolor="#000000">
                <v:path arrowok="t"/>
              </v:shape>
            </v:group>
            <v:group style="position:absolute;left:5600;top:1393;width:12;height:2" coordorigin="5600,1393" coordsize="12,2">
              <v:shape style="position:absolute;left:5600;top:1393;width:12;height:2" coordorigin="5600,1393" coordsize="12,0" path="m5600,1393l5612,1393e" filled="false" stroked="true" strokeweight=".6pt" strokecolor="#000000">
                <v:path arrowok="t"/>
              </v:shape>
            </v:group>
            <v:group style="position:absolute;left:5600;top:1412;width:12;height:2" coordorigin="5600,1412" coordsize="12,2">
              <v:shape style="position:absolute;left:5600;top:1412;width:12;height:2" coordorigin="5600,1412" coordsize="12,0" path="m5600,1412l5612,1412e" filled="false" stroked="true" strokeweight=".6pt" strokecolor="#000000">
                <v:path arrowok="t"/>
              </v:shape>
            </v:group>
            <v:group style="position:absolute;left:5600;top:1431;width:12;height:2" coordorigin="5600,1431" coordsize="12,2">
              <v:shape style="position:absolute;left:5600;top:1431;width:12;height:2" coordorigin="5600,1431" coordsize="12,0" path="m5600,1431l5612,1431e" filled="false" stroked="true" strokeweight=".6pt" strokecolor="#000000">
                <v:path arrowok="t"/>
              </v:shape>
            </v:group>
            <v:group style="position:absolute;left:5600;top:1451;width:12;height:2" coordorigin="5600,1451" coordsize="12,2">
              <v:shape style="position:absolute;left:5600;top:1451;width:12;height:2" coordorigin="5600,1451" coordsize="12,0" path="m5600,1451l5612,1451e" filled="false" stroked="true" strokeweight=".6pt" strokecolor="#000000">
                <v:path arrowok="t"/>
              </v:shape>
            </v:group>
            <v:group style="position:absolute;left:5600;top:1470;width:12;height:2" coordorigin="5600,1470" coordsize="12,2">
              <v:shape style="position:absolute;left:5600;top:1470;width:12;height:2" coordorigin="5600,1470" coordsize="12,0" path="m5600,1470l5612,1470e" filled="false" stroked="true" strokeweight=".6pt" strokecolor="#000000">
                <v:path arrowok="t"/>
              </v:shape>
            </v:group>
            <v:group style="position:absolute;left:5600;top:1489;width:12;height:2" coordorigin="5600,1489" coordsize="12,2">
              <v:shape style="position:absolute;left:5600;top:1489;width:12;height:2" coordorigin="5600,1489" coordsize="12,0" path="m5600,1489l5612,1489e" filled="false" stroked="true" strokeweight=".6pt" strokecolor="#000000">
                <v:path arrowok="t"/>
              </v:shape>
            </v:group>
            <v:group style="position:absolute;left:5600;top:1508;width:12;height:2" coordorigin="5600,1508" coordsize="12,2">
              <v:shape style="position:absolute;left:5600;top:1508;width:12;height:2" coordorigin="5600,1508" coordsize="12,0" path="m5600,1508l5612,1508e" filled="false" stroked="true" strokeweight=".6pt" strokecolor="#000000">
                <v:path arrowok="t"/>
              </v:shape>
            </v:group>
            <v:group style="position:absolute;left:5600;top:1527;width:12;height:2" coordorigin="5600,1527" coordsize="12,2">
              <v:shape style="position:absolute;left:5600;top:1527;width:12;height:2" coordorigin="5600,1527" coordsize="12,0" path="m5600,1527l5612,1527e" filled="false" stroked="true" strokeweight=".6pt" strokecolor="#000000">
                <v:path arrowok="t"/>
              </v:shape>
            </v:group>
            <v:group style="position:absolute;left:5600;top:1547;width:12;height:2" coordorigin="5600,1547" coordsize="12,2">
              <v:shape style="position:absolute;left:5600;top:1547;width:12;height:2" coordorigin="5600,1547" coordsize="12,0" path="m5600,1547l5612,1547e" filled="false" stroked="true" strokeweight=".6pt" strokecolor="#000000">
                <v:path arrowok="t"/>
              </v:shape>
            </v:group>
            <v:group style="position:absolute;left:5600;top:1566;width:12;height:2" coordorigin="5600,1566" coordsize="12,2">
              <v:shape style="position:absolute;left:5600;top:1566;width:12;height:2" coordorigin="5600,1566" coordsize="12,0" path="m5600,1566l5612,1566e" filled="false" stroked="true" strokeweight=".6pt" strokecolor="#000000">
                <v:path arrowok="t"/>
              </v:shape>
            </v:group>
            <v:group style="position:absolute;left:5600;top:1585;width:12;height:2" coordorigin="5600,1585" coordsize="12,2">
              <v:shape style="position:absolute;left:5600;top:1585;width:12;height:2" coordorigin="5600,1585" coordsize="12,0" path="m5600,1585l5612,1585e" filled="false" stroked="true" strokeweight=".6pt" strokecolor="#000000">
                <v:path arrowok="t"/>
              </v:shape>
            </v:group>
            <v:group style="position:absolute;left:5600;top:1604;width:12;height:2" coordorigin="5600,1604" coordsize="12,2">
              <v:shape style="position:absolute;left:5600;top:1604;width:12;height:2" coordorigin="5600,1604" coordsize="12,0" path="m5600,1604l5612,1604e" filled="false" stroked="true" strokeweight=".6pt" strokecolor="#000000">
                <v:path arrowok="t"/>
              </v:shape>
            </v:group>
            <v:group style="position:absolute;left:5600;top:1623;width:12;height:2" coordorigin="5600,1623" coordsize="12,2">
              <v:shape style="position:absolute;left:5600;top:1623;width:12;height:2" coordorigin="5600,1623" coordsize="12,0" path="m5600,1623l5612,1623e" filled="false" stroked="true" strokeweight=".6pt" strokecolor="#000000">
                <v:path arrowok="t"/>
              </v:shape>
            </v:group>
            <v:group style="position:absolute;left:5600;top:1643;width:12;height:2" coordorigin="5600,1643" coordsize="12,2">
              <v:shape style="position:absolute;left:5600;top:1643;width:12;height:2" coordorigin="5600,1643" coordsize="12,0" path="m5600,1643l5612,1643e" filled="false" stroked="true" strokeweight=".6pt" strokecolor="#000000">
                <v:path arrowok="t"/>
              </v:shape>
            </v:group>
            <v:group style="position:absolute;left:5600;top:1662;width:12;height:2" coordorigin="5600,1662" coordsize="12,2">
              <v:shape style="position:absolute;left:5600;top:1662;width:12;height:2" coordorigin="5600,1662" coordsize="12,0" path="m5600,1662l5612,1662e" filled="false" stroked="true" strokeweight=".6pt" strokecolor="#000000">
                <v:path arrowok="t"/>
              </v:shape>
            </v:group>
            <v:group style="position:absolute;left:5600;top:1681;width:12;height:2" coordorigin="5600,1681" coordsize="12,2">
              <v:shape style="position:absolute;left:5600;top:1681;width:12;height:2" coordorigin="5600,1681" coordsize="12,0" path="m5600,1681l5612,1681e" filled="false" stroked="true" strokeweight=".6pt" strokecolor="#000000">
                <v:path arrowok="t"/>
              </v:shape>
            </v:group>
            <v:group style="position:absolute;left:5600;top:1700;width:12;height:2" coordorigin="5600,1700" coordsize="12,2">
              <v:shape style="position:absolute;left:5600;top:1700;width:12;height:2" coordorigin="5600,1700" coordsize="12,0" path="m5600,1700l5612,1700e" filled="false" stroked="true" strokeweight=".6pt" strokecolor="#000000">
                <v:path arrowok="t"/>
              </v:shape>
            </v:group>
            <v:group style="position:absolute;left:5600;top:1719;width:12;height:2" coordorigin="5600,1719" coordsize="12,2">
              <v:shape style="position:absolute;left:5600;top:1719;width:12;height:2" coordorigin="5600,1719" coordsize="12,0" path="m5600,1719l5612,1719e" filled="false" stroked="true" strokeweight=".6pt" strokecolor="#000000">
                <v:path arrowok="t"/>
              </v:shape>
            </v:group>
            <v:group style="position:absolute;left:5600;top:1739;width:12;height:2" coordorigin="5600,1739" coordsize="12,2">
              <v:shape style="position:absolute;left:5600;top:1739;width:12;height:2" coordorigin="5600,1739" coordsize="12,0" path="m5600,1739l5612,1739e" filled="false" stroked="true" strokeweight=".6pt" strokecolor="#000000">
                <v:path arrowok="t"/>
              </v:shape>
            </v:group>
            <v:group style="position:absolute;left:5600;top:1758;width:12;height:2" coordorigin="5600,1758" coordsize="12,2">
              <v:shape style="position:absolute;left:5600;top:1758;width:12;height:2" coordorigin="5600,1758" coordsize="12,0" path="m5600,1758l5612,1758e" filled="false" stroked="true" strokeweight=".6pt" strokecolor="#000000">
                <v:path arrowok="t"/>
              </v:shape>
            </v:group>
            <v:group style="position:absolute;left:5600;top:1777;width:12;height:2" coordorigin="5600,1777" coordsize="12,2">
              <v:shape style="position:absolute;left:5600;top:1777;width:12;height:2" coordorigin="5600,1777" coordsize="12,0" path="m5600,1777l5612,1777e" filled="false" stroked="true" strokeweight=".6pt" strokecolor="#000000">
                <v:path arrowok="t"/>
              </v:shape>
            </v:group>
            <v:group style="position:absolute;left:5600;top:1796;width:12;height:2" coordorigin="5600,1796" coordsize="12,2">
              <v:shape style="position:absolute;left:5600;top:1796;width:12;height:2" coordorigin="5600,1796" coordsize="12,0" path="m5600,1796l5612,1796e" filled="false" stroked="true" strokeweight=".6pt" strokecolor="#000000">
                <v:path arrowok="t"/>
              </v:shape>
            </v:group>
            <v:group style="position:absolute;left:5600;top:1815;width:12;height:2" coordorigin="5600,1815" coordsize="12,2">
              <v:shape style="position:absolute;left:5600;top:1815;width:12;height:2" coordorigin="5600,1815" coordsize="12,0" path="m5600,1815l5612,1815e" filled="false" stroked="true" strokeweight=".6pt" strokecolor="#000000">
                <v:path arrowok="t"/>
              </v:shape>
            </v:group>
            <v:group style="position:absolute;left:5600;top:1835;width:12;height:2" coordorigin="5600,1835" coordsize="12,2">
              <v:shape style="position:absolute;left:5600;top:1835;width:12;height:2" coordorigin="5600,1835" coordsize="12,0" path="m5600,1835l5612,1835e" filled="false" stroked="true" strokeweight=".6pt" strokecolor="#000000">
                <v:path arrowok="t"/>
              </v:shape>
            </v:group>
            <v:group style="position:absolute;left:5600;top:1854;width:12;height:2" coordorigin="5600,1854" coordsize="12,2">
              <v:shape style="position:absolute;left:5600;top:1854;width:12;height:2" coordorigin="5600,1854" coordsize="12,0" path="m5600,1854l5612,1854e" filled="false" stroked="true" strokeweight=".6pt" strokecolor="#000000">
                <v:path arrowok="t"/>
              </v:shape>
            </v:group>
            <v:group style="position:absolute;left:5600;top:1873;width:12;height:2" coordorigin="5600,1873" coordsize="12,2">
              <v:shape style="position:absolute;left:5600;top:1873;width:12;height:2" coordorigin="5600,1873" coordsize="12,0" path="m5600,1873l5612,1873e" filled="false" stroked="true" strokeweight=".6pt" strokecolor="#000000">
                <v:path arrowok="t"/>
              </v:shape>
            </v:group>
            <v:group style="position:absolute;left:5600;top:1892;width:12;height:2" coordorigin="5600,1892" coordsize="12,2">
              <v:shape style="position:absolute;left:5600;top:1892;width:12;height:2" coordorigin="5600,1892" coordsize="12,0" path="m5600,1892l5612,1892e" filled="false" stroked="true" strokeweight=".6pt" strokecolor="#000000">
                <v:path arrowok="t"/>
              </v:shape>
            </v:group>
            <v:group style="position:absolute;left:5600;top:1911;width:12;height:2" coordorigin="5600,1911" coordsize="12,2">
              <v:shape style="position:absolute;left:5600;top:1911;width:12;height:2" coordorigin="5600,1911" coordsize="12,0" path="m5600,1911l5612,1911e" filled="false" stroked="true" strokeweight=".6pt" strokecolor="#000000">
                <v:path arrowok="t"/>
              </v:shape>
            </v:group>
            <v:group style="position:absolute;left:5600;top:1931;width:12;height:2" coordorigin="5600,1931" coordsize="12,2">
              <v:shape style="position:absolute;left:5600;top:1931;width:12;height:2" coordorigin="5600,1931" coordsize="12,0" path="m5600,1931l5612,1931e" filled="false" stroked="true" strokeweight=".6pt" strokecolor="#000000">
                <v:path arrowok="t"/>
              </v:shape>
            </v:group>
            <v:group style="position:absolute;left:5600;top:1950;width:12;height:2" coordorigin="5600,1950" coordsize="12,2">
              <v:shape style="position:absolute;left:5600;top:1950;width:12;height:2" coordorigin="5600,1950" coordsize="12,0" path="m5600,1950l5612,1950e" filled="false" stroked="true" strokeweight=".6pt" strokecolor="#000000">
                <v:path arrowok="t"/>
              </v:shape>
            </v:group>
            <v:group style="position:absolute;left:5600;top:1969;width:12;height:2" coordorigin="5600,1969" coordsize="12,2">
              <v:shape style="position:absolute;left:5600;top:1969;width:12;height:2" coordorigin="5600,1969" coordsize="12,0" path="m5600,1969l5612,1969e" filled="false" stroked="true" strokeweight=".6pt" strokecolor="#000000">
                <v:path arrowok="t"/>
              </v:shape>
            </v:group>
            <v:group style="position:absolute;left:5600;top:1988;width:12;height:2" coordorigin="5600,1988" coordsize="12,2">
              <v:shape style="position:absolute;left:5600;top:1988;width:12;height:2" coordorigin="5600,1988" coordsize="12,0" path="m5600,1988l5612,1988e" filled="false" stroked="true" strokeweight=".6pt" strokecolor="#000000">
                <v:path arrowok="t"/>
              </v:shape>
            </v:group>
            <v:group style="position:absolute;left:5600;top:2007;width:12;height:2" coordorigin="5600,2007" coordsize="12,2">
              <v:shape style="position:absolute;left:5600;top:2007;width:12;height:2" coordorigin="5600,2007" coordsize="12,0" path="m5600,2007l5612,2007e" filled="false" stroked="true" strokeweight=".6pt" strokecolor="#000000">
                <v:path arrowok="t"/>
              </v:shape>
            </v:group>
            <v:group style="position:absolute;left:5600;top:2027;width:12;height:2" coordorigin="5600,2027" coordsize="12,2">
              <v:shape style="position:absolute;left:5600;top:2027;width:12;height:2" coordorigin="5600,2027" coordsize="12,0" path="m5600,2027l5612,2027e" filled="false" stroked="true" strokeweight=".6pt" strokecolor="#000000">
                <v:path arrowok="t"/>
              </v:shape>
            </v:group>
            <v:group style="position:absolute;left:5600;top:2046;width:12;height:2" coordorigin="5600,2046" coordsize="12,2">
              <v:shape style="position:absolute;left:5600;top:2046;width:12;height:2" coordorigin="5600,2046" coordsize="12,0" path="m5600,2046l5612,2046e" filled="false" stroked="true" strokeweight=".6pt" strokecolor="#000000">
                <v:path arrowok="t"/>
              </v:shape>
            </v:group>
            <v:group style="position:absolute;left:5600;top:2065;width:12;height:2" coordorigin="5600,2065" coordsize="12,2">
              <v:shape style="position:absolute;left:5600;top:2065;width:12;height:2" coordorigin="5600,2065" coordsize="12,0" path="m5600,2065l5612,2065e" filled="false" stroked="true" strokeweight=".6pt" strokecolor="#000000">
                <v:path arrowok="t"/>
              </v:shape>
            </v:group>
            <v:group style="position:absolute;left:5600;top:2084;width:12;height:2" coordorigin="5600,2084" coordsize="12,2">
              <v:shape style="position:absolute;left:5600;top:2084;width:12;height:2" coordorigin="5600,2084" coordsize="12,0" path="m5600,2084l5612,2084e" filled="false" stroked="true" strokeweight=".6pt" strokecolor="#000000">
                <v:path arrowok="t"/>
              </v:shape>
            </v:group>
            <v:group style="position:absolute;left:5600;top:2103;width:12;height:2" coordorigin="5600,2103" coordsize="12,2">
              <v:shape style="position:absolute;left:5600;top:2103;width:12;height:2" coordorigin="5600,2103" coordsize="12,0" path="m5600,2103l5612,2103e" filled="false" stroked="true" strokeweight=".6pt" strokecolor="#000000">
                <v:path arrowok="t"/>
              </v:shape>
            </v:group>
            <v:group style="position:absolute;left:5600;top:2123;width:12;height:2" coordorigin="5600,2123" coordsize="12,2">
              <v:shape style="position:absolute;left:5600;top:2123;width:12;height:2" coordorigin="5600,2123" coordsize="12,0" path="m5600,2123l5612,2123e" filled="false" stroked="true" strokeweight=".6pt" strokecolor="#000000">
                <v:path arrowok="t"/>
              </v:shape>
            </v:group>
            <v:group style="position:absolute;left:5600;top:2142;width:12;height:2" coordorigin="5600,2142" coordsize="12,2">
              <v:shape style="position:absolute;left:5600;top:2142;width:12;height:2" coordorigin="5600,2142" coordsize="12,0" path="m5600,2142l5612,2142e" filled="false" stroked="true" strokeweight=".6pt" strokecolor="#000000">
                <v:path arrowok="t"/>
              </v:shape>
            </v:group>
            <v:group style="position:absolute;left:5600;top:2161;width:12;height:2" coordorigin="5600,2161" coordsize="12,2">
              <v:shape style="position:absolute;left:5600;top:2161;width:12;height:2" coordorigin="5600,2161" coordsize="12,0" path="m5600,2161l5612,2161e" filled="false" stroked="true" strokeweight=".6pt" strokecolor="#000000">
                <v:path arrowok="t"/>
              </v:shape>
            </v:group>
            <v:group style="position:absolute;left:5600;top:2180;width:12;height:2" coordorigin="5600,2180" coordsize="12,2">
              <v:shape style="position:absolute;left:5600;top:2180;width:12;height:2" coordorigin="5600,2180" coordsize="12,0" path="m5600,2180l5612,2180e" filled="false" stroked="true" strokeweight=".6pt" strokecolor="#000000">
                <v:path arrowok="t"/>
              </v:shape>
            </v:group>
            <v:group style="position:absolute;left:5600;top:2199;width:12;height:2" coordorigin="5600,2199" coordsize="12,2">
              <v:shape style="position:absolute;left:5600;top:2199;width:12;height:2" coordorigin="5600,2199" coordsize="12,0" path="m5600,2199l5612,2199e" filled="false" stroked="true" strokeweight=".6pt" strokecolor="#000000">
                <v:path arrowok="t"/>
              </v:shape>
            </v:group>
            <v:group style="position:absolute;left:5600;top:2219;width:12;height:2" coordorigin="5600,2219" coordsize="12,2">
              <v:shape style="position:absolute;left:5600;top:2219;width:12;height:2" coordorigin="5600,2219" coordsize="12,0" path="m5600,2219l5612,2219e" filled="false" stroked="true" strokeweight=".6pt" strokecolor="#000000">
                <v:path arrowok="t"/>
              </v:shape>
            </v:group>
            <v:group style="position:absolute;left:5600;top:2238;width:12;height:2" coordorigin="5600,2238" coordsize="12,2">
              <v:shape style="position:absolute;left:5600;top:2238;width:12;height:2" coordorigin="5600,2238" coordsize="12,0" path="m5600,2238l5612,2238e" filled="false" stroked="true" strokeweight=".6pt" strokecolor="#000000">
                <v:path arrowok="t"/>
              </v:shape>
            </v:group>
            <v:group style="position:absolute;left:5600;top:2257;width:12;height:2" coordorigin="5600,2257" coordsize="12,2">
              <v:shape style="position:absolute;left:5600;top:2257;width:12;height:2" coordorigin="5600,2257" coordsize="12,0" path="m5600,2257l5612,2257e" filled="false" stroked="true" strokeweight=".6pt" strokecolor="#000000">
                <v:path arrowok="t"/>
              </v:shape>
            </v:group>
            <v:group style="position:absolute;left:5600;top:2276;width:12;height:2" coordorigin="5600,2276" coordsize="12,2">
              <v:shape style="position:absolute;left:5600;top:2276;width:12;height:2" coordorigin="5600,2276" coordsize="12,0" path="m5600,2276l5612,2276e" filled="false" stroked="true" strokeweight=".6pt" strokecolor="#000000">
                <v:path arrowok="t"/>
              </v:shape>
            </v:group>
            <v:group style="position:absolute;left:5600;top:2295;width:12;height:2" coordorigin="5600,2295" coordsize="12,2">
              <v:shape style="position:absolute;left:5600;top:2295;width:12;height:2" coordorigin="5600,2295" coordsize="12,0" path="m5600,2295l5612,2295e" filled="false" stroked="true" strokeweight=".6pt" strokecolor="#000000">
                <v:path arrowok="t"/>
              </v:shape>
            </v:group>
            <v:group style="position:absolute;left:5600;top:2315;width:12;height:2" coordorigin="5600,2315" coordsize="12,2">
              <v:shape style="position:absolute;left:5600;top:2315;width:12;height:2" coordorigin="5600,2315" coordsize="12,0" path="m5600,2315l5612,2315e" filled="false" stroked="true" strokeweight=".6pt" strokecolor="#000000">
                <v:path arrowok="t"/>
              </v:shape>
            </v:group>
            <v:group style="position:absolute;left:5600;top:2334;width:12;height:2" coordorigin="5600,2334" coordsize="12,2">
              <v:shape style="position:absolute;left:5600;top:2334;width:12;height:2" coordorigin="5600,2334" coordsize="12,0" path="m5600,2334l5612,2334e" filled="false" stroked="true" strokeweight=".6pt" strokecolor="#000000">
                <v:path arrowok="t"/>
              </v:shape>
            </v:group>
            <v:group style="position:absolute;left:5600;top:2353;width:12;height:2" coordorigin="5600,2353" coordsize="12,2">
              <v:shape style="position:absolute;left:5600;top:2353;width:12;height:2" coordorigin="5600,2353" coordsize="12,0" path="m5600,2353l5612,2353e" filled="false" stroked="true" strokeweight=".6pt" strokecolor="#000000">
                <v:path arrowok="t"/>
              </v:shape>
            </v:group>
            <v:group style="position:absolute;left:5600;top:2372;width:12;height:2" coordorigin="5600,2372" coordsize="12,2">
              <v:shape style="position:absolute;left:5600;top:2372;width:12;height:2" coordorigin="5600,2372" coordsize="12,0" path="m5600,2372l5612,2372e" filled="false" stroked="true" strokeweight=".6pt" strokecolor="#000000">
                <v:path arrowok="t"/>
              </v:shape>
            </v:group>
            <v:group style="position:absolute;left:5600;top:2391;width:12;height:2" coordorigin="5600,2391" coordsize="12,2">
              <v:shape style="position:absolute;left:5600;top:2391;width:12;height:2" coordorigin="5600,2391" coordsize="12,0" path="m5600,2391l5612,2391e" filled="false" stroked="true" strokeweight=".6pt" strokecolor="#000000">
                <v:path arrowok="t"/>
              </v:shape>
            </v:group>
            <v:group style="position:absolute;left:5600;top:2411;width:12;height:2" coordorigin="5600,2411" coordsize="12,2">
              <v:shape style="position:absolute;left:5600;top:2411;width:12;height:2" coordorigin="5600,2411" coordsize="12,0" path="m5600,2411l5612,2411e" filled="false" stroked="true" strokeweight=".6pt" strokecolor="#000000">
                <v:path arrowok="t"/>
              </v:shape>
            </v:group>
            <v:group style="position:absolute;left:5600;top:2430;width:12;height:2" coordorigin="5600,2430" coordsize="12,2">
              <v:shape style="position:absolute;left:5600;top:2430;width:12;height:2" coordorigin="5600,2430" coordsize="12,0" path="m5600,2430l5612,2430e" filled="false" stroked="true" strokeweight=".6pt" strokecolor="#000000">
                <v:path arrowok="t"/>
              </v:shape>
            </v:group>
            <v:group style="position:absolute;left:5600;top:2449;width:12;height:2" coordorigin="5600,2449" coordsize="12,2">
              <v:shape style="position:absolute;left:5600;top:2449;width:12;height:2" coordorigin="5600,2449" coordsize="12,0" path="m5600,2449l5612,2449e" filled="false" stroked="true" strokeweight=".6pt" strokecolor="#000000">
                <v:path arrowok="t"/>
              </v:shape>
            </v:group>
            <v:group style="position:absolute;left:5600;top:2468;width:12;height:2" coordorigin="5600,2468" coordsize="12,2">
              <v:shape style="position:absolute;left:5600;top:2468;width:12;height:2" coordorigin="5600,2468" coordsize="12,0" path="m5600,2468l5612,2468e" filled="false" stroked="true" strokeweight=".6pt" strokecolor="#000000">
                <v:path arrowok="t"/>
              </v:shape>
            </v:group>
            <v:group style="position:absolute;left:5600;top:2487;width:12;height:2" coordorigin="5600,2487" coordsize="12,2">
              <v:shape style="position:absolute;left:5600;top:2487;width:12;height:2" coordorigin="5600,2487" coordsize="12,0" path="m5600,2487l5612,2487e" filled="false" stroked="true" strokeweight=".6pt" strokecolor="#000000">
                <v:path arrowok="t"/>
              </v:shape>
            </v:group>
            <v:group style="position:absolute;left:5600;top:2507;width:12;height:2" coordorigin="5600,2507" coordsize="12,2">
              <v:shape style="position:absolute;left:5600;top:2507;width:12;height:2" coordorigin="5600,2507" coordsize="12,0" path="m5600,2507l5612,2507e" filled="false" stroked="true" strokeweight=".6pt" strokecolor="#000000">
                <v:path arrowok="t"/>
              </v:shape>
            </v:group>
            <v:group style="position:absolute;left:5600;top:2526;width:12;height:2" coordorigin="5600,2526" coordsize="12,2">
              <v:shape style="position:absolute;left:5600;top:2526;width:12;height:2" coordorigin="5600,2526" coordsize="12,0" path="m5600,2526l5612,2526e" filled="false" stroked="true" strokeweight=".6pt" strokecolor="#000000">
                <v:path arrowok="t"/>
              </v:shape>
            </v:group>
            <v:group style="position:absolute;left:5600;top:2545;width:12;height:2" coordorigin="5600,2545" coordsize="12,2">
              <v:shape style="position:absolute;left:5600;top:2545;width:12;height:2" coordorigin="5600,2545" coordsize="12,0" path="m5600,2545l5612,2545e" filled="false" stroked="true" strokeweight=".6pt" strokecolor="#000000">
                <v:path arrowok="t"/>
              </v:shape>
            </v:group>
            <v:group style="position:absolute;left:5600;top:2564;width:12;height:2" coordorigin="5600,2564" coordsize="12,2">
              <v:shape style="position:absolute;left:5600;top:2564;width:12;height:2" coordorigin="5600,2564" coordsize="12,0" path="m5600,2564l5612,2564e" filled="false" stroked="true" strokeweight=".6pt" strokecolor="#000000">
                <v:path arrowok="t"/>
              </v:shape>
            </v:group>
            <v:group style="position:absolute;left:5600;top:2583;width:12;height:2" coordorigin="5600,2583" coordsize="12,2">
              <v:shape style="position:absolute;left:5600;top:2583;width:12;height:2" coordorigin="5600,2583" coordsize="12,0" path="m5600,2583l5612,2583e" filled="false" stroked="true" strokeweight=".6pt" strokecolor="#000000">
                <v:path arrowok="t"/>
              </v:shape>
            </v:group>
            <v:group style="position:absolute;left:5600;top:2603;width:12;height:2" coordorigin="5600,2603" coordsize="12,2">
              <v:shape style="position:absolute;left:5600;top:2603;width:12;height:2" coordorigin="5600,2603" coordsize="12,0" path="m5600,2603l5612,2603e" filled="false" stroked="true" strokeweight=".6pt" strokecolor="#000000">
                <v:path arrowok="t"/>
              </v:shape>
            </v:group>
            <v:group style="position:absolute;left:5600;top:2622;width:12;height:2" coordorigin="5600,2622" coordsize="12,2">
              <v:shape style="position:absolute;left:5600;top:2622;width:12;height:2" coordorigin="5600,2622" coordsize="12,0" path="m5600,2622l5612,2622e" filled="false" stroked="true" strokeweight=".6pt" strokecolor="#000000">
                <v:path arrowok="t"/>
              </v:shape>
            </v:group>
            <v:group style="position:absolute;left:5600;top:2641;width:12;height:2" coordorigin="5600,2641" coordsize="12,2">
              <v:shape style="position:absolute;left:5600;top:2641;width:12;height:2" coordorigin="5600,2641" coordsize="12,0" path="m5600,2641l5612,2641e" filled="false" stroked="true" strokeweight=".6pt" strokecolor="#000000">
                <v:path arrowok="t"/>
              </v:shape>
            </v:group>
            <v:group style="position:absolute;left:5600;top:2660;width:12;height:2" coordorigin="5600,2660" coordsize="12,2">
              <v:shape style="position:absolute;left:5600;top:2660;width:12;height:2" coordorigin="5600,2660" coordsize="12,0" path="m5600,2660l5612,2660e" filled="false" stroked="true" strokeweight=".6pt" strokecolor="#000000">
                <v:path arrowok="t"/>
              </v:shape>
            </v:group>
            <v:group style="position:absolute;left:5600;top:2679;width:12;height:2" coordorigin="5600,2679" coordsize="12,2">
              <v:shape style="position:absolute;left:5600;top:2679;width:12;height:2" coordorigin="5600,2679" coordsize="12,0" path="m5600,2679l5612,2679e" filled="false" stroked="true" strokeweight=".6pt" strokecolor="#000000">
                <v:path arrowok="t"/>
              </v:shape>
            </v:group>
            <v:group style="position:absolute;left:5600;top:2699;width:12;height:2" coordorigin="5600,2699" coordsize="12,2">
              <v:shape style="position:absolute;left:5600;top:2699;width:12;height:2" coordorigin="5600,2699" coordsize="12,0" path="m5600,2699l5612,2699e" filled="false" stroked="true" strokeweight=".6pt" strokecolor="#000000">
                <v:path arrowok="t"/>
              </v:shape>
            </v:group>
            <v:group style="position:absolute;left:5600;top:2718;width:12;height:2" coordorigin="5600,2718" coordsize="12,2">
              <v:shape style="position:absolute;left:5600;top:2718;width:12;height:2" coordorigin="5600,2718" coordsize="12,0" path="m5600,2718l5612,2718e" filled="false" stroked="true" strokeweight=".6pt" strokecolor="#000000">
                <v:path arrowok="t"/>
              </v:shape>
            </v:group>
            <v:group style="position:absolute;left:5600;top:2737;width:12;height:2" coordorigin="5600,2737" coordsize="12,2">
              <v:shape style="position:absolute;left:5600;top:2737;width:12;height:2" coordorigin="5600,2737" coordsize="12,0" path="m5600,2737l5612,2737e" filled="false" stroked="true" strokeweight=".6pt" strokecolor="#000000">
                <v:path arrowok="t"/>
              </v:shape>
            </v:group>
            <v:group style="position:absolute;left:5600;top:2756;width:12;height:2" coordorigin="5600,2756" coordsize="12,2">
              <v:shape style="position:absolute;left:5600;top:2756;width:12;height:2" coordorigin="5600,2756" coordsize="12,0" path="m5600,2756l5612,2756e" filled="false" stroked="true" strokeweight=".6pt" strokecolor="#000000">
                <v:path arrowok="t"/>
              </v:shape>
            </v:group>
            <v:group style="position:absolute;left:5600;top:2775;width:12;height:2" coordorigin="5600,2775" coordsize="12,2">
              <v:shape style="position:absolute;left:5600;top:2775;width:12;height:2" coordorigin="5600,2775" coordsize="12,0" path="m5600,2775l5612,2775e" filled="false" stroked="true" strokeweight=".6pt" strokecolor="#000000">
                <v:path arrowok="t"/>
              </v:shape>
            </v:group>
            <v:group style="position:absolute;left:5600;top:2795;width:12;height:2" coordorigin="5600,2795" coordsize="12,2">
              <v:shape style="position:absolute;left:5600;top:2795;width:12;height:2" coordorigin="5600,2795" coordsize="12,0" path="m5600,2795l5612,2795e" filled="false" stroked="true" strokeweight=".6pt" strokecolor="#000000">
                <v:path arrowok="t"/>
              </v:shape>
            </v:group>
            <v:group style="position:absolute;left:5600;top:2814;width:12;height:2" coordorigin="5600,2814" coordsize="12,2">
              <v:shape style="position:absolute;left:5600;top:2814;width:12;height:2" coordorigin="5600,2814" coordsize="12,0" path="m5600,2814l5612,2814e" filled="false" stroked="true" strokeweight=".6pt" strokecolor="#000000">
                <v:path arrowok="t"/>
              </v:shape>
            </v:group>
            <v:group style="position:absolute;left:5600;top:2833;width:12;height:2" coordorigin="5600,2833" coordsize="12,2">
              <v:shape style="position:absolute;left:5600;top:2833;width:12;height:2" coordorigin="5600,2833" coordsize="12,0" path="m5600,2833l5612,2833e" filled="false" stroked="true" strokeweight=".6pt" strokecolor="#000000">
                <v:path arrowok="t"/>
              </v:shape>
            </v:group>
            <v:group style="position:absolute;left:5600;top:2852;width:12;height:2" coordorigin="5600,2852" coordsize="12,2">
              <v:shape style="position:absolute;left:5600;top:2852;width:12;height:2" coordorigin="5600,2852" coordsize="12,0" path="m5600,2852l5612,2852e" filled="false" stroked="true" strokeweight=".6pt" strokecolor="#000000">
                <v:path arrowok="t"/>
              </v:shape>
            </v:group>
            <v:group style="position:absolute;left:5600;top:2871;width:12;height:2" coordorigin="5600,2871" coordsize="12,2">
              <v:shape style="position:absolute;left:5600;top:2871;width:12;height:2" coordorigin="5600,2871" coordsize="12,0" path="m5600,2871l5612,2871e" filled="false" stroked="true" strokeweight=".6pt" strokecolor="#000000">
                <v:path arrowok="t"/>
              </v:shape>
            </v:group>
            <v:group style="position:absolute;left:5600;top:2891;width:12;height:2" coordorigin="5600,2891" coordsize="12,2">
              <v:shape style="position:absolute;left:5600;top:2891;width:12;height:2" coordorigin="5600,2891" coordsize="12,0" path="m5600,2891l5612,2891e" filled="false" stroked="true" strokeweight=".6pt" strokecolor="#000000">
                <v:path arrowok="t"/>
              </v:shape>
            </v:group>
            <v:group style="position:absolute;left:5600;top:2910;width:12;height:2" coordorigin="5600,2910" coordsize="12,2">
              <v:shape style="position:absolute;left:5600;top:2910;width:12;height:2" coordorigin="5600,2910" coordsize="12,0" path="m5600,2910l5612,2910e" filled="false" stroked="true" strokeweight=".6pt" strokecolor="#000000">
                <v:path arrowok="t"/>
              </v:shape>
            </v:group>
            <v:group style="position:absolute;left:5600;top:2929;width:12;height:2" coordorigin="5600,2929" coordsize="12,2">
              <v:shape style="position:absolute;left:5600;top:2929;width:12;height:2" coordorigin="5600,2929" coordsize="12,0" path="m5600,2929l5612,2929e" filled="false" stroked="true" strokeweight=".6pt" strokecolor="#000000">
                <v:path arrowok="t"/>
              </v:shape>
            </v:group>
            <v:group style="position:absolute;left:5600;top:2948;width:12;height:2" coordorigin="5600,2948" coordsize="12,2">
              <v:shape style="position:absolute;left:5600;top:2948;width:12;height:2" coordorigin="5600,2948" coordsize="12,0" path="m5600,2948l5612,2948e" filled="false" stroked="true" strokeweight=".6pt" strokecolor="#000000">
                <v:path arrowok="t"/>
              </v:shape>
            </v:group>
            <v:group style="position:absolute;left:5600;top:2967;width:12;height:2" coordorigin="5600,2967" coordsize="12,2">
              <v:shape style="position:absolute;left:5600;top:2967;width:12;height:2" coordorigin="5600,2967" coordsize="12,0" path="m5600,2967l5612,2967e" filled="false" stroked="true" strokeweight=".6pt" strokecolor="#000000">
                <v:path arrowok="t"/>
              </v:shape>
            </v:group>
            <v:group style="position:absolute;left:5600;top:2987;width:12;height:2" coordorigin="5600,2987" coordsize="12,2">
              <v:shape style="position:absolute;left:5600;top:2987;width:12;height:2" coordorigin="5600,2987" coordsize="12,0" path="m5600,2987l5612,2987e" filled="false" stroked="true" strokeweight=".6pt" strokecolor="#000000">
                <v:path arrowok="t"/>
              </v:shape>
            </v:group>
            <v:group style="position:absolute;left:5600;top:3006;width:12;height:2" coordorigin="5600,3006" coordsize="12,2">
              <v:shape style="position:absolute;left:5600;top:3006;width:12;height:2" coordorigin="5600,3006" coordsize="12,0" path="m5600,3006l5612,3006e" filled="false" stroked="true" strokeweight=".6pt" strokecolor="#000000">
                <v:path arrowok="t"/>
              </v:shape>
            </v:group>
            <v:group style="position:absolute;left:5600;top:3025;width:12;height:2" coordorigin="5600,3025" coordsize="12,2">
              <v:shape style="position:absolute;left:5600;top:3025;width:12;height:2" coordorigin="5600,3025" coordsize="12,0" path="m5600,3025l5612,3025e" filled="false" stroked="true" strokeweight=".6pt" strokecolor="#000000">
                <v:path arrowok="t"/>
              </v:shape>
            </v:group>
            <v:group style="position:absolute;left:5600;top:3044;width:12;height:2" coordorigin="5600,3044" coordsize="12,2">
              <v:shape style="position:absolute;left:5600;top:3044;width:12;height:2" coordorigin="5600,3044" coordsize="12,0" path="m5600,3044l5612,3044e" filled="false" stroked="true" strokeweight=".6pt" strokecolor="#000000">
                <v:path arrowok="t"/>
              </v:shape>
            </v:group>
            <v:group style="position:absolute;left:5600;top:3063;width:12;height:2" coordorigin="5600,3063" coordsize="12,2">
              <v:shape style="position:absolute;left:5600;top:3063;width:12;height:2" coordorigin="5600,3063" coordsize="12,0" path="m5600,3063l5612,3063e" filled="false" stroked="true" strokeweight=".6pt" strokecolor="#000000">
                <v:path arrowok="t"/>
              </v:shape>
            </v:group>
            <v:group style="position:absolute;left:5600;top:3083;width:12;height:2" coordorigin="5600,3083" coordsize="12,2">
              <v:shape style="position:absolute;left:5600;top:3083;width:12;height:2" coordorigin="5600,3083" coordsize="12,0" path="m5600,3083l5612,3083e" filled="false" stroked="true" strokeweight=".6pt" strokecolor="#000000">
                <v:path arrowok="t"/>
              </v:shape>
            </v:group>
            <v:group style="position:absolute;left:5600;top:3102;width:12;height:2" coordorigin="5600,3102" coordsize="12,2">
              <v:shape style="position:absolute;left:5600;top:3102;width:12;height:2" coordorigin="5600,3102" coordsize="12,0" path="m5600,3102l5612,3102e" filled="false" stroked="true" strokeweight=".6pt" strokecolor="#000000">
                <v:path arrowok="t"/>
              </v:shape>
            </v:group>
            <v:group style="position:absolute;left:5600;top:3121;width:12;height:2" coordorigin="5600,3121" coordsize="12,2">
              <v:shape style="position:absolute;left:5600;top:3121;width:12;height:2" coordorigin="5600,3121" coordsize="12,0" path="m5600,3121l5612,3121e" filled="false" stroked="true" strokeweight=".6pt" strokecolor="#000000">
                <v:path arrowok="t"/>
              </v:shape>
            </v:group>
            <v:group style="position:absolute;left:5600;top:3140;width:12;height:2" coordorigin="5600,3140" coordsize="12,2">
              <v:shape style="position:absolute;left:5600;top:3140;width:12;height:2" coordorigin="5600,3140" coordsize="12,0" path="m5600,3140l5612,3140e" filled="false" stroked="true" strokeweight=".6pt" strokecolor="#000000">
                <v:path arrowok="t"/>
              </v:shape>
            </v:group>
            <v:group style="position:absolute;left:5600;top:3159;width:12;height:2" coordorigin="5600,3159" coordsize="12,2">
              <v:shape style="position:absolute;left:5600;top:3159;width:12;height:2" coordorigin="5600,3159" coordsize="12,0" path="m5600,3159l5612,3159e" filled="false" stroked="true" strokeweight=".6pt" strokecolor="#000000">
                <v:path arrowok="t"/>
              </v:shape>
            </v:group>
            <v:group style="position:absolute;left:5600;top:3179;width:12;height:2" coordorigin="5600,3179" coordsize="12,2">
              <v:shape style="position:absolute;left:5600;top:3179;width:12;height:2" coordorigin="5600,3179" coordsize="12,0" path="m5600,3179l5612,3179e" filled="false" stroked="true" strokeweight=".6pt" strokecolor="#000000">
                <v:path arrowok="t"/>
              </v:shape>
            </v:group>
            <v:group style="position:absolute;left:5600;top:3198;width:12;height:2" coordorigin="5600,3198" coordsize="12,2">
              <v:shape style="position:absolute;left:5600;top:3198;width:12;height:2" coordorigin="5600,3198" coordsize="12,0" path="m5600,3198l5612,3198e" filled="false" stroked="true" strokeweight=".6pt" strokecolor="#000000">
                <v:path arrowok="t"/>
              </v:shape>
            </v:group>
            <v:group style="position:absolute;left:5600;top:3217;width:12;height:2" coordorigin="5600,3217" coordsize="12,2">
              <v:shape style="position:absolute;left:5600;top:3217;width:12;height:2" coordorigin="5600,3217" coordsize="12,0" path="m5600,3217l5612,3217e" filled="false" stroked="true" strokeweight=".6pt" strokecolor="#000000">
                <v:path arrowok="t"/>
              </v:shape>
            </v:group>
            <v:group style="position:absolute;left:5600;top:3236;width:12;height:2" coordorigin="5600,3236" coordsize="12,2">
              <v:shape style="position:absolute;left:5600;top:3236;width:12;height:2" coordorigin="5600,3236" coordsize="12,0" path="m5600,3236l5612,3236e" filled="false" stroked="true" strokeweight=".6pt" strokecolor="#000000">
                <v:path arrowok="t"/>
              </v:shape>
            </v:group>
            <v:group style="position:absolute;left:5600;top:3255;width:12;height:2" coordorigin="5600,3255" coordsize="12,2">
              <v:shape style="position:absolute;left:5600;top:3255;width:12;height:2" coordorigin="5600,3255" coordsize="12,0" path="m5600,3255l5612,3255e" filled="false" stroked="true" strokeweight=".6pt" strokecolor="#000000">
                <v:path arrowok="t"/>
              </v:shape>
            </v:group>
            <v:group style="position:absolute;left:5600;top:3275;width:12;height:2" coordorigin="5600,3275" coordsize="12,2">
              <v:shape style="position:absolute;left:5600;top:3275;width:12;height:2" coordorigin="5600,3275" coordsize="12,0" path="m5600,3275l5612,3275e" filled="false" stroked="true" strokeweight=".6pt" strokecolor="#000000">
                <v:path arrowok="t"/>
              </v:shape>
            </v:group>
            <v:group style="position:absolute;left:5600;top:3294;width:12;height:2" coordorigin="5600,3294" coordsize="12,2">
              <v:shape style="position:absolute;left:5600;top:3294;width:12;height:2" coordorigin="5600,3294" coordsize="12,0" path="m5600,3294l5612,3294e" filled="false" stroked="true" strokeweight=".6pt" strokecolor="#000000">
                <v:path arrowok="t"/>
              </v:shape>
            </v:group>
            <v:group style="position:absolute;left:5600;top:3313;width:12;height:2" coordorigin="5600,3313" coordsize="12,2">
              <v:shape style="position:absolute;left:5600;top:3313;width:12;height:2" coordorigin="5600,3313" coordsize="12,0" path="m5600,3313l5612,3313e" filled="false" stroked="true" strokeweight=".6pt" strokecolor="#000000">
                <v:path arrowok="t"/>
              </v:shape>
            </v:group>
            <v:group style="position:absolute;left:5600;top:3332;width:12;height:2" coordorigin="5600,3332" coordsize="12,2">
              <v:shape style="position:absolute;left:5600;top:3332;width:12;height:2" coordorigin="5600,3332" coordsize="12,0" path="m5600,3332l5612,3332e" filled="false" stroked="true" strokeweight=".6pt" strokecolor="#000000">
                <v:path arrowok="t"/>
              </v:shape>
            </v:group>
            <v:group style="position:absolute;left:5600;top:3351;width:12;height:2" coordorigin="5600,3351" coordsize="12,2">
              <v:shape style="position:absolute;left:5600;top:3351;width:12;height:2" coordorigin="5600,3351" coordsize="12,0" path="m5600,3351l5612,3351e" filled="false" stroked="true" strokeweight=".6pt" strokecolor="#000000">
                <v:path arrowok="t"/>
              </v:shape>
            </v:group>
            <v:group style="position:absolute;left:5600;top:3371;width:12;height:2" coordorigin="5600,3371" coordsize="12,2">
              <v:shape style="position:absolute;left:5600;top:3371;width:12;height:2" coordorigin="5600,3371" coordsize="12,0" path="m5600,3371l5612,3371e" filled="false" stroked="true" strokeweight=".6pt" strokecolor="#000000">
                <v:path arrowok="t"/>
              </v:shape>
            </v:group>
            <v:group style="position:absolute;left:5600;top:3390;width:12;height:2" coordorigin="5600,3390" coordsize="12,2">
              <v:shape style="position:absolute;left:5600;top:3390;width:12;height:2" coordorigin="5600,3390" coordsize="12,0" path="m5600,3390l5612,3390e" filled="false" stroked="true" strokeweight=".6pt" strokecolor="#000000">
                <v:path arrowok="t"/>
              </v:shape>
            </v:group>
            <v:group style="position:absolute;left:5600;top:3409;width:12;height:2" coordorigin="5600,3409" coordsize="12,2">
              <v:shape style="position:absolute;left:5600;top:3409;width:12;height:2" coordorigin="5600,3409" coordsize="12,0" path="m5600,3409l5612,3409e" filled="false" stroked="true" strokeweight=".6pt" strokecolor="#000000">
                <v:path arrowok="t"/>
              </v:shape>
            </v:group>
            <v:group style="position:absolute;left:5600;top:3428;width:12;height:2" coordorigin="5600,3428" coordsize="12,2">
              <v:shape style="position:absolute;left:5600;top:3428;width:12;height:2" coordorigin="5600,3428" coordsize="12,0" path="m5600,3428l5612,3428e" filled="false" stroked="true" strokeweight=".6pt" strokecolor="#000000">
                <v:path arrowok="t"/>
              </v:shape>
            </v:group>
            <v:group style="position:absolute;left:5600;top:3447;width:12;height:2" coordorigin="5600,3447" coordsize="12,2">
              <v:shape style="position:absolute;left:5600;top:3447;width:12;height:2" coordorigin="5600,3447" coordsize="12,0" path="m5600,3447l5612,3447e" filled="false" stroked="true" strokeweight=".6pt" strokecolor="#000000">
                <v:path arrowok="t"/>
              </v:shape>
            </v:group>
            <v:group style="position:absolute;left:5600;top:3467;width:12;height:2" coordorigin="5600,3467" coordsize="12,2">
              <v:shape style="position:absolute;left:5600;top:3467;width:12;height:2" coordorigin="5600,3467" coordsize="12,0" path="m5600,3467l5612,3467e" filled="false" stroked="true" strokeweight=".6pt" strokecolor="#000000">
                <v:path arrowok="t"/>
              </v:shape>
            </v:group>
            <v:group style="position:absolute;left:5600;top:3486;width:12;height:2" coordorigin="5600,3486" coordsize="12,2">
              <v:shape style="position:absolute;left:5600;top:3486;width:12;height:2" coordorigin="5600,3486" coordsize="12,0" path="m5600,3486l5612,3486e" filled="false" stroked="true" strokeweight=".6pt" strokecolor="#000000">
                <v:path arrowok="t"/>
              </v:shape>
            </v:group>
            <v:group style="position:absolute;left:5600;top:3505;width:12;height:2" coordorigin="5600,3505" coordsize="12,2">
              <v:shape style="position:absolute;left:5600;top:3505;width:12;height:2" coordorigin="5600,3505" coordsize="12,0" path="m5600,3505l5612,3505e" filled="false" stroked="true" strokeweight=".6pt" strokecolor="#000000">
                <v:path arrowok="t"/>
              </v:shape>
            </v:group>
            <v:group style="position:absolute;left:5600;top:3524;width:12;height:2" coordorigin="5600,3524" coordsize="12,2">
              <v:shape style="position:absolute;left:5600;top:3524;width:12;height:2" coordorigin="5600,3524" coordsize="12,0" path="m5600,3524l5612,3524e" filled="false" stroked="true" strokeweight=".6pt" strokecolor="#000000">
                <v:path arrowok="t"/>
              </v:shape>
            </v:group>
            <v:group style="position:absolute;left:5600;top:3543;width:12;height:2" coordorigin="5600,3543" coordsize="12,2">
              <v:shape style="position:absolute;left:5600;top:3543;width:12;height:2" coordorigin="5600,3543" coordsize="12,0" path="m5600,3543l5612,3543e" filled="false" stroked="true" strokeweight=".6pt" strokecolor="#000000">
                <v:path arrowok="t"/>
              </v:shape>
            </v:group>
            <v:group style="position:absolute;left:5600;top:3563;width:12;height:2" coordorigin="5600,3563" coordsize="12,2">
              <v:shape style="position:absolute;left:5600;top:3563;width:12;height:2" coordorigin="5600,3563" coordsize="12,0" path="m5600,3563l5612,3563e" filled="false" stroked="true" strokeweight=".6pt" strokecolor="#000000">
                <v:path arrowok="t"/>
              </v:shape>
            </v:group>
            <v:group style="position:absolute;left:5600;top:3582;width:12;height:2" coordorigin="5600,3582" coordsize="12,2">
              <v:shape style="position:absolute;left:5600;top:3582;width:12;height:2" coordorigin="5600,3582" coordsize="12,0" path="m5600,3582l5612,3582e" filled="false" stroked="true" strokeweight=".6pt" strokecolor="#000000">
                <v:path arrowok="t"/>
              </v:shape>
            </v:group>
            <v:group style="position:absolute;left:5600;top:3601;width:12;height:2" coordorigin="5600,3601" coordsize="12,2">
              <v:shape style="position:absolute;left:5600;top:3601;width:12;height:2" coordorigin="5600,3601" coordsize="12,0" path="m5600,3601l5612,3601e" filled="false" stroked="true" strokeweight=".6pt" strokecolor="#000000">
                <v:path arrowok="t"/>
              </v:shape>
            </v:group>
            <v:group style="position:absolute;left:5600;top:3620;width:12;height:2" coordorigin="5600,3620" coordsize="12,2">
              <v:shape style="position:absolute;left:5600;top:3620;width:12;height:2" coordorigin="5600,3620" coordsize="12,0" path="m5600,3620l5612,3620e" filled="false" stroked="true" strokeweight=".6pt" strokecolor="#000000">
                <v:path arrowok="t"/>
              </v:shape>
            </v:group>
            <v:group style="position:absolute;left:5600;top:3639;width:12;height:2" coordorigin="5600,3639" coordsize="12,2">
              <v:shape style="position:absolute;left:5600;top:3639;width:12;height:2" coordorigin="5600,3639" coordsize="12,0" path="m5600,3639l5612,3639e" filled="false" stroked="true" strokeweight=".6pt" strokecolor="#000000">
                <v:path arrowok="t"/>
              </v:shape>
            </v:group>
            <v:group style="position:absolute;left:5600;top:3659;width:12;height:2" coordorigin="5600,3659" coordsize="12,2">
              <v:shape style="position:absolute;left:5600;top:3659;width:12;height:2" coordorigin="5600,3659" coordsize="12,0" path="m5600,3659l5612,3659e" filled="false" stroked="true" strokeweight=".6pt" strokecolor="#000000">
                <v:path arrowok="t"/>
              </v:shape>
            </v:group>
            <v:group style="position:absolute;left:5600;top:3678;width:12;height:2" coordorigin="5600,3678" coordsize="12,2">
              <v:shape style="position:absolute;left:5600;top:3678;width:12;height:2" coordorigin="5600,3678" coordsize="12,0" path="m5600,3678l5612,3678e" filled="false" stroked="true" strokeweight=".6pt" strokecolor="#000000">
                <v:path arrowok="t"/>
              </v:shape>
            </v:group>
            <v:group style="position:absolute;left:5600;top:3697;width:12;height:2" coordorigin="5600,3697" coordsize="12,2">
              <v:shape style="position:absolute;left:5600;top:3697;width:12;height:2" coordorigin="5600,3697" coordsize="12,0" path="m5600,3697l5612,3697e" filled="false" stroked="true" strokeweight=".6pt" strokecolor="#000000">
                <v:path arrowok="t"/>
              </v:shape>
            </v:group>
            <v:group style="position:absolute;left:5600;top:3716;width:12;height:2" coordorigin="5600,3716" coordsize="12,2">
              <v:shape style="position:absolute;left:5600;top:3716;width:12;height:2" coordorigin="5600,3716" coordsize="12,0" path="m5600,3716l5612,3716e" filled="false" stroked="true" strokeweight=".6pt" strokecolor="#000000">
                <v:path arrowok="t"/>
              </v:shape>
            </v:group>
            <v:group style="position:absolute;left:5600;top:3735;width:12;height:2" coordorigin="5600,3735" coordsize="12,2">
              <v:shape style="position:absolute;left:5600;top:3735;width:12;height:2" coordorigin="5600,3735" coordsize="12,0" path="m5600,3735l5612,3735e" filled="false" stroked="true" strokeweight=".6pt" strokecolor="#000000">
                <v:path arrowok="t"/>
              </v:shape>
            </v:group>
            <v:group style="position:absolute;left:5600;top:3755;width:12;height:2" coordorigin="5600,3755" coordsize="12,2">
              <v:shape style="position:absolute;left:5600;top:3755;width:12;height:2" coordorigin="5600,3755" coordsize="12,0" path="m5600,3755l5612,3755e" filled="false" stroked="true" strokeweight=".6pt" strokecolor="#000000">
                <v:path arrowok="t"/>
              </v:shape>
            </v:group>
            <v:group style="position:absolute;left:5600;top:3774;width:12;height:2" coordorigin="5600,3774" coordsize="12,2">
              <v:shape style="position:absolute;left:5600;top:3774;width:12;height:2" coordorigin="5600,3774" coordsize="12,0" path="m5600,3774l5612,3774e" filled="false" stroked="true" strokeweight=".6pt" strokecolor="#000000">
                <v:path arrowok="t"/>
              </v:shape>
            </v:group>
            <v:group style="position:absolute;left:5600;top:3793;width:12;height:2" coordorigin="5600,3793" coordsize="12,2">
              <v:shape style="position:absolute;left:5600;top:3793;width:12;height:2" coordorigin="5600,3793" coordsize="12,0" path="m5600,3793l5612,3793e" filled="false" stroked="true" strokeweight=".6pt" strokecolor="#000000">
                <v:path arrowok="t"/>
              </v:shape>
            </v:group>
            <v:group style="position:absolute;left:5600;top:3812;width:12;height:2" coordorigin="5600,3812" coordsize="12,2">
              <v:shape style="position:absolute;left:5600;top:3812;width:12;height:2" coordorigin="5600,3812" coordsize="12,0" path="m5600,3812l5612,3812e" filled="false" stroked="true" strokeweight=".6pt" strokecolor="#000000">
                <v:path arrowok="t"/>
              </v:shape>
            </v:group>
            <v:group style="position:absolute;left:5600;top:3831;width:12;height:2" coordorigin="5600,3831" coordsize="12,2">
              <v:shape style="position:absolute;left:5600;top:3831;width:12;height:2" coordorigin="5600,3831" coordsize="12,0" path="m5600,3831l5612,3831e" filled="false" stroked="true" strokeweight=".6pt" strokecolor="#000000">
                <v:path arrowok="t"/>
              </v:shape>
            </v:group>
            <v:group style="position:absolute;left:5600;top:3851;width:12;height:2" coordorigin="5600,3851" coordsize="12,2">
              <v:shape style="position:absolute;left:5600;top:3851;width:12;height:2" coordorigin="5600,3851" coordsize="12,0" path="m5600,3851l5612,3851e" filled="false" stroked="true" strokeweight=".6pt" strokecolor="#000000">
                <v:path arrowok="t"/>
              </v:shape>
            </v:group>
            <v:group style="position:absolute;left:5600;top:3870;width:12;height:2" coordorigin="5600,3870" coordsize="12,2">
              <v:shape style="position:absolute;left:5600;top:3870;width:12;height:2" coordorigin="5600,3870" coordsize="12,0" path="m5600,3870l5612,3870e" filled="false" stroked="true" strokeweight=".6pt" strokecolor="#000000">
                <v:path arrowok="t"/>
              </v:shape>
            </v:group>
            <v:group style="position:absolute;left:5600;top:3889;width:12;height:2" coordorigin="5600,3889" coordsize="12,2">
              <v:shape style="position:absolute;left:5600;top:3889;width:12;height:2" coordorigin="5600,3889" coordsize="12,0" path="m5600,3889l5612,3889e" filled="false" stroked="true" strokeweight=".6pt" strokecolor="#000000">
                <v:path arrowok="t"/>
              </v:shape>
            </v:group>
            <v:group style="position:absolute;left:5600;top:3908;width:12;height:2" coordorigin="5600,3908" coordsize="12,2">
              <v:shape style="position:absolute;left:5600;top:3908;width:12;height:2" coordorigin="5600,3908" coordsize="12,0" path="m5600,3908l5612,3908e" filled="false" stroked="true" strokeweight=".6pt" strokecolor="#000000">
                <v:path arrowok="t"/>
              </v:shape>
            </v:group>
            <v:group style="position:absolute;left:5600;top:3927;width:12;height:2" coordorigin="5600,3927" coordsize="12,2">
              <v:shape style="position:absolute;left:5600;top:3927;width:12;height:2" coordorigin="5600,3927" coordsize="12,0" path="m5600,3927l5612,3927e" filled="false" stroked="true" strokeweight=".6pt" strokecolor="#000000">
                <v:path arrowok="t"/>
              </v:shape>
            </v:group>
            <v:group style="position:absolute;left:5600;top:3947;width:12;height:2" coordorigin="5600,3947" coordsize="12,2">
              <v:shape style="position:absolute;left:5600;top:3947;width:12;height:2" coordorigin="5600,3947" coordsize="12,0" path="m5600,3947l5612,3947e" filled="false" stroked="true" strokeweight=".6pt" strokecolor="#000000">
                <v:path arrowok="t"/>
              </v:shape>
            </v:group>
            <v:group style="position:absolute;left:5600;top:3965;width:12;height:2" coordorigin="5600,3965" coordsize="12,2">
              <v:shape style="position:absolute;left:5600;top:3965;width:12;height:2" coordorigin="5600,3965" coordsize="12,0" path="m5600,3965l5612,3965e" filled="false" stroked="true" strokeweight=".48pt" strokecolor="#000000">
                <v:path arrowok="t"/>
              </v:shape>
            </v:group>
            <v:group style="position:absolute;left:8345;top:414;width:10;height:2" coordorigin="8345,414" coordsize="10,2">
              <v:shape style="position:absolute;left:8345;top:414;width:10;height:2" coordorigin="8345,414" coordsize="10,0" path="m8345,414l8354,414e" filled="false" stroked="true" strokeweight=".48pt" strokecolor="#000000">
                <v:path arrowok="t"/>
              </v:shape>
            </v:group>
            <v:group style="position:absolute;left:8345;top:433;width:10;height:2" coordorigin="8345,433" coordsize="10,2">
              <v:shape style="position:absolute;left:8345;top:433;width:10;height:2" coordorigin="8345,433" coordsize="10,0" path="m8345,433l8354,433e" filled="false" stroked="true" strokeweight=".48pt" strokecolor="#000000">
                <v:path arrowok="t"/>
              </v:shape>
            </v:group>
            <v:group style="position:absolute;left:8345;top:452;width:10;height:2" coordorigin="8345,452" coordsize="10,2">
              <v:shape style="position:absolute;left:8345;top:452;width:10;height:2" coordorigin="8345,452" coordsize="10,0" path="m8345,452l8354,452e" filled="false" stroked="true" strokeweight=".48pt" strokecolor="#000000">
                <v:path arrowok="t"/>
              </v:shape>
            </v:group>
            <v:group style="position:absolute;left:8345;top:471;width:10;height:2" coordorigin="8345,471" coordsize="10,2">
              <v:shape style="position:absolute;left:8345;top:471;width:10;height:2" coordorigin="8345,471" coordsize="10,0" path="m8345,471l8354,471e" filled="false" stroked="true" strokeweight=".48pt" strokecolor="#000000">
                <v:path arrowok="t"/>
              </v:shape>
            </v:group>
            <v:group style="position:absolute;left:8345;top:491;width:10;height:2" coordorigin="8345,491" coordsize="10,2">
              <v:shape style="position:absolute;left:8345;top:491;width:10;height:2" coordorigin="8345,491" coordsize="10,0" path="m8345,491l8354,491e" filled="false" stroked="true" strokeweight=".48pt" strokecolor="#000000">
                <v:path arrowok="t"/>
              </v:shape>
            </v:group>
            <v:group style="position:absolute;left:8345;top:510;width:10;height:2" coordorigin="8345,510" coordsize="10,2">
              <v:shape style="position:absolute;left:8345;top:510;width:10;height:2" coordorigin="8345,510" coordsize="10,0" path="m8345,510l8354,510e" filled="false" stroked="true" strokeweight=".48pt" strokecolor="#000000">
                <v:path arrowok="t"/>
              </v:shape>
            </v:group>
            <v:group style="position:absolute;left:8345;top:529;width:10;height:2" coordorigin="8345,529" coordsize="10,2">
              <v:shape style="position:absolute;left:8345;top:529;width:10;height:2" coordorigin="8345,529" coordsize="10,0" path="m8345,529l8354,529e" filled="false" stroked="true" strokeweight=".48pt" strokecolor="#000000">
                <v:path arrowok="t"/>
              </v:shape>
            </v:group>
            <v:group style="position:absolute;left:8345;top:548;width:10;height:2" coordorigin="8345,548" coordsize="10,2">
              <v:shape style="position:absolute;left:8345;top:548;width:10;height:2" coordorigin="8345,548" coordsize="10,0" path="m8345,548l8354,548e" filled="false" stroked="true" strokeweight=".48pt" strokecolor="#000000">
                <v:path arrowok="t"/>
              </v:shape>
            </v:group>
            <v:group style="position:absolute;left:8345;top:567;width:10;height:2" coordorigin="8345,567" coordsize="10,2">
              <v:shape style="position:absolute;left:8345;top:567;width:10;height:2" coordorigin="8345,567" coordsize="10,0" path="m8345,567l8354,567e" filled="false" stroked="true" strokeweight=".48pt" strokecolor="#000000">
                <v:path arrowok="t"/>
              </v:shape>
            </v:group>
            <v:group style="position:absolute;left:8345;top:587;width:10;height:2" coordorigin="8345,587" coordsize="10,2">
              <v:shape style="position:absolute;left:8345;top:587;width:10;height:2" coordorigin="8345,587" coordsize="10,0" path="m8345,587l8354,587e" filled="false" stroked="true" strokeweight=".48pt" strokecolor="#000000">
                <v:path arrowok="t"/>
              </v:shape>
            </v:group>
            <v:group style="position:absolute;left:8345;top:606;width:10;height:2" coordorigin="8345,606" coordsize="10,2">
              <v:shape style="position:absolute;left:8345;top:606;width:10;height:2" coordorigin="8345,606" coordsize="10,0" path="m8345,606l8354,606e" filled="false" stroked="true" strokeweight=".48pt" strokecolor="#000000">
                <v:path arrowok="t"/>
              </v:shape>
            </v:group>
            <v:group style="position:absolute;left:8345;top:625;width:10;height:2" coordorigin="8345,625" coordsize="10,2">
              <v:shape style="position:absolute;left:8345;top:625;width:10;height:2" coordorigin="8345,625" coordsize="10,0" path="m8345,625l8354,625e" filled="false" stroked="true" strokeweight=".48pt" strokecolor="#000000">
                <v:path arrowok="t"/>
              </v:shape>
            </v:group>
            <v:group style="position:absolute;left:8345;top:644;width:10;height:2" coordorigin="8345,644" coordsize="10,2">
              <v:shape style="position:absolute;left:8345;top:644;width:10;height:2" coordorigin="8345,644" coordsize="10,0" path="m8345,644l8354,644e" filled="false" stroked="true" strokeweight=".48pt" strokecolor="#000000">
                <v:path arrowok="t"/>
              </v:shape>
            </v:group>
            <v:group style="position:absolute;left:8345;top:663;width:10;height:2" coordorigin="8345,663" coordsize="10,2">
              <v:shape style="position:absolute;left:8345;top:663;width:10;height:2" coordorigin="8345,663" coordsize="10,0" path="m8345,663l8354,663e" filled="false" stroked="true" strokeweight=".48pt" strokecolor="#000000">
                <v:path arrowok="t"/>
              </v:shape>
            </v:group>
            <v:group style="position:absolute;left:8345;top:683;width:10;height:2" coordorigin="8345,683" coordsize="10,2">
              <v:shape style="position:absolute;left:8345;top:683;width:10;height:2" coordorigin="8345,683" coordsize="10,0" path="m8345,683l8354,683e" filled="false" stroked="true" strokeweight=".48pt" strokecolor="#000000">
                <v:path arrowok="t"/>
              </v:shape>
            </v:group>
            <v:group style="position:absolute;left:8345;top:702;width:10;height:2" coordorigin="8345,702" coordsize="10,2">
              <v:shape style="position:absolute;left:8345;top:702;width:10;height:2" coordorigin="8345,702" coordsize="10,0" path="m8345,702l8354,702e" filled="false" stroked="true" strokeweight=".48pt" strokecolor="#000000">
                <v:path arrowok="t"/>
              </v:shape>
            </v:group>
            <v:group style="position:absolute;left:8345;top:721;width:10;height:2" coordorigin="8345,721" coordsize="10,2">
              <v:shape style="position:absolute;left:8345;top:721;width:10;height:2" coordorigin="8345,721" coordsize="10,0" path="m8345,721l8354,721e" filled="false" stroked="true" strokeweight=".48pt" strokecolor="#000000">
                <v:path arrowok="t"/>
              </v:shape>
            </v:group>
            <v:group style="position:absolute;left:8345;top:740;width:10;height:2" coordorigin="8345,740" coordsize="10,2">
              <v:shape style="position:absolute;left:8345;top:740;width:10;height:2" coordorigin="8345,740" coordsize="10,0" path="m8345,740l8354,740e" filled="false" stroked="true" strokeweight=".48pt" strokecolor="#000000">
                <v:path arrowok="t"/>
              </v:shape>
            </v:group>
            <v:group style="position:absolute;left:8345;top:759;width:10;height:2" coordorigin="8345,759" coordsize="10,2">
              <v:shape style="position:absolute;left:8345;top:759;width:10;height:2" coordorigin="8345,759" coordsize="10,0" path="m8345,759l8354,759e" filled="false" stroked="true" strokeweight=".48pt" strokecolor="#000000">
                <v:path arrowok="t"/>
              </v:shape>
            </v:group>
            <v:group style="position:absolute;left:8345;top:779;width:10;height:2" coordorigin="8345,779" coordsize="10,2">
              <v:shape style="position:absolute;left:8345;top:779;width:10;height:2" coordorigin="8345,779" coordsize="10,0" path="m8345,779l8354,779e" filled="false" stroked="true" strokeweight=".48pt" strokecolor="#000000">
                <v:path arrowok="t"/>
              </v:shape>
            </v:group>
            <v:group style="position:absolute;left:8345;top:798;width:10;height:2" coordorigin="8345,798" coordsize="10,2">
              <v:shape style="position:absolute;left:8345;top:798;width:10;height:2" coordorigin="8345,798" coordsize="10,0" path="m8345,798l8354,798e" filled="false" stroked="true" strokeweight=".48pt" strokecolor="#000000">
                <v:path arrowok="t"/>
              </v:shape>
            </v:group>
            <v:group style="position:absolute;left:8345;top:817;width:10;height:2" coordorigin="8345,817" coordsize="10,2">
              <v:shape style="position:absolute;left:8345;top:817;width:10;height:2" coordorigin="8345,817" coordsize="10,0" path="m8345,817l8354,817e" filled="false" stroked="true" strokeweight=".48pt" strokecolor="#000000">
                <v:path arrowok="t"/>
              </v:shape>
            </v:group>
            <v:group style="position:absolute;left:8345;top:836;width:10;height:2" coordorigin="8345,836" coordsize="10,2">
              <v:shape style="position:absolute;left:8345;top:836;width:10;height:2" coordorigin="8345,836" coordsize="10,0" path="m8345,836l8354,836e" filled="false" stroked="true" strokeweight=".48pt" strokecolor="#000000">
                <v:path arrowok="t"/>
              </v:shape>
            </v:group>
            <v:group style="position:absolute;left:8345;top:855;width:10;height:2" coordorigin="8345,855" coordsize="10,2">
              <v:shape style="position:absolute;left:8345;top:855;width:10;height:2" coordorigin="8345,855" coordsize="10,0" path="m8345,855l8354,855e" filled="false" stroked="true" strokeweight=".48pt" strokecolor="#000000">
                <v:path arrowok="t"/>
              </v:shape>
            </v:group>
            <v:group style="position:absolute;left:8345;top:875;width:10;height:2" coordorigin="8345,875" coordsize="10,2">
              <v:shape style="position:absolute;left:8345;top:875;width:10;height:2" coordorigin="8345,875" coordsize="10,0" path="m8345,875l8354,875e" filled="false" stroked="true" strokeweight=".48pt" strokecolor="#000000">
                <v:path arrowok="t"/>
              </v:shape>
            </v:group>
            <v:group style="position:absolute;left:8345;top:894;width:10;height:2" coordorigin="8345,894" coordsize="10,2">
              <v:shape style="position:absolute;left:8345;top:894;width:10;height:2" coordorigin="8345,894" coordsize="10,0" path="m8345,894l8354,894e" filled="false" stroked="true" strokeweight=".48pt" strokecolor="#000000">
                <v:path arrowok="t"/>
              </v:shape>
            </v:group>
            <v:group style="position:absolute;left:8345;top:913;width:10;height:2" coordorigin="8345,913" coordsize="10,2">
              <v:shape style="position:absolute;left:8345;top:913;width:10;height:2" coordorigin="8345,913" coordsize="10,0" path="m8345,913l8354,913e" filled="false" stroked="true" strokeweight=".48pt" strokecolor="#000000">
                <v:path arrowok="t"/>
              </v:shape>
            </v:group>
            <v:group style="position:absolute;left:8345;top:932;width:10;height:2" coordorigin="8345,932" coordsize="10,2">
              <v:shape style="position:absolute;left:8345;top:932;width:10;height:2" coordorigin="8345,932" coordsize="10,0" path="m8345,932l8354,932e" filled="false" stroked="true" strokeweight=".48pt" strokecolor="#000000">
                <v:path arrowok="t"/>
              </v:shape>
            </v:group>
            <v:group style="position:absolute;left:8345;top:951;width:10;height:2" coordorigin="8345,951" coordsize="10,2">
              <v:shape style="position:absolute;left:8345;top:951;width:10;height:2" coordorigin="8345,951" coordsize="10,0" path="m8345,951l8354,951e" filled="false" stroked="true" strokeweight=".48pt" strokecolor="#000000">
                <v:path arrowok="t"/>
              </v:shape>
            </v:group>
            <v:group style="position:absolute;left:8345;top:971;width:10;height:2" coordorigin="8345,971" coordsize="10,2">
              <v:shape style="position:absolute;left:8345;top:971;width:10;height:2" coordorigin="8345,971" coordsize="10,0" path="m8345,971l8354,971e" filled="false" stroked="true" strokeweight=".48pt" strokecolor="#000000">
                <v:path arrowok="t"/>
              </v:shape>
            </v:group>
            <v:group style="position:absolute;left:8345;top:990;width:10;height:2" coordorigin="8345,990" coordsize="10,2">
              <v:shape style="position:absolute;left:8345;top:990;width:10;height:2" coordorigin="8345,990" coordsize="10,0" path="m8345,990l8354,990e" filled="false" stroked="true" strokeweight=".48pt" strokecolor="#000000">
                <v:path arrowok="t"/>
              </v:shape>
            </v:group>
            <v:group style="position:absolute;left:8345;top:1009;width:10;height:2" coordorigin="8345,1009" coordsize="10,2">
              <v:shape style="position:absolute;left:8345;top:1009;width:10;height:2" coordorigin="8345,1009" coordsize="10,0" path="m8345,1009l8354,1009e" filled="false" stroked="true" strokeweight=".48pt" strokecolor="#000000">
                <v:path arrowok="t"/>
              </v:shape>
            </v:group>
            <v:group style="position:absolute;left:8345;top:1028;width:10;height:2" coordorigin="8345,1028" coordsize="10,2">
              <v:shape style="position:absolute;left:8345;top:1028;width:10;height:2" coordorigin="8345,1028" coordsize="10,0" path="m8345,1028l8354,1028e" filled="false" stroked="true" strokeweight=".48pt" strokecolor="#000000">
                <v:path arrowok="t"/>
              </v:shape>
            </v:group>
            <v:group style="position:absolute;left:8345;top:1047;width:10;height:2" coordorigin="8345,1047" coordsize="10,2">
              <v:shape style="position:absolute;left:8345;top:1047;width:10;height:2" coordorigin="8345,1047" coordsize="10,0" path="m8345,1047l8354,1047e" filled="false" stroked="true" strokeweight=".48pt" strokecolor="#000000">
                <v:path arrowok="t"/>
              </v:shape>
            </v:group>
            <v:group style="position:absolute;left:8345;top:1067;width:10;height:2" coordorigin="8345,1067" coordsize="10,2">
              <v:shape style="position:absolute;left:8345;top:1067;width:10;height:2" coordorigin="8345,1067" coordsize="10,0" path="m8345,1067l8354,1067e" filled="false" stroked="true" strokeweight=".48pt" strokecolor="#000000">
                <v:path arrowok="t"/>
              </v:shape>
            </v:group>
            <v:group style="position:absolute;left:8345;top:1086;width:10;height:2" coordorigin="8345,1086" coordsize="10,2">
              <v:shape style="position:absolute;left:8345;top:1086;width:10;height:2" coordorigin="8345,1086" coordsize="10,0" path="m8345,1086l8354,1086e" filled="false" stroked="true" strokeweight=".48pt" strokecolor="#000000">
                <v:path arrowok="t"/>
              </v:shape>
            </v:group>
            <v:group style="position:absolute;left:8345;top:1105;width:10;height:2" coordorigin="8345,1105" coordsize="10,2">
              <v:shape style="position:absolute;left:8345;top:1105;width:10;height:2" coordorigin="8345,1105" coordsize="10,0" path="m8345,1105l8354,1105e" filled="false" stroked="true" strokeweight=".48pt" strokecolor="#000000">
                <v:path arrowok="t"/>
              </v:shape>
            </v:group>
            <v:group style="position:absolute;left:8345;top:1124;width:10;height:2" coordorigin="8345,1124" coordsize="10,2">
              <v:shape style="position:absolute;left:8345;top:1124;width:10;height:2" coordorigin="8345,1124" coordsize="10,0" path="m8345,1124l8354,1124e" filled="false" stroked="true" strokeweight=".48pt" strokecolor="#000000">
                <v:path arrowok="t"/>
              </v:shape>
            </v:group>
            <v:group style="position:absolute;left:8345;top:1143;width:10;height:2" coordorigin="8345,1143" coordsize="10,2">
              <v:shape style="position:absolute;left:8345;top:1143;width:10;height:2" coordorigin="8345,1143" coordsize="10,0" path="m8345,1143l8354,1143e" filled="false" stroked="true" strokeweight=".48pt" strokecolor="#000000">
                <v:path arrowok="t"/>
              </v:shape>
            </v:group>
            <v:group style="position:absolute;left:8345;top:1163;width:10;height:2" coordorigin="8345,1163" coordsize="10,2">
              <v:shape style="position:absolute;left:8345;top:1163;width:10;height:2" coordorigin="8345,1163" coordsize="10,0" path="m8345,1163l8354,1163e" filled="false" stroked="true" strokeweight=".48pt" strokecolor="#000000">
                <v:path arrowok="t"/>
              </v:shape>
            </v:group>
            <v:group style="position:absolute;left:8345;top:1182;width:10;height:2" coordorigin="8345,1182" coordsize="10,2">
              <v:shape style="position:absolute;left:8345;top:1182;width:10;height:2" coordorigin="8345,1182" coordsize="10,0" path="m8345,1182l8354,1182e" filled="false" stroked="true" strokeweight=".48pt" strokecolor="#000000">
                <v:path arrowok="t"/>
              </v:shape>
            </v:group>
            <v:group style="position:absolute;left:8345;top:1201;width:10;height:2" coordorigin="8345,1201" coordsize="10,2">
              <v:shape style="position:absolute;left:8345;top:1201;width:10;height:2" coordorigin="8345,1201" coordsize="10,0" path="m8345,1201l8354,1201e" filled="false" stroked="true" strokeweight=".48pt" strokecolor="#000000">
                <v:path arrowok="t"/>
              </v:shape>
            </v:group>
            <v:group style="position:absolute;left:8345;top:1220;width:10;height:2" coordorigin="8345,1220" coordsize="10,2">
              <v:shape style="position:absolute;left:8345;top:1220;width:10;height:2" coordorigin="8345,1220" coordsize="10,0" path="m8345,1220l8354,1220e" filled="false" stroked="true" strokeweight=".48pt" strokecolor="#000000">
                <v:path arrowok="t"/>
              </v:shape>
            </v:group>
            <v:group style="position:absolute;left:8345;top:1239;width:10;height:2" coordorigin="8345,1239" coordsize="10,2">
              <v:shape style="position:absolute;left:8345;top:1239;width:10;height:2" coordorigin="8345,1239" coordsize="10,0" path="m8345,1239l8354,1239e" filled="false" stroked="true" strokeweight=".48pt" strokecolor="#000000">
                <v:path arrowok="t"/>
              </v:shape>
            </v:group>
            <v:group style="position:absolute;left:8345;top:1259;width:10;height:2" coordorigin="8345,1259" coordsize="10,2">
              <v:shape style="position:absolute;left:8345;top:1259;width:10;height:2" coordorigin="8345,1259" coordsize="10,0" path="m8345,1259l8354,1259e" filled="false" stroked="true" strokeweight=".48pt" strokecolor="#000000">
                <v:path arrowok="t"/>
              </v:shape>
            </v:group>
            <v:group style="position:absolute;left:8345;top:1278;width:10;height:2" coordorigin="8345,1278" coordsize="10,2">
              <v:shape style="position:absolute;left:8345;top:1278;width:10;height:2" coordorigin="8345,1278" coordsize="10,0" path="m8345,1278l8354,1278e" filled="false" stroked="true" strokeweight=".48pt" strokecolor="#000000">
                <v:path arrowok="t"/>
              </v:shape>
            </v:group>
            <v:group style="position:absolute;left:8345;top:1297;width:10;height:2" coordorigin="8345,1297" coordsize="10,2">
              <v:shape style="position:absolute;left:8345;top:1297;width:10;height:2" coordorigin="8345,1297" coordsize="10,0" path="m8345,1297l8354,1297e" filled="false" stroked="true" strokeweight=".48pt" strokecolor="#000000">
                <v:path arrowok="t"/>
              </v:shape>
            </v:group>
            <v:group style="position:absolute;left:8345;top:1316;width:10;height:2" coordorigin="8345,1316" coordsize="10,2">
              <v:shape style="position:absolute;left:8345;top:1316;width:10;height:2" coordorigin="8345,1316" coordsize="10,0" path="m8345,1316l8354,1316e" filled="false" stroked="true" strokeweight=".48pt" strokecolor="#000000">
                <v:path arrowok="t"/>
              </v:shape>
            </v:group>
            <v:group style="position:absolute;left:8345;top:1335;width:10;height:2" coordorigin="8345,1335" coordsize="10,2">
              <v:shape style="position:absolute;left:8345;top:1335;width:10;height:2" coordorigin="8345,1335" coordsize="10,0" path="m8345,1335l8354,1335e" filled="false" stroked="true" strokeweight=".48pt" strokecolor="#000000">
                <v:path arrowok="t"/>
              </v:shape>
            </v:group>
            <v:group style="position:absolute;left:8345;top:1355;width:10;height:2" coordorigin="8345,1355" coordsize="10,2">
              <v:shape style="position:absolute;left:8345;top:1355;width:10;height:2" coordorigin="8345,1355" coordsize="10,0" path="m8345,1355l8354,1355e" filled="false" stroked="true" strokeweight=".48pt" strokecolor="#000000">
                <v:path arrowok="t"/>
              </v:shape>
            </v:group>
            <v:group style="position:absolute;left:8345;top:1374;width:10;height:2" coordorigin="8345,1374" coordsize="10,2">
              <v:shape style="position:absolute;left:8345;top:1374;width:10;height:2" coordorigin="8345,1374" coordsize="10,0" path="m8345,1374l8354,1374e" filled="false" stroked="true" strokeweight=".48pt" strokecolor="#000000">
                <v:path arrowok="t"/>
              </v:shape>
            </v:group>
            <v:group style="position:absolute;left:8345;top:1393;width:10;height:2" coordorigin="8345,1393" coordsize="10,2">
              <v:shape style="position:absolute;left:8345;top:1393;width:10;height:2" coordorigin="8345,1393" coordsize="10,0" path="m8345,1393l8354,1393e" filled="false" stroked="true" strokeweight=".48pt" strokecolor="#000000">
                <v:path arrowok="t"/>
              </v:shape>
            </v:group>
            <v:group style="position:absolute;left:8345;top:1412;width:10;height:2" coordorigin="8345,1412" coordsize="10,2">
              <v:shape style="position:absolute;left:8345;top:1412;width:10;height:2" coordorigin="8345,1412" coordsize="10,0" path="m8345,1412l8354,1412e" filled="false" stroked="true" strokeweight=".48pt" strokecolor="#000000">
                <v:path arrowok="t"/>
              </v:shape>
            </v:group>
            <v:group style="position:absolute;left:8345;top:1431;width:10;height:2" coordorigin="8345,1431" coordsize="10,2">
              <v:shape style="position:absolute;left:8345;top:1431;width:10;height:2" coordorigin="8345,1431" coordsize="10,0" path="m8345,1431l8354,1431e" filled="false" stroked="true" strokeweight=".48pt" strokecolor="#000000">
                <v:path arrowok="t"/>
              </v:shape>
            </v:group>
            <v:group style="position:absolute;left:8345;top:1451;width:10;height:2" coordorigin="8345,1451" coordsize="10,2">
              <v:shape style="position:absolute;left:8345;top:1451;width:10;height:2" coordorigin="8345,1451" coordsize="10,0" path="m8345,1451l8354,1451e" filled="false" stroked="true" strokeweight=".48pt" strokecolor="#000000">
                <v:path arrowok="t"/>
              </v:shape>
            </v:group>
            <v:group style="position:absolute;left:8345;top:1470;width:10;height:2" coordorigin="8345,1470" coordsize="10,2">
              <v:shape style="position:absolute;left:8345;top:1470;width:10;height:2" coordorigin="8345,1470" coordsize="10,0" path="m8345,1470l8354,1470e" filled="false" stroked="true" strokeweight=".48pt" strokecolor="#000000">
                <v:path arrowok="t"/>
              </v:shape>
            </v:group>
            <v:group style="position:absolute;left:8345;top:1489;width:10;height:2" coordorigin="8345,1489" coordsize="10,2">
              <v:shape style="position:absolute;left:8345;top:1489;width:10;height:2" coordorigin="8345,1489" coordsize="10,0" path="m8345,1489l8354,1489e" filled="false" stroked="true" strokeweight=".48pt" strokecolor="#000000">
                <v:path arrowok="t"/>
              </v:shape>
            </v:group>
            <v:group style="position:absolute;left:8345;top:1508;width:10;height:2" coordorigin="8345,1508" coordsize="10,2">
              <v:shape style="position:absolute;left:8345;top:1508;width:10;height:2" coordorigin="8345,1508" coordsize="10,0" path="m8345,1508l8354,1508e" filled="false" stroked="true" strokeweight=".48pt" strokecolor="#000000">
                <v:path arrowok="t"/>
              </v:shape>
            </v:group>
            <v:group style="position:absolute;left:8345;top:1527;width:10;height:2" coordorigin="8345,1527" coordsize="10,2">
              <v:shape style="position:absolute;left:8345;top:1527;width:10;height:2" coordorigin="8345,1527" coordsize="10,0" path="m8345,1527l8354,1527e" filled="false" stroked="true" strokeweight=".48pt" strokecolor="#000000">
                <v:path arrowok="t"/>
              </v:shape>
            </v:group>
            <v:group style="position:absolute;left:8345;top:1547;width:10;height:2" coordorigin="8345,1547" coordsize="10,2">
              <v:shape style="position:absolute;left:8345;top:1547;width:10;height:2" coordorigin="8345,1547" coordsize="10,0" path="m8345,1547l8354,1547e" filled="false" stroked="true" strokeweight=".48pt" strokecolor="#000000">
                <v:path arrowok="t"/>
              </v:shape>
            </v:group>
            <v:group style="position:absolute;left:8345;top:1566;width:10;height:2" coordorigin="8345,1566" coordsize="10,2">
              <v:shape style="position:absolute;left:8345;top:1566;width:10;height:2" coordorigin="8345,1566" coordsize="10,0" path="m8345,1566l8354,1566e" filled="false" stroked="true" strokeweight=".48pt" strokecolor="#000000">
                <v:path arrowok="t"/>
              </v:shape>
            </v:group>
            <v:group style="position:absolute;left:8345;top:1585;width:10;height:2" coordorigin="8345,1585" coordsize="10,2">
              <v:shape style="position:absolute;left:8345;top:1585;width:10;height:2" coordorigin="8345,1585" coordsize="10,0" path="m8345,1585l8354,1585e" filled="false" stroked="true" strokeweight=".48pt" strokecolor="#000000">
                <v:path arrowok="t"/>
              </v:shape>
            </v:group>
            <v:group style="position:absolute;left:8345;top:1604;width:10;height:2" coordorigin="8345,1604" coordsize="10,2">
              <v:shape style="position:absolute;left:8345;top:1604;width:10;height:2" coordorigin="8345,1604" coordsize="10,0" path="m8345,1604l8354,1604e" filled="false" stroked="true" strokeweight=".48pt" strokecolor="#000000">
                <v:path arrowok="t"/>
              </v:shape>
            </v:group>
            <v:group style="position:absolute;left:8345;top:1623;width:10;height:2" coordorigin="8345,1623" coordsize="10,2">
              <v:shape style="position:absolute;left:8345;top:1623;width:10;height:2" coordorigin="8345,1623" coordsize="10,0" path="m8345,1623l8354,1623e" filled="false" stroked="true" strokeweight=".48pt" strokecolor="#000000">
                <v:path arrowok="t"/>
              </v:shape>
            </v:group>
            <v:group style="position:absolute;left:8345;top:1643;width:10;height:2" coordorigin="8345,1643" coordsize="10,2">
              <v:shape style="position:absolute;left:8345;top:1643;width:10;height:2" coordorigin="8345,1643" coordsize="10,0" path="m8345,1643l8354,1643e" filled="false" stroked="true" strokeweight=".48pt" strokecolor="#000000">
                <v:path arrowok="t"/>
              </v:shape>
            </v:group>
            <v:group style="position:absolute;left:8345;top:1662;width:10;height:2" coordorigin="8345,1662" coordsize="10,2">
              <v:shape style="position:absolute;left:8345;top:1662;width:10;height:2" coordorigin="8345,1662" coordsize="10,0" path="m8345,1662l8354,1662e" filled="false" stroked="true" strokeweight=".48pt" strokecolor="#000000">
                <v:path arrowok="t"/>
              </v:shape>
            </v:group>
            <v:group style="position:absolute;left:8345;top:1681;width:10;height:2" coordorigin="8345,1681" coordsize="10,2">
              <v:shape style="position:absolute;left:8345;top:1681;width:10;height:2" coordorigin="8345,1681" coordsize="10,0" path="m8345,1681l8354,1681e" filled="false" stroked="true" strokeweight=".48pt" strokecolor="#000000">
                <v:path arrowok="t"/>
              </v:shape>
            </v:group>
            <v:group style="position:absolute;left:8345;top:1700;width:10;height:2" coordorigin="8345,1700" coordsize="10,2">
              <v:shape style="position:absolute;left:8345;top:1700;width:10;height:2" coordorigin="8345,1700" coordsize="10,0" path="m8345,1700l8354,1700e" filled="false" stroked="true" strokeweight=".48pt" strokecolor="#000000">
                <v:path arrowok="t"/>
              </v:shape>
            </v:group>
            <v:group style="position:absolute;left:8345;top:1719;width:10;height:2" coordorigin="8345,1719" coordsize="10,2">
              <v:shape style="position:absolute;left:8345;top:1719;width:10;height:2" coordorigin="8345,1719" coordsize="10,0" path="m8345,1719l8354,1719e" filled="false" stroked="true" strokeweight=".48pt" strokecolor="#000000">
                <v:path arrowok="t"/>
              </v:shape>
            </v:group>
            <v:group style="position:absolute;left:8345;top:1739;width:10;height:2" coordorigin="8345,1739" coordsize="10,2">
              <v:shape style="position:absolute;left:8345;top:1739;width:10;height:2" coordorigin="8345,1739" coordsize="10,0" path="m8345,1739l8354,1739e" filled="false" stroked="true" strokeweight=".48pt" strokecolor="#000000">
                <v:path arrowok="t"/>
              </v:shape>
            </v:group>
            <v:group style="position:absolute;left:8345;top:1758;width:10;height:2" coordorigin="8345,1758" coordsize="10,2">
              <v:shape style="position:absolute;left:8345;top:1758;width:10;height:2" coordorigin="8345,1758" coordsize="10,0" path="m8345,1758l8354,1758e" filled="false" stroked="true" strokeweight=".48pt" strokecolor="#000000">
                <v:path arrowok="t"/>
              </v:shape>
            </v:group>
            <v:group style="position:absolute;left:8345;top:1777;width:10;height:2" coordorigin="8345,1777" coordsize="10,2">
              <v:shape style="position:absolute;left:8345;top:1777;width:10;height:2" coordorigin="8345,1777" coordsize="10,0" path="m8345,1777l8354,1777e" filled="false" stroked="true" strokeweight=".48pt" strokecolor="#000000">
                <v:path arrowok="t"/>
              </v:shape>
            </v:group>
            <v:group style="position:absolute;left:8345;top:1796;width:10;height:2" coordorigin="8345,1796" coordsize="10,2">
              <v:shape style="position:absolute;left:8345;top:1796;width:10;height:2" coordorigin="8345,1796" coordsize="10,0" path="m8345,1796l8354,1796e" filled="false" stroked="true" strokeweight=".48pt" strokecolor="#000000">
                <v:path arrowok="t"/>
              </v:shape>
            </v:group>
            <v:group style="position:absolute;left:8345;top:1815;width:10;height:2" coordorigin="8345,1815" coordsize="10,2">
              <v:shape style="position:absolute;left:8345;top:1815;width:10;height:2" coordorigin="8345,1815" coordsize="10,0" path="m8345,1815l8354,1815e" filled="false" stroked="true" strokeweight=".48pt" strokecolor="#000000">
                <v:path arrowok="t"/>
              </v:shape>
            </v:group>
            <v:group style="position:absolute;left:8345;top:1835;width:10;height:2" coordorigin="8345,1835" coordsize="10,2">
              <v:shape style="position:absolute;left:8345;top:1835;width:10;height:2" coordorigin="8345,1835" coordsize="10,0" path="m8345,1835l8354,1835e" filled="false" stroked="true" strokeweight=".48pt" strokecolor="#000000">
                <v:path arrowok="t"/>
              </v:shape>
            </v:group>
            <v:group style="position:absolute;left:8345;top:1854;width:10;height:2" coordorigin="8345,1854" coordsize="10,2">
              <v:shape style="position:absolute;left:8345;top:1854;width:10;height:2" coordorigin="8345,1854" coordsize="10,0" path="m8345,1854l8354,1854e" filled="false" stroked="true" strokeweight=".48pt" strokecolor="#000000">
                <v:path arrowok="t"/>
              </v:shape>
            </v:group>
            <v:group style="position:absolute;left:8345;top:1873;width:10;height:2" coordorigin="8345,1873" coordsize="10,2">
              <v:shape style="position:absolute;left:8345;top:1873;width:10;height:2" coordorigin="8345,1873" coordsize="10,0" path="m8345,1873l8354,1873e" filled="false" stroked="true" strokeweight=".48pt" strokecolor="#000000">
                <v:path arrowok="t"/>
              </v:shape>
            </v:group>
            <v:group style="position:absolute;left:8345;top:1892;width:10;height:2" coordorigin="8345,1892" coordsize="10,2">
              <v:shape style="position:absolute;left:8345;top:1892;width:10;height:2" coordorigin="8345,1892" coordsize="10,0" path="m8345,1892l8354,1892e" filled="false" stroked="true" strokeweight=".48pt" strokecolor="#000000">
                <v:path arrowok="t"/>
              </v:shape>
            </v:group>
            <v:group style="position:absolute;left:8345;top:1911;width:10;height:2" coordorigin="8345,1911" coordsize="10,2">
              <v:shape style="position:absolute;left:8345;top:1911;width:10;height:2" coordorigin="8345,1911" coordsize="10,0" path="m8345,1911l8354,1911e" filled="false" stroked="true" strokeweight=".48pt" strokecolor="#000000">
                <v:path arrowok="t"/>
              </v:shape>
            </v:group>
            <v:group style="position:absolute;left:8345;top:1931;width:10;height:2" coordorigin="8345,1931" coordsize="10,2">
              <v:shape style="position:absolute;left:8345;top:1931;width:10;height:2" coordorigin="8345,1931" coordsize="10,0" path="m8345,1931l8354,1931e" filled="false" stroked="true" strokeweight=".48pt" strokecolor="#000000">
                <v:path arrowok="t"/>
              </v:shape>
            </v:group>
            <v:group style="position:absolute;left:8345;top:1950;width:10;height:2" coordorigin="8345,1950" coordsize="10,2">
              <v:shape style="position:absolute;left:8345;top:1950;width:10;height:2" coordorigin="8345,1950" coordsize="10,0" path="m8345,1950l8354,1950e" filled="false" stroked="true" strokeweight=".48pt" strokecolor="#000000">
                <v:path arrowok="t"/>
              </v:shape>
            </v:group>
            <v:group style="position:absolute;left:8345;top:1969;width:10;height:2" coordorigin="8345,1969" coordsize="10,2">
              <v:shape style="position:absolute;left:8345;top:1969;width:10;height:2" coordorigin="8345,1969" coordsize="10,0" path="m8345,1969l8354,1969e" filled="false" stroked="true" strokeweight=".48pt" strokecolor="#000000">
                <v:path arrowok="t"/>
              </v:shape>
            </v:group>
            <v:group style="position:absolute;left:8345;top:1988;width:10;height:2" coordorigin="8345,1988" coordsize="10,2">
              <v:shape style="position:absolute;left:8345;top:1988;width:10;height:2" coordorigin="8345,1988" coordsize="10,0" path="m8345,1988l8354,1988e" filled="false" stroked="true" strokeweight=".48pt" strokecolor="#000000">
                <v:path arrowok="t"/>
              </v:shape>
            </v:group>
            <v:group style="position:absolute;left:8345;top:2007;width:10;height:2" coordorigin="8345,2007" coordsize="10,2">
              <v:shape style="position:absolute;left:8345;top:2007;width:10;height:2" coordorigin="8345,2007" coordsize="10,0" path="m8345,2007l8354,2007e" filled="false" stroked="true" strokeweight=".48pt" strokecolor="#000000">
                <v:path arrowok="t"/>
              </v:shape>
            </v:group>
            <v:group style="position:absolute;left:8345;top:2027;width:10;height:2" coordorigin="8345,2027" coordsize="10,2">
              <v:shape style="position:absolute;left:8345;top:2027;width:10;height:2" coordorigin="8345,2027" coordsize="10,0" path="m8345,2027l8354,2027e" filled="false" stroked="true" strokeweight=".48pt" strokecolor="#000000">
                <v:path arrowok="t"/>
              </v:shape>
            </v:group>
            <v:group style="position:absolute;left:8345;top:2046;width:10;height:2" coordorigin="8345,2046" coordsize="10,2">
              <v:shape style="position:absolute;left:8345;top:2046;width:10;height:2" coordorigin="8345,2046" coordsize="10,0" path="m8345,2046l8354,2046e" filled="false" stroked="true" strokeweight=".48pt" strokecolor="#000000">
                <v:path arrowok="t"/>
              </v:shape>
            </v:group>
            <v:group style="position:absolute;left:8345;top:2065;width:10;height:2" coordorigin="8345,2065" coordsize="10,2">
              <v:shape style="position:absolute;left:8345;top:2065;width:10;height:2" coordorigin="8345,2065" coordsize="10,0" path="m8345,2065l8354,2065e" filled="false" stroked="true" strokeweight=".48pt" strokecolor="#000000">
                <v:path arrowok="t"/>
              </v:shape>
            </v:group>
            <v:group style="position:absolute;left:8345;top:2084;width:10;height:2" coordorigin="8345,2084" coordsize="10,2">
              <v:shape style="position:absolute;left:8345;top:2084;width:10;height:2" coordorigin="8345,2084" coordsize="10,0" path="m8345,2084l8354,2084e" filled="false" stroked="true" strokeweight=".48pt" strokecolor="#000000">
                <v:path arrowok="t"/>
              </v:shape>
            </v:group>
            <v:group style="position:absolute;left:8345;top:2103;width:10;height:2" coordorigin="8345,2103" coordsize="10,2">
              <v:shape style="position:absolute;left:8345;top:2103;width:10;height:2" coordorigin="8345,2103" coordsize="10,0" path="m8345,2103l8354,2103e" filled="false" stroked="true" strokeweight=".48pt" strokecolor="#000000">
                <v:path arrowok="t"/>
              </v:shape>
            </v:group>
            <v:group style="position:absolute;left:8345;top:2123;width:10;height:2" coordorigin="8345,2123" coordsize="10,2">
              <v:shape style="position:absolute;left:8345;top:2123;width:10;height:2" coordorigin="8345,2123" coordsize="10,0" path="m8345,2123l8354,2123e" filled="false" stroked="true" strokeweight=".48pt" strokecolor="#000000">
                <v:path arrowok="t"/>
              </v:shape>
            </v:group>
            <v:group style="position:absolute;left:8345;top:2142;width:10;height:2" coordorigin="8345,2142" coordsize="10,2">
              <v:shape style="position:absolute;left:8345;top:2142;width:10;height:2" coordorigin="8345,2142" coordsize="10,0" path="m8345,2142l8354,2142e" filled="false" stroked="true" strokeweight=".48pt" strokecolor="#000000">
                <v:path arrowok="t"/>
              </v:shape>
            </v:group>
            <v:group style="position:absolute;left:8345;top:2161;width:10;height:2" coordorigin="8345,2161" coordsize="10,2">
              <v:shape style="position:absolute;left:8345;top:2161;width:10;height:2" coordorigin="8345,2161" coordsize="10,0" path="m8345,2161l8354,2161e" filled="false" stroked="true" strokeweight=".48pt" strokecolor="#000000">
                <v:path arrowok="t"/>
              </v:shape>
            </v:group>
            <v:group style="position:absolute;left:8345;top:2180;width:10;height:2" coordorigin="8345,2180" coordsize="10,2">
              <v:shape style="position:absolute;left:8345;top:2180;width:10;height:2" coordorigin="8345,2180" coordsize="10,0" path="m8345,2180l8354,2180e" filled="false" stroked="true" strokeweight=".48pt" strokecolor="#000000">
                <v:path arrowok="t"/>
              </v:shape>
            </v:group>
            <v:group style="position:absolute;left:8345;top:2199;width:10;height:2" coordorigin="8345,2199" coordsize="10,2">
              <v:shape style="position:absolute;left:8345;top:2199;width:10;height:2" coordorigin="8345,2199" coordsize="10,0" path="m8345,2199l8354,2199e" filled="false" stroked="true" strokeweight=".48pt" strokecolor="#000000">
                <v:path arrowok="t"/>
              </v:shape>
            </v:group>
            <v:group style="position:absolute;left:8345;top:2219;width:10;height:2" coordorigin="8345,2219" coordsize="10,2">
              <v:shape style="position:absolute;left:8345;top:2219;width:10;height:2" coordorigin="8345,2219" coordsize="10,0" path="m8345,2219l8354,2219e" filled="false" stroked="true" strokeweight=".48pt" strokecolor="#000000">
                <v:path arrowok="t"/>
              </v:shape>
            </v:group>
            <v:group style="position:absolute;left:8345;top:2238;width:10;height:2" coordorigin="8345,2238" coordsize="10,2">
              <v:shape style="position:absolute;left:8345;top:2238;width:10;height:2" coordorigin="8345,2238" coordsize="10,0" path="m8345,2238l8354,2238e" filled="false" stroked="true" strokeweight=".48pt" strokecolor="#000000">
                <v:path arrowok="t"/>
              </v:shape>
            </v:group>
            <v:group style="position:absolute;left:8345;top:2257;width:10;height:2" coordorigin="8345,2257" coordsize="10,2">
              <v:shape style="position:absolute;left:8345;top:2257;width:10;height:2" coordorigin="8345,2257" coordsize="10,0" path="m8345,2257l8354,2257e" filled="false" stroked="true" strokeweight=".48pt" strokecolor="#000000">
                <v:path arrowok="t"/>
              </v:shape>
            </v:group>
            <v:group style="position:absolute;left:8345;top:2276;width:10;height:2" coordorigin="8345,2276" coordsize="10,2">
              <v:shape style="position:absolute;left:8345;top:2276;width:10;height:2" coordorigin="8345,2276" coordsize="10,0" path="m8345,2276l8354,2276e" filled="false" stroked="true" strokeweight=".48pt" strokecolor="#000000">
                <v:path arrowok="t"/>
              </v:shape>
            </v:group>
            <v:group style="position:absolute;left:8345;top:2295;width:10;height:2" coordorigin="8345,2295" coordsize="10,2">
              <v:shape style="position:absolute;left:8345;top:2295;width:10;height:2" coordorigin="8345,2295" coordsize="10,0" path="m8345,2295l8354,2295e" filled="false" stroked="true" strokeweight=".48pt" strokecolor="#000000">
                <v:path arrowok="t"/>
              </v:shape>
            </v:group>
            <v:group style="position:absolute;left:8345;top:2315;width:10;height:2" coordorigin="8345,2315" coordsize="10,2">
              <v:shape style="position:absolute;left:8345;top:2315;width:10;height:2" coordorigin="8345,2315" coordsize="10,0" path="m8345,2315l8354,2315e" filled="false" stroked="true" strokeweight=".48pt" strokecolor="#000000">
                <v:path arrowok="t"/>
              </v:shape>
            </v:group>
            <v:group style="position:absolute;left:8345;top:2334;width:10;height:2" coordorigin="8345,2334" coordsize="10,2">
              <v:shape style="position:absolute;left:8345;top:2334;width:10;height:2" coordorigin="8345,2334" coordsize="10,0" path="m8345,2334l8354,2334e" filled="false" stroked="true" strokeweight=".48pt" strokecolor="#000000">
                <v:path arrowok="t"/>
              </v:shape>
            </v:group>
            <v:group style="position:absolute;left:8345;top:2353;width:10;height:2" coordorigin="8345,2353" coordsize="10,2">
              <v:shape style="position:absolute;left:8345;top:2353;width:10;height:2" coordorigin="8345,2353" coordsize="10,0" path="m8345,2353l8354,2353e" filled="false" stroked="true" strokeweight=".48pt" strokecolor="#000000">
                <v:path arrowok="t"/>
              </v:shape>
            </v:group>
            <v:group style="position:absolute;left:8345;top:2372;width:10;height:2" coordorigin="8345,2372" coordsize="10,2">
              <v:shape style="position:absolute;left:8345;top:2372;width:10;height:2" coordorigin="8345,2372" coordsize="10,0" path="m8345,2372l8354,2372e" filled="false" stroked="true" strokeweight=".48pt" strokecolor="#000000">
                <v:path arrowok="t"/>
              </v:shape>
            </v:group>
            <v:group style="position:absolute;left:8345;top:2391;width:10;height:2" coordorigin="8345,2391" coordsize="10,2">
              <v:shape style="position:absolute;left:8345;top:2391;width:10;height:2" coordorigin="8345,2391" coordsize="10,0" path="m8345,2391l8354,2391e" filled="false" stroked="true" strokeweight=".48pt" strokecolor="#000000">
                <v:path arrowok="t"/>
              </v:shape>
            </v:group>
            <v:group style="position:absolute;left:8345;top:2411;width:10;height:2" coordorigin="8345,2411" coordsize="10,2">
              <v:shape style="position:absolute;left:8345;top:2411;width:10;height:2" coordorigin="8345,2411" coordsize="10,0" path="m8345,2411l8354,2411e" filled="false" stroked="true" strokeweight=".48pt" strokecolor="#000000">
                <v:path arrowok="t"/>
              </v:shape>
            </v:group>
            <v:group style="position:absolute;left:8345;top:2430;width:10;height:2" coordorigin="8345,2430" coordsize="10,2">
              <v:shape style="position:absolute;left:8345;top:2430;width:10;height:2" coordorigin="8345,2430" coordsize="10,0" path="m8345,2430l8354,2430e" filled="false" stroked="true" strokeweight=".48pt" strokecolor="#000000">
                <v:path arrowok="t"/>
              </v:shape>
            </v:group>
            <v:group style="position:absolute;left:8345;top:2449;width:10;height:2" coordorigin="8345,2449" coordsize="10,2">
              <v:shape style="position:absolute;left:8345;top:2449;width:10;height:2" coordorigin="8345,2449" coordsize="10,0" path="m8345,2449l8354,2449e" filled="false" stroked="true" strokeweight=".48pt" strokecolor="#000000">
                <v:path arrowok="t"/>
              </v:shape>
            </v:group>
            <v:group style="position:absolute;left:8345;top:2468;width:10;height:2" coordorigin="8345,2468" coordsize="10,2">
              <v:shape style="position:absolute;left:8345;top:2468;width:10;height:2" coordorigin="8345,2468" coordsize="10,0" path="m8345,2468l8354,2468e" filled="false" stroked="true" strokeweight=".48pt" strokecolor="#000000">
                <v:path arrowok="t"/>
              </v:shape>
            </v:group>
            <v:group style="position:absolute;left:8345;top:2487;width:10;height:2" coordorigin="8345,2487" coordsize="10,2">
              <v:shape style="position:absolute;left:8345;top:2487;width:10;height:2" coordorigin="8345,2487" coordsize="10,0" path="m8345,2487l8354,2487e" filled="false" stroked="true" strokeweight=".48pt" strokecolor="#000000">
                <v:path arrowok="t"/>
              </v:shape>
            </v:group>
            <v:group style="position:absolute;left:8345;top:2507;width:10;height:2" coordorigin="8345,2507" coordsize="10,2">
              <v:shape style="position:absolute;left:8345;top:2507;width:10;height:2" coordorigin="8345,2507" coordsize="10,0" path="m8345,2507l8354,2507e" filled="false" stroked="true" strokeweight=".48pt" strokecolor="#000000">
                <v:path arrowok="t"/>
              </v:shape>
            </v:group>
            <v:group style="position:absolute;left:8345;top:2526;width:10;height:2" coordorigin="8345,2526" coordsize="10,2">
              <v:shape style="position:absolute;left:8345;top:2526;width:10;height:2" coordorigin="8345,2526" coordsize="10,0" path="m8345,2526l8354,2526e" filled="false" stroked="true" strokeweight=".48pt" strokecolor="#000000">
                <v:path arrowok="t"/>
              </v:shape>
            </v:group>
            <v:group style="position:absolute;left:8345;top:2545;width:10;height:2" coordorigin="8345,2545" coordsize="10,2">
              <v:shape style="position:absolute;left:8345;top:2545;width:10;height:2" coordorigin="8345,2545" coordsize="10,0" path="m8345,2545l8354,2545e" filled="false" stroked="true" strokeweight=".48pt" strokecolor="#000000">
                <v:path arrowok="t"/>
              </v:shape>
            </v:group>
            <v:group style="position:absolute;left:8345;top:2564;width:10;height:2" coordorigin="8345,2564" coordsize="10,2">
              <v:shape style="position:absolute;left:8345;top:2564;width:10;height:2" coordorigin="8345,2564" coordsize="10,0" path="m8345,2564l8354,2564e" filled="false" stroked="true" strokeweight=".48pt" strokecolor="#000000">
                <v:path arrowok="t"/>
              </v:shape>
            </v:group>
            <v:group style="position:absolute;left:8345;top:2583;width:10;height:2" coordorigin="8345,2583" coordsize="10,2">
              <v:shape style="position:absolute;left:8345;top:2583;width:10;height:2" coordorigin="8345,2583" coordsize="10,0" path="m8345,2583l8354,2583e" filled="false" stroked="true" strokeweight=".48pt" strokecolor="#000000">
                <v:path arrowok="t"/>
              </v:shape>
            </v:group>
            <v:group style="position:absolute;left:8345;top:2603;width:10;height:2" coordorigin="8345,2603" coordsize="10,2">
              <v:shape style="position:absolute;left:8345;top:2603;width:10;height:2" coordorigin="8345,2603" coordsize="10,0" path="m8345,2603l8354,2603e" filled="false" stroked="true" strokeweight=".48pt" strokecolor="#000000">
                <v:path arrowok="t"/>
              </v:shape>
            </v:group>
            <v:group style="position:absolute;left:8345;top:2622;width:10;height:2" coordorigin="8345,2622" coordsize="10,2">
              <v:shape style="position:absolute;left:8345;top:2622;width:10;height:2" coordorigin="8345,2622" coordsize="10,0" path="m8345,2622l8354,2622e" filled="false" stroked="true" strokeweight=".48pt" strokecolor="#000000">
                <v:path arrowok="t"/>
              </v:shape>
            </v:group>
            <v:group style="position:absolute;left:8345;top:2641;width:10;height:2" coordorigin="8345,2641" coordsize="10,2">
              <v:shape style="position:absolute;left:8345;top:2641;width:10;height:2" coordorigin="8345,2641" coordsize="10,0" path="m8345,2641l8354,2641e" filled="false" stroked="true" strokeweight=".48pt" strokecolor="#000000">
                <v:path arrowok="t"/>
              </v:shape>
            </v:group>
            <v:group style="position:absolute;left:8345;top:2660;width:10;height:2" coordorigin="8345,2660" coordsize="10,2">
              <v:shape style="position:absolute;left:8345;top:2660;width:10;height:2" coordorigin="8345,2660" coordsize="10,0" path="m8345,2660l8354,2660e" filled="false" stroked="true" strokeweight=".48pt" strokecolor="#000000">
                <v:path arrowok="t"/>
              </v:shape>
            </v:group>
            <v:group style="position:absolute;left:8345;top:2679;width:10;height:2" coordorigin="8345,2679" coordsize="10,2">
              <v:shape style="position:absolute;left:8345;top:2679;width:10;height:2" coordorigin="8345,2679" coordsize="10,0" path="m8345,2679l8354,2679e" filled="false" stroked="true" strokeweight=".48pt" strokecolor="#000000">
                <v:path arrowok="t"/>
              </v:shape>
            </v:group>
            <v:group style="position:absolute;left:8345;top:2699;width:10;height:2" coordorigin="8345,2699" coordsize="10,2">
              <v:shape style="position:absolute;left:8345;top:2699;width:10;height:2" coordorigin="8345,2699" coordsize="10,0" path="m8345,2699l8354,2699e" filled="false" stroked="true" strokeweight=".48pt" strokecolor="#000000">
                <v:path arrowok="t"/>
              </v:shape>
            </v:group>
            <v:group style="position:absolute;left:8345;top:2718;width:10;height:2" coordorigin="8345,2718" coordsize="10,2">
              <v:shape style="position:absolute;left:8345;top:2718;width:10;height:2" coordorigin="8345,2718" coordsize="10,0" path="m8345,2718l8354,2718e" filled="false" stroked="true" strokeweight=".48pt" strokecolor="#000000">
                <v:path arrowok="t"/>
              </v:shape>
            </v:group>
            <v:group style="position:absolute;left:8345;top:2737;width:10;height:2" coordorigin="8345,2737" coordsize="10,2">
              <v:shape style="position:absolute;left:8345;top:2737;width:10;height:2" coordorigin="8345,2737" coordsize="10,0" path="m8345,2737l8354,2737e" filled="false" stroked="true" strokeweight=".48pt" strokecolor="#000000">
                <v:path arrowok="t"/>
              </v:shape>
            </v:group>
            <v:group style="position:absolute;left:8345;top:2756;width:10;height:2" coordorigin="8345,2756" coordsize="10,2">
              <v:shape style="position:absolute;left:8345;top:2756;width:10;height:2" coordorigin="8345,2756" coordsize="10,0" path="m8345,2756l8354,2756e" filled="false" stroked="true" strokeweight=".48pt" strokecolor="#000000">
                <v:path arrowok="t"/>
              </v:shape>
            </v:group>
            <v:group style="position:absolute;left:8345;top:2775;width:10;height:2" coordorigin="8345,2775" coordsize="10,2">
              <v:shape style="position:absolute;left:8345;top:2775;width:10;height:2" coordorigin="8345,2775" coordsize="10,0" path="m8345,2775l8354,2775e" filled="false" stroked="true" strokeweight=".48pt" strokecolor="#000000">
                <v:path arrowok="t"/>
              </v:shape>
            </v:group>
            <v:group style="position:absolute;left:8345;top:2795;width:10;height:2" coordorigin="8345,2795" coordsize="10,2">
              <v:shape style="position:absolute;left:8345;top:2795;width:10;height:2" coordorigin="8345,2795" coordsize="10,0" path="m8345,2795l8354,2795e" filled="false" stroked="true" strokeweight=".48pt" strokecolor="#000000">
                <v:path arrowok="t"/>
              </v:shape>
            </v:group>
            <v:group style="position:absolute;left:8345;top:2814;width:10;height:2" coordorigin="8345,2814" coordsize="10,2">
              <v:shape style="position:absolute;left:8345;top:2814;width:10;height:2" coordorigin="8345,2814" coordsize="10,0" path="m8345,2814l8354,2814e" filled="false" stroked="true" strokeweight=".48pt" strokecolor="#000000">
                <v:path arrowok="t"/>
              </v:shape>
            </v:group>
            <v:group style="position:absolute;left:8345;top:2833;width:10;height:2" coordorigin="8345,2833" coordsize="10,2">
              <v:shape style="position:absolute;left:8345;top:2833;width:10;height:2" coordorigin="8345,2833" coordsize="10,0" path="m8345,2833l8354,2833e" filled="false" stroked="true" strokeweight=".48pt" strokecolor="#000000">
                <v:path arrowok="t"/>
              </v:shape>
            </v:group>
            <v:group style="position:absolute;left:8345;top:2852;width:10;height:2" coordorigin="8345,2852" coordsize="10,2">
              <v:shape style="position:absolute;left:8345;top:2852;width:10;height:2" coordorigin="8345,2852" coordsize="10,0" path="m8345,2852l8354,2852e" filled="false" stroked="true" strokeweight=".48pt" strokecolor="#000000">
                <v:path arrowok="t"/>
              </v:shape>
            </v:group>
            <v:group style="position:absolute;left:8345;top:2871;width:10;height:2" coordorigin="8345,2871" coordsize="10,2">
              <v:shape style="position:absolute;left:8345;top:2871;width:10;height:2" coordorigin="8345,2871" coordsize="10,0" path="m8345,2871l8354,2871e" filled="false" stroked="true" strokeweight=".48pt" strokecolor="#000000">
                <v:path arrowok="t"/>
              </v:shape>
            </v:group>
            <v:group style="position:absolute;left:8345;top:2891;width:10;height:2" coordorigin="8345,2891" coordsize="10,2">
              <v:shape style="position:absolute;left:8345;top:2891;width:10;height:2" coordorigin="8345,2891" coordsize="10,0" path="m8345,2891l8354,2891e" filled="false" stroked="true" strokeweight=".48pt" strokecolor="#000000">
                <v:path arrowok="t"/>
              </v:shape>
            </v:group>
            <v:group style="position:absolute;left:8345;top:2910;width:10;height:2" coordorigin="8345,2910" coordsize="10,2">
              <v:shape style="position:absolute;left:8345;top:2910;width:10;height:2" coordorigin="8345,2910" coordsize="10,0" path="m8345,2910l8354,2910e" filled="false" stroked="true" strokeweight=".48pt" strokecolor="#000000">
                <v:path arrowok="t"/>
              </v:shape>
            </v:group>
            <v:group style="position:absolute;left:8345;top:2929;width:10;height:2" coordorigin="8345,2929" coordsize="10,2">
              <v:shape style="position:absolute;left:8345;top:2929;width:10;height:2" coordorigin="8345,2929" coordsize="10,0" path="m8345,2929l8354,2929e" filled="false" stroked="true" strokeweight=".48pt" strokecolor="#000000">
                <v:path arrowok="t"/>
              </v:shape>
            </v:group>
            <v:group style="position:absolute;left:8345;top:2948;width:10;height:2" coordorigin="8345,2948" coordsize="10,2">
              <v:shape style="position:absolute;left:8345;top:2948;width:10;height:2" coordorigin="8345,2948" coordsize="10,0" path="m8345,2948l8354,2948e" filled="false" stroked="true" strokeweight=".48pt" strokecolor="#000000">
                <v:path arrowok="t"/>
              </v:shape>
            </v:group>
            <v:group style="position:absolute;left:8345;top:2967;width:10;height:2" coordorigin="8345,2967" coordsize="10,2">
              <v:shape style="position:absolute;left:8345;top:2967;width:10;height:2" coordorigin="8345,2967" coordsize="10,0" path="m8345,2967l8354,2967e" filled="false" stroked="true" strokeweight=".48pt" strokecolor="#000000">
                <v:path arrowok="t"/>
              </v:shape>
            </v:group>
            <v:group style="position:absolute;left:8345;top:2987;width:10;height:2" coordorigin="8345,2987" coordsize="10,2">
              <v:shape style="position:absolute;left:8345;top:2987;width:10;height:2" coordorigin="8345,2987" coordsize="10,0" path="m8345,2987l8354,2987e" filled="false" stroked="true" strokeweight=".48pt" strokecolor="#000000">
                <v:path arrowok="t"/>
              </v:shape>
            </v:group>
            <v:group style="position:absolute;left:8345;top:3006;width:10;height:2" coordorigin="8345,3006" coordsize="10,2">
              <v:shape style="position:absolute;left:8345;top:3006;width:10;height:2" coordorigin="8345,3006" coordsize="10,0" path="m8345,3006l8354,3006e" filled="false" stroked="true" strokeweight=".48pt" strokecolor="#000000">
                <v:path arrowok="t"/>
              </v:shape>
            </v:group>
            <v:group style="position:absolute;left:8345;top:3025;width:10;height:2" coordorigin="8345,3025" coordsize="10,2">
              <v:shape style="position:absolute;left:8345;top:3025;width:10;height:2" coordorigin="8345,3025" coordsize="10,0" path="m8345,3025l8354,3025e" filled="false" stroked="true" strokeweight=".48pt" strokecolor="#000000">
                <v:path arrowok="t"/>
              </v:shape>
            </v:group>
            <v:group style="position:absolute;left:8345;top:3044;width:10;height:2" coordorigin="8345,3044" coordsize="10,2">
              <v:shape style="position:absolute;left:8345;top:3044;width:10;height:2" coordorigin="8345,3044" coordsize="10,0" path="m8345,3044l8354,3044e" filled="false" stroked="true" strokeweight=".48pt" strokecolor="#000000">
                <v:path arrowok="t"/>
              </v:shape>
            </v:group>
            <v:group style="position:absolute;left:8345;top:3063;width:10;height:2" coordorigin="8345,3063" coordsize="10,2">
              <v:shape style="position:absolute;left:8345;top:3063;width:10;height:2" coordorigin="8345,3063" coordsize="10,0" path="m8345,3063l8354,3063e" filled="false" stroked="true" strokeweight=".48pt" strokecolor="#000000">
                <v:path arrowok="t"/>
              </v:shape>
            </v:group>
            <v:group style="position:absolute;left:8345;top:3083;width:10;height:2" coordorigin="8345,3083" coordsize="10,2">
              <v:shape style="position:absolute;left:8345;top:3083;width:10;height:2" coordorigin="8345,3083" coordsize="10,0" path="m8345,3083l8354,3083e" filled="false" stroked="true" strokeweight=".48pt" strokecolor="#000000">
                <v:path arrowok="t"/>
              </v:shape>
            </v:group>
            <v:group style="position:absolute;left:8345;top:3102;width:10;height:2" coordorigin="8345,3102" coordsize="10,2">
              <v:shape style="position:absolute;left:8345;top:3102;width:10;height:2" coordorigin="8345,3102" coordsize="10,0" path="m8345,3102l8354,3102e" filled="false" stroked="true" strokeweight=".48pt" strokecolor="#000000">
                <v:path arrowok="t"/>
              </v:shape>
            </v:group>
            <v:group style="position:absolute;left:8345;top:3121;width:10;height:2" coordorigin="8345,3121" coordsize="10,2">
              <v:shape style="position:absolute;left:8345;top:3121;width:10;height:2" coordorigin="8345,3121" coordsize="10,0" path="m8345,3121l8354,3121e" filled="false" stroked="true" strokeweight=".48pt" strokecolor="#000000">
                <v:path arrowok="t"/>
              </v:shape>
            </v:group>
            <v:group style="position:absolute;left:8345;top:3140;width:10;height:2" coordorigin="8345,3140" coordsize="10,2">
              <v:shape style="position:absolute;left:8345;top:3140;width:10;height:2" coordorigin="8345,3140" coordsize="10,0" path="m8345,3140l8354,3140e" filled="false" stroked="true" strokeweight=".48pt" strokecolor="#000000">
                <v:path arrowok="t"/>
              </v:shape>
            </v:group>
            <v:group style="position:absolute;left:8345;top:3159;width:10;height:2" coordorigin="8345,3159" coordsize="10,2">
              <v:shape style="position:absolute;left:8345;top:3159;width:10;height:2" coordorigin="8345,3159" coordsize="10,0" path="m8345,3159l8354,3159e" filled="false" stroked="true" strokeweight=".48pt" strokecolor="#000000">
                <v:path arrowok="t"/>
              </v:shape>
            </v:group>
            <v:group style="position:absolute;left:8345;top:3179;width:10;height:2" coordorigin="8345,3179" coordsize="10,2">
              <v:shape style="position:absolute;left:8345;top:3179;width:10;height:2" coordorigin="8345,3179" coordsize="10,0" path="m8345,3179l8354,3179e" filled="false" stroked="true" strokeweight=".48pt" strokecolor="#000000">
                <v:path arrowok="t"/>
              </v:shape>
            </v:group>
            <v:group style="position:absolute;left:8345;top:3198;width:10;height:2" coordorigin="8345,3198" coordsize="10,2">
              <v:shape style="position:absolute;left:8345;top:3198;width:10;height:2" coordorigin="8345,3198" coordsize="10,0" path="m8345,3198l8354,3198e" filled="false" stroked="true" strokeweight=".48pt" strokecolor="#000000">
                <v:path arrowok="t"/>
              </v:shape>
            </v:group>
            <v:group style="position:absolute;left:8345;top:3217;width:10;height:2" coordorigin="8345,3217" coordsize="10,2">
              <v:shape style="position:absolute;left:8345;top:3217;width:10;height:2" coordorigin="8345,3217" coordsize="10,0" path="m8345,3217l8354,3217e" filled="false" stroked="true" strokeweight=".48pt" strokecolor="#000000">
                <v:path arrowok="t"/>
              </v:shape>
            </v:group>
            <v:group style="position:absolute;left:8345;top:3236;width:10;height:2" coordorigin="8345,3236" coordsize="10,2">
              <v:shape style="position:absolute;left:8345;top:3236;width:10;height:2" coordorigin="8345,3236" coordsize="10,0" path="m8345,3236l8354,3236e" filled="false" stroked="true" strokeweight=".48pt" strokecolor="#000000">
                <v:path arrowok="t"/>
              </v:shape>
            </v:group>
            <v:group style="position:absolute;left:8345;top:3255;width:10;height:2" coordorigin="8345,3255" coordsize="10,2">
              <v:shape style="position:absolute;left:8345;top:3255;width:10;height:2" coordorigin="8345,3255" coordsize="10,0" path="m8345,3255l8354,3255e" filled="false" stroked="true" strokeweight=".48pt" strokecolor="#000000">
                <v:path arrowok="t"/>
              </v:shape>
            </v:group>
            <v:group style="position:absolute;left:8345;top:3275;width:10;height:2" coordorigin="8345,3275" coordsize="10,2">
              <v:shape style="position:absolute;left:8345;top:3275;width:10;height:2" coordorigin="8345,3275" coordsize="10,0" path="m8345,3275l8354,3275e" filled="false" stroked="true" strokeweight=".48pt" strokecolor="#000000">
                <v:path arrowok="t"/>
              </v:shape>
            </v:group>
            <v:group style="position:absolute;left:8345;top:3294;width:10;height:2" coordorigin="8345,3294" coordsize="10,2">
              <v:shape style="position:absolute;left:8345;top:3294;width:10;height:2" coordorigin="8345,3294" coordsize="10,0" path="m8345,3294l8354,3294e" filled="false" stroked="true" strokeweight=".48pt" strokecolor="#000000">
                <v:path arrowok="t"/>
              </v:shape>
            </v:group>
            <v:group style="position:absolute;left:8345;top:3313;width:10;height:2" coordorigin="8345,3313" coordsize="10,2">
              <v:shape style="position:absolute;left:8345;top:3313;width:10;height:2" coordorigin="8345,3313" coordsize="10,0" path="m8345,3313l8354,3313e" filled="false" stroked="true" strokeweight=".48pt" strokecolor="#000000">
                <v:path arrowok="t"/>
              </v:shape>
            </v:group>
            <v:group style="position:absolute;left:8345;top:3332;width:10;height:2" coordorigin="8345,3332" coordsize="10,2">
              <v:shape style="position:absolute;left:8345;top:3332;width:10;height:2" coordorigin="8345,3332" coordsize="10,0" path="m8345,3332l8354,3332e" filled="false" stroked="true" strokeweight=".48pt" strokecolor="#000000">
                <v:path arrowok="t"/>
              </v:shape>
            </v:group>
            <v:group style="position:absolute;left:8345;top:3351;width:10;height:2" coordorigin="8345,3351" coordsize="10,2">
              <v:shape style="position:absolute;left:8345;top:3351;width:10;height:2" coordorigin="8345,3351" coordsize="10,0" path="m8345,3351l8354,3351e" filled="false" stroked="true" strokeweight=".48pt" strokecolor="#000000">
                <v:path arrowok="t"/>
              </v:shape>
            </v:group>
            <v:group style="position:absolute;left:8345;top:3371;width:10;height:2" coordorigin="8345,3371" coordsize="10,2">
              <v:shape style="position:absolute;left:8345;top:3371;width:10;height:2" coordorigin="8345,3371" coordsize="10,0" path="m8345,3371l8354,3371e" filled="false" stroked="true" strokeweight=".48pt" strokecolor="#000000">
                <v:path arrowok="t"/>
              </v:shape>
            </v:group>
            <v:group style="position:absolute;left:8345;top:3390;width:10;height:2" coordorigin="8345,3390" coordsize="10,2">
              <v:shape style="position:absolute;left:8345;top:3390;width:10;height:2" coordorigin="8345,3390" coordsize="10,0" path="m8345,3390l8354,3390e" filled="false" stroked="true" strokeweight=".48pt" strokecolor="#000000">
                <v:path arrowok="t"/>
              </v:shape>
            </v:group>
            <v:group style="position:absolute;left:8345;top:3409;width:10;height:2" coordorigin="8345,3409" coordsize="10,2">
              <v:shape style="position:absolute;left:8345;top:3409;width:10;height:2" coordorigin="8345,3409" coordsize="10,0" path="m8345,3409l8354,3409e" filled="false" stroked="true" strokeweight=".48pt" strokecolor="#000000">
                <v:path arrowok="t"/>
              </v:shape>
            </v:group>
            <v:group style="position:absolute;left:8345;top:3428;width:10;height:2" coordorigin="8345,3428" coordsize="10,2">
              <v:shape style="position:absolute;left:8345;top:3428;width:10;height:2" coordorigin="8345,3428" coordsize="10,0" path="m8345,3428l8354,3428e" filled="false" stroked="true" strokeweight=".48pt" strokecolor="#000000">
                <v:path arrowok="t"/>
              </v:shape>
            </v:group>
            <v:group style="position:absolute;left:8345;top:3447;width:10;height:2" coordorigin="8345,3447" coordsize="10,2">
              <v:shape style="position:absolute;left:8345;top:3447;width:10;height:2" coordorigin="8345,3447" coordsize="10,0" path="m8345,3447l8354,3447e" filled="false" stroked="true" strokeweight=".48pt" strokecolor="#000000">
                <v:path arrowok="t"/>
              </v:shape>
            </v:group>
            <v:group style="position:absolute;left:8345;top:3467;width:10;height:2" coordorigin="8345,3467" coordsize="10,2">
              <v:shape style="position:absolute;left:8345;top:3467;width:10;height:2" coordorigin="8345,3467" coordsize="10,0" path="m8345,3467l8354,3467e" filled="false" stroked="true" strokeweight=".48pt" strokecolor="#000000">
                <v:path arrowok="t"/>
              </v:shape>
            </v:group>
            <v:group style="position:absolute;left:8345;top:3486;width:10;height:2" coordorigin="8345,3486" coordsize="10,2">
              <v:shape style="position:absolute;left:8345;top:3486;width:10;height:2" coordorigin="8345,3486" coordsize="10,0" path="m8345,3486l8354,3486e" filled="false" stroked="true" strokeweight=".48pt" strokecolor="#000000">
                <v:path arrowok="t"/>
              </v:shape>
            </v:group>
            <v:group style="position:absolute;left:8345;top:3505;width:10;height:2" coordorigin="8345,3505" coordsize="10,2">
              <v:shape style="position:absolute;left:8345;top:3505;width:10;height:2" coordorigin="8345,3505" coordsize="10,0" path="m8345,3505l8354,3505e" filled="false" stroked="true" strokeweight=".48pt" strokecolor="#000000">
                <v:path arrowok="t"/>
              </v:shape>
            </v:group>
            <v:group style="position:absolute;left:8345;top:3524;width:10;height:2" coordorigin="8345,3524" coordsize="10,2">
              <v:shape style="position:absolute;left:8345;top:3524;width:10;height:2" coordorigin="8345,3524" coordsize="10,0" path="m8345,3524l8354,3524e" filled="false" stroked="true" strokeweight=".48pt" strokecolor="#000000">
                <v:path arrowok="t"/>
              </v:shape>
            </v:group>
            <v:group style="position:absolute;left:8345;top:3543;width:10;height:2" coordorigin="8345,3543" coordsize="10,2">
              <v:shape style="position:absolute;left:8345;top:3543;width:10;height:2" coordorigin="8345,3543" coordsize="10,0" path="m8345,3543l8354,3543e" filled="false" stroked="true" strokeweight=".48pt" strokecolor="#000000">
                <v:path arrowok="t"/>
              </v:shape>
            </v:group>
            <v:group style="position:absolute;left:8345;top:3563;width:10;height:2" coordorigin="8345,3563" coordsize="10,2">
              <v:shape style="position:absolute;left:8345;top:3563;width:10;height:2" coordorigin="8345,3563" coordsize="10,0" path="m8345,3563l8354,3563e" filled="false" stroked="true" strokeweight=".48pt" strokecolor="#000000">
                <v:path arrowok="t"/>
              </v:shape>
            </v:group>
            <v:group style="position:absolute;left:8345;top:3582;width:10;height:2" coordorigin="8345,3582" coordsize="10,2">
              <v:shape style="position:absolute;left:8345;top:3582;width:10;height:2" coordorigin="8345,3582" coordsize="10,0" path="m8345,3582l8354,3582e" filled="false" stroked="true" strokeweight=".48pt" strokecolor="#000000">
                <v:path arrowok="t"/>
              </v:shape>
            </v:group>
            <v:group style="position:absolute;left:8345;top:3601;width:10;height:2" coordorigin="8345,3601" coordsize="10,2">
              <v:shape style="position:absolute;left:8345;top:3601;width:10;height:2" coordorigin="8345,3601" coordsize="10,0" path="m8345,3601l8354,3601e" filled="false" stroked="true" strokeweight=".48pt" strokecolor="#000000">
                <v:path arrowok="t"/>
              </v:shape>
            </v:group>
            <v:group style="position:absolute;left:8345;top:3620;width:10;height:2" coordorigin="8345,3620" coordsize="10,2">
              <v:shape style="position:absolute;left:8345;top:3620;width:10;height:2" coordorigin="8345,3620" coordsize="10,0" path="m8345,3620l8354,3620e" filled="false" stroked="true" strokeweight=".48pt" strokecolor="#000000">
                <v:path arrowok="t"/>
              </v:shape>
            </v:group>
            <v:group style="position:absolute;left:8345;top:3639;width:10;height:2" coordorigin="8345,3639" coordsize="10,2">
              <v:shape style="position:absolute;left:8345;top:3639;width:10;height:2" coordorigin="8345,3639" coordsize="10,0" path="m8345,3639l8354,3639e" filled="false" stroked="true" strokeweight=".48pt" strokecolor="#000000">
                <v:path arrowok="t"/>
              </v:shape>
            </v:group>
            <v:group style="position:absolute;left:8345;top:3659;width:10;height:2" coordorigin="8345,3659" coordsize="10,2">
              <v:shape style="position:absolute;left:8345;top:3659;width:10;height:2" coordorigin="8345,3659" coordsize="10,0" path="m8345,3659l8354,3659e" filled="false" stroked="true" strokeweight=".48pt" strokecolor="#000000">
                <v:path arrowok="t"/>
              </v:shape>
            </v:group>
            <v:group style="position:absolute;left:8345;top:3678;width:10;height:2" coordorigin="8345,3678" coordsize="10,2">
              <v:shape style="position:absolute;left:8345;top:3678;width:10;height:2" coordorigin="8345,3678" coordsize="10,0" path="m8345,3678l8354,3678e" filled="false" stroked="true" strokeweight=".48pt" strokecolor="#000000">
                <v:path arrowok="t"/>
              </v:shape>
            </v:group>
            <v:group style="position:absolute;left:8345;top:3697;width:10;height:2" coordorigin="8345,3697" coordsize="10,2">
              <v:shape style="position:absolute;left:8345;top:3697;width:10;height:2" coordorigin="8345,3697" coordsize="10,0" path="m8345,3697l8354,3697e" filled="false" stroked="true" strokeweight=".48pt" strokecolor="#000000">
                <v:path arrowok="t"/>
              </v:shape>
            </v:group>
            <v:group style="position:absolute;left:8345;top:3716;width:10;height:2" coordorigin="8345,3716" coordsize="10,2">
              <v:shape style="position:absolute;left:8345;top:3716;width:10;height:2" coordorigin="8345,3716" coordsize="10,0" path="m8345,3716l8354,3716e" filled="false" stroked="true" strokeweight=".48pt" strokecolor="#000000">
                <v:path arrowok="t"/>
              </v:shape>
            </v:group>
            <v:group style="position:absolute;left:8345;top:3735;width:10;height:2" coordorigin="8345,3735" coordsize="10,2">
              <v:shape style="position:absolute;left:8345;top:3735;width:10;height:2" coordorigin="8345,3735" coordsize="10,0" path="m8345,3735l8354,3735e" filled="false" stroked="true" strokeweight=".48pt" strokecolor="#000000">
                <v:path arrowok="t"/>
              </v:shape>
            </v:group>
            <v:group style="position:absolute;left:8345;top:3755;width:10;height:2" coordorigin="8345,3755" coordsize="10,2">
              <v:shape style="position:absolute;left:8345;top:3755;width:10;height:2" coordorigin="8345,3755" coordsize="10,0" path="m8345,3755l8354,3755e" filled="false" stroked="true" strokeweight=".48pt" strokecolor="#000000">
                <v:path arrowok="t"/>
              </v:shape>
            </v:group>
            <v:group style="position:absolute;left:8345;top:3774;width:10;height:2" coordorigin="8345,3774" coordsize="10,2">
              <v:shape style="position:absolute;left:8345;top:3774;width:10;height:2" coordorigin="8345,3774" coordsize="10,0" path="m8345,3774l8354,3774e" filled="false" stroked="true" strokeweight=".48pt" strokecolor="#000000">
                <v:path arrowok="t"/>
              </v:shape>
            </v:group>
            <v:group style="position:absolute;left:8345;top:3793;width:10;height:2" coordorigin="8345,3793" coordsize="10,2">
              <v:shape style="position:absolute;left:8345;top:3793;width:10;height:2" coordorigin="8345,3793" coordsize="10,0" path="m8345,3793l8354,3793e" filled="false" stroked="true" strokeweight=".48pt" strokecolor="#000000">
                <v:path arrowok="t"/>
              </v:shape>
            </v:group>
            <v:group style="position:absolute;left:8345;top:3812;width:10;height:2" coordorigin="8345,3812" coordsize="10,2">
              <v:shape style="position:absolute;left:8345;top:3812;width:10;height:2" coordorigin="8345,3812" coordsize="10,0" path="m8345,3812l8354,3812e" filled="false" stroked="true" strokeweight=".48pt" strokecolor="#000000">
                <v:path arrowok="t"/>
              </v:shape>
            </v:group>
            <v:group style="position:absolute;left:8345;top:3831;width:10;height:2" coordorigin="8345,3831" coordsize="10,2">
              <v:shape style="position:absolute;left:8345;top:3831;width:10;height:2" coordorigin="8345,3831" coordsize="10,0" path="m8345,3831l8354,3831e" filled="false" stroked="true" strokeweight=".48pt" strokecolor="#000000">
                <v:path arrowok="t"/>
              </v:shape>
            </v:group>
            <v:group style="position:absolute;left:8345;top:3851;width:10;height:2" coordorigin="8345,3851" coordsize="10,2">
              <v:shape style="position:absolute;left:8345;top:3851;width:10;height:2" coordorigin="8345,3851" coordsize="10,0" path="m8345,3851l8354,3851e" filled="false" stroked="true" strokeweight=".48pt" strokecolor="#000000">
                <v:path arrowok="t"/>
              </v:shape>
            </v:group>
            <v:group style="position:absolute;left:8345;top:3870;width:10;height:2" coordorigin="8345,3870" coordsize="10,2">
              <v:shape style="position:absolute;left:8345;top:3870;width:10;height:2" coordorigin="8345,3870" coordsize="10,0" path="m8345,3870l8354,3870e" filled="false" stroked="true" strokeweight=".48pt" strokecolor="#000000">
                <v:path arrowok="t"/>
              </v:shape>
            </v:group>
            <v:group style="position:absolute;left:8345;top:3889;width:10;height:2" coordorigin="8345,3889" coordsize="10,2">
              <v:shape style="position:absolute;left:8345;top:3889;width:10;height:2" coordorigin="8345,3889" coordsize="10,0" path="m8345,3889l8354,3889e" filled="false" stroked="true" strokeweight=".48pt" strokecolor="#000000">
                <v:path arrowok="t"/>
              </v:shape>
            </v:group>
            <v:group style="position:absolute;left:8345;top:3908;width:10;height:2" coordorigin="8345,3908" coordsize="10,2">
              <v:shape style="position:absolute;left:8345;top:3908;width:10;height:2" coordorigin="8345,3908" coordsize="10,0" path="m8345,3908l8354,3908e" filled="false" stroked="true" strokeweight=".48pt" strokecolor="#000000">
                <v:path arrowok="t"/>
              </v:shape>
            </v:group>
            <v:group style="position:absolute;left:8345;top:3927;width:10;height:2" coordorigin="8345,3927" coordsize="10,2">
              <v:shape style="position:absolute;left:8345;top:3927;width:10;height:2" coordorigin="8345,3927" coordsize="10,0" path="m8345,3927l8354,3927e" filled="false" stroked="true" strokeweight=".48pt" strokecolor="#000000">
                <v:path arrowok="t"/>
              </v:shape>
            </v:group>
            <v:group style="position:absolute;left:8345;top:3947;width:10;height:2" coordorigin="8345,3947" coordsize="10,2">
              <v:shape style="position:absolute;left:8345;top:3947;width:10;height:2" coordorigin="8345,3947" coordsize="10,0" path="m8345,3947l8354,3947e" filled="false" stroked="true" strokeweight=".48pt" strokecolor="#000000">
                <v:path arrowok="t"/>
              </v:shape>
            </v:group>
            <v:group style="position:absolute;left:8345;top:3965;width:10;height:2" coordorigin="8345,3965" coordsize="10,2">
              <v:shape style="position:absolute;left:8345;top:3965;width:10;height:2" coordorigin="8345,3965" coordsize="10,0" path="m8345,3965l8354,3965e" filled="false" stroked="true" strokeweight=".36pt" strokecolor="#000000">
                <v:path arrowok="t"/>
              </v:shape>
            </v:group>
            <v:group style="position:absolute;left:8344;top:414;width:12;height:2" coordorigin="8344,414" coordsize="12,2">
              <v:shape style="position:absolute;left:8344;top:414;width:12;height:2" coordorigin="8344,414" coordsize="12,0" path="m8344,414l8356,414e" filled="false" stroked="true" strokeweight=".6pt" strokecolor="#000000">
                <v:path arrowok="t"/>
              </v:shape>
            </v:group>
            <v:group style="position:absolute;left:8344;top:433;width:12;height:2" coordorigin="8344,433" coordsize="12,2">
              <v:shape style="position:absolute;left:8344;top:433;width:12;height:2" coordorigin="8344,433" coordsize="12,0" path="m8344,433l8356,433e" filled="false" stroked="true" strokeweight=".6pt" strokecolor="#000000">
                <v:path arrowok="t"/>
              </v:shape>
            </v:group>
            <v:group style="position:absolute;left:8344;top:452;width:12;height:2" coordorigin="8344,452" coordsize="12,2">
              <v:shape style="position:absolute;left:8344;top:452;width:12;height:2" coordorigin="8344,452" coordsize="12,0" path="m8344,452l8356,452e" filled="false" stroked="true" strokeweight=".6pt" strokecolor="#000000">
                <v:path arrowok="t"/>
              </v:shape>
            </v:group>
            <v:group style="position:absolute;left:8344;top:471;width:12;height:2" coordorigin="8344,471" coordsize="12,2">
              <v:shape style="position:absolute;left:8344;top:471;width:12;height:2" coordorigin="8344,471" coordsize="12,0" path="m8344,471l8356,471e" filled="false" stroked="true" strokeweight=".6pt" strokecolor="#000000">
                <v:path arrowok="t"/>
              </v:shape>
            </v:group>
            <v:group style="position:absolute;left:8344;top:491;width:12;height:2" coordorigin="8344,491" coordsize="12,2">
              <v:shape style="position:absolute;left:8344;top:491;width:12;height:2" coordorigin="8344,491" coordsize="12,0" path="m8344,491l8356,491e" filled="false" stroked="true" strokeweight=".6pt" strokecolor="#000000">
                <v:path arrowok="t"/>
              </v:shape>
            </v:group>
            <v:group style="position:absolute;left:8344;top:510;width:12;height:2" coordorigin="8344,510" coordsize="12,2">
              <v:shape style="position:absolute;left:8344;top:510;width:12;height:2" coordorigin="8344,510" coordsize="12,0" path="m8344,510l8356,510e" filled="false" stroked="true" strokeweight=".6pt" strokecolor="#000000">
                <v:path arrowok="t"/>
              </v:shape>
            </v:group>
            <v:group style="position:absolute;left:8344;top:529;width:12;height:2" coordorigin="8344,529" coordsize="12,2">
              <v:shape style="position:absolute;left:8344;top:529;width:12;height:2" coordorigin="8344,529" coordsize="12,0" path="m8344,529l8356,529e" filled="false" stroked="true" strokeweight=".6pt" strokecolor="#000000">
                <v:path arrowok="t"/>
              </v:shape>
            </v:group>
            <v:group style="position:absolute;left:8344;top:548;width:12;height:2" coordorigin="8344,548" coordsize="12,2">
              <v:shape style="position:absolute;left:8344;top:548;width:12;height:2" coordorigin="8344,548" coordsize="12,0" path="m8344,548l8356,548e" filled="false" stroked="true" strokeweight=".6pt" strokecolor="#000000">
                <v:path arrowok="t"/>
              </v:shape>
            </v:group>
            <v:group style="position:absolute;left:8344;top:567;width:12;height:2" coordorigin="8344,567" coordsize="12,2">
              <v:shape style="position:absolute;left:8344;top:567;width:12;height:2" coordorigin="8344,567" coordsize="12,0" path="m8344,567l8356,567e" filled="false" stroked="true" strokeweight=".6pt" strokecolor="#000000">
                <v:path arrowok="t"/>
              </v:shape>
            </v:group>
            <v:group style="position:absolute;left:8344;top:587;width:12;height:2" coordorigin="8344,587" coordsize="12,2">
              <v:shape style="position:absolute;left:8344;top:587;width:12;height:2" coordorigin="8344,587" coordsize="12,0" path="m8344,587l8356,587e" filled="false" stroked="true" strokeweight=".6pt" strokecolor="#000000">
                <v:path arrowok="t"/>
              </v:shape>
            </v:group>
            <v:group style="position:absolute;left:8344;top:606;width:12;height:2" coordorigin="8344,606" coordsize="12,2">
              <v:shape style="position:absolute;left:8344;top:606;width:12;height:2" coordorigin="8344,606" coordsize="12,0" path="m8344,606l8356,606e" filled="false" stroked="true" strokeweight=".6pt" strokecolor="#000000">
                <v:path arrowok="t"/>
              </v:shape>
            </v:group>
            <v:group style="position:absolute;left:8344;top:625;width:12;height:2" coordorigin="8344,625" coordsize="12,2">
              <v:shape style="position:absolute;left:8344;top:625;width:12;height:2" coordorigin="8344,625" coordsize="12,0" path="m8344,625l8356,625e" filled="false" stroked="true" strokeweight=".6pt" strokecolor="#000000">
                <v:path arrowok="t"/>
              </v:shape>
            </v:group>
            <v:group style="position:absolute;left:8344;top:644;width:12;height:2" coordorigin="8344,644" coordsize="12,2">
              <v:shape style="position:absolute;left:8344;top:644;width:12;height:2" coordorigin="8344,644" coordsize="12,0" path="m8344,644l8356,644e" filled="false" stroked="true" strokeweight=".6pt" strokecolor="#000000">
                <v:path arrowok="t"/>
              </v:shape>
            </v:group>
            <v:group style="position:absolute;left:8344;top:663;width:12;height:2" coordorigin="8344,663" coordsize="12,2">
              <v:shape style="position:absolute;left:8344;top:663;width:12;height:2" coordorigin="8344,663" coordsize="12,0" path="m8344,663l8356,663e" filled="false" stroked="true" strokeweight=".6pt" strokecolor="#000000">
                <v:path arrowok="t"/>
              </v:shape>
            </v:group>
            <v:group style="position:absolute;left:8344;top:683;width:12;height:2" coordorigin="8344,683" coordsize="12,2">
              <v:shape style="position:absolute;left:8344;top:683;width:12;height:2" coordorigin="8344,683" coordsize="12,0" path="m8344,683l8356,683e" filled="false" stroked="true" strokeweight=".6pt" strokecolor="#000000">
                <v:path arrowok="t"/>
              </v:shape>
            </v:group>
            <v:group style="position:absolute;left:8344;top:702;width:12;height:2" coordorigin="8344,702" coordsize="12,2">
              <v:shape style="position:absolute;left:8344;top:702;width:12;height:2" coordorigin="8344,702" coordsize="12,0" path="m8344,702l8356,702e" filled="false" stroked="true" strokeweight=".6pt" strokecolor="#000000">
                <v:path arrowok="t"/>
              </v:shape>
            </v:group>
            <v:group style="position:absolute;left:8344;top:721;width:12;height:2" coordorigin="8344,721" coordsize="12,2">
              <v:shape style="position:absolute;left:8344;top:721;width:12;height:2" coordorigin="8344,721" coordsize="12,0" path="m8344,721l8356,721e" filled="false" stroked="true" strokeweight=".6pt" strokecolor="#000000">
                <v:path arrowok="t"/>
              </v:shape>
            </v:group>
            <v:group style="position:absolute;left:8344;top:740;width:12;height:2" coordorigin="8344,740" coordsize="12,2">
              <v:shape style="position:absolute;left:8344;top:740;width:12;height:2" coordorigin="8344,740" coordsize="12,0" path="m8344,740l8356,740e" filled="false" stroked="true" strokeweight=".6pt" strokecolor="#000000">
                <v:path arrowok="t"/>
              </v:shape>
            </v:group>
            <v:group style="position:absolute;left:8344;top:759;width:12;height:2" coordorigin="8344,759" coordsize="12,2">
              <v:shape style="position:absolute;left:8344;top:759;width:12;height:2" coordorigin="8344,759" coordsize="12,0" path="m8344,759l8356,759e" filled="false" stroked="true" strokeweight=".6pt" strokecolor="#000000">
                <v:path arrowok="t"/>
              </v:shape>
            </v:group>
            <v:group style="position:absolute;left:8344;top:779;width:12;height:2" coordorigin="8344,779" coordsize="12,2">
              <v:shape style="position:absolute;left:8344;top:779;width:12;height:2" coordorigin="8344,779" coordsize="12,0" path="m8344,779l8356,779e" filled="false" stroked="true" strokeweight=".6pt" strokecolor="#000000">
                <v:path arrowok="t"/>
              </v:shape>
            </v:group>
            <v:group style="position:absolute;left:8344;top:798;width:12;height:2" coordorigin="8344,798" coordsize="12,2">
              <v:shape style="position:absolute;left:8344;top:798;width:12;height:2" coordorigin="8344,798" coordsize="12,0" path="m8344,798l8356,798e" filled="false" stroked="true" strokeweight=".6pt" strokecolor="#000000">
                <v:path arrowok="t"/>
              </v:shape>
            </v:group>
            <v:group style="position:absolute;left:8344;top:817;width:12;height:2" coordorigin="8344,817" coordsize="12,2">
              <v:shape style="position:absolute;left:8344;top:817;width:12;height:2" coordorigin="8344,817" coordsize="12,0" path="m8344,817l8356,817e" filled="false" stroked="true" strokeweight=".6pt" strokecolor="#000000">
                <v:path arrowok="t"/>
              </v:shape>
            </v:group>
            <v:group style="position:absolute;left:8344;top:836;width:12;height:2" coordorigin="8344,836" coordsize="12,2">
              <v:shape style="position:absolute;left:8344;top:836;width:12;height:2" coordorigin="8344,836" coordsize="12,0" path="m8344,836l8356,836e" filled="false" stroked="true" strokeweight=".6pt" strokecolor="#000000">
                <v:path arrowok="t"/>
              </v:shape>
            </v:group>
            <v:group style="position:absolute;left:8344;top:855;width:12;height:2" coordorigin="8344,855" coordsize="12,2">
              <v:shape style="position:absolute;left:8344;top:855;width:12;height:2" coordorigin="8344,855" coordsize="12,0" path="m8344,855l8356,855e" filled="false" stroked="true" strokeweight=".6pt" strokecolor="#000000">
                <v:path arrowok="t"/>
              </v:shape>
            </v:group>
            <v:group style="position:absolute;left:8344;top:875;width:12;height:2" coordorigin="8344,875" coordsize="12,2">
              <v:shape style="position:absolute;left:8344;top:875;width:12;height:2" coordorigin="8344,875" coordsize="12,0" path="m8344,875l8356,875e" filled="false" stroked="true" strokeweight=".6pt" strokecolor="#000000">
                <v:path arrowok="t"/>
              </v:shape>
            </v:group>
            <v:group style="position:absolute;left:8344;top:894;width:12;height:2" coordorigin="8344,894" coordsize="12,2">
              <v:shape style="position:absolute;left:8344;top:894;width:12;height:2" coordorigin="8344,894" coordsize="12,0" path="m8344,894l8356,894e" filled="false" stroked="true" strokeweight=".6pt" strokecolor="#000000">
                <v:path arrowok="t"/>
              </v:shape>
            </v:group>
            <v:group style="position:absolute;left:8344;top:913;width:12;height:2" coordorigin="8344,913" coordsize="12,2">
              <v:shape style="position:absolute;left:8344;top:913;width:12;height:2" coordorigin="8344,913" coordsize="12,0" path="m8344,913l8356,913e" filled="false" stroked="true" strokeweight=".6pt" strokecolor="#000000">
                <v:path arrowok="t"/>
              </v:shape>
            </v:group>
            <v:group style="position:absolute;left:8344;top:932;width:12;height:2" coordorigin="8344,932" coordsize="12,2">
              <v:shape style="position:absolute;left:8344;top:932;width:12;height:2" coordorigin="8344,932" coordsize="12,0" path="m8344,932l8356,932e" filled="false" stroked="true" strokeweight=".6pt" strokecolor="#000000">
                <v:path arrowok="t"/>
              </v:shape>
            </v:group>
            <v:group style="position:absolute;left:8344;top:951;width:12;height:2" coordorigin="8344,951" coordsize="12,2">
              <v:shape style="position:absolute;left:8344;top:951;width:12;height:2" coordorigin="8344,951" coordsize="12,0" path="m8344,951l8356,951e" filled="false" stroked="true" strokeweight=".6pt" strokecolor="#000000">
                <v:path arrowok="t"/>
              </v:shape>
            </v:group>
            <v:group style="position:absolute;left:8344;top:971;width:12;height:2" coordorigin="8344,971" coordsize="12,2">
              <v:shape style="position:absolute;left:8344;top:971;width:12;height:2" coordorigin="8344,971" coordsize="12,0" path="m8344,971l8356,971e" filled="false" stroked="true" strokeweight=".6pt" strokecolor="#000000">
                <v:path arrowok="t"/>
              </v:shape>
            </v:group>
            <v:group style="position:absolute;left:8344;top:990;width:12;height:2" coordorigin="8344,990" coordsize="12,2">
              <v:shape style="position:absolute;left:8344;top:990;width:12;height:2" coordorigin="8344,990" coordsize="12,0" path="m8344,990l8356,990e" filled="false" stroked="true" strokeweight=".6pt" strokecolor="#000000">
                <v:path arrowok="t"/>
              </v:shape>
            </v:group>
            <v:group style="position:absolute;left:8344;top:1009;width:12;height:2" coordorigin="8344,1009" coordsize="12,2">
              <v:shape style="position:absolute;left:8344;top:1009;width:12;height:2" coordorigin="8344,1009" coordsize="12,0" path="m8344,1009l8356,1009e" filled="false" stroked="true" strokeweight=".6pt" strokecolor="#000000">
                <v:path arrowok="t"/>
              </v:shape>
            </v:group>
            <v:group style="position:absolute;left:8344;top:1028;width:12;height:2" coordorigin="8344,1028" coordsize="12,2">
              <v:shape style="position:absolute;left:8344;top:1028;width:12;height:2" coordorigin="8344,1028" coordsize="12,0" path="m8344,1028l8356,1028e" filled="false" stroked="true" strokeweight=".6pt" strokecolor="#000000">
                <v:path arrowok="t"/>
              </v:shape>
            </v:group>
            <v:group style="position:absolute;left:8344;top:1047;width:12;height:2" coordorigin="8344,1047" coordsize="12,2">
              <v:shape style="position:absolute;left:8344;top:1047;width:12;height:2" coordorigin="8344,1047" coordsize="12,0" path="m8344,1047l8356,1047e" filled="false" stroked="true" strokeweight=".6pt" strokecolor="#000000">
                <v:path arrowok="t"/>
              </v:shape>
            </v:group>
            <v:group style="position:absolute;left:8344;top:1067;width:12;height:2" coordorigin="8344,1067" coordsize="12,2">
              <v:shape style="position:absolute;left:8344;top:1067;width:12;height:2" coordorigin="8344,1067" coordsize="12,0" path="m8344,1067l8356,1067e" filled="false" stroked="true" strokeweight=".6pt" strokecolor="#000000">
                <v:path arrowok="t"/>
              </v:shape>
            </v:group>
            <v:group style="position:absolute;left:8344;top:1086;width:12;height:2" coordorigin="8344,1086" coordsize="12,2">
              <v:shape style="position:absolute;left:8344;top:1086;width:12;height:2" coordorigin="8344,1086" coordsize="12,0" path="m8344,1086l8356,1086e" filled="false" stroked="true" strokeweight=".6pt" strokecolor="#000000">
                <v:path arrowok="t"/>
              </v:shape>
            </v:group>
            <v:group style="position:absolute;left:8344;top:1105;width:12;height:2" coordorigin="8344,1105" coordsize="12,2">
              <v:shape style="position:absolute;left:8344;top:1105;width:12;height:2" coordorigin="8344,1105" coordsize="12,0" path="m8344,1105l8356,1105e" filled="false" stroked="true" strokeweight=".6pt" strokecolor="#000000">
                <v:path arrowok="t"/>
              </v:shape>
            </v:group>
            <v:group style="position:absolute;left:8344;top:1124;width:12;height:2" coordorigin="8344,1124" coordsize="12,2">
              <v:shape style="position:absolute;left:8344;top:1124;width:12;height:2" coordorigin="8344,1124" coordsize="12,0" path="m8344,1124l8356,1124e" filled="false" stroked="true" strokeweight=".6pt" strokecolor="#000000">
                <v:path arrowok="t"/>
              </v:shape>
            </v:group>
            <v:group style="position:absolute;left:8344;top:1143;width:12;height:2" coordorigin="8344,1143" coordsize="12,2">
              <v:shape style="position:absolute;left:8344;top:1143;width:12;height:2" coordorigin="8344,1143" coordsize="12,0" path="m8344,1143l8356,1143e" filled="false" stroked="true" strokeweight=".6pt" strokecolor="#000000">
                <v:path arrowok="t"/>
              </v:shape>
            </v:group>
            <v:group style="position:absolute;left:8344;top:1163;width:12;height:2" coordorigin="8344,1163" coordsize="12,2">
              <v:shape style="position:absolute;left:8344;top:1163;width:12;height:2" coordorigin="8344,1163" coordsize="12,0" path="m8344,1163l8356,1163e" filled="false" stroked="true" strokeweight=".6pt" strokecolor="#000000">
                <v:path arrowok="t"/>
              </v:shape>
            </v:group>
            <v:group style="position:absolute;left:8344;top:1182;width:12;height:2" coordorigin="8344,1182" coordsize="12,2">
              <v:shape style="position:absolute;left:8344;top:1182;width:12;height:2" coordorigin="8344,1182" coordsize="12,0" path="m8344,1182l8356,1182e" filled="false" stroked="true" strokeweight=".6pt" strokecolor="#000000">
                <v:path arrowok="t"/>
              </v:shape>
            </v:group>
            <v:group style="position:absolute;left:8344;top:1201;width:12;height:2" coordorigin="8344,1201" coordsize="12,2">
              <v:shape style="position:absolute;left:8344;top:1201;width:12;height:2" coordorigin="8344,1201" coordsize="12,0" path="m8344,1201l8356,1201e" filled="false" stroked="true" strokeweight=".6pt" strokecolor="#000000">
                <v:path arrowok="t"/>
              </v:shape>
            </v:group>
            <v:group style="position:absolute;left:8344;top:1220;width:12;height:2" coordorigin="8344,1220" coordsize="12,2">
              <v:shape style="position:absolute;left:8344;top:1220;width:12;height:2" coordorigin="8344,1220" coordsize="12,0" path="m8344,1220l8356,1220e" filled="false" stroked="true" strokeweight=".6pt" strokecolor="#000000">
                <v:path arrowok="t"/>
              </v:shape>
            </v:group>
            <v:group style="position:absolute;left:8344;top:1239;width:12;height:2" coordorigin="8344,1239" coordsize="12,2">
              <v:shape style="position:absolute;left:8344;top:1239;width:12;height:2" coordorigin="8344,1239" coordsize="12,0" path="m8344,1239l8356,1239e" filled="false" stroked="true" strokeweight=".6pt" strokecolor="#000000">
                <v:path arrowok="t"/>
              </v:shape>
            </v:group>
            <v:group style="position:absolute;left:8344;top:1259;width:12;height:2" coordorigin="8344,1259" coordsize="12,2">
              <v:shape style="position:absolute;left:8344;top:1259;width:12;height:2" coordorigin="8344,1259" coordsize="12,0" path="m8344,1259l8356,1259e" filled="false" stroked="true" strokeweight=".6pt" strokecolor="#000000">
                <v:path arrowok="t"/>
              </v:shape>
            </v:group>
            <v:group style="position:absolute;left:8344;top:1278;width:12;height:2" coordorigin="8344,1278" coordsize="12,2">
              <v:shape style="position:absolute;left:8344;top:1278;width:12;height:2" coordorigin="8344,1278" coordsize="12,0" path="m8344,1278l8356,1278e" filled="false" stroked="true" strokeweight=".6pt" strokecolor="#000000">
                <v:path arrowok="t"/>
              </v:shape>
            </v:group>
            <v:group style="position:absolute;left:8344;top:1297;width:12;height:2" coordorigin="8344,1297" coordsize="12,2">
              <v:shape style="position:absolute;left:8344;top:1297;width:12;height:2" coordorigin="8344,1297" coordsize="12,0" path="m8344,1297l8356,1297e" filled="false" stroked="true" strokeweight=".6pt" strokecolor="#000000">
                <v:path arrowok="t"/>
              </v:shape>
            </v:group>
            <v:group style="position:absolute;left:8344;top:1316;width:12;height:2" coordorigin="8344,1316" coordsize="12,2">
              <v:shape style="position:absolute;left:8344;top:1316;width:12;height:2" coordorigin="8344,1316" coordsize="12,0" path="m8344,1316l8356,1316e" filled="false" stroked="true" strokeweight=".6pt" strokecolor="#000000">
                <v:path arrowok="t"/>
              </v:shape>
            </v:group>
            <v:group style="position:absolute;left:8344;top:1335;width:12;height:2" coordorigin="8344,1335" coordsize="12,2">
              <v:shape style="position:absolute;left:8344;top:1335;width:12;height:2" coordorigin="8344,1335" coordsize="12,0" path="m8344,1335l8356,1335e" filled="false" stroked="true" strokeweight=".6pt" strokecolor="#000000">
                <v:path arrowok="t"/>
              </v:shape>
            </v:group>
            <v:group style="position:absolute;left:8344;top:1355;width:12;height:2" coordorigin="8344,1355" coordsize="12,2">
              <v:shape style="position:absolute;left:8344;top:1355;width:12;height:2" coordorigin="8344,1355" coordsize="12,0" path="m8344,1355l8356,1355e" filled="false" stroked="true" strokeweight=".6pt" strokecolor="#000000">
                <v:path arrowok="t"/>
              </v:shape>
            </v:group>
            <v:group style="position:absolute;left:8344;top:1374;width:12;height:2" coordorigin="8344,1374" coordsize="12,2">
              <v:shape style="position:absolute;left:8344;top:1374;width:12;height:2" coordorigin="8344,1374" coordsize="12,0" path="m8344,1374l8356,1374e" filled="false" stroked="true" strokeweight=".6pt" strokecolor="#000000">
                <v:path arrowok="t"/>
              </v:shape>
            </v:group>
            <v:group style="position:absolute;left:8344;top:1393;width:12;height:2" coordorigin="8344,1393" coordsize="12,2">
              <v:shape style="position:absolute;left:8344;top:1393;width:12;height:2" coordorigin="8344,1393" coordsize="12,0" path="m8344,1393l8356,1393e" filled="false" stroked="true" strokeweight=".6pt" strokecolor="#000000">
                <v:path arrowok="t"/>
              </v:shape>
            </v:group>
            <v:group style="position:absolute;left:8344;top:1412;width:12;height:2" coordorigin="8344,1412" coordsize="12,2">
              <v:shape style="position:absolute;left:8344;top:1412;width:12;height:2" coordorigin="8344,1412" coordsize="12,0" path="m8344,1412l8356,1412e" filled="false" stroked="true" strokeweight=".6pt" strokecolor="#000000">
                <v:path arrowok="t"/>
              </v:shape>
            </v:group>
            <v:group style="position:absolute;left:8344;top:1431;width:12;height:2" coordorigin="8344,1431" coordsize="12,2">
              <v:shape style="position:absolute;left:8344;top:1431;width:12;height:2" coordorigin="8344,1431" coordsize="12,0" path="m8344,1431l8356,1431e" filled="false" stroked="true" strokeweight=".6pt" strokecolor="#000000">
                <v:path arrowok="t"/>
              </v:shape>
            </v:group>
            <v:group style="position:absolute;left:8344;top:1451;width:12;height:2" coordorigin="8344,1451" coordsize="12,2">
              <v:shape style="position:absolute;left:8344;top:1451;width:12;height:2" coordorigin="8344,1451" coordsize="12,0" path="m8344,1451l8356,1451e" filled="false" stroked="true" strokeweight=".6pt" strokecolor="#000000">
                <v:path arrowok="t"/>
              </v:shape>
            </v:group>
            <v:group style="position:absolute;left:8344;top:1470;width:12;height:2" coordorigin="8344,1470" coordsize="12,2">
              <v:shape style="position:absolute;left:8344;top:1470;width:12;height:2" coordorigin="8344,1470" coordsize="12,0" path="m8344,1470l8356,1470e" filled="false" stroked="true" strokeweight=".6pt" strokecolor="#000000">
                <v:path arrowok="t"/>
              </v:shape>
            </v:group>
            <v:group style="position:absolute;left:8344;top:1489;width:12;height:2" coordorigin="8344,1489" coordsize="12,2">
              <v:shape style="position:absolute;left:8344;top:1489;width:12;height:2" coordorigin="8344,1489" coordsize="12,0" path="m8344,1489l8356,1489e" filled="false" stroked="true" strokeweight=".6pt" strokecolor="#000000">
                <v:path arrowok="t"/>
              </v:shape>
            </v:group>
            <v:group style="position:absolute;left:8344;top:1508;width:12;height:2" coordorigin="8344,1508" coordsize="12,2">
              <v:shape style="position:absolute;left:8344;top:1508;width:12;height:2" coordorigin="8344,1508" coordsize="12,0" path="m8344,1508l8356,1508e" filled="false" stroked="true" strokeweight=".6pt" strokecolor="#000000">
                <v:path arrowok="t"/>
              </v:shape>
            </v:group>
            <v:group style="position:absolute;left:8344;top:1527;width:12;height:2" coordorigin="8344,1527" coordsize="12,2">
              <v:shape style="position:absolute;left:8344;top:1527;width:12;height:2" coordorigin="8344,1527" coordsize="12,0" path="m8344,1527l8356,1527e" filled="false" stroked="true" strokeweight=".6pt" strokecolor="#000000">
                <v:path arrowok="t"/>
              </v:shape>
            </v:group>
            <v:group style="position:absolute;left:8344;top:1547;width:12;height:2" coordorigin="8344,1547" coordsize="12,2">
              <v:shape style="position:absolute;left:8344;top:1547;width:12;height:2" coordorigin="8344,1547" coordsize="12,0" path="m8344,1547l8356,1547e" filled="false" stroked="true" strokeweight=".6pt" strokecolor="#000000">
                <v:path arrowok="t"/>
              </v:shape>
            </v:group>
            <v:group style="position:absolute;left:8344;top:1566;width:12;height:2" coordorigin="8344,1566" coordsize="12,2">
              <v:shape style="position:absolute;left:8344;top:1566;width:12;height:2" coordorigin="8344,1566" coordsize="12,0" path="m8344,1566l8356,1566e" filled="false" stroked="true" strokeweight=".6pt" strokecolor="#000000">
                <v:path arrowok="t"/>
              </v:shape>
            </v:group>
            <v:group style="position:absolute;left:8344;top:1585;width:12;height:2" coordorigin="8344,1585" coordsize="12,2">
              <v:shape style="position:absolute;left:8344;top:1585;width:12;height:2" coordorigin="8344,1585" coordsize="12,0" path="m8344,1585l8356,1585e" filled="false" stroked="true" strokeweight=".6pt" strokecolor="#000000">
                <v:path arrowok="t"/>
              </v:shape>
            </v:group>
            <v:group style="position:absolute;left:8344;top:1604;width:12;height:2" coordorigin="8344,1604" coordsize="12,2">
              <v:shape style="position:absolute;left:8344;top:1604;width:12;height:2" coordorigin="8344,1604" coordsize="12,0" path="m8344,1604l8356,1604e" filled="false" stroked="true" strokeweight=".6pt" strokecolor="#000000">
                <v:path arrowok="t"/>
              </v:shape>
            </v:group>
            <v:group style="position:absolute;left:8344;top:1623;width:12;height:2" coordorigin="8344,1623" coordsize="12,2">
              <v:shape style="position:absolute;left:8344;top:1623;width:12;height:2" coordorigin="8344,1623" coordsize="12,0" path="m8344,1623l8356,1623e" filled="false" stroked="true" strokeweight=".6pt" strokecolor="#000000">
                <v:path arrowok="t"/>
              </v:shape>
            </v:group>
            <v:group style="position:absolute;left:8344;top:1643;width:12;height:2" coordorigin="8344,1643" coordsize="12,2">
              <v:shape style="position:absolute;left:8344;top:1643;width:12;height:2" coordorigin="8344,1643" coordsize="12,0" path="m8344,1643l8356,1643e" filled="false" stroked="true" strokeweight=".6pt" strokecolor="#000000">
                <v:path arrowok="t"/>
              </v:shape>
            </v:group>
            <v:group style="position:absolute;left:8344;top:1662;width:12;height:2" coordorigin="8344,1662" coordsize="12,2">
              <v:shape style="position:absolute;left:8344;top:1662;width:12;height:2" coordorigin="8344,1662" coordsize="12,0" path="m8344,1662l8356,1662e" filled="false" stroked="true" strokeweight=".6pt" strokecolor="#000000">
                <v:path arrowok="t"/>
              </v:shape>
            </v:group>
            <v:group style="position:absolute;left:8344;top:1681;width:12;height:2" coordorigin="8344,1681" coordsize="12,2">
              <v:shape style="position:absolute;left:8344;top:1681;width:12;height:2" coordorigin="8344,1681" coordsize="12,0" path="m8344,1681l8356,1681e" filled="false" stroked="true" strokeweight=".6pt" strokecolor="#000000">
                <v:path arrowok="t"/>
              </v:shape>
            </v:group>
            <v:group style="position:absolute;left:8344;top:1700;width:12;height:2" coordorigin="8344,1700" coordsize="12,2">
              <v:shape style="position:absolute;left:8344;top:1700;width:12;height:2" coordorigin="8344,1700" coordsize="12,0" path="m8344,1700l8356,1700e" filled="false" stroked="true" strokeweight=".6pt" strokecolor="#000000">
                <v:path arrowok="t"/>
              </v:shape>
            </v:group>
            <v:group style="position:absolute;left:8344;top:1719;width:12;height:2" coordorigin="8344,1719" coordsize="12,2">
              <v:shape style="position:absolute;left:8344;top:1719;width:12;height:2" coordorigin="8344,1719" coordsize="12,0" path="m8344,1719l8356,1719e" filled="false" stroked="true" strokeweight=".6pt" strokecolor="#000000">
                <v:path arrowok="t"/>
              </v:shape>
            </v:group>
            <v:group style="position:absolute;left:8344;top:1739;width:12;height:2" coordorigin="8344,1739" coordsize="12,2">
              <v:shape style="position:absolute;left:8344;top:1739;width:12;height:2" coordorigin="8344,1739" coordsize="12,0" path="m8344,1739l8356,1739e" filled="false" stroked="true" strokeweight=".6pt" strokecolor="#000000">
                <v:path arrowok="t"/>
              </v:shape>
            </v:group>
            <v:group style="position:absolute;left:8344;top:1758;width:12;height:2" coordorigin="8344,1758" coordsize="12,2">
              <v:shape style="position:absolute;left:8344;top:1758;width:12;height:2" coordorigin="8344,1758" coordsize="12,0" path="m8344,1758l8356,1758e" filled="false" stroked="true" strokeweight=".6pt" strokecolor="#000000">
                <v:path arrowok="t"/>
              </v:shape>
            </v:group>
            <v:group style="position:absolute;left:8344;top:1777;width:12;height:2" coordorigin="8344,1777" coordsize="12,2">
              <v:shape style="position:absolute;left:8344;top:1777;width:12;height:2" coordorigin="8344,1777" coordsize="12,0" path="m8344,1777l8356,1777e" filled="false" stroked="true" strokeweight=".6pt" strokecolor="#000000">
                <v:path arrowok="t"/>
              </v:shape>
            </v:group>
            <v:group style="position:absolute;left:8344;top:1796;width:12;height:2" coordorigin="8344,1796" coordsize="12,2">
              <v:shape style="position:absolute;left:8344;top:1796;width:12;height:2" coordorigin="8344,1796" coordsize="12,0" path="m8344,1796l8356,1796e" filled="false" stroked="true" strokeweight=".6pt" strokecolor="#000000">
                <v:path arrowok="t"/>
              </v:shape>
            </v:group>
            <v:group style="position:absolute;left:8344;top:1815;width:12;height:2" coordorigin="8344,1815" coordsize="12,2">
              <v:shape style="position:absolute;left:8344;top:1815;width:12;height:2" coordorigin="8344,1815" coordsize="12,0" path="m8344,1815l8356,1815e" filled="false" stroked="true" strokeweight=".6pt" strokecolor="#000000">
                <v:path arrowok="t"/>
              </v:shape>
            </v:group>
            <v:group style="position:absolute;left:8344;top:1835;width:12;height:2" coordorigin="8344,1835" coordsize="12,2">
              <v:shape style="position:absolute;left:8344;top:1835;width:12;height:2" coordorigin="8344,1835" coordsize="12,0" path="m8344,1835l8356,1835e" filled="false" stroked="true" strokeweight=".6pt" strokecolor="#000000">
                <v:path arrowok="t"/>
              </v:shape>
            </v:group>
            <v:group style="position:absolute;left:8344;top:1854;width:12;height:2" coordorigin="8344,1854" coordsize="12,2">
              <v:shape style="position:absolute;left:8344;top:1854;width:12;height:2" coordorigin="8344,1854" coordsize="12,0" path="m8344,1854l8356,1854e" filled="false" stroked="true" strokeweight=".6pt" strokecolor="#000000">
                <v:path arrowok="t"/>
              </v:shape>
            </v:group>
            <v:group style="position:absolute;left:8344;top:1873;width:12;height:2" coordorigin="8344,1873" coordsize="12,2">
              <v:shape style="position:absolute;left:8344;top:1873;width:12;height:2" coordorigin="8344,1873" coordsize="12,0" path="m8344,1873l8356,1873e" filled="false" stroked="true" strokeweight=".6pt" strokecolor="#000000">
                <v:path arrowok="t"/>
              </v:shape>
            </v:group>
            <v:group style="position:absolute;left:8344;top:1892;width:12;height:2" coordorigin="8344,1892" coordsize="12,2">
              <v:shape style="position:absolute;left:8344;top:1892;width:12;height:2" coordorigin="8344,1892" coordsize="12,0" path="m8344,1892l8356,1892e" filled="false" stroked="true" strokeweight=".6pt" strokecolor="#000000">
                <v:path arrowok="t"/>
              </v:shape>
            </v:group>
            <v:group style="position:absolute;left:8344;top:1911;width:12;height:2" coordorigin="8344,1911" coordsize="12,2">
              <v:shape style="position:absolute;left:8344;top:1911;width:12;height:2" coordorigin="8344,1911" coordsize="12,0" path="m8344,1911l8356,1911e" filled="false" stroked="true" strokeweight=".6pt" strokecolor="#000000">
                <v:path arrowok="t"/>
              </v:shape>
            </v:group>
            <v:group style="position:absolute;left:8344;top:1931;width:12;height:2" coordorigin="8344,1931" coordsize="12,2">
              <v:shape style="position:absolute;left:8344;top:1931;width:12;height:2" coordorigin="8344,1931" coordsize="12,0" path="m8344,1931l8356,1931e" filled="false" stroked="true" strokeweight=".6pt" strokecolor="#000000">
                <v:path arrowok="t"/>
              </v:shape>
            </v:group>
            <v:group style="position:absolute;left:8344;top:1950;width:12;height:2" coordorigin="8344,1950" coordsize="12,2">
              <v:shape style="position:absolute;left:8344;top:1950;width:12;height:2" coordorigin="8344,1950" coordsize="12,0" path="m8344,1950l8356,1950e" filled="false" stroked="true" strokeweight=".6pt" strokecolor="#000000">
                <v:path arrowok="t"/>
              </v:shape>
            </v:group>
            <v:group style="position:absolute;left:8344;top:1969;width:12;height:2" coordorigin="8344,1969" coordsize="12,2">
              <v:shape style="position:absolute;left:8344;top:1969;width:12;height:2" coordorigin="8344,1969" coordsize="12,0" path="m8344,1969l8356,1969e" filled="false" stroked="true" strokeweight=".6pt" strokecolor="#000000">
                <v:path arrowok="t"/>
              </v:shape>
            </v:group>
            <v:group style="position:absolute;left:8344;top:1988;width:12;height:2" coordorigin="8344,1988" coordsize="12,2">
              <v:shape style="position:absolute;left:8344;top:1988;width:12;height:2" coordorigin="8344,1988" coordsize="12,0" path="m8344,1988l8356,1988e" filled="false" stroked="true" strokeweight=".6pt" strokecolor="#000000">
                <v:path arrowok="t"/>
              </v:shape>
            </v:group>
            <v:group style="position:absolute;left:8344;top:2007;width:12;height:2" coordorigin="8344,2007" coordsize="12,2">
              <v:shape style="position:absolute;left:8344;top:2007;width:12;height:2" coordorigin="8344,2007" coordsize="12,0" path="m8344,2007l8356,2007e" filled="false" stroked="true" strokeweight=".6pt" strokecolor="#000000">
                <v:path arrowok="t"/>
              </v:shape>
            </v:group>
            <v:group style="position:absolute;left:8344;top:2027;width:12;height:2" coordorigin="8344,2027" coordsize="12,2">
              <v:shape style="position:absolute;left:8344;top:2027;width:12;height:2" coordorigin="8344,2027" coordsize="12,0" path="m8344,2027l8356,2027e" filled="false" stroked="true" strokeweight=".6pt" strokecolor="#000000">
                <v:path arrowok="t"/>
              </v:shape>
            </v:group>
            <v:group style="position:absolute;left:8344;top:2046;width:12;height:2" coordorigin="8344,2046" coordsize="12,2">
              <v:shape style="position:absolute;left:8344;top:2046;width:12;height:2" coordorigin="8344,2046" coordsize="12,0" path="m8344,2046l8356,2046e" filled="false" stroked="true" strokeweight=".6pt" strokecolor="#000000">
                <v:path arrowok="t"/>
              </v:shape>
            </v:group>
            <v:group style="position:absolute;left:8344;top:2065;width:12;height:2" coordorigin="8344,2065" coordsize="12,2">
              <v:shape style="position:absolute;left:8344;top:2065;width:12;height:2" coordorigin="8344,2065" coordsize="12,0" path="m8344,2065l8356,2065e" filled="false" stroked="true" strokeweight=".6pt" strokecolor="#000000">
                <v:path arrowok="t"/>
              </v:shape>
            </v:group>
            <v:group style="position:absolute;left:8344;top:2084;width:12;height:2" coordorigin="8344,2084" coordsize="12,2">
              <v:shape style="position:absolute;left:8344;top:2084;width:12;height:2" coordorigin="8344,2084" coordsize="12,0" path="m8344,2084l8356,2084e" filled="false" stroked="true" strokeweight=".6pt" strokecolor="#000000">
                <v:path arrowok="t"/>
              </v:shape>
            </v:group>
            <v:group style="position:absolute;left:8344;top:2103;width:12;height:2" coordorigin="8344,2103" coordsize="12,2">
              <v:shape style="position:absolute;left:8344;top:2103;width:12;height:2" coordorigin="8344,2103" coordsize="12,0" path="m8344,2103l8356,2103e" filled="false" stroked="true" strokeweight=".6pt" strokecolor="#000000">
                <v:path arrowok="t"/>
              </v:shape>
            </v:group>
            <v:group style="position:absolute;left:8344;top:2123;width:12;height:2" coordorigin="8344,2123" coordsize="12,2">
              <v:shape style="position:absolute;left:8344;top:2123;width:12;height:2" coordorigin="8344,2123" coordsize="12,0" path="m8344,2123l8356,2123e" filled="false" stroked="true" strokeweight=".6pt" strokecolor="#000000">
                <v:path arrowok="t"/>
              </v:shape>
            </v:group>
            <v:group style="position:absolute;left:8344;top:2142;width:12;height:2" coordorigin="8344,2142" coordsize="12,2">
              <v:shape style="position:absolute;left:8344;top:2142;width:12;height:2" coordorigin="8344,2142" coordsize="12,0" path="m8344,2142l8356,2142e" filled="false" stroked="true" strokeweight=".6pt" strokecolor="#000000">
                <v:path arrowok="t"/>
              </v:shape>
            </v:group>
            <v:group style="position:absolute;left:8344;top:2161;width:12;height:2" coordorigin="8344,2161" coordsize="12,2">
              <v:shape style="position:absolute;left:8344;top:2161;width:12;height:2" coordorigin="8344,2161" coordsize="12,0" path="m8344,2161l8356,2161e" filled="false" stroked="true" strokeweight=".6pt" strokecolor="#000000">
                <v:path arrowok="t"/>
              </v:shape>
            </v:group>
            <v:group style="position:absolute;left:8344;top:2180;width:12;height:2" coordorigin="8344,2180" coordsize="12,2">
              <v:shape style="position:absolute;left:8344;top:2180;width:12;height:2" coordorigin="8344,2180" coordsize="12,0" path="m8344,2180l8356,2180e" filled="false" stroked="true" strokeweight=".6pt" strokecolor="#000000">
                <v:path arrowok="t"/>
              </v:shape>
            </v:group>
            <v:group style="position:absolute;left:8344;top:2199;width:12;height:2" coordorigin="8344,2199" coordsize="12,2">
              <v:shape style="position:absolute;left:8344;top:2199;width:12;height:2" coordorigin="8344,2199" coordsize="12,0" path="m8344,2199l8356,2199e" filled="false" stroked="true" strokeweight=".6pt" strokecolor="#000000">
                <v:path arrowok="t"/>
              </v:shape>
            </v:group>
            <v:group style="position:absolute;left:8344;top:2219;width:12;height:2" coordorigin="8344,2219" coordsize="12,2">
              <v:shape style="position:absolute;left:8344;top:2219;width:12;height:2" coordorigin="8344,2219" coordsize="12,0" path="m8344,2219l8356,2219e" filled="false" stroked="true" strokeweight=".6pt" strokecolor="#000000">
                <v:path arrowok="t"/>
              </v:shape>
            </v:group>
            <v:group style="position:absolute;left:8344;top:2238;width:12;height:2" coordorigin="8344,2238" coordsize="12,2">
              <v:shape style="position:absolute;left:8344;top:2238;width:12;height:2" coordorigin="8344,2238" coordsize="12,0" path="m8344,2238l8356,2238e" filled="false" stroked="true" strokeweight=".6pt" strokecolor="#000000">
                <v:path arrowok="t"/>
              </v:shape>
            </v:group>
            <v:group style="position:absolute;left:8344;top:2257;width:12;height:2" coordorigin="8344,2257" coordsize="12,2">
              <v:shape style="position:absolute;left:8344;top:2257;width:12;height:2" coordorigin="8344,2257" coordsize="12,0" path="m8344,2257l8356,2257e" filled="false" stroked="true" strokeweight=".6pt" strokecolor="#000000">
                <v:path arrowok="t"/>
              </v:shape>
            </v:group>
            <v:group style="position:absolute;left:8344;top:2276;width:12;height:2" coordorigin="8344,2276" coordsize="12,2">
              <v:shape style="position:absolute;left:8344;top:2276;width:12;height:2" coordorigin="8344,2276" coordsize="12,0" path="m8344,2276l8356,2276e" filled="false" stroked="true" strokeweight=".6pt" strokecolor="#000000">
                <v:path arrowok="t"/>
              </v:shape>
            </v:group>
            <v:group style="position:absolute;left:8344;top:2295;width:12;height:2" coordorigin="8344,2295" coordsize="12,2">
              <v:shape style="position:absolute;left:8344;top:2295;width:12;height:2" coordorigin="8344,2295" coordsize="12,0" path="m8344,2295l8356,2295e" filled="false" stroked="true" strokeweight=".6pt" strokecolor="#000000">
                <v:path arrowok="t"/>
              </v:shape>
            </v:group>
            <v:group style="position:absolute;left:8344;top:2315;width:12;height:2" coordorigin="8344,2315" coordsize="12,2">
              <v:shape style="position:absolute;left:8344;top:2315;width:12;height:2" coordorigin="8344,2315" coordsize="12,0" path="m8344,2315l8356,2315e" filled="false" stroked="true" strokeweight=".6pt" strokecolor="#000000">
                <v:path arrowok="t"/>
              </v:shape>
            </v:group>
            <v:group style="position:absolute;left:8344;top:2334;width:12;height:2" coordorigin="8344,2334" coordsize="12,2">
              <v:shape style="position:absolute;left:8344;top:2334;width:12;height:2" coordorigin="8344,2334" coordsize="12,0" path="m8344,2334l8356,2334e" filled="false" stroked="true" strokeweight=".6pt" strokecolor="#000000">
                <v:path arrowok="t"/>
              </v:shape>
            </v:group>
            <v:group style="position:absolute;left:8344;top:2353;width:12;height:2" coordorigin="8344,2353" coordsize="12,2">
              <v:shape style="position:absolute;left:8344;top:2353;width:12;height:2" coordorigin="8344,2353" coordsize="12,0" path="m8344,2353l8356,2353e" filled="false" stroked="true" strokeweight=".6pt" strokecolor="#000000">
                <v:path arrowok="t"/>
              </v:shape>
            </v:group>
            <v:group style="position:absolute;left:8344;top:2372;width:12;height:2" coordorigin="8344,2372" coordsize="12,2">
              <v:shape style="position:absolute;left:8344;top:2372;width:12;height:2" coordorigin="8344,2372" coordsize="12,0" path="m8344,2372l8356,2372e" filled="false" stroked="true" strokeweight=".6pt" strokecolor="#000000">
                <v:path arrowok="t"/>
              </v:shape>
            </v:group>
            <v:group style="position:absolute;left:8344;top:2391;width:12;height:2" coordorigin="8344,2391" coordsize="12,2">
              <v:shape style="position:absolute;left:8344;top:2391;width:12;height:2" coordorigin="8344,2391" coordsize="12,0" path="m8344,2391l8356,2391e" filled="false" stroked="true" strokeweight=".6pt" strokecolor="#000000">
                <v:path arrowok="t"/>
              </v:shape>
            </v:group>
            <v:group style="position:absolute;left:8344;top:2411;width:12;height:2" coordorigin="8344,2411" coordsize="12,2">
              <v:shape style="position:absolute;left:8344;top:2411;width:12;height:2" coordorigin="8344,2411" coordsize="12,0" path="m8344,2411l8356,2411e" filled="false" stroked="true" strokeweight=".6pt" strokecolor="#000000">
                <v:path arrowok="t"/>
              </v:shape>
            </v:group>
            <v:group style="position:absolute;left:8344;top:2430;width:12;height:2" coordorigin="8344,2430" coordsize="12,2">
              <v:shape style="position:absolute;left:8344;top:2430;width:12;height:2" coordorigin="8344,2430" coordsize="12,0" path="m8344,2430l8356,2430e" filled="false" stroked="true" strokeweight=".6pt" strokecolor="#000000">
                <v:path arrowok="t"/>
              </v:shape>
            </v:group>
            <v:group style="position:absolute;left:8344;top:2449;width:12;height:2" coordorigin="8344,2449" coordsize="12,2">
              <v:shape style="position:absolute;left:8344;top:2449;width:12;height:2" coordorigin="8344,2449" coordsize="12,0" path="m8344,2449l8356,2449e" filled="false" stroked="true" strokeweight=".6pt" strokecolor="#000000">
                <v:path arrowok="t"/>
              </v:shape>
            </v:group>
            <v:group style="position:absolute;left:8344;top:2468;width:12;height:2" coordorigin="8344,2468" coordsize="12,2">
              <v:shape style="position:absolute;left:8344;top:2468;width:12;height:2" coordorigin="8344,2468" coordsize="12,0" path="m8344,2468l8356,2468e" filled="false" stroked="true" strokeweight=".6pt" strokecolor="#000000">
                <v:path arrowok="t"/>
              </v:shape>
            </v:group>
            <v:group style="position:absolute;left:8344;top:2487;width:12;height:2" coordorigin="8344,2487" coordsize="12,2">
              <v:shape style="position:absolute;left:8344;top:2487;width:12;height:2" coordorigin="8344,2487" coordsize="12,0" path="m8344,2487l8356,2487e" filled="false" stroked="true" strokeweight=".6pt" strokecolor="#000000">
                <v:path arrowok="t"/>
              </v:shape>
            </v:group>
            <v:group style="position:absolute;left:8344;top:2507;width:12;height:2" coordorigin="8344,2507" coordsize="12,2">
              <v:shape style="position:absolute;left:8344;top:2507;width:12;height:2" coordorigin="8344,2507" coordsize="12,0" path="m8344,2507l8356,2507e" filled="false" stroked="true" strokeweight=".6pt" strokecolor="#000000">
                <v:path arrowok="t"/>
              </v:shape>
            </v:group>
            <v:group style="position:absolute;left:8344;top:2526;width:12;height:2" coordorigin="8344,2526" coordsize="12,2">
              <v:shape style="position:absolute;left:8344;top:2526;width:12;height:2" coordorigin="8344,2526" coordsize="12,0" path="m8344,2526l8356,2526e" filled="false" stroked="true" strokeweight=".6pt" strokecolor="#000000">
                <v:path arrowok="t"/>
              </v:shape>
            </v:group>
            <v:group style="position:absolute;left:8344;top:2545;width:12;height:2" coordorigin="8344,2545" coordsize="12,2">
              <v:shape style="position:absolute;left:8344;top:2545;width:12;height:2" coordorigin="8344,2545" coordsize="12,0" path="m8344,2545l8356,2545e" filled="false" stroked="true" strokeweight=".6pt" strokecolor="#000000">
                <v:path arrowok="t"/>
              </v:shape>
            </v:group>
            <v:group style="position:absolute;left:8344;top:2564;width:12;height:2" coordorigin="8344,2564" coordsize="12,2">
              <v:shape style="position:absolute;left:8344;top:2564;width:12;height:2" coordorigin="8344,2564" coordsize="12,0" path="m8344,2564l8356,2564e" filled="false" stroked="true" strokeweight=".6pt" strokecolor="#000000">
                <v:path arrowok="t"/>
              </v:shape>
            </v:group>
            <v:group style="position:absolute;left:8344;top:2583;width:12;height:2" coordorigin="8344,2583" coordsize="12,2">
              <v:shape style="position:absolute;left:8344;top:2583;width:12;height:2" coordorigin="8344,2583" coordsize="12,0" path="m8344,2583l8356,2583e" filled="false" stroked="true" strokeweight=".6pt" strokecolor="#000000">
                <v:path arrowok="t"/>
              </v:shape>
            </v:group>
            <v:group style="position:absolute;left:8344;top:2603;width:12;height:2" coordorigin="8344,2603" coordsize="12,2">
              <v:shape style="position:absolute;left:8344;top:2603;width:12;height:2" coordorigin="8344,2603" coordsize="12,0" path="m8344,2603l8356,2603e" filled="false" stroked="true" strokeweight=".6pt" strokecolor="#000000">
                <v:path arrowok="t"/>
              </v:shape>
            </v:group>
            <v:group style="position:absolute;left:8344;top:2622;width:12;height:2" coordorigin="8344,2622" coordsize="12,2">
              <v:shape style="position:absolute;left:8344;top:2622;width:12;height:2" coordorigin="8344,2622" coordsize="12,0" path="m8344,2622l8356,2622e" filled="false" stroked="true" strokeweight=".6pt" strokecolor="#000000">
                <v:path arrowok="t"/>
              </v:shape>
            </v:group>
            <v:group style="position:absolute;left:8344;top:2641;width:12;height:2" coordorigin="8344,2641" coordsize="12,2">
              <v:shape style="position:absolute;left:8344;top:2641;width:12;height:2" coordorigin="8344,2641" coordsize="12,0" path="m8344,2641l8356,2641e" filled="false" stroked="true" strokeweight=".6pt" strokecolor="#000000">
                <v:path arrowok="t"/>
              </v:shape>
            </v:group>
            <v:group style="position:absolute;left:8344;top:2660;width:12;height:2" coordorigin="8344,2660" coordsize="12,2">
              <v:shape style="position:absolute;left:8344;top:2660;width:12;height:2" coordorigin="8344,2660" coordsize="12,0" path="m8344,2660l8356,2660e" filled="false" stroked="true" strokeweight=".6pt" strokecolor="#000000">
                <v:path arrowok="t"/>
              </v:shape>
            </v:group>
            <v:group style="position:absolute;left:8344;top:2679;width:12;height:2" coordorigin="8344,2679" coordsize="12,2">
              <v:shape style="position:absolute;left:8344;top:2679;width:12;height:2" coordorigin="8344,2679" coordsize="12,0" path="m8344,2679l8356,2679e" filled="false" stroked="true" strokeweight=".6pt" strokecolor="#000000">
                <v:path arrowok="t"/>
              </v:shape>
            </v:group>
            <v:group style="position:absolute;left:8344;top:2699;width:12;height:2" coordorigin="8344,2699" coordsize="12,2">
              <v:shape style="position:absolute;left:8344;top:2699;width:12;height:2" coordorigin="8344,2699" coordsize="12,0" path="m8344,2699l8356,2699e" filled="false" stroked="true" strokeweight=".6pt" strokecolor="#000000">
                <v:path arrowok="t"/>
              </v:shape>
            </v:group>
            <v:group style="position:absolute;left:8344;top:2718;width:12;height:2" coordorigin="8344,2718" coordsize="12,2">
              <v:shape style="position:absolute;left:8344;top:2718;width:12;height:2" coordorigin="8344,2718" coordsize="12,0" path="m8344,2718l8356,2718e" filled="false" stroked="true" strokeweight=".6pt" strokecolor="#000000">
                <v:path arrowok="t"/>
              </v:shape>
            </v:group>
            <v:group style="position:absolute;left:8344;top:2737;width:12;height:2" coordorigin="8344,2737" coordsize="12,2">
              <v:shape style="position:absolute;left:8344;top:2737;width:12;height:2" coordorigin="8344,2737" coordsize="12,0" path="m8344,2737l8356,2737e" filled="false" stroked="true" strokeweight=".6pt" strokecolor="#000000">
                <v:path arrowok="t"/>
              </v:shape>
            </v:group>
            <v:group style="position:absolute;left:8344;top:2756;width:12;height:2" coordorigin="8344,2756" coordsize="12,2">
              <v:shape style="position:absolute;left:8344;top:2756;width:12;height:2" coordorigin="8344,2756" coordsize="12,0" path="m8344,2756l8356,2756e" filled="false" stroked="true" strokeweight=".6pt" strokecolor="#000000">
                <v:path arrowok="t"/>
              </v:shape>
            </v:group>
            <v:group style="position:absolute;left:8344;top:2775;width:12;height:2" coordorigin="8344,2775" coordsize="12,2">
              <v:shape style="position:absolute;left:8344;top:2775;width:12;height:2" coordorigin="8344,2775" coordsize="12,0" path="m8344,2775l8356,2775e" filled="false" stroked="true" strokeweight=".6pt" strokecolor="#000000">
                <v:path arrowok="t"/>
              </v:shape>
            </v:group>
            <v:group style="position:absolute;left:8344;top:2795;width:12;height:2" coordorigin="8344,2795" coordsize="12,2">
              <v:shape style="position:absolute;left:8344;top:2795;width:12;height:2" coordorigin="8344,2795" coordsize="12,0" path="m8344,2795l8356,2795e" filled="false" stroked="true" strokeweight=".6pt" strokecolor="#000000">
                <v:path arrowok="t"/>
              </v:shape>
            </v:group>
            <v:group style="position:absolute;left:8344;top:2814;width:12;height:2" coordorigin="8344,2814" coordsize="12,2">
              <v:shape style="position:absolute;left:8344;top:2814;width:12;height:2" coordorigin="8344,2814" coordsize="12,0" path="m8344,2814l8356,2814e" filled="false" stroked="true" strokeweight=".6pt" strokecolor="#000000">
                <v:path arrowok="t"/>
              </v:shape>
            </v:group>
            <v:group style="position:absolute;left:8344;top:2833;width:12;height:2" coordorigin="8344,2833" coordsize="12,2">
              <v:shape style="position:absolute;left:8344;top:2833;width:12;height:2" coordorigin="8344,2833" coordsize="12,0" path="m8344,2833l8356,2833e" filled="false" stroked="true" strokeweight=".6pt" strokecolor="#000000">
                <v:path arrowok="t"/>
              </v:shape>
            </v:group>
            <v:group style="position:absolute;left:8344;top:2852;width:12;height:2" coordorigin="8344,2852" coordsize="12,2">
              <v:shape style="position:absolute;left:8344;top:2852;width:12;height:2" coordorigin="8344,2852" coordsize="12,0" path="m8344,2852l8356,2852e" filled="false" stroked="true" strokeweight=".6pt" strokecolor="#000000">
                <v:path arrowok="t"/>
              </v:shape>
            </v:group>
            <v:group style="position:absolute;left:8344;top:2871;width:12;height:2" coordorigin="8344,2871" coordsize="12,2">
              <v:shape style="position:absolute;left:8344;top:2871;width:12;height:2" coordorigin="8344,2871" coordsize="12,0" path="m8344,2871l8356,2871e" filled="false" stroked="true" strokeweight=".6pt" strokecolor="#000000">
                <v:path arrowok="t"/>
              </v:shape>
            </v:group>
            <v:group style="position:absolute;left:8344;top:2891;width:12;height:2" coordorigin="8344,2891" coordsize="12,2">
              <v:shape style="position:absolute;left:8344;top:2891;width:12;height:2" coordorigin="8344,2891" coordsize="12,0" path="m8344,2891l8356,2891e" filled="false" stroked="true" strokeweight=".6pt" strokecolor="#000000">
                <v:path arrowok="t"/>
              </v:shape>
            </v:group>
            <v:group style="position:absolute;left:8344;top:2910;width:12;height:2" coordorigin="8344,2910" coordsize="12,2">
              <v:shape style="position:absolute;left:8344;top:2910;width:12;height:2" coordorigin="8344,2910" coordsize="12,0" path="m8344,2910l8356,2910e" filled="false" stroked="true" strokeweight=".6pt" strokecolor="#000000">
                <v:path arrowok="t"/>
              </v:shape>
            </v:group>
            <v:group style="position:absolute;left:8344;top:2929;width:12;height:2" coordorigin="8344,2929" coordsize="12,2">
              <v:shape style="position:absolute;left:8344;top:2929;width:12;height:2" coordorigin="8344,2929" coordsize="12,0" path="m8344,2929l8356,2929e" filled="false" stroked="true" strokeweight=".6pt" strokecolor="#000000">
                <v:path arrowok="t"/>
              </v:shape>
            </v:group>
            <v:group style="position:absolute;left:8344;top:2948;width:12;height:2" coordorigin="8344,2948" coordsize="12,2">
              <v:shape style="position:absolute;left:8344;top:2948;width:12;height:2" coordorigin="8344,2948" coordsize="12,0" path="m8344,2948l8356,2948e" filled="false" stroked="true" strokeweight=".6pt" strokecolor="#000000">
                <v:path arrowok="t"/>
              </v:shape>
            </v:group>
            <v:group style="position:absolute;left:8344;top:2967;width:12;height:2" coordorigin="8344,2967" coordsize="12,2">
              <v:shape style="position:absolute;left:8344;top:2967;width:12;height:2" coordorigin="8344,2967" coordsize="12,0" path="m8344,2967l8356,2967e" filled="false" stroked="true" strokeweight=".6pt" strokecolor="#000000">
                <v:path arrowok="t"/>
              </v:shape>
            </v:group>
            <v:group style="position:absolute;left:8344;top:2987;width:12;height:2" coordorigin="8344,2987" coordsize="12,2">
              <v:shape style="position:absolute;left:8344;top:2987;width:12;height:2" coordorigin="8344,2987" coordsize="12,0" path="m8344,2987l8356,2987e" filled="false" stroked="true" strokeweight=".6pt" strokecolor="#000000">
                <v:path arrowok="t"/>
              </v:shape>
            </v:group>
            <v:group style="position:absolute;left:8344;top:3006;width:12;height:2" coordorigin="8344,3006" coordsize="12,2">
              <v:shape style="position:absolute;left:8344;top:3006;width:12;height:2" coordorigin="8344,3006" coordsize="12,0" path="m8344,3006l8356,3006e" filled="false" stroked="true" strokeweight=".6pt" strokecolor="#000000">
                <v:path arrowok="t"/>
              </v:shape>
            </v:group>
            <v:group style="position:absolute;left:8344;top:3025;width:12;height:2" coordorigin="8344,3025" coordsize="12,2">
              <v:shape style="position:absolute;left:8344;top:3025;width:12;height:2" coordorigin="8344,3025" coordsize="12,0" path="m8344,3025l8356,3025e" filled="false" stroked="true" strokeweight=".6pt" strokecolor="#000000">
                <v:path arrowok="t"/>
              </v:shape>
            </v:group>
            <v:group style="position:absolute;left:8344;top:3044;width:12;height:2" coordorigin="8344,3044" coordsize="12,2">
              <v:shape style="position:absolute;left:8344;top:3044;width:12;height:2" coordorigin="8344,3044" coordsize="12,0" path="m8344,3044l8356,3044e" filled="false" stroked="true" strokeweight=".6pt" strokecolor="#000000">
                <v:path arrowok="t"/>
              </v:shape>
            </v:group>
            <v:group style="position:absolute;left:8344;top:3063;width:12;height:2" coordorigin="8344,3063" coordsize="12,2">
              <v:shape style="position:absolute;left:8344;top:3063;width:12;height:2" coordorigin="8344,3063" coordsize="12,0" path="m8344,3063l8356,3063e" filled="false" stroked="true" strokeweight=".6pt" strokecolor="#000000">
                <v:path arrowok="t"/>
              </v:shape>
            </v:group>
            <v:group style="position:absolute;left:8344;top:3083;width:12;height:2" coordorigin="8344,3083" coordsize="12,2">
              <v:shape style="position:absolute;left:8344;top:3083;width:12;height:2" coordorigin="8344,3083" coordsize="12,0" path="m8344,3083l8356,3083e" filled="false" stroked="true" strokeweight=".6pt" strokecolor="#000000">
                <v:path arrowok="t"/>
              </v:shape>
            </v:group>
            <v:group style="position:absolute;left:8344;top:3102;width:12;height:2" coordorigin="8344,3102" coordsize="12,2">
              <v:shape style="position:absolute;left:8344;top:3102;width:12;height:2" coordorigin="8344,3102" coordsize="12,0" path="m8344,3102l8356,3102e" filled="false" stroked="true" strokeweight=".6pt" strokecolor="#000000">
                <v:path arrowok="t"/>
              </v:shape>
            </v:group>
            <v:group style="position:absolute;left:8344;top:3121;width:12;height:2" coordorigin="8344,3121" coordsize="12,2">
              <v:shape style="position:absolute;left:8344;top:3121;width:12;height:2" coordorigin="8344,3121" coordsize="12,0" path="m8344,3121l8356,3121e" filled="false" stroked="true" strokeweight=".6pt" strokecolor="#000000">
                <v:path arrowok="t"/>
              </v:shape>
            </v:group>
            <v:group style="position:absolute;left:8344;top:3140;width:12;height:2" coordorigin="8344,3140" coordsize="12,2">
              <v:shape style="position:absolute;left:8344;top:3140;width:12;height:2" coordorigin="8344,3140" coordsize="12,0" path="m8344,3140l8356,3140e" filled="false" stroked="true" strokeweight=".6pt" strokecolor="#000000">
                <v:path arrowok="t"/>
              </v:shape>
            </v:group>
            <v:group style="position:absolute;left:8344;top:3159;width:12;height:2" coordorigin="8344,3159" coordsize="12,2">
              <v:shape style="position:absolute;left:8344;top:3159;width:12;height:2" coordorigin="8344,3159" coordsize="12,0" path="m8344,3159l8356,3159e" filled="false" stroked="true" strokeweight=".6pt" strokecolor="#000000">
                <v:path arrowok="t"/>
              </v:shape>
            </v:group>
            <v:group style="position:absolute;left:8344;top:3179;width:12;height:2" coordorigin="8344,3179" coordsize="12,2">
              <v:shape style="position:absolute;left:8344;top:3179;width:12;height:2" coordorigin="8344,3179" coordsize="12,0" path="m8344,3179l8356,3179e" filled="false" stroked="true" strokeweight=".6pt" strokecolor="#000000">
                <v:path arrowok="t"/>
              </v:shape>
            </v:group>
            <v:group style="position:absolute;left:8344;top:3198;width:12;height:2" coordorigin="8344,3198" coordsize="12,2">
              <v:shape style="position:absolute;left:8344;top:3198;width:12;height:2" coordorigin="8344,3198" coordsize="12,0" path="m8344,3198l8356,3198e" filled="false" stroked="true" strokeweight=".6pt" strokecolor="#000000">
                <v:path arrowok="t"/>
              </v:shape>
            </v:group>
            <v:group style="position:absolute;left:8344;top:3217;width:12;height:2" coordorigin="8344,3217" coordsize="12,2">
              <v:shape style="position:absolute;left:8344;top:3217;width:12;height:2" coordorigin="8344,3217" coordsize="12,0" path="m8344,3217l8356,3217e" filled="false" stroked="true" strokeweight=".6pt" strokecolor="#000000">
                <v:path arrowok="t"/>
              </v:shape>
            </v:group>
            <v:group style="position:absolute;left:8344;top:3236;width:12;height:2" coordorigin="8344,3236" coordsize="12,2">
              <v:shape style="position:absolute;left:8344;top:3236;width:12;height:2" coordorigin="8344,3236" coordsize="12,0" path="m8344,3236l8356,3236e" filled="false" stroked="true" strokeweight=".6pt" strokecolor="#000000">
                <v:path arrowok="t"/>
              </v:shape>
            </v:group>
            <v:group style="position:absolute;left:8344;top:3255;width:12;height:2" coordorigin="8344,3255" coordsize="12,2">
              <v:shape style="position:absolute;left:8344;top:3255;width:12;height:2" coordorigin="8344,3255" coordsize="12,0" path="m8344,3255l8356,3255e" filled="false" stroked="true" strokeweight=".6pt" strokecolor="#000000">
                <v:path arrowok="t"/>
              </v:shape>
            </v:group>
            <v:group style="position:absolute;left:8344;top:3275;width:12;height:2" coordorigin="8344,3275" coordsize="12,2">
              <v:shape style="position:absolute;left:8344;top:3275;width:12;height:2" coordorigin="8344,3275" coordsize="12,0" path="m8344,3275l8356,3275e" filled="false" stroked="true" strokeweight=".6pt" strokecolor="#000000">
                <v:path arrowok="t"/>
              </v:shape>
            </v:group>
            <v:group style="position:absolute;left:8344;top:3294;width:12;height:2" coordorigin="8344,3294" coordsize="12,2">
              <v:shape style="position:absolute;left:8344;top:3294;width:12;height:2" coordorigin="8344,3294" coordsize="12,0" path="m8344,3294l8356,3294e" filled="false" stroked="true" strokeweight=".6pt" strokecolor="#000000">
                <v:path arrowok="t"/>
              </v:shape>
            </v:group>
            <v:group style="position:absolute;left:8344;top:3313;width:12;height:2" coordorigin="8344,3313" coordsize="12,2">
              <v:shape style="position:absolute;left:8344;top:3313;width:12;height:2" coordorigin="8344,3313" coordsize="12,0" path="m8344,3313l8356,3313e" filled="false" stroked="true" strokeweight=".6pt" strokecolor="#000000">
                <v:path arrowok="t"/>
              </v:shape>
            </v:group>
            <v:group style="position:absolute;left:8344;top:3332;width:12;height:2" coordorigin="8344,3332" coordsize="12,2">
              <v:shape style="position:absolute;left:8344;top:3332;width:12;height:2" coordorigin="8344,3332" coordsize="12,0" path="m8344,3332l8356,3332e" filled="false" stroked="true" strokeweight=".6pt" strokecolor="#000000">
                <v:path arrowok="t"/>
              </v:shape>
            </v:group>
            <v:group style="position:absolute;left:8344;top:3351;width:12;height:2" coordorigin="8344,3351" coordsize="12,2">
              <v:shape style="position:absolute;left:8344;top:3351;width:12;height:2" coordorigin="8344,3351" coordsize="12,0" path="m8344,3351l8356,3351e" filled="false" stroked="true" strokeweight=".6pt" strokecolor="#000000">
                <v:path arrowok="t"/>
              </v:shape>
            </v:group>
            <v:group style="position:absolute;left:8344;top:3371;width:12;height:2" coordorigin="8344,3371" coordsize="12,2">
              <v:shape style="position:absolute;left:8344;top:3371;width:12;height:2" coordorigin="8344,3371" coordsize="12,0" path="m8344,3371l8356,3371e" filled="false" stroked="true" strokeweight=".6pt" strokecolor="#000000">
                <v:path arrowok="t"/>
              </v:shape>
            </v:group>
            <v:group style="position:absolute;left:8344;top:3390;width:12;height:2" coordorigin="8344,3390" coordsize="12,2">
              <v:shape style="position:absolute;left:8344;top:3390;width:12;height:2" coordorigin="8344,3390" coordsize="12,0" path="m8344,3390l8356,3390e" filled="false" stroked="true" strokeweight=".6pt" strokecolor="#000000">
                <v:path arrowok="t"/>
              </v:shape>
            </v:group>
            <v:group style="position:absolute;left:8344;top:3409;width:12;height:2" coordorigin="8344,3409" coordsize="12,2">
              <v:shape style="position:absolute;left:8344;top:3409;width:12;height:2" coordorigin="8344,3409" coordsize="12,0" path="m8344,3409l8356,3409e" filled="false" stroked="true" strokeweight=".6pt" strokecolor="#000000">
                <v:path arrowok="t"/>
              </v:shape>
            </v:group>
            <v:group style="position:absolute;left:8344;top:3428;width:12;height:2" coordorigin="8344,3428" coordsize="12,2">
              <v:shape style="position:absolute;left:8344;top:3428;width:12;height:2" coordorigin="8344,3428" coordsize="12,0" path="m8344,3428l8356,3428e" filled="false" stroked="true" strokeweight=".6pt" strokecolor="#000000">
                <v:path arrowok="t"/>
              </v:shape>
            </v:group>
            <v:group style="position:absolute;left:8344;top:3447;width:12;height:2" coordorigin="8344,3447" coordsize="12,2">
              <v:shape style="position:absolute;left:8344;top:3447;width:12;height:2" coordorigin="8344,3447" coordsize="12,0" path="m8344,3447l8356,3447e" filled="false" stroked="true" strokeweight=".6pt" strokecolor="#000000">
                <v:path arrowok="t"/>
              </v:shape>
            </v:group>
            <v:group style="position:absolute;left:8344;top:3467;width:12;height:2" coordorigin="8344,3467" coordsize="12,2">
              <v:shape style="position:absolute;left:8344;top:3467;width:12;height:2" coordorigin="8344,3467" coordsize="12,0" path="m8344,3467l8356,3467e" filled="false" stroked="true" strokeweight=".6pt" strokecolor="#000000">
                <v:path arrowok="t"/>
              </v:shape>
            </v:group>
            <v:group style="position:absolute;left:8344;top:3486;width:12;height:2" coordorigin="8344,3486" coordsize="12,2">
              <v:shape style="position:absolute;left:8344;top:3486;width:12;height:2" coordorigin="8344,3486" coordsize="12,0" path="m8344,3486l8356,3486e" filled="false" stroked="true" strokeweight=".6pt" strokecolor="#000000">
                <v:path arrowok="t"/>
              </v:shape>
            </v:group>
            <v:group style="position:absolute;left:8344;top:3505;width:12;height:2" coordorigin="8344,3505" coordsize="12,2">
              <v:shape style="position:absolute;left:8344;top:3505;width:12;height:2" coordorigin="8344,3505" coordsize="12,0" path="m8344,3505l8356,3505e" filled="false" stroked="true" strokeweight=".6pt" strokecolor="#000000">
                <v:path arrowok="t"/>
              </v:shape>
            </v:group>
            <v:group style="position:absolute;left:8344;top:3524;width:12;height:2" coordorigin="8344,3524" coordsize="12,2">
              <v:shape style="position:absolute;left:8344;top:3524;width:12;height:2" coordorigin="8344,3524" coordsize="12,0" path="m8344,3524l8356,3524e" filled="false" stroked="true" strokeweight=".6pt" strokecolor="#000000">
                <v:path arrowok="t"/>
              </v:shape>
            </v:group>
            <v:group style="position:absolute;left:8344;top:3543;width:12;height:2" coordorigin="8344,3543" coordsize="12,2">
              <v:shape style="position:absolute;left:8344;top:3543;width:12;height:2" coordorigin="8344,3543" coordsize="12,0" path="m8344,3543l8356,3543e" filled="false" stroked="true" strokeweight=".6pt" strokecolor="#000000">
                <v:path arrowok="t"/>
              </v:shape>
            </v:group>
            <v:group style="position:absolute;left:8344;top:3563;width:12;height:2" coordorigin="8344,3563" coordsize="12,2">
              <v:shape style="position:absolute;left:8344;top:3563;width:12;height:2" coordorigin="8344,3563" coordsize="12,0" path="m8344,3563l8356,3563e" filled="false" stroked="true" strokeweight=".6pt" strokecolor="#000000">
                <v:path arrowok="t"/>
              </v:shape>
            </v:group>
            <v:group style="position:absolute;left:8344;top:3582;width:12;height:2" coordorigin="8344,3582" coordsize="12,2">
              <v:shape style="position:absolute;left:8344;top:3582;width:12;height:2" coordorigin="8344,3582" coordsize="12,0" path="m8344,3582l8356,3582e" filled="false" stroked="true" strokeweight=".6pt" strokecolor="#000000">
                <v:path arrowok="t"/>
              </v:shape>
            </v:group>
            <v:group style="position:absolute;left:8344;top:3601;width:12;height:2" coordorigin="8344,3601" coordsize="12,2">
              <v:shape style="position:absolute;left:8344;top:3601;width:12;height:2" coordorigin="8344,3601" coordsize="12,0" path="m8344,3601l8356,3601e" filled="false" stroked="true" strokeweight=".6pt" strokecolor="#000000">
                <v:path arrowok="t"/>
              </v:shape>
            </v:group>
            <v:group style="position:absolute;left:8344;top:3620;width:12;height:2" coordorigin="8344,3620" coordsize="12,2">
              <v:shape style="position:absolute;left:8344;top:3620;width:12;height:2" coordorigin="8344,3620" coordsize="12,0" path="m8344,3620l8356,3620e" filled="false" stroked="true" strokeweight=".6pt" strokecolor="#000000">
                <v:path arrowok="t"/>
              </v:shape>
            </v:group>
            <v:group style="position:absolute;left:8344;top:3639;width:12;height:2" coordorigin="8344,3639" coordsize="12,2">
              <v:shape style="position:absolute;left:8344;top:3639;width:12;height:2" coordorigin="8344,3639" coordsize="12,0" path="m8344,3639l8356,3639e" filled="false" stroked="true" strokeweight=".6pt" strokecolor="#000000">
                <v:path arrowok="t"/>
              </v:shape>
            </v:group>
            <v:group style="position:absolute;left:8344;top:3659;width:12;height:2" coordorigin="8344,3659" coordsize="12,2">
              <v:shape style="position:absolute;left:8344;top:3659;width:12;height:2" coordorigin="8344,3659" coordsize="12,0" path="m8344,3659l8356,3659e" filled="false" stroked="true" strokeweight=".6pt" strokecolor="#000000">
                <v:path arrowok="t"/>
              </v:shape>
            </v:group>
            <v:group style="position:absolute;left:8344;top:3678;width:12;height:2" coordorigin="8344,3678" coordsize="12,2">
              <v:shape style="position:absolute;left:8344;top:3678;width:12;height:2" coordorigin="8344,3678" coordsize="12,0" path="m8344,3678l8356,3678e" filled="false" stroked="true" strokeweight=".6pt" strokecolor="#000000">
                <v:path arrowok="t"/>
              </v:shape>
            </v:group>
            <v:group style="position:absolute;left:8344;top:3697;width:12;height:2" coordorigin="8344,3697" coordsize="12,2">
              <v:shape style="position:absolute;left:8344;top:3697;width:12;height:2" coordorigin="8344,3697" coordsize="12,0" path="m8344,3697l8356,3697e" filled="false" stroked="true" strokeweight=".6pt" strokecolor="#000000">
                <v:path arrowok="t"/>
              </v:shape>
            </v:group>
            <v:group style="position:absolute;left:8344;top:3716;width:12;height:2" coordorigin="8344,3716" coordsize="12,2">
              <v:shape style="position:absolute;left:8344;top:3716;width:12;height:2" coordorigin="8344,3716" coordsize="12,0" path="m8344,3716l8356,3716e" filled="false" stroked="true" strokeweight=".6pt" strokecolor="#000000">
                <v:path arrowok="t"/>
              </v:shape>
            </v:group>
            <v:group style="position:absolute;left:8344;top:3735;width:12;height:2" coordorigin="8344,3735" coordsize="12,2">
              <v:shape style="position:absolute;left:8344;top:3735;width:12;height:2" coordorigin="8344,3735" coordsize="12,0" path="m8344,3735l8356,3735e" filled="false" stroked="true" strokeweight=".6pt" strokecolor="#000000">
                <v:path arrowok="t"/>
              </v:shape>
            </v:group>
            <v:group style="position:absolute;left:8344;top:3755;width:12;height:2" coordorigin="8344,3755" coordsize="12,2">
              <v:shape style="position:absolute;left:8344;top:3755;width:12;height:2" coordorigin="8344,3755" coordsize="12,0" path="m8344,3755l8356,3755e" filled="false" stroked="true" strokeweight=".6pt" strokecolor="#000000">
                <v:path arrowok="t"/>
              </v:shape>
            </v:group>
            <v:group style="position:absolute;left:8344;top:3774;width:12;height:2" coordorigin="8344,3774" coordsize="12,2">
              <v:shape style="position:absolute;left:8344;top:3774;width:12;height:2" coordorigin="8344,3774" coordsize="12,0" path="m8344,3774l8356,3774e" filled="false" stroked="true" strokeweight=".6pt" strokecolor="#000000">
                <v:path arrowok="t"/>
              </v:shape>
            </v:group>
            <v:group style="position:absolute;left:8344;top:3793;width:12;height:2" coordorigin="8344,3793" coordsize="12,2">
              <v:shape style="position:absolute;left:8344;top:3793;width:12;height:2" coordorigin="8344,3793" coordsize="12,0" path="m8344,3793l8356,3793e" filled="false" stroked="true" strokeweight=".6pt" strokecolor="#000000">
                <v:path arrowok="t"/>
              </v:shape>
            </v:group>
            <v:group style="position:absolute;left:8344;top:3812;width:12;height:2" coordorigin="8344,3812" coordsize="12,2">
              <v:shape style="position:absolute;left:8344;top:3812;width:12;height:2" coordorigin="8344,3812" coordsize="12,0" path="m8344,3812l8356,3812e" filled="false" stroked="true" strokeweight=".6pt" strokecolor="#000000">
                <v:path arrowok="t"/>
              </v:shape>
            </v:group>
            <v:group style="position:absolute;left:8344;top:3831;width:12;height:2" coordorigin="8344,3831" coordsize="12,2">
              <v:shape style="position:absolute;left:8344;top:3831;width:12;height:2" coordorigin="8344,3831" coordsize="12,0" path="m8344,3831l8356,3831e" filled="false" stroked="true" strokeweight=".6pt" strokecolor="#000000">
                <v:path arrowok="t"/>
              </v:shape>
            </v:group>
            <v:group style="position:absolute;left:8344;top:3851;width:12;height:2" coordorigin="8344,3851" coordsize="12,2">
              <v:shape style="position:absolute;left:8344;top:3851;width:12;height:2" coordorigin="8344,3851" coordsize="12,0" path="m8344,3851l8356,3851e" filled="false" stroked="true" strokeweight=".6pt" strokecolor="#000000">
                <v:path arrowok="t"/>
              </v:shape>
            </v:group>
            <v:group style="position:absolute;left:8344;top:3870;width:12;height:2" coordorigin="8344,3870" coordsize="12,2">
              <v:shape style="position:absolute;left:8344;top:3870;width:12;height:2" coordorigin="8344,3870" coordsize="12,0" path="m8344,3870l8356,3870e" filled="false" stroked="true" strokeweight=".6pt" strokecolor="#000000">
                <v:path arrowok="t"/>
              </v:shape>
            </v:group>
            <v:group style="position:absolute;left:8344;top:3889;width:12;height:2" coordorigin="8344,3889" coordsize="12,2">
              <v:shape style="position:absolute;left:8344;top:3889;width:12;height:2" coordorigin="8344,3889" coordsize="12,0" path="m8344,3889l8356,3889e" filled="false" stroked="true" strokeweight=".6pt" strokecolor="#000000">
                <v:path arrowok="t"/>
              </v:shape>
            </v:group>
            <v:group style="position:absolute;left:8344;top:3908;width:12;height:2" coordorigin="8344,3908" coordsize="12,2">
              <v:shape style="position:absolute;left:8344;top:3908;width:12;height:2" coordorigin="8344,3908" coordsize="12,0" path="m8344,3908l8356,3908e" filled="false" stroked="true" strokeweight=".6pt" strokecolor="#000000">
                <v:path arrowok="t"/>
              </v:shape>
            </v:group>
            <v:group style="position:absolute;left:8344;top:3927;width:12;height:2" coordorigin="8344,3927" coordsize="12,2">
              <v:shape style="position:absolute;left:8344;top:3927;width:12;height:2" coordorigin="8344,3927" coordsize="12,0" path="m8344,3927l8356,3927e" filled="false" stroked="true" strokeweight=".6pt" strokecolor="#000000">
                <v:path arrowok="t"/>
              </v:shape>
            </v:group>
            <v:group style="position:absolute;left:8344;top:3947;width:12;height:2" coordorigin="8344,3947" coordsize="12,2">
              <v:shape style="position:absolute;left:8344;top:3947;width:12;height:2" coordorigin="8344,3947" coordsize="12,0" path="m8344,3947l8356,3947e" filled="false" stroked="true" strokeweight=".6pt" strokecolor="#000000">
                <v:path arrowok="t"/>
              </v:shape>
            </v:group>
            <v:group style="position:absolute;left:8344;top:3965;width:12;height:2" coordorigin="8344,3965" coordsize="12,2">
              <v:shape style="position:absolute;left:8344;top:3965;width:12;height:2" coordorigin="8344,3965" coordsize="12,0" path="m8344,3965l8356,3965e" filled="false" stroked="true" strokeweight=".48pt" strokecolor="#000000">
                <v:path arrowok="t"/>
              </v:shape>
              <v:shape style="position:absolute;left:3593;top:60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r>
                    </w:p>
                  </w:txbxContent>
                </v:textbox>
                <w10:wrap type="none"/>
              </v:shape>
              <v:shape style="position:absolute;left:4222;top:60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目</w:t>
                      </w:r>
                    </w:p>
                  </w:txbxContent>
                </v:textbox>
                <w10:wrap type="none"/>
              </v:shape>
              <v:shape style="position:absolute;left:6607;top:60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9043;top:60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shape style="position:absolute;left:2426;top:1051;width:1080;height:285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研究开发费</w:t>
                      </w:r>
                    </w:p>
                    <w:p>
                      <w:pPr>
                        <w:spacing w:line="240" w:lineRule="auto" w:before="2"/>
                        <w:rPr>
                          <w:rFonts w:ascii="Microsoft JhengHei" w:hAnsi="Microsoft JhengHei" w:cs="Microsoft JhengHei" w:eastAsia="Microsoft JhengHei" w:hint="default"/>
                          <w:b/>
                          <w:bCs/>
                          <w:sz w:val="12"/>
                          <w:szCs w:val="12"/>
                        </w:rPr>
                      </w:pPr>
                    </w:p>
                    <w:p>
                      <w:pPr>
                        <w:spacing w:line="453" w:lineRule="auto"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工资福利费 劳动保险费 固定资产折旧 办公费 无形资产摊销</w:t>
                      </w:r>
                    </w:p>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税金</w:t>
                      </w:r>
                    </w:p>
                  </w:txbxContent>
                </v:textbox>
                <w10:wrap type="none"/>
              </v:shape>
            </v:group>
            <w10:wrap type="none"/>
          </v:group>
        </w:pict>
      </w:r>
      <w:r>
        <w:rPr>
          <w:rFonts w:ascii="Microsoft JhengHei" w:hAnsi="Microsoft JhengHei" w:cs="Microsoft JhengHei" w:eastAsia="Microsoft JhengHei" w:hint="default"/>
          <w:b/>
          <w:bCs/>
          <w:w w:val="105"/>
          <w:sz w:val="21"/>
          <w:szCs w:val="21"/>
        </w:rPr>
        <w:t>(三十二)</w:t>
      </w:r>
      <w:r>
        <w:rPr>
          <w:rFonts w:ascii="Microsoft JhengHei" w:hAnsi="Microsoft JhengHei" w:cs="Microsoft JhengHei" w:eastAsia="Microsoft JhengHei" w:hint="default"/>
          <w:b/>
          <w:bCs/>
          <w:spacing w:val="43"/>
          <w:w w:val="105"/>
          <w:sz w:val="21"/>
          <w:szCs w:val="21"/>
        </w:rPr>
        <w:t> </w:t>
      </w:r>
      <w:r>
        <w:rPr>
          <w:rFonts w:ascii="Microsoft JhengHei" w:hAnsi="Microsoft JhengHei" w:cs="Microsoft JhengHei" w:eastAsia="Microsoft JhengHei" w:hint="default"/>
          <w:b/>
          <w:bCs/>
          <w:w w:val="105"/>
          <w:sz w:val="21"/>
          <w:szCs w:val="21"/>
        </w:rPr>
        <w:t>管理费用</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5542" w:type="dxa"/>
        <w:tblLayout w:type="fixed"/>
        <w:tblCellMar>
          <w:top w:w="0" w:type="dxa"/>
          <w:left w:w="0" w:type="dxa"/>
          <w:bottom w:w="0" w:type="dxa"/>
          <w:right w:w="0" w:type="dxa"/>
        </w:tblCellMar>
        <w:tblLook w:val="01E0"/>
      </w:tblPr>
      <w:tblGrid>
        <w:gridCol w:w="1127"/>
        <w:gridCol w:w="2129"/>
      </w:tblGrid>
      <w:tr>
        <w:trPr>
          <w:trHeight w:val="396"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4"/>
              <w:jc w:val="right"/>
              <w:rPr>
                <w:rFonts w:ascii="Times New Roman" w:hAnsi="Times New Roman" w:cs="Times New Roman" w:eastAsia="Times New Roman" w:hint="default"/>
                <w:sz w:val="18"/>
                <w:szCs w:val="18"/>
              </w:rPr>
            </w:pPr>
            <w:r>
              <w:rPr>
                <w:rFonts w:ascii="Times New Roman"/>
                <w:spacing w:val="-1"/>
                <w:sz w:val="18"/>
              </w:rPr>
              <w:t>19,658,338.23</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4"/>
              <w:jc w:val="right"/>
              <w:rPr>
                <w:rFonts w:ascii="Times New Roman" w:hAnsi="Times New Roman" w:cs="Times New Roman" w:eastAsia="Times New Roman" w:hint="default"/>
                <w:sz w:val="18"/>
                <w:szCs w:val="18"/>
              </w:rPr>
            </w:pPr>
            <w:r>
              <w:rPr>
                <w:rFonts w:ascii="Times New Roman"/>
                <w:spacing w:val="-1"/>
                <w:sz w:val="18"/>
              </w:rPr>
              <w:t>17,062,501.15</w:t>
            </w:r>
          </w:p>
        </w:tc>
      </w:tr>
      <w:tr>
        <w:trPr>
          <w:trHeight w:val="45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4"/>
              <w:jc w:val="right"/>
              <w:rPr>
                <w:rFonts w:ascii="Times New Roman" w:hAnsi="Times New Roman" w:cs="Times New Roman" w:eastAsia="Times New Roman" w:hint="default"/>
                <w:sz w:val="18"/>
                <w:szCs w:val="18"/>
              </w:rPr>
            </w:pPr>
            <w:r>
              <w:rPr>
                <w:rFonts w:ascii="Times New Roman"/>
                <w:spacing w:val="-1"/>
                <w:sz w:val="18"/>
              </w:rPr>
              <w:t>14,822,893.38</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4"/>
              <w:jc w:val="right"/>
              <w:rPr>
                <w:rFonts w:ascii="Times New Roman" w:hAnsi="Times New Roman" w:cs="Times New Roman" w:eastAsia="Times New Roman" w:hint="default"/>
                <w:sz w:val="18"/>
                <w:szCs w:val="18"/>
              </w:rPr>
            </w:pPr>
            <w:r>
              <w:rPr>
                <w:rFonts w:ascii="Times New Roman"/>
                <w:spacing w:val="-1"/>
                <w:sz w:val="18"/>
              </w:rPr>
              <w:t>12,430,159.35</w:t>
            </w:r>
          </w:p>
        </w:tc>
      </w:tr>
      <w:tr>
        <w:trPr>
          <w:trHeight w:val="458"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
              <w:jc w:val="right"/>
              <w:rPr>
                <w:rFonts w:ascii="Times New Roman" w:hAnsi="Times New Roman" w:cs="Times New Roman" w:eastAsia="Times New Roman" w:hint="default"/>
                <w:sz w:val="18"/>
                <w:szCs w:val="18"/>
              </w:rPr>
            </w:pPr>
            <w:r>
              <w:rPr>
                <w:rFonts w:ascii="Times New Roman"/>
                <w:spacing w:val="-1"/>
                <w:sz w:val="18"/>
              </w:rPr>
              <w:t>4,851,103.42</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
              <w:jc w:val="right"/>
              <w:rPr>
                <w:rFonts w:ascii="Times New Roman" w:hAnsi="Times New Roman" w:cs="Times New Roman" w:eastAsia="Times New Roman" w:hint="default"/>
                <w:sz w:val="18"/>
                <w:szCs w:val="18"/>
              </w:rPr>
            </w:pPr>
            <w:r>
              <w:rPr>
                <w:rFonts w:ascii="Times New Roman"/>
                <w:spacing w:val="-1"/>
                <w:sz w:val="18"/>
              </w:rPr>
              <w:t>3,133,160.05</w:t>
            </w:r>
          </w:p>
        </w:tc>
      </w:tr>
      <w:tr>
        <w:trPr>
          <w:trHeight w:val="427"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4"/>
              <w:jc w:val="right"/>
              <w:rPr>
                <w:rFonts w:ascii="Times New Roman" w:hAnsi="Times New Roman" w:cs="Times New Roman" w:eastAsia="Times New Roman" w:hint="default"/>
                <w:sz w:val="18"/>
                <w:szCs w:val="18"/>
              </w:rPr>
            </w:pPr>
            <w:r>
              <w:rPr>
                <w:rFonts w:ascii="Times New Roman"/>
                <w:spacing w:val="-1"/>
                <w:sz w:val="18"/>
              </w:rPr>
              <w:t>2,640,667.75</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4"/>
              <w:jc w:val="right"/>
              <w:rPr>
                <w:rFonts w:ascii="Times New Roman" w:hAnsi="Times New Roman" w:cs="Times New Roman" w:eastAsia="Times New Roman" w:hint="default"/>
                <w:sz w:val="18"/>
                <w:szCs w:val="18"/>
              </w:rPr>
            </w:pPr>
            <w:r>
              <w:rPr>
                <w:rFonts w:ascii="Times New Roman"/>
                <w:spacing w:val="-1"/>
                <w:sz w:val="18"/>
              </w:rPr>
              <w:t>2,718,655.60</w:t>
            </w:r>
          </w:p>
        </w:tc>
      </w:tr>
      <w:tr>
        <w:trPr>
          <w:trHeight w:val="446"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4"/>
              <w:jc w:val="right"/>
              <w:rPr>
                <w:rFonts w:ascii="Times New Roman" w:hAnsi="Times New Roman" w:cs="Times New Roman" w:eastAsia="Times New Roman" w:hint="default"/>
                <w:sz w:val="18"/>
                <w:szCs w:val="18"/>
              </w:rPr>
            </w:pPr>
            <w:r>
              <w:rPr>
                <w:rFonts w:ascii="Times New Roman"/>
                <w:spacing w:val="-1"/>
                <w:sz w:val="18"/>
              </w:rPr>
              <w:t>3,157,851.69</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4"/>
              <w:jc w:val="right"/>
              <w:rPr>
                <w:rFonts w:ascii="Times New Roman" w:hAnsi="Times New Roman" w:cs="Times New Roman" w:eastAsia="Times New Roman" w:hint="default"/>
                <w:sz w:val="18"/>
                <w:szCs w:val="18"/>
              </w:rPr>
            </w:pPr>
            <w:r>
              <w:rPr>
                <w:rFonts w:ascii="Times New Roman"/>
                <w:spacing w:val="-1"/>
                <w:sz w:val="18"/>
              </w:rPr>
              <w:t>3,012,976.56</w:t>
            </w:r>
          </w:p>
        </w:tc>
      </w:tr>
      <w:tr>
        <w:trPr>
          <w:trHeight w:val="45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4"/>
              <w:jc w:val="right"/>
              <w:rPr>
                <w:rFonts w:ascii="Times New Roman" w:hAnsi="Times New Roman" w:cs="Times New Roman" w:eastAsia="Times New Roman" w:hint="default"/>
                <w:sz w:val="18"/>
                <w:szCs w:val="18"/>
              </w:rPr>
            </w:pPr>
            <w:r>
              <w:rPr>
                <w:rFonts w:ascii="Times New Roman"/>
                <w:spacing w:val="-1"/>
                <w:sz w:val="18"/>
              </w:rPr>
              <w:t>1,198,505.18</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4"/>
              <w:jc w:val="right"/>
              <w:rPr>
                <w:rFonts w:ascii="Times New Roman" w:hAnsi="Times New Roman" w:cs="Times New Roman" w:eastAsia="Times New Roman" w:hint="default"/>
                <w:sz w:val="18"/>
                <w:szCs w:val="18"/>
              </w:rPr>
            </w:pPr>
            <w:r>
              <w:rPr>
                <w:rFonts w:ascii="Times New Roman"/>
                <w:spacing w:val="-1"/>
                <w:sz w:val="18"/>
              </w:rPr>
              <w:t>425,091.65</w:t>
            </w:r>
          </w:p>
        </w:tc>
      </w:tr>
      <w:tr>
        <w:trPr>
          <w:trHeight w:val="42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4"/>
              <w:jc w:val="right"/>
              <w:rPr>
                <w:rFonts w:ascii="Times New Roman" w:hAnsi="Times New Roman" w:cs="Times New Roman" w:eastAsia="Times New Roman" w:hint="default"/>
                <w:sz w:val="18"/>
                <w:szCs w:val="18"/>
              </w:rPr>
            </w:pPr>
            <w:r>
              <w:rPr>
                <w:rFonts w:ascii="Times New Roman"/>
                <w:spacing w:val="-1"/>
                <w:sz w:val="18"/>
              </w:rPr>
              <w:t>1,017,737.76</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4"/>
              <w:jc w:val="right"/>
              <w:rPr>
                <w:rFonts w:ascii="Times New Roman" w:hAnsi="Times New Roman" w:cs="Times New Roman" w:eastAsia="Times New Roman" w:hint="default"/>
                <w:sz w:val="18"/>
                <w:szCs w:val="18"/>
              </w:rPr>
            </w:pPr>
            <w:r>
              <w:rPr>
                <w:rFonts w:ascii="Times New Roman"/>
                <w:spacing w:val="-1"/>
                <w:sz w:val="18"/>
              </w:rPr>
              <w:t>623,451.29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6" w:top="1100" w:bottom="1160" w:left="1680" w:right="11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755" w:type="dxa"/>
        <w:tblLayout w:type="fixed"/>
        <w:tblCellMar>
          <w:top w:w="0" w:type="dxa"/>
          <w:left w:w="0" w:type="dxa"/>
          <w:bottom w:w="0" w:type="dxa"/>
          <w:right w:w="0" w:type="dxa"/>
        </w:tblCellMar>
        <w:tblLook w:val="01E0"/>
      </w:tblPr>
      <w:tblGrid>
        <w:gridCol w:w="3197"/>
        <w:gridCol w:w="2743"/>
        <w:gridCol w:w="2129"/>
      </w:tblGrid>
      <w:tr>
        <w:trPr>
          <w:trHeight w:val="456" w:hRule="exact"/>
        </w:trPr>
        <w:tc>
          <w:tcPr>
            <w:tcW w:w="3197" w:type="dxa"/>
            <w:tcBorders>
              <w:top w:val="single" w:sz="12" w:space="0" w:color="000000"/>
              <w:left w:val="nil" w:sz="6" w:space="0" w:color="auto"/>
              <w:bottom w:val="single" w:sz="4" w:space="0" w:color="000000"/>
              <w:right w:val="single" w:sz="4" w:space="0" w:color="000000"/>
            </w:tcBorders>
          </w:tcPr>
          <w:p>
            <w:pPr>
              <w:pStyle w:val="TableParagraph"/>
              <w:tabs>
                <w:tab w:pos="628" w:val="left" w:leader="none"/>
              </w:tabs>
              <w:spacing w:line="240" w:lineRule="auto" w:before="140"/>
              <w:ind w:right="119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0"/>
              <w:ind w:right="19"/>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0"/>
              <w:ind w:left="68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6"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6"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839,979.43</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806,062.99</w:t>
            </w:r>
          </w:p>
        </w:tc>
      </w:tr>
      <w:tr>
        <w:trPr>
          <w:trHeight w:val="454"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804,743.32</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974,845.90</w:t>
            </w:r>
          </w:p>
        </w:tc>
      </w:tr>
      <w:tr>
        <w:trPr>
          <w:trHeight w:val="443"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6"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49"/>
              <w:jc w:val="right"/>
              <w:rPr>
                <w:rFonts w:ascii="Times New Roman" w:hAnsi="Times New Roman" w:cs="Times New Roman" w:eastAsia="Times New Roman" w:hint="default"/>
                <w:sz w:val="18"/>
                <w:szCs w:val="18"/>
              </w:rPr>
            </w:pPr>
            <w:r>
              <w:rPr>
                <w:rFonts w:ascii="Times New Roman"/>
                <w:spacing w:val="-1"/>
                <w:sz w:val="18"/>
              </w:rPr>
              <w:t>408,000.00</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54"/>
              <w:jc w:val="right"/>
              <w:rPr>
                <w:rFonts w:ascii="Times New Roman" w:hAnsi="Times New Roman" w:cs="Times New Roman" w:eastAsia="Times New Roman" w:hint="default"/>
                <w:sz w:val="18"/>
                <w:szCs w:val="18"/>
              </w:rPr>
            </w:pPr>
            <w:r>
              <w:rPr>
                <w:rFonts w:ascii="Times New Roman"/>
                <w:spacing w:val="-1"/>
                <w:sz w:val="18"/>
              </w:rPr>
              <w:t>565,900.00</w:t>
            </w:r>
          </w:p>
        </w:tc>
      </w:tr>
      <w:tr>
        <w:trPr>
          <w:trHeight w:val="440"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9"/>
              <w:jc w:val="right"/>
              <w:rPr>
                <w:rFonts w:ascii="Times New Roman" w:hAnsi="Times New Roman" w:cs="Times New Roman" w:eastAsia="Times New Roman" w:hint="default"/>
                <w:sz w:val="18"/>
                <w:szCs w:val="18"/>
              </w:rPr>
            </w:pPr>
            <w:r>
              <w:rPr>
                <w:rFonts w:ascii="Times New Roman"/>
                <w:spacing w:val="-1"/>
                <w:sz w:val="18"/>
              </w:rPr>
              <w:t>1,101,481.05</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54"/>
              <w:jc w:val="right"/>
              <w:rPr>
                <w:rFonts w:ascii="Times New Roman" w:hAnsi="Times New Roman" w:cs="Times New Roman" w:eastAsia="Times New Roman" w:hint="default"/>
                <w:sz w:val="18"/>
                <w:szCs w:val="18"/>
              </w:rPr>
            </w:pPr>
            <w:r>
              <w:rPr>
                <w:rFonts w:ascii="Times New Roman"/>
                <w:spacing w:val="-1"/>
                <w:sz w:val="18"/>
              </w:rPr>
              <w:t>1,062,999.67</w:t>
            </w:r>
          </w:p>
        </w:tc>
      </w:tr>
      <w:tr>
        <w:trPr>
          <w:trHeight w:val="456" w:hRule="exact"/>
        </w:trPr>
        <w:tc>
          <w:tcPr>
            <w:tcW w:w="3197" w:type="dxa"/>
            <w:tcBorders>
              <w:top w:val="single" w:sz="4" w:space="0" w:color="000000"/>
              <w:left w:val="nil" w:sz="6" w:space="0" w:color="auto"/>
              <w:bottom w:val="single" w:sz="12" w:space="0" w:color="000000"/>
              <w:right w:val="single" w:sz="4" w:space="0" w:color="000000"/>
            </w:tcBorders>
          </w:tcPr>
          <w:p>
            <w:pPr>
              <w:pStyle w:val="TableParagraph"/>
              <w:tabs>
                <w:tab w:pos="628" w:val="left" w:leader="none"/>
              </w:tabs>
              <w:spacing w:line="240" w:lineRule="auto" w:before="140"/>
              <w:ind w:right="119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49"/>
              <w:jc w:val="right"/>
              <w:rPr>
                <w:rFonts w:ascii="Times New Roman" w:hAnsi="Times New Roman" w:cs="Times New Roman" w:eastAsia="Times New Roman" w:hint="default"/>
                <w:sz w:val="18"/>
                <w:szCs w:val="18"/>
              </w:rPr>
            </w:pPr>
            <w:r>
              <w:rPr>
                <w:rFonts w:ascii="Times New Roman"/>
                <w:spacing w:val="-1"/>
                <w:sz w:val="18"/>
              </w:rPr>
              <w:t>50,501,301.21</w:t>
            </w:r>
          </w:p>
        </w:tc>
        <w:tc>
          <w:tcPr>
            <w:tcW w:w="21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42,815,804.21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2247"/>
        <w:gridCol w:w="1507"/>
        <w:gridCol w:w="3173"/>
        <w:gridCol w:w="1801"/>
      </w:tblGrid>
      <w:tr>
        <w:trPr>
          <w:trHeight w:val="395" w:hRule="exact"/>
        </w:trPr>
        <w:tc>
          <w:tcPr>
            <w:tcW w:w="2247" w:type="dxa"/>
            <w:tcBorders>
              <w:top w:val="nil" w:sz="6" w:space="0" w:color="auto"/>
              <w:left w:val="nil" w:sz="6" w:space="0" w:color="auto"/>
              <w:bottom w:val="single" w:sz="12" w:space="0" w:color="000000"/>
              <w:right w:val="nil" w:sz="6" w:space="0" w:color="auto"/>
            </w:tcBorders>
          </w:tcPr>
          <w:p>
            <w:pPr>
              <w:pStyle w:val="TableParagraph"/>
              <w:spacing w:line="333"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(三十三)</w:t>
            </w:r>
            <w:r>
              <w:rPr>
                <w:rFonts w:ascii="Microsoft JhengHei" w:hAnsi="Microsoft JhengHei" w:cs="Microsoft JhengHei" w:eastAsia="Microsoft JhengHei" w:hint="default"/>
                <w:b/>
                <w:bCs/>
                <w:spacing w:val="43"/>
                <w:w w:val="105"/>
                <w:sz w:val="21"/>
                <w:szCs w:val="21"/>
              </w:rPr>
              <w:t> </w:t>
            </w:r>
            <w:r>
              <w:rPr>
                <w:rFonts w:ascii="Microsoft JhengHei" w:hAnsi="Microsoft JhengHei" w:cs="Microsoft JhengHei" w:eastAsia="Microsoft JhengHei" w:hint="default"/>
                <w:b/>
                <w:bCs/>
                <w:w w:val="105"/>
                <w:sz w:val="21"/>
                <w:szCs w:val="21"/>
              </w:rPr>
              <w:t>财务费用</w:t>
            </w:r>
            <w:r>
              <w:rPr>
                <w:rFonts w:ascii="Microsoft JhengHei" w:hAnsi="Microsoft JhengHei" w:cs="Microsoft JhengHei" w:eastAsia="Microsoft JhengHei" w:hint="default"/>
                <w:sz w:val="21"/>
                <w:szCs w:val="21"/>
              </w:rPr>
            </w:r>
          </w:p>
        </w:tc>
        <w:tc>
          <w:tcPr>
            <w:tcW w:w="6481" w:type="dxa"/>
            <w:gridSpan w:val="3"/>
            <w:tcBorders>
              <w:top w:val="nil" w:sz="6" w:space="0" w:color="auto"/>
              <w:left w:val="nil" w:sz="6" w:space="0" w:color="auto"/>
              <w:bottom w:val="single" w:sz="12" w:space="0" w:color="000000"/>
              <w:right w:val="nil" w:sz="6" w:space="0" w:color="auto"/>
            </w:tcBorders>
          </w:tcPr>
          <w:p>
            <w:pPr/>
          </w:p>
        </w:tc>
      </w:tr>
      <w:tr>
        <w:trPr>
          <w:trHeight w:val="466" w:hRule="exact"/>
        </w:trPr>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right="222"/>
              <w:jc w:val="right"/>
              <w:rPr>
                <w:rFonts w:ascii="宋体" w:hAnsi="宋体" w:cs="宋体" w:eastAsia="宋体" w:hint="default"/>
                <w:sz w:val="18"/>
                <w:szCs w:val="18"/>
              </w:rPr>
            </w:pPr>
            <w:r>
              <w:rPr>
                <w:rFonts w:ascii="宋体" w:hAnsi="宋体" w:cs="宋体" w:eastAsia="宋体" w:hint="default"/>
                <w:sz w:val="18"/>
                <w:szCs w:val="18"/>
              </w:rPr>
              <w:t>类</w:t>
            </w:r>
          </w:p>
        </w:tc>
        <w:tc>
          <w:tcPr>
            <w:tcW w:w="15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224" w:right="0"/>
              <w:jc w:val="left"/>
              <w:rPr>
                <w:rFonts w:ascii="宋体" w:hAnsi="宋体" w:cs="宋体" w:eastAsia="宋体" w:hint="default"/>
                <w:sz w:val="18"/>
                <w:szCs w:val="18"/>
              </w:rPr>
            </w:pPr>
            <w:r>
              <w:rPr>
                <w:rFonts w:ascii="宋体" w:hAnsi="宋体" w:cs="宋体" w:eastAsia="宋体" w:hint="default"/>
                <w:sz w:val="18"/>
                <w:szCs w:val="18"/>
              </w:rPr>
              <w:t>别</w:t>
            </w:r>
          </w:p>
        </w:tc>
        <w:tc>
          <w:tcPr>
            <w:tcW w:w="3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right="24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8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36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6" w:hRule="exact"/>
        </w:trPr>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67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07" w:type="dxa"/>
            <w:tcBorders>
              <w:top w:val="single" w:sz="12" w:space="0" w:color="000000"/>
              <w:left w:val="nil" w:sz="6" w:space="0" w:color="auto"/>
              <w:bottom w:val="single" w:sz="12" w:space="0" w:color="000000"/>
              <w:right w:val="nil" w:sz="6" w:space="0" w:color="auto"/>
            </w:tcBorders>
          </w:tcPr>
          <w:p>
            <w:pPr/>
          </w:p>
        </w:tc>
        <w:tc>
          <w:tcPr>
            <w:tcW w:w="3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63"/>
              <w:jc w:val="right"/>
              <w:rPr>
                <w:rFonts w:ascii="Times New Roman" w:hAnsi="Times New Roman" w:cs="Times New Roman" w:eastAsia="Times New Roman" w:hint="default"/>
                <w:sz w:val="18"/>
                <w:szCs w:val="18"/>
              </w:rPr>
            </w:pPr>
            <w:r>
              <w:rPr>
                <w:rFonts w:ascii="Times New Roman"/>
                <w:spacing w:val="-1"/>
                <w:sz w:val="18"/>
              </w:rPr>
              <w:t>2,474,046.26</w:t>
            </w:r>
          </w:p>
        </w:tc>
        <w:tc>
          <w:tcPr>
            <w:tcW w:w="18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3,066,221.34</w:t>
            </w:r>
          </w:p>
        </w:tc>
      </w:tr>
      <w:tr>
        <w:trPr>
          <w:trHeight w:val="466" w:hRule="exact"/>
        </w:trPr>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right="308"/>
              <w:jc w:val="right"/>
              <w:rPr>
                <w:rFonts w:ascii="宋体" w:hAnsi="宋体" w:cs="宋体" w:eastAsia="宋体" w:hint="default"/>
                <w:sz w:val="18"/>
                <w:szCs w:val="18"/>
              </w:rPr>
            </w:pPr>
            <w:r>
              <w:rPr>
                <w:rFonts w:ascii="宋体" w:hAnsi="宋体" w:cs="宋体" w:eastAsia="宋体" w:hint="default"/>
                <w:sz w:val="18"/>
                <w:szCs w:val="18"/>
              </w:rPr>
              <w:t>减：利息收入</w:t>
            </w:r>
          </w:p>
        </w:tc>
        <w:tc>
          <w:tcPr>
            <w:tcW w:w="1507" w:type="dxa"/>
            <w:tcBorders>
              <w:top w:val="single" w:sz="12" w:space="0" w:color="000000"/>
              <w:left w:val="nil" w:sz="6" w:space="0" w:color="auto"/>
              <w:bottom w:val="single" w:sz="12" w:space="0" w:color="000000"/>
              <w:right w:val="nil" w:sz="6" w:space="0" w:color="auto"/>
            </w:tcBorders>
          </w:tcPr>
          <w:p>
            <w:pPr/>
          </w:p>
        </w:tc>
        <w:tc>
          <w:tcPr>
            <w:tcW w:w="3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363"/>
              <w:jc w:val="right"/>
              <w:rPr>
                <w:rFonts w:ascii="Times New Roman" w:hAnsi="Times New Roman" w:cs="Times New Roman" w:eastAsia="Times New Roman" w:hint="default"/>
                <w:sz w:val="18"/>
                <w:szCs w:val="18"/>
              </w:rPr>
            </w:pPr>
            <w:r>
              <w:rPr>
                <w:rFonts w:ascii="Times New Roman"/>
                <w:spacing w:val="-1"/>
                <w:sz w:val="18"/>
              </w:rPr>
              <w:t>14,032,979.70</w:t>
            </w:r>
          </w:p>
        </w:tc>
        <w:tc>
          <w:tcPr>
            <w:tcW w:w="18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192,515.07</w:t>
            </w:r>
          </w:p>
        </w:tc>
      </w:tr>
      <w:tr>
        <w:trPr>
          <w:trHeight w:val="468" w:hRule="exact"/>
        </w:trPr>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675" w:right="0"/>
              <w:jc w:val="left"/>
              <w:rPr>
                <w:rFonts w:ascii="宋体" w:hAnsi="宋体" w:cs="宋体" w:eastAsia="宋体" w:hint="default"/>
                <w:sz w:val="18"/>
                <w:szCs w:val="18"/>
              </w:rPr>
            </w:pPr>
            <w:r>
              <w:rPr>
                <w:rFonts w:ascii="宋体" w:hAnsi="宋体" w:cs="宋体" w:eastAsia="宋体" w:hint="default"/>
                <w:sz w:val="18"/>
                <w:szCs w:val="18"/>
              </w:rPr>
              <w:t>贴现支出</w:t>
            </w:r>
          </w:p>
        </w:tc>
        <w:tc>
          <w:tcPr>
            <w:tcW w:w="1507" w:type="dxa"/>
            <w:tcBorders>
              <w:top w:val="single" w:sz="12" w:space="0" w:color="000000"/>
              <w:left w:val="nil" w:sz="6" w:space="0" w:color="auto"/>
              <w:bottom w:val="single" w:sz="12" w:space="0" w:color="000000"/>
              <w:right w:val="nil" w:sz="6" w:space="0" w:color="auto"/>
            </w:tcBorders>
          </w:tcPr>
          <w:p>
            <w:pPr/>
          </w:p>
        </w:tc>
        <w:tc>
          <w:tcPr>
            <w:tcW w:w="3173" w:type="dxa"/>
            <w:tcBorders>
              <w:top w:val="single" w:sz="12" w:space="0" w:color="000000"/>
              <w:left w:val="nil" w:sz="6" w:space="0" w:color="auto"/>
              <w:bottom w:val="single" w:sz="12" w:space="0" w:color="000000"/>
              <w:right w:val="nil" w:sz="6" w:space="0" w:color="auto"/>
            </w:tcBorders>
          </w:tcPr>
          <w:p>
            <w:pPr/>
          </w:p>
        </w:tc>
        <w:tc>
          <w:tcPr>
            <w:tcW w:w="18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962,140.36</w:t>
            </w:r>
          </w:p>
        </w:tc>
      </w:tr>
      <w:tr>
        <w:trPr>
          <w:trHeight w:val="466" w:hRule="exact"/>
        </w:trPr>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67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1507" w:type="dxa"/>
            <w:tcBorders>
              <w:top w:val="single" w:sz="12" w:space="0" w:color="000000"/>
              <w:left w:val="nil" w:sz="6" w:space="0" w:color="auto"/>
              <w:bottom w:val="single" w:sz="12" w:space="0" w:color="000000"/>
              <w:right w:val="nil" w:sz="6" w:space="0" w:color="auto"/>
            </w:tcBorders>
          </w:tcPr>
          <w:p>
            <w:pPr/>
          </w:p>
        </w:tc>
        <w:tc>
          <w:tcPr>
            <w:tcW w:w="3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63"/>
              <w:jc w:val="right"/>
              <w:rPr>
                <w:rFonts w:ascii="Times New Roman" w:hAnsi="Times New Roman" w:cs="Times New Roman" w:eastAsia="Times New Roman" w:hint="default"/>
                <w:sz w:val="18"/>
                <w:szCs w:val="18"/>
              </w:rPr>
            </w:pPr>
            <w:r>
              <w:rPr>
                <w:rFonts w:ascii="Times New Roman"/>
                <w:spacing w:val="-1"/>
                <w:sz w:val="18"/>
              </w:rPr>
              <w:t>-406,098.09</w:t>
            </w:r>
          </w:p>
        </w:tc>
        <w:tc>
          <w:tcPr>
            <w:tcW w:w="18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364,576.57</w:t>
            </w:r>
          </w:p>
        </w:tc>
      </w:tr>
      <w:tr>
        <w:trPr>
          <w:trHeight w:val="466" w:hRule="exact"/>
        </w:trPr>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7"/>
              <w:ind w:left="6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7" w:type="dxa"/>
            <w:tcBorders>
              <w:top w:val="single" w:sz="12" w:space="0" w:color="000000"/>
              <w:left w:val="nil" w:sz="6" w:space="0" w:color="auto"/>
              <w:bottom w:val="single" w:sz="12" w:space="0" w:color="000000"/>
              <w:right w:val="nil" w:sz="6" w:space="0" w:color="auto"/>
            </w:tcBorders>
          </w:tcPr>
          <w:p>
            <w:pPr/>
          </w:p>
        </w:tc>
        <w:tc>
          <w:tcPr>
            <w:tcW w:w="3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pacing w:val="-1"/>
                <w:sz w:val="18"/>
              </w:rPr>
              <w:t>307,056.00</w:t>
            </w:r>
          </w:p>
        </w:tc>
        <w:tc>
          <w:tcPr>
            <w:tcW w:w="18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206,740.93</w:t>
            </w:r>
          </w:p>
        </w:tc>
      </w:tr>
      <w:tr>
        <w:trPr>
          <w:trHeight w:val="466" w:hRule="exact"/>
        </w:trPr>
        <w:tc>
          <w:tcPr>
            <w:tcW w:w="22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right="222"/>
              <w:jc w:val="right"/>
              <w:rPr>
                <w:rFonts w:ascii="宋体" w:hAnsi="宋体" w:cs="宋体" w:eastAsia="宋体" w:hint="default"/>
                <w:sz w:val="18"/>
                <w:szCs w:val="18"/>
              </w:rPr>
            </w:pPr>
            <w:r>
              <w:rPr>
                <w:rFonts w:ascii="宋体" w:hAnsi="宋体" w:cs="宋体" w:eastAsia="宋体" w:hint="default"/>
                <w:sz w:val="18"/>
                <w:szCs w:val="18"/>
              </w:rPr>
              <w:t>合</w:t>
            </w:r>
          </w:p>
        </w:tc>
        <w:tc>
          <w:tcPr>
            <w:tcW w:w="15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0"/>
              <w:ind w:left="2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1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63"/>
              <w:jc w:val="right"/>
              <w:rPr>
                <w:rFonts w:ascii="Times New Roman" w:hAnsi="Times New Roman" w:cs="Times New Roman" w:eastAsia="Times New Roman" w:hint="default"/>
                <w:sz w:val="18"/>
                <w:szCs w:val="18"/>
              </w:rPr>
            </w:pPr>
            <w:r>
              <w:rPr>
                <w:rFonts w:ascii="Times New Roman"/>
                <w:spacing w:val="-1"/>
                <w:sz w:val="18"/>
              </w:rPr>
              <w:t>-11,657,975.53</w:t>
            </w:r>
          </w:p>
        </w:tc>
        <w:tc>
          <w:tcPr>
            <w:tcW w:w="18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4,407,164.13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0"/>
          <w:szCs w:val="20"/>
        </w:rPr>
      </w:pPr>
    </w:p>
    <w:p>
      <w:pPr>
        <w:spacing w:line="333" w:lineRule="exact" w:before="0"/>
        <w:ind w:left="14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(三十四)</w:t>
      </w:r>
      <w:r>
        <w:rPr>
          <w:rFonts w:ascii="Microsoft JhengHei" w:hAnsi="Microsoft JhengHei" w:cs="Microsoft JhengHei" w:eastAsia="Microsoft JhengHei" w:hint="default"/>
          <w:b/>
          <w:bCs/>
          <w:spacing w:val="22"/>
          <w:w w:val="105"/>
          <w:sz w:val="21"/>
          <w:szCs w:val="21"/>
        </w:rPr>
        <w:t> </w:t>
      </w:r>
      <w:r>
        <w:rPr>
          <w:rFonts w:ascii="Microsoft JhengHei" w:hAnsi="Microsoft JhengHei" w:cs="Microsoft JhengHei" w:eastAsia="Microsoft JhengHei" w:hint="default"/>
          <w:b/>
          <w:bCs/>
          <w:w w:val="105"/>
          <w:sz w:val="21"/>
          <w:szCs w:val="21"/>
        </w:rPr>
        <w:t>资产减值损失</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
          <w:szCs w:val="2"/>
        </w:rPr>
      </w:pPr>
    </w:p>
    <w:p>
      <w:pPr>
        <w:spacing w:line="28" w:lineRule="exact"/>
        <w:ind w:left="75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2588" w:val="left" w:leader="none"/>
          <w:tab w:pos="4974" w:val="left" w:leader="none"/>
          <w:tab w:pos="7410" w:val="left" w:leader="none"/>
        </w:tabs>
        <w:spacing w:before="138"/>
        <w:ind w:left="1960" w:right="108" w:firstLine="0"/>
        <w:jc w:val="left"/>
        <w:rPr>
          <w:rFonts w:ascii="宋体" w:hAnsi="宋体" w:cs="宋体" w:eastAsia="宋体" w:hint="default"/>
          <w:sz w:val="18"/>
          <w:szCs w:val="18"/>
        </w:rPr>
      </w:pPr>
      <w:r>
        <w:rPr>
          <w:rFonts w:ascii="宋体" w:hAnsi="宋体" w:cs="宋体" w:eastAsia="宋体" w:hint="default"/>
          <w:sz w:val="18"/>
          <w:szCs w:val="18"/>
        </w:rPr>
        <w:t>项</w:t>
        <w:tab/>
        <w:t>目</w:t>
        <w:tab/>
        <w:t>本期金额</w:t>
        <w:tab/>
        <w:t>上期金额</w:t>
      </w:r>
    </w:p>
    <w:p>
      <w:pPr>
        <w:spacing w:line="240" w:lineRule="auto" w:before="11"/>
        <w:rPr>
          <w:rFonts w:ascii="宋体" w:hAnsi="宋体" w:cs="宋体" w:eastAsia="宋体" w:hint="default"/>
          <w:sz w:val="4"/>
          <w:szCs w:val="4"/>
        </w:rPr>
      </w:pPr>
    </w:p>
    <w:p>
      <w:pPr>
        <w:spacing w:line="28" w:lineRule="exact"/>
        <w:ind w:left="75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7"/>
        <w:rPr>
          <w:rFonts w:ascii="宋体" w:hAnsi="宋体" w:cs="宋体" w:eastAsia="宋体" w:hint="default"/>
          <w:sz w:val="3"/>
          <w:szCs w:val="3"/>
        </w:rPr>
      </w:pPr>
    </w:p>
    <w:tbl>
      <w:tblPr>
        <w:tblW w:w="0" w:type="auto"/>
        <w:jc w:val="left"/>
        <w:tblInd w:w="769" w:type="dxa"/>
        <w:tblLayout w:type="fixed"/>
        <w:tblCellMar>
          <w:top w:w="0" w:type="dxa"/>
          <w:left w:w="0" w:type="dxa"/>
          <w:bottom w:w="0" w:type="dxa"/>
          <w:right w:w="0" w:type="dxa"/>
        </w:tblCellMar>
        <w:tblLook w:val="01E0"/>
      </w:tblPr>
      <w:tblGrid>
        <w:gridCol w:w="6454"/>
        <w:gridCol w:w="1629"/>
      </w:tblGrid>
      <w:tr>
        <w:trPr>
          <w:trHeight w:val="406" w:hRule="exact"/>
        </w:trPr>
        <w:tc>
          <w:tcPr>
            <w:tcW w:w="6454" w:type="dxa"/>
            <w:tcBorders>
              <w:top w:val="nil" w:sz="6" w:space="0" w:color="auto"/>
              <w:left w:val="nil" w:sz="6" w:space="0" w:color="auto"/>
              <w:bottom w:val="single" w:sz="12" w:space="0" w:color="000000"/>
              <w:right w:val="nil" w:sz="6" w:space="0" w:color="auto"/>
            </w:tcBorders>
          </w:tcPr>
          <w:p>
            <w:pPr>
              <w:pStyle w:val="TableParagraph"/>
              <w:tabs>
                <w:tab w:pos="5087" w:val="left" w:leader="none"/>
              </w:tabs>
              <w:spacing w:line="240" w:lineRule="auto" w:before="76"/>
              <w:ind w:right="566"/>
              <w:jc w:val="right"/>
              <w:rPr>
                <w:rFonts w:ascii="Times New Roman" w:hAnsi="Times New Roman" w:cs="Times New Roman" w:eastAsia="Times New Roman" w:hint="default"/>
                <w:sz w:val="18"/>
                <w:szCs w:val="18"/>
              </w:rPr>
            </w:pPr>
            <w:r>
              <w:rPr>
                <w:rFonts w:ascii="宋体" w:hAnsi="宋体" w:cs="宋体" w:eastAsia="宋体" w:hint="default"/>
                <w:position w:val="-5"/>
                <w:sz w:val="18"/>
                <w:szCs w:val="18"/>
              </w:rPr>
              <w:t>坏账损失</w:t>
              <w:tab/>
            </w:r>
            <w:r>
              <w:rPr>
                <w:rFonts w:ascii="Times New Roman" w:hAnsi="Times New Roman" w:cs="Times New Roman" w:eastAsia="Times New Roman" w:hint="default"/>
                <w:spacing w:val="-1"/>
                <w:sz w:val="18"/>
                <w:szCs w:val="18"/>
              </w:rPr>
              <w:t>-75,913.84</w:t>
            </w:r>
          </w:p>
        </w:tc>
        <w:tc>
          <w:tcPr>
            <w:tcW w:w="1629"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54"/>
              <w:jc w:val="right"/>
              <w:rPr>
                <w:rFonts w:ascii="Times New Roman" w:hAnsi="Times New Roman" w:cs="Times New Roman" w:eastAsia="Times New Roman" w:hint="default"/>
                <w:sz w:val="18"/>
                <w:szCs w:val="18"/>
              </w:rPr>
            </w:pPr>
            <w:r>
              <w:rPr>
                <w:rFonts w:ascii="Times New Roman"/>
                <w:spacing w:val="-1"/>
                <w:sz w:val="18"/>
              </w:rPr>
              <w:t>-1,382,782.56</w:t>
            </w:r>
          </w:p>
        </w:tc>
      </w:tr>
      <w:tr>
        <w:trPr>
          <w:trHeight w:val="466" w:hRule="exact"/>
        </w:trPr>
        <w:tc>
          <w:tcPr>
            <w:tcW w:w="6454" w:type="dxa"/>
            <w:tcBorders>
              <w:top w:val="single" w:sz="12" w:space="0" w:color="000000"/>
              <w:left w:val="nil" w:sz="6" w:space="0" w:color="auto"/>
              <w:bottom w:val="single" w:sz="12" w:space="0" w:color="000000"/>
              <w:right w:val="nil" w:sz="6" w:space="0" w:color="auto"/>
            </w:tcBorders>
          </w:tcPr>
          <w:p>
            <w:pPr>
              <w:pStyle w:val="TableParagraph"/>
              <w:tabs>
                <w:tab w:pos="4922" w:val="left" w:leader="none"/>
              </w:tabs>
              <w:spacing w:line="240" w:lineRule="auto" w:before="122"/>
              <w:ind w:right="568"/>
              <w:jc w:val="right"/>
              <w:rPr>
                <w:rFonts w:ascii="Times New Roman" w:hAnsi="Times New Roman" w:cs="Times New Roman" w:eastAsia="Times New Roman" w:hint="default"/>
                <w:sz w:val="18"/>
                <w:szCs w:val="18"/>
              </w:rPr>
            </w:pPr>
            <w:r>
              <w:rPr>
                <w:rFonts w:ascii="宋体" w:hAnsi="宋体" w:cs="宋体" w:eastAsia="宋体" w:hint="default"/>
                <w:position w:val="-5"/>
                <w:sz w:val="18"/>
                <w:szCs w:val="18"/>
              </w:rPr>
              <w:t>存货跌价损失</w:t>
              <w:tab/>
            </w:r>
            <w:r>
              <w:rPr>
                <w:rFonts w:ascii="Times New Roman" w:hAnsi="Times New Roman" w:cs="Times New Roman" w:eastAsia="Times New Roman" w:hint="default"/>
                <w:spacing w:val="-1"/>
                <w:sz w:val="18"/>
                <w:szCs w:val="18"/>
              </w:rPr>
              <w:t>2,756,404.35</w:t>
            </w:r>
          </w:p>
        </w:tc>
        <w:tc>
          <w:tcPr>
            <w:tcW w:w="1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56"/>
              <w:jc w:val="right"/>
              <w:rPr>
                <w:rFonts w:ascii="Times New Roman" w:hAnsi="Times New Roman" w:cs="Times New Roman" w:eastAsia="Times New Roman" w:hint="default"/>
                <w:sz w:val="18"/>
                <w:szCs w:val="18"/>
              </w:rPr>
            </w:pPr>
            <w:r>
              <w:rPr>
                <w:rFonts w:ascii="Times New Roman"/>
                <w:spacing w:val="-1"/>
                <w:sz w:val="18"/>
              </w:rPr>
              <w:t>448,619.01</w:t>
            </w:r>
          </w:p>
        </w:tc>
      </w:tr>
      <w:tr>
        <w:trPr>
          <w:trHeight w:val="340" w:hRule="exact"/>
        </w:trPr>
        <w:tc>
          <w:tcPr>
            <w:tcW w:w="6454" w:type="dxa"/>
            <w:tcBorders>
              <w:top w:val="single" w:sz="12" w:space="0" w:color="000000"/>
              <w:left w:val="nil" w:sz="6" w:space="0" w:color="auto"/>
              <w:bottom w:val="nil" w:sz="6" w:space="0" w:color="auto"/>
              <w:right w:val="nil" w:sz="6" w:space="0" w:color="auto"/>
            </w:tcBorders>
          </w:tcPr>
          <w:p>
            <w:pPr>
              <w:pStyle w:val="TableParagraph"/>
              <w:tabs>
                <w:tab w:pos="628" w:val="left" w:leader="none"/>
                <w:tab w:pos="3748" w:val="left" w:leader="none"/>
              </w:tabs>
              <w:spacing w:line="243" w:lineRule="exact" w:before="122"/>
              <w:ind w:right="568"/>
              <w:jc w:val="right"/>
              <w:rPr>
                <w:rFonts w:ascii="Times New Roman" w:hAnsi="Times New Roman" w:cs="Times New Roman" w:eastAsia="Times New Roman" w:hint="default"/>
                <w:sz w:val="18"/>
                <w:szCs w:val="18"/>
              </w:rPr>
            </w:pPr>
            <w:r>
              <w:rPr>
                <w:rFonts w:ascii="宋体" w:hAnsi="宋体" w:cs="宋体" w:eastAsia="宋体" w:hint="default"/>
                <w:position w:val="-5"/>
                <w:sz w:val="18"/>
                <w:szCs w:val="18"/>
              </w:rPr>
              <w:t>合</w:t>
              <w:tab/>
              <w:t>计</w:t>
              <w:tab/>
            </w:r>
            <w:r>
              <w:rPr>
                <w:rFonts w:ascii="Times New Roman" w:hAnsi="Times New Roman" w:cs="Times New Roman" w:eastAsia="Times New Roman" w:hint="default"/>
                <w:spacing w:val="-1"/>
                <w:sz w:val="18"/>
                <w:szCs w:val="18"/>
              </w:rPr>
              <w:t>2,680,490.51</w:t>
            </w:r>
          </w:p>
        </w:tc>
        <w:tc>
          <w:tcPr>
            <w:tcW w:w="1629" w:type="dxa"/>
            <w:tcBorders>
              <w:top w:val="single" w:sz="12" w:space="0" w:color="000000"/>
              <w:left w:val="nil" w:sz="6" w:space="0" w:color="auto"/>
              <w:bottom w:val="nil" w:sz="6" w:space="0" w:color="auto"/>
              <w:right w:val="nil" w:sz="6" w:space="0" w:color="auto"/>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-934,163.55</w:t>
            </w:r>
          </w:p>
        </w:tc>
      </w:tr>
    </w:tbl>
    <w:p>
      <w:pPr>
        <w:spacing w:line="240" w:lineRule="auto" w:before="7"/>
        <w:rPr>
          <w:rFonts w:ascii="宋体" w:hAnsi="宋体" w:cs="宋体" w:eastAsia="宋体" w:hint="default"/>
          <w:sz w:val="8"/>
          <w:szCs w:val="8"/>
        </w:rPr>
      </w:pPr>
    </w:p>
    <w:p>
      <w:pPr>
        <w:spacing w:line="28" w:lineRule="exact"/>
        <w:ind w:left="75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54"/>
          <w:pgSz w:w="11910" w:h="16840"/>
          <w:pgMar w:footer="976" w:header="877" w:top="1100" w:bottom="1160" w:left="1640" w:right="128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333" w:lineRule="exact"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(三十五)</w:t>
      </w:r>
      <w:r>
        <w:rPr>
          <w:rFonts w:ascii="Microsoft JhengHei" w:hAnsi="Microsoft JhengHei" w:cs="Microsoft JhengHei" w:eastAsia="Microsoft JhengHei" w:hint="default"/>
          <w:b/>
          <w:bCs/>
          <w:spacing w:val="32"/>
          <w:w w:val="105"/>
          <w:sz w:val="21"/>
          <w:szCs w:val="21"/>
        </w:rPr>
        <w:t> </w:t>
      </w:r>
      <w:r>
        <w:rPr>
          <w:rFonts w:ascii="Microsoft JhengHei" w:hAnsi="Microsoft JhengHei" w:cs="Microsoft JhengHei" w:eastAsia="Microsoft JhengHei" w:hint="default"/>
          <w:b/>
          <w:bCs/>
          <w:w w:val="105"/>
          <w:sz w:val="21"/>
          <w:szCs w:val="21"/>
        </w:rPr>
        <w:t>营业外收入</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6"/>
          <w:szCs w:val="6"/>
        </w:rPr>
      </w:pPr>
    </w:p>
    <w:tbl>
      <w:tblPr>
        <w:tblW w:w="0" w:type="auto"/>
        <w:jc w:val="left"/>
        <w:tblInd w:w="679" w:type="dxa"/>
        <w:tblLayout w:type="fixed"/>
        <w:tblCellMar>
          <w:top w:w="0" w:type="dxa"/>
          <w:left w:w="0" w:type="dxa"/>
          <w:bottom w:w="0" w:type="dxa"/>
          <w:right w:w="0" w:type="dxa"/>
        </w:tblCellMar>
        <w:tblLook w:val="01E0"/>
      </w:tblPr>
      <w:tblGrid>
        <w:gridCol w:w="2945"/>
        <w:gridCol w:w="1569"/>
        <w:gridCol w:w="1565"/>
        <w:gridCol w:w="1721"/>
      </w:tblGrid>
      <w:tr>
        <w:trPr>
          <w:trHeight w:val="395" w:hRule="exact"/>
        </w:trPr>
        <w:tc>
          <w:tcPr>
            <w:tcW w:w="2945" w:type="dxa"/>
            <w:tcBorders>
              <w:top w:val="nil" w:sz="6" w:space="0" w:color="auto"/>
              <w:left w:val="nil" w:sz="6" w:space="0" w:color="auto"/>
              <w:bottom w:val="single" w:sz="12" w:space="0" w:color="000000"/>
              <w:right w:val="nil" w:sz="6" w:space="0" w:color="auto"/>
            </w:tcBorders>
          </w:tcPr>
          <w:p>
            <w:pPr>
              <w:pStyle w:val="TableParagraph"/>
              <w:tabs>
                <w:tab w:pos="712" w:val="left" w:leader="none"/>
              </w:tabs>
              <w:spacing w:line="333" w:lineRule="exact"/>
              <w:ind w:left="16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1</w:t>
            </w:r>
            <w:r>
              <w:rPr>
                <w:rFonts w:ascii="Microsoft JhengHei" w:hAnsi="Microsoft JhengHei" w:cs="Microsoft JhengHei" w:eastAsia="Microsoft JhengHei" w:hint="default"/>
                <w:b/>
                <w:bCs/>
                <w:spacing w:val="-4"/>
                <w:sz w:val="21"/>
                <w:szCs w:val="21"/>
              </w:rPr>
              <w:t>、</w:t>
              <w:tab/>
            </w:r>
            <w:r>
              <w:rPr>
                <w:rFonts w:ascii="Microsoft JhengHei" w:hAnsi="Microsoft JhengHei" w:cs="Microsoft JhengHei" w:eastAsia="Microsoft JhengHei" w:hint="default"/>
                <w:b/>
                <w:bCs/>
                <w:sz w:val="21"/>
                <w:szCs w:val="21"/>
              </w:rPr>
              <w:t>营业外收入分项目情况</w:t>
            </w:r>
            <w:r>
              <w:rPr>
                <w:rFonts w:ascii="Microsoft JhengHei" w:hAnsi="Microsoft JhengHei" w:cs="Microsoft JhengHei" w:eastAsia="Microsoft JhengHei" w:hint="default"/>
                <w:sz w:val="21"/>
                <w:szCs w:val="21"/>
              </w:rPr>
            </w:r>
          </w:p>
        </w:tc>
        <w:tc>
          <w:tcPr>
            <w:tcW w:w="4855" w:type="dxa"/>
            <w:gridSpan w:val="3"/>
            <w:tcBorders>
              <w:top w:val="nil" w:sz="6" w:space="0" w:color="auto"/>
              <w:left w:val="nil" w:sz="6" w:space="0" w:color="auto"/>
              <w:bottom w:val="single" w:sz="12" w:space="0" w:color="000000"/>
              <w:right w:val="nil" w:sz="6" w:space="0" w:color="auto"/>
            </w:tcBorders>
          </w:tcPr>
          <w:p>
            <w:pPr/>
          </w:p>
        </w:tc>
      </w:tr>
      <w:tr>
        <w:trPr>
          <w:trHeight w:val="869" w:hRule="exact"/>
        </w:trPr>
        <w:tc>
          <w:tcPr>
            <w:tcW w:w="29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tabs>
                <w:tab w:pos="1418" w:val="left" w:leader="none"/>
              </w:tabs>
              <w:spacing w:line="240" w:lineRule="auto"/>
              <w:ind w:left="96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21" w:type="dxa"/>
            <w:tcBorders>
              <w:top w:val="single" w:sz="12" w:space="0" w:color="000000"/>
              <w:left w:val="nil" w:sz="6" w:space="0" w:color="auto"/>
              <w:bottom w:val="single" w:sz="12" w:space="0" w:color="000000"/>
              <w:right w:val="nil" w:sz="6" w:space="0" w:color="auto"/>
            </w:tcBorders>
          </w:tcPr>
          <w:p>
            <w:pPr>
              <w:pStyle w:val="TableParagraph"/>
              <w:spacing w:line="380" w:lineRule="atLeast" w:before="12"/>
              <w:ind w:left="398" w:right="149" w:hanging="269"/>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90" w:hRule="exact"/>
        </w:trPr>
        <w:tc>
          <w:tcPr>
            <w:tcW w:w="29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569" w:type="dxa"/>
            <w:tcBorders>
              <w:top w:val="single" w:sz="12" w:space="0" w:color="000000"/>
              <w:left w:val="nil" w:sz="6" w:space="0" w:color="auto"/>
              <w:bottom w:val="single" w:sz="12" w:space="0" w:color="000000"/>
              <w:right w:val="nil" w:sz="6" w:space="0" w:color="auto"/>
            </w:tcBorders>
          </w:tcPr>
          <w:p>
            <w:pPr/>
          </w:p>
        </w:tc>
        <w:tc>
          <w:tcPr>
            <w:tcW w:w="15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6,307.69</w:t>
            </w:r>
          </w:p>
        </w:tc>
        <w:tc>
          <w:tcPr>
            <w:tcW w:w="1721" w:type="dxa"/>
            <w:tcBorders>
              <w:top w:val="single" w:sz="12" w:space="0" w:color="000000"/>
              <w:left w:val="nil" w:sz="6" w:space="0" w:color="auto"/>
              <w:bottom w:val="single" w:sz="12" w:space="0" w:color="000000"/>
              <w:right w:val="nil" w:sz="6" w:space="0" w:color="auto"/>
            </w:tcBorders>
          </w:tcPr>
          <w:p>
            <w:pPr/>
          </w:p>
        </w:tc>
      </w:tr>
      <w:tr>
        <w:trPr>
          <w:trHeight w:val="492" w:hRule="exact"/>
        </w:trPr>
        <w:tc>
          <w:tcPr>
            <w:tcW w:w="29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1569" w:type="dxa"/>
            <w:tcBorders>
              <w:top w:val="single" w:sz="12" w:space="0" w:color="000000"/>
              <w:left w:val="nil" w:sz="6" w:space="0" w:color="auto"/>
              <w:bottom w:val="single" w:sz="12" w:space="0" w:color="000000"/>
              <w:right w:val="nil" w:sz="6" w:space="0" w:color="auto"/>
            </w:tcBorders>
          </w:tcPr>
          <w:p>
            <w:pPr/>
          </w:p>
        </w:tc>
        <w:tc>
          <w:tcPr>
            <w:tcW w:w="15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6,307.69</w:t>
            </w:r>
          </w:p>
        </w:tc>
        <w:tc>
          <w:tcPr>
            <w:tcW w:w="1721"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29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1569" w:type="dxa"/>
            <w:tcBorders>
              <w:top w:val="single" w:sz="12" w:space="0" w:color="000000"/>
              <w:left w:val="nil" w:sz="6" w:space="0" w:color="auto"/>
              <w:bottom w:val="single" w:sz="12" w:space="0" w:color="000000"/>
              <w:right w:val="nil" w:sz="6" w:space="0" w:color="auto"/>
            </w:tcBorders>
          </w:tcPr>
          <w:p>
            <w:pPr/>
          </w:p>
        </w:tc>
        <w:tc>
          <w:tcPr>
            <w:tcW w:w="15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38,994.06</w:t>
            </w:r>
          </w:p>
        </w:tc>
        <w:tc>
          <w:tcPr>
            <w:tcW w:w="1721"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29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6,400,000.00</w:t>
            </w:r>
          </w:p>
        </w:tc>
        <w:tc>
          <w:tcPr>
            <w:tcW w:w="15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6,863,290.00</w:t>
            </w:r>
          </w:p>
        </w:tc>
        <w:tc>
          <w:tcPr>
            <w:tcW w:w="1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90" w:hRule="exact"/>
        </w:trPr>
        <w:tc>
          <w:tcPr>
            <w:tcW w:w="29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547,150.47</w:t>
            </w:r>
          </w:p>
        </w:tc>
        <w:tc>
          <w:tcPr>
            <w:tcW w:w="15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9,000.00</w:t>
            </w:r>
          </w:p>
        </w:tc>
        <w:tc>
          <w:tcPr>
            <w:tcW w:w="1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547,150.47</w:t>
            </w:r>
          </w:p>
        </w:tc>
      </w:tr>
      <w:tr>
        <w:trPr>
          <w:trHeight w:val="490" w:hRule="exact"/>
        </w:trPr>
        <w:tc>
          <w:tcPr>
            <w:tcW w:w="2945" w:type="dxa"/>
            <w:tcBorders>
              <w:top w:val="single" w:sz="12" w:space="0" w:color="000000"/>
              <w:left w:val="nil" w:sz="6" w:space="0" w:color="auto"/>
              <w:bottom w:val="single" w:sz="12" w:space="0" w:color="000000"/>
              <w:right w:val="nil" w:sz="6" w:space="0" w:color="auto"/>
            </w:tcBorders>
          </w:tcPr>
          <w:p>
            <w:pPr>
              <w:pStyle w:val="TableParagraph"/>
              <w:tabs>
                <w:tab w:pos="1418" w:val="left" w:leader="none"/>
              </w:tabs>
              <w:spacing w:line="240" w:lineRule="auto" w:before="159"/>
              <w:ind w:left="96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pacing w:val="-1"/>
                <w:sz w:val="18"/>
              </w:rPr>
              <w:t>6,947,150.47</w:t>
            </w:r>
          </w:p>
        </w:tc>
        <w:tc>
          <w:tcPr>
            <w:tcW w:w="15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6,917,591.75</w:t>
            </w:r>
          </w:p>
        </w:tc>
        <w:tc>
          <w:tcPr>
            <w:tcW w:w="1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6,947,150.47</w:t>
            </w:r>
          </w:p>
        </w:tc>
      </w:tr>
    </w:tbl>
    <w:p>
      <w:pPr>
        <w:spacing w:line="240" w:lineRule="auto" w:before="0"/>
        <w:rPr>
          <w:rFonts w:ascii="Microsoft JhengHei" w:hAnsi="Microsoft JhengHei" w:cs="Microsoft JhengHei" w:eastAsia="Microsoft JhengHei" w:hint="default"/>
          <w:b/>
          <w:bCs/>
          <w:sz w:val="20"/>
          <w:szCs w:val="20"/>
        </w:rPr>
      </w:pPr>
    </w:p>
    <w:p>
      <w:pPr>
        <w:tabs>
          <w:tab w:pos="1271" w:val="left" w:leader="none"/>
        </w:tabs>
        <w:spacing w:before="146"/>
        <w:ind w:left="743" w:right="152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政府补助明细</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9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3.8pt;height:1.45pt;mso-position-horizontal-relative:char;mso-position-vertical-relative:line" coordorigin="0,0" coordsize="8076,29">
            <v:group style="position:absolute;left:14;top:14;width:8048;height:2" coordorigin="14,14" coordsize="8048,2">
              <v:shape style="position:absolute;left:14;top:14;width:8048;height:2" coordorigin="14,14" coordsize="8048,0" path="m14,14l8062,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13"/>
        <w:rPr>
          <w:rFonts w:ascii="Microsoft JhengHei" w:hAnsi="Microsoft JhengHei" w:cs="Microsoft JhengHei" w:eastAsia="Microsoft JhengHei" w:hint="default"/>
          <w:b/>
          <w:bCs/>
          <w:sz w:val="7"/>
          <w:szCs w:val="7"/>
        </w:rPr>
      </w:pPr>
    </w:p>
    <w:tbl>
      <w:tblPr>
        <w:tblW w:w="0" w:type="auto"/>
        <w:jc w:val="left"/>
        <w:tblInd w:w="806" w:type="dxa"/>
        <w:tblLayout w:type="fixed"/>
        <w:tblCellMar>
          <w:top w:w="0" w:type="dxa"/>
          <w:left w:w="0" w:type="dxa"/>
          <w:bottom w:w="0" w:type="dxa"/>
          <w:right w:w="0" w:type="dxa"/>
        </w:tblCellMar>
        <w:tblLook w:val="01E0"/>
      </w:tblPr>
      <w:tblGrid>
        <w:gridCol w:w="3388"/>
        <w:gridCol w:w="1477"/>
        <w:gridCol w:w="1341"/>
        <w:gridCol w:w="1841"/>
      </w:tblGrid>
      <w:tr>
        <w:trPr>
          <w:trHeight w:val="363" w:hRule="exact"/>
        </w:trPr>
        <w:tc>
          <w:tcPr>
            <w:tcW w:w="3388" w:type="dxa"/>
            <w:tcBorders>
              <w:top w:val="nil" w:sz="6" w:space="0" w:color="auto"/>
              <w:left w:val="nil" w:sz="6" w:space="0" w:color="auto"/>
              <w:bottom w:val="single" w:sz="12" w:space="0" w:color="000000"/>
              <w:right w:val="nil" w:sz="6" w:space="0" w:color="auto"/>
            </w:tcBorders>
          </w:tcPr>
          <w:p>
            <w:pPr>
              <w:pStyle w:val="TableParagraph"/>
              <w:tabs>
                <w:tab w:pos="628" w:val="left" w:leader="none"/>
              </w:tabs>
              <w:spacing w:line="240" w:lineRule="auto" w:before="44"/>
              <w:ind w:right="248"/>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7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74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41" w:type="dxa"/>
            <w:tcBorders>
              <w:top w:val="nil" w:sz="6" w:space="0" w:color="auto"/>
              <w:left w:val="nil" w:sz="6" w:space="0" w:color="auto"/>
              <w:bottom w:val="single" w:sz="12" w:space="0" w:color="000000"/>
              <w:right w:val="nil" w:sz="6" w:space="0" w:color="auto"/>
            </w:tcBorders>
          </w:tcPr>
          <w:p>
            <w:pPr/>
          </w:p>
        </w:tc>
        <w:tc>
          <w:tcPr>
            <w:tcW w:w="184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09"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．收到的与资产相关的政府补助</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
        </w:tc>
        <w:tc>
          <w:tcPr>
            <w:tcW w:w="1841" w:type="dxa"/>
            <w:tcBorders>
              <w:top w:val="single" w:sz="12" w:space="0" w:color="000000"/>
              <w:left w:val="nil" w:sz="6" w:space="0" w:color="auto"/>
              <w:bottom w:val="single" w:sz="12" w:space="0" w:color="000000"/>
              <w:right w:val="nil" w:sz="6" w:space="0" w:color="auto"/>
            </w:tcBorders>
          </w:tcPr>
          <w:p>
            <w:pPr/>
          </w:p>
        </w:tc>
      </w:tr>
      <w:tr>
        <w:trPr>
          <w:trHeight w:val="511"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技术中心建设专项拨款</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382"/>
              <w:jc w:val="right"/>
              <w:rPr>
                <w:rFonts w:ascii="Times New Roman" w:hAnsi="Times New Roman" w:cs="Times New Roman" w:eastAsia="Times New Roman" w:hint="default"/>
                <w:sz w:val="18"/>
                <w:szCs w:val="18"/>
              </w:rPr>
            </w:pPr>
            <w:r>
              <w:rPr>
                <w:rFonts w:ascii="Times New Roman"/>
                <w:spacing w:val="-1"/>
                <w:sz w:val="18"/>
              </w:rPr>
              <w:t>70,000.00</w:t>
            </w:r>
          </w:p>
        </w:tc>
        <w:tc>
          <w:tcPr>
            <w:tcW w:w="1841" w:type="dxa"/>
            <w:tcBorders>
              <w:top w:val="single" w:sz="12" w:space="0" w:color="000000"/>
              <w:left w:val="nil" w:sz="6" w:space="0" w:color="auto"/>
              <w:bottom w:val="single" w:sz="12" w:space="0" w:color="000000"/>
              <w:right w:val="nil" w:sz="6" w:space="0" w:color="auto"/>
            </w:tcBorders>
          </w:tcPr>
          <w:p>
            <w:pPr/>
          </w:p>
        </w:tc>
      </w:tr>
      <w:tr>
        <w:trPr>
          <w:trHeight w:val="509"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tabs>
                <w:tab w:pos="1838" w:val="left" w:leader="none"/>
              </w:tabs>
              <w:spacing w:line="240" w:lineRule="auto"/>
              <w:ind w:left="1118"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382"/>
              <w:jc w:val="right"/>
              <w:rPr>
                <w:rFonts w:ascii="Times New Roman" w:hAnsi="Times New Roman" w:cs="Times New Roman" w:eastAsia="Times New Roman" w:hint="default"/>
                <w:sz w:val="18"/>
                <w:szCs w:val="18"/>
              </w:rPr>
            </w:pPr>
            <w:r>
              <w:rPr>
                <w:rFonts w:ascii="Times New Roman"/>
                <w:spacing w:val="-1"/>
                <w:sz w:val="18"/>
              </w:rPr>
              <w:t>70,000.00</w:t>
            </w:r>
          </w:p>
        </w:tc>
        <w:tc>
          <w:tcPr>
            <w:tcW w:w="1841" w:type="dxa"/>
            <w:tcBorders>
              <w:top w:val="single" w:sz="12" w:space="0" w:color="000000"/>
              <w:left w:val="nil" w:sz="6" w:space="0" w:color="auto"/>
              <w:bottom w:val="single" w:sz="12" w:space="0" w:color="000000"/>
              <w:right w:val="nil" w:sz="6" w:space="0" w:color="auto"/>
            </w:tcBorders>
          </w:tcPr>
          <w:p>
            <w:pPr/>
          </w:p>
        </w:tc>
      </w:tr>
      <w:tr>
        <w:trPr>
          <w:trHeight w:val="511"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．收到的与收益相关的政府补助</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
        </w:tc>
        <w:tc>
          <w:tcPr>
            <w:tcW w:w="1841" w:type="dxa"/>
            <w:tcBorders>
              <w:top w:val="single" w:sz="12" w:space="0" w:color="000000"/>
              <w:left w:val="nil" w:sz="6" w:space="0" w:color="auto"/>
              <w:bottom w:val="single" w:sz="12" w:space="0" w:color="000000"/>
              <w:right w:val="nil" w:sz="6" w:space="0" w:color="auto"/>
            </w:tcBorders>
          </w:tcPr>
          <w:p>
            <w:pPr/>
          </w:p>
        </w:tc>
      </w:tr>
      <w:tr>
        <w:trPr>
          <w:trHeight w:val="509"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382"/>
              <w:jc w:val="right"/>
              <w:rPr>
                <w:rFonts w:ascii="Times New Roman" w:hAnsi="Times New Roman" w:cs="Times New Roman" w:eastAsia="Times New Roman" w:hint="default"/>
                <w:sz w:val="18"/>
                <w:szCs w:val="18"/>
              </w:rPr>
            </w:pPr>
            <w:r>
              <w:rPr>
                <w:rFonts w:ascii="Times New Roman"/>
                <w:spacing w:val="-1"/>
                <w:sz w:val="18"/>
              </w:rPr>
              <w:t>6,290,000.00</w:t>
            </w: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6,309,000.00</w:t>
            </w:r>
          </w:p>
        </w:tc>
      </w:tr>
      <w:tr>
        <w:trPr>
          <w:trHeight w:val="511"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节能技改补贴</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382"/>
              <w:jc w:val="right"/>
              <w:rPr>
                <w:rFonts w:ascii="Times New Roman" w:hAnsi="Times New Roman" w:cs="Times New Roman" w:eastAsia="Times New Roman" w:hint="default"/>
                <w:sz w:val="18"/>
                <w:szCs w:val="18"/>
              </w:rPr>
            </w:pPr>
            <w:r>
              <w:rPr>
                <w:rFonts w:ascii="Times New Roman"/>
                <w:spacing w:val="-1"/>
                <w:sz w:val="18"/>
              </w:rPr>
              <w:t>40,000.00</w:t>
            </w:r>
          </w:p>
        </w:tc>
        <w:tc>
          <w:tcPr>
            <w:tcW w:w="1841" w:type="dxa"/>
            <w:tcBorders>
              <w:top w:val="single" w:sz="12" w:space="0" w:color="000000"/>
              <w:left w:val="nil" w:sz="6" w:space="0" w:color="auto"/>
              <w:bottom w:val="single" w:sz="12" w:space="0" w:color="000000"/>
              <w:right w:val="nil" w:sz="6" w:space="0" w:color="auto"/>
            </w:tcBorders>
          </w:tcPr>
          <w:p>
            <w:pPr/>
          </w:p>
        </w:tc>
      </w:tr>
      <w:tr>
        <w:trPr>
          <w:trHeight w:val="509"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科技发展基金</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511"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发明专利奖</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4,290.00</w:t>
            </w:r>
          </w:p>
        </w:tc>
      </w:tr>
      <w:tr>
        <w:trPr>
          <w:trHeight w:val="509"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tabs>
                <w:tab w:pos="1838" w:val="left" w:leader="none"/>
              </w:tabs>
              <w:spacing w:line="240" w:lineRule="auto"/>
              <w:ind w:left="1118"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382"/>
              <w:jc w:val="right"/>
              <w:rPr>
                <w:rFonts w:ascii="Times New Roman" w:hAnsi="Times New Roman" w:cs="Times New Roman" w:eastAsia="Times New Roman" w:hint="default"/>
                <w:sz w:val="18"/>
                <w:szCs w:val="18"/>
              </w:rPr>
            </w:pPr>
            <w:r>
              <w:rPr>
                <w:rFonts w:ascii="Times New Roman"/>
                <w:spacing w:val="-1"/>
                <w:sz w:val="18"/>
              </w:rPr>
              <w:t>6,330,000.00</w:t>
            </w: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6,863,290.00</w:t>
            </w:r>
          </w:p>
        </w:tc>
      </w:tr>
      <w:tr>
        <w:trPr>
          <w:trHeight w:val="511" w:hRule="exact"/>
        </w:trPr>
        <w:tc>
          <w:tcPr>
            <w:tcW w:w="33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tabs>
                <w:tab w:pos="628" w:val="left" w:leader="none"/>
              </w:tabs>
              <w:spacing w:line="240" w:lineRule="auto"/>
              <w:ind w:right="24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7" w:type="dxa"/>
            <w:tcBorders>
              <w:top w:val="single" w:sz="12" w:space="0" w:color="000000"/>
              <w:left w:val="nil" w:sz="6" w:space="0" w:color="auto"/>
              <w:bottom w:val="single" w:sz="12" w:space="0" w:color="000000"/>
              <w:right w:val="nil" w:sz="6" w:space="0" w:color="auto"/>
            </w:tcBorders>
          </w:tcPr>
          <w:p>
            <w:pPr/>
          </w:p>
        </w:tc>
        <w:tc>
          <w:tcPr>
            <w:tcW w:w="13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382"/>
              <w:jc w:val="right"/>
              <w:rPr>
                <w:rFonts w:ascii="Times New Roman" w:hAnsi="Times New Roman" w:cs="Times New Roman" w:eastAsia="Times New Roman" w:hint="default"/>
                <w:sz w:val="18"/>
                <w:szCs w:val="18"/>
              </w:rPr>
            </w:pPr>
            <w:r>
              <w:rPr>
                <w:rFonts w:ascii="Times New Roman"/>
                <w:spacing w:val="-1"/>
                <w:sz w:val="18"/>
              </w:rPr>
              <w:t>6,400,000.00</w:t>
            </w:r>
          </w:p>
        </w:tc>
        <w:tc>
          <w:tcPr>
            <w:tcW w:w="18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6,863,290.00</w:t>
            </w:r>
          </w:p>
        </w:tc>
      </w:tr>
    </w:tbl>
    <w:p>
      <w:pPr>
        <w:spacing w:line="240" w:lineRule="auto" w:before="0"/>
        <w:rPr>
          <w:rFonts w:ascii="Microsoft JhengHei" w:hAnsi="Microsoft JhengHei" w:cs="Microsoft JhengHei" w:eastAsia="Microsoft JhengHei" w:hint="default"/>
          <w:b/>
          <w:bCs/>
          <w:sz w:val="20"/>
          <w:szCs w:val="20"/>
        </w:rPr>
      </w:pPr>
    </w:p>
    <w:p>
      <w:pPr>
        <w:spacing w:before="144"/>
        <w:ind w:left="736"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公司本期内取得的政府补助种类及金额如下：</w:t>
      </w:r>
      <w:r>
        <w:rPr>
          <w:rFonts w:ascii="Microsoft JhengHei" w:hAnsi="Microsoft JhengHei" w:cs="Microsoft JhengHei" w:eastAsia="Microsoft JhengHei" w:hint="default"/>
          <w:sz w:val="21"/>
          <w:szCs w:val="21"/>
        </w:rPr>
      </w:r>
    </w:p>
    <w:p>
      <w:pPr>
        <w:spacing w:before="143"/>
        <w:ind w:left="743" w:right="108"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日收到上海市金山区财政局拨入的上市企业奖励扶持资金</w:t>
      </w:r>
    </w:p>
    <w:p>
      <w:pPr>
        <w:spacing w:before="107"/>
        <w:ind w:left="741" w:right="152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1,039,500.00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p>
      <w:pPr>
        <w:spacing w:before="148"/>
        <w:ind w:left="743" w:right="108"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w:t>
      </w:r>
      <w:r>
        <w:rPr>
          <w:rFonts w:ascii="宋体" w:hAnsi="宋体" w:cs="宋体" w:eastAsia="宋体" w:hint="default"/>
          <w:spacing w:val="2"/>
          <w:w w:val="99"/>
          <w:sz w:val="21"/>
          <w:szCs w:val="21"/>
        </w:rPr>
        <w:t>）</w:t>
      </w:r>
      <w:r>
        <w:rPr>
          <w:rFonts w:ascii="宋体" w:hAnsi="宋体" w:cs="宋体" w:eastAsia="宋体" w:hint="default"/>
          <w:w w:val="99"/>
          <w:sz w:val="21"/>
          <w:szCs w:val="21"/>
        </w:rPr>
        <w:t>根</w:t>
      </w:r>
      <w:r>
        <w:rPr>
          <w:rFonts w:ascii="宋体" w:hAnsi="宋体" w:cs="宋体" w:eastAsia="宋体" w:hint="default"/>
          <w:spacing w:val="2"/>
          <w:w w:val="99"/>
          <w:sz w:val="21"/>
          <w:szCs w:val="21"/>
        </w:rPr>
        <w:t>据</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拨</w:t>
      </w:r>
      <w:r>
        <w:rPr>
          <w:rFonts w:ascii="宋体" w:hAnsi="宋体" w:cs="宋体" w:eastAsia="宋体" w:hint="default"/>
          <w:w w:val="99"/>
          <w:sz w:val="21"/>
          <w:szCs w:val="21"/>
        </w:rPr>
        <w:t>付</w:t>
      </w:r>
      <w:r>
        <w:rPr>
          <w:rFonts w:ascii="宋体" w:hAnsi="宋体" w:cs="宋体" w:eastAsia="宋体" w:hint="default"/>
          <w:spacing w:val="-55"/>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度</w:t>
      </w:r>
      <w:r>
        <w:rPr>
          <w:rFonts w:ascii="宋体" w:hAnsi="宋体" w:cs="宋体" w:eastAsia="宋体" w:hint="default"/>
          <w:spacing w:val="2"/>
          <w:w w:val="99"/>
          <w:sz w:val="21"/>
          <w:szCs w:val="21"/>
        </w:rPr>
        <w:t>四</w:t>
      </w:r>
      <w:r>
        <w:rPr>
          <w:rFonts w:ascii="宋体" w:hAnsi="宋体" w:cs="宋体" w:eastAsia="宋体" w:hint="default"/>
          <w:w w:val="99"/>
          <w:sz w:val="21"/>
          <w:szCs w:val="21"/>
        </w:rPr>
        <w:t>吨</w:t>
      </w:r>
      <w:r>
        <w:rPr>
          <w:rFonts w:ascii="宋体" w:hAnsi="宋体" w:cs="宋体" w:eastAsia="宋体" w:hint="default"/>
          <w:spacing w:val="2"/>
          <w:w w:val="99"/>
          <w:sz w:val="21"/>
          <w:szCs w:val="21"/>
        </w:rPr>
        <w:t>以</w:t>
      </w:r>
      <w:r>
        <w:rPr>
          <w:rFonts w:ascii="宋体" w:hAnsi="宋体" w:cs="宋体" w:eastAsia="宋体" w:hint="default"/>
          <w:w w:val="99"/>
          <w:sz w:val="21"/>
          <w:szCs w:val="21"/>
        </w:rPr>
        <w:t>上</w:t>
      </w:r>
      <w:r>
        <w:rPr>
          <w:rFonts w:ascii="宋体" w:hAnsi="宋体" w:cs="宋体" w:eastAsia="宋体" w:hint="default"/>
          <w:spacing w:val="2"/>
          <w:w w:val="99"/>
          <w:sz w:val="21"/>
          <w:szCs w:val="21"/>
        </w:rPr>
        <w:t>燃</w:t>
      </w:r>
      <w:r>
        <w:rPr>
          <w:rFonts w:ascii="宋体" w:hAnsi="宋体" w:cs="宋体" w:eastAsia="宋体" w:hint="default"/>
          <w:w w:val="99"/>
          <w:sz w:val="21"/>
          <w:szCs w:val="21"/>
        </w:rPr>
        <w:t>煤</w:t>
      </w:r>
      <w:r>
        <w:rPr>
          <w:rFonts w:ascii="宋体" w:hAnsi="宋体" w:cs="宋体" w:eastAsia="宋体" w:hint="default"/>
          <w:spacing w:val="2"/>
          <w:w w:val="99"/>
          <w:sz w:val="21"/>
          <w:szCs w:val="21"/>
        </w:rPr>
        <w:t>锅</w:t>
      </w:r>
      <w:r>
        <w:rPr>
          <w:rFonts w:ascii="宋体" w:hAnsi="宋体" w:cs="宋体" w:eastAsia="宋体" w:hint="default"/>
          <w:w w:val="99"/>
          <w:sz w:val="21"/>
          <w:szCs w:val="21"/>
        </w:rPr>
        <w:t>炉</w:t>
      </w:r>
      <w:r>
        <w:rPr>
          <w:rFonts w:ascii="宋体" w:hAnsi="宋体" w:cs="宋体" w:eastAsia="宋体" w:hint="default"/>
          <w:spacing w:val="2"/>
          <w:w w:val="99"/>
          <w:sz w:val="21"/>
          <w:szCs w:val="21"/>
        </w:rPr>
        <w:t>节</w:t>
      </w:r>
      <w:r>
        <w:rPr>
          <w:rFonts w:ascii="宋体" w:hAnsi="宋体" w:cs="宋体" w:eastAsia="宋体" w:hint="default"/>
          <w:w w:val="99"/>
          <w:sz w:val="21"/>
          <w:szCs w:val="21"/>
        </w:rPr>
        <w:t>能</w:t>
      </w:r>
      <w:r>
        <w:rPr>
          <w:rFonts w:ascii="宋体" w:hAnsi="宋体" w:cs="宋体" w:eastAsia="宋体" w:hint="default"/>
          <w:spacing w:val="2"/>
          <w:w w:val="99"/>
          <w:sz w:val="21"/>
          <w:szCs w:val="21"/>
        </w:rPr>
        <w:t>技</w:t>
      </w:r>
      <w:r>
        <w:rPr>
          <w:rFonts w:ascii="宋体" w:hAnsi="宋体" w:cs="宋体" w:eastAsia="宋体" w:hint="default"/>
          <w:w w:val="99"/>
          <w:sz w:val="21"/>
          <w:szCs w:val="21"/>
        </w:rPr>
        <w:t>术</w:t>
      </w:r>
      <w:r>
        <w:rPr>
          <w:rFonts w:ascii="宋体" w:hAnsi="宋体" w:cs="宋体" w:eastAsia="宋体" w:hint="default"/>
          <w:spacing w:val="2"/>
          <w:w w:val="99"/>
          <w:sz w:val="21"/>
          <w:szCs w:val="21"/>
        </w:rPr>
        <w:t>改</w:t>
      </w:r>
      <w:r>
        <w:rPr>
          <w:rFonts w:ascii="宋体" w:hAnsi="宋体" w:cs="宋体" w:eastAsia="宋体" w:hint="default"/>
          <w:w w:val="99"/>
          <w:sz w:val="21"/>
          <w:szCs w:val="21"/>
        </w:rPr>
        <w:t>造</w:t>
      </w:r>
      <w:r>
        <w:rPr>
          <w:rFonts w:ascii="宋体" w:hAnsi="宋体" w:cs="宋体" w:eastAsia="宋体" w:hint="default"/>
          <w:spacing w:val="2"/>
          <w:w w:val="99"/>
          <w:sz w:val="21"/>
          <w:szCs w:val="21"/>
        </w:rPr>
        <w:t>专</w:t>
      </w:r>
      <w:r>
        <w:rPr>
          <w:rFonts w:ascii="宋体" w:hAnsi="宋体" w:cs="宋体" w:eastAsia="宋体" w:hint="default"/>
          <w:w w:val="99"/>
          <w:sz w:val="21"/>
          <w:szCs w:val="21"/>
        </w:rPr>
        <w:t>项</w:t>
      </w:r>
      <w:r>
        <w:rPr>
          <w:rFonts w:ascii="宋体" w:hAnsi="宋体" w:cs="宋体" w:eastAsia="宋体" w:hint="default"/>
          <w:spacing w:val="2"/>
          <w:w w:val="99"/>
          <w:sz w:val="21"/>
          <w:szCs w:val="21"/>
        </w:rPr>
        <w:t>补</w:t>
      </w:r>
      <w:r>
        <w:rPr>
          <w:rFonts w:ascii="宋体" w:hAnsi="宋体" w:cs="宋体" w:eastAsia="宋体" w:hint="default"/>
          <w:w w:val="99"/>
          <w:sz w:val="21"/>
          <w:szCs w:val="21"/>
        </w:rPr>
        <w:t>贴</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的</w:t>
      </w:r>
      <w:r>
        <w:rPr>
          <w:rFonts w:ascii="宋体" w:hAnsi="宋体" w:cs="宋体" w:eastAsia="宋体" w:hint="default"/>
          <w:w w:val="99"/>
          <w:sz w:val="21"/>
          <w:szCs w:val="21"/>
        </w:rPr>
        <w:t>通知</w:t>
      </w:r>
      <w:r>
        <w:rPr>
          <w:rFonts w:ascii="宋体" w:hAnsi="宋体" w:cs="宋体" w:eastAsia="宋体" w:hint="default"/>
          <w:spacing w:val="-104"/>
          <w:w w:val="99"/>
          <w:sz w:val="21"/>
          <w:szCs w:val="21"/>
        </w:rPr>
        <w:t>》</w:t>
      </w:r>
      <w:r>
        <w:rPr>
          <w:rFonts w:ascii="宋体" w:hAnsi="宋体" w:cs="宋体" w:eastAsia="宋体" w:hint="default"/>
          <w:w w:val="66"/>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76" w:top="1100" w:bottom="1160" w:left="1680" w:right="1240"/>
        </w:sectPr>
      </w:pPr>
    </w:p>
    <w:p>
      <w:pPr>
        <w:spacing w:line="240" w:lineRule="auto" w:before="1"/>
        <w:rPr>
          <w:rFonts w:ascii="宋体" w:hAnsi="宋体" w:cs="宋体" w:eastAsia="宋体" w:hint="default"/>
          <w:sz w:val="29"/>
          <w:szCs w:val="29"/>
        </w:rPr>
      </w:pPr>
    </w:p>
    <w:p>
      <w:pPr>
        <w:spacing w:before="34"/>
        <w:ind w:left="781"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日收到上海市财政局拨入锅炉节能技改专项补贴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before="148"/>
        <w:ind w:left="78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）根据《上海市促进高新技术成果转化的若干规定》公司于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日收到</w:t>
      </w:r>
    </w:p>
    <w:p>
      <w:pPr>
        <w:spacing w:before="110"/>
        <w:ind w:left="781" w:right="0" w:firstLine="0"/>
        <w:jc w:val="left"/>
        <w:rPr>
          <w:rFonts w:ascii="宋体" w:hAnsi="宋体" w:cs="宋体" w:eastAsia="宋体" w:hint="default"/>
          <w:sz w:val="21"/>
          <w:szCs w:val="21"/>
        </w:rPr>
      </w:pPr>
      <w:r>
        <w:rPr>
          <w:rFonts w:ascii="宋体" w:hAnsi="宋体" w:cs="宋体" w:eastAsia="宋体" w:hint="default"/>
          <w:sz w:val="21"/>
          <w:szCs w:val="21"/>
        </w:rPr>
        <w:t>上海市财政局拨入第三批扶持资金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2,908,000.00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p>
      <w:pPr>
        <w:spacing w:before="148"/>
        <w:ind w:left="783" w:right="0" w:firstLine="0"/>
        <w:jc w:val="left"/>
        <w:rPr>
          <w:rFonts w:ascii="Times New Roman" w:hAnsi="Times New Roman" w:cs="Times New Roman" w:eastAsia="Times New Roman" w:hint="default"/>
          <w:sz w:val="21"/>
          <w:szCs w:val="21"/>
        </w:rPr>
      </w:pP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4</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司于</w:t>
      </w:r>
      <w:r>
        <w:rPr>
          <w:rFonts w:ascii="宋体" w:hAnsi="宋体" w:cs="宋体" w:eastAsia="宋体" w:hint="default"/>
          <w:spacing w:val="-74"/>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11"/>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w w:val="99"/>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w w:val="99"/>
          <w:sz w:val="21"/>
          <w:szCs w:val="21"/>
        </w:rPr>
        <w:t>月</w:t>
      </w:r>
      <w:r>
        <w:rPr>
          <w:rFonts w:ascii="宋体" w:hAnsi="宋体" w:cs="宋体" w:eastAsia="宋体" w:hint="default"/>
          <w:spacing w:val="-77"/>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23"/>
          <w:sz w:val="21"/>
          <w:szCs w:val="21"/>
        </w:rPr>
        <w:t> </w:t>
      </w:r>
      <w:r>
        <w:rPr>
          <w:rFonts w:ascii="宋体" w:hAnsi="宋体" w:cs="宋体" w:eastAsia="宋体" w:hint="default"/>
          <w:spacing w:val="2"/>
          <w:w w:val="99"/>
          <w:sz w:val="21"/>
          <w:szCs w:val="21"/>
        </w:rPr>
        <w:t>日</w:t>
      </w:r>
      <w:r>
        <w:rPr>
          <w:rFonts w:ascii="宋体" w:hAnsi="宋体" w:cs="宋体" w:eastAsia="宋体" w:hint="default"/>
          <w:w w:val="99"/>
          <w:sz w:val="21"/>
          <w:szCs w:val="21"/>
        </w:rPr>
        <w:t>收</w:t>
      </w:r>
      <w:r>
        <w:rPr>
          <w:rFonts w:ascii="宋体" w:hAnsi="宋体" w:cs="宋体" w:eastAsia="宋体" w:hint="default"/>
          <w:spacing w:val="2"/>
          <w:w w:val="99"/>
          <w:sz w:val="21"/>
          <w:szCs w:val="21"/>
        </w:rPr>
        <w:t>到</w:t>
      </w:r>
      <w:r>
        <w:rPr>
          <w:rFonts w:ascii="宋体" w:hAnsi="宋体" w:cs="宋体" w:eastAsia="宋体" w:hint="default"/>
          <w:w w:val="99"/>
          <w:sz w:val="21"/>
          <w:szCs w:val="21"/>
        </w:rPr>
        <w:t>山</w:t>
      </w:r>
      <w:r>
        <w:rPr>
          <w:rFonts w:ascii="宋体" w:hAnsi="宋体" w:cs="宋体" w:eastAsia="宋体" w:hint="default"/>
          <w:spacing w:val="2"/>
          <w:w w:val="99"/>
          <w:sz w:val="21"/>
          <w:szCs w:val="21"/>
        </w:rPr>
        <w:t>阳</w:t>
      </w:r>
      <w:r>
        <w:rPr>
          <w:rFonts w:ascii="宋体" w:hAnsi="宋体" w:cs="宋体" w:eastAsia="宋体" w:hint="default"/>
          <w:w w:val="99"/>
          <w:sz w:val="21"/>
          <w:szCs w:val="21"/>
        </w:rPr>
        <w:t>镇</w:t>
      </w:r>
      <w:r>
        <w:rPr>
          <w:rFonts w:ascii="宋体" w:hAnsi="宋体" w:cs="宋体" w:eastAsia="宋体" w:hint="default"/>
          <w:spacing w:val="2"/>
          <w:w w:val="99"/>
          <w:sz w:val="21"/>
          <w:szCs w:val="21"/>
        </w:rPr>
        <w:t>人</w:t>
      </w:r>
      <w:r>
        <w:rPr>
          <w:rFonts w:ascii="宋体" w:hAnsi="宋体" w:cs="宋体" w:eastAsia="宋体" w:hint="default"/>
          <w:w w:val="99"/>
          <w:sz w:val="21"/>
          <w:szCs w:val="21"/>
        </w:rPr>
        <w:t>民</w:t>
      </w:r>
      <w:r>
        <w:rPr>
          <w:rFonts w:ascii="宋体" w:hAnsi="宋体" w:cs="宋体" w:eastAsia="宋体" w:hint="default"/>
          <w:spacing w:val="2"/>
          <w:w w:val="99"/>
          <w:sz w:val="21"/>
          <w:szCs w:val="21"/>
        </w:rPr>
        <w:t>政</w:t>
      </w:r>
      <w:r>
        <w:rPr>
          <w:rFonts w:ascii="宋体" w:hAnsi="宋体" w:cs="宋体" w:eastAsia="宋体" w:hint="default"/>
          <w:w w:val="99"/>
          <w:sz w:val="21"/>
          <w:szCs w:val="21"/>
        </w:rPr>
        <w:t>府</w:t>
      </w:r>
      <w:r>
        <w:rPr>
          <w:rFonts w:ascii="宋体" w:hAnsi="宋体" w:cs="宋体" w:eastAsia="宋体" w:hint="default"/>
          <w:spacing w:val="2"/>
          <w:w w:val="99"/>
          <w:sz w:val="21"/>
          <w:szCs w:val="21"/>
        </w:rPr>
        <w:t>拨</w:t>
      </w:r>
      <w:r>
        <w:rPr>
          <w:rFonts w:ascii="宋体" w:hAnsi="宋体" w:cs="宋体" w:eastAsia="宋体" w:hint="default"/>
          <w:w w:val="99"/>
          <w:sz w:val="21"/>
          <w:szCs w:val="21"/>
        </w:rPr>
        <w:t>付</w:t>
      </w:r>
      <w:r>
        <w:rPr>
          <w:rFonts w:ascii="宋体" w:hAnsi="宋体" w:cs="宋体" w:eastAsia="宋体" w:hint="default"/>
          <w:spacing w:val="2"/>
          <w:w w:val="99"/>
          <w:sz w:val="21"/>
          <w:szCs w:val="21"/>
        </w:rPr>
        <w:t>的</w:t>
      </w:r>
      <w:r>
        <w:rPr>
          <w:rFonts w:ascii="宋体" w:hAnsi="宋体" w:cs="宋体" w:eastAsia="宋体" w:hint="default"/>
          <w:w w:val="99"/>
          <w:sz w:val="21"/>
          <w:szCs w:val="21"/>
        </w:rPr>
        <w:t>上</w:t>
      </w:r>
      <w:r>
        <w:rPr>
          <w:rFonts w:ascii="宋体" w:hAnsi="宋体" w:cs="宋体" w:eastAsia="宋体" w:hint="default"/>
          <w:spacing w:val="2"/>
          <w:w w:val="99"/>
          <w:sz w:val="21"/>
          <w:szCs w:val="21"/>
        </w:rPr>
        <w:t>市</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扶</w:t>
      </w:r>
      <w:r>
        <w:rPr>
          <w:rFonts w:ascii="宋体" w:hAnsi="宋体" w:cs="宋体" w:eastAsia="宋体" w:hint="default"/>
          <w:spacing w:val="2"/>
          <w:w w:val="99"/>
          <w:sz w:val="21"/>
          <w:szCs w:val="21"/>
        </w:rPr>
        <w:t>持</w:t>
      </w:r>
      <w:r>
        <w:rPr>
          <w:rFonts w:ascii="宋体" w:hAnsi="宋体" w:cs="宋体" w:eastAsia="宋体" w:hint="default"/>
          <w:spacing w:val="4"/>
          <w:w w:val="99"/>
          <w:sz w:val="21"/>
          <w:szCs w:val="21"/>
        </w:rPr>
        <w:t>资</w:t>
      </w:r>
      <w:r>
        <w:rPr>
          <w:rFonts w:ascii="宋体" w:hAnsi="宋体" w:cs="宋体" w:eastAsia="宋体" w:hint="default"/>
          <w:w w:val="99"/>
          <w:sz w:val="21"/>
          <w:szCs w:val="21"/>
        </w:rPr>
        <w:t>金</w:t>
      </w:r>
      <w:r>
        <w:rPr>
          <w:rFonts w:ascii="宋体" w:hAnsi="宋体" w:cs="宋体" w:eastAsia="宋体" w:hint="default"/>
          <w:spacing w:val="-74"/>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3</w:t>
      </w:r>
      <w:r>
        <w:rPr>
          <w:rFonts w:ascii="Times New Roman" w:hAnsi="Times New Roman" w:cs="Times New Roman" w:eastAsia="Times New Roman" w:hint="default"/>
          <w:spacing w:val="-2"/>
          <w:w w:val="99"/>
          <w:sz w:val="21"/>
          <w:szCs w:val="21"/>
        </w:rPr>
        <w:t>4</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5</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z w:val="21"/>
          <w:szCs w:val="21"/>
        </w:rPr>
      </w:r>
    </w:p>
    <w:p>
      <w:pPr>
        <w:spacing w:before="110"/>
        <w:ind w:left="781" w:right="0"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331" w:lineRule="auto" w:before="164"/>
        <w:ind w:left="781" w:right="411" w:firstLine="2"/>
        <w:jc w:val="left"/>
        <w:rPr>
          <w:rFonts w:ascii="Times New Roman" w:hAnsi="Times New Roman" w:cs="Times New Roman" w:eastAsia="Times New Roman" w:hint="default"/>
          <w:sz w:val="21"/>
          <w:szCs w:val="21"/>
        </w:rPr>
      </w:pPr>
      <w:r>
        <w:rPr>
          <w:rFonts w:ascii="宋体" w:hAnsi="宋体" w:cs="宋体" w:eastAsia="宋体" w:hint="default"/>
          <w:spacing w:val="-1"/>
          <w:w w:val="95"/>
          <w:sz w:val="21"/>
          <w:szCs w:val="21"/>
        </w:rPr>
        <w:t>（</w:t>
      </w:r>
      <w:r>
        <w:rPr>
          <w:rFonts w:ascii="Times New Roman" w:hAnsi="Times New Roman" w:cs="Times New Roman" w:eastAsia="Times New Roman" w:hint="default"/>
          <w:spacing w:val="-1"/>
          <w:w w:val="95"/>
          <w:sz w:val="21"/>
          <w:szCs w:val="21"/>
        </w:rPr>
        <w:t>5</w:t>
      </w:r>
      <w:r>
        <w:rPr>
          <w:rFonts w:ascii="宋体" w:hAnsi="宋体" w:cs="宋体" w:eastAsia="宋体" w:hint="default"/>
          <w:spacing w:val="-1"/>
          <w:w w:val="95"/>
          <w:sz w:val="21"/>
          <w:szCs w:val="21"/>
        </w:rPr>
        <w:t>）根据上海市经济和信息化委员会、上海市财政局、上海市国家税务局、上海市地方</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z w:val="21"/>
          <w:szCs w:val="21"/>
        </w:rPr>
        <w:t>税务局、中华人民共和国上海海关文件沪经信技</w:t>
      </w:r>
      <w:r>
        <w:rPr>
          <w:rFonts w:ascii="Times New Roman" w:hAnsi="Times New Roman" w:cs="Times New Roman" w:eastAsia="Times New Roman" w:hint="default"/>
          <w:sz w:val="21"/>
          <w:szCs w:val="21"/>
        </w:rPr>
        <w:t>[2009]707</w:t>
      </w:r>
      <w:r>
        <w:rPr>
          <w:rFonts w:ascii="Times New Roman" w:hAnsi="Times New Roman" w:cs="Times New Roman" w:eastAsia="Times New Roman" w:hint="default"/>
          <w:spacing w:val="-11"/>
          <w:sz w:val="21"/>
          <w:szCs w:val="21"/>
        </w:rPr>
        <w:t> </w:t>
      </w:r>
      <w:r>
        <w:rPr>
          <w:rFonts w:ascii="宋体" w:hAnsi="宋体" w:cs="宋体" w:eastAsia="宋体" w:hint="default"/>
          <w:spacing w:val="-8"/>
          <w:sz w:val="21"/>
          <w:szCs w:val="21"/>
        </w:rPr>
        <w:t>号文，公司于</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23</w:t>
      </w:r>
    </w:p>
    <w:p>
      <w:pPr>
        <w:spacing w:before="19"/>
        <w:ind w:left="781" w:right="0" w:firstLine="0"/>
        <w:jc w:val="left"/>
        <w:rPr>
          <w:rFonts w:ascii="宋体" w:hAnsi="宋体" w:cs="宋体" w:eastAsia="宋体" w:hint="default"/>
          <w:sz w:val="21"/>
          <w:szCs w:val="21"/>
        </w:rPr>
      </w:pPr>
      <w:r>
        <w:rPr>
          <w:rFonts w:ascii="宋体" w:hAnsi="宋体" w:cs="宋体" w:eastAsia="宋体" w:hint="default"/>
          <w:sz w:val="21"/>
          <w:szCs w:val="21"/>
        </w:rPr>
        <w:t>日收到上海市企业技术创新服务中心所拨入技术中心建设专项补贴 </w:t>
      </w:r>
      <w:r>
        <w:rPr>
          <w:rFonts w:ascii="Times New Roman" w:hAnsi="Times New Roman" w:cs="Times New Roman" w:eastAsia="Times New Roman" w:hint="default"/>
          <w:sz w:val="21"/>
          <w:szCs w:val="21"/>
        </w:rPr>
        <w:t>600,000.00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元。公司</w:t>
      </w:r>
    </w:p>
    <w:p>
      <w:pPr>
        <w:spacing w:before="110"/>
        <w:ind w:left="781" w:right="0" w:firstLine="0"/>
        <w:jc w:val="left"/>
        <w:rPr>
          <w:rFonts w:ascii="宋体" w:hAnsi="宋体" w:cs="宋体" w:eastAsia="宋体" w:hint="default"/>
          <w:sz w:val="21"/>
          <w:szCs w:val="21"/>
        </w:rPr>
      </w:pPr>
      <w:r>
        <w:rPr>
          <w:rFonts w:ascii="宋体" w:hAnsi="宋体" w:cs="宋体" w:eastAsia="宋体" w:hint="default"/>
          <w:sz w:val="21"/>
          <w:szCs w:val="21"/>
        </w:rPr>
        <w:t>在收到专项补贴当期确认递延收益，从</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月项目完成开始分期确认收益，本年度</w:t>
      </w:r>
    </w:p>
    <w:p>
      <w:pPr>
        <w:spacing w:before="110"/>
        <w:ind w:left="781" w:right="0" w:firstLine="0"/>
        <w:jc w:val="left"/>
        <w:rPr>
          <w:rFonts w:ascii="宋体" w:hAnsi="宋体" w:cs="宋体" w:eastAsia="宋体" w:hint="default"/>
          <w:sz w:val="21"/>
          <w:szCs w:val="21"/>
        </w:rPr>
      </w:pPr>
      <w:r>
        <w:rPr>
          <w:rFonts w:ascii="宋体" w:hAnsi="宋体" w:cs="宋体" w:eastAsia="宋体" w:hint="default"/>
          <w:sz w:val="21"/>
          <w:szCs w:val="21"/>
        </w:rPr>
        <w:t>共确认收益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70,000.00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3294"/>
        <w:gridCol w:w="2033"/>
        <w:gridCol w:w="1595"/>
        <w:gridCol w:w="2077"/>
      </w:tblGrid>
      <w:tr>
        <w:trPr>
          <w:trHeight w:val="395" w:hRule="exact"/>
        </w:trPr>
        <w:tc>
          <w:tcPr>
            <w:tcW w:w="3294" w:type="dxa"/>
            <w:tcBorders>
              <w:top w:val="nil" w:sz="6" w:space="0" w:color="auto"/>
              <w:left w:val="nil" w:sz="6" w:space="0" w:color="auto"/>
              <w:bottom w:val="single" w:sz="12" w:space="0" w:color="000000"/>
              <w:right w:val="nil" w:sz="6" w:space="0" w:color="auto"/>
            </w:tcBorders>
          </w:tcPr>
          <w:p>
            <w:pPr>
              <w:pStyle w:val="TableParagraph"/>
              <w:spacing w:line="333"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(三十六)</w:t>
            </w:r>
            <w:r>
              <w:rPr>
                <w:rFonts w:ascii="Microsoft JhengHei" w:hAnsi="Microsoft JhengHei" w:cs="Microsoft JhengHei" w:eastAsia="Microsoft JhengHei" w:hint="default"/>
                <w:b/>
                <w:bCs/>
                <w:spacing w:val="32"/>
                <w:w w:val="105"/>
                <w:sz w:val="21"/>
                <w:szCs w:val="21"/>
              </w:rPr>
              <w:t> </w:t>
            </w:r>
            <w:r>
              <w:rPr>
                <w:rFonts w:ascii="Microsoft JhengHei" w:hAnsi="Microsoft JhengHei" w:cs="Microsoft JhengHei" w:eastAsia="Microsoft JhengHei" w:hint="default"/>
                <w:b/>
                <w:bCs/>
                <w:w w:val="105"/>
                <w:sz w:val="21"/>
                <w:szCs w:val="21"/>
              </w:rPr>
              <w:t>营业外支出</w:t>
            </w:r>
            <w:r>
              <w:rPr>
                <w:rFonts w:ascii="Microsoft JhengHei" w:hAnsi="Microsoft JhengHei" w:cs="Microsoft JhengHei" w:eastAsia="Microsoft JhengHei" w:hint="default"/>
                <w:sz w:val="21"/>
                <w:szCs w:val="21"/>
              </w:rPr>
            </w:r>
          </w:p>
        </w:tc>
        <w:tc>
          <w:tcPr>
            <w:tcW w:w="5705" w:type="dxa"/>
            <w:gridSpan w:val="3"/>
            <w:tcBorders>
              <w:top w:val="nil" w:sz="6" w:space="0" w:color="auto"/>
              <w:left w:val="nil" w:sz="6" w:space="0" w:color="auto"/>
              <w:bottom w:val="single" w:sz="12" w:space="0" w:color="000000"/>
              <w:right w:val="nil" w:sz="6" w:space="0" w:color="auto"/>
            </w:tcBorders>
          </w:tcPr>
          <w:p>
            <w:pPr/>
          </w:p>
        </w:tc>
      </w:tr>
      <w:tr>
        <w:trPr>
          <w:trHeight w:val="522" w:hRule="exact"/>
        </w:trPr>
        <w:tc>
          <w:tcPr>
            <w:tcW w:w="329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tabs>
                <w:tab w:pos="2197" w:val="left" w:leader="none"/>
              </w:tabs>
              <w:spacing w:line="240" w:lineRule="auto"/>
              <w:ind w:left="156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033"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95"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77"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right="146"/>
              <w:jc w:val="right"/>
              <w:rPr>
                <w:rFonts w:ascii="宋体" w:hAnsi="宋体" w:cs="宋体" w:eastAsia="宋体" w:hint="default"/>
                <w:sz w:val="18"/>
                <w:szCs w:val="18"/>
              </w:rPr>
            </w:pPr>
            <w:r>
              <w:rPr>
                <w:rFonts w:ascii="宋体" w:hAnsi="宋体" w:cs="宋体" w:eastAsia="宋体" w:hint="default"/>
                <w:sz w:val="18"/>
                <w:szCs w:val="18"/>
              </w:rPr>
              <w:t>计入当期非经常性损益</w:t>
            </w:r>
          </w:p>
        </w:tc>
      </w:tr>
      <w:tr>
        <w:trPr>
          <w:trHeight w:val="335" w:hRule="exact"/>
        </w:trPr>
        <w:tc>
          <w:tcPr>
            <w:tcW w:w="3294" w:type="dxa"/>
            <w:tcBorders>
              <w:top w:val="nil" w:sz="6" w:space="0" w:color="auto"/>
              <w:left w:val="nil" w:sz="6" w:space="0" w:color="auto"/>
              <w:bottom w:val="single" w:sz="12" w:space="0" w:color="000000"/>
              <w:right w:val="nil" w:sz="6" w:space="0" w:color="auto"/>
            </w:tcBorders>
          </w:tcPr>
          <w:p>
            <w:pPr/>
          </w:p>
        </w:tc>
        <w:tc>
          <w:tcPr>
            <w:tcW w:w="2033" w:type="dxa"/>
            <w:tcBorders>
              <w:top w:val="nil" w:sz="6" w:space="0" w:color="auto"/>
              <w:left w:val="nil" w:sz="6" w:space="0" w:color="auto"/>
              <w:bottom w:val="single" w:sz="12" w:space="0" w:color="000000"/>
              <w:right w:val="nil" w:sz="6" w:space="0" w:color="auto"/>
            </w:tcBorders>
          </w:tcPr>
          <w:p>
            <w:pPr/>
          </w:p>
        </w:tc>
        <w:tc>
          <w:tcPr>
            <w:tcW w:w="1595" w:type="dxa"/>
            <w:tcBorders>
              <w:top w:val="nil" w:sz="6" w:space="0" w:color="auto"/>
              <w:left w:val="nil" w:sz="6" w:space="0" w:color="auto"/>
              <w:bottom w:val="single" w:sz="12" w:space="0" w:color="000000"/>
              <w:right w:val="nil" w:sz="6" w:space="0" w:color="auto"/>
            </w:tcBorders>
          </w:tcPr>
          <w:p>
            <w:pPr/>
          </w:p>
        </w:tc>
        <w:tc>
          <w:tcPr>
            <w:tcW w:w="2077" w:type="dxa"/>
            <w:tcBorders>
              <w:top w:val="nil" w:sz="6" w:space="0" w:color="auto"/>
              <w:left w:val="nil" w:sz="6" w:space="0" w:color="auto"/>
              <w:bottom w:val="single" w:sz="12" w:space="0" w:color="000000"/>
              <w:right w:val="nil" w:sz="6" w:space="0" w:color="auto"/>
            </w:tcBorders>
          </w:tcPr>
          <w:p>
            <w:pPr>
              <w:pStyle w:val="TableParagraph"/>
              <w:spacing w:line="185" w:lineRule="exact"/>
              <w:ind w:right="16"/>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485" w:hRule="exact"/>
        </w:trPr>
        <w:tc>
          <w:tcPr>
            <w:tcW w:w="32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545"/>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3" w:type="dxa"/>
            <w:tcBorders>
              <w:top w:val="single" w:sz="12" w:space="0" w:color="000000"/>
              <w:left w:val="nil" w:sz="6" w:space="0" w:color="auto"/>
              <w:bottom w:val="single" w:sz="12" w:space="0" w:color="000000"/>
              <w:right w:val="nil" w:sz="6" w:space="0" w:color="auto"/>
            </w:tcBorders>
          </w:tcPr>
          <w:p>
            <w:pPr/>
          </w:p>
        </w:tc>
        <w:tc>
          <w:tcPr>
            <w:tcW w:w="15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25"/>
              <w:jc w:val="right"/>
              <w:rPr>
                <w:rFonts w:ascii="Times New Roman" w:hAnsi="Times New Roman" w:cs="Times New Roman" w:eastAsia="Times New Roman" w:hint="default"/>
                <w:sz w:val="18"/>
                <w:szCs w:val="18"/>
              </w:rPr>
            </w:pPr>
            <w:r>
              <w:rPr>
                <w:rFonts w:ascii="Times New Roman"/>
                <w:spacing w:val="-1"/>
                <w:sz w:val="18"/>
              </w:rPr>
              <w:t>5,754,863.65</w:t>
            </w:r>
          </w:p>
        </w:tc>
        <w:tc>
          <w:tcPr>
            <w:tcW w:w="2077"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32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right="545"/>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12" w:space="0" w:color="000000"/>
              <w:left w:val="nil" w:sz="6" w:space="0" w:color="auto"/>
              <w:bottom w:val="single" w:sz="12" w:space="0" w:color="000000"/>
              <w:right w:val="nil" w:sz="6" w:space="0" w:color="auto"/>
            </w:tcBorders>
          </w:tcPr>
          <w:p>
            <w:pPr/>
          </w:p>
        </w:tc>
        <w:tc>
          <w:tcPr>
            <w:tcW w:w="15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25"/>
              <w:jc w:val="right"/>
              <w:rPr>
                <w:rFonts w:ascii="Times New Roman" w:hAnsi="Times New Roman" w:cs="Times New Roman" w:eastAsia="Times New Roman" w:hint="default"/>
                <w:sz w:val="18"/>
                <w:szCs w:val="18"/>
              </w:rPr>
            </w:pPr>
            <w:r>
              <w:rPr>
                <w:rFonts w:ascii="Times New Roman"/>
                <w:spacing w:val="-1"/>
                <w:sz w:val="18"/>
              </w:rPr>
              <w:t>5,754,863.65</w:t>
            </w:r>
          </w:p>
        </w:tc>
        <w:tc>
          <w:tcPr>
            <w:tcW w:w="2077"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32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766"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16"/>
              <w:jc w:val="right"/>
              <w:rPr>
                <w:rFonts w:ascii="Times New Roman" w:hAnsi="Times New Roman" w:cs="Times New Roman" w:eastAsia="Times New Roman" w:hint="default"/>
                <w:sz w:val="18"/>
                <w:szCs w:val="18"/>
              </w:rPr>
            </w:pPr>
            <w:r>
              <w:rPr>
                <w:rFonts w:ascii="Times New Roman"/>
                <w:spacing w:val="-1"/>
                <w:sz w:val="18"/>
              </w:rPr>
              <w:t>60,000.00</w:t>
            </w:r>
          </w:p>
        </w:tc>
        <w:tc>
          <w:tcPr>
            <w:tcW w:w="15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28"/>
              <w:jc w:val="right"/>
              <w:rPr>
                <w:rFonts w:ascii="Times New Roman" w:hAnsi="Times New Roman" w:cs="Times New Roman" w:eastAsia="Times New Roman" w:hint="default"/>
                <w:sz w:val="18"/>
                <w:szCs w:val="18"/>
              </w:rPr>
            </w:pPr>
            <w:r>
              <w:rPr>
                <w:rFonts w:ascii="Times New Roman"/>
                <w:spacing w:val="-1"/>
                <w:sz w:val="18"/>
              </w:rPr>
              <w:t>230,000.00</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84" w:hRule="exact"/>
        </w:trPr>
        <w:tc>
          <w:tcPr>
            <w:tcW w:w="32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766"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2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316"/>
              <w:jc w:val="right"/>
              <w:rPr>
                <w:rFonts w:ascii="Times New Roman" w:hAnsi="Times New Roman" w:cs="Times New Roman" w:eastAsia="Times New Roman" w:hint="default"/>
                <w:sz w:val="18"/>
                <w:szCs w:val="18"/>
              </w:rPr>
            </w:pPr>
            <w:r>
              <w:rPr>
                <w:rFonts w:ascii="Times New Roman"/>
                <w:spacing w:val="-1"/>
                <w:sz w:val="18"/>
              </w:rPr>
              <w:t>60,000.00</w:t>
            </w:r>
          </w:p>
        </w:tc>
        <w:tc>
          <w:tcPr>
            <w:tcW w:w="15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28"/>
              <w:jc w:val="right"/>
              <w:rPr>
                <w:rFonts w:ascii="Times New Roman" w:hAnsi="Times New Roman" w:cs="Times New Roman" w:eastAsia="Times New Roman" w:hint="default"/>
                <w:sz w:val="18"/>
                <w:szCs w:val="18"/>
              </w:rPr>
            </w:pPr>
            <w:r>
              <w:rPr>
                <w:rFonts w:ascii="Times New Roman"/>
                <w:spacing w:val="-1"/>
                <w:sz w:val="18"/>
              </w:rPr>
              <w:t>230,000.00</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84" w:hRule="exact"/>
        </w:trPr>
        <w:tc>
          <w:tcPr>
            <w:tcW w:w="32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7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316"/>
              <w:jc w:val="right"/>
              <w:rPr>
                <w:rFonts w:ascii="Times New Roman" w:hAnsi="Times New Roman" w:cs="Times New Roman" w:eastAsia="Times New Roman" w:hint="default"/>
                <w:sz w:val="18"/>
                <w:szCs w:val="18"/>
              </w:rPr>
            </w:pPr>
            <w:r>
              <w:rPr>
                <w:rFonts w:ascii="Times New Roman"/>
                <w:spacing w:val="-1"/>
                <w:sz w:val="18"/>
              </w:rPr>
              <w:t>20,000.00</w:t>
            </w:r>
          </w:p>
        </w:tc>
        <w:tc>
          <w:tcPr>
            <w:tcW w:w="15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25"/>
              <w:jc w:val="right"/>
              <w:rPr>
                <w:rFonts w:ascii="Times New Roman" w:hAnsi="Times New Roman" w:cs="Times New Roman" w:eastAsia="Times New Roman" w:hint="default"/>
                <w:sz w:val="18"/>
                <w:szCs w:val="18"/>
              </w:rPr>
            </w:pPr>
            <w:r>
              <w:rPr>
                <w:rFonts w:ascii="Times New Roman"/>
                <w:spacing w:val="-1"/>
                <w:sz w:val="18"/>
              </w:rPr>
              <w:t>30,000.00</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42" w:hRule="exact"/>
        </w:trPr>
        <w:tc>
          <w:tcPr>
            <w:tcW w:w="3294" w:type="dxa"/>
            <w:tcBorders>
              <w:top w:val="single" w:sz="12" w:space="0" w:color="000000"/>
              <w:left w:val="nil" w:sz="6" w:space="0" w:color="auto"/>
              <w:bottom w:val="nil" w:sz="6" w:space="0" w:color="auto"/>
              <w:right w:val="nil" w:sz="6" w:space="0" w:color="auto"/>
            </w:tcBorders>
          </w:tcPr>
          <w:p>
            <w:pPr>
              <w:pStyle w:val="TableParagraph"/>
              <w:tabs>
                <w:tab w:pos="2197" w:val="left" w:leader="none"/>
              </w:tabs>
              <w:spacing w:line="240" w:lineRule="auto" w:before="82"/>
              <w:ind w:left="156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33"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316"/>
              <w:jc w:val="right"/>
              <w:rPr>
                <w:rFonts w:ascii="Times New Roman" w:hAnsi="Times New Roman" w:cs="Times New Roman" w:eastAsia="Times New Roman" w:hint="default"/>
                <w:sz w:val="18"/>
                <w:szCs w:val="18"/>
              </w:rPr>
            </w:pPr>
            <w:r>
              <w:rPr>
                <w:rFonts w:ascii="Times New Roman"/>
                <w:spacing w:val="-1"/>
                <w:sz w:val="18"/>
              </w:rPr>
              <w:t>80,000.00</w:t>
            </w:r>
          </w:p>
        </w:tc>
        <w:tc>
          <w:tcPr>
            <w:tcW w:w="1595"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25"/>
              <w:jc w:val="right"/>
              <w:rPr>
                <w:rFonts w:ascii="Times New Roman" w:hAnsi="Times New Roman" w:cs="Times New Roman" w:eastAsia="Times New Roman" w:hint="default"/>
                <w:sz w:val="18"/>
                <w:szCs w:val="18"/>
              </w:rPr>
            </w:pPr>
            <w:r>
              <w:rPr>
                <w:rFonts w:ascii="Times New Roman"/>
                <w:spacing w:val="-1"/>
                <w:sz w:val="18"/>
              </w:rPr>
              <w:t>6,014,863.65</w:t>
            </w:r>
          </w:p>
        </w:tc>
        <w:tc>
          <w:tcPr>
            <w:tcW w:w="2077"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80,000.00</w:t>
            </w:r>
          </w:p>
        </w:tc>
      </w:tr>
    </w:tbl>
    <w:p>
      <w:pPr>
        <w:spacing w:line="240" w:lineRule="auto" w:before="2"/>
        <w:rPr>
          <w:rFonts w:ascii="宋体" w:hAnsi="宋体" w:cs="宋体" w:eastAsia="宋体" w:hint="default"/>
          <w:sz w:val="2"/>
          <w:szCs w:val="2"/>
        </w:rPr>
      </w:pPr>
    </w:p>
    <w:p>
      <w:pPr>
        <w:spacing w:line="28" w:lineRule="exact"/>
        <w:ind w:left="75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8.45pt;height:1.45pt;mso-position-horizontal-relative:char;mso-position-vertical-relative:line" coordorigin="0,0" coordsize="8369,29">
            <v:group style="position:absolute;left:14;top:14;width:8340;height:2" coordorigin="14,14" coordsize="8340,2">
              <v:shape style="position:absolute;left:14;top:14;width:8340;height:2" coordorigin="14,14" coordsize="8340,0" path="m14,14l8354,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4732"/>
        <w:gridCol w:w="2333"/>
        <w:gridCol w:w="1663"/>
      </w:tblGrid>
      <w:tr>
        <w:trPr>
          <w:trHeight w:val="395" w:hRule="exact"/>
        </w:trPr>
        <w:tc>
          <w:tcPr>
            <w:tcW w:w="4732" w:type="dxa"/>
            <w:tcBorders>
              <w:top w:val="nil" w:sz="6" w:space="0" w:color="auto"/>
              <w:left w:val="nil" w:sz="6" w:space="0" w:color="auto"/>
              <w:bottom w:val="single" w:sz="12" w:space="0" w:color="000000"/>
              <w:right w:val="nil" w:sz="6" w:space="0" w:color="auto"/>
            </w:tcBorders>
          </w:tcPr>
          <w:p>
            <w:pPr>
              <w:pStyle w:val="TableParagraph"/>
              <w:tabs>
                <w:tab w:pos="1400" w:val="left" w:leader="none"/>
              </w:tabs>
              <w:spacing w:line="333"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05"/>
                <w:sz w:val="21"/>
                <w:szCs w:val="21"/>
              </w:rPr>
              <w:t>(三十七)</w:t>
              <w:tab/>
            </w:r>
            <w:r>
              <w:rPr>
                <w:rFonts w:ascii="Microsoft JhengHei" w:hAnsi="Microsoft JhengHei" w:cs="Microsoft JhengHei" w:eastAsia="Microsoft JhengHei" w:hint="default"/>
                <w:b/>
                <w:bCs/>
                <w:w w:val="110"/>
                <w:sz w:val="21"/>
                <w:szCs w:val="21"/>
              </w:rPr>
              <w:t>所得税费用</w:t>
            </w:r>
            <w:r>
              <w:rPr>
                <w:rFonts w:ascii="Microsoft JhengHei" w:hAnsi="Microsoft JhengHei" w:cs="Microsoft JhengHei" w:eastAsia="Microsoft JhengHei" w:hint="default"/>
                <w:sz w:val="21"/>
                <w:szCs w:val="21"/>
              </w:rPr>
            </w:r>
          </w:p>
        </w:tc>
        <w:tc>
          <w:tcPr>
            <w:tcW w:w="3996" w:type="dxa"/>
            <w:gridSpan w:val="2"/>
            <w:tcBorders>
              <w:top w:val="nil" w:sz="6" w:space="0" w:color="auto"/>
              <w:left w:val="nil" w:sz="6" w:space="0" w:color="auto"/>
              <w:bottom w:val="single" w:sz="12" w:space="0" w:color="000000"/>
              <w:right w:val="nil" w:sz="6" w:space="0" w:color="auto"/>
            </w:tcBorders>
          </w:tcPr>
          <w:p>
            <w:pPr/>
          </w:p>
        </w:tc>
      </w:tr>
      <w:tr>
        <w:trPr>
          <w:trHeight w:val="485" w:hRule="exact"/>
        </w:trPr>
        <w:tc>
          <w:tcPr>
            <w:tcW w:w="4732" w:type="dxa"/>
            <w:tcBorders>
              <w:top w:val="single" w:sz="12" w:space="0" w:color="000000"/>
              <w:left w:val="nil" w:sz="6" w:space="0" w:color="auto"/>
              <w:bottom w:val="single" w:sz="12" w:space="0" w:color="000000"/>
              <w:right w:val="nil" w:sz="6" w:space="0" w:color="auto"/>
            </w:tcBorders>
          </w:tcPr>
          <w:p>
            <w:pPr>
              <w:pStyle w:val="TableParagraph"/>
              <w:tabs>
                <w:tab w:pos="1378" w:val="left" w:leader="none"/>
              </w:tabs>
              <w:spacing w:line="240" w:lineRule="auto" w:before="82"/>
              <w:ind w:left="75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73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34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85" w:hRule="exact"/>
        </w:trPr>
        <w:tc>
          <w:tcPr>
            <w:tcW w:w="47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75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按税法及相关规定计算的当期应交所得税</w:t>
            </w:r>
          </w:p>
        </w:tc>
        <w:tc>
          <w:tcPr>
            <w:tcW w:w="2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47"/>
              <w:jc w:val="right"/>
              <w:rPr>
                <w:rFonts w:ascii="Times New Roman" w:hAnsi="Times New Roman" w:cs="Times New Roman" w:eastAsia="Times New Roman" w:hint="default"/>
                <w:sz w:val="18"/>
                <w:szCs w:val="18"/>
              </w:rPr>
            </w:pPr>
            <w:r>
              <w:rPr>
                <w:rFonts w:ascii="Times New Roman"/>
                <w:spacing w:val="-1"/>
                <w:sz w:val="18"/>
              </w:rPr>
              <w:t>13,107,567.40</w:t>
            </w:r>
          </w:p>
        </w:tc>
        <w:tc>
          <w:tcPr>
            <w:tcW w:w="16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12,927,772.27</w:t>
            </w:r>
          </w:p>
        </w:tc>
      </w:tr>
      <w:tr>
        <w:trPr>
          <w:trHeight w:val="485" w:hRule="exact"/>
        </w:trPr>
        <w:tc>
          <w:tcPr>
            <w:tcW w:w="47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75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47"/>
              <w:jc w:val="right"/>
              <w:rPr>
                <w:rFonts w:ascii="Times New Roman" w:hAnsi="Times New Roman" w:cs="Times New Roman" w:eastAsia="Times New Roman" w:hint="default"/>
                <w:sz w:val="18"/>
                <w:szCs w:val="18"/>
              </w:rPr>
            </w:pPr>
            <w:r>
              <w:rPr>
                <w:rFonts w:ascii="Times New Roman"/>
                <w:spacing w:val="-1"/>
                <w:sz w:val="18"/>
              </w:rPr>
              <w:t>249,233.20</w:t>
            </w:r>
          </w:p>
        </w:tc>
        <w:tc>
          <w:tcPr>
            <w:tcW w:w="16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54,128.01</w:t>
            </w:r>
          </w:p>
        </w:tc>
      </w:tr>
      <w:tr>
        <w:trPr>
          <w:trHeight w:val="440" w:hRule="exact"/>
        </w:trPr>
        <w:tc>
          <w:tcPr>
            <w:tcW w:w="4732" w:type="dxa"/>
            <w:tcBorders>
              <w:top w:val="single" w:sz="12" w:space="0" w:color="000000"/>
              <w:left w:val="nil" w:sz="6" w:space="0" w:color="auto"/>
              <w:bottom w:val="nil" w:sz="6" w:space="0" w:color="auto"/>
              <w:right w:val="nil" w:sz="6" w:space="0" w:color="auto"/>
            </w:tcBorders>
          </w:tcPr>
          <w:p>
            <w:pPr>
              <w:pStyle w:val="TableParagraph"/>
              <w:tabs>
                <w:tab w:pos="1378" w:val="left" w:leader="none"/>
              </w:tabs>
              <w:spacing w:line="240" w:lineRule="auto" w:before="82"/>
              <w:ind w:left="75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33" w:type="dxa"/>
            <w:tcBorders>
              <w:top w:val="single" w:sz="12" w:space="0" w:color="000000"/>
              <w:left w:val="nil" w:sz="6" w:space="0" w:color="auto"/>
              <w:bottom w:val="nil" w:sz="6" w:space="0" w:color="auto"/>
              <w:right w:val="nil" w:sz="6" w:space="0" w:color="auto"/>
            </w:tcBorders>
          </w:tcPr>
          <w:p>
            <w:pPr>
              <w:pStyle w:val="TableParagraph"/>
              <w:spacing w:line="240" w:lineRule="auto" w:before="122"/>
              <w:ind w:right="347"/>
              <w:jc w:val="right"/>
              <w:rPr>
                <w:rFonts w:ascii="Times New Roman" w:hAnsi="Times New Roman" w:cs="Times New Roman" w:eastAsia="Times New Roman" w:hint="default"/>
                <w:sz w:val="18"/>
                <w:szCs w:val="18"/>
              </w:rPr>
            </w:pPr>
            <w:r>
              <w:rPr>
                <w:rFonts w:ascii="Times New Roman"/>
                <w:spacing w:val="-1"/>
                <w:sz w:val="18"/>
              </w:rPr>
              <w:t>13,356,800.60</w:t>
            </w:r>
          </w:p>
        </w:tc>
        <w:tc>
          <w:tcPr>
            <w:tcW w:w="1663" w:type="dxa"/>
            <w:tcBorders>
              <w:top w:val="single" w:sz="12" w:space="0" w:color="000000"/>
              <w:left w:val="nil" w:sz="6" w:space="0" w:color="auto"/>
              <w:bottom w:val="nil" w:sz="6" w:space="0" w:color="auto"/>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12,981,900.28</w:t>
            </w:r>
          </w:p>
        </w:tc>
      </w:tr>
    </w:tbl>
    <w:p>
      <w:pPr>
        <w:spacing w:line="240" w:lineRule="auto" w:before="2"/>
        <w:rPr>
          <w:rFonts w:ascii="宋体" w:hAnsi="宋体" w:cs="宋体" w:eastAsia="宋体" w:hint="default"/>
          <w:sz w:val="2"/>
          <w:szCs w:val="2"/>
        </w:rPr>
      </w:pPr>
    </w:p>
    <w:p>
      <w:pPr>
        <w:spacing w:line="28" w:lineRule="exact"/>
        <w:ind w:left="75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711" w:type="dxa"/>
        <w:tblLayout w:type="fixed"/>
        <w:tblCellMar>
          <w:top w:w="0" w:type="dxa"/>
          <w:left w:w="0" w:type="dxa"/>
          <w:bottom w:w="0" w:type="dxa"/>
          <w:right w:w="0" w:type="dxa"/>
        </w:tblCellMar>
        <w:tblLook w:val="01E0"/>
      </w:tblPr>
      <w:tblGrid>
        <w:gridCol w:w="4182"/>
        <w:gridCol w:w="2285"/>
        <w:gridCol w:w="1580"/>
      </w:tblGrid>
      <w:tr>
        <w:trPr>
          <w:trHeight w:val="360" w:hRule="exact"/>
        </w:trPr>
        <w:tc>
          <w:tcPr>
            <w:tcW w:w="418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72" w:right="0"/>
              <w:jc w:val="left"/>
              <w:rPr>
                <w:rFonts w:ascii="宋体" w:hAnsi="宋体" w:cs="宋体" w:eastAsia="宋体" w:hint="default"/>
                <w:sz w:val="18"/>
                <w:szCs w:val="18"/>
              </w:rPr>
            </w:pPr>
            <w:r>
              <w:rPr>
                <w:rFonts w:ascii="宋体" w:hAnsi="宋体" w:cs="宋体" w:eastAsia="宋体" w:hint="default"/>
                <w:sz w:val="18"/>
                <w:szCs w:val="18"/>
              </w:rPr>
              <w:t>所得税费用（收益）与会计利润关系的说明：</w:t>
            </w:r>
          </w:p>
        </w:tc>
        <w:tc>
          <w:tcPr>
            <w:tcW w:w="3865" w:type="dxa"/>
            <w:gridSpan w:val="2"/>
            <w:tcBorders>
              <w:top w:val="nil" w:sz="6" w:space="0" w:color="auto"/>
              <w:left w:val="nil" w:sz="6" w:space="0" w:color="auto"/>
              <w:bottom w:val="single" w:sz="12" w:space="0" w:color="000000"/>
              <w:right w:val="nil" w:sz="6" w:space="0" w:color="auto"/>
            </w:tcBorders>
          </w:tcPr>
          <w:p>
            <w:pPr/>
          </w:p>
        </w:tc>
      </w:tr>
      <w:tr>
        <w:trPr>
          <w:trHeight w:val="470" w:hRule="exact"/>
        </w:trPr>
        <w:tc>
          <w:tcPr>
            <w:tcW w:w="41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1"/>
              <w:ind w:right="33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1"/>
              <w:ind w:left="50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1"/>
              <w:ind w:left="32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0" w:hRule="exact"/>
        </w:trPr>
        <w:tc>
          <w:tcPr>
            <w:tcW w:w="41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2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0"/>
              <w:ind w:left="927" w:right="0"/>
              <w:jc w:val="left"/>
              <w:rPr>
                <w:rFonts w:ascii="Times New Roman" w:hAnsi="Times New Roman" w:cs="Times New Roman" w:eastAsia="Times New Roman" w:hint="default"/>
                <w:sz w:val="18"/>
                <w:szCs w:val="18"/>
              </w:rPr>
            </w:pPr>
            <w:r>
              <w:rPr>
                <w:rFonts w:ascii="Times New Roman"/>
                <w:sz w:val="18"/>
              </w:rPr>
              <w:t>92,298,246.91</w:t>
            </w:r>
          </w:p>
        </w:tc>
        <w:tc>
          <w:tcPr>
            <w:tcW w:w="1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60"/>
              <w:ind w:left="437" w:right="0"/>
              <w:jc w:val="left"/>
              <w:rPr>
                <w:rFonts w:ascii="Times New Roman" w:hAnsi="Times New Roman" w:cs="Times New Roman" w:eastAsia="Times New Roman" w:hint="default"/>
                <w:sz w:val="18"/>
                <w:szCs w:val="18"/>
              </w:rPr>
            </w:pPr>
            <w:r>
              <w:rPr>
                <w:rFonts w:ascii="Times New Roman"/>
                <w:sz w:val="18"/>
              </w:rPr>
              <w:t>94,263,903.32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6" w:top="1100" w:bottom="1160" w:left="1640" w:right="1040"/>
        </w:sectPr>
      </w:pPr>
    </w:p>
    <w:p>
      <w:pPr>
        <w:spacing w:line="240" w:lineRule="auto" w:before="8"/>
        <w:rPr>
          <w:rFonts w:ascii="宋体" w:hAnsi="宋体" w:cs="宋体" w:eastAsia="宋体" w:hint="default"/>
          <w:sz w:val="24"/>
          <w:szCs w:val="24"/>
        </w:rPr>
      </w:pPr>
    </w:p>
    <w:p>
      <w:pPr>
        <w:spacing w:line="28" w:lineRule="exact"/>
        <w:ind w:left="657"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3.8pt;height:1.45pt;mso-position-horizontal-relative:char;mso-position-vertical-relative:line" coordorigin="0,0" coordsize="8076,29">
            <v:group style="position:absolute;left:14;top:14;width:8048;height:2" coordorigin="14,14" coordsize="8048,2">
              <v:shape style="position:absolute;left:14;top:14;width:8048;height:2" coordorigin="14,14" coordsize="8048,0" path="m14,14l8062,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5"/>
          <w:szCs w:val="5"/>
        </w:rPr>
      </w:pPr>
    </w:p>
    <w:tbl>
      <w:tblPr>
        <w:tblW w:w="0" w:type="auto"/>
        <w:jc w:val="left"/>
        <w:tblInd w:w="671" w:type="dxa"/>
        <w:tblLayout w:type="fixed"/>
        <w:tblCellMar>
          <w:top w:w="0" w:type="dxa"/>
          <w:left w:w="0" w:type="dxa"/>
          <w:bottom w:w="0" w:type="dxa"/>
          <w:right w:w="0" w:type="dxa"/>
        </w:tblCellMar>
        <w:tblLook w:val="01E0"/>
      </w:tblPr>
      <w:tblGrid>
        <w:gridCol w:w="3570"/>
        <w:gridCol w:w="2899"/>
        <w:gridCol w:w="1579"/>
      </w:tblGrid>
      <w:tr>
        <w:trPr>
          <w:trHeight w:val="382" w:hRule="exact"/>
        </w:trPr>
        <w:tc>
          <w:tcPr>
            <w:tcW w:w="357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7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6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57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82" w:hRule="exact"/>
        </w:trPr>
        <w:tc>
          <w:tcPr>
            <w:tcW w:w="35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p>
        </w:tc>
        <w:tc>
          <w:tcPr>
            <w:tcW w:w="28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321"/>
              <w:jc w:val="right"/>
              <w:rPr>
                <w:rFonts w:ascii="Times New Roman" w:hAnsi="Times New Roman" w:cs="Times New Roman" w:eastAsia="Times New Roman" w:hint="default"/>
                <w:sz w:val="18"/>
                <w:szCs w:val="18"/>
              </w:rPr>
            </w:pPr>
            <w:r>
              <w:rPr>
                <w:rFonts w:ascii="Times New Roman"/>
                <w:spacing w:val="-1"/>
                <w:sz w:val="18"/>
              </w:rPr>
              <w:t>13,844,737.04</w:t>
            </w:r>
          </w:p>
        </w:tc>
        <w:tc>
          <w:tcPr>
            <w:tcW w:w="15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14,139,585.50</w:t>
            </w:r>
          </w:p>
        </w:tc>
      </w:tr>
      <w:tr>
        <w:trPr>
          <w:trHeight w:val="485" w:hRule="exact"/>
        </w:trPr>
        <w:tc>
          <w:tcPr>
            <w:tcW w:w="35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对以前期间所得税的调整影响</w:t>
            </w:r>
          </w:p>
        </w:tc>
        <w:tc>
          <w:tcPr>
            <w:tcW w:w="28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21"/>
              <w:jc w:val="right"/>
              <w:rPr>
                <w:rFonts w:ascii="Times New Roman" w:hAnsi="Times New Roman" w:cs="Times New Roman" w:eastAsia="Times New Roman" w:hint="default"/>
                <w:sz w:val="18"/>
                <w:szCs w:val="18"/>
              </w:rPr>
            </w:pPr>
            <w:r>
              <w:rPr>
                <w:rFonts w:ascii="Times New Roman"/>
                <w:spacing w:val="-1"/>
                <w:sz w:val="18"/>
              </w:rPr>
              <w:t>863,229.55</w:t>
            </w:r>
          </w:p>
        </w:tc>
        <w:tc>
          <w:tcPr>
            <w:tcW w:w="15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651,036.32</w:t>
            </w:r>
          </w:p>
        </w:tc>
      </w:tr>
      <w:tr>
        <w:trPr>
          <w:trHeight w:val="485" w:hRule="exact"/>
        </w:trPr>
        <w:tc>
          <w:tcPr>
            <w:tcW w:w="35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不征税、减免税收入</w:t>
            </w:r>
          </w:p>
        </w:tc>
        <w:tc>
          <w:tcPr>
            <w:tcW w:w="28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20"/>
              <w:jc w:val="right"/>
              <w:rPr>
                <w:rFonts w:ascii="Times New Roman" w:hAnsi="Times New Roman" w:cs="Times New Roman" w:eastAsia="Times New Roman" w:hint="default"/>
                <w:sz w:val="18"/>
                <w:szCs w:val="18"/>
              </w:rPr>
            </w:pPr>
            <w:r>
              <w:rPr>
                <w:rFonts w:ascii="Times New Roman"/>
                <w:spacing w:val="-1"/>
                <w:sz w:val="18"/>
              </w:rPr>
              <w:t>-10,500.00</w:t>
            </w:r>
          </w:p>
        </w:tc>
        <w:tc>
          <w:tcPr>
            <w:tcW w:w="1579"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35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不得扣除的成本、费用和损失</w:t>
            </w:r>
          </w:p>
        </w:tc>
        <w:tc>
          <w:tcPr>
            <w:tcW w:w="28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21"/>
              <w:jc w:val="right"/>
              <w:rPr>
                <w:rFonts w:ascii="Times New Roman" w:hAnsi="Times New Roman" w:cs="Times New Roman" w:eastAsia="Times New Roman" w:hint="default"/>
                <w:sz w:val="18"/>
                <w:szCs w:val="18"/>
              </w:rPr>
            </w:pPr>
            <w:r>
              <w:rPr>
                <w:rFonts w:ascii="Times New Roman"/>
                <w:spacing w:val="-1"/>
                <w:sz w:val="18"/>
              </w:rPr>
              <w:t>799,827.27</w:t>
            </w:r>
          </w:p>
        </w:tc>
        <w:tc>
          <w:tcPr>
            <w:tcW w:w="15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168,416.93</w:t>
            </w:r>
          </w:p>
        </w:tc>
      </w:tr>
      <w:tr>
        <w:trPr>
          <w:trHeight w:val="484" w:hRule="exact"/>
        </w:trPr>
        <w:tc>
          <w:tcPr>
            <w:tcW w:w="35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研发费用的加计扣除</w:t>
            </w:r>
          </w:p>
        </w:tc>
        <w:tc>
          <w:tcPr>
            <w:tcW w:w="28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319"/>
              <w:jc w:val="right"/>
              <w:rPr>
                <w:rFonts w:ascii="Times New Roman" w:hAnsi="Times New Roman" w:cs="Times New Roman" w:eastAsia="Times New Roman" w:hint="default"/>
                <w:sz w:val="18"/>
                <w:szCs w:val="18"/>
              </w:rPr>
            </w:pPr>
            <w:r>
              <w:rPr>
                <w:rFonts w:ascii="Times New Roman"/>
                <w:spacing w:val="-1"/>
                <w:sz w:val="18"/>
              </w:rPr>
              <w:t>-1,439,784.45</w:t>
            </w:r>
          </w:p>
        </w:tc>
        <w:tc>
          <w:tcPr>
            <w:tcW w:w="15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-1,255,085.16</w:t>
            </w:r>
          </w:p>
        </w:tc>
      </w:tr>
    </w:tbl>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877" w:footer="976" w:top="1100" w:bottom="1160" w:left="1680" w:right="1300"/>
        </w:sectPr>
      </w:pPr>
    </w:p>
    <w:p>
      <w:pPr>
        <w:spacing w:line="367" w:lineRule="auto" w:before="44"/>
        <w:ind w:left="780" w:right="0" w:firstLine="0"/>
        <w:jc w:val="left"/>
        <w:rPr>
          <w:rFonts w:ascii="宋体" w:hAnsi="宋体" w:cs="宋体" w:eastAsia="宋体" w:hint="default"/>
          <w:sz w:val="18"/>
          <w:szCs w:val="18"/>
        </w:rPr>
      </w:pPr>
      <w:r>
        <w:rPr>
          <w:rFonts w:ascii="宋体" w:hAnsi="宋体" w:cs="宋体" w:eastAsia="宋体" w:hint="default"/>
          <w:sz w:val="18"/>
          <w:szCs w:val="18"/>
        </w:rPr>
        <w:t>上期未收到法定凭证，本期收到法定凭证，可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以税前扣除成本、费用和损失</w:t>
      </w:r>
    </w:p>
    <w:p>
      <w:pPr>
        <w:spacing w:line="240" w:lineRule="auto" w:before="12"/>
        <w:rPr>
          <w:rFonts w:ascii="宋体" w:hAnsi="宋体" w:cs="宋体" w:eastAsia="宋体" w:hint="default"/>
          <w:sz w:val="16"/>
          <w:szCs w:val="16"/>
        </w:rPr>
      </w:pPr>
      <w:r>
        <w:rPr/>
        <w:br w:type="column"/>
      </w:r>
      <w:r>
        <w:rPr>
          <w:rFonts w:ascii="宋体"/>
          <w:sz w:val="16"/>
        </w:rPr>
      </w:r>
    </w:p>
    <w:p>
      <w:pPr>
        <w:tabs>
          <w:tab w:pos="2575" w:val="left" w:leader="none"/>
        </w:tabs>
        <w:spacing w:before="0"/>
        <w:ind w:left="780" w:right="0" w:firstLine="0"/>
        <w:jc w:val="left"/>
        <w:rPr>
          <w:rFonts w:ascii="Times New Roman" w:hAnsi="Times New Roman" w:cs="Times New Roman" w:eastAsia="Times New Roman" w:hint="default"/>
          <w:sz w:val="18"/>
          <w:szCs w:val="18"/>
        </w:rPr>
      </w:pPr>
      <w:r>
        <w:rPr>
          <w:rFonts w:ascii="Times New Roman"/>
          <w:spacing w:val="-1"/>
          <w:sz w:val="18"/>
        </w:rPr>
        <w:t>-949,942.01</w:t>
        <w:tab/>
        <w:t>-776,181.32</w:t>
      </w:r>
    </w:p>
    <w:p>
      <w:pPr>
        <w:spacing w:after="0"/>
        <w:jc w:val="left"/>
        <w:rPr>
          <w:rFonts w:ascii="Times New Roman" w:hAnsi="Times New Roman" w:cs="Times New Roman" w:eastAsia="Times New Roman" w:hint="default"/>
          <w:sz w:val="18"/>
          <w:szCs w:val="18"/>
        </w:rPr>
        <w:sectPr>
          <w:type w:val="continuous"/>
          <w:pgSz w:w="11910" w:h="16840"/>
          <w:pgMar w:top="1100" w:bottom="280" w:left="1680" w:right="1300"/>
          <w:cols w:num="2" w:equalWidth="0">
            <w:col w:w="4404" w:space="763"/>
            <w:col w:w="3763"/>
          </w:cols>
        </w:sectPr>
      </w:pPr>
    </w:p>
    <w:p>
      <w:pPr>
        <w:spacing w:line="28" w:lineRule="exact"/>
        <w:ind w:left="6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3.8pt;height:1.45pt;mso-position-horizontal-relative:char;mso-position-vertical-relative:line" coordorigin="0,0" coordsize="8076,29">
            <v:group style="position:absolute;left:14;top:14;width:8048;height:2" coordorigin="14,14" coordsize="8048,2">
              <v:shape style="position:absolute;left:14;top:14;width:8048;height:2" coordorigin="14,14" coordsize="8048,0" path="m14,14l8062,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494" w:lineRule="auto" w:before="119"/>
        <w:ind w:left="780" w:right="3956" w:firstLine="0"/>
        <w:jc w:val="left"/>
        <w:rPr>
          <w:rFonts w:ascii="宋体" w:hAnsi="宋体" w:cs="宋体" w:eastAsia="宋体" w:hint="default"/>
          <w:sz w:val="18"/>
          <w:szCs w:val="18"/>
        </w:rPr>
      </w:pPr>
      <w:r>
        <w:rPr/>
        <w:pict>
          <v:group style="position:absolute;margin-left:117.599998pt;margin-top:23.421738pt;width:402.4pt;height:.1pt;mso-position-horizontal-relative:page;mso-position-vertical-relative:paragraph;z-index:-1211824" coordorigin="2352,468" coordsize="8048,2">
            <v:shape style="position:absolute;left:2352;top:468;width:8048;height:2" coordorigin="2352,468" coordsize="8048,0" path="m2352,468l10399,468e" filled="false" stroked="true" strokeweight="1.44pt" strokecolor="#000000">
              <v:path arrowok="t"/>
            </v:shape>
            <w10:wrap type="none"/>
          </v:group>
        </w:pict>
      </w:r>
      <w:r>
        <w:rPr/>
        <w:pict>
          <v:shape style="position:absolute;margin-left:117.599998pt;margin-top:40.179680pt;width:402.4pt;height:50.45pt;mso-position-horizontal-relative:page;mso-position-vertical-relative:paragraph;z-index:7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9"/>
                    <w:gridCol w:w="3466"/>
                    <w:gridCol w:w="1522"/>
                  </w:tblGrid>
                  <w:tr>
                    <w:trPr>
                      <w:trHeight w:val="495" w:hRule="exact"/>
                    </w:trPr>
                    <w:tc>
                      <w:tcPr>
                        <w:tcW w:w="3059" w:type="dxa"/>
                        <w:tcBorders>
                          <w:top w:val="nil" w:sz="6" w:space="0" w:color="auto"/>
                          <w:left w:val="nil" w:sz="6" w:space="0" w:color="auto"/>
                          <w:bottom w:val="single" w:sz="12" w:space="0" w:color="000000"/>
                          <w:right w:val="nil" w:sz="6" w:space="0" w:color="auto"/>
                        </w:tcBorders>
                      </w:tcPr>
                      <w:p>
                        <w:pPr>
                          <w:pStyle w:val="TableParagraph"/>
                          <w:spacing w:line="240" w:lineRule="auto" w:before="160"/>
                          <w:ind w:left="108" w:right="0"/>
                          <w:jc w:val="left"/>
                          <w:rPr>
                            <w:rFonts w:ascii="宋体" w:hAnsi="宋体" w:cs="宋体" w:eastAsia="宋体" w:hint="default"/>
                            <w:sz w:val="18"/>
                            <w:szCs w:val="18"/>
                          </w:rPr>
                        </w:pPr>
                        <w:r>
                          <w:rPr>
                            <w:rFonts w:ascii="宋体" w:hAnsi="宋体" w:cs="宋体" w:eastAsia="宋体" w:hint="default"/>
                            <w:sz w:val="18"/>
                            <w:szCs w:val="18"/>
                          </w:rPr>
                          <w:t>响</w:t>
                        </w:r>
                      </w:p>
                    </w:tc>
                    <w:tc>
                      <w:tcPr>
                        <w:tcW w:w="3466" w:type="dxa"/>
                        <w:tcBorders>
                          <w:top w:val="nil" w:sz="6" w:space="0" w:color="auto"/>
                          <w:left w:val="nil" w:sz="6" w:space="0" w:color="auto"/>
                          <w:bottom w:val="single" w:sz="12" w:space="0" w:color="000000"/>
                          <w:right w:val="nil" w:sz="6" w:space="0" w:color="auto"/>
                        </w:tcBorders>
                      </w:tcPr>
                      <w:p>
                        <w:pPr>
                          <w:pStyle w:val="TableParagraph"/>
                          <w:spacing w:line="184" w:lineRule="exact"/>
                          <w:ind w:right="377"/>
                          <w:jc w:val="right"/>
                          <w:rPr>
                            <w:rFonts w:ascii="Times New Roman" w:hAnsi="Times New Roman" w:cs="Times New Roman" w:eastAsia="Times New Roman" w:hint="default"/>
                            <w:sz w:val="18"/>
                            <w:szCs w:val="18"/>
                          </w:rPr>
                        </w:pPr>
                        <w:r>
                          <w:rPr>
                            <w:rFonts w:ascii="Times New Roman"/>
                            <w:spacing w:val="-1"/>
                            <w:sz w:val="18"/>
                          </w:rPr>
                          <w:t>249,233.20</w:t>
                        </w:r>
                      </w:p>
                    </w:tc>
                    <w:tc>
                      <w:tcPr>
                        <w:tcW w:w="1522" w:type="dxa"/>
                        <w:tcBorders>
                          <w:top w:val="nil" w:sz="6" w:space="0" w:color="auto"/>
                          <w:left w:val="nil" w:sz="6" w:space="0" w:color="auto"/>
                          <w:bottom w:val="single" w:sz="12" w:space="0" w:color="000000"/>
                          <w:right w:val="nil" w:sz="6" w:space="0" w:color="auto"/>
                        </w:tcBorders>
                      </w:tcPr>
                      <w:p>
                        <w:pPr>
                          <w:pStyle w:val="TableParagraph"/>
                          <w:spacing w:line="184" w:lineRule="exact"/>
                          <w:ind w:right="104"/>
                          <w:jc w:val="right"/>
                          <w:rPr>
                            <w:rFonts w:ascii="Times New Roman" w:hAnsi="Times New Roman" w:cs="Times New Roman" w:eastAsia="Times New Roman" w:hint="default"/>
                            <w:sz w:val="18"/>
                            <w:szCs w:val="18"/>
                          </w:rPr>
                        </w:pPr>
                        <w:r>
                          <w:rPr>
                            <w:rFonts w:ascii="Times New Roman"/>
                            <w:spacing w:val="-1"/>
                            <w:sz w:val="18"/>
                          </w:rPr>
                          <w:t>54,128.01</w:t>
                        </w:r>
                      </w:p>
                    </w:tc>
                  </w:tr>
                  <w:tr>
                    <w:trPr>
                      <w:trHeight w:val="485" w:hRule="exact"/>
                    </w:trPr>
                    <w:tc>
                      <w:tcPr>
                        <w:tcW w:w="30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77"/>
                          <w:jc w:val="right"/>
                          <w:rPr>
                            <w:rFonts w:ascii="Times New Roman" w:hAnsi="Times New Roman" w:cs="Times New Roman" w:eastAsia="Times New Roman" w:hint="default"/>
                            <w:sz w:val="18"/>
                            <w:szCs w:val="18"/>
                          </w:rPr>
                        </w:pPr>
                        <w:r>
                          <w:rPr>
                            <w:rFonts w:ascii="Times New Roman"/>
                            <w:spacing w:val="-1"/>
                            <w:sz w:val="18"/>
                          </w:rPr>
                          <w:t>13,356,800.60</w:t>
                        </w:r>
                      </w:p>
                    </w:tc>
                    <w:tc>
                      <w:tcPr>
                        <w:tcW w:w="15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12,981,900.28</w:t>
                        </w:r>
                      </w:p>
                    </w:tc>
                  </w:tr>
                </w:tbl>
                <w:p>
                  <w:pPr/>
                </w:p>
              </w:txbxContent>
            </v:textbox>
            <w10:wrap type="none"/>
          </v:shape>
        </w:pict>
      </w:r>
      <w:r>
        <w:rPr>
          <w:rFonts w:ascii="宋体" w:hAnsi="宋体" w:cs="宋体" w:eastAsia="宋体" w:hint="default"/>
          <w:sz w:val="18"/>
          <w:szCs w:val="18"/>
        </w:rPr>
        <w:t>税率变动对期初递延所得税余额的影响 未确认的可抵扣暂时性差异和可抵扣亏损的影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333" w:lineRule="exact"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(三十八)  </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基本每股收益和稀释每股收益的计算过程</w:t>
      </w:r>
      <w:r>
        <w:rPr>
          <w:rFonts w:ascii="Microsoft JhengHei" w:hAnsi="Microsoft JhengHei" w:cs="Microsoft JhengHei" w:eastAsia="Microsoft JhengHei" w:hint="default"/>
          <w:sz w:val="21"/>
          <w:szCs w:val="21"/>
        </w:rPr>
      </w:r>
    </w:p>
    <w:p>
      <w:pPr>
        <w:spacing w:before="143"/>
        <w:ind w:left="736" w:right="0" w:firstLine="0"/>
        <w:jc w:val="left"/>
        <w:rPr>
          <w:rFonts w:ascii="宋体" w:hAnsi="宋体" w:cs="宋体" w:eastAsia="宋体" w:hint="default"/>
          <w:sz w:val="21"/>
          <w:szCs w:val="21"/>
        </w:rPr>
      </w:pPr>
      <w:r>
        <w:rPr>
          <w:rFonts w:ascii="宋体" w:hAnsi="宋体" w:cs="宋体" w:eastAsia="宋体" w:hint="default"/>
          <w:sz w:val="21"/>
          <w:szCs w:val="21"/>
        </w:rPr>
        <w:t>计算公式：</w:t>
      </w:r>
    </w:p>
    <w:p>
      <w:pPr>
        <w:tabs>
          <w:tab w:pos="1271" w:val="left" w:leader="none"/>
        </w:tabs>
        <w:spacing w:line="331" w:lineRule="auto" w:before="97"/>
        <w:ind w:left="1200" w:right="5798" w:hanging="464"/>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w w:val="90"/>
          <w:sz w:val="21"/>
          <w:szCs w:val="21"/>
        </w:rPr>
        <w:t>1、</w:t>
        <w:tab/>
        <w:tab/>
      </w:r>
      <w:r>
        <w:rPr>
          <w:rFonts w:ascii="Microsoft JhengHei" w:hAnsi="Microsoft JhengHei" w:cs="Microsoft JhengHei" w:eastAsia="Microsoft JhengHei" w:hint="default"/>
          <w:b/>
          <w:bCs/>
          <w:sz w:val="21"/>
          <w:szCs w:val="21"/>
        </w:rPr>
        <w:t>基本每股收益</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p>
      <w:pPr>
        <w:spacing w:before="62"/>
        <w:ind w:left="1200"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M0–Sk</w:t>
      </w:r>
    </w:p>
    <w:p>
      <w:pPr>
        <w:spacing w:line="331" w:lineRule="auto" w:before="148"/>
        <w:ind w:left="1200" w:right="159" w:firstLine="0"/>
        <w:jc w:val="both"/>
        <w:rPr>
          <w:rFonts w:ascii="宋体" w:hAnsi="宋体" w:cs="宋体" w:eastAsia="宋体" w:hint="default"/>
          <w:sz w:val="21"/>
          <w:szCs w:val="21"/>
        </w:rPr>
      </w:pPr>
      <w:r>
        <w:rPr>
          <w:rFonts w:ascii="宋体" w:hAnsi="宋体" w:cs="宋体" w:eastAsia="宋体" w:hint="default"/>
          <w:spacing w:val="-13"/>
          <w:sz w:val="21"/>
          <w:szCs w:val="21"/>
        </w:rPr>
        <w:t>其中：</w:t>
      </w:r>
      <w:r>
        <w:rPr>
          <w:rFonts w:ascii="Times New Roman" w:hAnsi="Times New Roman" w:cs="Times New Roman" w:eastAsia="Times New Roman" w:hint="default"/>
          <w:spacing w:val="-13"/>
          <w:sz w:val="21"/>
          <w:szCs w:val="21"/>
        </w:rPr>
        <w:t>P0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为归属于公司普通股股东的净利润或扣除非经常性损益后归属于普通股股</w:t>
      </w:r>
      <w:r>
        <w:rPr>
          <w:rFonts w:ascii="宋体" w:hAnsi="宋体" w:cs="宋体" w:eastAsia="宋体" w:hint="default"/>
          <w:w w:val="99"/>
          <w:sz w:val="21"/>
          <w:szCs w:val="21"/>
        </w:rPr>
        <w:t> </w:t>
      </w:r>
      <w:r>
        <w:rPr>
          <w:rFonts w:ascii="宋体" w:hAnsi="宋体" w:cs="宋体" w:eastAsia="宋体" w:hint="default"/>
          <w:spacing w:val="-4"/>
          <w:sz w:val="21"/>
          <w:szCs w:val="21"/>
        </w:rPr>
        <w:t>东的净利润；</w:t>
      </w:r>
      <w:r>
        <w:rPr>
          <w:rFonts w:ascii="Times New Roman" w:hAnsi="Times New Roman" w:cs="Times New Roman" w:eastAsia="Times New Roman" w:hint="default"/>
          <w:spacing w:val="-4"/>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pacing w:val="-3"/>
          <w:sz w:val="21"/>
          <w:szCs w:val="21"/>
        </w:rPr>
        <w:t>为期初股份总数；</w:t>
      </w:r>
      <w:r>
        <w:rPr>
          <w:rFonts w:ascii="Times New Roman" w:hAnsi="Times New Roman" w:cs="Times New Roman" w:eastAsia="Times New Roman" w:hint="default"/>
          <w:spacing w:val="-3"/>
          <w:sz w:val="21"/>
          <w:szCs w:val="21"/>
        </w:rPr>
        <w:t>S1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为报告期</w:t>
      </w:r>
      <w:r>
        <w:rPr>
          <w:rFonts w:ascii="宋体" w:hAnsi="宋体" w:cs="宋体" w:eastAsia="宋体" w:hint="default"/>
          <w:w w:val="99"/>
          <w:sz w:val="21"/>
          <w:szCs w:val="21"/>
        </w:rPr>
        <w:t> </w:t>
      </w:r>
      <w:r>
        <w:rPr>
          <w:rFonts w:ascii="宋体" w:hAnsi="宋体" w:cs="宋体" w:eastAsia="宋体" w:hint="default"/>
          <w:sz w:val="21"/>
          <w:szCs w:val="21"/>
        </w:rPr>
        <w:t>因公积金转增股本或股票股利分配等增加股份数；</w:t>
      </w:r>
      <w:r>
        <w:rPr>
          <w:rFonts w:ascii="Times New Roman" w:hAnsi="Times New Roman" w:cs="Times New Roman" w:eastAsia="Times New Roman" w:hint="default"/>
          <w:sz w:val="21"/>
          <w:szCs w:val="21"/>
        </w:rPr>
        <w:t>Si</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为报告期因发行新股或债转股</w:t>
      </w:r>
      <w:r>
        <w:rPr>
          <w:rFonts w:ascii="宋体" w:hAnsi="宋体" w:cs="宋体" w:eastAsia="宋体" w:hint="default"/>
          <w:w w:val="99"/>
          <w:sz w:val="21"/>
          <w:szCs w:val="21"/>
        </w:rPr>
        <w:t> </w:t>
      </w:r>
      <w:r>
        <w:rPr>
          <w:rFonts w:ascii="宋体" w:hAnsi="宋体" w:cs="宋体" w:eastAsia="宋体" w:hint="default"/>
          <w:sz w:val="21"/>
          <w:szCs w:val="21"/>
        </w:rPr>
        <w:t>等增加股份数；</w:t>
      </w:r>
      <w:r>
        <w:rPr>
          <w:rFonts w:ascii="Times New Roman" w:hAnsi="Times New Roman" w:cs="Times New Roman" w:eastAsia="Times New Roman" w:hint="default"/>
          <w:sz w:val="21"/>
          <w:szCs w:val="21"/>
        </w:rPr>
        <w:t>Sj </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为增加股份次月起至报告期期末的累计月数；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为减少股份次月起至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报告期期末的累计月数。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1271" w:val="left" w:leader="none"/>
        </w:tabs>
        <w:spacing w:line="331" w:lineRule="auto" w:before="0"/>
        <w:ind w:left="1200" w:right="165" w:hanging="464"/>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w w:val="90"/>
          <w:sz w:val="21"/>
          <w:szCs w:val="21"/>
        </w:rPr>
        <w:t>2、</w:t>
        <w:tab/>
        <w:tab/>
      </w:r>
      <w:r>
        <w:rPr>
          <w:rFonts w:ascii="Microsoft JhengHei" w:hAnsi="Microsoft JhengHei" w:cs="Microsoft JhengHei" w:eastAsia="Microsoft JhengHei" w:hint="default"/>
          <w:b/>
          <w:bCs/>
          <w:sz w:val="21"/>
          <w:szCs w:val="21"/>
        </w:rPr>
        <w:t>稀释每股收益</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=P1/(S0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M0–Sk+</w:t>
      </w:r>
      <w:r>
        <w:rPr>
          <w:rFonts w:ascii="宋体" w:hAnsi="宋体" w:cs="宋体" w:eastAsia="宋体" w:hint="default"/>
          <w:sz w:val="21"/>
          <w:szCs w:val="21"/>
        </w:rPr>
        <w:t>认股权证、股份期权、</w:t>
      </w:r>
      <w:r>
        <w:rPr>
          <w:rFonts w:ascii="宋体" w:hAnsi="宋体" w:cs="宋体" w:eastAsia="宋体" w:hint="default"/>
          <w:w w:val="99"/>
          <w:sz w:val="21"/>
          <w:szCs w:val="21"/>
        </w:rPr>
        <w:t> </w:t>
      </w:r>
      <w:r>
        <w:rPr>
          <w:rFonts w:ascii="宋体" w:hAnsi="宋体" w:cs="宋体" w:eastAsia="宋体" w:hint="default"/>
          <w:sz w:val="21"/>
          <w:szCs w:val="21"/>
        </w:rPr>
        <w:t>可转换债券等增加的普通股加权平均数</w:t>
      </w:r>
      <w:r>
        <w:rPr>
          <w:rFonts w:ascii="Times New Roman" w:hAnsi="Times New Roman" w:cs="Times New Roman" w:eastAsia="Times New Roman" w:hint="default"/>
          <w:sz w:val="21"/>
          <w:szCs w:val="21"/>
        </w:rPr>
        <w:t>)</w:t>
      </w:r>
    </w:p>
    <w:p>
      <w:pPr>
        <w:spacing w:line="340" w:lineRule="auto" w:before="60"/>
        <w:ind w:left="1200" w:right="163" w:firstLine="0"/>
        <w:jc w:val="both"/>
        <w:rPr>
          <w:rFonts w:ascii="宋体" w:hAnsi="宋体" w:cs="宋体" w:eastAsia="宋体" w:hint="default"/>
          <w:sz w:val="21"/>
          <w:szCs w:val="21"/>
        </w:rPr>
      </w:pPr>
      <w:r>
        <w:rPr>
          <w:rFonts w:ascii="宋体" w:hAnsi="宋体" w:cs="宋体" w:eastAsia="宋体" w:hint="default"/>
          <w:spacing w:val="-13"/>
          <w:sz w:val="21"/>
          <w:szCs w:val="21"/>
        </w:rPr>
        <w:t>其中，</w:t>
      </w:r>
      <w:r>
        <w:rPr>
          <w:rFonts w:ascii="Times New Roman" w:hAnsi="Times New Roman" w:cs="Times New Roman" w:eastAsia="Times New Roman" w:hint="default"/>
          <w:spacing w:val="-13"/>
          <w:sz w:val="21"/>
          <w:szCs w:val="21"/>
        </w:rPr>
        <w:t>P1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为归属于公司普通股股东的净利润或扣除非经常性损益后归属于公司普通</w:t>
      </w:r>
      <w:r>
        <w:rPr>
          <w:rFonts w:ascii="宋体" w:hAnsi="宋体" w:cs="宋体" w:eastAsia="宋体" w:hint="default"/>
          <w:w w:val="99"/>
          <w:sz w:val="21"/>
          <w:szCs w:val="21"/>
        </w:rPr>
        <w:t> </w:t>
      </w:r>
      <w:r>
        <w:rPr>
          <w:rFonts w:ascii="宋体" w:hAnsi="宋体" w:cs="宋体" w:eastAsia="宋体" w:hint="default"/>
          <w:sz w:val="21"/>
          <w:szCs w:val="21"/>
        </w:rPr>
        <w:t>股股东的净利润，并考虑稀释性潜在普通股对其影响，按《企业会计准则》及有关</w:t>
      </w:r>
      <w:r>
        <w:rPr>
          <w:rFonts w:ascii="宋体" w:hAnsi="宋体" w:cs="宋体" w:eastAsia="宋体" w:hint="default"/>
          <w:w w:val="99"/>
          <w:sz w:val="21"/>
          <w:szCs w:val="21"/>
        </w:rPr>
        <w:t> </w:t>
      </w:r>
      <w:r>
        <w:rPr>
          <w:rFonts w:ascii="宋体" w:hAnsi="宋体" w:cs="宋体" w:eastAsia="宋体" w:hint="default"/>
          <w:sz w:val="21"/>
          <w:szCs w:val="21"/>
        </w:rPr>
        <w:t>规定进行调整。公司在计算稀释每股收益时，应考虑所有稀释性潜在普通股对归属</w:t>
      </w:r>
    </w:p>
    <w:p>
      <w:pPr>
        <w:spacing w:after="0" w:line="340" w:lineRule="auto"/>
        <w:jc w:val="both"/>
        <w:rPr>
          <w:rFonts w:ascii="宋体" w:hAnsi="宋体" w:cs="宋体" w:eastAsia="宋体" w:hint="default"/>
          <w:sz w:val="21"/>
          <w:szCs w:val="21"/>
        </w:rPr>
        <w:sectPr>
          <w:type w:val="continuous"/>
          <w:pgSz w:w="11910" w:h="16840"/>
          <w:pgMar w:top="1100" w:bottom="280" w:left="1680" w:right="1300"/>
        </w:sectPr>
      </w:pPr>
    </w:p>
    <w:p>
      <w:pPr>
        <w:spacing w:line="240" w:lineRule="auto" w:before="1"/>
        <w:rPr>
          <w:rFonts w:ascii="宋体" w:hAnsi="宋体" w:cs="宋体" w:eastAsia="宋体" w:hint="default"/>
          <w:sz w:val="29"/>
          <w:szCs w:val="29"/>
        </w:rPr>
      </w:pPr>
    </w:p>
    <w:p>
      <w:pPr>
        <w:spacing w:line="348" w:lineRule="auto" w:before="34"/>
        <w:ind w:left="1200" w:right="163" w:firstLine="0"/>
        <w:jc w:val="both"/>
        <w:rPr>
          <w:rFonts w:ascii="宋体" w:hAnsi="宋体" w:cs="宋体" w:eastAsia="宋体" w:hint="default"/>
          <w:sz w:val="21"/>
          <w:szCs w:val="21"/>
        </w:rPr>
      </w:pPr>
      <w:r>
        <w:rPr>
          <w:rFonts w:ascii="宋体" w:hAnsi="宋体" w:cs="宋体" w:eastAsia="宋体" w:hint="default"/>
          <w:sz w:val="21"/>
          <w:szCs w:val="21"/>
        </w:rPr>
        <w:t>于公司普通股股东的净利润或扣除非经常性损益后归属于公司普通股股东的净利润</w:t>
      </w:r>
      <w:r>
        <w:rPr>
          <w:rFonts w:ascii="宋体" w:hAnsi="宋体" w:cs="宋体" w:eastAsia="宋体" w:hint="default"/>
          <w:w w:val="99"/>
          <w:sz w:val="21"/>
          <w:szCs w:val="21"/>
        </w:rPr>
        <w:t> </w:t>
      </w:r>
      <w:r>
        <w:rPr>
          <w:rFonts w:ascii="宋体" w:hAnsi="宋体" w:cs="宋体" w:eastAsia="宋体" w:hint="default"/>
          <w:sz w:val="21"/>
          <w:szCs w:val="21"/>
        </w:rPr>
        <w:t>和加权平均股数的影响，按照其稀释程度从大到小的顺序计入稀释每股收益，直至</w:t>
      </w:r>
      <w:r>
        <w:rPr>
          <w:rFonts w:ascii="宋体" w:hAnsi="宋体" w:cs="宋体" w:eastAsia="宋体" w:hint="default"/>
          <w:w w:val="99"/>
          <w:sz w:val="21"/>
          <w:szCs w:val="21"/>
        </w:rPr>
        <w:t> </w:t>
      </w:r>
      <w:r>
        <w:rPr>
          <w:rFonts w:ascii="宋体" w:hAnsi="宋体" w:cs="宋体" w:eastAsia="宋体" w:hint="default"/>
          <w:sz w:val="21"/>
          <w:szCs w:val="21"/>
        </w:rPr>
        <w:t>稀释每股收益达到最小值。</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1200" w:right="0" w:firstLine="0"/>
        <w:jc w:val="left"/>
        <w:rPr>
          <w:rFonts w:ascii="宋体" w:hAnsi="宋体" w:cs="宋体" w:eastAsia="宋体" w:hint="default"/>
          <w:sz w:val="21"/>
          <w:szCs w:val="21"/>
        </w:rPr>
      </w:pPr>
      <w:r>
        <w:rPr>
          <w:rFonts w:ascii="宋体" w:hAnsi="宋体" w:cs="宋体" w:eastAsia="宋体" w:hint="default"/>
          <w:sz w:val="21"/>
          <w:szCs w:val="21"/>
        </w:rPr>
        <w:t>计算过程：</w:t>
      </w:r>
    </w:p>
    <w:p>
      <w:pPr>
        <w:spacing w:line="367" w:lineRule="auto" w:before="164"/>
        <w:ind w:left="1200" w:right="146" w:firstLine="0"/>
        <w:jc w:val="left"/>
        <w:rPr>
          <w:rFonts w:ascii="宋体" w:hAnsi="宋体" w:cs="宋体" w:eastAsia="宋体" w:hint="default"/>
          <w:sz w:val="21"/>
          <w:szCs w:val="21"/>
        </w:rPr>
      </w:pPr>
      <w:r>
        <w:rPr/>
        <w:pict>
          <v:group style="position:absolute;margin-left:132pt;margin-top:68.223686pt;width:375.15pt;height:.1pt;mso-position-horizontal-relative:page;mso-position-vertical-relative:paragraph;z-index:-1211752" coordorigin="2640,1364" coordsize="7503,2">
            <v:shape style="position:absolute;left:2640;top:1364;width:7503;height:2" coordorigin="2640,1364" coordsize="7503,0" path="m2640,1364l10142,1364e" filled="false" stroked="true" strokeweight="1.44pt" strokecolor="#000000">
              <v:path arrowok="t"/>
            </v:shape>
            <w10:wrap type="none"/>
          </v:group>
        </w:pict>
      </w:r>
      <w:r>
        <w:rPr>
          <w:rFonts w:ascii="宋体" w:hAnsi="宋体" w:cs="宋体" w:eastAsia="宋体" w:hint="default"/>
          <w:sz w:val="21"/>
          <w:szCs w:val="21"/>
        </w:rPr>
        <w:t>（1）基本每股收益</w:t>
      </w:r>
      <w:r>
        <w:rPr>
          <w:rFonts w:ascii="宋体" w:hAnsi="宋体" w:cs="宋体" w:eastAsia="宋体" w:hint="default"/>
          <w:w w:val="99"/>
          <w:sz w:val="21"/>
          <w:szCs w:val="21"/>
        </w:rPr>
        <w:t> </w:t>
      </w:r>
      <w:r>
        <w:rPr>
          <w:rFonts w:ascii="宋体" w:hAnsi="宋体" w:cs="宋体" w:eastAsia="宋体" w:hint="default"/>
          <w:sz w:val="21"/>
          <w:szCs w:val="21"/>
        </w:rPr>
        <w:t>基本每股收益以归属于本公司普通股股东的净利润除以本公司发行在外普通股的加</w:t>
      </w:r>
      <w:r>
        <w:rPr>
          <w:rFonts w:ascii="宋体" w:hAnsi="宋体" w:cs="宋体" w:eastAsia="宋体" w:hint="default"/>
          <w:w w:val="99"/>
          <w:sz w:val="21"/>
          <w:szCs w:val="21"/>
        </w:rPr>
        <w:t> </w:t>
      </w:r>
      <w:r>
        <w:rPr>
          <w:rFonts w:ascii="宋体" w:hAnsi="宋体" w:cs="宋体" w:eastAsia="宋体" w:hint="default"/>
          <w:sz w:val="21"/>
          <w:szCs w:val="21"/>
        </w:rPr>
        <w:t>权平均数计算：</w:t>
      </w:r>
    </w:p>
    <w:p>
      <w:pPr>
        <w:spacing w:line="240" w:lineRule="auto" w:before="5"/>
        <w:rPr>
          <w:rFonts w:ascii="宋体" w:hAnsi="宋体" w:cs="宋体" w:eastAsia="宋体" w:hint="default"/>
          <w:sz w:val="9"/>
          <w:szCs w:val="9"/>
        </w:rPr>
      </w:pPr>
    </w:p>
    <w:tbl>
      <w:tblPr>
        <w:tblW w:w="0" w:type="auto"/>
        <w:jc w:val="left"/>
        <w:tblInd w:w="959" w:type="dxa"/>
        <w:tblLayout w:type="fixed"/>
        <w:tblCellMar>
          <w:top w:w="0" w:type="dxa"/>
          <w:left w:w="0" w:type="dxa"/>
          <w:bottom w:w="0" w:type="dxa"/>
          <w:right w:w="0" w:type="dxa"/>
        </w:tblCellMar>
        <w:tblLook w:val="01E0"/>
      </w:tblPr>
      <w:tblGrid>
        <w:gridCol w:w="3824"/>
        <w:gridCol w:w="2206"/>
        <w:gridCol w:w="1472"/>
      </w:tblGrid>
      <w:tr>
        <w:trPr>
          <w:trHeight w:val="363" w:hRule="exact"/>
        </w:trPr>
        <w:tc>
          <w:tcPr>
            <w:tcW w:w="382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4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84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7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0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09" w:hRule="exact"/>
        </w:trPr>
        <w:tc>
          <w:tcPr>
            <w:tcW w:w="3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2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spacing w:val="-1"/>
                <w:sz w:val="18"/>
              </w:rPr>
              <w:t>78,941,446.31</w:t>
            </w:r>
          </w:p>
        </w:tc>
        <w:tc>
          <w:tcPr>
            <w:tcW w:w="14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81,282,003.04</w:t>
            </w:r>
          </w:p>
        </w:tc>
      </w:tr>
      <w:tr>
        <w:trPr>
          <w:trHeight w:val="511" w:hRule="exact"/>
        </w:trPr>
        <w:tc>
          <w:tcPr>
            <w:tcW w:w="3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22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spacing w:val="-1"/>
                <w:sz w:val="18"/>
              </w:rPr>
              <w:t>151,333,333.33</w:t>
            </w:r>
          </w:p>
        </w:tc>
        <w:tc>
          <w:tcPr>
            <w:tcW w:w="14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509" w:hRule="exact"/>
        </w:trPr>
        <w:tc>
          <w:tcPr>
            <w:tcW w:w="38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2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spacing w:val="-1"/>
                <w:sz w:val="18"/>
              </w:rPr>
              <w:t>0.52</w:t>
            </w:r>
          </w:p>
        </w:tc>
        <w:tc>
          <w:tcPr>
            <w:tcW w:w="14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0.69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34"/>
        <w:ind w:left="1200" w:right="0" w:firstLine="0"/>
        <w:jc w:val="left"/>
        <w:rPr>
          <w:rFonts w:ascii="宋体" w:hAnsi="宋体" w:cs="宋体" w:eastAsia="宋体" w:hint="default"/>
          <w:sz w:val="21"/>
          <w:szCs w:val="21"/>
        </w:rPr>
      </w:pPr>
      <w:r>
        <w:rPr>
          <w:rFonts w:ascii="宋体" w:hAnsi="宋体" w:cs="宋体" w:eastAsia="宋体" w:hint="default"/>
          <w:sz w:val="21"/>
          <w:szCs w:val="21"/>
        </w:rPr>
        <w:t>普通股的加权平均数计算过程如下：</w:t>
      </w:r>
    </w:p>
    <w:p>
      <w:pPr>
        <w:spacing w:line="240" w:lineRule="auto" w:before="6"/>
        <w:rPr>
          <w:rFonts w:ascii="宋体" w:hAnsi="宋体" w:cs="宋体" w:eastAsia="宋体" w:hint="default"/>
          <w:sz w:val="5"/>
          <w:szCs w:val="5"/>
        </w:rPr>
      </w:pPr>
    </w:p>
    <w:p>
      <w:pPr>
        <w:spacing w:line="28" w:lineRule="exact"/>
        <w:ind w:left="94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7.65pt;height:1.45pt;mso-position-horizontal-relative:char;mso-position-vertical-relative:line" coordorigin="0,0" coordsize="7553,29">
            <v:group style="position:absolute;left:14;top:14;width:7524;height:2" coordorigin="14,14" coordsize="7524,2">
              <v:shape style="position:absolute;left:14;top:14;width:7524;height:2" coordorigin="14,14" coordsize="7524,0" path="m14,14l753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0"/>
          <w:szCs w:val="10"/>
        </w:rPr>
      </w:pPr>
    </w:p>
    <w:tbl>
      <w:tblPr>
        <w:tblW w:w="0" w:type="auto"/>
        <w:jc w:val="left"/>
        <w:tblInd w:w="959" w:type="dxa"/>
        <w:tblLayout w:type="fixed"/>
        <w:tblCellMar>
          <w:top w:w="0" w:type="dxa"/>
          <w:left w:w="0" w:type="dxa"/>
          <w:bottom w:w="0" w:type="dxa"/>
          <w:right w:w="0" w:type="dxa"/>
        </w:tblCellMar>
        <w:tblLook w:val="01E0"/>
      </w:tblPr>
      <w:tblGrid>
        <w:gridCol w:w="3544"/>
        <w:gridCol w:w="2379"/>
        <w:gridCol w:w="1601"/>
      </w:tblGrid>
      <w:tr>
        <w:trPr>
          <w:trHeight w:val="363" w:hRule="exact"/>
        </w:trPr>
        <w:tc>
          <w:tcPr>
            <w:tcW w:w="354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57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01"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上期金额（注）</w:t>
            </w:r>
          </w:p>
        </w:tc>
      </w:tr>
      <w:tr>
        <w:trPr>
          <w:trHeight w:val="509" w:hRule="exact"/>
        </w:trPr>
        <w:tc>
          <w:tcPr>
            <w:tcW w:w="35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23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118,000,000.00</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511" w:hRule="exact"/>
        </w:trPr>
        <w:tc>
          <w:tcPr>
            <w:tcW w:w="35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23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33,333,333.33</w:t>
            </w:r>
          </w:p>
        </w:tc>
        <w:tc>
          <w:tcPr>
            <w:tcW w:w="1601" w:type="dxa"/>
            <w:tcBorders>
              <w:top w:val="single" w:sz="12" w:space="0" w:color="000000"/>
              <w:left w:val="nil" w:sz="6" w:space="0" w:color="auto"/>
              <w:bottom w:val="single" w:sz="12" w:space="0" w:color="000000"/>
              <w:right w:val="nil" w:sz="6" w:space="0" w:color="auto"/>
            </w:tcBorders>
          </w:tcPr>
          <w:p>
            <w:pPr/>
          </w:p>
        </w:tc>
      </w:tr>
      <w:tr>
        <w:trPr>
          <w:trHeight w:val="509" w:hRule="exact"/>
        </w:trPr>
        <w:tc>
          <w:tcPr>
            <w:tcW w:w="35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2379" w:type="dxa"/>
            <w:tcBorders>
              <w:top w:val="single" w:sz="12" w:space="0" w:color="000000"/>
              <w:left w:val="nil" w:sz="6" w:space="0" w:color="auto"/>
              <w:bottom w:val="single" w:sz="12" w:space="0" w:color="000000"/>
              <w:right w:val="nil" w:sz="6" w:space="0" w:color="auto"/>
            </w:tcBorders>
          </w:tcPr>
          <w:p>
            <w:pPr/>
          </w:p>
        </w:tc>
        <w:tc>
          <w:tcPr>
            <w:tcW w:w="1601" w:type="dxa"/>
            <w:tcBorders>
              <w:top w:val="single" w:sz="12" w:space="0" w:color="000000"/>
              <w:left w:val="nil" w:sz="6" w:space="0" w:color="auto"/>
              <w:bottom w:val="single" w:sz="12" w:space="0" w:color="000000"/>
              <w:right w:val="nil" w:sz="6" w:space="0" w:color="auto"/>
            </w:tcBorders>
          </w:tcPr>
          <w:p>
            <w:pPr/>
          </w:p>
        </w:tc>
      </w:tr>
      <w:tr>
        <w:trPr>
          <w:trHeight w:val="511" w:hRule="exact"/>
        </w:trPr>
        <w:tc>
          <w:tcPr>
            <w:tcW w:w="35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3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151,333,333.33</w:t>
            </w:r>
          </w:p>
        </w:tc>
        <w:tc>
          <w:tcPr>
            <w:tcW w:w="16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118,000,000.00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67" w:lineRule="auto" w:before="34"/>
        <w:ind w:left="1200" w:right="146" w:firstLine="0"/>
        <w:jc w:val="left"/>
        <w:rPr>
          <w:rFonts w:ascii="宋体" w:hAnsi="宋体" w:cs="宋体" w:eastAsia="宋体" w:hint="default"/>
          <w:sz w:val="21"/>
          <w:szCs w:val="21"/>
        </w:rPr>
      </w:pPr>
      <w:r>
        <w:rPr/>
        <w:pict>
          <v:group style="position:absolute;margin-left:132pt;margin-top:61.843666pt;width:377.05pt;height:.1pt;mso-position-horizontal-relative:page;mso-position-vertical-relative:paragraph;z-index:-1211728" coordorigin="2640,1237" coordsize="7541,2">
            <v:shape style="position:absolute;left:2640;top:1237;width:7541;height:2" coordorigin="2640,1237" coordsize="7541,0" path="m2640,1237l10181,1237e" filled="false" stroked="true" strokeweight="1.44pt" strokecolor="#000000">
              <v:path arrowok="t"/>
            </v:shape>
            <w10:wrap type="none"/>
          </v:group>
        </w:pict>
      </w:r>
      <w:r>
        <w:rPr>
          <w:rFonts w:ascii="宋体" w:hAnsi="宋体" w:cs="宋体" w:eastAsia="宋体" w:hint="default"/>
          <w:sz w:val="21"/>
          <w:szCs w:val="21"/>
        </w:rPr>
        <w:t>（2）稀释每股收益</w:t>
      </w:r>
      <w:r>
        <w:rPr>
          <w:rFonts w:ascii="宋体" w:hAnsi="宋体" w:cs="宋体" w:eastAsia="宋体" w:hint="default"/>
          <w:w w:val="99"/>
          <w:sz w:val="21"/>
          <w:szCs w:val="21"/>
        </w:rPr>
        <w:t> </w:t>
      </w:r>
      <w:r>
        <w:rPr>
          <w:rFonts w:ascii="宋体" w:hAnsi="宋体" w:cs="宋体" w:eastAsia="宋体" w:hint="default"/>
          <w:sz w:val="21"/>
          <w:szCs w:val="21"/>
        </w:rPr>
        <w:t>稀释每股收益以调整后的归属于本公司普通股股东的净利润除以调整后的本公司发</w:t>
      </w:r>
      <w:r>
        <w:rPr>
          <w:rFonts w:ascii="宋体" w:hAnsi="宋体" w:cs="宋体" w:eastAsia="宋体" w:hint="default"/>
          <w:w w:val="99"/>
          <w:sz w:val="21"/>
          <w:szCs w:val="21"/>
        </w:rPr>
        <w:t> </w:t>
      </w:r>
      <w:r>
        <w:rPr>
          <w:rFonts w:ascii="宋体" w:hAnsi="宋体" w:cs="宋体" w:eastAsia="宋体" w:hint="default"/>
          <w:sz w:val="21"/>
          <w:szCs w:val="21"/>
        </w:rPr>
        <w:t>行在外普通股的加权平均数计算：</w:t>
      </w:r>
    </w:p>
    <w:p>
      <w:pPr>
        <w:spacing w:line="240" w:lineRule="auto" w:before="8"/>
        <w:rPr>
          <w:rFonts w:ascii="宋体" w:hAnsi="宋体" w:cs="宋体" w:eastAsia="宋体" w:hint="default"/>
          <w:sz w:val="9"/>
          <w:szCs w:val="9"/>
        </w:rPr>
      </w:pPr>
    </w:p>
    <w:tbl>
      <w:tblPr>
        <w:tblW w:w="0" w:type="auto"/>
        <w:jc w:val="left"/>
        <w:tblInd w:w="959" w:type="dxa"/>
        <w:tblLayout w:type="fixed"/>
        <w:tblCellMar>
          <w:top w:w="0" w:type="dxa"/>
          <w:left w:w="0" w:type="dxa"/>
          <w:bottom w:w="0" w:type="dxa"/>
          <w:right w:w="0" w:type="dxa"/>
        </w:tblCellMar>
        <w:tblLook w:val="01E0"/>
      </w:tblPr>
      <w:tblGrid>
        <w:gridCol w:w="4296"/>
        <w:gridCol w:w="1822"/>
        <w:gridCol w:w="1423"/>
      </w:tblGrid>
      <w:tr>
        <w:trPr>
          <w:trHeight w:val="360" w:hRule="exact"/>
        </w:trPr>
        <w:tc>
          <w:tcPr>
            <w:tcW w:w="429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60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2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0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11" w:hRule="exact"/>
        </w:trPr>
        <w:tc>
          <w:tcPr>
            <w:tcW w:w="42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归属于本公司普通股股东的净利润（稀释）</w:t>
            </w:r>
          </w:p>
        </w:tc>
        <w:tc>
          <w:tcPr>
            <w:tcW w:w="18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78,941,446.31</w:t>
            </w:r>
          </w:p>
        </w:tc>
        <w:tc>
          <w:tcPr>
            <w:tcW w:w="14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81,282,003.04</w:t>
            </w:r>
          </w:p>
        </w:tc>
      </w:tr>
      <w:tr>
        <w:trPr>
          <w:trHeight w:val="509" w:hRule="exact"/>
        </w:trPr>
        <w:tc>
          <w:tcPr>
            <w:tcW w:w="42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
                <w:sz w:val="18"/>
                <w:szCs w:val="18"/>
              </w:rPr>
              <w:t> </w:t>
            </w:r>
            <w:r>
              <w:rPr>
                <w:rFonts w:ascii="宋体" w:hAnsi="宋体" w:cs="宋体" w:eastAsia="宋体" w:hint="default"/>
                <w:sz w:val="18"/>
                <w:szCs w:val="18"/>
              </w:rPr>
              <w:t>（稀释）</w:t>
            </w:r>
          </w:p>
        </w:tc>
        <w:tc>
          <w:tcPr>
            <w:tcW w:w="18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151,333,333.33</w:t>
            </w:r>
          </w:p>
        </w:tc>
        <w:tc>
          <w:tcPr>
            <w:tcW w:w="14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511" w:hRule="exact"/>
        </w:trPr>
        <w:tc>
          <w:tcPr>
            <w:tcW w:w="42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0.52</w:t>
            </w:r>
          </w:p>
        </w:tc>
        <w:tc>
          <w:tcPr>
            <w:tcW w:w="14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34"/>
        <w:ind w:left="840" w:right="0" w:firstLine="0"/>
        <w:jc w:val="left"/>
        <w:rPr>
          <w:rFonts w:ascii="宋体" w:hAnsi="宋体" w:cs="宋体" w:eastAsia="宋体" w:hint="default"/>
          <w:sz w:val="21"/>
          <w:szCs w:val="21"/>
        </w:rPr>
      </w:pPr>
      <w:r>
        <w:rPr>
          <w:rFonts w:ascii="宋体" w:hAnsi="宋体" w:cs="宋体" w:eastAsia="宋体" w:hint="default"/>
          <w:sz w:val="21"/>
          <w:szCs w:val="21"/>
        </w:rPr>
        <w:t>普通股的加权平均数（稀释）计算过程如下：</w:t>
      </w:r>
    </w:p>
    <w:p>
      <w:pPr>
        <w:spacing w:after="0"/>
        <w:jc w:val="left"/>
        <w:rPr>
          <w:rFonts w:ascii="宋体" w:hAnsi="宋体" w:cs="宋体" w:eastAsia="宋体" w:hint="default"/>
          <w:sz w:val="21"/>
          <w:szCs w:val="21"/>
        </w:rPr>
        <w:sectPr>
          <w:pgSz w:w="11910" w:h="16840"/>
          <w:pgMar w:header="877" w:footer="976" w:top="1100" w:bottom="1160" w:left="1680" w:right="1300"/>
        </w:sectPr>
      </w:pPr>
    </w:p>
    <w:p>
      <w:pPr>
        <w:spacing w:line="240" w:lineRule="auto" w:before="8"/>
        <w:rPr>
          <w:rFonts w:ascii="宋体" w:hAnsi="宋体" w:cs="宋体" w:eastAsia="宋体" w:hint="default"/>
          <w:sz w:val="24"/>
          <w:szCs w:val="24"/>
        </w:rPr>
      </w:pPr>
    </w:p>
    <w:p>
      <w:pPr>
        <w:spacing w:line="28" w:lineRule="exact"/>
        <w:ind w:left="94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6.6pt;height:1.45pt;mso-position-horizontal-relative:char;mso-position-vertical-relative:line" coordorigin="0,0" coordsize="7532,29">
            <v:group style="position:absolute;left:14;top:14;width:7503;height:2" coordorigin="14,14" coordsize="7503,2">
              <v:shape style="position:absolute;left:14;top:14;width:7503;height:2" coordorigin="14,14" coordsize="7503,0" path="m14,14l7517,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0"/>
          <w:szCs w:val="10"/>
        </w:rPr>
      </w:pPr>
    </w:p>
    <w:p>
      <w:pPr>
        <w:tabs>
          <w:tab w:pos="5783" w:val="left" w:leader="none"/>
          <w:tab w:pos="7331" w:val="left" w:leader="none"/>
        </w:tabs>
        <w:spacing w:before="44"/>
        <w:ind w:left="2980" w:right="0" w:firstLine="0"/>
        <w:jc w:val="left"/>
        <w:rPr>
          <w:rFonts w:ascii="宋体" w:hAnsi="宋体" w:cs="宋体" w:eastAsia="宋体" w:hint="default"/>
          <w:sz w:val="18"/>
          <w:szCs w:val="18"/>
        </w:rPr>
      </w:pPr>
      <w:r>
        <w:rPr>
          <w:rFonts w:ascii="宋体" w:hAnsi="宋体" w:cs="宋体" w:eastAsia="宋体" w:hint="default"/>
          <w:sz w:val="18"/>
          <w:szCs w:val="18"/>
        </w:rPr>
        <w:t>项目</w:t>
        <w:tab/>
        <w:t>本期金额</w:t>
        <w:tab/>
        <w:t>上期金额</w:t>
      </w:r>
    </w:p>
    <w:p>
      <w:pPr>
        <w:spacing w:line="240" w:lineRule="auto" w:before="0"/>
        <w:rPr>
          <w:rFonts w:ascii="宋体" w:hAnsi="宋体" w:cs="宋体" w:eastAsia="宋体" w:hint="default"/>
          <w:sz w:val="5"/>
          <w:szCs w:val="5"/>
        </w:rPr>
      </w:pPr>
    </w:p>
    <w:p>
      <w:pPr>
        <w:spacing w:line="28" w:lineRule="exact"/>
        <w:ind w:left="94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76.6pt;height:1.45pt;mso-position-horizontal-relative:char;mso-position-vertical-relative:line" coordorigin="0,0" coordsize="7532,29">
            <v:group style="position:absolute;left:14;top:14;width:7503;height:2" coordorigin="14,14" coordsize="7503,2">
              <v:shape style="position:absolute;left:14;top:14;width:7503;height:2" coordorigin="14,14" coordsize="7503,0" path="m14,14l7517,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976" w:top="1100" w:bottom="1160" w:left="1680" w:right="1280"/>
        </w:sectPr>
      </w:pPr>
    </w:p>
    <w:p>
      <w:pPr>
        <w:spacing w:line="408" w:lineRule="auto" w:before="44"/>
        <w:ind w:left="1068" w:right="0" w:firstLine="0"/>
        <w:jc w:val="left"/>
        <w:rPr>
          <w:rFonts w:ascii="宋体" w:hAnsi="宋体" w:cs="宋体" w:eastAsia="宋体" w:hint="default"/>
          <w:sz w:val="18"/>
          <w:szCs w:val="18"/>
        </w:rPr>
      </w:pPr>
      <w:r>
        <w:rPr/>
        <w:pict>
          <v:group style="position:absolute;margin-left:132pt;margin-top:38.031734pt;width:375.15pt;height:.1pt;mso-position-horizontal-relative:page;mso-position-vertical-relative:paragraph;z-index:-1211440" coordorigin="2640,761" coordsize="7503,2">
            <v:shape style="position:absolute;left:2640;top:761;width:7503;height:2" coordorigin="2640,761" coordsize="7503,0" path="m2640,761l10142,761e" filled="false" stroked="true" strokeweight="1.44pt" strokecolor="#000000">
              <v:path arrowok="t"/>
            </v:shape>
            <w10:wrap type="none"/>
          </v:group>
        </w:pict>
      </w:r>
      <w:r>
        <w:rPr>
          <w:rFonts w:ascii="宋体" w:hAnsi="宋体" w:cs="宋体" w:eastAsia="宋体" w:hint="default"/>
          <w:sz w:val="18"/>
          <w:szCs w:val="18"/>
        </w:rPr>
        <w:t>计算基本每股收益时年末发行在外的普通股加权平均</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数</w:t>
      </w:r>
    </w:p>
    <w:p>
      <w:pPr>
        <w:spacing w:line="240" w:lineRule="auto" w:before="12"/>
        <w:rPr>
          <w:rFonts w:ascii="宋体" w:hAnsi="宋体" w:cs="宋体" w:eastAsia="宋体" w:hint="default"/>
          <w:sz w:val="22"/>
          <w:szCs w:val="22"/>
        </w:rPr>
      </w:pPr>
      <w:r>
        <w:rPr/>
        <w:br w:type="column"/>
      </w:r>
      <w:r>
        <w:rPr>
          <w:rFonts w:ascii="宋体"/>
          <w:sz w:val="22"/>
        </w:rPr>
      </w:r>
    </w:p>
    <w:p>
      <w:pPr>
        <w:tabs>
          <w:tab w:pos="1935" w:val="left" w:leader="none"/>
        </w:tabs>
        <w:spacing w:before="0"/>
        <w:ind w:left="389" w:right="0" w:firstLine="0"/>
        <w:jc w:val="left"/>
        <w:rPr>
          <w:rFonts w:ascii="Times New Roman" w:hAnsi="Times New Roman" w:cs="Times New Roman" w:eastAsia="Times New Roman" w:hint="default"/>
          <w:sz w:val="18"/>
          <w:szCs w:val="18"/>
        </w:rPr>
      </w:pPr>
      <w:r>
        <w:rPr>
          <w:rFonts w:ascii="Times New Roman"/>
          <w:spacing w:val="-1"/>
          <w:sz w:val="18"/>
        </w:rPr>
        <w:t>151,333,333.33</w:t>
        <w:tab/>
        <w:t>118,000,000.00</w:t>
      </w:r>
    </w:p>
    <w:p>
      <w:pPr>
        <w:spacing w:after="0"/>
        <w:jc w:val="left"/>
        <w:rPr>
          <w:rFonts w:ascii="Times New Roman" w:hAnsi="Times New Roman" w:cs="Times New Roman" w:eastAsia="Times New Roman" w:hint="default"/>
          <w:sz w:val="18"/>
          <w:szCs w:val="18"/>
        </w:rPr>
        <w:sectPr>
          <w:type w:val="continuous"/>
          <w:pgSz w:w="11910" w:h="16840"/>
          <w:pgMar w:top="1100" w:bottom="280" w:left="1680" w:right="1280"/>
          <w:cols w:num="2" w:equalWidth="0">
            <w:col w:w="5261" w:space="40"/>
            <w:col w:w="3649"/>
          </w:cols>
        </w:sectPr>
      </w:pPr>
    </w:p>
    <w:p>
      <w:pPr>
        <w:spacing w:line="240" w:lineRule="auto" w:before="11"/>
        <w:rPr>
          <w:rFonts w:ascii="Times New Roman" w:hAnsi="Times New Roman" w:cs="Times New Roman" w:eastAsia="Times New Roman" w:hint="default"/>
          <w:sz w:val="8"/>
          <w:szCs w:val="8"/>
        </w:rPr>
      </w:pPr>
    </w:p>
    <w:p>
      <w:pPr>
        <w:spacing w:line="520" w:lineRule="auto" w:before="44"/>
        <w:ind w:left="1068" w:right="6418" w:firstLine="0"/>
        <w:jc w:val="left"/>
        <w:rPr>
          <w:rFonts w:ascii="宋体" w:hAnsi="宋体" w:cs="宋体" w:eastAsia="宋体" w:hint="default"/>
          <w:sz w:val="18"/>
          <w:szCs w:val="18"/>
        </w:rPr>
      </w:pPr>
      <w:r>
        <w:rPr/>
        <w:pict>
          <v:group style="position:absolute;margin-left:132pt;margin-top:18.111691pt;width:375.15pt;height:.1pt;mso-position-horizontal-relative:page;mso-position-vertical-relative:paragraph;z-index:-1211416" coordorigin="2640,362" coordsize="7503,2">
            <v:shape style="position:absolute;left:2640;top:362;width:7503;height:2" coordorigin="2640,362" coordsize="7503,0" path="m2640,362l10142,362e" filled="false" stroked="true" strokeweight="1.44pt" strokecolor="#000000">
              <v:path arrowok="t"/>
            </v:shape>
            <w10:wrap type="none"/>
          </v:group>
        </w:pict>
      </w:r>
      <w:r>
        <w:rPr/>
        <w:pict>
          <v:group style="position:absolute;margin-left:132pt;margin-top:43.551689pt;width:375.15pt;height:.1pt;mso-position-horizontal-relative:page;mso-position-vertical-relative:paragraph;z-index:-1211392" coordorigin="2640,871" coordsize="7503,2">
            <v:shape style="position:absolute;left:2640;top:871;width:7503;height:2" coordorigin="2640,871" coordsize="7503,0" path="m2640,871l10142,871e" filled="false" stroked="true" strokeweight="1.44pt" strokecolor="#000000">
              <v:path arrowok="t"/>
            </v:shape>
            <w10:wrap type="none"/>
          </v:group>
        </w:pict>
      </w:r>
      <w:r>
        <w:rPr>
          <w:rFonts w:ascii="宋体" w:hAnsi="宋体" w:cs="宋体" w:eastAsia="宋体" w:hint="default"/>
          <w:sz w:val="18"/>
          <w:szCs w:val="18"/>
        </w:rPr>
        <w:t>可转换债券的影响 股份期权的影响</w:t>
      </w:r>
    </w:p>
    <w:p>
      <w:pPr>
        <w:tabs>
          <w:tab w:pos="5690" w:val="left" w:leader="none"/>
          <w:tab w:pos="7235" w:val="left" w:leader="none"/>
        </w:tabs>
        <w:spacing w:before="67"/>
        <w:ind w:left="106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年末普通股的加权平均数（稀释）</w:t>
        <w:tab/>
      </w:r>
      <w:r>
        <w:rPr>
          <w:rFonts w:ascii="Times New Roman" w:hAnsi="Times New Roman" w:cs="Times New Roman" w:eastAsia="Times New Roman" w:hint="default"/>
          <w:spacing w:val="-1"/>
          <w:sz w:val="18"/>
          <w:szCs w:val="18"/>
        </w:rPr>
        <w:t>151,333,333.33</w:t>
        <w:tab/>
        <w:t>118,000,000.00</w:t>
      </w:r>
    </w:p>
    <w:p>
      <w:pPr>
        <w:spacing w:line="240" w:lineRule="auto" w:before="6"/>
        <w:rPr>
          <w:rFonts w:ascii="Times New Roman" w:hAnsi="Times New Roman" w:cs="Times New Roman" w:eastAsia="Times New Roman" w:hint="default"/>
          <w:sz w:val="3"/>
          <w:szCs w:val="3"/>
        </w:rPr>
      </w:pPr>
    </w:p>
    <w:p>
      <w:pPr>
        <w:spacing w:line="28" w:lineRule="exact"/>
        <w:ind w:left="94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76.6pt;height:1.45pt;mso-position-horizontal-relative:char;mso-position-vertical-relative:line" coordorigin="0,0" coordsize="7532,29">
            <v:group style="position:absolute;left:14;top:14;width:7503;height:2" coordorigin="14,14" coordsize="7503,2">
              <v:shape style="position:absolute;left:14;top:14;width:7503;height:2" coordorigin="14,14" coordsize="7503,0" path="m14,14l7517,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spacing w:line="333" w:lineRule="exact"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(三十九)</w:t>
      </w:r>
      <w:r>
        <w:rPr>
          <w:rFonts w:ascii="Microsoft JhengHei" w:hAnsi="Microsoft JhengHei" w:cs="Microsoft JhengHei" w:eastAsia="Microsoft JhengHei" w:hint="default"/>
          <w:b/>
          <w:bCs/>
          <w:spacing w:val="22"/>
          <w:w w:val="105"/>
          <w:sz w:val="21"/>
          <w:szCs w:val="21"/>
        </w:rPr>
        <w:t> </w:t>
      </w:r>
      <w:r>
        <w:rPr>
          <w:rFonts w:ascii="Microsoft JhengHei" w:hAnsi="Microsoft JhengHei" w:cs="Microsoft JhengHei" w:eastAsia="Microsoft JhengHei" w:hint="default"/>
          <w:b/>
          <w:bCs/>
          <w:w w:val="105"/>
          <w:sz w:val="21"/>
          <w:szCs w:val="21"/>
        </w:rPr>
        <w:t>其他综合收益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67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91.95pt;height:1.45pt;mso-position-horizontal-relative:char;mso-position-vertical-relative:line" coordorigin="0,0" coordsize="7839,29">
            <v:group style="position:absolute;left:14;top:14;width:7810;height:2" coordorigin="14,14" coordsize="7810,2">
              <v:shape style="position:absolute;left:14;top:14;width:7810;height:2" coordorigin="14,14" coordsize="7810,0" path="m14,14l78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688" w:type="dxa"/>
        <w:tblLayout w:type="fixed"/>
        <w:tblCellMar>
          <w:top w:w="0" w:type="dxa"/>
          <w:left w:w="0" w:type="dxa"/>
          <w:bottom w:w="0" w:type="dxa"/>
          <w:right w:w="0" w:type="dxa"/>
        </w:tblCellMar>
        <w:tblLook w:val="01E0"/>
      </w:tblPr>
      <w:tblGrid>
        <w:gridCol w:w="4444"/>
        <w:gridCol w:w="2014"/>
        <w:gridCol w:w="1352"/>
      </w:tblGrid>
      <w:tr>
        <w:trPr>
          <w:trHeight w:val="432" w:hRule="exact"/>
        </w:trPr>
        <w:tc>
          <w:tcPr>
            <w:tcW w:w="444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76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5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82" w:hRule="exact"/>
        </w:trPr>
        <w:tc>
          <w:tcPr>
            <w:tcW w:w="4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10" w:right="0"/>
              <w:jc w:val="left"/>
              <w:rPr>
                <w:rFonts w:ascii="宋体" w:hAnsi="宋体" w:cs="宋体" w:eastAsia="宋体" w:hint="default"/>
                <w:sz w:val="18"/>
                <w:szCs w:val="18"/>
              </w:rPr>
            </w:pPr>
            <w:r>
              <w:rPr>
                <w:rFonts w:ascii="宋体" w:hAnsi="宋体" w:cs="宋体" w:eastAsia="宋体" w:hint="default"/>
                <w:sz w:val="18"/>
                <w:szCs w:val="18"/>
              </w:rPr>
              <w:t>现金流量套期工具产生的利得（或损失）金额</w:t>
            </w:r>
          </w:p>
        </w:tc>
        <w:tc>
          <w:tcPr>
            <w:tcW w:w="20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274"/>
              <w:jc w:val="right"/>
              <w:rPr>
                <w:rFonts w:ascii="Times New Roman" w:hAnsi="Times New Roman" w:cs="Times New Roman" w:eastAsia="Times New Roman" w:hint="default"/>
                <w:sz w:val="18"/>
                <w:szCs w:val="18"/>
              </w:rPr>
            </w:pPr>
            <w:r>
              <w:rPr>
                <w:rFonts w:ascii="Times New Roman"/>
                <w:spacing w:val="-1"/>
                <w:sz w:val="18"/>
              </w:rPr>
              <w:t>-2,387,312.05</w:t>
            </w:r>
          </w:p>
        </w:tc>
        <w:tc>
          <w:tcPr>
            <w:tcW w:w="1352"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4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290"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20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74"/>
              <w:jc w:val="right"/>
              <w:rPr>
                <w:rFonts w:ascii="Times New Roman" w:hAnsi="Times New Roman" w:cs="Times New Roman" w:eastAsia="Times New Roman" w:hint="default"/>
                <w:sz w:val="18"/>
                <w:szCs w:val="18"/>
              </w:rPr>
            </w:pPr>
            <w:r>
              <w:rPr>
                <w:rFonts w:ascii="Times New Roman"/>
                <w:spacing w:val="-1"/>
                <w:sz w:val="18"/>
              </w:rPr>
              <w:t>-358,096.81</w:t>
            </w:r>
          </w:p>
        </w:tc>
        <w:tc>
          <w:tcPr>
            <w:tcW w:w="1352"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44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1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274"/>
              <w:jc w:val="right"/>
              <w:rPr>
                <w:rFonts w:ascii="Times New Roman" w:hAnsi="Times New Roman" w:cs="Times New Roman" w:eastAsia="Times New Roman" w:hint="default"/>
                <w:sz w:val="18"/>
                <w:szCs w:val="18"/>
              </w:rPr>
            </w:pPr>
            <w:r>
              <w:rPr>
                <w:rFonts w:ascii="Times New Roman"/>
                <w:spacing w:val="-1"/>
                <w:sz w:val="18"/>
              </w:rPr>
              <w:t>-2,029,215.24</w:t>
            </w:r>
          </w:p>
        </w:tc>
        <w:tc>
          <w:tcPr>
            <w:tcW w:w="1352" w:type="dxa"/>
            <w:tcBorders>
              <w:top w:val="single" w:sz="12" w:space="0" w:color="000000"/>
              <w:left w:val="nil" w:sz="6" w:space="0" w:color="auto"/>
              <w:bottom w:val="single" w:sz="12" w:space="0" w:color="000000"/>
              <w:right w:val="nil" w:sz="6" w:space="0" w:color="auto"/>
            </w:tcBorders>
          </w:tcPr>
          <w:p>
            <w:pPr/>
          </w:p>
        </w:tc>
      </w:tr>
      <w:tr>
        <w:trPr>
          <w:trHeight w:val="442" w:hRule="exact"/>
        </w:trPr>
        <w:tc>
          <w:tcPr>
            <w:tcW w:w="4444"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3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14"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274"/>
              <w:jc w:val="right"/>
              <w:rPr>
                <w:rFonts w:ascii="Times New Roman" w:hAnsi="Times New Roman" w:cs="Times New Roman" w:eastAsia="Times New Roman" w:hint="default"/>
                <w:sz w:val="18"/>
                <w:szCs w:val="18"/>
              </w:rPr>
            </w:pPr>
            <w:r>
              <w:rPr>
                <w:rFonts w:ascii="Times New Roman"/>
                <w:spacing w:val="-1"/>
                <w:sz w:val="18"/>
              </w:rPr>
              <w:t>-2,029,215.24</w:t>
            </w:r>
          </w:p>
        </w:tc>
        <w:tc>
          <w:tcPr>
            <w:tcW w:w="1352"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67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91.95pt;height:1.45pt;mso-position-horizontal-relative:char;mso-position-vertical-relative:line" coordorigin="0,0" coordsize="7839,29">
            <v:group style="position:absolute;left:14;top:14;width:7810;height:2" coordorigin="14,14" coordsize="7810,2">
              <v:shape style="position:absolute;left:14;top:14;width:7810;height:2" coordorigin="14,14" coordsize="7810,0" path="m14,14l78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5"/>
          <w:szCs w:val="15"/>
        </w:rPr>
      </w:pPr>
    </w:p>
    <w:p>
      <w:pPr>
        <w:tabs>
          <w:tab w:pos="959" w:val="left" w:leader="none"/>
        </w:tabs>
        <w:spacing w:line="333" w:lineRule="exact"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w w:val="110"/>
          <w:sz w:val="21"/>
          <w:szCs w:val="21"/>
        </w:rPr>
        <w:t>(四十)</w:t>
        <w:tab/>
        <w:t>现金流量表表项目注释</w:t>
      </w:r>
      <w:r>
        <w:rPr>
          <w:rFonts w:ascii="Microsoft JhengHei" w:hAnsi="Microsoft JhengHei" w:cs="Microsoft JhengHei" w:eastAsia="Microsoft JhengHei" w:hint="default"/>
          <w:spacing w:val="1"/>
          <w:sz w:val="21"/>
          <w:szCs w:val="21"/>
        </w:rPr>
      </w:r>
    </w:p>
    <w:p>
      <w:pPr>
        <w:spacing w:line="240" w:lineRule="auto" w:before="11"/>
        <w:rPr>
          <w:rFonts w:ascii="Microsoft JhengHei" w:hAnsi="Microsoft JhengHei" w:cs="Microsoft JhengHei" w:eastAsia="Microsoft JhengHei" w:hint="default"/>
          <w:b/>
          <w:bCs/>
          <w:sz w:val="29"/>
          <w:szCs w:val="29"/>
        </w:rPr>
      </w:pPr>
    </w:p>
    <w:p>
      <w:pPr>
        <w:spacing w:before="0"/>
        <w:ind w:left="97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729" w:type="dxa"/>
        <w:tblLayout w:type="fixed"/>
        <w:tblCellMar>
          <w:top w:w="0" w:type="dxa"/>
          <w:left w:w="0" w:type="dxa"/>
          <w:bottom w:w="0" w:type="dxa"/>
          <w:right w:w="0" w:type="dxa"/>
        </w:tblCellMar>
        <w:tblLook w:val="01E0"/>
      </w:tblPr>
      <w:tblGrid>
        <w:gridCol w:w="2428"/>
        <w:gridCol w:w="1978"/>
        <w:gridCol w:w="2447"/>
        <w:gridCol w:w="1231"/>
      </w:tblGrid>
      <w:tr>
        <w:trPr>
          <w:trHeight w:val="432" w:hRule="exact"/>
        </w:trPr>
        <w:tc>
          <w:tcPr>
            <w:tcW w:w="242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287"/>
              <w:jc w:val="right"/>
              <w:rPr>
                <w:rFonts w:ascii="宋体" w:hAnsi="宋体" w:cs="宋体" w:eastAsia="宋体" w:hint="default"/>
                <w:sz w:val="18"/>
                <w:szCs w:val="18"/>
              </w:rPr>
            </w:pPr>
            <w:r>
              <w:rPr>
                <w:rFonts w:ascii="宋体" w:hAnsi="宋体" w:cs="宋体" w:eastAsia="宋体" w:hint="default"/>
                <w:sz w:val="18"/>
                <w:szCs w:val="18"/>
              </w:rPr>
              <w:t>项</w:t>
            </w:r>
          </w:p>
        </w:tc>
        <w:tc>
          <w:tcPr>
            <w:tcW w:w="197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5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44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86"/>
              <w:jc w:val="right"/>
              <w:rPr>
                <w:rFonts w:ascii="宋体" w:hAnsi="宋体" w:cs="宋体" w:eastAsia="宋体" w:hint="default"/>
                <w:sz w:val="18"/>
                <w:szCs w:val="18"/>
              </w:rPr>
            </w:pPr>
            <w:r>
              <w:rPr>
                <w:rFonts w:ascii="宋体" w:hAnsi="宋体" w:cs="宋体" w:eastAsia="宋体" w:hint="default"/>
                <w:sz w:val="18"/>
                <w:szCs w:val="18"/>
              </w:rPr>
              <w:t>本期金额</w:t>
            </w:r>
          </w:p>
        </w:tc>
        <w:tc>
          <w:tcPr>
            <w:tcW w:w="1231" w:type="dxa"/>
            <w:tcBorders>
              <w:top w:val="nil" w:sz="6" w:space="0" w:color="auto"/>
              <w:left w:val="nil" w:sz="6" w:space="0" w:color="auto"/>
              <w:bottom w:val="single" w:sz="12" w:space="0" w:color="000000"/>
              <w:right w:val="nil" w:sz="6" w:space="0" w:color="auto"/>
            </w:tcBorders>
          </w:tcPr>
          <w:p>
            <w:pPr/>
          </w:p>
        </w:tc>
      </w:tr>
      <w:tr>
        <w:trPr>
          <w:trHeight w:val="482"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78" w:type="dxa"/>
            <w:tcBorders>
              <w:top w:val="single" w:sz="12" w:space="0" w:color="000000"/>
              <w:left w:val="nil" w:sz="6" w:space="0" w:color="auto"/>
              <w:bottom w:val="single" w:sz="12" w:space="0" w:color="000000"/>
              <w:right w:val="nil" w:sz="6" w:space="0" w:color="auto"/>
            </w:tcBorders>
          </w:tcPr>
          <w:p>
            <w:pPr/>
          </w:p>
        </w:tc>
        <w:tc>
          <w:tcPr>
            <w:tcW w:w="2447" w:type="dxa"/>
            <w:tcBorders>
              <w:top w:val="single" w:sz="12" w:space="0" w:color="000000"/>
              <w:left w:val="nil" w:sz="6" w:space="0" w:color="auto"/>
              <w:bottom w:val="single" w:sz="12" w:space="0" w:color="000000"/>
              <w:right w:val="nil" w:sz="6" w:space="0" w:color="auto"/>
            </w:tcBorders>
          </w:tcPr>
          <w:p>
            <w:pPr/>
          </w:p>
        </w:tc>
        <w:tc>
          <w:tcPr>
            <w:tcW w:w="12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6,330,000.00</w:t>
            </w:r>
          </w:p>
        </w:tc>
      </w:tr>
      <w:tr>
        <w:trPr>
          <w:trHeight w:val="485"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78" w:type="dxa"/>
            <w:tcBorders>
              <w:top w:val="single" w:sz="12" w:space="0" w:color="000000"/>
              <w:left w:val="nil" w:sz="6" w:space="0" w:color="auto"/>
              <w:bottom w:val="single" w:sz="12" w:space="0" w:color="000000"/>
              <w:right w:val="nil" w:sz="6" w:space="0" w:color="auto"/>
            </w:tcBorders>
          </w:tcPr>
          <w:p>
            <w:pPr/>
          </w:p>
        </w:tc>
        <w:tc>
          <w:tcPr>
            <w:tcW w:w="2447" w:type="dxa"/>
            <w:tcBorders>
              <w:top w:val="single" w:sz="12" w:space="0" w:color="000000"/>
              <w:left w:val="nil" w:sz="6" w:space="0" w:color="auto"/>
              <w:bottom w:val="single" w:sz="12" w:space="0" w:color="000000"/>
              <w:right w:val="nil" w:sz="6" w:space="0" w:color="auto"/>
            </w:tcBorders>
          </w:tcPr>
          <w:p>
            <w:pPr/>
          </w:p>
        </w:tc>
        <w:tc>
          <w:tcPr>
            <w:tcW w:w="12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5,071,199.86</w:t>
            </w:r>
          </w:p>
        </w:tc>
      </w:tr>
      <w:tr>
        <w:trPr>
          <w:trHeight w:val="485"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108" w:right="0"/>
              <w:jc w:val="left"/>
              <w:rPr>
                <w:rFonts w:ascii="宋体" w:hAnsi="宋体" w:cs="宋体" w:eastAsia="宋体" w:hint="default"/>
                <w:sz w:val="18"/>
                <w:szCs w:val="18"/>
              </w:rPr>
            </w:pPr>
            <w:r>
              <w:rPr>
                <w:rFonts w:ascii="宋体" w:hAnsi="宋体" w:cs="宋体" w:eastAsia="宋体" w:hint="default"/>
                <w:sz w:val="18"/>
                <w:szCs w:val="18"/>
              </w:rPr>
              <w:t>收到的保证金和职工备用金</w:t>
            </w:r>
          </w:p>
        </w:tc>
        <w:tc>
          <w:tcPr>
            <w:tcW w:w="1978" w:type="dxa"/>
            <w:tcBorders>
              <w:top w:val="single" w:sz="12" w:space="0" w:color="000000"/>
              <w:left w:val="nil" w:sz="6" w:space="0" w:color="auto"/>
              <w:bottom w:val="single" w:sz="12" w:space="0" w:color="000000"/>
              <w:right w:val="nil" w:sz="6" w:space="0" w:color="auto"/>
            </w:tcBorders>
          </w:tcPr>
          <w:p>
            <w:pPr/>
          </w:p>
        </w:tc>
        <w:tc>
          <w:tcPr>
            <w:tcW w:w="2447" w:type="dxa"/>
            <w:tcBorders>
              <w:top w:val="single" w:sz="12" w:space="0" w:color="000000"/>
              <w:left w:val="nil" w:sz="6" w:space="0" w:color="auto"/>
              <w:bottom w:val="single" w:sz="12" w:space="0" w:color="000000"/>
              <w:right w:val="nil" w:sz="6" w:space="0" w:color="auto"/>
            </w:tcBorders>
          </w:tcPr>
          <w:p>
            <w:pPr/>
          </w:p>
        </w:tc>
        <w:tc>
          <w:tcPr>
            <w:tcW w:w="12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2,119,438.68</w:t>
            </w:r>
          </w:p>
        </w:tc>
      </w:tr>
      <w:tr>
        <w:trPr>
          <w:trHeight w:val="485" w:hRule="exact"/>
        </w:trPr>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8" w:type="dxa"/>
            <w:tcBorders>
              <w:top w:val="single" w:sz="12" w:space="0" w:color="000000"/>
              <w:left w:val="nil" w:sz="6" w:space="0" w:color="auto"/>
              <w:bottom w:val="single" w:sz="12" w:space="0" w:color="000000"/>
              <w:right w:val="nil" w:sz="6" w:space="0" w:color="auto"/>
            </w:tcBorders>
          </w:tcPr>
          <w:p>
            <w:pPr/>
          </w:p>
        </w:tc>
        <w:tc>
          <w:tcPr>
            <w:tcW w:w="2447" w:type="dxa"/>
            <w:tcBorders>
              <w:top w:val="single" w:sz="12" w:space="0" w:color="000000"/>
              <w:left w:val="nil" w:sz="6" w:space="0" w:color="auto"/>
              <w:bottom w:val="single" w:sz="12" w:space="0" w:color="000000"/>
              <w:right w:val="nil" w:sz="6" w:space="0" w:color="auto"/>
            </w:tcBorders>
          </w:tcPr>
          <w:p>
            <w:pPr/>
          </w:p>
        </w:tc>
        <w:tc>
          <w:tcPr>
            <w:tcW w:w="12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617,150.47</w:t>
            </w:r>
          </w:p>
        </w:tc>
      </w:tr>
      <w:tr>
        <w:trPr>
          <w:trHeight w:val="442" w:hRule="exact"/>
        </w:trPr>
        <w:tc>
          <w:tcPr>
            <w:tcW w:w="2428"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right="287"/>
              <w:jc w:val="right"/>
              <w:rPr>
                <w:rFonts w:ascii="宋体" w:hAnsi="宋体" w:cs="宋体" w:eastAsia="宋体" w:hint="default"/>
                <w:sz w:val="18"/>
                <w:szCs w:val="18"/>
              </w:rPr>
            </w:pPr>
            <w:r>
              <w:rPr>
                <w:rFonts w:ascii="宋体" w:hAnsi="宋体" w:cs="宋体" w:eastAsia="宋体" w:hint="default"/>
                <w:sz w:val="18"/>
                <w:szCs w:val="18"/>
              </w:rPr>
              <w:t>合</w:t>
            </w:r>
          </w:p>
        </w:tc>
        <w:tc>
          <w:tcPr>
            <w:tcW w:w="1978"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5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447" w:type="dxa"/>
            <w:tcBorders>
              <w:top w:val="single" w:sz="12" w:space="0" w:color="000000"/>
              <w:left w:val="nil" w:sz="6" w:space="0" w:color="auto"/>
              <w:bottom w:val="nil" w:sz="6" w:space="0" w:color="auto"/>
              <w:right w:val="nil" w:sz="6" w:space="0" w:color="auto"/>
            </w:tcBorders>
          </w:tcPr>
          <w:p>
            <w:pPr/>
          </w:p>
        </w:tc>
        <w:tc>
          <w:tcPr>
            <w:tcW w:w="1231"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14,137,789.01</w:t>
            </w: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0"/>
          <w:szCs w:val="10"/>
        </w:rPr>
      </w:pPr>
    </w:p>
    <w:p>
      <w:pPr>
        <w:spacing w:line="333" w:lineRule="exact" w:before="0"/>
        <w:ind w:left="84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w:t>
      </w:r>
      <w:r>
        <w:rPr>
          <w:rFonts w:ascii="Microsoft JhengHei" w:hAnsi="Microsoft JhengHei" w:cs="Microsoft JhengHei" w:eastAsia="Microsoft JhengHei" w:hint="default"/>
          <w:b/>
          <w:bCs/>
          <w:spacing w:val="-4"/>
          <w:sz w:val="21"/>
          <w:szCs w:val="21"/>
        </w:rPr>
        <w:t>、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支付的其他与经营活动有关的现金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tabs>
          <w:tab w:pos="3311" w:val="left" w:leader="none"/>
          <w:tab w:pos="6767" w:val="left" w:leader="none"/>
        </w:tabs>
        <w:spacing w:before="83"/>
        <w:ind w:left="2680"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本期金额</w:t>
      </w:r>
    </w:p>
    <w:p>
      <w:pPr>
        <w:spacing w:line="240" w:lineRule="auto" w:before="5"/>
        <w:rPr>
          <w:rFonts w:ascii="宋体" w:hAnsi="宋体" w:cs="宋体" w:eastAsia="宋体" w:hint="default"/>
          <w:sz w:val="10"/>
          <w:szCs w:val="10"/>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宋体" w:hAnsi="宋体" w:cs="宋体" w:eastAsia="宋体" w:hint="default"/>
          <w:position w:val="0"/>
          <w:sz w:val="2"/>
          <w:szCs w:val="2"/>
        </w:rPr>
      </w:r>
    </w:p>
    <w:p>
      <w:pPr>
        <w:tabs>
          <w:tab w:pos="7677" w:val="left" w:leader="none"/>
        </w:tabs>
        <w:spacing w:before="83"/>
        <w:ind w:left="8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研究开发费</w:t>
        <w:tab/>
      </w:r>
      <w:r>
        <w:rPr>
          <w:rFonts w:ascii="Times New Roman" w:hAnsi="Times New Roman" w:cs="Times New Roman" w:eastAsia="Times New Roman" w:hint="default"/>
          <w:sz w:val="18"/>
          <w:szCs w:val="18"/>
        </w:rPr>
        <w:t>11,922,527.44</w:t>
      </w:r>
    </w:p>
    <w:p>
      <w:pPr>
        <w:spacing w:line="240" w:lineRule="auto" w:before="9"/>
        <w:rPr>
          <w:rFonts w:ascii="Times New Roman" w:hAnsi="Times New Roman" w:cs="Times New Roman" w:eastAsia="Times New Roman" w:hint="default"/>
          <w:sz w:val="10"/>
          <w:szCs w:val="10"/>
        </w:rPr>
      </w:pPr>
    </w:p>
    <w:p>
      <w:pPr>
        <w:spacing w:line="28" w:lineRule="exact"/>
        <w:ind w:left="72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4.2pt;height:1.45pt;mso-position-horizontal-relative:char;mso-position-vertical-relative:line" coordorigin="0,0" coordsize="8084,29">
            <v:group style="position:absolute;left:0;top:0;width:8084;height:29" coordorigin="0,0" coordsize="8084,29">
              <v:shape style="position:absolute;left:0;top:0;width:8084;height:29" coordorigin="0,0" coordsize="8084,29" path="m0,0l8083,0,8083,29,0,29,0,0xe" filled="true" fillcolor="#000000" stroked="false">
                <v:path arrowok="t"/>
                <v:fill type="solid"/>
              </v:shape>
            </v:group>
            <v:group style="position:absolute;left:0;top:0;width:8084;height:29" coordorigin="0,0" coordsize="8084,29">
              <v:shape style="position:absolute;left:0;top:0;width:8084;height:29" coordorigin="0,0" coordsize="8084,29" path="m0,0l8083,0,8083,29,0,29,0,0xe" filled="true" fillcolor="#000000" stroked="false">
                <v:path arrowok="t"/>
                <v:fill type="solid"/>
              </v:shape>
            </v:group>
          </v:group>
        </w:pict>
      </w:r>
      <w:r>
        <w:rPr>
          <w:rFonts w:ascii="Times New Roman" w:hAnsi="Times New Roman" w:cs="Times New Roman" w:eastAsia="Times New Roman" w:hint="default"/>
          <w:position w:val="0"/>
          <w:sz w:val="2"/>
          <w:szCs w:val="2"/>
        </w:rPr>
      </w:r>
    </w:p>
    <w:p>
      <w:pPr>
        <w:tabs>
          <w:tab w:pos="7759" w:val="left" w:leader="none"/>
        </w:tabs>
        <w:spacing w:before="83"/>
        <w:ind w:left="8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办公费</w:t>
        <w:tab/>
      </w:r>
      <w:r>
        <w:rPr>
          <w:rFonts w:ascii="Times New Roman" w:hAnsi="Times New Roman" w:cs="Times New Roman" w:eastAsia="Times New Roman" w:hint="default"/>
          <w:sz w:val="18"/>
          <w:szCs w:val="18"/>
        </w:rPr>
        <w:t>3,081,217.30</w:t>
      </w:r>
    </w:p>
    <w:p>
      <w:pPr>
        <w:spacing w:line="240" w:lineRule="auto" w:before="9"/>
        <w:rPr>
          <w:rFonts w:ascii="Times New Roman" w:hAnsi="Times New Roman" w:cs="Times New Roman" w:eastAsia="Times New Roman" w:hint="default"/>
          <w:sz w:val="10"/>
          <w:szCs w:val="10"/>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10" w:h="16840"/>
          <w:pgMar w:top="1100" w:bottom="280" w:left="1680" w:right="1280"/>
        </w:sectPr>
      </w:pPr>
    </w:p>
    <w:p>
      <w:pPr>
        <w:spacing w:line="240" w:lineRule="auto" w:before="11"/>
        <w:rPr>
          <w:rFonts w:ascii="Times New Roman" w:hAnsi="Times New Roman" w:cs="Times New Roman" w:eastAsia="Times New Roman" w:hint="default"/>
          <w:sz w:val="27"/>
          <w:szCs w:val="27"/>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4"/>
        <w:rPr>
          <w:rFonts w:ascii="Times New Roman" w:hAnsi="Times New Roman" w:cs="Times New Roman" w:eastAsia="Times New Roman" w:hint="default"/>
          <w:sz w:val="3"/>
          <w:szCs w:val="3"/>
        </w:rPr>
      </w:pPr>
    </w:p>
    <w:tbl>
      <w:tblPr>
        <w:tblW w:w="0" w:type="auto"/>
        <w:jc w:val="left"/>
        <w:tblInd w:w="729" w:type="dxa"/>
        <w:tblLayout w:type="fixed"/>
        <w:tblCellMar>
          <w:top w:w="0" w:type="dxa"/>
          <w:left w:w="0" w:type="dxa"/>
          <w:bottom w:w="0" w:type="dxa"/>
          <w:right w:w="0" w:type="dxa"/>
        </w:tblCellMar>
        <w:tblLook w:val="01E0"/>
      </w:tblPr>
      <w:tblGrid>
        <w:gridCol w:w="2425"/>
        <w:gridCol w:w="2426"/>
        <w:gridCol w:w="3232"/>
      </w:tblGrid>
      <w:tr>
        <w:trPr>
          <w:trHeight w:val="430" w:hRule="exact"/>
        </w:trPr>
        <w:tc>
          <w:tcPr>
            <w:tcW w:w="2425"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运输及维修费</w:t>
            </w:r>
          </w:p>
        </w:tc>
        <w:tc>
          <w:tcPr>
            <w:tcW w:w="2426" w:type="dxa"/>
            <w:tcBorders>
              <w:top w:val="nil" w:sz="6" w:space="0" w:color="auto"/>
              <w:left w:val="nil" w:sz="6" w:space="0" w:color="auto"/>
              <w:bottom w:val="single" w:sz="12" w:space="0" w:color="000000"/>
              <w:right w:val="nil" w:sz="6" w:space="0" w:color="auto"/>
            </w:tcBorders>
          </w:tcPr>
          <w:p>
            <w:pPr/>
          </w:p>
        </w:tc>
        <w:tc>
          <w:tcPr>
            <w:tcW w:w="3232"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1,799,965.02</w:t>
            </w:r>
          </w:p>
        </w:tc>
      </w:tr>
      <w:tr>
        <w:trPr>
          <w:trHeight w:val="485"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1,308,831.31</w:t>
            </w:r>
          </w:p>
        </w:tc>
      </w:tr>
      <w:tr>
        <w:trPr>
          <w:trHeight w:val="485"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支付的保证金和职工备用金</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851,227.71</w:t>
            </w:r>
          </w:p>
        </w:tc>
      </w:tr>
      <w:tr>
        <w:trPr>
          <w:trHeight w:val="485"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899,616.05</w:t>
            </w:r>
          </w:p>
        </w:tc>
      </w:tr>
      <w:tr>
        <w:trPr>
          <w:trHeight w:val="484"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740,079.43</w:t>
            </w:r>
          </w:p>
        </w:tc>
      </w:tr>
      <w:tr>
        <w:trPr>
          <w:trHeight w:val="486"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18"/>
                <w:szCs w:val="18"/>
              </w:rPr>
            </w:pPr>
            <w:r>
              <w:rPr>
                <w:rFonts w:ascii="Times New Roman"/>
                <w:spacing w:val="-1"/>
                <w:sz w:val="18"/>
              </w:rPr>
              <w:t>408,000.00</w:t>
            </w:r>
          </w:p>
        </w:tc>
      </w:tr>
      <w:tr>
        <w:trPr>
          <w:trHeight w:val="482"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362,190.68</w:t>
            </w:r>
          </w:p>
        </w:tc>
      </w:tr>
      <w:tr>
        <w:trPr>
          <w:trHeight w:val="485"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307,056.00</w:t>
            </w:r>
          </w:p>
        </w:tc>
      </w:tr>
      <w:tr>
        <w:trPr>
          <w:trHeight w:val="485" w:hRule="exact"/>
        </w:trPr>
        <w:tc>
          <w:tcPr>
            <w:tcW w:w="24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426" w:type="dxa"/>
            <w:tcBorders>
              <w:top w:val="single" w:sz="12" w:space="0" w:color="000000"/>
              <w:left w:val="nil" w:sz="6" w:space="0" w:color="auto"/>
              <w:bottom w:val="single" w:sz="12" w:space="0" w:color="000000"/>
              <w:right w:val="nil" w:sz="6" w:space="0" w:color="auto"/>
            </w:tcBorders>
          </w:tcPr>
          <w:p>
            <w:pPr/>
          </w:p>
        </w:tc>
        <w:tc>
          <w:tcPr>
            <w:tcW w:w="32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238,062.97</w:t>
            </w:r>
          </w:p>
        </w:tc>
      </w:tr>
      <w:tr>
        <w:trPr>
          <w:trHeight w:val="442" w:hRule="exact"/>
        </w:trPr>
        <w:tc>
          <w:tcPr>
            <w:tcW w:w="2425"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right="292"/>
              <w:jc w:val="right"/>
              <w:rPr>
                <w:rFonts w:ascii="宋体" w:hAnsi="宋体" w:cs="宋体" w:eastAsia="宋体" w:hint="default"/>
                <w:sz w:val="18"/>
                <w:szCs w:val="18"/>
              </w:rPr>
            </w:pPr>
            <w:r>
              <w:rPr>
                <w:rFonts w:ascii="宋体" w:hAnsi="宋体" w:cs="宋体" w:eastAsia="宋体" w:hint="default"/>
                <w:sz w:val="18"/>
                <w:szCs w:val="18"/>
              </w:rPr>
              <w:t>合</w:t>
            </w:r>
          </w:p>
        </w:tc>
        <w:tc>
          <w:tcPr>
            <w:tcW w:w="2426"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5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232"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21,918,773.91</w:t>
            </w:r>
          </w:p>
        </w:tc>
      </w:tr>
    </w:tbl>
    <w:p>
      <w:pPr>
        <w:spacing w:line="240" w:lineRule="auto" w:before="5"/>
        <w:rPr>
          <w:rFonts w:ascii="Times New Roman" w:hAnsi="Times New Roman" w:cs="Times New Roman" w:eastAsia="Times New Roman" w:hint="default"/>
          <w:sz w:val="2"/>
          <w:szCs w:val="2"/>
        </w:rPr>
      </w:pPr>
    </w:p>
    <w:p>
      <w:pPr>
        <w:spacing w:line="28" w:lineRule="exact"/>
        <w:ind w:left="7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05.6pt;height:1.45pt;mso-position-horizontal-relative:char;mso-position-vertical-relative:line" coordorigin="0,0" coordsize="8112,29">
            <v:group style="position:absolute;left:14;top:14;width:8084;height:2" coordorigin="14,14" coordsize="8084,2">
              <v:shape style="position:absolute;left:14;top:14;width:8084;height:2" coordorigin="14,14" coordsize="8084,0" path="m14,14l809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line="333" w:lineRule="exact"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(四十一)</w:t>
      </w:r>
      <w:r>
        <w:rPr>
          <w:rFonts w:ascii="Microsoft JhengHei" w:hAnsi="Microsoft JhengHei" w:cs="Microsoft JhengHei" w:eastAsia="Microsoft JhengHei" w:hint="default"/>
          <w:b/>
          <w:bCs/>
          <w:spacing w:val="-11"/>
          <w:w w:val="105"/>
          <w:sz w:val="21"/>
          <w:szCs w:val="21"/>
        </w:rPr>
        <w:t> </w:t>
      </w:r>
      <w:r>
        <w:rPr>
          <w:rFonts w:ascii="Microsoft JhengHei" w:hAnsi="Microsoft JhengHei" w:cs="Microsoft JhengHei" w:eastAsia="Microsoft JhengHei" w:hint="default"/>
          <w:b/>
          <w:bCs/>
          <w:w w:val="105"/>
          <w:sz w:val="21"/>
          <w:szCs w:val="21"/>
        </w:rPr>
        <w:t>现金流量表补充资料</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29"/>
          <w:szCs w:val="29"/>
        </w:rPr>
      </w:pPr>
    </w:p>
    <w:p>
      <w:pPr>
        <w:tabs>
          <w:tab w:pos="1271" w:val="left" w:leader="none"/>
        </w:tabs>
        <w:spacing w:before="0"/>
        <w:ind w:left="743" w:right="152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729" w:type="dxa"/>
        <w:tblLayout w:type="fixed"/>
        <w:tblCellMar>
          <w:top w:w="0" w:type="dxa"/>
          <w:left w:w="0" w:type="dxa"/>
          <w:bottom w:w="0" w:type="dxa"/>
          <w:right w:w="0" w:type="dxa"/>
        </w:tblCellMar>
        <w:tblLook w:val="01E0"/>
      </w:tblPr>
      <w:tblGrid>
        <w:gridCol w:w="4720"/>
        <w:gridCol w:w="1828"/>
        <w:gridCol w:w="1576"/>
      </w:tblGrid>
      <w:tr>
        <w:trPr>
          <w:trHeight w:val="432" w:hRule="exact"/>
        </w:trPr>
        <w:tc>
          <w:tcPr>
            <w:tcW w:w="4720" w:type="dxa"/>
            <w:tcBorders>
              <w:top w:val="nil" w:sz="6" w:space="0" w:color="auto"/>
              <w:left w:val="nil" w:sz="6" w:space="0" w:color="auto"/>
              <w:bottom w:val="single" w:sz="12" w:space="0" w:color="000000"/>
              <w:right w:val="nil" w:sz="6" w:space="0" w:color="auto"/>
            </w:tcBorders>
          </w:tcPr>
          <w:p>
            <w:pPr>
              <w:pStyle w:val="TableParagraph"/>
              <w:tabs>
                <w:tab w:pos="539" w:val="left" w:leader="none"/>
              </w:tabs>
              <w:spacing w:line="240" w:lineRule="auto" w:before="44"/>
              <w:ind w:right="224"/>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2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3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7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2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28"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319"/>
              <w:jc w:val="right"/>
              <w:rPr>
                <w:rFonts w:ascii="Times New Roman" w:hAnsi="Times New Roman" w:cs="Times New Roman" w:eastAsia="Times New Roman" w:hint="default"/>
                <w:sz w:val="18"/>
                <w:szCs w:val="18"/>
              </w:rPr>
            </w:pPr>
            <w:r>
              <w:rPr>
                <w:rFonts w:ascii="Times New Roman"/>
                <w:spacing w:val="-1"/>
                <w:sz w:val="18"/>
              </w:rPr>
              <w:t>78,941,446.31</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81,282,003.04</w:t>
            </w: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19"/>
              <w:jc w:val="right"/>
              <w:rPr>
                <w:rFonts w:ascii="Times New Roman" w:hAnsi="Times New Roman" w:cs="Times New Roman" w:eastAsia="Times New Roman" w:hint="default"/>
                <w:sz w:val="18"/>
                <w:szCs w:val="18"/>
              </w:rPr>
            </w:pPr>
            <w:r>
              <w:rPr>
                <w:rFonts w:ascii="Times New Roman"/>
                <w:spacing w:val="-1"/>
                <w:sz w:val="18"/>
              </w:rPr>
              <w:t>2,680,490.51</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-934,163.55</w:t>
            </w:r>
          </w:p>
        </w:tc>
      </w:tr>
      <w:tr>
        <w:trPr>
          <w:trHeight w:val="484"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319"/>
              <w:jc w:val="right"/>
              <w:rPr>
                <w:rFonts w:ascii="Times New Roman" w:hAnsi="Times New Roman" w:cs="Times New Roman" w:eastAsia="Times New Roman" w:hint="default"/>
                <w:sz w:val="18"/>
                <w:szCs w:val="18"/>
              </w:rPr>
            </w:pPr>
            <w:r>
              <w:rPr>
                <w:rFonts w:ascii="Times New Roman"/>
                <w:spacing w:val="-1"/>
                <w:sz w:val="18"/>
              </w:rPr>
              <w:t>26,310,769.66</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21,753,386.36</w:t>
            </w:r>
          </w:p>
        </w:tc>
      </w:tr>
      <w:tr>
        <w:trPr>
          <w:trHeight w:val="484"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319"/>
              <w:jc w:val="right"/>
              <w:rPr>
                <w:rFonts w:ascii="Times New Roman" w:hAnsi="Times New Roman" w:cs="Times New Roman" w:eastAsia="Times New Roman" w:hint="default"/>
                <w:sz w:val="18"/>
                <w:szCs w:val="18"/>
              </w:rPr>
            </w:pPr>
            <w:r>
              <w:rPr>
                <w:rFonts w:ascii="Times New Roman"/>
                <w:spacing w:val="-1"/>
                <w:sz w:val="18"/>
              </w:rPr>
              <w:t>1,198,505.18</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18"/>
                <w:szCs w:val="18"/>
              </w:rPr>
            </w:pPr>
            <w:r>
              <w:rPr>
                <w:rFonts w:ascii="Times New Roman"/>
                <w:spacing w:val="-1"/>
                <w:sz w:val="18"/>
              </w:rPr>
              <w:t>329,444.47</w:t>
            </w: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28"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340" w:hRule="exact"/>
        </w:trPr>
        <w:tc>
          <w:tcPr>
            <w:tcW w:w="4720"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w:t>
            </w:r>
          </w:p>
        </w:tc>
        <w:tc>
          <w:tcPr>
            <w:tcW w:w="1828" w:type="dxa"/>
            <w:tcBorders>
              <w:top w:val="single" w:sz="12" w:space="0" w:color="000000"/>
              <w:left w:val="nil" w:sz="6" w:space="0" w:color="auto"/>
              <w:bottom w:val="nil" w:sz="6" w:space="0" w:color="auto"/>
              <w:right w:val="nil" w:sz="6" w:space="0" w:color="auto"/>
            </w:tcBorders>
          </w:tcPr>
          <w:p>
            <w:pPr/>
          </w:p>
        </w:tc>
        <w:tc>
          <w:tcPr>
            <w:tcW w:w="1576" w:type="dxa"/>
            <w:tcBorders>
              <w:top w:val="single" w:sz="12" w:space="0" w:color="000000"/>
              <w:left w:val="nil" w:sz="6" w:space="0" w:color="auto"/>
              <w:bottom w:val="nil" w:sz="6" w:space="0" w:color="auto"/>
              <w:right w:val="nil" w:sz="6" w:space="0" w:color="auto"/>
            </w:tcBorders>
          </w:tcPr>
          <w:p>
            <w:pPr/>
          </w:p>
        </w:tc>
      </w:tr>
      <w:tr>
        <w:trPr>
          <w:trHeight w:val="187" w:hRule="exact"/>
        </w:trPr>
        <w:tc>
          <w:tcPr>
            <w:tcW w:w="4720"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191" w:lineRule="exact"/>
              <w:ind w:right="102"/>
              <w:jc w:val="right"/>
              <w:rPr>
                <w:rFonts w:ascii="Times New Roman" w:hAnsi="Times New Roman" w:cs="Times New Roman" w:eastAsia="Times New Roman" w:hint="default"/>
                <w:sz w:val="18"/>
                <w:szCs w:val="18"/>
              </w:rPr>
            </w:pPr>
            <w:r>
              <w:rPr>
                <w:rFonts w:ascii="Times New Roman"/>
                <w:spacing w:val="-1"/>
                <w:sz w:val="18"/>
              </w:rPr>
              <w:t>5,748,555.96</w:t>
            </w:r>
          </w:p>
        </w:tc>
      </w:tr>
      <w:tr>
        <w:trPr>
          <w:trHeight w:val="332" w:hRule="exact"/>
        </w:trPr>
        <w:tc>
          <w:tcPr>
            <w:tcW w:w="4720" w:type="dxa"/>
            <w:tcBorders>
              <w:top w:val="nil" w:sz="6" w:space="0" w:color="auto"/>
              <w:left w:val="nil" w:sz="6" w:space="0" w:color="auto"/>
              <w:bottom w:val="single" w:sz="12"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828" w:type="dxa"/>
            <w:tcBorders>
              <w:top w:val="nil" w:sz="6" w:space="0" w:color="auto"/>
              <w:left w:val="nil" w:sz="6" w:space="0" w:color="auto"/>
              <w:bottom w:val="single" w:sz="12" w:space="0" w:color="000000"/>
              <w:right w:val="nil" w:sz="6" w:space="0" w:color="auto"/>
            </w:tcBorders>
          </w:tcPr>
          <w:p>
            <w:pPr/>
          </w:p>
        </w:tc>
        <w:tc>
          <w:tcPr>
            <w:tcW w:w="1576" w:type="dxa"/>
            <w:tcBorders>
              <w:top w:val="nil" w:sz="6" w:space="0" w:color="auto"/>
              <w:left w:val="nil" w:sz="6" w:space="0" w:color="auto"/>
              <w:bottom w:val="single" w:sz="12" w:space="0" w:color="000000"/>
              <w:right w:val="nil" w:sz="6" w:space="0" w:color="auto"/>
            </w:tcBorders>
          </w:tcPr>
          <w:p>
            <w:pP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28"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28"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82"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319"/>
              <w:jc w:val="right"/>
              <w:rPr>
                <w:rFonts w:ascii="Times New Roman" w:hAnsi="Times New Roman" w:cs="Times New Roman" w:eastAsia="Times New Roman" w:hint="default"/>
                <w:sz w:val="18"/>
                <w:szCs w:val="18"/>
              </w:rPr>
            </w:pPr>
            <w:r>
              <w:rPr>
                <w:rFonts w:ascii="Times New Roman"/>
                <w:spacing w:val="-1"/>
                <w:sz w:val="18"/>
              </w:rPr>
              <w:t>2,474,046.26</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4,028,361.70</w:t>
            </w: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28"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85" w:hRule="exact"/>
        </w:trPr>
        <w:tc>
          <w:tcPr>
            <w:tcW w:w="47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5"/>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19"/>
              <w:jc w:val="right"/>
              <w:rPr>
                <w:rFonts w:ascii="Times New Roman" w:hAnsi="Times New Roman" w:cs="Times New Roman" w:eastAsia="Times New Roman" w:hint="default"/>
                <w:sz w:val="18"/>
                <w:szCs w:val="18"/>
              </w:rPr>
            </w:pPr>
            <w:r>
              <w:rPr>
                <w:rFonts w:ascii="Times New Roman"/>
                <w:spacing w:val="-1"/>
                <w:sz w:val="18"/>
              </w:rPr>
              <w:t>-108,863.61</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54,128.01</w:t>
            </w:r>
          </w:p>
        </w:tc>
      </w:tr>
      <w:tr>
        <w:trPr>
          <w:trHeight w:val="433" w:hRule="exact"/>
        </w:trPr>
        <w:tc>
          <w:tcPr>
            <w:tcW w:w="4720"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28" w:type="dxa"/>
            <w:tcBorders>
              <w:top w:val="single" w:sz="12" w:space="0" w:color="000000"/>
              <w:left w:val="nil" w:sz="6" w:space="0" w:color="auto"/>
              <w:bottom w:val="nil" w:sz="6" w:space="0" w:color="auto"/>
              <w:right w:val="nil" w:sz="6" w:space="0" w:color="auto"/>
            </w:tcBorders>
          </w:tcPr>
          <w:p>
            <w:pPr/>
          </w:p>
        </w:tc>
        <w:tc>
          <w:tcPr>
            <w:tcW w:w="1576" w:type="dxa"/>
            <w:tcBorders>
              <w:top w:val="single" w:sz="12" w:space="0" w:color="000000"/>
              <w:left w:val="nil" w:sz="6" w:space="0" w:color="auto"/>
              <w:bottom w:val="nil" w:sz="6" w:space="0" w:color="auto"/>
              <w:right w:val="nil" w:sz="6" w:space="0" w:color="auto"/>
            </w:tcBorders>
          </w:tcPr>
          <w:p>
            <w:pPr/>
          </w:p>
        </w:tc>
      </w:tr>
    </w:tbl>
    <w:p>
      <w:pPr>
        <w:spacing w:line="240" w:lineRule="auto" w:before="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after="0" w:line="28" w:lineRule="exact"/>
        <w:rPr>
          <w:rFonts w:ascii="Microsoft JhengHei" w:hAnsi="Microsoft JhengHei" w:cs="Microsoft JhengHei" w:eastAsia="Microsoft JhengHei" w:hint="default"/>
          <w:sz w:val="2"/>
          <w:szCs w:val="2"/>
        </w:rPr>
        <w:sectPr>
          <w:footerReference w:type="default" r:id="rId55"/>
          <w:pgSz w:w="11910" w:h="16840"/>
          <w:pgMar w:footer="976" w:header="877" w:top="1100" w:bottom="1160" w:left="1680" w:right="1240"/>
          <w:pgNumType w:start="116"/>
        </w:sectPr>
      </w:pPr>
    </w:p>
    <w:p>
      <w:pPr>
        <w:spacing w:line="240" w:lineRule="auto" w:before="8"/>
        <w:rPr>
          <w:rFonts w:ascii="Microsoft JhengHei" w:hAnsi="Microsoft JhengHei" w:cs="Microsoft JhengHei" w:eastAsia="Microsoft JhengHei" w:hint="default"/>
          <w:b/>
          <w:bCs/>
          <w:sz w:val="18"/>
          <w:szCs w:val="18"/>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729" w:type="dxa"/>
        <w:tblLayout w:type="fixed"/>
        <w:tblCellMar>
          <w:top w:w="0" w:type="dxa"/>
          <w:left w:w="0" w:type="dxa"/>
          <w:bottom w:w="0" w:type="dxa"/>
          <w:right w:w="0" w:type="dxa"/>
        </w:tblCellMar>
        <w:tblLook w:val="01E0"/>
      </w:tblPr>
      <w:tblGrid>
        <w:gridCol w:w="4471"/>
        <w:gridCol w:w="2077"/>
        <w:gridCol w:w="1576"/>
      </w:tblGrid>
      <w:tr>
        <w:trPr>
          <w:trHeight w:val="430" w:hRule="exact"/>
        </w:trPr>
        <w:tc>
          <w:tcPr>
            <w:tcW w:w="4471" w:type="dxa"/>
            <w:tcBorders>
              <w:top w:val="nil" w:sz="6" w:space="0" w:color="auto"/>
              <w:left w:val="nil" w:sz="6" w:space="0" w:color="auto"/>
              <w:bottom w:val="single" w:sz="12" w:space="0" w:color="000000"/>
              <w:right w:val="nil" w:sz="6" w:space="0" w:color="auto"/>
            </w:tcBorders>
          </w:tcPr>
          <w:p>
            <w:pPr>
              <w:pStyle w:val="TableParagraph"/>
              <w:tabs>
                <w:tab w:pos="561" w:val="left" w:leader="none"/>
              </w:tabs>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7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58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76"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2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85"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19"/>
              <w:jc w:val="right"/>
              <w:rPr>
                <w:rFonts w:ascii="Times New Roman" w:hAnsi="Times New Roman" w:cs="Times New Roman" w:eastAsia="Times New Roman" w:hint="default"/>
                <w:sz w:val="18"/>
                <w:szCs w:val="18"/>
              </w:rPr>
            </w:pPr>
            <w:r>
              <w:rPr>
                <w:rFonts w:ascii="Times New Roman"/>
                <w:spacing w:val="-1"/>
                <w:sz w:val="18"/>
              </w:rPr>
              <w:t>-40,274,164.47</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-26,666,462.47</w:t>
            </w:r>
          </w:p>
        </w:tc>
      </w:tr>
      <w:tr>
        <w:trPr>
          <w:trHeight w:val="485"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319"/>
              <w:jc w:val="right"/>
              <w:rPr>
                <w:rFonts w:ascii="Times New Roman" w:hAnsi="Times New Roman" w:cs="Times New Roman" w:eastAsia="Times New Roman" w:hint="default"/>
                <w:sz w:val="18"/>
                <w:szCs w:val="18"/>
              </w:rPr>
            </w:pPr>
            <w:r>
              <w:rPr>
                <w:rFonts w:ascii="Times New Roman"/>
                <w:sz w:val="18"/>
              </w:rPr>
              <w:t>-</w:t>
            </w:r>
            <w:r>
              <w:rPr>
                <w:rFonts w:ascii="Times New Roman"/>
                <w:spacing w:val="-6"/>
                <w:sz w:val="18"/>
              </w:rPr>
              <w:t> </w:t>
            </w:r>
            <w:r>
              <w:rPr>
                <w:rFonts w:ascii="Times New Roman"/>
                <w:sz w:val="18"/>
              </w:rPr>
              <w:t>7,651,824.37</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-4,772,561.38</w:t>
            </w: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pacing w:val="-1"/>
                <w:sz w:val="18"/>
              </w:rPr>
              <w:t>-8,427,216.79</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-6,890,604.54</w:t>
            </w: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tabs>
                <w:tab w:pos="647" w:val="left" w:leader="none"/>
              </w:tabs>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2"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pacing w:val="-1"/>
                <w:sz w:val="18"/>
              </w:rPr>
              <w:t>55,143,188.68</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73,932,087.60</w:t>
            </w: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2"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pacing w:val="-1"/>
                <w:sz w:val="18"/>
              </w:rPr>
              <w:t>543,442,794.87</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16,278,833.91</w:t>
            </w: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pacing w:val="-1"/>
                <w:sz w:val="18"/>
              </w:rPr>
              <w:t>16,278,833.91</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36,666,756.83</w:t>
            </w: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077" w:type="dxa"/>
            <w:tcBorders>
              <w:top w:val="single" w:sz="12" w:space="0" w:color="000000"/>
              <w:left w:val="nil" w:sz="6" w:space="0" w:color="auto"/>
              <w:bottom w:val="single" w:sz="12" w:space="0" w:color="000000"/>
              <w:right w:val="nil" w:sz="6" w:space="0" w:color="auto"/>
            </w:tcBorders>
          </w:tcPr>
          <w:p>
            <w:pPr/>
          </w:p>
        </w:tc>
        <w:tc>
          <w:tcPr>
            <w:tcW w:w="1576"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4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pacing w:val="-1"/>
                <w:sz w:val="18"/>
              </w:rPr>
              <w:t>527,163,960.96</w:t>
            </w:r>
          </w:p>
        </w:tc>
        <w:tc>
          <w:tcPr>
            <w:tcW w:w="1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-20,387,922.92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2"/>
          <w:szCs w:val="12"/>
        </w:rPr>
      </w:pPr>
    </w:p>
    <w:p>
      <w:pPr>
        <w:tabs>
          <w:tab w:pos="1271" w:val="left" w:leader="none"/>
        </w:tabs>
        <w:spacing w:line="333" w:lineRule="exact" w:before="0"/>
        <w:ind w:left="743" w:right="152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w:t>
        <w:tab/>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11"/>
        <w:rPr>
          <w:rFonts w:ascii="Microsoft JhengHei" w:hAnsi="Microsoft JhengHei" w:cs="Microsoft JhengHei" w:eastAsia="Microsoft JhengHei" w:hint="default"/>
          <w:b/>
          <w:bCs/>
          <w:sz w:val="6"/>
          <w:szCs w:val="6"/>
        </w:rPr>
      </w:pPr>
    </w:p>
    <w:tbl>
      <w:tblPr>
        <w:tblW w:w="0" w:type="auto"/>
        <w:jc w:val="left"/>
        <w:tblInd w:w="729" w:type="dxa"/>
        <w:tblLayout w:type="fixed"/>
        <w:tblCellMar>
          <w:top w:w="0" w:type="dxa"/>
          <w:left w:w="0" w:type="dxa"/>
          <w:bottom w:w="0" w:type="dxa"/>
          <w:right w:w="0" w:type="dxa"/>
        </w:tblCellMar>
        <w:tblLook w:val="01E0"/>
      </w:tblPr>
      <w:tblGrid>
        <w:gridCol w:w="4015"/>
        <w:gridCol w:w="2522"/>
        <w:gridCol w:w="1587"/>
      </w:tblGrid>
      <w:tr>
        <w:trPr>
          <w:trHeight w:val="363" w:hRule="exact"/>
        </w:trPr>
        <w:tc>
          <w:tcPr>
            <w:tcW w:w="4015" w:type="dxa"/>
            <w:tcBorders>
              <w:top w:val="nil" w:sz="6" w:space="0" w:color="auto"/>
              <w:left w:val="nil" w:sz="6" w:space="0" w:color="auto"/>
              <w:bottom w:val="single" w:sz="12" w:space="0" w:color="000000"/>
              <w:right w:val="nil" w:sz="6" w:space="0" w:color="auto"/>
            </w:tcBorders>
          </w:tcPr>
          <w:p>
            <w:pPr>
              <w:pStyle w:val="TableParagraph"/>
              <w:tabs>
                <w:tab w:pos="1012" w:val="left" w:leader="none"/>
              </w:tabs>
              <w:spacing w:line="240" w:lineRule="auto" w:before="44"/>
              <w:ind w:left="47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2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2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tabs>
                <w:tab w:pos="1007" w:val="left" w:leader="none"/>
              </w:tabs>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25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pacing w:val="-1"/>
                <w:sz w:val="18"/>
              </w:rPr>
              <w:t>543,442,794.87</w:t>
            </w:r>
          </w:p>
        </w:tc>
        <w:tc>
          <w:tcPr>
            <w:tcW w:w="15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16,278,833.91</w:t>
            </w: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pacing w:val="-2"/>
                <w:sz w:val="18"/>
              </w:rPr>
              <w:t>22,114.51</w:t>
            </w:r>
          </w:p>
        </w:tc>
        <w:tc>
          <w:tcPr>
            <w:tcW w:w="15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15,397.05</w:t>
            </w: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46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pacing w:val="-1"/>
                <w:sz w:val="18"/>
              </w:rPr>
              <w:t>543,420,680.36</w:t>
            </w:r>
          </w:p>
        </w:tc>
        <w:tc>
          <w:tcPr>
            <w:tcW w:w="15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16,263,436.86</w:t>
            </w: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102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4109" w:type="dxa"/>
            <w:gridSpan w:val="2"/>
            <w:vMerge w:val="restart"/>
            <w:tcBorders>
              <w:top w:val="single" w:sz="12" w:space="0" w:color="000000"/>
              <w:left w:val="nil" w:sz="6" w:space="0" w:color="auto"/>
              <w:right w:val="nil" w:sz="6" w:space="0" w:color="auto"/>
            </w:tcBorders>
          </w:tcPr>
          <w:p>
            <w:pP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right="102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4109" w:type="dxa"/>
            <w:gridSpan w:val="2"/>
            <w:vMerge/>
            <w:tcBorders>
              <w:left w:val="nil" w:sz="6" w:space="0" w:color="auto"/>
              <w:right w:val="nil" w:sz="6" w:space="0" w:color="auto"/>
            </w:tcBorders>
          </w:tcPr>
          <w:p>
            <w:pPr/>
          </w:p>
        </w:tc>
      </w:tr>
      <w:tr>
        <w:trPr>
          <w:trHeight w:val="492"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46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4109" w:type="dxa"/>
            <w:gridSpan w:val="2"/>
            <w:vMerge/>
            <w:tcBorders>
              <w:left w:val="nil" w:sz="6" w:space="0" w:color="auto"/>
              <w:right w:val="nil" w:sz="6" w:space="0" w:color="auto"/>
            </w:tcBorders>
          </w:tcPr>
          <w:p>
            <w:pP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7"/>
              <w:ind w:left="46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4109" w:type="dxa"/>
            <w:gridSpan w:val="2"/>
            <w:vMerge/>
            <w:tcBorders>
              <w:left w:val="nil" w:sz="6" w:space="0" w:color="auto"/>
              <w:bottom w:val="single" w:sz="12" w:space="0" w:color="000000"/>
              <w:right w:val="nil" w:sz="6" w:space="0" w:color="auto"/>
            </w:tcBorders>
          </w:tcPr>
          <w:p>
            <w:pPr/>
          </w:p>
        </w:tc>
      </w:tr>
    </w:tbl>
    <w:p>
      <w:pPr>
        <w:spacing w:line="240" w:lineRule="auto" w:before="11"/>
        <w:rPr>
          <w:rFonts w:ascii="Microsoft JhengHei" w:hAnsi="Microsoft JhengHei" w:cs="Microsoft JhengHei" w:eastAsia="Microsoft JhengHei" w:hint="default"/>
          <w:b/>
          <w:bCs/>
          <w:sz w:val="5"/>
          <w:szCs w:val="5"/>
        </w:rPr>
      </w:pPr>
    </w:p>
    <w:p>
      <w:pPr>
        <w:spacing w:before="44"/>
        <w:ind w:left="837" w:right="1525" w:firstLine="0"/>
        <w:jc w:val="left"/>
        <w:rPr>
          <w:rFonts w:ascii="宋体" w:hAnsi="宋体" w:cs="宋体" w:eastAsia="宋体" w:hint="default"/>
          <w:sz w:val="18"/>
          <w:szCs w:val="18"/>
        </w:rPr>
      </w:pPr>
      <w:r>
        <w:rPr>
          <w:rFonts w:ascii="宋体" w:hAnsi="宋体" w:cs="宋体" w:eastAsia="宋体" w:hint="default"/>
          <w:sz w:val="18"/>
          <w:szCs w:val="18"/>
        </w:rPr>
        <w:t>二、现金等价物</w:t>
      </w:r>
    </w:p>
    <w:p>
      <w:pPr>
        <w:spacing w:line="240" w:lineRule="auto" w:before="3"/>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877" w:footer="976" w:top="1100" w:bottom="1160" w:left="1680" w:right="1240"/>
        </w:sectPr>
      </w:pPr>
    </w:p>
    <w:p>
      <w:pPr>
        <w:spacing w:line="240" w:lineRule="auto" w:before="8"/>
        <w:rPr>
          <w:rFonts w:ascii="宋体" w:hAnsi="宋体" w:cs="宋体" w:eastAsia="宋体" w:hint="default"/>
          <w:sz w:val="24"/>
          <w:szCs w:val="2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65pt;height:1.45pt;mso-position-horizontal-relative:char;mso-position-vertical-relative:line" coordorigin="0,0" coordsize="8153,29">
            <v:group style="position:absolute;left:14;top:14;width:8124;height:2" coordorigin="14,14" coordsize="8124,2">
              <v:shape style="position:absolute;left:14;top:14;width:8124;height:2" coordorigin="14,14" coordsize="8124,0" path="m14,14l8138,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8"/>
          <w:szCs w:val="8"/>
        </w:rPr>
      </w:pPr>
    </w:p>
    <w:tbl>
      <w:tblPr>
        <w:tblW w:w="0" w:type="auto"/>
        <w:jc w:val="left"/>
        <w:tblInd w:w="729" w:type="dxa"/>
        <w:tblLayout w:type="fixed"/>
        <w:tblCellMar>
          <w:top w:w="0" w:type="dxa"/>
          <w:left w:w="0" w:type="dxa"/>
          <w:bottom w:w="0" w:type="dxa"/>
          <w:right w:w="0" w:type="dxa"/>
        </w:tblCellMar>
        <w:tblLook w:val="01E0"/>
      </w:tblPr>
      <w:tblGrid>
        <w:gridCol w:w="4015"/>
        <w:gridCol w:w="2522"/>
        <w:gridCol w:w="1587"/>
      </w:tblGrid>
      <w:tr>
        <w:trPr>
          <w:trHeight w:val="363" w:hRule="exact"/>
        </w:trPr>
        <w:tc>
          <w:tcPr>
            <w:tcW w:w="4015" w:type="dxa"/>
            <w:tcBorders>
              <w:top w:val="nil" w:sz="6" w:space="0" w:color="auto"/>
              <w:left w:val="nil" w:sz="6" w:space="0" w:color="auto"/>
              <w:bottom w:val="single" w:sz="12" w:space="0" w:color="000000"/>
              <w:right w:val="nil" w:sz="6" w:space="0" w:color="auto"/>
            </w:tcBorders>
          </w:tcPr>
          <w:p>
            <w:pPr>
              <w:pStyle w:val="TableParagraph"/>
              <w:tabs>
                <w:tab w:pos="1012" w:val="left" w:leader="none"/>
              </w:tabs>
              <w:spacing w:line="240" w:lineRule="auto" w:before="44"/>
              <w:ind w:left="47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2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2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其中：三个月内到期的信用证保证金</w:t>
            </w:r>
          </w:p>
        </w:tc>
        <w:tc>
          <w:tcPr>
            <w:tcW w:w="2522" w:type="dxa"/>
            <w:tcBorders>
              <w:top w:val="single" w:sz="12" w:space="0" w:color="000000"/>
              <w:left w:val="nil" w:sz="6" w:space="0" w:color="auto"/>
              <w:bottom w:val="single" w:sz="12" w:space="0" w:color="000000"/>
              <w:right w:val="nil" w:sz="6" w:space="0" w:color="auto"/>
            </w:tcBorders>
          </w:tcPr>
          <w:p>
            <w:pPr/>
          </w:p>
        </w:tc>
        <w:tc>
          <w:tcPr>
            <w:tcW w:w="1587" w:type="dxa"/>
            <w:tcBorders>
              <w:top w:val="single" w:sz="12" w:space="0" w:color="000000"/>
              <w:left w:val="nil" w:sz="6" w:space="0" w:color="auto"/>
              <w:bottom w:val="single" w:sz="12" w:space="0" w:color="000000"/>
              <w:right w:val="nil" w:sz="6" w:space="0" w:color="auto"/>
            </w:tcBorders>
          </w:tcPr>
          <w:p>
            <w:pPr/>
          </w:p>
        </w:tc>
      </w:tr>
      <w:tr>
        <w:trPr>
          <w:trHeight w:val="490" w:hRule="exact"/>
        </w:trPr>
        <w:tc>
          <w:tcPr>
            <w:tcW w:w="40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543,442,794.87</w:t>
            </w:r>
          </w:p>
        </w:tc>
        <w:tc>
          <w:tcPr>
            <w:tcW w:w="15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16,278,833.91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333" w:lineRule="exact" w:before="0"/>
        <w:ind w:left="120"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z w:val="21"/>
          <w:szCs w:val="21"/>
        </w:rPr>
        <w:t>关联方及关联交易</w:t>
      </w:r>
      <w:r>
        <w:rPr>
          <w:rFonts w:ascii="Microsoft JhengHei" w:hAnsi="Microsoft JhengHei" w:cs="Microsoft JhengHei" w:eastAsia="Microsoft JhengHei" w:hint="default"/>
          <w:sz w:val="21"/>
          <w:szCs w:val="21"/>
        </w:rPr>
      </w:r>
    </w:p>
    <w:p>
      <w:pPr>
        <w:spacing w:before="140"/>
        <w:ind w:left="840" w:right="1525"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tabs>
          <w:tab w:pos="875" w:val="left" w:leader="none"/>
        </w:tabs>
        <w:spacing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(一)</w:t>
        <w:tab/>
        <w:t>本企业的母公司情况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6"/>
          <w:szCs w:val="6"/>
        </w:rPr>
      </w:pPr>
    </w:p>
    <w:p>
      <w:pPr>
        <w:spacing w:before="44"/>
        <w:ind w:left="0" w:right="135" w:firstLine="0"/>
        <w:jc w:val="right"/>
        <w:rPr>
          <w:rFonts w:ascii="宋体" w:hAnsi="宋体" w:cs="宋体" w:eastAsia="宋体" w:hint="default"/>
          <w:sz w:val="18"/>
          <w:szCs w:val="18"/>
        </w:rPr>
      </w:pPr>
      <w:r>
        <w:rPr>
          <w:rFonts w:ascii="宋体" w:hAnsi="宋体" w:cs="宋体" w:eastAsia="宋体" w:hint="default"/>
          <w:sz w:val="18"/>
          <w:szCs w:val="18"/>
        </w:rPr>
        <w:t>（金额单位：万元）</w:t>
      </w:r>
    </w:p>
    <w:p>
      <w:pPr>
        <w:spacing w:line="240" w:lineRule="auto" w:before="3"/>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7.8pt;height:1.45pt;mso-position-horizontal-relative:char;mso-position-vertical-relative:line" coordorigin="0,0" coordsize="8156,29">
            <v:group style="position:absolute;left:14;top:14;width:8127;height:2" coordorigin="14,14" coordsize="8127,2">
              <v:shape style="position:absolute;left:14;top:14;width:8127;height:2" coordorigin="14,14" coordsize="8127,0" path="m14,14l8141,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
        <w:rPr>
          <w:rFonts w:ascii="宋体" w:hAnsi="宋体" w:cs="宋体" w:eastAsia="宋体" w:hint="default"/>
          <w:sz w:val="13"/>
          <w:szCs w:val="13"/>
        </w:rPr>
      </w:pPr>
    </w:p>
    <w:tbl>
      <w:tblPr>
        <w:tblW w:w="0" w:type="auto"/>
        <w:jc w:val="left"/>
        <w:tblInd w:w="729" w:type="dxa"/>
        <w:tblLayout w:type="fixed"/>
        <w:tblCellMar>
          <w:top w:w="0" w:type="dxa"/>
          <w:left w:w="0" w:type="dxa"/>
          <w:bottom w:w="0" w:type="dxa"/>
          <w:right w:w="0" w:type="dxa"/>
        </w:tblCellMar>
        <w:tblLook w:val="01E0"/>
      </w:tblPr>
      <w:tblGrid>
        <w:gridCol w:w="778"/>
        <w:gridCol w:w="608"/>
        <w:gridCol w:w="439"/>
        <w:gridCol w:w="905"/>
        <w:gridCol w:w="548"/>
        <w:gridCol w:w="563"/>
        <w:gridCol w:w="859"/>
        <w:gridCol w:w="970"/>
        <w:gridCol w:w="908"/>
        <w:gridCol w:w="673"/>
        <w:gridCol w:w="875"/>
      </w:tblGrid>
      <w:tr>
        <w:trPr>
          <w:trHeight w:val="725" w:hRule="exact"/>
        </w:trPr>
        <w:tc>
          <w:tcPr>
            <w:tcW w:w="778"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273" w:right="0"/>
              <w:jc w:val="left"/>
              <w:rPr>
                <w:rFonts w:ascii="宋体" w:hAnsi="宋体" w:cs="宋体" w:eastAsia="宋体" w:hint="default"/>
                <w:sz w:val="13"/>
                <w:szCs w:val="13"/>
              </w:rPr>
            </w:pPr>
            <w:r>
              <w:rPr>
                <w:rFonts w:ascii="宋体" w:hAnsi="宋体" w:cs="宋体" w:eastAsia="宋体" w:hint="default"/>
                <w:sz w:val="13"/>
                <w:szCs w:val="13"/>
              </w:rPr>
              <w:t>母公</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73" w:right="0"/>
              <w:jc w:val="left"/>
              <w:rPr>
                <w:rFonts w:ascii="宋体" w:hAnsi="宋体" w:cs="宋体" w:eastAsia="宋体" w:hint="default"/>
                <w:sz w:val="13"/>
                <w:szCs w:val="13"/>
              </w:rPr>
            </w:pPr>
            <w:r>
              <w:rPr>
                <w:rFonts w:ascii="宋体" w:hAnsi="宋体" w:cs="宋体" w:eastAsia="宋体" w:hint="default"/>
                <w:sz w:val="13"/>
                <w:szCs w:val="13"/>
              </w:rPr>
              <w:t>名称</w:t>
            </w:r>
          </w:p>
        </w:tc>
        <w:tc>
          <w:tcPr>
            <w:tcW w:w="608"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179" w:right="0"/>
              <w:jc w:val="left"/>
              <w:rPr>
                <w:rFonts w:ascii="宋体" w:hAnsi="宋体" w:cs="宋体" w:eastAsia="宋体" w:hint="default"/>
                <w:sz w:val="13"/>
                <w:szCs w:val="13"/>
              </w:rPr>
            </w:pPr>
            <w:r>
              <w:rPr>
                <w:rFonts w:ascii="宋体" w:hAnsi="宋体" w:cs="宋体" w:eastAsia="宋体" w:hint="default"/>
                <w:sz w:val="13"/>
                <w:szCs w:val="13"/>
              </w:rPr>
              <w:t>关联</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79" w:right="0"/>
              <w:jc w:val="left"/>
              <w:rPr>
                <w:rFonts w:ascii="宋体" w:hAnsi="宋体" w:cs="宋体" w:eastAsia="宋体" w:hint="default"/>
                <w:sz w:val="13"/>
                <w:szCs w:val="13"/>
              </w:rPr>
            </w:pPr>
            <w:r>
              <w:rPr>
                <w:rFonts w:ascii="宋体" w:hAnsi="宋体" w:cs="宋体" w:eastAsia="宋体" w:hint="default"/>
                <w:sz w:val="13"/>
                <w:szCs w:val="13"/>
              </w:rPr>
              <w:t>关系</w:t>
            </w:r>
          </w:p>
        </w:tc>
        <w:tc>
          <w:tcPr>
            <w:tcW w:w="439"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104" w:right="0"/>
              <w:jc w:val="left"/>
              <w:rPr>
                <w:rFonts w:ascii="宋体" w:hAnsi="宋体" w:cs="宋体" w:eastAsia="宋体" w:hint="default"/>
                <w:sz w:val="13"/>
                <w:szCs w:val="13"/>
              </w:rPr>
            </w:pPr>
            <w:r>
              <w:rPr>
                <w:rFonts w:ascii="宋体" w:hAnsi="宋体" w:cs="宋体" w:eastAsia="宋体" w:hint="default"/>
                <w:sz w:val="13"/>
                <w:szCs w:val="13"/>
              </w:rPr>
              <w:t>企业</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04" w:right="0"/>
              <w:jc w:val="left"/>
              <w:rPr>
                <w:rFonts w:ascii="宋体" w:hAnsi="宋体" w:cs="宋体" w:eastAsia="宋体" w:hint="default"/>
                <w:sz w:val="13"/>
                <w:szCs w:val="13"/>
              </w:rPr>
            </w:pPr>
            <w:r>
              <w:rPr>
                <w:rFonts w:ascii="宋体" w:hAnsi="宋体" w:cs="宋体" w:eastAsia="宋体" w:hint="default"/>
                <w:sz w:val="13"/>
                <w:szCs w:val="13"/>
              </w:rPr>
              <w:t>类型</w:t>
            </w:r>
          </w:p>
        </w:tc>
        <w:tc>
          <w:tcPr>
            <w:tcW w:w="905"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23" w:right="0"/>
              <w:jc w:val="center"/>
              <w:rPr>
                <w:rFonts w:ascii="宋体" w:hAnsi="宋体" w:cs="宋体" w:eastAsia="宋体" w:hint="default"/>
                <w:sz w:val="13"/>
                <w:szCs w:val="13"/>
              </w:rPr>
            </w:pPr>
            <w:r>
              <w:rPr>
                <w:rFonts w:ascii="宋体" w:hAnsi="宋体" w:cs="宋体" w:eastAsia="宋体" w:hint="default"/>
                <w:sz w:val="13"/>
                <w:szCs w:val="13"/>
              </w:rPr>
              <w:t>注册地</w:t>
            </w:r>
          </w:p>
        </w:tc>
        <w:tc>
          <w:tcPr>
            <w:tcW w:w="548"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51" w:right="0" w:firstLine="64"/>
              <w:jc w:val="left"/>
              <w:rPr>
                <w:rFonts w:ascii="宋体" w:hAnsi="宋体" w:cs="宋体" w:eastAsia="宋体" w:hint="default"/>
                <w:sz w:val="13"/>
                <w:szCs w:val="13"/>
              </w:rPr>
            </w:pPr>
            <w:r>
              <w:rPr>
                <w:rFonts w:ascii="宋体" w:hAnsi="宋体" w:cs="宋体" w:eastAsia="宋体" w:hint="default"/>
                <w:sz w:val="13"/>
                <w:szCs w:val="13"/>
              </w:rPr>
              <w:t>法定</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51" w:right="0"/>
              <w:jc w:val="left"/>
              <w:rPr>
                <w:rFonts w:ascii="宋体" w:hAnsi="宋体" w:cs="宋体" w:eastAsia="宋体" w:hint="default"/>
                <w:sz w:val="13"/>
                <w:szCs w:val="13"/>
              </w:rPr>
            </w:pPr>
            <w:r>
              <w:rPr>
                <w:rFonts w:ascii="宋体" w:hAnsi="宋体" w:cs="宋体" w:eastAsia="宋体" w:hint="default"/>
                <w:sz w:val="13"/>
                <w:szCs w:val="13"/>
              </w:rPr>
              <w:t>代表人</w:t>
            </w:r>
          </w:p>
        </w:tc>
        <w:tc>
          <w:tcPr>
            <w:tcW w:w="563"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107" w:right="0"/>
              <w:jc w:val="left"/>
              <w:rPr>
                <w:rFonts w:ascii="宋体" w:hAnsi="宋体" w:cs="宋体" w:eastAsia="宋体" w:hint="default"/>
                <w:sz w:val="13"/>
                <w:szCs w:val="13"/>
              </w:rPr>
            </w:pPr>
            <w:r>
              <w:rPr>
                <w:rFonts w:ascii="宋体" w:hAnsi="宋体" w:cs="宋体" w:eastAsia="宋体" w:hint="default"/>
                <w:sz w:val="13"/>
                <w:szCs w:val="13"/>
              </w:rPr>
              <w:t>业务</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07" w:right="0"/>
              <w:jc w:val="left"/>
              <w:rPr>
                <w:rFonts w:ascii="宋体" w:hAnsi="宋体" w:cs="宋体" w:eastAsia="宋体" w:hint="default"/>
                <w:sz w:val="13"/>
                <w:szCs w:val="13"/>
              </w:rPr>
            </w:pPr>
            <w:r>
              <w:rPr>
                <w:rFonts w:ascii="宋体" w:hAnsi="宋体" w:cs="宋体" w:eastAsia="宋体" w:hint="default"/>
                <w:sz w:val="13"/>
                <w:szCs w:val="13"/>
              </w:rPr>
              <w:t>性质</w:t>
            </w:r>
          </w:p>
        </w:tc>
        <w:tc>
          <w:tcPr>
            <w:tcW w:w="859"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1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970" w:type="dxa"/>
            <w:tcBorders>
              <w:top w:val="nil" w:sz="6" w:space="0" w:color="auto"/>
              <w:left w:val="nil" w:sz="6" w:space="0" w:color="auto"/>
              <w:bottom w:val="single" w:sz="12" w:space="0" w:color="000000"/>
              <w:right w:val="nil" w:sz="6" w:space="0" w:color="auto"/>
            </w:tcBorders>
          </w:tcPr>
          <w:p>
            <w:pPr>
              <w:pStyle w:val="TableParagraph"/>
              <w:spacing w:line="240" w:lineRule="auto" w:before="81"/>
              <w:ind w:left="241" w:right="0" w:hanging="96"/>
              <w:jc w:val="left"/>
              <w:rPr>
                <w:rFonts w:ascii="宋体" w:hAnsi="宋体" w:cs="宋体" w:eastAsia="宋体" w:hint="default"/>
                <w:sz w:val="13"/>
                <w:szCs w:val="13"/>
              </w:rPr>
            </w:pPr>
            <w:r>
              <w:rPr>
                <w:rFonts w:ascii="宋体" w:hAnsi="宋体" w:cs="宋体" w:eastAsia="宋体" w:hint="default"/>
                <w:sz w:val="13"/>
                <w:szCs w:val="13"/>
              </w:rPr>
              <w:t>对本公司的持</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1"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股比例</w:t>
            </w:r>
            <w:r>
              <w:rPr>
                <w:rFonts w:ascii="Times New Roman" w:hAnsi="Times New Roman" w:cs="Times New Roman" w:eastAsia="Times New Roman" w:hint="default"/>
                <w:sz w:val="13"/>
                <w:szCs w:val="13"/>
              </w:rPr>
              <w:t>(%)</w:t>
            </w:r>
          </w:p>
        </w:tc>
        <w:tc>
          <w:tcPr>
            <w:tcW w:w="908" w:type="dxa"/>
            <w:tcBorders>
              <w:top w:val="nil" w:sz="6" w:space="0" w:color="auto"/>
              <w:left w:val="nil" w:sz="6" w:space="0" w:color="auto"/>
              <w:bottom w:val="single" w:sz="12" w:space="0" w:color="000000"/>
              <w:right w:val="nil" w:sz="6" w:space="0" w:color="auto"/>
            </w:tcBorders>
          </w:tcPr>
          <w:p>
            <w:pPr>
              <w:pStyle w:val="TableParagraph"/>
              <w:spacing w:line="240" w:lineRule="auto" w:before="81"/>
              <w:ind w:left="80" w:right="0" w:hanging="34"/>
              <w:jc w:val="left"/>
              <w:rPr>
                <w:rFonts w:ascii="宋体" w:hAnsi="宋体" w:cs="宋体" w:eastAsia="宋体" w:hint="default"/>
                <w:sz w:val="13"/>
                <w:szCs w:val="13"/>
              </w:rPr>
            </w:pPr>
            <w:r>
              <w:rPr>
                <w:rFonts w:ascii="宋体" w:hAnsi="宋体" w:cs="宋体" w:eastAsia="宋体" w:hint="default"/>
                <w:sz w:val="13"/>
                <w:szCs w:val="13"/>
              </w:rPr>
              <w:t>对本公司的表</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决权比例</w:t>
            </w:r>
            <w:r>
              <w:rPr>
                <w:rFonts w:ascii="Times New Roman" w:hAnsi="Times New Roman" w:cs="Times New Roman" w:eastAsia="Times New Roman" w:hint="default"/>
                <w:sz w:val="13"/>
                <w:szCs w:val="13"/>
              </w:rPr>
              <w:t>(%)</w:t>
            </w:r>
          </w:p>
        </w:tc>
        <w:tc>
          <w:tcPr>
            <w:tcW w:w="673"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83" w:right="0"/>
              <w:jc w:val="left"/>
              <w:rPr>
                <w:rFonts w:ascii="宋体" w:hAnsi="宋体" w:cs="宋体" w:eastAsia="宋体" w:hint="default"/>
                <w:sz w:val="13"/>
                <w:szCs w:val="13"/>
              </w:rPr>
            </w:pPr>
            <w:r>
              <w:rPr>
                <w:rFonts w:ascii="宋体" w:hAnsi="宋体" w:cs="宋体" w:eastAsia="宋体" w:hint="default"/>
                <w:sz w:val="13"/>
                <w:szCs w:val="13"/>
              </w:rPr>
              <w:t>本公司最</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83" w:right="0"/>
              <w:jc w:val="left"/>
              <w:rPr>
                <w:rFonts w:ascii="宋体" w:hAnsi="宋体" w:cs="宋体" w:eastAsia="宋体" w:hint="default"/>
                <w:sz w:val="13"/>
                <w:szCs w:val="13"/>
              </w:rPr>
            </w:pPr>
            <w:r>
              <w:rPr>
                <w:rFonts w:ascii="宋体" w:hAnsi="宋体" w:cs="宋体" w:eastAsia="宋体" w:hint="default"/>
                <w:sz w:val="13"/>
                <w:szCs w:val="13"/>
              </w:rPr>
              <w:t>终控制方</w:t>
            </w:r>
          </w:p>
        </w:tc>
        <w:tc>
          <w:tcPr>
            <w:tcW w:w="875"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44" w:right="0"/>
              <w:jc w:val="center"/>
              <w:rPr>
                <w:rFonts w:ascii="宋体" w:hAnsi="宋体" w:cs="宋体" w:eastAsia="宋体" w:hint="default"/>
                <w:sz w:val="13"/>
                <w:szCs w:val="13"/>
              </w:rPr>
            </w:pPr>
            <w:r>
              <w:rPr>
                <w:rFonts w:ascii="宋体" w:hAnsi="宋体" w:cs="宋体" w:eastAsia="宋体" w:hint="default"/>
                <w:sz w:val="13"/>
                <w:szCs w:val="13"/>
              </w:rPr>
              <w:t>组织机构代码</w:t>
            </w:r>
          </w:p>
        </w:tc>
      </w:tr>
      <w:tr>
        <w:trPr>
          <w:trHeight w:val="466" w:hRule="exact"/>
        </w:trPr>
        <w:tc>
          <w:tcPr>
            <w:tcW w:w="778"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 w:right="0"/>
              <w:jc w:val="center"/>
              <w:rPr>
                <w:rFonts w:ascii="宋体" w:hAnsi="宋体" w:cs="宋体" w:eastAsia="宋体" w:hint="default"/>
                <w:sz w:val="13"/>
                <w:szCs w:val="13"/>
              </w:rPr>
            </w:pPr>
            <w:r>
              <w:rPr>
                <w:rFonts w:ascii="宋体" w:hAnsi="宋体" w:cs="宋体" w:eastAsia="宋体" w:hint="default"/>
                <w:sz w:val="13"/>
                <w:szCs w:val="13"/>
              </w:rPr>
              <w:t>华峰集团</w:t>
            </w:r>
          </w:p>
        </w:tc>
        <w:tc>
          <w:tcPr>
            <w:tcW w:w="608" w:type="dxa"/>
            <w:tcBorders>
              <w:top w:val="single" w:sz="12" w:space="0" w:color="000000"/>
              <w:left w:val="nil" w:sz="6" w:space="0" w:color="auto"/>
              <w:bottom w:val="nil" w:sz="6" w:space="0" w:color="auto"/>
              <w:right w:val="nil" w:sz="6" w:space="0" w:color="auto"/>
            </w:tcBorders>
          </w:tcPr>
          <w:p>
            <w:pPr/>
          </w:p>
        </w:tc>
        <w:tc>
          <w:tcPr>
            <w:tcW w:w="439"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3"/>
              <w:jc w:val="right"/>
              <w:rPr>
                <w:rFonts w:ascii="宋体" w:hAnsi="宋体" w:cs="宋体" w:eastAsia="宋体" w:hint="default"/>
                <w:sz w:val="13"/>
                <w:szCs w:val="13"/>
              </w:rPr>
            </w:pPr>
            <w:r>
              <w:rPr>
                <w:rFonts w:ascii="宋体" w:hAnsi="宋体" w:cs="宋体" w:eastAsia="宋体" w:hint="default"/>
                <w:w w:val="95"/>
                <w:sz w:val="13"/>
                <w:szCs w:val="13"/>
              </w:rPr>
              <w:t>有限</w:t>
            </w:r>
            <w:r>
              <w:rPr>
                <w:rFonts w:ascii="宋体" w:hAnsi="宋体" w:cs="宋体" w:eastAsia="宋体" w:hint="default"/>
                <w:sz w:val="13"/>
                <w:szCs w:val="13"/>
              </w:rPr>
            </w:r>
          </w:p>
        </w:tc>
        <w:tc>
          <w:tcPr>
            <w:tcW w:w="905"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24" w:right="0"/>
              <w:jc w:val="center"/>
              <w:rPr>
                <w:rFonts w:ascii="宋体" w:hAnsi="宋体" w:cs="宋体" w:eastAsia="宋体" w:hint="default"/>
                <w:sz w:val="13"/>
                <w:szCs w:val="13"/>
              </w:rPr>
            </w:pPr>
            <w:r>
              <w:rPr>
                <w:rFonts w:ascii="宋体" w:hAnsi="宋体" w:cs="宋体" w:eastAsia="宋体" w:hint="default"/>
                <w:sz w:val="13"/>
                <w:szCs w:val="13"/>
              </w:rPr>
              <w:t>浙江省瑞安市</w:t>
            </w:r>
          </w:p>
        </w:tc>
        <w:tc>
          <w:tcPr>
            <w:tcW w:w="548" w:type="dxa"/>
            <w:tcBorders>
              <w:top w:val="single" w:sz="12" w:space="0" w:color="000000"/>
              <w:left w:val="nil" w:sz="6" w:space="0" w:color="auto"/>
              <w:bottom w:val="nil" w:sz="6" w:space="0" w:color="auto"/>
              <w:right w:val="nil" w:sz="6" w:space="0" w:color="auto"/>
            </w:tcBorders>
          </w:tcPr>
          <w:p>
            <w:pPr/>
          </w:p>
        </w:tc>
        <w:tc>
          <w:tcPr>
            <w:tcW w:w="563"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实业</w:t>
            </w:r>
          </w:p>
        </w:tc>
        <w:tc>
          <w:tcPr>
            <w:tcW w:w="859" w:type="dxa"/>
            <w:tcBorders>
              <w:top w:val="single" w:sz="12" w:space="0" w:color="000000"/>
              <w:left w:val="nil" w:sz="6" w:space="0" w:color="auto"/>
              <w:bottom w:val="nil" w:sz="6" w:space="0" w:color="auto"/>
              <w:right w:val="nil" w:sz="6" w:space="0" w:color="auto"/>
            </w:tcBorders>
          </w:tcPr>
          <w:p>
            <w:pPr/>
          </w:p>
        </w:tc>
        <w:tc>
          <w:tcPr>
            <w:tcW w:w="970" w:type="dxa"/>
            <w:tcBorders>
              <w:top w:val="single" w:sz="12" w:space="0" w:color="000000"/>
              <w:left w:val="nil" w:sz="6" w:space="0" w:color="auto"/>
              <w:bottom w:val="nil" w:sz="6" w:space="0" w:color="auto"/>
              <w:right w:val="nil" w:sz="6" w:space="0" w:color="auto"/>
            </w:tcBorders>
          </w:tcPr>
          <w:p>
            <w:pPr/>
          </w:p>
        </w:tc>
        <w:tc>
          <w:tcPr>
            <w:tcW w:w="908" w:type="dxa"/>
            <w:tcBorders>
              <w:top w:val="single" w:sz="12" w:space="0" w:color="000000"/>
              <w:left w:val="nil" w:sz="6" w:space="0" w:color="auto"/>
              <w:bottom w:val="nil" w:sz="6" w:space="0" w:color="auto"/>
              <w:right w:val="nil" w:sz="6" w:space="0" w:color="auto"/>
            </w:tcBorders>
          </w:tcPr>
          <w:p>
            <w:pPr/>
          </w:p>
        </w:tc>
        <w:tc>
          <w:tcPr>
            <w:tcW w:w="673" w:type="dxa"/>
            <w:tcBorders>
              <w:top w:val="single" w:sz="12" w:space="0" w:color="000000"/>
              <w:left w:val="nil" w:sz="6" w:space="0" w:color="auto"/>
              <w:bottom w:val="nil" w:sz="6" w:space="0" w:color="auto"/>
              <w:right w:val="nil" w:sz="6" w:space="0" w:color="auto"/>
            </w:tcBorders>
          </w:tcPr>
          <w:p>
            <w:pPr/>
          </w:p>
        </w:tc>
        <w:tc>
          <w:tcPr>
            <w:tcW w:w="875" w:type="dxa"/>
            <w:tcBorders>
              <w:top w:val="single" w:sz="12" w:space="0" w:color="000000"/>
              <w:left w:val="nil" w:sz="6" w:space="0" w:color="auto"/>
              <w:bottom w:val="nil" w:sz="6" w:space="0" w:color="auto"/>
              <w:right w:val="nil" w:sz="6" w:space="0" w:color="auto"/>
            </w:tcBorders>
          </w:tcPr>
          <w:p>
            <w:pPr/>
          </w:p>
        </w:tc>
      </w:tr>
      <w:tr>
        <w:trPr>
          <w:trHeight w:val="444" w:hRule="exact"/>
        </w:trPr>
        <w:tc>
          <w:tcPr>
            <w:tcW w:w="77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3"/>
                <w:szCs w:val="13"/>
              </w:rPr>
            </w:pPr>
            <w:r>
              <w:rPr>
                <w:rFonts w:ascii="宋体" w:hAnsi="宋体" w:cs="宋体" w:eastAsia="宋体" w:hint="default"/>
                <w:sz w:val="13"/>
                <w:szCs w:val="13"/>
              </w:rPr>
              <w:t>有限公司</w:t>
            </w:r>
          </w:p>
        </w:tc>
        <w:tc>
          <w:tcPr>
            <w:tcW w:w="608" w:type="dxa"/>
            <w:tcBorders>
              <w:top w:val="nil" w:sz="6" w:space="0" w:color="auto"/>
              <w:left w:val="nil" w:sz="6" w:space="0" w:color="auto"/>
              <w:bottom w:val="single" w:sz="12" w:space="0" w:color="000000"/>
              <w:right w:val="nil" w:sz="6" w:space="0" w:color="auto"/>
            </w:tcBorders>
          </w:tcPr>
          <w:p>
            <w:pPr>
              <w:pStyle w:val="TableParagraph"/>
              <w:spacing w:line="160" w:lineRule="exact"/>
              <w:ind w:left="115" w:right="0"/>
              <w:jc w:val="left"/>
              <w:rPr>
                <w:rFonts w:ascii="宋体" w:hAnsi="宋体" w:cs="宋体" w:eastAsia="宋体" w:hint="default"/>
                <w:sz w:val="13"/>
                <w:szCs w:val="13"/>
              </w:rPr>
            </w:pPr>
            <w:r>
              <w:rPr>
                <w:rFonts w:ascii="宋体" w:hAnsi="宋体" w:cs="宋体" w:eastAsia="宋体" w:hint="default"/>
                <w:sz w:val="13"/>
                <w:szCs w:val="13"/>
              </w:rPr>
              <w:t>母公司</w:t>
            </w:r>
          </w:p>
        </w:tc>
        <w:tc>
          <w:tcPr>
            <w:tcW w:w="43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3"/>
                <w:szCs w:val="13"/>
              </w:rPr>
            </w:pPr>
            <w:r>
              <w:rPr>
                <w:rFonts w:ascii="宋体" w:hAnsi="宋体" w:cs="宋体" w:eastAsia="宋体" w:hint="default"/>
                <w:w w:val="95"/>
                <w:sz w:val="13"/>
                <w:szCs w:val="13"/>
              </w:rPr>
              <w:t>公司</w:t>
            </w:r>
            <w:r>
              <w:rPr>
                <w:rFonts w:ascii="宋体" w:hAnsi="宋体" w:cs="宋体" w:eastAsia="宋体" w:hint="default"/>
                <w:sz w:val="13"/>
                <w:szCs w:val="13"/>
              </w:rPr>
            </w:r>
          </w:p>
        </w:tc>
        <w:tc>
          <w:tcPr>
            <w:tcW w:w="90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sz w:val="13"/>
                <w:szCs w:val="13"/>
              </w:rPr>
              <w:t>莘塍工业园区</w:t>
            </w:r>
          </w:p>
        </w:tc>
        <w:tc>
          <w:tcPr>
            <w:tcW w:w="548" w:type="dxa"/>
            <w:tcBorders>
              <w:top w:val="nil" w:sz="6" w:space="0" w:color="auto"/>
              <w:left w:val="nil" w:sz="6" w:space="0" w:color="auto"/>
              <w:bottom w:val="single" w:sz="12" w:space="0" w:color="000000"/>
              <w:right w:val="nil" w:sz="6" w:space="0" w:color="auto"/>
            </w:tcBorders>
          </w:tcPr>
          <w:p>
            <w:pPr>
              <w:pStyle w:val="TableParagraph"/>
              <w:spacing w:line="160" w:lineRule="exact"/>
              <w:ind w:left="51" w:right="0"/>
              <w:jc w:val="left"/>
              <w:rPr>
                <w:rFonts w:ascii="宋体" w:hAnsi="宋体" w:cs="宋体" w:eastAsia="宋体" w:hint="default"/>
                <w:sz w:val="13"/>
                <w:szCs w:val="13"/>
              </w:rPr>
            </w:pPr>
            <w:r>
              <w:rPr>
                <w:rFonts w:ascii="宋体" w:hAnsi="宋体" w:cs="宋体" w:eastAsia="宋体" w:hint="default"/>
                <w:sz w:val="13"/>
                <w:szCs w:val="13"/>
              </w:rPr>
              <w:t>尤小平</w:t>
            </w:r>
          </w:p>
        </w:tc>
        <w:tc>
          <w:tcPr>
            <w:tcW w:w="56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投资</w:t>
            </w:r>
          </w:p>
        </w:tc>
        <w:tc>
          <w:tcPr>
            <w:tcW w:w="859"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243" w:right="0"/>
              <w:jc w:val="left"/>
              <w:rPr>
                <w:rFonts w:ascii="Times New Roman" w:hAnsi="Times New Roman" w:cs="Times New Roman" w:eastAsia="Times New Roman" w:hint="default"/>
                <w:sz w:val="13"/>
                <w:szCs w:val="13"/>
              </w:rPr>
            </w:pPr>
            <w:r>
              <w:rPr>
                <w:rFonts w:ascii="Times New Roman"/>
                <w:sz w:val="13"/>
              </w:rPr>
              <w:t>138,680</w:t>
            </w:r>
          </w:p>
        </w:tc>
        <w:tc>
          <w:tcPr>
            <w:tcW w:w="970"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387" w:right="0"/>
              <w:jc w:val="left"/>
              <w:rPr>
                <w:rFonts w:ascii="Times New Roman" w:hAnsi="Times New Roman" w:cs="Times New Roman" w:eastAsia="Times New Roman" w:hint="default"/>
                <w:sz w:val="13"/>
                <w:szCs w:val="13"/>
              </w:rPr>
            </w:pPr>
            <w:r>
              <w:rPr>
                <w:rFonts w:ascii="Times New Roman"/>
                <w:sz w:val="13"/>
              </w:rPr>
              <w:t>14.87</w:t>
            </w:r>
          </w:p>
        </w:tc>
        <w:tc>
          <w:tcPr>
            <w:tcW w:w="908"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289" w:right="0"/>
              <w:jc w:val="left"/>
              <w:rPr>
                <w:rFonts w:ascii="Times New Roman" w:hAnsi="Times New Roman" w:cs="Times New Roman" w:eastAsia="Times New Roman" w:hint="default"/>
                <w:sz w:val="13"/>
                <w:szCs w:val="13"/>
              </w:rPr>
            </w:pPr>
            <w:r>
              <w:rPr>
                <w:rFonts w:ascii="Times New Roman"/>
                <w:sz w:val="13"/>
              </w:rPr>
              <w:t>14.87</w:t>
            </w:r>
          </w:p>
        </w:tc>
        <w:tc>
          <w:tcPr>
            <w:tcW w:w="673" w:type="dxa"/>
            <w:tcBorders>
              <w:top w:val="nil" w:sz="6" w:space="0" w:color="auto"/>
              <w:left w:val="nil" w:sz="6" w:space="0" w:color="auto"/>
              <w:bottom w:val="single" w:sz="12" w:space="0" w:color="000000"/>
              <w:right w:val="nil" w:sz="6" w:space="0" w:color="auto"/>
            </w:tcBorders>
          </w:tcPr>
          <w:p>
            <w:pPr>
              <w:pStyle w:val="TableParagraph"/>
              <w:spacing w:line="160" w:lineRule="exact"/>
              <w:ind w:left="13" w:right="0"/>
              <w:jc w:val="center"/>
              <w:rPr>
                <w:rFonts w:ascii="宋体" w:hAnsi="宋体" w:cs="宋体" w:eastAsia="宋体" w:hint="default"/>
                <w:sz w:val="13"/>
                <w:szCs w:val="13"/>
              </w:rPr>
            </w:pPr>
            <w:r>
              <w:rPr>
                <w:rFonts w:ascii="宋体" w:hAnsi="宋体" w:cs="宋体" w:eastAsia="宋体" w:hint="default"/>
                <w:w w:val="99"/>
                <w:sz w:val="13"/>
                <w:szCs w:val="13"/>
              </w:rPr>
              <w:t>注</w:t>
            </w:r>
            <w:r>
              <w:rPr>
                <w:rFonts w:ascii="宋体" w:hAnsi="宋体" w:cs="宋体" w:eastAsia="宋体" w:hint="default"/>
                <w:sz w:val="13"/>
                <w:szCs w:val="13"/>
              </w:rPr>
            </w:r>
          </w:p>
        </w:tc>
        <w:tc>
          <w:tcPr>
            <w:tcW w:w="875"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46" w:right="0"/>
              <w:jc w:val="center"/>
              <w:rPr>
                <w:rFonts w:ascii="Times New Roman" w:hAnsi="Times New Roman" w:cs="Times New Roman" w:eastAsia="Times New Roman" w:hint="default"/>
                <w:sz w:val="13"/>
                <w:szCs w:val="13"/>
              </w:rPr>
            </w:pPr>
            <w:r>
              <w:rPr>
                <w:rFonts w:ascii="Times New Roman"/>
                <w:sz w:val="13"/>
              </w:rPr>
              <w:t>14563576-0</w:t>
            </w:r>
          </w:p>
        </w:tc>
      </w:tr>
    </w:tbl>
    <w:p>
      <w:pPr>
        <w:spacing w:line="240" w:lineRule="auto" w:before="1"/>
        <w:rPr>
          <w:rFonts w:ascii="宋体" w:hAnsi="宋体" w:cs="宋体" w:eastAsia="宋体" w:hint="default"/>
          <w:sz w:val="5"/>
          <w:szCs w:val="5"/>
        </w:rPr>
      </w:pPr>
    </w:p>
    <w:p>
      <w:pPr>
        <w:spacing w:before="34"/>
        <w:ind w:left="645" w:right="108" w:firstLine="0"/>
        <w:jc w:val="left"/>
        <w:rPr>
          <w:rFonts w:ascii="宋体" w:hAnsi="宋体" w:cs="宋体" w:eastAsia="宋体" w:hint="default"/>
          <w:sz w:val="21"/>
          <w:szCs w:val="21"/>
        </w:rPr>
      </w:pPr>
      <w:r>
        <w:rPr>
          <w:rFonts w:ascii="宋体" w:hAnsi="宋体" w:cs="宋体" w:eastAsia="宋体" w:hint="default"/>
          <w:sz w:val="21"/>
          <w:szCs w:val="21"/>
        </w:rPr>
        <w:t>注：本公司为尤小平、尤小华、尤金焕、尤小燕、尤小玲、陈林真六人共同控制。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835" w:val="left" w:leader="none"/>
        </w:tabs>
        <w:spacing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(二)</w:t>
        <w:tab/>
        <w:t>公司无子公司。</w:t>
      </w:r>
      <w:r>
        <w:rPr>
          <w:rFonts w:ascii="Microsoft JhengHei" w:hAnsi="Microsoft JhengHei" w:cs="Microsoft JhengHei" w:eastAsia="Microsoft JhengHei" w:hint="default"/>
          <w:sz w:val="21"/>
          <w:szCs w:val="21"/>
        </w:rPr>
      </w:r>
    </w:p>
    <w:p>
      <w:pPr>
        <w:tabs>
          <w:tab w:pos="835" w:val="left" w:leader="none"/>
        </w:tabs>
        <w:spacing w:line="880" w:lineRule="atLeast" w:before="1"/>
        <w:ind w:left="105" w:right="542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(三)</w:t>
        <w:tab/>
      </w:r>
      <w:r>
        <w:rPr>
          <w:rFonts w:ascii="Microsoft JhengHei" w:hAnsi="Microsoft JhengHei" w:cs="Microsoft JhengHei" w:eastAsia="Microsoft JhengHei" w:hint="default"/>
          <w:b/>
          <w:bCs/>
          <w:sz w:val="21"/>
          <w:szCs w:val="21"/>
        </w:rPr>
        <w:t>公司无合营公司和联营公司。</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15"/>
          <w:sz w:val="21"/>
          <w:szCs w:val="21"/>
        </w:rPr>
        <w:t>(四)</w:t>
        <w:tab/>
        <w:t>关联方交易</w:t>
      </w:r>
      <w:r>
        <w:rPr>
          <w:rFonts w:ascii="Microsoft JhengHei" w:hAnsi="Microsoft JhengHei" w:cs="Microsoft JhengHei" w:eastAsia="Microsoft JhengHei" w:hint="default"/>
          <w:sz w:val="21"/>
          <w:szCs w:val="21"/>
        </w:rPr>
      </w:r>
    </w:p>
    <w:p>
      <w:pPr>
        <w:tabs>
          <w:tab w:pos="1271" w:val="left" w:leader="none"/>
        </w:tabs>
        <w:spacing w:before="45"/>
        <w:ind w:left="736"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1、</w:t>
        <w:tab/>
      </w:r>
      <w:r>
        <w:rPr>
          <w:rFonts w:ascii="Microsoft JhengHei" w:hAnsi="Microsoft JhengHei" w:cs="Microsoft JhengHei" w:eastAsia="Microsoft JhengHei" w:hint="default"/>
          <w:b/>
          <w:bCs/>
          <w:sz w:val="21"/>
          <w:szCs w:val="21"/>
        </w:rPr>
        <w:t>其他关联交易</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6"/>
          <w:szCs w:val="6"/>
        </w:rPr>
      </w:pPr>
    </w:p>
    <w:tbl>
      <w:tblPr>
        <w:tblW w:w="0" w:type="auto"/>
        <w:jc w:val="left"/>
        <w:tblInd w:w="729" w:type="dxa"/>
        <w:tblLayout w:type="fixed"/>
        <w:tblCellMar>
          <w:top w:w="0" w:type="dxa"/>
          <w:left w:w="0" w:type="dxa"/>
          <w:bottom w:w="0" w:type="dxa"/>
          <w:right w:w="0" w:type="dxa"/>
        </w:tblCellMar>
        <w:tblLook w:val="01E0"/>
      </w:tblPr>
      <w:tblGrid>
        <w:gridCol w:w="3220"/>
        <w:gridCol w:w="2768"/>
        <w:gridCol w:w="1767"/>
      </w:tblGrid>
      <w:tr>
        <w:trPr>
          <w:trHeight w:val="395" w:hRule="exact"/>
        </w:trPr>
        <w:tc>
          <w:tcPr>
            <w:tcW w:w="3220"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1067"/>
              <w:jc w:val="right"/>
              <w:rPr>
                <w:rFonts w:ascii="宋体" w:hAnsi="宋体" w:cs="宋体" w:eastAsia="宋体" w:hint="default"/>
                <w:sz w:val="21"/>
                <w:szCs w:val="21"/>
              </w:rPr>
            </w:pPr>
            <w:r>
              <w:rPr>
                <w:rFonts w:ascii="宋体" w:hAnsi="宋体" w:cs="宋体" w:eastAsia="宋体" w:hint="default"/>
                <w:w w:val="95"/>
                <w:sz w:val="21"/>
                <w:szCs w:val="21"/>
              </w:rPr>
              <w:t>关键管理人员薪酬</w:t>
            </w:r>
            <w:r>
              <w:rPr>
                <w:rFonts w:ascii="宋体" w:hAnsi="宋体" w:cs="宋体" w:eastAsia="宋体" w:hint="default"/>
                <w:sz w:val="21"/>
                <w:szCs w:val="21"/>
              </w:rPr>
            </w:r>
          </w:p>
        </w:tc>
        <w:tc>
          <w:tcPr>
            <w:tcW w:w="4535" w:type="dxa"/>
            <w:gridSpan w:val="2"/>
            <w:tcBorders>
              <w:top w:val="nil" w:sz="6" w:space="0" w:color="auto"/>
              <w:left w:val="nil" w:sz="6" w:space="0" w:color="auto"/>
              <w:bottom w:val="single" w:sz="12" w:space="0" w:color="000000"/>
              <w:right w:val="nil" w:sz="6" w:space="0" w:color="auto"/>
            </w:tcBorders>
          </w:tcPr>
          <w:p>
            <w:pPr/>
          </w:p>
        </w:tc>
      </w:tr>
      <w:tr>
        <w:trPr>
          <w:trHeight w:val="578" w:hRule="exact"/>
        </w:trPr>
        <w:tc>
          <w:tcPr>
            <w:tcW w:w="32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8"/>
              <w:ind w:right="1037"/>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27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8"/>
              <w:ind w:left="10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8"/>
              <w:ind w:left="32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0" w:hRule="exact"/>
        </w:trPr>
        <w:tc>
          <w:tcPr>
            <w:tcW w:w="3220"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288"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768" w:type="dxa"/>
            <w:tcBorders>
              <w:top w:val="single" w:sz="12" w:space="0" w:color="000000"/>
              <w:left w:val="nil" w:sz="6" w:space="0" w:color="auto"/>
              <w:bottom w:val="nil" w:sz="6" w:space="0" w:color="auto"/>
              <w:right w:val="nil" w:sz="6" w:space="0" w:color="auto"/>
            </w:tcBorders>
          </w:tcPr>
          <w:p>
            <w:pPr>
              <w:pStyle w:val="TableParagraph"/>
              <w:spacing w:line="240" w:lineRule="auto" w:before="122"/>
              <w:ind w:left="1496" w:right="0"/>
              <w:jc w:val="left"/>
              <w:rPr>
                <w:rFonts w:ascii="Times New Roman" w:hAnsi="Times New Roman" w:cs="Times New Roman" w:eastAsia="Times New Roman" w:hint="default"/>
                <w:sz w:val="18"/>
                <w:szCs w:val="18"/>
              </w:rPr>
            </w:pPr>
            <w:r>
              <w:rPr>
                <w:rFonts w:ascii="Times New Roman"/>
                <w:sz w:val="18"/>
              </w:rPr>
              <w:t>3,045,658.00</w:t>
            </w:r>
          </w:p>
        </w:tc>
        <w:tc>
          <w:tcPr>
            <w:tcW w:w="1767" w:type="dxa"/>
            <w:tcBorders>
              <w:top w:val="single" w:sz="12" w:space="0" w:color="000000"/>
              <w:left w:val="nil" w:sz="6" w:space="0" w:color="auto"/>
              <w:bottom w:val="nil" w:sz="6" w:space="0" w:color="auto"/>
              <w:right w:val="nil" w:sz="6" w:space="0" w:color="auto"/>
            </w:tcBorders>
          </w:tcPr>
          <w:p>
            <w:pPr>
              <w:pStyle w:val="TableParagraph"/>
              <w:spacing w:line="240" w:lineRule="auto" w:before="122"/>
              <w:ind w:left="713" w:right="0"/>
              <w:jc w:val="left"/>
              <w:rPr>
                <w:rFonts w:ascii="Times New Roman" w:hAnsi="Times New Roman" w:cs="Times New Roman" w:eastAsia="Times New Roman" w:hint="default"/>
                <w:sz w:val="18"/>
                <w:szCs w:val="18"/>
              </w:rPr>
            </w:pPr>
            <w:r>
              <w:rPr>
                <w:rFonts w:ascii="Times New Roman"/>
                <w:sz w:val="18"/>
              </w:rPr>
              <w:t>3,122,100.00</w:t>
            </w:r>
          </w:p>
        </w:tc>
      </w:tr>
    </w:tbl>
    <w:p>
      <w:pPr>
        <w:spacing w:line="240" w:lineRule="auto" w:before="0"/>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89.2pt;height:1.45pt;mso-position-horizontal-relative:char;mso-position-vertical-relative:line" coordorigin="0,0" coordsize="7784,29">
            <v:group style="position:absolute;left:14;top:14;width:7755;height:2" coordorigin="14,14" coordsize="7755,2">
              <v:shape style="position:absolute;left:14;top:14;width:7755;height:2" coordorigin="14,14" coordsize="7755,0" path="m14,14l7769,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1"/>
          <w:szCs w:val="11"/>
        </w:rPr>
      </w:pPr>
    </w:p>
    <w:p>
      <w:pPr>
        <w:tabs>
          <w:tab w:pos="835" w:val="left" w:leader="none"/>
        </w:tabs>
        <w:spacing w:line="333" w:lineRule="exact"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六、</w:t>
        <w:tab/>
      </w:r>
      <w:r>
        <w:rPr>
          <w:rFonts w:ascii="Microsoft JhengHei" w:hAnsi="Microsoft JhengHei" w:cs="Microsoft JhengHei" w:eastAsia="Microsoft JhengHei" w:hint="default"/>
          <w:b/>
          <w:bCs/>
          <w:sz w:val="21"/>
          <w:szCs w:val="21"/>
        </w:rPr>
        <w:t>或有事项</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0"/>
          <w:szCs w:val="10"/>
        </w:rPr>
      </w:pPr>
    </w:p>
    <w:p>
      <w:pPr>
        <w:spacing w:before="0"/>
        <w:ind w:left="736" w:right="1525" w:firstLine="0"/>
        <w:jc w:val="left"/>
        <w:rPr>
          <w:rFonts w:ascii="宋体" w:hAnsi="宋体" w:cs="宋体" w:eastAsia="宋体" w:hint="default"/>
          <w:sz w:val="21"/>
          <w:szCs w:val="21"/>
        </w:rPr>
      </w:pPr>
      <w:r>
        <w:rPr>
          <w:rFonts w:ascii="宋体" w:hAnsi="宋体" w:cs="宋体" w:eastAsia="宋体" w:hint="default"/>
          <w:sz w:val="21"/>
          <w:szCs w:val="21"/>
        </w:rPr>
        <w:t>本公司无需要披露的或有事项。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tabs>
          <w:tab w:pos="839" w:val="left" w:leader="none"/>
        </w:tabs>
        <w:spacing w:before="0"/>
        <w:ind w:left="105" w:right="15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七、</w:t>
        <w:tab/>
      </w:r>
      <w:r>
        <w:rPr>
          <w:rFonts w:ascii="Microsoft JhengHei" w:hAnsi="Microsoft JhengHei" w:cs="Microsoft JhengHei" w:eastAsia="Microsoft JhengHei" w:hint="default"/>
          <w:b/>
          <w:bCs/>
          <w:sz w:val="21"/>
          <w:szCs w:val="21"/>
        </w:rPr>
        <w:t>承诺事项</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877" w:footer="976" w:top="1100" w:bottom="1160" w:left="1680" w:right="1240"/>
        </w:sectPr>
      </w:pPr>
    </w:p>
    <w:p>
      <w:pPr>
        <w:spacing w:line="240" w:lineRule="auto" w:before="4"/>
        <w:rPr>
          <w:rFonts w:ascii="Microsoft JhengHei" w:hAnsi="Microsoft JhengHei" w:cs="Microsoft JhengHei" w:eastAsia="Microsoft JhengHei" w:hint="default"/>
          <w:b/>
          <w:bCs/>
          <w:sz w:val="24"/>
          <w:szCs w:val="24"/>
        </w:rPr>
      </w:pPr>
    </w:p>
    <w:p>
      <w:pPr>
        <w:spacing w:before="34"/>
        <w:ind w:left="736"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日，公司有原值为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80,776,585.21 </w:t>
      </w:r>
      <w:r>
        <w:rPr>
          <w:rFonts w:ascii="宋体" w:hAnsi="宋体" w:cs="宋体" w:eastAsia="宋体" w:hint="default"/>
          <w:sz w:val="21"/>
          <w:szCs w:val="21"/>
        </w:rPr>
        <w:t>元、净值为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54,249,273.99</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元的房</w:t>
      </w:r>
    </w:p>
    <w:p>
      <w:pPr>
        <w:spacing w:before="148"/>
        <w:ind w:left="736" w:right="0" w:firstLine="0"/>
        <w:jc w:val="left"/>
        <w:rPr>
          <w:rFonts w:ascii="宋体" w:hAnsi="宋体" w:cs="宋体" w:eastAsia="宋体" w:hint="default"/>
          <w:sz w:val="21"/>
          <w:szCs w:val="21"/>
        </w:rPr>
      </w:pPr>
      <w:r>
        <w:rPr>
          <w:rFonts w:ascii="宋体" w:hAnsi="宋体" w:cs="宋体" w:eastAsia="宋体" w:hint="default"/>
          <w:sz w:val="21"/>
          <w:szCs w:val="21"/>
        </w:rPr>
        <w:t>屋及建筑物以及原值为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9,165,650.01</w:t>
      </w:r>
      <w:r>
        <w:rPr>
          <w:rFonts w:ascii="Times New Roman" w:hAnsi="Times New Roman" w:cs="Times New Roman" w:eastAsia="Times New Roman" w:hint="default"/>
          <w:spacing w:val="-5"/>
          <w:sz w:val="21"/>
          <w:szCs w:val="21"/>
        </w:rPr>
        <w:t> </w:t>
      </w:r>
      <w:r>
        <w:rPr>
          <w:rFonts w:ascii="宋体" w:hAnsi="宋体" w:cs="宋体" w:eastAsia="宋体" w:hint="default"/>
          <w:spacing w:val="-12"/>
          <w:sz w:val="21"/>
          <w:szCs w:val="21"/>
        </w:rPr>
        <w:t>元、净值为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7,677,541.07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元的土地使用权为公司与中</w:t>
      </w:r>
    </w:p>
    <w:p>
      <w:pPr>
        <w:spacing w:before="148"/>
        <w:ind w:left="736" w:right="0" w:firstLine="0"/>
        <w:jc w:val="left"/>
        <w:rPr>
          <w:rFonts w:ascii="宋体" w:hAnsi="宋体" w:cs="宋体" w:eastAsia="宋体" w:hint="default"/>
          <w:sz w:val="21"/>
          <w:szCs w:val="21"/>
        </w:rPr>
      </w:pPr>
      <w:r>
        <w:rPr>
          <w:rFonts w:ascii="宋体" w:hAnsi="宋体" w:cs="宋体" w:eastAsia="宋体" w:hint="default"/>
          <w:sz w:val="21"/>
          <w:szCs w:val="21"/>
        </w:rPr>
        <w:t>国银行股份有限公司上海市金山支行签订的自</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日不高</w:t>
      </w:r>
    </w:p>
    <w:p>
      <w:pPr>
        <w:spacing w:before="151"/>
        <w:ind w:left="736" w:right="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亿元的全部债务提供抵押担保。截止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日，在该抵押合同项下，公</w:t>
      </w:r>
    </w:p>
    <w:p>
      <w:pPr>
        <w:spacing w:before="148"/>
        <w:ind w:left="736" w:right="0" w:firstLine="0"/>
        <w:jc w:val="left"/>
        <w:rPr>
          <w:rFonts w:ascii="宋体" w:hAnsi="宋体" w:cs="宋体" w:eastAsia="宋体" w:hint="default"/>
          <w:sz w:val="21"/>
          <w:szCs w:val="21"/>
        </w:rPr>
      </w:pPr>
      <w:r>
        <w:rPr>
          <w:rFonts w:ascii="宋体" w:hAnsi="宋体" w:cs="宋体" w:eastAsia="宋体" w:hint="default"/>
          <w:sz w:val="21"/>
          <w:szCs w:val="21"/>
        </w:rPr>
        <w:t>司获得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万元长期借款，借款期限为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tabs>
          <w:tab w:pos="839" w:val="left" w:leader="none"/>
        </w:tabs>
        <w:spacing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八、</w:t>
        <w:tab/>
      </w:r>
      <w:r>
        <w:rPr>
          <w:rFonts w:ascii="Microsoft JhengHei" w:hAnsi="Microsoft JhengHei" w:cs="Microsoft JhengHei" w:eastAsia="Microsoft JhengHei" w:hint="default"/>
          <w:b/>
          <w:bCs/>
          <w:sz w:val="21"/>
          <w:szCs w:val="21"/>
        </w:rPr>
        <w:t>资产负债表日后事项</w:t>
      </w:r>
      <w:r>
        <w:rPr>
          <w:rFonts w:ascii="Microsoft JhengHei" w:hAnsi="Microsoft JhengHei" w:cs="Microsoft JhengHei" w:eastAsia="Microsoft JhengHei" w:hint="default"/>
          <w:sz w:val="21"/>
          <w:szCs w:val="21"/>
        </w:rPr>
      </w:r>
    </w:p>
    <w:p>
      <w:pPr>
        <w:spacing w:before="162"/>
        <w:ind w:left="736"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日公司第二届董事会第二次会议通过的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年度利润分配预案，拟</w:t>
      </w:r>
    </w:p>
    <w:p>
      <w:pPr>
        <w:spacing w:before="129"/>
        <w:ind w:left="736" w:right="0" w:firstLine="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年末总股本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158,000,000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股为基数，每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股派送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元（含税）现金股利，合</w:t>
      </w:r>
    </w:p>
    <w:p>
      <w:pPr>
        <w:spacing w:before="129"/>
        <w:ind w:left="736" w:right="0" w:firstLine="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23,700,000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元。该利润分配预案尚待股东大会审议批准。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839" w:val="left" w:leader="none"/>
        </w:tabs>
        <w:spacing w:line="345" w:lineRule="auto" w:before="159"/>
        <w:ind w:left="736" w:right="5498" w:hanging="632"/>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九、</w:t>
        <w:tab/>
        <w:tab/>
      </w:r>
      <w:r>
        <w:rPr>
          <w:rFonts w:ascii="Microsoft JhengHei" w:hAnsi="Microsoft JhengHei" w:cs="Microsoft JhengHei" w:eastAsia="Microsoft JhengHei" w:hint="default"/>
          <w:b/>
          <w:bCs/>
          <w:sz w:val="21"/>
          <w:szCs w:val="21"/>
        </w:rPr>
        <w:t>其他重要事项说明</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无需要披露的其他重要事项。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tabs>
          <w:tab w:pos="835" w:val="left" w:leader="none"/>
        </w:tabs>
        <w:spacing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十、</w:t>
        <w:tab/>
      </w: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p>
      <w:pPr>
        <w:tabs>
          <w:tab w:pos="959" w:val="left" w:leader="none"/>
        </w:tabs>
        <w:spacing w:before="95"/>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5"/>
          <w:sz w:val="21"/>
          <w:szCs w:val="21"/>
        </w:rPr>
        <w:t>(一)</w:t>
        <w:tab/>
        <w:t>当期非经常性损益明细表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10"/>
        <w:rPr>
          <w:rFonts w:ascii="Microsoft JhengHei" w:hAnsi="Microsoft JhengHei" w:cs="Microsoft JhengHei" w:eastAsia="Microsoft JhengHei" w:hint="default"/>
          <w:b/>
          <w:bCs/>
          <w:sz w:val="11"/>
          <w:szCs w:val="11"/>
        </w:rPr>
      </w:pPr>
    </w:p>
    <w:p>
      <w:pPr>
        <w:tabs>
          <w:tab w:pos="3662" w:val="left" w:leader="none"/>
          <w:tab w:pos="6571" w:val="left" w:leader="none"/>
          <w:tab w:pos="8143" w:val="left" w:leader="none"/>
        </w:tabs>
        <w:spacing w:before="0"/>
        <w:ind w:left="2942"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本期金额</w:t>
        <w:tab/>
        <w:t>说明</w:t>
      </w:r>
    </w:p>
    <w:p>
      <w:pPr>
        <w:spacing w:line="240" w:lineRule="auto" w:before="0"/>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5"/>
        <w:rPr>
          <w:rFonts w:ascii="宋体" w:hAnsi="宋体" w:cs="宋体" w:eastAsia="宋体" w:hint="default"/>
          <w:sz w:val="15"/>
          <w:szCs w:val="15"/>
        </w:rPr>
      </w:pPr>
    </w:p>
    <w:p>
      <w:pPr>
        <w:spacing w:line="537" w:lineRule="auto" w:before="0"/>
        <w:ind w:left="837" w:right="4509" w:firstLine="0"/>
        <w:jc w:val="left"/>
        <w:rPr>
          <w:rFonts w:ascii="宋体" w:hAnsi="宋体" w:cs="宋体" w:eastAsia="宋体" w:hint="default"/>
          <w:sz w:val="18"/>
          <w:szCs w:val="18"/>
        </w:rPr>
      </w:pPr>
      <w:r>
        <w:rPr/>
        <w:pict>
          <v:group style="position:absolute;margin-left:120.479996pt;margin-top:15.791707pt;width:405.5pt;height:.1pt;mso-position-horizontal-relative:page;mso-position-vertical-relative:paragraph;z-index:-1211056" coordorigin="2410,316" coordsize="8110,2">
            <v:shape style="position:absolute;left:2410;top:316;width:8110;height:2" coordorigin="2410,316" coordsize="8110,0" path="m2410,316l10519,316e" filled="false" stroked="true" strokeweight="1.44pt" strokecolor="#000000">
              <v:path arrowok="t"/>
            </v:shape>
            <w10:wrap type="none"/>
          </v:group>
        </w:pict>
      </w:r>
      <w:r>
        <w:rPr/>
        <w:pict>
          <v:group style="position:absolute;margin-left:120.479996pt;margin-top:42.311707pt;width:405.5pt;height:.1pt;mso-position-horizontal-relative:page;mso-position-vertical-relative:paragraph;z-index:-1211032" coordorigin="2410,846" coordsize="8110,2">
            <v:shape style="position:absolute;left:2410;top:846;width:8110;height:2" coordorigin="2410,846" coordsize="8110,0" path="m2410,846l10519,846e" filled="false" stroked="true" strokeweight="1.44pt" strokecolor="#000000">
              <v:path arrowok="t"/>
            </v:shape>
            <w10:wrap type="none"/>
          </v:group>
        </w:pict>
      </w:r>
      <w:r>
        <w:rPr>
          <w:rFonts w:ascii="宋体" w:hAnsi="宋体" w:cs="宋体" w:eastAsia="宋体" w:hint="default"/>
          <w:sz w:val="18"/>
          <w:szCs w:val="18"/>
        </w:rPr>
        <w:t>非流动资产处置损益 越权审批或无正式批准文件的税收返还、减免</w:t>
      </w:r>
    </w:p>
    <w:p>
      <w:pPr>
        <w:spacing w:after="0" w:line="537" w:lineRule="auto"/>
        <w:jc w:val="left"/>
        <w:rPr>
          <w:rFonts w:ascii="宋体" w:hAnsi="宋体" w:cs="宋体" w:eastAsia="宋体" w:hint="default"/>
          <w:sz w:val="18"/>
          <w:szCs w:val="18"/>
        </w:rPr>
        <w:sectPr>
          <w:pgSz w:w="11910" w:h="16840"/>
          <w:pgMar w:header="877" w:footer="976" w:top="1100" w:bottom="1160" w:left="1680" w:right="1260"/>
        </w:sectPr>
      </w:pPr>
    </w:p>
    <w:p>
      <w:pPr>
        <w:spacing w:line="427" w:lineRule="auto" w:before="71"/>
        <w:ind w:left="837" w:right="0" w:firstLine="0"/>
        <w:jc w:val="left"/>
        <w:rPr>
          <w:rFonts w:ascii="宋体" w:hAnsi="宋体" w:cs="宋体" w:eastAsia="宋体" w:hint="default"/>
          <w:sz w:val="18"/>
          <w:szCs w:val="18"/>
        </w:rPr>
      </w:pPr>
      <w:r>
        <w:rPr/>
        <w:pict>
          <v:group style="position:absolute;margin-left:120.479996pt;margin-top:40.461693pt;width:405.5pt;height:.1pt;mso-position-horizontal-relative:page;mso-position-vertical-relative:paragraph;z-index:-1211008" coordorigin="2410,809" coordsize="8110,2">
            <v:shape style="position:absolute;left:2410;top:809;width:8110;height:2" coordorigin="2410,809" coordsize="8110,0" path="m2410,809l10519,809e" filled="false" stroked="true" strokeweight="1.44pt" strokecolor="#000000">
              <v:path arrowok="t"/>
            </v:shape>
            <w10:wrap type="none"/>
          </v:group>
        </w:pict>
      </w:r>
      <w:r>
        <w:rPr>
          <w:rFonts w:ascii="宋体" w:hAnsi="宋体" w:cs="宋体" w:eastAsia="宋体" w:hint="default"/>
          <w:sz w:val="18"/>
          <w:szCs w:val="18"/>
        </w:rPr>
        <w:t>计入当期损益的政府补助（与企业业务密切相关，按照国家统一</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标准定额或定量享受的政府补助除外）</w:t>
      </w:r>
    </w:p>
    <w:p>
      <w:pPr>
        <w:spacing w:line="240" w:lineRule="auto" w:before="10"/>
        <w:rPr>
          <w:rFonts w:ascii="宋体" w:hAnsi="宋体" w:cs="宋体" w:eastAsia="宋体" w:hint="default"/>
          <w:sz w:val="25"/>
          <w:szCs w:val="25"/>
        </w:rPr>
      </w:pPr>
      <w:r>
        <w:rPr/>
        <w:br w:type="column"/>
      </w:r>
      <w:r>
        <w:rPr>
          <w:rFonts w:ascii="宋体"/>
          <w:sz w:val="25"/>
        </w:rPr>
      </w:r>
    </w:p>
    <w:p>
      <w:pPr>
        <w:spacing w:before="0"/>
        <w:ind w:left="809" w:right="0" w:firstLine="0"/>
        <w:jc w:val="left"/>
        <w:rPr>
          <w:rFonts w:ascii="Times New Roman" w:hAnsi="Times New Roman" w:cs="Times New Roman" w:eastAsia="Times New Roman" w:hint="default"/>
          <w:sz w:val="18"/>
          <w:szCs w:val="18"/>
        </w:rPr>
      </w:pPr>
      <w:r>
        <w:rPr>
          <w:rFonts w:ascii="Times New Roman"/>
          <w:sz w:val="18"/>
        </w:rPr>
        <w:t>6,400,000.00</w:t>
      </w:r>
    </w:p>
    <w:p>
      <w:pPr>
        <w:spacing w:after="0"/>
        <w:jc w:val="left"/>
        <w:rPr>
          <w:rFonts w:ascii="Times New Roman" w:hAnsi="Times New Roman" w:cs="Times New Roman" w:eastAsia="Times New Roman" w:hint="default"/>
          <w:sz w:val="18"/>
          <w:szCs w:val="18"/>
        </w:rPr>
        <w:sectPr>
          <w:type w:val="continuous"/>
          <w:pgSz w:w="11910" w:h="16840"/>
          <w:pgMar w:top="1100" w:bottom="280" w:left="1680" w:right="1260"/>
          <w:cols w:num="2" w:equalWidth="0">
            <w:col w:w="5943" w:space="40"/>
            <w:col w:w="2987"/>
          </w:cols>
        </w:sectPr>
      </w:pPr>
    </w:p>
    <w:p>
      <w:pPr>
        <w:spacing w:line="240" w:lineRule="auto" w:before="7"/>
        <w:rPr>
          <w:rFonts w:ascii="Times New Roman" w:hAnsi="Times New Roman" w:cs="Times New Roman" w:eastAsia="Times New Roman" w:hint="default"/>
          <w:sz w:val="9"/>
          <w:szCs w:val="9"/>
        </w:rPr>
      </w:pPr>
    </w:p>
    <w:p>
      <w:pPr>
        <w:spacing w:before="44"/>
        <w:ind w:left="837" w:right="0" w:firstLine="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p>
      <w:pPr>
        <w:spacing w:line="240" w:lineRule="auto" w:before="3"/>
        <w:rPr>
          <w:rFonts w:ascii="宋体" w:hAnsi="宋体" w:cs="宋体" w:eastAsia="宋体" w:hint="default"/>
          <w:sz w:val="5"/>
          <w:szCs w:val="5"/>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2"/>
        <w:rPr>
          <w:rFonts w:ascii="宋体" w:hAnsi="宋体" w:cs="宋体" w:eastAsia="宋体" w:hint="default"/>
          <w:sz w:val="15"/>
          <w:szCs w:val="15"/>
        </w:rPr>
      </w:pPr>
    </w:p>
    <w:p>
      <w:pPr>
        <w:spacing w:line="427" w:lineRule="auto" w:before="0"/>
        <w:ind w:left="837" w:right="0" w:firstLine="0"/>
        <w:jc w:val="left"/>
        <w:rPr>
          <w:rFonts w:ascii="宋体" w:hAnsi="宋体" w:cs="宋体" w:eastAsia="宋体" w:hint="default"/>
          <w:sz w:val="18"/>
          <w:szCs w:val="18"/>
        </w:rPr>
      </w:pPr>
      <w:r>
        <w:rPr/>
        <w:pict>
          <v:group style="position:absolute;margin-left:120.479996pt;margin-top:36.791698pt;width:405.5pt;height:.1pt;mso-position-horizontal-relative:page;mso-position-vertical-relative:paragraph;z-index:-1210984" coordorigin="2410,736" coordsize="8110,2">
            <v:shape style="position:absolute;left:2410;top:736;width:8110;height:2" coordorigin="2410,736" coordsize="8110,0" path="m2410,736l10519,736e" filled="false" stroked="true" strokeweight="1.44pt" strokecolor="#000000">
              <v:path arrowok="t"/>
            </v:shape>
            <w10:wrap type="none"/>
          </v:group>
        </w:pict>
      </w:r>
      <w:r>
        <w:rPr>
          <w:rFonts w:ascii="宋体" w:hAnsi="宋体" w:cs="宋体" w:eastAsia="宋体" w:hint="default"/>
          <w:sz w:val="18"/>
          <w:szCs w:val="18"/>
        </w:rPr>
        <w:t>企业取得子公司、联营企业及合营企业的投资成本小于取得投资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时应享有被投资单位可辨认净资产公允价值产生的收益</w:t>
      </w:r>
    </w:p>
    <w:p>
      <w:pPr>
        <w:spacing w:line="540" w:lineRule="auto" w:before="154"/>
        <w:ind w:left="837" w:right="5589" w:firstLine="0"/>
        <w:jc w:val="left"/>
        <w:rPr>
          <w:rFonts w:ascii="宋体" w:hAnsi="宋体" w:cs="宋体" w:eastAsia="宋体" w:hint="default"/>
          <w:sz w:val="18"/>
          <w:szCs w:val="18"/>
        </w:rPr>
      </w:pPr>
      <w:r>
        <w:rPr/>
        <w:pict>
          <v:group style="position:absolute;margin-left:120.479996pt;margin-top:23.491707pt;width:405.5pt;height:.1pt;mso-position-horizontal-relative:page;mso-position-vertical-relative:paragraph;z-index:-1210960" coordorigin="2410,470" coordsize="8110,2">
            <v:shape style="position:absolute;left:2410;top:470;width:8110;height:2" coordorigin="2410,470" coordsize="8110,0" path="m2410,470l10519,470e" filled="false" stroked="true" strokeweight="1.44pt" strokecolor="#000000">
              <v:path arrowok="t"/>
            </v:shape>
            <w10:wrap type="none"/>
          </v:group>
        </w:pict>
      </w:r>
      <w:r>
        <w:rPr/>
        <w:pict>
          <v:group style="position:absolute;margin-left:120.479996pt;margin-top:50.011707pt;width:405.5pt;height:.1pt;mso-position-horizontal-relative:page;mso-position-vertical-relative:paragraph;z-index:-1210936" coordorigin="2410,1000" coordsize="8110,2">
            <v:shape style="position:absolute;left:2410;top:1000;width:8110;height:2" coordorigin="2410,1000" coordsize="8110,0" path="m2410,1000l10519,1000e" filled="false" stroked="true" strokeweight="1.44pt" strokecolor="#000000">
              <v:path arrowok="t"/>
            </v:shape>
            <w10:wrap type="none"/>
          </v:group>
        </w:pict>
      </w:r>
      <w:r>
        <w:rPr>
          <w:rFonts w:ascii="宋体" w:hAnsi="宋体" w:cs="宋体" w:eastAsia="宋体" w:hint="default"/>
          <w:sz w:val="18"/>
          <w:szCs w:val="18"/>
        </w:rPr>
        <w:t>非货币性资产交换损益 委托他人投资或管理资产的损益</w:t>
      </w:r>
    </w:p>
    <w:p>
      <w:pPr>
        <w:spacing w:line="540" w:lineRule="auto" w:before="67"/>
        <w:ind w:left="837" w:right="3249" w:firstLine="0"/>
        <w:jc w:val="left"/>
        <w:rPr>
          <w:rFonts w:ascii="宋体" w:hAnsi="宋体" w:cs="宋体" w:eastAsia="宋体" w:hint="default"/>
          <w:sz w:val="18"/>
          <w:szCs w:val="18"/>
        </w:rPr>
      </w:pPr>
      <w:r>
        <w:rPr/>
        <w:pict>
          <v:group style="position:absolute;margin-left:120.479996pt;margin-top:19.261702pt;width:405.5pt;height:.1pt;mso-position-horizontal-relative:page;mso-position-vertical-relative:paragraph;z-index:-1210912" coordorigin="2410,385" coordsize="8110,2">
            <v:shape style="position:absolute;left:2410;top:385;width:8110;height:2" coordorigin="2410,385" coordsize="8110,0" path="m2410,385l10519,385e" filled="false" stroked="true" strokeweight="1.44pt" strokecolor="#000000">
              <v:path arrowok="t"/>
            </v:shape>
            <w10:wrap type="none"/>
          </v:group>
        </w:pict>
      </w:r>
      <w:r>
        <w:rPr/>
        <w:pict>
          <v:group style="position:absolute;margin-left:120.479996pt;margin-top:45.7817pt;width:405.5pt;height:.1pt;mso-position-horizontal-relative:page;mso-position-vertical-relative:paragraph;z-index:-1210888" coordorigin="2410,916" coordsize="8110,2">
            <v:shape style="position:absolute;left:2410;top:916;width:8110;height:2" coordorigin="2410,916" coordsize="8110,0" path="m2410,916l10519,916e" filled="false" stroked="true" strokeweight="1.44pt" strokecolor="#000000">
              <v:path arrowok="t"/>
            </v:shape>
            <w10:wrap type="none"/>
          </v:group>
        </w:pict>
      </w:r>
      <w:r>
        <w:rPr>
          <w:rFonts w:ascii="宋体" w:hAnsi="宋体" w:cs="宋体" w:eastAsia="宋体" w:hint="default"/>
          <w:sz w:val="18"/>
          <w:szCs w:val="18"/>
        </w:rPr>
        <w:t>因不可抗力因素，如遭受自然灾害而计提的各项资产减值准备 债务重组损益</w:t>
      </w:r>
    </w:p>
    <w:p>
      <w:pPr>
        <w:spacing w:after="0" w:line="540" w:lineRule="auto"/>
        <w:jc w:val="left"/>
        <w:rPr>
          <w:rFonts w:ascii="宋体" w:hAnsi="宋体" w:cs="宋体" w:eastAsia="宋体" w:hint="default"/>
          <w:sz w:val="18"/>
          <w:szCs w:val="18"/>
        </w:rPr>
        <w:sectPr>
          <w:type w:val="continuous"/>
          <w:pgSz w:w="11910" w:h="16840"/>
          <w:pgMar w:top="1100" w:bottom="280" w:left="1680" w:right="1260"/>
        </w:sectPr>
      </w:pPr>
    </w:p>
    <w:p>
      <w:pPr>
        <w:spacing w:line="240" w:lineRule="auto" w:before="8"/>
        <w:rPr>
          <w:rFonts w:ascii="宋体" w:hAnsi="宋体" w:cs="宋体" w:eastAsia="宋体" w:hint="default"/>
          <w:sz w:val="24"/>
          <w:szCs w:val="24"/>
        </w:rPr>
      </w:pPr>
    </w:p>
    <w:p>
      <w:pPr>
        <w:spacing w:line="28" w:lineRule="exact"/>
        <w:ind w:left="7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6.95pt;height:1.45pt;mso-position-horizontal-relative:char;mso-position-vertical-relative:line" coordorigin="0,0" coordsize="8139,29">
            <v:group style="position:absolute;left:14;top:14;width:8110;height:2" coordorigin="14,14" coordsize="8110,2">
              <v:shape style="position:absolute;left:14;top:14;width:8110;height:2" coordorigin="14,14" coordsize="8110,0" path="m14,14l8124,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10"/>
        <w:rPr>
          <w:rFonts w:ascii="宋体" w:hAnsi="宋体" w:cs="宋体" w:eastAsia="宋体" w:hint="default"/>
          <w:sz w:val="11"/>
          <w:szCs w:val="11"/>
        </w:rPr>
      </w:pPr>
    </w:p>
    <w:tbl>
      <w:tblPr>
        <w:tblW w:w="0" w:type="auto"/>
        <w:jc w:val="left"/>
        <w:tblInd w:w="729" w:type="dxa"/>
        <w:tblLayout w:type="fixed"/>
        <w:tblCellMar>
          <w:top w:w="0" w:type="dxa"/>
          <w:left w:w="0" w:type="dxa"/>
          <w:bottom w:w="0" w:type="dxa"/>
          <w:right w:w="0" w:type="dxa"/>
        </w:tblCellMar>
        <w:tblLook w:val="01E0"/>
      </w:tblPr>
      <w:tblGrid>
        <w:gridCol w:w="5527"/>
        <w:gridCol w:w="1684"/>
        <w:gridCol w:w="898"/>
      </w:tblGrid>
      <w:tr>
        <w:trPr>
          <w:trHeight w:val="363" w:hRule="exact"/>
        </w:trPr>
        <w:tc>
          <w:tcPr>
            <w:tcW w:w="5527" w:type="dxa"/>
            <w:tcBorders>
              <w:top w:val="nil" w:sz="6" w:space="0" w:color="auto"/>
              <w:left w:val="nil" w:sz="6" w:space="0" w:color="auto"/>
              <w:bottom w:val="single" w:sz="12" w:space="0" w:color="000000"/>
              <w:right w:val="nil" w:sz="6" w:space="0" w:color="auto"/>
            </w:tcBorders>
          </w:tcPr>
          <w:p>
            <w:pPr>
              <w:pStyle w:val="TableParagraph"/>
              <w:tabs>
                <w:tab w:pos="719" w:val="left" w:leader="none"/>
              </w:tabs>
              <w:spacing w:line="240" w:lineRule="auto" w:before="44"/>
              <w:ind w:right="199"/>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8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98"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02"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528"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179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420" w:lineRule="atLeast" w:before="13"/>
              <w:ind w:left="108" w:right="31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金融资产、交易性金融负债产生的公允价值变动损益，以及处置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交易性金融资产、交易性金融负债和可供出售金融资产取得的投</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资收益</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28"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95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420" w:lineRule="atLeast" w:before="15"/>
              <w:ind w:left="108" w:right="31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生的损益</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95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420" w:lineRule="atLeast" w:before="15"/>
              <w:ind w:left="108" w:right="31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对当期损益的影响</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pacing w:val="-1"/>
                <w:sz w:val="18"/>
              </w:rPr>
              <w:t>467,150.47</w:t>
            </w: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84" w:type="dxa"/>
            <w:tcBorders>
              <w:top w:val="single" w:sz="12" w:space="0" w:color="000000"/>
              <w:left w:val="nil" w:sz="6" w:space="0" w:color="auto"/>
              <w:bottom w:val="single" w:sz="12" w:space="0" w:color="000000"/>
              <w:right w:val="nil" w:sz="6" w:space="0" w:color="auto"/>
            </w:tcBorders>
          </w:tcPr>
          <w:p>
            <w:pPr/>
          </w:p>
        </w:tc>
        <w:tc>
          <w:tcPr>
            <w:tcW w:w="898" w:type="dxa"/>
            <w:tcBorders>
              <w:top w:val="single" w:sz="12" w:space="0" w:color="000000"/>
              <w:left w:val="nil" w:sz="6" w:space="0" w:color="auto"/>
              <w:bottom w:val="single" w:sz="12" w:space="0" w:color="000000"/>
              <w:right w:val="nil" w:sz="6" w:space="0" w:color="auto"/>
            </w:tcBorders>
          </w:tcPr>
          <w:p>
            <w:pPr/>
          </w:p>
        </w:tc>
      </w:tr>
      <w:tr>
        <w:trPr>
          <w:trHeight w:val="528"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-1,033,072.57</w:t>
            </w:r>
          </w:p>
        </w:tc>
        <w:tc>
          <w:tcPr>
            <w:tcW w:w="898" w:type="dxa"/>
            <w:tcBorders>
              <w:top w:val="single" w:sz="12" w:space="0" w:color="000000"/>
              <w:left w:val="nil" w:sz="6" w:space="0" w:color="auto"/>
              <w:bottom w:val="single" w:sz="12" w:space="0" w:color="000000"/>
              <w:right w:val="nil" w:sz="6" w:space="0" w:color="auto"/>
            </w:tcBorders>
          </w:tcPr>
          <w:p>
            <w:pPr/>
          </w:p>
        </w:tc>
      </w:tr>
      <w:tr>
        <w:trPr>
          <w:trHeight w:val="530" w:hRule="exact"/>
        </w:trPr>
        <w:tc>
          <w:tcPr>
            <w:tcW w:w="552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719" w:val="left" w:leader="none"/>
              </w:tabs>
              <w:spacing w:line="240" w:lineRule="auto"/>
              <w:ind w:right="19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pacing w:val="-1"/>
                <w:sz w:val="18"/>
              </w:rPr>
              <w:t>5,834,077.90</w:t>
            </w:r>
          </w:p>
        </w:tc>
        <w:tc>
          <w:tcPr>
            <w:tcW w:w="898"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835" w:val="left" w:leader="none"/>
        </w:tabs>
        <w:spacing w:line="333" w:lineRule="exact" w:before="0"/>
        <w:ind w:left="105" w:right="0" w:firstLine="0"/>
        <w:jc w:val="left"/>
        <w:rPr>
          <w:rFonts w:ascii="Microsoft JhengHei" w:hAnsi="Microsoft JhengHei" w:cs="Microsoft JhengHei" w:eastAsia="Microsoft JhengHei" w:hint="default"/>
          <w:sz w:val="21"/>
          <w:szCs w:val="21"/>
        </w:rPr>
      </w:pPr>
      <w:r>
        <w:rPr/>
        <w:pict>
          <v:group style="position:absolute;margin-left:354.600006pt;margin-top:44.69186pt;width:171pt;height:.1pt;mso-position-horizontal-relative:page;mso-position-vertical-relative:paragraph;z-index:-1210816" coordorigin="7092,894" coordsize="3420,2">
            <v:shape style="position:absolute;left:7092;top:894;width:3420;height:2" coordorigin="7092,894" coordsize="3420,0" path="m7092,894l10512,894e" filled="false" stroked="true" strokeweight="1.44pt" strokecolor="#000000">
              <v:path arrowok="t"/>
            </v:shape>
            <w10:wrap type="none"/>
          </v:group>
        </w:pict>
      </w:r>
      <w:r>
        <w:rPr>
          <w:rFonts w:ascii="Microsoft JhengHei" w:hAnsi="Microsoft JhengHei" w:cs="Microsoft JhengHei" w:eastAsia="Microsoft JhengHei" w:hint="default"/>
          <w:b/>
          <w:bCs/>
          <w:w w:val="115"/>
          <w:sz w:val="21"/>
          <w:szCs w:val="21"/>
        </w:rPr>
        <w:t>(二)</w:t>
        <w:tab/>
      </w:r>
      <w:r>
        <w:rPr>
          <w:rFonts w:ascii="Microsoft JhengHei" w:hAnsi="Microsoft JhengHei" w:cs="Microsoft JhengHei" w:eastAsia="Microsoft JhengHei" w:hint="default"/>
          <w:b/>
          <w:bCs/>
          <w:spacing w:val="1"/>
          <w:w w:val="115"/>
          <w:sz w:val="21"/>
          <w:szCs w:val="21"/>
        </w:rPr>
        <w:t>净资产收益率及每股收益:</w:t>
      </w:r>
      <w:r>
        <w:rPr>
          <w:rFonts w:ascii="Microsoft JhengHei" w:hAnsi="Microsoft JhengHei" w:cs="Microsoft JhengHei" w:eastAsia="Microsoft JhengHei" w:hint="default"/>
          <w:spacing w:val="1"/>
          <w:sz w:val="21"/>
          <w:szCs w:val="21"/>
        </w:rPr>
      </w:r>
    </w:p>
    <w:p>
      <w:pPr>
        <w:spacing w:line="240" w:lineRule="auto" w:before="13"/>
        <w:rPr>
          <w:rFonts w:ascii="Microsoft JhengHei" w:hAnsi="Microsoft JhengHei" w:cs="Microsoft JhengHei" w:eastAsia="Microsoft JhengHei" w:hint="default"/>
          <w:b/>
          <w:bCs/>
          <w:sz w:val="2"/>
          <w:szCs w:val="2"/>
        </w:rPr>
      </w:pPr>
    </w:p>
    <w:p>
      <w:pPr>
        <w:spacing w:line="28" w:lineRule="exact"/>
        <w:ind w:left="71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06.6pt;height:1.45pt;mso-position-horizontal-relative:char;mso-position-vertical-relative:line" coordorigin="0,0" coordsize="8132,29">
            <v:group style="position:absolute;left:14;top:14;width:8103;height:2" coordorigin="14,14" coordsize="8103,2">
              <v:shape style="position:absolute;left:14;top:14;width:8103;height:2" coordorigin="14,14" coordsize="8103,0" path="m14,14l8117,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3"/>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footerReference w:type="default" r:id="rId56"/>
          <w:pgSz w:w="11910" w:h="16840"/>
          <w:pgMar w:footer="976" w:header="877" w:top="1100" w:bottom="1160" w:left="1680" w:right="1260"/>
          <w:pgNumType w:start="120"/>
        </w:sectPr>
      </w:pPr>
    </w:p>
    <w:p>
      <w:pPr>
        <w:spacing w:line="240" w:lineRule="auto" w:before="16"/>
        <w:rPr>
          <w:rFonts w:ascii="Microsoft JhengHei" w:hAnsi="Microsoft JhengHei" w:cs="Microsoft JhengHei" w:eastAsia="Microsoft JhengHei" w:hint="default"/>
          <w:b/>
          <w:bCs/>
          <w:sz w:val="16"/>
          <w:szCs w:val="16"/>
        </w:rPr>
      </w:pPr>
    </w:p>
    <w:p>
      <w:pPr>
        <w:spacing w:before="0"/>
        <w:ind w:left="1723" w:right="-20" w:firstLine="0"/>
        <w:jc w:val="left"/>
        <w:rPr>
          <w:rFonts w:ascii="宋体" w:hAnsi="宋体" w:cs="宋体" w:eastAsia="宋体" w:hint="default"/>
          <w:sz w:val="18"/>
          <w:szCs w:val="18"/>
        </w:rPr>
      </w:pPr>
      <w:r>
        <w:rPr>
          <w:rFonts w:ascii="宋体" w:hAnsi="宋体" w:cs="宋体" w:eastAsia="宋体" w:hint="default"/>
          <w:sz w:val="18"/>
          <w:szCs w:val="18"/>
        </w:rPr>
        <w:t>报告期利润</w:t>
      </w:r>
    </w:p>
    <w:p>
      <w:pPr>
        <w:spacing w:line="396" w:lineRule="auto" w:before="99"/>
        <w:ind w:left="1416" w:right="-20" w:hanging="288"/>
        <w:jc w:val="left"/>
        <w:rPr>
          <w:rFonts w:ascii="宋体" w:hAnsi="宋体" w:cs="宋体" w:eastAsia="宋体" w:hint="default"/>
          <w:sz w:val="18"/>
          <w:szCs w:val="18"/>
        </w:rPr>
      </w:pPr>
      <w:r>
        <w:rPr/>
        <w:br w:type="column"/>
      </w:r>
      <w:r>
        <w:rPr>
          <w:rFonts w:ascii="宋体" w:hAnsi="宋体" w:cs="宋体" w:eastAsia="宋体" w:hint="default"/>
          <w:sz w:val="18"/>
          <w:szCs w:val="18"/>
        </w:rPr>
        <w:t>加权平均净资产收 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tabs>
          <w:tab w:pos="2165" w:val="left" w:leader="none"/>
        </w:tabs>
        <w:spacing w:line="508" w:lineRule="auto" w:before="44"/>
        <w:ind w:left="454" w:right="446" w:firstLine="765"/>
        <w:jc w:val="left"/>
        <w:rPr>
          <w:rFonts w:ascii="宋体" w:hAnsi="宋体" w:cs="宋体" w:eastAsia="宋体" w:hint="default"/>
          <w:sz w:val="18"/>
          <w:szCs w:val="18"/>
        </w:rPr>
      </w:pPr>
      <w:r>
        <w:rPr/>
        <w:br w:type="column"/>
      </w:r>
      <w:r>
        <w:rPr>
          <w:rFonts w:ascii="宋体" w:hAnsi="宋体" w:cs="宋体" w:eastAsia="宋体" w:hint="default"/>
          <w:sz w:val="18"/>
          <w:szCs w:val="18"/>
        </w:rPr>
        <w:t>每股收益（元） 基本每股收益</w:t>
        <w:tab/>
        <w:t>稀释每股收益</w:t>
      </w:r>
    </w:p>
    <w:p>
      <w:pPr>
        <w:spacing w:after="0" w:line="508" w:lineRule="auto"/>
        <w:jc w:val="left"/>
        <w:rPr>
          <w:rFonts w:ascii="宋体" w:hAnsi="宋体" w:cs="宋体" w:eastAsia="宋体" w:hint="default"/>
          <w:sz w:val="18"/>
          <w:szCs w:val="18"/>
        </w:rPr>
        <w:sectPr>
          <w:type w:val="continuous"/>
          <w:pgSz w:w="11910" w:h="16840"/>
          <w:pgMar w:top="1100" w:bottom="280" w:left="1680" w:right="1260"/>
          <w:cols w:num="3" w:equalWidth="0">
            <w:col w:w="2624" w:space="40"/>
            <w:col w:w="2569" w:space="40"/>
            <w:col w:w="3697"/>
          </w:cols>
        </w:sectPr>
      </w:pPr>
    </w:p>
    <w:p>
      <w:pPr>
        <w:tabs>
          <w:tab w:pos="4989" w:val="left" w:leader="none"/>
          <w:tab w:pos="6698" w:val="left" w:leader="none"/>
          <w:tab w:pos="8725" w:val="right" w:leader="none"/>
        </w:tabs>
        <w:spacing w:before="66"/>
        <w:ind w:left="837" w:right="0" w:firstLine="0"/>
        <w:jc w:val="left"/>
        <w:rPr>
          <w:rFonts w:ascii="Times New Roman" w:hAnsi="Times New Roman" w:cs="Times New Roman" w:eastAsia="Times New Roman" w:hint="default"/>
          <w:sz w:val="18"/>
          <w:szCs w:val="18"/>
        </w:rPr>
      </w:pPr>
      <w:r>
        <w:rPr/>
        <w:pict>
          <v:group style="position:absolute;margin-left:120.479996pt;margin-top:-6.088295pt;width:405.15pt;height:.1pt;mso-position-horizontal-relative:page;mso-position-vertical-relative:paragraph;z-index:-1210792" coordorigin="2410,-122" coordsize="8103,2">
            <v:shape style="position:absolute;left:2410;top:-122;width:8103;height:2" coordorigin="2410,-122" coordsize="8103,0" path="m2410,-122l10512,-122e" filled="false" stroked="true" strokeweight="1.44pt" strokecolor="#000000">
              <v:path arrowok="t"/>
            </v:shape>
            <w10:wrap type="none"/>
          </v:group>
        </w:pict>
      </w:r>
      <w:r>
        <w:rPr/>
        <w:pict>
          <v:group style="position:absolute;margin-left:120.479996pt;margin-top:18.991703pt;width:405.15pt;height:.1pt;mso-position-horizontal-relative:page;mso-position-vertical-relative:paragraph;z-index:8608" coordorigin="2410,380" coordsize="8103,2">
            <v:shape style="position:absolute;left:2410;top:380;width:8103;height:2" coordorigin="2410,380" coordsize="8103,0" path="m2410,380l10512,380e" filled="false" stroked="true" strokeweight="1.44pt" strokecolor="#000000">
              <v:path arrowok="t"/>
            </v:shape>
            <w10:wrap type="none"/>
          </v:group>
        </w:pict>
      </w:r>
      <w:r>
        <w:rPr>
          <w:rFonts w:ascii="宋体" w:hAnsi="宋体" w:cs="宋体" w:eastAsia="宋体" w:hint="default"/>
          <w:position w:val="1"/>
          <w:sz w:val="18"/>
          <w:szCs w:val="18"/>
        </w:rPr>
        <w:t>归属于公司普通股股东的净利润</w:t>
        <w:tab/>
      </w:r>
      <w:r>
        <w:rPr>
          <w:rFonts w:ascii="Times New Roman" w:hAnsi="Times New Roman" w:cs="Times New Roman" w:eastAsia="Times New Roman" w:hint="default"/>
          <w:sz w:val="18"/>
          <w:szCs w:val="18"/>
        </w:rPr>
        <w:t>7.73</w:t>
        <w:tab/>
        <w:t>0.52</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0.52</w:t>
      </w:r>
    </w:p>
    <w:p>
      <w:pPr>
        <w:spacing w:after="0"/>
        <w:jc w:val="left"/>
        <w:rPr>
          <w:rFonts w:ascii="Times New Roman" w:hAnsi="Times New Roman" w:cs="Times New Roman" w:eastAsia="Times New Roman" w:hint="default"/>
          <w:sz w:val="18"/>
          <w:szCs w:val="18"/>
        </w:rPr>
        <w:sectPr>
          <w:type w:val="continuous"/>
          <w:pgSz w:w="11910" w:h="16840"/>
          <w:pgMar w:top="1100" w:bottom="280" w:left="1680" w:right="1260"/>
        </w:sectPr>
      </w:pPr>
    </w:p>
    <w:p>
      <w:pPr>
        <w:spacing w:line="396" w:lineRule="auto" w:before="238"/>
        <w:ind w:left="837" w:right="-4" w:firstLine="0"/>
        <w:jc w:val="left"/>
        <w:rPr>
          <w:rFonts w:ascii="宋体" w:hAnsi="宋体" w:cs="宋体" w:eastAsia="宋体" w:hint="default"/>
          <w:sz w:val="18"/>
          <w:szCs w:val="18"/>
        </w:rPr>
      </w:pPr>
      <w:r>
        <w:rPr/>
        <w:pict>
          <v:group style="position:absolute;margin-left:120.479996pt;margin-top:47.251701pt;width:405.15pt;height:.1pt;mso-position-horizontal-relative:page;mso-position-vertical-relative:paragraph;z-index:-1210744" coordorigin="2410,945" coordsize="8103,2">
            <v:shape style="position:absolute;left:2410;top:945;width:8103;height:2" coordorigin="2410,945" coordsize="8103,0" path="m2410,945l10512,945e" filled="false" stroked="true" strokeweight="1.44pt" strokecolor="#000000">
              <v:path arrowok="t"/>
            </v:shape>
            <w10:wrap type="none"/>
          </v:group>
        </w:pict>
      </w:r>
      <w:r>
        <w:rPr>
          <w:rFonts w:ascii="宋体" w:hAnsi="宋体" w:cs="宋体" w:eastAsia="宋体" w:hint="default"/>
          <w:spacing w:val="9"/>
          <w:sz w:val="18"/>
          <w:szCs w:val="18"/>
        </w:rPr>
        <w:t>扣除非经常性损益后归属于公司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普通股股东的净利润</w:t>
      </w:r>
    </w:p>
    <w:p>
      <w:pPr>
        <w:tabs>
          <w:tab w:pos="2546" w:val="left" w:leader="none"/>
          <w:tab w:pos="4257" w:val="left" w:leader="none"/>
        </w:tabs>
        <w:spacing w:before="486"/>
        <w:ind w:left="837" w:right="0" w:firstLine="0"/>
        <w:jc w:val="left"/>
        <w:rPr>
          <w:rFonts w:ascii="Times New Roman" w:hAnsi="Times New Roman" w:cs="Times New Roman" w:eastAsia="Times New Roman" w:hint="default"/>
          <w:sz w:val="18"/>
          <w:szCs w:val="18"/>
        </w:rPr>
      </w:pPr>
      <w:r>
        <w:rPr/>
        <w:br w:type="column"/>
      </w:r>
      <w:r>
        <w:rPr>
          <w:rFonts w:ascii="Times New Roman"/>
          <w:sz w:val="18"/>
        </w:rPr>
        <w:t>7.16</w:t>
        <w:tab/>
      </w:r>
      <w:r>
        <w:rPr>
          <w:rFonts w:ascii="Times New Roman"/>
          <w:spacing w:val="-1"/>
          <w:sz w:val="18"/>
        </w:rPr>
        <w:t>0.48</w:t>
        <w:tab/>
      </w:r>
      <w:r>
        <w:rPr>
          <w:rFonts w:ascii="Times New Roman"/>
          <w:sz w:val="18"/>
        </w:rPr>
        <w:t>0.48</w:t>
      </w:r>
    </w:p>
    <w:p>
      <w:pPr>
        <w:spacing w:after="0"/>
        <w:jc w:val="left"/>
        <w:rPr>
          <w:rFonts w:ascii="Times New Roman" w:hAnsi="Times New Roman" w:cs="Times New Roman" w:eastAsia="Times New Roman" w:hint="default"/>
          <w:sz w:val="18"/>
          <w:szCs w:val="18"/>
        </w:rPr>
        <w:sectPr>
          <w:type w:val="continuous"/>
          <w:pgSz w:w="11910" w:h="16840"/>
          <w:pgMar w:top="1100" w:bottom="280" w:left="1680" w:right="1260"/>
          <w:cols w:num="2" w:equalWidth="0">
            <w:col w:w="3500" w:space="652"/>
            <w:col w:w="4818"/>
          </w:cols>
        </w:sectPr>
      </w:pPr>
    </w:p>
    <w:p>
      <w:pPr>
        <w:tabs>
          <w:tab w:pos="835" w:val="left" w:leader="none"/>
        </w:tabs>
        <w:spacing w:line="288" w:lineRule="auto" w:before="338"/>
        <w:ind w:left="736" w:right="3741" w:hanging="63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5"/>
          <w:sz w:val="21"/>
          <w:szCs w:val="21"/>
        </w:rPr>
        <w:t>(三)</w:t>
        <w:tab/>
        <w:tab/>
      </w:r>
      <w:r>
        <w:rPr>
          <w:rFonts w:ascii="Microsoft JhengHei" w:hAnsi="Microsoft JhengHei" w:cs="Microsoft JhengHei" w:eastAsia="Microsoft JhengHei" w:hint="default"/>
          <w:b/>
          <w:bCs/>
          <w:sz w:val="21"/>
          <w:szCs w:val="21"/>
        </w:rPr>
        <w:t>公司主要会计报表项目的异常情况及原因的说明</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105"/>
          <w:sz w:val="21"/>
          <w:szCs w:val="21"/>
        </w:rPr>
        <w:t>金额异常或比较期间变动异常的报表项目</w:t>
      </w:r>
      <w:r>
        <w:rPr>
          <w:rFonts w:ascii="Microsoft JhengHei" w:hAnsi="Microsoft JhengHei" w:cs="Microsoft JhengHei" w:eastAsia="Microsoft JhengHei" w:hint="default"/>
          <w:sz w:val="21"/>
          <w:szCs w:val="21"/>
        </w:rPr>
      </w:r>
    </w:p>
    <w:tbl>
      <w:tblPr>
        <w:tblW w:w="0" w:type="auto"/>
        <w:jc w:val="left"/>
        <w:tblInd w:w="715" w:type="dxa"/>
        <w:tblLayout w:type="fixed"/>
        <w:tblCellMar>
          <w:top w:w="0" w:type="dxa"/>
          <w:left w:w="0" w:type="dxa"/>
          <w:bottom w:w="0" w:type="dxa"/>
          <w:right w:w="0" w:type="dxa"/>
        </w:tblCellMar>
        <w:tblLook w:val="01E0"/>
      </w:tblPr>
      <w:tblGrid>
        <w:gridCol w:w="1322"/>
        <w:gridCol w:w="1231"/>
        <w:gridCol w:w="1315"/>
        <w:gridCol w:w="869"/>
        <w:gridCol w:w="3372"/>
      </w:tblGrid>
      <w:tr>
        <w:trPr>
          <w:trHeight w:val="1318" w:hRule="exact"/>
        </w:trPr>
        <w:tc>
          <w:tcPr>
            <w:tcW w:w="1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71"/>
              <w:ind w:left="29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2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left="24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390" w:lineRule="atLeast" w:before="39"/>
              <w:ind w:left="422" w:right="167" w:hanging="269"/>
              <w:jc w:val="left"/>
              <w:rPr>
                <w:rFonts w:ascii="宋体" w:hAnsi="宋体" w:cs="宋体" w:eastAsia="宋体" w:hint="default"/>
                <w:sz w:val="18"/>
                <w:szCs w:val="18"/>
              </w:rPr>
            </w:pPr>
            <w:r>
              <w:rPr>
                <w:rFonts w:ascii="宋体" w:hAnsi="宋体" w:cs="宋体" w:eastAsia="宋体" w:hint="default"/>
                <w:sz w:val="18"/>
                <w:szCs w:val="18"/>
              </w:rPr>
              <w:t>（或本期金 额）</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（或上年金额）</w:t>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3372"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864"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543,442,794.87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16,278,833.91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3238.34%</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390" w:lineRule="atLeast"/>
              <w:ind w:left="21" w:right="60"/>
              <w:jc w:val="left"/>
              <w:rPr>
                <w:rFonts w:ascii="宋体" w:hAnsi="宋体" w:cs="宋体" w:eastAsia="宋体" w:hint="default"/>
                <w:sz w:val="18"/>
                <w:szCs w:val="18"/>
              </w:rPr>
            </w:pPr>
            <w:r>
              <w:rPr>
                <w:rFonts w:ascii="宋体" w:hAnsi="宋体" w:cs="宋体" w:eastAsia="宋体" w:hint="default"/>
                <w:sz w:val="18"/>
                <w:szCs w:val="18"/>
              </w:rPr>
              <w:t>本期公开发行股票募集到的资金尚未完全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使用</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47,609,686.00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36,286,724.00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31.20%</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本期通过票据结算方式增多</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64,444,260.33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32,263,834.01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99.74%</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本期预付较多的募投项目工程及设备款</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8,961,779.84</w:t>
            </w:r>
          </w:p>
        </w:tc>
        <w:tc>
          <w:tcPr>
            <w:tcW w:w="131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货币资金增加，期末应收利息增加</w:t>
            </w:r>
          </w:p>
        </w:tc>
      </w:tr>
      <w:tr>
        <w:trPr>
          <w:trHeight w:val="869"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120,330,026.33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82,812,266.21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45.30%</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390" w:lineRule="atLeast" w:before="3"/>
              <w:ind w:left="21" w:right="60"/>
              <w:jc w:val="left"/>
              <w:rPr>
                <w:rFonts w:ascii="宋体" w:hAnsi="宋体" w:cs="宋体" w:eastAsia="宋体" w:hint="default"/>
                <w:sz w:val="18"/>
                <w:szCs w:val="18"/>
              </w:rPr>
            </w:pPr>
            <w:r>
              <w:rPr>
                <w:rFonts w:ascii="宋体" w:hAnsi="宋体" w:cs="宋体" w:eastAsia="宋体" w:hint="default"/>
                <w:sz w:val="18"/>
                <w:szCs w:val="18"/>
              </w:rPr>
              <w:t>本期产能扩大，年末结余的库存商品相应</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增加</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315,454,347.59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195,650,450.14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61.23%</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本期部分募投项目完工结转固定资产</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62,771,837.76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15,388,681.07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307.91%</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本期募投项目启动，期末较多在建项目</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1,180,000.00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公司本期一次性支付三年期信息披露费</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58,000,000.00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-100.00%</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短期借款本期已归还</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43,804,442.86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26,205,742.21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67.16%</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本期原料采购增加导致应付货款增加</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34,251.08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131,230.31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-73.90%</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本期银行借款减少导致借款利息减少</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324,764.38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249,475.07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30.18%</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收取的员工保证金增加</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16,400,000.00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25,000,000.00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-34.40%</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本期归还部分长期借款</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158,000,000.00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118,000,000.00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33.90%</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公司本期公开发行股票，股本增加</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775,322,426.70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66,534,441.94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1065.29%</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公司本期公开发行股票，股本溢价增加</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25,045,820.12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17,151,675.49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46.03%</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公司本期净利润增加</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225,412,381.08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154,365,079.40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46.03%</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公司本期净利润增加</w:t>
            </w:r>
          </w:p>
        </w:tc>
      </w:tr>
      <w:tr>
        <w:trPr>
          <w:trHeight w:val="878"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390" w:lineRule="atLeast" w:before="6"/>
              <w:ind w:left="26" w:right="35"/>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54"/>
                <w:sz w:val="18"/>
                <w:szCs w:val="18"/>
              </w:rPr>
              <w:t> </w:t>
            </w: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z w:val="18"/>
                <w:szCs w:val="18"/>
              </w:rPr>
              <w:t>税</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及</w:t>
            </w:r>
            <w:r>
              <w:rPr>
                <w:rFonts w:ascii="宋体" w:hAnsi="宋体" w:cs="宋体" w:eastAsia="宋体" w:hint="default"/>
                <w:spacing w:val="-54"/>
                <w:sz w:val="18"/>
                <w:szCs w:val="18"/>
              </w:rPr>
              <w:t> </w:t>
            </w:r>
            <w:r>
              <w:rPr>
                <w:rFonts w:ascii="宋体" w:hAnsi="宋体" w:cs="宋体" w:eastAsia="宋体" w:hint="default"/>
                <w:sz w:val="18"/>
                <w:szCs w:val="18"/>
              </w:rPr>
              <w:t>附</w:t>
            </w:r>
            <w:r>
              <w:rPr>
                <w:rFonts w:ascii="宋体" w:hAnsi="宋体" w:cs="宋体" w:eastAsia="宋体" w:hint="default"/>
                <w:sz w:val="18"/>
                <w:szCs w:val="18"/>
              </w:rPr>
              <w:t> 加</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216,812.40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403,481.18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-46.26%</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本期应缴增值税减少导致附加税减少</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-11,657,975.53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4,407,164.13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-364.52%</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left="21" w:right="0"/>
              <w:jc w:val="left"/>
              <w:rPr>
                <w:rFonts w:ascii="宋体" w:hAnsi="宋体" w:cs="宋体" w:eastAsia="宋体" w:hint="default"/>
                <w:sz w:val="18"/>
                <w:szCs w:val="18"/>
              </w:rPr>
            </w:pPr>
            <w:r>
              <w:rPr>
                <w:rFonts w:ascii="宋体" w:hAnsi="宋体" w:cs="宋体" w:eastAsia="宋体" w:hint="default"/>
                <w:sz w:val="18"/>
                <w:szCs w:val="18"/>
              </w:rPr>
              <w:t>货币资金大幅度增加，利息收入增加</w:t>
            </w:r>
          </w:p>
        </w:tc>
      </w:tr>
      <w:tr>
        <w:trPr>
          <w:trHeight w:val="48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2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2,680,490.51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-934,163.55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-386.94%</w:t>
            </w:r>
          </w:p>
        </w:tc>
        <w:tc>
          <w:tcPr>
            <w:tcW w:w="3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left="21" w:right="0"/>
              <w:jc w:val="left"/>
              <w:rPr>
                <w:rFonts w:ascii="宋体" w:hAnsi="宋体" w:cs="宋体" w:eastAsia="宋体" w:hint="default"/>
                <w:sz w:val="18"/>
                <w:szCs w:val="18"/>
              </w:rPr>
            </w:pPr>
            <w:r>
              <w:rPr>
                <w:rFonts w:ascii="宋体" w:hAnsi="宋体" w:cs="宋体" w:eastAsia="宋体" w:hint="default"/>
                <w:sz w:val="18"/>
                <w:szCs w:val="18"/>
              </w:rPr>
              <w:t>本期存货较多，存货跌价准备增加所致</w:t>
            </w:r>
          </w:p>
        </w:tc>
      </w:tr>
      <w:tr>
        <w:trPr>
          <w:trHeight w:val="482" w:hRule="exact"/>
        </w:trPr>
        <w:tc>
          <w:tcPr>
            <w:tcW w:w="13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left="26"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80,000.00</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6,014,863.65</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-98.67%</w:t>
            </w:r>
          </w:p>
        </w:tc>
        <w:tc>
          <w:tcPr>
            <w:tcW w:w="33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1"/>
              <w:ind w:left="21" w:right="0"/>
              <w:jc w:val="left"/>
              <w:rPr>
                <w:rFonts w:ascii="宋体" w:hAnsi="宋体" w:cs="宋体" w:eastAsia="宋体" w:hint="default"/>
                <w:sz w:val="18"/>
                <w:szCs w:val="18"/>
              </w:rPr>
            </w:pPr>
            <w:r>
              <w:rPr>
                <w:rFonts w:ascii="宋体" w:hAnsi="宋体" w:cs="宋体" w:eastAsia="宋体" w:hint="default"/>
                <w:sz w:val="18"/>
                <w:szCs w:val="18"/>
              </w:rPr>
              <w:t>上期固定资产处置损失较多</w:t>
            </w:r>
          </w:p>
        </w:tc>
      </w:tr>
    </w:tbl>
    <w:p>
      <w:pPr>
        <w:spacing w:after="0" w:line="240" w:lineRule="auto"/>
        <w:jc w:val="left"/>
        <w:rPr>
          <w:rFonts w:ascii="宋体" w:hAnsi="宋体" w:cs="宋体" w:eastAsia="宋体" w:hint="default"/>
          <w:sz w:val="18"/>
          <w:szCs w:val="18"/>
        </w:rPr>
        <w:sectPr>
          <w:pgSz w:w="11910" w:h="16840"/>
          <w:pgMar w:header="877" w:footer="976" w:top="1100" w:bottom="1160" w:left="1680" w:right="1240"/>
        </w:sectPr>
      </w:pPr>
    </w:p>
    <w:p>
      <w:pPr>
        <w:spacing w:line="240" w:lineRule="auto" w:before="15"/>
        <w:rPr>
          <w:rFonts w:ascii="Microsoft JhengHei" w:hAnsi="Microsoft JhengHei" w:cs="Microsoft JhengHei" w:eastAsia="Microsoft JhengHei" w:hint="default"/>
          <w:b/>
          <w:bCs/>
          <w:sz w:val="21"/>
          <w:szCs w:val="21"/>
        </w:rPr>
      </w:pPr>
    </w:p>
    <w:p>
      <w:pPr>
        <w:spacing w:line="333" w:lineRule="exact" w:before="0"/>
        <w:ind w:left="10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十一、</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财务报表的批准报出</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3"/>
          <w:szCs w:val="13"/>
        </w:rPr>
      </w:pPr>
    </w:p>
    <w:p>
      <w:pPr>
        <w:spacing w:before="0"/>
        <w:ind w:left="736"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300" w:lineRule="exact" w:before="0"/>
        <w:ind w:left="0" w:right="161"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上海华峰超纤材料股份有限公司</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18"/>
          <w:szCs w:val="18"/>
        </w:rPr>
      </w:pPr>
    </w:p>
    <w:p>
      <w:pPr>
        <w:spacing w:line="240" w:lineRule="auto" w:before="11"/>
        <w:rPr>
          <w:rFonts w:ascii="Microsoft JhengHei" w:hAnsi="Microsoft JhengHei" w:cs="Microsoft JhengHei" w:eastAsia="Microsoft JhengHei" w:hint="default"/>
          <w:b/>
          <w:bCs/>
          <w:sz w:val="14"/>
          <w:szCs w:val="14"/>
        </w:rPr>
      </w:pPr>
    </w:p>
    <w:p>
      <w:pPr>
        <w:spacing w:before="0"/>
        <w:ind w:left="0" w:right="161"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二〇一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二年四月二十日</w:t>
      </w:r>
      <w:r>
        <w:rPr>
          <w:rFonts w:ascii="Microsoft JhengHei" w:hAnsi="Microsoft JhengHei" w:cs="Microsoft JhengHei" w:eastAsia="Microsoft JhengHei" w:hint="default"/>
          <w:sz w:val="18"/>
          <w:szCs w:val="18"/>
        </w:rPr>
      </w:r>
    </w:p>
    <w:p>
      <w:pPr>
        <w:spacing w:after="0"/>
        <w:jc w:val="right"/>
        <w:rPr>
          <w:rFonts w:ascii="Microsoft JhengHei" w:hAnsi="Microsoft JhengHei" w:cs="Microsoft JhengHei" w:eastAsia="Microsoft JhengHei" w:hint="default"/>
          <w:sz w:val="18"/>
          <w:szCs w:val="18"/>
        </w:rPr>
        <w:sectPr>
          <w:pgSz w:w="11910" w:h="16840"/>
          <w:pgMar w:header="877" w:footer="976" w:top="1100" w:bottom="1160" w:left="1680" w:right="13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1"/>
          <w:szCs w:val="21"/>
        </w:rPr>
      </w:pPr>
    </w:p>
    <w:p>
      <w:pPr>
        <w:spacing w:line="501" w:lineRule="exact" w:before="0"/>
        <w:ind w:left="2906" w:right="0"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第十一节 </w:t>
      </w:r>
      <w:r>
        <w:rPr>
          <w:rFonts w:ascii="Microsoft JhengHei" w:hAnsi="Microsoft JhengHei" w:cs="Microsoft JhengHei" w:eastAsia="Microsoft JhengHei" w:hint="default"/>
          <w:b/>
          <w:bCs/>
          <w:spacing w:val="6"/>
          <w:sz w:val="36"/>
          <w:szCs w:val="36"/>
        </w:rPr>
        <w:t> </w:t>
      </w:r>
      <w:r>
        <w:rPr>
          <w:rFonts w:ascii="Microsoft JhengHei" w:hAnsi="Microsoft JhengHei" w:cs="Microsoft JhengHei" w:eastAsia="Microsoft JhengHei" w:hint="default"/>
          <w:b/>
          <w:bCs/>
          <w:sz w:val="36"/>
          <w:szCs w:val="36"/>
        </w:rPr>
        <w:t>备查文件</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1"/>
          <w:szCs w:val="31"/>
        </w:rPr>
      </w:pPr>
    </w:p>
    <w:p>
      <w:pPr>
        <w:pStyle w:val="BodyText"/>
        <w:spacing w:line="372" w:lineRule="auto"/>
        <w:ind w:right="0"/>
        <w:jc w:val="left"/>
      </w:pPr>
      <w:r>
        <w:rPr>
          <w:spacing w:val="-7"/>
          <w:w w:val="95"/>
        </w:rPr>
        <w:t>一、载有公司法定代表人、主管会计工作负责人、公司会计机构负责人（会计主管人员）</w:t>
      </w:r>
      <w:r>
        <w:rPr>
          <w:spacing w:val="73"/>
          <w:w w:val="95"/>
        </w:rPr>
        <w:t> </w:t>
      </w:r>
      <w:r>
        <w:rPr>
          <w:spacing w:val="73"/>
          <w:w w:val="95"/>
        </w:rPr>
      </w:r>
      <w:r>
        <w:rPr/>
        <w:t>签名并盖章的财务报表。</w:t>
      </w:r>
      <w:r>
        <w:rPr>
          <w:spacing w:val="-111"/>
        </w:rPr>
        <w:t> </w:t>
      </w:r>
      <w:r>
        <w:rPr>
          <w:spacing w:val="-111"/>
        </w:rPr>
      </w:r>
      <w:r>
        <w:rPr/>
        <w:t>二、载有会计师事务所盖章、注册会计师签名并盖章的审计报告原件。</w:t>
      </w:r>
      <w:r>
        <w:rPr>
          <w:spacing w:val="-103"/>
        </w:rPr>
        <w:t> </w:t>
      </w:r>
      <w:r>
        <w:rPr/>
        <w:t>三、报告期内在中国证监会指定网站上公开披露过的所有公司文件的正本及公告的原</w:t>
      </w:r>
      <w:r>
        <w:rPr>
          <w:spacing w:val="-101"/>
        </w:rPr>
        <w:t> </w:t>
      </w:r>
      <w:r>
        <w:rPr/>
        <w:t>稿。</w:t>
      </w:r>
    </w:p>
    <w:p>
      <w:pPr>
        <w:pStyle w:val="BodyText"/>
        <w:spacing w:line="362" w:lineRule="auto" w:before="40"/>
        <w:ind w:right="1006"/>
        <w:jc w:val="left"/>
      </w:pPr>
      <w:r>
        <w:rPr/>
        <w:t>四、经公司法定代表人签名的</w:t>
      </w:r>
      <w:r>
        <w:rPr>
          <w:rFonts w:ascii="Times New Roman" w:hAnsi="Times New Roman" w:cs="Times New Roman" w:eastAsia="Times New Roman" w:hint="default"/>
        </w:rPr>
        <w:t>2011</w:t>
      </w:r>
      <w:r>
        <w:rPr/>
        <w:t>年年度报告文本原件。</w:t>
      </w:r>
      <w:r>
        <w:rPr>
          <w:spacing w:val="-110"/>
        </w:rPr>
        <w:t> </w:t>
      </w:r>
      <w:r>
        <w:rPr/>
        <w:t>五、其他相关资料。</w:t>
      </w:r>
      <w:r>
        <w:rPr>
          <w:spacing w:val="-112"/>
        </w:rPr>
        <w:t> </w:t>
      </w:r>
      <w:r>
        <w:rPr>
          <w:spacing w:val="-1"/>
        </w:rPr>
        <w:t>以上备查文件的备置地点：上海市金山区亭卫南路</w:t>
      </w:r>
      <w:r>
        <w:rPr>
          <w:rFonts w:ascii="Times New Roman" w:hAnsi="Times New Roman" w:cs="Times New Roman" w:eastAsia="Times New Roman" w:hint="default"/>
          <w:spacing w:val="-1"/>
        </w:rPr>
        <w:t>888</w:t>
      </w:r>
      <w:r>
        <w:rPr>
          <w:spacing w:val="-1"/>
        </w:rPr>
        <w:t>号公司证券事务部。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0"/>
          <w:szCs w:val="30"/>
        </w:rPr>
      </w:pPr>
    </w:p>
    <w:p>
      <w:pPr>
        <w:pStyle w:val="BodyText"/>
        <w:spacing w:line="240" w:lineRule="auto"/>
        <w:ind w:left="5424" w:right="0"/>
        <w:jc w:val="left"/>
      </w:pPr>
      <w:r>
        <w:rPr/>
        <w:t>上海华峰超纤材料股份有限公司</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BodyText"/>
        <w:tabs>
          <w:tab w:pos="8816" w:val="left" w:leader="none"/>
        </w:tabs>
        <w:spacing w:line="240" w:lineRule="auto"/>
        <w:ind w:left="5424"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240" w:lineRule="auto" w:before="11"/>
        <w:ind w:left="0" w:right="852"/>
        <w:jc w:val="right"/>
      </w:pPr>
      <w:r>
        <w:rPr/>
        <w:t>尤小平</w:t>
      </w:r>
    </w:p>
    <w:p>
      <w:pPr>
        <w:spacing w:line="240" w:lineRule="auto" w:before="0"/>
        <w:rPr>
          <w:rFonts w:ascii="宋体" w:hAnsi="宋体" w:cs="宋体" w:eastAsia="宋体" w:hint="default"/>
          <w:sz w:val="22"/>
          <w:szCs w:val="22"/>
        </w:rPr>
      </w:pPr>
    </w:p>
    <w:p>
      <w:pPr>
        <w:pStyle w:val="BodyText"/>
        <w:spacing w:line="240" w:lineRule="auto" w:before="169"/>
        <w:ind w:left="0" w:right="50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4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w:t>
      </w:r>
    </w:p>
    <w:sectPr>
      <w:pgSz w:w="11910" w:h="16840"/>
      <w:pgMar w:header="877" w:footer="976" w:top="1100" w:bottom="116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8.5pt;height:11pt;mso-position-horizontal-relative:page;mso-position-vertical-relative:page;z-index:-1218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217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59.625671pt;width:101pt;height:11pt;mso-position-horizontal-relative:page;mso-position-vertical-relative:page;z-index:-1217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企业法定代表人：尤小平</w:t>
                </w:r>
              </w:p>
            </w:txbxContent>
          </v:textbox>
          <w10:wrap type="none"/>
        </v:shape>
      </w:pict>
    </w:r>
    <w:r>
      <w:rPr/>
      <w:pict>
        <v:shape style="position:absolute;margin-left:223.880005pt;margin-top:759.625671pt;width:119pt;height:11pt;mso-position-horizontal-relative:page;mso-position-vertical-relative:page;z-index:-1217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主管会计工作负责人：叶芬弟</w:t>
                </w:r>
              </w:p>
            </w:txbxContent>
          </v:textbox>
          <w10:wrap type="none"/>
        </v:shape>
      </w:pict>
    </w:r>
    <w:r>
      <w:rPr/>
      <w:pict>
        <v:shape style="position:absolute;margin-left:372.320007pt;margin-top:759.625671pt;width:101pt;height:11pt;mso-position-horizontal-relative:page;mso-position-vertical-relative:page;z-index:-1217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会计机构负责人：李德光</w:t>
                </w:r>
              </w:p>
            </w:txbxContent>
          </v:textbox>
          <w10:wrap type="none"/>
        </v:shape>
      </w:pict>
    </w:r>
    <w:r>
      <w:rPr/>
      <w:pict>
        <v:shape style="position:absolute;margin-left:291.160004pt;margin-top:782.077942pt;width:12.95pt;height:11pt;mso-position-horizontal-relative:page;mso-position-vertical-relative:page;z-index:-121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77905pt;width:13.1pt;height:11pt;mso-position-horizontal-relative:page;mso-position-vertical-relative:page;z-index:-1217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3pt;margin-top:755.868164pt;width:379.4pt;height:12.45pt;mso-position-horizontal-relative:page;mso-position-vertical-relative:page;z-index:-1217512" type="#_x0000_t202" filled="false" stroked="false">
          <v:textbox inset="0,0,0,0">
            <w:txbxContent>
              <w:p>
                <w:pPr>
                  <w:spacing w:line="229" w:lineRule="exact" w:before="0"/>
                  <w:ind w:left="20" w:right="0" w:firstLine="0"/>
                  <w:jc w:val="left"/>
                  <w:rPr>
                    <w:rFonts w:ascii="宋体" w:hAnsi="宋体" w:cs="宋体" w:eastAsia="宋体" w:hint="default"/>
                    <w:sz w:val="21"/>
                    <w:szCs w:val="21"/>
                  </w:rPr>
                </w:pPr>
                <w:r>
                  <w:rPr>
                    <w:rFonts w:ascii="宋体" w:hAnsi="宋体" w:cs="宋体" w:eastAsia="宋体" w:hint="default"/>
                    <w:w w:val="95"/>
                    <w:sz w:val="21"/>
                    <w:szCs w:val="21"/>
                  </w:rPr>
                  <w:t>本公积（其他资本公积）中确认的，在该非金融资产或非金融负债影响损益的相同</w:t>
                </w:r>
                <w:r>
                  <w:rPr>
                    <w:rFonts w:ascii="宋体" w:hAnsi="宋体" w:cs="宋体" w:eastAsia="宋体" w:hint="default"/>
                    <w:sz w:val="21"/>
                    <w:szCs w:val="21"/>
                  </w:rPr>
                </w:r>
              </w:p>
            </w:txbxContent>
          </v:textbox>
          <w10:wrap type="none"/>
        </v:shape>
      </w:pict>
    </w:r>
    <w:r>
      <w:rPr/>
      <w:pict>
        <v:shape style="position:absolute;margin-left:299.200012pt;margin-top:782.077942pt;width:13.1pt;height:11pt;mso-position-horizontal-relative:page;mso-position-vertical-relative:page;z-index:-1217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20.479996pt;margin-top:748.200012pt;width:401.4pt;height:.1pt;mso-position-horizontal-relative:page;mso-position-vertical-relative:page;z-index:-1217440" coordorigin="2410,14964" coordsize="8028,2">
          <v:shape style="position:absolute;left:2410;top:14964;width:8028;height:2" coordorigin="2410,14964" coordsize="8028,0" path="m2410,14964l10438,14964e" filled="false" stroked="true" strokeweight="1.44pt" strokecolor="#000000">
            <v:path arrowok="t"/>
          </v:shape>
          <w10:wrap type="none"/>
        </v:group>
      </w:pict>
    </w:r>
    <w:r>
      <w:rPr/>
      <w:pict>
        <v:group style="position:absolute;margin-left:120.479996pt;margin-top:723.720032pt;width:401.4pt;height:.1pt;mso-position-horizontal-relative:page;mso-position-vertical-relative:page;z-index:-1217416" coordorigin="2410,14474" coordsize="8028,2">
          <v:shape style="position:absolute;left:2410;top:14474;width:8028;height:2" coordorigin="2410,14474" coordsize="8028,0" path="m2410,14474l10438,14474e" filled="false" stroked="true" strokeweight="1.44pt" strokecolor="#000000">
            <v:path arrowok="t"/>
          </v:shape>
          <w10:wrap type="none"/>
        </v:group>
      </w:pict>
    </w:r>
    <w:r>
      <w:rPr/>
      <w:pict>
        <v:shape style="position:absolute;margin-left:300.200012pt;margin-top:782.077942pt;width:11.1pt;height:11pt;mso-position-horizontal-relative:page;mso-position-vertical-relative:page;z-index:-12173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00012pt;margin-top:782.077942pt;width:13.1pt;height:11pt;mso-position-horizontal-relative:page;mso-position-vertical-relative:page;z-index:-1217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7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59985pt;margin-top:782.077942pt;width:17.5pt;height:11pt;mso-position-horizontal-relative:page;mso-position-vertical-relative:page;z-index:-1217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5.477905pt;width:17.5pt;height:11pt;mso-position-horizontal-relative:page;mso-position-vertical-relative:page;z-index:-1217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59985pt;margin-top:782.077942pt;width:17.5pt;height:11pt;mso-position-horizontal-relative:page;mso-position-vertical-relative:page;z-index:-1217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600006pt;margin-top:782.077942pt;width:17.3pt;height:11pt;mso-position-horizontal-relative:page;mso-position-vertical-relative:page;z-index:-121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600006pt;margin-top:782.077942pt;width:17.3pt;height:11pt;mso-position-horizontal-relative:page;mso-position-vertical-relative:page;z-index:-1217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59985pt;margin-top:782.077942pt;width:17.5pt;height:11pt;mso-position-horizontal-relative:page;mso-position-vertical-relative:page;z-index:-121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40015pt;margin-top:782.077942pt;width:13.1pt;height:11pt;mso-position-horizontal-relative:page;mso-position-vertical-relative:page;z-index:-1218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55.560024pt;width:481.95pt;height:.1pt;mso-position-horizontal-relative:page;mso-position-vertical-relative:page;z-index:-1218352" coordorigin="1133,1111" coordsize="9639,2">
          <v:shape style="position:absolute;left:1133;top:1111;width:9639;height:2" coordorigin="1133,1111" coordsize="9639,0" path="m1133,1111l10771,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7.200001pt;margin-top:42.86565pt;width:128pt;height:11pt;mso-position-horizontal-relative:page;mso-position-vertical-relative:page;z-index:-1218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71.200012pt;margin-top:42.86565pt;width:66.95pt;height:11.5pt;mso-position-horizontal-relative:page;mso-position-vertical-relative:page;z-index:-1218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pt;margin-top:55.560024pt;width:434.2pt;height:.1pt;mso-position-horizontal-relative:page;mso-position-vertical-relative:page;z-index:-1217152" coordorigin="1800,1111" coordsize="8684,2">
          <v:shape style="position:absolute;left:1800;top:1111;width:8684;height:2" coordorigin="1800,1111" coordsize="8684,0" path="m1800,1111l10483,1111e" filled="false" stroked="true" strokeweight=".72pt" strokecolor="#000000">
            <v:path arrowok="t"/>
          </v:shape>
          <w10:wrap type="none"/>
        </v:group>
      </w:pict>
    </w:r>
    <w:r>
      <w:rPr/>
      <w:pict>
        <v:shape style="position:absolute;margin-left:89pt;margin-top:42.86565pt;width:128pt;height:11pt;mso-position-horizontal-relative:page;mso-position-vertical-relative:page;z-index:-1217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40pt;margin-top:42.86565pt;width:66.95pt;height:11.5pt;mso-position-horizontal-relative:page;mso-position-vertical-relative:page;z-index:-1217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90pt;margin-top:55.560024pt;width:434.2pt;height:.1pt;mso-position-horizontal-relative:page;mso-position-vertical-relative:page;z-index:-1218280" coordorigin="1800,1111" coordsize="8684,2">
          <v:shape style="position:absolute;left:1800;top:1111;width:8684;height:2" coordorigin="1800,1111" coordsize="8684,0" path="m1800,1111l10483,1111e" filled="false" stroked="true" strokeweight=".72pt" strokecolor="#000000">
            <v:path arrowok="t"/>
          </v:shape>
          <w10:wrap type="none"/>
        </v:group>
      </w:pict>
    </w:r>
    <w:r>
      <w:rPr/>
      <w:pict>
        <v:shape style="position:absolute;margin-left:88.879997pt;margin-top:42.86565pt;width:128pt;height:11pt;mso-position-horizontal-relative:page;mso-position-vertical-relative:page;z-index:-1218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39.880005pt;margin-top:42.86565pt;width:66.6pt;height:11.5pt;mso-position-horizontal-relative:page;mso-position-vertical-relative:page;z-index:-1218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55.560024pt;width:415.7pt;height:.1pt;mso-position-horizontal-relative:page;mso-position-vertical-relative:page;z-index:-1217968" coordorigin="1795,1111" coordsize="8314,2">
          <v:shape style="position:absolute;left:1795;top:1111;width:8314;height:2" coordorigin="1795,1111" coordsize="8314,0" path="m1795,1111l10109,1111e" filled="false" stroked="true" strokeweight=".72pt" strokecolor="#000000">
            <v:path arrowok="t"/>
          </v:shape>
          <w10:wrap type="none"/>
        </v:group>
      </w:pict>
    </w:r>
    <w:r>
      <w:rPr/>
      <w:pict>
        <v:shape style="position:absolute;margin-left:88.879997pt;margin-top:42.86565pt;width:128pt;height:11pt;mso-position-horizontal-relative:page;mso-position-vertical-relative:page;z-index:-1217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39.880005pt;margin-top:42.86565pt;width:66.6pt;height:11.5pt;mso-position-horizontal-relative:page;mso-position-vertical-relative:page;z-index:-1217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33.600006pt;margin-top:56.305649pt;width:128pt;height:11pt;mso-position-horizontal-relative:page;mso-position-vertical-relative:page;z-index:-1217896"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上海华峰超纤材料股份有限公司</w:t>
                </w:r>
                <w:r>
                  <w:rPr>
                    <w:rFonts w:ascii="Microsoft JhengHei" w:hAnsi="Microsoft JhengHei" w:cs="Microsoft JhengHei" w:eastAsia="Microsoft JhengHei"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1pt;margin-top:55.559986pt;width:739.8pt;height:.1pt;mso-position-horizontal-relative:page;mso-position-vertical-relative:page;z-index:-1217776" coordorigin="1020,1111" coordsize="14796,2">
          <v:shape style="position:absolute;left:1020;top:1111;width:14796;height:2" coordorigin="1020,1111" coordsize="14796,0" path="m1020,1111l15816,1111e" filled="false" stroked="true" strokeweight=".72pt" strokecolor="#000000">
            <v:path arrowok="t"/>
          </v:shape>
          <w10:wrap type="none"/>
        </v:group>
      </w:pict>
    </w:r>
    <w:r>
      <w:rPr/>
      <w:pict>
        <v:shape style="position:absolute;margin-left:212pt;margin-top:42.865612pt;width:128pt;height:11pt;mso-position-horizontal-relative:page;mso-position-vertical-relative:page;z-index:-1217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563pt;margin-top:42.865612pt;width:66.95pt;height:11.5pt;mso-position-horizontal-relative:page;mso-position-vertical-relative:page;z-index:-1217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pt;margin-top:55.560024pt;width:431.4pt;height:.1pt;mso-position-horizontal-relative:page;mso-position-vertical-relative:page;z-index:-1217632" coordorigin="1800,1111" coordsize="8628,2">
          <v:shape style="position:absolute;left:1800;top:1111;width:8628;height:2" coordorigin="1800,1111" coordsize="8628,0" path="m1800,1111l10428,1111e" filled="false" stroked="true" strokeweight=".72pt" strokecolor="#000000">
            <v:path arrowok="t"/>
          </v:shape>
          <w10:wrap type="none"/>
        </v:group>
      </w:pict>
    </w:r>
    <w:r>
      <w:rPr/>
      <w:pict>
        <v:shape style="position:absolute;margin-left:89pt;margin-top:42.86565pt;width:128pt;height:11pt;mso-position-horizontal-relative:page;mso-position-vertical-relative:page;z-index:-1217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40pt;margin-top:42.86565pt;width:66.95pt;height:11.5pt;mso-position-horizontal-relative:page;mso-position-vertical-relative:page;z-index:-1217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55.559986pt;width:697.95pt;height:.1pt;mso-position-horizontal-relative:page;mso-position-vertical-relative:page;z-index:-1217248" coordorigin="1440,1111" coordsize="13959,2">
          <v:shape style="position:absolute;left:1440;top:1111;width:13959;height:2" coordorigin="1440,1111" coordsize="13959,0" path="m1440,1111l15398,1111e" filled="false" stroked="true" strokeweight=".72pt" strokecolor="#000000">
            <v:path arrowok="t"/>
          </v:shape>
          <w10:wrap type="none"/>
        </v:group>
      </w:pict>
    </w:r>
    <w:r>
      <w:rPr/>
      <w:pict>
        <v:shape style="position:absolute;margin-left:71pt;margin-top:42.865612pt;width:128pt;height:11pt;mso-position-horizontal-relative:page;mso-position-vertical-relative:page;z-index:-1217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22pt;margin-top:42.865612pt;width:66.95pt;height:11.5pt;mso-position-horizontal-relative:page;mso-position-vertical-relative:page;z-index:-1217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4"/>
      <w:ind w:left="112"/>
    </w:pPr>
    <w:rPr>
      <w:rFonts w:ascii="宋体" w:hAnsi="宋体" w:eastAsia="宋体"/>
      <w:sz w:val="26"/>
      <w:szCs w:val="26"/>
    </w:rPr>
  </w:style>
  <w:style w:styleId="BodyText" w:type="paragraph">
    <w:name w:val="Body Text"/>
    <w:basedOn w:val="Normal"/>
    <w:uiPriority w:val="1"/>
    <w:qFormat/>
    <w:pPr>
      <w:ind w:left="120"/>
    </w:pPr>
    <w:rPr>
      <w:rFonts w:ascii="宋体" w:hAnsi="宋体" w:eastAsia="宋体"/>
      <w:sz w:val="23"/>
      <w:szCs w:val="23"/>
    </w:rPr>
  </w:style>
  <w:style w:styleId="Heading1" w:type="paragraph">
    <w:name w:val="Heading 1"/>
    <w:basedOn w:val="Normal"/>
    <w:uiPriority w:val="1"/>
    <w:qFormat/>
    <w:pPr>
      <w:ind w:left="2906"/>
      <w:outlineLvl w:val="1"/>
    </w:pPr>
    <w:rPr>
      <w:rFonts w:ascii="Microsoft JhengHei" w:hAnsi="Microsoft JhengHei" w:eastAsia="Microsoft JhengHei"/>
      <w:b/>
      <w:bCs/>
      <w:sz w:val="36"/>
      <w:szCs w:val="36"/>
    </w:rPr>
  </w:style>
  <w:style w:styleId="Heading2" w:type="paragraph">
    <w:name w:val="Heading 2"/>
    <w:basedOn w:val="Normal"/>
    <w:uiPriority w:val="1"/>
    <w:qFormat/>
    <w:pPr>
      <w:ind w:left="391"/>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17"/>
      <w:outlineLvl w:val="3"/>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mailto:chengming2003@126.com" TargetMode="External"/><Relationship Id="rId10" Type="http://schemas.openxmlformats.org/officeDocument/2006/relationships/hyperlink" Target="http://www.hfmicrofibre.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3.xml"/><Relationship Id="rId30" Type="http://schemas.openxmlformats.org/officeDocument/2006/relationships/footer" Target="footer11.xml"/><Relationship Id="rId31" Type="http://schemas.openxmlformats.org/officeDocument/2006/relationships/header" Target="header4.xml"/><Relationship Id="rId32" Type="http://schemas.openxmlformats.org/officeDocument/2006/relationships/footer" Target="footer12.xml"/><Relationship Id="rId33" Type="http://schemas.openxmlformats.org/officeDocument/2006/relationships/header" Target="header5.xml"/><Relationship Id="rId34" Type="http://schemas.openxmlformats.org/officeDocument/2006/relationships/footer" Target="footer13.xml"/><Relationship Id="rId35" Type="http://schemas.openxmlformats.org/officeDocument/2006/relationships/header" Target="header6.xml"/><Relationship Id="rId36" Type="http://schemas.openxmlformats.org/officeDocument/2006/relationships/footer" Target="footer14.xml"/><Relationship Id="rId37" Type="http://schemas.openxmlformats.org/officeDocument/2006/relationships/header" Target="header7.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8.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header" Target="header9.xml"/><Relationship Id="rId51" Type="http://schemas.openxmlformats.org/officeDocument/2006/relationships/footer" Target="footer26.xml"/><Relationship Id="rId52" Type="http://schemas.openxmlformats.org/officeDocument/2006/relationships/header" Target="header10.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footer" Target="footer29.xml"/><Relationship Id="rId56"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2020-05-03T16:56:21Z</dcterms:created>
  <dcterms:modified xsi:type="dcterms:W3CDTF">2020-05-03T16:56:21Z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2012-04-20T00:00:00Z</vt:filetime>
  </property>
  <property fmtid="{D5CDD505-2E9C-101B-9397-08002B2CF9AE}" pid="3" name="Creator">
    <vt:lpwstr>WPS Office 个人版</vt:lpwstr>
  </property>
  <property fmtid="{D5CDD505-2E9C-101B-9397-08002B2CF9AE}" pid="4" name="LastSaved">
    <vt:filetime>2012-04-20T00:00:00Z</vt:filetime>
  </property>
</Properties>
</file>